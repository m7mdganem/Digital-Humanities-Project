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1E15D" w14:textId="77777777" w:rsidR="008870B5" w:rsidRPr="008870B5" w:rsidRDefault="008870B5" w:rsidP="008870B5">
      <w:pPr>
        <w:pStyle w:val="Heading5"/>
        <w:jc w:val="left"/>
        <w:rPr>
          <w:b/>
          <w:bCs/>
          <w:rtl/>
        </w:rPr>
      </w:pPr>
      <w:r w:rsidRPr="008870B5">
        <w:rPr>
          <w:b/>
          <w:bCs/>
          <w:rtl/>
        </w:rPr>
        <w:t xml:space="preserve">הכנסת </w:t>
      </w:r>
      <w:r w:rsidRPr="008870B5">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8870B5">
        <w:rPr>
          <w:b/>
          <w:bCs/>
          <w:rtl/>
        </w:rPr>
        <w:tab/>
        <w:t>נוסח לא מתוקן</w:t>
      </w:r>
    </w:p>
    <w:p w14:paraId="399F8DF8" w14:textId="77777777" w:rsidR="008870B5" w:rsidRPr="008870B5" w:rsidRDefault="008870B5" w:rsidP="008870B5">
      <w:pPr>
        <w:bidi/>
        <w:rPr>
          <w:rFonts w:cs="David"/>
          <w:b/>
          <w:bCs/>
          <w:rtl/>
        </w:rPr>
      </w:pPr>
      <w:r w:rsidRPr="008870B5">
        <w:rPr>
          <w:rFonts w:cs="David"/>
          <w:b/>
          <w:bCs/>
          <w:rtl/>
        </w:rPr>
        <w:t xml:space="preserve">מושב </w:t>
      </w:r>
      <w:r w:rsidRPr="008870B5">
        <w:rPr>
          <w:rFonts w:cs="David" w:hint="cs"/>
          <w:b/>
          <w:bCs/>
          <w:rtl/>
        </w:rPr>
        <w:t>ראשון</w:t>
      </w:r>
    </w:p>
    <w:p w14:paraId="39162D20" w14:textId="77777777" w:rsidR="008870B5" w:rsidRPr="008870B5" w:rsidRDefault="008870B5" w:rsidP="008870B5">
      <w:pPr>
        <w:bidi/>
        <w:rPr>
          <w:rFonts w:cs="David"/>
          <w:b/>
          <w:bCs/>
          <w:rtl/>
        </w:rPr>
      </w:pPr>
    </w:p>
    <w:p w14:paraId="22CDE9C9" w14:textId="77777777" w:rsidR="008870B5" w:rsidRPr="008870B5" w:rsidRDefault="008870B5" w:rsidP="008870B5">
      <w:pPr>
        <w:bidi/>
        <w:rPr>
          <w:rFonts w:cs="David"/>
          <w:b/>
          <w:bCs/>
          <w:rtl/>
        </w:rPr>
      </w:pPr>
    </w:p>
    <w:p w14:paraId="508E9098" w14:textId="77777777" w:rsidR="008870B5" w:rsidRPr="008870B5" w:rsidRDefault="008870B5" w:rsidP="008870B5">
      <w:pPr>
        <w:bidi/>
        <w:rPr>
          <w:rFonts w:cs="David"/>
          <w:b/>
          <w:bCs/>
          <w:rtl/>
        </w:rPr>
      </w:pPr>
    </w:p>
    <w:p w14:paraId="084E097D" w14:textId="77777777" w:rsidR="008870B5" w:rsidRPr="008870B5" w:rsidRDefault="008870B5" w:rsidP="008870B5">
      <w:pPr>
        <w:bidi/>
        <w:rPr>
          <w:rFonts w:cs="David"/>
          <w:b/>
          <w:bCs/>
          <w:rtl/>
        </w:rPr>
      </w:pPr>
    </w:p>
    <w:p w14:paraId="34CEB3F6" w14:textId="77777777" w:rsidR="008870B5" w:rsidRPr="008870B5" w:rsidRDefault="008870B5" w:rsidP="008870B5">
      <w:pPr>
        <w:bidi/>
        <w:jc w:val="center"/>
        <w:rPr>
          <w:rFonts w:cs="David" w:hint="cs"/>
          <w:b/>
          <w:bCs/>
          <w:rtl/>
        </w:rPr>
      </w:pPr>
      <w:r w:rsidRPr="008870B5">
        <w:rPr>
          <w:rFonts w:cs="David"/>
          <w:b/>
          <w:bCs/>
          <w:rtl/>
        </w:rPr>
        <w:t>פרוטוקול מס'</w:t>
      </w:r>
      <w:r>
        <w:rPr>
          <w:rFonts w:cs="David" w:hint="cs"/>
          <w:b/>
          <w:bCs/>
          <w:rtl/>
        </w:rPr>
        <w:t xml:space="preserve"> 35</w:t>
      </w:r>
    </w:p>
    <w:p w14:paraId="78DABD01" w14:textId="77777777" w:rsidR="008870B5" w:rsidRPr="008870B5" w:rsidRDefault="008870B5" w:rsidP="008870B5">
      <w:pPr>
        <w:bidi/>
        <w:jc w:val="center"/>
        <w:rPr>
          <w:rFonts w:cs="David" w:hint="cs"/>
          <w:b/>
          <w:bCs/>
          <w:rtl/>
        </w:rPr>
      </w:pPr>
      <w:r w:rsidRPr="008870B5">
        <w:rPr>
          <w:rFonts w:cs="David" w:hint="cs"/>
          <w:b/>
          <w:bCs/>
          <w:rtl/>
        </w:rPr>
        <w:t>מישיבת ועדת הכנסת</w:t>
      </w:r>
    </w:p>
    <w:p w14:paraId="7A91CAFE" w14:textId="77777777" w:rsidR="008870B5" w:rsidRPr="008870B5" w:rsidRDefault="008870B5" w:rsidP="008870B5">
      <w:pPr>
        <w:pStyle w:val="Heading9"/>
        <w:rPr>
          <w:rFonts w:hint="cs"/>
          <w:rtl/>
        </w:rPr>
      </w:pPr>
      <w:r w:rsidRPr="008870B5">
        <w:rPr>
          <w:rFonts w:hint="cs"/>
          <w:rtl/>
        </w:rPr>
        <w:t>שהתקיימה ביום רביעי ט</w:t>
      </w:r>
      <w:r w:rsidRPr="008870B5">
        <w:rPr>
          <w:rtl/>
        </w:rPr>
        <w:t>"</w:t>
      </w:r>
      <w:r w:rsidRPr="008870B5">
        <w:rPr>
          <w:rFonts w:hint="cs"/>
          <w:rtl/>
        </w:rPr>
        <w:t>ו באב התשס</w:t>
      </w:r>
      <w:r w:rsidRPr="008870B5">
        <w:rPr>
          <w:rtl/>
        </w:rPr>
        <w:t>"</w:t>
      </w:r>
      <w:r w:rsidRPr="008870B5">
        <w:rPr>
          <w:rFonts w:hint="cs"/>
          <w:rtl/>
        </w:rPr>
        <w:t>ו (9 באוגוסט 2006) בשעה 11:30</w:t>
      </w:r>
    </w:p>
    <w:p w14:paraId="46256763" w14:textId="77777777" w:rsidR="008870B5" w:rsidRPr="008870B5" w:rsidRDefault="008870B5" w:rsidP="008870B5">
      <w:pPr>
        <w:bidi/>
        <w:jc w:val="center"/>
        <w:rPr>
          <w:rFonts w:cs="David" w:hint="cs"/>
          <w:b/>
          <w:bCs/>
          <w:rtl/>
        </w:rPr>
      </w:pPr>
    </w:p>
    <w:p w14:paraId="23FC1736" w14:textId="77777777" w:rsidR="008870B5" w:rsidRPr="008870B5" w:rsidRDefault="008870B5" w:rsidP="008870B5">
      <w:pPr>
        <w:bidi/>
        <w:rPr>
          <w:rFonts w:cs="David"/>
          <w:b/>
          <w:bCs/>
          <w:rtl/>
        </w:rPr>
      </w:pPr>
    </w:p>
    <w:p w14:paraId="191328B8" w14:textId="77777777" w:rsidR="008870B5" w:rsidRPr="008870B5" w:rsidRDefault="008870B5" w:rsidP="008870B5">
      <w:pPr>
        <w:bidi/>
        <w:rPr>
          <w:rFonts w:cs="David"/>
          <w:b/>
          <w:bCs/>
          <w:rtl/>
        </w:rPr>
      </w:pPr>
    </w:p>
    <w:p w14:paraId="0F0DD3DE" w14:textId="77777777" w:rsidR="008870B5" w:rsidRPr="008870B5" w:rsidRDefault="008870B5" w:rsidP="008870B5">
      <w:pPr>
        <w:tabs>
          <w:tab w:val="left" w:pos="1221"/>
        </w:tabs>
        <w:bidi/>
        <w:rPr>
          <w:rFonts w:cs="David" w:hint="cs"/>
          <w:b/>
          <w:bCs/>
          <w:u w:val="single"/>
          <w:rtl/>
        </w:rPr>
      </w:pPr>
    </w:p>
    <w:p w14:paraId="2085A7E5" w14:textId="77777777" w:rsidR="008870B5" w:rsidRPr="008870B5" w:rsidRDefault="008870B5" w:rsidP="008870B5">
      <w:pPr>
        <w:tabs>
          <w:tab w:val="left" w:pos="1221"/>
        </w:tabs>
        <w:bidi/>
        <w:rPr>
          <w:rFonts w:cs="David" w:hint="cs"/>
          <w:b/>
          <w:bCs/>
          <w:rtl/>
        </w:rPr>
      </w:pPr>
      <w:r w:rsidRPr="008870B5">
        <w:rPr>
          <w:rFonts w:cs="David"/>
          <w:b/>
          <w:bCs/>
          <w:u w:val="single"/>
          <w:rtl/>
        </w:rPr>
        <w:t>סדר היום</w:t>
      </w:r>
      <w:r w:rsidRPr="008870B5">
        <w:rPr>
          <w:rFonts w:cs="David"/>
          <w:rtl/>
        </w:rPr>
        <w:t>:</w:t>
      </w:r>
      <w:r w:rsidRPr="008870B5">
        <w:rPr>
          <w:rFonts w:cs="David" w:hint="cs"/>
          <w:rtl/>
        </w:rPr>
        <w:t xml:space="preserve"> </w:t>
      </w:r>
      <w:r w:rsidRPr="008870B5">
        <w:rPr>
          <w:rFonts w:cs="David" w:hint="cs"/>
          <w:b/>
          <w:bCs/>
          <w:rtl/>
        </w:rPr>
        <w:t>בדיקת האפשרויות למתן הקלות לתושבי הצפון בתחומי הבנקאות.</w:t>
      </w:r>
    </w:p>
    <w:p w14:paraId="4286B12A" w14:textId="77777777" w:rsidR="008870B5" w:rsidRPr="008870B5" w:rsidRDefault="008870B5" w:rsidP="008870B5">
      <w:pPr>
        <w:bidi/>
        <w:rPr>
          <w:rFonts w:cs="David" w:hint="cs"/>
          <w:b/>
          <w:bCs/>
          <w:rtl/>
        </w:rPr>
      </w:pPr>
    </w:p>
    <w:p w14:paraId="44478235" w14:textId="77777777" w:rsidR="008870B5" w:rsidRPr="008870B5" w:rsidRDefault="008870B5" w:rsidP="008870B5">
      <w:pPr>
        <w:bidi/>
        <w:rPr>
          <w:rFonts w:cs="David" w:hint="cs"/>
          <w:rtl/>
        </w:rPr>
      </w:pPr>
    </w:p>
    <w:p w14:paraId="065AFEF4" w14:textId="77777777" w:rsidR="008870B5" w:rsidRPr="008870B5" w:rsidRDefault="008870B5" w:rsidP="008870B5">
      <w:pPr>
        <w:bidi/>
        <w:rPr>
          <w:rFonts w:cs="David"/>
          <w:rtl/>
        </w:rPr>
      </w:pPr>
    </w:p>
    <w:p w14:paraId="6BF385FE" w14:textId="77777777" w:rsidR="008870B5" w:rsidRPr="008870B5" w:rsidRDefault="008870B5" w:rsidP="008870B5">
      <w:pPr>
        <w:bidi/>
        <w:rPr>
          <w:rFonts w:cs="David"/>
          <w:b/>
          <w:bCs/>
          <w:u w:val="single"/>
          <w:rtl/>
        </w:rPr>
      </w:pPr>
      <w:r w:rsidRPr="008870B5">
        <w:rPr>
          <w:rFonts w:cs="David"/>
          <w:b/>
          <w:bCs/>
          <w:u w:val="single"/>
          <w:rtl/>
        </w:rPr>
        <w:t>נכחו</w:t>
      </w:r>
      <w:r w:rsidRPr="008870B5">
        <w:rPr>
          <w:rFonts w:cs="David"/>
          <w:rtl/>
        </w:rPr>
        <w:t>:</w:t>
      </w:r>
    </w:p>
    <w:p w14:paraId="786859AE" w14:textId="77777777" w:rsidR="008870B5" w:rsidRPr="008870B5" w:rsidRDefault="008870B5" w:rsidP="008870B5">
      <w:pPr>
        <w:bidi/>
        <w:rPr>
          <w:rFonts w:cs="David"/>
          <w:rtl/>
        </w:rPr>
      </w:pPr>
    </w:p>
    <w:p w14:paraId="56456484" w14:textId="77777777" w:rsidR="008870B5" w:rsidRPr="008870B5" w:rsidRDefault="008870B5" w:rsidP="008870B5">
      <w:pPr>
        <w:tabs>
          <w:tab w:val="left" w:pos="1788"/>
        </w:tabs>
        <w:bidi/>
        <w:rPr>
          <w:rFonts w:cs="David"/>
          <w:rtl/>
        </w:rPr>
      </w:pPr>
      <w:r w:rsidRPr="008870B5">
        <w:rPr>
          <w:rFonts w:cs="David"/>
          <w:b/>
          <w:bCs/>
          <w:u w:val="single"/>
          <w:rtl/>
        </w:rPr>
        <w:t>חברי הוועדה</w:t>
      </w:r>
      <w:r w:rsidRPr="008870B5">
        <w:rPr>
          <w:rFonts w:cs="David"/>
          <w:rtl/>
        </w:rPr>
        <w:t>:</w:t>
      </w:r>
    </w:p>
    <w:p w14:paraId="3F2E02FB" w14:textId="77777777" w:rsidR="008870B5" w:rsidRPr="008870B5" w:rsidRDefault="008870B5" w:rsidP="008870B5">
      <w:pPr>
        <w:bidi/>
        <w:rPr>
          <w:rFonts w:cs="David" w:hint="cs"/>
          <w:rtl/>
        </w:rPr>
      </w:pPr>
      <w:r w:rsidRPr="008870B5">
        <w:rPr>
          <w:rFonts w:cs="David" w:hint="cs"/>
          <w:rtl/>
        </w:rPr>
        <w:t xml:space="preserve">רוחמה אברהם </w:t>
      </w:r>
      <w:r w:rsidRPr="008870B5">
        <w:rPr>
          <w:rFonts w:cs="David"/>
          <w:rtl/>
        </w:rPr>
        <w:t>–</w:t>
      </w:r>
      <w:r w:rsidRPr="008870B5">
        <w:rPr>
          <w:rFonts w:cs="David" w:hint="cs"/>
          <w:rtl/>
        </w:rPr>
        <w:t>היו</w:t>
      </w:r>
      <w:r w:rsidRPr="008870B5">
        <w:rPr>
          <w:rFonts w:cs="David"/>
          <w:rtl/>
        </w:rPr>
        <w:t>"</w:t>
      </w:r>
      <w:r w:rsidRPr="008870B5">
        <w:rPr>
          <w:rFonts w:cs="David" w:hint="cs"/>
          <w:rtl/>
        </w:rPr>
        <w:t>ר</w:t>
      </w:r>
    </w:p>
    <w:p w14:paraId="633527A8" w14:textId="77777777" w:rsidR="008870B5" w:rsidRPr="008870B5" w:rsidRDefault="008870B5" w:rsidP="008870B5">
      <w:pPr>
        <w:bidi/>
        <w:rPr>
          <w:rFonts w:cs="David" w:hint="cs"/>
          <w:rtl/>
        </w:rPr>
      </w:pPr>
      <w:r w:rsidRPr="008870B5">
        <w:rPr>
          <w:rFonts w:cs="David" w:hint="cs"/>
          <w:rtl/>
        </w:rPr>
        <w:t>אסתרינה טרטמן</w:t>
      </w:r>
    </w:p>
    <w:p w14:paraId="093F3505" w14:textId="77777777" w:rsidR="008870B5" w:rsidRPr="008870B5" w:rsidRDefault="008870B5" w:rsidP="008870B5">
      <w:pPr>
        <w:bidi/>
        <w:rPr>
          <w:rFonts w:cs="David" w:hint="cs"/>
          <w:rtl/>
        </w:rPr>
      </w:pPr>
      <w:r w:rsidRPr="008870B5">
        <w:rPr>
          <w:rFonts w:cs="David" w:hint="cs"/>
          <w:rtl/>
        </w:rPr>
        <w:t>יצחק גלנטי</w:t>
      </w:r>
    </w:p>
    <w:p w14:paraId="58E1C440" w14:textId="77777777" w:rsidR="008870B5" w:rsidRPr="008870B5" w:rsidRDefault="008870B5" w:rsidP="008870B5">
      <w:pPr>
        <w:bidi/>
        <w:rPr>
          <w:rFonts w:cs="David" w:hint="cs"/>
          <w:rtl/>
        </w:rPr>
      </w:pPr>
      <w:r w:rsidRPr="008870B5">
        <w:rPr>
          <w:rFonts w:cs="David" w:hint="cs"/>
          <w:rtl/>
        </w:rPr>
        <w:t xml:space="preserve">ליה שמטוב </w:t>
      </w:r>
    </w:p>
    <w:p w14:paraId="6832B75F" w14:textId="77777777" w:rsidR="008870B5" w:rsidRPr="008870B5" w:rsidRDefault="008870B5" w:rsidP="008870B5">
      <w:pPr>
        <w:bidi/>
        <w:rPr>
          <w:rFonts w:cs="David" w:hint="cs"/>
          <w:rtl/>
        </w:rPr>
      </w:pPr>
      <w:r w:rsidRPr="008870B5">
        <w:rPr>
          <w:rFonts w:cs="David" w:hint="cs"/>
          <w:rtl/>
        </w:rPr>
        <w:t xml:space="preserve">מאיר פרוש </w:t>
      </w:r>
    </w:p>
    <w:p w14:paraId="7CB19578" w14:textId="77777777" w:rsidR="008870B5" w:rsidRPr="008870B5" w:rsidRDefault="008870B5" w:rsidP="008870B5">
      <w:pPr>
        <w:bidi/>
        <w:rPr>
          <w:rFonts w:cs="David" w:hint="cs"/>
          <w:rtl/>
        </w:rPr>
      </w:pPr>
      <w:r w:rsidRPr="008870B5">
        <w:rPr>
          <w:rFonts w:cs="David" w:hint="cs"/>
          <w:rtl/>
        </w:rPr>
        <w:t xml:space="preserve">מגלי והבה </w:t>
      </w:r>
    </w:p>
    <w:p w14:paraId="43C01441" w14:textId="77777777" w:rsidR="008870B5" w:rsidRPr="008870B5" w:rsidRDefault="008870B5" w:rsidP="008870B5">
      <w:pPr>
        <w:bidi/>
        <w:rPr>
          <w:rFonts w:cs="David" w:hint="cs"/>
          <w:rtl/>
        </w:rPr>
      </w:pPr>
      <w:r w:rsidRPr="008870B5">
        <w:rPr>
          <w:rFonts w:cs="David" w:hint="cs"/>
          <w:rtl/>
        </w:rPr>
        <w:t>אלחנן גלזר</w:t>
      </w:r>
    </w:p>
    <w:p w14:paraId="3AD5DE9A" w14:textId="77777777" w:rsidR="008870B5" w:rsidRPr="008870B5" w:rsidRDefault="008870B5" w:rsidP="008870B5">
      <w:pPr>
        <w:bidi/>
        <w:rPr>
          <w:rFonts w:cs="David" w:hint="cs"/>
          <w:rtl/>
        </w:rPr>
      </w:pPr>
    </w:p>
    <w:p w14:paraId="39C97D62" w14:textId="77777777" w:rsidR="008870B5" w:rsidRPr="008870B5" w:rsidRDefault="008870B5" w:rsidP="008870B5">
      <w:pPr>
        <w:bidi/>
        <w:rPr>
          <w:rFonts w:cs="David" w:hint="cs"/>
          <w:rtl/>
        </w:rPr>
      </w:pPr>
    </w:p>
    <w:p w14:paraId="01DBDE5D" w14:textId="77777777" w:rsidR="008870B5" w:rsidRPr="008870B5" w:rsidRDefault="008870B5" w:rsidP="008870B5">
      <w:pPr>
        <w:tabs>
          <w:tab w:val="left" w:pos="1788"/>
          <w:tab w:val="left" w:pos="3631"/>
        </w:tabs>
        <w:bidi/>
        <w:rPr>
          <w:rFonts w:cs="David" w:hint="cs"/>
          <w:rtl/>
        </w:rPr>
      </w:pPr>
      <w:r w:rsidRPr="008870B5">
        <w:rPr>
          <w:rFonts w:cs="David"/>
          <w:b/>
          <w:bCs/>
          <w:u w:val="single"/>
          <w:rtl/>
        </w:rPr>
        <w:t>מוזמנים</w:t>
      </w:r>
      <w:r w:rsidRPr="008870B5">
        <w:rPr>
          <w:rFonts w:cs="David"/>
          <w:rtl/>
        </w:rPr>
        <w:t>:</w:t>
      </w:r>
    </w:p>
    <w:p w14:paraId="6AEE4D61" w14:textId="77777777" w:rsidR="008870B5" w:rsidRPr="008870B5" w:rsidRDefault="008870B5" w:rsidP="008870B5">
      <w:pPr>
        <w:bidi/>
        <w:rPr>
          <w:rFonts w:cs="David" w:hint="cs"/>
          <w:rtl/>
        </w:rPr>
      </w:pPr>
      <w:r w:rsidRPr="008870B5">
        <w:rPr>
          <w:rFonts w:cs="David" w:hint="cs"/>
          <w:rtl/>
        </w:rPr>
        <w:t xml:space="preserve">אריה האן </w:t>
      </w:r>
      <w:r w:rsidRPr="008870B5">
        <w:rPr>
          <w:rFonts w:cs="David"/>
          <w:rtl/>
        </w:rPr>
        <w:t>–</w:t>
      </w:r>
      <w:r w:rsidRPr="008870B5">
        <w:rPr>
          <w:rFonts w:cs="David" w:hint="cs"/>
          <w:rtl/>
        </w:rPr>
        <w:t xml:space="preserve"> מזכיר הכנסת</w:t>
      </w:r>
    </w:p>
    <w:p w14:paraId="531B79E6" w14:textId="77777777" w:rsidR="008870B5" w:rsidRPr="008870B5" w:rsidRDefault="008870B5" w:rsidP="008870B5">
      <w:pPr>
        <w:bidi/>
        <w:rPr>
          <w:rFonts w:cs="David" w:hint="cs"/>
          <w:rtl/>
        </w:rPr>
      </w:pPr>
      <w:r w:rsidRPr="008870B5">
        <w:rPr>
          <w:rFonts w:cs="David" w:hint="cs"/>
          <w:rtl/>
        </w:rPr>
        <w:t xml:space="preserve">דוד לב </w:t>
      </w:r>
      <w:r w:rsidRPr="008870B5">
        <w:rPr>
          <w:rFonts w:cs="David"/>
          <w:rtl/>
        </w:rPr>
        <w:t>–</w:t>
      </w:r>
      <w:r w:rsidRPr="008870B5">
        <w:rPr>
          <w:rFonts w:cs="David" w:hint="cs"/>
          <w:rtl/>
        </w:rPr>
        <w:t xml:space="preserve"> סגן מזכיר הכנסת</w:t>
      </w:r>
    </w:p>
    <w:p w14:paraId="60206078" w14:textId="77777777" w:rsidR="008870B5" w:rsidRPr="008870B5" w:rsidRDefault="008870B5" w:rsidP="008870B5">
      <w:pPr>
        <w:bidi/>
        <w:rPr>
          <w:rFonts w:cs="David" w:hint="cs"/>
          <w:rtl/>
        </w:rPr>
      </w:pPr>
      <w:r w:rsidRPr="008870B5">
        <w:rPr>
          <w:rFonts w:cs="David" w:hint="cs"/>
          <w:rtl/>
        </w:rPr>
        <w:t xml:space="preserve">יואב להמן </w:t>
      </w:r>
      <w:r w:rsidRPr="008870B5">
        <w:rPr>
          <w:rFonts w:cs="David"/>
          <w:rtl/>
        </w:rPr>
        <w:t>–</w:t>
      </w:r>
      <w:r w:rsidRPr="008870B5">
        <w:rPr>
          <w:rFonts w:cs="David" w:hint="cs"/>
          <w:rtl/>
        </w:rPr>
        <w:t xml:space="preserve"> המפקח על הבנקים</w:t>
      </w:r>
    </w:p>
    <w:p w14:paraId="5521B55B" w14:textId="77777777" w:rsidR="008870B5" w:rsidRPr="008870B5" w:rsidRDefault="008870B5" w:rsidP="008870B5">
      <w:pPr>
        <w:bidi/>
        <w:rPr>
          <w:rFonts w:cs="David" w:hint="cs"/>
          <w:rtl/>
        </w:rPr>
      </w:pPr>
      <w:r w:rsidRPr="008870B5">
        <w:rPr>
          <w:rFonts w:cs="David" w:hint="cs"/>
          <w:rtl/>
        </w:rPr>
        <w:t xml:space="preserve">שימי משה - </w:t>
      </w:r>
    </w:p>
    <w:p w14:paraId="09375521" w14:textId="77777777" w:rsidR="008870B5" w:rsidRPr="008870B5" w:rsidRDefault="008870B5" w:rsidP="008870B5">
      <w:pPr>
        <w:bidi/>
        <w:rPr>
          <w:rFonts w:cs="David"/>
          <w:rtl/>
        </w:rPr>
      </w:pPr>
    </w:p>
    <w:p w14:paraId="2AC98A23" w14:textId="77777777" w:rsidR="008870B5" w:rsidRPr="008870B5" w:rsidRDefault="008870B5" w:rsidP="008870B5">
      <w:pPr>
        <w:tabs>
          <w:tab w:val="left" w:pos="1930"/>
        </w:tabs>
        <w:bidi/>
        <w:rPr>
          <w:rFonts w:cs="David" w:hint="cs"/>
          <w:rtl/>
        </w:rPr>
      </w:pPr>
      <w:r w:rsidRPr="008870B5">
        <w:rPr>
          <w:rFonts w:cs="David"/>
          <w:b/>
          <w:bCs/>
          <w:u w:val="single"/>
          <w:rtl/>
        </w:rPr>
        <w:t>י</w:t>
      </w:r>
      <w:r w:rsidRPr="008870B5">
        <w:rPr>
          <w:rFonts w:cs="David" w:hint="cs"/>
          <w:b/>
          <w:bCs/>
          <w:u w:val="single"/>
          <w:rtl/>
        </w:rPr>
        <w:t>יעוץ משפטי</w:t>
      </w:r>
      <w:r w:rsidRPr="008870B5">
        <w:rPr>
          <w:rFonts w:cs="David"/>
          <w:b/>
          <w:bCs/>
          <w:u w:val="single"/>
          <w:rtl/>
        </w:rPr>
        <w:t>:</w:t>
      </w:r>
    </w:p>
    <w:p w14:paraId="10C52E92" w14:textId="77777777" w:rsidR="008870B5" w:rsidRPr="008870B5" w:rsidRDefault="008870B5" w:rsidP="008870B5">
      <w:pPr>
        <w:bidi/>
        <w:rPr>
          <w:rFonts w:cs="David"/>
          <w:rtl/>
        </w:rPr>
      </w:pPr>
    </w:p>
    <w:p w14:paraId="77983FF2" w14:textId="77777777" w:rsidR="008870B5" w:rsidRPr="008870B5" w:rsidRDefault="008870B5" w:rsidP="008870B5">
      <w:pPr>
        <w:tabs>
          <w:tab w:val="left" w:pos="1930"/>
        </w:tabs>
        <w:bidi/>
        <w:rPr>
          <w:rFonts w:cs="David" w:hint="cs"/>
          <w:b/>
          <w:bCs/>
          <w:rtl/>
        </w:rPr>
      </w:pPr>
      <w:r w:rsidRPr="008870B5">
        <w:rPr>
          <w:rFonts w:cs="David"/>
          <w:b/>
          <w:bCs/>
          <w:u w:val="single"/>
          <w:rtl/>
        </w:rPr>
        <w:t>מנהלת הוועדה</w:t>
      </w:r>
      <w:r w:rsidRPr="008870B5">
        <w:rPr>
          <w:rFonts w:cs="David"/>
          <w:rtl/>
        </w:rPr>
        <w:t>:</w:t>
      </w:r>
      <w:r w:rsidRPr="008870B5">
        <w:rPr>
          <w:rFonts w:cs="David" w:hint="cs"/>
          <w:rtl/>
        </w:rPr>
        <w:t xml:space="preserve"> אתי בן יוסף</w:t>
      </w:r>
    </w:p>
    <w:p w14:paraId="26DA2DDD" w14:textId="77777777" w:rsidR="008870B5" w:rsidRPr="008870B5" w:rsidRDefault="008870B5" w:rsidP="008870B5">
      <w:pPr>
        <w:bidi/>
        <w:rPr>
          <w:rFonts w:cs="David"/>
          <w:rtl/>
        </w:rPr>
      </w:pPr>
    </w:p>
    <w:p w14:paraId="1B1E3002" w14:textId="77777777" w:rsidR="008870B5" w:rsidRPr="008870B5" w:rsidRDefault="008870B5" w:rsidP="008870B5">
      <w:pPr>
        <w:tabs>
          <w:tab w:val="left" w:pos="1930"/>
        </w:tabs>
        <w:bidi/>
        <w:rPr>
          <w:rFonts w:cs="David" w:hint="cs"/>
          <w:rtl/>
        </w:rPr>
      </w:pPr>
      <w:r w:rsidRPr="008870B5">
        <w:rPr>
          <w:rFonts w:cs="David" w:hint="cs"/>
          <w:b/>
          <w:bCs/>
          <w:u w:val="single"/>
          <w:rtl/>
        </w:rPr>
        <w:t>רשמת פרלמנטרית</w:t>
      </w:r>
      <w:r w:rsidRPr="008870B5">
        <w:rPr>
          <w:rFonts w:cs="David"/>
          <w:rtl/>
        </w:rPr>
        <w:t>:</w:t>
      </w:r>
      <w:r w:rsidRPr="008870B5">
        <w:rPr>
          <w:rFonts w:cs="David" w:hint="cs"/>
          <w:rtl/>
        </w:rPr>
        <w:t xml:space="preserve"> שרון רפאלי</w:t>
      </w:r>
    </w:p>
    <w:p w14:paraId="70248375" w14:textId="77777777" w:rsidR="008870B5" w:rsidRPr="008870B5" w:rsidRDefault="008870B5" w:rsidP="008870B5">
      <w:pPr>
        <w:bidi/>
        <w:rPr>
          <w:rFonts w:cs="David" w:hint="cs"/>
          <w:b/>
          <w:bCs/>
          <w:rtl/>
        </w:rPr>
      </w:pPr>
    </w:p>
    <w:p w14:paraId="43D40B53" w14:textId="77777777" w:rsidR="008870B5" w:rsidRPr="008870B5" w:rsidRDefault="008870B5" w:rsidP="008870B5">
      <w:pPr>
        <w:pStyle w:val="Heading5"/>
        <w:jc w:val="left"/>
        <w:rPr>
          <w:rFonts w:hint="cs"/>
          <w:rtl/>
        </w:rPr>
      </w:pPr>
    </w:p>
    <w:p w14:paraId="38C357AE" w14:textId="77777777" w:rsidR="008870B5" w:rsidRPr="008870B5" w:rsidRDefault="008870B5" w:rsidP="008870B5">
      <w:pPr>
        <w:pStyle w:val="Heading5"/>
        <w:jc w:val="left"/>
        <w:rPr>
          <w:rtl/>
        </w:rPr>
      </w:pPr>
      <w:r w:rsidRPr="008870B5">
        <w:rPr>
          <w:rtl/>
        </w:rPr>
        <w:t xml:space="preserve"> </w:t>
      </w:r>
    </w:p>
    <w:p w14:paraId="39077099" w14:textId="77777777" w:rsidR="008870B5" w:rsidRPr="008870B5" w:rsidRDefault="008870B5" w:rsidP="008870B5">
      <w:pPr>
        <w:bidi/>
        <w:rPr>
          <w:rFonts w:cs="David" w:hint="cs"/>
          <w:rtl/>
        </w:rPr>
      </w:pPr>
    </w:p>
    <w:p w14:paraId="6D7774DF" w14:textId="77777777" w:rsidR="008870B5" w:rsidRPr="008870B5" w:rsidRDefault="008870B5" w:rsidP="008870B5">
      <w:pPr>
        <w:bidi/>
        <w:jc w:val="center"/>
        <w:rPr>
          <w:rFonts w:cs="David" w:hint="cs"/>
          <w:rtl/>
        </w:rPr>
      </w:pPr>
      <w:r w:rsidRPr="008870B5">
        <w:rPr>
          <w:rFonts w:cs="David"/>
          <w:rtl/>
        </w:rPr>
        <w:br w:type="page"/>
      </w:r>
      <w:r w:rsidRPr="008870B5">
        <w:rPr>
          <w:rFonts w:cs="David" w:hint="cs"/>
          <w:b/>
          <w:bCs/>
          <w:u w:val="single"/>
          <w:rtl/>
        </w:rPr>
        <w:lastRenderedPageBreak/>
        <w:t>בדיקת האפשרויות למתן הקלות לתושבי הצפון בתחומי הבנקאות</w:t>
      </w:r>
    </w:p>
    <w:p w14:paraId="1ACB804E" w14:textId="77777777" w:rsidR="008870B5" w:rsidRPr="008870B5" w:rsidRDefault="008870B5" w:rsidP="008870B5">
      <w:pPr>
        <w:bidi/>
        <w:rPr>
          <w:rFonts w:cs="David" w:hint="cs"/>
          <w:rtl/>
        </w:rPr>
      </w:pPr>
    </w:p>
    <w:p w14:paraId="0C05FC64"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5CB049D0" w14:textId="77777777" w:rsidR="008870B5" w:rsidRPr="008870B5" w:rsidRDefault="008870B5" w:rsidP="008870B5">
      <w:pPr>
        <w:bidi/>
        <w:rPr>
          <w:rFonts w:cs="David" w:hint="cs"/>
          <w:rtl/>
        </w:rPr>
      </w:pPr>
    </w:p>
    <w:p w14:paraId="720CA752" w14:textId="77777777" w:rsidR="008870B5" w:rsidRPr="008870B5" w:rsidRDefault="008870B5" w:rsidP="008870B5">
      <w:pPr>
        <w:bidi/>
        <w:rPr>
          <w:rFonts w:cs="David" w:hint="cs"/>
          <w:rtl/>
        </w:rPr>
      </w:pPr>
      <w:r w:rsidRPr="008870B5">
        <w:rPr>
          <w:rFonts w:cs="David" w:hint="cs"/>
          <w:rtl/>
        </w:rPr>
        <w:tab/>
        <w:t xml:space="preserve">צהריים טובים. אדוני, המפקח על הבנקים, אני שמחה שנענית להזמנת ועדת הכנסת. יהיו שיתהו אנשים רבים מה לוועדת הכנסת ולמפקח על הבנקים. יש קשר, לדעתי, דווקא בסוגייה הזאת כשאנחנו נמצאים בתקופה של מלחמה, וערב התקנה שאתה הוצאת בנושא הגבלת האשראי והסרת הסוגייה של החובות לבנקים. כצומת המרכזי שפוטר הצעות חוק כאלה ואחרות מחובת הנחה, פנו אליי הרבה חברי כנסת שהניחו הצעות חוק בעניין הזה ורוצים שתקדם אותו. </w:t>
      </w:r>
    </w:p>
    <w:p w14:paraId="6A7BF12B" w14:textId="77777777" w:rsidR="008870B5" w:rsidRPr="008870B5" w:rsidRDefault="008870B5" w:rsidP="008870B5">
      <w:pPr>
        <w:bidi/>
        <w:rPr>
          <w:rFonts w:cs="David" w:hint="cs"/>
          <w:rtl/>
        </w:rPr>
      </w:pPr>
    </w:p>
    <w:p w14:paraId="2FDFEC8B" w14:textId="77777777" w:rsidR="008870B5" w:rsidRPr="008870B5" w:rsidRDefault="008870B5" w:rsidP="008870B5">
      <w:pPr>
        <w:bidi/>
        <w:rPr>
          <w:rFonts w:cs="David" w:hint="cs"/>
          <w:rtl/>
        </w:rPr>
      </w:pPr>
      <w:r w:rsidRPr="008870B5">
        <w:rPr>
          <w:rFonts w:cs="David" w:hint="cs"/>
          <w:rtl/>
        </w:rPr>
        <w:tab/>
        <w:t>דווקא בתקופה הנוכחית אני בדעה שכן צריך ללכת לקראת תושבי הצפון. כאשר בזמנו הלכתי על הצבעה במליאה והחלטתי שאני נגד התקנה, סברתי שצריך - אני בעד ההסדרה, בעד עצם העניין שצריך לעשות סדר בבלגן הגדול, אבל להחריג ולעשות משוואה מיוחדת לעסקים הקטנים והבינוניים.</w:t>
      </w:r>
    </w:p>
    <w:p w14:paraId="3C8255E1" w14:textId="77777777" w:rsidR="008870B5" w:rsidRPr="008870B5" w:rsidRDefault="008870B5" w:rsidP="008870B5">
      <w:pPr>
        <w:bidi/>
        <w:rPr>
          <w:rFonts w:cs="David" w:hint="cs"/>
          <w:rtl/>
        </w:rPr>
      </w:pPr>
    </w:p>
    <w:p w14:paraId="6F257A38" w14:textId="77777777" w:rsidR="008870B5" w:rsidRPr="008870B5" w:rsidRDefault="008870B5" w:rsidP="008870B5">
      <w:pPr>
        <w:bidi/>
        <w:rPr>
          <w:rFonts w:cs="David" w:hint="cs"/>
          <w:u w:val="single"/>
          <w:rtl/>
        </w:rPr>
      </w:pPr>
      <w:r w:rsidRPr="008870B5">
        <w:rPr>
          <w:rFonts w:cs="David" w:hint="cs"/>
          <w:u w:val="single"/>
          <w:rtl/>
        </w:rPr>
        <w:t>יצחק גלנטי:</w:t>
      </w:r>
    </w:p>
    <w:p w14:paraId="0BCE9C40" w14:textId="77777777" w:rsidR="008870B5" w:rsidRPr="008870B5" w:rsidRDefault="008870B5" w:rsidP="008870B5">
      <w:pPr>
        <w:bidi/>
        <w:rPr>
          <w:rFonts w:cs="David" w:hint="cs"/>
          <w:rtl/>
        </w:rPr>
      </w:pPr>
    </w:p>
    <w:p w14:paraId="104CF7EE" w14:textId="77777777" w:rsidR="008870B5" w:rsidRPr="008870B5" w:rsidRDefault="008870B5" w:rsidP="008870B5">
      <w:pPr>
        <w:bidi/>
        <w:rPr>
          <w:rFonts w:cs="David" w:hint="cs"/>
          <w:rtl/>
        </w:rPr>
      </w:pPr>
      <w:r w:rsidRPr="008870B5">
        <w:rPr>
          <w:rFonts w:cs="David" w:hint="cs"/>
          <w:rtl/>
        </w:rPr>
        <w:tab/>
        <w:t>גם למשקי הבית.</w:t>
      </w:r>
    </w:p>
    <w:p w14:paraId="73D00D2C" w14:textId="77777777" w:rsidR="008870B5" w:rsidRPr="008870B5" w:rsidRDefault="008870B5" w:rsidP="008870B5">
      <w:pPr>
        <w:bidi/>
        <w:rPr>
          <w:rFonts w:cs="David" w:hint="cs"/>
          <w:rtl/>
        </w:rPr>
      </w:pPr>
    </w:p>
    <w:p w14:paraId="0F96352B"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1082608E" w14:textId="77777777" w:rsidR="008870B5" w:rsidRPr="008870B5" w:rsidRDefault="008870B5" w:rsidP="008870B5">
      <w:pPr>
        <w:bidi/>
        <w:rPr>
          <w:rFonts w:cs="David" w:hint="cs"/>
          <w:rtl/>
        </w:rPr>
      </w:pPr>
    </w:p>
    <w:p w14:paraId="74BEE852" w14:textId="77777777" w:rsidR="008870B5" w:rsidRPr="008870B5" w:rsidRDefault="008870B5" w:rsidP="008870B5">
      <w:pPr>
        <w:bidi/>
        <w:rPr>
          <w:rFonts w:cs="David" w:hint="cs"/>
          <w:rtl/>
        </w:rPr>
      </w:pPr>
      <w:r w:rsidRPr="008870B5">
        <w:rPr>
          <w:rFonts w:cs="David" w:hint="cs"/>
          <w:rtl/>
        </w:rPr>
        <w:tab/>
        <w:t xml:space="preserve">אני לא מדברת על עסקים בשאר רחבי הארץ, אלא בצפון. דווקא עכשיו כאשר הם נתונים במצב שהם סוגרים את עסקיהם שלא מרצונם, נקלעים לחובות כאלה ואחרים, ועל אחת כמה וכמה כשהצ'קים שלהם חוזרים כי אין מקור הכנסה. גם מהראיה הזאת וגם מפניות של חברי כנסת רבים - מהלך כזה צריך שתהיה בו הוראת שעה, לאו דווקא בחקיקה, וטוב ייעשה אם תוכל להסביר לחברים מה עשית, ואיך אנחנו מתכוונים להמשיך הלאה. אני יודעת שביקרת בהרבה משרדים בכנסת, בין היתר אצל היושבת ראש ובוועדת הכספים, וכבר הסברת מעל ומעבר. אבל דווקא לוועדת הכנסת - וודאי ייכנסו חברי כנסת נוספים - חשוב שתביע את עמדתך, ואני אשמח לשמוע פתרונות. </w:t>
      </w:r>
    </w:p>
    <w:p w14:paraId="5AE38F98" w14:textId="77777777" w:rsidR="008870B5" w:rsidRPr="008870B5" w:rsidRDefault="008870B5" w:rsidP="008870B5">
      <w:pPr>
        <w:bidi/>
        <w:rPr>
          <w:rFonts w:cs="David" w:hint="cs"/>
          <w:rtl/>
        </w:rPr>
      </w:pPr>
    </w:p>
    <w:p w14:paraId="67089328" w14:textId="77777777" w:rsidR="008870B5" w:rsidRPr="008870B5" w:rsidRDefault="008870B5" w:rsidP="008870B5">
      <w:pPr>
        <w:bidi/>
        <w:ind w:firstLine="567"/>
        <w:rPr>
          <w:rFonts w:cs="David" w:hint="cs"/>
          <w:rtl/>
        </w:rPr>
      </w:pPr>
      <w:r w:rsidRPr="008870B5">
        <w:rPr>
          <w:rFonts w:cs="David" w:hint="cs"/>
          <w:rtl/>
        </w:rPr>
        <w:t xml:space="preserve">לפני שאפתח את הדיון, בעקבות בקשה של חברת הכנסת אסתרינה טרטמן, שהיא בנקאית במקצועה בעברה, והיא תכף תפרט בדיוק כל ההתייחסות שלך שהיא למעשה לא יכולה לאכוף הלכה למעשה על הבנקים עצמם, אלא אם הם רוצים לאמץ את הגישה הזאת; אם לא - אין משהו שמחייב. לעניות דעתי, אף אחד לא מעוניין לעשות משהו. </w:t>
      </w:r>
    </w:p>
    <w:p w14:paraId="4F0256AC" w14:textId="77777777" w:rsidR="008870B5" w:rsidRPr="008870B5" w:rsidRDefault="008870B5" w:rsidP="008870B5">
      <w:pPr>
        <w:bidi/>
        <w:ind w:firstLine="567"/>
        <w:rPr>
          <w:rFonts w:cs="David" w:hint="cs"/>
          <w:rtl/>
        </w:rPr>
      </w:pPr>
    </w:p>
    <w:p w14:paraId="27C3E8F7" w14:textId="77777777" w:rsidR="008870B5" w:rsidRPr="008870B5" w:rsidRDefault="008870B5" w:rsidP="008870B5">
      <w:pPr>
        <w:bidi/>
        <w:ind w:firstLine="567"/>
        <w:rPr>
          <w:rFonts w:cs="David" w:hint="cs"/>
          <w:rtl/>
        </w:rPr>
      </w:pPr>
      <w:r w:rsidRPr="008870B5">
        <w:rPr>
          <w:rFonts w:cs="David" w:hint="cs"/>
          <w:rtl/>
        </w:rPr>
        <w:t>ראשית, ניתן למר להמן לדבר, אחר כך נשמע ח</w:t>
      </w:r>
      <w:r w:rsidRPr="008870B5">
        <w:rPr>
          <w:rFonts w:cs="David"/>
          <w:rtl/>
        </w:rPr>
        <w:t>"</w:t>
      </w:r>
      <w:r w:rsidRPr="008870B5">
        <w:rPr>
          <w:rFonts w:cs="David" w:hint="cs"/>
          <w:rtl/>
        </w:rPr>
        <w:t>כים ויש לנו נציגות מהרשות לעסקים קטנים.</w:t>
      </w:r>
    </w:p>
    <w:p w14:paraId="21CD1576" w14:textId="77777777" w:rsidR="008870B5" w:rsidRPr="008870B5" w:rsidRDefault="008870B5" w:rsidP="008870B5">
      <w:pPr>
        <w:bidi/>
        <w:rPr>
          <w:rFonts w:cs="David" w:hint="cs"/>
          <w:rtl/>
        </w:rPr>
      </w:pPr>
    </w:p>
    <w:p w14:paraId="53BD1F84" w14:textId="77777777" w:rsidR="008870B5" w:rsidRPr="008870B5" w:rsidRDefault="008870B5" w:rsidP="008870B5">
      <w:pPr>
        <w:bidi/>
        <w:rPr>
          <w:rFonts w:cs="David" w:hint="cs"/>
          <w:rtl/>
        </w:rPr>
      </w:pPr>
      <w:r w:rsidRPr="008870B5">
        <w:rPr>
          <w:rFonts w:cs="David" w:hint="cs"/>
          <w:u w:val="single"/>
          <w:rtl/>
        </w:rPr>
        <w:t>יואב להמן:</w:t>
      </w:r>
    </w:p>
    <w:p w14:paraId="196EE804" w14:textId="77777777" w:rsidR="008870B5" w:rsidRPr="008870B5" w:rsidRDefault="008870B5" w:rsidP="008870B5">
      <w:pPr>
        <w:bidi/>
        <w:rPr>
          <w:rFonts w:cs="David" w:hint="cs"/>
          <w:rtl/>
        </w:rPr>
      </w:pPr>
    </w:p>
    <w:p w14:paraId="4EC7ABDB" w14:textId="77777777" w:rsidR="008870B5" w:rsidRPr="008870B5" w:rsidRDefault="008870B5" w:rsidP="008870B5">
      <w:pPr>
        <w:bidi/>
        <w:rPr>
          <w:rFonts w:cs="David" w:hint="cs"/>
          <w:rtl/>
        </w:rPr>
      </w:pPr>
      <w:r w:rsidRPr="008870B5">
        <w:rPr>
          <w:rFonts w:cs="David" w:hint="cs"/>
          <w:rtl/>
        </w:rPr>
        <w:tab/>
        <w:t xml:space="preserve">תודה. </w:t>
      </w:r>
    </w:p>
    <w:p w14:paraId="5D18D88F" w14:textId="77777777" w:rsidR="008870B5" w:rsidRPr="008870B5" w:rsidRDefault="008870B5" w:rsidP="008870B5">
      <w:pPr>
        <w:bidi/>
        <w:rPr>
          <w:rFonts w:cs="David" w:hint="cs"/>
          <w:rtl/>
        </w:rPr>
      </w:pPr>
    </w:p>
    <w:p w14:paraId="1D38C449" w14:textId="77777777" w:rsidR="008870B5" w:rsidRPr="008870B5" w:rsidRDefault="008870B5" w:rsidP="008870B5">
      <w:pPr>
        <w:bidi/>
        <w:ind w:firstLine="567"/>
        <w:rPr>
          <w:rFonts w:cs="David" w:hint="cs"/>
          <w:rtl/>
        </w:rPr>
      </w:pPr>
      <w:r w:rsidRPr="008870B5">
        <w:rPr>
          <w:rFonts w:cs="David" w:hint="cs"/>
          <w:rtl/>
        </w:rPr>
        <w:t>מצבם של תושבי הצפון: עסקים קטנים, עצמאים, משקי בית מסוימים, שכירים שעובדים - לא כאלה שעובדים במדינה אלא אחרים - מאוד מטריד. הם אכן נמצאים בקשיים, וככל שהמלחמה מתמשכת הקושי הזה מעמיק. הקושי הזה הוא קושי כלכלי אמיתי. סיפר לי הבוקר חבר הנהלת הבנק, המשנה לנגיד הבנק שהיה בסיור- שגם דיבר עם עסקים קטנים בצפון, וגם הוא התרשם שהכל עומד. אין פעילות. הוא ציין שבעסקים הקמעונאים, אפילו בעסקי המזון יש יותר האטה אפילו אצל מעט האנשים שנשארו שם מכיוון שבגלל כל החבילות שמקבלים גם לא קונים בחלק מהעסקים. כמובן שהמצב בתחומים אחרים - חקלאות, תיירות, מסחר - הוא ממש קשה. הבעיה הזו היא בעיה כלכלית של העסק, של האנשים, והיא מתנקזת מטבע הדברים לחשבון הבנק. אבל חשבון הבנק רק משקף את הבעיה, ולא יכול לפתור אותה, אלא אם יהיה תקבול שייכנס במקום. הבעיה שלהם היא הפסדים שנגרמים בעין. לא הפסדים כאלה של בינתיים. חלק מהעסקים סופגים הפסדים שלא יחזרו. לכן אנחנו מדברים על פיצוי ולא על גישור. הגישור יכול להיות עד הפיצוי אבל הוא לא יכול להיות במקום הפיצוי.</w:t>
      </w:r>
    </w:p>
    <w:p w14:paraId="25CEF24C" w14:textId="77777777" w:rsidR="008870B5" w:rsidRPr="008870B5" w:rsidRDefault="008870B5" w:rsidP="008870B5">
      <w:pPr>
        <w:bidi/>
        <w:rPr>
          <w:rFonts w:cs="David" w:hint="cs"/>
          <w:rtl/>
        </w:rPr>
      </w:pPr>
    </w:p>
    <w:p w14:paraId="0F3215EB" w14:textId="77777777" w:rsidR="008870B5" w:rsidRPr="008870B5" w:rsidRDefault="008870B5" w:rsidP="008870B5">
      <w:pPr>
        <w:bidi/>
        <w:rPr>
          <w:rFonts w:cs="David" w:hint="cs"/>
          <w:u w:val="single"/>
          <w:rtl/>
        </w:rPr>
      </w:pPr>
      <w:r w:rsidRPr="008870B5">
        <w:rPr>
          <w:rFonts w:cs="David"/>
          <w:u w:val="single"/>
          <w:rtl/>
        </w:rPr>
        <w:br w:type="page"/>
      </w:r>
      <w:r w:rsidRPr="008870B5">
        <w:rPr>
          <w:rFonts w:cs="David" w:hint="cs"/>
          <w:u w:val="single"/>
          <w:rtl/>
        </w:rPr>
        <w:lastRenderedPageBreak/>
        <w:t>היו</w:t>
      </w:r>
      <w:r w:rsidRPr="008870B5">
        <w:rPr>
          <w:rFonts w:cs="David"/>
          <w:u w:val="single"/>
          <w:rtl/>
        </w:rPr>
        <w:t>"</w:t>
      </w:r>
      <w:r w:rsidRPr="008870B5">
        <w:rPr>
          <w:rFonts w:cs="David" w:hint="cs"/>
          <w:u w:val="single"/>
          <w:rtl/>
        </w:rPr>
        <w:t>ר רוחמה אברהם:</w:t>
      </w:r>
    </w:p>
    <w:p w14:paraId="0F7F96B7" w14:textId="77777777" w:rsidR="008870B5" w:rsidRPr="008870B5" w:rsidRDefault="008870B5" w:rsidP="008870B5">
      <w:pPr>
        <w:bidi/>
        <w:rPr>
          <w:rFonts w:cs="David" w:hint="cs"/>
          <w:rtl/>
        </w:rPr>
      </w:pPr>
    </w:p>
    <w:p w14:paraId="2CC5A2C1" w14:textId="77777777" w:rsidR="008870B5" w:rsidRPr="008870B5" w:rsidRDefault="008870B5" w:rsidP="008870B5">
      <w:pPr>
        <w:bidi/>
        <w:rPr>
          <w:rFonts w:cs="David" w:hint="cs"/>
          <w:rtl/>
        </w:rPr>
      </w:pPr>
      <w:r w:rsidRPr="008870B5">
        <w:rPr>
          <w:rFonts w:cs="David" w:hint="cs"/>
          <w:rtl/>
        </w:rPr>
        <w:tab/>
        <w:t xml:space="preserve"> גישור זה אומר הקלה מסוימת בנושא החריגה?</w:t>
      </w:r>
    </w:p>
    <w:p w14:paraId="35018966" w14:textId="77777777" w:rsidR="008870B5" w:rsidRPr="008870B5" w:rsidRDefault="008870B5" w:rsidP="008870B5">
      <w:pPr>
        <w:bidi/>
        <w:rPr>
          <w:rFonts w:cs="David" w:hint="cs"/>
          <w:rtl/>
        </w:rPr>
      </w:pPr>
    </w:p>
    <w:p w14:paraId="1700EC3E" w14:textId="77777777" w:rsidR="008870B5" w:rsidRPr="008870B5" w:rsidRDefault="008870B5" w:rsidP="008870B5">
      <w:pPr>
        <w:bidi/>
        <w:rPr>
          <w:rFonts w:cs="David" w:hint="cs"/>
          <w:rtl/>
        </w:rPr>
      </w:pPr>
      <w:r w:rsidRPr="008870B5">
        <w:rPr>
          <w:rFonts w:cs="David" w:hint="cs"/>
          <w:u w:val="single"/>
          <w:rtl/>
        </w:rPr>
        <w:t>יואב להמן:</w:t>
      </w:r>
    </w:p>
    <w:p w14:paraId="1973C65D" w14:textId="77777777" w:rsidR="008870B5" w:rsidRPr="008870B5" w:rsidRDefault="008870B5" w:rsidP="008870B5">
      <w:pPr>
        <w:bidi/>
        <w:rPr>
          <w:rFonts w:cs="David" w:hint="cs"/>
          <w:rtl/>
        </w:rPr>
      </w:pPr>
    </w:p>
    <w:p w14:paraId="098DAE56" w14:textId="77777777" w:rsidR="008870B5" w:rsidRPr="008870B5" w:rsidRDefault="008870B5" w:rsidP="008870B5">
      <w:pPr>
        <w:bidi/>
        <w:rPr>
          <w:rFonts w:cs="David" w:hint="cs"/>
          <w:rtl/>
        </w:rPr>
      </w:pPr>
      <w:r w:rsidRPr="008870B5">
        <w:rPr>
          <w:rFonts w:cs="David" w:hint="cs"/>
          <w:rtl/>
        </w:rPr>
        <w:tab/>
        <w:t>אני מיד אגיע לזה. הם צריכים מימון נוסף על המימון שהיה קודם. עוד מימון כדי לעמוד בחיובים שוטפים שממשיכים להגיע: חברת חשמל ממשיכה לחייב, חשבונות שוטפים ממשיכים להתחייב, כל הגופים.</w:t>
      </w:r>
    </w:p>
    <w:p w14:paraId="1B65D6D6" w14:textId="77777777" w:rsidR="008870B5" w:rsidRPr="008870B5" w:rsidRDefault="008870B5" w:rsidP="008870B5">
      <w:pPr>
        <w:bidi/>
        <w:rPr>
          <w:rFonts w:cs="David" w:hint="cs"/>
          <w:rtl/>
        </w:rPr>
      </w:pPr>
    </w:p>
    <w:p w14:paraId="2CEF8F0F" w14:textId="77777777" w:rsidR="008870B5" w:rsidRPr="008870B5" w:rsidRDefault="008870B5" w:rsidP="008870B5">
      <w:pPr>
        <w:bidi/>
        <w:rPr>
          <w:rFonts w:cs="David" w:hint="cs"/>
          <w:rtl/>
        </w:rPr>
      </w:pPr>
      <w:r w:rsidRPr="008870B5">
        <w:rPr>
          <w:rFonts w:cs="David" w:hint="cs"/>
          <w:u w:val="single"/>
          <w:rtl/>
        </w:rPr>
        <w:t>יצחק גלנטי:</w:t>
      </w:r>
    </w:p>
    <w:p w14:paraId="7D4FF894" w14:textId="77777777" w:rsidR="008870B5" w:rsidRPr="008870B5" w:rsidRDefault="008870B5" w:rsidP="008870B5">
      <w:pPr>
        <w:bidi/>
        <w:rPr>
          <w:rFonts w:cs="David" w:hint="cs"/>
          <w:rtl/>
        </w:rPr>
      </w:pPr>
    </w:p>
    <w:p w14:paraId="00004692" w14:textId="77777777" w:rsidR="008870B5" w:rsidRPr="008870B5" w:rsidRDefault="008870B5" w:rsidP="008870B5">
      <w:pPr>
        <w:bidi/>
        <w:rPr>
          <w:rFonts w:cs="David" w:hint="cs"/>
          <w:rtl/>
        </w:rPr>
      </w:pPr>
      <w:r w:rsidRPr="008870B5">
        <w:rPr>
          <w:rFonts w:cs="David" w:hint="cs"/>
          <w:rtl/>
        </w:rPr>
        <w:tab/>
        <w:t>כל ההוצאות הקבועות.</w:t>
      </w:r>
    </w:p>
    <w:p w14:paraId="25A00BCF" w14:textId="77777777" w:rsidR="008870B5" w:rsidRPr="008870B5" w:rsidRDefault="008870B5" w:rsidP="008870B5">
      <w:pPr>
        <w:bidi/>
        <w:rPr>
          <w:rFonts w:cs="David" w:hint="cs"/>
          <w:rtl/>
        </w:rPr>
      </w:pPr>
    </w:p>
    <w:p w14:paraId="07F1C398" w14:textId="77777777" w:rsidR="008870B5" w:rsidRPr="008870B5" w:rsidRDefault="008870B5" w:rsidP="008870B5">
      <w:pPr>
        <w:bidi/>
        <w:rPr>
          <w:rFonts w:cs="David" w:hint="cs"/>
          <w:rtl/>
        </w:rPr>
      </w:pPr>
      <w:r w:rsidRPr="008870B5">
        <w:rPr>
          <w:rFonts w:cs="David" w:hint="cs"/>
          <w:u w:val="single"/>
          <w:rtl/>
        </w:rPr>
        <w:t>יואב להמן:</w:t>
      </w:r>
    </w:p>
    <w:p w14:paraId="60E952BE" w14:textId="77777777" w:rsidR="008870B5" w:rsidRPr="008870B5" w:rsidRDefault="008870B5" w:rsidP="008870B5">
      <w:pPr>
        <w:bidi/>
        <w:rPr>
          <w:rFonts w:cs="David" w:hint="cs"/>
          <w:rtl/>
        </w:rPr>
      </w:pPr>
    </w:p>
    <w:p w14:paraId="72182986" w14:textId="77777777" w:rsidR="008870B5" w:rsidRPr="008870B5" w:rsidRDefault="008870B5" w:rsidP="008870B5">
      <w:pPr>
        <w:bidi/>
        <w:rPr>
          <w:rFonts w:cs="David" w:hint="cs"/>
          <w:rtl/>
        </w:rPr>
      </w:pPr>
      <w:r w:rsidRPr="008870B5">
        <w:rPr>
          <w:rFonts w:cs="David" w:hint="cs"/>
          <w:rtl/>
        </w:rPr>
        <w:tab/>
        <w:t xml:space="preserve"> כשאין תזרים שנכנס - הצורך בהגדלת האשראי מתקיים. חלק מהעסקים האלה לא היו במצב טוב קודם, והם ביקשו גם קודם להגדיל להם את האשראי. אני לא מדבר על מסגרת חריגה, זה לא משנה איך אתה סופר את זה. הבנק אמר להם: רבותיי, לאור המצב שלכם גם לפני המלחמה, אני לא מוכן לתת לכם אשראי, תסתדרו אחרת, אפילו תסגרו, אני לא מגדיל את הסיכון שאני מוכן לתת לכם, זה לא קשור למלחמה. עסקים כאלה, מצבם החמיר היום בהרבה. הבנק רואה סיכון הרבה יותר גדול מאשר קודם; גם קודם הוא לא היה מוכן להגדיל, ועכשיו הוא צריך להכפיל את הסיכון אף על פי שמצבם החמיר. לכן נדרשת פעולה של המדינה </w:t>
      </w:r>
      <w:r w:rsidRPr="008870B5">
        <w:rPr>
          <w:rFonts w:cs="David"/>
          <w:rtl/>
        </w:rPr>
        <w:t>–</w:t>
      </w:r>
      <w:r w:rsidRPr="008870B5">
        <w:rPr>
          <w:rFonts w:cs="David" w:hint="cs"/>
          <w:rtl/>
        </w:rPr>
        <w:t xml:space="preserve"> והמדינה זה אתם, זה לא הבנקים ולא אני - של סיוע לצפון גם במתן הפיצוי כדי לפצות על אובדן הכספים וגם במתן אשראי. על זה כמו שאתם יודעים עובד מנכ</w:t>
      </w:r>
      <w:r w:rsidRPr="008870B5">
        <w:rPr>
          <w:rFonts w:cs="David"/>
          <w:rtl/>
        </w:rPr>
        <w:t>"</w:t>
      </w:r>
      <w:r w:rsidRPr="008870B5">
        <w:rPr>
          <w:rFonts w:cs="David" w:hint="cs"/>
          <w:rtl/>
        </w:rPr>
        <w:t xml:space="preserve">ל האוצר יחד עם הבנקים, כדי להפחית מהסיכון של הבנקים בעניין הזה, ולהעביר חלק נכבד מאוד מהסיכון הזה לאחריות המדינה. אלה אותם כספים שרוצים להעמיד להם בערבות מדינה של 70, וחלק מהסיכון יישאר בבנקים. גם במצב כזה - אני לא משלה עצמי - יכול להיות שהבנקים לא ירצו לקחת סיכון אפילו על 30%. יותר מזה, המדינה מסתמכת על חוסר רצונם לקחת סיכון של 30% בזה שלא תצטרך לתת 70%. זה לא שאם המדינה הייתה נותנת 100% ערבות, </w:t>
      </w:r>
      <w:r w:rsidRPr="008870B5">
        <w:rPr>
          <w:rFonts w:cs="David" w:hint="cs"/>
        </w:rPr>
        <w:t>ה</w:t>
      </w:r>
      <w:r w:rsidRPr="008870B5">
        <w:rPr>
          <w:rFonts w:cs="David" w:hint="cs"/>
          <w:rtl/>
        </w:rPr>
        <w:t>בנקים היו נותנים בכיף, אבל אז המדינה הייתה מפחדת שהם נותנים מענקים ולא אשראי שיש סיכוי שיוחזר אי פעם. גם את הסיוע הזה המדינה מעמידה מתוך כוונה לקבל חזרה. זה לא חלק מהפיצוי, לפחות לא מוצהר מראש. לכן אנחנו בבעיה שאינה קשורה להוראה שלי, ההוראה שלי גם קודם- -</w:t>
      </w:r>
    </w:p>
    <w:p w14:paraId="23FDE61A" w14:textId="77777777" w:rsidR="008870B5" w:rsidRPr="008870B5" w:rsidRDefault="008870B5" w:rsidP="008870B5">
      <w:pPr>
        <w:bidi/>
        <w:rPr>
          <w:rFonts w:cs="David" w:hint="cs"/>
          <w:rtl/>
        </w:rPr>
      </w:pPr>
    </w:p>
    <w:p w14:paraId="5E7146FD"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3ABD460E" w14:textId="77777777" w:rsidR="008870B5" w:rsidRPr="008870B5" w:rsidRDefault="008870B5" w:rsidP="008870B5">
      <w:pPr>
        <w:bidi/>
        <w:rPr>
          <w:rFonts w:cs="David" w:hint="cs"/>
          <w:rtl/>
        </w:rPr>
      </w:pPr>
    </w:p>
    <w:p w14:paraId="0A356161" w14:textId="77777777" w:rsidR="008870B5" w:rsidRPr="008870B5" w:rsidRDefault="008870B5" w:rsidP="008870B5">
      <w:pPr>
        <w:bidi/>
        <w:rPr>
          <w:rFonts w:cs="David" w:hint="cs"/>
          <w:rtl/>
        </w:rPr>
      </w:pPr>
      <w:r w:rsidRPr="008870B5">
        <w:rPr>
          <w:rFonts w:cs="David" w:hint="cs"/>
          <w:rtl/>
        </w:rPr>
        <w:tab/>
        <w:t>היא קשורה- - -</w:t>
      </w:r>
    </w:p>
    <w:p w14:paraId="3CE574FE" w14:textId="77777777" w:rsidR="008870B5" w:rsidRPr="008870B5" w:rsidRDefault="008870B5" w:rsidP="008870B5">
      <w:pPr>
        <w:bidi/>
        <w:rPr>
          <w:rFonts w:cs="David" w:hint="cs"/>
          <w:rtl/>
        </w:rPr>
      </w:pPr>
    </w:p>
    <w:p w14:paraId="49C61B4D" w14:textId="77777777" w:rsidR="008870B5" w:rsidRPr="008870B5" w:rsidRDefault="008870B5" w:rsidP="008870B5">
      <w:pPr>
        <w:bidi/>
        <w:rPr>
          <w:rFonts w:cs="David" w:hint="cs"/>
          <w:rtl/>
        </w:rPr>
      </w:pPr>
      <w:r w:rsidRPr="008870B5">
        <w:rPr>
          <w:rFonts w:cs="David" w:hint="cs"/>
          <w:u w:val="single"/>
          <w:rtl/>
        </w:rPr>
        <w:t>יואב להמן:</w:t>
      </w:r>
    </w:p>
    <w:p w14:paraId="50122972" w14:textId="77777777" w:rsidR="008870B5" w:rsidRPr="008870B5" w:rsidRDefault="008870B5" w:rsidP="008870B5">
      <w:pPr>
        <w:bidi/>
        <w:rPr>
          <w:rFonts w:cs="David" w:hint="cs"/>
          <w:rtl/>
        </w:rPr>
      </w:pPr>
    </w:p>
    <w:p w14:paraId="63CCD766" w14:textId="77777777" w:rsidR="008870B5" w:rsidRPr="008870B5" w:rsidRDefault="008870B5" w:rsidP="008870B5">
      <w:pPr>
        <w:bidi/>
        <w:rPr>
          <w:rFonts w:cs="David" w:hint="cs"/>
          <w:rtl/>
        </w:rPr>
      </w:pPr>
      <w:r w:rsidRPr="008870B5">
        <w:rPr>
          <w:rFonts w:cs="David" w:hint="cs"/>
          <w:rtl/>
        </w:rPr>
        <w:tab/>
        <w:t xml:space="preserve"> היא לא קשורה כי גם קודם ההוראה לא קבעה לאף בנק כמה אשראי או מסגרת אשראי לתת ומתי. בנק יכול לסכם עם לקוח על מסגרת של 50 וכעבור 3 ימים יבוא הלקוח ויגיד אני חושב שזה לא מספיק, ואם הבנק עושה את החשבונות שלו ומגיע למסקנה שזה בסדר, והוא יכול  להגיד ל-80 ול-100, והכל בסדר מבחינת ההוראה. אם פתאום יש ברוך ללקוח, ואחרי שהוא סיכם על 50  הגיע צ'ק שהוא לא צפה, והוא רוצה שיכבדו את זה </w:t>
      </w:r>
      <w:r w:rsidRPr="008870B5">
        <w:rPr>
          <w:rFonts w:cs="David"/>
          <w:rtl/>
        </w:rPr>
        <w:t>–</w:t>
      </w:r>
      <w:r w:rsidRPr="008870B5">
        <w:rPr>
          <w:rFonts w:cs="David" w:hint="cs"/>
          <w:rtl/>
        </w:rPr>
        <w:t xml:space="preserve"> אפילו הוא לא היה במקום, אלא בטיול בחו</w:t>
      </w:r>
      <w:r w:rsidRPr="008870B5">
        <w:rPr>
          <w:rFonts w:cs="David"/>
          <w:rtl/>
        </w:rPr>
        <w:t>"</w:t>
      </w:r>
      <w:r w:rsidRPr="008870B5">
        <w:rPr>
          <w:rFonts w:cs="David" w:hint="cs"/>
          <w:rtl/>
        </w:rPr>
        <w:t xml:space="preserve">ל ולא ידע - ההוראה נותנת גמישות ישראלית טיפוסית שאם הבנקאי רוצה לכבד, מה שהיה קודם בחריגה, הוא רשאי לכבד גם התשלום הזה ולהעמיד מסגרת חד-צדדית נוספת לכמה זמן שהוא רוצה </w:t>
      </w:r>
      <w:r w:rsidRPr="008870B5">
        <w:rPr>
          <w:rFonts w:cs="David"/>
          <w:rtl/>
        </w:rPr>
        <w:t>–</w:t>
      </w:r>
      <w:r w:rsidRPr="008870B5">
        <w:rPr>
          <w:rFonts w:cs="David" w:hint="cs"/>
          <w:rtl/>
        </w:rPr>
        <w:t xml:space="preserve"> ליום, לשלושה שבועות </w:t>
      </w:r>
      <w:r w:rsidRPr="008870B5">
        <w:rPr>
          <w:rFonts w:cs="David"/>
          <w:rtl/>
        </w:rPr>
        <w:t>–</w:t>
      </w:r>
      <w:r w:rsidRPr="008870B5">
        <w:rPr>
          <w:rFonts w:cs="David" w:hint="cs"/>
          <w:rtl/>
        </w:rPr>
        <w:t xml:space="preserve"> בתנאי שהריבית שהוא לוקח עליה היא אותה ריבית שהוא סיכם עם הלקוח על המסגרת האחרונה. לכן הגמישות לבנק לכבד מה שפעם היה חריגה מאושרת, שלא ברור מה זה </w:t>
      </w:r>
      <w:r w:rsidRPr="008870B5">
        <w:rPr>
          <w:rFonts w:cs="David"/>
          <w:rtl/>
        </w:rPr>
        <w:t>–</w:t>
      </w:r>
      <w:r w:rsidRPr="008870B5">
        <w:rPr>
          <w:rFonts w:cs="David" w:hint="cs"/>
          <w:rtl/>
        </w:rPr>
        <w:t xml:space="preserve"> אם היא מאושרת היא לא חריגה ולהפך </w:t>
      </w:r>
      <w:r w:rsidRPr="008870B5">
        <w:rPr>
          <w:rFonts w:cs="David"/>
          <w:rtl/>
        </w:rPr>
        <w:t>–</w:t>
      </w:r>
      <w:r w:rsidRPr="008870B5">
        <w:rPr>
          <w:rFonts w:cs="David" w:hint="cs"/>
          <w:rtl/>
        </w:rPr>
        <w:t xml:space="preserve">לכן קראנו לילד בשמו ואמרנו הדבר הזה. הגמישויות במצב נורמלי מאפשרות את המצב הזה. ציפיתי שהשימוש בסעיפי הגמישות יהיה נדיר, כי לא לבנקים ולא ללקוחות ראוי לעבוד כך. אבל בגלל המלחמה, בהתייחס לצפון, כתבתי לבנקים שאני מצפה מהם לגלות גמישות ושיקול דעת ונכונות לסייע לצפון בהעמדת מקורות מימון. אני לא מגדיר איך לתת האשראי. בחלק גדול מהפתרונות אמרו לי בנקים - אפרופו משכנתאות </w:t>
      </w:r>
      <w:r w:rsidRPr="008870B5">
        <w:rPr>
          <w:rFonts w:cs="David"/>
          <w:rtl/>
        </w:rPr>
        <w:t>–</w:t>
      </w:r>
      <w:r w:rsidRPr="008870B5">
        <w:rPr>
          <w:rFonts w:cs="David" w:hint="cs"/>
          <w:rtl/>
        </w:rPr>
        <w:t xml:space="preserve"> שאם הם רק ידחו את תשלום המשכנתא בחודש הוא ייפול בחודש הבא. לכן חלק מהבנקים אמרו שהמימון הנוסף שהצפון צריך זה לא עניין של דחייה בשבועיים, כי אז תעבור המלחמה והכל יהיה בסדר. גם אחרי המלחמה יהיה זמן התאוששות. לכן חלק גדול מהמימון שהבנקים העמידו במענה לפנייתי או מיוזמתם הם מימונים לטווח ארוך עם תקופת גרייס לתקופה הראשונה- -</w:t>
      </w:r>
    </w:p>
    <w:p w14:paraId="44704DDA" w14:textId="77777777" w:rsidR="008870B5" w:rsidRPr="008870B5" w:rsidRDefault="008870B5" w:rsidP="008870B5">
      <w:pPr>
        <w:bidi/>
        <w:rPr>
          <w:rFonts w:cs="David" w:hint="cs"/>
          <w:rtl/>
        </w:rPr>
      </w:pPr>
    </w:p>
    <w:p w14:paraId="23679052" w14:textId="77777777" w:rsidR="008870B5" w:rsidRPr="008870B5" w:rsidRDefault="008870B5" w:rsidP="008870B5">
      <w:pPr>
        <w:bidi/>
        <w:rPr>
          <w:rFonts w:cs="David" w:hint="cs"/>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r w:rsidRPr="008870B5">
        <w:rPr>
          <w:rFonts w:cs="David" w:hint="cs"/>
          <w:rtl/>
        </w:rPr>
        <w:t xml:space="preserve"> </w:t>
      </w:r>
    </w:p>
    <w:p w14:paraId="57185163" w14:textId="77777777" w:rsidR="008870B5" w:rsidRPr="008870B5" w:rsidRDefault="008870B5" w:rsidP="008870B5">
      <w:pPr>
        <w:bidi/>
        <w:rPr>
          <w:rFonts w:cs="David" w:hint="cs"/>
          <w:rtl/>
        </w:rPr>
      </w:pPr>
    </w:p>
    <w:p w14:paraId="5AF71443" w14:textId="77777777" w:rsidR="008870B5" w:rsidRPr="008870B5" w:rsidRDefault="008870B5" w:rsidP="008870B5">
      <w:pPr>
        <w:bidi/>
        <w:ind w:firstLine="567"/>
        <w:rPr>
          <w:rFonts w:cs="David" w:hint="cs"/>
          <w:rtl/>
        </w:rPr>
      </w:pPr>
      <w:r w:rsidRPr="008870B5">
        <w:rPr>
          <w:rFonts w:cs="David" w:hint="cs"/>
          <w:rtl/>
        </w:rPr>
        <w:t>ל- 8 חודשים?</w:t>
      </w:r>
    </w:p>
    <w:p w14:paraId="53D12B40" w14:textId="77777777" w:rsidR="008870B5" w:rsidRPr="008870B5" w:rsidRDefault="008870B5" w:rsidP="008870B5">
      <w:pPr>
        <w:bidi/>
        <w:rPr>
          <w:rFonts w:cs="David" w:hint="cs"/>
          <w:rtl/>
        </w:rPr>
      </w:pPr>
    </w:p>
    <w:p w14:paraId="1A751915" w14:textId="77777777" w:rsidR="008870B5" w:rsidRPr="008870B5" w:rsidRDefault="008870B5" w:rsidP="008870B5">
      <w:pPr>
        <w:bidi/>
        <w:rPr>
          <w:rFonts w:cs="David" w:hint="cs"/>
          <w:u w:val="single"/>
          <w:rtl/>
        </w:rPr>
      </w:pPr>
      <w:r w:rsidRPr="008870B5">
        <w:rPr>
          <w:rFonts w:cs="David" w:hint="cs"/>
          <w:u w:val="single"/>
          <w:rtl/>
        </w:rPr>
        <w:t>יואב להמן:</w:t>
      </w:r>
    </w:p>
    <w:p w14:paraId="19500483" w14:textId="77777777" w:rsidR="008870B5" w:rsidRPr="008870B5" w:rsidRDefault="008870B5" w:rsidP="008870B5">
      <w:pPr>
        <w:bidi/>
        <w:rPr>
          <w:rFonts w:cs="David" w:hint="cs"/>
          <w:u w:val="single"/>
          <w:rtl/>
        </w:rPr>
      </w:pPr>
    </w:p>
    <w:p w14:paraId="2DC9CCD0" w14:textId="77777777" w:rsidR="008870B5" w:rsidRPr="008870B5" w:rsidRDefault="008870B5" w:rsidP="008870B5">
      <w:pPr>
        <w:bidi/>
        <w:ind w:firstLine="567"/>
        <w:rPr>
          <w:rFonts w:cs="David" w:hint="cs"/>
          <w:rtl/>
        </w:rPr>
      </w:pPr>
      <w:r w:rsidRPr="008870B5">
        <w:rPr>
          <w:rFonts w:cs="David" w:hint="cs"/>
          <w:rtl/>
        </w:rPr>
        <w:t>תלוי, כל אחד לפי מה שהוא מציע. הציעו הצעות של פריסת משכנתאות: לקחת תשלומים ולפרוס אותם להרבה זמן קדימה. יש כל מיני הצעות מימון, וזה מה שחשוב.</w:t>
      </w:r>
    </w:p>
    <w:p w14:paraId="31C31C62" w14:textId="77777777" w:rsidR="008870B5" w:rsidRPr="008870B5" w:rsidRDefault="008870B5" w:rsidP="008870B5">
      <w:pPr>
        <w:bidi/>
        <w:rPr>
          <w:rFonts w:cs="David" w:hint="cs"/>
          <w:rtl/>
        </w:rPr>
      </w:pPr>
    </w:p>
    <w:p w14:paraId="2524A6C2" w14:textId="77777777" w:rsidR="008870B5" w:rsidRPr="008870B5" w:rsidRDefault="008870B5" w:rsidP="008870B5">
      <w:pPr>
        <w:bidi/>
        <w:rPr>
          <w:rFonts w:cs="David" w:hint="cs"/>
          <w:rtl/>
        </w:rPr>
      </w:pPr>
      <w:r w:rsidRPr="008870B5">
        <w:rPr>
          <w:rFonts w:cs="David" w:hint="cs"/>
          <w:rtl/>
        </w:rPr>
        <w:tab/>
        <w:t xml:space="preserve">כפי שאמרתי, הצורך במימון זה רק הסימפטום. הבעיה לא תיפתר עם המימון. אם לא יהיה פתרון לבעיה, המימון רק יחריף כי כל מימון שהבנקים נותנים בסופו של דבר נושא ריבית. גם אם הם היו נכונים, ואת האשראי הנוסף נתנו בריבית סבירה יחסית, חלקם בפריים או בפריים פלוס 1 או 2, גם אם הם נתנו בריבית יותר נמוכה, עדיין זו ריבית. אם לא יהיה פתרון, המימון לא יעזור. ההוראה שלי - לפעמים בשטח אני יודע שקורה גם על דברים שאין לי שום הוראה לגביהם, כולל על עמלות; הבנק גובה עמלה על ספירת מצלצלים, וכשהלקוחות שואלים מה זה צריך להיות, הפקיד אומר שזאת הוראה של בנק ישראל. אבל אין הוראה כזאת, אבל נוח לו להגיד. אבל ההוראה שלנו, גם אם יבוא פקיד או מנהל סניף או מנהל אשראי בסניף ויגיד שזה בגלל ההוראה של בנק ישראל, זה לא יהיה נכון. </w:t>
      </w:r>
    </w:p>
    <w:p w14:paraId="0A1E1B13" w14:textId="77777777" w:rsidR="008870B5" w:rsidRPr="008870B5" w:rsidRDefault="008870B5" w:rsidP="008870B5">
      <w:pPr>
        <w:bidi/>
        <w:rPr>
          <w:rFonts w:cs="David" w:hint="cs"/>
          <w:rtl/>
        </w:rPr>
      </w:pPr>
    </w:p>
    <w:p w14:paraId="40015D07" w14:textId="77777777" w:rsidR="008870B5" w:rsidRPr="008870B5" w:rsidRDefault="008870B5" w:rsidP="008870B5">
      <w:pPr>
        <w:pStyle w:val="Heading5"/>
        <w:jc w:val="left"/>
        <w:rPr>
          <w:rFonts w:hint="cs"/>
          <w:rtl/>
        </w:rPr>
      </w:pPr>
      <w:r w:rsidRPr="008870B5">
        <w:rPr>
          <w:rFonts w:hint="cs"/>
          <w:u w:val="single"/>
          <w:rtl/>
        </w:rPr>
        <w:t>יצחק גלנטי:</w:t>
      </w:r>
    </w:p>
    <w:p w14:paraId="0F5AA711" w14:textId="77777777" w:rsidR="008870B5" w:rsidRPr="008870B5" w:rsidRDefault="008870B5" w:rsidP="008870B5">
      <w:pPr>
        <w:pStyle w:val="Heading5"/>
        <w:jc w:val="left"/>
        <w:rPr>
          <w:rFonts w:hint="cs"/>
          <w:rtl/>
        </w:rPr>
      </w:pPr>
    </w:p>
    <w:p w14:paraId="23C802A1" w14:textId="77777777" w:rsidR="008870B5" w:rsidRPr="008870B5" w:rsidRDefault="008870B5" w:rsidP="008870B5">
      <w:pPr>
        <w:bidi/>
        <w:rPr>
          <w:rFonts w:cs="David" w:hint="cs"/>
          <w:rtl/>
        </w:rPr>
      </w:pPr>
      <w:r w:rsidRPr="008870B5">
        <w:rPr>
          <w:rFonts w:cs="David" w:hint="cs"/>
          <w:rtl/>
        </w:rPr>
        <w:tab/>
        <w:t xml:space="preserve"> איך האזרח יודע מתי זאת הוראה של הבנק?</w:t>
      </w:r>
    </w:p>
    <w:p w14:paraId="4B19B0F5" w14:textId="77777777" w:rsidR="008870B5" w:rsidRPr="008870B5" w:rsidRDefault="008870B5" w:rsidP="008870B5">
      <w:pPr>
        <w:bidi/>
        <w:rPr>
          <w:rFonts w:cs="David" w:hint="cs"/>
          <w:rtl/>
        </w:rPr>
      </w:pPr>
    </w:p>
    <w:p w14:paraId="33A67202" w14:textId="77777777" w:rsidR="008870B5" w:rsidRPr="008870B5" w:rsidRDefault="008870B5" w:rsidP="008870B5">
      <w:pPr>
        <w:pStyle w:val="Heading5"/>
        <w:jc w:val="left"/>
        <w:rPr>
          <w:rFonts w:hint="cs"/>
          <w:rtl/>
        </w:rPr>
      </w:pPr>
      <w:r w:rsidRPr="008870B5">
        <w:rPr>
          <w:rFonts w:hint="cs"/>
          <w:u w:val="single"/>
          <w:rtl/>
        </w:rPr>
        <w:t>אסתרינה טרטמן:</w:t>
      </w:r>
    </w:p>
    <w:p w14:paraId="137089C0" w14:textId="77777777" w:rsidR="008870B5" w:rsidRPr="008870B5" w:rsidRDefault="008870B5" w:rsidP="008870B5">
      <w:pPr>
        <w:pStyle w:val="Heading5"/>
        <w:jc w:val="left"/>
        <w:rPr>
          <w:rFonts w:hint="cs"/>
          <w:rtl/>
        </w:rPr>
      </w:pPr>
    </w:p>
    <w:p w14:paraId="5F61481D" w14:textId="77777777" w:rsidR="008870B5" w:rsidRPr="008870B5" w:rsidRDefault="008870B5" w:rsidP="008870B5">
      <w:pPr>
        <w:bidi/>
        <w:rPr>
          <w:rFonts w:cs="David" w:hint="cs"/>
          <w:rtl/>
        </w:rPr>
      </w:pPr>
      <w:r w:rsidRPr="008870B5">
        <w:rPr>
          <w:rFonts w:cs="David" w:hint="cs"/>
          <w:rtl/>
        </w:rPr>
        <w:tab/>
        <w:t xml:space="preserve"> זאת מטרת הישיבה.</w:t>
      </w:r>
    </w:p>
    <w:p w14:paraId="321877AC" w14:textId="77777777" w:rsidR="008870B5" w:rsidRPr="008870B5" w:rsidRDefault="008870B5" w:rsidP="008870B5">
      <w:pPr>
        <w:bidi/>
        <w:rPr>
          <w:rFonts w:cs="David" w:hint="cs"/>
          <w:rtl/>
        </w:rPr>
      </w:pPr>
    </w:p>
    <w:p w14:paraId="6FB3D3FA" w14:textId="77777777" w:rsidR="008870B5" w:rsidRPr="008870B5" w:rsidRDefault="008870B5" w:rsidP="008870B5">
      <w:pPr>
        <w:bidi/>
        <w:rPr>
          <w:rFonts w:cs="David" w:hint="cs"/>
          <w:rtl/>
        </w:rPr>
      </w:pPr>
      <w:r w:rsidRPr="008870B5">
        <w:rPr>
          <w:rFonts w:cs="David" w:hint="cs"/>
          <w:u w:val="single"/>
          <w:rtl/>
        </w:rPr>
        <w:t>יואב להמן:</w:t>
      </w:r>
    </w:p>
    <w:p w14:paraId="60D81D7F" w14:textId="77777777" w:rsidR="008870B5" w:rsidRPr="008870B5" w:rsidRDefault="008870B5" w:rsidP="008870B5">
      <w:pPr>
        <w:bidi/>
        <w:rPr>
          <w:rFonts w:cs="David" w:hint="cs"/>
          <w:rtl/>
        </w:rPr>
      </w:pPr>
    </w:p>
    <w:p w14:paraId="5DF07EC1" w14:textId="77777777" w:rsidR="008870B5" w:rsidRPr="008870B5" w:rsidRDefault="008870B5" w:rsidP="008870B5">
      <w:pPr>
        <w:bidi/>
        <w:rPr>
          <w:rFonts w:cs="David" w:hint="cs"/>
          <w:rtl/>
        </w:rPr>
      </w:pPr>
      <w:r w:rsidRPr="008870B5">
        <w:rPr>
          <w:rFonts w:cs="David" w:hint="cs"/>
          <w:rtl/>
        </w:rPr>
        <w:tab/>
        <w:t xml:space="preserve"> היום הייתה כתבה בעיתון שבה אמרו שדחיית האישור מבנק אוצר החייל מבנק פועלים לבנק לאומי זה בגלל הפיקוח על הבנקים. זה לא נכון. אפשר להכחיש כל דבר, אבל אנחנו לא יכולים לרדוף אחרי כל האמירות הלא נכונות שנאמרות בסניפים של כל אחד. איפה שמובא לידיעתנו, למשל בפניות ציבור, אנחנו אומרים ללקוח: תחזור לבנק, תגיד שמהפיקוח על הבנקים אמרו לך שזה לא  נכון ושיפטור מהעמלה. אין לנו שום בעיה.</w:t>
      </w:r>
    </w:p>
    <w:p w14:paraId="6E3BA859" w14:textId="77777777" w:rsidR="008870B5" w:rsidRPr="008870B5" w:rsidRDefault="008870B5" w:rsidP="008870B5">
      <w:pPr>
        <w:bidi/>
        <w:rPr>
          <w:rFonts w:cs="David" w:hint="cs"/>
          <w:rtl/>
        </w:rPr>
      </w:pPr>
    </w:p>
    <w:p w14:paraId="01B6504D" w14:textId="77777777" w:rsidR="008870B5" w:rsidRPr="008870B5" w:rsidRDefault="008870B5" w:rsidP="008870B5">
      <w:pPr>
        <w:pStyle w:val="Heading5"/>
        <w:jc w:val="left"/>
        <w:rPr>
          <w:rFonts w:hint="cs"/>
          <w:rtl/>
        </w:rPr>
      </w:pPr>
      <w:r w:rsidRPr="008870B5">
        <w:rPr>
          <w:rFonts w:hint="cs"/>
          <w:u w:val="single"/>
          <w:rtl/>
        </w:rPr>
        <w:t>אסתרינה טרטמן:</w:t>
      </w:r>
    </w:p>
    <w:p w14:paraId="4A335817" w14:textId="77777777" w:rsidR="008870B5" w:rsidRPr="008870B5" w:rsidRDefault="008870B5" w:rsidP="008870B5">
      <w:pPr>
        <w:pStyle w:val="Heading5"/>
        <w:jc w:val="left"/>
        <w:rPr>
          <w:rFonts w:hint="cs"/>
          <w:rtl/>
        </w:rPr>
      </w:pPr>
    </w:p>
    <w:p w14:paraId="2EC73417" w14:textId="77777777" w:rsidR="008870B5" w:rsidRPr="008870B5" w:rsidRDefault="008870B5" w:rsidP="008870B5">
      <w:pPr>
        <w:bidi/>
        <w:rPr>
          <w:rFonts w:cs="David" w:hint="cs"/>
          <w:rtl/>
        </w:rPr>
      </w:pPr>
      <w:r w:rsidRPr="008870B5">
        <w:rPr>
          <w:rFonts w:cs="David" w:hint="cs"/>
          <w:rtl/>
        </w:rPr>
        <w:tab/>
        <w:t xml:space="preserve"> כל אחד צריך להגיע אליכם ולהשמיע את קולו- -</w:t>
      </w:r>
    </w:p>
    <w:p w14:paraId="2B2616A5" w14:textId="77777777" w:rsidR="008870B5" w:rsidRPr="008870B5" w:rsidRDefault="008870B5" w:rsidP="008870B5">
      <w:pPr>
        <w:bidi/>
        <w:rPr>
          <w:rFonts w:cs="David" w:hint="cs"/>
          <w:rtl/>
        </w:rPr>
      </w:pPr>
    </w:p>
    <w:p w14:paraId="6F3F8BEF" w14:textId="77777777" w:rsidR="008870B5" w:rsidRPr="008870B5" w:rsidRDefault="008870B5" w:rsidP="008870B5">
      <w:pPr>
        <w:bidi/>
        <w:rPr>
          <w:rFonts w:cs="David" w:hint="cs"/>
          <w:rtl/>
        </w:rPr>
      </w:pPr>
      <w:r w:rsidRPr="008870B5">
        <w:rPr>
          <w:rFonts w:cs="David" w:hint="cs"/>
          <w:u w:val="single"/>
          <w:rtl/>
        </w:rPr>
        <w:t>יואב להמן:</w:t>
      </w:r>
    </w:p>
    <w:p w14:paraId="73E8416A" w14:textId="77777777" w:rsidR="008870B5" w:rsidRPr="008870B5" w:rsidRDefault="008870B5" w:rsidP="008870B5">
      <w:pPr>
        <w:bidi/>
        <w:rPr>
          <w:rFonts w:cs="David" w:hint="cs"/>
          <w:rtl/>
        </w:rPr>
      </w:pPr>
    </w:p>
    <w:p w14:paraId="3022676F" w14:textId="77777777" w:rsidR="008870B5" w:rsidRPr="008870B5" w:rsidRDefault="008870B5" w:rsidP="008870B5">
      <w:pPr>
        <w:bidi/>
        <w:rPr>
          <w:rFonts w:cs="David" w:hint="cs"/>
          <w:rtl/>
        </w:rPr>
      </w:pPr>
      <w:r w:rsidRPr="008870B5">
        <w:rPr>
          <w:rFonts w:cs="David" w:hint="cs"/>
          <w:rtl/>
        </w:rPr>
        <w:tab/>
        <w:t xml:space="preserve"> ההוראה הזאת היא לא פתרון לבעיה. גם לא מהווה החרפה של הבעיה. אם בנק לא רוצה לתת אשראי מהסוג שאמרתי קודם, יכול להיות שמישהו בשטח במקום להגיד שלא רוצים לתת עוד אשראי, יגידו שהם לא יכולים כי יש תקנה של בנק ישראל. אבל זה לא יהיה נכון. אם תבטלו, אתם כמחוקקים, לא יעזור כי אז התירוץ ייעלם אבל הבנק לא ייתן יותר כסף בגלל זה. ההוראה הזו לא אומרת בדיוק איך לעשות, וכמה לתת, והבנקים עצמם כתוצאה מההוראה </w:t>
      </w:r>
      <w:r w:rsidRPr="008870B5">
        <w:rPr>
          <w:rFonts w:cs="David"/>
          <w:rtl/>
        </w:rPr>
        <w:t>–</w:t>
      </w:r>
      <w:r w:rsidRPr="008870B5">
        <w:rPr>
          <w:rFonts w:cs="David" w:hint="cs"/>
          <w:rtl/>
        </w:rPr>
        <w:t xml:space="preserve"> ואני מקווה שבמשך השנים הרפורמה תיתן ניהול נכון יותר של עסקים ושל בנקים, באופן שתחרות בבנקאות תגבר, והריבית שישלמו העסקים תהיה יותר נמוכה לא בגלל ביטול החריגה אלא, משום שהם יצרכו בצורה יותר הגיונית את האוברדרפט. בתקופת המלחמה אמרתי לבנקים שאני מצפה מהם למסגרות מיוחדות נוספות, אבל אם לא נוח להם והם רוצים לעשות מעבר למסגרת - שיעשו גם את זה. כך שזה לא תירוץ.</w:t>
      </w:r>
    </w:p>
    <w:p w14:paraId="32E6E4C4" w14:textId="77777777" w:rsidR="008870B5" w:rsidRPr="008870B5" w:rsidRDefault="008870B5" w:rsidP="008870B5">
      <w:pPr>
        <w:bidi/>
        <w:rPr>
          <w:rFonts w:cs="David" w:hint="cs"/>
          <w:rtl/>
        </w:rPr>
      </w:pPr>
    </w:p>
    <w:p w14:paraId="5EE30C11" w14:textId="77777777" w:rsidR="008870B5" w:rsidRPr="008870B5" w:rsidRDefault="008870B5" w:rsidP="008870B5">
      <w:pPr>
        <w:bidi/>
        <w:rPr>
          <w:rFonts w:cs="David" w:hint="cs"/>
          <w:rtl/>
        </w:rPr>
      </w:pPr>
      <w:r w:rsidRPr="008870B5">
        <w:rPr>
          <w:rFonts w:cs="David" w:hint="cs"/>
          <w:rtl/>
        </w:rPr>
        <w:tab/>
        <w:t xml:space="preserve">הפיקוח על הבנקים </w:t>
      </w:r>
      <w:r w:rsidRPr="008870B5">
        <w:rPr>
          <w:rFonts w:cs="David"/>
          <w:rtl/>
        </w:rPr>
        <w:t>–</w:t>
      </w:r>
      <w:r w:rsidRPr="008870B5">
        <w:rPr>
          <w:rFonts w:cs="David" w:hint="cs"/>
          <w:rtl/>
        </w:rPr>
        <w:t xml:space="preserve"> אנחנו מודעים למצב ומחפשים איך לעזור. אנחנו נוקטים במהלכים חלק מההוראות שלנו, אבל יש עוד דברים שעשויים להיות בעיה. לדוגמא, יש לנו הוראה שבימים כתיקונם אנחנו מצפים שבימים כתיקונם בנק ילווה לעסק על בסיס דוחות כספיים מבוקרים בסכום מסוים. אם העסק לא מספק לו אחרי פרק זמן ארוך מאוד, בשלב מסוים ההוראה היא לא להגדיל לו את האשראי ולא לחדש את המסגרת. במצב הנוהג היום אנחנו מודעים שלא רואי החשבון יכולים לעשות דוחות בצפון ולא הלקוחות יכולים לארגן שיהיו דוחות כספיים בצפון, ולכן אנחנו משהים את ההוראה הזאת בגלל המצב. פנה אלינו בנק, וביקש להנפיק לתושבי הצפון כרטיסי חיוב להוצאת מזומן בפרוצדורה שמאפשרת לו קודם להנפיק לסניפים ואחר כך לחלק אותם, ואנחנו לא רצינו כי היו תקלות שחייבו לקוחות בהנפקת כרטיס אף על פי שלא קיבלו את הכרטיס. הפעם, לרגל המצב, אנחנו מגמישים. בכל מצב שנדע שהגמשה מסוימת היא לא סיכון יתר לניהול התקין של הבנקים ולאיתנות שלהם, וכן יכולה לעזור לתושבי הצפון, אנחנו נסייע. לכן מבחינת הכנסת והחקיקה, זה צריך להיות הנתיב. </w:t>
      </w:r>
    </w:p>
    <w:p w14:paraId="4752D259" w14:textId="77777777" w:rsidR="008870B5" w:rsidRPr="008870B5" w:rsidRDefault="008870B5" w:rsidP="008870B5">
      <w:pPr>
        <w:bidi/>
        <w:rPr>
          <w:rFonts w:cs="David" w:hint="cs"/>
          <w:rtl/>
        </w:rPr>
      </w:pPr>
    </w:p>
    <w:p w14:paraId="4F5C88EE" w14:textId="77777777" w:rsidR="008870B5" w:rsidRPr="008870B5" w:rsidRDefault="008870B5" w:rsidP="008870B5">
      <w:pPr>
        <w:bidi/>
        <w:ind w:firstLine="567"/>
        <w:rPr>
          <w:rFonts w:cs="David" w:hint="cs"/>
          <w:rtl/>
        </w:rPr>
      </w:pPr>
      <w:r w:rsidRPr="008870B5">
        <w:rPr>
          <w:rFonts w:cs="David" w:hint="cs"/>
          <w:rtl/>
        </w:rPr>
        <w:t xml:space="preserve">אם תבטלו היום בחקיקה או אני אבטל את ההוראה של מסגרות האשראי, ייקח שנים להחזיר את הגלגל לקדמותו כי הבנקים כבר הגדירו מסגרות מוגדלות ללקוחות, ומה שהם הגדילו הם הרי לא יקטינו, אבל כשהם הגדילו הם הביאו בחשבון שקודם חלק מזה היה בחריגה, ולכן הם לא יסכימו להגדיל את החריגה ביחס להגדלת המסגרת ולהכפיל אשראי. אני מסביר ומסביר, וזה בסדר, אבל הדבר הזה כבר לא רלוונטי. מה שרלוונטי זה לחפש צעדים אמיתיים שיסייעו בבעיה הכלכלית האמיתית של תושבי הצפון. אנחנו מחפשים בכל מיני צורות - ולא תמיד חקיקה </w:t>
      </w:r>
      <w:r w:rsidRPr="008870B5">
        <w:rPr>
          <w:rFonts w:cs="David"/>
          <w:rtl/>
        </w:rPr>
        <w:t>–</w:t>
      </w:r>
      <w:r w:rsidRPr="008870B5">
        <w:rPr>
          <w:rFonts w:cs="David" w:hint="cs"/>
          <w:rtl/>
        </w:rPr>
        <w:t xml:space="preserve"> צריך לזכור שלכל דבר יש שרשרת. הצ'קים שחוזרים לתושבי הצפון, יוצרים בעיה לפעמים אצל ספקים בדרום. </w:t>
      </w:r>
    </w:p>
    <w:p w14:paraId="2BFE022E" w14:textId="77777777" w:rsidR="008870B5" w:rsidRPr="008870B5" w:rsidRDefault="008870B5" w:rsidP="008870B5">
      <w:pPr>
        <w:bidi/>
        <w:rPr>
          <w:rFonts w:cs="David" w:hint="cs"/>
          <w:rtl/>
        </w:rPr>
      </w:pPr>
    </w:p>
    <w:p w14:paraId="4AA671E2"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6E6BB667" w14:textId="77777777" w:rsidR="008870B5" w:rsidRPr="008870B5" w:rsidRDefault="008870B5" w:rsidP="008870B5">
      <w:pPr>
        <w:bidi/>
        <w:rPr>
          <w:rFonts w:cs="David" w:hint="cs"/>
          <w:rtl/>
        </w:rPr>
      </w:pPr>
    </w:p>
    <w:p w14:paraId="35417C50" w14:textId="77777777" w:rsidR="008870B5" w:rsidRPr="008870B5" w:rsidRDefault="008870B5" w:rsidP="008870B5">
      <w:pPr>
        <w:bidi/>
        <w:rPr>
          <w:rFonts w:cs="David" w:hint="cs"/>
          <w:rtl/>
        </w:rPr>
      </w:pPr>
      <w:r w:rsidRPr="008870B5">
        <w:rPr>
          <w:rFonts w:cs="David" w:hint="cs"/>
          <w:rtl/>
        </w:rPr>
        <w:tab/>
        <w:t xml:space="preserve"> אין ספק- -</w:t>
      </w:r>
    </w:p>
    <w:p w14:paraId="2C4ADC4F" w14:textId="77777777" w:rsidR="008870B5" w:rsidRPr="008870B5" w:rsidRDefault="008870B5" w:rsidP="008870B5">
      <w:pPr>
        <w:bidi/>
        <w:rPr>
          <w:rFonts w:cs="David" w:hint="cs"/>
          <w:rtl/>
        </w:rPr>
      </w:pPr>
    </w:p>
    <w:p w14:paraId="4EF294F8" w14:textId="77777777" w:rsidR="008870B5" w:rsidRPr="008870B5" w:rsidRDefault="008870B5" w:rsidP="008870B5">
      <w:pPr>
        <w:bidi/>
        <w:rPr>
          <w:rFonts w:cs="David" w:hint="cs"/>
          <w:u w:val="single"/>
          <w:rtl/>
        </w:rPr>
      </w:pPr>
      <w:r w:rsidRPr="008870B5">
        <w:rPr>
          <w:rFonts w:cs="David" w:hint="cs"/>
          <w:u w:val="single"/>
          <w:rtl/>
        </w:rPr>
        <w:t>יואב להמן:</w:t>
      </w:r>
    </w:p>
    <w:p w14:paraId="4B49D8DE" w14:textId="77777777" w:rsidR="008870B5" w:rsidRPr="008870B5" w:rsidRDefault="008870B5" w:rsidP="008870B5">
      <w:pPr>
        <w:bidi/>
        <w:rPr>
          <w:rFonts w:cs="David" w:hint="cs"/>
          <w:u w:val="single"/>
          <w:rtl/>
        </w:rPr>
      </w:pPr>
    </w:p>
    <w:p w14:paraId="6B119044" w14:textId="77777777" w:rsidR="008870B5" w:rsidRPr="008870B5" w:rsidRDefault="008870B5" w:rsidP="008870B5">
      <w:pPr>
        <w:bidi/>
        <w:ind w:firstLine="567"/>
        <w:rPr>
          <w:rFonts w:cs="David" w:hint="cs"/>
          <w:rtl/>
        </w:rPr>
      </w:pPr>
      <w:r w:rsidRPr="008870B5">
        <w:rPr>
          <w:rFonts w:cs="David" w:hint="cs"/>
          <w:rtl/>
        </w:rPr>
        <w:t xml:space="preserve">- - אם נבטל מניעה של צ'קים לצפון, אולי יהיה בליץ של צ'קים חוזרים דווקא בצפון, והבעיה בכל המדינה תחריף. לכן צריך לבחור הצעדים הנכונים במצב כה חריג. אמר לי המשנה לנגיד, שהוא לא מכיר תקדים בעולם שבו מערכת צריכה להתמודד עם מצב שבו לאורך זמן אזור בה מופגז, והחיים הכלכליים משובשים, והיא מנסה לקיים מערכת כלכלית שמתפקדת בצורה מלאה שלא שוברת את כל הכללים. יש היום שאחרי, והיום שאחרי צריך להבטיח שהכלכלה הישראלית תמשיך להיות ולא יהיה עשור אבוד של כלכלה לא נכונה בגלל מהלכים כמו פריצות תקציביות ודברים שקלקלנו </w:t>
      </w:r>
      <w:r w:rsidRPr="008870B5">
        <w:rPr>
          <w:rFonts w:cs="David"/>
          <w:rtl/>
        </w:rPr>
        <w:t>–</w:t>
      </w:r>
      <w:r w:rsidRPr="008870B5">
        <w:rPr>
          <w:rFonts w:cs="David" w:hint="cs"/>
          <w:rtl/>
        </w:rPr>
        <w:t xml:space="preserve"> מנגנונים כלכליים שקשה להביא אותם לפעולה נכונה בישראל ב-20 שנה אחרונות.</w:t>
      </w:r>
    </w:p>
    <w:p w14:paraId="1BD875D2" w14:textId="77777777" w:rsidR="008870B5" w:rsidRPr="008870B5" w:rsidRDefault="008870B5" w:rsidP="008870B5">
      <w:pPr>
        <w:bidi/>
        <w:rPr>
          <w:rFonts w:cs="David" w:hint="cs"/>
          <w:rtl/>
        </w:rPr>
      </w:pPr>
    </w:p>
    <w:p w14:paraId="5A2CA92B"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7E62B314" w14:textId="77777777" w:rsidR="008870B5" w:rsidRPr="008870B5" w:rsidRDefault="008870B5" w:rsidP="008870B5">
      <w:pPr>
        <w:bidi/>
        <w:rPr>
          <w:rFonts w:cs="David" w:hint="cs"/>
          <w:rtl/>
        </w:rPr>
      </w:pPr>
    </w:p>
    <w:p w14:paraId="2B7D0C04" w14:textId="77777777" w:rsidR="008870B5" w:rsidRPr="008870B5" w:rsidRDefault="008870B5" w:rsidP="008870B5">
      <w:pPr>
        <w:bidi/>
        <w:rPr>
          <w:rFonts w:cs="David" w:hint="cs"/>
          <w:rtl/>
        </w:rPr>
      </w:pPr>
      <w:r w:rsidRPr="008870B5">
        <w:rPr>
          <w:rFonts w:cs="David" w:hint="cs"/>
          <w:rtl/>
        </w:rPr>
        <w:tab/>
        <w:t xml:space="preserve"> מהי רמת האכיפה שלך בתור מפקח על הבנקים? יש מצב מיוחד. האם בהוראת שעה יש המלצה שלך לבנקים והכל עובד ובסדר? ואם חריגה מאושרת, זה לא חריגה וכולי. אבל אנחנו פה בכל זאת כדי לפתור את הסוגייה הזאת, אז יש לי שתי שאלות קצרות: האם ידוע לך על מהלך ממשלתי בתוכניות </w:t>
      </w:r>
      <w:r w:rsidRPr="008870B5">
        <w:rPr>
          <w:rFonts w:cs="David"/>
          <w:rtl/>
        </w:rPr>
        <w:t>–</w:t>
      </w:r>
      <w:r w:rsidRPr="008870B5">
        <w:rPr>
          <w:rFonts w:cs="David" w:hint="cs"/>
          <w:rtl/>
        </w:rPr>
        <w:t xml:space="preserve"> אתה גם מעורב בסוגייה של דחיית לפחות תשלומים של מים, חשמל, ארנונה וכדומה. האם יש משהו יזום לימים קרובים? מהי רמת האכיפה שלך לתת יותר סיוע לתושבי הצפון בשבועות הקרובים לפחות, והאם יש צורך בחקיקה כזאת כדי לאלץ - הרי בפעם הקודמת חברי הכנסת עמי אילון ויורי שטרן היו הטריגר שאילץ את הממשלה למצוא פתרון לכל בעיית העובדים. יכול להיות שנצטרך לחשוב על מהלך שיאיץ בממשלה להוביל מהלך של דחיית תשלומים כדי לעזור במציאת מימון.</w:t>
      </w:r>
    </w:p>
    <w:p w14:paraId="7742B1C4" w14:textId="77777777" w:rsidR="008870B5" w:rsidRPr="008870B5" w:rsidRDefault="008870B5" w:rsidP="008870B5">
      <w:pPr>
        <w:bidi/>
        <w:rPr>
          <w:rFonts w:cs="David" w:hint="cs"/>
          <w:rtl/>
        </w:rPr>
      </w:pPr>
    </w:p>
    <w:p w14:paraId="54AAB4DF" w14:textId="77777777" w:rsidR="008870B5" w:rsidRPr="008870B5" w:rsidRDefault="008870B5" w:rsidP="008870B5">
      <w:pPr>
        <w:bidi/>
        <w:rPr>
          <w:rFonts w:cs="David" w:hint="cs"/>
          <w:u w:val="single"/>
          <w:rtl/>
        </w:rPr>
      </w:pPr>
      <w:r w:rsidRPr="008870B5">
        <w:rPr>
          <w:rFonts w:cs="David" w:hint="cs"/>
          <w:u w:val="single"/>
          <w:rtl/>
        </w:rPr>
        <w:t>מאיר פרוש:</w:t>
      </w:r>
    </w:p>
    <w:p w14:paraId="33E9B4D7" w14:textId="77777777" w:rsidR="008870B5" w:rsidRPr="008870B5" w:rsidRDefault="008870B5" w:rsidP="008870B5">
      <w:pPr>
        <w:bidi/>
        <w:rPr>
          <w:rFonts w:cs="David" w:hint="cs"/>
          <w:u w:val="single"/>
        </w:rPr>
      </w:pPr>
    </w:p>
    <w:p w14:paraId="27CB702D" w14:textId="77777777" w:rsidR="008870B5" w:rsidRPr="008870B5" w:rsidRDefault="008870B5" w:rsidP="008870B5">
      <w:pPr>
        <w:bidi/>
        <w:rPr>
          <w:rFonts w:cs="David" w:hint="cs"/>
          <w:rtl/>
        </w:rPr>
      </w:pPr>
      <w:r w:rsidRPr="008870B5">
        <w:rPr>
          <w:rFonts w:cs="David" w:hint="cs"/>
          <w:rtl/>
        </w:rPr>
        <w:tab/>
        <w:t xml:space="preserve"> שלא בהסכמת הבנקים.</w:t>
      </w:r>
    </w:p>
    <w:p w14:paraId="429B408B" w14:textId="77777777" w:rsidR="008870B5" w:rsidRPr="008870B5" w:rsidRDefault="008870B5" w:rsidP="008870B5">
      <w:pPr>
        <w:bidi/>
        <w:rPr>
          <w:rFonts w:cs="David" w:hint="cs"/>
          <w:rtl/>
        </w:rPr>
      </w:pPr>
    </w:p>
    <w:p w14:paraId="5907F84D" w14:textId="77777777" w:rsidR="008870B5" w:rsidRPr="008870B5" w:rsidRDefault="008870B5" w:rsidP="008870B5">
      <w:pPr>
        <w:bidi/>
        <w:rPr>
          <w:rFonts w:cs="David" w:hint="cs"/>
          <w:u w:val="single"/>
          <w:rtl/>
        </w:rPr>
      </w:pPr>
      <w:r w:rsidRPr="008870B5">
        <w:rPr>
          <w:rFonts w:cs="David"/>
          <w:u w:val="single"/>
          <w:rtl/>
        </w:rPr>
        <w:br w:type="page"/>
      </w: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21CD79B7" w14:textId="77777777" w:rsidR="008870B5" w:rsidRPr="008870B5" w:rsidRDefault="008870B5" w:rsidP="008870B5">
      <w:pPr>
        <w:bidi/>
        <w:rPr>
          <w:rFonts w:cs="David" w:hint="cs"/>
          <w:rtl/>
        </w:rPr>
      </w:pPr>
    </w:p>
    <w:p w14:paraId="62C32FDB" w14:textId="77777777" w:rsidR="008870B5" w:rsidRPr="008870B5" w:rsidRDefault="008870B5" w:rsidP="008870B5">
      <w:pPr>
        <w:bidi/>
        <w:rPr>
          <w:rFonts w:cs="David" w:hint="cs"/>
          <w:rtl/>
        </w:rPr>
      </w:pPr>
      <w:r w:rsidRPr="008870B5">
        <w:rPr>
          <w:rFonts w:cs="David" w:hint="cs"/>
          <w:rtl/>
        </w:rPr>
        <w:tab/>
        <w:t xml:space="preserve"> הבנקים כרגע לא מעניינים. מעניין אותי התוכן המקצועי, לראות איך אנחנו יוצאים עם משהו אופרטיבי.</w:t>
      </w:r>
    </w:p>
    <w:p w14:paraId="750FBE3F" w14:textId="77777777" w:rsidR="008870B5" w:rsidRPr="008870B5" w:rsidRDefault="008870B5" w:rsidP="008870B5">
      <w:pPr>
        <w:bidi/>
        <w:rPr>
          <w:rFonts w:cs="David" w:hint="cs"/>
          <w:rtl/>
        </w:rPr>
      </w:pPr>
    </w:p>
    <w:p w14:paraId="780260FB" w14:textId="77777777" w:rsidR="008870B5" w:rsidRPr="008870B5" w:rsidRDefault="008870B5" w:rsidP="008870B5">
      <w:pPr>
        <w:bidi/>
        <w:rPr>
          <w:rFonts w:cs="David" w:hint="cs"/>
          <w:rtl/>
        </w:rPr>
      </w:pPr>
      <w:r w:rsidRPr="008870B5">
        <w:rPr>
          <w:rFonts w:cs="David" w:hint="cs"/>
          <w:u w:val="single"/>
          <w:rtl/>
        </w:rPr>
        <w:t>יואב להמן:</w:t>
      </w:r>
    </w:p>
    <w:p w14:paraId="0E4F852F" w14:textId="77777777" w:rsidR="008870B5" w:rsidRPr="008870B5" w:rsidRDefault="008870B5" w:rsidP="008870B5">
      <w:pPr>
        <w:bidi/>
        <w:rPr>
          <w:rFonts w:cs="David" w:hint="cs"/>
          <w:rtl/>
        </w:rPr>
      </w:pPr>
    </w:p>
    <w:p w14:paraId="1BB50344" w14:textId="77777777" w:rsidR="008870B5" w:rsidRPr="008870B5" w:rsidRDefault="008870B5" w:rsidP="008870B5">
      <w:pPr>
        <w:bidi/>
        <w:rPr>
          <w:rFonts w:cs="David" w:hint="cs"/>
          <w:rtl/>
        </w:rPr>
      </w:pPr>
      <w:r w:rsidRPr="008870B5">
        <w:rPr>
          <w:rFonts w:cs="David" w:hint="cs"/>
          <w:rtl/>
        </w:rPr>
        <w:tab/>
        <w:t xml:space="preserve"> דחיות תשלומים וכל דבר מהסוג הזה משחרר את הבנקים מהדילמה, ומעביר את הבעיה למוטבים של אותם תשלומים. אם עושים דחיית תשלומים צריך לקחת בחשבון את האפקט המתגלגל של כל מהלך שעושים.</w:t>
      </w:r>
    </w:p>
    <w:p w14:paraId="0A4AFB1C" w14:textId="77777777" w:rsidR="008870B5" w:rsidRPr="008870B5" w:rsidRDefault="008870B5" w:rsidP="008870B5">
      <w:pPr>
        <w:bidi/>
        <w:rPr>
          <w:rFonts w:cs="David" w:hint="cs"/>
          <w:rtl/>
        </w:rPr>
      </w:pPr>
    </w:p>
    <w:p w14:paraId="79900582" w14:textId="77777777" w:rsidR="008870B5" w:rsidRPr="008870B5" w:rsidRDefault="008870B5" w:rsidP="008870B5">
      <w:pPr>
        <w:pStyle w:val="Heading5"/>
        <w:jc w:val="left"/>
        <w:rPr>
          <w:rFonts w:hint="cs"/>
          <w:rtl/>
        </w:rPr>
      </w:pPr>
      <w:r w:rsidRPr="008870B5">
        <w:rPr>
          <w:rFonts w:hint="cs"/>
          <w:u w:val="single"/>
          <w:rtl/>
        </w:rPr>
        <w:t>אסתרינה טרטמן:</w:t>
      </w:r>
    </w:p>
    <w:p w14:paraId="2530501A" w14:textId="77777777" w:rsidR="008870B5" w:rsidRPr="008870B5" w:rsidRDefault="008870B5" w:rsidP="008870B5">
      <w:pPr>
        <w:pStyle w:val="Heading5"/>
        <w:jc w:val="left"/>
        <w:rPr>
          <w:rFonts w:hint="cs"/>
          <w:rtl/>
        </w:rPr>
      </w:pPr>
    </w:p>
    <w:p w14:paraId="497DC34C" w14:textId="77777777" w:rsidR="008870B5" w:rsidRPr="008870B5" w:rsidRDefault="008870B5" w:rsidP="008870B5">
      <w:pPr>
        <w:bidi/>
        <w:rPr>
          <w:rFonts w:cs="David" w:hint="cs"/>
          <w:rtl/>
        </w:rPr>
      </w:pPr>
      <w:r w:rsidRPr="008870B5">
        <w:rPr>
          <w:rFonts w:cs="David" w:hint="cs"/>
          <w:rtl/>
        </w:rPr>
        <w:tab/>
        <w:t xml:space="preserve"> חברת חשמל תנתק חשמל.</w:t>
      </w:r>
    </w:p>
    <w:p w14:paraId="78BA09E1" w14:textId="77777777" w:rsidR="008870B5" w:rsidRPr="008870B5" w:rsidRDefault="008870B5" w:rsidP="008870B5">
      <w:pPr>
        <w:bidi/>
        <w:rPr>
          <w:rFonts w:cs="David" w:hint="cs"/>
          <w:rtl/>
        </w:rPr>
      </w:pPr>
    </w:p>
    <w:p w14:paraId="141A03B0"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450C2FA9" w14:textId="77777777" w:rsidR="008870B5" w:rsidRPr="008870B5" w:rsidRDefault="008870B5" w:rsidP="008870B5">
      <w:pPr>
        <w:bidi/>
        <w:rPr>
          <w:rFonts w:cs="David" w:hint="cs"/>
          <w:rtl/>
        </w:rPr>
      </w:pPr>
    </w:p>
    <w:p w14:paraId="7F8D2D20" w14:textId="77777777" w:rsidR="008870B5" w:rsidRPr="008870B5" w:rsidRDefault="008870B5" w:rsidP="008870B5">
      <w:pPr>
        <w:bidi/>
        <w:rPr>
          <w:rFonts w:cs="David" w:hint="cs"/>
          <w:rtl/>
        </w:rPr>
      </w:pPr>
      <w:r w:rsidRPr="008870B5">
        <w:rPr>
          <w:rFonts w:cs="David" w:hint="cs"/>
          <w:rtl/>
        </w:rPr>
        <w:tab/>
        <w:t>היא יכולה לספוג- -</w:t>
      </w:r>
    </w:p>
    <w:p w14:paraId="66091072" w14:textId="77777777" w:rsidR="008870B5" w:rsidRPr="008870B5" w:rsidRDefault="008870B5" w:rsidP="008870B5">
      <w:pPr>
        <w:bidi/>
        <w:rPr>
          <w:rFonts w:cs="David" w:hint="cs"/>
          <w:rtl/>
        </w:rPr>
      </w:pPr>
    </w:p>
    <w:p w14:paraId="04C8CDF1" w14:textId="77777777" w:rsidR="008870B5" w:rsidRPr="008870B5" w:rsidRDefault="008870B5" w:rsidP="008870B5">
      <w:pPr>
        <w:bidi/>
        <w:rPr>
          <w:rFonts w:cs="David" w:hint="cs"/>
          <w:rtl/>
        </w:rPr>
      </w:pPr>
      <w:r w:rsidRPr="008870B5">
        <w:rPr>
          <w:rFonts w:cs="David" w:hint="cs"/>
          <w:u w:val="single"/>
          <w:rtl/>
        </w:rPr>
        <w:t>יואב להמן:</w:t>
      </w:r>
    </w:p>
    <w:p w14:paraId="269158F0" w14:textId="77777777" w:rsidR="008870B5" w:rsidRPr="008870B5" w:rsidRDefault="008870B5" w:rsidP="008870B5">
      <w:pPr>
        <w:bidi/>
        <w:rPr>
          <w:rFonts w:cs="David" w:hint="cs"/>
          <w:rtl/>
        </w:rPr>
      </w:pPr>
    </w:p>
    <w:p w14:paraId="310DC67B" w14:textId="77777777" w:rsidR="008870B5" w:rsidRPr="008870B5" w:rsidRDefault="008870B5" w:rsidP="008870B5">
      <w:pPr>
        <w:bidi/>
        <w:rPr>
          <w:rFonts w:cs="David" w:hint="cs"/>
          <w:rtl/>
        </w:rPr>
      </w:pPr>
      <w:r w:rsidRPr="008870B5">
        <w:rPr>
          <w:rFonts w:cs="David" w:hint="cs"/>
          <w:rtl/>
        </w:rPr>
        <w:tab/>
        <w:t xml:space="preserve"> דיברתי עם מנכ</w:t>
      </w:r>
      <w:r w:rsidRPr="008870B5">
        <w:rPr>
          <w:rFonts w:cs="David"/>
          <w:rtl/>
        </w:rPr>
        <w:t>"</w:t>
      </w:r>
      <w:r w:rsidRPr="008870B5">
        <w:rPr>
          <w:rFonts w:cs="David" w:hint="cs"/>
          <w:rtl/>
        </w:rPr>
        <w:t xml:space="preserve">ל חברת החשמל, הוא לא היה מוכן לדחות, אבל הוא אמר שלא מנתקים חשמל לצפון. את מחפשת מהלכים בצדק. אני מוטרד - קיבלתי פנייה מחברת הכנסת אורית נוקד, ששואלת לגבי מילואימניקים, במיוחד כאלה שיש להם עסקים לא רק בצפון. יכול להיות שיש בעיה וצריך להתייחס אליה. אני מתכוון לפנות לבנקים גם בנושא הזה. אבל שאלת אותי על סמכות: אין סמכות. לא לי, לא לכנסת, ואני לא מציע לכנסת לקחת סמכות, כי זה לא יהיה אפילו חוקתי לכפות על מישהו לתת מתנות או סיוע שהמדינה צריכה לתת. אני יכול לפנות לרצון הטוב, אני מקבל רצון טוב מהבנקים, אבל לא הרבה. אני ודאי לא יכול לעשות יותר מזה, ואתם לא צריכים לעשות יותר מזה. </w:t>
      </w:r>
    </w:p>
    <w:p w14:paraId="7884279C" w14:textId="77777777" w:rsidR="008870B5" w:rsidRPr="008870B5" w:rsidRDefault="008870B5" w:rsidP="008870B5">
      <w:pPr>
        <w:bidi/>
        <w:rPr>
          <w:rFonts w:cs="David" w:hint="cs"/>
          <w:rtl/>
        </w:rPr>
      </w:pPr>
    </w:p>
    <w:p w14:paraId="00F07E17" w14:textId="77777777" w:rsidR="008870B5" w:rsidRPr="008870B5" w:rsidRDefault="008870B5" w:rsidP="008870B5">
      <w:pPr>
        <w:bidi/>
        <w:ind w:firstLine="567"/>
        <w:rPr>
          <w:rFonts w:cs="David" w:hint="cs"/>
          <w:rtl/>
        </w:rPr>
      </w:pPr>
      <w:r w:rsidRPr="008870B5">
        <w:rPr>
          <w:rFonts w:cs="David" w:hint="cs"/>
          <w:rtl/>
        </w:rPr>
        <w:t>בנושא של אמצעים חקיקתיים או פורמליים בהחלט צריך לבדוק בשום לב, אבל בזהירות. כי המערכת המשפטית שלנו בנויה כדי לארגן למנגנונים כלכליים בריאים של כל המשק. אתה מוציא לבנה מפה, ויכול ליפול דבר אחד. לכן צריך לעשות בזהירות רבה מאוד.</w:t>
      </w:r>
    </w:p>
    <w:p w14:paraId="2521F9EB" w14:textId="77777777" w:rsidR="008870B5" w:rsidRPr="008870B5" w:rsidRDefault="008870B5" w:rsidP="008870B5">
      <w:pPr>
        <w:bidi/>
        <w:rPr>
          <w:rFonts w:cs="David" w:hint="cs"/>
          <w:rtl/>
        </w:rPr>
      </w:pPr>
    </w:p>
    <w:p w14:paraId="237D83BE"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2133C70F" w14:textId="77777777" w:rsidR="008870B5" w:rsidRPr="008870B5" w:rsidRDefault="008870B5" w:rsidP="008870B5">
      <w:pPr>
        <w:bidi/>
        <w:rPr>
          <w:rFonts w:cs="David" w:hint="cs"/>
          <w:rtl/>
        </w:rPr>
      </w:pPr>
    </w:p>
    <w:p w14:paraId="5A686107" w14:textId="77777777" w:rsidR="008870B5" w:rsidRPr="008870B5" w:rsidRDefault="008870B5" w:rsidP="008870B5">
      <w:pPr>
        <w:bidi/>
        <w:rPr>
          <w:rFonts w:cs="David" w:hint="cs"/>
          <w:rtl/>
        </w:rPr>
      </w:pPr>
      <w:r w:rsidRPr="008870B5">
        <w:rPr>
          <w:rFonts w:cs="David" w:hint="cs"/>
          <w:rtl/>
        </w:rPr>
        <w:tab/>
        <w:t xml:space="preserve"> תודה רבה. נפתח דיון.</w:t>
      </w:r>
    </w:p>
    <w:p w14:paraId="715F322D" w14:textId="77777777" w:rsidR="008870B5" w:rsidRPr="008870B5" w:rsidRDefault="008870B5" w:rsidP="008870B5">
      <w:pPr>
        <w:bidi/>
        <w:rPr>
          <w:rFonts w:cs="David" w:hint="cs"/>
          <w:rtl/>
        </w:rPr>
      </w:pPr>
    </w:p>
    <w:p w14:paraId="6C14EEC4" w14:textId="77777777" w:rsidR="008870B5" w:rsidRPr="008870B5" w:rsidRDefault="008870B5" w:rsidP="008870B5">
      <w:pPr>
        <w:pStyle w:val="Heading5"/>
        <w:jc w:val="left"/>
        <w:rPr>
          <w:rFonts w:hint="cs"/>
          <w:rtl/>
        </w:rPr>
      </w:pPr>
      <w:r w:rsidRPr="008870B5">
        <w:rPr>
          <w:rFonts w:hint="cs"/>
          <w:u w:val="single"/>
          <w:rtl/>
        </w:rPr>
        <w:t>אסתרינה טרטמן:</w:t>
      </w:r>
    </w:p>
    <w:p w14:paraId="7A18D04F" w14:textId="77777777" w:rsidR="008870B5" w:rsidRPr="008870B5" w:rsidRDefault="008870B5" w:rsidP="008870B5">
      <w:pPr>
        <w:pStyle w:val="Heading5"/>
        <w:jc w:val="left"/>
        <w:rPr>
          <w:rFonts w:hint="cs"/>
          <w:rtl/>
        </w:rPr>
      </w:pPr>
    </w:p>
    <w:p w14:paraId="24FC5153" w14:textId="77777777" w:rsidR="008870B5" w:rsidRPr="008870B5" w:rsidRDefault="008870B5" w:rsidP="008870B5">
      <w:pPr>
        <w:bidi/>
        <w:rPr>
          <w:rFonts w:cs="David" w:hint="cs"/>
          <w:rtl/>
        </w:rPr>
      </w:pPr>
      <w:r w:rsidRPr="008870B5">
        <w:rPr>
          <w:rFonts w:cs="David" w:hint="cs"/>
          <w:rtl/>
        </w:rPr>
        <w:tab/>
        <w:t xml:space="preserve">צהריים טובים. אני רוצה לפתוח בברכת תודה ומלוא ההערכה ליושבת ראש הוועדה שמצאה לנכון לכנס את המפגש החשוב לאין ערוך. אף על פי שהתלבטנו בכך רבות קיבלת החלטה, ואני מברכת על כך. אני מברכת את מר להמן שמכבד אותנו והגיע לכאן. הדברים שאמרת ערבו לאוזניי. אין לי ספק שהעשייה שלך כאדם ושל הגוף שאתה מייצג ושל הארגון שעומד מאחוריך כמו של כולנו פה, היא מטרה אחת - אנחנו תמימי דעים, ואנחנו זהים ברצון שלנו, ואין בלבי שמץ של ספק שהכוונות שלכם הן באמת לסייע לאנשי הצפון, ושאתם עושים. הוצאתי קטעי עיתונות ופרסום, ויש המכתב שלך  לראשי הבנקים, ואני באמת מעריכה את האמירה. אבל אני רוצה לחדד מדוע אנחנו יושבים פה. ם כולנו תמימי דעים ועושים לאותה מטרה, אז הישיבה מיותרת. אני הגשתי בקשה לפטור מחובת הנחה להצעת החוק ונעשה פשרה בדרך של הקפאת הוראת השעה לתקנה של 1 ביולי של האשראי. עם זה צריכים לצאת מוועדת הכנסת. המטרה האמיתית שלי בכנות היא באמת להשביח את צורת החיים של חברים שלנו בצפון. לא מעניין אותי פה קרדיטים להצעות חוק או מי אמר מה </w:t>
      </w:r>
      <w:r w:rsidRPr="008870B5">
        <w:rPr>
          <w:rFonts w:cs="David"/>
          <w:rtl/>
        </w:rPr>
        <w:t>–</w:t>
      </w:r>
      <w:r w:rsidRPr="008870B5">
        <w:rPr>
          <w:rFonts w:cs="David" w:hint="cs"/>
          <w:rtl/>
        </w:rPr>
        <w:t xml:space="preserve"> זאת לא הנקודה, כי התעוררו שאלות כאלה מצד משרד האוצר. </w:t>
      </w:r>
    </w:p>
    <w:p w14:paraId="7EC8A2E8" w14:textId="77777777" w:rsidR="008870B5" w:rsidRPr="008870B5" w:rsidRDefault="008870B5" w:rsidP="008870B5">
      <w:pPr>
        <w:bidi/>
        <w:rPr>
          <w:rFonts w:cs="David" w:hint="cs"/>
          <w:rtl/>
        </w:rPr>
      </w:pPr>
    </w:p>
    <w:p w14:paraId="721EA29A" w14:textId="77777777" w:rsidR="008870B5" w:rsidRPr="008870B5" w:rsidRDefault="008870B5" w:rsidP="008870B5">
      <w:pPr>
        <w:bidi/>
        <w:ind w:firstLine="567"/>
        <w:rPr>
          <w:rFonts w:cs="David" w:hint="cs"/>
          <w:rtl/>
        </w:rPr>
      </w:pPr>
      <w:r w:rsidRPr="008870B5">
        <w:rPr>
          <w:rFonts w:cs="David" w:hint="cs"/>
          <w:rtl/>
        </w:rPr>
        <w:t>מר להמן, האמירות שפרסמת שאתה מבקש מאנשי הבנקים להגמיש, לתת חשיבה ודעת הן מבורכות, אבל אין בהן לא מיניה ולא מקצתיה תוספת על הפרסומים שהיו כבר בפברואר 2005. גם אז היה לבנק רשות להעמיד מסגרות אשראי, ואני בעד. פה אני לוקחת מקום של אחריות, כי יש לי אחריות כפולה כחברת כנסת, נציגת העם מצד העם, אבל אני מכירה היטב את האחריות שלנו המחוקקים כלפי הבנקים. כי גם בנק הוא לא מאגר של שחרור כספים בלתי נדלה, וחובתכם בבנק ישראל ובמשרד האוצר לבדוק שהבנקים מתנהלים כראוי כדי למנוע מצב כי יש לזה השלכה כלכלית על כל המדינה. שיקולי אשראי הם חשובים לאין ערוך, ונושא של בטוחות ראויות לכל מתן אשראי הוא דבר חשוב לאין ערוך. אין בכוונתי לומר: תקראו דרור, תשתלחו בבנקים, תנו בצורה חסרת אחריות לדאוג לתושבי הצפון באופן בלתי מאוזן. אני בהחלט רואה את חובות הבנקים ואת זכויותיהם ואת המגבלות שהם חייבים לנהוג לפיהם כדי לשמר את השפיות הכלכלית על כל ההיבטים. אני לא קוראת מעל השולחן הזה להורות בצורה עיוורת וחסרת אחריות לבנקים להגדיל מסגרות אשראי בכל דרך, בין אם במתן הלוואות תמורת בטוחות בין בהגדלה ובפריצה של מסגרות של אוברדרפט. לא לכך מתכוונת. אני מסכימה עם כל מילה, שהבעיה היא במהות ובמקור ובגיבוי. יש מקום שמדינת ישראל ואנחנו בבית הנבחרים ניתן את הדעת על מסלול פיצוי שלא גורם לתופעת הדומינו, אלא חוסם אותה. אני מרחיקה לכת ואומרת שנניח שנטיף לפיצוי, אני בהחלט רואה עצמי אחראית עם חבריי לחפש מקורות מימון לפיצוי הזה, זה לא יכול ליפול משמיים- - -</w:t>
      </w:r>
    </w:p>
    <w:p w14:paraId="1C50E5C2" w14:textId="77777777" w:rsidR="008870B5" w:rsidRPr="008870B5" w:rsidRDefault="008870B5" w:rsidP="008870B5">
      <w:pPr>
        <w:bidi/>
        <w:rPr>
          <w:rFonts w:cs="David" w:hint="cs"/>
          <w:rtl/>
        </w:rPr>
      </w:pPr>
    </w:p>
    <w:p w14:paraId="668B0809" w14:textId="77777777" w:rsidR="008870B5" w:rsidRPr="008870B5" w:rsidRDefault="008870B5" w:rsidP="008870B5">
      <w:pPr>
        <w:bidi/>
        <w:rPr>
          <w:rFonts w:cs="David" w:hint="cs"/>
          <w:rtl/>
        </w:rPr>
      </w:pPr>
      <w:r w:rsidRPr="008870B5">
        <w:rPr>
          <w:rFonts w:cs="David" w:hint="cs"/>
          <w:u w:val="single"/>
          <w:rtl/>
        </w:rPr>
        <w:t>מגלי והבה:</w:t>
      </w:r>
    </w:p>
    <w:p w14:paraId="7EC022D3" w14:textId="77777777" w:rsidR="008870B5" w:rsidRPr="008870B5" w:rsidRDefault="008870B5" w:rsidP="008870B5">
      <w:pPr>
        <w:bidi/>
        <w:rPr>
          <w:rFonts w:cs="David" w:hint="cs"/>
          <w:rtl/>
        </w:rPr>
      </w:pPr>
    </w:p>
    <w:p w14:paraId="2C04E586" w14:textId="77777777" w:rsidR="008870B5" w:rsidRPr="008870B5" w:rsidRDefault="008870B5" w:rsidP="008870B5">
      <w:pPr>
        <w:bidi/>
        <w:rPr>
          <w:rFonts w:cs="David" w:hint="cs"/>
          <w:rtl/>
        </w:rPr>
      </w:pPr>
      <w:r w:rsidRPr="008870B5">
        <w:rPr>
          <w:rFonts w:cs="David" w:hint="cs"/>
          <w:rtl/>
        </w:rPr>
        <w:tab/>
        <w:t>לאיזה פיצוי את מתכוונת?</w:t>
      </w:r>
    </w:p>
    <w:p w14:paraId="52E61CAC" w14:textId="77777777" w:rsidR="008870B5" w:rsidRPr="008870B5" w:rsidRDefault="008870B5" w:rsidP="008870B5">
      <w:pPr>
        <w:bidi/>
        <w:rPr>
          <w:rFonts w:cs="David" w:hint="cs"/>
          <w:rtl/>
        </w:rPr>
      </w:pPr>
    </w:p>
    <w:p w14:paraId="60E6C7E7" w14:textId="77777777" w:rsidR="008870B5" w:rsidRPr="008870B5" w:rsidRDefault="008870B5" w:rsidP="008870B5">
      <w:pPr>
        <w:pStyle w:val="Heading5"/>
        <w:jc w:val="left"/>
        <w:rPr>
          <w:rFonts w:hint="cs"/>
          <w:rtl/>
        </w:rPr>
      </w:pPr>
      <w:r w:rsidRPr="008870B5">
        <w:rPr>
          <w:rFonts w:hint="cs"/>
          <w:u w:val="single"/>
          <w:rtl/>
        </w:rPr>
        <w:t>אסתרינה טרטמן:</w:t>
      </w:r>
    </w:p>
    <w:p w14:paraId="108FC575" w14:textId="77777777" w:rsidR="008870B5" w:rsidRPr="008870B5" w:rsidRDefault="008870B5" w:rsidP="008870B5">
      <w:pPr>
        <w:pStyle w:val="Heading5"/>
        <w:jc w:val="left"/>
        <w:rPr>
          <w:rFonts w:hint="cs"/>
          <w:rtl/>
        </w:rPr>
      </w:pPr>
    </w:p>
    <w:p w14:paraId="7696D97D" w14:textId="77777777" w:rsidR="008870B5" w:rsidRPr="008870B5" w:rsidRDefault="008870B5" w:rsidP="008870B5">
      <w:pPr>
        <w:bidi/>
        <w:rPr>
          <w:rFonts w:cs="David" w:hint="cs"/>
          <w:rtl/>
        </w:rPr>
      </w:pPr>
      <w:r w:rsidRPr="008870B5">
        <w:rPr>
          <w:rFonts w:cs="David" w:hint="cs"/>
          <w:rtl/>
        </w:rPr>
        <w:tab/>
        <w:t>שיהיה מסלול חכם לעסקים קטנים שהסתבכו מבחינה בנקאית. מדינת ישראל תשמש כבטוחה להחזרת הכספים האלה. הנושא הזה כבר עלה, היה בעבר בנזקי חקלאות בהיסטוריה של המדינה. מדינת ישראל משמשת ערבה, וערב יודע שהוא מחויב לכל דבר. אם הלקוח לא בא ולא הצליח לשלם האשראי שקיבל מהבנק, יש ערבות של המדינה לעניין הזה.</w:t>
      </w:r>
    </w:p>
    <w:p w14:paraId="14229543" w14:textId="77777777" w:rsidR="008870B5" w:rsidRPr="008870B5" w:rsidRDefault="008870B5" w:rsidP="008870B5">
      <w:pPr>
        <w:bidi/>
        <w:rPr>
          <w:rFonts w:cs="David" w:hint="cs"/>
          <w:rtl/>
        </w:rPr>
      </w:pPr>
    </w:p>
    <w:p w14:paraId="0DC4E0C4" w14:textId="77777777" w:rsidR="008870B5" w:rsidRPr="008870B5" w:rsidRDefault="008870B5" w:rsidP="008870B5">
      <w:pPr>
        <w:bidi/>
        <w:rPr>
          <w:rFonts w:cs="David" w:hint="cs"/>
          <w:rtl/>
        </w:rPr>
      </w:pPr>
      <w:r w:rsidRPr="008870B5">
        <w:rPr>
          <w:rFonts w:cs="David" w:hint="cs"/>
          <w:u w:val="single"/>
          <w:rtl/>
        </w:rPr>
        <w:t>מגלי והבה:</w:t>
      </w:r>
    </w:p>
    <w:p w14:paraId="54EF863C" w14:textId="77777777" w:rsidR="008870B5" w:rsidRPr="008870B5" w:rsidRDefault="008870B5" w:rsidP="008870B5">
      <w:pPr>
        <w:bidi/>
        <w:rPr>
          <w:rFonts w:cs="David" w:hint="cs"/>
          <w:rtl/>
        </w:rPr>
      </w:pPr>
    </w:p>
    <w:p w14:paraId="03FD8D22" w14:textId="77777777" w:rsidR="008870B5" w:rsidRPr="008870B5" w:rsidRDefault="008870B5" w:rsidP="008870B5">
      <w:pPr>
        <w:bidi/>
        <w:rPr>
          <w:rFonts w:cs="David" w:hint="cs"/>
          <w:rtl/>
        </w:rPr>
      </w:pPr>
      <w:r w:rsidRPr="008870B5">
        <w:rPr>
          <w:rFonts w:cs="David" w:hint="cs"/>
          <w:rtl/>
        </w:rPr>
        <w:tab/>
        <w:t xml:space="preserve"> אתמול אושרו בוועדת הכספים הקלות, פיצויים והטבות לכל ענפי המשק- -</w:t>
      </w:r>
    </w:p>
    <w:p w14:paraId="311C02F5" w14:textId="77777777" w:rsidR="008870B5" w:rsidRPr="008870B5" w:rsidRDefault="008870B5" w:rsidP="008870B5">
      <w:pPr>
        <w:bidi/>
        <w:rPr>
          <w:rFonts w:cs="David" w:hint="cs"/>
          <w:rtl/>
        </w:rPr>
      </w:pPr>
    </w:p>
    <w:p w14:paraId="1AAA2DEC" w14:textId="77777777" w:rsidR="008870B5" w:rsidRPr="008870B5" w:rsidRDefault="008870B5" w:rsidP="008870B5">
      <w:pPr>
        <w:bidi/>
        <w:rPr>
          <w:rFonts w:cs="David" w:hint="cs"/>
          <w:rtl/>
        </w:rPr>
      </w:pPr>
      <w:r w:rsidRPr="008870B5">
        <w:rPr>
          <w:rFonts w:cs="David" w:hint="cs"/>
          <w:u w:val="single"/>
          <w:rtl/>
        </w:rPr>
        <w:t>שימי משה:</w:t>
      </w:r>
    </w:p>
    <w:p w14:paraId="0DB08410" w14:textId="77777777" w:rsidR="008870B5" w:rsidRPr="008870B5" w:rsidRDefault="008870B5" w:rsidP="008870B5">
      <w:pPr>
        <w:bidi/>
        <w:rPr>
          <w:rFonts w:cs="David" w:hint="cs"/>
          <w:rtl/>
        </w:rPr>
      </w:pPr>
    </w:p>
    <w:p w14:paraId="47C71EAC" w14:textId="77777777" w:rsidR="008870B5" w:rsidRPr="008870B5" w:rsidRDefault="008870B5" w:rsidP="008870B5">
      <w:pPr>
        <w:bidi/>
        <w:rPr>
          <w:rFonts w:cs="David" w:hint="cs"/>
          <w:rtl/>
        </w:rPr>
      </w:pPr>
      <w:r w:rsidRPr="008870B5">
        <w:rPr>
          <w:rFonts w:cs="David" w:hint="cs"/>
          <w:rtl/>
        </w:rPr>
        <w:tab/>
        <w:t xml:space="preserve"> רק לחקלאות ותיירות.</w:t>
      </w:r>
    </w:p>
    <w:p w14:paraId="3CF0838D" w14:textId="77777777" w:rsidR="008870B5" w:rsidRPr="008870B5" w:rsidRDefault="008870B5" w:rsidP="008870B5">
      <w:pPr>
        <w:bidi/>
        <w:rPr>
          <w:rFonts w:cs="David" w:hint="cs"/>
          <w:rtl/>
        </w:rPr>
      </w:pPr>
    </w:p>
    <w:p w14:paraId="71F3949B" w14:textId="77777777" w:rsidR="008870B5" w:rsidRPr="008870B5" w:rsidRDefault="008870B5" w:rsidP="008870B5">
      <w:pPr>
        <w:bidi/>
        <w:rPr>
          <w:rFonts w:cs="David" w:hint="cs"/>
          <w:rtl/>
        </w:rPr>
      </w:pPr>
      <w:r w:rsidRPr="008870B5">
        <w:rPr>
          <w:rFonts w:cs="David" w:hint="cs"/>
          <w:u w:val="single"/>
          <w:rtl/>
        </w:rPr>
        <w:t>מגלי והבה:</w:t>
      </w:r>
    </w:p>
    <w:p w14:paraId="2898FD17" w14:textId="77777777" w:rsidR="008870B5" w:rsidRPr="008870B5" w:rsidRDefault="008870B5" w:rsidP="008870B5">
      <w:pPr>
        <w:bidi/>
        <w:rPr>
          <w:rFonts w:cs="David" w:hint="cs"/>
          <w:rtl/>
        </w:rPr>
      </w:pPr>
    </w:p>
    <w:p w14:paraId="10321BB9" w14:textId="77777777" w:rsidR="008870B5" w:rsidRPr="008870B5" w:rsidRDefault="008870B5" w:rsidP="008870B5">
      <w:pPr>
        <w:bidi/>
        <w:rPr>
          <w:rFonts w:cs="David" w:hint="cs"/>
          <w:rtl/>
        </w:rPr>
      </w:pPr>
      <w:r w:rsidRPr="008870B5">
        <w:rPr>
          <w:rFonts w:cs="David" w:hint="cs"/>
          <w:rtl/>
        </w:rPr>
        <w:tab/>
        <w:t xml:space="preserve"> הייתה שם גם התייחסות לעסקים קטנים. אנחנו לא רוצים לחזור על עצמנו, הייתה התייחסות לפיצויים.</w:t>
      </w:r>
    </w:p>
    <w:p w14:paraId="6D5E3CCE" w14:textId="77777777" w:rsidR="008870B5" w:rsidRPr="008870B5" w:rsidRDefault="008870B5" w:rsidP="008870B5">
      <w:pPr>
        <w:bidi/>
        <w:rPr>
          <w:rFonts w:cs="David" w:hint="cs"/>
          <w:rtl/>
        </w:rPr>
      </w:pPr>
    </w:p>
    <w:p w14:paraId="534F984E" w14:textId="77777777" w:rsidR="008870B5" w:rsidRPr="008870B5" w:rsidRDefault="008870B5" w:rsidP="008870B5">
      <w:pPr>
        <w:pStyle w:val="Heading5"/>
        <w:jc w:val="left"/>
        <w:rPr>
          <w:rFonts w:hint="cs"/>
          <w:rtl/>
        </w:rPr>
      </w:pPr>
      <w:r w:rsidRPr="008870B5">
        <w:rPr>
          <w:rFonts w:hint="cs"/>
          <w:u w:val="single"/>
          <w:rtl/>
        </w:rPr>
        <w:t>אסתרינה טרטמן:</w:t>
      </w:r>
    </w:p>
    <w:p w14:paraId="2F92D0B6" w14:textId="77777777" w:rsidR="008870B5" w:rsidRPr="008870B5" w:rsidRDefault="008870B5" w:rsidP="008870B5">
      <w:pPr>
        <w:pStyle w:val="Heading5"/>
        <w:jc w:val="left"/>
        <w:rPr>
          <w:rFonts w:hint="cs"/>
          <w:rtl/>
        </w:rPr>
      </w:pPr>
    </w:p>
    <w:p w14:paraId="2E5DB0EF" w14:textId="77777777" w:rsidR="008870B5" w:rsidRPr="008870B5" w:rsidRDefault="008870B5" w:rsidP="008870B5">
      <w:pPr>
        <w:bidi/>
        <w:rPr>
          <w:rFonts w:cs="David" w:hint="cs"/>
          <w:rtl/>
        </w:rPr>
      </w:pPr>
      <w:r w:rsidRPr="008870B5">
        <w:rPr>
          <w:rFonts w:cs="David" w:hint="cs"/>
          <w:rtl/>
        </w:rPr>
        <w:tab/>
        <w:t xml:space="preserve"> האמירה בעניין הפיצויים היא דוגמה, זה לא הנושא המרכזי. הנושא המרכזי שלשמו נכון שניפגש פה הוא שיש לנו בעיה עם אמירות הכחשה של בנקים. אני אומרת דווקא משום שאני מכירה היטב את הסוגייה הכואבת הזאת על כל היבטיה, גם מצד שיקולי משרד האוצר, גם מצד פיקוח על הבנקים כבנקאית, וכמובן מצד האזרחים, וזה הקול שמתדפק על דלתי, ואני בטוחה שגם על דלתיהם של חברי כנסת נוספים, שקוראים בין אם מדובר באנשי עסקים, תעשייה קטנה, משקי בית </w:t>
      </w:r>
      <w:r w:rsidRPr="008870B5">
        <w:rPr>
          <w:rFonts w:cs="David"/>
          <w:rtl/>
        </w:rPr>
        <w:t>–</w:t>
      </w:r>
      <w:r w:rsidRPr="008870B5">
        <w:rPr>
          <w:rFonts w:cs="David" w:hint="cs"/>
          <w:rtl/>
        </w:rPr>
        <w:t xml:space="preserve"> הקול הזה הוא שמהדהד באוזנינו. מסתבר שהפער ביניכם לבינינו כמעט לא קיים, הוא כמעט סימבולי. אני מעריכה את העשייה, אני יודעת שבהסכם הנוסף עם עופר עיני על התיירות והחקלאות </w:t>
      </w:r>
      <w:r w:rsidRPr="008870B5">
        <w:rPr>
          <w:rFonts w:cs="David"/>
          <w:rtl/>
        </w:rPr>
        <w:t>–</w:t>
      </w:r>
      <w:r w:rsidRPr="008870B5">
        <w:rPr>
          <w:rFonts w:cs="David" w:hint="cs"/>
          <w:rtl/>
        </w:rPr>
        <w:t xml:space="preserve"> אני מכירה כי במקרה מי שיושב בראש התאחדות בתי המלון הוא חבר מפלגה אצלנו, והוא כל הזמן נלחם מלחמה עיקשת. אני מכירה את הנושא, ואני מברכת על כל עשייה.</w:t>
      </w:r>
    </w:p>
    <w:p w14:paraId="5B5979FE" w14:textId="77777777" w:rsidR="008870B5" w:rsidRPr="008870B5" w:rsidRDefault="008870B5" w:rsidP="008870B5">
      <w:pPr>
        <w:bidi/>
        <w:rPr>
          <w:rFonts w:cs="David" w:hint="cs"/>
          <w:rtl/>
        </w:rPr>
      </w:pPr>
    </w:p>
    <w:p w14:paraId="12A9F5D2" w14:textId="77777777" w:rsidR="008870B5" w:rsidRPr="008870B5" w:rsidRDefault="008870B5" w:rsidP="008870B5">
      <w:pPr>
        <w:bidi/>
        <w:ind w:firstLine="567"/>
        <w:rPr>
          <w:rFonts w:cs="David" w:hint="cs"/>
          <w:rtl/>
        </w:rPr>
      </w:pPr>
      <w:r w:rsidRPr="008870B5">
        <w:rPr>
          <w:rFonts w:cs="David" w:hint="cs"/>
          <w:rtl/>
        </w:rPr>
        <w:t>אני מבקשת לשים פוקוס - מכיוון שב- 1 ביולי יצאה הכרזה על מסגרות אשראי - אתמול היו לי 3 טלפונים מבנקים בצפון: שניים בחיפה ואחד בטבריה שהשיבו את התשובה שאתה השבת, אני תמימת דעים עם האמירה שלך. יש לי הגבלה של בנק ישראל. הציבור הפשוט לא מודע לפרטי הפרטים, והוא גם לא יודע למי לפנות אם הוא נתקל בחסימה. אני יודעת שיש פה עניין של שיקולי אשראי. בתור בנקאית הייתי אחראית לנושא האשראי, והיה לי מאוד נוח לי לשמר כסף של הבנק אצלי ולהקטין סיכונים, אבל גם אתה יודע שבאותו בנק יכולים לשבת שני מנהלים עם אותן הוראות ניהול בנקאי תקין ועם אותן הנחיות, ובגלל מבנה אישיות של מנהלי סניף או מנהלי אשראי, במקום שאני אגיד שאפשר להתגמש, כל עוד זה עומד בקריטריונים גבוליים של אשראי, יבוא השני ויגיד שאי-אפשר להתגמש.</w:t>
      </w:r>
    </w:p>
    <w:p w14:paraId="1D482606" w14:textId="77777777" w:rsidR="008870B5" w:rsidRPr="008870B5" w:rsidRDefault="008870B5" w:rsidP="008870B5">
      <w:pPr>
        <w:bidi/>
        <w:rPr>
          <w:rFonts w:cs="David" w:hint="cs"/>
          <w:rtl/>
        </w:rPr>
      </w:pPr>
    </w:p>
    <w:p w14:paraId="73E77883" w14:textId="77777777" w:rsidR="008870B5" w:rsidRPr="008870B5" w:rsidRDefault="008870B5" w:rsidP="008870B5">
      <w:pPr>
        <w:bidi/>
        <w:rPr>
          <w:rFonts w:cs="David" w:hint="cs"/>
          <w:rtl/>
        </w:rPr>
      </w:pPr>
      <w:r w:rsidRPr="008870B5">
        <w:rPr>
          <w:rFonts w:cs="David" w:hint="cs"/>
          <w:u w:val="single"/>
          <w:rtl/>
        </w:rPr>
        <w:t>יואב להמן:</w:t>
      </w:r>
    </w:p>
    <w:p w14:paraId="12072C9C" w14:textId="77777777" w:rsidR="008870B5" w:rsidRPr="008870B5" w:rsidRDefault="008870B5" w:rsidP="008870B5">
      <w:pPr>
        <w:bidi/>
        <w:rPr>
          <w:rFonts w:cs="David" w:hint="cs"/>
          <w:rtl/>
        </w:rPr>
      </w:pPr>
    </w:p>
    <w:p w14:paraId="38470941" w14:textId="77777777" w:rsidR="008870B5" w:rsidRPr="008870B5" w:rsidRDefault="008870B5" w:rsidP="008870B5">
      <w:pPr>
        <w:bidi/>
        <w:rPr>
          <w:rFonts w:cs="David" w:hint="cs"/>
          <w:rtl/>
        </w:rPr>
      </w:pPr>
      <w:r w:rsidRPr="008870B5">
        <w:rPr>
          <w:rFonts w:cs="David" w:hint="cs"/>
          <w:rtl/>
        </w:rPr>
        <w:tab/>
        <w:t xml:space="preserve"> נכון בכל מצב, גם כשאין הוראה.</w:t>
      </w:r>
    </w:p>
    <w:p w14:paraId="183ADF61" w14:textId="77777777" w:rsidR="008870B5" w:rsidRPr="008870B5" w:rsidRDefault="008870B5" w:rsidP="008870B5">
      <w:pPr>
        <w:bidi/>
        <w:rPr>
          <w:rFonts w:cs="David" w:hint="cs"/>
          <w:rtl/>
        </w:rPr>
      </w:pPr>
    </w:p>
    <w:p w14:paraId="25983AC5" w14:textId="77777777" w:rsidR="008870B5" w:rsidRPr="008870B5" w:rsidRDefault="008870B5" w:rsidP="008870B5">
      <w:pPr>
        <w:pStyle w:val="Heading5"/>
        <w:jc w:val="left"/>
        <w:rPr>
          <w:rFonts w:hint="cs"/>
          <w:rtl/>
        </w:rPr>
      </w:pPr>
      <w:r w:rsidRPr="008870B5">
        <w:rPr>
          <w:rFonts w:hint="cs"/>
          <w:u w:val="single"/>
          <w:rtl/>
        </w:rPr>
        <w:t>אסתרינה טרטמן:</w:t>
      </w:r>
    </w:p>
    <w:p w14:paraId="5C1369B0" w14:textId="77777777" w:rsidR="008870B5" w:rsidRPr="008870B5" w:rsidRDefault="008870B5" w:rsidP="008870B5">
      <w:pPr>
        <w:pStyle w:val="Heading5"/>
        <w:jc w:val="left"/>
        <w:rPr>
          <w:rFonts w:hint="cs"/>
          <w:rtl/>
        </w:rPr>
      </w:pPr>
    </w:p>
    <w:p w14:paraId="6FCA61C5" w14:textId="77777777" w:rsidR="008870B5" w:rsidRPr="008870B5" w:rsidRDefault="008870B5" w:rsidP="008870B5">
      <w:pPr>
        <w:bidi/>
        <w:rPr>
          <w:rFonts w:cs="David" w:hint="cs"/>
          <w:rtl/>
        </w:rPr>
      </w:pPr>
      <w:r w:rsidRPr="008870B5">
        <w:rPr>
          <w:rFonts w:cs="David" w:hint="cs"/>
          <w:rtl/>
        </w:rPr>
        <w:tab/>
        <w:t xml:space="preserve">זה נכון בכל מצב. אבל במצב הזה חוזרת ונשנית התופעה </w:t>
      </w:r>
      <w:r w:rsidRPr="008870B5">
        <w:rPr>
          <w:rFonts w:cs="David"/>
          <w:rtl/>
        </w:rPr>
        <w:t>–</w:t>
      </w:r>
      <w:r w:rsidRPr="008870B5">
        <w:rPr>
          <w:rFonts w:cs="David" w:hint="cs"/>
          <w:rtl/>
        </w:rPr>
        <w:t xml:space="preserve"> ויש לי ריבוי פניות של אזרחים תמימים - ושאל אותי חבר הכנסת גלנטי איך הציבור יכול לדעת </w:t>
      </w:r>
      <w:r w:rsidRPr="008870B5">
        <w:rPr>
          <w:rFonts w:cs="David"/>
          <w:rtl/>
        </w:rPr>
        <w:t>–</w:t>
      </w:r>
      <w:r w:rsidRPr="008870B5">
        <w:rPr>
          <w:rFonts w:cs="David" w:hint="cs"/>
          <w:rtl/>
        </w:rPr>
        <w:t xml:space="preserve"> אנשים לא מודעים למה שאנחנו יודעים ועוסקים בשגרת היום-יום; לא כולם קוראים את החלקים של כלכלה בעיתונים, אלא מחפשים את הכותרות המרכזיות ב</w:t>
      </w:r>
      <w:r w:rsidRPr="008870B5">
        <w:rPr>
          <w:rFonts w:cs="David"/>
          <w:rtl/>
        </w:rPr>
        <w:t>"</w:t>
      </w:r>
      <w:r w:rsidRPr="008870B5">
        <w:rPr>
          <w:rFonts w:cs="David" w:hint="cs"/>
          <w:rtl/>
        </w:rPr>
        <w:t>ידיעות אחרונות</w:t>
      </w:r>
      <w:r w:rsidRPr="008870B5">
        <w:rPr>
          <w:rFonts w:cs="David"/>
          <w:rtl/>
        </w:rPr>
        <w:t>"</w:t>
      </w:r>
      <w:r w:rsidRPr="008870B5">
        <w:rPr>
          <w:rFonts w:cs="David" w:hint="cs"/>
          <w:rtl/>
        </w:rPr>
        <w:t xml:space="preserve"> ואת הכתבות בטלוויזיה. לכן אני מבקשת בנוסף לעשייה המבורכת שתעשו אקט כמעט סימבולי וקטן לצאת בהכרזה - לא לבטל את החוק, כי אני יודעת מה השיקולים שלכם, ואני יודעת שהיו הוראות מקדימות לסדר מסגרות אשראי בבנקים. אני מבקשת ומאמינה שתבין ותצא קריאה וכל הנושא יבוא על מקומו בשלום, ולא נצטרך חקיקה, כי לא זאת המטרה. אני מבקשת שבכוח סמכותך לפקודת הבנקאות של 1941 סעיף 5ג(א): </w:t>
      </w:r>
      <w:r w:rsidRPr="008870B5">
        <w:rPr>
          <w:rFonts w:cs="David"/>
          <w:rtl/>
        </w:rPr>
        <w:t>"</w:t>
      </w:r>
      <w:r w:rsidRPr="008870B5">
        <w:rPr>
          <w:rFonts w:cs="David" w:hint="cs"/>
          <w:rtl/>
        </w:rPr>
        <w:t>המפקח רשאי לצורך פיקוח כאמור באישור הנגיד ליתן הוראות הנוגעות לדרכי פעולתו וניהולו של תאגיד בנקאים של נושא משרה כדי למנוע פגיעה ביכולתו לקיים את התחייבויותיו של הלקוח, תוך שמירה על עניינם של הלקוחות</w:t>
      </w:r>
      <w:r w:rsidRPr="008870B5">
        <w:rPr>
          <w:rFonts w:cs="David"/>
          <w:rtl/>
        </w:rPr>
        <w:t>"</w:t>
      </w:r>
      <w:r w:rsidRPr="008870B5">
        <w:rPr>
          <w:rFonts w:cs="David" w:hint="cs"/>
          <w:rtl/>
        </w:rPr>
        <w:t xml:space="preserve">. פה יש ביטוי בדיוק לסעיף הזה, של ניואנס דקיק שיכול לפתור הבעיה לציבור אזרחים שיספק את האריה וגם הכבש יישאר לשלם. אני מבקשת ממך לצאת בהכרזה במהדורות החדשות בטלוויזיה, למקומות לא של מי שבקיא במה שוועדת הכספים עשתה, או שמה שעשו לטובת החקלאים או הניואנסים הדקים של מה שעשו בתיירות </w:t>
      </w:r>
      <w:r w:rsidRPr="008870B5">
        <w:rPr>
          <w:rFonts w:cs="David"/>
          <w:rtl/>
        </w:rPr>
        <w:t>–</w:t>
      </w:r>
      <w:r w:rsidRPr="008870B5">
        <w:rPr>
          <w:rFonts w:cs="David" w:hint="cs"/>
          <w:rtl/>
        </w:rPr>
        <w:t xml:space="preserve"> אני לא בטוחה שכל חברי הכנסת בקיאים, ופשוטי העם ודאי לא. נשתף פעולה, תשתמש בסמכותך, ותגיד שמתוך שיקול דעת שלך אתה מפרסם הוראת שעה בגלל מצב החירום. זה גם פוטר את האחריות מה יקרה אחרי שמצב החירום יפוג. צא עם הוראת שעה שאנחנו מקפיאים את ההוראה של מסגרות האשראי שניתנו. זה לא יטעה את הציבור, אתה יכול להוסיף משפט שבסמכות הבנקים להמשיך עם זה. שלא ישתמשו במשפטים שנאמרו ביומיים האחרונים לציבור שחלקו לא דובר עברית. אמרו שבנק ישראל לא מאפשר כי יש חוק מ-1 ביולי. בוא נעקור את הזרוע העקומה הזאת שמשתמשים בה שלא כדין בדרך של פרסום.</w:t>
      </w:r>
    </w:p>
    <w:p w14:paraId="4215C4CB" w14:textId="77777777" w:rsidR="008870B5" w:rsidRPr="008870B5" w:rsidRDefault="008870B5" w:rsidP="008870B5">
      <w:pPr>
        <w:bidi/>
        <w:rPr>
          <w:rFonts w:cs="David" w:hint="cs"/>
          <w:rtl/>
        </w:rPr>
      </w:pPr>
    </w:p>
    <w:p w14:paraId="582B6DE5" w14:textId="77777777" w:rsidR="008870B5" w:rsidRPr="008870B5" w:rsidRDefault="008870B5" w:rsidP="008870B5">
      <w:pPr>
        <w:bidi/>
        <w:rPr>
          <w:rFonts w:cs="David" w:hint="cs"/>
          <w:rtl/>
        </w:rPr>
      </w:pPr>
      <w:r w:rsidRPr="008870B5">
        <w:rPr>
          <w:rFonts w:cs="David" w:hint="cs"/>
          <w:u w:val="single"/>
          <w:rtl/>
        </w:rPr>
        <w:t>יואב להמן:</w:t>
      </w:r>
    </w:p>
    <w:p w14:paraId="1523D558" w14:textId="77777777" w:rsidR="008870B5" w:rsidRPr="008870B5" w:rsidRDefault="008870B5" w:rsidP="008870B5">
      <w:pPr>
        <w:bidi/>
        <w:rPr>
          <w:rFonts w:cs="David" w:hint="cs"/>
          <w:rtl/>
        </w:rPr>
      </w:pPr>
    </w:p>
    <w:p w14:paraId="1ABC3AB5" w14:textId="77777777" w:rsidR="008870B5" w:rsidRPr="008870B5" w:rsidRDefault="008870B5" w:rsidP="008870B5">
      <w:pPr>
        <w:bidi/>
        <w:rPr>
          <w:rFonts w:cs="David" w:hint="cs"/>
          <w:rtl/>
        </w:rPr>
      </w:pPr>
      <w:r w:rsidRPr="008870B5">
        <w:rPr>
          <w:rFonts w:cs="David" w:hint="cs"/>
          <w:rtl/>
        </w:rPr>
        <w:tab/>
        <w:t xml:space="preserve"> שכחתי להתייחס לאכיפה בימים אלה. יצאתי בהודעה כתובה ורשמית שבמקרה הצורך אם הם רוצים, יכולים לעשות חריגות לתושבי הצפון. ההודעה הזאת היא הודעה לעיתונות, ואם תושב הצפון יודע או לא, זה לא משנה. להבדיל ממך אני לא אוהב שמשתמשים בשמי או בכתפיי כדי להתחבא, בעיקר כשזה לא נכון. זה לא ישנה את העובדה הפשוטה שללקוח לא חשוב למה הוא לא קיבל אשראי. הוא לא יקבל אשראי לא אם אשעה או אבטל. יש הרבה הוראות שאני מת לאכוף. הוראה הרבה יותר קרובה ללבי היא הוראה שנכנסה לתוקף ב-1 בדצמבר 2005 להקלת המעבר מבנק לבנק. אני יודע מהדים ששמעתי שההוראה הזאת לא נאכפת כל-כך. זאת הוראה מצוינת שנועדה לשפר את מצבו של הלקוח ולהיטיב את יכולתו במשא ומתן עם הבנק. אני חייב להודות שאנחנו לא יכולים היום. מצוק העיתים ברור שאנחנו לא יכולים לאכוף הכל כל הזמן. כרגע יש מלחמה, ואנחנו עסוקים באספקת ובהבטחה של שירותים בנקאיים מינימליים הרבה יותר מאשר אנחנו עסוקים בדברים האלה, ויש קדימויות. אם את שואלת מה אני עושה כדי לאכוף את הוראה 325, אני לא יכול להגיד שאני עושה הרבה. זאת לא הבעיה, והבנקים יודעים את זה. אם יבוא בנקאי או לקוח אחד ויגיד שהוא לא נתן בגלל הוראה 325, אני אפנה לבנק, והבנק יכתוב לו שזה לא בגלל 325, אלא מכיוון שהוא לא רוצה לתת לו עוד אשראי.</w:t>
      </w:r>
    </w:p>
    <w:p w14:paraId="4224EBE6" w14:textId="77777777" w:rsidR="008870B5" w:rsidRPr="008870B5" w:rsidRDefault="008870B5" w:rsidP="008870B5">
      <w:pPr>
        <w:bidi/>
        <w:rPr>
          <w:rFonts w:cs="David" w:hint="cs"/>
          <w:rtl/>
        </w:rPr>
      </w:pPr>
    </w:p>
    <w:p w14:paraId="1D7AAE99" w14:textId="77777777" w:rsidR="008870B5" w:rsidRPr="008870B5" w:rsidRDefault="008870B5" w:rsidP="008870B5">
      <w:pPr>
        <w:pStyle w:val="Heading5"/>
        <w:jc w:val="left"/>
        <w:rPr>
          <w:rFonts w:hint="cs"/>
          <w:rtl/>
        </w:rPr>
      </w:pPr>
      <w:r w:rsidRPr="008870B5">
        <w:rPr>
          <w:rFonts w:hint="cs"/>
          <w:u w:val="single"/>
          <w:rtl/>
        </w:rPr>
        <w:t>אסתרינה טרטמן:</w:t>
      </w:r>
    </w:p>
    <w:p w14:paraId="0688E779" w14:textId="77777777" w:rsidR="008870B5" w:rsidRPr="008870B5" w:rsidRDefault="008870B5" w:rsidP="008870B5">
      <w:pPr>
        <w:pStyle w:val="Heading5"/>
        <w:jc w:val="left"/>
        <w:rPr>
          <w:rFonts w:hint="cs"/>
          <w:rtl/>
        </w:rPr>
      </w:pPr>
    </w:p>
    <w:p w14:paraId="4D24AFCC" w14:textId="77777777" w:rsidR="008870B5" w:rsidRPr="008870B5" w:rsidRDefault="008870B5" w:rsidP="008870B5">
      <w:pPr>
        <w:bidi/>
        <w:rPr>
          <w:rFonts w:cs="David" w:hint="cs"/>
          <w:rtl/>
        </w:rPr>
      </w:pPr>
      <w:r w:rsidRPr="008870B5">
        <w:rPr>
          <w:rFonts w:cs="David" w:hint="cs"/>
          <w:rtl/>
        </w:rPr>
        <w:tab/>
        <w:t>הם לא עושים את זה.</w:t>
      </w:r>
    </w:p>
    <w:p w14:paraId="137910B6" w14:textId="77777777" w:rsidR="008870B5" w:rsidRPr="008870B5" w:rsidRDefault="008870B5" w:rsidP="008870B5">
      <w:pPr>
        <w:bidi/>
        <w:rPr>
          <w:rFonts w:cs="David" w:hint="cs"/>
          <w:rtl/>
        </w:rPr>
      </w:pPr>
    </w:p>
    <w:p w14:paraId="2682C34D" w14:textId="77777777" w:rsidR="008870B5" w:rsidRPr="008870B5" w:rsidRDefault="008870B5" w:rsidP="008870B5">
      <w:pPr>
        <w:bidi/>
        <w:rPr>
          <w:rFonts w:cs="David" w:hint="cs"/>
          <w:rtl/>
        </w:rPr>
      </w:pPr>
      <w:r w:rsidRPr="008870B5">
        <w:rPr>
          <w:rFonts w:cs="David" w:hint="cs"/>
          <w:u w:val="single"/>
          <w:rtl/>
        </w:rPr>
        <w:t>יואב להמן:</w:t>
      </w:r>
    </w:p>
    <w:p w14:paraId="018B28C2" w14:textId="77777777" w:rsidR="008870B5" w:rsidRPr="008870B5" w:rsidRDefault="008870B5" w:rsidP="008870B5">
      <w:pPr>
        <w:bidi/>
        <w:rPr>
          <w:rFonts w:cs="David" w:hint="cs"/>
          <w:rtl/>
        </w:rPr>
      </w:pPr>
    </w:p>
    <w:p w14:paraId="52A74E67" w14:textId="77777777" w:rsidR="008870B5" w:rsidRPr="008870B5" w:rsidRDefault="008870B5" w:rsidP="008870B5">
      <w:pPr>
        <w:bidi/>
        <w:rPr>
          <w:rFonts w:cs="David" w:hint="cs"/>
          <w:rtl/>
        </w:rPr>
      </w:pPr>
      <w:r w:rsidRPr="008870B5">
        <w:rPr>
          <w:rFonts w:cs="David" w:hint="cs"/>
          <w:rtl/>
        </w:rPr>
        <w:tab/>
        <w:t xml:space="preserve"> תפני אותם אלי. </w:t>
      </w:r>
    </w:p>
    <w:p w14:paraId="77779A89" w14:textId="77777777" w:rsidR="008870B5" w:rsidRPr="008870B5" w:rsidRDefault="008870B5" w:rsidP="008870B5">
      <w:pPr>
        <w:bidi/>
        <w:rPr>
          <w:rFonts w:cs="David" w:hint="cs"/>
          <w:rtl/>
        </w:rPr>
      </w:pPr>
    </w:p>
    <w:p w14:paraId="42706C43" w14:textId="77777777" w:rsidR="008870B5" w:rsidRPr="008870B5" w:rsidRDefault="008870B5" w:rsidP="008870B5">
      <w:pPr>
        <w:bidi/>
        <w:ind w:firstLine="567"/>
        <w:rPr>
          <w:rFonts w:cs="David" w:hint="cs"/>
          <w:rtl/>
        </w:rPr>
      </w:pPr>
      <w:r w:rsidRPr="008870B5">
        <w:rPr>
          <w:rFonts w:cs="David" w:hint="cs"/>
          <w:rtl/>
        </w:rPr>
        <w:t>אני חייב לומר שכשאני דחיתי את הוראה 325 מינואר ליולי, היו המון אנשים שכתבו מכתבי תלונה מה פתאום הבנק לא מרשה לחרוג, שהרי דחיתי ההוראה. אין הוראה בשטח, אז מה פתאום הוא לא מרשה לחרוג? והיינו צריכים להסביר להם שזה לא שאם אני אבטל את ההוראה הם לא יוכלו להתחיל לחרוג. אם הבנק לא רוצה לתת להם לחרוג, הוא לא ייתן להם לחרוג. שלא ישתמשו בי כתירוץ, אני לא אבטל הדברים הטובים, אני גם לא אשעה, זה יבלבל את הציבור.</w:t>
      </w:r>
    </w:p>
    <w:p w14:paraId="6DF60ECB" w14:textId="77777777" w:rsidR="008870B5" w:rsidRPr="008870B5" w:rsidRDefault="008870B5" w:rsidP="008870B5">
      <w:pPr>
        <w:bidi/>
        <w:rPr>
          <w:rFonts w:cs="David" w:hint="cs"/>
          <w:rtl/>
        </w:rPr>
      </w:pPr>
    </w:p>
    <w:p w14:paraId="13A27464" w14:textId="77777777" w:rsidR="008870B5" w:rsidRPr="008870B5" w:rsidRDefault="008870B5" w:rsidP="008870B5">
      <w:pPr>
        <w:pStyle w:val="Heading5"/>
        <w:jc w:val="left"/>
        <w:rPr>
          <w:rFonts w:hint="cs"/>
          <w:rtl/>
        </w:rPr>
      </w:pPr>
      <w:r w:rsidRPr="008870B5">
        <w:rPr>
          <w:rFonts w:hint="cs"/>
          <w:u w:val="single"/>
          <w:rtl/>
        </w:rPr>
        <w:t>אסתרינה טרטמן:</w:t>
      </w:r>
    </w:p>
    <w:p w14:paraId="5A57D081" w14:textId="77777777" w:rsidR="008870B5" w:rsidRPr="008870B5" w:rsidRDefault="008870B5" w:rsidP="008870B5">
      <w:pPr>
        <w:pStyle w:val="Heading5"/>
        <w:jc w:val="left"/>
        <w:rPr>
          <w:rFonts w:hint="cs"/>
          <w:rtl/>
        </w:rPr>
      </w:pPr>
    </w:p>
    <w:p w14:paraId="75E6DD32" w14:textId="77777777" w:rsidR="008870B5" w:rsidRPr="008870B5" w:rsidRDefault="008870B5" w:rsidP="008870B5">
      <w:pPr>
        <w:bidi/>
        <w:rPr>
          <w:rFonts w:cs="David" w:hint="cs"/>
          <w:rtl/>
        </w:rPr>
      </w:pPr>
      <w:r w:rsidRPr="008870B5">
        <w:rPr>
          <w:rFonts w:cs="David" w:hint="cs"/>
          <w:rtl/>
        </w:rPr>
        <w:tab/>
        <w:t xml:space="preserve"> זה יהיה פחות כלי הצלפה בידיים של הבנקים.</w:t>
      </w:r>
    </w:p>
    <w:p w14:paraId="34C0BC6E" w14:textId="77777777" w:rsidR="008870B5" w:rsidRPr="008870B5" w:rsidRDefault="008870B5" w:rsidP="008870B5">
      <w:pPr>
        <w:bidi/>
        <w:rPr>
          <w:rFonts w:cs="David" w:hint="cs"/>
          <w:rtl/>
        </w:rPr>
      </w:pPr>
    </w:p>
    <w:p w14:paraId="610985C6" w14:textId="77777777" w:rsidR="008870B5" w:rsidRPr="008870B5" w:rsidRDefault="008870B5" w:rsidP="008870B5">
      <w:pPr>
        <w:bidi/>
        <w:rPr>
          <w:rFonts w:cs="David" w:hint="cs"/>
          <w:rtl/>
        </w:rPr>
      </w:pPr>
      <w:r w:rsidRPr="008870B5">
        <w:rPr>
          <w:rFonts w:cs="David" w:hint="cs"/>
          <w:u w:val="single"/>
          <w:rtl/>
        </w:rPr>
        <w:t>יואב להמן:</w:t>
      </w:r>
    </w:p>
    <w:p w14:paraId="455DF783" w14:textId="77777777" w:rsidR="008870B5" w:rsidRPr="008870B5" w:rsidRDefault="008870B5" w:rsidP="008870B5">
      <w:pPr>
        <w:bidi/>
        <w:rPr>
          <w:rFonts w:cs="David" w:hint="cs"/>
          <w:rtl/>
        </w:rPr>
      </w:pPr>
    </w:p>
    <w:p w14:paraId="40ED3CB9" w14:textId="77777777" w:rsidR="008870B5" w:rsidRPr="008870B5" w:rsidRDefault="008870B5" w:rsidP="008870B5">
      <w:pPr>
        <w:bidi/>
        <w:rPr>
          <w:rFonts w:cs="David" w:hint="cs"/>
          <w:rtl/>
        </w:rPr>
      </w:pPr>
      <w:r w:rsidRPr="008870B5">
        <w:rPr>
          <w:rFonts w:cs="David" w:hint="cs"/>
          <w:rtl/>
        </w:rPr>
        <w:tab/>
        <w:t>זאת לא הצלפה. אם הם לא רוצים לתת- -</w:t>
      </w:r>
    </w:p>
    <w:p w14:paraId="683F60C4" w14:textId="77777777" w:rsidR="008870B5" w:rsidRPr="008870B5" w:rsidRDefault="008870B5" w:rsidP="008870B5">
      <w:pPr>
        <w:bidi/>
        <w:rPr>
          <w:rFonts w:cs="David" w:hint="cs"/>
          <w:rtl/>
        </w:rPr>
      </w:pPr>
    </w:p>
    <w:p w14:paraId="62703E0E" w14:textId="77777777" w:rsidR="008870B5" w:rsidRPr="008870B5" w:rsidRDefault="008870B5" w:rsidP="008870B5">
      <w:pPr>
        <w:pStyle w:val="Heading5"/>
        <w:jc w:val="left"/>
        <w:rPr>
          <w:rFonts w:hint="cs"/>
          <w:rtl/>
        </w:rPr>
      </w:pPr>
      <w:r w:rsidRPr="008870B5">
        <w:rPr>
          <w:rFonts w:hint="cs"/>
          <w:u w:val="single"/>
          <w:rtl/>
        </w:rPr>
        <w:t>אסתרינה טרטמן:</w:t>
      </w:r>
    </w:p>
    <w:p w14:paraId="07098CC9" w14:textId="77777777" w:rsidR="008870B5" w:rsidRPr="008870B5" w:rsidRDefault="008870B5" w:rsidP="008870B5">
      <w:pPr>
        <w:pStyle w:val="Heading5"/>
        <w:jc w:val="left"/>
        <w:rPr>
          <w:rFonts w:hint="cs"/>
          <w:rtl/>
        </w:rPr>
      </w:pPr>
    </w:p>
    <w:p w14:paraId="146AAB80" w14:textId="77777777" w:rsidR="008870B5" w:rsidRPr="008870B5" w:rsidRDefault="008870B5" w:rsidP="008870B5">
      <w:pPr>
        <w:bidi/>
        <w:rPr>
          <w:rFonts w:cs="David" w:hint="cs"/>
          <w:rtl/>
        </w:rPr>
      </w:pPr>
      <w:r w:rsidRPr="008870B5">
        <w:rPr>
          <w:rFonts w:cs="David" w:hint="cs"/>
          <w:rtl/>
        </w:rPr>
        <w:tab/>
        <w:t xml:space="preserve"> למה לא?</w:t>
      </w:r>
    </w:p>
    <w:p w14:paraId="5B4214FB" w14:textId="77777777" w:rsidR="008870B5" w:rsidRPr="008870B5" w:rsidRDefault="008870B5" w:rsidP="008870B5">
      <w:pPr>
        <w:bidi/>
        <w:rPr>
          <w:rFonts w:cs="David" w:hint="cs"/>
          <w:rtl/>
        </w:rPr>
      </w:pPr>
    </w:p>
    <w:p w14:paraId="112BC5F7" w14:textId="77777777" w:rsidR="008870B5" w:rsidRPr="008870B5" w:rsidRDefault="008870B5" w:rsidP="008870B5">
      <w:pPr>
        <w:bidi/>
        <w:rPr>
          <w:rFonts w:cs="David" w:hint="cs"/>
          <w:u w:val="single"/>
          <w:rtl/>
        </w:rPr>
      </w:pPr>
      <w:r w:rsidRPr="008870B5">
        <w:rPr>
          <w:rFonts w:cs="David" w:hint="cs"/>
          <w:u w:val="single"/>
          <w:rtl/>
        </w:rPr>
        <w:t>יואב להמן:</w:t>
      </w:r>
    </w:p>
    <w:p w14:paraId="575653F8" w14:textId="77777777" w:rsidR="008870B5" w:rsidRPr="008870B5" w:rsidRDefault="008870B5" w:rsidP="008870B5">
      <w:pPr>
        <w:bidi/>
        <w:rPr>
          <w:rFonts w:cs="David" w:hint="cs"/>
          <w:u w:val="single"/>
          <w:rtl/>
        </w:rPr>
      </w:pPr>
    </w:p>
    <w:p w14:paraId="25E036A0" w14:textId="77777777" w:rsidR="008870B5" w:rsidRPr="008870B5" w:rsidRDefault="008870B5" w:rsidP="008870B5">
      <w:pPr>
        <w:bidi/>
        <w:ind w:firstLine="567"/>
        <w:rPr>
          <w:rFonts w:cs="David" w:hint="cs"/>
          <w:rtl/>
        </w:rPr>
      </w:pPr>
      <w:r w:rsidRPr="008870B5">
        <w:rPr>
          <w:rFonts w:cs="David" w:hint="cs"/>
          <w:rtl/>
        </w:rPr>
        <w:t xml:space="preserve">אם הם רוצים לתת לו הם נותנים לו. זאת אותה אוכלוסייה קשה שתיארתי קודם. התירוץ אולי ישתנה אבל לא הסירוב. למי שמוכנים לתת לו אפילו בשוליים - דיברתי עם מנהל סניף בטבריה ושאלתי אותו מה הוא עושה עם ההגמשה שביקשתי, כי הוא אמר שהוא כמעט הסתדר, וב-1 ביולי לא היו לו כמעט חריגות. הוא אמר שהוא נותן מסגרות ללקוחות שהיו בסדר, כי הוא מאמין בהם. לקוחות שעשו לו את המוות קודם, נותן להם, אבל במשורה. זה לא בגלל ההוראה. אם נבטל את ההוראה, הוא לא ייתן להם שקל יותר. </w:t>
      </w:r>
    </w:p>
    <w:p w14:paraId="259C5053" w14:textId="77777777" w:rsidR="008870B5" w:rsidRPr="008870B5" w:rsidRDefault="008870B5" w:rsidP="008870B5">
      <w:pPr>
        <w:bidi/>
        <w:rPr>
          <w:rFonts w:cs="David" w:hint="cs"/>
          <w:rtl/>
        </w:rPr>
      </w:pPr>
    </w:p>
    <w:p w14:paraId="78C23C77" w14:textId="77777777" w:rsidR="008870B5" w:rsidRPr="008870B5" w:rsidRDefault="008870B5" w:rsidP="008870B5">
      <w:pPr>
        <w:bidi/>
        <w:rPr>
          <w:rFonts w:cs="David" w:hint="cs"/>
          <w:u w:val="single"/>
          <w:rtl/>
        </w:rPr>
      </w:pPr>
      <w:r w:rsidRPr="008870B5">
        <w:rPr>
          <w:rFonts w:cs="David" w:hint="cs"/>
          <w:u w:val="single"/>
          <w:rtl/>
        </w:rPr>
        <w:t>מאיר פרוש:</w:t>
      </w:r>
    </w:p>
    <w:p w14:paraId="4E96A9E6" w14:textId="77777777" w:rsidR="008870B5" w:rsidRPr="008870B5" w:rsidRDefault="008870B5" w:rsidP="008870B5">
      <w:pPr>
        <w:bidi/>
        <w:rPr>
          <w:rFonts w:cs="David" w:hint="cs"/>
          <w:u w:val="single"/>
        </w:rPr>
      </w:pPr>
    </w:p>
    <w:p w14:paraId="0500C263" w14:textId="77777777" w:rsidR="008870B5" w:rsidRPr="008870B5" w:rsidRDefault="008870B5" w:rsidP="008870B5">
      <w:pPr>
        <w:bidi/>
        <w:rPr>
          <w:rFonts w:cs="David" w:hint="cs"/>
          <w:rtl/>
        </w:rPr>
      </w:pPr>
      <w:r w:rsidRPr="008870B5">
        <w:rPr>
          <w:rFonts w:cs="David" w:hint="cs"/>
          <w:rtl/>
        </w:rPr>
        <w:tab/>
        <w:t xml:space="preserve">יש לי משפט אחד משום שחברת הכנסת טרטמן עשתה את זה היטב ומר להמן זכה ביד שמאל, לא עם הכוח שהסכים עם הסעיף. לדעתי, חשוב שתבוא אמירה כללית מצדך או מצדכם. אם היית נוכח בחדר הזה לפני שבועיים כשחבר הכנסת אילון ניסה להעביר את החוק שלו, בהתחלה לא חשבו על הכיוון הזה ולא דיברו על זה ודחו אותו, עד שדחקנו בממשלה ויצא מה שיצא. </w:t>
      </w:r>
    </w:p>
    <w:p w14:paraId="092DFDAD" w14:textId="77777777" w:rsidR="008870B5" w:rsidRPr="008870B5" w:rsidRDefault="008870B5" w:rsidP="008870B5">
      <w:pPr>
        <w:bidi/>
        <w:rPr>
          <w:rFonts w:cs="David" w:hint="cs"/>
          <w:rtl/>
        </w:rPr>
      </w:pPr>
    </w:p>
    <w:p w14:paraId="446981AE" w14:textId="77777777" w:rsidR="008870B5" w:rsidRPr="008870B5" w:rsidRDefault="008870B5" w:rsidP="008870B5">
      <w:pPr>
        <w:bidi/>
        <w:ind w:firstLine="567"/>
        <w:rPr>
          <w:rFonts w:cs="David" w:hint="cs"/>
          <w:rtl/>
        </w:rPr>
      </w:pPr>
      <w:r w:rsidRPr="008870B5">
        <w:rPr>
          <w:rFonts w:cs="David" w:hint="cs"/>
          <w:rtl/>
        </w:rPr>
        <w:t>האווירה בצפון מחייבת אתכם שתבואו עם האמירה הזאת ותאמרו שמקפיאים את אותו חוק שמ-1 ביולי צמצמנו את מסגרות האשראי. רצוי שזה ייאמר אפילו אם אתה אומר שיש כאלה שנוהגים כך היום. באווירה זה בוודאי יתרום, ואולי גם יחדד ויאמר למנהלי הבנקים שזאת כוונת המערכת אף על פי שאתה מודיע להם את זה, אבל יש אסמכתא: הופעת בכנסת, אמרת, כל עם ישראל רואה אותך אומר את זה.</w:t>
      </w:r>
    </w:p>
    <w:p w14:paraId="1EA0D405" w14:textId="77777777" w:rsidR="008870B5" w:rsidRPr="008870B5" w:rsidRDefault="008870B5" w:rsidP="008870B5">
      <w:pPr>
        <w:bidi/>
        <w:rPr>
          <w:rFonts w:cs="David" w:hint="cs"/>
          <w:rtl/>
        </w:rPr>
      </w:pPr>
    </w:p>
    <w:p w14:paraId="1AF27532" w14:textId="77777777" w:rsidR="008870B5" w:rsidRPr="008870B5" w:rsidRDefault="008870B5" w:rsidP="008870B5">
      <w:pPr>
        <w:bidi/>
        <w:rPr>
          <w:rFonts w:cs="David" w:hint="cs"/>
          <w:rtl/>
        </w:rPr>
      </w:pPr>
      <w:r w:rsidRPr="008870B5">
        <w:rPr>
          <w:rFonts w:cs="David" w:hint="cs"/>
          <w:u w:val="single"/>
          <w:rtl/>
        </w:rPr>
        <w:t>יואב להמן:</w:t>
      </w:r>
    </w:p>
    <w:p w14:paraId="6286CD8A" w14:textId="77777777" w:rsidR="008870B5" w:rsidRPr="008870B5" w:rsidRDefault="008870B5" w:rsidP="008870B5">
      <w:pPr>
        <w:bidi/>
        <w:rPr>
          <w:rFonts w:cs="David" w:hint="cs"/>
          <w:rtl/>
        </w:rPr>
      </w:pPr>
    </w:p>
    <w:p w14:paraId="688800D2" w14:textId="77777777" w:rsidR="008870B5" w:rsidRPr="008870B5" w:rsidRDefault="008870B5" w:rsidP="008870B5">
      <w:pPr>
        <w:bidi/>
        <w:rPr>
          <w:rFonts w:cs="David" w:hint="cs"/>
          <w:rtl/>
        </w:rPr>
      </w:pPr>
      <w:r w:rsidRPr="008870B5">
        <w:rPr>
          <w:rFonts w:cs="David" w:hint="cs"/>
          <w:rtl/>
        </w:rPr>
        <w:tab/>
        <w:t xml:space="preserve"> שלחתי מכתב ופרסמתי לציבור.</w:t>
      </w:r>
    </w:p>
    <w:p w14:paraId="44946263" w14:textId="77777777" w:rsidR="008870B5" w:rsidRPr="008870B5" w:rsidRDefault="008870B5" w:rsidP="008870B5">
      <w:pPr>
        <w:bidi/>
        <w:rPr>
          <w:rFonts w:cs="David" w:hint="cs"/>
          <w:rtl/>
        </w:rPr>
      </w:pPr>
    </w:p>
    <w:p w14:paraId="0B8F519A" w14:textId="77777777" w:rsidR="008870B5" w:rsidRPr="008870B5" w:rsidRDefault="008870B5" w:rsidP="008870B5">
      <w:pPr>
        <w:pStyle w:val="Heading5"/>
        <w:jc w:val="left"/>
        <w:rPr>
          <w:rFonts w:hint="cs"/>
          <w:rtl/>
        </w:rPr>
      </w:pPr>
      <w:r w:rsidRPr="008870B5">
        <w:rPr>
          <w:rFonts w:hint="cs"/>
          <w:u w:val="single"/>
          <w:rtl/>
        </w:rPr>
        <w:t>יצחק גלנטי:</w:t>
      </w:r>
    </w:p>
    <w:p w14:paraId="143A2810" w14:textId="77777777" w:rsidR="008870B5" w:rsidRPr="008870B5" w:rsidRDefault="008870B5" w:rsidP="008870B5">
      <w:pPr>
        <w:pStyle w:val="Heading5"/>
        <w:jc w:val="left"/>
        <w:rPr>
          <w:rFonts w:hint="cs"/>
          <w:rtl/>
        </w:rPr>
      </w:pPr>
    </w:p>
    <w:p w14:paraId="161F9A3F" w14:textId="77777777" w:rsidR="008870B5" w:rsidRPr="008870B5" w:rsidRDefault="008870B5" w:rsidP="008870B5">
      <w:pPr>
        <w:bidi/>
        <w:rPr>
          <w:rFonts w:cs="David" w:hint="cs"/>
          <w:rtl/>
        </w:rPr>
      </w:pPr>
      <w:r w:rsidRPr="008870B5">
        <w:rPr>
          <w:rFonts w:cs="David" w:hint="cs"/>
          <w:rtl/>
        </w:rPr>
        <w:tab/>
        <w:t>אם זה כתוב, זה היה בחזקת המלצה.</w:t>
      </w:r>
    </w:p>
    <w:p w14:paraId="556D31B6" w14:textId="77777777" w:rsidR="008870B5" w:rsidRPr="008870B5" w:rsidRDefault="008870B5" w:rsidP="008870B5">
      <w:pPr>
        <w:bidi/>
        <w:rPr>
          <w:rFonts w:cs="David" w:hint="cs"/>
          <w:rtl/>
        </w:rPr>
      </w:pPr>
    </w:p>
    <w:p w14:paraId="5918F040" w14:textId="77777777" w:rsidR="008870B5" w:rsidRPr="008870B5" w:rsidRDefault="008870B5" w:rsidP="008870B5">
      <w:pPr>
        <w:bidi/>
        <w:rPr>
          <w:rFonts w:cs="David" w:hint="cs"/>
          <w:rtl/>
        </w:rPr>
      </w:pPr>
      <w:r w:rsidRPr="008870B5">
        <w:rPr>
          <w:rFonts w:cs="David"/>
          <w:u w:val="single"/>
          <w:rtl/>
        </w:rPr>
        <w:br w:type="page"/>
      </w:r>
      <w:r w:rsidRPr="008870B5">
        <w:rPr>
          <w:rFonts w:cs="David" w:hint="cs"/>
          <w:u w:val="single"/>
          <w:rtl/>
        </w:rPr>
        <w:t>יואב להמן:</w:t>
      </w:r>
    </w:p>
    <w:p w14:paraId="2CC5BEFD" w14:textId="77777777" w:rsidR="008870B5" w:rsidRPr="008870B5" w:rsidRDefault="008870B5" w:rsidP="008870B5">
      <w:pPr>
        <w:bidi/>
        <w:rPr>
          <w:rFonts w:cs="David" w:hint="cs"/>
          <w:rtl/>
        </w:rPr>
      </w:pPr>
    </w:p>
    <w:p w14:paraId="393CAD6D" w14:textId="77777777" w:rsidR="008870B5" w:rsidRPr="008870B5" w:rsidRDefault="008870B5" w:rsidP="008870B5">
      <w:pPr>
        <w:bidi/>
        <w:rPr>
          <w:rFonts w:cs="David" w:hint="cs"/>
          <w:rtl/>
        </w:rPr>
      </w:pPr>
      <w:r w:rsidRPr="008870B5">
        <w:rPr>
          <w:rFonts w:cs="David" w:hint="cs"/>
          <w:rtl/>
        </w:rPr>
        <w:tab/>
        <w:t xml:space="preserve"> אני לא יכול להורות להם לתת. אמרתי שאם הם רוצים לתת, שייתנו איך שהם רוצים, כולל בחריגה.</w:t>
      </w:r>
    </w:p>
    <w:p w14:paraId="67D60D4E" w14:textId="77777777" w:rsidR="008870B5" w:rsidRPr="008870B5" w:rsidRDefault="008870B5" w:rsidP="008870B5">
      <w:pPr>
        <w:bidi/>
        <w:rPr>
          <w:rFonts w:cs="David" w:hint="cs"/>
          <w:rtl/>
        </w:rPr>
      </w:pPr>
    </w:p>
    <w:p w14:paraId="19C959F5" w14:textId="77777777" w:rsidR="008870B5" w:rsidRPr="008870B5" w:rsidRDefault="008870B5" w:rsidP="008870B5">
      <w:pPr>
        <w:bidi/>
        <w:rPr>
          <w:rFonts w:cs="David" w:hint="cs"/>
          <w:u w:val="single"/>
          <w:rtl/>
        </w:rPr>
      </w:pPr>
      <w:r w:rsidRPr="008870B5">
        <w:rPr>
          <w:rFonts w:cs="David" w:hint="cs"/>
          <w:u w:val="single"/>
          <w:rtl/>
        </w:rPr>
        <w:t>מאיר פרוש:</w:t>
      </w:r>
    </w:p>
    <w:p w14:paraId="5C8CBFB4" w14:textId="77777777" w:rsidR="008870B5" w:rsidRPr="008870B5" w:rsidRDefault="008870B5" w:rsidP="008870B5">
      <w:pPr>
        <w:bidi/>
        <w:rPr>
          <w:rFonts w:cs="David" w:hint="cs"/>
          <w:u w:val="single"/>
        </w:rPr>
      </w:pPr>
    </w:p>
    <w:p w14:paraId="1EA342F8" w14:textId="77777777" w:rsidR="008870B5" w:rsidRPr="008870B5" w:rsidRDefault="008870B5" w:rsidP="008870B5">
      <w:pPr>
        <w:bidi/>
        <w:rPr>
          <w:rFonts w:cs="David" w:hint="cs"/>
          <w:rtl/>
        </w:rPr>
      </w:pPr>
      <w:r w:rsidRPr="008870B5">
        <w:rPr>
          <w:rFonts w:cs="David" w:hint="cs"/>
          <w:rtl/>
        </w:rPr>
        <w:tab/>
        <w:t xml:space="preserve"> אם כתבת ומנהלי הבנקים קיבלו את זה, האמן לי שכשהלקוח עומד מול מנהל הבנק ואומר: </w:t>
      </w:r>
      <w:r w:rsidRPr="008870B5">
        <w:rPr>
          <w:rFonts w:cs="David"/>
          <w:rtl/>
        </w:rPr>
        <w:t>"</w:t>
      </w:r>
      <w:r w:rsidRPr="008870B5">
        <w:rPr>
          <w:rFonts w:cs="David" w:hint="cs"/>
          <w:rtl/>
        </w:rPr>
        <w:t>אני שמעתי את המפקח על הבנקים, היה בכנסת ואמר</w:t>
      </w:r>
      <w:r w:rsidRPr="008870B5">
        <w:rPr>
          <w:rFonts w:cs="David"/>
          <w:rtl/>
        </w:rPr>
        <w:t>"</w:t>
      </w:r>
      <w:r w:rsidRPr="008870B5">
        <w:rPr>
          <w:rFonts w:cs="David" w:hint="cs"/>
          <w:rtl/>
        </w:rPr>
        <w:t xml:space="preserve"> זה מלחיץ גם מנהל הבנק לנהוג כך.</w:t>
      </w:r>
    </w:p>
    <w:p w14:paraId="784CF11E" w14:textId="77777777" w:rsidR="008870B5" w:rsidRPr="008870B5" w:rsidRDefault="008870B5" w:rsidP="008870B5">
      <w:pPr>
        <w:bidi/>
        <w:rPr>
          <w:rFonts w:cs="David" w:hint="cs"/>
          <w:rtl/>
        </w:rPr>
      </w:pPr>
    </w:p>
    <w:p w14:paraId="3ACB019D" w14:textId="77777777" w:rsidR="008870B5" w:rsidRPr="008870B5" w:rsidRDefault="008870B5" w:rsidP="008870B5">
      <w:pPr>
        <w:bidi/>
        <w:rPr>
          <w:rFonts w:cs="David" w:hint="cs"/>
          <w:rtl/>
        </w:rPr>
      </w:pPr>
      <w:r w:rsidRPr="008870B5">
        <w:rPr>
          <w:rFonts w:cs="David" w:hint="cs"/>
          <w:rtl/>
        </w:rPr>
        <w:tab/>
        <w:t xml:space="preserve">דבר שני, הפנייה לחברת חשמל. גם אני פניתי לא באמצעות מנהל מחוז צפון. בצפון רוב האוכלוסייה לא נמצאת שם, חלק גדול נע לכיוון המרכז והדרום, אז לחברת החשמל אין שם הרבה לקוחות שמשתמשים בהרבה חשמל, ולמקורות אין היום לקוחות שמשתמשים בהרבה מים. למה שלא תבוא אמירה מאיתנו בכיוון הזה, לחברת חשמל ולמקורות? בין כה לא משתמשים בהרבה מים ובחשמל בצפון, למה שלא יהיה כיוון? </w:t>
      </w:r>
    </w:p>
    <w:p w14:paraId="1909A54D" w14:textId="77777777" w:rsidR="008870B5" w:rsidRPr="008870B5" w:rsidRDefault="008870B5" w:rsidP="008870B5">
      <w:pPr>
        <w:bidi/>
        <w:rPr>
          <w:rFonts w:cs="David" w:hint="cs"/>
          <w:rtl/>
        </w:rPr>
      </w:pPr>
    </w:p>
    <w:p w14:paraId="22173678" w14:textId="77777777" w:rsidR="008870B5" w:rsidRPr="008870B5" w:rsidRDefault="008870B5" w:rsidP="008870B5">
      <w:pPr>
        <w:bidi/>
        <w:rPr>
          <w:rFonts w:cs="David" w:hint="cs"/>
          <w:rtl/>
        </w:rPr>
      </w:pPr>
      <w:r w:rsidRPr="008870B5">
        <w:rPr>
          <w:rFonts w:cs="David" w:hint="cs"/>
          <w:u w:val="single"/>
          <w:rtl/>
        </w:rPr>
        <w:t>יואב להמן:</w:t>
      </w:r>
    </w:p>
    <w:p w14:paraId="6F91559C" w14:textId="77777777" w:rsidR="008870B5" w:rsidRPr="008870B5" w:rsidRDefault="008870B5" w:rsidP="008870B5">
      <w:pPr>
        <w:bidi/>
        <w:rPr>
          <w:rFonts w:cs="David" w:hint="cs"/>
          <w:rtl/>
        </w:rPr>
      </w:pPr>
    </w:p>
    <w:p w14:paraId="358E2E78" w14:textId="77777777" w:rsidR="008870B5" w:rsidRPr="008870B5" w:rsidRDefault="008870B5" w:rsidP="008870B5">
      <w:pPr>
        <w:bidi/>
        <w:rPr>
          <w:rFonts w:cs="David" w:hint="cs"/>
          <w:rtl/>
        </w:rPr>
      </w:pPr>
      <w:r w:rsidRPr="008870B5">
        <w:rPr>
          <w:rFonts w:cs="David" w:hint="cs"/>
          <w:rtl/>
        </w:rPr>
        <w:tab/>
        <w:t xml:space="preserve"> טלפון.</w:t>
      </w:r>
    </w:p>
    <w:p w14:paraId="2A99818B" w14:textId="77777777" w:rsidR="008870B5" w:rsidRPr="008870B5" w:rsidRDefault="008870B5" w:rsidP="008870B5">
      <w:pPr>
        <w:bidi/>
        <w:rPr>
          <w:rFonts w:cs="David" w:hint="cs"/>
          <w:rtl/>
        </w:rPr>
      </w:pPr>
    </w:p>
    <w:p w14:paraId="5E0B8411" w14:textId="77777777" w:rsidR="008870B5" w:rsidRPr="008870B5" w:rsidRDefault="008870B5" w:rsidP="008870B5">
      <w:pPr>
        <w:bidi/>
        <w:rPr>
          <w:rFonts w:cs="David" w:hint="cs"/>
          <w:u w:val="single"/>
          <w:rtl/>
        </w:rPr>
      </w:pPr>
      <w:r w:rsidRPr="008870B5">
        <w:rPr>
          <w:rFonts w:cs="David" w:hint="cs"/>
          <w:u w:val="single"/>
          <w:rtl/>
        </w:rPr>
        <w:t>מאיר פרוש:</w:t>
      </w:r>
    </w:p>
    <w:p w14:paraId="7AD66075" w14:textId="77777777" w:rsidR="008870B5" w:rsidRPr="008870B5" w:rsidRDefault="008870B5" w:rsidP="008870B5">
      <w:pPr>
        <w:bidi/>
        <w:rPr>
          <w:rFonts w:cs="David" w:hint="cs"/>
          <w:u w:val="single"/>
        </w:rPr>
      </w:pPr>
    </w:p>
    <w:p w14:paraId="0D3F5202" w14:textId="77777777" w:rsidR="008870B5" w:rsidRPr="008870B5" w:rsidRDefault="008870B5" w:rsidP="008870B5">
      <w:pPr>
        <w:bidi/>
        <w:rPr>
          <w:rFonts w:cs="David" w:hint="cs"/>
          <w:rtl/>
        </w:rPr>
      </w:pPr>
      <w:r w:rsidRPr="008870B5">
        <w:rPr>
          <w:rFonts w:cs="David" w:hint="cs"/>
          <w:rtl/>
        </w:rPr>
        <w:tab/>
        <w:t xml:space="preserve"> גם טלפון. מה יש? אנחנו נמצאים במצב מלחמה.</w:t>
      </w:r>
    </w:p>
    <w:p w14:paraId="5139C09C" w14:textId="77777777" w:rsidR="008870B5" w:rsidRPr="008870B5" w:rsidRDefault="008870B5" w:rsidP="008870B5">
      <w:pPr>
        <w:bidi/>
        <w:rPr>
          <w:rFonts w:cs="David" w:hint="cs"/>
          <w:rtl/>
        </w:rPr>
      </w:pPr>
    </w:p>
    <w:p w14:paraId="2F9F0F1E" w14:textId="77777777" w:rsidR="008870B5" w:rsidRPr="008870B5" w:rsidRDefault="008870B5" w:rsidP="008870B5">
      <w:pPr>
        <w:bidi/>
        <w:rPr>
          <w:rFonts w:cs="David" w:hint="cs"/>
          <w:rtl/>
        </w:rPr>
      </w:pPr>
      <w:r w:rsidRPr="008870B5">
        <w:rPr>
          <w:rFonts w:cs="David" w:hint="cs"/>
          <w:rtl/>
        </w:rPr>
        <w:tab/>
        <w:t>גם חברת חשמל לא תתמוטט ומקורות לא תתמוטט, וגם בזק לא יתמוטט. רק דמי שימוש הם יקבלו.</w:t>
      </w:r>
    </w:p>
    <w:p w14:paraId="0413C1B3" w14:textId="77777777" w:rsidR="008870B5" w:rsidRPr="008870B5" w:rsidRDefault="008870B5" w:rsidP="008870B5">
      <w:pPr>
        <w:bidi/>
        <w:rPr>
          <w:rFonts w:cs="David" w:hint="cs"/>
          <w:rtl/>
        </w:rPr>
      </w:pPr>
    </w:p>
    <w:p w14:paraId="04FAB4AA" w14:textId="77777777" w:rsidR="008870B5" w:rsidRPr="008870B5" w:rsidRDefault="008870B5" w:rsidP="008870B5">
      <w:pPr>
        <w:pStyle w:val="Heading5"/>
        <w:jc w:val="left"/>
        <w:rPr>
          <w:rFonts w:hint="cs"/>
          <w:rtl/>
        </w:rPr>
      </w:pPr>
      <w:r w:rsidRPr="008870B5">
        <w:rPr>
          <w:rFonts w:hint="cs"/>
          <w:u w:val="single"/>
          <w:rtl/>
        </w:rPr>
        <w:t>אסתרינה טרטמן:</w:t>
      </w:r>
    </w:p>
    <w:p w14:paraId="20F19FEC" w14:textId="77777777" w:rsidR="008870B5" w:rsidRPr="008870B5" w:rsidRDefault="008870B5" w:rsidP="008870B5">
      <w:pPr>
        <w:pStyle w:val="Heading5"/>
        <w:jc w:val="left"/>
        <w:rPr>
          <w:rFonts w:hint="cs"/>
          <w:rtl/>
        </w:rPr>
      </w:pPr>
    </w:p>
    <w:p w14:paraId="7090E31E" w14:textId="77777777" w:rsidR="008870B5" w:rsidRPr="008870B5" w:rsidRDefault="008870B5" w:rsidP="008870B5">
      <w:pPr>
        <w:bidi/>
        <w:rPr>
          <w:rFonts w:cs="David" w:hint="cs"/>
          <w:rtl/>
        </w:rPr>
      </w:pPr>
      <w:r w:rsidRPr="008870B5">
        <w:rPr>
          <w:rFonts w:cs="David" w:hint="cs"/>
          <w:rtl/>
        </w:rPr>
        <w:tab/>
        <w:t xml:space="preserve"> גם בנקים לא.</w:t>
      </w:r>
    </w:p>
    <w:p w14:paraId="0165F38F" w14:textId="77777777" w:rsidR="008870B5" w:rsidRPr="008870B5" w:rsidRDefault="008870B5" w:rsidP="008870B5">
      <w:pPr>
        <w:bidi/>
        <w:rPr>
          <w:rFonts w:cs="David" w:hint="cs"/>
          <w:rtl/>
        </w:rPr>
      </w:pPr>
    </w:p>
    <w:p w14:paraId="3F3D5997" w14:textId="77777777" w:rsidR="008870B5" w:rsidRPr="008870B5" w:rsidRDefault="008870B5" w:rsidP="008870B5">
      <w:pPr>
        <w:bidi/>
        <w:rPr>
          <w:rFonts w:cs="David" w:hint="cs"/>
          <w:rtl/>
        </w:rPr>
      </w:pPr>
      <w:r w:rsidRPr="008870B5">
        <w:rPr>
          <w:rFonts w:cs="David" w:hint="cs"/>
          <w:u w:val="single"/>
          <w:rtl/>
        </w:rPr>
        <w:t>יואב להמן:</w:t>
      </w:r>
    </w:p>
    <w:p w14:paraId="2FA2C8E1" w14:textId="77777777" w:rsidR="008870B5" w:rsidRPr="008870B5" w:rsidRDefault="008870B5" w:rsidP="008870B5">
      <w:pPr>
        <w:bidi/>
        <w:rPr>
          <w:rFonts w:cs="David" w:hint="cs"/>
          <w:rtl/>
        </w:rPr>
      </w:pPr>
    </w:p>
    <w:p w14:paraId="13012892" w14:textId="77777777" w:rsidR="008870B5" w:rsidRPr="008870B5" w:rsidRDefault="008870B5" w:rsidP="008870B5">
      <w:pPr>
        <w:bidi/>
        <w:rPr>
          <w:rFonts w:cs="David" w:hint="cs"/>
          <w:rtl/>
        </w:rPr>
      </w:pPr>
      <w:r w:rsidRPr="008870B5">
        <w:rPr>
          <w:rFonts w:cs="David" w:hint="cs"/>
          <w:rtl/>
        </w:rPr>
        <w:tab/>
        <w:t xml:space="preserve"> את רוצה שהבנקים ישלמו את כל החשבונות. זאת המשמעות. זה להגדיל חריגה. זה אותו הדבר.</w:t>
      </w:r>
    </w:p>
    <w:p w14:paraId="2E7E31CC" w14:textId="77777777" w:rsidR="008870B5" w:rsidRPr="008870B5" w:rsidRDefault="008870B5" w:rsidP="008870B5">
      <w:pPr>
        <w:bidi/>
        <w:rPr>
          <w:rFonts w:cs="David" w:hint="cs"/>
          <w:rtl/>
        </w:rPr>
      </w:pPr>
    </w:p>
    <w:p w14:paraId="3A4920E6" w14:textId="77777777" w:rsidR="008870B5" w:rsidRPr="008870B5" w:rsidRDefault="008870B5" w:rsidP="008870B5">
      <w:pPr>
        <w:bidi/>
        <w:rPr>
          <w:rFonts w:cs="David" w:hint="cs"/>
          <w:rtl/>
        </w:rPr>
      </w:pPr>
      <w:r w:rsidRPr="008870B5">
        <w:rPr>
          <w:rFonts w:cs="David" w:hint="cs"/>
          <w:u w:val="single"/>
          <w:rtl/>
        </w:rPr>
        <w:t>מגלי והבה:</w:t>
      </w:r>
    </w:p>
    <w:p w14:paraId="227FDD77" w14:textId="77777777" w:rsidR="008870B5" w:rsidRPr="008870B5" w:rsidRDefault="008870B5" w:rsidP="008870B5">
      <w:pPr>
        <w:bidi/>
        <w:rPr>
          <w:rFonts w:cs="David" w:hint="cs"/>
          <w:rtl/>
        </w:rPr>
      </w:pPr>
    </w:p>
    <w:p w14:paraId="1E5FE3C4" w14:textId="77777777" w:rsidR="008870B5" w:rsidRPr="008870B5" w:rsidRDefault="008870B5" w:rsidP="008870B5">
      <w:pPr>
        <w:bidi/>
        <w:rPr>
          <w:rFonts w:cs="David" w:hint="cs"/>
          <w:rtl/>
        </w:rPr>
      </w:pPr>
      <w:r w:rsidRPr="008870B5">
        <w:rPr>
          <w:rFonts w:cs="David" w:hint="cs"/>
          <w:rtl/>
        </w:rPr>
        <w:tab/>
        <w:t>אני רוצה להודות לך על היוזמה. צריך לפנות לגורמים נוספים במשק בכל הענפים ובכל התחומים כדי לראות איך יכולים לתת את הדגש על הנושאים שעולים כרגע בצפון. אני רוצה לברך את המפקח על הבנקים על היוזמות שראינו את התגובה עליהם, וחלק ממנהלי הבנקים אמרו שהם הולכים לקראת ומכירים את הלקוחות. יש כאלה שמוכנים לתת לקראתם יותר מאשר אפשרו להם בעבר בגלל המצב המלחמתי. אני מבקש לתת את הדגש על המקומות שהבנקים סגורים ויש שם כספומטים. היה למשל תשלום קצבאות לאוכלוסייה הבוגרת. אני מבית ג'אן. להבדיל ממקומות אחרים שעזבו במקומות אלה חשמל ומקורות כל הזמן פועלים כי אנשים לא עזבו, אוכלוסיית המיעוטים לא עזבה, עדיין נמצאת. לכן אני מבקש שהדגש יהיה במתן ההקלות בשירותים; אם ניידת תצא, לא לנתק יישוב שאין לו כספומט 3-4 ימים.</w:t>
      </w:r>
    </w:p>
    <w:p w14:paraId="5FB19F42" w14:textId="77777777" w:rsidR="008870B5" w:rsidRPr="008870B5" w:rsidRDefault="008870B5" w:rsidP="008870B5">
      <w:pPr>
        <w:bidi/>
        <w:rPr>
          <w:rFonts w:cs="David" w:hint="cs"/>
          <w:rtl/>
        </w:rPr>
      </w:pPr>
    </w:p>
    <w:p w14:paraId="3C3784A3"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38E83D01" w14:textId="77777777" w:rsidR="008870B5" w:rsidRPr="008870B5" w:rsidRDefault="008870B5" w:rsidP="008870B5">
      <w:pPr>
        <w:bidi/>
        <w:rPr>
          <w:rFonts w:cs="David" w:hint="cs"/>
          <w:rtl/>
        </w:rPr>
      </w:pPr>
    </w:p>
    <w:p w14:paraId="40791665" w14:textId="77777777" w:rsidR="008870B5" w:rsidRPr="008870B5" w:rsidRDefault="008870B5" w:rsidP="008870B5">
      <w:pPr>
        <w:bidi/>
        <w:rPr>
          <w:rFonts w:cs="David" w:hint="cs"/>
          <w:rtl/>
        </w:rPr>
      </w:pPr>
      <w:r w:rsidRPr="008870B5">
        <w:rPr>
          <w:rFonts w:cs="David" w:hint="cs"/>
          <w:rtl/>
        </w:rPr>
        <w:tab/>
        <w:t xml:space="preserve"> אתם בודקים את זה? מה תוצאות?</w:t>
      </w:r>
    </w:p>
    <w:p w14:paraId="005D0207" w14:textId="77777777" w:rsidR="008870B5" w:rsidRPr="008870B5" w:rsidRDefault="008870B5" w:rsidP="008870B5">
      <w:pPr>
        <w:bidi/>
        <w:rPr>
          <w:rFonts w:cs="David" w:hint="cs"/>
          <w:rtl/>
        </w:rPr>
      </w:pPr>
    </w:p>
    <w:p w14:paraId="0B237826" w14:textId="77777777" w:rsidR="008870B5" w:rsidRPr="008870B5" w:rsidRDefault="008870B5" w:rsidP="008870B5">
      <w:pPr>
        <w:bidi/>
        <w:rPr>
          <w:rFonts w:cs="David" w:hint="cs"/>
          <w:rtl/>
        </w:rPr>
      </w:pPr>
      <w:r w:rsidRPr="008870B5">
        <w:rPr>
          <w:rFonts w:cs="David"/>
          <w:u w:val="single"/>
          <w:rtl/>
        </w:rPr>
        <w:br w:type="page"/>
      </w:r>
      <w:r w:rsidRPr="008870B5">
        <w:rPr>
          <w:rFonts w:cs="David" w:hint="cs"/>
          <w:u w:val="single"/>
          <w:rtl/>
        </w:rPr>
        <w:t>יואב להמן:</w:t>
      </w:r>
    </w:p>
    <w:p w14:paraId="6AC506B8" w14:textId="77777777" w:rsidR="008870B5" w:rsidRPr="008870B5" w:rsidRDefault="008870B5" w:rsidP="008870B5">
      <w:pPr>
        <w:bidi/>
        <w:rPr>
          <w:rFonts w:cs="David" w:hint="cs"/>
          <w:rtl/>
        </w:rPr>
      </w:pPr>
    </w:p>
    <w:p w14:paraId="239FC2E9" w14:textId="77777777" w:rsidR="008870B5" w:rsidRPr="008870B5" w:rsidRDefault="008870B5" w:rsidP="008870B5">
      <w:pPr>
        <w:bidi/>
        <w:rPr>
          <w:rFonts w:cs="David" w:hint="cs"/>
          <w:rtl/>
        </w:rPr>
      </w:pPr>
      <w:r w:rsidRPr="008870B5">
        <w:rPr>
          <w:rFonts w:cs="David" w:hint="cs"/>
          <w:rtl/>
        </w:rPr>
        <w:tab/>
        <w:t xml:space="preserve"> כל הכספומטים בצפון עובדים. הוספנו כספומטים, והבנקים הגבירו כספומטים במקומות ממוגנים; יש ניידות שעוברות גם ביישובים שאין בהם סניף בנק ונותנות שירות מדי פעם. ברור שזאת לא תשובה. אנחנו נתנו כמה היתרים שהם רוצים, אבל הם פתחו 7 ניידות- -</w:t>
      </w:r>
    </w:p>
    <w:p w14:paraId="43053BF0" w14:textId="77777777" w:rsidR="008870B5" w:rsidRPr="008870B5" w:rsidRDefault="008870B5" w:rsidP="008870B5">
      <w:pPr>
        <w:bidi/>
        <w:rPr>
          <w:rFonts w:cs="David" w:hint="cs"/>
          <w:rtl/>
        </w:rPr>
      </w:pPr>
    </w:p>
    <w:p w14:paraId="3AD9311E" w14:textId="77777777" w:rsidR="008870B5" w:rsidRPr="008870B5" w:rsidRDefault="008870B5" w:rsidP="008870B5">
      <w:pPr>
        <w:bidi/>
        <w:rPr>
          <w:rFonts w:cs="David" w:hint="cs"/>
          <w:rtl/>
        </w:rPr>
      </w:pPr>
      <w:r w:rsidRPr="008870B5">
        <w:rPr>
          <w:rFonts w:cs="David" w:hint="cs"/>
          <w:u w:val="single"/>
          <w:rtl/>
        </w:rPr>
        <w:t>מגלי והבה:</w:t>
      </w:r>
    </w:p>
    <w:p w14:paraId="393E17F4" w14:textId="77777777" w:rsidR="008870B5" w:rsidRPr="008870B5" w:rsidRDefault="008870B5" w:rsidP="008870B5">
      <w:pPr>
        <w:bidi/>
        <w:rPr>
          <w:rFonts w:cs="David" w:hint="cs"/>
          <w:rtl/>
        </w:rPr>
      </w:pPr>
    </w:p>
    <w:p w14:paraId="1E29AD21" w14:textId="77777777" w:rsidR="008870B5" w:rsidRPr="008870B5" w:rsidRDefault="008870B5" w:rsidP="008870B5">
      <w:pPr>
        <w:bidi/>
        <w:rPr>
          <w:rFonts w:cs="David" w:hint="cs"/>
          <w:rtl/>
        </w:rPr>
      </w:pPr>
      <w:r w:rsidRPr="008870B5">
        <w:rPr>
          <w:rFonts w:cs="David" w:hint="cs"/>
          <w:rtl/>
        </w:rPr>
        <w:tab/>
        <w:t>חשוב לתת את הדגש כי כשאזרח מכניס את הכרטיס לכספומט, ואין בו כסף - -</w:t>
      </w:r>
    </w:p>
    <w:p w14:paraId="3FE39B63" w14:textId="77777777" w:rsidR="008870B5" w:rsidRPr="008870B5" w:rsidRDefault="008870B5" w:rsidP="008870B5">
      <w:pPr>
        <w:bidi/>
        <w:rPr>
          <w:rFonts w:cs="David" w:hint="cs"/>
          <w:rtl/>
        </w:rPr>
      </w:pPr>
    </w:p>
    <w:p w14:paraId="19CCFAFC" w14:textId="77777777" w:rsidR="008870B5" w:rsidRPr="008870B5" w:rsidRDefault="008870B5" w:rsidP="008870B5">
      <w:pPr>
        <w:bidi/>
        <w:rPr>
          <w:rFonts w:cs="David" w:hint="cs"/>
          <w:rtl/>
        </w:rPr>
      </w:pPr>
      <w:r w:rsidRPr="008870B5">
        <w:rPr>
          <w:rFonts w:cs="David" w:hint="cs"/>
          <w:u w:val="single"/>
          <w:rtl/>
        </w:rPr>
        <w:t>יואב להמן:</w:t>
      </w:r>
    </w:p>
    <w:p w14:paraId="67C55D1A" w14:textId="77777777" w:rsidR="008870B5" w:rsidRPr="008870B5" w:rsidRDefault="008870B5" w:rsidP="008870B5">
      <w:pPr>
        <w:bidi/>
        <w:rPr>
          <w:rFonts w:cs="David" w:hint="cs"/>
          <w:rtl/>
        </w:rPr>
      </w:pPr>
    </w:p>
    <w:p w14:paraId="19919A32" w14:textId="77777777" w:rsidR="008870B5" w:rsidRPr="008870B5" w:rsidRDefault="008870B5" w:rsidP="008870B5">
      <w:pPr>
        <w:bidi/>
        <w:rPr>
          <w:rFonts w:cs="David" w:hint="cs"/>
          <w:rtl/>
        </w:rPr>
      </w:pPr>
      <w:r w:rsidRPr="008870B5">
        <w:rPr>
          <w:rFonts w:cs="David" w:hint="cs"/>
          <w:rtl/>
        </w:rPr>
        <w:tab/>
        <w:t xml:space="preserve"> אין דבר כזה. אנחנו עוקבים. בימים הראשונים היה ביקוש גדול, והיום כל הכספומטים עובדים.</w:t>
      </w:r>
    </w:p>
    <w:p w14:paraId="01D52B49" w14:textId="77777777" w:rsidR="008870B5" w:rsidRPr="008870B5" w:rsidRDefault="008870B5" w:rsidP="008870B5">
      <w:pPr>
        <w:bidi/>
        <w:rPr>
          <w:rFonts w:cs="David" w:hint="cs"/>
          <w:rtl/>
        </w:rPr>
      </w:pPr>
    </w:p>
    <w:p w14:paraId="69EA4F0E" w14:textId="77777777" w:rsidR="008870B5" w:rsidRPr="008870B5" w:rsidRDefault="008870B5" w:rsidP="008870B5">
      <w:pPr>
        <w:bidi/>
        <w:rPr>
          <w:rFonts w:cs="David" w:hint="cs"/>
          <w:rtl/>
        </w:rPr>
      </w:pPr>
      <w:r w:rsidRPr="008870B5">
        <w:rPr>
          <w:rFonts w:cs="David" w:hint="cs"/>
          <w:u w:val="single"/>
          <w:rtl/>
        </w:rPr>
        <w:t>מגלי והבה:</w:t>
      </w:r>
    </w:p>
    <w:p w14:paraId="5CE7CD7D" w14:textId="77777777" w:rsidR="008870B5" w:rsidRPr="008870B5" w:rsidRDefault="008870B5" w:rsidP="008870B5">
      <w:pPr>
        <w:bidi/>
        <w:rPr>
          <w:rFonts w:cs="David" w:hint="cs"/>
          <w:rtl/>
        </w:rPr>
      </w:pPr>
    </w:p>
    <w:p w14:paraId="43C3197D" w14:textId="77777777" w:rsidR="008870B5" w:rsidRPr="008870B5" w:rsidRDefault="008870B5" w:rsidP="008870B5">
      <w:pPr>
        <w:bidi/>
        <w:rPr>
          <w:rFonts w:cs="David" w:hint="cs"/>
          <w:rtl/>
        </w:rPr>
      </w:pPr>
      <w:r w:rsidRPr="008870B5">
        <w:rPr>
          <w:rFonts w:cs="David" w:hint="cs"/>
          <w:rtl/>
        </w:rPr>
        <w:tab/>
        <w:t xml:space="preserve">אני שמח לשמוע, כי קיבלתי תלונות מאנשים שרצו למשוך ולא היה כסף. אנחנו לא צריכים להזדרז בשינוי רפורמות והצעות חוק שגם יתקעו המערכת וגם לא יקדמו, כי אני לא מאמין </w:t>
      </w:r>
      <w:r w:rsidRPr="008870B5">
        <w:rPr>
          <w:rFonts w:cs="David"/>
          <w:rtl/>
        </w:rPr>
        <w:t>–</w:t>
      </w:r>
      <w:r w:rsidRPr="008870B5">
        <w:rPr>
          <w:rFonts w:cs="David" w:hint="cs"/>
          <w:rtl/>
        </w:rPr>
        <w:t xml:space="preserve"> ראינו שבשביל הצעת החוק של אילון כמה זמן לקח במליאה להעביר. צריך להיות עם השכל הישר. אדוני המפקח על הבנקים, פה התמונה שלך בכל מקום, בכל הזדמנות שאנשים ידעו, מה שהבנקים עשו. </w:t>
      </w:r>
    </w:p>
    <w:p w14:paraId="2EB5AB86" w14:textId="77777777" w:rsidR="008870B5" w:rsidRPr="008870B5" w:rsidRDefault="008870B5" w:rsidP="008870B5">
      <w:pPr>
        <w:bidi/>
        <w:rPr>
          <w:rFonts w:cs="David" w:hint="cs"/>
          <w:rtl/>
        </w:rPr>
      </w:pPr>
    </w:p>
    <w:p w14:paraId="0A8208BA" w14:textId="77777777" w:rsidR="008870B5" w:rsidRPr="008870B5" w:rsidRDefault="008870B5" w:rsidP="008870B5">
      <w:pPr>
        <w:bidi/>
        <w:ind w:firstLine="567"/>
        <w:rPr>
          <w:rFonts w:cs="David" w:hint="cs"/>
          <w:rtl/>
        </w:rPr>
      </w:pPr>
      <w:r w:rsidRPr="008870B5">
        <w:rPr>
          <w:rFonts w:cs="David" w:hint="cs"/>
          <w:rtl/>
        </w:rPr>
        <w:t>אני רוצה לחזור אלייך, גברתי יושבת הראש, לזמן ראשי ענפים במשק כדי לבנות תוכנית ולקבל תשובות כי הצפון עובר תקופה קשה, והלוואי מישהו היה אומר מתי נצא מזה. אני רוצה להודות על המפגש.</w:t>
      </w:r>
    </w:p>
    <w:p w14:paraId="39958144" w14:textId="77777777" w:rsidR="008870B5" w:rsidRPr="008870B5" w:rsidRDefault="008870B5" w:rsidP="008870B5">
      <w:pPr>
        <w:bidi/>
        <w:rPr>
          <w:rFonts w:cs="David" w:hint="cs"/>
          <w:rtl/>
        </w:rPr>
      </w:pPr>
    </w:p>
    <w:p w14:paraId="378CE24C" w14:textId="77777777" w:rsidR="008870B5" w:rsidRPr="008870B5" w:rsidRDefault="008870B5" w:rsidP="008870B5">
      <w:pPr>
        <w:pStyle w:val="Heading5"/>
        <w:jc w:val="left"/>
        <w:rPr>
          <w:rFonts w:hint="cs"/>
          <w:rtl/>
        </w:rPr>
      </w:pPr>
      <w:r w:rsidRPr="008870B5">
        <w:rPr>
          <w:rFonts w:hint="cs"/>
          <w:u w:val="single"/>
          <w:rtl/>
        </w:rPr>
        <w:t>יצחק גלנטי:</w:t>
      </w:r>
    </w:p>
    <w:p w14:paraId="32D25A39" w14:textId="77777777" w:rsidR="008870B5" w:rsidRPr="008870B5" w:rsidRDefault="008870B5" w:rsidP="008870B5">
      <w:pPr>
        <w:pStyle w:val="Heading5"/>
        <w:jc w:val="left"/>
        <w:rPr>
          <w:rFonts w:hint="cs"/>
          <w:rtl/>
        </w:rPr>
      </w:pPr>
    </w:p>
    <w:p w14:paraId="4ADC03AA" w14:textId="77777777" w:rsidR="008870B5" w:rsidRPr="008870B5" w:rsidRDefault="008870B5" w:rsidP="008870B5">
      <w:pPr>
        <w:bidi/>
        <w:rPr>
          <w:rFonts w:cs="David" w:hint="cs"/>
          <w:rtl/>
        </w:rPr>
      </w:pPr>
      <w:r w:rsidRPr="008870B5">
        <w:rPr>
          <w:rFonts w:cs="David" w:hint="cs"/>
          <w:rtl/>
        </w:rPr>
        <w:tab/>
        <w:t>בטרם אומר דברים, אני מבקש לשאול את אדוני המפקח על הבנקים, איזה אשראי ניתן לגמלאי המתקיים מביטוח לאומי בלבד?</w:t>
      </w:r>
    </w:p>
    <w:p w14:paraId="75856B1E" w14:textId="77777777" w:rsidR="008870B5" w:rsidRPr="008870B5" w:rsidRDefault="008870B5" w:rsidP="008870B5">
      <w:pPr>
        <w:bidi/>
        <w:rPr>
          <w:rFonts w:cs="David" w:hint="cs"/>
          <w:rtl/>
        </w:rPr>
      </w:pPr>
    </w:p>
    <w:p w14:paraId="1A6B605A" w14:textId="77777777" w:rsidR="008870B5" w:rsidRPr="008870B5" w:rsidRDefault="008870B5" w:rsidP="008870B5">
      <w:pPr>
        <w:bidi/>
        <w:rPr>
          <w:rFonts w:cs="David" w:hint="cs"/>
          <w:rtl/>
        </w:rPr>
      </w:pPr>
      <w:r w:rsidRPr="008870B5">
        <w:rPr>
          <w:rFonts w:cs="David" w:hint="cs"/>
          <w:u w:val="single"/>
          <w:rtl/>
        </w:rPr>
        <w:t>יואב להמן:</w:t>
      </w:r>
    </w:p>
    <w:p w14:paraId="245C1950" w14:textId="77777777" w:rsidR="008870B5" w:rsidRPr="008870B5" w:rsidRDefault="008870B5" w:rsidP="008870B5">
      <w:pPr>
        <w:bidi/>
        <w:rPr>
          <w:rFonts w:cs="David" w:hint="cs"/>
          <w:rtl/>
        </w:rPr>
      </w:pPr>
    </w:p>
    <w:p w14:paraId="7C43E9E0" w14:textId="77777777" w:rsidR="008870B5" w:rsidRPr="008870B5" w:rsidRDefault="008870B5" w:rsidP="008870B5">
      <w:pPr>
        <w:bidi/>
        <w:rPr>
          <w:rFonts w:cs="David" w:hint="cs"/>
          <w:rtl/>
        </w:rPr>
      </w:pPr>
      <w:r w:rsidRPr="008870B5">
        <w:rPr>
          <w:rFonts w:cs="David" w:hint="cs"/>
          <w:rtl/>
        </w:rPr>
        <w:tab/>
        <w:t>זאת שאלה שעלתה עוד לפני המלחמה בלי קשר למלחמה. הטענה הייתה שהבנקים לא מסכימים להסתמך על קצבאות ביטוח לאומי כבסיס למתן אשראי, אף על פי שזאת הכנסה קבועה אבל היא יחסית קטנה. יש בעיה חוקית להסתמך עליה כבטוחה ולגבות ממנה במצב שהוא לא מחזיר את האשראי. זאת הסיבה שהבנקים לא מקבלים את זה כבטוחה או כמקור שאפשר להסתמך עליו להחזרת החוב. זאת בעיה שאני מסכים אתך, וקיבלתי פניות בעניין הזה- -</w:t>
      </w:r>
    </w:p>
    <w:p w14:paraId="54703215" w14:textId="77777777" w:rsidR="008870B5" w:rsidRPr="008870B5" w:rsidRDefault="008870B5" w:rsidP="008870B5">
      <w:pPr>
        <w:bidi/>
        <w:rPr>
          <w:rFonts w:cs="David" w:hint="cs"/>
          <w:rtl/>
        </w:rPr>
      </w:pPr>
    </w:p>
    <w:p w14:paraId="6F3E2545" w14:textId="77777777" w:rsidR="008870B5" w:rsidRPr="008870B5" w:rsidRDefault="008870B5" w:rsidP="008870B5">
      <w:pPr>
        <w:pStyle w:val="Heading5"/>
        <w:jc w:val="left"/>
        <w:rPr>
          <w:rFonts w:hint="cs"/>
          <w:rtl/>
        </w:rPr>
      </w:pPr>
      <w:r w:rsidRPr="008870B5">
        <w:rPr>
          <w:rFonts w:hint="cs"/>
          <w:u w:val="single"/>
          <w:rtl/>
        </w:rPr>
        <w:t>אסתרינה טרטמן:</w:t>
      </w:r>
    </w:p>
    <w:p w14:paraId="3E28B982" w14:textId="77777777" w:rsidR="008870B5" w:rsidRPr="008870B5" w:rsidRDefault="008870B5" w:rsidP="008870B5">
      <w:pPr>
        <w:pStyle w:val="Heading5"/>
        <w:jc w:val="left"/>
        <w:rPr>
          <w:rFonts w:hint="cs"/>
          <w:rtl/>
        </w:rPr>
      </w:pPr>
    </w:p>
    <w:p w14:paraId="3B618A5E" w14:textId="77777777" w:rsidR="008870B5" w:rsidRPr="008870B5" w:rsidRDefault="008870B5" w:rsidP="008870B5">
      <w:pPr>
        <w:bidi/>
        <w:rPr>
          <w:rFonts w:cs="David" w:hint="cs"/>
          <w:rtl/>
        </w:rPr>
      </w:pPr>
      <w:r w:rsidRPr="008870B5">
        <w:rPr>
          <w:rFonts w:cs="David" w:hint="cs"/>
          <w:rtl/>
        </w:rPr>
        <w:tab/>
        <w:t xml:space="preserve"> גם  נכים, גם גמלאים.</w:t>
      </w:r>
    </w:p>
    <w:p w14:paraId="2805FF55" w14:textId="77777777" w:rsidR="008870B5" w:rsidRPr="008870B5" w:rsidRDefault="008870B5" w:rsidP="008870B5">
      <w:pPr>
        <w:bidi/>
        <w:rPr>
          <w:rFonts w:cs="David" w:hint="cs"/>
          <w:rtl/>
        </w:rPr>
      </w:pPr>
    </w:p>
    <w:p w14:paraId="092128CA" w14:textId="77777777" w:rsidR="008870B5" w:rsidRPr="008870B5" w:rsidRDefault="008870B5" w:rsidP="008870B5">
      <w:pPr>
        <w:bidi/>
        <w:rPr>
          <w:rFonts w:cs="David" w:hint="cs"/>
          <w:rtl/>
        </w:rPr>
      </w:pPr>
      <w:r w:rsidRPr="008870B5">
        <w:rPr>
          <w:rFonts w:cs="David" w:hint="cs"/>
          <w:u w:val="single"/>
          <w:rtl/>
        </w:rPr>
        <w:t>יואב להמן:</w:t>
      </w:r>
    </w:p>
    <w:p w14:paraId="582676BE" w14:textId="77777777" w:rsidR="008870B5" w:rsidRPr="008870B5" w:rsidRDefault="008870B5" w:rsidP="008870B5">
      <w:pPr>
        <w:bidi/>
        <w:rPr>
          <w:rFonts w:cs="David" w:hint="cs"/>
          <w:rtl/>
        </w:rPr>
      </w:pPr>
    </w:p>
    <w:p w14:paraId="56A63B0D" w14:textId="77777777" w:rsidR="008870B5" w:rsidRPr="008870B5" w:rsidRDefault="008870B5" w:rsidP="008870B5">
      <w:pPr>
        <w:bidi/>
        <w:rPr>
          <w:rFonts w:cs="David" w:hint="cs"/>
          <w:rtl/>
        </w:rPr>
      </w:pPr>
      <w:r w:rsidRPr="008870B5">
        <w:rPr>
          <w:rFonts w:cs="David" w:hint="cs"/>
          <w:rtl/>
        </w:rPr>
        <w:tab/>
        <w:t xml:space="preserve">נכון, כל מקבלי קצבה. אני גם לא רואה סיבה שלא יעשו הבחנה בין מקבל קצבה שבא בנוסף לדברים אחרים שיש לו לבין אחר. באמירה כללית יש גם בעיה, כי יש הגנות על מקבלי הקצבאות שלא  ייקחו להם את הכסף בשעת צרה. הבנק יודע, ולכן הבנקים לא מתלהבים לתת הלוואות כנגד הקצבה. זה נוגע לכל הלוואה </w:t>
      </w:r>
      <w:r w:rsidRPr="008870B5">
        <w:rPr>
          <w:rFonts w:cs="David"/>
          <w:rtl/>
        </w:rPr>
        <w:t>–</w:t>
      </w:r>
      <w:r w:rsidRPr="008870B5">
        <w:rPr>
          <w:rFonts w:cs="David" w:hint="cs"/>
          <w:rtl/>
        </w:rPr>
        <w:t xml:space="preserve"> לא רק לאוברדראפט </w:t>
      </w:r>
      <w:r w:rsidRPr="008870B5">
        <w:rPr>
          <w:rFonts w:cs="David"/>
          <w:rtl/>
        </w:rPr>
        <w:t>–</w:t>
      </w:r>
      <w:r w:rsidRPr="008870B5">
        <w:rPr>
          <w:rFonts w:cs="David" w:hint="cs"/>
          <w:rtl/>
        </w:rPr>
        <w:t xml:space="preserve"> גם משכנתא.</w:t>
      </w:r>
    </w:p>
    <w:p w14:paraId="42344E5E" w14:textId="77777777" w:rsidR="008870B5" w:rsidRPr="008870B5" w:rsidRDefault="008870B5" w:rsidP="008870B5">
      <w:pPr>
        <w:bidi/>
        <w:rPr>
          <w:rFonts w:cs="David" w:hint="cs"/>
          <w:rtl/>
        </w:rPr>
      </w:pPr>
    </w:p>
    <w:p w14:paraId="6BAF5485" w14:textId="77777777" w:rsidR="008870B5" w:rsidRPr="008870B5" w:rsidRDefault="008870B5" w:rsidP="008870B5">
      <w:pPr>
        <w:pStyle w:val="Heading5"/>
        <w:jc w:val="left"/>
        <w:rPr>
          <w:rFonts w:hint="cs"/>
          <w:rtl/>
        </w:rPr>
      </w:pPr>
      <w:r w:rsidRPr="008870B5">
        <w:rPr>
          <w:rFonts w:hint="cs"/>
          <w:u w:val="single"/>
          <w:rtl/>
        </w:rPr>
        <w:t>יצחק גלנטי:</w:t>
      </w:r>
    </w:p>
    <w:p w14:paraId="404A737E" w14:textId="77777777" w:rsidR="008870B5" w:rsidRPr="008870B5" w:rsidRDefault="008870B5" w:rsidP="008870B5">
      <w:pPr>
        <w:pStyle w:val="Heading5"/>
        <w:jc w:val="left"/>
        <w:rPr>
          <w:rFonts w:hint="cs"/>
          <w:rtl/>
        </w:rPr>
      </w:pPr>
    </w:p>
    <w:p w14:paraId="033D8850" w14:textId="77777777" w:rsidR="008870B5" w:rsidRPr="008870B5" w:rsidRDefault="008870B5" w:rsidP="008870B5">
      <w:pPr>
        <w:bidi/>
        <w:rPr>
          <w:rFonts w:cs="David" w:hint="cs"/>
          <w:rtl/>
        </w:rPr>
      </w:pPr>
      <w:r w:rsidRPr="008870B5">
        <w:rPr>
          <w:rFonts w:cs="David" w:hint="cs"/>
          <w:rtl/>
        </w:rPr>
        <w:tab/>
        <w:t xml:space="preserve"> אבל מצד שני הם מנהלים את החשבונות באותו בנק. מכל השיחה כאן עולה שיש בהחלט מקום לפנות לא רק לבנקים, אלא גם לחברת חשמל, בזק- -</w:t>
      </w:r>
    </w:p>
    <w:p w14:paraId="6AA308E0" w14:textId="77777777" w:rsidR="008870B5" w:rsidRPr="008870B5" w:rsidRDefault="008870B5" w:rsidP="008870B5">
      <w:pPr>
        <w:bidi/>
        <w:rPr>
          <w:rFonts w:cs="David" w:hint="cs"/>
          <w:rtl/>
        </w:rPr>
      </w:pPr>
    </w:p>
    <w:p w14:paraId="0B9872D7" w14:textId="77777777" w:rsidR="008870B5" w:rsidRPr="008870B5" w:rsidRDefault="008870B5" w:rsidP="008870B5">
      <w:pPr>
        <w:bidi/>
        <w:rPr>
          <w:rFonts w:cs="David" w:hint="cs"/>
          <w:u w:val="single"/>
          <w:rtl/>
        </w:rPr>
      </w:pPr>
      <w:r w:rsidRPr="008870B5">
        <w:rPr>
          <w:rFonts w:cs="David"/>
          <w:u w:val="single"/>
          <w:rtl/>
        </w:rPr>
        <w:br w:type="page"/>
      </w: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727A5714" w14:textId="77777777" w:rsidR="008870B5" w:rsidRPr="008870B5" w:rsidRDefault="008870B5" w:rsidP="008870B5">
      <w:pPr>
        <w:bidi/>
        <w:rPr>
          <w:rFonts w:cs="David" w:hint="cs"/>
          <w:rtl/>
        </w:rPr>
      </w:pPr>
    </w:p>
    <w:p w14:paraId="5A6B8437" w14:textId="77777777" w:rsidR="008870B5" w:rsidRPr="008870B5" w:rsidRDefault="008870B5" w:rsidP="008870B5">
      <w:pPr>
        <w:bidi/>
        <w:rPr>
          <w:rFonts w:cs="David" w:hint="cs"/>
          <w:rtl/>
        </w:rPr>
      </w:pPr>
      <w:r w:rsidRPr="008870B5">
        <w:rPr>
          <w:rFonts w:cs="David" w:hint="cs"/>
          <w:rtl/>
        </w:rPr>
        <w:tab/>
        <w:t xml:space="preserve"> אני מנסחת הודעת סיכום, ואני בטוחה שהיא תהיה מקובלת גם עליך.</w:t>
      </w:r>
    </w:p>
    <w:p w14:paraId="69BC05D3" w14:textId="77777777" w:rsidR="008870B5" w:rsidRPr="008870B5" w:rsidRDefault="008870B5" w:rsidP="008870B5">
      <w:pPr>
        <w:bidi/>
        <w:rPr>
          <w:rFonts w:cs="David" w:hint="cs"/>
          <w:rtl/>
        </w:rPr>
      </w:pPr>
    </w:p>
    <w:p w14:paraId="6D38534E" w14:textId="77777777" w:rsidR="008870B5" w:rsidRPr="008870B5" w:rsidRDefault="008870B5" w:rsidP="008870B5">
      <w:pPr>
        <w:pStyle w:val="Heading5"/>
        <w:jc w:val="left"/>
        <w:rPr>
          <w:rFonts w:hint="cs"/>
          <w:rtl/>
        </w:rPr>
      </w:pPr>
      <w:r w:rsidRPr="008870B5">
        <w:rPr>
          <w:rFonts w:hint="cs"/>
          <w:u w:val="single"/>
          <w:rtl/>
        </w:rPr>
        <w:t>יצחק גלנטי:</w:t>
      </w:r>
    </w:p>
    <w:p w14:paraId="24E0C781" w14:textId="77777777" w:rsidR="008870B5" w:rsidRPr="008870B5" w:rsidRDefault="008870B5" w:rsidP="008870B5">
      <w:pPr>
        <w:pStyle w:val="Heading5"/>
        <w:jc w:val="left"/>
        <w:rPr>
          <w:rFonts w:hint="cs"/>
          <w:rtl/>
        </w:rPr>
      </w:pPr>
    </w:p>
    <w:p w14:paraId="5E52768E" w14:textId="77777777" w:rsidR="008870B5" w:rsidRPr="008870B5" w:rsidRDefault="008870B5" w:rsidP="008870B5">
      <w:pPr>
        <w:bidi/>
        <w:rPr>
          <w:rFonts w:cs="David" w:hint="cs"/>
          <w:rtl/>
        </w:rPr>
      </w:pPr>
      <w:r w:rsidRPr="008870B5">
        <w:rPr>
          <w:rFonts w:cs="David" w:hint="cs"/>
          <w:rtl/>
        </w:rPr>
        <w:tab/>
        <w:t xml:space="preserve">- - אולי גם ארנונה ועל מוסדות שיושבים על הוצאות קבועות של אזרח. לאו דווקא שהבעיה היא חמורה הרבה יותר מבחינת האזרח הקטן מאשר עצמאי, וזה לא שאני מזלזל בנזקים שנגרמים לו. </w:t>
      </w:r>
    </w:p>
    <w:p w14:paraId="1C9B057F" w14:textId="77777777" w:rsidR="008870B5" w:rsidRPr="008870B5" w:rsidRDefault="008870B5" w:rsidP="008870B5">
      <w:pPr>
        <w:bidi/>
        <w:rPr>
          <w:rFonts w:cs="David" w:hint="cs"/>
          <w:rtl/>
        </w:rPr>
      </w:pPr>
    </w:p>
    <w:p w14:paraId="022E9FCC" w14:textId="77777777" w:rsidR="008870B5" w:rsidRPr="008870B5" w:rsidRDefault="008870B5" w:rsidP="008870B5">
      <w:pPr>
        <w:bidi/>
        <w:ind w:firstLine="567"/>
        <w:rPr>
          <w:rFonts w:cs="David" w:hint="cs"/>
          <w:rtl/>
        </w:rPr>
      </w:pPr>
      <w:r w:rsidRPr="008870B5">
        <w:rPr>
          <w:rFonts w:cs="David" w:hint="cs"/>
          <w:rtl/>
        </w:rPr>
        <w:t xml:space="preserve">אני חייב לציין שגם אם מחר אפשר יהיה לדחות תשלומים קבועים, הרי פירושו של דבר שאותם מוסדות יידרשו לתשלום ריביות עבור אותן דחיות של תשלומים או אי תשלומים. מכאן למדים שכל המשק משלם בצורה זו או אחרת השתתפות במלחמה הזאת. הטענה שלי במקרה הזה היא מדוע שבנקים לא יישאו באותו חלק וישתתפו גם בהוצאות? המשמעות היא מדוע לא יקטינו את הריביות לתושבי הצפון; או במקרים קיצוניים כמו אלה שמתקיימים על הביטוח הלאומי בכלל לא יגבו מהם ריביות? או לחילופין הקטנת העמלות לתושבי הצפון. לבנקים יש הרבה מה לעשות בנושא זה, במיוחד שאנחנו מודעים שעל-פי הדוחות הכספיים שלהם הם לא נמצאים במצב קשה במיוחד. </w:t>
      </w:r>
    </w:p>
    <w:p w14:paraId="51B51399" w14:textId="77777777" w:rsidR="008870B5" w:rsidRPr="008870B5" w:rsidRDefault="008870B5" w:rsidP="008870B5">
      <w:pPr>
        <w:bidi/>
        <w:rPr>
          <w:rFonts w:cs="David" w:hint="cs"/>
          <w:rtl/>
        </w:rPr>
      </w:pPr>
    </w:p>
    <w:p w14:paraId="2ABDC128" w14:textId="77777777" w:rsidR="008870B5" w:rsidRPr="008870B5" w:rsidRDefault="008870B5" w:rsidP="008870B5">
      <w:pPr>
        <w:pStyle w:val="Heading5"/>
        <w:jc w:val="left"/>
        <w:rPr>
          <w:rFonts w:hint="cs"/>
          <w:rtl/>
        </w:rPr>
      </w:pPr>
      <w:r w:rsidRPr="008870B5">
        <w:rPr>
          <w:rFonts w:hint="cs"/>
          <w:u w:val="single"/>
          <w:rtl/>
        </w:rPr>
        <w:t>אסתרינה טרטמן:</w:t>
      </w:r>
    </w:p>
    <w:p w14:paraId="4CA7ED94" w14:textId="77777777" w:rsidR="008870B5" w:rsidRPr="008870B5" w:rsidRDefault="008870B5" w:rsidP="008870B5">
      <w:pPr>
        <w:pStyle w:val="Heading5"/>
        <w:jc w:val="left"/>
        <w:rPr>
          <w:rFonts w:hint="cs"/>
          <w:rtl/>
        </w:rPr>
      </w:pPr>
    </w:p>
    <w:p w14:paraId="61521CA2" w14:textId="77777777" w:rsidR="008870B5" w:rsidRPr="008870B5" w:rsidRDefault="008870B5" w:rsidP="008870B5">
      <w:pPr>
        <w:bidi/>
        <w:rPr>
          <w:rFonts w:cs="David" w:hint="cs"/>
          <w:rtl/>
        </w:rPr>
      </w:pPr>
      <w:r w:rsidRPr="008870B5">
        <w:rPr>
          <w:rFonts w:cs="David" w:hint="cs"/>
          <w:rtl/>
        </w:rPr>
        <w:tab/>
        <w:t xml:space="preserve"> גם של האזרחים.</w:t>
      </w:r>
    </w:p>
    <w:p w14:paraId="262152D6" w14:textId="77777777" w:rsidR="008870B5" w:rsidRPr="008870B5" w:rsidRDefault="008870B5" w:rsidP="008870B5">
      <w:pPr>
        <w:bidi/>
        <w:rPr>
          <w:rFonts w:cs="David" w:hint="cs"/>
          <w:rtl/>
        </w:rPr>
      </w:pPr>
    </w:p>
    <w:p w14:paraId="6773A95E" w14:textId="77777777" w:rsidR="008870B5" w:rsidRPr="008870B5" w:rsidRDefault="008870B5" w:rsidP="008870B5">
      <w:pPr>
        <w:pStyle w:val="Heading5"/>
        <w:jc w:val="left"/>
        <w:rPr>
          <w:rFonts w:hint="cs"/>
          <w:rtl/>
        </w:rPr>
      </w:pPr>
      <w:r w:rsidRPr="008870B5">
        <w:rPr>
          <w:rFonts w:hint="cs"/>
          <w:u w:val="single"/>
          <w:rtl/>
        </w:rPr>
        <w:t>יצחק גלנטי:</w:t>
      </w:r>
    </w:p>
    <w:p w14:paraId="5B355BE1" w14:textId="77777777" w:rsidR="008870B5" w:rsidRPr="008870B5" w:rsidRDefault="008870B5" w:rsidP="008870B5">
      <w:pPr>
        <w:pStyle w:val="Heading5"/>
        <w:jc w:val="left"/>
        <w:rPr>
          <w:rFonts w:hint="cs"/>
          <w:rtl/>
        </w:rPr>
      </w:pPr>
    </w:p>
    <w:p w14:paraId="2912B3B0" w14:textId="77777777" w:rsidR="008870B5" w:rsidRPr="008870B5" w:rsidRDefault="008870B5" w:rsidP="008870B5">
      <w:pPr>
        <w:bidi/>
        <w:rPr>
          <w:rFonts w:cs="David" w:hint="cs"/>
          <w:rtl/>
        </w:rPr>
      </w:pPr>
      <w:r w:rsidRPr="008870B5">
        <w:rPr>
          <w:rFonts w:cs="David" w:hint="cs"/>
          <w:rtl/>
        </w:rPr>
        <w:tab/>
        <w:t>אין ספק שצריך להקפיא את החוק החדש של האשראי עד לגמר מצב החירום.</w:t>
      </w:r>
    </w:p>
    <w:p w14:paraId="4D841E75" w14:textId="77777777" w:rsidR="008870B5" w:rsidRPr="008870B5" w:rsidRDefault="008870B5" w:rsidP="008870B5">
      <w:pPr>
        <w:bidi/>
        <w:rPr>
          <w:rFonts w:cs="David" w:hint="cs"/>
          <w:rtl/>
        </w:rPr>
      </w:pPr>
    </w:p>
    <w:p w14:paraId="60915F32" w14:textId="77777777" w:rsidR="008870B5" w:rsidRPr="008870B5" w:rsidRDefault="008870B5" w:rsidP="008870B5">
      <w:pPr>
        <w:bidi/>
        <w:rPr>
          <w:rFonts w:cs="David" w:hint="cs"/>
          <w:u w:val="single"/>
          <w:rtl/>
        </w:rPr>
      </w:pPr>
      <w:r w:rsidRPr="008870B5">
        <w:rPr>
          <w:rFonts w:cs="David" w:hint="cs"/>
          <w:u w:val="single"/>
          <w:rtl/>
        </w:rPr>
        <w:t>אלחנן גלזר:</w:t>
      </w:r>
    </w:p>
    <w:p w14:paraId="43FDE232" w14:textId="77777777" w:rsidR="008870B5" w:rsidRPr="008870B5" w:rsidRDefault="008870B5" w:rsidP="008870B5">
      <w:pPr>
        <w:bidi/>
        <w:rPr>
          <w:rFonts w:cs="David" w:hint="cs"/>
          <w:rtl/>
        </w:rPr>
      </w:pPr>
    </w:p>
    <w:p w14:paraId="7DDB7A9E" w14:textId="77777777" w:rsidR="008870B5" w:rsidRPr="008870B5" w:rsidRDefault="008870B5" w:rsidP="008870B5">
      <w:pPr>
        <w:bidi/>
        <w:rPr>
          <w:rFonts w:cs="David" w:hint="cs"/>
          <w:rtl/>
        </w:rPr>
      </w:pPr>
      <w:r w:rsidRPr="008870B5">
        <w:rPr>
          <w:rFonts w:cs="David" w:hint="cs"/>
          <w:rtl/>
        </w:rPr>
        <w:tab/>
        <w:t xml:space="preserve">אני רציתי לחדד קצת את הנושא שהעלה חברי יצחק גלנטי והתכוננתי לדבר על קצבאות הגמלאים: ביטוח לאומי, קצבאות הזקנה. המפקח על הבנקים אומר שיש סיכון גדול בהחזרה של האשראי אם ייקח אותה הגמלאי. </w:t>
      </w:r>
    </w:p>
    <w:p w14:paraId="67FBF329" w14:textId="77777777" w:rsidR="008870B5" w:rsidRPr="008870B5" w:rsidRDefault="008870B5" w:rsidP="008870B5">
      <w:pPr>
        <w:bidi/>
        <w:rPr>
          <w:rFonts w:cs="David" w:hint="cs"/>
          <w:rtl/>
        </w:rPr>
      </w:pPr>
    </w:p>
    <w:p w14:paraId="47AC5E29" w14:textId="77777777" w:rsidR="008870B5" w:rsidRPr="008870B5" w:rsidRDefault="008870B5" w:rsidP="008870B5">
      <w:pPr>
        <w:bidi/>
        <w:rPr>
          <w:rFonts w:cs="David" w:hint="cs"/>
          <w:u w:val="single"/>
          <w:rtl/>
        </w:rPr>
      </w:pPr>
      <w:r w:rsidRPr="008870B5">
        <w:rPr>
          <w:rFonts w:cs="David" w:hint="cs"/>
          <w:u w:val="single"/>
          <w:rtl/>
        </w:rPr>
        <w:t>יואב להמן:</w:t>
      </w:r>
    </w:p>
    <w:p w14:paraId="3AA524CF" w14:textId="77777777" w:rsidR="008870B5" w:rsidRPr="008870B5" w:rsidRDefault="008870B5" w:rsidP="008870B5">
      <w:pPr>
        <w:bidi/>
        <w:rPr>
          <w:rFonts w:cs="David" w:hint="cs"/>
          <w:u w:val="single"/>
          <w:rtl/>
        </w:rPr>
      </w:pPr>
    </w:p>
    <w:p w14:paraId="6C81F1D6" w14:textId="77777777" w:rsidR="008870B5" w:rsidRPr="008870B5" w:rsidRDefault="008870B5" w:rsidP="008870B5">
      <w:pPr>
        <w:pStyle w:val="BodyTextIndent"/>
        <w:rPr>
          <w:rFonts w:hint="cs"/>
          <w:rtl/>
        </w:rPr>
      </w:pPr>
      <w:r w:rsidRPr="008870B5">
        <w:rPr>
          <w:rFonts w:hint="cs"/>
          <w:rtl/>
        </w:rPr>
        <w:t xml:space="preserve">אי-אפשר יהיה לקחת את הקצבה אם הלקוח לא יחזיר את החוב, כי מגינים על מקבל הקצבה. </w:t>
      </w:r>
    </w:p>
    <w:p w14:paraId="50279A60" w14:textId="77777777" w:rsidR="008870B5" w:rsidRPr="008870B5" w:rsidRDefault="008870B5" w:rsidP="008870B5">
      <w:pPr>
        <w:bidi/>
        <w:rPr>
          <w:rFonts w:cs="David" w:hint="cs"/>
          <w:rtl/>
        </w:rPr>
      </w:pPr>
    </w:p>
    <w:p w14:paraId="1A5A23A1" w14:textId="77777777" w:rsidR="008870B5" w:rsidRPr="008870B5" w:rsidRDefault="008870B5" w:rsidP="008870B5">
      <w:pPr>
        <w:bidi/>
        <w:rPr>
          <w:rFonts w:cs="David" w:hint="cs"/>
          <w:u w:val="single"/>
          <w:rtl/>
        </w:rPr>
      </w:pPr>
      <w:r w:rsidRPr="008870B5">
        <w:rPr>
          <w:rFonts w:cs="David" w:hint="cs"/>
          <w:u w:val="single"/>
          <w:rtl/>
        </w:rPr>
        <w:t>אלחנן גלזר:</w:t>
      </w:r>
    </w:p>
    <w:p w14:paraId="0F15874C" w14:textId="77777777" w:rsidR="008870B5" w:rsidRPr="008870B5" w:rsidRDefault="008870B5" w:rsidP="008870B5">
      <w:pPr>
        <w:bidi/>
        <w:rPr>
          <w:rFonts w:cs="David" w:hint="cs"/>
          <w:u w:val="single"/>
          <w:rtl/>
        </w:rPr>
      </w:pPr>
    </w:p>
    <w:p w14:paraId="47F41DBD" w14:textId="77777777" w:rsidR="008870B5" w:rsidRPr="008870B5" w:rsidRDefault="008870B5" w:rsidP="008870B5">
      <w:pPr>
        <w:bidi/>
        <w:ind w:firstLine="567"/>
        <w:rPr>
          <w:rFonts w:cs="David" w:hint="cs"/>
          <w:rtl/>
        </w:rPr>
      </w:pPr>
      <w:r w:rsidRPr="008870B5">
        <w:rPr>
          <w:rFonts w:cs="David" w:hint="cs"/>
          <w:rtl/>
        </w:rPr>
        <w:t xml:space="preserve">כל הקצבה כולה היא אולי 1,500 שקלים, והאשראי שהגמלאי יקבל זה גם 1,500 שקלים. אם יהיה קושי לבנק לגבות את החוב של 1,500 שקלים מקשיש מסכן בצפון, הבנק לא יינזק כל כך. זה לא סיכון גדול מדי לבנק שכידוע מרוויח מיליארד ורבע בשנה. זאת לא סיבה מספיקה לא לתת לו אשראי. למען הגילוי הנאות אומר שהגשתי הצעת חוק בנושא שעברה בקריאה טרומית, לחייב את הבנקים להכיר בגמלאות כמשכורת, שהיא כמובן יותר בטוחה מהמשכורות של כולנו פה. הקצבה תגיע בזמן, המשכורות שלנו לא בטוח. הגמלאות האלה הן בטוחה מספיקה לבנקים לתת אשראי שכולו 1,500 שקל לקשישים ולנזקקים. </w:t>
      </w:r>
    </w:p>
    <w:p w14:paraId="7B25BF29" w14:textId="77777777" w:rsidR="008870B5" w:rsidRPr="008870B5" w:rsidRDefault="008870B5" w:rsidP="008870B5">
      <w:pPr>
        <w:bidi/>
        <w:rPr>
          <w:rFonts w:cs="David" w:hint="cs"/>
          <w:rtl/>
        </w:rPr>
      </w:pPr>
    </w:p>
    <w:p w14:paraId="7223907C" w14:textId="77777777" w:rsidR="008870B5" w:rsidRPr="008870B5" w:rsidRDefault="008870B5" w:rsidP="008870B5">
      <w:pPr>
        <w:bidi/>
        <w:rPr>
          <w:rFonts w:cs="David" w:hint="cs"/>
          <w:rtl/>
        </w:rPr>
      </w:pPr>
      <w:r w:rsidRPr="008870B5">
        <w:rPr>
          <w:rFonts w:cs="David" w:hint="cs"/>
          <w:u w:val="single"/>
          <w:rtl/>
        </w:rPr>
        <w:t>יואב להמן:</w:t>
      </w:r>
    </w:p>
    <w:p w14:paraId="596AEA58" w14:textId="77777777" w:rsidR="008870B5" w:rsidRPr="008870B5" w:rsidRDefault="008870B5" w:rsidP="008870B5">
      <w:pPr>
        <w:bidi/>
        <w:rPr>
          <w:rFonts w:cs="David" w:hint="cs"/>
          <w:rtl/>
        </w:rPr>
      </w:pPr>
    </w:p>
    <w:p w14:paraId="75AD1133" w14:textId="77777777" w:rsidR="008870B5" w:rsidRPr="008870B5" w:rsidRDefault="008870B5" w:rsidP="008870B5">
      <w:pPr>
        <w:bidi/>
        <w:rPr>
          <w:rFonts w:cs="David" w:hint="cs"/>
          <w:rtl/>
        </w:rPr>
      </w:pPr>
      <w:r w:rsidRPr="008870B5">
        <w:rPr>
          <w:rFonts w:cs="David" w:hint="cs"/>
          <w:rtl/>
        </w:rPr>
        <w:tab/>
        <w:t>אתה תרשה לי לקחת את זה?</w:t>
      </w:r>
    </w:p>
    <w:p w14:paraId="0B79CC90" w14:textId="77777777" w:rsidR="008870B5" w:rsidRPr="008870B5" w:rsidRDefault="008870B5" w:rsidP="008870B5">
      <w:pPr>
        <w:bidi/>
        <w:rPr>
          <w:rFonts w:cs="David" w:hint="cs"/>
          <w:rtl/>
        </w:rPr>
      </w:pPr>
    </w:p>
    <w:p w14:paraId="5AA96DAD" w14:textId="77777777" w:rsidR="008870B5" w:rsidRPr="008870B5" w:rsidRDefault="008870B5" w:rsidP="008870B5">
      <w:pPr>
        <w:bidi/>
        <w:rPr>
          <w:rFonts w:cs="David" w:hint="cs"/>
          <w:rtl/>
        </w:rPr>
      </w:pPr>
      <w:r w:rsidRPr="008870B5">
        <w:rPr>
          <w:rFonts w:cs="David"/>
          <w:u w:val="single"/>
          <w:rtl/>
        </w:rPr>
        <w:br w:type="page"/>
      </w:r>
      <w:r w:rsidRPr="008870B5">
        <w:rPr>
          <w:rFonts w:cs="David" w:hint="cs"/>
          <w:u w:val="single"/>
          <w:rtl/>
        </w:rPr>
        <w:t>אלחנן גלזר:</w:t>
      </w:r>
    </w:p>
    <w:p w14:paraId="30E17CFC" w14:textId="77777777" w:rsidR="008870B5" w:rsidRPr="008870B5" w:rsidRDefault="008870B5" w:rsidP="008870B5">
      <w:pPr>
        <w:bidi/>
        <w:rPr>
          <w:rFonts w:cs="David" w:hint="cs"/>
          <w:rtl/>
        </w:rPr>
      </w:pPr>
    </w:p>
    <w:p w14:paraId="5584A20B" w14:textId="77777777" w:rsidR="008870B5" w:rsidRPr="008870B5" w:rsidRDefault="008870B5" w:rsidP="008870B5">
      <w:pPr>
        <w:bidi/>
        <w:rPr>
          <w:rFonts w:cs="David" w:hint="cs"/>
          <w:rtl/>
        </w:rPr>
      </w:pPr>
      <w:r w:rsidRPr="008870B5">
        <w:rPr>
          <w:rFonts w:cs="David" w:hint="cs"/>
          <w:rtl/>
        </w:rPr>
        <w:tab/>
        <w:t>כן, אם הגמלה היא 1,500 שקל, ואני מבטיח לך שהם לא יגיעו לאשראי של עשרות אלפי</w:t>
      </w:r>
      <w:r w:rsidRPr="008870B5">
        <w:rPr>
          <w:rFonts w:cs="David"/>
        </w:rPr>
        <w:t xml:space="preserve"> </w:t>
      </w:r>
      <w:r w:rsidRPr="008870B5">
        <w:rPr>
          <w:rFonts w:cs="David" w:hint="cs"/>
          <w:rtl/>
        </w:rPr>
        <w:t xml:space="preserve"> שקלים, מקסימום יחרגו ב-100 שקלים לקנות מתנה לנכד ליום הולדת. זה כל האשראי שהם צריכים.</w:t>
      </w:r>
    </w:p>
    <w:p w14:paraId="5C49594F" w14:textId="77777777" w:rsidR="008870B5" w:rsidRPr="008870B5" w:rsidRDefault="008870B5" w:rsidP="008870B5">
      <w:pPr>
        <w:bidi/>
        <w:rPr>
          <w:rFonts w:cs="David" w:hint="cs"/>
          <w:rtl/>
        </w:rPr>
      </w:pPr>
    </w:p>
    <w:p w14:paraId="04F41953" w14:textId="77777777" w:rsidR="008870B5" w:rsidRPr="008870B5" w:rsidRDefault="008870B5" w:rsidP="008870B5">
      <w:pPr>
        <w:bidi/>
        <w:rPr>
          <w:rFonts w:cs="David" w:hint="cs"/>
          <w:rtl/>
        </w:rPr>
      </w:pPr>
      <w:r w:rsidRPr="008870B5">
        <w:rPr>
          <w:rFonts w:cs="David" w:hint="cs"/>
          <w:u w:val="single"/>
          <w:rtl/>
        </w:rPr>
        <w:t>יואב להמן:</w:t>
      </w:r>
    </w:p>
    <w:p w14:paraId="237C2EAA" w14:textId="77777777" w:rsidR="008870B5" w:rsidRPr="008870B5" w:rsidRDefault="008870B5" w:rsidP="008870B5">
      <w:pPr>
        <w:bidi/>
        <w:rPr>
          <w:rFonts w:cs="David" w:hint="cs"/>
          <w:rtl/>
        </w:rPr>
      </w:pPr>
    </w:p>
    <w:p w14:paraId="6E16FB5C" w14:textId="77777777" w:rsidR="008870B5" w:rsidRPr="008870B5" w:rsidRDefault="008870B5" w:rsidP="008870B5">
      <w:pPr>
        <w:bidi/>
        <w:rPr>
          <w:rFonts w:cs="David" w:hint="cs"/>
          <w:rtl/>
        </w:rPr>
      </w:pPr>
      <w:r w:rsidRPr="008870B5">
        <w:rPr>
          <w:rFonts w:cs="David" w:hint="cs"/>
          <w:rtl/>
        </w:rPr>
        <w:tab/>
        <w:t xml:space="preserve">אם אתה מחייב אותם להכיר בזה כמשכורת לצורך קבלת האשראי, האם תרשה לבנק לקחת הכסף של הגמלה אם לא הוא לא יחזיר את הכסף במשכורת? </w:t>
      </w:r>
    </w:p>
    <w:p w14:paraId="02B5DCD4" w14:textId="77777777" w:rsidR="008870B5" w:rsidRPr="008870B5" w:rsidRDefault="008870B5" w:rsidP="008870B5">
      <w:pPr>
        <w:bidi/>
        <w:rPr>
          <w:rFonts w:cs="David" w:hint="cs"/>
          <w:rtl/>
        </w:rPr>
      </w:pPr>
    </w:p>
    <w:p w14:paraId="15E573C8" w14:textId="77777777" w:rsidR="008870B5" w:rsidRPr="008870B5" w:rsidRDefault="008870B5" w:rsidP="008870B5">
      <w:pPr>
        <w:pStyle w:val="Heading5"/>
        <w:jc w:val="left"/>
        <w:rPr>
          <w:rFonts w:hint="cs"/>
          <w:rtl/>
        </w:rPr>
      </w:pPr>
      <w:r w:rsidRPr="008870B5">
        <w:rPr>
          <w:rFonts w:hint="cs"/>
          <w:u w:val="single"/>
          <w:rtl/>
        </w:rPr>
        <w:t>יצחק גלנטי:</w:t>
      </w:r>
    </w:p>
    <w:p w14:paraId="1E976D11" w14:textId="77777777" w:rsidR="008870B5" w:rsidRPr="008870B5" w:rsidRDefault="008870B5" w:rsidP="008870B5">
      <w:pPr>
        <w:pStyle w:val="Heading5"/>
        <w:jc w:val="left"/>
        <w:rPr>
          <w:rFonts w:hint="cs"/>
          <w:rtl/>
        </w:rPr>
      </w:pPr>
    </w:p>
    <w:p w14:paraId="323FF281" w14:textId="77777777" w:rsidR="008870B5" w:rsidRPr="008870B5" w:rsidRDefault="008870B5" w:rsidP="008870B5">
      <w:pPr>
        <w:bidi/>
        <w:rPr>
          <w:rFonts w:cs="David" w:hint="cs"/>
          <w:rtl/>
        </w:rPr>
      </w:pPr>
      <w:r w:rsidRPr="008870B5">
        <w:rPr>
          <w:rFonts w:cs="David" w:hint="cs"/>
          <w:rtl/>
        </w:rPr>
        <w:tab/>
        <w:t xml:space="preserve"> צריך לחפש פתרון לזה.</w:t>
      </w:r>
    </w:p>
    <w:p w14:paraId="5A4703B9" w14:textId="77777777" w:rsidR="008870B5" w:rsidRPr="008870B5" w:rsidRDefault="008870B5" w:rsidP="008870B5">
      <w:pPr>
        <w:bidi/>
        <w:rPr>
          <w:rFonts w:cs="David" w:hint="cs"/>
          <w:rtl/>
        </w:rPr>
      </w:pPr>
    </w:p>
    <w:p w14:paraId="7166A745" w14:textId="77777777" w:rsidR="008870B5" w:rsidRPr="008870B5" w:rsidRDefault="008870B5" w:rsidP="008870B5">
      <w:pPr>
        <w:bidi/>
        <w:rPr>
          <w:rFonts w:cs="David" w:hint="cs"/>
          <w:rtl/>
        </w:rPr>
      </w:pPr>
      <w:r w:rsidRPr="008870B5">
        <w:rPr>
          <w:rFonts w:cs="David" w:hint="cs"/>
          <w:u w:val="single"/>
          <w:rtl/>
        </w:rPr>
        <w:t>אלחנן גלזר:</w:t>
      </w:r>
    </w:p>
    <w:p w14:paraId="0A2C04D2" w14:textId="77777777" w:rsidR="008870B5" w:rsidRPr="008870B5" w:rsidRDefault="008870B5" w:rsidP="008870B5">
      <w:pPr>
        <w:bidi/>
        <w:rPr>
          <w:rFonts w:cs="David" w:hint="cs"/>
          <w:rtl/>
        </w:rPr>
      </w:pPr>
    </w:p>
    <w:p w14:paraId="55C19E6A" w14:textId="77777777" w:rsidR="008870B5" w:rsidRPr="008870B5" w:rsidRDefault="008870B5" w:rsidP="008870B5">
      <w:pPr>
        <w:bidi/>
        <w:rPr>
          <w:rFonts w:cs="David" w:hint="cs"/>
          <w:rtl/>
        </w:rPr>
      </w:pPr>
      <w:r w:rsidRPr="008870B5">
        <w:rPr>
          <w:rFonts w:cs="David" w:hint="cs"/>
          <w:rtl/>
        </w:rPr>
        <w:tab/>
        <w:t xml:space="preserve">אני אשאיר את זה לשיקול הבנק, לשיקולו של מנהל הסניף </w:t>
      </w:r>
      <w:r w:rsidRPr="008870B5">
        <w:rPr>
          <w:rFonts w:cs="David"/>
          <w:rtl/>
        </w:rPr>
        <w:t>–</w:t>
      </w:r>
      <w:r w:rsidRPr="008870B5">
        <w:rPr>
          <w:rFonts w:cs="David" w:hint="cs"/>
          <w:rtl/>
        </w:rPr>
        <w:t xml:space="preserve"> שיפסיד 1,000 שקל מהמיליארד ורבע, לא יקרה כלום.</w:t>
      </w:r>
    </w:p>
    <w:p w14:paraId="7FE73633" w14:textId="77777777" w:rsidR="008870B5" w:rsidRPr="008870B5" w:rsidRDefault="008870B5" w:rsidP="008870B5">
      <w:pPr>
        <w:bidi/>
        <w:rPr>
          <w:rFonts w:cs="David" w:hint="cs"/>
          <w:rtl/>
        </w:rPr>
      </w:pPr>
    </w:p>
    <w:p w14:paraId="64173FBB" w14:textId="77777777" w:rsidR="008870B5" w:rsidRPr="008870B5" w:rsidRDefault="008870B5" w:rsidP="008870B5">
      <w:pPr>
        <w:bidi/>
        <w:rPr>
          <w:rFonts w:cs="David" w:hint="cs"/>
          <w:rtl/>
        </w:rPr>
      </w:pPr>
      <w:r w:rsidRPr="008870B5">
        <w:rPr>
          <w:rFonts w:cs="David" w:hint="cs"/>
          <w:u w:val="single"/>
          <w:rtl/>
        </w:rPr>
        <w:t>יואב להמן:</w:t>
      </w:r>
    </w:p>
    <w:p w14:paraId="6AF4D6DA" w14:textId="77777777" w:rsidR="008870B5" w:rsidRPr="008870B5" w:rsidRDefault="008870B5" w:rsidP="008870B5">
      <w:pPr>
        <w:bidi/>
        <w:rPr>
          <w:rFonts w:cs="David" w:hint="cs"/>
          <w:rtl/>
        </w:rPr>
      </w:pPr>
    </w:p>
    <w:p w14:paraId="4DE354F1" w14:textId="77777777" w:rsidR="008870B5" w:rsidRPr="008870B5" w:rsidRDefault="008870B5" w:rsidP="008870B5">
      <w:pPr>
        <w:bidi/>
        <w:rPr>
          <w:rFonts w:cs="David" w:hint="cs"/>
          <w:rtl/>
        </w:rPr>
      </w:pPr>
      <w:r w:rsidRPr="008870B5">
        <w:rPr>
          <w:rFonts w:cs="David" w:hint="cs"/>
          <w:rtl/>
        </w:rPr>
        <w:tab/>
        <w:t xml:space="preserve"> זה מהחוקים שלא יעזרו. משום שאין חוק בשום מקום בעולם שמחייב מישהו </w:t>
      </w:r>
      <w:r w:rsidRPr="008870B5">
        <w:rPr>
          <w:rFonts w:cs="David"/>
          <w:rtl/>
        </w:rPr>
        <w:t>–</w:t>
      </w:r>
      <w:r w:rsidRPr="008870B5">
        <w:rPr>
          <w:rFonts w:cs="David" w:hint="cs"/>
          <w:rtl/>
        </w:rPr>
        <w:t xml:space="preserve"> לא רק בנק, אותך </w:t>
      </w:r>
      <w:r w:rsidRPr="008870B5">
        <w:rPr>
          <w:rFonts w:cs="David"/>
          <w:rtl/>
        </w:rPr>
        <w:t>–</w:t>
      </w:r>
      <w:r w:rsidRPr="008870B5">
        <w:rPr>
          <w:rFonts w:cs="David" w:hint="cs"/>
          <w:rtl/>
        </w:rPr>
        <w:t xml:space="preserve"> לתת לי הלוואה אם אתה לא רוצה. לא מאמין בי, לא רוצה, יחוקקו חוק לא יעזור אתה תיתן או לא. זה קיים תמיד. לכן גם אם יצלח החוק שלך והם יכירו בזה הם יגידו שהם לא רוצים לתת כנגד זה אשראי. אתה לא תוכל לחייב אותם לתת כנגד זה אשראי.</w:t>
      </w:r>
    </w:p>
    <w:p w14:paraId="253E832F" w14:textId="77777777" w:rsidR="008870B5" w:rsidRPr="008870B5" w:rsidRDefault="008870B5" w:rsidP="008870B5">
      <w:pPr>
        <w:bidi/>
        <w:rPr>
          <w:rFonts w:cs="David" w:hint="cs"/>
          <w:rtl/>
        </w:rPr>
      </w:pPr>
    </w:p>
    <w:p w14:paraId="6A3B6F8C" w14:textId="77777777" w:rsidR="008870B5" w:rsidRPr="008870B5" w:rsidRDefault="008870B5" w:rsidP="008870B5">
      <w:pPr>
        <w:bidi/>
        <w:rPr>
          <w:rFonts w:cs="David" w:hint="cs"/>
          <w:rtl/>
        </w:rPr>
      </w:pPr>
      <w:r w:rsidRPr="008870B5">
        <w:rPr>
          <w:rFonts w:cs="David" w:hint="cs"/>
          <w:u w:val="single"/>
          <w:rtl/>
        </w:rPr>
        <w:t>אלחנן גלזר:</w:t>
      </w:r>
    </w:p>
    <w:p w14:paraId="05334706" w14:textId="77777777" w:rsidR="008870B5" w:rsidRPr="008870B5" w:rsidRDefault="008870B5" w:rsidP="008870B5">
      <w:pPr>
        <w:bidi/>
        <w:rPr>
          <w:rFonts w:cs="David" w:hint="cs"/>
          <w:rtl/>
        </w:rPr>
      </w:pPr>
    </w:p>
    <w:p w14:paraId="1B3859A5" w14:textId="77777777" w:rsidR="008870B5" w:rsidRPr="008870B5" w:rsidRDefault="008870B5" w:rsidP="008870B5">
      <w:pPr>
        <w:bidi/>
        <w:rPr>
          <w:rFonts w:cs="David" w:hint="cs"/>
          <w:rtl/>
        </w:rPr>
      </w:pPr>
      <w:r w:rsidRPr="008870B5">
        <w:rPr>
          <w:rFonts w:cs="David" w:hint="cs"/>
          <w:rtl/>
        </w:rPr>
        <w:tab/>
        <w:t xml:space="preserve">אז צריך לסגור את המדינה- - - </w:t>
      </w:r>
    </w:p>
    <w:p w14:paraId="5BD3C5B6" w14:textId="77777777" w:rsidR="008870B5" w:rsidRPr="008870B5" w:rsidRDefault="008870B5" w:rsidP="008870B5">
      <w:pPr>
        <w:bidi/>
        <w:rPr>
          <w:rFonts w:cs="David" w:hint="cs"/>
          <w:rtl/>
        </w:rPr>
      </w:pPr>
    </w:p>
    <w:p w14:paraId="6654CEDA" w14:textId="77777777" w:rsidR="008870B5" w:rsidRPr="008870B5" w:rsidRDefault="008870B5" w:rsidP="008870B5">
      <w:pPr>
        <w:bidi/>
        <w:rPr>
          <w:rFonts w:cs="David" w:hint="cs"/>
          <w:rtl/>
        </w:rPr>
      </w:pPr>
      <w:r w:rsidRPr="008870B5">
        <w:rPr>
          <w:rFonts w:cs="David" w:hint="cs"/>
          <w:u w:val="single"/>
          <w:rtl/>
        </w:rPr>
        <w:t>יואב להמן:</w:t>
      </w:r>
    </w:p>
    <w:p w14:paraId="5E906513" w14:textId="77777777" w:rsidR="008870B5" w:rsidRPr="008870B5" w:rsidRDefault="008870B5" w:rsidP="008870B5">
      <w:pPr>
        <w:bidi/>
        <w:rPr>
          <w:rFonts w:cs="David" w:hint="cs"/>
          <w:rtl/>
        </w:rPr>
      </w:pPr>
    </w:p>
    <w:p w14:paraId="6482689C" w14:textId="77777777" w:rsidR="008870B5" w:rsidRPr="008870B5" w:rsidRDefault="008870B5" w:rsidP="008870B5">
      <w:pPr>
        <w:bidi/>
        <w:rPr>
          <w:rFonts w:cs="David" w:hint="cs"/>
          <w:rtl/>
        </w:rPr>
      </w:pPr>
      <w:r w:rsidRPr="008870B5">
        <w:rPr>
          <w:rFonts w:cs="David" w:hint="cs"/>
          <w:rtl/>
        </w:rPr>
        <w:tab/>
        <w:t>הם לא חייבים לתת הלוואה, גם לגבי משכורת. זה נשאר תמיד בהחלטה שלהם. אולי החוק יעבור, והם יקיימו אותם, רק הם לא יתנו הלוואה. גם היום אני משוכנע שאם ההורים שלי שיש להם חוץ מקצבת הגמלה עוד דברים, יתנו להם הלוואה בלי קשר לקצבה. מהבחינה הזאת, זה לא מה שיפתור.</w:t>
      </w:r>
    </w:p>
    <w:p w14:paraId="79F41949" w14:textId="77777777" w:rsidR="008870B5" w:rsidRPr="008870B5" w:rsidRDefault="008870B5" w:rsidP="008870B5">
      <w:pPr>
        <w:bidi/>
        <w:rPr>
          <w:rFonts w:cs="David" w:hint="cs"/>
          <w:rtl/>
        </w:rPr>
      </w:pPr>
    </w:p>
    <w:p w14:paraId="247B05F3" w14:textId="77777777" w:rsidR="008870B5" w:rsidRPr="008870B5" w:rsidRDefault="008870B5" w:rsidP="008870B5">
      <w:pPr>
        <w:bidi/>
        <w:rPr>
          <w:rFonts w:cs="David" w:hint="cs"/>
          <w:rtl/>
        </w:rPr>
      </w:pPr>
      <w:r w:rsidRPr="008870B5">
        <w:rPr>
          <w:rFonts w:cs="David" w:hint="cs"/>
          <w:u w:val="single"/>
          <w:rtl/>
        </w:rPr>
        <w:t>אלחנן גלזר:</w:t>
      </w:r>
    </w:p>
    <w:p w14:paraId="1E9FFBA5" w14:textId="77777777" w:rsidR="008870B5" w:rsidRPr="008870B5" w:rsidRDefault="008870B5" w:rsidP="008870B5">
      <w:pPr>
        <w:bidi/>
        <w:rPr>
          <w:rFonts w:cs="David" w:hint="cs"/>
          <w:rtl/>
        </w:rPr>
      </w:pPr>
      <w:r w:rsidRPr="008870B5">
        <w:rPr>
          <w:rFonts w:cs="David" w:hint="cs"/>
          <w:rtl/>
        </w:rPr>
        <w:tab/>
      </w:r>
    </w:p>
    <w:p w14:paraId="7A859D8A" w14:textId="77777777" w:rsidR="008870B5" w:rsidRPr="008870B5" w:rsidRDefault="008870B5" w:rsidP="008870B5">
      <w:pPr>
        <w:bidi/>
        <w:rPr>
          <w:rFonts w:cs="David" w:hint="cs"/>
          <w:rtl/>
        </w:rPr>
      </w:pPr>
      <w:r w:rsidRPr="008870B5">
        <w:rPr>
          <w:rFonts w:cs="David" w:hint="cs"/>
          <w:rtl/>
        </w:rPr>
        <w:tab/>
        <w:t>יש לה 2.5 דברים. אני מדבר על אחרים שאין להם.</w:t>
      </w:r>
    </w:p>
    <w:p w14:paraId="72F9A49A" w14:textId="77777777" w:rsidR="008870B5" w:rsidRPr="008870B5" w:rsidRDefault="008870B5" w:rsidP="008870B5">
      <w:pPr>
        <w:bidi/>
        <w:rPr>
          <w:rFonts w:cs="David" w:hint="cs"/>
          <w:rtl/>
        </w:rPr>
      </w:pPr>
    </w:p>
    <w:p w14:paraId="6E2C9051" w14:textId="77777777" w:rsidR="008870B5" w:rsidRPr="008870B5" w:rsidRDefault="008870B5" w:rsidP="008870B5">
      <w:pPr>
        <w:bidi/>
        <w:rPr>
          <w:rFonts w:cs="David" w:hint="cs"/>
          <w:rtl/>
        </w:rPr>
      </w:pPr>
      <w:r w:rsidRPr="008870B5">
        <w:rPr>
          <w:rFonts w:cs="David" w:hint="cs"/>
          <w:u w:val="single"/>
          <w:rtl/>
        </w:rPr>
        <w:t>יואב להמן:</w:t>
      </w:r>
    </w:p>
    <w:p w14:paraId="3EA974AD" w14:textId="77777777" w:rsidR="008870B5" w:rsidRPr="008870B5" w:rsidRDefault="008870B5" w:rsidP="008870B5">
      <w:pPr>
        <w:bidi/>
        <w:rPr>
          <w:rFonts w:cs="David" w:hint="cs"/>
          <w:rtl/>
        </w:rPr>
      </w:pPr>
    </w:p>
    <w:p w14:paraId="05EDF76E" w14:textId="77777777" w:rsidR="008870B5" w:rsidRPr="008870B5" w:rsidRDefault="008870B5" w:rsidP="008870B5">
      <w:pPr>
        <w:bidi/>
        <w:rPr>
          <w:rFonts w:cs="David" w:hint="cs"/>
          <w:rtl/>
        </w:rPr>
      </w:pPr>
      <w:r w:rsidRPr="008870B5">
        <w:rPr>
          <w:rFonts w:cs="David" w:hint="cs"/>
          <w:rtl/>
        </w:rPr>
        <w:tab/>
        <w:t>אתה לא תוכל לכתוב שיכירו בזה כמשכורת ולהגיד שיתנו אשראי בגובה חצי מהגמלה. לכן הצעת החוק לא תועיל.</w:t>
      </w:r>
    </w:p>
    <w:p w14:paraId="1539DDA0" w14:textId="77777777" w:rsidR="008870B5" w:rsidRPr="008870B5" w:rsidRDefault="008870B5" w:rsidP="008870B5">
      <w:pPr>
        <w:bidi/>
        <w:rPr>
          <w:rFonts w:cs="David" w:hint="cs"/>
          <w:rtl/>
        </w:rPr>
      </w:pPr>
    </w:p>
    <w:p w14:paraId="67F81279" w14:textId="77777777" w:rsidR="008870B5" w:rsidRPr="008870B5" w:rsidRDefault="008870B5" w:rsidP="008870B5">
      <w:pPr>
        <w:bidi/>
        <w:rPr>
          <w:rFonts w:cs="David" w:hint="cs"/>
          <w:u w:val="single"/>
          <w:rtl/>
        </w:rPr>
      </w:pPr>
      <w:r w:rsidRPr="008870B5">
        <w:rPr>
          <w:rFonts w:cs="David" w:hint="cs"/>
          <w:u w:val="single"/>
          <w:rtl/>
        </w:rPr>
        <w:t>אלחנן גלזר:</w:t>
      </w:r>
    </w:p>
    <w:p w14:paraId="32E99382" w14:textId="77777777" w:rsidR="008870B5" w:rsidRPr="008870B5" w:rsidRDefault="008870B5" w:rsidP="008870B5">
      <w:pPr>
        <w:bidi/>
        <w:rPr>
          <w:rFonts w:cs="David" w:hint="cs"/>
          <w:u w:val="single"/>
          <w:rtl/>
        </w:rPr>
      </w:pPr>
    </w:p>
    <w:p w14:paraId="45CCBD1D" w14:textId="77777777" w:rsidR="008870B5" w:rsidRPr="008870B5" w:rsidRDefault="008870B5" w:rsidP="008870B5">
      <w:pPr>
        <w:bidi/>
        <w:rPr>
          <w:rFonts w:cs="David" w:hint="cs"/>
          <w:rtl/>
        </w:rPr>
      </w:pPr>
      <w:r w:rsidRPr="008870B5">
        <w:rPr>
          <w:rFonts w:cs="David" w:hint="cs"/>
          <w:rtl/>
        </w:rPr>
        <w:tab/>
        <w:t>למה בקריאה טרומית?- - -</w:t>
      </w:r>
    </w:p>
    <w:p w14:paraId="5A7FE809" w14:textId="77777777" w:rsidR="008870B5" w:rsidRPr="008870B5" w:rsidRDefault="008870B5" w:rsidP="008870B5">
      <w:pPr>
        <w:bidi/>
        <w:rPr>
          <w:rFonts w:cs="David" w:hint="cs"/>
          <w:rtl/>
        </w:rPr>
      </w:pPr>
    </w:p>
    <w:p w14:paraId="77F58DB0"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224992C6" w14:textId="77777777" w:rsidR="008870B5" w:rsidRPr="008870B5" w:rsidRDefault="008870B5" w:rsidP="008870B5">
      <w:pPr>
        <w:bidi/>
        <w:rPr>
          <w:rFonts w:cs="David" w:hint="cs"/>
          <w:rtl/>
        </w:rPr>
      </w:pPr>
    </w:p>
    <w:p w14:paraId="7B9076E4" w14:textId="77777777" w:rsidR="008870B5" w:rsidRPr="008870B5" w:rsidRDefault="008870B5" w:rsidP="008870B5">
      <w:pPr>
        <w:bidi/>
        <w:rPr>
          <w:rFonts w:cs="David" w:hint="cs"/>
          <w:rtl/>
        </w:rPr>
      </w:pPr>
      <w:r w:rsidRPr="008870B5">
        <w:rPr>
          <w:rFonts w:cs="David" w:hint="cs"/>
          <w:rtl/>
        </w:rPr>
        <w:tab/>
        <w:t xml:space="preserve"> זה לא הנושא.</w:t>
      </w:r>
    </w:p>
    <w:p w14:paraId="702DF52C" w14:textId="77777777" w:rsidR="008870B5" w:rsidRPr="008870B5" w:rsidRDefault="008870B5" w:rsidP="008870B5">
      <w:pPr>
        <w:bidi/>
        <w:rPr>
          <w:rFonts w:cs="David" w:hint="cs"/>
          <w:rtl/>
        </w:rPr>
      </w:pPr>
    </w:p>
    <w:p w14:paraId="2E238C00" w14:textId="77777777" w:rsidR="008870B5" w:rsidRPr="008870B5" w:rsidRDefault="008870B5" w:rsidP="008870B5">
      <w:pPr>
        <w:bidi/>
        <w:rPr>
          <w:rFonts w:cs="David" w:hint="cs"/>
          <w:rtl/>
        </w:rPr>
      </w:pPr>
      <w:r w:rsidRPr="008870B5">
        <w:rPr>
          <w:rFonts w:cs="David" w:hint="cs"/>
          <w:rtl/>
        </w:rPr>
        <w:tab/>
        <w:t>אני רוצה לשמוע נתונים מהרשות לעסקים קטנים, מה אתם מקבלים מהצפון.</w:t>
      </w:r>
    </w:p>
    <w:p w14:paraId="24BEAEF3" w14:textId="77777777" w:rsidR="008870B5" w:rsidRPr="008870B5" w:rsidRDefault="008870B5" w:rsidP="008870B5">
      <w:pPr>
        <w:bidi/>
        <w:rPr>
          <w:rFonts w:cs="David" w:hint="cs"/>
          <w:rtl/>
        </w:rPr>
      </w:pPr>
    </w:p>
    <w:p w14:paraId="424A56AD" w14:textId="77777777" w:rsidR="008870B5" w:rsidRPr="008870B5" w:rsidRDefault="008870B5" w:rsidP="008870B5">
      <w:pPr>
        <w:bidi/>
        <w:rPr>
          <w:rFonts w:cs="David" w:hint="cs"/>
          <w:rtl/>
        </w:rPr>
      </w:pPr>
      <w:r w:rsidRPr="008870B5">
        <w:rPr>
          <w:rFonts w:cs="David"/>
          <w:u w:val="single"/>
          <w:rtl/>
        </w:rPr>
        <w:br w:type="page"/>
      </w:r>
      <w:r w:rsidRPr="008870B5">
        <w:rPr>
          <w:rFonts w:cs="David" w:hint="cs"/>
          <w:u w:val="single"/>
          <w:rtl/>
        </w:rPr>
        <w:t>שימי משה:</w:t>
      </w:r>
    </w:p>
    <w:p w14:paraId="38EBFFBE" w14:textId="77777777" w:rsidR="008870B5" w:rsidRPr="008870B5" w:rsidRDefault="008870B5" w:rsidP="008870B5">
      <w:pPr>
        <w:bidi/>
        <w:rPr>
          <w:rFonts w:cs="David" w:hint="cs"/>
          <w:rtl/>
        </w:rPr>
      </w:pPr>
    </w:p>
    <w:p w14:paraId="50BEEE25" w14:textId="77777777" w:rsidR="008870B5" w:rsidRPr="008870B5" w:rsidRDefault="008870B5" w:rsidP="008870B5">
      <w:pPr>
        <w:bidi/>
        <w:rPr>
          <w:rFonts w:cs="David" w:hint="cs"/>
          <w:rtl/>
        </w:rPr>
      </w:pPr>
      <w:r w:rsidRPr="008870B5">
        <w:rPr>
          <w:rFonts w:cs="David" w:hint="cs"/>
          <w:rtl/>
        </w:rPr>
        <w:tab/>
        <w:t xml:space="preserve">אני רוצה לברך על המפגש הזה. גברתי יושבת הראש, את זכית להוקרה רבה מהרשות לעסקים קטנים ובינוניים בישראל, גם מהפעילות שלך בקדנציה הקודמת. הייתי מתפלא אם לא היית עושה הכינוס כדי לנסות לסייע לעסקים הקטנים. שמעתי  בקשב רב את כל חברי הכנסת וגם את מר להמן. אני חייב להקדים ולומר מהי החשיבות של העסקים הקטנים בפיתוח המשק הפיננסי במדינת ישראל. נקלענו למצב הזה עכשיו באחת התקופות הטובות מבחינת עסקים וכלכלה במדינת ישראל. העסקים היו בפריחה, השקיעו הרבה בפיתוח נוסף, והיום פתאום הכל קרס. זה מתחבר לרשות לעסקים קטנים, כי אנחנו משמשים בה קטליזטור, גורם מחבר גם בין הבנקים לבין הקרנות השונות ומי שמפתח יוזמה כדי לעזור לבנות תיקי השקעות, להפיק פרוייקט של עצמו ולתת ליווי פיננסי בהמשך. דווקא בצפון היו הרבה מאוד עסקים שהתפתחו בגלל המצב החדש שהיה, כולל פיתוח התיירות. אני רוצה לברך גם את הממשלה על גישתה וגם את חברי הבית הזה. הייתי בוועדת הכספים אתמול כשאישרו את התקנות לפיצויים לבתי מלון ולחקלאות, ואני יודע שהגישה היא לטובת העסקים כדי להבין את צורכי העסקים באמת. </w:t>
      </w:r>
    </w:p>
    <w:p w14:paraId="47C2DE47" w14:textId="77777777" w:rsidR="008870B5" w:rsidRPr="008870B5" w:rsidRDefault="008870B5" w:rsidP="008870B5">
      <w:pPr>
        <w:bidi/>
        <w:rPr>
          <w:rFonts w:cs="David" w:hint="cs"/>
          <w:rtl/>
        </w:rPr>
      </w:pPr>
    </w:p>
    <w:p w14:paraId="19D625A8" w14:textId="77777777" w:rsidR="008870B5" w:rsidRPr="008870B5" w:rsidRDefault="008870B5" w:rsidP="008870B5">
      <w:pPr>
        <w:bidi/>
        <w:ind w:firstLine="567"/>
        <w:rPr>
          <w:rFonts w:cs="David" w:hint="cs"/>
          <w:rtl/>
        </w:rPr>
      </w:pPr>
      <w:r w:rsidRPr="008870B5">
        <w:rPr>
          <w:rFonts w:cs="David" w:hint="cs"/>
          <w:rtl/>
        </w:rPr>
        <w:t xml:space="preserve">מר להמן נגע באחת התקופות המרכזיות- תקופת הגישור בין הרגע שמחשבים את הפיצוי שמגיע לכל עסק ועד שהוא מקבל את הכסף. מישהו אומר שזה יכול  לקחת 20-30-40 יום, אבל איש עסקים לא יודע מה זה יום אחד כי הוא לא יכול לתפקד, לעמוד מול הבנקים, מול הספקים, אין לו גרוש אחד כדי לקנות כיכר לחם בלי תרומה. האנשים האלה מתמוטטים רגשית, נפשית, ובוודאי כלכלית. אני שמח שנגעת בזה כי גם כשתיפסק המלחמה, והשקט יחזור בעזרת השם, ייקח להם 9-10 חודשים עד שיגיעו למקום שלהם שוב. ברשות לעסקים קטנים אנחנו מלווים העסקים האלה. המלצנו לבנקים ולקרנות לסייע להם כי הם הגיעו לתקופה שיכלו להתפתח. איך יכולה להתמודד הספרית שפתחה מספרה כדי לתת שירותים שהם גם שירותי תיירות למקומיים ולתיירים, או כל עסק אחר - צעצועים, או מפעל קטן. </w:t>
      </w:r>
    </w:p>
    <w:p w14:paraId="476F6C08" w14:textId="77777777" w:rsidR="008870B5" w:rsidRPr="008870B5" w:rsidRDefault="008870B5" w:rsidP="008870B5">
      <w:pPr>
        <w:bidi/>
        <w:ind w:firstLine="567"/>
        <w:rPr>
          <w:rFonts w:cs="David" w:hint="cs"/>
          <w:rtl/>
        </w:rPr>
      </w:pPr>
    </w:p>
    <w:p w14:paraId="18904C1F" w14:textId="77777777" w:rsidR="008870B5" w:rsidRPr="008870B5" w:rsidRDefault="008870B5" w:rsidP="008870B5">
      <w:pPr>
        <w:bidi/>
        <w:ind w:firstLine="567"/>
        <w:rPr>
          <w:rFonts w:cs="David" w:hint="cs"/>
          <w:rtl/>
        </w:rPr>
      </w:pPr>
      <w:r w:rsidRPr="008870B5">
        <w:rPr>
          <w:rFonts w:cs="David" w:hint="cs"/>
          <w:rtl/>
        </w:rPr>
        <w:t>גברתי היו</w:t>
      </w:r>
      <w:r w:rsidRPr="008870B5">
        <w:rPr>
          <w:rFonts w:cs="David"/>
          <w:rtl/>
        </w:rPr>
        <w:t>"</w:t>
      </w:r>
      <w:r w:rsidRPr="008870B5">
        <w:rPr>
          <w:rFonts w:cs="David" w:hint="cs"/>
          <w:rtl/>
        </w:rPr>
        <w:t>ר יודעת שאנחנו עודדנו הרבה עסקים לעבור מהמרכז לאזור הזה. אנשים נמצאים על סף התמוטטות רגשית, כלכלית חברתית ונפשית. אנחנו מוצפים באלפי טלפונים מדי יום - -</w:t>
      </w:r>
    </w:p>
    <w:p w14:paraId="72C4F33C" w14:textId="77777777" w:rsidR="008870B5" w:rsidRPr="008870B5" w:rsidRDefault="008870B5" w:rsidP="008870B5">
      <w:pPr>
        <w:bidi/>
        <w:rPr>
          <w:rFonts w:cs="David" w:hint="cs"/>
          <w:rtl/>
        </w:rPr>
      </w:pPr>
    </w:p>
    <w:p w14:paraId="08B44AEC"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07AAF89C" w14:textId="77777777" w:rsidR="008870B5" w:rsidRPr="008870B5" w:rsidRDefault="008870B5" w:rsidP="008870B5">
      <w:pPr>
        <w:bidi/>
        <w:rPr>
          <w:rFonts w:cs="David" w:hint="cs"/>
          <w:rtl/>
        </w:rPr>
      </w:pPr>
    </w:p>
    <w:p w14:paraId="451026FA" w14:textId="77777777" w:rsidR="008870B5" w:rsidRPr="008870B5" w:rsidRDefault="008870B5" w:rsidP="008870B5">
      <w:pPr>
        <w:bidi/>
        <w:rPr>
          <w:rFonts w:cs="David" w:hint="cs"/>
          <w:rtl/>
        </w:rPr>
      </w:pPr>
      <w:r w:rsidRPr="008870B5">
        <w:rPr>
          <w:rFonts w:cs="David" w:hint="cs"/>
          <w:rtl/>
        </w:rPr>
        <w:tab/>
        <w:t xml:space="preserve"> תכוון את עצמך לגבי מצב האשראי.</w:t>
      </w:r>
    </w:p>
    <w:p w14:paraId="17B42867" w14:textId="77777777" w:rsidR="008870B5" w:rsidRPr="008870B5" w:rsidRDefault="008870B5" w:rsidP="008870B5">
      <w:pPr>
        <w:bidi/>
        <w:rPr>
          <w:rFonts w:cs="David" w:hint="cs"/>
          <w:rtl/>
        </w:rPr>
      </w:pPr>
    </w:p>
    <w:p w14:paraId="757EBA40" w14:textId="77777777" w:rsidR="008870B5" w:rsidRPr="008870B5" w:rsidRDefault="008870B5" w:rsidP="008870B5">
      <w:pPr>
        <w:bidi/>
        <w:rPr>
          <w:rFonts w:cs="David" w:hint="cs"/>
          <w:rtl/>
        </w:rPr>
      </w:pPr>
      <w:r w:rsidRPr="008870B5">
        <w:rPr>
          <w:rFonts w:cs="David" w:hint="cs"/>
          <w:u w:val="single"/>
          <w:rtl/>
        </w:rPr>
        <w:t>שימי משה:</w:t>
      </w:r>
    </w:p>
    <w:p w14:paraId="19BC2A5B" w14:textId="77777777" w:rsidR="008870B5" w:rsidRPr="008870B5" w:rsidRDefault="008870B5" w:rsidP="008870B5">
      <w:pPr>
        <w:bidi/>
        <w:rPr>
          <w:rFonts w:cs="David" w:hint="cs"/>
          <w:rtl/>
        </w:rPr>
      </w:pPr>
    </w:p>
    <w:p w14:paraId="62B19755" w14:textId="77777777" w:rsidR="008870B5" w:rsidRPr="008870B5" w:rsidRDefault="008870B5" w:rsidP="008870B5">
      <w:pPr>
        <w:bidi/>
        <w:rPr>
          <w:rFonts w:cs="David" w:hint="cs"/>
          <w:rtl/>
        </w:rPr>
      </w:pPr>
      <w:r w:rsidRPr="008870B5">
        <w:rPr>
          <w:rFonts w:cs="David" w:hint="cs"/>
          <w:rtl/>
        </w:rPr>
        <w:tab/>
        <w:t xml:space="preserve">אני אגיד. </w:t>
      </w:r>
    </w:p>
    <w:p w14:paraId="52079383" w14:textId="77777777" w:rsidR="008870B5" w:rsidRPr="008870B5" w:rsidRDefault="008870B5" w:rsidP="008870B5">
      <w:pPr>
        <w:bidi/>
        <w:rPr>
          <w:rFonts w:cs="David" w:hint="cs"/>
          <w:rtl/>
        </w:rPr>
      </w:pPr>
    </w:p>
    <w:p w14:paraId="07B2D732" w14:textId="77777777" w:rsidR="008870B5" w:rsidRPr="008870B5" w:rsidRDefault="008870B5" w:rsidP="008870B5">
      <w:pPr>
        <w:bidi/>
        <w:ind w:firstLine="567"/>
        <w:rPr>
          <w:rFonts w:cs="David" w:hint="cs"/>
          <w:rtl/>
        </w:rPr>
      </w:pPr>
      <w:r w:rsidRPr="008870B5">
        <w:rPr>
          <w:rFonts w:cs="David" w:hint="cs"/>
          <w:rtl/>
        </w:rPr>
        <w:t>אנחנו מקבלים אלפי טלפונים ביום. בחלק גדול מהם אנשים אומרים שהם נמצאים במצב שהסכנה הכלכלית יותר גדולה מקטיושה. אנשים עומדים על סף התאבדות, בוכים בטלפון כי  מחזירים להם צ'קים ובזה זה נגמר. אמרת שהוצאת חוזר לבנקים שמאפשר להם לעשות הקלות לטובת אותם עסקים. אמרת שהרבה בנקים משתמשים בחקיקה כתירוץ- -</w:t>
      </w:r>
    </w:p>
    <w:p w14:paraId="72F63B07" w14:textId="77777777" w:rsidR="008870B5" w:rsidRPr="008870B5" w:rsidRDefault="008870B5" w:rsidP="008870B5">
      <w:pPr>
        <w:bidi/>
        <w:rPr>
          <w:rFonts w:cs="David" w:hint="cs"/>
          <w:rtl/>
        </w:rPr>
      </w:pPr>
    </w:p>
    <w:p w14:paraId="6B437FA4" w14:textId="77777777" w:rsidR="008870B5" w:rsidRPr="008870B5" w:rsidRDefault="008870B5" w:rsidP="008870B5">
      <w:pPr>
        <w:bidi/>
        <w:rPr>
          <w:rFonts w:cs="David" w:hint="cs"/>
          <w:rtl/>
        </w:rPr>
      </w:pPr>
      <w:r w:rsidRPr="008870B5">
        <w:rPr>
          <w:rFonts w:cs="David" w:hint="cs"/>
          <w:u w:val="single"/>
          <w:rtl/>
        </w:rPr>
        <w:t>יואב להמן:</w:t>
      </w:r>
    </w:p>
    <w:p w14:paraId="17849969" w14:textId="77777777" w:rsidR="008870B5" w:rsidRPr="008870B5" w:rsidRDefault="008870B5" w:rsidP="008870B5">
      <w:pPr>
        <w:bidi/>
        <w:rPr>
          <w:rFonts w:cs="David" w:hint="cs"/>
          <w:rtl/>
        </w:rPr>
      </w:pPr>
    </w:p>
    <w:p w14:paraId="54FE1B19" w14:textId="77777777" w:rsidR="008870B5" w:rsidRPr="008870B5" w:rsidRDefault="008870B5" w:rsidP="008870B5">
      <w:pPr>
        <w:bidi/>
        <w:rPr>
          <w:rFonts w:cs="David" w:hint="cs"/>
          <w:rtl/>
        </w:rPr>
      </w:pPr>
      <w:r w:rsidRPr="008870B5">
        <w:rPr>
          <w:rFonts w:cs="David" w:hint="cs"/>
          <w:rtl/>
        </w:rPr>
        <w:tab/>
        <w:t xml:space="preserve"> אני יכול רק לבקש.</w:t>
      </w:r>
    </w:p>
    <w:p w14:paraId="336272A3" w14:textId="77777777" w:rsidR="008870B5" w:rsidRPr="008870B5" w:rsidRDefault="008870B5" w:rsidP="008870B5">
      <w:pPr>
        <w:bidi/>
        <w:rPr>
          <w:rFonts w:cs="David" w:hint="cs"/>
          <w:rtl/>
        </w:rPr>
      </w:pPr>
    </w:p>
    <w:p w14:paraId="62D4A7E9" w14:textId="77777777" w:rsidR="008870B5" w:rsidRPr="008870B5" w:rsidRDefault="008870B5" w:rsidP="008870B5">
      <w:pPr>
        <w:bidi/>
        <w:rPr>
          <w:rFonts w:cs="David" w:hint="cs"/>
          <w:rtl/>
        </w:rPr>
      </w:pPr>
      <w:r w:rsidRPr="008870B5">
        <w:rPr>
          <w:rFonts w:cs="David" w:hint="cs"/>
          <w:u w:val="single"/>
          <w:rtl/>
        </w:rPr>
        <w:t>שימי משה:</w:t>
      </w:r>
    </w:p>
    <w:p w14:paraId="133A878A" w14:textId="77777777" w:rsidR="008870B5" w:rsidRPr="008870B5" w:rsidRDefault="008870B5" w:rsidP="008870B5">
      <w:pPr>
        <w:bidi/>
        <w:rPr>
          <w:rFonts w:cs="David" w:hint="cs"/>
          <w:rtl/>
        </w:rPr>
      </w:pPr>
    </w:p>
    <w:p w14:paraId="476E7034" w14:textId="77777777" w:rsidR="008870B5" w:rsidRPr="008870B5" w:rsidRDefault="008870B5" w:rsidP="008870B5">
      <w:pPr>
        <w:bidi/>
        <w:rPr>
          <w:rFonts w:cs="David" w:hint="cs"/>
          <w:rtl/>
        </w:rPr>
      </w:pPr>
      <w:r w:rsidRPr="008870B5">
        <w:rPr>
          <w:rFonts w:cs="David" w:hint="cs"/>
          <w:rtl/>
        </w:rPr>
        <w:tab/>
        <w:t xml:space="preserve">בגלל המצוקה שאנשי עסקים נמצאים בה רבים מהם לא מכירים את האפשרות הזאת. הבנק אומר: יש עלי מגבלות. אני מאוד מבקש שאת החוזר שהוצאת </w:t>
      </w:r>
      <w:r w:rsidRPr="008870B5">
        <w:rPr>
          <w:rFonts w:cs="David"/>
          <w:rtl/>
        </w:rPr>
        <w:t>–</w:t>
      </w:r>
      <w:r w:rsidRPr="008870B5">
        <w:rPr>
          <w:rFonts w:cs="David" w:hint="cs"/>
          <w:rtl/>
        </w:rPr>
        <w:t xml:space="preserve"> שהוא לא מסמך סודי - - </w:t>
      </w:r>
    </w:p>
    <w:p w14:paraId="72D36822" w14:textId="77777777" w:rsidR="008870B5" w:rsidRPr="008870B5" w:rsidRDefault="008870B5" w:rsidP="008870B5">
      <w:pPr>
        <w:bidi/>
        <w:rPr>
          <w:rFonts w:cs="David" w:hint="cs"/>
          <w:u w:val="single"/>
          <w:rtl/>
        </w:rPr>
      </w:pPr>
      <w:r w:rsidRPr="008870B5">
        <w:rPr>
          <w:rFonts w:cs="David"/>
          <w:u w:val="single"/>
          <w:rtl/>
        </w:rPr>
        <w:br w:type="page"/>
      </w:r>
      <w:r w:rsidRPr="008870B5">
        <w:rPr>
          <w:rFonts w:cs="David" w:hint="cs"/>
          <w:u w:val="single"/>
          <w:rtl/>
        </w:rPr>
        <w:t>יואב להמן:</w:t>
      </w:r>
    </w:p>
    <w:p w14:paraId="334EDA1C" w14:textId="77777777" w:rsidR="008870B5" w:rsidRPr="008870B5" w:rsidRDefault="008870B5" w:rsidP="008870B5">
      <w:pPr>
        <w:bidi/>
        <w:rPr>
          <w:rFonts w:cs="David" w:hint="cs"/>
          <w:u w:val="single"/>
          <w:rtl/>
        </w:rPr>
      </w:pPr>
    </w:p>
    <w:p w14:paraId="73124474" w14:textId="77777777" w:rsidR="008870B5" w:rsidRPr="008870B5" w:rsidRDefault="008870B5" w:rsidP="008870B5">
      <w:pPr>
        <w:bidi/>
        <w:ind w:firstLine="567"/>
        <w:rPr>
          <w:rFonts w:cs="David" w:hint="cs"/>
          <w:rtl/>
        </w:rPr>
      </w:pPr>
      <w:r w:rsidRPr="008870B5">
        <w:rPr>
          <w:rFonts w:cs="David" w:hint="cs"/>
          <w:rtl/>
        </w:rPr>
        <w:t>לא פרסמתי- - -</w:t>
      </w:r>
    </w:p>
    <w:p w14:paraId="1ED8FFA4" w14:textId="77777777" w:rsidR="008870B5" w:rsidRPr="008870B5" w:rsidRDefault="008870B5" w:rsidP="008870B5">
      <w:pPr>
        <w:bidi/>
        <w:rPr>
          <w:rFonts w:cs="David" w:hint="cs"/>
          <w:rtl/>
        </w:rPr>
      </w:pPr>
    </w:p>
    <w:p w14:paraId="05D406D5" w14:textId="77777777" w:rsidR="008870B5" w:rsidRPr="008870B5" w:rsidRDefault="008870B5" w:rsidP="008870B5">
      <w:pPr>
        <w:bidi/>
        <w:rPr>
          <w:rFonts w:cs="David" w:hint="cs"/>
          <w:u w:val="single"/>
          <w:rtl/>
        </w:rPr>
      </w:pPr>
      <w:r w:rsidRPr="008870B5">
        <w:rPr>
          <w:rFonts w:cs="David" w:hint="cs"/>
          <w:u w:val="single"/>
          <w:rtl/>
        </w:rPr>
        <w:t>שימי משה:</w:t>
      </w:r>
    </w:p>
    <w:p w14:paraId="3216BB19" w14:textId="77777777" w:rsidR="008870B5" w:rsidRPr="008870B5" w:rsidRDefault="008870B5" w:rsidP="008870B5">
      <w:pPr>
        <w:bidi/>
        <w:rPr>
          <w:rFonts w:cs="David" w:hint="cs"/>
          <w:u w:val="single"/>
          <w:rtl/>
        </w:rPr>
      </w:pPr>
    </w:p>
    <w:p w14:paraId="2D147DE2" w14:textId="77777777" w:rsidR="008870B5" w:rsidRPr="008870B5" w:rsidRDefault="008870B5" w:rsidP="008870B5">
      <w:pPr>
        <w:pStyle w:val="BodyTextIndent2"/>
        <w:rPr>
          <w:rFonts w:hint="cs"/>
          <w:rtl/>
        </w:rPr>
      </w:pPr>
      <w:r w:rsidRPr="008870B5">
        <w:rPr>
          <w:rFonts w:hint="cs"/>
          <w:rtl/>
        </w:rPr>
        <w:t>תעבירו לנו העתק. אני מבקש לקבל העתק. אנחנו נעביר אותו למט</w:t>
      </w:r>
      <w:r w:rsidRPr="008870B5">
        <w:rPr>
          <w:rtl/>
        </w:rPr>
        <w:t>"</w:t>
      </w:r>
      <w:r w:rsidRPr="008870B5">
        <w:rPr>
          <w:rFonts w:hint="cs"/>
          <w:rtl/>
        </w:rPr>
        <w:t xml:space="preserve">ים וליועצים שלנו ברמת השטח, והם יוכלו ללכת עם הלקוח לבנק ולהגיד לו </w:t>
      </w:r>
      <w:r w:rsidRPr="008870B5">
        <w:rPr>
          <w:rtl/>
        </w:rPr>
        <w:t>"</w:t>
      </w:r>
      <w:r w:rsidRPr="008870B5">
        <w:rPr>
          <w:rFonts w:hint="cs"/>
          <w:rtl/>
        </w:rPr>
        <w:t>אל תבלבל המוח</w:t>
      </w:r>
      <w:r w:rsidRPr="008870B5">
        <w:rPr>
          <w:rtl/>
        </w:rPr>
        <w:t>"</w:t>
      </w:r>
      <w:r w:rsidRPr="008870B5">
        <w:rPr>
          <w:rFonts w:hint="cs"/>
          <w:rtl/>
        </w:rPr>
        <w:t xml:space="preserve">. במשך שנים אני משלם ריבית ועמלות, אם לא - נראה מה יכולים לעשות. </w:t>
      </w:r>
    </w:p>
    <w:p w14:paraId="062E0BBD" w14:textId="77777777" w:rsidR="008870B5" w:rsidRPr="008870B5" w:rsidRDefault="008870B5" w:rsidP="008870B5">
      <w:pPr>
        <w:pStyle w:val="BodyTextIndent2"/>
        <w:rPr>
          <w:rFonts w:hint="cs"/>
          <w:rtl/>
        </w:rPr>
      </w:pPr>
    </w:p>
    <w:p w14:paraId="2F8513D3" w14:textId="77777777" w:rsidR="008870B5" w:rsidRPr="008870B5" w:rsidRDefault="008870B5" w:rsidP="008870B5">
      <w:pPr>
        <w:pStyle w:val="BodyTextIndent2"/>
        <w:rPr>
          <w:rFonts w:hint="cs"/>
          <w:rtl/>
        </w:rPr>
      </w:pPr>
      <w:r w:rsidRPr="008870B5">
        <w:rPr>
          <w:rFonts w:hint="cs"/>
          <w:rtl/>
        </w:rPr>
        <w:t xml:space="preserve">אני לא יודע איך אתם יכולים לסייע, חברי הכנסת, בתקופת הגישור, כי התקופה הזאת ארוכה מאוד. אני לא יודע עד מתי תימשך המלחמה, אף אחד לא יודע. אנשי מס רכוש מתחילים לעשות הערכות, והן נעשות בצורה מאוד אנושית וגמישה, ועל כך אני מברך. אבל מהרגע שמאשרים עד שמקבלים את הכסף, התקופה הזאת היא הרת אסון. יכול להיות שצריך להשתמש דווקא במפקח על הבנקים ולאפשר לבנקים לתת הלוואות גישור בפריסה כזאת או אחרת. האדם יכול לחתום בהתחייבות עם התביעה שהכסף יעבור לחשבון הבנק, ואנשים יוכלו לקבל כמקדמה על חשבון הבנק את הכסף שהוא אמור לקבל כפיצוי. כי התהליך הביורוקרטי לאישור המעמד שהוא צריך לקבל יכול להיות בשבילו גיבנת שהוא לא יכול לשאת. </w:t>
      </w:r>
    </w:p>
    <w:p w14:paraId="1F56480B" w14:textId="77777777" w:rsidR="008870B5" w:rsidRPr="008870B5" w:rsidRDefault="008870B5" w:rsidP="008870B5">
      <w:pPr>
        <w:pStyle w:val="BodyTextIndent2"/>
        <w:rPr>
          <w:rFonts w:hint="cs"/>
          <w:rtl/>
        </w:rPr>
      </w:pPr>
    </w:p>
    <w:p w14:paraId="4C167EED" w14:textId="77777777" w:rsidR="008870B5" w:rsidRPr="008870B5" w:rsidRDefault="008870B5" w:rsidP="008870B5">
      <w:pPr>
        <w:pStyle w:val="BodyTextIndent2"/>
        <w:rPr>
          <w:rFonts w:hint="cs"/>
          <w:rtl/>
        </w:rPr>
      </w:pPr>
      <w:r w:rsidRPr="008870B5">
        <w:rPr>
          <w:rFonts w:hint="cs"/>
          <w:rtl/>
        </w:rPr>
        <w:t>מלבד לנו, כמי שמתמודד ברמת השטח בצורה אמיתית מול כל האנשים, אנחנו מתמודדים מתוך תפקידנו. לכן החוזר שביקשתי לקבל, אני מציע שתעביר לראשי הרשויות. כי באים אנשי עסקים לראש העיר, רואים אותו כמי שיכול להושיע אותם- -</w:t>
      </w:r>
    </w:p>
    <w:p w14:paraId="16101507" w14:textId="77777777" w:rsidR="008870B5" w:rsidRPr="008870B5" w:rsidRDefault="008870B5" w:rsidP="008870B5">
      <w:pPr>
        <w:bidi/>
        <w:rPr>
          <w:rFonts w:cs="David" w:hint="cs"/>
          <w:rtl/>
        </w:rPr>
      </w:pPr>
    </w:p>
    <w:p w14:paraId="02037999" w14:textId="77777777" w:rsidR="008870B5" w:rsidRPr="008870B5" w:rsidRDefault="008870B5" w:rsidP="008870B5">
      <w:pPr>
        <w:bidi/>
        <w:rPr>
          <w:rFonts w:cs="David" w:hint="cs"/>
          <w:rtl/>
        </w:rPr>
      </w:pPr>
      <w:r w:rsidRPr="008870B5">
        <w:rPr>
          <w:rFonts w:cs="David" w:hint="cs"/>
          <w:u w:val="single"/>
          <w:rtl/>
        </w:rPr>
        <w:t>יואב להמן:</w:t>
      </w:r>
    </w:p>
    <w:p w14:paraId="5A5CA411" w14:textId="77777777" w:rsidR="008870B5" w:rsidRPr="008870B5" w:rsidRDefault="008870B5" w:rsidP="008870B5">
      <w:pPr>
        <w:bidi/>
        <w:rPr>
          <w:rFonts w:cs="David" w:hint="cs"/>
          <w:rtl/>
        </w:rPr>
      </w:pPr>
    </w:p>
    <w:p w14:paraId="2F0F16F1" w14:textId="77777777" w:rsidR="008870B5" w:rsidRPr="008870B5" w:rsidRDefault="008870B5" w:rsidP="008870B5">
      <w:pPr>
        <w:bidi/>
        <w:rPr>
          <w:rFonts w:cs="David" w:hint="cs"/>
          <w:rtl/>
        </w:rPr>
      </w:pPr>
      <w:r w:rsidRPr="008870B5">
        <w:rPr>
          <w:rFonts w:cs="David" w:hint="cs"/>
          <w:rtl/>
        </w:rPr>
        <w:tab/>
        <w:t>יש לי כאן חוזר שיצא לכל הבנקים, למנכ</w:t>
      </w:r>
      <w:r w:rsidRPr="008870B5">
        <w:rPr>
          <w:rFonts w:cs="David"/>
          <w:rtl/>
        </w:rPr>
        <w:t>"</w:t>
      </w:r>
      <w:r w:rsidRPr="008870B5">
        <w:rPr>
          <w:rFonts w:cs="David" w:hint="cs"/>
          <w:rtl/>
        </w:rPr>
        <w:t xml:space="preserve">לים ולממונה על שעת חירום: </w:t>
      </w:r>
      <w:r w:rsidRPr="008870B5">
        <w:rPr>
          <w:rFonts w:cs="David"/>
          <w:rtl/>
        </w:rPr>
        <w:t>"</w:t>
      </w:r>
      <w:r w:rsidRPr="008870B5">
        <w:rPr>
          <w:rFonts w:cs="David" w:hint="cs"/>
          <w:rtl/>
        </w:rPr>
        <w:t>במקביל על הבנק להביא בחשבון את הקשיים שבהם נתונים הלקוחות במצב מיוחד זה. במסגרת זאת יש להפעיל שיקול דעת בכל הנוגע לכיוון חיובי בחשבונות לקןחות, ובפרט כאשר אין באפשרותם של הלקוחות להתאימם בשל הנסיבות במסגרת האשראי בחשבון. כפוף לשיקולי האשראי בבנק ראוי לנסות להקל על הלקוחות ולהעמיד להם את המקורות הדרושים להם בהעמדת מקורות אשראי מיוחדים בין אם כמסגרת מוסכמת עם הלקוח או במסגרת חד-צדדית כי פחדנו שחלק מהלקוחות הלכו לדרום ולא בקשר. אם נבצר מהבנק להעמיד כעת את המסגרות המיוחדות - ניתן לחייב גם מעבר למסגרת</w:t>
      </w:r>
      <w:r w:rsidRPr="008870B5">
        <w:rPr>
          <w:rFonts w:cs="David"/>
          <w:rtl/>
        </w:rPr>
        <w:t>"</w:t>
      </w:r>
      <w:r w:rsidRPr="008870B5">
        <w:rPr>
          <w:rFonts w:cs="David" w:hint="cs"/>
          <w:rtl/>
        </w:rPr>
        <w:t xml:space="preserve">. זה בלי להגיד המילה האסורה </w:t>
      </w:r>
      <w:r w:rsidRPr="008870B5">
        <w:rPr>
          <w:rFonts w:cs="David"/>
          <w:rtl/>
        </w:rPr>
        <w:t>"</w:t>
      </w:r>
      <w:r w:rsidRPr="008870B5">
        <w:rPr>
          <w:rFonts w:cs="David" w:hint="cs"/>
          <w:rtl/>
        </w:rPr>
        <w:t>חריגה</w:t>
      </w:r>
      <w:r w:rsidRPr="008870B5">
        <w:rPr>
          <w:rFonts w:cs="David"/>
          <w:rtl/>
        </w:rPr>
        <w:t>"</w:t>
      </w:r>
      <w:r w:rsidRPr="008870B5">
        <w:rPr>
          <w:rFonts w:cs="David" w:hint="cs"/>
          <w:rtl/>
        </w:rPr>
        <w:t>.</w:t>
      </w:r>
    </w:p>
    <w:p w14:paraId="70EFE235" w14:textId="77777777" w:rsidR="008870B5" w:rsidRPr="008870B5" w:rsidRDefault="008870B5" w:rsidP="008870B5">
      <w:pPr>
        <w:bidi/>
        <w:rPr>
          <w:rFonts w:cs="David" w:hint="cs"/>
          <w:rtl/>
        </w:rPr>
      </w:pPr>
    </w:p>
    <w:p w14:paraId="3DC5F01C" w14:textId="77777777" w:rsidR="008870B5" w:rsidRPr="008870B5" w:rsidRDefault="008870B5" w:rsidP="008870B5">
      <w:pPr>
        <w:bidi/>
        <w:rPr>
          <w:rFonts w:cs="David" w:hint="cs"/>
          <w:u w:val="single"/>
          <w:rtl/>
        </w:rPr>
      </w:pPr>
      <w:r w:rsidRPr="008870B5">
        <w:rPr>
          <w:rFonts w:cs="David" w:hint="cs"/>
          <w:u w:val="single"/>
          <w:rtl/>
        </w:rPr>
        <w:t>יצחק גלנטי:</w:t>
      </w:r>
    </w:p>
    <w:p w14:paraId="6D992887" w14:textId="77777777" w:rsidR="008870B5" w:rsidRPr="008870B5" w:rsidRDefault="008870B5" w:rsidP="008870B5">
      <w:pPr>
        <w:bidi/>
        <w:rPr>
          <w:rFonts w:cs="David" w:hint="cs"/>
          <w:u w:val="single"/>
          <w:rtl/>
        </w:rPr>
      </w:pPr>
    </w:p>
    <w:p w14:paraId="27B4B263" w14:textId="77777777" w:rsidR="008870B5" w:rsidRPr="008870B5" w:rsidRDefault="008870B5" w:rsidP="008870B5">
      <w:pPr>
        <w:bidi/>
        <w:rPr>
          <w:rFonts w:cs="David" w:hint="cs"/>
          <w:rtl/>
        </w:rPr>
      </w:pPr>
      <w:r w:rsidRPr="008870B5">
        <w:rPr>
          <w:rFonts w:cs="David" w:hint="cs"/>
          <w:rtl/>
        </w:rPr>
        <w:tab/>
        <w:t>אבל זה בחזקת המלצה בלבד.</w:t>
      </w:r>
    </w:p>
    <w:p w14:paraId="5A2C56CE" w14:textId="77777777" w:rsidR="008870B5" w:rsidRPr="008870B5" w:rsidRDefault="008870B5" w:rsidP="008870B5">
      <w:pPr>
        <w:bidi/>
        <w:rPr>
          <w:rFonts w:cs="David" w:hint="cs"/>
          <w:rtl/>
        </w:rPr>
      </w:pPr>
    </w:p>
    <w:p w14:paraId="720B0AAE" w14:textId="77777777" w:rsidR="008870B5" w:rsidRPr="008870B5" w:rsidRDefault="008870B5" w:rsidP="008870B5">
      <w:pPr>
        <w:bidi/>
        <w:rPr>
          <w:rFonts w:cs="David" w:hint="cs"/>
          <w:rtl/>
        </w:rPr>
      </w:pPr>
      <w:r w:rsidRPr="008870B5">
        <w:rPr>
          <w:rFonts w:cs="David" w:hint="cs"/>
          <w:u w:val="single"/>
          <w:rtl/>
        </w:rPr>
        <w:t>אלחנן גלזר:</w:t>
      </w:r>
    </w:p>
    <w:p w14:paraId="2CA599FE" w14:textId="77777777" w:rsidR="008870B5" w:rsidRPr="008870B5" w:rsidRDefault="008870B5" w:rsidP="008870B5">
      <w:pPr>
        <w:bidi/>
        <w:rPr>
          <w:rFonts w:cs="David" w:hint="cs"/>
          <w:rtl/>
        </w:rPr>
      </w:pPr>
    </w:p>
    <w:p w14:paraId="68116496" w14:textId="77777777" w:rsidR="008870B5" w:rsidRPr="008870B5" w:rsidRDefault="008870B5" w:rsidP="008870B5">
      <w:pPr>
        <w:bidi/>
        <w:rPr>
          <w:rFonts w:cs="David" w:hint="cs"/>
          <w:rtl/>
        </w:rPr>
      </w:pPr>
      <w:r w:rsidRPr="008870B5">
        <w:rPr>
          <w:rFonts w:cs="David" w:hint="cs"/>
          <w:rtl/>
        </w:rPr>
        <w:tab/>
        <w:t xml:space="preserve"> חוק לא מכבדים, אז  את זה כן?</w:t>
      </w:r>
    </w:p>
    <w:p w14:paraId="7E4CBAFC" w14:textId="77777777" w:rsidR="008870B5" w:rsidRPr="008870B5" w:rsidRDefault="008870B5" w:rsidP="008870B5">
      <w:pPr>
        <w:bidi/>
        <w:rPr>
          <w:rFonts w:cs="David" w:hint="cs"/>
          <w:rtl/>
        </w:rPr>
      </w:pPr>
    </w:p>
    <w:p w14:paraId="60AE5659" w14:textId="77777777" w:rsidR="008870B5" w:rsidRPr="008870B5" w:rsidRDefault="008870B5" w:rsidP="008870B5">
      <w:pPr>
        <w:bidi/>
        <w:rPr>
          <w:rFonts w:cs="David" w:hint="cs"/>
          <w:rtl/>
        </w:rPr>
      </w:pPr>
      <w:r w:rsidRPr="008870B5">
        <w:rPr>
          <w:rFonts w:cs="David" w:hint="cs"/>
          <w:u w:val="single"/>
          <w:rtl/>
        </w:rPr>
        <w:t>יואב להמן:</w:t>
      </w:r>
    </w:p>
    <w:p w14:paraId="1B337777" w14:textId="77777777" w:rsidR="008870B5" w:rsidRPr="008870B5" w:rsidRDefault="008870B5" w:rsidP="008870B5">
      <w:pPr>
        <w:bidi/>
        <w:rPr>
          <w:rFonts w:cs="David" w:hint="cs"/>
          <w:rtl/>
        </w:rPr>
      </w:pPr>
    </w:p>
    <w:p w14:paraId="207ACF9F" w14:textId="77777777" w:rsidR="008870B5" w:rsidRPr="008870B5" w:rsidRDefault="008870B5" w:rsidP="008870B5">
      <w:pPr>
        <w:bidi/>
        <w:rPr>
          <w:rFonts w:cs="David" w:hint="cs"/>
          <w:rtl/>
        </w:rPr>
      </w:pPr>
      <w:r w:rsidRPr="008870B5">
        <w:rPr>
          <w:rFonts w:cs="David" w:hint="cs"/>
          <w:rtl/>
        </w:rPr>
        <w:tab/>
        <w:t xml:space="preserve">משפט אחרון: </w:t>
      </w:r>
      <w:r w:rsidRPr="008870B5">
        <w:rPr>
          <w:rFonts w:cs="David"/>
          <w:rtl/>
        </w:rPr>
        <w:t>"</w:t>
      </w:r>
      <w:r w:rsidRPr="008870B5">
        <w:rPr>
          <w:rFonts w:cs="David" w:hint="cs"/>
          <w:rtl/>
        </w:rPr>
        <w:t>ראוי לא לחייבם בריבית חריגה על תוספת אשראי זו</w:t>
      </w:r>
      <w:r w:rsidRPr="008870B5">
        <w:rPr>
          <w:rFonts w:cs="David"/>
          <w:rtl/>
        </w:rPr>
        <w:t>"</w:t>
      </w:r>
      <w:r w:rsidRPr="008870B5">
        <w:rPr>
          <w:rFonts w:cs="David" w:hint="cs"/>
          <w:rtl/>
        </w:rPr>
        <w:t>. יותר מזה אסור לי להגיד. צבי זרחיה, לא פרסמת את זה?</w:t>
      </w:r>
    </w:p>
    <w:p w14:paraId="227BD3DD" w14:textId="77777777" w:rsidR="008870B5" w:rsidRPr="008870B5" w:rsidRDefault="008870B5" w:rsidP="008870B5">
      <w:pPr>
        <w:bidi/>
        <w:rPr>
          <w:rFonts w:cs="David" w:hint="cs"/>
          <w:rtl/>
        </w:rPr>
      </w:pPr>
    </w:p>
    <w:p w14:paraId="037B9B9B" w14:textId="77777777" w:rsidR="008870B5" w:rsidRPr="008870B5" w:rsidRDefault="008870B5" w:rsidP="008870B5">
      <w:pPr>
        <w:bidi/>
        <w:rPr>
          <w:rFonts w:cs="David" w:hint="cs"/>
          <w:rtl/>
        </w:rPr>
      </w:pPr>
      <w:r w:rsidRPr="008870B5">
        <w:rPr>
          <w:rFonts w:cs="David" w:hint="cs"/>
          <w:rtl/>
        </w:rPr>
        <w:tab/>
        <w:t>אל תשלו עצמכם: גם אם ידע כל לקוח, זה לא אומר שזכותו מכוח הדבר הזה, כי המפקח אמר לקבל חריגה.</w:t>
      </w:r>
    </w:p>
    <w:p w14:paraId="380D4660" w14:textId="77777777" w:rsidR="008870B5" w:rsidRPr="008870B5" w:rsidRDefault="008870B5" w:rsidP="008870B5">
      <w:pPr>
        <w:bidi/>
        <w:rPr>
          <w:rFonts w:cs="David" w:hint="cs"/>
          <w:rtl/>
        </w:rPr>
      </w:pPr>
    </w:p>
    <w:p w14:paraId="7051AC23" w14:textId="77777777" w:rsidR="008870B5" w:rsidRPr="008870B5" w:rsidRDefault="008870B5" w:rsidP="008870B5">
      <w:pPr>
        <w:bidi/>
        <w:rPr>
          <w:rFonts w:cs="David" w:hint="cs"/>
          <w:rtl/>
        </w:rPr>
      </w:pPr>
      <w:r w:rsidRPr="008870B5">
        <w:rPr>
          <w:rFonts w:cs="David" w:hint="cs"/>
          <w:u w:val="single"/>
          <w:rtl/>
        </w:rPr>
        <w:t>שימי משה:</w:t>
      </w:r>
    </w:p>
    <w:p w14:paraId="08459DB3" w14:textId="77777777" w:rsidR="008870B5" w:rsidRPr="008870B5" w:rsidRDefault="008870B5" w:rsidP="008870B5">
      <w:pPr>
        <w:bidi/>
        <w:rPr>
          <w:rFonts w:cs="David" w:hint="cs"/>
          <w:rtl/>
        </w:rPr>
      </w:pPr>
    </w:p>
    <w:p w14:paraId="71BF8D8D" w14:textId="77777777" w:rsidR="008870B5" w:rsidRPr="008870B5" w:rsidRDefault="008870B5" w:rsidP="008870B5">
      <w:pPr>
        <w:bidi/>
        <w:rPr>
          <w:rFonts w:cs="David" w:hint="cs"/>
          <w:rtl/>
        </w:rPr>
      </w:pPr>
      <w:r w:rsidRPr="008870B5">
        <w:rPr>
          <w:rFonts w:cs="David" w:hint="cs"/>
          <w:rtl/>
        </w:rPr>
        <w:tab/>
        <w:t xml:space="preserve"> הבנק לא יכול להתערב כשאני לא יכול ואני מוגבל.</w:t>
      </w:r>
    </w:p>
    <w:p w14:paraId="5CA65CE5" w14:textId="77777777" w:rsidR="008870B5" w:rsidRPr="008870B5" w:rsidRDefault="008870B5" w:rsidP="008870B5">
      <w:pPr>
        <w:bidi/>
        <w:rPr>
          <w:rFonts w:cs="David" w:hint="cs"/>
          <w:rtl/>
        </w:rPr>
      </w:pPr>
    </w:p>
    <w:p w14:paraId="7546B500" w14:textId="77777777" w:rsidR="008870B5" w:rsidRPr="008870B5" w:rsidRDefault="008870B5" w:rsidP="008870B5">
      <w:pPr>
        <w:bidi/>
        <w:rPr>
          <w:rFonts w:cs="David" w:hint="cs"/>
          <w:rtl/>
        </w:rPr>
      </w:pPr>
      <w:r w:rsidRPr="008870B5">
        <w:rPr>
          <w:rFonts w:cs="David"/>
          <w:u w:val="single"/>
          <w:rtl/>
        </w:rPr>
        <w:br w:type="page"/>
      </w:r>
      <w:r w:rsidRPr="008870B5">
        <w:rPr>
          <w:rFonts w:cs="David" w:hint="cs"/>
          <w:u w:val="single"/>
          <w:rtl/>
        </w:rPr>
        <w:t>יואב להמן:</w:t>
      </w:r>
    </w:p>
    <w:p w14:paraId="349AABD9" w14:textId="77777777" w:rsidR="008870B5" w:rsidRPr="008870B5" w:rsidRDefault="008870B5" w:rsidP="008870B5">
      <w:pPr>
        <w:bidi/>
        <w:rPr>
          <w:rFonts w:cs="David" w:hint="cs"/>
          <w:rtl/>
        </w:rPr>
      </w:pPr>
    </w:p>
    <w:p w14:paraId="2CBF7E92" w14:textId="77777777" w:rsidR="008870B5" w:rsidRPr="008870B5" w:rsidRDefault="008870B5" w:rsidP="008870B5">
      <w:pPr>
        <w:bidi/>
        <w:rPr>
          <w:rFonts w:cs="David" w:hint="cs"/>
          <w:rtl/>
        </w:rPr>
      </w:pPr>
      <w:r w:rsidRPr="008870B5">
        <w:rPr>
          <w:rFonts w:cs="David" w:hint="cs"/>
          <w:rtl/>
        </w:rPr>
        <w:tab/>
        <w:t>נכון הוא יגיד שהוא לא רוצה לתת, לא בגלל המפקח.</w:t>
      </w:r>
    </w:p>
    <w:p w14:paraId="49677F9B" w14:textId="77777777" w:rsidR="008870B5" w:rsidRPr="008870B5" w:rsidRDefault="008870B5" w:rsidP="008870B5">
      <w:pPr>
        <w:bidi/>
        <w:rPr>
          <w:rFonts w:cs="David" w:hint="cs"/>
          <w:rtl/>
        </w:rPr>
      </w:pPr>
    </w:p>
    <w:p w14:paraId="22972B9C" w14:textId="77777777" w:rsidR="008870B5" w:rsidRPr="008870B5" w:rsidRDefault="008870B5" w:rsidP="008870B5">
      <w:pPr>
        <w:bidi/>
        <w:rPr>
          <w:rFonts w:cs="David" w:hint="cs"/>
          <w:rtl/>
        </w:rPr>
      </w:pPr>
      <w:r w:rsidRPr="008870B5">
        <w:rPr>
          <w:rFonts w:cs="David" w:hint="cs"/>
          <w:u w:val="single"/>
          <w:rtl/>
        </w:rPr>
        <w:t>שימי משה:</w:t>
      </w:r>
    </w:p>
    <w:p w14:paraId="1C70D265" w14:textId="77777777" w:rsidR="008870B5" w:rsidRPr="008870B5" w:rsidRDefault="008870B5" w:rsidP="008870B5">
      <w:pPr>
        <w:bidi/>
        <w:rPr>
          <w:rFonts w:cs="David" w:hint="cs"/>
          <w:rtl/>
        </w:rPr>
      </w:pPr>
    </w:p>
    <w:p w14:paraId="2F44348D" w14:textId="77777777" w:rsidR="008870B5" w:rsidRPr="008870B5" w:rsidRDefault="008870B5" w:rsidP="008870B5">
      <w:pPr>
        <w:bidi/>
        <w:rPr>
          <w:rFonts w:cs="David" w:hint="cs"/>
          <w:rtl/>
        </w:rPr>
      </w:pPr>
      <w:r w:rsidRPr="008870B5">
        <w:rPr>
          <w:rFonts w:cs="David" w:hint="cs"/>
          <w:rtl/>
        </w:rPr>
        <w:tab/>
        <w:t xml:space="preserve"> הצעה נוספת: יש למעלה מ-1,500 פניות של אנשי עסקים מהצפון שנמצאים בסכנת הכרזה של חשבונות מוגבלים בגלל צ'קים חוזרים. אני לא יודע איך אתה יכול לעשות את זה ובמה אתם יכולים לעזור דווקא משום שהבנקים עשו את מה שעשו. איך אפשר לבטל את רוע הגזירה, ושלא יזכו לתואר הלא מכובד </w:t>
      </w:r>
      <w:r w:rsidRPr="008870B5">
        <w:rPr>
          <w:rFonts w:cs="David"/>
          <w:rtl/>
        </w:rPr>
        <w:t>"</w:t>
      </w:r>
      <w:r w:rsidRPr="008870B5">
        <w:rPr>
          <w:rFonts w:cs="David" w:hint="cs"/>
          <w:rtl/>
        </w:rPr>
        <w:t>לקוח מוגבל</w:t>
      </w:r>
      <w:r w:rsidRPr="008870B5">
        <w:rPr>
          <w:rFonts w:cs="David"/>
          <w:rtl/>
        </w:rPr>
        <w:t>"</w:t>
      </w:r>
      <w:r w:rsidRPr="008870B5">
        <w:rPr>
          <w:rFonts w:cs="David" w:hint="cs"/>
          <w:rtl/>
        </w:rPr>
        <w:t xml:space="preserve">. </w:t>
      </w:r>
    </w:p>
    <w:p w14:paraId="66A0C01D" w14:textId="77777777" w:rsidR="008870B5" w:rsidRPr="008870B5" w:rsidRDefault="008870B5" w:rsidP="008870B5">
      <w:pPr>
        <w:bidi/>
        <w:rPr>
          <w:rFonts w:cs="David" w:hint="cs"/>
          <w:rtl/>
        </w:rPr>
      </w:pPr>
    </w:p>
    <w:p w14:paraId="3FF70FE5" w14:textId="77777777" w:rsidR="008870B5" w:rsidRPr="008870B5" w:rsidRDefault="008870B5" w:rsidP="008870B5">
      <w:pPr>
        <w:bidi/>
        <w:rPr>
          <w:rFonts w:cs="David" w:hint="cs"/>
          <w:u w:val="single"/>
          <w:rtl/>
        </w:rPr>
      </w:pPr>
      <w:r w:rsidRPr="008870B5">
        <w:rPr>
          <w:rFonts w:cs="David" w:hint="cs"/>
          <w:u w:val="single"/>
          <w:rtl/>
        </w:rPr>
        <w:t>יואב להמן:</w:t>
      </w:r>
    </w:p>
    <w:p w14:paraId="0429AB99" w14:textId="77777777" w:rsidR="008870B5" w:rsidRPr="008870B5" w:rsidRDefault="008870B5" w:rsidP="008870B5">
      <w:pPr>
        <w:bidi/>
        <w:rPr>
          <w:rFonts w:cs="David" w:hint="cs"/>
          <w:u w:val="single"/>
          <w:rtl/>
        </w:rPr>
      </w:pPr>
    </w:p>
    <w:p w14:paraId="4DA8B32B" w14:textId="77777777" w:rsidR="008870B5" w:rsidRPr="008870B5" w:rsidRDefault="008870B5" w:rsidP="008870B5">
      <w:pPr>
        <w:bidi/>
        <w:ind w:firstLine="567"/>
        <w:rPr>
          <w:rFonts w:cs="David" w:hint="cs"/>
          <w:rtl/>
        </w:rPr>
      </w:pPr>
      <w:r w:rsidRPr="008870B5">
        <w:rPr>
          <w:rFonts w:cs="David" w:hint="cs"/>
          <w:rtl/>
        </w:rPr>
        <w:t>זה לא לקוח מוגבל, זאת בעיה עסקית חמורה מאוד.</w:t>
      </w:r>
    </w:p>
    <w:p w14:paraId="5BEE675D" w14:textId="77777777" w:rsidR="008870B5" w:rsidRPr="008870B5" w:rsidRDefault="008870B5" w:rsidP="008870B5">
      <w:pPr>
        <w:bidi/>
        <w:rPr>
          <w:rFonts w:cs="David" w:hint="cs"/>
          <w:rtl/>
        </w:rPr>
      </w:pPr>
    </w:p>
    <w:p w14:paraId="64004675" w14:textId="77777777" w:rsidR="008870B5" w:rsidRPr="008870B5" w:rsidRDefault="008870B5" w:rsidP="008870B5">
      <w:pPr>
        <w:bidi/>
        <w:rPr>
          <w:rFonts w:cs="David" w:hint="cs"/>
          <w:u w:val="single"/>
          <w:rtl/>
        </w:rPr>
      </w:pPr>
      <w:r w:rsidRPr="008870B5">
        <w:rPr>
          <w:rFonts w:cs="David" w:hint="cs"/>
          <w:u w:val="single"/>
          <w:rtl/>
        </w:rPr>
        <w:t>שימי משה:</w:t>
      </w:r>
    </w:p>
    <w:p w14:paraId="799BD104" w14:textId="77777777" w:rsidR="008870B5" w:rsidRPr="008870B5" w:rsidRDefault="008870B5" w:rsidP="008870B5">
      <w:pPr>
        <w:bidi/>
        <w:rPr>
          <w:rFonts w:cs="David" w:hint="cs"/>
          <w:u w:val="single"/>
          <w:rtl/>
        </w:rPr>
      </w:pPr>
    </w:p>
    <w:p w14:paraId="69AE7079" w14:textId="77777777" w:rsidR="008870B5" w:rsidRPr="008870B5" w:rsidRDefault="008870B5" w:rsidP="008870B5">
      <w:pPr>
        <w:bidi/>
        <w:ind w:firstLine="567"/>
        <w:rPr>
          <w:rFonts w:cs="David" w:hint="cs"/>
          <w:rtl/>
        </w:rPr>
      </w:pPr>
      <w:r w:rsidRPr="008870B5">
        <w:rPr>
          <w:rFonts w:cs="David" w:hint="cs"/>
          <w:rtl/>
        </w:rPr>
        <w:t>בוודאי. אם הבנקים כבר עשו את מה שעשו, והם נשענו על התקנה החדשה- -</w:t>
      </w:r>
    </w:p>
    <w:p w14:paraId="641DD30E" w14:textId="77777777" w:rsidR="008870B5" w:rsidRPr="008870B5" w:rsidRDefault="008870B5" w:rsidP="008870B5">
      <w:pPr>
        <w:bidi/>
        <w:rPr>
          <w:rFonts w:cs="David" w:hint="cs"/>
          <w:rtl/>
        </w:rPr>
      </w:pPr>
    </w:p>
    <w:p w14:paraId="6736BF03" w14:textId="77777777" w:rsidR="008870B5" w:rsidRPr="008870B5" w:rsidRDefault="008870B5" w:rsidP="008870B5">
      <w:pPr>
        <w:bidi/>
        <w:rPr>
          <w:rFonts w:cs="David" w:hint="cs"/>
          <w:u w:val="single"/>
          <w:rtl/>
        </w:rPr>
      </w:pPr>
      <w:r w:rsidRPr="008870B5">
        <w:rPr>
          <w:rFonts w:cs="David" w:hint="cs"/>
          <w:u w:val="single"/>
          <w:rtl/>
        </w:rPr>
        <w:t>יואב להמן:</w:t>
      </w:r>
    </w:p>
    <w:p w14:paraId="3A4ACAC1" w14:textId="77777777" w:rsidR="008870B5" w:rsidRPr="008870B5" w:rsidRDefault="008870B5" w:rsidP="008870B5">
      <w:pPr>
        <w:bidi/>
        <w:rPr>
          <w:rFonts w:cs="David" w:hint="cs"/>
          <w:u w:val="single"/>
          <w:rtl/>
        </w:rPr>
      </w:pPr>
    </w:p>
    <w:p w14:paraId="625120D5" w14:textId="77777777" w:rsidR="008870B5" w:rsidRPr="008870B5" w:rsidRDefault="008870B5" w:rsidP="008870B5">
      <w:pPr>
        <w:bidi/>
        <w:ind w:firstLine="567"/>
        <w:rPr>
          <w:rFonts w:cs="David" w:hint="cs"/>
          <w:rtl/>
        </w:rPr>
      </w:pPr>
      <w:r w:rsidRPr="008870B5">
        <w:rPr>
          <w:rFonts w:cs="David" w:hint="cs"/>
          <w:rtl/>
        </w:rPr>
        <w:t>זה לא קשור לתקנה.</w:t>
      </w:r>
    </w:p>
    <w:p w14:paraId="5D657999" w14:textId="77777777" w:rsidR="008870B5" w:rsidRPr="008870B5" w:rsidRDefault="008870B5" w:rsidP="008870B5">
      <w:pPr>
        <w:bidi/>
        <w:rPr>
          <w:rFonts w:cs="David" w:hint="cs"/>
          <w:rtl/>
        </w:rPr>
      </w:pPr>
    </w:p>
    <w:p w14:paraId="18F6C3D7" w14:textId="77777777" w:rsidR="008870B5" w:rsidRPr="008870B5" w:rsidRDefault="008870B5" w:rsidP="008870B5">
      <w:pPr>
        <w:bidi/>
        <w:rPr>
          <w:rFonts w:cs="David" w:hint="cs"/>
          <w:u w:val="single"/>
          <w:rtl/>
        </w:rPr>
      </w:pPr>
      <w:r w:rsidRPr="008870B5">
        <w:rPr>
          <w:rFonts w:cs="David" w:hint="cs"/>
          <w:u w:val="single"/>
          <w:rtl/>
        </w:rPr>
        <w:t>שימי משה:</w:t>
      </w:r>
    </w:p>
    <w:p w14:paraId="4DC3E01A" w14:textId="77777777" w:rsidR="008870B5" w:rsidRPr="008870B5" w:rsidRDefault="008870B5" w:rsidP="008870B5">
      <w:pPr>
        <w:bidi/>
        <w:rPr>
          <w:rFonts w:cs="David" w:hint="cs"/>
          <w:u w:val="single"/>
          <w:rtl/>
        </w:rPr>
      </w:pPr>
    </w:p>
    <w:p w14:paraId="6E792CD8" w14:textId="77777777" w:rsidR="008870B5" w:rsidRPr="008870B5" w:rsidRDefault="008870B5" w:rsidP="008870B5">
      <w:pPr>
        <w:bidi/>
        <w:ind w:firstLine="567"/>
        <w:rPr>
          <w:rFonts w:cs="David" w:hint="cs"/>
          <w:rtl/>
        </w:rPr>
      </w:pPr>
      <w:r w:rsidRPr="008870B5">
        <w:rPr>
          <w:rFonts w:cs="David" w:hint="cs"/>
          <w:rtl/>
        </w:rPr>
        <w:t xml:space="preserve">- - הם לא כיבדו את הצ'קים, לא נתנו להם אשראי, ואמרו: </w:t>
      </w:r>
      <w:r w:rsidRPr="008870B5">
        <w:rPr>
          <w:rFonts w:cs="David"/>
          <w:rtl/>
        </w:rPr>
        <w:t>"</w:t>
      </w:r>
      <w:r w:rsidRPr="008870B5">
        <w:rPr>
          <w:rFonts w:cs="David" w:hint="cs"/>
          <w:rtl/>
        </w:rPr>
        <w:t>אני לא יכול</w:t>
      </w:r>
      <w:r w:rsidRPr="008870B5">
        <w:rPr>
          <w:rFonts w:cs="David"/>
          <w:rtl/>
        </w:rPr>
        <w:t>"</w:t>
      </w:r>
      <w:r w:rsidRPr="008870B5">
        <w:rPr>
          <w:rFonts w:cs="David" w:hint="cs"/>
          <w:rtl/>
        </w:rPr>
        <w:t>.</w:t>
      </w:r>
    </w:p>
    <w:p w14:paraId="39BA4DC9" w14:textId="77777777" w:rsidR="008870B5" w:rsidRPr="008870B5" w:rsidRDefault="008870B5" w:rsidP="008870B5">
      <w:pPr>
        <w:bidi/>
        <w:rPr>
          <w:rFonts w:cs="David" w:hint="cs"/>
          <w:rtl/>
        </w:rPr>
      </w:pPr>
    </w:p>
    <w:p w14:paraId="3B46E07A"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291E7499" w14:textId="77777777" w:rsidR="008870B5" w:rsidRPr="008870B5" w:rsidRDefault="008870B5" w:rsidP="008870B5">
      <w:pPr>
        <w:bidi/>
        <w:rPr>
          <w:rFonts w:cs="David" w:hint="cs"/>
          <w:rtl/>
        </w:rPr>
      </w:pPr>
    </w:p>
    <w:p w14:paraId="106BE7FA" w14:textId="77777777" w:rsidR="008870B5" w:rsidRPr="008870B5" w:rsidRDefault="008870B5" w:rsidP="008870B5">
      <w:pPr>
        <w:bidi/>
        <w:rPr>
          <w:rFonts w:cs="David" w:hint="cs"/>
          <w:rtl/>
        </w:rPr>
      </w:pPr>
      <w:r w:rsidRPr="008870B5">
        <w:rPr>
          <w:rFonts w:cs="David" w:hint="cs"/>
          <w:rtl/>
        </w:rPr>
        <w:tab/>
        <w:t xml:space="preserve">יש לי הצעה לסיכום. לאור הדיון לאחר ששמענו את כולם, חייבת לצאת מפה קריאה.  ועדת הכנסת מבקשת מהמפקח על הבנקים לאתר דרכים נוספות ולמצוא פתרונות כדי לסייע ללקוחות הפרטיים והעסקיים הגרים בצפון הארץ כדי שאלה יוכלו להתמודד  עם המצוקות הבנקאיות היום-יומיות בגלל הלחימה בצפון. כמו-כן הוועדה מבקשת לפרסם שנית את חוזר הבנקים בנושא שירותים בנקאיים בסניפי בנק באזור הצפון. </w:t>
      </w:r>
    </w:p>
    <w:p w14:paraId="16AF25DC" w14:textId="77777777" w:rsidR="008870B5" w:rsidRPr="008870B5" w:rsidRDefault="008870B5" w:rsidP="008870B5">
      <w:pPr>
        <w:bidi/>
        <w:rPr>
          <w:rFonts w:cs="David" w:hint="cs"/>
          <w:rtl/>
        </w:rPr>
      </w:pPr>
    </w:p>
    <w:p w14:paraId="584C19B3" w14:textId="77777777" w:rsidR="008870B5" w:rsidRPr="008870B5" w:rsidRDefault="008870B5" w:rsidP="008870B5">
      <w:pPr>
        <w:bidi/>
        <w:ind w:firstLine="567"/>
        <w:rPr>
          <w:rFonts w:cs="David" w:hint="cs"/>
          <w:rtl/>
        </w:rPr>
      </w:pPr>
      <w:r w:rsidRPr="008870B5">
        <w:rPr>
          <w:rFonts w:cs="David" w:hint="cs"/>
          <w:rtl/>
        </w:rPr>
        <w:t>ועדת הכנסת תפנה למנכ</w:t>
      </w:r>
      <w:r w:rsidRPr="008870B5">
        <w:rPr>
          <w:rFonts w:cs="David"/>
          <w:rtl/>
        </w:rPr>
        <w:t>"</w:t>
      </w:r>
      <w:r w:rsidRPr="008870B5">
        <w:rPr>
          <w:rFonts w:cs="David" w:hint="cs"/>
          <w:rtl/>
        </w:rPr>
        <w:t>ל משרד ראש הממשלה בבקשה שיפנה לדחיית התשלומים: ארנונה, חשמל, מקדמות מס, ביטוח לאומי, מע</w:t>
      </w:r>
      <w:r w:rsidRPr="008870B5">
        <w:rPr>
          <w:rFonts w:cs="David"/>
          <w:rtl/>
        </w:rPr>
        <w:t>"</w:t>
      </w:r>
      <w:r w:rsidRPr="008870B5">
        <w:rPr>
          <w:rFonts w:cs="David" w:hint="cs"/>
          <w:rtl/>
        </w:rPr>
        <w:t>מ ועוד כל עוד נמשכת המלחמה לכל תושבי הצפון. יש הערות?</w:t>
      </w:r>
    </w:p>
    <w:p w14:paraId="7A82CB61" w14:textId="77777777" w:rsidR="008870B5" w:rsidRPr="008870B5" w:rsidRDefault="008870B5" w:rsidP="008870B5">
      <w:pPr>
        <w:bidi/>
        <w:rPr>
          <w:rFonts w:cs="David" w:hint="cs"/>
          <w:rtl/>
        </w:rPr>
      </w:pPr>
    </w:p>
    <w:p w14:paraId="06C142E6" w14:textId="77777777" w:rsidR="008870B5" w:rsidRPr="008870B5" w:rsidRDefault="008870B5" w:rsidP="008870B5">
      <w:pPr>
        <w:pStyle w:val="Heading5"/>
        <w:jc w:val="left"/>
        <w:rPr>
          <w:rFonts w:hint="cs"/>
          <w:rtl/>
        </w:rPr>
      </w:pPr>
      <w:r w:rsidRPr="008870B5">
        <w:rPr>
          <w:rFonts w:hint="cs"/>
          <w:u w:val="single"/>
          <w:rtl/>
        </w:rPr>
        <w:t>יצחק גלנטי:</w:t>
      </w:r>
    </w:p>
    <w:p w14:paraId="3F30325E" w14:textId="77777777" w:rsidR="008870B5" w:rsidRPr="008870B5" w:rsidRDefault="008870B5" w:rsidP="008870B5">
      <w:pPr>
        <w:pStyle w:val="Heading5"/>
        <w:jc w:val="left"/>
        <w:rPr>
          <w:rFonts w:hint="cs"/>
          <w:rtl/>
        </w:rPr>
      </w:pPr>
    </w:p>
    <w:p w14:paraId="37091E8F" w14:textId="77777777" w:rsidR="008870B5" w:rsidRPr="008870B5" w:rsidRDefault="008870B5" w:rsidP="008870B5">
      <w:pPr>
        <w:bidi/>
        <w:rPr>
          <w:rFonts w:cs="David" w:hint="cs"/>
          <w:rtl/>
        </w:rPr>
      </w:pPr>
      <w:r w:rsidRPr="008870B5">
        <w:rPr>
          <w:rFonts w:cs="David" w:hint="cs"/>
          <w:rtl/>
        </w:rPr>
        <w:tab/>
        <w:t>אני מבקש להוסיף: יש תשלומים קבועים, כמו למשל מים- -</w:t>
      </w:r>
    </w:p>
    <w:p w14:paraId="73E628B1" w14:textId="77777777" w:rsidR="008870B5" w:rsidRPr="008870B5" w:rsidRDefault="008870B5" w:rsidP="008870B5">
      <w:pPr>
        <w:bidi/>
        <w:rPr>
          <w:rFonts w:cs="David" w:hint="cs"/>
          <w:rtl/>
        </w:rPr>
      </w:pPr>
    </w:p>
    <w:p w14:paraId="5FB3F8D9"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165E8210" w14:textId="77777777" w:rsidR="008870B5" w:rsidRPr="008870B5" w:rsidRDefault="008870B5" w:rsidP="008870B5">
      <w:pPr>
        <w:bidi/>
        <w:rPr>
          <w:rFonts w:cs="David" w:hint="cs"/>
          <w:rtl/>
        </w:rPr>
      </w:pPr>
    </w:p>
    <w:p w14:paraId="42B06280" w14:textId="77777777" w:rsidR="008870B5" w:rsidRPr="008870B5" w:rsidRDefault="008870B5" w:rsidP="008870B5">
      <w:pPr>
        <w:bidi/>
        <w:rPr>
          <w:rFonts w:cs="David" w:hint="cs"/>
          <w:rtl/>
        </w:rPr>
      </w:pPr>
      <w:r w:rsidRPr="008870B5">
        <w:rPr>
          <w:rFonts w:cs="David" w:hint="cs"/>
          <w:rtl/>
        </w:rPr>
        <w:tab/>
        <w:t xml:space="preserve"> אמרתי: ארנונה, חשמל, מים, תשלומי מקדמות, מס.</w:t>
      </w:r>
    </w:p>
    <w:p w14:paraId="03BF954E" w14:textId="77777777" w:rsidR="008870B5" w:rsidRPr="008870B5" w:rsidRDefault="008870B5" w:rsidP="008870B5">
      <w:pPr>
        <w:bidi/>
        <w:rPr>
          <w:rFonts w:cs="David" w:hint="cs"/>
          <w:rtl/>
        </w:rPr>
      </w:pPr>
    </w:p>
    <w:p w14:paraId="67CF8BC7" w14:textId="77777777" w:rsidR="008870B5" w:rsidRPr="008870B5" w:rsidRDefault="008870B5" w:rsidP="008870B5">
      <w:pPr>
        <w:pStyle w:val="Heading5"/>
        <w:jc w:val="left"/>
        <w:rPr>
          <w:rFonts w:hint="cs"/>
          <w:rtl/>
        </w:rPr>
      </w:pPr>
      <w:r w:rsidRPr="008870B5">
        <w:rPr>
          <w:rFonts w:hint="cs"/>
          <w:u w:val="single"/>
          <w:rtl/>
        </w:rPr>
        <w:t>אסתרינה טרטמן:</w:t>
      </w:r>
    </w:p>
    <w:p w14:paraId="20324536" w14:textId="77777777" w:rsidR="008870B5" w:rsidRPr="008870B5" w:rsidRDefault="008870B5" w:rsidP="008870B5">
      <w:pPr>
        <w:pStyle w:val="Heading5"/>
        <w:jc w:val="left"/>
        <w:rPr>
          <w:rFonts w:hint="cs"/>
          <w:rtl/>
        </w:rPr>
      </w:pPr>
    </w:p>
    <w:p w14:paraId="4395DC05" w14:textId="77777777" w:rsidR="008870B5" w:rsidRPr="008870B5" w:rsidRDefault="008870B5" w:rsidP="008870B5">
      <w:pPr>
        <w:bidi/>
        <w:rPr>
          <w:rFonts w:cs="David" w:hint="cs"/>
          <w:rtl/>
        </w:rPr>
      </w:pPr>
      <w:r w:rsidRPr="008870B5">
        <w:rPr>
          <w:rFonts w:cs="David" w:hint="cs"/>
          <w:rtl/>
        </w:rPr>
        <w:tab/>
        <w:t xml:space="preserve"> מה לדחות?</w:t>
      </w:r>
    </w:p>
    <w:p w14:paraId="67267685" w14:textId="77777777" w:rsidR="008870B5" w:rsidRPr="008870B5" w:rsidRDefault="008870B5" w:rsidP="008870B5">
      <w:pPr>
        <w:bidi/>
        <w:rPr>
          <w:rFonts w:cs="David" w:hint="cs"/>
          <w:rtl/>
        </w:rPr>
      </w:pPr>
    </w:p>
    <w:p w14:paraId="499DA9D4"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4088F7DE" w14:textId="77777777" w:rsidR="008870B5" w:rsidRPr="008870B5" w:rsidRDefault="008870B5" w:rsidP="008870B5">
      <w:pPr>
        <w:bidi/>
        <w:rPr>
          <w:rFonts w:cs="David" w:hint="cs"/>
          <w:rtl/>
        </w:rPr>
      </w:pPr>
    </w:p>
    <w:p w14:paraId="6199CEEC" w14:textId="77777777" w:rsidR="008870B5" w:rsidRPr="008870B5" w:rsidRDefault="008870B5" w:rsidP="008870B5">
      <w:pPr>
        <w:bidi/>
        <w:rPr>
          <w:rFonts w:cs="David" w:hint="cs"/>
          <w:rtl/>
        </w:rPr>
      </w:pPr>
      <w:r w:rsidRPr="008870B5">
        <w:rPr>
          <w:rFonts w:cs="David" w:hint="cs"/>
          <w:rtl/>
        </w:rPr>
        <w:tab/>
        <w:t xml:space="preserve"> בחודש לפחות. עד שהמלחמה תסתיים.</w:t>
      </w:r>
    </w:p>
    <w:p w14:paraId="64A41451" w14:textId="77777777" w:rsidR="008870B5" w:rsidRPr="008870B5" w:rsidRDefault="008870B5" w:rsidP="008870B5">
      <w:pPr>
        <w:bidi/>
        <w:rPr>
          <w:rFonts w:cs="David" w:hint="cs"/>
          <w:rtl/>
        </w:rPr>
      </w:pPr>
    </w:p>
    <w:p w14:paraId="05AC4670" w14:textId="77777777" w:rsidR="008870B5" w:rsidRPr="008870B5" w:rsidRDefault="008870B5" w:rsidP="008870B5">
      <w:pPr>
        <w:pStyle w:val="Heading5"/>
        <w:jc w:val="left"/>
        <w:rPr>
          <w:rFonts w:hint="cs"/>
          <w:rtl/>
        </w:rPr>
      </w:pPr>
      <w:r w:rsidRPr="008870B5">
        <w:rPr>
          <w:rFonts w:hint="cs"/>
          <w:u w:val="single"/>
          <w:rtl/>
        </w:rPr>
        <w:t>אסתרינה טרטמן:</w:t>
      </w:r>
    </w:p>
    <w:p w14:paraId="3D16F674" w14:textId="77777777" w:rsidR="008870B5" w:rsidRPr="008870B5" w:rsidRDefault="008870B5" w:rsidP="008870B5">
      <w:pPr>
        <w:pStyle w:val="Heading5"/>
        <w:jc w:val="left"/>
        <w:rPr>
          <w:rFonts w:hint="cs"/>
          <w:rtl/>
        </w:rPr>
      </w:pPr>
    </w:p>
    <w:p w14:paraId="34F989B9" w14:textId="77777777" w:rsidR="008870B5" w:rsidRPr="008870B5" w:rsidRDefault="008870B5" w:rsidP="008870B5">
      <w:pPr>
        <w:bidi/>
        <w:rPr>
          <w:rFonts w:cs="David" w:hint="cs"/>
          <w:rtl/>
        </w:rPr>
      </w:pPr>
      <w:r w:rsidRPr="008870B5">
        <w:rPr>
          <w:rFonts w:cs="David" w:hint="cs"/>
          <w:rtl/>
        </w:rPr>
        <w:tab/>
        <w:t xml:space="preserve"> אז ישלמו בחודש הבא שני תשלומים?</w:t>
      </w:r>
    </w:p>
    <w:p w14:paraId="64253FEB" w14:textId="77777777" w:rsidR="008870B5" w:rsidRPr="008870B5" w:rsidRDefault="008870B5" w:rsidP="008870B5">
      <w:pPr>
        <w:bidi/>
        <w:rPr>
          <w:rFonts w:cs="David" w:hint="cs"/>
          <w:rtl/>
        </w:rPr>
      </w:pPr>
    </w:p>
    <w:p w14:paraId="0411FFAE" w14:textId="77777777" w:rsidR="008870B5" w:rsidRPr="008870B5" w:rsidRDefault="008870B5" w:rsidP="008870B5">
      <w:pPr>
        <w:pStyle w:val="Heading5"/>
        <w:jc w:val="left"/>
        <w:rPr>
          <w:rFonts w:hint="cs"/>
          <w:rtl/>
        </w:rPr>
      </w:pPr>
      <w:r w:rsidRPr="008870B5">
        <w:rPr>
          <w:rFonts w:hint="cs"/>
          <w:u w:val="single"/>
          <w:rtl/>
        </w:rPr>
        <w:t>יצחק גלנטי:</w:t>
      </w:r>
    </w:p>
    <w:p w14:paraId="418A5981" w14:textId="77777777" w:rsidR="008870B5" w:rsidRPr="008870B5" w:rsidRDefault="008870B5" w:rsidP="008870B5">
      <w:pPr>
        <w:pStyle w:val="Heading5"/>
        <w:jc w:val="left"/>
        <w:rPr>
          <w:rFonts w:hint="cs"/>
          <w:rtl/>
        </w:rPr>
      </w:pPr>
    </w:p>
    <w:p w14:paraId="7398728A" w14:textId="77777777" w:rsidR="008870B5" w:rsidRPr="008870B5" w:rsidRDefault="008870B5" w:rsidP="008870B5">
      <w:pPr>
        <w:bidi/>
        <w:rPr>
          <w:rFonts w:cs="David" w:hint="cs"/>
          <w:rtl/>
        </w:rPr>
      </w:pPr>
      <w:r w:rsidRPr="008870B5">
        <w:rPr>
          <w:rFonts w:cs="David" w:hint="cs"/>
          <w:rtl/>
        </w:rPr>
        <w:tab/>
        <w:t xml:space="preserve"> יש דירות רבות ריקות בצפון, שלא צורכות חשמל ולא מים, אבל יש תשלומים קבועים שצריך לשלם אותם גם אם לא צורכים את כל אלה. את הדבר הזה לדעתי, לפחות לתקופת המלחמה, יש לבטל. אני מדבר על תשלום כאשר אין שום שימוש.</w:t>
      </w:r>
    </w:p>
    <w:p w14:paraId="3A6F1FAE" w14:textId="77777777" w:rsidR="008870B5" w:rsidRPr="008870B5" w:rsidRDefault="008870B5" w:rsidP="008870B5">
      <w:pPr>
        <w:bidi/>
        <w:rPr>
          <w:rFonts w:cs="David" w:hint="cs"/>
          <w:rtl/>
        </w:rPr>
      </w:pPr>
    </w:p>
    <w:p w14:paraId="541F2050"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49278F8D" w14:textId="77777777" w:rsidR="008870B5" w:rsidRPr="008870B5" w:rsidRDefault="008870B5" w:rsidP="008870B5">
      <w:pPr>
        <w:bidi/>
        <w:rPr>
          <w:rFonts w:cs="David" w:hint="cs"/>
          <w:rtl/>
        </w:rPr>
      </w:pPr>
    </w:p>
    <w:p w14:paraId="0DBB030C" w14:textId="77777777" w:rsidR="008870B5" w:rsidRPr="008870B5" w:rsidRDefault="008870B5" w:rsidP="008870B5">
      <w:pPr>
        <w:bidi/>
        <w:rPr>
          <w:rFonts w:cs="David" w:hint="cs"/>
          <w:rtl/>
        </w:rPr>
      </w:pPr>
      <w:r w:rsidRPr="008870B5">
        <w:rPr>
          <w:rFonts w:cs="David" w:hint="cs"/>
          <w:rtl/>
        </w:rPr>
        <w:tab/>
        <w:t xml:space="preserve"> אנחנו יכולים לפנות למנכ</w:t>
      </w:r>
      <w:r w:rsidRPr="008870B5">
        <w:rPr>
          <w:rFonts w:cs="David"/>
          <w:rtl/>
        </w:rPr>
        <w:t>"</w:t>
      </w:r>
      <w:r w:rsidRPr="008870B5">
        <w:rPr>
          <w:rFonts w:cs="David" w:hint="cs"/>
          <w:rtl/>
        </w:rPr>
        <w:t>ל משרד ראש הממשלה, ואת זה אנחנו עושים. שוחח איתו בטלפון ותן לו את המשוואה שהצעת פה.</w:t>
      </w:r>
    </w:p>
    <w:p w14:paraId="5A708946" w14:textId="77777777" w:rsidR="008870B5" w:rsidRPr="008870B5" w:rsidRDefault="008870B5" w:rsidP="008870B5">
      <w:pPr>
        <w:bidi/>
        <w:rPr>
          <w:rFonts w:cs="David" w:hint="cs"/>
          <w:rtl/>
        </w:rPr>
      </w:pPr>
    </w:p>
    <w:p w14:paraId="2A4F18D3" w14:textId="77777777" w:rsidR="008870B5" w:rsidRPr="008870B5" w:rsidRDefault="008870B5" w:rsidP="008870B5">
      <w:pPr>
        <w:bidi/>
        <w:rPr>
          <w:rFonts w:cs="David" w:hint="cs"/>
          <w:rtl/>
        </w:rPr>
      </w:pPr>
      <w:r w:rsidRPr="008870B5">
        <w:rPr>
          <w:rFonts w:cs="David" w:hint="cs"/>
          <w:u w:val="single"/>
          <w:rtl/>
        </w:rPr>
        <w:t>יואב להמן:</w:t>
      </w:r>
    </w:p>
    <w:p w14:paraId="37781AB0" w14:textId="77777777" w:rsidR="008870B5" w:rsidRPr="008870B5" w:rsidRDefault="008870B5" w:rsidP="008870B5">
      <w:pPr>
        <w:bidi/>
        <w:rPr>
          <w:rFonts w:cs="David" w:hint="cs"/>
          <w:rtl/>
        </w:rPr>
      </w:pPr>
    </w:p>
    <w:p w14:paraId="15A4A915" w14:textId="77777777" w:rsidR="008870B5" w:rsidRPr="008870B5" w:rsidRDefault="008870B5" w:rsidP="008870B5">
      <w:pPr>
        <w:bidi/>
        <w:rPr>
          <w:rFonts w:cs="David" w:hint="cs"/>
          <w:rtl/>
        </w:rPr>
      </w:pPr>
      <w:r w:rsidRPr="008870B5">
        <w:rPr>
          <w:rFonts w:cs="David" w:hint="cs"/>
          <w:rtl/>
        </w:rPr>
        <w:tab/>
        <w:t xml:space="preserve"> אותה קריאה שאתם קוראים לבנקים לעשות את זה, אפשר לפנות לחברות שבמידת האפשר יעשו את ההקלות.</w:t>
      </w:r>
    </w:p>
    <w:p w14:paraId="68F7479E" w14:textId="77777777" w:rsidR="008870B5" w:rsidRPr="008870B5" w:rsidRDefault="008870B5" w:rsidP="008870B5">
      <w:pPr>
        <w:bidi/>
        <w:rPr>
          <w:rFonts w:cs="David" w:hint="cs"/>
          <w:rtl/>
        </w:rPr>
      </w:pPr>
    </w:p>
    <w:p w14:paraId="7183730E"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5AE1C730" w14:textId="77777777" w:rsidR="008870B5" w:rsidRPr="008870B5" w:rsidRDefault="008870B5" w:rsidP="008870B5">
      <w:pPr>
        <w:bidi/>
        <w:rPr>
          <w:rFonts w:cs="David" w:hint="cs"/>
          <w:rtl/>
        </w:rPr>
      </w:pPr>
    </w:p>
    <w:p w14:paraId="22A353E2" w14:textId="77777777" w:rsidR="008870B5" w:rsidRPr="008870B5" w:rsidRDefault="008870B5" w:rsidP="008870B5">
      <w:pPr>
        <w:bidi/>
        <w:rPr>
          <w:rFonts w:cs="David" w:hint="cs"/>
          <w:rtl/>
        </w:rPr>
      </w:pPr>
      <w:r w:rsidRPr="008870B5">
        <w:rPr>
          <w:rFonts w:cs="David" w:hint="cs"/>
          <w:rtl/>
        </w:rPr>
        <w:tab/>
        <w:t>אנחנו יכולים לעשות את זה באמצעות מנכ</w:t>
      </w:r>
      <w:r w:rsidRPr="008870B5">
        <w:rPr>
          <w:rFonts w:cs="David"/>
          <w:rtl/>
        </w:rPr>
        <w:t>"</w:t>
      </w:r>
      <w:r w:rsidRPr="008870B5">
        <w:rPr>
          <w:rFonts w:cs="David" w:hint="cs"/>
          <w:rtl/>
        </w:rPr>
        <w:t>ל משרד ראש הממשלה כי הוא מונה לפקח.</w:t>
      </w:r>
    </w:p>
    <w:p w14:paraId="6ED5B79A" w14:textId="77777777" w:rsidR="008870B5" w:rsidRPr="008870B5" w:rsidRDefault="008870B5" w:rsidP="008870B5">
      <w:pPr>
        <w:bidi/>
        <w:rPr>
          <w:rFonts w:cs="David" w:hint="cs"/>
          <w:rtl/>
        </w:rPr>
      </w:pPr>
    </w:p>
    <w:p w14:paraId="17F1791F" w14:textId="77777777" w:rsidR="008870B5" w:rsidRPr="008870B5" w:rsidRDefault="008870B5" w:rsidP="008870B5">
      <w:pPr>
        <w:bidi/>
        <w:rPr>
          <w:rFonts w:cs="David" w:hint="cs"/>
          <w:rtl/>
        </w:rPr>
      </w:pPr>
      <w:r w:rsidRPr="008870B5">
        <w:rPr>
          <w:rFonts w:cs="David" w:hint="cs"/>
          <w:u w:val="single"/>
          <w:rtl/>
        </w:rPr>
        <w:t>יצחק אליאסוף:</w:t>
      </w:r>
    </w:p>
    <w:p w14:paraId="25C05C93" w14:textId="77777777" w:rsidR="008870B5" w:rsidRPr="008870B5" w:rsidRDefault="008870B5" w:rsidP="008870B5">
      <w:pPr>
        <w:bidi/>
        <w:rPr>
          <w:rFonts w:cs="David" w:hint="cs"/>
          <w:rtl/>
        </w:rPr>
      </w:pPr>
    </w:p>
    <w:p w14:paraId="5FAC43B9" w14:textId="77777777" w:rsidR="008870B5" w:rsidRPr="008870B5" w:rsidRDefault="008870B5" w:rsidP="008870B5">
      <w:pPr>
        <w:bidi/>
        <w:rPr>
          <w:rFonts w:cs="David" w:hint="cs"/>
          <w:rtl/>
        </w:rPr>
      </w:pPr>
      <w:r w:rsidRPr="008870B5">
        <w:rPr>
          <w:rFonts w:cs="David" w:hint="cs"/>
          <w:rtl/>
        </w:rPr>
        <w:tab/>
        <w:t xml:space="preserve"> אני פניתי אל המפקח על הבנקים להוריד את העמלות ואת הריביות שמתייחסות למשקי הבית בצפון בתקופת המלחמה, שגם הם יהיו שותפים למאמץ המלחמתי.</w:t>
      </w:r>
    </w:p>
    <w:p w14:paraId="6EAF059E" w14:textId="77777777" w:rsidR="008870B5" w:rsidRPr="008870B5" w:rsidRDefault="008870B5" w:rsidP="008870B5">
      <w:pPr>
        <w:bidi/>
        <w:rPr>
          <w:rFonts w:cs="David" w:hint="cs"/>
          <w:rtl/>
        </w:rPr>
      </w:pPr>
    </w:p>
    <w:p w14:paraId="4B777070" w14:textId="77777777" w:rsidR="008870B5" w:rsidRPr="008870B5" w:rsidRDefault="008870B5" w:rsidP="008870B5">
      <w:pPr>
        <w:bidi/>
        <w:rPr>
          <w:rFonts w:cs="David" w:hint="cs"/>
          <w:rtl/>
        </w:rPr>
      </w:pPr>
      <w:r w:rsidRPr="008870B5">
        <w:rPr>
          <w:rFonts w:cs="David" w:hint="cs"/>
          <w:u w:val="single"/>
          <w:rtl/>
        </w:rPr>
        <w:t>שימי משה:</w:t>
      </w:r>
    </w:p>
    <w:p w14:paraId="40216436" w14:textId="77777777" w:rsidR="008870B5" w:rsidRPr="008870B5" w:rsidRDefault="008870B5" w:rsidP="008870B5">
      <w:pPr>
        <w:bidi/>
        <w:rPr>
          <w:rFonts w:cs="David" w:hint="cs"/>
          <w:rtl/>
        </w:rPr>
      </w:pPr>
    </w:p>
    <w:p w14:paraId="5C0E3831" w14:textId="77777777" w:rsidR="008870B5" w:rsidRPr="008870B5" w:rsidRDefault="008870B5" w:rsidP="008870B5">
      <w:pPr>
        <w:bidi/>
        <w:rPr>
          <w:rFonts w:cs="David" w:hint="cs"/>
          <w:rtl/>
        </w:rPr>
      </w:pPr>
      <w:r w:rsidRPr="008870B5">
        <w:rPr>
          <w:rFonts w:cs="David" w:hint="cs"/>
          <w:rtl/>
        </w:rPr>
        <w:tab/>
        <w:t>בנושא ההגבלה אני מבקש לחפש נוסחה- -</w:t>
      </w:r>
    </w:p>
    <w:p w14:paraId="288EA211" w14:textId="77777777" w:rsidR="008870B5" w:rsidRPr="008870B5" w:rsidRDefault="008870B5" w:rsidP="008870B5">
      <w:pPr>
        <w:bidi/>
        <w:rPr>
          <w:rFonts w:cs="David" w:hint="cs"/>
          <w:rtl/>
        </w:rPr>
      </w:pPr>
    </w:p>
    <w:p w14:paraId="02EC4018"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3C638AFF" w14:textId="77777777" w:rsidR="008870B5" w:rsidRPr="008870B5" w:rsidRDefault="008870B5" w:rsidP="008870B5">
      <w:pPr>
        <w:bidi/>
        <w:rPr>
          <w:rFonts w:cs="David" w:hint="cs"/>
          <w:rtl/>
        </w:rPr>
      </w:pPr>
    </w:p>
    <w:p w14:paraId="51D82DE8" w14:textId="77777777" w:rsidR="008870B5" w:rsidRPr="008870B5" w:rsidRDefault="008870B5" w:rsidP="008870B5">
      <w:pPr>
        <w:bidi/>
        <w:rPr>
          <w:rFonts w:cs="David" w:hint="cs"/>
          <w:rtl/>
        </w:rPr>
      </w:pPr>
      <w:r w:rsidRPr="008870B5">
        <w:rPr>
          <w:rFonts w:cs="David" w:hint="cs"/>
          <w:rtl/>
        </w:rPr>
        <w:tab/>
        <w:t xml:space="preserve"> כתבתי את זה. פתרונות בנושא ההגבלה, הוא יכול לבדוק.</w:t>
      </w:r>
    </w:p>
    <w:p w14:paraId="6D6602E2" w14:textId="77777777" w:rsidR="008870B5" w:rsidRPr="008870B5" w:rsidRDefault="008870B5" w:rsidP="008870B5">
      <w:pPr>
        <w:bidi/>
        <w:rPr>
          <w:rFonts w:cs="David" w:hint="cs"/>
          <w:rtl/>
        </w:rPr>
      </w:pPr>
    </w:p>
    <w:p w14:paraId="7D897DA0" w14:textId="77777777" w:rsidR="008870B5" w:rsidRPr="008870B5" w:rsidRDefault="008870B5" w:rsidP="008870B5">
      <w:pPr>
        <w:bidi/>
        <w:rPr>
          <w:rFonts w:cs="David" w:hint="cs"/>
          <w:rtl/>
        </w:rPr>
      </w:pPr>
      <w:r w:rsidRPr="008870B5">
        <w:rPr>
          <w:rFonts w:cs="David" w:hint="cs"/>
          <w:u w:val="single"/>
          <w:rtl/>
        </w:rPr>
        <w:t>שימי משה:</w:t>
      </w:r>
    </w:p>
    <w:p w14:paraId="1EA56820" w14:textId="77777777" w:rsidR="008870B5" w:rsidRPr="008870B5" w:rsidRDefault="008870B5" w:rsidP="008870B5">
      <w:pPr>
        <w:bidi/>
        <w:rPr>
          <w:rFonts w:cs="David" w:hint="cs"/>
          <w:rtl/>
        </w:rPr>
      </w:pPr>
    </w:p>
    <w:p w14:paraId="4A9856FC" w14:textId="77777777" w:rsidR="008870B5" w:rsidRPr="008870B5" w:rsidRDefault="008870B5" w:rsidP="008870B5">
      <w:pPr>
        <w:bidi/>
        <w:rPr>
          <w:rFonts w:cs="David" w:hint="cs"/>
          <w:rtl/>
        </w:rPr>
      </w:pPr>
      <w:r w:rsidRPr="008870B5">
        <w:rPr>
          <w:rFonts w:cs="David" w:hint="cs"/>
          <w:rtl/>
        </w:rPr>
        <w:tab/>
        <w:t xml:space="preserve"> אנחנו מודים לך.</w:t>
      </w:r>
    </w:p>
    <w:p w14:paraId="514DE6B3" w14:textId="77777777" w:rsidR="008870B5" w:rsidRPr="008870B5" w:rsidRDefault="008870B5" w:rsidP="008870B5">
      <w:pPr>
        <w:bidi/>
        <w:rPr>
          <w:rFonts w:cs="David" w:hint="cs"/>
          <w:rtl/>
        </w:rPr>
      </w:pPr>
    </w:p>
    <w:p w14:paraId="3498431C" w14:textId="77777777" w:rsidR="008870B5" w:rsidRPr="008870B5" w:rsidRDefault="008870B5" w:rsidP="008870B5">
      <w:pPr>
        <w:pStyle w:val="Heading5"/>
        <w:jc w:val="left"/>
        <w:rPr>
          <w:rFonts w:hint="cs"/>
          <w:rtl/>
        </w:rPr>
      </w:pPr>
      <w:r w:rsidRPr="008870B5">
        <w:rPr>
          <w:rFonts w:hint="cs"/>
          <w:u w:val="single"/>
          <w:rtl/>
        </w:rPr>
        <w:t>אסתרינה טרטמן:</w:t>
      </w:r>
    </w:p>
    <w:p w14:paraId="50535A18" w14:textId="77777777" w:rsidR="008870B5" w:rsidRPr="008870B5" w:rsidRDefault="008870B5" w:rsidP="008870B5">
      <w:pPr>
        <w:pStyle w:val="Heading5"/>
        <w:jc w:val="left"/>
        <w:rPr>
          <w:rFonts w:hint="cs"/>
          <w:rtl/>
        </w:rPr>
      </w:pPr>
    </w:p>
    <w:p w14:paraId="28B42B27" w14:textId="77777777" w:rsidR="008870B5" w:rsidRPr="008870B5" w:rsidRDefault="008870B5" w:rsidP="008870B5">
      <w:pPr>
        <w:bidi/>
        <w:rPr>
          <w:rFonts w:cs="David" w:hint="cs"/>
          <w:rtl/>
        </w:rPr>
      </w:pPr>
      <w:r w:rsidRPr="008870B5">
        <w:rPr>
          <w:rFonts w:cs="David" w:hint="cs"/>
          <w:rtl/>
        </w:rPr>
        <w:tab/>
        <w:t xml:space="preserve"> אני מסכימה איתך שאנחנו צריכים לצאת בהודעה מסכמת, אבל חשוב לי כחברה בוועדה שהקריאה שלנו לא תהיה פופוליסטית שמאחוריה אין כלום- -</w:t>
      </w:r>
    </w:p>
    <w:p w14:paraId="22E8483E" w14:textId="77777777" w:rsidR="008870B5" w:rsidRPr="008870B5" w:rsidRDefault="008870B5" w:rsidP="008870B5">
      <w:pPr>
        <w:bidi/>
        <w:rPr>
          <w:rFonts w:cs="David" w:hint="cs"/>
          <w:rtl/>
        </w:rPr>
      </w:pPr>
    </w:p>
    <w:p w14:paraId="44283A88"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565A3C3C" w14:textId="77777777" w:rsidR="008870B5" w:rsidRPr="008870B5" w:rsidRDefault="008870B5" w:rsidP="008870B5">
      <w:pPr>
        <w:bidi/>
        <w:rPr>
          <w:rFonts w:cs="David" w:hint="cs"/>
          <w:rtl/>
        </w:rPr>
      </w:pPr>
    </w:p>
    <w:p w14:paraId="5EC5B8EA" w14:textId="77777777" w:rsidR="008870B5" w:rsidRPr="008870B5" w:rsidRDefault="008870B5" w:rsidP="008870B5">
      <w:pPr>
        <w:bidi/>
        <w:rPr>
          <w:rFonts w:cs="David" w:hint="cs"/>
          <w:rtl/>
        </w:rPr>
      </w:pPr>
      <w:r w:rsidRPr="008870B5">
        <w:rPr>
          <w:rFonts w:cs="David" w:hint="cs"/>
          <w:rtl/>
        </w:rPr>
        <w:tab/>
        <w:t>זה לחלוטין לא פופוליסטי.</w:t>
      </w:r>
    </w:p>
    <w:p w14:paraId="6253D128" w14:textId="77777777" w:rsidR="008870B5" w:rsidRPr="008870B5" w:rsidRDefault="008870B5" w:rsidP="008870B5">
      <w:pPr>
        <w:bidi/>
        <w:rPr>
          <w:rFonts w:cs="David" w:hint="cs"/>
          <w:rtl/>
        </w:rPr>
      </w:pPr>
    </w:p>
    <w:p w14:paraId="448BD7CD" w14:textId="77777777" w:rsidR="008870B5" w:rsidRPr="008870B5" w:rsidRDefault="008870B5" w:rsidP="008870B5">
      <w:pPr>
        <w:pStyle w:val="Heading5"/>
        <w:jc w:val="left"/>
        <w:rPr>
          <w:rFonts w:hint="cs"/>
          <w:rtl/>
        </w:rPr>
      </w:pPr>
      <w:r w:rsidRPr="008870B5">
        <w:rPr>
          <w:rFonts w:hint="cs"/>
          <w:u w:val="single"/>
          <w:rtl/>
        </w:rPr>
        <w:t>אסתרינה טרטמן:</w:t>
      </w:r>
    </w:p>
    <w:p w14:paraId="43E2BF5F" w14:textId="77777777" w:rsidR="008870B5" w:rsidRPr="008870B5" w:rsidRDefault="008870B5" w:rsidP="008870B5">
      <w:pPr>
        <w:pStyle w:val="Heading5"/>
        <w:jc w:val="left"/>
        <w:rPr>
          <w:rFonts w:hint="cs"/>
          <w:rtl/>
        </w:rPr>
      </w:pPr>
    </w:p>
    <w:p w14:paraId="6CD46890" w14:textId="77777777" w:rsidR="008870B5" w:rsidRPr="008870B5" w:rsidRDefault="008870B5" w:rsidP="008870B5">
      <w:pPr>
        <w:pStyle w:val="BodyText"/>
        <w:rPr>
          <w:rFonts w:hint="cs"/>
          <w:rtl/>
        </w:rPr>
      </w:pPr>
      <w:r w:rsidRPr="008870B5">
        <w:rPr>
          <w:rFonts w:hint="cs"/>
          <w:rtl/>
        </w:rPr>
        <w:tab/>
        <w:t xml:space="preserve"> אנחנו באותו צד של המתרס. להפך, אני בעד ואני שמחה על ההכרזה. אבל בקריאה שלנו צריך לחדד, כי אם הוא יגיד שיפנה ויבדוק, מה המשמעות? בנוסח ביקשתי לדחות את התשלומים. דחיית התשלומים אומר שישלמו כשתיגמר המלחמה את כל התשלומים במכה אחת?</w:t>
      </w:r>
    </w:p>
    <w:p w14:paraId="2BBC6056" w14:textId="77777777" w:rsidR="008870B5" w:rsidRPr="008870B5" w:rsidRDefault="008870B5" w:rsidP="008870B5">
      <w:pPr>
        <w:bidi/>
        <w:rPr>
          <w:rFonts w:cs="David" w:hint="cs"/>
          <w:rtl/>
        </w:rPr>
      </w:pPr>
    </w:p>
    <w:p w14:paraId="74C89F2D"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4F8F7CAE" w14:textId="77777777" w:rsidR="008870B5" w:rsidRPr="008870B5" w:rsidRDefault="008870B5" w:rsidP="008870B5">
      <w:pPr>
        <w:bidi/>
        <w:rPr>
          <w:rFonts w:cs="David" w:hint="cs"/>
          <w:rtl/>
        </w:rPr>
      </w:pPr>
    </w:p>
    <w:p w14:paraId="4EAEF873" w14:textId="77777777" w:rsidR="008870B5" w:rsidRPr="008870B5" w:rsidRDefault="008870B5" w:rsidP="008870B5">
      <w:pPr>
        <w:bidi/>
        <w:rPr>
          <w:rFonts w:cs="David" w:hint="cs"/>
          <w:rtl/>
        </w:rPr>
      </w:pPr>
      <w:r w:rsidRPr="008870B5">
        <w:rPr>
          <w:rFonts w:cs="David" w:hint="cs"/>
          <w:rtl/>
        </w:rPr>
        <w:tab/>
        <w:t>אין מה לעשות, אין ברירה אחרת.</w:t>
      </w:r>
    </w:p>
    <w:p w14:paraId="297E3A6E" w14:textId="77777777" w:rsidR="008870B5" w:rsidRPr="008870B5" w:rsidRDefault="008870B5" w:rsidP="008870B5">
      <w:pPr>
        <w:bidi/>
        <w:rPr>
          <w:rFonts w:cs="David" w:hint="cs"/>
          <w:rtl/>
        </w:rPr>
      </w:pPr>
    </w:p>
    <w:p w14:paraId="6A9461F4" w14:textId="77777777" w:rsidR="008870B5" w:rsidRPr="008870B5" w:rsidRDefault="008870B5" w:rsidP="008870B5">
      <w:pPr>
        <w:pStyle w:val="Heading5"/>
        <w:jc w:val="left"/>
        <w:rPr>
          <w:rFonts w:hint="cs"/>
          <w:rtl/>
        </w:rPr>
      </w:pPr>
      <w:r w:rsidRPr="008870B5">
        <w:rPr>
          <w:rFonts w:hint="cs"/>
          <w:u w:val="single"/>
          <w:rtl/>
        </w:rPr>
        <w:t>יצחק גלנטי:</w:t>
      </w:r>
    </w:p>
    <w:p w14:paraId="597EBF3B" w14:textId="77777777" w:rsidR="008870B5" w:rsidRPr="008870B5" w:rsidRDefault="008870B5" w:rsidP="008870B5">
      <w:pPr>
        <w:pStyle w:val="Heading5"/>
        <w:jc w:val="left"/>
        <w:rPr>
          <w:rFonts w:hint="cs"/>
          <w:rtl/>
        </w:rPr>
      </w:pPr>
    </w:p>
    <w:p w14:paraId="6E7B225B" w14:textId="77777777" w:rsidR="008870B5" w:rsidRPr="008870B5" w:rsidRDefault="008870B5" w:rsidP="008870B5">
      <w:pPr>
        <w:bidi/>
        <w:rPr>
          <w:rFonts w:cs="David" w:hint="cs"/>
          <w:rtl/>
        </w:rPr>
      </w:pPr>
      <w:r w:rsidRPr="008870B5">
        <w:rPr>
          <w:rFonts w:cs="David" w:hint="cs"/>
          <w:rtl/>
        </w:rPr>
        <w:tab/>
        <w:t xml:space="preserve"> ניתן לפרוס.</w:t>
      </w:r>
    </w:p>
    <w:p w14:paraId="04E1FACB" w14:textId="77777777" w:rsidR="008870B5" w:rsidRPr="008870B5" w:rsidRDefault="008870B5" w:rsidP="008870B5">
      <w:pPr>
        <w:bidi/>
        <w:rPr>
          <w:rFonts w:cs="David" w:hint="cs"/>
          <w:rtl/>
        </w:rPr>
      </w:pPr>
    </w:p>
    <w:p w14:paraId="6C5EE96D" w14:textId="77777777" w:rsidR="008870B5" w:rsidRPr="008870B5" w:rsidRDefault="008870B5" w:rsidP="008870B5">
      <w:pPr>
        <w:pStyle w:val="Heading5"/>
        <w:jc w:val="left"/>
        <w:rPr>
          <w:rFonts w:hint="cs"/>
          <w:rtl/>
        </w:rPr>
      </w:pPr>
      <w:r w:rsidRPr="008870B5">
        <w:rPr>
          <w:rFonts w:hint="cs"/>
          <w:u w:val="single"/>
          <w:rtl/>
        </w:rPr>
        <w:t>אסתרינה טרטמן:</w:t>
      </w:r>
    </w:p>
    <w:p w14:paraId="102DF6D5" w14:textId="77777777" w:rsidR="008870B5" w:rsidRPr="008870B5" w:rsidRDefault="008870B5" w:rsidP="008870B5">
      <w:pPr>
        <w:pStyle w:val="Heading5"/>
        <w:jc w:val="left"/>
        <w:rPr>
          <w:rFonts w:hint="cs"/>
          <w:rtl/>
        </w:rPr>
      </w:pPr>
    </w:p>
    <w:p w14:paraId="4E630326" w14:textId="77777777" w:rsidR="008870B5" w:rsidRPr="008870B5" w:rsidRDefault="008870B5" w:rsidP="008870B5">
      <w:pPr>
        <w:bidi/>
        <w:rPr>
          <w:rFonts w:cs="David" w:hint="cs"/>
          <w:rtl/>
        </w:rPr>
      </w:pPr>
      <w:r w:rsidRPr="008870B5">
        <w:rPr>
          <w:rFonts w:cs="David" w:hint="cs"/>
          <w:rtl/>
        </w:rPr>
        <w:tab/>
        <w:t xml:space="preserve"> צריך לבחון - יש כאלה שיכולים לשלם. אלה שבמצוקה צריך לבוא לקראתם עם אופציה של פריסת התשלומים. להיות ממוקדים בניסוח כדי שזה יהיה גם מעשי.</w:t>
      </w:r>
    </w:p>
    <w:p w14:paraId="477CA45E" w14:textId="77777777" w:rsidR="008870B5" w:rsidRPr="008870B5" w:rsidRDefault="008870B5" w:rsidP="008870B5">
      <w:pPr>
        <w:bidi/>
        <w:rPr>
          <w:rFonts w:cs="David" w:hint="cs"/>
          <w:rtl/>
        </w:rPr>
      </w:pPr>
    </w:p>
    <w:p w14:paraId="13BA82A4"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753294E8" w14:textId="77777777" w:rsidR="008870B5" w:rsidRPr="008870B5" w:rsidRDefault="008870B5" w:rsidP="008870B5">
      <w:pPr>
        <w:bidi/>
        <w:rPr>
          <w:rFonts w:cs="David" w:hint="cs"/>
          <w:rtl/>
        </w:rPr>
      </w:pPr>
    </w:p>
    <w:p w14:paraId="3087857D" w14:textId="77777777" w:rsidR="008870B5" w:rsidRPr="008870B5" w:rsidRDefault="008870B5" w:rsidP="008870B5">
      <w:pPr>
        <w:bidi/>
        <w:rPr>
          <w:rFonts w:cs="David" w:hint="cs"/>
          <w:rtl/>
        </w:rPr>
      </w:pPr>
      <w:r w:rsidRPr="008870B5">
        <w:rPr>
          <w:rFonts w:cs="David" w:hint="cs"/>
          <w:rtl/>
        </w:rPr>
        <w:tab/>
        <w:t>אז לדחייה או לפריסת התשלומים.</w:t>
      </w:r>
    </w:p>
    <w:p w14:paraId="5A18D3F7" w14:textId="77777777" w:rsidR="008870B5" w:rsidRPr="008870B5" w:rsidRDefault="008870B5" w:rsidP="008870B5">
      <w:pPr>
        <w:bidi/>
        <w:rPr>
          <w:rFonts w:cs="David" w:hint="cs"/>
          <w:rtl/>
        </w:rPr>
      </w:pPr>
    </w:p>
    <w:p w14:paraId="0588967B" w14:textId="77777777" w:rsidR="008870B5" w:rsidRPr="008870B5" w:rsidRDefault="008870B5" w:rsidP="008870B5">
      <w:pPr>
        <w:bidi/>
        <w:rPr>
          <w:rFonts w:cs="David" w:hint="cs"/>
          <w:u w:val="single"/>
          <w:rtl/>
        </w:rPr>
      </w:pPr>
      <w:r w:rsidRPr="008870B5">
        <w:rPr>
          <w:rFonts w:cs="David" w:hint="cs"/>
          <w:u w:val="single"/>
          <w:rtl/>
        </w:rPr>
        <w:t>קריאה:</w:t>
      </w:r>
    </w:p>
    <w:p w14:paraId="6401A7CD" w14:textId="77777777" w:rsidR="008870B5" w:rsidRPr="008870B5" w:rsidRDefault="008870B5" w:rsidP="008870B5">
      <w:pPr>
        <w:bidi/>
        <w:rPr>
          <w:rFonts w:cs="David" w:hint="cs"/>
          <w:u w:val="single"/>
          <w:rtl/>
        </w:rPr>
      </w:pPr>
    </w:p>
    <w:p w14:paraId="2E8F4960" w14:textId="77777777" w:rsidR="008870B5" w:rsidRPr="008870B5" w:rsidRDefault="008870B5" w:rsidP="008870B5">
      <w:pPr>
        <w:bidi/>
        <w:rPr>
          <w:rFonts w:cs="David" w:hint="cs"/>
          <w:rtl/>
        </w:rPr>
      </w:pPr>
      <w:r w:rsidRPr="008870B5">
        <w:rPr>
          <w:rFonts w:cs="David" w:hint="cs"/>
          <w:rtl/>
        </w:rPr>
        <w:tab/>
        <w:t>לדחייה ולפריסת התשלומים.</w:t>
      </w:r>
    </w:p>
    <w:p w14:paraId="49FEC2EA" w14:textId="77777777" w:rsidR="008870B5" w:rsidRPr="008870B5" w:rsidRDefault="008870B5" w:rsidP="008870B5">
      <w:pPr>
        <w:bidi/>
        <w:rPr>
          <w:rFonts w:cs="David" w:hint="cs"/>
          <w:rtl/>
        </w:rPr>
      </w:pPr>
    </w:p>
    <w:p w14:paraId="4D885915"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02CE5ED0" w14:textId="77777777" w:rsidR="008870B5" w:rsidRPr="008870B5" w:rsidRDefault="008870B5" w:rsidP="008870B5">
      <w:pPr>
        <w:bidi/>
        <w:rPr>
          <w:rFonts w:cs="David" w:hint="cs"/>
          <w:rtl/>
        </w:rPr>
      </w:pPr>
    </w:p>
    <w:p w14:paraId="4217FF6B" w14:textId="77777777" w:rsidR="008870B5" w:rsidRPr="008870B5" w:rsidRDefault="008870B5" w:rsidP="008870B5">
      <w:pPr>
        <w:bidi/>
        <w:rPr>
          <w:rFonts w:cs="David" w:hint="cs"/>
          <w:rtl/>
        </w:rPr>
      </w:pPr>
      <w:r w:rsidRPr="008870B5">
        <w:rPr>
          <w:rFonts w:cs="David" w:hint="cs"/>
          <w:rtl/>
        </w:rPr>
        <w:tab/>
        <w:t xml:space="preserve">הוספתי את זה. </w:t>
      </w:r>
    </w:p>
    <w:p w14:paraId="2DAE8C02" w14:textId="77777777" w:rsidR="008870B5" w:rsidRPr="008870B5" w:rsidRDefault="008870B5" w:rsidP="008870B5">
      <w:pPr>
        <w:bidi/>
        <w:rPr>
          <w:rFonts w:cs="David" w:hint="cs"/>
          <w:rtl/>
        </w:rPr>
      </w:pPr>
    </w:p>
    <w:p w14:paraId="1C3DF4EE" w14:textId="77777777" w:rsidR="008870B5" w:rsidRPr="008870B5" w:rsidRDefault="008870B5" w:rsidP="008870B5">
      <w:pPr>
        <w:bidi/>
        <w:ind w:firstLine="567"/>
        <w:rPr>
          <w:rFonts w:cs="David" w:hint="cs"/>
          <w:rtl/>
        </w:rPr>
      </w:pPr>
      <w:r w:rsidRPr="008870B5">
        <w:rPr>
          <w:rFonts w:cs="David" w:hint="cs"/>
          <w:rtl/>
        </w:rPr>
        <w:t>אני חוזרת על כל הודעת הסיכום: ועדת הכנסת מבקשת מהמפקח על הבנקים לאתר דרכים נוספות ופתרונות כדי לסייע ללקוחות הפרטיים והעסקיים הגרים בצפון הארץ כדי שאלה יוכלו להתמודד עם המצוקות הבנקאיות היומיומיות כתוצאה מהמלחמה; כמו-כן לפרסם חוזר לבנקים בנושא שירותים בנקאיים בסניפי בנק באזור הצפון.</w:t>
      </w:r>
    </w:p>
    <w:p w14:paraId="0FEA1DE3" w14:textId="77777777" w:rsidR="008870B5" w:rsidRPr="008870B5" w:rsidRDefault="008870B5" w:rsidP="008870B5">
      <w:pPr>
        <w:bidi/>
        <w:ind w:firstLine="567"/>
        <w:rPr>
          <w:rFonts w:cs="David" w:hint="cs"/>
          <w:rtl/>
        </w:rPr>
      </w:pPr>
    </w:p>
    <w:p w14:paraId="2389559F" w14:textId="77777777" w:rsidR="008870B5" w:rsidRPr="008870B5" w:rsidRDefault="008870B5" w:rsidP="008870B5">
      <w:pPr>
        <w:bidi/>
        <w:ind w:firstLine="567"/>
        <w:rPr>
          <w:rFonts w:cs="David" w:hint="cs"/>
          <w:rtl/>
        </w:rPr>
      </w:pPr>
      <w:r w:rsidRPr="008870B5">
        <w:rPr>
          <w:rFonts w:cs="David" w:hint="cs"/>
          <w:rtl/>
        </w:rPr>
        <w:t>ועדת הכנסת תפנה למנכ</w:t>
      </w:r>
      <w:r w:rsidRPr="008870B5">
        <w:rPr>
          <w:rFonts w:cs="David"/>
          <w:rtl/>
        </w:rPr>
        <w:t>"</w:t>
      </w:r>
      <w:r w:rsidRPr="008870B5">
        <w:rPr>
          <w:rFonts w:cs="David" w:hint="cs"/>
          <w:rtl/>
        </w:rPr>
        <w:t>ל משרד ראש הממשלה בבקשה שיפנה לדחיית התשלומים ולפריסתם: ארנונה, חשמל, תשלומי מקדמות מס, ביטוח לאומי, מע</w:t>
      </w:r>
      <w:r w:rsidRPr="008870B5">
        <w:rPr>
          <w:rFonts w:cs="David"/>
          <w:rtl/>
        </w:rPr>
        <w:t>"</w:t>
      </w:r>
      <w:r w:rsidRPr="008870B5">
        <w:rPr>
          <w:rFonts w:cs="David" w:hint="cs"/>
          <w:rtl/>
        </w:rPr>
        <w:t>מ ועוד - כל עוד נמשכת המלחמה בצפון.</w:t>
      </w:r>
    </w:p>
    <w:p w14:paraId="66A68B87" w14:textId="77777777" w:rsidR="008870B5" w:rsidRPr="008870B5" w:rsidRDefault="008870B5" w:rsidP="008870B5">
      <w:pPr>
        <w:bidi/>
        <w:rPr>
          <w:rFonts w:cs="David" w:hint="cs"/>
          <w:rtl/>
        </w:rPr>
      </w:pPr>
    </w:p>
    <w:p w14:paraId="1E43A0EC" w14:textId="77777777" w:rsidR="008870B5" w:rsidRPr="008870B5" w:rsidRDefault="008870B5" w:rsidP="008870B5">
      <w:pPr>
        <w:bidi/>
        <w:rPr>
          <w:rFonts w:cs="David" w:hint="cs"/>
          <w:rtl/>
        </w:rPr>
      </w:pPr>
      <w:r w:rsidRPr="008870B5">
        <w:rPr>
          <w:rFonts w:cs="David" w:hint="cs"/>
          <w:u w:val="single"/>
          <w:rtl/>
        </w:rPr>
        <w:t>שימי משה:</w:t>
      </w:r>
    </w:p>
    <w:p w14:paraId="23814046" w14:textId="77777777" w:rsidR="008870B5" w:rsidRPr="008870B5" w:rsidRDefault="008870B5" w:rsidP="008870B5">
      <w:pPr>
        <w:bidi/>
        <w:rPr>
          <w:rFonts w:cs="David" w:hint="cs"/>
          <w:rtl/>
        </w:rPr>
      </w:pPr>
    </w:p>
    <w:p w14:paraId="308B7C4C" w14:textId="77777777" w:rsidR="008870B5" w:rsidRPr="008870B5" w:rsidRDefault="008870B5" w:rsidP="008870B5">
      <w:pPr>
        <w:bidi/>
        <w:rPr>
          <w:rFonts w:cs="David" w:hint="cs"/>
          <w:rtl/>
        </w:rPr>
      </w:pPr>
      <w:r w:rsidRPr="008870B5">
        <w:rPr>
          <w:rFonts w:cs="David" w:hint="cs"/>
          <w:rtl/>
        </w:rPr>
        <w:tab/>
        <w:t>המגבלות לא מוזכרות.</w:t>
      </w:r>
    </w:p>
    <w:p w14:paraId="722C324B" w14:textId="77777777" w:rsidR="008870B5" w:rsidRPr="008870B5" w:rsidRDefault="008870B5" w:rsidP="008870B5">
      <w:pPr>
        <w:bidi/>
        <w:rPr>
          <w:rFonts w:cs="David" w:hint="cs"/>
          <w:rtl/>
        </w:rPr>
      </w:pPr>
    </w:p>
    <w:p w14:paraId="24925A6A"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1DA34F07" w14:textId="77777777" w:rsidR="008870B5" w:rsidRPr="008870B5" w:rsidRDefault="008870B5" w:rsidP="008870B5">
      <w:pPr>
        <w:bidi/>
        <w:rPr>
          <w:rFonts w:cs="David" w:hint="cs"/>
          <w:rtl/>
        </w:rPr>
      </w:pPr>
    </w:p>
    <w:p w14:paraId="1D1B9411" w14:textId="77777777" w:rsidR="008870B5" w:rsidRPr="008870B5" w:rsidRDefault="008870B5" w:rsidP="008870B5">
      <w:pPr>
        <w:bidi/>
        <w:rPr>
          <w:rFonts w:cs="David" w:hint="cs"/>
          <w:rtl/>
        </w:rPr>
      </w:pPr>
      <w:r w:rsidRPr="008870B5">
        <w:rPr>
          <w:rFonts w:cs="David" w:hint="cs"/>
          <w:rtl/>
        </w:rPr>
        <w:tab/>
        <w:t>זה מוזכר. ברגע שאני מדברת על המפקח על הבנקים- - -</w:t>
      </w:r>
    </w:p>
    <w:p w14:paraId="460BFF75" w14:textId="77777777" w:rsidR="008870B5" w:rsidRPr="008870B5" w:rsidRDefault="008870B5" w:rsidP="008870B5">
      <w:pPr>
        <w:bidi/>
        <w:rPr>
          <w:rFonts w:cs="David" w:hint="cs"/>
          <w:rtl/>
        </w:rPr>
      </w:pPr>
    </w:p>
    <w:p w14:paraId="5553F695" w14:textId="77777777" w:rsidR="008870B5" w:rsidRPr="008870B5" w:rsidRDefault="008870B5" w:rsidP="008870B5">
      <w:pPr>
        <w:bidi/>
        <w:rPr>
          <w:rFonts w:cs="David" w:hint="cs"/>
          <w:u w:val="single"/>
          <w:rtl/>
        </w:rPr>
      </w:pPr>
      <w:r w:rsidRPr="008870B5">
        <w:rPr>
          <w:rFonts w:cs="David" w:hint="cs"/>
          <w:u w:val="single"/>
          <w:rtl/>
        </w:rPr>
        <w:t>קריאה:</w:t>
      </w:r>
    </w:p>
    <w:p w14:paraId="11278C1F" w14:textId="77777777" w:rsidR="008870B5" w:rsidRPr="008870B5" w:rsidRDefault="008870B5" w:rsidP="008870B5">
      <w:pPr>
        <w:bidi/>
        <w:rPr>
          <w:rFonts w:cs="David" w:hint="cs"/>
          <w:u w:val="single"/>
          <w:rtl/>
        </w:rPr>
      </w:pPr>
    </w:p>
    <w:p w14:paraId="35373A82" w14:textId="77777777" w:rsidR="008870B5" w:rsidRPr="008870B5" w:rsidRDefault="008870B5" w:rsidP="008870B5">
      <w:pPr>
        <w:bidi/>
        <w:rPr>
          <w:rFonts w:cs="David" w:hint="cs"/>
          <w:rtl/>
        </w:rPr>
      </w:pPr>
      <w:r w:rsidRPr="008870B5">
        <w:rPr>
          <w:rFonts w:cs="David" w:hint="cs"/>
          <w:rtl/>
        </w:rPr>
        <w:tab/>
        <w:t>צריך לדבר על חשבונות מוגבלים.</w:t>
      </w:r>
    </w:p>
    <w:p w14:paraId="22CC5E60" w14:textId="77777777" w:rsidR="008870B5" w:rsidRPr="008870B5" w:rsidRDefault="008870B5" w:rsidP="008870B5">
      <w:pPr>
        <w:bidi/>
        <w:rPr>
          <w:rFonts w:cs="David" w:hint="cs"/>
          <w:rtl/>
        </w:rPr>
      </w:pPr>
    </w:p>
    <w:p w14:paraId="154D57DA" w14:textId="77777777" w:rsidR="008870B5" w:rsidRPr="008870B5" w:rsidRDefault="008870B5" w:rsidP="008870B5">
      <w:pPr>
        <w:bidi/>
        <w:rPr>
          <w:rFonts w:cs="David" w:hint="cs"/>
          <w:rtl/>
        </w:rPr>
      </w:pPr>
      <w:r w:rsidRPr="008870B5">
        <w:rPr>
          <w:rFonts w:cs="David" w:hint="cs"/>
          <w:u w:val="single"/>
          <w:rtl/>
        </w:rPr>
        <w:t>יואב להמן:</w:t>
      </w:r>
    </w:p>
    <w:p w14:paraId="53300AE7" w14:textId="77777777" w:rsidR="008870B5" w:rsidRPr="008870B5" w:rsidRDefault="008870B5" w:rsidP="008870B5">
      <w:pPr>
        <w:bidi/>
        <w:rPr>
          <w:rFonts w:cs="David" w:hint="cs"/>
          <w:rtl/>
        </w:rPr>
      </w:pPr>
    </w:p>
    <w:p w14:paraId="751F2F69" w14:textId="77777777" w:rsidR="008870B5" w:rsidRPr="008870B5" w:rsidRDefault="008870B5" w:rsidP="008870B5">
      <w:pPr>
        <w:bidi/>
        <w:rPr>
          <w:rFonts w:cs="David" w:hint="cs"/>
          <w:rtl/>
        </w:rPr>
      </w:pPr>
      <w:r w:rsidRPr="008870B5">
        <w:rPr>
          <w:rFonts w:cs="David" w:hint="cs"/>
          <w:rtl/>
        </w:rPr>
        <w:tab/>
        <w:t xml:space="preserve"> בהודעה שלכם תדגישו לציבור שהמפקח הגמיש את ההוראה 325, וזה להלן המשפט: לצטט מתוך החוזר הזה. </w:t>
      </w:r>
    </w:p>
    <w:p w14:paraId="486AB3C6" w14:textId="77777777" w:rsidR="008870B5" w:rsidRPr="008870B5" w:rsidRDefault="008870B5" w:rsidP="008870B5">
      <w:pPr>
        <w:bidi/>
        <w:rPr>
          <w:rFonts w:cs="David" w:hint="cs"/>
          <w:rtl/>
        </w:rPr>
      </w:pPr>
    </w:p>
    <w:p w14:paraId="407F8AAC" w14:textId="77777777" w:rsidR="008870B5" w:rsidRPr="008870B5" w:rsidRDefault="008870B5" w:rsidP="008870B5">
      <w:pPr>
        <w:pStyle w:val="Heading5"/>
        <w:jc w:val="left"/>
        <w:rPr>
          <w:rFonts w:hint="cs"/>
          <w:rtl/>
        </w:rPr>
      </w:pPr>
      <w:r w:rsidRPr="008870B5">
        <w:rPr>
          <w:rFonts w:hint="cs"/>
          <w:u w:val="single"/>
          <w:rtl/>
        </w:rPr>
        <w:t>אסתרינה טרטמן:</w:t>
      </w:r>
    </w:p>
    <w:p w14:paraId="77F7B6DB" w14:textId="77777777" w:rsidR="008870B5" w:rsidRPr="008870B5" w:rsidRDefault="008870B5" w:rsidP="008870B5">
      <w:pPr>
        <w:pStyle w:val="Heading5"/>
        <w:jc w:val="left"/>
        <w:rPr>
          <w:rFonts w:hint="cs"/>
          <w:rtl/>
        </w:rPr>
      </w:pPr>
    </w:p>
    <w:p w14:paraId="752EEF9C" w14:textId="77777777" w:rsidR="008870B5" w:rsidRPr="008870B5" w:rsidRDefault="008870B5" w:rsidP="008870B5">
      <w:pPr>
        <w:bidi/>
        <w:rPr>
          <w:rFonts w:cs="David" w:hint="cs"/>
          <w:rtl/>
        </w:rPr>
      </w:pPr>
      <w:r w:rsidRPr="008870B5">
        <w:rPr>
          <w:rFonts w:cs="David" w:hint="cs"/>
          <w:rtl/>
        </w:rPr>
        <w:tab/>
        <w:t xml:space="preserve"> זאת ההודעה של מה שאנחנו מבקשים.</w:t>
      </w:r>
    </w:p>
    <w:p w14:paraId="24AB1DD9" w14:textId="77777777" w:rsidR="008870B5" w:rsidRPr="008870B5" w:rsidRDefault="008870B5" w:rsidP="008870B5">
      <w:pPr>
        <w:bidi/>
        <w:rPr>
          <w:rFonts w:cs="David" w:hint="cs"/>
          <w:rtl/>
        </w:rPr>
      </w:pPr>
    </w:p>
    <w:p w14:paraId="53A4D025"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74D1EBC3" w14:textId="77777777" w:rsidR="008870B5" w:rsidRPr="008870B5" w:rsidRDefault="008870B5" w:rsidP="008870B5">
      <w:pPr>
        <w:bidi/>
        <w:rPr>
          <w:rFonts w:cs="David" w:hint="cs"/>
          <w:rtl/>
        </w:rPr>
      </w:pPr>
    </w:p>
    <w:p w14:paraId="344E8D41" w14:textId="77777777" w:rsidR="008870B5" w:rsidRPr="008870B5" w:rsidRDefault="008870B5" w:rsidP="008870B5">
      <w:pPr>
        <w:bidi/>
        <w:rPr>
          <w:rFonts w:cs="David" w:hint="cs"/>
          <w:rtl/>
        </w:rPr>
      </w:pPr>
      <w:r w:rsidRPr="008870B5">
        <w:rPr>
          <w:rFonts w:cs="David" w:hint="cs"/>
          <w:rtl/>
        </w:rPr>
        <w:tab/>
        <w:t xml:space="preserve"> בסניפי הבנק באזור הצפון- - -</w:t>
      </w:r>
    </w:p>
    <w:p w14:paraId="448DC25E" w14:textId="77777777" w:rsidR="008870B5" w:rsidRPr="008870B5" w:rsidRDefault="008870B5" w:rsidP="008870B5">
      <w:pPr>
        <w:bidi/>
        <w:rPr>
          <w:rFonts w:cs="David" w:hint="cs"/>
          <w:rtl/>
        </w:rPr>
      </w:pPr>
    </w:p>
    <w:p w14:paraId="0D665C21" w14:textId="77777777" w:rsidR="008870B5" w:rsidRPr="008870B5" w:rsidRDefault="008870B5" w:rsidP="008870B5">
      <w:pPr>
        <w:pStyle w:val="Heading5"/>
        <w:jc w:val="left"/>
        <w:rPr>
          <w:rFonts w:hint="cs"/>
          <w:u w:val="single"/>
          <w:rtl/>
        </w:rPr>
      </w:pPr>
    </w:p>
    <w:p w14:paraId="2AE91882" w14:textId="77777777" w:rsidR="008870B5" w:rsidRPr="008870B5" w:rsidRDefault="008870B5" w:rsidP="008870B5">
      <w:pPr>
        <w:pStyle w:val="Heading5"/>
        <w:jc w:val="left"/>
        <w:rPr>
          <w:rFonts w:hint="cs"/>
          <w:rtl/>
        </w:rPr>
      </w:pPr>
      <w:r w:rsidRPr="008870B5">
        <w:rPr>
          <w:rFonts w:hint="cs"/>
          <w:u w:val="single"/>
          <w:rtl/>
        </w:rPr>
        <w:t>אסתרינה טרטמן:</w:t>
      </w:r>
    </w:p>
    <w:p w14:paraId="4B5E07BF" w14:textId="77777777" w:rsidR="008870B5" w:rsidRPr="008870B5" w:rsidRDefault="008870B5" w:rsidP="008870B5">
      <w:pPr>
        <w:pStyle w:val="Heading5"/>
        <w:jc w:val="left"/>
        <w:rPr>
          <w:rFonts w:hint="cs"/>
          <w:rtl/>
        </w:rPr>
      </w:pPr>
    </w:p>
    <w:p w14:paraId="715C0007" w14:textId="77777777" w:rsidR="008870B5" w:rsidRPr="008870B5" w:rsidRDefault="008870B5" w:rsidP="008870B5">
      <w:pPr>
        <w:bidi/>
        <w:rPr>
          <w:rFonts w:cs="David" w:hint="cs"/>
          <w:rtl/>
        </w:rPr>
      </w:pPr>
      <w:r w:rsidRPr="008870B5">
        <w:rPr>
          <w:rFonts w:cs="David" w:hint="cs"/>
          <w:rtl/>
        </w:rPr>
        <w:tab/>
        <w:t>זה צריך להיות מפורסם בכל הארץ כי מהצפון יושבים בכל הארץ, זה צריך להגיע לידיעת כל הציבור בישראל.</w:t>
      </w:r>
    </w:p>
    <w:p w14:paraId="7179FDFB" w14:textId="77777777" w:rsidR="008870B5" w:rsidRPr="008870B5" w:rsidRDefault="008870B5" w:rsidP="008870B5">
      <w:pPr>
        <w:bidi/>
        <w:rPr>
          <w:rFonts w:cs="David" w:hint="cs"/>
          <w:rtl/>
        </w:rPr>
      </w:pPr>
    </w:p>
    <w:p w14:paraId="701186AF" w14:textId="77777777" w:rsidR="008870B5" w:rsidRPr="008870B5" w:rsidRDefault="008870B5" w:rsidP="008870B5">
      <w:pPr>
        <w:bidi/>
        <w:rPr>
          <w:rFonts w:cs="David" w:hint="cs"/>
          <w:rtl/>
        </w:rPr>
      </w:pPr>
      <w:r w:rsidRPr="008870B5">
        <w:rPr>
          <w:rFonts w:cs="David" w:hint="cs"/>
          <w:u w:val="single"/>
          <w:rtl/>
        </w:rPr>
        <w:t>יואב להמן:</w:t>
      </w:r>
    </w:p>
    <w:p w14:paraId="6B68D531" w14:textId="77777777" w:rsidR="008870B5" w:rsidRPr="008870B5" w:rsidRDefault="008870B5" w:rsidP="008870B5">
      <w:pPr>
        <w:bidi/>
        <w:rPr>
          <w:rFonts w:cs="David" w:hint="cs"/>
          <w:rtl/>
        </w:rPr>
      </w:pPr>
    </w:p>
    <w:p w14:paraId="2FC7AF1D" w14:textId="77777777" w:rsidR="008870B5" w:rsidRPr="008870B5" w:rsidRDefault="008870B5" w:rsidP="008870B5">
      <w:pPr>
        <w:bidi/>
        <w:rPr>
          <w:rFonts w:cs="David" w:hint="cs"/>
          <w:rtl/>
        </w:rPr>
      </w:pPr>
      <w:r w:rsidRPr="008870B5">
        <w:rPr>
          <w:rFonts w:cs="David" w:hint="cs"/>
          <w:rtl/>
        </w:rPr>
        <w:tab/>
        <w:t xml:space="preserve">ההחלטה שלך היא </w:t>
      </w:r>
      <w:r w:rsidRPr="008870B5">
        <w:rPr>
          <w:rFonts w:cs="David"/>
          <w:rtl/>
        </w:rPr>
        <w:t>"</w:t>
      </w:r>
      <w:r w:rsidRPr="008870B5">
        <w:rPr>
          <w:rFonts w:cs="David" w:hint="cs"/>
          <w:rtl/>
        </w:rPr>
        <w:t>רשמה לפניה את הודעת המפקח בנוסח זה וזה</w:t>
      </w:r>
      <w:r w:rsidRPr="008870B5">
        <w:rPr>
          <w:rFonts w:cs="David"/>
          <w:rtl/>
        </w:rPr>
        <w:t>"</w:t>
      </w:r>
      <w:r w:rsidRPr="008870B5">
        <w:rPr>
          <w:rFonts w:cs="David" w:hint="cs"/>
          <w:rtl/>
        </w:rPr>
        <w:t>, ולהודעה שלכם תיתנו אתם את הפרסום, ואז אולי מישהו יקרא את זה.</w:t>
      </w:r>
    </w:p>
    <w:p w14:paraId="1A95BE2F" w14:textId="77777777" w:rsidR="008870B5" w:rsidRPr="008870B5" w:rsidRDefault="008870B5" w:rsidP="008870B5">
      <w:pPr>
        <w:bidi/>
        <w:rPr>
          <w:rFonts w:cs="David" w:hint="cs"/>
          <w:rtl/>
        </w:rPr>
      </w:pPr>
    </w:p>
    <w:p w14:paraId="7DADD1F5" w14:textId="77777777" w:rsidR="008870B5" w:rsidRPr="008870B5" w:rsidRDefault="008870B5" w:rsidP="008870B5">
      <w:pPr>
        <w:pStyle w:val="Heading5"/>
        <w:jc w:val="left"/>
        <w:rPr>
          <w:rFonts w:hint="cs"/>
          <w:rtl/>
        </w:rPr>
      </w:pPr>
      <w:r w:rsidRPr="008870B5">
        <w:rPr>
          <w:rFonts w:hint="cs"/>
          <w:u w:val="single"/>
          <w:rtl/>
        </w:rPr>
        <w:t>אסתרינה טרטמן:</w:t>
      </w:r>
    </w:p>
    <w:p w14:paraId="105CAFC0" w14:textId="77777777" w:rsidR="008870B5" w:rsidRPr="008870B5" w:rsidRDefault="008870B5" w:rsidP="008870B5">
      <w:pPr>
        <w:pStyle w:val="Heading5"/>
        <w:jc w:val="left"/>
        <w:rPr>
          <w:rFonts w:hint="cs"/>
          <w:rtl/>
        </w:rPr>
      </w:pPr>
    </w:p>
    <w:p w14:paraId="4ECF0315" w14:textId="77777777" w:rsidR="008870B5" w:rsidRPr="008870B5" w:rsidRDefault="008870B5" w:rsidP="008870B5">
      <w:pPr>
        <w:bidi/>
        <w:rPr>
          <w:rFonts w:cs="David" w:hint="cs"/>
          <w:rtl/>
        </w:rPr>
      </w:pPr>
      <w:r w:rsidRPr="008870B5">
        <w:rPr>
          <w:rFonts w:cs="David" w:hint="cs"/>
          <w:rtl/>
        </w:rPr>
        <w:tab/>
        <w:t xml:space="preserve"> צריכים שיפרסמו להביא לידיעת כל הציבור בישראל כי המפקח על הבנקים- -</w:t>
      </w:r>
    </w:p>
    <w:p w14:paraId="76B62E84" w14:textId="77777777" w:rsidR="008870B5" w:rsidRPr="008870B5" w:rsidRDefault="008870B5" w:rsidP="008870B5">
      <w:pPr>
        <w:bidi/>
        <w:rPr>
          <w:rFonts w:cs="David" w:hint="cs"/>
          <w:u w:val="single"/>
          <w:rtl/>
        </w:rPr>
      </w:pPr>
    </w:p>
    <w:p w14:paraId="462381C0"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5B359012" w14:textId="77777777" w:rsidR="008870B5" w:rsidRPr="008870B5" w:rsidRDefault="008870B5" w:rsidP="008870B5">
      <w:pPr>
        <w:bidi/>
        <w:rPr>
          <w:rFonts w:cs="David" w:hint="cs"/>
          <w:rtl/>
        </w:rPr>
      </w:pPr>
    </w:p>
    <w:p w14:paraId="30E4DCE7" w14:textId="77777777" w:rsidR="008870B5" w:rsidRPr="008870B5" w:rsidRDefault="008870B5" w:rsidP="008870B5">
      <w:pPr>
        <w:bidi/>
        <w:rPr>
          <w:rFonts w:cs="David" w:hint="cs"/>
          <w:rtl/>
        </w:rPr>
      </w:pPr>
      <w:r w:rsidRPr="008870B5">
        <w:rPr>
          <w:rFonts w:cs="David" w:hint="cs"/>
          <w:rtl/>
        </w:rPr>
        <w:tab/>
        <w:t xml:space="preserve"> ועדת הכנסת מבקשת מהמפקח על הבנקים - - רושמת לפניה את תוכן הודעת המפקח על הגמשת ההוראה 325 או הוראת מסגרות האשראי בעקבות המצב המיוחד בצפון. </w:t>
      </w:r>
    </w:p>
    <w:p w14:paraId="56FB6601" w14:textId="77777777" w:rsidR="008870B5" w:rsidRPr="008870B5" w:rsidRDefault="008870B5" w:rsidP="008870B5">
      <w:pPr>
        <w:bidi/>
        <w:rPr>
          <w:rFonts w:cs="David" w:hint="cs"/>
          <w:rtl/>
        </w:rPr>
      </w:pPr>
    </w:p>
    <w:p w14:paraId="05851746" w14:textId="77777777" w:rsidR="008870B5" w:rsidRPr="008870B5" w:rsidRDefault="008870B5" w:rsidP="008870B5">
      <w:pPr>
        <w:pStyle w:val="Heading5"/>
        <w:jc w:val="left"/>
        <w:rPr>
          <w:rFonts w:hint="cs"/>
          <w:rtl/>
        </w:rPr>
      </w:pPr>
      <w:r w:rsidRPr="008870B5">
        <w:rPr>
          <w:rFonts w:hint="cs"/>
          <w:u w:val="single"/>
          <w:rtl/>
        </w:rPr>
        <w:t>אסתרינה טרטמן:</w:t>
      </w:r>
    </w:p>
    <w:p w14:paraId="5DDA82EA" w14:textId="77777777" w:rsidR="008870B5" w:rsidRPr="008870B5" w:rsidRDefault="008870B5" w:rsidP="008870B5">
      <w:pPr>
        <w:pStyle w:val="Heading5"/>
        <w:jc w:val="left"/>
        <w:rPr>
          <w:rFonts w:hint="cs"/>
          <w:rtl/>
        </w:rPr>
      </w:pPr>
    </w:p>
    <w:p w14:paraId="22DD2479" w14:textId="77777777" w:rsidR="008870B5" w:rsidRPr="008870B5" w:rsidRDefault="008870B5" w:rsidP="008870B5">
      <w:pPr>
        <w:bidi/>
        <w:rPr>
          <w:rFonts w:cs="David" w:hint="cs"/>
          <w:rtl/>
        </w:rPr>
      </w:pPr>
      <w:r w:rsidRPr="008870B5">
        <w:rPr>
          <w:rFonts w:cs="David" w:hint="cs"/>
          <w:rtl/>
        </w:rPr>
        <w:tab/>
        <w:t xml:space="preserve"> המלצתו היא לנסות ולהקל על לקוחות ולהעמיד להם מקורות דרושים, וכי ניתן לכבד ללקוחות אלה. </w:t>
      </w:r>
    </w:p>
    <w:p w14:paraId="18CD0B27" w14:textId="77777777" w:rsidR="008870B5" w:rsidRPr="008870B5" w:rsidRDefault="008870B5" w:rsidP="008870B5">
      <w:pPr>
        <w:bidi/>
        <w:rPr>
          <w:rFonts w:cs="David" w:hint="cs"/>
          <w:rtl/>
        </w:rPr>
      </w:pPr>
    </w:p>
    <w:p w14:paraId="0D319ECE"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43A5EAD3" w14:textId="77777777" w:rsidR="008870B5" w:rsidRPr="008870B5" w:rsidRDefault="008870B5" w:rsidP="008870B5">
      <w:pPr>
        <w:bidi/>
        <w:rPr>
          <w:rFonts w:cs="David" w:hint="cs"/>
          <w:rtl/>
        </w:rPr>
      </w:pPr>
    </w:p>
    <w:p w14:paraId="4F2E7E03" w14:textId="77777777" w:rsidR="008870B5" w:rsidRPr="008870B5" w:rsidRDefault="008870B5" w:rsidP="008870B5">
      <w:pPr>
        <w:bidi/>
        <w:rPr>
          <w:rFonts w:cs="David" w:hint="cs"/>
          <w:rtl/>
        </w:rPr>
      </w:pPr>
      <w:r w:rsidRPr="008870B5">
        <w:rPr>
          <w:rFonts w:cs="David" w:hint="cs"/>
          <w:rtl/>
        </w:rPr>
        <w:tab/>
        <w:t xml:space="preserve"> לא צריך, זה כבר בציטוט.</w:t>
      </w:r>
    </w:p>
    <w:p w14:paraId="45A51F5E" w14:textId="77777777" w:rsidR="008870B5" w:rsidRPr="008870B5" w:rsidRDefault="008870B5" w:rsidP="008870B5">
      <w:pPr>
        <w:bidi/>
        <w:rPr>
          <w:rFonts w:cs="David" w:hint="cs"/>
          <w:rtl/>
        </w:rPr>
      </w:pPr>
    </w:p>
    <w:p w14:paraId="6AB130AA" w14:textId="77777777" w:rsidR="008870B5" w:rsidRPr="008870B5" w:rsidRDefault="008870B5" w:rsidP="008870B5">
      <w:pPr>
        <w:pStyle w:val="Heading5"/>
        <w:jc w:val="left"/>
        <w:rPr>
          <w:rFonts w:hint="cs"/>
          <w:rtl/>
        </w:rPr>
      </w:pPr>
      <w:r w:rsidRPr="008870B5">
        <w:rPr>
          <w:rFonts w:hint="cs"/>
          <w:u w:val="single"/>
          <w:rtl/>
        </w:rPr>
        <w:t>אסתרינה טרטמן:</w:t>
      </w:r>
    </w:p>
    <w:p w14:paraId="2AA4C998" w14:textId="77777777" w:rsidR="008870B5" w:rsidRPr="008870B5" w:rsidRDefault="008870B5" w:rsidP="008870B5">
      <w:pPr>
        <w:pStyle w:val="Heading5"/>
        <w:jc w:val="left"/>
        <w:rPr>
          <w:rFonts w:hint="cs"/>
          <w:rtl/>
        </w:rPr>
      </w:pPr>
    </w:p>
    <w:p w14:paraId="0ED68BE9" w14:textId="77777777" w:rsidR="008870B5" w:rsidRPr="008870B5" w:rsidRDefault="008870B5" w:rsidP="008870B5">
      <w:pPr>
        <w:bidi/>
        <w:rPr>
          <w:rFonts w:cs="David" w:hint="cs"/>
          <w:rtl/>
        </w:rPr>
      </w:pPr>
      <w:r w:rsidRPr="008870B5">
        <w:rPr>
          <w:rFonts w:cs="David" w:hint="cs"/>
          <w:rtl/>
        </w:rPr>
        <w:tab/>
        <w:t>זה המשפט הכי חשוב.</w:t>
      </w:r>
    </w:p>
    <w:p w14:paraId="57C22C41" w14:textId="77777777" w:rsidR="008870B5" w:rsidRPr="008870B5" w:rsidRDefault="008870B5" w:rsidP="008870B5">
      <w:pPr>
        <w:bidi/>
        <w:rPr>
          <w:rFonts w:cs="David" w:hint="cs"/>
          <w:rtl/>
        </w:rPr>
      </w:pPr>
    </w:p>
    <w:p w14:paraId="4F28A5CF"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656DDB20" w14:textId="77777777" w:rsidR="008870B5" w:rsidRPr="008870B5" w:rsidRDefault="008870B5" w:rsidP="008870B5">
      <w:pPr>
        <w:bidi/>
        <w:rPr>
          <w:rFonts w:cs="David" w:hint="cs"/>
          <w:rtl/>
        </w:rPr>
      </w:pPr>
    </w:p>
    <w:p w14:paraId="427C4E2A" w14:textId="77777777" w:rsidR="008870B5" w:rsidRPr="008870B5" w:rsidRDefault="008870B5" w:rsidP="008870B5">
      <w:pPr>
        <w:bidi/>
        <w:rPr>
          <w:rFonts w:cs="David" w:hint="cs"/>
          <w:rtl/>
        </w:rPr>
      </w:pPr>
      <w:r w:rsidRPr="008870B5">
        <w:rPr>
          <w:rFonts w:cs="David" w:hint="cs"/>
          <w:rtl/>
        </w:rPr>
        <w:tab/>
        <w:t xml:space="preserve"> לפרוטוקול זה מספיק.</w:t>
      </w:r>
    </w:p>
    <w:p w14:paraId="35CF7E8B" w14:textId="77777777" w:rsidR="008870B5" w:rsidRPr="008870B5" w:rsidRDefault="008870B5" w:rsidP="008870B5">
      <w:pPr>
        <w:bidi/>
        <w:rPr>
          <w:rFonts w:cs="David" w:hint="cs"/>
          <w:rtl/>
        </w:rPr>
      </w:pPr>
    </w:p>
    <w:p w14:paraId="743679CD" w14:textId="77777777" w:rsidR="008870B5" w:rsidRPr="008870B5" w:rsidRDefault="008870B5" w:rsidP="008870B5">
      <w:pPr>
        <w:bidi/>
        <w:rPr>
          <w:rFonts w:cs="David" w:hint="cs"/>
          <w:rtl/>
        </w:rPr>
      </w:pPr>
      <w:r w:rsidRPr="008870B5">
        <w:rPr>
          <w:rFonts w:cs="David" w:hint="cs"/>
          <w:u w:val="single"/>
          <w:rtl/>
        </w:rPr>
        <w:t>יואב להמן:</w:t>
      </w:r>
    </w:p>
    <w:p w14:paraId="68EBAF79" w14:textId="77777777" w:rsidR="008870B5" w:rsidRPr="008870B5" w:rsidRDefault="008870B5" w:rsidP="008870B5">
      <w:pPr>
        <w:bidi/>
        <w:rPr>
          <w:rFonts w:cs="David" w:hint="cs"/>
          <w:rtl/>
        </w:rPr>
      </w:pPr>
    </w:p>
    <w:p w14:paraId="34B7947E" w14:textId="77777777" w:rsidR="008870B5" w:rsidRPr="008870B5" w:rsidRDefault="008870B5" w:rsidP="008870B5">
      <w:pPr>
        <w:bidi/>
        <w:rPr>
          <w:rFonts w:cs="David" w:hint="cs"/>
          <w:rtl/>
        </w:rPr>
      </w:pPr>
      <w:r w:rsidRPr="008870B5">
        <w:rPr>
          <w:rFonts w:cs="David" w:hint="cs"/>
          <w:rtl/>
        </w:rPr>
        <w:tab/>
        <w:t xml:space="preserve"> בהודעה שלכם - - </w:t>
      </w:r>
    </w:p>
    <w:p w14:paraId="01C86FF5" w14:textId="77777777" w:rsidR="008870B5" w:rsidRPr="008870B5" w:rsidRDefault="008870B5" w:rsidP="008870B5">
      <w:pPr>
        <w:bidi/>
        <w:rPr>
          <w:rFonts w:cs="David" w:hint="cs"/>
          <w:rtl/>
        </w:rPr>
      </w:pPr>
    </w:p>
    <w:p w14:paraId="017BB6BE" w14:textId="77777777" w:rsidR="008870B5" w:rsidRPr="008870B5" w:rsidRDefault="008870B5" w:rsidP="008870B5">
      <w:pPr>
        <w:pStyle w:val="Heading5"/>
        <w:jc w:val="left"/>
        <w:rPr>
          <w:rFonts w:hint="cs"/>
          <w:rtl/>
        </w:rPr>
      </w:pPr>
      <w:r w:rsidRPr="008870B5">
        <w:rPr>
          <w:rFonts w:hint="cs"/>
          <w:u w:val="single"/>
          <w:rtl/>
        </w:rPr>
        <w:t>אסתרינה טרטמן:</w:t>
      </w:r>
    </w:p>
    <w:p w14:paraId="021E3500" w14:textId="77777777" w:rsidR="008870B5" w:rsidRPr="008870B5" w:rsidRDefault="008870B5" w:rsidP="008870B5">
      <w:pPr>
        <w:pStyle w:val="Heading5"/>
        <w:jc w:val="left"/>
        <w:rPr>
          <w:rFonts w:hint="cs"/>
          <w:rtl/>
        </w:rPr>
      </w:pPr>
    </w:p>
    <w:p w14:paraId="5BE3FE49" w14:textId="77777777" w:rsidR="008870B5" w:rsidRPr="008870B5" w:rsidRDefault="008870B5" w:rsidP="008870B5">
      <w:pPr>
        <w:bidi/>
        <w:rPr>
          <w:rFonts w:cs="David" w:hint="cs"/>
          <w:rtl/>
        </w:rPr>
      </w:pPr>
      <w:r w:rsidRPr="008870B5">
        <w:rPr>
          <w:rFonts w:cs="David" w:hint="cs"/>
          <w:rtl/>
        </w:rPr>
        <w:tab/>
        <w:t xml:space="preserve"> זאת ההודעה. זה הכי חשוב. בהתייחס ל-325 </w:t>
      </w:r>
      <w:r w:rsidRPr="008870B5">
        <w:rPr>
          <w:rFonts w:cs="David"/>
          <w:rtl/>
        </w:rPr>
        <w:t>–</w:t>
      </w:r>
      <w:r w:rsidRPr="008870B5">
        <w:rPr>
          <w:rFonts w:cs="David" w:hint="cs"/>
          <w:rtl/>
        </w:rPr>
        <w:t xml:space="preserve"> לכבד ללקוחות אלה חיובים גם מעבר למסגרות.</w:t>
      </w:r>
    </w:p>
    <w:p w14:paraId="549F1390" w14:textId="77777777" w:rsidR="008870B5" w:rsidRPr="008870B5" w:rsidRDefault="008870B5" w:rsidP="008870B5">
      <w:pPr>
        <w:bidi/>
        <w:rPr>
          <w:rFonts w:cs="David" w:hint="cs"/>
          <w:rtl/>
        </w:rPr>
      </w:pPr>
    </w:p>
    <w:p w14:paraId="75BE6495" w14:textId="77777777" w:rsidR="008870B5" w:rsidRPr="008870B5" w:rsidRDefault="008870B5" w:rsidP="008870B5">
      <w:pPr>
        <w:bidi/>
        <w:rPr>
          <w:rFonts w:cs="David" w:hint="cs"/>
          <w:rtl/>
        </w:rPr>
      </w:pPr>
      <w:r w:rsidRPr="008870B5">
        <w:rPr>
          <w:rFonts w:cs="David" w:hint="cs"/>
          <w:u w:val="single"/>
          <w:rtl/>
        </w:rPr>
        <w:t>יואב להמן:</w:t>
      </w:r>
    </w:p>
    <w:p w14:paraId="2425B033" w14:textId="77777777" w:rsidR="008870B5" w:rsidRPr="008870B5" w:rsidRDefault="008870B5" w:rsidP="008870B5">
      <w:pPr>
        <w:bidi/>
        <w:rPr>
          <w:rFonts w:cs="David" w:hint="cs"/>
          <w:rtl/>
        </w:rPr>
      </w:pPr>
    </w:p>
    <w:p w14:paraId="54E568F8" w14:textId="77777777" w:rsidR="008870B5" w:rsidRPr="008870B5" w:rsidRDefault="008870B5" w:rsidP="008870B5">
      <w:pPr>
        <w:bidi/>
        <w:rPr>
          <w:rFonts w:cs="David" w:hint="cs"/>
          <w:rtl/>
        </w:rPr>
      </w:pPr>
      <w:r w:rsidRPr="008870B5">
        <w:rPr>
          <w:rFonts w:cs="David" w:hint="cs"/>
          <w:rtl/>
        </w:rPr>
        <w:tab/>
        <w:t xml:space="preserve"> זה לא מומלץ. הם לא צריכים את זה. כתבתי את זה כדי שלא יהיה תירוץ. לכן אני אומר, תני כל המשפט.</w:t>
      </w:r>
    </w:p>
    <w:p w14:paraId="7FF8E721" w14:textId="77777777" w:rsidR="008870B5" w:rsidRPr="008870B5" w:rsidRDefault="008870B5" w:rsidP="008870B5">
      <w:pPr>
        <w:bidi/>
        <w:rPr>
          <w:rFonts w:cs="David" w:hint="cs"/>
          <w:rtl/>
        </w:rPr>
      </w:pPr>
    </w:p>
    <w:p w14:paraId="0AC7D28E" w14:textId="77777777" w:rsidR="008870B5" w:rsidRPr="008870B5" w:rsidRDefault="008870B5" w:rsidP="008870B5">
      <w:pPr>
        <w:pStyle w:val="Heading5"/>
        <w:jc w:val="left"/>
        <w:rPr>
          <w:rFonts w:hint="cs"/>
          <w:rtl/>
        </w:rPr>
      </w:pPr>
      <w:r w:rsidRPr="008870B5">
        <w:rPr>
          <w:rFonts w:hint="cs"/>
          <w:u w:val="single"/>
          <w:rtl/>
        </w:rPr>
        <w:t>אסתרינה טרטמן:</w:t>
      </w:r>
    </w:p>
    <w:p w14:paraId="2EE544EA" w14:textId="77777777" w:rsidR="008870B5" w:rsidRPr="008870B5" w:rsidRDefault="008870B5" w:rsidP="008870B5">
      <w:pPr>
        <w:pStyle w:val="Heading5"/>
        <w:jc w:val="left"/>
        <w:rPr>
          <w:rFonts w:hint="cs"/>
          <w:rtl/>
        </w:rPr>
      </w:pPr>
    </w:p>
    <w:p w14:paraId="2C9188BF" w14:textId="77777777" w:rsidR="008870B5" w:rsidRPr="008870B5" w:rsidRDefault="008870B5" w:rsidP="008870B5">
      <w:pPr>
        <w:bidi/>
        <w:rPr>
          <w:rFonts w:cs="David" w:hint="cs"/>
          <w:rtl/>
        </w:rPr>
      </w:pPr>
      <w:r w:rsidRPr="008870B5">
        <w:rPr>
          <w:rFonts w:cs="David" w:hint="cs"/>
          <w:rtl/>
        </w:rPr>
        <w:tab/>
        <w:t xml:space="preserve"> ניתן לכבד ללקוחות- -</w:t>
      </w:r>
    </w:p>
    <w:p w14:paraId="6637C2A7" w14:textId="77777777" w:rsidR="008870B5" w:rsidRPr="008870B5" w:rsidRDefault="008870B5" w:rsidP="008870B5">
      <w:pPr>
        <w:bidi/>
        <w:rPr>
          <w:rFonts w:cs="David" w:hint="cs"/>
          <w:rtl/>
        </w:rPr>
      </w:pPr>
    </w:p>
    <w:p w14:paraId="04337483" w14:textId="77777777" w:rsidR="008870B5" w:rsidRPr="008870B5" w:rsidRDefault="008870B5" w:rsidP="008870B5">
      <w:pPr>
        <w:bidi/>
        <w:rPr>
          <w:rFonts w:cs="David" w:hint="cs"/>
          <w:u w:val="single"/>
          <w:rtl/>
        </w:rPr>
      </w:pPr>
      <w:r w:rsidRPr="008870B5">
        <w:rPr>
          <w:rFonts w:cs="David"/>
          <w:u w:val="single"/>
          <w:rtl/>
        </w:rPr>
        <w:br w:type="page"/>
      </w:r>
      <w:r w:rsidRPr="008870B5">
        <w:rPr>
          <w:rFonts w:cs="David" w:hint="cs"/>
          <w:u w:val="single"/>
          <w:rtl/>
        </w:rPr>
        <w:t>יואב להמן:</w:t>
      </w:r>
    </w:p>
    <w:p w14:paraId="45097206" w14:textId="77777777" w:rsidR="008870B5" w:rsidRPr="008870B5" w:rsidRDefault="008870B5" w:rsidP="008870B5">
      <w:pPr>
        <w:bidi/>
        <w:rPr>
          <w:rFonts w:cs="David" w:hint="cs"/>
          <w:u w:val="single"/>
          <w:rtl/>
        </w:rPr>
      </w:pPr>
    </w:p>
    <w:p w14:paraId="16681F02" w14:textId="77777777" w:rsidR="008870B5" w:rsidRPr="008870B5" w:rsidRDefault="008870B5" w:rsidP="008870B5">
      <w:pPr>
        <w:bidi/>
        <w:ind w:firstLine="567"/>
        <w:rPr>
          <w:rFonts w:cs="David" w:hint="cs"/>
          <w:rtl/>
        </w:rPr>
      </w:pPr>
      <w:r w:rsidRPr="008870B5">
        <w:rPr>
          <w:rFonts w:cs="David" w:hint="cs"/>
          <w:rtl/>
        </w:rPr>
        <w:t>את חוזרת לעניין הזה, וזה הפתרון הכי פחות טוב. אם את שואלת אותי, הבקשה שלי על חריגה לא מתקיימת. זאת לא ההמלצה שלי. גובים ריבית חריגה כי המחשב מתוכנת כך. ההמלצה שלי לתת הלוואות פריים פלוס 1.</w:t>
      </w:r>
    </w:p>
    <w:p w14:paraId="337A4680" w14:textId="77777777" w:rsidR="008870B5" w:rsidRPr="008870B5" w:rsidRDefault="008870B5" w:rsidP="008870B5">
      <w:pPr>
        <w:bidi/>
        <w:rPr>
          <w:rFonts w:cs="David" w:hint="cs"/>
          <w:rtl/>
        </w:rPr>
      </w:pPr>
    </w:p>
    <w:p w14:paraId="74EF6DDF" w14:textId="77777777" w:rsidR="008870B5" w:rsidRPr="008870B5" w:rsidRDefault="008870B5" w:rsidP="008870B5">
      <w:pPr>
        <w:pStyle w:val="Heading5"/>
        <w:jc w:val="left"/>
        <w:rPr>
          <w:rFonts w:hint="cs"/>
          <w:rtl/>
        </w:rPr>
      </w:pPr>
      <w:r w:rsidRPr="008870B5">
        <w:rPr>
          <w:rFonts w:hint="cs"/>
          <w:u w:val="single"/>
          <w:rtl/>
        </w:rPr>
        <w:t>יצחק גלנטי:</w:t>
      </w:r>
    </w:p>
    <w:p w14:paraId="2056E7E5" w14:textId="77777777" w:rsidR="008870B5" w:rsidRPr="008870B5" w:rsidRDefault="008870B5" w:rsidP="008870B5">
      <w:pPr>
        <w:pStyle w:val="Heading5"/>
        <w:jc w:val="left"/>
        <w:rPr>
          <w:rFonts w:hint="cs"/>
          <w:rtl/>
        </w:rPr>
      </w:pPr>
    </w:p>
    <w:p w14:paraId="410AF49D" w14:textId="77777777" w:rsidR="008870B5" w:rsidRPr="008870B5" w:rsidRDefault="008870B5" w:rsidP="008870B5">
      <w:pPr>
        <w:bidi/>
        <w:rPr>
          <w:rFonts w:cs="David" w:hint="cs"/>
          <w:rtl/>
        </w:rPr>
      </w:pPr>
      <w:r w:rsidRPr="008870B5">
        <w:rPr>
          <w:rFonts w:cs="David" w:hint="cs"/>
          <w:rtl/>
        </w:rPr>
        <w:tab/>
        <w:t xml:space="preserve"> אבל אנחנו מוציאים פה המלצה מטעם ועדת הכנסת.</w:t>
      </w:r>
    </w:p>
    <w:p w14:paraId="5C56FC42" w14:textId="77777777" w:rsidR="008870B5" w:rsidRPr="008870B5" w:rsidRDefault="008870B5" w:rsidP="008870B5">
      <w:pPr>
        <w:bidi/>
        <w:rPr>
          <w:rFonts w:cs="David" w:hint="cs"/>
          <w:rtl/>
        </w:rPr>
      </w:pPr>
    </w:p>
    <w:p w14:paraId="101845EC" w14:textId="77777777" w:rsidR="008870B5" w:rsidRPr="008870B5" w:rsidRDefault="008870B5" w:rsidP="008870B5">
      <w:pPr>
        <w:bidi/>
        <w:rPr>
          <w:rFonts w:cs="David" w:hint="cs"/>
          <w:u w:val="single"/>
          <w:rtl/>
        </w:rPr>
      </w:pPr>
      <w:r w:rsidRPr="008870B5">
        <w:rPr>
          <w:rFonts w:cs="David" w:hint="cs"/>
          <w:u w:val="single"/>
          <w:rtl/>
        </w:rPr>
        <w:t>יואב להמן:</w:t>
      </w:r>
    </w:p>
    <w:p w14:paraId="0E3F2F53" w14:textId="77777777" w:rsidR="008870B5" w:rsidRPr="008870B5" w:rsidRDefault="008870B5" w:rsidP="008870B5">
      <w:pPr>
        <w:bidi/>
        <w:rPr>
          <w:rFonts w:cs="David" w:hint="cs"/>
          <w:u w:val="single"/>
          <w:rtl/>
        </w:rPr>
      </w:pPr>
    </w:p>
    <w:p w14:paraId="29074CA9" w14:textId="77777777" w:rsidR="008870B5" w:rsidRPr="008870B5" w:rsidRDefault="008870B5" w:rsidP="008870B5">
      <w:pPr>
        <w:bidi/>
        <w:ind w:firstLine="567"/>
        <w:rPr>
          <w:rFonts w:cs="David" w:hint="cs"/>
          <w:rtl/>
        </w:rPr>
      </w:pPr>
      <w:r w:rsidRPr="008870B5">
        <w:rPr>
          <w:rFonts w:cs="David" w:hint="cs"/>
          <w:rtl/>
        </w:rPr>
        <w:t>אבל ההמלצה היא לא לעשות חריגה. החריגה זה לא בונוס.</w:t>
      </w:r>
    </w:p>
    <w:p w14:paraId="1814AA24" w14:textId="77777777" w:rsidR="008870B5" w:rsidRPr="008870B5" w:rsidRDefault="008870B5" w:rsidP="008870B5">
      <w:pPr>
        <w:bidi/>
        <w:rPr>
          <w:rFonts w:cs="David" w:hint="cs"/>
          <w:rtl/>
        </w:rPr>
      </w:pPr>
    </w:p>
    <w:p w14:paraId="6BCFEA23"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2256305C" w14:textId="77777777" w:rsidR="008870B5" w:rsidRPr="008870B5" w:rsidRDefault="008870B5" w:rsidP="008870B5">
      <w:pPr>
        <w:bidi/>
        <w:rPr>
          <w:rFonts w:cs="David" w:hint="cs"/>
          <w:rtl/>
        </w:rPr>
      </w:pPr>
    </w:p>
    <w:p w14:paraId="5F8A05C6" w14:textId="77777777" w:rsidR="008870B5" w:rsidRPr="008870B5" w:rsidRDefault="008870B5" w:rsidP="008870B5">
      <w:pPr>
        <w:bidi/>
        <w:rPr>
          <w:rFonts w:cs="David" w:hint="cs"/>
          <w:rtl/>
        </w:rPr>
      </w:pPr>
      <w:r w:rsidRPr="008870B5">
        <w:rPr>
          <w:rFonts w:cs="David" w:hint="cs"/>
          <w:rtl/>
        </w:rPr>
        <w:tab/>
        <w:t xml:space="preserve"> ועדת הכנסת רושמת לפניה את תוכן מכתבו של המפקח על הבנקים על הגמשת ההוראה 325 </w:t>
      </w:r>
      <w:r w:rsidRPr="008870B5">
        <w:rPr>
          <w:rFonts w:cs="David"/>
          <w:rtl/>
        </w:rPr>
        <w:t>–</w:t>
      </w:r>
      <w:r w:rsidRPr="008870B5">
        <w:rPr>
          <w:rFonts w:cs="David" w:hint="cs"/>
          <w:rtl/>
        </w:rPr>
        <w:t xml:space="preserve"> מסגרות האשראי </w:t>
      </w:r>
      <w:r w:rsidRPr="008870B5">
        <w:rPr>
          <w:rFonts w:cs="David"/>
          <w:rtl/>
        </w:rPr>
        <w:t>–</w:t>
      </w:r>
      <w:r w:rsidRPr="008870B5">
        <w:rPr>
          <w:rFonts w:cs="David" w:hint="cs"/>
          <w:rtl/>
        </w:rPr>
        <w:t xml:space="preserve"> בעקבות המצב המיוחד בצפון, והמלצתו להקל על לקוחות ולהעמיד להם מקורות אשראי. בסדר?</w:t>
      </w:r>
    </w:p>
    <w:p w14:paraId="4D0C5A4A" w14:textId="77777777" w:rsidR="008870B5" w:rsidRPr="008870B5" w:rsidRDefault="008870B5" w:rsidP="008870B5">
      <w:pPr>
        <w:bidi/>
        <w:rPr>
          <w:rFonts w:cs="David" w:hint="cs"/>
          <w:rtl/>
        </w:rPr>
      </w:pPr>
    </w:p>
    <w:p w14:paraId="6DF0AF28" w14:textId="77777777" w:rsidR="008870B5" w:rsidRPr="008870B5" w:rsidRDefault="008870B5" w:rsidP="008870B5">
      <w:pPr>
        <w:bidi/>
        <w:rPr>
          <w:rFonts w:cs="David" w:hint="cs"/>
          <w:u w:val="single"/>
          <w:rtl/>
        </w:rPr>
      </w:pPr>
      <w:r w:rsidRPr="008870B5">
        <w:rPr>
          <w:rFonts w:cs="David" w:hint="cs"/>
          <w:u w:val="single"/>
          <w:rtl/>
        </w:rPr>
        <w:t>יואב להמן:</w:t>
      </w:r>
    </w:p>
    <w:p w14:paraId="457C8F69" w14:textId="77777777" w:rsidR="008870B5" w:rsidRPr="008870B5" w:rsidRDefault="008870B5" w:rsidP="008870B5">
      <w:pPr>
        <w:bidi/>
        <w:rPr>
          <w:rFonts w:cs="David" w:hint="cs"/>
          <w:u w:val="single"/>
          <w:rtl/>
        </w:rPr>
      </w:pPr>
    </w:p>
    <w:p w14:paraId="56968EFA" w14:textId="77777777" w:rsidR="008870B5" w:rsidRPr="008870B5" w:rsidRDefault="008870B5" w:rsidP="008870B5">
      <w:pPr>
        <w:bidi/>
        <w:rPr>
          <w:rFonts w:cs="David" w:hint="cs"/>
          <w:rtl/>
        </w:rPr>
      </w:pPr>
      <w:r w:rsidRPr="008870B5">
        <w:rPr>
          <w:rFonts w:cs="David" w:hint="cs"/>
          <w:rtl/>
        </w:rPr>
        <w:tab/>
        <w:t>מאה אחוז.</w:t>
      </w:r>
    </w:p>
    <w:p w14:paraId="68F7F2DF" w14:textId="77777777" w:rsidR="008870B5" w:rsidRPr="008870B5" w:rsidRDefault="008870B5" w:rsidP="008870B5">
      <w:pPr>
        <w:bidi/>
        <w:rPr>
          <w:rFonts w:cs="David" w:hint="cs"/>
          <w:rtl/>
        </w:rPr>
      </w:pPr>
    </w:p>
    <w:p w14:paraId="0B2D3DFD"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61AFD8BE" w14:textId="77777777" w:rsidR="008870B5" w:rsidRPr="008870B5" w:rsidRDefault="008870B5" w:rsidP="008870B5">
      <w:pPr>
        <w:bidi/>
        <w:rPr>
          <w:rFonts w:cs="David" w:hint="cs"/>
          <w:rtl/>
        </w:rPr>
      </w:pPr>
    </w:p>
    <w:p w14:paraId="321AD5F4" w14:textId="77777777" w:rsidR="008870B5" w:rsidRPr="008870B5" w:rsidRDefault="008870B5" w:rsidP="008870B5">
      <w:pPr>
        <w:bidi/>
        <w:ind w:firstLine="567"/>
        <w:rPr>
          <w:rFonts w:cs="David" w:hint="cs"/>
          <w:rtl/>
        </w:rPr>
      </w:pPr>
      <w:r w:rsidRPr="008870B5">
        <w:rPr>
          <w:rFonts w:cs="David" w:hint="cs"/>
          <w:rtl/>
        </w:rPr>
        <w:t>אני חוזרת על כל נוסח ההודעה: ועדת הכנסת מבקשת מהמפקח על הבנקים לאתר דרכים נוספות ופתרונות כדי לסייע ללקוחות פרטיים ועסקיים הגרים בצפון הארץ כדי שאלה יוכלו להתמודד עם המצוקות הבנקאיות היומיומיות כתוצאה מהלחימה בצפון. ועדת הכנסת רושמת לפניה את תוכן מכתבו של המפקח על הגמשת ההוראה 325 - מסגרות האשראי - בעקבות המצב המיוחד בצפון, והמלצתו להקל על לקוחות להעמיד מקורות אשראי. כמו כן לפרסם את החוזר לבנקים- -</w:t>
      </w:r>
    </w:p>
    <w:p w14:paraId="4A8EBED1" w14:textId="77777777" w:rsidR="008870B5" w:rsidRPr="008870B5" w:rsidRDefault="008870B5" w:rsidP="008870B5">
      <w:pPr>
        <w:bidi/>
        <w:rPr>
          <w:rFonts w:cs="David" w:hint="cs"/>
          <w:rtl/>
        </w:rPr>
      </w:pPr>
    </w:p>
    <w:p w14:paraId="613B3536" w14:textId="77777777" w:rsidR="008870B5" w:rsidRPr="008870B5" w:rsidRDefault="008870B5" w:rsidP="008870B5">
      <w:pPr>
        <w:bidi/>
        <w:rPr>
          <w:rFonts w:cs="David" w:hint="cs"/>
          <w:rtl/>
        </w:rPr>
      </w:pPr>
      <w:r w:rsidRPr="008870B5">
        <w:rPr>
          <w:rFonts w:cs="David" w:hint="cs"/>
          <w:u w:val="single"/>
          <w:rtl/>
        </w:rPr>
        <w:t>יואב להמן:</w:t>
      </w:r>
    </w:p>
    <w:p w14:paraId="377537ED" w14:textId="77777777" w:rsidR="008870B5" w:rsidRPr="008870B5" w:rsidRDefault="008870B5" w:rsidP="008870B5">
      <w:pPr>
        <w:bidi/>
        <w:rPr>
          <w:rFonts w:cs="David" w:hint="cs"/>
          <w:rtl/>
        </w:rPr>
      </w:pPr>
    </w:p>
    <w:p w14:paraId="26EF5ABD" w14:textId="77777777" w:rsidR="008870B5" w:rsidRPr="008870B5" w:rsidRDefault="008870B5" w:rsidP="008870B5">
      <w:pPr>
        <w:bidi/>
        <w:rPr>
          <w:rFonts w:cs="David" w:hint="cs"/>
          <w:rtl/>
        </w:rPr>
      </w:pPr>
      <w:r w:rsidRPr="008870B5">
        <w:rPr>
          <w:rFonts w:cs="David" w:hint="cs"/>
          <w:rtl/>
        </w:rPr>
        <w:tab/>
        <w:t>זאת אותה הודעה. הוא לא יפרסם לי. מה, אני אשלח שוב את ההודעה לעיתונות? את מפרסמת את זה.</w:t>
      </w:r>
    </w:p>
    <w:p w14:paraId="4778BDC1" w14:textId="77777777" w:rsidR="008870B5" w:rsidRPr="008870B5" w:rsidRDefault="008870B5" w:rsidP="008870B5">
      <w:pPr>
        <w:bidi/>
        <w:rPr>
          <w:rFonts w:cs="David" w:hint="cs"/>
          <w:rtl/>
        </w:rPr>
      </w:pPr>
    </w:p>
    <w:p w14:paraId="7E147EAF" w14:textId="77777777" w:rsidR="008870B5" w:rsidRPr="008870B5" w:rsidRDefault="008870B5" w:rsidP="008870B5">
      <w:pPr>
        <w:bidi/>
        <w:rPr>
          <w:rFonts w:cs="David" w:hint="cs"/>
          <w:u w:val="single"/>
          <w:rtl/>
        </w:rPr>
      </w:pPr>
      <w:r w:rsidRPr="008870B5">
        <w:rPr>
          <w:rFonts w:cs="David" w:hint="cs"/>
          <w:u w:val="single"/>
          <w:rtl/>
        </w:rPr>
        <w:t>היו</w:t>
      </w:r>
      <w:r w:rsidRPr="008870B5">
        <w:rPr>
          <w:rFonts w:cs="David"/>
          <w:u w:val="single"/>
          <w:rtl/>
        </w:rPr>
        <w:t>"</w:t>
      </w:r>
      <w:r w:rsidRPr="008870B5">
        <w:rPr>
          <w:rFonts w:cs="David" w:hint="cs"/>
          <w:u w:val="single"/>
          <w:rtl/>
        </w:rPr>
        <w:t>ר רוחמה אברהם:</w:t>
      </w:r>
    </w:p>
    <w:p w14:paraId="734CFD27" w14:textId="77777777" w:rsidR="008870B5" w:rsidRPr="008870B5" w:rsidRDefault="008870B5" w:rsidP="008870B5">
      <w:pPr>
        <w:bidi/>
        <w:rPr>
          <w:rFonts w:cs="David" w:hint="cs"/>
          <w:rtl/>
        </w:rPr>
      </w:pPr>
    </w:p>
    <w:p w14:paraId="6B98AB7D" w14:textId="77777777" w:rsidR="008870B5" w:rsidRPr="008870B5" w:rsidRDefault="008870B5" w:rsidP="008870B5">
      <w:pPr>
        <w:bidi/>
        <w:rPr>
          <w:rFonts w:cs="David" w:hint="cs"/>
          <w:rtl/>
        </w:rPr>
      </w:pPr>
      <w:r w:rsidRPr="008870B5">
        <w:rPr>
          <w:rFonts w:cs="David" w:hint="cs"/>
          <w:rtl/>
        </w:rPr>
        <w:tab/>
        <w:t xml:space="preserve"> הורדתי את זה. </w:t>
      </w:r>
    </w:p>
    <w:p w14:paraId="5AF7D105" w14:textId="77777777" w:rsidR="008870B5" w:rsidRPr="008870B5" w:rsidRDefault="008870B5" w:rsidP="008870B5">
      <w:pPr>
        <w:bidi/>
        <w:rPr>
          <w:rFonts w:cs="David" w:hint="cs"/>
          <w:rtl/>
        </w:rPr>
      </w:pPr>
    </w:p>
    <w:p w14:paraId="701A9B55" w14:textId="77777777" w:rsidR="008870B5" w:rsidRPr="008870B5" w:rsidRDefault="008870B5" w:rsidP="008870B5">
      <w:pPr>
        <w:bidi/>
        <w:ind w:firstLine="567"/>
        <w:rPr>
          <w:rFonts w:cs="David" w:hint="cs"/>
          <w:rtl/>
        </w:rPr>
      </w:pPr>
      <w:r w:rsidRPr="008870B5">
        <w:rPr>
          <w:rFonts w:cs="David" w:hint="cs"/>
          <w:rtl/>
        </w:rPr>
        <w:t>ועדת הכנסת תפנה למנכ</w:t>
      </w:r>
      <w:r w:rsidRPr="008870B5">
        <w:rPr>
          <w:rFonts w:cs="David"/>
          <w:rtl/>
        </w:rPr>
        <w:t>"</w:t>
      </w:r>
      <w:r w:rsidRPr="008870B5">
        <w:rPr>
          <w:rFonts w:cs="David" w:hint="cs"/>
          <w:rtl/>
        </w:rPr>
        <w:t>ל משרד ראש הממשלה בבקשה שיפנה לדחייה ולפריסת התשלומים: ארנונה, מים, חשמל, תשלומי מקדמות מס, ביטוח לאומי, מע</w:t>
      </w:r>
      <w:r w:rsidRPr="008870B5">
        <w:rPr>
          <w:rFonts w:cs="David"/>
          <w:rtl/>
        </w:rPr>
        <w:t>"</w:t>
      </w:r>
      <w:r w:rsidRPr="008870B5">
        <w:rPr>
          <w:rFonts w:cs="David" w:hint="cs"/>
          <w:rtl/>
        </w:rPr>
        <w:t xml:space="preserve">מ ועוד </w:t>
      </w:r>
      <w:r w:rsidRPr="008870B5">
        <w:rPr>
          <w:rFonts w:cs="David"/>
          <w:rtl/>
        </w:rPr>
        <w:t>–</w:t>
      </w:r>
      <w:r w:rsidRPr="008870B5">
        <w:rPr>
          <w:rFonts w:cs="David" w:hint="cs"/>
          <w:rtl/>
        </w:rPr>
        <w:t xml:space="preserve"> כל עוד נמשכת המלחמה בצפון.</w:t>
      </w:r>
    </w:p>
    <w:p w14:paraId="47C60902" w14:textId="77777777" w:rsidR="008870B5" w:rsidRPr="008870B5" w:rsidRDefault="008870B5" w:rsidP="008870B5">
      <w:pPr>
        <w:bidi/>
        <w:rPr>
          <w:rFonts w:cs="David" w:hint="cs"/>
          <w:rtl/>
        </w:rPr>
      </w:pPr>
    </w:p>
    <w:p w14:paraId="135478C2" w14:textId="77777777" w:rsidR="008870B5" w:rsidRPr="008870B5" w:rsidRDefault="008870B5" w:rsidP="008870B5">
      <w:pPr>
        <w:bidi/>
        <w:rPr>
          <w:rFonts w:cs="David" w:hint="cs"/>
          <w:rtl/>
        </w:rPr>
      </w:pPr>
      <w:r w:rsidRPr="008870B5">
        <w:rPr>
          <w:rFonts w:cs="David" w:hint="cs"/>
          <w:rtl/>
        </w:rPr>
        <w:t>כולם בעד הודעת הסיכום. תודה רבה.</w:t>
      </w:r>
    </w:p>
    <w:p w14:paraId="2AA95497" w14:textId="77777777" w:rsidR="008870B5" w:rsidRPr="008870B5" w:rsidRDefault="008870B5" w:rsidP="008870B5">
      <w:pPr>
        <w:bidi/>
        <w:rPr>
          <w:rFonts w:cs="David" w:hint="cs"/>
          <w:rtl/>
        </w:rPr>
      </w:pPr>
    </w:p>
    <w:p w14:paraId="3D1EDB7B" w14:textId="77777777" w:rsidR="008870B5" w:rsidRPr="008870B5" w:rsidRDefault="008870B5" w:rsidP="008870B5">
      <w:pPr>
        <w:bidi/>
        <w:rPr>
          <w:rFonts w:cs="David" w:hint="cs"/>
          <w:u w:val="single"/>
          <w:rtl/>
        </w:rPr>
      </w:pPr>
      <w:r w:rsidRPr="008870B5">
        <w:rPr>
          <w:rFonts w:cs="David" w:hint="cs"/>
          <w:u w:val="single"/>
          <w:rtl/>
        </w:rPr>
        <w:t>הישיבה ננעלה ב-13:00.</w:t>
      </w:r>
    </w:p>
    <w:p w14:paraId="63D6C11E" w14:textId="77777777" w:rsidR="008870B5" w:rsidRPr="008870B5" w:rsidRDefault="008870B5" w:rsidP="008870B5">
      <w:pPr>
        <w:bidi/>
        <w:rPr>
          <w:rFonts w:cs="David" w:hint="cs"/>
          <w:rtl/>
        </w:rPr>
      </w:pPr>
    </w:p>
    <w:p w14:paraId="40BB8805" w14:textId="77777777" w:rsidR="00552A80" w:rsidRPr="008870B5" w:rsidRDefault="00552A80" w:rsidP="008870B5">
      <w:pPr>
        <w:bidi/>
        <w:rPr>
          <w:rFonts w:cs="David"/>
        </w:rPr>
      </w:pPr>
    </w:p>
    <w:sectPr w:rsidR="00552A80" w:rsidRPr="008870B5" w:rsidSect="008870B5">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2F00A" w14:textId="77777777" w:rsidR="00000000" w:rsidRDefault="005175D3">
      <w:r>
        <w:separator/>
      </w:r>
    </w:p>
  </w:endnote>
  <w:endnote w:type="continuationSeparator" w:id="0">
    <w:p w14:paraId="37B7D184" w14:textId="77777777" w:rsidR="00000000" w:rsidRDefault="00517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E05C6" w14:textId="77777777" w:rsidR="00000000" w:rsidRDefault="005175D3">
      <w:r>
        <w:separator/>
      </w:r>
    </w:p>
  </w:footnote>
  <w:footnote w:type="continuationSeparator" w:id="0">
    <w:p w14:paraId="1955A1D8" w14:textId="77777777" w:rsidR="00000000" w:rsidRDefault="005175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AE1E" w14:textId="77777777" w:rsidR="008870B5" w:rsidRDefault="008870B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5817EC8" w14:textId="77777777" w:rsidR="008870B5" w:rsidRDefault="008870B5">
    <w:pPr>
      <w:pStyle w:val="Header"/>
      <w:ind w:right="360"/>
      <w:jc w:val="both"/>
      <w:rPr>
        <w:rtl/>
      </w:rPr>
    </w:pPr>
  </w:p>
  <w:p w14:paraId="53E975E1" w14:textId="77777777" w:rsidR="008870B5" w:rsidRDefault="008870B5"/>
  <w:p w14:paraId="3E5C0D8F" w14:textId="77777777" w:rsidR="008870B5" w:rsidRDefault="008870B5"/>
  <w:p w14:paraId="6C80F21A" w14:textId="77777777" w:rsidR="008870B5" w:rsidRDefault="008870B5"/>
  <w:p w14:paraId="29D4B067" w14:textId="77777777" w:rsidR="008870B5" w:rsidRDefault="008870B5"/>
  <w:p w14:paraId="5F803B0E" w14:textId="77777777" w:rsidR="008870B5" w:rsidRDefault="008870B5"/>
  <w:p w14:paraId="5566678B" w14:textId="77777777" w:rsidR="008870B5" w:rsidRDefault="008870B5"/>
  <w:p w14:paraId="549F2912" w14:textId="77777777" w:rsidR="008870B5" w:rsidRDefault="008870B5"/>
  <w:p w14:paraId="78F76EC1" w14:textId="77777777" w:rsidR="008870B5" w:rsidRDefault="008870B5"/>
  <w:p w14:paraId="4760CC70" w14:textId="77777777" w:rsidR="008870B5" w:rsidRDefault="008870B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D2346" w14:textId="77777777" w:rsidR="008870B5" w:rsidRDefault="008870B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6BDEDDDD" w14:textId="77777777" w:rsidR="008870B5" w:rsidRDefault="008870B5">
    <w:pPr>
      <w:pStyle w:val="Header"/>
      <w:ind w:right="360"/>
      <w:jc w:val="both"/>
      <w:rPr>
        <w:rFonts w:hint="cs"/>
        <w:rtl/>
      </w:rPr>
    </w:pPr>
    <w:r>
      <w:rPr>
        <w:rtl/>
      </w:rPr>
      <w:t>ועדת</w:t>
    </w:r>
    <w:r>
      <w:rPr>
        <w:rFonts w:hint="cs"/>
        <w:rtl/>
      </w:rPr>
      <w:t xml:space="preserve"> הכנסת </w:t>
    </w:r>
  </w:p>
  <w:p w14:paraId="5FF25248" w14:textId="77777777" w:rsidR="008870B5" w:rsidRDefault="008870B5">
    <w:pPr>
      <w:pStyle w:val="Header"/>
      <w:ind w:right="360"/>
      <w:jc w:val="both"/>
      <w:rPr>
        <w:rStyle w:val="PageNumber"/>
        <w:rFonts w:hint="cs"/>
        <w:rtl/>
      </w:rPr>
    </w:pPr>
    <w:r>
      <w:rPr>
        <w:rFonts w:hint="cs"/>
        <w:rtl/>
      </w:rPr>
      <w:t>9.8.2006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46627פרוטוקול_ישיבת_ועדה.doc"/>
    <w:docVar w:name="StartMode" w:val="3"/>
  </w:docVars>
  <w:rsids>
    <w:rsidRoot w:val="00D04D11"/>
    <w:rsid w:val="003037B9"/>
    <w:rsid w:val="005175D3"/>
    <w:rsid w:val="00552A80"/>
    <w:rsid w:val="008870B5"/>
    <w:rsid w:val="00965806"/>
    <w:rsid w:val="00D04D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F35C111"/>
  <w15:chartTrackingRefBased/>
  <w15:docId w15:val="{09EB5C2C-CFB0-4894-8B09-A004F42F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8870B5"/>
    <w:pPr>
      <w:keepNext/>
      <w:overflowPunct w:val="0"/>
      <w:autoSpaceDE w:val="0"/>
      <w:autoSpaceDN w:val="0"/>
      <w:bidi/>
      <w:adjustRightInd w:val="0"/>
      <w:jc w:val="both"/>
      <w:textAlignment w:val="baseline"/>
      <w:outlineLvl w:val="4"/>
    </w:pPr>
    <w:rPr>
      <w:rFonts w:cs="David"/>
      <w:sz w:val="22"/>
      <w:lang w:eastAsia="he-IL"/>
    </w:rPr>
  </w:style>
  <w:style w:type="paragraph" w:styleId="Heading9">
    <w:name w:val="heading 9"/>
    <w:basedOn w:val="Normal"/>
    <w:next w:val="Normal"/>
    <w:qFormat/>
    <w:rsid w:val="008870B5"/>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870B5"/>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8870B5"/>
  </w:style>
  <w:style w:type="paragraph" w:styleId="BodyTextIndent">
    <w:name w:val="Body Text Indent"/>
    <w:basedOn w:val="Normal"/>
    <w:rsid w:val="008870B5"/>
    <w:pPr>
      <w:overflowPunct w:val="0"/>
      <w:autoSpaceDE w:val="0"/>
      <w:autoSpaceDN w:val="0"/>
      <w:bidi/>
      <w:adjustRightInd w:val="0"/>
      <w:ind w:firstLine="567"/>
      <w:jc w:val="both"/>
      <w:textAlignment w:val="baseline"/>
    </w:pPr>
    <w:rPr>
      <w:rFonts w:cs="David"/>
      <w:sz w:val="22"/>
      <w:lang w:eastAsia="he-IL"/>
    </w:rPr>
  </w:style>
  <w:style w:type="paragraph" w:styleId="BodyTextIndent2">
    <w:name w:val="Body Text Indent 2"/>
    <w:basedOn w:val="Normal"/>
    <w:rsid w:val="008870B5"/>
    <w:pPr>
      <w:overflowPunct w:val="0"/>
      <w:autoSpaceDE w:val="0"/>
      <w:autoSpaceDN w:val="0"/>
      <w:bidi/>
      <w:adjustRightInd w:val="0"/>
      <w:ind w:firstLine="567"/>
      <w:jc w:val="both"/>
      <w:textAlignment w:val="baseline"/>
    </w:pPr>
    <w:rPr>
      <w:rFonts w:cs="David"/>
      <w:sz w:val="22"/>
      <w:lang w:eastAsia="he-IL"/>
    </w:rPr>
  </w:style>
  <w:style w:type="paragraph" w:styleId="BodyText">
    <w:name w:val="Body Text"/>
    <w:basedOn w:val="Normal"/>
    <w:rsid w:val="008870B5"/>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5856</Words>
  <Characters>33381</Characters>
  <Application>Microsoft Office Word</Application>
  <DocSecurity>0</DocSecurity>
  <Lines>278</Lines>
  <Paragraphs>78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