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0142E" w14:textId="77777777" w:rsidR="00E30E6F" w:rsidRPr="00E30E6F" w:rsidRDefault="00E30E6F" w:rsidP="00E30E6F">
      <w:pPr>
        <w:pStyle w:val="Heading5"/>
        <w:rPr>
          <w:b/>
          <w:bCs/>
          <w:sz w:val="24"/>
          <w:rtl/>
        </w:rPr>
      </w:pPr>
      <w:r w:rsidRPr="00E30E6F">
        <w:rPr>
          <w:b/>
          <w:bCs/>
          <w:sz w:val="24"/>
          <w:rtl/>
        </w:rPr>
        <w:t xml:space="preserve">הכנסת </w:t>
      </w:r>
      <w:r w:rsidRPr="00E30E6F">
        <w:rPr>
          <w:rFonts w:hint="cs"/>
          <w:b/>
          <w:bCs/>
          <w:sz w:val="24"/>
          <w:rtl/>
        </w:rPr>
        <w:t>השבע-עשרה</w:t>
      </w:r>
      <w:r w:rsidRPr="00E30E6F">
        <w:rPr>
          <w:b/>
          <w:bCs/>
          <w:sz w:val="24"/>
          <w:rtl/>
        </w:rPr>
        <w:tab/>
      </w:r>
      <w:r w:rsidRPr="00E30E6F">
        <w:rPr>
          <w:b/>
          <w:bCs/>
          <w:sz w:val="24"/>
          <w:rtl/>
        </w:rPr>
        <w:tab/>
      </w:r>
      <w:r w:rsidRPr="00E30E6F">
        <w:rPr>
          <w:b/>
          <w:bCs/>
          <w:sz w:val="24"/>
          <w:rtl/>
        </w:rPr>
        <w:tab/>
      </w:r>
      <w:r w:rsidRPr="00E30E6F">
        <w:rPr>
          <w:b/>
          <w:bCs/>
          <w:sz w:val="24"/>
          <w:rtl/>
        </w:rPr>
        <w:tab/>
      </w:r>
      <w:r w:rsidRPr="00E30E6F">
        <w:rPr>
          <w:b/>
          <w:bCs/>
          <w:sz w:val="24"/>
          <w:rtl/>
        </w:rPr>
        <w:tab/>
      </w:r>
      <w:r w:rsidRPr="00E30E6F">
        <w:rPr>
          <w:b/>
          <w:bCs/>
          <w:sz w:val="24"/>
          <w:rtl/>
        </w:rPr>
        <w:tab/>
        <w:t>נוסח לא מתוקן</w:t>
      </w:r>
    </w:p>
    <w:p w14:paraId="05F31702" w14:textId="77777777" w:rsidR="00E30E6F" w:rsidRPr="00E30E6F" w:rsidRDefault="00E30E6F" w:rsidP="00E30E6F">
      <w:pPr>
        <w:bidi/>
        <w:jc w:val="both"/>
        <w:rPr>
          <w:rFonts w:cs="David"/>
          <w:b/>
          <w:bCs/>
          <w:rtl/>
        </w:rPr>
      </w:pPr>
      <w:r w:rsidRPr="00E30E6F">
        <w:rPr>
          <w:rFonts w:cs="David"/>
          <w:b/>
          <w:bCs/>
          <w:rtl/>
        </w:rPr>
        <w:t xml:space="preserve">מושב </w:t>
      </w:r>
      <w:r w:rsidRPr="00E30E6F">
        <w:rPr>
          <w:rFonts w:cs="David" w:hint="cs"/>
          <w:b/>
          <w:bCs/>
          <w:rtl/>
        </w:rPr>
        <w:t>שני</w:t>
      </w:r>
    </w:p>
    <w:p w14:paraId="59C66996" w14:textId="77777777" w:rsidR="00E30E6F" w:rsidRPr="00E30E6F" w:rsidRDefault="00E30E6F" w:rsidP="00E30E6F">
      <w:pPr>
        <w:bidi/>
        <w:jc w:val="both"/>
        <w:rPr>
          <w:rFonts w:cs="David"/>
          <w:b/>
          <w:bCs/>
          <w:rtl/>
        </w:rPr>
      </w:pPr>
    </w:p>
    <w:p w14:paraId="2BCD92BC" w14:textId="77777777" w:rsidR="00E30E6F" w:rsidRPr="00E30E6F" w:rsidRDefault="00E30E6F" w:rsidP="00E30E6F">
      <w:pPr>
        <w:bidi/>
        <w:jc w:val="both"/>
        <w:rPr>
          <w:rFonts w:cs="David"/>
          <w:b/>
          <w:bCs/>
          <w:rtl/>
        </w:rPr>
      </w:pPr>
    </w:p>
    <w:p w14:paraId="0882F7B7" w14:textId="77777777" w:rsidR="00E30E6F" w:rsidRPr="00E30E6F" w:rsidRDefault="00E30E6F" w:rsidP="00626B93">
      <w:pPr>
        <w:bidi/>
        <w:jc w:val="center"/>
        <w:rPr>
          <w:rFonts w:cs="David" w:hint="cs"/>
          <w:b/>
          <w:bCs/>
          <w:rtl/>
        </w:rPr>
      </w:pPr>
      <w:r w:rsidRPr="00E30E6F">
        <w:rPr>
          <w:rFonts w:cs="David"/>
          <w:b/>
          <w:bCs/>
          <w:rtl/>
        </w:rPr>
        <w:t>פרוטוקול מס'</w:t>
      </w:r>
      <w:r w:rsidRPr="00E30E6F">
        <w:rPr>
          <w:rFonts w:cs="David" w:hint="cs"/>
          <w:b/>
          <w:bCs/>
          <w:rtl/>
        </w:rPr>
        <w:t xml:space="preserve"> 172</w:t>
      </w:r>
    </w:p>
    <w:p w14:paraId="2365CA8D" w14:textId="77777777" w:rsidR="00E30E6F" w:rsidRPr="00E30E6F" w:rsidRDefault="00E30E6F" w:rsidP="00626B93">
      <w:pPr>
        <w:bidi/>
        <w:jc w:val="center"/>
        <w:rPr>
          <w:rFonts w:cs="David" w:hint="cs"/>
          <w:b/>
          <w:bCs/>
          <w:rtl/>
        </w:rPr>
      </w:pPr>
      <w:r w:rsidRPr="00E30E6F">
        <w:rPr>
          <w:rFonts w:cs="David" w:hint="cs"/>
          <w:b/>
          <w:bCs/>
          <w:rtl/>
        </w:rPr>
        <w:t>מישיבת ועדת הכנסת</w:t>
      </w:r>
    </w:p>
    <w:p w14:paraId="13183700" w14:textId="77777777" w:rsidR="00E30E6F" w:rsidRPr="00E30E6F" w:rsidRDefault="00E30E6F" w:rsidP="00626B93">
      <w:pPr>
        <w:bidi/>
        <w:jc w:val="center"/>
        <w:rPr>
          <w:rFonts w:cs="David" w:hint="cs"/>
          <w:b/>
          <w:bCs/>
          <w:u w:val="single"/>
          <w:rtl/>
        </w:rPr>
      </w:pPr>
      <w:r w:rsidRPr="00E30E6F">
        <w:rPr>
          <w:rFonts w:cs="David" w:hint="cs"/>
          <w:b/>
          <w:bCs/>
          <w:u w:val="single"/>
          <w:rtl/>
        </w:rPr>
        <w:t xml:space="preserve">יום שלישי, י"ז בכסלו </w:t>
      </w:r>
      <w:proofErr w:type="spellStart"/>
      <w:r w:rsidRPr="00E30E6F">
        <w:rPr>
          <w:rFonts w:cs="David" w:hint="cs"/>
          <w:b/>
          <w:bCs/>
          <w:u w:val="single"/>
          <w:rtl/>
        </w:rPr>
        <w:t>התשס"ח</w:t>
      </w:r>
      <w:proofErr w:type="spellEnd"/>
      <w:r w:rsidRPr="00E30E6F">
        <w:rPr>
          <w:rFonts w:cs="David" w:hint="cs"/>
          <w:b/>
          <w:bCs/>
          <w:u w:val="single"/>
          <w:rtl/>
        </w:rPr>
        <w:t xml:space="preserve"> (27 בנובמבר 2007), שעה 10:00</w:t>
      </w:r>
    </w:p>
    <w:p w14:paraId="2302C22F" w14:textId="77777777" w:rsidR="00E30E6F" w:rsidRPr="00E30E6F" w:rsidRDefault="00E30E6F" w:rsidP="00E30E6F">
      <w:pPr>
        <w:bidi/>
        <w:jc w:val="both"/>
        <w:rPr>
          <w:rFonts w:cs="David"/>
          <w:b/>
          <w:bCs/>
          <w:rtl/>
        </w:rPr>
      </w:pPr>
    </w:p>
    <w:p w14:paraId="3BE04DFB" w14:textId="77777777" w:rsidR="00E30E6F" w:rsidRPr="00E30E6F" w:rsidRDefault="00E30E6F" w:rsidP="00E30E6F">
      <w:pPr>
        <w:bidi/>
        <w:jc w:val="both"/>
        <w:rPr>
          <w:rFonts w:cs="David"/>
          <w:b/>
          <w:bCs/>
          <w:rtl/>
        </w:rPr>
      </w:pPr>
    </w:p>
    <w:p w14:paraId="271C65E9" w14:textId="77777777" w:rsidR="00E30E6F" w:rsidRPr="00E30E6F" w:rsidRDefault="00E30E6F" w:rsidP="00E30E6F">
      <w:pPr>
        <w:tabs>
          <w:tab w:val="left" w:pos="1221"/>
        </w:tabs>
        <w:bidi/>
        <w:jc w:val="both"/>
        <w:rPr>
          <w:rFonts w:cs="David" w:hint="cs"/>
          <w:b/>
          <w:bCs/>
          <w:u w:val="single"/>
          <w:rtl/>
        </w:rPr>
      </w:pPr>
    </w:p>
    <w:p w14:paraId="077E5950" w14:textId="77777777" w:rsidR="00E30E6F" w:rsidRPr="00E30E6F" w:rsidRDefault="00E30E6F" w:rsidP="00E30E6F">
      <w:pPr>
        <w:tabs>
          <w:tab w:val="left" w:pos="1221"/>
        </w:tabs>
        <w:bidi/>
        <w:jc w:val="both"/>
        <w:rPr>
          <w:rFonts w:cs="David" w:hint="cs"/>
          <w:b/>
          <w:bCs/>
          <w:rtl/>
        </w:rPr>
      </w:pPr>
      <w:r w:rsidRPr="00E30E6F">
        <w:rPr>
          <w:rFonts w:cs="David"/>
          <w:b/>
          <w:bCs/>
          <w:u w:val="single"/>
          <w:rtl/>
        </w:rPr>
        <w:t>סדר היום</w:t>
      </w:r>
      <w:r w:rsidRPr="00E30E6F">
        <w:rPr>
          <w:rFonts w:cs="David"/>
          <w:rtl/>
        </w:rPr>
        <w:t>:</w:t>
      </w:r>
    </w:p>
    <w:p w14:paraId="15351859" w14:textId="77777777" w:rsidR="00E30E6F" w:rsidRPr="00E30E6F" w:rsidRDefault="00E30E6F" w:rsidP="00E30E6F">
      <w:pPr>
        <w:bidi/>
        <w:jc w:val="both"/>
        <w:rPr>
          <w:rFonts w:cs="David" w:hint="cs"/>
          <w:b/>
          <w:bCs/>
          <w:rtl/>
        </w:rPr>
      </w:pPr>
    </w:p>
    <w:p w14:paraId="30F3D058" w14:textId="77777777" w:rsidR="00E30E6F" w:rsidRPr="00E30E6F" w:rsidRDefault="00E30E6F" w:rsidP="00E30E6F">
      <w:pPr>
        <w:numPr>
          <w:ilvl w:val="0"/>
          <w:numId w:val="1"/>
        </w:numPr>
        <w:overflowPunct w:val="0"/>
        <w:autoSpaceDE w:val="0"/>
        <w:autoSpaceDN w:val="0"/>
        <w:bidi/>
        <w:adjustRightInd w:val="0"/>
        <w:jc w:val="both"/>
        <w:textAlignment w:val="baseline"/>
        <w:rPr>
          <w:rFonts w:cs="David" w:hint="cs"/>
          <w:rtl/>
        </w:rPr>
      </w:pPr>
      <w:r w:rsidRPr="00E30E6F">
        <w:rPr>
          <w:rFonts w:cs="David" w:hint="cs"/>
          <w:rtl/>
        </w:rPr>
        <w:t xml:space="preserve">בקשת יו"ר ועדת הכספים למיזוג הצעות החוק הבאות, לשם הכנתן לקריאה </w:t>
      </w:r>
      <w:proofErr w:type="spellStart"/>
      <w:r w:rsidRPr="00E30E6F">
        <w:rPr>
          <w:rFonts w:cs="David" w:hint="cs"/>
          <w:rtl/>
        </w:rPr>
        <w:t>שניה</w:t>
      </w:r>
      <w:proofErr w:type="spellEnd"/>
      <w:r w:rsidRPr="00E30E6F">
        <w:rPr>
          <w:rFonts w:cs="David" w:hint="cs"/>
          <w:rtl/>
        </w:rPr>
        <w:t xml:space="preserve"> ושלישית: הצעת חוק לתיקון פקודת מס הכנסה (מס' 154 והוראת שעה מענק מס), </w:t>
      </w:r>
      <w:proofErr w:type="spellStart"/>
      <w:r w:rsidRPr="00E30E6F">
        <w:rPr>
          <w:rFonts w:cs="David" w:hint="cs"/>
          <w:rtl/>
        </w:rPr>
        <w:t>התשס"ז</w:t>
      </w:r>
      <w:proofErr w:type="spellEnd"/>
      <w:r w:rsidRPr="00E30E6F">
        <w:rPr>
          <w:rFonts w:cs="David" w:hint="cs"/>
          <w:rtl/>
        </w:rPr>
        <w:t xml:space="preserve">-2007. הצעת החוק להגדלת שיעור ההשתתפות בכוח העבודה ולצמצום פערים חברתיים (מס הכנסה שלילי, פנסיה חובה, הפחתת שיעורי המס ותיקוני חקיקה), </w:t>
      </w:r>
      <w:proofErr w:type="spellStart"/>
      <w:r w:rsidRPr="00E30E6F">
        <w:rPr>
          <w:rFonts w:cs="David" w:hint="cs"/>
          <w:rtl/>
        </w:rPr>
        <w:t>התשס"ז</w:t>
      </w:r>
      <w:proofErr w:type="spellEnd"/>
      <w:r w:rsidRPr="00E30E6F">
        <w:rPr>
          <w:rFonts w:cs="David" w:hint="cs"/>
          <w:rtl/>
        </w:rPr>
        <w:t>-2007.</w:t>
      </w:r>
    </w:p>
    <w:p w14:paraId="148C9AC9" w14:textId="77777777" w:rsidR="00E30E6F" w:rsidRPr="00E30E6F" w:rsidRDefault="00E30E6F" w:rsidP="00E30E6F">
      <w:pPr>
        <w:numPr>
          <w:ilvl w:val="0"/>
          <w:numId w:val="1"/>
        </w:numPr>
        <w:overflowPunct w:val="0"/>
        <w:autoSpaceDE w:val="0"/>
        <w:autoSpaceDN w:val="0"/>
        <w:bidi/>
        <w:adjustRightInd w:val="0"/>
        <w:jc w:val="both"/>
        <w:textAlignment w:val="baseline"/>
        <w:rPr>
          <w:rFonts w:cs="David" w:hint="cs"/>
          <w:rtl/>
        </w:rPr>
      </w:pPr>
      <w:r w:rsidRPr="00E30E6F">
        <w:rPr>
          <w:rFonts w:cs="David" w:hint="cs"/>
          <w:rtl/>
        </w:rPr>
        <w:t>הצעת יו"ר הכנסת לתיקוני חקיקה ותיקוני תקנון בענייני עבודת הכנסת והצעות חברי כנסת לתיקוני התקנון.</w:t>
      </w:r>
    </w:p>
    <w:p w14:paraId="711ACA30" w14:textId="77777777" w:rsidR="00E30E6F" w:rsidRPr="00E30E6F" w:rsidRDefault="00E30E6F" w:rsidP="00E30E6F">
      <w:pPr>
        <w:bidi/>
        <w:jc w:val="both"/>
        <w:rPr>
          <w:rFonts w:cs="David" w:hint="cs"/>
          <w:rtl/>
        </w:rPr>
      </w:pPr>
    </w:p>
    <w:p w14:paraId="2BCB83FB" w14:textId="77777777" w:rsidR="00E30E6F" w:rsidRPr="00E30E6F" w:rsidRDefault="00E30E6F" w:rsidP="00E30E6F">
      <w:pPr>
        <w:bidi/>
        <w:jc w:val="both"/>
        <w:rPr>
          <w:rFonts w:cs="David"/>
          <w:rtl/>
        </w:rPr>
      </w:pPr>
    </w:p>
    <w:p w14:paraId="3993076E" w14:textId="77777777" w:rsidR="00E30E6F" w:rsidRPr="00E30E6F" w:rsidRDefault="00E30E6F" w:rsidP="00E30E6F">
      <w:pPr>
        <w:bidi/>
        <w:jc w:val="both"/>
        <w:rPr>
          <w:rFonts w:cs="David"/>
          <w:b/>
          <w:bCs/>
          <w:u w:val="single"/>
          <w:rtl/>
        </w:rPr>
      </w:pPr>
      <w:r w:rsidRPr="00E30E6F">
        <w:rPr>
          <w:rFonts w:cs="David"/>
          <w:b/>
          <w:bCs/>
          <w:u w:val="single"/>
          <w:rtl/>
        </w:rPr>
        <w:t>נכחו</w:t>
      </w:r>
      <w:r w:rsidRPr="00E30E6F">
        <w:rPr>
          <w:rFonts w:cs="David"/>
          <w:rtl/>
        </w:rPr>
        <w:t>:</w:t>
      </w:r>
    </w:p>
    <w:p w14:paraId="5890D93B" w14:textId="77777777" w:rsidR="00E30E6F" w:rsidRPr="00E30E6F" w:rsidRDefault="00E30E6F" w:rsidP="00E30E6F">
      <w:pPr>
        <w:bidi/>
        <w:jc w:val="both"/>
        <w:rPr>
          <w:rFonts w:cs="David" w:hint="cs"/>
          <w:rtl/>
        </w:rPr>
      </w:pPr>
    </w:p>
    <w:p w14:paraId="47EA9735" w14:textId="77777777" w:rsidR="00E30E6F" w:rsidRPr="00E30E6F" w:rsidRDefault="00E30E6F" w:rsidP="00E30E6F">
      <w:pPr>
        <w:bidi/>
        <w:jc w:val="both"/>
        <w:rPr>
          <w:rFonts w:cs="David" w:hint="cs"/>
          <w:rtl/>
        </w:rPr>
      </w:pPr>
      <w:r w:rsidRPr="00E30E6F">
        <w:rPr>
          <w:rFonts w:cs="David" w:hint="cs"/>
          <w:rtl/>
        </w:rPr>
        <w:t xml:space="preserve">דליה איציק </w:t>
      </w:r>
      <w:r w:rsidRPr="00E30E6F">
        <w:rPr>
          <w:rFonts w:cs="David"/>
          <w:rtl/>
        </w:rPr>
        <w:t>–</w:t>
      </w:r>
      <w:r w:rsidRPr="00E30E6F">
        <w:rPr>
          <w:rFonts w:cs="David" w:hint="cs"/>
          <w:rtl/>
        </w:rPr>
        <w:t xml:space="preserve"> יושבת ראש הכנסת</w:t>
      </w:r>
    </w:p>
    <w:p w14:paraId="0DB79FE1" w14:textId="77777777" w:rsidR="00E30E6F" w:rsidRPr="00E30E6F" w:rsidRDefault="00E30E6F" w:rsidP="00E30E6F">
      <w:pPr>
        <w:bidi/>
        <w:jc w:val="both"/>
        <w:rPr>
          <w:rFonts w:cs="David" w:hint="cs"/>
          <w:rtl/>
        </w:rPr>
      </w:pPr>
      <w:r w:rsidRPr="00E30E6F">
        <w:rPr>
          <w:rFonts w:cs="David" w:hint="cs"/>
          <w:rtl/>
        </w:rPr>
        <w:t xml:space="preserve">אבי </w:t>
      </w:r>
      <w:proofErr w:type="spellStart"/>
      <w:r w:rsidRPr="00E30E6F">
        <w:rPr>
          <w:rFonts w:cs="David" w:hint="cs"/>
          <w:rtl/>
        </w:rPr>
        <w:t>בלשניקוב</w:t>
      </w:r>
      <w:proofErr w:type="spellEnd"/>
      <w:r w:rsidRPr="00E30E6F">
        <w:rPr>
          <w:rFonts w:cs="David" w:hint="cs"/>
          <w:rtl/>
        </w:rPr>
        <w:t xml:space="preserve"> </w:t>
      </w:r>
      <w:r w:rsidRPr="00E30E6F">
        <w:rPr>
          <w:rFonts w:cs="David"/>
          <w:rtl/>
        </w:rPr>
        <w:t>–</w:t>
      </w:r>
      <w:r w:rsidRPr="00E30E6F">
        <w:rPr>
          <w:rFonts w:cs="David" w:hint="cs"/>
          <w:rtl/>
        </w:rPr>
        <w:t xml:space="preserve"> מנכ"ל הכנסת</w:t>
      </w:r>
    </w:p>
    <w:p w14:paraId="587D2320" w14:textId="77777777" w:rsidR="00E30E6F" w:rsidRPr="00E30E6F" w:rsidRDefault="00E30E6F" w:rsidP="00E30E6F">
      <w:pPr>
        <w:bidi/>
        <w:jc w:val="both"/>
        <w:rPr>
          <w:rFonts w:cs="David" w:hint="cs"/>
          <w:rtl/>
        </w:rPr>
      </w:pPr>
      <w:r w:rsidRPr="00E30E6F">
        <w:rPr>
          <w:rFonts w:cs="David" w:hint="cs"/>
          <w:rtl/>
        </w:rPr>
        <w:t xml:space="preserve">אייל ינון </w:t>
      </w:r>
      <w:r w:rsidRPr="00E30E6F">
        <w:rPr>
          <w:rFonts w:cs="David"/>
          <w:rtl/>
        </w:rPr>
        <w:t>–</w:t>
      </w:r>
      <w:r w:rsidRPr="00E30E6F">
        <w:rPr>
          <w:rFonts w:cs="David" w:hint="cs"/>
          <w:rtl/>
        </w:rPr>
        <w:t xml:space="preserve"> מזכיר הכנסת</w:t>
      </w:r>
    </w:p>
    <w:p w14:paraId="53B958CB" w14:textId="77777777" w:rsidR="00E30E6F" w:rsidRPr="00E30E6F" w:rsidRDefault="00E30E6F" w:rsidP="00E30E6F">
      <w:pPr>
        <w:bidi/>
        <w:jc w:val="both"/>
        <w:rPr>
          <w:rFonts w:cs="David" w:hint="cs"/>
          <w:rtl/>
        </w:rPr>
      </w:pPr>
      <w:r w:rsidRPr="00E30E6F">
        <w:rPr>
          <w:rFonts w:cs="David" w:hint="cs"/>
          <w:rtl/>
        </w:rPr>
        <w:t xml:space="preserve">ירדנה </w:t>
      </w:r>
      <w:proofErr w:type="spellStart"/>
      <w:r w:rsidRPr="00E30E6F">
        <w:rPr>
          <w:rFonts w:cs="David" w:hint="cs"/>
          <w:rtl/>
        </w:rPr>
        <w:t>מלר</w:t>
      </w:r>
      <w:proofErr w:type="spellEnd"/>
      <w:r w:rsidRPr="00E30E6F">
        <w:rPr>
          <w:rFonts w:cs="David" w:hint="cs"/>
          <w:rtl/>
        </w:rPr>
        <w:t>-</w:t>
      </w:r>
      <w:proofErr w:type="spellStart"/>
      <w:r w:rsidRPr="00E30E6F">
        <w:rPr>
          <w:rFonts w:cs="David" w:hint="cs"/>
          <w:rtl/>
        </w:rPr>
        <w:t>הורביץ</w:t>
      </w:r>
      <w:proofErr w:type="spellEnd"/>
      <w:r w:rsidRPr="00E30E6F">
        <w:rPr>
          <w:rFonts w:cs="David" w:hint="cs"/>
          <w:rtl/>
        </w:rPr>
        <w:t xml:space="preserve"> </w:t>
      </w:r>
      <w:r w:rsidRPr="00E30E6F">
        <w:rPr>
          <w:rFonts w:cs="David"/>
          <w:rtl/>
        </w:rPr>
        <w:t>–</w:t>
      </w:r>
      <w:r w:rsidRPr="00E30E6F">
        <w:rPr>
          <w:rFonts w:cs="David" w:hint="cs"/>
          <w:rtl/>
        </w:rPr>
        <w:t xml:space="preserve"> סגנית מזכיר הכנסת</w:t>
      </w:r>
    </w:p>
    <w:p w14:paraId="0890393E" w14:textId="77777777" w:rsidR="00E30E6F" w:rsidRPr="00E30E6F" w:rsidRDefault="00E30E6F" w:rsidP="00E30E6F">
      <w:pPr>
        <w:bidi/>
        <w:jc w:val="both"/>
        <w:rPr>
          <w:rFonts w:cs="David" w:hint="cs"/>
          <w:rtl/>
        </w:rPr>
      </w:pPr>
      <w:proofErr w:type="spellStart"/>
      <w:r w:rsidRPr="00E30E6F">
        <w:rPr>
          <w:rFonts w:cs="David" w:hint="cs"/>
          <w:rtl/>
        </w:rPr>
        <w:t>נאזם</w:t>
      </w:r>
      <w:proofErr w:type="spellEnd"/>
      <w:r w:rsidRPr="00E30E6F">
        <w:rPr>
          <w:rFonts w:cs="David" w:hint="cs"/>
          <w:rtl/>
        </w:rPr>
        <w:t xml:space="preserve"> בדר </w:t>
      </w:r>
      <w:r w:rsidRPr="00E30E6F">
        <w:rPr>
          <w:rFonts w:cs="David"/>
          <w:rtl/>
        </w:rPr>
        <w:t>–</w:t>
      </w:r>
      <w:r w:rsidRPr="00E30E6F">
        <w:rPr>
          <w:rFonts w:cs="David" w:hint="cs"/>
          <w:rtl/>
        </w:rPr>
        <w:t xml:space="preserve"> סגן מזכיר הכנסת</w:t>
      </w:r>
    </w:p>
    <w:p w14:paraId="1FF0BCAB" w14:textId="77777777" w:rsidR="00E30E6F" w:rsidRPr="00E30E6F" w:rsidRDefault="00E30E6F" w:rsidP="00E30E6F">
      <w:pPr>
        <w:bidi/>
        <w:jc w:val="both"/>
        <w:rPr>
          <w:rFonts w:cs="David" w:hint="cs"/>
          <w:rtl/>
        </w:rPr>
      </w:pPr>
    </w:p>
    <w:p w14:paraId="7182A7FC" w14:textId="77777777" w:rsidR="00E30E6F" w:rsidRPr="00E30E6F" w:rsidRDefault="00E30E6F" w:rsidP="00E30E6F">
      <w:pPr>
        <w:tabs>
          <w:tab w:val="left" w:pos="1788"/>
        </w:tabs>
        <w:bidi/>
        <w:jc w:val="both"/>
        <w:rPr>
          <w:rFonts w:cs="David"/>
          <w:rtl/>
        </w:rPr>
      </w:pPr>
      <w:r w:rsidRPr="00E30E6F">
        <w:rPr>
          <w:rFonts w:cs="David"/>
          <w:b/>
          <w:bCs/>
          <w:u w:val="single"/>
          <w:rtl/>
        </w:rPr>
        <w:t>חברי הוועדה</w:t>
      </w:r>
      <w:r w:rsidRPr="00E30E6F">
        <w:rPr>
          <w:rFonts w:cs="David"/>
          <w:rtl/>
        </w:rPr>
        <w:t>:</w:t>
      </w:r>
    </w:p>
    <w:p w14:paraId="3C7373C5" w14:textId="77777777" w:rsidR="00E30E6F" w:rsidRPr="00E30E6F" w:rsidRDefault="00E30E6F" w:rsidP="00E30E6F">
      <w:pPr>
        <w:bidi/>
        <w:jc w:val="both"/>
        <w:rPr>
          <w:rFonts w:cs="David" w:hint="cs"/>
          <w:rtl/>
        </w:rPr>
      </w:pPr>
      <w:r w:rsidRPr="00E30E6F">
        <w:rPr>
          <w:rFonts w:cs="David" w:hint="cs"/>
          <w:rtl/>
        </w:rPr>
        <w:t xml:space="preserve">דוד טל </w:t>
      </w:r>
      <w:r w:rsidRPr="00E30E6F">
        <w:rPr>
          <w:rFonts w:cs="David"/>
          <w:rtl/>
        </w:rPr>
        <w:t>–</w:t>
      </w:r>
      <w:r w:rsidRPr="00E30E6F">
        <w:rPr>
          <w:rFonts w:cs="David" w:hint="cs"/>
          <w:rtl/>
        </w:rPr>
        <w:t xml:space="preserve"> היו"ר</w:t>
      </w:r>
    </w:p>
    <w:p w14:paraId="342D24E8" w14:textId="77777777" w:rsidR="00E30E6F" w:rsidRPr="00E30E6F" w:rsidRDefault="00E30E6F" w:rsidP="00E30E6F">
      <w:pPr>
        <w:bidi/>
        <w:jc w:val="both"/>
        <w:rPr>
          <w:rFonts w:cs="David" w:hint="cs"/>
          <w:rtl/>
        </w:rPr>
      </w:pPr>
      <w:r w:rsidRPr="00E30E6F">
        <w:rPr>
          <w:rFonts w:cs="David" w:hint="cs"/>
          <w:rtl/>
        </w:rPr>
        <w:t>קולט אביטל</w:t>
      </w:r>
    </w:p>
    <w:p w14:paraId="42EDB80A" w14:textId="77777777" w:rsidR="00E30E6F" w:rsidRPr="00E30E6F" w:rsidRDefault="00E30E6F" w:rsidP="00E30E6F">
      <w:pPr>
        <w:bidi/>
        <w:jc w:val="both"/>
        <w:rPr>
          <w:rFonts w:cs="David" w:hint="cs"/>
          <w:rtl/>
        </w:rPr>
      </w:pPr>
      <w:r w:rsidRPr="00E30E6F">
        <w:rPr>
          <w:rFonts w:cs="David" w:hint="cs"/>
          <w:rtl/>
        </w:rPr>
        <w:t xml:space="preserve">אלי </w:t>
      </w:r>
      <w:proofErr w:type="spellStart"/>
      <w:r w:rsidRPr="00E30E6F">
        <w:rPr>
          <w:rFonts w:cs="David" w:hint="cs"/>
          <w:rtl/>
        </w:rPr>
        <w:t>אפללו</w:t>
      </w:r>
      <w:proofErr w:type="spellEnd"/>
    </w:p>
    <w:p w14:paraId="34BA36B8" w14:textId="77777777" w:rsidR="00E30E6F" w:rsidRPr="00E30E6F" w:rsidRDefault="00E30E6F" w:rsidP="00E30E6F">
      <w:pPr>
        <w:bidi/>
        <w:jc w:val="both"/>
        <w:rPr>
          <w:rFonts w:cs="David" w:hint="cs"/>
          <w:rtl/>
        </w:rPr>
      </w:pPr>
      <w:r w:rsidRPr="00E30E6F">
        <w:rPr>
          <w:rFonts w:cs="David" w:hint="cs"/>
          <w:rtl/>
        </w:rPr>
        <w:t>משה גפני</w:t>
      </w:r>
    </w:p>
    <w:p w14:paraId="66D1F793" w14:textId="77777777" w:rsidR="00E30E6F" w:rsidRPr="00E30E6F" w:rsidRDefault="00E30E6F" w:rsidP="00E30E6F">
      <w:pPr>
        <w:bidi/>
        <w:jc w:val="both"/>
        <w:rPr>
          <w:rFonts w:cs="David" w:hint="cs"/>
          <w:rtl/>
        </w:rPr>
      </w:pPr>
      <w:proofErr w:type="spellStart"/>
      <w:r w:rsidRPr="00E30E6F">
        <w:rPr>
          <w:rFonts w:cs="David" w:hint="cs"/>
          <w:rtl/>
        </w:rPr>
        <w:t>עמירה</w:t>
      </w:r>
      <w:proofErr w:type="spellEnd"/>
      <w:r w:rsidRPr="00E30E6F">
        <w:rPr>
          <w:rFonts w:cs="David" w:hint="cs"/>
          <w:rtl/>
        </w:rPr>
        <w:t xml:space="preserve"> </w:t>
      </w:r>
      <w:proofErr w:type="spellStart"/>
      <w:r w:rsidRPr="00E30E6F">
        <w:rPr>
          <w:rFonts w:cs="David" w:hint="cs"/>
          <w:rtl/>
        </w:rPr>
        <w:t>דותן</w:t>
      </w:r>
      <w:proofErr w:type="spellEnd"/>
    </w:p>
    <w:p w14:paraId="2013AE3A" w14:textId="77777777" w:rsidR="00E30E6F" w:rsidRPr="00E30E6F" w:rsidRDefault="00E30E6F" w:rsidP="00E30E6F">
      <w:pPr>
        <w:bidi/>
        <w:jc w:val="both"/>
        <w:rPr>
          <w:rFonts w:cs="David" w:hint="cs"/>
          <w:rtl/>
        </w:rPr>
      </w:pPr>
      <w:r w:rsidRPr="00E30E6F">
        <w:rPr>
          <w:rFonts w:cs="David" w:hint="cs"/>
          <w:rtl/>
        </w:rPr>
        <w:t>נסים זאב</w:t>
      </w:r>
    </w:p>
    <w:p w14:paraId="2E0FA929" w14:textId="77777777" w:rsidR="00E30E6F" w:rsidRPr="00E30E6F" w:rsidRDefault="00E30E6F" w:rsidP="00E30E6F">
      <w:pPr>
        <w:bidi/>
        <w:jc w:val="both"/>
        <w:rPr>
          <w:rFonts w:cs="David" w:hint="cs"/>
          <w:rtl/>
        </w:rPr>
      </w:pPr>
      <w:r w:rsidRPr="00E30E6F">
        <w:rPr>
          <w:rFonts w:cs="David" w:hint="cs"/>
          <w:rtl/>
        </w:rPr>
        <w:t>יצחק זיו</w:t>
      </w:r>
    </w:p>
    <w:p w14:paraId="29D94550" w14:textId="77777777" w:rsidR="00E30E6F" w:rsidRPr="00E30E6F" w:rsidRDefault="00E30E6F" w:rsidP="00E30E6F">
      <w:pPr>
        <w:bidi/>
        <w:jc w:val="both"/>
        <w:rPr>
          <w:rFonts w:cs="David" w:hint="cs"/>
          <w:rtl/>
        </w:rPr>
      </w:pPr>
      <w:r w:rsidRPr="00E30E6F">
        <w:rPr>
          <w:rFonts w:cs="David" w:hint="cs"/>
          <w:rtl/>
        </w:rPr>
        <w:t>שי חרמש</w:t>
      </w:r>
    </w:p>
    <w:p w14:paraId="0F44E97A" w14:textId="77777777" w:rsidR="00E30E6F" w:rsidRPr="00E30E6F" w:rsidRDefault="00E30E6F" w:rsidP="00E30E6F">
      <w:pPr>
        <w:bidi/>
        <w:jc w:val="both"/>
        <w:rPr>
          <w:rFonts w:cs="David" w:hint="cs"/>
          <w:rtl/>
        </w:rPr>
      </w:pPr>
      <w:r w:rsidRPr="00E30E6F">
        <w:rPr>
          <w:rFonts w:cs="David" w:hint="cs"/>
          <w:rtl/>
        </w:rPr>
        <w:t xml:space="preserve">אביגדור </w:t>
      </w:r>
      <w:proofErr w:type="spellStart"/>
      <w:r w:rsidRPr="00E30E6F">
        <w:rPr>
          <w:rFonts w:cs="David" w:hint="cs"/>
          <w:rtl/>
        </w:rPr>
        <w:t>יצחקי</w:t>
      </w:r>
      <w:proofErr w:type="spellEnd"/>
    </w:p>
    <w:p w14:paraId="61BDB7DF" w14:textId="77777777" w:rsidR="00E30E6F" w:rsidRPr="00E30E6F" w:rsidRDefault="00E30E6F" w:rsidP="00E30E6F">
      <w:pPr>
        <w:bidi/>
        <w:jc w:val="both"/>
        <w:rPr>
          <w:rFonts w:cs="David" w:hint="cs"/>
          <w:rtl/>
        </w:rPr>
      </w:pPr>
      <w:r w:rsidRPr="00E30E6F">
        <w:rPr>
          <w:rFonts w:cs="David" w:hint="cs"/>
          <w:rtl/>
        </w:rPr>
        <w:t>יצחק לוי</w:t>
      </w:r>
    </w:p>
    <w:p w14:paraId="4643DBF3" w14:textId="77777777" w:rsidR="00E30E6F" w:rsidRPr="00E30E6F" w:rsidRDefault="00E30E6F" w:rsidP="00E30E6F">
      <w:pPr>
        <w:bidi/>
        <w:jc w:val="both"/>
        <w:rPr>
          <w:rFonts w:cs="David" w:hint="cs"/>
          <w:rtl/>
        </w:rPr>
      </w:pPr>
      <w:r w:rsidRPr="00E30E6F">
        <w:rPr>
          <w:rFonts w:cs="David" w:hint="cs"/>
          <w:rtl/>
        </w:rPr>
        <w:t xml:space="preserve">יעקב </w:t>
      </w:r>
      <w:proofErr w:type="spellStart"/>
      <w:r w:rsidRPr="00E30E6F">
        <w:rPr>
          <w:rFonts w:cs="David" w:hint="cs"/>
          <w:rtl/>
        </w:rPr>
        <w:t>מרגי</w:t>
      </w:r>
      <w:proofErr w:type="spellEnd"/>
    </w:p>
    <w:p w14:paraId="3459CF5F" w14:textId="77777777" w:rsidR="00E30E6F" w:rsidRPr="00E30E6F" w:rsidRDefault="00E30E6F" w:rsidP="00E30E6F">
      <w:pPr>
        <w:bidi/>
        <w:jc w:val="both"/>
        <w:rPr>
          <w:rFonts w:cs="David" w:hint="cs"/>
          <w:rtl/>
        </w:rPr>
      </w:pPr>
      <w:r w:rsidRPr="00E30E6F">
        <w:rPr>
          <w:rFonts w:cs="David" w:hint="cs"/>
          <w:rtl/>
        </w:rPr>
        <w:t xml:space="preserve">יורם </w:t>
      </w:r>
      <w:proofErr w:type="spellStart"/>
      <w:r w:rsidRPr="00E30E6F">
        <w:rPr>
          <w:rFonts w:cs="David" w:hint="cs"/>
          <w:rtl/>
        </w:rPr>
        <w:t>מרציאנו</w:t>
      </w:r>
      <w:proofErr w:type="spellEnd"/>
    </w:p>
    <w:p w14:paraId="74753E09" w14:textId="77777777" w:rsidR="00E30E6F" w:rsidRPr="00E30E6F" w:rsidRDefault="00E30E6F" w:rsidP="00E30E6F">
      <w:pPr>
        <w:bidi/>
        <w:jc w:val="both"/>
        <w:rPr>
          <w:rFonts w:cs="David" w:hint="cs"/>
          <w:rtl/>
        </w:rPr>
      </w:pPr>
      <w:r w:rsidRPr="00E30E6F">
        <w:rPr>
          <w:rFonts w:cs="David" w:hint="cs"/>
          <w:rtl/>
        </w:rPr>
        <w:t>דוד רותם</w:t>
      </w:r>
    </w:p>
    <w:p w14:paraId="50D9C6E5" w14:textId="77777777" w:rsidR="00E30E6F" w:rsidRPr="00E30E6F" w:rsidRDefault="00E30E6F" w:rsidP="00E30E6F">
      <w:pPr>
        <w:bidi/>
        <w:jc w:val="both"/>
        <w:rPr>
          <w:rFonts w:cs="David" w:hint="cs"/>
          <w:rtl/>
        </w:rPr>
      </w:pPr>
      <w:proofErr w:type="spellStart"/>
      <w:r w:rsidRPr="00E30E6F">
        <w:rPr>
          <w:rFonts w:cs="David" w:hint="cs"/>
          <w:rtl/>
        </w:rPr>
        <w:t>סילבן</w:t>
      </w:r>
      <w:proofErr w:type="spellEnd"/>
      <w:r w:rsidRPr="00E30E6F">
        <w:rPr>
          <w:rFonts w:cs="David" w:hint="cs"/>
          <w:rtl/>
        </w:rPr>
        <w:t xml:space="preserve"> שלום</w:t>
      </w:r>
    </w:p>
    <w:p w14:paraId="4DB0211F" w14:textId="77777777" w:rsidR="00E30E6F" w:rsidRPr="00E30E6F" w:rsidRDefault="00E30E6F" w:rsidP="00E30E6F">
      <w:pPr>
        <w:tabs>
          <w:tab w:val="left" w:pos="1788"/>
          <w:tab w:val="left" w:pos="3631"/>
        </w:tabs>
        <w:bidi/>
        <w:jc w:val="both"/>
        <w:rPr>
          <w:rFonts w:cs="David" w:hint="cs"/>
          <w:rtl/>
        </w:rPr>
      </w:pPr>
    </w:p>
    <w:p w14:paraId="78F38B9C" w14:textId="77777777" w:rsidR="00E30E6F" w:rsidRPr="00E30E6F" w:rsidRDefault="00E30E6F" w:rsidP="00E30E6F">
      <w:pPr>
        <w:tabs>
          <w:tab w:val="left" w:pos="1930"/>
        </w:tabs>
        <w:bidi/>
        <w:jc w:val="both"/>
        <w:rPr>
          <w:rFonts w:cs="David" w:hint="cs"/>
          <w:rtl/>
        </w:rPr>
      </w:pPr>
      <w:r w:rsidRPr="00E30E6F">
        <w:rPr>
          <w:rFonts w:cs="David"/>
          <w:b/>
          <w:bCs/>
          <w:u w:val="single"/>
          <w:rtl/>
        </w:rPr>
        <w:t>י</w:t>
      </w:r>
      <w:r w:rsidRPr="00E30E6F">
        <w:rPr>
          <w:rFonts w:cs="David" w:hint="cs"/>
          <w:b/>
          <w:bCs/>
          <w:u w:val="single"/>
          <w:rtl/>
        </w:rPr>
        <w:t>יעוץ משפטי</w:t>
      </w:r>
      <w:r w:rsidRPr="00E30E6F">
        <w:rPr>
          <w:rFonts w:cs="David"/>
          <w:b/>
          <w:bCs/>
          <w:u w:val="single"/>
          <w:rtl/>
        </w:rPr>
        <w:t>:</w:t>
      </w:r>
    </w:p>
    <w:p w14:paraId="323FC859" w14:textId="77777777" w:rsidR="00E30E6F" w:rsidRPr="00E30E6F" w:rsidRDefault="00E30E6F" w:rsidP="00E30E6F">
      <w:pPr>
        <w:bidi/>
        <w:jc w:val="both"/>
        <w:rPr>
          <w:rFonts w:cs="David" w:hint="cs"/>
          <w:rtl/>
        </w:rPr>
      </w:pPr>
      <w:r w:rsidRPr="00E30E6F">
        <w:rPr>
          <w:rFonts w:cs="David" w:hint="cs"/>
          <w:rtl/>
        </w:rPr>
        <w:t xml:space="preserve">ארבל </w:t>
      </w:r>
      <w:proofErr w:type="spellStart"/>
      <w:r w:rsidRPr="00E30E6F">
        <w:rPr>
          <w:rFonts w:cs="David" w:hint="cs"/>
          <w:rtl/>
        </w:rPr>
        <w:t>אסטרחן</w:t>
      </w:r>
      <w:proofErr w:type="spellEnd"/>
    </w:p>
    <w:p w14:paraId="53F5CEBB" w14:textId="77777777" w:rsidR="00E30E6F" w:rsidRPr="00E30E6F" w:rsidRDefault="00E30E6F" w:rsidP="00E30E6F">
      <w:pPr>
        <w:bidi/>
        <w:jc w:val="both"/>
        <w:rPr>
          <w:rFonts w:cs="David" w:hint="cs"/>
          <w:rtl/>
        </w:rPr>
      </w:pPr>
    </w:p>
    <w:p w14:paraId="1808B1F4" w14:textId="77777777" w:rsidR="00E30E6F" w:rsidRPr="00E30E6F" w:rsidRDefault="00E30E6F" w:rsidP="00E30E6F">
      <w:pPr>
        <w:tabs>
          <w:tab w:val="left" w:pos="1930"/>
        </w:tabs>
        <w:bidi/>
        <w:jc w:val="both"/>
        <w:rPr>
          <w:rFonts w:cs="David" w:hint="cs"/>
          <w:b/>
          <w:bCs/>
          <w:rtl/>
        </w:rPr>
      </w:pPr>
      <w:r w:rsidRPr="00E30E6F">
        <w:rPr>
          <w:rFonts w:cs="David"/>
          <w:b/>
          <w:bCs/>
          <w:u w:val="single"/>
          <w:rtl/>
        </w:rPr>
        <w:t>מנהלת הוועדה</w:t>
      </w:r>
      <w:r w:rsidRPr="00E30E6F">
        <w:rPr>
          <w:rFonts w:cs="David"/>
          <w:rtl/>
        </w:rPr>
        <w:t>:</w:t>
      </w:r>
    </w:p>
    <w:p w14:paraId="209FA533" w14:textId="77777777" w:rsidR="00E30E6F" w:rsidRPr="00E30E6F" w:rsidRDefault="00E30E6F" w:rsidP="00E30E6F">
      <w:pPr>
        <w:bidi/>
        <w:jc w:val="both"/>
        <w:rPr>
          <w:rFonts w:cs="David" w:hint="cs"/>
          <w:rtl/>
        </w:rPr>
      </w:pPr>
      <w:r w:rsidRPr="00E30E6F">
        <w:rPr>
          <w:rFonts w:cs="David" w:hint="cs"/>
          <w:rtl/>
        </w:rPr>
        <w:t>אתי בן-יוסף</w:t>
      </w:r>
    </w:p>
    <w:p w14:paraId="27915AEA" w14:textId="77777777" w:rsidR="00E30E6F" w:rsidRPr="00E30E6F" w:rsidRDefault="00E30E6F" w:rsidP="00E30E6F">
      <w:pPr>
        <w:bidi/>
        <w:jc w:val="both"/>
        <w:rPr>
          <w:rFonts w:cs="David" w:hint="cs"/>
          <w:rtl/>
        </w:rPr>
      </w:pPr>
    </w:p>
    <w:p w14:paraId="0E597E21" w14:textId="77777777" w:rsidR="00E30E6F" w:rsidRPr="00E30E6F" w:rsidRDefault="00E30E6F" w:rsidP="00E30E6F">
      <w:pPr>
        <w:tabs>
          <w:tab w:val="left" w:pos="1930"/>
        </w:tabs>
        <w:bidi/>
        <w:jc w:val="both"/>
        <w:rPr>
          <w:rFonts w:cs="David" w:hint="cs"/>
          <w:rtl/>
        </w:rPr>
      </w:pPr>
      <w:r w:rsidRPr="00E30E6F">
        <w:rPr>
          <w:rFonts w:cs="David" w:hint="cs"/>
          <w:b/>
          <w:bCs/>
          <w:u w:val="single"/>
          <w:rtl/>
        </w:rPr>
        <w:t>רשמת פרלמנטרית</w:t>
      </w:r>
      <w:r w:rsidRPr="00E30E6F">
        <w:rPr>
          <w:rFonts w:cs="David"/>
          <w:rtl/>
        </w:rPr>
        <w:t>:</w:t>
      </w:r>
      <w:r w:rsidRPr="00E30E6F">
        <w:rPr>
          <w:rFonts w:cs="David" w:hint="cs"/>
          <w:rtl/>
        </w:rPr>
        <w:tab/>
      </w:r>
    </w:p>
    <w:p w14:paraId="1A487788" w14:textId="77777777" w:rsidR="00E30E6F" w:rsidRPr="00E30E6F" w:rsidRDefault="00E30E6F" w:rsidP="00E30E6F">
      <w:pPr>
        <w:pStyle w:val="Heading5"/>
        <w:rPr>
          <w:rFonts w:hint="cs"/>
          <w:sz w:val="24"/>
          <w:rtl/>
        </w:rPr>
      </w:pPr>
      <w:r w:rsidRPr="00E30E6F">
        <w:rPr>
          <w:rFonts w:hint="cs"/>
          <w:sz w:val="24"/>
          <w:rtl/>
        </w:rPr>
        <w:t xml:space="preserve">יפה </w:t>
      </w:r>
      <w:proofErr w:type="spellStart"/>
      <w:r w:rsidRPr="00E30E6F">
        <w:rPr>
          <w:rFonts w:hint="cs"/>
          <w:sz w:val="24"/>
          <w:rtl/>
        </w:rPr>
        <w:t>קרינצה</w:t>
      </w:r>
      <w:proofErr w:type="spellEnd"/>
    </w:p>
    <w:p w14:paraId="691E5114" w14:textId="77777777" w:rsidR="00E30E6F" w:rsidRPr="00E30E6F" w:rsidRDefault="00E30E6F" w:rsidP="00E30E6F">
      <w:pPr>
        <w:pStyle w:val="Heading5"/>
        <w:rPr>
          <w:sz w:val="24"/>
          <w:rtl/>
        </w:rPr>
      </w:pPr>
      <w:r w:rsidRPr="00E30E6F">
        <w:rPr>
          <w:sz w:val="24"/>
          <w:rtl/>
        </w:rPr>
        <w:t xml:space="preserve"> </w:t>
      </w:r>
    </w:p>
    <w:p w14:paraId="4B1960B4" w14:textId="77777777" w:rsidR="00E30E6F" w:rsidRPr="00E30E6F" w:rsidRDefault="00E30E6F" w:rsidP="00E30E6F">
      <w:pPr>
        <w:bidi/>
        <w:jc w:val="both"/>
        <w:rPr>
          <w:rFonts w:cs="David" w:hint="cs"/>
          <w:rtl/>
        </w:rPr>
      </w:pPr>
    </w:p>
    <w:p w14:paraId="279FBD92" w14:textId="77777777" w:rsidR="00E30E6F" w:rsidRPr="00E30E6F" w:rsidRDefault="00E30E6F" w:rsidP="00E30E6F">
      <w:pPr>
        <w:bidi/>
        <w:jc w:val="both"/>
        <w:rPr>
          <w:rFonts w:cs="David" w:hint="cs"/>
          <w:b/>
          <w:bCs/>
          <w:rtl/>
        </w:rPr>
      </w:pPr>
      <w:r w:rsidRPr="00E30E6F">
        <w:rPr>
          <w:rFonts w:cs="David"/>
          <w:rtl/>
        </w:rPr>
        <w:br w:type="page"/>
      </w:r>
    </w:p>
    <w:p w14:paraId="36385E42" w14:textId="77777777" w:rsidR="00E30E6F" w:rsidRPr="00E30E6F" w:rsidRDefault="00E30E6F" w:rsidP="00E30E6F">
      <w:pPr>
        <w:bidi/>
        <w:jc w:val="both"/>
        <w:rPr>
          <w:rFonts w:cs="David" w:hint="cs"/>
          <w:b/>
          <w:bCs/>
          <w:u w:val="single"/>
          <w:rtl/>
        </w:rPr>
      </w:pPr>
      <w:r w:rsidRPr="00E30E6F">
        <w:rPr>
          <w:rFonts w:cs="David" w:hint="cs"/>
          <w:b/>
          <w:bCs/>
          <w:rtl/>
        </w:rPr>
        <w:t xml:space="preserve">1. בקשת יו"ר ועדת הכספים למיזוג הצעות החוק הבאות, לשם הכנתן לקריאה </w:t>
      </w:r>
      <w:proofErr w:type="spellStart"/>
      <w:r w:rsidRPr="00E30E6F">
        <w:rPr>
          <w:rFonts w:cs="David" w:hint="cs"/>
          <w:b/>
          <w:bCs/>
          <w:rtl/>
        </w:rPr>
        <w:t>שניה</w:t>
      </w:r>
      <w:proofErr w:type="spellEnd"/>
      <w:r w:rsidRPr="00E30E6F">
        <w:rPr>
          <w:rFonts w:cs="David" w:hint="cs"/>
          <w:b/>
          <w:bCs/>
          <w:rtl/>
        </w:rPr>
        <w:t xml:space="preserve"> ושלישית: הצעת חוק לתיקון פקודת מס הכנסה (מס' 154 והוראת שעה מענק מס), </w:t>
      </w:r>
      <w:proofErr w:type="spellStart"/>
      <w:r w:rsidRPr="00E30E6F">
        <w:rPr>
          <w:rFonts w:cs="David" w:hint="cs"/>
          <w:b/>
          <w:bCs/>
          <w:rtl/>
        </w:rPr>
        <w:t>התשס"ז</w:t>
      </w:r>
      <w:proofErr w:type="spellEnd"/>
      <w:r w:rsidRPr="00E30E6F">
        <w:rPr>
          <w:rFonts w:cs="David" w:hint="cs"/>
          <w:b/>
          <w:bCs/>
          <w:rtl/>
        </w:rPr>
        <w:t xml:space="preserve">-2007. הצעת החוק להגדלת שיעור ההשתתפות בכוח העבודה ולצמצום פערים חברתיים (מס הכנסה שלילי, </w:t>
      </w:r>
      <w:r w:rsidRPr="00E30E6F">
        <w:rPr>
          <w:rFonts w:cs="David" w:hint="cs"/>
          <w:b/>
          <w:bCs/>
          <w:u w:val="single"/>
          <w:rtl/>
        </w:rPr>
        <w:t xml:space="preserve">פנסיה חובה, הפחתת שיעורי המס ותיקוני חקיקה), </w:t>
      </w:r>
      <w:proofErr w:type="spellStart"/>
      <w:r w:rsidRPr="00E30E6F">
        <w:rPr>
          <w:rFonts w:cs="David" w:hint="cs"/>
          <w:b/>
          <w:bCs/>
          <w:u w:val="single"/>
          <w:rtl/>
        </w:rPr>
        <w:t>התשס"ז</w:t>
      </w:r>
      <w:proofErr w:type="spellEnd"/>
      <w:r w:rsidRPr="00E30E6F">
        <w:rPr>
          <w:rFonts w:cs="David" w:hint="cs"/>
          <w:b/>
          <w:bCs/>
          <w:u w:val="single"/>
          <w:rtl/>
        </w:rPr>
        <w:t>-2007.</w:t>
      </w:r>
    </w:p>
    <w:p w14:paraId="2B84EA1C" w14:textId="77777777" w:rsidR="00E30E6F" w:rsidRPr="00E30E6F" w:rsidRDefault="00E30E6F" w:rsidP="00E30E6F">
      <w:pPr>
        <w:bidi/>
        <w:jc w:val="both"/>
        <w:rPr>
          <w:rFonts w:cs="David" w:hint="cs"/>
          <w:rtl/>
        </w:rPr>
      </w:pPr>
    </w:p>
    <w:p w14:paraId="25160FBC" w14:textId="77777777" w:rsidR="00E30E6F" w:rsidRPr="00E30E6F" w:rsidRDefault="00E30E6F" w:rsidP="00E30E6F">
      <w:pPr>
        <w:bidi/>
        <w:jc w:val="both"/>
        <w:rPr>
          <w:rFonts w:cs="David" w:hint="cs"/>
          <w:u w:val="single"/>
          <w:rtl/>
        </w:rPr>
      </w:pPr>
    </w:p>
    <w:p w14:paraId="5A6677C9" w14:textId="77777777" w:rsidR="00E30E6F" w:rsidRPr="00E30E6F" w:rsidRDefault="00E30E6F" w:rsidP="00E30E6F">
      <w:pPr>
        <w:bidi/>
        <w:jc w:val="both"/>
        <w:rPr>
          <w:rFonts w:cs="David" w:hint="cs"/>
          <w:u w:val="single"/>
          <w:rtl/>
        </w:rPr>
      </w:pPr>
    </w:p>
    <w:p w14:paraId="280E47B7" w14:textId="77777777" w:rsidR="00E30E6F" w:rsidRPr="00E30E6F" w:rsidRDefault="00E30E6F" w:rsidP="00E30E6F">
      <w:pPr>
        <w:bidi/>
        <w:jc w:val="both"/>
        <w:rPr>
          <w:rFonts w:cs="David" w:hint="cs"/>
          <w:rtl/>
        </w:rPr>
      </w:pPr>
      <w:r w:rsidRPr="00E30E6F">
        <w:rPr>
          <w:rFonts w:cs="David" w:hint="cs"/>
          <w:u w:val="single"/>
          <w:rtl/>
        </w:rPr>
        <w:t>היו"ר דוד טל:</w:t>
      </w:r>
    </w:p>
    <w:p w14:paraId="46E20E52" w14:textId="77777777" w:rsidR="00E30E6F" w:rsidRPr="00E30E6F" w:rsidRDefault="00E30E6F" w:rsidP="00E30E6F">
      <w:pPr>
        <w:bidi/>
        <w:jc w:val="both"/>
        <w:rPr>
          <w:rFonts w:cs="David" w:hint="cs"/>
          <w:rtl/>
        </w:rPr>
      </w:pPr>
    </w:p>
    <w:p w14:paraId="694C4DA2" w14:textId="77777777" w:rsidR="00E30E6F" w:rsidRPr="00E30E6F" w:rsidRDefault="00E30E6F" w:rsidP="00E30E6F">
      <w:pPr>
        <w:bidi/>
        <w:jc w:val="both"/>
        <w:rPr>
          <w:rFonts w:cs="David" w:hint="cs"/>
          <w:rtl/>
        </w:rPr>
      </w:pPr>
      <w:r w:rsidRPr="00E30E6F">
        <w:rPr>
          <w:rFonts w:cs="David" w:hint="cs"/>
          <w:rtl/>
        </w:rPr>
        <w:tab/>
        <w:t xml:space="preserve">בוקר טוב, אני מתכבד לפתוח את ישיבת ועדת הכנסת. על סדר יומנו בקשה של יושב ראש ועדת הכספים למיזוג הצעות החוק הבאות, לשם הכנתן לקריאה </w:t>
      </w:r>
      <w:proofErr w:type="spellStart"/>
      <w:r w:rsidRPr="00E30E6F">
        <w:rPr>
          <w:rFonts w:cs="David" w:hint="cs"/>
          <w:rtl/>
        </w:rPr>
        <w:t>שניה</w:t>
      </w:r>
      <w:proofErr w:type="spellEnd"/>
      <w:r w:rsidRPr="00E30E6F">
        <w:rPr>
          <w:rFonts w:cs="David" w:hint="cs"/>
          <w:rtl/>
        </w:rPr>
        <w:t xml:space="preserve"> ושלישית: הצעת חוק לתיקון פקודת מס הכנסה (מס' 154 והוראת שעה מענק מס), </w:t>
      </w:r>
      <w:proofErr w:type="spellStart"/>
      <w:r w:rsidRPr="00E30E6F">
        <w:rPr>
          <w:rFonts w:cs="David" w:hint="cs"/>
          <w:rtl/>
        </w:rPr>
        <w:t>התשס"ז</w:t>
      </w:r>
      <w:proofErr w:type="spellEnd"/>
      <w:r w:rsidRPr="00E30E6F">
        <w:rPr>
          <w:rFonts w:cs="David" w:hint="cs"/>
          <w:rtl/>
        </w:rPr>
        <w:t xml:space="preserve">-2007 והצעת החוק להגדלת שיעור ההשתתפות בכוח העבודה ולצמצום פערים חברתיים (מס הכנסה שלילי, פנסיה חובה, הפחתת שיעורי המס ותיקוני חקיקה), </w:t>
      </w:r>
      <w:proofErr w:type="spellStart"/>
      <w:r w:rsidRPr="00E30E6F">
        <w:rPr>
          <w:rFonts w:cs="David" w:hint="cs"/>
          <w:rtl/>
        </w:rPr>
        <w:t>התשס"ז</w:t>
      </w:r>
      <w:proofErr w:type="spellEnd"/>
      <w:r w:rsidRPr="00E30E6F">
        <w:rPr>
          <w:rFonts w:cs="David" w:hint="cs"/>
          <w:rtl/>
        </w:rPr>
        <w:t>-2007. יש הסתייגויות - - -</w:t>
      </w:r>
    </w:p>
    <w:p w14:paraId="2F4B24A2" w14:textId="77777777" w:rsidR="00E30E6F" w:rsidRPr="00E30E6F" w:rsidRDefault="00E30E6F" w:rsidP="00E30E6F">
      <w:pPr>
        <w:bidi/>
        <w:jc w:val="both"/>
        <w:rPr>
          <w:rFonts w:cs="David" w:hint="cs"/>
          <w:u w:val="single"/>
          <w:rtl/>
        </w:rPr>
      </w:pPr>
    </w:p>
    <w:p w14:paraId="70C91A17" w14:textId="77777777" w:rsidR="00E30E6F" w:rsidRPr="00E30E6F" w:rsidRDefault="00E30E6F" w:rsidP="00E30E6F">
      <w:pPr>
        <w:bidi/>
        <w:jc w:val="both"/>
        <w:rPr>
          <w:rFonts w:cs="David" w:hint="cs"/>
          <w:u w:val="single"/>
          <w:rtl/>
        </w:rPr>
      </w:pPr>
      <w:r w:rsidRPr="00E30E6F">
        <w:rPr>
          <w:rFonts w:cs="David" w:hint="cs"/>
          <w:u w:val="single"/>
          <w:rtl/>
        </w:rPr>
        <w:t>גדעון סער:</w:t>
      </w:r>
    </w:p>
    <w:p w14:paraId="6DFAC9E1" w14:textId="77777777" w:rsidR="00E30E6F" w:rsidRPr="00E30E6F" w:rsidRDefault="00E30E6F" w:rsidP="00E30E6F">
      <w:pPr>
        <w:bidi/>
        <w:jc w:val="both"/>
        <w:rPr>
          <w:rFonts w:cs="David" w:hint="cs"/>
          <w:u w:val="single"/>
          <w:rtl/>
        </w:rPr>
      </w:pPr>
    </w:p>
    <w:p w14:paraId="491FC1BC" w14:textId="77777777" w:rsidR="00E30E6F" w:rsidRPr="00E30E6F" w:rsidRDefault="00E30E6F" w:rsidP="00E30E6F">
      <w:pPr>
        <w:bidi/>
        <w:jc w:val="both"/>
        <w:rPr>
          <w:rFonts w:cs="David" w:hint="cs"/>
          <w:rtl/>
        </w:rPr>
      </w:pPr>
      <w:r w:rsidRPr="00E30E6F">
        <w:rPr>
          <w:rFonts w:cs="David" w:hint="cs"/>
          <w:rtl/>
        </w:rPr>
        <w:tab/>
        <w:t xml:space="preserve">זאת זכות לממשלה שההצעה שלה תמוזג עם ההצעה של חבר הכנסת </w:t>
      </w:r>
      <w:proofErr w:type="spellStart"/>
      <w:r w:rsidRPr="00E30E6F">
        <w:rPr>
          <w:rFonts w:cs="David" w:hint="cs"/>
          <w:rtl/>
        </w:rPr>
        <w:t>סילבן</w:t>
      </w:r>
      <w:proofErr w:type="spellEnd"/>
      <w:r w:rsidRPr="00E30E6F">
        <w:rPr>
          <w:rFonts w:cs="David" w:hint="cs"/>
          <w:rtl/>
        </w:rPr>
        <w:t xml:space="preserve"> שלום, כי </w:t>
      </w:r>
      <w:proofErr w:type="spellStart"/>
      <w:r w:rsidRPr="00E30E6F">
        <w:rPr>
          <w:rFonts w:cs="David" w:hint="cs"/>
          <w:rtl/>
        </w:rPr>
        <w:t>סילבן</w:t>
      </w:r>
      <w:proofErr w:type="spellEnd"/>
      <w:r w:rsidRPr="00E30E6F">
        <w:rPr>
          <w:rFonts w:cs="David" w:hint="cs"/>
          <w:rtl/>
        </w:rPr>
        <w:t xml:space="preserve"> שלום יזם והממשלה - - - אבל אצביע בעד המיזוג.</w:t>
      </w:r>
    </w:p>
    <w:p w14:paraId="62583305" w14:textId="77777777" w:rsidR="00E30E6F" w:rsidRPr="00E30E6F" w:rsidRDefault="00E30E6F" w:rsidP="00E30E6F">
      <w:pPr>
        <w:bidi/>
        <w:jc w:val="both"/>
        <w:rPr>
          <w:rFonts w:cs="David" w:hint="cs"/>
          <w:rtl/>
        </w:rPr>
      </w:pPr>
    </w:p>
    <w:p w14:paraId="6CAA2BF8" w14:textId="77777777" w:rsidR="00E30E6F" w:rsidRPr="00E30E6F" w:rsidRDefault="00E30E6F" w:rsidP="00E30E6F">
      <w:pPr>
        <w:bidi/>
        <w:jc w:val="both"/>
        <w:rPr>
          <w:rFonts w:cs="David" w:hint="cs"/>
          <w:rtl/>
        </w:rPr>
      </w:pPr>
      <w:r w:rsidRPr="00E30E6F">
        <w:rPr>
          <w:rFonts w:cs="David" w:hint="cs"/>
          <w:u w:val="single"/>
          <w:rtl/>
        </w:rPr>
        <w:t>היו"ר דוד טל:</w:t>
      </w:r>
    </w:p>
    <w:p w14:paraId="5765AB2C" w14:textId="77777777" w:rsidR="00E30E6F" w:rsidRPr="00E30E6F" w:rsidRDefault="00E30E6F" w:rsidP="00E30E6F">
      <w:pPr>
        <w:bidi/>
        <w:jc w:val="both"/>
        <w:rPr>
          <w:rFonts w:cs="David" w:hint="cs"/>
          <w:rtl/>
        </w:rPr>
      </w:pPr>
    </w:p>
    <w:p w14:paraId="7264AE58" w14:textId="77777777" w:rsidR="00E30E6F" w:rsidRPr="00E30E6F" w:rsidRDefault="00E30E6F" w:rsidP="00E30E6F">
      <w:pPr>
        <w:bidi/>
        <w:ind w:firstLine="567"/>
        <w:jc w:val="both"/>
        <w:rPr>
          <w:rFonts w:cs="David" w:hint="cs"/>
          <w:rtl/>
        </w:rPr>
      </w:pPr>
      <w:r w:rsidRPr="00E30E6F">
        <w:rPr>
          <w:rFonts w:cs="David" w:hint="cs"/>
          <w:rtl/>
        </w:rPr>
        <w:t>יש למישהו מה להוסיף? אם כך אני מביא להצבעה. מי בעד? מי נגד? מי נמנע?</w:t>
      </w:r>
    </w:p>
    <w:p w14:paraId="1B814D5F" w14:textId="77777777" w:rsidR="00E30E6F" w:rsidRPr="00E30E6F" w:rsidRDefault="00E30E6F" w:rsidP="00E30E6F">
      <w:pPr>
        <w:bidi/>
        <w:jc w:val="both"/>
        <w:rPr>
          <w:rFonts w:cs="David" w:hint="cs"/>
          <w:b/>
          <w:bCs/>
          <w:rtl/>
        </w:rPr>
      </w:pPr>
    </w:p>
    <w:p w14:paraId="4A820276" w14:textId="77777777" w:rsidR="00E30E6F" w:rsidRPr="00E30E6F" w:rsidRDefault="00E30E6F" w:rsidP="00E30E6F">
      <w:pPr>
        <w:bidi/>
        <w:jc w:val="both"/>
        <w:rPr>
          <w:rFonts w:cs="David" w:hint="cs"/>
          <w:b/>
          <w:bCs/>
          <w:rtl/>
        </w:rPr>
      </w:pPr>
    </w:p>
    <w:p w14:paraId="78A5579C" w14:textId="77777777" w:rsidR="00E30E6F" w:rsidRPr="00E30E6F" w:rsidRDefault="00E30E6F" w:rsidP="00E30E6F">
      <w:pPr>
        <w:bidi/>
        <w:jc w:val="both"/>
        <w:rPr>
          <w:rFonts w:cs="David" w:hint="cs"/>
          <w:b/>
          <w:bCs/>
          <w:rtl/>
        </w:rPr>
      </w:pPr>
      <w:r w:rsidRPr="00E30E6F">
        <w:rPr>
          <w:rFonts w:cs="David" w:hint="cs"/>
          <w:b/>
          <w:bCs/>
          <w:rtl/>
        </w:rPr>
        <w:t>הצבעה</w:t>
      </w:r>
    </w:p>
    <w:p w14:paraId="7A1EE757" w14:textId="77777777" w:rsidR="00E30E6F" w:rsidRPr="00E30E6F" w:rsidRDefault="00E30E6F" w:rsidP="00E30E6F">
      <w:pPr>
        <w:bidi/>
        <w:jc w:val="both"/>
        <w:rPr>
          <w:rFonts w:cs="David" w:hint="cs"/>
          <w:b/>
          <w:bCs/>
          <w:rtl/>
        </w:rPr>
      </w:pPr>
      <w:r w:rsidRPr="00E30E6F">
        <w:rPr>
          <w:rFonts w:cs="David" w:hint="cs"/>
          <w:b/>
          <w:bCs/>
          <w:rtl/>
        </w:rPr>
        <w:t xml:space="preserve">בעד </w:t>
      </w:r>
      <w:r w:rsidRPr="00E30E6F">
        <w:rPr>
          <w:rFonts w:cs="David"/>
          <w:b/>
          <w:bCs/>
          <w:rtl/>
        </w:rPr>
        <w:t>–</w:t>
      </w:r>
      <w:r w:rsidRPr="00E30E6F">
        <w:rPr>
          <w:rFonts w:cs="David" w:hint="cs"/>
          <w:b/>
          <w:bCs/>
          <w:rtl/>
        </w:rPr>
        <w:t xml:space="preserve"> 3</w:t>
      </w:r>
    </w:p>
    <w:p w14:paraId="0E9DF58F" w14:textId="77777777" w:rsidR="00E30E6F" w:rsidRPr="00E30E6F" w:rsidRDefault="00E30E6F" w:rsidP="00E30E6F">
      <w:pPr>
        <w:bidi/>
        <w:jc w:val="both"/>
        <w:rPr>
          <w:rFonts w:cs="David" w:hint="cs"/>
          <w:b/>
          <w:bCs/>
          <w:rtl/>
        </w:rPr>
      </w:pPr>
      <w:r w:rsidRPr="00E30E6F">
        <w:rPr>
          <w:rFonts w:cs="David" w:hint="cs"/>
          <w:b/>
          <w:bCs/>
          <w:rtl/>
        </w:rPr>
        <w:t xml:space="preserve">נגד </w:t>
      </w:r>
      <w:r w:rsidRPr="00E30E6F">
        <w:rPr>
          <w:rFonts w:cs="David"/>
          <w:b/>
          <w:bCs/>
          <w:rtl/>
        </w:rPr>
        <w:t>–</w:t>
      </w:r>
      <w:r w:rsidRPr="00E30E6F">
        <w:rPr>
          <w:rFonts w:cs="David" w:hint="cs"/>
          <w:b/>
          <w:bCs/>
          <w:rtl/>
        </w:rPr>
        <w:t xml:space="preserve"> אין</w:t>
      </w:r>
    </w:p>
    <w:p w14:paraId="5CE239A7" w14:textId="77777777" w:rsidR="00E30E6F" w:rsidRPr="00E30E6F" w:rsidRDefault="00E30E6F" w:rsidP="00E30E6F">
      <w:pPr>
        <w:bidi/>
        <w:jc w:val="both"/>
        <w:rPr>
          <w:rFonts w:cs="David" w:hint="cs"/>
          <w:b/>
          <w:bCs/>
          <w:rtl/>
        </w:rPr>
      </w:pPr>
      <w:r w:rsidRPr="00E30E6F">
        <w:rPr>
          <w:rFonts w:cs="David" w:hint="cs"/>
          <w:b/>
          <w:bCs/>
          <w:rtl/>
        </w:rPr>
        <w:t xml:space="preserve">נמנעים </w:t>
      </w:r>
      <w:r w:rsidRPr="00E30E6F">
        <w:rPr>
          <w:rFonts w:cs="David"/>
          <w:b/>
          <w:bCs/>
          <w:rtl/>
        </w:rPr>
        <w:t>–</w:t>
      </w:r>
      <w:r w:rsidRPr="00E30E6F">
        <w:rPr>
          <w:rFonts w:cs="David" w:hint="cs"/>
          <w:b/>
          <w:bCs/>
          <w:rtl/>
        </w:rPr>
        <w:t xml:space="preserve"> אין</w:t>
      </w:r>
    </w:p>
    <w:p w14:paraId="6DCA992D" w14:textId="77777777" w:rsidR="00E30E6F" w:rsidRPr="00E30E6F" w:rsidRDefault="00E30E6F" w:rsidP="00E30E6F">
      <w:pPr>
        <w:bidi/>
        <w:jc w:val="both"/>
        <w:rPr>
          <w:rFonts w:cs="David" w:hint="cs"/>
          <w:b/>
          <w:bCs/>
          <w:rtl/>
        </w:rPr>
      </w:pPr>
      <w:r w:rsidRPr="00E30E6F">
        <w:rPr>
          <w:rFonts w:cs="David" w:hint="cs"/>
          <w:b/>
          <w:bCs/>
          <w:rtl/>
        </w:rPr>
        <w:t>המיזוג אושר</w:t>
      </w:r>
    </w:p>
    <w:p w14:paraId="10634791" w14:textId="77777777" w:rsidR="00E30E6F" w:rsidRPr="00E30E6F" w:rsidRDefault="00E30E6F" w:rsidP="00E30E6F">
      <w:pPr>
        <w:bidi/>
        <w:jc w:val="both"/>
        <w:rPr>
          <w:rFonts w:cs="David" w:hint="cs"/>
          <w:rtl/>
        </w:rPr>
      </w:pPr>
    </w:p>
    <w:p w14:paraId="4BBD2EA9" w14:textId="77777777" w:rsidR="00E30E6F" w:rsidRPr="00E30E6F" w:rsidRDefault="00E30E6F" w:rsidP="00E30E6F">
      <w:pPr>
        <w:bidi/>
        <w:jc w:val="both"/>
        <w:rPr>
          <w:rFonts w:cs="David" w:hint="cs"/>
          <w:rtl/>
        </w:rPr>
      </w:pPr>
      <w:r w:rsidRPr="00E30E6F">
        <w:rPr>
          <w:rFonts w:cs="David" w:hint="cs"/>
          <w:u w:val="single"/>
          <w:rtl/>
        </w:rPr>
        <w:t>היו"ר דוד טל:</w:t>
      </w:r>
    </w:p>
    <w:p w14:paraId="33B3F0F2" w14:textId="77777777" w:rsidR="00E30E6F" w:rsidRPr="00E30E6F" w:rsidRDefault="00E30E6F" w:rsidP="00E30E6F">
      <w:pPr>
        <w:bidi/>
        <w:jc w:val="both"/>
        <w:rPr>
          <w:rFonts w:cs="David" w:hint="cs"/>
          <w:rtl/>
        </w:rPr>
      </w:pPr>
    </w:p>
    <w:p w14:paraId="192F4ECE" w14:textId="77777777" w:rsidR="00E30E6F" w:rsidRPr="00E30E6F" w:rsidRDefault="00E30E6F" w:rsidP="00E30E6F">
      <w:pPr>
        <w:bidi/>
        <w:ind w:firstLine="567"/>
        <w:jc w:val="both"/>
        <w:rPr>
          <w:rFonts w:cs="David" w:hint="cs"/>
          <w:rtl/>
        </w:rPr>
      </w:pPr>
      <w:r w:rsidRPr="00E30E6F">
        <w:rPr>
          <w:rFonts w:cs="David" w:hint="cs"/>
          <w:rtl/>
        </w:rPr>
        <w:t xml:space="preserve">תודה, הצעת המיזוג אושרה ברוב קולות. </w:t>
      </w:r>
    </w:p>
    <w:p w14:paraId="46EEF4F9" w14:textId="77777777" w:rsidR="00E30E6F" w:rsidRPr="00E30E6F" w:rsidRDefault="00E30E6F" w:rsidP="00E30E6F">
      <w:pPr>
        <w:bidi/>
        <w:jc w:val="both"/>
        <w:rPr>
          <w:rFonts w:cs="David" w:hint="cs"/>
          <w:rtl/>
        </w:rPr>
      </w:pPr>
    </w:p>
    <w:p w14:paraId="5838E0E1" w14:textId="77777777" w:rsidR="00E30E6F" w:rsidRPr="00E30E6F" w:rsidRDefault="00E30E6F" w:rsidP="00E30E6F">
      <w:pPr>
        <w:bidi/>
        <w:jc w:val="both"/>
        <w:rPr>
          <w:rFonts w:cs="David" w:hint="cs"/>
          <w:b/>
          <w:bCs/>
          <w:u w:val="single"/>
          <w:rtl/>
        </w:rPr>
      </w:pPr>
      <w:r w:rsidRPr="00E30E6F">
        <w:rPr>
          <w:rFonts w:cs="David"/>
          <w:rtl/>
        </w:rPr>
        <w:br w:type="page"/>
      </w:r>
      <w:r w:rsidRPr="00E30E6F">
        <w:rPr>
          <w:rFonts w:cs="David" w:hint="cs"/>
          <w:b/>
          <w:bCs/>
          <w:rtl/>
        </w:rPr>
        <w:lastRenderedPageBreak/>
        <w:t xml:space="preserve">הצעות יו"ר הכנסת לתיקוני חקיקה ותיקוני תקנון בענייני עבודת הכנסת והצעות חברי הכנסת </w:t>
      </w:r>
      <w:r w:rsidRPr="00E30E6F">
        <w:rPr>
          <w:rFonts w:cs="David" w:hint="cs"/>
          <w:b/>
          <w:bCs/>
          <w:u w:val="single"/>
          <w:rtl/>
        </w:rPr>
        <w:t>לתיקוני התקנון</w:t>
      </w:r>
    </w:p>
    <w:p w14:paraId="1917EB36" w14:textId="77777777" w:rsidR="00E30E6F" w:rsidRPr="00E30E6F" w:rsidRDefault="00E30E6F" w:rsidP="00E30E6F">
      <w:pPr>
        <w:bidi/>
        <w:jc w:val="both"/>
        <w:rPr>
          <w:rFonts w:cs="David" w:hint="cs"/>
          <w:rtl/>
        </w:rPr>
      </w:pPr>
    </w:p>
    <w:p w14:paraId="45A7376E" w14:textId="77777777" w:rsidR="00E30E6F" w:rsidRPr="00E30E6F" w:rsidRDefault="00E30E6F" w:rsidP="00E30E6F">
      <w:pPr>
        <w:bidi/>
        <w:jc w:val="both"/>
        <w:rPr>
          <w:rFonts w:cs="David" w:hint="cs"/>
          <w:u w:val="single"/>
          <w:rtl/>
        </w:rPr>
      </w:pPr>
    </w:p>
    <w:p w14:paraId="3B06555F" w14:textId="77777777" w:rsidR="00E30E6F" w:rsidRPr="00E30E6F" w:rsidRDefault="00E30E6F" w:rsidP="00E30E6F">
      <w:pPr>
        <w:bidi/>
        <w:jc w:val="both"/>
        <w:rPr>
          <w:rFonts w:cs="David" w:hint="cs"/>
          <w:u w:val="single"/>
          <w:rtl/>
        </w:rPr>
      </w:pPr>
    </w:p>
    <w:p w14:paraId="7D05F241" w14:textId="77777777" w:rsidR="00E30E6F" w:rsidRPr="00E30E6F" w:rsidRDefault="00E30E6F" w:rsidP="00E30E6F">
      <w:pPr>
        <w:bidi/>
        <w:jc w:val="both"/>
        <w:rPr>
          <w:rFonts w:cs="David" w:hint="cs"/>
          <w:rtl/>
        </w:rPr>
      </w:pPr>
      <w:r w:rsidRPr="00E30E6F">
        <w:rPr>
          <w:rFonts w:cs="David" w:hint="cs"/>
          <w:u w:val="single"/>
          <w:rtl/>
        </w:rPr>
        <w:t>היו"ר דוד טל:</w:t>
      </w:r>
    </w:p>
    <w:p w14:paraId="682B9229" w14:textId="77777777" w:rsidR="00E30E6F" w:rsidRPr="00E30E6F" w:rsidRDefault="00E30E6F" w:rsidP="00E30E6F">
      <w:pPr>
        <w:bidi/>
        <w:jc w:val="both"/>
        <w:rPr>
          <w:rFonts w:cs="David" w:hint="cs"/>
          <w:rtl/>
        </w:rPr>
      </w:pPr>
    </w:p>
    <w:p w14:paraId="6A93141F" w14:textId="77777777" w:rsidR="00E30E6F" w:rsidRPr="00E30E6F" w:rsidRDefault="00E30E6F" w:rsidP="00E30E6F">
      <w:pPr>
        <w:bidi/>
        <w:jc w:val="both"/>
        <w:rPr>
          <w:rFonts w:cs="David" w:hint="cs"/>
          <w:rtl/>
        </w:rPr>
      </w:pPr>
      <w:r w:rsidRPr="00E30E6F">
        <w:rPr>
          <w:rFonts w:cs="David" w:hint="cs"/>
          <w:rtl/>
        </w:rPr>
        <w:tab/>
        <w:t xml:space="preserve">גברתי היושב ראש, עמיתיי חברי הכנסת, על סדר יומנו הרפורמה שגיבשה יושבת ראש הכנסת עם מזכיר הכנסת. זה הזמן להגיד תודה גם ליושבת ראש הכנסת וגם למזכיר הכנסת, שלדעתי עושה עבודה טובה ונפלאה, אני מקווה שהוא ימשיך לעשות כך. </w:t>
      </w:r>
    </w:p>
    <w:p w14:paraId="2777D250" w14:textId="77777777" w:rsidR="00E30E6F" w:rsidRPr="00E30E6F" w:rsidRDefault="00E30E6F" w:rsidP="00E30E6F">
      <w:pPr>
        <w:bidi/>
        <w:jc w:val="both"/>
        <w:rPr>
          <w:rFonts w:cs="David" w:hint="cs"/>
          <w:rtl/>
        </w:rPr>
      </w:pPr>
    </w:p>
    <w:p w14:paraId="3ACC13DD" w14:textId="77777777" w:rsidR="00E30E6F" w:rsidRPr="00E30E6F" w:rsidRDefault="00E30E6F" w:rsidP="00E30E6F">
      <w:pPr>
        <w:bidi/>
        <w:ind w:firstLine="567"/>
        <w:jc w:val="both"/>
        <w:rPr>
          <w:rFonts w:cs="David" w:hint="cs"/>
          <w:rtl/>
        </w:rPr>
      </w:pPr>
      <w:r w:rsidRPr="00E30E6F">
        <w:rPr>
          <w:rFonts w:cs="David" w:hint="cs"/>
          <w:rtl/>
        </w:rPr>
        <w:t xml:space="preserve">היום לא נדון בסעיפים לפרטיהם. קיבלתי על עצמי לסיים את הדיון בכל הנושאים הללו תוך 45 יום, אני מקווה שנעשה את זה תוך 30 יום. אני חושב שאין פה דברים קונטרוברסליים, אבל יש חברי כנסת שאולי יש להם דעה אחרת. אני פתוח לקבל הצעות, ולא כל מה שמופיע בפנינו כזה ראה וקדש. ננהל דיון פתוח בנושא ומי שרק יוכל לתרום לגיבוש של הרפורמה הזאת בצורה טובה יותר תבוא עליו ברכה. </w:t>
      </w:r>
    </w:p>
    <w:p w14:paraId="4222E618" w14:textId="77777777" w:rsidR="00E30E6F" w:rsidRPr="00E30E6F" w:rsidRDefault="00E30E6F" w:rsidP="00E30E6F">
      <w:pPr>
        <w:bidi/>
        <w:ind w:firstLine="567"/>
        <w:jc w:val="both"/>
        <w:rPr>
          <w:rFonts w:cs="David" w:hint="cs"/>
          <w:rtl/>
        </w:rPr>
      </w:pPr>
    </w:p>
    <w:p w14:paraId="4FE1F445" w14:textId="77777777" w:rsidR="00E30E6F" w:rsidRPr="00E30E6F" w:rsidRDefault="00E30E6F" w:rsidP="00E30E6F">
      <w:pPr>
        <w:bidi/>
        <w:ind w:firstLine="567"/>
        <w:jc w:val="both"/>
        <w:rPr>
          <w:rFonts w:cs="David" w:hint="cs"/>
          <w:rtl/>
        </w:rPr>
      </w:pPr>
      <w:r w:rsidRPr="00E30E6F">
        <w:rPr>
          <w:rFonts w:cs="David" w:hint="cs"/>
          <w:rtl/>
        </w:rPr>
        <w:t xml:space="preserve">סברתי, ואני עדיין סבור, שצריך לסיים את זה תוך 30 יום. אשתדל לא לעשות את זה בימי ראשון וחמישי, אבל אני מודיע לחברי הכנסת שאם אראה שזה לא מספיק שאעשה את זה בימי ראשון וחמישי, הגם שסביר להניח שבאותו זמן זה יתקבל רק פה אחד, הפה שלי, אלא אם כן יגיעו חברי כנסת אחרים. </w:t>
      </w:r>
    </w:p>
    <w:p w14:paraId="2A64D4D5" w14:textId="77777777" w:rsidR="00E30E6F" w:rsidRPr="00E30E6F" w:rsidRDefault="00E30E6F" w:rsidP="00E30E6F">
      <w:pPr>
        <w:bidi/>
        <w:ind w:firstLine="567"/>
        <w:jc w:val="both"/>
        <w:rPr>
          <w:rFonts w:cs="David" w:hint="cs"/>
          <w:rtl/>
        </w:rPr>
      </w:pPr>
    </w:p>
    <w:p w14:paraId="7945BA14" w14:textId="77777777" w:rsidR="00E30E6F" w:rsidRPr="00E30E6F" w:rsidRDefault="00E30E6F" w:rsidP="00E30E6F">
      <w:pPr>
        <w:pStyle w:val="Heading5"/>
        <w:rPr>
          <w:rFonts w:hint="cs"/>
          <w:sz w:val="24"/>
          <w:rtl/>
        </w:rPr>
      </w:pPr>
      <w:r w:rsidRPr="00E30E6F">
        <w:rPr>
          <w:rFonts w:hint="cs"/>
          <w:sz w:val="24"/>
          <w:u w:val="single"/>
          <w:rtl/>
        </w:rPr>
        <w:t>יצחק זיו:</w:t>
      </w:r>
    </w:p>
    <w:p w14:paraId="03009525" w14:textId="77777777" w:rsidR="00E30E6F" w:rsidRPr="00E30E6F" w:rsidRDefault="00E30E6F" w:rsidP="00E30E6F">
      <w:pPr>
        <w:pStyle w:val="Heading5"/>
        <w:rPr>
          <w:rFonts w:hint="cs"/>
          <w:sz w:val="24"/>
          <w:rtl/>
        </w:rPr>
      </w:pPr>
    </w:p>
    <w:p w14:paraId="486653EE" w14:textId="77777777" w:rsidR="00E30E6F" w:rsidRPr="00E30E6F" w:rsidRDefault="00E30E6F" w:rsidP="00E30E6F">
      <w:pPr>
        <w:bidi/>
        <w:ind w:firstLine="567"/>
        <w:jc w:val="both"/>
        <w:rPr>
          <w:rFonts w:cs="David" w:hint="cs"/>
          <w:rtl/>
        </w:rPr>
      </w:pPr>
      <w:r w:rsidRPr="00E30E6F">
        <w:rPr>
          <w:rFonts w:cs="David" w:hint="cs"/>
          <w:rtl/>
        </w:rPr>
        <w:t xml:space="preserve">יש הפתעות. </w:t>
      </w:r>
    </w:p>
    <w:p w14:paraId="18AEA0BD" w14:textId="77777777" w:rsidR="00E30E6F" w:rsidRPr="00E30E6F" w:rsidRDefault="00E30E6F" w:rsidP="00E30E6F">
      <w:pPr>
        <w:bidi/>
        <w:ind w:firstLine="567"/>
        <w:jc w:val="both"/>
        <w:rPr>
          <w:rFonts w:cs="David" w:hint="cs"/>
          <w:rtl/>
        </w:rPr>
      </w:pPr>
    </w:p>
    <w:p w14:paraId="7E5943E1" w14:textId="77777777" w:rsidR="00E30E6F" w:rsidRPr="00E30E6F" w:rsidRDefault="00E30E6F" w:rsidP="00E30E6F">
      <w:pPr>
        <w:bidi/>
        <w:jc w:val="both"/>
        <w:rPr>
          <w:rFonts w:cs="David" w:hint="cs"/>
          <w:rtl/>
        </w:rPr>
      </w:pPr>
      <w:r w:rsidRPr="00E30E6F">
        <w:rPr>
          <w:rFonts w:cs="David" w:hint="cs"/>
          <w:u w:val="single"/>
          <w:rtl/>
        </w:rPr>
        <w:t>היו"ר דוד טל:</w:t>
      </w:r>
    </w:p>
    <w:p w14:paraId="418E0B0B" w14:textId="77777777" w:rsidR="00E30E6F" w:rsidRPr="00E30E6F" w:rsidRDefault="00E30E6F" w:rsidP="00E30E6F">
      <w:pPr>
        <w:bidi/>
        <w:ind w:firstLine="567"/>
        <w:jc w:val="both"/>
        <w:rPr>
          <w:rFonts w:cs="David" w:hint="cs"/>
          <w:rtl/>
        </w:rPr>
      </w:pPr>
    </w:p>
    <w:p w14:paraId="014A8C07" w14:textId="77777777" w:rsidR="00E30E6F" w:rsidRPr="00E30E6F" w:rsidRDefault="00E30E6F" w:rsidP="00E30E6F">
      <w:pPr>
        <w:bidi/>
        <w:ind w:firstLine="567"/>
        <w:jc w:val="both"/>
        <w:rPr>
          <w:rFonts w:cs="David" w:hint="cs"/>
          <w:rtl/>
        </w:rPr>
      </w:pPr>
      <w:r w:rsidRPr="00E30E6F">
        <w:rPr>
          <w:rFonts w:cs="David" w:hint="cs"/>
          <w:rtl/>
        </w:rPr>
        <w:t xml:space="preserve">אשמח מאוד. אם יבואו אנשים, אני כבר מודיע שבימים ראשון וחמישי יהיו דיונים רק לגבי הרפורמה הזאת. אתם צריכים לזכור שיש לנו את הנושא של ועדת האתיקה, שאנחנו דנים בה כל יום שלישי. הייתי רוצה שהוועדה הזאת תגיש את זה כתשורה לכנסת ביום חגה, בט"ו בשבט. אני רוצה מאוד לקוות שזה יסתיים עד אז. </w:t>
      </w:r>
    </w:p>
    <w:p w14:paraId="23EA92A8" w14:textId="77777777" w:rsidR="00E30E6F" w:rsidRPr="00E30E6F" w:rsidRDefault="00E30E6F" w:rsidP="00E30E6F">
      <w:pPr>
        <w:bidi/>
        <w:jc w:val="both"/>
        <w:rPr>
          <w:rFonts w:cs="David" w:hint="cs"/>
          <w:rtl/>
        </w:rPr>
      </w:pPr>
    </w:p>
    <w:p w14:paraId="7908EDA7" w14:textId="77777777" w:rsidR="00E30E6F" w:rsidRPr="00E30E6F" w:rsidRDefault="00E30E6F" w:rsidP="00E30E6F">
      <w:pPr>
        <w:bidi/>
        <w:ind w:firstLine="567"/>
        <w:jc w:val="both"/>
        <w:rPr>
          <w:rFonts w:cs="David" w:hint="cs"/>
          <w:rtl/>
        </w:rPr>
      </w:pPr>
      <w:r w:rsidRPr="00E30E6F">
        <w:rPr>
          <w:rFonts w:cs="David" w:hint="cs"/>
          <w:rtl/>
        </w:rPr>
        <w:t xml:space="preserve">התקנון של הכנסת קבעו אותו כבר לפני 50 שנה, אבל מאז בוצעו בו כ-90 תיקונים, גברתי היושבת ראש. מפעם לפעם צצה בעיה כזו או אחרת והכנסת וועדת הכנסת לדורותיה תיקנה את הטעון תיקון. מאוד יכול להיות שבהמשך, גם לאחר שתתקבל הרפורמה הזאת, נצטרך עוד להוסיף כהנה וכהנה כדי לתקן את כל הנושאים הטעונים תיקון. </w:t>
      </w:r>
    </w:p>
    <w:p w14:paraId="669214F7" w14:textId="77777777" w:rsidR="00E30E6F" w:rsidRPr="00E30E6F" w:rsidRDefault="00E30E6F" w:rsidP="00E30E6F">
      <w:pPr>
        <w:bidi/>
        <w:ind w:firstLine="567"/>
        <w:jc w:val="both"/>
        <w:rPr>
          <w:rFonts w:cs="David" w:hint="cs"/>
          <w:rtl/>
        </w:rPr>
      </w:pPr>
    </w:p>
    <w:p w14:paraId="0D3B428B" w14:textId="77777777" w:rsidR="00E30E6F" w:rsidRPr="00E30E6F" w:rsidRDefault="00E30E6F" w:rsidP="00E30E6F">
      <w:pPr>
        <w:bidi/>
        <w:ind w:firstLine="567"/>
        <w:jc w:val="both"/>
        <w:rPr>
          <w:rFonts w:cs="David" w:hint="cs"/>
          <w:rtl/>
        </w:rPr>
      </w:pPr>
      <w:r w:rsidRPr="00E30E6F">
        <w:rPr>
          <w:rFonts w:cs="David" w:hint="cs"/>
          <w:rtl/>
        </w:rPr>
        <w:t xml:space="preserve">אני חושב שהשינויים שמובאים כאן יתרמו לייעול עבודת הבית הזה. גם הפיקוח על הרשות המבצעת כנראה יהיה טוב יותר. יהיו כאלה שיגידו אולי שזה לא מספיק, אשמח לקבל הצעות מה הם סבורים שצריך להוסיף כדי שהפיקוח יהיה טוב יותר. אבל הכול במידה ובאיזונים הנדרשים. </w:t>
      </w:r>
    </w:p>
    <w:p w14:paraId="357476CF" w14:textId="77777777" w:rsidR="00E30E6F" w:rsidRPr="00E30E6F" w:rsidRDefault="00E30E6F" w:rsidP="00E30E6F">
      <w:pPr>
        <w:bidi/>
        <w:ind w:firstLine="567"/>
        <w:jc w:val="both"/>
        <w:rPr>
          <w:rFonts w:cs="David" w:hint="cs"/>
          <w:rtl/>
        </w:rPr>
      </w:pPr>
    </w:p>
    <w:p w14:paraId="4FFEB266" w14:textId="77777777" w:rsidR="00E30E6F" w:rsidRPr="00E30E6F" w:rsidRDefault="00E30E6F" w:rsidP="00E30E6F">
      <w:pPr>
        <w:bidi/>
        <w:ind w:firstLine="567"/>
        <w:jc w:val="both"/>
        <w:rPr>
          <w:rFonts w:cs="David" w:hint="cs"/>
          <w:rtl/>
        </w:rPr>
      </w:pPr>
      <w:r w:rsidRPr="00E30E6F">
        <w:rPr>
          <w:rFonts w:cs="David" w:hint="cs"/>
          <w:rtl/>
        </w:rPr>
        <w:t>אני רוצה לבקש מיושבת ראש הכנסת לומר את דברה, ולאחר מכן סדר הדיון יהיה שחברי הכנסת יתייחסו בצורה כוללנית לרפורמה, והדיונים הבאים יהיו לפרטי פרטים לגבי הסעיפים השונים.</w:t>
      </w:r>
    </w:p>
    <w:p w14:paraId="790ECCAA" w14:textId="77777777" w:rsidR="00E30E6F" w:rsidRPr="00E30E6F" w:rsidRDefault="00E30E6F" w:rsidP="00E30E6F">
      <w:pPr>
        <w:bidi/>
        <w:jc w:val="both"/>
        <w:rPr>
          <w:rFonts w:cs="David" w:hint="cs"/>
          <w:rtl/>
        </w:rPr>
      </w:pPr>
    </w:p>
    <w:p w14:paraId="47CE9F40" w14:textId="77777777" w:rsidR="00E30E6F" w:rsidRPr="00E30E6F" w:rsidRDefault="00E30E6F" w:rsidP="00E30E6F">
      <w:pPr>
        <w:bidi/>
        <w:jc w:val="both"/>
        <w:rPr>
          <w:rFonts w:cs="David" w:hint="cs"/>
          <w:rtl/>
        </w:rPr>
      </w:pPr>
      <w:r w:rsidRPr="00E30E6F">
        <w:rPr>
          <w:rFonts w:cs="David" w:hint="cs"/>
          <w:u w:val="single"/>
          <w:rtl/>
        </w:rPr>
        <w:t xml:space="preserve">יורם </w:t>
      </w:r>
      <w:proofErr w:type="spellStart"/>
      <w:r w:rsidRPr="00E30E6F">
        <w:rPr>
          <w:rFonts w:cs="David" w:hint="cs"/>
          <w:u w:val="single"/>
          <w:rtl/>
        </w:rPr>
        <w:t>מרציאנו</w:t>
      </w:r>
      <w:proofErr w:type="spellEnd"/>
      <w:r w:rsidRPr="00E30E6F">
        <w:rPr>
          <w:rFonts w:cs="David" w:hint="cs"/>
          <w:u w:val="single"/>
          <w:rtl/>
        </w:rPr>
        <w:t>:</w:t>
      </w:r>
    </w:p>
    <w:p w14:paraId="5CC04013" w14:textId="77777777" w:rsidR="00E30E6F" w:rsidRPr="00E30E6F" w:rsidRDefault="00E30E6F" w:rsidP="00E30E6F">
      <w:pPr>
        <w:bidi/>
        <w:jc w:val="both"/>
        <w:rPr>
          <w:rFonts w:cs="David" w:hint="cs"/>
          <w:rtl/>
        </w:rPr>
      </w:pPr>
    </w:p>
    <w:p w14:paraId="56671356" w14:textId="77777777" w:rsidR="00E30E6F" w:rsidRPr="00E30E6F" w:rsidRDefault="00E30E6F" w:rsidP="00E30E6F">
      <w:pPr>
        <w:bidi/>
        <w:jc w:val="both"/>
        <w:rPr>
          <w:rFonts w:cs="David" w:hint="cs"/>
          <w:rtl/>
        </w:rPr>
      </w:pPr>
      <w:r w:rsidRPr="00E30E6F">
        <w:rPr>
          <w:rFonts w:cs="David" w:hint="cs"/>
          <w:rtl/>
        </w:rPr>
        <w:tab/>
        <w:t xml:space="preserve"> יש לי הצעה לסדר. אני חושב שכולנו קיבלנו את החוברות של הרפורמה שמציעה יושבת ראש הכנסת. אני חושב שצריך לברך עליה. אני חושב שיושבת ראש הכנסת מוסיפה כבוד לחברי הכנסת ולכנסת. אני חושב שלא צריך לקיים דיונים על גבי דיונים, צריך להביא את זה להצבעה על מנת לקדם את זה, להתחיל את הרפורמה שמציעה יושבת ראש הכנסת כבר עכשיו. </w:t>
      </w:r>
    </w:p>
    <w:p w14:paraId="4B5D9C70" w14:textId="77777777" w:rsidR="00E30E6F" w:rsidRPr="00E30E6F" w:rsidRDefault="00E30E6F" w:rsidP="00E30E6F">
      <w:pPr>
        <w:bidi/>
        <w:jc w:val="both"/>
        <w:rPr>
          <w:rFonts w:cs="David" w:hint="cs"/>
          <w:rtl/>
        </w:rPr>
      </w:pPr>
    </w:p>
    <w:p w14:paraId="6147587E" w14:textId="77777777" w:rsidR="00E30E6F" w:rsidRPr="00E30E6F" w:rsidRDefault="00E30E6F" w:rsidP="00E30E6F">
      <w:pPr>
        <w:bidi/>
        <w:jc w:val="both"/>
        <w:rPr>
          <w:rFonts w:cs="David" w:hint="cs"/>
          <w:rtl/>
        </w:rPr>
      </w:pPr>
      <w:r w:rsidRPr="00E30E6F">
        <w:rPr>
          <w:rFonts w:cs="David" w:hint="cs"/>
          <w:u w:val="single"/>
          <w:rtl/>
        </w:rPr>
        <w:t>היו"ר דוד טל:</w:t>
      </w:r>
    </w:p>
    <w:p w14:paraId="091AB185" w14:textId="77777777" w:rsidR="00E30E6F" w:rsidRPr="00E30E6F" w:rsidRDefault="00E30E6F" w:rsidP="00E30E6F">
      <w:pPr>
        <w:bidi/>
        <w:jc w:val="both"/>
        <w:rPr>
          <w:rFonts w:cs="David" w:hint="cs"/>
          <w:rtl/>
        </w:rPr>
      </w:pPr>
    </w:p>
    <w:p w14:paraId="6018E354" w14:textId="77777777" w:rsidR="00E30E6F" w:rsidRPr="00E30E6F" w:rsidRDefault="00E30E6F" w:rsidP="00E30E6F">
      <w:pPr>
        <w:bidi/>
        <w:jc w:val="both"/>
        <w:rPr>
          <w:rFonts w:cs="David" w:hint="cs"/>
          <w:rtl/>
        </w:rPr>
      </w:pPr>
      <w:r w:rsidRPr="00E30E6F">
        <w:rPr>
          <w:rFonts w:cs="David" w:hint="cs"/>
          <w:rtl/>
        </w:rPr>
        <w:tab/>
        <w:t xml:space="preserve">אאפשר לכולם לדבר, אבל אני מבקש שיושבת ראש הכנסת תפתח. עוד הצעה לסדר? בבקשה. </w:t>
      </w:r>
    </w:p>
    <w:p w14:paraId="35D5E735" w14:textId="77777777" w:rsidR="00E30E6F" w:rsidRPr="00E30E6F" w:rsidRDefault="00E30E6F" w:rsidP="00E30E6F">
      <w:pPr>
        <w:bidi/>
        <w:jc w:val="both"/>
        <w:rPr>
          <w:rFonts w:cs="David" w:hint="cs"/>
          <w:rtl/>
        </w:rPr>
      </w:pPr>
    </w:p>
    <w:p w14:paraId="6A139FFD" w14:textId="77777777" w:rsidR="00E30E6F" w:rsidRPr="00E30E6F" w:rsidRDefault="00E30E6F" w:rsidP="00E30E6F">
      <w:pPr>
        <w:bidi/>
        <w:jc w:val="both"/>
        <w:rPr>
          <w:rFonts w:cs="David" w:hint="cs"/>
          <w:rtl/>
        </w:rPr>
      </w:pPr>
      <w:r w:rsidRPr="00E30E6F">
        <w:rPr>
          <w:rFonts w:cs="David" w:hint="cs"/>
          <w:u w:val="single"/>
          <w:rtl/>
        </w:rPr>
        <w:t xml:space="preserve">אלי </w:t>
      </w:r>
      <w:proofErr w:type="spellStart"/>
      <w:r w:rsidRPr="00E30E6F">
        <w:rPr>
          <w:rFonts w:cs="David" w:hint="cs"/>
          <w:u w:val="single"/>
          <w:rtl/>
        </w:rPr>
        <w:t>אפללו</w:t>
      </w:r>
      <w:proofErr w:type="spellEnd"/>
      <w:r w:rsidRPr="00E30E6F">
        <w:rPr>
          <w:rFonts w:cs="David" w:hint="cs"/>
          <w:u w:val="single"/>
          <w:rtl/>
        </w:rPr>
        <w:t>:</w:t>
      </w:r>
    </w:p>
    <w:p w14:paraId="0DED8E8C" w14:textId="77777777" w:rsidR="00E30E6F" w:rsidRPr="00E30E6F" w:rsidRDefault="00E30E6F" w:rsidP="00E30E6F">
      <w:pPr>
        <w:bidi/>
        <w:jc w:val="both"/>
        <w:rPr>
          <w:rFonts w:cs="David" w:hint="cs"/>
          <w:rtl/>
        </w:rPr>
      </w:pPr>
    </w:p>
    <w:p w14:paraId="6D8237F8" w14:textId="77777777" w:rsidR="00E30E6F" w:rsidRPr="00E30E6F" w:rsidRDefault="00E30E6F" w:rsidP="00E30E6F">
      <w:pPr>
        <w:bidi/>
        <w:jc w:val="both"/>
        <w:rPr>
          <w:rFonts w:cs="David" w:hint="cs"/>
          <w:rtl/>
        </w:rPr>
      </w:pPr>
      <w:r w:rsidRPr="00E30E6F">
        <w:rPr>
          <w:rFonts w:cs="David" w:hint="cs"/>
          <w:rtl/>
        </w:rPr>
        <w:tab/>
        <w:t xml:space="preserve"> אני מסכים עם ההצעה לסדר של חבר הכנסת </w:t>
      </w:r>
      <w:proofErr w:type="spellStart"/>
      <w:r w:rsidRPr="00E30E6F">
        <w:rPr>
          <w:rFonts w:cs="David" w:hint="cs"/>
          <w:rtl/>
        </w:rPr>
        <w:t>מרציאנו</w:t>
      </w:r>
      <w:proofErr w:type="spellEnd"/>
      <w:r w:rsidRPr="00E30E6F">
        <w:rPr>
          <w:rFonts w:cs="David" w:hint="cs"/>
          <w:rtl/>
        </w:rPr>
        <w:t xml:space="preserve">. העיקרון של הרפורמה של יושבת ראש הכנסת, אני חושב שרובנו מסכימים לו. אני מציע שיושבת ראש הכנסת תציג את המהפכה ואת טובת הפרלמנט כולו, אבל אני חושב שצריך להביא את זה להצבעה עכשיו. את הדיונים אפשר יהיה להמשיך אחר כך. קראתי את זה בעיון רב, אני לא חושב שיש מי שלא קרא את זה, כי חשוב לבית המחוקקים שלנו. אני מציע להביא את זה להצבעה אחרי ההסבר של יושבת ראש הכנסת. </w:t>
      </w:r>
    </w:p>
    <w:p w14:paraId="37AA1E41" w14:textId="77777777" w:rsidR="00E30E6F" w:rsidRPr="00E30E6F" w:rsidRDefault="00E30E6F" w:rsidP="00E30E6F">
      <w:pPr>
        <w:bidi/>
        <w:jc w:val="both"/>
        <w:rPr>
          <w:rFonts w:cs="David" w:hint="cs"/>
          <w:rtl/>
        </w:rPr>
      </w:pPr>
    </w:p>
    <w:p w14:paraId="14577284" w14:textId="77777777" w:rsidR="00E30E6F" w:rsidRPr="00E30E6F" w:rsidRDefault="00E30E6F" w:rsidP="00E30E6F">
      <w:pPr>
        <w:bidi/>
        <w:jc w:val="both"/>
        <w:rPr>
          <w:rFonts w:cs="David" w:hint="cs"/>
          <w:rtl/>
        </w:rPr>
      </w:pPr>
      <w:r w:rsidRPr="00E30E6F">
        <w:rPr>
          <w:rFonts w:cs="David" w:hint="cs"/>
          <w:u w:val="single"/>
          <w:rtl/>
        </w:rPr>
        <w:t>היו"ר דוד טל:</w:t>
      </w:r>
    </w:p>
    <w:p w14:paraId="79D0EFB1" w14:textId="77777777" w:rsidR="00E30E6F" w:rsidRPr="00E30E6F" w:rsidRDefault="00E30E6F" w:rsidP="00E30E6F">
      <w:pPr>
        <w:bidi/>
        <w:jc w:val="both"/>
        <w:rPr>
          <w:rFonts w:cs="David" w:hint="cs"/>
          <w:rtl/>
        </w:rPr>
      </w:pPr>
    </w:p>
    <w:p w14:paraId="5F884CEA" w14:textId="77777777" w:rsidR="00E30E6F" w:rsidRPr="00E30E6F" w:rsidRDefault="00E30E6F" w:rsidP="00E30E6F">
      <w:pPr>
        <w:bidi/>
        <w:jc w:val="both"/>
        <w:rPr>
          <w:rFonts w:cs="David" w:hint="cs"/>
          <w:rtl/>
        </w:rPr>
      </w:pPr>
      <w:r w:rsidRPr="00E30E6F">
        <w:rPr>
          <w:rFonts w:cs="David" w:hint="cs"/>
          <w:rtl/>
        </w:rPr>
        <w:tab/>
        <w:t xml:space="preserve">אני לא מבין, חבר הכנסת </w:t>
      </w:r>
      <w:proofErr w:type="spellStart"/>
      <w:r w:rsidRPr="00E30E6F">
        <w:rPr>
          <w:rFonts w:cs="David" w:hint="cs"/>
          <w:rtl/>
        </w:rPr>
        <w:t>אפללו</w:t>
      </w:r>
      <w:proofErr w:type="spellEnd"/>
      <w:r w:rsidRPr="00E30E6F">
        <w:rPr>
          <w:rFonts w:cs="David" w:hint="cs"/>
          <w:rtl/>
        </w:rPr>
        <w:t xml:space="preserve">, מה הטעם לקיים עכשיו הצבעה. זה אפשרי, אם תהיה פה הסכמה, אבל - - - </w:t>
      </w:r>
    </w:p>
    <w:p w14:paraId="0AFB9157" w14:textId="77777777" w:rsidR="00E30E6F" w:rsidRPr="00E30E6F" w:rsidRDefault="00E30E6F" w:rsidP="00E30E6F">
      <w:pPr>
        <w:bidi/>
        <w:jc w:val="both"/>
        <w:rPr>
          <w:rFonts w:cs="David" w:hint="cs"/>
          <w:rtl/>
        </w:rPr>
      </w:pPr>
    </w:p>
    <w:p w14:paraId="70037265" w14:textId="77777777" w:rsidR="00E30E6F" w:rsidRPr="00E30E6F" w:rsidRDefault="00E30E6F" w:rsidP="00E30E6F">
      <w:pPr>
        <w:bidi/>
        <w:jc w:val="both"/>
        <w:rPr>
          <w:rFonts w:cs="David" w:hint="cs"/>
          <w:u w:val="single"/>
          <w:rtl/>
        </w:rPr>
      </w:pPr>
      <w:r w:rsidRPr="00E30E6F">
        <w:rPr>
          <w:rFonts w:cs="David" w:hint="cs"/>
          <w:u w:val="single"/>
          <w:rtl/>
        </w:rPr>
        <w:t>גדעון סער:</w:t>
      </w:r>
    </w:p>
    <w:p w14:paraId="4F488AF2" w14:textId="77777777" w:rsidR="00E30E6F" w:rsidRPr="00E30E6F" w:rsidRDefault="00E30E6F" w:rsidP="00E30E6F">
      <w:pPr>
        <w:bidi/>
        <w:jc w:val="both"/>
        <w:rPr>
          <w:rFonts w:cs="David" w:hint="cs"/>
          <w:u w:val="single"/>
          <w:rtl/>
        </w:rPr>
      </w:pPr>
    </w:p>
    <w:p w14:paraId="2D07424D" w14:textId="77777777" w:rsidR="00E30E6F" w:rsidRPr="00E30E6F" w:rsidRDefault="00E30E6F" w:rsidP="00E30E6F">
      <w:pPr>
        <w:bidi/>
        <w:jc w:val="both"/>
        <w:rPr>
          <w:rFonts w:cs="David" w:hint="cs"/>
          <w:rtl/>
        </w:rPr>
      </w:pPr>
      <w:r w:rsidRPr="00E30E6F">
        <w:rPr>
          <w:rFonts w:cs="David" w:hint="cs"/>
          <w:rtl/>
        </w:rPr>
        <w:tab/>
        <w:t xml:space="preserve"> אולי נשנה את התקנון כך שבכל נושא קודם נצביע ואחר כך נדון. </w:t>
      </w:r>
    </w:p>
    <w:p w14:paraId="0A875C64" w14:textId="77777777" w:rsidR="00E30E6F" w:rsidRPr="00E30E6F" w:rsidRDefault="00E30E6F" w:rsidP="00E30E6F">
      <w:pPr>
        <w:bidi/>
        <w:jc w:val="both"/>
        <w:rPr>
          <w:rFonts w:cs="David" w:hint="cs"/>
          <w:rtl/>
        </w:rPr>
      </w:pPr>
    </w:p>
    <w:p w14:paraId="05F028B2" w14:textId="77777777" w:rsidR="00E30E6F" w:rsidRPr="00E30E6F" w:rsidRDefault="00E30E6F" w:rsidP="00E30E6F">
      <w:pPr>
        <w:bidi/>
        <w:jc w:val="both"/>
        <w:rPr>
          <w:rFonts w:cs="David" w:hint="cs"/>
          <w:rtl/>
        </w:rPr>
      </w:pPr>
      <w:r w:rsidRPr="00E30E6F">
        <w:rPr>
          <w:rFonts w:cs="David" w:hint="cs"/>
          <w:u w:val="single"/>
          <w:rtl/>
        </w:rPr>
        <w:t>היו"ר דוד טל:</w:t>
      </w:r>
    </w:p>
    <w:p w14:paraId="6955E943" w14:textId="77777777" w:rsidR="00E30E6F" w:rsidRPr="00E30E6F" w:rsidRDefault="00E30E6F" w:rsidP="00E30E6F">
      <w:pPr>
        <w:bidi/>
        <w:jc w:val="both"/>
        <w:rPr>
          <w:rFonts w:cs="David" w:hint="cs"/>
          <w:rtl/>
        </w:rPr>
      </w:pPr>
    </w:p>
    <w:p w14:paraId="1FE29CD0" w14:textId="77777777" w:rsidR="00E30E6F" w:rsidRPr="00E30E6F" w:rsidRDefault="00E30E6F" w:rsidP="00E30E6F">
      <w:pPr>
        <w:bidi/>
        <w:jc w:val="both"/>
        <w:rPr>
          <w:rFonts w:cs="David" w:hint="cs"/>
          <w:rtl/>
        </w:rPr>
      </w:pPr>
      <w:r w:rsidRPr="00E30E6F">
        <w:rPr>
          <w:rFonts w:cs="David" w:hint="cs"/>
          <w:rtl/>
        </w:rPr>
        <w:tab/>
        <w:t xml:space="preserve">חבר הכנסת </w:t>
      </w:r>
      <w:proofErr w:type="spellStart"/>
      <w:r w:rsidRPr="00E30E6F">
        <w:rPr>
          <w:rFonts w:cs="David" w:hint="cs"/>
          <w:rtl/>
        </w:rPr>
        <w:t>אפללו</w:t>
      </w:r>
      <w:proofErr w:type="spellEnd"/>
      <w:r w:rsidRPr="00E30E6F">
        <w:rPr>
          <w:rFonts w:cs="David" w:hint="cs"/>
          <w:rtl/>
        </w:rPr>
        <w:t xml:space="preserve">, אני סבור שזה לא נכון להצביע ולאחר מכן לדון. אתה נותן לי רעיון, שאם הוא יהיה מקובל פה, אני מוכן לקבל אותו, ואסביר מדוע. אפשר יהיה להצביע כרגע </w:t>
      </w:r>
      <w:r w:rsidRPr="00E30E6F">
        <w:rPr>
          <w:rFonts w:cs="David"/>
          <w:rtl/>
        </w:rPr>
        <w:t>–</w:t>
      </w:r>
      <w:r w:rsidRPr="00E30E6F">
        <w:rPr>
          <w:rFonts w:cs="David" w:hint="cs"/>
          <w:rtl/>
        </w:rPr>
        <w:t xml:space="preserve"> זו אפשרות, אני לא בעדה, אבל שמעתי את החברים </w:t>
      </w:r>
      <w:r w:rsidRPr="00E30E6F">
        <w:rPr>
          <w:rFonts w:cs="David"/>
          <w:rtl/>
        </w:rPr>
        <w:t>–</w:t>
      </w:r>
      <w:r w:rsidRPr="00E30E6F">
        <w:rPr>
          <w:rFonts w:cs="David" w:hint="cs"/>
          <w:rtl/>
        </w:rPr>
        <w:t xml:space="preserve"> היא קיימת משום שלאחר שזה מאושר כאן  אנחנו מניחים את זה על שולחן הכנסת ותוך פרק זמן של שבועיים אנחנו צריכים לקבל הערות. יכול להיות שאחרי שנקבל הסתייגויות והערות נשוב ונדון בהן. כלומר, מה שלגביו אין הסתייגויות, ממילא כבר אישרנו כאן; בהסתייגויות נשוב ונדון. </w:t>
      </w:r>
    </w:p>
    <w:p w14:paraId="53A69980" w14:textId="77777777" w:rsidR="00E30E6F" w:rsidRPr="00E30E6F" w:rsidRDefault="00E30E6F" w:rsidP="00E30E6F">
      <w:pPr>
        <w:bidi/>
        <w:jc w:val="both"/>
        <w:rPr>
          <w:rFonts w:cs="David" w:hint="cs"/>
          <w:rtl/>
        </w:rPr>
      </w:pPr>
    </w:p>
    <w:p w14:paraId="395B9758" w14:textId="77777777" w:rsidR="00E30E6F" w:rsidRPr="00E30E6F" w:rsidRDefault="00E30E6F" w:rsidP="00E30E6F">
      <w:pPr>
        <w:bidi/>
        <w:jc w:val="both"/>
        <w:rPr>
          <w:rFonts w:cs="David" w:hint="cs"/>
          <w:rtl/>
        </w:rPr>
      </w:pPr>
      <w:r w:rsidRPr="00E30E6F">
        <w:rPr>
          <w:rFonts w:cs="David" w:hint="cs"/>
          <w:u w:val="single"/>
          <w:rtl/>
        </w:rPr>
        <w:t xml:space="preserve">אלי </w:t>
      </w:r>
      <w:proofErr w:type="spellStart"/>
      <w:r w:rsidRPr="00E30E6F">
        <w:rPr>
          <w:rFonts w:cs="David" w:hint="cs"/>
          <w:u w:val="single"/>
          <w:rtl/>
        </w:rPr>
        <w:t>אפללו</w:t>
      </w:r>
      <w:proofErr w:type="spellEnd"/>
      <w:r w:rsidRPr="00E30E6F">
        <w:rPr>
          <w:rFonts w:cs="David" w:hint="cs"/>
          <w:u w:val="single"/>
          <w:rtl/>
        </w:rPr>
        <w:t>:</w:t>
      </w:r>
    </w:p>
    <w:p w14:paraId="09C9EEA1" w14:textId="77777777" w:rsidR="00E30E6F" w:rsidRPr="00E30E6F" w:rsidRDefault="00E30E6F" w:rsidP="00E30E6F">
      <w:pPr>
        <w:bidi/>
        <w:jc w:val="both"/>
        <w:rPr>
          <w:rFonts w:cs="David" w:hint="cs"/>
          <w:rtl/>
        </w:rPr>
      </w:pPr>
    </w:p>
    <w:p w14:paraId="22D439EE" w14:textId="77777777" w:rsidR="00E30E6F" w:rsidRPr="00E30E6F" w:rsidRDefault="00E30E6F" w:rsidP="00E30E6F">
      <w:pPr>
        <w:bidi/>
        <w:jc w:val="both"/>
        <w:rPr>
          <w:rFonts w:cs="David" w:hint="cs"/>
          <w:rtl/>
        </w:rPr>
      </w:pPr>
      <w:r w:rsidRPr="00E30E6F">
        <w:rPr>
          <w:rFonts w:cs="David" w:hint="cs"/>
          <w:rtl/>
        </w:rPr>
        <w:tab/>
        <w:t xml:space="preserve"> אתה צודק, אדוני היושב ראש. אני מקבל את זה. </w:t>
      </w:r>
    </w:p>
    <w:p w14:paraId="42BF3614" w14:textId="77777777" w:rsidR="00E30E6F" w:rsidRPr="00E30E6F" w:rsidRDefault="00E30E6F" w:rsidP="00E30E6F">
      <w:pPr>
        <w:bidi/>
        <w:jc w:val="both"/>
        <w:rPr>
          <w:rFonts w:cs="David" w:hint="cs"/>
          <w:rtl/>
        </w:rPr>
      </w:pPr>
    </w:p>
    <w:p w14:paraId="3C8A7635" w14:textId="77777777" w:rsidR="00E30E6F" w:rsidRPr="00E30E6F" w:rsidRDefault="00E30E6F" w:rsidP="00E30E6F">
      <w:pPr>
        <w:bidi/>
        <w:jc w:val="both"/>
        <w:rPr>
          <w:rFonts w:cs="David" w:hint="cs"/>
          <w:rtl/>
        </w:rPr>
      </w:pPr>
      <w:r w:rsidRPr="00E30E6F">
        <w:rPr>
          <w:rFonts w:cs="David" w:hint="cs"/>
          <w:u w:val="single"/>
          <w:rtl/>
        </w:rPr>
        <w:t>דוד רותם:</w:t>
      </w:r>
    </w:p>
    <w:p w14:paraId="26E59A09" w14:textId="77777777" w:rsidR="00E30E6F" w:rsidRPr="00E30E6F" w:rsidRDefault="00E30E6F" w:rsidP="00E30E6F">
      <w:pPr>
        <w:bidi/>
        <w:jc w:val="both"/>
        <w:rPr>
          <w:rFonts w:cs="David" w:hint="cs"/>
          <w:rtl/>
        </w:rPr>
      </w:pPr>
    </w:p>
    <w:p w14:paraId="51530962" w14:textId="77777777" w:rsidR="00E30E6F" w:rsidRPr="00E30E6F" w:rsidRDefault="00E30E6F" w:rsidP="00E30E6F">
      <w:pPr>
        <w:bidi/>
        <w:ind w:firstLine="567"/>
        <w:jc w:val="both"/>
        <w:rPr>
          <w:rFonts w:cs="David" w:hint="cs"/>
          <w:rtl/>
        </w:rPr>
      </w:pPr>
      <w:r w:rsidRPr="00E30E6F">
        <w:rPr>
          <w:rFonts w:cs="David" w:hint="cs"/>
          <w:rtl/>
        </w:rPr>
        <w:t xml:space="preserve">נעשתה פה עבודה רצינית מאוד ואני חושב שמן הראוי שניתן את הכבוד לעבודה הזאת על ידי כך שנבדוק ונלמד מה נאמר כאן. החוברת הזאת הונחה אתמול על שולחנם של חברי הכנסת, אז חבר הכנסת </w:t>
      </w:r>
      <w:proofErr w:type="spellStart"/>
      <w:r w:rsidRPr="00E30E6F">
        <w:rPr>
          <w:rFonts w:cs="David" w:hint="cs"/>
          <w:rtl/>
        </w:rPr>
        <w:t>אפללו</w:t>
      </w:r>
      <w:proofErr w:type="spellEnd"/>
      <w:r w:rsidRPr="00E30E6F">
        <w:rPr>
          <w:rFonts w:cs="David" w:hint="cs"/>
          <w:rtl/>
        </w:rPr>
        <w:t xml:space="preserve"> מצליח לקרוא בתוך לילה 40 עמודים, אני כבר זקן יותר אז קשה לי לקרוא 40 עמודים בתוך לילה אחד. אני חושב שמן הראוי שנקיים דיון רציני בעבודה הרצינית הזאת ולא נצביע עליה באופן - - - </w:t>
      </w:r>
    </w:p>
    <w:p w14:paraId="799BE4B1" w14:textId="77777777" w:rsidR="00E30E6F" w:rsidRPr="00E30E6F" w:rsidRDefault="00E30E6F" w:rsidP="00E30E6F">
      <w:pPr>
        <w:bidi/>
        <w:jc w:val="both"/>
        <w:rPr>
          <w:rFonts w:cs="David" w:hint="cs"/>
          <w:rtl/>
        </w:rPr>
      </w:pPr>
    </w:p>
    <w:p w14:paraId="6CA1504F" w14:textId="77777777" w:rsidR="00E30E6F" w:rsidRPr="00E30E6F" w:rsidRDefault="00E30E6F" w:rsidP="00E30E6F">
      <w:pPr>
        <w:bidi/>
        <w:jc w:val="both"/>
        <w:rPr>
          <w:rFonts w:cs="David" w:hint="cs"/>
          <w:rtl/>
        </w:rPr>
      </w:pPr>
      <w:r w:rsidRPr="00E30E6F">
        <w:rPr>
          <w:rFonts w:cs="David" w:hint="cs"/>
          <w:u w:val="single"/>
          <w:rtl/>
        </w:rPr>
        <w:t xml:space="preserve">אלי </w:t>
      </w:r>
      <w:proofErr w:type="spellStart"/>
      <w:r w:rsidRPr="00E30E6F">
        <w:rPr>
          <w:rFonts w:cs="David" w:hint="cs"/>
          <w:u w:val="single"/>
          <w:rtl/>
        </w:rPr>
        <w:t>אפללו</w:t>
      </w:r>
      <w:proofErr w:type="spellEnd"/>
      <w:r w:rsidRPr="00E30E6F">
        <w:rPr>
          <w:rFonts w:cs="David" w:hint="cs"/>
          <w:u w:val="single"/>
          <w:rtl/>
        </w:rPr>
        <w:t>:</w:t>
      </w:r>
    </w:p>
    <w:p w14:paraId="0392EA34" w14:textId="77777777" w:rsidR="00E30E6F" w:rsidRPr="00E30E6F" w:rsidRDefault="00E30E6F" w:rsidP="00E30E6F">
      <w:pPr>
        <w:bidi/>
        <w:jc w:val="both"/>
        <w:rPr>
          <w:rFonts w:cs="David" w:hint="cs"/>
          <w:rtl/>
        </w:rPr>
      </w:pPr>
    </w:p>
    <w:p w14:paraId="362F77FA" w14:textId="77777777" w:rsidR="00E30E6F" w:rsidRPr="00E30E6F" w:rsidRDefault="00E30E6F" w:rsidP="00E30E6F">
      <w:pPr>
        <w:bidi/>
        <w:jc w:val="both"/>
        <w:rPr>
          <w:rFonts w:cs="David" w:hint="cs"/>
          <w:rtl/>
        </w:rPr>
      </w:pPr>
      <w:r w:rsidRPr="00E30E6F">
        <w:rPr>
          <w:rFonts w:cs="David" w:hint="cs"/>
          <w:rtl/>
        </w:rPr>
        <w:tab/>
        <w:t>את החוברת הזאת לא קיבלנו אתמול, קיבלנו את זה לפני שבוע ימים. לי היה זמן לקרוא. בתוך שבוע ימים לא הספקת לעיין, זאת הבעיה. לא יפה להגיד דברים לא נכונים.</w:t>
      </w:r>
    </w:p>
    <w:p w14:paraId="561A764E" w14:textId="77777777" w:rsidR="00E30E6F" w:rsidRPr="00E30E6F" w:rsidRDefault="00E30E6F" w:rsidP="00E30E6F">
      <w:pPr>
        <w:bidi/>
        <w:jc w:val="both"/>
        <w:rPr>
          <w:rFonts w:cs="David" w:hint="cs"/>
          <w:rtl/>
        </w:rPr>
      </w:pPr>
    </w:p>
    <w:p w14:paraId="503968EC" w14:textId="77777777" w:rsidR="00E30E6F" w:rsidRPr="00E30E6F" w:rsidRDefault="00E30E6F" w:rsidP="00E30E6F">
      <w:pPr>
        <w:bidi/>
        <w:jc w:val="both"/>
        <w:rPr>
          <w:rFonts w:cs="David" w:hint="cs"/>
          <w:rtl/>
        </w:rPr>
      </w:pPr>
      <w:r w:rsidRPr="00E30E6F">
        <w:rPr>
          <w:rFonts w:cs="David" w:hint="cs"/>
          <w:u w:val="single"/>
          <w:rtl/>
        </w:rPr>
        <w:t>היו"ר דוד טל:</w:t>
      </w:r>
    </w:p>
    <w:p w14:paraId="457B16BA" w14:textId="77777777" w:rsidR="00E30E6F" w:rsidRPr="00E30E6F" w:rsidRDefault="00E30E6F" w:rsidP="00E30E6F">
      <w:pPr>
        <w:bidi/>
        <w:jc w:val="both"/>
        <w:rPr>
          <w:rFonts w:cs="David" w:hint="cs"/>
          <w:rtl/>
        </w:rPr>
      </w:pPr>
    </w:p>
    <w:p w14:paraId="1E23B41D" w14:textId="77777777" w:rsidR="00E30E6F" w:rsidRPr="00E30E6F" w:rsidRDefault="00E30E6F" w:rsidP="00E30E6F">
      <w:pPr>
        <w:bidi/>
        <w:jc w:val="both"/>
        <w:rPr>
          <w:rFonts w:cs="David" w:hint="cs"/>
          <w:rtl/>
        </w:rPr>
      </w:pPr>
      <w:r w:rsidRPr="00E30E6F">
        <w:rPr>
          <w:rFonts w:cs="David" w:hint="cs"/>
          <w:rtl/>
        </w:rPr>
        <w:tab/>
        <w:t xml:space="preserve">חלק גדול מהשינויים בתקנון הם על-פי הצעות של חברי כנסת שונים בבית. אזכיר את חברי הכנסת יורם </w:t>
      </w:r>
      <w:proofErr w:type="spellStart"/>
      <w:r w:rsidRPr="00E30E6F">
        <w:rPr>
          <w:rFonts w:cs="David" w:hint="cs"/>
          <w:rtl/>
        </w:rPr>
        <w:t>מרציאנו</w:t>
      </w:r>
      <w:proofErr w:type="spellEnd"/>
      <w:r w:rsidRPr="00E30E6F">
        <w:rPr>
          <w:rFonts w:cs="David" w:hint="cs"/>
          <w:rtl/>
        </w:rPr>
        <w:t xml:space="preserve">, אורית נוקד, יואל חסון, ראובן ריבלין, גדעון סער, הרב לוי </w:t>
      </w:r>
      <w:proofErr w:type="spellStart"/>
      <w:r w:rsidRPr="00E30E6F">
        <w:rPr>
          <w:rFonts w:cs="David" w:hint="cs"/>
          <w:rtl/>
        </w:rPr>
        <w:t>ואורלב</w:t>
      </w:r>
      <w:proofErr w:type="spellEnd"/>
      <w:r w:rsidRPr="00E30E6F">
        <w:rPr>
          <w:rFonts w:cs="David" w:hint="cs"/>
          <w:rtl/>
        </w:rPr>
        <w:t xml:space="preserve">. חלק מהנושאים כאן אלה הצעות לתיקון תקנון או הצעות חוק של חברי הכנסת שציינתי כאן, ברובן או בחלקן, על-ידי יושבת ראש הכנסת ונצטרך לדון בהן. </w:t>
      </w:r>
    </w:p>
    <w:p w14:paraId="5AC18E81" w14:textId="77777777" w:rsidR="00E30E6F" w:rsidRPr="00E30E6F" w:rsidRDefault="00E30E6F" w:rsidP="00E30E6F">
      <w:pPr>
        <w:bidi/>
        <w:jc w:val="both"/>
        <w:rPr>
          <w:rFonts w:cs="David" w:hint="cs"/>
          <w:rtl/>
        </w:rPr>
      </w:pPr>
    </w:p>
    <w:p w14:paraId="4E84E020" w14:textId="77777777" w:rsidR="00E30E6F" w:rsidRPr="00E30E6F" w:rsidRDefault="00E30E6F" w:rsidP="00E30E6F">
      <w:pPr>
        <w:bidi/>
        <w:jc w:val="both"/>
        <w:rPr>
          <w:rFonts w:cs="David" w:hint="cs"/>
          <w:rtl/>
        </w:rPr>
      </w:pPr>
      <w:r w:rsidRPr="00E30E6F">
        <w:rPr>
          <w:rFonts w:cs="David" w:hint="cs"/>
          <w:rtl/>
        </w:rPr>
        <w:tab/>
        <w:t xml:space="preserve">בבקשה, גברתי. </w:t>
      </w:r>
    </w:p>
    <w:p w14:paraId="5A970FBA" w14:textId="77777777" w:rsidR="00E30E6F" w:rsidRPr="00E30E6F" w:rsidRDefault="00E30E6F" w:rsidP="00E30E6F">
      <w:pPr>
        <w:bidi/>
        <w:jc w:val="both"/>
        <w:rPr>
          <w:rFonts w:cs="David" w:hint="cs"/>
          <w:rtl/>
        </w:rPr>
      </w:pPr>
    </w:p>
    <w:p w14:paraId="7043462F" w14:textId="77777777" w:rsidR="00E30E6F" w:rsidRPr="00E30E6F" w:rsidRDefault="00E30E6F" w:rsidP="00E30E6F">
      <w:pPr>
        <w:bidi/>
        <w:jc w:val="both"/>
        <w:rPr>
          <w:rFonts w:cs="David"/>
          <w:rtl/>
        </w:rPr>
      </w:pPr>
      <w:r w:rsidRPr="00E30E6F">
        <w:rPr>
          <w:rFonts w:cs="David" w:hint="eastAsia"/>
          <w:u w:val="single"/>
          <w:rtl/>
        </w:rPr>
        <w:t>יו</w:t>
      </w:r>
      <w:r w:rsidRPr="00E30E6F">
        <w:rPr>
          <w:rFonts w:cs="David"/>
          <w:u w:val="single"/>
          <w:rtl/>
        </w:rPr>
        <w:t>"</w:t>
      </w:r>
      <w:r w:rsidRPr="00E30E6F">
        <w:rPr>
          <w:rFonts w:cs="David" w:hint="eastAsia"/>
          <w:u w:val="single"/>
          <w:rtl/>
        </w:rPr>
        <w:t>ר</w:t>
      </w:r>
      <w:r w:rsidRPr="00E30E6F">
        <w:rPr>
          <w:rFonts w:cs="David"/>
          <w:u w:val="single"/>
          <w:rtl/>
        </w:rPr>
        <w:t xml:space="preserve"> הכנסת דליה איציק:</w:t>
      </w:r>
    </w:p>
    <w:p w14:paraId="5FE85D54" w14:textId="77777777" w:rsidR="00E30E6F" w:rsidRPr="00E30E6F" w:rsidRDefault="00E30E6F" w:rsidP="00E30E6F">
      <w:pPr>
        <w:bidi/>
        <w:jc w:val="both"/>
        <w:rPr>
          <w:rFonts w:cs="David"/>
          <w:rtl/>
        </w:rPr>
      </w:pPr>
    </w:p>
    <w:p w14:paraId="70513ADA" w14:textId="77777777" w:rsidR="00E30E6F" w:rsidRPr="00E30E6F" w:rsidRDefault="00E30E6F" w:rsidP="00E30E6F">
      <w:pPr>
        <w:bidi/>
        <w:jc w:val="both"/>
        <w:rPr>
          <w:rFonts w:cs="David" w:hint="cs"/>
          <w:rtl/>
        </w:rPr>
      </w:pPr>
      <w:r w:rsidRPr="00E30E6F">
        <w:rPr>
          <w:rFonts w:cs="David"/>
          <w:rtl/>
        </w:rPr>
        <w:tab/>
      </w:r>
      <w:r w:rsidRPr="00E30E6F">
        <w:rPr>
          <w:rFonts w:cs="David" w:hint="cs"/>
          <w:rtl/>
        </w:rPr>
        <w:t xml:space="preserve">אדוני יושב ראש הוועדה, חבריי חברי הכנסת, בוקר טוב לכם. החוברת הזו, שהונחה על שולחנכם, היא תוצר של החוברת הראשונה שהונחה עוד בט"ו בשבט בשנה שעברה, ביום ההולדת של הכנסת. </w:t>
      </w:r>
    </w:p>
    <w:p w14:paraId="774BA724" w14:textId="77777777" w:rsidR="00E30E6F" w:rsidRPr="00E30E6F" w:rsidRDefault="00E30E6F" w:rsidP="00E30E6F">
      <w:pPr>
        <w:bidi/>
        <w:jc w:val="both"/>
        <w:rPr>
          <w:rFonts w:cs="David" w:hint="cs"/>
          <w:rtl/>
        </w:rPr>
      </w:pPr>
    </w:p>
    <w:p w14:paraId="2C580A4A" w14:textId="77777777" w:rsidR="00E30E6F" w:rsidRPr="00E30E6F" w:rsidRDefault="00E30E6F" w:rsidP="00E30E6F">
      <w:pPr>
        <w:bidi/>
        <w:ind w:firstLine="567"/>
        <w:jc w:val="both"/>
        <w:rPr>
          <w:rFonts w:cs="David" w:hint="cs"/>
          <w:rtl/>
        </w:rPr>
      </w:pPr>
      <w:r w:rsidRPr="00E30E6F">
        <w:rPr>
          <w:rFonts w:cs="David" w:hint="cs"/>
          <w:rtl/>
        </w:rPr>
        <w:t xml:space="preserve">תקנון הכנסת הוא אחריות עצומה, הוא לדורות הבאים. הוא לא עניין של </w:t>
      </w:r>
      <w:proofErr w:type="spellStart"/>
      <w:r w:rsidRPr="00E30E6F">
        <w:rPr>
          <w:rFonts w:cs="David" w:hint="cs"/>
          <w:rtl/>
        </w:rPr>
        <w:t>קונקטורה</w:t>
      </w:r>
      <w:proofErr w:type="spellEnd"/>
      <w:r w:rsidRPr="00E30E6F">
        <w:rPr>
          <w:rFonts w:cs="David" w:hint="cs"/>
          <w:rtl/>
        </w:rPr>
        <w:t xml:space="preserve"> פוליטית, הוא לא עניין של מי שנוח לו בנקודת הזמן הזו. כמו שאני אומרת לחברי, גדעון סער: היום אתה פה, מחר אתה שם. לכן, אסור לעשות דרכי עבודת כנסת שנוחים פעם אחת לקואליציה ופעם אחרת נוחים לאופוזיציה, והפוך. יש לנו אחריות עצומה. </w:t>
      </w:r>
      <w:proofErr w:type="spellStart"/>
      <w:r w:rsidRPr="00E30E6F">
        <w:rPr>
          <w:rFonts w:cs="David" w:hint="cs"/>
          <w:rtl/>
        </w:rPr>
        <w:t>המפא"יניקים</w:t>
      </w:r>
      <w:proofErr w:type="spellEnd"/>
      <w:r w:rsidRPr="00E30E6F">
        <w:rPr>
          <w:rFonts w:cs="David" w:hint="cs"/>
          <w:rtl/>
        </w:rPr>
        <w:t xml:space="preserve"> שכתבו את התקנון הזה עשו עבודה לא רעה. </w:t>
      </w:r>
    </w:p>
    <w:p w14:paraId="488F7640" w14:textId="77777777" w:rsidR="00E30E6F" w:rsidRPr="00E30E6F" w:rsidRDefault="00E30E6F" w:rsidP="00E30E6F">
      <w:pPr>
        <w:bidi/>
        <w:jc w:val="both"/>
        <w:rPr>
          <w:rFonts w:cs="David" w:hint="cs"/>
          <w:rtl/>
        </w:rPr>
      </w:pPr>
    </w:p>
    <w:p w14:paraId="42B84606" w14:textId="77777777" w:rsidR="00E30E6F" w:rsidRPr="00E30E6F" w:rsidRDefault="00E30E6F" w:rsidP="00E30E6F">
      <w:pPr>
        <w:bidi/>
        <w:jc w:val="both"/>
        <w:rPr>
          <w:rFonts w:cs="David" w:hint="cs"/>
          <w:rtl/>
        </w:rPr>
      </w:pPr>
      <w:r w:rsidRPr="00E30E6F">
        <w:rPr>
          <w:rFonts w:cs="David" w:hint="cs"/>
          <w:u w:val="single"/>
          <w:rtl/>
        </w:rPr>
        <w:t xml:space="preserve">יורם </w:t>
      </w:r>
      <w:proofErr w:type="spellStart"/>
      <w:r w:rsidRPr="00E30E6F">
        <w:rPr>
          <w:rFonts w:cs="David" w:hint="cs"/>
          <w:u w:val="single"/>
          <w:rtl/>
        </w:rPr>
        <w:t>מרציאנו</w:t>
      </w:r>
      <w:proofErr w:type="spellEnd"/>
      <w:r w:rsidRPr="00E30E6F">
        <w:rPr>
          <w:rFonts w:cs="David" w:hint="cs"/>
          <w:u w:val="single"/>
          <w:rtl/>
        </w:rPr>
        <w:t>:</w:t>
      </w:r>
    </w:p>
    <w:p w14:paraId="326326AD" w14:textId="77777777" w:rsidR="00E30E6F" w:rsidRPr="00E30E6F" w:rsidRDefault="00E30E6F" w:rsidP="00E30E6F">
      <w:pPr>
        <w:bidi/>
        <w:jc w:val="both"/>
        <w:rPr>
          <w:rFonts w:cs="David" w:hint="cs"/>
          <w:rtl/>
        </w:rPr>
      </w:pPr>
    </w:p>
    <w:p w14:paraId="20CF942A" w14:textId="77777777" w:rsidR="00E30E6F" w:rsidRPr="00E30E6F" w:rsidRDefault="00E30E6F" w:rsidP="00E30E6F">
      <w:pPr>
        <w:bidi/>
        <w:jc w:val="both"/>
        <w:rPr>
          <w:rFonts w:cs="David" w:hint="cs"/>
          <w:rtl/>
        </w:rPr>
      </w:pPr>
      <w:r w:rsidRPr="00E30E6F">
        <w:rPr>
          <w:rFonts w:cs="David" w:hint="cs"/>
          <w:rtl/>
        </w:rPr>
        <w:tab/>
        <w:t xml:space="preserve"> הלוואי והם היו היום. </w:t>
      </w:r>
    </w:p>
    <w:p w14:paraId="5673D683" w14:textId="77777777" w:rsidR="00E30E6F" w:rsidRPr="00E30E6F" w:rsidRDefault="00E30E6F" w:rsidP="00E30E6F">
      <w:pPr>
        <w:bidi/>
        <w:jc w:val="both"/>
        <w:rPr>
          <w:rFonts w:cs="David" w:hint="cs"/>
          <w:rtl/>
        </w:rPr>
      </w:pPr>
    </w:p>
    <w:p w14:paraId="34F955D4" w14:textId="77777777" w:rsidR="00E30E6F" w:rsidRPr="00E30E6F" w:rsidRDefault="00E30E6F" w:rsidP="00E30E6F">
      <w:pPr>
        <w:bidi/>
        <w:jc w:val="both"/>
        <w:rPr>
          <w:rFonts w:cs="David"/>
          <w:rtl/>
        </w:rPr>
      </w:pPr>
      <w:r w:rsidRPr="00E30E6F">
        <w:rPr>
          <w:rFonts w:cs="David" w:hint="eastAsia"/>
          <w:u w:val="single"/>
          <w:rtl/>
        </w:rPr>
        <w:t>יו</w:t>
      </w:r>
      <w:r w:rsidRPr="00E30E6F">
        <w:rPr>
          <w:rFonts w:cs="David"/>
          <w:u w:val="single"/>
          <w:rtl/>
        </w:rPr>
        <w:t>"</w:t>
      </w:r>
      <w:r w:rsidRPr="00E30E6F">
        <w:rPr>
          <w:rFonts w:cs="David" w:hint="eastAsia"/>
          <w:u w:val="single"/>
          <w:rtl/>
        </w:rPr>
        <w:t>ר</w:t>
      </w:r>
      <w:r w:rsidRPr="00E30E6F">
        <w:rPr>
          <w:rFonts w:cs="David"/>
          <w:u w:val="single"/>
          <w:rtl/>
        </w:rPr>
        <w:t xml:space="preserve"> הכנסת דליה איציק:</w:t>
      </w:r>
    </w:p>
    <w:p w14:paraId="5C5E719E" w14:textId="77777777" w:rsidR="00E30E6F" w:rsidRPr="00E30E6F" w:rsidRDefault="00E30E6F" w:rsidP="00E30E6F">
      <w:pPr>
        <w:bidi/>
        <w:jc w:val="both"/>
        <w:rPr>
          <w:rFonts w:cs="David"/>
          <w:rtl/>
        </w:rPr>
      </w:pPr>
    </w:p>
    <w:p w14:paraId="2E399ECE" w14:textId="77777777" w:rsidR="00E30E6F" w:rsidRPr="00E30E6F" w:rsidRDefault="00E30E6F" w:rsidP="00E30E6F">
      <w:pPr>
        <w:bidi/>
        <w:jc w:val="both"/>
        <w:rPr>
          <w:rFonts w:cs="David" w:hint="cs"/>
          <w:rtl/>
        </w:rPr>
      </w:pPr>
      <w:r w:rsidRPr="00E30E6F">
        <w:rPr>
          <w:rFonts w:cs="David"/>
          <w:rtl/>
        </w:rPr>
        <w:tab/>
      </w:r>
      <w:r w:rsidRPr="00E30E6F">
        <w:rPr>
          <w:rFonts w:cs="David" w:hint="cs"/>
          <w:rtl/>
        </w:rPr>
        <w:t xml:space="preserve">אמת, התקנון הזה הוא להביא את הממשלה הרבה יותר לכנסת, ולהביא גם את ראש הממשלה יותר לכנסת. לא פשוט. אם כבר אנחנו רוצים לדון בענייני קואליציה אופוזיציה, כדאי שנגיד שהפעם הקואליציה משלמת כאן מחיר לא פשוט, כי הקואליציה בזאת הפעם יוצאת עם מסרים לראש הממשלה. </w:t>
      </w:r>
    </w:p>
    <w:p w14:paraId="738E0798" w14:textId="77777777" w:rsidR="00E30E6F" w:rsidRPr="00E30E6F" w:rsidRDefault="00E30E6F" w:rsidP="00E30E6F">
      <w:pPr>
        <w:bidi/>
        <w:jc w:val="both"/>
        <w:rPr>
          <w:rFonts w:cs="David" w:hint="cs"/>
          <w:rtl/>
        </w:rPr>
      </w:pPr>
    </w:p>
    <w:p w14:paraId="2AC64C5A" w14:textId="77777777" w:rsidR="00E30E6F" w:rsidRPr="00E30E6F" w:rsidRDefault="00E30E6F" w:rsidP="00E30E6F">
      <w:pPr>
        <w:bidi/>
        <w:ind w:firstLine="567"/>
        <w:jc w:val="both"/>
        <w:rPr>
          <w:rFonts w:cs="David" w:hint="cs"/>
          <w:rtl/>
        </w:rPr>
      </w:pPr>
      <w:r w:rsidRPr="00E30E6F">
        <w:rPr>
          <w:rFonts w:cs="David" w:hint="cs"/>
          <w:rtl/>
        </w:rPr>
        <w:t xml:space="preserve">אני מאמינה שכנסת חזקה היא דמוקרטיה חזקה. אני מאמינה שכנסת חלשה לא יכולה לפקח על פעולות הממשלה, כשהיא לא יכולה לפקח על פעולות הממשלה, לאחד משני תפקידיה  - חקיקה ופיקוח </w:t>
      </w:r>
      <w:proofErr w:type="spellStart"/>
      <w:r w:rsidRPr="00E30E6F">
        <w:rPr>
          <w:rFonts w:cs="David" w:hint="cs"/>
          <w:rtl/>
        </w:rPr>
        <w:t>פרלמנטרי</w:t>
      </w:r>
      <w:proofErr w:type="spellEnd"/>
      <w:r w:rsidRPr="00E30E6F">
        <w:rPr>
          <w:rFonts w:cs="David" w:hint="cs"/>
          <w:rtl/>
        </w:rPr>
        <w:t xml:space="preserve"> על פעולות הממשלה - היא חוטאת חטא גדול מאוד. בהרבה מקרים גם אנחנו לא עושים את עבודתנו נכונה, אבל בהרבה מקרים אין לנו כלי עבודה לעשות את העבודה הנכונה. מה שהצית אצלי את התחושה הזאת הייתה דווקא המלחמה האחרונה. חשבנו שיכולנו לעשות עבודה הרבה יותר בסיסית ורצינית בכמה ועדות, אבל פתאום ראיתי שהאלוף הזה איננו יכול להגיע ואין שום כלי להביא אותו, ושר אחר לא יכול להגיע ואין שום כלי להביא אותו. </w:t>
      </w:r>
    </w:p>
    <w:p w14:paraId="146BF589" w14:textId="77777777" w:rsidR="00E30E6F" w:rsidRPr="00E30E6F" w:rsidRDefault="00E30E6F" w:rsidP="00E30E6F">
      <w:pPr>
        <w:bidi/>
        <w:ind w:firstLine="567"/>
        <w:jc w:val="both"/>
        <w:rPr>
          <w:rFonts w:cs="David" w:hint="cs"/>
          <w:rtl/>
        </w:rPr>
      </w:pPr>
    </w:p>
    <w:p w14:paraId="0CB73E46" w14:textId="77777777" w:rsidR="00E30E6F" w:rsidRPr="00E30E6F" w:rsidRDefault="00E30E6F" w:rsidP="00E30E6F">
      <w:pPr>
        <w:bidi/>
        <w:ind w:firstLine="567"/>
        <w:jc w:val="both"/>
        <w:rPr>
          <w:rFonts w:cs="David" w:hint="cs"/>
          <w:rtl/>
        </w:rPr>
      </w:pPr>
      <w:r w:rsidRPr="00E30E6F">
        <w:rPr>
          <w:rFonts w:cs="David" w:hint="cs"/>
          <w:rtl/>
        </w:rPr>
        <w:t xml:space="preserve">אני איתנה בדעתי שבין שלוש הרשויות, החלשה ביותר היא הכנסת. מתנהל ויכוח אדיר עכשיו בין שתי רשויות: בין הרשות המבצעת לבין הרשות השופטת. אנחנו לכאורה לא בעניין הזה, אנחנו רק לכאורה לא בעניין הזה, כי את ההחלטות אנחנו נקבל בסוף. אם חוק כזה או תקנון כזה או תיקון כזה יעבור </w:t>
      </w:r>
      <w:r w:rsidRPr="00E30E6F">
        <w:rPr>
          <w:rFonts w:cs="David"/>
          <w:rtl/>
        </w:rPr>
        <w:t>–</w:t>
      </w:r>
      <w:r w:rsidRPr="00E30E6F">
        <w:rPr>
          <w:rFonts w:cs="David" w:hint="cs"/>
          <w:rtl/>
        </w:rPr>
        <w:t xml:space="preserve"> אנחנו, בזכות האצבע, נהיה מאוד רלוונטיים. אני מציעה להתעלם מהנושאים אישיים; האם נשיאת בית המשפט העליון אינה אוהבת את שר המשפטים; האם שר המשפטים אינו אוהב את נשיאת בית המשפט העליון - זה בכלל לא מענייננו. </w:t>
      </w:r>
    </w:p>
    <w:p w14:paraId="6CDCAB10" w14:textId="77777777" w:rsidR="00E30E6F" w:rsidRPr="00E30E6F" w:rsidRDefault="00E30E6F" w:rsidP="00E30E6F">
      <w:pPr>
        <w:bidi/>
        <w:ind w:firstLine="567"/>
        <w:jc w:val="both"/>
        <w:rPr>
          <w:rFonts w:cs="David" w:hint="cs"/>
          <w:rtl/>
        </w:rPr>
      </w:pPr>
    </w:p>
    <w:p w14:paraId="689B8862" w14:textId="77777777" w:rsidR="00E30E6F" w:rsidRPr="00E30E6F" w:rsidRDefault="00E30E6F" w:rsidP="00E30E6F">
      <w:pPr>
        <w:bidi/>
        <w:jc w:val="both"/>
        <w:rPr>
          <w:rFonts w:cs="David" w:hint="cs"/>
          <w:rtl/>
        </w:rPr>
      </w:pPr>
      <w:r w:rsidRPr="00E30E6F">
        <w:rPr>
          <w:rFonts w:cs="David" w:hint="cs"/>
          <w:u w:val="single"/>
          <w:rtl/>
        </w:rPr>
        <w:t>היו"ר דוד טל:</w:t>
      </w:r>
    </w:p>
    <w:p w14:paraId="31CC164E" w14:textId="77777777" w:rsidR="00E30E6F" w:rsidRPr="00E30E6F" w:rsidRDefault="00E30E6F" w:rsidP="00E30E6F">
      <w:pPr>
        <w:bidi/>
        <w:ind w:firstLine="567"/>
        <w:jc w:val="both"/>
        <w:rPr>
          <w:rFonts w:cs="David" w:hint="cs"/>
          <w:rtl/>
        </w:rPr>
      </w:pPr>
    </w:p>
    <w:p w14:paraId="7D808E17" w14:textId="77777777" w:rsidR="00E30E6F" w:rsidRPr="00E30E6F" w:rsidRDefault="00E30E6F" w:rsidP="00E30E6F">
      <w:pPr>
        <w:bidi/>
        <w:ind w:firstLine="567"/>
        <w:jc w:val="both"/>
        <w:rPr>
          <w:rFonts w:cs="David" w:hint="cs"/>
          <w:rtl/>
        </w:rPr>
      </w:pPr>
      <w:r w:rsidRPr="00E30E6F">
        <w:rPr>
          <w:rFonts w:cs="David" w:hint="cs"/>
          <w:rtl/>
        </w:rPr>
        <w:t xml:space="preserve">דרך אגב, יכול להיות גם ששני הדברים נכונים. </w:t>
      </w:r>
    </w:p>
    <w:p w14:paraId="47D80DCD" w14:textId="77777777" w:rsidR="00E30E6F" w:rsidRPr="00E30E6F" w:rsidRDefault="00E30E6F" w:rsidP="00E30E6F">
      <w:pPr>
        <w:bidi/>
        <w:ind w:firstLine="567"/>
        <w:jc w:val="both"/>
        <w:rPr>
          <w:rFonts w:cs="David" w:hint="cs"/>
          <w:rtl/>
        </w:rPr>
      </w:pPr>
    </w:p>
    <w:p w14:paraId="46965EA5" w14:textId="77777777" w:rsidR="00E30E6F" w:rsidRPr="00E30E6F" w:rsidRDefault="00E30E6F" w:rsidP="00E30E6F">
      <w:pPr>
        <w:bidi/>
        <w:jc w:val="both"/>
        <w:rPr>
          <w:rFonts w:cs="David"/>
          <w:rtl/>
        </w:rPr>
      </w:pPr>
      <w:r w:rsidRPr="00E30E6F">
        <w:rPr>
          <w:rFonts w:cs="David" w:hint="eastAsia"/>
          <w:u w:val="single"/>
          <w:rtl/>
        </w:rPr>
        <w:t>יו</w:t>
      </w:r>
      <w:r w:rsidRPr="00E30E6F">
        <w:rPr>
          <w:rFonts w:cs="David"/>
          <w:u w:val="single"/>
          <w:rtl/>
        </w:rPr>
        <w:t>"</w:t>
      </w:r>
      <w:r w:rsidRPr="00E30E6F">
        <w:rPr>
          <w:rFonts w:cs="David" w:hint="eastAsia"/>
          <w:u w:val="single"/>
          <w:rtl/>
        </w:rPr>
        <w:t>ר</w:t>
      </w:r>
      <w:r w:rsidRPr="00E30E6F">
        <w:rPr>
          <w:rFonts w:cs="David"/>
          <w:u w:val="single"/>
          <w:rtl/>
        </w:rPr>
        <w:t xml:space="preserve"> הכנסת דליה איציק:</w:t>
      </w:r>
    </w:p>
    <w:p w14:paraId="11B9AC5F" w14:textId="77777777" w:rsidR="00E30E6F" w:rsidRPr="00E30E6F" w:rsidRDefault="00E30E6F" w:rsidP="00E30E6F">
      <w:pPr>
        <w:bidi/>
        <w:jc w:val="both"/>
        <w:rPr>
          <w:rFonts w:cs="David"/>
          <w:rtl/>
        </w:rPr>
      </w:pPr>
    </w:p>
    <w:p w14:paraId="1B16767B" w14:textId="77777777" w:rsidR="00E30E6F" w:rsidRPr="00E30E6F" w:rsidRDefault="00E30E6F" w:rsidP="00E30E6F">
      <w:pPr>
        <w:bidi/>
        <w:ind w:firstLine="567"/>
        <w:jc w:val="both"/>
        <w:rPr>
          <w:rFonts w:cs="David" w:hint="cs"/>
          <w:rtl/>
        </w:rPr>
      </w:pPr>
      <w:r w:rsidRPr="00E30E6F">
        <w:rPr>
          <w:rFonts w:cs="David" w:hint="cs"/>
          <w:rtl/>
        </w:rPr>
        <w:t xml:space="preserve">יכול להיות. זה גם ממש לא חשוב אם יושבת ראש הכנסת אוהבת את הקואליציה או לא אוהבת את הקואליציה. זה לא מענייננו. מה שמענייננו הוא האם מעניקים היום כלי עבודה לחברי הכנסת כדי שיוכלו לפקח פיקוח </w:t>
      </w:r>
      <w:proofErr w:type="spellStart"/>
      <w:r w:rsidRPr="00E30E6F">
        <w:rPr>
          <w:rFonts w:cs="David" w:hint="cs"/>
          <w:rtl/>
        </w:rPr>
        <w:t>פרלמנטרי</w:t>
      </w:r>
      <w:proofErr w:type="spellEnd"/>
      <w:r w:rsidRPr="00E30E6F">
        <w:rPr>
          <w:rFonts w:cs="David" w:hint="cs"/>
          <w:rtl/>
        </w:rPr>
        <w:t xml:space="preserve"> הרבה יותר הדוק על פעולות הממשלה. </w:t>
      </w:r>
    </w:p>
    <w:p w14:paraId="47CC087A" w14:textId="77777777" w:rsidR="00E30E6F" w:rsidRPr="00E30E6F" w:rsidRDefault="00E30E6F" w:rsidP="00E30E6F">
      <w:pPr>
        <w:bidi/>
        <w:jc w:val="both"/>
        <w:rPr>
          <w:rFonts w:cs="David" w:hint="cs"/>
          <w:rtl/>
        </w:rPr>
      </w:pPr>
    </w:p>
    <w:p w14:paraId="796E0835" w14:textId="77777777" w:rsidR="00E30E6F" w:rsidRPr="00E30E6F" w:rsidRDefault="00E30E6F" w:rsidP="00E30E6F">
      <w:pPr>
        <w:bidi/>
        <w:ind w:firstLine="567"/>
        <w:jc w:val="both"/>
        <w:rPr>
          <w:rFonts w:cs="David" w:hint="cs"/>
          <w:rtl/>
        </w:rPr>
      </w:pPr>
      <w:r w:rsidRPr="00E30E6F">
        <w:rPr>
          <w:rFonts w:cs="David" w:hint="cs"/>
          <w:rtl/>
        </w:rPr>
        <w:t xml:space="preserve">חבריי חברי הכנסת, התקנון הזה הוא תוצר של עבודה של הרבה מאוד חברי כנסת, שיושבים גם בחדר הזה. יכולתי להביא את החוברת הזאת הרבה קודם. חשבתי שהעובדה שאנחנו נותנים את זה לחברי הכנסת, חברי הכנסת מסתכלים, ושוב אנחנו בודקים חשובה. יעידו חברי כנסת באופן בודד, בחדרי לא מעט פעמים עולות שאלות, הופכים בהן ומטפלים. זה לא פשוט כל כך. ולכן, חברי חבר הכנסת יורם </w:t>
      </w:r>
      <w:proofErr w:type="spellStart"/>
      <w:r w:rsidRPr="00E30E6F">
        <w:rPr>
          <w:rFonts w:cs="David" w:hint="cs"/>
          <w:rtl/>
        </w:rPr>
        <w:t>מרציאנו</w:t>
      </w:r>
      <w:proofErr w:type="spellEnd"/>
      <w:r w:rsidRPr="00E30E6F">
        <w:rPr>
          <w:rFonts w:cs="David" w:hint="cs"/>
          <w:rtl/>
        </w:rPr>
        <w:t>, האף שאתה מתכוון לטוב ואני מודה לך על האמון שאתה נותן בי, אני לא מציעה בשום אופן לאשר את התקנון ככה. אני מציעה לעבור, אני מציעה להסתכל, אני מציעה לבדוק. החוכמה לא נמצאת רק בחדר אחד, היא נמצאת בהרבה מאוד מקומות, ויכול להיות שתביאו רעיונות שהם יותר טובים מאלה שחשבנו עליהם. אני רוצה שתדעו שלקחנו את זה באופן מאוד רציני. אני אישית טיפלתי בעניין ועברתי אחד- אחד ושוב הפכתי.</w:t>
      </w:r>
    </w:p>
    <w:p w14:paraId="0D3DDBEF" w14:textId="77777777" w:rsidR="00E30E6F" w:rsidRPr="00E30E6F" w:rsidRDefault="00E30E6F" w:rsidP="00E30E6F">
      <w:pPr>
        <w:bidi/>
        <w:jc w:val="both"/>
        <w:rPr>
          <w:rFonts w:cs="David" w:hint="cs"/>
          <w:rtl/>
        </w:rPr>
      </w:pPr>
    </w:p>
    <w:p w14:paraId="192B0AE9" w14:textId="77777777" w:rsidR="00E30E6F" w:rsidRPr="00E30E6F" w:rsidRDefault="00E30E6F" w:rsidP="00E30E6F">
      <w:pPr>
        <w:bidi/>
        <w:ind w:firstLine="567"/>
        <w:jc w:val="both"/>
        <w:rPr>
          <w:rFonts w:cs="David" w:hint="cs"/>
          <w:rtl/>
        </w:rPr>
      </w:pPr>
      <w:r w:rsidRPr="00E30E6F">
        <w:rPr>
          <w:rFonts w:cs="David" w:hint="cs"/>
          <w:rtl/>
        </w:rPr>
        <w:t xml:space="preserve">יש כמה ניסיונות שאנחנו יוצאים אתם לדרך, אינני יודעת אם הם יצליחו. אני רוצה להגיד מילה טובה לראש הממשלה, אני יודעת שזה חטא. אני לא מכירה הרבה ראשי ממשלה שהיו מוכנים להגיע לשעת שאילתות, כשזה פעם ראשונה בהיסטוריה שזה קורה. אני לא מכירה הרבה ממשלה כאלה. אני גם יודעת - - - </w:t>
      </w:r>
    </w:p>
    <w:p w14:paraId="234E5122" w14:textId="77777777" w:rsidR="00E30E6F" w:rsidRPr="00E30E6F" w:rsidRDefault="00E30E6F" w:rsidP="00E30E6F">
      <w:pPr>
        <w:bidi/>
        <w:jc w:val="both"/>
        <w:rPr>
          <w:rFonts w:cs="David" w:hint="cs"/>
          <w:rtl/>
        </w:rPr>
      </w:pPr>
    </w:p>
    <w:p w14:paraId="0E8B3994" w14:textId="77777777" w:rsidR="00E30E6F" w:rsidRPr="00E30E6F" w:rsidRDefault="00E30E6F" w:rsidP="00E30E6F">
      <w:pPr>
        <w:bidi/>
        <w:jc w:val="both"/>
        <w:rPr>
          <w:rFonts w:cs="David" w:hint="cs"/>
          <w:rtl/>
        </w:rPr>
      </w:pPr>
      <w:r w:rsidRPr="00E30E6F">
        <w:rPr>
          <w:rFonts w:cs="David" w:hint="cs"/>
          <w:u w:val="single"/>
          <w:rtl/>
        </w:rPr>
        <w:t>נסים זאב:</w:t>
      </w:r>
    </w:p>
    <w:p w14:paraId="0E2CAD66" w14:textId="77777777" w:rsidR="00E30E6F" w:rsidRPr="00E30E6F" w:rsidRDefault="00E30E6F" w:rsidP="00E30E6F">
      <w:pPr>
        <w:bidi/>
        <w:jc w:val="both"/>
        <w:rPr>
          <w:rFonts w:cs="David" w:hint="cs"/>
          <w:rtl/>
        </w:rPr>
      </w:pPr>
    </w:p>
    <w:p w14:paraId="6304D23B" w14:textId="77777777" w:rsidR="00E30E6F" w:rsidRPr="00E30E6F" w:rsidRDefault="00E30E6F" w:rsidP="00E30E6F">
      <w:pPr>
        <w:bidi/>
        <w:jc w:val="both"/>
        <w:rPr>
          <w:rFonts w:cs="David" w:hint="cs"/>
          <w:rtl/>
        </w:rPr>
      </w:pPr>
      <w:r w:rsidRPr="00E30E6F">
        <w:rPr>
          <w:rFonts w:cs="David" w:hint="cs"/>
          <w:rtl/>
        </w:rPr>
        <w:tab/>
        <w:t xml:space="preserve"> זה בגלל שהממשלה חלשה עכשיו. </w:t>
      </w:r>
    </w:p>
    <w:p w14:paraId="4B0219C5" w14:textId="77777777" w:rsidR="00E30E6F" w:rsidRPr="00E30E6F" w:rsidRDefault="00E30E6F" w:rsidP="00E30E6F">
      <w:pPr>
        <w:bidi/>
        <w:jc w:val="both"/>
        <w:rPr>
          <w:rFonts w:cs="David" w:hint="cs"/>
          <w:rtl/>
        </w:rPr>
      </w:pPr>
    </w:p>
    <w:p w14:paraId="2AA36978" w14:textId="77777777" w:rsidR="00E30E6F" w:rsidRPr="00E30E6F" w:rsidRDefault="00E30E6F" w:rsidP="00E30E6F">
      <w:pPr>
        <w:bidi/>
        <w:jc w:val="both"/>
        <w:rPr>
          <w:rFonts w:cs="David"/>
          <w:rtl/>
        </w:rPr>
      </w:pPr>
      <w:r w:rsidRPr="00E30E6F">
        <w:rPr>
          <w:rFonts w:cs="David" w:hint="eastAsia"/>
          <w:u w:val="single"/>
          <w:rtl/>
        </w:rPr>
        <w:t>יו</w:t>
      </w:r>
      <w:r w:rsidRPr="00E30E6F">
        <w:rPr>
          <w:rFonts w:cs="David"/>
          <w:u w:val="single"/>
          <w:rtl/>
        </w:rPr>
        <w:t>"</w:t>
      </w:r>
      <w:r w:rsidRPr="00E30E6F">
        <w:rPr>
          <w:rFonts w:cs="David" w:hint="eastAsia"/>
          <w:u w:val="single"/>
          <w:rtl/>
        </w:rPr>
        <w:t>ר</w:t>
      </w:r>
      <w:r w:rsidRPr="00E30E6F">
        <w:rPr>
          <w:rFonts w:cs="David"/>
          <w:u w:val="single"/>
          <w:rtl/>
        </w:rPr>
        <w:t xml:space="preserve"> הכנסת דליה איציק:</w:t>
      </w:r>
    </w:p>
    <w:p w14:paraId="5A11DE55" w14:textId="77777777" w:rsidR="00E30E6F" w:rsidRPr="00E30E6F" w:rsidRDefault="00E30E6F" w:rsidP="00E30E6F">
      <w:pPr>
        <w:bidi/>
        <w:jc w:val="both"/>
        <w:rPr>
          <w:rFonts w:cs="David"/>
          <w:rtl/>
        </w:rPr>
      </w:pPr>
    </w:p>
    <w:p w14:paraId="7A8B567D" w14:textId="77777777" w:rsidR="00E30E6F" w:rsidRPr="00E30E6F" w:rsidRDefault="00E30E6F" w:rsidP="00E30E6F">
      <w:pPr>
        <w:bidi/>
        <w:jc w:val="both"/>
        <w:rPr>
          <w:rFonts w:cs="David" w:hint="cs"/>
          <w:rtl/>
        </w:rPr>
      </w:pPr>
      <w:r w:rsidRPr="00E30E6F">
        <w:rPr>
          <w:rFonts w:cs="David"/>
          <w:rtl/>
        </w:rPr>
        <w:tab/>
      </w:r>
      <w:r w:rsidRPr="00E30E6F">
        <w:rPr>
          <w:rFonts w:cs="David" w:hint="cs"/>
          <w:rtl/>
        </w:rPr>
        <w:t xml:space="preserve">אני גם לא בטוחה שזה יעלה יפה. מאוד יכול להיות שראש הממשלה או שר יגיע לשעת שאילתות, וחברי-הכנסת לא יאפשרו לדבר והדיון יהיה לא תרבותי. אבל זה מסוג הדברים שמוכרחים לנסות אותם ולראות איך זה ילך. אני מאמינה שכל ראש ממשלה צריך לדבר יותר עם הכנסת. אני מאמינה שהפורומים האחרים, מפורום קיסריה ועד כנס שדרות - שאינני משתתפת בהם באופן עקרוני לחלוטין, הגם שהתבקשתי לפתוח ולנעול כמה פורומים כאלה </w:t>
      </w:r>
      <w:r w:rsidRPr="00E30E6F">
        <w:rPr>
          <w:rFonts w:cs="David"/>
          <w:rtl/>
        </w:rPr>
        <w:t>–</w:t>
      </w:r>
      <w:r w:rsidRPr="00E30E6F">
        <w:rPr>
          <w:rFonts w:cs="David" w:hint="cs"/>
          <w:rtl/>
        </w:rPr>
        <w:t xml:space="preserve"> הם לא המקום לדיון.  הכנסת היא המקום שהדיון, העיון והליבון של הדברים צריכים להתקיים בו.</w:t>
      </w:r>
    </w:p>
    <w:p w14:paraId="4E820407" w14:textId="77777777" w:rsidR="00E30E6F" w:rsidRPr="00E30E6F" w:rsidRDefault="00E30E6F" w:rsidP="00E30E6F">
      <w:pPr>
        <w:bidi/>
        <w:jc w:val="both"/>
        <w:rPr>
          <w:rFonts w:cs="David" w:hint="cs"/>
          <w:rtl/>
        </w:rPr>
      </w:pPr>
    </w:p>
    <w:p w14:paraId="6CE15BE1" w14:textId="77777777" w:rsidR="00E30E6F" w:rsidRPr="00E30E6F" w:rsidRDefault="00E30E6F" w:rsidP="00E30E6F">
      <w:pPr>
        <w:bidi/>
        <w:jc w:val="both"/>
        <w:rPr>
          <w:rFonts w:cs="David" w:hint="cs"/>
          <w:rtl/>
        </w:rPr>
      </w:pPr>
      <w:r w:rsidRPr="00E30E6F">
        <w:rPr>
          <w:rFonts w:cs="David" w:hint="cs"/>
          <w:rtl/>
        </w:rPr>
        <w:tab/>
        <w:t xml:space="preserve">בהזדמנות הזאת אני רוצה לומר תודה לכמה אנשים. תודה לחברי הכנסת שהיו מאוד פעילים ביצירת התקנון הזה. אני רוצה לומר למי שהיה ראש המטה שלי, ישי מישור, שעכשיו נמצא בלונדון בבית ספר גבוה מאוד, תודה על זה שהוא כינס את החוברת הראשונה. אני רוצה לומר תודה ללשכה, למזכיר הכנסת, למזכירות הכנסת, </w:t>
      </w:r>
      <w:proofErr w:type="spellStart"/>
      <w:r w:rsidRPr="00E30E6F">
        <w:rPr>
          <w:rFonts w:cs="David" w:hint="cs"/>
          <w:rtl/>
        </w:rPr>
        <w:t>לנאזם</w:t>
      </w:r>
      <w:proofErr w:type="spellEnd"/>
      <w:r w:rsidRPr="00E30E6F">
        <w:rPr>
          <w:rFonts w:cs="David" w:hint="cs"/>
          <w:rtl/>
        </w:rPr>
        <w:t xml:space="preserve"> וירדנה, שצברו הרבה מאוד ניסיון. תודה למזכיר הכנסת, שמאז שהוא נכנס לקח את הסוגיה מאוד ברצינות. אני רוצה לומר תודה להרבה חברי כנסת, שמטעמים מובנים לא אזכיר את שמם, ששיתפו פעולה באורח מרשים וסילקו את העניין של אופוזיציה-קואליציה. כמו שאמרתי, זה איננו עניין של משב רוח ולא מצב רוח. יש פה אחריות לדורות הבאים, זו לא מילה מנופחת. תזכרו שאתם שותפים לדבר הזה. זאת הכנסת ששותפה למשהו שלא התקיים כאן 40 שנה. יכול מאוד להיות שיום אחד כולנו נגיד שחבל שעשינו את זה, אבל יש לקונה בתקנון. </w:t>
      </w:r>
    </w:p>
    <w:p w14:paraId="1C8EB0B0" w14:textId="77777777" w:rsidR="00E30E6F" w:rsidRPr="00E30E6F" w:rsidRDefault="00E30E6F" w:rsidP="00E30E6F">
      <w:pPr>
        <w:bidi/>
        <w:jc w:val="both"/>
        <w:rPr>
          <w:rFonts w:cs="David" w:hint="cs"/>
          <w:rtl/>
        </w:rPr>
      </w:pPr>
    </w:p>
    <w:p w14:paraId="291D23C9" w14:textId="77777777" w:rsidR="00E30E6F" w:rsidRPr="00E30E6F" w:rsidRDefault="00E30E6F" w:rsidP="00E30E6F">
      <w:pPr>
        <w:bidi/>
        <w:ind w:firstLine="567"/>
        <w:jc w:val="both"/>
        <w:rPr>
          <w:rFonts w:cs="David" w:hint="cs"/>
          <w:rtl/>
        </w:rPr>
      </w:pPr>
      <w:r w:rsidRPr="00E30E6F">
        <w:rPr>
          <w:rFonts w:cs="David" w:hint="cs"/>
          <w:rtl/>
        </w:rPr>
        <w:t xml:space="preserve">אדוני יושב ראש הוועדה, אני מתרשמת מהמרץ, מאיך שאתה עושה את הדברים ומאוד מודה לך על זה. אני רוצה להביא את הישיבה אתמול כמשל. אתם יודעים שכמה פעמים הפסקתי ישיבות כי שרים לא הגיעו. אתמול הייתה הצעה דחופה לסדר היום, וחבר הכנסת שפותח את סדר היום לא נמצא; השני לא נמצא כי הוא חושב שהראשון נמצא, אז אני אפילו לא יכולה להמשיך את סדר היום. ככה אני תקועה מול הטלוויזיה, מול התקשורת. זה לא יכול להיות שאטיף מוסר לשרים </w:t>
      </w:r>
      <w:r w:rsidRPr="00E30E6F">
        <w:rPr>
          <w:rFonts w:cs="David"/>
          <w:rtl/>
        </w:rPr>
        <w:t>–</w:t>
      </w:r>
      <w:r w:rsidRPr="00E30E6F">
        <w:rPr>
          <w:rFonts w:cs="David" w:hint="cs"/>
          <w:rtl/>
        </w:rPr>
        <w:t xml:space="preserve"> ותאמינו לי, ואתם ראיתם, ששרים שלא באים מקבלים מכתבים ומטפלים בזה -  וחברי כנסת ירשו לעצמם לזלזל בממשלה, כפי שאנחנו לא מסכימים שהממשלה תזלזל בחברי הכנסת. גם בנושא נוכחות חברי הכנסת, יש חברי כנסת, מעטים אמנם, שלא מגיעים מספיק לבניין. אינני חושבת שזה רק עניין של חבר הכנסת עם הציבור שבחר אותו. מאוד יכול להיות שבמקרים קיצוניים צריך להגיב באופן קיצוני, צריך לראות מה עושים עם זה. לכן, אני אומרת לכם ביושר, זה לא ייגמר כאן. נצטרך לראות מה אנחנו עושים עם חברי כנסת שאפילו לא טורחים להודיע למזכיר הכנסת שלא מגיעים. זה קורה, זה בסדר, אבל יש חברי כנסת שלא מגיעים באופן פרמננטי. לא נעים לי, אני מול הטלוויזיה ואני גם רוצה לשמור על כבודה של הכנסת אז אני לא מעצימה את הפשלה של העניין הזה, כי בסך הכול גם אני בסירה הזאת וחשוב לי שהכנסת לא תתבזה, אבל אני רוצה שתביאו בחשבון שגם בזה צריך לטפל, אם אנחנו מטיפים מוסר. </w:t>
      </w:r>
    </w:p>
    <w:p w14:paraId="5DF2934F" w14:textId="77777777" w:rsidR="00E30E6F" w:rsidRPr="00E30E6F" w:rsidRDefault="00E30E6F" w:rsidP="00E30E6F">
      <w:pPr>
        <w:bidi/>
        <w:jc w:val="both"/>
        <w:rPr>
          <w:rFonts w:cs="David" w:hint="cs"/>
          <w:rtl/>
        </w:rPr>
      </w:pPr>
    </w:p>
    <w:p w14:paraId="3E0A2DDE" w14:textId="77777777" w:rsidR="00E30E6F" w:rsidRPr="00E30E6F" w:rsidRDefault="00E30E6F" w:rsidP="00E30E6F">
      <w:pPr>
        <w:bidi/>
        <w:ind w:firstLine="567"/>
        <w:jc w:val="both"/>
        <w:rPr>
          <w:rFonts w:cs="David" w:hint="cs"/>
          <w:rtl/>
        </w:rPr>
      </w:pPr>
      <w:r w:rsidRPr="00E30E6F">
        <w:rPr>
          <w:rFonts w:cs="David" w:hint="cs"/>
          <w:rtl/>
        </w:rPr>
        <w:t xml:space="preserve">מול זה, הייתה גם הערה של ראש הממשלה. לא היה לי קל להביא את התקנון הזה </w:t>
      </w:r>
      <w:r w:rsidRPr="00E30E6F">
        <w:rPr>
          <w:rFonts w:cs="David"/>
          <w:rtl/>
        </w:rPr>
        <w:t>–</w:t>
      </w:r>
      <w:r w:rsidRPr="00E30E6F">
        <w:rPr>
          <w:rFonts w:cs="David" w:hint="cs"/>
          <w:rtl/>
        </w:rPr>
        <w:t xml:space="preserve"> אתם מבינים שעבדתי גם מול מזכיר הממשלה - יכול מאוד להיות שעוד תשמעו זעקה של השרים: לא מאפשרים לנו לעבוד, מכריחים אותנו לבוא לכנסת, יש עכשיו כמעט צו הבאה להביא את השרים. אין היום מצב של שר או מי מטעמו, אלא השר עצמו, אם יושב ראש הוועדה יחליט. היום ב-40 חתימות אפשר להביא שרים, אם תאשרו את זה. הם יבואו לכנסת ונוכל לשאול אותם חצי שעה שאלות באורח יסודי ורציני. אני חושבת שההערה של ראש הממשלה האומרת: קוראים לי, לפחות שיהיה איזשהו - - - מול זה יש את ההערה, הצודקת, של גדעון סער: האם יכול להיות שחברי כנסת יגרמו לכך שלא יהיה קוורום, ואז יעקרו את הכלי הזה מתוכן. צריך למצוא איזון בין הדברים. צריך למצוא איזון בין הדברים ונתקדם תוך כדי הליכה. יש דברים שנעשה, ויכול להיות שאבוא ליושב ראש הוועדה ואגיד לו: ניסינו ולא הצליח. אני לא קבלן להצלחות. אני כן מנסה להקשיב להיות קבלן לשינויים, להקשיב לשינויים הללו ולהביא אותם באופן אחראי. </w:t>
      </w:r>
    </w:p>
    <w:p w14:paraId="278E7444" w14:textId="77777777" w:rsidR="00E30E6F" w:rsidRPr="00E30E6F" w:rsidRDefault="00E30E6F" w:rsidP="00E30E6F">
      <w:pPr>
        <w:bidi/>
        <w:jc w:val="both"/>
        <w:rPr>
          <w:rFonts w:cs="David" w:hint="cs"/>
          <w:rtl/>
        </w:rPr>
      </w:pPr>
    </w:p>
    <w:p w14:paraId="1F0F2DA5" w14:textId="77777777" w:rsidR="00E30E6F" w:rsidRPr="00E30E6F" w:rsidRDefault="00E30E6F" w:rsidP="00E30E6F">
      <w:pPr>
        <w:bidi/>
        <w:ind w:firstLine="567"/>
        <w:jc w:val="both"/>
        <w:rPr>
          <w:rFonts w:cs="David" w:hint="cs"/>
          <w:rtl/>
        </w:rPr>
      </w:pPr>
      <w:r w:rsidRPr="00E30E6F">
        <w:rPr>
          <w:rFonts w:cs="David" w:hint="cs"/>
          <w:rtl/>
        </w:rPr>
        <w:t xml:space="preserve">אני מודה לכולכם, בכלל ובפרט, על האמון שאתם נותנים בי. אני רוצה להגיד תודה לארבל. לא יוצא לי להגיד את הדברים האלה; ארבל היא בחורה רצינית מאוד, יסודית מאוד. אני יודעת שכשהיא נותנת לי רעיון או הצעה אני יכולה לישון בשקט ולא לחשוב פעמיים. היא שותפה ענקית למה שקרה בחוברת הזאת. המון תודה. ארבל היא דוגמה לאדם צעיר שלוקח משימה, היא מסוג המצוינים ששווה להגיד להם הרבה תודה. </w:t>
      </w:r>
    </w:p>
    <w:p w14:paraId="2456DDB9" w14:textId="77777777" w:rsidR="00E30E6F" w:rsidRPr="00E30E6F" w:rsidRDefault="00E30E6F" w:rsidP="00E30E6F">
      <w:pPr>
        <w:bidi/>
        <w:jc w:val="both"/>
        <w:rPr>
          <w:rFonts w:cs="David" w:hint="cs"/>
          <w:rtl/>
        </w:rPr>
      </w:pPr>
    </w:p>
    <w:p w14:paraId="3384C053" w14:textId="77777777" w:rsidR="00E30E6F" w:rsidRPr="00E30E6F" w:rsidRDefault="00E30E6F" w:rsidP="00E30E6F">
      <w:pPr>
        <w:bidi/>
        <w:ind w:firstLine="567"/>
        <w:jc w:val="both"/>
        <w:rPr>
          <w:rFonts w:cs="David" w:hint="cs"/>
          <w:rtl/>
        </w:rPr>
      </w:pPr>
      <w:r w:rsidRPr="00E30E6F">
        <w:rPr>
          <w:rFonts w:cs="David" w:hint="cs"/>
          <w:rtl/>
        </w:rPr>
        <w:t xml:space="preserve">אדוני יושב ראש הוועדה, אני סומכת עליך, אני סומכת על הוועדה, אני סומכת על שיקול הדעת שלכם. אני גם אומרת לך שכנראה לא תהיה הסכמה טוטלית, ולכן יש דמוקרטיה, הכרעה.  צריך להביא בחשבון את מה שאומר המיעוט, צריך להתחשב בו כל הזמן, כי כמו שאמרתי, היום אתה פה ומחר אתה שם. דווקא במיעוט צריך להתחשב עוד יותר כי לרוב הרבה יותר קל. אבל, מניסיון של שנה בחדר שלי לנסות לטפל ולשאול את כולם, בסוף צריך לצאת לדרך. זה הזמן שצריכות להתקבל החלטות. אני מאוד מודה לכם. </w:t>
      </w:r>
    </w:p>
    <w:p w14:paraId="06D2F9E3" w14:textId="77777777" w:rsidR="00E30E6F" w:rsidRPr="00E30E6F" w:rsidRDefault="00E30E6F" w:rsidP="00E30E6F">
      <w:pPr>
        <w:bidi/>
        <w:jc w:val="both"/>
        <w:rPr>
          <w:rFonts w:cs="David" w:hint="cs"/>
          <w:rtl/>
        </w:rPr>
      </w:pPr>
    </w:p>
    <w:p w14:paraId="66C922C0" w14:textId="77777777" w:rsidR="00E30E6F" w:rsidRPr="00E30E6F" w:rsidRDefault="00E30E6F" w:rsidP="00E30E6F">
      <w:pPr>
        <w:bidi/>
        <w:jc w:val="both"/>
        <w:rPr>
          <w:rFonts w:cs="David" w:hint="cs"/>
          <w:rtl/>
        </w:rPr>
      </w:pPr>
      <w:r w:rsidRPr="00E30E6F">
        <w:rPr>
          <w:rFonts w:cs="David" w:hint="cs"/>
          <w:u w:val="single"/>
          <w:rtl/>
        </w:rPr>
        <w:t>היו"ר דוד טל:</w:t>
      </w:r>
    </w:p>
    <w:p w14:paraId="4D46FCCF" w14:textId="77777777" w:rsidR="00E30E6F" w:rsidRPr="00E30E6F" w:rsidRDefault="00E30E6F" w:rsidP="00E30E6F">
      <w:pPr>
        <w:bidi/>
        <w:jc w:val="both"/>
        <w:rPr>
          <w:rFonts w:cs="David" w:hint="cs"/>
          <w:rtl/>
        </w:rPr>
      </w:pPr>
    </w:p>
    <w:p w14:paraId="375D81F8" w14:textId="77777777" w:rsidR="00E30E6F" w:rsidRPr="00E30E6F" w:rsidRDefault="00E30E6F" w:rsidP="00E30E6F">
      <w:pPr>
        <w:bidi/>
        <w:jc w:val="both"/>
        <w:rPr>
          <w:rFonts w:cs="David" w:hint="cs"/>
          <w:rtl/>
        </w:rPr>
      </w:pPr>
      <w:r w:rsidRPr="00E30E6F">
        <w:rPr>
          <w:rFonts w:cs="David" w:hint="cs"/>
          <w:rtl/>
        </w:rPr>
        <w:tab/>
        <w:t xml:space="preserve">תודה רבה, גברתי. </w:t>
      </w:r>
    </w:p>
    <w:p w14:paraId="194FC8BC" w14:textId="77777777" w:rsidR="00E30E6F" w:rsidRPr="00E30E6F" w:rsidRDefault="00E30E6F" w:rsidP="00E30E6F">
      <w:pPr>
        <w:bidi/>
        <w:jc w:val="both"/>
        <w:rPr>
          <w:rFonts w:cs="David" w:hint="cs"/>
          <w:rtl/>
        </w:rPr>
      </w:pPr>
    </w:p>
    <w:p w14:paraId="24D48C45" w14:textId="77777777" w:rsidR="00E30E6F" w:rsidRPr="00E30E6F" w:rsidRDefault="00E30E6F" w:rsidP="00E30E6F">
      <w:pPr>
        <w:bidi/>
        <w:jc w:val="both"/>
        <w:rPr>
          <w:rFonts w:cs="David" w:hint="cs"/>
          <w:rtl/>
        </w:rPr>
      </w:pPr>
      <w:r w:rsidRPr="00E30E6F">
        <w:rPr>
          <w:rFonts w:cs="David" w:hint="cs"/>
          <w:u w:val="single"/>
          <w:rtl/>
        </w:rPr>
        <w:t>נסים זאב:</w:t>
      </w:r>
    </w:p>
    <w:p w14:paraId="091600D8" w14:textId="77777777" w:rsidR="00E30E6F" w:rsidRPr="00E30E6F" w:rsidRDefault="00E30E6F" w:rsidP="00E30E6F">
      <w:pPr>
        <w:bidi/>
        <w:jc w:val="both"/>
        <w:rPr>
          <w:rFonts w:cs="David" w:hint="cs"/>
          <w:rtl/>
        </w:rPr>
      </w:pPr>
    </w:p>
    <w:p w14:paraId="2C2B26C7" w14:textId="77777777" w:rsidR="00E30E6F" w:rsidRPr="00E30E6F" w:rsidRDefault="00E30E6F" w:rsidP="00E30E6F">
      <w:pPr>
        <w:bidi/>
        <w:jc w:val="both"/>
        <w:rPr>
          <w:rFonts w:cs="David" w:hint="cs"/>
          <w:rtl/>
        </w:rPr>
      </w:pPr>
      <w:r w:rsidRPr="00E30E6F">
        <w:rPr>
          <w:rFonts w:cs="David" w:hint="cs"/>
          <w:rtl/>
        </w:rPr>
        <w:tab/>
        <w:t xml:space="preserve">אני מבקש לא להצביע היום. אני צריך לצאת לוועדה אחרת. יש לי הרבה הערות בעניין הזה. </w:t>
      </w:r>
    </w:p>
    <w:p w14:paraId="0E7B5EA3" w14:textId="77777777" w:rsidR="00E30E6F" w:rsidRPr="00E30E6F" w:rsidRDefault="00E30E6F" w:rsidP="00E30E6F">
      <w:pPr>
        <w:bidi/>
        <w:jc w:val="both"/>
        <w:rPr>
          <w:rFonts w:cs="David" w:hint="cs"/>
          <w:rtl/>
        </w:rPr>
      </w:pPr>
    </w:p>
    <w:p w14:paraId="2DEA4B7D" w14:textId="77777777" w:rsidR="00E30E6F" w:rsidRPr="00E30E6F" w:rsidRDefault="00E30E6F" w:rsidP="00E30E6F">
      <w:pPr>
        <w:bidi/>
        <w:jc w:val="both"/>
        <w:rPr>
          <w:rFonts w:cs="David" w:hint="cs"/>
          <w:rtl/>
        </w:rPr>
      </w:pPr>
      <w:r w:rsidRPr="00E30E6F">
        <w:rPr>
          <w:rFonts w:cs="David" w:hint="cs"/>
          <w:u w:val="single"/>
          <w:rtl/>
        </w:rPr>
        <w:t>היו"ר דוד טל:</w:t>
      </w:r>
    </w:p>
    <w:p w14:paraId="105EBDB3" w14:textId="77777777" w:rsidR="00E30E6F" w:rsidRPr="00E30E6F" w:rsidRDefault="00E30E6F" w:rsidP="00E30E6F">
      <w:pPr>
        <w:bidi/>
        <w:jc w:val="both"/>
        <w:rPr>
          <w:rFonts w:cs="David" w:hint="cs"/>
          <w:rtl/>
        </w:rPr>
      </w:pPr>
    </w:p>
    <w:p w14:paraId="1DA033DA" w14:textId="77777777" w:rsidR="00E30E6F" w:rsidRPr="00E30E6F" w:rsidRDefault="00E30E6F" w:rsidP="00E30E6F">
      <w:pPr>
        <w:bidi/>
        <w:jc w:val="both"/>
        <w:rPr>
          <w:rFonts w:cs="David" w:hint="cs"/>
          <w:rtl/>
        </w:rPr>
      </w:pPr>
      <w:r w:rsidRPr="00E30E6F">
        <w:rPr>
          <w:rFonts w:cs="David" w:hint="cs"/>
          <w:rtl/>
        </w:rPr>
        <w:tab/>
        <w:t xml:space="preserve">אני מוכן לקבל את ההצעה, משום שהייתה כאן גם הצעה אחרת להצביע על זה ולדון על זה אחרי שבועיים. אני מוכן לא לערוך הצבעה היום. חבר הכנסת סער, בבקשה. </w:t>
      </w:r>
    </w:p>
    <w:p w14:paraId="25F1F209" w14:textId="77777777" w:rsidR="00E30E6F" w:rsidRPr="00E30E6F" w:rsidRDefault="00E30E6F" w:rsidP="00E30E6F">
      <w:pPr>
        <w:bidi/>
        <w:jc w:val="both"/>
        <w:rPr>
          <w:rFonts w:cs="David" w:hint="cs"/>
          <w:rtl/>
        </w:rPr>
      </w:pPr>
    </w:p>
    <w:p w14:paraId="4DDF13D1" w14:textId="77777777" w:rsidR="00E30E6F" w:rsidRPr="00E30E6F" w:rsidRDefault="00E30E6F" w:rsidP="00E30E6F">
      <w:pPr>
        <w:bidi/>
        <w:jc w:val="both"/>
        <w:rPr>
          <w:rFonts w:cs="David" w:hint="cs"/>
          <w:u w:val="single"/>
          <w:rtl/>
        </w:rPr>
      </w:pPr>
      <w:r w:rsidRPr="00E30E6F">
        <w:rPr>
          <w:rFonts w:cs="David" w:hint="cs"/>
          <w:u w:val="single"/>
          <w:rtl/>
        </w:rPr>
        <w:t>גדעון סער:</w:t>
      </w:r>
    </w:p>
    <w:p w14:paraId="02081CE2" w14:textId="77777777" w:rsidR="00E30E6F" w:rsidRPr="00E30E6F" w:rsidRDefault="00E30E6F" w:rsidP="00E30E6F">
      <w:pPr>
        <w:bidi/>
        <w:jc w:val="both"/>
        <w:rPr>
          <w:rFonts w:cs="David" w:hint="cs"/>
          <w:u w:val="single"/>
          <w:rtl/>
        </w:rPr>
      </w:pPr>
    </w:p>
    <w:p w14:paraId="0C48C96B" w14:textId="77777777" w:rsidR="00E30E6F" w:rsidRPr="00E30E6F" w:rsidRDefault="00E30E6F" w:rsidP="00E30E6F">
      <w:pPr>
        <w:bidi/>
        <w:jc w:val="both"/>
        <w:rPr>
          <w:rFonts w:cs="David" w:hint="cs"/>
          <w:rtl/>
        </w:rPr>
      </w:pPr>
      <w:r w:rsidRPr="00E30E6F">
        <w:rPr>
          <w:rFonts w:cs="David" w:hint="cs"/>
          <w:rtl/>
        </w:rPr>
        <w:tab/>
        <w:t xml:space="preserve">מכובדי היושב ראש, גברתי יושבת ראש הכנסת, אני רוצה לברך על ההצעות שמונחות בפני הוועדה. אני חושב שניתן לומר שני דברים בביטחון; קודם כול, שהמגמה העיקרית של התיקונים היא מגמה נכונה. זה לא אומר שיש חובה להסכים לכל דבר שנמצא בחוברת, אבל המגמה הכללית היא טובה במובן של הגברת סמכויות הפיקוח של הכנסת על הרשות המבצעת. אני גם מסכים עם הדברים שנאמרו על ידי היושבת ראש, להחזיר הכנסת למעמדה כבמת הדיון הציבורית המרכזית במדינה. כמובן, אני מסכים גם ליסוד הניתוח שהיא ציינה, שהכנסת היא הרשות החלשה מכולם, ולכן המגמה נכונה. </w:t>
      </w:r>
    </w:p>
    <w:p w14:paraId="5F63D401" w14:textId="77777777" w:rsidR="00E30E6F" w:rsidRPr="00E30E6F" w:rsidRDefault="00E30E6F" w:rsidP="00E30E6F">
      <w:pPr>
        <w:bidi/>
        <w:jc w:val="both"/>
        <w:rPr>
          <w:rFonts w:cs="David" w:hint="cs"/>
          <w:rtl/>
        </w:rPr>
      </w:pPr>
    </w:p>
    <w:p w14:paraId="13C91BCC" w14:textId="77777777" w:rsidR="00E30E6F" w:rsidRPr="00E30E6F" w:rsidRDefault="00E30E6F" w:rsidP="00E30E6F">
      <w:pPr>
        <w:bidi/>
        <w:ind w:firstLine="567"/>
        <w:jc w:val="both"/>
        <w:rPr>
          <w:rFonts w:cs="David" w:hint="cs"/>
          <w:rtl/>
        </w:rPr>
      </w:pPr>
      <w:r w:rsidRPr="00E30E6F">
        <w:rPr>
          <w:rFonts w:cs="David" w:hint="cs"/>
          <w:rtl/>
        </w:rPr>
        <w:t xml:space="preserve">נקודה שנייה היא שהדברים הובאו לא כלאחר יד או בשליפה, אלא אחרי שהם נבחנו, גם על-ידי גורמים מקצועיים וגם בהתייעצויות עם חברים בבית לגבי המרכיבים השונים. יחד עם זאת, אני רוצה להציע לוועדה מספר כיוונים לדיונים בהצעה, שאני חושב שהם חשובים. בהחלט רצוי לסיים את הנושא הזה במהלך המושב הזה, שהוא מושב מאוד ארוך. לא הייתי נוקב מעבר לזה בלוחות זמנים, מכמה טעמים. קודם כול, יושבת הראש ציינה שהיא עבדה על הנושא הזה חודשים ארוכים, ויש פה הרבה מאוד מרכיבים. אם אנחנו נקדיש לזה את המחשבה, העיון והרצינות בדיונים אז נגיע לתוצאה הכי טובה, וזה מה שאני מציע לעשות. </w:t>
      </w:r>
    </w:p>
    <w:p w14:paraId="253C2BD1" w14:textId="77777777" w:rsidR="00E30E6F" w:rsidRPr="00E30E6F" w:rsidRDefault="00E30E6F" w:rsidP="00E30E6F">
      <w:pPr>
        <w:bidi/>
        <w:ind w:firstLine="567"/>
        <w:jc w:val="both"/>
        <w:rPr>
          <w:rFonts w:cs="David" w:hint="cs"/>
          <w:rtl/>
        </w:rPr>
      </w:pPr>
    </w:p>
    <w:p w14:paraId="1069A814" w14:textId="77777777" w:rsidR="00E30E6F" w:rsidRPr="00E30E6F" w:rsidRDefault="00E30E6F" w:rsidP="00E30E6F">
      <w:pPr>
        <w:bidi/>
        <w:ind w:firstLine="567"/>
        <w:jc w:val="both"/>
        <w:rPr>
          <w:rFonts w:cs="David" w:hint="cs"/>
          <w:rtl/>
        </w:rPr>
      </w:pPr>
      <w:r w:rsidRPr="00E30E6F">
        <w:rPr>
          <w:rFonts w:cs="David" w:hint="cs"/>
          <w:rtl/>
        </w:rPr>
        <w:t xml:space="preserve">אני גם מציע, אדוני יושב ראש הוועדה, לתת פרק זמן לא ארוך כדי לאפשר דיונים בסיעות, מכיוון שיש חברי כנסת ותיקים בבית, שהם מאוד מנוסים, כמו מיקי איתן וכמו </w:t>
      </w:r>
      <w:proofErr w:type="spellStart"/>
      <w:r w:rsidRPr="00E30E6F">
        <w:rPr>
          <w:rFonts w:cs="David" w:hint="cs"/>
          <w:rtl/>
        </w:rPr>
        <w:t>ג'ומס</w:t>
      </w:r>
      <w:proofErr w:type="spellEnd"/>
      <w:r w:rsidRPr="00E30E6F">
        <w:rPr>
          <w:rFonts w:cs="David" w:hint="cs"/>
          <w:rtl/>
        </w:rPr>
        <w:t xml:space="preserve"> ואחרים, שיושבים פה 20 שנה, אבל הם לא חברים בוועדת הכנסת. הנציגים של הסיעות בוועדת הכנסת יכולים להיעזר בהערות שישמעו בתוך הסיעות שלהם. זה לא חייב להיות פרק זמן ארוך, אבל לתת אותו כדי שכל אחד מאתנו יבוא לא רק עם התובנות שלו, אלא גם מעבר לזה.</w:t>
      </w:r>
    </w:p>
    <w:p w14:paraId="4061AEC1" w14:textId="77777777" w:rsidR="00E30E6F" w:rsidRPr="00E30E6F" w:rsidRDefault="00E30E6F" w:rsidP="00E30E6F">
      <w:pPr>
        <w:bidi/>
        <w:jc w:val="both"/>
        <w:rPr>
          <w:rFonts w:cs="David" w:hint="cs"/>
          <w:rtl/>
        </w:rPr>
      </w:pPr>
    </w:p>
    <w:p w14:paraId="7E79F162" w14:textId="77777777" w:rsidR="00E30E6F" w:rsidRPr="00E30E6F" w:rsidRDefault="00E30E6F" w:rsidP="00E30E6F">
      <w:pPr>
        <w:bidi/>
        <w:ind w:firstLine="567"/>
        <w:jc w:val="both"/>
        <w:rPr>
          <w:rFonts w:cs="David" w:hint="cs"/>
          <w:rtl/>
        </w:rPr>
      </w:pPr>
      <w:r w:rsidRPr="00E30E6F">
        <w:rPr>
          <w:rFonts w:cs="David" w:hint="cs"/>
          <w:rtl/>
        </w:rPr>
        <w:t xml:space="preserve">כמו כן, הייתי מנסה להגיע לקונצנזוס. </w:t>
      </w:r>
    </w:p>
    <w:p w14:paraId="272E438D" w14:textId="77777777" w:rsidR="00E30E6F" w:rsidRPr="00E30E6F" w:rsidRDefault="00E30E6F" w:rsidP="00E30E6F">
      <w:pPr>
        <w:bidi/>
        <w:jc w:val="both"/>
        <w:rPr>
          <w:rFonts w:cs="David" w:hint="cs"/>
          <w:rtl/>
        </w:rPr>
      </w:pPr>
    </w:p>
    <w:p w14:paraId="34E230F2" w14:textId="77777777" w:rsidR="00E30E6F" w:rsidRPr="00E30E6F" w:rsidRDefault="00E30E6F" w:rsidP="00E30E6F">
      <w:pPr>
        <w:bidi/>
        <w:jc w:val="both"/>
        <w:rPr>
          <w:rFonts w:cs="David" w:hint="cs"/>
          <w:rtl/>
        </w:rPr>
      </w:pPr>
      <w:r w:rsidRPr="00E30E6F">
        <w:rPr>
          <w:rFonts w:cs="David" w:hint="cs"/>
          <w:u w:val="single"/>
          <w:rtl/>
        </w:rPr>
        <w:t>היו"ר דוד טל:</w:t>
      </w:r>
    </w:p>
    <w:p w14:paraId="647C7AA5" w14:textId="77777777" w:rsidR="00E30E6F" w:rsidRPr="00E30E6F" w:rsidRDefault="00E30E6F" w:rsidP="00E30E6F">
      <w:pPr>
        <w:bidi/>
        <w:jc w:val="both"/>
        <w:rPr>
          <w:rFonts w:cs="David" w:hint="cs"/>
          <w:rtl/>
        </w:rPr>
      </w:pPr>
    </w:p>
    <w:p w14:paraId="1679F7C4" w14:textId="77777777" w:rsidR="00E30E6F" w:rsidRPr="00E30E6F" w:rsidRDefault="00E30E6F" w:rsidP="00E30E6F">
      <w:pPr>
        <w:bidi/>
        <w:ind w:firstLine="567"/>
        <w:jc w:val="both"/>
        <w:rPr>
          <w:rFonts w:cs="David" w:hint="cs"/>
          <w:rtl/>
        </w:rPr>
      </w:pPr>
      <w:r w:rsidRPr="00E30E6F">
        <w:rPr>
          <w:rFonts w:cs="David" w:hint="cs"/>
          <w:rtl/>
        </w:rPr>
        <w:t xml:space="preserve">או להסכמה רחבה. </w:t>
      </w:r>
    </w:p>
    <w:p w14:paraId="6022DC4A" w14:textId="77777777" w:rsidR="00E30E6F" w:rsidRPr="00E30E6F" w:rsidRDefault="00E30E6F" w:rsidP="00E30E6F">
      <w:pPr>
        <w:bidi/>
        <w:jc w:val="both"/>
        <w:rPr>
          <w:rFonts w:cs="David" w:hint="cs"/>
          <w:rtl/>
        </w:rPr>
      </w:pPr>
    </w:p>
    <w:p w14:paraId="3469E4AA" w14:textId="77777777" w:rsidR="00E30E6F" w:rsidRPr="00E30E6F" w:rsidRDefault="00E30E6F" w:rsidP="00E30E6F">
      <w:pPr>
        <w:bidi/>
        <w:jc w:val="both"/>
        <w:rPr>
          <w:rFonts w:cs="David" w:hint="cs"/>
          <w:u w:val="single"/>
          <w:rtl/>
        </w:rPr>
      </w:pPr>
      <w:r w:rsidRPr="00E30E6F">
        <w:rPr>
          <w:rFonts w:cs="David" w:hint="cs"/>
          <w:u w:val="single"/>
          <w:rtl/>
        </w:rPr>
        <w:t>גדעון סער:</w:t>
      </w:r>
    </w:p>
    <w:p w14:paraId="5D76292B" w14:textId="77777777" w:rsidR="00E30E6F" w:rsidRPr="00E30E6F" w:rsidRDefault="00E30E6F" w:rsidP="00E30E6F">
      <w:pPr>
        <w:bidi/>
        <w:jc w:val="both"/>
        <w:rPr>
          <w:rFonts w:cs="David" w:hint="cs"/>
          <w:u w:val="single"/>
          <w:rtl/>
        </w:rPr>
      </w:pPr>
    </w:p>
    <w:p w14:paraId="1916478A" w14:textId="77777777" w:rsidR="00E30E6F" w:rsidRPr="00E30E6F" w:rsidRDefault="00E30E6F" w:rsidP="00E30E6F">
      <w:pPr>
        <w:bidi/>
        <w:jc w:val="both"/>
        <w:rPr>
          <w:rFonts w:cs="David" w:hint="cs"/>
          <w:rtl/>
        </w:rPr>
      </w:pPr>
      <w:r w:rsidRPr="00E30E6F">
        <w:rPr>
          <w:rFonts w:cs="David" w:hint="cs"/>
          <w:rtl/>
        </w:rPr>
        <w:tab/>
        <w:t xml:space="preserve">כשאתה מנסה להגיע לקונצנזוס אתה מגיע ל-80%, אם 80% מסכימים זה בדרך כלל דבר נכון. אני חייב להודות שלמרות שהואשמתי בדורסנות לא פעם, כשהייתי בתפקיד אחר, אבל בנושא של שינויים בתקנון היינו מאוד זהירים. למשל, כשפנו אליי להגביל זכויות של הצעות אי-אמון של אופוזיציה בתקנון לא הסכמתי </w:t>
      </w:r>
      <w:r w:rsidRPr="00E30E6F">
        <w:rPr>
          <w:rFonts w:cs="David"/>
          <w:rtl/>
        </w:rPr>
        <w:t>–</w:t>
      </w:r>
      <w:r w:rsidRPr="00E30E6F">
        <w:rPr>
          <w:rFonts w:cs="David" w:hint="cs"/>
          <w:rtl/>
        </w:rPr>
        <w:t xml:space="preserve"> למרות שכולם יודעים שיכולתי להעביר את זה בקלות אם הייתי משתכנע שזה נכון. לא פגעתי בדברים האלה, שהם דברים יסודיים. התקנון הוא כללי המשחק, וכללי המשחק הם המגנה </w:t>
      </w:r>
      <w:proofErr w:type="spellStart"/>
      <w:r w:rsidRPr="00E30E6F">
        <w:rPr>
          <w:rFonts w:cs="David" w:hint="cs"/>
          <w:rtl/>
        </w:rPr>
        <w:t>כרטא</w:t>
      </w:r>
      <w:proofErr w:type="spellEnd"/>
      <w:r w:rsidRPr="00E30E6F">
        <w:rPr>
          <w:rFonts w:cs="David" w:hint="cs"/>
          <w:rtl/>
        </w:rPr>
        <w:t xml:space="preserve"> של הבית הזה, ובמיוחד הם המגנה </w:t>
      </w:r>
      <w:proofErr w:type="spellStart"/>
      <w:r w:rsidRPr="00E30E6F">
        <w:rPr>
          <w:rFonts w:cs="David" w:hint="cs"/>
          <w:rtl/>
        </w:rPr>
        <w:t>כרטא</w:t>
      </w:r>
      <w:proofErr w:type="spellEnd"/>
      <w:r w:rsidRPr="00E30E6F">
        <w:rPr>
          <w:rFonts w:cs="David" w:hint="cs"/>
          <w:rtl/>
        </w:rPr>
        <w:t xml:space="preserve"> של המיעוט. הכלים </w:t>
      </w:r>
      <w:proofErr w:type="spellStart"/>
      <w:r w:rsidRPr="00E30E6F">
        <w:rPr>
          <w:rFonts w:cs="David" w:hint="cs"/>
          <w:rtl/>
        </w:rPr>
        <w:t>הדיוניים</w:t>
      </w:r>
      <w:proofErr w:type="spellEnd"/>
      <w:r w:rsidRPr="00E30E6F">
        <w:rPr>
          <w:rFonts w:cs="David" w:hint="cs"/>
          <w:rtl/>
        </w:rPr>
        <w:t xml:space="preserve"> מאפשרים לקיים הליך הוגן. חייבים להבין את הדבר הזה. כאשר לוקחים את הכלים </w:t>
      </w:r>
      <w:proofErr w:type="spellStart"/>
      <w:r w:rsidRPr="00E30E6F">
        <w:rPr>
          <w:rFonts w:cs="David" w:hint="cs"/>
          <w:rtl/>
        </w:rPr>
        <w:t>הדיוניים</w:t>
      </w:r>
      <w:proofErr w:type="spellEnd"/>
      <w:r w:rsidRPr="00E30E6F">
        <w:rPr>
          <w:rFonts w:cs="David" w:hint="cs"/>
          <w:rtl/>
        </w:rPr>
        <w:t xml:space="preserve"> </w:t>
      </w:r>
      <w:r w:rsidRPr="00E30E6F">
        <w:rPr>
          <w:rFonts w:cs="David"/>
          <w:rtl/>
        </w:rPr>
        <w:t>–</w:t>
      </w:r>
      <w:r w:rsidRPr="00E30E6F">
        <w:rPr>
          <w:rFonts w:cs="David" w:hint="cs"/>
          <w:rtl/>
        </w:rPr>
        <w:t xml:space="preserve"> ואני לא אומר שזאת מגמת ההצעות בכיוון הכללי שלה, להיפך, אמרתי שמגמת ההצעות בראייה הכללית היא חיובית, אבל חייבים להבין את הדבר הזה לעומק. זה לא דבר של רוב ומיעוט אלא, כפי שאמרה יושבת הראש, אלא אחריות שלנו כלפי הבית הזה, גם לדורות הבאים. </w:t>
      </w:r>
    </w:p>
    <w:p w14:paraId="06C348B6" w14:textId="77777777" w:rsidR="00E30E6F" w:rsidRPr="00E30E6F" w:rsidRDefault="00E30E6F" w:rsidP="00E30E6F">
      <w:pPr>
        <w:bidi/>
        <w:jc w:val="both"/>
        <w:rPr>
          <w:rFonts w:cs="David" w:hint="cs"/>
          <w:rtl/>
        </w:rPr>
      </w:pPr>
    </w:p>
    <w:p w14:paraId="0CC91DDA" w14:textId="77777777" w:rsidR="00E30E6F" w:rsidRPr="00E30E6F" w:rsidRDefault="00E30E6F" w:rsidP="00E30E6F">
      <w:pPr>
        <w:bidi/>
        <w:ind w:firstLine="567"/>
        <w:jc w:val="both"/>
        <w:rPr>
          <w:rFonts w:cs="David" w:hint="cs"/>
          <w:rtl/>
        </w:rPr>
      </w:pPr>
      <w:r w:rsidRPr="00E30E6F">
        <w:rPr>
          <w:rFonts w:cs="David" w:hint="cs"/>
          <w:rtl/>
        </w:rPr>
        <w:t xml:space="preserve">לגבי </w:t>
      </w:r>
      <w:proofErr w:type="spellStart"/>
      <w:r w:rsidRPr="00E30E6F">
        <w:rPr>
          <w:rFonts w:cs="David" w:hint="cs"/>
          <w:rtl/>
        </w:rPr>
        <w:t>המפא"יניקים</w:t>
      </w:r>
      <w:proofErr w:type="spellEnd"/>
      <w:r w:rsidRPr="00E30E6F">
        <w:rPr>
          <w:rFonts w:cs="David" w:hint="cs"/>
          <w:rtl/>
        </w:rPr>
        <w:t xml:space="preserve">, זה שהם ניסחו את התקנון מבטיח שהרוב יוכל לשלוט ביעילות, כי את זה הם ידעו לעשות בצורה המצוינת ביותר. לכן, כאשר הייתי יושב ראש הקואליציה הודיתי בלבי, ולעתים לא רק בלבי, </w:t>
      </w:r>
      <w:proofErr w:type="spellStart"/>
      <w:r w:rsidRPr="00E30E6F">
        <w:rPr>
          <w:rFonts w:cs="David" w:hint="cs"/>
          <w:rtl/>
        </w:rPr>
        <w:t>למפאי"יניקים</w:t>
      </w:r>
      <w:proofErr w:type="spellEnd"/>
      <w:r w:rsidRPr="00E30E6F">
        <w:rPr>
          <w:rFonts w:cs="David" w:hint="cs"/>
          <w:rtl/>
        </w:rPr>
        <w:t xml:space="preserve">, שהם אלה שניסחו את התקנון, כי אם הרביזיוניסטים היו מנסחים את התקנון זה היה מסייע בידי האופוזיציה, אבל לא בידי השלטון לדורותיו. בסך הכול התקנון נותן יכולת גדולה לרוב בהקשרים שונים. </w:t>
      </w:r>
    </w:p>
    <w:p w14:paraId="1A8ADC5C" w14:textId="77777777" w:rsidR="00E30E6F" w:rsidRPr="00E30E6F" w:rsidRDefault="00E30E6F" w:rsidP="00E30E6F">
      <w:pPr>
        <w:bidi/>
        <w:jc w:val="both"/>
        <w:rPr>
          <w:rFonts w:cs="David" w:hint="cs"/>
          <w:rtl/>
        </w:rPr>
      </w:pPr>
    </w:p>
    <w:p w14:paraId="5C3476AF" w14:textId="77777777" w:rsidR="00E30E6F" w:rsidRPr="00E30E6F" w:rsidRDefault="00E30E6F" w:rsidP="00E30E6F">
      <w:pPr>
        <w:bidi/>
        <w:ind w:firstLine="567"/>
        <w:jc w:val="both"/>
        <w:rPr>
          <w:rFonts w:cs="David" w:hint="cs"/>
          <w:rtl/>
        </w:rPr>
      </w:pPr>
      <w:r w:rsidRPr="00E30E6F">
        <w:rPr>
          <w:rFonts w:cs="David" w:hint="cs"/>
          <w:rtl/>
        </w:rPr>
        <w:t xml:space="preserve">הגשתי הצעות בוועדה לתיקון התקנון לפני כשנה. יושבת הראש הייתה אז חברת הכנסת רוחמה אברהם, אחר כך היה יעקב </w:t>
      </w:r>
      <w:proofErr w:type="spellStart"/>
      <w:r w:rsidRPr="00E30E6F">
        <w:rPr>
          <w:rFonts w:cs="David" w:hint="cs"/>
          <w:rtl/>
        </w:rPr>
        <w:t>מרגי</w:t>
      </w:r>
      <w:proofErr w:type="spellEnd"/>
      <w:r w:rsidRPr="00E30E6F">
        <w:rPr>
          <w:rFonts w:cs="David" w:hint="cs"/>
          <w:rtl/>
        </w:rPr>
        <w:t xml:space="preserve">, ועכשיו אתה. לא זכיתי שההצעות האלה יעלו לדיון בוועדה. תמיד סמכתי על שיקול דעתם של יושבי ראש הוועדה, ואמרתי שאם הם לא מעלים את זה הם בוודאי יודעים את מה שהם עושים ולא צריך להכביד עליהם יתר על המידה. אבל אני מציע לזכור את זה בשני הקשרים. הקשר אחד, אולי ניתן לשלב את ההצעות שתלויות ועומדות כאן כשנה. יכול להיות שבחלקן יש טעם. הקשר שני, אם הנחת לגבי קביעת הדיונים בהצעות הייתה כל כך קיצונית </w:t>
      </w:r>
      <w:r w:rsidRPr="00E30E6F">
        <w:rPr>
          <w:rFonts w:cs="David"/>
          <w:rtl/>
        </w:rPr>
        <w:t>–</w:t>
      </w:r>
      <w:r w:rsidRPr="00E30E6F">
        <w:rPr>
          <w:rFonts w:cs="David" w:hint="cs"/>
          <w:rtl/>
        </w:rPr>
        <w:t xml:space="preserve"> אם כי אני מודה שסמכתי על שיקול דעתו של היושב ראש ולא דחקתי בו - אז בואו נדון בדברים האלה בנחת. טוב יהיה להעביר את הרפורמה הזאת במושב הזה, אבל בצורה יסודית, כמו שמגיע למסמך הזה שהושקעה בו עבודה גדולה מאוד, גם של היושבת ראש וגם של הדרג המקצועי. </w:t>
      </w:r>
    </w:p>
    <w:p w14:paraId="63B9F96E" w14:textId="77777777" w:rsidR="00E30E6F" w:rsidRPr="00E30E6F" w:rsidRDefault="00E30E6F" w:rsidP="00E30E6F">
      <w:pPr>
        <w:bidi/>
        <w:jc w:val="both"/>
        <w:rPr>
          <w:rFonts w:cs="David" w:hint="cs"/>
          <w:rtl/>
        </w:rPr>
      </w:pPr>
    </w:p>
    <w:p w14:paraId="70A2D357" w14:textId="77777777" w:rsidR="00E30E6F" w:rsidRPr="00E30E6F" w:rsidRDefault="00E30E6F" w:rsidP="00E30E6F">
      <w:pPr>
        <w:bidi/>
        <w:jc w:val="both"/>
        <w:rPr>
          <w:rFonts w:cs="David" w:hint="cs"/>
          <w:rtl/>
        </w:rPr>
      </w:pPr>
      <w:r w:rsidRPr="00E30E6F">
        <w:rPr>
          <w:rFonts w:cs="David" w:hint="cs"/>
          <w:u w:val="single"/>
          <w:rtl/>
        </w:rPr>
        <w:t>היו"ר דוד טל:</w:t>
      </w:r>
    </w:p>
    <w:p w14:paraId="31929D67" w14:textId="77777777" w:rsidR="00E30E6F" w:rsidRPr="00E30E6F" w:rsidRDefault="00E30E6F" w:rsidP="00E30E6F">
      <w:pPr>
        <w:bidi/>
        <w:jc w:val="both"/>
        <w:rPr>
          <w:rFonts w:cs="David" w:hint="cs"/>
          <w:rtl/>
        </w:rPr>
      </w:pPr>
    </w:p>
    <w:p w14:paraId="60AD485D" w14:textId="77777777" w:rsidR="00E30E6F" w:rsidRPr="00E30E6F" w:rsidRDefault="00E30E6F" w:rsidP="00E30E6F">
      <w:pPr>
        <w:bidi/>
        <w:jc w:val="both"/>
        <w:rPr>
          <w:rFonts w:cs="David" w:hint="cs"/>
          <w:rtl/>
        </w:rPr>
      </w:pPr>
      <w:r w:rsidRPr="00E30E6F">
        <w:rPr>
          <w:rFonts w:cs="David" w:hint="cs"/>
          <w:rtl/>
        </w:rPr>
        <w:tab/>
        <w:t xml:space="preserve">תודה. אני רוצה לשוב ולבקש מחברי הכנסת, היות שהיום אנחנו מדברים באופן כללי בנושא הזה, ובתום שבועיים נשוב לדון בהסתייגויות, אני מבקש שהחברים יקדימו ויגישו את ההסתייגויות שלהם. </w:t>
      </w:r>
    </w:p>
    <w:p w14:paraId="72BE10B7" w14:textId="77777777" w:rsidR="00E30E6F" w:rsidRPr="00E30E6F" w:rsidRDefault="00E30E6F" w:rsidP="00E30E6F">
      <w:pPr>
        <w:bidi/>
        <w:jc w:val="both"/>
        <w:rPr>
          <w:rFonts w:cs="David" w:hint="cs"/>
          <w:rtl/>
        </w:rPr>
      </w:pPr>
    </w:p>
    <w:p w14:paraId="00944321" w14:textId="77777777" w:rsidR="00E30E6F" w:rsidRPr="00E30E6F" w:rsidRDefault="00E30E6F" w:rsidP="00E30E6F">
      <w:pPr>
        <w:bidi/>
        <w:jc w:val="both"/>
        <w:rPr>
          <w:rFonts w:cs="David" w:hint="cs"/>
          <w:u w:val="single"/>
          <w:rtl/>
        </w:rPr>
      </w:pPr>
      <w:r w:rsidRPr="00E30E6F">
        <w:rPr>
          <w:rFonts w:cs="David" w:hint="cs"/>
          <w:u w:val="single"/>
          <w:rtl/>
        </w:rPr>
        <w:t>גדעון סער:</w:t>
      </w:r>
    </w:p>
    <w:p w14:paraId="52E00C33" w14:textId="77777777" w:rsidR="00E30E6F" w:rsidRPr="00E30E6F" w:rsidRDefault="00E30E6F" w:rsidP="00E30E6F">
      <w:pPr>
        <w:bidi/>
        <w:jc w:val="both"/>
        <w:rPr>
          <w:rFonts w:cs="David" w:hint="cs"/>
          <w:u w:val="single"/>
          <w:rtl/>
        </w:rPr>
      </w:pPr>
    </w:p>
    <w:p w14:paraId="7840D7BE" w14:textId="77777777" w:rsidR="00E30E6F" w:rsidRPr="00E30E6F" w:rsidRDefault="00E30E6F" w:rsidP="00E30E6F">
      <w:pPr>
        <w:bidi/>
        <w:jc w:val="both"/>
        <w:rPr>
          <w:rFonts w:cs="David" w:hint="cs"/>
          <w:rtl/>
        </w:rPr>
      </w:pPr>
      <w:r w:rsidRPr="00E30E6F">
        <w:rPr>
          <w:rFonts w:cs="David" w:hint="cs"/>
          <w:rtl/>
        </w:rPr>
        <w:tab/>
        <w:t xml:space="preserve"> אם נתקדם תוך כדי דיון - - - </w:t>
      </w:r>
    </w:p>
    <w:p w14:paraId="6AA189CF" w14:textId="77777777" w:rsidR="00E30E6F" w:rsidRPr="00E30E6F" w:rsidRDefault="00E30E6F" w:rsidP="00E30E6F">
      <w:pPr>
        <w:bidi/>
        <w:jc w:val="both"/>
        <w:rPr>
          <w:rFonts w:cs="David" w:hint="cs"/>
          <w:rtl/>
        </w:rPr>
      </w:pPr>
    </w:p>
    <w:p w14:paraId="5230B8B8" w14:textId="77777777" w:rsidR="00E30E6F" w:rsidRPr="00E30E6F" w:rsidRDefault="00E30E6F" w:rsidP="00E30E6F">
      <w:pPr>
        <w:bidi/>
        <w:jc w:val="both"/>
        <w:rPr>
          <w:rFonts w:cs="David" w:hint="cs"/>
          <w:rtl/>
        </w:rPr>
      </w:pPr>
      <w:r w:rsidRPr="00E30E6F">
        <w:rPr>
          <w:rFonts w:cs="David" w:hint="cs"/>
          <w:u w:val="single"/>
          <w:rtl/>
        </w:rPr>
        <w:t>היו"ר דוד טל:</w:t>
      </w:r>
    </w:p>
    <w:p w14:paraId="322B419D" w14:textId="77777777" w:rsidR="00E30E6F" w:rsidRPr="00E30E6F" w:rsidRDefault="00E30E6F" w:rsidP="00E30E6F">
      <w:pPr>
        <w:bidi/>
        <w:jc w:val="both"/>
        <w:rPr>
          <w:rFonts w:cs="David" w:hint="cs"/>
          <w:rtl/>
        </w:rPr>
      </w:pPr>
    </w:p>
    <w:p w14:paraId="4080E48C" w14:textId="77777777" w:rsidR="00E30E6F" w:rsidRPr="00E30E6F" w:rsidRDefault="00E30E6F" w:rsidP="00E30E6F">
      <w:pPr>
        <w:bidi/>
        <w:ind w:firstLine="567"/>
        <w:jc w:val="both"/>
        <w:rPr>
          <w:rFonts w:cs="David" w:hint="cs"/>
          <w:rtl/>
        </w:rPr>
      </w:pPr>
      <w:r w:rsidRPr="00E30E6F">
        <w:rPr>
          <w:rFonts w:cs="David" w:hint="cs"/>
          <w:rtl/>
        </w:rPr>
        <w:t xml:space="preserve">אפשר. אבל אם יש לרב לוי, לדוגמה, הצעת חוק שלא השתלבה פה מאיזושהי סיבה, הוא יכול לבקש שההצעה הזאת תשתלב ולאחר מכן, כשנגיע לסעיף הזה, נדון כבר בהצעה של הרב לוי או בהצעה של מישהו אחר. </w:t>
      </w:r>
    </w:p>
    <w:p w14:paraId="2BCCB7C3" w14:textId="77777777" w:rsidR="00E30E6F" w:rsidRPr="00E30E6F" w:rsidRDefault="00E30E6F" w:rsidP="00E30E6F">
      <w:pPr>
        <w:bidi/>
        <w:jc w:val="both"/>
        <w:rPr>
          <w:rFonts w:cs="David" w:hint="cs"/>
          <w:rtl/>
        </w:rPr>
      </w:pPr>
    </w:p>
    <w:p w14:paraId="67B272B4" w14:textId="77777777" w:rsidR="00E30E6F" w:rsidRPr="00E30E6F" w:rsidRDefault="00E30E6F" w:rsidP="00E30E6F">
      <w:pPr>
        <w:bidi/>
        <w:jc w:val="both"/>
        <w:rPr>
          <w:rFonts w:cs="David" w:hint="cs"/>
          <w:u w:val="single"/>
          <w:rtl/>
        </w:rPr>
      </w:pPr>
      <w:r w:rsidRPr="00E30E6F">
        <w:rPr>
          <w:rFonts w:cs="David" w:hint="cs"/>
          <w:u w:val="single"/>
          <w:rtl/>
        </w:rPr>
        <w:t>גדעון סער:</w:t>
      </w:r>
    </w:p>
    <w:p w14:paraId="43E74C71" w14:textId="77777777" w:rsidR="00E30E6F" w:rsidRPr="00E30E6F" w:rsidRDefault="00E30E6F" w:rsidP="00E30E6F">
      <w:pPr>
        <w:bidi/>
        <w:jc w:val="both"/>
        <w:rPr>
          <w:rFonts w:cs="David" w:hint="cs"/>
          <w:u w:val="single"/>
          <w:rtl/>
        </w:rPr>
      </w:pPr>
    </w:p>
    <w:p w14:paraId="1B6C57DB" w14:textId="77777777" w:rsidR="00E30E6F" w:rsidRPr="00E30E6F" w:rsidRDefault="00E30E6F" w:rsidP="00E30E6F">
      <w:pPr>
        <w:bidi/>
        <w:jc w:val="both"/>
        <w:rPr>
          <w:rFonts w:cs="David" w:hint="cs"/>
          <w:rtl/>
        </w:rPr>
      </w:pPr>
      <w:r w:rsidRPr="00E30E6F">
        <w:rPr>
          <w:rFonts w:cs="David" w:hint="cs"/>
          <w:rtl/>
        </w:rPr>
        <w:tab/>
        <w:t xml:space="preserve">אני מציע שזה יהיה כמו הקוד האתי, שאתה מנהל את הדיונים בו סעיף-סעיף. יש שתי דרכים: דרך אחת, להגיד מה מוסכם, להעביר את המוסכם ולהתווכח על מה שלא מוסכם. זו טכניקה שהיא בסדר. הדרך השניה היא לעבור כמו שאתה עושה - - - </w:t>
      </w:r>
    </w:p>
    <w:p w14:paraId="26732701" w14:textId="77777777" w:rsidR="00E30E6F" w:rsidRPr="00E30E6F" w:rsidRDefault="00E30E6F" w:rsidP="00E30E6F">
      <w:pPr>
        <w:bidi/>
        <w:jc w:val="both"/>
        <w:rPr>
          <w:rFonts w:cs="David" w:hint="cs"/>
          <w:rtl/>
        </w:rPr>
      </w:pPr>
    </w:p>
    <w:p w14:paraId="2AAC1EEA" w14:textId="77777777" w:rsidR="00E30E6F" w:rsidRPr="00E30E6F" w:rsidRDefault="00E30E6F" w:rsidP="00E30E6F">
      <w:pPr>
        <w:bidi/>
        <w:jc w:val="both"/>
        <w:rPr>
          <w:rFonts w:cs="David" w:hint="cs"/>
          <w:rtl/>
        </w:rPr>
      </w:pPr>
      <w:r w:rsidRPr="00E30E6F">
        <w:rPr>
          <w:rFonts w:cs="David" w:hint="cs"/>
          <w:u w:val="single"/>
          <w:rtl/>
        </w:rPr>
        <w:t>היו"ר דוד טל:</w:t>
      </w:r>
    </w:p>
    <w:p w14:paraId="282AD0C6" w14:textId="77777777" w:rsidR="00E30E6F" w:rsidRPr="00E30E6F" w:rsidRDefault="00E30E6F" w:rsidP="00E30E6F">
      <w:pPr>
        <w:bidi/>
        <w:jc w:val="both"/>
        <w:rPr>
          <w:rFonts w:cs="David" w:hint="cs"/>
          <w:rtl/>
        </w:rPr>
      </w:pPr>
    </w:p>
    <w:p w14:paraId="0D9806A3" w14:textId="77777777" w:rsidR="00E30E6F" w:rsidRPr="00E30E6F" w:rsidRDefault="00E30E6F" w:rsidP="00E30E6F">
      <w:pPr>
        <w:bidi/>
        <w:jc w:val="both"/>
        <w:rPr>
          <w:rFonts w:cs="David" w:hint="cs"/>
          <w:rtl/>
        </w:rPr>
      </w:pPr>
      <w:r w:rsidRPr="00E30E6F">
        <w:rPr>
          <w:rFonts w:cs="David" w:hint="cs"/>
          <w:rtl/>
        </w:rPr>
        <w:tab/>
        <w:t xml:space="preserve">הפרוצדורה הראשונה, להניח את זה על שולחן הכנסת, היא פרוצדורה שאומרת שמה שמוסכים אישרנו, ומה שלא יאושר ישוב לכאן בהסתייגות. </w:t>
      </w:r>
    </w:p>
    <w:p w14:paraId="1C43525D" w14:textId="77777777" w:rsidR="00E30E6F" w:rsidRPr="00E30E6F" w:rsidRDefault="00E30E6F" w:rsidP="00E30E6F">
      <w:pPr>
        <w:bidi/>
        <w:jc w:val="both"/>
        <w:rPr>
          <w:rFonts w:cs="David" w:hint="cs"/>
          <w:rtl/>
        </w:rPr>
      </w:pPr>
    </w:p>
    <w:p w14:paraId="5DBB87A2" w14:textId="77777777" w:rsidR="00E30E6F" w:rsidRPr="00E30E6F" w:rsidRDefault="00E30E6F" w:rsidP="00E30E6F">
      <w:pPr>
        <w:bidi/>
        <w:jc w:val="both"/>
        <w:rPr>
          <w:rFonts w:cs="David" w:hint="cs"/>
          <w:u w:val="single"/>
          <w:rtl/>
        </w:rPr>
      </w:pPr>
      <w:r w:rsidRPr="00E30E6F">
        <w:rPr>
          <w:rFonts w:cs="David" w:hint="cs"/>
          <w:u w:val="single"/>
          <w:rtl/>
        </w:rPr>
        <w:t>גדעון סער:</w:t>
      </w:r>
    </w:p>
    <w:p w14:paraId="7E4F477C" w14:textId="77777777" w:rsidR="00E30E6F" w:rsidRPr="00E30E6F" w:rsidRDefault="00E30E6F" w:rsidP="00E30E6F">
      <w:pPr>
        <w:bidi/>
        <w:jc w:val="both"/>
        <w:rPr>
          <w:rFonts w:cs="David" w:hint="cs"/>
          <w:u w:val="single"/>
          <w:rtl/>
        </w:rPr>
      </w:pPr>
    </w:p>
    <w:p w14:paraId="427666FE" w14:textId="77777777" w:rsidR="00E30E6F" w:rsidRPr="00E30E6F" w:rsidRDefault="00E30E6F" w:rsidP="00E30E6F">
      <w:pPr>
        <w:bidi/>
        <w:jc w:val="both"/>
        <w:rPr>
          <w:rFonts w:cs="David" w:hint="cs"/>
          <w:rtl/>
        </w:rPr>
      </w:pPr>
      <w:r w:rsidRPr="00E30E6F">
        <w:rPr>
          <w:rFonts w:cs="David" w:hint="cs"/>
          <w:rtl/>
        </w:rPr>
        <w:tab/>
        <w:t xml:space="preserve">זה בלתי סביר בעליל, ולא עולה בדעתי שאתה שוקל את זה. </w:t>
      </w:r>
    </w:p>
    <w:p w14:paraId="5359FD5B" w14:textId="77777777" w:rsidR="00E30E6F" w:rsidRPr="00E30E6F" w:rsidRDefault="00E30E6F" w:rsidP="00E30E6F">
      <w:pPr>
        <w:bidi/>
        <w:jc w:val="both"/>
        <w:rPr>
          <w:rFonts w:cs="David" w:hint="cs"/>
          <w:rtl/>
        </w:rPr>
      </w:pPr>
    </w:p>
    <w:p w14:paraId="3E597928" w14:textId="77777777" w:rsidR="00E30E6F" w:rsidRPr="00E30E6F" w:rsidRDefault="00E30E6F" w:rsidP="00E30E6F">
      <w:pPr>
        <w:bidi/>
        <w:jc w:val="both"/>
        <w:rPr>
          <w:rFonts w:cs="David" w:hint="cs"/>
          <w:u w:val="single"/>
          <w:rtl/>
        </w:rPr>
      </w:pPr>
      <w:r w:rsidRPr="00E30E6F">
        <w:rPr>
          <w:rFonts w:cs="David"/>
          <w:u w:val="single"/>
          <w:rtl/>
        </w:rPr>
        <w:br w:type="page"/>
      </w:r>
      <w:r w:rsidRPr="00E30E6F">
        <w:rPr>
          <w:rFonts w:cs="David" w:hint="cs"/>
          <w:u w:val="single"/>
          <w:rtl/>
        </w:rPr>
        <w:t>היו"ר דוד טל:</w:t>
      </w:r>
    </w:p>
    <w:p w14:paraId="0989B8FE" w14:textId="77777777" w:rsidR="00E30E6F" w:rsidRPr="00E30E6F" w:rsidRDefault="00E30E6F" w:rsidP="00E30E6F">
      <w:pPr>
        <w:bidi/>
        <w:jc w:val="both"/>
        <w:rPr>
          <w:rFonts w:cs="David" w:hint="cs"/>
          <w:rtl/>
        </w:rPr>
      </w:pPr>
    </w:p>
    <w:p w14:paraId="038AAA5D" w14:textId="77777777" w:rsidR="00E30E6F" w:rsidRPr="00E30E6F" w:rsidRDefault="00E30E6F" w:rsidP="00E30E6F">
      <w:pPr>
        <w:bidi/>
        <w:jc w:val="both"/>
        <w:rPr>
          <w:rFonts w:cs="David" w:hint="cs"/>
          <w:rtl/>
        </w:rPr>
      </w:pPr>
      <w:r w:rsidRPr="00E30E6F">
        <w:rPr>
          <w:rFonts w:cs="David" w:hint="cs"/>
          <w:rtl/>
        </w:rPr>
        <w:tab/>
        <w:t xml:space="preserve">קודם כול, זה עלה בדעתך, אמרת את זה לפני דקה. אבל אם חברי הכנסת לא מבקשים את זה, לא אעשה את זה. אני רוצה לתת את רשות הדיבור לרב לוי ואחריו חבר הכנסת </w:t>
      </w:r>
      <w:proofErr w:type="spellStart"/>
      <w:r w:rsidRPr="00E30E6F">
        <w:rPr>
          <w:rFonts w:cs="David" w:hint="cs"/>
          <w:rtl/>
        </w:rPr>
        <w:t>יצחקי</w:t>
      </w:r>
      <w:proofErr w:type="spellEnd"/>
      <w:r w:rsidRPr="00E30E6F">
        <w:rPr>
          <w:rFonts w:cs="David" w:hint="cs"/>
          <w:rtl/>
        </w:rPr>
        <w:t>.</w:t>
      </w:r>
    </w:p>
    <w:p w14:paraId="79B66D33" w14:textId="77777777" w:rsidR="00E30E6F" w:rsidRPr="00E30E6F" w:rsidRDefault="00E30E6F" w:rsidP="00E30E6F">
      <w:pPr>
        <w:bidi/>
        <w:jc w:val="both"/>
        <w:rPr>
          <w:rFonts w:cs="David" w:hint="cs"/>
          <w:rtl/>
        </w:rPr>
      </w:pPr>
    </w:p>
    <w:p w14:paraId="66883F4D" w14:textId="77777777" w:rsidR="00E30E6F" w:rsidRPr="00E30E6F" w:rsidRDefault="00E30E6F" w:rsidP="00E30E6F">
      <w:pPr>
        <w:bidi/>
        <w:jc w:val="both"/>
        <w:rPr>
          <w:rFonts w:cs="David" w:hint="cs"/>
          <w:rtl/>
        </w:rPr>
      </w:pPr>
      <w:r w:rsidRPr="00E30E6F">
        <w:rPr>
          <w:rFonts w:cs="David" w:hint="cs"/>
          <w:u w:val="single"/>
          <w:rtl/>
        </w:rPr>
        <w:t>יצחק לוי:</w:t>
      </w:r>
    </w:p>
    <w:p w14:paraId="13F15DE5" w14:textId="77777777" w:rsidR="00E30E6F" w:rsidRPr="00E30E6F" w:rsidRDefault="00E30E6F" w:rsidP="00E30E6F">
      <w:pPr>
        <w:bidi/>
        <w:jc w:val="both"/>
        <w:rPr>
          <w:rFonts w:cs="David" w:hint="cs"/>
          <w:rtl/>
        </w:rPr>
      </w:pPr>
    </w:p>
    <w:p w14:paraId="2DABC367" w14:textId="77777777" w:rsidR="00E30E6F" w:rsidRPr="00E30E6F" w:rsidRDefault="00E30E6F" w:rsidP="00E30E6F">
      <w:pPr>
        <w:bidi/>
        <w:jc w:val="both"/>
        <w:rPr>
          <w:rFonts w:cs="David" w:hint="cs"/>
          <w:rtl/>
        </w:rPr>
      </w:pPr>
      <w:r w:rsidRPr="00E30E6F">
        <w:rPr>
          <w:rFonts w:cs="David" w:hint="cs"/>
          <w:rtl/>
        </w:rPr>
        <w:tab/>
        <w:t xml:space="preserve">תודה. אני רוצה להצטרף לברכות ליושבת הראש. בעבר עשינו הרבה עבודות בנושא התקנון, אבל זאת עבודה ראשונה שמגיעה לוועדת הכנסת, וזה מאוד חשוב. בזמנו ישבנו עם </w:t>
      </w:r>
      <w:proofErr w:type="spellStart"/>
      <w:r w:rsidRPr="00E30E6F">
        <w:rPr>
          <w:rFonts w:cs="David" w:hint="cs"/>
          <w:rtl/>
        </w:rPr>
        <w:t>יעקובסון</w:t>
      </w:r>
      <w:proofErr w:type="spellEnd"/>
      <w:r w:rsidRPr="00E30E6F">
        <w:rPr>
          <w:rFonts w:cs="David" w:hint="cs"/>
          <w:rtl/>
        </w:rPr>
        <w:t xml:space="preserve"> ועשינו עבודה, הייתה ועדה שעברה על כל התקנון, עשתה תיקונים והיא לא בשלה. זה היה בסוף שנות ה-80' תחילת שנות ה-90'. העבודה של היושבת ראש חשובה ורצינית, יש בה שינויים קטנים ויש שינויים גדולים, כלומר היא שילוב של הרבה מאוד דברים. אנחנו צריכים לתת יד למהלך. אני מבקש לקבוע זמנים קבועים לדיונים האלה כדי שנוכל להשתתף, שנוכל לכוון את עצמנו.</w:t>
      </w:r>
    </w:p>
    <w:p w14:paraId="31741C83" w14:textId="77777777" w:rsidR="00E30E6F" w:rsidRPr="00E30E6F" w:rsidRDefault="00E30E6F" w:rsidP="00E30E6F">
      <w:pPr>
        <w:bidi/>
        <w:jc w:val="both"/>
        <w:rPr>
          <w:rFonts w:cs="David" w:hint="cs"/>
          <w:rtl/>
        </w:rPr>
      </w:pPr>
    </w:p>
    <w:p w14:paraId="4E769C1D" w14:textId="77777777" w:rsidR="00E30E6F" w:rsidRPr="00E30E6F" w:rsidRDefault="00E30E6F" w:rsidP="00E30E6F">
      <w:pPr>
        <w:bidi/>
        <w:jc w:val="both"/>
        <w:rPr>
          <w:rFonts w:cs="David" w:hint="cs"/>
          <w:rtl/>
        </w:rPr>
      </w:pPr>
      <w:r w:rsidRPr="00E30E6F">
        <w:rPr>
          <w:rFonts w:cs="David" w:hint="cs"/>
          <w:u w:val="single"/>
          <w:rtl/>
        </w:rPr>
        <w:t>היו"ר דוד טל:</w:t>
      </w:r>
    </w:p>
    <w:p w14:paraId="374FEC29" w14:textId="77777777" w:rsidR="00E30E6F" w:rsidRPr="00E30E6F" w:rsidRDefault="00E30E6F" w:rsidP="00E30E6F">
      <w:pPr>
        <w:bidi/>
        <w:jc w:val="both"/>
        <w:rPr>
          <w:rFonts w:cs="David" w:hint="cs"/>
          <w:rtl/>
        </w:rPr>
      </w:pPr>
    </w:p>
    <w:p w14:paraId="1023C2C1" w14:textId="77777777" w:rsidR="00E30E6F" w:rsidRPr="00E30E6F" w:rsidRDefault="00E30E6F" w:rsidP="00E30E6F">
      <w:pPr>
        <w:bidi/>
        <w:ind w:firstLine="567"/>
        <w:jc w:val="both"/>
        <w:rPr>
          <w:rFonts w:cs="David" w:hint="cs"/>
          <w:rtl/>
        </w:rPr>
      </w:pPr>
      <w:r w:rsidRPr="00E30E6F">
        <w:rPr>
          <w:rFonts w:cs="David" w:hint="cs"/>
          <w:rtl/>
        </w:rPr>
        <w:t xml:space="preserve">כל יום ראשון וחמישי בשבוע. </w:t>
      </w:r>
    </w:p>
    <w:p w14:paraId="46F32221" w14:textId="77777777" w:rsidR="00E30E6F" w:rsidRPr="00E30E6F" w:rsidRDefault="00E30E6F" w:rsidP="00E30E6F">
      <w:pPr>
        <w:bidi/>
        <w:jc w:val="both"/>
        <w:rPr>
          <w:rFonts w:cs="David" w:hint="cs"/>
          <w:rtl/>
        </w:rPr>
      </w:pPr>
    </w:p>
    <w:p w14:paraId="787138C8" w14:textId="77777777" w:rsidR="00E30E6F" w:rsidRPr="00E30E6F" w:rsidRDefault="00E30E6F" w:rsidP="00E30E6F">
      <w:pPr>
        <w:bidi/>
        <w:jc w:val="both"/>
        <w:rPr>
          <w:rFonts w:cs="David" w:hint="cs"/>
          <w:rtl/>
        </w:rPr>
      </w:pPr>
      <w:r w:rsidRPr="00E30E6F">
        <w:rPr>
          <w:rFonts w:cs="David" w:hint="cs"/>
          <w:u w:val="single"/>
          <w:rtl/>
        </w:rPr>
        <w:t>יצחק לוי:</w:t>
      </w:r>
    </w:p>
    <w:p w14:paraId="2A9C46F8" w14:textId="77777777" w:rsidR="00E30E6F" w:rsidRPr="00E30E6F" w:rsidRDefault="00E30E6F" w:rsidP="00E30E6F">
      <w:pPr>
        <w:bidi/>
        <w:jc w:val="both"/>
        <w:rPr>
          <w:rFonts w:cs="David" w:hint="cs"/>
          <w:rtl/>
        </w:rPr>
      </w:pPr>
    </w:p>
    <w:p w14:paraId="485B6ABD" w14:textId="77777777" w:rsidR="00E30E6F" w:rsidRPr="00E30E6F" w:rsidRDefault="00E30E6F" w:rsidP="00E30E6F">
      <w:pPr>
        <w:bidi/>
        <w:jc w:val="both"/>
        <w:rPr>
          <w:rFonts w:cs="David" w:hint="cs"/>
          <w:rtl/>
        </w:rPr>
      </w:pPr>
      <w:r w:rsidRPr="00E30E6F">
        <w:rPr>
          <w:rFonts w:cs="David" w:hint="cs"/>
          <w:rtl/>
        </w:rPr>
        <w:tab/>
        <w:t>אנחנו לא נבהלים. אלה ימים שאפשר לעבוד בהם, אין בעיה. אני מבקש לקבוע זמן קבוע לדיונים על התקנון, כדי שחברי כנסת שרוצים להשתתף, כמוני למשל, יוכלו לבוא באופן קבוע וזה לא יהיה מין דבר שמשתנה כל שבוע ויש ועדות אחרות. זו הבקשה הראשונה.</w:t>
      </w:r>
    </w:p>
    <w:p w14:paraId="761ABBE9" w14:textId="77777777" w:rsidR="00E30E6F" w:rsidRPr="00E30E6F" w:rsidRDefault="00E30E6F" w:rsidP="00E30E6F">
      <w:pPr>
        <w:bidi/>
        <w:jc w:val="both"/>
        <w:rPr>
          <w:rFonts w:cs="David" w:hint="cs"/>
          <w:rtl/>
        </w:rPr>
      </w:pPr>
    </w:p>
    <w:p w14:paraId="7AA7BF05" w14:textId="77777777" w:rsidR="00E30E6F" w:rsidRPr="00E30E6F" w:rsidRDefault="00E30E6F" w:rsidP="00E30E6F">
      <w:pPr>
        <w:bidi/>
        <w:jc w:val="both"/>
        <w:rPr>
          <w:rFonts w:cs="David" w:hint="cs"/>
          <w:rtl/>
        </w:rPr>
      </w:pPr>
      <w:r w:rsidRPr="00E30E6F">
        <w:rPr>
          <w:rFonts w:cs="David" w:hint="cs"/>
          <w:u w:val="single"/>
          <w:rtl/>
        </w:rPr>
        <w:t>היו"ר דוד טל:</w:t>
      </w:r>
    </w:p>
    <w:p w14:paraId="105819E1" w14:textId="77777777" w:rsidR="00E30E6F" w:rsidRPr="00E30E6F" w:rsidRDefault="00E30E6F" w:rsidP="00E30E6F">
      <w:pPr>
        <w:bidi/>
        <w:jc w:val="both"/>
        <w:rPr>
          <w:rFonts w:cs="David" w:hint="cs"/>
          <w:rtl/>
        </w:rPr>
      </w:pPr>
    </w:p>
    <w:p w14:paraId="1EE59858" w14:textId="77777777" w:rsidR="00E30E6F" w:rsidRPr="00E30E6F" w:rsidRDefault="00E30E6F" w:rsidP="00E30E6F">
      <w:pPr>
        <w:bidi/>
        <w:ind w:firstLine="567"/>
        <w:jc w:val="both"/>
        <w:rPr>
          <w:rFonts w:cs="David" w:hint="cs"/>
          <w:rtl/>
        </w:rPr>
      </w:pPr>
      <w:r w:rsidRPr="00E30E6F">
        <w:rPr>
          <w:rFonts w:cs="David" w:hint="cs"/>
          <w:rtl/>
        </w:rPr>
        <w:t xml:space="preserve">אני מקבל חלק מהבקשה. יהיה יום אחד קבוע ועל פי ראות עיניו של יושב ראש הוועדה נוסיף עוד יום, אם אראה שאנחנו לא מתקדמים מספיק. </w:t>
      </w:r>
    </w:p>
    <w:p w14:paraId="69122602" w14:textId="77777777" w:rsidR="00E30E6F" w:rsidRPr="00E30E6F" w:rsidRDefault="00E30E6F" w:rsidP="00E30E6F">
      <w:pPr>
        <w:bidi/>
        <w:jc w:val="both"/>
        <w:rPr>
          <w:rFonts w:cs="David" w:hint="cs"/>
          <w:rtl/>
        </w:rPr>
      </w:pPr>
    </w:p>
    <w:p w14:paraId="784903D9" w14:textId="77777777" w:rsidR="00E30E6F" w:rsidRPr="00E30E6F" w:rsidRDefault="00E30E6F" w:rsidP="00E30E6F">
      <w:pPr>
        <w:bidi/>
        <w:jc w:val="both"/>
        <w:rPr>
          <w:rFonts w:cs="David" w:hint="cs"/>
          <w:rtl/>
        </w:rPr>
      </w:pPr>
      <w:r w:rsidRPr="00E30E6F">
        <w:rPr>
          <w:rFonts w:cs="David" w:hint="cs"/>
          <w:u w:val="single"/>
          <w:rtl/>
        </w:rPr>
        <w:t>יצחק לוי:</w:t>
      </w:r>
    </w:p>
    <w:p w14:paraId="242595F8" w14:textId="77777777" w:rsidR="00E30E6F" w:rsidRPr="00E30E6F" w:rsidRDefault="00E30E6F" w:rsidP="00E30E6F">
      <w:pPr>
        <w:bidi/>
        <w:jc w:val="both"/>
        <w:rPr>
          <w:rFonts w:cs="David" w:hint="cs"/>
          <w:rtl/>
        </w:rPr>
      </w:pPr>
    </w:p>
    <w:p w14:paraId="50F70191" w14:textId="77777777" w:rsidR="00E30E6F" w:rsidRPr="00E30E6F" w:rsidRDefault="00E30E6F" w:rsidP="00E30E6F">
      <w:pPr>
        <w:bidi/>
        <w:jc w:val="both"/>
        <w:rPr>
          <w:rFonts w:cs="David" w:hint="cs"/>
          <w:rtl/>
        </w:rPr>
      </w:pPr>
      <w:r w:rsidRPr="00E30E6F">
        <w:rPr>
          <w:rFonts w:cs="David" w:hint="cs"/>
          <w:rtl/>
        </w:rPr>
        <w:tab/>
        <w:t xml:space="preserve">אני מקבל את מה שאתה אומר. דבר שני, נכון יהיה לקיים דיון על כל סעיף, ואחר כך להצביע. יש כמה טכניקות. יכול להיות שאפשר לומר שמעבירים כבר את מה שמוסכם, כדי שהדיון יהיה קצר וברור, ונשאיר את המחלוקות לאחר מכן, או שתרצה להגיש את החוברת כמכלול אחד. צריך לשקול את זה תוך כדי הדיונים. </w:t>
      </w:r>
    </w:p>
    <w:p w14:paraId="2F03F38A" w14:textId="77777777" w:rsidR="00E30E6F" w:rsidRPr="00E30E6F" w:rsidRDefault="00E30E6F" w:rsidP="00E30E6F">
      <w:pPr>
        <w:bidi/>
        <w:jc w:val="both"/>
        <w:rPr>
          <w:rFonts w:cs="David" w:hint="cs"/>
          <w:rtl/>
        </w:rPr>
      </w:pPr>
    </w:p>
    <w:p w14:paraId="45A2C322" w14:textId="77777777" w:rsidR="00E30E6F" w:rsidRPr="00E30E6F" w:rsidRDefault="00E30E6F" w:rsidP="00E30E6F">
      <w:pPr>
        <w:bidi/>
        <w:jc w:val="both"/>
        <w:rPr>
          <w:rFonts w:cs="David" w:hint="cs"/>
          <w:rtl/>
        </w:rPr>
      </w:pPr>
      <w:r w:rsidRPr="00E30E6F">
        <w:rPr>
          <w:rFonts w:cs="David" w:hint="cs"/>
          <w:rtl/>
        </w:rPr>
        <w:tab/>
        <w:t xml:space="preserve">הבעיה המרכזית של כוחה של הכנסת היא בנוכחות חברי הכנסת, ובעיקר נוכחות חברי הכנסת במליאה. המליאה נראית דלה, המליאה נראית מסכנה, חוץ מאשר בדיונים בנושאים מסוימים מאוד, שבהם יש גיוס או שיש עניין. מי שנמצא במליאת הכנסת ביום שלישי אחר הצהרים רואה שימי שלישי הולכים ודלים. יש לפעמים חשק לכתוב ליושבת ראש ולבקש לבטל את הישיבה ביום שלישי. לא באים, לא נמצאים, נמצא רק מי שצריך לדבר ומי שאחריו וזה הכול, ואין עניין בדיונים. אולי צריך להעביר את שעות השרים לימי שלישי, כלומר צריך לתכנן את השבוע כך שכולו יהיה בעל עניין, כדי שישאיר כמה שיותר חברי כנסת. זה הכוח הנראה, גם כלפי חוץ וגם כלפי פנים. זה דבר חשוב, שצריך לקחת אותו בחשבון. </w:t>
      </w:r>
    </w:p>
    <w:p w14:paraId="1024CC91" w14:textId="77777777" w:rsidR="00E30E6F" w:rsidRPr="00E30E6F" w:rsidRDefault="00E30E6F" w:rsidP="00E30E6F">
      <w:pPr>
        <w:bidi/>
        <w:jc w:val="both"/>
        <w:rPr>
          <w:rFonts w:cs="David" w:hint="cs"/>
          <w:rtl/>
        </w:rPr>
      </w:pPr>
    </w:p>
    <w:p w14:paraId="6EC888A7" w14:textId="77777777" w:rsidR="00E30E6F" w:rsidRPr="00E30E6F" w:rsidRDefault="00E30E6F" w:rsidP="00E30E6F">
      <w:pPr>
        <w:bidi/>
        <w:jc w:val="both"/>
        <w:rPr>
          <w:rFonts w:cs="David"/>
          <w:rtl/>
        </w:rPr>
      </w:pPr>
      <w:r w:rsidRPr="00E30E6F">
        <w:rPr>
          <w:rFonts w:cs="David" w:hint="eastAsia"/>
          <w:u w:val="single"/>
          <w:rtl/>
        </w:rPr>
        <w:t>יו</w:t>
      </w:r>
      <w:r w:rsidRPr="00E30E6F">
        <w:rPr>
          <w:rFonts w:cs="David"/>
          <w:u w:val="single"/>
          <w:rtl/>
        </w:rPr>
        <w:t>"</w:t>
      </w:r>
      <w:r w:rsidRPr="00E30E6F">
        <w:rPr>
          <w:rFonts w:cs="David" w:hint="eastAsia"/>
          <w:u w:val="single"/>
          <w:rtl/>
        </w:rPr>
        <w:t>ר</w:t>
      </w:r>
      <w:r w:rsidRPr="00E30E6F">
        <w:rPr>
          <w:rFonts w:cs="David"/>
          <w:u w:val="single"/>
          <w:rtl/>
        </w:rPr>
        <w:t xml:space="preserve"> הכנסת דליה איציק:</w:t>
      </w:r>
    </w:p>
    <w:p w14:paraId="1E2F4E6E" w14:textId="77777777" w:rsidR="00E30E6F" w:rsidRPr="00E30E6F" w:rsidRDefault="00E30E6F" w:rsidP="00E30E6F">
      <w:pPr>
        <w:bidi/>
        <w:jc w:val="both"/>
        <w:rPr>
          <w:rFonts w:cs="David"/>
          <w:rtl/>
        </w:rPr>
      </w:pPr>
    </w:p>
    <w:p w14:paraId="17E08AD6" w14:textId="77777777" w:rsidR="00E30E6F" w:rsidRPr="00E30E6F" w:rsidRDefault="00E30E6F" w:rsidP="00E30E6F">
      <w:pPr>
        <w:bidi/>
        <w:jc w:val="both"/>
        <w:rPr>
          <w:rFonts w:cs="David" w:hint="cs"/>
          <w:rtl/>
        </w:rPr>
      </w:pPr>
      <w:r w:rsidRPr="00E30E6F">
        <w:rPr>
          <w:rFonts w:cs="David"/>
          <w:rtl/>
        </w:rPr>
        <w:tab/>
      </w:r>
      <w:r w:rsidRPr="00E30E6F">
        <w:rPr>
          <w:rFonts w:cs="David" w:hint="cs"/>
          <w:rtl/>
        </w:rPr>
        <w:t xml:space="preserve">חבר הכנסת </w:t>
      </w:r>
      <w:proofErr w:type="spellStart"/>
      <w:r w:rsidRPr="00E30E6F">
        <w:rPr>
          <w:rFonts w:cs="David" w:hint="cs"/>
          <w:rtl/>
        </w:rPr>
        <w:t>מרגי</w:t>
      </w:r>
      <w:proofErr w:type="spellEnd"/>
      <w:r w:rsidRPr="00E30E6F">
        <w:rPr>
          <w:rFonts w:cs="David" w:hint="cs"/>
          <w:rtl/>
        </w:rPr>
        <w:t xml:space="preserve"> מזכיר את החוק הנורבגי. התאהבתי בו, היום אני כבר לא מתלהבת ממנו. </w:t>
      </w:r>
    </w:p>
    <w:p w14:paraId="1C3AE20D" w14:textId="77777777" w:rsidR="00E30E6F" w:rsidRPr="00E30E6F" w:rsidRDefault="00E30E6F" w:rsidP="00E30E6F">
      <w:pPr>
        <w:bidi/>
        <w:jc w:val="both"/>
        <w:rPr>
          <w:rFonts w:cs="David" w:hint="cs"/>
          <w:rtl/>
        </w:rPr>
      </w:pPr>
    </w:p>
    <w:p w14:paraId="19FEC9F1" w14:textId="77777777" w:rsidR="00E30E6F" w:rsidRPr="00E30E6F" w:rsidRDefault="00E30E6F" w:rsidP="00E30E6F">
      <w:pPr>
        <w:bidi/>
        <w:jc w:val="both"/>
        <w:rPr>
          <w:rFonts w:cs="David" w:hint="cs"/>
          <w:rtl/>
        </w:rPr>
      </w:pPr>
      <w:r w:rsidRPr="00E30E6F">
        <w:rPr>
          <w:rFonts w:cs="David" w:hint="cs"/>
          <w:u w:val="single"/>
          <w:rtl/>
        </w:rPr>
        <w:t>יצחק לוי:</w:t>
      </w:r>
    </w:p>
    <w:p w14:paraId="5E95E563" w14:textId="77777777" w:rsidR="00E30E6F" w:rsidRPr="00E30E6F" w:rsidRDefault="00E30E6F" w:rsidP="00E30E6F">
      <w:pPr>
        <w:bidi/>
        <w:jc w:val="both"/>
        <w:rPr>
          <w:rFonts w:cs="David" w:hint="cs"/>
          <w:rtl/>
        </w:rPr>
      </w:pPr>
    </w:p>
    <w:p w14:paraId="378DE1B4" w14:textId="77777777" w:rsidR="00E30E6F" w:rsidRPr="00E30E6F" w:rsidRDefault="00E30E6F" w:rsidP="00E30E6F">
      <w:pPr>
        <w:bidi/>
        <w:jc w:val="both"/>
        <w:rPr>
          <w:rFonts w:cs="David" w:hint="cs"/>
          <w:rtl/>
        </w:rPr>
      </w:pPr>
      <w:r w:rsidRPr="00E30E6F">
        <w:rPr>
          <w:rFonts w:cs="David" w:hint="cs"/>
          <w:rtl/>
        </w:rPr>
        <w:tab/>
        <w:t xml:space="preserve"> אני לא אוהב אותו. </w:t>
      </w:r>
    </w:p>
    <w:p w14:paraId="59188EF4" w14:textId="77777777" w:rsidR="00E30E6F" w:rsidRPr="00E30E6F" w:rsidRDefault="00E30E6F" w:rsidP="00E30E6F">
      <w:pPr>
        <w:bidi/>
        <w:jc w:val="both"/>
        <w:rPr>
          <w:rFonts w:cs="David" w:hint="cs"/>
          <w:rtl/>
        </w:rPr>
      </w:pPr>
    </w:p>
    <w:p w14:paraId="1E311B4E" w14:textId="77777777" w:rsidR="00E30E6F" w:rsidRPr="00E30E6F" w:rsidRDefault="00E30E6F" w:rsidP="00E30E6F">
      <w:pPr>
        <w:bidi/>
        <w:jc w:val="both"/>
        <w:rPr>
          <w:rFonts w:cs="David"/>
          <w:rtl/>
        </w:rPr>
      </w:pPr>
      <w:r w:rsidRPr="00E30E6F">
        <w:rPr>
          <w:rFonts w:cs="David" w:hint="eastAsia"/>
          <w:u w:val="single"/>
          <w:rtl/>
        </w:rPr>
        <w:t>יו</w:t>
      </w:r>
      <w:r w:rsidRPr="00E30E6F">
        <w:rPr>
          <w:rFonts w:cs="David"/>
          <w:u w:val="single"/>
          <w:rtl/>
        </w:rPr>
        <w:t>"</w:t>
      </w:r>
      <w:r w:rsidRPr="00E30E6F">
        <w:rPr>
          <w:rFonts w:cs="David" w:hint="eastAsia"/>
          <w:u w:val="single"/>
          <w:rtl/>
        </w:rPr>
        <w:t>ר</w:t>
      </w:r>
      <w:r w:rsidRPr="00E30E6F">
        <w:rPr>
          <w:rFonts w:cs="David"/>
          <w:u w:val="single"/>
          <w:rtl/>
        </w:rPr>
        <w:t xml:space="preserve"> הכנסת דליה איציק:</w:t>
      </w:r>
    </w:p>
    <w:p w14:paraId="5CF1520E" w14:textId="77777777" w:rsidR="00E30E6F" w:rsidRPr="00E30E6F" w:rsidRDefault="00E30E6F" w:rsidP="00E30E6F">
      <w:pPr>
        <w:bidi/>
        <w:jc w:val="both"/>
        <w:rPr>
          <w:rFonts w:cs="David"/>
          <w:rtl/>
        </w:rPr>
      </w:pPr>
    </w:p>
    <w:p w14:paraId="30E5D14F" w14:textId="77777777" w:rsidR="00E30E6F" w:rsidRPr="00E30E6F" w:rsidRDefault="00E30E6F" w:rsidP="00E30E6F">
      <w:pPr>
        <w:bidi/>
        <w:jc w:val="both"/>
        <w:rPr>
          <w:rFonts w:cs="David" w:hint="cs"/>
          <w:rtl/>
        </w:rPr>
      </w:pPr>
      <w:r w:rsidRPr="00E30E6F">
        <w:rPr>
          <w:rFonts w:cs="David"/>
          <w:rtl/>
        </w:rPr>
        <w:tab/>
      </w:r>
      <w:r w:rsidRPr="00E30E6F">
        <w:rPr>
          <w:rFonts w:cs="David" w:hint="cs"/>
          <w:rtl/>
        </w:rPr>
        <w:t xml:space="preserve">חשבתי לשנות את סדר היום ובימי שלישי להעביר חקיקה ולהכריח את כולם להגיע. </w:t>
      </w:r>
    </w:p>
    <w:p w14:paraId="7B9B7E97" w14:textId="77777777" w:rsidR="00E30E6F" w:rsidRPr="00E30E6F" w:rsidRDefault="00E30E6F" w:rsidP="00E30E6F">
      <w:pPr>
        <w:bidi/>
        <w:jc w:val="both"/>
        <w:rPr>
          <w:rFonts w:cs="David" w:hint="cs"/>
          <w:rtl/>
        </w:rPr>
      </w:pPr>
    </w:p>
    <w:p w14:paraId="17545E38" w14:textId="77777777" w:rsidR="00E30E6F" w:rsidRPr="00E30E6F" w:rsidRDefault="00E30E6F" w:rsidP="00E30E6F">
      <w:pPr>
        <w:bidi/>
        <w:jc w:val="both"/>
        <w:rPr>
          <w:rFonts w:cs="David" w:hint="cs"/>
          <w:rtl/>
        </w:rPr>
      </w:pPr>
      <w:r w:rsidRPr="00E30E6F">
        <w:rPr>
          <w:rFonts w:cs="David" w:hint="cs"/>
          <w:u w:val="single"/>
          <w:rtl/>
        </w:rPr>
        <w:t xml:space="preserve">יעקב </w:t>
      </w:r>
      <w:proofErr w:type="spellStart"/>
      <w:r w:rsidRPr="00E30E6F">
        <w:rPr>
          <w:rFonts w:cs="David" w:hint="cs"/>
          <w:u w:val="single"/>
          <w:rtl/>
        </w:rPr>
        <w:t>מרגי</w:t>
      </w:r>
      <w:proofErr w:type="spellEnd"/>
      <w:r w:rsidRPr="00E30E6F">
        <w:rPr>
          <w:rFonts w:cs="David" w:hint="cs"/>
          <w:u w:val="single"/>
          <w:rtl/>
        </w:rPr>
        <w:t>:</w:t>
      </w:r>
    </w:p>
    <w:p w14:paraId="1AAF4B76" w14:textId="77777777" w:rsidR="00E30E6F" w:rsidRPr="00E30E6F" w:rsidRDefault="00E30E6F" w:rsidP="00E30E6F">
      <w:pPr>
        <w:bidi/>
        <w:jc w:val="both"/>
        <w:rPr>
          <w:rFonts w:cs="David" w:hint="cs"/>
          <w:rtl/>
        </w:rPr>
      </w:pPr>
    </w:p>
    <w:p w14:paraId="51EE9B6C" w14:textId="77777777" w:rsidR="00E30E6F" w:rsidRPr="00E30E6F" w:rsidRDefault="00E30E6F" w:rsidP="00E30E6F">
      <w:pPr>
        <w:bidi/>
        <w:jc w:val="both"/>
        <w:rPr>
          <w:rFonts w:cs="David" w:hint="cs"/>
          <w:rtl/>
        </w:rPr>
      </w:pPr>
      <w:r w:rsidRPr="00E30E6F">
        <w:rPr>
          <w:rFonts w:cs="David" w:hint="cs"/>
          <w:rtl/>
        </w:rPr>
        <w:tab/>
        <w:t xml:space="preserve"> את לא יכולה לשתק את השרים כל השבוע. משם בא החוק הנורבגי, לא ממקומות אחרים. </w:t>
      </w:r>
    </w:p>
    <w:p w14:paraId="49CD68DB" w14:textId="77777777" w:rsidR="00E30E6F" w:rsidRPr="00E30E6F" w:rsidRDefault="00E30E6F" w:rsidP="00E30E6F">
      <w:pPr>
        <w:bidi/>
        <w:jc w:val="both"/>
        <w:rPr>
          <w:rFonts w:cs="David" w:hint="cs"/>
          <w:u w:val="single"/>
          <w:rtl/>
        </w:rPr>
      </w:pPr>
    </w:p>
    <w:p w14:paraId="683C859A" w14:textId="77777777" w:rsidR="00E30E6F" w:rsidRPr="00E30E6F" w:rsidRDefault="00E30E6F" w:rsidP="00E30E6F">
      <w:pPr>
        <w:bidi/>
        <w:jc w:val="both"/>
        <w:rPr>
          <w:rFonts w:cs="David" w:hint="cs"/>
          <w:rtl/>
        </w:rPr>
      </w:pPr>
      <w:r w:rsidRPr="00E30E6F">
        <w:rPr>
          <w:rFonts w:cs="David" w:hint="cs"/>
          <w:u w:val="single"/>
          <w:rtl/>
        </w:rPr>
        <w:t>יצחק לוי:</w:t>
      </w:r>
    </w:p>
    <w:p w14:paraId="74DE624C" w14:textId="77777777" w:rsidR="00E30E6F" w:rsidRPr="00E30E6F" w:rsidRDefault="00E30E6F" w:rsidP="00E30E6F">
      <w:pPr>
        <w:bidi/>
        <w:jc w:val="both"/>
        <w:rPr>
          <w:rFonts w:cs="David" w:hint="cs"/>
          <w:rtl/>
        </w:rPr>
      </w:pPr>
    </w:p>
    <w:p w14:paraId="126DF965" w14:textId="77777777" w:rsidR="00E30E6F" w:rsidRPr="00E30E6F" w:rsidRDefault="00E30E6F" w:rsidP="00E30E6F">
      <w:pPr>
        <w:bidi/>
        <w:jc w:val="both"/>
        <w:rPr>
          <w:rFonts w:cs="David" w:hint="cs"/>
          <w:rtl/>
        </w:rPr>
      </w:pPr>
      <w:r w:rsidRPr="00E30E6F">
        <w:rPr>
          <w:rFonts w:cs="David" w:hint="cs"/>
          <w:rtl/>
        </w:rPr>
        <w:tab/>
        <w:t xml:space="preserve">בימי שלישי בשעה 5:30-6:00-7:00 אחר הצהרים יש בבניין מעל 50 כנסת, במליאה יש שלושה. אנשים ספונים בלשכותיהם, עובדים, כותבים. המליאה היא לא אופציה של עבודה, זה לא בסדר היום, אז החוק הנורבגי לא ישנה שום דבר. </w:t>
      </w:r>
    </w:p>
    <w:p w14:paraId="20054DDE" w14:textId="77777777" w:rsidR="00E30E6F" w:rsidRPr="00E30E6F" w:rsidRDefault="00E30E6F" w:rsidP="00E30E6F">
      <w:pPr>
        <w:bidi/>
        <w:jc w:val="both"/>
        <w:rPr>
          <w:rFonts w:cs="David" w:hint="cs"/>
          <w:rtl/>
        </w:rPr>
      </w:pPr>
    </w:p>
    <w:p w14:paraId="0688FDA4" w14:textId="77777777" w:rsidR="00E30E6F" w:rsidRPr="00E30E6F" w:rsidRDefault="00E30E6F" w:rsidP="00E30E6F">
      <w:pPr>
        <w:bidi/>
        <w:jc w:val="both"/>
        <w:rPr>
          <w:rFonts w:cs="David"/>
          <w:rtl/>
        </w:rPr>
      </w:pPr>
      <w:r w:rsidRPr="00E30E6F">
        <w:rPr>
          <w:rFonts w:cs="David" w:hint="eastAsia"/>
          <w:u w:val="single"/>
          <w:rtl/>
        </w:rPr>
        <w:t>יו</w:t>
      </w:r>
      <w:r w:rsidRPr="00E30E6F">
        <w:rPr>
          <w:rFonts w:cs="David"/>
          <w:u w:val="single"/>
          <w:rtl/>
        </w:rPr>
        <w:t>"</w:t>
      </w:r>
      <w:r w:rsidRPr="00E30E6F">
        <w:rPr>
          <w:rFonts w:cs="David" w:hint="eastAsia"/>
          <w:u w:val="single"/>
          <w:rtl/>
        </w:rPr>
        <w:t>ר</w:t>
      </w:r>
      <w:r w:rsidRPr="00E30E6F">
        <w:rPr>
          <w:rFonts w:cs="David"/>
          <w:u w:val="single"/>
          <w:rtl/>
        </w:rPr>
        <w:t xml:space="preserve"> הכנסת דליה איציק:</w:t>
      </w:r>
    </w:p>
    <w:p w14:paraId="507734B3" w14:textId="77777777" w:rsidR="00E30E6F" w:rsidRPr="00E30E6F" w:rsidRDefault="00E30E6F" w:rsidP="00E30E6F">
      <w:pPr>
        <w:bidi/>
        <w:jc w:val="both"/>
        <w:rPr>
          <w:rFonts w:cs="David"/>
          <w:rtl/>
        </w:rPr>
      </w:pPr>
    </w:p>
    <w:p w14:paraId="082D92BE" w14:textId="77777777" w:rsidR="00E30E6F" w:rsidRPr="00E30E6F" w:rsidRDefault="00E30E6F" w:rsidP="00E30E6F">
      <w:pPr>
        <w:bidi/>
        <w:jc w:val="both"/>
        <w:rPr>
          <w:rFonts w:cs="David" w:hint="cs"/>
          <w:rtl/>
        </w:rPr>
      </w:pPr>
      <w:r w:rsidRPr="00E30E6F">
        <w:rPr>
          <w:rFonts w:cs="David"/>
          <w:rtl/>
        </w:rPr>
        <w:tab/>
      </w:r>
      <w:r w:rsidRPr="00E30E6F">
        <w:rPr>
          <w:rFonts w:cs="David" w:hint="cs"/>
          <w:rtl/>
        </w:rPr>
        <w:t xml:space="preserve"> שעת שאלות תהיה ביום שלישי. </w:t>
      </w:r>
    </w:p>
    <w:p w14:paraId="57634316" w14:textId="77777777" w:rsidR="00E30E6F" w:rsidRPr="00E30E6F" w:rsidRDefault="00E30E6F" w:rsidP="00E30E6F">
      <w:pPr>
        <w:bidi/>
        <w:jc w:val="both"/>
        <w:rPr>
          <w:rFonts w:cs="David" w:hint="cs"/>
          <w:rtl/>
        </w:rPr>
      </w:pPr>
    </w:p>
    <w:p w14:paraId="16118873" w14:textId="77777777" w:rsidR="00E30E6F" w:rsidRPr="00E30E6F" w:rsidRDefault="00E30E6F" w:rsidP="00E30E6F">
      <w:pPr>
        <w:bidi/>
        <w:jc w:val="both"/>
        <w:rPr>
          <w:rFonts w:cs="David" w:hint="cs"/>
          <w:rtl/>
        </w:rPr>
      </w:pPr>
      <w:r w:rsidRPr="00E30E6F">
        <w:rPr>
          <w:rFonts w:cs="David" w:hint="cs"/>
          <w:u w:val="single"/>
          <w:rtl/>
        </w:rPr>
        <w:t>יצחק לוי:</w:t>
      </w:r>
    </w:p>
    <w:p w14:paraId="39AC5502" w14:textId="77777777" w:rsidR="00E30E6F" w:rsidRPr="00E30E6F" w:rsidRDefault="00E30E6F" w:rsidP="00E30E6F">
      <w:pPr>
        <w:bidi/>
        <w:jc w:val="both"/>
        <w:rPr>
          <w:rFonts w:cs="David" w:hint="cs"/>
          <w:rtl/>
        </w:rPr>
      </w:pPr>
    </w:p>
    <w:p w14:paraId="2345EE2B" w14:textId="77777777" w:rsidR="00E30E6F" w:rsidRPr="00E30E6F" w:rsidRDefault="00E30E6F" w:rsidP="00E30E6F">
      <w:pPr>
        <w:bidi/>
        <w:jc w:val="both"/>
        <w:rPr>
          <w:rFonts w:cs="David" w:hint="cs"/>
          <w:rtl/>
        </w:rPr>
      </w:pPr>
      <w:r w:rsidRPr="00E30E6F">
        <w:rPr>
          <w:rFonts w:cs="David" w:hint="cs"/>
          <w:rtl/>
        </w:rPr>
        <w:tab/>
        <w:t xml:space="preserve"> זה מה שאני אומר. צריך לחלק את שעות העניין לשלושת הימים, כך שהמליאה תספוג קצת משעת העניין הזאת. </w:t>
      </w:r>
    </w:p>
    <w:p w14:paraId="4CCEA330" w14:textId="77777777" w:rsidR="00E30E6F" w:rsidRPr="00E30E6F" w:rsidRDefault="00E30E6F" w:rsidP="00E30E6F">
      <w:pPr>
        <w:bidi/>
        <w:jc w:val="both"/>
        <w:rPr>
          <w:rFonts w:cs="David" w:hint="cs"/>
          <w:rtl/>
        </w:rPr>
      </w:pPr>
    </w:p>
    <w:p w14:paraId="2E5751CA" w14:textId="77777777" w:rsidR="00E30E6F" w:rsidRPr="00E30E6F" w:rsidRDefault="00E30E6F" w:rsidP="00E30E6F">
      <w:pPr>
        <w:pStyle w:val="Heading5"/>
        <w:rPr>
          <w:rFonts w:hint="cs"/>
          <w:sz w:val="24"/>
          <w:rtl/>
        </w:rPr>
      </w:pPr>
      <w:r w:rsidRPr="00E30E6F">
        <w:rPr>
          <w:rFonts w:hint="cs"/>
          <w:sz w:val="24"/>
          <w:u w:val="single"/>
          <w:rtl/>
        </w:rPr>
        <w:t xml:space="preserve">אביגדור </w:t>
      </w:r>
      <w:proofErr w:type="spellStart"/>
      <w:r w:rsidRPr="00E30E6F">
        <w:rPr>
          <w:rFonts w:hint="cs"/>
          <w:sz w:val="24"/>
          <w:u w:val="single"/>
          <w:rtl/>
        </w:rPr>
        <w:t>יצחקי</w:t>
      </w:r>
      <w:proofErr w:type="spellEnd"/>
      <w:r w:rsidRPr="00E30E6F">
        <w:rPr>
          <w:rFonts w:hint="cs"/>
          <w:sz w:val="24"/>
          <w:u w:val="single"/>
          <w:rtl/>
        </w:rPr>
        <w:t>:</w:t>
      </w:r>
    </w:p>
    <w:p w14:paraId="66E974B1" w14:textId="77777777" w:rsidR="00E30E6F" w:rsidRPr="00E30E6F" w:rsidRDefault="00E30E6F" w:rsidP="00E30E6F">
      <w:pPr>
        <w:pStyle w:val="Heading5"/>
        <w:rPr>
          <w:rFonts w:hint="cs"/>
          <w:sz w:val="24"/>
          <w:rtl/>
        </w:rPr>
      </w:pPr>
    </w:p>
    <w:p w14:paraId="252EA0FD" w14:textId="77777777" w:rsidR="00E30E6F" w:rsidRPr="00E30E6F" w:rsidRDefault="00E30E6F" w:rsidP="00E30E6F">
      <w:pPr>
        <w:bidi/>
        <w:jc w:val="both"/>
        <w:rPr>
          <w:rFonts w:cs="David" w:hint="cs"/>
          <w:rtl/>
        </w:rPr>
      </w:pPr>
      <w:r w:rsidRPr="00E30E6F">
        <w:rPr>
          <w:rFonts w:cs="David" w:hint="cs"/>
          <w:rtl/>
        </w:rPr>
        <w:tab/>
        <w:t xml:space="preserve">גם ביום רביעי, כשמתחילות ההצעות לסדר, זו אותה נוכחות בדיוק. הכלים הם בעייתיים, לא הנוכחות של האנשים.  </w:t>
      </w:r>
    </w:p>
    <w:p w14:paraId="08E2D8F7" w14:textId="77777777" w:rsidR="00E30E6F" w:rsidRPr="00E30E6F" w:rsidRDefault="00E30E6F" w:rsidP="00E30E6F">
      <w:pPr>
        <w:bidi/>
        <w:jc w:val="both"/>
        <w:rPr>
          <w:rFonts w:cs="David" w:hint="cs"/>
          <w:rtl/>
        </w:rPr>
      </w:pPr>
    </w:p>
    <w:p w14:paraId="01AA210D" w14:textId="77777777" w:rsidR="00E30E6F" w:rsidRPr="00E30E6F" w:rsidRDefault="00E30E6F" w:rsidP="00E30E6F">
      <w:pPr>
        <w:bidi/>
        <w:jc w:val="both"/>
        <w:rPr>
          <w:rFonts w:cs="David"/>
          <w:rtl/>
        </w:rPr>
      </w:pPr>
      <w:r w:rsidRPr="00E30E6F">
        <w:rPr>
          <w:rFonts w:cs="David" w:hint="eastAsia"/>
          <w:u w:val="single"/>
          <w:rtl/>
        </w:rPr>
        <w:t>יו</w:t>
      </w:r>
      <w:r w:rsidRPr="00E30E6F">
        <w:rPr>
          <w:rFonts w:cs="David"/>
          <w:u w:val="single"/>
          <w:rtl/>
        </w:rPr>
        <w:t>"</w:t>
      </w:r>
      <w:r w:rsidRPr="00E30E6F">
        <w:rPr>
          <w:rFonts w:cs="David" w:hint="eastAsia"/>
          <w:u w:val="single"/>
          <w:rtl/>
        </w:rPr>
        <w:t>ר</w:t>
      </w:r>
      <w:r w:rsidRPr="00E30E6F">
        <w:rPr>
          <w:rFonts w:cs="David"/>
          <w:u w:val="single"/>
          <w:rtl/>
        </w:rPr>
        <w:t xml:space="preserve"> הכנסת דליה איציק:</w:t>
      </w:r>
    </w:p>
    <w:p w14:paraId="76C28E5E" w14:textId="77777777" w:rsidR="00E30E6F" w:rsidRPr="00E30E6F" w:rsidRDefault="00E30E6F" w:rsidP="00E30E6F">
      <w:pPr>
        <w:bidi/>
        <w:jc w:val="both"/>
        <w:rPr>
          <w:rFonts w:cs="David"/>
          <w:rtl/>
        </w:rPr>
      </w:pPr>
    </w:p>
    <w:p w14:paraId="20DC9128" w14:textId="77777777" w:rsidR="00E30E6F" w:rsidRPr="00E30E6F" w:rsidRDefault="00E30E6F" w:rsidP="00E30E6F">
      <w:pPr>
        <w:bidi/>
        <w:jc w:val="both"/>
        <w:rPr>
          <w:rFonts w:cs="David" w:hint="cs"/>
          <w:rtl/>
        </w:rPr>
      </w:pPr>
      <w:r w:rsidRPr="00E30E6F">
        <w:rPr>
          <w:rFonts w:cs="David"/>
          <w:rtl/>
        </w:rPr>
        <w:tab/>
      </w:r>
      <w:r w:rsidRPr="00E30E6F">
        <w:rPr>
          <w:rFonts w:cs="David" w:hint="cs"/>
          <w:rtl/>
        </w:rPr>
        <w:t xml:space="preserve">אני מקפידה מאוד לפתוח את הישיבה ב-4:00 מטעמים מובנים, אני חייבת לפתוח ב-4:00. אתם יודעים כמה פעמים כמה פעמים המזכיר והסגנים מסתכלים אם יש שר, אם יש חברי כנסת. זאת בושה. אני אומרת עכשיו משהו שהוא נגדי, כי אני בסוף אצטרך להסתכסך עם חברי הכנסת: אין ברירה אלא לבוא עם סנקציות. כמו שבאים עם תמריצים, צריך באותה מידה לבוא גם עם סנקציות. </w:t>
      </w:r>
    </w:p>
    <w:p w14:paraId="48B964DA" w14:textId="77777777" w:rsidR="00E30E6F" w:rsidRPr="00E30E6F" w:rsidRDefault="00E30E6F" w:rsidP="00E30E6F">
      <w:pPr>
        <w:bidi/>
        <w:jc w:val="both"/>
        <w:rPr>
          <w:rFonts w:cs="David" w:hint="cs"/>
          <w:rtl/>
        </w:rPr>
      </w:pPr>
    </w:p>
    <w:p w14:paraId="0B5ED751" w14:textId="77777777" w:rsidR="00E30E6F" w:rsidRPr="00E30E6F" w:rsidRDefault="00E30E6F" w:rsidP="00E30E6F">
      <w:pPr>
        <w:bidi/>
        <w:jc w:val="both"/>
        <w:rPr>
          <w:rFonts w:cs="David" w:hint="cs"/>
          <w:rtl/>
        </w:rPr>
      </w:pPr>
      <w:r w:rsidRPr="00E30E6F">
        <w:rPr>
          <w:rFonts w:cs="David" w:hint="cs"/>
          <w:u w:val="single"/>
          <w:rtl/>
        </w:rPr>
        <w:t>יצחק לוי:</w:t>
      </w:r>
    </w:p>
    <w:p w14:paraId="5076E2EA" w14:textId="77777777" w:rsidR="00E30E6F" w:rsidRPr="00E30E6F" w:rsidRDefault="00E30E6F" w:rsidP="00E30E6F">
      <w:pPr>
        <w:bidi/>
        <w:jc w:val="both"/>
        <w:rPr>
          <w:rFonts w:cs="David" w:hint="cs"/>
          <w:rtl/>
        </w:rPr>
      </w:pPr>
    </w:p>
    <w:p w14:paraId="7BEC1674" w14:textId="77777777" w:rsidR="00E30E6F" w:rsidRPr="00E30E6F" w:rsidRDefault="00E30E6F" w:rsidP="00E30E6F">
      <w:pPr>
        <w:bidi/>
        <w:jc w:val="both"/>
        <w:rPr>
          <w:rFonts w:cs="David" w:hint="cs"/>
          <w:rtl/>
        </w:rPr>
      </w:pPr>
      <w:r w:rsidRPr="00E30E6F">
        <w:rPr>
          <w:rFonts w:cs="David" w:hint="cs"/>
          <w:rtl/>
        </w:rPr>
        <w:tab/>
        <w:t xml:space="preserve">אני רוצה להגיד לך מה הייתה הצעתי לוועדת האתיקה, הצעה שנדחתה. הגברת ארבל </w:t>
      </w:r>
      <w:proofErr w:type="spellStart"/>
      <w:r w:rsidRPr="00E30E6F">
        <w:rPr>
          <w:rFonts w:cs="David" w:hint="cs"/>
          <w:rtl/>
        </w:rPr>
        <w:t>אסטרחן</w:t>
      </w:r>
      <w:proofErr w:type="spellEnd"/>
      <w:r w:rsidRPr="00E30E6F">
        <w:rPr>
          <w:rFonts w:cs="David" w:hint="cs"/>
          <w:rtl/>
        </w:rPr>
        <w:t xml:space="preserve"> דחתה אותה, לצערי. הצעתי לרשום גם נוכחות במליאה ולא רק נוכחות בבניין. נוכחות בבניין אין לה ערך, נוכחות בבניין זה לבוא לארוחת צהרים. </w:t>
      </w:r>
    </w:p>
    <w:p w14:paraId="2B264C1D" w14:textId="77777777" w:rsidR="00E30E6F" w:rsidRPr="00E30E6F" w:rsidRDefault="00E30E6F" w:rsidP="00E30E6F">
      <w:pPr>
        <w:bidi/>
        <w:jc w:val="both"/>
        <w:rPr>
          <w:rFonts w:cs="David" w:hint="cs"/>
          <w:rtl/>
        </w:rPr>
      </w:pPr>
    </w:p>
    <w:p w14:paraId="7742C4A1" w14:textId="77777777" w:rsidR="00E30E6F" w:rsidRPr="00E30E6F" w:rsidRDefault="00E30E6F" w:rsidP="00E30E6F">
      <w:pPr>
        <w:bidi/>
        <w:jc w:val="both"/>
        <w:rPr>
          <w:rFonts w:cs="David"/>
          <w:rtl/>
        </w:rPr>
      </w:pPr>
      <w:r w:rsidRPr="00E30E6F">
        <w:rPr>
          <w:rFonts w:cs="David" w:hint="eastAsia"/>
          <w:u w:val="single"/>
          <w:rtl/>
        </w:rPr>
        <w:t>יו</w:t>
      </w:r>
      <w:r w:rsidRPr="00E30E6F">
        <w:rPr>
          <w:rFonts w:cs="David"/>
          <w:u w:val="single"/>
          <w:rtl/>
        </w:rPr>
        <w:t>"</w:t>
      </w:r>
      <w:r w:rsidRPr="00E30E6F">
        <w:rPr>
          <w:rFonts w:cs="David" w:hint="eastAsia"/>
          <w:u w:val="single"/>
          <w:rtl/>
        </w:rPr>
        <w:t>ר</w:t>
      </w:r>
      <w:r w:rsidRPr="00E30E6F">
        <w:rPr>
          <w:rFonts w:cs="David"/>
          <w:u w:val="single"/>
          <w:rtl/>
        </w:rPr>
        <w:t xml:space="preserve"> הכנסת דליה איציק:</w:t>
      </w:r>
    </w:p>
    <w:p w14:paraId="577E5B5C" w14:textId="77777777" w:rsidR="00E30E6F" w:rsidRPr="00E30E6F" w:rsidRDefault="00E30E6F" w:rsidP="00E30E6F">
      <w:pPr>
        <w:bidi/>
        <w:jc w:val="both"/>
        <w:rPr>
          <w:rFonts w:cs="David"/>
          <w:rtl/>
        </w:rPr>
      </w:pPr>
    </w:p>
    <w:p w14:paraId="2583B077" w14:textId="77777777" w:rsidR="00E30E6F" w:rsidRPr="00E30E6F" w:rsidRDefault="00E30E6F" w:rsidP="00E30E6F">
      <w:pPr>
        <w:bidi/>
        <w:jc w:val="both"/>
        <w:rPr>
          <w:rFonts w:cs="David" w:hint="cs"/>
          <w:rtl/>
        </w:rPr>
      </w:pPr>
      <w:r w:rsidRPr="00E30E6F">
        <w:rPr>
          <w:rFonts w:cs="David"/>
          <w:rtl/>
        </w:rPr>
        <w:tab/>
      </w:r>
      <w:r w:rsidRPr="00E30E6F">
        <w:rPr>
          <w:rFonts w:cs="David" w:hint="cs"/>
          <w:rtl/>
        </w:rPr>
        <w:t xml:space="preserve">אני בקשתי לשים שעון. </w:t>
      </w:r>
    </w:p>
    <w:p w14:paraId="4815891E" w14:textId="77777777" w:rsidR="00E30E6F" w:rsidRPr="00E30E6F" w:rsidRDefault="00E30E6F" w:rsidP="00E30E6F">
      <w:pPr>
        <w:bidi/>
        <w:jc w:val="both"/>
        <w:rPr>
          <w:rFonts w:cs="David" w:hint="cs"/>
          <w:rtl/>
        </w:rPr>
      </w:pPr>
    </w:p>
    <w:p w14:paraId="7D3A0D1A" w14:textId="77777777" w:rsidR="00E30E6F" w:rsidRPr="00E30E6F" w:rsidRDefault="00E30E6F" w:rsidP="00E30E6F">
      <w:pPr>
        <w:bidi/>
        <w:jc w:val="both"/>
        <w:rPr>
          <w:rFonts w:cs="David" w:hint="cs"/>
          <w:rtl/>
        </w:rPr>
      </w:pPr>
      <w:r w:rsidRPr="00E30E6F">
        <w:rPr>
          <w:rFonts w:cs="David" w:hint="cs"/>
          <w:u w:val="single"/>
          <w:rtl/>
        </w:rPr>
        <w:t>יצחק לוי:</w:t>
      </w:r>
    </w:p>
    <w:p w14:paraId="37158A0B" w14:textId="77777777" w:rsidR="00E30E6F" w:rsidRPr="00E30E6F" w:rsidRDefault="00E30E6F" w:rsidP="00E30E6F">
      <w:pPr>
        <w:bidi/>
        <w:jc w:val="both"/>
        <w:rPr>
          <w:rFonts w:cs="David" w:hint="cs"/>
          <w:rtl/>
        </w:rPr>
      </w:pPr>
    </w:p>
    <w:p w14:paraId="505D9B8A" w14:textId="77777777" w:rsidR="00E30E6F" w:rsidRPr="00E30E6F" w:rsidRDefault="00E30E6F" w:rsidP="00E30E6F">
      <w:pPr>
        <w:bidi/>
        <w:jc w:val="both"/>
        <w:rPr>
          <w:rFonts w:cs="David" w:hint="cs"/>
          <w:rtl/>
        </w:rPr>
      </w:pPr>
      <w:r w:rsidRPr="00E30E6F">
        <w:rPr>
          <w:rFonts w:cs="David" w:hint="cs"/>
          <w:rtl/>
        </w:rPr>
        <w:tab/>
        <w:t>זו הצעתי. אני פה 20 שנה, וחשבתי הרבה על העניין הזה. הנוכחות, כפי שהיא רשומה היום, איננה מבטאת מאומה. היא מבטאת נוכחות בבניין. חבר כנסת יכול לבוא לאכול ארוחת צהרים ולצאת, הוא נקרא נוכח ולא נענש בוועדת האתיקה. אני לא יודע אם זו את, גברתי היושבת ראש, או קודמך, שהתחיל במעקב נוכחות בוועדות. זה בסדר גמור, זה חשוב, ואני חושב שאנחנו צריכים עוד צעד, של נוכחות במליאה. אם אדם נמצא כל החודש בבניין אבל לא נכנס פעם אחת למליאה - נצטרך לטפל בזה בדרך זו או אחרת. אינני יודע להגיד עכשיו מה הדרך, יש לי כמה רעיונות.</w:t>
      </w:r>
    </w:p>
    <w:p w14:paraId="3224EB47" w14:textId="77777777" w:rsidR="00E30E6F" w:rsidRPr="00E30E6F" w:rsidRDefault="00E30E6F" w:rsidP="00E30E6F">
      <w:pPr>
        <w:bidi/>
        <w:jc w:val="both"/>
        <w:rPr>
          <w:rFonts w:cs="David" w:hint="cs"/>
          <w:rtl/>
        </w:rPr>
      </w:pPr>
    </w:p>
    <w:p w14:paraId="4D62DD15" w14:textId="77777777" w:rsidR="00E30E6F" w:rsidRPr="00E30E6F" w:rsidRDefault="00E30E6F" w:rsidP="00E30E6F">
      <w:pPr>
        <w:bidi/>
        <w:jc w:val="both"/>
        <w:rPr>
          <w:rFonts w:cs="David" w:hint="cs"/>
          <w:rtl/>
        </w:rPr>
      </w:pPr>
      <w:r w:rsidRPr="00E30E6F">
        <w:rPr>
          <w:rFonts w:cs="David" w:hint="cs"/>
          <w:u w:val="single"/>
          <w:rtl/>
        </w:rPr>
        <w:t>היו"ר דוד טל:</w:t>
      </w:r>
    </w:p>
    <w:p w14:paraId="64C843BF" w14:textId="77777777" w:rsidR="00E30E6F" w:rsidRPr="00E30E6F" w:rsidRDefault="00E30E6F" w:rsidP="00E30E6F">
      <w:pPr>
        <w:bidi/>
        <w:jc w:val="both"/>
        <w:rPr>
          <w:rFonts w:cs="David" w:hint="cs"/>
          <w:rtl/>
        </w:rPr>
      </w:pPr>
    </w:p>
    <w:p w14:paraId="71DBDD69" w14:textId="77777777" w:rsidR="00E30E6F" w:rsidRPr="00E30E6F" w:rsidRDefault="00E30E6F" w:rsidP="00E30E6F">
      <w:pPr>
        <w:bidi/>
        <w:ind w:firstLine="567"/>
        <w:jc w:val="both"/>
        <w:rPr>
          <w:rFonts w:cs="David" w:hint="cs"/>
          <w:rtl/>
        </w:rPr>
      </w:pPr>
      <w:r w:rsidRPr="00E30E6F">
        <w:rPr>
          <w:rFonts w:cs="David" w:hint="cs"/>
          <w:rtl/>
        </w:rPr>
        <w:t xml:space="preserve">תגיש לנו אותם ונבחן אותם. </w:t>
      </w:r>
    </w:p>
    <w:p w14:paraId="1AC9FBFC" w14:textId="77777777" w:rsidR="00E30E6F" w:rsidRPr="00E30E6F" w:rsidRDefault="00E30E6F" w:rsidP="00E30E6F">
      <w:pPr>
        <w:bidi/>
        <w:jc w:val="both"/>
        <w:rPr>
          <w:rFonts w:cs="David" w:hint="cs"/>
          <w:rtl/>
        </w:rPr>
      </w:pPr>
    </w:p>
    <w:p w14:paraId="51D4A952" w14:textId="77777777" w:rsidR="00E30E6F" w:rsidRPr="00E30E6F" w:rsidRDefault="00E30E6F" w:rsidP="00E30E6F">
      <w:pPr>
        <w:bidi/>
        <w:jc w:val="both"/>
        <w:rPr>
          <w:rFonts w:cs="David" w:hint="cs"/>
          <w:rtl/>
        </w:rPr>
      </w:pPr>
      <w:r w:rsidRPr="00E30E6F">
        <w:rPr>
          <w:rFonts w:cs="David"/>
          <w:u w:val="single"/>
          <w:rtl/>
        </w:rPr>
        <w:br w:type="page"/>
      </w:r>
      <w:r w:rsidRPr="00E30E6F">
        <w:rPr>
          <w:rFonts w:cs="David" w:hint="cs"/>
          <w:u w:val="single"/>
          <w:rtl/>
        </w:rPr>
        <w:t>יצחק לוי:</w:t>
      </w:r>
    </w:p>
    <w:p w14:paraId="66708029" w14:textId="77777777" w:rsidR="00E30E6F" w:rsidRPr="00E30E6F" w:rsidRDefault="00E30E6F" w:rsidP="00E30E6F">
      <w:pPr>
        <w:bidi/>
        <w:jc w:val="both"/>
        <w:rPr>
          <w:rFonts w:cs="David" w:hint="cs"/>
          <w:rtl/>
        </w:rPr>
      </w:pPr>
    </w:p>
    <w:p w14:paraId="04F188C7" w14:textId="77777777" w:rsidR="00E30E6F" w:rsidRPr="00E30E6F" w:rsidRDefault="00E30E6F" w:rsidP="00E30E6F">
      <w:pPr>
        <w:bidi/>
        <w:jc w:val="both"/>
        <w:rPr>
          <w:rFonts w:cs="David" w:hint="cs"/>
          <w:rtl/>
        </w:rPr>
      </w:pPr>
      <w:r w:rsidRPr="00E30E6F">
        <w:rPr>
          <w:rFonts w:cs="David" w:hint="cs"/>
          <w:rtl/>
        </w:rPr>
        <w:tab/>
        <w:t xml:space="preserve">יכול להיות שאגיש הצעות תוך כדי הדיון. </w:t>
      </w:r>
    </w:p>
    <w:p w14:paraId="4118F2A4" w14:textId="77777777" w:rsidR="00E30E6F" w:rsidRPr="00E30E6F" w:rsidRDefault="00E30E6F" w:rsidP="00E30E6F">
      <w:pPr>
        <w:bidi/>
        <w:jc w:val="both"/>
        <w:rPr>
          <w:rFonts w:cs="David" w:hint="cs"/>
          <w:rtl/>
        </w:rPr>
      </w:pPr>
    </w:p>
    <w:p w14:paraId="752147D4" w14:textId="77777777" w:rsidR="00E30E6F" w:rsidRPr="00E30E6F" w:rsidRDefault="00E30E6F" w:rsidP="00E30E6F">
      <w:pPr>
        <w:bidi/>
        <w:ind w:firstLine="567"/>
        <w:jc w:val="both"/>
        <w:rPr>
          <w:rFonts w:cs="David" w:hint="cs"/>
          <w:rtl/>
        </w:rPr>
      </w:pPr>
      <w:r w:rsidRPr="00E30E6F">
        <w:rPr>
          <w:rFonts w:cs="David" w:hint="cs"/>
          <w:rtl/>
        </w:rPr>
        <w:t xml:space="preserve">יש הצעות שהצענו שלא כלולות כאן, וזה בסדר. כנראה שיושבת הראש בחנה אותן ולא ראתה לנכון לכלול אותן. </w:t>
      </w:r>
    </w:p>
    <w:p w14:paraId="18CD9072" w14:textId="77777777" w:rsidR="00E30E6F" w:rsidRPr="00E30E6F" w:rsidRDefault="00E30E6F" w:rsidP="00E30E6F">
      <w:pPr>
        <w:bidi/>
        <w:ind w:firstLine="567"/>
        <w:jc w:val="both"/>
        <w:rPr>
          <w:rFonts w:cs="David" w:hint="cs"/>
          <w:rtl/>
        </w:rPr>
      </w:pPr>
    </w:p>
    <w:p w14:paraId="212B25C8" w14:textId="77777777" w:rsidR="00E30E6F" w:rsidRPr="00E30E6F" w:rsidRDefault="00E30E6F" w:rsidP="00E30E6F">
      <w:pPr>
        <w:bidi/>
        <w:jc w:val="both"/>
        <w:rPr>
          <w:rFonts w:cs="David"/>
          <w:rtl/>
        </w:rPr>
      </w:pPr>
      <w:r w:rsidRPr="00E30E6F">
        <w:rPr>
          <w:rFonts w:cs="David" w:hint="eastAsia"/>
          <w:u w:val="single"/>
          <w:rtl/>
        </w:rPr>
        <w:t>יו</w:t>
      </w:r>
      <w:r w:rsidRPr="00E30E6F">
        <w:rPr>
          <w:rFonts w:cs="David"/>
          <w:u w:val="single"/>
          <w:rtl/>
        </w:rPr>
        <w:t>"</w:t>
      </w:r>
      <w:r w:rsidRPr="00E30E6F">
        <w:rPr>
          <w:rFonts w:cs="David" w:hint="eastAsia"/>
          <w:u w:val="single"/>
          <w:rtl/>
        </w:rPr>
        <w:t>ר</w:t>
      </w:r>
      <w:r w:rsidRPr="00E30E6F">
        <w:rPr>
          <w:rFonts w:cs="David"/>
          <w:u w:val="single"/>
          <w:rtl/>
        </w:rPr>
        <w:t xml:space="preserve"> הכנסת דליה איציק:</w:t>
      </w:r>
    </w:p>
    <w:p w14:paraId="0F551E42" w14:textId="77777777" w:rsidR="00E30E6F" w:rsidRPr="00E30E6F" w:rsidRDefault="00E30E6F" w:rsidP="00E30E6F">
      <w:pPr>
        <w:bidi/>
        <w:jc w:val="both"/>
        <w:rPr>
          <w:rFonts w:cs="David"/>
          <w:rtl/>
        </w:rPr>
      </w:pPr>
    </w:p>
    <w:p w14:paraId="4F769115" w14:textId="77777777" w:rsidR="00E30E6F" w:rsidRPr="00E30E6F" w:rsidRDefault="00E30E6F" w:rsidP="00E30E6F">
      <w:pPr>
        <w:bidi/>
        <w:ind w:firstLine="567"/>
        <w:jc w:val="both"/>
        <w:rPr>
          <w:rFonts w:cs="David" w:hint="cs"/>
          <w:rtl/>
        </w:rPr>
      </w:pPr>
      <w:r w:rsidRPr="00E30E6F">
        <w:rPr>
          <w:rFonts w:cs="David" w:hint="cs"/>
          <w:rtl/>
        </w:rPr>
        <w:t>לא, לא ראיתי. הגשת אותן כאן?</w:t>
      </w:r>
    </w:p>
    <w:p w14:paraId="12A8BAEF" w14:textId="77777777" w:rsidR="00E30E6F" w:rsidRPr="00E30E6F" w:rsidRDefault="00E30E6F" w:rsidP="00E30E6F">
      <w:pPr>
        <w:bidi/>
        <w:ind w:firstLine="567"/>
        <w:jc w:val="both"/>
        <w:rPr>
          <w:rFonts w:cs="David" w:hint="cs"/>
          <w:rtl/>
        </w:rPr>
      </w:pPr>
    </w:p>
    <w:p w14:paraId="6E18104E" w14:textId="77777777" w:rsidR="00E30E6F" w:rsidRPr="00E30E6F" w:rsidRDefault="00E30E6F" w:rsidP="00E30E6F">
      <w:pPr>
        <w:bidi/>
        <w:jc w:val="both"/>
        <w:rPr>
          <w:rFonts w:cs="David" w:hint="cs"/>
          <w:rtl/>
        </w:rPr>
      </w:pPr>
      <w:r w:rsidRPr="00E30E6F">
        <w:rPr>
          <w:rFonts w:cs="David" w:hint="cs"/>
          <w:u w:val="single"/>
          <w:rtl/>
        </w:rPr>
        <w:t>יצחק לוי:</w:t>
      </w:r>
    </w:p>
    <w:p w14:paraId="2C3663FE" w14:textId="77777777" w:rsidR="00E30E6F" w:rsidRPr="00E30E6F" w:rsidRDefault="00E30E6F" w:rsidP="00E30E6F">
      <w:pPr>
        <w:bidi/>
        <w:jc w:val="both"/>
        <w:rPr>
          <w:rFonts w:cs="David" w:hint="cs"/>
          <w:rtl/>
        </w:rPr>
      </w:pPr>
    </w:p>
    <w:p w14:paraId="3DA6D13A" w14:textId="77777777" w:rsidR="00E30E6F" w:rsidRPr="00E30E6F" w:rsidRDefault="00E30E6F" w:rsidP="00E30E6F">
      <w:pPr>
        <w:bidi/>
        <w:ind w:firstLine="567"/>
        <w:jc w:val="both"/>
        <w:rPr>
          <w:rFonts w:cs="David" w:hint="cs"/>
          <w:rtl/>
        </w:rPr>
      </w:pPr>
      <w:r w:rsidRPr="00E30E6F">
        <w:rPr>
          <w:rFonts w:cs="David" w:hint="cs"/>
          <w:rtl/>
        </w:rPr>
        <w:t xml:space="preserve">כן, הגשנו אותן לפני כשנה וחצי. אני מבקש שיחד עם החוברת יוגשו גם הצעותינו. זה גם עניין של כבוד חברי הכנסת. </w:t>
      </w:r>
    </w:p>
    <w:p w14:paraId="43B582A0" w14:textId="77777777" w:rsidR="00E30E6F" w:rsidRPr="00E30E6F" w:rsidRDefault="00E30E6F" w:rsidP="00E30E6F">
      <w:pPr>
        <w:bidi/>
        <w:jc w:val="both"/>
        <w:rPr>
          <w:rFonts w:cs="David" w:hint="cs"/>
          <w:rtl/>
        </w:rPr>
      </w:pPr>
    </w:p>
    <w:p w14:paraId="256104D3" w14:textId="77777777" w:rsidR="00E30E6F" w:rsidRPr="00E30E6F" w:rsidRDefault="00E30E6F" w:rsidP="00E30E6F">
      <w:pPr>
        <w:bidi/>
        <w:jc w:val="both"/>
        <w:rPr>
          <w:rFonts w:cs="David" w:hint="cs"/>
          <w:rtl/>
        </w:rPr>
      </w:pPr>
      <w:r w:rsidRPr="00E30E6F">
        <w:rPr>
          <w:rFonts w:cs="David" w:hint="cs"/>
          <w:u w:val="single"/>
          <w:rtl/>
        </w:rPr>
        <w:t>היו"ר דוד טל:</w:t>
      </w:r>
    </w:p>
    <w:p w14:paraId="1602DE2F" w14:textId="77777777" w:rsidR="00E30E6F" w:rsidRPr="00E30E6F" w:rsidRDefault="00E30E6F" w:rsidP="00E30E6F">
      <w:pPr>
        <w:bidi/>
        <w:jc w:val="both"/>
        <w:rPr>
          <w:rFonts w:cs="David" w:hint="cs"/>
          <w:rtl/>
        </w:rPr>
      </w:pPr>
    </w:p>
    <w:p w14:paraId="07126826" w14:textId="77777777" w:rsidR="00E30E6F" w:rsidRPr="00E30E6F" w:rsidRDefault="00E30E6F" w:rsidP="00E30E6F">
      <w:pPr>
        <w:bidi/>
        <w:ind w:firstLine="567"/>
        <w:jc w:val="both"/>
        <w:rPr>
          <w:rFonts w:cs="David" w:hint="cs"/>
          <w:rtl/>
        </w:rPr>
      </w:pPr>
      <w:r w:rsidRPr="00E30E6F">
        <w:rPr>
          <w:rFonts w:cs="David" w:hint="cs"/>
          <w:rtl/>
        </w:rPr>
        <w:t xml:space="preserve">חבר הכנסת לוי, הוא שאמרתי קודם. חברי כנסת שיש להם הצעות שלא השתלבו בחוברת הזאת, שיאמרו לנו הצעה פלונית בסעיף זה וזה. </w:t>
      </w:r>
    </w:p>
    <w:p w14:paraId="683240AF" w14:textId="77777777" w:rsidR="00E30E6F" w:rsidRPr="00E30E6F" w:rsidRDefault="00E30E6F" w:rsidP="00E30E6F">
      <w:pPr>
        <w:bidi/>
        <w:jc w:val="both"/>
        <w:rPr>
          <w:rFonts w:cs="David" w:hint="cs"/>
          <w:rtl/>
        </w:rPr>
      </w:pPr>
    </w:p>
    <w:p w14:paraId="6AE87355" w14:textId="77777777" w:rsidR="00E30E6F" w:rsidRPr="00E30E6F" w:rsidRDefault="00E30E6F" w:rsidP="00E30E6F">
      <w:pPr>
        <w:bidi/>
        <w:jc w:val="both"/>
        <w:rPr>
          <w:rFonts w:cs="David" w:hint="cs"/>
          <w:rtl/>
        </w:rPr>
      </w:pPr>
      <w:r w:rsidRPr="00E30E6F">
        <w:rPr>
          <w:rFonts w:cs="David" w:hint="cs"/>
          <w:u w:val="single"/>
          <w:rtl/>
        </w:rPr>
        <w:t>יצחק לוי:</w:t>
      </w:r>
    </w:p>
    <w:p w14:paraId="729D6416" w14:textId="77777777" w:rsidR="00E30E6F" w:rsidRPr="00E30E6F" w:rsidRDefault="00E30E6F" w:rsidP="00E30E6F">
      <w:pPr>
        <w:bidi/>
        <w:jc w:val="both"/>
        <w:rPr>
          <w:rFonts w:cs="David" w:hint="cs"/>
          <w:rtl/>
        </w:rPr>
      </w:pPr>
    </w:p>
    <w:p w14:paraId="1B158287" w14:textId="77777777" w:rsidR="00E30E6F" w:rsidRPr="00E30E6F" w:rsidRDefault="00E30E6F" w:rsidP="00E30E6F">
      <w:pPr>
        <w:bidi/>
        <w:jc w:val="both"/>
        <w:rPr>
          <w:rFonts w:cs="David" w:hint="cs"/>
          <w:rtl/>
        </w:rPr>
      </w:pPr>
      <w:r w:rsidRPr="00E30E6F">
        <w:rPr>
          <w:rFonts w:cs="David" w:hint="cs"/>
          <w:rtl/>
        </w:rPr>
        <w:tab/>
        <w:t xml:space="preserve">הגשתי כבר, לא אגיש שוב, כי זה נמצא פה במזכירות הוועדה. </w:t>
      </w:r>
    </w:p>
    <w:p w14:paraId="233D2320" w14:textId="77777777" w:rsidR="00E30E6F" w:rsidRPr="00E30E6F" w:rsidRDefault="00E30E6F" w:rsidP="00E30E6F">
      <w:pPr>
        <w:bidi/>
        <w:jc w:val="both"/>
        <w:rPr>
          <w:rFonts w:cs="David" w:hint="cs"/>
          <w:rtl/>
        </w:rPr>
      </w:pPr>
    </w:p>
    <w:p w14:paraId="7B79514C" w14:textId="77777777" w:rsidR="00E30E6F" w:rsidRPr="00E30E6F" w:rsidRDefault="00E30E6F" w:rsidP="00E30E6F">
      <w:pPr>
        <w:bidi/>
        <w:jc w:val="both"/>
        <w:rPr>
          <w:rFonts w:cs="David"/>
          <w:rtl/>
        </w:rPr>
      </w:pPr>
      <w:r w:rsidRPr="00E30E6F">
        <w:rPr>
          <w:rFonts w:cs="David" w:hint="eastAsia"/>
          <w:u w:val="single"/>
          <w:rtl/>
        </w:rPr>
        <w:t>יו</w:t>
      </w:r>
      <w:r w:rsidRPr="00E30E6F">
        <w:rPr>
          <w:rFonts w:cs="David"/>
          <w:u w:val="single"/>
          <w:rtl/>
        </w:rPr>
        <w:t>"</w:t>
      </w:r>
      <w:r w:rsidRPr="00E30E6F">
        <w:rPr>
          <w:rFonts w:cs="David" w:hint="eastAsia"/>
          <w:u w:val="single"/>
          <w:rtl/>
        </w:rPr>
        <w:t>ר</w:t>
      </w:r>
      <w:r w:rsidRPr="00E30E6F">
        <w:rPr>
          <w:rFonts w:cs="David"/>
          <w:u w:val="single"/>
          <w:rtl/>
        </w:rPr>
        <w:t xml:space="preserve"> הכנסת דליה איציק:</w:t>
      </w:r>
    </w:p>
    <w:p w14:paraId="7830C62B" w14:textId="77777777" w:rsidR="00E30E6F" w:rsidRPr="00E30E6F" w:rsidRDefault="00E30E6F" w:rsidP="00E30E6F">
      <w:pPr>
        <w:bidi/>
        <w:jc w:val="both"/>
        <w:rPr>
          <w:rFonts w:cs="David"/>
          <w:rtl/>
        </w:rPr>
      </w:pPr>
    </w:p>
    <w:p w14:paraId="022F5FAD" w14:textId="77777777" w:rsidR="00E30E6F" w:rsidRPr="00E30E6F" w:rsidRDefault="00E30E6F" w:rsidP="00E30E6F">
      <w:pPr>
        <w:bidi/>
        <w:jc w:val="both"/>
        <w:rPr>
          <w:rFonts w:cs="David" w:hint="cs"/>
          <w:rtl/>
        </w:rPr>
      </w:pPr>
      <w:r w:rsidRPr="00E30E6F">
        <w:rPr>
          <w:rFonts w:cs="David"/>
          <w:rtl/>
        </w:rPr>
        <w:tab/>
      </w:r>
      <w:r w:rsidRPr="00E30E6F">
        <w:rPr>
          <w:rFonts w:cs="David" w:hint="cs"/>
          <w:rtl/>
        </w:rPr>
        <w:t xml:space="preserve">אם אתה מסכים, אדוני היושב ראש, ניקח את כל החומר שיש פה, נעבוד עליו עם הצוות ונחזיר חזרה בתוספת. </w:t>
      </w:r>
    </w:p>
    <w:p w14:paraId="6E7633A8" w14:textId="77777777" w:rsidR="00E30E6F" w:rsidRPr="00E30E6F" w:rsidRDefault="00E30E6F" w:rsidP="00E30E6F">
      <w:pPr>
        <w:bidi/>
        <w:jc w:val="both"/>
        <w:rPr>
          <w:rFonts w:cs="David" w:hint="cs"/>
          <w:rtl/>
        </w:rPr>
      </w:pPr>
    </w:p>
    <w:p w14:paraId="47A89CA2" w14:textId="77777777" w:rsidR="00E30E6F" w:rsidRPr="00E30E6F" w:rsidRDefault="00E30E6F" w:rsidP="00E30E6F">
      <w:pPr>
        <w:bidi/>
        <w:jc w:val="both"/>
        <w:rPr>
          <w:rFonts w:cs="David" w:hint="cs"/>
          <w:rtl/>
        </w:rPr>
      </w:pPr>
      <w:r w:rsidRPr="00E30E6F">
        <w:rPr>
          <w:rFonts w:cs="David" w:hint="cs"/>
          <w:u w:val="single"/>
          <w:rtl/>
        </w:rPr>
        <w:t>יצחק לוי:</w:t>
      </w:r>
    </w:p>
    <w:p w14:paraId="2A8DD349" w14:textId="77777777" w:rsidR="00E30E6F" w:rsidRPr="00E30E6F" w:rsidRDefault="00E30E6F" w:rsidP="00E30E6F">
      <w:pPr>
        <w:bidi/>
        <w:jc w:val="both"/>
        <w:rPr>
          <w:rFonts w:cs="David" w:hint="cs"/>
          <w:rtl/>
        </w:rPr>
      </w:pPr>
    </w:p>
    <w:p w14:paraId="1DEF6898" w14:textId="77777777" w:rsidR="00E30E6F" w:rsidRPr="00E30E6F" w:rsidRDefault="00E30E6F" w:rsidP="00E30E6F">
      <w:pPr>
        <w:bidi/>
        <w:jc w:val="both"/>
        <w:rPr>
          <w:rFonts w:cs="David" w:hint="cs"/>
          <w:rtl/>
        </w:rPr>
      </w:pPr>
      <w:r w:rsidRPr="00E30E6F">
        <w:rPr>
          <w:rFonts w:cs="David" w:hint="cs"/>
          <w:rtl/>
        </w:rPr>
        <w:tab/>
        <w:t xml:space="preserve">אין בעיה, אבל ההצעות צריכות להיות על השולחן. כל ההצעות, החוברת בראש ובראשונה, אבל גם ההצעות האחרות. תודה רבה. </w:t>
      </w:r>
    </w:p>
    <w:p w14:paraId="048C573B" w14:textId="77777777" w:rsidR="00E30E6F" w:rsidRPr="00E30E6F" w:rsidRDefault="00E30E6F" w:rsidP="00E30E6F">
      <w:pPr>
        <w:bidi/>
        <w:jc w:val="both"/>
        <w:rPr>
          <w:rFonts w:cs="David" w:hint="cs"/>
          <w:rtl/>
        </w:rPr>
      </w:pPr>
    </w:p>
    <w:p w14:paraId="16FB14E7" w14:textId="77777777" w:rsidR="00E30E6F" w:rsidRPr="00E30E6F" w:rsidRDefault="00E30E6F" w:rsidP="00E30E6F">
      <w:pPr>
        <w:bidi/>
        <w:jc w:val="both"/>
        <w:rPr>
          <w:rFonts w:cs="David" w:hint="cs"/>
          <w:rtl/>
        </w:rPr>
      </w:pPr>
      <w:r w:rsidRPr="00E30E6F">
        <w:rPr>
          <w:rFonts w:cs="David" w:hint="cs"/>
          <w:u w:val="single"/>
          <w:rtl/>
        </w:rPr>
        <w:t>היו"ר דוד טל:</w:t>
      </w:r>
    </w:p>
    <w:p w14:paraId="395DAAAD" w14:textId="77777777" w:rsidR="00E30E6F" w:rsidRPr="00E30E6F" w:rsidRDefault="00E30E6F" w:rsidP="00E30E6F">
      <w:pPr>
        <w:bidi/>
        <w:jc w:val="both"/>
        <w:rPr>
          <w:rFonts w:cs="David" w:hint="cs"/>
          <w:rtl/>
        </w:rPr>
      </w:pPr>
    </w:p>
    <w:p w14:paraId="596970A2" w14:textId="77777777" w:rsidR="00E30E6F" w:rsidRPr="00E30E6F" w:rsidRDefault="00E30E6F" w:rsidP="00E30E6F">
      <w:pPr>
        <w:bidi/>
        <w:jc w:val="both"/>
        <w:rPr>
          <w:rFonts w:cs="David" w:hint="cs"/>
          <w:rtl/>
        </w:rPr>
      </w:pPr>
      <w:r w:rsidRPr="00E30E6F">
        <w:rPr>
          <w:rFonts w:cs="David" w:hint="cs"/>
          <w:rtl/>
        </w:rPr>
        <w:tab/>
        <w:t xml:space="preserve">תודה. חבר הכנסת </w:t>
      </w:r>
      <w:proofErr w:type="spellStart"/>
      <w:r w:rsidRPr="00E30E6F">
        <w:rPr>
          <w:rFonts w:cs="David" w:hint="cs"/>
          <w:rtl/>
        </w:rPr>
        <w:t>יצחקי</w:t>
      </w:r>
      <w:proofErr w:type="spellEnd"/>
      <w:r w:rsidRPr="00E30E6F">
        <w:rPr>
          <w:rFonts w:cs="David" w:hint="cs"/>
          <w:rtl/>
        </w:rPr>
        <w:t xml:space="preserve">, בבקשה. </w:t>
      </w:r>
    </w:p>
    <w:p w14:paraId="3D12E320" w14:textId="77777777" w:rsidR="00E30E6F" w:rsidRPr="00E30E6F" w:rsidRDefault="00E30E6F" w:rsidP="00E30E6F">
      <w:pPr>
        <w:bidi/>
        <w:jc w:val="both"/>
        <w:rPr>
          <w:rFonts w:cs="David" w:hint="cs"/>
          <w:rtl/>
        </w:rPr>
      </w:pPr>
    </w:p>
    <w:p w14:paraId="18A00829" w14:textId="77777777" w:rsidR="00E30E6F" w:rsidRPr="00E30E6F" w:rsidRDefault="00E30E6F" w:rsidP="00E30E6F">
      <w:pPr>
        <w:pStyle w:val="Heading5"/>
        <w:rPr>
          <w:rFonts w:hint="cs"/>
          <w:sz w:val="24"/>
          <w:rtl/>
        </w:rPr>
      </w:pPr>
      <w:r w:rsidRPr="00E30E6F">
        <w:rPr>
          <w:rFonts w:hint="cs"/>
          <w:sz w:val="24"/>
          <w:u w:val="single"/>
          <w:rtl/>
        </w:rPr>
        <w:t xml:space="preserve">אביגדור </w:t>
      </w:r>
      <w:proofErr w:type="spellStart"/>
      <w:r w:rsidRPr="00E30E6F">
        <w:rPr>
          <w:rFonts w:hint="cs"/>
          <w:sz w:val="24"/>
          <w:u w:val="single"/>
          <w:rtl/>
        </w:rPr>
        <w:t>יצחקי</w:t>
      </w:r>
      <w:proofErr w:type="spellEnd"/>
      <w:r w:rsidRPr="00E30E6F">
        <w:rPr>
          <w:rFonts w:hint="cs"/>
          <w:sz w:val="24"/>
          <w:u w:val="single"/>
          <w:rtl/>
        </w:rPr>
        <w:t>:</w:t>
      </w:r>
    </w:p>
    <w:p w14:paraId="4E65D5F3" w14:textId="77777777" w:rsidR="00E30E6F" w:rsidRPr="00E30E6F" w:rsidRDefault="00E30E6F" w:rsidP="00E30E6F">
      <w:pPr>
        <w:pStyle w:val="Heading5"/>
        <w:rPr>
          <w:rFonts w:hint="cs"/>
          <w:sz w:val="24"/>
          <w:rtl/>
        </w:rPr>
      </w:pPr>
    </w:p>
    <w:p w14:paraId="33CDA8F0" w14:textId="77777777" w:rsidR="00E30E6F" w:rsidRPr="00E30E6F" w:rsidRDefault="00E30E6F" w:rsidP="00E30E6F">
      <w:pPr>
        <w:bidi/>
        <w:jc w:val="both"/>
        <w:rPr>
          <w:rFonts w:cs="David" w:hint="cs"/>
          <w:rtl/>
        </w:rPr>
      </w:pPr>
      <w:r w:rsidRPr="00E30E6F">
        <w:rPr>
          <w:rFonts w:cs="David" w:hint="cs"/>
          <w:rtl/>
        </w:rPr>
        <w:tab/>
        <w:t xml:space="preserve">תודה רבה אדוני היושב ראש, גברתי יושבת ראש הכנסת, המזכיר והמנכ"ל. כמו כולם, אני מצטרף לברכות. רוצה להתחיל בסיפא של חבר הכנסת לוי, שאי אפשר להביא אנשים עם שעון, זה לא נכון. אלה אנשים נבחרים, צריך להביא אותם לעניין, צריך להביא אותם למצב שהם ירצו להיות להשתתף, שהם ירצו להיות נוכחים. במקומות שיש עניין ויש גם שיניים אז אנשים נוכחים. הצעות לסדר זה כלי שאני ממש לא מבין ועוד דברים. אפשר להאריך את הנאומים בני דקה לנאומים בני שלוש דקות ולהוריד את ההצעות לסדר. אני צריך שצריך ליצור כלים שיחזקו את מעמד הכנסת, לא רק בעיני הממשלה אלא בעיני הציבור. </w:t>
      </w:r>
    </w:p>
    <w:p w14:paraId="73D6DAF9" w14:textId="77777777" w:rsidR="00E30E6F" w:rsidRPr="00E30E6F" w:rsidRDefault="00E30E6F" w:rsidP="00E30E6F">
      <w:pPr>
        <w:bidi/>
        <w:jc w:val="both"/>
        <w:rPr>
          <w:rFonts w:cs="David" w:hint="cs"/>
          <w:rtl/>
        </w:rPr>
      </w:pPr>
    </w:p>
    <w:p w14:paraId="149B6FDB" w14:textId="77777777" w:rsidR="00E30E6F" w:rsidRPr="00E30E6F" w:rsidRDefault="00E30E6F" w:rsidP="00E30E6F">
      <w:pPr>
        <w:bidi/>
        <w:ind w:firstLine="567"/>
        <w:jc w:val="both"/>
        <w:rPr>
          <w:rFonts w:cs="David" w:hint="cs"/>
          <w:rtl/>
        </w:rPr>
      </w:pPr>
      <w:r w:rsidRPr="00E30E6F">
        <w:rPr>
          <w:rFonts w:cs="David" w:hint="cs"/>
          <w:rtl/>
        </w:rPr>
        <w:t xml:space="preserve">בחלק גדול מהדברים אני, כחבר כנסת </w:t>
      </w:r>
      <w:r w:rsidRPr="00E30E6F">
        <w:rPr>
          <w:rFonts w:cs="David"/>
          <w:rtl/>
        </w:rPr>
        <w:t>–</w:t>
      </w:r>
      <w:r w:rsidRPr="00E30E6F">
        <w:rPr>
          <w:rFonts w:cs="David" w:hint="cs"/>
          <w:rtl/>
        </w:rPr>
        <w:t xml:space="preserve"> והייתי גם ברשות המבצעת - מרגיש חסר אונים. אני נמצא היום מול שביתה, מה אני יכול לעשות עם זה? אז אתמול באו אליי עם עצומה שאחתום נגד שרת החינוך. שאלתי, למה שרת החינוך? שר האוצר וראש האוצר פטורים? מה קרה? שלא לדבר על פקידים כאלה ואחרים, ואני מכיר את החוליים של משרד החינוך מול רן ארז. יש עוד הרבה מאוד נושאים שחברי הכנסת יכולים להיות מעורבים בהם. גם במלחמה הזאת באנו פעם בשבוע, אבל את העבודה האמיתית עשינו בשטח. </w:t>
      </w:r>
    </w:p>
    <w:p w14:paraId="2A1EDF87" w14:textId="77777777" w:rsidR="00E30E6F" w:rsidRPr="00E30E6F" w:rsidRDefault="00E30E6F" w:rsidP="00E30E6F">
      <w:pPr>
        <w:bidi/>
        <w:jc w:val="both"/>
        <w:rPr>
          <w:rFonts w:cs="David" w:hint="cs"/>
          <w:rtl/>
        </w:rPr>
      </w:pPr>
    </w:p>
    <w:p w14:paraId="7D721601" w14:textId="77777777" w:rsidR="00E30E6F" w:rsidRPr="00E30E6F" w:rsidRDefault="00E30E6F" w:rsidP="00E30E6F">
      <w:pPr>
        <w:bidi/>
        <w:ind w:firstLine="567"/>
        <w:jc w:val="both"/>
        <w:rPr>
          <w:rFonts w:cs="David" w:hint="cs"/>
          <w:rtl/>
        </w:rPr>
      </w:pPr>
      <w:r w:rsidRPr="00E30E6F">
        <w:rPr>
          <w:rFonts w:cs="David" w:hint="cs"/>
          <w:rtl/>
        </w:rPr>
        <w:t xml:space="preserve">אני חושב שעבודת חברי הכנסת צריכה להיות עם שיניים, ואביא כמה דוגמאות קצרות. שינויים בתקציב המדינה נעשים כולם בוועדת הכספים. אלוהים יודע למה. שינוי במשרד צריך להיות בוועדה הרלוונטית, כדי לקבוע את סדרי העדיפויות שלו. ועדת החוץ והביטחון קובעת מה נעשה בתקציב הביטחון, למה ועדת הרווחה לא תקבע האם החלטות של השר ושל אגף התקציבים נכונים בחלוקת המשאבים? ועדת הכספים והכנסת יקבעו את מסגרת התקציב, ואת כל מה שיש בתוכו אפשר להכניס לוועדות. כל שינוי בתוך התקציב צריך לבוא לוועדה הרלוונטית. זו בושה לראות איך בוועדת הכספים הדברים האלה עוברים כמו בסרט נע, בלי שום קשר לכלום. </w:t>
      </w:r>
    </w:p>
    <w:p w14:paraId="1CC32E02" w14:textId="77777777" w:rsidR="00E30E6F" w:rsidRPr="00E30E6F" w:rsidRDefault="00E30E6F" w:rsidP="00E30E6F">
      <w:pPr>
        <w:bidi/>
        <w:jc w:val="both"/>
        <w:rPr>
          <w:rFonts w:cs="David" w:hint="cs"/>
          <w:rtl/>
        </w:rPr>
      </w:pPr>
    </w:p>
    <w:p w14:paraId="06C8D022" w14:textId="77777777" w:rsidR="00E30E6F" w:rsidRPr="00E30E6F" w:rsidRDefault="00E30E6F" w:rsidP="00E30E6F">
      <w:pPr>
        <w:bidi/>
        <w:ind w:firstLine="567"/>
        <w:jc w:val="both"/>
        <w:rPr>
          <w:rFonts w:cs="David" w:hint="cs"/>
          <w:rtl/>
        </w:rPr>
      </w:pPr>
      <w:r w:rsidRPr="00E30E6F">
        <w:rPr>
          <w:rFonts w:cs="David" w:hint="cs"/>
          <w:rtl/>
        </w:rPr>
        <w:t xml:space="preserve">הסדר היום הוא שנעשים דברים רק בזמן חקיקה. היום הכלי העיקרי שלנו הוא החקיקה, אבל אנחנו לא נוקטים בה כסנקציה. אנחנו לא יכולים להגיד לשר: אדוני הנכבד, עד שלא מסתיימת השביתה אל תבוא אלינו עם חוקים, אל תבוא אלינו עם בקשות. כי בסופו של דבר אנחנו גם קואליציה שמשרתת ממשלה, ולכן צריך להביא את הדברים לגמר. </w:t>
      </w:r>
    </w:p>
    <w:p w14:paraId="60E54DD0" w14:textId="77777777" w:rsidR="00E30E6F" w:rsidRPr="00E30E6F" w:rsidRDefault="00E30E6F" w:rsidP="00E30E6F">
      <w:pPr>
        <w:bidi/>
        <w:jc w:val="both"/>
        <w:rPr>
          <w:rFonts w:cs="David" w:hint="cs"/>
          <w:rtl/>
        </w:rPr>
      </w:pPr>
    </w:p>
    <w:p w14:paraId="57E71DDF" w14:textId="77777777" w:rsidR="00E30E6F" w:rsidRPr="00E30E6F" w:rsidRDefault="00E30E6F" w:rsidP="00E30E6F">
      <w:pPr>
        <w:bidi/>
        <w:ind w:firstLine="567"/>
        <w:jc w:val="both"/>
        <w:rPr>
          <w:rFonts w:cs="David" w:hint="cs"/>
          <w:rtl/>
        </w:rPr>
      </w:pPr>
      <w:r w:rsidRPr="00E30E6F">
        <w:rPr>
          <w:rFonts w:cs="David" w:hint="cs"/>
          <w:rtl/>
        </w:rPr>
        <w:t xml:space="preserve">דוגמה נוספת היא שבמקומות שבהם יש סכסוכים כלל-ארציים, שפוגעים במדינה, אם זה בחינוך, כלכלה או ביטחון, שלכנסת יהיה איזשהו מוסד שיכול להתערב בדברים האלה. למה עופר עיני יכול לנסות לגשר בין המורים לבין הממשלה? למה אין גוף בכנסת שברגע שפורץ משבר בכל נושא - - - </w:t>
      </w:r>
    </w:p>
    <w:p w14:paraId="5871D0C6" w14:textId="77777777" w:rsidR="00E30E6F" w:rsidRPr="00E30E6F" w:rsidRDefault="00E30E6F" w:rsidP="00E30E6F">
      <w:pPr>
        <w:bidi/>
        <w:jc w:val="both"/>
        <w:rPr>
          <w:rFonts w:cs="David" w:hint="cs"/>
          <w:rtl/>
        </w:rPr>
      </w:pPr>
    </w:p>
    <w:p w14:paraId="216310D3" w14:textId="77777777" w:rsidR="00E30E6F" w:rsidRPr="00E30E6F" w:rsidRDefault="00E30E6F" w:rsidP="00E30E6F">
      <w:pPr>
        <w:bidi/>
        <w:jc w:val="both"/>
        <w:rPr>
          <w:rFonts w:cs="David" w:hint="cs"/>
          <w:rtl/>
        </w:rPr>
      </w:pPr>
      <w:r w:rsidRPr="00E30E6F">
        <w:rPr>
          <w:rFonts w:cs="David" w:hint="cs"/>
          <w:u w:val="single"/>
          <w:rtl/>
        </w:rPr>
        <w:t>היו"ר דוד טל:</w:t>
      </w:r>
    </w:p>
    <w:p w14:paraId="708940C5" w14:textId="77777777" w:rsidR="00E30E6F" w:rsidRPr="00E30E6F" w:rsidRDefault="00E30E6F" w:rsidP="00E30E6F">
      <w:pPr>
        <w:bidi/>
        <w:jc w:val="both"/>
        <w:rPr>
          <w:rFonts w:cs="David" w:hint="cs"/>
          <w:rtl/>
        </w:rPr>
      </w:pPr>
    </w:p>
    <w:p w14:paraId="5C86C8C4" w14:textId="77777777" w:rsidR="00E30E6F" w:rsidRPr="00E30E6F" w:rsidRDefault="00E30E6F" w:rsidP="00E30E6F">
      <w:pPr>
        <w:bidi/>
        <w:jc w:val="both"/>
        <w:rPr>
          <w:rFonts w:cs="David" w:hint="cs"/>
          <w:rtl/>
        </w:rPr>
      </w:pPr>
      <w:r w:rsidRPr="00E30E6F">
        <w:rPr>
          <w:rFonts w:cs="David" w:hint="cs"/>
          <w:rtl/>
        </w:rPr>
        <w:tab/>
        <w:t xml:space="preserve">היו חברי כנסת שרצו להתערב ולגשר בנושא החינוך, והיו להם רעיונות טובים - שמעתי חלק מהם </w:t>
      </w:r>
      <w:r w:rsidRPr="00E30E6F">
        <w:rPr>
          <w:rFonts w:cs="David"/>
          <w:rtl/>
        </w:rPr>
        <w:t>–</w:t>
      </w:r>
      <w:r w:rsidRPr="00E30E6F">
        <w:rPr>
          <w:rFonts w:cs="David" w:hint="cs"/>
          <w:rtl/>
        </w:rPr>
        <w:t xml:space="preserve"> ופשוט לא ניתן להם. </w:t>
      </w:r>
    </w:p>
    <w:p w14:paraId="39D0E324" w14:textId="77777777" w:rsidR="00E30E6F" w:rsidRPr="00E30E6F" w:rsidRDefault="00E30E6F" w:rsidP="00E30E6F">
      <w:pPr>
        <w:bidi/>
        <w:jc w:val="both"/>
        <w:rPr>
          <w:rFonts w:cs="David" w:hint="cs"/>
          <w:rtl/>
        </w:rPr>
      </w:pPr>
    </w:p>
    <w:p w14:paraId="1DA6B10D" w14:textId="77777777" w:rsidR="00E30E6F" w:rsidRPr="00E30E6F" w:rsidRDefault="00E30E6F" w:rsidP="00E30E6F">
      <w:pPr>
        <w:pStyle w:val="Heading5"/>
        <w:rPr>
          <w:rFonts w:hint="cs"/>
          <w:sz w:val="24"/>
          <w:rtl/>
        </w:rPr>
      </w:pPr>
      <w:r w:rsidRPr="00E30E6F">
        <w:rPr>
          <w:rFonts w:hint="cs"/>
          <w:sz w:val="24"/>
          <w:u w:val="single"/>
          <w:rtl/>
        </w:rPr>
        <w:t xml:space="preserve">אביגדור </w:t>
      </w:r>
      <w:proofErr w:type="spellStart"/>
      <w:r w:rsidRPr="00E30E6F">
        <w:rPr>
          <w:rFonts w:hint="cs"/>
          <w:sz w:val="24"/>
          <w:u w:val="single"/>
          <w:rtl/>
        </w:rPr>
        <w:t>יצחקי</w:t>
      </w:r>
      <w:proofErr w:type="spellEnd"/>
      <w:r w:rsidRPr="00E30E6F">
        <w:rPr>
          <w:rFonts w:hint="cs"/>
          <w:sz w:val="24"/>
          <w:u w:val="single"/>
          <w:rtl/>
        </w:rPr>
        <w:t>:</w:t>
      </w:r>
    </w:p>
    <w:p w14:paraId="1EE2F274" w14:textId="77777777" w:rsidR="00E30E6F" w:rsidRPr="00E30E6F" w:rsidRDefault="00E30E6F" w:rsidP="00E30E6F">
      <w:pPr>
        <w:pStyle w:val="Heading5"/>
        <w:rPr>
          <w:rFonts w:hint="cs"/>
          <w:sz w:val="24"/>
          <w:rtl/>
        </w:rPr>
      </w:pPr>
    </w:p>
    <w:p w14:paraId="037BFE7F" w14:textId="77777777" w:rsidR="00E30E6F" w:rsidRPr="00E30E6F" w:rsidRDefault="00E30E6F" w:rsidP="00E30E6F">
      <w:pPr>
        <w:bidi/>
        <w:jc w:val="both"/>
        <w:rPr>
          <w:rFonts w:cs="David" w:hint="cs"/>
          <w:rtl/>
        </w:rPr>
      </w:pPr>
      <w:r w:rsidRPr="00E30E6F">
        <w:rPr>
          <w:rFonts w:cs="David" w:hint="cs"/>
          <w:rtl/>
        </w:rPr>
        <w:tab/>
        <w:t xml:space="preserve">צריך לחייב את הנושאים ונותנים לשתף גם את האנשים האלה. אני יכול לתת לך דוגמה פשוטה. בזמנו עמיר פרץ השבית את המשק על זה שהוא לא הגיע להסכם תוספת יוקר. זה לא עניין של הממשלה בכלל. כל המדינה הזאת הייתה מלוכלכת בזבל. חזר ראש הממשלה אריאל שרון מאנגליה, הרים לי טלפון ואמר: אפשר להוציא את הזבל הזה מהרחובות? אמרתי שאנחנו חייבים להתערב. התערבנו, הבאנו את עודד טירה ואת עמיר פרץ, ישבנו אתם עד שיצא עשן לבן וזה נגמר. </w:t>
      </w:r>
    </w:p>
    <w:p w14:paraId="46DF0403" w14:textId="77777777" w:rsidR="00E30E6F" w:rsidRPr="00E30E6F" w:rsidRDefault="00E30E6F" w:rsidP="00E30E6F">
      <w:pPr>
        <w:bidi/>
        <w:jc w:val="both"/>
        <w:rPr>
          <w:rFonts w:cs="David" w:hint="cs"/>
          <w:rtl/>
        </w:rPr>
      </w:pPr>
    </w:p>
    <w:p w14:paraId="74A9B191" w14:textId="77777777" w:rsidR="00E30E6F" w:rsidRPr="00E30E6F" w:rsidRDefault="00E30E6F" w:rsidP="00E30E6F">
      <w:pPr>
        <w:bidi/>
        <w:ind w:firstLine="567"/>
        <w:jc w:val="both"/>
        <w:rPr>
          <w:rFonts w:cs="David" w:hint="cs"/>
          <w:rtl/>
        </w:rPr>
      </w:pPr>
      <w:r w:rsidRPr="00E30E6F">
        <w:rPr>
          <w:rFonts w:cs="David" w:hint="cs"/>
          <w:rtl/>
        </w:rPr>
        <w:t xml:space="preserve">אני חושב שצריך לעבוד על שלושה דברים: בשיניים ובמהות, גם בכלים שיעניינו וירתמו את חברי הכנסת וגם בעניינים כפי שהם מופיעים פה. </w:t>
      </w:r>
    </w:p>
    <w:p w14:paraId="2D0DF6A5" w14:textId="77777777" w:rsidR="00E30E6F" w:rsidRPr="00E30E6F" w:rsidRDefault="00E30E6F" w:rsidP="00E30E6F">
      <w:pPr>
        <w:bidi/>
        <w:ind w:firstLine="567"/>
        <w:jc w:val="both"/>
        <w:rPr>
          <w:rFonts w:cs="David" w:hint="cs"/>
          <w:rtl/>
        </w:rPr>
      </w:pPr>
    </w:p>
    <w:p w14:paraId="0BBBF23C" w14:textId="77777777" w:rsidR="00E30E6F" w:rsidRPr="00E30E6F" w:rsidRDefault="00E30E6F" w:rsidP="00E30E6F">
      <w:pPr>
        <w:bidi/>
        <w:jc w:val="both"/>
        <w:rPr>
          <w:rFonts w:cs="David" w:hint="cs"/>
          <w:rtl/>
        </w:rPr>
      </w:pPr>
      <w:r w:rsidRPr="00E30E6F">
        <w:rPr>
          <w:rFonts w:cs="David" w:hint="cs"/>
          <w:u w:val="single"/>
          <w:rtl/>
        </w:rPr>
        <w:t>היו"ר דוד טל:</w:t>
      </w:r>
    </w:p>
    <w:p w14:paraId="4448968D" w14:textId="77777777" w:rsidR="00E30E6F" w:rsidRPr="00E30E6F" w:rsidRDefault="00E30E6F" w:rsidP="00E30E6F">
      <w:pPr>
        <w:bidi/>
        <w:ind w:firstLine="567"/>
        <w:jc w:val="both"/>
        <w:rPr>
          <w:rFonts w:cs="David" w:hint="cs"/>
          <w:rtl/>
        </w:rPr>
      </w:pPr>
    </w:p>
    <w:p w14:paraId="2FC48640" w14:textId="77777777" w:rsidR="00E30E6F" w:rsidRPr="00E30E6F" w:rsidRDefault="00E30E6F" w:rsidP="00E30E6F">
      <w:pPr>
        <w:bidi/>
        <w:ind w:firstLine="567"/>
        <w:jc w:val="both"/>
        <w:rPr>
          <w:rFonts w:cs="David" w:hint="cs"/>
          <w:rtl/>
        </w:rPr>
      </w:pPr>
      <w:r w:rsidRPr="00E30E6F">
        <w:rPr>
          <w:rFonts w:cs="David" w:hint="cs"/>
          <w:rtl/>
        </w:rPr>
        <w:t xml:space="preserve">תודה על ההצעות הקונסטרוקטיביות. חבר הכנסת זיו, בבקשה. </w:t>
      </w:r>
    </w:p>
    <w:p w14:paraId="215F15BA" w14:textId="77777777" w:rsidR="00E30E6F" w:rsidRPr="00E30E6F" w:rsidRDefault="00E30E6F" w:rsidP="00E30E6F">
      <w:pPr>
        <w:bidi/>
        <w:jc w:val="both"/>
        <w:rPr>
          <w:rFonts w:cs="David" w:hint="cs"/>
          <w:rtl/>
        </w:rPr>
      </w:pPr>
    </w:p>
    <w:p w14:paraId="57D13731" w14:textId="77777777" w:rsidR="00E30E6F" w:rsidRPr="00E30E6F" w:rsidRDefault="00E30E6F" w:rsidP="00E30E6F">
      <w:pPr>
        <w:pStyle w:val="Heading5"/>
        <w:rPr>
          <w:rFonts w:hint="cs"/>
          <w:sz w:val="24"/>
          <w:rtl/>
        </w:rPr>
      </w:pPr>
      <w:r w:rsidRPr="00E30E6F">
        <w:rPr>
          <w:rFonts w:hint="cs"/>
          <w:sz w:val="24"/>
          <w:u w:val="single"/>
          <w:rtl/>
        </w:rPr>
        <w:t>יצחק זיו:</w:t>
      </w:r>
    </w:p>
    <w:p w14:paraId="103F3C9A" w14:textId="77777777" w:rsidR="00E30E6F" w:rsidRPr="00E30E6F" w:rsidRDefault="00E30E6F" w:rsidP="00E30E6F">
      <w:pPr>
        <w:pStyle w:val="Heading5"/>
        <w:rPr>
          <w:rFonts w:hint="cs"/>
          <w:sz w:val="24"/>
          <w:rtl/>
        </w:rPr>
      </w:pPr>
    </w:p>
    <w:p w14:paraId="6504A5B4" w14:textId="77777777" w:rsidR="00E30E6F" w:rsidRPr="00E30E6F" w:rsidRDefault="00E30E6F" w:rsidP="00E30E6F">
      <w:pPr>
        <w:bidi/>
        <w:jc w:val="both"/>
        <w:rPr>
          <w:rFonts w:cs="David" w:hint="cs"/>
          <w:rtl/>
        </w:rPr>
      </w:pPr>
      <w:r w:rsidRPr="00E30E6F">
        <w:rPr>
          <w:rFonts w:cs="David" w:hint="cs"/>
          <w:rtl/>
        </w:rPr>
        <w:tab/>
        <w:t xml:space="preserve">אגע בנקודה האחרונה שהעלה חבר הכנסת </w:t>
      </w:r>
      <w:proofErr w:type="spellStart"/>
      <w:r w:rsidRPr="00E30E6F">
        <w:rPr>
          <w:rFonts w:cs="David" w:hint="cs"/>
          <w:rtl/>
        </w:rPr>
        <w:t>יצחקי</w:t>
      </w:r>
      <w:proofErr w:type="spellEnd"/>
      <w:r w:rsidRPr="00E30E6F">
        <w:rPr>
          <w:rFonts w:cs="David" w:hint="cs"/>
          <w:rtl/>
        </w:rPr>
        <w:t xml:space="preserve">. זה שהחינוך חודש וחצי לא עובד, זה לא מראה על שרת החינוך, זה מראה עלינו, כחברי הכנסת. איך יכול  להיות שהממשלה תמשיך להתנהג כרגיל כשיש משבר כזה במדינה? זה משבר. אם זה לא נגמר באיזשהו מקום שם, חברי הכנסת צריכים להחליט על דרך. לא לתת לזה להימשך חודש וחצי. זה דבר שלא יכול להיות. </w:t>
      </w:r>
    </w:p>
    <w:p w14:paraId="7E55C859" w14:textId="77777777" w:rsidR="00E30E6F" w:rsidRPr="00E30E6F" w:rsidRDefault="00E30E6F" w:rsidP="00E30E6F">
      <w:pPr>
        <w:bidi/>
        <w:jc w:val="both"/>
        <w:rPr>
          <w:rFonts w:cs="David" w:hint="cs"/>
          <w:rtl/>
        </w:rPr>
      </w:pPr>
    </w:p>
    <w:p w14:paraId="3BF3F5FE" w14:textId="77777777" w:rsidR="00E30E6F" w:rsidRPr="00E30E6F" w:rsidRDefault="00E30E6F" w:rsidP="00E30E6F">
      <w:pPr>
        <w:bidi/>
        <w:ind w:firstLine="567"/>
        <w:jc w:val="both"/>
        <w:rPr>
          <w:rFonts w:cs="David" w:hint="cs"/>
          <w:rtl/>
        </w:rPr>
      </w:pPr>
      <w:r w:rsidRPr="00E30E6F">
        <w:rPr>
          <w:rFonts w:cs="David" w:hint="cs"/>
          <w:rtl/>
        </w:rPr>
        <w:t xml:space="preserve">נקודה </w:t>
      </w:r>
      <w:proofErr w:type="spellStart"/>
      <w:r w:rsidRPr="00E30E6F">
        <w:rPr>
          <w:rFonts w:cs="David" w:hint="cs"/>
          <w:rtl/>
        </w:rPr>
        <w:t>שניה</w:t>
      </w:r>
      <w:proofErr w:type="spellEnd"/>
      <w:r w:rsidRPr="00E30E6F">
        <w:rPr>
          <w:rFonts w:cs="David" w:hint="cs"/>
          <w:rtl/>
        </w:rPr>
        <w:t xml:space="preserve">, כל חברי הוועדה קיבלו את החוברת. יש דברים שמוסכמים על כל אחד מחברי הוועדה. אני מציע שכל אחד מחברי הוועדה יציין מה מקובל עליו, ואם יש </w:t>
      </w:r>
      <w:r w:rsidRPr="00E30E6F">
        <w:rPr>
          <w:rFonts w:cs="David" w:hint="cs"/>
        </w:rPr>
        <w:t>X</w:t>
      </w:r>
      <w:r w:rsidRPr="00E30E6F">
        <w:rPr>
          <w:rFonts w:cs="David" w:hint="cs"/>
          <w:rtl/>
        </w:rPr>
        <w:t xml:space="preserve"> סעיפים שמקובלים על כולם, אפשר להצביע עליהם בפעם אחת. </w:t>
      </w:r>
    </w:p>
    <w:p w14:paraId="1930EE43" w14:textId="77777777" w:rsidR="00E30E6F" w:rsidRPr="00E30E6F" w:rsidRDefault="00E30E6F" w:rsidP="00E30E6F">
      <w:pPr>
        <w:bidi/>
        <w:jc w:val="both"/>
        <w:rPr>
          <w:rFonts w:cs="David" w:hint="cs"/>
          <w:rtl/>
        </w:rPr>
      </w:pPr>
    </w:p>
    <w:p w14:paraId="053143C7" w14:textId="77777777" w:rsidR="00E30E6F" w:rsidRPr="00E30E6F" w:rsidRDefault="00E30E6F" w:rsidP="00E30E6F">
      <w:pPr>
        <w:bidi/>
        <w:jc w:val="both"/>
        <w:rPr>
          <w:rFonts w:cs="David" w:hint="cs"/>
          <w:rtl/>
        </w:rPr>
      </w:pPr>
      <w:r w:rsidRPr="00E30E6F">
        <w:rPr>
          <w:rFonts w:cs="David" w:hint="cs"/>
          <w:u w:val="single"/>
          <w:rtl/>
        </w:rPr>
        <w:t>היו"ר דוד טל:</w:t>
      </w:r>
    </w:p>
    <w:p w14:paraId="4E01EF0D" w14:textId="77777777" w:rsidR="00E30E6F" w:rsidRPr="00E30E6F" w:rsidRDefault="00E30E6F" w:rsidP="00E30E6F">
      <w:pPr>
        <w:bidi/>
        <w:jc w:val="both"/>
        <w:rPr>
          <w:rFonts w:cs="David" w:hint="cs"/>
          <w:rtl/>
        </w:rPr>
      </w:pPr>
    </w:p>
    <w:p w14:paraId="3B3CA3AF" w14:textId="77777777" w:rsidR="00E30E6F" w:rsidRPr="00E30E6F" w:rsidRDefault="00E30E6F" w:rsidP="00E30E6F">
      <w:pPr>
        <w:bidi/>
        <w:jc w:val="both"/>
        <w:rPr>
          <w:rFonts w:cs="David" w:hint="cs"/>
          <w:rtl/>
        </w:rPr>
      </w:pPr>
      <w:r w:rsidRPr="00E30E6F">
        <w:rPr>
          <w:rFonts w:cs="David" w:hint="cs"/>
          <w:rtl/>
        </w:rPr>
        <w:tab/>
        <w:t xml:space="preserve">תודה. חבר הכנסת </w:t>
      </w:r>
      <w:proofErr w:type="spellStart"/>
      <w:r w:rsidRPr="00E30E6F">
        <w:rPr>
          <w:rFonts w:cs="David" w:hint="cs"/>
          <w:rtl/>
        </w:rPr>
        <w:t>מרגי</w:t>
      </w:r>
      <w:proofErr w:type="spellEnd"/>
      <w:r w:rsidRPr="00E30E6F">
        <w:rPr>
          <w:rFonts w:cs="David" w:hint="cs"/>
          <w:rtl/>
        </w:rPr>
        <w:t xml:space="preserve">, הערה אחרונה. </w:t>
      </w:r>
    </w:p>
    <w:p w14:paraId="206041E0" w14:textId="77777777" w:rsidR="00E30E6F" w:rsidRPr="00E30E6F" w:rsidRDefault="00E30E6F" w:rsidP="00E30E6F">
      <w:pPr>
        <w:bidi/>
        <w:jc w:val="both"/>
        <w:rPr>
          <w:rFonts w:cs="David" w:hint="cs"/>
          <w:rtl/>
        </w:rPr>
      </w:pPr>
    </w:p>
    <w:p w14:paraId="27CBE4ED" w14:textId="77777777" w:rsidR="00E30E6F" w:rsidRPr="00E30E6F" w:rsidRDefault="00E30E6F" w:rsidP="00E30E6F">
      <w:pPr>
        <w:bidi/>
        <w:jc w:val="both"/>
        <w:rPr>
          <w:rFonts w:cs="David" w:hint="cs"/>
          <w:rtl/>
        </w:rPr>
      </w:pPr>
      <w:r w:rsidRPr="00E30E6F">
        <w:rPr>
          <w:rFonts w:cs="David" w:hint="cs"/>
          <w:u w:val="single"/>
          <w:rtl/>
        </w:rPr>
        <w:t xml:space="preserve">יעקב </w:t>
      </w:r>
      <w:proofErr w:type="spellStart"/>
      <w:r w:rsidRPr="00E30E6F">
        <w:rPr>
          <w:rFonts w:cs="David" w:hint="cs"/>
          <w:u w:val="single"/>
          <w:rtl/>
        </w:rPr>
        <w:t>מרגי</w:t>
      </w:r>
      <w:proofErr w:type="spellEnd"/>
      <w:r w:rsidRPr="00E30E6F">
        <w:rPr>
          <w:rFonts w:cs="David" w:hint="cs"/>
          <w:u w:val="single"/>
          <w:rtl/>
        </w:rPr>
        <w:t>:</w:t>
      </w:r>
    </w:p>
    <w:p w14:paraId="541A1490" w14:textId="77777777" w:rsidR="00E30E6F" w:rsidRPr="00E30E6F" w:rsidRDefault="00E30E6F" w:rsidP="00E30E6F">
      <w:pPr>
        <w:bidi/>
        <w:jc w:val="both"/>
        <w:rPr>
          <w:rFonts w:cs="David" w:hint="cs"/>
          <w:rtl/>
        </w:rPr>
      </w:pPr>
    </w:p>
    <w:p w14:paraId="0793C88F" w14:textId="77777777" w:rsidR="00E30E6F" w:rsidRPr="00E30E6F" w:rsidRDefault="00E30E6F" w:rsidP="00E30E6F">
      <w:pPr>
        <w:bidi/>
        <w:jc w:val="both"/>
        <w:rPr>
          <w:rFonts w:cs="David" w:hint="cs"/>
          <w:rtl/>
        </w:rPr>
      </w:pPr>
      <w:r w:rsidRPr="00E30E6F">
        <w:rPr>
          <w:rFonts w:cs="David" w:hint="cs"/>
          <w:rtl/>
        </w:rPr>
        <w:tab/>
        <w:t xml:space="preserve">תודה. קודם כול, אני מצטרף לברכות. אני חושב שאביגדור </w:t>
      </w:r>
      <w:proofErr w:type="spellStart"/>
      <w:r w:rsidRPr="00E30E6F">
        <w:rPr>
          <w:rFonts w:cs="David" w:hint="cs"/>
          <w:rtl/>
        </w:rPr>
        <w:t>יצחקי</w:t>
      </w:r>
      <w:proofErr w:type="spellEnd"/>
      <w:r w:rsidRPr="00E30E6F">
        <w:rPr>
          <w:rFonts w:cs="David" w:hint="cs"/>
          <w:rtl/>
        </w:rPr>
        <w:t xml:space="preserve"> נגע בנקודה חשובה, והיא שצריך להחזיר את הרלוונטיות של הכנסת. צריך למצוא את הדרך לעשות את זה. אני רואה כשמתכננים סדר-יום בהנהלת קואליציה, שמים את הנושאים החשובים מיד בתחילת סדר היום, וכשהדיון בהם מסתיים אין אנשים. לנו, כמעצבי סדר-היום, צריך להיות שיקול דעת. אם הנושאים הבוערים יהיו באמצע או בסוף סדר-היום, אנשים לא יעזו לקבוע פגישות אחרות. אני לא מזלזל, חברי הכנסת שנמצאים בבניין עושים עבודה, אם זה בוועדות אם זה בפגישות ואם זה לתת תשובות כתובות. אבל אין ספר שהמראה לא מלבב. </w:t>
      </w:r>
    </w:p>
    <w:p w14:paraId="4B81CD2C" w14:textId="77777777" w:rsidR="00E30E6F" w:rsidRPr="00E30E6F" w:rsidRDefault="00E30E6F" w:rsidP="00E30E6F">
      <w:pPr>
        <w:bidi/>
        <w:jc w:val="both"/>
        <w:rPr>
          <w:rFonts w:cs="David" w:hint="cs"/>
          <w:rtl/>
        </w:rPr>
      </w:pPr>
    </w:p>
    <w:p w14:paraId="4DA8E5CD" w14:textId="77777777" w:rsidR="00E30E6F" w:rsidRPr="00E30E6F" w:rsidRDefault="00E30E6F" w:rsidP="00E30E6F">
      <w:pPr>
        <w:bidi/>
        <w:jc w:val="both"/>
        <w:rPr>
          <w:rFonts w:cs="David" w:hint="cs"/>
          <w:rtl/>
        </w:rPr>
      </w:pPr>
      <w:r w:rsidRPr="00E30E6F">
        <w:rPr>
          <w:rFonts w:cs="David" w:hint="cs"/>
          <w:u w:val="single"/>
          <w:rtl/>
        </w:rPr>
        <w:t>היו"ר דוד טל:</w:t>
      </w:r>
      <w:r w:rsidRPr="00E30E6F">
        <w:rPr>
          <w:rFonts w:cs="David" w:hint="cs"/>
          <w:rtl/>
        </w:rPr>
        <w:tab/>
      </w:r>
    </w:p>
    <w:p w14:paraId="6384DAFD" w14:textId="77777777" w:rsidR="00E30E6F" w:rsidRPr="00E30E6F" w:rsidRDefault="00E30E6F" w:rsidP="00E30E6F">
      <w:pPr>
        <w:bidi/>
        <w:jc w:val="both"/>
        <w:rPr>
          <w:rFonts w:cs="David" w:hint="cs"/>
          <w:rtl/>
        </w:rPr>
      </w:pPr>
    </w:p>
    <w:p w14:paraId="7AD1FCDD" w14:textId="77777777" w:rsidR="00E30E6F" w:rsidRPr="00E30E6F" w:rsidRDefault="00E30E6F" w:rsidP="00E30E6F">
      <w:pPr>
        <w:bidi/>
        <w:jc w:val="both"/>
        <w:rPr>
          <w:rFonts w:cs="David" w:hint="cs"/>
          <w:rtl/>
        </w:rPr>
      </w:pPr>
      <w:r w:rsidRPr="00E30E6F">
        <w:rPr>
          <w:rFonts w:cs="David" w:hint="cs"/>
          <w:rtl/>
        </w:rPr>
        <w:tab/>
        <w:t xml:space="preserve">תודה רבה. אני מודה לחברי הכנסת, וכאמור נתחיל בדיונים ואני מצפה לקבל הסתייגויות מחברי הכנסת תוך כדי תנועה. תודה, אני נועל את הישיבה. </w:t>
      </w:r>
    </w:p>
    <w:p w14:paraId="64DEAC22" w14:textId="77777777" w:rsidR="00E30E6F" w:rsidRPr="00E30E6F" w:rsidRDefault="00E30E6F" w:rsidP="00E30E6F">
      <w:pPr>
        <w:bidi/>
        <w:jc w:val="both"/>
        <w:rPr>
          <w:rFonts w:cs="David" w:hint="cs"/>
          <w:rtl/>
        </w:rPr>
      </w:pPr>
    </w:p>
    <w:p w14:paraId="4D7E8C50" w14:textId="77777777" w:rsidR="00E30E6F" w:rsidRPr="00E30E6F" w:rsidRDefault="00E30E6F" w:rsidP="00E30E6F">
      <w:pPr>
        <w:bidi/>
        <w:jc w:val="both"/>
        <w:rPr>
          <w:rFonts w:cs="David" w:hint="cs"/>
          <w:rtl/>
        </w:rPr>
      </w:pPr>
    </w:p>
    <w:p w14:paraId="0AD9AB7D" w14:textId="77777777" w:rsidR="00E30E6F" w:rsidRPr="00E30E6F" w:rsidRDefault="00E30E6F" w:rsidP="00E30E6F">
      <w:pPr>
        <w:bidi/>
        <w:jc w:val="both"/>
        <w:rPr>
          <w:rFonts w:cs="David" w:hint="cs"/>
          <w:u w:val="single"/>
          <w:rtl/>
        </w:rPr>
      </w:pPr>
      <w:r w:rsidRPr="00E30E6F">
        <w:rPr>
          <w:rFonts w:cs="David" w:hint="cs"/>
          <w:u w:val="single"/>
          <w:rtl/>
        </w:rPr>
        <w:t>הישיבה ננעלה בשעה 11:00.</w:t>
      </w:r>
    </w:p>
    <w:p w14:paraId="5B948664" w14:textId="77777777" w:rsidR="00552A80" w:rsidRPr="00E30E6F" w:rsidRDefault="00552A80" w:rsidP="00E30E6F">
      <w:pPr>
        <w:bidi/>
        <w:jc w:val="both"/>
        <w:rPr>
          <w:rFonts w:cs="David"/>
        </w:rPr>
      </w:pPr>
    </w:p>
    <w:sectPr w:rsidR="00552A80" w:rsidRPr="00E30E6F" w:rsidSect="00E30E6F">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44B67" w14:textId="77777777" w:rsidR="00626B93" w:rsidRDefault="00626B93">
      <w:r>
        <w:separator/>
      </w:r>
    </w:p>
  </w:endnote>
  <w:endnote w:type="continuationSeparator" w:id="0">
    <w:p w14:paraId="35EA293D" w14:textId="77777777" w:rsidR="00626B93" w:rsidRDefault="00626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49C11" w14:textId="77777777" w:rsidR="00626B93" w:rsidRDefault="00626B93">
      <w:r>
        <w:separator/>
      </w:r>
    </w:p>
  </w:footnote>
  <w:footnote w:type="continuationSeparator" w:id="0">
    <w:p w14:paraId="7B3704D4" w14:textId="77777777" w:rsidR="00626B93" w:rsidRDefault="00626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D18E8" w14:textId="77777777" w:rsidR="00E30E6F" w:rsidRDefault="00E30E6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4A17EBB" w14:textId="77777777" w:rsidR="00E30E6F" w:rsidRDefault="00E30E6F">
    <w:pPr>
      <w:pStyle w:val="Header"/>
      <w:ind w:right="360"/>
      <w:jc w:val="both"/>
      <w:rPr>
        <w:rtl/>
      </w:rPr>
    </w:pPr>
  </w:p>
  <w:p w14:paraId="7287AEE9" w14:textId="77777777" w:rsidR="00E30E6F" w:rsidRDefault="00E30E6F"/>
  <w:p w14:paraId="5A4E1EE6" w14:textId="77777777" w:rsidR="00E30E6F" w:rsidRDefault="00E30E6F"/>
  <w:p w14:paraId="020439F2" w14:textId="77777777" w:rsidR="00E30E6F" w:rsidRDefault="00E30E6F"/>
  <w:p w14:paraId="772FAAF7" w14:textId="77777777" w:rsidR="00E30E6F" w:rsidRDefault="00E30E6F"/>
  <w:p w14:paraId="7ABEAC75" w14:textId="77777777" w:rsidR="00E30E6F" w:rsidRDefault="00E30E6F"/>
  <w:p w14:paraId="7FEAF677" w14:textId="77777777" w:rsidR="00E30E6F" w:rsidRDefault="00E30E6F"/>
  <w:p w14:paraId="73FE3E12" w14:textId="77777777" w:rsidR="00E30E6F" w:rsidRDefault="00E30E6F"/>
  <w:p w14:paraId="7BA028B4" w14:textId="77777777" w:rsidR="00E30E6F" w:rsidRDefault="00E30E6F"/>
  <w:p w14:paraId="4A467E72" w14:textId="77777777" w:rsidR="00E30E6F" w:rsidRDefault="00E30E6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B05AE" w14:textId="77777777" w:rsidR="00E30E6F" w:rsidRDefault="00E30E6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626B93">
      <w:rPr>
        <w:rStyle w:val="PageNumber"/>
        <w:noProof/>
        <w:rtl/>
      </w:rPr>
      <w:t>1</w:t>
    </w:r>
    <w:r>
      <w:rPr>
        <w:rStyle w:val="PageNumber"/>
        <w:rtl/>
      </w:rPr>
      <w:fldChar w:fldCharType="end"/>
    </w:r>
  </w:p>
  <w:p w14:paraId="32D5C4F2" w14:textId="77777777" w:rsidR="00E30E6F" w:rsidRDefault="00E30E6F">
    <w:pPr>
      <w:pStyle w:val="Header"/>
      <w:ind w:right="360"/>
      <w:jc w:val="both"/>
      <w:rPr>
        <w:rFonts w:hint="cs"/>
        <w:rtl/>
      </w:rPr>
    </w:pPr>
    <w:r>
      <w:rPr>
        <w:rtl/>
      </w:rPr>
      <w:t>ועדת</w:t>
    </w:r>
    <w:r>
      <w:rPr>
        <w:rFonts w:hint="cs"/>
        <w:rtl/>
      </w:rPr>
      <w:t xml:space="preserve"> הכנסת</w:t>
    </w:r>
  </w:p>
  <w:p w14:paraId="4DF13E7F" w14:textId="77777777" w:rsidR="00E30E6F" w:rsidRDefault="00E30E6F">
    <w:pPr>
      <w:pStyle w:val="Header"/>
      <w:ind w:right="360"/>
      <w:jc w:val="both"/>
      <w:rPr>
        <w:rStyle w:val="PageNumber"/>
        <w:rFonts w:hint="cs"/>
        <w:rtl/>
      </w:rPr>
    </w:pPr>
    <w:r>
      <w:rPr>
        <w:rFonts w:hint="cs"/>
        <w:rtl/>
      </w:rPr>
      <w:t>27.11.2007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B5AB1"/>
    <w:multiLevelType w:val="hybridMultilevel"/>
    <w:tmpl w:val="CE0C1A8A"/>
    <w:lvl w:ilvl="0" w:tplc="6E4CF830">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15248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3956פרוטוקול_ישיבת_ועדה.doc"/>
    <w:docVar w:name="StartMode" w:val="3"/>
  </w:docVars>
  <w:rsids>
    <w:rsidRoot w:val="00FE4643"/>
    <w:rsid w:val="000A2310"/>
    <w:rsid w:val="00552A80"/>
    <w:rsid w:val="00626B93"/>
    <w:rsid w:val="007E4CD3"/>
    <w:rsid w:val="00965806"/>
    <w:rsid w:val="00E30E6F"/>
    <w:rsid w:val="00FE46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647E6E"/>
  <w15:chartTrackingRefBased/>
  <w15:docId w15:val="{5386FADF-D75B-440F-839D-2C50E6AA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E30E6F"/>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E30E6F"/>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E30E6F"/>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E30E6F"/>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30E6F"/>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E30E6F"/>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E30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1</TotalTime>
  <Pages>3</Pages>
  <Words>4106</Words>
  <Characters>23405</Characters>
  <Application>Microsoft Office Word</Application>
  <DocSecurity>0</DocSecurity>
  <Lines>195</Lines>
  <Paragraphs>54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