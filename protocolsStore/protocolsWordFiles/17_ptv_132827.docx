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54BD" w14:textId="77777777" w:rsidR="001C0A5B" w:rsidRPr="001C0A5B" w:rsidRDefault="001C0A5B" w:rsidP="001C0A5B">
      <w:pPr>
        <w:pStyle w:val="Heading5"/>
        <w:jc w:val="left"/>
        <w:rPr>
          <w:b/>
          <w:bCs/>
          <w:rtl/>
        </w:rPr>
      </w:pPr>
      <w:r w:rsidRPr="001C0A5B">
        <w:rPr>
          <w:b/>
          <w:bCs/>
          <w:rtl/>
        </w:rPr>
        <w:t xml:space="preserve">הכנסת </w:t>
      </w:r>
      <w:r w:rsidRPr="001C0A5B">
        <w:rPr>
          <w:rFonts w:hint="cs"/>
          <w:b/>
          <w:bCs/>
          <w:rtl/>
        </w:rPr>
        <w:t>השבע-עשרה</w:t>
      </w:r>
      <w:r w:rsidRPr="001C0A5B">
        <w:rPr>
          <w:b/>
          <w:bCs/>
          <w:rtl/>
        </w:rPr>
        <w:tab/>
      </w:r>
      <w:r w:rsidRPr="001C0A5B">
        <w:rPr>
          <w:b/>
          <w:bCs/>
          <w:rtl/>
        </w:rPr>
        <w:tab/>
      </w:r>
      <w:r w:rsidRPr="001C0A5B">
        <w:rPr>
          <w:b/>
          <w:bCs/>
          <w:rtl/>
        </w:rPr>
        <w:tab/>
      </w:r>
      <w:r w:rsidRPr="001C0A5B">
        <w:rPr>
          <w:b/>
          <w:bCs/>
          <w:rtl/>
        </w:rPr>
        <w:tab/>
      </w:r>
      <w:r w:rsidRPr="001C0A5B">
        <w:rPr>
          <w:b/>
          <w:bCs/>
          <w:rtl/>
        </w:rPr>
        <w:tab/>
      </w:r>
      <w:r w:rsidRPr="001C0A5B">
        <w:rPr>
          <w:b/>
          <w:bCs/>
          <w:rtl/>
        </w:rPr>
        <w:tab/>
      </w:r>
      <w:r w:rsidRPr="001C0A5B">
        <w:rPr>
          <w:b/>
          <w:bCs/>
          <w:rtl/>
        </w:rPr>
        <w:tab/>
        <w:t>נוסח לא מתוקן</w:t>
      </w:r>
    </w:p>
    <w:p w14:paraId="0944A976" w14:textId="77777777" w:rsidR="001C0A5B" w:rsidRPr="001C0A5B" w:rsidRDefault="001C0A5B" w:rsidP="001C0A5B">
      <w:pPr>
        <w:bidi/>
        <w:rPr>
          <w:rFonts w:cs="David"/>
          <w:b/>
          <w:bCs/>
          <w:rtl/>
        </w:rPr>
      </w:pPr>
      <w:r w:rsidRPr="001C0A5B">
        <w:rPr>
          <w:rFonts w:cs="David"/>
          <w:b/>
          <w:bCs/>
          <w:rtl/>
        </w:rPr>
        <w:t xml:space="preserve">מושב </w:t>
      </w:r>
      <w:r w:rsidRPr="001C0A5B">
        <w:rPr>
          <w:rFonts w:cs="David" w:hint="cs"/>
          <w:b/>
          <w:bCs/>
          <w:rtl/>
        </w:rPr>
        <w:t>שני</w:t>
      </w:r>
    </w:p>
    <w:p w14:paraId="2A25BC55" w14:textId="77777777" w:rsidR="001C0A5B" w:rsidRPr="001C0A5B" w:rsidRDefault="001C0A5B" w:rsidP="001C0A5B">
      <w:pPr>
        <w:bidi/>
        <w:rPr>
          <w:rFonts w:cs="David" w:hint="cs"/>
          <w:b/>
          <w:bCs/>
          <w:rtl/>
        </w:rPr>
      </w:pPr>
    </w:p>
    <w:p w14:paraId="04B6BFA8" w14:textId="77777777" w:rsidR="001C0A5B" w:rsidRPr="001C0A5B" w:rsidRDefault="001C0A5B" w:rsidP="001C0A5B">
      <w:pPr>
        <w:bidi/>
        <w:rPr>
          <w:rFonts w:cs="David"/>
          <w:b/>
          <w:bCs/>
          <w:rtl/>
        </w:rPr>
      </w:pPr>
    </w:p>
    <w:p w14:paraId="71E33B0A" w14:textId="77777777" w:rsidR="001C0A5B" w:rsidRPr="001C0A5B" w:rsidRDefault="001C0A5B" w:rsidP="001C0A5B">
      <w:pPr>
        <w:bidi/>
        <w:jc w:val="center"/>
        <w:rPr>
          <w:rFonts w:cs="David" w:hint="cs"/>
          <w:b/>
          <w:bCs/>
          <w:rtl/>
        </w:rPr>
      </w:pPr>
      <w:r w:rsidRPr="001C0A5B">
        <w:rPr>
          <w:rFonts w:cs="David"/>
          <w:b/>
          <w:bCs/>
          <w:rtl/>
        </w:rPr>
        <w:t>פרוטוקול מס'</w:t>
      </w:r>
      <w:r w:rsidRPr="001C0A5B">
        <w:rPr>
          <w:rFonts w:cs="David" w:hint="cs"/>
          <w:b/>
          <w:bCs/>
          <w:rtl/>
        </w:rPr>
        <w:t xml:space="preserve"> 67</w:t>
      </w:r>
    </w:p>
    <w:p w14:paraId="355CD283" w14:textId="77777777" w:rsidR="001C0A5B" w:rsidRPr="001C0A5B" w:rsidRDefault="001C0A5B" w:rsidP="001C0A5B">
      <w:pPr>
        <w:pStyle w:val="Heading8"/>
        <w:rPr>
          <w:rFonts w:hint="cs"/>
          <w:rtl/>
        </w:rPr>
      </w:pPr>
      <w:r w:rsidRPr="001C0A5B">
        <w:rPr>
          <w:rFonts w:hint="cs"/>
          <w:rtl/>
        </w:rPr>
        <w:t>מישיבת ועדת הכנסת</w:t>
      </w:r>
    </w:p>
    <w:p w14:paraId="4504CA60" w14:textId="77777777" w:rsidR="001C0A5B" w:rsidRPr="001C0A5B" w:rsidRDefault="001C0A5B" w:rsidP="001C0A5B">
      <w:pPr>
        <w:pStyle w:val="Heading9"/>
        <w:rPr>
          <w:rFonts w:hint="cs"/>
          <w:rtl/>
        </w:rPr>
      </w:pPr>
      <w:r w:rsidRPr="001C0A5B">
        <w:rPr>
          <w:rFonts w:hint="cs"/>
          <w:rtl/>
        </w:rPr>
        <w:t>יום שני, כ"ז בכסלו התשס"ז (18 בדצמבר 2006), שעה 09:30</w:t>
      </w:r>
    </w:p>
    <w:p w14:paraId="63D49618" w14:textId="77777777" w:rsidR="001C0A5B" w:rsidRPr="001C0A5B" w:rsidRDefault="001C0A5B" w:rsidP="001C0A5B">
      <w:pPr>
        <w:tabs>
          <w:tab w:val="left" w:pos="1221"/>
        </w:tabs>
        <w:bidi/>
        <w:rPr>
          <w:rFonts w:cs="David" w:hint="cs"/>
          <w:b/>
          <w:bCs/>
          <w:u w:val="single"/>
          <w:rtl/>
        </w:rPr>
      </w:pPr>
    </w:p>
    <w:p w14:paraId="6D8F1306" w14:textId="77777777" w:rsidR="001C0A5B" w:rsidRPr="001C0A5B" w:rsidRDefault="001C0A5B" w:rsidP="001C0A5B">
      <w:pPr>
        <w:tabs>
          <w:tab w:val="left" w:pos="1221"/>
        </w:tabs>
        <w:bidi/>
        <w:rPr>
          <w:rFonts w:cs="David" w:hint="cs"/>
          <w:b/>
          <w:bCs/>
          <w:rtl/>
        </w:rPr>
      </w:pPr>
      <w:r w:rsidRPr="001C0A5B">
        <w:rPr>
          <w:rFonts w:cs="David"/>
          <w:b/>
          <w:bCs/>
          <w:u w:val="single"/>
          <w:rtl/>
        </w:rPr>
        <w:t>סדר היום</w:t>
      </w:r>
      <w:r w:rsidRPr="001C0A5B">
        <w:rPr>
          <w:rFonts w:cs="David"/>
          <w:rtl/>
        </w:rPr>
        <w:t>:</w:t>
      </w:r>
    </w:p>
    <w:p w14:paraId="24D9B422" w14:textId="77777777" w:rsidR="001C0A5B" w:rsidRPr="001C0A5B" w:rsidRDefault="001C0A5B" w:rsidP="001C0A5B">
      <w:pPr>
        <w:bidi/>
        <w:rPr>
          <w:rFonts w:cs="David" w:hint="cs"/>
          <w:b/>
          <w:bCs/>
          <w:rtl/>
        </w:rPr>
      </w:pPr>
    </w:p>
    <w:p w14:paraId="4EE04601" w14:textId="77777777" w:rsidR="001C0A5B" w:rsidRPr="001C0A5B" w:rsidRDefault="001C0A5B" w:rsidP="001C0A5B">
      <w:pPr>
        <w:numPr>
          <w:ilvl w:val="0"/>
          <w:numId w:val="1"/>
        </w:numPr>
        <w:overflowPunct w:val="0"/>
        <w:autoSpaceDE w:val="0"/>
        <w:autoSpaceDN w:val="0"/>
        <w:bidi/>
        <w:adjustRightInd w:val="0"/>
        <w:ind w:right="0"/>
        <w:jc w:val="both"/>
        <w:textAlignment w:val="baseline"/>
        <w:rPr>
          <w:rFonts w:cs="David" w:hint="cs"/>
          <w:rtl/>
        </w:rPr>
      </w:pPr>
      <w:r w:rsidRPr="001C0A5B">
        <w:rPr>
          <w:rFonts w:cs="David" w:hint="cs"/>
          <w:rtl/>
        </w:rPr>
        <w:t>קביעת מסגרת הדיון להצעות להביע אי-אמון בממשלה.</w:t>
      </w:r>
    </w:p>
    <w:p w14:paraId="0CEA8369" w14:textId="77777777" w:rsidR="001C0A5B" w:rsidRPr="001C0A5B" w:rsidRDefault="001C0A5B" w:rsidP="001C0A5B">
      <w:pPr>
        <w:numPr>
          <w:ilvl w:val="0"/>
          <w:numId w:val="1"/>
        </w:numPr>
        <w:overflowPunct w:val="0"/>
        <w:autoSpaceDE w:val="0"/>
        <w:autoSpaceDN w:val="0"/>
        <w:bidi/>
        <w:adjustRightInd w:val="0"/>
        <w:ind w:right="0"/>
        <w:jc w:val="both"/>
        <w:textAlignment w:val="baseline"/>
        <w:rPr>
          <w:rFonts w:cs="David" w:hint="cs"/>
        </w:rPr>
      </w:pPr>
      <w:r w:rsidRPr="001C0A5B">
        <w:rPr>
          <w:rFonts w:cs="David" w:hint="cs"/>
          <w:rtl/>
        </w:rPr>
        <w:t>בקשות חברי הכנסת  להקדמת הדיון בהצעות החוק הבאות, לפני הקריאה הטרומית:</w:t>
      </w:r>
    </w:p>
    <w:p w14:paraId="1BC00DF7" w14:textId="77777777" w:rsidR="001C0A5B" w:rsidRPr="001C0A5B" w:rsidRDefault="001C0A5B" w:rsidP="001C0A5B">
      <w:pPr>
        <w:numPr>
          <w:ilvl w:val="1"/>
          <w:numId w:val="1"/>
        </w:numPr>
        <w:overflowPunct w:val="0"/>
        <w:autoSpaceDE w:val="0"/>
        <w:autoSpaceDN w:val="0"/>
        <w:bidi/>
        <w:adjustRightInd w:val="0"/>
        <w:ind w:right="0"/>
        <w:jc w:val="both"/>
        <w:textAlignment w:val="baseline"/>
        <w:rPr>
          <w:rFonts w:cs="David" w:hint="cs"/>
          <w:rtl/>
        </w:rPr>
      </w:pPr>
      <w:r w:rsidRPr="001C0A5B">
        <w:rPr>
          <w:rFonts w:cs="David" w:hint="cs"/>
          <w:rtl/>
        </w:rPr>
        <w:t xml:space="preserve">הצ"ח ועדת חקירה מיוחדת למלחמת לבנון השנייה, התשס"ז-2006, הצעת חבר הכנסת אריה אלדד (פ/17/1755) </w:t>
      </w:r>
    </w:p>
    <w:p w14:paraId="31E486C3" w14:textId="77777777" w:rsidR="001C0A5B" w:rsidRPr="001C0A5B" w:rsidRDefault="001C0A5B" w:rsidP="001C0A5B">
      <w:pPr>
        <w:numPr>
          <w:ilvl w:val="1"/>
          <w:numId w:val="1"/>
        </w:numPr>
        <w:overflowPunct w:val="0"/>
        <w:autoSpaceDE w:val="0"/>
        <w:autoSpaceDN w:val="0"/>
        <w:bidi/>
        <w:adjustRightInd w:val="0"/>
        <w:ind w:right="0"/>
        <w:jc w:val="both"/>
        <w:textAlignment w:val="baseline"/>
        <w:rPr>
          <w:rFonts w:cs="David" w:hint="cs"/>
        </w:rPr>
      </w:pPr>
      <w:r w:rsidRPr="001C0A5B">
        <w:rPr>
          <w:rFonts w:cs="David" w:hint="cs"/>
          <w:rtl/>
        </w:rPr>
        <w:t xml:space="preserve">הצ"ח קליטת חיילים משוחררים (תיקון </w:t>
      </w:r>
      <w:r w:rsidRPr="001C0A5B">
        <w:rPr>
          <w:rFonts w:cs="David"/>
          <w:rtl/>
        </w:rPr>
        <w:t>–</w:t>
      </w:r>
      <w:r w:rsidRPr="001C0A5B">
        <w:rPr>
          <w:rFonts w:cs="David" w:hint="cs"/>
          <w:rtl/>
        </w:rPr>
        <w:t xml:space="preserve"> הטבות במוסדות אקדמיים, במכינות קדם-אקדמיות ובמוסדות להכשרה מקצועית), התשס"ז-2006, הצעת חבר הכנסת גלעד ארדן (פ/17/1759).</w:t>
      </w:r>
    </w:p>
    <w:p w14:paraId="2712AC00" w14:textId="77777777" w:rsidR="001C0A5B" w:rsidRPr="001C0A5B" w:rsidRDefault="001C0A5B" w:rsidP="001C0A5B">
      <w:pPr>
        <w:numPr>
          <w:ilvl w:val="1"/>
          <w:numId w:val="1"/>
        </w:numPr>
        <w:overflowPunct w:val="0"/>
        <w:autoSpaceDE w:val="0"/>
        <w:autoSpaceDN w:val="0"/>
        <w:bidi/>
        <w:adjustRightInd w:val="0"/>
        <w:ind w:right="0"/>
        <w:jc w:val="both"/>
        <w:textAlignment w:val="baseline"/>
        <w:rPr>
          <w:rFonts w:cs="David" w:hint="cs"/>
        </w:rPr>
      </w:pPr>
      <w:r w:rsidRPr="001C0A5B">
        <w:rPr>
          <w:rFonts w:cs="David" w:hint="cs"/>
          <w:rtl/>
        </w:rPr>
        <w:t xml:space="preserve">הצ"ח הפיצויים לנפגעי תאונות דרכים (תיקון </w:t>
      </w:r>
      <w:r w:rsidRPr="001C0A5B">
        <w:rPr>
          <w:rFonts w:cs="David"/>
          <w:rtl/>
        </w:rPr>
        <w:t>–</w:t>
      </w:r>
      <w:r w:rsidRPr="001C0A5B">
        <w:rPr>
          <w:rFonts w:cs="David" w:hint="cs"/>
          <w:rtl/>
        </w:rPr>
        <w:t xml:space="preserve"> מספר כלי רכב המעורבים בתאונה), התשס"ז-2006, הצעת חבר הכנסת גלעד ארדן (פ/17/1801)</w:t>
      </w:r>
    </w:p>
    <w:p w14:paraId="125D4894" w14:textId="77777777" w:rsidR="001C0A5B" w:rsidRPr="001C0A5B" w:rsidRDefault="001C0A5B" w:rsidP="001C0A5B">
      <w:pPr>
        <w:numPr>
          <w:ilvl w:val="1"/>
          <w:numId w:val="1"/>
        </w:numPr>
        <w:overflowPunct w:val="0"/>
        <w:autoSpaceDE w:val="0"/>
        <w:autoSpaceDN w:val="0"/>
        <w:bidi/>
        <w:adjustRightInd w:val="0"/>
        <w:ind w:right="0"/>
        <w:jc w:val="both"/>
        <w:textAlignment w:val="baseline"/>
        <w:rPr>
          <w:rFonts w:cs="David" w:hint="cs"/>
          <w:rtl/>
        </w:rPr>
      </w:pPr>
      <w:r w:rsidRPr="001C0A5B">
        <w:rPr>
          <w:rFonts w:cs="David" w:hint="cs"/>
          <w:rtl/>
        </w:rPr>
        <w:t>הצ"ח לתיקון פקודת ביטוח רכב מנועי (ביטוח אופנועים), התשס"ז-2006, הצעת חבר הכנסת סטס מסז'ניקוב (פ/17/1784)</w:t>
      </w:r>
    </w:p>
    <w:p w14:paraId="1FB621AC" w14:textId="77777777" w:rsidR="001C0A5B" w:rsidRPr="001C0A5B" w:rsidRDefault="001C0A5B" w:rsidP="001C0A5B">
      <w:pPr>
        <w:bidi/>
        <w:rPr>
          <w:rFonts w:cs="David"/>
          <w:rtl/>
        </w:rPr>
      </w:pPr>
    </w:p>
    <w:p w14:paraId="29367709" w14:textId="77777777" w:rsidR="001C0A5B" w:rsidRPr="001C0A5B" w:rsidRDefault="001C0A5B" w:rsidP="001C0A5B">
      <w:pPr>
        <w:bidi/>
        <w:rPr>
          <w:rFonts w:cs="David" w:hint="cs"/>
          <w:b/>
          <w:bCs/>
          <w:u w:val="single"/>
          <w:rtl/>
        </w:rPr>
      </w:pPr>
    </w:p>
    <w:p w14:paraId="29816CE9" w14:textId="77777777" w:rsidR="001C0A5B" w:rsidRPr="001C0A5B" w:rsidRDefault="001C0A5B" w:rsidP="001C0A5B">
      <w:pPr>
        <w:bidi/>
        <w:rPr>
          <w:rFonts w:cs="David"/>
          <w:b/>
          <w:bCs/>
          <w:u w:val="single"/>
          <w:rtl/>
        </w:rPr>
      </w:pPr>
      <w:r w:rsidRPr="001C0A5B">
        <w:rPr>
          <w:rFonts w:cs="David"/>
          <w:b/>
          <w:bCs/>
          <w:u w:val="single"/>
          <w:rtl/>
        </w:rPr>
        <w:t>נכחו</w:t>
      </w:r>
      <w:r w:rsidRPr="001C0A5B">
        <w:rPr>
          <w:rFonts w:cs="David"/>
          <w:rtl/>
        </w:rPr>
        <w:t>:</w:t>
      </w:r>
    </w:p>
    <w:p w14:paraId="653BFBE9" w14:textId="77777777" w:rsidR="001C0A5B" w:rsidRPr="001C0A5B" w:rsidRDefault="001C0A5B" w:rsidP="001C0A5B">
      <w:pPr>
        <w:bidi/>
        <w:rPr>
          <w:rFonts w:cs="David"/>
          <w:rtl/>
        </w:rPr>
      </w:pPr>
    </w:p>
    <w:p w14:paraId="493C0E9B" w14:textId="77777777" w:rsidR="001C0A5B" w:rsidRPr="001C0A5B" w:rsidRDefault="001C0A5B" w:rsidP="001C0A5B">
      <w:pPr>
        <w:tabs>
          <w:tab w:val="left" w:pos="1788"/>
        </w:tabs>
        <w:bidi/>
        <w:rPr>
          <w:rFonts w:cs="David"/>
          <w:rtl/>
        </w:rPr>
      </w:pPr>
      <w:r w:rsidRPr="001C0A5B">
        <w:rPr>
          <w:rFonts w:cs="David"/>
          <w:b/>
          <w:bCs/>
          <w:u w:val="single"/>
          <w:rtl/>
        </w:rPr>
        <w:t>חברי הוועדה</w:t>
      </w:r>
      <w:r w:rsidRPr="001C0A5B">
        <w:rPr>
          <w:rFonts w:cs="David"/>
          <w:rtl/>
        </w:rPr>
        <w:t>:</w:t>
      </w:r>
    </w:p>
    <w:p w14:paraId="20093EE8" w14:textId="77777777" w:rsidR="001C0A5B" w:rsidRPr="001C0A5B" w:rsidRDefault="001C0A5B" w:rsidP="001C0A5B">
      <w:pPr>
        <w:bidi/>
        <w:rPr>
          <w:rFonts w:cs="David"/>
          <w:rtl/>
        </w:rPr>
      </w:pPr>
    </w:p>
    <w:p w14:paraId="1DBF01A8" w14:textId="77777777" w:rsidR="001C0A5B" w:rsidRPr="001C0A5B" w:rsidRDefault="001C0A5B" w:rsidP="001C0A5B">
      <w:pPr>
        <w:bidi/>
        <w:rPr>
          <w:rFonts w:cs="David" w:hint="cs"/>
          <w:rtl/>
        </w:rPr>
      </w:pPr>
      <w:r w:rsidRPr="001C0A5B">
        <w:rPr>
          <w:rFonts w:cs="David" w:hint="cs"/>
          <w:rtl/>
        </w:rPr>
        <w:t>היו"ר רוחמה אברהם</w:t>
      </w:r>
    </w:p>
    <w:p w14:paraId="43AF466C" w14:textId="77777777" w:rsidR="001C0A5B" w:rsidRPr="001C0A5B" w:rsidRDefault="001C0A5B" w:rsidP="001C0A5B">
      <w:pPr>
        <w:bidi/>
        <w:rPr>
          <w:rFonts w:cs="David" w:hint="cs"/>
          <w:rtl/>
        </w:rPr>
      </w:pPr>
      <w:r w:rsidRPr="001C0A5B">
        <w:rPr>
          <w:rFonts w:cs="David" w:hint="cs"/>
          <w:rtl/>
        </w:rPr>
        <w:t>קולט אביטל</w:t>
      </w:r>
    </w:p>
    <w:p w14:paraId="362D8682" w14:textId="77777777" w:rsidR="001C0A5B" w:rsidRPr="001C0A5B" w:rsidRDefault="001C0A5B" w:rsidP="001C0A5B">
      <w:pPr>
        <w:bidi/>
        <w:rPr>
          <w:rFonts w:cs="David" w:hint="cs"/>
          <w:rtl/>
        </w:rPr>
      </w:pPr>
      <w:r w:rsidRPr="001C0A5B">
        <w:rPr>
          <w:rFonts w:cs="David" w:hint="cs"/>
          <w:rtl/>
        </w:rPr>
        <w:t>אריה אלדד</w:t>
      </w:r>
    </w:p>
    <w:p w14:paraId="0B8E0AF0" w14:textId="77777777" w:rsidR="001C0A5B" w:rsidRPr="001C0A5B" w:rsidRDefault="001C0A5B" w:rsidP="001C0A5B">
      <w:pPr>
        <w:bidi/>
        <w:rPr>
          <w:rFonts w:cs="David" w:hint="cs"/>
          <w:rtl/>
        </w:rPr>
      </w:pPr>
      <w:r w:rsidRPr="001C0A5B">
        <w:rPr>
          <w:rFonts w:cs="David" w:hint="cs"/>
          <w:rtl/>
        </w:rPr>
        <w:t>זאב אלקין</w:t>
      </w:r>
    </w:p>
    <w:p w14:paraId="63464744" w14:textId="77777777" w:rsidR="001C0A5B" w:rsidRPr="001C0A5B" w:rsidRDefault="001C0A5B" w:rsidP="001C0A5B">
      <w:pPr>
        <w:bidi/>
        <w:rPr>
          <w:rFonts w:cs="David" w:hint="cs"/>
          <w:rtl/>
        </w:rPr>
      </w:pPr>
      <w:r w:rsidRPr="001C0A5B">
        <w:rPr>
          <w:rFonts w:cs="David" w:hint="cs"/>
          <w:rtl/>
        </w:rPr>
        <w:t>גלעד ארדן</w:t>
      </w:r>
    </w:p>
    <w:p w14:paraId="1A28F0BE" w14:textId="77777777" w:rsidR="001C0A5B" w:rsidRPr="001C0A5B" w:rsidRDefault="001C0A5B" w:rsidP="001C0A5B">
      <w:pPr>
        <w:bidi/>
        <w:rPr>
          <w:rFonts w:cs="David" w:hint="cs"/>
          <w:rtl/>
        </w:rPr>
      </w:pPr>
      <w:r w:rsidRPr="001C0A5B">
        <w:rPr>
          <w:rFonts w:cs="David" w:hint="cs"/>
          <w:rtl/>
        </w:rPr>
        <w:t>אורי אריאל</w:t>
      </w:r>
    </w:p>
    <w:p w14:paraId="2FA87839" w14:textId="77777777" w:rsidR="001C0A5B" w:rsidRPr="001C0A5B" w:rsidRDefault="001C0A5B" w:rsidP="001C0A5B">
      <w:pPr>
        <w:bidi/>
        <w:rPr>
          <w:rFonts w:cs="David" w:hint="cs"/>
          <w:rtl/>
        </w:rPr>
      </w:pPr>
      <w:r w:rsidRPr="001C0A5B">
        <w:rPr>
          <w:rFonts w:cs="David" w:hint="cs"/>
          <w:rtl/>
        </w:rPr>
        <w:t>אליהו גבאי</w:t>
      </w:r>
    </w:p>
    <w:p w14:paraId="6D18FC52" w14:textId="77777777" w:rsidR="001C0A5B" w:rsidRPr="001C0A5B" w:rsidRDefault="001C0A5B" w:rsidP="001C0A5B">
      <w:pPr>
        <w:bidi/>
        <w:rPr>
          <w:rFonts w:cs="David" w:hint="cs"/>
          <w:rtl/>
        </w:rPr>
      </w:pPr>
      <w:r w:rsidRPr="001C0A5B">
        <w:rPr>
          <w:rFonts w:cs="David" w:hint="cs"/>
          <w:rtl/>
        </w:rPr>
        <w:t>זהבה גלאון</w:t>
      </w:r>
    </w:p>
    <w:p w14:paraId="7294B8EB" w14:textId="77777777" w:rsidR="001C0A5B" w:rsidRPr="001C0A5B" w:rsidRDefault="001C0A5B" w:rsidP="001C0A5B">
      <w:pPr>
        <w:bidi/>
        <w:rPr>
          <w:rFonts w:cs="David" w:hint="cs"/>
          <w:rtl/>
        </w:rPr>
      </w:pPr>
      <w:r w:rsidRPr="001C0A5B">
        <w:rPr>
          <w:rFonts w:cs="David" w:hint="cs"/>
          <w:rtl/>
        </w:rPr>
        <w:t>צבי הנדל</w:t>
      </w:r>
    </w:p>
    <w:p w14:paraId="4E86F533" w14:textId="77777777" w:rsidR="001C0A5B" w:rsidRPr="001C0A5B" w:rsidRDefault="001C0A5B" w:rsidP="001C0A5B">
      <w:pPr>
        <w:bidi/>
        <w:rPr>
          <w:rFonts w:cs="David" w:hint="cs"/>
          <w:rtl/>
        </w:rPr>
      </w:pPr>
      <w:r w:rsidRPr="001C0A5B">
        <w:rPr>
          <w:rFonts w:cs="David" w:hint="cs"/>
          <w:rtl/>
        </w:rPr>
        <w:t>יצחק וקנין</w:t>
      </w:r>
    </w:p>
    <w:p w14:paraId="2A7979AC" w14:textId="77777777" w:rsidR="001C0A5B" w:rsidRPr="001C0A5B" w:rsidRDefault="001C0A5B" w:rsidP="001C0A5B">
      <w:pPr>
        <w:bidi/>
        <w:rPr>
          <w:rFonts w:cs="David" w:hint="cs"/>
          <w:rtl/>
        </w:rPr>
      </w:pPr>
      <w:r w:rsidRPr="001C0A5B">
        <w:rPr>
          <w:rFonts w:cs="David" w:hint="cs"/>
          <w:rtl/>
        </w:rPr>
        <w:t>יצחק זיו</w:t>
      </w:r>
    </w:p>
    <w:p w14:paraId="113D94A7" w14:textId="77777777" w:rsidR="001C0A5B" w:rsidRPr="001C0A5B" w:rsidRDefault="001C0A5B" w:rsidP="001C0A5B">
      <w:pPr>
        <w:bidi/>
        <w:rPr>
          <w:rFonts w:cs="David" w:hint="cs"/>
          <w:rtl/>
        </w:rPr>
      </w:pPr>
      <w:r w:rsidRPr="001C0A5B">
        <w:rPr>
          <w:rFonts w:cs="David" w:hint="cs"/>
          <w:rtl/>
        </w:rPr>
        <w:t>נדיה חילו</w:t>
      </w:r>
    </w:p>
    <w:p w14:paraId="027C83FE" w14:textId="77777777" w:rsidR="001C0A5B" w:rsidRPr="001C0A5B" w:rsidRDefault="001C0A5B" w:rsidP="001C0A5B">
      <w:pPr>
        <w:bidi/>
        <w:rPr>
          <w:rFonts w:cs="David" w:hint="cs"/>
          <w:rtl/>
        </w:rPr>
      </w:pPr>
      <w:r w:rsidRPr="001C0A5B">
        <w:rPr>
          <w:rFonts w:cs="David" w:hint="cs"/>
          <w:rtl/>
        </w:rPr>
        <w:t>שי חרמש</w:t>
      </w:r>
    </w:p>
    <w:p w14:paraId="7DE05906" w14:textId="77777777" w:rsidR="001C0A5B" w:rsidRPr="001C0A5B" w:rsidRDefault="001C0A5B" w:rsidP="001C0A5B">
      <w:pPr>
        <w:bidi/>
        <w:rPr>
          <w:rFonts w:cs="David" w:hint="cs"/>
          <w:rtl/>
        </w:rPr>
      </w:pPr>
      <w:r w:rsidRPr="001C0A5B">
        <w:rPr>
          <w:rFonts w:cs="David" w:hint="cs"/>
          <w:rtl/>
        </w:rPr>
        <w:t>אחמד טיבי</w:t>
      </w:r>
    </w:p>
    <w:p w14:paraId="22C42C67" w14:textId="77777777" w:rsidR="001C0A5B" w:rsidRPr="001C0A5B" w:rsidRDefault="001C0A5B" w:rsidP="001C0A5B">
      <w:pPr>
        <w:bidi/>
        <w:rPr>
          <w:rFonts w:cs="David" w:hint="cs"/>
          <w:rtl/>
        </w:rPr>
      </w:pPr>
      <w:r w:rsidRPr="001C0A5B">
        <w:rPr>
          <w:rFonts w:cs="David" w:hint="cs"/>
          <w:rtl/>
        </w:rPr>
        <w:t>אביגדור יצחקי</w:t>
      </w:r>
    </w:p>
    <w:p w14:paraId="5AE82124" w14:textId="77777777" w:rsidR="001C0A5B" w:rsidRPr="001C0A5B" w:rsidRDefault="001C0A5B" w:rsidP="001C0A5B">
      <w:pPr>
        <w:bidi/>
        <w:rPr>
          <w:rFonts w:cs="David" w:hint="cs"/>
          <w:rtl/>
        </w:rPr>
      </w:pPr>
      <w:r w:rsidRPr="001C0A5B">
        <w:rPr>
          <w:rFonts w:cs="David" w:hint="cs"/>
          <w:rtl/>
        </w:rPr>
        <w:t>אלכס מילר</w:t>
      </w:r>
    </w:p>
    <w:p w14:paraId="164C44FD" w14:textId="77777777" w:rsidR="001C0A5B" w:rsidRPr="001C0A5B" w:rsidRDefault="001C0A5B" w:rsidP="001C0A5B">
      <w:pPr>
        <w:bidi/>
        <w:rPr>
          <w:rFonts w:cs="David" w:hint="cs"/>
          <w:rtl/>
        </w:rPr>
      </w:pPr>
      <w:r w:rsidRPr="001C0A5B">
        <w:rPr>
          <w:rFonts w:cs="David" w:hint="cs"/>
          <w:rtl/>
        </w:rPr>
        <w:t>יעקב מרגי</w:t>
      </w:r>
    </w:p>
    <w:p w14:paraId="06FF4866" w14:textId="77777777" w:rsidR="001C0A5B" w:rsidRPr="001C0A5B" w:rsidRDefault="001C0A5B" w:rsidP="001C0A5B">
      <w:pPr>
        <w:bidi/>
        <w:rPr>
          <w:rFonts w:cs="David" w:hint="cs"/>
          <w:rtl/>
        </w:rPr>
      </w:pPr>
      <w:r w:rsidRPr="001C0A5B">
        <w:rPr>
          <w:rFonts w:cs="David" w:hint="cs"/>
          <w:rtl/>
        </w:rPr>
        <w:t>גדעון סער</w:t>
      </w:r>
    </w:p>
    <w:p w14:paraId="0A892429" w14:textId="77777777" w:rsidR="001C0A5B" w:rsidRPr="001C0A5B" w:rsidRDefault="001C0A5B" w:rsidP="001C0A5B">
      <w:pPr>
        <w:bidi/>
        <w:rPr>
          <w:rFonts w:cs="David" w:hint="cs"/>
          <w:rtl/>
        </w:rPr>
      </w:pPr>
      <w:r w:rsidRPr="001C0A5B">
        <w:rPr>
          <w:rFonts w:cs="David" w:hint="cs"/>
          <w:rtl/>
        </w:rPr>
        <w:t>אופיר פינס-פז</w:t>
      </w:r>
    </w:p>
    <w:p w14:paraId="4A3CE7B9" w14:textId="77777777" w:rsidR="001C0A5B" w:rsidRPr="001C0A5B" w:rsidRDefault="001C0A5B" w:rsidP="001C0A5B">
      <w:pPr>
        <w:bidi/>
        <w:rPr>
          <w:rFonts w:cs="David" w:hint="cs"/>
          <w:rtl/>
        </w:rPr>
      </w:pPr>
      <w:r w:rsidRPr="001C0A5B">
        <w:rPr>
          <w:rFonts w:cs="David" w:hint="cs"/>
          <w:rtl/>
        </w:rPr>
        <w:t>מאיר פרוש</w:t>
      </w:r>
    </w:p>
    <w:p w14:paraId="1D929234" w14:textId="77777777" w:rsidR="001C0A5B" w:rsidRPr="001C0A5B" w:rsidRDefault="001C0A5B" w:rsidP="001C0A5B">
      <w:pPr>
        <w:bidi/>
        <w:rPr>
          <w:rFonts w:cs="David" w:hint="cs"/>
          <w:rtl/>
        </w:rPr>
      </w:pPr>
      <w:r w:rsidRPr="001C0A5B">
        <w:rPr>
          <w:rFonts w:cs="David" w:hint="cs"/>
          <w:rtl/>
        </w:rPr>
        <w:t>ראובן ריבלין</w:t>
      </w:r>
    </w:p>
    <w:p w14:paraId="1AFFA13F" w14:textId="77777777" w:rsidR="001C0A5B" w:rsidRPr="001C0A5B" w:rsidRDefault="001C0A5B" w:rsidP="001C0A5B">
      <w:pPr>
        <w:bidi/>
        <w:rPr>
          <w:rFonts w:cs="David" w:hint="cs"/>
          <w:rtl/>
        </w:rPr>
      </w:pPr>
      <w:r w:rsidRPr="001C0A5B">
        <w:rPr>
          <w:rFonts w:cs="David" w:hint="cs"/>
          <w:rtl/>
        </w:rPr>
        <w:t>משה שרוני</w:t>
      </w:r>
    </w:p>
    <w:p w14:paraId="5BD9A4E2" w14:textId="77777777" w:rsidR="001C0A5B" w:rsidRPr="001C0A5B" w:rsidRDefault="001C0A5B" w:rsidP="001C0A5B">
      <w:pPr>
        <w:bidi/>
        <w:rPr>
          <w:rFonts w:cs="David" w:hint="cs"/>
          <w:rtl/>
        </w:rPr>
      </w:pPr>
      <w:r w:rsidRPr="001C0A5B">
        <w:rPr>
          <w:rFonts w:cs="David" w:hint="cs"/>
          <w:rtl/>
        </w:rPr>
        <w:t>רונית תירוש</w:t>
      </w:r>
    </w:p>
    <w:p w14:paraId="47975861" w14:textId="77777777" w:rsidR="001C0A5B" w:rsidRPr="001C0A5B" w:rsidRDefault="001C0A5B" w:rsidP="001C0A5B">
      <w:pPr>
        <w:bidi/>
        <w:rPr>
          <w:rFonts w:cs="David" w:hint="cs"/>
          <w:rtl/>
        </w:rPr>
      </w:pPr>
    </w:p>
    <w:p w14:paraId="142658C2" w14:textId="77777777" w:rsidR="001C0A5B" w:rsidRPr="001C0A5B" w:rsidRDefault="001C0A5B" w:rsidP="001C0A5B">
      <w:pPr>
        <w:bidi/>
        <w:rPr>
          <w:rFonts w:cs="David" w:hint="cs"/>
          <w:rtl/>
        </w:rPr>
      </w:pPr>
    </w:p>
    <w:p w14:paraId="1E27C3F3" w14:textId="77777777" w:rsidR="001C0A5B" w:rsidRPr="001C0A5B" w:rsidRDefault="001C0A5B" w:rsidP="001C0A5B">
      <w:pPr>
        <w:tabs>
          <w:tab w:val="left" w:pos="1788"/>
          <w:tab w:val="left" w:pos="3631"/>
        </w:tabs>
        <w:bidi/>
        <w:rPr>
          <w:rFonts w:cs="David" w:hint="cs"/>
          <w:rtl/>
        </w:rPr>
      </w:pPr>
      <w:r w:rsidRPr="001C0A5B">
        <w:rPr>
          <w:rFonts w:cs="David"/>
          <w:b/>
          <w:bCs/>
          <w:u w:val="single"/>
          <w:rtl/>
        </w:rPr>
        <w:br w:type="page"/>
      </w:r>
      <w:r w:rsidRPr="001C0A5B">
        <w:rPr>
          <w:rFonts w:cs="David"/>
          <w:b/>
          <w:bCs/>
          <w:u w:val="single"/>
          <w:rtl/>
        </w:rPr>
        <w:lastRenderedPageBreak/>
        <w:t>מוזמנים</w:t>
      </w:r>
      <w:r w:rsidRPr="001C0A5B">
        <w:rPr>
          <w:rFonts w:cs="David"/>
          <w:rtl/>
        </w:rPr>
        <w:t>:</w:t>
      </w:r>
    </w:p>
    <w:p w14:paraId="769500F7" w14:textId="77777777" w:rsidR="001C0A5B" w:rsidRPr="001C0A5B" w:rsidRDefault="001C0A5B" w:rsidP="001C0A5B">
      <w:pPr>
        <w:bidi/>
        <w:rPr>
          <w:rFonts w:cs="David" w:hint="cs"/>
          <w:rtl/>
        </w:rPr>
      </w:pPr>
    </w:p>
    <w:p w14:paraId="4D52ECB4" w14:textId="77777777" w:rsidR="001C0A5B" w:rsidRPr="001C0A5B" w:rsidRDefault="001C0A5B" w:rsidP="001C0A5B">
      <w:pPr>
        <w:bidi/>
        <w:rPr>
          <w:rFonts w:cs="David" w:hint="cs"/>
          <w:rtl/>
        </w:rPr>
      </w:pPr>
      <w:r w:rsidRPr="001C0A5B">
        <w:rPr>
          <w:rFonts w:cs="David" w:hint="cs"/>
          <w:rtl/>
        </w:rPr>
        <w:t xml:space="preserve">אריה האן </w:t>
      </w:r>
      <w:r w:rsidRPr="001C0A5B">
        <w:rPr>
          <w:rFonts w:cs="David"/>
          <w:rtl/>
        </w:rPr>
        <w:t>–</w:t>
      </w:r>
      <w:r w:rsidRPr="001C0A5B">
        <w:rPr>
          <w:rFonts w:cs="David" w:hint="cs"/>
          <w:rtl/>
        </w:rPr>
        <w:t xml:space="preserve"> מזכיר הכנסת</w:t>
      </w:r>
    </w:p>
    <w:p w14:paraId="014FA1AB" w14:textId="77777777" w:rsidR="001C0A5B" w:rsidRPr="001C0A5B" w:rsidRDefault="001C0A5B" w:rsidP="001C0A5B">
      <w:pPr>
        <w:bidi/>
        <w:rPr>
          <w:rFonts w:cs="David" w:hint="cs"/>
          <w:rtl/>
        </w:rPr>
      </w:pPr>
      <w:r w:rsidRPr="001C0A5B">
        <w:rPr>
          <w:rFonts w:cs="David" w:hint="cs"/>
          <w:rtl/>
        </w:rPr>
        <w:t xml:space="preserve">ירדנה מלר-הורביץ </w:t>
      </w:r>
      <w:r w:rsidRPr="001C0A5B">
        <w:rPr>
          <w:rFonts w:cs="David"/>
          <w:rtl/>
        </w:rPr>
        <w:t>–</w:t>
      </w:r>
      <w:r w:rsidRPr="001C0A5B">
        <w:rPr>
          <w:rFonts w:cs="David" w:hint="cs"/>
          <w:rtl/>
        </w:rPr>
        <w:t xml:space="preserve"> סגנית מזכיר הכנסת</w:t>
      </w:r>
    </w:p>
    <w:p w14:paraId="66F9BC4A" w14:textId="77777777" w:rsidR="001C0A5B" w:rsidRPr="001C0A5B" w:rsidRDefault="001C0A5B" w:rsidP="001C0A5B">
      <w:pPr>
        <w:bidi/>
        <w:rPr>
          <w:rFonts w:cs="David"/>
          <w:rtl/>
        </w:rPr>
      </w:pPr>
    </w:p>
    <w:p w14:paraId="15B9524E" w14:textId="77777777" w:rsidR="001C0A5B" w:rsidRPr="001C0A5B" w:rsidRDefault="001C0A5B" w:rsidP="001C0A5B">
      <w:pPr>
        <w:bidi/>
        <w:rPr>
          <w:rFonts w:cs="David" w:hint="cs"/>
          <w:rtl/>
        </w:rPr>
      </w:pPr>
    </w:p>
    <w:p w14:paraId="01973D1A" w14:textId="77777777" w:rsidR="001C0A5B" w:rsidRPr="001C0A5B" w:rsidRDefault="001C0A5B" w:rsidP="001C0A5B">
      <w:pPr>
        <w:bidi/>
        <w:rPr>
          <w:rFonts w:cs="David" w:hint="cs"/>
          <w:rtl/>
        </w:rPr>
      </w:pPr>
    </w:p>
    <w:p w14:paraId="220FBBDB" w14:textId="77777777" w:rsidR="001C0A5B" w:rsidRPr="001C0A5B" w:rsidRDefault="001C0A5B" w:rsidP="001C0A5B">
      <w:pPr>
        <w:tabs>
          <w:tab w:val="left" w:pos="1930"/>
        </w:tabs>
        <w:bidi/>
        <w:rPr>
          <w:rFonts w:cs="David" w:hint="cs"/>
          <w:rtl/>
        </w:rPr>
      </w:pPr>
      <w:r w:rsidRPr="001C0A5B">
        <w:rPr>
          <w:rFonts w:cs="David"/>
          <w:b/>
          <w:bCs/>
          <w:u w:val="single"/>
          <w:rtl/>
        </w:rPr>
        <w:t>יוע</w:t>
      </w:r>
      <w:r w:rsidRPr="001C0A5B">
        <w:rPr>
          <w:rFonts w:cs="David" w:hint="cs"/>
          <w:b/>
          <w:bCs/>
          <w:u w:val="single"/>
          <w:rtl/>
        </w:rPr>
        <w:t>ץ</w:t>
      </w:r>
      <w:r w:rsidRPr="001C0A5B">
        <w:rPr>
          <w:rFonts w:cs="David"/>
          <w:b/>
          <w:bCs/>
          <w:u w:val="single"/>
          <w:rtl/>
        </w:rPr>
        <w:t xml:space="preserve"> משפטי</w:t>
      </w:r>
      <w:r w:rsidRPr="001C0A5B">
        <w:rPr>
          <w:rFonts w:cs="David"/>
          <w:rtl/>
        </w:rPr>
        <w:t>:</w:t>
      </w:r>
      <w:r w:rsidRPr="001C0A5B">
        <w:rPr>
          <w:rFonts w:cs="David" w:hint="cs"/>
          <w:rtl/>
        </w:rPr>
        <w:tab/>
        <w:t xml:space="preserve">     דן מרזוק</w:t>
      </w:r>
    </w:p>
    <w:p w14:paraId="50A676E2" w14:textId="77777777" w:rsidR="001C0A5B" w:rsidRPr="001C0A5B" w:rsidRDefault="001C0A5B" w:rsidP="001C0A5B">
      <w:pPr>
        <w:bidi/>
        <w:rPr>
          <w:rFonts w:cs="David"/>
          <w:rtl/>
        </w:rPr>
      </w:pPr>
    </w:p>
    <w:p w14:paraId="1D2B9588" w14:textId="77777777" w:rsidR="001C0A5B" w:rsidRPr="001C0A5B" w:rsidRDefault="001C0A5B" w:rsidP="001C0A5B">
      <w:pPr>
        <w:tabs>
          <w:tab w:val="left" w:pos="1930"/>
        </w:tabs>
        <w:bidi/>
        <w:rPr>
          <w:rFonts w:cs="David" w:hint="cs"/>
          <w:b/>
          <w:bCs/>
          <w:rtl/>
        </w:rPr>
      </w:pPr>
      <w:r w:rsidRPr="001C0A5B">
        <w:rPr>
          <w:rFonts w:cs="David"/>
          <w:b/>
          <w:bCs/>
          <w:u w:val="single"/>
          <w:rtl/>
        </w:rPr>
        <w:t>מנהלת הוועדה</w:t>
      </w:r>
      <w:r w:rsidRPr="001C0A5B">
        <w:rPr>
          <w:rFonts w:cs="David" w:hint="cs"/>
          <w:rtl/>
        </w:rPr>
        <w:t>:               אתי בן-יוסף</w:t>
      </w:r>
    </w:p>
    <w:p w14:paraId="2C1440E6" w14:textId="77777777" w:rsidR="001C0A5B" w:rsidRPr="001C0A5B" w:rsidRDefault="001C0A5B" w:rsidP="001C0A5B">
      <w:pPr>
        <w:bidi/>
        <w:rPr>
          <w:rFonts w:cs="David"/>
          <w:rtl/>
        </w:rPr>
      </w:pPr>
    </w:p>
    <w:p w14:paraId="200A7DC4" w14:textId="77777777" w:rsidR="001C0A5B" w:rsidRPr="001C0A5B" w:rsidRDefault="001C0A5B" w:rsidP="001C0A5B">
      <w:pPr>
        <w:tabs>
          <w:tab w:val="left" w:pos="1930"/>
        </w:tabs>
        <w:bidi/>
        <w:rPr>
          <w:rFonts w:cs="David" w:hint="cs"/>
          <w:rtl/>
        </w:rPr>
      </w:pPr>
      <w:r w:rsidRPr="001C0A5B">
        <w:rPr>
          <w:rFonts w:cs="David" w:hint="cs"/>
          <w:b/>
          <w:bCs/>
          <w:u w:val="single"/>
          <w:rtl/>
        </w:rPr>
        <w:t>רשמת פרלמנטרית</w:t>
      </w:r>
      <w:r w:rsidRPr="001C0A5B">
        <w:rPr>
          <w:rFonts w:cs="David"/>
          <w:rtl/>
        </w:rPr>
        <w:t>:</w:t>
      </w:r>
      <w:r w:rsidRPr="001C0A5B">
        <w:rPr>
          <w:rFonts w:cs="David" w:hint="cs"/>
          <w:rtl/>
        </w:rPr>
        <w:tab/>
        <w:t xml:space="preserve">     שלומית כהן</w:t>
      </w:r>
    </w:p>
    <w:p w14:paraId="4D87833F" w14:textId="77777777" w:rsidR="001C0A5B" w:rsidRPr="001C0A5B" w:rsidRDefault="001C0A5B" w:rsidP="001C0A5B">
      <w:pPr>
        <w:bidi/>
        <w:jc w:val="center"/>
        <w:rPr>
          <w:rFonts w:cs="David" w:hint="cs"/>
          <w:b/>
          <w:bCs/>
          <w:u w:val="single"/>
          <w:rtl/>
        </w:rPr>
      </w:pPr>
      <w:r w:rsidRPr="001C0A5B">
        <w:rPr>
          <w:rFonts w:cs="David"/>
          <w:rtl/>
        </w:rPr>
        <w:br w:type="page"/>
      </w:r>
      <w:r w:rsidRPr="001C0A5B">
        <w:rPr>
          <w:rFonts w:cs="David" w:hint="cs"/>
          <w:b/>
          <w:bCs/>
          <w:u w:val="single"/>
          <w:rtl/>
        </w:rPr>
        <w:lastRenderedPageBreak/>
        <w:t>א. קביעת מסגרת הדיון להצעות להביע אי-אמון בממשלה</w:t>
      </w:r>
    </w:p>
    <w:p w14:paraId="62C2E6D2" w14:textId="77777777" w:rsidR="001C0A5B" w:rsidRPr="001C0A5B" w:rsidRDefault="001C0A5B" w:rsidP="001C0A5B">
      <w:pPr>
        <w:bidi/>
        <w:rPr>
          <w:rFonts w:cs="David" w:hint="cs"/>
          <w:rtl/>
        </w:rPr>
      </w:pPr>
    </w:p>
    <w:p w14:paraId="6A1DE572" w14:textId="77777777" w:rsidR="001C0A5B" w:rsidRPr="001C0A5B" w:rsidRDefault="001C0A5B" w:rsidP="001C0A5B">
      <w:pPr>
        <w:bidi/>
        <w:rPr>
          <w:rFonts w:cs="David" w:hint="cs"/>
          <w:rtl/>
        </w:rPr>
      </w:pPr>
    </w:p>
    <w:p w14:paraId="17F83A7B" w14:textId="77777777" w:rsidR="001C0A5B" w:rsidRPr="001C0A5B" w:rsidRDefault="001C0A5B" w:rsidP="001C0A5B">
      <w:pPr>
        <w:bidi/>
        <w:rPr>
          <w:rFonts w:cs="David" w:hint="cs"/>
          <w:rtl/>
        </w:rPr>
      </w:pPr>
      <w:r w:rsidRPr="001C0A5B">
        <w:rPr>
          <w:rFonts w:cs="David" w:hint="cs"/>
          <w:u w:val="single"/>
          <w:rtl/>
        </w:rPr>
        <w:t>היו"ר רוחמה אברהם:</w:t>
      </w:r>
    </w:p>
    <w:p w14:paraId="28E84206" w14:textId="77777777" w:rsidR="001C0A5B" w:rsidRPr="001C0A5B" w:rsidRDefault="001C0A5B" w:rsidP="001C0A5B">
      <w:pPr>
        <w:bidi/>
        <w:rPr>
          <w:rFonts w:cs="David" w:hint="cs"/>
          <w:rtl/>
        </w:rPr>
      </w:pPr>
    </w:p>
    <w:p w14:paraId="7139A2A3" w14:textId="77777777" w:rsidR="001C0A5B" w:rsidRPr="001C0A5B" w:rsidRDefault="001C0A5B" w:rsidP="001C0A5B">
      <w:pPr>
        <w:bidi/>
        <w:ind w:firstLine="654"/>
        <w:rPr>
          <w:rFonts w:cs="David" w:hint="cs"/>
          <w:rtl/>
        </w:rPr>
      </w:pPr>
      <w:r w:rsidRPr="001C0A5B">
        <w:rPr>
          <w:rFonts w:cs="David" w:hint="cs"/>
          <w:rtl/>
        </w:rPr>
        <w:t xml:space="preserve">בוקר טוב. נפתח את הישיבה בברכת חג אורים שמח. מי ייתן שיהיה נס בחג הזה והבנים השבויים שלנו ישובו הביתה למשפחות שלהם. </w:t>
      </w:r>
    </w:p>
    <w:p w14:paraId="4B214BD6" w14:textId="77777777" w:rsidR="001C0A5B" w:rsidRPr="001C0A5B" w:rsidRDefault="001C0A5B" w:rsidP="001C0A5B">
      <w:pPr>
        <w:bidi/>
        <w:ind w:firstLine="654"/>
        <w:rPr>
          <w:rFonts w:cs="David" w:hint="cs"/>
          <w:rtl/>
        </w:rPr>
      </w:pPr>
    </w:p>
    <w:p w14:paraId="57673E10" w14:textId="77777777" w:rsidR="001C0A5B" w:rsidRPr="001C0A5B" w:rsidRDefault="001C0A5B" w:rsidP="001C0A5B">
      <w:pPr>
        <w:bidi/>
        <w:ind w:firstLine="654"/>
        <w:rPr>
          <w:rFonts w:cs="David" w:hint="cs"/>
          <w:rtl/>
        </w:rPr>
      </w:pPr>
      <w:r w:rsidRPr="001C0A5B">
        <w:rPr>
          <w:rFonts w:cs="David" w:hint="cs"/>
          <w:rtl/>
        </w:rPr>
        <w:t xml:space="preserve">על סדר-היום שלוש הצעות אי-אמון. ההצעה הראשונה, הפעלת טיסות של חברת אל-על בשבת וחילולי שבת של שרים בממשלה, של יהדות התורה, איחוד לאומי ומפד"ל. המועמד להקים את הממשלה הוא חבר הכנסת יעקב ליצמן. ההצעה השנייה היא הכנסת גבולות 1967 לספרי הלימוד על-ידי שרת החינוך, הצעת הליכוד. המועמד להרכיב את הממשלה הוא חבר הכנסת בנימין נתניהו. ההצעה השלישית, העמקת העוני בקרב הציבור בכלל ובמגזר הערבי בפרט, של בל"ד, רע"מ-תע"ל וחד"ש. המועמד להרכיב את הממשלה הוא חבר הכנסת ג'מאל זחאלקה. </w:t>
      </w:r>
    </w:p>
    <w:p w14:paraId="2EC4C62D" w14:textId="77777777" w:rsidR="001C0A5B" w:rsidRPr="001C0A5B" w:rsidRDefault="001C0A5B" w:rsidP="001C0A5B">
      <w:pPr>
        <w:bidi/>
        <w:ind w:firstLine="654"/>
        <w:rPr>
          <w:rFonts w:cs="David" w:hint="cs"/>
          <w:rtl/>
        </w:rPr>
      </w:pPr>
    </w:p>
    <w:p w14:paraId="4DF3886F" w14:textId="77777777" w:rsidR="001C0A5B" w:rsidRPr="001C0A5B" w:rsidRDefault="001C0A5B" w:rsidP="001C0A5B">
      <w:pPr>
        <w:bidi/>
        <w:ind w:firstLine="654"/>
        <w:rPr>
          <w:rFonts w:cs="David" w:hint="cs"/>
          <w:rtl/>
        </w:rPr>
      </w:pPr>
      <w:r w:rsidRPr="001C0A5B">
        <w:rPr>
          <w:rFonts w:cs="David" w:hint="cs"/>
          <w:rtl/>
        </w:rPr>
        <w:t xml:space="preserve">היום יש לנו יום קצר, וההצעה שלנו היא 10 דקות למציעים ושלוש דקות לכל סיעה. </w:t>
      </w:r>
    </w:p>
    <w:p w14:paraId="12C5ED3C" w14:textId="77777777" w:rsidR="001C0A5B" w:rsidRPr="001C0A5B" w:rsidRDefault="001C0A5B" w:rsidP="001C0A5B">
      <w:pPr>
        <w:bidi/>
        <w:ind w:firstLine="654"/>
        <w:rPr>
          <w:rFonts w:cs="David" w:hint="cs"/>
          <w:rtl/>
        </w:rPr>
      </w:pPr>
    </w:p>
    <w:p w14:paraId="4E2AC148" w14:textId="77777777" w:rsidR="001C0A5B" w:rsidRPr="001C0A5B" w:rsidRDefault="001C0A5B" w:rsidP="001C0A5B">
      <w:pPr>
        <w:bidi/>
        <w:rPr>
          <w:rFonts w:cs="David" w:hint="cs"/>
          <w:rtl/>
        </w:rPr>
      </w:pPr>
      <w:r w:rsidRPr="001C0A5B">
        <w:rPr>
          <w:rFonts w:cs="David" w:hint="cs"/>
          <w:u w:val="single"/>
          <w:rtl/>
        </w:rPr>
        <w:t>משה שרוני:</w:t>
      </w:r>
    </w:p>
    <w:p w14:paraId="5945C09F" w14:textId="77777777" w:rsidR="001C0A5B" w:rsidRPr="001C0A5B" w:rsidRDefault="001C0A5B" w:rsidP="001C0A5B">
      <w:pPr>
        <w:bidi/>
        <w:rPr>
          <w:rFonts w:cs="David" w:hint="cs"/>
          <w:rtl/>
        </w:rPr>
      </w:pPr>
    </w:p>
    <w:p w14:paraId="63FB68F4" w14:textId="77777777" w:rsidR="001C0A5B" w:rsidRPr="001C0A5B" w:rsidRDefault="001C0A5B" w:rsidP="001C0A5B">
      <w:pPr>
        <w:bidi/>
        <w:ind w:firstLine="654"/>
        <w:rPr>
          <w:rFonts w:cs="David" w:hint="cs"/>
          <w:rtl/>
        </w:rPr>
      </w:pPr>
      <w:r w:rsidRPr="001C0A5B">
        <w:rPr>
          <w:rFonts w:cs="David" w:hint="cs"/>
          <w:rtl/>
        </w:rPr>
        <w:t xml:space="preserve">למה לא חמש דקות? שלוש דקות זה שום דבר. </w:t>
      </w:r>
    </w:p>
    <w:p w14:paraId="3EF646A3" w14:textId="77777777" w:rsidR="001C0A5B" w:rsidRPr="001C0A5B" w:rsidRDefault="001C0A5B" w:rsidP="001C0A5B">
      <w:pPr>
        <w:bidi/>
        <w:ind w:firstLine="654"/>
        <w:rPr>
          <w:rFonts w:cs="David" w:hint="cs"/>
          <w:rtl/>
        </w:rPr>
      </w:pPr>
    </w:p>
    <w:p w14:paraId="0900A792" w14:textId="77777777" w:rsidR="001C0A5B" w:rsidRPr="001C0A5B" w:rsidRDefault="001C0A5B" w:rsidP="001C0A5B">
      <w:pPr>
        <w:bidi/>
        <w:rPr>
          <w:rFonts w:cs="David" w:hint="cs"/>
          <w:rtl/>
        </w:rPr>
      </w:pPr>
      <w:r w:rsidRPr="001C0A5B">
        <w:rPr>
          <w:rFonts w:cs="David" w:hint="cs"/>
          <w:u w:val="single"/>
          <w:rtl/>
        </w:rPr>
        <w:t>היו"ר רוחמה אברהם:</w:t>
      </w:r>
    </w:p>
    <w:p w14:paraId="79294309" w14:textId="77777777" w:rsidR="001C0A5B" w:rsidRPr="001C0A5B" w:rsidRDefault="001C0A5B" w:rsidP="001C0A5B">
      <w:pPr>
        <w:bidi/>
        <w:rPr>
          <w:rFonts w:cs="David" w:hint="cs"/>
          <w:rtl/>
        </w:rPr>
      </w:pPr>
    </w:p>
    <w:p w14:paraId="3EFD968C" w14:textId="77777777" w:rsidR="001C0A5B" w:rsidRPr="001C0A5B" w:rsidRDefault="001C0A5B" w:rsidP="001C0A5B">
      <w:pPr>
        <w:bidi/>
        <w:ind w:firstLine="654"/>
        <w:rPr>
          <w:rFonts w:cs="David" w:hint="cs"/>
          <w:rtl/>
        </w:rPr>
      </w:pPr>
      <w:r w:rsidRPr="001C0A5B">
        <w:rPr>
          <w:rFonts w:cs="David" w:hint="cs"/>
          <w:rtl/>
        </w:rPr>
        <w:t xml:space="preserve">אנחנו בחג חנוכה, ויש פה אירוע גדול בכנסת. </w:t>
      </w:r>
    </w:p>
    <w:p w14:paraId="21855074" w14:textId="77777777" w:rsidR="001C0A5B" w:rsidRPr="001C0A5B" w:rsidRDefault="001C0A5B" w:rsidP="001C0A5B">
      <w:pPr>
        <w:bidi/>
        <w:ind w:firstLine="654"/>
        <w:rPr>
          <w:rFonts w:cs="David" w:hint="cs"/>
          <w:rtl/>
        </w:rPr>
      </w:pPr>
    </w:p>
    <w:p w14:paraId="126C3295" w14:textId="77777777" w:rsidR="001C0A5B" w:rsidRPr="001C0A5B" w:rsidRDefault="001C0A5B" w:rsidP="001C0A5B">
      <w:pPr>
        <w:bidi/>
        <w:rPr>
          <w:rFonts w:cs="David" w:hint="cs"/>
          <w:rtl/>
        </w:rPr>
      </w:pPr>
      <w:r w:rsidRPr="001C0A5B">
        <w:rPr>
          <w:rFonts w:cs="David" w:hint="cs"/>
          <w:u w:val="single"/>
          <w:rtl/>
        </w:rPr>
        <w:t>משה שרוני:</w:t>
      </w:r>
    </w:p>
    <w:p w14:paraId="5BDD39B2" w14:textId="77777777" w:rsidR="001C0A5B" w:rsidRPr="001C0A5B" w:rsidRDefault="001C0A5B" w:rsidP="001C0A5B">
      <w:pPr>
        <w:bidi/>
        <w:rPr>
          <w:rFonts w:cs="David" w:hint="cs"/>
          <w:rtl/>
        </w:rPr>
      </w:pPr>
    </w:p>
    <w:p w14:paraId="50FB4B03" w14:textId="77777777" w:rsidR="001C0A5B" w:rsidRPr="001C0A5B" w:rsidRDefault="001C0A5B" w:rsidP="001C0A5B">
      <w:pPr>
        <w:bidi/>
        <w:ind w:firstLine="654"/>
        <w:rPr>
          <w:rFonts w:cs="David" w:hint="cs"/>
          <w:rtl/>
        </w:rPr>
      </w:pPr>
      <w:r w:rsidRPr="001C0A5B">
        <w:rPr>
          <w:rFonts w:cs="David" w:hint="cs"/>
          <w:rtl/>
        </w:rPr>
        <w:t xml:space="preserve">מכיוון שמדובר בחג, אני מסכים לשלוש דקות. </w:t>
      </w:r>
    </w:p>
    <w:p w14:paraId="53799AC4" w14:textId="77777777" w:rsidR="001C0A5B" w:rsidRPr="001C0A5B" w:rsidRDefault="001C0A5B" w:rsidP="001C0A5B">
      <w:pPr>
        <w:bidi/>
        <w:ind w:firstLine="654"/>
        <w:rPr>
          <w:rFonts w:cs="David" w:hint="cs"/>
          <w:rtl/>
        </w:rPr>
      </w:pPr>
    </w:p>
    <w:p w14:paraId="7B332186" w14:textId="77777777" w:rsidR="001C0A5B" w:rsidRPr="001C0A5B" w:rsidRDefault="001C0A5B" w:rsidP="001C0A5B">
      <w:pPr>
        <w:bidi/>
        <w:rPr>
          <w:rFonts w:cs="David" w:hint="cs"/>
          <w:rtl/>
        </w:rPr>
      </w:pPr>
      <w:r w:rsidRPr="001C0A5B">
        <w:rPr>
          <w:rFonts w:cs="David" w:hint="cs"/>
          <w:u w:val="single"/>
          <w:rtl/>
        </w:rPr>
        <w:t>היו"ר רוחמה אברהם:</w:t>
      </w:r>
    </w:p>
    <w:p w14:paraId="739A0717" w14:textId="77777777" w:rsidR="001C0A5B" w:rsidRPr="001C0A5B" w:rsidRDefault="001C0A5B" w:rsidP="001C0A5B">
      <w:pPr>
        <w:bidi/>
        <w:rPr>
          <w:rFonts w:cs="David" w:hint="cs"/>
          <w:rtl/>
        </w:rPr>
      </w:pPr>
    </w:p>
    <w:p w14:paraId="770EEF78" w14:textId="77777777" w:rsidR="001C0A5B" w:rsidRPr="001C0A5B" w:rsidRDefault="001C0A5B" w:rsidP="001C0A5B">
      <w:pPr>
        <w:bidi/>
        <w:ind w:firstLine="654"/>
        <w:rPr>
          <w:rFonts w:cs="David" w:hint="cs"/>
          <w:rtl/>
        </w:rPr>
      </w:pPr>
      <w:r w:rsidRPr="001C0A5B">
        <w:rPr>
          <w:rFonts w:cs="David" w:hint="cs"/>
          <w:rtl/>
        </w:rPr>
        <w:t>מי בעד? מי נגד? מי נמנע?</w:t>
      </w:r>
    </w:p>
    <w:p w14:paraId="1305C103" w14:textId="77777777" w:rsidR="001C0A5B" w:rsidRPr="001C0A5B" w:rsidRDefault="001C0A5B" w:rsidP="001C0A5B">
      <w:pPr>
        <w:bidi/>
        <w:ind w:firstLine="654"/>
        <w:rPr>
          <w:rFonts w:cs="David" w:hint="cs"/>
          <w:rtl/>
        </w:rPr>
      </w:pPr>
    </w:p>
    <w:p w14:paraId="5ECA51A7" w14:textId="77777777" w:rsidR="001C0A5B" w:rsidRPr="001C0A5B" w:rsidRDefault="001C0A5B" w:rsidP="001C0A5B">
      <w:pPr>
        <w:bidi/>
        <w:jc w:val="center"/>
        <w:rPr>
          <w:rFonts w:cs="David" w:hint="cs"/>
          <w:rtl/>
        </w:rPr>
      </w:pPr>
      <w:r w:rsidRPr="001C0A5B">
        <w:rPr>
          <w:rFonts w:cs="David" w:hint="cs"/>
          <w:rtl/>
        </w:rPr>
        <w:t>ה צ ב ע ה</w:t>
      </w:r>
    </w:p>
    <w:p w14:paraId="12AB4B0A" w14:textId="77777777" w:rsidR="001C0A5B" w:rsidRPr="001C0A5B" w:rsidRDefault="001C0A5B" w:rsidP="001C0A5B">
      <w:pPr>
        <w:bidi/>
        <w:jc w:val="center"/>
        <w:rPr>
          <w:rFonts w:cs="David" w:hint="cs"/>
          <w:rtl/>
        </w:rPr>
      </w:pPr>
      <w:r w:rsidRPr="001C0A5B">
        <w:rPr>
          <w:rFonts w:cs="David" w:hint="cs"/>
          <w:rtl/>
        </w:rPr>
        <w:t xml:space="preserve">בעד </w:t>
      </w:r>
      <w:r w:rsidRPr="001C0A5B">
        <w:rPr>
          <w:rFonts w:cs="David"/>
          <w:rtl/>
        </w:rPr>
        <w:t>–</w:t>
      </w:r>
      <w:r w:rsidRPr="001C0A5B">
        <w:rPr>
          <w:rFonts w:cs="David" w:hint="cs"/>
          <w:rtl/>
        </w:rPr>
        <w:t xml:space="preserve"> רוב</w:t>
      </w:r>
    </w:p>
    <w:p w14:paraId="506A6A2A" w14:textId="77777777" w:rsidR="001C0A5B" w:rsidRPr="001C0A5B" w:rsidRDefault="001C0A5B" w:rsidP="001C0A5B">
      <w:pPr>
        <w:bidi/>
        <w:jc w:val="center"/>
        <w:rPr>
          <w:rFonts w:cs="David" w:hint="cs"/>
          <w:rtl/>
        </w:rPr>
      </w:pPr>
      <w:r w:rsidRPr="001C0A5B">
        <w:rPr>
          <w:rFonts w:cs="David" w:hint="cs"/>
          <w:rtl/>
        </w:rPr>
        <w:t xml:space="preserve">נגד </w:t>
      </w:r>
      <w:r w:rsidRPr="001C0A5B">
        <w:rPr>
          <w:rFonts w:cs="David"/>
          <w:rtl/>
        </w:rPr>
        <w:t>–</w:t>
      </w:r>
      <w:r w:rsidRPr="001C0A5B">
        <w:rPr>
          <w:rFonts w:cs="David" w:hint="cs"/>
          <w:rtl/>
        </w:rPr>
        <w:t xml:space="preserve"> אין</w:t>
      </w:r>
    </w:p>
    <w:p w14:paraId="1D77BB8E" w14:textId="77777777" w:rsidR="001C0A5B" w:rsidRPr="001C0A5B" w:rsidRDefault="001C0A5B" w:rsidP="001C0A5B">
      <w:pPr>
        <w:bidi/>
        <w:jc w:val="center"/>
        <w:rPr>
          <w:rFonts w:cs="David" w:hint="cs"/>
          <w:rtl/>
        </w:rPr>
      </w:pPr>
      <w:r w:rsidRPr="001C0A5B">
        <w:rPr>
          <w:rFonts w:cs="David" w:hint="cs"/>
          <w:rtl/>
        </w:rPr>
        <w:t xml:space="preserve">נמנעים </w:t>
      </w:r>
      <w:r w:rsidRPr="001C0A5B">
        <w:rPr>
          <w:rFonts w:cs="David"/>
          <w:rtl/>
        </w:rPr>
        <w:t>–</w:t>
      </w:r>
      <w:r w:rsidRPr="001C0A5B">
        <w:rPr>
          <w:rFonts w:cs="David" w:hint="cs"/>
          <w:rtl/>
        </w:rPr>
        <w:t xml:space="preserve"> אין</w:t>
      </w:r>
    </w:p>
    <w:p w14:paraId="1562F873" w14:textId="77777777" w:rsidR="001C0A5B" w:rsidRPr="001C0A5B" w:rsidRDefault="001C0A5B" w:rsidP="001C0A5B">
      <w:pPr>
        <w:bidi/>
        <w:ind w:firstLine="654"/>
        <w:rPr>
          <w:rFonts w:cs="David" w:hint="cs"/>
          <w:rtl/>
        </w:rPr>
      </w:pPr>
    </w:p>
    <w:p w14:paraId="10E220A8" w14:textId="77777777" w:rsidR="001C0A5B" w:rsidRPr="001C0A5B" w:rsidRDefault="001C0A5B" w:rsidP="001C0A5B">
      <w:pPr>
        <w:bidi/>
        <w:ind w:firstLine="654"/>
        <w:rPr>
          <w:rFonts w:cs="David" w:hint="cs"/>
          <w:rtl/>
        </w:rPr>
      </w:pPr>
      <w:r w:rsidRPr="001C0A5B">
        <w:rPr>
          <w:rFonts w:cs="David" w:hint="cs"/>
          <w:rtl/>
        </w:rPr>
        <w:t xml:space="preserve">אנחנו קובעים שהדיון במליאה יהיה 10 דקות למציעים ושלוש דקות לכל סיעה. </w:t>
      </w:r>
    </w:p>
    <w:p w14:paraId="4E0B8E71" w14:textId="77777777" w:rsidR="001C0A5B" w:rsidRPr="001C0A5B" w:rsidRDefault="001C0A5B" w:rsidP="001C0A5B">
      <w:pPr>
        <w:bidi/>
        <w:rPr>
          <w:rFonts w:cs="David" w:hint="cs"/>
          <w:u w:val="single"/>
          <w:rtl/>
        </w:rPr>
      </w:pPr>
      <w:r w:rsidRPr="001C0A5B">
        <w:rPr>
          <w:rFonts w:cs="David"/>
          <w:rtl/>
        </w:rPr>
        <w:br w:type="page"/>
      </w:r>
    </w:p>
    <w:p w14:paraId="2C6474D8" w14:textId="77777777" w:rsidR="001C0A5B" w:rsidRPr="001C0A5B" w:rsidRDefault="001C0A5B" w:rsidP="001C0A5B">
      <w:pPr>
        <w:bidi/>
        <w:ind w:left="567" w:right="720"/>
        <w:jc w:val="center"/>
        <w:rPr>
          <w:rFonts w:cs="David" w:hint="cs"/>
          <w:b/>
          <w:bCs/>
          <w:rtl/>
        </w:rPr>
      </w:pPr>
      <w:r w:rsidRPr="001C0A5B">
        <w:rPr>
          <w:rFonts w:cs="David" w:hint="cs"/>
          <w:b/>
          <w:bCs/>
          <w:rtl/>
        </w:rPr>
        <w:t xml:space="preserve">ב1. בקשות חברי הכנסת  להקדמת הדיון בהצעת חוק ועדת חקירה מיוחדת למלחמת לבנון השנייה, התשס"ז-2006, </w:t>
      </w:r>
    </w:p>
    <w:p w14:paraId="24E35C9C" w14:textId="77777777" w:rsidR="001C0A5B" w:rsidRPr="001C0A5B" w:rsidRDefault="001C0A5B" w:rsidP="001C0A5B">
      <w:pPr>
        <w:bidi/>
        <w:ind w:left="567" w:right="720"/>
        <w:jc w:val="center"/>
        <w:rPr>
          <w:rFonts w:cs="David" w:hint="cs"/>
          <w:b/>
          <w:bCs/>
          <w:u w:val="single"/>
          <w:rtl/>
        </w:rPr>
      </w:pPr>
      <w:r w:rsidRPr="001C0A5B">
        <w:rPr>
          <w:rFonts w:cs="David" w:hint="cs"/>
          <w:b/>
          <w:bCs/>
          <w:u w:val="single"/>
          <w:rtl/>
        </w:rPr>
        <w:t>הצעת חבר הכנסת אריה אלדד (פ/17/1755)</w:t>
      </w:r>
    </w:p>
    <w:p w14:paraId="416493DB" w14:textId="77777777" w:rsidR="001C0A5B" w:rsidRPr="001C0A5B" w:rsidRDefault="001C0A5B" w:rsidP="001C0A5B">
      <w:pPr>
        <w:bidi/>
        <w:ind w:left="567" w:right="720"/>
        <w:rPr>
          <w:rFonts w:cs="David" w:hint="cs"/>
          <w:rtl/>
        </w:rPr>
      </w:pPr>
    </w:p>
    <w:p w14:paraId="4A890177" w14:textId="77777777" w:rsidR="001C0A5B" w:rsidRPr="001C0A5B" w:rsidRDefault="001C0A5B" w:rsidP="001C0A5B">
      <w:pPr>
        <w:bidi/>
        <w:rPr>
          <w:rFonts w:cs="David" w:hint="cs"/>
          <w:rtl/>
        </w:rPr>
      </w:pPr>
      <w:r w:rsidRPr="001C0A5B">
        <w:rPr>
          <w:rFonts w:cs="David" w:hint="cs"/>
          <w:u w:val="single"/>
          <w:rtl/>
        </w:rPr>
        <w:t>היו"ר רוחמה אברהם:</w:t>
      </w:r>
    </w:p>
    <w:p w14:paraId="050A01F5" w14:textId="77777777" w:rsidR="001C0A5B" w:rsidRPr="001C0A5B" w:rsidRDefault="001C0A5B" w:rsidP="001C0A5B">
      <w:pPr>
        <w:bidi/>
        <w:rPr>
          <w:rFonts w:cs="David" w:hint="cs"/>
          <w:rtl/>
        </w:rPr>
      </w:pPr>
    </w:p>
    <w:p w14:paraId="6BF9D1AB" w14:textId="77777777" w:rsidR="001C0A5B" w:rsidRPr="001C0A5B" w:rsidRDefault="001C0A5B" w:rsidP="001C0A5B">
      <w:pPr>
        <w:bidi/>
        <w:ind w:firstLine="654"/>
        <w:rPr>
          <w:rFonts w:cs="David" w:hint="cs"/>
          <w:rtl/>
        </w:rPr>
      </w:pPr>
      <w:r w:rsidRPr="001C0A5B">
        <w:rPr>
          <w:rFonts w:cs="David" w:hint="cs"/>
          <w:rtl/>
        </w:rPr>
        <w:t xml:space="preserve">אנחנו דנים בבקשות חברי הכנסת להקדמת הדיון בהצעות חוק לפני הקריאה הטרומית. ההצעה הראשונה היא הצעת חוק ועדת חקירה מיוחדת למלחמת לבנון השנייה, התשס"ז-2006, של חבר הכנסת אריה אלדד, שמיד ינמק מדוע הוא מבקש לפטור מחובת הנחה. </w:t>
      </w:r>
    </w:p>
    <w:p w14:paraId="69ED79C4" w14:textId="77777777" w:rsidR="001C0A5B" w:rsidRPr="001C0A5B" w:rsidRDefault="001C0A5B" w:rsidP="001C0A5B">
      <w:pPr>
        <w:bidi/>
        <w:ind w:firstLine="654"/>
        <w:rPr>
          <w:rFonts w:cs="David" w:hint="cs"/>
          <w:rtl/>
        </w:rPr>
      </w:pPr>
    </w:p>
    <w:p w14:paraId="56653CBA" w14:textId="77777777" w:rsidR="001C0A5B" w:rsidRPr="001C0A5B" w:rsidRDefault="001C0A5B" w:rsidP="001C0A5B">
      <w:pPr>
        <w:bidi/>
        <w:ind w:right="720" w:firstLine="567"/>
        <w:rPr>
          <w:rFonts w:cs="David" w:hint="cs"/>
          <w:rtl/>
        </w:rPr>
      </w:pPr>
      <w:r w:rsidRPr="001C0A5B">
        <w:rPr>
          <w:rFonts w:cs="David" w:hint="cs"/>
          <w:rtl/>
        </w:rPr>
        <w:t xml:space="preserve">הצעה שנייה היא הצ"ח קליטת חיילים משוחררים (תיקון </w:t>
      </w:r>
      <w:r w:rsidRPr="001C0A5B">
        <w:rPr>
          <w:rFonts w:cs="David"/>
          <w:rtl/>
        </w:rPr>
        <w:t>–</w:t>
      </w:r>
      <w:r w:rsidRPr="001C0A5B">
        <w:rPr>
          <w:rFonts w:cs="David" w:hint="cs"/>
          <w:rtl/>
        </w:rPr>
        <w:t xml:space="preserve"> הטבות במוסדות אקדמיים, במכינות קדם-אקדמיות ובמוסדות להכשרה מקצועית), התשס"ז-2006, הצעת חבר הכנסת גלעד ארדן (פ/17/1759).</w:t>
      </w:r>
    </w:p>
    <w:p w14:paraId="04D79453" w14:textId="77777777" w:rsidR="001C0A5B" w:rsidRPr="001C0A5B" w:rsidRDefault="001C0A5B" w:rsidP="001C0A5B">
      <w:pPr>
        <w:bidi/>
        <w:ind w:right="720" w:firstLine="567"/>
        <w:rPr>
          <w:rFonts w:cs="David" w:hint="cs"/>
          <w:rtl/>
        </w:rPr>
      </w:pPr>
    </w:p>
    <w:p w14:paraId="5D61E514" w14:textId="77777777" w:rsidR="001C0A5B" w:rsidRPr="001C0A5B" w:rsidRDefault="001C0A5B" w:rsidP="001C0A5B">
      <w:pPr>
        <w:bidi/>
        <w:ind w:right="720" w:firstLine="567"/>
        <w:rPr>
          <w:rFonts w:cs="David" w:hint="cs"/>
          <w:rtl/>
        </w:rPr>
      </w:pPr>
      <w:r w:rsidRPr="001C0A5B">
        <w:rPr>
          <w:rFonts w:cs="David" w:hint="cs"/>
          <w:rtl/>
        </w:rPr>
        <w:t xml:space="preserve">הצעה שלישית היא הצעת חוק הפיצויים לנפגעי תאונות דרכים (תיקון </w:t>
      </w:r>
      <w:r w:rsidRPr="001C0A5B">
        <w:rPr>
          <w:rFonts w:cs="David"/>
          <w:rtl/>
        </w:rPr>
        <w:t>–</w:t>
      </w:r>
      <w:r w:rsidRPr="001C0A5B">
        <w:rPr>
          <w:rFonts w:cs="David" w:hint="cs"/>
          <w:rtl/>
        </w:rPr>
        <w:t xml:space="preserve"> מספר כלי רכב המעורבים בתאונה), התשס"ז-2006, הצעת חבר הכנסת גלעד ארדן (פ/17/1801)</w:t>
      </w:r>
    </w:p>
    <w:p w14:paraId="0F9E218F" w14:textId="77777777" w:rsidR="001C0A5B" w:rsidRPr="001C0A5B" w:rsidRDefault="001C0A5B" w:rsidP="001C0A5B">
      <w:pPr>
        <w:bidi/>
        <w:ind w:left="567" w:right="720"/>
        <w:rPr>
          <w:rFonts w:cs="David" w:hint="cs"/>
          <w:rtl/>
        </w:rPr>
      </w:pPr>
    </w:p>
    <w:p w14:paraId="407A3700" w14:textId="77777777" w:rsidR="001C0A5B" w:rsidRPr="001C0A5B" w:rsidRDefault="001C0A5B" w:rsidP="001C0A5B">
      <w:pPr>
        <w:bidi/>
        <w:ind w:right="720" w:firstLine="567"/>
        <w:rPr>
          <w:rFonts w:cs="David" w:hint="cs"/>
          <w:rtl/>
        </w:rPr>
      </w:pPr>
      <w:r w:rsidRPr="001C0A5B">
        <w:rPr>
          <w:rFonts w:cs="David" w:hint="cs"/>
          <w:rtl/>
        </w:rPr>
        <w:t>הצעה רביעית היא הצעת חוק לתיקון פקודת ביטוח רכב מנועי (ביטוח אופנועים), התשס"ז-2006, הצעת חבר הכנסת סטס מסז'ניקוב (פ/17/1784)</w:t>
      </w:r>
    </w:p>
    <w:p w14:paraId="2B9CE2DA" w14:textId="77777777" w:rsidR="001C0A5B" w:rsidRPr="001C0A5B" w:rsidRDefault="001C0A5B" w:rsidP="001C0A5B">
      <w:pPr>
        <w:bidi/>
        <w:ind w:firstLine="654"/>
        <w:rPr>
          <w:rFonts w:cs="David" w:hint="cs"/>
          <w:rtl/>
        </w:rPr>
      </w:pPr>
    </w:p>
    <w:p w14:paraId="3CB79598" w14:textId="77777777" w:rsidR="001C0A5B" w:rsidRPr="001C0A5B" w:rsidRDefault="001C0A5B" w:rsidP="001C0A5B">
      <w:pPr>
        <w:bidi/>
        <w:ind w:firstLine="654"/>
        <w:rPr>
          <w:rFonts w:cs="David" w:hint="cs"/>
          <w:rtl/>
        </w:rPr>
      </w:pPr>
    </w:p>
    <w:p w14:paraId="69F2BE3C" w14:textId="77777777" w:rsidR="001C0A5B" w:rsidRPr="001C0A5B" w:rsidRDefault="001C0A5B" w:rsidP="001C0A5B">
      <w:pPr>
        <w:bidi/>
        <w:rPr>
          <w:rFonts w:cs="David" w:hint="cs"/>
          <w:rtl/>
        </w:rPr>
      </w:pPr>
      <w:r w:rsidRPr="001C0A5B">
        <w:rPr>
          <w:rFonts w:cs="David" w:hint="cs"/>
          <w:u w:val="single"/>
          <w:rtl/>
        </w:rPr>
        <w:t>גלעד ארדן:</w:t>
      </w:r>
    </w:p>
    <w:p w14:paraId="2078F1B8" w14:textId="77777777" w:rsidR="001C0A5B" w:rsidRPr="001C0A5B" w:rsidRDefault="001C0A5B" w:rsidP="001C0A5B">
      <w:pPr>
        <w:bidi/>
        <w:rPr>
          <w:rFonts w:cs="David" w:hint="cs"/>
          <w:rtl/>
        </w:rPr>
      </w:pPr>
    </w:p>
    <w:p w14:paraId="5ADDE53A" w14:textId="77777777" w:rsidR="001C0A5B" w:rsidRPr="001C0A5B" w:rsidRDefault="001C0A5B" w:rsidP="001C0A5B">
      <w:pPr>
        <w:bidi/>
        <w:ind w:firstLine="654"/>
        <w:rPr>
          <w:rFonts w:cs="David" w:hint="cs"/>
          <w:rtl/>
        </w:rPr>
      </w:pPr>
      <w:r w:rsidRPr="001C0A5B">
        <w:rPr>
          <w:rFonts w:cs="David" w:hint="cs"/>
          <w:rtl/>
        </w:rPr>
        <w:t xml:space="preserve">שתי ההצעות האחרונות הן לא שלי אלא של חבר הכנסת סטס מסז'ניקוב. אני אומנם חתום עליהן, אבל הן לא שלי. </w:t>
      </w:r>
    </w:p>
    <w:p w14:paraId="0DAFC38E" w14:textId="77777777" w:rsidR="001C0A5B" w:rsidRPr="001C0A5B" w:rsidRDefault="001C0A5B" w:rsidP="001C0A5B">
      <w:pPr>
        <w:bidi/>
        <w:ind w:firstLine="654"/>
        <w:rPr>
          <w:rFonts w:cs="David" w:hint="cs"/>
          <w:rtl/>
        </w:rPr>
      </w:pPr>
    </w:p>
    <w:p w14:paraId="2AEDDE20" w14:textId="77777777" w:rsidR="001C0A5B" w:rsidRPr="001C0A5B" w:rsidRDefault="001C0A5B" w:rsidP="001C0A5B">
      <w:pPr>
        <w:bidi/>
        <w:rPr>
          <w:rFonts w:cs="David" w:hint="cs"/>
          <w:rtl/>
        </w:rPr>
      </w:pPr>
      <w:r w:rsidRPr="001C0A5B">
        <w:rPr>
          <w:rFonts w:cs="David" w:hint="cs"/>
          <w:u w:val="single"/>
          <w:rtl/>
        </w:rPr>
        <w:t>היו"ר רוחמה אברהם:</w:t>
      </w:r>
    </w:p>
    <w:p w14:paraId="026F4CAB" w14:textId="77777777" w:rsidR="001C0A5B" w:rsidRPr="001C0A5B" w:rsidRDefault="001C0A5B" w:rsidP="001C0A5B">
      <w:pPr>
        <w:bidi/>
        <w:rPr>
          <w:rFonts w:cs="David" w:hint="cs"/>
          <w:rtl/>
        </w:rPr>
      </w:pPr>
    </w:p>
    <w:p w14:paraId="02DCE3D6" w14:textId="77777777" w:rsidR="001C0A5B" w:rsidRPr="001C0A5B" w:rsidRDefault="001C0A5B" w:rsidP="001C0A5B">
      <w:pPr>
        <w:bidi/>
        <w:ind w:firstLine="654"/>
        <w:rPr>
          <w:rFonts w:cs="David" w:hint="cs"/>
          <w:rtl/>
        </w:rPr>
      </w:pPr>
      <w:r w:rsidRPr="001C0A5B">
        <w:rPr>
          <w:rFonts w:cs="David" w:hint="cs"/>
          <w:rtl/>
        </w:rPr>
        <w:t xml:space="preserve">חבר הכנסת סטס מסז'ניקוב לא יכול היה להגיע מסיבה אישית, חבר הכנסת גלעד ארדן ינמק את הצעות החוק שלו. </w:t>
      </w:r>
    </w:p>
    <w:p w14:paraId="6F1D468F" w14:textId="77777777" w:rsidR="001C0A5B" w:rsidRPr="001C0A5B" w:rsidRDefault="001C0A5B" w:rsidP="001C0A5B">
      <w:pPr>
        <w:bidi/>
        <w:ind w:firstLine="654"/>
        <w:rPr>
          <w:rFonts w:cs="David" w:hint="cs"/>
          <w:rtl/>
        </w:rPr>
      </w:pPr>
    </w:p>
    <w:p w14:paraId="5128C72B" w14:textId="77777777" w:rsidR="001C0A5B" w:rsidRPr="001C0A5B" w:rsidRDefault="001C0A5B" w:rsidP="001C0A5B">
      <w:pPr>
        <w:bidi/>
        <w:ind w:firstLine="654"/>
        <w:rPr>
          <w:rFonts w:cs="David" w:hint="cs"/>
          <w:rtl/>
        </w:rPr>
      </w:pPr>
      <w:r w:rsidRPr="001C0A5B">
        <w:rPr>
          <w:rFonts w:cs="David" w:hint="cs"/>
          <w:rtl/>
        </w:rPr>
        <w:t xml:space="preserve">חבר הכנסת אריה אלדד, אנא הסבר לחברי הוועדה מדוע יש לפטור את ההצעה שלך מחובת הנחה. הרי כבר עברו כמה חודשים מאז המלחמה והוקמו כמה ועדות. </w:t>
      </w:r>
    </w:p>
    <w:p w14:paraId="246D8C1F" w14:textId="77777777" w:rsidR="001C0A5B" w:rsidRPr="001C0A5B" w:rsidRDefault="001C0A5B" w:rsidP="001C0A5B">
      <w:pPr>
        <w:bidi/>
        <w:ind w:firstLine="654"/>
        <w:rPr>
          <w:rFonts w:cs="David" w:hint="cs"/>
          <w:rtl/>
        </w:rPr>
      </w:pPr>
    </w:p>
    <w:p w14:paraId="19A55063" w14:textId="77777777" w:rsidR="001C0A5B" w:rsidRPr="001C0A5B" w:rsidRDefault="001C0A5B" w:rsidP="001C0A5B">
      <w:pPr>
        <w:bidi/>
        <w:rPr>
          <w:rFonts w:cs="David" w:hint="cs"/>
          <w:u w:val="single"/>
          <w:rtl/>
        </w:rPr>
      </w:pPr>
      <w:r w:rsidRPr="001C0A5B">
        <w:rPr>
          <w:rFonts w:cs="David" w:hint="cs"/>
          <w:u w:val="single"/>
          <w:rtl/>
        </w:rPr>
        <w:t>אריה אלדד:</w:t>
      </w:r>
    </w:p>
    <w:p w14:paraId="7609B89C" w14:textId="77777777" w:rsidR="001C0A5B" w:rsidRPr="001C0A5B" w:rsidRDefault="001C0A5B" w:rsidP="001C0A5B">
      <w:pPr>
        <w:bidi/>
        <w:rPr>
          <w:rFonts w:cs="David" w:hint="cs"/>
          <w:u w:val="single"/>
          <w:rtl/>
        </w:rPr>
      </w:pPr>
    </w:p>
    <w:p w14:paraId="6DFC1FEC" w14:textId="77777777" w:rsidR="001C0A5B" w:rsidRPr="001C0A5B" w:rsidRDefault="001C0A5B" w:rsidP="001C0A5B">
      <w:pPr>
        <w:bidi/>
        <w:ind w:firstLine="654"/>
        <w:rPr>
          <w:rFonts w:cs="David" w:hint="cs"/>
          <w:rtl/>
        </w:rPr>
      </w:pPr>
      <w:r w:rsidRPr="001C0A5B">
        <w:rPr>
          <w:rFonts w:cs="David" w:hint="cs"/>
          <w:rtl/>
        </w:rPr>
        <w:t xml:space="preserve">תודה, גברתי היושבת-ראש, חברי חברי הוועדה. יש ניגוד עניינים מובנה בחוק הקיים היום, שבו הממשלה, שהיא ברוב המקרים הגורם הנחקר, אמור להחליט על מינוי ועדת חקירה ממלכתית. כי אדם לא אוהב שחוקרים אותו, בוודאי לא כאשר גוף עם סמכויות, כולל סמכויות של מסקנות אישיות, אמור להתמנות ולסכן אולי את עצם קיום הממשלה. </w:t>
      </w:r>
    </w:p>
    <w:p w14:paraId="7C618642" w14:textId="77777777" w:rsidR="001C0A5B" w:rsidRPr="001C0A5B" w:rsidRDefault="001C0A5B" w:rsidP="001C0A5B">
      <w:pPr>
        <w:bidi/>
        <w:ind w:firstLine="654"/>
        <w:rPr>
          <w:rFonts w:cs="David" w:hint="cs"/>
          <w:rtl/>
        </w:rPr>
      </w:pPr>
    </w:p>
    <w:p w14:paraId="446896F9" w14:textId="77777777" w:rsidR="001C0A5B" w:rsidRPr="001C0A5B" w:rsidRDefault="001C0A5B" w:rsidP="001C0A5B">
      <w:pPr>
        <w:bidi/>
        <w:ind w:firstLine="654"/>
        <w:rPr>
          <w:rFonts w:cs="David" w:hint="cs"/>
          <w:rtl/>
        </w:rPr>
      </w:pPr>
      <w:r w:rsidRPr="001C0A5B">
        <w:rPr>
          <w:rFonts w:cs="David" w:hint="cs"/>
          <w:rtl/>
        </w:rPr>
        <w:t xml:space="preserve">יש אפיקים אחרים, וחיכיתי שהאפיקים האחרים ימוצו לפני שבאתי לבקש את ההליך הזה. המתנו להחלטתו של בג"ץ, למרות שיש אומרים שראוי שהכנסת תהיה סוברנית ולא תזמין בכל פעם את החלטת בג"ץ. אבל כיוון שהדברים היו תלויים ועומדים, המתנו לראות מה יאמר בג"ץ. בג"ץ, ברוב של ארבעה נגד שלושה, החליט שלא לכפות על הממשלה, אם כי בין השורות אפשר היה להבין שהוא חושב שזה היה המהלך הראוי בכלל. אנחנו רואים מה קורה בוועדות הבדיקה שמינה הרמטכ"ל, ויש רבות כאלה. המסקנות שלהן חמורות ביותר, אבל הרמטכ"ל קורא אותן, שומע אותן, המטכ"ל שומע את המסקנות ואין הסקת מסקנות מתוך המסקנות. כלומר, שומעים וזה נשאר כביכול ברמה האקדמית. כך יקרה גם בכל מקרה שמי שממנה את הוועדה מקבל את סמכויותיה  והוא לא חייב על-פי הכללים שנקבעו באותן ועדות לאמץ אותם או ליישם אותם. לכן נדמה לי שהכלי היחיד שיש לו כלי אכיפה בצדו הוא ועדת החקירה הממלכתית. החוק הזה שמונח כאן היום הוא חוק שבא לבקש שהכנסת ורוב חבריה תוכל להקים ועדת חקירה, ואז על-פי כללי ועדת חקירה ממלכתית נשיאת בית-המשפט העליון היא זו שממנה את הוועדה ואת חבריה. </w:t>
      </w:r>
    </w:p>
    <w:p w14:paraId="7B74B82D" w14:textId="77777777" w:rsidR="001C0A5B" w:rsidRPr="001C0A5B" w:rsidRDefault="001C0A5B" w:rsidP="001C0A5B">
      <w:pPr>
        <w:bidi/>
        <w:ind w:firstLine="654"/>
        <w:rPr>
          <w:rFonts w:cs="David" w:hint="cs"/>
          <w:rtl/>
        </w:rPr>
      </w:pPr>
    </w:p>
    <w:p w14:paraId="47CAA1DD" w14:textId="77777777" w:rsidR="001C0A5B" w:rsidRPr="001C0A5B" w:rsidRDefault="001C0A5B" w:rsidP="001C0A5B">
      <w:pPr>
        <w:bidi/>
        <w:rPr>
          <w:rFonts w:cs="David" w:hint="cs"/>
          <w:rtl/>
        </w:rPr>
      </w:pPr>
      <w:r w:rsidRPr="001C0A5B">
        <w:rPr>
          <w:rFonts w:cs="David"/>
          <w:u w:val="single"/>
          <w:rtl/>
        </w:rPr>
        <w:br w:type="page"/>
      </w:r>
      <w:r w:rsidRPr="001C0A5B">
        <w:rPr>
          <w:rFonts w:cs="David" w:hint="cs"/>
          <w:u w:val="single"/>
          <w:rtl/>
        </w:rPr>
        <w:t>היו"ר רוחמה אברהם:</w:t>
      </w:r>
    </w:p>
    <w:p w14:paraId="43B07D84" w14:textId="77777777" w:rsidR="001C0A5B" w:rsidRPr="001C0A5B" w:rsidRDefault="001C0A5B" w:rsidP="001C0A5B">
      <w:pPr>
        <w:bidi/>
        <w:rPr>
          <w:rFonts w:cs="David" w:hint="cs"/>
          <w:rtl/>
        </w:rPr>
      </w:pPr>
    </w:p>
    <w:p w14:paraId="64CC0FCF" w14:textId="77777777" w:rsidR="001C0A5B" w:rsidRPr="001C0A5B" w:rsidRDefault="001C0A5B" w:rsidP="001C0A5B">
      <w:pPr>
        <w:bidi/>
        <w:rPr>
          <w:rFonts w:cs="David" w:hint="cs"/>
          <w:rtl/>
        </w:rPr>
      </w:pPr>
      <w:r w:rsidRPr="001C0A5B">
        <w:rPr>
          <w:rFonts w:cs="David" w:hint="cs"/>
          <w:rtl/>
        </w:rPr>
        <w:tab/>
        <w:t xml:space="preserve"> אני מודה לך. מי בעד לפטור את הצעתו של חבר הכנסת אריה אלדד מחובת הנחה? מי נגד? מי נמנע?</w:t>
      </w:r>
    </w:p>
    <w:p w14:paraId="038776C2" w14:textId="77777777" w:rsidR="001C0A5B" w:rsidRPr="001C0A5B" w:rsidRDefault="001C0A5B" w:rsidP="001C0A5B">
      <w:pPr>
        <w:bidi/>
        <w:rPr>
          <w:rFonts w:cs="David" w:hint="cs"/>
          <w:rtl/>
        </w:rPr>
      </w:pPr>
    </w:p>
    <w:p w14:paraId="7EE39BEE" w14:textId="77777777" w:rsidR="001C0A5B" w:rsidRPr="001C0A5B" w:rsidRDefault="001C0A5B" w:rsidP="001C0A5B">
      <w:pPr>
        <w:bidi/>
        <w:jc w:val="center"/>
        <w:rPr>
          <w:rFonts w:cs="David" w:hint="cs"/>
          <w:rtl/>
        </w:rPr>
      </w:pPr>
      <w:r w:rsidRPr="001C0A5B">
        <w:rPr>
          <w:rFonts w:cs="David" w:hint="cs"/>
          <w:rtl/>
        </w:rPr>
        <w:t>ה צ ב ע ה</w:t>
      </w:r>
    </w:p>
    <w:p w14:paraId="7CE20726" w14:textId="77777777" w:rsidR="001C0A5B" w:rsidRPr="001C0A5B" w:rsidRDefault="001C0A5B" w:rsidP="001C0A5B">
      <w:pPr>
        <w:bidi/>
        <w:jc w:val="center"/>
        <w:rPr>
          <w:rFonts w:cs="David" w:hint="cs"/>
          <w:rtl/>
        </w:rPr>
      </w:pPr>
      <w:r w:rsidRPr="001C0A5B">
        <w:rPr>
          <w:rFonts w:cs="David" w:hint="cs"/>
          <w:rtl/>
        </w:rPr>
        <w:t xml:space="preserve">בעד </w:t>
      </w:r>
      <w:r w:rsidRPr="001C0A5B">
        <w:rPr>
          <w:rFonts w:cs="David"/>
          <w:rtl/>
        </w:rPr>
        <w:t>–</w:t>
      </w:r>
      <w:r w:rsidRPr="001C0A5B">
        <w:rPr>
          <w:rFonts w:cs="David" w:hint="cs"/>
          <w:rtl/>
        </w:rPr>
        <w:t xml:space="preserve"> 9</w:t>
      </w:r>
    </w:p>
    <w:p w14:paraId="0639293B" w14:textId="77777777" w:rsidR="001C0A5B" w:rsidRPr="001C0A5B" w:rsidRDefault="001C0A5B" w:rsidP="001C0A5B">
      <w:pPr>
        <w:bidi/>
        <w:jc w:val="center"/>
        <w:rPr>
          <w:rFonts w:cs="David" w:hint="cs"/>
          <w:rtl/>
        </w:rPr>
      </w:pPr>
      <w:r w:rsidRPr="001C0A5B">
        <w:rPr>
          <w:rFonts w:cs="David" w:hint="cs"/>
          <w:rtl/>
        </w:rPr>
        <w:t xml:space="preserve">נגד </w:t>
      </w:r>
      <w:r w:rsidRPr="001C0A5B">
        <w:rPr>
          <w:rFonts w:cs="David"/>
          <w:rtl/>
        </w:rPr>
        <w:t>–</w:t>
      </w:r>
      <w:r w:rsidRPr="001C0A5B">
        <w:rPr>
          <w:rFonts w:cs="David" w:hint="cs"/>
          <w:rtl/>
        </w:rPr>
        <w:t xml:space="preserve"> 8</w:t>
      </w:r>
    </w:p>
    <w:p w14:paraId="59EF699D" w14:textId="77777777" w:rsidR="001C0A5B" w:rsidRPr="001C0A5B" w:rsidRDefault="001C0A5B" w:rsidP="001C0A5B">
      <w:pPr>
        <w:bidi/>
        <w:jc w:val="center"/>
        <w:rPr>
          <w:rFonts w:cs="David" w:hint="cs"/>
          <w:rtl/>
        </w:rPr>
      </w:pPr>
      <w:r w:rsidRPr="001C0A5B">
        <w:rPr>
          <w:rFonts w:cs="David" w:hint="cs"/>
          <w:rtl/>
        </w:rPr>
        <w:t xml:space="preserve">נמנעים </w:t>
      </w:r>
      <w:r w:rsidRPr="001C0A5B">
        <w:rPr>
          <w:rFonts w:cs="David"/>
          <w:rtl/>
        </w:rPr>
        <w:t>–</w:t>
      </w:r>
      <w:r w:rsidRPr="001C0A5B">
        <w:rPr>
          <w:rFonts w:cs="David" w:hint="cs"/>
          <w:rtl/>
        </w:rPr>
        <w:t xml:space="preserve"> אין</w:t>
      </w:r>
    </w:p>
    <w:p w14:paraId="50B39A2E" w14:textId="77777777" w:rsidR="001C0A5B" w:rsidRPr="001C0A5B" w:rsidRDefault="001C0A5B" w:rsidP="001C0A5B">
      <w:pPr>
        <w:bidi/>
        <w:rPr>
          <w:rFonts w:cs="David" w:hint="cs"/>
          <w:rtl/>
        </w:rPr>
      </w:pPr>
    </w:p>
    <w:p w14:paraId="152EB101" w14:textId="77777777" w:rsidR="001C0A5B" w:rsidRPr="001C0A5B" w:rsidRDefault="001C0A5B" w:rsidP="001C0A5B">
      <w:pPr>
        <w:bidi/>
        <w:rPr>
          <w:rFonts w:cs="David" w:hint="cs"/>
          <w:rtl/>
        </w:rPr>
      </w:pPr>
      <w:r w:rsidRPr="001C0A5B">
        <w:rPr>
          <w:rFonts w:cs="David" w:hint="cs"/>
          <w:rtl/>
        </w:rPr>
        <w:tab/>
        <w:t xml:space="preserve">9 בעד, 8 נגד, אין נמנעים. הבקשה לפטור מחובת הנחה התקבלה. </w:t>
      </w:r>
    </w:p>
    <w:p w14:paraId="3B49221F" w14:textId="77777777" w:rsidR="001C0A5B" w:rsidRPr="001C0A5B" w:rsidRDefault="001C0A5B" w:rsidP="001C0A5B">
      <w:pPr>
        <w:bidi/>
        <w:rPr>
          <w:rFonts w:cs="David" w:hint="cs"/>
          <w:rtl/>
        </w:rPr>
      </w:pPr>
    </w:p>
    <w:p w14:paraId="7FAEBFEC" w14:textId="77777777" w:rsidR="001C0A5B" w:rsidRPr="001C0A5B" w:rsidRDefault="001C0A5B" w:rsidP="001C0A5B">
      <w:pPr>
        <w:pStyle w:val="Heading5"/>
        <w:jc w:val="left"/>
        <w:rPr>
          <w:rFonts w:hint="cs"/>
          <w:rtl/>
        </w:rPr>
      </w:pPr>
      <w:r w:rsidRPr="001C0A5B">
        <w:rPr>
          <w:rFonts w:hint="cs"/>
          <w:u w:val="single"/>
          <w:rtl/>
        </w:rPr>
        <w:t>אביגדור יצחקי:</w:t>
      </w:r>
    </w:p>
    <w:p w14:paraId="6E05B791" w14:textId="77777777" w:rsidR="001C0A5B" w:rsidRPr="001C0A5B" w:rsidRDefault="001C0A5B" w:rsidP="001C0A5B">
      <w:pPr>
        <w:pStyle w:val="Heading5"/>
        <w:jc w:val="left"/>
        <w:rPr>
          <w:rFonts w:hint="cs"/>
          <w:rtl/>
        </w:rPr>
      </w:pPr>
    </w:p>
    <w:p w14:paraId="6C60392C" w14:textId="77777777" w:rsidR="001C0A5B" w:rsidRPr="001C0A5B" w:rsidRDefault="001C0A5B" w:rsidP="001C0A5B">
      <w:pPr>
        <w:bidi/>
        <w:rPr>
          <w:rFonts w:cs="David" w:hint="cs"/>
          <w:rtl/>
        </w:rPr>
      </w:pPr>
      <w:r w:rsidRPr="001C0A5B">
        <w:rPr>
          <w:rFonts w:cs="David" w:hint="cs"/>
          <w:rtl/>
        </w:rPr>
        <w:tab/>
        <w:t xml:space="preserve">אני מבקש רביזיה. </w:t>
      </w:r>
    </w:p>
    <w:p w14:paraId="427E44CB" w14:textId="77777777" w:rsidR="001C0A5B" w:rsidRPr="001C0A5B" w:rsidRDefault="001C0A5B" w:rsidP="001C0A5B">
      <w:pPr>
        <w:bidi/>
        <w:rPr>
          <w:rFonts w:cs="David" w:hint="cs"/>
          <w:rtl/>
        </w:rPr>
      </w:pPr>
    </w:p>
    <w:p w14:paraId="01220AAC" w14:textId="77777777" w:rsidR="001C0A5B" w:rsidRPr="001C0A5B" w:rsidRDefault="001C0A5B" w:rsidP="001C0A5B">
      <w:pPr>
        <w:bidi/>
        <w:rPr>
          <w:rFonts w:cs="David" w:hint="cs"/>
          <w:rtl/>
        </w:rPr>
      </w:pPr>
      <w:r w:rsidRPr="001C0A5B">
        <w:rPr>
          <w:rFonts w:cs="David" w:hint="cs"/>
          <w:u w:val="single"/>
          <w:rtl/>
        </w:rPr>
        <w:t>היו"ר רוחמה אברהם:</w:t>
      </w:r>
    </w:p>
    <w:p w14:paraId="120023AE" w14:textId="77777777" w:rsidR="001C0A5B" w:rsidRPr="001C0A5B" w:rsidRDefault="001C0A5B" w:rsidP="001C0A5B">
      <w:pPr>
        <w:bidi/>
        <w:rPr>
          <w:rFonts w:cs="David" w:hint="cs"/>
          <w:rtl/>
        </w:rPr>
      </w:pPr>
    </w:p>
    <w:p w14:paraId="2A6590B9" w14:textId="77777777" w:rsidR="001C0A5B" w:rsidRPr="001C0A5B" w:rsidRDefault="001C0A5B" w:rsidP="001C0A5B">
      <w:pPr>
        <w:bidi/>
        <w:rPr>
          <w:rFonts w:cs="David" w:hint="cs"/>
          <w:rtl/>
        </w:rPr>
      </w:pPr>
      <w:r w:rsidRPr="001C0A5B">
        <w:rPr>
          <w:rFonts w:cs="David" w:hint="cs"/>
          <w:rtl/>
        </w:rPr>
        <w:tab/>
        <w:t>מי בעד הרביזיה של חבר הכנסת יצחקי? מי נגד?</w:t>
      </w:r>
    </w:p>
    <w:p w14:paraId="156DC544" w14:textId="77777777" w:rsidR="001C0A5B" w:rsidRPr="001C0A5B" w:rsidRDefault="001C0A5B" w:rsidP="001C0A5B">
      <w:pPr>
        <w:bidi/>
        <w:jc w:val="center"/>
        <w:rPr>
          <w:rFonts w:cs="David" w:hint="cs"/>
          <w:rtl/>
        </w:rPr>
      </w:pPr>
    </w:p>
    <w:p w14:paraId="2F357871" w14:textId="77777777" w:rsidR="001C0A5B" w:rsidRPr="001C0A5B" w:rsidRDefault="001C0A5B" w:rsidP="001C0A5B">
      <w:pPr>
        <w:bidi/>
        <w:jc w:val="center"/>
        <w:rPr>
          <w:rFonts w:cs="David" w:hint="cs"/>
          <w:rtl/>
        </w:rPr>
      </w:pPr>
      <w:r w:rsidRPr="001C0A5B">
        <w:rPr>
          <w:rFonts w:cs="David" w:hint="cs"/>
          <w:rtl/>
        </w:rPr>
        <w:t>ה צ ב ע ה</w:t>
      </w:r>
    </w:p>
    <w:p w14:paraId="315A41C2" w14:textId="77777777" w:rsidR="001C0A5B" w:rsidRPr="001C0A5B" w:rsidRDefault="001C0A5B" w:rsidP="001C0A5B">
      <w:pPr>
        <w:bidi/>
        <w:jc w:val="center"/>
        <w:rPr>
          <w:rFonts w:cs="David" w:hint="cs"/>
          <w:rtl/>
        </w:rPr>
      </w:pPr>
      <w:r w:rsidRPr="001C0A5B">
        <w:rPr>
          <w:rFonts w:cs="David" w:hint="cs"/>
          <w:rtl/>
        </w:rPr>
        <w:t xml:space="preserve">בעד </w:t>
      </w:r>
      <w:r w:rsidRPr="001C0A5B">
        <w:rPr>
          <w:rFonts w:cs="David"/>
          <w:rtl/>
        </w:rPr>
        <w:t>–</w:t>
      </w:r>
      <w:r w:rsidRPr="001C0A5B">
        <w:rPr>
          <w:rFonts w:cs="David" w:hint="cs"/>
          <w:rtl/>
        </w:rPr>
        <w:t xml:space="preserve"> 10</w:t>
      </w:r>
    </w:p>
    <w:p w14:paraId="6E99823B" w14:textId="77777777" w:rsidR="001C0A5B" w:rsidRPr="001C0A5B" w:rsidRDefault="001C0A5B" w:rsidP="001C0A5B">
      <w:pPr>
        <w:bidi/>
        <w:jc w:val="center"/>
        <w:rPr>
          <w:rFonts w:cs="David" w:hint="cs"/>
          <w:rtl/>
        </w:rPr>
      </w:pPr>
      <w:r w:rsidRPr="001C0A5B">
        <w:rPr>
          <w:rFonts w:cs="David" w:hint="cs"/>
          <w:rtl/>
        </w:rPr>
        <w:t xml:space="preserve">נגד </w:t>
      </w:r>
      <w:r w:rsidRPr="001C0A5B">
        <w:rPr>
          <w:rFonts w:cs="David"/>
          <w:rtl/>
        </w:rPr>
        <w:t>–</w:t>
      </w:r>
      <w:r w:rsidRPr="001C0A5B">
        <w:rPr>
          <w:rFonts w:cs="David" w:hint="cs"/>
          <w:rtl/>
        </w:rPr>
        <w:t xml:space="preserve"> 7</w:t>
      </w:r>
    </w:p>
    <w:p w14:paraId="12261652" w14:textId="77777777" w:rsidR="001C0A5B" w:rsidRPr="001C0A5B" w:rsidRDefault="001C0A5B" w:rsidP="001C0A5B">
      <w:pPr>
        <w:bidi/>
        <w:jc w:val="center"/>
        <w:rPr>
          <w:rFonts w:cs="David" w:hint="cs"/>
          <w:rtl/>
        </w:rPr>
      </w:pPr>
      <w:r w:rsidRPr="001C0A5B">
        <w:rPr>
          <w:rFonts w:cs="David" w:hint="cs"/>
          <w:rtl/>
        </w:rPr>
        <w:t xml:space="preserve">נמנעים </w:t>
      </w:r>
      <w:r w:rsidRPr="001C0A5B">
        <w:rPr>
          <w:rFonts w:cs="David"/>
          <w:rtl/>
        </w:rPr>
        <w:t>–</w:t>
      </w:r>
      <w:r w:rsidRPr="001C0A5B">
        <w:rPr>
          <w:rFonts w:cs="David" w:hint="cs"/>
          <w:rtl/>
        </w:rPr>
        <w:t xml:space="preserve"> אין</w:t>
      </w:r>
    </w:p>
    <w:p w14:paraId="5A3313D7" w14:textId="77777777" w:rsidR="001C0A5B" w:rsidRPr="001C0A5B" w:rsidRDefault="001C0A5B" w:rsidP="001C0A5B">
      <w:pPr>
        <w:bidi/>
        <w:rPr>
          <w:rFonts w:cs="David" w:hint="cs"/>
          <w:rtl/>
        </w:rPr>
      </w:pPr>
    </w:p>
    <w:p w14:paraId="748D06F4" w14:textId="77777777" w:rsidR="001C0A5B" w:rsidRPr="001C0A5B" w:rsidRDefault="001C0A5B" w:rsidP="001C0A5B">
      <w:pPr>
        <w:bidi/>
        <w:rPr>
          <w:rFonts w:cs="David" w:hint="cs"/>
          <w:rtl/>
        </w:rPr>
      </w:pPr>
      <w:r w:rsidRPr="001C0A5B">
        <w:rPr>
          <w:rFonts w:cs="David" w:hint="cs"/>
          <w:rtl/>
        </w:rPr>
        <w:tab/>
        <w:t xml:space="preserve">הבקשה לרביזיה התקבלה. </w:t>
      </w:r>
    </w:p>
    <w:p w14:paraId="6150B566" w14:textId="77777777" w:rsidR="001C0A5B" w:rsidRPr="001C0A5B" w:rsidRDefault="001C0A5B" w:rsidP="001C0A5B">
      <w:pPr>
        <w:bidi/>
        <w:rPr>
          <w:rFonts w:cs="David" w:hint="cs"/>
          <w:rtl/>
        </w:rPr>
      </w:pPr>
    </w:p>
    <w:p w14:paraId="704C0682" w14:textId="77777777" w:rsidR="001C0A5B" w:rsidRPr="001C0A5B" w:rsidRDefault="001C0A5B" w:rsidP="001C0A5B">
      <w:pPr>
        <w:bidi/>
        <w:ind w:firstLine="567"/>
        <w:rPr>
          <w:rFonts w:cs="David" w:hint="cs"/>
          <w:rtl/>
        </w:rPr>
      </w:pPr>
      <w:r w:rsidRPr="001C0A5B">
        <w:rPr>
          <w:rFonts w:cs="David" w:hint="cs"/>
          <w:rtl/>
        </w:rPr>
        <w:t xml:space="preserve">מי בעד להעניק פטור מחובת הנחה להצעת חבר הכנסת אלדד? מי נגד? </w:t>
      </w:r>
    </w:p>
    <w:p w14:paraId="2FA29E1E" w14:textId="77777777" w:rsidR="001C0A5B" w:rsidRPr="001C0A5B" w:rsidRDefault="001C0A5B" w:rsidP="001C0A5B">
      <w:pPr>
        <w:bidi/>
        <w:rPr>
          <w:rFonts w:cs="David" w:hint="cs"/>
          <w:rtl/>
        </w:rPr>
      </w:pPr>
    </w:p>
    <w:p w14:paraId="0C98A62A" w14:textId="77777777" w:rsidR="001C0A5B" w:rsidRPr="001C0A5B" w:rsidRDefault="001C0A5B" w:rsidP="001C0A5B">
      <w:pPr>
        <w:bidi/>
        <w:jc w:val="center"/>
        <w:rPr>
          <w:rFonts w:cs="David" w:hint="cs"/>
          <w:rtl/>
        </w:rPr>
      </w:pPr>
      <w:r w:rsidRPr="001C0A5B">
        <w:rPr>
          <w:rFonts w:cs="David" w:hint="cs"/>
          <w:rtl/>
        </w:rPr>
        <w:t>ה צ ב ע ה</w:t>
      </w:r>
    </w:p>
    <w:p w14:paraId="572B54C0" w14:textId="77777777" w:rsidR="001C0A5B" w:rsidRPr="001C0A5B" w:rsidRDefault="001C0A5B" w:rsidP="001C0A5B">
      <w:pPr>
        <w:bidi/>
        <w:jc w:val="center"/>
        <w:rPr>
          <w:rFonts w:cs="David" w:hint="cs"/>
          <w:rtl/>
        </w:rPr>
      </w:pPr>
      <w:r w:rsidRPr="001C0A5B">
        <w:rPr>
          <w:rFonts w:cs="David" w:hint="cs"/>
          <w:rtl/>
        </w:rPr>
        <w:t xml:space="preserve">בעד </w:t>
      </w:r>
      <w:r w:rsidRPr="001C0A5B">
        <w:rPr>
          <w:rFonts w:cs="David"/>
          <w:rtl/>
        </w:rPr>
        <w:t>–</w:t>
      </w:r>
      <w:r w:rsidRPr="001C0A5B">
        <w:rPr>
          <w:rFonts w:cs="David" w:hint="cs"/>
          <w:rtl/>
        </w:rPr>
        <w:t xml:space="preserve"> 9</w:t>
      </w:r>
    </w:p>
    <w:p w14:paraId="345F2C22" w14:textId="77777777" w:rsidR="001C0A5B" w:rsidRPr="001C0A5B" w:rsidRDefault="001C0A5B" w:rsidP="001C0A5B">
      <w:pPr>
        <w:bidi/>
        <w:jc w:val="center"/>
        <w:rPr>
          <w:rFonts w:cs="David" w:hint="cs"/>
          <w:rtl/>
        </w:rPr>
      </w:pPr>
      <w:r w:rsidRPr="001C0A5B">
        <w:rPr>
          <w:rFonts w:cs="David" w:hint="cs"/>
          <w:rtl/>
        </w:rPr>
        <w:t xml:space="preserve">נגד </w:t>
      </w:r>
      <w:r w:rsidRPr="001C0A5B">
        <w:rPr>
          <w:rFonts w:cs="David"/>
          <w:rtl/>
        </w:rPr>
        <w:t>–</w:t>
      </w:r>
      <w:r w:rsidRPr="001C0A5B">
        <w:rPr>
          <w:rFonts w:cs="David" w:hint="cs"/>
          <w:rtl/>
        </w:rPr>
        <w:t xml:space="preserve"> 9</w:t>
      </w:r>
    </w:p>
    <w:p w14:paraId="422CDAC9" w14:textId="77777777" w:rsidR="001C0A5B" w:rsidRPr="001C0A5B" w:rsidRDefault="001C0A5B" w:rsidP="001C0A5B">
      <w:pPr>
        <w:bidi/>
        <w:jc w:val="center"/>
        <w:rPr>
          <w:rFonts w:cs="David" w:hint="cs"/>
          <w:rtl/>
        </w:rPr>
      </w:pPr>
      <w:r w:rsidRPr="001C0A5B">
        <w:rPr>
          <w:rFonts w:cs="David" w:hint="cs"/>
          <w:rtl/>
        </w:rPr>
        <w:t xml:space="preserve">נמנעים </w:t>
      </w:r>
      <w:r w:rsidRPr="001C0A5B">
        <w:rPr>
          <w:rFonts w:cs="David"/>
          <w:rtl/>
        </w:rPr>
        <w:t>–</w:t>
      </w:r>
      <w:r w:rsidRPr="001C0A5B">
        <w:rPr>
          <w:rFonts w:cs="David" w:hint="cs"/>
          <w:rtl/>
        </w:rPr>
        <w:t xml:space="preserve"> אין</w:t>
      </w:r>
    </w:p>
    <w:p w14:paraId="4DD220F8" w14:textId="77777777" w:rsidR="001C0A5B" w:rsidRPr="001C0A5B" w:rsidRDefault="001C0A5B" w:rsidP="001C0A5B">
      <w:pPr>
        <w:bidi/>
        <w:rPr>
          <w:rFonts w:cs="David" w:hint="cs"/>
          <w:rtl/>
        </w:rPr>
      </w:pPr>
    </w:p>
    <w:p w14:paraId="11479CAB" w14:textId="77777777" w:rsidR="001C0A5B" w:rsidRPr="001C0A5B" w:rsidRDefault="001C0A5B" w:rsidP="001C0A5B">
      <w:pPr>
        <w:bidi/>
        <w:rPr>
          <w:rFonts w:cs="David" w:hint="cs"/>
          <w:rtl/>
        </w:rPr>
      </w:pPr>
      <w:r w:rsidRPr="001C0A5B">
        <w:rPr>
          <w:rFonts w:cs="David" w:hint="cs"/>
          <w:rtl/>
        </w:rPr>
        <w:tab/>
        <w:t xml:space="preserve">9 בעד, 9 נגד, אין נמנעים. לפיכך אני קובעת שהצעת החוק לא קיבלה פטור מחובת הנחה. </w:t>
      </w:r>
    </w:p>
    <w:p w14:paraId="0352060B" w14:textId="77777777" w:rsidR="001C0A5B" w:rsidRPr="001C0A5B" w:rsidRDefault="001C0A5B" w:rsidP="001C0A5B">
      <w:pPr>
        <w:bidi/>
        <w:rPr>
          <w:rFonts w:cs="David" w:hint="cs"/>
          <w:rtl/>
        </w:rPr>
      </w:pPr>
    </w:p>
    <w:p w14:paraId="7CBE9721" w14:textId="77777777" w:rsidR="001C0A5B" w:rsidRPr="001C0A5B" w:rsidRDefault="001C0A5B" w:rsidP="001C0A5B">
      <w:pPr>
        <w:bidi/>
        <w:jc w:val="center"/>
        <w:rPr>
          <w:rFonts w:cs="David" w:hint="cs"/>
          <w:b/>
          <w:bCs/>
          <w:u w:val="single"/>
          <w:rtl/>
        </w:rPr>
      </w:pPr>
      <w:r w:rsidRPr="001C0A5B">
        <w:rPr>
          <w:rFonts w:cs="David"/>
          <w:u w:val="single"/>
          <w:rtl/>
        </w:rPr>
        <w:br w:type="page"/>
      </w:r>
      <w:r w:rsidRPr="001C0A5B">
        <w:rPr>
          <w:rFonts w:cs="David" w:hint="cs"/>
          <w:b/>
          <w:bCs/>
          <w:rtl/>
        </w:rPr>
        <w:t xml:space="preserve">ב2. בקשת חברי הכנסת להקדמת הדיון בהצעת חוק קליטת חיילים משוחררים (תיקון </w:t>
      </w:r>
      <w:r w:rsidRPr="001C0A5B">
        <w:rPr>
          <w:rFonts w:cs="David"/>
          <w:b/>
          <w:bCs/>
          <w:rtl/>
        </w:rPr>
        <w:t>–</w:t>
      </w:r>
      <w:r w:rsidRPr="001C0A5B">
        <w:rPr>
          <w:rFonts w:cs="David" w:hint="cs"/>
          <w:b/>
          <w:bCs/>
          <w:rtl/>
        </w:rPr>
        <w:t xml:space="preserve"> הטבות במוסדות אקדמיים, במכינות קדם-אקדמיות ובמוסדות להכשרה מקצועית), התשס"ז-2006, </w:t>
      </w:r>
      <w:r w:rsidRPr="001C0A5B">
        <w:rPr>
          <w:rFonts w:cs="David" w:hint="cs"/>
          <w:b/>
          <w:bCs/>
          <w:u w:val="single"/>
          <w:rtl/>
        </w:rPr>
        <w:t>הצעת חבר הכנסת גלעד ארדן (פ/17/1759)</w:t>
      </w:r>
    </w:p>
    <w:p w14:paraId="36B8C39A" w14:textId="77777777" w:rsidR="001C0A5B" w:rsidRPr="001C0A5B" w:rsidRDefault="001C0A5B" w:rsidP="001C0A5B">
      <w:pPr>
        <w:bidi/>
        <w:rPr>
          <w:rFonts w:cs="David" w:hint="cs"/>
          <w:u w:val="single"/>
          <w:rtl/>
        </w:rPr>
      </w:pPr>
    </w:p>
    <w:p w14:paraId="6934CA07" w14:textId="77777777" w:rsidR="001C0A5B" w:rsidRPr="001C0A5B" w:rsidRDefault="001C0A5B" w:rsidP="001C0A5B">
      <w:pPr>
        <w:bidi/>
        <w:rPr>
          <w:rFonts w:cs="David" w:hint="cs"/>
          <w:rtl/>
        </w:rPr>
      </w:pPr>
      <w:r w:rsidRPr="001C0A5B">
        <w:rPr>
          <w:rFonts w:cs="David" w:hint="cs"/>
          <w:u w:val="single"/>
          <w:rtl/>
        </w:rPr>
        <w:t>היו"ר רוחמה אברהם:</w:t>
      </w:r>
    </w:p>
    <w:p w14:paraId="29375BA4" w14:textId="77777777" w:rsidR="001C0A5B" w:rsidRPr="001C0A5B" w:rsidRDefault="001C0A5B" w:rsidP="001C0A5B">
      <w:pPr>
        <w:bidi/>
        <w:rPr>
          <w:rFonts w:cs="David" w:hint="cs"/>
          <w:rtl/>
        </w:rPr>
      </w:pPr>
    </w:p>
    <w:p w14:paraId="4BC36809" w14:textId="77777777" w:rsidR="001C0A5B" w:rsidRPr="001C0A5B" w:rsidRDefault="001C0A5B" w:rsidP="001C0A5B">
      <w:pPr>
        <w:bidi/>
        <w:rPr>
          <w:rFonts w:cs="David" w:hint="cs"/>
          <w:rtl/>
        </w:rPr>
      </w:pPr>
      <w:r w:rsidRPr="001C0A5B">
        <w:rPr>
          <w:rFonts w:cs="David" w:hint="cs"/>
          <w:rtl/>
        </w:rPr>
        <w:tab/>
        <w:t xml:space="preserve">אנחנו עוברים להצעת חבר הכנסת גלעד ארדן, הצעת חוק קליטת חיילים משוחררים (תיקון </w:t>
      </w:r>
      <w:r w:rsidRPr="001C0A5B">
        <w:rPr>
          <w:rFonts w:cs="David"/>
          <w:rtl/>
        </w:rPr>
        <w:t>–</w:t>
      </w:r>
      <w:r w:rsidRPr="001C0A5B">
        <w:rPr>
          <w:rFonts w:cs="David" w:hint="cs"/>
          <w:rtl/>
        </w:rPr>
        <w:t xml:space="preserve"> הטבות במוסדות אקדמיים, במכינות קדם-אקדמיות ובמוסדות להכשרה מקצועית), התשס"ז-2006. חבר הכנסת ארדן, בבקשה. </w:t>
      </w:r>
    </w:p>
    <w:p w14:paraId="227B09B9" w14:textId="77777777" w:rsidR="001C0A5B" w:rsidRPr="001C0A5B" w:rsidRDefault="001C0A5B" w:rsidP="001C0A5B">
      <w:pPr>
        <w:bidi/>
        <w:rPr>
          <w:rFonts w:cs="David" w:hint="cs"/>
          <w:rtl/>
        </w:rPr>
      </w:pPr>
    </w:p>
    <w:p w14:paraId="6530B9A0" w14:textId="77777777" w:rsidR="001C0A5B" w:rsidRPr="001C0A5B" w:rsidRDefault="001C0A5B" w:rsidP="001C0A5B">
      <w:pPr>
        <w:bidi/>
        <w:rPr>
          <w:rFonts w:cs="David" w:hint="cs"/>
          <w:rtl/>
        </w:rPr>
      </w:pPr>
      <w:r w:rsidRPr="001C0A5B">
        <w:rPr>
          <w:rFonts w:cs="David" w:hint="cs"/>
          <w:u w:val="single"/>
          <w:rtl/>
        </w:rPr>
        <w:t>גלעד ארדן:</w:t>
      </w:r>
    </w:p>
    <w:p w14:paraId="194E0A8A" w14:textId="77777777" w:rsidR="001C0A5B" w:rsidRPr="001C0A5B" w:rsidRDefault="001C0A5B" w:rsidP="001C0A5B">
      <w:pPr>
        <w:bidi/>
        <w:rPr>
          <w:rFonts w:cs="David" w:hint="cs"/>
          <w:rtl/>
        </w:rPr>
      </w:pPr>
    </w:p>
    <w:p w14:paraId="61F71AAF" w14:textId="77777777" w:rsidR="001C0A5B" w:rsidRPr="001C0A5B" w:rsidRDefault="001C0A5B" w:rsidP="001C0A5B">
      <w:pPr>
        <w:bidi/>
        <w:rPr>
          <w:rFonts w:cs="David" w:hint="cs"/>
          <w:rtl/>
        </w:rPr>
      </w:pPr>
      <w:r w:rsidRPr="001C0A5B">
        <w:rPr>
          <w:rFonts w:cs="David" w:hint="cs"/>
          <w:rtl/>
        </w:rPr>
        <w:tab/>
        <w:t xml:space="preserve">אני רוצה להקדים ולומר, שהגעתי לסיכום עם יושב-ראש הקואליציה שאם הוועדה תחליט לפטור את ההצעה הזאת מחובת הנחה, אני לא אעלה אותה בכנסת עד שהממשלה לא תקבע את עמדתה לגבי ההצעה. </w:t>
      </w:r>
    </w:p>
    <w:p w14:paraId="5FC7A182" w14:textId="77777777" w:rsidR="001C0A5B" w:rsidRPr="001C0A5B" w:rsidRDefault="001C0A5B" w:rsidP="001C0A5B">
      <w:pPr>
        <w:bidi/>
        <w:rPr>
          <w:rFonts w:cs="David" w:hint="cs"/>
          <w:rtl/>
        </w:rPr>
      </w:pPr>
    </w:p>
    <w:p w14:paraId="088BF4B0" w14:textId="77777777" w:rsidR="001C0A5B" w:rsidRPr="001C0A5B" w:rsidRDefault="001C0A5B" w:rsidP="001C0A5B">
      <w:pPr>
        <w:bidi/>
        <w:rPr>
          <w:rFonts w:cs="David" w:hint="cs"/>
          <w:i/>
          <w:iCs/>
          <w:rtl/>
        </w:rPr>
      </w:pPr>
      <w:r w:rsidRPr="001C0A5B">
        <w:rPr>
          <w:rFonts w:cs="David" w:hint="cs"/>
          <w:u w:val="single"/>
          <w:rtl/>
        </w:rPr>
        <w:t>קולט אביטל:</w:t>
      </w:r>
    </w:p>
    <w:p w14:paraId="7C36AC19" w14:textId="77777777" w:rsidR="001C0A5B" w:rsidRPr="001C0A5B" w:rsidRDefault="001C0A5B" w:rsidP="001C0A5B">
      <w:pPr>
        <w:bidi/>
        <w:rPr>
          <w:rFonts w:cs="David" w:hint="cs"/>
          <w:i/>
          <w:iCs/>
          <w:rtl/>
        </w:rPr>
      </w:pPr>
    </w:p>
    <w:p w14:paraId="587522B5" w14:textId="77777777" w:rsidR="001C0A5B" w:rsidRPr="001C0A5B" w:rsidRDefault="001C0A5B" w:rsidP="001C0A5B">
      <w:pPr>
        <w:bidi/>
        <w:rPr>
          <w:rFonts w:cs="David" w:hint="cs"/>
          <w:rtl/>
        </w:rPr>
      </w:pPr>
      <w:r w:rsidRPr="001C0A5B">
        <w:rPr>
          <w:rFonts w:cs="David" w:hint="cs"/>
          <w:i/>
          <w:iCs/>
          <w:rtl/>
        </w:rPr>
        <w:tab/>
        <w:t xml:space="preserve"> </w:t>
      </w:r>
      <w:r w:rsidRPr="001C0A5B">
        <w:rPr>
          <w:rFonts w:cs="David" w:hint="cs"/>
          <w:rtl/>
        </w:rPr>
        <w:t>אם כך מה הדחיפות?</w:t>
      </w:r>
    </w:p>
    <w:p w14:paraId="20C15BB0" w14:textId="77777777" w:rsidR="001C0A5B" w:rsidRPr="001C0A5B" w:rsidRDefault="001C0A5B" w:rsidP="001C0A5B">
      <w:pPr>
        <w:bidi/>
        <w:rPr>
          <w:rFonts w:cs="David" w:hint="cs"/>
          <w:rtl/>
        </w:rPr>
      </w:pPr>
    </w:p>
    <w:p w14:paraId="34E731ED" w14:textId="77777777" w:rsidR="001C0A5B" w:rsidRPr="001C0A5B" w:rsidRDefault="001C0A5B" w:rsidP="001C0A5B">
      <w:pPr>
        <w:bidi/>
        <w:rPr>
          <w:rFonts w:cs="David" w:hint="cs"/>
          <w:rtl/>
        </w:rPr>
      </w:pPr>
      <w:r w:rsidRPr="001C0A5B">
        <w:rPr>
          <w:rFonts w:cs="David" w:hint="cs"/>
          <w:u w:val="single"/>
          <w:rtl/>
        </w:rPr>
        <w:t>גלעד ארדן:</w:t>
      </w:r>
    </w:p>
    <w:p w14:paraId="24731369" w14:textId="77777777" w:rsidR="001C0A5B" w:rsidRPr="001C0A5B" w:rsidRDefault="001C0A5B" w:rsidP="001C0A5B">
      <w:pPr>
        <w:bidi/>
        <w:rPr>
          <w:rFonts w:cs="David" w:hint="cs"/>
          <w:rtl/>
        </w:rPr>
      </w:pPr>
    </w:p>
    <w:p w14:paraId="6DBC7377" w14:textId="77777777" w:rsidR="001C0A5B" w:rsidRPr="001C0A5B" w:rsidRDefault="001C0A5B" w:rsidP="001C0A5B">
      <w:pPr>
        <w:bidi/>
        <w:rPr>
          <w:rFonts w:cs="David" w:hint="cs"/>
          <w:rtl/>
        </w:rPr>
      </w:pPr>
      <w:r w:rsidRPr="001C0A5B">
        <w:rPr>
          <w:rFonts w:cs="David" w:hint="cs"/>
          <w:rtl/>
        </w:rPr>
        <w:tab/>
        <w:t xml:space="preserve"> יש דחיפות, כי במקום להמתין 45 יום אפשר לצמצם את זה לשבוע. </w:t>
      </w:r>
    </w:p>
    <w:p w14:paraId="71A691A4" w14:textId="77777777" w:rsidR="001C0A5B" w:rsidRPr="001C0A5B" w:rsidRDefault="001C0A5B" w:rsidP="001C0A5B">
      <w:pPr>
        <w:bidi/>
        <w:rPr>
          <w:rFonts w:cs="David" w:hint="cs"/>
          <w:rtl/>
        </w:rPr>
      </w:pPr>
    </w:p>
    <w:p w14:paraId="1E2E32B2" w14:textId="77777777" w:rsidR="001C0A5B" w:rsidRPr="001C0A5B" w:rsidRDefault="001C0A5B" w:rsidP="001C0A5B">
      <w:pPr>
        <w:pStyle w:val="Heading5"/>
        <w:jc w:val="left"/>
        <w:rPr>
          <w:rFonts w:hint="cs"/>
          <w:rtl/>
        </w:rPr>
      </w:pPr>
      <w:r w:rsidRPr="001C0A5B">
        <w:rPr>
          <w:rFonts w:hint="cs"/>
          <w:u w:val="single"/>
          <w:rtl/>
        </w:rPr>
        <w:t>אביגדור יצחקי:</w:t>
      </w:r>
    </w:p>
    <w:p w14:paraId="6D5BA2B7" w14:textId="77777777" w:rsidR="001C0A5B" w:rsidRPr="001C0A5B" w:rsidRDefault="001C0A5B" w:rsidP="001C0A5B">
      <w:pPr>
        <w:pStyle w:val="Heading5"/>
        <w:jc w:val="left"/>
        <w:rPr>
          <w:rFonts w:hint="cs"/>
          <w:rtl/>
        </w:rPr>
      </w:pPr>
    </w:p>
    <w:p w14:paraId="6F7E2E54" w14:textId="77777777" w:rsidR="001C0A5B" w:rsidRPr="001C0A5B" w:rsidRDefault="001C0A5B" w:rsidP="001C0A5B">
      <w:pPr>
        <w:bidi/>
        <w:rPr>
          <w:rFonts w:cs="David" w:hint="cs"/>
          <w:rtl/>
        </w:rPr>
      </w:pPr>
      <w:r w:rsidRPr="001C0A5B">
        <w:rPr>
          <w:rFonts w:cs="David" w:hint="cs"/>
          <w:rtl/>
        </w:rPr>
        <w:tab/>
        <w:t xml:space="preserve"> ועדת שרים לחקיקה לא דנה במי שאין לו פטור מחובת הנחה לפני 45 יום. </w:t>
      </w:r>
    </w:p>
    <w:p w14:paraId="56C4436D" w14:textId="77777777" w:rsidR="001C0A5B" w:rsidRPr="001C0A5B" w:rsidRDefault="001C0A5B" w:rsidP="001C0A5B">
      <w:pPr>
        <w:bidi/>
        <w:rPr>
          <w:rFonts w:cs="David" w:hint="cs"/>
          <w:rtl/>
        </w:rPr>
      </w:pPr>
    </w:p>
    <w:p w14:paraId="425B90A1" w14:textId="77777777" w:rsidR="001C0A5B" w:rsidRPr="001C0A5B" w:rsidRDefault="001C0A5B" w:rsidP="001C0A5B">
      <w:pPr>
        <w:bidi/>
        <w:rPr>
          <w:rFonts w:cs="David" w:hint="cs"/>
          <w:rtl/>
        </w:rPr>
      </w:pPr>
      <w:r w:rsidRPr="001C0A5B">
        <w:rPr>
          <w:rFonts w:cs="David" w:hint="cs"/>
          <w:u w:val="single"/>
          <w:rtl/>
        </w:rPr>
        <w:t>גלעד ארדן:</w:t>
      </w:r>
    </w:p>
    <w:p w14:paraId="4DC836C5" w14:textId="77777777" w:rsidR="001C0A5B" w:rsidRPr="001C0A5B" w:rsidRDefault="001C0A5B" w:rsidP="001C0A5B">
      <w:pPr>
        <w:bidi/>
        <w:rPr>
          <w:rFonts w:cs="David" w:hint="cs"/>
          <w:rtl/>
        </w:rPr>
      </w:pPr>
    </w:p>
    <w:p w14:paraId="14EA0BF2" w14:textId="77777777" w:rsidR="001C0A5B" w:rsidRPr="001C0A5B" w:rsidRDefault="001C0A5B" w:rsidP="001C0A5B">
      <w:pPr>
        <w:bidi/>
        <w:rPr>
          <w:rFonts w:cs="David" w:hint="cs"/>
          <w:rtl/>
        </w:rPr>
      </w:pPr>
      <w:r w:rsidRPr="001C0A5B">
        <w:rPr>
          <w:rFonts w:cs="David" w:hint="cs"/>
          <w:rtl/>
        </w:rPr>
        <w:tab/>
        <w:t xml:space="preserve">היתה החלטה של בית המשפט המחוזי בחיפה, שפסל את הקריטריונים של אוניברסיטת חיפה למתן מעונות. בין השיקולים של אוניברסיטת חיפה למי לתת מעונות כשהיא מדרגת יש המרחק מהאוניברסיטה ועוד קריטריונים שונים, ביניהם גם הנושא של שירות צבאי או שירות לאומי. בית המשפט אמר, שכיוון שחוק חיילים משוחררים לא אומר במפורש שאפשר להעניק נקודות זכות בגין שירות לאומי או צבאי ולהתחשב בזה בהעדפה למעונות, הוא פוסל את הקריטריון הזה. היום יש סיטואציה שיש סטודנטים שגם אם מתפנים מקומות במעונות הם לא יכולים לקבל אותם בגלל הקריטריון הזה שנפסל. לכן אני מבקש להוסיף בחוק חיילים משוחררים גם את העניין של המעונות כמתן הטבה למי ששירת בשירות צבאי או שירות לאומי. </w:t>
      </w:r>
    </w:p>
    <w:p w14:paraId="71D8F75C" w14:textId="77777777" w:rsidR="001C0A5B" w:rsidRPr="001C0A5B" w:rsidRDefault="001C0A5B" w:rsidP="001C0A5B">
      <w:pPr>
        <w:bidi/>
        <w:rPr>
          <w:rFonts w:cs="David" w:hint="cs"/>
          <w:rtl/>
        </w:rPr>
      </w:pPr>
    </w:p>
    <w:p w14:paraId="2B968A52" w14:textId="77777777" w:rsidR="001C0A5B" w:rsidRPr="001C0A5B" w:rsidRDefault="001C0A5B" w:rsidP="001C0A5B">
      <w:pPr>
        <w:bidi/>
        <w:rPr>
          <w:rFonts w:cs="David" w:hint="cs"/>
          <w:i/>
          <w:iCs/>
          <w:rtl/>
        </w:rPr>
      </w:pPr>
      <w:r w:rsidRPr="001C0A5B">
        <w:rPr>
          <w:rFonts w:cs="David" w:hint="cs"/>
          <w:u w:val="single"/>
          <w:rtl/>
        </w:rPr>
        <w:t>קולט אביטל:</w:t>
      </w:r>
    </w:p>
    <w:p w14:paraId="4945360B" w14:textId="77777777" w:rsidR="001C0A5B" w:rsidRPr="001C0A5B" w:rsidRDefault="001C0A5B" w:rsidP="001C0A5B">
      <w:pPr>
        <w:bidi/>
        <w:rPr>
          <w:rFonts w:cs="David" w:hint="cs"/>
          <w:i/>
          <w:iCs/>
          <w:rtl/>
        </w:rPr>
      </w:pPr>
    </w:p>
    <w:p w14:paraId="7F371E0E" w14:textId="77777777" w:rsidR="001C0A5B" w:rsidRPr="001C0A5B" w:rsidRDefault="001C0A5B" w:rsidP="001C0A5B">
      <w:pPr>
        <w:bidi/>
        <w:ind w:firstLine="567"/>
        <w:rPr>
          <w:rFonts w:cs="David" w:hint="cs"/>
          <w:rtl/>
        </w:rPr>
      </w:pPr>
      <w:r w:rsidRPr="001C0A5B">
        <w:rPr>
          <w:rFonts w:cs="David" w:hint="cs"/>
          <w:rtl/>
        </w:rPr>
        <w:t>משרד החינוך לא יכול להוציא את תקנות?</w:t>
      </w:r>
    </w:p>
    <w:p w14:paraId="00890C08" w14:textId="77777777" w:rsidR="001C0A5B" w:rsidRPr="001C0A5B" w:rsidRDefault="001C0A5B" w:rsidP="001C0A5B">
      <w:pPr>
        <w:bidi/>
        <w:rPr>
          <w:rFonts w:cs="David" w:hint="cs"/>
          <w:rtl/>
        </w:rPr>
      </w:pPr>
    </w:p>
    <w:p w14:paraId="249F35A5" w14:textId="77777777" w:rsidR="001C0A5B" w:rsidRPr="001C0A5B" w:rsidRDefault="001C0A5B" w:rsidP="001C0A5B">
      <w:pPr>
        <w:bidi/>
        <w:rPr>
          <w:rFonts w:cs="David" w:hint="cs"/>
          <w:rtl/>
        </w:rPr>
      </w:pPr>
      <w:r w:rsidRPr="001C0A5B">
        <w:rPr>
          <w:rFonts w:cs="David" w:hint="cs"/>
          <w:u w:val="single"/>
          <w:rtl/>
        </w:rPr>
        <w:t>גלעד ארדן:</w:t>
      </w:r>
    </w:p>
    <w:p w14:paraId="0AD9D143" w14:textId="77777777" w:rsidR="001C0A5B" w:rsidRPr="001C0A5B" w:rsidRDefault="001C0A5B" w:rsidP="001C0A5B">
      <w:pPr>
        <w:bidi/>
        <w:rPr>
          <w:rFonts w:cs="David" w:hint="cs"/>
          <w:rtl/>
        </w:rPr>
      </w:pPr>
    </w:p>
    <w:p w14:paraId="613DBFE8" w14:textId="77777777" w:rsidR="001C0A5B" w:rsidRPr="001C0A5B" w:rsidRDefault="001C0A5B" w:rsidP="001C0A5B">
      <w:pPr>
        <w:bidi/>
        <w:rPr>
          <w:rFonts w:cs="David" w:hint="cs"/>
          <w:rtl/>
        </w:rPr>
      </w:pPr>
      <w:r w:rsidRPr="001C0A5B">
        <w:rPr>
          <w:rFonts w:cs="David" w:hint="cs"/>
          <w:rtl/>
        </w:rPr>
        <w:tab/>
        <w:t xml:space="preserve"> לא, הוא לא יכול. </w:t>
      </w:r>
    </w:p>
    <w:p w14:paraId="18F81132" w14:textId="77777777" w:rsidR="001C0A5B" w:rsidRPr="001C0A5B" w:rsidRDefault="001C0A5B" w:rsidP="001C0A5B">
      <w:pPr>
        <w:bidi/>
        <w:rPr>
          <w:rFonts w:cs="David" w:hint="cs"/>
          <w:rtl/>
        </w:rPr>
      </w:pPr>
    </w:p>
    <w:p w14:paraId="7FB86827" w14:textId="77777777" w:rsidR="001C0A5B" w:rsidRPr="001C0A5B" w:rsidRDefault="001C0A5B" w:rsidP="001C0A5B">
      <w:pPr>
        <w:bidi/>
        <w:rPr>
          <w:rFonts w:cs="David" w:hint="cs"/>
          <w:rtl/>
        </w:rPr>
      </w:pPr>
      <w:r w:rsidRPr="001C0A5B">
        <w:rPr>
          <w:rFonts w:cs="David" w:hint="cs"/>
          <w:u w:val="single"/>
          <w:rtl/>
        </w:rPr>
        <w:t>היו"ר רוחמה אברהם:</w:t>
      </w:r>
    </w:p>
    <w:p w14:paraId="60809AD3" w14:textId="77777777" w:rsidR="001C0A5B" w:rsidRPr="001C0A5B" w:rsidRDefault="001C0A5B" w:rsidP="001C0A5B">
      <w:pPr>
        <w:bidi/>
        <w:rPr>
          <w:rFonts w:cs="David" w:hint="cs"/>
          <w:rtl/>
        </w:rPr>
      </w:pPr>
    </w:p>
    <w:p w14:paraId="40C077D4" w14:textId="77777777" w:rsidR="001C0A5B" w:rsidRPr="001C0A5B" w:rsidRDefault="001C0A5B" w:rsidP="001C0A5B">
      <w:pPr>
        <w:bidi/>
        <w:rPr>
          <w:rFonts w:cs="David" w:hint="cs"/>
          <w:rtl/>
        </w:rPr>
      </w:pPr>
      <w:r w:rsidRPr="001C0A5B">
        <w:rPr>
          <w:rFonts w:cs="David" w:hint="cs"/>
          <w:rtl/>
        </w:rPr>
        <w:tab/>
        <w:t>למה זה דחוף?</w:t>
      </w:r>
    </w:p>
    <w:p w14:paraId="32C1DE6D" w14:textId="77777777" w:rsidR="001C0A5B" w:rsidRPr="001C0A5B" w:rsidRDefault="001C0A5B" w:rsidP="001C0A5B">
      <w:pPr>
        <w:bidi/>
        <w:rPr>
          <w:rFonts w:cs="David" w:hint="cs"/>
          <w:rtl/>
        </w:rPr>
      </w:pPr>
    </w:p>
    <w:p w14:paraId="527ED057" w14:textId="77777777" w:rsidR="001C0A5B" w:rsidRPr="001C0A5B" w:rsidRDefault="001C0A5B" w:rsidP="001C0A5B">
      <w:pPr>
        <w:bidi/>
        <w:rPr>
          <w:rFonts w:cs="David" w:hint="cs"/>
          <w:rtl/>
        </w:rPr>
      </w:pPr>
      <w:r w:rsidRPr="001C0A5B">
        <w:rPr>
          <w:rFonts w:cs="David" w:hint="cs"/>
          <w:u w:val="single"/>
          <w:rtl/>
        </w:rPr>
        <w:t>גלעד ארדן:</w:t>
      </w:r>
    </w:p>
    <w:p w14:paraId="660B8427" w14:textId="77777777" w:rsidR="001C0A5B" w:rsidRPr="001C0A5B" w:rsidRDefault="001C0A5B" w:rsidP="001C0A5B">
      <w:pPr>
        <w:bidi/>
        <w:rPr>
          <w:rFonts w:cs="David" w:hint="cs"/>
          <w:rtl/>
        </w:rPr>
      </w:pPr>
    </w:p>
    <w:p w14:paraId="62D9B13F" w14:textId="77777777" w:rsidR="001C0A5B" w:rsidRPr="001C0A5B" w:rsidRDefault="001C0A5B" w:rsidP="001C0A5B">
      <w:pPr>
        <w:bidi/>
        <w:rPr>
          <w:rFonts w:cs="David" w:hint="cs"/>
          <w:rtl/>
        </w:rPr>
      </w:pPr>
      <w:r w:rsidRPr="001C0A5B">
        <w:rPr>
          <w:rFonts w:cs="David" w:hint="cs"/>
          <w:rtl/>
        </w:rPr>
        <w:tab/>
        <w:t xml:space="preserve">זה דחוף בגלל שהאוניברסיטאות, עד להחלטת אותו בית-משפט מחוזי, היו נותנות נקודות זכות לחיילים משוחררים או לבני ובנות שירות לאומי, יש מספר מצומצם של מעונות ויש הרבה סטודנטים. אחד הקריטריונים היה גם שירות צבאי או לאומי. הקריטריון הזה נפסל על-ידי בית המשפט המחוזי בחיפה, ואני מבקש לאפשר לאוניברסיטאות ולמשרד החינוך כן להחיל את הקריטריון הזה. </w:t>
      </w:r>
    </w:p>
    <w:p w14:paraId="54719900" w14:textId="77777777" w:rsidR="001C0A5B" w:rsidRPr="001C0A5B" w:rsidRDefault="001C0A5B" w:rsidP="001C0A5B">
      <w:pPr>
        <w:bidi/>
        <w:rPr>
          <w:rFonts w:cs="David" w:hint="cs"/>
          <w:rtl/>
        </w:rPr>
      </w:pPr>
    </w:p>
    <w:p w14:paraId="25076A0C" w14:textId="77777777" w:rsidR="001C0A5B" w:rsidRPr="001C0A5B" w:rsidRDefault="001C0A5B" w:rsidP="001C0A5B">
      <w:pPr>
        <w:bidi/>
        <w:rPr>
          <w:rFonts w:cs="David" w:hint="cs"/>
          <w:rtl/>
        </w:rPr>
      </w:pPr>
      <w:r w:rsidRPr="001C0A5B">
        <w:rPr>
          <w:rFonts w:cs="David" w:hint="cs"/>
          <w:u w:val="single"/>
          <w:rtl/>
        </w:rPr>
        <w:t>היו"ר רוחמה אברהם:</w:t>
      </w:r>
    </w:p>
    <w:p w14:paraId="287C080E" w14:textId="77777777" w:rsidR="001C0A5B" w:rsidRPr="001C0A5B" w:rsidRDefault="001C0A5B" w:rsidP="001C0A5B">
      <w:pPr>
        <w:bidi/>
        <w:rPr>
          <w:rFonts w:cs="David" w:hint="cs"/>
          <w:rtl/>
        </w:rPr>
      </w:pPr>
    </w:p>
    <w:p w14:paraId="394DD5AE" w14:textId="77777777" w:rsidR="001C0A5B" w:rsidRPr="001C0A5B" w:rsidRDefault="001C0A5B" w:rsidP="001C0A5B">
      <w:pPr>
        <w:bidi/>
        <w:rPr>
          <w:rFonts w:cs="David" w:hint="cs"/>
          <w:rtl/>
        </w:rPr>
      </w:pPr>
      <w:r w:rsidRPr="001C0A5B">
        <w:rPr>
          <w:rFonts w:cs="David" w:hint="cs"/>
          <w:rtl/>
        </w:rPr>
        <w:tab/>
        <w:t>אני עוברת להצבעה. מי בעד לפטור את הצעתו של חבר הכנסת גלעד ארדן מחובת הנחה? מי נגד? מי נמנע?</w:t>
      </w:r>
    </w:p>
    <w:p w14:paraId="7A0B50D2" w14:textId="77777777" w:rsidR="001C0A5B" w:rsidRPr="001C0A5B" w:rsidRDefault="001C0A5B" w:rsidP="001C0A5B">
      <w:pPr>
        <w:bidi/>
        <w:rPr>
          <w:rFonts w:cs="David" w:hint="cs"/>
          <w:rtl/>
        </w:rPr>
      </w:pPr>
    </w:p>
    <w:p w14:paraId="1F28759D" w14:textId="77777777" w:rsidR="001C0A5B" w:rsidRPr="001C0A5B" w:rsidRDefault="001C0A5B" w:rsidP="001C0A5B">
      <w:pPr>
        <w:bidi/>
        <w:jc w:val="center"/>
        <w:rPr>
          <w:rFonts w:cs="David" w:hint="cs"/>
          <w:rtl/>
        </w:rPr>
      </w:pPr>
      <w:r w:rsidRPr="001C0A5B">
        <w:rPr>
          <w:rFonts w:cs="David" w:hint="cs"/>
          <w:rtl/>
        </w:rPr>
        <w:t>ה צ ב ע ה</w:t>
      </w:r>
    </w:p>
    <w:p w14:paraId="6E34BC1C" w14:textId="77777777" w:rsidR="001C0A5B" w:rsidRPr="001C0A5B" w:rsidRDefault="001C0A5B" w:rsidP="001C0A5B">
      <w:pPr>
        <w:bidi/>
        <w:jc w:val="center"/>
        <w:rPr>
          <w:rFonts w:cs="David" w:hint="cs"/>
          <w:rtl/>
        </w:rPr>
      </w:pPr>
      <w:r w:rsidRPr="001C0A5B">
        <w:rPr>
          <w:rFonts w:cs="David" w:hint="cs"/>
          <w:rtl/>
        </w:rPr>
        <w:t xml:space="preserve">בעד </w:t>
      </w:r>
      <w:r w:rsidRPr="001C0A5B">
        <w:rPr>
          <w:rFonts w:cs="David"/>
          <w:rtl/>
        </w:rPr>
        <w:t>–</w:t>
      </w:r>
      <w:r w:rsidRPr="001C0A5B">
        <w:rPr>
          <w:rFonts w:cs="David" w:hint="cs"/>
          <w:rtl/>
        </w:rPr>
        <w:t xml:space="preserve"> 11</w:t>
      </w:r>
    </w:p>
    <w:p w14:paraId="78216139" w14:textId="77777777" w:rsidR="001C0A5B" w:rsidRPr="001C0A5B" w:rsidRDefault="001C0A5B" w:rsidP="001C0A5B">
      <w:pPr>
        <w:bidi/>
        <w:jc w:val="center"/>
        <w:rPr>
          <w:rFonts w:cs="David" w:hint="cs"/>
          <w:rtl/>
        </w:rPr>
      </w:pPr>
      <w:r w:rsidRPr="001C0A5B">
        <w:rPr>
          <w:rFonts w:cs="David" w:hint="cs"/>
          <w:rtl/>
        </w:rPr>
        <w:t xml:space="preserve">נגד </w:t>
      </w:r>
      <w:r w:rsidRPr="001C0A5B">
        <w:rPr>
          <w:rFonts w:cs="David"/>
          <w:rtl/>
        </w:rPr>
        <w:t>–</w:t>
      </w:r>
      <w:r w:rsidRPr="001C0A5B">
        <w:rPr>
          <w:rFonts w:cs="David" w:hint="cs"/>
          <w:rtl/>
        </w:rPr>
        <w:t xml:space="preserve"> 2</w:t>
      </w:r>
    </w:p>
    <w:p w14:paraId="339BCD01" w14:textId="77777777" w:rsidR="001C0A5B" w:rsidRPr="001C0A5B" w:rsidRDefault="001C0A5B" w:rsidP="001C0A5B">
      <w:pPr>
        <w:bidi/>
        <w:jc w:val="center"/>
        <w:rPr>
          <w:rFonts w:cs="David" w:hint="cs"/>
          <w:rtl/>
        </w:rPr>
      </w:pPr>
      <w:r w:rsidRPr="001C0A5B">
        <w:rPr>
          <w:rFonts w:cs="David" w:hint="cs"/>
          <w:rtl/>
        </w:rPr>
        <w:t xml:space="preserve">נמנעים </w:t>
      </w:r>
      <w:r w:rsidRPr="001C0A5B">
        <w:rPr>
          <w:rFonts w:cs="David"/>
          <w:rtl/>
        </w:rPr>
        <w:t>–</w:t>
      </w:r>
      <w:r w:rsidRPr="001C0A5B">
        <w:rPr>
          <w:rFonts w:cs="David" w:hint="cs"/>
          <w:rtl/>
        </w:rPr>
        <w:t xml:space="preserve"> 1</w:t>
      </w:r>
    </w:p>
    <w:p w14:paraId="7B147E98" w14:textId="77777777" w:rsidR="001C0A5B" w:rsidRPr="001C0A5B" w:rsidRDefault="001C0A5B" w:rsidP="001C0A5B">
      <w:pPr>
        <w:bidi/>
        <w:rPr>
          <w:rFonts w:cs="David" w:hint="cs"/>
          <w:rtl/>
        </w:rPr>
      </w:pPr>
    </w:p>
    <w:p w14:paraId="5C498840" w14:textId="77777777" w:rsidR="001C0A5B" w:rsidRPr="001C0A5B" w:rsidRDefault="001C0A5B" w:rsidP="001C0A5B">
      <w:pPr>
        <w:bidi/>
        <w:ind w:firstLine="567"/>
        <w:rPr>
          <w:rFonts w:cs="David" w:hint="cs"/>
          <w:rtl/>
        </w:rPr>
      </w:pPr>
      <w:r w:rsidRPr="001C0A5B">
        <w:rPr>
          <w:rFonts w:cs="David" w:hint="cs"/>
          <w:rtl/>
        </w:rPr>
        <w:t xml:space="preserve">11 בעד, שניים נגד ונמנע אחד. אני קובעת שהצעת חבר הכנסת ארדן קיבלה פטור מחובת הנחה. </w:t>
      </w:r>
    </w:p>
    <w:p w14:paraId="0BFCE2FC" w14:textId="77777777" w:rsidR="001C0A5B" w:rsidRPr="001C0A5B" w:rsidRDefault="001C0A5B" w:rsidP="001C0A5B">
      <w:pPr>
        <w:bidi/>
        <w:ind w:right="720"/>
        <w:jc w:val="center"/>
        <w:rPr>
          <w:rFonts w:cs="David" w:hint="cs"/>
          <w:b/>
          <w:bCs/>
        </w:rPr>
      </w:pPr>
      <w:r w:rsidRPr="001C0A5B">
        <w:rPr>
          <w:rFonts w:cs="David"/>
          <w:rtl/>
        </w:rPr>
        <w:br w:type="page"/>
      </w:r>
      <w:r w:rsidRPr="001C0A5B">
        <w:rPr>
          <w:rFonts w:cs="David" w:hint="cs"/>
          <w:b/>
          <w:bCs/>
          <w:rtl/>
        </w:rPr>
        <w:t xml:space="preserve">ב3. בקשת חברי הכנסת להקדמת הדיון בהצעת חוק הפיצויים לנפגעי תאונות דרכים (תיקון </w:t>
      </w:r>
      <w:r w:rsidRPr="001C0A5B">
        <w:rPr>
          <w:rFonts w:cs="David"/>
          <w:b/>
          <w:bCs/>
          <w:rtl/>
        </w:rPr>
        <w:t>–</w:t>
      </w:r>
      <w:r w:rsidRPr="001C0A5B">
        <w:rPr>
          <w:rFonts w:cs="David" w:hint="cs"/>
          <w:b/>
          <w:bCs/>
          <w:rtl/>
        </w:rPr>
        <w:t xml:space="preserve"> מספר כלי רכב המעורבים בתאונה), התשס"ז-2006, הצעת חבר הכנסת גלעד ארדן (פ/17/1801);</w:t>
      </w:r>
    </w:p>
    <w:p w14:paraId="7F9C87F4" w14:textId="77777777" w:rsidR="001C0A5B" w:rsidRPr="001C0A5B" w:rsidRDefault="001C0A5B" w:rsidP="001C0A5B">
      <w:pPr>
        <w:bidi/>
        <w:ind w:right="720"/>
        <w:jc w:val="center"/>
        <w:rPr>
          <w:rFonts w:cs="David" w:hint="cs"/>
          <w:b/>
          <w:bCs/>
          <w:u w:val="single"/>
          <w:rtl/>
        </w:rPr>
      </w:pPr>
      <w:r w:rsidRPr="001C0A5B">
        <w:rPr>
          <w:rFonts w:cs="David" w:hint="cs"/>
          <w:b/>
          <w:bCs/>
          <w:rtl/>
        </w:rPr>
        <w:t xml:space="preserve">ב4. בקשת חברי הכנסת להקדמת הדיון בהצעת חוק לתיקון פקודת ביטוח רכב מנועי </w:t>
      </w:r>
      <w:r w:rsidRPr="001C0A5B">
        <w:rPr>
          <w:rFonts w:cs="David" w:hint="cs"/>
          <w:b/>
          <w:bCs/>
          <w:u w:val="single"/>
          <w:rtl/>
        </w:rPr>
        <w:t>(ביטוח אופנועים), התשס"ז-2006, הצעת חבר הכנסת סטס מסז'ניקוב (פ/17/1784)</w:t>
      </w:r>
    </w:p>
    <w:p w14:paraId="33189480" w14:textId="77777777" w:rsidR="001C0A5B" w:rsidRPr="001C0A5B" w:rsidRDefault="001C0A5B" w:rsidP="001C0A5B">
      <w:pPr>
        <w:bidi/>
        <w:rPr>
          <w:rFonts w:cs="David"/>
          <w:rtl/>
        </w:rPr>
      </w:pPr>
    </w:p>
    <w:p w14:paraId="5105CBE4" w14:textId="77777777" w:rsidR="001C0A5B" w:rsidRPr="001C0A5B" w:rsidRDefault="001C0A5B" w:rsidP="001C0A5B">
      <w:pPr>
        <w:bidi/>
        <w:rPr>
          <w:rFonts w:cs="David" w:hint="cs"/>
          <w:rtl/>
        </w:rPr>
      </w:pPr>
      <w:r w:rsidRPr="001C0A5B">
        <w:rPr>
          <w:rFonts w:cs="David" w:hint="cs"/>
          <w:u w:val="single"/>
          <w:rtl/>
        </w:rPr>
        <w:t>היו"ר רוחמה אברהם:</w:t>
      </w:r>
    </w:p>
    <w:p w14:paraId="666BB80D" w14:textId="77777777" w:rsidR="001C0A5B" w:rsidRPr="001C0A5B" w:rsidRDefault="001C0A5B" w:rsidP="001C0A5B">
      <w:pPr>
        <w:bidi/>
        <w:rPr>
          <w:rFonts w:cs="David" w:hint="cs"/>
          <w:rtl/>
        </w:rPr>
      </w:pPr>
    </w:p>
    <w:p w14:paraId="4D80BCD7" w14:textId="77777777" w:rsidR="001C0A5B" w:rsidRPr="001C0A5B" w:rsidRDefault="001C0A5B" w:rsidP="001C0A5B">
      <w:pPr>
        <w:bidi/>
        <w:rPr>
          <w:rFonts w:cs="David" w:hint="cs"/>
          <w:rtl/>
        </w:rPr>
      </w:pPr>
      <w:r w:rsidRPr="001C0A5B">
        <w:rPr>
          <w:rFonts w:cs="David" w:hint="cs"/>
          <w:rtl/>
        </w:rPr>
        <w:tab/>
        <w:t xml:space="preserve"> אני עוברת לשתי הצעות החוק האחרונות, ויסביר אותן לפרוטוקול חבר הכנסת ארדן. כאמור, חבר הכנסת סטס מסז'ניקוב לא יכול היה להגיע והוא ביקש מחבר הכנסת ארדן שיציג את הדברים במקומו. </w:t>
      </w:r>
    </w:p>
    <w:p w14:paraId="5ED95015" w14:textId="77777777" w:rsidR="001C0A5B" w:rsidRPr="001C0A5B" w:rsidRDefault="001C0A5B" w:rsidP="001C0A5B">
      <w:pPr>
        <w:bidi/>
        <w:rPr>
          <w:rFonts w:cs="David" w:hint="cs"/>
          <w:rtl/>
        </w:rPr>
      </w:pPr>
    </w:p>
    <w:p w14:paraId="51E21683" w14:textId="77777777" w:rsidR="001C0A5B" w:rsidRPr="001C0A5B" w:rsidRDefault="001C0A5B" w:rsidP="001C0A5B">
      <w:pPr>
        <w:bidi/>
        <w:rPr>
          <w:rFonts w:cs="David" w:hint="cs"/>
          <w:rtl/>
        </w:rPr>
      </w:pPr>
      <w:r w:rsidRPr="001C0A5B">
        <w:rPr>
          <w:rFonts w:cs="David" w:hint="cs"/>
          <w:u w:val="single"/>
          <w:rtl/>
        </w:rPr>
        <w:t>גלעד ארדן:</w:t>
      </w:r>
    </w:p>
    <w:p w14:paraId="6986741B" w14:textId="77777777" w:rsidR="001C0A5B" w:rsidRPr="001C0A5B" w:rsidRDefault="001C0A5B" w:rsidP="001C0A5B">
      <w:pPr>
        <w:bidi/>
        <w:rPr>
          <w:rFonts w:cs="David" w:hint="cs"/>
          <w:rtl/>
        </w:rPr>
      </w:pPr>
    </w:p>
    <w:p w14:paraId="66212BD0" w14:textId="77777777" w:rsidR="001C0A5B" w:rsidRPr="001C0A5B" w:rsidRDefault="001C0A5B" w:rsidP="001C0A5B">
      <w:pPr>
        <w:bidi/>
        <w:rPr>
          <w:rFonts w:cs="David" w:hint="cs"/>
          <w:rtl/>
        </w:rPr>
      </w:pPr>
      <w:r w:rsidRPr="001C0A5B">
        <w:rPr>
          <w:rFonts w:cs="David" w:hint="cs"/>
          <w:rtl/>
        </w:rPr>
        <w:tab/>
        <w:t xml:space="preserve">שני החוקים האלה נועדו לאפשר לכנסת להצביע על הצעות חוק שמעט יקלו על המכה הקשה שספגו רוכבי הרכב הדו-גלגלי בגלל ההחלטה שנתקבלה בשבוע האחרון, של המפקח על הביטוח, להעלות באופן משמעותי את תעריפי ביטוח החובה לכל רוכבי הרכב הדו-גלגליים. אחת מהצעות החוק מאפשרת מעתה ואילך למכור ביטוחי חובה לרוכבי רכב דו-גלגלי, עם סעיף של השתתפות עצמית. עד היום אי-אפשר היה למכור ביטוח כזה, כי לא היה דבר כזה השתתפות עצמית. דרך אגב, החוק הזה נתמך על-ידי המפקח על הביטוח. </w:t>
      </w:r>
    </w:p>
    <w:p w14:paraId="219ABC02" w14:textId="77777777" w:rsidR="001C0A5B" w:rsidRPr="001C0A5B" w:rsidRDefault="001C0A5B" w:rsidP="001C0A5B">
      <w:pPr>
        <w:bidi/>
        <w:rPr>
          <w:rFonts w:cs="David" w:hint="cs"/>
          <w:rtl/>
        </w:rPr>
      </w:pPr>
    </w:p>
    <w:p w14:paraId="482B4C5A" w14:textId="77777777" w:rsidR="001C0A5B" w:rsidRPr="001C0A5B" w:rsidRDefault="001C0A5B" w:rsidP="001C0A5B">
      <w:pPr>
        <w:bidi/>
        <w:ind w:firstLine="567"/>
        <w:rPr>
          <w:rFonts w:cs="David" w:hint="cs"/>
          <w:rtl/>
        </w:rPr>
      </w:pPr>
      <w:r w:rsidRPr="001C0A5B">
        <w:rPr>
          <w:rFonts w:cs="David" w:hint="cs"/>
          <w:rtl/>
        </w:rPr>
        <w:t xml:space="preserve">הצעת החוק השנייה מאפשרת לשנות את האחריות. היום כאשר יש תאונה בין כלי רכב דו-גלגלי לכלי רכב ארבע-גלגלי, חברות הביטוח נושאות בנטל שווה בשווה, למרות שיש מודלים אחרים, כמו אם רכב דורס רוכב אופניים הביטוח של הרכב נושא כולו בביטוח, וזה מאפשר לא לחייב רוכבי אופניים במדינת ישראל לעשות ביטוחים. אנחנו רוצים לצמצם את העלות של ביטוח חובה של רכב דו-גלגלי, ולכן מבקשים לשנות את המאזן בין חברות הביטוח. </w:t>
      </w:r>
    </w:p>
    <w:p w14:paraId="401CF84E" w14:textId="77777777" w:rsidR="001C0A5B" w:rsidRPr="001C0A5B" w:rsidRDefault="001C0A5B" w:rsidP="001C0A5B">
      <w:pPr>
        <w:bidi/>
        <w:ind w:firstLine="567"/>
        <w:rPr>
          <w:rFonts w:cs="David" w:hint="cs"/>
          <w:rtl/>
        </w:rPr>
      </w:pPr>
    </w:p>
    <w:p w14:paraId="326E997C" w14:textId="77777777" w:rsidR="001C0A5B" w:rsidRPr="001C0A5B" w:rsidRDefault="001C0A5B" w:rsidP="001C0A5B">
      <w:pPr>
        <w:bidi/>
        <w:ind w:firstLine="567"/>
        <w:rPr>
          <w:rFonts w:cs="David" w:hint="cs"/>
          <w:rtl/>
        </w:rPr>
      </w:pPr>
      <w:r w:rsidRPr="001C0A5B">
        <w:rPr>
          <w:rFonts w:cs="David" w:hint="cs"/>
          <w:rtl/>
        </w:rPr>
        <w:t xml:space="preserve">שתי ההצעות האלה דחופות, כיוון שההחלטה של המפקח על הביטוח נכנסת לתוקף ב-1 בינואר 2007, והדחיפות היא כדי לאפשר ליועץ להכריע בהצעות האלו ואולי להוזיל במשהו את ביטוח החובה של אותם 100,000 משתמשי הרכב הדו-גלגלי. תודה.  </w:t>
      </w:r>
    </w:p>
    <w:p w14:paraId="5802F905" w14:textId="77777777" w:rsidR="001C0A5B" w:rsidRPr="001C0A5B" w:rsidRDefault="001C0A5B" w:rsidP="001C0A5B">
      <w:pPr>
        <w:bidi/>
        <w:rPr>
          <w:rFonts w:cs="David" w:hint="cs"/>
          <w:rtl/>
        </w:rPr>
      </w:pPr>
    </w:p>
    <w:p w14:paraId="05181FE5" w14:textId="77777777" w:rsidR="001C0A5B" w:rsidRPr="001C0A5B" w:rsidRDefault="001C0A5B" w:rsidP="001C0A5B">
      <w:pPr>
        <w:bidi/>
        <w:rPr>
          <w:rFonts w:cs="David" w:hint="cs"/>
          <w:rtl/>
        </w:rPr>
      </w:pPr>
      <w:r w:rsidRPr="001C0A5B">
        <w:rPr>
          <w:rFonts w:cs="David" w:hint="cs"/>
          <w:u w:val="single"/>
          <w:rtl/>
        </w:rPr>
        <w:t>היו"ר רוחמה אברהם:</w:t>
      </w:r>
    </w:p>
    <w:p w14:paraId="098C36F6" w14:textId="77777777" w:rsidR="001C0A5B" w:rsidRPr="001C0A5B" w:rsidRDefault="001C0A5B" w:rsidP="001C0A5B">
      <w:pPr>
        <w:bidi/>
        <w:rPr>
          <w:rFonts w:cs="David" w:hint="cs"/>
          <w:rtl/>
        </w:rPr>
      </w:pPr>
    </w:p>
    <w:p w14:paraId="632539A1" w14:textId="77777777" w:rsidR="001C0A5B" w:rsidRPr="001C0A5B" w:rsidRDefault="001C0A5B" w:rsidP="001C0A5B">
      <w:pPr>
        <w:bidi/>
        <w:rPr>
          <w:rFonts w:cs="David" w:hint="cs"/>
          <w:rtl/>
        </w:rPr>
      </w:pPr>
      <w:r w:rsidRPr="001C0A5B">
        <w:rPr>
          <w:rFonts w:cs="David" w:hint="cs"/>
          <w:rtl/>
        </w:rPr>
        <w:tab/>
        <w:t>אני מודה לך. מי בעד לפטור את הצעת החוק הראשונה מחובת הנחה? מי נגד? מי נמנע?</w:t>
      </w:r>
    </w:p>
    <w:p w14:paraId="2620D385" w14:textId="77777777" w:rsidR="001C0A5B" w:rsidRPr="001C0A5B" w:rsidRDefault="001C0A5B" w:rsidP="001C0A5B">
      <w:pPr>
        <w:bidi/>
        <w:rPr>
          <w:rFonts w:cs="David" w:hint="cs"/>
          <w:rtl/>
        </w:rPr>
      </w:pPr>
    </w:p>
    <w:p w14:paraId="545F5CB9" w14:textId="77777777" w:rsidR="001C0A5B" w:rsidRPr="001C0A5B" w:rsidRDefault="001C0A5B" w:rsidP="001C0A5B">
      <w:pPr>
        <w:bidi/>
        <w:jc w:val="center"/>
        <w:rPr>
          <w:rFonts w:cs="David" w:hint="cs"/>
          <w:rtl/>
        </w:rPr>
      </w:pPr>
      <w:r w:rsidRPr="001C0A5B">
        <w:rPr>
          <w:rFonts w:cs="David" w:hint="cs"/>
          <w:rtl/>
        </w:rPr>
        <w:t>ה צ ב ע ה</w:t>
      </w:r>
    </w:p>
    <w:p w14:paraId="69750304" w14:textId="77777777" w:rsidR="001C0A5B" w:rsidRPr="001C0A5B" w:rsidRDefault="001C0A5B" w:rsidP="001C0A5B">
      <w:pPr>
        <w:bidi/>
        <w:jc w:val="center"/>
        <w:rPr>
          <w:rFonts w:cs="David" w:hint="cs"/>
          <w:rtl/>
        </w:rPr>
      </w:pPr>
      <w:r w:rsidRPr="001C0A5B">
        <w:rPr>
          <w:rFonts w:cs="David" w:hint="cs"/>
          <w:rtl/>
        </w:rPr>
        <w:t xml:space="preserve">בעד </w:t>
      </w:r>
      <w:r w:rsidRPr="001C0A5B">
        <w:rPr>
          <w:rFonts w:cs="David"/>
          <w:rtl/>
        </w:rPr>
        <w:t>–</w:t>
      </w:r>
      <w:r w:rsidRPr="001C0A5B">
        <w:rPr>
          <w:rFonts w:cs="David" w:hint="cs"/>
          <w:rtl/>
        </w:rPr>
        <w:t xml:space="preserve"> 13</w:t>
      </w:r>
    </w:p>
    <w:p w14:paraId="49019A2D" w14:textId="77777777" w:rsidR="001C0A5B" w:rsidRPr="001C0A5B" w:rsidRDefault="001C0A5B" w:rsidP="001C0A5B">
      <w:pPr>
        <w:bidi/>
        <w:jc w:val="center"/>
        <w:rPr>
          <w:rFonts w:cs="David" w:hint="cs"/>
          <w:rtl/>
        </w:rPr>
      </w:pPr>
      <w:r w:rsidRPr="001C0A5B">
        <w:rPr>
          <w:rFonts w:cs="David" w:hint="cs"/>
          <w:rtl/>
        </w:rPr>
        <w:t xml:space="preserve">נגד </w:t>
      </w:r>
      <w:r w:rsidRPr="001C0A5B">
        <w:rPr>
          <w:rFonts w:cs="David"/>
          <w:rtl/>
        </w:rPr>
        <w:t>–</w:t>
      </w:r>
      <w:r w:rsidRPr="001C0A5B">
        <w:rPr>
          <w:rFonts w:cs="David" w:hint="cs"/>
          <w:rtl/>
        </w:rPr>
        <w:t xml:space="preserve"> אין</w:t>
      </w:r>
    </w:p>
    <w:p w14:paraId="5D849580" w14:textId="77777777" w:rsidR="001C0A5B" w:rsidRPr="001C0A5B" w:rsidRDefault="001C0A5B" w:rsidP="001C0A5B">
      <w:pPr>
        <w:bidi/>
        <w:jc w:val="center"/>
        <w:rPr>
          <w:rFonts w:cs="David" w:hint="cs"/>
          <w:rtl/>
        </w:rPr>
      </w:pPr>
      <w:r w:rsidRPr="001C0A5B">
        <w:rPr>
          <w:rFonts w:cs="David" w:hint="cs"/>
          <w:rtl/>
        </w:rPr>
        <w:t xml:space="preserve">נמנעים </w:t>
      </w:r>
      <w:r w:rsidRPr="001C0A5B">
        <w:rPr>
          <w:rFonts w:cs="David"/>
          <w:rtl/>
        </w:rPr>
        <w:t>–</w:t>
      </w:r>
      <w:r w:rsidRPr="001C0A5B">
        <w:rPr>
          <w:rFonts w:cs="David" w:hint="cs"/>
          <w:rtl/>
        </w:rPr>
        <w:t xml:space="preserve"> אין</w:t>
      </w:r>
    </w:p>
    <w:p w14:paraId="42683195" w14:textId="77777777" w:rsidR="001C0A5B" w:rsidRPr="001C0A5B" w:rsidRDefault="001C0A5B" w:rsidP="001C0A5B">
      <w:pPr>
        <w:bidi/>
        <w:rPr>
          <w:rFonts w:cs="David" w:hint="cs"/>
          <w:rtl/>
        </w:rPr>
      </w:pPr>
      <w:r w:rsidRPr="001C0A5B">
        <w:rPr>
          <w:rFonts w:cs="David" w:hint="cs"/>
          <w:rtl/>
        </w:rPr>
        <w:t xml:space="preserve"> </w:t>
      </w:r>
    </w:p>
    <w:p w14:paraId="3242F20D" w14:textId="77777777" w:rsidR="001C0A5B" w:rsidRPr="001C0A5B" w:rsidRDefault="001C0A5B" w:rsidP="001C0A5B">
      <w:pPr>
        <w:bidi/>
        <w:rPr>
          <w:rFonts w:cs="David" w:hint="cs"/>
          <w:rtl/>
        </w:rPr>
      </w:pPr>
    </w:p>
    <w:p w14:paraId="4D4CBD28" w14:textId="77777777" w:rsidR="001C0A5B" w:rsidRPr="001C0A5B" w:rsidRDefault="001C0A5B" w:rsidP="001C0A5B">
      <w:pPr>
        <w:bidi/>
        <w:rPr>
          <w:rFonts w:cs="David" w:hint="cs"/>
          <w:rtl/>
        </w:rPr>
      </w:pPr>
      <w:r w:rsidRPr="001C0A5B">
        <w:rPr>
          <w:rFonts w:cs="David" w:hint="cs"/>
          <w:rtl/>
        </w:rPr>
        <w:tab/>
        <w:t>התקבלה הבקשה לפטור מחובת הנחה את הצעת חוק הפיצויים לנפגעי תאונות דרכים.</w:t>
      </w:r>
    </w:p>
    <w:p w14:paraId="1401789B" w14:textId="77777777" w:rsidR="001C0A5B" w:rsidRPr="001C0A5B" w:rsidRDefault="001C0A5B" w:rsidP="001C0A5B">
      <w:pPr>
        <w:bidi/>
        <w:rPr>
          <w:rFonts w:cs="David" w:hint="cs"/>
          <w:rtl/>
        </w:rPr>
      </w:pPr>
    </w:p>
    <w:p w14:paraId="177C9A51" w14:textId="77777777" w:rsidR="001C0A5B" w:rsidRPr="001C0A5B" w:rsidRDefault="001C0A5B" w:rsidP="001C0A5B">
      <w:pPr>
        <w:bidi/>
        <w:rPr>
          <w:rFonts w:cs="David" w:hint="cs"/>
          <w:rtl/>
        </w:rPr>
      </w:pPr>
      <w:r w:rsidRPr="001C0A5B">
        <w:rPr>
          <w:rFonts w:cs="David" w:hint="cs"/>
          <w:rtl/>
        </w:rPr>
        <w:tab/>
        <w:t>מי בעד לפטור מחובת הנחה את הצעת חוק לתיקון פקודת ביטוח רכב מנועי?</w:t>
      </w:r>
    </w:p>
    <w:p w14:paraId="2238DE42" w14:textId="77777777" w:rsidR="001C0A5B" w:rsidRPr="001C0A5B" w:rsidRDefault="001C0A5B" w:rsidP="001C0A5B">
      <w:pPr>
        <w:bidi/>
        <w:rPr>
          <w:rFonts w:cs="David" w:hint="cs"/>
          <w:rtl/>
        </w:rPr>
      </w:pPr>
    </w:p>
    <w:p w14:paraId="7AB352BB" w14:textId="77777777" w:rsidR="001C0A5B" w:rsidRPr="001C0A5B" w:rsidRDefault="001C0A5B" w:rsidP="001C0A5B">
      <w:pPr>
        <w:bidi/>
        <w:jc w:val="center"/>
        <w:rPr>
          <w:rFonts w:cs="David" w:hint="cs"/>
          <w:rtl/>
        </w:rPr>
      </w:pPr>
      <w:r w:rsidRPr="001C0A5B">
        <w:rPr>
          <w:rFonts w:cs="David" w:hint="cs"/>
          <w:rtl/>
        </w:rPr>
        <w:t>ה צ ב ע ה</w:t>
      </w:r>
    </w:p>
    <w:p w14:paraId="4C79B815" w14:textId="77777777" w:rsidR="001C0A5B" w:rsidRPr="001C0A5B" w:rsidRDefault="001C0A5B" w:rsidP="001C0A5B">
      <w:pPr>
        <w:bidi/>
        <w:jc w:val="center"/>
        <w:rPr>
          <w:rFonts w:cs="David" w:hint="cs"/>
          <w:rtl/>
        </w:rPr>
      </w:pPr>
      <w:r w:rsidRPr="001C0A5B">
        <w:rPr>
          <w:rFonts w:cs="David" w:hint="cs"/>
          <w:rtl/>
        </w:rPr>
        <w:t xml:space="preserve">בעד </w:t>
      </w:r>
      <w:r w:rsidRPr="001C0A5B">
        <w:rPr>
          <w:rFonts w:cs="David"/>
          <w:rtl/>
        </w:rPr>
        <w:t>–</w:t>
      </w:r>
      <w:r w:rsidRPr="001C0A5B">
        <w:rPr>
          <w:rFonts w:cs="David" w:hint="cs"/>
          <w:rtl/>
        </w:rPr>
        <w:t xml:space="preserve"> 13</w:t>
      </w:r>
    </w:p>
    <w:p w14:paraId="7497EA0C" w14:textId="77777777" w:rsidR="001C0A5B" w:rsidRPr="001C0A5B" w:rsidRDefault="001C0A5B" w:rsidP="001C0A5B">
      <w:pPr>
        <w:bidi/>
        <w:jc w:val="center"/>
        <w:rPr>
          <w:rFonts w:cs="David" w:hint="cs"/>
          <w:rtl/>
        </w:rPr>
      </w:pPr>
      <w:r w:rsidRPr="001C0A5B">
        <w:rPr>
          <w:rFonts w:cs="David" w:hint="cs"/>
          <w:rtl/>
        </w:rPr>
        <w:t xml:space="preserve">נגד </w:t>
      </w:r>
      <w:r w:rsidRPr="001C0A5B">
        <w:rPr>
          <w:rFonts w:cs="David"/>
          <w:rtl/>
        </w:rPr>
        <w:t>–</w:t>
      </w:r>
      <w:r w:rsidRPr="001C0A5B">
        <w:rPr>
          <w:rFonts w:cs="David" w:hint="cs"/>
          <w:rtl/>
        </w:rPr>
        <w:t xml:space="preserve"> אין</w:t>
      </w:r>
    </w:p>
    <w:p w14:paraId="02FAC832" w14:textId="77777777" w:rsidR="001C0A5B" w:rsidRPr="001C0A5B" w:rsidRDefault="001C0A5B" w:rsidP="001C0A5B">
      <w:pPr>
        <w:bidi/>
        <w:jc w:val="center"/>
        <w:rPr>
          <w:rFonts w:cs="David" w:hint="cs"/>
          <w:rtl/>
        </w:rPr>
      </w:pPr>
      <w:r w:rsidRPr="001C0A5B">
        <w:rPr>
          <w:rFonts w:cs="David" w:hint="cs"/>
          <w:rtl/>
        </w:rPr>
        <w:t xml:space="preserve">נמנעים </w:t>
      </w:r>
      <w:r w:rsidRPr="001C0A5B">
        <w:rPr>
          <w:rFonts w:cs="David"/>
          <w:rtl/>
        </w:rPr>
        <w:t>–</w:t>
      </w:r>
      <w:r w:rsidRPr="001C0A5B">
        <w:rPr>
          <w:rFonts w:cs="David" w:hint="cs"/>
          <w:rtl/>
        </w:rPr>
        <w:t xml:space="preserve"> אין</w:t>
      </w:r>
    </w:p>
    <w:p w14:paraId="69DEE720" w14:textId="77777777" w:rsidR="001C0A5B" w:rsidRPr="001C0A5B" w:rsidRDefault="001C0A5B" w:rsidP="001C0A5B">
      <w:pPr>
        <w:bidi/>
        <w:rPr>
          <w:rFonts w:cs="David" w:hint="cs"/>
          <w:rtl/>
        </w:rPr>
      </w:pPr>
    </w:p>
    <w:p w14:paraId="2755A2FA" w14:textId="77777777" w:rsidR="001C0A5B" w:rsidRPr="001C0A5B" w:rsidRDefault="001C0A5B" w:rsidP="001C0A5B">
      <w:pPr>
        <w:bidi/>
        <w:rPr>
          <w:rFonts w:cs="David" w:hint="cs"/>
          <w:rtl/>
        </w:rPr>
      </w:pPr>
      <w:r w:rsidRPr="001C0A5B">
        <w:rPr>
          <w:rFonts w:cs="David" w:hint="cs"/>
          <w:rtl/>
        </w:rPr>
        <w:tab/>
        <w:t xml:space="preserve">גם בהצעה זו התקבלה הבקשה לפטור מחובת הנחה. </w:t>
      </w:r>
    </w:p>
    <w:p w14:paraId="1B5A0DF7" w14:textId="77777777" w:rsidR="001C0A5B" w:rsidRPr="001C0A5B" w:rsidRDefault="001C0A5B" w:rsidP="001C0A5B">
      <w:pPr>
        <w:bidi/>
        <w:rPr>
          <w:rFonts w:cs="David" w:hint="cs"/>
          <w:rtl/>
        </w:rPr>
      </w:pPr>
    </w:p>
    <w:p w14:paraId="68D67899" w14:textId="77777777" w:rsidR="001C0A5B" w:rsidRPr="001C0A5B" w:rsidRDefault="001C0A5B" w:rsidP="001C0A5B">
      <w:pPr>
        <w:bidi/>
        <w:rPr>
          <w:rFonts w:cs="David" w:hint="cs"/>
          <w:rtl/>
        </w:rPr>
      </w:pPr>
      <w:r w:rsidRPr="001C0A5B">
        <w:rPr>
          <w:rFonts w:cs="David" w:hint="cs"/>
          <w:rtl/>
        </w:rPr>
        <w:tab/>
        <w:t xml:space="preserve">שבוע טוב וחנוכה שמח. הישיבה נעולה. </w:t>
      </w:r>
    </w:p>
    <w:p w14:paraId="06DD6472" w14:textId="77777777" w:rsidR="001C0A5B" w:rsidRPr="001C0A5B" w:rsidRDefault="001C0A5B" w:rsidP="001C0A5B">
      <w:pPr>
        <w:bidi/>
        <w:rPr>
          <w:rFonts w:cs="David" w:hint="cs"/>
          <w:rtl/>
        </w:rPr>
      </w:pPr>
    </w:p>
    <w:p w14:paraId="76631B3D" w14:textId="77777777" w:rsidR="001C0A5B" w:rsidRPr="001C0A5B" w:rsidRDefault="001C0A5B" w:rsidP="001C0A5B">
      <w:pPr>
        <w:bidi/>
        <w:rPr>
          <w:rFonts w:cs="David" w:hint="cs"/>
          <w:rtl/>
        </w:rPr>
      </w:pPr>
    </w:p>
    <w:p w14:paraId="5318EB58" w14:textId="77777777" w:rsidR="00552A80" w:rsidRPr="001C0A5B" w:rsidRDefault="001C0A5B" w:rsidP="001C0A5B">
      <w:pPr>
        <w:bidi/>
        <w:jc w:val="center"/>
        <w:rPr>
          <w:rFonts w:cs="David"/>
        </w:rPr>
      </w:pPr>
      <w:r w:rsidRPr="001C0A5B">
        <w:rPr>
          <w:rFonts w:cs="David" w:hint="cs"/>
          <w:u w:val="single"/>
          <w:rtl/>
        </w:rPr>
        <w:t>הישיבה ננעלה בשעה 10:05</w:t>
      </w:r>
    </w:p>
    <w:sectPr w:rsidR="00552A80" w:rsidRPr="001C0A5B" w:rsidSect="001C0A5B">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26AE5" w14:textId="77777777" w:rsidR="00000000" w:rsidRDefault="009C2794">
      <w:r>
        <w:separator/>
      </w:r>
    </w:p>
  </w:endnote>
  <w:endnote w:type="continuationSeparator" w:id="0">
    <w:p w14:paraId="1F4A3F01" w14:textId="77777777" w:rsidR="00000000" w:rsidRDefault="009C2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764B" w14:textId="77777777" w:rsidR="00000000" w:rsidRDefault="009C2794">
      <w:r>
        <w:separator/>
      </w:r>
    </w:p>
  </w:footnote>
  <w:footnote w:type="continuationSeparator" w:id="0">
    <w:p w14:paraId="048C1EE0" w14:textId="77777777" w:rsidR="00000000" w:rsidRDefault="009C2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6A87" w14:textId="77777777" w:rsidR="001C0A5B" w:rsidRDefault="001C0A5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EC1893F" w14:textId="77777777" w:rsidR="001C0A5B" w:rsidRDefault="001C0A5B">
    <w:pPr>
      <w:pStyle w:val="Header"/>
      <w:ind w:right="360"/>
      <w:jc w:val="both"/>
      <w:rPr>
        <w:rtl/>
      </w:rPr>
    </w:pPr>
  </w:p>
  <w:p w14:paraId="71BB054F" w14:textId="77777777" w:rsidR="001C0A5B" w:rsidRDefault="001C0A5B"/>
  <w:p w14:paraId="2EC79638" w14:textId="77777777" w:rsidR="001C0A5B" w:rsidRDefault="001C0A5B"/>
  <w:p w14:paraId="39DAB930" w14:textId="77777777" w:rsidR="001C0A5B" w:rsidRDefault="001C0A5B"/>
  <w:p w14:paraId="16FF2DEC" w14:textId="77777777" w:rsidR="001C0A5B" w:rsidRDefault="001C0A5B"/>
  <w:p w14:paraId="56917526" w14:textId="77777777" w:rsidR="001C0A5B" w:rsidRDefault="001C0A5B"/>
  <w:p w14:paraId="25481869" w14:textId="77777777" w:rsidR="001C0A5B" w:rsidRDefault="001C0A5B"/>
  <w:p w14:paraId="59DD334F" w14:textId="77777777" w:rsidR="001C0A5B" w:rsidRDefault="001C0A5B"/>
  <w:p w14:paraId="16063C43" w14:textId="77777777" w:rsidR="001C0A5B" w:rsidRDefault="001C0A5B"/>
  <w:p w14:paraId="084292A9" w14:textId="77777777" w:rsidR="001C0A5B" w:rsidRDefault="001C0A5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5DE12" w14:textId="77777777" w:rsidR="001C0A5B" w:rsidRDefault="001C0A5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8</w:t>
    </w:r>
    <w:r>
      <w:rPr>
        <w:rStyle w:val="PageNumber"/>
        <w:rtl/>
      </w:rPr>
      <w:fldChar w:fldCharType="end"/>
    </w:r>
  </w:p>
  <w:p w14:paraId="63952CAF" w14:textId="77777777" w:rsidR="001C0A5B" w:rsidRDefault="001C0A5B">
    <w:pPr>
      <w:pStyle w:val="Header"/>
      <w:ind w:right="360"/>
      <w:jc w:val="both"/>
      <w:rPr>
        <w:rFonts w:hint="cs"/>
        <w:rtl/>
      </w:rPr>
    </w:pPr>
    <w:r>
      <w:rPr>
        <w:rtl/>
      </w:rPr>
      <w:t>ועדת</w:t>
    </w:r>
    <w:r>
      <w:rPr>
        <w:rFonts w:hint="cs"/>
        <w:rtl/>
      </w:rPr>
      <w:t xml:space="preserve"> הכנסת</w:t>
    </w:r>
  </w:p>
  <w:p w14:paraId="6CE00EBD" w14:textId="77777777" w:rsidR="001C0A5B" w:rsidRDefault="001C0A5B">
    <w:pPr>
      <w:pStyle w:val="Header"/>
      <w:ind w:right="360"/>
      <w:jc w:val="both"/>
      <w:rPr>
        <w:rStyle w:val="PageNumber"/>
        <w:rFonts w:hint="cs"/>
        <w:rtl/>
      </w:rPr>
    </w:pPr>
    <w:r>
      <w:rPr>
        <w:rFonts w:hint="cs"/>
        <w:rtl/>
      </w:rPr>
      <w:t>18.12.2006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9145C"/>
    <w:multiLevelType w:val="hybridMultilevel"/>
    <w:tmpl w:val="DFAC7E1E"/>
    <w:lvl w:ilvl="0" w:tplc="C5B09098">
      <w:start w:val="1"/>
      <w:numFmt w:val="hebrew1"/>
      <w:lvlText w:val="%1."/>
      <w:lvlJc w:val="left"/>
      <w:pPr>
        <w:tabs>
          <w:tab w:val="num" w:pos="927"/>
        </w:tabs>
        <w:ind w:left="927" w:right="720" w:hanging="360"/>
      </w:pPr>
      <w:rPr>
        <w:rFonts w:hint="cs"/>
      </w:rPr>
    </w:lvl>
    <w:lvl w:ilvl="1" w:tplc="CB109B80">
      <w:start w:val="1"/>
      <w:numFmt w:val="decimal"/>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430076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3522פרוטוקול_ישיבת_ועדה.doc"/>
    <w:docVar w:name="StartMode" w:val="3"/>
  </w:docVars>
  <w:rsids>
    <w:rsidRoot w:val="008D4333"/>
    <w:rsid w:val="001C0A5B"/>
    <w:rsid w:val="00552A80"/>
    <w:rsid w:val="008D4333"/>
    <w:rsid w:val="00965806"/>
    <w:rsid w:val="009C2794"/>
    <w:rsid w:val="00BA78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5361CE"/>
  <w15:chartTrackingRefBased/>
  <w15:docId w15:val="{C13152F6-4DB7-4383-AA7D-1450932F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1C0A5B"/>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1C0A5B"/>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rsid w:val="001C0A5B"/>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C0A5B"/>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1C0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1408</Words>
  <Characters>8030</Characters>
  <Application>Microsoft Office Word</Application>
  <DocSecurity>0</DocSecurity>
  <Lines>66</Lines>
  <Paragraphs>18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