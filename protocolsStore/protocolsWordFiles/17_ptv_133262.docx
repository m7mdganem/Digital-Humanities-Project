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59BB" w14:textId="77777777" w:rsidR="004641C5" w:rsidRPr="004641C5" w:rsidRDefault="004641C5" w:rsidP="004641C5">
      <w:pPr>
        <w:pStyle w:val="Heading5"/>
        <w:jc w:val="left"/>
        <w:rPr>
          <w:b/>
          <w:bCs/>
          <w:rtl/>
        </w:rPr>
      </w:pPr>
      <w:r w:rsidRPr="004641C5">
        <w:rPr>
          <w:b/>
          <w:bCs/>
          <w:rtl/>
        </w:rPr>
        <w:t xml:space="preserve">הכנסת </w:t>
      </w:r>
      <w:r w:rsidRPr="004641C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4641C5">
        <w:rPr>
          <w:b/>
          <w:bCs/>
          <w:rtl/>
        </w:rPr>
        <w:tab/>
        <w:t>נוסח לא מתוקן</w:t>
      </w:r>
    </w:p>
    <w:p w14:paraId="66B12F60" w14:textId="77777777" w:rsidR="004641C5" w:rsidRPr="004641C5" w:rsidRDefault="004641C5" w:rsidP="004641C5">
      <w:pPr>
        <w:bidi/>
        <w:jc w:val="both"/>
        <w:rPr>
          <w:rFonts w:cs="David" w:hint="cs"/>
          <w:b/>
          <w:bCs/>
          <w:rtl/>
        </w:rPr>
      </w:pPr>
      <w:r w:rsidRPr="004641C5">
        <w:rPr>
          <w:rFonts w:cs="David"/>
          <w:b/>
          <w:bCs/>
          <w:rtl/>
        </w:rPr>
        <w:t xml:space="preserve">מושב </w:t>
      </w:r>
      <w:r w:rsidRPr="004641C5">
        <w:rPr>
          <w:rFonts w:cs="David" w:hint="cs"/>
          <w:b/>
          <w:bCs/>
          <w:rtl/>
        </w:rPr>
        <w:t>שני</w:t>
      </w:r>
    </w:p>
    <w:p w14:paraId="36736AEA" w14:textId="77777777" w:rsidR="004641C5" w:rsidRPr="004641C5" w:rsidRDefault="004641C5" w:rsidP="004641C5">
      <w:pPr>
        <w:bidi/>
        <w:jc w:val="both"/>
        <w:rPr>
          <w:rFonts w:cs="David"/>
          <w:b/>
          <w:bCs/>
          <w:rtl/>
        </w:rPr>
      </w:pPr>
    </w:p>
    <w:p w14:paraId="04D96236" w14:textId="77777777" w:rsidR="004641C5" w:rsidRPr="004641C5" w:rsidRDefault="004641C5" w:rsidP="004641C5">
      <w:pPr>
        <w:bidi/>
        <w:jc w:val="both"/>
        <w:rPr>
          <w:rFonts w:cs="David"/>
          <w:b/>
          <w:bCs/>
          <w:rtl/>
        </w:rPr>
      </w:pPr>
    </w:p>
    <w:p w14:paraId="229964DF" w14:textId="77777777" w:rsidR="004641C5" w:rsidRPr="004641C5" w:rsidRDefault="004641C5" w:rsidP="004641C5">
      <w:pPr>
        <w:bidi/>
        <w:jc w:val="center"/>
        <w:rPr>
          <w:rFonts w:cs="David" w:hint="cs"/>
          <w:b/>
          <w:bCs/>
          <w:rtl/>
        </w:rPr>
      </w:pPr>
      <w:r w:rsidRPr="004641C5">
        <w:rPr>
          <w:rFonts w:cs="David"/>
          <w:b/>
          <w:bCs/>
          <w:rtl/>
        </w:rPr>
        <w:t>פרוטוקול מס'</w:t>
      </w:r>
      <w:r w:rsidRPr="004641C5">
        <w:rPr>
          <w:rFonts w:cs="David" w:hint="cs"/>
          <w:b/>
          <w:bCs/>
          <w:rtl/>
        </w:rPr>
        <w:t xml:space="preserve"> 88</w:t>
      </w:r>
    </w:p>
    <w:p w14:paraId="71BF7BC7" w14:textId="77777777" w:rsidR="004641C5" w:rsidRPr="004641C5" w:rsidRDefault="004641C5" w:rsidP="004641C5">
      <w:pPr>
        <w:bidi/>
        <w:jc w:val="center"/>
        <w:rPr>
          <w:rFonts w:cs="David" w:hint="cs"/>
          <w:b/>
          <w:bCs/>
          <w:rtl/>
        </w:rPr>
      </w:pPr>
    </w:p>
    <w:p w14:paraId="59FC670B" w14:textId="77777777" w:rsidR="004641C5" w:rsidRPr="004641C5" w:rsidRDefault="004641C5" w:rsidP="004641C5">
      <w:pPr>
        <w:bidi/>
        <w:jc w:val="center"/>
        <w:rPr>
          <w:rFonts w:cs="David" w:hint="cs"/>
          <w:b/>
          <w:bCs/>
          <w:rtl/>
        </w:rPr>
      </w:pPr>
      <w:r w:rsidRPr="004641C5">
        <w:rPr>
          <w:rFonts w:cs="David" w:hint="cs"/>
          <w:b/>
          <w:bCs/>
          <w:rtl/>
        </w:rPr>
        <w:t xml:space="preserve">מישיבת </w:t>
      </w:r>
      <w:smartTag w:uri="urn:schemas-microsoft-com:office:smarttags" w:element="PersonName">
        <w:r w:rsidRPr="004641C5">
          <w:rPr>
            <w:rFonts w:cs="David" w:hint="cs"/>
            <w:b/>
            <w:bCs/>
            <w:rtl/>
          </w:rPr>
          <w:t>ועדת הכנסת</w:t>
        </w:r>
      </w:smartTag>
    </w:p>
    <w:p w14:paraId="430A049C" w14:textId="77777777" w:rsidR="004641C5" w:rsidRPr="004641C5" w:rsidRDefault="004641C5" w:rsidP="004641C5">
      <w:pPr>
        <w:bidi/>
        <w:jc w:val="center"/>
        <w:rPr>
          <w:rFonts w:cs="David" w:hint="cs"/>
          <w:b/>
          <w:bCs/>
          <w:u w:val="single"/>
          <w:rtl/>
        </w:rPr>
      </w:pPr>
      <w:r w:rsidRPr="004641C5">
        <w:rPr>
          <w:rFonts w:cs="David" w:hint="cs"/>
          <w:b/>
          <w:bCs/>
          <w:u w:val="single"/>
          <w:rtl/>
        </w:rPr>
        <w:t>יום שני, כ"ד בשבט תשס"ז, 12.2.2007, שעה 10:00</w:t>
      </w:r>
    </w:p>
    <w:p w14:paraId="725FB8EC" w14:textId="77777777" w:rsidR="004641C5" w:rsidRPr="004641C5" w:rsidRDefault="004641C5" w:rsidP="004641C5">
      <w:pPr>
        <w:bidi/>
        <w:jc w:val="both"/>
        <w:rPr>
          <w:rFonts w:cs="David"/>
          <w:b/>
          <w:bCs/>
          <w:rtl/>
        </w:rPr>
      </w:pPr>
    </w:p>
    <w:p w14:paraId="5D463749" w14:textId="77777777" w:rsidR="004641C5" w:rsidRPr="004641C5" w:rsidRDefault="004641C5" w:rsidP="004641C5">
      <w:pPr>
        <w:bidi/>
        <w:jc w:val="both"/>
        <w:rPr>
          <w:rFonts w:cs="David"/>
          <w:b/>
          <w:bCs/>
          <w:rtl/>
        </w:rPr>
      </w:pPr>
    </w:p>
    <w:p w14:paraId="69C3C79B" w14:textId="77777777" w:rsidR="004641C5" w:rsidRPr="004641C5" w:rsidRDefault="004641C5" w:rsidP="004641C5">
      <w:pPr>
        <w:tabs>
          <w:tab w:val="left" w:pos="1221"/>
        </w:tabs>
        <w:bidi/>
        <w:jc w:val="both"/>
        <w:rPr>
          <w:rFonts w:cs="David" w:hint="cs"/>
          <w:b/>
          <w:bCs/>
          <w:u w:val="single"/>
          <w:rtl/>
        </w:rPr>
      </w:pPr>
    </w:p>
    <w:p w14:paraId="16CD6837" w14:textId="77777777" w:rsidR="004641C5" w:rsidRPr="004641C5" w:rsidRDefault="004641C5" w:rsidP="004641C5">
      <w:pPr>
        <w:tabs>
          <w:tab w:val="left" w:pos="1221"/>
        </w:tabs>
        <w:bidi/>
        <w:jc w:val="both"/>
        <w:rPr>
          <w:rFonts w:cs="David" w:hint="cs"/>
          <w:b/>
          <w:bCs/>
          <w:rtl/>
        </w:rPr>
      </w:pPr>
      <w:r w:rsidRPr="004641C5">
        <w:rPr>
          <w:rFonts w:cs="David"/>
          <w:b/>
          <w:bCs/>
          <w:u w:val="single"/>
          <w:rtl/>
        </w:rPr>
        <w:t>סדר היום</w:t>
      </w:r>
      <w:r w:rsidRPr="004641C5">
        <w:rPr>
          <w:rFonts w:cs="David"/>
          <w:rtl/>
        </w:rPr>
        <w:t>:</w:t>
      </w:r>
    </w:p>
    <w:p w14:paraId="6123D6D4" w14:textId="77777777" w:rsidR="004641C5" w:rsidRPr="004641C5" w:rsidRDefault="004641C5" w:rsidP="004641C5">
      <w:pPr>
        <w:bidi/>
        <w:jc w:val="both"/>
        <w:rPr>
          <w:rFonts w:cs="David" w:hint="cs"/>
          <w:rtl/>
        </w:rPr>
      </w:pPr>
      <w:r w:rsidRPr="004641C5">
        <w:rPr>
          <w:rFonts w:cs="David" w:hint="cs"/>
          <w:rtl/>
        </w:rPr>
        <w:t>א. קביעת מסגרת דיון להצעות להביע אי-אמון בממשלה.</w:t>
      </w:r>
    </w:p>
    <w:p w14:paraId="36F55C7B" w14:textId="77777777" w:rsidR="004641C5" w:rsidRPr="004641C5" w:rsidRDefault="004641C5" w:rsidP="004641C5">
      <w:pPr>
        <w:bidi/>
        <w:jc w:val="both"/>
        <w:rPr>
          <w:rFonts w:cs="David" w:hint="cs"/>
          <w:rtl/>
        </w:rPr>
      </w:pPr>
      <w:r w:rsidRPr="004641C5">
        <w:rPr>
          <w:rFonts w:cs="David" w:hint="cs"/>
          <w:rtl/>
        </w:rPr>
        <w:t xml:space="preserve">ב. החלטה בדבר הזמנת היועץ המשפטי לממשלה או בא-כוחו לדיון בנושא העברת נשיא המדינה </w:t>
      </w:r>
    </w:p>
    <w:p w14:paraId="7DE9AFE0" w14:textId="77777777" w:rsidR="004641C5" w:rsidRPr="004641C5" w:rsidRDefault="004641C5" w:rsidP="004641C5">
      <w:pPr>
        <w:bidi/>
        <w:jc w:val="both"/>
        <w:rPr>
          <w:rFonts w:cs="David" w:hint="cs"/>
          <w:rtl/>
        </w:rPr>
      </w:pPr>
      <w:r w:rsidRPr="004641C5">
        <w:rPr>
          <w:rFonts w:cs="David" w:hint="cs"/>
          <w:rtl/>
        </w:rPr>
        <w:t xml:space="preserve">    מכהונתו.</w:t>
      </w:r>
    </w:p>
    <w:p w14:paraId="090D1260" w14:textId="77777777" w:rsidR="004641C5" w:rsidRPr="004641C5" w:rsidRDefault="004641C5" w:rsidP="004641C5">
      <w:pPr>
        <w:bidi/>
        <w:jc w:val="both"/>
        <w:rPr>
          <w:rFonts w:cs="David" w:hint="cs"/>
          <w:rtl/>
        </w:rPr>
      </w:pPr>
    </w:p>
    <w:p w14:paraId="558692DD" w14:textId="77777777" w:rsidR="004641C5" w:rsidRPr="004641C5" w:rsidRDefault="004641C5" w:rsidP="004641C5">
      <w:pPr>
        <w:bidi/>
        <w:jc w:val="both"/>
        <w:rPr>
          <w:rFonts w:cs="David" w:hint="cs"/>
          <w:rtl/>
        </w:rPr>
      </w:pPr>
    </w:p>
    <w:p w14:paraId="26BD05A6" w14:textId="77777777" w:rsidR="004641C5" w:rsidRPr="004641C5" w:rsidRDefault="004641C5" w:rsidP="004641C5">
      <w:pPr>
        <w:bidi/>
        <w:jc w:val="both"/>
        <w:rPr>
          <w:rFonts w:cs="David"/>
          <w:rtl/>
        </w:rPr>
      </w:pPr>
    </w:p>
    <w:p w14:paraId="3C8E7138" w14:textId="77777777" w:rsidR="004641C5" w:rsidRPr="004641C5" w:rsidRDefault="004641C5" w:rsidP="004641C5">
      <w:pPr>
        <w:bidi/>
        <w:jc w:val="both"/>
        <w:rPr>
          <w:rFonts w:cs="David"/>
          <w:b/>
          <w:bCs/>
          <w:u w:val="single"/>
          <w:rtl/>
        </w:rPr>
      </w:pPr>
      <w:r w:rsidRPr="004641C5">
        <w:rPr>
          <w:rFonts w:cs="David"/>
          <w:b/>
          <w:bCs/>
          <w:u w:val="single"/>
          <w:rtl/>
        </w:rPr>
        <w:t>נכחו</w:t>
      </w:r>
      <w:r w:rsidRPr="004641C5">
        <w:rPr>
          <w:rFonts w:cs="David"/>
          <w:rtl/>
        </w:rPr>
        <w:t>:</w:t>
      </w:r>
    </w:p>
    <w:p w14:paraId="3F9A48DC" w14:textId="77777777" w:rsidR="004641C5" w:rsidRPr="004641C5" w:rsidRDefault="004641C5" w:rsidP="004641C5">
      <w:pPr>
        <w:bidi/>
        <w:jc w:val="both"/>
        <w:rPr>
          <w:rFonts w:cs="David"/>
          <w:rtl/>
        </w:rPr>
      </w:pPr>
    </w:p>
    <w:p w14:paraId="1CE9FFC2" w14:textId="77777777" w:rsidR="004641C5" w:rsidRPr="004641C5" w:rsidRDefault="004641C5" w:rsidP="004641C5">
      <w:pPr>
        <w:tabs>
          <w:tab w:val="left" w:pos="1788"/>
        </w:tabs>
        <w:bidi/>
        <w:jc w:val="both"/>
        <w:rPr>
          <w:rFonts w:cs="David"/>
          <w:rtl/>
        </w:rPr>
      </w:pPr>
      <w:r w:rsidRPr="004641C5">
        <w:rPr>
          <w:rFonts w:cs="David"/>
          <w:b/>
          <w:bCs/>
          <w:u w:val="single"/>
          <w:rtl/>
        </w:rPr>
        <w:t>חברי הוועדה</w:t>
      </w:r>
      <w:r w:rsidRPr="004641C5">
        <w:rPr>
          <w:rFonts w:cs="David"/>
          <w:rtl/>
        </w:rPr>
        <w:t>:</w:t>
      </w:r>
    </w:p>
    <w:p w14:paraId="5805752A" w14:textId="77777777" w:rsidR="004641C5" w:rsidRPr="004641C5" w:rsidRDefault="004641C5" w:rsidP="004641C5">
      <w:pPr>
        <w:bidi/>
        <w:jc w:val="both"/>
        <w:rPr>
          <w:rFonts w:cs="David" w:hint="cs"/>
          <w:rtl/>
        </w:rPr>
      </w:pPr>
      <w:smartTag w:uri="urn:schemas-microsoft-com:office:smarttags" w:element="PersonName">
        <w:r w:rsidRPr="004641C5">
          <w:rPr>
            <w:rFonts w:cs="David" w:hint="cs"/>
            <w:rtl/>
          </w:rPr>
          <w:t>רוחמה אברהם</w:t>
        </w:r>
      </w:smartTag>
      <w:r w:rsidRPr="004641C5">
        <w:rPr>
          <w:rFonts w:cs="David" w:hint="cs"/>
          <w:rtl/>
        </w:rPr>
        <w:t xml:space="preserve"> </w:t>
      </w:r>
      <w:r w:rsidRPr="004641C5">
        <w:rPr>
          <w:rFonts w:cs="David"/>
          <w:rtl/>
        </w:rPr>
        <w:t>–</w:t>
      </w:r>
      <w:r w:rsidRPr="004641C5">
        <w:rPr>
          <w:rFonts w:cs="David" w:hint="cs"/>
          <w:rtl/>
        </w:rPr>
        <w:t xml:space="preserve"> היו"ר</w:t>
      </w:r>
    </w:p>
    <w:p w14:paraId="646CB53B" w14:textId="77777777" w:rsidR="004641C5" w:rsidRPr="004641C5" w:rsidRDefault="004641C5" w:rsidP="004641C5">
      <w:pPr>
        <w:bidi/>
        <w:jc w:val="both"/>
        <w:rPr>
          <w:rFonts w:cs="David" w:hint="cs"/>
          <w:rtl/>
        </w:rPr>
      </w:pPr>
      <w:r w:rsidRPr="004641C5">
        <w:rPr>
          <w:rFonts w:cs="David" w:hint="cs"/>
          <w:rtl/>
        </w:rPr>
        <w:t>אליהו גבאי</w:t>
      </w:r>
    </w:p>
    <w:p w14:paraId="397184A1" w14:textId="77777777" w:rsidR="004641C5" w:rsidRPr="004641C5" w:rsidRDefault="004641C5" w:rsidP="004641C5">
      <w:pPr>
        <w:bidi/>
        <w:jc w:val="both"/>
        <w:rPr>
          <w:rFonts w:cs="David" w:hint="cs"/>
          <w:rtl/>
        </w:rPr>
      </w:pPr>
      <w:r w:rsidRPr="004641C5">
        <w:rPr>
          <w:rFonts w:cs="David" w:hint="cs"/>
          <w:rtl/>
        </w:rPr>
        <w:t>זהבה גלאון</w:t>
      </w:r>
    </w:p>
    <w:p w14:paraId="52F9F96A" w14:textId="77777777" w:rsidR="004641C5" w:rsidRPr="004641C5" w:rsidRDefault="004641C5" w:rsidP="004641C5">
      <w:pPr>
        <w:bidi/>
        <w:jc w:val="both"/>
        <w:rPr>
          <w:rFonts w:cs="David" w:hint="cs"/>
          <w:rtl/>
        </w:rPr>
      </w:pPr>
      <w:r w:rsidRPr="004641C5">
        <w:rPr>
          <w:rFonts w:cs="David" w:hint="cs"/>
          <w:rtl/>
        </w:rPr>
        <w:t>נסים זאב</w:t>
      </w:r>
    </w:p>
    <w:p w14:paraId="5AE24B0C" w14:textId="77777777" w:rsidR="004641C5" w:rsidRPr="004641C5" w:rsidRDefault="004641C5" w:rsidP="004641C5">
      <w:pPr>
        <w:bidi/>
        <w:jc w:val="both"/>
        <w:rPr>
          <w:rFonts w:cs="David" w:hint="cs"/>
          <w:rtl/>
        </w:rPr>
      </w:pPr>
      <w:r w:rsidRPr="004641C5">
        <w:rPr>
          <w:rFonts w:cs="David" w:hint="cs"/>
          <w:rtl/>
        </w:rPr>
        <w:t>נדיה חילו</w:t>
      </w:r>
    </w:p>
    <w:p w14:paraId="3665E8A5" w14:textId="77777777" w:rsidR="004641C5" w:rsidRPr="004641C5" w:rsidRDefault="004641C5" w:rsidP="004641C5">
      <w:pPr>
        <w:bidi/>
        <w:jc w:val="both"/>
        <w:rPr>
          <w:rFonts w:cs="David" w:hint="cs"/>
          <w:rtl/>
        </w:rPr>
      </w:pPr>
      <w:r w:rsidRPr="004641C5">
        <w:rPr>
          <w:rFonts w:cs="David" w:hint="cs"/>
          <w:rtl/>
        </w:rPr>
        <w:t>שי חרמש</w:t>
      </w:r>
    </w:p>
    <w:p w14:paraId="7E9AE13F" w14:textId="77777777" w:rsidR="004641C5" w:rsidRPr="004641C5" w:rsidRDefault="004641C5" w:rsidP="004641C5">
      <w:pPr>
        <w:bidi/>
        <w:jc w:val="both"/>
        <w:rPr>
          <w:rFonts w:cs="David" w:hint="cs"/>
          <w:rtl/>
        </w:rPr>
      </w:pPr>
      <w:r w:rsidRPr="004641C5">
        <w:rPr>
          <w:rFonts w:cs="David" w:hint="cs"/>
          <w:rtl/>
        </w:rPr>
        <w:t>יורם מרציאנו</w:t>
      </w:r>
    </w:p>
    <w:p w14:paraId="16C02FE4" w14:textId="77777777" w:rsidR="004641C5" w:rsidRPr="004641C5" w:rsidRDefault="004641C5" w:rsidP="004641C5">
      <w:pPr>
        <w:bidi/>
        <w:jc w:val="both"/>
        <w:rPr>
          <w:rFonts w:cs="David" w:hint="cs"/>
          <w:rtl/>
        </w:rPr>
      </w:pPr>
      <w:r w:rsidRPr="004641C5">
        <w:rPr>
          <w:rFonts w:cs="David" w:hint="cs"/>
          <w:rtl/>
        </w:rPr>
        <w:t>גדעון סער</w:t>
      </w:r>
    </w:p>
    <w:p w14:paraId="65F9F6FF" w14:textId="77777777" w:rsidR="004641C5" w:rsidRPr="004641C5" w:rsidRDefault="004641C5" w:rsidP="004641C5">
      <w:pPr>
        <w:bidi/>
        <w:jc w:val="both"/>
        <w:rPr>
          <w:rFonts w:cs="David" w:hint="cs"/>
          <w:rtl/>
        </w:rPr>
      </w:pPr>
      <w:r w:rsidRPr="004641C5">
        <w:rPr>
          <w:rFonts w:cs="David" w:hint="cs"/>
          <w:rtl/>
        </w:rPr>
        <w:t>מאיר פרוש</w:t>
      </w:r>
    </w:p>
    <w:p w14:paraId="4185852E" w14:textId="77777777" w:rsidR="004641C5" w:rsidRPr="004641C5" w:rsidRDefault="004641C5" w:rsidP="004641C5">
      <w:pPr>
        <w:bidi/>
        <w:jc w:val="both"/>
        <w:rPr>
          <w:rFonts w:cs="David" w:hint="cs"/>
          <w:rtl/>
        </w:rPr>
      </w:pPr>
    </w:p>
    <w:p w14:paraId="3A5308CF" w14:textId="77777777" w:rsidR="004641C5" w:rsidRPr="004641C5" w:rsidRDefault="004641C5" w:rsidP="004641C5">
      <w:pPr>
        <w:bidi/>
        <w:jc w:val="both"/>
        <w:rPr>
          <w:rFonts w:cs="David" w:hint="cs"/>
          <w:rtl/>
        </w:rPr>
      </w:pPr>
    </w:p>
    <w:p w14:paraId="1E85B189" w14:textId="77777777" w:rsidR="004641C5" w:rsidRPr="004641C5" w:rsidRDefault="004641C5" w:rsidP="004641C5">
      <w:pPr>
        <w:bidi/>
        <w:jc w:val="both"/>
        <w:rPr>
          <w:rFonts w:cs="David"/>
          <w:rtl/>
        </w:rPr>
      </w:pPr>
    </w:p>
    <w:p w14:paraId="09F8A16D" w14:textId="77777777" w:rsidR="004641C5" w:rsidRPr="004641C5" w:rsidRDefault="004641C5" w:rsidP="004641C5">
      <w:pPr>
        <w:tabs>
          <w:tab w:val="left" w:pos="1788"/>
          <w:tab w:val="left" w:pos="3631"/>
        </w:tabs>
        <w:bidi/>
        <w:jc w:val="both"/>
        <w:rPr>
          <w:rFonts w:cs="David" w:hint="cs"/>
          <w:rtl/>
        </w:rPr>
      </w:pPr>
      <w:r w:rsidRPr="004641C5">
        <w:rPr>
          <w:rFonts w:cs="David"/>
          <w:b/>
          <w:bCs/>
          <w:u w:val="single"/>
          <w:rtl/>
        </w:rPr>
        <w:t>מוזמנים</w:t>
      </w:r>
      <w:r w:rsidRPr="004641C5">
        <w:rPr>
          <w:rFonts w:cs="David"/>
          <w:rtl/>
        </w:rPr>
        <w:t>:</w:t>
      </w:r>
    </w:p>
    <w:p w14:paraId="22557F1B" w14:textId="77777777" w:rsidR="004641C5" w:rsidRPr="004641C5" w:rsidRDefault="004641C5" w:rsidP="004641C5">
      <w:pPr>
        <w:bidi/>
        <w:jc w:val="both"/>
        <w:rPr>
          <w:rFonts w:cs="David" w:hint="cs"/>
          <w:rtl/>
        </w:rPr>
      </w:pPr>
      <w:r w:rsidRPr="004641C5">
        <w:rPr>
          <w:rFonts w:cs="David" w:hint="cs"/>
          <w:rtl/>
        </w:rPr>
        <w:t>חה"כ מיכאל איתן</w:t>
      </w:r>
    </w:p>
    <w:p w14:paraId="44FA049A" w14:textId="77777777" w:rsidR="004641C5" w:rsidRPr="004641C5" w:rsidRDefault="004641C5" w:rsidP="004641C5">
      <w:pPr>
        <w:bidi/>
        <w:jc w:val="both"/>
        <w:rPr>
          <w:rFonts w:cs="David" w:hint="cs"/>
          <w:rtl/>
        </w:rPr>
      </w:pPr>
      <w:r w:rsidRPr="004641C5">
        <w:rPr>
          <w:rFonts w:cs="David" w:hint="cs"/>
          <w:rtl/>
        </w:rPr>
        <w:t>חה"כ אמנון כהן</w:t>
      </w:r>
    </w:p>
    <w:p w14:paraId="468F60F6" w14:textId="77777777" w:rsidR="004641C5" w:rsidRPr="004641C5" w:rsidRDefault="004641C5" w:rsidP="004641C5">
      <w:pPr>
        <w:bidi/>
        <w:jc w:val="both"/>
        <w:rPr>
          <w:rFonts w:cs="David" w:hint="cs"/>
          <w:rtl/>
        </w:rPr>
      </w:pPr>
      <w:r w:rsidRPr="004641C5">
        <w:rPr>
          <w:rFonts w:cs="David" w:hint="cs"/>
          <w:rtl/>
        </w:rPr>
        <w:t>חה"כ דוד רותם</w:t>
      </w:r>
    </w:p>
    <w:p w14:paraId="05878F1E" w14:textId="77777777" w:rsidR="004641C5" w:rsidRPr="004641C5" w:rsidRDefault="004641C5" w:rsidP="004641C5">
      <w:pPr>
        <w:bidi/>
        <w:jc w:val="both"/>
        <w:rPr>
          <w:rFonts w:cs="David" w:hint="cs"/>
          <w:rtl/>
        </w:rPr>
      </w:pPr>
      <w:r w:rsidRPr="004641C5">
        <w:rPr>
          <w:rFonts w:cs="David" w:hint="cs"/>
          <w:rtl/>
        </w:rPr>
        <w:t>מועצת תלמידים עירונית, פתח תקווה</w:t>
      </w:r>
    </w:p>
    <w:p w14:paraId="3C8A2BE5" w14:textId="77777777" w:rsidR="004641C5" w:rsidRPr="004641C5" w:rsidRDefault="004641C5" w:rsidP="004641C5">
      <w:pPr>
        <w:bidi/>
        <w:jc w:val="both"/>
        <w:rPr>
          <w:rFonts w:cs="David"/>
          <w:rtl/>
        </w:rPr>
      </w:pPr>
    </w:p>
    <w:p w14:paraId="1BC2BA4C" w14:textId="77777777" w:rsidR="004641C5" w:rsidRPr="004641C5" w:rsidRDefault="004641C5" w:rsidP="004641C5">
      <w:pPr>
        <w:bidi/>
        <w:jc w:val="both"/>
        <w:rPr>
          <w:rFonts w:cs="David" w:hint="cs"/>
          <w:b/>
          <w:bCs/>
          <w:u w:val="single"/>
          <w:rtl/>
        </w:rPr>
      </w:pPr>
    </w:p>
    <w:p w14:paraId="1871C1BD" w14:textId="77777777" w:rsidR="004641C5" w:rsidRPr="004641C5" w:rsidRDefault="004641C5" w:rsidP="004641C5">
      <w:pPr>
        <w:bidi/>
        <w:jc w:val="both"/>
        <w:rPr>
          <w:rFonts w:cs="David" w:hint="cs"/>
          <w:rtl/>
        </w:rPr>
      </w:pPr>
      <w:r w:rsidRPr="004641C5">
        <w:rPr>
          <w:rFonts w:cs="David" w:hint="cs"/>
          <w:b/>
          <w:bCs/>
          <w:u w:val="single"/>
          <w:rtl/>
        </w:rPr>
        <w:t>מזכיר הכנסת:</w:t>
      </w:r>
      <w:r w:rsidRPr="004641C5">
        <w:rPr>
          <w:rFonts w:cs="David" w:hint="cs"/>
          <w:rtl/>
        </w:rPr>
        <w:tab/>
      </w:r>
      <w:r w:rsidRPr="004641C5">
        <w:rPr>
          <w:rFonts w:cs="David" w:hint="cs"/>
          <w:rtl/>
        </w:rPr>
        <w:tab/>
      </w:r>
      <w:smartTag w:uri="urn:schemas-microsoft-com:office:smarttags" w:element="PersonName">
        <w:r w:rsidRPr="004641C5">
          <w:rPr>
            <w:rFonts w:cs="David" w:hint="cs"/>
            <w:rtl/>
          </w:rPr>
          <w:t>אריה האן</w:t>
        </w:r>
      </w:smartTag>
    </w:p>
    <w:p w14:paraId="5F22381D" w14:textId="77777777" w:rsidR="004641C5" w:rsidRPr="004641C5" w:rsidRDefault="004641C5" w:rsidP="004641C5">
      <w:pPr>
        <w:bidi/>
        <w:jc w:val="both"/>
        <w:rPr>
          <w:rFonts w:cs="David" w:hint="cs"/>
          <w:b/>
          <w:bCs/>
          <w:u w:val="single"/>
          <w:rtl/>
        </w:rPr>
      </w:pPr>
    </w:p>
    <w:p w14:paraId="3ECFA32D" w14:textId="77777777" w:rsidR="004641C5" w:rsidRPr="004641C5" w:rsidRDefault="004641C5" w:rsidP="004641C5">
      <w:pPr>
        <w:bidi/>
        <w:jc w:val="both"/>
        <w:rPr>
          <w:rFonts w:cs="David" w:hint="cs"/>
          <w:rtl/>
        </w:rPr>
      </w:pPr>
      <w:r w:rsidRPr="004641C5">
        <w:rPr>
          <w:rFonts w:cs="David" w:hint="cs"/>
          <w:b/>
          <w:bCs/>
          <w:u w:val="single"/>
          <w:rtl/>
        </w:rPr>
        <w:t>סגנית מזכיר הכנסת:</w:t>
      </w:r>
      <w:r w:rsidRPr="004641C5">
        <w:rPr>
          <w:rFonts w:cs="David" w:hint="cs"/>
          <w:rtl/>
        </w:rPr>
        <w:tab/>
        <w:t>ירדנה מלר-הורוביץ</w:t>
      </w:r>
    </w:p>
    <w:p w14:paraId="3EB3CBBE" w14:textId="77777777" w:rsidR="004641C5" w:rsidRPr="004641C5" w:rsidRDefault="004641C5" w:rsidP="004641C5">
      <w:pPr>
        <w:bidi/>
        <w:jc w:val="both"/>
        <w:rPr>
          <w:rFonts w:cs="David" w:hint="cs"/>
          <w:b/>
          <w:bCs/>
          <w:u w:val="single"/>
          <w:rtl/>
        </w:rPr>
      </w:pPr>
    </w:p>
    <w:p w14:paraId="129BFC10" w14:textId="77777777" w:rsidR="004641C5" w:rsidRPr="004641C5" w:rsidRDefault="004641C5" w:rsidP="004641C5">
      <w:pPr>
        <w:bidi/>
        <w:jc w:val="both"/>
        <w:rPr>
          <w:rFonts w:cs="David" w:hint="cs"/>
          <w:rtl/>
        </w:rPr>
      </w:pPr>
      <w:r w:rsidRPr="004641C5">
        <w:rPr>
          <w:rFonts w:cs="David" w:hint="cs"/>
          <w:b/>
          <w:bCs/>
          <w:u w:val="single"/>
          <w:rtl/>
        </w:rPr>
        <w:t>סגן מזכיר הכנסת:</w:t>
      </w:r>
      <w:r w:rsidRPr="004641C5">
        <w:rPr>
          <w:rFonts w:cs="David" w:hint="cs"/>
          <w:rtl/>
        </w:rPr>
        <w:tab/>
      </w:r>
      <w:r w:rsidRPr="004641C5">
        <w:rPr>
          <w:rFonts w:cs="David" w:hint="cs"/>
          <w:rtl/>
        </w:rPr>
        <w:tab/>
        <w:t>נאזם בדר</w:t>
      </w:r>
    </w:p>
    <w:p w14:paraId="0521A298" w14:textId="77777777" w:rsidR="004641C5" w:rsidRPr="004641C5" w:rsidRDefault="004641C5" w:rsidP="004641C5">
      <w:pPr>
        <w:tabs>
          <w:tab w:val="left" w:pos="1930"/>
        </w:tabs>
        <w:bidi/>
        <w:jc w:val="both"/>
        <w:rPr>
          <w:rFonts w:cs="David" w:hint="cs"/>
          <w:b/>
          <w:bCs/>
          <w:u w:val="single"/>
          <w:rtl/>
        </w:rPr>
      </w:pPr>
    </w:p>
    <w:p w14:paraId="76675E35" w14:textId="77777777" w:rsidR="004641C5" w:rsidRPr="004641C5" w:rsidRDefault="004641C5" w:rsidP="004641C5">
      <w:pPr>
        <w:tabs>
          <w:tab w:val="left" w:pos="1930"/>
        </w:tabs>
        <w:bidi/>
        <w:jc w:val="both"/>
        <w:rPr>
          <w:rFonts w:cs="David" w:hint="cs"/>
          <w:rtl/>
        </w:rPr>
      </w:pPr>
      <w:r w:rsidRPr="004641C5">
        <w:rPr>
          <w:rFonts w:cs="David"/>
          <w:b/>
          <w:bCs/>
          <w:u w:val="single"/>
          <w:rtl/>
        </w:rPr>
        <w:t>י</w:t>
      </w:r>
      <w:r w:rsidRPr="004641C5">
        <w:rPr>
          <w:rFonts w:cs="David" w:hint="cs"/>
          <w:b/>
          <w:bCs/>
          <w:u w:val="single"/>
          <w:rtl/>
        </w:rPr>
        <w:t>י</w:t>
      </w:r>
      <w:r w:rsidRPr="004641C5">
        <w:rPr>
          <w:rFonts w:cs="David"/>
          <w:b/>
          <w:bCs/>
          <w:u w:val="single"/>
          <w:rtl/>
        </w:rPr>
        <w:t>ע</w:t>
      </w:r>
      <w:r w:rsidRPr="004641C5">
        <w:rPr>
          <w:rFonts w:cs="David" w:hint="cs"/>
          <w:b/>
          <w:bCs/>
          <w:u w:val="single"/>
          <w:rtl/>
        </w:rPr>
        <w:t>וץ</w:t>
      </w:r>
      <w:r w:rsidRPr="004641C5">
        <w:rPr>
          <w:rFonts w:cs="David"/>
          <w:b/>
          <w:bCs/>
          <w:u w:val="single"/>
          <w:rtl/>
        </w:rPr>
        <w:t xml:space="preserve"> משפטי</w:t>
      </w:r>
      <w:r w:rsidRPr="004641C5">
        <w:rPr>
          <w:rFonts w:cs="David"/>
          <w:rtl/>
        </w:rPr>
        <w:t>:</w:t>
      </w:r>
      <w:r w:rsidRPr="004641C5">
        <w:rPr>
          <w:rFonts w:cs="David" w:hint="cs"/>
          <w:rtl/>
        </w:rPr>
        <w:tab/>
      </w:r>
      <w:r w:rsidRPr="004641C5">
        <w:rPr>
          <w:rFonts w:cs="David" w:hint="cs"/>
          <w:rtl/>
        </w:rPr>
        <w:tab/>
        <w:t xml:space="preserve">נורית אלשטיין </w:t>
      </w:r>
      <w:r w:rsidRPr="004641C5">
        <w:rPr>
          <w:rFonts w:cs="David"/>
          <w:rtl/>
        </w:rPr>
        <w:t>–</w:t>
      </w:r>
      <w:r w:rsidRPr="004641C5">
        <w:rPr>
          <w:rFonts w:cs="David" w:hint="cs"/>
          <w:rtl/>
        </w:rPr>
        <w:t xml:space="preserve"> היועצת המשפטית של הכנסת</w:t>
      </w:r>
    </w:p>
    <w:p w14:paraId="769611E9" w14:textId="77777777" w:rsidR="004641C5" w:rsidRPr="004641C5" w:rsidRDefault="004641C5" w:rsidP="004641C5">
      <w:pPr>
        <w:tabs>
          <w:tab w:val="left" w:pos="1930"/>
        </w:tabs>
        <w:bidi/>
        <w:jc w:val="both"/>
        <w:rPr>
          <w:rFonts w:cs="David" w:hint="cs"/>
          <w:rtl/>
        </w:rPr>
      </w:pPr>
      <w:r w:rsidRPr="004641C5">
        <w:rPr>
          <w:rFonts w:cs="David" w:hint="cs"/>
          <w:rtl/>
        </w:rPr>
        <w:t xml:space="preserve">                                    </w:t>
      </w:r>
      <w:r w:rsidRPr="004641C5">
        <w:rPr>
          <w:rFonts w:cs="David" w:hint="cs"/>
          <w:rtl/>
        </w:rPr>
        <w:tab/>
      </w:r>
      <w:r w:rsidRPr="004641C5">
        <w:rPr>
          <w:rFonts w:cs="David" w:hint="cs"/>
          <w:rtl/>
        </w:rPr>
        <w:tab/>
        <w:t xml:space="preserve">ארבל אסטרחן </w:t>
      </w:r>
      <w:r w:rsidRPr="004641C5">
        <w:rPr>
          <w:rFonts w:cs="David"/>
          <w:rtl/>
        </w:rPr>
        <w:t>–</w:t>
      </w:r>
      <w:r w:rsidRPr="004641C5">
        <w:rPr>
          <w:rFonts w:cs="David" w:hint="cs"/>
          <w:rtl/>
        </w:rPr>
        <w:t xml:space="preserve"> היועצת המשפטית של </w:t>
      </w:r>
      <w:smartTag w:uri="urn:schemas-microsoft-com:office:smarttags" w:element="PersonName">
        <w:r w:rsidRPr="004641C5">
          <w:rPr>
            <w:rFonts w:cs="David" w:hint="cs"/>
            <w:rtl/>
          </w:rPr>
          <w:t>ועדת הכנסת</w:t>
        </w:r>
      </w:smartTag>
    </w:p>
    <w:p w14:paraId="7639FED1" w14:textId="77777777" w:rsidR="004641C5" w:rsidRPr="004641C5" w:rsidRDefault="004641C5" w:rsidP="004641C5">
      <w:pPr>
        <w:bidi/>
        <w:jc w:val="both"/>
        <w:rPr>
          <w:rFonts w:cs="David"/>
          <w:rtl/>
        </w:rPr>
      </w:pPr>
    </w:p>
    <w:p w14:paraId="29F19CC6" w14:textId="77777777" w:rsidR="004641C5" w:rsidRPr="004641C5" w:rsidRDefault="004641C5" w:rsidP="004641C5">
      <w:pPr>
        <w:tabs>
          <w:tab w:val="left" w:pos="1930"/>
        </w:tabs>
        <w:bidi/>
        <w:jc w:val="both"/>
        <w:rPr>
          <w:rFonts w:cs="David" w:hint="cs"/>
          <w:b/>
          <w:bCs/>
          <w:rtl/>
        </w:rPr>
      </w:pPr>
      <w:r w:rsidRPr="004641C5">
        <w:rPr>
          <w:rFonts w:cs="David"/>
          <w:b/>
          <w:bCs/>
          <w:u w:val="single"/>
          <w:rtl/>
        </w:rPr>
        <w:t>מנהלת הוועדה</w:t>
      </w:r>
      <w:r w:rsidRPr="004641C5">
        <w:rPr>
          <w:rFonts w:cs="David"/>
          <w:rtl/>
        </w:rPr>
        <w:t>:</w:t>
      </w:r>
      <w:r w:rsidRPr="004641C5">
        <w:rPr>
          <w:rFonts w:cs="David" w:hint="cs"/>
          <w:rtl/>
        </w:rPr>
        <w:tab/>
      </w:r>
      <w:r w:rsidRPr="004641C5">
        <w:rPr>
          <w:rFonts w:cs="David" w:hint="cs"/>
          <w:rtl/>
        </w:rPr>
        <w:tab/>
        <w:t>אתי בן-יוסף</w:t>
      </w:r>
    </w:p>
    <w:p w14:paraId="351833B8" w14:textId="77777777" w:rsidR="004641C5" w:rsidRPr="004641C5" w:rsidRDefault="004641C5" w:rsidP="004641C5">
      <w:pPr>
        <w:bidi/>
        <w:jc w:val="both"/>
        <w:rPr>
          <w:rFonts w:cs="David"/>
          <w:rtl/>
        </w:rPr>
      </w:pPr>
    </w:p>
    <w:p w14:paraId="7C84E0DF" w14:textId="77777777" w:rsidR="004641C5" w:rsidRPr="004641C5" w:rsidRDefault="004641C5" w:rsidP="004641C5">
      <w:pPr>
        <w:tabs>
          <w:tab w:val="left" w:pos="1930"/>
        </w:tabs>
        <w:bidi/>
        <w:jc w:val="both"/>
        <w:rPr>
          <w:rFonts w:cs="David" w:hint="cs"/>
          <w:rtl/>
        </w:rPr>
      </w:pPr>
      <w:r w:rsidRPr="004641C5">
        <w:rPr>
          <w:rFonts w:cs="David" w:hint="cs"/>
          <w:b/>
          <w:bCs/>
          <w:u w:val="single"/>
          <w:rtl/>
        </w:rPr>
        <w:t>קצרנית:</w:t>
      </w:r>
      <w:r w:rsidRPr="004641C5">
        <w:rPr>
          <w:rFonts w:cs="David" w:hint="cs"/>
          <w:rtl/>
        </w:rPr>
        <w:tab/>
      </w:r>
      <w:r w:rsidRPr="004641C5">
        <w:rPr>
          <w:rFonts w:cs="David" w:hint="cs"/>
          <w:rtl/>
        </w:rPr>
        <w:tab/>
        <w:t>טלי רם</w:t>
      </w:r>
      <w:r w:rsidRPr="004641C5">
        <w:rPr>
          <w:rFonts w:cs="David" w:hint="cs"/>
          <w:rtl/>
        </w:rPr>
        <w:tab/>
      </w:r>
    </w:p>
    <w:p w14:paraId="10B3D2B6" w14:textId="77777777" w:rsidR="004641C5" w:rsidRPr="004641C5" w:rsidRDefault="004641C5" w:rsidP="004641C5">
      <w:pPr>
        <w:bidi/>
        <w:jc w:val="both"/>
        <w:rPr>
          <w:rFonts w:cs="David" w:hint="cs"/>
          <w:b/>
          <w:bCs/>
          <w:rtl/>
        </w:rPr>
      </w:pPr>
    </w:p>
    <w:p w14:paraId="5DA741CB" w14:textId="77777777" w:rsidR="004641C5" w:rsidRPr="004641C5" w:rsidRDefault="004641C5" w:rsidP="004641C5">
      <w:pPr>
        <w:bidi/>
        <w:jc w:val="center"/>
        <w:rPr>
          <w:rFonts w:cs="David" w:hint="cs"/>
          <w:b/>
          <w:bCs/>
          <w:u w:val="single"/>
          <w:rtl/>
        </w:rPr>
      </w:pPr>
      <w:r w:rsidRPr="004641C5">
        <w:rPr>
          <w:rFonts w:cs="David"/>
          <w:rtl/>
        </w:rPr>
        <w:br w:type="page"/>
      </w:r>
      <w:r w:rsidRPr="004641C5">
        <w:rPr>
          <w:rFonts w:cs="David" w:hint="cs"/>
          <w:b/>
          <w:bCs/>
          <w:rtl/>
        </w:rPr>
        <w:lastRenderedPageBreak/>
        <w:t xml:space="preserve">א. </w:t>
      </w:r>
      <w:r w:rsidRPr="004641C5">
        <w:rPr>
          <w:rFonts w:cs="David" w:hint="cs"/>
          <w:b/>
          <w:bCs/>
          <w:u w:val="single"/>
          <w:rtl/>
        </w:rPr>
        <w:t>קביעת מסגרת הדיון להצעות להביע אי-אמון בממשלה</w:t>
      </w:r>
    </w:p>
    <w:p w14:paraId="7493F2FE" w14:textId="77777777" w:rsidR="004641C5" w:rsidRPr="004641C5" w:rsidRDefault="004641C5" w:rsidP="004641C5">
      <w:pPr>
        <w:bidi/>
        <w:jc w:val="both"/>
        <w:rPr>
          <w:rFonts w:cs="David" w:hint="cs"/>
          <w:b/>
          <w:bCs/>
          <w:u w:val="single"/>
          <w:rtl/>
        </w:rPr>
      </w:pPr>
    </w:p>
    <w:p w14:paraId="6ADDE9D7"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5E60C8C7" w14:textId="77777777" w:rsidR="004641C5" w:rsidRPr="004641C5" w:rsidRDefault="004641C5" w:rsidP="004641C5">
      <w:pPr>
        <w:pStyle w:val="Header"/>
        <w:tabs>
          <w:tab w:val="left" w:pos="720"/>
        </w:tabs>
        <w:jc w:val="both"/>
        <w:rPr>
          <w:rFonts w:hint="cs"/>
          <w:rtl/>
        </w:rPr>
      </w:pPr>
    </w:p>
    <w:p w14:paraId="420354E2" w14:textId="77777777" w:rsidR="004641C5" w:rsidRPr="004641C5" w:rsidRDefault="004641C5" w:rsidP="004641C5">
      <w:pPr>
        <w:pStyle w:val="Header"/>
        <w:tabs>
          <w:tab w:val="left" w:pos="720"/>
        </w:tabs>
        <w:jc w:val="both"/>
        <w:rPr>
          <w:rFonts w:hint="cs"/>
          <w:rtl/>
        </w:rPr>
      </w:pPr>
      <w:r w:rsidRPr="004641C5">
        <w:rPr>
          <w:rFonts w:hint="cs"/>
          <w:rtl/>
        </w:rPr>
        <w:tab/>
        <w:t xml:space="preserve">חברי חברי הכנסת, בוקר טוב, שבוע טוב. אנחנו מקדמים אתכם בברכה - מועצת תלמידים עירונית מהעיר פתח-תקווה. אני מאחלת לכם הצלחה ושאכן תפיקו את מירב התועלת ביום הזה שאתם בכנסת. </w:t>
      </w:r>
    </w:p>
    <w:p w14:paraId="14DC2CBC" w14:textId="77777777" w:rsidR="004641C5" w:rsidRPr="004641C5" w:rsidRDefault="004641C5" w:rsidP="004641C5">
      <w:pPr>
        <w:pStyle w:val="Header"/>
        <w:tabs>
          <w:tab w:val="left" w:pos="720"/>
        </w:tabs>
        <w:jc w:val="both"/>
        <w:rPr>
          <w:rFonts w:hint="cs"/>
          <w:rtl/>
        </w:rPr>
      </w:pPr>
    </w:p>
    <w:p w14:paraId="5DACD879" w14:textId="77777777" w:rsidR="004641C5" w:rsidRPr="004641C5" w:rsidRDefault="004641C5" w:rsidP="004641C5">
      <w:pPr>
        <w:pStyle w:val="Header"/>
        <w:tabs>
          <w:tab w:val="left" w:pos="720"/>
        </w:tabs>
        <w:jc w:val="both"/>
        <w:rPr>
          <w:rFonts w:hint="cs"/>
          <w:rtl/>
        </w:rPr>
      </w:pPr>
      <w:r w:rsidRPr="004641C5">
        <w:rPr>
          <w:rFonts w:hint="cs"/>
          <w:rtl/>
        </w:rPr>
        <w:tab/>
        <w:t>חברי חברי הכנסת, היום כל הבקשות למתן פטור מחובת הנחה שהיו על סדר-יומנו ירדו ועוברות לשבוע הבא.</w:t>
      </w:r>
    </w:p>
    <w:p w14:paraId="4AF9924B" w14:textId="77777777" w:rsidR="004641C5" w:rsidRPr="004641C5" w:rsidRDefault="004641C5" w:rsidP="004641C5">
      <w:pPr>
        <w:pStyle w:val="Header"/>
        <w:tabs>
          <w:tab w:val="left" w:pos="720"/>
        </w:tabs>
        <w:jc w:val="both"/>
        <w:rPr>
          <w:rFonts w:hint="cs"/>
          <w:rtl/>
        </w:rPr>
      </w:pPr>
    </w:p>
    <w:p w14:paraId="636E1625" w14:textId="77777777" w:rsidR="004641C5" w:rsidRPr="004641C5" w:rsidRDefault="004641C5" w:rsidP="004641C5">
      <w:pPr>
        <w:pStyle w:val="Header"/>
        <w:tabs>
          <w:tab w:val="left" w:pos="720"/>
        </w:tabs>
        <w:jc w:val="both"/>
        <w:rPr>
          <w:rFonts w:hint="cs"/>
          <w:rtl/>
        </w:rPr>
      </w:pPr>
      <w:r w:rsidRPr="004641C5">
        <w:rPr>
          <w:rFonts w:hint="cs"/>
          <w:rtl/>
        </w:rPr>
        <w:tab/>
        <w:t xml:space="preserve">אני עוברת לנושא הראשון </w:t>
      </w:r>
      <w:r w:rsidRPr="004641C5">
        <w:rPr>
          <w:rtl/>
        </w:rPr>
        <w:t>–</w:t>
      </w:r>
      <w:r w:rsidRPr="004641C5">
        <w:rPr>
          <w:rFonts w:hint="cs"/>
          <w:rtl/>
        </w:rPr>
        <w:t xml:space="preserve"> קביעת מסגרת הדיון להצעות להביע אי-אמון בממשלה. יש לנו חמש הצעות אי-אמון. </w:t>
      </w:r>
    </w:p>
    <w:p w14:paraId="11546D8C" w14:textId="77777777" w:rsidR="004641C5" w:rsidRPr="004641C5" w:rsidRDefault="004641C5" w:rsidP="004641C5">
      <w:pPr>
        <w:pStyle w:val="Header"/>
        <w:tabs>
          <w:tab w:val="left" w:pos="720"/>
        </w:tabs>
        <w:jc w:val="both"/>
        <w:rPr>
          <w:rtl/>
        </w:rPr>
      </w:pPr>
    </w:p>
    <w:p w14:paraId="6EFB611C" w14:textId="77777777" w:rsidR="004641C5" w:rsidRPr="004641C5" w:rsidRDefault="004641C5" w:rsidP="004641C5">
      <w:pPr>
        <w:bidi/>
        <w:jc w:val="both"/>
        <w:rPr>
          <w:rFonts w:cs="David" w:hint="cs"/>
          <w:rtl/>
        </w:rPr>
      </w:pPr>
      <w:r w:rsidRPr="004641C5">
        <w:rPr>
          <w:rFonts w:cs="David" w:hint="cs"/>
          <w:rtl/>
        </w:rPr>
        <w:tab/>
        <w:t xml:space="preserve">ההצעה הראשונה: </w:t>
      </w:r>
      <w:r w:rsidRPr="004641C5">
        <w:rPr>
          <w:rFonts w:cs="David"/>
          <w:rtl/>
        </w:rPr>
        <w:t>החלטת שופטת בית-הדין לעבודה לבטל כתבי אישום נגד עסקים שהעסיקו עובדים בשבת בניגוד לחוק</w:t>
      </w:r>
      <w:r w:rsidRPr="004641C5">
        <w:rPr>
          <w:rFonts w:cs="David" w:hint="cs"/>
          <w:rtl/>
        </w:rPr>
        <w:t xml:space="preserve">, של </w:t>
      </w:r>
      <w:r w:rsidRPr="004641C5">
        <w:rPr>
          <w:rFonts w:cs="David"/>
          <w:rtl/>
        </w:rPr>
        <w:t>יהדות התורה-איחוד לאומי-מפד"ל</w:t>
      </w:r>
      <w:r w:rsidRPr="004641C5">
        <w:rPr>
          <w:rFonts w:cs="David" w:hint="cs"/>
          <w:rtl/>
        </w:rPr>
        <w:t xml:space="preserve">. </w:t>
      </w:r>
      <w:r w:rsidRPr="004641C5">
        <w:rPr>
          <w:rFonts w:cs="David"/>
          <w:rtl/>
        </w:rPr>
        <w:t>המועמד להרכיב את הממשלה הינו חבר-הכנסת יעקב ליצמן</w:t>
      </w:r>
      <w:r w:rsidRPr="004641C5">
        <w:rPr>
          <w:rFonts w:cs="David" w:hint="cs"/>
          <w:rtl/>
        </w:rPr>
        <w:t xml:space="preserve">; ההצעה השנייה: </w:t>
      </w:r>
      <w:r w:rsidRPr="004641C5">
        <w:rPr>
          <w:rFonts w:cs="David"/>
          <w:rtl/>
        </w:rPr>
        <w:t>ה</w:t>
      </w:r>
      <w:r w:rsidRPr="004641C5">
        <w:rPr>
          <w:rFonts w:cs="David" w:hint="cs"/>
          <w:rtl/>
        </w:rPr>
        <w:t>ה</w:t>
      </w:r>
      <w:r w:rsidRPr="004641C5">
        <w:rPr>
          <w:rFonts w:cs="David"/>
          <w:rtl/>
        </w:rPr>
        <w:t>תחמשות המסיבית של החיזבאללה – קריסת ההסדר בלבנון</w:t>
      </w:r>
      <w:r w:rsidRPr="004641C5">
        <w:rPr>
          <w:rFonts w:cs="David" w:hint="cs"/>
          <w:rtl/>
        </w:rPr>
        <w:t>, של ה</w:t>
      </w:r>
      <w:r w:rsidRPr="004641C5">
        <w:rPr>
          <w:rFonts w:cs="David"/>
          <w:rtl/>
        </w:rPr>
        <w:t>ליכוד</w:t>
      </w:r>
      <w:r w:rsidRPr="004641C5">
        <w:rPr>
          <w:rFonts w:cs="David" w:hint="cs"/>
          <w:rtl/>
        </w:rPr>
        <w:t xml:space="preserve">. </w:t>
      </w:r>
      <w:r w:rsidRPr="004641C5">
        <w:rPr>
          <w:rFonts w:cs="David"/>
          <w:rtl/>
        </w:rPr>
        <w:t>המועמד להרכיב את הממשלה הינו חבר-הכנסת בנימין נתניהו</w:t>
      </w:r>
      <w:r w:rsidRPr="004641C5">
        <w:rPr>
          <w:rFonts w:cs="David" w:hint="cs"/>
          <w:rtl/>
        </w:rPr>
        <w:t xml:space="preserve">; ההצעה השלישית: </w:t>
      </w:r>
      <w:r w:rsidRPr="004641C5">
        <w:rPr>
          <w:rFonts w:cs="David"/>
          <w:rtl/>
        </w:rPr>
        <w:t>החפירות במתחם מסגד אל-אקצא המסכנות את היציבות במזרח-התיכון</w:t>
      </w:r>
      <w:r w:rsidRPr="004641C5">
        <w:rPr>
          <w:rFonts w:cs="David" w:hint="cs"/>
          <w:rtl/>
        </w:rPr>
        <w:t xml:space="preserve">, של </w:t>
      </w:r>
      <w:r w:rsidRPr="004641C5">
        <w:rPr>
          <w:rFonts w:cs="David"/>
          <w:rtl/>
        </w:rPr>
        <w:t>רע"מ-תע"ל</w:t>
      </w:r>
      <w:r w:rsidRPr="004641C5">
        <w:rPr>
          <w:rFonts w:cs="David" w:hint="cs"/>
          <w:rtl/>
        </w:rPr>
        <w:t xml:space="preserve">. </w:t>
      </w:r>
      <w:r w:rsidRPr="004641C5">
        <w:rPr>
          <w:rFonts w:cs="David"/>
          <w:rtl/>
        </w:rPr>
        <w:t>המועמד להרכיב את הממשלה הינו חבר-הכנסת א</w:t>
      </w:r>
      <w:r w:rsidRPr="004641C5">
        <w:rPr>
          <w:rFonts w:cs="David" w:hint="cs"/>
          <w:rtl/>
        </w:rPr>
        <w:t>י</w:t>
      </w:r>
      <w:r w:rsidRPr="004641C5">
        <w:rPr>
          <w:rFonts w:cs="David"/>
          <w:rtl/>
        </w:rPr>
        <w:t>ברהים צרצור</w:t>
      </w:r>
      <w:r w:rsidRPr="004641C5">
        <w:rPr>
          <w:rFonts w:cs="David" w:hint="cs"/>
          <w:rtl/>
        </w:rPr>
        <w:t xml:space="preserve">; ההצעה הרביעית: </w:t>
      </w:r>
      <w:r w:rsidRPr="004641C5">
        <w:rPr>
          <w:rFonts w:cs="David"/>
          <w:rtl/>
        </w:rPr>
        <w:t>העבודות הפרובוקטיביות שמבצעת רשות העתיקות בשער המוגרבים</w:t>
      </w:r>
      <w:r w:rsidRPr="004641C5">
        <w:rPr>
          <w:rFonts w:cs="David" w:hint="cs"/>
          <w:rtl/>
        </w:rPr>
        <w:t xml:space="preserve">, של </w:t>
      </w:r>
      <w:r w:rsidRPr="004641C5">
        <w:rPr>
          <w:rFonts w:cs="David"/>
          <w:rtl/>
        </w:rPr>
        <w:t>חד"ש</w:t>
      </w:r>
      <w:r w:rsidRPr="004641C5">
        <w:rPr>
          <w:rFonts w:cs="David" w:hint="cs"/>
          <w:rtl/>
        </w:rPr>
        <w:t xml:space="preserve">. </w:t>
      </w:r>
      <w:r w:rsidRPr="004641C5">
        <w:rPr>
          <w:rFonts w:cs="David"/>
          <w:rtl/>
        </w:rPr>
        <w:t xml:space="preserve">המועמד להרכיב את הממשלה הינו חבר-הכנסת </w:t>
      </w:r>
      <w:smartTag w:uri="urn:schemas-microsoft-com:office:smarttags" w:element="PersonName">
        <w:r w:rsidRPr="004641C5">
          <w:rPr>
            <w:rFonts w:cs="David"/>
            <w:rtl/>
          </w:rPr>
          <w:t>מוחמד ברכה</w:t>
        </w:r>
      </w:smartTag>
      <w:r w:rsidRPr="004641C5">
        <w:rPr>
          <w:rFonts w:cs="David" w:hint="cs"/>
          <w:rtl/>
        </w:rPr>
        <w:t xml:space="preserve">; ההצעה החמישית: </w:t>
      </w:r>
      <w:r w:rsidRPr="004641C5">
        <w:rPr>
          <w:rFonts w:cs="David"/>
          <w:rtl/>
        </w:rPr>
        <w:t>החפירות המבוצעות בתחום מסגד אל-אקצא</w:t>
      </w:r>
      <w:r w:rsidRPr="004641C5">
        <w:rPr>
          <w:rFonts w:cs="David" w:hint="cs"/>
          <w:rtl/>
        </w:rPr>
        <w:t xml:space="preserve">, של </w:t>
      </w:r>
      <w:r w:rsidRPr="004641C5">
        <w:rPr>
          <w:rFonts w:cs="David"/>
          <w:rtl/>
        </w:rPr>
        <w:t>בל"ד</w:t>
      </w:r>
      <w:r w:rsidRPr="004641C5">
        <w:rPr>
          <w:rFonts w:cs="David" w:hint="cs"/>
          <w:rtl/>
        </w:rPr>
        <w:t xml:space="preserve">. </w:t>
      </w:r>
      <w:r w:rsidRPr="004641C5">
        <w:rPr>
          <w:rFonts w:cs="David"/>
          <w:rtl/>
        </w:rPr>
        <w:t>המועמד להרכיב את הממשלה הינו חבר-הכנסת ג'מאל זחאלקה</w:t>
      </w:r>
      <w:r w:rsidRPr="004641C5">
        <w:rPr>
          <w:rFonts w:cs="David" w:hint="cs"/>
          <w:rtl/>
        </w:rPr>
        <w:t>.</w:t>
      </w:r>
    </w:p>
    <w:p w14:paraId="3CC9536D" w14:textId="77777777" w:rsidR="004641C5" w:rsidRPr="004641C5" w:rsidRDefault="004641C5" w:rsidP="004641C5">
      <w:pPr>
        <w:bidi/>
        <w:jc w:val="both"/>
        <w:rPr>
          <w:rFonts w:cs="David" w:hint="cs"/>
          <w:rtl/>
        </w:rPr>
      </w:pPr>
    </w:p>
    <w:p w14:paraId="129257F0" w14:textId="77777777" w:rsidR="004641C5" w:rsidRPr="004641C5" w:rsidRDefault="004641C5" w:rsidP="004641C5">
      <w:pPr>
        <w:bidi/>
        <w:jc w:val="both"/>
        <w:rPr>
          <w:rFonts w:cs="David" w:hint="cs"/>
          <w:rtl/>
        </w:rPr>
      </w:pPr>
      <w:r w:rsidRPr="004641C5">
        <w:rPr>
          <w:rFonts w:cs="David" w:hint="cs"/>
          <w:rtl/>
        </w:rPr>
        <w:tab/>
        <w:t>חברי חברי הכנסת, אני מציעה שהדיון יתקיים היום במסגרת של 10 דקות למציעים ו-3 דקות לכל סיעה. יש לנו כאן את כל סיעות האופוזיציה, כך שאני מניחה שזה בסדר.</w:t>
      </w:r>
    </w:p>
    <w:p w14:paraId="134455C7" w14:textId="77777777" w:rsidR="004641C5" w:rsidRPr="004641C5" w:rsidRDefault="004641C5" w:rsidP="004641C5">
      <w:pPr>
        <w:bidi/>
        <w:jc w:val="both"/>
        <w:rPr>
          <w:rFonts w:cs="David" w:hint="cs"/>
          <w:rtl/>
        </w:rPr>
      </w:pPr>
    </w:p>
    <w:p w14:paraId="3F9B60A0" w14:textId="77777777" w:rsidR="004641C5" w:rsidRPr="004641C5" w:rsidRDefault="004641C5" w:rsidP="004641C5">
      <w:pPr>
        <w:bidi/>
        <w:jc w:val="both"/>
        <w:rPr>
          <w:rFonts w:cs="David" w:hint="cs"/>
          <w:rtl/>
        </w:rPr>
      </w:pPr>
      <w:r w:rsidRPr="004641C5">
        <w:rPr>
          <w:rFonts w:cs="David" w:hint="cs"/>
          <w:rtl/>
        </w:rPr>
        <w:tab/>
        <w:t xml:space="preserve">אני עוברת להצבעה. מי בעד מסגרת הדיון? מי מתנגד? מי נמנע? </w:t>
      </w:r>
    </w:p>
    <w:p w14:paraId="46D6AFD8" w14:textId="77777777" w:rsidR="004641C5" w:rsidRPr="004641C5" w:rsidRDefault="004641C5" w:rsidP="004641C5">
      <w:pPr>
        <w:bidi/>
        <w:jc w:val="center"/>
        <w:rPr>
          <w:rFonts w:cs="David" w:hint="cs"/>
          <w:b/>
          <w:bCs/>
          <w:rtl/>
        </w:rPr>
      </w:pPr>
      <w:r w:rsidRPr="004641C5">
        <w:rPr>
          <w:rFonts w:cs="David"/>
          <w:rtl/>
        </w:rPr>
        <w:br/>
      </w:r>
      <w:r w:rsidRPr="004641C5">
        <w:rPr>
          <w:rFonts w:cs="David" w:hint="cs"/>
          <w:b/>
          <w:bCs/>
          <w:rtl/>
        </w:rPr>
        <w:t>ה צ ב ע ה</w:t>
      </w:r>
    </w:p>
    <w:p w14:paraId="3524C384" w14:textId="77777777" w:rsidR="004641C5" w:rsidRPr="004641C5" w:rsidRDefault="004641C5" w:rsidP="004641C5">
      <w:pPr>
        <w:bidi/>
        <w:jc w:val="center"/>
        <w:rPr>
          <w:rFonts w:cs="David" w:hint="cs"/>
          <w:b/>
          <w:bCs/>
          <w:rtl/>
        </w:rPr>
      </w:pPr>
    </w:p>
    <w:p w14:paraId="5E6D74D2" w14:textId="77777777" w:rsidR="004641C5" w:rsidRPr="004641C5" w:rsidRDefault="004641C5" w:rsidP="004641C5">
      <w:pPr>
        <w:bidi/>
        <w:jc w:val="center"/>
        <w:rPr>
          <w:rFonts w:cs="David" w:hint="cs"/>
          <w:rtl/>
        </w:rPr>
      </w:pPr>
      <w:r w:rsidRPr="004641C5">
        <w:rPr>
          <w:rFonts w:cs="David" w:hint="cs"/>
          <w:rtl/>
        </w:rPr>
        <w:t xml:space="preserve">בעד </w:t>
      </w:r>
      <w:r w:rsidRPr="004641C5">
        <w:rPr>
          <w:rFonts w:cs="David"/>
          <w:rtl/>
        </w:rPr>
        <w:t>–</w:t>
      </w:r>
      <w:r w:rsidRPr="004641C5">
        <w:rPr>
          <w:rFonts w:cs="David" w:hint="cs"/>
          <w:rtl/>
        </w:rPr>
        <w:t xml:space="preserve"> 8</w:t>
      </w:r>
    </w:p>
    <w:p w14:paraId="28277C46" w14:textId="77777777" w:rsidR="004641C5" w:rsidRPr="004641C5" w:rsidRDefault="004641C5" w:rsidP="004641C5">
      <w:pPr>
        <w:bidi/>
        <w:jc w:val="center"/>
        <w:rPr>
          <w:rFonts w:cs="David" w:hint="cs"/>
          <w:rtl/>
        </w:rPr>
      </w:pPr>
      <w:r w:rsidRPr="004641C5">
        <w:rPr>
          <w:rFonts w:cs="David" w:hint="cs"/>
          <w:rtl/>
        </w:rPr>
        <w:t xml:space="preserve">נגד </w:t>
      </w:r>
      <w:r w:rsidRPr="004641C5">
        <w:rPr>
          <w:rFonts w:cs="David"/>
          <w:rtl/>
        </w:rPr>
        <w:t>–</w:t>
      </w:r>
      <w:r w:rsidRPr="004641C5">
        <w:rPr>
          <w:rFonts w:cs="David" w:hint="cs"/>
          <w:rtl/>
        </w:rPr>
        <w:t xml:space="preserve"> אין</w:t>
      </w:r>
    </w:p>
    <w:p w14:paraId="0DD7570F" w14:textId="77777777" w:rsidR="004641C5" w:rsidRPr="004641C5" w:rsidRDefault="004641C5" w:rsidP="004641C5">
      <w:pPr>
        <w:bidi/>
        <w:jc w:val="center"/>
        <w:rPr>
          <w:rFonts w:cs="David" w:hint="cs"/>
          <w:rtl/>
        </w:rPr>
      </w:pPr>
      <w:r w:rsidRPr="004641C5">
        <w:rPr>
          <w:rFonts w:cs="David" w:hint="cs"/>
          <w:rtl/>
        </w:rPr>
        <w:t xml:space="preserve">נמנעים </w:t>
      </w:r>
      <w:r w:rsidRPr="004641C5">
        <w:rPr>
          <w:rFonts w:cs="David"/>
          <w:rtl/>
        </w:rPr>
        <w:t>–</w:t>
      </w:r>
      <w:r w:rsidRPr="004641C5">
        <w:rPr>
          <w:rFonts w:cs="David" w:hint="cs"/>
          <w:rtl/>
        </w:rPr>
        <w:t xml:space="preserve"> אין</w:t>
      </w:r>
    </w:p>
    <w:p w14:paraId="193394D2" w14:textId="77777777" w:rsidR="004641C5" w:rsidRPr="004641C5" w:rsidRDefault="004641C5" w:rsidP="004641C5">
      <w:pPr>
        <w:bidi/>
        <w:jc w:val="center"/>
        <w:rPr>
          <w:rFonts w:cs="David" w:hint="cs"/>
          <w:rtl/>
        </w:rPr>
      </w:pPr>
      <w:r w:rsidRPr="004641C5">
        <w:rPr>
          <w:rFonts w:cs="David" w:hint="cs"/>
          <w:rtl/>
        </w:rPr>
        <w:t>הבקשה לקיים מסגרת דיון של 10 דקות למציעים ו-3 דקות לכל סיעה בהצעות להביע אי-אמון בממשלה, נתקבלה.</w:t>
      </w:r>
    </w:p>
    <w:p w14:paraId="6AE102DF" w14:textId="77777777" w:rsidR="004641C5" w:rsidRPr="004641C5" w:rsidRDefault="004641C5" w:rsidP="004641C5">
      <w:pPr>
        <w:bidi/>
        <w:jc w:val="both"/>
        <w:rPr>
          <w:rFonts w:cs="David" w:hint="cs"/>
          <w:rtl/>
        </w:rPr>
      </w:pPr>
    </w:p>
    <w:p w14:paraId="553802E5"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0D3FBF5" w14:textId="77777777" w:rsidR="004641C5" w:rsidRPr="004641C5" w:rsidRDefault="004641C5" w:rsidP="004641C5">
      <w:pPr>
        <w:bidi/>
        <w:jc w:val="both"/>
        <w:rPr>
          <w:rFonts w:cs="David" w:hint="cs"/>
          <w:rtl/>
        </w:rPr>
      </w:pPr>
    </w:p>
    <w:p w14:paraId="3F75CE01" w14:textId="77777777" w:rsidR="004641C5" w:rsidRPr="004641C5" w:rsidRDefault="004641C5" w:rsidP="004641C5">
      <w:pPr>
        <w:bidi/>
        <w:jc w:val="both"/>
        <w:rPr>
          <w:rFonts w:cs="David" w:hint="cs"/>
          <w:rtl/>
        </w:rPr>
      </w:pPr>
      <w:r w:rsidRPr="004641C5">
        <w:rPr>
          <w:rFonts w:cs="David" w:hint="cs"/>
          <w:rtl/>
        </w:rPr>
        <w:tab/>
        <w:t xml:space="preserve">8 הצביעו בעד, אין מתנגדים, אין נמנעים. לפיכך, אני קובעת שמסגרת הדיון היום תהיה 10 דקות למציעים ו-3 דקות לכל סיעה. </w:t>
      </w:r>
    </w:p>
    <w:p w14:paraId="256CDAB3" w14:textId="77777777" w:rsidR="004641C5" w:rsidRPr="004641C5" w:rsidRDefault="004641C5" w:rsidP="004641C5">
      <w:pPr>
        <w:bidi/>
        <w:jc w:val="both"/>
        <w:rPr>
          <w:rFonts w:cs="David"/>
          <w:rtl/>
        </w:rPr>
      </w:pPr>
      <w:r w:rsidRPr="004641C5">
        <w:rPr>
          <w:rFonts w:cs="David"/>
          <w:rtl/>
        </w:rPr>
        <w:br/>
      </w:r>
    </w:p>
    <w:p w14:paraId="5C0ED2CD" w14:textId="77777777" w:rsidR="004641C5" w:rsidRPr="004641C5" w:rsidRDefault="004641C5" w:rsidP="004641C5">
      <w:pPr>
        <w:bidi/>
        <w:jc w:val="center"/>
        <w:rPr>
          <w:rFonts w:cs="David" w:hint="cs"/>
          <w:b/>
          <w:bCs/>
          <w:u w:val="single"/>
          <w:rtl/>
        </w:rPr>
      </w:pPr>
      <w:r w:rsidRPr="004641C5">
        <w:rPr>
          <w:rFonts w:cs="David"/>
          <w:rtl/>
        </w:rPr>
        <w:br w:type="page"/>
      </w:r>
      <w:r w:rsidRPr="004641C5">
        <w:rPr>
          <w:rFonts w:cs="David" w:hint="cs"/>
          <w:b/>
          <w:bCs/>
          <w:rtl/>
        </w:rPr>
        <w:lastRenderedPageBreak/>
        <w:t xml:space="preserve">ב. </w:t>
      </w:r>
      <w:r w:rsidRPr="004641C5">
        <w:rPr>
          <w:rFonts w:cs="David" w:hint="cs"/>
          <w:b/>
          <w:bCs/>
          <w:u w:val="single"/>
          <w:rtl/>
        </w:rPr>
        <w:t>החלטה בדבר הזמנת היועץ המשפטי לממשלה או בא-כוחו לדיון בנושא העברת נשיא המדינה מכהונתו</w:t>
      </w:r>
    </w:p>
    <w:p w14:paraId="3FB9F124" w14:textId="77777777" w:rsidR="004641C5" w:rsidRPr="004641C5" w:rsidRDefault="004641C5" w:rsidP="004641C5">
      <w:pPr>
        <w:bidi/>
        <w:jc w:val="both"/>
        <w:rPr>
          <w:rFonts w:cs="David" w:hint="cs"/>
          <w:b/>
          <w:bCs/>
          <w:u w:val="single"/>
          <w:rtl/>
        </w:rPr>
      </w:pPr>
    </w:p>
    <w:p w14:paraId="5B64D6C8"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690954A" w14:textId="77777777" w:rsidR="004641C5" w:rsidRPr="004641C5" w:rsidRDefault="004641C5" w:rsidP="004641C5">
      <w:pPr>
        <w:bidi/>
        <w:jc w:val="both"/>
        <w:rPr>
          <w:rFonts w:cs="David" w:hint="cs"/>
          <w:rtl/>
        </w:rPr>
      </w:pPr>
    </w:p>
    <w:p w14:paraId="33BC2188" w14:textId="77777777" w:rsidR="004641C5" w:rsidRPr="004641C5" w:rsidRDefault="004641C5" w:rsidP="004641C5">
      <w:pPr>
        <w:bidi/>
        <w:jc w:val="both"/>
        <w:rPr>
          <w:rFonts w:cs="David" w:hint="cs"/>
          <w:rtl/>
        </w:rPr>
      </w:pPr>
      <w:r w:rsidRPr="004641C5">
        <w:rPr>
          <w:rFonts w:cs="David" w:hint="cs"/>
          <w:rtl/>
        </w:rPr>
        <w:tab/>
        <w:t xml:space="preserve">חברי חברי הכנסת, לפני שבועיים, ביום י"א בשבט, 30 בינואר, קיבלה הכנסת </w:t>
      </w:r>
      <w:r w:rsidRPr="004641C5">
        <w:rPr>
          <w:rFonts w:cs="David"/>
          <w:rtl/>
        </w:rPr>
        <w:t>–</w:t>
      </w:r>
      <w:r w:rsidRPr="004641C5">
        <w:rPr>
          <w:rFonts w:cs="David" w:hint="cs"/>
          <w:rtl/>
        </w:rPr>
        <w:t xml:space="preserve"> בעקבות המלצה של </w:t>
      </w:r>
      <w:smartTag w:uri="urn:schemas-microsoft-com:office:smarttags" w:element="PersonName">
        <w:r w:rsidRPr="004641C5">
          <w:rPr>
            <w:rFonts w:cs="David" w:hint="cs"/>
            <w:rtl/>
          </w:rPr>
          <w:t>ועדת הכנסת</w:t>
        </w:r>
      </w:smartTag>
      <w:r w:rsidRPr="004641C5">
        <w:rPr>
          <w:rFonts w:cs="David" w:hint="cs"/>
          <w:rtl/>
        </w:rPr>
        <w:t xml:space="preserve"> </w:t>
      </w:r>
      <w:r w:rsidRPr="004641C5">
        <w:rPr>
          <w:rFonts w:cs="David"/>
          <w:rtl/>
        </w:rPr>
        <w:t>–</w:t>
      </w:r>
      <w:r w:rsidRPr="004641C5">
        <w:rPr>
          <w:rFonts w:cs="David" w:hint="cs"/>
          <w:rtl/>
        </w:rPr>
        <w:t xml:space="preserve"> נוהל לעניין הדיון בקובלנה שהגישו חברי הכנסת בבקשה להעביר את הנשיא מכהונתו, לפי חוק יסוד: נשיא המדינה.</w:t>
      </w:r>
    </w:p>
    <w:p w14:paraId="535F3C97" w14:textId="77777777" w:rsidR="004641C5" w:rsidRPr="004641C5" w:rsidRDefault="004641C5" w:rsidP="004641C5">
      <w:pPr>
        <w:bidi/>
        <w:jc w:val="both"/>
        <w:rPr>
          <w:rFonts w:cs="David" w:hint="cs"/>
          <w:rtl/>
        </w:rPr>
      </w:pPr>
    </w:p>
    <w:p w14:paraId="07A45310" w14:textId="77777777" w:rsidR="004641C5" w:rsidRPr="004641C5" w:rsidRDefault="004641C5" w:rsidP="004641C5">
      <w:pPr>
        <w:bidi/>
        <w:jc w:val="both"/>
        <w:rPr>
          <w:rFonts w:cs="David" w:hint="cs"/>
          <w:rtl/>
        </w:rPr>
      </w:pPr>
      <w:r w:rsidRPr="004641C5">
        <w:rPr>
          <w:rFonts w:cs="David" w:hint="cs"/>
          <w:rtl/>
        </w:rPr>
        <w:tab/>
        <w:t xml:space="preserve">ידוע לכולנו שקובלנה כזאת הוגשה, ואנחנו עומדים לדון בה מחרתיים, ביום רביעי </w:t>
      </w:r>
      <w:r w:rsidRPr="004641C5">
        <w:rPr>
          <w:rFonts w:cs="David"/>
          <w:rtl/>
        </w:rPr>
        <w:t>–</w:t>
      </w:r>
      <w:r w:rsidRPr="004641C5">
        <w:rPr>
          <w:rFonts w:cs="David" w:hint="cs"/>
          <w:rtl/>
        </w:rPr>
        <w:t xml:space="preserve"> זה הדיון הראשון שיתקיים בנושא. </w:t>
      </w:r>
    </w:p>
    <w:p w14:paraId="461336FF" w14:textId="77777777" w:rsidR="004641C5" w:rsidRPr="004641C5" w:rsidRDefault="004641C5" w:rsidP="004641C5">
      <w:pPr>
        <w:bidi/>
        <w:jc w:val="both"/>
        <w:rPr>
          <w:rFonts w:cs="David" w:hint="cs"/>
          <w:rtl/>
        </w:rPr>
      </w:pPr>
    </w:p>
    <w:p w14:paraId="6A31B897" w14:textId="77777777" w:rsidR="004641C5" w:rsidRPr="004641C5" w:rsidRDefault="004641C5" w:rsidP="004641C5">
      <w:pPr>
        <w:bidi/>
        <w:jc w:val="both"/>
        <w:rPr>
          <w:rFonts w:cs="David" w:hint="cs"/>
          <w:rtl/>
        </w:rPr>
      </w:pPr>
      <w:r w:rsidRPr="004641C5">
        <w:rPr>
          <w:rFonts w:cs="David" w:hint="cs"/>
          <w:rtl/>
        </w:rPr>
        <w:tab/>
        <w:t xml:space="preserve">סעיף 5 לנוהל קובע כך: </w:t>
      </w:r>
      <w:r w:rsidRPr="004641C5">
        <w:rPr>
          <w:rFonts w:cs="David"/>
          <w:rtl/>
        </w:rPr>
        <w:t>"</w:t>
      </w:r>
      <w:smartTag w:uri="urn:schemas-microsoft-com:office:smarttags" w:element="PersonName">
        <w:r w:rsidRPr="004641C5">
          <w:rPr>
            <w:rFonts w:cs="David"/>
            <w:rtl/>
          </w:rPr>
          <w:t>ועדת הכנסת</w:t>
        </w:r>
      </w:smartTag>
      <w:r w:rsidRPr="004641C5">
        <w:rPr>
          <w:rFonts w:cs="David"/>
          <w:rtl/>
        </w:rPr>
        <w:t xml:space="preserve"> רשאית להזמין לדיון את היועץ המשפטי לממשלה או בא</w:t>
      </w:r>
      <w:r w:rsidRPr="004641C5">
        <w:rPr>
          <w:rFonts w:cs="David" w:hint="cs"/>
          <w:rtl/>
        </w:rPr>
        <w:t>-</w:t>
      </w:r>
      <w:r w:rsidRPr="004641C5">
        <w:rPr>
          <w:rFonts w:cs="David"/>
          <w:rtl/>
        </w:rPr>
        <w:t>כוחו, בשים לב למהות ההתנהגות שלגביה נטען כי אינה הולמת את מעמדו של נשיא המדינה."</w:t>
      </w:r>
    </w:p>
    <w:p w14:paraId="10835E89" w14:textId="77777777" w:rsidR="004641C5" w:rsidRPr="004641C5" w:rsidRDefault="004641C5" w:rsidP="004641C5">
      <w:pPr>
        <w:bidi/>
        <w:jc w:val="both"/>
        <w:rPr>
          <w:rFonts w:cs="David" w:hint="cs"/>
          <w:rtl/>
        </w:rPr>
      </w:pPr>
    </w:p>
    <w:p w14:paraId="1ACE73E8" w14:textId="77777777" w:rsidR="004641C5" w:rsidRPr="004641C5" w:rsidRDefault="004641C5" w:rsidP="004641C5">
      <w:pPr>
        <w:bidi/>
        <w:ind w:firstLine="567"/>
        <w:jc w:val="both"/>
        <w:rPr>
          <w:rFonts w:cs="David" w:hint="cs"/>
          <w:rtl/>
        </w:rPr>
      </w:pPr>
      <w:r w:rsidRPr="004641C5">
        <w:rPr>
          <w:rFonts w:cs="David"/>
          <w:rtl/>
        </w:rPr>
        <w:t xml:space="preserve">לקראת הדיון הקרוב, אנו נדרשים </w:t>
      </w:r>
      <w:r w:rsidRPr="004641C5">
        <w:rPr>
          <w:rFonts w:cs="David" w:hint="cs"/>
          <w:rtl/>
        </w:rPr>
        <w:t xml:space="preserve">לקבל </w:t>
      </w:r>
      <w:r w:rsidRPr="004641C5">
        <w:rPr>
          <w:rFonts w:cs="David"/>
          <w:rtl/>
        </w:rPr>
        <w:t>החלטה האם יש מקום להזמ</w:t>
      </w:r>
      <w:r w:rsidRPr="004641C5">
        <w:rPr>
          <w:rFonts w:cs="David" w:hint="cs"/>
          <w:rtl/>
        </w:rPr>
        <w:t>ין את</w:t>
      </w:r>
      <w:r w:rsidRPr="004641C5">
        <w:rPr>
          <w:rFonts w:cs="David"/>
          <w:rtl/>
        </w:rPr>
        <w:t xml:space="preserve"> היועץ המשפטי לממשלה או בא</w:t>
      </w:r>
      <w:r w:rsidRPr="004641C5">
        <w:rPr>
          <w:rFonts w:cs="David" w:hint="cs"/>
          <w:rtl/>
        </w:rPr>
        <w:t>-</w:t>
      </w:r>
      <w:r w:rsidRPr="004641C5">
        <w:rPr>
          <w:rFonts w:cs="David"/>
          <w:rtl/>
        </w:rPr>
        <w:t>כוחו לישיבה.</w:t>
      </w:r>
      <w:r w:rsidRPr="004641C5">
        <w:rPr>
          <w:rFonts w:cs="David" w:hint="cs"/>
          <w:rtl/>
        </w:rPr>
        <w:t xml:space="preserve"> אני פותחת את הנושא לדיון. ראשון הדוברים </w:t>
      </w:r>
      <w:r w:rsidRPr="004641C5">
        <w:rPr>
          <w:rFonts w:cs="David"/>
          <w:rtl/>
        </w:rPr>
        <w:t>–</w:t>
      </w:r>
      <w:r w:rsidRPr="004641C5">
        <w:rPr>
          <w:rFonts w:cs="David" w:hint="cs"/>
          <w:rtl/>
        </w:rPr>
        <w:t xml:space="preserve"> חבר הכנסת מיקי איתן, בבקשה.</w:t>
      </w:r>
    </w:p>
    <w:p w14:paraId="7D413F5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4B28691D" w14:textId="77777777" w:rsidR="004641C5" w:rsidRPr="004641C5" w:rsidRDefault="004641C5" w:rsidP="004641C5">
      <w:pPr>
        <w:bidi/>
        <w:jc w:val="both"/>
        <w:rPr>
          <w:rFonts w:cs="David" w:hint="cs"/>
          <w:rtl/>
        </w:rPr>
      </w:pPr>
    </w:p>
    <w:p w14:paraId="68555C78" w14:textId="77777777" w:rsidR="004641C5" w:rsidRPr="004641C5" w:rsidRDefault="004641C5" w:rsidP="004641C5">
      <w:pPr>
        <w:bidi/>
        <w:ind w:firstLine="567"/>
        <w:jc w:val="both"/>
        <w:rPr>
          <w:rFonts w:cs="David" w:hint="cs"/>
          <w:rtl/>
        </w:rPr>
      </w:pPr>
      <w:r w:rsidRPr="004641C5">
        <w:rPr>
          <w:rFonts w:cs="David" w:hint="cs"/>
          <w:rtl/>
        </w:rPr>
        <w:t xml:space="preserve">נשמע קודם כול את חוות-הדעת המשפטית </w:t>
      </w:r>
      <w:r w:rsidRPr="004641C5">
        <w:rPr>
          <w:rFonts w:cs="David"/>
          <w:rtl/>
        </w:rPr>
        <w:t>–</w:t>
      </w:r>
      <w:r w:rsidRPr="004641C5">
        <w:rPr>
          <w:rFonts w:cs="David" w:hint="cs"/>
          <w:rtl/>
        </w:rPr>
        <w:t xml:space="preserve"> האם יש צורך או אין צורך. </w:t>
      </w:r>
    </w:p>
    <w:p w14:paraId="2DC946C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DAC27D1" w14:textId="77777777" w:rsidR="004641C5" w:rsidRPr="004641C5" w:rsidRDefault="004641C5" w:rsidP="004641C5">
      <w:pPr>
        <w:bidi/>
        <w:jc w:val="both"/>
        <w:rPr>
          <w:rFonts w:cs="David" w:hint="cs"/>
          <w:rtl/>
        </w:rPr>
      </w:pPr>
    </w:p>
    <w:p w14:paraId="70803E43" w14:textId="77777777" w:rsidR="004641C5" w:rsidRPr="004641C5" w:rsidRDefault="004641C5" w:rsidP="004641C5">
      <w:pPr>
        <w:bidi/>
        <w:ind w:firstLine="567"/>
        <w:jc w:val="both"/>
        <w:rPr>
          <w:rFonts w:cs="David" w:hint="cs"/>
          <w:rtl/>
        </w:rPr>
      </w:pPr>
      <w:r w:rsidRPr="004641C5">
        <w:rPr>
          <w:rFonts w:cs="David" w:hint="cs"/>
          <w:rtl/>
        </w:rPr>
        <w:t>זה התקנון שנקבע, ולפי התקנון שנקבע אנחנו מחויבים להחליט. אנחנו נשמע את היועצת המשפטית, אנחנו נקיים את הדיון הזה בקצרה.</w:t>
      </w:r>
    </w:p>
    <w:p w14:paraId="02E1792B" w14:textId="77777777" w:rsidR="004641C5" w:rsidRPr="004641C5" w:rsidRDefault="004641C5" w:rsidP="004641C5">
      <w:pPr>
        <w:bidi/>
        <w:ind w:firstLine="567"/>
        <w:jc w:val="both"/>
        <w:rPr>
          <w:rFonts w:cs="David" w:hint="cs"/>
          <w:rtl/>
        </w:rPr>
      </w:pPr>
    </w:p>
    <w:p w14:paraId="1EF21E98" w14:textId="77777777" w:rsidR="004641C5" w:rsidRPr="004641C5" w:rsidRDefault="004641C5" w:rsidP="004641C5">
      <w:pPr>
        <w:bidi/>
        <w:ind w:firstLine="567"/>
        <w:jc w:val="both"/>
        <w:rPr>
          <w:rFonts w:cs="David" w:hint="cs"/>
          <w:rtl/>
        </w:rPr>
      </w:pPr>
      <w:r w:rsidRPr="004641C5">
        <w:rPr>
          <w:rFonts w:cs="David" w:hint="cs"/>
          <w:rtl/>
        </w:rPr>
        <w:t>גברתי היועצת המשפטית, עורכת הדין נורית אלשטיין, בבקשה.</w:t>
      </w:r>
    </w:p>
    <w:p w14:paraId="498C7AFF"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2D5767F2" w14:textId="77777777" w:rsidR="004641C5" w:rsidRPr="004641C5" w:rsidRDefault="004641C5" w:rsidP="004641C5">
      <w:pPr>
        <w:bidi/>
        <w:ind w:firstLine="567"/>
        <w:jc w:val="both"/>
        <w:rPr>
          <w:rFonts w:cs="David" w:hint="cs"/>
          <w:rtl/>
        </w:rPr>
      </w:pPr>
    </w:p>
    <w:p w14:paraId="0D3B8A8E" w14:textId="77777777" w:rsidR="004641C5" w:rsidRPr="004641C5" w:rsidRDefault="004641C5" w:rsidP="004641C5">
      <w:pPr>
        <w:bidi/>
        <w:ind w:firstLine="567"/>
        <w:jc w:val="both"/>
        <w:rPr>
          <w:rFonts w:cs="David" w:hint="cs"/>
          <w:rtl/>
        </w:rPr>
      </w:pPr>
      <w:r w:rsidRPr="004641C5">
        <w:rPr>
          <w:rFonts w:cs="David" w:hint="cs"/>
          <w:rtl/>
        </w:rPr>
        <w:t xml:space="preserve">היועץ המשפטי לממשלה ביקש למסור </w:t>
      </w:r>
      <w:r w:rsidRPr="004641C5">
        <w:rPr>
          <w:rFonts w:cs="David"/>
          <w:rtl/>
        </w:rPr>
        <w:t>–</w:t>
      </w:r>
      <w:r w:rsidRPr="004641C5">
        <w:rPr>
          <w:rFonts w:cs="David" w:hint="cs"/>
          <w:rtl/>
        </w:rPr>
        <w:t xml:space="preserve"> בעקבות הדברים שהובאו לידיעתו </w:t>
      </w:r>
      <w:r w:rsidRPr="004641C5">
        <w:rPr>
          <w:rFonts w:cs="David"/>
          <w:rtl/>
        </w:rPr>
        <w:t>–</w:t>
      </w:r>
      <w:r w:rsidRPr="004641C5">
        <w:rPr>
          <w:rFonts w:cs="David" w:hint="cs"/>
          <w:rtl/>
        </w:rPr>
        <w:t xml:space="preserve"> שבשלב זה אין לו מה להוסיף על הדברים שהוא מסר בהודעה לעיתונות. </w:t>
      </w:r>
    </w:p>
    <w:p w14:paraId="403F22AE" w14:textId="77777777" w:rsidR="004641C5" w:rsidRPr="004641C5" w:rsidRDefault="004641C5" w:rsidP="004641C5">
      <w:pPr>
        <w:bidi/>
        <w:ind w:firstLine="567"/>
        <w:jc w:val="both"/>
        <w:rPr>
          <w:rFonts w:cs="David" w:hint="cs"/>
          <w:rtl/>
        </w:rPr>
      </w:pPr>
    </w:p>
    <w:p w14:paraId="512256C9" w14:textId="77777777" w:rsidR="004641C5" w:rsidRPr="004641C5" w:rsidRDefault="004641C5" w:rsidP="004641C5">
      <w:pPr>
        <w:bidi/>
        <w:ind w:firstLine="567"/>
        <w:jc w:val="both"/>
        <w:rPr>
          <w:rFonts w:cs="David" w:hint="cs"/>
          <w:rtl/>
        </w:rPr>
      </w:pPr>
      <w:r w:rsidRPr="004641C5">
        <w:rPr>
          <w:rFonts w:cs="David" w:hint="cs"/>
          <w:rtl/>
        </w:rPr>
        <w:t xml:space="preserve">אם הוא בכל זאת יוזמן </w:t>
      </w:r>
      <w:r w:rsidRPr="004641C5">
        <w:rPr>
          <w:rFonts w:cs="David"/>
          <w:rtl/>
        </w:rPr>
        <w:t>–</w:t>
      </w:r>
      <w:r w:rsidRPr="004641C5">
        <w:rPr>
          <w:rFonts w:cs="David" w:hint="cs"/>
          <w:rtl/>
        </w:rPr>
        <w:t xml:space="preserve"> הוא יכבד את ההזמנה, אבל אין לו באופן מהותי מה להוסיף על הדברים שהוא אמר.</w:t>
      </w:r>
    </w:p>
    <w:p w14:paraId="2D68343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11A8CC20" w14:textId="77777777" w:rsidR="004641C5" w:rsidRPr="004641C5" w:rsidRDefault="004641C5" w:rsidP="004641C5">
      <w:pPr>
        <w:bidi/>
        <w:jc w:val="both"/>
        <w:rPr>
          <w:rFonts w:cs="David" w:hint="cs"/>
          <w:rtl/>
        </w:rPr>
      </w:pPr>
    </w:p>
    <w:p w14:paraId="13AB9170" w14:textId="77777777" w:rsidR="004641C5" w:rsidRPr="004641C5" w:rsidRDefault="004641C5" w:rsidP="004641C5">
      <w:pPr>
        <w:bidi/>
        <w:ind w:firstLine="567"/>
        <w:jc w:val="both"/>
        <w:rPr>
          <w:rFonts w:cs="David" w:hint="cs"/>
          <w:rtl/>
        </w:rPr>
      </w:pPr>
      <w:r w:rsidRPr="004641C5">
        <w:rPr>
          <w:rFonts w:cs="David" w:hint="cs"/>
          <w:rtl/>
        </w:rPr>
        <w:t>אז ההודעה שלו צריכה להיות לעיתונות או לו</w:t>
      </w:r>
      <w:smartTag w:uri="urn:schemas-microsoft-com:office:smarttags" w:element="PersonName">
        <w:r w:rsidRPr="004641C5">
          <w:rPr>
            <w:rFonts w:cs="David" w:hint="cs"/>
            <w:rtl/>
          </w:rPr>
          <w:t>ועדת הכנסת</w:t>
        </w:r>
      </w:smartTag>
      <w:r w:rsidRPr="004641C5">
        <w:rPr>
          <w:rFonts w:cs="David" w:hint="cs"/>
          <w:rtl/>
        </w:rPr>
        <w:t xml:space="preserve">? עם כל הכבוד, אנחנו לא יכולים להתייחס להודעה לעיתונות. </w:t>
      </w:r>
    </w:p>
    <w:p w14:paraId="37F736C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1FE2A65" w14:textId="77777777" w:rsidR="004641C5" w:rsidRPr="004641C5" w:rsidRDefault="004641C5" w:rsidP="004641C5">
      <w:pPr>
        <w:bidi/>
        <w:jc w:val="both"/>
        <w:rPr>
          <w:rFonts w:cs="David" w:hint="cs"/>
          <w:rtl/>
        </w:rPr>
      </w:pPr>
    </w:p>
    <w:p w14:paraId="2EAD28F4" w14:textId="77777777" w:rsidR="004641C5" w:rsidRPr="004641C5" w:rsidRDefault="004641C5" w:rsidP="004641C5">
      <w:pPr>
        <w:bidi/>
        <w:ind w:firstLine="567"/>
        <w:jc w:val="both"/>
        <w:rPr>
          <w:rFonts w:cs="David" w:hint="cs"/>
          <w:rtl/>
        </w:rPr>
      </w:pPr>
      <w:r w:rsidRPr="004641C5">
        <w:rPr>
          <w:rFonts w:cs="David" w:hint="cs"/>
          <w:rtl/>
        </w:rPr>
        <w:t>סליחה, חבר הכנסת נסים זאב, אין לך רשות דיבור. אתה תדבר בתורך בבקשה. שאלת שאלה, קיבלת תשובה על כך. ראשון הדוברים חבר הכנסת מיכאל איתן, אחרי כן אני אאפשר לך לדבר, ואנחנו נסכם את הדיון עם היועצת המשפטית של הכנסת. בבקשה. אני מקציבה שלוש דקות לכל דובר.</w:t>
      </w:r>
    </w:p>
    <w:p w14:paraId="4408DE53" w14:textId="77777777" w:rsidR="004641C5" w:rsidRPr="004641C5" w:rsidRDefault="004641C5" w:rsidP="004641C5">
      <w:pPr>
        <w:bidi/>
        <w:jc w:val="both"/>
        <w:rPr>
          <w:rFonts w:cs="David"/>
          <w:rtl/>
        </w:rPr>
      </w:pPr>
      <w:r w:rsidRPr="004641C5">
        <w:rPr>
          <w:rFonts w:cs="David"/>
          <w:rtl/>
        </w:rPr>
        <w:br/>
      </w:r>
    </w:p>
    <w:p w14:paraId="2345ED25" w14:textId="77777777" w:rsidR="004641C5" w:rsidRPr="004641C5" w:rsidRDefault="004641C5" w:rsidP="004641C5">
      <w:pPr>
        <w:bidi/>
        <w:jc w:val="both"/>
        <w:rPr>
          <w:rFonts w:cs="David" w:hint="cs"/>
          <w:rtl/>
        </w:rPr>
      </w:pPr>
      <w:r w:rsidRPr="004641C5">
        <w:rPr>
          <w:rFonts w:cs="David"/>
          <w:rtl/>
        </w:rPr>
        <w:br w:type="page"/>
      </w:r>
      <w:r w:rsidRPr="004641C5">
        <w:rPr>
          <w:rFonts w:cs="David" w:hint="cs"/>
          <w:u w:val="single"/>
          <w:rtl/>
        </w:rPr>
        <w:t>מיכאל איתן:</w:t>
      </w:r>
    </w:p>
    <w:p w14:paraId="4CA779DC" w14:textId="77777777" w:rsidR="004641C5" w:rsidRPr="004641C5" w:rsidRDefault="004641C5" w:rsidP="004641C5">
      <w:pPr>
        <w:bidi/>
        <w:jc w:val="both"/>
        <w:rPr>
          <w:rFonts w:cs="David" w:hint="cs"/>
          <w:rtl/>
        </w:rPr>
      </w:pPr>
    </w:p>
    <w:p w14:paraId="4FFAC975" w14:textId="77777777" w:rsidR="004641C5" w:rsidRPr="004641C5" w:rsidRDefault="004641C5" w:rsidP="004641C5">
      <w:pPr>
        <w:bidi/>
        <w:ind w:firstLine="567"/>
        <w:jc w:val="both"/>
        <w:rPr>
          <w:rFonts w:cs="David" w:hint="cs"/>
          <w:rtl/>
        </w:rPr>
      </w:pPr>
      <w:r w:rsidRPr="004641C5">
        <w:rPr>
          <w:rFonts w:cs="David" w:hint="cs"/>
          <w:rtl/>
        </w:rPr>
        <w:t xml:space="preserve">אני חייב פעם נוספת להזכיר לכולכם שהוועדה הזאת המציאה נוהל הדחת נשיא, שלא קיים בשום מדינה בעולם, חוץ מאשר במדינות שבהן הנוהל הוא על-ידי סכין </w:t>
      </w:r>
      <w:r w:rsidRPr="004641C5">
        <w:rPr>
          <w:rFonts w:cs="David"/>
          <w:rtl/>
        </w:rPr>
        <w:t>–</w:t>
      </w:r>
      <w:r w:rsidRPr="004641C5">
        <w:rPr>
          <w:rFonts w:cs="David" w:hint="cs"/>
          <w:rtl/>
        </w:rPr>
        <w:t xml:space="preserve"> חותכים את ראשו- וככה מדיחים אותו. </w:t>
      </w:r>
    </w:p>
    <w:p w14:paraId="630F73DB" w14:textId="77777777" w:rsidR="004641C5" w:rsidRPr="004641C5" w:rsidRDefault="004641C5" w:rsidP="004641C5">
      <w:pPr>
        <w:bidi/>
        <w:ind w:firstLine="567"/>
        <w:jc w:val="both"/>
        <w:rPr>
          <w:rFonts w:cs="David" w:hint="cs"/>
          <w:rtl/>
        </w:rPr>
      </w:pPr>
    </w:p>
    <w:p w14:paraId="62DC770B" w14:textId="77777777" w:rsidR="004641C5" w:rsidRPr="004641C5" w:rsidRDefault="004641C5" w:rsidP="004641C5">
      <w:pPr>
        <w:bidi/>
        <w:ind w:firstLine="567"/>
        <w:jc w:val="both"/>
        <w:rPr>
          <w:rFonts w:cs="David" w:hint="cs"/>
          <w:rtl/>
        </w:rPr>
      </w:pPr>
      <w:r w:rsidRPr="004641C5">
        <w:rPr>
          <w:rFonts w:cs="David" w:hint="cs"/>
          <w:rtl/>
        </w:rPr>
        <w:t xml:space="preserve">בשום מדינה נורמלית בעולם אין הליך "לינצ'אי" כמו שכאן מנסים לעשות, ואני אומר פעם נוספת </w:t>
      </w:r>
      <w:r w:rsidRPr="004641C5">
        <w:rPr>
          <w:rFonts w:cs="David"/>
          <w:rtl/>
        </w:rPr>
        <w:t>–</w:t>
      </w:r>
      <w:r w:rsidRPr="004641C5">
        <w:rPr>
          <w:rFonts w:cs="David" w:hint="cs"/>
          <w:rtl/>
        </w:rPr>
        <w:t xml:space="preserve"> זה לא קשור בכלל לשאלה אם מאמינים לנשיא או לא מאמינים לנשיא, אם הוא אשם או לא אשם. זה לא קשור.</w:t>
      </w:r>
    </w:p>
    <w:p w14:paraId="3ECFBCB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287522E" w14:textId="77777777" w:rsidR="004641C5" w:rsidRPr="004641C5" w:rsidRDefault="004641C5" w:rsidP="004641C5">
      <w:pPr>
        <w:bidi/>
        <w:jc w:val="both"/>
        <w:rPr>
          <w:rFonts w:cs="David" w:hint="cs"/>
          <w:rtl/>
        </w:rPr>
      </w:pPr>
    </w:p>
    <w:p w14:paraId="5C68942A" w14:textId="77777777" w:rsidR="004641C5" w:rsidRPr="004641C5" w:rsidRDefault="004641C5" w:rsidP="004641C5">
      <w:pPr>
        <w:bidi/>
        <w:ind w:firstLine="567"/>
        <w:jc w:val="both"/>
        <w:rPr>
          <w:rFonts w:cs="David" w:hint="cs"/>
          <w:rtl/>
        </w:rPr>
      </w:pPr>
      <w:r w:rsidRPr="004641C5">
        <w:rPr>
          <w:rFonts w:cs="David" w:hint="cs"/>
          <w:rtl/>
        </w:rPr>
        <w:t xml:space="preserve">חבר הכנסת מיקי איתן, אנחנו היום לא נכנסים לתהליך עצמו. </w:t>
      </w:r>
    </w:p>
    <w:p w14:paraId="3308E6D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78CF9A1" w14:textId="77777777" w:rsidR="004641C5" w:rsidRPr="004641C5" w:rsidRDefault="004641C5" w:rsidP="004641C5">
      <w:pPr>
        <w:bidi/>
        <w:jc w:val="both"/>
        <w:rPr>
          <w:rFonts w:cs="David" w:hint="cs"/>
          <w:rtl/>
        </w:rPr>
      </w:pPr>
    </w:p>
    <w:p w14:paraId="76519DC8" w14:textId="77777777" w:rsidR="004641C5" w:rsidRPr="004641C5" w:rsidRDefault="004641C5" w:rsidP="004641C5">
      <w:pPr>
        <w:bidi/>
        <w:ind w:firstLine="567"/>
        <w:jc w:val="both"/>
        <w:rPr>
          <w:rFonts w:cs="David" w:hint="cs"/>
          <w:rtl/>
        </w:rPr>
      </w:pPr>
      <w:r w:rsidRPr="004641C5">
        <w:rPr>
          <w:rFonts w:cs="David" w:hint="cs"/>
          <w:rtl/>
        </w:rPr>
        <w:t>אני מתייחס לזה.</w:t>
      </w:r>
    </w:p>
    <w:p w14:paraId="341EEB1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12D4DFC" w14:textId="77777777" w:rsidR="004641C5" w:rsidRPr="004641C5" w:rsidRDefault="004641C5" w:rsidP="004641C5">
      <w:pPr>
        <w:bidi/>
        <w:jc w:val="both"/>
        <w:rPr>
          <w:rFonts w:cs="David" w:hint="cs"/>
          <w:rtl/>
        </w:rPr>
      </w:pPr>
    </w:p>
    <w:p w14:paraId="62158FB7" w14:textId="77777777" w:rsidR="004641C5" w:rsidRPr="004641C5" w:rsidRDefault="004641C5" w:rsidP="004641C5">
      <w:pPr>
        <w:bidi/>
        <w:ind w:firstLine="567"/>
        <w:jc w:val="both"/>
        <w:rPr>
          <w:rFonts w:cs="David" w:hint="cs"/>
          <w:rtl/>
        </w:rPr>
      </w:pPr>
      <w:r w:rsidRPr="004641C5">
        <w:rPr>
          <w:rFonts w:cs="David" w:hint="cs"/>
          <w:rtl/>
        </w:rPr>
        <w:t xml:space="preserve">אתה ודאי תרצה לדבר ביום רביעי הקרוב. אנחנו נדרשים להחלטה האם אנחנו מזמינים את היועץ המשפטי לממשלה, ולא מסתפקים בהודעה שלו כפי שנמסרה לעיתונות. </w:t>
      </w:r>
    </w:p>
    <w:p w14:paraId="70375125" w14:textId="77777777" w:rsidR="004641C5" w:rsidRPr="004641C5" w:rsidRDefault="004641C5" w:rsidP="004641C5">
      <w:pPr>
        <w:bidi/>
        <w:ind w:firstLine="567"/>
        <w:jc w:val="both"/>
        <w:rPr>
          <w:rFonts w:cs="David" w:hint="cs"/>
          <w:rtl/>
        </w:rPr>
      </w:pPr>
    </w:p>
    <w:p w14:paraId="1530E757" w14:textId="77777777" w:rsidR="004641C5" w:rsidRPr="004641C5" w:rsidRDefault="004641C5" w:rsidP="004641C5">
      <w:pPr>
        <w:bidi/>
        <w:ind w:firstLine="567"/>
        <w:jc w:val="both"/>
        <w:rPr>
          <w:rFonts w:cs="David" w:hint="cs"/>
          <w:rtl/>
        </w:rPr>
      </w:pPr>
      <w:r w:rsidRPr="004641C5">
        <w:rPr>
          <w:rFonts w:cs="David" w:hint="cs"/>
          <w:rtl/>
        </w:rPr>
        <w:t xml:space="preserve">אני מבקשת מכל אחד מכם להתייחס בקצרה </w:t>
      </w:r>
      <w:r w:rsidRPr="004641C5">
        <w:rPr>
          <w:rFonts w:cs="David"/>
          <w:rtl/>
        </w:rPr>
        <w:t>–</w:t>
      </w:r>
      <w:r w:rsidRPr="004641C5">
        <w:rPr>
          <w:rFonts w:cs="David" w:hint="cs"/>
          <w:rtl/>
        </w:rPr>
        <w:t xml:space="preserve"> לא יותר משלוש דקות </w:t>
      </w:r>
      <w:r w:rsidRPr="004641C5">
        <w:rPr>
          <w:rFonts w:cs="David"/>
          <w:rtl/>
        </w:rPr>
        <w:t>–</w:t>
      </w:r>
      <w:r w:rsidRPr="004641C5">
        <w:rPr>
          <w:rFonts w:cs="David" w:hint="cs"/>
          <w:rtl/>
        </w:rPr>
        <w:t xml:space="preserve"> לסוגיה הזאת, האם כן להזמין אותו או לא להזמין אותו, ומה ההחלטה שו</w:t>
      </w:r>
      <w:smartTag w:uri="urn:schemas-microsoft-com:office:smarttags" w:element="PersonName">
        <w:r w:rsidRPr="004641C5">
          <w:rPr>
            <w:rFonts w:cs="David" w:hint="cs"/>
            <w:rtl/>
          </w:rPr>
          <w:t>ועדת הכנסת</w:t>
        </w:r>
      </w:smartTag>
      <w:r w:rsidRPr="004641C5">
        <w:rPr>
          <w:rFonts w:cs="David" w:hint="cs"/>
          <w:rtl/>
        </w:rPr>
        <w:t xml:space="preserve"> צריכה לצאת עמה.</w:t>
      </w:r>
    </w:p>
    <w:p w14:paraId="1027A17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B6B0AAE" w14:textId="77777777" w:rsidR="004641C5" w:rsidRPr="004641C5" w:rsidRDefault="004641C5" w:rsidP="004641C5">
      <w:pPr>
        <w:bidi/>
        <w:jc w:val="both"/>
        <w:rPr>
          <w:rFonts w:cs="David" w:hint="cs"/>
          <w:rtl/>
        </w:rPr>
      </w:pPr>
    </w:p>
    <w:p w14:paraId="34859FFC" w14:textId="77777777" w:rsidR="004641C5" w:rsidRPr="004641C5" w:rsidRDefault="004641C5" w:rsidP="004641C5">
      <w:pPr>
        <w:bidi/>
        <w:ind w:firstLine="567"/>
        <w:jc w:val="both"/>
        <w:rPr>
          <w:rFonts w:cs="David" w:hint="cs"/>
          <w:rtl/>
        </w:rPr>
      </w:pPr>
      <w:r w:rsidRPr="004641C5">
        <w:rPr>
          <w:rFonts w:cs="David" w:hint="cs"/>
          <w:rtl/>
        </w:rPr>
        <w:t xml:space="preserve">אני מוכן לעמוד במגבלת זמן שאת תטילי </w:t>
      </w:r>
      <w:r w:rsidRPr="004641C5">
        <w:rPr>
          <w:rFonts w:cs="David"/>
          <w:rtl/>
        </w:rPr>
        <w:t>–</w:t>
      </w:r>
      <w:r w:rsidRPr="004641C5">
        <w:rPr>
          <w:rFonts w:cs="David" w:hint="cs"/>
          <w:rtl/>
        </w:rPr>
        <w:t xml:space="preserve"> אני חייב אפילו; אם אני לא מוכן זה כבר לא משנה-  אבל אין לי הזדמנות אחרת להעיר לגבי משהו שמקומם אותי. </w:t>
      </w:r>
    </w:p>
    <w:p w14:paraId="05575A2C" w14:textId="77777777" w:rsidR="004641C5" w:rsidRPr="004641C5" w:rsidRDefault="004641C5" w:rsidP="004641C5">
      <w:pPr>
        <w:bidi/>
        <w:ind w:firstLine="567"/>
        <w:jc w:val="both"/>
        <w:rPr>
          <w:rFonts w:cs="David" w:hint="cs"/>
          <w:rtl/>
        </w:rPr>
      </w:pPr>
    </w:p>
    <w:p w14:paraId="032AF260" w14:textId="77777777" w:rsidR="004641C5" w:rsidRPr="004641C5" w:rsidRDefault="004641C5" w:rsidP="004641C5">
      <w:pPr>
        <w:bidi/>
        <w:ind w:firstLine="567"/>
        <w:jc w:val="both"/>
        <w:rPr>
          <w:rFonts w:cs="David" w:hint="cs"/>
          <w:rtl/>
        </w:rPr>
      </w:pPr>
      <w:r w:rsidRPr="004641C5">
        <w:rPr>
          <w:rFonts w:cs="David" w:hint="cs"/>
          <w:rtl/>
        </w:rPr>
        <w:t>כתוב בסעיף 1 לנהלים שנקבעו: "הוגשה לו</w:t>
      </w:r>
      <w:smartTag w:uri="urn:schemas-microsoft-com:office:smarttags" w:element="PersonName">
        <w:r w:rsidRPr="004641C5">
          <w:rPr>
            <w:rFonts w:cs="David" w:hint="cs"/>
            <w:rtl/>
          </w:rPr>
          <w:t>ועדת הכנסת</w:t>
        </w:r>
      </w:smartTag>
      <w:r w:rsidRPr="004641C5">
        <w:rPr>
          <w:rFonts w:cs="David" w:hint="cs"/>
          <w:rtl/>
        </w:rPr>
        <w:t xml:space="preserve"> קובלנה כאמור בסעיף 20(ב) לחוק-יסוד: נשיא המדינה, תועבר הקובלנה ללא דיחוי לנשיא המדינה, יחד עם כל החומר שצורף לקובלנה; הקובלנה תהיה מנומקת."</w:t>
      </w:r>
    </w:p>
    <w:p w14:paraId="21A0FCAE" w14:textId="77777777" w:rsidR="004641C5" w:rsidRPr="004641C5" w:rsidRDefault="004641C5" w:rsidP="004641C5">
      <w:pPr>
        <w:bidi/>
        <w:ind w:firstLine="567"/>
        <w:jc w:val="both"/>
        <w:rPr>
          <w:rFonts w:cs="David" w:hint="cs"/>
          <w:rtl/>
        </w:rPr>
      </w:pPr>
    </w:p>
    <w:p w14:paraId="380A74B5" w14:textId="77777777" w:rsidR="004641C5" w:rsidRPr="004641C5" w:rsidRDefault="004641C5" w:rsidP="004641C5">
      <w:pPr>
        <w:bidi/>
        <w:ind w:firstLine="567"/>
        <w:jc w:val="both"/>
        <w:rPr>
          <w:rFonts w:cs="David" w:hint="cs"/>
          <w:rtl/>
        </w:rPr>
      </w:pPr>
      <w:r w:rsidRPr="004641C5">
        <w:rPr>
          <w:rFonts w:cs="David" w:hint="cs"/>
          <w:rtl/>
        </w:rPr>
        <w:t xml:space="preserve">אני ראיתי את העתק הקובלנה </w:t>
      </w:r>
      <w:r w:rsidRPr="004641C5">
        <w:rPr>
          <w:rFonts w:cs="David"/>
          <w:rtl/>
        </w:rPr>
        <w:t>–</w:t>
      </w:r>
      <w:r w:rsidRPr="004641C5">
        <w:rPr>
          <w:rFonts w:cs="David" w:hint="cs"/>
          <w:rtl/>
        </w:rPr>
        <w:t xml:space="preserve"> חתמו עליה כמה עשרות חברי כנסת. </w:t>
      </w:r>
    </w:p>
    <w:p w14:paraId="042C17E7"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אתי בן-יוסף:</w:t>
      </w:r>
    </w:p>
    <w:p w14:paraId="2A9DABB9" w14:textId="77777777" w:rsidR="004641C5" w:rsidRPr="004641C5" w:rsidRDefault="004641C5" w:rsidP="004641C5">
      <w:pPr>
        <w:bidi/>
        <w:ind w:firstLine="567"/>
        <w:jc w:val="both"/>
        <w:rPr>
          <w:rFonts w:cs="David" w:hint="cs"/>
          <w:rtl/>
        </w:rPr>
      </w:pPr>
    </w:p>
    <w:p w14:paraId="7DD19186" w14:textId="77777777" w:rsidR="004641C5" w:rsidRPr="004641C5" w:rsidRDefault="004641C5" w:rsidP="004641C5">
      <w:pPr>
        <w:bidi/>
        <w:ind w:firstLine="567"/>
        <w:jc w:val="both"/>
        <w:rPr>
          <w:rFonts w:cs="David" w:hint="cs"/>
          <w:rtl/>
        </w:rPr>
      </w:pPr>
      <w:r w:rsidRPr="004641C5">
        <w:rPr>
          <w:rFonts w:cs="David" w:hint="cs"/>
          <w:rtl/>
        </w:rPr>
        <w:t xml:space="preserve">38 חברי כנסת. </w:t>
      </w:r>
    </w:p>
    <w:p w14:paraId="6BC8C02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0F80AFC0" w14:textId="77777777" w:rsidR="004641C5" w:rsidRPr="004641C5" w:rsidRDefault="004641C5" w:rsidP="004641C5">
      <w:pPr>
        <w:bidi/>
        <w:jc w:val="both"/>
        <w:rPr>
          <w:rFonts w:cs="David" w:hint="cs"/>
          <w:rtl/>
        </w:rPr>
      </w:pPr>
    </w:p>
    <w:p w14:paraId="56E31DE8" w14:textId="77777777" w:rsidR="004641C5" w:rsidRPr="004641C5" w:rsidRDefault="004641C5" w:rsidP="004641C5">
      <w:pPr>
        <w:bidi/>
        <w:ind w:firstLine="567"/>
        <w:jc w:val="both"/>
        <w:rPr>
          <w:rFonts w:cs="David" w:hint="cs"/>
          <w:rtl/>
        </w:rPr>
      </w:pPr>
      <w:r w:rsidRPr="004641C5">
        <w:rPr>
          <w:rFonts w:cs="David" w:hint="cs"/>
          <w:rtl/>
        </w:rPr>
        <w:t xml:space="preserve">האמינו לי - כשאני מכין הודעה לתקשורת, היא יותר מושקעת מאשר השקיעו בקובלנה להדחת נשיא. </w:t>
      </w:r>
    </w:p>
    <w:p w14:paraId="61FF4038" w14:textId="77777777" w:rsidR="004641C5" w:rsidRPr="004641C5" w:rsidRDefault="004641C5" w:rsidP="004641C5">
      <w:pPr>
        <w:bidi/>
        <w:ind w:firstLine="567"/>
        <w:jc w:val="both"/>
        <w:rPr>
          <w:rFonts w:cs="David" w:hint="cs"/>
          <w:rtl/>
        </w:rPr>
      </w:pPr>
    </w:p>
    <w:p w14:paraId="184F969D" w14:textId="77777777" w:rsidR="004641C5" w:rsidRPr="004641C5" w:rsidRDefault="004641C5" w:rsidP="004641C5">
      <w:pPr>
        <w:bidi/>
        <w:ind w:firstLine="567"/>
        <w:jc w:val="both"/>
        <w:rPr>
          <w:rFonts w:cs="David" w:hint="cs"/>
          <w:rtl/>
        </w:rPr>
      </w:pPr>
      <w:r w:rsidRPr="004641C5">
        <w:rPr>
          <w:rFonts w:cs="David" w:hint="cs"/>
          <w:rtl/>
        </w:rPr>
        <w:t xml:space="preserve">איך האנשים האלה לא מתביישים לצרף את זה? כל החומר שבידיהם זה שתי שורות, והם מצרפים הודעה לעיתונות של דובר משרד המשפטים. ככה מדיחים נשיא במדינת ישראל? זאת רצינות? אני שואל את חברי גדעון סער </w:t>
      </w:r>
      <w:r w:rsidRPr="004641C5">
        <w:rPr>
          <w:rFonts w:cs="David"/>
          <w:rtl/>
        </w:rPr>
        <w:t>–</w:t>
      </w:r>
      <w:r w:rsidRPr="004641C5">
        <w:rPr>
          <w:rFonts w:cs="David" w:hint="cs"/>
          <w:rtl/>
        </w:rPr>
        <w:t xml:space="preserve"> זה מסמך שאיתו הולכים לתהליך הדחת נשיא? אין לכם סבלנות לשבת לכתוב בקשה מנומקת, שמישהו מ-38 חברי הכנסת יקדיש לכך שעה ויחשוב קצת איך מנמקים, מה הרעיון מאחורי זה.</w:t>
      </w:r>
    </w:p>
    <w:p w14:paraId="4051B89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A232B23" w14:textId="77777777" w:rsidR="004641C5" w:rsidRPr="004641C5" w:rsidRDefault="004641C5" w:rsidP="004641C5">
      <w:pPr>
        <w:bidi/>
        <w:jc w:val="both"/>
        <w:rPr>
          <w:rFonts w:cs="David" w:hint="cs"/>
          <w:rtl/>
        </w:rPr>
      </w:pPr>
    </w:p>
    <w:p w14:paraId="523A8C9F" w14:textId="77777777" w:rsidR="004641C5" w:rsidRPr="004641C5" w:rsidRDefault="004641C5" w:rsidP="004641C5">
      <w:pPr>
        <w:bidi/>
        <w:ind w:firstLine="567"/>
        <w:jc w:val="both"/>
        <w:rPr>
          <w:rFonts w:cs="David" w:hint="cs"/>
          <w:rtl/>
        </w:rPr>
      </w:pPr>
      <w:r w:rsidRPr="004641C5">
        <w:rPr>
          <w:rFonts w:cs="David" w:hint="cs"/>
          <w:rtl/>
        </w:rPr>
        <w:t>זה לא העניין. האם אדוני מבקש להזמין לכאן את היועץ המשפטי לממשלה?</w:t>
      </w:r>
    </w:p>
    <w:p w14:paraId="2B317E5D" w14:textId="77777777" w:rsidR="004641C5" w:rsidRPr="004641C5" w:rsidRDefault="004641C5" w:rsidP="004641C5">
      <w:pPr>
        <w:bidi/>
        <w:jc w:val="both"/>
        <w:rPr>
          <w:rFonts w:cs="David"/>
          <w:u w:val="single"/>
          <w:rtl/>
        </w:rPr>
      </w:pPr>
      <w:r w:rsidRPr="004641C5">
        <w:rPr>
          <w:rFonts w:cs="David"/>
          <w:rtl/>
        </w:rPr>
        <w:br/>
      </w:r>
    </w:p>
    <w:p w14:paraId="24C97E05"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מיכאל איתן:</w:t>
      </w:r>
    </w:p>
    <w:p w14:paraId="60F43D30" w14:textId="77777777" w:rsidR="004641C5" w:rsidRPr="004641C5" w:rsidRDefault="004641C5" w:rsidP="004641C5">
      <w:pPr>
        <w:bidi/>
        <w:jc w:val="both"/>
        <w:rPr>
          <w:rFonts w:cs="David" w:hint="cs"/>
          <w:rtl/>
        </w:rPr>
      </w:pPr>
    </w:p>
    <w:p w14:paraId="14DC3D32" w14:textId="77777777" w:rsidR="004641C5" w:rsidRPr="004641C5" w:rsidRDefault="004641C5" w:rsidP="004641C5">
      <w:pPr>
        <w:bidi/>
        <w:ind w:firstLine="567"/>
        <w:jc w:val="both"/>
        <w:rPr>
          <w:rFonts w:cs="David" w:hint="cs"/>
          <w:rtl/>
        </w:rPr>
      </w:pPr>
      <w:r w:rsidRPr="004641C5">
        <w:rPr>
          <w:rFonts w:cs="David" w:hint="cs"/>
          <w:rtl/>
        </w:rPr>
        <w:t xml:space="preserve">אני מוחה על ההליך הזה. אני מוחה על ההליך, זה לא רציני. אתם מביישים את עצמנו, את מוסד הנשיאות, ובכלל את מה שנקרא הליך משפטי </w:t>
      </w:r>
      <w:r w:rsidRPr="004641C5">
        <w:rPr>
          <w:rFonts w:cs="David"/>
          <w:rtl/>
        </w:rPr>
        <w:t>–</w:t>
      </w:r>
      <w:r w:rsidRPr="004641C5">
        <w:rPr>
          <w:rFonts w:cs="David" w:hint="cs"/>
          <w:rtl/>
        </w:rPr>
        <w:t xml:space="preserve"> ואנחנו בהליך משפטי. </w:t>
      </w:r>
    </w:p>
    <w:p w14:paraId="60246A13" w14:textId="77777777" w:rsidR="004641C5" w:rsidRPr="004641C5" w:rsidRDefault="004641C5" w:rsidP="004641C5">
      <w:pPr>
        <w:bidi/>
        <w:ind w:firstLine="567"/>
        <w:jc w:val="both"/>
        <w:rPr>
          <w:rFonts w:cs="David" w:hint="cs"/>
          <w:rtl/>
        </w:rPr>
      </w:pPr>
    </w:p>
    <w:p w14:paraId="70063C9B" w14:textId="77777777" w:rsidR="004641C5" w:rsidRPr="004641C5" w:rsidRDefault="004641C5" w:rsidP="004641C5">
      <w:pPr>
        <w:bidi/>
        <w:ind w:firstLine="567"/>
        <w:jc w:val="both"/>
        <w:rPr>
          <w:rFonts w:cs="David" w:hint="cs"/>
          <w:rtl/>
        </w:rPr>
      </w:pPr>
      <w:r w:rsidRPr="004641C5">
        <w:rPr>
          <w:rFonts w:cs="David" w:hint="cs"/>
          <w:rtl/>
        </w:rPr>
        <w:t xml:space="preserve">לגבי סדר הדיון </w:t>
      </w:r>
      <w:r w:rsidRPr="004641C5">
        <w:rPr>
          <w:rFonts w:cs="David"/>
          <w:rtl/>
        </w:rPr>
        <w:t>–</w:t>
      </w:r>
      <w:r w:rsidRPr="004641C5">
        <w:rPr>
          <w:rFonts w:cs="David" w:hint="cs"/>
          <w:rtl/>
        </w:rPr>
        <w:t xml:space="preserve"> אל"ף, אני מתקומם על הביטוי "או בא-כוחו".</w:t>
      </w:r>
    </w:p>
    <w:p w14:paraId="3A50011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A47AAA6" w14:textId="77777777" w:rsidR="004641C5" w:rsidRPr="004641C5" w:rsidRDefault="004641C5" w:rsidP="004641C5">
      <w:pPr>
        <w:bidi/>
        <w:jc w:val="both"/>
        <w:rPr>
          <w:rFonts w:cs="David" w:hint="cs"/>
          <w:rtl/>
        </w:rPr>
      </w:pPr>
    </w:p>
    <w:p w14:paraId="1A6A787A" w14:textId="77777777" w:rsidR="004641C5" w:rsidRPr="004641C5" w:rsidRDefault="004641C5" w:rsidP="004641C5">
      <w:pPr>
        <w:bidi/>
        <w:ind w:firstLine="567"/>
        <w:jc w:val="both"/>
        <w:rPr>
          <w:rFonts w:cs="David" w:hint="cs"/>
          <w:rtl/>
        </w:rPr>
      </w:pPr>
      <w:r w:rsidRPr="004641C5">
        <w:rPr>
          <w:rFonts w:cs="David" w:hint="cs"/>
          <w:rtl/>
        </w:rPr>
        <w:t xml:space="preserve">זה הנוהל שקיבלה </w:t>
      </w:r>
      <w:smartTag w:uri="urn:schemas-microsoft-com:office:smarttags" w:element="PersonName">
        <w:r w:rsidRPr="004641C5">
          <w:rPr>
            <w:rFonts w:cs="David" w:hint="cs"/>
            <w:rtl/>
          </w:rPr>
          <w:t>ועדת הכנסת</w:t>
        </w:r>
      </w:smartTag>
      <w:r w:rsidRPr="004641C5">
        <w:rPr>
          <w:rFonts w:cs="David" w:hint="cs"/>
          <w:rtl/>
        </w:rPr>
        <w:t xml:space="preserve">. </w:t>
      </w:r>
    </w:p>
    <w:p w14:paraId="019C8F7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6E381248" w14:textId="77777777" w:rsidR="004641C5" w:rsidRPr="004641C5" w:rsidRDefault="004641C5" w:rsidP="004641C5">
      <w:pPr>
        <w:bidi/>
        <w:jc w:val="both"/>
        <w:rPr>
          <w:rFonts w:cs="David" w:hint="cs"/>
          <w:rtl/>
        </w:rPr>
      </w:pPr>
    </w:p>
    <w:p w14:paraId="78223663" w14:textId="77777777" w:rsidR="004641C5" w:rsidRPr="004641C5" w:rsidRDefault="004641C5" w:rsidP="004641C5">
      <w:pPr>
        <w:bidi/>
        <w:ind w:firstLine="567"/>
        <w:jc w:val="both"/>
        <w:rPr>
          <w:rFonts w:cs="David" w:hint="cs"/>
          <w:rtl/>
        </w:rPr>
      </w:pPr>
      <w:r w:rsidRPr="004641C5">
        <w:rPr>
          <w:rFonts w:cs="David" w:hint="cs"/>
          <w:rtl/>
        </w:rPr>
        <w:t xml:space="preserve">ועדת כנסת </w:t>
      </w:r>
      <w:r w:rsidRPr="004641C5">
        <w:rPr>
          <w:rFonts w:cs="David"/>
          <w:rtl/>
        </w:rPr>
        <w:t>–</w:t>
      </w:r>
      <w:r w:rsidRPr="004641C5">
        <w:rPr>
          <w:rFonts w:cs="David" w:hint="cs"/>
          <w:rtl/>
        </w:rPr>
        <w:t xml:space="preserve"> בהליך של הדחת נשיא </w:t>
      </w:r>
      <w:r w:rsidRPr="004641C5">
        <w:rPr>
          <w:rFonts w:cs="David"/>
          <w:rtl/>
        </w:rPr>
        <w:t>–</w:t>
      </w:r>
      <w:r w:rsidRPr="004641C5">
        <w:rPr>
          <w:rFonts w:cs="David" w:hint="cs"/>
          <w:rtl/>
        </w:rPr>
        <w:t xml:space="preserve"> חייבת לשמוע יועץ משפטי, זה לא יכול להיות אחרת. יכול להיות שהוא לא יבוא </w:t>
      </w:r>
      <w:r w:rsidRPr="004641C5">
        <w:rPr>
          <w:rFonts w:cs="David"/>
          <w:rtl/>
        </w:rPr>
        <w:t>–</w:t>
      </w:r>
      <w:r w:rsidRPr="004641C5">
        <w:rPr>
          <w:rFonts w:cs="David" w:hint="cs"/>
          <w:rtl/>
        </w:rPr>
        <w:t xml:space="preserve"> זה סיפור אחד, אני תכף אגע בזה </w:t>
      </w:r>
      <w:r w:rsidRPr="004641C5">
        <w:rPr>
          <w:rFonts w:cs="David"/>
          <w:rtl/>
        </w:rPr>
        <w:t>–</w:t>
      </w:r>
      <w:r w:rsidRPr="004641C5">
        <w:rPr>
          <w:rFonts w:cs="David" w:hint="cs"/>
          <w:rtl/>
        </w:rPr>
        <w:t xml:space="preserve"> אבל שיבוא הנה מישהו במקום היועץ המשפטי בהליך כזה לו</w:t>
      </w:r>
      <w:smartTag w:uri="urn:schemas-microsoft-com:office:smarttags" w:element="PersonName">
        <w:r w:rsidRPr="004641C5">
          <w:rPr>
            <w:rFonts w:cs="David" w:hint="cs"/>
            <w:rtl/>
          </w:rPr>
          <w:t>ועדת הכנסת</w:t>
        </w:r>
      </w:smartTag>
      <w:r w:rsidRPr="004641C5">
        <w:rPr>
          <w:rFonts w:cs="David" w:hint="cs"/>
          <w:rtl/>
        </w:rPr>
        <w:t xml:space="preserve">? זה לא הגיוני. </w:t>
      </w:r>
    </w:p>
    <w:p w14:paraId="538D5E70" w14:textId="77777777" w:rsidR="004641C5" w:rsidRPr="004641C5" w:rsidRDefault="004641C5" w:rsidP="004641C5">
      <w:pPr>
        <w:bidi/>
        <w:ind w:firstLine="567"/>
        <w:jc w:val="both"/>
        <w:rPr>
          <w:rFonts w:cs="David" w:hint="cs"/>
          <w:rtl/>
        </w:rPr>
      </w:pPr>
    </w:p>
    <w:p w14:paraId="716CCCDF" w14:textId="77777777" w:rsidR="004641C5" w:rsidRPr="004641C5" w:rsidRDefault="004641C5" w:rsidP="004641C5">
      <w:pPr>
        <w:bidi/>
        <w:ind w:firstLine="567"/>
        <w:jc w:val="both"/>
        <w:rPr>
          <w:rFonts w:cs="David" w:hint="cs"/>
          <w:rtl/>
        </w:rPr>
      </w:pPr>
      <w:r w:rsidRPr="004641C5">
        <w:rPr>
          <w:rFonts w:cs="David" w:hint="cs"/>
          <w:rtl/>
        </w:rPr>
        <w:t xml:space="preserve">לעצם העניין </w:t>
      </w:r>
      <w:r w:rsidRPr="004641C5">
        <w:rPr>
          <w:rFonts w:cs="David"/>
          <w:rtl/>
        </w:rPr>
        <w:t>–</w:t>
      </w:r>
      <w:r w:rsidRPr="004641C5">
        <w:rPr>
          <w:rFonts w:cs="David" w:hint="cs"/>
          <w:rtl/>
        </w:rPr>
        <w:t xml:space="preserve"> אני מבין את היועץ המשפטי לממשלה. היועץ המשפטי היה מעורב באיזושהי הסכמה כזאת או אחרת בהליך הבג"צי, על-פי זה נקבע איזשהו מתווה, וכאן לא רצו לקבל את זה. כאן, אצה לאנשים הדרך. </w:t>
      </w:r>
    </w:p>
    <w:p w14:paraId="75FC6D36" w14:textId="77777777" w:rsidR="004641C5" w:rsidRPr="004641C5" w:rsidRDefault="004641C5" w:rsidP="004641C5">
      <w:pPr>
        <w:bidi/>
        <w:ind w:firstLine="567"/>
        <w:jc w:val="both"/>
        <w:rPr>
          <w:rFonts w:cs="David" w:hint="cs"/>
          <w:rtl/>
        </w:rPr>
      </w:pPr>
    </w:p>
    <w:p w14:paraId="6FF6A787" w14:textId="77777777" w:rsidR="004641C5" w:rsidRPr="004641C5" w:rsidRDefault="004641C5" w:rsidP="004641C5">
      <w:pPr>
        <w:bidi/>
        <w:ind w:firstLine="567"/>
        <w:jc w:val="both"/>
        <w:rPr>
          <w:rFonts w:cs="David" w:hint="cs"/>
          <w:rtl/>
        </w:rPr>
      </w:pPr>
      <w:r w:rsidRPr="004641C5">
        <w:rPr>
          <w:rFonts w:cs="David" w:hint="cs"/>
          <w:rtl/>
        </w:rPr>
        <w:t xml:space="preserve">יבוא הנה היועץ המשפטי </w:t>
      </w:r>
      <w:r w:rsidRPr="004641C5">
        <w:rPr>
          <w:rFonts w:cs="David"/>
          <w:rtl/>
        </w:rPr>
        <w:t>–</w:t>
      </w:r>
      <w:r w:rsidRPr="004641C5">
        <w:rPr>
          <w:rFonts w:cs="David" w:hint="cs"/>
          <w:rtl/>
        </w:rPr>
        <w:t xml:space="preserve"> הוא התשתית הראייתית; לא הודעת הדובר. הודעת הדובר לא יכולה להיות בסיס לכלום. צריך לבוא הנה היועץ המשפטי, ואיתו צריך לברר את העובדות. </w:t>
      </w:r>
    </w:p>
    <w:p w14:paraId="6485CA12" w14:textId="77777777" w:rsidR="004641C5" w:rsidRPr="004641C5" w:rsidRDefault="004641C5" w:rsidP="004641C5">
      <w:pPr>
        <w:bidi/>
        <w:ind w:firstLine="567"/>
        <w:jc w:val="both"/>
        <w:rPr>
          <w:rFonts w:cs="David" w:hint="cs"/>
          <w:rtl/>
        </w:rPr>
      </w:pPr>
    </w:p>
    <w:p w14:paraId="7BA60142" w14:textId="77777777" w:rsidR="004641C5" w:rsidRPr="004641C5" w:rsidRDefault="004641C5" w:rsidP="004641C5">
      <w:pPr>
        <w:bidi/>
        <w:ind w:firstLine="567"/>
        <w:jc w:val="both"/>
        <w:rPr>
          <w:rFonts w:cs="David" w:hint="cs"/>
          <w:rtl/>
        </w:rPr>
      </w:pPr>
      <w:r w:rsidRPr="004641C5">
        <w:rPr>
          <w:rFonts w:cs="David" w:hint="cs"/>
          <w:rtl/>
        </w:rPr>
        <w:t>יכול להיות שהיועץ המשפטי נמצא במצב שהוא אומר: זה תיק שהתשתית הראייתית בו נסמכת בין השאר על עניין של התרשמות מעדים. בתיקים מסוימים, כשאין ראיות חיצוניות למכביר, והשאלה היא אמונם, האם להאמין לגרסה א' או לגרסה ב', והיועץ המשפטי אומר: אני רוצה לשמוע שוב את אחד הצדדים על מנת להיות בטוח שאני הולך על אמון בו, אזי הוא יכול להגיד: אני עוד לא כשר להגיד היום למי אני מאמין.</w:t>
      </w:r>
    </w:p>
    <w:p w14:paraId="2A8B305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8C990A2" w14:textId="77777777" w:rsidR="004641C5" w:rsidRPr="004641C5" w:rsidRDefault="004641C5" w:rsidP="004641C5">
      <w:pPr>
        <w:bidi/>
        <w:jc w:val="both"/>
        <w:rPr>
          <w:rFonts w:cs="David" w:hint="cs"/>
          <w:rtl/>
        </w:rPr>
      </w:pPr>
    </w:p>
    <w:p w14:paraId="27BE5E56" w14:textId="77777777" w:rsidR="004641C5" w:rsidRPr="004641C5" w:rsidRDefault="004641C5" w:rsidP="004641C5">
      <w:pPr>
        <w:bidi/>
        <w:ind w:firstLine="567"/>
        <w:jc w:val="both"/>
        <w:rPr>
          <w:rFonts w:cs="David" w:hint="cs"/>
          <w:rtl/>
        </w:rPr>
      </w:pPr>
      <w:r w:rsidRPr="004641C5">
        <w:rPr>
          <w:rFonts w:cs="David" w:hint="cs"/>
          <w:rtl/>
        </w:rPr>
        <w:t xml:space="preserve">משפט סיכום. </w:t>
      </w:r>
    </w:p>
    <w:p w14:paraId="4D35C7A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23395DA3" w14:textId="77777777" w:rsidR="004641C5" w:rsidRPr="004641C5" w:rsidRDefault="004641C5" w:rsidP="004641C5">
      <w:pPr>
        <w:bidi/>
        <w:jc w:val="both"/>
        <w:rPr>
          <w:rFonts w:cs="David" w:hint="cs"/>
          <w:rtl/>
        </w:rPr>
      </w:pPr>
    </w:p>
    <w:p w14:paraId="6AC9F561" w14:textId="77777777" w:rsidR="004641C5" w:rsidRPr="004641C5" w:rsidRDefault="004641C5" w:rsidP="004641C5">
      <w:pPr>
        <w:bidi/>
        <w:ind w:firstLine="567"/>
        <w:jc w:val="both"/>
        <w:rPr>
          <w:rFonts w:cs="David" w:hint="cs"/>
          <w:rtl/>
        </w:rPr>
      </w:pPr>
      <w:r w:rsidRPr="004641C5">
        <w:rPr>
          <w:rFonts w:cs="David" w:hint="cs"/>
          <w:rtl/>
        </w:rPr>
        <w:t>מבחינה עניינית, אנחנו לא יכולים לכפות על יועץ משפטי לבוא הנה להגיד דברים שאולי הוא עוד לא הגיע בהם למסקנה סופית. מבחינת התהליך, אי אפשר לבצע את התהליך הזה בלי היועץ המשפטי לממשלה.</w:t>
      </w:r>
    </w:p>
    <w:p w14:paraId="60D768CC" w14:textId="77777777" w:rsidR="004641C5" w:rsidRPr="004641C5" w:rsidRDefault="004641C5" w:rsidP="004641C5">
      <w:pPr>
        <w:bidi/>
        <w:ind w:firstLine="567"/>
        <w:jc w:val="both"/>
        <w:rPr>
          <w:rFonts w:cs="David" w:hint="cs"/>
          <w:rtl/>
        </w:rPr>
      </w:pPr>
    </w:p>
    <w:p w14:paraId="42DC3CF1" w14:textId="77777777" w:rsidR="004641C5" w:rsidRPr="004641C5" w:rsidRDefault="004641C5" w:rsidP="004641C5">
      <w:pPr>
        <w:bidi/>
        <w:ind w:firstLine="567"/>
        <w:jc w:val="both"/>
        <w:rPr>
          <w:rFonts w:cs="David" w:hint="cs"/>
          <w:rtl/>
        </w:rPr>
      </w:pPr>
      <w:r w:rsidRPr="004641C5">
        <w:rPr>
          <w:rFonts w:cs="David" w:hint="cs"/>
          <w:rtl/>
        </w:rPr>
        <w:t xml:space="preserve">אני ממליץ בכל אופן לקיים שוב דיאלוג עם היועץ המשפטי לממשלה </w:t>
      </w:r>
      <w:r w:rsidRPr="004641C5">
        <w:rPr>
          <w:rFonts w:cs="David"/>
          <w:rtl/>
        </w:rPr>
        <w:t>–</w:t>
      </w:r>
      <w:r w:rsidRPr="004641C5">
        <w:rPr>
          <w:rFonts w:cs="David" w:hint="cs"/>
          <w:rtl/>
        </w:rPr>
        <w:t xml:space="preserve"> לקבל ממנו לוח זמנים ולראות מתי הוא כן יוכל לבוא ולחדש לנו, ולקבל החלטה. </w:t>
      </w:r>
    </w:p>
    <w:p w14:paraId="161AB36F" w14:textId="77777777" w:rsidR="004641C5" w:rsidRPr="004641C5" w:rsidRDefault="004641C5" w:rsidP="004641C5">
      <w:pPr>
        <w:bidi/>
        <w:ind w:firstLine="567"/>
        <w:jc w:val="both"/>
        <w:rPr>
          <w:rFonts w:cs="David" w:hint="cs"/>
          <w:rtl/>
        </w:rPr>
      </w:pPr>
    </w:p>
    <w:p w14:paraId="1962608D" w14:textId="77777777" w:rsidR="004641C5" w:rsidRPr="004641C5" w:rsidRDefault="004641C5" w:rsidP="004641C5">
      <w:pPr>
        <w:bidi/>
        <w:ind w:firstLine="567"/>
        <w:jc w:val="both"/>
        <w:rPr>
          <w:rFonts w:cs="David" w:hint="cs"/>
          <w:rtl/>
        </w:rPr>
      </w:pPr>
      <w:r w:rsidRPr="004641C5">
        <w:rPr>
          <w:rFonts w:cs="David" w:hint="cs"/>
          <w:rtl/>
        </w:rPr>
        <w:t xml:space="preserve">אם מסתבר </w:t>
      </w:r>
      <w:r w:rsidRPr="004641C5">
        <w:rPr>
          <w:rFonts w:cs="David"/>
          <w:rtl/>
        </w:rPr>
        <w:t>–</w:t>
      </w:r>
      <w:r w:rsidRPr="004641C5">
        <w:rPr>
          <w:rFonts w:cs="David" w:hint="cs"/>
          <w:rtl/>
        </w:rPr>
        <w:t xml:space="preserve"> אני אומר את זה כעת בניגוד לדעתי, כאילו אני נציג המדיחים כרגע </w:t>
      </w:r>
      <w:r w:rsidRPr="004641C5">
        <w:rPr>
          <w:rFonts w:cs="David"/>
          <w:rtl/>
        </w:rPr>
        <w:t>–</w:t>
      </w:r>
      <w:r w:rsidRPr="004641C5">
        <w:rPr>
          <w:rFonts w:cs="David" w:hint="cs"/>
          <w:rtl/>
        </w:rPr>
        <w:t xml:space="preserve"> אם מסתבר שזה עוד הרבה זמן, ואצה להם באמת הדרך, אזי נכפה על היועץ המשפטי לבוא הנה, הרי אין דרך אחרת. אני לא רואה דרך אחרת. </w:t>
      </w:r>
    </w:p>
    <w:p w14:paraId="6E1EAFAD" w14:textId="77777777" w:rsidR="004641C5" w:rsidRPr="004641C5" w:rsidRDefault="004641C5" w:rsidP="004641C5">
      <w:pPr>
        <w:bidi/>
        <w:ind w:firstLine="567"/>
        <w:jc w:val="both"/>
        <w:rPr>
          <w:rFonts w:cs="David" w:hint="cs"/>
          <w:rtl/>
        </w:rPr>
      </w:pPr>
    </w:p>
    <w:p w14:paraId="2A46715E" w14:textId="77777777" w:rsidR="004641C5" w:rsidRPr="004641C5" w:rsidRDefault="004641C5" w:rsidP="004641C5">
      <w:pPr>
        <w:bidi/>
        <w:ind w:firstLine="567"/>
        <w:jc w:val="both"/>
        <w:rPr>
          <w:rFonts w:cs="David" w:hint="cs"/>
          <w:rtl/>
        </w:rPr>
      </w:pPr>
      <w:r w:rsidRPr="004641C5">
        <w:rPr>
          <w:rFonts w:cs="David" w:hint="cs"/>
          <w:rtl/>
        </w:rPr>
        <w:t xml:space="preserve">דרך אגב, אני חושב שצריך לשמוע את היועץ המשפטי לפני ששומעים את הנשיא. מטבע הדברים, צריך קודם כול לשמוע את התובעים ואחר כך את המתגונן; לא קודם כול את המתגונן </w:t>
      </w:r>
      <w:r w:rsidRPr="004641C5">
        <w:rPr>
          <w:rFonts w:cs="David"/>
          <w:rtl/>
        </w:rPr>
        <w:t>–</w:t>
      </w:r>
      <w:r w:rsidRPr="004641C5">
        <w:rPr>
          <w:rFonts w:cs="David" w:hint="cs"/>
          <w:rtl/>
        </w:rPr>
        <w:t xml:space="preserve"> לצאת ידי חובה, לרשום "וי" </w:t>
      </w:r>
      <w:r w:rsidRPr="004641C5">
        <w:rPr>
          <w:rFonts w:cs="David"/>
          <w:rtl/>
        </w:rPr>
        <w:t>–</w:t>
      </w:r>
      <w:r w:rsidRPr="004641C5">
        <w:rPr>
          <w:rFonts w:cs="David" w:hint="cs"/>
          <w:rtl/>
        </w:rPr>
        <w:t xml:space="preserve"> ולהגיד: שמענו אותו, עכשיו נשמע את התביעה. זה לא הגיוני הסדר הזה.</w:t>
      </w:r>
    </w:p>
    <w:p w14:paraId="6B77DDD1" w14:textId="77777777" w:rsidR="004641C5" w:rsidRPr="004641C5" w:rsidRDefault="004641C5" w:rsidP="004641C5">
      <w:pPr>
        <w:bidi/>
        <w:ind w:firstLine="567"/>
        <w:jc w:val="both"/>
        <w:rPr>
          <w:rFonts w:cs="David"/>
          <w:rtl/>
        </w:rPr>
      </w:pPr>
      <w:r w:rsidRPr="004641C5">
        <w:rPr>
          <w:rFonts w:cs="David"/>
          <w:rtl/>
        </w:rPr>
        <w:br/>
      </w:r>
    </w:p>
    <w:p w14:paraId="70857D61" w14:textId="77777777" w:rsidR="004641C5" w:rsidRPr="004641C5" w:rsidRDefault="004641C5" w:rsidP="004641C5">
      <w:pPr>
        <w:bidi/>
        <w:jc w:val="both"/>
        <w:rPr>
          <w:rFonts w:cs="David" w:hint="cs"/>
          <w:rtl/>
        </w:rPr>
      </w:pPr>
      <w:r w:rsidRPr="004641C5">
        <w:rPr>
          <w:rFonts w:cs="David"/>
          <w:rtl/>
        </w:rPr>
        <w:br w:type="page"/>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C27E627" w14:textId="77777777" w:rsidR="004641C5" w:rsidRPr="004641C5" w:rsidRDefault="004641C5" w:rsidP="004641C5">
      <w:pPr>
        <w:bidi/>
        <w:ind w:firstLine="567"/>
        <w:jc w:val="both"/>
        <w:rPr>
          <w:rFonts w:cs="David" w:hint="cs"/>
          <w:rtl/>
        </w:rPr>
      </w:pPr>
    </w:p>
    <w:p w14:paraId="31B54002" w14:textId="77777777" w:rsidR="004641C5" w:rsidRPr="004641C5" w:rsidRDefault="004641C5" w:rsidP="004641C5">
      <w:pPr>
        <w:bidi/>
        <w:ind w:firstLine="567"/>
        <w:jc w:val="both"/>
        <w:rPr>
          <w:rFonts w:cs="David" w:hint="cs"/>
          <w:rtl/>
        </w:rPr>
      </w:pPr>
      <w:r w:rsidRPr="004641C5">
        <w:rPr>
          <w:rFonts w:cs="David" w:hint="cs"/>
          <w:rtl/>
        </w:rPr>
        <w:t xml:space="preserve">תודה רבה לך. חברי חברי הכנסת, לפני כשבועיים </w:t>
      </w:r>
      <w:r w:rsidRPr="004641C5">
        <w:rPr>
          <w:rFonts w:cs="David"/>
          <w:rtl/>
        </w:rPr>
        <w:t>–</w:t>
      </w:r>
      <w:r w:rsidRPr="004641C5">
        <w:rPr>
          <w:rFonts w:cs="David" w:hint="cs"/>
          <w:rtl/>
        </w:rPr>
        <w:t xml:space="preserve"> כאשר </w:t>
      </w:r>
      <w:smartTag w:uri="urn:schemas-microsoft-com:office:smarttags" w:element="PersonName">
        <w:r w:rsidRPr="004641C5">
          <w:rPr>
            <w:rFonts w:cs="David" w:hint="cs"/>
            <w:rtl/>
          </w:rPr>
          <w:t>ועדת הכנסת</w:t>
        </w:r>
      </w:smartTag>
      <w:r w:rsidRPr="004641C5">
        <w:rPr>
          <w:rFonts w:cs="David" w:hint="cs"/>
          <w:rtl/>
        </w:rPr>
        <w:t xml:space="preserve"> החליטה על הנוהל הזה </w:t>
      </w:r>
      <w:r w:rsidRPr="004641C5">
        <w:rPr>
          <w:rFonts w:cs="David"/>
          <w:rtl/>
        </w:rPr>
        <w:t>–</w:t>
      </w:r>
      <w:r w:rsidRPr="004641C5">
        <w:rPr>
          <w:rFonts w:cs="David" w:hint="cs"/>
          <w:rtl/>
        </w:rPr>
        <w:t xml:space="preserve"> באותו יום וגם בשבוע שעבר, מנהלת הוועדה וכולנו היינו במגעים אינטנסיביים עם לשכתו ועם עורכי-דינו של הנשיא, וגם עם היועץ המשפטי לממשלה.</w:t>
      </w:r>
    </w:p>
    <w:p w14:paraId="11655E67" w14:textId="77777777" w:rsidR="004641C5" w:rsidRPr="004641C5" w:rsidRDefault="004641C5" w:rsidP="004641C5">
      <w:pPr>
        <w:bidi/>
        <w:ind w:firstLine="567"/>
        <w:jc w:val="both"/>
        <w:rPr>
          <w:rFonts w:cs="David" w:hint="cs"/>
          <w:rtl/>
        </w:rPr>
      </w:pPr>
    </w:p>
    <w:p w14:paraId="78E34871" w14:textId="77777777" w:rsidR="004641C5" w:rsidRPr="004641C5" w:rsidRDefault="004641C5" w:rsidP="004641C5">
      <w:pPr>
        <w:bidi/>
        <w:ind w:firstLine="567"/>
        <w:jc w:val="both"/>
        <w:rPr>
          <w:rFonts w:cs="David"/>
          <w:rtl/>
        </w:rPr>
      </w:pPr>
      <w:r w:rsidRPr="004641C5">
        <w:rPr>
          <w:rFonts w:cs="David" w:hint="cs"/>
          <w:rtl/>
        </w:rPr>
        <w:t>אבל, משום שבנוהל כתוב שו</w:t>
      </w:r>
      <w:smartTag w:uri="urn:schemas-microsoft-com:office:smarttags" w:element="PersonName">
        <w:r w:rsidRPr="004641C5">
          <w:rPr>
            <w:rFonts w:cs="David" w:hint="cs"/>
            <w:rtl/>
          </w:rPr>
          <w:t>ועדת הכנסת</w:t>
        </w:r>
      </w:smartTag>
      <w:r w:rsidRPr="004641C5">
        <w:rPr>
          <w:rFonts w:cs="David" w:hint="cs"/>
          <w:rtl/>
        </w:rPr>
        <w:t xml:space="preserve"> צריכה לבקש אותו להגיע </w:t>
      </w:r>
      <w:r w:rsidRPr="004641C5">
        <w:rPr>
          <w:rFonts w:cs="David"/>
          <w:rtl/>
        </w:rPr>
        <w:t>–</w:t>
      </w:r>
      <w:r w:rsidRPr="004641C5">
        <w:rPr>
          <w:rFonts w:cs="David" w:hint="cs"/>
          <w:rtl/>
        </w:rPr>
        <w:t xml:space="preserve"> היא צריכה להחליט, ואני מניחה חבר הכנסת מיקי איתן, שראוי ונכון שהיועץ המשפטי לממשלה ילווה את </w:t>
      </w:r>
      <w:smartTag w:uri="urn:schemas-microsoft-com:office:smarttags" w:element="PersonName">
        <w:r w:rsidRPr="004641C5">
          <w:rPr>
            <w:rFonts w:cs="David" w:hint="cs"/>
            <w:rtl/>
          </w:rPr>
          <w:t>ועדת הכנסת</w:t>
        </w:r>
      </w:smartTag>
      <w:r w:rsidRPr="004641C5">
        <w:rPr>
          <w:rFonts w:cs="David" w:hint="cs"/>
          <w:rtl/>
        </w:rPr>
        <w:t xml:space="preserve"> בכל הדיונים אשר נקיים, כל מה שאנחנו צריכים לעשות הוא להחליט שאנחנו מזמינים את היועץ המשפטי לממשלה. בתקנון, בנוהל שנקבע, כתוב: או היועץ או בא-כוחו. אם היועץ מסמיך את בא-כוחו </w:t>
      </w:r>
      <w:r w:rsidRPr="004641C5">
        <w:rPr>
          <w:rFonts w:cs="David"/>
          <w:rtl/>
        </w:rPr>
        <w:t>–</w:t>
      </w:r>
      <w:r w:rsidRPr="004641C5">
        <w:rPr>
          <w:rFonts w:cs="David" w:hint="cs"/>
          <w:rtl/>
        </w:rPr>
        <w:t xml:space="preserve"> מן הסתם אני חושבת שבא-כוחו אכן יגיע מוכן, אלא אם כן תבואו ותאמרו שאנחנו רוצים לשנות את הנוהל ולהחליט שיהיה רק היועץ המשפטי לממשלה ולא או בא-כוחו.</w:t>
      </w:r>
    </w:p>
    <w:p w14:paraId="425F0BA4" w14:textId="77777777" w:rsidR="004641C5" w:rsidRPr="004641C5" w:rsidRDefault="004641C5" w:rsidP="004641C5">
      <w:pPr>
        <w:bidi/>
        <w:jc w:val="both"/>
        <w:rPr>
          <w:rFonts w:cs="David" w:hint="cs"/>
          <w:u w:val="single"/>
          <w:rtl/>
        </w:rPr>
      </w:pPr>
    </w:p>
    <w:p w14:paraId="534E5E54" w14:textId="77777777" w:rsidR="004641C5" w:rsidRPr="004641C5" w:rsidRDefault="004641C5" w:rsidP="004641C5">
      <w:pPr>
        <w:bidi/>
        <w:jc w:val="both"/>
        <w:rPr>
          <w:rFonts w:cs="David" w:hint="cs"/>
          <w:rtl/>
        </w:rPr>
      </w:pPr>
      <w:r w:rsidRPr="004641C5">
        <w:rPr>
          <w:rFonts w:cs="David" w:hint="cs"/>
          <w:u w:val="single"/>
          <w:rtl/>
        </w:rPr>
        <w:t>מיכאל איתן:</w:t>
      </w:r>
    </w:p>
    <w:p w14:paraId="0085AEDC" w14:textId="77777777" w:rsidR="004641C5" w:rsidRPr="004641C5" w:rsidRDefault="004641C5" w:rsidP="004641C5">
      <w:pPr>
        <w:bidi/>
        <w:jc w:val="both"/>
        <w:rPr>
          <w:rFonts w:cs="David" w:hint="cs"/>
          <w:rtl/>
        </w:rPr>
      </w:pPr>
    </w:p>
    <w:p w14:paraId="2391E871" w14:textId="77777777" w:rsidR="004641C5" w:rsidRPr="004641C5" w:rsidRDefault="004641C5" w:rsidP="004641C5">
      <w:pPr>
        <w:bidi/>
        <w:jc w:val="both"/>
        <w:rPr>
          <w:rFonts w:cs="David" w:hint="cs"/>
          <w:rtl/>
        </w:rPr>
      </w:pPr>
      <w:r w:rsidRPr="004641C5">
        <w:rPr>
          <w:rFonts w:cs="David" w:hint="cs"/>
          <w:rtl/>
        </w:rPr>
        <w:tab/>
        <w:t xml:space="preserve">אם את אומרת לכל הישיבות </w:t>
      </w:r>
      <w:r w:rsidRPr="004641C5">
        <w:rPr>
          <w:rFonts w:cs="David"/>
          <w:rtl/>
        </w:rPr>
        <w:t>–</w:t>
      </w:r>
      <w:r w:rsidRPr="004641C5">
        <w:rPr>
          <w:rFonts w:cs="David" w:hint="cs"/>
          <w:rtl/>
        </w:rPr>
        <w:t xml:space="preserve"> יכול להיות שיהיו ישיבות שהוא לא יבוא, אז יבוא מישהו אחר, אם יהיה משהו יוצא דופן. זאת הכוונה בבא-כוחו.</w:t>
      </w:r>
    </w:p>
    <w:p w14:paraId="2F8F0B9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DBBC130" w14:textId="77777777" w:rsidR="004641C5" w:rsidRPr="004641C5" w:rsidRDefault="004641C5" w:rsidP="004641C5">
      <w:pPr>
        <w:bidi/>
        <w:jc w:val="both"/>
        <w:rPr>
          <w:rFonts w:cs="David" w:hint="cs"/>
          <w:rtl/>
        </w:rPr>
      </w:pPr>
    </w:p>
    <w:p w14:paraId="46EF01CD" w14:textId="77777777" w:rsidR="004641C5" w:rsidRPr="004641C5" w:rsidRDefault="004641C5" w:rsidP="004641C5">
      <w:pPr>
        <w:bidi/>
        <w:jc w:val="both"/>
        <w:rPr>
          <w:rFonts w:cs="David" w:hint="cs"/>
          <w:rtl/>
        </w:rPr>
      </w:pPr>
      <w:r w:rsidRPr="004641C5">
        <w:rPr>
          <w:rFonts w:cs="David" w:hint="cs"/>
          <w:rtl/>
        </w:rPr>
        <w:tab/>
        <w:t xml:space="preserve"> אז אנחנו נשקול.</w:t>
      </w:r>
    </w:p>
    <w:p w14:paraId="5A24EFD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61330CD" w14:textId="77777777" w:rsidR="004641C5" w:rsidRPr="004641C5" w:rsidRDefault="004641C5" w:rsidP="004641C5">
      <w:pPr>
        <w:bidi/>
        <w:jc w:val="both"/>
        <w:rPr>
          <w:rFonts w:cs="David" w:hint="cs"/>
          <w:rtl/>
        </w:rPr>
      </w:pPr>
    </w:p>
    <w:p w14:paraId="39440CCD" w14:textId="77777777" w:rsidR="004641C5" w:rsidRPr="004641C5" w:rsidRDefault="004641C5" w:rsidP="004641C5">
      <w:pPr>
        <w:bidi/>
        <w:jc w:val="both"/>
        <w:rPr>
          <w:rFonts w:cs="David" w:hint="cs"/>
          <w:rtl/>
        </w:rPr>
      </w:pPr>
      <w:r w:rsidRPr="004641C5">
        <w:rPr>
          <w:rFonts w:cs="David" w:hint="cs"/>
          <w:rtl/>
        </w:rPr>
        <w:tab/>
        <w:t xml:space="preserve"> אבל הכוונה היא לא שהוא לא יבוא בכלל, ויבוא רק בא-כוחו לישיבות כאלה. לכל הסרת חסינות של כל חבר כנסת מופיע פה יועץ משפטי וטורח ומסביר ומנמק, ויושב כל הישיבה.</w:t>
      </w:r>
    </w:p>
    <w:p w14:paraId="02ABF6A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A215662" w14:textId="77777777" w:rsidR="004641C5" w:rsidRPr="004641C5" w:rsidRDefault="004641C5" w:rsidP="004641C5">
      <w:pPr>
        <w:bidi/>
        <w:jc w:val="both"/>
        <w:rPr>
          <w:rFonts w:cs="David" w:hint="cs"/>
          <w:rtl/>
        </w:rPr>
      </w:pPr>
    </w:p>
    <w:p w14:paraId="0BFBA38E" w14:textId="77777777" w:rsidR="004641C5" w:rsidRPr="004641C5" w:rsidRDefault="004641C5" w:rsidP="004641C5">
      <w:pPr>
        <w:bidi/>
        <w:jc w:val="both"/>
        <w:rPr>
          <w:rFonts w:cs="David" w:hint="cs"/>
          <w:rtl/>
        </w:rPr>
      </w:pPr>
      <w:r w:rsidRPr="004641C5">
        <w:rPr>
          <w:rFonts w:cs="David" w:hint="cs"/>
          <w:rtl/>
        </w:rPr>
        <w:tab/>
        <w:t xml:space="preserve"> אני עוברת לדובר הבא, חבר הכנסת נסים זאב, בבקשה.</w:t>
      </w:r>
    </w:p>
    <w:p w14:paraId="4FBE40A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0C3E844" w14:textId="77777777" w:rsidR="004641C5" w:rsidRPr="004641C5" w:rsidRDefault="004641C5" w:rsidP="004641C5">
      <w:pPr>
        <w:bidi/>
        <w:jc w:val="both"/>
        <w:rPr>
          <w:rFonts w:cs="David" w:hint="cs"/>
          <w:rtl/>
        </w:rPr>
      </w:pPr>
    </w:p>
    <w:p w14:paraId="06B2541F" w14:textId="77777777" w:rsidR="004641C5" w:rsidRPr="004641C5" w:rsidRDefault="004641C5" w:rsidP="004641C5">
      <w:pPr>
        <w:bidi/>
        <w:jc w:val="both"/>
        <w:rPr>
          <w:rFonts w:cs="David" w:hint="cs"/>
          <w:rtl/>
        </w:rPr>
      </w:pPr>
      <w:r w:rsidRPr="004641C5">
        <w:rPr>
          <w:rFonts w:cs="David" w:hint="cs"/>
          <w:rtl/>
        </w:rPr>
        <w:tab/>
        <w:t>תודה רבה. ראשית, רציתי לדעת האם נשיא המדינה קיבל את הקובלנה, ובאיזה תאריך הוא קיבל. האם הוא אישר את קבלת הקובלנה?</w:t>
      </w:r>
    </w:p>
    <w:p w14:paraId="0251CD7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743AAB8" w14:textId="77777777" w:rsidR="004641C5" w:rsidRPr="004641C5" w:rsidRDefault="004641C5" w:rsidP="004641C5">
      <w:pPr>
        <w:bidi/>
        <w:jc w:val="both"/>
        <w:rPr>
          <w:rFonts w:cs="David" w:hint="cs"/>
          <w:rtl/>
        </w:rPr>
      </w:pPr>
    </w:p>
    <w:p w14:paraId="19F90494" w14:textId="77777777" w:rsidR="004641C5" w:rsidRPr="004641C5" w:rsidRDefault="004641C5" w:rsidP="004641C5">
      <w:pPr>
        <w:bidi/>
        <w:jc w:val="both"/>
        <w:rPr>
          <w:rFonts w:cs="David" w:hint="cs"/>
          <w:rtl/>
        </w:rPr>
      </w:pPr>
      <w:r w:rsidRPr="004641C5">
        <w:rPr>
          <w:rFonts w:cs="David" w:hint="cs"/>
          <w:rtl/>
        </w:rPr>
        <w:tab/>
        <w:t xml:space="preserve">הוא אישר. עורכי-דינו </w:t>
      </w:r>
      <w:r w:rsidRPr="004641C5">
        <w:rPr>
          <w:rFonts w:cs="David"/>
          <w:rtl/>
        </w:rPr>
        <w:t>–</w:t>
      </w:r>
      <w:r w:rsidRPr="004641C5">
        <w:rPr>
          <w:rFonts w:cs="David" w:hint="cs"/>
          <w:rtl/>
        </w:rPr>
        <w:t xml:space="preserve"> ועד נכון לרגע זה </w:t>
      </w:r>
      <w:r w:rsidRPr="004641C5">
        <w:rPr>
          <w:rFonts w:cs="David"/>
          <w:rtl/>
        </w:rPr>
        <w:t>–</w:t>
      </w:r>
      <w:r w:rsidRPr="004641C5">
        <w:rPr>
          <w:rFonts w:cs="David" w:hint="cs"/>
          <w:rtl/>
        </w:rPr>
        <w:t xml:space="preserve"> אף אחד מהם לא ביקש דחייה.</w:t>
      </w:r>
    </w:p>
    <w:p w14:paraId="013160E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E606905" w14:textId="77777777" w:rsidR="004641C5" w:rsidRPr="004641C5" w:rsidRDefault="004641C5" w:rsidP="004641C5">
      <w:pPr>
        <w:bidi/>
        <w:jc w:val="both"/>
        <w:rPr>
          <w:rFonts w:cs="David" w:hint="cs"/>
          <w:rtl/>
        </w:rPr>
      </w:pPr>
    </w:p>
    <w:p w14:paraId="33A9C780" w14:textId="77777777" w:rsidR="004641C5" w:rsidRPr="004641C5" w:rsidRDefault="004641C5" w:rsidP="004641C5">
      <w:pPr>
        <w:bidi/>
        <w:jc w:val="both"/>
        <w:rPr>
          <w:rFonts w:cs="David" w:hint="cs"/>
          <w:rtl/>
        </w:rPr>
      </w:pPr>
      <w:r w:rsidRPr="004641C5">
        <w:rPr>
          <w:rFonts w:cs="David" w:hint="cs"/>
          <w:rtl/>
        </w:rPr>
        <w:tab/>
        <w:t xml:space="preserve"> באיזה תאריך הוא קיבל את זה? האם חלפו שבועיים? הוא לא ביקש, אולי הוא לא יודע שאנחנו היום דנים בכך. </w:t>
      </w:r>
    </w:p>
    <w:p w14:paraId="135740E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561E218" w14:textId="77777777" w:rsidR="004641C5" w:rsidRPr="004641C5" w:rsidRDefault="004641C5" w:rsidP="004641C5">
      <w:pPr>
        <w:bidi/>
        <w:jc w:val="both"/>
        <w:rPr>
          <w:rFonts w:cs="David" w:hint="cs"/>
          <w:rtl/>
        </w:rPr>
      </w:pPr>
    </w:p>
    <w:p w14:paraId="672B7614" w14:textId="77777777" w:rsidR="004641C5" w:rsidRPr="004641C5" w:rsidRDefault="004641C5" w:rsidP="004641C5">
      <w:pPr>
        <w:bidi/>
        <w:jc w:val="both"/>
        <w:rPr>
          <w:rFonts w:cs="David" w:hint="cs"/>
          <w:rtl/>
        </w:rPr>
      </w:pPr>
      <w:r w:rsidRPr="004641C5">
        <w:rPr>
          <w:rFonts w:cs="David" w:hint="cs"/>
          <w:rtl/>
        </w:rPr>
        <w:tab/>
        <w:t xml:space="preserve"> חבר הכנסת נסים זאב, האם הוא מפקפק באמינותה של מנהלת הוועדה או בתפקודה של </w:t>
      </w:r>
      <w:smartTag w:uri="urn:schemas-microsoft-com:office:smarttags" w:element="PersonName">
        <w:r w:rsidRPr="004641C5">
          <w:rPr>
            <w:rFonts w:cs="David" w:hint="cs"/>
            <w:rtl/>
          </w:rPr>
          <w:t>ועדת הכנסת</w:t>
        </w:r>
      </w:smartTag>
      <w:r w:rsidRPr="004641C5">
        <w:rPr>
          <w:rFonts w:cs="David" w:hint="cs"/>
          <w:rtl/>
        </w:rPr>
        <w:t>? נקבע תקנון, ואנחנו פועלים לפי התקנון.</w:t>
      </w:r>
    </w:p>
    <w:p w14:paraId="095DC26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6CF864F3" w14:textId="77777777" w:rsidR="004641C5" w:rsidRPr="004641C5" w:rsidRDefault="004641C5" w:rsidP="004641C5">
      <w:pPr>
        <w:bidi/>
        <w:jc w:val="both"/>
        <w:rPr>
          <w:rFonts w:cs="David" w:hint="cs"/>
          <w:rtl/>
        </w:rPr>
      </w:pPr>
    </w:p>
    <w:p w14:paraId="1045B591" w14:textId="77777777" w:rsidR="004641C5" w:rsidRPr="004641C5" w:rsidRDefault="004641C5" w:rsidP="004641C5">
      <w:pPr>
        <w:bidi/>
        <w:jc w:val="both"/>
        <w:rPr>
          <w:rFonts w:cs="David" w:hint="cs"/>
          <w:rtl/>
        </w:rPr>
      </w:pPr>
      <w:r w:rsidRPr="004641C5">
        <w:rPr>
          <w:rFonts w:cs="David" w:hint="cs"/>
          <w:rtl/>
        </w:rPr>
        <w:tab/>
        <w:t xml:space="preserve"> אולי לא ידוע לו שמתקיים כעת דיון בנושא שלו. האם הוא יודע?</w:t>
      </w:r>
    </w:p>
    <w:p w14:paraId="5D5335BE" w14:textId="77777777" w:rsidR="004641C5" w:rsidRPr="004641C5" w:rsidRDefault="004641C5" w:rsidP="004641C5">
      <w:pPr>
        <w:bidi/>
        <w:jc w:val="both"/>
        <w:rPr>
          <w:rFonts w:cs="David" w:hint="cs"/>
          <w:rtl/>
        </w:rPr>
      </w:pPr>
      <w:r w:rsidRPr="004641C5">
        <w:rPr>
          <w:rFonts w:cs="David"/>
          <w:rtl/>
        </w:rPr>
        <w:br w:type="page"/>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5C41B175" w14:textId="77777777" w:rsidR="004641C5" w:rsidRPr="004641C5" w:rsidRDefault="004641C5" w:rsidP="004641C5">
      <w:pPr>
        <w:bidi/>
        <w:jc w:val="both"/>
        <w:rPr>
          <w:rFonts w:cs="David" w:hint="cs"/>
          <w:rtl/>
        </w:rPr>
      </w:pPr>
    </w:p>
    <w:p w14:paraId="5F41C3DF" w14:textId="77777777" w:rsidR="004641C5" w:rsidRPr="004641C5" w:rsidRDefault="004641C5" w:rsidP="004641C5">
      <w:pPr>
        <w:bidi/>
        <w:jc w:val="both"/>
        <w:rPr>
          <w:rFonts w:cs="David" w:hint="cs"/>
          <w:rtl/>
        </w:rPr>
      </w:pPr>
      <w:r w:rsidRPr="004641C5">
        <w:rPr>
          <w:rFonts w:cs="David" w:hint="cs"/>
          <w:rtl/>
        </w:rPr>
        <w:tab/>
        <w:t xml:space="preserve"> זה לא בנושא שלו. אנחנו צריכים להחליט אם להזמין את היועץ המשפטי לממשלה.</w:t>
      </w:r>
    </w:p>
    <w:p w14:paraId="7904313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0E08703" w14:textId="77777777" w:rsidR="004641C5" w:rsidRPr="004641C5" w:rsidRDefault="004641C5" w:rsidP="004641C5">
      <w:pPr>
        <w:bidi/>
        <w:jc w:val="both"/>
        <w:rPr>
          <w:rFonts w:cs="David" w:hint="cs"/>
          <w:rtl/>
        </w:rPr>
      </w:pPr>
    </w:p>
    <w:p w14:paraId="30A83FF4" w14:textId="77777777" w:rsidR="004641C5" w:rsidRPr="004641C5" w:rsidRDefault="004641C5" w:rsidP="004641C5">
      <w:pPr>
        <w:bidi/>
        <w:jc w:val="both"/>
        <w:rPr>
          <w:rFonts w:cs="David" w:hint="cs"/>
          <w:rtl/>
        </w:rPr>
      </w:pPr>
      <w:r w:rsidRPr="004641C5">
        <w:rPr>
          <w:rFonts w:cs="David" w:hint="cs"/>
          <w:rtl/>
        </w:rPr>
        <w:tab/>
        <w:t xml:space="preserve">אני מבין, אבל אי אפשר שהיועץ המשפטי יבוא, ישמיע את דברו, ולא יהיה יועץ משפטי מטעם נשיא המדינה. </w:t>
      </w:r>
    </w:p>
    <w:p w14:paraId="41AA408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נורית אלשטיין:</w:t>
      </w:r>
    </w:p>
    <w:p w14:paraId="3B79EFBB" w14:textId="77777777" w:rsidR="004641C5" w:rsidRPr="004641C5" w:rsidRDefault="004641C5" w:rsidP="004641C5">
      <w:pPr>
        <w:bidi/>
        <w:jc w:val="both"/>
        <w:rPr>
          <w:rFonts w:cs="David" w:hint="cs"/>
          <w:rtl/>
        </w:rPr>
      </w:pPr>
    </w:p>
    <w:p w14:paraId="4FEEA25D" w14:textId="77777777" w:rsidR="004641C5" w:rsidRPr="004641C5" w:rsidRDefault="004641C5" w:rsidP="004641C5">
      <w:pPr>
        <w:bidi/>
        <w:jc w:val="both"/>
        <w:rPr>
          <w:rFonts w:cs="David" w:hint="cs"/>
          <w:rtl/>
        </w:rPr>
      </w:pPr>
      <w:r w:rsidRPr="004641C5">
        <w:rPr>
          <w:rFonts w:cs="David" w:hint="cs"/>
          <w:rtl/>
        </w:rPr>
        <w:tab/>
        <w:t xml:space="preserve">זה לא היום. השאלה כרגע היא לא זאת. </w:t>
      </w:r>
    </w:p>
    <w:p w14:paraId="10D7A3E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BB88248" w14:textId="77777777" w:rsidR="004641C5" w:rsidRPr="004641C5" w:rsidRDefault="004641C5" w:rsidP="004641C5">
      <w:pPr>
        <w:bidi/>
        <w:jc w:val="both"/>
        <w:rPr>
          <w:rFonts w:cs="David" w:hint="cs"/>
          <w:rtl/>
        </w:rPr>
      </w:pPr>
    </w:p>
    <w:p w14:paraId="306ACD10" w14:textId="77777777" w:rsidR="004641C5" w:rsidRPr="004641C5" w:rsidRDefault="004641C5" w:rsidP="004641C5">
      <w:pPr>
        <w:bidi/>
        <w:jc w:val="both"/>
        <w:rPr>
          <w:rFonts w:cs="David" w:hint="cs"/>
          <w:rtl/>
        </w:rPr>
      </w:pPr>
      <w:r w:rsidRPr="004641C5">
        <w:rPr>
          <w:rFonts w:cs="David" w:hint="cs"/>
          <w:rtl/>
        </w:rPr>
        <w:tab/>
        <w:t xml:space="preserve"> זה לא היום, זה ביום רביעי. </w:t>
      </w:r>
    </w:p>
    <w:p w14:paraId="0C49AE8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01B9A1CE" w14:textId="77777777" w:rsidR="004641C5" w:rsidRPr="004641C5" w:rsidRDefault="004641C5" w:rsidP="004641C5">
      <w:pPr>
        <w:bidi/>
        <w:jc w:val="both"/>
        <w:rPr>
          <w:rFonts w:cs="David" w:hint="cs"/>
          <w:rtl/>
        </w:rPr>
      </w:pPr>
    </w:p>
    <w:p w14:paraId="4980FBC1" w14:textId="77777777" w:rsidR="004641C5" w:rsidRPr="004641C5" w:rsidRDefault="004641C5" w:rsidP="004641C5">
      <w:pPr>
        <w:bidi/>
        <w:jc w:val="both"/>
        <w:rPr>
          <w:rFonts w:cs="David" w:hint="cs"/>
          <w:rtl/>
        </w:rPr>
      </w:pPr>
      <w:r w:rsidRPr="004641C5">
        <w:rPr>
          <w:rFonts w:cs="David" w:hint="cs"/>
          <w:rtl/>
        </w:rPr>
        <w:tab/>
        <w:t xml:space="preserve"> אבל אנחנו לא מזמינים פעמיים את היועץ המשפטי לממשלה. מזמינים אותו פעם אחת. אי אפשר לדון אדם שלא בפניו. זה לא ישר מבחינה משפטית. </w:t>
      </w:r>
    </w:p>
    <w:p w14:paraId="7447037D" w14:textId="77777777" w:rsidR="004641C5" w:rsidRPr="004641C5" w:rsidRDefault="004641C5" w:rsidP="004641C5">
      <w:pPr>
        <w:bidi/>
        <w:jc w:val="both"/>
        <w:rPr>
          <w:rFonts w:cs="David" w:hint="cs"/>
          <w:rtl/>
        </w:rPr>
      </w:pPr>
    </w:p>
    <w:p w14:paraId="635DC439" w14:textId="77777777" w:rsidR="004641C5" w:rsidRPr="004641C5" w:rsidRDefault="004641C5" w:rsidP="004641C5">
      <w:pPr>
        <w:bidi/>
        <w:jc w:val="both"/>
        <w:rPr>
          <w:rFonts w:cs="David" w:hint="cs"/>
          <w:rtl/>
        </w:rPr>
      </w:pPr>
      <w:r w:rsidRPr="004641C5">
        <w:rPr>
          <w:rFonts w:cs="David" w:hint="cs"/>
          <w:rtl/>
        </w:rPr>
        <w:tab/>
        <w:t>היועץ המשפטי בא לומר, לשכנע את חברי הוועדה למה נשיא המדינה לא יכול להמשיך לכהן, נכון?</w:t>
      </w:r>
    </w:p>
    <w:p w14:paraId="1F3DBB9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דוד רותם:</w:t>
      </w:r>
    </w:p>
    <w:p w14:paraId="1E534802" w14:textId="77777777" w:rsidR="004641C5" w:rsidRPr="004641C5" w:rsidRDefault="004641C5" w:rsidP="004641C5">
      <w:pPr>
        <w:bidi/>
        <w:jc w:val="both"/>
        <w:rPr>
          <w:rFonts w:cs="David" w:hint="cs"/>
          <w:rtl/>
        </w:rPr>
      </w:pPr>
    </w:p>
    <w:p w14:paraId="7BFE439F" w14:textId="77777777" w:rsidR="004641C5" w:rsidRPr="004641C5" w:rsidRDefault="004641C5" w:rsidP="004641C5">
      <w:pPr>
        <w:bidi/>
        <w:jc w:val="both"/>
        <w:rPr>
          <w:rFonts w:cs="David" w:hint="cs"/>
          <w:rtl/>
        </w:rPr>
      </w:pPr>
      <w:r w:rsidRPr="004641C5">
        <w:rPr>
          <w:rFonts w:cs="David" w:hint="cs"/>
          <w:rtl/>
        </w:rPr>
        <w:tab/>
        <w:t>לא. לא נכון.</w:t>
      </w:r>
    </w:p>
    <w:p w14:paraId="6475353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נורית אלשטיין:</w:t>
      </w:r>
    </w:p>
    <w:p w14:paraId="7F87E5AE" w14:textId="77777777" w:rsidR="004641C5" w:rsidRPr="004641C5" w:rsidRDefault="004641C5" w:rsidP="004641C5">
      <w:pPr>
        <w:bidi/>
        <w:jc w:val="both"/>
        <w:rPr>
          <w:rFonts w:cs="David" w:hint="cs"/>
          <w:rtl/>
        </w:rPr>
      </w:pPr>
    </w:p>
    <w:p w14:paraId="1B834ED5" w14:textId="77777777" w:rsidR="004641C5" w:rsidRPr="004641C5" w:rsidRDefault="004641C5" w:rsidP="004641C5">
      <w:pPr>
        <w:bidi/>
        <w:jc w:val="both"/>
        <w:rPr>
          <w:rFonts w:cs="David" w:hint="cs"/>
          <w:rtl/>
        </w:rPr>
      </w:pPr>
      <w:r w:rsidRPr="004641C5">
        <w:rPr>
          <w:rFonts w:cs="David" w:hint="cs"/>
          <w:rtl/>
        </w:rPr>
        <w:tab/>
        <w:t xml:space="preserve">זה לא היום. </w:t>
      </w:r>
    </w:p>
    <w:p w14:paraId="1773F65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6BEC4A5" w14:textId="77777777" w:rsidR="004641C5" w:rsidRPr="004641C5" w:rsidRDefault="004641C5" w:rsidP="004641C5">
      <w:pPr>
        <w:bidi/>
        <w:jc w:val="both"/>
        <w:rPr>
          <w:rFonts w:cs="David" w:hint="cs"/>
          <w:rtl/>
        </w:rPr>
      </w:pPr>
    </w:p>
    <w:p w14:paraId="6F8AC1A2" w14:textId="77777777" w:rsidR="004641C5" w:rsidRPr="004641C5" w:rsidRDefault="004641C5" w:rsidP="004641C5">
      <w:pPr>
        <w:bidi/>
        <w:jc w:val="both"/>
        <w:rPr>
          <w:rFonts w:cs="David" w:hint="cs"/>
          <w:rtl/>
        </w:rPr>
      </w:pPr>
      <w:r w:rsidRPr="004641C5">
        <w:rPr>
          <w:rFonts w:cs="David" w:hint="cs"/>
          <w:rtl/>
        </w:rPr>
        <w:tab/>
        <w:t xml:space="preserve"> ביום רביעי. האם נשיא המדינה גם מוזמן באותו יום, או לא?</w:t>
      </w:r>
    </w:p>
    <w:p w14:paraId="39335FEF" w14:textId="77777777" w:rsidR="004641C5" w:rsidRPr="004641C5" w:rsidRDefault="004641C5" w:rsidP="004641C5">
      <w:pPr>
        <w:bidi/>
        <w:jc w:val="both"/>
        <w:rPr>
          <w:rFonts w:cs="David" w:hint="cs"/>
          <w:rtl/>
        </w:rPr>
      </w:pPr>
    </w:p>
    <w:p w14:paraId="02F425E0" w14:textId="77777777" w:rsidR="004641C5" w:rsidRPr="004641C5" w:rsidRDefault="004641C5" w:rsidP="004641C5">
      <w:pPr>
        <w:bidi/>
        <w:jc w:val="both"/>
        <w:rPr>
          <w:rFonts w:cs="David" w:hint="cs"/>
          <w:rtl/>
        </w:rPr>
      </w:pPr>
      <w:r w:rsidRPr="004641C5">
        <w:rPr>
          <w:rFonts w:cs="David" w:hint="cs"/>
          <w:u w:val="single"/>
          <w:rtl/>
        </w:rPr>
        <w:t>מיכאל איתן:</w:t>
      </w:r>
    </w:p>
    <w:p w14:paraId="6B5DB1E1" w14:textId="77777777" w:rsidR="004641C5" w:rsidRPr="004641C5" w:rsidRDefault="004641C5" w:rsidP="004641C5">
      <w:pPr>
        <w:bidi/>
        <w:jc w:val="both"/>
        <w:rPr>
          <w:rFonts w:cs="David" w:hint="cs"/>
          <w:rtl/>
        </w:rPr>
      </w:pPr>
    </w:p>
    <w:p w14:paraId="047DE4BA" w14:textId="77777777" w:rsidR="004641C5" w:rsidRPr="004641C5" w:rsidRDefault="004641C5" w:rsidP="004641C5">
      <w:pPr>
        <w:bidi/>
        <w:jc w:val="both"/>
        <w:rPr>
          <w:rFonts w:cs="David" w:hint="cs"/>
          <w:rtl/>
        </w:rPr>
      </w:pPr>
      <w:r w:rsidRPr="004641C5">
        <w:rPr>
          <w:rFonts w:cs="David" w:hint="cs"/>
          <w:rtl/>
        </w:rPr>
        <w:tab/>
        <w:t xml:space="preserve"> ברור.</w:t>
      </w:r>
    </w:p>
    <w:p w14:paraId="6CBC71D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467F669" w14:textId="77777777" w:rsidR="004641C5" w:rsidRPr="004641C5" w:rsidRDefault="004641C5" w:rsidP="004641C5">
      <w:pPr>
        <w:bidi/>
        <w:jc w:val="both"/>
        <w:rPr>
          <w:rFonts w:cs="David" w:hint="cs"/>
          <w:rtl/>
        </w:rPr>
      </w:pPr>
    </w:p>
    <w:p w14:paraId="7364E1B3" w14:textId="77777777" w:rsidR="004641C5" w:rsidRPr="004641C5" w:rsidRDefault="004641C5" w:rsidP="004641C5">
      <w:pPr>
        <w:bidi/>
        <w:jc w:val="both"/>
        <w:rPr>
          <w:rFonts w:cs="David" w:hint="cs"/>
          <w:rtl/>
        </w:rPr>
      </w:pPr>
      <w:r w:rsidRPr="004641C5">
        <w:rPr>
          <w:rFonts w:cs="David" w:hint="cs"/>
          <w:rtl/>
        </w:rPr>
        <w:tab/>
        <w:t xml:space="preserve"> חבר הכנסת נסים זאב, מכיוון שאתה שואל שאלות שהן טכניות, תרשה לי להאיר את עיניך. </w:t>
      </w:r>
    </w:p>
    <w:p w14:paraId="00337BC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2203C8F" w14:textId="77777777" w:rsidR="004641C5" w:rsidRPr="004641C5" w:rsidRDefault="004641C5" w:rsidP="004641C5">
      <w:pPr>
        <w:bidi/>
        <w:jc w:val="both"/>
        <w:rPr>
          <w:rFonts w:cs="David" w:hint="cs"/>
          <w:rtl/>
        </w:rPr>
      </w:pPr>
    </w:p>
    <w:p w14:paraId="39C02DCA" w14:textId="77777777" w:rsidR="004641C5" w:rsidRPr="004641C5" w:rsidRDefault="004641C5" w:rsidP="004641C5">
      <w:pPr>
        <w:bidi/>
        <w:jc w:val="both"/>
        <w:rPr>
          <w:rFonts w:cs="David" w:hint="cs"/>
          <w:rtl/>
        </w:rPr>
      </w:pPr>
      <w:r w:rsidRPr="004641C5">
        <w:rPr>
          <w:rFonts w:cs="David" w:hint="cs"/>
          <w:rtl/>
        </w:rPr>
        <w:tab/>
        <w:t xml:space="preserve"> אני נראה לך כל כך עיוור? אני לא מבין.</w:t>
      </w:r>
    </w:p>
    <w:p w14:paraId="1CA97F9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D8FA7B5" w14:textId="77777777" w:rsidR="004641C5" w:rsidRPr="004641C5" w:rsidRDefault="004641C5" w:rsidP="004641C5">
      <w:pPr>
        <w:bidi/>
        <w:jc w:val="both"/>
        <w:rPr>
          <w:rFonts w:cs="David" w:hint="cs"/>
          <w:rtl/>
        </w:rPr>
      </w:pPr>
    </w:p>
    <w:p w14:paraId="7B218FE9" w14:textId="77777777" w:rsidR="004641C5" w:rsidRPr="004641C5" w:rsidRDefault="004641C5" w:rsidP="004641C5">
      <w:pPr>
        <w:bidi/>
        <w:jc w:val="both"/>
        <w:rPr>
          <w:rFonts w:cs="David" w:hint="cs"/>
          <w:rtl/>
        </w:rPr>
      </w:pPr>
      <w:r w:rsidRPr="004641C5">
        <w:rPr>
          <w:rFonts w:cs="David" w:hint="cs"/>
          <w:rtl/>
        </w:rPr>
        <w:tab/>
        <w:t xml:space="preserve"> לא, כי אתה שואל שאלות שלעניות דעתי הן מיותרות, אלא אם כן אתה רוצה לעורר איזושהי פרובוקציה מסוימת </w:t>
      </w:r>
      <w:r w:rsidRPr="004641C5">
        <w:rPr>
          <w:rFonts w:cs="David"/>
          <w:rtl/>
        </w:rPr>
        <w:t>–</w:t>
      </w:r>
      <w:r w:rsidRPr="004641C5">
        <w:rPr>
          <w:rFonts w:cs="David" w:hint="cs"/>
          <w:rtl/>
        </w:rPr>
        <w:t xml:space="preserve"> אז תגיד.</w:t>
      </w:r>
    </w:p>
    <w:p w14:paraId="519AD09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B40D68C" w14:textId="77777777" w:rsidR="004641C5" w:rsidRPr="004641C5" w:rsidRDefault="004641C5" w:rsidP="004641C5">
      <w:pPr>
        <w:bidi/>
        <w:jc w:val="both"/>
        <w:rPr>
          <w:rFonts w:cs="David" w:hint="cs"/>
          <w:rtl/>
        </w:rPr>
      </w:pPr>
    </w:p>
    <w:p w14:paraId="41737A59" w14:textId="77777777" w:rsidR="004641C5" w:rsidRPr="004641C5" w:rsidRDefault="004641C5" w:rsidP="004641C5">
      <w:pPr>
        <w:bidi/>
        <w:jc w:val="both"/>
        <w:rPr>
          <w:rFonts w:cs="David" w:hint="cs"/>
          <w:rtl/>
        </w:rPr>
      </w:pPr>
      <w:r w:rsidRPr="004641C5">
        <w:rPr>
          <w:rFonts w:cs="David" w:hint="cs"/>
          <w:rtl/>
        </w:rPr>
        <w:tab/>
        <w:t xml:space="preserve"> לא, לא. </w:t>
      </w:r>
    </w:p>
    <w:p w14:paraId="062978B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00973F5" w14:textId="77777777" w:rsidR="004641C5" w:rsidRPr="004641C5" w:rsidRDefault="004641C5" w:rsidP="004641C5">
      <w:pPr>
        <w:bidi/>
        <w:jc w:val="both"/>
        <w:rPr>
          <w:rFonts w:cs="David" w:hint="cs"/>
          <w:rtl/>
        </w:rPr>
      </w:pPr>
    </w:p>
    <w:p w14:paraId="05B21F33" w14:textId="77777777" w:rsidR="004641C5" w:rsidRPr="004641C5" w:rsidRDefault="004641C5" w:rsidP="004641C5">
      <w:pPr>
        <w:bidi/>
        <w:jc w:val="both"/>
        <w:rPr>
          <w:rFonts w:cs="David" w:hint="cs"/>
          <w:rtl/>
        </w:rPr>
      </w:pPr>
      <w:r w:rsidRPr="004641C5">
        <w:rPr>
          <w:rFonts w:cs="David" w:hint="cs"/>
          <w:rtl/>
        </w:rPr>
        <w:tab/>
        <w:t xml:space="preserve"> אבל מעבר לעניין הזה, כפי שאמרתי </w:t>
      </w:r>
      <w:r w:rsidRPr="004641C5">
        <w:rPr>
          <w:rFonts w:cs="David"/>
          <w:rtl/>
        </w:rPr>
        <w:t>–</w:t>
      </w:r>
      <w:r w:rsidRPr="004641C5">
        <w:rPr>
          <w:rFonts w:cs="David" w:hint="cs"/>
          <w:rtl/>
        </w:rPr>
        <w:t xml:space="preserve"> אם היית מקשיב לתחילת דבריי, ברגע שהתקבלה החלטה בו</w:t>
      </w:r>
      <w:smartTag w:uri="urn:schemas-microsoft-com:office:smarttags" w:element="PersonName">
        <w:r w:rsidRPr="004641C5">
          <w:rPr>
            <w:rFonts w:cs="David" w:hint="cs"/>
            <w:rtl/>
          </w:rPr>
          <w:t>ועדת הכנסת</w:t>
        </w:r>
      </w:smartTag>
      <w:r w:rsidRPr="004641C5">
        <w:rPr>
          <w:rFonts w:cs="David" w:hint="cs"/>
          <w:rtl/>
        </w:rPr>
        <w:t>, אתה יכול להתנגד להליך ואתה יכול לתמוך בו, זאת לא השאלה.</w:t>
      </w:r>
    </w:p>
    <w:p w14:paraId="1D63ACEA" w14:textId="77777777" w:rsidR="004641C5" w:rsidRPr="004641C5" w:rsidRDefault="004641C5" w:rsidP="004641C5">
      <w:pPr>
        <w:bidi/>
        <w:jc w:val="both"/>
        <w:rPr>
          <w:rFonts w:cs="David" w:hint="cs"/>
          <w:rtl/>
        </w:rPr>
      </w:pPr>
    </w:p>
    <w:p w14:paraId="13ED55C9" w14:textId="77777777" w:rsidR="004641C5" w:rsidRPr="004641C5" w:rsidRDefault="004641C5" w:rsidP="004641C5">
      <w:pPr>
        <w:bidi/>
        <w:jc w:val="both"/>
        <w:rPr>
          <w:rFonts w:cs="David" w:hint="cs"/>
          <w:rtl/>
        </w:rPr>
      </w:pPr>
      <w:r w:rsidRPr="004641C5">
        <w:rPr>
          <w:rFonts w:cs="David" w:hint="cs"/>
          <w:rtl/>
        </w:rPr>
        <w:tab/>
        <w:t>ברגע שנתקבלה בו</w:t>
      </w:r>
      <w:smartTag w:uri="urn:schemas-microsoft-com:office:smarttags" w:element="PersonName">
        <w:r w:rsidRPr="004641C5">
          <w:rPr>
            <w:rFonts w:cs="David" w:hint="cs"/>
            <w:rtl/>
          </w:rPr>
          <w:t>ועדת הכנסת</w:t>
        </w:r>
      </w:smartTag>
      <w:r w:rsidRPr="004641C5">
        <w:rPr>
          <w:rFonts w:cs="David" w:hint="cs"/>
          <w:rtl/>
        </w:rPr>
        <w:t xml:space="preserve"> ההחלטה שו</w:t>
      </w:r>
      <w:smartTag w:uri="urn:schemas-microsoft-com:office:smarttags" w:element="PersonName">
        <w:r w:rsidRPr="004641C5">
          <w:rPr>
            <w:rFonts w:cs="David" w:hint="cs"/>
            <w:rtl/>
          </w:rPr>
          <w:t>ועדת הכנסת</w:t>
        </w:r>
      </w:smartTag>
      <w:r w:rsidRPr="004641C5">
        <w:rPr>
          <w:rFonts w:cs="David" w:hint="cs"/>
          <w:rtl/>
        </w:rPr>
        <w:t xml:space="preserve"> תתכנס כדי לקבוע נוהל </w:t>
      </w:r>
      <w:r w:rsidRPr="004641C5">
        <w:rPr>
          <w:rFonts w:cs="David"/>
          <w:rtl/>
        </w:rPr>
        <w:t>–</w:t>
      </w:r>
      <w:r w:rsidRPr="004641C5">
        <w:rPr>
          <w:rFonts w:cs="David" w:hint="cs"/>
          <w:rtl/>
        </w:rPr>
        <w:t xml:space="preserve"> </w:t>
      </w:r>
      <w:smartTag w:uri="urn:schemas-microsoft-com:office:smarttags" w:element="PersonName">
        <w:r w:rsidRPr="004641C5">
          <w:rPr>
            <w:rFonts w:cs="David" w:hint="cs"/>
            <w:rtl/>
          </w:rPr>
          <w:t>ועדת הכנסת</w:t>
        </w:r>
      </w:smartTag>
      <w:r w:rsidRPr="004641C5">
        <w:rPr>
          <w:rFonts w:cs="David" w:hint="cs"/>
          <w:rtl/>
        </w:rPr>
        <w:t xml:space="preserve"> התכנסה וקבעה את הנוהל הזה. זה אל"ף. </w:t>
      </w:r>
    </w:p>
    <w:p w14:paraId="1300B9F1" w14:textId="77777777" w:rsidR="004641C5" w:rsidRPr="004641C5" w:rsidRDefault="004641C5" w:rsidP="004641C5">
      <w:pPr>
        <w:bidi/>
        <w:jc w:val="both"/>
        <w:rPr>
          <w:rFonts w:cs="David" w:hint="cs"/>
          <w:rtl/>
        </w:rPr>
      </w:pPr>
    </w:p>
    <w:p w14:paraId="1DEA15B0" w14:textId="77777777" w:rsidR="004641C5" w:rsidRPr="004641C5" w:rsidRDefault="004641C5" w:rsidP="004641C5">
      <w:pPr>
        <w:bidi/>
        <w:jc w:val="both"/>
        <w:rPr>
          <w:rFonts w:cs="David" w:hint="cs"/>
          <w:rtl/>
        </w:rPr>
      </w:pPr>
      <w:r w:rsidRPr="004641C5">
        <w:rPr>
          <w:rFonts w:cs="David" w:hint="cs"/>
          <w:rtl/>
        </w:rPr>
        <w:tab/>
        <w:t xml:space="preserve">מרגע שהיא קבעה את הנוהל, יצאו הזמנות גם לבית הנשיא וגם ליועץ המשפטי לממשלה.  למרות שעורך הדין ליבאי התפטר </w:t>
      </w:r>
      <w:r w:rsidRPr="004641C5">
        <w:rPr>
          <w:rFonts w:cs="David"/>
          <w:rtl/>
        </w:rPr>
        <w:t>–</w:t>
      </w:r>
      <w:r w:rsidRPr="004641C5">
        <w:rPr>
          <w:rFonts w:cs="David" w:hint="cs"/>
          <w:rtl/>
        </w:rPr>
        <w:t xml:space="preserve"> אנחנו לא קיבלנו מעורכי-דינו עד לרגע זה כל בקשה לדחייה מבית הנשיא או מבאי-כוחו, עורכי-דינו. </w:t>
      </w:r>
    </w:p>
    <w:p w14:paraId="384ED130" w14:textId="77777777" w:rsidR="004641C5" w:rsidRPr="004641C5" w:rsidRDefault="004641C5" w:rsidP="004641C5">
      <w:pPr>
        <w:bidi/>
        <w:jc w:val="both"/>
        <w:rPr>
          <w:rFonts w:cs="David" w:hint="cs"/>
          <w:rtl/>
        </w:rPr>
      </w:pPr>
    </w:p>
    <w:p w14:paraId="42BBE685" w14:textId="77777777" w:rsidR="004641C5" w:rsidRPr="004641C5" w:rsidRDefault="004641C5" w:rsidP="004641C5">
      <w:pPr>
        <w:bidi/>
        <w:jc w:val="both"/>
        <w:rPr>
          <w:rFonts w:cs="David" w:hint="cs"/>
          <w:rtl/>
        </w:rPr>
      </w:pPr>
      <w:r w:rsidRPr="004641C5">
        <w:rPr>
          <w:rFonts w:cs="David" w:hint="cs"/>
          <w:rtl/>
        </w:rPr>
        <w:tab/>
        <w:t xml:space="preserve">ולכן, הדיון נקבע </w:t>
      </w:r>
      <w:r w:rsidRPr="004641C5">
        <w:rPr>
          <w:rFonts w:cs="David"/>
          <w:rtl/>
        </w:rPr>
        <w:t>–</w:t>
      </w:r>
      <w:r w:rsidRPr="004641C5">
        <w:rPr>
          <w:rFonts w:cs="David" w:hint="cs"/>
          <w:rtl/>
        </w:rPr>
        <w:t xml:space="preserve"> מדובר על שבועיים מרגע שנקבע הנוהל </w:t>
      </w:r>
      <w:r w:rsidRPr="004641C5">
        <w:rPr>
          <w:rFonts w:cs="David"/>
          <w:rtl/>
        </w:rPr>
        <w:t>–</w:t>
      </w:r>
      <w:r w:rsidRPr="004641C5">
        <w:rPr>
          <w:rFonts w:cs="David" w:hint="cs"/>
          <w:rtl/>
        </w:rPr>
        <w:t xml:space="preserve"> ליום רביעי הקרוב. כל אשר </w:t>
      </w:r>
      <w:smartTag w:uri="urn:schemas-microsoft-com:office:smarttags" w:element="PersonName">
        <w:r w:rsidRPr="004641C5">
          <w:rPr>
            <w:rFonts w:cs="David" w:hint="cs"/>
            <w:rtl/>
          </w:rPr>
          <w:t>ועדת הכנסת</w:t>
        </w:r>
      </w:smartTag>
      <w:r w:rsidRPr="004641C5">
        <w:rPr>
          <w:rFonts w:cs="David" w:hint="cs"/>
          <w:rtl/>
        </w:rPr>
        <w:t xml:space="preserve"> צריכה לקבוע זה דבר אחד: בדיונים הללו, שאנחנו מתחילים אותם ביום רביעי הקרוב </w:t>
      </w:r>
      <w:r w:rsidRPr="004641C5">
        <w:rPr>
          <w:rFonts w:cs="David"/>
          <w:rtl/>
        </w:rPr>
        <w:t>–</w:t>
      </w:r>
      <w:r w:rsidRPr="004641C5">
        <w:rPr>
          <w:rFonts w:cs="David" w:hint="cs"/>
          <w:rtl/>
        </w:rPr>
        <w:t xml:space="preserve"> בנושא ההדחה </w:t>
      </w:r>
      <w:r w:rsidRPr="004641C5">
        <w:rPr>
          <w:rFonts w:cs="David"/>
          <w:rtl/>
        </w:rPr>
        <w:t>–</w:t>
      </w:r>
      <w:r w:rsidRPr="004641C5">
        <w:rPr>
          <w:rFonts w:cs="David" w:hint="cs"/>
          <w:rtl/>
        </w:rPr>
        <w:t xml:space="preserve"> האם חבר הכנסת נסים זאב תומך להזמין את היועץ המשפטי לממשלה, כן או לא.</w:t>
      </w:r>
    </w:p>
    <w:p w14:paraId="3D874C1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0A7FDF89" w14:textId="77777777" w:rsidR="004641C5" w:rsidRPr="004641C5" w:rsidRDefault="004641C5" w:rsidP="004641C5">
      <w:pPr>
        <w:bidi/>
        <w:jc w:val="both"/>
        <w:rPr>
          <w:rFonts w:cs="David" w:hint="cs"/>
          <w:rtl/>
        </w:rPr>
      </w:pPr>
    </w:p>
    <w:p w14:paraId="66AF4CEE" w14:textId="77777777" w:rsidR="004641C5" w:rsidRPr="004641C5" w:rsidRDefault="004641C5" w:rsidP="004641C5">
      <w:pPr>
        <w:bidi/>
        <w:ind w:firstLine="567"/>
        <w:jc w:val="both"/>
        <w:rPr>
          <w:rFonts w:cs="David" w:hint="cs"/>
          <w:rtl/>
        </w:rPr>
      </w:pPr>
      <w:r w:rsidRPr="004641C5">
        <w:rPr>
          <w:rFonts w:cs="David" w:hint="cs"/>
          <w:rtl/>
        </w:rPr>
        <w:t xml:space="preserve">אני הבנתי. אני הבנתי. </w:t>
      </w:r>
    </w:p>
    <w:p w14:paraId="6E272F3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04B01E8" w14:textId="77777777" w:rsidR="004641C5" w:rsidRPr="004641C5" w:rsidRDefault="004641C5" w:rsidP="004641C5">
      <w:pPr>
        <w:bidi/>
        <w:jc w:val="both"/>
        <w:rPr>
          <w:rFonts w:cs="David" w:hint="cs"/>
          <w:rtl/>
        </w:rPr>
      </w:pPr>
    </w:p>
    <w:p w14:paraId="089512A7" w14:textId="77777777" w:rsidR="004641C5" w:rsidRPr="004641C5" w:rsidRDefault="004641C5" w:rsidP="004641C5">
      <w:pPr>
        <w:bidi/>
        <w:ind w:firstLine="567"/>
        <w:jc w:val="both"/>
        <w:rPr>
          <w:rFonts w:cs="David" w:hint="cs"/>
          <w:rtl/>
        </w:rPr>
      </w:pPr>
      <w:r w:rsidRPr="004641C5">
        <w:rPr>
          <w:rFonts w:cs="David" w:hint="cs"/>
          <w:rtl/>
        </w:rPr>
        <w:t xml:space="preserve">ב-7 בפברואר נשלח מכתב לעורך-דין ציון אמיר </w:t>
      </w:r>
      <w:r w:rsidRPr="004641C5">
        <w:rPr>
          <w:rFonts w:cs="David"/>
          <w:rtl/>
        </w:rPr>
        <w:t>–</w:t>
      </w:r>
      <w:r w:rsidRPr="004641C5">
        <w:rPr>
          <w:rFonts w:cs="David" w:hint="cs"/>
          <w:rtl/>
        </w:rPr>
        <w:t xml:space="preserve"> גם באמצעות פקס </w:t>
      </w:r>
      <w:r w:rsidRPr="004641C5">
        <w:rPr>
          <w:rFonts w:cs="David"/>
          <w:rtl/>
        </w:rPr>
        <w:t>–</w:t>
      </w:r>
      <w:r w:rsidRPr="004641C5">
        <w:rPr>
          <w:rFonts w:cs="David" w:hint="cs"/>
          <w:rtl/>
        </w:rPr>
        <w:t xml:space="preserve"> ואני חייבת לציין שמנהלת הוועדה גם היתה בקשר אינטנסיבי עם לשכתו של עורך-דין אמיר וגם עם לשכתו של היועץ המשפטי לממשלה. </w:t>
      </w:r>
    </w:p>
    <w:p w14:paraId="59F93D66" w14:textId="77777777" w:rsidR="004641C5" w:rsidRPr="004641C5" w:rsidRDefault="004641C5" w:rsidP="004641C5">
      <w:pPr>
        <w:bidi/>
        <w:ind w:firstLine="567"/>
        <w:jc w:val="both"/>
        <w:rPr>
          <w:rFonts w:cs="David" w:hint="cs"/>
          <w:rtl/>
        </w:rPr>
      </w:pPr>
    </w:p>
    <w:p w14:paraId="49B55CC1" w14:textId="77777777" w:rsidR="004641C5" w:rsidRPr="004641C5" w:rsidRDefault="004641C5" w:rsidP="004641C5">
      <w:pPr>
        <w:bidi/>
        <w:ind w:firstLine="567"/>
        <w:jc w:val="both"/>
        <w:rPr>
          <w:rFonts w:cs="David" w:hint="cs"/>
          <w:rtl/>
        </w:rPr>
      </w:pPr>
      <w:r w:rsidRPr="004641C5">
        <w:rPr>
          <w:rFonts w:cs="David" w:hint="cs"/>
          <w:rtl/>
        </w:rPr>
        <w:t xml:space="preserve">היועץ המשפטי לממשלה מודע לתאריכים הללו, והוא אמר: אם </w:t>
      </w:r>
      <w:smartTag w:uri="urn:schemas-microsoft-com:office:smarttags" w:element="PersonName">
        <w:r w:rsidRPr="004641C5">
          <w:rPr>
            <w:rFonts w:cs="David" w:hint="cs"/>
            <w:rtl/>
          </w:rPr>
          <w:t>ועדת הכנסת</w:t>
        </w:r>
      </w:smartTag>
      <w:r w:rsidRPr="004641C5">
        <w:rPr>
          <w:rFonts w:cs="David" w:hint="cs"/>
          <w:rtl/>
        </w:rPr>
        <w:t xml:space="preserve"> תאשר את הגעתי, או תבקש את הגעתי </w:t>
      </w:r>
      <w:r w:rsidRPr="004641C5">
        <w:rPr>
          <w:rFonts w:cs="David"/>
          <w:rtl/>
        </w:rPr>
        <w:t>–</w:t>
      </w:r>
      <w:r w:rsidRPr="004641C5">
        <w:rPr>
          <w:rFonts w:cs="David" w:hint="cs"/>
          <w:rtl/>
        </w:rPr>
        <w:t xml:space="preserve"> אני אגיע: או אני, או בא-כוחי. </w:t>
      </w:r>
    </w:p>
    <w:p w14:paraId="4DB424C4" w14:textId="77777777" w:rsidR="004641C5" w:rsidRPr="004641C5" w:rsidRDefault="004641C5" w:rsidP="004641C5">
      <w:pPr>
        <w:bidi/>
        <w:ind w:firstLine="567"/>
        <w:jc w:val="both"/>
        <w:rPr>
          <w:rFonts w:cs="David" w:hint="cs"/>
          <w:rtl/>
        </w:rPr>
      </w:pPr>
    </w:p>
    <w:p w14:paraId="12F34614" w14:textId="77777777" w:rsidR="004641C5" w:rsidRPr="004641C5" w:rsidRDefault="004641C5" w:rsidP="004641C5">
      <w:pPr>
        <w:bidi/>
        <w:ind w:firstLine="567"/>
        <w:jc w:val="both"/>
        <w:rPr>
          <w:rFonts w:cs="David" w:hint="cs"/>
          <w:rtl/>
        </w:rPr>
      </w:pPr>
      <w:r w:rsidRPr="004641C5">
        <w:rPr>
          <w:rFonts w:cs="David" w:hint="cs"/>
          <w:rtl/>
        </w:rPr>
        <w:t>במכתב שו</w:t>
      </w:r>
      <w:smartTag w:uri="urn:schemas-microsoft-com:office:smarttags" w:element="PersonName">
        <w:r w:rsidRPr="004641C5">
          <w:rPr>
            <w:rFonts w:cs="David" w:hint="cs"/>
            <w:rtl/>
          </w:rPr>
          <w:t>ועדת הכנסת</w:t>
        </w:r>
      </w:smartTag>
      <w:r w:rsidRPr="004641C5">
        <w:rPr>
          <w:rFonts w:cs="David" w:hint="cs"/>
          <w:rtl/>
        </w:rPr>
        <w:t xml:space="preserve"> שלחה נקבעו שני תאריכים. התאריך הראשון אמור להיות ב-14 בפברואר 2007, בין השעות 09:00 ל- 11:00;  הדיון הבא יהיה ביום רביעי, ג' באדר, 21 בפברואר 2007.</w:t>
      </w:r>
    </w:p>
    <w:p w14:paraId="19D41CB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95DB1AD" w14:textId="77777777" w:rsidR="004641C5" w:rsidRPr="004641C5" w:rsidRDefault="004641C5" w:rsidP="004641C5">
      <w:pPr>
        <w:bidi/>
        <w:jc w:val="both"/>
        <w:rPr>
          <w:rFonts w:cs="David" w:hint="cs"/>
          <w:rtl/>
        </w:rPr>
      </w:pPr>
    </w:p>
    <w:p w14:paraId="1A7631F6" w14:textId="77777777" w:rsidR="004641C5" w:rsidRPr="004641C5" w:rsidRDefault="004641C5" w:rsidP="004641C5">
      <w:pPr>
        <w:bidi/>
        <w:ind w:firstLine="567"/>
        <w:jc w:val="both"/>
        <w:rPr>
          <w:rFonts w:cs="David" w:hint="cs"/>
          <w:rtl/>
        </w:rPr>
      </w:pPr>
      <w:r w:rsidRPr="004641C5">
        <w:rPr>
          <w:rFonts w:cs="David" w:hint="cs"/>
          <w:rtl/>
        </w:rPr>
        <w:t>מה צריך להיות שם?</w:t>
      </w:r>
    </w:p>
    <w:p w14:paraId="4367647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084EDC2" w14:textId="77777777" w:rsidR="004641C5" w:rsidRPr="004641C5" w:rsidRDefault="004641C5" w:rsidP="004641C5">
      <w:pPr>
        <w:bidi/>
        <w:jc w:val="both"/>
        <w:rPr>
          <w:rFonts w:cs="David" w:hint="cs"/>
          <w:rtl/>
        </w:rPr>
      </w:pPr>
    </w:p>
    <w:p w14:paraId="36A219D9" w14:textId="77777777" w:rsidR="004641C5" w:rsidRPr="004641C5" w:rsidRDefault="004641C5" w:rsidP="004641C5">
      <w:pPr>
        <w:bidi/>
        <w:ind w:firstLine="567"/>
        <w:jc w:val="both"/>
        <w:rPr>
          <w:rFonts w:cs="David" w:hint="cs"/>
          <w:rtl/>
        </w:rPr>
      </w:pPr>
      <w:r w:rsidRPr="004641C5">
        <w:rPr>
          <w:rFonts w:cs="David" w:hint="cs"/>
          <w:rtl/>
        </w:rPr>
        <w:t xml:space="preserve">אנחנו מתחילים בנושא השימוע </w:t>
      </w:r>
      <w:r w:rsidRPr="004641C5">
        <w:rPr>
          <w:rFonts w:cs="David"/>
          <w:rtl/>
        </w:rPr>
        <w:t>–</w:t>
      </w:r>
      <w:r w:rsidRPr="004641C5">
        <w:rPr>
          <w:rFonts w:cs="David" w:hint="cs"/>
          <w:rtl/>
        </w:rPr>
        <w:t xml:space="preserve"> גם של היועץ המשפטי לממשלה או בא-כוחו, וגם באי-כוחו של הנשיא. </w:t>
      </w:r>
    </w:p>
    <w:p w14:paraId="03C662B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6CC6BC62" w14:textId="77777777" w:rsidR="004641C5" w:rsidRPr="004641C5" w:rsidRDefault="004641C5" w:rsidP="004641C5">
      <w:pPr>
        <w:bidi/>
        <w:jc w:val="both"/>
        <w:rPr>
          <w:rFonts w:cs="David" w:hint="cs"/>
          <w:rtl/>
        </w:rPr>
      </w:pPr>
    </w:p>
    <w:p w14:paraId="1F35DFA2" w14:textId="77777777" w:rsidR="004641C5" w:rsidRPr="004641C5" w:rsidRDefault="004641C5" w:rsidP="004641C5">
      <w:pPr>
        <w:bidi/>
        <w:ind w:firstLine="567"/>
        <w:jc w:val="both"/>
        <w:rPr>
          <w:rFonts w:cs="David" w:hint="cs"/>
          <w:rtl/>
        </w:rPr>
      </w:pPr>
      <w:r w:rsidRPr="004641C5">
        <w:rPr>
          <w:rFonts w:cs="David" w:hint="cs"/>
          <w:rtl/>
        </w:rPr>
        <w:t>בישיבה אחת בת שעתיים את תסיימי את שני הנושאים?</w:t>
      </w:r>
    </w:p>
    <w:p w14:paraId="70D1103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F67B09A" w14:textId="77777777" w:rsidR="004641C5" w:rsidRPr="004641C5" w:rsidRDefault="004641C5" w:rsidP="004641C5">
      <w:pPr>
        <w:bidi/>
        <w:jc w:val="both"/>
        <w:rPr>
          <w:rFonts w:cs="David" w:hint="cs"/>
          <w:rtl/>
        </w:rPr>
      </w:pPr>
    </w:p>
    <w:p w14:paraId="67EEB46C" w14:textId="77777777" w:rsidR="004641C5" w:rsidRPr="004641C5" w:rsidRDefault="004641C5" w:rsidP="004641C5">
      <w:pPr>
        <w:bidi/>
        <w:ind w:firstLine="567"/>
        <w:jc w:val="both"/>
        <w:rPr>
          <w:rFonts w:cs="David" w:hint="cs"/>
          <w:rtl/>
        </w:rPr>
      </w:pPr>
      <w:r w:rsidRPr="004641C5">
        <w:rPr>
          <w:rFonts w:cs="David" w:hint="cs"/>
          <w:rtl/>
        </w:rPr>
        <w:t>ממש לא. חבר הכנסת מיקי איתן, אני קובעת סדרה של דיונים. אנחנו רק מתחילים לדון, אני לא מחליטה.</w:t>
      </w:r>
    </w:p>
    <w:p w14:paraId="4B8C8114" w14:textId="77777777" w:rsidR="004641C5" w:rsidRPr="004641C5" w:rsidRDefault="004641C5" w:rsidP="004641C5">
      <w:pPr>
        <w:bidi/>
        <w:jc w:val="both"/>
        <w:rPr>
          <w:rFonts w:cs="David" w:hint="cs"/>
          <w:u w:val="single"/>
          <w:rtl/>
        </w:rPr>
      </w:pPr>
    </w:p>
    <w:p w14:paraId="6840C10B" w14:textId="77777777" w:rsidR="004641C5" w:rsidRPr="004641C5" w:rsidRDefault="004641C5" w:rsidP="004641C5">
      <w:pPr>
        <w:bidi/>
        <w:jc w:val="both"/>
        <w:rPr>
          <w:rFonts w:cs="David" w:hint="cs"/>
          <w:rtl/>
        </w:rPr>
      </w:pPr>
      <w:r w:rsidRPr="004641C5">
        <w:rPr>
          <w:rFonts w:cs="David" w:hint="cs"/>
          <w:u w:val="single"/>
          <w:rtl/>
        </w:rPr>
        <w:t>מיכאל איתן:</w:t>
      </w:r>
    </w:p>
    <w:p w14:paraId="173AA89A" w14:textId="77777777" w:rsidR="004641C5" w:rsidRPr="004641C5" w:rsidRDefault="004641C5" w:rsidP="004641C5">
      <w:pPr>
        <w:bidi/>
        <w:jc w:val="both"/>
        <w:rPr>
          <w:rFonts w:cs="David" w:hint="cs"/>
          <w:rtl/>
        </w:rPr>
      </w:pPr>
    </w:p>
    <w:p w14:paraId="4062DB1C" w14:textId="77777777" w:rsidR="004641C5" w:rsidRPr="004641C5" w:rsidRDefault="004641C5" w:rsidP="004641C5">
      <w:pPr>
        <w:bidi/>
        <w:ind w:firstLine="567"/>
        <w:jc w:val="both"/>
        <w:rPr>
          <w:rFonts w:cs="David" w:hint="cs"/>
          <w:rtl/>
        </w:rPr>
      </w:pPr>
      <w:r w:rsidRPr="004641C5">
        <w:rPr>
          <w:rFonts w:cs="David" w:hint="cs"/>
          <w:rtl/>
        </w:rPr>
        <w:t>אבל הדיון צריך להיות עם איזשהו סדר. את צריכה להכין דיון.</w:t>
      </w:r>
    </w:p>
    <w:p w14:paraId="2B7C9FBC" w14:textId="77777777" w:rsidR="004641C5" w:rsidRPr="004641C5" w:rsidRDefault="004641C5" w:rsidP="004641C5">
      <w:pPr>
        <w:bidi/>
        <w:jc w:val="both"/>
        <w:rPr>
          <w:rFonts w:cs="David"/>
          <w:u w:val="single"/>
          <w:rtl/>
        </w:rPr>
      </w:pPr>
      <w:r w:rsidRPr="004641C5">
        <w:rPr>
          <w:rFonts w:cs="David"/>
          <w:rtl/>
        </w:rPr>
        <w:br/>
      </w:r>
    </w:p>
    <w:p w14:paraId="6708AB9D"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52AC8857" w14:textId="77777777" w:rsidR="004641C5" w:rsidRPr="004641C5" w:rsidRDefault="004641C5" w:rsidP="004641C5">
      <w:pPr>
        <w:bidi/>
        <w:jc w:val="both"/>
        <w:rPr>
          <w:rFonts w:cs="David" w:hint="cs"/>
          <w:rtl/>
        </w:rPr>
      </w:pPr>
    </w:p>
    <w:p w14:paraId="3FF7576F" w14:textId="77777777" w:rsidR="004641C5" w:rsidRPr="004641C5" w:rsidRDefault="004641C5" w:rsidP="004641C5">
      <w:pPr>
        <w:bidi/>
        <w:ind w:firstLine="567"/>
        <w:jc w:val="both"/>
        <w:rPr>
          <w:rFonts w:cs="David" w:hint="cs"/>
          <w:rtl/>
        </w:rPr>
      </w:pPr>
      <w:r w:rsidRPr="004641C5">
        <w:rPr>
          <w:rFonts w:cs="David" w:hint="cs"/>
          <w:rtl/>
        </w:rPr>
        <w:t xml:space="preserve">אבל זה לא נושא הישיבה עכשיו. </w:t>
      </w:r>
    </w:p>
    <w:p w14:paraId="0EE2116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11C221E4" w14:textId="77777777" w:rsidR="004641C5" w:rsidRPr="004641C5" w:rsidRDefault="004641C5" w:rsidP="004641C5">
      <w:pPr>
        <w:bidi/>
        <w:jc w:val="both"/>
        <w:rPr>
          <w:rFonts w:cs="David" w:hint="cs"/>
          <w:rtl/>
        </w:rPr>
      </w:pPr>
    </w:p>
    <w:p w14:paraId="5F9AE545" w14:textId="77777777" w:rsidR="004641C5" w:rsidRPr="004641C5" w:rsidRDefault="004641C5" w:rsidP="004641C5">
      <w:pPr>
        <w:bidi/>
        <w:ind w:firstLine="567"/>
        <w:jc w:val="both"/>
        <w:rPr>
          <w:rFonts w:cs="David" w:hint="cs"/>
          <w:rtl/>
        </w:rPr>
      </w:pPr>
      <w:r w:rsidRPr="004641C5">
        <w:rPr>
          <w:rFonts w:cs="David" w:hint="cs"/>
          <w:rtl/>
        </w:rPr>
        <w:t>אז מה? קודם תהיה ישיבה ואחר כך נקבע את הסדר?</w:t>
      </w:r>
    </w:p>
    <w:p w14:paraId="545A5FC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A1A5693" w14:textId="77777777" w:rsidR="004641C5" w:rsidRPr="004641C5" w:rsidRDefault="004641C5" w:rsidP="004641C5">
      <w:pPr>
        <w:bidi/>
        <w:jc w:val="both"/>
        <w:rPr>
          <w:rFonts w:cs="David" w:hint="cs"/>
          <w:rtl/>
        </w:rPr>
      </w:pPr>
    </w:p>
    <w:p w14:paraId="4F781F17" w14:textId="77777777" w:rsidR="004641C5" w:rsidRPr="004641C5" w:rsidRDefault="004641C5" w:rsidP="004641C5">
      <w:pPr>
        <w:bidi/>
        <w:ind w:firstLine="567"/>
        <w:jc w:val="both"/>
        <w:rPr>
          <w:rFonts w:cs="David" w:hint="cs"/>
          <w:rtl/>
        </w:rPr>
      </w:pPr>
      <w:r w:rsidRPr="004641C5">
        <w:rPr>
          <w:rFonts w:cs="David" w:hint="cs"/>
          <w:rtl/>
        </w:rPr>
        <w:t xml:space="preserve">תאמינו לי שאתם קצת יכולים לסמוך. </w:t>
      </w:r>
    </w:p>
    <w:p w14:paraId="4E4D9F7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12EB06C6" w14:textId="77777777" w:rsidR="004641C5" w:rsidRPr="004641C5" w:rsidRDefault="004641C5" w:rsidP="004641C5">
      <w:pPr>
        <w:bidi/>
        <w:jc w:val="both"/>
        <w:rPr>
          <w:rFonts w:cs="David" w:hint="cs"/>
          <w:rtl/>
        </w:rPr>
      </w:pPr>
    </w:p>
    <w:p w14:paraId="5D6FA767" w14:textId="77777777" w:rsidR="004641C5" w:rsidRPr="004641C5" w:rsidRDefault="004641C5" w:rsidP="004641C5">
      <w:pPr>
        <w:bidi/>
        <w:ind w:firstLine="567"/>
        <w:jc w:val="both"/>
        <w:rPr>
          <w:rFonts w:cs="David" w:hint="cs"/>
          <w:rtl/>
        </w:rPr>
      </w:pPr>
      <w:r w:rsidRPr="004641C5">
        <w:rPr>
          <w:rFonts w:cs="David" w:hint="cs"/>
          <w:rtl/>
        </w:rPr>
        <w:t xml:space="preserve">ביום רביעי - זה עוד יומיים </w:t>
      </w:r>
      <w:r w:rsidRPr="004641C5">
        <w:rPr>
          <w:rFonts w:cs="David"/>
          <w:rtl/>
        </w:rPr>
        <w:t>–</w:t>
      </w:r>
      <w:r w:rsidRPr="004641C5">
        <w:rPr>
          <w:rFonts w:cs="David" w:hint="cs"/>
          <w:rtl/>
        </w:rPr>
        <w:t xml:space="preserve"> נפתח הדיון.</w:t>
      </w:r>
    </w:p>
    <w:p w14:paraId="1F76139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FD9E398" w14:textId="77777777" w:rsidR="004641C5" w:rsidRPr="004641C5" w:rsidRDefault="004641C5" w:rsidP="004641C5">
      <w:pPr>
        <w:bidi/>
        <w:jc w:val="both"/>
        <w:rPr>
          <w:rFonts w:cs="David" w:hint="cs"/>
          <w:rtl/>
        </w:rPr>
      </w:pPr>
    </w:p>
    <w:p w14:paraId="34FCF4FE" w14:textId="77777777" w:rsidR="004641C5" w:rsidRPr="004641C5" w:rsidRDefault="004641C5" w:rsidP="004641C5">
      <w:pPr>
        <w:bidi/>
        <w:ind w:firstLine="567"/>
        <w:jc w:val="both"/>
        <w:rPr>
          <w:rFonts w:cs="David" w:hint="cs"/>
          <w:rtl/>
        </w:rPr>
      </w:pPr>
      <w:r w:rsidRPr="004641C5">
        <w:rPr>
          <w:rFonts w:cs="David" w:hint="cs"/>
          <w:rtl/>
        </w:rPr>
        <w:t>מחר בצהרים תקבלו את נוהל הדיון. חבר הכנסת נסים זאב, האם תומך אדוני בהגעתו של היועץ המשפטי לממשלה לישיבת הוועדה?</w:t>
      </w:r>
    </w:p>
    <w:p w14:paraId="674F85A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70C6EED1" w14:textId="77777777" w:rsidR="004641C5" w:rsidRPr="004641C5" w:rsidRDefault="004641C5" w:rsidP="004641C5">
      <w:pPr>
        <w:bidi/>
        <w:jc w:val="both"/>
        <w:rPr>
          <w:rFonts w:cs="David" w:hint="cs"/>
          <w:rtl/>
        </w:rPr>
      </w:pPr>
    </w:p>
    <w:p w14:paraId="1AC4CD00" w14:textId="77777777" w:rsidR="004641C5" w:rsidRPr="004641C5" w:rsidRDefault="004641C5" w:rsidP="004641C5">
      <w:pPr>
        <w:bidi/>
        <w:ind w:firstLine="567"/>
        <w:jc w:val="both"/>
        <w:rPr>
          <w:rFonts w:cs="David" w:hint="cs"/>
          <w:rtl/>
        </w:rPr>
      </w:pPr>
      <w:r w:rsidRPr="004641C5">
        <w:rPr>
          <w:rFonts w:cs="David" w:hint="cs"/>
          <w:rtl/>
        </w:rPr>
        <w:t>אני תומך בכל מה שתבקשו. אני רוצה לומר שכל הנושא הזה הוא שערורייה. הרי היועץ המשפטי לממשלה כבר חרץ את דינו, בלי שום קשר לו</w:t>
      </w:r>
      <w:smartTag w:uri="urn:schemas-microsoft-com:office:smarttags" w:element="PersonName">
        <w:r w:rsidRPr="004641C5">
          <w:rPr>
            <w:rFonts w:cs="David" w:hint="cs"/>
            <w:rtl/>
          </w:rPr>
          <w:t>ועדת הכנסת</w:t>
        </w:r>
      </w:smartTag>
      <w:r w:rsidRPr="004641C5">
        <w:rPr>
          <w:rFonts w:cs="David" w:hint="cs"/>
          <w:rtl/>
        </w:rPr>
        <w:t>. עוד לפני כן הוא כבר יצא לעיתונות ואמר את מה שאמר.</w:t>
      </w:r>
    </w:p>
    <w:p w14:paraId="0AF9434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1795EEAE" w14:textId="77777777" w:rsidR="004641C5" w:rsidRPr="004641C5" w:rsidRDefault="004641C5" w:rsidP="004641C5">
      <w:pPr>
        <w:bidi/>
        <w:jc w:val="both"/>
        <w:rPr>
          <w:rFonts w:cs="David" w:hint="cs"/>
          <w:rtl/>
        </w:rPr>
      </w:pPr>
    </w:p>
    <w:p w14:paraId="6DF2496C" w14:textId="77777777" w:rsidR="004641C5" w:rsidRPr="004641C5" w:rsidRDefault="004641C5" w:rsidP="004641C5">
      <w:pPr>
        <w:bidi/>
        <w:ind w:firstLine="567"/>
        <w:jc w:val="both"/>
        <w:rPr>
          <w:rFonts w:cs="David" w:hint="cs"/>
          <w:rtl/>
        </w:rPr>
      </w:pPr>
      <w:r w:rsidRPr="004641C5">
        <w:rPr>
          <w:rFonts w:cs="David" w:hint="cs"/>
          <w:rtl/>
        </w:rPr>
        <w:t>היועץ המשפטי? לא נכון.</w:t>
      </w:r>
    </w:p>
    <w:p w14:paraId="02F7A7A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71E67479" w14:textId="77777777" w:rsidR="004641C5" w:rsidRPr="004641C5" w:rsidRDefault="004641C5" w:rsidP="004641C5">
      <w:pPr>
        <w:bidi/>
        <w:jc w:val="both"/>
        <w:rPr>
          <w:rFonts w:cs="David" w:hint="cs"/>
          <w:rtl/>
        </w:rPr>
      </w:pPr>
    </w:p>
    <w:p w14:paraId="310F2D83" w14:textId="77777777" w:rsidR="004641C5" w:rsidRPr="004641C5" w:rsidRDefault="004641C5" w:rsidP="004641C5">
      <w:pPr>
        <w:bidi/>
        <w:ind w:firstLine="567"/>
        <w:jc w:val="both"/>
        <w:rPr>
          <w:rFonts w:cs="David" w:hint="cs"/>
          <w:rtl/>
        </w:rPr>
      </w:pPr>
      <w:r w:rsidRPr="004641C5">
        <w:rPr>
          <w:rFonts w:cs="David" w:hint="cs"/>
          <w:rtl/>
        </w:rPr>
        <w:t xml:space="preserve">המסר שהוא מסר לעיתונות בזמן שהוא התחיל את הנושא </w:t>
      </w:r>
      <w:r w:rsidRPr="004641C5">
        <w:rPr>
          <w:rFonts w:cs="David"/>
          <w:rtl/>
        </w:rPr>
        <w:t>–</w:t>
      </w:r>
      <w:r w:rsidRPr="004641C5">
        <w:rPr>
          <w:rFonts w:cs="David" w:hint="cs"/>
          <w:rtl/>
        </w:rPr>
        <w:t xml:space="preserve"> הוא יצא באופן הברור לגבי  הנשיא, וכבר הוא עורר את השערורייה.</w:t>
      </w:r>
    </w:p>
    <w:p w14:paraId="2E51C63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122D2A35" w14:textId="77777777" w:rsidR="004641C5" w:rsidRPr="004641C5" w:rsidRDefault="004641C5" w:rsidP="004641C5">
      <w:pPr>
        <w:bidi/>
        <w:jc w:val="both"/>
        <w:rPr>
          <w:rFonts w:cs="David" w:hint="cs"/>
          <w:rtl/>
        </w:rPr>
      </w:pPr>
    </w:p>
    <w:p w14:paraId="69B8F603" w14:textId="77777777" w:rsidR="004641C5" w:rsidRPr="004641C5" w:rsidRDefault="004641C5" w:rsidP="004641C5">
      <w:pPr>
        <w:bidi/>
        <w:ind w:firstLine="567"/>
        <w:jc w:val="both"/>
        <w:rPr>
          <w:rFonts w:cs="David" w:hint="cs"/>
          <w:rtl/>
        </w:rPr>
      </w:pPr>
      <w:r w:rsidRPr="004641C5">
        <w:rPr>
          <w:rFonts w:cs="David" w:hint="cs"/>
          <w:rtl/>
        </w:rPr>
        <w:t>הוא אמר שהוא שוקל.</w:t>
      </w:r>
    </w:p>
    <w:p w14:paraId="77C2CB3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06FB2666" w14:textId="77777777" w:rsidR="004641C5" w:rsidRPr="004641C5" w:rsidRDefault="004641C5" w:rsidP="004641C5">
      <w:pPr>
        <w:bidi/>
        <w:jc w:val="both"/>
        <w:rPr>
          <w:rFonts w:cs="David" w:hint="cs"/>
          <w:rtl/>
        </w:rPr>
      </w:pPr>
    </w:p>
    <w:p w14:paraId="6BFCBEB0" w14:textId="77777777" w:rsidR="004641C5" w:rsidRPr="004641C5" w:rsidRDefault="004641C5" w:rsidP="004641C5">
      <w:pPr>
        <w:bidi/>
        <w:ind w:firstLine="567"/>
        <w:jc w:val="both"/>
        <w:rPr>
          <w:rFonts w:cs="David" w:hint="cs"/>
          <w:rtl/>
        </w:rPr>
      </w:pPr>
      <w:r w:rsidRPr="004641C5">
        <w:rPr>
          <w:rFonts w:cs="David" w:hint="cs"/>
          <w:rtl/>
        </w:rPr>
        <w:t>הוא שוקל, אבל אנחנו מבינים מה המשמעות של שיקול כזה, ומה המשמעות מבחינת המסר שלו לעיתונות.</w:t>
      </w:r>
    </w:p>
    <w:p w14:paraId="5A2C6983" w14:textId="77777777" w:rsidR="004641C5" w:rsidRPr="004641C5" w:rsidRDefault="004641C5" w:rsidP="004641C5">
      <w:pPr>
        <w:bidi/>
        <w:ind w:firstLine="567"/>
        <w:jc w:val="both"/>
        <w:rPr>
          <w:rFonts w:cs="David" w:hint="cs"/>
          <w:rtl/>
        </w:rPr>
      </w:pPr>
    </w:p>
    <w:p w14:paraId="74D89EED" w14:textId="77777777" w:rsidR="004641C5" w:rsidRPr="004641C5" w:rsidRDefault="004641C5" w:rsidP="004641C5">
      <w:pPr>
        <w:bidi/>
        <w:ind w:firstLine="567"/>
        <w:jc w:val="both"/>
        <w:rPr>
          <w:rFonts w:cs="David" w:hint="cs"/>
          <w:rtl/>
        </w:rPr>
      </w:pPr>
      <w:r w:rsidRPr="004641C5">
        <w:rPr>
          <w:rFonts w:cs="David" w:hint="cs"/>
          <w:rtl/>
        </w:rPr>
        <w:t xml:space="preserve">אני רוצה להבין. כשאנחנו מדברים על התנהגות שאינה הולמת את נשיא המדינה, הרי זה חלק אולי המרכזי למהות של מה שהנשיא עשה או לא עשה, במה שהוא חשוד. כשאנחנו אומרים אינה הולמת, למה מתכוונים? האם מתכוונים למהות, או כפי ששמעתי מכמה חברי כנסת: עצם הדבר, כפי שהוא יצא בעיתונות וכפי שיצא בתקשורת, בהתלהמות הזאת, זה כבר "אינה הולמת את הנשיא". </w:t>
      </w:r>
    </w:p>
    <w:p w14:paraId="3555F038" w14:textId="77777777" w:rsidR="004641C5" w:rsidRPr="004641C5" w:rsidRDefault="004641C5" w:rsidP="004641C5">
      <w:pPr>
        <w:bidi/>
        <w:ind w:firstLine="567"/>
        <w:jc w:val="both"/>
        <w:rPr>
          <w:rFonts w:cs="David" w:hint="cs"/>
          <w:rtl/>
        </w:rPr>
      </w:pPr>
    </w:p>
    <w:p w14:paraId="3CED7394" w14:textId="77777777" w:rsidR="004641C5" w:rsidRPr="004641C5" w:rsidRDefault="004641C5" w:rsidP="004641C5">
      <w:pPr>
        <w:bidi/>
        <w:ind w:firstLine="567"/>
        <w:jc w:val="both"/>
        <w:rPr>
          <w:rFonts w:cs="David" w:hint="cs"/>
          <w:rtl/>
        </w:rPr>
      </w:pPr>
      <w:r w:rsidRPr="004641C5">
        <w:rPr>
          <w:rFonts w:cs="David" w:hint="cs"/>
          <w:rtl/>
        </w:rPr>
        <w:t xml:space="preserve">על מה אנחנו מדברים כשאומרים "אינה הולמת" </w:t>
      </w:r>
      <w:r w:rsidRPr="004641C5">
        <w:rPr>
          <w:rFonts w:cs="David"/>
          <w:rtl/>
        </w:rPr>
        <w:t>–</w:t>
      </w:r>
      <w:r w:rsidRPr="004641C5">
        <w:rPr>
          <w:rFonts w:cs="David" w:hint="cs"/>
          <w:rtl/>
        </w:rPr>
        <w:t xml:space="preserve"> אני רוצה להבין. הרי אנחנו הולכים למהות. </w:t>
      </w:r>
    </w:p>
    <w:p w14:paraId="7C77C96E" w14:textId="77777777" w:rsidR="004641C5" w:rsidRPr="004641C5" w:rsidRDefault="004641C5" w:rsidP="004641C5">
      <w:pPr>
        <w:bidi/>
        <w:ind w:firstLine="567"/>
        <w:jc w:val="both"/>
        <w:rPr>
          <w:rFonts w:cs="David" w:hint="cs"/>
          <w:u w:val="single"/>
          <w:rtl/>
        </w:rPr>
      </w:pPr>
      <w:r w:rsidRPr="004641C5">
        <w:rPr>
          <w:rFonts w:cs="David"/>
          <w:rtl/>
        </w:rPr>
        <w:br/>
      </w:r>
      <w:r w:rsidRPr="004641C5">
        <w:rPr>
          <w:rFonts w:cs="David" w:hint="cs"/>
          <w:u w:val="single"/>
          <w:rtl/>
        </w:rPr>
        <w:t>נורית אלשטיין:</w:t>
      </w:r>
    </w:p>
    <w:p w14:paraId="1A778AE8" w14:textId="77777777" w:rsidR="004641C5" w:rsidRPr="004641C5" w:rsidRDefault="004641C5" w:rsidP="004641C5">
      <w:pPr>
        <w:bidi/>
        <w:ind w:firstLine="567"/>
        <w:jc w:val="both"/>
        <w:rPr>
          <w:rFonts w:cs="David" w:hint="cs"/>
          <w:u w:val="single"/>
          <w:rtl/>
        </w:rPr>
      </w:pPr>
    </w:p>
    <w:p w14:paraId="7718A930" w14:textId="77777777" w:rsidR="004641C5" w:rsidRPr="004641C5" w:rsidRDefault="004641C5" w:rsidP="004641C5">
      <w:pPr>
        <w:bidi/>
        <w:ind w:firstLine="567"/>
        <w:jc w:val="both"/>
        <w:rPr>
          <w:rFonts w:cs="David" w:hint="cs"/>
          <w:rtl/>
        </w:rPr>
      </w:pPr>
      <w:r w:rsidRPr="004641C5">
        <w:rPr>
          <w:rFonts w:cs="David" w:hint="cs"/>
          <w:rtl/>
        </w:rPr>
        <w:t>הקובלנה מדברת בעד עצמה.</w:t>
      </w:r>
    </w:p>
    <w:p w14:paraId="081F9E8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4010B5AC" w14:textId="77777777" w:rsidR="004641C5" w:rsidRPr="004641C5" w:rsidRDefault="004641C5" w:rsidP="004641C5">
      <w:pPr>
        <w:bidi/>
        <w:jc w:val="both"/>
        <w:rPr>
          <w:rFonts w:cs="David" w:hint="cs"/>
          <w:rtl/>
        </w:rPr>
      </w:pPr>
    </w:p>
    <w:p w14:paraId="5C165628" w14:textId="77777777" w:rsidR="004641C5" w:rsidRPr="004641C5" w:rsidRDefault="004641C5" w:rsidP="004641C5">
      <w:pPr>
        <w:bidi/>
        <w:ind w:firstLine="567"/>
        <w:jc w:val="both"/>
        <w:rPr>
          <w:rFonts w:cs="David" w:hint="cs"/>
          <w:rtl/>
        </w:rPr>
      </w:pPr>
      <w:r w:rsidRPr="004641C5">
        <w:rPr>
          <w:rFonts w:cs="David" w:hint="cs"/>
          <w:rtl/>
        </w:rPr>
        <w:t>כתוב בקובלנה. הם לא התלוננו על מסיבת העיתונאים, הם התלוננו - כפי שכתוב בהודעת הדובר.</w:t>
      </w:r>
    </w:p>
    <w:p w14:paraId="5FF4321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6329C55" w14:textId="77777777" w:rsidR="004641C5" w:rsidRPr="004641C5" w:rsidRDefault="004641C5" w:rsidP="004641C5">
      <w:pPr>
        <w:bidi/>
        <w:jc w:val="both"/>
        <w:rPr>
          <w:rFonts w:cs="David" w:hint="cs"/>
          <w:rtl/>
        </w:rPr>
      </w:pPr>
    </w:p>
    <w:p w14:paraId="4EA44C02" w14:textId="77777777" w:rsidR="004641C5" w:rsidRPr="004641C5" w:rsidRDefault="004641C5" w:rsidP="004641C5">
      <w:pPr>
        <w:bidi/>
        <w:jc w:val="both"/>
        <w:rPr>
          <w:rFonts w:cs="David" w:hint="cs"/>
          <w:rtl/>
        </w:rPr>
      </w:pPr>
      <w:r w:rsidRPr="004641C5">
        <w:rPr>
          <w:rFonts w:cs="David" w:hint="cs"/>
          <w:rtl/>
        </w:rPr>
        <w:tab/>
        <w:t xml:space="preserve">אני שוב מחזירה את הנושא לסדר הדיון ואני מבקשת מאדוני להתייחס לשאלה האם הוא תומך בהזמנת היועץ המשפטי לממשלה לדיונים </w:t>
      </w:r>
      <w:r w:rsidRPr="004641C5">
        <w:rPr>
          <w:rFonts w:cs="David"/>
          <w:rtl/>
        </w:rPr>
        <w:t>–</w:t>
      </w:r>
      <w:r w:rsidRPr="004641C5">
        <w:rPr>
          <w:rFonts w:cs="David" w:hint="cs"/>
          <w:rtl/>
        </w:rPr>
        <w:t xml:space="preserve"> כן או לא. </w:t>
      </w:r>
    </w:p>
    <w:p w14:paraId="1004CE7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37211C9" w14:textId="77777777" w:rsidR="004641C5" w:rsidRPr="004641C5" w:rsidRDefault="004641C5" w:rsidP="004641C5">
      <w:pPr>
        <w:bidi/>
        <w:jc w:val="both"/>
        <w:rPr>
          <w:rFonts w:cs="David" w:hint="cs"/>
          <w:rtl/>
        </w:rPr>
      </w:pPr>
    </w:p>
    <w:p w14:paraId="6A212256" w14:textId="77777777" w:rsidR="004641C5" w:rsidRPr="004641C5" w:rsidRDefault="004641C5" w:rsidP="004641C5">
      <w:pPr>
        <w:bidi/>
        <w:jc w:val="both"/>
        <w:rPr>
          <w:rFonts w:cs="David" w:hint="cs"/>
          <w:rtl/>
        </w:rPr>
      </w:pPr>
      <w:r w:rsidRPr="004641C5">
        <w:rPr>
          <w:rFonts w:cs="David" w:hint="cs"/>
          <w:rtl/>
        </w:rPr>
        <w:tab/>
        <w:t>רק אם הוא ירצה לבוא.</w:t>
      </w:r>
    </w:p>
    <w:p w14:paraId="142F20A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F0541BF" w14:textId="77777777" w:rsidR="004641C5" w:rsidRPr="004641C5" w:rsidRDefault="004641C5" w:rsidP="004641C5">
      <w:pPr>
        <w:bidi/>
        <w:jc w:val="both"/>
        <w:rPr>
          <w:rFonts w:cs="David" w:hint="cs"/>
          <w:rtl/>
        </w:rPr>
      </w:pPr>
    </w:p>
    <w:p w14:paraId="37B81F5E" w14:textId="77777777" w:rsidR="004641C5" w:rsidRPr="004641C5" w:rsidRDefault="004641C5" w:rsidP="004641C5">
      <w:pPr>
        <w:bidi/>
        <w:jc w:val="both"/>
        <w:rPr>
          <w:rFonts w:cs="David" w:hint="cs"/>
          <w:rtl/>
        </w:rPr>
      </w:pPr>
      <w:r w:rsidRPr="004641C5">
        <w:rPr>
          <w:rFonts w:cs="David" w:hint="cs"/>
          <w:rtl/>
        </w:rPr>
        <w:tab/>
        <w:t xml:space="preserve"> אני מודה לך. הדוברת הבאה - חברת הכנסת זהבה גלאון, בבקשה.</w:t>
      </w:r>
    </w:p>
    <w:p w14:paraId="2D98310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429E28F2" w14:textId="77777777" w:rsidR="004641C5" w:rsidRPr="004641C5" w:rsidRDefault="004641C5" w:rsidP="004641C5">
      <w:pPr>
        <w:bidi/>
        <w:jc w:val="both"/>
        <w:rPr>
          <w:rFonts w:cs="David" w:hint="cs"/>
          <w:rtl/>
        </w:rPr>
      </w:pPr>
    </w:p>
    <w:p w14:paraId="48959D5C" w14:textId="77777777" w:rsidR="004641C5" w:rsidRPr="004641C5" w:rsidRDefault="004641C5" w:rsidP="004641C5">
      <w:pPr>
        <w:bidi/>
        <w:jc w:val="both"/>
        <w:rPr>
          <w:rFonts w:cs="David" w:hint="cs"/>
          <w:rtl/>
        </w:rPr>
      </w:pPr>
      <w:r w:rsidRPr="004641C5">
        <w:rPr>
          <w:rFonts w:cs="David" w:hint="cs"/>
          <w:rtl/>
        </w:rPr>
        <w:tab/>
        <w:t xml:space="preserve">תודה, גברתי. אני רוצה להעיר כמה הערות. </w:t>
      </w:r>
      <w:smartTag w:uri="urn:schemas-microsoft-com:office:smarttags" w:element="PersonName">
        <w:r w:rsidRPr="004641C5">
          <w:rPr>
            <w:rFonts w:cs="David" w:hint="cs"/>
            <w:rtl/>
          </w:rPr>
          <w:t>ועדת הכנסת</w:t>
        </w:r>
      </w:smartTag>
      <w:r w:rsidRPr="004641C5">
        <w:rPr>
          <w:rFonts w:cs="David" w:hint="cs"/>
          <w:rtl/>
        </w:rPr>
        <w:t xml:space="preserve"> קבעה נוהל מאוד ברור לגבי הליך ההדחה. </w:t>
      </w:r>
    </w:p>
    <w:p w14:paraId="2EC2BD45" w14:textId="77777777" w:rsidR="004641C5" w:rsidRPr="004641C5" w:rsidRDefault="004641C5" w:rsidP="004641C5">
      <w:pPr>
        <w:bidi/>
        <w:jc w:val="both"/>
        <w:rPr>
          <w:rFonts w:cs="David" w:hint="cs"/>
          <w:rtl/>
        </w:rPr>
      </w:pPr>
    </w:p>
    <w:p w14:paraId="7FE3DAA7" w14:textId="77777777" w:rsidR="004641C5" w:rsidRPr="004641C5" w:rsidRDefault="004641C5" w:rsidP="004641C5">
      <w:pPr>
        <w:bidi/>
        <w:jc w:val="both"/>
        <w:rPr>
          <w:rFonts w:cs="David" w:hint="cs"/>
          <w:rtl/>
        </w:rPr>
      </w:pPr>
      <w:r w:rsidRPr="004641C5">
        <w:rPr>
          <w:rFonts w:cs="David" w:hint="cs"/>
          <w:rtl/>
        </w:rPr>
        <w:tab/>
        <w:t xml:space="preserve">יש כאן ניסיונות, ואני חושבת שזה ניסיון לעשות קרב מאסף ולנסות לטרפד את תהליך ההדחה, בניגוד לנוהל שקבעה הכנסת. </w:t>
      </w:r>
    </w:p>
    <w:p w14:paraId="634829A8" w14:textId="77777777" w:rsidR="004641C5" w:rsidRPr="004641C5" w:rsidRDefault="004641C5" w:rsidP="004641C5">
      <w:pPr>
        <w:bidi/>
        <w:jc w:val="both"/>
        <w:rPr>
          <w:rFonts w:cs="David" w:hint="cs"/>
          <w:rtl/>
        </w:rPr>
      </w:pPr>
    </w:p>
    <w:p w14:paraId="62730EEF" w14:textId="77777777" w:rsidR="004641C5" w:rsidRPr="004641C5" w:rsidRDefault="004641C5" w:rsidP="004641C5">
      <w:pPr>
        <w:bidi/>
        <w:jc w:val="both"/>
        <w:rPr>
          <w:rFonts w:cs="David" w:hint="cs"/>
          <w:rtl/>
        </w:rPr>
      </w:pPr>
      <w:r w:rsidRPr="004641C5">
        <w:rPr>
          <w:rFonts w:cs="David" w:hint="cs"/>
          <w:rtl/>
        </w:rPr>
        <w:tab/>
        <w:t>היועץ המשפטי לממשלה אמר את דברו, אני לא חושבת שו</w:t>
      </w:r>
      <w:smartTag w:uri="urn:schemas-microsoft-com:office:smarttags" w:element="PersonName">
        <w:r w:rsidRPr="004641C5">
          <w:rPr>
            <w:rFonts w:cs="David" w:hint="cs"/>
            <w:rtl/>
          </w:rPr>
          <w:t>ועדת הכנסת</w:t>
        </w:r>
      </w:smartTag>
      <w:r w:rsidRPr="004641C5">
        <w:rPr>
          <w:rFonts w:cs="David" w:hint="cs"/>
          <w:rtl/>
        </w:rPr>
        <w:t xml:space="preserve"> יכולה לחייב את היועץ המשפטי לממשלה להגיע. הוא יודע מה עומד על הפרק, הוא מודע בדיוק לאופן הנוהג ולתהליך שחברי הכנסת מבקשים לקיים, ואם הוא החליט שהוא מבקש שלא להגיע </w:t>
      </w:r>
      <w:r w:rsidRPr="004641C5">
        <w:rPr>
          <w:rFonts w:cs="David"/>
          <w:rtl/>
        </w:rPr>
        <w:t>–</w:t>
      </w:r>
      <w:r w:rsidRPr="004641C5">
        <w:rPr>
          <w:rFonts w:cs="David" w:hint="cs"/>
          <w:rtl/>
        </w:rPr>
        <w:t xml:space="preserve"> אני חושבת שו</w:t>
      </w:r>
      <w:smartTag w:uri="urn:schemas-microsoft-com:office:smarttags" w:element="PersonName">
        <w:r w:rsidRPr="004641C5">
          <w:rPr>
            <w:rFonts w:cs="David" w:hint="cs"/>
            <w:rtl/>
          </w:rPr>
          <w:t>ועדת הכנסת</w:t>
        </w:r>
      </w:smartTag>
      <w:r w:rsidRPr="004641C5">
        <w:rPr>
          <w:rFonts w:cs="David" w:hint="cs"/>
          <w:rtl/>
        </w:rPr>
        <w:t xml:space="preserve"> אינה יכולה לכפות זאת עליו. אנחנו נקבל את ההודעות, וקיבלנו, בצורה ברורה ומוסמכת. </w:t>
      </w:r>
    </w:p>
    <w:p w14:paraId="7310DF28" w14:textId="77777777" w:rsidR="004641C5" w:rsidRPr="004641C5" w:rsidRDefault="004641C5" w:rsidP="004641C5">
      <w:pPr>
        <w:bidi/>
        <w:jc w:val="both"/>
        <w:rPr>
          <w:rFonts w:cs="David" w:hint="cs"/>
          <w:rtl/>
        </w:rPr>
      </w:pPr>
    </w:p>
    <w:p w14:paraId="694DF6CB" w14:textId="77777777" w:rsidR="004641C5" w:rsidRPr="004641C5" w:rsidRDefault="004641C5" w:rsidP="004641C5">
      <w:pPr>
        <w:bidi/>
        <w:jc w:val="both"/>
        <w:rPr>
          <w:rFonts w:cs="David" w:hint="cs"/>
          <w:rtl/>
        </w:rPr>
      </w:pPr>
      <w:r w:rsidRPr="004641C5">
        <w:rPr>
          <w:rFonts w:cs="David" w:hint="cs"/>
          <w:rtl/>
        </w:rPr>
        <w:tab/>
        <w:t xml:space="preserve">אני רוצה להזהיר שמי שעכשיו מבקש לחייב את הופעתו של היועץ המשפטי לממשלה, בניגוד לדעתו </w:t>
      </w:r>
      <w:r w:rsidRPr="004641C5">
        <w:rPr>
          <w:rFonts w:cs="David"/>
          <w:rtl/>
        </w:rPr>
        <w:t>–</w:t>
      </w:r>
      <w:r w:rsidRPr="004641C5">
        <w:rPr>
          <w:rFonts w:cs="David" w:hint="cs"/>
          <w:rtl/>
        </w:rPr>
        <w:t xml:space="preserve"> מבקש לטרפד כרגע את תהליך ההדחה, בניגוד לנוהל שנקבע כאן. יש כאן חברי כנסת שמראש הביעו התנגדות לתהליך ההדחה </w:t>
      </w:r>
      <w:r w:rsidRPr="004641C5">
        <w:rPr>
          <w:rFonts w:cs="David"/>
          <w:rtl/>
        </w:rPr>
        <w:t>–</w:t>
      </w:r>
      <w:r w:rsidRPr="004641C5">
        <w:rPr>
          <w:rFonts w:cs="David" w:hint="cs"/>
          <w:rtl/>
        </w:rPr>
        <w:t xml:space="preserve"> אני מכבדת את זה; אני חלוקה עליהם </w:t>
      </w:r>
      <w:r w:rsidRPr="004641C5">
        <w:rPr>
          <w:rFonts w:cs="David"/>
          <w:rtl/>
        </w:rPr>
        <w:t>–</w:t>
      </w:r>
      <w:r w:rsidRPr="004641C5">
        <w:rPr>
          <w:rFonts w:cs="David" w:hint="cs"/>
          <w:rtl/>
        </w:rPr>
        <w:t xml:space="preserve"> אבל הם לא יכולים לטרפד בקשה של 40 חברי כנסת להתחיל בדיון. מה שיהיה אחר כך </w:t>
      </w:r>
      <w:r w:rsidRPr="004641C5">
        <w:rPr>
          <w:rFonts w:cs="David"/>
          <w:rtl/>
        </w:rPr>
        <w:t>–</w:t>
      </w:r>
      <w:r w:rsidRPr="004641C5">
        <w:rPr>
          <w:rFonts w:cs="David" w:hint="cs"/>
          <w:rtl/>
        </w:rPr>
        <w:t xml:space="preserve"> יהיה אחר כך. </w:t>
      </w:r>
    </w:p>
    <w:p w14:paraId="6F01ADEC" w14:textId="77777777" w:rsidR="004641C5" w:rsidRPr="004641C5" w:rsidRDefault="004641C5" w:rsidP="004641C5">
      <w:pPr>
        <w:bidi/>
        <w:jc w:val="both"/>
        <w:rPr>
          <w:rFonts w:cs="David" w:hint="cs"/>
          <w:rtl/>
        </w:rPr>
      </w:pPr>
    </w:p>
    <w:p w14:paraId="2E7A3152" w14:textId="77777777" w:rsidR="004641C5" w:rsidRPr="004641C5" w:rsidRDefault="004641C5" w:rsidP="004641C5">
      <w:pPr>
        <w:bidi/>
        <w:jc w:val="both"/>
        <w:rPr>
          <w:rFonts w:cs="David" w:hint="cs"/>
          <w:rtl/>
        </w:rPr>
      </w:pPr>
      <w:r w:rsidRPr="004641C5">
        <w:rPr>
          <w:rFonts w:cs="David" w:hint="cs"/>
          <w:rtl/>
        </w:rPr>
        <w:tab/>
        <w:t>אני אומרת שוב: זה קרב מאסף שאני מציעה לו</w:t>
      </w:r>
      <w:smartTag w:uri="urn:schemas-microsoft-com:office:smarttags" w:element="PersonName">
        <w:r w:rsidRPr="004641C5">
          <w:rPr>
            <w:rFonts w:cs="David" w:hint="cs"/>
            <w:rtl/>
          </w:rPr>
          <w:t>ועדת הכנסת</w:t>
        </w:r>
      </w:smartTag>
      <w:r w:rsidRPr="004641C5">
        <w:rPr>
          <w:rFonts w:cs="David" w:hint="cs"/>
          <w:rtl/>
        </w:rPr>
        <w:t xml:space="preserve"> לא לאפשר אותו. </w:t>
      </w:r>
    </w:p>
    <w:p w14:paraId="20C2D09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6CC7D982" w14:textId="77777777" w:rsidR="004641C5" w:rsidRPr="004641C5" w:rsidRDefault="004641C5" w:rsidP="004641C5">
      <w:pPr>
        <w:bidi/>
        <w:jc w:val="both"/>
        <w:rPr>
          <w:rFonts w:cs="David" w:hint="cs"/>
          <w:rtl/>
        </w:rPr>
      </w:pPr>
    </w:p>
    <w:p w14:paraId="49F04F14" w14:textId="77777777" w:rsidR="004641C5" w:rsidRPr="004641C5" w:rsidRDefault="004641C5" w:rsidP="004641C5">
      <w:pPr>
        <w:bidi/>
        <w:jc w:val="both"/>
        <w:rPr>
          <w:rFonts w:cs="David" w:hint="cs"/>
          <w:rtl/>
        </w:rPr>
      </w:pPr>
      <w:r w:rsidRPr="004641C5">
        <w:rPr>
          <w:rFonts w:cs="David" w:hint="cs"/>
          <w:rtl/>
        </w:rPr>
        <w:tab/>
        <w:t xml:space="preserve"> סליחה, היועץ המשפטי לממשלה לא אמר שהוא לא רוצה לבוא. </w:t>
      </w:r>
    </w:p>
    <w:p w14:paraId="2316A00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36065715" w14:textId="77777777" w:rsidR="004641C5" w:rsidRPr="004641C5" w:rsidRDefault="004641C5" w:rsidP="004641C5">
      <w:pPr>
        <w:bidi/>
        <w:jc w:val="both"/>
        <w:rPr>
          <w:rFonts w:cs="David" w:hint="cs"/>
          <w:rtl/>
        </w:rPr>
      </w:pPr>
    </w:p>
    <w:p w14:paraId="2C4783FE" w14:textId="77777777" w:rsidR="004641C5" w:rsidRPr="004641C5" w:rsidRDefault="004641C5" w:rsidP="004641C5">
      <w:pPr>
        <w:bidi/>
        <w:jc w:val="both"/>
        <w:rPr>
          <w:rFonts w:cs="David" w:hint="cs"/>
          <w:rtl/>
        </w:rPr>
      </w:pPr>
      <w:r w:rsidRPr="004641C5">
        <w:rPr>
          <w:rFonts w:cs="David" w:hint="cs"/>
          <w:rtl/>
        </w:rPr>
        <w:tab/>
        <w:t>הוא לא יכול להגיד שהוא לא רוצה לבוא כשו</w:t>
      </w:r>
      <w:smartTag w:uri="urn:schemas-microsoft-com:office:smarttags" w:element="PersonName">
        <w:r w:rsidRPr="004641C5">
          <w:rPr>
            <w:rFonts w:cs="David" w:hint="cs"/>
            <w:rtl/>
          </w:rPr>
          <w:t>ועדת הכנסת</w:t>
        </w:r>
      </w:smartTag>
      <w:r w:rsidRPr="004641C5">
        <w:rPr>
          <w:rFonts w:cs="David" w:hint="cs"/>
          <w:rtl/>
        </w:rPr>
        <w:t xml:space="preserve"> - - -</w:t>
      </w:r>
    </w:p>
    <w:p w14:paraId="4E9F661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41B55E5" w14:textId="77777777" w:rsidR="004641C5" w:rsidRPr="004641C5" w:rsidRDefault="004641C5" w:rsidP="004641C5">
      <w:pPr>
        <w:bidi/>
        <w:jc w:val="both"/>
        <w:rPr>
          <w:rFonts w:cs="David" w:hint="cs"/>
          <w:rtl/>
        </w:rPr>
      </w:pPr>
    </w:p>
    <w:p w14:paraId="37BB031D" w14:textId="77777777" w:rsidR="004641C5" w:rsidRPr="004641C5" w:rsidRDefault="004641C5" w:rsidP="004641C5">
      <w:pPr>
        <w:bidi/>
        <w:jc w:val="both"/>
        <w:rPr>
          <w:rFonts w:cs="David" w:hint="cs"/>
          <w:rtl/>
        </w:rPr>
      </w:pPr>
      <w:r w:rsidRPr="004641C5">
        <w:rPr>
          <w:rFonts w:cs="David" w:hint="cs"/>
          <w:rtl/>
        </w:rPr>
        <w:tab/>
        <w:t xml:space="preserve">היועץ המשפטי אמר שאם הוא יוזמן </w:t>
      </w:r>
      <w:r w:rsidRPr="004641C5">
        <w:rPr>
          <w:rFonts w:cs="David"/>
          <w:rtl/>
        </w:rPr>
        <w:t>–</w:t>
      </w:r>
      <w:r w:rsidRPr="004641C5">
        <w:rPr>
          <w:rFonts w:cs="David" w:hint="cs"/>
          <w:rtl/>
        </w:rPr>
        <w:t xml:space="preserve"> הוא כן יופיע?</w:t>
      </w:r>
    </w:p>
    <w:p w14:paraId="1C734FF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0ECFAE2B" w14:textId="77777777" w:rsidR="004641C5" w:rsidRPr="004641C5" w:rsidRDefault="004641C5" w:rsidP="004641C5">
      <w:pPr>
        <w:bidi/>
        <w:jc w:val="both"/>
        <w:rPr>
          <w:rFonts w:cs="David" w:hint="cs"/>
          <w:rtl/>
        </w:rPr>
      </w:pPr>
    </w:p>
    <w:p w14:paraId="50596FA0" w14:textId="77777777" w:rsidR="004641C5" w:rsidRPr="004641C5" w:rsidRDefault="004641C5" w:rsidP="004641C5">
      <w:pPr>
        <w:bidi/>
        <w:jc w:val="both"/>
        <w:rPr>
          <w:rFonts w:cs="David" w:hint="cs"/>
          <w:rtl/>
        </w:rPr>
      </w:pPr>
      <w:r w:rsidRPr="004641C5">
        <w:rPr>
          <w:rFonts w:cs="David" w:hint="cs"/>
          <w:rtl/>
        </w:rPr>
        <w:tab/>
        <w:t xml:space="preserve"> הוא לא יכול לא להופיע. הוא חייב להופיע. </w:t>
      </w:r>
    </w:p>
    <w:p w14:paraId="121C3C52" w14:textId="77777777" w:rsidR="004641C5" w:rsidRPr="004641C5" w:rsidRDefault="004641C5" w:rsidP="004641C5">
      <w:pPr>
        <w:bidi/>
        <w:jc w:val="both"/>
        <w:rPr>
          <w:rFonts w:cs="David"/>
          <w:u w:val="single"/>
          <w:rtl/>
        </w:rPr>
      </w:pPr>
      <w:r w:rsidRPr="004641C5">
        <w:rPr>
          <w:rFonts w:cs="David"/>
          <w:rtl/>
        </w:rPr>
        <w:br/>
      </w:r>
    </w:p>
    <w:p w14:paraId="6042DE8B"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06062A7" w14:textId="77777777" w:rsidR="004641C5" w:rsidRPr="004641C5" w:rsidRDefault="004641C5" w:rsidP="004641C5">
      <w:pPr>
        <w:bidi/>
        <w:jc w:val="both"/>
        <w:rPr>
          <w:rFonts w:cs="David" w:hint="cs"/>
          <w:rtl/>
        </w:rPr>
      </w:pPr>
    </w:p>
    <w:p w14:paraId="0CB54037" w14:textId="77777777" w:rsidR="004641C5" w:rsidRPr="004641C5" w:rsidRDefault="004641C5" w:rsidP="004641C5">
      <w:pPr>
        <w:bidi/>
        <w:jc w:val="both"/>
        <w:rPr>
          <w:rFonts w:cs="David" w:hint="cs"/>
          <w:rtl/>
        </w:rPr>
      </w:pPr>
      <w:r w:rsidRPr="004641C5">
        <w:rPr>
          <w:rFonts w:cs="David" w:hint="cs"/>
          <w:rtl/>
        </w:rPr>
        <w:tab/>
        <w:t xml:space="preserve">בבקשה, חבר הכנסת גדעון סער, ואחריו היועצת המשפטית. </w:t>
      </w:r>
    </w:p>
    <w:p w14:paraId="206D4385"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1AC3F663" w14:textId="77777777" w:rsidR="004641C5" w:rsidRPr="004641C5" w:rsidRDefault="004641C5" w:rsidP="004641C5">
      <w:pPr>
        <w:bidi/>
        <w:jc w:val="both"/>
        <w:rPr>
          <w:rFonts w:cs="David" w:hint="cs"/>
          <w:u w:val="single"/>
          <w:rtl/>
        </w:rPr>
      </w:pPr>
    </w:p>
    <w:p w14:paraId="6ACFFD94" w14:textId="77777777" w:rsidR="004641C5" w:rsidRPr="004641C5" w:rsidRDefault="004641C5" w:rsidP="004641C5">
      <w:pPr>
        <w:bidi/>
        <w:jc w:val="both"/>
        <w:rPr>
          <w:rFonts w:cs="David" w:hint="cs"/>
          <w:rtl/>
        </w:rPr>
      </w:pPr>
      <w:r w:rsidRPr="004641C5">
        <w:rPr>
          <w:rFonts w:cs="David" w:hint="cs"/>
          <w:rtl/>
        </w:rPr>
        <w:tab/>
        <w:t xml:space="preserve">תודה, גברתי. אני חולק על דעתו של חבר הכנסת איתן, שתפקיד </w:t>
      </w:r>
      <w:smartTag w:uri="urn:schemas-microsoft-com:office:smarttags" w:element="PersonName">
        <w:r w:rsidRPr="004641C5">
          <w:rPr>
            <w:rFonts w:cs="David" w:hint="cs"/>
            <w:rtl/>
          </w:rPr>
          <w:t>ועדת הכנסת</w:t>
        </w:r>
      </w:smartTag>
      <w:r w:rsidRPr="004641C5">
        <w:rPr>
          <w:rFonts w:cs="David" w:hint="cs"/>
          <w:rtl/>
        </w:rPr>
        <w:t xml:space="preserve"> בהליך מסוג זה הוא לברר את העובדות. זה לא תפקידה של </w:t>
      </w:r>
      <w:smartTag w:uri="urn:schemas-microsoft-com:office:smarttags" w:element="PersonName">
        <w:r w:rsidRPr="004641C5">
          <w:rPr>
            <w:rFonts w:cs="David" w:hint="cs"/>
            <w:rtl/>
          </w:rPr>
          <w:t>ועדת הכנסת</w:t>
        </w:r>
      </w:smartTag>
      <w:r w:rsidRPr="004641C5">
        <w:rPr>
          <w:rFonts w:cs="David" w:hint="cs"/>
          <w:rtl/>
        </w:rPr>
        <w:t xml:space="preserve"> בשום הליך מעין שיפוטי שהיא מקיימת, וגם לא בהליך הזה. בירור העובדות זה דבר אשר מופקד בידי ערכאות שיפוטיות.</w:t>
      </w:r>
    </w:p>
    <w:p w14:paraId="48401582" w14:textId="77777777" w:rsidR="004641C5" w:rsidRPr="004641C5" w:rsidRDefault="004641C5" w:rsidP="004641C5">
      <w:pPr>
        <w:bidi/>
        <w:jc w:val="both"/>
        <w:rPr>
          <w:rFonts w:cs="David" w:hint="cs"/>
          <w:rtl/>
        </w:rPr>
      </w:pPr>
    </w:p>
    <w:p w14:paraId="5D85EC53" w14:textId="77777777" w:rsidR="004641C5" w:rsidRPr="004641C5" w:rsidRDefault="004641C5" w:rsidP="004641C5">
      <w:pPr>
        <w:bidi/>
        <w:ind w:firstLine="567"/>
        <w:jc w:val="both"/>
        <w:rPr>
          <w:rFonts w:cs="David" w:hint="cs"/>
          <w:rtl/>
        </w:rPr>
      </w:pPr>
      <w:r w:rsidRPr="004641C5">
        <w:rPr>
          <w:rFonts w:cs="David" w:hint="cs"/>
          <w:rtl/>
        </w:rPr>
        <w:t xml:space="preserve">הוועדה נשענת </w:t>
      </w:r>
      <w:r w:rsidRPr="004641C5">
        <w:rPr>
          <w:rFonts w:cs="David"/>
          <w:rtl/>
        </w:rPr>
        <w:t>–</w:t>
      </w:r>
      <w:r w:rsidRPr="004641C5">
        <w:rPr>
          <w:rFonts w:cs="David" w:hint="cs"/>
          <w:rtl/>
        </w:rPr>
        <w:t xml:space="preserve"> ולצורך זה, הודעת דובר משרד המשפטים מלמדת על כך שהוועדה נשענת על שיפוטו של היועץ המשפטי לממשלה, באשר לתשתית הראייתית, שהביאה אותו למסקנה מסוימת. והעובדה שהיועץ המשפטי לממשלה הגיע למסקנה מסוימת, היא מעלה את הנושא מחשדות הנחקרים על-ידי המשטרה </w:t>
      </w:r>
      <w:r w:rsidRPr="004641C5">
        <w:rPr>
          <w:rFonts w:cs="David"/>
          <w:rtl/>
        </w:rPr>
        <w:t>–</w:t>
      </w:r>
      <w:r w:rsidRPr="004641C5">
        <w:rPr>
          <w:rFonts w:cs="David" w:hint="cs"/>
          <w:rtl/>
        </w:rPr>
        <w:t xml:space="preserve"> כפי שהיה בשלב מסוים </w:t>
      </w:r>
      <w:r w:rsidRPr="004641C5">
        <w:rPr>
          <w:rFonts w:cs="David"/>
          <w:rtl/>
        </w:rPr>
        <w:t>–</w:t>
      </w:r>
      <w:r w:rsidRPr="004641C5">
        <w:rPr>
          <w:rFonts w:cs="David" w:hint="cs"/>
          <w:rtl/>
        </w:rPr>
        <w:t xml:space="preserve"> שלב נוסף לאחר שהתשתית הראייתית הזאת נבחנה במשך שלושה חודשים על-ידי היועץ המשפטי לממשלה, פרקליט המדינה ומשפטנים בכירים אחרים, שהגיעו למסקנות מסוימות.</w:t>
      </w:r>
    </w:p>
    <w:p w14:paraId="75C80CA8" w14:textId="77777777" w:rsidR="004641C5" w:rsidRPr="004641C5" w:rsidRDefault="004641C5" w:rsidP="004641C5">
      <w:pPr>
        <w:bidi/>
        <w:ind w:firstLine="567"/>
        <w:jc w:val="both"/>
        <w:rPr>
          <w:rFonts w:cs="David" w:hint="cs"/>
          <w:rtl/>
        </w:rPr>
      </w:pPr>
    </w:p>
    <w:p w14:paraId="169A8770" w14:textId="77777777" w:rsidR="004641C5" w:rsidRPr="004641C5" w:rsidRDefault="004641C5" w:rsidP="004641C5">
      <w:pPr>
        <w:bidi/>
        <w:ind w:firstLine="567"/>
        <w:jc w:val="both"/>
        <w:rPr>
          <w:rFonts w:cs="David" w:hint="cs"/>
          <w:rtl/>
        </w:rPr>
      </w:pPr>
      <w:r w:rsidRPr="004641C5">
        <w:rPr>
          <w:rFonts w:cs="David" w:hint="cs"/>
          <w:rtl/>
        </w:rPr>
        <w:t xml:space="preserve">אינני רוצה כאן להיכנס למה האופי של הליך השימוע, מכיוון שגם בנושא הזה לפי דעתי יש אי-הבנה. כל מי שיקרא את הנחיית היועץ המשפטי לממשלה בנושא שימוע </w:t>
      </w:r>
      <w:r w:rsidRPr="004641C5">
        <w:rPr>
          <w:rFonts w:cs="David"/>
          <w:rtl/>
        </w:rPr>
        <w:t>–</w:t>
      </w:r>
      <w:r w:rsidRPr="004641C5">
        <w:rPr>
          <w:rFonts w:cs="David" w:hint="cs"/>
          <w:rtl/>
        </w:rPr>
        <w:t xml:space="preserve"> ילמד ששימוע אינו מהווה מקום למסירת גרסאות חדשות ודברים הנוגעים לתשתית העובדתית, במובן הזה שהמקום שכל צד מביע את גרסתו הוא חקירת המשטרה.</w:t>
      </w:r>
    </w:p>
    <w:p w14:paraId="414A97A6" w14:textId="77777777" w:rsidR="004641C5" w:rsidRPr="004641C5" w:rsidRDefault="004641C5" w:rsidP="004641C5">
      <w:pPr>
        <w:bidi/>
        <w:ind w:firstLine="567"/>
        <w:jc w:val="both"/>
        <w:rPr>
          <w:rFonts w:cs="David" w:hint="cs"/>
          <w:rtl/>
        </w:rPr>
      </w:pPr>
    </w:p>
    <w:p w14:paraId="65A88B7A" w14:textId="77777777" w:rsidR="004641C5" w:rsidRPr="004641C5" w:rsidRDefault="004641C5" w:rsidP="004641C5">
      <w:pPr>
        <w:bidi/>
        <w:ind w:firstLine="567"/>
        <w:jc w:val="both"/>
        <w:rPr>
          <w:rFonts w:cs="David" w:hint="cs"/>
          <w:rtl/>
        </w:rPr>
      </w:pPr>
      <w:r w:rsidRPr="004641C5">
        <w:rPr>
          <w:rFonts w:cs="David" w:hint="cs"/>
          <w:rtl/>
        </w:rPr>
        <w:t xml:space="preserve">ולכן, לקביעה של היועץ המשפטי לממשלה </w:t>
      </w:r>
      <w:r w:rsidRPr="004641C5">
        <w:rPr>
          <w:rFonts w:cs="David"/>
          <w:rtl/>
        </w:rPr>
        <w:t>–</w:t>
      </w:r>
      <w:r w:rsidRPr="004641C5">
        <w:rPr>
          <w:rFonts w:cs="David" w:hint="cs"/>
          <w:rtl/>
        </w:rPr>
        <w:t xml:space="preserve"> שכמובן היא כפופה לשינויים כאלה ואחרים- יש משמעות רבה מאוד בשלב הזה, עוד בטרם הגשת כתב האישום. </w:t>
      </w:r>
    </w:p>
    <w:p w14:paraId="0DFBAECD" w14:textId="77777777" w:rsidR="004641C5" w:rsidRPr="004641C5" w:rsidRDefault="004641C5" w:rsidP="004641C5">
      <w:pPr>
        <w:bidi/>
        <w:ind w:firstLine="567"/>
        <w:jc w:val="both"/>
        <w:rPr>
          <w:rFonts w:cs="David" w:hint="cs"/>
          <w:rtl/>
        </w:rPr>
      </w:pPr>
    </w:p>
    <w:p w14:paraId="0B6D9C08" w14:textId="77777777" w:rsidR="004641C5" w:rsidRPr="004641C5" w:rsidRDefault="004641C5" w:rsidP="004641C5">
      <w:pPr>
        <w:bidi/>
        <w:ind w:firstLine="567"/>
        <w:jc w:val="both"/>
        <w:rPr>
          <w:rFonts w:cs="David" w:hint="cs"/>
          <w:rtl/>
        </w:rPr>
      </w:pPr>
      <w:r w:rsidRPr="004641C5">
        <w:rPr>
          <w:rFonts w:cs="David" w:hint="cs"/>
          <w:rtl/>
        </w:rPr>
        <w:t>זאת תשתית ברמה של מה שנקרא ראיה מנהלית. זאת לא אמורה להיות תשתית של הוכחה מעל לכל ספק סביר, וראיה מינהלית היא בהחלט דבר אשר הוא מספק - - -</w:t>
      </w:r>
    </w:p>
    <w:p w14:paraId="0707A32B" w14:textId="77777777" w:rsidR="004641C5" w:rsidRPr="004641C5" w:rsidRDefault="004641C5" w:rsidP="004641C5">
      <w:pPr>
        <w:bidi/>
        <w:ind w:firstLine="567"/>
        <w:jc w:val="both"/>
        <w:rPr>
          <w:rFonts w:cs="David" w:hint="cs"/>
          <w:rtl/>
        </w:rPr>
      </w:pPr>
    </w:p>
    <w:p w14:paraId="4B0B6E4E" w14:textId="77777777" w:rsidR="004641C5" w:rsidRPr="004641C5" w:rsidRDefault="004641C5" w:rsidP="004641C5">
      <w:pPr>
        <w:bidi/>
        <w:ind w:firstLine="567"/>
        <w:jc w:val="both"/>
        <w:rPr>
          <w:rFonts w:cs="David" w:hint="cs"/>
          <w:rtl/>
        </w:rPr>
      </w:pPr>
      <w:r w:rsidRPr="004641C5">
        <w:rPr>
          <w:rFonts w:cs="David" w:hint="cs"/>
          <w:rtl/>
        </w:rPr>
        <w:t xml:space="preserve">אני רוצה לומר יתרה מזאת. אנחנו היום נמצאים במקרה בשבוע אשר בו, הרבה לפני שהגענו לשלב שבו הגיעה התביעה בעניינו של הנשיא </w:t>
      </w:r>
      <w:r w:rsidRPr="004641C5">
        <w:rPr>
          <w:rFonts w:cs="David"/>
          <w:rtl/>
        </w:rPr>
        <w:t>–</w:t>
      </w:r>
      <w:r w:rsidRPr="004641C5">
        <w:rPr>
          <w:rFonts w:cs="David" w:hint="cs"/>
          <w:rtl/>
        </w:rPr>
        <w:t xml:space="preserve"> בעניינו של נציב מס הכנסה, באים ואומרים לו: אדוני, אתה עדיין בשלב של חקירת משטרה; אתה תתפטר מתפקידך, או שתפוטר.</w:t>
      </w:r>
    </w:p>
    <w:p w14:paraId="10937D55" w14:textId="77777777" w:rsidR="004641C5" w:rsidRPr="004641C5" w:rsidRDefault="004641C5" w:rsidP="004641C5">
      <w:pPr>
        <w:bidi/>
        <w:ind w:firstLine="567"/>
        <w:jc w:val="both"/>
        <w:rPr>
          <w:rFonts w:cs="David" w:hint="cs"/>
          <w:rtl/>
        </w:rPr>
      </w:pPr>
    </w:p>
    <w:p w14:paraId="053BD4F0" w14:textId="77777777" w:rsidR="004641C5" w:rsidRPr="004641C5" w:rsidRDefault="004641C5" w:rsidP="004641C5">
      <w:pPr>
        <w:bidi/>
        <w:ind w:firstLine="567"/>
        <w:jc w:val="both"/>
        <w:rPr>
          <w:rFonts w:cs="David" w:hint="cs"/>
          <w:rtl/>
        </w:rPr>
      </w:pPr>
      <w:r w:rsidRPr="004641C5">
        <w:rPr>
          <w:rFonts w:cs="David" w:hint="cs"/>
          <w:rtl/>
        </w:rPr>
        <w:t xml:space="preserve">זאת אומרת, לבוא וליצור רושם כאילו בשלב המאוד מתקדם שבו הגיע ההליך בעניינו של הנשיא, יש חריגה לחומרה בהליך שהיום הכנסת מקיימת, זה ממש לא מצב הדברים. </w:t>
      </w:r>
    </w:p>
    <w:p w14:paraId="6364B15C"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rtl/>
        </w:rPr>
        <w:tab/>
        <w:t>אני חושב שהיועץ המשפטי לממשלה צריך להיות מוזמן על-ידי הוועדה. לעניין זה, אגב, ברור שעדיף שהיועץ יבוא, אבל אין נפקא מינה אם יבוא בא-כוחו. בא-כוח היועץ המשפטי לממשלה זה מונח שגור בחוק ובהנחיות היועץ המשפטי לממשלה, ובא-כוח היועץ המשפטי לממשלה מייצג את היועץ המשפטי לממשלה בפני בית-המשפט העליון בשבתו לבג"ץ, בתיקים החוקתיים הכי חשובים, מבלי שהיועץ המשפטי לממשלה עצמו נדרש להגיע. כמובן, שעדיף שהיועץ המשפטי יופיע.</w:t>
      </w:r>
    </w:p>
    <w:p w14:paraId="28F4FCC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992166A" w14:textId="77777777" w:rsidR="004641C5" w:rsidRPr="004641C5" w:rsidRDefault="004641C5" w:rsidP="004641C5">
      <w:pPr>
        <w:bidi/>
        <w:jc w:val="both"/>
        <w:rPr>
          <w:rFonts w:cs="David" w:hint="cs"/>
          <w:rtl/>
        </w:rPr>
      </w:pPr>
    </w:p>
    <w:p w14:paraId="5472BC38" w14:textId="77777777" w:rsidR="004641C5" w:rsidRPr="004641C5" w:rsidRDefault="004641C5" w:rsidP="004641C5">
      <w:pPr>
        <w:bidi/>
        <w:ind w:firstLine="567"/>
        <w:jc w:val="both"/>
        <w:rPr>
          <w:rFonts w:cs="David" w:hint="cs"/>
          <w:rtl/>
        </w:rPr>
      </w:pPr>
      <w:r w:rsidRPr="004641C5">
        <w:rPr>
          <w:rFonts w:cs="David" w:hint="cs"/>
          <w:rtl/>
        </w:rPr>
        <w:t>אתה זוכר באיזושהי בקשת חסינות - - -</w:t>
      </w:r>
    </w:p>
    <w:p w14:paraId="50AB96C5"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קריאות:</w:t>
      </w:r>
    </w:p>
    <w:p w14:paraId="61C3E904" w14:textId="77777777" w:rsidR="004641C5" w:rsidRPr="004641C5" w:rsidRDefault="004641C5" w:rsidP="004641C5">
      <w:pPr>
        <w:bidi/>
        <w:ind w:firstLine="567"/>
        <w:jc w:val="both"/>
        <w:rPr>
          <w:rFonts w:cs="David" w:hint="cs"/>
          <w:rtl/>
        </w:rPr>
      </w:pPr>
    </w:p>
    <w:p w14:paraId="33CF3C69" w14:textId="77777777" w:rsidR="004641C5" w:rsidRPr="004641C5" w:rsidRDefault="004641C5" w:rsidP="004641C5">
      <w:pPr>
        <w:bidi/>
        <w:ind w:firstLine="567"/>
        <w:jc w:val="both"/>
        <w:rPr>
          <w:rFonts w:cs="David" w:hint="cs"/>
          <w:rtl/>
        </w:rPr>
      </w:pPr>
      <w:r w:rsidRPr="004641C5">
        <w:rPr>
          <w:rFonts w:cs="David" w:hint="cs"/>
          <w:rtl/>
        </w:rPr>
        <w:t>- - -</w:t>
      </w:r>
    </w:p>
    <w:p w14:paraId="304D4896"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1FE65E10" w14:textId="77777777" w:rsidR="004641C5" w:rsidRPr="004641C5" w:rsidRDefault="004641C5" w:rsidP="004641C5">
      <w:pPr>
        <w:bidi/>
        <w:jc w:val="both"/>
        <w:rPr>
          <w:rFonts w:cs="David" w:hint="cs"/>
          <w:u w:val="single"/>
          <w:rtl/>
        </w:rPr>
      </w:pPr>
    </w:p>
    <w:p w14:paraId="63B34ECC" w14:textId="77777777" w:rsidR="004641C5" w:rsidRPr="004641C5" w:rsidRDefault="004641C5" w:rsidP="004641C5">
      <w:pPr>
        <w:bidi/>
        <w:ind w:firstLine="567"/>
        <w:jc w:val="both"/>
        <w:rPr>
          <w:rFonts w:cs="David" w:hint="cs"/>
          <w:rtl/>
        </w:rPr>
      </w:pPr>
      <w:r w:rsidRPr="004641C5">
        <w:rPr>
          <w:rFonts w:cs="David" w:hint="cs"/>
          <w:rtl/>
        </w:rPr>
        <w:t>אני לא הפרעתי לך, למרות שלא הסכמתי לא עם הדברים, לא עם התוכן שלהם, ובחלקים גם לא עם הסגנון.</w:t>
      </w:r>
    </w:p>
    <w:p w14:paraId="70E2D0C8" w14:textId="77777777" w:rsidR="004641C5" w:rsidRPr="004641C5" w:rsidRDefault="004641C5" w:rsidP="004641C5">
      <w:pPr>
        <w:bidi/>
        <w:ind w:firstLine="567"/>
        <w:jc w:val="both"/>
        <w:rPr>
          <w:rFonts w:cs="David" w:hint="cs"/>
          <w:rtl/>
        </w:rPr>
      </w:pPr>
    </w:p>
    <w:p w14:paraId="48707F58" w14:textId="77777777" w:rsidR="004641C5" w:rsidRPr="004641C5" w:rsidRDefault="004641C5" w:rsidP="004641C5">
      <w:pPr>
        <w:bidi/>
        <w:ind w:firstLine="567"/>
        <w:jc w:val="both"/>
        <w:rPr>
          <w:rFonts w:cs="David" w:hint="cs"/>
          <w:rtl/>
        </w:rPr>
      </w:pPr>
      <w:smartTag w:uri="urn:schemas-microsoft-com:office:smarttags" w:element="PersonName">
        <w:r w:rsidRPr="004641C5">
          <w:rPr>
            <w:rFonts w:cs="David" w:hint="cs"/>
            <w:rtl/>
          </w:rPr>
          <w:t>ועדת הכנסת</w:t>
        </w:r>
      </w:smartTag>
      <w:r w:rsidRPr="004641C5">
        <w:rPr>
          <w:rFonts w:cs="David" w:hint="cs"/>
          <w:rtl/>
        </w:rPr>
        <w:t xml:space="preserve"> - נקבע בנוהל שהיא רשאית להזמין לדיון את היועץ המשפטי לממשלה רק מסיבה אחת. אנחנו קבענו נוהל לא למקרה אחד, אלא קבענו נוהל שיעמוד גם לעתיד. יכול להיות מקרה שהתשתית להליך הדחה היא לא תשתית כל כך מוצקה שנשענת על הליך פלילי שנמצא בשלב מתקדם, אלא על התנהגות שאינה הולמת במקרים פחותים, שלא מתבססים על חקירה פלילית, ובמקרה כזה אין צורך לשמוע את היועץ המשפטי לממשלה. </w:t>
      </w:r>
    </w:p>
    <w:p w14:paraId="1ED22205" w14:textId="77777777" w:rsidR="004641C5" w:rsidRPr="004641C5" w:rsidRDefault="004641C5" w:rsidP="004641C5">
      <w:pPr>
        <w:bidi/>
        <w:ind w:firstLine="567"/>
        <w:jc w:val="both"/>
        <w:rPr>
          <w:rFonts w:cs="David" w:hint="cs"/>
          <w:rtl/>
        </w:rPr>
      </w:pPr>
    </w:p>
    <w:p w14:paraId="7E6FE57E" w14:textId="77777777" w:rsidR="004641C5" w:rsidRPr="004641C5" w:rsidRDefault="004641C5" w:rsidP="004641C5">
      <w:pPr>
        <w:bidi/>
        <w:jc w:val="both"/>
        <w:rPr>
          <w:rFonts w:cs="David" w:hint="cs"/>
          <w:rtl/>
        </w:rPr>
      </w:pPr>
      <w:r w:rsidRPr="004641C5">
        <w:rPr>
          <w:rFonts w:cs="David" w:hint="cs"/>
          <w:u w:val="single"/>
          <w:rtl/>
        </w:rPr>
        <w:t>מיכאל איתן:</w:t>
      </w:r>
    </w:p>
    <w:p w14:paraId="25C3FE26" w14:textId="77777777" w:rsidR="004641C5" w:rsidRPr="004641C5" w:rsidRDefault="004641C5" w:rsidP="004641C5">
      <w:pPr>
        <w:bidi/>
        <w:jc w:val="both"/>
        <w:rPr>
          <w:rFonts w:cs="David" w:hint="cs"/>
          <w:rtl/>
        </w:rPr>
      </w:pPr>
    </w:p>
    <w:p w14:paraId="6AF9B684" w14:textId="77777777" w:rsidR="004641C5" w:rsidRPr="004641C5" w:rsidRDefault="004641C5" w:rsidP="004641C5">
      <w:pPr>
        <w:bidi/>
        <w:jc w:val="both"/>
        <w:rPr>
          <w:rFonts w:cs="David" w:hint="cs"/>
          <w:rtl/>
        </w:rPr>
      </w:pPr>
      <w:r w:rsidRPr="004641C5">
        <w:rPr>
          <w:rFonts w:cs="David" w:hint="cs"/>
          <w:rtl/>
        </w:rPr>
        <w:tab/>
        <w:t xml:space="preserve">מספיק הודעת דובר - - -   לא יאומן. </w:t>
      </w:r>
    </w:p>
    <w:p w14:paraId="08DBE76F"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774A3C00" w14:textId="77777777" w:rsidR="004641C5" w:rsidRPr="004641C5" w:rsidRDefault="004641C5" w:rsidP="004641C5">
      <w:pPr>
        <w:bidi/>
        <w:jc w:val="both"/>
        <w:rPr>
          <w:rFonts w:cs="David" w:hint="cs"/>
          <w:u w:val="single"/>
          <w:rtl/>
        </w:rPr>
      </w:pPr>
    </w:p>
    <w:p w14:paraId="75ECD26B" w14:textId="77777777" w:rsidR="004641C5" w:rsidRPr="004641C5" w:rsidRDefault="004641C5" w:rsidP="004641C5">
      <w:pPr>
        <w:bidi/>
        <w:jc w:val="both"/>
        <w:rPr>
          <w:rFonts w:cs="David" w:hint="cs"/>
          <w:rtl/>
        </w:rPr>
      </w:pPr>
      <w:r w:rsidRPr="004641C5">
        <w:rPr>
          <w:rFonts w:cs="David" w:hint="cs"/>
          <w:rtl/>
        </w:rPr>
        <w:tab/>
        <w:t xml:space="preserve">אבל בהחלט, מה שאנחנו צריכים לדעת מהיועץ המשפטי לממשלה זה קיום היקף החשדות, חומרת העבירות, התהליך שעבר היועץ המשפטי לממשלה מבחינת חומר הראיות, בדיווח לוועדה ולא בבחינת ויכוח על אותה תשתית ראייתית, דהיינו מה שנקרא כאן בירור העובדות. </w:t>
      </w:r>
    </w:p>
    <w:p w14:paraId="19514DF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F295A71" w14:textId="77777777" w:rsidR="004641C5" w:rsidRPr="004641C5" w:rsidRDefault="004641C5" w:rsidP="004641C5">
      <w:pPr>
        <w:bidi/>
        <w:jc w:val="both"/>
        <w:rPr>
          <w:rFonts w:cs="David" w:hint="cs"/>
          <w:rtl/>
        </w:rPr>
      </w:pPr>
    </w:p>
    <w:p w14:paraId="507F8D19" w14:textId="77777777" w:rsidR="004641C5" w:rsidRPr="004641C5" w:rsidRDefault="004641C5" w:rsidP="004641C5">
      <w:pPr>
        <w:bidi/>
        <w:jc w:val="both"/>
        <w:rPr>
          <w:rFonts w:cs="David" w:hint="cs"/>
          <w:rtl/>
        </w:rPr>
      </w:pPr>
      <w:r w:rsidRPr="004641C5">
        <w:rPr>
          <w:rFonts w:cs="David" w:hint="cs"/>
          <w:rtl/>
        </w:rPr>
        <w:tab/>
        <w:t xml:space="preserve"> אז לא צריך להזמין גם את קצב, אם כך. </w:t>
      </w:r>
    </w:p>
    <w:p w14:paraId="4854CF13" w14:textId="77777777" w:rsidR="004641C5" w:rsidRPr="004641C5" w:rsidRDefault="004641C5" w:rsidP="004641C5">
      <w:pPr>
        <w:bidi/>
        <w:jc w:val="both"/>
        <w:rPr>
          <w:rFonts w:cs="David" w:hint="cs"/>
          <w:rtl/>
        </w:rPr>
      </w:pPr>
    </w:p>
    <w:p w14:paraId="7898E151" w14:textId="77777777" w:rsidR="004641C5" w:rsidRPr="004641C5" w:rsidRDefault="004641C5" w:rsidP="004641C5">
      <w:pPr>
        <w:bidi/>
        <w:jc w:val="both"/>
        <w:rPr>
          <w:rFonts w:cs="David" w:hint="cs"/>
          <w:rtl/>
        </w:rPr>
      </w:pPr>
      <w:r w:rsidRPr="004641C5">
        <w:rPr>
          <w:rFonts w:cs="David" w:hint="cs"/>
          <w:u w:val="single"/>
          <w:rtl/>
        </w:rPr>
        <w:t>קריאות:</w:t>
      </w:r>
    </w:p>
    <w:p w14:paraId="1C08E354" w14:textId="77777777" w:rsidR="004641C5" w:rsidRPr="004641C5" w:rsidRDefault="004641C5" w:rsidP="004641C5">
      <w:pPr>
        <w:bidi/>
        <w:jc w:val="both"/>
        <w:rPr>
          <w:rFonts w:cs="David" w:hint="cs"/>
          <w:rtl/>
        </w:rPr>
      </w:pPr>
    </w:p>
    <w:p w14:paraId="1C05CD95" w14:textId="77777777" w:rsidR="004641C5" w:rsidRPr="004641C5" w:rsidRDefault="004641C5" w:rsidP="004641C5">
      <w:pPr>
        <w:bidi/>
        <w:ind w:firstLine="567"/>
        <w:jc w:val="both"/>
        <w:rPr>
          <w:rFonts w:cs="David" w:hint="cs"/>
          <w:rtl/>
        </w:rPr>
      </w:pPr>
      <w:r w:rsidRPr="004641C5">
        <w:rPr>
          <w:rFonts w:cs="David" w:hint="cs"/>
          <w:rtl/>
        </w:rPr>
        <w:t>- - -</w:t>
      </w:r>
    </w:p>
    <w:p w14:paraId="25AC8C38" w14:textId="77777777" w:rsidR="004641C5" w:rsidRPr="004641C5" w:rsidRDefault="004641C5" w:rsidP="004641C5">
      <w:pPr>
        <w:bidi/>
        <w:ind w:firstLine="567"/>
        <w:jc w:val="both"/>
        <w:rPr>
          <w:rFonts w:cs="David" w:hint="cs"/>
          <w:u w:val="single"/>
          <w:rtl/>
        </w:rPr>
      </w:pPr>
      <w:r w:rsidRPr="004641C5">
        <w:rPr>
          <w:rFonts w:cs="David"/>
          <w:rtl/>
        </w:rPr>
        <w:br/>
      </w:r>
      <w:r w:rsidRPr="004641C5">
        <w:rPr>
          <w:rFonts w:cs="David" w:hint="cs"/>
          <w:u w:val="single"/>
          <w:rtl/>
        </w:rPr>
        <w:t>גדעון סער:</w:t>
      </w:r>
    </w:p>
    <w:p w14:paraId="678C17EF" w14:textId="77777777" w:rsidR="004641C5" w:rsidRPr="004641C5" w:rsidRDefault="004641C5" w:rsidP="004641C5">
      <w:pPr>
        <w:bidi/>
        <w:jc w:val="both"/>
        <w:rPr>
          <w:rFonts w:cs="David" w:hint="cs"/>
          <w:u w:val="single"/>
          <w:rtl/>
        </w:rPr>
      </w:pPr>
    </w:p>
    <w:p w14:paraId="047F12A1" w14:textId="77777777" w:rsidR="004641C5" w:rsidRPr="004641C5" w:rsidRDefault="004641C5" w:rsidP="004641C5">
      <w:pPr>
        <w:bidi/>
        <w:jc w:val="both"/>
        <w:rPr>
          <w:rFonts w:cs="David" w:hint="cs"/>
          <w:rtl/>
        </w:rPr>
      </w:pPr>
      <w:r w:rsidRPr="004641C5">
        <w:rPr>
          <w:rFonts w:cs="David" w:hint="cs"/>
          <w:rtl/>
        </w:rPr>
        <w:tab/>
        <w:t xml:space="preserve">לכן,  אני חושב שהיועץ המשפטי לממשלה </w:t>
      </w:r>
      <w:r w:rsidRPr="004641C5">
        <w:rPr>
          <w:rFonts w:cs="David"/>
          <w:rtl/>
        </w:rPr>
        <w:t>–</w:t>
      </w:r>
      <w:r w:rsidRPr="004641C5">
        <w:rPr>
          <w:rFonts w:cs="David" w:hint="cs"/>
          <w:rtl/>
        </w:rPr>
        <w:t xml:space="preserve"> ברמה הפורמלית </w:t>
      </w:r>
      <w:r w:rsidRPr="004641C5">
        <w:rPr>
          <w:rFonts w:cs="David"/>
          <w:rtl/>
        </w:rPr>
        <w:t>–</w:t>
      </w:r>
      <w:r w:rsidRPr="004641C5">
        <w:rPr>
          <w:rFonts w:cs="David" w:hint="cs"/>
          <w:rtl/>
        </w:rPr>
        <w:t xml:space="preserve"> צריך למסור על אותם דברים </w:t>
      </w:r>
      <w:r w:rsidRPr="004641C5">
        <w:rPr>
          <w:rFonts w:cs="David"/>
          <w:rtl/>
        </w:rPr>
        <w:t>–</w:t>
      </w:r>
      <w:r w:rsidRPr="004641C5">
        <w:rPr>
          <w:rFonts w:cs="David" w:hint="cs"/>
          <w:rtl/>
        </w:rPr>
        <w:t xml:space="preserve"> אשר אנחנו יודעים אותם גם היום.</w:t>
      </w:r>
    </w:p>
    <w:p w14:paraId="19FA660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362A1070" w14:textId="77777777" w:rsidR="004641C5" w:rsidRPr="004641C5" w:rsidRDefault="004641C5" w:rsidP="004641C5">
      <w:pPr>
        <w:bidi/>
        <w:jc w:val="both"/>
        <w:rPr>
          <w:rFonts w:cs="David" w:hint="cs"/>
          <w:rtl/>
        </w:rPr>
      </w:pPr>
    </w:p>
    <w:p w14:paraId="06C55B01" w14:textId="77777777" w:rsidR="004641C5" w:rsidRPr="004641C5" w:rsidRDefault="004641C5" w:rsidP="004641C5">
      <w:pPr>
        <w:bidi/>
        <w:jc w:val="both"/>
        <w:rPr>
          <w:rFonts w:cs="David" w:hint="cs"/>
          <w:rtl/>
        </w:rPr>
      </w:pPr>
      <w:r w:rsidRPr="004641C5">
        <w:rPr>
          <w:rFonts w:cs="David" w:hint="cs"/>
          <w:rtl/>
        </w:rPr>
        <w:tab/>
        <w:t xml:space="preserve"> מהתקשורת. </w:t>
      </w:r>
    </w:p>
    <w:p w14:paraId="5C40DF52"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3FC44234" w14:textId="77777777" w:rsidR="004641C5" w:rsidRPr="004641C5" w:rsidRDefault="004641C5" w:rsidP="004641C5">
      <w:pPr>
        <w:bidi/>
        <w:jc w:val="both"/>
        <w:rPr>
          <w:rFonts w:cs="David" w:hint="cs"/>
          <w:u w:val="single"/>
          <w:rtl/>
        </w:rPr>
      </w:pPr>
    </w:p>
    <w:p w14:paraId="672C9091" w14:textId="77777777" w:rsidR="004641C5" w:rsidRPr="004641C5" w:rsidRDefault="004641C5" w:rsidP="004641C5">
      <w:pPr>
        <w:bidi/>
        <w:jc w:val="both"/>
        <w:rPr>
          <w:rFonts w:cs="David" w:hint="cs"/>
          <w:rtl/>
        </w:rPr>
      </w:pPr>
      <w:r w:rsidRPr="004641C5">
        <w:rPr>
          <w:rFonts w:cs="David" w:hint="cs"/>
          <w:rtl/>
        </w:rPr>
        <w:tab/>
        <w:t xml:space="preserve"> אבל, ללא ספק, זה בהחלט רצוי שהוא יופיע פה. </w:t>
      </w:r>
    </w:p>
    <w:p w14:paraId="33B2F60D" w14:textId="77777777" w:rsidR="004641C5" w:rsidRPr="004641C5" w:rsidRDefault="004641C5" w:rsidP="004641C5">
      <w:pPr>
        <w:bidi/>
        <w:jc w:val="both"/>
        <w:rPr>
          <w:rFonts w:cs="David" w:hint="cs"/>
          <w:rtl/>
        </w:rPr>
      </w:pPr>
    </w:p>
    <w:p w14:paraId="73960F5C" w14:textId="77777777" w:rsidR="004641C5" w:rsidRPr="004641C5" w:rsidRDefault="004641C5" w:rsidP="004641C5">
      <w:pPr>
        <w:bidi/>
        <w:jc w:val="both"/>
        <w:rPr>
          <w:rFonts w:cs="David" w:hint="cs"/>
          <w:rtl/>
        </w:rPr>
      </w:pPr>
      <w:r w:rsidRPr="004641C5">
        <w:rPr>
          <w:rFonts w:cs="David" w:hint="cs"/>
          <w:u w:val="single"/>
          <w:rtl/>
        </w:rPr>
        <w:t>נסים זאב:</w:t>
      </w:r>
    </w:p>
    <w:p w14:paraId="5ED836EE" w14:textId="77777777" w:rsidR="004641C5" w:rsidRPr="004641C5" w:rsidRDefault="004641C5" w:rsidP="004641C5">
      <w:pPr>
        <w:bidi/>
        <w:jc w:val="both"/>
        <w:rPr>
          <w:rFonts w:cs="David" w:hint="cs"/>
          <w:rtl/>
        </w:rPr>
      </w:pPr>
    </w:p>
    <w:p w14:paraId="27C021B4" w14:textId="77777777" w:rsidR="004641C5" w:rsidRPr="004641C5" w:rsidRDefault="004641C5" w:rsidP="004641C5">
      <w:pPr>
        <w:bidi/>
        <w:jc w:val="both"/>
        <w:rPr>
          <w:rFonts w:cs="David" w:hint="cs"/>
          <w:rtl/>
        </w:rPr>
      </w:pPr>
      <w:r w:rsidRPr="004641C5">
        <w:rPr>
          <w:rFonts w:cs="David" w:hint="cs"/>
          <w:rtl/>
        </w:rPr>
        <w:tab/>
        <w:t xml:space="preserve"> אפשר להזמין גם את המתלוננות לכאן?...</w:t>
      </w:r>
    </w:p>
    <w:p w14:paraId="10D9B6AF"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0B420536" w14:textId="77777777" w:rsidR="004641C5" w:rsidRPr="004641C5" w:rsidRDefault="004641C5" w:rsidP="004641C5">
      <w:pPr>
        <w:bidi/>
        <w:jc w:val="both"/>
        <w:rPr>
          <w:rFonts w:cs="David" w:hint="cs"/>
          <w:u w:val="single"/>
          <w:rtl/>
        </w:rPr>
      </w:pPr>
    </w:p>
    <w:p w14:paraId="7ECE8D7A" w14:textId="77777777" w:rsidR="004641C5" w:rsidRPr="004641C5" w:rsidRDefault="004641C5" w:rsidP="004641C5">
      <w:pPr>
        <w:bidi/>
        <w:ind w:firstLine="567"/>
        <w:jc w:val="both"/>
        <w:rPr>
          <w:rFonts w:cs="David" w:hint="cs"/>
          <w:rtl/>
        </w:rPr>
      </w:pPr>
      <w:r w:rsidRPr="004641C5">
        <w:rPr>
          <w:rFonts w:cs="David" w:hint="cs"/>
          <w:rtl/>
        </w:rPr>
        <w:t>אינני חושב שו</w:t>
      </w:r>
      <w:smartTag w:uri="urn:schemas-microsoft-com:office:smarttags" w:element="PersonName">
        <w:r w:rsidRPr="004641C5">
          <w:rPr>
            <w:rFonts w:cs="David" w:hint="cs"/>
            <w:rtl/>
          </w:rPr>
          <w:t>ועדת הכנסת</w:t>
        </w:r>
      </w:smartTag>
      <w:r w:rsidRPr="004641C5">
        <w:rPr>
          <w:rFonts w:cs="David" w:hint="cs"/>
          <w:rtl/>
        </w:rPr>
        <w:t xml:space="preserve"> בהליך הזה יכולה להיות כר לוויכוח על חומר הראיות מפני שחומר הראיות לא היה ולא יהיה בפניה. </w:t>
      </w:r>
    </w:p>
    <w:p w14:paraId="55168F9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5D902B1D" w14:textId="77777777" w:rsidR="004641C5" w:rsidRPr="004641C5" w:rsidRDefault="004641C5" w:rsidP="004641C5">
      <w:pPr>
        <w:bidi/>
        <w:jc w:val="both"/>
        <w:rPr>
          <w:rFonts w:cs="David" w:hint="cs"/>
          <w:rtl/>
        </w:rPr>
      </w:pPr>
    </w:p>
    <w:p w14:paraId="7ED2D066" w14:textId="77777777" w:rsidR="004641C5" w:rsidRPr="004641C5" w:rsidRDefault="004641C5" w:rsidP="004641C5">
      <w:pPr>
        <w:bidi/>
        <w:ind w:firstLine="567"/>
        <w:jc w:val="both"/>
        <w:rPr>
          <w:rFonts w:cs="David" w:hint="cs"/>
          <w:rtl/>
        </w:rPr>
      </w:pPr>
      <w:r w:rsidRPr="004641C5">
        <w:rPr>
          <w:rFonts w:cs="David" w:hint="cs"/>
          <w:rtl/>
        </w:rPr>
        <w:t>אני מודה לך. חבר הכנסת דוד רותם, בבקשה.</w:t>
      </w:r>
    </w:p>
    <w:p w14:paraId="7891C33A"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דוד רותם:</w:t>
      </w:r>
    </w:p>
    <w:p w14:paraId="0AFB70C0" w14:textId="77777777" w:rsidR="004641C5" w:rsidRPr="004641C5" w:rsidRDefault="004641C5" w:rsidP="004641C5">
      <w:pPr>
        <w:bidi/>
        <w:ind w:firstLine="567"/>
        <w:jc w:val="both"/>
        <w:rPr>
          <w:rFonts w:cs="David" w:hint="cs"/>
          <w:rtl/>
        </w:rPr>
      </w:pPr>
    </w:p>
    <w:p w14:paraId="6B211FC8" w14:textId="77777777" w:rsidR="004641C5" w:rsidRPr="004641C5" w:rsidRDefault="004641C5" w:rsidP="004641C5">
      <w:pPr>
        <w:bidi/>
        <w:ind w:firstLine="567"/>
        <w:jc w:val="both"/>
        <w:rPr>
          <w:rFonts w:cs="David" w:hint="cs"/>
          <w:rtl/>
        </w:rPr>
      </w:pPr>
      <w:r w:rsidRPr="004641C5">
        <w:rPr>
          <w:rFonts w:cs="David" w:hint="cs"/>
          <w:rtl/>
        </w:rPr>
        <w:t xml:space="preserve">אני רוצה גם לחלוק על הדברים שאמר חבר הכנסת איתן. זה לא הליך "לינצ'אי"; זה הליך הגון. היו פה ויכוחים קשים לגבי הנוהל הזה, אבל בסופו של דבר זה נוהל שמאפשר לנשיא להתגונן בפני הקובלנה, וזה מה שצריך לעשות. </w:t>
      </w:r>
    </w:p>
    <w:p w14:paraId="70CD3809" w14:textId="77777777" w:rsidR="004641C5" w:rsidRPr="004641C5" w:rsidRDefault="004641C5" w:rsidP="004641C5">
      <w:pPr>
        <w:bidi/>
        <w:ind w:firstLine="567"/>
        <w:jc w:val="both"/>
        <w:rPr>
          <w:rFonts w:cs="David" w:hint="cs"/>
          <w:rtl/>
        </w:rPr>
      </w:pPr>
    </w:p>
    <w:p w14:paraId="0BEB9F31" w14:textId="77777777" w:rsidR="004641C5" w:rsidRPr="004641C5" w:rsidRDefault="004641C5" w:rsidP="004641C5">
      <w:pPr>
        <w:bidi/>
        <w:ind w:firstLine="567"/>
        <w:jc w:val="both"/>
        <w:rPr>
          <w:rFonts w:cs="David" w:hint="cs"/>
          <w:rtl/>
        </w:rPr>
      </w:pPr>
      <w:r w:rsidRPr="004641C5">
        <w:rPr>
          <w:rFonts w:cs="David" w:hint="cs"/>
          <w:rtl/>
        </w:rPr>
        <w:t>אף אחד עוד לא החליט פה מה הוא יצביע ואיך הוא יחליט, אבל לנשיא יש - - -</w:t>
      </w:r>
    </w:p>
    <w:p w14:paraId="6946E04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F162C6D" w14:textId="77777777" w:rsidR="004641C5" w:rsidRPr="004641C5" w:rsidRDefault="004641C5" w:rsidP="004641C5">
      <w:pPr>
        <w:bidi/>
        <w:jc w:val="both"/>
        <w:rPr>
          <w:rFonts w:cs="David" w:hint="cs"/>
          <w:rtl/>
        </w:rPr>
      </w:pPr>
    </w:p>
    <w:p w14:paraId="70B33360" w14:textId="77777777" w:rsidR="004641C5" w:rsidRPr="004641C5" w:rsidRDefault="004641C5" w:rsidP="004641C5">
      <w:pPr>
        <w:bidi/>
        <w:ind w:firstLine="567"/>
        <w:jc w:val="both"/>
        <w:rPr>
          <w:rFonts w:cs="David" w:hint="cs"/>
          <w:rtl/>
        </w:rPr>
      </w:pPr>
      <w:r w:rsidRPr="004641C5">
        <w:rPr>
          <w:rFonts w:cs="David" w:hint="cs"/>
          <w:rtl/>
        </w:rPr>
        <w:t xml:space="preserve">אתה בטוח? </w:t>
      </w:r>
    </w:p>
    <w:p w14:paraId="25C6EBA7"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דוד רותם:</w:t>
      </w:r>
    </w:p>
    <w:p w14:paraId="5B4B3038" w14:textId="77777777" w:rsidR="004641C5" w:rsidRPr="004641C5" w:rsidRDefault="004641C5" w:rsidP="004641C5">
      <w:pPr>
        <w:bidi/>
        <w:ind w:firstLine="567"/>
        <w:jc w:val="both"/>
        <w:rPr>
          <w:rFonts w:cs="David" w:hint="cs"/>
          <w:rtl/>
        </w:rPr>
      </w:pPr>
    </w:p>
    <w:p w14:paraId="6E85CA47" w14:textId="77777777" w:rsidR="004641C5" w:rsidRPr="004641C5" w:rsidRDefault="004641C5" w:rsidP="004641C5">
      <w:pPr>
        <w:bidi/>
        <w:ind w:firstLine="567"/>
        <w:jc w:val="both"/>
        <w:rPr>
          <w:rFonts w:cs="David" w:hint="cs"/>
          <w:rtl/>
        </w:rPr>
      </w:pPr>
      <w:r w:rsidRPr="004641C5">
        <w:rPr>
          <w:rFonts w:cs="David" w:hint="cs"/>
          <w:rtl/>
        </w:rPr>
        <w:t xml:space="preserve">סליחה, אל תפריע לי. </w:t>
      </w:r>
    </w:p>
    <w:p w14:paraId="1DAE024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37991FDA" w14:textId="77777777" w:rsidR="004641C5" w:rsidRPr="004641C5" w:rsidRDefault="004641C5" w:rsidP="004641C5">
      <w:pPr>
        <w:bidi/>
        <w:jc w:val="both"/>
        <w:rPr>
          <w:rFonts w:cs="David" w:hint="cs"/>
          <w:rtl/>
        </w:rPr>
      </w:pPr>
    </w:p>
    <w:p w14:paraId="0867B66E" w14:textId="77777777" w:rsidR="004641C5" w:rsidRPr="004641C5" w:rsidRDefault="004641C5" w:rsidP="004641C5">
      <w:pPr>
        <w:bidi/>
        <w:ind w:firstLine="567"/>
        <w:jc w:val="both"/>
        <w:rPr>
          <w:rFonts w:cs="David" w:hint="cs"/>
          <w:rtl/>
        </w:rPr>
      </w:pPr>
      <w:r w:rsidRPr="004641C5">
        <w:rPr>
          <w:rFonts w:cs="David" w:hint="cs"/>
          <w:rtl/>
        </w:rPr>
        <w:t xml:space="preserve">אתה מדבר אלי. </w:t>
      </w:r>
    </w:p>
    <w:p w14:paraId="0DCE5156"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דוד רותם:</w:t>
      </w:r>
    </w:p>
    <w:p w14:paraId="3F130CA3" w14:textId="77777777" w:rsidR="004641C5" w:rsidRPr="004641C5" w:rsidRDefault="004641C5" w:rsidP="004641C5">
      <w:pPr>
        <w:bidi/>
        <w:ind w:firstLine="567"/>
        <w:jc w:val="both"/>
        <w:rPr>
          <w:rFonts w:cs="David" w:hint="cs"/>
          <w:rtl/>
        </w:rPr>
      </w:pPr>
    </w:p>
    <w:p w14:paraId="58D88C20" w14:textId="77777777" w:rsidR="004641C5" w:rsidRPr="004641C5" w:rsidRDefault="004641C5" w:rsidP="004641C5">
      <w:pPr>
        <w:bidi/>
        <w:ind w:firstLine="567"/>
        <w:jc w:val="both"/>
        <w:rPr>
          <w:rFonts w:cs="David" w:hint="cs"/>
          <w:rtl/>
        </w:rPr>
      </w:pPr>
      <w:r w:rsidRPr="004641C5">
        <w:rPr>
          <w:rFonts w:cs="David" w:hint="cs"/>
          <w:rtl/>
        </w:rPr>
        <w:t xml:space="preserve">אני מדבר אליך, ואני אומר לך את דעתי. </w:t>
      </w:r>
    </w:p>
    <w:p w14:paraId="0684895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25955653" w14:textId="77777777" w:rsidR="004641C5" w:rsidRPr="004641C5" w:rsidRDefault="004641C5" w:rsidP="004641C5">
      <w:pPr>
        <w:bidi/>
        <w:jc w:val="both"/>
        <w:rPr>
          <w:rFonts w:cs="David" w:hint="cs"/>
          <w:rtl/>
        </w:rPr>
      </w:pPr>
    </w:p>
    <w:p w14:paraId="6D1D7CD3" w14:textId="77777777" w:rsidR="004641C5" w:rsidRPr="004641C5" w:rsidRDefault="004641C5" w:rsidP="004641C5">
      <w:pPr>
        <w:bidi/>
        <w:ind w:firstLine="567"/>
        <w:jc w:val="both"/>
        <w:rPr>
          <w:rFonts w:cs="David" w:hint="cs"/>
          <w:rtl/>
        </w:rPr>
      </w:pPr>
      <w:r w:rsidRPr="004641C5">
        <w:rPr>
          <w:rFonts w:cs="David" w:hint="cs"/>
          <w:rtl/>
        </w:rPr>
        <w:t xml:space="preserve">דבר אל היושבת-ראש </w:t>
      </w:r>
      <w:r w:rsidRPr="004641C5">
        <w:rPr>
          <w:rFonts w:cs="David"/>
          <w:rtl/>
        </w:rPr>
        <w:t>–</w:t>
      </w:r>
      <w:r w:rsidRPr="004641C5">
        <w:rPr>
          <w:rFonts w:cs="David" w:hint="cs"/>
          <w:rtl/>
        </w:rPr>
        <w:t xml:space="preserve"> אני לא אגיב.</w:t>
      </w:r>
    </w:p>
    <w:p w14:paraId="1F4AA03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CF137AC" w14:textId="77777777" w:rsidR="004641C5" w:rsidRPr="004641C5" w:rsidRDefault="004641C5" w:rsidP="004641C5">
      <w:pPr>
        <w:bidi/>
        <w:jc w:val="both"/>
        <w:rPr>
          <w:rFonts w:cs="David" w:hint="cs"/>
          <w:rtl/>
        </w:rPr>
      </w:pPr>
    </w:p>
    <w:p w14:paraId="1CF18539" w14:textId="77777777" w:rsidR="004641C5" w:rsidRPr="004641C5" w:rsidRDefault="004641C5" w:rsidP="004641C5">
      <w:pPr>
        <w:bidi/>
        <w:ind w:firstLine="567"/>
        <w:jc w:val="both"/>
        <w:rPr>
          <w:rFonts w:cs="David" w:hint="cs"/>
          <w:rtl/>
        </w:rPr>
      </w:pPr>
      <w:r w:rsidRPr="004641C5">
        <w:rPr>
          <w:rFonts w:cs="David" w:hint="cs"/>
          <w:rtl/>
        </w:rPr>
        <w:t xml:space="preserve">חבר הכנסת מיקי איתן, אל תפריע. </w:t>
      </w:r>
    </w:p>
    <w:p w14:paraId="789096F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DFCC24B" w14:textId="77777777" w:rsidR="004641C5" w:rsidRPr="004641C5" w:rsidRDefault="004641C5" w:rsidP="004641C5">
      <w:pPr>
        <w:bidi/>
        <w:jc w:val="both"/>
        <w:rPr>
          <w:rFonts w:cs="David" w:hint="cs"/>
          <w:rtl/>
        </w:rPr>
      </w:pPr>
    </w:p>
    <w:p w14:paraId="44B6B08E" w14:textId="77777777" w:rsidR="004641C5" w:rsidRPr="004641C5" w:rsidRDefault="004641C5" w:rsidP="004641C5">
      <w:pPr>
        <w:bidi/>
        <w:ind w:firstLine="567"/>
        <w:jc w:val="both"/>
        <w:rPr>
          <w:rFonts w:cs="David" w:hint="cs"/>
          <w:rtl/>
        </w:rPr>
      </w:pPr>
      <w:r w:rsidRPr="004641C5">
        <w:rPr>
          <w:rFonts w:cs="David" w:hint="cs"/>
          <w:rtl/>
        </w:rPr>
        <w:t xml:space="preserve">שלא ידבר אלי. </w:t>
      </w:r>
    </w:p>
    <w:p w14:paraId="2FA0145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B396F3A" w14:textId="77777777" w:rsidR="004641C5" w:rsidRPr="004641C5" w:rsidRDefault="004641C5" w:rsidP="004641C5">
      <w:pPr>
        <w:bidi/>
        <w:jc w:val="both"/>
        <w:rPr>
          <w:rFonts w:cs="David" w:hint="cs"/>
          <w:rtl/>
        </w:rPr>
      </w:pPr>
    </w:p>
    <w:p w14:paraId="556CD631" w14:textId="77777777" w:rsidR="004641C5" w:rsidRPr="004641C5" w:rsidRDefault="004641C5" w:rsidP="004641C5">
      <w:pPr>
        <w:bidi/>
        <w:ind w:firstLine="567"/>
        <w:jc w:val="both"/>
        <w:rPr>
          <w:rFonts w:cs="David" w:hint="cs"/>
          <w:u w:val="single"/>
          <w:rtl/>
        </w:rPr>
      </w:pPr>
      <w:r w:rsidRPr="004641C5">
        <w:rPr>
          <w:rFonts w:cs="David" w:hint="cs"/>
          <w:rtl/>
        </w:rPr>
        <w:t>אל תדבר אליו, אז הוא לא ייאלץ להגיב.</w:t>
      </w:r>
    </w:p>
    <w:p w14:paraId="4B61F2A3"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דוד רותם:</w:t>
      </w:r>
    </w:p>
    <w:p w14:paraId="07A63315" w14:textId="77777777" w:rsidR="004641C5" w:rsidRPr="004641C5" w:rsidRDefault="004641C5" w:rsidP="004641C5">
      <w:pPr>
        <w:bidi/>
        <w:ind w:firstLine="567"/>
        <w:jc w:val="both"/>
        <w:rPr>
          <w:rFonts w:cs="David" w:hint="cs"/>
          <w:rtl/>
        </w:rPr>
      </w:pPr>
    </w:p>
    <w:p w14:paraId="0E025445" w14:textId="77777777" w:rsidR="004641C5" w:rsidRPr="004641C5" w:rsidRDefault="004641C5" w:rsidP="004641C5">
      <w:pPr>
        <w:bidi/>
        <w:ind w:firstLine="567"/>
        <w:jc w:val="both"/>
        <w:rPr>
          <w:rFonts w:cs="David" w:hint="cs"/>
          <w:rtl/>
        </w:rPr>
      </w:pPr>
      <w:r w:rsidRPr="004641C5">
        <w:rPr>
          <w:rFonts w:cs="David" w:hint="cs"/>
          <w:rtl/>
        </w:rPr>
        <w:t>- - - הוא מתערב גם כשלא מדברים אליו. שנית, יש פה קובלנה שבה חברי כנסת קובלים ומציעים לו</w:t>
      </w:r>
      <w:smartTag w:uri="urn:schemas-microsoft-com:office:smarttags" w:element="PersonName">
        <w:r w:rsidRPr="004641C5">
          <w:rPr>
            <w:rFonts w:cs="David" w:hint="cs"/>
            <w:rtl/>
          </w:rPr>
          <w:t>ועדת הכנסת</w:t>
        </w:r>
      </w:smartTag>
      <w:r w:rsidRPr="004641C5">
        <w:rPr>
          <w:rFonts w:cs="David" w:hint="cs"/>
          <w:rtl/>
        </w:rPr>
        <w:t xml:space="preserve"> להדיח את נשיא המדינה בשל התנהגותו. היועץ המשפטי לממשלה הוא לא צד לעניין הזה. </w:t>
      </w:r>
    </w:p>
    <w:p w14:paraId="0A6791EB" w14:textId="77777777" w:rsidR="004641C5" w:rsidRPr="004641C5" w:rsidRDefault="004641C5" w:rsidP="004641C5">
      <w:pPr>
        <w:bidi/>
        <w:ind w:firstLine="567"/>
        <w:jc w:val="both"/>
        <w:rPr>
          <w:rFonts w:cs="David" w:hint="cs"/>
          <w:rtl/>
        </w:rPr>
      </w:pPr>
    </w:p>
    <w:p w14:paraId="42559659" w14:textId="77777777" w:rsidR="004641C5" w:rsidRPr="004641C5" w:rsidRDefault="004641C5" w:rsidP="004641C5">
      <w:pPr>
        <w:bidi/>
        <w:ind w:firstLine="567"/>
        <w:jc w:val="both"/>
        <w:rPr>
          <w:rFonts w:cs="David" w:hint="cs"/>
          <w:rtl/>
        </w:rPr>
      </w:pPr>
      <w:r w:rsidRPr="004641C5">
        <w:rPr>
          <w:rFonts w:cs="David" w:hint="cs"/>
          <w:rtl/>
        </w:rPr>
        <w:t xml:space="preserve">הנוהל קובע שהם יציגו את הקובלנה שלהם, הנשיא יגיב על הקובלנה, ואז הוועדה צריכה להחליט. ההחלטה להזמין את היועץ המשפטי לממשלה או את בא-כוחו היתה כדי לאפשר לוועדה </w:t>
      </w:r>
      <w:r w:rsidRPr="004641C5">
        <w:rPr>
          <w:rFonts w:cs="David"/>
          <w:rtl/>
        </w:rPr>
        <w:t>–</w:t>
      </w:r>
      <w:r w:rsidRPr="004641C5">
        <w:rPr>
          <w:rFonts w:cs="David" w:hint="cs"/>
          <w:rtl/>
        </w:rPr>
        <w:t xml:space="preserve"> אחרי שישמעו את הנשיא, והוא יטען כל מיני טענות </w:t>
      </w:r>
      <w:r w:rsidRPr="004641C5">
        <w:rPr>
          <w:rFonts w:cs="David"/>
          <w:rtl/>
        </w:rPr>
        <w:t>–</w:t>
      </w:r>
      <w:r w:rsidRPr="004641C5">
        <w:rPr>
          <w:rFonts w:cs="David" w:hint="cs"/>
          <w:rtl/>
        </w:rPr>
        <w:t xml:space="preserve"> לבקש את עמדת היועץ המשפטי לממשלה, שהחליט להגיש כתב אישום, האם הוא ידע על הדברים האלה ומה עמדתו. </w:t>
      </w:r>
    </w:p>
    <w:p w14:paraId="6875B417" w14:textId="77777777" w:rsidR="004641C5" w:rsidRPr="004641C5" w:rsidRDefault="004641C5" w:rsidP="004641C5">
      <w:pPr>
        <w:bidi/>
        <w:ind w:firstLine="567"/>
        <w:jc w:val="both"/>
        <w:rPr>
          <w:rFonts w:cs="David" w:hint="cs"/>
          <w:rtl/>
        </w:rPr>
      </w:pPr>
    </w:p>
    <w:p w14:paraId="068AB571" w14:textId="77777777" w:rsidR="004641C5" w:rsidRPr="004641C5" w:rsidRDefault="004641C5" w:rsidP="004641C5">
      <w:pPr>
        <w:bidi/>
        <w:ind w:firstLine="567"/>
        <w:jc w:val="both"/>
        <w:rPr>
          <w:rFonts w:cs="David" w:hint="cs"/>
          <w:rtl/>
        </w:rPr>
      </w:pPr>
      <w:r w:rsidRPr="004641C5">
        <w:rPr>
          <w:rFonts w:cs="David" w:hint="cs"/>
          <w:rtl/>
        </w:rPr>
        <w:t xml:space="preserve">לכן, אני חושב שבשלב הזה אין מקום להזמין את היועץ </w:t>
      </w:r>
      <w:r w:rsidRPr="004641C5">
        <w:rPr>
          <w:rFonts w:cs="David"/>
          <w:rtl/>
        </w:rPr>
        <w:t>–</w:t>
      </w:r>
      <w:r w:rsidRPr="004641C5">
        <w:rPr>
          <w:rFonts w:cs="David" w:hint="cs"/>
          <w:rtl/>
        </w:rPr>
        <w:t xml:space="preserve"> לא את היועץ ולא את בא-כוחו. אחרי שנשמע את נשיא המדינה </w:t>
      </w:r>
      <w:r w:rsidRPr="004641C5">
        <w:rPr>
          <w:rFonts w:cs="David"/>
          <w:rtl/>
        </w:rPr>
        <w:t>–</w:t>
      </w:r>
      <w:r w:rsidRPr="004641C5">
        <w:rPr>
          <w:rFonts w:cs="David" w:hint="cs"/>
          <w:rtl/>
        </w:rPr>
        <w:t xml:space="preserve"> אם יהיו שאלות שחברי הוועדה ירצו לברר </w:t>
      </w:r>
      <w:r w:rsidRPr="004641C5">
        <w:rPr>
          <w:rFonts w:cs="David"/>
          <w:rtl/>
        </w:rPr>
        <w:t>–</w:t>
      </w:r>
      <w:r w:rsidRPr="004641C5">
        <w:rPr>
          <w:rFonts w:cs="David" w:hint="cs"/>
          <w:rtl/>
        </w:rPr>
        <w:t xml:space="preserve"> יהיה מקום להזמין את היועץ המשפטי לממשלה כדי לשאול: למה אתה שוקל להגיש כתב אישום.</w:t>
      </w:r>
    </w:p>
    <w:p w14:paraId="125F76C9" w14:textId="77777777" w:rsidR="004641C5" w:rsidRPr="004641C5" w:rsidRDefault="004641C5" w:rsidP="004641C5">
      <w:pPr>
        <w:bidi/>
        <w:ind w:firstLine="567"/>
        <w:jc w:val="both"/>
        <w:rPr>
          <w:rFonts w:cs="David" w:hint="cs"/>
          <w:rtl/>
        </w:rPr>
      </w:pPr>
    </w:p>
    <w:p w14:paraId="735CC27A" w14:textId="77777777" w:rsidR="004641C5" w:rsidRPr="004641C5" w:rsidRDefault="004641C5" w:rsidP="004641C5">
      <w:pPr>
        <w:bidi/>
        <w:ind w:firstLine="567"/>
        <w:jc w:val="both"/>
        <w:rPr>
          <w:rFonts w:cs="David" w:hint="cs"/>
          <w:rtl/>
        </w:rPr>
      </w:pPr>
      <w:r w:rsidRPr="004641C5">
        <w:rPr>
          <w:rFonts w:cs="David" w:hint="cs"/>
          <w:rtl/>
        </w:rPr>
        <w:t xml:space="preserve">אבל, יכול להיות שיבוא הנשיא בשבוע הבא ויגיד: רבותי, כל מה שכתוב בעיתונים ובהודעות </w:t>
      </w:r>
      <w:r w:rsidRPr="004641C5">
        <w:rPr>
          <w:rFonts w:cs="David"/>
          <w:rtl/>
        </w:rPr>
        <w:t>–</w:t>
      </w:r>
      <w:r w:rsidRPr="004641C5">
        <w:rPr>
          <w:rFonts w:cs="David" w:hint="cs"/>
          <w:rtl/>
        </w:rPr>
        <w:t xml:space="preserve"> הכל אמת. אז מה? אז אנחנו צריכים את היועץ המשפטי לממשלה? לא צריך  את היועץ המשפטי. </w:t>
      </w:r>
    </w:p>
    <w:p w14:paraId="489DAAC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63AD297F" w14:textId="77777777" w:rsidR="004641C5" w:rsidRPr="004641C5" w:rsidRDefault="004641C5" w:rsidP="004641C5">
      <w:pPr>
        <w:bidi/>
        <w:jc w:val="both"/>
        <w:rPr>
          <w:rFonts w:cs="David" w:hint="cs"/>
          <w:rtl/>
        </w:rPr>
      </w:pPr>
    </w:p>
    <w:p w14:paraId="051DD67D" w14:textId="77777777" w:rsidR="004641C5" w:rsidRPr="004641C5" w:rsidRDefault="004641C5" w:rsidP="004641C5">
      <w:pPr>
        <w:bidi/>
        <w:ind w:firstLine="567"/>
        <w:jc w:val="both"/>
        <w:rPr>
          <w:rFonts w:cs="David" w:hint="cs"/>
          <w:rtl/>
        </w:rPr>
      </w:pPr>
      <w:r w:rsidRPr="004641C5">
        <w:rPr>
          <w:rFonts w:cs="David" w:hint="cs"/>
          <w:rtl/>
        </w:rPr>
        <w:t>ואם הוא יגיד שלא אמת, אז מה?</w:t>
      </w:r>
    </w:p>
    <w:p w14:paraId="64BA3BB8"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דוד רותם:</w:t>
      </w:r>
    </w:p>
    <w:p w14:paraId="5791F887" w14:textId="77777777" w:rsidR="004641C5" w:rsidRPr="004641C5" w:rsidRDefault="004641C5" w:rsidP="004641C5">
      <w:pPr>
        <w:bidi/>
        <w:ind w:firstLine="567"/>
        <w:jc w:val="both"/>
        <w:rPr>
          <w:rFonts w:cs="David" w:hint="cs"/>
          <w:rtl/>
        </w:rPr>
      </w:pPr>
    </w:p>
    <w:p w14:paraId="15F84875" w14:textId="77777777" w:rsidR="004641C5" w:rsidRPr="004641C5" w:rsidRDefault="004641C5" w:rsidP="004641C5">
      <w:pPr>
        <w:bidi/>
        <w:ind w:firstLine="567"/>
        <w:jc w:val="both"/>
        <w:rPr>
          <w:rFonts w:cs="David" w:hint="cs"/>
          <w:rtl/>
        </w:rPr>
      </w:pPr>
      <w:r w:rsidRPr="004641C5">
        <w:rPr>
          <w:rFonts w:cs="David" w:hint="cs"/>
          <w:rtl/>
        </w:rPr>
        <w:t xml:space="preserve">אני מדבר עם היושבת-ראש. זה איננו הליך שבין היועץ המשפטי לממשלה לבין הוועדה. זה לא בית-משפט שהיועץ טוען את טענותיו, הנשיא את טענותיו, ואנחנו מחליטים. זוהי קובלנה של חברי כנסת כנגד הנשיא, והנשיא צריך להשיב עליה. אם יהיו קושיות </w:t>
      </w:r>
      <w:r w:rsidRPr="004641C5">
        <w:rPr>
          <w:rFonts w:cs="David"/>
          <w:rtl/>
        </w:rPr>
        <w:t>–</w:t>
      </w:r>
      <w:r w:rsidRPr="004641C5">
        <w:rPr>
          <w:rFonts w:cs="David" w:hint="cs"/>
          <w:rtl/>
        </w:rPr>
        <w:t xml:space="preserve"> אפשר יהיה להזמין את היועץ המשפטי לממשלה.</w:t>
      </w:r>
    </w:p>
    <w:p w14:paraId="71007C2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AA8DC15" w14:textId="77777777" w:rsidR="004641C5" w:rsidRPr="004641C5" w:rsidRDefault="004641C5" w:rsidP="004641C5">
      <w:pPr>
        <w:bidi/>
        <w:jc w:val="both"/>
        <w:rPr>
          <w:rFonts w:cs="David" w:hint="cs"/>
          <w:rtl/>
        </w:rPr>
      </w:pPr>
    </w:p>
    <w:p w14:paraId="7B0FF6B4" w14:textId="77777777" w:rsidR="004641C5" w:rsidRPr="004641C5" w:rsidRDefault="004641C5" w:rsidP="004641C5">
      <w:pPr>
        <w:bidi/>
        <w:ind w:firstLine="567"/>
        <w:jc w:val="both"/>
        <w:rPr>
          <w:rFonts w:cs="David" w:hint="cs"/>
          <w:rtl/>
        </w:rPr>
      </w:pPr>
      <w:r w:rsidRPr="004641C5">
        <w:rPr>
          <w:rFonts w:cs="David" w:hint="cs"/>
          <w:rtl/>
        </w:rPr>
        <w:t>אבל הנשיא לא יכול  להשיב  אם לא תהיה טענה של היועץ המשפטי - - -</w:t>
      </w:r>
    </w:p>
    <w:p w14:paraId="2E7858DE"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קריאות:</w:t>
      </w:r>
    </w:p>
    <w:p w14:paraId="59F611B1" w14:textId="77777777" w:rsidR="004641C5" w:rsidRPr="004641C5" w:rsidRDefault="004641C5" w:rsidP="004641C5">
      <w:pPr>
        <w:bidi/>
        <w:ind w:firstLine="567"/>
        <w:jc w:val="both"/>
        <w:rPr>
          <w:rFonts w:cs="David" w:hint="cs"/>
          <w:rtl/>
        </w:rPr>
      </w:pPr>
    </w:p>
    <w:p w14:paraId="5011935C" w14:textId="77777777" w:rsidR="004641C5" w:rsidRPr="004641C5" w:rsidRDefault="004641C5" w:rsidP="004641C5">
      <w:pPr>
        <w:bidi/>
        <w:ind w:firstLine="567"/>
        <w:jc w:val="both"/>
        <w:rPr>
          <w:rFonts w:cs="David" w:hint="cs"/>
          <w:rtl/>
        </w:rPr>
      </w:pPr>
      <w:r w:rsidRPr="004641C5">
        <w:rPr>
          <w:rFonts w:cs="David" w:hint="cs"/>
          <w:rtl/>
        </w:rPr>
        <w:t>- - -</w:t>
      </w:r>
    </w:p>
    <w:p w14:paraId="4D4F050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B804710" w14:textId="77777777" w:rsidR="004641C5" w:rsidRPr="004641C5" w:rsidRDefault="004641C5" w:rsidP="004641C5">
      <w:pPr>
        <w:bidi/>
        <w:jc w:val="both"/>
        <w:rPr>
          <w:rFonts w:cs="David" w:hint="cs"/>
          <w:rtl/>
        </w:rPr>
      </w:pPr>
    </w:p>
    <w:p w14:paraId="33331E22" w14:textId="77777777" w:rsidR="004641C5" w:rsidRPr="004641C5" w:rsidRDefault="004641C5" w:rsidP="004641C5">
      <w:pPr>
        <w:bidi/>
        <w:ind w:firstLine="567"/>
        <w:jc w:val="both"/>
        <w:rPr>
          <w:rFonts w:cs="David" w:hint="cs"/>
          <w:rtl/>
        </w:rPr>
      </w:pPr>
      <w:r w:rsidRPr="004641C5">
        <w:rPr>
          <w:rFonts w:cs="David" w:hint="cs"/>
          <w:rtl/>
        </w:rPr>
        <w:t>סליחה, אני לא מוכנה לזה.</w:t>
      </w:r>
    </w:p>
    <w:p w14:paraId="4B17D8C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6CE4A070" w14:textId="77777777" w:rsidR="004641C5" w:rsidRPr="004641C5" w:rsidRDefault="004641C5" w:rsidP="004641C5">
      <w:pPr>
        <w:bidi/>
        <w:jc w:val="both"/>
        <w:rPr>
          <w:rFonts w:cs="David" w:hint="cs"/>
          <w:rtl/>
        </w:rPr>
      </w:pPr>
    </w:p>
    <w:p w14:paraId="19EBC779" w14:textId="77777777" w:rsidR="004641C5" w:rsidRPr="004641C5" w:rsidRDefault="004641C5" w:rsidP="004641C5">
      <w:pPr>
        <w:bidi/>
        <w:ind w:firstLine="567"/>
        <w:jc w:val="both"/>
        <w:rPr>
          <w:rFonts w:cs="David" w:hint="cs"/>
          <w:rtl/>
        </w:rPr>
      </w:pPr>
      <w:r w:rsidRPr="004641C5">
        <w:rPr>
          <w:rFonts w:cs="David" w:hint="cs"/>
          <w:rtl/>
        </w:rPr>
        <w:t xml:space="preserve">אבל זה חייב להיות במקביל. </w:t>
      </w:r>
    </w:p>
    <w:p w14:paraId="05503E4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2712086" w14:textId="77777777" w:rsidR="004641C5" w:rsidRPr="004641C5" w:rsidRDefault="004641C5" w:rsidP="004641C5">
      <w:pPr>
        <w:bidi/>
        <w:jc w:val="both"/>
        <w:rPr>
          <w:rFonts w:cs="David" w:hint="cs"/>
          <w:rtl/>
        </w:rPr>
      </w:pPr>
    </w:p>
    <w:p w14:paraId="78F99782" w14:textId="77777777" w:rsidR="004641C5" w:rsidRPr="004641C5" w:rsidRDefault="004641C5" w:rsidP="004641C5">
      <w:pPr>
        <w:bidi/>
        <w:ind w:firstLine="567"/>
        <w:jc w:val="both"/>
        <w:rPr>
          <w:rFonts w:cs="David" w:hint="cs"/>
          <w:rtl/>
        </w:rPr>
      </w:pPr>
      <w:r w:rsidRPr="004641C5">
        <w:rPr>
          <w:rFonts w:cs="David" w:hint="cs"/>
          <w:rtl/>
        </w:rPr>
        <w:t xml:space="preserve">לא מעניין אותי. אתה דיברת בתורך, אתה לא תדבר עכשיו. </w:t>
      </w:r>
    </w:p>
    <w:p w14:paraId="1A36468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F3D2720" w14:textId="77777777" w:rsidR="004641C5" w:rsidRPr="004641C5" w:rsidRDefault="004641C5" w:rsidP="004641C5">
      <w:pPr>
        <w:bidi/>
        <w:jc w:val="both"/>
        <w:rPr>
          <w:rFonts w:cs="David" w:hint="cs"/>
          <w:rtl/>
        </w:rPr>
      </w:pPr>
    </w:p>
    <w:p w14:paraId="5812CE4A" w14:textId="77777777" w:rsidR="004641C5" w:rsidRPr="004641C5" w:rsidRDefault="004641C5" w:rsidP="004641C5">
      <w:pPr>
        <w:bidi/>
        <w:ind w:firstLine="567"/>
        <w:jc w:val="both"/>
        <w:rPr>
          <w:rFonts w:cs="David" w:hint="cs"/>
          <w:rtl/>
        </w:rPr>
      </w:pPr>
      <w:r w:rsidRPr="004641C5">
        <w:rPr>
          <w:rFonts w:cs="David" w:hint="cs"/>
          <w:rtl/>
        </w:rPr>
        <w:t>אבל פה יש איזשהו רעיון - -</w:t>
      </w:r>
    </w:p>
    <w:p w14:paraId="6480DAA7" w14:textId="77777777" w:rsidR="004641C5" w:rsidRPr="004641C5" w:rsidRDefault="004641C5" w:rsidP="004641C5">
      <w:pPr>
        <w:bidi/>
        <w:jc w:val="both"/>
        <w:rPr>
          <w:rFonts w:cs="David" w:hint="cs"/>
          <w:u w:val="single"/>
          <w:rtl/>
        </w:rPr>
      </w:pPr>
    </w:p>
    <w:p w14:paraId="3E51167B"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7D8300B" w14:textId="77777777" w:rsidR="004641C5" w:rsidRPr="004641C5" w:rsidRDefault="004641C5" w:rsidP="004641C5">
      <w:pPr>
        <w:bidi/>
        <w:jc w:val="both"/>
        <w:rPr>
          <w:rFonts w:cs="David" w:hint="cs"/>
          <w:rtl/>
        </w:rPr>
      </w:pPr>
    </w:p>
    <w:p w14:paraId="4BB7FB26" w14:textId="77777777" w:rsidR="004641C5" w:rsidRPr="004641C5" w:rsidRDefault="004641C5" w:rsidP="004641C5">
      <w:pPr>
        <w:bidi/>
        <w:ind w:firstLine="567"/>
        <w:jc w:val="both"/>
        <w:rPr>
          <w:rFonts w:cs="David" w:hint="cs"/>
          <w:rtl/>
        </w:rPr>
      </w:pPr>
      <w:r w:rsidRPr="004641C5">
        <w:rPr>
          <w:rFonts w:cs="David" w:hint="cs"/>
          <w:rtl/>
        </w:rPr>
        <w:t xml:space="preserve">לא, לא. </w:t>
      </w:r>
    </w:p>
    <w:p w14:paraId="6C2AC2E2" w14:textId="77777777" w:rsidR="004641C5" w:rsidRPr="004641C5" w:rsidRDefault="004641C5" w:rsidP="004641C5">
      <w:pPr>
        <w:bidi/>
        <w:jc w:val="both"/>
        <w:rPr>
          <w:rFonts w:cs="David" w:hint="cs"/>
          <w:u w:val="single"/>
          <w:rtl/>
        </w:rPr>
      </w:pPr>
    </w:p>
    <w:p w14:paraId="3F834F63" w14:textId="77777777" w:rsidR="004641C5" w:rsidRPr="004641C5" w:rsidRDefault="004641C5" w:rsidP="004641C5">
      <w:pPr>
        <w:bidi/>
        <w:jc w:val="both"/>
        <w:rPr>
          <w:rFonts w:cs="David" w:hint="cs"/>
          <w:rtl/>
        </w:rPr>
      </w:pPr>
      <w:r w:rsidRPr="004641C5">
        <w:rPr>
          <w:rFonts w:cs="David" w:hint="cs"/>
          <w:u w:val="single"/>
          <w:rtl/>
        </w:rPr>
        <w:t>נסים זאב:</w:t>
      </w:r>
    </w:p>
    <w:p w14:paraId="2B896966" w14:textId="77777777" w:rsidR="004641C5" w:rsidRPr="004641C5" w:rsidRDefault="004641C5" w:rsidP="004641C5">
      <w:pPr>
        <w:bidi/>
        <w:jc w:val="both"/>
        <w:rPr>
          <w:rFonts w:cs="David" w:hint="cs"/>
          <w:rtl/>
        </w:rPr>
      </w:pPr>
    </w:p>
    <w:p w14:paraId="519D3F20" w14:textId="77777777" w:rsidR="004641C5" w:rsidRPr="004641C5" w:rsidRDefault="004641C5" w:rsidP="004641C5">
      <w:pPr>
        <w:bidi/>
        <w:ind w:firstLine="567"/>
        <w:jc w:val="both"/>
        <w:rPr>
          <w:rFonts w:cs="David" w:hint="cs"/>
          <w:rtl/>
        </w:rPr>
      </w:pPr>
      <w:r w:rsidRPr="004641C5">
        <w:rPr>
          <w:rFonts w:cs="David" w:hint="cs"/>
          <w:rtl/>
        </w:rPr>
        <w:t>- -  שיבוא היועץ המשפטי של הנשיא, או הנשיא - - -</w:t>
      </w:r>
    </w:p>
    <w:p w14:paraId="188B9CF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F12AB78" w14:textId="77777777" w:rsidR="004641C5" w:rsidRPr="004641C5" w:rsidRDefault="004641C5" w:rsidP="004641C5">
      <w:pPr>
        <w:bidi/>
        <w:jc w:val="both"/>
        <w:rPr>
          <w:rFonts w:cs="David" w:hint="cs"/>
          <w:rtl/>
        </w:rPr>
      </w:pPr>
    </w:p>
    <w:p w14:paraId="4A48E359" w14:textId="77777777" w:rsidR="004641C5" w:rsidRPr="004641C5" w:rsidRDefault="004641C5" w:rsidP="004641C5">
      <w:pPr>
        <w:bidi/>
        <w:ind w:firstLine="567"/>
        <w:jc w:val="both"/>
        <w:rPr>
          <w:rFonts w:cs="David" w:hint="cs"/>
          <w:rtl/>
        </w:rPr>
      </w:pPr>
      <w:r w:rsidRPr="004641C5">
        <w:rPr>
          <w:rFonts w:cs="David" w:hint="cs"/>
          <w:rtl/>
        </w:rPr>
        <w:t xml:space="preserve">חבר הכנסת נסים זאב, אני קוראת אותך לסדר. תודה. </w:t>
      </w:r>
    </w:p>
    <w:p w14:paraId="6946B57B"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דוד רותם:</w:t>
      </w:r>
    </w:p>
    <w:p w14:paraId="58AD1BF4" w14:textId="77777777" w:rsidR="004641C5" w:rsidRPr="004641C5" w:rsidRDefault="004641C5" w:rsidP="004641C5">
      <w:pPr>
        <w:bidi/>
        <w:ind w:firstLine="567"/>
        <w:jc w:val="both"/>
        <w:rPr>
          <w:rFonts w:cs="David" w:hint="cs"/>
          <w:rtl/>
        </w:rPr>
      </w:pPr>
    </w:p>
    <w:p w14:paraId="04164B8B" w14:textId="77777777" w:rsidR="004641C5" w:rsidRPr="004641C5" w:rsidRDefault="004641C5" w:rsidP="004641C5">
      <w:pPr>
        <w:bidi/>
        <w:ind w:firstLine="567"/>
        <w:jc w:val="both"/>
        <w:rPr>
          <w:rFonts w:cs="David" w:hint="cs"/>
          <w:rtl/>
        </w:rPr>
      </w:pPr>
      <w:r w:rsidRPr="004641C5">
        <w:rPr>
          <w:rFonts w:cs="David" w:hint="cs"/>
          <w:rtl/>
        </w:rPr>
        <w:t xml:space="preserve">לכן, אני מציע בשלב זה לא להזמין את היועץ המשפטי לממשלה, אלא אם כן הוא רוצה להשתתף. </w:t>
      </w:r>
    </w:p>
    <w:p w14:paraId="665CB63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DC62D1A" w14:textId="77777777" w:rsidR="004641C5" w:rsidRPr="004641C5" w:rsidRDefault="004641C5" w:rsidP="004641C5">
      <w:pPr>
        <w:bidi/>
        <w:jc w:val="both"/>
        <w:rPr>
          <w:rFonts w:cs="David" w:hint="cs"/>
          <w:rtl/>
        </w:rPr>
      </w:pPr>
    </w:p>
    <w:p w14:paraId="06BCF3DF" w14:textId="77777777" w:rsidR="004641C5" w:rsidRPr="004641C5" w:rsidRDefault="004641C5" w:rsidP="004641C5">
      <w:pPr>
        <w:bidi/>
        <w:ind w:firstLine="567"/>
        <w:jc w:val="both"/>
        <w:rPr>
          <w:rFonts w:cs="David" w:hint="cs"/>
          <w:rtl/>
        </w:rPr>
      </w:pPr>
      <w:r w:rsidRPr="004641C5">
        <w:rPr>
          <w:rFonts w:cs="David" w:hint="cs"/>
          <w:rtl/>
        </w:rPr>
        <w:t>תודה רבה. היועצת המשפטית לוועדה מבקשת להבהיר את התייחסותה לעניין, ולאחר מכן אני עוברת להצבעה. בבקשה.</w:t>
      </w:r>
    </w:p>
    <w:p w14:paraId="19E4790C" w14:textId="77777777" w:rsidR="004641C5" w:rsidRPr="004641C5" w:rsidRDefault="004641C5" w:rsidP="004641C5">
      <w:pPr>
        <w:bidi/>
        <w:ind w:firstLine="567"/>
        <w:jc w:val="both"/>
        <w:rPr>
          <w:rFonts w:cs="David" w:hint="cs"/>
          <w:u w:val="single"/>
          <w:rtl/>
        </w:rPr>
      </w:pPr>
      <w:r w:rsidRPr="004641C5">
        <w:rPr>
          <w:rFonts w:cs="David"/>
          <w:rtl/>
        </w:rPr>
        <w:br/>
      </w:r>
      <w:r w:rsidRPr="004641C5">
        <w:rPr>
          <w:rFonts w:cs="David" w:hint="cs"/>
          <w:u w:val="single"/>
          <w:rtl/>
        </w:rPr>
        <w:t>נורית אלשטיין:</w:t>
      </w:r>
    </w:p>
    <w:p w14:paraId="6D047C53"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rtl/>
        </w:rPr>
        <w:tab/>
        <w:t>הנוהל קובע בסעיף 5: "</w:t>
      </w:r>
      <w:smartTag w:uri="urn:schemas-microsoft-com:office:smarttags" w:element="PersonName">
        <w:r w:rsidRPr="004641C5">
          <w:rPr>
            <w:rFonts w:cs="David" w:hint="cs"/>
            <w:rtl/>
          </w:rPr>
          <w:t>ועדת הכנסת</w:t>
        </w:r>
      </w:smartTag>
      <w:r w:rsidRPr="004641C5">
        <w:rPr>
          <w:rFonts w:cs="David" w:hint="cs"/>
          <w:rtl/>
        </w:rPr>
        <w:t xml:space="preserve"> רשאית להזמין לדיון את היועץ המשפטי לממשלה או בא כוחו", ואני מבקשת להתמקד רק בשאלה הזאת, שכן הדיון גלש כאן גם לעניינים אחרים </w:t>
      </w:r>
      <w:r w:rsidRPr="004641C5">
        <w:rPr>
          <w:rFonts w:cs="David"/>
          <w:rtl/>
        </w:rPr>
        <w:t>–</w:t>
      </w:r>
      <w:r w:rsidRPr="004641C5">
        <w:rPr>
          <w:rFonts w:cs="David" w:hint="cs"/>
          <w:rtl/>
        </w:rPr>
        <w:t xml:space="preserve"> עניינים מהותיים </w:t>
      </w:r>
      <w:r w:rsidRPr="004641C5">
        <w:rPr>
          <w:rFonts w:cs="David"/>
          <w:rtl/>
        </w:rPr>
        <w:t>–</w:t>
      </w:r>
      <w:r w:rsidRPr="004641C5">
        <w:rPr>
          <w:rFonts w:cs="David" w:hint="cs"/>
          <w:rtl/>
        </w:rPr>
        <w:t xml:space="preserve"> שיכול שיעלו ביום רביעי, יכול שלא יעלו, אבל הם אינם - - -</w:t>
      </w:r>
    </w:p>
    <w:p w14:paraId="60227A7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5C1A41E" w14:textId="77777777" w:rsidR="004641C5" w:rsidRPr="004641C5" w:rsidRDefault="004641C5" w:rsidP="004641C5">
      <w:pPr>
        <w:bidi/>
        <w:jc w:val="both"/>
        <w:rPr>
          <w:rFonts w:cs="David" w:hint="cs"/>
          <w:rtl/>
        </w:rPr>
      </w:pPr>
    </w:p>
    <w:p w14:paraId="10C1C7CD" w14:textId="77777777" w:rsidR="004641C5" w:rsidRPr="004641C5" w:rsidRDefault="004641C5" w:rsidP="004641C5">
      <w:pPr>
        <w:bidi/>
        <w:ind w:firstLine="567"/>
        <w:jc w:val="both"/>
        <w:rPr>
          <w:rFonts w:cs="David" w:hint="cs"/>
          <w:rtl/>
        </w:rPr>
      </w:pPr>
      <w:r w:rsidRPr="004641C5">
        <w:rPr>
          <w:rFonts w:cs="David" w:hint="cs"/>
          <w:rtl/>
        </w:rPr>
        <w:t xml:space="preserve">אבל גם בא-כוחו של הנשיא יהיה פה ביום רביעי? </w:t>
      </w:r>
    </w:p>
    <w:p w14:paraId="751AC016" w14:textId="77777777" w:rsidR="004641C5" w:rsidRPr="004641C5" w:rsidRDefault="004641C5" w:rsidP="004641C5">
      <w:pPr>
        <w:bidi/>
        <w:jc w:val="both"/>
        <w:rPr>
          <w:rFonts w:cs="David"/>
          <w:u w:val="single"/>
          <w:rtl/>
        </w:rPr>
      </w:pPr>
      <w:r w:rsidRPr="004641C5">
        <w:rPr>
          <w:rFonts w:cs="David"/>
          <w:rtl/>
        </w:rPr>
        <w:br/>
      </w:r>
    </w:p>
    <w:p w14:paraId="1E480A2C"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CBB0F54" w14:textId="77777777" w:rsidR="004641C5" w:rsidRPr="004641C5" w:rsidRDefault="004641C5" w:rsidP="004641C5">
      <w:pPr>
        <w:bidi/>
        <w:jc w:val="both"/>
        <w:rPr>
          <w:rFonts w:cs="David" w:hint="cs"/>
          <w:rtl/>
        </w:rPr>
      </w:pPr>
    </w:p>
    <w:p w14:paraId="3F47DF16" w14:textId="77777777" w:rsidR="004641C5" w:rsidRPr="004641C5" w:rsidRDefault="004641C5" w:rsidP="004641C5">
      <w:pPr>
        <w:bidi/>
        <w:ind w:firstLine="567"/>
        <w:jc w:val="both"/>
        <w:rPr>
          <w:rFonts w:cs="David" w:hint="cs"/>
          <w:rtl/>
        </w:rPr>
      </w:pPr>
      <w:r w:rsidRPr="004641C5">
        <w:rPr>
          <w:rFonts w:cs="David" w:hint="cs"/>
          <w:rtl/>
        </w:rPr>
        <w:t>למה אתה כל הזמן מפריע?</w:t>
      </w:r>
    </w:p>
    <w:p w14:paraId="4346131A"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7257AA8D" w14:textId="77777777" w:rsidR="004641C5" w:rsidRPr="004641C5" w:rsidRDefault="004641C5" w:rsidP="004641C5">
      <w:pPr>
        <w:bidi/>
        <w:ind w:firstLine="567"/>
        <w:jc w:val="both"/>
        <w:rPr>
          <w:rFonts w:cs="David" w:hint="cs"/>
          <w:rtl/>
        </w:rPr>
      </w:pPr>
    </w:p>
    <w:p w14:paraId="2836E8D2" w14:textId="77777777" w:rsidR="004641C5" w:rsidRPr="004641C5" w:rsidRDefault="004641C5" w:rsidP="004641C5">
      <w:pPr>
        <w:bidi/>
        <w:ind w:firstLine="567"/>
        <w:jc w:val="both"/>
        <w:rPr>
          <w:rFonts w:cs="David" w:hint="cs"/>
          <w:rtl/>
        </w:rPr>
      </w:pPr>
      <w:r w:rsidRPr="004641C5">
        <w:rPr>
          <w:rFonts w:cs="David" w:hint="cs"/>
          <w:rtl/>
        </w:rPr>
        <w:t>- -  אבל הם אינם ממן הדיון כרגע. אני מבקשת להתמקד רק בשאלה הזאת.</w:t>
      </w:r>
    </w:p>
    <w:p w14:paraId="5D8E9508" w14:textId="77777777" w:rsidR="004641C5" w:rsidRPr="004641C5" w:rsidRDefault="004641C5" w:rsidP="004641C5">
      <w:pPr>
        <w:bidi/>
        <w:ind w:firstLine="567"/>
        <w:jc w:val="both"/>
        <w:rPr>
          <w:rFonts w:cs="David" w:hint="cs"/>
          <w:rtl/>
        </w:rPr>
      </w:pPr>
    </w:p>
    <w:p w14:paraId="41F83E74" w14:textId="77777777" w:rsidR="004641C5" w:rsidRPr="004641C5" w:rsidRDefault="004641C5" w:rsidP="004641C5">
      <w:pPr>
        <w:bidi/>
        <w:ind w:firstLine="567"/>
        <w:jc w:val="both"/>
        <w:rPr>
          <w:rFonts w:cs="David" w:hint="cs"/>
          <w:rtl/>
        </w:rPr>
      </w:pPr>
      <w:r w:rsidRPr="004641C5">
        <w:rPr>
          <w:rFonts w:cs="David" w:hint="cs"/>
          <w:rtl/>
        </w:rPr>
        <w:t xml:space="preserve">חומר הראיות מצוי בידי היועץ המשפטי לממשלה, וכרגע מתנהל הליך של שימוע. עורכי-הדין של הנשיא קיבלו את טיוטת כתב האישום, הם קיבלו את חומר הראיות, ואמור להתקיים הליך של שימוע. </w:t>
      </w:r>
    </w:p>
    <w:p w14:paraId="6B80CD37" w14:textId="77777777" w:rsidR="004641C5" w:rsidRPr="004641C5" w:rsidRDefault="004641C5" w:rsidP="004641C5">
      <w:pPr>
        <w:bidi/>
        <w:ind w:firstLine="567"/>
        <w:jc w:val="both"/>
        <w:rPr>
          <w:rFonts w:cs="David" w:hint="cs"/>
          <w:rtl/>
        </w:rPr>
      </w:pPr>
    </w:p>
    <w:p w14:paraId="474DB875" w14:textId="77777777" w:rsidR="004641C5" w:rsidRPr="004641C5" w:rsidRDefault="004641C5" w:rsidP="004641C5">
      <w:pPr>
        <w:bidi/>
        <w:ind w:firstLine="567"/>
        <w:jc w:val="both"/>
        <w:rPr>
          <w:rFonts w:cs="David" w:hint="cs"/>
          <w:rtl/>
        </w:rPr>
      </w:pPr>
      <w:r w:rsidRPr="004641C5">
        <w:rPr>
          <w:rFonts w:cs="David" w:hint="cs"/>
          <w:rtl/>
        </w:rPr>
        <w:t xml:space="preserve">ככל שאנחנו שומעים </w:t>
      </w:r>
      <w:r w:rsidRPr="004641C5">
        <w:rPr>
          <w:rFonts w:cs="David"/>
          <w:rtl/>
        </w:rPr>
        <w:t>–</w:t>
      </w:r>
      <w:r w:rsidRPr="004641C5">
        <w:rPr>
          <w:rFonts w:cs="David" w:hint="cs"/>
          <w:rtl/>
        </w:rPr>
        <w:t xml:space="preserve"> גם באמצעי התקשורת, הדברים קיבלו ביטוי מאוד נרחב </w:t>
      </w:r>
      <w:r w:rsidRPr="004641C5">
        <w:rPr>
          <w:rFonts w:cs="David"/>
          <w:rtl/>
        </w:rPr>
        <w:t>–</w:t>
      </w:r>
      <w:r w:rsidRPr="004641C5">
        <w:rPr>
          <w:rFonts w:cs="David" w:hint="cs"/>
          <w:rtl/>
        </w:rPr>
        <w:t xml:space="preserve"> איש לא מתכוון למתוח את ההליך הזה עד אין עד. יש להניח שבעגלא ובזמן קריב הוא יבוא לידי סיום. פירוש הדבר שההליך הזה של השימוע יתקיים בפני היועץ, ולאחריו היועץ יצטרך להחליט האם לאחר קיומו של אותו הליך, טיוטת כתב האישום עומדת בעינה, השתנתה, או כל דבר אחר. </w:t>
      </w:r>
    </w:p>
    <w:p w14:paraId="0BAA358D" w14:textId="77777777" w:rsidR="004641C5" w:rsidRPr="004641C5" w:rsidRDefault="004641C5" w:rsidP="004641C5">
      <w:pPr>
        <w:bidi/>
        <w:ind w:firstLine="567"/>
        <w:jc w:val="both"/>
        <w:rPr>
          <w:rFonts w:cs="David" w:hint="cs"/>
          <w:rtl/>
        </w:rPr>
      </w:pPr>
    </w:p>
    <w:p w14:paraId="1BD51BEC" w14:textId="77777777" w:rsidR="004641C5" w:rsidRPr="004641C5" w:rsidRDefault="004641C5" w:rsidP="004641C5">
      <w:pPr>
        <w:bidi/>
        <w:ind w:firstLine="567"/>
        <w:jc w:val="both"/>
        <w:rPr>
          <w:rFonts w:cs="David" w:hint="cs"/>
          <w:rtl/>
        </w:rPr>
      </w:pPr>
      <w:r w:rsidRPr="004641C5">
        <w:rPr>
          <w:rFonts w:cs="David" w:hint="cs"/>
          <w:rtl/>
        </w:rPr>
        <w:t>מה שעומד כרגע על הפרק זה זימונו של היועץ המשפטי לממשלה לצורך הליך של הדחה, שזה סיפור אחר שו</w:t>
      </w:r>
      <w:smartTag w:uri="urn:schemas-microsoft-com:office:smarttags" w:element="PersonName">
        <w:r w:rsidRPr="004641C5">
          <w:rPr>
            <w:rFonts w:cs="David" w:hint="cs"/>
            <w:rtl/>
          </w:rPr>
          <w:t>ועדת הכנסת</w:t>
        </w:r>
      </w:smartTag>
      <w:r w:rsidRPr="004641C5">
        <w:rPr>
          <w:rFonts w:cs="David" w:hint="cs"/>
          <w:rtl/>
        </w:rPr>
        <w:t xml:space="preserve"> פתחה בו. </w:t>
      </w:r>
    </w:p>
    <w:p w14:paraId="599CDAF7" w14:textId="77777777" w:rsidR="004641C5" w:rsidRPr="004641C5" w:rsidRDefault="004641C5" w:rsidP="004641C5">
      <w:pPr>
        <w:bidi/>
        <w:ind w:firstLine="567"/>
        <w:jc w:val="both"/>
        <w:rPr>
          <w:rFonts w:cs="David" w:hint="cs"/>
          <w:rtl/>
        </w:rPr>
      </w:pPr>
    </w:p>
    <w:p w14:paraId="71891257" w14:textId="77777777" w:rsidR="004641C5" w:rsidRPr="004641C5" w:rsidRDefault="004641C5" w:rsidP="004641C5">
      <w:pPr>
        <w:bidi/>
        <w:ind w:firstLine="567"/>
        <w:jc w:val="both"/>
        <w:rPr>
          <w:rFonts w:cs="David" w:hint="cs"/>
          <w:rtl/>
        </w:rPr>
      </w:pPr>
      <w:r w:rsidRPr="004641C5">
        <w:rPr>
          <w:rFonts w:cs="David" w:hint="cs"/>
          <w:rtl/>
        </w:rPr>
        <w:t xml:space="preserve">היועץ המשפטי לממשלה הודיע לי אתמול שההודעה לעיתונות היא גם הדברים שהוא יאמר בכנסת אם הוא יוזמן. </w:t>
      </w:r>
    </w:p>
    <w:p w14:paraId="329180E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30BDE8A" w14:textId="77777777" w:rsidR="004641C5" w:rsidRPr="004641C5" w:rsidRDefault="004641C5" w:rsidP="004641C5">
      <w:pPr>
        <w:bidi/>
        <w:jc w:val="both"/>
        <w:rPr>
          <w:rFonts w:cs="David" w:hint="cs"/>
          <w:rtl/>
        </w:rPr>
      </w:pPr>
    </w:p>
    <w:p w14:paraId="496510D3" w14:textId="77777777" w:rsidR="004641C5" w:rsidRPr="004641C5" w:rsidRDefault="004641C5" w:rsidP="004641C5">
      <w:pPr>
        <w:bidi/>
        <w:ind w:firstLine="567"/>
        <w:jc w:val="both"/>
        <w:rPr>
          <w:rFonts w:cs="David" w:hint="cs"/>
          <w:rtl/>
        </w:rPr>
      </w:pPr>
      <w:r w:rsidRPr="004641C5">
        <w:rPr>
          <w:rFonts w:cs="David" w:hint="cs"/>
          <w:rtl/>
        </w:rPr>
        <w:t xml:space="preserve">יופי, </w:t>
      </w:r>
      <w:smartTag w:uri="urn:schemas-microsoft-com:office:smarttags" w:element="PersonName">
        <w:r w:rsidRPr="004641C5">
          <w:rPr>
            <w:rFonts w:cs="David" w:hint="cs"/>
            <w:rtl/>
          </w:rPr>
          <w:t>ועדת הכנסת</w:t>
        </w:r>
      </w:smartTag>
      <w:r w:rsidRPr="004641C5">
        <w:rPr>
          <w:rFonts w:cs="David" w:hint="cs"/>
          <w:rtl/>
        </w:rPr>
        <w:t xml:space="preserve"> לא יכולה להתייחס לפי הודעה לעיתונות, עם כל הכבוד.</w:t>
      </w:r>
    </w:p>
    <w:p w14:paraId="45434D70"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41FE92E9" w14:textId="77777777" w:rsidR="004641C5" w:rsidRPr="004641C5" w:rsidRDefault="004641C5" w:rsidP="004641C5">
      <w:pPr>
        <w:bidi/>
        <w:ind w:firstLine="567"/>
        <w:jc w:val="both"/>
        <w:rPr>
          <w:rFonts w:cs="David" w:hint="cs"/>
          <w:rtl/>
        </w:rPr>
      </w:pPr>
    </w:p>
    <w:p w14:paraId="5E56CA96" w14:textId="77777777" w:rsidR="004641C5" w:rsidRPr="004641C5" w:rsidRDefault="004641C5" w:rsidP="004641C5">
      <w:pPr>
        <w:bidi/>
        <w:ind w:firstLine="567"/>
        <w:jc w:val="both"/>
        <w:rPr>
          <w:rFonts w:cs="David" w:hint="cs"/>
          <w:rtl/>
        </w:rPr>
      </w:pPr>
      <w:r w:rsidRPr="004641C5">
        <w:rPr>
          <w:rFonts w:cs="David" w:hint="cs"/>
          <w:rtl/>
        </w:rPr>
        <w:t xml:space="preserve">אני מבקשת לסיים את מה שאמר לי היועץ המשפטי לממשלה. לאמור, אם הוא יוזמן </w:t>
      </w:r>
      <w:r w:rsidRPr="004641C5">
        <w:rPr>
          <w:rFonts w:cs="David"/>
          <w:rtl/>
        </w:rPr>
        <w:t>–</w:t>
      </w:r>
      <w:r w:rsidRPr="004641C5">
        <w:rPr>
          <w:rFonts w:cs="David" w:hint="cs"/>
          <w:rtl/>
        </w:rPr>
        <w:t xml:space="preserve"> הוא כמובן יכבד את ההזמנה ויבוא. הוא יבוא בעצמו </w:t>
      </w:r>
      <w:r w:rsidRPr="004641C5">
        <w:rPr>
          <w:rFonts w:cs="David"/>
          <w:rtl/>
        </w:rPr>
        <w:t>–</w:t>
      </w:r>
      <w:r w:rsidRPr="004641C5">
        <w:rPr>
          <w:rFonts w:cs="David" w:hint="cs"/>
          <w:rtl/>
        </w:rPr>
        <w:t xml:space="preserve"> לא על-ידי שרף ולא על-ידי שליח </w:t>
      </w:r>
      <w:r w:rsidRPr="004641C5">
        <w:rPr>
          <w:rFonts w:cs="David"/>
          <w:rtl/>
        </w:rPr>
        <w:t>–</w:t>
      </w:r>
      <w:r w:rsidRPr="004641C5">
        <w:rPr>
          <w:rFonts w:cs="David" w:hint="cs"/>
          <w:rtl/>
        </w:rPr>
        <w:t xml:space="preserve"> הוא יבוא בעצמו ויאמר את הדברים בו</w:t>
      </w:r>
      <w:smartTag w:uri="urn:schemas-microsoft-com:office:smarttags" w:element="PersonName">
        <w:r w:rsidRPr="004641C5">
          <w:rPr>
            <w:rFonts w:cs="David" w:hint="cs"/>
            <w:rtl/>
          </w:rPr>
          <w:t>ועדת הכנסת</w:t>
        </w:r>
      </w:smartTag>
      <w:r w:rsidRPr="004641C5">
        <w:rPr>
          <w:rFonts w:cs="David" w:hint="cs"/>
          <w:rtl/>
        </w:rPr>
        <w:t xml:space="preserve">. </w:t>
      </w:r>
    </w:p>
    <w:p w14:paraId="42A6C372" w14:textId="77777777" w:rsidR="004641C5" w:rsidRPr="004641C5" w:rsidRDefault="004641C5" w:rsidP="004641C5">
      <w:pPr>
        <w:bidi/>
        <w:ind w:firstLine="567"/>
        <w:jc w:val="both"/>
        <w:rPr>
          <w:rFonts w:cs="David" w:hint="cs"/>
          <w:rtl/>
        </w:rPr>
      </w:pPr>
    </w:p>
    <w:p w14:paraId="12A4B5EC" w14:textId="77777777" w:rsidR="004641C5" w:rsidRPr="004641C5" w:rsidRDefault="004641C5" w:rsidP="004641C5">
      <w:pPr>
        <w:bidi/>
        <w:ind w:firstLine="567"/>
        <w:jc w:val="both"/>
        <w:rPr>
          <w:rFonts w:cs="David" w:hint="cs"/>
          <w:rtl/>
        </w:rPr>
      </w:pPr>
      <w:r w:rsidRPr="004641C5">
        <w:rPr>
          <w:rFonts w:cs="David" w:hint="cs"/>
          <w:rtl/>
        </w:rPr>
        <w:t xml:space="preserve">אבל מעבר לדברים שהוא אמר בהודעה, בנסיבות העניין כרגע, באשר מתקיים הליך של שימוע, הוא לא רואה כל אפשרות לומר דברים מעבר לכך, שכן עורכי-הדין של הנשיא יושבים ולומדים את החומר לצורך השימוע, ויבוא במקביל היועץ המשפטי לממשלה וכאן בפני חברי הכנסת יאמר משהו יותר ממה שהוא אמר? לא. </w:t>
      </w:r>
    </w:p>
    <w:p w14:paraId="53E3D97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671B06BE" w14:textId="77777777" w:rsidR="004641C5" w:rsidRPr="004641C5" w:rsidRDefault="004641C5" w:rsidP="004641C5">
      <w:pPr>
        <w:bidi/>
        <w:jc w:val="both"/>
        <w:rPr>
          <w:rFonts w:cs="David" w:hint="cs"/>
          <w:rtl/>
        </w:rPr>
      </w:pPr>
    </w:p>
    <w:p w14:paraId="12DE96AB" w14:textId="77777777" w:rsidR="004641C5" w:rsidRPr="004641C5" w:rsidRDefault="004641C5" w:rsidP="004641C5">
      <w:pPr>
        <w:bidi/>
        <w:ind w:firstLine="567"/>
        <w:jc w:val="both"/>
        <w:rPr>
          <w:rFonts w:cs="David" w:hint="cs"/>
          <w:rtl/>
        </w:rPr>
      </w:pPr>
      <w:r w:rsidRPr="004641C5">
        <w:rPr>
          <w:rFonts w:cs="David" w:hint="cs"/>
          <w:rtl/>
        </w:rPr>
        <w:t xml:space="preserve">אני מציע לדחות את זה, אם כך. </w:t>
      </w:r>
    </w:p>
    <w:p w14:paraId="0046EA54"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3B984194" w14:textId="77777777" w:rsidR="004641C5" w:rsidRPr="004641C5" w:rsidRDefault="004641C5" w:rsidP="004641C5">
      <w:pPr>
        <w:bidi/>
        <w:ind w:firstLine="567"/>
        <w:jc w:val="both"/>
        <w:rPr>
          <w:rFonts w:cs="David" w:hint="cs"/>
          <w:rtl/>
        </w:rPr>
      </w:pPr>
    </w:p>
    <w:p w14:paraId="5B1892EC" w14:textId="77777777" w:rsidR="004641C5" w:rsidRPr="004641C5" w:rsidRDefault="004641C5" w:rsidP="004641C5">
      <w:pPr>
        <w:bidi/>
        <w:ind w:firstLine="567"/>
        <w:jc w:val="both"/>
        <w:rPr>
          <w:rFonts w:cs="David" w:hint="cs"/>
          <w:rtl/>
        </w:rPr>
      </w:pPr>
      <w:r w:rsidRPr="004641C5">
        <w:rPr>
          <w:rFonts w:cs="David" w:hint="cs"/>
          <w:rtl/>
        </w:rPr>
        <w:t xml:space="preserve">אני מבקשת לסיים. </w:t>
      </w:r>
    </w:p>
    <w:p w14:paraId="58C94CE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D97828C" w14:textId="77777777" w:rsidR="004641C5" w:rsidRPr="004641C5" w:rsidRDefault="004641C5" w:rsidP="004641C5">
      <w:pPr>
        <w:bidi/>
        <w:jc w:val="both"/>
        <w:rPr>
          <w:rFonts w:cs="David" w:hint="cs"/>
          <w:rtl/>
        </w:rPr>
      </w:pPr>
    </w:p>
    <w:p w14:paraId="787805C7" w14:textId="77777777" w:rsidR="004641C5" w:rsidRPr="004641C5" w:rsidRDefault="004641C5" w:rsidP="004641C5">
      <w:pPr>
        <w:bidi/>
        <w:ind w:firstLine="567"/>
        <w:jc w:val="both"/>
        <w:rPr>
          <w:rFonts w:cs="David" w:hint="cs"/>
          <w:rtl/>
        </w:rPr>
      </w:pPr>
      <w:r w:rsidRPr="004641C5">
        <w:rPr>
          <w:rFonts w:cs="David" w:hint="cs"/>
          <w:rtl/>
        </w:rPr>
        <w:t xml:space="preserve">בסדר. את שמעת מה שהיא אמרה? אי אפשר לעשות הליך מקביל - - </w:t>
      </w:r>
    </w:p>
    <w:p w14:paraId="2F82AA1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2C40581" w14:textId="77777777" w:rsidR="004641C5" w:rsidRPr="004641C5" w:rsidRDefault="004641C5" w:rsidP="004641C5">
      <w:pPr>
        <w:bidi/>
        <w:jc w:val="both"/>
        <w:rPr>
          <w:rFonts w:cs="David" w:hint="cs"/>
          <w:rtl/>
        </w:rPr>
      </w:pPr>
    </w:p>
    <w:p w14:paraId="7513F4D6" w14:textId="77777777" w:rsidR="004641C5" w:rsidRPr="004641C5" w:rsidRDefault="004641C5" w:rsidP="004641C5">
      <w:pPr>
        <w:bidi/>
        <w:ind w:firstLine="567"/>
        <w:jc w:val="both"/>
        <w:rPr>
          <w:rFonts w:cs="David" w:hint="cs"/>
          <w:rtl/>
        </w:rPr>
      </w:pPr>
      <w:r w:rsidRPr="004641C5">
        <w:rPr>
          <w:rFonts w:cs="David" w:hint="cs"/>
          <w:rtl/>
        </w:rPr>
        <w:t>אני קוראת אותך פעם שנייה לסדר, חבר הכנסת נסים זאב.</w:t>
      </w:r>
    </w:p>
    <w:p w14:paraId="19A4A0D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BBA3B21" w14:textId="77777777" w:rsidR="004641C5" w:rsidRPr="004641C5" w:rsidRDefault="004641C5" w:rsidP="004641C5">
      <w:pPr>
        <w:bidi/>
        <w:jc w:val="both"/>
        <w:rPr>
          <w:rFonts w:cs="David" w:hint="cs"/>
          <w:rtl/>
        </w:rPr>
      </w:pPr>
    </w:p>
    <w:p w14:paraId="127B4C97" w14:textId="77777777" w:rsidR="004641C5" w:rsidRPr="004641C5" w:rsidRDefault="004641C5" w:rsidP="004641C5">
      <w:pPr>
        <w:bidi/>
        <w:ind w:firstLine="567"/>
        <w:jc w:val="both"/>
        <w:rPr>
          <w:rFonts w:cs="David" w:hint="cs"/>
          <w:rtl/>
        </w:rPr>
      </w:pPr>
      <w:r w:rsidRPr="004641C5">
        <w:rPr>
          <w:rFonts w:cs="David" w:hint="cs"/>
          <w:rtl/>
        </w:rPr>
        <w:t xml:space="preserve">- -  כשיש שימוע </w:t>
      </w:r>
      <w:r w:rsidRPr="004641C5">
        <w:rPr>
          <w:rFonts w:cs="David"/>
          <w:rtl/>
        </w:rPr>
        <w:t>–</w:t>
      </w:r>
      <w:r w:rsidRPr="004641C5">
        <w:rPr>
          <w:rFonts w:cs="David" w:hint="cs"/>
          <w:rtl/>
        </w:rPr>
        <w:t xml:space="preserve"> לעשות שם את הדברים, ופה מתקיים דיון. </w:t>
      </w:r>
    </w:p>
    <w:p w14:paraId="1F35EA0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2604969" w14:textId="77777777" w:rsidR="004641C5" w:rsidRPr="004641C5" w:rsidRDefault="004641C5" w:rsidP="004641C5">
      <w:pPr>
        <w:bidi/>
        <w:jc w:val="both"/>
        <w:rPr>
          <w:rFonts w:cs="David" w:hint="cs"/>
          <w:rtl/>
        </w:rPr>
      </w:pPr>
    </w:p>
    <w:p w14:paraId="72ED41CB" w14:textId="77777777" w:rsidR="004641C5" w:rsidRPr="004641C5" w:rsidRDefault="004641C5" w:rsidP="004641C5">
      <w:pPr>
        <w:bidi/>
        <w:ind w:firstLine="567"/>
        <w:jc w:val="both"/>
        <w:rPr>
          <w:rFonts w:cs="David" w:hint="cs"/>
          <w:rtl/>
        </w:rPr>
      </w:pPr>
      <w:r w:rsidRPr="004641C5">
        <w:rPr>
          <w:rFonts w:cs="David" w:hint="cs"/>
          <w:rtl/>
        </w:rPr>
        <w:t>חבר הכנסת נסים זאב, אתה רוצה שאני אקרא לך פעם שלישית עשר דקות להירגע בחוץ?</w:t>
      </w:r>
    </w:p>
    <w:p w14:paraId="1302044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4F6BEC0B" w14:textId="77777777" w:rsidR="004641C5" w:rsidRPr="004641C5" w:rsidRDefault="004641C5" w:rsidP="004641C5">
      <w:pPr>
        <w:bidi/>
        <w:jc w:val="both"/>
        <w:rPr>
          <w:rFonts w:cs="David" w:hint="cs"/>
          <w:rtl/>
        </w:rPr>
      </w:pPr>
    </w:p>
    <w:p w14:paraId="7A4B3550" w14:textId="77777777" w:rsidR="004641C5" w:rsidRPr="004641C5" w:rsidRDefault="004641C5" w:rsidP="004641C5">
      <w:pPr>
        <w:bidi/>
        <w:ind w:firstLine="567"/>
        <w:jc w:val="both"/>
        <w:rPr>
          <w:rFonts w:cs="David" w:hint="cs"/>
          <w:rtl/>
        </w:rPr>
      </w:pPr>
      <w:r w:rsidRPr="004641C5">
        <w:rPr>
          <w:rFonts w:cs="David" w:hint="cs"/>
          <w:rtl/>
        </w:rPr>
        <w:t>אני מבקש שלא.</w:t>
      </w:r>
    </w:p>
    <w:p w14:paraId="32493DA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ECF897C" w14:textId="77777777" w:rsidR="004641C5" w:rsidRPr="004641C5" w:rsidRDefault="004641C5" w:rsidP="004641C5">
      <w:pPr>
        <w:bidi/>
        <w:jc w:val="both"/>
        <w:rPr>
          <w:rFonts w:cs="David" w:hint="cs"/>
          <w:rtl/>
        </w:rPr>
      </w:pPr>
    </w:p>
    <w:p w14:paraId="3ADA3503" w14:textId="77777777" w:rsidR="004641C5" w:rsidRPr="004641C5" w:rsidRDefault="004641C5" w:rsidP="004641C5">
      <w:pPr>
        <w:bidi/>
        <w:ind w:firstLine="567"/>
        <w:jc w:val="both"/>
        <w:rPr>
          <w:rFonts w:cs="David" w:hint="cs"/>
          <w:rtl/>
        </w:rPr>
      </w:pPr>
      <w:r w:rsidRPr="004641C5">
        <w:rPr>
          <w:rFonts w:cs="David" w:hint="cs"/>
          <w:rtl/>
        </w:rPr>
        <w:t xml:space="preserve">אם אתה מבקש שלא </w:t>
      </w:r>
      <w:r w:rsidRPr="004641C5">
        <w:rPr>
          <w:rFonts w:cs="David"/>
          <w:rtl/>
        </w:rPr>
        <w:t>–</w:t>
      </w:r>
      <w:r w:rsidRPr="004641C5">
        <w:rPr>
          <w:rFonts w:cs="David" w:hint="cs"/>
          <w:rtl/>
        </w:rPr>
        <w:t xml:space="preserve"> תאפשר לה לסיים את דבריה. בבקשה.</w:t>
      </w:r>
    </w:p>
    <w:p w14:paraId="60307B32"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3EF31577" w14:textId="77777777" w:rsidR="004641C5" w:rsidRPr="004641C5" w:rsidRDefault="004641C5" w:rsidP="004641C5">
      <w:pPr>
        <w:bidi/>
        <w:ind w:firstLine="567"/>
        <w:jc w:val="both"/>
        <w:rPr>
          <w:rFonts w:cs="David" w:hint="cs"/>
          <w:rtl/>
        </w:rPr>
      </w:pPr>
    </w:p>
    <w:p w14:paraId="0E8B4A14" w14:textId="77777777" w:rsidR="004641C5" w:rsidRPr="004641C5" w:rsidRDefault="004641C5" w:rsidP="004641C5">
      <w:pPr>
        <w:bidi/>
        <w:ind w:firstLine="567"/>
        <w:jc w:val="both"/>
        <w:rPr>
          <w:rFonts w:cs="David" w:hint="cs"/>
          <w:rtl/>
        </w:rPr>
      </w:pPr>
      <w:r w:rsidRPr="004641C5">
        <w:rPr>
          <w:rFonts w:cs="David" w:hint="cs"/>
          <w:rtl/>
        </w:rPr>
        <w:t xml:space="preserve">לאמור, כאשר מתבקשת כאן הכרעה בשאלה האם לזמן את היועץ המשפטי לממשלה לדיון, אם לאו, צריך שתילקח בחשבון התועלת שבזימונו. </w:t>
      </w:r>
    </w:p>
    <w:p w14:paraId="10A59E8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CC09DC1" w14:textId="77777777" w:rsidR="004641C5" w:rsidRPr="004641C5" w:rsidRDefault="004641C5" w:rsidP="004641C5">
      <w:pPr>
        <w:bidi/>
        <w:jc w:val="both"/>
        <w:rPr>
          <w:rFonts w:cs="David" w:hint="cs"/>
          <w:rtl/>
        </w:rPr>
      </w:pPr>
    </w:p>
    <w:p w14:paraId="4470CBBB" w14:textId="77777777" w:rsidR="004641C5" w:rsidRPr="004641C5" w:rsidRDefault="004641C5" w:rsidP="004641C5">
      <w:pPr>
        <w:bidi/>
        <w:ind w:firstLine="567"/>
        <w:jc w:val="both"/>
        <w:rPr>
          <w:rFonts w:cs="David" w:hint="cs"/>
          <w:rtl/>
        </w:rPr>
      </w:pPr>
      <w:r w:rsidRPr="004641C5">
        <w:rPr>
          <w:rFonts w:cs="David" w:hint="cs"/>
          <w:rtl/>
        </w:rPr>
        <w:t>כל הכבוד.</w:t>
      </w:r>
    </w:p>
    <w:p w14:paraId="36449DE0" w14:textId="77777777" w:rsidR="004641C5" w:rsidRPr="004641C5" w:rsidRDefault="004641C5" w:rsidP="004641C5">
      <w:pPr>
        <w:bidi/>
        <w:ind w:firstLine="567"/>
        <w:jc w:val="both"/>
        <w:rPr>
          <w:rFonts w:cs="David" w:hint="cs"/>
          <w:u w:val="single"/>
          <w:rtl/>
        </w:rPr>
      </w:pPr>
      <w:r w:rsidRPr="004641C5">
        <w:rPr>
          <w:rFonts w:cs="David"/>
          <w:rtl/>
        </w:rPr>
        <w:br/>
      </w:r>
      <w:r w:rsidRPr="004641C5">
        <w:rPr>
          <w:rFonts w:cs="David" w:hint="cs"/>
          <w:u w:val="single"/>
          <w:rtl/>
        </w:rPr>
        <w:t>נורית אלשטיין:</w:t>
      </w:r>
    </w:p>
    <w:p w14:paraId="01696528" w14:textId="77777777" w:rsidR="004641C5" w:rsidRPr="004641C5" w:rsidRDefault="004641C5" w:rsidP="004641C5">
      <w:pPr>
        <w:bidi/>
        <w:ind w:firstLine="567"/>
        <w:jc w:val="both"/>
        <w:rPr>
          <w:rFonts w:cs="David" w:hint="cs"/>
          <w:u w:val="single"/>
          <w:rtl/>
        </w:rPr>
      </w:pPr>
    </w:p>
    <w:p w14:paraId="435A6DA6" w14:textId="77777777" w:rsidR="004641C5" w:rsidRPr="004641C5" w:rsidRDefault="004641C5" w:rsidP="004641C5">
      <w:pPr>
        <w:bidi/>
        <w:ind w:firstLine="567"/>
        <w:jc w:val="both"/>
        <w:rPr>
          <w:rFonts w:cs="David" w:hint="cs"/>
          <w:rtl/>
        </w:rPr>
      </w:pPr>
      <w:r w:rsidRPr="004641C5">
        <w:rPr>
          <w:rFonts w:cs="David" w:hint="cs"/>
          <w:rtl/>
        </w:rPr>
        <w:t xml:space="preserve">אומר היועץ המשפטי לממשלה: מעבר לדברים </w:t>
      </w:r>
      <w:r w:rsidRPr="004641C5">
        <w:rPr>
          <w:rFonts w:cs="David"/>
          <w:rtl/>
        </w:rPr>
        <w:t>–</w:t>
      </w:r>
      <w:r w:rsidRPr="004641C5">
        <w:rPr>
          <w:rFonts w:cs="David" w:hint="cs"/>
          <w:rtl/>
        </w:rPr>
        <w:t xml:space="preserve"> ואני מוכן לחזור על זה, הוא מוכן גם לכתוב לו</w:t>
      </w:r>
      <w:smartTag w:uri="urn:schemas-microsoft-com:office:smarttags" w:element="PersonName">
        <w:r w:rsidRPr="004641C5">
          <w:rPr>
            <w:rFonts w:cs="David" w:hint="cs"/>
            <w:rtl/>
          </w:rPr>
          <w:t>ועדת הכנסת</w:t>
        </w:r>
      </w:smartTag>
      <w:r w:rsidRPr="004641C5">
        <w:rPr>
          <w:rFonts w:cs="David" w:hint="cs"/>
          <w:rtl/>
        </w:rPr>
        <w:t xml:space="preserve"> </w:t>
      </w:r>
      <w:r w:rsidRPr="004641C5">
        <w:rPr>
          <w:rFonts w:cs="David"/>
          <w:rtl/>
        </w:rPr>
        <w:t>–</w:t>
      </w:r>
      <w:r w:rsidRPr="004641C5">
        <w:rPr>
          <w:rFonts w:cs="David" w:hint="cs"/>
          <w:rtl/>
        </w:rPr>
        <w:t xml:space="preserve"> מעבר לדברים שאמרתי בהודעה, שהיא מפורטת, היא לא הודעה שגרתית; פירט שם היועץ המשפטי לממשלה את סעיפי האישום שנתגבשו, פירט היועץ המשפטי לממשלה גם דברים שהוא בחר שלא לכלול אותם בטיוטת כתב האישום, ופירט היועץ המשפטי לממשלה גם חלק מההליך, כאשר הוא אומר: הדברים נשקלו לעומקם, התקיים דיון נרחב מהותי על-ידי הבכירים ביותר במערכת, ואלו הדברים שנתגבשו. אלו הדברים שהוא יאמר בו</w:t>
      </w:r>
      <w:smartTag w:uri="urn:schemas-microsoft-com:office:smarttags" w:element="PersonName">
        <w:r w:rsidRPr="004641C5">
          <w:rPr>
            <w:rFonts w:cs="David" w:hint="cs"/>
            <w:rtl/>
          </w:rPr>
          <w:t>ועדת הכנסת</w:t>
        </w:r>
      </w:smartTag>
      <w:r w:rsidRPr="004641C5">
        <w:rPr>
          <w:rFonts w:cs="David" w:hint="cs"/>
          <w:rtl/>
        </w:rPr>
        <w:t>.</w:t>
      </w:r>
    </w:p>
    <w:p w14:paraId="7F2D4308" w14:textId="77777777" w:rsidR="004641C5" w:rsidRPr="004641C5" w:rsidRDefault="004641C5" w:rsidP="004641C5">
      <w:pPr>
        <w:bidi/>
        <w:ind w:firstLine="567"/>
        <w:jc w:val="both"/>
        <w:rPr>
          <w:rFonts w:cs="David" w:hint="cs"/>
          <w:rtl/>
        </w:rPr>
      </w:pPr>
    </w:p>
    <w:p w14:paraId="06718B63" w14:textId="77777777" w:rsidR="004641C5" w:rsidRPr="004641C5" w:rsidRDefault="004641C5" w:rsidP="004641C5">
      <w:pPr>
        <w:bidi/>
        <w:ind w:firstLine="567"/>
        <w:jc w:val="both"/>
        <w:rPr>
          <w:rFonts w:cs="David" w:hint="cs"/>
          <w:rtl/>
        </w:rPr>
      </w:pPr>
      <w:r w:rsidRPr="004641C5">
        <w:rPr>
          <w:rFonts w:cs="David" w:hint="cs"/>
          <w:rtl/>
        </w:rPr>
        <w:t>ולכן, נשאלת השאלה מה טעם, מה התועלת בזימונו, כאשר אומר - - -</w:t>
      </w:r>
    </w:p>
    <w:p w14:paraId="4CFD03A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2181B100" w14:textId="77777777" w:rsidR="004641C5" w:rsidRPr="004641C5" w:rsidRDefault="004641C5" w:rsidP="004641C5">
      <w:pPr>
        <w:bidi/>
        <w:jc w:val="both"/>
        <w:rPr>
          <w:rFonts w:cs="David" w:hint="cs"/>
          <w:rtl/>
        </w:rPr>
      </w:pPr>
    </w:p>
    <w:p w14:paraId="07702199" w14:textId="77777777" w:rsidR="004641C5" w:rsidRPr="004641C5" w:rsidRDefault="004641C5" w:rsidP="004641C5">
      <w:pPr>
        <w:bidi/>
        <w:ind w:firstLine="567"/>
        <w:jc w:val="both"/>
        <w:rPr>
          <w:rFonts w:cs="David" w:hint="cs"/>
          <w:rtl/>
        </w:rPr>
      </w:pPr>
      <w:r w:rsidRPr="004641C5">
        <w:rPr>
          <w:rFonts w:cs="David" w:hint="cs"/>
          <w:rtl/>
        </w:rPr>
        <w:t>למה את בוחרת לצטט את החלקים שהם מגמתיים? זה לא בסדר.</w:t>
      </w:r>
    </w:p>
    <w:p w14:paraId="73C5A0D4"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קריאות:</w:t>
      </w:r>
    </w:p>
    <w:p w14:paraId="7FB7D255" w14:textId="77777777" w:rsidR="004641C5" w:rsidRPr="004641C5" w:rsidRDefault="004641C5" w:rsidP="004641C5">
      <w:pPr>
        <w:bidi/>
        <w:ind w:firstLine="567"/>
        <w:jc w:val="both"/>
        <w:rPr>
          <w:rFonts w:cs="David" w:hint="cs"/>
          <w:rtl/>
        </w:rPr>
      </w:pPr>
    </w:p>
    <w:p w14:paraId="4A0D07AE" w14:textId="77777777" w:rsidR="004641C5" w:rsidRPr="004641C5" w:rsidRDefault="004641C5" w:rsidP="004641C5">
      <w:pPr>
        <w:bidi/>
        <w:ind w:firstLine="567"/>
        <w:jc w:val="both"/>
        <w:rPr>
          <w:rFonts w:cs="David" w:hint="cs"/>
          <w:rtl/>
        </w:rPr>
      </w:pPr>
      <w:r w:rsidRPr="004641C5">
        <w:rPr>
          <w:rFonts w:cs="David" w:hint="cs"/>
          <w:rtl/>
        </w:rPr>
        <w:t>- - -</w:t>
      </w:r>
    </w:p>
    <w:p w14:paraId="70EC815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C2ACC5C" w14:textId="77777777" w:rsidR="004641C5" w:rsidRPr="004641C5" w:rsidRDefault="004641C5" w:rsidP="004641C5">
      <w:pPr>
        <w:bidi/>
        <w:jc w:val="both"/>
        <w:rPr>
          <w:rFonts w:cs="David" w:hint="cs"/>
          <w:rtl/>
        </w:rPr>
      </w:pPr>
    </w:p>
    <w:p w14:paraId="50EEB2AC" w14:textId="77777777" w:rsidR="004641C5" w:rsidRPr="004641C5" w:rsidRDefault="004641C5" w:rsidP="004641C5">
      <w:pPr>
        <w:bidi/>
        <w:ind w:firstLine="567"/>
        <w:jc w:val="both"/>
        <w:rPr>
          <w:rFonts w:cs="David" w:hint="cs"/>
          <w:rtl/>
        </w:rPr>
      </w:pPr>
      <w:r w:rsidRPr="004641C5">
        <w:rPr>
          <w:rFonts w:cs="David" w:hint="cs"/>
          <w:rtl/>
        </w:rPr>
        <w:t xml:space="preserve">אבל מה התועלת בדיון פה בכלל? </w:t>
      </w:r>
    </w:p>
    <w:p w14:paraId="704954B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4844B1D9" w14:textId="77777777" w:rsidR="004641C5" w:rsidRPr="004641C5" w:rsidRDefault="004641C5" w:rsidP="004641C5">
      <w:pPr>
        <w:bidi/>
        <w:jc w:val="both"/>
        <w:rPr>
          <w:rFonts w:cs="David" w:hint="cs"/>
          <w:rtl/>
        </w:rPr>
      </w:pPr>
    </w:p>
    <w:p w14:paraId="0E67ADEC" w14:textId="77777777" w:rsidR="004641C5" w:rsidRPr="004641C5" w:rsidRDefault="004641C5" w:rsidP="004641C5">
      <w:pPr>
        <w:bidi/>
        <w:ind w:firstLine="567"/>
        <w:jc w:val="both"/>
        <w:rPr>
          <w:rFonts w:cs="David" w:hint="cs"/>
          <w:rtl/>
        </w:rPr>
      </w:pPr>
      <w:r w:rsidRPr="004641C5">
        <w:rPr>
          <w:rFonts w:cs="David" w:hint="cs"/>
          <w:rtl/>
        </w:rPr>
        <w:t>זה לא שייך לשימוע.</w:t>
      </w:r>
    </w:p>
    <w:p w14:paraId="3A87F34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0C8CBBA5" w14:textId="77777777" w:rsidR="004641C5" w:rsidRPr="004641C5" w:rsidRDefault="004641C5" w:rsidP="004641C5">
      <w:pPr>
        <w:bidi/>
        <w:jc w:val="both"/>
        <w:rPr>
          <w:rFonts w:cs="David" w:hint="cs"/>
          <w:rtl/>
        </w:rPr>
      </w:pPr>
    </w:p>
    <w:p w14:paraId="0E075C0C" w14:textId="77777777" w:rsidR="004641C5" w:rsidRPr="004641C5" w:rsidRDefault="004641C5" w:rsidP="004641C5">
      <w:pPr>
        <w:bidi/>
        <w:ind w:firstLine="567"/>
        <w:jc w:val="both"/>
        <w:rPr>
          <w:rFonts w:cs="David" w:hint="cs"/>
          <w:rtl/>
        </w:rPr>
      </w:pPr>
      <w:r w:rsidRPr="004641C5">
        <w:rPr>
          <w:rFonts w:cs="David" w:hint="cs"/>
          <w:rtl/>
        </w:rPr>
        <w:t xml:space="preserve">אבל זה דיון מקביל, והיועץ המשפטי </w:t>
      </w:r>
      <w:r w:rsidRPr="004641C5">
        <w:rPr>
          <w:rFonts w:cs="David"/>
          <w:rtl/>
        </w:rPr>
        <w:t>–</w:t>
      </w:r>
      <w:r w:rsidRPr="004641C5">
        <w:rPr>
          <w:rFonts w:cs="David" w:hint="cs"/>
          <w:rtl/>
        </w:rPr>
        <w:t xml:space="preserve"> אין לו את כל החומר, עוד לא היה שימוע.</w:t>
      </w:r>
    </w:p>
    <w:p w14:paraId="4B62E73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C4C0A6F" w14:textId="77777777" w:rsidR="004641C5" w:rsidRPr="004641C5" w:rsidRDefault="004641C5" w:rsidP="004641C5">
      <w:pPr>
        <w:bidi/>
        <w:jc w:val="both"/>
        <w:rPr>
          <w:rFonts w:cs="David" w:hint="cs"/>
          <w:rtl/>
        </w:rPr>
      </w:pPr>
    </w:p>
    <w:p w14:paraId="7C3910AC" w14:textId="77777777" w:rsidR="004641C5" w:rsidRPr="004641C5" w:rsidRDefault="004641C5" w:rsidP="004641C5">
      <w:pPr>
        <w:bidi/>
        <w:ind w:firstLine="567"/>
        <w:jc w:val="both"/>
        <w:rPr>
          <w:rFonts w:cs="David" w:hint="cs"/>
          <w:rtl/>
        </w:rPr>
      </w:pPr>
      <w:r w:rsidRPr="004641C5">
        <w:rPr>
          <w:rFonts w:cs="David" w:hint="cs"/>
          <w:rtl/>
        </w:rPr>
        <w:t>סליחה. משפט לסיום.</w:t>
      </w:r>
    </w:p>
    <w:p w14:paraId="34419A3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3C5C9AE" w14:textId="77777777" w:rsidR="004641C5" w:rsidRPr="004641C5" w:rsidRDefault="004641C5" w:rsidP="004641C5">
      <w:pPr>
        <w:bidi/>
        <w:jc w:val="both"/>
        <w:rPr>
          <w:rFonts w:cs="David" w:hint="cs"/>
          <w:rtl/>
        </w:rPr>
      </w:pPr>
    </w:p>
    <w:p w14:paraId="65D6FDA9" w14:textId="77777777" w:rsidR="004641C5" w:rsidRPr="004641C5" w:rsidRDefault="004641C5" w:rsidP="004641C5">
      <w:pPr>
        <w:bidi/>
        <w:ind w:firstLine="567"/>
        <w:jc w:val="both"/>
        <w:rPr>
          <w:rFonts w:cs="David" w:hint="cs"/>
          <w:rtl/>
        </w:rPr>
      </w:pPr>
      <w:r w:rsidRPr="004641C5">
        <w:rPr>
          <w:rFonts w:cs="David" w:hint="cs"/>
          <w:rtl/>
        </w:rPr>
        <w:t>יש לי הצעה לסדר בנושא.</w:t>
      </w:r>
    </w:p>
    <w:p w14:paraId="03CE3A5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9A14F23" w14:textId="77777777" w:rsidR="004641C5" w:rsidRPr="004641C5" w:rsidRDefault="004641C5" w:rsidP="004641C5">
      <w:pPr>
        <w:bidi/>
        <w:jc w:val="both"/>
        <w:rPr>
          <w:rFonts w:cs="David" w:hint="cs"/>
          <w:rtl/>
        </w:rPr>
      </w:pPr>
    </w:p>
    <w:p w14:paraId="5C65AD48" w14:textId="77777777" w:rsidR="004641C5" w:rsidRPr="004641C5" w:rsidRDefault="004641C5" w:rsidP="004641C5">
      <w:pPr>
        <w:bidi/>
        <w:ind w:firstLine="567"/>
        <w:jc w:val="both"/>
        <w:rPr>
          <w:rFonts w:cs="David" w:hint="cs"/>
          <w:rtl/>
        </w:rPr>
      </w:pPr>
      <w:r w:rsidRPr="004641C5">
        <w:rPr>
          <w:rFonts w:cs="David" w:hint="cs"/>
          <w:rtl/>
        </w:rPr>
        <w:t xml:space="preserve">אני אתן לך אחר כך. </w:t>
      </w:r>
    </w:p>
    <w:p w14:paraId="43B58C81"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מאיר פרוש:</w:t>
      </w:r>
    </w:p>
    <w:p w14:paraId="26DC198A" w14:textId="77777777" w:rsidR="004641C5" w:rsidRPr="004641C5" w:rsidRDefault="004641C5" w:rsidP="004641C5">
      <w:pPr>
        <w:bidi/>
        <w:jc w:val="both"/>
        <w:rPr>
          <w:rFonts w:cs="David" w:hint="cs"/>
          <w:u w:val="single"/>
        </w:rPr>
      </w:pPr>
    </w:p>
    <w:p w14:paraId="64CC9374" w14:textId="77777777" w:rsidR="004641C5" w:rsidRPr="004641C5" w:rsidRDefault="004641C5" w:rsidP="004641C5">
      <w:pPr>
        <w:bidi/>
        <w:ind w:firstLine="567"/>
        <w:jc w:val="both"/>
        <w:rPr>
          <w:rFonts w:cs="David" w:hint="cs"/>
          <w:rtl/>
        </w:rPr>
      </w:pPr>
      <w:r w:rsidRPr="004641C5">
        <w:rPr>
          <w:rFonts w:cs="David" w:hint="cs"/>
          <w:rtl/>
        </w:rPr>
        <w:t xml:space="preserve">אז למה צריך את הנשיא? </w:t>
      </w:r>
    </w:p>
    <w:p w14:paraId="1741BE8E" w14:textId="77777777" w:rsidR="004641C5" w:rsidRPr="004641C5" w:rsidRDefault="004641C5" w:rsidP="004641C5">
      <w:pPr>
        <w:bidi/>
        <w:ind w:firstLine="567"/>
        <w:jc w:val="both"/>
        <w:rPr>
          <w:rFonts w:cs="David" w:hint="cs"/>
          <w:rtl/>
        </w:rPr>
      </w:pPr>
    </w:p>
    <w:p w14:paraId="50381943"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32E0AB7" w14:textId="77777777" w:rsidR="004641C5" w:rsidRPr="004641C5" w:rsidRDefault="004641C5" w:rsidP="004641C5">
      <w:pPr>
        <w:bidi/>
        <w:jc w:val="both"/>
        <w:rPr>
          <w:rFonts w:cs="David" w:hint="cs"/>
          <w:rtl/>
        </w:rPr>
      </w:pPr>
    </w:p>
    <w:p w14:paraId="685DCD1E" w14:textId="77777777" w:rsidR="004641C5" w:rsidRPr="004641C5" w:rsidRDefault="004641C5" w:rsidP="004641C5">
      <w:pPr>
        <w:bidi/>
        <w:ind w:firstLine="567"/>
        <w:jc w:val="both"/>
        <w:rPr>
          <w:rFonts w:cs="David" w:hint="cs"/>
          <w:rtl/>
        </w:rPr>
      </w:pPr>
      <w:r w:rsidRPr="004641C5">
        <w:rPr>
          <w:rFonts w:cs="David" w:hint="cs"/>
          <w:rtl/>
        </w:rPr>
        <w:t xml:space="preserve">בוקר טוב, חבר הכנסת פרוש. </w:t>
      </w:r>
    </w:p>
    <w:p w14:paraId="7192F26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D6A58F3" w14:textId="77777777" w:rsidR="004641C5" w:rsidRPr="004641C5" w:rsidRDefault="004641C5" w:rsidP="004641C5">
      <w:pPr>
        <w:bidi/>
        <w:jc w:val="both"/>
        <w:rPr>
          <w:rFonts w:cs="David" w:hint="cs"/>
          <w:rtl/>
        </w:rPr>
      </w:pPr>
    </w:p>
    <w:p w14:paraId="63E31BBF" w14:textId="77777777" w:rsidR="004641C5" w:rsidRPr="004641C5" w:rsidRDefault="004641C5" w:rsidP="004641C5">
      <w:pPr>
        <w:bidi/>
        <w:ind w:firstLine="567"/>
        <w:jc w:val="both"/>
        <w:rPr>
          <w:rFonts w:cs="David" w:hint="cs"/>
          <w:rtl/>
        </w:rPr>
      </w:pPr>
      <w:r w:rsidRPr="004641C5">
        <w:rPr>
          <w:rFonts w:cs="David" w:hint="cs"/>
          <w:rtl/>
        </w:rPr>
        <w:t xml:space="preserve">ואני מבקש הצבעה על ההצעה שלי. </w:t>
      </w:r>
    </w:p>
    <w:p w14:paraId="1AAC5471"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מאיר פרוש:</w:t>
      </w:r>
    </w:p>
    <w:p w14:paraId="603035A9" w14:textId="77777777" w:rsidR="004641C5" w:rsidRPr="004641C5" w:rsidRDefault="004641C5" w:rsidP="004641C5">
      <w:pPr>
        <w:bidi/>
        <w:jc w:val="both"/>
        <w:rPr>
          <w:rFonts w:cs="David" w:hint="cs"/>
          <w:u w:val="single"/>
        </w:rPr>
      </w:pPr>
    </w:p>
    <w:p w14:paraId="34878098" w14:textId="77777777" w:rsidR="004641C5" w:rsidRPr="004641C5" w:rsidRDefault="004641C5" w:rsidP="004641C5">
      <w:pPr>
        <w:bidi/>
        <w:ind w:firstLine="567"/>
        <w:jc w:val="both"/>
        <w:rPr>
          <w:rFonts w:cs="David" w:hint="cs"/>
          <w:rtl/>
        </w:rPr>
      </w:pPr>
      <w:r w:rsidRPr="004641C5">
        <w:rPr>
          <w:rFonts w:cs="David" w:hint="cs"/>
          <w:rtl/>
        </w:rPr>
        <w:t xml:space="preserve">למה צריך את הנשיא, אם כך? </w:t>
      </w:r>
    </w:p>
    <w:p w14:paraId="4D5D05C9"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04B3BD33" w14:textId="77777777" w:rsidR="004641C5" w:rsidRPr="004641C5" w:rsidRDefault="004641C5" w:rsidP="004641C5">
      <w:pPr>
        <w:bidi/>
        <w:ind w:firstLine="567"/>
        <w:jc w:val="both"/>
        <w:rPr>
          <w:rFonts w:cs="David" w:hint="cs"/>
          <w:rtl/>
        </w:rPr>
      </w:pPr>
    </w:p>
    <w:p w14:paraId="7E6E0472" w14:textId="77777777" w:rsidR="004641C5" w:rsidRPr="004641C5" w:rsidRDefault="004641C5" w:rsidP="004641C5">
      <w:pPr>
        <w:bidi/>
        <w:ind w:firstLine="567"/>
        <w:jc w:val="both"/>
        <w:rPr>
          <w:rFonts w:cs="David" w:hint="cs"/>
          <w:rtl/>
        </w:rPr>
      </w:pPr>
      <w:r w:rsidRPr="004641C5">
        <w:rPr>
          <w:rFonts w:cs="David" w:hint="cs"/>
          <w:rtl/>
        </w:rPr>
        <w:t>משפט סיום. בשים לב להודעתו של היועץ המשפטי לממשלה, שמעבר לדברים שהוא כלל בהודעה לעיתונות, הוא לא יאמר בו</w:t>
      </w:r>
      <w:smartTag w:uri="urn:schemas-microsoft-com:office:smarttags" w:element="PersonName">
        <w:r w:rsidRPr="004641C5">
          <w:rPr>
            <w:rFonts w:cs="David" w:hint="cs"/>
            <w:rtl/>
          </w:rPr>
          <w:t>ועדת הכנסת</w:t>
        </w:r>
      </w:smartTag>
      <w:r w:rsidRPr="004641C5">
        <w:rPr>
          <w:rFonts w:cs="David" w:hint="cs"/>
          <w:rtl/>
        </w:rPr>
        <w:t xml:space="preserve"> דברים אחרים, נשאלת השאלה האם נכון או לא נכון לזמנו בעת הזאת. זה הכול, זה מה שעומד על הפרק.</w:t>
      </w:r>
    </w:p>
    <w:p w14:paraId="5DAD8F1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6571AA1" w14:textId="77777777" w:rsidR="004641C5" w:rsidRPr="004641C5" w:rsidRDefault="004641C5" w:rsidP="004641C5">
      <w:pPr>
        <w:bidi/>
        <w:jc w:val="both"/>
        <w:rPr>
          <w:rFonts w:cs="David" w:hint="cs"/>
          <w:rtl/>
        </w:rPr>
      </w:pPr>
    </w:p>
    <w:p w14:paraId="36A571F3" w14:textId="77777777" w:rsidR="004641C5" w:rsidRPr="004641C5" w:rsidRDefault="004641C5" w:rsidP="004641C5">
      <w:pPr>
        <w:bidi/>
        <w:ind w:firstLine="567"/>
        <w:jc w:val="both"/>
        <w:rPr>
          <w:rFonts w:cs="David" w:hint="cs"/>
          <w:rtl/>
        </w:rPr>
      </w:pPr>
      <w:r w:rsidRPr="004641C5">
        <w:rPr>
          <w:rFonts w:cs="David" w:hint="cs"/>
          <w:rtl/>
        </w:rPr>
        <w:t xml:space="preserve">אני מודה לך, גברתי. </w:t>
      </w:r>
    </w:p>
    <w:p w14:paraId="04113A7E"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23FDA4A1" w14:textId="77777777" w:rsidR="004641C5" w:rsidRPr="004641C5" w:rsidRDefault="004641C5" w:rsidP="004641C5">
      <w:pPr>
        <w:bidi/>
        <w:jc w:val="both"/>
        <w:rPr>
          <w:rFonts w:cs="David" w:hint="cs"/>
          <w:u w:val="single"/>
          <w:rtl/>
        </w:rPr>
      </w:pPr>
    </w:p>
    <w:p w14:paraId="54A17873" w14:textId="77777777" w:rsidR="004641C5" w:rsidRPr="004641C5" w:rsidRDefault="004641C5" w:rsidP="004641C5">
      <w:pPr>
        <w:bidi/>
        <w:ind w:firstLine="567"/>
        <w:jc w:val="both"/>
        <w:rPr>
          <w:rFonts w:cs="David" w:hint="cs"/>
          <w:rtl/>
        </w:rPr>
      </w:pPr>
      <w:r w:rsidRPr="004641C5">
        <w:rPr>
          <w:rFonts w:cs="David" w:hint="cs"/>
          <w:rtl/>
        </w:rPr>
        <w:t xml:space="preserve">מה עצתך? </w:t>
      </w:r>
    </w:p>
    <w:p w14:paraId="5196A3F3" w14:textId="77777777" w:rsidR="004641C5" w:rsidRPr="004641C5" w:rsidRDefault="004641C5" w:rsidP="004641C5">
      <w:pPr>
        <w:bidi/>
        <w:ind w:firstLine="567"/>
        <w:jc w:val="both"/>
        <w:rPr>
          <w:rFonts w:cs="David" w:hint="cs"/>
          <w:rtl/>
        </w:rPr>
      </w:pPr>
      <w:r w:rsidRPr="004641C5">
        <w:rPr>
          <w:rFonts w:cs="David"/>
          <w:rtl/>
        </w:rPr>
        <w:br/>
      </w:r>
      <w:r w:rsidRPr="004641C5">
        <w:rPr>
          <w:rFonts w:cs="David" w:hint="cs"/>
          <w:u w:val="single"/>
          <w:rtl/>
        </w:rPr>
        <w:t>נורית אלשטיין:</w:t>
      </w:r>
    </w:p>
    <w:p w14:paraId="1B1C88C2" w14:textId="77777777" w:rsidR="004641C5" w:rsidRPr="004641C5" w:rsidRDefault="004641C5" w:rsidP="004641C5">
      <w:pPr>
        <w:bidi/>
        <w:ind w:firstLine="567"/>
        <w:jc w:val="both"/>
        <w:rPr>
          <w:rFonts w:cs="David" w:hint="cs"/>
          <w:rtl/>
        </w:rPr>
      </w:pPr>
    </w:p>
    <w:p w14:paraId="30B72809" w14:textId="77777777" w:rsidR="004641C5" w:rsidRPr="004641C5" w:rsidRDefault="004641C5" w:rsidP="004641C5">
      <w:pPr>
        <w:bidi/>
        <w:ind w:firstLine="567"/>
        <w:jc w:val="both"/>
        <w:rPr>
          <w:rFonts w:cs="David" w:hint="cs"/>
          <w:rtl/>
        </w:rPr>
      </w:pPr>
      <w:r w:rsidRPr="004641C5">
        <w:rPr>
          <w:rFonts w:cs="David" w:hint="cs"/>
          <w:rtl/>
        </w:rPr>
        <w:t xml:space="preserve">אני סבורה שאין טעם לזמנו. </w:t>
      </w:r>
    </w:p>
    <w:p w14:paraId="7D87A58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57E61817" w14:textId="77777777" w:rsidR="004641C5" w:rsidRPr="004641C5" w:rsidRDefault="004641C5" w:rsidP="004641C5">
      <w:pPr>
        <w:bidi/>
        <w:jc w:val="both"/>
        <w:rPr>
          <w:rFonts w:cs="David" w:hint="cs"/>
          <w:rtl/>
        </w:rPr>
      </w:pPr>
    </w:p>
    <w:p w14:paraId="31370180" w14:textId="77777777" w:rsidR="004641C5" w:rsidRPr="004641C5" w:rsidRDefault="004641C5" w:rsidP="004641C5">
      <w:pPr>
        <w:bidi/>
        <w:ind w:firstLine="567"/>
        <w:jc w:val="both"/>
        <w:rPr>
          <w:rFonts w:cs="David" w:hint="cs"/>
          <w:rtl/>
        </w:rPr>
      </w:pPr>
      <w:r w:rsidRPr="004641C5">
        <w:rPr>
          <w:rFonts w:cs="David" w:hint="cs"/>
          <w:rtl/>
        </w:rPr>
        <w:t>אין ספק שו</w:t>
      </w:r>
      <w:smartTag w:uri="urn:schemas-microsoft-com:office:smarttags" w:element="PersonName">
        <w:r w:rsidRPr="004641C5">
          <w:rPr>
            <w:rFonts w:cs="David" w:hint="cs"/>
            <w:rtl/>
          </w:rPr>
          <w:t>ועדת הכנסת</w:t>
        </w:r>
      </w:smartTag>
      <w:r w:rsidRPr="004641C5">
        <w:rPr>
          <w:rFonts w:cs="David" w:hint="cs"/>
          <w:rtl/>
        </w:rPr>
        <w:t xml:space="preserve"> תתחיל בהליך שהוא בלתי הפיך. בלתי הפיך. ויחד עם זאת, מכיוון שחברי הוועדה אכן קיבלו את הנוהל, והוועדה אכן תתחיל לדון בנושא של הדחת הנשיא, אני חושבת </w:t>
      </w:r>
      <w:r w:rsidRPr="004641C5">
        <w:rPr>
          <w:rFonts w:cs="David"/>
          <w:rtl/>
        </w:rPr>
        <w:t>–</w:t>
      </w:r>
      <w:r w:rsidRPr="004641C5">
        <w:rPr>
          <w:rFonts w:cs="David" w:hint="cs"/>
          <w:rtl/>
        </w:rPr>
        <w:t xml:space="preserve"> וסלחי לי שאני חולקת על בקשתו של היועץ המשפטי לממשלה </w:t>
      </w:r>
      <w:r w:rsidRPr="004641C5">
        <w:rPr>
          <w:rFonts w:cs="David"/>
          <w:rtl/>
        </w:rPr>
        <w:t>–</w:t>
      </w:r>
      <w:r w:rsidRPr="004641C5">
        <w:rPr>
          <w:rFonts w:cs="David" w:hint="cs"/>
          <w:rtl/>
        </w:rPr>
        <w:t xml:space="preserve"> אבל </w:t>
      </w:r>
      <w:smartTag w:uri="urn:schemas-microsoft-com:office:smarttags" w:element="PersonName">
        <w:r w:rsidRPr="004641C5">
          <w:rPr>
            <w:rFonts w:cs="David" w:hint="cs"/>
            <w:rtl/>
          </w:rPr>
          <w:t>ועדת הכנסת</w:t>
        </w:r>
      </w:smartTag>
      <w:r w:rsidRPr="004641C5">
        <w:rPr>
          <w:rFonts w:cs="David" w:hint="cs"/>
          <w:rtl/>
        </w:rPr>
        <w:t xml:space="preserve"> לא יכולה להתחיל בדיון כל כך רציני וכל כך נוקב עם הודעה לעיתונות של היועץ המשפטי לממשלה, עם כל הכבוד. </w:t>
      </w:r>
    </w:p>
    <w:p w14:paraId="2641487E" w14:textId="77777777" w:rsidR="004641C5" w:rsidRPr="004641C5" w:rsidRDefault="004641C5" w:rsidP="004641C5">
      <w:pPr>
        <w:bidi/>
        <w:ind w:firstLine="567"/>
        <w:jc w:val="both"/>
        <w:rPr>
          <w:rFonts w:cs="David" w:hint="cs"/>
          <w:rtl/>
        </w:rPr>
      </w:pPr>
    </w:p>
    <w:p w14:paraId="3186DE12" w14:textId="77777777" w:rsidR="004641C5" w:rsidRPr="004641C5" w:rsidRDefault="004641C5" w:rsidP="004641C5">
      <w:pPr>
        <w:bidi/>
        <w:ind w:firstLine="567"/>
        <w:jc w:val="both"/>
        <w:rPr>
          <w:rFonts w:cs="David" w:hint="cs"/>
          <w:rtl/>
        </w:rPr>
      </w:pPr>
      <w:r w:rsidRPr="004641C5">
        <w:rPr>
          <w:rFonts w:cs="David" w:hint="cs"/>
          <w:rtl/>
        </w:rPr>
        <w:t xml:space="preserve">כנסת ישראל דנה בפעם הראשונה בתולדותיה בנושא כזה </w:t>
      </w:r>
      <w:r w:rsidRPr="004641C5">
        <w:rPr>
          <w:rFonts w:cs="David"/>
          <w:rtl/>
        </w:rPr>
        <w:t>–</w:t>
      </w:r>
      <w:r w:rsidRPr="004641C5">
        <w:rPr>
          <w:rFonts w:cs="David" w:hint="cs"/>
          <w:rtl/>
        </w:rPr>
        <w:t xml:space="preserve"> שהוא בלתי הפיך </w:t>
      </w:r>
      <w:r w:rsidRPr="004641C5">
        <w:rPr>
          <w:rFonts w:cs="David"/>
          <w:rtl/>
        </w:rPr>
        <w:t>–</w:t>
      </w:r>
      <w:r w:rsidRPr="004641C5">
        <w:rPr>
          <w:rFonts w:cs="David" w:hint="cs"/>
          <w:rtl/>
        </w:rPr>
        <w:t xml:space="preserve"> וזה לא ראוי, לא לכנסת ולא לאף אחד, שנתחיל דיון כזה בלי שאנחנו נשמע </w:t>
      </w:r>
      <w:r w:rsidRPr="004641C5">
        <w:rPr>
          <w:rFonts w:cs="David"/>
          <w:rtl/>
        </w:rPr>
        <w:t>–</w:t>
      </w:r>
      <w:r w:rsidRPr="004641C5">
        <w:rPr>
          <w:rFonts w:cs="David" w:hint="cs"/>
          <w:rtl/>
        </w:rPr>
        <w:t xml:space="preserve"> גם אם הוא יצטרך להקריא לנו את הודעתו לעיתונות.</w:t>
      </w:r>
    </w:p>
    <w:p w14:paraId="1E021948" w14:textId="77777777" w:rsidR="004641C5" w:rsidRPr="004641C5" w:rsidRDefault="004641C5" w:rsidP="004641C5">
      <w:pPr>
        <w:bidi/>
        <w:jc w:val="both"/>
        <w:rPr>
          <w:rFonts w:cs="David"/>
          <w:u w:val="single"/>
          <w:rtl/>
        </w:rPr>
      </w:pPr>
      <w:r w:rsidRPr="004641C5">
        <w:rPr>
          <w:rFonts w:cs="David"/>
          <w:rtl/>
        </w:rPr>
        <w:br/>
      </w:r>
    </w:p>
    <w:p w14:paraId="5190903C"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זהבה גלאון:</w:t>
      </w:r>
    </w:p>
    <w:p w14:paraId="31FA26AA" w14:textId="77777777" w:rsidR="004641C5" w:rsidRPr="004641C5" w:rsidRDefault="004641C5" w:rsidP="004641C5">
      <w:pPr>
        <w:bidi/>
        <w:jc w:val="both"/>
        <w:rPr>
          <w:rFonts w:cs="David" w:hint="cs"/>
          <w:rtl/>
        </w:rPr>
      </w:pPr>
    </w:p>
    <w:p w14:paraId="64AA0B91" w14:textId="77777777" w:rsidR="004641C5" w:rsidRPr="004641C5" w:rsidRDefault="004641C5" w:rsidP="004641C5">
      <w:pPr>
        <w:bidi/>
        <w:ind w:firstLine="567"/>
        <w:jc w:val="both"/>
        <w:rPr>
          <w:rFonts w:cs="David" w:hint="cs"/>
          <w:rtl/>
        </w:rPr>
      </w:pPr>
      <w:r w:rsidRPr="004641C5">
        <w:rPr>
          <w:rFonts w:cs="David" w:hint="cs"/>
          <w:rtl/>
        </w:rPr>
        <w:t>למה? את צריכה שהוא יקרא אותה?</w:t>
      </w:r>
    </w:p>
    <w:p w14:paraId="6A8AA246"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קריאות:</w:t>
      </w:r>
    </w:p>
    <w:p w14:paraId="63804725" w14:textId="77777777" w:rsidR="004641C5" w:rsidRPr="004641C5" w:rsidRDefault="004641C5" w:rsidP="004641C5">
      <w:pPr>
        <w:bidi/>
        <w:jc w:val="both"/>
        <w:rPr>
          <w:rFonts w:cs="David" w:hint="cs"/>
          <w:u w:val="single"/>
          <w:rtl/>
        </w:rPr>
      </w:pPr>
    </w:p>
    <w:p w14:paraId="4B364FFA" w14:textId="77777777" w:rsidR="004641C5" w:rsidRPr="004641C5" w:rsidRDefault="004641C5" w:rsidP="004641C5">
      <w:pPr>
        <w:bidi/>
        <w:ind w:firstLine="567"/>
        <w:jc w:val="both"/>
        <w:rPr>
          <w:rFonts w:cs="David" w:hint="cs"/>
          <w:u w:val="single"/>
          <w:rtl/>
        </w:rPr>
      </w:pPr>
      <w:r w:rsidRPr="004641C5">
        <w:rPr>
          <w:rFonts w:cs="David" w:hint="cs"/>
          <w:rtl/>
        </w:rPr>
        <w:t>- - -</w:t>
      </w:r>
      <w:r w:rsidRPr="004641C5">
        <w:rPr>
          <w:rFonts w:cs="David"/>
          <w:u w:val="single"/>
          <w:rtl/>
        </w:rPr>
        <w:br/>
      </w:r>
    </w:p>
    <w:p w14:paraId="7DA6F51F" w14:textId="77777777" w:rsidR="004641C5" w:rsidRPr="004641C5" w:rsidRDefault="004641C5" w:rsidP="004641C5">
      <w:pPr>
        <w:bidi/>
        <w:jc w:val="both"/>
        <w:rPr>
          <w:rFonts w:cs="David" w:hint="cs"/>
          <w:u w:val="single"/>
          <w:rtl/>
        </w:rPr>
      </w:pPr>
      <w:r w:rsidRPr="004641C5">
        <w:rPr>
          <w:rFonts w:cs="David" w:hint="cs"/>
          <w:u w:val="single"/>
          <w:rtl/>
        </w:rPr>
        <w:t>נסים זאב:</w:t>
      </w:r>
    </w:p>
    <w:p w14:paraId="09169529" w14:textId="77777777" w:rsidR="004641C5" w:rsidRPr="004641C5" w:rsidRDefault="004641C5" w:rsidP="004641C5">
      <w:pPr>
        <w:bidi/>
        <w:jc w:val="both"/>
        <w:rPr>
          <w:rFonts w:cs="David" w:hint="cs"/>
          <w:u w:val="single"/>
          <w:rtl/>
        </w:rPr>
      </w:pPr>
    </w:p>
    <w:p w14:paraId="4264F2C7" w14:textId="77777777" w:rsidR="004641C5" w:rsidRPr="004641C5" w:rsidRDefault="004641C5" w:rsidP="004641C5">
      <w:pPr>
        <w:bidi/>
        <w:jc w:val="both"/>
        <w:rPr>
          <w:rFonts w:cs="David" w:hint="cs"/>
          <w:rtl/>
        </w:rPr>
      </w:pPr>
      <w:r w:rsidRPr="004641C5">
        <w:rPr>
          <w:rFonts w:cs="David" w:hint="cs"/>
          <w:rtl/>
        </w:rPr>
        <w:tab/>
        <w:t xml:space="preserve">יש לי הצעה לסדר. מכיוון שהיועץ המשפטי בעצם אומר: אין לי מה לומר </w:t>
      </w:r>
      <w:r w:rsidRPr="004641C5">
        <w:rPr>
          <w:rFonts w:cs="David"/>
          <w:rtl/>
        </w:rPr>
        <w:t>–</w:t>
      </w:r>
      <w:r w:rsidRPr="004641C5">
        <w:rPr>
          <w:rFonts w:cs="David" w:hint="cs"/>
          <w:rtl/>
        </w:rPr>
        <w:t xml:space="preserve"> את מה שאמרתי, כבר אמרתי לעיתונות, אני רק חוזר על מה שאמרתי לעיתון </w:t>
      </w:r>
      <w:r w:rsidRPr="004641C5">
        <w:rPr>
          <w:rFonts w:cs="David"/>
          <w:rtl/>
        </w:rPr>
        <w:t>–</w:t>
      </w:r>
      <w:r w:rsidRPr="004641C5">
        <w:rPr>
          <w:rFonts w:cs="David" w:hint="cs"/>
          <w:rtl/>
        </w:rPr>
        <w:t xml:space="preserve"> אנחנו לא דנים על אמירה שאמר היועץ המשפטי בעיתון.</w:t>
      </w:r>
    </w:p>
    <w:p w14:paraId="35C28E9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3E41517" w14:textId="77777777" w:rsidR="004641C5" w:rsidRPr="004641C5" w:rsidRDefault="004641C5" w:rsidP="004641C5">
      <w:pPr>
        <w:bidi/>
        <w:jc w:val="both"/>
        <w:rPr>
          <w:rFonts w:cs="David" w:hint="cs"/>
          <w:rtl/>
        </w:rPr>
      </w:pPr>
    </w:p>
    <w:p w14:paraId="6009C09C" w14:textId="77777777" w:rsidR="004641C5" w:rsidRPr="004641C5" w:rsidRDefault="004641C5" w:rsidP="004641C5">
      <w:pPr>
        <w:bidi/>
        <w:jc w:val="both"/>
        <w:rPr>
          <w:rFonts w:cs="David" w:hint="cs"/>
          <w:rtl/>
        </w:rPr>
      </w:pPr>
      <w:r w:rsidRPr="004641C5">
        <w:rPr>
          <w:rFonts w:cs="David" w:hint="cs"/>
          <w:rtl/>
        </w:rPr>
        <w:tab/>
        <w:t xml:space="preserve"> מה הצעתך לסדר?</w:t>
      </w:r>
    </w:p>
    <w:p w14:paraId="712F15C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6639630" w14:textId="77777777" w:rsidR="004641C5" w:rsidRPr="004641C5" w:rsidRDefault="004641C5" w:rsidP="004641C5">
      <w:pPr>
        <w:bidi/>
        <w:jc w:val="both"/>
        <w:rPr>
          <w:rFonts w:cs="David" w:hint="cs"/>
          <w:rtl/>
        </w:rPr>
      </w:pPr>
    </w:p>
    <w:p w14:paraId="25858515" w14:textId="77777777" w:rsidR="004641C5" w:rsidRPr="004641C5" w:rsidRDefault="004641C5" w:rsidP="004641C5">
      <w:pPr>
        <w:bidi/>
        <w:jc w:val="both"/>
        <w:rPr>
          <w:rFonts w:cs="David" w:hint="cs"/>
          <w:rtl/>
        </w:rPr>
      </w:pPr>
      <w:r w:rsidRPr="004641C5">
        <w:rPr>
          <w:rFonts w:cs="David" w:hint="cs"/>
          <w:rtl/>
        </w:rPr>
        <w:tab/>
        <w:t xml:space="preserve"> לכן, אני מציע שקודם כול, היועץ המשפטי לממשלה יסיים את השימוע שלו עם הנשיא, יהיה לו את כל החומר ביד, הוא יבוא לכאן, ואז ההליך יהיה תקין. אפשר לשמוע את היועצים המשפטיים של נשיא המדינה, במקביל את היועץ המשפטי לממשלה, ואז לוועדה יהיה שיקול דעת. </w:t>
      </w:r>
    </w:p>
    <w:p w14:paraId="0E4F41B6" w14:textId="77777777" w:rsidR="004641C5" w:rsidRPr="004641C5" w:rsidRDefault="004641C5" w:rsidP="004641C5">
      <w:pPr>
        <w:bidi/>
        <w:jc w:val="both"/>
        <w:rPr>
          <w:rFonts w:cs="David" w:hint="cs"/>
          <w:rtl/>
        </w:rPr>
      </w:pPr>
    </w:p>
    <w:p w14:paraId="119896BF" w14:textId="77777777" w:rsidR="004641C5" w:rsidRPr="004641C5" w:rsidRDefault="004641C5" w:rsidP="004641C5">
      <w:pPr>
        <w:bidi/>
        <w:jc w:val="both"/>
        <w:rPr>
          <w:rFonts w:cs="David" w:hint="cs"/>
          <w:rtl/>
        </w:rPr>
      </w:pPr>
      <w:r w:rsidRPr="004641C5">
        <w:rPr>
          <w:rFonts w:cs="David" w:hint="cs"/>
          <w:rtl/>
        </w:rPr>
        <w:tab/>
        <w:t xml:space="preserve">אני מבקש הצבעה על הנושא הזה, כי אני הולך להביא את החברים שלי להצביע יחד אתי- אם את אומרת לי שתהיה הצבעה על ההצעה שלי. </w:t>
      </w:r>
    </w:p>
    <w:p w14:paraId="25DBD6A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DC5D5FF" w14:textId="77777777" w:rsidR="004641C5" w:rsidRPr="004641C5" w:rsidRDefault="004641C5" w:rsidP="004641C5">
      <w:pPr>
        <w:bidi/>
        <w:jc w:val="both"/>
        <w:rPr>
          <w:rFonts w:cs="David" w:hint="cs"/>
          <w:rtl/>
        </w:rPr>
      </w:pPr>
    </w:p>
    <w:p w14:paraId="29AF8CFA" w14:textId="77777777" w:rsidR="004641C5" w:rsidRPr="004641C5" w:rsidRDefault="004641C5" w:rsidP="004641C5">
      <w:pPr>
        <w:bidi/>
        <w:jc w:val="both"/>
        <w:rPr>
          <w:rFonts w:cs="David" w:hint="cs"/>
          <w:rtl/>
        </w:rPr>
      </w:pPr>
      <w:r w:rsidRPr="004641C5">
        <w:rPr>
          <w:rFonts w:cs="David" w:hint="cs"/>
          <w:rtl/>
        </w:rPr>
        <w:tab/>
        <w:t xml:space="preserve"> דבר כזה עוד לא היה לי. </w:t>
      </w:r>
    </w:p>
    <w:p w14:paraId="4EC017A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A594547" w14:textId="77777777" w:rsidR="004641C5" w:rsidRPr="004641C5" w:rsidRDefault="004641C5" w:rsidP="004641C5">
      <w:pPr>
        <w:bidi/>
        <w:jc w:val="both"/>
        <w:rPr>
          <w:rFonts w:cs="David" w:hint="cs"/>
          <w:rtl/>
        </w:rPr>
      </w:pPr>
    </w:p>
    <w:p w14:paraId="0DC3912F" w14:textId="77777777" w:rsidR="004641C5" w:rsidRPr="004641C5" w:rsidRDefault="004641C5" w:rsidP="004641C5">
      <w:pPr>
        <w:bidi/>
        <w:jc w:val="both"/>
        <w:rPr>
          <w:rFonts w:cs="David" w:hint="cs"/>
          <w:rtl/>
        </w:rPr>
      </w:pPr>
      <w:r w:rsidRPr="004641C5">
        <w:rPr>
          <w:rFonts w:cs="David" w:hint="cs"/>
          <w:rtl/>
        </w:rPr>
        <w:tab/>
        <w:t xml:space="preserve"> אני מדבר בכל הרצינות. </w:t>
      </w:r>
    </w:p>
    <w:p w14:paraId="22A56A2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EE5345A" w14:textId="77777777" w:rsidR="004641C5" w:rsidRPr="004641C5" w:rsidRDefault="004641C5" w:rsidP="004641C5">
      <w:pPr>
        <w:bidi/>
        <w:jc w:val="both"/>
        <w:rPr>
          <w:rFonts w:cs="David" w:hint="cs"/>
          <w:rtl/>
        </w:rPr>
      </w:pPr>
    </w:p>
    <w:p w14:paraId="7A163BA8" w14:textId="77777777" w:rsidR="004641C5" w:rsidRPr="004641C5" w:rsidRDefault="004641C5" w:rsidP="004641C5">
      <w:pPr>
        <w:bidi/>
        <w:jc w:val="both"/>
        <w:rPr>
          <w:rFonts w:cs="David" w:hint="cs"/>
          <w:rtl/>
        </w:rPr>
      </w:pPr>
      <w:r w:rsidRPr="004641C5">
        <w:rPr>
          <w:rFonts w:cs="David" w:hint="cs"/>
          <w:rtl/>
        </w:rPr>
        <w:tab/>
        <w:t xml:space="preserve"> דבר כזה עוד לא היה לי </w:t>
      </w:r>
      <w:r w:rsidRPr="004641C5">
        <w:rPr>
          <w:rFonts w:cs="David"/>
          <w:rtl/>
        </w:rPr>
        <w:t>–</w:t>
      </w:r>
      <w:r w:rsidRPr="004641C5">
        <w:rPr>
          <w:rFonts w:cs="David" w:hint="cs"/>
          <w:rtl/>
        </w:rPr>
        <w:t xml:space="preserve"> שמסיימים להציע הצעה לסדר, ומייד רצים במסדרונות על מנת לחפש את החברים. </w:t>
      </w:r>
    </w:p>
    <w:p w14:paraId="41FB8980"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69D6DBDF" w14:textId="77777777" w:rsidR="004641C5" w:rsidRPr="004641C5" w:rsidRDefault="004641C5" w:rsidP="004641C5">
      <w:pPr>
        <w:bidi/>
        <w:jc w:val="both"/>
        <w:rPr>
          <w:rFonts w:cs="David" w:hint="cs"/>
          <w:rtl/>
        </w:rPr>
      </w:pPr>
    </w:p>
    <w:p w14:paraId="72BDFB2F" w14:textId="77777777" w:rsidR="004641C5" w:rsidRPr="004641C5" w:rsidRDefault="004641C5" w:rsidP="004641C5">
      <w:pPr>
        <w:bidi/>
        <w:jc w:val="both"/>
        <w:rPr>
          <w:rFonts w:cs="David" w:hint="cs"/>
          <w:rtl/>
        </w:rPr>
      </w:pPr>
      <w:r w:rsidRPr="004641C5">
        <w:rPr>
          <w:rFonts w:cs="David" w:hint="cs"/>
          <w:rtl/>
        </w:rPr>
        <w:tab/>
        <w:t xml:space="preserve"> לא צריך. אני חושב שצריך לעשות מאמץ להגיע לאיזושהי הסכמה. זה כאן מסלול שכל הזמן מבזה אותנו עוד צעד ועוד צעד ועוד צעד. לא חושבים מראש. בואו תחשבו. </w:t>
      </w:r>
    </w:p>
    <w:p w14:paraId="7D5A3FF8"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דוד רותם:</w:t>
      </w:r>
    </w:p>
    <w:p w14:paraId="0A54FDB7" w14:textId="77777777" w:rsidR="004641C5" w:rsidRPr="004641C5" w:rsidRDefault="004641C5" w:rsidP="004641C5">
      <w:pPr>
        <w:bidi/>
        <w:jc w:val="both"/>
        <w:rPr>
          <w:rFonts w:cs="David" w:hint="cs"/>
          <w:rtl/>
        </w:rPr>
      </w:pPr>
    </w:p>
    <w:p w14:paraId="79960941" w14:textId="77777777" w:rsidR="004641C5" w:rsidRPr="004641C5" w:rsidRDefault="004641C5" w:rsidP="004641C5">
      <w:pPr>
        <w:bidi/>
        <w:jc w:val="both"/>
        <w:rPr>
          <w:rFonts w:cs="David" w:hint="cs"/>
          <w:rtl/>
        </w:rPr>
      </w:pPr>
      <w:r w:rsidRPr="004641C5">
        <w:rPr>
          <w:rFonts w:cs="David" w:hint="cs"/>
          <w:rtl/>
        </w:rPr>
        <w:tab/>
        <w:t>אני מצטער, אני חושב מראש. זה לא ייתכן, רק אתה חושב בוועדה הזאת?</w:t>
      </w:r>
    </w:p>
    <w:p w14:paraId="0BEDF02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2231DF3" w14:textId="77777777" w:rsidR="004641C5" w:rsidRPr="004641C5" w:rsidRDefault="004641C5" w:rsidP="004641C5">
      <w:pPr>
        <w:bidi/>
        <w:jc w:val="both"/>
        <w:rPr>
          <w:rFonts w:cs="David" w:hint="cs"/>
          <w:rtl/>
        </w:rPr>
      </w:pPr>
    </w:p>
    <w:p w14:paraId="5840D0F0" w14:textId="77777777" w:rsidR="004641C5" w:rsidRPr="004641C5" w:rsidRDefault="004641C5" w:rsidP="004641C5">
      <w:pPr>
        <w:bidi/>
        <w:jc w:val="both"/>
        <w:rPr>
          <w:rFonts w:cs="David" w:hint="cs"/>
          <w:rtl/>
        </w:rPr>
      </w:pPr>
      <w:r w:rsidRPr="004641C5">
        <w:rPr>
          <w:rFonts w:cs="David" w:hint="cs"/>
          <w:rtl/>
        </w:rPr>
        <w:tab/>
        <w:t xml:space="preserve"> חבר הכנסת רותם.</w:t>
      </w:r>
    </w:p>
    <w:p w14:paraId="499C62F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דוד רותם:</w:t>
      </w:r>
    </w:p>
    <w:p w14:paraId="0F8DD7DB" w14:textId="77777777" w:rsidR="004641C5" w:rsidRPr="004641C5" w:rsidRDefault="004641C5" w:rsidP="004641C5">
      <w:pPr>
        <w:bidi/>
        <w:jc w:val="both"/>
        <w:rPr>
          <w:rFonts w:cs="David" w:hint="cs"/>
          <w:rtl/>
        </w:rPr>
      </w:pPr>
    </w:p>
    <w:p w14:paraId="4F9EA787" w14:textId="77777777" w:rsidR="004641C5" w:rsidRPr="004641C5" w:rsidRDefault="004641C5" w:rsidP="004641C5">
      <w:pPr>
        <w:bidi/>
        <w:jc w:val="both"/>
        <w:rPr>
          <w:rFonts w:cs="David" w:hint="cs"/>
          <w:rtl/>
        </w:rPr>
      </w:pPr>
      <w:r w:rsidRPr="004641C5">
        <w:rPr>
          <w:rFonts w:cs="David" w:hint="cs"/>
          <w:rtl/>
        </w:rPr>
        <w:tab/>
        <w:t>אתה כל הזמן מאשים את כולם.</w:t>
      </w:r>
    </w:p>
    <w:p w14:paraId="148DBE03" w14:textId="77777777" w:rsidR="004641C5" w:rsidRPr="004641C5" w:rsidRDefault="004641C5" w:rsidP="004641C5">
      <w:pPr>
        <w:bidi/>
        <w:jc w:val="both"/>
        <w:rPr>
          <w:rFonts w:cs="David"/>
          <w:rtl/>
        </w:rPr>
      </w:pPr>
    </w:p>
    <w:p w14:paraId="1CBF3602" w14:textId="77777777" w:rsidR="004641C5" w:rsidRPr="004641C5" w:rsidRDefault="004641C5" w:rsidP="004641C5">
      <w:pPr>
        <w:bidi/>
        <w:jc w:val="both"/>
        <w:rPr>
          <w:rFonts w:cs="David" w:hint="cs"/>
          <w:rtl/>
        </w:rPr>
      </w:pPr>
      <w:r w:rsidRPr="004641C5">
        <w:rPr>
          <w:rFonts w:cs="David"/>
          <w:rtl/>
        </w:rPr>
        <w:br w:type="page"/>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E87B80D" w14:textId="77777777" w:rsidR="004641C5" w:rsidRPr="004641C5" w:rsidRDefault="004641C5" w:rsidP="004641C5">
      <w:pPr>
        <w:bidi/>
        <w:jc w:val="both"/>
        <w:rPr>
          <w:rFonts w:cs="David" w:hint="cs"/>
          <w:rtl/>
        </w:rPr>
      </w:pPr>
    </w:p>
    <w:p w14:paraId="67ACB5F1" w14:textId="77777777" w:rsidR="004641C5" w:rsidRPr="004641C5" w:rsidRDefault="004641C5" w:rsidP="004641C5">
      <w:pPr>
        <w:bidi/>
        <w:jc w:val="both"/>
        <w:rPr>
          <w:rFonts w:cs="David" w:hint="cs"/>
          <w:rtl/>
        </w:rPr>
      </w:pPr>
      <w:r w:rsidRPr="004641C5">
        <w:rPr>
          <w:rFonts w:cs="David" w:hint="cs"/>
          <w:rtl/>
        </w:rPr>
        <w:tab/>
        <w:t xml:space="preserve"> חבר הכנסת רותם, אני קוראת אותך לסדר פעם ראשונה.</w:t>
      </w:r>
    </w:p>
    <w:p w14:paraId="67CCDC0E" w14:textId="77777777" w:rsidR="004641C5" w:rsidRPr="004641C5" w:rsidRDefault="004641C5" w:rsidP="004641C5">
      <w:pPr>
        <w:bidi/>
        <w:jc w:val="both"/>
        <w:rPr>
          <w:rFonts w:cs="David" w:hint="cs"/>
          <w:rtl/>
        </w:rPr>
      </w:pPr>
      <w:r w:rsidRPr="004641C5">
        <w:rPr>
          <w:rFonts w:cs="David"/>
          <w:rtl/>
        </w:rPr>
        <w:br/>
      </w:r>
      <w:r w:rsidRPr="004641C5">
        <w:rPr>
          <w:rFonts w:cs="David" w:hint="cs"/>
          <w:rtl/>
        </w:rPr>
        <w:tab/>
        <w:t xml:space="preserve"> אני מביאה להצבעה את הנוסח הבא. </w:t>
      </w:r>
    </w:p>
    <w:p w14:paraId="3922E871"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קריאות:</w:t>
      </w:r>
    </w:p>
    <w:p w14:paraId="0B3C0B59" w14:textId="77777777" w:rsidR="004641C5" w:rsidRPr="004641C5" w:rsidRDefault="004641C5" w:rsidP="004641C5">
      <w:pPr>
        <w:bidi/>
        <w:jc w:val="both"/>
        <w:rPr>
          <w:rFonts w:cs="David" w:hint="cs"/>
          <w:u w:val="single"/>
          <w:rtl/>
        </w:rPr>
      </w:pPr>
    </w:p>
    <w:p w14:paraId="198C1613" w14:textId="77777777" w:rsidR="004641C5" w:rsidRPr="004641C5" w:rsidRDefault="004641C5" w:rsidP="004641C5">
      <w:pPr>
        <w:bidi/>
        <w:jc w:val="both"/>
        <w:rPr>
          <w:rFonts w:cs="David" w:hint="cs"/>
          <w:rtl/>
        </w:rPr>
      </w:pPr>
      <w:r w:rsidRPr="004641C5">
        <w:rPr>
          <w:rFonts w:cs="David" w:hint="cs"/>
          <w:rtl/>
        </w:rPr>
        <w:tab/>
        <w:t>- - -</w:t>
      </w:r>
    </w:p>
    <w:p w14:paraId="2E3787FB" w14:textId="77777777" w:rsidR="004641C5" w:rsidRPr="004641C5" w:rsidRDefault="004641C5" w:rsidP="004641C5">
      <w:pPr>
        <w:bidi/>
        <w:jc w:val="both"/>
        <w:rPr>
          <w:rFonts w:cs="David" w:hint="cs"/>
          <w:u w:val="single"/>
          <w:rtl/>
        </w:rPr>
      </w:pPr>
    </w:p>
    <w:p w14:paraId="2368810D" w14:textId="77777777" w:rsidR="004641C5" w:rsidRPr="004641C5" w:rsidRDefault="004641C5" w:rsidP="004641C5">
      <w:pPr>
        <w:bidi/>
        <w:jc w:val="both"/>
        <w:rPr>
          <w:rFonts w:cs="David" w:hint="cs"/>
          <w:rtl/>
        </w:rPr>
      </w:pPr>
      <w:r w:rsidRPr="004641C5">
        <w:rPr>
          <w:rFonts w:cs="David" w:hint="cs"/>
          <w:u w:val="single"/>
          <w:rtl/>
        </w:rPr>
        <w:t>מיכאל איתן:</w:t>
      </w:r>
    </w:p>
    <w:p w14:paraId="7B2B9388" w14:textId="77777777" w:rsidR="004641C5" w:rsidRPr="004641C5" w:rsidRDefault="004641C5" w:rsidP="004641C5">
      <w:pPr>
        <w:bidi/>
        <w:jc w:val="both"/>
        <w:rPr>
          <w:rFonts w:cs="David" w:hint="cs"/>
          <w:rtl/>
        </w:rPr>
      </w:pPr>
    </w:p>
    <w:p w14:paraId="51C7B101" w14:textId="77777777" w:rsidR="004641C5" w:rsidRPr="004641C5" w:rsidRDefault="004641C5" w:rsidP="004641C5">
      <w:pPr>
        <w:bidi/>
        <w:jc w:val="both"/>
        <w:rPr>
          <w:rFonts w:cs="David" w:hint="cs"/>
          <w:rtl/>
        </w:rPr>
      </w:pPr>
      <w:r w:rsidRPr="004641C5">
        <w:rPr>
          <w:rFonts w:cs="David" w:hint="cs"/>
          <w:rtl/>
        </w:rPr>
        <w:tab/>
        <w:t xml:space="preserve">תתפרץ על מישהו אחר, מה אתה נעלב כל כך? </w:t>
      </w:r>
    </w:p>
    <w:p w14:paraId="74DE631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דוד רותם:</w:t>
      </w:r>
    </w:p>
    <w:p w14:paraId="128BEFCD" w14:textId="77777777" w:rsidR="004641C5" w:rsidRPr="004641C5" w:rsidRDefault="004641C5" w:rsidP="004641C5">
      <w:pPr>
        <w:bidi/>
        <w:jc w:val="both"/>
        <w:rPr>
          <w:rFonts w:cs="David" w:hint="cs"/>
          <w:rtl/>
        </w:rPr>
      </w:pPr>
    </w:p>
    <w:p w14:paraId="1D7B56EE" w14:textId="77777777" w:rsidR="004641C5" w:rsidRPr="004641C5" w:rsidRDefault="004641C5" w:rsidP="004641C5">
      <w:pPr>
        <w:bidi/>
        <w:jc w:val="both"/>
        <w:rPr>
          <w:rFonts w:cs="David" w:hint="cs"/>
          <w:rtl/>
        </w:rPr>
      </w:pPr>
      <w:r w:rsidRPr="004641C5">
        <w:rPr>
          <w:rFonts w:cs="David" w:hint="cs"/>
          <w:rtl/>
        </w:rPr>
        <w:tab/>
        <w:t>אני נעלב, איש רגיש.</w:t>
      </w:r>
    </w:p>
    <w:p w14:paraId="1FC2989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763BDAF" w14:textId="77777777" w:rsidR="004641C5" w:rsidRPr="004641C5" w:rsidRDefault="004641C5" w:rsidP="004641C5">
      <w:pPr>
        <w:bidi/>
        <w:jc w:val="both"/>
        <w:rPr>
          <w:rFonts w:cs="David" w:hint="cs"/>
          <w:rtl/>
        </w:rPr>
      </w:pPr>
    </w:p>
    <w:p w14:paraId="18708F3C" w14:textId="77777777" w:rsidR="004641C5" w:rsidRPr="004641C5" w:rsidRDefault="004641C5" w:rsidP="004641C5">
      <w:pPr>
        <w:bidi/>
        <w:jc w:val="both"/>
        <w:rPr>
          <w:rFonts w:cs="David" w:hint="cs"/>
          <w:rtl/>
        </w:rPr>
      </w:pPr>
      <w:r w:rsidRPr="004641C5">
        <w:rPr>
          <w:rFonts w:cs="David" w:hint="cs"/>
          <w:rtl/>
        </w:rPr>
        <w:tab/>
        <w:t xml:space="preserve"> חבר הכנסת איתן, אני קוראת אותך לסדר. </w:t>
      </w:r>
    </w:p>
    <w:p w14:paraId="3133AE2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6AD5208" w14:textId="77777777" w:rsidR="004641C5" w:rsidRPr="004641C5" w:rsidRDefault="004641C5" w:rsidP="004641C5">
      <w:pPr>
        <w:bidi/>
        <w:jc w:val="both"/>
        <w:rPr>
          <w:rFonts w:cs="David" w:hint="cs"/>
          <w:rtl/>
        </w:rPr>
      </w:pPr>
    </w:p>
    <w:p w14:paraId="6230CF67" w14:textId="77777777" w:rsidR="004641C5" w:rsidRPr="004641C5" w:rsidRDefault="004641C5" w:rsidP="004641C5">
      <w:pPr>
        <w:bidi/>
        <w:jc w:val="both"/>
        <w:rPr>
          <w:rFonts w:cs="David" w:hint="cs"/>
          <w:rtl/>
        </w:rPr>
      </w:pPr>
      <w:r w:rsidRPr="004641C5">
        <w:rPr>
          <w:rFonts w:cs="David" w:hint="cs"/>
          <w:rtl/>
        </w:rPr>
        <w:tab/>
        <w:t xml:space="preserve"> סליחה, אני מבקש שההצבעה תהיה עוד דקה.</w:t>
      </w:r>
    </w:p>
    <w:p w14:paraId="05917BB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944A28E" w14:textId="77777777" w:rsidR="004641C5" w:rsidRPr="004641C5" w:rsidRDefault="004641C5" w:rsidP="004641C5">
      <w:pPr>
        <w:bidi/>
        <w:jc w:val="both"/>
        <w:rPr>
          <w:rFonts w:cs="David" w:hint="cs"/>
          <w:rtl/>
        </w:rPr>
      </w:pPr>
    </w:p>
    <w:p w14:paraId="191CF176" w14:textId="77777777" w:rsidR="004641C5" w:rsidRPr="004641C5" w:rsidRDefault="004641C5" w:rsidP="004641C5">
      <w:pPr>
        <w:bidi/>
        <w:jc w:val="both"/>
        <w:rPr>
          <w:rFonts w:cs="David" w:hint="cs"/>
          <w:rtl/>
        </w:rPr>
      </w:pPr>
      <w:r w:rsidRPr="004641C5">
        <w:rPr>
          <w:rFonts w:cs="David" w:hint="cs"/>
          <w:rtl/>
        </w:rPr>
        <w:tab/>
        <w:t xml:space="preserve">לא, אני לא מצביעה על ההצעה לסדר שלך. </w:t>
      </w:r>
    </w:p>
    <w:p w14:paraId="0668077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5FF36AFF" w14:textId="77777777" w:rsidR="004641C5" w:rsidRPr="004641C5" w:rsidRDefault="004641C5" w:rsidP="004641C5">
      <w:pPr>
        <w:bidi/>
        <w:jc w:val="both"/>
        <w:rPr>
          <w:rFonts w:cs="David" w:hint="cs"/>
          <w:rtl/>
        </w:rPr>
      </w:pPr>
    </w:p>
    <w:p w14:paraId="185CA1C4" w14:textId="77777777" w:rsidR="004641C5" w:rsidRPr="004641C5" w:rsidRDefault="004641C5" w:rsidP="004641C5">
      <w:pPr>
        <w:bidi/>
        <w:jc w:val="both"/>
        <w:rPr>
          <w:rFonts w:cs="David" w:hint="cs"/>
          <w:rtl/>
        </w:rPr>
      </w:pPr>
      <w:r w:rsidRPr="004641C5">
        <w:rPr>
          <w:rFonts w:cs="David" w:hint="cs"/>
          <w:rtl/>
        </w:rPr>
        <w:tab/>
        <w:t xml:space="preserve"> למה?</w:t>
      </w:r>
    </w:p>
    <w:p w14:paraId="34B6899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59CA025B" w14:textId="77777777" w:rsidR="004641C5" w:rsidRPr="004641C5" w:rsidRDefault="004641C5" w:rsidP="004641C5">
      <w:pPr>
        <w:bidi/>
        <w:jc w:val="both"/>
        <w:rPr>
          <w:rFonts w:cs="David" w:hint="cs"/>
          <w:rtl/>
        </w:rPr>
      </w:pPr>
    </w:p>
    <w:p w14:paraId="35C95159" w14:textId="77777777" w:rsidR="004641C5" w:rsidRPr="004641C5" w:rsidRDefault="004641C5" w:rsidP="004641C5">
      <w:pPr>
        <w:bidi/>
        <w:jc w:val="both"/>
        <w:rPr>
          <w:rFonts w:cs="David" w:hint="cs"/>
          <w:rtl/>
        </w:rPr>
      </w:pPr>
      <w:r w:rsidRPr="004641C5">
        <w:rPr>
          <w:rFonts w:cs="David" w:hint="cs"/>
          <w:rtl/>
        </w:rPr>
        <w:tab/>
        <w:t xml:space="preserve"> זכותי לא להצביע עליה.</w:t>
      </w:r>
    </w:p>
    <w:p w14:paraId="0742999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10A78DE" w14:textId="77777777" w:rsidR="004641C5" w:rsidRPr="004641C5" w:rsidRDefault="004641C5" w:rsidP="004641C5">
      <w:pPr>
        <w:bidi/>
        <w:jc w:val="both"/>
        <w:rPr>
          <w:rFonts w:cs="David" w:hint="cs"/>
          <w:rtl/>
        </w:rPr>
      </w:pPr>
    </w:p>
    <w:p w14:paraId="29CB95AC" w14:textId="77777777" w:rsidR="004641C5" w:rsidRPr="004641C5" w:rsidRDefault="004641C5" w:rsidP="004641C5">
      <w:pPr>
        <w:bidi/>
        <w:jc w:val="both"/>
        <w:rPr>
          <w:rFonts w:cs="David" w:hint="cs"/>
          <w:rtl/>
        </w:rPr>
      </w:pPr>
      <w:r w:rsidRPr="004641C5">
        <w:rPr>
          <w:rFonts w:cs="David" w:hint="cs"/>
          <w:rtl/>
        </w:rPr>
        <w:tab/>
        <w:t xml:space="preserve"> למה לא?</w:t>
      </w:r>
    </w:p>
    <w:p w14:paraId="0239A3B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84AF1E8" w14:textId="77777777" w:rsidR="004641C5" w:rsidRPr="004641C5" w:rsidRDefault="004641C5" w:rsidP="004641C5">
      <w:pPr>
        <w:bidi/>
        <w:jc w:val="both"/>
        <w:rPr>
          <w:rFonts w:cs="David" w:hint="cs"/>
          <w:rtl/>
        </w:rPr>
      </w:pPr>
    </w:p>
    <w:p w14:paraId="6E2F3B3B" w14:textId="77777777" w:rsidR="004641C5" w:rsidRPr="004641C5" w:rsidRDefault="004641C5" w:rsidP="004641C5">
      <w:pPr>
        <w:bidi/>
        <w:jc w:val="both"/>
        <w:rPr>
          <w:rFonts w:cs="David" w:hint="cs"/>
          <w:rtl/>
        </w:rPr>
      </w:pPr>
      <w:r w:rsidRPr="004641C5">
        <w:rPr>
          <w:rFonts w:cs="David" w:hint="cs"/>
          <w:rtl/>
        </w:rPr>
        <w:tab/>
        <w:t xml:space="preserve"> כי אני לא רוצה.</w:t>
      </w:r>
    </w:p>
    <w:p w14:paraId="2500313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136C91F4" w14:textId="77777777" w:rsidR="004641C5" w:rsidRPr="004641C5" w:rsidRDefault="004641C5" w:rsidP="004641C5">
      <w:pPr>
        <w:bidi/>
        <w:jc w:val="both"/>
        <w:rPr>
          <w:rFonts w:cs="David" w:hint="cs"/>
          <w:rtl/>
        </w:rPr>
      </w:pPr>
    </w:p>
    <w:p w14:paraId="4727ECFF" w14:textId="77777777" w:rsidR="004641C5" w:rsidRPr="004641C5" w:rsidRDefault="004641C5" w:rsidP="004641C5">
      <w:pPr>
        <w:bidi/>
        <w:jc w:val="both"/>
        <w:rPr>
          <w:rFonts w:cs="David" w:hint="cs"/>
          <w:rtl/>
        </w:rPr>
      </w:pPr>
      <w:r w:rsidRPr="004641C5">
        <w:rPr>
          <w:rFonts w:cs="David" w:hint="cs"/>
          <w:rtl/>
        </w:rPr>
        <w:tab/>
        <w:t xml:space="preserve"> מה, זה פרינציפ?</w:t>
      </w:r>
    </w:p>
    <w:p w14:paraId="61BBC4A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B754370" w14:textId="77777777" w:rsidR="004641C5" w:rsidRPr="004641C5" w:rsidRDefault="004641C5" w:rsidP="004641C5">
      <w:pPr>
        <w:bidi/>
        <w:jc w:val="both"/>
        <w:rPr>
          <w:rFonts w:cs="David" w:hint="cs"/>
          <w:rtl/>
        </w:rPr>
      </w:pPr>
    </w:p>
    <w:p w14:paraId="5CA92608" w14:textId="77777777" w:rsidR="004641C5" w:rsidRPr="004641C5" w:rsidRDefault="004641C5" w:rsidP="004641C5">
      <w:pPr>
        <w:bidi/>
        <w:jc w:val="both"/>
        <w:rPr>
          <w:rFonts w:cs="David" w:hint="cs"/>
          <w:rtl/>
        </w:rPr>
      </w:pPr>
      <w:r w:rsidRPr="004641C5">
        <w:rPr>
          <w:rFonts w:cs="David" w:hint="cs"/>
          <w:rtl/>
        </w:rPr>
        <w:tab/>
        <w:t xml:space="preserve"> לא, זה לא פרינציפ. אני מנהלת כאן את הוועדה.</w:t>
      </w:r>
    </w:p>
    <w:p w14:paraId="6024F4F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04D6B5CC" w14:textId="77777777" w:rsidR="004641C5" w:rsidRPr="004641C5" w:rsidRDefault="004641C5" w:rsidP="004641C5">
      <w:pPr>
        <w:bidi/>
        <w:jc w:val="both"/>
        <w:rPr>
          <w:rFonts w:cs="David" w:hint="cs"/>
          <w:rtl/>
        </w:rPr>
      </w:pPr>
    </w:p>
    <w:p w14:paraId="3C091592" w14:textId="77777777" w:rsidR="004641C5" w:rsidRPr="004641C5" w:rsidRDefault="004641C5" w:rsidP="004641C5">
      <w:pPr>
        <w:bidi/>
        <w:jc w:val="both"/>
        <w:rPr>
          <w:rFonts w:cs="David" w:hint="cs"/>
          <w:rtl/>
        </w:rPr>
      </w:pPr>
      <w:r w:rsidRPr="004641C5">
        <w:rPr>
          <w:rFonts w:cs="David" w:hint="cs"/>
          <w:rtl/>
        </w:rPr>
        <w:tab/>
        <w:t xml:space="preserve"> יש בזה הרבה היגיון.</w:t>
      </w:r>
    </w:p>
    <w:p w14:paraId="438D604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21B430C8" w14:textId="77777777" w:rsidR="004641C5" w:rsidRPr="004641C5" w:rsidRDefault="004641C5" w:rsidP="004641C5">
      <w:pPr>
        <w:bidi/>
        <w:jc w:val="both"/>
        <w:rPr>
          <w:rFonts w:cs="David" w:hint="cs"/>
          <w:rtl/>
        </w:rPr>
      </w:pPr>
    </w:p>
    <w:p w14:paraId="18C03516" w14:textId="77777777" w:rsidR="004641C5" w:rsidRPr="004641C5" w:rsidRDefault="004641C5" w:rsidP="004641C5">
      <w:pPr>
        <w:bidi/>
        <w:jc w:val="both"/>
        <w:rPr>
          <w:rFonts w:cs="David" w:hint="cs"/>
          <w:rtl/>
        </w:rPr>
      </w:pPr>
      <w:r w:rsidRPr="004641C5">
        <w:rPr>
          <w:rFonts w:cs="David" w:hint="cs"/>
          <w:rtl/>
        </w:rPr>
        <w:tab/>
        <w:t xml:space="preserve"> אני אקרא לך קריאה שלישית.</w:t>
      </w:r>
    </w:p>
    <w:p w14:paraId="20C14AF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32657B29" w14:textId="77777777" w:rsidR="004641C5" w:rsidRPr="004641C5" w:rsidRDefault="004641C5" w:rsidP="004641C5">
      <w:pPr>
        <w:bidi/>
        <w:jc w:val="both"/>
        <w:rPr>
          <w:rFonts w:cs="David" w:hint="cs"/>
          <w:rtl/>
        </w:rPr>
      </w:pPr>
    </w:p>
    <w:p w14:paraId="7A32ABC8" w14:textId="77777777" w:rsidR="004641C5" w:rsidRPr="004641C5" w:rsidRDefault="004641C5" w:rsidP="004641C5">
      <w:pPr>
        <w:bidi/>
        <w:jc w:val="both"/>
        <w:rPr>
          <w:rFonts w:cs="David" w:hint="cs"/>
          <w:rtl/>
        </w:rPr>
      </w:pPr>
      <w:r w:rsidRPr="004641C5">
        <w:rPr>
          <w:rFonts w:cs="David" w:hint="cs"/>
          <w:rtl/>
        </w:rPr>
        <w:tab/>
        <w:t xml:space="preserve">זה האיום היחידי שיש לך כלפיי עכשיו? </w:t>
      </w:r>
    </w:p>
    <w:p w14:paraId="04F51A5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A000053" w14:textId="77777777" w:rsidR="004641C5" w:rsidRPr="004641C5" w:rsidRDefault="004641C5" w:rsidP="004641C5">
      <w:pPr>
        <w:bidi/>
        <w:jc w:val="both"/>
        <w:rPr>
          <w:rFonts w:cs="David" w:hint="cs"/>
          <w:rtl/>
        </w:rPr>
      </w:pPr>
    </w:p>
    <w:p w14:paraId="7D195AFF" w14:textId="77777777" w:rsidR="004641C5" w:rsidRPr="004641C5" w:rsidRDefault="004641C5" w:rsidP="004641C5">
      <w:pPr>
        <w:bidi/>
        <w:jc w:val="both"/>
        <w:rPr>
          <w:rFonts w:cs="David" w:hint="cs"/>
          <w:rtl/>
        </w:rPr>
      </w:pPr>
      <w:r w:rsidRPr="004641C5">
        <w:rPr>
          <w:rFonts w:cs="David" w:hint="cs"/>
          <w:rtl/>
        </w:rPr>
        <w:tab/>
        <w:t xml:space="preserve"> חבר הכנסת נסים זאב.</w:t>
      </w:r>
    </w:p>
    <w:p w14:paraId="50C4E996" w14:textId="77777777" w:rsidR="004641C5" w:rsidRPr="004641C5" w:rsidRDefault="004641C5" w:rsidP="004641C5">
      <w:pPr>
        <w:bidi/>
        <w:jc w:val="both"/>
        <w:rPr>
          <w:rFonts w:cs="David" w:hint="cs"/>
          <w:rtl/>
        </w:rPr>
      </w:pPr>
    </w:p>
    <w:p w14:paraId="2D42108F" w14:textId="77777777" w:rsidR="004641C5" w:rsidRPr="004641C5" w:rsidRDefault="004641C5" w:rsidP="004641C5">
      <w:pPr>
        <w:bidi/>
        <w:jc w:val="both"/>
        <w:rPr>
          <w:rFonts w:cs="David" w:hint="cs"/>
          <w:rtl/>
        </w:rPr>
      </w:pPr>
      <w:r w:rsidRPr="004641C5">
        <w:rPr>
          <w:rFonts w:cs="David" w:hint="cs"/>
          <w:rtl/>
        </w:rPr>
        <w:tab/>
        <w:t>אני רוצה להקריא לכם את הנוסח הבא ונצביע עליו: בהתאם לסעיף 5 לנוהל שקבעה הכנסת, אני מעמידה להצבעה את השאלה האם להזמין את היועץ המשפטי לממשלה או בא-כוחו לישיבת הוועדה שתדון בקובלנה שהגישו חברי הכנסת להעברת הנשיא מכהונתו מחמת התנהגות שאינה הולמת.</w:t>
      </w:r>
    </w:p>
    <w:p w14:paraId="5A821B75" w14:textId="77777777" w:rsidR="004641C5" w:rsidRPr="004641C5" w:rsidRDefault="004641C5" w:rsidP="004641C5">
      <w:pPr>
        <w:bidi/>
        <w:jc w:val="both"/>
        <w:rPr>
          <w:rFonts w:cs="David" w:hint="cs"/>
          <w:rtl/>
        </w:rPr>
      </w:pPr>
    </w:p>
    <w:p w14:paraId="4C644BB8" w14:textId="77777777" w:rsidR="004641C5" w:rsidRPr="004641C5" w:rsidRDefault="004641C5" w:rsidP="004641C5">
      <w:pPr>
        <w:bidi/>
        <w:jc w:val="both"/>
        <w:rPr>
          <w:rFonts w:cs="David" w:hint="cs"/>
          <w:rtl/>
        </w:rPr>
      </w:pPr>
      <w:r w:rsidRPr="004641C5">
        <w:rPr>
          <w:rFonts w:cs="David" w:hint="cs"/>
          <w:rtl/>
        </w:rPr>
        <w:tab/>
        <w:t xml:space="preserve">מי בעד להזמין את היועץ המשפטי לממשלה לישיבת הוועדה ביום רביעי הקרוב? </w:t>
      </w:r>
    </w:p>
    <w:p w14:paraId="3EB9A11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266DC7A" w14:textId="77777777" w:rsidR="004641C5" w:rsidRPr="004641C5" w:rsidRDefault="004641C5" w:rsidP="004641C5">
      <w:pPr>
        <w:bidi/>
        <w:jc w:val="both"/>
        <w:rPr>
          <w:rFonts w:cs="David" w:hint="cs"/>
          <w:rtl/>
        </w:rPr>
      </w:pPr>
    </w:p>
    <w:p w14:paraId="6F2539B1" w14:textId="77777777" w:rsidR="004641C5" w:rsidRPr="004641C5" w:rsidRDefault="004641C5" w:rsidP="004641C5">
      <w:pPr>
        <w:bidi/>
        <w:jc w:val="both"/>
        <w:rPr>
          <w:rFonts w:cs="David" w:hint="cs"/>
          <w:rtl/>
        </w:rPr>
      </w:pPr>
      <w:r w:rsidRPr="004641C5">
        <w:rPr>
          <w:rFonts w:cs="David" w:hint="cs"/>
          <w:rtl/>
        </w:rPr>
        <w:tab/>
        <w:t xml:space="preserve">עכשיו את אומרת שזה כבר יהיה ביום רביעי הקרוב, בעוד יומיים? </w:t>
      </w:r>
    </w:p>
    <w:p w14:paraId="0223216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8C6429E" w14:textId="77777777" w:rsidR="004641C5" w:rsidRPr="004641C5" w:rsidRDefault="004641C5" w:rsidP="004641C5">
      <w:pPr>
        <w:bidi/>
        <w:jc w:val="both"/>
        <w:rPr>
          <w:rFonts w:cs="David" w:hint="cs"/>
          <w:rtl/>
        </w:rPr>
      </w:pPr>
    </w:p>
    <w:p w14:paraId="08F67016" w14:textId="77777777" w:rsidR="004641C5" w:rsidRPr="004641C5" w:rsidRDefault="004641C5" w:rsidP="004641C5">
      <w:pPr>
        <w:bidi/>
        <w:jc w:val="both"/>
        <w:rPr>
          <w:rFonts w:cs="David" w:hint="cs"/>
          <w:rtl/>
        </w:rPr>
      </w:pPr>
      <w:r w:rsidRPr="004641C5">
        <w:rPr>
          <w:rFonts w:cs="David" w:hint="cs"/>
          <w:rtl/>
        </w:rPr>
        <w:tab/>
        <w:t xml:space="preserve"> חבר הכנסת איתן, כשנקבע הנוהל, נאמר בנוהל שו</w:t>
      </w:r>
      <w:smartTag w:uri="urn:schemas-microsoft-com:office:smarttags" w:element="PersonName">
        <w:r w:rsidRPr="004641C5">
          <w:rPr>
            <w:rFonts w:cs="David" w:hint="cs"/>
            <w:rtl/>
          </w:rPr>
          <w:t>ועדת הכנסת</w:t>
        </w:r>
      </w:smartTag>
      <w:r w:rsidRPr="004641C5">
        <w:rPr>
          <w:rFonts w:cs="David" w:hint="cs"/>
          <w:rtl/>
        </w:rPr>
        <w:t xml:space="preserve"> תקיים תוך שבועיים את תחילת הדיון הזה. השבועיים הללו מסתיימים ביום רביעי הקרוב. </w:t>
      </w:r>
    </w:p>
    <w:p w14:paraId="7136A773" w14:textId="77777777" w:rsidR="004641C5" w:rsidRPr="004641C5" w:rsidRDefault="004641C5" w:rsidP="004641C5">
      <w:pPr>
        <w:bidi/>
        <w:jc w:val="both"/>
        <w:rPr>
          <w:rFonts w:cs="David" w:hint="cs"/>
          <w:rtl/>
        </w:rPr>
      </w:pPr>
    </w:p>
    <w:p w14:paraId="58C2CE1A" w14:textId="77777777" w:rsidR="004641C5" w:rsidRPr="004641C5" w:rsidRDefault="004641C5" w:rsidP="004641C5">
      <w:pPr>
        <w:bidi/>
        <w:jc w:val="both"/>
        <w:rPr>
          <w:rFonts w:cs="David" w:hint="cs"/>
          <w:rtl/>
        </w:rPr>
      </w:pPr>
      <w:r w:rsidRPr="004641C5">
        <w:rPr>
          <w:rFonts w:cs="David" w:hint="cs"/>
          <w:rtl/>
        </w:rPr>
        <w:tab/>
        <w:t xml:space="preserve">היועץ המשפטי לממשלה מודע לתאריכים הללו. הישיבה הזאת היא רק ישיבה פורמלית </w:t>
      </w:r>
      <w:r w:rsidRPr="004641C5">
        <w:rPr>
          <w:rFonts w:cs="David"/>
          <w:rtl/>
        </w:rPr>
        <w:t>–</w:t>
      </w:r>
      <w:r w:rsidRPr="004641C5">
        <w:rPr>
          <w:rFonts w:cs="David" w:hint="cs"/>
          <w:rtl/>
        </w:rPr>
        <w:t xml:space="preserve"> האם </w:t>
      </w:r>
      <w:smartTag w:uri="urn:schemas-microsoft-com:office:smarttags" w:element="PersonName">
        <w:r w:rsidRPr="004641C5">
          <w:rPr>
            <w:rFonts w:cs="David" w:hint="cs"/>
            <w:rtl/>
          </w:rPr>
          <w:t>ועדת הכנסת</w:t>
        </w:r>
      </w:smartTag>
      <w:r w:rsidRPr="004641C5">
        <w:rPr>
          <w:rFonts w:cs="David" w:hint="cs"/>
          <w:rtl/>
        </w:rPr>
        <w:t xml:space="preserve"> רוצה שהוא יגיע ביום רביעי, או לא רוצה שהוא יגיע ביום רביעי. אנחנו לא מתחילים לדון בכל הפרטים, שהם די מורכבים. </w:t>
      </w:r>
    </w:p>
    <w:p w14:paraId="4469A7DE" w14:textId="77777777" w:rsidR="004641C5" w:rsidRPr="004641C5" w:rsidRDefault="004641C5" w:rsidP="004641C5">
      <w:pPr>
        <w:bidi/>
        <w:jc w:val="both"/>
        <w:rPr>
          <w:rFonts w:cs="David" w:hint="cs"/>
          <w:rtl/>
        </w:rPr>
      </w:pPr>
    </w:p>
    <w:p w14:paraId="2459C31F" w14:textId="77777777" w:rsidR="004641C5" w:rsidRPr="004641C5" w:rsidRDefault="004641C5" w:rsidP="004641C5">
      <w:pPr>
        <w:bidi/>
        <w:jc w:val="both"/>
        <w:rPr>
          <w:rFonts w:cs="David" w:hint="cs"/>
          <w:rtl/>
        </w:rPr>
      </w:pPr>
      <w:r w:rsidRPr="004641C5">
        <w:rPr>
          <w:rFonts w:cs="David" w:hint="cs"/>
          <w:u w:val="single"/>
          <w:rtl/>
        </w:rPr>
        <w:t>מיכאל איתן:</w:t>
      </w:r>
    </w:p>
    <w:p w14:paraId="229F3D14" w14:textId="77777777" w:rsidR="004641C5" w:rsidRPr="004641C5" w:rsidRDefault="004641C5" w:rsidP="004641C5">
      <w:pPr>
        <w:bidi/>
        <w:jc w:val="both"/>
        <w:rPr>
          <w:rFonts w:cs="David" w:hint="cs"/>
          <w:rtl/>
        </w:rPr>
      </w:pPr>
    </w:p>
    <w:p w14:paraId="51F6E050" w14:textId="77777777" w:rsidR="004641C5" w:rsidRPr="004641C5" w:rsidRDefault="004641C5" w:rsidP="004641C5">
      <w:pPr>
        <w:bidi/>
        <w:jc w:val="both"/>
        <w:rPr>
          <w:rFonts w:cs="David" w:hint="cs"/>
          <w:rtl/>
        </w:rPr>
      </w:pPr>
      <w:r w:rsidRPr="004641C5">
        <w:rPr>
          <w:rFonts w:cs="David" w:hint="cs"/>
          <w:rtl/>
        </w:rPr>
        <w:tab/>
        <w:t>אז יש לי בקשה. אולי נדחה את זה. אתם רוצים להכין איזשהו נוהל.</w:t>
      </w:r>
    </w:p>
    <w:p w14:paraId="070831C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06B9662" w14:textId="77777777" w:rsidR="004641C5" w:rsidRPr="004641C5" w:rsidRDefault="004641C5" w:rsidP="004641C5">
      <w:pPr>
        <w:bidi/>
        <w:jc w:val="both"/>
        <w:rPr>
          <w:rFonts w:cs="David" w:hint="cs"/>
          <w:rtl/>
        </w:rPr>
      </w:pPr>
    </w:p>
    <w:p w14:paraId="1A7512AF" w14:textId="77777777" w:rsidR="004641C5" w:rsidRPr="004641C5" w:rsidRDefault="004641C5" w:rsidP="004641C5">
      <w:pPr>
        <w:bidi/>
        <w:jc w:val="both"/>
        <w:rPr>
          <w:rFonts w:cs="David" w:hint="cs"/>
          <w:rtl/>
        </w:rPr>
      </w:pPr>
      <w:r w:rsidRPr="004641C5">
        <w:rPr>
          <w:rFonts w:cs="David" w:hint="cs"/>
          <w:rtl/>
        </w:rPr>
        <w:tab/>
        <w:t xml:space="preserve"> לא. הנוהל הוכן כבר. </w:t>
      </w:r>
    </w:p>
    <w:p w14:paraId="185A785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61C6DD32" w14:textId="77777777" w:rsidR="004641C5" w:rsidRPr="004641C5" w:rsidRDefault="004641C5" w:rsidP="004641C5">
      <w:pPr>
        <w:bidi/>
        <w:jc w:val="both"/>
        <w:rPr>
          <w:rFonts w:cs="David" w:hint="cs"/>
          <w:rtl/>
        </w:rPr>
      </w:pPr>
    </w:p>
    <w:p w14:paraId="2520A739" w14:textId="77777777" w:rsidR="004641C5" w:rsidRPr="004641C5" w:rsidRDefault="004641C5" w:rsidP="004641C5">
      <w:pPr>
        <w:bidi/>
        <w:jc w:val="both"/>
        <w:rPr>
          <w:rFonts w:cs="David" w:hint="cs"/>
          <w:rtl/>
        </w:rPr>
      </w:pPr>
      <w:r w:rsidRPr="004641C5">
        <w:rPr>
          <w:rFonts w:cs="David" w:hint="cs"/>
          <w:rtl/>
        </w:rPr>
        <w:tab/>
        <w:t xml:space="preserve"> זה הנוהל. </w:t>
      </w:r>
    </w:p>
    <w:p w14:paraId="70BC0A4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78E40895" w14:textId="77777777" w:rsidR="004641C5" w:rsidRPr="004641C5" w:rsidRDefault="004641C5" w:rsidP="004641C5">
      <w:pPr>
        <w:bidi/>
        <w:jc w:val="both"/>
        <w:rPr>
          <w:rFonts w:cs="David" w:hint="cs"/>
          <w:rtl/>
        </w:rPr>
      </w:pPr>
    </w:p>
    <w:p w14:paraId="5F2A2973" w14:textId="77777777" w:rsidR="004641C5" w:rsidRPr="004641C5" w:rsidRDefault="004641C5" w:rsidP="004641C5">
      <w:pPr>
        <w:bidi/>
        <w:jc w:val="both"/>
        <w:rPr>
          <w:rFonts w:cs="David" w:hint="cs"/>
          <w:rtl/>
        </w:rPr>
      </w:pPr>
      <w:r w:rsidRPr="004641C5">
        <w:rPr>
          <w:rFonts w:cs="David" w:hint="cs"/>
          <w:rtl/>
        </w:rPr>
        <w:tab/>
        <w:t xml:space="preserve"> חבר הכנסת איתן, אתה מנסה להכניס דברים שהם לא לדיון הזה.</w:t>
      </w:r>
    </w:p>
    <w:p w14:paraId="6F84FB3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5BA65009" w14:textId="77777777" w:rsidR="004641C5" w:rsidRPr="004641C5" w:rsidRDefault="004641C5" w:rsidP="004641C5">
      <w:pPr>
        <w:bidi/>
        <w:jc w:val="both"/>
        <w:rPr>
          <w:rFonts w:cs="David" w:hint="cs"/>
          <w:rtl/>
        </w:rPr>
      </w:pPr>
    </w:p>
    <w:p w14:paraId="16594835" w14:textId="77777777" w:rsidR="004641C5" w:rsidRPr="004641C5" w:rsidRDefault="004641C5" w:rsidP="004641C5">
      <w:pPr>
        <w:bidi/>
        <w:jc w:val="both"/>
        <w:rPr>
          <w:rFonts w:cs="David" w:hint="cs"/>
          <w:rtl/>
        </w:rPr>
      </w:pPr>
      <w:r w:rsidRPr="004641C5">
        <w:rPr>
          <w:rFonts w:cs="David" w:hint="cs"/>
          <w:rtl/>
        </w:rPr>
        <w:tab/>
        <w:t xml:space="preserve"> לא, אני לא מכניס. אמרו לי כאן שמחר </w:t>
      </w:r>
      <w:r w:rsidRPr="004641C5">
        <w:rPr>
          <w:rFonts w:cs="David"/>
          <w:rtl/>
        </w:rPr>
        <w:t>–</w:t>
      </w:r>
      <w:r w:rsidRPr="004641C5">
        <w:rPr>
          <w:rFonts w:cs="David" w:hint="cs"/>
          <w:rtl/>
        </w:rPr>
        <w:t xml:space="preserve"> או היום </w:t>
      </w:r>
      <w:r w:rsidRPr="004641C5">
        <w:rPr>
          <w:rFonts w:cs="David"/>
          <w:rtl/>
        </w:rPr>
        <w:t>–</w:t>
      </w:r>
      <w:r w:rsidRPr="004641C5">
        <w:rPr>
          <w:rFonts w:cs="David" w:hint="cs"/>
          <w:rtl/>
        </w:rPr>
        <w:t xml:space="preserve"> יכינו. </w:t>
      </w:r>
    </w:p>
    <w:p w14:paraId="7A33D20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10E0A6D" w14:textId="77777777" w:rsidR="004641C5" w:rsidRPr="004641C5" w:rsidRDefault="004641C5" w:rsidP="004641C5">
      <w:pPr>
        <w:bidi/>
        <w:jc w:val="both"/>
        <w:rPr>
          <w:rFonts w:cs="David" w:hint="cs"/>
          <w:rtl/>
        </w:rPr>
      </w:pPr>
    </w:p>
    <w:p w14:paraId="02B2B904" w14:textId="77777777" w:rsidR="004641C5" w:rsidRPr="004641C5" w:rsidRDefault="004641C5" w:rsidP="004641C5">
      <w:pPr>
        <w:bidi/>
        <w:jc w:val="both"/>
        <w:rPr>
          <w:rFonts w:cs="David" w:hint="cs"/>
          <w:rtl/>
        </w:rPr>
      </w:pPr>
      <w:r w:rsidRPr="004641C5">
        <w:rPr>
          <w:rFonts w:cs="David" w:hint="cs"/>
          <w:rtl/>
        </w:rPr>
        <w:tab/>
        <w:t xml:space="preserve"> תפריד בין שני דברים. הנוהל של הישיבה, איך זה יתקיים </w:t>
      </w:r>
      <w:r w:rsidRPr="004641C5">
        <w:rPr>
          <w:rFonts w:cs="David"/>
          <w:rtl/>
        </w:rPr>
        <w:t>–</w:t>
      </w:r>
      <w:r w:rsidRPr="004641C5">
        <w:rPr>
          <w:rFonts w:cs="David" w:hint="cs"/>
          <w:rtl/>
        </w:rPr>
        <w:t xml:space="preserve"> שזה משהו אחר לגמרי, ואנחנו לא דנים בו כרגע.</w:t>
      </w:r>
      <w:r w:rsidRPr="004641C5">
        <w:rPr>
          <w:rFonts w:cs="David" w:hint="cs"/>
          <w:rtl/>
        </w:rPr>
        <w:tab/>
      </w:r>
    </w:p>
    <w:p w14:paraId="1D70718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DBFD574" w14:textId="77777777" w:rsidR="004641C5" w:rsidRPr="004641C5" w:rsidRDefault="004641C5" w:rsidP="004641C5">
      <w:pPr>
        <w:bidi/>
        <w:jc w:val="both"/>
        <w:rPr>
          <w:rFonts w:cs="David" w:hint="cs"/>
          <w:rtl/>
        </w:rPr>
      </w:pPr>
    </w:p>
    <w:p w14:paraId="436CC7B0" w14:textId="77777777" w:rsidR="004641C5" w:rsidRPr="004641C5" w:rsidRDefault="004641C5" w:rsidP="004641C5">
      <w:pPr>
        <w:bidi/>
        <w:jc w:val="both"/>
        <w:rPr>
          <w:rFonts w:cs="David" w:hint="cs"/>
          <w:rtl/>
        </w:rPr>
      </w:pPr>
      <w:r w:rsidRPr="004641C5">
        <w:rPr>
          <w:rFonts w:cs="David" w:hint="cs"/>
          <w:rtl/>
        </w:rPr>
        <w:tab/>
        <w:t xml:space="preserve"> של הישיבות, של הדיון. </w:t>
      </w:r>
    </w:p>
    <w:p w14:paraId="3F35913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510C280" w14:textId="77777777" w:rsidR="004641C5" w:rsidRPr="004641C5" w:rsidRDefault="004641C5" w:rsidP="004641C5">
      <w:pPr>
        <w:bidi/>
        <w:jc w:val="both"/>
        <w:rPr>
          <w:rFonts w:cs="David" w:hint="cs"/>
          <w:rtl/>
        </w:rPr>
      </w:pPr>
    </w:p>
    <w:p w14:paraId="6F0261F8" w14:textId="77777777" w:rsidR="004641C5" w:rsidRPr="004641C5" w:rsidRDefault="004641C5" w:rsidP="004641C5">
      <w:pPr>
        <w:bidi/>
        <w:jc w:val="both"/>
        <w:rPr>
          <w:rFonts w:cs="David" w:hint="cs"/>
          <w:rtl/>
        </w:rPr>
      </w:pPr>
      <w:r w:rsidRPr="004641C5">
        <w:rPr>
          <w:rFonts w:cs="David" w:hint="cs"/>
          <w:rtl/>
        </w:rPr>
        <w:tab/>
        <w:t xml:space="preserve"> אנחנו לא דנים בו כרגע.</w:t>
      </w:r>
    </w:p>
    <w:p w14:paraId="49754D2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341D6D91" w14:textId="77777777" w:rsidR="004641C5" w:rsidRPr="004641C5" w:rsidRDefault="004641C5" w:rsidP="004641C5">
      <w:pPr>
        <w:bidi/>
        <w:jc w:val="both"/>
        <w:rPr>
          <w:rFonts w:cs="David" w:hint="cs"/>
          <w:rtl/>
        </w:rPr>
      </w:pPr>
    </w:p>
    <w:p w14:paraId="68012772" w14:textId="77777777" w:rsidR="004641C5" w:rsidRPr="004641C5" w:rsidRDefault="004641C5" w:rsidP="004641C5">
      <w:pPr>
        <w:bidi/>
        <w:jc w:val="both"/>
        <w:rPr>
          <w:rFonts w:cs="David" w:hint="cs"/>
          <w:rtl/>
        </w:rPr>
      </w:pPr>
      <w:r w:rsidRPr="004641C5">
        <w:rPr>
          <w:rFonts w:cs="David" w:hint="cs"/>
          <w:rtl/>
        </w:rPr>
        <w:tab/>
        <w:t xml:space="preserve"> אבל זה רלוונטי. אני אסביר למה. </w:t>
      </w:r>
    </w:p>
    <w:p w14:paraId="0F531D1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2903C60" w14:textId="77777777" w:rsidR="004641C5" w:rsidRPr="004641C5" w:rsidRDefault="004641C5" w:rsidP="004641C5">
      <w:pPr>
        <w:bidi/>
        <w:jc w:val="both"/>
        <w:rPr>
          <w:rFonts w:cs="David" w:hint="cs"/>
          <w:rtl/>
        </w:rPr>
      </w:pPr>
    </w:p>
    <w:p w14:paraId="7268DEC0" w14:textId="77777777" w:rsidR="004641C5" w:rsidRPr="004641C5" w:rsidRDefault="004641C5" w:rsidP="004641C5">
      <w:pPr>
        <w:bidi/>
        <w:jc w:val="both"/>
        <w:rPr>
          <w:rFonts w:cs="David" w:hint="cs"/>
          <w:rtl/>
        </w:rPr>
      </w:pPr>
      <w:r w:rsidRPr="004641C5">
        <w:rPr>
          <w:rFonts w:cs="David" w:hint="cs"/>
          <w:rtl/>
        </w:rPr>
        <w:tab/>
        <w:t xml:space="preserve"> חבר הכנסת איתן. </w:t>
      </w:r>
    </w:p>
    <w:p w14:paraId="3C366E9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0F3CF3DE" w14:textId="77777777" w:rsidR="004641C5" w:rsidRPr="004641C5" w:rsidRDefault="004641C5" w:rsidP="004641C5">
      <w:pPr>
        <w:bidi/>
        <w:jc w:val="both"/>
        <w:rPr>
          <w:rFonts w:cs="David" w:hint="cs"/>
          <w:rtl/>
        </w:rPr>
      </w:pPr>
    </w:p>
    <w:p w14:paraId="306445CB" w14:textId="77777777" w:rsidR="004641C5" w:rsidRPr="004641C5" w:rsidRDefault="004641C5" w:rsidP="004641C5">
      <w:pPr>
        <w:bidi/>
        <w:jc w:val="both"/>
        <w:rPr>
          <w:rFonts w:cs="David" w:hint="cs"/>
          <w:rtl/>
        </w:rPr>
      </w:pPr>
      <w:r w:rsidRPr="004641C5">
        <w:rPr>
          <w:rFonts w:cs="David" w:hint="cs"/>
          <w:rtl/>
        </w:rPr>
        <w:tab/>
        <w:t xml:space="preserve"> אתם יודעים מה, אין לכם סבלנות, אי אפשר פה לדבר. </w:t>
      </w:r>
    </w:p>
    <w:p w14:paraId="11D654C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67F8D44" w14:textId="77777777" w:rsidR="004641C5" w:rsidRPr="004641C5" w:rsidRDefault="004641C5" w:rsidP="004641C5">
      <w:pPr>
        <w:bidi/>
        <w:jc w:val="both"/>
        <w:rPr>
          <w:rFonts w:cs="David" w:hint="cs"/>
          <w:rtl/>
        </w:rPr>
      </w:pPr>
    </w:p>
    <w:p w14:paraId="465B5945" w14:textId="77777777" w:rsidR="004641C5" w:rsidRPr="004641C5" w:rsidRDefault="004641C5" w:rsidP="004641C5">
      <w:pPr>
        <w:bidi/>
        <w:jc w:val="both"/>
        <w:rPr>
          <w:rFonts w:cs="David" w:hint="cs"/>
          <w:rtl/>
        </w:rPr>
      </w:pPr>
      <w:r w:rsidRPr="004641C5">
        <w:rPr>
          <w:rFonts w:cs="David" w:hint="cs"/>
          <w:rtl/>
        </w:rPr>
        <w:tab/>
        <w:t xml:space="preserve"> חבר הכנסת איתן, אבל זה לא קשור.</w:t>
      </w:r>
    </w:p>
    <w:p w14:paraId="397C97A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BD3284D" w14:textId="77777777" w:rsidR="004641C5" w:rsidRPr="004641C5" w:rsidRDefault="004641C5" w:rsidP="004641C5">
      <w:pPr>
        <w:bidi/>
        <w:jc w:val="both"/>
        <w:rPr>
          <w:rFonts w:cs="David" w:hint="cs"/>
          <w:rtl/>
        </w:rPr>
      </w:pPr>
    </w:p>
    <w:p w14:paraId="6EBE001D" w14:textId="77777777" w:rsidR="004641C5" w:rsidRPr="004641C5" w:rsidRDefault="004641C5" w:rsidP="004641C5">
      <w:pPr>
        <w:bidi/>
        <w:jc w:val="both"/>
        <w:rPr>
          <w:rFonts w:cs="David" w:hint="cs"/>
          <w:rtl/>
        </w:rPr>
      </w:pPr>
      <w:r w:rsidRPr="004641C5">
        <w:rPr>
          <w:rFonts w:cs="David" w:hint="cs"/>
          <w:rtl/>
        </w:rPr>
        <w:tab/>
        <w:t xml:space="preserve"> סליחה. אני שואל שאלה פשוטה. אני אתן לך דוגמה במה תלויה ההצבעה שלי. יש בבית-משפט הקראה, יש התחלת דיון </w:t>
      </w:r>
      <w:r w:rsidRPr="004641C5">
        <w:rPr>
          <w:rFonts w:cs="David"/>
          <w:rtl/>
        </w:rPr>
        <w:t>–</w:t>
      </w:r>
      <w:r w:rsidRPr="004641C5">
        <w:rPr>
          <w:rFonts w:cs="David" w:hint="cs"/>
          <w:rtl/>
        </w:rPr>
        <w:t xml:space="preserve"> לא חייבים להיות שם כל התותחים, לא נמצאים שם בתחילת הדיון.</w:t>
      </w:r>
    </w:p>
    <w:p w14:paraId="0A175957" w14:textId="77777777" w:rsidR="004641C5" w:rsidRPr="004641C5" w:rsidRDefault="004641C5" w:rsidP="004641C5">
      <w:pPr>
        <w:bidi/>
        <w:jc w:val="both"/>
        <w:rPr>
          <w:rFonts w:cs="David" w:hint="cs"/>
          <w:rtl/>
        </w:rPr>
      </w:pPr>
    </w:p>
    <w:p w14:paraId="3CCB1B5F" w14:textId="77777777" w:rsidR="004641C5" w:rsidRPr="004641C5" w:rsidRDefault="004641C5" w:rsidP="004641C5">
      <w:pPr>
        <w:bidi/>
        <w:jc w:val="both"/>
        <w:rPr>
          <w:rFonts w:cs="David" w:hint="cs"/>
          <w:rtl/>
        </w:rPr>
      </w:pPr>
      <w:r w:rsidRPr="004641C5">
        <w:rPr>
          <w:rFonts w:cs="David" w:hint="cs"/>
          <w:rtl/>
        </w:rPr>
        <w:tab/>
        <w:t xml:space="preserve">אם הישיבה ביום רביעי היא אקט פורמלי של התחלת דיון </w:t>
      </w:r>
      <w:r w:rsidRPr="004641C5">
        <w:rPr>
          <w:rFonts w:cs="David"/>
          <w:rtl/>
        </w:rPr>
        <w:t>–</w:t>
      </w:r>
      <w:r w:rsidRPr="004641C5">
        <w:rPr>
          <w:rFonts w:cs="David" w:hint="cs"/>
          <w:rtl/>
        </w:rPr>
        <w:t xml:space="preserve"> אני לא מוכרח שיהיה שם היועץ המשפטי לממשלה, אבל צריך להיות איזשהו סדר, שנדע. אם אני יודע שהיועץ המשפטי לממשלה לא מתכוון לבוא בכלל </w:t>
      </w:r>
      <w:r w:rsidRPr="004641C5">
        <w:rPr>
          <w:rFonts w:cs="David"/>
          <w:rtl/>
        </w:rPr>
        <w:t>–</w:t>
      </w:r>
      <w:r w:rsidRPr="004641C5">
        <w:rPr>
          <w:rFonts w:cs="David" w:hint="cs"/>
          <w:rtl/>
        </w:rPr>
        <w:t xml:space="preserve"> אזי אני מצביע להכריח אותו לבוא. אם אני יודע שאתם מצביעים רק על יום רביעי </w:t>
      </w:r>
      <w:r w:rsidRPr="004641C5">
        <w:rPr>
          <w:rFonts w:cs="David"/>
          <w:rtl/>
        </w:rPr>
        <w:t>–</w:t>
      </w:r>
      <w:r w:rsidRPr="004641C5">
        <w:rPr>
          <w:rFonts w:cs="David" w:hint="cs"/>
          <w:rtl/>
        </w:rPr>
        <w:t xml:space="preserve"> הוא לא יבוא, הוא ישלח את בא-כוחו - - -</w:t>
      </w:r>
    </w:p>
    <w:p w14:paraId="56E5F14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E658ACE" w14:textId="77777777" w:rsidR="004641C5" w:rsidRPr="004641C5" w:rsidRDefault="004641C5" w:rsidP="004641C5">
      <w:pPr>
        <w:bidi/>
        <w:jc w:val="both"/>
        <w:rPr>
          <w:rFonts w:cs="David" w:hint="cs"/>
          <w:rtl/>
        </w:rPr>
      </w:pPr>
    </w:p>
    <w:p w14:paraId="288AD728" w14:textId="77777777" w:rsidR="004641C5" w:rsidRPr="004641C5" w:rsidRDefault="004641C5" w:rsidP="004641C5">
      <w:pPr>
        <w:bidi/>
        <w:jc w:val="both"/>
        <w:rPr>
          <w:rFonts w:cs="David" w:hint="cs"/>
          <w:rtl/>
        </w:rPr>
      </w:pPr>
      <w:r w:rsidRPr="004641C5">
        <w:rPr>
          <w:rFonts w:cs="David" w:hint="cs"/>
          <w:rtl/>
        </w:rPr>
        <w:tab/>
        <w:t xml:space="preserve"> לא, לא. בכלל לא מדובר רק לגבי יום רביעי. מדובר על כל הדיונים שאנחנו מקיימים.</w:t>
      </w:r>
    </w:p>
    <w:p w14:paraId="716CD69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77186D7" w14:textId="77777777" w:rsidR="004641C5" w:rsidRPr="004641C5" w:rsidRDefault="004641C5" w:rsidP="004641C5">
      <w:pPr>
        <w:bidi/>
        <w:jc w:val="both"/>
        <w:rPr>
          <w:rFonts w:cs="David" w:hint="cs"/>
          <w:rtl/>
        </w:rPr>
      </w:pPr>
    </w:p>
    <w:p w14:paraId="594EEF99" w14:textId="77777777" w:rsidR="004641C5" w:rsidRPr="004641C5" w:rsidRDefault="004641C5" w:rsidP="004641C5">
      <w:pPr>
        <w:bidi/>
        <w:jc w:val="both"/>
        <w:rPr>
          <w:rFonts w:cs="David" w:hint="cs"/>
          <w:rtl/>
        </w:rPr>
      </w:pPr>
      <w:r w:rsidRPr="004641C5">
        <w:rPr>
          <w:rFonts w:cs="David" w:hint="cs"/>
          <w:rtl/>
        </w:rPr>
        <w:tab/>
        <w:t xml:space="preserve"> אבל אמרת עכשיו לגבי יום רביעי. </w:t>
      </w:r>
    </w:p>
    <w:p w14:paraId="444AA66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7EDEDE36" w14:textId="77777777" w:rsidR="004641C5" w:rsidRPr="004641C5" w:rsidRDefault="004641C5" w:rsidP="004641C5">
      <w:pPr>
        <w:bidi/>
        <w:jc w:val="both"/>
        <w:rPr>
          <w:rFonts w:cs="David" w:hint="cs"/>
          <w:rtl/>
        </w:rPr>
      </w:pPr>
    </w:p>
    <w:p w14:paraId="46FFB62D" w14:textId="77777777" w:rsidR="004641C5" w:rsidRPr="004641C5" w:rsidRDefault="004641C5" w:rsidP="004641C5">
      <w:pPr>
        <w:bidi/>
        <w:jc w:val="both"/>
        <w:rPr>
          <w:rFonts w:cs="David" w:hint="cs"/>
          <w:rtl/>
        </w:rPr>
      </w:pPr>
      <w:r w:rsidRPr="004641C5">
        <w:rPr>
          <w:rFonts w:cs="David" w:hint="cs"/>
          <w:rtl/>
        </w:rPr>
        <w:tab/>
        <w:t xml:space="preserve">אמרה היועצת המשפטית שהוא מבקש לא לבוא. אני לא מבינה את זה. </w:t>
      </w:r>
    </w:p>
    <w:p w14:paraId="5AFCC03A" w14:textId="77777777" w:rsidR="004641C5" w:rsidRPr="004641C5" w:rsidRDefault="004641C5" w:rsidP="004641C5">
      <w:pPr>
        <w:bidi/>
        <w:jc w:val="both"/>
        <w:rPr>
          <w:rFonts w:cs="David" w:hint="cs"/>
          <w:rtl/>
        </w:rPr>
      </w:pPr>
    </w:p>
    <w:p w14:paraId="2D674FC8" w14:textId="77777777" w:rsidR="004641C5" w:rsidRPr="004641C5" w:rsidRDefault="004641C5" w:rsidP="004641C5">
      <w:pPr>
        <w:bidi/>
        <w:jc w:val="both"/>
        <w:rPr>
          <w:rFonts w:cs="David" w:hint="cs"/>
          <w:rtl/>
        </w:rPr>
      </w:pPr>
      <w:r w:rsidRPr="004641C5">
        <w:rPr>
          <w:rFonts w:cs="David" w:hint="cs"/>
          <w:u w:val="single"/>
          <w:rtl/>
        </w:rPr>
        <w:t>נסים זאב:</w:t>
      </w:r>
    </w:p>
    <w:p w14:paraId="6F6C75E8" w14:textId="77777777" w:rsidR="004641C5" w:rsidRPr="004641C5" w:rsidRDefault="004641C5" w:rsidP="004641C5">
      <w:pPr>
        <w:bidi/>
        <w:jc w:val="both"/>
        <w:rPr>
          <w:rFonts w:cs="David" w:hint="cs"/>
          <w:rtl/>
        </w:rPr>
      </w:pPr>
    </w:p>
    <w:p w14:paraId="2EF445B6" w14:textId="77777777" w:rsidR="004641C5" w:rsidRPr="004641C5" w:rsidRDefault="004641C5" w:rsidP="004641C5">
      <w:pPr>
        <w:bidi/>
        <w:jc w:val="both"/>
        <w:rPr>
          <w:rFonts w:cs="David" w:hint="cs"/>
          <w:rtl/>
        </w:rPr>
      </w:pPr>
      <w:r w:rsidRPr="004641C5">
        <w:rPr>
          <w:rFonts w:cs="David" w:hint="cs"/>
          <w:rtl/>
        </w:rPr>
        <w:tab/>
        <w:t xml:space="preserve"> לא, הוא לא מבקש לא לבוא.</w:t>
      </w:r>
    </w:p>
    <w:p w14:paraId="6C23177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1948A4A6" w14:textId="77777777" w:rsidR="004641C5" w:rsidRPr="004641C5" w:rsidRDefault="004641C5" w:rsidP="004641C5">
      <w:pPr>
        <w:bidi/>
        <w:jc w:val="both"/>
        <w:rPr>
          <w:rFonts w:cs="David" w:hint="cs"/>
          <w:rtl/>
        </w:rPr>
      </w:pPr>
    </w:p>
    <w:p w14:paraId="12E13B91" w14:textId="77777777" w:rsidR="004641C5" w:rsidRPr="004641C5" w:rsidRDefault="004641C5" w:rsidP="004641C5">
      <w:pPr>
        <w:bidi/>
        <w:jc w:val="both"/>
        <w:rPr>
          <w:rFonts w:cs="David" w:hint="cs"/>
          <w:rtl/>
        </w:rPr>
      </w:pPr>
      <w:r w:rsidRPr="004641C5">
        <w:rPr>
          <w:rFonts w:cs="David" w:hint="cs"/>
          <w:rtl/>
        </w:rPr>
        <w:tab/>
        <w:t xml:space="preserve">הוא אמר שהוא מבקש להסתפק בהודעה שלו. מה, אנחנו לא מבינים מה היא אומרת? </w:t>
      </w:r>
    </w:p>
    <w:p w14:paraId="65B6D32F" w14:textId="77777777" w:rsidR="004641C5" w:rsidRPr="004641C5" w:rsidRDefault="004641C5" w:rsidP="004641C5">
      <w:pPr>
        <w:bidi/>
        <w:jc w:val="both"/>
        <w:rPr>
          <w:rFonts w:cs="David"/>
          <w:u w:val="single"/>
          <w:rtl/>
        </w:rPr>
      </w:pPr>
      <w:r w:rsidRPr="004641C5">
        <w:rPr>
          <w:rFonts w:cs="David"/>
          <w:rtl/>
        </w:rPr>
        <w:br/>
      </w:r>
    </w:p>
    <w:p w14:paraId="31D0A40B"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מיכאל איתן:</w:t>
      </w:r>
    </w:p>
    <w:p w14:paraId="2C31F80A" w14:textId="77777777" w:rsidR="004641C5" w:rsidRPr="004641C5" w:rsidRDefault="004641C5" w:rsidP="004641C5">
      <w:pPr>
        <w:bidi/>
        <w:jc w:val="both"/>
        <w:rPr>
          <w:rFonts w:cs="David" w:hint="cs"/>
          <w:rtl/>
        </w:rPr>
      </w:pPr>
    </w:p>
    <w:p w14:paraId="14055A66" w14:textId="77777777" w:rsidR="004641C5" w:rsidRPr="004641C5" w:rsidRDefault="004641C5" w:rsidP="004641C5">
      <w:pPr>
        <w:bidi/>
        <w:jc w:val="both"/>
        <w:rPr>
          <w:rFonts w:cs="David" w:hint="cs"/>
          <w:rtl/>
        </w:rPr>
      </w:pPr>
      <w:r w:rsidRPr="004641C5">
        <w:rPr>
          <w:rFonts w:cs="David" w:hint="cs"/>
          <w:rtl/>
        </w:rPr>
        <w:tab/>
        <w:t xml:space="preserve"> אם את היית אומרת שאנחנו מתכוונים לנהל את הדיון </w:t>
      </w:r>
      <w:r w:rsidRPr="004641C5">
        <w:rPr>
          <w:rFonts w:cs="David"/>
          <w:rtl/>
        </w:rPr>
        <w:t>–</w:t>
      </w:r>
      <w:r w:rsidRPr="004641C5">
        <w:rPr>
          <w:rFonts w:cs="David" w:hint="cs"/>
          <w:rtl/>
        </w:rPr>
        <w:t xml:space="preserve"> ויכול להיות שיהיו גם שינויים אחרי כן </w:t>
      </w:r>
      <w:r w:rsidRPr="004641C5">
        <w:rPr>
          <w:rFonts w:cs="David"/>
          <w:rtl/>
        </w:rPr>
        <w:t>–</w:t>
      </w:r>
      <w:r w:rsidRPr="004641C5">
        <w:rPr>
          <w:rFonts w:cs="David" w:hint="cs"/>
          <w:rtl/>
        </w:rPr>
        <w:t xml:space="preserve"> אבל יש לנו מתווה שאנחנו יודעים: אנחנו מתכוונים לתת נניח ליועץ המשפטי לדבר, אחרי כן לנציג הקובלים, אחרי כן נשמע את בא-כוח הנשיא, וכו' </w:t>
      </w:r>
      <w:r w:rsidRPr="004641C5">
        <w:rPr>
          <w:rFonts w:cs="David"/>
          <w:rtl/>
        </w:rPr>
        <w:t>–</w:t>
      </w:r>
      <w:r w:rsidRPr="004641C5">
        <w:rPr>
          <w:rFonts w:cs="David" w:hint="cs"/>
          <w:rtl/>
        </w:rPr>
        <w:t xml:space="preserve"> וזה יימשך כמה ישיבות </w:t>
      </w:r>
      <w:r w:rsidRPr="004641C5">
        <w:rPr>
          <w:rFonts w:cs="David"/>
          <w:rtl/>
        </w:rPr>
        <w:t>–</w:t>
      </w:r>
      <w:r w:rsidRPr="004641C5">
        <w:rPr>
          <w:rFonts w:cs="David" w:hint="cs"/>
          <w:rtl/>
        </w:rPr>
        <w:t xml:space="preserve"> אז בסדר, אנחנו מצביעים ואנחנו יודעים מה קורה.</w:t>
      </w:r>
    </w:p>
    <w:p w14:paraId="2C69A876" w14:textId="77777777" w:rsidR="004641C5" w:rsidRPr="004641C5" w:rsidRDefault="004641C5" w:rsidP="004641C5">
      <w:pPr>
        <w:bidi/>
        <w:jc w:val="both"/>
        <w:rPr>
          <w:rFonts w:cs="David" w:hint="cs"/>
          <w:rtl/>
        </w:rPr>
      </w:pPr>
    </w:p>
    <w:p w14:paraId="6C70938D" w14:textId="77777777" w:rsidR="004641C5" w:rsidRPr="004641C5" w:rsidRDefault="004641C5" w:rsidP="004641C5">
      <w:pPr>
        <w:bidi/>
        <w:jc w:val="both"/>
        <w:rPr>
          <w:rFonts w:cs="David" w:hint="cs"/>
          <w:rtl/>
        </w:rPr>
      </w:pPr>
      <w:r w:rsidRPr="004641C5">
        <w:rPr>
          <w:rFonts w:cs="David" w:hint="cs"/>
          <w:rtl/>
        </w:rPr>
        <w:tab/>
        <w:t xml:space="preserve">כאן אני לא יודע על מה אני מצביע. </w:t>
      </w:r>
    </w:p>
    <w:p w14:paraId="35D97C8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738A83D4" w14:textId="77777777" w:rsidR="004641C5" w:rsidRPr="004641C5" w:rsidRDefault="004641C5" w:rsidP="004641C5">
      <w:pPr>
        <w:bidi/>
        <w:jc w:val="both"/>
        <w:rPr>
          <w:rFonts w:cs="David" w:hint="cs"/>
          <w:rtl/>
        </w:rPr>
      </w:pPr>
    </w:p>
    <w:p w14:paraId="23F05ED8" w14:textId="77777777" w:rsidR="004641C5" w:rsidRPr="004641C5" w:rsidRDefault="004641C5" w:rsidP="004641C5">
      <w:pPr>
        <w:bidi/>
        <w:jc w:val="both"/>
        <w:rPr>
          <w:rFonts w:cs="David" w:hint="cs"/>
          <w:rtl/>
        </w:rPr>
      </w:pPr>
      <w:r w:rsidRPr="004641C5">
        <w:rPr>
          <w:rFonts w:cs="David" w:hint="cs"/>
          <w:rtl/>
        </w:rPr>
        <w:tab/>
        <w:t xml:space="preserve"> האם ההצבעה היא רק לגבי יום רביעי, או בכלל? </w:t>
      </w:r>
    </w:p>
    <w:p w14:paraId="57733DA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7B1086C1" w14:textId="77777777" w:rsidR="004641C5" w:rsidRPr="004641C5" w:rsidRDefault="004641C5" w:rsidP="004641C5">
      <w:pPr>
        <w:bidi/>
        <w:jc w:val="both"/>
        <w:rPr>
          <w:rFonts w:cs="David" w:hint="cs"/>
          <w:rtl/>
        </w:rPr>
      </w:pPr>
    </w:p>
    <w:p w14:paraId="440E9392" w14:textId="77777777" w:rsidR="004641C5" w:rsidRPr="004641C5" w:rsidRDefault="004641C5" w:rsidP="004641C5">
      <w:pPr>
        <w:bidi/>
        <w:jc w:val="both"/>
        <w:rPr>
          <w:rFonts w:cs="David" w:hint="cs"/>
          <w:rtl/>
        </w:rPr>
      </w:pPr>
      <w:r w:rsidRPr="004641C5">
        <w:rPr>
          <w:rFonts w:cs="David" w:hint="cs"/>
          <w:rtl/>
        </w:rPr>
        <w:tab/>
        <w:t xml:space="preserve"> ההצבעה היא על בכלל.</w:t>
      </w:r>
    </w:p>
    <w:p w14:paraId="7E4032C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7FEA292E" w14:textId="77777777" w:rsidR="004641C5" w:rsidRPr="004641C5" w:rsidRDefault="004641C5" w:rsidP="004641C5">
      <w:pPr>
        <w:bidi/>
        <w:jc w:val="both"/>
        <w:rPr>
          <w:rFonts w:cs="David" w:hint="cs"/>
          <w:rtl/>
        </w:rPr>
      </w:pPr>
    </w:p>
    <w:p w14:paraId="553ABED3" w14:textId="77777777" w:rsidR="004641C5" w:rsidRPr="004641C5" w:rsidRDefault="004641C5" w:rsidP="004641C5">
      <w:pPr>
        <w:bidi/>
        <w:jc w:val="both"/>
        <w:rPr>
          <w:rFonts w:cs="David" w:hint="cs"/>
          <w:rtl/>
        </w:rPr>
      </w:pPr>
      <w:r w:rsidRPr="004641C5">
        <w:rPr>
          <w:rFonts w:cs="David" w:hint="cs"/>
          <w:rtl/>
        </w:rPr>
        <w:tab/>
        <w:t xml:space="preserve"> על בכלל, ודאי שצריך. </w:t>
      </w:r>
    </w:p>
    <w:p w14:paraId="49B77AE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1EF27FA8" w14:textId="77777777" w:rsidR="004641C5" w:rsidRPr="004641C5" w:rsidRDefault="004641C5" w:rsidP="004641C5">
      <w:pPr>
        <w:bidi/>
        <w:jc w:val="both"/>
        <w:rPr>
          <w:rFonts w:cs="David" w:hint="cs"/>
          <w:rtl/>
        </w:rPr>
      </w:pPr>
    </w:p>
    <w:p w14:paraId="5818090D" w14:textId="77777777" w:rsidR="004641C5" w:rsidRPr="004641C5" w:rsidRDefault="004641C5" w:rsidP="004641C5">
      <w:pPr>
        <w:bidi/>
        <w:jc w:val="both"/>
        <w:rPr>
          <w:rFonts w:cs="David" w:hint="cs"/>
          <w:rtl/>
        </w:rPr>
      </w:pPr>
      <w:r w:rsidRPr="004641C5">
        <w:rPr>
          <w:rFonts w:cs="David" w:hint="cs"/>
          <w:rtl/>
        </w:rPr>
        <w:tab/>
        <w:t>מכיוון שו</w:t>
      </w:r>
      <w:smartTag w:uri="urn:schemas-microsoft-com:office:smarttags" w:element="PersonName">
        <w:r w:rsidRPr="004641C5">
          <w:rPr>
            <w:rFonts w:cs="David" w:hint="cs"/>
            <w:rtl/>
          </w:rPr>
          <w:t>ועדת הכנסת</w:t>
        </w:r>
      </w:smartTag>
      <w:r w:rsidRPr="004641C5">
        <w:rPr>
          <w:rFonts w:cs="David" w:hint="cs"/>
          <w:rtl/>
        </w:rPr>
        <w:t xml:space="preserve"> מתחילה בדיון בנושא הדחת הנשיא, הקביעה שלנו האם לזמן את היועץ המשפטי לממשלה היא בכלל, לא ספציפית ליום רביעי הקרוב. נכון לעכשיו, נקבעו שני דיונים - אני חושבת שאנחנו נצטרך יותר </w:t>
      </w:r>
      <w:r w:rsidRPr="004641C5">
        <w:rPr>
          <w:rFonts w:cs="David"/>
          <w:rtl/>
        </w:rPr>
        <w:t>–</w:t>
      </w:r>
      <w:r w:rsidRPr="004641C5">
        <w:rPr>
          <w:rFonts w:cs="David" w:hint="cs"/>
          <w:rtl/>
        </w:rPr>
        <w:t xml:space="preserve"> שני דיונים בימי רביעי, בין השעה 09:00 ל- 11:00.</w:t>
      </w:r>
    </w:p>
    <w:p w14:paraId="2D201A5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439EE3DA" w14:textId="77777777" w:rsidR="004641C5" w:rsidRPr="004641C5" w:rsidRDefault="004641C5" w:rsidP="004641C5">
      <w:pPr>
        <w:bidi/>
        <w:jc w:val="both"/>
        <w:rPr>
          <w:rFonts w:cs="David" w:hint="cs"/>
          <w:rtl/>
        </w:rPr>
      </w:pPr>
    </w:p>
    <w:p w14:paraId="41980C25" w14:textId="77777777" w:rsidR="004641C5" w:rsidRPr="004641C5" w:rsidRDefault="004641C5" w:rsidP="004641C5">
      <w:pPr>
        <w:bidi/>
        <w:jc w:val="both"/>
        <w:rPr>
          <w:rFonts w:cs="David" w:hint="cs"/>
          <w:rtl/>
        </w:rPr>
      </w:pPr>
      <w:r w:rsidRPr="004641C5">
        <w:rPr>
          <w:rFonts w:cs="David" w:hint="cs"/>
          <w:rtl/>
        </w:rPr>
        <w:tab/>
        <w:t xml:space="preserve"> אבל מה יהיה שם בדיונים? מה את מתארת, מה יהיה?</w:t>
      </w:r>
    </w:p>
    <w:p w14:paraId="0116BB2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016036E" w14:textId="77777777" w:rsidR="004641C5" w:rsidRPr="004641C5" w:rsidRDefault="004641C5" w:rsidP="004641C5">
      <w:pPr>
        <w:bidi/>
        <w:jc w:val="both"/>
        <w:rPr>
          <w:rFonts w:cs="David" w:hint="cs"/>
          <w:rtl/>
        </w:rPr>
      </w:pPr>
    </w:p>
    <w:p w14:paraId="478E8B5F" w14:textId="77777777" w:rsidR="004641C5" w:rsidRPr="004641C5" w:rsidRDefault="004641C5" w:rsidP="004641C5">
      <w:pPr>
        <w:bidi/>
        <w:jc w:val="both"/>
        <w:rPr>
          <w:rFonts w:cs="David" w:hint="cs"/>
          <w:rtl/>
        </w:rPr>
      </w:pPr>
      <w:r w:rsidRPr="004641C5">
        <w:rPr>
          <w:rFonts w:cs="David" w:hint="cs"/>
          <w:rtl/>
        </w:rPr>
        <w:tab/>
        <w:t>חבר הכנסת איתן, אנחנו נתחיל בנוהל ההדחה. אנחנו נשמע את באי-כוחו של הנשיא, אחרי כן נשמע - - -</w:t>
      </w:r>
    </w:p>
    <w:p w14:paraId="42859CD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1ADEE270" w14:textId="77777777" w:rsidR="004641C5" w:rsidRPr="004641C5" w:rsidRDefault="004641C5" w:rsidP="004641C5">
      <w:pPr>
        <w:bidi/>
        <w:jc w:val="both"/>
        <w:rPr>
          <w:rFonts w:cs="David" w:hint="cs"/>
          <w:rtl/>
        </w:rPr>
      </w:pPr>
    </w:p>
    <w:p w14:paraId="73A19F9A" w14:textId="77777777" w:rsidR="004641C5" w:rsidRPr="004641C5" w:rsidRDefault="004641C5" w:rsidP="004641C5">
      <w:pPr>
        <w:bidi/>
        <w:jc w:val="both"/>
        <w:rPr>
          <w:rFonts w:cs="David" w:hint="cs"/>
          <w:rtl/>
        </w:rPr>
      </w:pPr>
      <w:r w:rsidRPr="004641C5">
        <w:rPr>
          <w:rFonts w:cs="David" w:hint="cs"/>
          <w:rtl/>
        </w:rPr>
        <w:tab/>
        <w:t xml:space="preserve"> הוא הראשון שידבר?</w:t>
      </w:r>
    </w:p>
    <w:p w14:paraId="1A74CAA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D8E9414" w14:textId="77777777" w:rsidR="004641C5" w:rsidRPr="004641C5" w:rsidRDefault="004641C5" w:rsidP="004641C5">
      <w:pPr>
        <w:bidi/>
        <w:jc w:val="both"/>
        <w:rPr>
          <w:rFonts w:cs="David" w:hint="cs"/>
          <w:rtl/>
        </w:rPr>
      </w:pPr>
    </w:p>
    <w:p w14:paraId="31D373F8" w14:textId="77777777" w:rsidR="004641C5" w:rsidRPr="004641C5" w:rsidRDefault="004641C5" w:rsidP="004641C5">
      <w:pPr>
        <w:bidi/>
        <w:jc w:val="both"/>
        <w:rPr>
          <w:rFonts w:cs="David" w:hint="cs"/>
          <w:rtl/>
        </w:rPr>
      </w:pPr>
      <w:r w:rsidRPr="004641C5">
        <w:rPr>
          <w:rFonts w:cs="David" w:hint="cs"/>
          <w:rtl/>
        </w:rPr>
        <w:tab/>
        <w:t xml:space="preserve"> אני מניחה שכן, מן הסתם, ואחרי כן כל אחד מחברי הכנסת יתייחס. </w:t>
      </w:r>
    </w:p>
    <w:p w14:paraId="1814CD7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711BC019" w14:textId="77777777" w:rsidR="004641C5" w:rsidRPr="004641C5" w:rsidRDefault="004641C5" w:rsidP="004641C5">
      <w:pPr>
        <w:bidi/>
        <w:jc w:val="both"/>
        <w:rPr>
          <w:rFonts w:cs="David" w:hint="cs"/>
          <w:rtl/>
        </w:rPr>
      </w:pPr>
    </w:p>
    <w:p w14:paraId="50A565CF" w14:textId="77777777" w:rsidR="004641C5" w:rsidRPr="004641C5" w:rsidRDefault="004641C5" w:rsidP="004641C5">
      <w:pPr>
        <w:bidi/>
        <w:jc w:val="both"/>
        <w:rPr>
          <w:rFonts w:cs="David" w:hint="cs"/>
          <w:rtl/>
        </w:rPr>
      </w:pPr>
      <w:r w:rsidRPr="004641C5">
        <w:rPr>
          <w:rFonts w:cs="David" w:hint="cs"/>
          <w:rtl/>
        </w:rPr>
        <w:tab/>
        <w:t xml:space="preserve"> אולי בהמשך נרצה לחייב אותו. עכשיו אנחנו לא מחייבים אותו. </w:t>
      </w:r>
    </w:p>
    <w:p w14:paraId="743F913C" w14:textId="77777777" w:rsidR="004641C5" w:rsidRPr="004641C5" w:rsidRDefault="004641C5" w:rsidP="004641C5">
      <w:pPr>
        <w:bidi/>
        <w:jc w:val="both"/>
        <w:rPr>
          <w:rFonts w:cs="David" w:hint="cs"/>
          <w:rtl/>
        </w:rPr>
      </w:pPr>
    </w:p>
    <w:p w14:paraId="45B39F3C" w14:textId="77777777" w:rsidR="004641C5" w:rsidRPr="004641C5" w:rsidRDefault="004641C5" w:rsidP="004641C5">
      <w:pPr>
        <w:bidi/>
        <w:jc w:val="both"/>
        <w:rPr>
          <w:rFonts w:cs="David" w:hint="cs"/>
          <w:rtl/>
        </w:rPr>
      </w:pPr>
      <w:r w:rsidRPr="004641C5">
        <w:rPr>
          <w:rFonts w:cs="David" w:hint="cs"/>
          <w:u w:val="single"/>
          <w:rtl/>
        </w:rPr>
        <w:t>דוד רותם:</w:t>
      </w:r>
    </w:p>
    <w:p w14:paraId="16F0A521" w14:textId="77777777" w:rsidR="004641C5" w:rsidRPr="004641C5" w:rsidRDefault="004641C5" w:rsidP="004641C5">
      <w:pPr>
        <w:bidi/>
        <w:jc w:val="both"/>
        <w:rPr>
          <w:rFonts w:cs="David" w:hint="cs"/>
          <w:rtl/>
        </w:rPr>
      </w:pPr>
    </w:p>
    <w:p w14:paraId="28FB9EC8" w14:textId="77777777" w:rsidR="004641C5" w:rsidRPr="004641C5" w:rsidRDefault="004641C5" w:rsidP="004641C5">
      <w:pPr>
        <w:bidi/>
        <w:jc w:val="both"/>
        <w:rPr>
          <w:rFonts w:cs="David" w:hint="cs"/>
          <w:rtl/>
        </w:rPr>
      </w:pPr>
      <w:r w:rsidRPr="004641C5">
        <w:rPr>
          <w:rFonts w:cs="David" w:hint="cs"/>
          <w:rtl/>
        </w:rPr>
        <w:tab/>
        <w:t xml:space="preserve">אני מציע שההצבעה תהיה על הדיון ביום רביעי. </w:t>
      </w:r>
    </w:p>
    <w:p w14:paraId="5807368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27C4752C" w14:textId="77777777" w:rsidR="004641C5" w:rsidRPr="004641C5" w:rsidRDefault="004641C5" w:rsidP="004641C5">
      <w:pPr>
        <w:bidi/>
        <w:jc w:val="both"/>
        <w:rPr>
          <w:rFonts w:cs="David" w:hint="cs"/>
          <w:rtl/>
        </w:rPr>
      </w:pPr>
    </w:p>
    <w:p w14:paraId="36CFEA6F" w14:textId="77777777" w:rsidR="004641C5" w:rsidRPr="004641C5" w:rsidRDefault="004641C5" w:rsidP="004641C5">
      <w:pPr>
        <w:bidi/>
        <w:jc w:val="both"/>
        <w:rPr>
          <w:rFonts w:cs="David" w:hint="cs"/>
          <w:rtl/>
        </w:rPr>
      </w:pPr>
      <w:r w:rsidRPr="004641C5">
        <w:rPr>
          <w:rFonts w:cs="David" w:hint="cs"/>
          <w:rtl/>
        </w:rPr>
        <w:tab/>
        <w:t xml:space="preserve"> אם ההצבעה היא על כל הדיונים, ודאי צריך באיזשהו שלב לזמן אותו. </w:t>
      </w:r>
    </w:p>
    <w:p w14:paraId="616168CF" w14:textId="77777777" w:rsidR="004641C5" w:rsidRPr="004641C5" w:rsidRDefault="004641C5" w:rsidP="004641C5">
      <w:pPr>
        <w:bidi/>
        <w:jc w:val="both"/>
        <w:rPr>
          <w:rFonts w:cs="David"/>
          <w:u w:val="single"/>
          <w:rtl/>
        </w:rPr>
      </w:pPr>
      <w:r w:rsidRPr="004641C5">
        <w:rPr>
          <w:rFonts w:cs="David"/>
          <w:rtl/>
        </w:rPr>
        <w:br/>
      </w:r>
    </w:p>
    <w:p w14:paraId="70FEA7C9"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זהבה גלאון:</w:t>
      </w:r>
    </w:p>
    <w:p w14:paraId="7477BB02" w14:textId="77777777" w:rsidR="004641C5" w:rsidRPr="004641C5" w:rsidRDefault="004641C5" w:rsidP="004641C5">
      <w:pPr>
        <w:bidi/>
        <w:jc w:val="both"/>
        <w:rPr>
          <w:rFonts w:cs="David" w:hint="cs"/>
          <w:rtl/>
        </w:rPr>
      </w:pPr>
    </w:p>
    <w:p w14:paraId="304E38A2" w14:textId="77777777" w:rsidR="004641C5" w:rsidRPr="004641C5" w:rsidRDefault="004641C5" w:rsidP="004641C5">
      <w:pPr>
        <w:bidi/>
        <w:jc w:val="both"/>
        <w:rPr>
          <w:rFonts w:cs="David" w:hint="cs"/>
          <w:rtl/>
        </w:rPr>
      </w:pPr>
      <w:r w:rsidRPr="004641C5">
        <w:rPr>
          <w:rFonts w:cs="David" w:hint="cs"/>
          <w:rtl/>
        </w:rPr>
        <w:tab/>
        <w:t xml:space="preserve"> קיבלתי, רק על יום רביעי. </w:t>
      </w:r>
    </w:p>
    <w:p w14:paraId="43DF70E6"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6DFAFD6C" w14:textId="77777777" w:rsidR="004641C5" w:rsidRPr="004641C5" w:rsidRDefault="004641C5" w:rsidP="004641C5">
      <w:pPr>
        <w:bidi/>
        <w:jc w:val="both"/>
        <w:rPr>
          <w:rFonts w:cs="David" w:hint="cs"/>
          <w:rtl/>
        </w:rPr>
      </w:pPr>
    </w:p>
    <w:p w14:paraId="50D8F838" w14:textId="77777777" w:rsidR="004641C5" w:rsidRPr="004641C5" w:rsidRDefault="004641C5" w:rsidP="004641C5">
      <w:pPr>
        <w:bidi/>
        <w:jc w:val="both"/>
        <w:rPr>
          <w:rFonts w:cs="David" w:hint="cs"/>
          <w:rtl/>
        </w:rPr>
      </w:pPr>
      <w:r w:rsidRPr="004641C5">
        <w:rPr>
          <w:rFonts w:cs="David" w:hint="cs"/>
          <w:rtl/>
        </w:rPr>
        <w:tab/>
        <w:t xml:space="preserve"> אם מדובר רק על יום רביעי </w:t>
      </w:r>
      <w:r w:rsidRPr="004641C5">
        <w:rPr>
          <w:rFonts w:cs="David"/>
          <w:rtl/>
        </w:rPr>
        <w:t>–</w:t>
      </w:r>
      <w:r w:rsidRPr="004641C5">
        <w:rPr>
          <w:rFonts w:cs="David" w:hint="cs"/>
          <w:rtl/>
        </w:rPr>
        <w:t xml:space="preserve"> אני מציע שהוא לא יהיה נוכח. </w:t>
      </w:r>
    </w:p>
    <w:p w14:paraId="2EB74A0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8A06FB2" w14:textId="77777777" w:rsidR="004641C5" w:rsidRPr="004641C5" w:rsidRDefault="004641C5" w:rsidP="004641C5">
      <w:pPr>
        <w:bidi/>
        <w:jc w:val="both"/>
        <w:rPr>
          <w:rFonts w:cs="David" w:hint="cs"/>
          <w:rtl/>
        </w:rPr>
      </w:pPr>
    </w:p>
    <w:p w14:paraId="4DE9E87D" w14:textId="77777777" w:rsidR="004641C5" w:rsidRPr="004641C5" w:rsidRDefault="004641C5" w:rsidP="004641C5">
      <w:pPr>
        <w:bidi/>
        <w:jc w:val="both"/>
        <w:rPr>
          <w:rFonts w:cs="David" w:hint="cs"/>
          <w:rtl/>
        </w:rPr>
      </w:pPr>
      <w:r w:rsidRPr="004641C5">
        <w:rPr>
          <w:rFonts w:cs="David" w:hint="cs"/>
          <w:rtl/>
        </w:rPr>
        <w:tab/>
        <w:t xml:space="preserve"> ההצבעה לא תהיה רק על יום רביעי. לא מדובר רק על יום רביעי, זה בכלל. </w:t>
      </w:r>
    </w:p>
    <w:p w14:paraId="2188E1AC"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1B464A4B" w14:textId="77777777" w:rsidR="004641C5" w:rsidRPr="004641C5" w:rsidRDefault="004641C5" w:rsidP="004641C5">
      <w:pPr>
        <w:bidi/>
        <w:jc w:val="both"/>
        <w:rPr>
          <w:rFonts w:cs="David" w:hint="cs"/>
          <w:u w:val="single"/>
          <w:rtl/>
        </w:rPr>
      </w:pPr>
    </w:p>
    <w:p w14:paraId="729CEBAC" w14:textId="77777777" w:rsidR="004641C5" w:rsidRPr="004641C5" w:rsidRDefault="004641C5" w:rsidP="004641C5">
      <w:pPr>
        <w:bidi/>
        <w:jc w:val="both"/>
        <w:rPr>
          <w:rFonts w:cs="David" w:hint="cs"/>
          <w:rtl/>
        </w:rPr>
      </w:pPr>
      <w:r w:rsidRPr="004641C5">
        <w:rPr>
          <w:rFonts w:cs="David" w:hint="cs"/>
          <w:rtl/>
        </w:rPr>
        <w:tab/>
        <w:t xml:space="preserve">אני זוכר שכאשר היה דיון בנוהל, דובר על אותו סעיף שמאפשר את השתתפות היועץ המשפטי לממשלה. יחד עם זאת, אני שמעתי את היועצת המשפטית לכנסת, ומה שהיועץ מתכוון זה למעשה לומר את אותם דברים אשר אנו יודעים אותם גם היום. אנחנו בהחלט צריכים להבין באיזה </w:t>
      </w:r>
      <w:r w:rsidRPr="004641C5">
        <w:rPr>
          <w:rFonts w:cs="David"/>
        </w:rPr>
        <w:t>capacity</w:t>
      </w:r>
      <w:r w:rsidRPr="004641C5">
        <w:rPr>
          <w:rFonts w:cs="David" w:hint="cs"/>
          <w:rtl/>
        </w:rPr>
        <w:t xml:space="preserve"> אנחנו מזמינים את היועץ המשפטי לממשלה </w:t>
      </w:r>
      <w:r w:rsidRPr="004641C5">
        <w:rPr>
          <w:rFonts w:cs="David"/>
          <w:rtl/>
        </w:rPr>
        <w:t>–</w:t>
      </w:r>
      <w:r w:rsidRPr="004641C5">
        <w:rPr>
          <w:rFonts w:cs="David" w:hint="cs"/>
          <w:rtl/>
        </w:rPr>
        <w:t xml:space="preserve"> כלומר, איך הוא יכול לתרום, באיזו נקודה </w:t>
      </w:r>
      <w:r w:rsidRPr="004641C5">
        <w:rPr>
          <w:rFonts w:cs="David"/>
          <w:rtl/>
        </w:rPr>
        <w:t>–</w:t>
      </w:r>
      <w:r w:rsidRPr="004641C5">
        <w:rPr>
          <w:rFonts w:cs="David" w:hint="cs"/>
          <w:rtl/>
        </w:rPr>
        <w:t xml:space="preserve"> כאשר יש כאלה שחושבים שאולי תפקידו הוא פה הרבה יותר רחב מכפי שאני חושב.</w:t>
      </w:r>
    </w:p>
    <w:p w14:paraId="090A09D1" w14:textId="77777777" w:rsidR="004641C5" w:rsidRPr="004641C5" w:rsidRDefault="004641C5" w:rsidP="004641C5">
      <w:pPr>
        <w:bidi/>
        <w:jc w:val="both"/>
        <w:rPr>
          <w:rFonts w:cs="David" w:hint="cs"/>
          <w:rtl/>
        </w:rPr>
      </w:pPr>
    </w:p>
    <w:p w14:paraId="612752CB" w14:textId="77777777" w:rsidR="004641C5" w:rsidRPr="004641C5" w:rsidRDefault="004641C5" w:rsidP="004641C5">
      <w:pPr>
        <w:bidi/>
        <w:jc w:val="both"/>
        <w:rPr>
          <w:rFonts w:cs="David" w:hint="cs"/>
          <w:rtl/>
        </w:rPr>
      </w:pPr>
      <w:r w:rsidRPr="004641C5">
        <w:rPr>
          <w:rFonts w:cs="David" w:hint="cs"/>
          <w:rtl/>
        </w:rPr>
        <w:tab/>
        <w:t xml:space="preserve">אני חושב שאנחנו יכולים להתחיל בדיון ביום רביעי, ואם יישמעו טענות או יתעורר איזשהו צורך ואנחנו נחשוב שיש בו צורך במהלך הדיון </w:t>
      </w:r>
      <w:r w:rsidRPr="004641C5">
        <w:rPr>
          <w:rFonts w:cs="David"/>
          <w:rtl/>
        </w:rPr>
        <w:t>–</w:t>
      </w:r>
      <w:r w:rsidRPr="004641C5">
        <w:rPr>
          <w:rFonts w:cs="David" w:hint="cs"/>
          <w:rtl/>
        </w:rPr>
        <w:t xml:space="preserve"> אז אפשר יהיה להזמין ולשמוע אותו במהלך הדיון, ויש לדיון הזה סטנוגרמות מילוליות, הן כוללות הכל, ואף אחד לא מפסיד שום דבר לעניין זה.</w:t>
      </w:r>
    </w:p>
    <w:p w14:paraId="3CA0149B" w14:textId="77777777" w:rsidR="004641C5" w:rsidRPr="004641C5" w:rsidRDefault="004641C5" w:rsidP="004641C5">
      <w:pPr>
        <w:bidi/>
        <w:jc w:val="both"/>
        <w:rPr>
          <w:rFonts w:cs="David" w:hint="cs"/>
          <w:rtl/>
        </w:rPr>
      </w:pPr>
    </w:p>
    <w:p w14:paraId="6443567F" w14:textId="77777777" w:rsidR="004641C5" w:rsidRPr="004641C5" w:rsidRDefault="004641C5" w:rsidP="004641C5">
      <w:pPr>
        <w:bidi/>
        <w:jc w:val="both"/>
        <w:rPr>
          <w:rFonts w:cs="David" w:hint="cs"/>
          <w:rtl/>
        </w:rPr>
      </w:pPr>
      <w:r w:rsidRPr="004641C5">
        <w:rPr>
          <w:rFonts w:cs="David" w:hint="cs"/>
          <w:rtl/>
        </w:rPr>
        <w:tab/>
        <w:t xml:space="preserve">ולכן, אני מציע </w:t>
      </w:r>
      <w:r w:rsidRPr="004641C5">
        <w:rPr>
          <w:rFonts w:cs="David"/>
          <w:rtl/>
        </w:rPr>
        <w:t>–</w:t>
      </w:r>
      <w:r w:rsidRPr="004641C5">
        <w:rPr>
          <w:rFonts w:cs="David" w:hint="cs"/>
          <w:rtl/>
        </w:rPr>
        <w:t xml:space="preserve"> למרות שבתחילת הישיבה חשבתי באופן שונה, אחרי ששמעתי את היועצת המשפטית לכנסת - להתייחס כרגע ליום רביעי, וביום רביעי אני לא חושב שהשתתפותו הכרחית. </w:t>
      </w:r>
    </w:p>
    <w:p w14:paraId="065A3E5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4F15B71D" w14:textId="77777777" w:rsidR="004641C5" w:rsidRPr="004641C5" w:rsidRDefault="004641C5" w:rsidP="004641C5">
      <w:pPr>
        <w:bidi/>
        <w:jc w:val="both"/>
        <w:rPr>
          <w:rFonts w:cs="David" w:hint="cs"/>
          <w:rtl/>
        </w:rPr>
      </w:pPr>
    </w:p>
    <w:p w14:paraId="0F1EBFE3" w14:textId="77777777" w:rsidR="004641C5" w:rsidRPr="004641C5" w:rsidRDefault="004641C5" w:rsidP="004641C5">
      <w:pPr>
        <w:bidi/>
        <w:jc w:val="both"/>
        <w:rPr>
          <w:rFonts w:cs="David" w:hint="cs"/>
          <w:rtl/>
        </w:rPr>
      </w:pPr>
      <w:r w:rsidRPr="004641C5">
        <w:rPr>
          <w:rFonts w:cs="David" w:hint="cs"/>
          <w:rtl/>
        </w:rPr>
        <w:tab/>
        <w:t xml:space="preserve"> אפילו עדיף שהוא לא יופיע.</w:t>
      </w:r>
    </w:p>
    <w:p w14:paraId="29B40D9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B7AB83D" w14:textId="77777777" w:rsidR="004641C5" w:rsidRPr="004641C5" w:rsidRDefault="004641C5" w:rsidP="004641C5">
      <w:pPr>
        <w:bidi/>
        <w:jc w:val="both"/>
        <w:rPr>
          <w:rFonts w:cs="David" w:hint="cs"/>
          <w:rtl/>
        </w:rPr>
      </w:pPr>
    </w:p>
    <w:p w14:paraId="2DFB008F" w14:textId="77777777" w:rsidR="004641C5" w:rsidRPr="004641C5" w:rsidRDefault="004641C5" w:rsidP="004641C5">
      <w:pPr>
        <w:bidi/>
        <w:jc w:val="both"/>
        <w:rPr>
          <w:rFonts w:cs="David" w:hint="cs"/>
          <w:rtl/>
        </w:rPr>
      </w:pPr>
      <w:r w:rsidRPr="004641C5">
        <w:rPr>
          <w:rFonts w:cs="David" w:hint="cs"/>
          <w:rtl/>
        </w:rPr>
        <w:tab/>
        <w:t xml:space="preserve"> אני רוצה לשאול לגבי יום רביעי, ואני מבקש מהיועצות המשפטיות להבין. האם אנחנו נמצאים בהליך שיש לו איזשהו דמיון להליך משפטי, או שהוא בכלל לא דומה?</w:t>
      </w:r>
    </w:p>
    <w:p w14:paraId="1151464B"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נורית אלשטיין:</w:t>
      </w:r>
    </w:p>
    <w:p w14:paraId="760264A3" w14:textId="77777777" w:rsidR="004641C5" w:rsidRPr="004641C5" w:rsidRDefault="004641C5" w:rsidP="004641C5">
      <w:pPr>
        <w:bidi/>
        <w:jc w:val="both"/>
        <w:rPr>
          <w:rFonts w:cs="David" w:hint="cs"/>
          <w:rtl/>
        </w:rPr>
      </w:pPr>
    </w:p>
    <w:p w14:paraId="54DBC6A9" w14:textId="77777777" w:rsidR="004641C5" w:rsidRPr="004641C5" w:rsidRDefault="004641C5" w:rsidP="004641C5">
      <w:pPr>
        <w:bidi/>
        <w:jc w:val="both"/>
        <w:rPr>
          <w:rFonts w:cs="David" w:hint="cs"/>
          <w:rtl/>
        </w:rPr>
      </w:pPr>
      <w:r w:rsidRPr="004641C5">
        <w:rPr>
          <w:rFonts w:cs="David" w:hint="cs"/>
          <w:rtl/>
        </w:rPr>
        <w:tab/>
        <w:t xml:space="preserve">הוא מעין שיפוטי, כן. </w:t>
      </w:r>
    </w:p>
    <w:p w14:paraId="0E612E92"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41443D1A" w14:textId="77777777" w:rsidR="004641C5" w:rsidRPr="004641C5" w:rsidRDefault="004641C5" w:rsidP="004641C5">
      <w:pPr>
        <w:bidi/>
        <w:jc w:val="both"/>
        <w:rPr>
          <w:rFonts w:cs="David" w:hint="cs"/>
          <w:rtl/>
        </w:rPr>
      </w:pPr>
    </w:p>
    <w:p w14:paraId="71E8F2C6" w14:textId="77777777" w:rsidR="004641C5" w:rsidRPr="004641C5" w:rsidRDefault="004641C5" w:rsidP="004641C5">
      <w:pPr>
        <w:bidi/>
        <w:jc w:val="both"/>
        <w:rPr>
          <w:rFonts w:cs="David" w:hint="cs"/>
          <w:rtl/>
        </w:rPr>
      </w:pPr>
      <w:r w:rsidRPr="004641C5">
        <w:rPr>
          <w:rFonts w:cs="David" w:hint="cs"/>
          <w:rtl/>
        </w:rPr>
        <w:tab/>
        <w:t xml:space="preserve">בתהליך מעין שיפוטי כזה, אני מניח שאחרי שיש קובלנה </w:t>
      </w:r>
      <w:r w:rsidRPr="004641C5">
        <w:rPr>
          <w:rFonts w:cs="David"/>
          <w:rtl/>
        </w:rPr>
        <w:t>–</w:t>
      </w:r>
      <w:r w:rsidRPr="004641C5">
        <w:rPr>
          <w:rFonts w:cs="David" w:hint="cs"/>
          <w:rtl/>
        </w:rPr>
        <w:t xml:space="preserve"> מי שהגיש אותה, מנמק ומסביר מדוע יש קובלנה, על מה הוא מסתמך, ורק אחרי כן נותנים לצד השני להגיב. לא קודם אומרים לנאשם: עכשיו אתה תדבר, ואחר כך אנחנו נוכיח לך שמה שאתה אומר זה לא נכון. </w:t>
      </w:r>
    </w:p>
    <w:p w14:paraId="10B67817" w14:textId="77777777" w:rsidR="004641C5" w:rsidRPr="004641C5" w:rsidRDefault="004641C5" w:rsidP="004641C5">
      <w:pPr>
        <w:bidi/>
        <w:jc w:val="both"/>
        <w:rPr>
          <w:rFonts w:cs="David" w:hint="cs"/>
          <w:rtl/>
        </w:rPr>
      </w:pPr>
      <w:r w:rsidRPr="004641C5">
        <w:rPr>
          <w:rFonts w:cs="David" w:hint="cs"/>
          <w:rtl/>
        </w:rPr>
        <w:tab/>
      </w:r>
    </w:p>
    <w:p w14:paraId="4329BC08" w14:textId="77777777" w:rsidR="004641C5" w:rsidRPr="004641C5" w:rsidRDefault="004641C5" w:rsidP="004641C5">
      <w:pPr>
        <w:bidi/>
        <w:ind w:firstLine="567"/>
        <w:jc w:val="both"/>
        <w:rPr>
          <w:rFonts w:cs="David" w:hint="cs"/>
          <w:rtl/>
        </w:rPr>
      </w:pPr>
      <w:r w:rsidRPr="004641C5">
        <w:rPr>
          <w:rFonts w:cs="David" w:hint="cs"/>
          <w:rtl/>
        </w:rPr>
        <w:t xml:space="preserve">אם אני הייתי נציג המדיחים, הייתי אומר: רבותי, יש לי איזשהן ראיות, אני לא אומר שאלה ראיות של בית-משפט אבל יש לי תשתית ראייתית. אני מסביר מדוע לדעתי הוא התנהג התנהגות שאינה הולמת, אני מניח את התשתית הראייתית, ואז אני נותן לו להגיב </w:t>
      </w:r>
      <w:r w:rsidRPr="004641C5">
        <w:rPr>
          <w:rFonts w:cs="David"/>
          <w:rtl/>
        </w:rPr>
        <w:t>–</w:t>
      </w:r>
      <w:r w:rsidRPr="004641C5">
        <w:rPr>
          <w:rFonts w:cs="David" w:hint="cs"/>
          <w:rtl/>
        </w:rPr>
        <w:t xml:space="preserve"> שהוא יידע על מה הוא צריך להגיב, כדי לשכנע את חברי הכנסת לכאן או לכאן מה נכון, אבל אתם קודם כול רוצים שהוא ידבר ושחברי הכנסת ידברו אחריו. </w:t>
      </w:r>
    </w:p>
    <w:p w14:paraId="331F692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נורית אלשטיין:</w:t>
      </w:r>
    </w:p>
    <w:p w14:paraId="5711ECBC" w14:textId="77777777" w:rsidR="004641C5" w:rsidRPr="004641C5" w:rsidRDefault="004641C5" w:rsidP="004641C5">
      <w:pPr>
        <w:bidi/>
        <w:jc w:val="both"/>
        <w:rPr>
          <w:rFonts w:cs="David" w:hint="cs"/>
          <w:rtl/>
        </w:rPr>
      </w:pPr>
    </w:p>
    <w:p w14:paraId="65B3D3E4" w14:textId="77777777" w:rsidR="004641C5" w:rsidRPr="004641C5" w:rsidRDefault="004641C5" w:rsidP="004641C5">
      <w:pPr>
        <w:bidi/>
        <w:jc w:val="both"/>
        <w:rPr>
          <w:rFonts w:cs="David" w:hint="cs"/>
          <w:rtl/>
        </w:rPr>
      </w:pPr>
      <w:r w:rsidRPr="004641C5">
        <w:rPr>
          <w:rFonts w:cs="David" w:hint="cs"/>
          <w:rtl/>
        </w:rPr>
        <w:tab/>
        <w:t xml:space="preserve">זה לא מה שאמרו כאן. </w:t>
      </w:r>
    </w:p>
    <w:p w14:paraId="3ED4CBBD"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0498D972" w14:textId="77777777" w:rsidR="004641C5" w:rsidRPr="004641C5" w:rsidRDefault="004641C5" w:rsidP="004641C5">
      <w:pPr>
        <w:bidi/>
        <w:jc w:val="both"/>
        <w:rPr>
          <w:rFonts w:cs="David" w:hint="cs"/>
          <w:rtl/>
        </w:rPr>
      </w:pPr>
    </w:p>
    <w:p w14:paraId="76DA9E56" w14:textId="77777777" w:rsidR="004641C5" w:rsidRPr="004641C5" w:rsidRDefault="004641C5" w:rsidP="004641C5">
      <w:pPr>
        <w:bidi/>
        <w:jc w:val="both"/>
        <w:rPr>
          <w:rFonts w:cs="David" w:hint="cs"/>
          <w:rtl/>
        </w:rPr>
      </w:pPr>
      <w:r w:rsidRPr="004641C5">
        <w:rPr>
          <w:rFonts w:cs="David" w:hint="cs"/>
          <w:rtl/>
        </w:rPr>
        <w:tab/>
        <w:t xml:space="preserve"> הרגע שמעתי שהישיבה תיפתח בדבריו של נשיא המדינה או בא-כוחו. </w:t>
      </w:r>
    </w:p>
    <w:p w14:paraId="3BF944B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64CE543B" w14:textId="77777777" w:rsidR="004641C5" w:rsidRPr="004641C5" w:rsidRDefault="004641C5" w:rsidP="004641C5">
      <w:pPr>
        <w:bidi/>
        <w:jc w:val="both"/>
        <w:rPr>
          <w:rFonts w:cs="David" w:hint="cs"/>
          <w:rtl/>
        </w:rPr>
      </w:pPr>
    </w:p>
    <w:p w14:paraId="5A825245" w14:textId="77777777" w:rsidR="004641C5" w:rsidRPr="004641C5" w:rsidRDefault="004641C5" w:rsidP="004641C5">
      <w:pPr>
        <w:bidi/>
        <w:jc w:val="both"/>
        <w:rPr>
          <w:rFonts w:cs="David" w:hint="cs"/>
          <w:rtl/>
        </w:rPr>
      </w:pPr>
      <w:r w:rsidRPr="004641C5">
        <w:rPr>
          <w:rFonts w:cs="David" w:hint="cs"/>
          <w:rtl/>
        </w:rPr>
        <w:tab/>
        <w:t xml:space="preserve"> אני חושבת שהדברים שנשמעים כאן זה זלזול ביושבת-ראש הוועדה, אין לי דרך אחרת להגדיר את זה.</w:t>
      </w:r>
    </w:p>
    <w:p w14:paraId="549AFE0D" w14:textId="77777777" w:rsidR="004641C5" w:rsidRPr="004641C5" w:rsidRDefault="004641C5" w:rsidP="004641C5">
      <w:pPr>
        <w:bidi/>
        <w:jc w:val="both"/>
        <w:rPr>
          <w:rFonts w:cs="David" w:hint="cs"/>
          <w:rtl/>
        </w:rPr>
      </w:pPr>
    </w:p>
    <w:p w14:paraId="59112285" w14:textId="77777777" w:rsidR="004641C5" w:rsidRPr="004641C5" w:rsidRDefault="004641C5" w:rsidP="004641C5">
      <w:pPr>
        <w:bidi/>
        <w:jc w:val="both"/>
        <w:rPr>
          <w:rFonts w:cs="David" w:hint="cs"/>
          <w:rtl/>
        </w:rPr>
      </w:pPr>
      <w:r w:rsidRPr="004641C5">
        <w:rPr>
          <w:rFonts w:cs="David" w:hint="cs"/>
          <w:rtl/>
        </w:rPr>
        <w:tab/>
        <w:t xml:space="preserve">יש כאן קבוצה של 40 חברי כנסת שהגישה קובלנה. חזקה על כל אחד מהם שהוא ידע להציג את עניינו למה הוא חושב שצריך להדיח את הנשיא. </w:t>
      </w:r>
    </w:p>
    <w:p w14:paraId="01663471" w14:textId="77777777" w:rsidR="004641C5" w:rsidRPr="004641C5" w:rsidRDefault="004641C5" w:rsidP="004641C5">
      <w:pPr>
        <w:bidi/>
        <w:jc w:val="both"/>
        <w:rPr>
          <w:rFonts w:cs="David" w:hint="cs"/>
          <w:rtl/>
        </w:rPr>
      </w:pPr>
    </w:p>
    <w:p w14:paraId="48F68AA6" w14:textId="77777777" w:rsidR="004641C5" w:rsidRPr="004641C5" w:rsidRDefault="004641C5" w:rsidP="004641C5">
      <w:pPr>
        <w:bidi/>
        <w:jc w:val="both"/>
        <w:rPr>
          <w:rFonts w:cs="David" w:hint="cs"/>
          <w:rtl/>
        </w:rPr>
      </w:pPr>
      <w:r w:rsidRPr="004641C5">
        <w:rPr>
          <w:rFonts w:cs="David" w:hint="cs"/>
          <w:rtl/>
        </w:rPr>
        <w:tab/>
        <w:t xml:space="preserve">יש כאן יושבת-ראש ועדה </w:t>
      </w:r>
      <w:r w:rsidRPr="004641C5">
        <w:rPr>
          <w:rFonts w:cs="David"/>
          <w:rtl/>
        </w:rPr>
        <w:t>–</w:t>
      </w:r>
      <w:r w:rsidRPr="004641C5">
        <w:rPr>
          <w:rFonts w:cs="David" w:hint="cs"/>
          <w:rtl/>
        </w:rPr>
        <w:t xml:space="preserve"> שחזקה עלי שהיא יודעת איך לנהל את הוועדה. לא ראיתי שהתערבו לך בניהול הוועדות. כל מה שאתה מנסה לעשות עכשיו זה לטרפד את הליך ההדחה, בטעמים פרוצדורליים. </w:t>
      </w:r>
    </w:p>
    <w:p w14:paraId="3531D39B" w14:textId="77777777" w:rsidR="004641C5" w:rsidRPr="004641C5" w:rsidRDefault="004641C5" w:rsidP="004641C5">
      <w:pPr>
        <w:bidi/>
        <w:jc w:val="both"/>
        <w:rPr>
          <w:rFonts w:cs="David" w:hint="cs"/>
          <w:rtl/>
        </w:rPr>
      </w:pPr>
    </w:p>
    <w:p w14:paraId="538FA352" w14:textId="77777777" w:rsidR="004641C5" w:rsidRPr="004641C5" w:rsidRDefault="004641C5" w:rsidP="004641C5">
      <w:pPr>
        <w:bidi/>
        <w:jc w:val="both"/>
        <w:rPr>
          <w:rFonts w:cs="David" w:hint="cs"/>
          <w:rtl/>
        </w:rPr>
      </w:pPr>
      <w:r w:rsidRPr="004641C5">
        <w:rPr>
          <w:rFonts w:cs="David" w:hint="cs"/>
          <w:rtl/>
        </w:rPr>
        <w:tab/>
        <w:t xml:space="preserve">אני סומכת </w:t>
      </w:r>
      <w:r w:rsidRPr="004641C5">
        <w:rPr>
          <w:rFonts w:cs="David"/>
          <w:rtl/>
        </w:rPr>
        <w:t>–</w:t>
      </w:r>
      <w:r w:rsidRPr="004641C5">
        <w:rPr>
          <w:rFonts w:cs="David" w:hint="cs"/>
          <w:rtl/>
        </w:rPr>
        <w:t xml:space="preserve"> אני לא מסכימה תמיד עם העמדות של היושבת-ראש </w:t>
      </w:r>
      <w:r w:rsidRPr="004641C5">
        <w:rPr>
          <w:rFonts w:cs="David"/>
          <w:rtl/>
        </w:rPr>
        <w:t>–</w:t>
      </w:r>
      <w:r w:rsidRPr="004641C5">
        <w:rPr>
          <w:rFonts w:cs="David" w:hint="cs"/>
          <w:rtl/>
        </w:rPr>
        <w:t xml:space="preserve"> אני סומכת עליה שהיא תדע לנהל את הדיון. יהיה מי שיציג את הקובלנה, יהיה מי שיציג את - - -</w:t>
      </w:r>
    </w:p>
    <w:p w14:paraId="48795B9A"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72BC027A" w14:textId="77777777" w:rsidR="004641C5" w:rsidRPr="004641C5" w:rsidRDefault="004641C5" w:rsidP="004641C5">
      <w:pPr>
        <w:bidi/>
        <w:jc w:val="both"/>
        <w:rPr>
          <w:rFonts w:cs="David" w:hint="cs"/>
          <w:rtl/>
        </w:rPr>
      </w:pPr>
    </w:p>
    <w:p w14:paraId="31B7F2DD" w14:textId="77777777" w:rsidR="004641C5" w:rsidRPr="004641C5" w:rsidRDefault="004641C5" w:rsidP="004641C5">
      <w:pPr>
        <w:bidi/>
        <w:jc w:val="both"/>
        <w:rPr>
          <w:rFonts w:cs="David" w:hint="cs"/>
          <w:rtl/>
        </w:rPr>
      </w:pPr>
      <w:r w:rsidRPr="004641C5">
        <w:rPr>
          <w:rFonts w:cs="David" w:hint="cs"/>
          <w:rtl/>
        </w:rPr>
        <w:tab/>
        <w:t xml:space="preserve"> מי יציג?</w:t>
      </w:r>
    </w:p>
    <w:p w14:paraId="78ECDB8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31AEC2AE" w14:textId="77777777" w:rsidR="004641C5" w:rsidRPr="004641C5" w:rsidRDefault="004641C5" w:rsidP="004641C5">
      <w:pPr>
        <w:bidi/>
        <w:jc w:val="both"/>
        <w:rPr>
          <w:rFonts w:cs="David" w:hint="cs"/>
          <w:rtl/>
        </w:rPr>
      </w:pPr>
    </w:p>
    <w:p w14:paraId="186F51C6" w14:textId="77777777" w:rsidR="004641C5" w:rsidRPr="004641C5" w:rsidRDefault="004641C5" w:rsidP="004641C5">
      <w:pPr>
        <w:bidi/>
        <w:jc w:val="both"/>
        <w:rPr>
          <w:rFonts w:cs="David" w:hint="cs"/>
          <w:rtl/>
        </w:rPr>
      </w:pPr>
      <w:r w:rsidRPr="004641C5">
        <w:rPr>
          <w:rFonts w:cs="David" w:hint="cs"/>
          <w:rtl/>
        </w:rPr>
        <w:tab/>
        <w:t xml:space="preserve">אנחנו נחליט בינינו </w:t>
      </w:r>
      <w:r w:rsidRPr="004641C5">
        <w:rPr>
          <w:rFonts w:cs="David"/>
          <w:rtl/>
        </w:rPr>
        <w:t>–</w:t>
      </w:r>
      <w:r w:rsidRPr="004641C5">
        <w:rPr>
          <w:rFonts w:cs="David" w:hint="cs"/>
          <w:rtl/>
        </w:rPr>
        <w:t xml:space="preserve"> מבין המדיחים. </w:t>
      </w:r>
    </w:p>
    <w:p w14:paraId="01A0D421"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מיכאל איתן:</w:t>
      </w:r>
    </w:p>
    <w:p w14:paraId="11F69623" w14:textId="77777777" w:rsidR="004641C5" w:rsidRPr="004641C5" w:rsidRDefault="004641C5" w:rsidP="004641C5">
      <w:pPr>
        <w:bidi/>
        <w:jc w:val="both"/>
        <w:rPr>
          <w:rFonts w:cs="David" w:hint="cs"/>
          <w:rtl/>
        </w:rPr>
      </w:pPr>
    </w:p>
    <w:p w14:paraId="3BEA6D45" w14:textId="77777777" w:rsidR="004641C5" w:rsidRPr="004641C5" w:rsidRDefault="004641C5" w:rsidP="004641C5">
      <w:pPr>
        <w:bidi/>
        <w:jc w:val="both"/>
        <w:rPr>
          <w:rFonts w:cs="David" w:hint="cs"/>
          <w:rtl/>
        </w:rPr>
      </w:pPr>
      <w:r w:rsidRPr="004641C5">
        <w:rPr>
          <w:rFonts w:cs="David" w:hint="cs"/>
          <w:rtl/>
        </w:rPr>
        <w:tab/>
        <w:t xml:space="preserve"> בבקשה, אני בעד, מה את רוצה.</w:t>
      </w:r>
    </w:p>
    <w:p w14:paraId="2B6ECA05"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5448EACC" w14:textId="77777777" w:rsidR="004641C5" w:rsidRPr="004641C5" w:rsidRDefault="004641C5" w:rsidP="004641C5">
      <w:pPr>
        <w:bidi/>
        <w:jc w:val="both"/>
        <w:rPr>
          <w:rFonts w:cs="David" w:hint="cs"/>
          <w:rtl/>
        </w:rPr>
      </w:pPr>
    </w:p>
    <w:p w14:paraId="0C646ACE" w14:textId="77777777" w:rsidR="004641C5" w:rsidRPr="004641C5" w:rsidRDefault="004641C5" w:rsidP="004641C5">
      <w:pPr>
        <w:bidi/>
        <w:jc w:val="both"/>
        <w:rPr>
          <w:rFonts w:cs="David" w:hint="cs"/>
          <w:rtl/>
        </w:rPr>
      </w:pPr>
      <w:r w:rsidRPr="004641C5">
        <w:rPr>
          <w:rFonts w:cs="David" w:hint="cs"/>
          <w:rtl/>
        </w:rPr>
        <w:tab/>
        <w:t xml:space="preserve"> בנקודת הזמן הזאת אתה לא צריך לקבל עכשיו דיווח איך התהליך יתנהל ביום רביעי. </w:t>
      </w:r>
    </w:p>
    <w:p w14:paraId="03621A63"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659AE842" w14:textId="77777777" w:rsidR="004641C5" w:rsidRPr="004641C5" w:rsidRDefault="004641C5" w:rsidP="004641C5">
      <w:pPr>
        <w:bidi/>
        <w:jc w:val="both"/>
        <w:rPr>
          <w:rFonts w:cs="David" w:hint="cs"/>
          <w:rtl/>
        </w:rPr>
      </w:pPr>
    </w:p>
    <w:p w14:paraId="02CD10D6" w14:textId="77777777" w:rsidR="004641C5" w:rsidRPr="004641C5" w:rsidRDefault="004641C5" w:rsidP="004641C5">
      <w:pPr>
        <w:bidi/>
        <w:jc w:val="both"/>
        <w:rPr>
          <w:rFonts w:cs="David" w:hint="cs"/>
          <w:rtl/>
        </w:rPr>
      </w:pPr>
      <w:r w:rsidRPr="004641C5">
        <w:rPr>
          <w:rFonts w:cs="David" w:hint="cs"/>
          <w:rtl/>
        </w:rPr>
        <w:tab/>
        <w:t xml:space="preserve"> בואו נצביע. בואו נקבל החלטה ברוח הדברים שאמרתי קודם לכן, וגם חבר הכנסת סער בעצם הביע את אותה עמדה.</w:t>
      </w:r>
    </w:p>
    <w:p w14:paraId="100B8197" w14:textId="77777777" w:rsidR="004641C5" w:rsidRPr="004641C5" w:rsidRDefault="004641C5" w:rsidP="004641C5">
      <w:pPr>
        <w:bidi/>
        <w:jc w:val="both"/>
        <w:rPr>
          <w:rFonts w:cs="David" w:hint="cs"/>
          <w:rtl/>
        </w:rPr>
      </w:pPr>
    </w:p>
    <w:p w14:paraId="247738E7" w14:textId="77777777" w:rsidR="004641C5" w:rsidRPr="004641C5" w:rsidRDefault="004641C5" w:rsidP="004641C5">
      <w:pPr>
        <w:bidi/>
        <w:jc w:val="both"/>
        <w:rPr>
          <w:rFonts w:cs="David" w:hint="cs"/>
          <w:rtl/>
        </w:rPr>
      </w:pPr>
      <w:r w:rsidRPr="004641C5">
        <w:rPr>
          <w:rFonts w:cs="David" w:hint="cs"/>
          <w:rtl/>
        </w:rPr>
        <w:tab/>
        <w:t>ביום רביעי אני לא רואה צורך. ינמקו אותם אלה שביקשו את הבקשה. במידה שנראה צורך שהיועץ המשפטי - - -</w:t>
      </w:r>
    </w:p>
    <w:p w14:paraId="0CCEC57F"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737B48DD" w14:textId="77777777" w:rsidR="004641C5" w:rsidRPr="004641C5" w:rsidRDefault="004641C5" w:rsidP="004641C5">
      <w:pPr>
        <w:bidi/>
        <w:jc w:val="both"/>
        <w:rPr>
          <w:rFonts w:cs="David" w:hint="cs"/>
          <w:rtl/>
        </w:rPr>
      </w:pPr>
    </w:p>
    <w:p w14:paraId="5BA73B2C" w14:textId="77777777" w:rsidR="004641C5" w:rsidRPr="004641C5" w:rsidRDefault="004641C5" w:rsidP="004641C5">
      <w:pPr>
        <w:bidi/>
        <w:jc w:val="both"/>
        <w:rPr>
          <w:rFonts w:cs="David" w:hint="cs"/>
          <w:rtl/>
        </w:rPr>
      </w:pPr>
      <w:r w:rsidRPr="004641C5">
        <w:rPr>
          <w:rFonts w:cs="David" w:hint="cs"/>
          <w:rtl/>
        </w:rPr>
        <w:tab/>
        <w:t>נדון שוב.</w:t>
      </w:r>
    </w:p>
    <w:p w14:paraId="3995EE9C"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47EFB887" w14:textId="77777777" w:rsidR="004641C5" w:rsidRPr="004641C5" w:rsidRDefault="004641C5" w:rsidP="004641C5">
      <w:pPr>
        <w:bidi/>
        <w:jc w:val="both"/>
        <w:rPr>
          <w:rFonts w:cs="David" w:hint="cs"/>
          <w:rtl/>
        </w:rPr>
      </w:pPr>
    </w:p>
    <w:p w14:paraId="5286F56C" w14:textId="77777777" w:rsidR="004641C5" w:rsidRPr="004641C5" w:rsidRDefault="004641C5" w:rsidP="004641C5">
      <w:pPr>
        <w:bidi/>
        <w:jc w:val="both"/>
        <w:rPr>
          <w:rFonts w:cs="David" w:hint="cs"/>
          <w:rtl/>
        </w:rPr>
      </w:pPr>
      <w:r w:rsidRPr="004641C5">
        <w:rPr>
          <w:rFonts w:cs="David" w:hint="cs"/>
          <w:rtl/>
        </w:rPr>
        <w:tab/>
        <w:t>לא, בלי דיון. במידה שנראה שיש צורך שהיועץ המשפטי יבוא לוועדה - - -</w:t>
      </w:r>
    </w:p>
    <w:p w14:paraId="1E821D0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00A08BDC" w14:textId="77777777" w:rsidR="004641C5" w:rsidRPr="004641C5" w:rsidRDefault="004641C5" w:rsidP="004641C5">
      <w:pPr>
        <w:bidi/>
        <w:jc w:val="both"/>
        <w:rPr>
          <w:rFonts w:cs="David" w:hint="cs"/>
          <w:rtl/>
        </w:rPr>
      </w:pPr>
    </w:p>
    <w:p w14:paraId="2A222322" w14:textId="77777777" w:rsidR="004641C5" w:rsidRPr="004641C5" w:rsidRDefault="004641C5" w:rsidP="004641C5">
      <w:pPr>
        <w:bidi/>
        <w:jc w:val="both"/>
        <w:rPr>
          <w:rFonts w:cs="David" w:hint="cs"/>
          <w:rtl/>
        </w:rPr>
      </w:pPr>
      <w:r w:rsidRPr="004641C5">
        <w:rPr>
          <w:rFonts w:cs="David" w:hint="cs"/>
          <w:rtl/>
        </w:rPr>
        <w:tab/>
        <w:t xml:space="preserve"> נשוב, נתכנס ונחליט.</w:t>
      </w:r>
    </w:p>
    <w:p w14:paraId="7AAA8945" w14:textId="77777777" w:rsidR="004641C5" w:rsidRPr="004641C5" w:rsidRDefault="004641C5" w:rsidP="004641C5">
      <w:pPr>
        <w:bidi/>
        <w:jc w:val="both"/>
        <w:rPr>
          <w:rFonts w:cs="David"/>
          <w:u w:val="single"/>
          <w:rtl/>
        </w:rPr>
      </w:pPr>
      <w:r w:rsidRPr="004641C5">
        <w:rPr>
          <w:rFonts w:cs="David"/>
          <w:rtl/>
        </w:rPr>
        <w:br/>
      </w:r>
    </w:p>
    <w:p w14:paraId="7B611110" w14:textId="77777777" w:rsidR="004641C5" w:rsidRPr="004641C5" w:rsidRDefault="004641C5" w:rsidP="004641C5">
      <w:pPr>
        <w:bidi/>
        <w:jc w:val="both"/>
        <w:rPr>
          <w:rFonts w:cs="David" w:hint="cs"/>
          <w:rtl/>
        </w:rPr>
      </w:pPr>
      <w:r w:rsidRPr="004641C5">
        <w:rPr>
          <w:rFonts w:cs="David"/>
          <w:u w:val="single"/>
          <w:rtl/>
        </w:rPr>
        <w:br w:type="page"/>
      </w:r>
      <w:r w:rsidRPr="004641C5">
        <w:rPr>
          <w:rFonts w:cs="David" w:hint="cs"/>
          <w:u w:val="single"/>
          <w:rtl/>
        </w:rPr>
        <w:t>נסים זאב:</w:t>
      </w:r>
    </w:p>
    <w:p w14:paraId="55D8981C" w14:textId="77777777" w:rsidR="004641C5" w:rsidRPr="004641C5" w:rsidRDefault="004641C5" w:rsidP="004641C5">
      <w:pPr>
        <w:bidi/>
        <w:jc w:val="both"/>
        <w:rPr>
          <w:rFonts w:cs="David" w:hint="cs"/>
          <w:rtl/>
        </w:rPr>
      </w:pPr>
    </w:p>
    <w:p w14:paraId="71504967" w14:textId="77777777" w:rsidR="004641C5" w:rsidRPr="004641C5" w:rsidRDefault="004641C5" w:rsidP="004641C5">
      <w:pPr>
        <w:bidi/>
        <w:jc w:val="both"/>
        <w:rPr>
          <w:rFonts w:cs="David" w:hint="cs"/>
          <w:rtl/>
        </w:rPr>
      </w:pPr>
      <w:r w:rsidRPr="004641C5">
        <w:rPr>
          <w:rFonts w:cs="David" w:hint="cs"/>
          <w:rtl/>
        </w:rPr>
        <w:tab/>
        <w:t xml:space="preserve"> לא צריך לקבל החלטה.</w:t>
      </w:r>
    </w:p>
    <w:p w14:paraId="301CEF74"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611AF281" w14:textId="77777777" w:rsidR="004641C5" w:rsidRPr="004641C5" w:rsidRDefault="004641C5" w:rsidP="004641C5">
      <w:pPr>
        <w:bidi/>
        <w:jc w:val="both"/>
        <w:rPr>
          <w:rFonts w:cs="David" w:hint="cs"/>
          <w:rtl/>
        </w:rPr>
      </w:pPr>
    </w:p>
    <w:p w14:paraId="61D635FF" w14:textId="77777777" w:rsidR="004641C5" w:rsidRPr="004641C5" w:rsidRDefault="004641C5" w:rsidP="004641C5">
      <w:pPr>
        <w:bidi/>
        <w:jc w:val="both"/>
        <w:rPr>
          <w:rFonts w:cs="David" w:hint="cs"/>
          <w:rtl/>
        </w:rPr>
      </w:pPr>
      <w:r w:rsidRPr="004641C5">
        <w:rPr>
          <w:rFonts w:cs="David" w:hint="cs"/>
          <w:rtl/>
        </w:rPr>
        <w:tab/>
        <w:t xml:space="preserve"> לא, אין דבר כזה. </w:t>
      </w:r>
    </w:p>
    <w:p w14:paraId="71E2707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נסים זאב:</w:t>
      </w:r>
    </w:p>
    <w:p w14:paraId="17029174" w14:textId="77777777" w:rsidR="004641C5" w:rsidRPr="004641C5" w:rsidRDefault="004641C5" w:rsidP="004641C5">
      <w:pPr>
        <w:bidi/>
        <w:jc w:val="both"/>
        <w:rPr>
          <w:rFonts w:cs="David" w:hint="cs"/>
          <w:rtl/>
        </w:rPr>
      </w:pPr>
    </w:p>
    <w:p w14:paraId="5892D665" w14:textId="77777777" w:rsidR="004641C5" w:rsidRPr="004641C5" w:rsidRDefault="004641C5" w:rsidP="004641C5">
      <w:pPr>
        <w:bidi/>
        <w:jc w:val="both"/>
        <w:rPr>
          <w:rFonts w:cs="David" w:hint="cs"/>
          <w:rtl/>
        </w:rPr>
      </w:pPr>
      <w:r w:rsidRPr="004641C5">
        <w:rPr>
          <w:rFonts w:cs="David" w:hint="cs"/>
          <w:rtl/>
        </w:rPr>
        <w:tab/>
        <w:t xml:space="preserve"> בהצבעה הזאת נקבל החלטה שברגע שנראה צורך - היועץ המשפטי לממשלה יוזמן לכאן על-ידי היושבת-ראש.</w:t>
      </w:r>
    </w:p>
    <w:p w14:paraId="1437D6EE"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זהבה גלאון:</w:t>
      </w:r>
    </w:p>
    <w:p w14:paraId="3D3D3410" w14:textId="77777777" w:rsidR="004641C5" w:rsidRPr="004641C5" w:rsidRDefault="004641C5" w:rsidP="004641C5">
      <w:pPr>
        <w:bidi/>
        <w:jc w:val="both"/>
        <w:rPr>
          <w:rFonts w:cs="David" w:hint="cs"/>
          <w:rtl/>
        </w:rPr>
      </w:pPr>
    </w:p>
    <w:p w14:paraId="70032E37" w14:textId="77777777" w:rsidR="004641C5" w:rsidRPr="004641C5" w:rsidRDefault="004641C5" w:rsidP="004641C5">
      <w:pPr>
        <w:bidi/>
        <w:jc w:val="both"/>
        <w:rPr>
          <w:rFonts w:cs="David" w:hint="cs"/>
          <w:rtl/>
        </w:rPr>
      </w:pPr>
      <w:r w:rsidRPr="004641C5">
        <w:rPr>
          <w:rFonts w:cs="David" w:hint="cs"/>
          <w:rtl/>
        </w:rPr>
        <w:tab/>
        <w:t xml:space="preserve"> יהיה על כך דיון, ונחליט. </w:t>
      </w:r>
    </w:p>
    <w:p w14:paraId="4510DD1B" w14:textId="77777777" w:rsidR="004641C5" w:rsidRPr="004641C5" w:rsidRDefault="004641C5" w:rsidP="004641C5">
      <w:pPr>
        <w:bidi/>
        <w:jc w:val="both"/>
        <w:rPr>
          <w:rFonts w:cs="David" w:hint="cs"/>
          <w:rtl/>
        </w:rPr>
      </w:pPr>
    </w:p>
    <w:p w14:paraId="32FF28A8"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01C77254" w14:textId="77777777" w:rsidR="004641C5" w:rsidRPr="004641C5" w:rsidRDefault="004641C5" w:rsidP="004641C5">
      <w:pPr>
        <w:bidi/>
        <w:jc w:val="both"/>
        <w:rPr>
          <w:rFonts w:cs="David" w:hint="cs"/>
          <w:rtl/>
        </w:rPr>
      </w:pPr>
    </w:p>
    <w:p w14:paraId="5B79A3F5" w14:textId="77777777" w:rsidR="004641C5" w:rsidRPr="004641C5" w:rsidRDefault="004641C5" w:rsidP="004641C5">
      <w:pPr>
        <w:bidi/>
        <w:jc w:val="both"/>
        <w:rPr>
          <w:rFonts w:cs="David" w:hint="cs"/>
          <w:rtl/>
        </w:rPr>
      </w:pPr>
      <w:r w:rsidRPr="004641C5">
        <w:rPr>
          <w:rFonts w:cs="David" w:hint="cs"/>
          <w:rtl/>
        </w:rPr>
        <w:tab/>
        <w:t xml:space="preserve">חברי חברי הכנסת, ההצעה שאני מעמידה להצבעה היא שהיועץ המשפטי לממשלה לא חייב להגיע לישיבה ביום רביעי הקרוב, ולאחר שאנחנו נשמע את מגישי הקובלנה בעניין הזה, כפי שהם יציגו אותה </w:t>
      </w:r>
      <w:r w:rsidRPr="004641C5">
        <w:rPr>
          <w:rFonts w:cs="David"/>
          <w:rtl/>
        </w:rPr>
        <w:t>–</w:t>
      </w:r>
      <w:r w:rsidRPr="004641C5">
        <w:rPr>
          <w:rFonts w:cs="David" w:hint="cs"/>
          <w:rtl/>
        </w:rPr>
        <w:t xml:space="preserve"> לפני תום הדיון, אנחנו נדון בשאלה האם יש צורך להזמין את היועץ המשפטי לממשלה לישיבה הבאה.</w:t>
      </w:r>
    </w:p>
    <w:p w14:paraId="6493C49F"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מאיר פרוש:</w:t>
      </w:r>
    </w:p>
    <w:p w14:paraId="13EAF7B5" w14:textId="77777777" w:rsidR="004641C5" w:rsidRPr="004641C5" w:rsidRDefault="004641C5" w:rsidP="004641C5">
      <w:pPr>
        <w:bidi/>
        <w:jc w:val="both"/>
        <w:rPr>
          <w:rFonts w:cs="David" w:hint="cs"/>
          <w:u w:val="single"/>
        </w:rPr>
      </w:pPr>
    </w:p>
    <w:p w14:paraId="382D9C78" w14:textId="77777777" w:rsidR="004641C5" w:rsidRPr="004641C5" w:rsidRDefault="004641C5" w:rsidP="004641C5">
      <w:pPr>
        <w:bidi/>
        <w:jc w:val="both"/>
        <w:rPr>
          <w:rFonts w:cs="David" w:hint="cs"/>
          <w:rtl/>
        </w:rPr>
      </w:pPr>
      <w:r w:rsidRPr="004641C5">
        <w:rPr>
          <w:rFonts w:cs="David" w:hint="cs"/>
          <w:rtl/>
        </w:rPr>
        <w:tab/>
        <w:t xml:space="preserve"> הערה  לסדר. לא חייב, אבל רצוי שיהיה הוא או מישהו מטעמו שישמע. </w:t>
      </w:r>
    </w:p>
    <w:p w14:paraId="48D86689"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0E25F6D" w14:textId="77777777" w:rsidR="004641C5" w:rsidRPr="004641C5" w:rsidRDefault="004641C5" w:rsidP="004641C5">
      <w:pPr>
        <w:bidi/>
        <w:jc w:val="both"/>
        <w:rPr>
          <w:rFonts w:cs="David" w:hint="cs"/>
          <w:rtl/>
        </w:rPr>
      </w:pPr>
    </w:p>
    <w:p w14:paraId="7773A146" w14:textId="77777777" w:rsidR="004641C5" w:rsidRPr="004641C5" w:rsidRDefault="004641C5" w:rsidP="004641C5">
      <w:pPr>
        <w:bidi/>
        <w:jc w:val="both"/>
        <w:rPr>
          <w:rFonts w:cs="David" w:hint="cs"/>
          <w:rtl/>
        </w:rPr>
      </w:pPr>
      <w:r w:rsidRPr="004641C5">
        <w:rPr>
          <w:rFonts w:cs="David" w:hint="cs"/>
          <w:rtl/>
        </w:rPr>
        <w:tab/>
        <w:t xml:space="preserve"> יש סטנוגרמה. </w:t>
      </w:r>
    </w:p>
    <w:p w14:paraId="29FF01FA"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מאיר פרוש:</w:t>
      </w:r>
    </w:p>
    <w:p w14:paraId="36FB9DED" w14:textId="77777777" w:rsidR="004641C5" w:rsidRPr="004641C5" w:rsidRDefault="004641C5" w:rsidP="004641C5">
      <w:pPr>
        <w:bidi/>
        <w:jc w:val="both"/>
        <w:rPr>
          <w:rFonts w:cs="David" w:hint="cs"/>
          <w:u w:val="single"/>
        </w:rPr>
      </w:pPr>
    </w:p>
    <w:p w14:paraId="6DE65939" w14:textId="77777777" w:rsidR="004641C5" w:rsidRPr="004641C5" w:rsidRDefault="004641C5" w:rsidP="004641C5">
      <w:pPr>
        <w:bidi/>
        <w:jc w:val="both"/>
        <w:rPr>
          <w:rFonts w:cs="David" w:hint="cs"/>
          <w:rtl/>
        </w:rPr>
      </w:pPr>
      <w:r w:rsidRPr="004641C5">
        <w:rPr>
          <w:rFonts w:cs="David" w:hint="cs"/>
          <w:rtl/>
        </w:rPr>
        <w:tab/>
        <w:t xml:space="preserve"> בכל נושא במדינה, בכל ועדה יושב היועץ המשפטי לממשלה.</w:t>
      </w:r>
    </w:p>
    <w:p w14:paraId="38F9CE87"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6274DD65" w14:textId="77777777" w:rsidR="004641C5" w:rsidRPr="004641C5" w:rsidRDefault="004641C5" w:rsidP="004641C5">
      <w:pPr>
        <w:bidi/>
        <w:jc w:val="both"/>
        <w:rPr>
          <w:rFonts w:cs="David" w:hint="cs"/>
          <w:rtl/>
        </w:rPr>
      </w:pPr>
    </w:p>
    <w:p w14:paraId="385E490E" w14:textId="77777777" w:rsidR="004641C5" w:rsidRPr="004641C5" w:rsidRDefault="004641C5" w:rsidP="004641C5">
      <w:pPr>
        <w:bidi/>
        <w:jc w:val="both"/>
        <w:rPr>
          <w:rFonts w:cs="David" w:hint="cs"/>
          <w:rtl/>
        </w:rPr>
      </w:pPr>
      <w:r w:rsidRPr="004641C5">
        <w:rPr>
          <w:rFonts w:cs="David" w:hint="cs"/>
          <w:rtl/>
        </w:rPr>
        <w:tab/>
        <w:t xml:space="preserve"> אני מניחה שהיועץ המשפטי לממשלה יידע להחליט מה נכון בשבילו. </w:t>
      </w:r>
    </w:p>
    <w:p w14:paraId="14255E01" w14:textId="77777777" w:rsidR="004641C5" w:rsidRPr="004641C5" w:rsidRDefault="004641C5" w:rsidP="004641C5">
      <w:pPr>
        <w:bidi/>
        <w:jc w:val="both"/>
        <w:rPr>
          <w:rFonts w:cs="David" w:hint="cs"/>
          <w:rtl/>
        </w:rPr>
      </w:pPr>
    </w:p>
    <w:p w14:paraId="7893FD83" w14:textId="77777777" w:rsidR="004641C5" w:rsidRPr="004641C5" w:rsidRDefault="004641C5" w:rsidP="004641C5">
      <w:pPr>
        <w:bidi/>
        <w:jc w:val="both"/>
        <w:rPr>
          <w:rFonts w:cs="David"/>
          <w:rtl/>
        </w:rPr>
      </w:pPr>
      <w:r w:rsidRPr="004641C5">
        <w:rPr>
          <w:rFonts w:cs="David" w:hint="cs"/>
          <w:rtl/>
        </w:rPr>
        <w:tab/>
        <w:t>אני עוברת להצבעה. מי בעד לא להזמין את היועץ המשפטי לממשלה ביום רביעי הקרוב? מי מתנגד? מי נמנע?</w:t>
      </w:r>
    </w:p>
    <w:p w14:paraId="607190C9" w14:textId="77777777" w:rsidR="004641C5" w:rsidRPr="004641C5" w:rsidRDefault="004641C5" w:rsidP="004641C5">
      <w:pPr>
        <w:bidi/>
        <w:jc w:val="both"/>
        <w:rPr>
          <w:rFonts w:cs="David" w:hint="cs"/>
          <w:b/>
          <w:bCs/>
          <w:rtl/>
        </w:rPr>
      </w:pPr>
    </w:p>
    <w:p w14:paraId="7FCC5525" w14:textId="77777777" w:rsidR="004641C5" w:rsidRPr="004641C5" w:rsidRDefault="004641C5" w:rsidP="004641C5">
      <w:pPr>
        <w:bidi/>
        <w:jc w:val="center"/>
        <w:rPr>
          <w:rFonts w:cs="David" w:hint="cs"/>
          <w:b/>
          <w:bCs/>
          <w:rtl/>
        </w:rPr>
      </w:pPr>
      <w:r w:rsidRPr="004641C5">
        <w:rPr>
          <w:rFonts w:cs="David" w:hint="cs"/>
          <w:b/>
          <w:bCs/>
          <w:rtl/>
        </w:rPr>
        <w:t>ה צ ב ע ה</w:t>
      </w:r>
    </w:p>
    <w:p w14:paraId="5CEB5C62" w14:textId="77777777" w:rsidR="004641C5" w:rsidRPr="004641C5" w:rsidRDefault="004641C5" w:rsidP="004641C5">
      <w:pPr>
        <w:bidi/>
        <w:jc w:val="center"/>
        <w:rPr>
          <w:rFonts w:cs="David" w:hint="cs"/>
          <w:b/>
          <w:bCs/>
          <w:rtl/>
        </w:rPr>
      </w:pPr>
    </w:p>
    <w:p w14:paraId="4C4403D4" w14:textId="77777777" w:rsidR="004641C5" w:rsidRPr="004641C5" w:rsidRDefault="004641C5" w:rsidP="004641C5">
      <w:pPr>
        <w:bidi/>
        <w:jc w:val="center"/>
        <w:rPr>
          <w:rFonts w:cs="David" w:hint="cs"/>
          <w:rtl/>
        </w:rPr>
      </w:pPr>
      <w:r w:rsidRPr="004641C5">
        <w:rPr>
          <w:rFonts w:cs="David" w:hint="cs"/>
          <w:rtl/>
        </w:rPr>
        <w:t xml:space="preserve">בעד </w:t>
      </w:r>
      <w:r w:rsidRPr="004641C5">
        <w:rPr>
          <w:rFonts w:cs="David"/>
          <w:rtl/>
        </w:rPr>
        <w:t>–</w:t>
      </w:r>
      <w:r w:rsidRPr="004641C5">
        <w:rPr>
          <w:rFonts w:cs="David" w:hint="cs"/>
          <w:rtl/>
        </w:rPr>
        <w:t xml:space="preserve"> 5</w:t>
      </w:r>
    </w:p>
    <w:p w14:paraId="6853A8E4" w14:textId="77777777" w:rsidR="004641C5" w:rsidRPr="004641C5" w:rsidRDefault="004641C5" w:rsidP="004641C5">
      <w:pPr>
        <w:bidi/>
        <w:jc w:val="center"/>
        <w:rPr>
          <w:rFonts w:cs="David" w:hint="cs"/>
          <w:rtl/>
        </w:rPr>
      </w:pPr>
      <w:r w:rsidRPr="004641C5">
        <w:rPr>
          <w:rFonts w:cs="David" w:hint="cs"/>
          <w:rtl/>
        </w:rPr>
        <w:t xml:space="preserve">נגד </w:t>
      </w:r>
      <w:r w:rsidRPr="004641C5">
        <w:rPr>
          <w:rFonts w:cs="David"/>
          <w:rtl/>
        </w:rPr>
        <w:t>–</w:t>
      </w:r>
      <w:r w:rsidRPr="004641C5">
        <w:rPr>
          <w:rFonts w:cs="David" w:hint="cs"/>
          <w:rtl/>
        </w:rPr>
        <w:t xml:space="preserve"> אין</w:t>
      </w:r>
    </w:p>
    <w:p w14:paraId="6C831A9A" w14:textId="77777777" w:rsidR="004641C5" w:rsidRPr="004641C5" w:rsidRDefault="004641C5" w:rsidP="004641C5">
      <w:pPr>
        <w:bidi/>
        <w:jc w:val="center"/>
        <w:rPr>
          <w:rFonts w:cs="David" w:hint="cs"/>
          <w:rtl/>
        </w:rPr>
      </w:pPr>
      <w:r w:rsidRPr="004641C5">
        <w:rPr>
          <w:rFonts w:cs="David" w:hint="cs"/>
          <w:rtl/>
        </w:rPr>
        <w:t xml:space="preserve">נמנעים </w:t>
      </w:r>
      <w:r w:rsidRPr="004641C5">
        <w:rPr>
          <w:rFonts w:cs="David"/>
          <w:rtl/>
        </w:rPr>
        <w:t>–</w:t>
      </w:r>
      <w:r w:rsidRPr="004641C5">
        <w:rPr>
          <w:rFonts w:cs="David" w:hint="cs"/>
          <w:rtl/>
        </w:rPr>
        <w:t xml:space="preserve"> אין</w:t>
      </w:r>
    </w:p>
    <w:p w14:paraId="7CA075BC" w14:textId="77777777" w:rsidR="004641C5" w:rsidRPr="004641C5" w:rsidRDefault="004641C5" w:rsidP="004641C5">
      <w:pPr>
        <w:bidi/>
        <w:jc w:val="center"/>
        <w:rPr>
          <w:rFonts w:cs="David" w:hint="cs"/>
          <w:rtl/>
        </w:rPr>
      </w:pPr>
      <w:r w:rsidRPr="004641C5">
        <w:rPr>
          <w:rFonts w:cs="David" w:hint="cs"/>
          <w:rtl/>
        </w:rPr>
        <w:t xml:space="preserve">ההצעה שלא להזמין את היועץ המשפטי לממשלה לישיבת </w:t>
      </w:r>
      <w:smartTag w:uri="urn:schemas-microsoft-com:office:smarttags" w:element="PersonName">
        <w:r w:rsidRPr="004641C5">
          <w:rPr>
            <w:rFonts w:cs="David" w:hint="cs"/>
            <w:rtl/>
          </w:rPr>
          <w:t>ועדת הכנסת</w:t>
        </w:r>
      </w:smartTag>
      <w:r w:rsidRPr="004641C5">
        <w:rPr>
          <w:rFonts w:cs="David" w:hint="cs"/>
          <w:rtl/>
        </w:rPr>
        <w:t xml:space="preserve"> שדנה בקובלנה בדבר העברת נשיא המדינה מכהונתו, נתקבלה.</w:t>
      </w:r>
    </w:p>
    <w:p w14:paraId="32D1ADCD" w14:textId="77777777" w:rsidR="004641C5" w:rsidRPr="004641C5" w:rsidRDefault="004641C5" w:rsidP="004641C5">
      <w:pPr>
        <w:bidi/>
        <w:jc w:val="both"/>
        <w:rPr>
          <w:rFonts w:cs="David" w:hint="cs"/>
          <w:rtl/>
        </w:rPr>
      </w:pPr>
    </w:p>
    <w:p w14:paraId="310558BB" w14:textId="77777777" w:rsidR="004641C5" w:rsidRPr="004641C5" w:rsidRDefault="004641C5" w:rsidP="004641C5">
      <w:pPr>
        <w:bidi/>
        <w:jc w:val="both"/>
        <w:rPr>
          <w:rFonts w:cs="David" w:hint="cs"/>
          <w:rtl/>
        </w:rPr>
      </w:pP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3529CDCF" w14:textId="77777777" w:rsidR="004641C5" w:rsidRPr="004641C5" w:rsidRDefault="004641C5" w:rsidP="004641C5">
      <w:pPr>
        <w:bidi/>
        <w:jc w:val="both"/>
        <w:rPr>
          <w:rFonts w:cs="David" w:hint="cs"/>
          <w:rtl/>
        </w:rPr>
      </w:pPr>
    </w:p>
    <w:p w14:paraId="1FC949CE" w14:textId="77777777" w:rsidR="004641C5" w:rsidRPr="004641C5" w:rsidRDefault="004641C5" w:rsidP="004641C5">
      <w:pPr>
        <w:bidi/>
        <w:jc w:val="both"/>
        <w:rPr>
          <w:rFonts w:cs="David" w:hint="cs"/>
          <w:rtl/>
        </w:rPr>
      </w:pPr>
      <w:r w:rsidRPr="004641C5">
        <w:rPr>
          <w:rFonts w:cs="David" w:hint="cs"/>
          <w:rtl/>
        </w:rPr>
        <w:tab/>
        <w:t xml:space="preserve">5 הצביעו בעד, לא היו מתנגדים, לא היו נמנעים. לפיכך, אני קובעת שלישיבה הקרובה ביום רביעי הקרוב, היועץ המשפטי לממשלה לא חייב להגיע. יחד עם זאת, לפני תום הדיון </w:t>
      </w:r>
      <w:smartTag w:uri="urn:schemas-microsoft-com:office:smarttags" w:element="PersonName">
        <w:r w:rsidRPr="004641C5">
          <w:rPr>
            <w:rFonts w:cs="David" w:hint="cs"/>
            <w:rtl/>
          </w:rPr>
          <w:t>ועדת הכנסת</w:t>
        </w:r>
      </w:smartTag>
      <w:r w:rsidRPr="004641C5">
        <w:rPr>
          <w:rFonts w:cs="David" w:hint="cs"/>
          <w:rtl/>
        </w:rPr>
        <w:t xml:space="preserve"> תדון בשאלה האם יש צורך והאם היא מוצאת לנכון - - -</w:t>
      </w:r>
    </w:p>
    <w:p w14:paraId="082121E1" w14:textId="77777777" w:rsidR="004641C5" w:rsidRPr="004641C5" w:rsidRDefault="004641C5" w:rsidP="004641C5">
      <w:pPr>
        <w:bidi/>
        <w:jc w:val="both"/>
        <w:rPr>
          <w:rFonts w:cs="David" w:hint="cs"/>
          <w:u w:val="single"/>
          <w:rtl/>
        </w:rPr>
      </w:pPr>
      <w:r w:rsidRPr="004641C5">
        <w:rPr>
          <w:rFonts w:cs="David"/>
          <w:rtl/>
        </w:rPr>
        <w:br/>
      </w:r>
      <w:r w:rsidRPr="004641C5">
        <w:rPr>
          <w:rFonts w:cs="David" w:hint="cs"/>
          <w:u w:val="single"/>
          <w:rtl/>
        </w:rPr>
        <w:t>גדעון סער:</w:t>
      </w:r>
    </w:p>
    <w:p w14:paraId="7A1D777F" w14:textId="77777777" w:rsidR="004641C5" w:rsidRPr="004641C5" w:rsidRDefault="004641C5" w:rsidP="004641C5">
      <w:pPr>
        <w:bidi/>
        <w:jc w:val="both"/>
        <w:rPr>
          <w:rFonts w:cs="David" w:hint="cs"/>
          <w:u w:val="single"/>
          <w:rtl/>
        </w:rPr>
      </w:pPr>
    </w:p>
    <w:p w14:paraId="577E3D45" w14:textId="77777777" w:rsidR="004641C5" w:rsidRPr="004641C5" w:rsidRDefault="004641C5" w:rsidP="004641C5">
      <w:pPr>
        <w:bidi/>
        <w:jc w:val="both"/>
        <w:rPr>
          <w:rFonts w:cs="David" w:hint="cs"/>
          <w:rtl/>
        </w:rPr>
      </w:pPr>
      <w:r w:rsidRPr="004641C5">
        <w:rPr>
          <w:rFonts w:cs="David" w:hint="cs"/>
          <w:rtl/>
        </w:rPr>
        <w:tab/>
        <w:t xml:space="preserve"> בכל שלב היא יכולה. </w:t>
      </w:r>
    </w:p>
    <w:p w14:paraId="21015CE8" w14:textId="77777777" w:rsidR="004641C5" w:rsidRPr="004641C5" w:rsidRDefault="004641C5" w:rsidP="004641C5">
      <w:pPr>
        <w:bidi/>
        <w:jc w:val="both"/>
        <w:rPr>
          <w:rFonts w:cs="David" w:hint="cs"/>
          <w:rtl/>
        </w:rPr>
      </w:pPr>
      <w:r w:rsidRPr="004641C5">
        <w:rPr>
          <w:rFonts w:cs="David"/>
          <w:rtl/>
        </w:rPr>
        <w:br/>
      </w:r>
      <w:r w:rsidRPr="004641C5">
        <w:rPr>
          <w:rFonts w:cs="David" w:hint="cs"/>
          <w:u w:val="single"/>
          <w:rtl/>
        </w:rPr>
        <w:t xml:space="preserve">היו"ר </w:t>
      </w:r>
      <w:smartTag w:uri="urn:schemas-microsoft-com:office:smarttags" w:element="PersonName">
        <w:r w:rsidRPr="004641C5">
          <w:rPr>
            <w:rFonts w:cs="David" w:hint="cs"/>
            <w:u w:val="single"/>
            <w:rtl/>
          </w:rPr>
          <w:t>רוחמה אברהם</w:t>
        </w:r>
      </w:smartTag>
      <w:r w:rsidRPr="004641C5">
        <w:rPr>
          <w:rFonts w:cs="David" w:hint="cs"/>
          <w:u w:val="single"/>
          <w:rtl/>
        </w:rPr>
        <w:t>:</w:t>
      </w:r>
    </w:p>
    <w:p w14:paraId="4C55E5C8" w14:textId="77777777" w:rsidR="004641C5" w:rsidRPr="004641C5" w:rsidRDefault="004641C5" w:rsidP="004641C5">
      <w:pPr>
        <w:bidi/>
        <w:jc w:val="both"/>
        <w:rPr>
          <w:rFonts w:cs="David" w:hint="cs"/>
          <w:rtl/>
        </w:rPr>
      </w:pPr>
    </w:p>
    <w:p w14:paraId="165CF7A9" w14:textId="77777777" w:rsidR="004641C5" w:rsidRPr="004641C5" w:rsidRDefault="004641C5" w:rsidP="004641C5">
      <w:pPr>
        <w:bidi/>
        <w:jc w:val="both"/>
        <w:rPr>
          <w:rFonts w:cs="David" w:hint="cs"/>
          <w:rtl/>
        </w:rPr>
      </w:pPr>
      <w:r w:rsidRPr="004641C5">
        <w:rPr>
          <w:rFonts w:cs="David" w:hint="cs"/>
          <w:rtl/>
        </w:rPr>
        <w:tab/>
        <w:t xml:space="preserve"> בכל שלב של הדיון </w:t>
      </w:r>
      <w:r w:rsidRPr="004641C5">
        <w:rPr>
          <w:rFonts w:cs="David"/>
          <w:rtl/>
        </w:rPr>
        <w:t>–</w:t>
      </w:r>
      <w:r w:rsidRPr="004641C5">
        <w:rPr>
          <w:rFonts w:cs="David" w:hint="cs"/>
          <w:rtl/>
        </w:rPr>
        <w:t xml:space="preserve"> האם יש צורך להזמין את היועץ המשפטי לממשלה.</w:t>
      </w:r>
    </w:p>
    <w:p w14:paraId="0795C53F" w14:textId="77777777" w:rsidR="004641C5" w:rsidRPr="004641C5" w:rsidRDefault="004641C5" w:rsidP="004641C5">
      <w:pPr>
        <w:bidi/>
        <w:jc w:val="both"/>
        <w:rPr>
          <w:rFonts w:cs="David" w:hint="cs"/>
          <w:rtl/>
        </w:rPr>
      </w:pPr>
    </w:p>
    <w:p w14:paraId="17BCB3DE" w14:textId="77777777" w:rsidR="004641C5" w:rsidRPr="004641C5" w:rsidRDefault="004641C5" w:rsidP="004641C5">
      <w:pPr>
        <w:bidi/>
        <w:jc w:val="both"/>
        <w:rPr>
          <w:rFonts w:cs="David" w:hint="cs"/>
          <w:rtl/>
        </w:rPr>
      </w:pPr>
      <w:r w:rsidRPr="004641C5">
        <w:rPr>
          <w:rFonts w:cs="David" w:hint="cs"/>
          <w:rtl/>
        </w:rPr>
        <w:tab/>
        <w:t>אני מודה לכם. הישיבה נעולה.</w:t>
      </w:r>
    </w:p>
    <w:p w14:paraId="3D4D050B" w14:textId="77777777" w:rsidR="004641C5" w:rsidRPr="004641C5" w:rsidRDefault="004641C5" w:rsidP="004641C5">
      <w:pPr>
        <w:bidi/>
        <w:jc w:val="both"/>
        <w:rPr>
          <w:rFonts w:cs="David" w:hint="cs"/>
          <w:rtl/>
        </w:rPr>
      </w:pPr>
    </w:p>
    <w:p w14:paraId="4EC75614" w14:textId="77777777" w:rsidR="004641C5" w:rsidRPr="004641C5" w:rsidRDefault="004641C5" w:rsidP="004641C5">
      <w:pPr>
        <w:bidi/>
        <w:jc w:val="both"/>
        <w:rPr>
          <w:rFonts w:cs="David" w:hint="cs"/>
          <w:rtl/>
        </w:rPr>
      </w:pPr>
    </w:p>
    <w:p w14:paraId="503E2A5C" w14:textId="77777777" w:rsidR="004641C5" w:rsidRPr="004641C5" w:rsidRDefault="004641C5" w:rsidP="004641C5">
      <w:pPr>
        <w:bidi/>
        <w:jc w:val="both"/>
        <w:rPr>
          <w:rFonts w:cs="David" w:hint="cs"/>
          <w:rtl/>
        </w:rPr>
      </w:pPr>
    </w:p>
    <w:p w14:paraId="7BEBF73E" w14:textId="77777777" w:rsidR="004641C5" w:rsidRPr="004641C5" w:rsidRDefault="004641C5" w:rsidP="004641C5">
      <w:pPr>
        <w:bidi/>
        <w:jc w:val="both"/>
        <w:rPr>
          <w:rFonts w:cs="David" w:hint="cs"/>
          <w:rtl/>
        </w:rPr>
      </w:pPr>
    </w:p>
    <w:p w14:paraId="2678EDFA" w14:textId="77777777" w:rsidR="00552A80" w:rsidRPr="004641C5" w:rsidRDefault="004641C5" w:rsidP="004641C5">
      <w:pPr>
        <w:bidi/>
        <w:jc w:val="both"/>
        <w:rPr>
          <w:rFonts w:cs="David"/>
        </w:rPr>
      </w:pPr>
      <w:r w:rsidRPr="004641C5">
        <w:rPr>
          <w:rFonts w:cs="David" w:hint="cs"/>
          <w:rtl/>
        </w:rPr>
        <w:t>הישיבה ננעלה בשעה 11:00.</w:t>
      </w:r>
    </w:p>
    <w:sectPr w:rsidR="00552A80" w:rsidRPr="004641C5" w:rsidSect="004641C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AF98" w14:textId="77777777" w:rsidR="00000000" w:rsidRDefault="00557232">
      <w:r>
        <w:separator/>
      </w:r>
    </w:p>
  </w:endnote>
  <w:endnote w:type="continuationSeparator" w:id="0">
    <w:p w14:paraId="05626B5A" w14:textId="77777777" w:rsidR="00000000" w:rsidRDefault="0055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4B64" w14:textId="77777777" w:rsidR="00000000" w:rsidRDefault="00557232">
      <w:r>
        <w:separator/>
      </w:r>
    </w:p>
  </w:footnote>
  <w:footnote w:type="continuationSeparator" w:id="0">
    <w:p w14:paraId="5A5F2BBC" w14:textId="77777777" w:rsidR="00000000" w:rsidRDefault="00557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2964" w14:textId="77777777" w:rsidR="004641C5" w:rsidRDefault="004641C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E489422" w14:textId="77777777" w:rsidR="004641C5" w:rsidRDefault="004641C5">
    <w:pPr>
      <w:pStyle w:val="Header"/>
      <w:ind w:right="360"/>
      <w:jc w:val="both"/>
      <w:rPr>
        <w:rtl/>
      </w:rPr>
    </w:pPr>
  </w:p>
  <w:p w14:paraId="616795AC" w14:textId="77777777" w:rsidR="004641C5" w:rsidRDefault="004641C5"/>
  <w:p w14:paraId="5DE5BF99" w14:textId="77777777" w:rsidR="004641C5" w:rsidRDefault="004641C5"/>
  <w:p w14:paraId="51F441CC" w14:textId="77777777" w:rsidR="004641C5" w:rsidRDefault="004641C5"/>
  <w:p w14:paraId="228D1A8F" w14:textId="77777777" w:rsidR="004641C5" w:rsidRDefault="004641C5"/>
  <w:p w14:paraId="1A40A58F" w14:textId="77777777" w:rsidR="004641C5" w:rsidRDefault="004641C5"/>
  <w:p w14:paraId="3D1C2EF9" w14:textId="77777777" w:rsidR="004641C5" w:rsidRDefault="004641C5"/>
  <w:p w14:paraId="7D42DFFE" w14:textId="77777777" w:rsidR="004641C5" w:rsidRDefault="004641C5"/>
  <w:p w14:paraId="099815CD" w14:textId="77777777" w:rsidR="004641C5" w:rsidRDefault="004641C5"/>
  <w:p w14:paraId="2A891D22" w14:textId="77777777" w:rsidR="004641C5" w:rsidRDefault="004641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770C" w14:textId="77777777" w:rsidR="004641C5" w:rsidRDefault="004641C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27</w:t>
    </w:r>
    <w:r>
      <w:rPr>
        <w:rStyle w:val="PageNumber"/>
        <w:rtl/>
      </w:rPr>
      <w:fldChar w:fldCharType="end"/>
    </w:r>
  </w:p>
  <w:p w14:paraId="15A50026" w14:textId="77777777" w:rsidR="004641C5" w:rsidRDefault="004641C5">
    <w:pPr>
      <w:pStyle w:val="Header"/>
      <w:ind w:right="360"/>
      <w:jc w:val="both"/>
      <w:rPr>
        <w:rFonts w:hint="cs"/>
        <w:rtl/>
      </w:rPr>
    </w:pPr>
    <w:smartTag w:uri="urn:schemas-microsoft-com:office:smarttags" w:element="PersonName">
      <w:r>
        <w:rPr>
          <w:rtl/>
        </w:rPr>
        <w:t>ועדת</w:t>
      </w:r>
      <w:r>
        <w:rPr>
          <w:rFonts w:hint="cs"/>
          <w:rtl/>
        </w:rPr>
        <w:t xml:space="preserve"> הכנסת</w:t>
      </w:r>
    </w:smartTag>
  </w:p>
  <w:p w14:paraId="76035DC9" w14:textId="77777777" w:rsidR="004641C5" w:rsidRDefault="004641C5">
    <w:pPr>
      <w:pStyle w:val="Header"/>
      <w:ind w:right="360"/>
      <w:jc w:val="both"/>
      <w:rPr>
        <w:rStyle w:val="PageNumber"/>
        <w:rFonts w:hint="cs"/>
        <w:rtl/>
      </w:rPr>
    </w:pPr>
    <w:r>
      <w:rPr>
        <w:rFonts w:hint="cs"/>
        <w:rtl/>
      </w:rPr>
      <w:t>12.2.2007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6EA8"/>
    <w:multiLevelType w:val="hybridMultilevel"/>
    <w:tmpl w:val="24289056"/>
    <w:lvl w:ilvl="0" w:tplc="97DAEF68">
      <w:numFmt w:val="bullet"/>
      <w:lvlText w:val="-"/>
      <w:lvlJc w:val="left"/>
      <w:pPr>
        <w:tabs>
          <w:tab w:val="num" w:pos="927"/>
        </w:tabs>
        <w:ind w:left="927" w:right="927" w:hanging="360"/>
      </w:pPr>
      <w:rPr>
        <w:rFonts w:ascii="Times New Roman" w:eastAsia="Times New Roman" w:hAnsi="Times New Roman" w:cs="David" w:hint="default"/>
      </w:rPr>
    </w:lvl>
    <w:lvl w:ilvl="1" w:tplc="04090003" w:tentative="1">
      <w:start w:val="1"/>
      <w:numFmt w:val="bullet"/>
      <w:lvlText w:val="o"/>
      <w:lvlJc w:val="left"/>
      <w:pPr>
        <w:tabs>
          <w:tab w:val="num" w:pos="1647"/>
        </w:tabs>
        <w:ind w:left="1647" w:right="1647" w:hanging="360"/>
      </w:pPr>
      <w:rPr>
        <w:rFonts w:ascii="Courier New" w:hAnsi="Courier New" w:cs="Courier New" w:hint="default"/>
      </w:rPr>
    </w:lvl>
    <w:lvl w:ilvl="2" w:tplc="04090005" w:tentative="1">
      <w:start w:val="1"/>
      <w:numFmt w:val="bullet"/>
      <w:lvlText w:val=""/>
      <w:lvlJc w:val="left"/>
      <w:pPr>
        <w:tabs>
          <w:tab w:val="num" w:pos="2367"/>
        </w:tabs>
        <w:ind w:left="2367" w:right="2367" w:hanging="360"/>
      </w:pPr>
      <w:rPr>
        <w:rFonts w:ascii="Wingdings" w:hAnsi="Wingdings" w:hint="default"/>
      </w:rPr>
    </w:lvl>
    <w:lvl w:ilvl="3" w:tplc="04090001" w:tentative="1">
      <w:start w:val="1"/>
      <w:numFmt w:val="bullet"/>
      <w:lvlText w:val=""/>
      <w:lvlJc w:val="left"/>
      <w:pPr>
        <w:tabs>
          <w:tab w:val="num" w:pos="3087"/>
        </w:tabs>
        <w:ind w:left="3087" w:right="3087" w:hanging="360"/>
      </w:pPr>
      <w:rPr>
        <w:rFonts w:ascii="Symbol" w:hAnsi="Symbol" w:hint="default"/>
      </w:rPr>
    </w:lvl>
    <w:lvl w:ilvl="4" w:tplc="04090003" w:tentative="1">
      <w:start w:val="1"/>
      <w:numFmt w:val="bullet"/>
      <w:lvlText w:val="o"/>
      <w:lvlJc w:val="left"/>
      <w:pPr>
        <w:tabs>
          <w:tab w:val="num" w:pos="3807"/>
        </w:tabs>
        <w:ind w:left="3807" w:right="3807" w:hanging="360"/>
      </w:pPr>
      <w:rPr>
        <w:rFonts w:ascii="Courier New" w:hAnsi="Courier New" w:cs="Courier New" w:hint="default"/>
      </w:rPr>
    </w:lvl>
    <w:lvl w:ilvl="5" w:tplc="04090005" w:tentative="1">
      <w:start w:val="1"/>
      <w:numFmt w:val="bullet"/>
      <w:lvlText w:val=""/>
      <w:lvlJc w:val="left"/>
      <w:pPr>
        <w:tabs>
          <w:tab w:val="num" w:pos="4527"/>
        </w:tabs>
        <w:ind w:left="4527" w:right="4527" w:hanging="360"/>
      </w:pPr>
      <w:rPr>
        <w:rFonts w:ascii="Wingdings" w:hAnsi="Wingdings" w:hint="default"/>
      </w:rPr>
    </w:lvl>
    <w:lvl w:ilvl="6" w:tplc="04090001" w:tentative="1">
      <w:start w:val="1"/>
      <w:numFmt w:val="bullet"/>
      <w:lvlText w:val=""/>
      <w:lvlJc w:val="left"/>
      <w:pPr>
        <w:tabs>
          <w:tab w:val="num" w:pos="5247"/>
        </w:tabs>
        <w:ind w:left="5247" w:right="5247" w:hanging="360"/>
      </w:pPr>
      <w:rPr>
        <w:rFonts w:ascii="Symbol" w:hAnsi="Symbol" w:hint="default"/>
      </w:rPr>
    </w:lvl>
    <w:lvl w:ilvl="7" w:tplc="04090003" w:tentative="1">
      <w:start w:val="1"/>
      <w:numFmt w:val="bullet"/>
      <w:lvlText w:val="o"/>
      <w:lvlJc w:val="left"/>
      <w:pPr>
        <w:tabs>
          <w:tab w:val="num" w:pos="5967"/>
        </w:tabs>
        <w:ind w:left="5967" w:right="5967" w:hanging="360"/>
      </w:pPr>
      <w:rPr>
        <w:rFonts w:ascii="Courier New" w:hAnsi="Courier New" w:cs="Courier New" w:hint="default"/>
      </w:rPr>
    </w:lvl>
    <w:lvl w:ilvl="8" w:tplc="04090005" w:tentative="1">
      <w:start w:val="1"/>
      <w:numFmt w:val="bullet"/>
      <w:lvlText w:val=""/>
      <w:lvlJc w:val="left"/>
      <w:pPr>
        <w:tabs>
          <w:tab w:val="num" w:pos="6687"/>
        </w:tabs>
        <w:ind w:left="6687" w:right="6687" w:hanging="360"/>
      </w:pPr>
      <w:rPr>
        <w:rFonts w:ascii="Wingdings" w:hAnsi="Wingdings" w:hint="default"/>
      </w:rPr>
    </w:lvl>
  </w:abstractNum>
  <w:abstractNum w:abstractNumId="1" w15:restartNumberingAfterBreak="0">
    <w:nsid w:val="723A5B56"/>
    <w:multiLevelType w:val="hybridMultilevel"/>
    <w:tmpl w:val="68388D5A"/>
    <w:lvl w:ilvl="0" w:tplc="040D000F">
      <w:start w:val="1"/>
      <w:numFmt w:val="decimal"/>
      <w:lvlText w:val="%1."/>
      <w:lvlJc w:val="left"/>
      <w:pPr>
        <w:tabs>
          <w:tab w:val="num" w:pos="360"/>
        </w:tabs>
        <w:ind w:left="360" w:right="360" w:hanging="360"/>
      </w:pPr>
      <w:rPr>
        <w:rFonts w:cs="Times New Roman"/>
      </w:rPr>
    </w:lvl>
    <w:lvl w:ilvl="1" w:tplc="04090019">
      <w:start w:val="1"/>
      <w:numFmt w:val="lowerLetter"/>
      <w:lvlText w:val="%2."/>
      <w:lvlJc w:val="left"/>
      <w:pPr>
        <w:tabs>
          <w:tab w:val="num" w:pos="1080"/>
        </w:tabs>
        <w:ind w:left="1080" w:right="1080" w:hanging="360"/>
      </w:pPr>
      <w:rPr>
        <w:rFonts w:cs="Times New Roman"/>
      </w:rPr>
    </w:lvl>
    <w:lvl w:ilvl="2" w:tplc="0409001B">
      <w:start w:val="1"/>
      <w:numFmt w:val="lowerRoman"/>
      <w:lvlText w:val="%3."/>
      <w:lvlJc w:val="right"/>
      <w:pPr>
        <w:tabs>
          <w:tab w:val="num" w:pos="1800"/>
        </w:tabs>
        <w:ind w:left="1800" w:right="1800" w:hanging="180"/>
      </w:pPr>
      <w:rPr>
        <w:rFonts w:cs="Times New Roman"/>
      </w:rPr>
    </w:lvl>
    <w:lvl w:ilvl="3" w:tplc="0409000F">
      <w:start w:val="1"/>
      <w:numFmt w:val="decimal"/>
      <w:lvlText w:val="%4."/>
      <w:lvlJc w:val="left"/>
      <w:pPr>
        <w:tabs>
          <w:tab w:val="num" w:pos="2520"/>
        </w:tabs>
        <w:ind w:left="2520" w:right="2520" w:hanging="360"/>
      </w:pPr>
      <w:rPr>
        <w:rFonts w:cs="Times New Roman"/>
      </w:rPr>
    </w:lvl>
    <w:lvl w:ilvl="4" w:tplc="04090019">
      <w:start w:val="1"/>
      <w:numFmt w:val="lowerLetter"/>
      <w:lvlText w:val="%5."/>
      <w:lvlJc w:val="left"/>
      <w:pPr>
        <w:tabs>
          <w:tab w:val="num" w:pos="3240"/>
        </w:tabs>
        <w:ind w:left="3240" w:right="3240" w:hanging="360"/>
      </w:pPr>
      <w:rPr>
        <w:rFonts w:cs="Times New Roman"/>
      </w:rPr>
    </w:lvl>
    <w:lvl w:ilvl="5" w:tplc="0409001B">
      <w:start w:val="1"/>
      <w:numFmt w:val="lowerRoman"/>
      <w:lvlText w:val="%6."/>
      <w:lvlJc w:val="right"/>
      <w:pPr>
        <w:tabs>
          <w:tab w:val="num" w:pos="3960"/>
        </w:tabs>
        <w:ind w:left="3960" w:right="3960" w:hanging="180"/>
      </w:pPr>
      <w:rPr>
        <w:rFonts w:cs="Times New Roman"/>
      </w:rPr>
    </w:lvl>
    <w:lvl w:ilvl="6" w:tplc="0409000F">
      <w:start w:val="1"/>
      <w:numFmt w:val="decimal"/>
      <w:lvlText w:val="%7."/>
      <w:lvlJc w:val="left"/>
      <w:pPr>
        <w:tabs>
          <w:tab w:val="num" w:pos="4680"/>
        </w:tabs>
        <w:ind w:left="4680" w:right="4680" w:hanging="360"/>
      </w:pPr>
      <w:rPr>
        <w:rFonts w:cs="Times New Roman"/>
      </w:rPr>
    </w:lvl>
    <w:lvl w:ilvl="7" w:tplc="04090019">
      <w:start w:val="1"/>
      <w:numFmt w:val="lowerLetter"/>
      <w:lvlText w:val="%8."/>
      <w:lvlJc w:val="left"/>
      <w:pPr>
        <w:tabs>
          <w:tab w:val="num" w:pos="5400"/>
        </w:tabs>
        <w:ind w:left="5400" w:right="5400" w:hanging="360"/>
      </w:pPr>
      <w:rPr>
        <w:rFonts w:cs="Times New Roman"/>
      </w:rPr>
    </w:lvl>
    <w:lvl w:ilvl="8" w:tplc="0409001B">
      <w:start w:val="1"/>
      <w:numFmt w:val="lowerRoman"/>
      <w:lvlText w:val="%9."/>
      <w:lvlJc w:val="right"/>
      <w:pPr>
        <w:tabs>
          <w:tab w:val="num" w:pos="6120"/>
        </w:tabs>
        <w:ind w:left="6120" w:right="6120" w:hanging="180"/>
      </w:pPr>
      <w:rPr>
        <w:rFonts w:cs="Times New Roman"/>
      </w:rPr>
    </w:lvl>
  </w:abstractNum>
  <w:num w:numId="1" w16cid:durableId="684595089">
    <w:abstractNumId w:val="1"/>
  </w:num>
  <w:num w:numId="2" w16cid:durableId="143281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9272פרוטוקול_ישיבת_ועדה.doc"/>
    <w:docVar w:name="StartMode" w:val="3"/>
  </w:docVars>
  <w:rsids>
    <w:rsidRoot w:val="00C26BD7"/>
    <w:rsid w:val="00102372"/>
    <w:rsid w:val="004641C5"/>
    <w:rsid w:val="00552A80"/>
    <w:rsid w:val="00557232"/>
    <w:rsid w:val="00965806"/>
    <w:rsid w:val="00C26B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995893C"/>
  <w15:chartTrackingRefBased/>
  <w15:docId w15:val="{590188F3-485B-4525-A3EF-119E47E0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4641C5"/>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4641C5"/>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4641C5"/>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4641C5"/>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641C5"/>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4641C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6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5290</Words>
  <Characters>30158</Characters>
  <Application>Microsoft Office Word</Application>
  <DocSecurity>0</DocSecurity>
  <Lines>251</Lines>
  <Paragraphs>70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