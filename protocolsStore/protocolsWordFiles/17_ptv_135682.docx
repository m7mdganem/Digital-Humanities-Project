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042D6" w14:textId="77777777" w:rsidR="0056142A" w:rsidRPr="0056142A" w:rsidRDefault="0056142A" w:rsidP="0056142A">
      <w:pPr>
        <w:pStyle w:val="Heading5"/>
        <w:rPr>
          <w:b/>
          <w:bCs/>
          <w:sz w:val="24"/>
          <w:rtl/>
        </w:rPr>
      </w:pPr>
      <w:r w:rsidRPr="0056142A">
        <w:rPr>
          <w:b/>
          <w:bCs/>
          <w:sz w:val="24"/>
          <w:rtl/>
        </w:rPr>
        <w:t xml:space="preserve">הכנסת </w:t>
      </w:r>
      <w:r w:rsidRPr="0056142A">
        <w:rPr>
          <w:rFonts w:hint="cs"/>
          <w:b/>
          <w:bCs/>
          <w:sz w:val="24"/>
          <w:rtl/>
        </w:rPr>
        <w:t>השבע-עשרה</w:t>
      </w:r>
      <w:r w:rsidRPr="0056142A">
        <w:rPr>
          <w:b/>
          <w:bCs/>
          <w:sz w:val="24"/>
          <w:rtl/>
        </w:rPr>
        <w:tab/>
      </w:r>
      <w:r w:rsidRPr="0056142A">
        <w:rPr>
          <w:b/>
          <w:bCs/>
          <w:sz w:val="24"/>
          <w:rtl/>
        </w:rPr>
        <w:tab/>
      </w:r>
      <w:r w:rsidRPr="0056142A">
        <w:rPr>
          <w:b/>
          <w:bCs/>
          <w:sz w:val="24"/>
          <w:rtl/>
        </w:rPr>
        <w:tab/>
      </w:r>
      <w:r w:rsidRPr="0056142A">
        <w:rPr>
          <w:b/>
          <w:bCs/>
          <w:sz w:val="24"/>
          <w:rtl/>
        </w:rPr>
        <w:tab/>
      </w:r>
      <w:r w:rsidRPr="0056142A">
        <w:rPr>
          <w:b/>
          <w:bCs/>
          <w:sz w:val="24"/>
          <w:rtl/>
        </w:rPr>
        <w:tab/>
      </w:r>
      <w:r w:rsidRPr="0056142A">
        <w:rPr>
          <w:b/>
          <w:bCs/>
          <w:sz w:val="24"/>
          <w:rtl/>
        </w:rPr>
        <w:tab/>
      </w:r>
      <w:r w:rsidRPr="0056142A">
        <w:rPr>
          <w:b/>
          <w:bCs/>
          <w:sz w:val="24"/>
          <w:rtl/>
        </w:rPr>
        <w:tab/>
        <w:t>נוסח לא מתוקן</w:t>
      </w:r>
    </w:p>
    <w:p w14:paraId="3ED10880" w14:textId="77777777" w:rsidR="0056142A" w:rsidRPr="0056142A" w:rsidRDefault="0056142A" w:rsidP="0056142A">
      <w:pPr>
        <w:bidi/>
        <w:jc w:val="both"/>
        <w:rPr>
          <w:rFonts w:cs="David" w:hint="cs"/>
          <w:b/>
          <w:bCs/>
          <w:rtl/>
        </w:rPr>
      </w:pPr>
      <w:r w:rsidRPr="0056142A">
        <w:rPr>
          <w:rFonts w:cs="David"/>
          <w:b/>
          <w:bCs/>
          <w:rtl/>
        </w:rPr>
        <w:t xml:space="preserve">מושב </w:t>
      </w:r>
      <w:r w:rsidRPr="0056142A">
        <w:rPr>
          <w:rFonts w:cs="David" w:hint="cs"/>
          <w:b/>
          <w:bCs/>
          <w:rtl/>
        </w:rPr>
        <w:t>שלישי</w:t>
      </w:r>
    </w:p>
    <w:p w14:paraId="743FDA88" w14:textId="77777777" w:rsidR="0056142A" w:rsidRPr="0056142A" w:rsidRDefault="0056142A" w:rsidP="0056142A">
      <w:pPr>
        <w:bidi/>
        <w:jc w:val="both"/>
        <w:rPr>
          <w:rFonts w:cs="David"/>
          <w:b/>
          <w:bCs/>
          <w:rtl/>
        </w:rPr>
      </w:pPr>
    </w:p>
    <w:p w14:paraId="50AF90E9" w14:textId="77777777" w:rsidR="0056142A" w:rsidRPr="0056142A" w:rsidRDefault="0056142A" w:rsidP="0056142A">
      <w:pPr>
        <w:bidi/>
        <w:jc w:val="both"/>
        <w:rPr>
          <w:rFonts w:cs="David"/>
          <w:b/>
          <w:bCs/>
          <w:rtl/>
        </w:rPr>
      </w:pPr>
    </w:p>
    <w:p w14:paraId="7A571E12" w14:textId="77777777" w:rsidR="0056142A" w:rsidRPr="0056142A" w:rsidRDefault="0056142A" w:rsidP="0056142A">
      <w:pPr>
        <w:bidi/>
        <w:jc w:val="both"/>
        <w:rPr>
          <w:rFonts w:cs="David"/>
          <w:b/>
          <w:bCs/>
          <w:rtl/>
        </w:rPr>
      </w:pPr>
    </w:p>
    <w:p w14:paraId="7B299A29" w14:textId="77777777" w:rsidR="0056142A" w:rsidRPr="0056142A" w:rsidRDefault="0056142A" w:rsidP="0056142A">
      <w:pPr>
        <w:bidi/>
        <w:jc w:val="both"/>
        <w:rPr>
          <w:rFonts w:cs="David"/>
          <w:b/>
          <w:bCs/>
          <w:rtl/>
        </w:rPr>
      </w:pPr>
    </w:p>
    <w:p w14:paraId="060C2064" w14:textId="77777777" w:rsidR="0056142A" w:rsidRPr="0056142A" w:rsidRDefault="0056142A" w:rsidP="0056142A">
      <w:pPr>
        <w:bidi/>
        <w:jc w:val="center"/>
        <w:rPr>
          <w:rFonts w:cs="David" w:hint="cs"/>
          <w:b/>
          <w:bCs/>
          <w:rtl/>
        </w:rPr>
      </w:pPr>
      <w:r w:rsidRPr="0056142A">
        <w:rPr>
          <w:rFonts w:cs="David"/>
          <w:b/>
          <w:bCs/>
          <w:rtl/>
        </w:rPr>
        <w:t>פרוטוקול מס'</w:t>
      </w:r>
      <w:r w:rsidRPr="0056142A">
        <w:rPr>
          <w:rFonts w:cs="David" w:hint="cs"/>
          <w:b/>
          <w:bCs/>
          <w:rtl/>
        </w:rPr>
        <w:t xml:space="preserve"> 4</w:t>
      </w:r>
    </w:p>
    <w:p w14:paraId="1A435BCC" w14:textId="77777777" w:rsidR="0056142A" w:rsidRPr="0056142A" w:rsidRDefault="0056142A" w:rsidP="0056142A">
      <w:pPr>
        <w:bidi/>
        <w:jc w:val="center"/>
        <w:rPr>
          <w:rFonts w:cs="David" w:hint="cs"/>
          <w:b/>
          <w:bCs/>
          <w:rtl/>
        </w:rPr>
      </w:pPr>
      <w:r w:rsidRPr="0056142A">
        <w:rPr>
          <w:rFonts w:cs="David" w:hint="cs"/>
          <w:b/>
          <w:bCs/>
          <w:rtl/>
        </w:rPr>
        <w:t>מישיבת הוועדה המשותפת לוועדת הכנסת ולוועדת החוקה, חוק ומשפט</w:t>
      </w:r>
    </w:p>
    <w:p w14:paraId="25254ED1" w14:textId="77777777" w:rsidR="0056142A" w:rsidRPr="0056142A" w:rsidRDefault="0056142A" w:rsidP="0056142A">
      <w:pPr>
        <w:bidi/>
        <w:jc w:val="center"/>
        <w:rPr>
          <w:rFonts w:cs="David" w:hint="cs"/>
          <w:b/>
          <w:bCs/>
          <w:u w:val="single"/>
          <w:rtl/>
        </w:rPr>
      </w:pPr>
      <w:r w:rsidRPr="0056142A">
        <w:rPr>
          <w:rFonts w:cs="David" w:hint="cs"/>
          <w:b/>
          <w:bCs/>
          <w:u w:val="single"/>
          <w:rtl/>
        </w:rPr>
        <w:t>יום רביעי, י"ד באדר א' התשס"ח (20 בפברואר 2008), שעה 09:00</w:t>
      </w:r>
    </w:p>
    <w:p w14:paraId="234D7A20" w14:textId="77777777" w:rsidR="0056142A" w:rsidRPr="0056142A" w:rsidRDefault="0056142A" w:rsidP="0056142A">
      <w:pPr>
        <w:bidi/>
        <w:jc w:val="both"/>
        <w:rPr>
          <w:rFonts w:cs="David"/>
          <w:b/>
          <w:bCs/>
          <w:rtl/>
        </w:rPr>
      </w:pPr>
    </w:p>
    <w:p w14:paraId="6E52DB10" w14:textId="77777777" w:rsidR="0056142A" w:rsidRPr="0056142A" w:rsidRDefault="0056142A" w:rsidP="0056142A">
      <w:pPr>
        <w:bidi/>
        <w:jc w:val="both"/>
        <w:rPr>
          <w:rFonts w:cs="David"/>
          <w:b/>
          <w:bCs/>
          <w:rtl/>
        </w:rPr>
      </w:pPr>
    </w:p>
    <w:p w14:paraId="7BAAF2EA" w14:textId="77777777" w:rsidR="0056142A" w:rsidRPr="0056142A" w:rsidRDefault="0056142A" w:rsidP="0056142A">
      <w:pPr>
        <w:tabs>
          <w:tab w:val="left" w:pos="1221"/>
        </w:tabs>
        <w:bidi/>
        <w:jc w:val="both"/>
        <w:rPr>
          <w:rFonts w:cs="David" w:hint="cs"/>
          <w:b/>
          <w:bCs/>
          <w:u w:val="single"/>
          <w:rtl/>
        </w:rPr>
      </w:pPr>
    </w:p>
    <w:p w14:paraId="6835EFD2" w14:textId="77777777" w:rsidR="0056142A" w:rsidRPr="0056142A" w:rsidRDefault="0056142A" w:rsidP="0056142A">
      <w:pPr>
        <w:tabs>
          <w:tab w:val="left" w:pos="1221"/>
        </w:tabs>
        <w:bidi/>
        <w:ind w:left="1221" w:hanging="1221"/>
        <w:jc w:val="both"/>
        <w:rPr>
          <w:rFonts w:cs="David" w:hint="cs"/>
          <w:b/>
          <w:bCs/>
          <w:rtl/>
        </w:rPr>
      </w:pPr>
      <w:r w:rsidRPr="0056142A">
        <w:rPr>
          <w:rFonts w:cs="David"/>
          <w:b/>
          <w:bCs/>
          <w:u w:val="single"/>
          <w:rtl/>
        </w:rPr>
        <w:t>סדר היום</w:t>
      </w:r>
      <w:r w:rsidRPr="0056142A">
        <w:rPr>
          <w:rFonts w:cs="David"/>
          <w:rtl/>
        </w:rPr>
        <w:t>:</w:t>
      </w:r>
      <w:r w:rsidRPr="0056142A">
        <w:rPr>
          <w:rFonts w:cs="David" w:hint="cs"/>
          <w:rtl/>
        </w:rPr>
        <w:tab/>
        <w:t xml:space="preserve">הצעת חוק סדרי השלטון והמשפט (ביטול החלת המשפט, השיפוט והמינהל) (תיקון </w:t>
      </w:r>
      <w:r w:rsidRPr="0056142A">
        <w:rPr>
          <w:rFonts w:cs="David"/>
          <w:rtl/>
        </w:rPr>
        <w:t>–</w:t>
      </w:r>
      <w:r w:rsidRPr="0056142A">
        <w:rPr>
          <w:rFonts w:cs="David" w:hint="cs"/>
          <w:rtl/>
        </w:rPr>
        <w:t xml:space="preserve"> התקנת תקנות), התשס"ז-2007 (פ/2215)</w:t>
      </w:r>
    </w:p>
    <w:p w14:paraId="783E2C05" w14:textId="77777777" w:rsidR="0056142A" w:rsidRPr="0056142A" w:rsidRDefault="0056142A" w:rsidP="0056142A">
      <w:pPr>
        <w:bidi/>
        <w:jc w:val="both"/>
        <w:rPr>
          <w:rFonts w:cs="David" w:hint="cs"/>
          <w:b/>
          <w:bCs/>
          <w:rtl/>
        </w:rPr>
      </w:pPr>
    </w:p>
    <w:p w14:paraId="042BA8C4" w14:textId="77777777" w:rsidR="0056142A" w:rsidRPr="0056142A" w:rsidRDefault="0056142A" w:rsidP="0056142A">
      <w:pPr>
        <w:bidi/>
        <w:jc w:val="both"/>
        <w:rPr>
          <w:rFonts w:cs="David" w:hint="cs"/>
          <w:rtl/>
        </w:rPr>
      </w:pPr>
    </w:p>
    <w:p w14:paraId="19F61EE1" w14:textId="77777777" w:rsidR="0056142A" w:rsidRPr="0056142A" w:rsidRDefault="0056142A" w:rsidP="0056142A">
      <w:pPr>
        <w:bidi/>
        <w:jc w:val="both"/>
        <w:rPr>
          <w:rFonts w:cs="David"/>
          <w:rtl/>
        </w:rPr>
      </w:pPr>
    </w:p>
    <w:p w14:paraId="120B4FA5" w14:textId="77777777" w:rsidR="0056142A" w:rsidRPr="0056142A" w:rsidRDefault="0056142A" w:rsidP="0056142A">
      <w:pPr>
        <w:bidi/>
        <w:jc w:val="both"/>
        <w:rPr>
          <w:rFonts w:cs="David"/>
          <w:b/>
          <w:bCs/>
          <w:u w:val="single"/>
          <w:rtl/>
        </w:rPr>
      </w:pPr>
      <w:r w:rsidRPr="0056142A">
        <w:rPr>
          <w:rFonts w:cs="David"/>
          <w:b/>
          <w:bCs/>
          <w:u w:val="single"/>
          <w:rtl/>
        </w:rPr>
        <w:t>נכחו</w:t>
      </w:r>
      <w:r w:rsidRPr="0056142A">
        <w:rPr>
          <w:rFonts w:cs="David"/>
          <w:rtl/>
        </w:rPr>
        <w:t>:</w:t>
      </w:r>
    </w:p>
    <w:p w14:paraId="56FB1F5E" w14:textId="77777777" w:rsidR="0056142A" w:rsidRPr="0056142A" w:rsidRDefault="0056142A" w:rsidP="0056142A">
      <w:pPr>
        <w:bidi/>
        <w:jc w:val="both"/>
        <w:rPr>
          <w:rFonts w:cs="David"/>
          <w:rtl/>
        </w:rPr>
      </w:pPr>
    </w:p>
    <w:p w14:paraId="7AEF3C5A" w14:textId="77777777" w:rsidR="0056142A" w:rsidRPr="0056142A" w:rsidRDefault="0056142A" w:rsidP="0056142A">
      <w:pPr>
        <w:tabs>
          <w:tab w:val="left" w:pos="1788"/>
        </w:tabs>
        <w:bidi/>
        <w:jc w:val="both"/>
        <w:rPr>
          <w:rFonts w:cs="David" w:hint="cs"/>
          <w:rtl/>
        </w:rPr>
      </w:pPr>
      <w:r w:rsidRPr="0056142A">
        <w:rPr>
          <w:rFonts w:cs="David"/>
          <w:b/>
          <w:bCs/>
          <w:u w:val="single"/>
          <w:rtl/>
        </w:rPr>
        <w:t>חברי הוועדה</w:t>
      </w:r>
      <w:r w:rsidRPr="0056142A">
        <w:rPr>
          <w:rFonts w:cs="David"/>
          <w:rtl/>
        </w:rPr>
        <w:t>:</w:t>
      </w:r>
    </w:p>
    <w:p w14:paraId="46EB356B" w14:textId="77777777" w:rsidR="0056142A" w:rsidRPr="0056142A" w:rsidRDefault="0056142A" w:rsidP="0056142A">
      <w:pPr>
        <w:tabs>
          <w:tab w:val="left" w:pos="1788"/>
        </w:tabs>
        <w:bidi/>
        <w:jc w:val="both"/>
        <w:rPr>
          <w:rFonts w:cs="David" w:hint="cs"/>
          <w:rtl/>
        </w:rPr>
      </w:pPr>
      <w:r w:rsidRPr="0056142A">
        <w:rPr>
          <w:rFonts w:cs="David" w:hint="cs"/>
          <w:rtl/>
        </w:rPr>
        <w:t>דוד טל  -  היו"ר</w:t>
      </w:r>
    </w:p>
    <w:p w14:paraId="486D12ED" w14:textId="77777777" w:rsidR="0056142A" w:rsidRPr="0056142A" w:rsidRDefault="0056142A" w:rsidP="0056142A">
      <w:pPr>
        <w:tabs>
          <w:tab w:val="left" w:pos="1788"/>
        </w:tabs>
        <w:bidi/>
        <w:jc w:val="both"/>
        <w:rPr>
          <w:rFonts w:cs="David" w:hint="cs"/>
          <w:rtl/>
        </w:rPr>
      </w:pPr>
      <w:r w:rsidRPr="0056142A">
        <w:rPr>
          <w:rFonts w:cs="David" w:hint="cs"/>
          <w:rtl/>
        </w:rPr>
        <w:t>מנחם בן-ששון</w:t>
      </w:r>
    </w:p>
    <w:p w14:paraId="1B7BEBC3" w14:textId="77777777" w:rsidR="0056142A" w:rsidRPr="0056142A" w:rsidRDefault="0056142A" w:rsidP="0056142A">
      <w:pPr>
        <w:tabs>
          <w:tab w:val="left" w:pos="1788"/>
        </w:tabs>
        <w:bidi/>
        <w:jc w:val="both"/>
        <w:rPr>
          <w:rFonts w:cs="David" w:hint="cs"/>
          <w:rtl/>
        </w:rPr>
      </w:pPr>
      <w:r w:rsidRPr="0056142A">
        <w:rPr>
          <w:rFonts w:cs="David" w:hint="cs"/>
          <w:rtl/>
        </w:rPr>
        <w:t>יצחק זיו</w:t>
      </w:r>
    </w:p>
    <w:p w14:paraId="7C104D43" w14:textId="77777777" w:rsidR="0056142A" w:rsidRPr="0056142A" w:rsidRDefault="0056142A" w:rsidP="0056142A">
      <w:pPr>
        <w:bidi/>
        <w:jc w:val="both"/>
        <w:rPr>
          <w:rFonts w:cs="David" w:hint="cs"/>
          <w:rtl/>
        </w:rPr>
      </w:pPr>
      <w:r w:rsidRPr="0056142A">
        <w:rPr>
          <w:rFonts w:cs="David" w:hint="cs"/>
          <w:rtl/>
        </w:rPr>
        <w:t>יצחק לוי</w:t>
      </w:r>
    </w:p>
    <w:p w14:paraId="1870F0BD" w14:textId="77777777" w:rsidR="0056142A" w:rsidRPr="0056142A" w:rsidRDefault="0056142A" w:rsidP="0056142A">
      <w:pPr>
        <w:bidi/>
        <w:jc w:val="both"/>
        <w:rPr>
          <w:rFonts w:cs="David" w:hint="cs"/>
          <w:rtl/>
        </w:rPr>
      </w:pPr>
      <w:r w:rsidRPr="0056142A">
        <w:rPr>
          <w:rFonts w:cs="David" w:hint="cs"/>
          <w:rtl/>
        </w:rPr>
        <w:t>אחמד טיבי</w:t>
      </w:r>
    </w:p>
    <w:p w14:paraId="3FD03DA1" w14:textId="77777777" w:rsidR="0056142A" w:rsidRPr="0056142A" w:rsidRDefault="0056142A" w:rsidP="0056142A">
      <w:pPr>
        <w:bidi/>
        <w:jc w:val="both"/>
        <w:rPr>
          <w:rFonts w:cs="David" w:hint="cs"/>
          <w:rtl/>
        </w:rPr>
      </w:pPr>
      <w:r w:rsidRPr="0056142A">
        <w:rPr>
          <w:rFonts w:cs="David" w:hint="cs"/>
          <w:rtl/>
        </w:rPr>
        <w:t>אברהם מיכאלי</w:t>
      </w:r>
    </w:p>
    <w:p w14:paraId="32D92175" w14:textId="77777777" w:rsidR="0056142A" w:rsidRPr="0056142A" w:rsidRDefault="0056142A" w:rsidP="0056142A">
      <w:pPr>
        <w:bidi/>
        <w:jc w:val="both"/>
        <w:rPr>
          <w:rFonts w:cs="David" w:hint="cs"/>
          <w:rtl/>
        </w:rPr>
      </w:pPr>
      <w:r w:rsidRPr="0056142A">
        <w:rPr>
          <w:rFonts w:cs="David" w:hint="cs"/>
          <w:rtl/>
        </w:rPr>
        <w:t>אופיר פינס-פז</w:t>
      </w:r>
    </w:p>
    <w:p w14:paraId="4EE5426C" w14:textId="77777777" w:rsidR="0056142A" w:rsidRPr="0056142A" w:rsidRDefault="0056142A" w:rsidP="0056142A">
      <w:pPr>
        <w:bidi/>
        <w:jc w:val="both"/>
        <w:rPr>
          <w:rFonts w:cs="David" w:hint="cs"/>
          <w:rtl/>
        </w:rPr>
      </w:pPr>
      <w:r w:rsidRPr="0056142A">
        <w:rPr>
          <w:rFonts w:cs="David" w:hint="cs"/>
          <w:rtl/>
        </w:rPr>
        <w:t>רונית תירוש</w:t>
      </w:r>
    </w:p>
    <w:p w14:paraId="4C31F68F" w14:textId="77777777" w:rsidR="0056142A" w:rsidRPr="0056142A" w:rsidRDefault="0056142A" w:rsidP="0056142A">
      <w:pPr>
        <w:bidi/>
        <w:jc w:val="both"/>
        <w:rPr>
          <w:rFonts w:cs="David"/>
          <w:rtl/>
        </w:rPr>
      </w:pPr>
    </w:p>
    <w:p w14:paraId="33CCB72C" w14:textId="77777777" w:rsidR="0056142A" w:rsidRPr="0056142A" w:rsidRDefault="0056142A" w:rsidP="0056142A">
      <w:pPr>
        <w:tabs>
          <w:tab w:val="left" w:pos="1788"/>
          <w:tab w:val="left" w:pos="3631"/>
        </w:tabs>
        <w:bidi/>
        <w:jc w:val="both"/>
        <w:rPr>
          <w:rFonts w:cs="David" w:hint="cs"/>
          <w:rtl/>
        </w:rPr>
      </w:pPr>
      <w:r w:rsidRPr="0056142A">
        <w:rPr>
          <w:rFonts w:cs="David"/>
          <w:b/>
          <w:bCs/>
          <w:u w:val="single"/>
          <w:rtl/>
        </w:rPr>
        <w:t>מוזמנים</w:t>
      </w:r>
      <w:r w:rsidRPr="0056142A">
        <w:rPr>
          <w:rFonts w:cs="David"/>
          <w:rtl/>
        </w:rPr>
        <w:t>:</w:t>
      </w:r>
    </w:p>
    <w:p w14:paraId="4F9BEA0D" w14:textId="77777777" w:rsidR="0056142A" w:rsidRPr="0056142A" w:rsidRDefault="0056142A" w:rsidP="0056142A">
      <w:pPr>
        <w:bidi/>
        <w:jc w:val="both"/>
        <w:rPr>
          <w:rFonts w:cs="David" w:hint="cs"/>
          <w:rtl/>
        </w:rPr>
      </w:pPr>
      <w:r w:rsidRPr="0056142A">
        <w:rPr>
          <w:rFonts w:cs="David" w:hint="cs"/>
          <w:rtl/>
        </w:rPr>
        <w:t>עו"ד אורית קורן, משרד המשפטים, משנה ליועמ"ש</w:t>
      </w:r>
    </w:p>
    <w:p w14:paraId="2B6ED11C" w14:textId="77777777" w:rsidR="0056142A" w:rsidRPr="0056142A" w:rsidRDefault="0056142A" w:rsidP="0056142A">
      <w:pPr>
        <w:bidi/>
        <w:jc w:val="both"/>
        <w:rPr>
          <w:rFonts w:cs="David" w:hint="cs"/>
          <w:rtl/>
        </w:rPr>
      </w:pPr>
      <w:r w:rsidRPr="0056142A">
        <w:rPr>
          <w:rFonts w:cs="David" w:hint="cs"/>
          <w:rtl/>
        </w:rPr>
        <w:t>שילה רולף, הכנסת, הממ"מ</w:t>
      </w:r>
    </w:p>
    <w:p w14:paraId="5558F796" w14:textId="77777777" w:rsidR="0056142A" w:rsidRPr="0056142A" w:rsidRDefault="0056142A" w:rsidP="0056142A">
      <w:pPr>
        <w:bidi/>
        <w:jc w:val="both"/>
        <w:rPr>
          <w:rFonts w:cs="David" w:hint="cs"/>
          <w:rtl/>
        </w:rPr>
      </w:pPr>
      <w:r w:rsidRPr="0056142A">
        <w:rPr>
          <w:rFonts w:cs="David" w:hint="cs"/>
          <w:rtl/>
        </w:rPr>
        <w:t>פרופסור מנחם הופנונג</w:t>
      </w:r>
    </w:p>
    <w:p w14:paraId="511F1C38" w14:textId="77777777" w:rsidR="0056142A" w:rsidRPr="0056142A" w:rsidRDefault="0056142A" w:rsidP="0056142A">
      <w:pPr>
        <w:bidi/>
        <w:jc w:val="both"/>
        <w:rPr>
          <w:rFonts w:cs="David" w:hint="cs"/>
          <w:rtl/>
        </w:rPr>
      </w:pPr>
      <w:r w:rsidRPr="0056142A">
        <w:rPr>
          <w:rFonts w:cs="David" w:hint="cs"/>
          <w:rtl/>
        </w:rPr>
        <w:t>תלמידים מהאוניברסיטה העברית, קורס משפט חוקתי ופוליטי של פרופ' מנחם הופנונג</w:t>
      </w:r>
    </w:p>
    <w:p w14:paraId="318A6B4F" w14:textId="77777777" w:rsidR="0056142A" w:rsidRPr="0056142A" w:rsidRDefault="0056142A" w:rsidP="0056142A">
      <w:pPr>
        <w:bidi/>
        <w:jc w:val="both"/>
        <w:rPr>
          <w:rFonts w:cs="David" w:hint="cs"/>
          <w:rtl/>
        </w:rPr>
      </w:pPr>
      <w:r w:rsidRPr="0056142A">
        <w:rPr>
          <w:rFonts w:cs="David" w:hint="cs"/>
          <w:rtl/>
        </w:rPr>
        <w:t>נועה אלכסנדר, תלמידה למשפט חוקתי באונ' העברית</w:t>
      </w:r>
    </w:p>
    <w:p w14:paraId="26437CCF" w14:textId="77777777" w:rsidR="0056142A" w:rsidRPr="0056142A" w:rsidRDefault="0056142A" w:rsidP="0056142A">
      <w:pPr>
        <w:bidi/>
        <w:jc w:val="both"/>
        <w:rPr>
          <w:rFonts w:cs="David" w:hint="cs"/>
          <w:rtl/>
        </w:rPr>
      </w:pPr>
      <w:r w:rsidRPr="0056142A">
        <w:rPr>
          <w:rFonts w:cs="David" w:hint="cs"/>
          <w:rtl/>
        </w:rPr>
        <w:t>בתיה כהן, תלמידה למשפט חוקתי באונ' העברית</w:t>
      </w:r>
    </w:p>
    <w:p w14:paraId="0617D324" w14:textId="77777777" w:rsidR="0056142A" w:rsidRPr="0056142A" w:rsidRDefault="0056142A" w:rsidP="0056142A">
      <w:pPr>
        <w:bidi/>
        <w:jc w:val="both"/>
        <w:rPr>
          <w:rFonts w:cs="David" w:hint="cs"/>
          <w:rtl/>
        </w:rPr>
      </w:pPr>
    </w:p>
    <w:p w14:paraId="5B0BB98F" w14:textId="77777777" w:rsidR="0056142A" w:rsidRPr="0056142A" w:rsidRDefault="0056142A" w:rsidP="0056142A">
      <w:pPr>
        <w:bidi/>
        <w:jc w:val="both"/>
        <w:rPr>
          <w:rFonts w:cs="David" w:hint="cs"/>
          <w:rtl/>
        </w:rPr>
      </w:pPr>
    </w:p>
    <w:p w14:paraId="6BDA869A" w14:textId="77777777" w:rsidR="0056142A" w:rsidRPr="0056142A" w:rsidRDefault="0056142A" w:rsidP="0056142A">
      <w:pPr>
        <w:bidi/>
        <w:jc w:val="both"/>
        <w:rPr>
          <w:rFonts w:cs="David" w:hint="cs"/>
          <w:rtl/>
        </w:rPr>
      </w:pPr>
    </w:p>
    <w:p w14:paraId="396AB21D" w14:textId="77777777" w:rsidR="0056142A" w:rsidRPr="0056142A" w:rsidRDefault="0056142A" w:rsidP="0056142A">
      <w:pPr>
        <w:bidi/>
        <w:jc w:val="both"/>
        <w:rPr>
          <w:rFonts w:cs="David"/>
          <w:rtl/>
        </w:rPr>
      </w:pPr>
    </w:p>
    <w:p w14:paraId="4D3FD93A" w14:textId="77777777" w:rsidR="0056142A" w:rsidRPr="0056142A" w:rsidRDefault="0056142A" w:rsidP="0056142A">
      <w:pPr>
        <w:bidi/>
        <w:jc w:val="both"/>
        <w:rPr>
          <w:rFonts w:cs="David"/>
          <w:rtl/>
        </w:rPr>
      </w:pPr>
    </w:p>
    <w:p w14:paraId="257D65FB" w14:textId="77777777" w:rsidR="0056142A" w:rsidRPr="0056142A" w:rsidRDefault="0056142A" w:rsidP="0056142A">
      <w:pPr>
        <w:tabs>
          <w:tab w:val="left" w:pos="1930"/>
        </w:tabs>
        <w:bidi/>
        <w:jc w:val="both"/>
        <w:rPr>
          <w:rFonts w:cs="David" w:hint="cs"/>
          <w:rtl/>
        </w:rPr>
      </w:pPr>
      <w:r w:rsidRPr="0056142A">
        <w:rPr>
          <w:rFonts w:cs="David"/>
          <w:b/>
          <w:bCs/>
          <w:u w:val="single"/>
          <w:rtl/>
        </w:rPr>
        <w:t>י</w:t>
      </w:r>
      <w:r w:rsidRPr="0056142A">
        <w:rPr>
          <w:rFonts w:cs="David" w:hint="cs"/>
          <w:b/>
          <w:bCs/>
          <w:u w:val="single"/>
          <w:rtl/>
        </w:rPr>
        <w:t>יעוץ משפטי</w:t>
      </w:r>
      <w:r w:rsidRPr="0056142A">
        <w:rPr>
          <w:rFonts w:cs="David"/>
          <w:rtl/>
        </w:rPr>
        <w:t>:</w:t>
      </w:r>
      <w:r w:rsidRPr="0056142A">
        <w:rPr>
          <w:rFonts w:cs="David" w:hint="cs"/>
          <w:rtl/>
        </w:rPr>
        <w:tab/>
      </w:r>
    </w:p>
    <w:p w14:paraId="56BE14D7" w14:textId="77777777" w:rsidR="0056142A" w:rsidRPr="0056142A" w:rsidRDefault="0056142A" w:rsidP="0056142A">
      <w:pPr>
        <w:bidi/>
        <w:jc w:val="both"/>
        <w:rPr>
          <w:rFonts w:cs="David" w:hint="cs"/>
          <w:rtl/>
        </w:rPr>
      </w:pPr>
      <w:r w:rsidRPr="0056142A">
        <w:rPr>
          <w:rFonts w:cs="David" w:hint="cs"/>
          <w:rtl/>
        </w:rPr>
        <w:t>עו"ד איל זנדברג</w:t>
      </w:r>
    </w:p>
    <w:p w14:paraId="553260F5" w14:textId="77777777" w:rsidR="0056142A" w:rsidRPr="0056142A" w:rsidRDefault="0056142A" w:rsidP="0056142A">
      <w:pPr>
        <w:bidi/>
        <w:jc w:val="both"/>
        <w:rPr>
          <w:rFonts w:cs="David" w:hint="cs"/>
          <w:rtl/>
        </w:rPr>
      </w:pPr>
      <w:r w:rsidRPr="0056142A">
        <w:rPr>
          <w:rFonts w:cs="David" w:hint="cs"/>
          <w:rtl/>
        </w:rPr>
        <w:t>עו"ד ארבל אסטרחן</w:t>
      </w:r>
    </w:p>
    <w:p w14:paraId="08BE8394" w14:textId="77777777" w:rsidR="0056142A" w:rsidRPr="0056142A" w:rsidRDefault="0056142A" w:rsidP="0056142A">
      <w:pPr>
        <w:bidi/>
        <w:jc w:val="both"/>
        <w:rPr>
          <w:rFonts w:cs="David" w:hint="cs"/>
          <w:rtl/>
        </w:rPr>
      </w:pPr>
      <w:r w:rsidRPr="0056142A">
        <w:rPr>
          <w:rFonts w:cs="David" w:hint="cs"/>
          <w:rtl/>
        </w:rPr>
        <w:t>מתמחה דין לבנה</w:t>
      </w:r>
    </w:p>
    <w:p w14:paraId="0FCA7FD0" w14:textId="77777777" w:rsidR="0056142A" w:rsidRDefault="0056142A" w:rsidP="0056142A">
      <w:pPr>
        <w:bidi/>
        <w:jc w:val="both"/>
        <w:rPr>
          <w:rFonts w:cs="David" w:hint="cs"/>
          <w:rtl/>
        </w:rPr>
      </w:pPr>
    </w:p>
    <w:p w14:paraId="66960722" w14:textId="77777777" w:rsidR="0056142A" w:rsidRPr="0056142A" w:rsidRDefault="0056142A" w:rsidP="0056142A">
      <w:pPr>
        <w:bidi/>
        <w:jc w:val="both"/>
        <w:rPr>
          <w:rFonts w:cs="David" w:hint="cs"/>
          <w:rtl/>
        </w:rPr>
      </w:pPr>
    </w:p>
    <w:p w14:paraId="249C8283" w14:textId="77777777" w:rsidR="0056142A" w:rsidRPr="0056142A" w:rsidRDefault="0056142A" w:rsidP="0056142A">
      <w:pPr>
        <w:tabs>
          <w:tab w:val="left" w:pos="1930"/>
        </w:tabs>
        <w:bidi/>
        <w:jc w:val="both"/>
        <w:rPr>
          <w:rFonts w:cs="David" w:hint="cs"/>
          <w:b/>
          <w:bCs/>
          <w:rtl/>
        </w:rPr>
      </w:pPr>
      <w:r w:rsidRPr="0056142A">
        <w:rPr>
          <w:rFonts w:cs="David"/>
          <w:b/>
          <w:bCs/>
          <w:u w:val="single"/>
          <w:rtl/>
        </w:rPr>
        <w:t>מנהלת הוועדה</w:t>
      </w:r>
      <w:r w:rsidRPr="0056142A">
        <w:rPr>
          <w:rFonts w:cs="David"/>
          <w:rtl/>
        </w:rPr>
        <w:t>:</w:t>
      </w:r>
    </w:p>
    <w:p w14:paraId="2347A94B" w14:textId="77777777" w:rsidR="0056142A" w:rsidRPr="0056142A" w:rsidRDefault="0056142A" w:rsidP="0056142A">
      <w:pPr>
        <w:bidi/>
        <w:jc w:val="both"/>
        <w:rPr>
          <w:rFonts w:cs="David" w:hint="cs"/>
          <w:rtl/>
        </w:rPr>
      </w:pPr>
      <w:r w:rsidRPr="0056142A">
        <w:rPr>
          <w:rFonts w:cs="David" w:hint="cs"/>
          <w:rtl/>
        </w:rPr>
        <w:t>אתי בן-יוסף</w:t>
      </w:r>
    </w:p>
    <w:p w14:paraId="0F366396" w14:textId="77777777" w:rsidR="0056142A" w:rsidRDefault="0056142A" w:rsidP="0056142A">
      <w:pPr>
        <w:bidi/>
        <w:jc w:val="both"/>
        <w:rPr>
          <w:rFonts w:cs="David" w:hint="cs"/>
          <w:rtl/>
        </w:rPr>
      </w:pPr>
    </w:p>
    <w:p w14:paraId="349733F4" w14:textId="77777777" w:rsidR="0056142A" w:rsidRPr="0056142A" w:rsidRDefault="0056142A" w:rsidP="0056142A">
      <w:pPr>
        <w:bidi/>
        <w:jc w:val="both"/>
        <w:rPr>
          <w:rFonts w:cs="David" w:hint="cs"/>
          <w:rtl/>
        </w:rPr>
      </w:pPr>
    </w:p>
    <w:p w14:paraId="27B0F5E7" w14:textId="77777777" w:rsidR="0056142A" w:rsidRPr="0056142A" w:rsidRDefault="0056142A" w:rsidP="0056142A">
      <w:pPr>
        <w:tabs>
          <w:tab w:val="left" w:pos="1930"/>
        </w:tabs>
        <w:bidi/>
        <w:jc w:val="both"/>
        <w:rPr>
          <w:rFonts w:cs="David" w:hint="cs"/>
          <w:rtl/>
        </w:rPr>
      </w:pPr>
      <w:r w:rsidRPr="0056142A">
        <w:rPr>
          <w:rFonts w:cs="David" w:hint="cs"/>
          <w:b/>
          <w:bCs/>
          <w:u w:val="single"/>
          <w:rtl/>
        </w:rPr>
        <w:t>קצרנית פרלמנטרית</w:t>
      </w:r>
      <w:r w:rsidRPr="0056142A">
        <w:rPr>
          <w:rFonts w:cs="David"/>
          <w:rtl/>
        </w:rPr>
        <w:t>:</w:t>
      </w:r>
      <w:r w:rsidRPr="0056142A">
        <w:rPr>
          <w:rFonts w:cs="David" w:hint="cs"/>
          <w:rtl/>
        </w:rPr>
        <w:tab/>
      </w:r>
    </w:p>
    <w:p w14:paraId="4AD665BA" w14:textId="77777777" w:rsidR="0056142A" w:rsidRPr="0056142A" w:rsidRDefault="0056142A" w:rsidP="0056142A">
      <w:pPr>
        <w:bidi/>
        <w:jc w:val="both"/>
        <w:rPr>
          <w:rFonts w:cs="David" w:hint="cs"/>
          <w:rtl/>
        </w:rPr>
      </w:pPr>
      <w:r w:rsidRPr="0056142A">
        <w:rPr>
          <w:rFonts w:cs="David" w:hint="cs"/>
          <w:rtl/>
        </w:rPr>
        <w:t>אסתר מימון</w:t>
      </w:r>
    </w:p>
    <w:p w14:paraId="1E095D00" w14:textId="77777777" w:rsidR="0056142A" w:rsidRPr="0056142A" w:rsidRDefault="0056142A" w:rsidP="0056142A">
      <w:pPr>
        <w:pStyle w:val="Heading5"/>
        <w:rPr>
          <w:rFonts w:hint="cs"/>
          <w:sz w:val="24"/>
          <w:rtl/>
        </w:rPr>
      </w:pPr>
    </w:p>
    <w:p w14:paraId="684186F7" w14:textId="77777777" w:rsidR="0056142A" w:rsidRPr="0056142A" w:rsidRDefault="0056142A" w:rsidP="0056142A">
      <w:pPr>
        <w:pStyle w:val="Heading5"/>
        <w:rPr>
          <w:sz w:val="24"/>
          <w:rtl/>
        </w:rPr>
      </w:pPr>
      <w:r w:rsidRPr="0056142A">
        <w:rPr>
          <w:sz w:val="24"/>
          <w:rtl/>
        </w:rPr>
        <w:t xml:space="preserve"> </w:t>
      </w:r>
    </w:p>
    <w:p w14:paraId="34E393E3" w14:textId="77777777" w:rsidR="0056142A" w:rsidRPr="0056142A" w:rsidRDefault="0056142A" w:rsidP="0056142A">
      <w:pPr>
        <w:bidi/>
        <w:jc w:val="both"/>
        <w:rPr>
          <w:rFonts w:cs="David" w:hint="cs"/>
          <w:rtl/>
        </w:rPr>
      </w:pPr>
    </w:p>
    <w:p w14:paraId="19AD435C" w14:textId="77777777" w:rsidR="0056142A" w:rsidRDefault="0056142A" w:rsidP="0056142A">
      <w:pPr>
        <w:tabs>
          <w:tab w:val="left" w:pos="1221"/>
        </w:tabs>
        <w:bidi/>
        <w:ind w:left="1221" w:hanging="1221"/>
        <w:jc w:val="center"/>
        <w:rPr>
          <w:rFonts w:cs="David" w:hint="cs"/>
          <w:b/>
          <w:bCs/>
          <w:rtl/>
        </w:rPr>
      </w:pPr>
      <w:r w:rsidRPr="0056142A">
        <w:rPr>
          <w:rFonts w:cs="David"/>
          <w:rtl/>
        </w:rPr>
        <w:br w:type="page"/>
      </w:r>
    </w:p>
    <w:p w14:paraId="26FDD65F" w14:textId="77777777" w:rsidR="0056142A" w:rsidRDefault="0056142A" w:rsidP="0056142A">
      <w:pPr>
        <w:tabs>
          <w:tab w:val="left" w:pos="1221"/>
        </w:tabs>
        <w:bidi/>
        <w:ind w:left="1221" w:hanging="1221"/>
        <w:jc w:val="center"/>
        <w:rPr>
          <w:rFonts w:cs="David" w:hint="cs"/>
          <w:b/>
          <w:bCs/>
          <w:rtl/>
        </w:rPr>
      </w:pPr>
    </w:p>
    <w:p w14:paraId="7315CBF5" w14:textId="77777777" w:rsidR="0056142A" w:rsidRDefault="0056142A" w:rsidP="0056142A">
      <w:pPr>
        <w:tabs>
          <w:tab w:val="left" w:pos="1221"/>
        </w:tabs>
        <w:bidi/>
        <w:ind w:left="1221" w:hanging="1221"/>
        <w:jc w:val="center"/>
        <w:rPr>
          <w:rFonts w:cs="David" w:hint="cs"/>
          <w:b/>
          <w:bCs/>
          <w:rtl/>
        </w:rPr>
      </w:pPr>
    </w:p>
    <w:p w14:paraId="263E60DB" w14:textId="77777777" w:rsidR="0056142A" w:rsidRPr="0056142A" w:rsidRDefault="0056142A" w:rsidP="0056142A">
      <w:pPr>
        <w:tabs>
          <w:tab w:val="left" w:pos="1221"/>
        </w:tabs>
        <w:bidi/>
        <w:ind w:left="1221" w:hanging="1221"/>
        <w:jc w:val="center"/>
        <w:rPr>
          <w:rFonts w:cs="David" w:hint="cs"/>
          <w:b/>
          <w:bCs/>
          <w:rtl/>
        </w:rPr>
      </w:pPr>
      <w:r w:rsidRPr="0056142A">
        <w:rPr>
          <w:rFonts w:cs="David" w:hint="cs"/>
          <w:b/>
          <w:bCs/>
          <w:rtl/>
        </w:rPr>
        <w:t>הצעת חוק סדרי השלטון והמשפט (ביטול החלת המשפט, השיפוט והמינהל)</w:t>
      </w:r>
    </w:p>
    <w:p w14:paraId="421665EF" w14:textId="77777777" w:rsidR="0056142A" w:rsidRPr="0056142A" w:rsidRDefault="0056142A" w:rsidP="0056142A">
      <w:pPr>
        <w:tabs>
          <w:tab w:val="left" w:pos="1221"/>
        </w:tabs>
        <w:bidi/>
        <w:ind w:left="1221" w:hanging="1221"/>
        <w:jc w:val="center"/>
        <w:rPr>
          <w:rFonts w:cs="David" w:hint="cs"/>
          <w:b/>
          <w:bCs/>
          <w:u w:val="single"/>
          <w:rtl/>
        </w:rPr>
      </w:pPr>
      <w:r w:rsidRPr="0056142A">
        <w:rPr>
          <w:rFonts w:cs="David" w:hint="cs"/>
          <w:b/>
          <w:bCs/>
          <w:u w:val="single"/>
          <w:rtl/>
        </w:rPr>
        <w:t xml:space="preserve">(תיקון </w:t>
      </w:r>
      <w:r w:rsidRPr="0056142A">
        <w:rPr>
          <w:rFonts w:cs="David"/>
          <w:b/>
          <w:bCs/>
          <w:u w:val="single"/>
          <w:rtl/>
        </w:rPr>
        <w:t>–</w:t>
      </w:r>
      <w:r w:rsidRPr="0056142A">
        <w:rPr>
          <w:rFonts w:cs="David" w:hint="cs"/>
          <w:b/>
          <w:bCs/>
          <w:u w:val="single"/>
          <w:rtl/>
        </w:rPr>
        <w:t xml:space="preserve"> התקנת תקנות), התשס"ז-2007 (פ/2215)</w:t>
      </w:r>
    </w:p>
    <w:p w14:paraId="70515A63" w14:textId="77777777" w:rsidR="0056142A" w:rsidRDefault="0056142A" w:rsidP="0056142A">
      <w:pPr>
        <w:bidi/>
        <w:jc w:val="both"/>
        <w:rPr>
          <w:rFonts w:cs="David" w:hint="cs"/>
          <w:b/>
          <w:bCs/>
          <w:rtl/>
        </w:rPr>
      </w:pPr>
    </w:p>
    <w:p w14:paraId="7C057CA0" w14:textId="77777777" w:rsidR="0056142A" w:rsidRDefault="0056142A" w:rsidP="0056142A">
      <w:pPr>
        <w:bidi/>
        <w:jc w:val="both"/>
        <w:rPr>
          <w:rFonts w:cs="David" w:hint="cs"/>
          <w:b/>
          <w:bCs/>
          <w:rtl/>
        </w:rPr>
      </w:pPr>
    </w:p>
    <w:p w14:paraId="798AFF48" w14:textId="77777777" w:rsidR="0056142A" w:rsidRPr="0056142A" w:rsidRDefault="0056142A" w:rsidP="0056142A">
      <w:pPr>
        <w:bidi/>
        <w:jc w:val="both"/>
        <w:rPr>
          <w:rFonts w:cs="David" w:hint="cs"/>
          <w:b/>
          <w:bCs/>
          <w:rtl/>
        </w:rPr>
      </w:pPr>
    </w:p>
    <w:p w14:paraId="6470626B" w14:textId="77777777" w:rsidR="0056142A" w:rsidRPr="0056142A" w:rsidRDefault="0056142A" w:rsidP="0056142A">
      <w:pPr>
        <w:bidi/>
        <w:jc w:val="both"/>
        <w:rPr>
          <w:rFonts w:cs="David" w:hint="cs"/>
          <w:rtl/>
        </w:rPr>
      </w:pPr>
      <w:r w:rsidRPr="0056142A">
        <w:rPr>
          <w:rFonts w:cs="David" w:hint="cs"/>
          <w:u w:val="single"/>
          <w:rtl/>
        </w:rPr>
        <w:t>היו"ר דוד טל:</w:t>
      </w:r>
    </w:p>
    <w:p w14:paraId="467C870D" w14:textId="77777777" w:rsidR="0056142A" w:rsidRPr="0056142A" w:rsidRDefault="0056142A" w:rsidP="0056142A">
      <w:pPr>
        <w:bidi/>
        <w:jc w:val="both"/>
        <w:rPr>
          <w:rFonts w:cs="David" w:hint="cs"/>
          <w:rtl/>
        </w:rPr>
      </w:pPr>
    </w:p>
    <w:p w14:paraId="3255D1F1" w14:textId="77777777" w:rsidR="0056142A" w:rsidRPr="0056142A" w:rsidRDefault="0056142A" w:rsidP="0056142A">
      <w:pPr>
        <w:bidi/>
        <w:jc w:val="both"/>
        <w:rPr>
          <w:rFonts w:cs="David" w:hint="cs"/>
          <w:rtl/>
        </w:rPr>
      </w:pPr>
      <w:r w:rsidRPr="0056142A">
        <w:rPr>
          <w:rFonts w:cs="David" w:hint="cs"/>
          <w:rtl/>
        </w:rPr>
        <w:tab/>
        <w:t xml:space="preserve">אנחנו עוברים לנושא הבא. אנחנו עוברים להצעת חוק סדרי השלטון והמשפט (ביטול החלת המשפט, השיפוט והמינהל) (תיקון </w:t>
      </w:r>
      <w:r w:rsidRPr="0056142A">
        <w:rPr>
          <w:rFonts w:cs="David"/>
          <w:rtl/>
        </w:rPr>
        <w:t>–</w:t>
      </w:r>
      <w:r w:rsidRPr="0056142A">
        <w:rPr>
          <w:rFonts w:cs="David" w:hint="cs"/>
          <w:rtl/>
        </w:rPr>
        <w:t xml:space="preserve"> התקנת תקנות). על-פי הדוברים והאורחים שהיו לנו, הפרופסורים השונים מהאקדמיה, שהציגו עמדה כזאת וגם כזאת. יש אומרים שחוק משאל עם חייב וצריך, וראוי ונכון, שיהיה בחוק-יסוד, ויש שסברו שחוק משאל עם, אפשר גם אפשר לתקן בחוק רגיל. היות ונחלקו כאן הדעות, אבל הדבר אפשרי, לכן נמשיך ונגבש הצעת חוק רגילה.</w:t>
      </w:r>
    </w:p>
    <w:p w14:paraId="2163EAB0" w14:textId="77777777" w:rsidR="0056142A" w:rsidRPr="0056142A" w:rsidRDefault="0056142A" w:rsidP="0056142A">
      <w:pPr>
        <w:bidi/>
        <w:jc w:val="both"/>
        <w:rPr>
          <w:rFonts w:cs="David" w:hint="cs"/>
          <w:rtl/>
        </w:rPr>
      </w:pPr>
    </w:p>
    <w:p w14:paraId="112F1724" w14:textId="77777777" w:rsidR="0056142A" w:rsidRPr="0056142A" w:rsidRDefault="0056142A" w:rsidP="0056142A">
      <w:pPr>
        <w:bidi/>
        <w:jc w:val="both"/>
        <w:rPr>
          <w:rFonts w:cs="David" w:hint="cs"/>
          <w:rtl/>
        </w:rPr>
      </w:pPr>
      <w:r w:rsidRPr="0056142A">
        <w:rPr>
          <w:rFonts w:cs="David" w:hint="cs"/>
          <w:u w:val="single"/>
          <w:rtl/>
        </w:rPr>
        <w:t>מנחם בן-ששון:</w:t>
      </w:r>
    </w:p>
    <w:p w14:paraId="56977234" w14:textId="77777777" w:rsidR="0056142A" w:rsidRPr="0056142A" w:rsidRDefault="0056142A" w:rsidP="0056142A">
      <w:pPr>
        <w:bidi/>
        <w:jc w:val="both"/>
        <w:rPr>
          <w:rFonts w:cs="David" w:hint="cs"/>
          <w:rtl/>
        </w:rPr>
      </w:pPr>
    </w:p>
    <w:p w14:paraId="0B052297" w14:textId="77777777" w:rsidR="0056142A" w:rsidRPr="0056142A" w:rsidRDefault="0056142A" w:rsidP="0056142A">
      <w:pPr>
        <w:bidi/>
        <w:jc w:val="both"/>
        <w:rPr>
          <w:rFonts w:cs="David" w:hint="cs"/>
          <w:rtl/>
        </w:rPr>
      </w:pPr>
      <w:r w:rsidRPr="0056142A">
        <w:rPr>
          <w:rFonts w:cs="David" w:hint="cs"/>
          <w:rtl/>
        </w:rPr>
        <w:tab/>
        <w:t xml:space="preserve"> או שנהפוך אותה לחוק-יסוד אם תהיה הסכמת ממשלה.</w:t>
      </w:r>
    </w:p>
    <w:p w14:paraId="5F0CAB55" w14:textId="77777777" w:rsidR="0056142A" w:rsidRPr="0056142A" w:rsidRDefault="0056142A" w:rsidP="0056142A">
      <w:pPr>
        <w:bidi/>
        <w:jc w:val="both"/>
        <w:rPr>
          <w:rFonts w:cs="David" w:hint="cs"/>
          <w:rtl/>
        </w:rPr>
      </w:pPr>
    </w:p>
    <w:p w14:paraId="0415C9BA" w14:textId="77777777" w:rsidR="0056142A" w:rsidRPr="0056142A" w:rsidRDefault="0056142A" w:rsidP="0056142A">
      <w:pPr>
        <w:bidi/>
        <w:jc w:val="both"/>
        <w:rPr>
          <w:rFonts w:cs="David" w:hint="cs"/>
          <w:rtl/>
        </w:rPr>
      </w:pPr>
      <w:r w:rsidRPr="0056142A">
        <w:rPr>
          <w:rFonts w:cs="David" w:hint="cs"/>
          <w:u w:val="single"/>
          <w:rtl/>
        </w:rPr>
        <w:t>היו"ר דוד טל:</w:t>
      </w:r>
    </w:p>
    <w:p w14:paraId="52E8A2FC" w14:textId="77777777" w:rsidR="0056142A" w:rsidRPr="0056142A" w:rsidRDefault="0056142A" w:rsidP="0056142A">
      <w:pPr>
        <w:bidi/>
        <w:jc w:val="both"/>
        <w:rPr>
          <w:rFonts w:cs="David" w:hint="cs"/>
          <w:rtl/>
        </w:rPr>
      </w:pPr>
    </w:p>
    <w:p w14:paraId="41C18326" w14:textId="77777777" w:rsidR="0056142A" w:rsidRPr="0056142A" w:rsidRDefault="0056142A" w:rsidP="0056142A">
      <w:pPr>
        <w:bidi/>
        <w:jc w:val="both"/>
        <w:rPr>
          <w:rFonts w:cs="David" w:hint="cs"/>
          <w:rtl/>
        </w:rPr>
      </w:pPr>
      <w:r w:rsidRPr="0056142A">
        <w:rPr>
          <w:rFonts w:cs="David" w:hint="cs"/>
          <w:rtl/>
        </w:rPr>
        <w:tab/>
        <w:t>מהרמזים שקיבלתי מהממשלה, הם מתנגדים ביותר, ואני לא מבין למה.</w:t>
      </w:r>
    </w:p>
    <w:p w14:paraId="37D12E55" w14:textId="77777777" w:rsidR="0056142A" w:rsidRPr="0056142A" w:rsidRDefault="0056142A" w:rsidP="0056142A">
      <w:pPr>
        <w:bidi/>
        <w:jc w:val="both"/>
        <w:rPr>
          <w:rFonts w:cs="David" w:hint="cs"/>
          <w:rtl/>
        </w:rPr>
      </w:pPr>
    </w:p>
    <w:p w14:paraId="6EEB5170" w14:textId="77777777" w:rsidR="0056142A" w:rsidRPr="0056142A" w:rsidRDefault="0056142A" w:rsidP="0056142A">
      <w:pPr>
        <w:bidi/>
        <w:jc w:val="both"/>
        <w:rPr>
          <w:rFonts w:cs="David" w:hint="cs"/>
          <w:rtl/>
        </w:rPr>
      </w:pPr>
      <w:r w:rsidRPr="0056142A">
        <w:rPr>
          <w:rFonts w:cs="David" w:hint="cs"/>
          <w:u w:val="single"/>
          <w:rtl/>
        </w:rPr>
        <w:t>מנחם בן-ששון:</w:t>
      </w:r>
    </w:p>
    <w:p w14:paraId="54A0185E" w14:textId="77777777" w:rsidR="0056142A" w:rsidRPr="0056142A" w:rsidRDefault="0056142A" w:rsidP="0056142A">
      <w:pPr>
        <w:bidi/>
        <w:jc w:val="both"/>
        <w:rPr>
          <w:rFonts w:cs="David" w:hint="cs"/>
          <w:rtl/>
        </w:rPr>
      </w:pPr>
    </w:p>
    <w:p w14:paraId="1CD3B088" w14:textId="77777777" w:rsidR="0056142A" w:rsidRPr="0056142A" w:rsidRDefault="0056142A" w:rsidP="0056142A">
      <w:pPr>
        <w:bidi/>
        <w:jc w:val="both"/>
        <w:rPr>
          <w:rFonts w:cs="David" w:hint="cs"/>
          <w:rtl/>
        </w:rPr>
      </w:pPr>
      <w:r w:rsidRPr="0056142A">
        <w:rPr>
          <w:rFonts w:cs="David" w:hint="cs"/>
          <w:rtl/>
        </w:rPr>
        <w:tab/>
        <w:t xml:space="preserve"> לחוק רגיל תקבל הסכמה?</w:t>
      </w:r>
    </w:p>
    <w:p w14:paraId="002817D8" w14:textId="77777777" w:rsidR="0056142A" w:rsidRPr="0056142A" w:rsidRDefault="0056142A" w:rsidP="0056142A">
      <w:pPr>
        <w:bidi/>
        <w:jc w:val="both"/>
        <w:rPr>
          <w:rFonts w:cs="David" w:hint="cs"/>
          <w:rtl/>
        </w:rPr>
      </w:pPr>
    </w:p>
    <w:p w14:paraId="1D27630E" w14:textId="77777777" w:rsidR="0056142A" w:rsidRPr="0056142A" w:rsidRDefault="0056142A" w:rsidP="0056142A">
      <w:pPr>
        <w:bidi/>
        <w:jc w:val="both"/>
        <w:rPr>
          <w:rFonts w:cs="David" w:hint="cs"/>
          <w:rtl/>
        </w:rPr>
      </w:pPr>
      <w:r w:rsidRPr="0056142A">
        <w:rPr>
          <w:rFonts w:cs="David" w:hint="cs"/>
          <w:u w:val="single"/>
          <w:rtl/>
        </w:rPr>
        <w:t>היו"ר דוד טל:</w:t>
      </w:r>
    </w:p>
    <w:p w14:paraId="0B0FE2A9" w14:textId="77777777" w:rsidR="0056142A" w:rsidRPr="0056142A" w:rsidRDefault="0056142A" w:rsidP="0056142A">
      <w:pPr>
        <w:bidi/>
        <w:jc w:val="both"/>
        <w:rPr>
          <w:rFonts w:cs="David" w:hint="cs"/>
          <w:rtl/>
        </w:rPr>
      </w:pPr>
    </w:p>
    <w:p w14:paraId="7B7735B2" w14:textId="77777777" w:rsidR="0056142A" w:rsidRPr="0056142A" w:rsidRDefault="0056142A" w:rsidP="0056142A">
      <w:pPr>
        <w:bidi/>
        <w:jc w:val="both"/>
        <w:rPr>
          <w:rFonts w:cs="David" w:hint="cs"/>
          <w:rtl/>
        </w:rPr>
      </w:pPr>
      <w:r w:rsidRPr="0056142A">
        <w:rPr>
          <w:rFonts w:cs="David" w:hint="cs"/>
          <w:rtl/>
        </w:rPr>
        <w:tab/>
        <w:t>אני לא בטוח.</w:t>
      </w:r>
    </w:p>
    <w:p w14:paraId="2753F8BC" w14:textId="77777777" w:rsidR="0056142A" w:rsidRPr="0056142A" w:rsidRDefault="0056142A" w:rsidP="0056142A">
      <w:pPr>
        <w:bidi/>
        <w:jc w:val="both"/>
        <w:rPr>
          <w:rFonts w:cs="David" w:hint="cs"/>
          <w:rtl/>
        </w:rPr>
      </w:pPr>
    </w:p>
    <w:p w14:paraId="5B79FC91" w14:textId="77777777" w:rsidR="0056142A" w:rsidRPr="0056142A" w:rsidRDefault="0056142A" w:rsidP="0056142A">
      <w:pPr>
        <w:bidi/>
        <w:jc w:val="both"/>
        <w:rPr>
          <w:rFonts w:cs="David" w:hint="cs"/>
          <w:rtl/>
        </w:rPr>
      </w:pPr>
      <w:r w:rsidRPr="0056142A">
        <w:rPr>
          <w:rFonts w:cs="David" w:hint="cs"/>
          <w:u w:val="single"/>
          <w:rtl/>
        </w:rPr>
        <w:t>יצחק לוי:</w:t>
      </w:r>
    </w:p>
    <w:p w14:paraId="71DB3052" w14:textId="77777777" w:rsidR="0056142A" w:rsidRPr="0056142A" w:rsidRDefault="0056142A" w:rsidP="0056142A">
      <w:pPr>
        <w:tabs>
          <w:tab w:val="left" w:pos="5266"/>
        </w:tabs>
        <w:bidi/>
        <w:jc w:val="both"/>
        <w:rPr>
          <w:rFonts w:cs="David" w:hint="cs"/>
          <w:rtl/>
        </w:rPr>
      </w:pPr>
      <w:r w:rsidRPr="0056142A">
        <w:rPr>
          <w:rFonts w:cs="David"/>
          <w:rtl/>
        </w:rPr>
        <w:tab/>
      </w:r>
    </w:p>
    <w:p w14:paraId="00D9BE57" w14:textId="77777777" w:rsidR="0056142A" w:rsidRPr="0056142A" w:rsidRDefault="0056142A" w:rsidP="0056142A">
      <w:pPr>
        <w:bidi/>
        <w:jc w:val="both"/>
        <w:rPr>
          <w:rFonts w:cs="David" w:hint="cs"/>
          <w:rtl/>
        </w:rPr>
      </w:pPr>
      <w:r w:rsidRPr="0056142A">
        <w:rPr>
          <w:rFonts w:cs="David" w:hint="cs"/>
          <w:rtl/>
        </w:rPr>
        <w:tab/>
        <w:t xml:space="preserve"> הממשלה מתנגדת לכול, היא בכלל לא רוצה להתקדם עם הצעת החוק הזאת, לממשלה לא נוח להתקדם עם הצעת החוק הזאת.</w:t>
      </w:r>
    </w:p>
    <w:p w14:paraId="3C67CF85" w14:textId="77777777" w:rsidR="0056142A" w:rsidRPr="0056142A" w:rsidRDefault="0056142A" w:rsidP="0056142A">
      <w:pPr>
        <w:bidi/>
        <w:jc w:val="both"/>
        <w:rPr>
          <w:rFonts w:cs="David" w:hint="cs"/>
          <w:rtl/>
        </w:rPr>
      </w:pPr>
    </w:p>
    <w:p w14:paraId="7590F8D5" w14:textId="77777777" w:rsidR="0056142A" w:rsidRPr="0056142A" w:rsidRDefault="0056142A" w:rsidP="0056142A">
      <w:pPr>
        <w:bidi/>
        <w:jc w:val="both"/>
        <w:rPr>
          <w:rFonts w:cs="David" w:hint="cs"/>
          <w:rtl/>
        </w:rPr>
      </w:pPr>
      <w:r w:rsidRPr="0056142A">
        <w:rPr>
          <w:rFonts w:cs="David" w:hint="cs"/>
          <w:u w:val="single"/>
          <w:rtl/>
        </w:rPr>
        <w:t>היו"ר דוד טל:</w:t>
      </w:r>
    </w:p>
    <w:p w14:paraId="55A6EEAD" w14:textId="77777777" w:rsidR="0056142A" w:rsidRPr="0056142A" w:rsidRDefault="0056142A" w:rsidP="0056142A">
      <w:pPr>
        <w:bidi/>
        <w:jc w:val="both"/>
        <w:rPr>
          <w:rFonts w:cs="David" w:hint="cs"/>
          <w:rtl/>
        </w:rPr>
      </w:pPr>
    </w:p>
    <w:p w14:paraId="001F40E3" w14:textId="77777777" w:rsidR="0056142A" w:rsidRPr="0056142A" w:rsidRDefault="0056142A" w:rsidP="0056142A">
      <w:pPr>
        <w:bidi/>
        <w:jc w:val="both"/>
        <w:rPr>
          <w:rFonts w:cs="David" w:hint="cs"/>
          <w:rtl/>
        </w:rPr>
      </w:pPr>
      <w:r w:rsidRPr="0056142A">
        <w:rPr>
          <w:rFonts w:cs="David" w:hint="cs"/>
          <w:rtl/>
        </w:rPr>
        <w:tab/>
        <w:t>אישיות בכירה בממשלה אמרה לי: תתקדם, אבל עד גבול מסוים, ולאחר מכן אמרו לי: תמשיך בשלך, ואנחנו ממשיכים בשלנו.</w:t>
      </w:r>
    </w:p>
    <w:p w14:paraId="4A08F65E" w14:textId="77777777" w:rsidR="0056142A" w:rsidRPr="0056142A" w:rsidRDefault="0056142A" w:rsidP="0056142A">
      <w:pPr>
        <w:bidi/>
        <w:jc w:val="both"/>
        <w:rPr>
          <w:rFonts w:cs="David" w:hint="cs"/>
          <w:rtl/>
        </w:rPr>
      </w:pPr>
    </w:p>
    <w:p w14:paraId="54E04CF0" w14:textId="77777777" w:rsidR="0056142A" w:rsidRPr="0056142A" w:rsidRDefault="0056142A" w:rsidP="0056142A">
      <w:pPr>
        <w:bidi/>
        <w:jc w:val="both"/>
        <w:rPr>
          <w:rFonts w:cs="David" w:hint="cs"/>
          <w:rtl/>
        </w:rPr>
      </w:pPr>
      <w:r w:rsidRPr="0056142A">
        <w:rPr>
          <w:rFonts w:cs="David" w:hint="cs"/>
          <w:u w:val="single"/>
          <w:rtl/>
        </w:rPr>
        <w:t>ארבל אסטרחן:</w:t>
      </w:r>
    </w:p>
    <w:p w14:paraId="3BF484C8" w14:textId="77777777" w:rsidR="0056142A" w:rsidRPr="0056142A" w:rsidRDefault="0056142A" w:rsidP="0056142A">
      <w:pPr>
        <w:bidi/>
        <w:jc w:val="both"/>
        <w:rPr>
          <w:rFonts w:cs="David" w:hint="cs"/>
          <w:rtl/>
        </w:rPr>
      </w:pPr>
    </w:p>
    <w:p w14:paraId="2E96AE38" w14:textId="77777777" w:rsidR="0056142A" w:rsidRPr="0056142A" w:rsidRDefault="0056142A" w:rsidP="0056142A">
      <w:pPr>
        <w:bidi/>
        <w:jc w:val="both"/>
        <w:rPr>
          <w:rFonts w:cs="David" w:hint="cs"/>
          <w:rtl/>
        </w:rPr>
      </w:pPr>
      <w:r w:rsidRPr="0056142A">
        <w:rPr>
          <w:rFonts w:cs="David" w:hint="cs"/>
          <w:rtl/>
        </w:rPr>
        <w:tab/>
        <w:t>אני אציג מה הכנו לוועדה.</w:t>
      </w:r>
    </w:p>
    <w:p w14:paraId="65A671B5" w14:textId="77777777" w:rsidR="0056142A" w:rsidRPr="0056142A" w:rsidRDefault="0056142A" w:rsidP="0056142A">
      <w:pPr>
        <w:bidi/>
        <w:jc w:val="both"/>
        <w:rPr>
          <w:rFonts w:cs="David" w:hint="cs"/>
          <w:rtl/>
        </w:rPr>
      </w:pPr>
    </w:p>
    <w:p w14:paraId="3D652504" w14:textId="77777777" w:rsidR="0056142A" w:rsidRPr="0056142A" w:rsidRDefault="0056142A" w:rsidP="0056142A">
      <w:pPr>
        <w:bidi/>
        <w:jc w:val="both"/>
        <w:rPr>
          <w:rFonts w:cs="David" w:hint="cs"/>
          <w:rtl/>
        </w:rPr>
      </w:pPr>
      <w:r w:rsidRPr="0056142A">
        <w:rPr>
          <w:rFonts w:cs="David" w:hint="cs"/>
          <w:u w:val="single"/>
          <w:rtl/>
        </w:rPr>
        <w:t>היו"ר דוד טל:</w:t>
      </w:r>
    </w:p>
    <w:p w14:paraId="6C49D262" w14:textId="77777777" w:rsidR="0056142A" w:rsidRPr="0056142A" w:rsidRDefault="0056142A" w:rsidP="0056142A">
      <w:pPr>
        <w:bidi/>
        <w:jc w:val="both"/>
        <w:rPr>
          <w:rFonts w:cs="David" w:hint="cs"/>
          <w:rtl/>
        </w:rPr>
      </w:pPr>
    </w:p>
    <w:p w14:paraId="6718E1D3" w14:textId="77777777" w:rsidR="0056142A" w:rsidRPr="0056142A" w:rsidRDefault="0056142A" w:rsidP="0056142A">
      <w:pPr>
        <w:bidi/>
        <w:jc w:val="both"/>
        <w:rPr>
          <w:rFonts w:cs="David" w:hint="cs"/>
          <w:rtl/>
        </w:rPr>
      </w:pPr>
      <w:r w:rsidRPr="0056142A">
        <w:rPr>
          <w:rFonts w:cs="David" w:hint="cs"/>
          <w:rtl/>
        </w:rPr>
        <w:tab/>
        <w:t>ומה החלטנו בדיונים עם היועצים המשפטים.</w:t>
      </w:r>
    </w:p>
    <w:p w14:paraId="409C4EF8" w14:textId="77777777" w:rsidR="0056142A" w:rsidRPr="0056142A" w:rsidRDefault="0056142A" w:rsidP="0056142A">
      <w:pPr>
        <w:bidi/>
        <w:jc w:val="both"/>
        <w:rPr>
          <w:rFonts w:cs="David" w:hint="cs"/>
          <w:rtl/>
        </w:rPr>
      </w:pPr>
    </w:p>
    <w:p w14:paraId="478E4879" w14:textId="77777777" w:rsidR="0056142A" w:rsidRPr="0056142A" w:rsidRDefault="0056142A" w:rsidP="0056142A">
      <w:pPr>
        <w:bidi/>
        <w:jc w:val="both"/>
        <w:rPr>
          <w:rFonts w:cs="David" w:hint="cs"/>
          <w:rtl/>
        </w:rPr>
      </w:pPr>
      <w:r w:rsidRPr="0056142A">
        <w:rPr>
          <w:rFonts w:cs="David" w:hint="cs"/>
          <w:u w:val="single"/>
          <w:rtl/>
        </w:rPr>
        <w:t>ארבל אסטרחן:</w:t>
      </w:r>
    </w:p>
    <w:p w14:paraId="387F35A1" w14:textId="77777777" w:rsidR="0056142A" w:rsidRPr="0056142A" w:rsidRDefault="0056142A" w:rsidP="0056142A">
      <w:pPr>
        <w:bidi/>
        <w:jc w:val="both"/>
        <w:rPr>
          <w:rFonts w:cs="David" w:hint="cs"/>
          <w:rtl/>
        </w:rPr>
      </w:pPr>
    </w:p>
    <w:p w14:paraId="03393C01" w14:textId="77777777" w:rsidR="0056142A" w:rsidRPr="0056142A" w:rsidRDefault="0056142A" w:rsidP="0056142A">
      <w:pPr>
        <w:bidi/>
        <w:jc w:val="both"/>
        <w:rPr>
          <w:rFonts w:cs="David" w:hint="cs"/>
          <w:rtl/>
        </w:rPr>
      </w:pPr>
      <w:r w:rsidRPr="0056142A">
        <w:rPr>
          <w:rFonts w:cs="David" w:hint="cs"/>
          <w:rtl/>
        </w:rPr>
        <w:tab/>
        <w:t>כזכור, כמו שאמר היושב-ראש בישיבות הקודמות, עיקר הדיון נסב סביב השאלה האם עניין כזה ניתן וראוי להסדירו בחוק רגיל או שהוא מחייב חוק יסוד. עמדתנו נשמעה, נשמעו כאן דעות שונות, נשמעו אנשי אקדמיה שסברו כך, שסברו אחרת. אני לא חושבת שיש מי שחושב שלא ראוי לעשות את זה בחוק-יסוד, אבל נשמעו גם דעות שניתן לעשות את הדבר בחוק רגיל. והתבקשנו, איל זנדברג ואני, להתחיל להכין לוועדה מצע לדיון ולבדיקת העניין הזה.</w:t>
      </w:r>
    </w:p>
    <w:p w14:paraId="45BFB606" w14:textId="77777777" w:rsidR="0056142A" w:rsidRPr="0056142A" w:rsidRDefault="0056142A" w:rsidP="0056142A">
      <w:pPr>
        <w:bidi/>
        <w:jc w:val="both"/>
        <w:rPr>
          <w:rFonts w:cs="David" w:hint="cs"/>
          <w:rtl/>
        </w:rPr>
      </w:pPr>
    </w:p>
    <w:p w14:paraId="66B6DED8" w14:textId="77777777" w:rsidR="0056142A" w:rsidRPr="0056142A" w:rsidRDefault="0056142A" w:rsidP="0056142A">
      <w:pPr>
        <w:bidi/>
        <w:jc w:val="both"/>
        <w:rPr>
          <w:rFonts w:cs="David" w:hint="cs"/>
          <w:rtl/>
        </w:rPr>
      </w:pPr>
      <w:r w:rsidRPr="0056142A">
        <w:rPr>
          <w:rFonts w:cs="David" w:hint="cs"/>
          <w:rtl/>
        </w:rPr>
        <w:lastRenderedPageBreak/>
        <w:tab/>
        <w:t xml:space="preserve">מונח בפניכם נייר ראשוני שמעלה את הסוגיות המרכזיות, שסברנו שעל הוועדה לדון ולתת את הדעת עליהן. חלק מהשאלות הן יותר פרקטיות, שיהיה צריך לדון בהן, תעמולה, נושא אמון, חלק מהשאלות יותר עקרוניות, שצריך לקבל החלטות עקרוניות מרחיבות בהן. המסמך מחולק לסעיפים עם כותרות, וחשבנו שאפשר להתחיל לדון בזה לפי הסדר, או אם תרצו להעלות נושאים מסוימים קודם </w:t>
      </w:r>
      <w:r w:rsidRPr="0056142A">
        <w:rPr>
          <w:rFonts w:cs="David"/>
          <w:rtl/>
        </w:rPr>
        <w:t>–</w:t>
      </w:r>
      <w:r w:rsidRPr="0056142A">
        <w:rPr>
          <w:rFonts w:cs="David" w:hint="cs"/>
          <w:rtl/>
        </w:rPr>
        <w:t xml:space="preserve"> אפשר גם את זה לעשות.</w:t>
      </w:r>
    </w:p>
    <w:p w14:paraId="108FED12" w14:textId="77777777" w:rsidR="0056142A" w:rsidRPr="0056142A" w:rsidRDefault="0056142A" w:rsidP="0056142A">
      <w:pPr>
        <w:bidi/>
        <w:jc w:val="both"/>
        <w:rPr>
          <w:rFonts w:cs="David" w:hint="cs"/>
          <w:rtl/>
        </w:rPr>
      </w:pPr>
      <w:r w:rsidRPr="0056142A">
        <w:rPr>
          <w:rFonts w:cs="David" w:hint="cs"/>
          <w:u w:val="single"/>
          <w:rtl/>
        </w:rPr>
        <w:t>היו"ר דוד טל:</w:t>
      </w:r>
    </w:p>
    <w:p w14:paraId="7C8694E4" w14:textId="77777777" w:rsidR="0056142A" w:rsidRPr="0056142A" w:rsidRDefault="0056142A" w:rsidP="0056142A">
      <w:pPr>
        <w:bidi/>
        <w:jc w:val="both"/>
        <w:rPr>
          <w:rFonts w:cs="David" w:hint="cs"/>
          <w:rtl/>
        </w:rPr>
      </w:pPr>
    </w:p>
    <w:p w14:paraId="520AE85C" w14:textId="77777777" w:rsidR="0056142A" w:rsidRPr="0056142A" w:rsidRDefault="0056142A" w:rsidP="0056142A">
      <w:pPr>
        <w:bidi/>
        <w:jc w:val="both"/>
        <w:rPr>
          <w:rFonts w:cs="David" w:hint="cs"/>
          <w:rtl/>
        </w:rPr>
      </w:pPr>
      <w:r w:rsidRPr="0056142A">
        <w:rPr>
          <w:rFonts w:cs="David" w:hint="cs"/>
          <w:rtl/>
        </w:rPr>
        <w:tab/>
        <w:t>אני פונה לאורחים שלנו, אתם יכולים להשתתף, אם יהיה לכם רצון לומר ולהביע את עמדתכם, תוכלו להביע את עמדתכם בנושא הזה.</w:t>
      </w:r>
    </w:p>
    <w:p w14:paraId="0781033E" w14:textId="77777777" w:rsidR="0056142A" w:rsidRPr="0056142A" w:rsidRDefault="0056142A" w:rsidP="0056142A">
      <w:pPr>
        <w:bidi/>
        <w:jc w:val="both"/>
        <w:rPr>
          <w:rFonts w:cs="David" w:hint="cs"/>
          <w:rtl/>
        </w:rPr>
      </w:pPr>
    </w:p>
    <w:p w14:paraId="7B6611A0" w14:textId="77777777" w:rsidR="0056142A" w:rsidRPr="0056142A" w:rsidRDefault="0056142A" w:rsidP="0056142A">
      <w:pPr>
        <w:bidi/>
        <w:jc w:val="both"/>
        <w:rPr>
          <w:rFonts w:cs="David" w:hint="cs"/>
          <w:rtl/>
        </w:rPr>
      </w:pPr>
      <w:r w:rsidRPr="0056142A">
        <w:rPr>
          <w:rFonts w:cs="David" w:hint="cs"/>
          <w:u w:val="single"/>
          <w:rtl/>
        </w:rPr>
        <w:t>ארבל אסטרחן:</w:t>
      </w:r>
    </w:p>
    <w:p w14:paraId="15BF187F" w14:textId="77777777" w:rsidR="0056142A" w:rsidRPr="0056142A" w:rsidRDefault="0056142A" w:rsidP="0056142A">
      <w:pPr>
        <w:bidi/>
        <w:jc w:val="both"/>
        <w:rPr>
          <w:rFonts w:cs="David" w:hint="cs"/>
          <w:rtl/>
        </w:rPr>
      </w:pPr>
    </w:p>
    <w:p w14:paraId="5F1B6CDE" w14:textId="77777777" w:rsidR="0056142A" w:rsidRPr="0056142A" w:rsidRDefault="0056142A" w:rsidP="0056142A">
      <w:pPr>
        <w:bidi/>
        <w:jc w:val="both"/>
        <w:rPr>
          <w:rFonts w:cs="David" w:hint="cs"/>
          <w:rtl/>
        </w:rPr>
      </w:pPr>
      <w:r w:rsidRPr="0056142A">
        <w:rPr>
          <w:rFonts w:cs="David" w:hint="cs"/>
          <w:rtl/>
        </w:rPr>
        <w:tab/>
        <w:t>כשדובר על חוק-יסוד, והונחו בפנינו דוגמאות של הצעות חוקי-יסוד שהוגשו בעניין משאל עם, גם על ידי הממשלה, גם על ידי ועדת החוקה, בשנת 2000 ובשנת 2005, בחוק-יסוד נקבעים עקרונות כללים יותר, ושם אפשר להגיד שהוראות בעניין מימון ייקבעו בחוק. כעת, אם פונים לעשות חוק, כמובן צריך לרדת לכל הרזולוציות והפרטים המדויקים בכל עניין ועניין, כפי שתראו כאן. למשל, נושא של מימון. כמובן, מי יקבל, כמה כסף, כמה זמן לפני, ומי יפקח. ברגע שהולכים לחוק ולא לחוק-יסוד, בכל נקודה חייבים לדון ולהכריע.</w:t>
      </w:r>
    </w:p>
    <w:p w14:paraId="3A2C6B59" w14:textId="77777777" w:rsidR="0056142A" w:rsidRPr="0056142A" w:rsidRDefault="0056142A" w:rsidP="0056142A">
      <w:pPr>
        <w:bidi/>
        <w:jc w:val="both"/>
        <w:rPr>
          <w:rFonts w:cs="David" w:hint="cs"/>
          <w:rtl/>
        </w:rPr>
      </w:pPr>
    </w:p>
    <w:p w14:paraId="551F01FC" w14:textId="77777777" w:rsidR="0056142A" w:rsidRPr="0056142A" w:rsidRDefault="0056142A" w:rsidP="0056142A">
      <w:pPr>
        <w:bidi/>
        <w:jc w:val="both"/>
        <w:rPr>
          <w:rFonts w:cs="David" w:hint="cs"/>
          <w:rtl/>
        </w:rPr>
      </w:pPr>
      <w:r w:rsidRPr="0056142A">
        <w:rPr>
          <w:rFonts w:cs="David" w:hint="cs"/>
          <w:u w:val="single"/>
          <w:rtl/>
        </w:rPr>
        <w:t>היו"ר דוד טל:</w:t>
      </w:r>
    </w:p>
    <w:p w14:paraId="219BF36B" w14:textId="77777777" w:rsidR="0056142A" w:rsidRPr="0056142A" w:rsidRDefault="0056142A" w:rsidP="0056142A">
      <w:pPr>
        <w:bidi/>
        <w:jc w:val="both"/>
        <w:rPr>
          <w:rFonts w:cs="David" w:hint="cs"/>
          <w:rtl/>
        </w:rPr>
      </w:pPr>
    </w:p>
    <w:p w14:paraId="76D625A9" w14:textId="77777777" w:rsidR="0056142A" w:rsidRPr="0056142A" w:rsidRDefault="0056142A" w:rsidP="0056142A">
      <w:pPr>
        <w:bidi/>
        <w:jc w:val="both"/>
        <w:rPr>
          <w:rFonts w:cs="David" w:hint="cs"/>
          <w:rtl/>
        </w:rPr>
      </w:pPr>
      <w:r w:rsidRPr="0056142A">
        <w:rPr>
          <w:rFonts w:cs="David" w:hint="cs"/>
          <w:rtl/>
        </w:rPr>
        <w:tab/>
        <w:t xml:space="preserve">תודה. אני רוצה לומר שמעבר לראשי הפרקים שמונחים כאן לפניכם, אני מניח שלאחר שנדון בהם נגיע לרזולוציה יותר גדולה ונגיע לפרטים, או תת-פרטים, שנצטרך לדון בהם. לא נראה לי שהחוק הזה קל מדי, אבל אני רוצה דווקא להתחיל בסעיף 3 </w:t>
      </w:r>
      <w:r w:rsidRPr="0056142A">
        <w:rPr>
          <w:rFonts w:cs="David"/>
          <w:rtl/>
        </w:rPr>
        <w:t>–</w:t>
      </w:r>
      <w:r w:rsidRPr="0056142A">
        <w:rPr>
          <w:rFonts w:cs="David" w:hint="cs"/>
          <w:rtl/>
        </w:rPr>
        <w:t xml:space="preserve"> מי מצביע. האם אנחנו רוצים לקבוע שכל מי שהוא בעל זכות הצבעה לכנסת יהיה גם בעל זכות הצבעה במשאל עם או שנאמר שכל תושב יוכל להצביע.</w:t>
      </w:r>
    </w:p>
    <w:p w14:paraId="106FC3C7" w14:textId="77777777" w:rsidR="0056142A" w:rsidRPr="0056142A" w:rsidRDefault="0056142A" w:rsidP="0056142A">
      <w:pPr>
        <w:bidi/>
        <w:jc w:val="both"/>
        <w:rPr>
          <w:rFonts w:cs="David" w:hint="cs"/>
          <w:rtl/>
        </w:rPr>
      </w:pPr>
    </w:p>
    <w:p w14:paraId="2AB654AE" w14:textId="77777777" w:rsidR="0056142A" w:rsidRPr="0056142A" w:rsidRDefault="0056142A" w:rsidP="0056142A">
      <w:pPr>
        <w:bidi/>
        <w:jc w:val="both"/>
        <w:rPr>
          <w:rFonts w:cs="David" w:hint="cs"/>
          <w:rtl/>
        </w:rPr>
      </w:pPr>
      <w:r w:rsidRPr="0056142A">
        <w:rPr>
          <w:rFonts w:cs="David" w:hint="cs"/>
          <w:u w:val="single"/>
          <w:rtl/>
        </w:rPr>
        <w:t>יצחק לוי:</w:t>
      </w:r>
    </w:p>
    <w:p w14:paraId="2FDB5135" w14:textId="77777777" w:rsidR="0056142A" w:rsidRPr="0056142A" w:rsidRDefault="0056142A" w:rsidP="0056142A">
      <w:pPr>
        <w:bidi/>
        <w:jc w:val="both"/>
        <w:rPr>
          <w:rFonts w:cs="David" w:hint="cs"/>
          <w:rtl/>
        </w:rPr>
      </w:pPr>
    </w:p>
    <w:p w14:paraId="0BC7285D" w14:textId="77777777" w:rsidR="0056142A" w:rsidRPr="0056142A" w:rsidRDefault="0056142A" w:rsidP="0056142A">
      <w:pPr>
        <w:bidi/>
        <w:jc w:val="both"/>
        <w:rPr>
          <w:rFonts w:cs="David" w:hint="cs"/>
          <w:rtl/>
        </w:rPr>
      </w:pPr>
      <w:r w:rsidRPr="0056142A">
        <w:rPr>
          <w:rFonts w:cs="David" w:hint="cs"/>
          <w:rtl/>
        </w:rPr>
        <w:tab/>
        <w:t xml:space="preserve"> מה זה תושב?</w:t>
      </w:r>
    </w:p>
    <w:p w14:paraId="72641D8C" w14:textId="77777777" w:rsidR="0056142A" w:rsidRPr="0056142A" w:rsidRDefault="0056142A" w:rsidP="0056142A">
      <w:pPr>
        <w:bidi/>
        <w:jc w:val="both"/>
        <w:rPr>
          <w:rFonts w:cs="David" w:hint="cs"/>
          <w:rtl/>
        </w:rPr>
      </w:pPr>
    </w:p>
    <w:p w14:paraId="05CE72AF" w14:textId="77777777" w:rsidR="0056142A" w:rsidRPr="0056142A" w:rsidRDefault="0056142A" w:rsidP="0056142A">
      <w:pPr>
        <w:bidi/>
        <w:jc w:val="both"/>
        <w:rPr>
          <w:rFonts w:cs="David" w:hint="cs"/>
          <w:rtl/>
        </w:rPr>
      </w:pPr>
      <w:r w:rsidRPr="0056142A">
        <w:rPr>
          <w:rFonts w:cs="David" w:hint="cs"/>
          <w:u w:val="single"/>
          <w:rtl/>
        </w:rPr>
        <w:t>רונית תירוש:</w:t>
      </w:r>
    </w:p>
    <w:p w14:paraId="5C124990" w14:textId="77777777" w:rsidR="0056142A" w:rsidRPr="0056142A" w:rsidRDefault="0056142A" w:rsidP="0056142A">
      <w:pPr>
        <w:bidi/>
        <w:jc w:val="both"/>
        <w:rPr>
          <w:rFonts w:cs="David" w:hint="cs"/>
          <w:rtl/>
        </w:rPr>
      </w:pPr>
    </w:p>
    <w:p w14:paraId="449CF6AC" w14:textId="77777777" w:rsidR="0056142A" w:rsidRPr="0056142A" w:rsidRDefault="0056142A" w:rsidP="0056142A">
      <w:pPr>
        <w:bidi/>
        <w:jc w:val="both"/>
        <w:rPr>
          <w:rFonts w:cs="David" w:hint="cs"/>
          <w:rtl/>
        </w:rPr>
      </w:pPr>
      <w:r w:rsidRPr="0056142A">
        <w:rPr>
          <w:rFonts w:cs="David" w:hint="cs"/>
          <w:rtl/>
        </w:rPr>
        <w:tab/>
        <w:t xml:space="preserve"> גם עובד זר?</w:t>
      </w:r>
    </w:p>
    <w:p w14:paraId="54B00AC3" w14:textId="77777777" w:rsidR="0056142A" w:rsidRPr="0056142A" w:rsidRDefault="0056142A" w:rsidP="0056142A">
      <w:pPr>
        <w:bidi/>
        <w:jc w:val="both"/>
        <w:rPr>
          <w:rFonts w:cs="David" w:hint="cs"/>
          <w:rtl/>
        </w:rPr>
      </w:pPr>
    </w:p>
    <w:p w14:paraId="0099B25C" w14:textId="77777777" w:rsidR="0056142A" w:rsidRPr="0056142A" w:rsidRDefault="0056142A" w:rsidP="0056142A">
      <w:pPr>
        <w:bidi/>
        <w:jc w:val="both"/>
        <w:rPr>
          <w:rFonts w:cs="David" w:hint="cs"/>
          <w:rtl/>
        </w:rPr>
      </w:pPr>
      <w:r w:rsidRPr="0056142A">
        <w:rPr>
          <w:rFonts w:cs="David" w:hint="cs"/>
          <w:u w:val="single"/>
          <w:rtl/>
        </w:rPr>
        <w:t>היו"ר דוד טל:</w:t>
      </w:r>
    </w:p>
    <w:p w14:paraId="235C2CE5" w14:textId="77777777" w:rsidR="0056142A" w:rsidRPr="0056142A" w:rsidRDefault="0056142A" w:rsidP="0056142A">
      <w:pPr>
        <w:bidi/>
        <w:jc w:val="both"/>
        <w:rPr>
          <w:rFonts w:cs="David" w:hint="cs"/>
          <w:rtl/>
        </w:rPr>
      </w:pPr>
    </w:p>
    <w:p w14:paraId="22330CE2" w14:textId="77777777" w:rsidR="0056142A" w:rsidRPr="0056142A" w:rsidRDefault="0056142A" w:rsidP="0056142A">
      <w:pPr>
        <w:bidi/>
        <w:jc w:val="both"/>
        <w:rPr>
          <w:rFonts w:cs="David" w:hint="cs"/>
          <w:rtl/>
        </w:rPr>
      </w:pPr>
      <w:r w:rsidRPr="0056142A">
        <w:rPr>
          <w:rFonts w:cs="David" w:hint="cs"/>
          <w:rtl/>
        </w:rPr>
        <w:tab/>
        <w:t xml:space="preserve">אני אתן דוגמה, והדוגמה היא חשובה, היות ואנחנו עוסקים במקרה הספציפי הזה, אנחנו מכוונים לחוק רמת הגולן </w:t>
      </w:r>
      <w:r w:rsidRPr="0056142A">
        <w:rPr>
          <w:rFonts w:cs="David"/>
          <w:rtl/>
        </w:rPr>
        <w:t>–</w:t>
      </w:r>
      <w:r w:rsidRPr="0056142A">
        <w:rPr>
          <w:rFonts w:cs="David" w:hint="cs"/>
          <w:rtl/>
        </w:rPr>
        <w:t xml:space="preserve"> האם הממשלה תוכל להחזיר את רמת-הגולן או לא, ואם היא תחזיר, איך זה יתבצע. הממשלה צריכה לקבל החלטה, ולאחר שהיא מקבלת החלטה, הכנסת תצטרך לאשר את ההחלטה, ולאחר מכן זה צריך להגיע למשאל עם, והעם צריך להחליט כן או לא, מאשרים או לא מאשרים.</w:t>
      </w:r>
    </w:p>
    <w:p w14:paraId="1B820838" w14:textId="77777777" w:rsidR="0056142A" w:rsidRPr="0056142A" w:rsidRDefault="0056142A" w:rsidP="0056142A">
      <w:pPr>
        <w:bidi/>
        <w:jc w:val="both"/>
        <w:rPr>
          <w:rFonts w:cs="David" w:hint="cs"/>
          <w:rtl/>
        </w:rPr>
      </w:pPr>
    </w:p>
    <w:p w14:paraId="6681FA76" w14:textId="77777777" w:rsidR="0056142A" w:rsidRPr="0056142A" w:rsidRDefault="0056142A" w:rsidP="0056142A">
      <w:pPr>
        <w:bidi/>
        <w:jc w:val="both"/>
        <w:rPr>
          <w:rFonts w:cs="David" w:hint="cs"/>
          <w:rtl/>
        </w:rPr>
      </w:pPr>
      <w:r w:rsidRPr="0056142A">
        <w:rPr>
          <w:rFonts w:cs="David" w:hint="cs"/>
          <w:rtl/>
        </w:rPr>
        <w:tab/>
        <w:t>בנושא הזה, הנושא לגבי זהות המצביעים מאוד רלוונטי, משום שהדרוזים, למשל, הם תושבים, הם לא אזרחים, הדרוזים ברמת-הגולן. השאלה, אם נאפשר להם זכות הצבעה.</w:t>
      </w:r>
    </w:p>
    <w:p w14:paraId="23726636" w14:textId="77777777" w:rsidR="0056142A" w:rsidRPr="0056142A" w:rsidRDefault="0056142A" w:rsidP="0056142A">
      <w:pPr>
        <w:bidi/>
        <w:jc w:val="both"/>
        <w:rPr>
          <w:rFonts w:cs="David" w:hint="cs"/>
          <w:rtl/>
        </w:rPr>
      </w:pPr>
    </w:p>
    <w:p w14:paraId="76C7DF9C" w14:textId="77777777" w:rsidR="0056142A" w:rsidRPr="0056142A" w:rsidRDefault="0056142A" w:rsidP="0056142A">
      <w:pPr>
        <w:bidi/>
        <w:jc w:val="both"/>
        <w:rPr>
          <w:rFonts w:cs="David" w:hint="cs"/>
          <w:rtl/>
        </w:rPr>
      </w:pPr>
      <w:r w:rsidRPr="0056142A">
        <w:rPr>
          <w:rFonts w:cs="David" w:hint="cs"/>
          <w:u w:val="single"/>
          <w:rtl/>
        </w:rPr>
        <w:t>יצחק זיו:</w:t>
      </w:r>
    </w:p>
    <w:p w14:paraId="6CDA5423" w14:textId="77777777" w:rsidR="0056142A" w:rsidRPr="0056142A" w:rsidRDefault="0056142A" w:rsidP="0056142A">
      <w:pPr>
        <w:bidi/>
        <w:jc w:val="both"/>
        <w:rPr>
          <w:rFonts w:cs="David" w:hint="cs"/>
          <w:rtl/>
        </w:rPr>
      </w:pPr>
    </w:p>
    <w:p w14:paraId="0EDAB549" w14:textId="77777777" w:rsidR="0056142A" w:rsidRPr="0056142A" w:rsidRDefault="0056142A" w:rsidP="0056142A">
      <w:pPr>
        <w:bidi/>
        <w:jc w:val="both"/>
        <w:rPr>
          <w:rFonts w:cs="David" w:hint="cs"/>
          <w:rtl/>
        </w:rPr>
      </w:pPr>
      <w:r w:rsidRPr="0056142A">
        <w:rPr>
          <w:rFonts w:cs="David" w:hint="cs"/>
          <w:rtl/>
        </w:rPr>
        <w:tab/>
        <w:t xml:space="preserve"> יש להם זכות הצבעה?</w:t>
      </w:r>
    </w:p>
    <w:p w14:paraId="77695AA7" w14:textId="77777777" w:rsidR="0056142A" w:rsidRPr="0056142A" w:rsidRDefault="0056142A" w:rsidP="0056142A">
      <w:pPr>
        <w:bidi/>
        <w:jc w:val="both"/>
        <w:rPr>
          <w:rFonts w:cs="David" w:hint="cs"/>
          <w:rtl/>
        </w:rPr>
      </w:pPr>
    </w:p>
    <w:p w14:paraId="1FC7AE28" w14:textId="77777777" w:rsidR="0056142A" w:rsidRPr="0056142A" w:rsidRDefault="0056142A" w:rsidP="0056142A">
      <w:pPr>
        <w:bidi/>
        <w:jc w:val="both"/>
        <w:rPr>
          <w:rFonts w:cs="David" w:hint="cs"/>
          <w:rtl/>
        </w:rPr>
      </w:pPr>
      <w:r w:rsidRPr="0056142A">
        <w:rPr>
          <w:rFonts w:cs="David" w:hint="cs"/>
          <w:u w:val="single"/>
          <w:rtl/>
        </w:rPr>
        <w:t>אחמד טיבי:</w:t>
      </w:r>
    </w:p>
    <w:p w14:paraId="4A71072D" w14:textId="77777777" w:rsidR="0056142A" w:rsidRPr="0056142A" w:rsidRDefault="0056142A" w:rsidP="0056142A">
      <w:pPr>
        <w:bidi/>
        <w:jc w:val="both"/>
        <w:rPr>
          <w:rFonts w:cs="David" w:hint="cs"/>
          <w:rtl/>
        </w:rPr>
      </w:pPr>
    </w:p>
    <w:p w14:paraId="6D2D3099" w14:textId="77777777" w:rsidR="0056142A" w:rsidRPr="0056142A" w:rsidRDefault="0056142A" w:rsidP="0056142A">
      <w:pPr>
        <w:bidi/>
        <w:jc w:val="both"/>
        <w:rPr>
          <w:rFonts w:cs="David" w:hint="cs"/>
          <w:rtl/>
        </w:rPr>
      </w:pPr>
      <w:r w:rsidRPr="0056142A">
        <w:rPr>
          <w:rFonts w:cs="David" w:hint="cs"/>
          <w:rtl/>
        </w:rPr>
        <w:tab/>
        <w:t xml:space="preserve"> לתושבים אין זכות הצבעה לכנסת כמו שאין במזרח ירושלים.</w:t>
      </w:r>
    </w:p>
    <w:p w14:paraId="79AE42F5" w14:textId="77777777" w:rsidR="0056142A" w:rsidRDefault="0056142A" w:rsidP="0056142A">
      <w:pPr>
        <w:bidi/>
        <w:jc w:val="both"/>
        <w:rPr>
          <w:rFonts w:cs="David" w:hint="cs"/>
          <w:rtl/>
        </w:rPr>
      </w:pPr>
    </w:p>
    <w:p w14:paraId="2D4BA811" w14:textId="77777777" w:rsidR="0056142A" w:rsidRDefault="0056142A" w:rsidP="0056142A">
      <w:pPr>
        <w:bidi/>
        <w:jc w:val="both"/>
        <w:rPr>
          <w:rFonts w:cs="David" w:hint="cs"/>
          <w:rtl/>
        </w:rPr>
      </w:pPr>
    </w:p>
    <w:p w14:paraId="4A7B5FC7" w14:textId="77777777" w:rsidR="0056142A" w:rsidRDefault="0056142A" w:rsidP="0056142A">
      <w:pPr>
        <w:bidi/>
        <w:jc w:val="both"/>
        <w:rPr>
          <w:rFonts w:cs="David" w:hint="cs"/>
          <w:rtl/>
        </w:rPr>
      </w:pPr>
    </w:p>
    <w:p w14:paraId="7A1639B2" w14:textId="77777777" w:rsidR="0056142A" w:rsidRDefault="0056142A" w:rsidP="0056142A">
      <w:pPr>
        <w:bidi/>
        <w:jc w:val="both"/>
        <w:rPr>
          <w:rFonts w:cs="David" w:hint="cs"/>
          <w:rtl/>
        </w:rPr>
      </w:pPr>
    </w:p>
    <w:p w14:paraId="41B04ACA" w14:textId="77777777" w:rsidR="0056142A" w:rsidRDefault="0056142A" w:rsidP="0056142A">
      <w:pPr>
        <w:bidi/>
        <w:jc w:val="both"/>
        <w:rPr>
          <w:rFonts w:cs="David" w:hint="cs"/>
          <w:rtl/>
        </w:rPr>
      </w:pPr>
    </w:p>
    <w:p w14:paraId="2331FB3B" w14:textId="77777777" w:rsidR="0056142A" w:rsidRDefault="0056142A" w:rsidP="0056142A">
      <w:pPr>
        <w:bidi/>
        <w:jc w:val="both"/>
        <w:rPr>
          <w:rFonts w:cs="David" w:hint="cs"/>
          <w:rtl/>
        </w:rPr>
      </w:pPr>
    </w:p>
    <w:p w14:paraId="4F7FC3B9" w14:textId="77777777" w:rsidR="0056142A" w:rsidRDefault="0056142A" w:rsidP="0056142A">
      <w:pPr>
        <w:bidi/>
        <w:jc w:val="both"/>
        <w:rPr>
          <w:rFonts w:cs="David" w:hint="cs"/>
          <w:rtl/>
        </w:rPr>
      </w:pPr>
    </w:p>
    <w:p w14:paraId="7384805F" w14:textId="77777777" w:rsidR="0056142A" w:rsidRDefault="0056142A" w:rsidP="0056142A">
      <w:pPr>
        <w:bidi/>
        <w:jc w:val="both"/>
        <w:rPr>
          <w:rFonts w:cs="David" w:hint="cs"/>
          <w:rtl/>
        </w:rPr>
      </w:pPr>
    </w:p>
    <w:p w14:paraId="3D3DB97E" w14:textId="77777777" w:rsidR="0056142A" w:rsidRPr="0056142A" w:rsidRDefault="0056142A" w:rsidP="0056142A">
      <w:pPr>
        <w:bidi/>
        <w:jc w:val="both"/>
        <w:rPr>
          <w:rFonts w:cs="David" w:hint="cs"/>
          <w:rtl/>
        </w:rPr>
      </w:pPr>
    </w:p>
    <w:p w14:paraId="0401EFB8" w14:textId="77777777" w:rsidR="0056142A" w:rsidRPr="0056142A" w:rsidRDefault="0056142A" w:rsidP="0056142A">
      <w:pPr>
        <w:bidi/>
        <w:jc w:val="both"/>
        <w:rPr>
          <w:rFonts w:cs="David" w:hint="cs"/>
          <w:rtl/>
        </w:rPr>
      </w:pPr>
      <w:r w:rsidRPr="0056142A">
        <w:rPr>
          <w:rFonts w:cs="David" w:hint="cs"/>
          <w:u w:val="single"/>
          <w:rtl/>
        </w:rPr>
        <w:t>היו"ר דוד טל:</w:t>
      </w:r>
    </w:p>
    <w:p w14:paraId="59560A42" w14:textId="77777777" w:rsidR="0056142A" w:rsidRPr="0056142A" w:rsidRDefault="0056142A" w:rsidP="0056142A">
      <w:pPr>
        <w:bidi/>
        <w:jc w:val="both"/>
        <w:rPr>
          <w:rFonts w:cs="David" w:hint="cs"/>
          <w:rtl/>
        </w:rPr>
      </w:pPr>
    </w:p>
    <w:p w14:paraId="54D46A74" w14:textId="77777777" w:rsidR="0056142A" w:rsidRPr="0056142A" w:rsidRDefault="0056142A" w:rsidP="0056142A">
      <w:pPr>
        <w:bidi/>
        <w:jc w:val="both"/>
        <w:rPr>
          <w:rFonts w:cs="David" w:hint="cs"/>
          <w:rtl/>
        </w:rPr>
      </w:pPr>
      <w:r w:rsidRPr="0056142A">
        <w:rPr>
          <w:rFonts w:cs="David" w:hint="cs"/>
          <w:rtl/>
        </w:rPr>
        <w:tab/>
        <w:t>כאן צריך להחליט. אפשר להחליט כפי שאני מניח שהרב לוי מתכוון. היות וכאשר אמרתי את הדברים הוא הנהן, אז אני מבין שהוא מסכים להצעה שלי, שרק מי שיש לו זכות בחירה לכנסת, יהיה גם בעל זכות בחירה במשאל עם. אפשר גם אחרת.</w:t>
      </w:r>
    </w:p>
    <w:p w14:paraId="7404D43B" w14:textId="77777777" w:rsidR="0056142A" w:rsidRPr="0056142A" w:rsidRDefault="0056142A" w:rsidP="0056142A">
      <w:pPr>
        <w:bidi/>
        <w:jc w:val="both"/>
        <w:rPr>
          <w:rFonts w:cs="David" w:hint="cs"/>
          <w:rtl/>
        </w:rPr>
      </w:pPr>
    </w:p>
    <w:p w14:paraId="784ED171" w14:textId="77777777" w:rsidR="0056142A" w:rsidRPr="0056142A" w:rsidRDefault="0056142A" w:rsidP="0056142A">
      <w:pPr>
        <w:bidi/>
        <w:jc w:val="both"/>
        <w:rPr>
          <w:rFonts w:cs="David" w:hint="cs"/>
          <w:rtl/>
        </w:rPr>
      </w:pPr>
      <w:r w:rsidRPr="0056142A">
        <w:rPr>
          <w:rFonts w:cs="David" w:hint="cs"/>
          <w:u w:val="single"/>
          <w:rtl/>
        </w:rPr>
        <w:t>אחמד טיבי:</w:t>
      </w:r>
    </w:p>
    <w:p w14:paraId="02C5DF8E" w14:textId="77777777" w:rsidR="0056142A" w:rsidRPr="0056142A" w:rsidRDefault="0056142A" w:rsidP="0056142A">
      <w:pPr>
        <w:bidi/>
        <w:jc w:val="both"/>
        <w:rPr>
          <w:rFonts w:cs="David" w:hint="cs"/>
          <w:rtl/>
        </w:rPr>
      </w:pPr>
    </w:p>
    <w:p w14:paraId="7C1DF5AB" w14:textId="77777777" w:rsidR="0056142A" w:rsidRPr="0056142A" w:rsidRDefault="0056142A" w:rsidP="0056142A">
      <w:pPr>
        <w:bidi/>
        <w:jc w:val="both"/>
        <w:rPr>
          <w:rFonts w:cs="David" w:hint="cs"/>
          <w:rtl/>
        </w:rPr>
      </w:pPr>
      <w:r w:rsidRPr="0056142A">
        <w:rPr>
          <w:rFonts w:cs="David" w:hint="cs"/>
          <w:rtl/>
        </w:rPr>
        <w:tab/>
        <w:t xml:space="preserve"> אם מחליטים על רמת הגולן, לא חייבים לשאול את תושבי רמת הגולן?</w:t>
      </w:r>
    </w:p>
    <w:p w14:paraId="24668BF9" w14:textId="77777777" w:rsidR="0056142A" w:rsidRPr="0056142A" w:rsidRDefault="0056142A" w:rsidP="0056142A">
      <w:pPr>
        <w:bidi/>
        <w:jc w:val="both"/>
        <w:rPr>
          <w:rFonts w:cs="David" w:hint="cs"/>
          <w:rtl/>
        </w:rPr>
      </w:pPr>
      <w:r w:rsidRPr="0056142A">
        <w:rPr>
          <w:rFonts w:cs="David" w:hint="cs"/>
          <w:u w:val="single"/>
          <w:rtl/>
        </w:rPr>
        <w:t>יצחק לוי:</w:t>
      </w:r>
    </w:p>
    <w:p w14:paraId="0D149AC3" w14:textId="77777777" w:rsidR="0056142A" w:rsidRPr="0056142A" w:rsidRDefault="0056142A" w:rsidP="0056142A">
      <w:pPr>
        <w:bidi/>
        <w:jc w:val="both"/>
        <w:rPr>
          <w:rFonts w:cs="David" w:hint="cs"/>
          <w:rtl/>
        </w:rPr>
      </w:pPr>
    </w:p>
    <w:p w14:paraId="6A81F35E" w14:textId="77777777" w:rsidR="0056142A" w:rsidRPr="0056142A" w:rsidRDefault="0056142A" w:rsidP="0056142A">
      <w:pPr>
        <w:bidi/>
        <w:jc w:val="both"/>
        <w:rPr>
          <w:rFonts w:cs="David" w:hint="cs"/>
          <w:rtl/>
        </w:rPr>
      </w:pPr>
      <w:r w:rsidRPr="0056142A">
        <w:rPr>
          <w:rFonts w:cs="David" w:hint="cs"/>
          <w:rtl/>
        </w:rPr>
        <w:tab/>
        <w:t xml:space="preserve"> הם לא אזרחים. יש תושבי רמת הגולן שהם אזרחים.</w:t>
      </w:r>
    </w:p>
    <w:p w14:paraId="166256C3" w14:textId="77777777" w:rsidR="0056142A" w:rsidRPr="0056142A" w:rsidRDefault="0056142A" w:rsidP="0056142A">
      <w:pPr>
        <w:bidi/>
        <w:jc w:val="both"/>
        <w:rPr>
          <w:rFonts w:cs="David" w:hint="cs"/>
          <w:rtl/>
        </w:rPr>
      </w:pPr>
    </w:p>
    <w:p w14:paraId="55A722BF" w14:textId="77777777" w:rsidR="0056142A" w:rsidRPr="0056142A" w:rsidRDefault="0056142A" w:rsidP="0056142A">
      <w:pPr>
        <w:bidi/>
        <w:jc w:val="both"/>
        <w:rPr>
          <w:rFonts w:cs="David" w:hint="cs"/>
          <w:rtl/>
        </w:rPr>
      </w:pPr>
      <w:r w:rsidRPr="0056142A">
        <w:rPr>
          <w:rFonts w:cs="David" w:hint="cs"/>
          <w:u w:val="single"/>
          <w:rtl/>
        </w:rPr>
        <w:t>היו"ר דוד טל:</w:t>
      </w:r>
    </w:p>
    <w:p w14:paraId="07ECE42A" w14:textId="77777777" w:rsidR="0056142A" w:rsidRPr="0056142A" w:rsidRDefault="0056142A" w:rsidP="0056142A">
      <w:pPr>
        <w:bidi/>
        <w:jc w:val="both"/>
        <w:rPr>
          <w:rFonts w:cs="David" w:hint="cs"/>
          <w:rtl/>
        </w:rPr>
      </w:pPr>
    </w:p>
    <w:p w14:paraId="25F9CC84" w14:textId="77777777" w:rsidR="0056142A" w:rsidRPr="0056142A" w:rsidRDefault="0056142A" w:rsidP="0056142A">
      <w:pPr>
        <w:bidi/>
        <w:jc w:val="both"/>
        <w:rPr>
          <w:rFonts w:cs="David" w:hint="cs"/>
          <w:rtl/>
        </w:rPr>
      </w:pPr>
      <w:r w:rsidRPr="0056142A">
        <w:rPr>
          <w:rFonts w:cs="David" w:hint="cs"/>
          <w:rtl/>
        </w:rPr>
        <w:tab/>
        <w:t>אם תשאל את חברי קיבוץ אל-רום או מרום-הגולן, הם תושבים וגם אזרחים, הם יוכלו להצביע.</w:t>
      </w:r>
    </w:p>
    <w:p w14:paraId="7B27B2B3" w14:textId="77777777" w:rsidR="0056142A" w:rsidRPr="0056142A" w:rsidRDefault="0056142A" w:rsidP="0056142A">
      <w:pPr>
        <w:bidi/>
        <w:jc w:val="both"/>
        <w:rPr>
          <w:rFonts w:cs="David" w:hint="cs"/>
          <w:rtl/>
        </w:rPr>
      </w:pPr>
    </w:p>
    <w:p w14:paraId="3CFF798F" w14:textId="77777777" w:rsidR="0056142A" w:rsidRPr="0056142A" w:rsidRDefault="0056142A" w:rsidP="0056142A">
      <w:pPr>
        <w:bidi/>
        <w:jc w:val="both"/>
        <w:rPr>
          <w:rFonts w:cs="David" w:hint="cs"/>
          <w:rtl/>
        </w:rPr>
      </w:pPr>
      <w:r w:rsidRPr="0056142A">
        <w:rPr>
          <w:rFonts w:cs="David" w:hint="cs"/>
          <w:u w:val="single"/>
          <w:rtl/>
        </w:rPr>
        <w:t>אחמד טיבי:</w:t>
      </w:r>
    </w:p>
    <w:p w14:paraId="2FE73898" w14:textId="77777777" w:rsidR="0056142A" w:rsidRPr="0056142A" w:rsidRDefault="0056142A" w:rsidP="0056142A">
      <w:pPr>
        <w:bidi/>
        <w:jc w:val="both"/>
        <w:rPr>
          <w:rFonts w:cs="David" w:hint="cs"/>
          <w:rtl/>
        </w:rPr>
      </w:pPr>
    </w:p>
    <w:p w14:paraId="5472EA4C" w14:textId="77777777" w:rsidR="0056142A" w:rsidRPr="0056142A" w:rsidRDefault="0056142A" w:rsidP="0056142A">
      <w:pPr>
        <w:bidi/>
        <w:jc w:val="both"/>
        <w:rPr>
          <w:rFonts w:cs="David" w:hint="cs"/>
          <w:rtl/>
        </w:rPr>
      </w:pPr>
      <w:r w:rsidRPr="0056142A">
        <w:rPr>
          <w:rFonts w:cs="David" w:hint="cs"/>
          <w:rtl/>
        </w:rPr>
        <w:tab/>
        <w:t>אני מדבר על תושבים ילידים, לא על מתנחלים.</w:t>
      </w:r>
    </w:p>
    <w:p w14:paraId="57933F99" w14:textId="77777777" w:rsidR="0056142A" w:rsidRPr="0056142A" w:rsidRDefault="0056142A" w:rsidP="0056142A">
      <w:pPr>
        <w:bidi/>
        <w:jc w:val="both"/>
        <w:rPr>
          <w:rFonts w:cs="David" w:hint="cs"/>
          <w:rtl/>
        </w:rPr>
      </w:pPr>
    </w:p>
    <w:p w14:paraId="46FBB031" w14:textId="77777777" w:rsidR="0056142A" w:rsidRPr="0056142A" w:rsidRDefault="0056142A" w:rsidP="0056142A">
      <w:pPr>
        <w:bidi/>
        <w:jc w:val="both"/>
        <w:rPr>
          <w:rFonts w:cs="David" w:hint="cs"/>
          <w:rtl/>
        </w:rPr>
      </w:pPr>
      <w:r w:rsidRPr="0056142A">
        <w:rPr>
          <w:rFonts w:cs="David" w:hint="cs"/>
          <w:u w:val="single"/>
          <w:rtl/>
        </w:rPr>
        <w:t>יצחק לוי:</w:t>
      </w:r>
    </w:p>
    <w:p w14:paraId="40A318F3" w14:textId="77777777" w:rsidR="0056142A" w:rsidRPr="0056142A" w:rsidRDefault="0056142A" w:rsidP="0056142A">
      <w:pPr>
        <w:bidi/>
        <w:jc w:val="both"/>
        <w:rPr>
          <w:rFonts w:cs="David" w:hint="cs"/>
          <w:rtl/>
        </w:rPr>
      </w:pPr>
    </w:p>
    <w:p w14:paraId="4C00F140" w14:textId="77777777" w:rsidR="0056142A" w:rsidRPr="0056142A" w:rsidRDefault="0056142A" w:rsidP="0056142A">
      <w:pPr>
        <w:bidi/>
        <w:jc w:val="both"/>
        <w:rPr>
          <w:rFonts w:cs="David" w:hint="cs"/>
          <w:rtl/>
        </w:rPr>
      </w:pPr>
      <w:r w:rsidRPr="0056142A">
        <w:rPr>
          <w:rFonts w:cs="David" w:hint="cs"/>
          <w:rtl/>
        </w:rPr>
        <w:tab/>
        <w:t xml:space="preserve"> הם ילידים, הם לא רוצים להיות אזרחים, מה לעשות. הם יכולים.</w:t>
      </w:r>
    </w:p>
    <w:p w14:paraId="5B340F52" w14:textId="77777777" w:rsidR="0056142A" w:rsidRPr="0056142A" w:rsidRDefault="0056142A" w:rsidP="0056142A">
      <w:pPr>
        <w:bidi/>
        <w:jc w:val="both"/>
        <w:rPr>
          <w:rFonts w:cs="David" w:hint="cs"/>
          <w:rtl/>
        </w:rPr>
      </w:pPr>
    </w:p>
    <w:p w14:paraId="773CAC48" w14:textId="77777777" w:rsidR="0056142A" w:rsidRPr="0056142A" w:rsidRDefault="0056142A" w:rsidP="0056142A">
      <w:pPr>
        <w:bidi/>
        <w:jc w:val="both"/>
        <w:rPr>
          <w:rFonts w:cs="David" w:hint="cs"/>
          <w:rtl/>
        </w:rPr>
      </w:pPr>
      <w:r w:rsidRPr="0056142A">
        <w:rPr>
          <w:rFonts w:cs="David" w:hint="cs"/>
          <w:u w:val="single"/>
          <w:rtl/>
        </w:rPr>
        <w:t>היו"ר דוד טל:</w:t>
      </w:r>
    </w:p>
    <w:p w14:paraId="6DAA2AC8" w14:textId="77777777" w:rsidR="0056142A" w:rsidRPr="0056142A" w:rsidRDefault="0056142A" w:rsidP="0056142A">
      <w:pPr>
        <w:bidi/>
        <w:jc w:val="both"/>
        <w:rPr>
          <w:rFonts w:cs="David" w:hint="cs"/>
          <w:rtl/>
        </w:rPr>
      </w:pPr>
    </w:p>
    <w:p w14:paraId="343838C3" w14:textId="77777777" w:rsidR="0056142A" w:rsidRPr="0056142A" w:rsidRDefault="0056142A" w:rsidP="0056142A">
      <w:pPr>
        <w:bidi/>
        <w:jc w:val="both"/>
        <w:rPr>
          <w:rFonts w:cs="David" w:hint="cs"/>
          <w:rtl/>
        </w:rPr>
      </w:pPr>
      <w:r w:rsidRPr="0056142A">
        <w:rPr>
          <w:rFonts w:cs="David" w:hint="cs"/>
          <w:rtl/>
        </w:rPr>
        <w:tab/>
        <w:t>סדר הדיון, שניגע בפרקים הללו ונרשום את הדעות, ולאחר שנרשום פחות או יותר את רוח הדברים שנושבת מהוועדה, נגבש בהתאם לכך את הצעת החוק בצורה יותר מסודרת.</w:t>
      </w:r>
    </w:p>
    <w:p w14:paraId="6BE65F4A" w14:textId="77777777" w:rsidR="0056142A" w:rsidRPr="0056142A" w:rsidRDefault="0056142A" w:rsidP="0056142A">
      <w:pPr>
        <w:bidi/>
        <w:jc w:val="both"/>
        <w:rPr>
          <w:rFonts w:cs="David" w:hint="cs"/>
          <w:rtl/>
        </w:rPr>
      </w:pPr>
    </w:p>
    <w:p w14:paraId="7FE27A89" w14:textId="77777777" w:rsidR="0056142A" w:rsidRPr="0056142A" w:rsidRDefault="0056142A" w:rsidP="0056142A">
      <w:pPr>
        <w:bidi/>
        <w:jc w:val="both"/>
        <w:rPr>
          <w:rFonts w:cs="David" w:hint="cs"/>
          <w:u w:val="single"/>
          <w:rtl/>
        </w:rPr>
      </w:pPr>
      <w:r w:rsidRPr="0056142A">
        <w:rPr>
          <w:rFonts w:cs="David" w:hint="cs"/>
          <w:u w:val="single"/>
          <w:rtl/>
        </w:rPr>
        <w:t>מנחם בן-ששון:</w:t>
      </w:r>
    </w:p>
    <w:p w14:paraId="2E83E643" w14:textId="77777777" w:rsidR="0056142A" w:rsidRPr="0056142A" w:rsidRDefault="0056142A" w:rsidP="0056142A">
      <w:pPr>
        <w:bidi/>
        <w:jc w:val="both"/>
        <w:rPr>
          <w:rFonts w:cs="David" w:hint="cs"/>
          <w:u w:val="single"/>
          <w:rtl/>
        </w:rPr>
      </w:pPr>
    </w:p>
    <w:p w14:paraId="152561FF" w14:textId="77777777" w:rsidR="0056142A" w:rsidRPr="0056142A" w:rsidRDefault="0056142A" w:rsidP="0056142A">
      <w:pPr>
        <w:bidi/>
        <w:jc w:val="both"/>
        <w:rPr>
          <w:rFonts w:cs="David" w:hint="cs"/>
          <w:rtl/>
        </w:rPr>
      </w:pPr>
      <w:r w:rsidRPr="0056142A">
        <w:rPr>
          <w:rFonts w:cs="David" w:hint="cs"/>
          <w:rtl/>
        </w:rPr>
        <w:tab/>
        <w:t xml:space="preserve">קודם על המתודולוגיה, ואחרי זה לעניין. המתודולוגיה </w:t>
      </w:r>
      <w:r w:rsidRPr="0056142A">
        <w:rPr>
          <w:rFonts w:cs="David"/>
          <w:rtl/>
        </w:rPr>
        <w:t>–</w:t>
      </w:r>
      <w:r w:rsidRPr="0056142A">
        <w:rPr>
          <w:rFonts w:cs="David" w:hint="cs"/>
          <w:rtl/>
        </w:rPr>
        <w:t xml:space="preserve"> כל אחת מהשאלות הללו היא שאלה נכבדה, ואני אביא רק דוגמה בסוגיה הזאת. סיפרתי את זה ליושב-ראש הוועדה, בפרלמנט האירופי האחרון ששנינו, גם חבר הכנסת טל וגם אני נכחנו. אחת הסוגיות הכואבות והמרתקות היו מה מעמדם של תושבים באירופה </w:t>
      </w:r>
      <w:r w:rsidRPr="0056142A">
        <w:rPr>
          <w:rFonts w:cs="David"/>
          <w:rtl/>
        </w:rPr>
        <w:t>–</w:t>
      </w:r>
      <w:r w:rsidRPr="0056142A">
        <w:rPr>
          <w:rFonts w:cs="David" w:hint="cs"/>
          <w:rtl/>
        </w:rPr>
        <w:t xml:space="preserve"> נתעלם לרגע ממה שקורה אצלנו </w:t>
      </w:r>
      <w:r w:rsidRPr="0056142A">
        <w:rPr>
          <w:rFonts w:cs="David"/>
          <w:rtl/>
        </w:rPr>
        <w:t>–</w:t>
      </w:r>
      <w:r w:rsidRPr="0056142A">
        <w:rPr>
          <w:rFonts w:cs="David" w:hint="cs"/>
          <w:rtl/>
        </w:rPr>
        <w:t xml:space="preserve"> שאינם אזרחי מדינות, מהגרים בשלבים שונים של קליטה, בהצבעה לרשויות מקומיות ובהצבעה במשאלי עם. יש ארצות אירופיות שבהן משאל עם הוא מנהג כמעט יום ביומו, למשל, שוויצריה. הסוגיה היא סוגיה חריפה. לא הרי עמדתם של הצרפתים מסיבות פרקטיות כהרי עמדתם של השוויצרים, שיודעים, לפי תפיסתם לפחות, לחסום את הגבולות שלהם. אני לא רוצה עכשיו לקבוע עמדה ערכית בשאלה הזאת, אלא רק לציין שמה שמתרחש היום בעולם הוא משמעותי מאוד כדי לגזור גזרה שווה איתנו, לא רק משום שאנחנו לא רוצים להיות מנודים ממשפחת העמים, שיבוא יום שיכו אותנו על א', ב' ו-ג', יגידו לנו גם ב-ד' אתם לא מתנהגים לפי המנהגים של משפחת העמים, אלא משום שנתחדשו היום בסוגיות הללו תיאוריות, תובנות וניסיון שאי אפשר להתעלם מהם.</w:t>
      </w:r>
    </w:p>
    <w:p w14:paraId="562D3C51" w14:textId="77777777" w:rsidR="0056142A" w:rsidRPr="0056142A" w:rsidRDefault="0056142A" w:rsidP="0056142A">
      <w:pPr>
        <w:bidi/>
        <w:jc w:val="both"/>
        <w:rPr>
          <w:rFonts w:cs="David" w:hint="cs"/>
          <w:rtl/>
        </w:rPr>
      </w:pPr>
    </w:p>
    <w:p w14:paraId="206FD09C" w14:textId="77777777" w:rsidR="0056142A" w:rsidRPr="0056142A" w:rsidRDefault="0056142A" w:rsidP="0056142A">
      <w:pPr>
        <w:bidi/>
        <w:jc w:val="both"/>
        <w:rPr>
          <w:rFonts w:cs="David" w:hint="cs"/>
          <w:rtl/>
        </w:rPr>
      </w:pPr>
      <w:r w:rsidRPr="0056142A">
        <w:rPr>
          <w:rFonts w:cs="David" w:hint="cs"/>
          <w:rtl/>
        </w:rPr>
        <w:tab/>
        <w:t xml:space="preserve">אני אומר את הדבר חס וחלילה לא כדי לערער על נייר העבודה שקיבלנו ממרכז המחקר של הכנסת </w:t>
      </w:r>
      <w:r w:rsidRPr="0056142A">
        <w:rPr>
          <w:rFonts w:cs="David"/>
          <w:rtl/>
        </w:rPr>
        <w:t>–</w:t>
      </w:r>
      <w:r w:rsidRPr="0056142A">
        <w:rPr>
          <w:rFonts w:cs="David" w:hint="cs"/>
          <w:rtl/>
        </w:rPr>
        <w:t xml:space="preserve"> אני מדבר עכשיו אל התלמידים שנמצאים כאן, שחלק מכם פעם יהיו חברים, אני מניח, של מרכז המחקר הזה. הנייר שנכתב, אפילו רק לפני שנתיים, הוא מצוין, אבל צריך ללכת איתו עוד שלב. אותי הוא לא מספק, משום שהוא לא מעודכן לאתמול ולמה שמתרחש באירופה.</w:t>
      </w:r>
    </w:p>
    <w:p w14:paraId="7CA2BAB3" w14:textId="77777777" w:rsidR="0056142A" w:rsidRPr="0056142A" w:rsidRDefault="0056142A" w:rsidP="0056142A">
      <w:pPr>
        <w:bidi/>
        <w:jc w:val="both"/>
        <w:rPr>
          <w:rFonts w:cs="David" w:hint="cs"/>
          <w:rtl/>
        </w:rPr>
      </w:pPr>
    </w:p>
    <w:p w14:paraId="09E1508E" w14:textId="77777777" w:rsidR="0056142A" w:rsidRPr="0056142A" w:rsidRDefault="0056142A" w:rsidP="0056142A">
      <w:pPr>
        <w:bidi/>
        <w:jc w:val="both"/>
        <w:rPr>
          <w:rFonts w:cs="David" w:hint="cs"/>
          <w:rtl/>
        </w:rPr>
      </w:pPr>
      <w:r w:rsidRPr="0056142A">
        <w:rPr>
          <w:rFonts w:cs="David" w:hint="cs"/>
          <w:u w:val="single"/>
          <w:rtl/>
        </w:rPr>
        <w:t>ארבל אסטרחן:</w:t>
      </w:r>
    </w:p>
    <w:p w14:paraId="23DBFDE0" w14:textId="77777777" w:rsidR="0056142A" w:rsidRPr="0056142A" w:rsidRDefault="0056142A" w:rsidP="0056142A">
      <w:pPr>
        <w:bidi/>
        <w:jc w:val="both"/>
        <w:rPr>
          <w:rFonts w:cs="David" w:hint="cs"/>
          <w:rtl/>
        </w:rPr>
      </w:pPr>
    </w:p>
    <w:p w14:paraId="49A74D3F" w14:textId="77777777" w:rsidR="0056142A" w:rsidRPr="0056142A" w:rsidRDefault="0056142A" w:rsidP="0056142A">
      <w:pPr>
        <w:bidi/>
        <w:jc w:val="both"/>
        <w:rPr>
          <w:rFonts w:cs="David" w:hint="cs"/>
          <w:rtl/>
        </w:rPr>
      </w:pPr>
      <w:r w:rsidRPr="0056142A">
        <w:rPr>
          <w:rFonts w:cs="David" w:hint="cs"/>
          <w:rtl/>
        </w:rPr>
        <w:tab/>
        <w:t>נמצאת פה שילה מהממ"מ.</w:t>
      </w:r>
    </w:p>
    <w:p w14:paraId="324B3FAE" w14:textId="77777777" w:rsidR="0056142A" w:rsidRPr="0056142A" w:rsidRDefault="0056142A" w:rsidP="0056142A">
      <w:pPr>
        <w:bidi/>
        <w:jc w:val="both"/>
        <w:rPr>
          <w:rFonts w:cs="David" w:hint="cs"/>
          <w:rtl/>
        </w:rPr>
      </w:pPr>
    </w:p>
    <w:p w14:paraId="0BD6CF3B" w14:textId="77777777" w:rsidR="0056142A" w:rsidRDefault="0056142A" w:rsidP="0056142A">
      <w:pPr>
        <w:bidi/>
        <w:jc w:val="both"/>
        <w:rPr>
          <w:rFonts w:cs="David" w:hint="cs"/>
          <w:u w:val="single"/>
          <w:rtl/>
        </w:rPr>
      </w:pPr>
    </w:p>
    <w:p w14:paraId="4AD8B5D1" w14:textId="77777777" w:rsidR="0056142A" w:rsidRDefault="0056142A" w:rsidP="0056142A">
      <w:pPr>
        <w:bidi/>
        <w:jc w:val="both"/>
        <w:rPr>
          <w:rFonts w:cs="David" w:hint="cs"/>
          <w:u w:val="single"/>
          <w:rtl/>
        </w:rPr>
      </w:pPr>
    </w:p>
    <w:p w14:paraId="76C3F348" w14:textId="77777777" w:rsidR="0056142A" w:rsidRPr="0056142A" w:rsidRDefault="0056142A" w:rsidP="0056142A">
      <w:pPr>
        <w:bidi/>
        <w:jc w:val="both"/>
        <w:rPr>
          <w:rFonts w:cs="David" w:hint="cs"/>
          <w:u w:val="single"/>
          <w:rtl/>
        </w:rPr>
      </w:pPr>
      <w:r w:rsidRPr="0056142A">
        <w:rPr>
          <w:rFonts w:cs="David" w:hint="cs"/>
          <w:u w:val="single"/>
          <w:rtl/>
        </w:rPr>
        <w:t>מנחם בן-ששון:</w:t>
      </w:r>
    </w:p>
    <w:p w14:paraId="5659019F" w14:textId="77777777" w:rsidR="0056142A" w:rsidRPr="0056142A" w:rsidRDefault="0056142A" w:rsidP="0056142A">
      <w:pPr>
        <w:bidi/>
        <w:jc w:val="both"/>
        <w:rPr>
          <w:rFonts w:cs="David" w:hint="cs"/>
          <w:u w:val="single"/>
          <w:rtl/>
        </w:rPr>
      </w:pPr>
    </w:p>
    <w:p w14:paraId="2FA02354" w14:textId="77777777" w:rsidR="0056142A" w:rsidRPr="0056142A" w:rsidRDefault="0056142A" w:rsidP="0056142A">
      <w:pPr>
        <w:bidi/>
        <w:jc w:val="both"/>
        <w:rPr>
          <w:rFonts w:cs="David" w:hint="cs"/>
          <w:rtl/>
        </w:rPr>
      </w:pPr>
      <w:r w:rsidRPr="0056142A">
        <w:rPr>
          <w:rFonts w:cs="David" w:hint="cs"/>
          <w:rtl/>
        </w:rPr>
        <w:tab/>
        <w:t>ראיתי, ממש הסתכלתי עליה כשדיברתי בסוגיה הזאת.</w:t>
      </w:r>
    </w:p>
    <w:p w14:paraId="2D781CF1" w14:textId="77777777" w:rsidR="0056142A" w:rsidRPr="0056142A" w:rsidRDefault="0056142A" w:rsidP="0056142A">
      <w:pPr>
        <w:bidi/>
        <w:jc w:val="both"/>
        <w:rPr>
          <w:rFonts w:cs="David" w:hint="cs"/>
          <w:rtl/>
        </w:rPr>
      </w:pPr>
    </w:p>
    <w:p w14:paraId="73FB11B4" w14:textId="77777777" w:rsidR="0056142A" w:rsidRPr="0056142A" w:rsidRDefault="0056142A" w:rsidP="0056142A">
      <w:pPr>
        <w:bidi/>
        <w:jc w:val="both"/>
        <w:rPr>
          <w:rFonts w:cs="David" w:hint="cs"/>
          <w:rtl/>
        </w:rPr>
      </w:pPr>
      <w:r w:rsidRPr="0056142A">
        <w:rPr>
          <w:rFonts w:cs="David" w:hint="cs"/>
          <w:rtl/>
        </w:rPr>
        <w:tab/>
        <w:t>הנקודה המתודולוגית השנייה שאמרתי, והיא מאוד משמעותית לסדרה של ראשי הפרקים, אדוני היושב-ראש, והכנתם לנו 16, וכל אחד מהם חשוב ונכבד מחברו, אני מניח שתנהג כפי שנהגת עד עכשיו. קרי, כשאנחנו עוסקים בסוגיה, אנחנו מתחילים עם תפיסות של בעלי מקצוע, יבוא אדם עם עמדה אחת, יבוא אדם עם עמדה אחרת, הרי אנחנו תמיד יכולים למצוא בעלי מיומנות שיודעים להתייחס אל הסוגיה הנדונה, תזמין אותם, נשמע את עמדתו של האחד, נשמע את עמדתו של השני, של שניים או שלושה, לצד נייר העמדה שתביאו לנו, ואז נוכל נגבש עמדה.</w:t>
      </w:r>
    </w:p>
    <w:p w14:paraId="01E32386" w14:textId="77777777" w:rsidR="0056142A" w:rsidRPr="0056142A" w:rsidRDefault="0056142A" w:rsidP="0056142A">
      <w:pPr>
        <w:bidi/>
        <w:jc w:val="both"/>
        <w:rPr>
          <w:rFonts w:cs="David" w:hint="cs"/>
          <w:rtl/>
        </w:rPr>
      </w:pPr>
    </w:p>
    <w:p w14:paraId="01D68C59" w14:textId="77777777" w:rsidR="0056142A" w:rsidRPr="0056142A" w:rsidRDefault="0056142A" w:rsidP="0056142A">
      <w:pPr>
        <w:bidi/>
        <w:jc w:val="both"/>
        <w:rPr>
          <w:rFonts w:cs="David" w:hint="cs"/>
          <w:rtl/>
        </w:rPr>
      </w:pPr>
      <w:r w:rsidRPr="0056142A">
        <w:rPr>
          <w:rFonts w:cs="David" w:hint="cs"/>
          <w:rtl/>
        </w:rPr>
        <w:tab/>
        <w:t xml:space="preserve">בסוגיה הזאת, אני לא בטוח שאין כאן מקום לחשוב לפחות, להרהר על אפשרות להרחיב את מעגל האנשים שמביעים את דעתם במשאל עם, אם הוא חוק רגיל. אם הוא היה חוק-יסוד, אולי הייתי מתנהל אחרת, כי השאלה היא לא רק שאלה מעשית, אלא שאלה של מה אתה שואל במשאל עם. אם אני הולך לחוק-יסוד משאל עם, ואני לא יודע באיזה משאל עם עוסקים, זה לא משאל עם להרחיב את רחוב יפו, או לא משאל עם לחופי הכנרת, אז אני אומר שבחוק משאל עם במדינת ישראל נקודת המוצא הוא אזרח, כי אני נותן לזה מעטפת כוללת, אבל ברגע שמשאל העם הופך לחקיקה ראשונית, שהיא פר קייס, אז על הקייס אני רוצה להסתכל בדרך אחרת, לנתח אותו, ואז בניתוח שלו זה אולי כמו בחירות לרשות מקומית, וכיוון ששם הרחבתי את מעגל הבוחרים, ואולי עשיתי את המעשה הלא ראוי ותרגמתי משאל עם מחוק-יסוד אל חקיקה ראשונית, ותרגמתי אותה אל המקרה שלפנינו, הבה ונכה במקרה שלפינו. נשכח לרגע את החוק ונשאל, האם ראוי שתושבי מקום, שאינם אזרחים ישראלים, צריכים או לא צריכים להצביע. ואז אני אלך לצרפת ואראה מה קורה, אני אלך לשוויצריה ואראה מה קורה, אלך לקנדה ואראה איך הם נתקעו בקוויבק. אלה הן דוגמאות שדווקא כן נתת בנייר, כי המשבר של אז כבר היה לפנייך. ציינתי עניין מתודולוגי </w:t>
      </w:r>
      <w:r w:rsidRPr="0056142A">
        <w:rPr>
          <w:rFonts w:cs="David"/>
          <w:rtl/>
        </w:rPr>
        <w:t>–</w:t>
      </w:r>
      <w:r w:rsidRPr="0056142A">
        <w:rPr>
          <w:rFonts w:cs="David" w:hint="cs"/>
          <w:rtl/>
        </w:rPr>
        <w:t xml:space="preserve"> ניירות עבודה ומומחים, ועניין מהותי </w:t>
      </w:r>
      <w:r w:rsidRPr="0056142A">
        <w:rPr>
          <w:rFonts w:cs="David"/>
          <w:rtl/>
        </w:rPr>
        <w:t>–</w:t>
      </w:r>
      <w:r w:rsidRPr="0056142A">
        <w:rPr>
          <w:rFonts w:cs="David" w:hint="cs"/>
          <w:rtl/>
        </w:rPr>
        <w:t xml:space="preserve"> אם עושים חקיקה פר קייס, בואו ננתח את הקייס ונשאל את עצמנו. זה המחיר שאתה משלם בחקיקה פר קייס.</w:t>
      </w:r>
    </w:p>
    <w:p w14:paraId="1ED2DC72" w14:textId="77777777" w:rsidR="0056142A" w:rsidRPr="0056142A" w:rsidRDefault="0056142A" w:rsidP="0056142A">
      <w:pPr>
        <w:bidi/>
        <w:jc w:val="both"/>
        <w:rPr>
          <w:rFonts w:cs="David" w:hint="cs"/>
          <w:rtl/>
        </w:rPr>
      </w:pPr>
    </w:p>
    <w:p w14:paraId="1A5FCF0A" w14:textId="77777777" w:rsidR="0056142A" w:rsidRPr="0056142A" w:rsidRDefault="0056142A" w:rsidP="0056142A">
      <w:pPr>
        <w:bidi/>
        <w:jc w:val="both"/>
        <w:rPr>
          <w:rFonts w:cs="David" w:hint="cs"/>
          <w:rtl/>
        </w:rPr>
      </w:pPr>
      <w:r w:rsidRPr="0056142A">
        <w:rPr>
          <w:rFonts w:cs="David" w:hint="cs"/>
          <w:u w:val="single"/>
          <w:rtl/>
        </w:rPr>
        <w:t>היו"ר דוד טל:</w:t>
      </w:r>
    </w:p>
    <w:p w14:paraId="6896655B" w14:textId="77777777" w:rsidR="0056142A" w:rsidRPr="0056142A" w:rsidRDefault="0056142A" w:rsidP="0056142A">
      <w:pPr>
        <w:bidi/>
        <w:jc w:val="both"/>
        <w:rPr>
          <w:rFonts w:cs="David" w:hint="cs"/>
          <w:rtl/>
        </w:rPr>
      </w:pPr>
    </w:p>
    <w:p w14:paraId="6CBB5322" w14:textId="77777777" w:rsidR="0056142A" w:rsidRPr="0056142A" w:rsidRDefault="0056142A" w:rsidP="0056142A">
      <w:pPr>
        <w:bidi/>
        <w:jc w:val="both"/>
        <w:rPr>
          <w:rFonts w:cs="David" w:hint="cs"/>
          <w:rtl/>
        </w:rPr>
      </w:pPr>
      <w:r w:rsidRPr="0056142A">
        <w:rPr>
          <w:rFonts w:cs="David" w:hint="cs"/>
          <w:rtl/>
        </w:rPr>
        <w:tab/>
        <w:t>דרך אגב, חברי חברי הכנסת, אם יש מי מחברי הכנסת שרוצים שדעתם תיתמך על ידי האקדמיה או מי מהאקדמיה, ברמה העקרונית, אנחנו פתוחים להזמין כל מי אשר תחפצו, כל עוד אנחנו דנים בנושא שלשמו אתם רוצים את התמיכה זאת.</w:t>
      </w:r>
    </w:p>
    <w:p w14:paraId="697141F3" w14:textId="77777777" w:rsidR="0056142A" w:rsidRPr="0056142A" w:rsidRDefault="0056142A" w:rsidP="0056142A">
      <w:pPr>
        <w:bidi/>
        <w:jc w:val="both"/>
        <w:rPr>
          <w:rFonts w:cs="David" w:hint="cs"/>
          <w:rtl/>
        </w:rPr>
      </w:pPr>
    </w:p>
    <w:p w14:paraId="38FBF832" w14:textId="77777777" w:rsidR="0056142A" w:rsidRPr="0056142A" w:rsidRDefault="0056142A" w:rsidP="0056142A">
      <w:pPr>
        <w:bidi/>
        <w:jc w:val="both"/>
        <w:rPr>
          <w:rFonts w:cs="David" w:hint="cs"/>
          <w:rtl/>
        </w:rPr>
      </w:pPr>
      <w:r w:rsidRPr="0056142A">
        <w:rPr>
          <w:rFonts w:cs="David" w:hint="cs"/>
          <w:u w:val="single"/>
          <w:rtl/>
        </w:rPr>
        <w:t>יצחק לוי:</w:t>
      </w:r>
    </w:p>
    <w:p w14:paraId="356D65BD" w14:textId="77777777" w:rsidR="0056142A" w:rsidRPr="0056142A" w:rsidRDefault="0056142A" w:rsidP="0056142A">
      <w:pPr>
        <w:bidi/>
        <w:jc w:val="both"/>
        <w:rPr>
          <w:rFonts w:cs="David" w:hint="cs"/>
          <w:rtl/>
        </w:rPr>
      </w:pPr>
    </w:p>
    <w:p w14:paraId="40E4D9C1" w14:textId="77777777" w:rsidR="0056142A" w:rsidRPr="0056142A" w:rsidRDefault="0056142A" w:rsidP="0056142A">
      <w:pPr>
        <w:bidi/>
        <w:jc w:val="both"/>
        <w:rPr>
          <w:rFonts w:cs="David" w:hint="cs"/>
          <w:rtl/>
        </w:rPr>
      </w:pPr>
      <w:r w:rsidRPr="0056142A">
        <w:rPr>
          <w:rFonts w:cs="David" w:hint="cs"/>
          <w:rtl/>
        </w:rPr>
        <w:tab/>
        <w:t xml:space="preserve"> המצביעים צריכים להיות אזרחי המדינה שמופיעים בספר הבוחרים של הכנסת. לא צריך להרחיב מעבר לזה. אל"ף, מכיוון שאם מרחיבים, ההגדרה לא תהיה רק תושבים הגרים ברמת הגולן, והדבר הזה לא מתקבל על הדעת.</w:t>
      </w:r>
    </w:p>
    <w:p w14:paraId="26828FA4" w14:textId="77777777" w:rsidR="0056142A" w:rsidRPr="0056142A" w:rsidRDefault="0056142A" w:rsidP="0056142A">
      <w:pPr>
        <w:bidi/>
        <w:jc w:val="both"/>
        <w:rPr>
          <w:rFonts w:cs="David" w:hint="cs"/>
          <w:rtl/>
        </w:rPr>
      </w:pPr>
    </w:p>
    <w:p w14:paraId="79CD47D6" w14:textId="77777777" w:rsidR="0056142A" w:rsidRPr="0056142A" w:rsidRDefault="0056142A" w:rsidP="0056142A">
      <w:pPr>
        <w:bidi/>
        <w:jc w:val="both"/>
        <w:rPr>
          <w:rFonts w:cs="David" w:hint="cs"/>
          <w:rtl/>
        </w:rPr>
      </w:pPr>
      <w:r w:rsidRPr="0056142A">
        <w:rPr>
          <w:rFonts w:cs="David" w:hint="cs"/>
          <w:u w:val="single"/>
          <w:rtl/>
        </w:rPr>
        <w:t>היו"ר דוד טל:</w:t>
      </w:r>
    </w:p>
    <w:p w14:paraId="5349E4F6" w14:textId="77777777" w:rsidR="0056142A" w:rsidRPr="0056142A" w:rsidRDefault="0056142A" w:rsidP="0056142A">
      <w:pPr>
        <w:bidi/>
        <w:jc w:val="both"/>
        <w:rPr>
          <w:rFonts w:cs="David" w:hint="cs"/>
          <w:rtl/>
        </w:rPr>
      </w:pPr>
    </w:p>
    <w:p w14:paraId="54E193E6" w14:textId="77777777" w:rsidR="0056142A" w:rsidRPr="0056142A" w:rsidRDefault="0056142A" w:rsidP="0056142A">
      <w:pPr>
        <w:bidi/>
        <w:jc w:val="both"/>
        <w:rPr>
          <w:rFonts w:cs="David" w:hint="cs"/>
          <w:rtl/>
        </w:rPr>
      </w:pPr>
      <w:r w:rsidRPr="0056142A">
        <w:rPr>
          <w:rFonts w:cs="David" w:hint="cs"/>
          <w:rtl/>
        </w:rPr>
        <w:tab/>
        <w:t>ברור. אם הרחבה, אז הרחבה. אם אתה אומר תושב, כל תושב בכל נקודה.</w:t>
      </w:r>
    </w:p>
    <w:p w14:paraId="6CF3B2EC" w14:textId="77777777" w:rsidR="0056142A" w:rsidRPr="0056142A" w:rsidRDefault="0056142A" w:rsidP="0056142A">
      <w:pPr>
        <w:bidi/>
        <w:jc w:val="both"/>
        <w:rPr>
          <w:rFonts w:cs="David" w:hint="cs"/>
          <w:rtl/>
        </w:rPr>
      </w:pPr>
    </w:p>
    <w:p w14:paraId="5C23F5CD" w14:textId="77777777" w:rsidR="0056142A" w:rsidRPr="0056142A" w:rsidRDefault="0056142A" w:rsidP="0056142A">
      <w:pPr>
        <w:bidi/>
        <w:jc w:val="both"/>
        <w:rPr>
          <w:rFonts w:cs="David" w:hint="cs"/>
          <w:rtl/>
        </w:rPr>
      </w:pPr>
      <w:r w:rsidRPr="0056142A">
        <w:rPr>
          <w:rFonts w:cs="David" w:hint="cs"/>
          <w:u w:val="single"/>
          <w:rtl/>
        </w:rPr>
        <w:t>יצחק לוי:</w:t>
      </w:r>
    </w:p>
    <w:p w14:paraId="6A99B33B" w14:textId="77777777" w:rsidR="0056142A" w:rsidRPr="0056142A" w:rsidRDefault="0056142A" w:rsidP="0056142A">
      <w:pPr>
        <w:bidi/>
        <w:jc w:val="both"/>
        <w:rPr>
          <w:rFonts w:cs="David" w:hint="cs"/>
          <w:rtl/>
        </w:rPr>
      </w:pPr>
    </w:p>
    <w:p w14:paraId="257DBEA5" w14:textId="77777777" w:rsidR="0056142A" w:rsidRPr="0056142A" w:rsidRDefault="0056142A" w:rsidP="0056142A">
      <w:pPr>
        <w:bidi/>
        <w:jc w:val="both"/>
        <w:rPr>
          <w:rFonts w:cs="David" w:hint="cs"/>
          <w:rtl/>
        </w:rPr>
      </w:pPr>
      <w:r w:rsidRPr="0056142A">
        <w:rPr>
          <w:rFonts w:cs="David" w:hint="cs"/>
          <w:rtl/>
        </w:rPr>
        <w:tab/>
        <w:t xml:space="preserve"> אני מגיב לדעתו של יושב-ראש ועדת החוקה. הרי תושב, אי אפשר יהיה לבוא ולהבדיל בין תושב לתושב, זה דבר בלתי אפשרי, כי כל התושבים יאמרו שזה משפיע גם עליהם. נכון שזה משפיע יותר על תושבי רמת-הגולן, אבל זה יכול להשפיע גם על תושבים שגרים בגליל, זה יכול להשפיע גם על תושבים אחרים, ואני לא חושב שנוכל לעמוד בפני העניין הזה ולהגיד שתושבים שגרים ברמת-הגולן או ברדיוס של כך וכך קילומטרים מרמת-הגולן וכן הלאה. נימצא במצב שנצטרך לתת להרבה מאוד אנשים שגרים במדינת ישראל, שהם לא אזרחים מסיבות שונות, או שהם לא אזרחים כי הם לא רוצים להיות אזרחים, או שהם לא אזרחים כי לא מאפשרים להם להיות אזרחים, מכל מיני סיבות, והם יוכלו, במידה מסוימת, לחרוץ גורל חלקים של ארץ-ישראל במדינה. לכן אני חושב שזה צריך להיות אזרחים.</w:t>
      </w:r>
    </w:p>
    <w:p w14:paraId="64077C1B" w14:textId="77777777" w:rsidR="0056142A" w:rsidRPr="0056142A" w:rsidRDefault="0056142A" w:rsidP="0056142A">
      <w:pPr>
        <w:bidi/>
        <w:jc w:val="both"/>
        <w:rPr>
          <w:rFonts w:cs="David" w:hint="cs"/>
          <w:rtl/>
        </w:rPr>
      </w:pPr>
    </w:p>
    <w:p w14:paraId="0E31128B" w14:textId="77777777" w:rsidR="0056142A" w:rsidRPr="0056142A" w:rsidRDefault="0056142A" w:rsidP="0056142A">
      <w:pPr>
        <w:bidi/>
        <w:jc w:val="both"/>
        <w:rPr>
          <w:rFonts w:cs="David" w:hint="cs"/>
          <w:rtl/>
        </w:rPr>
      </w:pPr>
      <w:r w:rsidRPr="0056142A">
        <w:rPr>
          <w:rFonts w:cs="David" w:hint="cs"/>
          <w:rtl/>
        </w:rPr>
        <w:tab/>
        <w:t>דבר שני, החוק הזה איננו חוק רמת-גולן, החוק הזה הוא חוק שמתייחס לכל השטחים שיש בהם שיפוט ומינהל של מדינת ישראל, כלומר, החוק הזה יוכל להתייחס גם לירושלים, אולי, חוץ מרמת הגולן, רק לירושלים--</w:t>
      </w:r>
    </w:p>
    <w:p w14:paraId="0BA12635" w14:textId="77777777" w:rsidR="0056142A" w:rsidRPr="0056142A" w:rsidRDefault="0056142A" w:rsidP="0056142A">
      <w:pPr>
        <w:bidi/>
        <w:jc w:val="both"/>
        <w:rPr>
          <w:rFonts w:cs="David" w:hint="cs"/>
          <w:rtl/>
        </w:rPr>
      </w:pPr>
    </w:p>
    <w:p w14:paraId="40436C36" w14:textId="77777777" w:rsidR="0056142A" w:rsidRPr="0056142A" w:rsidRDefault="0056142A" w:rsidP="0056142A">
      <w:pPr>
        <w:bidi/>
        <w:jc w:val="both"/>
        <w:rPr>
          <w:rFonts w:cs="David" w:hint="cs"/>
          <w:rtl/>
        </w:rPr>
      </w:pPr>
      <w:r w:rsidRPr="0056142A">
        <w:rPr>
          <w:rFonts w:cs="David" w:hint="cs"/>
          <w:u w:val="single"/>
          <w:rtl/>
        </w:rPr>
        <w:t>ארבל אסטרחן:</w:t>
      </w:r>
    </w:p>
    <w:p w14:paraId="759B2CDB" w14:textId="77777777" w:rsidR="0056142A" w:rsidRPr="0056142A" w:rsidRDefault="0056142A" w:rsidP="0056142A">
      <w:pPr>
        <w:bidi/>
        <w:jc w:val="both"/>
        <w:rPr>
          <w:rFonts w:cs="David" w:hint="cs"/>
          <w:rtl/>
        </w:rPr>
      </w:pPr>
    </w:p>
    <w:p w14:paraId="5D14B435" w14:textId="77777777" w:rsidR="0056142A" w:rsidRPr="0056142A" w:rsidRDefault="0056142A" w:rsidP="0056142A">
      <w:pPr>
        <w:bidi/>
        <w:jc w:val="both"/>
        <w:rPr>
          <w:rFonts w:cs="David" w:hint="cs"/>
          <w:rtl/>
        </w:rPr>
      </w:pPr>
      <w:r w:rsidRPr="0056142A">
        <w:rPr>
          <w:rFonts w:cs="David" w:hint="cs"/>
          <w:rtl/>
        </w:rPr>
        <w:tab/>
        <w:t>הוא יוכל להתייחס לכל שטח.</w:t>
      </w:r>
    </w:p>
    <w:p w14:paraId="7E524FC2" w14:textId="77777777" w:rsidR="0056142A" w:rsidRPr="0056142A" w:rsidRDefault="0056142A" w:rsidP="0056142A">
      <w:pPr>
        <w:bidi/>
        <w:jc w:val="both"/>
        <w:rPr>
          <w:rFonts w:cs="David" w:hint="cs"/>
          <w:rtl/>
        </w:rPr>
      </w:pPr>
    </w:p>
    <w:p w14:paraId="36CAC501" w14:textId="77777777" w:rsidR="0056142A" w:rsidRPr="0056142A" w:rsidRDefault="0056142A" w:rsidP="0056142A">
      <w:pPr>
        <w:bidi/>
        <w:jc w:val="both"/>
        <w:rPr>
          <w:rFonts w:cs="David" w:hint="cs"/>
          <w:rtl/>
        </w:rPr>
      </w:pPr>
      <w:r w:rsidRPr="0056142A">
        <w:rPr>
          <w:rFonts w:cs="David" w:hint="cs"/>
          <w:u w:val="single"/>
          <w:rtl/>
        </w:rPr>
        <w:t>יצחק לוי:</w:t>
      </w:r>
    </w:p>
    <w:p w14:paraId="1BF49733" w14:textId="77777777" w:rsidR="0056142A" w:rsidRPr="0056142A" w:rsidRDefault="0056142A" w:rsidP="0056142A">
      <w:pPr>
        <w:bidi/>
        <w:jc w:val="both"/>
        <w:rPr>
          <w:rFonts w:cs="David" w:hint="cs"/>
          <w:rtl/>
        </w:rPr>
      </w:pPr>
    </w:p>
    <w:p w14:paraId="11593F38" w14:textId="77777777" w:rsidR="0056142A" w:rsidRPr="0056142A" w:rsidRDefault="0056142A" w:rsidP="0056142A">
      <w:pPr>
        <w:bidi/>
        <w:jc w:val="both"/>
        <w:rPr>
          <w:rFonts w:cs="David" w:hint="cs"/>
          <w:rtl/>
        </w:rPr>
      </w:pPr>
      <w:r w:rsidRPr="0056142A">
        <w:rPr>
          <w:rFonts w:cs="David" w:hint="cs"/>
          <w:rtl/>
        </w:rPr>
        <w:tab/>
        <w:t xml:space="preserve"> --ויוכל להתייחס, נניח, גם למקרים של חילופי שטחים. כאשר ירצו לבוא ולעשות הסכם עם הפלסטינים, שאני מקווה שלא יהיה, אבל נניח שירצו לעשות הסכם עם הפלסטינים ולהגיד להם שישאירו את גושי ההתיישבות במדינת ישראל וייקחו חלק מהערבה- - -</w:t>
      </w:r>
    </w:p>
    <w:p w14:paraId="27DB09F5" w14:textId="77777777" w:rsidR="0056142A" w:rsidRPr="0056142A" w:rsidRDefault="0056142A" w:rsidP="0056142A">
      <w:pPr>
        <w:bidi/>
        <w:jc w:val="both"/>
        <w:rPr>
          <w:rFonts w:cs="David" w:hint="cs"/>
          <w:rtl/>
        </w:rPr>
      </w:pPr>
    </w:p>
    <w:p w14:paraId="1919C1D7" w14:textId="77777777" w:rsidR="0056142A" w:rsidRPr="0056142A" w:rsidRDefault="0056142A" w:rsidP="0056142A">
      <w:pPr>
        <w:bidi/>
        <w:jc w:val="both"/>
        <w:rPr>
          <w:rFonts w:cs="David" w:hint="cs"/>
          <w:rtl/>
        </w:rPr>
      </w:pPr>
      <w:r w:rsidRPr="0056142A">
        <w:rPr>
          <w:rFonts w:cs="David" w:hint="cs"/>
          <w:u w:val="single"/>
          <w:rtl/>
        </w:rPr>
        <w:t>ארבל אסטרחן:</w:t>
      </w:r>
    </w:p>
    <w:p w14:paraId="0C2E13AD" w14:textId="77777777" w:rsidR="0056142A" w:rsidRPr="0056142A" w:rsidRDefault="0056142A" w:rsidP="0056142A">
      <w:pPr>
        <w:bidi/>
        <w:jc w:val="both"/>
        <w:rPr>
          <w:rFonts w:cs="David" w:hint="cs"/>
          <w:rtl/>
        </w:rPr>
      </w:pPr>
    </w:p>
    <w:p w14:paraId="5EB57AA9" w14:textId="77777777" w:rsidR="0056142A" w:rsidRPr="0056142A" w:rsidRDefault="0056142A" w:rsidP="0056142A">
      <w:pPr>
        <w:bidi/>
        <w:jc w:val="both"/>
        <w:rPr>
          <w:rFonts w:cs="David" w:hint="cs"/>
          <w:rtl/>
        </w:rPr>
      </w:pPr>
      <w:r w:rsidRPr="0056142A">
        <w:rPr>
          <w:rFonts w:cs="David" w:hint="cs"/>
          <w:rtl/>
        </w:rPr>
        <w:tab/>
        <w:t>היו עם ירדן חילופי שטח.</w:t>
      </w:r>
    </w:p>
    <w:p w14:paraId="732F82AD" w14:textId="77777777" w:rsidR="0056142A" w:rsidRPr="0056142A" w:rsidRDefault="0056142A" w:rsidP="0056142A">
      <w:pPr>
        <w:bidi/>
        <w:jc w:val="both"/>
        <w:rPr>
          <w:rFonts w:cs="David" w:hint="cs"/>
          <w:rtl/>
        </w:rPr>
      </w:pPr>
    </w:p>
    <w:p w14:paraId="00B52C86" w14:textId="77777777" w:rsidR="0056142A" w:rsidRPr="0056142A" w:rsidRDefault="0056142A" w:rsidP="0056142A">
      <w:pPr>
        <w:bidi/>
        <w:jc w:val="both"/>
        <w:rPr>
          <w:rFonts w:cs="David" w:hint="cs"/>
          <w:rtl/>
        </w:rPr>
      </w:pPr>
      <w:r w:rsidRPr="0056142A">
        <w:rPr>
          <w:rFonts w:cs="David" w:hint="cs"/>
          <w:u w:val="single"/>
          <w:rtl/>
        </w:rPr>
        <w:t>יצחק לוי:</w:t>
      </w:r>
    </w:p>
    <w:p w14:paraId="4179C5F4" w14:textId="77777777" w:rsidR="0056142A" w:rsidRPr="0056142A" w:rsidRDefault="0056142A" w:rsidP="0056142A">
      <w:pPr>
        <w:bidi/>
        <w:jc w:val="both"/>
        <w:rPr>
          <w:rFonts w:cs="David" w:hint="cs"/>
          <w:rtl/>
        </w:rPr>
      </w:pPr>
    </w:p>
    <w:p w14:paraId="77AC0119" w14:textId="77777777" w:rsidR="0056142A" w:rsidRPr="0056142A" w:rsidRDefault="0056142A" w:rsidP="0056142A">
      <w:pPr>
        <w:bidi/>
        <w:jc w:val="both"/>
        <w:rPr>
          <w:rFonts w:cs="David" w:hint="cs"/>
          <w:rtl/>
        </w:rPr>
      </w:pPr>
      <w:r w:rsidRPr="0056142A">
        <w:rPr>
          <w:rFonts w:cs="David" w:hint="cs"/>
          <w:rtl/>
        </w:rPr>
        <w:tab/>
        <w:t>נכון, החוק הזה יחול גם על זה, זה לא חוק מצומצם.</w:t>
      </w:r>
    </w:p>
    <w:p w14:paraId="1CB3111F" w14:textId="77777777" w:rsidR="0056142A" w:rsidRPr="0056142A" w:rsidRDefault="0056142A" w:rsidP="0056142A">
      <w:pPr>
        <w:bidi/>
        <w:jc w:val="both"/>
        <w:rPr>
          <w:rFonts w:cs="David" w:hint="cs"/>
          <w:rtl/>
        </w:rPr>
      </w:pPr>
    </w:p>
    <w:p w14:paraId="1CA4A19D" w14:textId="77777777" w:rsidR="0056142A" w:rsidRPr="0056142A" w:rsidRDefault="0056142A" w:rsidP="0056142A">
      <w:pPr>
        <w:bidi/>
        <w:jc w:val="both"/>
        <w:rPr>
          <w:rFonts w:cs="David" w:hint="cs"/>
          <w:rtl/>
        </w:rPr>
      </w:pPr>
      <w:r w:rsidRPr="0056142A">
        <w:rPr>
          <w:rFonts w:cs="David" w:hint="cs"/>
          <w:u w:val="single"/>
          <w:rtl/>
        </w:rPr>
        <w:t>היו"ר דוד טל:</w:t>
      </w:r>
    </w:p>
    <w:p w14:paraId="72D8C538" w14:textId="77777777" w:rsidR="0056142A" w:rsidRPr="0056142A" w:rsidRDefault="0056142A" w:rsidP="0056142A">
      <w:pPr>
        <w:bidi/>
        <w:jc w:val="both"/>
        <w:rPr>
          <w:rFonts w:cs="David" w:hint="cs"/>
          <w:rtl/>
        </w:rPr>
      </w:pPr>
    </w:p>
    <w:p w14:paraId="0112F699" w14:textId="77777777" w:rsidR="0056142A" w:rsidRPr="0056142A" w:rsidRDefault="0056142A" w:rsidP="0056142A">
      <w:pPr>
        <w:bidi/>
        <w:jc w:val="both"/>
        <w:rPr>
          <w:rFonts w:cs="David" w:hint="cs"/>
          <w:rtl/>
        </w:rPr>
      </w:pPr>
      <w:r w:rsidRPr="0056142A">
        <w:rPr>
          <w:rFonts w:cs="David" w:hint="cs"/>
          <w:rtl/>
        </w:rPr>
        <w:tab/>
        <w:t>ציינתי את רמת-הגולן, מכיוון שהוא הונח על שולחננו. הכוונה היתה לדון ברמת-הגולן, לכן הזכרתי את רמת-הגולן.</w:t>
      </w:r>
    </w:p>
    <w:p w14:paraId="4F8B0BCC" w14:textId="77777777" w:rsidR="0056142A" w:rsidRPr="0056142A" w:rsidRDefault="0056142A" w:rsidP="0056142A">
      <w:pPr>
        <w:bidi/>
        <w:jc w:val="both"/>
        <w:rPr>
          <w:rFonts w:cs="David" w:hint="cs"/>
          <w:rtl/>
        </w:rPr>
      </w:pPr>
    </w:p>
    <w:p w14:paraId="24505E24" w14:textId="77777777" w:rsidR="0056142A" w:rsidRPr="0056142A" w:rsidRDefault="0056142A" w:rsidP="0056142A">
      <w:pPr>
        <w:bidi/>
        <w:jc w:val="both"/>
        <w:rPr>
          <w:rFonts w:cs="David" w:hint="cs"/>
          <w:rtl/>
        </w:rPr>
      </w:pPr>
      <w:r w:rsidRPr="0056142A">
        <w:rPr>
          <w:rFonts w:cs="David" w:hint="cs"/>
          <w:u w:val="single"/>
          <w:rtl/>
        </w:rPr>
        <w:t>ארבל אסטרחן:</w:t>
      </w:r>
    </w:p>
    <w:p w14:paraId="3A383F87" w14:textId="77777777" w:rsidR="0056142A" w:rsidRPr="0056142A" w:rsidRDefault="0056142A" w:rsidP="0056142A">
      <w:pPr>
        <w:bidi/>
        <w:jc w:val="both"/>
        <w:rPr>
          <w:rFonts w:cs="David" w:hint="cs"/>
          <w:rtl/>
        </w:rPr>
      </w:pPr>
    </w:p>
    <w:p w14:paraId="1AE9FD94" w14:textId="77777777" w:rsidR="0056142A" w:rsidRPr="0056142A" w:rsidRDefault="0056142A" w:rsidP="0056142A">
      <w:pPr>
        <w:bidi/>
        <w:jc w:val="both"/>
        <w:rPr>
          <w:rFonts w:cs="David" w:hint="cs"/>
          <w:rtl/>
        </w:rPr>
      </w:pPr>
      <w:r w:rsidRPr="0056142A">
        <w:rPr>
          <w:rFonts w:cs="David" w:hint="cs"/>
          <w:rtl/>
        </w:rPr>
        <w:tab/>
        <w:t>זה מופיע בשאלה 1 אצלנו, על מה רוצים שהחוק יחול.</w:t>
      </w:r>
    </w:p>
    <w:p w14:paraId="1DB1E0F2" w14:textId="77777777" w:rsidR="0056142A" w:rsidRPr="0056142A" w:rsidRDefault="0056142A" w:rsidP="0056142A">
      <w:pPr>
        <w:bidi/>
        <w:jc w:val="both"/>
        <w:rPr>
          <w:rFonts w:cs="David" w:hint="cs"/>
          <w:rtl/>
        </w:rPr>
      </w:pPr>
    </w:p>
    <w:p w14:paraId="4C0F7702" w14:textId="77777777" w:rsidR="0056142A" w:rsidRPr="0056142A" w:rsidRDefault="0056142A" w:rsidP="0056142A">
      <w:pPr>
        <w:bidi/>
        <w:jc w:val="both"/>
        <w:rPr>
          <w:rFonts w:cs="David" w:hint="cs"/>
          <w:rtl/>
        </w:rPr>
      </w:pPr>
      <w:r w:rsidRPr="0056142A">
        <w:rPr>
          <w:rFonts w:cs="David" w:hint="cs"/>
          <w:u w:val="single"/>
          <w:rtl/>
        </w:rPr>
        <w:t>יצחק לוי:</w:t>
      </w:r>
    </w:p>
    <w:p w14:paraId="0855726E" w14:textId="77777777" w:rsidR="0056142A" w:rsidRPr="0056142A" w:rsidRDefault="0056142A" w:rsidP="0056142A">
      <w:pPr>
        <w:bidi/>
        <w:jc w:val="both"/>
        <w:rPr>
          <w:rFonts w:cs="David" w:hint="cs"/>
          <w:rtl/>
        </w:rPr>
      </w:pPr>
    </w:p>
    <w:p w14:paraId="51138C40" w14:textId="77777777" w:rsidR="0056142A" w:rsidRPr="0056142A" w:rsidRDefault="0056142A" w:rsidP="0056142A">
      <w:pPr>
        <w:bidi/>
        <w:jc w:val="both"/>
        <w:rPr>
          <w:rFonts w:cs="David" w:hint="cs"/>
          <w:rtl/>
        </w:rPr>
      </w:pPr>
      <w:r w:rsidRPr="0056142A">
        <w:rPr>
          <w:rFonts w:cs="David" w:hint="cs"/>
          <w:rtl/>
        </w:rPr>
        <w:tab/>
        <w:t>אנחנו יודעים מהי מסגרת החוק, אנחנו לא באים לשנות את החוק הבסיסי, אנחנו יודעים על מה אנחנו מדברים, אנחנו לא נשנה את החוק עכשיו ונגיד: רמת-הגולן או ירושלים. אנחנו מדברים על חוק השיפוט והמינהל, שנמצא לפנינו, וזה החוק. לכן אני אומר שלא מתקבל על הדעת שאפשר יהיה להרחיב את החוק הזה לתושבים.</w:t>
      </w:r>
    </w:p>
    <w:p w14:paraId="75F8461E" w14:textId="77777777" w:rsidR="0056142A" w:rsidRPr="0056142A" w:rsidRDefault="0056142A" w:rsidP="0056142A">
      <w:pPr>
        <w:bidi/>
        <w:jc w:val="both"/>
        <w:rPr>
          <w:rFonts w:cs="David" w:hint="cs"/>
          <w:rtl/>
        </w:rPr>
      </w:pPr>
    </w:p>
    <w:p w14:paraId="50A6E90E" w14:textId="77777777" w:rsidR="0056142A" w:rsidRPr="0056142A" w:rsidRDefault="0056142A" w:rsidP="0056142A">
      <w:pPr>
        <w:bidi/>
        <w:jc w:val="both"/>
        <w:rPr>
          <w:rFonts w:cs="David" w:hint="cs"/>
          <w:rtl/>
        </w:rPr>
      </w:pPr>
      <w:r w:rsidRPr="0056142A">
        <w:rPr>
          <w:rFonts w:cs="David" w:hint="cs"/>
          <w:rtl/>
        </w:rPr>
        <w:tab/>
        <w:t>עוד הערה אחת. אדוני היושב-ראש, זה לא חוק קזואלי, בשום אופן לא, אנחנו לא מדברים כרגע על הסכם שלום שנמצא לפנינו, ושאנחנו רוצים להוסיף את נושא משאל העם על הסכם מסוים. כרגע אין לנו שום הסכם על הפרק. אין לנו הסכם לא על ירושלים, לא על רמת-הגולן, לא על שום דבר.</w:t>
      </w:r>
    </w:p>
    <w:p w14:paraId="2E47972D" w14:textId="77777777" w:rsidR="0056142A" w:rsidRPr="0056142A" w:rsidRDefault="0056142A" w:rsidP="0056142A">
      <w:pPr>
        <w:bidi/>
        <w:jc w:val="both"/>
        <w:rPr>
          <w:rFonts w:cs="David" w:hint="cs"/>
          <w:rtl/>
        </w:rPr>
      </w:pPr>
    </w:p>
    <w:p w14:paraId="0B7F7211" w14:textId="77777777" w:rsidR="0056142A" w:rsidRPr="0056142A" w:rsidRDefault="0056142A" w:rsidP="0056142A">
      <w:pPr>
        <w:bidi/>
        <w:jc w:val="both"/>
        <w:rPr>
          <w:rFonts w:cs="David" w:hint="cs"/>
          <w:rtl/>
        </w:rPr>
      </w:pPr>
      <w:r w:rsidRPr="0056142A">
        <w:rPr>
          <w:rFonts w:cs="David" w:hint="cs"/>
          <w:u w:val="single"/>
          <w:rtl/>
        </w:rPr>
        <w:t>היו"ר דוד טל:</w:t>
      </w:r>
    </w:p>
    <w:p w14:paraId="3347AC0D" w14:textId="77777777" w:rsidR="0056142A" w:rsidRPr="0056142A" w:rsidRDefault="0056142A" w:rsidP="0056142A">
      <w:pPr>
        <w:bidi/>
        <w:jc w:val="both"/>
        <w:rPr>
          <w:rFonts w:cs="David" w:hint="cs"/>
          <w:rtl/>
        </w:rPr>
      </w:pPr>
    </w:p>
    <w:p w14:paraId="5FA03933" w14:textId="77777777" w:rsidR="0056142A" w:rsidRPr="0056142A" w:rsidRDefault="0056142A" w:rsidP="0056142A">
      <w:pPr>
        <w:bidi/>
        <w:jc w:val="both"/>
        <w:rPr>
          <w:rFonts w:cs="David" w:hint="cs"/>
          <w:rtl/>
        </w:rPr>
      </w:pPr>
      <w:r w:rsidRPr="0056142A">
        <w:rPr>
          <w:rFonts w:cs="David" w:hint="cs"/>
          <w:rtl/>
        </w:rPr>
        <w:tab/>
        <w:t>יכול להיות שיהיה.</w:t>
      </w:r>
    </w:p>
    <w:p w14:paraId="20BF4880" w14:textId="77777777" w:rsidR="0056142A" w:rsidRPr="0056142A" w:rsidRDefault="0056142A" w:rsidP="0056142A">
      <w:pPr>
        <w:bidi/>
        <w:jc w:val="both"/>
        <w:rPr>
          <w:rFonts w:cs="David" w:hint="cs"/>
          <w:rtl/>
        </w:rPr>
      </w:pPr>
    </w:p>
    <w:p w14:paraId="654D0A59" w14:textId="77777777" w:rsidR="0056142A" w:rsidRPr="0056142A" w:rsidRDefault="0056142A" w:rsidP="0056142A">
      <w:pPr>
        <w:bidi/>
        <w:jc w:val="both"/>
        <w:rPr>
          <w:rFonts w:cs="David" w:hint="cs"/>
          <w:u w:val="single"/>
          <w:rtl/>
        </w:rPr>
      </w:pPr>
      <w:r w:rsidRPr="0056142A">
        <w:rPr>
          <w:rFonts w:cs="David" w:hint="cs"/>
          <w:u w:val="single"/>
          <w:rtl/>
        </w:rPr>
        <w:t>היו"ר מנחם בן-ששון:</w:t>
      </w:r>
    </w:p>
    <w:p w14:paraId="5792ECD8" w14:textId="77777777" w:rsidR="0056142A" w:rsidRPr="0056142A" w:rsidRDefault="0056142A" w:rsidP="0056142A">
      <w:pPr>
        <w:bidi/>
        <w:jc w:val="both"/>
        <w:rPr>
          <w:rFonts w:cs="David" w:hint="cs"/>
          <w:u w:val="single"/>
          <w:rtl/>
        </w:rPr>
      </w:pPr>
    </w:p>
    <w:p w14:paraId="3A95059E" w14:textId="77777777" w:rsidR="0056142A" w:rsidRPr="0056142A" w:rsidRDefault="0056142A" w:rsidP="0056142A">
      <w:pPr>
        <w:bidi/>
        <w:jc w:val="both"/>
        <w:rPr>
          <w:rFonts w:cs="David" w:hint="cs"/>
          <w:rtl/>
        </w:rPr>
      </w:pPr>
      <w:r w:rsidRPr="0056142A">
        <w:rPr>
          <w:rFonts w:cs="David" w:hint="cs"/>
          <w:rtl/>
        </w:rPr>
        <w:tab/>
        <w:t>לכן זה לא דחוף.</w:t>
      </w:r>
    </w:p>
    <w:p w14:paraId="02054E80" w14:textId="77777777" w:rsidR="0056142A" w:rsidRPr="0056142A" w:rsidRDefault="0056142A" w:rsidP="0056142A">
      <w:pPr>
        <w:bidi/>
        <w:jc w:val="both"/>
        <w:rPr>
          <w:rFonts w:cs="David" w:hint="cs"/>
          <w:rtl/>
        </w:rPr>
      </w:pPr>
    </w:p>
    <w:p w14:paraId="20A13EA6" w14:textId="77777777" w:rsidR="0056142A" w:rsidRPr="0056142A" w:rsidRDefault="0056142A" w:rsidP="0056142A">
      <w:pPr>
        <w:bidi/>
        <w:jc w:val="both"/>
        <w:rPr>
          <w:rFonts w:cs="David" w:hint="cs"/>
          <w:rtl/>
        </w:rPr>
      </w:pPr>
      <w:r w:rsidRPr="0056142A">
        <w:rPr>
          <w:rFonts w:cs="David" w:hint="cs"/>
          <w:u w:val="single"/>
          <w:rtl/>
        </w:rPr>
        <w:t>יצחק לוי:</w:t>
      </w:r>
    </w:p>
    <w:p w14:paraId="64ED17FC" w14:textId="77777777" w:rsidR="0056142A" w:rsidRPr="0056142A" w:rsidRDefault="0056142A" w:rsidP="0056142A">
      <w:pPr>
        <w:bidi/>
        <w:jc w:val="both"/>
        <w:rPr>
          <w:rFonts w:cs="David" w:hint="cs"/>
          <w:rtl/>
        </w:rPr>
      </w:pPr>
    </w:p>
    <w:p w14:paraId="76BDF96F" w14:textId="77777777" w:rsidR="0056142A" w:rsidRDefault="0056142A" w:rsidP="0056142A">
      <w:pPr>
        <w:bidi/>
        <w:jc w:val="both"/>
        <w:rPr>
          <w:rFonts w:cs="David" w:hint="cs"/>
          <w:rtl/>
        </w:rPr>
      </w:pPr>
      <w:r w:rsidRPr="0056142A">
        <w:rPr>
          <w:rFonts w:cs="David" w:hint="cs"/>
          <w:rtl/>
        </w:rPr>
        <w:tab/>
        <w:t xml:space="preserve"> נכון, לכן אפשר לעשות בנחת, לא צריך לעשות את זה בלחץ ולא צריך לעשות את זה מתוך לחצים פוליטיים. אפשר לדון בזה כמו שצריך, לא כמו שהיה בהתנתקות למשל. צריך לדון בזה עכשיו, ושוב, אין שום הסכם לפנינו, ואם כן, איננו יודעים מה יקדם למה, אם בכלל. אם תקדם ירושלים או יקדם הגולן או תקדם הערבה או משהו אחר, אנחנו לא יודעים. לכן אני לא </w:t>
      </w:r>
    </w:p>
    <w:p w14:paraId="7116FDD3" w14:textId="77777777" w:rsidR="0056142A" w:rsidRDefault="0056142A" w:rsidP="0056142A">
      <w:pPr>
        <w:bidi/>
        <w:jc w:val="both"/>
        <w:rPr>
          <w:rFonts w:cs="David" w:hint="cs"/>
          <w:rtl/>
        </w:rPr>
      </w:pPr>
    </w:p>
    <w:p w14:paraId="1A147414" w14:textId="77777777" w:rsidR="0056142A" w:rsidRDefault="0056142A" w:rsidP="0056142A">
      <w:pPr>
        <w:bidi/>
        <w:jc w:val="both"/>
        <w:rPr>
          <w:rFonts w:cs="David" w:hint="cs"/>
          <w:rtl/>
        </w:rPr>
      </w:pPr>
    </w:p>
    <w:p w14:paraId="1DB5D073" w14:textId="77777777" w:rsidR="0056142A" w:rsidRDefault="0056142A" w:rsidP="0056142A">
      <w:pPr>
        <w:bidi/>
        <w:jc w:val="both"/>
        <w:rPr>
          <w:rFonts w:cs="David" w:hint="cs"/>
          <w:rtl/>
        </w:rPr>
      </w:pPr>
    </w:p>
    <w:p w14:paraId="630A938F" w14:textId="77777777" w:rsidR="0056142A" w:rsidRDefault="0056142A" w:rsidP="0056142A">
      <w:pPr>
        <w:bidi/>
        <w:jc w:val="both"/>
        <w:rPr>
          <w:rFonts w:cs="David" w:hint="cs"/>
          <w:rtl/>
        </w:rPr>
      </w:pPr>
    </w:p>
    <w:p w14:paraId="27CBAF3D" w14:textId="77777777" w:rsidR="0056142A" w:rsidRPr="0056142A" w:rsidRDefault="0056142A" w:rsidP="0056142A">
      <w:pPr>
        <w:bidi/>
        <w:jc w:val="both"/>
        <w:rPr>
          <w:rFonts w:cs="David" w:hint="cs"/>
          <w:rtl/>
        </w:rPr>
      </w:pPr>
      <w:r w:rsidRPr="0056142A">
        <w:rPr>
          <w:rFonts w:cs="David" w:hint="cs"/>
          <w:rtl/>
        </w:rPr>
        <w:t>חושב שמדובר פה בחוק שאנחנו יכולים כרגע להגדיר איזה צורך מסוים של תושב זה או אחר או של תושבים מאזור זה או אחר, לבוא ולהשתתף. אינני חושב שזה נכון וזה אפשרי. על כן, אדוני היושב-ראש, אני מציע שבסעיף הזה, שהעלית לדיון עכשיו, נקבע שספר הבוחרים של הכנסת יהיה ספר הבוחרים שיקבע מי ישתתף במשאל עם.</w:t>
      </w:r>
    </w:p>
    <w:p w14:paraId="4C0E8C47" w14:textId="77777777" w:rsidR="0056142A" w:rsidRPr="0056142A" w:rsidRDefault="0056142A" w:rsidP="0056142A">
      <w:pPr>
        <w:bidi/>
        <w:jc w:val="both"/>
        <w:rPr>
          <w:rFonts w:cs="David" w:hint="cs"/>
          <w:rtl/>
        </w:rPr>
      </w:pPr>
    </w:p>
    <w:p w14:paraId="652866D1" w14:textId="77777777" w:rsidR="0056142A" w:rsidRPr="0056142A" w:rsidRDefault="0056142A" w:rsidP="0056142A">
      <w:pPr>
        <w:bidi/>
        <w:jc w:val="both"/>
        <w:rPr>
          <w:rFonts w:cs="David" w:hint="cs"/>
          <w:rtl/>
        </w:rPr>
      </w:pPr>
      <w:r w:rsidRPr="0056142A">
        <w:rPr>
          <w:rFonts w:cs="David" w:hint="cs"/>
          <w:u w:val="single"/>
          <w:rtl/>
        </w:rPr>
        <w:t>היו"ר דוד טל:</w:t>
      </w:r>
    </w:p>
    <w:p w14:paraId="59FD56C3" w14:textId="77777777" w:rsidR="0056142A" w:rsidRPr="0056142A" w:rsidRDefault="0056142A" w:rsidP="0056142A">
      <w:pPr>
        <w:bidi/>
        <w:jc w:val="both"/>
        <w:rPr>
          <w:rFonts w:cs="David" w:hint="cs"/>
          <w:rtl/>
        </w:rPr>
      </w:pPr>
    </w:p>
    <w:p w14:paraId="66F653D3" w14:textId="77777777" w:rsidR="0056142A" w:rsidRPr="0056142A" w:rsidRDefault="0056142A" w:rsidP="0056142A">
      <w:pPr>
        <w:bidi/>
        <w:jc w:val="both"/>
        <w:rPr>
          <w:rFonts w:cs="David" w:hint="cs"/>
          <w:rtl/>
        </w:rPr>
      </w:pPr>
      <w:r w:rsidRPr="0056142A">
        <w:rPr>
          <w:rFonts w:cs="David" w:hint="cs"/>
          <w:rtl/>
        </w:rPr>
        <w:tab/>
        <w:t>יושב איתנו כאן פרופסור הופנונג. אם אפשר לשמוע את דעתך, אני אשמח מאוד.</w:t>
      </w:r>
    </w:p>
    <w:p w14:paraId="12FAAF74" w14:textId="77777777" w:rsidR="0056142A" w:rsidRPr="0056142A" w:rsidRDefault="0056142A" w:rsidP="0056142A">
      <w:pPr>
        <w:bidi/>
        <w:jc w:val="both"/>
        <w:rPr>
          <w:rFonts w:cs="David" w:hint="cs"/>
          <w:rtl/>
        </w:rPr>
      </w:pPr>
    </w:p>
    <w:p w14:paraId="3629BAE6" w14:textId="77777777" w:rsidR="0056142A" w:rsidRPr="0056142A" w:rsidRDefault="0056142A" w:rsidP="0056142A">
      <w:pPr>
        <w:bidi/>
        <w:jc w:val="both"/>
        <w:rPr>
          <w:rFonts w:cs="David" w:hint="cs"/>
          <w:rtl/>
        </w:rPr>
      </w:pPr>
      <w:r w:rsidRPr="0056142A">
        <w:rPr>
          <w:rFonts w:cs="David" w:hint="cs"/>
          <w:u w:val="single"/>
          <w:rtl/>
        </w:rPr>
        <w:t>מנחם הופנונג:</w:t>
      </w:r>
    </w:p>
    <w:p w14:paraId="79F3E783" w14:textId="77777777" w:rsidR="0056142A" w:rsidRPr="0056142A" w:rsidRDefault="0056142A" w:rsidP="0056142A">
      <w:pPr>
        <w:bidi/>
        <w:jc w:val="both"/>
        <w:rPr>
          <w:rFonts w:cs="David" w:hint="cs"/>
          <w:rtl/>
        </w:rPr>
      </w:pPr>
    </w:p>
    <w:p w14:paraId="1D058441" w14:textId="77777777" w:rsidR="0056142A" w:rsidRPr="0056142A" w:rsidRDefault="0056142A" w:rsidP="0056142A">
      <w:pPr>
        <w:bidi/>
        <w:jc w:val="both"/>
        <w:rPr>
          <w:rFonts w:cs="David" w:hint="cs"/>
          <w:rtl/>
        </w:rPr>
      </w:pPr>
      <w:r w:rsidRPr="0056142A">
        <w:rPr>
          <w:rFonts w:cs="David" w:hint="cs"/>
          <w:rtl/>
        </w:rPr>
        <w:tab/>
        <w:t>אני לא ביקשתי את רשות הדיבור.</w:t>
      </w:r>
    </w:p>
    <w:p w14:paraId="77AF683C" w14:textId="77777777" w:rsidR="0056142A" w:rsidRDefault="0056142A" w:rsidP="0056142A">
      <w:pPr>
        <w:bidi/>
        <w:jc w:val="both"/>
        <w:rPr>
          <w:rFonts w:cs="David" w:hint="cs"/>
          <w:u w:val="single"/>
          <w:rtl/>
        </w:rPr>
      </w:pPr>
    </w:p>
    <w:p w14:paraId="1F3EAF99" w14:textId="77777777" w:rsidR="0056142A" w:rsidRPr="0056142A" w:rsidRDefault="0056142A" w:rsidP="0056142A">
      <w:pPr>
        <w:bidi/>
        <w:jc w:val="both"/>
        <w:rPr>
          <w:rFonts w:cs="David" w:hint="cs"/>
          <w:rtl/>
        </w:rPr>
      </w:pPr>
      <w:r w:rsidRPr="0056142A">
        <w:rPr>
          <w:rFonts w:cs="David" w:hint="cs"/>
          <w:u w:val="single"/>
          <w:rtl/>
        </w:rPr>
        <w:t>היו"ר דוד טל:</w:t>
      </w:r>
    </w:p>
    <w:p w14:paraId="42E34657" w14:textId="77777777" w:rsidR="0056142A" w:rsidRPr="0056142A" w:rsidRDefault="0056142A" w:rsidP="0056142A">
      <w:pPr>
        <w:bidi/>
        <w:jc w:val="both"/>
        <w:rPr>
          <w:rFonts w:cs="David" w:hint="cs"/>
          <w:rtl/>
        </w:rPr>
      </w:pPr>
    </w:p>
    <w:p w14:paraId="240E5591" w14:textId="77777777" w:rsidR="0056142A" w:rsidRPr="0056142A" w:rsidRDefault="0056142A" w:rsidP="0056142A">
      <w:pPr>
        <w:bidi/>
        <w:jc w:val="both"/>
        <w:rPr>
          <w:rFonts w:cs="David" w:hint="cs"/>
          <w:rtl/>
        </w:rPr>
      </w:pPr>
      <w:r w:rsidRPr="0056142A">
        <w:rPr>
          <w:rFonts w:cs="David" w:hint="cs"/>
          <w:rtl/>
        </w:rPr>
        <w:tab/>
        <w:t>אני אפשרתי לך, אדוני, כיושב-ראש הוועדה, זה בתוף הסמכות שניתנה לי.</w:t>
      </w:r>
    </w:p>
    <w:p w14:paraId="54F56CF9" w14:textId="77777777" w:rsidR="0056142A" w:rsidRPr="0056142A" w:rsidRDefault="0056142A" w:rsidP="0056142A">
      <w:pPr>
        <w:bidi/>
        <w:jc w:val="both"/>
        <w:rPr>
          <w:rFonts w:cs="David" w:hint="cs"/>
          <w:rtl/>
        </w:rPr>
      </w:pPr>
    </w:p>
    <w:p w14:paraId="6662695E" w14:textId="77777777" w:rsidR="0056142A" w:rsidRPr="0056142A" w:rsidRDefault="0056142A" w:rsidP="0056142A">
      <w:pPr>
        <w:bidi/>
        <w:jc w:val="both"/>
        <w:rPr>
          <w:rFonts w:cs="David" w:hint="cs"/>
          <w:rtl/>
        </w:rPr>
      </w:pPr>
      <w:r w:rsidRPr="0056142A">
        <w:rPr>
          <w:rFonts w:cs="David" w:hint="cs"/>
          <w:u w:val="single"/>
          <w:rtl/>
        </w:rPr>
        <w:t>מנחם הופנונג:</w:t>
      </w:r>
    </w:p>
    <w:p w14:paraId="68711DFA" w14:textId="77777777" w:rsidR="0056142A" w:rsidRPr="0056142A" w:rsidRDefault="0056142A" w:rsidP="0056142A">
      <w:pPr>
        <w:bidi/>
        <w:jc w:val="both"/>
        <w:rPr>
          <w:rFonts w:cs="David" w:hint="cs"/>
          <w:rtl/>
        </w:rPr>
      </w:pPr>
    </w:p>
    <w:p w14:paraId="5697F010" w14:textId="77777777" w:rsidR="0056142A" w:rsidRPr="0056142A" w:rsidRDefault="0056142A" w:rsidP="0056142A">
      <w:pPr>
        <w:bidi/>
        <w:jc w:val="both"/>
        <w:rPr>
          <w:rFonts w:cs="David" w:hint="cs"/>
          <w:rtl/>
        </w:rPr>
      </w:pPr>
      <w:r w:rsidRPr="0056142A">
        <w:rPr>
          <w:rFonts w:cs="David" w:hint="cs"/>
          <w:rtl/>
        </w:rPr>
        <w:tab/>
        <w:t>הדעה האישית שלי, ומבחינה מקצועית ניתן לטעון אחרת, שאם מדובר בתושבים, שהם יושבים והם מושפעים מהליכים שנעשים בצורה כשלהי, ייתכן שניתן לשאול את דעתם, אם הם תושבים במדינת ישראל.</w:t>
      </w:r>
    </w:p>
    <w:p w14:paraId="1DE17366" w14:textId="77777777" w:rsidR="0056142A" w:rsidRPr="0056142A" w:rsidRDefault="0056142A" w:rsidP="0056142A">
      <w:pPr>
        <w:bidi/>
        <w:jc w:val="both"/>
        <w:rPr>
          <w:rFonts w:cs="David" w:hint="cs"/>
          <w:rtl/>
        </w:rPr>
      </w:pPr>
    </w:p>
    <w:p w14:paraId="6D14E4DF" w14:textId="77777777" w:rsidR="0056142A" w:rsidRPr="0056142A" w:rsidRDefault="0056142A" w:rsidP="0056142A">
      <w:pPr>
        <w:bidi/>
        <w:jc w:val="both"/>
        <w:rPr>
          <w:rFonts w:cs="David" w:hint="cs"/>
          <w:rtl/>
        </w:rPr>
      </w:pPr>
      <w:r w:rsidRPr="0056142A">
        <w:rPr>
          <w:rFonts w:cs="David" w:hint="cs"/>
          <w:u w:val="single"/>
          <w:rtl/>
        </w:rPr>
        <w:t>היו"ר דוד טל:</w:t>
      </w:r>
    </w:p>
    <w:p w14:paraId="559D3087" w14:textId="77777777" w:rsidR="0056142A" w:rsidRPr="0056142A" w:rsidRDefault="0056142A" w:rsidP="0056142A">
      <w:pPr>
        <w:bidi/>
        <w:jc w:val="both"/>
        <w:rPr>
          <w:rFonts w:cs="David" w:hint="cs"/>
          <w:rtl/>
        </w:rPr>
      </w:pPr>
    </w:p>
    <w:p w14:paraId="0A5B8C14" w14:textId="77777777" w:rsidR="0056142A" w:rsidRPr="0056142A" w:rsidRDefault="0056142A" w:rsidP="0056142A">
      <w:pPr>
        <w:bidi/>
        <w:jc w:val="both"/>
        <w:rPr>
          <w:rFonts w:cs="David" w:hint="cs"/>
          <w:rtl/>
        </w:rPr>
      </w:pPr>
      <w:r w:rsidRPr="0056142A">
        <w:rPr>
          <w:rFonts w:cs="David" w:hint="cs"/>
          <w:rtl/>
        </w:rPr>
        <w:tab/>
        <w:t>יש הבדל בין לשאול את דעתם או לתת להם את הזכות- - -</w:t>
      </w:r>
    </w:p>
    <w:p w14:paraId="7519975B" w14:textId="77777777" w:rsidR="0056142A" w:rsidRPr="0056142A" w:rsidRDefault="0056142A" w:rsidP="0056142A">
      <w:pPr>
        <w:bidi/>
        <w:jc w:val="both"/>
        <w:rPr>
          <w:rFonts w:cs="David" w:hint="cs"/>
          <w:rtl/>
        </w:rPr>
      </w:pPr>
    </w:p>
    <w:p w14:paraId="71D071D2" w14:textId="77777777" w:rsidR="0056142A" w:rsidRPr="0056142A" w:rsidRDefault="0056142A" w:rsidP="0056142A">
      <w:pPr>
        <w:bidi/>
        <w:jc w:val="both"/>
        <w:rPr>
          <w:rFonts w:cs="David" w:hint="cs"/>
          <w:rtl/>
        </w:rPr>
      </w:pPr>
      <w:r w:rsidRPr="0056142A">
        <w:rPr>
          <w:rFonts w:cs="David" w:hint="cs"/>
          <w:u w:val="single"/>
          <w:rtl/>
        </w:rPr>
        <w:t>מנחם הופנונג:</w:t>
      </w:r>
    </w:p>
    <w:p w14:paraId="64AB778E" w14:textId="77777777" w:rsidR="0056142A" w:rsidRPr="0056142A" w:rsidRDefault="0056142A" w:rsidP="0056142A">
      <w:pPr>
        <w:bidi/>
        <w:jc w:val="both"/>
        <w:rPr>
          <w:rFonts w:cs="David" w:hint="cs"/>
          <w:rtl/>
        </w:rPr>
      </w:pPr>
    </w:p>
    <w:p w14:paraId="21165C94" w14:textId="77777777" w:rsidR="0056142A" w:rsidRPr="0056142A" w:rsidRDefault="0056142A" w:rsidP="0056142A">
      <w:pPr>
        <w:bidi/>
        <w:jc w:val="both"/>
        <w:rPr>
          <w:rFonts w:cs="David" w:hint="cs"/>
          <w:rtl/>
        </w:rPr>
      </w:pPr>
      <w:r w:rsidRPr="0056142A">
        <w:rPr>
          <w:rFonts w:cs="David" w:hint="cs"/>
          <w:rtl/>
        </w:rPr>
        <w:tab/>
        <w:t xml:space="preserve">הם לא בוחרים את הנציגים לכנסת. זה דומה במידה מסוימת לבחירות מקומיות, במובן הזה שהם נשאלים מה צריך להיות הממשל שיחול על השטח שבו הם חיים עם אפשרות של העברת שטח.  אני יכול להבין גם את הדעה האחרת שטוענת שמדובר בתוך מדינת ישראל, ועל כן רק מי שיש לו זכות בחירה לכנסת יכול להצביע. </w:t>
      </w:r>
    </w:p>
    <w:p w14:paraId="71EA5302" w14:textId="77777777" w:rsidR="0056142A" w:rsidRPr="0056142A" w:rsidRDefault="0056142A" w:rsidP="0056142A">
      <w:pPr>
        <w:bidi/>
        <w:jc w:val="both"/>
        <w:rPr>
          <w:rFonts w:cs="David" w:hint="cs"/>
          <w:rtl/>
        </w:rPr>
      </w:pPr>
    </w:p>
    <w:p w14:paraId="457F6B3D" w14:textId="77777777" w:rsidR="0056142A" w:rsidRPr="0056142A" w:rsidRDefault="0056142A" w:rsidP="0056142A">
      <w:pPr>
        <w:bidi/>
        <w:jc w:val="both"/>
        <w:rPr>
          <w:rFonts w:cs="David" w:hint="cs"/>
          <w:rtl/>
        </w:rPr>
      </w:pPr>
      <w:r w:rsidRPr="0056142A">
        <w:rPr>
          <w:rFonts w:cs="David" w:hint="cs"/>
          <w:rtl/>
        </w:rPr>
        <w:tab/>
        <w:t>קראתי את הפרוטוקולים של הישיבות הקודמות, ראיתי שהעניין עלה, אני לא בטוח שהדרך של משאל עם היא הדרך שהייתי בוחר בה באופן אישי.</w:t>
      </w:r>
    </w:p>
    <w:p w14:paraId="4441D236" w14:textId="77777777" w:rsidR="0056142A" w:rsidRPr="0056142A" w:rsidRDefault="0056142A" w:rsidP="0056142A">
      <w:pPr>
        <w:bidi/>
        <w:jc w:val="both"/>
        <w:rPr>
          <w:rFonts w:cs="David" w:hint="cs"/>
          <w:rtl/>
        </w:rPr>
      </w:pPr>
    </w:p>
    <w:p w14:paraId="2C2A2D4C" w14:textId="77777777" w:rsidR="0056142A" w:rsidRPr="0056142A" w:rsidRDefault="0056142A" w:rsidP="0056142A">
      <w:pPr>
        <w:bidi/>
        <w:jc w:val="both"/>
        <w:rPr>
          <w:rFonts w:cs="David" w:hint="cs"/>
          <w:rtl/>
        </w:rPr>
      </w:pPr>
      <w:r w:rsidRPr="0056142A">
        <w:rPr>
          <w:rFonts w:cs="David" w:hint="cs"/>
          <w:u w:val="single"/>
          <w:rtl/>
        </w:rPr>
        <w:t>היו"ר דוד טל:</w:t>
      </w:r>
    </w:p>
    <w:p w14:paraId="6918819E" w14:textId="77777777" w:rsidR="0056142A" w:rsidRPr="0056142A" w:rsidRDefault="0056142A" w:rsidP="0056142A">
      <w:pPr>
        <w:bidi/>
        <w:jc w:val="both"/>
        <w:rPr>
          <w:rFonts w:cs="David" w:hint="cs"/>
          <w:rtl/>
        </w:rPr>
      </w:pPr>
    </w:p>
    <w:p w14:paraId="6C316F66" w14:textId="77777777" w:rsidR="0056142A" w:rsidRPr="0056142A" w:rsidRDefault="0056142A" w:rsidP="0056142A">
      <w:pPr>
        <w:bidi/>
        <w:jc w:val="both"/>
        <w:rPr>
          <w:rFonts w:cs="David" w:hint="cs"/>
          <w:rtl/>
        </w:rPr>
      </w:pPr>
      <w:r w:rsidRPr="0056142A">
        <w:rPr>
          <w:rFonts w:cs="David" w:hint="cs"/>
          <w:rtl/>
        </w:rPr>
        <w:tab/>
        <w:t>האם היית משאיר את הסמכות בידי הממשלה?</w:t>
      </w:r>
    </w:p>
    <w:p w14:paraId="3F8B9690" w14:textId="77777777" w:rsidR="0056142A" w:rsidRPr="0056142A" w:rsidRDefault="0056142A" w:rsidP="0056142A">
      <w:pPr>
        <w:bidi/>
        <w:jc w:val="both"/>
        <w:rPr>
          <w:rFonts w:cs="David" w:hint="cs"/>
          <w:rtl/>
        </w:rPr>
      </w:pPr>
    </w:p>
    <w:p w14:paraId="691BEB8D" w14:textId="77777777" w:rsidR="0056142A" w:rsidRPr="0056142A" w:rsidRDefault="0056142A" w:rsidP="0056142A">
      <w:pPr>
        <w:bidi/>
        <w:jc w:val="both"/>
        <w:rPr>
          <w:rFonts w:cs="David" w:hint="cs"/>
          <w:rtl/>
        </w:rPr>
      </w:pPr>
      <w:r w:rsidRPr="0056142A">
        <w:rPr>
          <w:rFonts w:cs="David" w:hint="cs"/>
          <w:u w:val="single"/>
          <w:rtl/>
        </w:rPr>
        <w:t>יצחק לוי:</w:t>
      </w:r>
    </w:p>
    <w:p w14:paraId="6F2866DF" w14:textId="77777777" w:rsidR="0056142A" w:rsidRPr="0056142A" w:rsidRDefault="0056142A" w:rsidP="0056142A">
      <w:pPr>
        <w:bidi/>
        <w:jc w:val="both"/>
        <w:rPr>
          <w:rFonts w:cs="David" w:hint="cs"/>
          <w:rtl/>
        </w:rPr>
      </w:pPr>
    </w:p>
    <w:p w14:paraId="7BFF735E" w14:textId="77777777" w:rsidR="0056142A" w:rsidRPr="0056142A" w:rsidRDefault="0056142A" w:rsidP="0056142A">
      <w:pPr>
        <w:bidi/>
        <w:jc w:val="both"/>
        <w:rPr>
          <w:rFonts w:cs="David" w:hint="cs"/>
          <w:rtl/>
        </w:rPr>
      </w:pPr>
      <w:r w:rsidRPr="0056142A">
        <w:rPr>
          <w:rFonts w:cs="David" w:hint="cs"/>
          <w:rtl/>
        </w:rPr>
        <w:tab/>
        <w:t>הכנסת.</w:t>
      </w:r>
    </w:p>
    <w:p w14:paraId="11F9CED1" w14:textId="77777777" w:rsidR="0056142A" w:rsidRPr="0056142A" w:rsidRDefault="0056142A" w:rsidP="0056142A">
      <w:pPr>
        <w:bidi/>
        <w:jc w:val="both"/>
        <w:rPr>
          <w:rFonts w:cs="David" w:hint="cs"/>
          <w:rtl/>
        </w:rPr>
      </w:pPr>
    </w:p>
    <w:p w14:paraId="377FF088" w14:textId="77777777" w:rsidR="0056142A" w:rsidRPr="0056142A" w:rsidRDefault="0056142A" w:rsidP="0056142A">
      <w:pPr>
        <w:bidi/>
        <w:jc w:val="both"/>
        <w:rPr>
          <w:rFonts w:cs="David" w:hint="cs"/>
          <w:rtl/>
        </w:rPr>
      </w:pPr>
      <w:r w:rsidRPr="0056142A">
        <w:rPr>
          <w:rFonts w:cs="David" w:hint="cs"/>
          <w:u w:val="single"/>
          <w:rtl/>
        </w:rPr>
        <w:t>היו"ר דוד טל:</w:t>
      </w:r>
    </w:p>
    <w:p w14:paraId="423B6B9F" w14:textId="77777777" w:rsidR="0056142A" w:rsidRPr="0056142A" w:rsidRDefault="0056142A" w:rsidP="0056142A">
      <w:pPr>
        <w:bidi/>
        <w:jc w:val="both"/>
        <w:rPr>
          <w:rFonts w:cs="David" w:hint="cs"/>
          <w:rtl/>
        </w:rPr>
      </w:pPr>
    </w:p>
    <w:p w14:paraId="7C9C80E9" w14:textId="77777777" w:rsidR="0056142A" w:rsidRPr="0056142A" w:rsidRDefault="0056142A" w:rsidP="0056142A">
      <w:pPr>
        <w:bidi/>
        <w:jc w:val="both"/>
        <w:rPr>
          <w:rFonts w:cs="David" w:hint="cs"/>
          <w:rtl/>
        </w:rPr>
      </w:pPr>
      <w:r w:rsidRPr="0056142A">
        <w:rPr>
          <w:rFonts w:cs="David" w:hint="cs"/>
          <w:rtl/>
        </w:rPr>
        <w:tab/>
        <w:t>הממשלה, ולאחר מכן הכנסת.</w:t>
      </w:r>
    </w:p>
    <w:p w14:paraId="1B0A55CB" w14:textId="77777777" w:rsidR="0056142A" w:rsidRPr="0056142A" w:rsidRDefault="0056142A" w:rsidP="0056142A">
      <w:pPr>
        <w:bidi/>
        <w:jc w:val="both"/>
        <w:rPr>
          <w:rFonts w:cs="David" w:hint="cs"/>
          <w:rtl/>
        </w:rPr>
      </w:pPr>
    </w:p>
    <w:p w14:paraId="768A1CFE" w14:textId="77777777" w:rsidR="0056142A" w:rsidRPr="0056142A" w:rsidRDefault="0056142A" w:rsidP="0056142A">
      <w:pPr>
        <w:bidi/>
        <w:jc w:val="both"/>
        <w:rPr>
          <w:rFonts w:cs="David" w:hint="cs"/>
          <w:rtl/>
        </w:rPr>
      </w:pPr>
      <w:r w:rsidRPr="0056142A">
        <w:rPr>
          <w:rFonts w:cs="David" w:hint="cs"/>
          <w:u w:val="single"/>
          <w:rtl/>
        </w:rPr>
        <w:t>מנחם הופנונג:</w:t>
      </w:r>
    </w:p>
    <w:p w14:paraId="2B872AB8" w14:textId="77777777" w:rsidR="0056142A" w:rsidRPr="0056142A" w:rsidRDefault="0056142A" w:rsidP="0056142A">
      <w:pPr>
        <w:bidi/>
        <w:jc w:val="both"/>
        <w:rPr>
          <w:rFonts w:cs="David" w:hint="cs"/>
          <w:rtl/>
        </w:rPr>
      </w:pPr>
    </w:p>
    <w:p w14:paraId="7B7EA4CA" w14:textId="77777777" w:rsidR="0056142A" w:rsidRPr="0056142A" w:rsidRDefault="0056142A" w:rsidP="0056142A">
      <w:pPr>
        <w:bidi/>
        <w:jc w:val="both"/>
        <w:rPr>
          <w:rFonts w:cs="David" w:hint="cs"/>
          <w:rtl/>
        </w:rPr>
      </w:pPr>
      <w:r w:rsidRPr="0056142A">
        <w:rPr>
          <w:rFonts w:cs="David" w:hint="cs"/>
          <w:rtl/>
        </w:rPr>
        <w:tab/>
        <w:t>זה שינוי מהותי מאוד של הדמוקרטיה בישראל, מכניסים פה גורם נוסף.</w:t>
      </w:r>
    </w:p>
    <w:p w14:paraId="4484D251" w14:textId="77777777" w:rsidR="0056142A" w:rsidRDefault="0056142A" w:rsidP="0056142A">
      <w:pPr>
        <w:bidi/>
        <w:jc w:val="both"/>
        <w:rPr>
          <w:rFonts w:cs="David" w:hint="cs"/>
          <w:rtl/>
        </w:rPr>
      </w:pPr>
    </w:p>
    <w:p w14:paraId="36854DDC" w14:textId="77777777" w:rsidR="0056142A" w:rsidRDefault="0056142A" w:rsidP="0056142A">
      <w:pPr>
        <w:bidi/>
        <w:jc w:val="both"/>
        <w:rPr>
          <w:rFonts w:cs="David" w:hint="cs"/>
          <w:rtl/>
        </w:rPr>
      </w:pPr>
    </w:p>
    <w:p w14:paraId="3308C1FF" w14:textId="77777777" w:rsidR="0056142A" w:rsidRDefault="0056142A" w:rsidP="0056142A">
      <w:pPr>
        <w:bidi/>
        <w:jc w:val="both"/>
        <w:rPr>
          <w:rFonts w:cs="David" w:hint="cs"/>
          <w:rtl/>
        </w:rPr>
      </w:pPr>
    </w:p>
    <w:p w14:paraId="72071BA4" w14:textId="77777777" w:rsidR="0056142A" w:rsidRDefault="0056142A" w:rsidP="0056142A">
      <w:pPr>
        <w:bidi/>
        <w:jc w:val="both"/>
        <w:rPr>
          <w:rFonts w:cs="David" w:hint="cs"/>
          <w:rtl/>
        </w:rPr>
      </w:pPr>
    </w:p>
    <w:p w14:paraId="15BC51C6" w14:textId="77777777" w:rsidR="0056142A" w:rsidRPr="0056142A" w:rsidRDefault="0056142A" w:rsidP="0056142A">
      <w:pPr>
        <w:bidi/>
        <w:jc w:val="both"/>
        <w:rPr>
          <w:rFonts w:cs="David" w:hint="cs"/>
          <w:rtl/>
        </w:rPr>
      </w:pPr>
    </w:p>
    <w:p w14:paraId="7499E1AF" w14:textId="77777777" w:rsidR="0056142A" w:rsidRPr="0056142A" w:rsidRDefault="0056142A" w:rsidP="0056142A">
      <w:pPr>
        <w:bidi/>
        <w:jc w:val="both"/>
        <w:rPr>
          <w:rFonts w:cs="David" w:hint="cs"/>
          <w:rtl/>
        </w:rPr>
      </w:pPr>
      <w:r w:rsidRPr="0056142A">
        <w:rPr>
          <w:rFonts w:cs="David" w:hint="cs"/>
          <w:u w:val="single"/>
          <w:rtl/>
        </w:rPr>
        <w:t>היו"ר דוד טל:</w:t>
      </w:r>
    </w:p>
    <w:p w14:paraId="4E73DEB9" w14:textId="77777777" w:rsidR="0056142A" w:rsidRPr="0056142A" w:rsidRDefault="0056142A" w:rsidP="0056142A">
      <w:pPr>
        <w:bidi/>
        <w:jc w:val="both"/>
        <w:rPr>
          <w:rFonts w:cs="David" w:hint="cs"/>
          <w:rtl/>
        </w:rPr>
      </w:pPr>
    </w:p>
    <w:p w14:paraId="4E344BA1" w14:textId="77777777" w:rsidR="0056142A" w:rsidRPr="0056142A" w:rsidRDefault="0056142A" w:rsidP="0056142A">
      <w:pPr>
        <w:bidi/>
        <w:jc w:val="both"/>
        <w:rPr>
          <w:rFonts w:cs="David" w:hint="cs"/>
          <w:rtl/>
        </w:rPr>
      </w:pPr>
      <w:r w:rsidRPr="0056142A">
        <w:rPr>
          <w:rFonts w:cs="David" w:hint="cs"/>
          <w:rtl/>
        </w:rPr>
        <w:tab/>
        <w:t>אתה אומר בהקשר, שלכן זה צריך להיות בחוק-יסוד, או שאתה אומר שבכלל לא צריך משאל עם?</w:t>
      </w:r>
    </w:p>
    <w:p w14:paraId="474632F5" w14:textId="77777777" w:rsidR="0056142A" w:rsidRPr="0056142A" w:rsidRDefault="0056142A" w:rsidP="0056142A">
      <w:pPr>
        <w:bidi/>
        <w:jc w:val="both"/>
        <w:rPr>
          <w:rFonts w:cs="David" w:hint="cs"/>
          <w:rtl/>
        </w:rPr>
      </w:pPr>
    </w:p>
    <w:p w14:paraId="6B1DC82E" w14:textId="77777777" w:rsidR="0056142A" w:rsidRPr="0056142A" w:rsidRDefault="0056142A" w:rsidP="0056142A">
      <w:pPr>
        <w:bidi/>
        <w:jc w:val="both"/>
        <w:rPr>
          <w:rFonts w:cs="David" w:hint="cs"/>
          <w:rtl/>
        </w:rPr>
      </w:pPr>
      <w:r w:rsidRPr="0056142A">
        <w:rPr>
          <w:rFonts w:cs="David" w:hint="cs"/>
          <w:u w:val="single"/>
          <w:rtl/>
        </w:rPr>
        <w:t>מנחם הופנונג:</w:t>
      </w:r>
    </w:p>
    <w:p w14:paraId="70956B1E" w14:textId="77777777" w:rsidR="0056142A" w:rsidRPr="0056142A" w:rsidRDefault="0056142A" w:rsidP="0056142A">
      <w:pPr>
        <w:bidi/>
        <w:jc w:val="both"/>
        <w:rPr>
          <w:rFonts w:cs="David" w:hint="cs"/>
          <w:rtl/>
        </w:rPr>
      </w:pPr>
    </w:p>
    <w:p w14:paraId="2F3B5902" w14:textId="77777777" w:rsidR="0056142A" w:rsidRPr="0056142A" w:rsidRDefault="0056142A" w:rsidP="0056142A">
      <w:pPr>
        <w:bidi/>
        <w:jc w:val="both"/>
        <w:rPr>
          <w:rFonts w:cs="David" w:hint="cs"/>
          <w:rtl/>
        </w:rPr>
      </w:pPr>
      <w:r w:rsidRPr="0056142A">
        <w:rPr>
          <w:rFonts w:cs="David" w:hint="cs"/>
          <w:rtl/>
        </w:rPr>
        <w:tab/>
        <w:t xml:space="preserve">לדעתי, בכלל לא צריך להיות. אם הייתי מתנגד להסכם, הייתי רוצה משאל עם, ואפילו משאל עם שמוכרע ברוב מיוחס. עכשיו יש שני שלבים: ישיבת ממשלה, החלטת כנסת, ויהיו שלושה שלבים. מי שמתנגד להסכם, אם מוסיפים עוד שלב, אזי, אם דרכו לא צלחה בראשון, לא צלחה בשני, אולי תצלח בשלישי. יש פה שינוי משמעותי מאוד בדרך שבה תתפקד הדמוקרטיה הישראלית. לא הייתי מציע לעשות את זה. </w:t>
      </w:r>
    </w:p>
    <w:p w14:paraId="12D265FD" w14:textId="77777777" w:rsidR="0056142A" w:rsidRPr="0056142A" w:rsidRDefault="0056142A" w:rsidP="0056142A">
      <w:pPr>
        <w:bidi/>
        <w:jc w:val="both"/>
        <w:rPr>
          <w:rFonts w:cs="David" w:hint="cs"/>
          <w:rtl/>
        </w:rPr>
      </w:pPr>
    </w:p>
    <w:p w14:paraId="2C9F6098" w14:textId="77777777" w:rsidR="0056142A" w:rsidRPr="0056142A" w:rsidRDefault="0056142A" w:rsidP="0056142A">
      <w:pPr>
        <w:bidi/>
        <w:jc w:val="both"/>
        <w:rPr>
          <w:rFonts w:cs="David" w:hint="cs"/>
          <w:rtl/>
        </w:rPr>
      </w:pPr>
      <w:r w:rsidRPr="0056142A">
        <w:rPr>
          <w:rFonts w:cs="David" w:hint="cs"/>
          <w:u w:val="single"/>
          <w:rtl/>
        </w:rPr>
        <w:t>היו"ר דוד טל:</w:t>
      </w:r>
    </w:p>
    <w:p w14:paraId="79497E35" w14:textId="77777777" w:rsidR="0056142A" w:rsidRPr="0056142A" w:rsidRDefault="0056142A" w:rsidP="0056142A">
      <w:pPr>
        <w:bidi/>
        <w:jc w:val="both"/>
        <w:rPr>
          <w:rFonts w:cs="David" w:hint="cs"/>
          <w:rtl/>
        </w:rPr>
      </w:pPr>
    </w:p>
    <w:p w14:paraId="137BB30A" w14:textId="77777777" w:rsidR="0056142A" w:rsidRPr="0056142A" w:rsidRDefault="0056142A" w:rsidP="0056142A">
      <w:pPr>
        <w:bidi/>
        <w:jc w:val="both"/>
        <w:rPr>
          <w:rFonts w:cs="David" w:hint="cs"/>
          <w:rtl/>
        </w:rPr>
      </w:pPr>
      <w:r w:rsidRPr="0056142A">
        <w:rPr>
          <w:rFonts w:cs="David" w:hint="cs"/>
          <w:rtl/>
        </w:rPr>
        <w:tab/>
        <w:t>אני רוצה להמשיך את המשפט האחרון שאמרת, שאם לא תצלח דרכו פעם ראשונה ופעם שנייה- - -</w:t>
      </w:r>
    </w:p>
    <w:p w14:paraId="0B903CCF" w14:textId="77777777" w:rsidR="0056142A" w:rsidRPr="0056142A" w:rsidRDefault="0056142A" w:rsidP="0056142A">
      <w:pPr>
        <w:bidi/>
        <w:jc w:val="both"/>
        <w:rPr>
          <w:rFonts w:cs="David" w:hint="cs"/>
          <w:rtl/>
        </w:rPr>
      </w:pPr>
    </w:p>
    <w:p w14:paraId="37799130" w14:textId="77777777" w:rsidR="0056142A" w:rsidRPr="0056142A" w:rsidRDefault="0056142A" w:rsidP="0056142A">
      <w:pPr>
        <w:bidi/>
        <w:jc w:val="both"/>
        <w:rPr>
          <w:rFonts w:cs="David" w:hint="cs"/>
          <w:rtl/>
        </w:rPr>
      </w:pPr>
      <w:r w:rsidRPr="0056142A">
        <w:rPr>
          <w:rFonts w:cs="David" w:hint="cs"/>
          <w:u w:val="single"/>
          <w:rtl/>
        </w:rPr>
        <w:t>מנחם הופנונג:</w:t>
      </w:r>
    </w:p>
    <w:p w14:paraId="4DC3BCEC" w14:textId="77777777" w:rsidR="0056142A" w:rsidRPr="0056142A" w:rsidRDefault="0056142A" w:rsidP="0056142A">
      <w:pPr>
        <w:bidi/>
        <w:jc w:val="both"/>
        <w:rPr>
          <w:rFonts w:cs="David" w:hint="cs"/>
          <w:rtl/>
        </w:rPr>
      </w:pPr>
    </w:p>
    <w:p w14:paraId="69338572" w14:textId="77777777" w:rsidR="0056142A" w:rsidRPr="0056142A" w:rsidRDefault="0056142A" w:rsidP="0056142A">
      <w:pPr>
        <w:bidi/>
        <w:jc w:val="both"/>
        <w:rPr>
          <w:rFonts w:cs="David" w:hint="cs"/>
          <w:rtl/>
        </w:rPr>
      </w:pPr>
      <w:r w:rsidRPr="0056142A">
        <w:rPr>
          <w:rFonts w:cs="David" w:hint="cs"/>
          <w:rtl/>
        </w:rPr>
        <w:tab/>
        <w:t>יש משאל עם.</w:t>
      </w:r>
    </w:p>
    <w:p w14:paraId="78934CD7" w14:textId="77777777" w:rsidR="0056142A" w:rsidRPr="0056142A" w:rsidRDefault="0056142A" w:rsidP="0056142A">
      <w:pPr>
        <w:bidi/>
        <w:jc w:val="both"/>
        <w:rPr>
          <w:rFonts w:cs="David" w:hint="cs"/>
          <w:rtl/>
        </w:rPr>
      </w:pPr>
    </w:p>
    <w:p w14:paraId="45F7B98F" w14:textId="77777777" w:rsidR="0056142A" w:rsidRPr="0056142A" w:rsidRDefault="0056142A" w:rsidP="0056142A">
      <w:pPr>
        <w:bidi/>
        <w:jc w:val="both"/>
        <w:rPr>
          <w:rFonts w:cs="David" w:hint="cs"/>
          <w:rtl/>
        </w:rPr>
      </w:pPr>
      <w:r w:rsidRPr="0056142A">
        <w:rPr>
          <w:rFonts w:cs="David" w:hint="cs"/>
          <w:u w:val="single"/>
          <w:rtl/>
        </w:rPr>
        <w:t>היו"ר דוד טל:</w:t>
      </w:r>
    </w:p>
    <w:p w14:paraId="4B967AB1" w14:textId="77777777" w:rsidR="0056142A" w:rsidRPr="0056142A" w:rsidRDefault="0056142A" w:rsidP="0056142A">
      <w:pPr>
        <w:bidi/>
        <w:jc w:val="both"/>
        <w:rPr>
          <w:rFonts w:cs="David" w:hint="cs"/>
          <w:rtl/>
        </w:rPr>
      </w:pPr>
    </w:p>
    <w:p w14:paraId="66EDA6AC" w14:textId="77777777" w:rsidR="0056142A" w:rsidRPr="0056142A" w:rsidRDefault="0056142A" w:rsidP="0056142A">
      <w:pPr>
        <w:bidi/>
        <w:jc w:val="both"/>
        <w:rPr>
          <w:rFonts w:cs="David" w:hint="cs"/>
          <w:rtl/>
        </w:rPr>
      </w:pPr>
      <w:r w:rsidRPr="0056142A">
        <w:rPr>
          <w:rFonts w:cs="David" w:hint="cs"/>
          <w:rtl/>
        </w:rPr>
        <w:tab/>
        <w:t>אם לא צלחה דרכו במשאל העם, אחרי כמה זמן יוכלו ראש הממשלה או הממשלה להביא את זה שוב להכרעה?</w:t>
      </w:r>
    </w:p>
    <w:p w14:paraId="46201489" w14:textId="77777777" w:rsidR="0056142A" w:rsidRPr="0056142A" w:rsidRDefault="0056142A" w:rsidP="0056142A">
      <w:pPr>
        <w:bidi/>
        <w:jc w:val="both"/>
        <w:rPr>
          <w:rFonts w:cs="David" w:hint="cs"/>
          <w:rtl/>
        </w:rPr>
      </w:pPr>
    </w:p>
    <w:p w14:paraId="57C0B5DE" w14:textId="77777777" w:rsidR="0056142A" w:rsidRPr="0056142A" w:rsidRDefault="0056142A" w:rsidP="0056142A">
      <w:pPr>
        <w:bidi/>
        <w:jc w:val="both"/>
        <w:rPr>
          <w:rFonts w:cs="David" w:hint="cs"/>
          <w:rtl/>
        </w:rPr>
      </w:pPr>
      <w:r w:rsidRPr="0056142A">
        <w:rPr>
          <w:rFonts w:cs="David" w:hint="cs"/>
          <w:u w:val="single"/>
          <w:rtl/>
        </w:rPr>
        <w:t>מנחם הופנונג:</w:t>
      </w:r>
    </w:p>
    <w:p w14:paraId="170DE748" w14:textId="77777777" w:rsidR="0056142A" w:rsidRPr="0056142A" w:rsidRDefault="0056142A" w:rsidP="0056142A">
      <w:pPr>
        <w:bidi/>
        <w:jc w:val="both"/>
        <w:rPr>
          <w:rFonts w:cs="David" w:hint="cs"/>
          <w:rtl/>
        </w:rPr>
      </w:pPr>
    </w:p>
    <w:p w14:paraId="0B6E82A3" w14:textId="77777777" w:rsidR="0056142A" w:rsidRPr="0056142A" w:rsidRDefault="0056142A" w:rsidP="0056142A">
      <w:pPr>
        <w:bidi/>
        <w:jc w:val="both"/>
        <w:rPr>
          <w:rFonts w:cs="David" w:hint="cs"/>
          <w:rtl/>
        </w:rPr>
      </w:pPr>
      <w:r w:rsidRPr="0056142A">
        <w:rPr>
          <w:rFonts w:cs="David" w:hint="cs"/>
          <w:rtl/>
        </w:rPr>
        <w:tab/>
        <w:t xml:space="preserve">לא הייתי מציע בכלל להיכנס לזה בחקיקה. אני משער שראש ממשלה, שדרכו לא צלחה במשאל עם- - -  </w:t>
      </w:r>
    </w:p>
    <w:p w14:paraId="299653A6" w14:textId="77777777" w:rsidR="0056142A" w:rsidRPr="0056142A" w:rsidRDefault="0056142A" w:rsidP="0056142A">
      <w:pPr>
        <w:bidi/>
        <w:jc w:val="both"/>
        <w:rPr>
          <w:rFonts w:cs="David" w:hint="cs"/>
          <w:rtl/>
        </w:rPr>
      </w:pPr>
    </w:p>
    <w:p w14:paraId="0713D622" w14:textId="77777777" w:rsidR="0056142A" w:rsidRPr="0056142A" w:rsidRDefault="0056142A" w:rsidP="0056142A">
      <w:pPr>
        <w:bidi/>
        <w:jc w:val="both"/>
        <w:rPr>
          <w:rFonts w:cs="David" w:hint="cs"/>
          <w:rtl/>
        </w:rPr>
      </w:pPr>
      <w:r w:rsidRPr="0056142A">
        <w:rPr>
          <w:rFonts w:cs="David" w:hint="cs"/>
          <w:u w:val="single"/>
          <w:rtl/>
        </w:rPr>
        <w:t>היו"ר דוד טל:</w:t>
      </w:r>
    </w:p>
    <w:p w14:paraId="1F0A8D20" w14:textId="77777777" w:rsidR="0056142A" w:rsidRPr="0056142A" w:rsidRDefault="0056142A" w:rsidP="0056142A">
      <w:pPr>
        <w:bidi/>
        <w:jc w:val="both"/>
        <w:rPr>
          <w:rFonts w:cs="David" w:hint="cs"/>
          <w:rtl/>
        </w:rPr>
      </w:pPr>
    </w:p>
    <w:p w14:paraId="72D4D5FF" w14:textId="77777777" w:rsidR="0056142A" w:rsidRPr="0056142A" w:rsidRDefault="0056142A" w:rsidP="0056142A">
      <w:pPr>
        <w:bidi/>
        <w:jc w:val="both"/>
        <w:rPr>
          <w:rFonts w:cs="David" w:hint="cs"/>
          <w:rtl/>
        </w:rPr>
      </w:pPr>
      <w:r w:rsidRPr="0056142A">
        <w:rPr>
          <w:rFonts w:cs="David" w:hint="cs"/>
          <w:rtl/>
        </w:rPr>
        <w:tab/>
        <w:t>יבין את הרמז.</w:t>
      </w:r>
    </w:p>
    <w:p w14:paraId="6A227B84" w14:textId="77777777" w:rsidR="0056142A" w:rsidRPr="0056142A" w:rsidRDefault="0056142A" w:rsidP="0056142A">
      <w:pPr>
        <w:bidi/>
        <w:jc w:val="both"/>
        <w:rPr>
          <w:rFonts w:cs="David" w:hint="cs"/>
          <w:rtl/>
        </w:rPr>
      </w:pPr>
    </w:p>
    <w:p w14:paraId="47E955BD" w14:textId="77777777" w:rsidR="0056142A" w:rsidRPr="0056142A" w:rsidRDefault="0056142A" w:rsidP="0056142A">
      <w:pPr>
        <w:bidi/>
        <w:jc w:val="both"/>
        <w:rPr>
          <w:rFonts w:cs="David" w:hint="cs"/>
          <w:rtl/>
        </w:rPr>
      </w:pPr>
      <w:r w:rsidRPr="0056142A">
        <w:rPr>
          <w:rFonts w:cs="David" w:hint="cs"/>
          <w:u w:val="single"/>
          <w:rtl/>
        </w:rPr>
        <w:t>יצחק לוי:</w:t>
      </w:r>
    </w:p>
    <w:p w14:paraId="5D8B04E2" w14:textId="77777777" w:rsidR="0056142A" w:rsidRPr="0056142A" w:rsidRDefault="0056142A" w:rsidP="0056142A">
      <w:pPr>
        <w:bidi/>
        <w:jc w:val="both"/>
        <w:rPr>
          <w:rFonts w:cs="David" w:hint="cs"/>
          <w:rtl/>
        </w:rPr>
      </w:pPr>
    </w:p>
    <w:p w14:paraId="3947280C" w14:textId="77777777" w:rsidR="0056142A" w:rsidRPr="0056142A" w:rsidRDefault="0056142A" w:rsidP="0056142A">
      <w:pPr>
        <w:bidi/>
        <w:jc w:val="both"/>
        <w:rPr>
          <w:rFonts w:cs="David" w:hint="cs"/>
          <w:rtl/>
        </w:rPr>
      </w:pPr>
      <w:r w:rsidRPr="0056142A">
        <w:rPr>
          <w:rFonts w:cs="David" w:hint="cs"/>
          <w:rtl/>
        </w:rPr>
        <w:tab/>
        <w:t>לא, הוא לא יהיה ראש ממשלה.</w:t>
      </w:r>
    </w:p>
    <w:p w14:paraId="79D814F2" w14:textId="77777777" w:rsidR="0056142A" w:rsidRPr="0056142A" w:rsidRDefault="0056142A" w:rsidP="0056142A">
      <w:pPr>
        <w:bidi/>
        <w:jc w:val="both"/>
        <w:rPr>
          <w:rFonts w:cs="David" w:hint="cs"/>
          <w:rtl/>
        </w:rPr>
      </w:pPr>
    </w:p>
    <w:p w14:paraId="71A877C8" w14:textId="77777777" w:rsidR="0056142A" w:rsidRPr="0056142A" w:rsidRDefault="0056142A" w:rsidP="0056142A">
      <w:pPr>
        <w:bidi/>
        <w:jc w:val="both"/>
        <w:rPr>
          <w:rFonts w:cs="David" w:hint="cs"/>
          <w:rtl/>
        </w:rPr>
      </w:pPr>
      <w:r w:rsidRPr="0056142A">
        <w:rPr>
          <w:rFonts w:cs="David" w:hint="cs"/>
          <w:u w:val="single"/>
          <w:rtl/>
        </w:rPr>
        <w:t>מנחם הופנונג:</w:t>
      </w:r>
    </w:p>
    <w:p w14:paraId="670814D6" w14:textId="77777777" w:rsidR="0056142A" w:rsidRPr="0056142A" w:rsidRDefault="0056142A" w:rsidP="0056142A">
      <w:pPr>
        <w:bidi/>
        <w:jc w:val="both"/>
        <w:rPr>
          <w:rFonts w:cs="David" w:hint="cs"/>
          <w:rtl/>
        </w:rPr>
      </w:pPr>
    </w:p>
    <w:p w14:paraId="3C144636" w14:textId="77777777" w:rsidR="0056142A" w:rsidRPr="0056142A" w:rsidRDefault="0056142A" w:rsidP="0056142A">
      <w:pPr>
        <w:bidi/>
        <w:jc w:val="both"/>
        <w:rPr>
          <w:rFonts w:cs="David" w:hint="cs"/>
          <w:rtl/>
        </w:rPr>
      </w:pPr>
      <w:r w:rsidRPr="0056142A">
        <w:rPr>
          <w:rFonts w:cs="David" w:hint="cs"/>
          <w:rtl/>
        </w:rPr>
        <w:tab/>
        <w:t xml:space="preserve">אחרי שדרכו לא צלחה בממשלה ובכנסת ולא צלחה במשאל עם, כפי שנאמר כאן במידה רבה של צדק, כנראה הוא לא יישאר ראש ממשלה זמן רב, ואז כבר ילכו לבחירות. </w:t>
      </w:r>
    </w:p>
    <w:p w14:paraId="70D651BE" w14:textId="77777777" w:rsidR="0056142A" w:rsidRPr="0056142A" w:rsidRDefault="0056142A" w:rsidP="0056142A">
      <w:pPr>
        <w:bidi/>
        <w:jc w:val="both"/>
        <w:rPr>
          <w:rFonts w:cs="David" w:hint="cs"/>
          <w:rtl/>
        </w:rPr>
      </w:pPr>
    </w:p>
    <w:p w14:paraId="690AD4D7" w14:textId="77777777" w:rsidR="0056142A" w:rsidRPr="0056142A" w:rsidRDefault="0056142A" w:rsidP="0056142A">
      <w:pPr>
        <w:bidi/>
        <w:jc w:val="both"/>
        <w:rPr>
          <w:rFonts w:cs="David" w:hint="cs"/>
          <w:rtl/>
        </w:rPr>
      </w:pPr>
      <w:r w:rsidRPr="0056142A">
        <w:rPr>
          <w:rFonts w:cs="David" w:hint="cs"/>
          <w:u w:val="single"/>
          <w:rtl/>
        </w:rPr>
        <w:t>אופיר פינס-פז:</w:t>
      </w:r>
    </w:p>
    <w:p w14:paraId="5F942ED2" w14:textId="77777777" w:rsidR="0056142A" w:rsidRPr="0056142A" w:rsidRDefault="0056142A" w:rsidP="0056142A">
      <w:pPr>
        <w:bidi/>
        <w:jc w:val="both"/>
        <w:rPr>
          <w:rFonts w:cs="David" w:hint="cs"/>
          <w:rtl/>
        </w:rPr>
      </w:pPr>
    </w:p>
    <w:p w14:paraId="52D50BA6" w14:textId="77777777" w:rsidR="0056142A" w:rsidRPr="0056142A" w:rsidRDefault="0056142A" w:rsidP="0056142A">
      <w:pPr>
        <w:bidi/>
        <w:jc w:val="both"/>
        <w:rPr>
          <w:rFonts w:cs="David" w:hint="cs"/>
          <w:rtl/>
        </w:rPr>
      </w:pPr>
      <w:r w:rsidRPr="0056142A">
        <w:rPr>
          <w:rFonts w:cs="David" w:hint="cs"/>
          <w:rtl/>
        </w:rPr>
        <w:tab/>
        <w:t>הצחקת אותי. אולמרט, לא משנה מה תעשה, הוא יישאר ראש ממשלה.</w:t>
      </w:r>
    </w:p>
    <w:p w14:paraId="522CC595" w14:textId="77777777" w:rsidR="0056142A" w:rsidRPr="0056142A" w:rsidRDefault="0056142A" w:rsidP="0056142A">
      <w:pPr>
        <w:bidi/>
        <w:jc w:val="both"/>
        <w:rPr>
          <w:rFonts w:cs="David" w:hint="cs"/>
          <w:rtl/>
        </w:rPr>
      </w:pPr>
    </w:p>
    <w:p w14:paraId="1AA4BCA6" w14:textId="77777777" w:rsidR="0056142A" w:rsidRPr="0056142A" w:rsidRDefault="0056142A" w:rsidP="0056142A">
      <w:pPr>
        <w:bidi/>
        <w:jc w:val="both"/>
        <w:rPr>
          <w:rFonts w:cs="David" w:hint="cs"/>
          <w:rtl/>
        </w:rPr>
      </w:pPr>
      <w:r w:rsidRPr="0056142A">
        <w:rPr>
          <w:rFonts w:cs="David" w:hint="cs"/>
          <w:u w:val="single"/>
          <w:rtl/>
        </w:rPr>
        <w:t>יצחק לוי:</w:t>
      </w:r>
    </w:p>
    <w:p w14:paraId="3CE5E5C6" w14:textId="77777777" w:rsidR="0056142A" w:rsidRPr="0056142A" w:rsidRDefault="0056142A" w:rsidP="0056142A">
      <w:pPr>
        <w:bidi/>
        <w:jc w:val="both"/>
        <w:rPr>
          <w:rFonts w:cs="David" w:hint="cs"/>
          <w:rtl/>
        </w:rPr>
      </w:pPr>
    </w:p>
    <w:p w14:paraId="5AACC2FB" w14:textId="77777777" w:rsidR="0056142A" w:rsidRPr="0056142A" w:rsidRDefault="0056142A" w:rsidP="0056142A">
      <w:pPr>
        <w:bidi/>
        <w:jc w:val="both"/>
        <w:rPr>
          <w:rFonts w:cs="David" w:hint="cs"/>
          <w:rtl/>
        </w:rPr>
      </w:pPr>
      <w:r w:rsidRPr="0056142A">
        <w:rPr>
          <w:rFonts w:cs="David" w:hint="cs"/>
          <w:rtl/>
        </w:rPr>
        <w:tab/>
        <w:t xml:space="preserve"> הוא לא מדבר על אולמרט, אולמרט לא יביא שום הסכם.</w:t>
      </w:r>
    </w:p>
    <w:p w14:paraId="30C10029" w14:textId="77777777" w:rsidR="0056142A" w:rsidRDefault="0056142A" w:rsidP="0056142A">
      <w:pPr>
        <w:bidi/>
        <w:jc w:val="both"/>
        <w:rPr>
          <w:rFonts w:cs="David" w:hint="cs"/>
          <w:rtl/>
        </w:rPr>
      </w:pPr>
    </w:p>
    <w:p w14:paraId="772FEABA" w14:textId="77777777" w:rsidR="0056142A" w:rsidRDefault="0056142A" w:rsidP="0056142A">
      <w:pPr>
        <w:bidi/>
        <w:jc w:val="both"/>
        <w:rPr>
          <w:rFonts w:cs="David" w:hint="cs"/>
          <w:rtl/>
        </w:rPr>
      </w:pPr>
    </w:p>
    <w:p w14:paraId="044CC681" w14:textId="77777777" w:rsidR="0056142A" w:rsidRDefault="0056142A" w:rsidP="0056142A">
      <w:pPr>
        <w:bidi/>
        <w:jc w:val="both"/>
        <w:rPr>
          <w:rFonts w:cs="David" w:hint="cs"/>
          <w:rtl/>
        </w:rPr>
      </w:pPr>
    </w:p>
    <w:p w14:paraId="1067E9C1" w14:textId="77777777" w:rsidR="0056142A" w:rsidRDefault="0056142A" w:rsidP="0056142A">
      <w:pPr>
        <w:bidi/>
        <w:jc w:val="both"/>
        <w:rPr>
          <w:rFonts w:cs="David" w:hint="cs"/>
          <w:rtl/>
        </w:rPr>
      </w:pPr>
    </w:p>
    <w:p w14:paraId="7D7F4F00" w14:textId="77777777" w:rsidR="0056142A" w:rsidRDefault="0056142A" w:rsidP="0056142A">
      <w:pPr>
        <w:bidi/>
        <w:jc w:val="both"/>
        <w:rPr>
          <w:rFonts w:cs="David" w:hint="cs"/>
          <w:rtl/>
        </w:rPr>
      </w:pPr>
    </w:p>
    <w:p w14:paraId="1806B48E" w14:textId="77777777" w:rsidR="0056142A" w:rsidRPr="0056142A" w:rsidRDefault="0056142A" w:rsidP="0056142A">
      <w:pPr>
        <w:bidi/>
        <w:jc w:val="both"/>
        <w:rPr>
          <w:rFonts w:cs="David" w:hint="cs"/>
          <w:rtl/>
        </w:rPr>
      </w:pPr>
    </w:p>
    <w:p w14:paraId="5449614F" w14:textId="77777777" w:rsidR="0056142A" w:rsidRPr="0056142A" w:rsidRDefault="0056142A" w:rsidP="0056142A">
      <w:pPr>
        <w:bidi/>
        <w:jc w:val="both"/>
        <w:rPr>
          <w:rFonts w:cs="David" w:hint="cs"/>
          <w:rtl/>
        </w:rPr>
      </w:pPr>
      <w:r w:rsidRPr="0056142A">
        <w:rPr>
          <w:rFonts w:cs="David" w:hint="cs"/>
          <w:u w:val="single"/>
          <w:rtl/>
        </w:rPr>
        <w:t>אופיר פינס-פז:</w:t>
      </w:r>
    </w:p>
    <w:p w14:paraId="1E26F69B" w14:textId="77777777" w:rsidR="0056142A" w:rsidRPr="0056142A" w:rsidRDefault="0056142A" w:rsidP="0056142A">
      <w:pPr>
        <w:bidi/>
        <w:jc w:val="both"/>
        <w:rPr>
          <w:rFonts w:cs="David" w:hint="cs"/>
          <w:rtl/>
        </w:rPr>
      </w:pPr>
    </w:p>
    <w:p w14:paraId="57CF6928" w14:textId="77777777" w:rsidR="0056142A" w:rsidRPr="0056142A" w:rsidRDefault="0056142A" w:rsidP="0056142A">
      <w:pPr>
        <w:bidi/>
        <w:jc w:val="both"/>
        <w:rPr>
          <w:rFonts w:cs="David" w:hint="cs"/>
          <w:rtl/>
        </w:rPr>
      </w:pPr>
      <w:r w:rsidRPr="0056142A">
        <w:rPr>
          <w:rFonts w:cs="David" w:hint="cs"/>
          <w:rtl/>
        </w:rPr>
        <w:tab/>
        <w:t xml:space="preserve"> בארץ, ראש ממשלה לא יתפטר גם אם הוא יפסיד עשרה ממשאלי עם.</w:t>
      </w:r>
    </w:p>
    <w:p w14:paraId="4B01FCFF" w14:textId="77777777" w:rsidR="0056142A" w:rsidRPr="0056142A" w:rsidRDefault="0056142A" w:rsidP="0056142A">
      <w:pPr>
        <w:bidi/>
        <w:jc w:val="both"/>
        <w:rPr>
          <w:rFonts w:cs="David" w:hint="cs"/>
          <w:rtl/>
        </w:rPr>
      </w:pPr>
    </w:p>
    <w:p w14:paraId="265397D5" w14:textId="77777777" w:rsidR="0056142A" w:rsidRPr="0056142A" w:rsidRDefault="0056142A" w:rsidP="0056142A">
      <w:pPr>
        <w:bidi/>
        <w:jc w:val="both"/>
        <w:rPr>
          <w:rFonts w:cs="David" w:hint="cs"/>
          <w:rtl/>
        </w:rPr>
      </w:pPr>
      <w:r w:rsidRPr="0056142A">
        <w:rPr>
          <w:rFonts w:cs="David" w:hint="cs"/>
          <w:u w:val="single"/>
          <w:rtl/>
        </w:rPr>
        <w:t>מנחם הופנונג:</w:t>
      </w:r>
    </w:p>
    <w:p w14:paraId="6FF48E02" w14:textId="77777777" w:rsidR="0056142A" w:rsidRPr="0056142A" w:rsidRDefault="0056142A" w:rsidP="0056142A">
      <w:pPr>
        <w:bidi/>
        <w:jc w:val="both"/>
        <w:rPr>
          <w:rFonts w:cs="David" w:hint="cs"/>
          <w:rtl/>
        </w:rPr>
      </w:pPr>
    </w:p>
    <w:p w14:paraId="13F8D572" w14:textId="77777777" w:rsidR="0056142A" w:rsidRPr="0056142A" w:rsidRDefault="0056142A" w:rsidP="0056142A">
      <w:pPr>
        <w:bidi/>
        <w:jc w:val="both"/>
        <w:rPr>
          <w:rFonts w:cs="David" w:hint="cs"/>
          <w:rtl/>
        </w:rPr>
      </w:pPr>
      <w:r w:rsidRPr="0056142A">
        <w:rPr>
          <w:rFonts w:cs="David" w:hint="cs"/>
          <w:rtl/>
        </w:rPr>
        <w:tab/>
        <w:t>יש לנו היום, במסגרת החוקתית, משהו שמאפשר הליך שמזכיר במידה מסוימת משאל עם, וזה ללכת לבחירות מוקדמות על אותו נושא שרוצים להביא למשאל עם. זה הרבה יותר נכון, זה שינוי לא משמעותי בדמוקרטיה, הוא מאפשר להתקדם במסגרת ההליך הפוליטי שמקובל עלינו. לו דעתי היתה נשמעת, כך הייתי עושה.</w:t>
      </w:r>
    </w:p>
    <w:p w14:paraId="4C212D7C" w14:textId="77777777" w:rsidR="0056142A" w:rsidRPr="0056142A" w:rsidRDefault="0056142A" w:rsidP="0056142A">
      <w:pPr>
        <w:bidi/>
        <w:jc w:val="both"/>
        <w:rPr>
          <w:rFonts w:cs="David" w:hint="cs"/>
          <w:rtl/>
        </w:rPr>
      </w:pPr>
    </w:p>
    <w:p w14:paraId="2FDADB4B" w14:textId="77777777" w:rsidR="0056142A" w:rsidRPr="0056142A" w:rsidRDefault="0056142A" w:rsidP="0056142A">
      <w:pPr>
        <w:bidi/>
        <w:jc w:val="both"/>
        <w:rPr>
          <w:rFonts w:cs="David" w:hint="cs"/>
          <w:rtl/>
        </w:rPr>
      </w:pPr>
      <w:r w:rsidRPr="0056142A">
        <w:rPr>
          <w:rFonts w:cs="David" w:hint="cs"/>
          <w:u w:val="single"/>
          <w:rtl/>
        </w:rPr>
        <w:t>היו"ר דוד טל:</w:t>
      </w:r>
    </w:p>
    <w:p w14:paraId="7A1B9FA3" w14:textId="77777777" w:rsidR="0056142A" w:rsidRPr="0056142A" w:rsidRDefault="0056142A" w:rsidP="0056142A">
      <w:pPr>
        <w:bidi/>
        <w:jc w:val="both"/>
        <w:rPr>
          <w:rFonts w:cs="David" w:hint="cs"/>
          <w:rtl/>
        </w:rPr>
      </w:pPr>
    </w:p>
    <w:p w14:paraId="10C836CA" w14:textId="77777777" w:rsidR="0056142A" w:rsidRPr="0056142A" w:rsidRDefault="0056142A" w:rsidP="0056142A">
      <w:pPr>
        <w:bidi/>
        <w:jc w:val="both"/>
        <w:rPr>
          <w:rFonts w:cs="David" w:hint="cs"/>
          <w:rtl/>
        </w:rPr>
      </w:pPr>
      <w:r w:rsidRPr="0056142A">
        <w:rPr>
          <w:rFonts w:cs="David" w:hint="cs"/>
          <w:rtl/>
        </w:rPr>
        <w:tab/>
        <w:t>יכול מאוד להיות שאנחנו הולכים על הנושא הספציפי הזה לבחירות מוקדמות, ובעיני רוחי הייתי רוצה לראות ראש ממשלה מאוד חברתי, נניח כמו עמיר פרץ לצורך הדוגמה, ויכול להיות שהעוצמה של הנקודה הזאת במשאל עם יורדת לעומת העוצמה של הנושאים החברתיים האחרים, שאני תולה בהם תקוות גדולות יותר. כלומר, זה לא יהיה הנושא היחיד והעוצמה הגדולה ביותר כשאני הולך לבחירות מוקדמות רק על הנושא הזה. יכול להיות שאני מתחשב גם בדברים אחרים.</w:t>
      </w:r>
    </w:p>
    <w:p w14:paraId="6BEA9F8C" w14:textId="77777777" w:rsidR="0056142A" w:rsidRDefault="0056142A" w:rsidP="0056142A">
      <w:pPr>
        <w:bidi/>
        <w:jc w:val="both"/>
        <w:rPr>
          <w:rFonts w:cs="David" w:hint="cs"/>
          <w:u w:val="single"/>
          <w:rtl/>
        </w:rPr>
      </w:pPr>
    </w:p>
    <w:p w14:paraId="22F7B898" w14:textId="77777777" w:rsidR="0056142A" w:rsidRPr="0056142A" w:rsidRDefault="0056142A" w:rsidP="0056142A">
      <w:pPr>
        <w:bidi/>
        <w:jc w:val="both"/>
        <w:rPr>
          <w:rFonts w:cs="David" w:hint="cs"/>
          <w:rtl/>
        </w:rPr>
      </w:pPr>
      <w:r w:rsidRPr="0056142A">
        <w:rPr>
          <w:rFonts w:cs="David" w:hint="cs"/>
          <w:u w:val="single"/>
          <w:rtl/>
        </w:rPr>
        <w:t>אופיר פינס-פז:</w:t>
      </w:r>
    </w:p>
    <w:p w14:paraId="14716714" w14:textId="77777777" w:rsidR="0056142A" w:rsidRPr="0056142A" w:rsidRDefault="0056142A" w:rsidP="0056142A">
      <w:pPr>
        <w:bidi/>
        <w:jc w:val="both"/>
        <w:rPr>
          <w:rFonts w:cs="David" w:hint="cs"/>
          <w:rtl/>
        </w:rPr>
      </w:pPr>
    </w:p>
    <w:p w14:paraId="5D8C2528" w14:textId="77777777" w:rsidR="0056142A" w:rsidRPr="0056142A" w:rsidRDefault="0056142A" w:rsidP="0056142A">
      <w:pPr>
        <w:bidi/>
        <w:jc w:val="both"/>
        <w:rPr>
          <w:rFonts w:cs="David" w:hint="cs"/>
          <w:rtl/>
        </w:rPr>
      </w:pPr>
      <w:r w:rsidRPr="0056142A">
        <w:rPr>
          <w:rFonts w:cs="David" w:hint="cs"/>
          <w:rtl/>
        </w:rPr>
        <w:tab/>
        <w:t>אדוני היושב-ראש, קודם כול, אנחנו נמצאים במקום טוב, כי אני זוכר את הדיונים על משאלי עם בעבר. בעבר, הימין הישראלי לא רצה לתת זכות בחירה גם למי שהוא אזרח ישראל, אם הוא, למשל, ערבי.</w:t>
      </w:r>
    </w:p>
    <w:p w14:paraId="647A66E4" w14:textId="77777777" w:rsidR="0056142A" w:rsidRPr="0056142A" w:rsidRDefault="0056142A" w:rsidP="0056142A">
      <w:pPr>
        <w:bidi/>
        <w:jc w:val="both"/>
        <w:rPr>
          <w:rFonts w:cs="David" w:hint="cs"/>
          <w:rtl/>
        </w:rPr>
      </w:pPr>
    </w:p>
    <w:p w14:paraId="46CA203B" w14:textId="77777777" w:rsidR="0056142A" w:rsidRPr="0056142A" w:rsidRDefault="0056142A" w:rsidP="0056142A">
      <w:pPr>
        <w:bidi/>
        <w:jc w:val="both"/>
        <w:rPr>
          <w:rFonts w:cs="David" w:hint="cs"/>
          <w:rtl/>
        </w:rPr>
      </w:pPr>
      <w:r w:rsidRPr="0056142A">
        <w:rPr>
          <w:rFonts w:cs="David" w:hint="cs"/>
          <w:u w:val="single"/>
          <w:rtl/>
        </w:rPr>
        <w:t>יצחק לוי:</w:t>
      </w:r>
    </w:p>
    <w:p w14:paraId="53434462" w14:textId="77777777" w:rsidR="0056142A" w:rsidRPr="0056142A" w:rsidRDefault="0056142A" w:rsidP="0056142A">
      <w:pPr>
        <w:bidi/>
        <w:jc w:val="both"/>
        <w:rPr>
          <w:rFonts w:cs="David" w:hint="cs"/>
          <w:rtl/>
        </w:rPr>
      </w:pPr>
    </w:p>
    <w:p w14:paraId="56A35258" w14:textId="77777777" w:rsidR="0056142A" w:rsidRPr="0056142A" w:rsidRDefault="0056142A" w:rsidP="0056142A">
      <w:pPr>
        <w:bidi/>
        <w:jc w:val="both"/>
        <w:rPr>
          <w:rFonts w:cs="David" w:hint="cs"/>
          <w:rtl/>
        </w:rPr>
      </w:pPr>
      <w:r w:rsidRPr="0056142A">
        <w:rPr>
          <w:rFonts w:cs="David" w:hint="cs"/>
          <w:rtl/>
        </w:rPr>
        <w:tab/>
        <w:t xml:space="preserve"> מי אמר את זה?</w:t>
      </w:r>
    </w:p>
    <w:p w14:paraId="529AE5A4" w14:textId="77777777" w:rsidR="0056142A" w:rsidRPr="0056142A" w:rsidRDefault="0056142A" w:rsidP="0056142A">
      <w:pPr>
        <w:bidi/>
        <w:jc w:val="both"/>
        <w:rPr>
          <w:rFonts w:cs="David" w:hint="cs"/>
          <w:rtl/>
        </w:rPr>
      </w:pPr>
    </w:p>
    <w:p w14:paraId="1B689F18" w14:textId="77777777" w:rsidR="0056142A" w:rsidRPr="0056142A" w:rsidRDefault="0056142A" w:rsidP="0056142A">
      <w:pPr>
        <w:bidi/>
        <w:jc w:val="both"/>
        <w:rPr>
          <w:rFonts w:cs="David" w:hint="cs"/>
          <w:rtl/>
        </w:rPr>
      </w:pPr>
      <w:r w:rsidRPr="0056142A">
        <w:rPr>
          <w:rFonts w:cs="David" w:hint="cs"/>
          <w:u w:val="single"/>
          <w:rtl/>
        </w:rPr>
        <w:t>אחמד טיבי:</w:t>
      </w:r>
    </w:p>
    <w:p w14:paraId="17AC1F62" w14:textId="77777777" w:rsidR="0056142A" w:rsidRPr="0056142A" w:rsidRDefault="0056142A" w:rsidP="0056142A">
      <w:pPr>
        <w:bidi/>
        <w:jc w:val="both"/>
        <w:rPr>
          <w:rFonts w:cs="David" w:hint="cs"/>
          <w:rtl/>
        </w:rPr>
      </w:pPr>
    </w:p>
    <w:p w14:paraId="413CA6E7" w14:textId="77777777" w:rsidR="0056142A" w:rsidRPr="0056142A" w:rsidRDefault="0056142A" w:rsidP="0056142A">
      <w:pPr>
        <w:bidi/>
        <w:jc w:val="both"/>
        <w:rPr>
          <w:rFonts w:cs="David" w:hint="cs"/>
          <w:rtl/>
        </w:rPr>
      </w:pPr>
      <w:r w:rsidRPr="0056142A">
        <w:rPr>
          <w:rFonts w:cs="David" w:hint="cs"/>
          <w:rtl/>
        </w:rPr>
        <w:tab/>
        <w:t xml:space="preserve"> אתה לא זוכר את סילבן שלום, רוב מיוחס?</w:t>
      </w:r>
    </w:p>
    <w:p w14:paraId="4EDBBD84" w14:textId="77777777" w:rsidR="0056142A" w:rsidRPr="0056142A" w:rsidRDefault="0056142A" w:rsidP="0056142A">
      <w:pPr>
        <w:bidi/>
        <w:jc w:val="both"/>
        <w:rPr>
          <w:rFonts w:cs="David" w:hint="cs"/>
          <w:rtl/>
        </w:rPr>
      </w:pPr>
    </w:p>
    <w:p w14:paraId="5F02435F" w14:textId="77777777" w:rsidR="0056142A" w:rsidRPr="0056142A" w:rsidRDefault="0056142A" w:rsidP="0056142A">
      <w:pPr>
        <w:bidi/>
        <w:jc w:val="both"/>
        <w:rPr>
          <w:rFonts w:cs="David" w:hint="cs"/>
          <w:rtl/>
        </w:rPr>
      </w:pPr>
      <w:r w:rsidRPr="0056142A">
        <w:rPr>
          <w:rFonts w:cs="David" w:hint="cs"/>
          <w:u w:val="single"/>
          <w:rtl/>
        </w:rPr>
        <w:t>אופיר פינס-פז:</w:t>
      </w:r>
    </w:p>
    <w:p w14:paraId="74DF8C38" w14:textId="77777777" w:rsidR="0056142A" w:rsidRPr="0056142A" w:rsidRDefault="0056142A" w:rsidP="0056142A">
      <w:pPr>
        <w:bidi/>
        <w:jc w:val="both"/>
        <w:rPr>
          <w:rFonts w:cs="David" w:hint="cs"/>
          <w:rtl/>
        </w:rPr>
      </w:pPr>
    </w:p>
    <w:p w14:paraId="3F133216" w14:textId="77777777" w:rsidR="0056142A" w:rsidRPr="0056142A" w:rsidRDefault="0056142A" w:rsidP="0056142A">
      <w:pPr>
        <w:bidi/>
        <w:jc w:val="both"/>
        <w:rPr>
          <w:rFonts w:cs="David" w:hint="cs"/>
          <w:rtl/>
        </w:rPr>
      </w:pPr>
      <w:r w:rsidRPr="0056142A">
        <w:rPr>
          <w:rFonts w:cs="David" w:hint="cs"/>
          <w:rtl/>
        </w:rPr>
        <w:tab/>
        <w:t xml:space="preserve"> ראשי הליכוד היו באים לכנסת בלי להתבלבל ומדברים על רוב מיוחס שיעשה אובר-רולינג להצבעה ערבית. אנחנו כבר לא שם, עברנו כברת דרך שראוי לברך עליה. </w:t>
      </w:r>
    </w:p>
    <w:p w14:paraId="5E7545A4" w14:textId="77777777" w:rsidR="0056142A" w:rsidRPr="0056142A" w:rsidRDefault="0056142A" w:rsidP="0056142A">
      <w:pPr>
        <w:bidi/>
        <w:jc w:val="both"/>
        <w:rPr>
          <w:rFonts w:cs="David" w:hint="cs"/>
          <w:rtl/>
        </w:rPr>
      </w:pPr>
    </w:p>
    <w:p w14:paraId="53FD81A3" w14:textId="77777777" w:rsidR="0056142A" w:rsidRPr="0056142A" w:rsidRDefault="0056142A" w:rsidP="0056142A">
      <w:pPr>
        <w:bidi/>
        <w:jc w:val="both"/>
        <w:rPr>
          <w:rFonts w:cs="David" w:hint="cs"/>
          <w:rtl/>
        </w:rPr>
      </w:pPr>
      <w:r w:rsidRPr="0056142A">
        <w:rPr>
          <w:rFonts w:cs="David" w:hint="cs"/>
          <w:rtl/>
        </w:rPr>
        <w:tab/>
        <w:t xml:space="preserve">בהחלט בנושאים שצריכים לעמוד על סדר-היום למשאל עם, צריך לשקול בכובד ראש לתת זכות הצבעה לתושבים שיש להם מעמד קבע. יש תושבים זמניים ויש תושבים שיש להם מעמד קבע. מה זה תושבי קבע של מדינת ישראל? </w:t>
      </w:r>
    </w:p>
    <w:p w14:paraId="3F633AFB" w14:textId="77777777" w:rsidR="0056142A" w:rsidRPr="0056142A" w:rsidRDefault="0056142A" w:rsidP="0056142A">
      <w:pPr>
        <w:bidi/>
        <w:jc w:val="both"/>
        <w:rPr>
          <w:rFonts w:cs="David" w:hint="cs"/>
          <w:rtl/>
        </w:rPr>
      </w:pPr>
    </w:p>
    <w:p w14:paraId="5CDA972F" w14:textId="77777777" w:rsidR="0056142A" w:rsidRPr="0056142A" w:rsidRDefault="0056142A" w:rsidP="0056142A">
      <w:pPr>
        <w:pStyle w:val="Heading5"/>
        <w:rPr>
          <w:rFonts w:hint="cs"/>
          <w:sz w:val="24"/>
          <w:rtl/>
        </w:rPr>
      </w:pPr>
      <w:r w:rsidRPr="0056142A">
        <w:rPr>
          <w:rFonts w:hint="cs"/>
          <w:sz w:val="24"/>
          <w:u w:val="single"/>
          <w:rtl/>
        </w:rPr>
        <w:t>מנחם בן-ששון:</w:t>
      </w:r>
    </w:p>
    <w:p w14:paraId="48E6C469" w14:textId="77777777" w:rsidR="0056142A" w:rsidRPr="0056142A" w:rsidRDefault="0056142A" w:rsidP="0056142A">
      <w:pPr>
        <w:pStyle w:val="Heading5"/>
        <w:rPr>
          <w:rFonts w:hint="cs"/>
          <w:sz w:val="24"/>
          <w:rtl/>
        </w:rPr>
      </w:pPr>
    </w:p>
    <w:p w14:paraId="5809BDEB" w14:textId="77777777" w:rsidR="0056142A" w:rsidRPr="0056142A" w:rsidRDefault="0056142A" w:rsidP="0056142A">
      <w:pPr>
        <w:bidi/>
        <w:jc w:val="both"/>
        <w:rPr>
          <w:rFonts w:cs="David" w:hint="cs"/>
          <w:rtl/>
        </w:rPr>
      </w:pPr>
      <w:r w:rsidRPr="0056142A">
        <w:rPr>
          <w:rFonts w:cs="David" w:hint="cs"/>
          <w:rtl/>
        </w:rPr>
        <w:tab/>
        <w:t>אתה אומר את זה כשר פנים לשעבר.</w:t>
      </w:r>
    </w:p>
    <w:p w14:paraId="08C7CF0B" w14:textId="77777777" w:rsidR="0056142A" w:rsidRPr="0056142A" w:rsidRDefault="0056142A" w:rsidP="0056142A">
      <w:pPr>
        <w:bidi/>
        <w:jc w:val="both"/>
        <w:rPr>
          <w:rFonts w:cs="David" w:hint="cs"/>
          <w:rtl/>
        </w:rPr>
      </w:pPr>
    </w:p>
    <w:p w14:paraId="745E9755" w14:textId="77777777" w:rsidR="0056142A" w:rsidRPr="0056142A" w:rsidRDefault="0056142A" w:rsidP="0056142A">
      <w:pPr>
        <w:bidi/>
        <w:jc w:val="both"/>
        <w:rPr>
          <w:rFonts w:cs="David" w:hint="cs"/>
          <w:rtl/>
        </w:rPr>
      </w:pPr>
      <w:r w:rsidRPr="0056142A">
        <w:rPr>
          <w:rFonts w:cs="David" w:hint="cs"/>
          <w:u w:val="single"/>
          <w:rtl/>
        </w:rPr>
        <w:t>אופיר פינס-פז:</w:t>
      </w:r>
    </w:p>
    <w:p w14:paraId="6BE09CE0" w14:textId="77777777" w:rsidR="0056142A" w:rsidRPr="0056142A" w:rsidRDefault="0056142A" w:rsidP="0056142A">
      <w:pPr>
        <w:bidi/>
        <w:jc w:val="both"/>
        <w:rPr>
          <w:rFonts w:cs="David" w:hint="cs"/>
          <w:rtl/>
        </w:rPr>
      </w:pPr>
    </w:p>
    <w:p w14:paraId="22EF271A" w14:textId="77777777" w:rsidR="0056142A" w:rsidRPr="0056142A" w:rsidRDefault="0056142A" w:rsidP="0056142A">
      <w:pPr>
        <w:bidi/>
        <w:jc w:val="both"/>
        <w:rPr>
          <w:rFonts w:cs="David" w:hint="cs"/>
          <w:rtl/>
        </w:rPr>
      </w:pPr>
      <w:r w:rsidRPr="0056142A">
        <w:rPr>
          <w:rFonts w:cs="David" w:hint="cs"/>
          <w:rtl/>
        </w:rPr>
        <w:tab/>
        <w:t>אני אומר את זה כשר פנים לשעבר, אני  אומר את זה כאזרח, אני אומר את זה כפרלמנטר, תושבי קבע במדינת ישראל אין באמת הבדל- - -</w:t>
      </w:r>
    </w:p>
    <w:p w14:paraId="4BBBCF4F" w14:textId="77777777" w:rsidR="0056142A" w:rsidRPr="0056142A" w:rsidRDefault="0056142A" w:rsidP="0056142A">
      <w:pPr>
        <w:bidi/>
        <w:jc w:val="both"/>
        <w:rPr>
          <w:rFonts w:cs="David" w:hint="cs"/>
          <w:rtl/>
        </w:rPr>
      </w:pPr>
    </w:p>
    <w:p w14:paraId="7F0CF2BF" w14:textId="77777777" w:rsidR="0056142A" w:rsidRPr="0056142A" w:rsidRDefault="0056142A" w:rsidP="0056142A">
      <w:pPr>
        <w:bidi/>
        <w:jc w:val="both"/>
        <w:rPr>
          <w:rFonts w:cs="David" w:hint="cs"/>
          <w:rtl/>
        </w:rPr>
      </w:pPr>
      <w:r w:rsidRPr="0056142A">
        <w:rPr>
          <w:rFonts w:cs="David" w:hint="cs"/>
          <w:u w:val="single"/>
          <w:rtl/>
        </w:rPr>
        <w:t>יצחק לוי:</w:t>
      </w:r>
    </w:p>
    <w:p w14:paraId="2EC97C8E" w14:textId="77777777" w:rsidR="0056142A" w:rsidRPr="0056142A" w:rsidRDefault="0056142A" w:rsidP="0056142A">
      <w:pPr>
        <w:bidi/>
        <w:jc w:val="both"/>
        <w:rPr>
          <w:rFonts w:cs="David" w:hint="cs"/>
          <w:rtl/>
        </w:rPr>
      </w:pPr>
    </w:p>
    <w:p w14:paraId="02BC0E1C" w14:textId="77777777" w:rsidR="0056142A" w:rsidRPr="0056142A" w:rsidRDefault="0056142A" w:rsidP="0056142A">
      <w:pPr>
        <w:bidi/>
        <w:jc w:val="both"/>
        <w:rPr>
          <w:rFonts w:cs="David" w:hint="cs"/>
          <w:rtl/>
        </w:rPr>
      </w:pPr>
      <w:r w:rsidRPr="0056142A">
        <w:rPr>
          <w:rFonts w:cs="David" w:hint="cs"/>
          <w:rtl/>
        </w:rPr>
        <w:tab/>
        <w:t xml:space="preserve"> למה אתה לא נותן להם זכות הצבעה לכנסת?</w:t>
      </w:r>
    </w:p>
    <w:p w14:paraId="0375F655" w14:textId="77777777" w:rsidR="0056142A" w:rsidRPr="0056142A" w:rsidRDefault="0056142A" w:rsidP="0056142A">
      <w:pPr>
        <w:bidi/>
        <w:jc w:val="both"/>
        <w:rPr>
          <w:rFonts w:cs="David" w:hint="cs"/>
          <w:rtl/>
        </w:rPr>
      </w:pPr>
    </w:p>
    <w:p w14:paraId="5F77CA29" w14:textId="77777777" w:rsidR="0056142A" w:rsidRDefault="0056142A" w:rsidP="0056142A">
      <w:pPr>
        <w:bidi/>
        <w:jc w:val="both"/>
        <w:rPr>
          <w:rFonts w:cs="David" w:hint="cs"/>
          <w:u w:val="single"/>
          <w:rtl/>
        </w:rPr>
      </w:pPr>
    </w:p>
    <w:p w14:paraId="119368F8" w14:textId="77777777" w:rsidR="0056142A" w:rsidRDefault="0056142A" w:rsidP="0056142A">
      <w:pPr>
        <w:bidi/>
        <w:jc w:val="both"/>
        <w:rPr>
          <w:rFonts w:cs="David" w:hint="cs"/>
          <w:u w:val="single"/>
          <w:rtl/>
        </w:rPr>
      </w:pPr>
    </w:p>
    <w:p w14:paraId="5F2EB3BB" w14:textId="77777777" w:rsidR="0056142A" w:rsidRPr="0056142A" w:rsidRDefault="0056142A" w:rsidP="0056142A">
      <w:pPr>
        <w:bidi/>
        <w:jc w:val="both"/>
        <w:rPr>
          <w:rFonts w:cs="David" w:hint="cs"/>
          <w:rtl/>
        </w:rPr>
      </w:pPr>
      <w:r w:rsidRPr="0056142A">
        <w:rPr>
          <w:rFonts w:cs="David" w:hint="cs"/>
          <w:u w:val="single"/>
          <w:rtl/>
        </w:rPr>
        <w:t>אופיר פינס-פז:</w:t>
      </w:r>
    </w:p>
    <w:p w14:paraId="1DB1EB45" w14:textId="77777777" w:rsidR="0056142A" w:rsidRPr="0056142A" w:rsidRDefault="0056142A" w:rsidP="0056142A">
      <w:pPr>
        <w:bidi/>
        <w:jc w:val="both"/>
        <w:rPr>
          <w:rFonts w:cs="David" w:hint="cs"/>
          <w:rtl/>
        </w:rPr>
      </w:pPr>
    </w:p>
    <w:p w14:paraId="4D9B83D7" w14:textId="77777777" w:rsidR="0056142A" w:rsidRPr="0056142A" w:rsidRDefault="0056142A" w:rsidP="0056142A">
      <w:pPr>
        <w:bidi/>
        <w:jc w:val="both"/>
        <w:rPr>
          <w:rFonts w:cs="David" w:hint="cs"/>
          <w:rtl/>
        </w:rPr>
      </w:pPr>
      <w:r w:rsidRPr="0056142A">
        <w:rPr>
          <w:rFonts w:cs="David" w:hint="cs"/>
          <w:rtl/>
        </w:rPr>
        <w:tab/>
        <w:t xml:space="preserve"> שאלה מצוינת.</w:t>
      </w:r>
    </w:p>
    <w:p w14:paraId="621DBDC6" w14:textId="77777777" w:rsidR="0056142A" w:rsidRPr="0056142A" w:rsidRDefault="0056142A" w:rsidP="0056142A">
      <w:pPr>
        <w:bidi/>
        <w:jc w:val="both"/>
        <w:rPr>
          <w:rFonts w:cs="David" w:hint="cs"/>
          <w:rtl/>
        </w:rPr>
      </w:pPr>
    </w:p>
    <w:p w14:paraId="2A0639A3" w14:textId="77777777" w:rsidR="0056142A" w:rsidRPr="0056142A" w:rsidRDefault="0056142A" w:rsidP="0056142A">
      <w:pPr>
        <w:bidi/>
        <w:jc w:val="both"/>
        <w:rPr>
          <w:rFonts w:cs="David" w:hint="cs"/>
          <w:rtl/>
        </w:rPr>
      </w:pPr>
      <w:r w:rsidRPr="0056142A">
        <w:rPr>
          <w:rFonts w:cs="David" w:hint="cs"/>
          <w:u w:val="single"/>
          <w:rtl/>
        </w:rPr>
        <w:t>אחמד טיבי:</w:t>
      </w:r>
    </w:p>
    <w:p w14:paraId="4BDDDA7C" w14:textId="77777777" w:rsidR="0056142A" w:rsidRPr="0056142A" w:rsidRDefault="0056142A" w:rsidP="0056142A">
      <w:pPr>
        <w:bidi/>
        <w:jc w:val="both"/>
        <w:rPr>
          <w:rFonts w:cs="David" w:hint="cs"/>
          <w:rtl/>
        </w:rPr>
      </w:pPr>
    </w:p>
    <w:p w14:paraId="1913B0B3" w14:textId="77777777" w:rsidR="0056142A" w:rsidRPr="0056142A" w:rsidRDefault="0056142A" w:rsidP="0056142A">
      <w:pPr>
        <w:bidi/>
        <w:jc w:val="both"/>
        <w:rPr>
          <w:rFonts w:cs="David" w:hint="cs"/>
          <w:rtl/>
        </w:rPr>
      </w:pPr>
      <w:r w:rsidRPr="0056142A">
        <w:rPr>
          <w:rFonts w:cs="David" w:hint="cs"/>
          <w:rtl/>
        </w:rPr>
        <w:tab/>
        <w:t xml:space="preserve"> הם מצביעים לעיריות.</w:t>
      </w:r>
    </w:p>
    <w:p w14:paraId="236E7ADA" w14:textId="77777777" w:rsidR="0056142A" w:rsidRPr="0056142A" w:rsidRDefault="0056142A" w:rsidP="0056142A">
      <w:pPr>
        <w:bidi/>
        <w:jc w:val="both"/>
        <w:rPr>
          <w:rFonts w:cs="David" w:hint="cs"/>
          <w:rtl/>
        </w:rPr>
      </w:pPr>
    </w:p>
    <w:p w14:paraId="606BBD08" w14:textId="77777777" w:rsidR="0056142A" w:rsidRPr="0056142A" w:rsidRDefault="0056142A" w:rsidP="0056142A">
      <w:pPr>
        <w:bidi/>
        <w:jc w:val="both"/>
        <w:rPr>
          <w:rFonts w:cs="David" w:hint="cs"/>
          <w:rtl/>
        </w:rPr>
      </w:pPr>
      <w:r w:rsidRPr="0056142A">
        <w:rPr>
          <w:rFonts w:cs="David" w:hint="cs"/>
          <w:u w:val="single"/>
          <w:rtl/>
        </w:rPr>
        <w:t>אופיר פינס-פז:</w:t>
      </w:r>
    </w:p>
    <w:p w14:paraId="203FD2D2" w14:textId="77777777" w:rsidR="0056142A" w:rsidRPr="0056142A" w:rsidRDefault="0056142A" w:rsidP="0056142A">
      <w:pPr>
        <w:bidi/>
        <w:jc w:val="both"/>
        <w:rPr>
          <w:rFonts w:cs="David" w:hint="cs"/>
          <w:rtl/>
        </w:rPr>
      </w:pPr>
    </w:p>
    <w:p w14:paraId="4B877FE1" w14:textId="77777777" w:rsidR="0056142A" w:rsidRPr="0056142A" w:rsidRDefault="0056142A" w:rsidP="0056142A">
      <w:pPr>
        <w:bidi/>
        <w:jc w:val="both"/>
        <w:rPr>
          <w:rFonts w:cs="David" w:hint="cs"/>
          <w:rtl/>
        </w:rPr>
      </w:pPr>
      <w:r w:rsidRPr="0056142A">
        <w:rPr>
          <w:rFonts w:cs="David" w:hint="cs"/>
          <w:rtl/>
        </w:rPr>
        <w:tab/>
        <w:t xml:space="preserve"> לעיריות הם מצביעים, ויש להם כל הזכויות הסוציאליות, והם מקבלים את כל התנאים של כל אזרח ישראל. יש באמת שאלה למה הם לא מצביעים לכנסת, ויש שאלה, האם משום שהם לא מצביעים לכנסת הם גם לא ישתתפו במשאלי עם. זו שאלה. אני לא אומר שהם חייבים להשתתף.</w:t>
      </w:r>
    </w:p>
    <w:p w14:paraId="2841C06B" w14:textId="77777777" w:rsidR="0056142A" w:rsidRPr="0056142A" w:rsidRDefault="0056142A" w:rsidP="0056142A">
      <w:pPr>
        <w:bidi/>
        <w:jc w:val="both"/>
        <w:rPr>
          <w:rFonts w:cs="David" w:hint="cs"/>
          <w:rtl/>
        </w:rPr>
      </w:pPr>
    </w:p>
    <w:p w14:paraId="7D7F8F00" w14:textId="77777777" w:rsidR="0056142A" w:rsidRPr="0056142A" w:rsidRDefault="0056142A" w:rsidP="0056142A">
      <w:pPr>
        <w:bidi/>
        <w:jc w:val="both"/>
        <w:rPr>
          <w:rFonts w:cs="David" w:hint="cs"/>
          <w:rtl/>
        </w:rPr>
      </w:pPr>
      <w:r w:rsidRPr="0056142A">
        <w:rPr>
          <w:rFonts w:cs="David" w:hint="cs"/>
          <w:u w:val="single"/>
          <w:rtl/>
        </w:rPr>
        <w:t>היו"ר דוד טל:</w:t>
      </w:r>
    </w:p>
    <w:p w14:paraId="219DF3CE" w14:textId="77777777" w:rsidR="0056142A" w:rsidRPr="0056142A" w:rsidRDefault="0056142A" w:rsidP="0056142A">
      <w:pPr>
        <w:bidi/>
        <w:jc w:val="both"/>
        <w:rPr>
          <w:rFonts w:cs="David" w:hint="cs"/>
          <w:rtl/>
        </w:rPr>
      </w:pPr>
    </w:p>
    <w:p w14:paraId="439EE29A" w14:textId="77777777" w:rsidR="0056142A" w:rsidRPr="0056142A" w:rsidRDefault="0056142A" w:rsidP="0056142A">
      <w:pPr>
        <w:bidi/>
        <w:jc w:val="both"/>
        <w:rPr>
          <w:rFonts w:cs="David" w:hint="cs"/>
          <w:rtl/>
        </w:rPr>
      </w:pPr>
      <w:r w:rsidRPr="0056142A">
        <w:rPr>
          <w:rFonts w:cs="David" w:hint="cs"/>
          <w:rtl/>
        </w:rPr>
        <w:tab/>
        <w:t>אנחנו נצטרך להכריע בסוגיה, חבר הכנסת פינס.</w:t>
      </w:r>
    </w:p>
    <w:p w14:paraId="416813B3" w14:textId="77777777" w:rsidR="0056142A" w:rsidRDefault="0056142A" w:rsidP="0056142A">
      <w:pPr>
        <w:bidi/>
        <w:jc w:val="both"/>
        <w:rPr>
          <w:rFonts w:cs="David" w:hint="cs"/>
          <w:u w:val="single"/>
          <w:rtl/>
        </w:rPr>
      </w:pPr>
    </w:p>
    <w:p w14:paraId="50C88721" w14:textId="77777777" w:rsidR="0056142A" w:rsidRPr="0056142A" w:rsidRDefault="0056142A" w:rsidP="0056142A">
      <w:pPr>
        <w:bidi/>
        <w:jc w:val="both"/>
        <w:rPr>
          <w:rFonts w:cs="David" w:hint="cs"/>
          <w:rtl/>
        </w:rPr>
      </w:pPr>
      <w:r w:rsidRPr="0056142A">
        <w:rPr>
          <w:rFonts w:cs="David" w:hint="cs"/>
          <w:u w:val="single"/>
          <w:rtl/>
        </w:rPr>
        <w:t>אופיר פינס-פז:</w:t>
      </w:r>
    </w:p>
    <w:p w14:paraId="37F4D34E" w14:textId="77777777" w:rsidR="0056142A" w:rsidRPr="0056142A" w:rsidRDefault="0056142A" w:rsidP="0056142A">
      <w:pPr>
        <w:bidi/>
        <w:jc w:val="both"/>
        <w:rPr>
          <w:rFonts w:cs="David" w:hint="cs"/>
          <w:rtl/>
        </w:rPr>
      </w:pPr>
    </w:p>
    <w:p w14:paraId="465B3AC4" w14:textId="77777777" w:rsidR="0056142A" w:rsidRPr="0056142A" w:rsidRDefault="0056142A" w:rsidP="0056142A">
      <w:pPr>
        <w:bidi/>
        <w:jc w:val="both"/>
        <w:rPr>
          <w:rFonts w:cs="David" w:hint="cs"/>
          <w:rtl/>
        </w:rPr>
      </w:pPr>
      <w:r w:rsidRPr="0056142A">
        <w:rPr>
          <w:rFonts w:cs="David" w:hint="cs"/>
          <w:rtl/>
        </w:rPr>
        <w:tab/>
        <w:t>אדוני היושב-ראש, צריך ללמוד את הסוגיה הזאת, צריך לשקול אותה, צריך לבחון אותה, צריך לראות מה קורה במדינות אחרות, האם תושבים קבועים משתתפים במשאלי עם, כן או לא. צריך להשקיע בזה קצת יותר מחשבה.  בעיני זה נושא משמעותי. אפשר להכריע כך או כך, אין לי עמדה מגובשת, אבל אני לא חושב שאפשר להעיף את זה מסדר-היום אחרי דיון ראשוני, כפי שהיום נמצא בוועדה. תודה רבה.</w:t>
      </w:r>
    </w:p>
    <w:p w14:paraId="34EA4C77" w14:textId="77777777" w:rsidR="0056142A" w:rsidRPr="0056142A" w:rsidRDefault="0056142A" w:rsidP="0056142A">
      <w:pPr>
        <w:bidi/>
        <w:jc w:val="both"/>
        <w:rPr>
          <w:rFonts w:cs="David" w:hint="cs"/>
          <w:rtl/>
        </w:rPr>
      </w:pPr>
    </w:p>
    <w:p w14:paraId="1B845437" w14:textId="77777777" w:rsidR="0056142A" w:rsidRPr="0056142A" w:rsidRDefault="0056142A" w:rsidP="0056142A">
      <w:pPr>
        <w:bidi/>
        <w:jc w:val="both"/>
        <w:rPr>
          <w:rFonts w:cs="David" w:hint="cs"/>
          <w:rtl/>
        </w:rPr>
      </w:pPr>
      <w:r w:rsidRPr="0056142A">
        <w:rPr>
          <w:rFonts w:cs="David" w:hint="cs"/>
          <w:u w:val="single"/>
          <w:rtl/>
        </w:rPr>
        <w:t>נועה אלכסנדר:</w:t>
      </w:r>
    </w:p>
    <w:p w14:paraId="3E9F736F" w14:textId="77777777" w:rsidR="0056142A" w:rsidRPr="0056142A" w:rsidRDefault="0056142A" w:rsidP="0056142A">
      <w:pPr>
        <w:bidi/>
        <w:jc w:val="both"/>
        <w:rPr>
          <w:rFonts w:cs="David" w:hint="cs"/>
          <w:rtl/>
        </w:rPr>
      </w:pPr>
    </w:p>
    <w:p w14:paraId="061C3EAC" w14:textId="77777777" w:rsidR="0056142A" w:rsidRPr="0056142A" w:rsidRDefault="0056142A" w:rsidP="0056142A">
      <w:pPr>
        <w:bidi/>
        <w:jc w:val="both"/>
        <w:rPr>
          <w:rFonts w:cs="David" w:hint="cs"/>
          <w:rtl/>
        </w:rPr>
      </w:pPr>
      <w:r w:rsidRPr="0056142A">
        <w:rPr>
          <w:rFonts w:cs="David" w:hint="cs"/>
          <w:rtl/>
        </w:rPr>
        <w:tab/>
        <w:t>יש לי מין הרגשה שהדיון פה קצת ידוע מראש, מבחינה זאת שאמור להיות דיון על חוק משאל עם. אולי לא הבנתי נכון, ואני מתנצלת, אבל הדיון אמור להיות על מהות משאל עם בתוך הפוליטיקה הישראלית, בתוך הדמוקרטיה הישראלית, ההשפעה של זה על אופי הדמוקרטיה. וכאילו יש מין הרגשה שמשום שהנושא המדובר של משאל עם הוא החזרת שטחים, אז מי שבעד החזרת שטחים, יתנגד למשאל עם או לפחות יהיה בעד הרחבת משאל העם, כולל הרחבת המצביעים במשאל עם, ומי שמתנגד להחזרת שטחים יהיה בעד משאל עם, ויהיה בעד משאל עם מאוד מצומצם, וכאילו אין פה דיון על המהות של משאל עם, כמו שפרופסור הופנונג התייחס לזה, איך זה משפיע על אופי הדמוקרטיה.</w:t>
      </w:r>
    </w:p>
    <w:p w14:paraId="049CFBB1" w14:textId="77777777" w:rsidR="0056142A" w:rsidRPr="0056142A" w:rsidRDefault="0056142A" w:rsidP="0056142A">
      <w:pPr>
        <w:bidi/>
        <w:jc w:val="both"/>
        <w:rPr>
          <w:rFonts w:cs="David" w:hint="cs"/>
          <w:rtl/>
        </w:rPr>
      </w:pPr>
    </w:p>
    <w:p w14:paraId="1570796A" w14:textId="77777777" w:rsidR="0056142A" w:rsidRPr="0056142A" w:rsidRDefault="0056142A" w:rsidP="0056142A">
      <w:pPr>
        <w:bidi/>
        <w:jc w:val="both"/>
        <w:rPr>
          <w:rFonts w:cs="David" w:hint="cs"/>
          <w:rtl/>
        </w:rPr>
      </w:pPr>
      <w:r w:rsidRPr="0056142A">
        <w:rPr>
          <w:rFonts w:cs="David" w:hint="cs"/>
          <w:u w:val="single"/>
          <w:rtl/>
        </w:rPr>
        <w:t>היו"ר דוד טל:</w:t>
      </w:r>
    </w:p>
    <w:p w14:paraId="16EE8F42" w14:textId="77777777" w:rsidR="0056142A" w:rsidRPr="0056142A" w:rsidRDefault="0056142A" w:rsidP="0056142A">
      <w:pPr>
        <w:bidi/>
        <w:jc w:val="both"/>
        <w:rPr>
          <w:rFonts w:cs="David" w:hint="cs"/>
          <w:rtl/>
        </w:rPr>
      </w:pPr>
    </w:p>
    <w:p w14:paraId="58FA8FD9" w14:textId="77777777" w:rsidR="0056142A" w:rsidRPr="0056142A" w:rsidRDefault="0056142A" w:rsidP="0056142A">
      <w:pPr>
        <w:bidi/>
        <w:jc w:val="both"/>
        <w:rPr>
          <w:rFonts w:cs="David" w:hint="cs"/>
          <w:rtl/>
        </w:rPr>
      </w:pPr>
      <w:r w:rsidRPr="0056142A">
        <w:rPr>
          <w:rFonts w:cs="David" w:hint="cs"/>
          <w:rtl/>
        </w:rPr>
        <w:tab/>
        <w:t>הרב לוי רוצה להשיב לך.</w:t>
      </w:r>
    </w:p>
    <w:p w14:paraId="1F6D4C81" w14:textId="77777777" w:rsidR="0056142A" w:rsidRPr="0056142A" w:rsidRDefault="0056142A" w:rsidP="0056142A">
      <w:pPr>
        <w:bidi/>
        <w:jc w:val="both"/>
        <w:rPr>
          <w:rFonts w:cs="David" w:hint="cs"/>
          <w:rtl/>
        </w:rPr>
      </w:pPr>
    </w:p>
    <w:p w14:paraId="3F1CAE15" w14:textId="77777777" w:rsidR="0056142A" w:rsidRPr="0056142A" w:rsidRDefault="0056142A" w:rsidP="0056142A">
      <w:pPr>
        <w:bidi/>
        <w:jc w:val="both"/>
        <w:rPr>
          <w:rFonts w:cs="David" w:hint="cs"/>
          <w:rtl/>
        </w:rPr>
      </w:pPr>
      <w:r w:rsidRPr="0056142A">
        <w:rPr>
          <w:rFonts w:cs="David" w:hint="cs"/>
          <w:u w:val="single"/>
          <w:rtl/>
        </w:rPr>
        <w:t>יצחק לוי:</w:t>
      </w:r>
    </w:p>
    <w:p w14:paraId="4A4F1E77" w14:textId="77777777" w:rsidR="0056142A" w:rsidRPr="0056142A" w:rsidRDefault="0056142A" w:rsidP="0056142A">
      <w:pPr>
        <w:bidi/>
        <w:jc w:val="both"/>
        <w:rPr>
          <w:rFonts w:cs="David" w:hint="cs"/>
          <w:rtl/>
        </w:rPr>
      </w:pPr>
    </w:p>
    <w:p w14:paraId="585095F8" w14:textId="77777777" w:rsidR="0056142A" w:rsidRPr="0056142A" w:rsidRDefault="0056142A" w:rsidP="0056142A">
      <w:pPr>
        <w:bidi/>
        <w:jc w:val="both"/>
        <w:rPr>
          <w:rFonts w:cs="David" w:hint="cs"/>
          <w:rtl/>
        </w:rPr>
      </w:pPr>
      <w:r w:rsidRPr="0056142A">
        <w:rPr>
          <w:rFonts w:cs="David" w:hint="cs"/>
          <w:rtl/>
        </w:rPr>
        <w:tab/>
        <w:t xml:space="preserve"> אנחנו לא דנים על מהות משאל העם, כי משאל העם כבר נמצא בחוק, אנחנו לא מתחילים עכשיו מבראשית. יש חוק, חוק סדרי שלטון ומשפט, מ-1999, שכבר קובע, זה חוק חקוק שיש בו סעיף משאל עם. הוא קובע "החלטת ממשלה שאושרה על ידי הכנסת כאמור בסעיף 2, טעונה גם אישור במשאל עם". אנחנו נמצאים במסגרת שהחוק כבר קובע שיהיה משאל עם. דבר שני, חלק מהדיונים האלה כבר עשינו בישיבות קודמות. אתם נכנסים לישיבה רביעית או חמישית של הוועדה, ועל חלק מהדיון הכללי כבר עשינו בישיבות קודמות. מצד העניין, הדבר הזה כבר נמצא בחוק. אנחנו צריכים לדון כרגע על מסגרת נתונה בחוק שיהיה משאל עם, כלומר, אין שאלה אם צריך או לא צריך, כי זה כבר נמצא בחוק.</w:t>
      </w:r>
    </w:p>
    <w:p w14:paraId="269623A9" w14:textId="77777777" w:rsidR="0056142A" w:rsidRDefault="0056142A" w:rsidP="0056142A">
      <w:pPr>
        <w:bidi/>
        <w:jc w:val="both"/>
        <w:rPr>
          <w:rFonts w:cs="David" w:hint="cs"/>
          <w:rtl/>
        </w:rPr>
      </w:pPr>
    </w:p>
    <w:p w14:paraId="68E2D8B1" w14:textId="77777777" w:rsidR="0056142A" w:rsidRDefault="0056142A" w:rsidP="0056142A">
      <w:pPr>
        <w:bidi/>
        <w:jc w:val="both"/>
        <w:rPr>
          <w:rFonts w:cs="David" w:hint="cs"/>
          <w:rtl/>
        </w:rPr>
      </w:pPr>
    </w:p>
    <w:p w14:paraId="619FF762" w14:textId="77777777" w:rsidR="0056142A" w:rsidRDefault="0056142A" w:rsidP="0056142A">
      <w:pPr>
        <w:bidi/>
        <w:jc w:val="both"/>
        <w:rPr>
          <w:rFonts w:cs="David" w:hint="cs"/>
          <w:rtl/>
        </w:rPr>
      </w:pPr>
    </w:p>
    <w:p w14:paraId="50E258D2" w14:textId="77777777" w:rsidR="0056142A" w:rsidRDefault="0056142A" w:rsidP="0056142A">
      <w:pPr>
        <w:bidi/>
        <w:jc w:val="both"/>
        <w:rPr>
          <w:rFonts w:cs="David" w:hint="cs"/>
          <w:rtl/>
        </w:rPr>
      </w:pPr>
    </w:p>
    <w:p w14:paraId="1676518D" w14:textId="77777777" w:rsidR="0056142A" w:rsidRPr="0056142A" w:rsidRDefault="0056142A" w:rsidP="0056142A">
      <w:pPr>
        <w:bidi/>
        <w:jc w:val="both"/>
        <w:rPr>
          <w:rFonts w:cs="David" w:hint="cs"/>
          <w:rtl/>
        </w:rPr>
      </w:pPr>
    </w:p>
    <w:p w14:paraId="542338DB" w14:textId="77777777" w:rsidR="0056142A" w:rsidRPr="0056142A" w:rsidRDefault="0056142A" w:rsidP="0056142A">
      <w:pPr>
        <w:bidi/>
        <w:jc w:val="both"/>
        <w:rPr>
          <w:rFonts w:cs="David" w:hint="cs"/>
          <w:u w:val="single"/>
          <w:rtl/>
        </w:rPr>
      </w:pPr>
      <w:r w:rsidRPr="0056142A">
        <w:rPr>
          <w:rFonts w:cs="David" w:hint="cs"/>
          <w:u w:val="single"/>
          <w:rtl/>
        </w:rPr>
        <w:t>נועה אלכסנדר:</w:t>
      </w:r>
    </w:p>
    <w:p w14:paraId="664910F5" w14:textId="77777777" w:rsidR="0056142A" w:rsidRPr="0056142A" w:rsidRDefault="0056142A" w:rsidP="0056142A">
      <w:pPr>
        <w:bidi/>
        <w:jc w:val="both"/>
        <w:rPr>
          <w:rFonts w:cs="David" w:hint="cs"/>
          <w:rtl/>
        </w:rPr>
      </w:pPr>
    </w:p>
    <w:p w14:paraId="1C1C7A52" w14:textId="77777777" w:rsidR="0056142A" w:rsidRPr="0056142A" w:rsidRDefault="0056142A" w:rsidP="0056142A">
      <w:pPr>
        <w:bidi/>
        <w:jc w:val="both"/>
        <w:rPr>
          <w:rFonts w:cs="David" w:hint="cs"/>
          <w:rtl/>
        </w:rPr>
      </w:pPr>
      <w:r w:rsidRPr="0056142A">
        <w:rPr>
          <w:rFonts w:cs="David" w:hint="cs"/>
          <w:rtl/>
        </w:rPr>
        <w:tab/>
        <w:t xml:space="preserve">אני מבינה, אבל נראה לי שמה שיושב עכשיו על שולחן הדיונים, אם אני מבינה נכון, זו השאלה מי יוכל להצביע במשאל העם הזה. </w:t>
      </w:r>
    </w:p>
    <w:p w14:paraId="0B8D642C" w14:textId="77777777" w:rsidR="0056142A" w:rsidRPr="0056142A" w:rsidRDefault="0056142A" w:rsidP="0056142A">
      <w:pPr>
        <w:bidi/>
        <w:jc w:val="both"/>
        <w:rPr>
          <w:rFonts w:cs="David" w:hint="cs"/>
          <w:rtl/>
        </w:rPr>
      </w:pPr>
    </w:p>
    <w:p w14:paraId="4A48B14B" w14:textId="77777777" w:rsidR="0056142A" w:rsidRPr="0056142A" w:rsidRDefault="0056142A" w:rsidP="0056142A">
      <w:pPr>
        <w:pStyle w:val="Heading5"/>
        <w:rPr>
          <w:rFonts w:hint="cs"/>
          <w:sz w:val="24"/>
          <w:rtl/>
        </w:rPr>
      </w:pPr>
      <w:r w:rsidRPr="0056142A">
        <w:rPr>
          <w:rFonts w:hint="cs"/>
          <w:sz w:val="24"/>
          <w:u w:val="single"/>
          <w:rtl/>
        </w:rPr>
        <w:t>היו"ר מנחם בן-ששון:</w:t>
      </w:r>
    </w:p>
    <w:p w14:paraId="61C664C2" w14:textId="77777777" w:rsidR="0056142A" w:rsidRPr="0056142A" w:rsidRDefault="0056142A" w:rsidP="0056142A">
      <w:pPr>
        <w:pStyle w:val="Heading5"/>
        <w:rPr>
          <w:rFonts w:hint="cs"/>
          <w:sz w:val="24"/>
          <w:rtl/>
        </w:rPr>
      </w:pPr>
    </w:p>
    <w:p w14:paraId="13145081" w14:textId="77777777" w:rsidR="0056142A" w:rsidRPr="0056142A" w:rsidRDefault="0056142A" w:rsidP="0056142A">
      <w:pPr>
        <w:bidi/>
        <w:jc w:val="both"/>
        <w:rPr>
          <w:rFonts w:cs="David" w:hint="cs"/>
          <w:rtl/>
        </w:rPr>
      </w:pPr>
      <w:r w:rsidRPr="0056142A">
        <w:rPr>
          <w:rFonts w:cs="David" w:hint="cs"/>
          <w:rtl/>
        </w:rPr>
        <w:tab/>
        <w:t xml:space="preserve"> היום.</w:t>
      </w:r>
    </w:p>
    <w:p w14:paraId="0D61192B" w14:textId="77777777" w:rsidR="0056142A" w:rsidRPr="0056142A" w:rsidRDefault="0056142A" w:rsidP="0056142A">
      <w:pPr>
        <w:bidi/>
        <w:jc w:val="both"/>
        <w:rPr>
          <w:rFonts w:cs="David" w:hint="cs"/>
          <w:rtl/>
        </w:rPr>
      </w:pPr>
    </w:p>
    <w:p w14:paraId="610F31DA" w14:textId="77777777" w:rsidR="0056142A" w:rsidRPr="0056142A" w:rsidRDefault="0056142A" w:rsidP="0056142A">
      <w:pPr>
        <w:bidi/>
        <w:jc w:val="both"/>
        <w:rPr>
          <w:rFonts w:cs="David" w:hint="cs"/>
          <w:rtl/>
        </w:rPr>
      </w:pPr>
      <w:r w:rsidRPr="0056142A">
        <w:rPr>
          <w:rFonts w:cs="David" w:hint="cs"/>
          <w:u w:val="single"/>
          <w:rtl/>
        </w:rPr>
        <w:t>נועה אלכסנדר:</w:t>
      </w:r>
    </w:p>
    <w:p w14:paraId="1EF870FB" w14:textId="77777777" w:rsidR="0056142A" w:rsidRPr="0056142A" w:rsidRDefault="0056142A" w:rsidP="0056142A">
      <w:pPr>
        <w:bidi/>
        <w:jc w:val="both"/>
        <w:rPr>
          <w:rFonts w:cs="David" w:hint="cs"/>
          <w:rtl/>
        </w:rPr>
      </w:pPr>
    </w:p>
    <w:p w14:paraId="3C131F88" w14:textId="77777777" w:rsidR="0056142A" w:rsidRPr="0056142A" w:rsidRDefault="0056142A" w:rsidP="0056142A">
      <w:pPr>
        <w:bidi/>
        <w:jc w:val="both"/>
        <w:rPr>
          <w:rFonts w:cs="David" w:hint="cs"/>
          <w:rtl/>
        </w:rPr>
      </w:pPr>
      <w:r w:rsidRPr="0056142A">
        <w:rPr>
          <w:rFonts w:cs="David" w:hint="cs"/>
          <w:rtl/>
        </w:rPr>
        <w:tab/>
        <w:t xml:space="preserve">מי שירצה משאל עם מורחב </w:t>
      </w:r>
      <w:r w:rsidRPr="0056142A">
        <w:rPr>
          <w:rFonts w:cs="David"/>
          <w:rtl/>
        </w:rPr>
        <w:t>–</w:t>
      </w:r>
      <w:r w:rsidRPr="0056142A">
        <w:rPr>
          <w:rFonts w:cs="David" w:hint="cs"/>
          <w:rtl/>
        </w:rPr>
        <w:t xml:space="preserve"> גם ירצה החזרת שטחים, מי שלא ירצה משאל עם מורחב </w:t>
      </w:r>
      <w:r w:rsidRPr="0056142A">
        <w:rPr>
          <w:rFonts w:cs="David"/>
          <w:rtl/>
        </w:rPr>
        <w:t>–</w:t>
      </w:r>
      <w:r w:rsidRPr="0056142A">
        <w:rPr>
          <w:rFonts w:cs="David" w:hint="cs"/>
          <w:rtl/>
        </w:rPr>
        <w:t xml:space="preserve"> גם לא ירצה החזרת שטחים, ואין פה שום דיון על המהות.</w:t>
      </w:r>
    </w:p>
    <w:p w14:paraId="44AD6FC9" w14:textId="77777777" w:rsidR="0056142A" w:rsidRPr="0056142A" w:rsidRDefault="0056142A" w:rsidP="0056142A">
      <w:pPr>
        <w:bidi/>
        <w:jc w:val="both"/>
        <w:rPr>
          <w:rFonts w:cs="David" w:hint="cs"/>
          <w:rtl/>
        </w:rPr>
      </w:pPr>
    </w:p>
    <w:p w14:paraId="4CA64185" w14:textId="77777777" w:rsidR="0056142A" w:rsidRPr="0056142A" w:rsidRDefault="0056142A" w:rsidP="0056142A">
      <w:pPr>
        <w:bidi/>
        <w:jc w:val="both"/>
        <w:rPr>
          <w:rFonts w:cs="David" w:hint="cs"/>
          <w:rtl/>
        </w:rPr>
      </w:pPr>
      <w:r w:rsidRPr="0056142A">
        <w:rPr>
          <w:rFonts w:cs="David" w:hint="cs"/>
          <w:u w:val="single"/>
          <w:rtl/>
        </w:rPr>
        <w:t>היו"ר דוד טל:</w:t>
      </w:r>
    </w:p>
    <w:p w14:paraId="212C5A71" w14:textId="77777777" w:rsidR="0056142A" w:rsidRPr="0056142A" w:rsidRDefault="0056142A" w:rsidP="0056142A">
      <w:pPr>
        <w:bidi/>
        <w:jc w:val="both"/>
        <w:rPr>
          <w:rFonts w:cs="David" w:hint="cs"/>
          <w:rtl/>
        </w:rPr>
      </w:pPr>
    </w:p>
    <w:p w14:paraId="3D9673B2" w14:textId="77777777" w:rsidR="0056142A" w:rsidRPr="0056142A" w:rsidRDefault="0056142A" w:rsidP="0056142A">
      <w:pPr>
        <w:bidi/>
        <w:jc w:val="both"/>
        <w:rPr>
          <w:rFonts w:cs="David" w:hint="cs"/>
          <w:rtl/>
        </w:rPr>
      </w:pPr>
      <w:r w:rsidRPr="0056142A">
        <w:rPr>
          <w:rFonts w:cs="David" w:hint="cs"/>
          <w:rtl/>
        </w:rPr>
        <w:tab/>
        <w:t>לא בהכרח. פרופסור בן-ששון.</w:t>
      </w:r>
    </w:p>
    <w:p w14:paraId="4FE15AEA" w14:textId="77777777" w:rsidR="0056142A" w:rsidRPr="0056142A" w:rsidRDefault="0056142A" w:rsidP="0056142A">
      <w:pPr>
        <w:bidi/>
        <w:jc w:val="both"/>
        <w:rPr>
          <w:rFonts w:cs="David" w:hint="cs"/>
          <w:rtl/>
        </w:rPr>
      </w:pPr>
    </w:p>
    <w:p w14:paraId="1369A864" w14:textId="77777777" w:rsidR="0056142A" w:rsidRPr="0056142A" w:rsidRDefault="0056142A" w:rsidP="0056142A">
      <w:pPr>
        <w:bidi/>
        <w:jc w:val="both"/>
        <w:rPr>
          <w:rFonts w:cs="David" w:hint="cs"/>
          <w:u w:val="single"/>
          <w:rtl/>
        </w:rPr>
      </w:pPr>
      <w:r w:rsidRPr="0056142A">
        <w:rPr>
          <w:rFonts w:cs="David" w:hint="cs"/>
          <w:u w:val="single"/>
          <w:rtl/>
        </w:rPr>
        <w:t>היו"ר מנחם בן-ששון:</w:t>
      </w:r>
    </w:p>
    <w:p w14:paraId="576DAE96" w14:textId="77777777" w:rsidR="0056142A" w:rsidRPr="0056142A" w:rsidRDefault="0056142A" w:rsidP="0056142A">
      <w:pPr>
        <w:bidi/>
        <w:jc w:val="both"/>
        <w:rPr>
          <w:rFonts w:cs="David" w:hint="cs"/>
          <w:u w:val="single"/>
          <w:rtl/>
        </w:rPr>
      </w:pPr>
    </w:p>
    <w:p w14:paraId="25CF9B6B" w14:textId="77777777" w:rsidR="0056142A" w:rsidRPr="0056142A" w:rsidRDefault="0056142A" w:rsidP="0056142A">
      <w:pPr>
        <w:bidi/>
        <w:jc w:val="both"/>
        <w:rPr>
          <w:rFonts w:cs="David" w:hint="cs"/>
          <w:rtl/>
        </w:rPr>
      </w:pPr>
      <w:r w:rsidRPr="0056142A">
        <w:rPr>
          <w:rFonts w:cs="David" w:hint="cs"/>
          <w:rtl/>
        </w:rPr>
        <w:tab/>
        <w:t>עניין קצר שרציתי להשלים ועניין מהותי על השאלה שמפריעה לך, אבל אני חושב שהוא מהותי, וידעו אותו התלמידים כולם. קודם כול, יש חברי כנסת שרוצים לבטל את הסעיף הזה בכלל ולהחליט שלא יהיה משאל עם. לא אחת חבר הכנסת גפני למשל, מציב על שולחן הכנסת הצעת חוק לבטל את הנושא, שלא יהיו משאלי עם, אלא, כמו שאמר קודם פרופסור הופנונג, הדברים הללו ייעשו  על ידי בחירות מקדימות. התופעה של משאל עם, וזה מה שאמר חבר הכנסת לוי, נדונה פה, היו דעות לכאן ולכאן, והם לא חתכו ימין או שמאל, או משהו מעין זה, אלא תפיסות עקרוניות מה מקומו של משאל עם.</w:t>
      </w:r>
    </w:p>
    <w:p w14:paraId="288A1311" w14:textId="77777777" w:rsidR="0056142A" w:rsidRPr="0056142A" w:rsidRDefault="0056142A" w:rsidP="0056142A">
      <w:pPr>
        <w:bidi/>
        <w:jc w:val="both"/>
        <w:rPr>
          <w:rFonts w:cs="David" w:hint="cs"/>
          <w:rtl/>
        </w:rPr>
      </w:pPr>
    </w:p>
    <w:p w14:paraId="540A39AF" w14:textId="77777777" w:rsidR="0056142A" w:rsidRPr="0056142A" w:rsidRDefault="0056142A" w:rsidP="0056142A">
      <w:pPr>
        <w:bidi/>
        <w:jc w:val="both"/>
        <w:rPr>
          <w:rFonts w:cs="David" w:hint="cs"/>
          <w:rtl/>
        </w:rPr>
      </w:pPr>
      <w:r w:rsidRPr="0056142A">
        <w:rPr>
          <w:rFonts w:cs="David" w:hint="cs"/>
          <w:rtl/>
        </w:rPr>
        <w:tab/>
        <w:t xml:space="preserve">הנקודה השנייה שהיא הרבה יותר מהותית. בסיכומו של דבר, הפרלמנטר צריך להגיע להכרעה בשאלות, משום שהוא צריך לקבוע עשה ולא תעשה, ואת הדברים הללו אדם ינתב מבחינת השקפת עולמו אל עבר חוק. זה מאוד מפריע לאזרח, הוא אומר: איך ויתרת על דבר </w:t>
      </w:r>
      <w:r w:rsidRPr="0056142A">
        <w:rPr>
          <w:rFonts w:cs="David" w:hint="cs"/>
        </w:rPr>
        <w:t>X</w:t>
      </w:r>
      <w:r w:rsidRPr="0056142A">
        <w:rPr>
          <w:rFonts w:cs="David" w:hint="cs"/>
          <w:rtl/>
        </w:rPr>
        <w:t xml:space="preserve"> או דבר </w:t>
      </w:r>
      <w:r w:rsidRPr="0056142A">
        <w:rPr>
          <w:rFonts w:cs="David" w:hint="cs"/>
        </w:rPr>
        <w:t>Y</w:t>
      </w:r>
      <w:r w:rsidRPr="0056142A">
        <w:rPr>
          <w:rFonts w:cs="David" w:hint="cs"/>
          <w:rtl/>
        </w:rPr>
        <w:t>? סופו של יום זה החקיקה, ולכן, לא תהיה ברירה למי שלא רוצה להחזיר שטחים, אלא להשתמש בין השאר במנוף של משאל עם, והקלתו או הפיכתו, כמו שאמר קודם פרופסור הופנונג, שני שלישים. מי שכן רוצה להחזיר שטחים, יגיד: רבותי, זו החלטתו של ראש הממשלה בקבינט.</w:t>
      </w:r>
    </w:p>
    <w:p w14:paraId="2753C57E" w14:textId="77777777" w:rsidR="0056142A" w:rsidRPr="0056142A" w:rsidRDefault="0056142A" w:rsidP="0056142A">
      <w:pPr>
        <w:bidi/>
        <w:jc w:val="both"/>
        <w:rPr>
          <w:rFonts w:cs="David" w:hint="cs"/>
          <w:rtl/>
        </w:rPr>
      </w:pPr>
    </w:p>
    <w:p w14:paraId="53CC4139" w14:textId="77777777" w:rsidR="0056142A" w:rsidRPr="0056142A" w:rsidRDefault="0056142A" w:rsidP="0056142A">
      <w:pPr>
        <w:bidi/>
        <w:jc w:val="both"/>
        <w:rPr>
          <w:rFonts w:cs="David" w:hint="cs"/>
          <w:rtl/>
        </w:rPr>
      </w:pPr>
      <w:r w:rsidRPr="0056142A">
        <w:rPr>
          <w:rFonts w:cs="David" w:hint="cs"/>
          <w:u w:val="single"/>
          <w:rtl/>
        </w:rPr>
        <w:t>יצחק לוי:</w:t>
      </w:r>
    </w:p>
    <w:p w14:paraId="5DEF085D" w14:textId="77777777" w:rsidR="0056142A" w:rsidRPr="0056142A" w:rsidRDefault="0056142A" w:rsidP="0056142A">
      <w:pPr>
        <w:bidi/>
        <w:jc w:val="both"/>
        <w:rPr>
          <w:rFonts w:cs="David" w:hint="cs"/>
          <w:rtl/>
        </w:rPr>
      </w:pPr>
    </w:p>
    <w:p w14:paraId="3620BDC3" w14:textId="77777777" w:rsidR="0056142A" w:rsidRPr="0056142A" w:rsidRDefault="0056142A" w:rsidP="0056142A">
      <w:pPr>
        <w:bidi/>
        <w:jc w:val="both"/>
        <w:rPr>
          <w:rFonts w:cs="David" w:hint="cs"/>
          <w:rtl/>
        </w:rPr>
      </w:pPr>
      <w:r w:rsidRPr="0056142A">
        <w:rPr>
          <w:rFonts w:cs="David" w:hint="cs"/>
          <w:rtl/>
        </w:rPr>
        <w:tab/>
        <w:t>דרך אגב, המצב יכול להשתנות בשלב מסוים.</w:t>
      </w:r>
    </w:p>
    <w:p w14:paraId="211CC3D9" w14:textId="77777777" w:rsidR="0056142A" w:rsidRPr="0056142A" w:rsidRDefault="0056142A" w:rsidP="0056142A">
      <w:pPr>
        <w:bidi/>
        <w:jc w:val="both"/>
        <w:rPr>
          <w:rFonts w:cs="David" w:hint="cs"/>
          <w:rtl/>
        </w:rPr>
      </w:pPr>
    </w:p>
    <w:p w14:paraId="679225C9" w14:textId="77777777" w:rsidR="0056142A" w:rsidRPr="0056142A" w:rsidRDefault="0056142A" w:rsidP="0056142A">
      <w:pPr>
        <w:bidi/>
        <w:jc w:val="both"/>
        <w:rPr>
          <w:rFonts w:cs="David" w:hint="cs"/>
          <w:u w:val="single"/>
          <w:rtl/>
        </w:rPr>
      </w:pPr>
      <w:r w:rsidRPr="0056142A">
        <w:rPr>
          <w:rFonts w:cs="David" w:hint="cs"/>
          <w:u w:val="single"/>
          <w:rtl/>
        </w:rPr>
        <w:t>מנחם בן-ששון:</w:t>
      </w:r>
    </w:p>
    <w:p w14:paraId="6CC07492" w14:textId="77777777" w:rsidR="0056142A" w:rsidRPr="0056142A" w:rsidRDefault="0056142A" w:rsidP="0056142A">
      <w:pPr>
        <w:bidi/>
        <w:jc w:val="both"/>
        <w:rPr>
          <w:rFonts w:cs="David" w:hint="cs"/>
          <w:u w:val="single"/>
          <w:rtl/>
        </w:rPr>
      </w:pPr>
    </w:p>
    <w:p w14:paraId="2E44FC1A" w14:textId="77777777" w:rsidR="0056142A" w:rsidRPr="0056142A" w:rsidRDefault="0056142A" w:rsidP="0056142A">
      <w:pPr>
        <w:bidi/>
        <w:jc w:val="both"/>
        <w:rPr>
          <w:rFonts w:cs="David" w:hint="cs"/>
          <w:rtl/>
        </w:rPr>
      </w:pPr>
      <w:r w:rsidRPr="0056142A">
        <w:rPr>
          <w:rFonts w:cs="David" w:hint="cs"/>
          <w:rtl/>
        </w:rPr>
        <w:tab/>
        <w:t>נכון, כל אחד מאיתנו יודע שזה יכול להשתנות גם לשאלות מהותיות יותר.</w:t>
      </w:r>
    </w:p>
    <w:p w14:paraId="27883D0D" w14:textId="77777777" w:rsidR="0056142A" w:rsidRPr="0056142A" w:rsidRDefault="0056142A" w:rsidP="0056142A">
      <w:pPr>
        <w:bidi/>
        <w:jc w:val="both"/>
        <w:rPr>
          <w:rFonts w:cs="David" w:hint="cs"/>
          <w:rtl/>
        </w:rPr>
      </w:pPr>
    </w:p>
    <w:p w14:paraId="309AD9C4" w14:textId="77777777" w:rsidR="0056142A" w:rsidRPr="0056142A" w:rsidRDefault="0056142A" w:rsidP="0056142A">
      <w:pPr>
        <w:bidi/>
        <w:jc w:val="both"/>
        <w:rPr>
          <w:rFonts w:cs="David" w:hint="cs"/>
          <w:rtl/>
        </w:rPr>
      </w:pPr>
      <w:r w:rsidRPr="0056142A">
        <w:rPr>
          <w:rFonts w:cs="David" w:hint="cs"/>
          <w:u w:val="single"/>
          <w:rtl/>
        </w:rPr>
        <w:t>יצחק לוי:</w:t>
      </w:r>
    </w:p>
    <w:p w14:paraId="3FA0F6F7" w14:textId="77777777" w:rsidR="0056142A" w:rsidRPr="0056142A" w:rsidRDefault="0056142A" w:rsidP="0056142A">
      <w:pPr>
        <w:bidi/>
        <w:jc w:val="both"/>
        <w:rPr>
          <w:rFonts w:cs="David" w:hint="cs"/>
          <w:rtl/>
        </w:rPr>
      </w:pPr>
    </w:p>
    <w:p w14:paraId="1D2F3581" w14:textId="77777777" w:rsidR="0056142A" w:rsidRPr="0056142A" w:rsidRDefault="0056142A" w:rsidP="0056142A">
      <w:pPr>
        <w:bidi/>
        <w:jc w:val="both"/>
        <w:rPr>
          <w:rFonts w:cs="David" w:hint="cs"/>
          <w:rtl/>
        </w:rPr>
      </w:pPr>
      <w:r w:rsidRPr="0056142A">
        <w:rPr>
          <w:rFonts w:cs="David" w:hint="cs"/>
          <w:rtl/>
        </w:rPr>
        <w:tab/>
        <w:t xml:space="preserve"> גם בשאלה הזאת זה יכול להשתנות.</w:t>
      </w:r>
    </w:p>
    <w:p w14:paraId="37244C30" w14:textId="77777777" w:rsidR="0056142A" w:rsidRPr="0056142A" w:rsidRDefault="0056142A" w:rsidP="0056142A">
      <w:pPr>
        <w:bidi/>
        <w:jc w:val="both"/>
        <w:rPr>
          <w:rFonts w:cs="David" w:hint="cs"/>
          <w:rtl/>
        </w:rPr>
      </w:pPr>
    </w:p>
    <w:p w14:paraId="068B9B5E" w14:textId="77777777" w:rsidR="0056142A" w:rsidRPr="0056142A" w:rsidRDefault="0056142A" w:rsidP="0056142A">
      <w:pPr>
        <w:pStyle w:val="Heading5"/>
        <w:rPr>
          <w:rFonts w:hint="cs"/>
          <w:sz w:val="24"/>
          <w:rtl/>
        </w:rPr>
      </w:pPr>
      <w:r w:rsidRPr="0056142A">
        <w:rPr>
          <w:rFonts w:hint="cs"/>
          <w:sz w:val="24"/>
          <w:u w:val="single"/>
          <w:rtl/>
        </w:rPr>
        <w:t>מנחם בן-ששון:</w:t>
      </w:r>
    </w:p>
    <w:p w14:paraId="34D41507" w14:textId="77777777" w:rsidR="0056142A" w:rsidRPr="0056142A" w:rsidRDefault="0056142A" w:rsidP="0056142A">
      <w:pPr>
        <w:pStyle w:val="Heading5"/>
        <w:rPr>
          <w:rFonts w:hint="cs"/>
          <w:sz w:val="24"/>
          <w:rtl/>
        </w:rPr>
      </w:pPr>
    </w:p>
    <w:p w14:paraId="47378A01" w14:textId="77777777" w:rsidR="0056142A" w:rsidRPr="0056142A" w:rsidRDefault="0056142A" w:rsidP="0056142A">
      <w:pPr>
        <w:bidi/>
        <w:jc w:val="both"/>
        <w:rPr>
          <w:rFonts w:cs="David" w:hint="cs"/>
          <w:rtl/>
        </w:rPr>
      </w:pPr>
      <w:r w:rsidRPr="0056142A">
        <w:rPr>
          <w:rFonts w:cs="David" w:hint="cs"/>
          <w:rtl/>
        </w:rPr>
        <w:tab/>
        <w:t>אני חוזר שוב לנקודה העקרונית, והיא מאוד מהותית. תבינו אתם, כאזרחים, שאידיאולוגיות זה חשוב מאוד, אבל כאן אנשים מתפשרים יום-יום. היתרון שלכם, בעולם הוודאות האקדמית, שאתם יכולים להגיד כן ולא, שחור ולבן.</w:t>
      </w:r>
    </w:p>
    <w:p w14:paraId="38B627BF" w14:textId="77777777" w:rsidR="0056142A" w:rsidRDefault="0056142A" w:rsidP="0056142A">
      <w:pPr>
        <w:bidi/>
        <w:jc w:val="both"/>
        <w:rPr>
          <w:rFonts w:cs="David" w:hint="cs"/>
          <w:rtl/>
        </w:rPr>
      </w:pPr>
    </w:p>
    <w:p w14:paraId="3F1FACFE" w14:textId="77777777" w:rsidR="0056142A" w:rsidRDefault="0056142A" w:rsidP="0056142A">
      <w:pPr>
        <w:bidi/>
        <w:jc w:val="both"/>
        <w:rPr>
          <w:rFonts w:cs="David" w:hint="cs"/>
          <w:rtl/>
        </w:rPr>
      </w:pPr>
    </w:p>
    <w:p w14:paraId="3D3C679D" w14:textId="77777777" w:rsidR="0056142A" w:rsidRDefault="0056142A" w:rsidP="0056142A">
      <w:pPr>
        <w:bidi/>
        <w:jc w:val="both"/>
        <w:rPr>
          <w:rFonts w:cs="David" w:hint="cs"/>
          <w:rtl/>
        </w:rPr>
      </w:pPr>
    </w:p>
    <w:p w14:paraId="515FB59F" w14:textId="77777777" w:rsidR="0056142A" w:rsidRDefault="0056142A" w:rsidP="0056142A">
      <w:pPr>
        <w:bidi/>
        <w:jc w:val="both"/>
        <w:rPr>
          <w:rFonts w:cs="David" w:hint="cs"/>
          <w:rtl/>
        </w:rPr>
      </w:pPr>
    </w:p>
    <w:p w14:paraId="5FC76874" w14:textId="77777777" w:rsidR="0056142A" w:rsidRDefault="0056142A" w:rsidP="0056142A">
      <w:pPr>
        <w:bidi/>
        <w:jc w:val="both"/>
        <w:rPr>
          <w:rFonts w:cs="David" w:hint="cs"/>
          <w:rtl/>
        </w:rPr>
      </w:pPr>
    </w:p>
    <w:p w14:paraId="7FFF2638" w14:textId="77777777" w:rsidR="0056142A" w:rsidRPr="0056142A" w:rsidRDefault="0056142A" w:rsidP="0056142A">
      <w:pPr>
        <w:bidi/>
        <w:jc w:val="both"/>
        <w:rPr>
          <w:rFonts w:cs="David" w:hint="cs"/>
          <w:rtl/>
        </w:rPr>
      </w:pPr>
    </w:p>
    <w:p w14:paraId="7A6A2AC0" w14:textId="77777777" w:rsidR="0056142A" w:rsidRPr="0056142A" w:rsidRDefault="0056142A" w:rsidP="0056142A">
      <w:pPr>
        <w:bidi/>
        <w:jc w:val="both"/>
        <w:rPr>
          <w:rFonts w:cs="David" w:hint="cs"/>
          <w:rtl/>
        </w:rPr>
      </w:pPr>
      <w:r w:rsidRPr="0056142A">
        <w:rPr>
          <w:rFonts w:cs="David" w:hint="cs"/>
          <w:u w:val="single"/>
          <w:rtl/>
        </w:rPr>
        <w:t>היו"ר דוד טל:</w:t>
      </w:r>
    </w:p>
    <w:p w14:paraId="55F7040E" w14:textId="77777777" w:rsidR="0056142A" w:rsidRPr="0056142A" w:rsidRDefault="0056142A" w:rsidP="0056142A">
      <w:pPr>
        <w:bidi/>
        <w:jc w:val="both"/>
        <w:rPr>
          <w:rFonts w:cs="David" w:hint="cs"/>
          <w:rtl/>
        </w:rPr>
      </w:pPr>
    </w:p>
    <w:p w14:paraId="0063741E" w14:textId="77777777" w:rsidR="0056142A" w:rsidRPr="0056142A" w:rsidRDefault="0056142A" w:rsidP="0056142A">
      <w:pPr>
        <w:bidi/>
        <w:jc w:val="both"/>
        <w:rPr>
          <w:rFonts w:cs="David" w:hint="cs"/>
          <w:rtl/>
        </w:rPr>
      </w:pPr>
      <w:r w:rsidRPr="0056142A">
        <w:rPr>
          <w:rFonts w:cs="David" w:hint="cs"/>
          <w:rtl/>
        </w:rPr>
        <w:tab/>
        <w:t>את זה הוא למד בשיעור הראשון אצלי לגבי הפשרות. תודה רבה. אני רוצה לבקש מהממ"מ, מעבר לחומר שכבר הועבר אלי, אני מקווה שגם לחברים האחרים, ואם לא, תעבירו גם לחברים האחרים, לרכז חומר לגבי השאלה שכרגע עלתה, במשאל עם, מי מצביע, האם רק בעלי זכות  הצבעה או גם תושבים קבועים, כמו שאמר חבר הכנסת אופיר פינס.</w:t>
      </w:r>
    </w:p>
    <w:p w14:paraId="026A4D03" w14:textId="77777777" w:rsidR="0056142A" w:rsidRPr="0056142A" w:rsidRDefault="0056142A" w:rsidP="0056142A">
      <w:pPr>
        <w:bidi/>
        <w:jc w:val="both"/>
        <w:rPr>
          <w:rFonts w:cs="David" w:hint="cs"/>
          <w:rtl/>
        </w:rPr>
      </w:pPr>
    </w:p>
    <w:p w14:paraId="431922B7" w14:textId="77777777" w:rsidR="0056142A" w:rsidRPr="0056142A" w:rsidRDefault="0056142A" w:rsidP="0056142A">
      <w:pPr>
        <w:bidi/>
        <w:jc w:val="both"/>
        <w:rPr>
          <w:rFonts w:cs="David" w:hint="cs"/>
          <w:u w:val="single"/>
          <w:rtl/>
        </w:rPr>
      </w:pPr>
      <w:r w:rsidRPr="0056142A">
        <w:rPr>
          <w:rFonts w:cs="David" w:hint="cs"/>
          <w:u w:val="single"/>
          <w:rtl/>
        </w:rPr>
        <w:t>שילה רולף:</w:t>
      </w:r>
    </w:p>
    <w:p w14:paraId="3655984B" w14:textId="77777777" w:rsidR="0056142A" w:rsidRPr="0056142A" w:rsidRDefault="0056142A" w:rsidP="0056142A">
      <w:pPr>
        <w:bidi/>
        <w:jc w:val="both"/>
        <w:rPr>
          <w:rFonts w:cs="David" w:hint="cs"/>
          <w:rtl/>
        </w:rPr>
      </w:pPr>
    </w:p>
    <w:p w14:paraId="0CC0364A" w14:textId="77777777" w:rsidR="0056142A" w:rsidRPr="0056142A" w:rsidRDefault="0056142A" w:rsidP="0056142A">
      <w:pPr>
        <w:bidi/>
        <w:jc w:val="both"/>
        <w:rPr>
          <w:rFonts w:cs="David" w:hint="cs"/>
          <w:rtl/>
        </w:rPr>
      </w:pPr>
      <w:r w:rsidRPr="0056142A">
        <w:rPr>
          <w:rFonts w:cs="David" w:hint="cs"/>
          <w:rtl/>
        </w:rPr>
        <w:tab/>
        <w:t>מצאתי שיש מקרים שנותנים גם לתושבים, זה תלוי בנושא, זה תלוי בסוג המשאל.</w:t>
      </w:r>
    </w:p>
    <w:p w14:paraId="44EF5B79" w14:textId="77777777" w:rsidR="0056142A" w:rsidRPr="0056142A" w:rsidRDefault="0056142A" w:rsidP="0056142A">
      <w:pPr>
        <w:bidi/>
        <w:jc w:val="both"/>
        <w:rPr>
          <w:rFonts w:cs="David" w:hint="cs"/>
          <w:rtl/>
        </w:rPr>
      </w:pPr>
    </w:p>
    <w:p w14:paraId="2D94F957" w14:textId="77777777" w:rsidR="0056142A" w:rsidRPr="0056142A" w:rsidRDefault="0056142A" w:rsidP="0056142A">
      <w:pPr>
        <w:bidi/>
        <w:jc w:val="both"/>
        <w:rPr>
          <w:rFonts w:cs="David" w:hint="cs"/>
          <w:rtl/>
        </w:rPr>
      </w:pPr>
      <w:r w:rsidRPr="0056142A">
        <w:rPr>
          <w:rFonts w:cs="David" w:hint="cs"/>
          <w:u w:val="single"/>
          <w:rtl/>
        </w:rPr>
        <w:t>היו"ר דוד טל:</w:t>
      </w:r>
    </w:p>
    <w:p w14:paraId="472E43EA" w14:textId="77777777" w:rsidR="0056142A" w:rsidRPr="0056142A" w:rsidRDefault="0056142A" w:rsidP="0056142A">
      <w:pPr>
        <w:bidi/>
        <w:jc w:val="both"/>
        <w:rPr>
          <w:rFonts w:cs="David" w:hint="cs"/>
          <w:rtl/>
        </w:rPr>
      </w:pPr>
    </w:p>
    <w:p w14:paraId="54F04285" w14:textId="77777777" w:rsidR="0056142A" w:rsidRPr="0056142A" w:rsidRDefault="0056142A" w:rsidP="0056142A">
      <w:pPr>
        <w:bidi/>
        <w:jc w:val="both"/>
        <w:rPr>
          <w:rFonts w:cs="David" w:hint="cs"/>
          <w:rtl/>
        </w:rPr>
      </w:pPr>
      <w:r w:rsidRPr="0056142A">
        <w:rPr>
          <w:rFonts w:cs="David" w:hint="cs"/>
          <w:rtl/>
        </w:rPr>
        <w:tab/>
        <w:t>אם את רוצה לשנות משהו מהחוקה של אותה מדינה- - -</w:t>
      </w:r>
    </w:p>
    <w:p w14:paraId="2034D258" w14:textId="77777777" w:rsidR="0056142A" w:rsidRPr="0056142A" w:rsidRDefault="0056142A" w:rsidP="0056142A">
      <w:pPr>
        <w:bidi/>
        <w:jc w:val="both"/>
        <w:rPr>
          <w:rFonts w:cs="David" w:hint="cs"/>
          <w:rtl/>
        </w:rPr>
      </w:pPr>
    </w:p>
    <w:p w14:paraId="25762E45" w14:textId="77777777" w:rsidR="0056142A" w:rsidRPr="0056142A" w:rsidRDefault="0056142A" w:rsidP="0056142A">
      <w:pPr>
        <w:bidi/>
        <w:jc w:val="both"/>
        <w:rPr>
          <w:rFonts w:cs="David" w:hint="cs"/>
          <w:u w:val="single"/>
          <w:rtl/>
        </w:rPr>
      </w:pPr>
      <w:r w:rsidRPr="0056142A">
        <w:rPr>
          <w:rFonts w:cs="David" w:hint="cs"/>
          <w:u w:val="single"/>
          <w:rtl/>
        </w:rPr>
        <w:t>שילה רולף:</w:t>
      </w:r>
    </w:p>
    <w:p w14:paraId="41D9DEAA" w14:textId="77777777" w:rsidR="0056142A" w:rsidRPr="0056142A" w:rsidRDefault="0056142A" w:rsidP="0056142A">
      <w:pPr>
        <w:bidi/>
        <w:jc w:val="both"/>
        <w:rPr>
          <w:rFonts w:cs="David" w:hint="cs"/>
          <w:rtl/>
        </w:rPr>
      </w:pPr>
    </w:p>
    <w:p w14:paraId="5E3FF22D" w14:textId="77777777" w:rsidR="0056142A" w:rsidRPr="0056142A" w:rsidRDefault="0056142A" w:rsidP="0056142A">
      <w:pPr>
        <w:bidi/>
        <w:jc w:val="both"/>
        <w:rPr>
          <w:rFonts w:cs="David" w:hint="cs"/>
          <w:rtl/>
        </w:rPr>
      </w:pPr>
      <w:r w:rsidRPr="0056142A">
        <w:rPr>
          <w:rFonts w:cs="David" w:hint="cs"/>
          <w:rtl/>
        </w:rPr>
        <w:tab/>
        <w:t>זה יכול להיות משהו אחר אם אתה רוצה להחזיר שטחים או אם אתה רק רוצה לבנות תיאטרון בעיר הבירה או לא. זה תלוי מה השאלה.</w:t>
      </w:r>
    </w:p>
    <w:p w14:paraId="563AA10E" w14:textId="77777777" w:rsidR="0056142A" w:rsidRPr="0056142A" w:rsidRDefault="0056142A" w:rsidP="0056142A">
      <w:pPr>
        <w:bidi/>
        <w:jc w:val="both"/>
        <w:rPr>
          <w:rFonts w:cs="David" w:hint="cs"/>
          <w:rtl/>
        </w:rPr>
      </w:pPr>
    </w:p>
    <w:p w14:paraId="224187D4" w14:textId="77777777" w:rsidR="0056142A" w:rsidRPr="0056142A" w:rsidRDefault="0056142A" w:rsidP="0056142A">
      <w:pPr>
        <w:bidi/>
        <w:jc w:val="both"/>
        <w:rPr>
          <w:rFonts w:cs="David" w:hint="cs"/>
          <w:rtl/>
        </w:rPr>
      </w:pPr>
      <w:r w:rsidRPr="0056142A">
        <w:rPr>
          <w:rFonts w:cs="David" w:hint="cs"/>
          <w:u w:val="single"/>
          <w:rtl/>
        </w:rPr>
        <w:t>איל זנדברג:</w:t>
      </w:r>
    </w:p>
    <w:p w14:paraId="47049F84" w14:textId="77777777" w:rsidR="0056142A" w:rsidRPr="0056142A" w:rsidRDefault="0056142A" w:rsidP="0056142A">
      <w:pPr>
        <w:bidi/>
        <w:jc w:val="both"/>
        <w:rPr>
          <w:rFonts w:cs="David" w:hint="cs"/>
          <w:rtl/>
        </w:rPr>
      </w:pPr>
    </w:p>
    <w:p w14:paraId="17685A15" w14:textId="77777777" w:rsidR="0056142A" w:rsidRPr="0056142A" w:rsidRDefault="0056142A" w:rsidP="0056142A">
      <w:pPr>
        <w:bidi/>
        <w:jc w:val="both"/>
        <w:rPr>
          <w:rFonts w:cs="David" w:hint="cs"/>
          <w:rtl/>
        </w:rPr>
      </w:pPr>
      <w:r w:rsidRPr="0056142A">
        <w:rPr>
          <w:rFonts w:cs="David" w:hint="cs"/>
          <w:rtl/>
        </w:rPr>
        <w:tab/>
        <w:t>מדובר על החזרת שטחים כרגע. מה התשובה?</w:t>
      </w:r>
    </w:p>
    <w:p w14:paraId="195483EA" w14:textId="77777777" w:rsidR="0056142A" w:rsidRPr="0056142A" w:rsidRDefault="0056142A" w:rsidP="0056142A">
      <w:pPr>
        <w:bidi/>
        <w:jc w:val="both"/>
        <w:rPr>
          <w:rFonts w:cs="David" w:hint="cs"/>
          <w:rtl/>
        </w:rPr>
      </w:pPr>
    </w:p>
    <w:p w14:paraId="5A5568E5" w14:textId="77777777" w:rsidR="0056142A" w:rsidRPr="0056142A" w:rsidRDefault="0056142A" w:rsidP="0056142A">
      <w:pPr>
        <w:bidi/>
        <w:jc w:val="both"/>
        <w:rPr>
          <w:rFonts w:cs="David" w:hint="cs"/>
          <w:rtl/>
        </w:rPr>
      </w:pPr>
      <w:r w:rsidRPr="0056142A">
        <w:rPr>
          <w:rFonts w:cs="David" w:hint="cs"/>
          <w:u w:val="single"/>
          <w:rtl/>
        </w:rPr>
        <w:t>היו"ר דוד טל:</w:t>
      </w:r>
    </w:p>
    <w:p w14:paraId="19A5FE92" w14:textId="77777777" w:rsidR="0056142A" w:rsidRPr="0056142A" w:rsidRDefault="0056142A" w:rsidP="0056142A">
      <w:pPr>
        <w:bidi/>
        <w:jc w:val="both"/>
        <w:rPr>
          <w:rFonts w:cs="David" w:hint="cs"/>
          <w:rtl/>
        </w:rPr>
      </w:pPr>
    </w:p>
    <w:p w14:paraId="1023F7AA" w14:textId="77777777" w:rsidR="0056142A" w:rsidRPr="0056142A" w:rsidRDefault="0056142A" w:rsidP="0056142A">
      <w:pPr>
        <w:bidi/>
        <w:jc w:val="both"/>
        <w:rPr>
          <w:rFonts w:cs="David" w:hint="cs"/>
          <w:rtl/>
        </w:rPr>
      </w:pPr>
      <w:r w:rsidRPr="0056142A">
        <w:rPr>
          <w:rFonts w:cs="David" w:hint="cs"/>
          <w:rtl/>
        </w:rPr>
        <w:tab/>
        <w:t>השאלה אם יש דוגמה כזאת כמו מדינת ישראל, שמישהו מתכוון להחזיר שטחים.</w:t>
      </w:r>
    </w:p>
    <w:p w14:paraId="4EE0F951" w14:textId="77777777" w:rsidR="0056142A" w:rsidRPr="0056142A" w:rsidRDefault="0056142A" w:rsidP="0056142A">
      <w:pPr>
        <w:bidi/>
        <w:jc w:val="both"/>
        <w:rPr>
          <w:rFonts w:cs="David" w:hint="cs"/>
          <w:rtl/>
        </w:rPr>
      </w:pPr>
    </w:p>
    <w:p w14:paraId="27C979FC" w14:textId="77777777" w:rsidR="0056142A" w:rsidRPr="0056142A" w:rsidRDefault="0056142A" w:rsidP="0056142A">
      <w:pPr>
        <w:bidi/>
        <w:jc w:val="both"/>
        <w:rPr>
          <w:rFonts w:cs="David" w:hint="cs"/>
          <w:rtl/>
        </w:rPr>
      </w:pPr>
      <w:r w:rsidRPr="0056142A">
        <w:rPr>
          <w:rFonts w:cs="David" w:hint="cs"/>
          <w:u w:val="single"/>
          <w:rtl/>
        </w:rPr>
        <w:t>אחמד טיבי:</w:t>
      </w:r>
    </w:p>
    <w:p w14:paraId="77597F0D" w14:textId="77777777" w:rsidR="0056142A" w:rsidRPr="0056142A" w:rsidRDefault="0056142A" w:rsidP="0056142A">
      <w:pPr>
        <w:bidi/>
        <w:jc w:val="both"/>
        <w:rPr>
          <w:rFonts w:cs="David" w:hint="cs"/>
          <w:rtl/>
        </w:rPr>
      </w:pPr>
    </w:p>
    <w:p w14:paraId="3F6C1301" w14:textId="77777777" w:rsidR="0056142A" w:rsidRPr="0056142A" w:rsidRDefault="0056142A" w:rsidP="0056142A">
      <w:pPr>
        <w:bidi/>
        <w:jc w:val="both"/>
        <w:rPr>
          <w:rFonts w:cs="David" w:hint="cs"/>
          <w:rtl/>
        </w:rPr>
      </w:pPr>
      <w:r w:rsidRPr="0056142A">
        <w:rPr>
          <w:rFonts w:cs="David" w:hint="cs"/>
          <w:rtl/>
        </w:rPr>
        <w:tab/>
        <w:t xml:space="preserve"> אין יותר כיבוש בעולם.</w:t>
      </w:r>
    </w:p>
    <w:p w14:paraId="3021DBD1" w14:textId="77777777" w:rsidR="0056142A" w:rsidRPr="0056142A" w:rsidRDefault="0056142A" w:rsidP="0056142A">
      <w:pPr>
        <w:bidi/>
        <w:jc w:val="both"/>
        <w:rPr>
          <w:rFonts w:cs="David" w:hint="cs"/>
          <w:rtl/>
        </w:rPr>
      </w:pPr>
    </w:p>
    <w:p w14:paraId="1DFA9B39" w14:textId="77777777" w:rsidR="0056142A" w:rsidRPr="0056142A" w:rsidRDefault="0056142A" w:rsidP="0056142A">
      <w:pPr>
        <w:bidi/>
        <w:jc w:val="both"/>
        <w:rPr>
          <w:rFonts w:cs="David" w:hint="cs"/>
          <w:u w:val="single"/>
          <w:rtl/>
        </w:rPr>
      </w:pPr>
      <w:r w:rsidRPr="0056142A">
        <w:rPr>
          <w:rFonts w:cs="David" w:hint="cs"/>
          <w:u w:val="single"/>
          <w:rtl/>
        </w:rPr>
        <w:t>שילה רולף:</w:t>
      </w:r>
    </w:p>
    <w:p w14:paraId="32219953" w14:textId="77777777" w:rsidR="0056142A" w:rsidRPr="0056142A" w:rsidRDefault="0056142A" w:rsidP="0056142A">
      <w:pPr>
        <w:bidi/>
        <w:jc w:val="both"/>
        <w:rPr>
          <w:rFonts w:cs="David" w:hint="cs"/>
          <w:rtl/>
        </w:rPr>
      </w:pPr>
    </w:p>
    <w:p w14:paraId="4E03C0CB" w14:textId="77777777" w:rsidR="0056142A" w:rsidRPr="0056142A" w:rsidRDefault="0056142A" w:rsidP="0056142A">
      <w:pPr>
        <w:bidi/>
        <w:jc w:val="both"/>
        <w:rPr>
          <w:rFonts w:cs="David" w:hint="cs"/>
          <w:rtl/>
        </w:rPr>
      </w:pPr>
      <w:r w:rsidRPr="0056142A">
        <w:rPr>
          <w:rFonts w:cs="David" w:hint="cs"/>
          <w:rtl/>
        </w:rPr>
        <w:tab/>
        <w:t>היו מקרים. בבריטניה התייחסו.</w:t>
      </w:r>
    </w:p>
    <w:p w14:paraId="01081C11" w14:textId="77777777" w:rsidR="0056142A" w:rsidRPr="0056142A" w:rsidRDefault="0056142A" w:rsidP="0056142A">
      <w:pPr>
        <w:bidi/>
        <w:jc w:val="both"/>
        <w:rPr>
          <w:rFonts w:cs="David" w:hint="cs"/>
          <w:rtl/>
        </w:rPr>
      </w:pPr>
    </w:p>
    <w:p w14:paraId="2F29765E" w14:textId="77777777" w:rsidR="0056142A" w:rsidRPr="0056142A" w:rsidRDefault="0056142A" w:rsidP="0056142A">
      <w:pPr>
        <w:bidi/>
        <w:jc w:val="both"/>
        <w:rPr>
          <w:rFonts w:cs="David" w:hint="cs"/>
          <w:rtl/>
        </w:rPr>
      </w:pPr>
      <w:r w:rsidRPr="0056142A">
        <w:rPr>
          <w:rFonts w:cs="David" w:hint="cs"/>
          <w:u w:val="single"/>
          <w:rtl/>
        </w:rPr>
        <w:t>היו"ר דוד טל:</w:t>
      </w:r>
    </w:p>
    <w:p w14:paraId="64AEC4D8" w14:textId="77777777" w:rsidR="0056142A" w:rsidRPr="0056142A" w:rsidRDefault="0056142A" w:rsidP="0056142A">
      <w:pPr>
        <w:bidi/>
        <w:jc w:val="both"/>
        <w:rPr>
          <w:rFonts w:cs="David" w:hint="cs"/>
          <w:rtl/>
        </w:rPr>
      </w:pPr>
    </w:p>
    <w:p w14:paraId="1FC28FDD" w14:textId="77777777" w:rsidR="0056142A" w:rsidRPr="0056142A" w:rsidRDefault="0056142A" w:rsidP="0056142A">
      <w:pPr>
        <w:bidi/>
        <w:jc w:val="both"/>
        <w:rPr>
          <w:rFonts w:cs="David" w:hint="cs"/>
          <w:rtl/>
        </w:rPr>
      </w:pPr>
      <w:r w:rsidRPr="0056142A">
        <w:rPr>
          <w:rFonts w:cs="David" w:hint="cs"/>
          <w:rtl/>
        </w:rPr>
        <w:tab/>
        <w:t>בשטרסבורג בזמנו החליפו שטחים, העבירו שטחים.</w:t>
      </w:r>
    </w:p>
    <w:p w14:paraId="0615D6F9" w14:textId="77777777" w:rsidR="0056142A" w:rsidRPr="0056142A" w:rsidRDefault="0056142A" w:rsidP="0056142A">
      <w:pPr>
        <w:bidi/>
        <w:jc w:val="both"/>
        <w:rPr>
          <w:rFonts w:cs="David" w:hint="cs"/>
          <w:rtl/>
        </w:rPr>
      </w:pPr>
    </w:p>
    <w:p w14:paraId="0EE4BF17" w14:textId="77777777" w:rsidR="0056142A" w:rsidRPr="0056142A" w:rsidRDefault="0056142A" w:rsidP="0056142A">
      <w:pPr>
        <w:bidi/>
        <w:jc w:val="both"/>
        <w:rPr>
          <w:rFonts w:cs="David" w:hint="cs"/>
          <w:rtl/>
        </w:rPr>
      </w:pPr>
      <w:r w:rsidRPr="0056142A">
        <w:rPr>
          <w:rFonts w:cs="David" w:hint="cs"/>
          <w:u w:val="single"/>
          <w:rtl/>
        </w:rPr>
        <w:t>אחמד טיבי:</w:t>
      </w:r>
    </w:p>
    <w:p w14:paraId="78838468" w14:textId="77777777" w:rsidR="0056142A" w:rsidRPr="0056142A" w:rsidRDefault="0056142A" w:rsidP="0056142A">
      <w:pPr>
        <w:bidi/>
        <w:jc w:val="both"/>
        <w:rPr>
          <w:rFonts w:cs="David" w:hint="cs"/>
          <w:rtl/>
        </w:rPr>
      </w:pPr>
    </w:p>
    <w:p w14:paraId="687B8CAE" w14:textId="77777777" w:rsidR="0056142A" w:rsidRPr="0056142A" w:rsidRDefault="0056142A" w:rsidP="0056142A">
      <w:pPr>
        <w:bidi/>
        <w:jc w:val="both"/>
        <w:rPr>
          <w:rFonts w:cs="David" w:hint="cs"/>
          <w:rtl/>
        </w:rPr>
      </w:pPr>
      <w:r w:rsidRPr="0056142A">
        <w:rPr>
          <w:rFonts w:cs="David" w:hint="cs"/>
          <w:rtl/>
        </w:rPr>
        <w:tab/>
        <w:t xml:space="preserve"> עכשיו זה המקום היחיד בעולם.</w:t>
      </w:r>
    </w:p>
    <w:p w14:paraId="66D0D5A3" w14:textId="77777777" w:rsidR="0056142A" w:rsidRPr="0056142A" w:rsidRDefault="0056142A" w:rsidP="0056142A">
      <w:pPr>
        <w:bidi/>
        <w:jc w:val="both"/>
        <w:rPr>
          <w:rFonts w:cs="David" w:hint="cs"/>
          <w:rtl/>
        </w:rPr>
      </w:pPr>
    </w:p>
    <w:p w14:paraId="74A0B3AA" w14:textId="77777777" w:rsidR="0056142A" w:rsidRPr="0056142A" w:rsidRDefault="0056142A" w:rsidP="0056142A">
      <w:pPr>
        <w:bidi/>
        <w:jc w:val="both"/>
        <w:rPr>
          <w:rFonts w:cs="David" w:hint="cs"/>
          <w:rtl/>
        </w:rPr>
      </w:pPr>
      <w:r w:rsidRPr="0056142A">
        <w:rPr>
          <w:rFonts w:cs="David" w:hint="cs"/>
          <w:u w:val="single"/>
          <w:rtl/>
        </w:rPr>
        <w:t>יצחק זיו:</w:t>
      </w:r>
    </w:p>
    <w:p w14:paraId="54197EB6" w14:textId="77777777" w:rsidR="0056142A" w:rsidRPr="0056142A" w:rsidRDefault="0056142A" w:rsidP="0056142A">
      <w:pPr>
        <w:bidi/>
        <w:jc w:val="both"/>
        <w:rPr>
          <w:rFonts w:cs="David" w:hint="cs"/>
          <w:rtl/>
        </w:rPr>
      </w:pPr>
    </w:p>
    <w:p w14:paraId="711EF2FE" w14:textId="77777777" w:rsidR="0056142A" w:rsidRPr="0056142A" w:rsidRDefault="0056142A" w:rsidP="0056142A">
      <w:pPr>
        <w:bidi/>
        <w:jc w:val="both"/>
        <w:rPr>
          <w:rFonts w:cs="David" w:hint="cs"/>
          <w:rtl/>
        </w:rPr>
      </w:pPr>
      <w:r w:rsidRPr="0056142A">
        <w:rPr>
          <w:rFonts w:cs="David" w:hint="cs"/>
          <w:rtl/>
        </w:rPr>
        <w:tab/>
        <w:t xml:space="preserve"> גם באוסטריה באו וחתכו.</w:t>
      </w:r>
    </w:p>
    <w:p w14:paraId="4B5CE32C" w14:textId="77777777" w:rsidR="0056142A" w:rsidRPr="0056142A" w:rsidRDefault="0056142A" w:rsidP="0056142A">
      <w:pPr>
        <w:bidi/>
        <w:jc w:val="both"/>
        <w:rPr>
          <w:rFonts w:cs="David" w:hint="cs"/>
          <w:rtl/>
        </w:rPr>
      </w:pPr>
    </w:p>
    <w:p w14:paraId="4583F436" w14:textId="77777777" w:rsidR="0056142A" w:rsidRPr="0056142A" w:rsidRDefault="0056142A" w:rsidP="0056142A">
      <w:pPr>
        <w:bidi/>
        <w:jc w:val="both"/>
        <w:rPr>
          <w:rFonts w:cs="David" w:hint="cs"/>
          <w:rtl/>
        </w:rPr>
      </w:pPr>
      <w:r w:rsidRPr="0056142A">
        <w:rPr>
          <w:rFonts w:cs="David" w:hint="cs"/>
          <w:u w:val="single"/>
          <w:rtl/>
        </w:rPr>
        <w:t>היו"ר דוד טל:</w:t>
      </w:r>
    </w:p>
    <w:p w14:paraId="723CA4AA" w14:textId="77777777" w:rsidR="0056142A" w:rsidRPr="0056142A" w:rsidRDefault="0056142A" w:rsidP="0056142A">
      <w:pPr>
        <w:bidi/>
        <w:jc w:val="both"/>
        <w:rPr>
          <w:rFonts w:cs="David" w:hint="cs"/>
          <w:rtl/>
        </w:rPr>
      </w:pPr>
    </w:p>
    <w:p w14:paraId="1B8600ED" w14:textId="77777777" w:rsidR="0056142A" w:rsidRPr="0056142A" w:rsidRDefault="0056142A" w:rsidP="0056142A">
      <w:pPr>
        <w:bidi/>
        <w:jc w:val="both"/>
        <w:rPr>
          <w:rFonts w:cs="David" w:hint="cs"/>
          <w:rtl/>
        </w:rPr>
      </w:pPr>
      <w:r w:rsidRPr="0056142A">
        <w:rPr>
          <w:rFonts w:cs="David" w:hint="cs"/>
          <w:rtl/>
        </w:rPr>
        <w:tab/>
        <w:t>הזכיר חבר הכנסת בן-ששון את חבר הכנסת גפני, שהוא מתנגד למשאל עם. אני רוצה להסביר במשפט, כדי שהאורחים שלנו ידעו, שהחשש הוא כנראה אצל חלק מהחברים שברגע שיהיה משאל עם, אפשר יהיה לצאת לציבור, בתדירות יותר גדולה, עם כל מיני שאלות מהותיות וחשובות כמו האם כולם צריכים  לשרת בצבא, לא כולם צריכים לשרת בצבא. שאלות כאלה ואחרות. שם כנראה מסתתרת התשובה למה חבר הכנסת גפני מתנגד.</w:t>
      </w:r>
    </w:p>
    <w:p w14:paraId="7EDE3E9D" w14:textId="77777777" w:rsidR="0056142A" w:rsidRPr="0056142A" w:rsidRDefault="0056142A" w:rsidP="0056142A">
      <w:pPr>
        <w:bidi/>
        <w:jc w:val="both"/>
        <w:rPr>
          <w:rFonts w:cs="David" w:hint="cs"/>
          <w:rtl/>
        </w:rPr>
      </w:pPr>
    </w:p>
    <w:p w14:paraId="2F1507EB" w14:textId="77777777" w:rsidR="0056142A" w:rsidRDefault="0056142A" w:rsidP="0056142A">
      <w:pPr>
        <w:bidi/>
        <w:jc w:val="both"/>
        <w:rPr>
          <w:rFonts w:cs="David" w:hint="cs"/>
          <w:u w:val="single"/>
          <w:rtl/>
        </w:rPr>
      </w:pPr>
    </w:p>
    <w:p w14:paraId="54DD9803" w14:textId="77777777" w:rsidR="0056142A" w:rsidRDefault="0056142A" w:rsidP="0056142A">
      <w:pPr>
        <w:bidi/>
        <w:jc w:val="both"/>
        <w:rPr>
          <w:rFonts w:cs="David" w:hint="cs"/>
          <w:u w:val="single"/>
          <w:rtl/>
        </w:rPr>
      </w:pPr>
    </w:p>
    <w:p w14:paraId="541D9C88" w14:textId="77777777" w:rsidR="0056142A" w:rsidRPr="0056142A" w:rsidRDefault="0056142A" w:rsidP="0056142A">
      <w:pPr>
        <w:bidi/>
        <w:jc w:val="both"/>
        <w:rPr>
          <w:rFonts w:cs="David" w:hint="cs"/>
          <w:rtl/>
        </w:rPr>
      </w:pPr>
      <w:r w:rsidRPr="0056142A">
        <w:rPr>
          <w:rFonts w:cs="David" w:hint="cs"/>
          <w:u w:val="single"/>
          <w:rtl/>
        </w:rPr>
        <w:t>משה שרוני:</w:t>
      </w:r>
    </w:p>
    <w:p w14:paraId="0F0AE766" w14:textId="77777777" w:rsidR="0056142A" w:rsidRPr="0056142A" w:rsidRDefault="0056142A" w:rsidP="0056142A">
      <w:pPr>
        <w:bidi/>
        <w:jc w:val="both"/>
        <w:rPr>
          <w:rFonts w:cs="David" w:hint="cs"/>
          <w:rtl/>
        </w:rPr>
      </w:pPr>
    </w:p>
    <w:p w14:paraId="305BED4D" w14:textId="77777777" w:rsidR="0056142A" w:rsidRPr="0056142A" w:rsidRDefault="0056142A" w:rsidP="0056142A">
      <w:pPr>
        <w:bidi/>
        <w:jc w:val="both"/>
        <w:rPr>
          <w:rFonts w:cs="David" w:hint="cs"/>
          <w:rtl/>
        </w:rPr>
      </w:pPr>
      <w:r w:rsidRPr="0056142A">
        <w:rPr>
          <w:rFonts w:cs="David" w:hint="cs"/>
          <w:rtl/>
        </w:rPr>
        <w:tab/>
        <w:t xml:space="preserve"> לזה משה גפני מתנגד, לא תפסת?</w:t>
      </w:r>
    </w:p>
    <w:p w14:paraId="51AB741F" w14:textId="77777777" w:rsidR="0056142A" w:rsidRPr="0056142A" w:rsidRDefault="0056142A" w:rsidP="0056142A">
      <w:pPr>
        <w:bidi/>
        <w:jc w:val="both"/>
        <w:rPr>
          <w:rFonts w:cs="David" w:hint="cs"/>
          <w:rtl/>
        </w:rPr>
      </w:pPr>
    </w:p>
    <w:p w14:paraId="3992983D" w14:textId="77777777" w:rsidR="0056142A" w:rsidRPr="0056142A" w:rsidRDefault="0056142A" w:rsidP="0056142A">
      <w:pPr>
        <w:bidi/>
        <w:jc w:val="both"/>
        <w:rPr>
          <w:rFonts w:cs="David" w:hint="cs"/>
          <w:rtl/>
        </w:rPr>
      </w:pPr>
      <w:r w:rsidRPr="0056142A">
        <w:rPr>
          <w:rFonts w:cs="David" w:hint="cs"/>
          <w:u w:val="single"/>
          <w:rtl/>
        </w:rPr>
        <w:t>היו"ר דוד טל:</w:t>
      </w:r>
    </w:p>
    <w:p w14:paraId="47E720DF" w14:textId="77777777" w:rsidR="0056142A" w:rsidRPr="0056142A" w:rsidRDefault="0056142A" w:rsidP="0056142A">
      <w:pPr>
        <w:bidi/>
        <w:jc w:val="both"/>
        <w:rPr>
          <w:rFonts w:cs="David" w:hint="cs"/>
          <w:rtl/>
        </w:rPr>
      </w:pPr>
    </w:p>
    <w:p w14:paraId="08E4D425" w14:textId="77777777" w:rsidR="0056142A" w:rsidRPr="0056142A" w:rsidRDefault="0056142A" w:rsidP="0056142A">
      <w:pPr>
        <w:bidi/>
        <w:jc w:val="both"/>
        <w:rPr>
          <w:rFonts w:cs="David" w:hint="cs"/>
          <w:rtl/>
        </w:rPr>
      </w:pPr>
      <w:r w:rsidRPr="0056142A">
        <w:rPr>
          <w:rFonts w:cs="David" w:hint="cs"/>
          <w:rtl/>
        </w:rPr>
        <w:tab/>
        <w:t>רק העליתי השערה.</w:t>
      </w:r>
    </w:p>
    <w:p w14:paraId="4DAB4DB5" w14:textId="77777777" w:rsidR="0056142A" w:rsidRPr="0056142A" w:rsidRDefault="0056142A" w:rsidP="0056142A">
      <w:pPr>
        <w:bidi/>
        <w:jc w:val="both"/>
        <w:rPr>
          <w:rFonts w:cs="David" w:hint="cs"/>
          <w:rtl/>
        </w:rPr>
      </w:pPr>
    </w:p>
    <w:p w14:paraId="3FD0F06C" w14:textId="77777777" w:rsidR="0056142A" w:rsidRPr="0056142A" w:rsidRDefault="0056142A" w:rsidP="0056142A">
      <w:pPr>
        <w:bidi/>
        <w:jc w:val="both"/>
        <w:rPr>
          <w:rFonts w:cs="David" w:hint="cs"/>
          <w:rtl/>
        </w:rPr>
      </w:pPr>
      <w:r w:rsidRPr="0056142A">
        <w:rPr>
          <w:rFonts w:cs="David" w:hint="cs"/>
          <w:u w:val="single"/>
          <w:rtl/>
        </w:rPr>
        <w:t>מנחם הופנונג:</w:t>
      </w:r>
    </w:p>
    <w:p w14:paraId="4DA426A4" w14:textId="77777777" w:rsidR="0056142A" w:rsidRPr="0056142A" w:rsidRDefault="0056142A" w:rsidP="0056142A">
      <w:pPr>
        <w:bidi/>
        <w:jc w:val="both"/>
        <w:rPr>
          <w:rFonts w:cs="David" w:hint="cs"/>
          <w:rtl/>
        </w:rPr>
      </w:pPr>
    </w:p>
    <w:p w14:paraId="2D6B3F64" w14:textId="77777777" w:rsidR="0056142A" w:rsidRPr="0056142A" w:rsidRDefault="0056142A" w:rsidP="0056142A">
      <w:pPr>
        <w:bidi/>
        <w:jc w:val="both"/>
        <w:rPr>
          <w:rFonts w:cs="David" w:hint="cs"/>
          <w:rtl/>
        </w:rPr>
      </w:pPr>
      <w:r w:rsidRPr="0056142A">
        <w:rPr>
          <w:rFonts w:cs="David" w:hint="cs"/>
          <w:rtl/>
        </w:rPr>
        <w:tab/>
        <w:t>כדאי אולי להסתכל מה היה בקפריסין. שם נשאלו שתי שאלות לגבי הסדר טריטוריאלי.</w:t>
      </w:r>
    </w:p>
    <w:p w14:paraId="066BA2B1" w14:textId="77777777" w:rsidR="0056142A" w:rsidRPr="0056142A" w:rsidRDefault="0056142A" w:rsidP="0056142A">
      <w:pPr>
        <w:bidi/>
        <w:jc w:val="both"/>
        <w:rPr>
          <w:rFonts w:cs="David" w:hint="cs"/>
          <w:rtl/>
        </w:rPr>
      </w:pPr>
    </w:p>
    <w:p w14:paraId="6A4D1F17" w14:textId="77777777" w:rsidR="0056142A" w:rsidRPr="0056142A" w:rsidRDefault="0056142A" w:rsidP="0056142A">
      <w:pPr>
        <w:bidi/>
        <w:jc w:val="both"/>
        <w:rPr>
          <w:rFonts w:cs="David" w:hint="cs"/>
          <w:rtl/>
        </w:rPr>
      </w:pPr>
      <w:r w:rsidRPr="0056142A">
        <w:rPr>
          <w:rFonts w:cs="David" w:hint="cs"/>
          <w:u w:val="single"/>
          <w:rtl/>
        </w:rPr>
        <w:t>היו"ר דוד טל:</w:t>
      </w:r>
    </w:p>
    <w:p w14:paraId="2BAE9770" w14:textId="77777777" w:rsidR="0056142A" w:rsidRPr="0056142A" w:rsidRDefault="0056142A" w:rsidP="0056142A">
      <w:pPr>
        <w:bidi/>
        <w:jc w:val="both"/>
        <w:rPr>
          <w:rFonts w:cs="David" w:hint="cs"/>
          <w:rtl/>
        </w:rPr>
      </w:pPr>
    </w:p>
    <w:p w14:paraId="63F4749C" w14:textId="77777777" w:rsidR="0056142A" w:rsidRPr="0056142A" w:rsidRDefault="0056142A" w:rsidP="0056142A">
      <w:pPr>
        <w:bidi/>
        <w:jc w:val="both"/>
        <w:rPr>
          <w:rFonts w:cs="David" w:hint="cs"/>
          <w:rtl/>
        </w:rPr>
      </w:pPr>
      <w:r w:rsidRPr="0056142A">
        <w:rPr>
          <w:rFonts w:cs="David" w:hint="cs"/>
          <w:rtl/>
        </w:rPr>
        <w:tab/>
        <w:t>בין התורכים והיוונים.</w:t>
      </w:r>
    </w:p>
    <w:p w14:paraId="342A651B" w14:textId="77777777" w:rsidR="0056142A" w:rsidRPr="0056142A" w:rsidRDefault="0056142A" w:rsidP="0056142A">
      <w:pPr>
        <w:bidi/>
        <w:jc w:val="both"/>
        <w:rPr>
          <w:rFonts w:cs="David" w:hint="cs"/>
          <w:rtl/>
        </w:rPr>
      </w:pPr>
    </w:p>
    <w:p w14:paraId="59758DE1" w14:textId="77777777" w:rsidR="0056142A" w:rsidRPr="0056142A" w:rsidRDefault="0056142A" w:rsidP="0056142A">
      <w:pPr>
        <w:bidi/>
        <w:jc w:val="both"/>
        <w:rPr>
          <w:rFonts w:cs="David" w:hint="cs"/>
          <w:rtl/>
        </w:rPr>
      </w:pPr>
      <w:r w:rsidRPr="0056142A">
        <w:rPr>
          <w:rFonts w:cs="David" w:hint="cs"/>
          <w:u w:val="single"/>
          <w:rtl/>
        </w:rPr>
        <w:t>מנחם הופנונג:</w:t>
      </w:r>
    </w:p>
    <w:p w14:paraId="0DD0DF1C" w14:textId="77777777" w:rsidR="0056142A" w:rsidRPr="0056142A" w:rsidRDefault="0056142A" w:rsidP="0056142A">
      <w:pPr>
        <w:bidi/>
        <w:jc w:val="both"/>
        <w:rPr>
          <w:rFonts w:cs="David" w:hint="cs"/>
          <w:rtl/>
        </w:rPr>
      </w:pPr>
    </w:p>
    <w:p w14:paraId="210BFE01" w14:textId="77777777" w:rsidR="0056142A" w:rsidRPr="0056142A" w:rsidRDefault="0056142A" w:rsidP="0056142A">
      <w:pPr>
        <w:bidi/>
        <w:jc w:val="both"/>
        <w:rPr>
          <w:rFonts w:cs="David" w:hint="cs"/>
          <w:rtl/>
        </w:rPr>
      </w:pPr>
      <w:r w:rsidRPr="0056142A">
        <w:rPr>
          <w:rFonts w:cs="David" w:hint="cs"/>
          <w:rtl/>
        </w:rPr>
        <w:tab/>
        <w:t xml:space="preserve"> אני לא זוכר מה הם החליטו לגבי שטחים, אבל זה המקום להסתכל.</w:t>
      </w:r>
    </w:p>
    <w:p w14:paraId="641C351E" w14:textId="77777777" w:rsidR="0056142A" w:rsidRPr="0056142A" w:rsidRDefault="0056142A" w:rsidP="0056142A">
      <w:pPr>
        <w:bidi/>
        <w:jc w:val="both"/>
        <w:rPr>
          <w:rFonts w:cs="David" w:hint="cs"/>
          <w:rtl/>
        </w:rPr>
      </w:pPr>
    </w:p>
    <w:p w14:paraId="292EA80D" w14:textId="77777777" w:rsidR="0056142A" w:rsidRPr="0056142A" w:rsidRDefault="0056142A" w:rsidP="0056142A">
      <w:pPr>
        <w:bidi/>
        <w:jc w:val="both"/>
        <w:rPr>
          <w:rFonts w:cs="David" w:hint="cs"/>
          <w:rtl/>
        </w:rPr>
      </w:pPr>
      <w:r w:rsidRPr="0056142A">
        <w:rPr>
          <w:rFonts w:cs="David" w:hint="cs"/>
          <w:u w:val="single"/>
          <w:rtl/>
        </w:rPr>
        <w:t>יצחק לוי:</w:t>
      </w:r>
    </w:p>
    <w:p w14:paraId="7DF1C0A1" w14:textId="77777777" w:rsidR="0056142A" w:rsidRPr="0056142A" w:rsidRDefault="0056142A" w:rsidP="0056142A">
      <w:pPr>
        <w:bidi/>
        <w:jc w:val="both"/>
        <w:rPr>
          <w:rFonts w:cs="David" w:hint="cs"/>
          <w:rtl/>
        </w:rPr>
      </w:pPr>
    </w:p>
    <w:p w14:paraId="3E77CC63" w14:textId="77777777" w:rsidR="0056142A" w:rsidRPr="0056142A" w:rsidRDefault="0056142A" w:rsidP="0056142A">
      <w:pPr>
        <w:bidi/>
        <w:jc w:val="both"/>
        <w:rPr>
          <w:rFonts w:cs="David" w:hint="cs"/>
          <w:rtl/>
        </w:rPr>
      </w:pPr>
      <w:r w:rsidRPr="0056142A">
        <w:rPr>
          <w:rFonts w:cs="David" w:hint="cs"/>
          <w:rtl/>
        </w:rPr>
        <w:tab/>
        <w:t xml:space="preserve"> השאלה, אם קפריסין זו דוגמה טובה שצריך ללמוד ממנה.</w:t>
      </w:r>
    </w:p>
    <w:p w14:paraId="14E8BB06" w14:textId="77777777" w:rsidR="0056142A" w:rsidRPr="0056142A" w:rsidRDefault="0056142A" w:rsidP="0056142A">
      <w:pPr>
        <w:bidi/>
        <w:jc w:val="both"/>
        <w:rPr>
          <w:rFonts w:cs="David" w:hint="cs"/>
          <w:rtl/>
        </w:rPr>
      </w:pPr>
    </w:p>
    <w:p w14:paraId="3F5B8C7A" w14:textId="77777777" w:rsidR="0056142A" w:rsidRPr="0056142A" w:rsidRDefault="0056142A" w:rsidP="0056142A">
      <w:pPr>
        <w:bidi/>
        <w:jc w:val="both"/>
        <w:rPr>
          <w:rFonts w:cs="David" w:hint="cs"/>
          <w:rtl/>
        </w:rPr>
      </w:pPr>
      <w:r w:rsidRPr="0056142A">
        <w:rPr>
          <w:rFonts w:cs="David" w:hint="cs"/>
          <w:u w:val="single"/>
          <w:rtl/>
        </w:rPr>
        <w:t>יצחק זיו:</w:t>
      </w:r>
    </w:p>
    <w:p w14:paraId="3629001C" w14:textId="77777777" w:rsidR="0056142A" w:rsidRPr="0056142A" w:rsidRDefault="0056142A" w:rsidP="0056142A">
      <w:pPr>
        <w:bidi/>
        <w:jc w:val="both"/>
        <w:rPr>
          <w:rFonts w:cs="David" w:hint="cs"/>
          <w:rtl/>
        </w:rPr>
      </w:pPr>
    </w:p>
    <w:p w14:paraId="5DF5F934" w14:textId="77777777" w:rsidR="0056142A" w:rsidRPr="0056142A" w:rsidRDefault="0056142A" w:rsidP="0056142A">
      <w:pPr>
        <w:bidi/>
        <w:jc w:val="both"/>
        <w:rPr>
          <w:rFonts w:cs="David" w:hint="cs"/>
          <w:rtl/>
        </w:rPr>
      </w:pPr>
      <w:r w:rsidRPr="0056142A">
        <w:rPr>
          <w:rFonts w:cs="David" w:hint="cs"/>
          <w:rtl/>
        </w:rPr>
        <w:tab/>
        <w:t xml:space="preserve"> לא יכול להיות שבמדינה אחת יהיו שתי אפשרויות.</w:t>
      </w:r>
    </w:p>
    <w:p w14:paraId="40662139" w14:textId="77777777" w:rsidR="0056142A" w:rsidRDefault="0056142A" w:rsidP="0056142A">
      <w:pPr>
        <w:bidi/>
        <w:jc w:val="both"/>
        <w:rPr>
          <w:rFonts w:cs="David" w:hint="cs"/>
          <w:u w:val="single"/>
          <w:rtl/>
        </w:rPr>
      </w:pPr>
    </w:p>
    <w:p w14:paraId="29155FAD" w14:textId="77777777" w:rsidR="0056142A" w:rsidRPr="0056142A" w:rsidRDefault="0056142A" w:rsidP="0056142A">
      <w:pPr>
        <w:bidi/>
        <w:jc w:val="both"/>
        <w:rPr>
          <w:rFonts w:cs="David" w:hint="cs"/>
          <w:rtl/>
        </w:rPr>
      </w:pPr>
      <w:r w:rsidRPr="0056142A">
        <w:rPr>
          <w:rFonts w:cs="David" w:hint="cs"/>
          <w:u w:val="single"/>
          <w:rtl/>
        </w:rPr>
        <w:t>היו"ר דוד טל:</w:t>
      </w:r>
    </w:p>
    <w:p w14:paraId="34042CC4" w14:textId="77777777" w:rsidR="0056142A" w:rsidRPr="0056142A" w:rsidRDefault="0056142A" w:rsidP="0056142A">
      <w:pPr>
        <w:bidi/>
        <w:jc w:val="both"/>
        <w:rPr>
          <w:rFonts w:cs="David" w:hint="cs"/>
          <w:rtl/>
        </w:rPr>
      </w:pPr>
    </w:p>
    <w:p w14:paraId="1F362888" w14:textId="77777777" w:rsidR="0056142A" w:rsidRPr="0056142A" w:rsidRDefault="0056142A" w:rsidP="0056142A">
      <w:pPr>
        <w:bidi/>
        <w:jc w:val="both"/>
        <w:rPr>
          <w:rFonts w:cs="David" w:hint="cs"/>
          <w:rtl/>
        </w:rPr>
      </w:pPr>
      <w:r w:rsidRPr="0056142A">
        <w:rPr>
          <w:rFonts w:cs="David" w:hint="cs"/>
          <w:rtl/>
        </w:rPr>
        <w:tab/>
        <w:t>אתה מתייחס לשאלה מי בעל זכות בחירה, האם אזרח מן השורה או כל תושב במדינה.</w:t>
      </w:r>
    </w:p>
    <w:p w14:paraId="7BBDAE43" w14:textId="77777777" w:rsidR="0056142A" w:rsidRPr="0056142A" w:rsidRDefault="0056142A" w:rsidP="0056142A">
      <w:pPr>
        <w:bidi/>
        <w:jc w:val="both"/>
        <w:rPr>
          <w:rFonts w:cs="David" w:hint="cs"/>
          <w:rtl/>
        </w:rPr>
      </w:pPr>
    </w:p>
    <w:p w14:paraId="36D33DC5" w14:textId="77777777" w:rsidR="0056142A" w:rsidRPr="0056142A" w:rsidRDefault="0056142A" w:rsidP="0056142A">
      <w:pPr>
        <w:bidi/>
        <w:jc w:val="both"/>
        <w:rPr>
          <w:rFonts w:cs="David" w:hint="cs"/>
          <w:rtl/>
        </w:rPr>
      </w:pPr>
      <w:r w:rsidRPr="0056142A">
        <w:rPr>
          <w:rFonts w:cs="David" w:hint="cs"/>
          <w:u w:val="single"/>
          <w:rtl/>
        </w:rPr>
        <w:t>יצחק זיו:</w:t>
      </w:r>
    </w:p>
    <w:p w14:paraId="60F58B1A" w14:textId="77777777" w:rsidR="0056142A" w:rsidRPr="0056142A" w:rsidRDefault="0056142A" w:rsidP="0056142A">
      <w:pPr>
        <w:bidi/>
        <w:jc w:val="both"/>
        <w:rPr>
          <w:rFonts w:cs="David" w:hint="cs"/>
          <w:rtl/>
        </w:rPr>
      </w:pPr>
    </w:p>
    <w:p w14:paraId="46E64ACC" w14:textId="77777777" w:rsidR="0056142A" w:rsidRPr="0056142A" w:rsidRDefault="0056142A" w:rsidP="0056142A">
      <w:pPr>
        <w:bidi/>
        <w:jc w:val="both"/>
        <w:rPr>
          <w:rFonts w:cs="David" w:hint="cs"/>
          <w:rtl/>
        </w:rPr>
      </w:pPr>
      <w:r w:rsidRPr="0056142A">
        <w:rPr>
          <w:rFonts w:cs="David" w:hint="cs"/>
          <w:rtl/>
        </w:rPr>
        <w:tab/>
        <w:t xml:space="preserve"> אני חוזר ואומר, שאך ורק מי שרשום בפנקס הבוחרים יכול להצביע, כי לא ייתכן שיהיו שתי הצבעות על אותו נושא.</w:t>
      </w:r>
    </w:p>
    <w:p w14:paraId="0BD05299" w14:textId="77777777" w:rsidR="0056142A" w:rsidRPr="0056142A" w:rsidRDefault="0056142A" w:rsidP="0056142A">
      <w:pPr>
        <w:bidi/>
        <w:jc w:val="both"/>
        <w:rPr>
          <w:rFonts w:cs="David" w:hint="cs"/>
          <w:rtl/>
        </w:rPr>
      </w:pPr>
    </w:p>
    <w:p w14:paraId="51FD6CEE" w14:textId="77777777" w:rsidR="0056142A" w:rsidRPr="0056142A" w:rsidRDefault="0056142A" w:rsidP="0056142A">
      <w:pPr>
        <w:bidi/>
        <w:jc w:val="both"/>
        <w:rPr>
          <w:rFonts w:cs="David" w:hint="cs"/>
          <w:rtl/>
        </w:rPr>
      </w:pPr>
      <w:r w:rsidRPr="0056142A">
        <w:rPr>
          <w:rFonts w:cs="David" w:hint="cs"/>
          <w:u w:val="single"/>
          <w:rtl/>
        </w:rPr>
        <w:t>היו"ר דוד טל:</w:t>
      </w:r>
    </w:p>
    <w:p w14:paraId="0248CCE4" w14:textId="77777777" w:rsidR="0056142A" w:rsidRPr="0056142A" w:rsidRDefault="0056142A" w:rsidP="0056142A">
      <w:pPr>
        <w:bidi/>
        <w:jc w:val="both"/>
        <w:rPr>
          <w:rFonts w:cs="David" w:hint="cs"/>
          <w:rtl/>
        </w:rPr>
      </w:pPr>
    </w:p>
    <w:p w14:paraId="3DE905EB" w14:textId="77777777" w:rsidR="0056142A" w:rsidRPr="0056142A" w:rsidRDefault="0056142A" w:rsidP="0056142A">
      <w:pPr>
        <w:bidi/>
        <w:jc w:val="both"/>
        <w:rPr>
          <w:rFonts w:cs="David" w:hint="cs"/>
          <w:rtl/>
        </w:rPr>
      </w:pPr>
      <w:r w:rsidRPr="0056142A">
        <w:rPr>
          <w:rFonts w:cs="David" w:hint="cs"/>
          <w:rtl/>
        </w:rPr>
        <w:tab/>
        <w:t>למה שתי הצבעות? תהיה הצבעה אחת, ורק אנשים מסוימים יוכלו להצביע.</w:t>
      </w:r>
    </w:p>
    <w:p w14:paraId="2F94DFF7" w14:textId="77777777" w:rsidR="0056142A" w:rsidRPr="0056142A" w:rsidRDefault="0056142A" w:rsidP="0056142A">
      <w:pPr>
        <w:bidi/>
        <w:jc w:val="both"/>
        <w:rPr>
          <w:rFonts w:cs="David" w:hint="cs"/>
          <w:rtl/>
        </w:rPr>
      </w:pPr>
    </w:p>
    <w:p w14:paraId="7D60DE2B" w14:textId="77777777" w:rsidR="0056142A" w:rsidRPr="0056142A" w:rsidRDefault="0056142A" w:rsidP="0056142A">
      <w:pPr>
        <w:bidi/>
        <w:jc w:val="both"/>
        <w:rPr>
          <w:rFonts w:cs="David" w:hint="cs"/>
          <w:rtl/>
        </w:rPr>
      </w:pPr>
      <w:r w:rsidRPr="0056142A">
        <w:rPr>
          <w:rFonts w:cs="David" w:hint="cs"/>
          <w:u w:val="single"/>
          <w:rtl/>
        </w:rPr>
        <w:t>יצחק זיו:</w:t>
      </w:r>
    </w:p>
    <w:p w14:paraId="083816DA" w14:textId="77777777" w:rsidR="0056142A" w:rsidRPr="0056142A" w:rsidRDefault="0056142A" w:rsidP="0056142A">
      <w:pPr>
        <w:bidi/>
        <w:jc w:val="both"/>
        <w:rPr>
          <w:rFonts w:cs="David" w:hint="cs"/>
          <w:rtl/>
        </w:rPr>
      </w:pPr>
    </w:p>
    <w:p w14:paraId="6AD16D27" w14:textId="77777777" w:rsidR="0056142A" w:rsidRPr="0056142A" w:rsidRDefault="0056142A" w:rsidP="0056142A">
      <w:pPr>
        <w:bidi/>
        <w:jc w:val="both"/>
        <w:rPr>
          <w:rFonts w:cs="David" w:hint="cs"/>
          <w:rtl/>
        </w:rPr>
      </w:pPr>
      <w:r w:rsidRPr="0056142A">
        <w:rPr>
          <w:rFonts w:cs="David" w:hint="cs"/>
          <w:rtl/>
        </w:rPr>
        <w:tab/>
        <w:t xml:space="preserve"> רק אותם אנשים שיש להם זכות בחירה, ולא לתת לשום תושב. לתושבים אין זכות בחירה, הם לא יכולים להצביע בנושא.</w:t>
      </w:r>
    </w:p>
    <w:p w14:paraId="7F5567B3" w14:textId="77777777" w:rsidR="0056142A" w:rsidRPr="0056142A" w:rsidRDefault="0056142A" w:rsidP="0056142A">
      <w:pPr>
        <w:bidi/>
        <w:jc w:val="both"/>
        <w:rPr>
          <w:rFonts w:cs="David" w:hint="cs"/>
          <w:rtl/>
        </w:rPr>
      </w:pPr>
    </w:p>
    <w:p w14:paraId="0A784C05" w14:textId="77777777" w:rsidR="0056142A" w:rsidRPr="0056142A" w:rsidRDefault="0056142A" w:rsidP="0056142A">
      <w:pPr>
        <w:bidi/>
        <w:jc w:val="both"/>
        <w:rPr>
          <w:rFonts w:cs="David" w:hint="cs"/>
          <w:rtl/>
        </w:rPr>
      </w:pPr>
      <w:r w:rsidRPr="0056142A">
        <w:rPr>
          <w:rFonts w:cs="David" w:hint="cs"/>
          <w:u w:val="single"/>
          <w:rtl/>
        </w:rPr>
        <w:t>היו"ר דוד טל:</w:t>
      </w:r>
    </w:p>
    <w:p w14:paraId="44091762" w14:textId="77777777" w:rsidR="0056142A" w:rsidRPr="0056142A" w:rsidRDefault="0056142A" w:rsidP="0056142A">
      <w:pPr>
        <w:bidi/>
        <w:jc w:val="both"/>
        <w:rPr>
          <w:rFonts w:cs="David" w:hint="cs"/>
          <w:rtl/>
        </w:rPr>
      </w:pPr>
    </w:p>
    <w:p w14:paraId="2BD2F3F4" w14:textId="77777777" w:rsidR="0056142A" w:rsidRPr="0056142A" w:rsidRDefault="0056142A" w:rsidP="0056142A">
      <w:pPr>
        <w:bidi/>
        <w:jc w:val="both"/>
        <w:rPr>
          <w:rFonts w:cs="David" w:hint="cs"/>
          <w:rtl/>
        </w:rPr>
      </w:pPr>
      <w:r w:rsidRPr="0056142A">
        <w:rPr>
          <w:rFonts w:cs="David" w:hint="cs"/>
          <w:rtl/>
        </w:rPr>
        <w:tab/>
        <w:t>גם אם הנושא נוגע להם. בדוגמה הזאת הדרוזים ברמת-הגולן, או אם נדבר על ירושלים, תושבי מזרח-ירושלים.</w:t>
      </w:r>
    </w:p>
    <w:p w14:paraId="56E599F3" w14:textId="77777777" w:rsidR="0056142A" w:rsidRPr="0056142A" w:rsidRDefault="0056142A" w:rsidP="0056142A">
      <w:pPr>
        <w:bidi/>
        <w:jc w:val="both"/>
        <w:rPr>
          <w:rFonts w:cs="David" w:hint="cs"/>
          <w:rtl/>
        </w:rPr>
      </w:pPr>
    </w:p>
    <w:p w14:paraId="414FF5F7" w14:textId="77777777" w:rsidR="0056142A" w:rsidRPr="0056142A" w:rsidRDefault="0056142A" w:rsidP="0056142A">
      <w:pPr>
        <w:bidi/>
        <w:jc w:val="both"/>
        <w:rPr>
          <w:rFonts w:cs="David" w:hint="cs"/>
          <w:rtl/>
        </w:rPr>
      </w:pPr>
      <w:r w:rsidRPr="0056142A">
        <w:rPr>
          <w:rFonts w:cs="David" w:hint="cs"/>
          <w:u w:val="single"/>
          <w:rtl/>
        </w:rPr>
        <w:t>יצחק זיו:</w:t>
      </w:r>
    </w:p>
    <w:p w14:paraId="339BD3C8" w14:textId="77777777" w:rsidR="0056142A" w:rsidRPr="0056142A" w:rsidRDefault="0056142A" w:rsidP="0056142A">
      <w:pPr>
        <w:bidi/>
        <w:jc w:val="both"/>
        <w:rPr>
          <w:rFonts w:cs="David" w:hint="cs"/>
          <w:rtl/>
        </w:rPr>
      </w:pPr>
    </w:p>
    <w:p w14:paraId="7C186B55" w14:textId="77777777" w:rsidR="0056142A" w:rsidRPr="0056142A" w:rsidRDefault="0056142A" w:rsidP="0056142A">
      <w:pPr>
        <w:bidi/>
        <w:jc w:val="both"/>
        <w:rPr>
          <w:rFonts w:cs="David" w:hint="cs"/>
          <w:rtl/>
        </w:rPr>
      </w:pPr>
      <w:r w:rsidRPr="0056142A">
        <w:rPr>
          <w:rFonts w:cs="David" w:hint="cs"/>
          <w:rtl/>
        </w:rPr>
        <w:tab/>
        <w:t xml:space="preserve"> גם אם הנושא נוגע בו. היום זה רמת הגולן, מחר זה ירושלים. לא נשכח נקודה אחת בסיסית, זו מדינה יהודית.</w:t>
      </w:r>
    </w:p>
    <w:p w14:paraId="4FDA8740" w14:textId="77777777" w:rsidR="0056142A" w:rsidRPr="0056142A" w:rsidRDefault="0056142A" w:rsidP="0056142A">
      <w:pPr>
        <w:bidi/>
        <w:jc w:val="both"/>
        <w:rPr>
          <w:rFonts w:cs="David" w:hint="cs"/>
          <w:rtl/>
        </w:rPr>
      </w:pPr>
    </w:p>
    <w:p w14:paraId="0D838755" w14:textId="77777777" w:rsidR="0056142A" w:rsidRDefault="0056142A" w:rsidP="0056142A">
      <w:pPr>
        <w:bidi/>
        <w:jc w:val="both"/>
        <w:rPr>
          <w:rFonts w:cs="David" w:hint="cs"/>
          <w:u w:val="single"/>
          <w:rtl/>
        </w:rPr>
      </w:pPr>
    </w:p>
    <w:p w14:paraId="09EB7CA2" w14:textId="77777777" w:rsidR="0056142A" w:rsidRDefault="0056142A" w:rsidP="0056142A">
      <w:pPr>
        <w:bidi/>
        <w:jc w:val="both"/>
        <w:rPr>
          <w:rFonts w:cs="David" w:hint="cs"/>
          <w:u w:val="single"/>
          <w:rtl/>
        </w:rPr>
      </w:pPr>
    </w:p>
    <w:p w14:paraId="2A190189" w14:textId="77777777" w:rsidR="0056142A" w:rsidRPr="0056142A" w:rsidRDefault="0056142A" w:rsidP="0056142A">
      <w:pPr>
        <w:bidi/>
        <w:jc w:val="both"/>
        <w:rPr>
          <w:rFonts w:cs="David" w:hint="cs"/>
          <w:rtl/>
        </w:rPr>
      </w:pPr>
      <w:r w:rsidRPr="0056142A">
        <w:rPr>
          <w:rFonts w:cs="David" w:hint="cs"/>
          <w:u w:val="single"/>
          <w:rtl/>
        </w:rPr>
        <w:t>רונית תירוש:</w:t>
      </w:r>
    </w:p>
    <w:p w14:paraId="1C5C9E78" w14:textId="77777777" w:rsidR="0056142A" w:rsidRPr="0056142A" w:rsidRDefault="0056142A" w:rsidP="0056142A">
      <w:pPr>
        <w:bidi/>
        <w:jc w:val="both"/>
        <w:rPr>
          <w:rFonts w:cs="David" w:hint="cs"/>
          <w:rtl/>
        </w:rPr>
      </w:pPr>
    </w:p>
    <w:p w14:paraId="28380FD4" w14:textId="77777777" w:rsidR="0056142A" w:rsidRPr="0056142A" w:rsidRDefault="0056142A" w:rsidP="0056142A">
      <w:pPr>
        <w:bidi/>
        <w:jc w:val="both"/>
        <w:rPr>
          <w:rFonts w:cs="David" w:hint="cs"/>
          <w:rtl/>
        </w:rPr>
      </w:pPr>
      <w:r w:rsidRPr="0056142A">
        <w:rPr>
          <w:rFonts w:cs="David" w:hint="cs"/>
          <w:rtl/>
        </w:rPr>
        <w:tab/>
        <w:t xml:space="preserve"> אני רוצה לנסות לגזור דבר מדבר. אנחנו נותנים אחת לארבע שנים, בבחירות דמוקרטיות, את האפשרות לנבחרים שבחרנו בהם להחליט עבורנו בהרבה מאוד דברים מהותיים בחיינו, ובכל זאת יש אפשרות גם למשאל עם, שהמשמעות היא להחריג מידי נבחרי הציבור שאנחנו בוחרים אותם מדי ארבע שנים את האפשרות להכריע בעבורנו, בינם לבין עצמם. אנחנו רוצים להיות שותפים אד-הוק פר סוגיה כזאת או אחרת שצריך גם לחשוב מה הן אותן סוגיות שעולות ומוחרגות מסמכותם הבלעדית של הנבחרים להחליט בעבורנו. מהטעם הזה אי אפשר לעשות  שתי קבוצות התייחסות. אני ממשיכה את דבריך, חבר הכנסת זיו, אבל  ממקום קצת אחר. אנחנו אומרים שבחרתם בנו לכלל הדברים, תחליטו בעבורנו, אבל יש דברים מסוימים שאנחנו רוצים להביע את דעתנו גם כן. אני לא יודעת להגדיר את הדברים המסוימים האלה כדברים שחילוקי הדעות הם מאוד מהותיים בין קבוצות בתוך העם.</w:t>
      </w:r>
    </w:p>
    <w:p w14:paraId="09C3EE44" w14:textId="77777777" w:rsidR="0056142A" w:rsidRPr="0056142A" w:rsidRDefault="0056142A" w:rsidP="0056142A">
      <w:pPr>
        <w:bidi/>
        <w:jc w:val="both"/>
        <w:rPr>
          <w:rFonts w:cs="David" w:hint="cs"/>
          <w:rtl/>
        </w:rPr>
      </w:pPr>
    </w:p>
    <w:p w14:paraId="3C986DA9" w14:textId="77777777" w:rsidR="0056142A" w:rsidRPr="0056142A" w:rsidRDefault="0056142A" w:rsidP="0056142A">
      <w:pPr>
        <w:bidi/>
        <w:jc w:val="both"/>
        <w:rPr>
          <w:rFonts w:cs="David" w:hint="cs"/>
          <w:rtl/>
        </w:rPr>
      </w:pPr>
      <w:r w:rsidRPr="0056142A">
        <w:rPr>
          <w:rFonts w:cs="David" w:hint="cs"/>
          <w:u w:val="single"/>
          <w:rtl/>
        </w:rPr>
        <w:t>היו"ר דוד טל:</w:t>
      </w:r>
    </w:p>
    <w:p w14:paraId="3EB3C6C2" w14:textId="77777777" w:rsidR="0056142A" w:rsidRPr="0056142A" w:rsidRDefault="0056142A" w:rsidP="0056142A">
      <w:pPr>
        <w:bidi/>
        <w:jc w:val="both"/>
        <w:rPr>
          <w:rFonts w:cs="David" w:hint="cs"/>
          <w:rtl/>
        </w:rPr>
      </w:pPr>
    </w:p>
    <w:p w14:paraId="11DCDC91" w14:textId="77777777" w:rsidR="0056142A" w:rsidRPr="0056142A" w:rsidRDefault="0056142A" w:rsidP="0056142A">
      <w:pPr>
        <w:bidi/>
        <w:jc w:val="both"/>
        <w:rPr>
          <w:rFonts w:cs="David" w:hint="cs"/>
          <w:rtl/>
        </w:rPr>
      </w:pPr>
      <w:r w:rsidRPr="0056142A">
        <w:rPr>
          <w:rFonts w:cs="David" w:hint="cs"/>
          <w:rtl/>
        </w:rPr>
        <w:tab/>
        <w:t>גברתי יודעת שיש דברים, שלמשל, ציבור של קדימה, נניח, בחר בחברי כנסת, ואחר כך בגלל כל מיני פשרות- - -</w:t>
      </w:r>
    </w:p>
    <w:p w14:paraId="61066337" w14:textId="77777777" w:rsidR="0056142A" w:rsidRPr="0056142A" w:rsidRDefault="0056142A" w:rsidP="0056142A">
      <w:pPr>
        <w:bidi/>
        <w:jc w:val="both"/>
        <w:rPr>
          <w:rFonts w:cs="David" w:hint="cs"/>
          <w:rtl/>
        </w:rPr>
      </w:pPr>
    </w:p>
    <w:p w14:paraId="4D192C31" w14:textId="77777777" w:rsidR="0056142A" w:rsidRPr="0056142A" w:rsidRDefault="0056142A" w:rsidP="0056142A">
      <w:pPr>
        <w:bidi/>
        <w:jc w:val="both"/>
        <w:rPr>
          <w:rFonts w:cs="David" w:hint="cs"/>
          <w:rtl/>
        </w:rPr>
      </w:pPr>
      <w:r w:rsidRPr="0056142A">
        <w:rPr>
          <w:rFonts w:cs="David" w:hint="cs"/>
          <w:u w:val="single"/>
          <w:rtl/>
        </w:rPr>
        <w:t>רונית תירוש:</w:t>
      </w:r>
    </w:p>
    <w:p w14:paraId="59C12D44" w14:textId="77777777" w:rsidR="0056142A" w:rsidRPr="0056142A" w:rsidRDefault="0056142A" w:rsidP="0056142A">
      <w:pPr>
        <w:bidi/>
        <w:jc w:val="both"/>
        <w:rPr>
          <w:rFonts w:cs="David" w:hint="cs"/>
          <w:rtl/>
        </w:rPr>
      </w:pPr>
    </w:p>
    <w:p w14:paraId="62F25EE5" w14:textId="77777777" w:rsidR="0056142A" w:rsidRPr="0056142A" w:rsidRDefault="0056142A" w:rsidP="0056142A">
      <w:pPr>
        <w:bidi/>
        <w:jc w:val="both"/>
        <w:rPr>
          <w:rFonts w:cs="David" w:hint="cs"/>
          <w:rtl/>
        </w:rPr>
      </w:pPr>
      <w:r w:rsidRPr="0056142A">
        <w:rPr>
          <w:rFonts w:cs="David" w:hint="cs"/>
          <w:rtl/>
        </w:rPr>
        <w:tab/>
        <w:t xml:space="preserve"> אני לא מדברת על הציבור של קדימה. ציבור הבוחרים בחר, ונתן לקדימה 29 מנדטים להחליט בעבורו.</w:t>
      </w:r>
    </w:p>
    <w:p w14:paraId="072F6531" w14:textId="77777777" w:rsidR="0056142A" w:rsidRPr="0056142A" w:rsidRDefault="0056142A" w:rsidP="0056142A">
      <w:pPr>
        <w:bidi/>
        <w:jc w:val="both"/>
        <w:rPr>
          <w:rFonts w:cs="David" w:hint="cs"/>
          <w:rtl/>
        </w:rPr>
      </w:pPr>
    </w:p>
    <w:p w14:paraId="4049AECA" w14:textId="77777777" w:rsidR="0056142A" w:rsidRPr="0056142A" w:rsidRDefault="0056142A" w:rsidP="0056142A">
      <w:pPr>
        <w:bidi/>
        <w:jc w:val="both"/>
        <w:rPr>
          <w:rFonts w:cs="David" w:hint="cs"/>
          <w:rtl/>
        </w:rPr>
      </w:pPr>
      <w:r w:rsidRPr="0056142A">
        <w:rPr>
          <w:rFonts w:cs="David" w:hint="cs"/>
          <w:u w:val="single"/>
          <w:rtl/>
        </w:rPr>
        <w:t>היו"ר דוד טל:</w:t>
      </w:r>
    </w:p>
    <w:p w14:paraId="65C358BE" w14:textId="77777777" w:rsidR="0056142A" w:rsidRPr="0056142A" w:rsidRDefault="0056142A" w:rsidP="0056142A">
      <w:pPr>
        <w:bidi/>
        <w:jc w:val="both"/>
        <w:rPr>
          <w:rFonts w:cs="David" w:hint="cs"/>
          <w:rtl/>
        </w:rPr>
      </w:pPr>
    </w:p>
    <w:p w14:paraId="1230574E" w14:textId="77777777" w:rsidR="0056142A" w:rsidRPr="0056142A" w:rsidRDefault="0056142A" w:rsidP="0056142A">
      <w:pPr>
        <w:bidi/>
        <w:jc w:val="both"/>
        <w:rPr>
          <w:rFonts w:cs="David" w:hint="cs"/>
          <w:rtl/>
        </w:rPr>
      </w:pPr>
      <w:r w:rsidRPr="0056142A">
        <w:rPr>
          <w:rFonts w:cs="David" w:hint="cs"/>
          <w:rtl/>
        </w:rPr>
        <w:tab/>
        <w:t>אבל תוך כדי מהלך החיים הפוליטיים מסתבר שמנהיגי קדימה לצורך העניין הזה כדוגמה, מחליטים בניגוד לרוב הציבור שבחר בהם. זה גם קורה לנו. חדשות לבקרים זה קורה כאן.</w:t>
      </w:r>
    </w:p>
    <w:p w14:paraId="6391FC7D" w14:textId="77777777" w:rsidR="0056142A" w:rsidRDefault="0056142A" w:rsidP="0056142A">
      <w:pPr>
        <w:bidi/>
        <w:jc w:val="both"/>
        <w:rPr>
          <w:rFonts w:cs="David" w:hint="cs"/>
          <w:u w:val="single"/>
          <w:rtl/>
        </w:rPr>
      </w:pPr>
    </w:p>
    <w:p w14:paraId="7290273E" w14:textId="77777777" w:rsidR="0056142A" w:rsidRPr="0056142A" w:rsidRDefault="0056142A" w:rsidP="0056142A">
      <w:pPr>
        <w:bidi/>
        <w:jc w:val="both"/>
        <w:rPr>
          <w:rFonts w:cs="David" w:hint="cs"/>
          <w:rtl/>
        </w:rPr>
      </w:pPr>
      <w:r w:rsidRPr="0056142A">
        <w:rPr>
          <w:rFonts w:cs="David" w:hint="cs"/>
          <w:u w:val="single"/>
          <w:rtl/>
        </w:rPr>
        <w:t>רונית תירוש:</w:t>
      </w:r>
    </w:p>
    <w:p w14:paraId="1F3E5B94" w14:textId="77777777" w:rsidR="0056142A" w:rsidRPr="0056142A" w:rsidRDefault="0056142A" w:rsidP="0056142A">
      <w:pPr>
        <w:bidi/>
        <w:jc w:val="both"/>
        <w:rPr>
          <w:rFonts w:cs="David" w:hint="cs"/>
          <w:rtl/>
        </w:rPr>
      </w:pPr>
    </w:p>
    <w:p w14:paraId="364BFF87" w14:textId="77777777" w:rsidR="0056142A" w:rsidRPr="0056142A" w:rsidRDefault="0056142A" w:rsidP="0056142A">
      <w:pPr>
        <w:bidi/>
        <w:jc w:val="both"/>
        <w:rPr>
          <w:rFonts w:cs="David" w:hint="cs"/>
          <w:rtl/>
        </w:rPr>
      </w:pPr>
      <w:r w:rsidRPr="0056142A">
        <w:rPr>
          <w:rFonts w:cs="David" w:hint="cs"/>
          <w:rtl/>
        </w:rPr>
        <w:tab/>
        <w:t xml:space="preserve"> עוד ארבע שנים לא נבחר בהם שוב, כי, נניח, התאכזבנו. למה נתת דווקא דוגמה של קדימה שאני אגיד את זה?</w:t>
      </w:r>
    </w:p>
    <w:p w14:paraId="1C96B1D1" w14:textId="77777777" w:rsidR="0056142A" w:rsidRPr="0056142A" w:rsidRDefault="0056142A" w:rsidP="0056142A">
      <w:pPr>
        <w:bidi/>
        <w:jc w:val="both"/>
        <w:rPr>
          <w:rFonts w:cs="David" w:hint="cs"/>
          <w:rtl/>
        </w:rPr>
      </w:pPr>
    </w:p>
    <w:p w14:paraId="5C30553F" w14:textId="77777777" w:rsidR="0056142A" w:rsidRPr="0056142A" w:rsidRDefault="0056142A" w:rsidP="0056142A">
      <w:pPr>
        <w:bidi/>
        <w:jc w:val="both"/>
        <w:rPr>
          <w:rFonts w:cs="David" w:hint="cs"/>
          <w:rtl/>
        </w:rPr>
      </w:pPr>
      <w:r w:rsidRPr="0056142A">
        <w:rPr>
          <w:rFonts w:cs="David" w:hint="cs"/>
          <w:u w:val="single"/>
          <w:rtl/>
        </w:rPr>
        <w:t>היו"ר דוד טל:</w:t>
      </w:r>
    </w:p>
    <w:p w14:paraId="4543462D" w14:textId="77777777" w:rsidR="0056142A" w:rsidRPr="0056142A" w:rsidRDefault="0056142A" w:rsidP="0056142A">
      <w:pPr>
        <w:bidi/>
        <w:jc w:val="both"/>
        <w:rPr>
          <w:rFonts w:cs="David" w:hint="cs"/>
          <w:rtl/>
        </w:rPr>
      </w:pPr>
    </w:p>
    <w:p w14:paraId="40E80297" w14:textId="77777777" w:rsidR="0056142A" w:rsidRPr="0056142A" w:rsidRDefault="0056142A" w:rsidP="0056142A">
      <w:pPr>
        <w:bidi/>
        <w:jc w:val="both"/>
        <w:rPr>
          <w:rFonts w:cs="David" w:hint="cs"/>
          <w:rtl/>
        </w:rPr>
      </w:pPr>
      <w:r w:rsidRPr="0056142A">
        <w:rPr>
          <w:rFonts w:cs="David" w:hint="cs"/>
          <w:rtl/>
        </w:rPr>
        <w:tab/>
        <w:t>זאת דוגמה טובה.</w:t>
      </w:r>
    </w:p>
    <w:p w14:paraId="1FB83752" w14:textId="77777777" w:rsidR="0056142A" w:rsidRPr="0056142A" w:rsidRDefault="0056142A" w:rsidP="0056142A">
      <w:pPr>
        <w:bidi/>
        <w:jc w:val="both"/>
        <w:rPr>
          <w:rFonts w:cs="David" w:hint="cs"/>
          <w:rtl/>
        </w:rPr>
      </w:pPr>
    </w:p>
    <w:p w14:paraId="792EFDCE" w14:textId="77777777" w:rsidR="0056142A" w:rsidRPr="0056142A" w:rsidRDefault="0056142A" w:rsidP="0056142A">
      <w:pPr>
        <w:bidi/>
        <w:jc w:val="both"/>
        <w:rPr>
          <w:rFonts w:cs="David" w:hint="cs"/>
          <w:rtl/>
        </w:rPr>
      </w:pPr>
      <w:r w:rsidRPr="0056142A">
        <w:rPr>
          <w:rFonts w:cs="David" w:hint="cs"/>
          <w:u w:val="single"/>
          <w:rtl/>
        </w:rPr>
        <w:t>רונית תירוש:</w:t>
      </w:r>
    </w:p>
    <w:p w14:paraId="1ACBD0CF" w14:textId="77777777" w:rsidR="0056142A" w:rsidRPr="0056142A" w:rsidRDefault="0056142A" w:rsidP="0056142A">
      <w:pPr>
        <w:bidi/>
        <w:jc w:val="both"/>
        <w:rPr>
          <w:rFonts w:cs="David" w:hint="cs"/>
          <w:rtl/>
        </w:rPr>
      </w:pPr>
    </w:p>
    <w:p w14:paraId="18164A2D" w14:textId="77777777" w:rsidR="0056142A" w:rsidRPr="0056142A" w:rsidRDefault="0056142A" w:rsidP="0056142A">
      <w:pPr>
        <w:bidi/>
        <w:jc w:val="both"/>
        <w:rPr>
          <w:rFonts w:cs="David" w:hint="cs"/>
          <w:rtl/>
        </w:rPr>
      </w:pPr>
      <w:r w:rsidRPr="0056142A">
        <w:rPr>
          <w:rFonts w:cs="David" w:hint="cs"/>
          <w:rtl/>
        </w:rPr>
        <w:tab/>
        <w:t>לעניין עצמו, זה לגיטימי שאפשר להתאכזב מהכרעות, אבל יש סוגיות שאנחנו מראש מחריגים, אני לא יודעת להגדיר מהן הסוגיות הללו, למה הן ולא אחרות, אבל אנחנו אומרים שאנחנו רוצים להיות שותפים פעילים, אקטיביים  יותר, להכריע או להשפיע. לכן דבר נגזר מדבר, אותם אזרחים שמלכתחילה, ניתנה להם הסמכות או הרשות לבחור את הנבחרים, הם גם יגזרו מזה, לכן זו אותה אוכלוסייה. זה פן אחד.</w:t>
      </w:r>
    </w:p>
    <w:p w14:paraId="2A2863EF" w14:textId="77777777" w:rsidR="0056142A" w:rsidRPr="0056142A" w:rsidRDefault="0056142A" w:rsidP="0056142A">
      <w:pPr>
        <w:bidi/>
        <w:jc w:val="both"/>
        <w:rPr>
          <w:rFonts w:cs="David" w:hint="cs"/>
          <w:rtl/>
        </w:rPr>
      </w:pPr>
    </w:p>
    <w:p w14:paraId="6A8E9B84" w14:textId="77777777" w:rsidR="0056142A" w:rsidRPr="0056142A" w:rsidRDefault="0056142A" w:rsidP="0056142A">
      <w:pPr>
        <w:bidi/>
        <w:jc w:val="both"/>
        <w:rPr>
          <w:rFonts w:cs="David" w:hint="cs"/>
          <w:rtl/>
        </w:rPr>
      </w:pPr>
      <w:r w:rsidRPr="0056142A">
        <w:rPr>
          <w:rFonts w:cs="David" w:hint="cs"/>
          <w:rtl/>
        </w:rPr>
        <w:tab/>
        <w:t xml:space="preserve">הפן האחר. ניסיתי ללכת אל המילון, כדי להבין מהו עם, מיהו תושב ומיהו אזרח, וכנראה לא בכדי קוראים לזה משאל עם. למה האקדמיה העברית לא קבעה משאל תושבים, למה לא משאל אזרחים, למה משאל עם? </w:t>
      </w:r>
    </w:p>
    <w:p w14:paraId="7BF11308" w14:textId="77777777" w:rsidR="0056142A" w:rsidRPr="0056142A" w:rsidRDefault="0056142A" w:rsidP="0056142A">
      <w:pPr>
        <w:bidi/>
        <w:jc w:val="both"/>
        <w:rPr>
          <w:rFonts w:cs="David" w:hint="cs"/>
          <w:rtl/>
        </w:rPr>
      </w:pPr>
    </w:p>
    <w:p w14:paraId="6A741250" w14:textId="77777777" w:rsidR="0056142A" w:rsidRPr="0056142A" w:rsidRDefault="0056142A" w:rsidP="0056142A">
      <w:pPr>
        <w:bidi/>
        <w:jc w:val="both"/>
        <w:rPr>
          <w:rFonts w:cs="David" w:hint="cs"/>
          <w:rtl/>
        </w:rPr>
      </w:pPr>
      <w:r w:rsidRPr="0056142A">
        <w:rPr>
          <w:rFonts w:cs="David" w:hint="cs"/>
          <w:u w:val="single"/>
          <w:rtl/>
        </w:rPr>
        <w:t>היו"ר דוד טל:</w:t>
      </w:r>
    </w:p>
    <w:p w14:paraId="01EF835F" w14:textId="77777777" w:rsidR="0056142A" w:rsidRPr="0056142A" w:rsidRDefault="0056142A" w:rsidP="0056142A">
      <w:pPr>
        <w:bidi/>
        <w:jc w:val="both"/>
        <w:rPr>
          <w:rFonts w:cs="David" w:hint="cs"/>
          <w:rtl/>
        </w:rPr>
      </w:pPr>
    </w:p>
    <w:p w14:paraId="5C8F9419" w14:textId="77777777" w:rsidR="0056142A" w:rsidRPr="0056142A" w:rsidRDefault="0056142A" w:rsidP="0056142A">
      <w:pPr>
        <w:bidi/>
        <w:jc w:val="both"/>
        <w:rPr>
          <w:rFonts w:cs="David" w:hint="cs"/>
          <w:rtl/>
        </w:rPr>
      </w:pPr>
      <w:r w:rsidRPr="0056142A">
        <w:rPr>
          <w:rFonts w:cs="David" w:hint="cs"/>
          <w:rtl/>
        </w:rPr>
        <w:tab/>
        <w:t>אם עם, זה הופך להיות המשאל של העם היהודי בלבד.</w:t>
      </w:r>
    </w:p>
    <w:p w14:paraId="0B3172F5" w14:textId="77777777" w:rsidR="0056142A" w:rsidRDefault="0056142A" w:rsidP="0056142A">
      <w:pPr>
        <w:bidi/>
        <w:jc w:val="both"/>
        <w:rPr>
          <w:rFonts w:cs="David" w:hint="cs"/>
          <w:rtl/>
        </w:rPr>
      </w:pPr>
    </w:p>
    <w:p w14:paraId="0313CC64" w14:textId="77777777" w:rsidR="0056142A" w:rsidRDefault="0056142A" w:rsidP="0056142A">
      <w:pPr>
        <w:bidi/>
        <w:jc w:val="both"/>
        <w:rPr>
          <w:rFonts w:cs="David" w:hint="cs"/>
          <w:rtl/>
        </w:rPr>
      </w:pPr>
    </w:p>
    <w:p w14:paraId="2994D253" w14:textId="77777777" w:rsidR="0056142A" w:rsidRDefault="0056142A" w:rsidP="0056142A">
      <w:pPr>
        <w:bidi/>
        <w:jc w:val="both"/>
        <w:rPr>
          <w:rFonts w:cs="David" w:hint="cs"/>
          <w:rtl/>
        </w:rPr>
      </w:pPr>
    </w:p>
    <w:p w14:paraId="4D558442" w14:textId="77777777" w:rsidR="0056142A" w:rsidRDefault="0056142A" w:rsidP="0056142A">
      <w:pPr>
        <w:bidi/>
        <w:jc w:val="both"/>
        <w:rPr>
          <w:rFonts w:cs="David" w:hint="cs"/>
          <w:rtl/>
        </w:rPr>
      </w:pPr>
    </w:p>
    <w:p w14:paraId="64BFBB1B" w14:textId="77777777" w:rsidR="0056142A" w:rsidRPr="0056142A" w:rsidRDefault="0056142A" w:rsidP="0056142A">
      <w:pPr>
        <w:bidi/>
        <w:jc w:val="both"/>
        <w:rPr>
          <w:rFonts w:cs="David" w:hint="cs"/>
          <w:rtl/>
        </w:rPr>
      </w:pPr>
    </w:p>
    <w:p w14:paraId="2A79E090" w14:textId="77777777" w:rsidR="0056142A" w:rsidRPr="0056142A" w:rsidRDefault="0056142A" w:rsidP="0056142A">
      <w:pPr>
        <w:bidi/>
        <w:jc w:val="both"/>
        <w:rPr>
          <w:rFonts w:cs="David" w:hint="cs"/>
          <w:rtl/>
        </w:rPr>
      </w:pPr>
      <w:r w:rsidRPr="0056142A">
        <w:rPr>
          <w:rFonts w:cs="David" w:hint="cs"/>
          <w:u w:val="single"/>
          <w:rtl/>
        </w:rPr>
        <w:t>אחמד טיבי:</w:t>
      </w:r>
    </w:p>
    <w:p w14:paraId="20A8C16A" w14:textId="77777777" w:rsidR="0056142A" w:rsidRPr="0056142A" w:rsidRDefault="0056142A" w:rsidP="0056142A">
      <w:pPr>
        <w:bidi/>
        <w:jc w:val="both"/>
        <w:rPr>
          <w:rFonts w:cs="David" w:hint="cs"/>
          <w:rtl/>
        </w:rPr>
      </w:pPr>
    </w:p>
    <w:p w14:paraId="0510D5D4" w14:textId="77777777" w:rsidR="0056142A" w:rsidRPr="0056142A" w:rsidRDefault="0056142A" w:rsidP="0056142A">
      <w:pPr>
        <w:bidi/>
        <w:jc w:val="both"/>
        <w:rPr>
          <w:rFonts w:cs="David" w:hint="cs"/>
          <w:rtl/>
        </w:rPr>
      </w:pPr>
      <w:r w:rsidRPr="0056142A">
        <w:rPr>
          <w:rFonts w:cs="David" w:hint="cs"/>
          <w:rtl/>
        </w:rPr>
        <w:tab/>
        <w:t xml:space="preserve"> גנבתם לי את המילים מהפה.</w:t>
      </w:r>
    </w:p>
    <w:p w14:paraId="71E7E314" w14:textId="77777777" w:rsidR="0056142A" w:rsidRPr="0056142A" w:rsidRDefault="0056142A" w:rsidP="0056142A">
      <w:pPr>
        <w:bidi/>
        <w:jc w:val="both"/>
        <w:rPr>
          <w:rFonts w:cs="David" w:hint="cs"/>
          <w:rtl/>
        </w:rPr>
      </w:pPr>
    </w:p>
    <w:p w14:paraId="67FF77E4" w14:textId="77777777" w:rsidR="0056142A" w:rsidRPr="0056142A" w:rsidRDefault="0056142A" w:rsidP="0056142A">
      <w:pPr>
        <w:bidi/>
        <w:jc w:val="both"/>
        <w:rPr>
          <w:rFonts w:cs="David" w:hint="cs"/>
          <w:rtl/>
        </w:rPr>
      </w:pPr>
      <w:r w:rsidRPr="0056142A">
        <w:rPr>
          <w:rFonts w:cs="David" w:hint="cs"/>
          <w:u w:val="single"/>
          <w:rtl/>
        </w:rPr>
        <w:t>רונית תירוש:</w:t>
      </w:r>
    </w:p>
    <w:p w14:paraId="4EA748F5" w14:textId="77777777" w:rsidR="0056142A" w:rsidRPr="0056142A" w:rsidRDefault="0056142A" w:rsidP="0056142A">
      <w:pPr>
        <w:bidi/>
        <w:jc w:val="both"/>
        <w:rPr>
          <w:rFonts w:cs="David" w:hint="cs"/>
          <w:rtl/>
        </w:rPr>
      </w:pPr>
    </w:p>
    <w:p w14:paraId="02A6C4C3" w14:textId="77777777" w:rsidR="0056142A" w:rsidRPr="0056142A" w:rsidRDefault="0056142A" w:rsidP="0056142A">
      <w:pPr>
        <w:bidi/>
        <w:jc w:val="both"/>
        <w:rPr>
          <w:rFonts w:cs="David" w:hint="cs"/>
          <w:rtl/>
        </w:rPr>
      </w:pPr>
      <w:r w:rsidRPr="0056142A">
        <w:rPr>
          <w:rFonts w:cs="David" w:hint="cs"/>
          <w:rtl/>
        </w:rPr>
        <w:tab/>
        <w:t xml:space="preserve"> האם תושבי רמת-הגולן רואים עצמם כעם ישראל? אחמד טיבי, האם אתה רואה את עצמך, לא כתושב רמת-הגולן אפילו, אלא כעם ישראל? </w:t>
      </w:r>
    </w:p>
    <w:p w14:paraId="52D71394" w14:textId="77777777" w:rsidR="0056142A" w:rsidRPr="0056142A" w:rsidRDefault="0056142A" w:rsidP="0056142A">
      <w:pPr>
        <w:bidi/>
        <w:jc w:val="both"/>
        <w:rPr>
          <w:rFonts w:cs="David" w:hint="cs"/>
          <w:rtl/>
        </w:rPr>
      </w:pPr>
    </w:p>
    <w:p w14:paraId="2016EB16" w14:textId="77777777" w:rsidR="0056142A" w:rsidRPr="0056142A" w:rsidRDefault="0056142A" w:rsidP="0056142A">
      <w:pPr>
        <w:bidi/>
        <w:jc w:val="both"/>
        <w:rPr>
          <w:rFonts w:cs="David" w:hint="cs"/>
          <w:rtl/>
        </w:rPr>
      </w:pPr>
      <w:r w:rsidRPr="0056142A">
        <w:rPr>
          <w:rFonts w:cs="David" w:hint="cs"/>
          <w:u w:val="single"/>
          <w:rtl/>
        </w:rPr>
        <w:t>אחמד טיבי:</w:t>
      </w:r>
    </w:p>
    <w:p w14:paraId="2A457F10" w14:textId="77777777" w:rsidR="0056142A" w:rsidRPr="0056142A" w:rsidRDefault="0056142A" w:rsidP="0056142A">
      <w:pPr>
        <w:bidi/>
        <w:jc w:val="both"/>
        <w:rPr>
          <w:rFonts w:cs="David" w:hint="cs"/>
          <w:rtl/>
        </w:rPr>
      </w:pPr>
    </w:p>
    <w:p w14:paraId="47285B02" w14:textId="77777777" w:rsidR="0056142A" w:rsidRPr="0056142A" w:rsidRDefault="0056142A" w:rsidP="0056142A">
      <w:pPr>
        <w:bidi/>
        <w:jc w:val="both"/>
        <w:rPr>
          <w:rFonts w:cs="David" w:hint="cs"/>
          <w:rtl/>
        </w:rPr>
      </w:pPr>
      <w:r w:rsidRPr="0056142A">
        <w:rPr>
          <w:rFonts w:cs="David" w:hint="cs"/>
          <w:rtl/>
        </w:rPr>
        <w:tab/>
        <w:t xml:space="preserve"> לא. עם ישראל זה רק יהודים.</w:t>
      </w:r>
    </w:p>
    <w:p w14:paraId="72383F87" w14:textId="77777777" w:rsidR="0056142A" w:rsidRPr="0056142A" w:rsidRDefault="0056142A" w:rsidP="0056142A">
      <w:pPr>
        <w:bidi/>
        <w:jc w:val="both"/>
        <w:rPr>
          <w:rFonts w:cs="David" w:hint="cs"/>
          <w:rtl/>
        </w:rPr>
      </w:pPr>
    </w:p>
    <w:p w14:paraId="72EA1C25" w14:textId="77777777" w:rsidR="0056142A" w:rsidRPr="0056142A" w:rsidRDefault="0056142A" w:rsidP="0056142A">
      <w:pPr>
        <w:bidi/>
        <w:jc w:val="both"/>
        <w:rPr>
          <w:rFonts w:cs="David" w:hint="cs"/>
          <w:rtl/>
        </w:rPr>
      </w:pPr>
      <w:r w:rsidRPr="0056142A">
        <w:rPr>
          <w:rFonts w:cs="David" w:hint="cs"/>
          <w:u w:val="single"/>
          <w:rtl/>
        </w:rPr>
        <w:t>רונית תירוש:</w:t>
      </w:r>
    </w:p>
    <w:p w14:paraId="1A46AC42" w14:textId="77777777" w:rsidR="0056142A" w:rsidRPr="0056142A" w:rsidRDefault="0056142A" w:rsidP="0056142A">
      <w:pPr>
        <w:bidi/>
        <w:jc w:val="both"/>
        <w:rPr>
          <w:rFonts w:cs="David" w:hint="cs"/>
          <w:rtl/>
        </w:rPr>
      </w:pPr>
    </w:p>
    <w:p w14:paraId="244B1A59" w14:textId="77777777" w:rsidR="0056142A" w:rsidRPr="0056142A" w:rsidRDefault="0056142A" w:rsidP="0056142A">
      <w:pPr>
        <w:bidi/>
        <w:jc w:val="both"/>
        <w:rPr>
          <w:rFonts w:cs="David" w:hint="cs"/>
          <w:rtl/>
        </w:rPr>
      </w:pPr>
      <w:r w:rsidRPr="0056142A">
        <w:rPr>
          <w:rFonts w:cs="David" w:hint="cs"/>
          <w:rtl/>
        </w:rPr>
        <w:tab/>
        <w:t>אז זה משאל עם.</w:t>
      </w:r>
    </w:p>
    <w:p w14:paraId="703E8EE9" w14:textId="77777777" w:rsidR="0056142A" w:rsidRPr="0056142A" w:rsidRDefault="0056142A" w:rsidP="0056142A">
      <w:pPr>
        <w:bidi/>
        <w:jc w:val="both"/>
        <w:rPr>
          <w:rFonts w:cs="David" w:hint="cs"/>
          <w:rtl/>
        </w:rPr>
      </w:pPr>
    </w:p>
    <w:p w14:paraId="2AFD84E5" w14:textId="77777777" w:rsidR="0056142A" w:rsidRPr="0056142A" w:rsidRDefault="0056142A" w:rsidP="0056142A">
      <w:pPr>
        <w:bidi/>
        <w:jc w:val="both"/>
        <w:rPr>
          <w:rFonts w:cs="David" w:hint="cs"/>
          <w:rtl/>
        </w:rPr>
      </w:pPr>
      <w:r w:rsidRPr="0056142A">
        <w:rPr>
          <w:rFonts w:cs="David" w:hint="cs"/>
          <w:u w:val="single"/>
          <w:rtl/>
        </w:rPr>
        <w:t>אחמד טיבי:</w:t>
      </w:r>
    </w:p>
    <w:p w14:paraId="5AE00F98" w14:textId="77777777" w:rsidR="0056142A" w:rsidRPr="0056142A" w:rsidRDefault="0056142A" w:rsidP="0056142A">
      <w:pPr>
        <w:bidi/>
        <w:jc w:val="both"/>
        <w:rPr>
          <w:rFonts w:cs="David" w:hint="cs"/>
          <w:rtl/>
        </w:rPr>
      </w:pPr>
    </w:p>
    <w:p w14:paraId="60C32238" w14:textId="77777777" w:rsidR="0056142A" w:rsidRPr="0056142A" w:rsidRDefault="0056142A" w:rsidP="0056142A">
      <w:pPr>
        <w:bidi/>
        <w:jc w:val="both"/>
        <w:rPr>
          <w:rFonts w:cs="David" w:hint="cs"/>
          <w:rtl/>
        </w:rPr>
      </w:pPr>
      <w:r w:rsidRPr="0056142A">
        <w:rPr>
          <w:rFonts w:cs="David" w:hint="cs"/>
          <w:rtl/>
        </w:rPr>
        <w:tab/>
        <w:t>איוב קרא, למשל, אומר שהוא עם ישראל. הוא אומר שהיהודים לא רוצים, אבל הוא רוצה.</w:t>
      </w:r>
    </w:p>
    <w:p w14:paraId="39049CAE" w14:textId="77777777" w:rsidR="0056142A" w:rsidRPr="0056142A" w:rsidRDefault="0056142A" w:rsidP="0056142A">
      <w:pPr>
        <w:bidi/>
        <w:jc w:val="both"/>
        <w:rPr>
          <w:rFonts w:cs="David" w:hint="cs"/>
          <w:rtl/>
        </w:rPr>
      </w:pPr>
    </w:p>
    <w:p w14:paraId="00FB8CFE" w14:textId="77777777" w:rsidR="0056142A" w:rsidRPr="0056142A" w:rsidRDefault="0056142A" w:rsidP="0056142A">
      <w:pPr>
        <w:bidi/>
        <w:jc w:val="both"/>
        <w:rPr>
          <w:rFonts w:cs="David" w:hint="cs"/>
          <w:rtl/>
        </w:rPr>
      </w:pPr>
      <w:r w:rsidRPr="0056142A">
        <w:rPr>
          <w:rFonts w:cs="David" w:hint="cs"/>
          <w:u w:val="single"/>
          <w:rtl/>
        </w:rPr>
        <w:t>רונית תירוש:</w:t>
      </w:r>
    </w:p>
    <w:p w14:paraId="4D5C8E37" w14:textId="77777777" w:rsidR="0056142A" w:rsidRPr="0056142A" w:rsidRDefault="0056142A" w:rsidP="0056142A">
      <w:pPr>
        <w:bidi/>
        <w:jc w:val="both"/>
        <w:rPr>
          <w:rFonts w:cs="David" w:hint="cs"/>
          <w:rtl/>
        </w:rPr>
      </w:pPr>
    </w:p>
    <w:p w14:paraId="72C8B8AF" w14:textId="77777777" w:rsidR="0056142A" w:rsidRPr="0056142A" w:rsidRDefault="0056142A" w:rsidP="0056142A">
      <w:pPr>
        <w:bidi/>
        <w:jc w:val="both"/>
        <w:rPr>
          <w:rFonts w:cs="David" w:hint="cs"/>
          <w:rtl/>
        </w:rPr>
      </w:pPr>
      <w:r w:rsidRPr="0056142A">
        <w:rPr>
          <w:rFonts w:cs="David" w:hint="cs"/>
          <w:rtl/>
        </w:rPr>
        <w:tab/>
        <w:t xml:space="preserve"> אין לי בעיה שישתתף במשאל עם.</w:t>
      </w:r>
    </w:p>
    <w:p w14:paraId="1961FBAD" w14:textId="77777777" w:rsidR="0056142A" w:rsidRPr="0056142A" w:rsidRDefault="0056142A" w:rsidP="0056142A">
      <w:pPr>
        <w:bidi/>
        <w:jc w:val="both"/>
        <w:rPr>
          <w:rFonts w:cs="David" w:hint="cs"/>
          <w:rtl/>
        </w:rPr>
      </w:pPr>
    </w:p>
    <w:p w14:paraId="5F00D71D" w14:textId="77777777" w:rsidR="0056142A" w:rsidRPr="0056142A" w:rsidRDefault="0056142A" w:rsidP="0056142A">
      <w:pPr>
        <w:bidi/>
        <w:jc w:val="both"/>
        <w:rPr>
          <w:rFonts w:cs="David" w:hint="cs"/>
          <w:rtl/>
        </w:rPr>
      </w:pPr>
      <w:r w:rsidRPr="0056142A">
        <w:rPr>
          <w:rFonts w:cs="David" w:hint="cs"/>
          <w:u w:val="single"/>
          <w:rtl/>
        </w:rPr>
        <w:t>היו"ר דוד טל:</w:t>
      </w:r>
    </w:p>
    <w:p w14:paraId="3E496760" w14:textId="77777777" w:rsidR="0056142A" w:rsidRPr="0056142A" w:rsidRDefault="0056142A" w:rsidP="0056142A">
      <w:pPr>
        <w:bidi/>
        <w:jc w:val="both"/>
        <w:rPr>
          <w:rFonts w:cs="David" w:hint="cs"/>
          <w:rtl/>
        </w:rPr>
      </w:pPr>
    </w:p>
    <w:p w14:paraId="210FA0AC" w14:textId="77777777" w:rsidR="0056142A" w:rsidRPr="0056142A" w:rsidRDefault="0056142A" w:rsidP="0056142A">
      <w:pPr>
        <w:bidi/>
        <w:jc w:val="both"/>
        <w:rPr>
          <w:rFonts w:cs="David" w:hint="cs"/>
          <w:rtl/>
        </w:rPr>
      </w:pPr>
      <w:r w:rsidRPr="0056142A">
        <w:rPr>
          <w:rFonts w:cs="David" w:hint="cs"/>
          <w:rtl/>
        </w:rPr>
        <w:tab/>
        <w:t>נציג המיעוטים, שאתמול זכה בראשות ועדה חשובה מאוד, שאפילו סיעה חרדית כמו הסיעה של חבר הכנסת גפני לא זכתה לראשות ועדה שכזאת.</w:t>
      </w:r>
    </w:p>
    <w:p w14:paraId="6F93B54E" w14:textId="77777777" w:rsidR="0056142A" w:rsidRPr="0056142A" w:rsidRDefault="0056142A" w:rsidP="0056142A">
      <w:pPr>
        <w:bidi/>
        <w:jc w:val="both"/>
        <w:rPr>
          <w:rFonts w:cs="David" w:hint="cs"/>
          <w:rtl/>
        </w:rPr>
      </w:pPr>
    </w:p>
    <w:p w14:paraId="109F74D7" w14:textId="77777777" w:rsidR="0056142A" w:rsidRPr="0056142A" w:rsidRDefault="0056142A" w:rsidP="0056142A">
      <w:pPr>
        <w:bidi/>
        <w:jc w:val="both"/>
        <w:rPr>
          <w:rFonts w:cs="David" w:hint="cs"/>
          <w:rtl/>
        </w:rPr>
      </w:pPr>
      <w:r w:rsidRPr="0056142A">
        <w:rPr>
          <w:rFonts w:cs="David" w:hint="cs"/>
          <w:u w:val="single"/>
          <w:rtl/>
        </w:rPr>
        <w:t>אחמד טיבי:</w:t>
      </w:r>
    </w:p>
    <w:p w14:paraId="50520730" w14:textId="77777777" w:rsidR="0056142A" w:rsidRPr="0056142A" w:rsidRDefault="0056142A" w:rsidP="0056142A">
      <w:pPr>
        <w:bidi/>
        <w:jc w:val="both"/>
        <w:rPr>
          <w:rFonts w:cs="David" w:hint="cs"/>
          <w:rtl/>
        </w:rPr>
      </w:pPr>
    </w:p>
    <w:p w14:paraId="75EAA748" w14:textId="77777777" w:rsidR="0056142A" w:rsidRPr="0056142A" w:rsidRDefault="0056142A" w:rsidP="0056142A">
      <w:pPr>
        <w:bidi/>
        <w:jc w:val="both"/>
        <w:rPr>
          <w:rFonts w:cs="David" w:hint="cs"/>
          <w:rtl/>
        </w:rPr>
      </w:pPr>
      <w:r w:rsidRPr="0056142A">
        <w:rPr>
          <w:rFonts w:cs="David" w:hint="cs"/>
          <w:rtl/>
        </w:rPr>
        <w:tab/>
        <w:t xml:space="preserve"> למרות התנגדות היושב-ראש, שבזמן הנאום אמר: אתם יכולים להצביע נגד.</w:t>
      </w:r>
    </w:p>
    <w:p w14:paraId="4620761C" w14:textId="77777777" w:rsidR="0056142A" w:rsidRPr="0056142A" w:rsidRDefault="0056142A" w:rsidP="0056142A">
      <w:pPr>
        <w:bidi/>
        <w:jc w:val="both"/>
        <w:rPr>
          <w:rFonts w:cs="David" w:hint="cs"/>
          <w:rtl/>
        </w:rPr>
      </w:pPr>
      <w:r w:rsidRPr="0056142A">
        <w:rPr>
          <w:rFonts w:cs="David" w:hint="cs"/>
          <w:u w:val="single"/>
          <w:rtl/>
        </w:rPr>
        <w:t>מנחם בן-ששון:</w:t>
      </w:r>
    </w:p>
    <w:p w14:paraId="665FDAE0" w14:textId="77777777" w:rsidR="0056142A" w:rsidRPr="0056142A" w:rsidRDefault="0056142A" w:rsidP="0056142A">
      <w:pPr>
        <w:bidi/>
        <w:jc w:val="both"/>
        <w:rPr>
          <w:rFonts w:cs="David" w:hint="cs"/>
          <w:rtl/>
        </w:rPr>
      </w:pPr>
    </w:p>
    <w:p w14:paraId="065CA0E4" w14:textId="77777777" w:rsidR="0056142A" w:rsidRPr="0056142A" w:rsidRDefault="0056142A" w:rsidP="0056142A">
      <w:pPr>
        <w:bidi/>
        <w:jc w:val="both"/>
        <w:rPr>
          <w:rFonts w:cs="David" w:hint="cs"/>
          <w:rtl/>
        </w:rPr>
      </w:pPr>
      <w:r w:rsidRPr="0056142A">
        <w:rPr>
          <w:rFonts w:cs="David" w:hint="cs"/>
          <w:rtl/>
        </w:rPr>
        <w:tab/>
        <w:t>זה לא עזר. אלה שנגד, שלחו אותם לגלות.</w:t>
      </w:r>
    </w:p>
    <w:p w14:paraId="2A94F251" w14:textId="77777777" w:rsidR="0056142A" w:rsidRPr="0056142A" w:rsidRDefault="0056142A" w:rsidP="0056142A">
      <w:pPr>
        <w:bidi/>
        <w:jc w:val="both"/>
        <w:rPr>
          <w:rFonts w:cs="David" w:hint="cs"/>
          <w:rtl/>
        </w:rPr>
      </w:pPr>
    </w:p>
    <w:p w14:paraId="2F20DCB4" w14:textId="77777777" w:rsidR="0056142A" w:rsidRPr="0056142A" w:rsidRDefault="0056142A" w:rsidP="0056142A">
      <w:pPr>
        <w:bidi/>
        <w:jc w:val="both"/>
        <w:rPr>
          <w:rFonts w:cs="David" w:hint="cs"/>
          <w:rtl/>
        </w:rPr>
      </w:pPr>
      <w:r w:rsidRPr="0056142A">
        <w:rPr>
          <w:rFonts w:cs="David" w:hint="cs"/>
          <w:u w:val="single"/>
          <w:rtl/>
        </w:rPr>
        <w:t>היו"ר דוד טל:</w:t>
      </w:r>
    </w:p>
    <w:p w14:paraId="1ABF9F9D" w14:textId="77777777" w:rsidR="0056142A" w:rsidRPr="0056142A" w:rsidRDefault="0056142A" w:rsidP="0056142A">
      <w:pPr>
        <w:bidi/>
        <w:jc w:val="both"/>
        <w:rPr>
          <w:rFonts w:cs="David" w:hint="cs"/>
          <w:rtl/>
        </w:rPr>
      </w:pPr>
    </w:p>
    <w:p w14:paraId="445B02AE" w14:textId="77777777" w:rsidR="0056142A" w:rsidRPr="0056142A" w:rsidRDefault="0056142A" w:rsidP="0056142A">
      <w:pPr>
        <w:bidi/>
        <w:jc w:val="both"/>
        <w:rPr>
          <w:rFonts w:cs="David" w:hint="cs"/>
          <w:rtl/>
        </w:rPr>
      </w:pPr>
      <w:r w:rsidRPr="0056142A">
        <w:rPr>
          <w:rFonts w:cs="David" w:hint="cs"/>
          <w:rtl/>
        </w:rPr>
        <w:tab/>
        <w:t>אתה רק צריך לזכור, שלו הייתי רוצה, הייתי  מושך את זה לפי סעיף 127 או 132.</w:t>
      </w:r>
    </w:p>
    <w:p w14:paraId="7282B356" w14:textId="77777777" w:rsidR="0056142A" w:rsidRPr="0056142A" w:rsidRDefault="0056142A" w:rsidP="0056142A">
      <w:pPr>
        <w:bidi/>
        <w:jc w:val="both"/>
        <w:rPr>
          <w:rFonts w:cs="David" w:hint="cs"/>
          <w:rtl/>
        </w:rPr>
      </w:pPr>
    </w:p>
    <w:p w14:paraId="1B26DA30" w14:textId="77777777" w:rsidR="0056142A" w:rsidRPr="0056142A" w:rsidRDefault="0056142A" w:rsidP="0056142A">
      <w:pPr>
        <w:bidi/>
        <w:jc w:val="both"/>
        <w:rPr>
          <w:rFonts w:cs="David" w:hint="cs"/>
          <w:rtl/>
        </w:rPr>
      </w:pPr>
      <w:r w:rsidRPr="0056142A">
        <w:rPr>
          <w:rFonts w:cs="David" w:hint="cs"/>
          <w:u w:val="single"/>
          <w:rtl/>
        </w:rPr>
        <w:t>אחמד טיבי:</w:t>
      </w:r>
    </w:p>
    <w:p w14:paraId="3C8D254D" w14:textId="77777777" w:rsidR="0056142A" w:rsidRPr="0056142A" w:rsidRDefault="0056142A" w:rsidP="0056142A">
      <w:pPr>
        <w:bidi/>
        <w:jc w:val="both"/>
        <w:rPr>
          <w:rFonts w:cs="David" w:hint="cs"/>
          <w:rtl/>
        </w:rPr>
      </w:pPr>
    </w:p>
    <w:p w14:paraId="0DDCC7DA" w14:textId="77777777" w:rsidR="0056142A" w:rsidRPr="0056142A" w:rsidRDefault="0056142A" w:rsidP="0056142A">
      <w:pPr>
        <w:bidi/>
        <w:jc w:val="both"/>
        <w:rPr>
          <w:rFonts w:cs="David" w:hint="cs"/>
          <w:rtl/>
        </w:rPr>
      </w:pPr>
      <w:r w:rsidRPr="0056142A">
        <w:rPr>
          <w:rFonts w:cs="David" w:hint="cs"/>
          <w:rtl/>
        </w:rPr>
        <w:tab/>
        <w:t xml:space="preserve"> בכל פעם שחבר הכנסת גפני הציע לבטל את משאל העם, אני תמכתי. אל"ף, אמרה חברת הכנסת תירוש להחריג את חברי הכנסת בנושא מסוים. דווקא משאל העם שהוצע והלחץ לחקיקת החוק היתה בעיקר על ידי האגף הימני, מטרתה להפקיע מידי הריבון, שזה הכנסת, את זכות ההחלטה הסופית ואת ההכרעה בנושאים קלים כגורליים.</w:t>
      </w:r>
    </w:p>
    <w:p w14:paraId="69EBB79B" w14:textId="77777777" w:rsidR="0056142A" w:rsidRPr="0056142A" w:rsidRDefault="0056142A" w:rsidP="0056142A">
      <w:pPr>
        <w:bidi/>
        <w:jc w:val="both"/>
        <w:rPr>
          <w:rFonts w:cs="David" w:hint="cs"/>
          <w:rtl/>
        </w:rPr>
      </w:pPr>
    </w:p>
    <w:p w14:paraId="12EFA51B" w14:textId="77777777" w:rsidR="0056142A" w:rsidRPr="0056142A" w:rsidRDefault="0056142A" w:rsidP="0056142A">
      <w:pPr>
        <w:bidi/>
        <w:jc w:val="both"/>
        <w:rPr>
          <w:rFonts w:cs="David" w:hint="cs"/>
          <w:rtl/>
        </w:rPr>
      </w:pPr>
      <w:r w:rsidRPr="0056142A">
        <w:rPr>
          <w:rFonts w:cs="David" w:hint="cs"/>
          <w:u w:val="single"/>
          <w:rtl/>
        </w:rPr>
        <w:t>היו"ר דוד טל:</w:t>
      </w:r>
    </w:p>
    <w:p w14:paraId="0E9DB096" w14:textId="77777777" w:rsidR="0056142A" w:rsidRPr="0056142A" w:rsidRDefault="0056142A" w:rsidP="0056142A">
      <w:pPr>
        <w:bidi/>
        <w:jc w:val="both"/>
        <w:rPr>
          <w:rFonts w:cs="David" w:hint="cs"/>
          <w:rtl/>
        </w:rPr>
      </w:pPr>
    </w:p>
    <w:p w14:paraId="528C31AC" w14:textId="77777777" w:rsidR="0056142A" w:rsidRPr="0056142A" w:rsidRDefault="0056142A" w:rsidP="0056142A">
      <w:pPr>
        <w:bidi/>
        <w:jc w:val="both"/>
        <w:rPr>
          <w:rFonts w:cs="David" w:hint="cs"/>
          <w:rtl/>
        </w:rPr>
      </w:pPr>
      <w:r w:rsidRPr="0056142A">
        <w:rPr>
          <w:rFonts w:cs="David" w:hint="cs"/>
          <w:rtl/>
        </w:rPr>
        <w:tab/>
        <w:t>בנושאים קלים לא נביא למשאל עם, בנושאים קלים אני ואתה נסגור את זה כאן בחדר לבד.</w:t>
      </w:r>
    </w:p>
    <w:p w14:paraId="675A82C0" w14:textId="77777777" w:rsidR="0056142A" w:rsidRDefault="0056142A" w:rsidP="0056142A">
      <w:pPr>
        <w:bidi/>
        <w:jc w:val="both"/>
        <w:rPr>
          <w:rFonts w:cs="David" w:hint="cs"/>
          <w:rtl/>
        </w:rPr>
      </w:pPr>
    </w:p>
    <w:p w14:paraId="1656F5D7" w14:textId="77777777" w:rsidR="0056142A" w:rsidRDefault="0056142A" w:rsidP="0056142A">
      <w:pPr>
        <w:bidi/>
        <w:jc w:val="both"/>
        <w:rPr>
          <w:rFonts w:cs="David" w:hint="cs"/>
          <w:rtl/>
        </w:rPr>
      </w:pPr>
    </w:p>
    <w:p w14:paraId="2121F6C6" w14:textId="77777777" w:rsidR="0056142A" w:rsidRDefault="0056142A" w:rsidP="0056142A">
      <w:pPr>
        <w:bidi/>
        <w:jc w:val="both"/>
        <w:rPr>
          <w:rFonts w:cs="David" w:hint="cs"/>
          <w:rtl/>
        </w:rPr>
      </w:pPr>
    </w:p>
    <w:p w14:paraId="2F04D037" w14:textId="77777777" w:rsidR="0056142A" w:rsidRDefault="0056142A" w:rsidP="0056142A">
      <w:pPr>
        <w:bidi/>
        <w:jc w:val="both"/>
        <w:rPr>
          <w:rFonts w:cs="David" w:hint="cs"/>
          <w:rtl/>
        </w:rPr>
      </w:pPr>
    </w:p>
    <w:p w14:paraId="66B48FFE" w14:textId="77777777" w:rsidR="0056142A" w:rsidRPr="0056142A" w:rsidRDefault="0056142A" w:rsidP="0056142A">
      <w:pPr>
        <w:bidi/>
        <w:jc w:val="both"/>
        <w:rPr>
          <w:rFonts w:cs="David" w:hint="cs"/>
          <w:rtl/>
        </w:rPr>
      </w:pPr>
    </w:p>
    <w:p w14:paraId="3804DE16" w14:textId="77777777" w:rsidR="0056142A" w:rsidRPr="0056142A" w:rsidRDefault="0056142A" w:rsidP="0056142A">
      <w:pPr>
        <w:bidi/>
        <w:jc w:val="both"/>
        <w:rPr>
          <w:rFonts w:cs="David" w:hint="cs"/>
          <w:rtl/>
        </w:rPr>
      </w:pPr>
      <w:r w:rsidRPr="0056142A">
        <w:rPr>
          <w:rFonts w:cs="David" w:hint="cs"/>
          <w:u w:val="single"/>
          <w:rtl/>
        </w:rPr>
        <w:t>אחמד טיבי:</w:t>
      </w:r>
    </w:p>
    <w:p w14:paraId="2DC8D187" w14:textId="77777777" w:rsidR="0056142A" w:rsidRPr="0056142A" w:rsidRDefault="0056142A" w:rsidP="0056142A">
      <w:pPr>
        <w:bidi/>
        <w:jc w:val="both"/>
        <w:rPr>
          <w:rFonts w:cs="David" w:hint="cs"/>
          <w:rtl/>
        </w:rPr>
      </w:pPr>
    </w:p>
    <w:p w14:paraId="0C1AF23A" w14:textId="77777777" w:rsidR="0056142A" w:rsidRPr="0056142A" w:rsidRDefault="0056142A" w:rsidP="0056142A">
      <w:pPr>
        <w:bidi/>
        <w:jc w:val="both"/>
        <w:rPr>
          <w:rFonts w:cs="David" w:hint="cs"/>
          <w:rtl/>
        </w:rPr>
      </w:pPr>
      <w:r w:rsidRPr="0056142A">
        <w:rPr>
          <w:rFonts w:cs="David" w:hint="cs"/>
          <w:rtl/>
        </w:rPr>
        <w:tab/>
        <w:t xml:space="preserve"> ניתנה דוגמה לגבי פתיחת תיאטרון בעיר הבירה, מזה גפני חושש. למשל, לשאול שאלות בעלות אופי אזרחי, שהן לא הרות גורל, אם משאל העם יהפוך כלי תדיר של הכרעות בחיי המדינה.</w:t>
      </w:r>
    </w:p>
    <w:p w14:paraId="00CB47CF" w14:textId="77777777" w:rsidR="0056142A" w:rsidRPr="0056142A" w:rsidRDefault="0056142A" w:rsidP="0056142A">
      <w:pPr>
        <w:bidi/>
        <w:jc w:val="both"/>
        <w:rPr>
          <w:rFonts w:cs="David" w:hint="cs"/>
          <w:rtl/>
        </w:rPr>
      </w:pPr>
    </w:p>
    <w:p w14:paraId="118E6E2C" w14:textId="77777777" w:rsidR="0056142A" w:rsidRPr="0056142A" w:rsidRDefault="0056142A" w:rsidP="0056142A">
      <w:pPr>
        <w:bidi/>
        <w:jc w:val="both"/>
        <w:rPr>
          <w:rFonts w:cs="David" w:hint="cs"/>
          <w:rtl/>
        </w:rPr>
      </w:pPr>
      <w:r w:rsidRPr="0056142A">
        <w:rPr>
          <w:rFonts w:cs="David" w:hint="cs"/>
          <w:rtl/>
        </w:rPr>
        <w:tab/>
        <w:t>כאשר מדובר בהכרעות על ידי משאל עם, אין נושא שקרוב ללבי שיקבל תמיכה בהכרעה של משאל עם. אין. התוצאה כבר מוטה נגדי בגלל הקונצנזוס ובגלל הביטוי משאל עם. איזה עם? אגב, כשאומרים שירות לאומי. איזה לאום?</w:t>
      </w:r>
    </w:p>
    <w:p w14:paraId="20255AA4" w14:textId="77777777" w:rsidR="0056142A" w:rsidRPr="0056142A" w:rsidRDefault="0056142A" w:rsidP="0056142A">
      <w:pPr>
        <w:bidi/>
        <w:jc w:val="both"/>
        <w:rPr>
          <w:rFonts w:cs="David" w:hint="cs"/>
          <w:rtl/>
        </w:rPr>
      </w:pPr>
    </w:p>
    <w:p w14:paraId="5412FD96" w14:textId="77777777" w:rsidR="0056142A" w:rsidRPr="0056142A" w:rsidRDefault="0056142A" w:rsidP="0056142A">
      <w:pPr>
        <w:bidi/>
        <w:jc w:val="both"/>
        <w:rPr>
          <w:rFonts w:cs="David" w:hint="cs"/>
          <w:rtl/>
        </w:rPr>
      </w:pPr>
      <w:r w:rsidRPr="0056142A">
        <w:rPr>
          <w:rFonts w:cs="David" w:hint="cs"/>
          <w:u w:val="single"/>
          <w:rtl/>
        </w:rPr>
        <w:t>יצחק זיו:</w:t>
      </w:r>
    </w:p>
    <w:p w14:paraId="779747EE" w14:textId="77777777" w:rsidR="0056142A" w:rsidRPr="0056142A" w:rsidRDefault="0056142A" w:rsidP="0056142A">
      <w:pPr>
        <w:bidi/>
        <w:jc w:val="both"/>
        <w:rPr>
          <w:rFonts w:cs="David" w:hint="cs"/>
          <w:rtl/>
        </w:rPr>
      </w:pPr>
    </w:p>
    <w:p w14:paraId="01AF754B" w14:textId="77777777" w:rsidR="0056142A" w:rsidRPr="0056142A" w:rsidRDefault="0056142A" w:rsidP="0056142A">
      <w:pPr>
        <w:bidi/>
        <w:jc w:val="both"/>
        <w:rPr>
          <w:rFonts w:cs="David" w:hint="cs"/>
          <w:rtl/>
        </w:rPr>
      </w:pPr>
      <w:r w:rsidRPr="0056142A">
        <w:rPr>
          <w:rFonts w:cs="David" w:hint="cs"/>
          <w:rtl/>
        </w:rPr>
        <w:tab/>
        <w:t xml:space="preserve"> זה לא אישי נגד אחמד טיבי.</w:t>
      </w:r>
    </w:p>
    <w:p w14:paraId="43336D3A" w14:textId="77777777" w:rsidR="0056142A" w:rsidRPr="0056142A" w:rsidRDefault="0056142A" w:rsidP="0056142A">
      <w:pPr>
        <w:bidi/>
        <w:jc w:val="both"/>
        <w:rPr>
          <w:rFonts w:cs="David" w:hint="cs"/>
          <w:rtl/>
        </w:rPr>
      </w:pPr>
    </w:p>
    <w:p w14:paraId="26F21FA5" w14:textId="77777777" w:rsidR="0056142A" w:rsidRPr="0056142A" w:rsidRDefault="0056142A" w:rsidP="0056142A">
      <w:pPr>
        <w:bidi/>
        <w:jc w:val="both"/>
        <w:rPr>
          <w:rFonts w:cs="David" w:hint="cs"/>
          <w:rtl/>
        </w:rPr>
      </w:pPr>
      <w:r w:rsidRPr="0056142A">
        <w:rPr>
          <w:rFonts w:cs="David" w:hint="cs"/>
          <w:u w:val="single"/>
          <w:rtl/>
        </w:rPr>
        <w:t>אחמד טיבי:</w:t>
      </w:r>
    </w:p>
    <w:p w14:paraId="31B4B1B1" w14:textId="77777777" w:rsidR="0056142A" w:rsidRPr="0056142A" w:rsidRDefault="0056142A" w:rsidP="0056142A">
      <w:pPr>
        <w:bidi/>
        <w:jc w:val="both"/>
        <w:rPr>
          <w:rFonts w:cs="David" w:hint="cs"/>
          <w:rtl/>
        </w:rPr>
      </w:pPr>
    </w:p>
    <w:p w14:paraId="7C11A857" w14:textId="77777777" w:rsidR="0056142A" w:rsidRPr="0056142A" w:rsidRDefault="0056142A" w:rsidP="0056142A">
      <w:pPr>
        <w:bidi/>
        <w:jc w:val="both"/>
        <w:rPr>
          <w:rFonts w:cs="David" w:hint="cs"/>
          <w:rtl/>
        </w:rPr>
      </w:pPr>
      <w:r w:rsidRPr="0056142A">
        <w:rPr>
          <w:rFonts w:cs="David" w:hint="cs"/>
          <w:rtl/>
        </w:rPr>
        <w:tab/>
        <w:t>זה נגד הקולקטיב שאני מייצג.</w:t>
      </w:r>
    </w:p>
    <w:p w14:paraId="4C741807" w14:textId="77777777" w:rsidR="0056142A" w:rsidRPr="0056142A" w:rsidRDefault="0056142A" w:rsidP="0056142A">
      <w:pPr>
        <w:bidi/>
        <w:jc w:val="both"/>
        <w:rPr>
          <w:rFonts w:cs="David" w:hint="cs"/>
          <w:rtl/>
        </w:rPr>
      </w:pPr>
    </w:p>
    <w:p w14:paraId="1CCA994A" w14:textId="77777777" w:rsidR="0056142A" w:rsidRPr="0056142A" w:rsidRDefault="0056142A" w:rsidP="0056142A">
      <w:pPr>
        <w:bidi/>
        <w:jc w:val="both"/>
        <w:rPr>
          <w:rFonts w:cs="David" w:hint="cs"/>
          <w:rtl/>
        </w:rPr>
      </w:pPr>
      <w:r w:rsidRPr="0056142A">
        <w:rPr>
          <w:rFonts w:cs="David" w:hint="cs"/>
          <w:u w:val="single"/>
          <w:rtl/>
        </w:rPr>
        <w:t>יצחק לוי:</w:t>
      </w:r>
    </w:p>
    <w:p w14:paraId="23677012" w14:textId="77777777" w:rsidR="0056142A" w:rsidRPr="0056142A" w:rsidRDefault="0056142A" w:rsidP="0056142A">
      <w:pPr>
        <w:bidi/>
        <w:jc w:val="both"/>
        <w:rPr>
          <w:rFonts w:cs="David" w:hint="cs"/>
          <w:rtl/>
        </w:rPr>
      </w:pPr>
    </w:p>
    <w:p w14:paraId="52432141" w14:textId="77777777" w:rsidR="0056142A" w:rsidRPr="0056142A" w:rsidRDefault="0056142A" w:rsidP="0056142A">
      <w:pPr>
        <w:bidi/>
        <w:jc w:val="both"/>
        <w:rPr>
          <w:rFonts w:cs="David" w:hint="cs"/>
          <w:rtl/>
        </w:rPr>
      </w:pPr>
      <w:r w:rsidRPr="0056142A">
        <w:rPr>
          <w:rFonts w:cs="David" w:hint="cs"/>
          <w:rtl/>
        </w:rPr>
        <w:tab/>
        <w:t xml:space="preserve"> בנושא המדיני אני חושב שאתה טועה, זה יהיה לצדך.</w:t>
      </w:r>
    </w:p>
    <w:p w14:paraId="745F95B9" w14:textId="77777777" w:rsidR="0056142A" w:rsidRPr="0056142A" w:rsidRDefault="0056142A" w:rsidP="0056142A">
      <w:pPr>
        <w:bidi/>
        <w:jc w:val="both"/>
        <w:rPr>
          <w:rFonts w:cs="David" w:hint="cs"/>
          <w:rtl/>
        </w:rPr>
      </w:pPr>
    </w:p>
    <w:p w14:paraId="11FFD59E" w14:textId="77777777" w:rsidR="0056142A" w:rsidRPr="0056142A" w:rsidRDefault="0056142A" w:rsidP="0056142A">
      <w:pPr>
        <w:bidi/>
        <w:jc w:val="both"/>
        <w:rPr>
          <w:rFonts w:cs="David" w:hint="cs"/>
          <w:rtl/>
        </w:rPr>
      </w:pPr>
      <w:r w:rsidRPr="0056142A">
        <w:rPr>
          <w:rFonts w:cs="David" w:hint="cs"/>
          <w:u w:val="single"/>
          <w:rtl/>
        </w:rPr>
        <w:t>אחמד טיבי:</w:t>
      </w:r>
    </w:p>
    <w:p w14:paraId="1EB2C82C" w14:textId="77777777" w:rsidR="0056142A" w:rsidRPr="0056142A" w:rsidRDefault="0056142A" w:rsidP="0056142A">
      <w:pPr>
        <w:bidi/>
        <w:jc w:val="both"/>
        <w:rPr>
          <w:rFonts w:cs="David" w:hint="cs"/>
          <w:rtl/>
        </w:rPr>
      </w:pPr>
    </w:p>
    <w:p w14:paraId="4BB5F52F" w14:textId="77777777" w:rsidR="0056142A" w:rsidRPr="0056142A" w:rsidRDefault="0056142A" w:rsidP="0056142A">
      <w:pPr>
        <w:bidi/>
        <w:jc w:val="both"/>
        <w:rPr>
          <w:rFonts w:cs="David" w:hint="cs"/>
          <w:rtl/>
        </w:rPr>
      </w:pPr>
      <w:r w:rsidRPr="0056142A">
        <w:rPr>
          <w:rFonts w:cs="David" w:hint="cs"/>
          <w:rtl/>
        </w:rPr>
        <w:tab/>
        <w:t xml:space="preserve"> משאל עם יהיה לצדי?</w:t>
      </w:r>
    </w:p>
    <w:p w14:paraId="1E8BE491" w14:textId="77777777" w:rsidR="0056142A" w:rsidRPr="0056142A" w:rsidRDefault="0056142A" w:rsidP="0056142A">
      <w:pPr>
        <w:bidi/>
        <w:jc w:val="both"/>
        <w:rPr>
          <w:rFonts w:cs="David" w:hint="cs"/>
          <w:rtl/>
        </w:rPr>
      </w:pPr>
    </w:p>
    <w:p w14:paraId="77CC5601" w14:textId="77777777" w:rsidR="0056142A" w:rsidRPr="0056142A" w:rsidRDefault="0056142A" w:rsidP="0056142A">
      <w:pPr>
        <w:bidi/>
        <w:jc w:val="both"/>
        <w:rPr>
          <w:rFonts w:cs="David" w:hint="cs"/>
          <w:rtl/>
        </w:rPr>
      </w:pPr>
      <w:r w:rsidRPr="0056142A">
        <w:rPr>
          <w:rFonts w:cs="David" w:hint="cs"/>
          <w:u w:val="single"/>
          <w:rtl/>
        </w:rPr>
        <w:t>יצחק לוי:</w:t>
      </w:r>
    </w:p>
    <w:p w14:paraId="750C6191" w14:textId="77777777" w:rsidR="0056142A" w:rsidRPr="0056142A" w:rsidRDefault="0056142A" w:rsidP="0056142A">
      <w:pPr>
        <w:bidi/>
        <w:jc w:val="both"/>
        <w:rPr>
          <w:rFonts w:cs="David" w:hint="cs"/>
          <w:rtl/>
        </w:rPr>
      </w:pPr>
    </w:p>
    <w:p w14:paraId="7707E598" w14:textId="77777777" w:rsidR="0056142A" w:rsidRPr="0056142A" w:rsidRDefault="0056142A" w:rsidP="0056142A">
      <w:pPr>
        <w:bidi/>
        <w:jc w:val="both"/>
        <w:rPr>
          <w:rFonts w:cs="David" w:hint="cs"/>
          <w:rtl/>
        </w:rPr>
      </w:pPr>
      <w:r w:rsidRPr="0056142A">
        <w:rPr>
          <w:rFonts w:cs="David" w:hint="cs"/>
          <w:rtl/>
        </w:rPr>
        <w:tab/>
        <w:t>בנושא המדיני, בוודאי.</w:t>
      </w:r>
    </w:p>
    <w:p w14:paraId="04FFE40B" w14:textId="77777777" w:rsidR="0056142A" w:rsidRPr="0056142A" w:rsidRDefault="0056142A" w:rsidP="0056142A">
      <w:pPr>
        <w:bidi/>
        <w:jc w:val="both"/>
        <w:rPr>
          <w:rFonts w:cs="David" w:hint="cs"/>
          <w:rtl/>
        </w:rPr>
      </w:pPr>
    </w:p>
    <w:p w14:paraId="67DC3C28" w14:textId="77777777" w:rsidR="0056142A" w:rsidRPr="0056142A" w:rsidRDefault="0056142A" w:rsidP="0056142A">
      <w:pPr>
        <w:bidi/>
        <w:jc w:val="both"/>
        <w:rPr>
          <w:rFonts w:cs="David" w:hint="cs"/>
          <w:rtl/>
        </w:rPr>
      </w:pPr>
      <w:r w:rsidRPr="0056142A">
        <w:rPr>
          <w:rFonts w:cs="David" w:hint="cs"/>
          <w:u w:val="single"/>
          <w:rtl/>
        </w:rPr>
        <w:t>אחמד טיבי:</w:t>
      </w:r>
    </w:p>
    <w:p w14:paraId="06FCB349" w14:textId="77777777" w:rsidR="0056142A" w:rsidRPr="0056142A" w:rsidRDefault="0056142A" w:rsidP="0056142A">
      <w:pPr>
        <w:bidi/>
        <w:jc w:val="both"/>
        <w:rPr>
          <w:rFonts w:cs="David" w:hint="cs"/>
          <w:rtl/>
        </w:rPr>
      </w:pPr>
    </w:p>
    <w:p w14:paraId="2776A873" w14:textId="77777777" w:rsidR="0056142A" w:rsidRPr="0056142A" w:rsidRDefault="0056142A" w:rsidP="0056142A">
      <w:pPr>
        <w:bidi/>
        <w:jc w:val="both"/>
        <w:rPr>
          <w:rFonts w:cs="David" w:hint="cs"/>
          <w:rtl/>
        </w:rPr>
      </w:pPr>
      <w:r w:rsidRPr="0056142A">
        <w:rPr>
          <w:rFonts w:cs="David" w:hint="cs"/>
          <w:rtl/>
        </w:rPr>
        <w:tab/>
        <w:t xml:space="preserve"> הם יחליטו לעשות משאל עם על התוכנית של ליברמן, לעשות חילופי שטחים בין ואדי ערה לבין הראל, אנחנו אוכלים אותה.</w:t>
      </w:r>
    </w:p>
    <w:p w14:paraId="0E290EB6" w14:textId="77777777" w:rsidR="0056142A" w:rsidRPr="0056142A" w:rsidRDefault="0056142A" w:rsidP="0056142A">
      <w:pPr>
        <w:bidi/>
        <w:jc w:val="both"/>
        <w:rPr>
          <w:rFonts w:cs="David" w:hint="cs"/>
          <w:rtl/>
        </w:rPr>
      </w:pPr>
    </w:p>
    <w:p w14:paraId="582601CE" w14:textId="77777777" w:rsidR="0056142A" w:rsidRPr="0056142A" w:rsidRDefault="0056142A" w:rsidP="0056142A">
      <w:pPr>
        <w:bidi/>
        <w:jc w:val="both"/>
        <w:rPr>
          <w:rFonts w:cs="David" w:hint="cs"/>
          <w:rtl/>
        </w:rPr>
      </w:pPr>
      <w:r w:rsidRPr="0056142A">
        <w:rPr>
          <w:rFonts w:cs="David" w:hint="cs"/>
          <w:u w:val="single"/>
          <w:rtl/>
        </w:rPr>
        <w:t>יצחק לוי:</w:t>
      </w:r>
    </w:p>
    <w:p w14:paraId="452023B0" w14:textId="77777777" w:rsidR="0056142A" w:rsidRPr="0056142A" w:rsidRDefault="0056142A" w:rsidP="0056142A">
      <w:pPr>
        <w:bidi/>
        <w:jc w:val="both"/>
        <w:rPr>
          <w:rFonts w:cs="David" w:hint="cs"/>
          <w:rtl/>
        </w:rPr>
      </w:pPr>
    </w:p>
    <w:p w14:paraId="7D05E755" w14:textId="77777777" w:rsidR="0056142A" w:rsidRPr="0056142A" w:rsidRDefault="0056142A" w:rsidP="0056142A">
      <w:pPr>
        <w:bidi/>
        <w:jc w:val="both"/>
        <w:rPr>
          <w:rFonts w:cs="David" w:hint="cs"/>
          <w:rtl/>
        </w:rPr>
      </w:pPr>
      <w:r w:rsidRPr="0056142A">
        <w:rPr>
          <w:rFonts w:cs="David" w:hint="cs"/>
          <w:rtl/>
        </w:rPr>
        <w:tab/>
        <w:t xml:space="preserve"> לצערי, לא יהיה רוב.</w:t>
      </w:r>
    </w:p>
    <w:p w14:paraId="6688A442" w14:textId="77777777" w:rsidR="0056142A" w:rsidRPr="0056142A" w:rsidRDefault="0056142A" w:rsidP="0056142A">
      <w:pPr>
        <w:bidi/>
        <w:jc w:val="both"/>
        <w:rPr>
          <w:rFonts w:cs="David" w:hint="cs"/>
          <w:rtl/>
        </w:rPr>
      </w:pPr>
      <w:r w:rsidRPr="0056142A">
        <w:rPr>
          <w:rFonts w:cs="David" w:hint="cs"/>
          <w:u w:val="single"/>
          <w:rtl/>
        </w:rPr>
        <w:t>אחמד טיבי:</w:t>
      </w:r>
    </w:p>
    <w:p w14:paraId="231265E6" w14:textId="77777777" w:rsidR="0056142A" w:rsidRPr="0056142A" w:rsidRDefault="0056142A" w:rsidP="0056142A">
      <w:pPr>
        <w:bidi/>
        <w:jc w:val="both"/>
        <w:rPr>
          <w:rFonts w:cs="David" w:hint="cs"/>
          <w:rtl/>
        </w:rPr>
      </w:pPr>
    </w:p>
    <w:p w14:paraId="13DBEDF1" w14:textId="77777777" w:rsidR="0056142A" w:rsidRPr="0056142A" w:rsidRDefault="0056142A" w:rsidP="0056142A">
      <w:pPr>
        <w:bidi/>
        <w:jc w:val="both"/>
        <w:rPr>
          <w:rFonts w:cs="David" w:hint="cs"/>
          <w:rtl/>
        </w:rPr>
      </w:pPr>
      <w:r w:rsidRPr="0056142A">
        <w:rPr>
          <w:rFonts w:cs="David" w:hint="cs"/>
          <w:rtl/>
        </w:rPr>
        <w:tab/>
        <w:t xml:space="preserve"> לצערי, יהיה רוב.</w:t>
      </w:r>
    </w:p>
    <w:p w14:paraId="7743F1AB" w14:textId="77777777" w:rsidR="0056142A" w:rsidRPr="0056142A" w:rsidRDefault="0056142A" w:rsidP="0056142A">
      <w:pPr>
        <w:bidi/>
        <w:jc w:val="both"/>
        <w:rPr>
          <w:rFonts w:cs="David" w:hint="cs"/>
          <w:rtl/>
        </w:rPr>
      </w:pPr>
    </w:p>
    <w:p w14:paraId="049B1307" w14:textId="77777777" w:rsidR="0056142A" w:rsidRPr="0056142A" w:rsidRDefault="0056142A" w:rsidP="0056142A">
      <w:pPr>
        <w:bidi/>
        <w:jc w:val="both"/>
        <w:rPr>
          <w:rFonts w:cs="David" w:hint="cs"/>
          <w:rtl/>
        </w:rPr>
      </w:pPr>
      <w:r w:rsidRPr="0056142A">
        <w:rPr>
          <w:rFonts w:cs="David" w:hint="cs"/>
          <w:rtl/>
        </w:rPr>
        <w:tab/>
        <w:t>עקרונית אני מתנגד למשאל עם, אבל לחילופי חילופין, למרות שאני מתנגד עקרונית, אם מחליטים על גורלם של תושבי רמת-הגולן--</w:t>
      </w:r>
    </w:p>
    <w:p w14:paraId="4C35A838" w14:textId="77777777" w:rsidR="0056142A" w:rsidRPr="0056142A" w:rsidRDefault="0056142A" w:rsidP="0056142A">
      <w:pPr>
        <w:bidi/>
        <w:jc w:val="both"/>
        <w:rPr>
          <w:rFonts w:cs="David" w:hint="cs"/>
          <w:rtl/>
        </w:rPr>
      </w:pPr>
    </w:p>
    <w:p w14:paraId="41833A6B" w14:textId="77777777" w:rsidR="0056142A" w:rsidRPr="0056142A" w:rsidRDefault="0056142A" w:rsidP="0056142A">
      <w:pPr>
        <w:bidi/>
        <w:jc w:val="both"/>
        <w:rPr>
          <w:rFonts w:cs="David" w:hint="cs"/>
          <w:rtl/>
        </w:rPr>
      </w:pPr>
      <w:r w:rsidRPr="0056142A">
        <w:rPr>
          <w:rFonts w:cs="David" w:hint="cs"/>
          <w:u w:val="single"/>
          <w:rtl/>
        </w:rPr>
        <w:t>מנחם בן-ששון:</w:t>
      </w:r>
    </w:p>
    <w:p w14:paraId="6264FF0C" w14:textId="77777777" w:rsidR="0056142A" w:rsidRPr="0056142A" w:rsidRDefault="0056142A" w:rsidP="0056142A">
      <w:pPr>
        <w:bidi/>
        <w:jc w:val="both"/>
        <w:rPr>
          <w:rFonts w:cs="David" w:hint="cs"/>
          <w:rtl/>
        </w:rPr>
      </w:pPr>
    </w:p>
    <w:p w14:paraId="579969F1" w14:textId="77777777" w:rsidR="0056142A" w:rsidRPr="0056142A" w:rsidRDefault="0056142A" w:rsidP="0056142A">
      <w:pPr>
        <w:bidi/>
        <w:jc w:val="both"/>
        <w:rPr>
          <w:rFonts w:cs="David" w:hint="cs"/>
          <w:rtl/>
        </w:rPr>
      </w:pPr>
      <w:r w:rsidRPr="0056142A">
        <w:rPr>
          <w:rFonts w:cs="David" w:hint="cs"/>
          <w:rtl/>
        </w:rPr>
        <w:tab/>
        <w:t xml:space="preserve"> או מזרח ירושלים.</w:t>
      </w:r>
    </w:p>
    <w:p w14:paraId="338222AF" w14:textId="77777777" w:rsidR="0056142A" w:rsidRPr="0056142A" w:rsidRDefault="0056142A" w:rsidP="0056142A">
      <w:pPr>
        <w:bidi/>
        <w:jc w:val="both"/>
        <w:rPr>
          <w:rFonts w:cs="David" w:hint="cs"/>
          <w:rtl/>
        </w:rPr>
      </w:pPr>
    </w:p>
    <w:p w14:paraId="22796F24" w14:textId="77777777" w:rsidR="0056142A" w:rsidRPr="0056142A" w:rsidRDefault="0056142A" w:rsidP="0056142A">
      <w:pPr>
        <w:bidi/>
        <w:jc w:val="both"/>
        <w:rPr>
          <w:rFonts w:cs="David" w:hint="cs"/>
          <w:rtl/>
        </w:rPr>
      </w:pPr>
      <w:r w:rsidRPr="0056142A">
        <w:rPr>
          <w:rFonts w:cs="David" w:hint="cs"/>
          <w:u w:val="single"/>
          <w:rtl/>
        </w:rPr>
        <w:t>אחמד טיבי:</w:t>
      </w:r>
    </w:p>
    <w:p w14:paraId="27A96A35" w14:textId="77777777" w:rsidR="0056142A" w:rsidRPr="0056142A" w:rsidRDefault="0056142A" w:rsidP="0056142A">
      <w:pPr>
        <w:bidi/>
        <w:jc w:val="both"/>
        <w:rPr>
          <w:rFonts w:cs="David" w:hint="cs"/>
          <w:rtl/>
        </w:rPr>
      </w:pPr>
    </w:p>
    <w:p w14:paraId="295C3A96" w14:textId="77777777" w:rsidR="0056142A" w:rsidRPr="0056142A" w:rsidRDefault="0056142A" w:rsidP="0056142A">
      <w:pPr>
        <w:bidi/>
        <w:jc w:val="both"/>
        <w:rPr>
          <w:rFonts w:cs="David" w:hint="cs"/>
          <w:rtl/>
        </w:rPr>
      </w:pPr>
      <w:r w:rsidRPr="0056142A">
        <w:rPr>
          <w:rFonts w:cs="David" w:hint="cs"/>
          <w:rtl/>
        </w:rPr>
        <w:tab/>
        <w:t xml:space="preserve"> --או מזרח ירושלים, צריך לשאול רק אותם. </w:t>
      </w:r>
    </w:p>
    <w:p w14:paraId="52406355" w14:textId="77777777" w:rsidR="0056142A" w:rsidRDefault="0056142A" w:rsidP="0056142A">
      <w:pPr>
        <w:bidi/>
        <w:jc w:val="both"/>
        <w:rPr>
          <w:rFonts w:cs="David" w:hint="cs"/>
          <w:rtl/>
        </w:rPr>
      </w:pPr>
    </w:p>
    <w:p w14:paraId="0B2FA1BA" w14:textId="77777777" w:rsidR="0056142A" w:rsidRDefault="0056142A" w:rsidP="0056142A">
      <w:pPr>
        <w:bidi/>
        <w:jc w:val="both"/>
        <w:rPr>
          <w:rFonts w:cs="David" w:hint="cs"/>
          <w:rtl/>
        </w:rPr>
      </w:pPr>
    </w:p>
    <w:p w14:paraId="3D5C1AFC" w14:textId="77777777" w:rsidR="0056142A" w:rsidRDefault="0056142A" w:rsidP="0056142A">
      <w:pPr>
        <w:bidi/>
        <w:jc w:val="both"/>
        <w:rPr>
          <w:rFonts w:cs="David" w:hint="cs"/>
          <w:rtl/>
        </w:rPr>
      </w:pPr>
    </w:p>
    <w:p w14:paraId="11841B27" w14:textId="77777777" w:rsidR="0056142A" w:rsidRDefault="0056142A" w:rsidP="0056142A">
      <w:pPr>
        <w:bidi/>
        <w:jc w:val="both"/>
        <w:rPr>
          <w:rFonts w:cs="David" w:hint="cs"/>
          <w:rtl/>
        </w:rPr>
      </w:pPr>
    </w:p>
    <w:p w14:paraId="14126656" w14:textId="77777777" w:rsidR="0056142A" w:rsidRPr="0056142A" w:rsidRDefault="0056142A" w:rsidP="0056142A">
      <w:pPr>
        <w:bidi/>
        <w:jc w:val="both"/>
        <w:rPr>
          <w:rFonts w:cs="David" w:hint="cs"/>
          <w:rtl/>
        </w:rPr>
      </w:pPr>
    </w:p>
    <w:p w14:paraId="20ECA971" w14:textId="77777777" w:rsidR="0056142A" w:rsidRPr="0056142A" w:rsidRDefault="0056142A" w:rsidP="0056142A">
      <w:pPr>
        <w:bidi/>
        <w:jc w:val="both"/>
        <w:rPr>
          <w:rFonts w:cs="David" w:hint="cs"/>
          <w:rtl/>
        </w:rPr>
      </w:pPr>
      <w:r w:rsidRPr="0056142A">
        <w:rPr>
          <w:rFonts w:cs="David" w:hint="cs"/>
          <w:u w:val="single"/>
          <w:rtl/>
        </w:rPr>
        <w:t>היו"ר דוד טל:</w:t>
      </w:r>
    </w:p>
    <w:p w14:paraId="322D105F" w14:textId="77777777" w:rsidR="0056142A" w:rsidRPr="0056142A" w:rsidRDefault="0056142A" w:rsidP="0056142A">
      <w:pPr>
        <w:bidi/>
        <w:jc w:val="both"/>
        <w:rPr>
          <w:rFonts w:cs="David" w:hint="cs"/>
          <w:rtl/>
        </w:rPr>
      </w:pPr>
    </w:p>
    <w:p w14:paraId="05D9C875" w14:textId="77777777" w:rsidR="0056142A" w:rsidRPr="0056142A" w:rsidRDefault="0056142A" w:rsidP="0056142A">
      <w:pPr>
        <w:bidi/>
        <w:jc w:val="both"/>
        <w:rPr>
          <w:rFonts w:cs="David" w:hint="cs"/>
          <w:rtl/>
        </w:rPr>
      </w:pPr>
      <w:r w:rsidRPr="0056142A">
        <w:rPr>
          <w:rFonts w:cs="David" w:hint="cs"/>
          <w:rtl/>
        </w:rPr>
        <w:tab/>
        <w:t>לשאול רק את הדרוזים אם הם מוכנים להחזיר את רמת-הגולן.</w:t>
      </w:r>
    </w:p>
    <w:p w14:paraId="0EEBEFF9" w14:textId="77777777" w:rsidR="0056142A" w:rsidRPr="0056142A" w:rsidRDefault="0056142A" w:rsidP="0056142A">
      <w:pPr>
        <w:bidi/>
        <w:jc w:val="both"/>
        <w:rPr>
          <w:rFonts w:cs="David" w:hint="cs"/>
          <w:rtl/>
        </w:rPr>
      </w:pPr>
    </w:p>
    <w:p w14:paraId="0C61D12B" w14:textId="77777777" w:rsidR="0056142A" w:rsidRPr="0056142A" w:rsidRDefault="0056142A" w:rsidP="0056142A">
      <w:pPr>
        <w:bidi/>
        <w:jc w:val="both"/>
        <w:rPr>
          <w:rFonts w:cs="David" w:hint="cs"/>
          <w:rtl/>
        </w:rPr>
      </w:pPr>
      <w:r w:rsidRPr="0056142A">
        <w:rPr>
          <w:rFonts w:cs="David" w:hint="cs"/>
          <w:u w:val="single"/>
          <w:rtl/>
        </w:rPr>
        <w:t>אחמד טיבי:</w:t>
      </w:r>
    </w:p>
    <w:p w14:paraId="1FA20A75" w14:textId="77777777" w:rsidR="0056142A" w:rsidRPr="0056142A" w:rsidRDefault="0056142A" w:rsidP="0056142A">
      <w:pPr>
        <w:bidi/>
        <w:jc w:val="both"/>
        <w:rPr>
          <w:rFonts w:cs="David" w:hint="cs"/>
          <w:rtl/>
        </w:rPr>
      </w:pPr>
    </w:p>
    <w:p w14:paraId="2677E7F2" w14:textId="77777777" w:rsidR="0056142A" w:rsidRPr="0056142A" w:rsidRDefault="0056142A" w:rsidP="0056142A">
      <w:pPr>
        <w:bidi/>
        <w:jc w:val="both"/>
        <w:rPr>
          <w:rFonts w:cs="David" w:hint="cs"/>
          <w:rtl/>
        </w:rPr>
      </w:pPr>
      <w:r w:rsidRPr="0056142A">
        <w:rPr>
          <w:rFonts w:cs="David" w:hint="cs"/>
          <w:rtl/>
        </w:rPr>
        <w:tab/>
        <w:t xml:space="preserve"> לשאול אותם אם הם רוצים להיות חלק מסוריה או מישראל. יש אנשים שמלעיטים אותנו כל יום </w:t>
      </w:r>
      <w:r w:rsidRPr="0056142A">
        <w:rPr>
          <w:rFonts w:cs="David"/>
          <w:rtl/>
        </w:rPr>
        <w:t>–</w:t>
      </w:r>
      <w:r w:rsidRPr="0056142A">
        <w:rPr>
          <w:rFonts w:cs="David" w:hint="cs"/>
          <w:rtl/>
        </w:rPr>
        <w:t xml:space="preserve"> כל כך טוב לתושבי מזרח ירושלים, הם מקבלים ביטוח לאומי, יש להם תעודת זהות כחולה, הם לא רוצים ללכת לרשות הפלסטינית, והדרוזים עובדים בצפון, משכורת טובה, ביטוח לאומי, הם לא רוצים לחזור לסוריה. מה הבעיה לשאול אותם עצמם אם הם רוצים לחזור לסוריה או רוצים להיות תחת כיבוש ישראלי. זה מה שצריך לשאול אותם.</w:t>
      </w:r>
    </w:p>
    <w:p w14:paraId="610A06A7" w14:textId="77777777" w:rsidR="0056142A" w:rsidRPr="0056142A" w:rsidRDefault="0056142A" w:rsidP="0056142A">
      <w:pPr>
        <w:bidi/>
        <w:jc w:val="both"/>
        <w:rPr>
          <w:rFonts w:cs="David" w:hint="cs"/>
          <w:rtl/>
        </w:rPr>
      </w:pPr>
    </w:p>
    <w:p w14:paraId="58AE2968" w14:textId="77777777" w:rsidR="0056142A" w:rsidRPr="0056142A" w:rsidRDefault="0056142A" w:rsidP="0056142A">
      <w:pPr>
        <w:bidi/>
        <w:jc w:val="both"/>
        <w:rPr>
          <w:rFonts w:cs="David" w:hint="cs"/>
          <w:rtl/>
        </w:rPr>
      </w:pPr>
      <w:r w:rsidRPr="0056142A">
        <w:rPr>
          <w:rFonts w:cs="David" w:hint="cs"/>
          <w:u w:val="single"/>
          <w:rtl/>
        </w:rPr>
        <w:t>יצחק זיו:</w:t>
      </w:r>
    </w:p>
    <w:p w14:paraId="2C775479" w14:textId="77777777" w:rsidR="0056142A" w:rsidRPr="0056142A" w:rsidRDefault="0056142A" w:rsidP="0056142A">
      <w:pPr>
        <w:bidi/>
        <w:jc w:val="both"/>
        <w:rPr>
          <w:rFonts w:cs="David" w:hint="cs"/>
          <w:rtl/>
        </w:rPr>
      </w:pPr>
    </w:p>
    <w:p w14:paraId="78F069B0" w14:textId="77777777" w:rsidR="0056142A" w:rsidRPr="0056142A" w:rsidRDefault="0056142A" w:rsidP="0056142A">
      <w:pPr>
        <w:bidi/>
        <w:jc w:val="both"/>
        <w:rPr>
          <w:rFonts w:cs="David" w:hint="cs"/>
          <w:rtl/>
        </w:rPr>
      </w:pPr>
      <w:r w:rsidRPr="0056142A">
        <w:rPr>
          <w:rFonts w:cs="David" w:hint="cs"/>
          <w:rtl/>
        </w:rPr>
        <w:tab/>
        <w:t xml:space="preserve"> הם רוצים את תעודת הזהות שלנו ולחזור לסוריה.</w:t>
      </w:r>
    </w:p>
    <w:p w14:paraId="3A138CEF" w14:textId="77777777" w:rsidR="0056142A" w:rsidRPr="0056142A" w:rsidRDefault="0056142A" w:rsidP="0056142A">
      <w:pPr>
        <w:bidi/>
        <w:jc w:val="both"/>
        <w:rPr>
          <w:rFonts w:cs="David" w:hint="cs"/>
          <w:rtl/>
        </w:rPr>
      </w:pPr>
    </w:p>
    <w:p w14:paraId="1B127A61" w14:textId="77777777" w:rsidR="0056142A" w:rsidRPr="0056142A" w:rsidRDefault="0056142A" w:rsidP="0056142A">
      <w:pPr>
        <w:bidi/>
        <w:jc w:val="both"/>
        <w:rPr>
          <w:rFonts w:cs="David" w:hint="cs"/>
          <w:rtl/>
        </w:rPr>
      </w:pPr>
      <w:r w:rsidRPr="0056142A">
        <w:rPr>
          <w:rFonts w:cs="David" w:hint="cs"/>
          <w:u w:val="single"/>
          <w:rtl/>
        </w:rPr>
        <w:t>אחמד טיבי:</w:t>
      </w:r>
    </w:p>
    <w:p w14:paraId="2EED8EA4" w14:textId="77777777" w:rsidR="0056142A" w:rsidRPr="0056142A" w:rsidRDefault="0056142A" w:rsidP="0056142A">
      <w:pPr>
        <w:bidi/>
        <w:jc w:val="both"/>
        <w:rPr>
          <w:rFonts w:cs="David" w:hint="cs"/>
          <w:rtl/>
        </w:rPr>
      </w:pPr>
    </w:p>
    <w:p w14:paraId="6A85F448" w14:textId="77777777" w:rsidR="0056142A" w:rsidRPr="0056142A" w:rsidRDefault="0056142A" w:rsidP="0056142A">
      <w:pPr>
        <w:bidi/>
        <w:jc w:val="both"/>
        <w:rPr>
          <w:rFonts w:cs="David" w:hint="cs"/>
          <w:rtl/>
        </w:rPr>
      </w:pPr>
      <w:r w:rsidRPr="0056142A">
        <w:rPr>
          <w:rFonts w:cs="David" w:hint="cs"/>
          <w:rtl/>
        </w:rPr>
        <w:tab/>
        <w:t xml:space="preserve"> משום מה, כאשר נקודת ההכרעה מגיעה, חבר הכנסת לוי, למשל, לא רוצה שאם יישאלו.</w:t>
      </w:r>
    </w:p>
    <w:p w14:paraId="2FF94BAB" w14:textId="77777777" w:rsidR="0056142A" w:rsidRPr="0056142A" w:rsidRDefault="0056142A" w:rsidP="0056142A">
      <w:pPr>
        <w:bidi/>
        <w:jc w:val="both"/>
        <w:rPr>
          <w:rFonts w:cs="David" w:hint="cs"/>
          <w:rtl/>
        </w:rPr>
      </w:pPr>
    </w:p>
    <w:p w14:paraId="09D8ACFA" w14:textId="77777777" w:rsidR="0056142A" w:rsidRPr="0056142A" w:rsidRDefault="0056142A" w:rsidP="0056142A">
      <w:pPr>
        <w:bidi/>
        <w:jc w:val="both"/>
        <w:rPr>
          <w:rFonts w:cs="David" w:hint="cs"/>
          <w:rtl/>
        </w:rPr>
      </w:pPr>
      <w:r w:rsidRPr="0056142A">
        <w:rPr>
          <w:rFonts w:cs="David" w:hint="cs"/>
          <w:u w:val="single"/>
          <w:rtl/>
        </w:rPr>
        <w:t>היו"ר דוד טל:</w:t>
      </w:r>
    </w:p>
    <w:p w14:paraId="58709BBB" w14:textId="77777777" w:rsidR="0056142A" w:rsidRPr="0056142A" w:rsidRDefault="0056142A" w:rsidP="0056142A">
      <w:pPr>
        <w:bidi/>
        <w:jc w:val="both"/>
        <w:rPr>
          <w:rFonts w:cs="David" w:hint="cs"/>
          <w:rtl/>
        </w:rPr>
      </w:pPr>
    </w:p>
    <w:p w14:paraId="73133583" w14:textId="77777777" w:rsidR="0056142A" w:rsidRPr="0056142A" w:rsidRDefault="0056142A" w:rsidP="0056142A">
      <w:pPr>
        <w:bidi/>
        <w:jc w:val="both"/>
        <w:rPr>
          <w:rFonts w:cs="David" w:hint="cs"/>
          <w:rtl/>
        </w:rPr>
      </w:pPr>
      <w:r w:rsidRPr="0056142A">
        <w:rPr>
          <w:rFonts w:cs="David" w:hint="cs"/>
          <w:rtl/>
        </w:rPr>
        <w:tab/>
        <w:t>ואחרים.</w:t>
      </w:r>
    </w:p>
    <w:p w14:paraId="42F8E7F6" w14:textId="77777777" w:rsidR="0056142A" w:rsidRPr="0056142A" w:rsidRDefault="0056142A" w:rsidP="0056142A">
      <w:pPr>
        <w:bidi/>
        <w:jc w:val="both"/>
        <w:rPr>
          <w:rFonts w:cs="David" w:hint="cs"/>
          <w:rtl/>
        </w:rPr>
      </w:pPr>
    </w:p>
    <w:p w14:paraId="61E7AE7E" w14:textId="77777777" w:rsidR="0056142A" w:rsidRPr="0056142A" w:rsidRDefault="0056142A" w:rsidP="0056142A">
      <w:pPr>
        <w:bidi/>
        <w:jc w:val="both"/>
        <w:rPr>
          <w:rFonts w:cs="David" w:hint="cs"/>
          <w:rtl/>
        </w:rPr>
      </w:pPr>
      <w:r w:rsidRPr="0056142A">
        <w:rPr>
          <w:rFonts w:cs="David" w:hint="cs"/>
          <w:u w:val="single"/>
          <w:rtl/>
        </w:rPr>
        <w:t>אחמד טיבי:</w:t>
      </w:r>
    </w:p>
    <w:p w14:paraId="101E07B8" w14:textId="77777777" w:rsidR="0056142A" w:rsidRPr="0056142A" w:rsidRDefault="0056142A" w:rsidP="0056142A">
      <w:pPr>
        <w:bidi/>
        <w:jc w:val="both"/>
        <w:rPr>
          <w:rFonts w:cs="David" w:hint="cs"/>
          <w:rtl/>
        </w:rPr>
      </w:pPr>
    </w:p>
    <w:p w14:paraId="6B1ADF8E" w14:textId="77777777" w:rsidR="0056142A" w:rsidRPr="0056142A" w:rsidRDefault="0056142A" w:rsidP="0056142A">
      <w:pPr>
        <w:bidi/>
        <w:jc w:val="both"/>
        <w:rPr>
          <w:rFonts w:cs="David" w:hint="cs"/>
          <w:rtl/>
        </w:rPr>
      </w:pPr>
      <w:r w:rsidRPr="0056142A">
        <w:rPr>
          <w:rFonts w:cs="David" w:hint="cs"/>
          <w:rtl/>
        </w:rPr>
        <w:tab/>
        <w:t>גם אחרים.</w:t>
      </w:r>
    </w:p>
    <w:p w14:paraId="00FF2FE5" w14:textId="77777777" w:rsidR="0056142A" w:rsidRPr="0056142A" w:rsidRDefault="0056142A" w:rsidP="0056142A">
      <w:pPr>
        <w:bidi/>
        <w:jc w:val="both"/>
        <w:rPr>
          <w:rFonts w:cs="David" w:hint="cs"/>
          <w:rtl/>
        </w:rPr>
      </w:pPr>
    </w:p>
    <w:p w14:paraId="58DD077B" w14:textId="77777777" w:rsidR="0056142A" w:rsidRPr="0056142A" w:rsidRDefault="0056142A" w:rsidP="0056142A">
      <w:pPr>
        <w:bidi/>
        <w:jc w:val="both"/>
        <w:rPr>
          <w:rFonts w:cs="David" w:hint="cs"/>
          <w:rtl/>
        </w:rPr>
      </w:pPr>
      <w:r w:rsidRPr="0056142A">
        <w:rPr>
          <w:rFonts w:cs="David" w:hint="cs"/>
          <w:u w:val="single"/>
          <w:rtl/>
        </w:rPr>
        <w:t>היו"ר דוד טל:</w:t>
      </w:r>
    </w:p>
    <w:p w14:paraId="3274E8BB" w14:textId="77777777" w:rsidR="0056142A" w:rsidRPr="0056142A" w:rsidRDefault="0056142A" w:rsidP="0056142A">
      <w:pPr>
        <w:bidi/>
        <w:jc w:val="both"/>
        <w:rPr>
          <w:rFonts w:cs="David" w:hint="cs"/>
          <w:rtl/>
        </w:rPr>
      </w:pPr>
    </w:p>
    <w:p w14:paraId="4A111437" w14:textId="77777777" w:rsidR="0056142A" w:rsidRPr="0056142A" w:rsidRDefault="0056142A" w:rsidP="0056142A">
      <w:pPr>
        <w:bidi/>
        <w:jc w:val="both"/>
        <w:rPr>
          <w:rFonts w:cs="David" w:hint="cs"/>
          <w:rtl/>
        </w:rPr>
      </w:pPr>
      <w:r w:rsidRPr="0056142A">
        <w:rPr>
          <w:rFonts w:cs="David" w:hint="cs"/>
          <w:rtl/>
        </w:rPr>
        <w:tab/>
        <w:t>גם אני ביניהם.</w:t>
      </w:r>
    </w:p>
    <w:p w14:paraId="0C416A5C" w14:textId="77777777" w:rsidR="0056142A" w:rsidRPr="0056142A" w:rsidRDefault="0056142A" w:rsidP="0056142A">
      <w:pPr>
        <w:bidi/>
        <w:jc w:val="both"/>
        <w:rPr>
          <w:rFonts w:cs="David" w:hint="cs"/>
          <w:rtl/>
        </w:rPr>
      </w:pPr>
    </w:p>
    <w:p w14:paraId="4499FFDF" w14:textId="77777777" w:rsidR="0056142A" w:rsidRPr="0056142A" w:rsidRDefault="0056142A" w:rsidP="0056142A">
      <w:pPr>
        <w:bidi/>
        <w:jc w:val="both"/>
        <w:rPr>
          <w:rFonts w:cs="David" w:hint="cs"/>
          <w:rtl/>
        </w:rPr>
      </w:pPr>
      <w:r w:rsidRPr="0056142A">
        <w:rPr>
          <w:rFonts w:cs="David" w:hint="cs"/>
          <w:u w:val="single"/>
          <w:rtl/>
        </w:rPr>
        <w:t>יצחק לוי:</w:t>
      </w:r>
    </w:p>
    <w:p w14:paraId="62F9ED8B" w14:textId="77777777" w:rsidR="0056142A" w:rsidRPr="0056142A" w:rsidRDefault="0056142A" w:rsidP="0056142A">
      <w:pPr>
        <w:bidi/>
        <w:jc w:val="both"/>
        <w:rPr>
          <w:rFonts w:cs="David" w:hint="cs"/>
          <w:rtl/>
        </w:rPr>
      </w:pPr>
    </w:p>
    <w:p w14:paraId="291ADE0A" w14:textId="77777777" w:rsidR="0056142A" w:rsidRPr="0056142A" w:rsidRDefault="0056142A" w:rsidP="0056142A">
      <w:pPr>
        <w:bidi/>
        <w:jc w:val="both"/>
        <w:rPr>
          <w:rFonts w:cs="David" w:hint="cs"/>
          <w:rtl/>
        </w:rPr>
      </w:pPr>
      <w:r w:rsidRPr="0056142A">
        <w:rPr>
          <w:rFonts w:cs="David" w:hint="cs"/>
          <w:rtl/>
        </w:rPr>
        <w:tab/>
        <w:t xml:space="preserve"> הדרוזים ברמת-הגולן יכולים מחר לקבל תעודת זהות ישראלית.</w:t>
      </w:r>
    </w:p>
    <w:p w14:paraId="06C4F8BB" w14:textId="77777777" w:rsidR="0056142A" w:rsidRPr="0056142A" w:rsidRDefault="0056142A" w:rsidP="0056142A">
      <w:pPr>
        <w:bidi/>
        <w:jc w:val="both"/>
        <w:rPr>
          <w:rFonts w:cs="David" w:hint="cs"/>
          <w:rtl/>
        </w:rPr>
      </w:pPr>
    </w:p>
    <w:p w14:paraId="4D86E245" w14:textId="77777777" w:rsidR="0056142A" w:rsidRPr="0056142A" w:rsidRDefault="0056142A" w:rsidP="0056142A">
      <w:pPr>
        <w:bidi/>
        <w:jc w:val="both"/>
        <w:rPr>
          <w:rFonts w:cs="David" w:hint="cs"/>
          <w:rtl/>
        </w:rPr>
      </w:pPr>
      <w:r w:rsidRPr="0056142A">
        <w:rPr>
          <w:rFonts w:cs="David" w:hint="cs"/>
          <w:u w:val="single"/>
          <w:rtl/>
        </w:rPr>
        <w:t>אחמד טיבי:</w:t>
      </w:r>
    </w:p>
    <w:p w14:paraId="4AA33DB8" w14:textId="77777777" w:rsidR="0056142A" w:rsidRPr="0056142A" w:rsidRDefault="0056142A" w:rsidP="0056142A">
      <w:pPr>
        <w:bidi/>
        <w:jc w:val="both"/>
        <w:rPr>
          <w:rFonts w:cs="David" w:hint="cs"/>
          <w:rtl/>
        </w:rPr>
      </w:pPr>
    </w:p>
    <w:p w14:paraId="73838EB6" w14:textId="77777777" w:rsidR="0056142A" w:rsidRPr="0056142A" w:rsidRDefault="0056142A" w:rsidP="0056142A">
      <w:pPr>
        <w:bidi/>
        <w:jc w:val="both"/>
        <w:rPr>
          <w:rFonts w:cs="David" w:hint="cs"/>
          <w:rtl/>
        </w:rPr>
      </w:pPr>
      <w:r w:rsidRPr="0056142A">
        <w:rPr>
          <w:rFonts w:cs="David" w:hint="cs"/>
          <w:rtl/>
        </w:rPr>
        <w:tab/>
        <w:t>הם לא רוצים.</w:t>
      </w:r>
    </w:p>
    <w:p w14:paraId="1906D847" w14:textId="77777777" w:rsidR="0056142A" w:rsidRPr="0056142A" w:rsidRDefault="0056142A" w:rsidP="0056142A">
      <w:pPr>
        <w:bidi/>
        <w:jc w:val="both"/>
        <w:rPr>
          <w:rFonts w:cs="David" w:hint="cs"/>
          <w:u w:val="single"/>
          <w:rtl/>
        </w:rPr>
      </w:pPr>
    </w:p>
    <w:p w14:paraId="36A3CE85" w14:textId="77777777" w:rsidR="0056142A" w:rsidRPr="0056142A" w:rsidRDefault="0056142A" w:rsidP="0056142A">
      <w:pPr>
        <w:bidi/>
        <w:jc w:val="both"/>
        <w:rPr>
          <w:rFonts w:cs="David" w:hint="cs"/>
          <w:rtl/>
        </w:rPr>
      </w:pPr>
      <w:r w:rsidRPr="0056142A">
        <w:rPr>
          <w:rFonts w:cs="David" w:hint="cs"/>
          <w:u w:val="single"/>
          <w:rtl/>
        </w:rPr>
        <w:t>יצחק לוי:</w:t>
      </w:r>
    </w:p>
    <w:p w14:paraId="45369D08" w14:textId="77777777" w:rsidR="0056142A" w:rsidRPr="0056142A" w:rsidRDefault="0056142A" w:rsidP="0056142A">
      <w:pPr>
        <w:bidi/>
        <w:jc w:val="both"/>
        <w:rPr>
          <w:rFonts w:cs="David" w:hint="cs"/>
          <w:rtl/>
        </w:rPr>
      </w:pPr>
    </w:p>
    <w:p w14:paraId="5B331824" w14:textId="77777777" w:rsidR="0056142A" w:rsidRPr="0056142A" w:rsidRDefault="0056142A" w:rsidP="0056142A">
      <w:pPr>
        <w:bidi/>
        <w:jc w:val="both"/>
        <w:rPr>
          <w:rFonts w:cs="David" w:hint="cs"/>
          <w:rtl/>
        </w:rPr>
      </w:pPr>
      <w:r w:rsidRPr="0056142A">
        <w:rPr>
          <w:rFonts w:cs="David" w:hint="cs"/>
          <w:rtl/>
        </w:rPr>
        <w:tab/>
        <w:t>הם לא רוצים, לא צריך, הם לא יכולים להשתתף במשאל עם.</w:t>
      </w:r>
    </w:p>
    <w:p w14:paraId="52320DEB" w14:textId="77777777" w:rsidR="0056142A" w:rsidRPr="0056142A" w:rsidRDefault="0056142A" w:rsidP="0056142A">
      <w:pPr>
        <w:bidi/>
        <w:jc w:val="both"/>
        <w:rPr>
          <w:rFonts w:cs="David" w:hint="cs"/>
          <w:rtl/>
        </w:rPr>
      </w:pPr>
      <w:r w:rsidRPr="0056142A">
        <w:rPr>
          <w:rFonts w:cs="David" w:hint="cs"/>
          <w:u w:val="single"/>
          <w:rtl/>
        </w:rPr>
        <w:t>היו"ר דוד טל:</w:t>
      </w:r>
    </w:p>
    <w:p w14:paraId="654CDF57" w14:textId="77777777" w:rsidR="0056142A" w:rsidRPr="0056142A" w:rsidRDefault="0056142A" w:rsidP="0056142A">
      <w:pPr>
        <w:bidi/>
        <w:jc w:val="both"/>
        <w:rPr>
          <w:rFonts w:cs="David" w:hint="cs"/>
          <w:rtl/>
        </w:rPr>
      </w:pPr>
    </w:p>
    <w:p w14:paraId="5120E6D2" w14:textId="77777777" w:rsidR="0056142A" w:rsidRPr="0056142A" w:rsidRDefault="0056142A" w:rsidP="0056142A">
      <w:pPr>
        <w:bidi/>
        <w:jc w:val="both"/>
        <w:rPr>
          <w:rFonts w:cs="David" w:hint="cs"/>
          <w:rtl/>
        </w:rPr>
      </w:pPr>
      <w:r w:rsidRPr="0056142A">
        <w:rPr>
          <w:rFonts w:cs="David" w:hint="cs"/>
          <w:rtl/>
        </w:rPr>
        <w:tab/>
        <w:t>הם לא רוצים, הם מוותרים על הזכות.</w:t>
      </w:r>
    </w:p>
    <w:p w14:paraId="7643D470" w14:textId="77777777" w:rsidR="0056142A" w:rsidRPr="0056142A" w:rsidRDefault="0056142A" w:rsidP="0056142A">
      <w:pPr>
        <w:bidi/>
        <w:jc w:val="both"/>
        <w:rPr>
          <w:rFonts w:cs="David" w:hint="cs"/>
          <w:rtl/>
        </w:rPr>
      </w:pPr>
    </w:p>
    <w:p w14:paraId="2339B7D6" w14:textId="77777777" w:rsidR="0056142A" w:rsidRPr="0056142A" w:rsidRDefault="0056142A" w:rsidP="0056142A">
      <w:pPr>
        <w:bidi/>
        <w:jc w:val="both"/>
        <w:rPr>
          <w:rFonts w:cs="David" w:hint="cs"/>
          <w:rtl/>
        </w:rPr>
      </w:pPr>
      <w:r w:rsidRPr="0056142A">
        <w:rPr>
          <w:rFonts w:cs="David" w:hint="cs"/>
          <w:u w:val="single"/>
          <w:rtl/>
        </w:rPr>
        <w:t>אחמד טיבי:</w:t>
      </w:r>
    </w:p>
    <w:p w14:paraId="784E5CFD" w14:textId="77777777" w:rsidR="0056142A" w:rsidRPr="0056142A" w:rsidRDefault="0056142A" w:rsidP="0056142A">
      <w:pPr>
        <w:bidi/>
        <w:jc w:val="both"/>
        <w:rPr>
          <w:rFonts w:cs="David" w:hint="cs"/>
          <w:rtl/>
        </w:rPr>
      </w:pPr>
    </w:p>
    <w:p w14:paraId="7152445A" w14:textId="77777777" w:rsidR="0056142A" w:rsidRPr="0056142A" w:rsidRDefault="0056142A" w:rsidP="0056142A">
      <w:pPr>
        <w:bidi/>
        <w:jc w:val="both"/>
        <w:rPr>
          <w:rFonts w:cs="David" w:hint="cs"/>
          <w:rtl/>
        </w:rPr>
      </w:pPr>
      <w:r w:rsidRPr="0056142A">
        <w:rPr>
          <w:rFonts w:cs="David" w:hint="cs"/>
          <w:rtl/>
        </w:rPr>
        <w:tab/>
        <w:t>לפי החוק הבין-לאומי זה שטח כבוש, לא רק לפי החוק הבין-לאומי, לפי ראש הממשלה אהוד ברק שוויתר על רמת-הגולן, חוץ מ-20 מטר של דשדוש בכנרת.</w:t>
      </w:r>
    </w:p>
    <w:p w14:paraId="7C152701" w14:textId="77777777" w:rsidR="0056142A" w:rsidRPr="0056142A" w:rsidRDefault="0056142A" w:rsidP="0056142A">
      <w:pPr>
        <w:bidi/>
        <w:jc w:val="both"/>
        <w:rPr>
          <w:rFonts w:cs="David" w:hint="cs"/>
          <w:rtl/>
        </w:rPr>
      </w:pPr>
    </w:p>
    <w:p w14:paraId="52864A5F" w14:textId="77777777" w:rsidR="0056142A" w:rsidRPr="0056142A" w:rsidRDefault="0056142A" w:rsidP="0056142A">
      <w:pPr>
        <w:bidi/>
        <w:jc w:val="both"/>
        <w:rPr>
          <w:rFonts w:cs="David" w:hint="cs"/>
          <w:rtl/>
        </w:rPr>
      </w:pPr>
      <w:r w:rsidRPr="0056142A">
        <w:rPr>
          <w:rFonts w:cs="David" w:hint="cs"/>
          <w:u w:val="single"/>
          <w:rtl/>
        </w:rPr>
        <w:t>יצחק לוי:</w:t>
      </w:r>
    </w:p>
    <w:p w14:paraId="04E005D7" w14:textId="77777777" w:rsidR="0056142A" w:rsidRPr="0056142A" w:rsidRDefault="0056142A" w:rsidP="0056142A">
      <w:pPr>
        <w:bidi/>
        <w:jc w:val="both"/>
        <w:rPr>
          <w:rFonts w:cs="David" w:hint="cs"/>
          <w:rtl/>
        </w:rPr>
      </w:pPr>
    </w:p>
    <w:p w14:paraId="214CCF17" w14:textId="77777777" w:rsidR="0056142A" w:rsidRPr="0056142A" w:rsidRDefault="0056142A" w:rsidP="0056142A">
      <w:pPr>
        <w:bidi/>
        <w:jc w:val="both"/>
        <w:rPr>
          <w:rFonts w:cs="David" w:hint="cs"/>
          <w:rtl/>
        </w:rPr>
      </w:pPr>
      <w:r w:rsidRPr="0056142A">
        <w:rPr>
          <w:rFonts w:cs="David" w:hint="cs"/>
          <w:rtl/>
        </w:rPr>
        <w:tab/>
        <w:t>יש לך חוק על רמת-הגולן. הכנסת קבעה שרמת-הגולן היא חלק מהמדינה.</w:t>
      </w:r>
    </w:p>
    <w:p w14:paraId="1AB171DC" w14:textId="77777777" w:rsidR="0056142A" w:rsidRPr="0056142A" w:rsidRDefault="0056142A" w:rsidP="0056142A">
      <w:pPr>
        <w:bidi/>
        <w:jc w:val="both"/>
        <w:rPr>
          <w:rFonts w:cs="David" w:hint="cs"/>
          <w:rtl/>
        </w:rPr>
      </w:pPr>
    </w:p>
    <w:p w14:paraId="2469C9DC" w14:textId="77777777" w:rsidR="0056142A" w:rsidRDefault="0056142A" w:rsidP="0056142A">
      <w:pPr>
        <w:bidi/>
        <w:jc w:val="both"/>
        <w:rPr>
          <w:rFonts w:cs="David" w:hint="cs"/>
          <w:u w:val="single"/>
          <w:rtl/>
        </w:rPr>
      </w:pPr>
    </w:p>
    <w:p w14:paraId="0971B499" w14:textId="77777777" w:rsidR="0056142A" w:rsidRDefault="0056142A" w:rsidP="0056142A">
      <w:pPr>
        <w:bidi/>
        <w:jc w:val="both"/>
        <w:rPr>
          <w:rFonts w:cs="David" w:hint="cs"/>
          <w:u w:val="single"/>
          <w:rtl/>
        </w:rPr>
      </w:pPr>
    </w:p>
    <w:p w14:paraId="6A2A037B" w14:textId="77777777" w:rsidR="0056142A" w:rsidRDefault="0056142A" w:rsidP="0056142A">
      <w:pPr>
        <w:bidi/>
        <w:jc w:val="both"/>
        <w:rPr>
          <w:rFonts w:cs="David" w:hint="cs"/>
          <w:u w:val="single"/>
          <w:rtl/>
        </w:rPr>
      </w:pPr>
    </w:p>
    <w:p w14:paraId="68D484D6" w14:textId="77777777" w:rsidR="0056142A" w:rsidRDefault="0056142A" w:rsidP="0056142A">
      <w:pPr>
        <w:bidi/>
        <w:jc w:val="both"/>
        <w:rPr>
          <w:rFonts w:cs="David" w:hint="cs"/>
          <w:u w:val="single"/>
          <w:rtl/>
        </w:rPr>
      </w:pPr>
    </w:p>
    <w:p w14:paraId="3BF8E8F3" w14:textId="77777777" w:rsidR="0056142A" w:rsidRPr="0056142A" w:rsidRDefault="0056142A" w:rsidP="0056142A">
      <w:pPr>
        <w:bidi/>
        <w:jc w:val="both"/>
        <w:rPr>
          <w:rFonts w:cs="David" w:hint="cs"/>
          <w:rtl/>
        </w:rPr>
      </w:pPr>
      <w:r w:rsidRPr="0056142A">
        <w:rPr>
          <w:rFonts w:cs="David" w:hint="cs"/>
          <w:u w:val="single"/>
          <w:rtl/>
        </w:rPr>
        <w:t>אחמד טיבי:</w:t>
      </w:r>
    </w:p>
    <w:p w14:paraId="570D78A2" w14:textId="77777777" w:rsidR="0056142A" w:rsidRPr="0056142A" w:rsidRDefault="0056142A" w:rsidP="0056142A">
      <w:pPr>
        <w:bidi/>
        <w:jc w:val="both"/>
        <w:rPr>
          <w:rFonts w:cs="David" w:hint="cs"/>
          <w:rtl/>
        </w:rPr>
      </w:pPr>
    </w:p>
    <w:p w14:paraId="3AD9CE32" w14:textId="77777777" w:rsidR="0056142A" w:rsidRPr="0056142A" w:rsidRDefault="0056142A" w:rsidP="0056142A">
      <w:pPr>
        <w:bidi/>
        <w:jc w:val="both"/>
        <w:rPr>
          <w:rFonts w:cs="David" w:hint="cs"/>
          <w:rtl/>
        </w:rPr>
      </w:pPr>
      <w:r w:rsidRPr="0056142A">
        <w:rPr>
          <w:rFonts w:cs="David" w:hint="cs"/>
          <w:rtl/>
        </w:rPr>
        <w:tab/>
        <w:t xml:space="preserve"> סליחה, אתמול אמרו לי שהקואליציה מתנגדת לוועדת חקירה פרלמנטרית, ואני העברתי אותה. אז מה אם יש חוק, משנים אותו. הכנסת היא מקום לחוקק חוקים, לשנות, לתקן או לבטל.</w:t>
      </w:r>
    </w:p>
    <w:p w14:paraId="50C82ADB" w14:textId="77777777" w:rsidR="0056142A" w:rsidRPr="0056142A" w:rsidRDefault="0056142A" w:rsidP="0056142A">
      <w:pPr>
        <w:bidi/>
        <w:jc w:val="both"/>
        <w:rPr>
          <w:rFonts w:cs="David" w:hint="cs"/>
          <w:rtl/>
        </w:rPr>
      </w:pPr>
    </w:p>
    <w:p w14:paraId="2A20F378" w14:textId="77777777" w:rsidR="0056142A" w:rsidRPr="0056142A" w:rsidRDefault="0056142A" w:rsidP="0056142A">
      <w:pPr>
        <w:bidi/>
        <w:jc w:val="both"/>
        <w:rPr>
          <w:rFonts w:cs="David" w:hint="cs"/>
          <w:rtl/>
        </w:rPr>
      </w:pPr>
      <w:r w:rsidRPr="0056142A">
        <w:rPr>
          <w:rFonts w:cs="David" w:hint="cs"/>
          <w:u w:val="single"/>
          <w:rtl/>
        </w:rPr>
        <w:t>היו"ר דוד טל:</w:t>
      </w:r>
    </w:p>
    <w:p w14:paraId="4D290940" w14:textId="77777777" w:rsidR="0056142A" w:rsidRPr="0056142A" w:rsidRDefault="0056142A" w:rsidP="0056142A">
      <w:pPr>
        <w:bidi/>
        <w:jc w:val="both"/>
        <w:rPr>
          <w:rFonts w:cs="David" w:hint="cs"/>
          <w:rtl/>
        </w:rPr>
      </w:pPr>
    </w:p>
    <w:p w14:paraId="3A54C11B" w14:textId="77777777" w:rsidR="0056142A" w:rsidRPr="0056142A" w:rsidRDefault="0056142A" w:rsidP="0056142A">
      <w:pPr>
        <w:bidi/>
        <w:jc w:val="both"/>
        <w:rPr>
          <w:rFonts w:cs="David" w:hint="cs"/>
          <w:rtl/>
        </w:rPr>
      </w:pPr>
      <w:r w:rsidRPr="0056142A">
        <w:rPr>
          <w:rFonts w:cs="David" w:hint="cs"/>
          <w:rtl/>
        </w:rPr>
        <w:tab/>
        <w:t>לכשישנו, נתייחס לזה. אנחנו צריכים להתייחס בנקודת זמן זאת- - -</w:t>
      </w:r>
    </w:p>
    <w:p w14:paraId="6080EF04" w14:textId="77777777" w:rsidR="0056142A" w:rsidRPr="0056142A" w:rsidRDefault="0056142A" w:rsidP="0056142A">
      <w:pPr>
        <w:bidi/>
        <w:jc w:val="both"/>
        <w:rPr>
          <w:rFonts w:cs="David" w:hint="cs"/>
          <w:rtl/>
        </w:rPr>
      </w:pPr>
    </w:p>
    <w:p w14:paraId="4D5E4DDC" w14:textId="77777777" w:rsidR="0056142A" w:rsidRPr="0056142A" w:rsidRDefault="0056142A" w:rsidP="0056142A">
      <w:pPr>
        <w:bidi/>
        <w:jc w:val="both"/>
        <w:rPr>
          <w:rFonts w:cs="David" w:hint="cs"/>
          <w:rtl/>
        </w:rPr>
      </w:pPr>
      <w:r w:rsidRPr="0056142A">
        <w:rPr>
          <w:rFonts w:cs="David" w:hint="cs"/>
          <w:u w:val="single"/>
          <w:rtl/>
        </w:rPr>
        <w:t>יצחק לוי:</w:t>
      </w:r>
    </w:p>
    <w:p w14:paraId="35DDCFDB" w14:textId="77777777" w:rsidR="0056142A" w:rsidRPr="0056142A" w:rsidRDefault="0056142A" w:rsidP="0056142A">
      <w:pPr>
        <w:bidi/>
        <w:jc w:val="both"/>
        <w:rPr>
          <w:rFonts w:cs="David" w:hint="cs"/>
          <w:rtl/>
        </w:rPr>
      </w:pPr>
    </w:p>
    <w:p w14:paraId="197BE3B8" w14:textId="77777777" w:rsidR="0056142A" w:rsidRPr="0056142A" w:rsidRDefault="0056142A" w:rsidP="0056142A">
      <w:pPr>
        <w:bidi/>
        <w:jc w:val="both"/>
        <w:rPr>
          <w:rFonts w:cs="David" w:hint="cs"/>
          <w:rtl/>
        </w:rPr>
      </w:pPr>
      <w:r w:rsidRPr="0056142A">
        <w:rPr>
          <w:rFonts w:cs="David" w:hint="cs"/>
          <w:rtl/>
        </w:rPr>
        <w:tab/>
        <w:t xml:space="preserve"> אנחנו לא מדברים על שינוי.</w:t>
      </w:r>
    </w:p>
    <w:p w14:paraId="40DBD78B" w14:textId="77777777" w:rsidR="0056142A" w:rsidRPr="0056142A" w:rsidRDefault="0056142A" w:rsidP="0056142A">
      <w:pPr>
        <w:bidi/>
        <w:jc w:val="both"/>
        <w:rPr>
          <w:rFonts w:cs="David" w:hint="cs"/>
          <w:rtl/>
        </w:rPr>
      </w:pPr>
    </w:p>
    <w:p w14:paraId="4CE8D732" w14:textId="77777777" w:rsidR="0056142A" w:rsidRPr="0056142A" w:rsidRDefault="0056142A" w:rsidP="0056142A">
      <w:pPr>
        <w:bidi/>
        <w:jc w:val="both"/>
        <w:rPr>
          <w:rFonts w:cs="David" w:hint="cs"/>
          <w:rtl/>
        </w:rPr>
      </w:pPr>
      <w:r w:rsidRPr="0056142A">
        <w:rPr>
          <w:rFonts w:cs="David" w:hint="cs"/>
          <w:u w:val="single"/>
          <w:rtl/>
        </w:rPr>
        <w:t>היו"ר דוד טל:</w:t>
      </w:r>
    </w:p>
    <w:p w14:paraId="1B9481FE" w14:textId="77777777" w:rsidR="0056142A" w:rsidRPr="0056142A" w:rsidRDefault="0056142A" w:rsidP="0056142A">
      <w:pPr>
        <w:bidi/>
        <w:jc w:val="both"/>
        <w:rPr>
          <w:rFonts w:cs="David" w:hint="cs"/>
          <w:rtl/>
        </w:rPr>
      </w:pPr>
    </w:p>
    <w:p w14:paraId="2B4BA52C" w14:textId="77777777" w:rsidR="0056142A" w:rsidRPr="0056142A" w:rsidRDefault="0056142A" w:rsidP="0056142A">
      <w:pPr>
        <w:bidi/>
        <w:jc w:val="both"/>
        <w:rPr>
          <w:rFonts w:cs="David" w:hint="cs"/>
          <w:rtl/>
        </w:rPr>
      </w:pPr>
      <w:r w:rsidRPr="0056142A">
        <w:rPr>
          <w:rFonts w:cs="David" w:hint="cs"/>
          <w:rtl/>
        </w:rPr>
        <w:tab/>
        <w:t>אנחנו צריכים להתייחס לנקודת הזמן הנוכחית, לסטטוס היום. תמיד אפשר לשנות.</w:t>
      </w:r>
    </w:p>
    <w:p w14:paraId="100C4FCB" w14:textId="77777777" w:rsidR="0056142A" w:rsidRPr="0056142A" w:rsidRDefault="0056142A" w:rsidP="0056142A">
      <w:pPr>
        <w:bidi/>
        <w:jc w:val="both"/>
        <w:rPr>
          <w:rFonts w:cs="David" w:hint="cs"/>
          <w:rtl/>
        </w:rPr>
      </w:pPr>
    </w:p>
    <w:p w14:paraId="435DEB2C" w14:textId="77777777" w:rsidR="0056142A" w:rsidRPr="0056142A" w:rsidRDefault="0056142A" w:rsidP="0056142A">
      <w:pPr>
        <w:bidi/>
        <w:jc w:val="both"/>
        <w:rPr>
          <w:rFonts w:cs="David" w:hint="cs"/>
          <w:rtl/>
        </w:rPr>
      </w:pPr>
      <w:r w:rsidRPr="0056142A">
        <w:rPr>
          <w:rFonts w:cs="David" w:hint="cs"/>
          <w:u w:val="single"/>
          <w:rtl/>
        </w:rPr>
        <w:t>אחמד טיבי:</w:t>
      </w:r>
    </w:p>
    <w:p w14:paraId="0513DB51" w14:textId="77777777" w:rsidR="0056142A" w:rsidRPr="0056142A" w:rsidRDefault="0056142A" w:rsidP="0056142A">
      <w:pPr>
        <w:bidi/>
        <w:jc w:val="both"/>
        <w:rPr>
          <w:rFonts w:cs="David" w:hint="cs"/>
          <w:rtl/>
        </w:rPr>
      </w:pPr>
    </w:p>
    <w:p w14:paraId="65D16E37" w14:textId="77777777" w:rsidR="0056142A" w:rsidRPr="0056142A" w:rsidRDefault="0056142A" w:rsidP="0056142A">
      <w:pPr>
        <w:bidi/>
        <w:jc w:val="both"/>
        <w:rPr>
          <w:rFonts w:cs="David" w:hint="cs"/>
          <w:rtl/>
        </w:rPr>
      </w:pPr>
      <w:r w:rsidRPr="0056142A">
        <w:rPr>
          <w:rFonts w:cs="David" w:hint="cs"/>
          <w:rtl/>
        </w:rPr>
        <w:tab/>
        <w:t xml:space="preserve"> בחוק היום קיים משאל עם, 1999.</w:t>
      </w:r>
    </w:p>
    <w:p w14:paraId="2E7E323C" w14:textId="77777777" w:rsidR="0056142A" w:rsidRPr="0056142A" w:rsidRDefault="0056142A" w:rsidP="0056142A">
      <w:pPr>
        <w:bidi/>
        <w:jc w:val="both"/>
        <w:rPr>
          <w:rFonts w:cs="David" w:hint="cs"/>
          <w:rtl/>
        </w:rPr>
      </w:pPr>
    </w:p>
    <w:p w14:paraId="3A5A041C" w14:textId="77777777" w:rsidR="0056142A" w:rsidRPr="0056142A" w:rsidRDefault="0056142A" w:rsidP="0056142A">
      <w:pPr>
        <w:bidi/>
        <w:jc w:val="both"/>
        <w:rPr>
          <w:rFonts w:cs="David" w:hint="cs"/>
          <w:rtl/>
        </w:rPr>
      </w:pPr>
      <w:r w:rsidRPr="0056142A">
        <w:rPr>
          <w:rFonts w:cs="David" w:hint="cs"/>
          <w:u w:val="single"/>
          <w:rtl/>
        </w:rPr>
        <w:t>היו"ר דוד טל:</w:t>
      </w:r>
    </w:p>
    <w:p w14:paraId="2A5C779F" w14:textId="77777777" w:rsidR="0056142A" w:rsidRPr="0056142A" w:rsidRDefault="0056142A" w:rsidP="0056142A">
      <w:pPr>
        <w:bidi/>
        <w:jc w:val="both"/>
        <w:rPr>
          <w:rFonts w:cs="David" w:hint="cs"/>
          <w:rtl/>
        </w:rPr>
      </w:pPr>
    </w:p>
    <w:p w14:paraId="3865D33F" w14:textId="77777777" w:rsidR="0056142A" w:rsidRPr="0056142A" w:rsidRDefault="0056142A" w:rsidP="0056142A">
      <w:pPr>
        <w:bidi/>
        <w:jc w:val="both"/>
        <w:rPr>
          <w:rFonts w:cs="David" w:hint="cs"/>
          <w:rtl/>
        </w:rPr>
      </w:pPr>
      <w:r w:rsidRPr="0056142A">
        <w:rPr>
          <w:rFonts w:cs="David" w:hint="cs"/>
          <w:rtl/>
        </w:rPr>
        <w:tab/>
        <w:t>תושבי ראשון לציון רוצים להיות מסופחים לתוניס, נעביר אותם לתוניס?</w:t>
      </w:r>
    </w:p>
    <w:p w14:paraId="3565F27A" w14:textId="77777777" w:rsidR="0056142A" w:rsidRPr="0056142A" w:rsidRDefault="0056142A" w:rsidP="0056142A">
      <w:pPr>
        <w:bidi/>
        <w:jc w:val="both"/>
        <w:rPr>
          <w:rFonts w:cs="David" w:hint="cs"/>
          <w:rtl/>
        </w:rPr>
      </w:pPr>
    </w:p>
    <w:p w14:paraId="2313FCF3" w14:textId="77777777" w:rsidR="0056142A" w:rsidRPr="0056142A" w:rsidRDefault="0056142A" w:rsidP="0056142A">
      <w:pPr>
        <w:bidi/>
        <w:jc w:val="both"/>
        <w:rPr>
          <w:rFonts w:cs="David" w:hint="cs"/>
          <w:rtl/>
        </w:rPr>
      </w:pPr>
      <w:r w:rsidRPr="0056142A">
        <w:rPr>
          <w:rFonts w:cs="David" w:hint="cs"/>
          <w:u w:val="single"/>
          <w:rtl/>
        </w:rPr>
        <w:t>משה שרוני:</w:t>
      </w:r>
    </w:p>
    <w:p w14:paraId="50DBCCD2" w14:textId="77777777" w:rsidR="0056142A" w:rsidRPr="0056142A" w:rsidRDefault="0056142A" w:rsidP="0056142A">
      <w:pPr>
        <w:bidi/>
        <w:jc w:val="both"/>
        <w:rPr>
          <w:rFonts w:cs="David" w:hint="cs"/>
          <w:rtl/>
        </w:rPr>
      </w:pPr>
    </w:p>
    <w:p w14:paraId="1B4D6643" w14:textId="77777777" w:rsidR="0056142A" w:rsidRPr="0056142A" w:rsidRDefault="0056142A" w:rsidP="0056142A">
      <w:pPr>
        <w:bidi/>
        <w:jc w:val="both"/>
        <w:rPr>
          <w:rFonts w:cs="David" w:hint="cs"/>
          <w:rtl/>
        </w:rPr>
      </w:pPr>
      <w:r w:rsidRPr="0056142A">
        <w:rPr>
          <w:rFonts w:cs="David" w:hint="cs"/>
          <w:rtl/>
        </w:rPr>
        <w:tab/>
        <w:t xml:space="preserve"> אנחנו צריכים להסתכל ממבט אחר. יש כאן אנשים ששואלים שאלות. כל נושא משאל עם, כשאומרים ריבון, 120 חברי כנסת, אין לך 120 חברי כנסת שכולם יגידו היינו הך, יהיו 60, 61, 62. הדבר הרציני ביותר, שכל המפלגות, כשיצאו לבחירות הבטיחו לבוחריהם א' ועכשיו הם עושים ב'. נקודה. אז יש משאל עם, לא יכול להיות שכאשר אתה הולך לבחירות אתה מבטיח א', וכשנבחרת כבר שכחת מה הבטחת לבוחריך.</w:t>
      </w:r>
    </w:p>
    <w:p w14:paraId="0358E73E" w14:textId="77777777" w:rsidR="0056142A" w:rsidRPr="0056142A" w:rsidRDefault="0056142A" w:rsidP="0056142A">
      <w:pPr>
        <w:bidi/>
        <w:jc w:val="both"/>
        <w:rPr>
          <w:rFonts w:cs="David" w:hint="cs"/>
          <w:rtl/>
        </w:rPr>
      </w:pPr>
    </w:p>
    <w:p w14:paraId="04ABF345" w14:textId="77777777" w:rsidR="0056142A" w:rsidRPr="0056142A" w:rsidRDefault="0056142A" w:rsidP="0056142A">
      <w:pPr>
        <w:bidi/>
        <w:jc w:val="both"/>
        <w:rPr>
          <w:rFonts w:cs="David" w:hint="cs"/>
          <w:rtl/>
        </w:rPr>
      </w:pPr>
      <w:r w:rsidRPr="0056142A">
        <w:rPr>
          <w:rFonts w:cs="David" w:hint="cs"/>
          <w:u w:val="single"/>
          <w:rtl/>
        </w:rPr>
        <w:t>היו"ר דוד טל:</w:t>
      </w:r>
    </w:p>
    <w:p w14:paraId="53A044F4" w14:textId="77777777" w:rsidR="0056142A" w:rsidRPr="0056142A" w:rsidRDefault="0056142A" w:rsidP="0056142A">
      <w:pPr>
        <w:bidi/>
        <w:jc w:val="both"/>
        <w:rPr>
          <w:rFonts w:cs="David" w:hint="cs"/>
          <w:rtl/>
        </w:rPr>
      </w:pPr>
    </w:p>
    <w:p w14:paraId="468228E5" w14:textId="77777777" w:rsidR="0056142A" w:rsidRPr="0056142A" w:rsidRDefault="0056142A" w:rsidP="0056142A">
      <w:pPr>
        <w:bidi/>
        <w:jc w:val="both"/>
        <w:rPr>
          <w:rFonts w:cs="David" w:hint="cs"/>
          <w:rtl/>
        </w:rPr>
      </w:pPr>
      <w:r w:rsidRPr="0056142A">
        <w:rPr>
          <w:rFonts w:cs="David" w:hint="cs"/>
          <w:rtl/>
        </w:rPr>
        <w:tab/>
        <w:t>אתה מתכוון בדבריך למה שקרה בסיעת הגמלאים למשל?</w:t>
      </w:r>
    </w:p>
    <w:p w14:paraId="0A67B462" w14:textId="77777777" w:rsidR="0056142A" w:rsidRPr="0056142A" w:rsidRDefault="0056142A" w:rsidP="0056142A">
      <w:pPr>
        <w:bidi/>
        <w:jc w:val="both"/>
        <w:rPr>
          <w:rFonts w:cs="David" w:hint="cs"/>
          <w:rtl/>
        </w:rPr>
      </w:pPr>
    </w:p>
    <w:p w14:paraId="477FC940" w14:textId="77777777" w:rsidR="0056142A" w:rsidRPr="0056142A" w:rsidRDefault="0056142A" w:rsidP="0056142A">
      <w:pPr>
        <w:bidi/>
        <w:jc w:val="both"/>
        <w:rPr>
          <w:rFonts w:cs="David" w:hint="cs"/>
          <w:rtl/>
        </w:rPr>
      </w:pPr>
      <w:r w:rsidRPr="0056142A">
        <w:rPr>
          <w:rFonts w:cs="David" w:hint="cs"/>
          <w:u w:val="single"/>
          <w:rtl/>
        </w:rPr>
        <w:t>משה שרוני:</w:t>
      </w:r>
    </w:p>
    <w:p w14:paraId="0C587831" w14:textId="77777777" w:rsidR="0056142A" w:rsidRPr="0056142A" w:rsidRDefault="0056142A" w:rsidP="0056142A">
      <w:pPr>
        <w:bidi/>
        <w:jc w:val="both"/>
        <w:rPr>
          <w:rFonts w:cs="David" w:hint="cs"/>
          <w:rtl/>
        </w:rPr>
      </w:pPr>
    </w:p>
    <w:p w14:paraId="39079E68" w14:textId="77777777" w:rsidR="0056142A" w:rsidRPr="0056142A" w:rsidRDefault="0056142A" w:rsidP="0056142A">
      <w:pPr>
        <w:bidi/>
        <w:jc w:val="both"/>
        <w:rPr>
          <w:rFonts w:cs="David" w:hint="cs"/>
          <w:rtl/>
        </w:rPr>
      </w:pPr>
      <w:r w:rsidRPr="0056142A">
        <w:rPr>
          <w:rFonts w:cs="David" w:hint="cs"/>
          <w:rtl/>
        </w:rPr>
        <w:tab/>
        <w:t xml:space="preserve"> לא, בסיעת שלך, קדימה, היא יותר פרובלמטית מאצלנו.</w:t>
      </w:r>
    </w:p>
    <w:p w14:paraId="7454D4DE" w14:textId="77777777" w:rsidR="0056142A" w:rsidRPr="0056142A" w:rsidRDefault="0056142A" w:rsidP="0056142A">
      <w:pPr>
        <w:bidi/>
        <w:jc w:val="both"/>
        <w:rPr>
          <w:rFonts w:cs="David" w:hint="cs"/>
          <w:rtl/>
        </w:rPr>
      </w:pPr>
    </w:p>
    <w:p w14:paraId="757747B9" w14:textId="77777777" w:rsidR="0056142A" w:rsidRPr="0056142A" w:rsidRDefault="0056142A" w:rsidP="0056142A">
      <w:pPr>
        <w:bidi/>
        <w:jc w:val="both"/>
        <w:rPr>
          <w:rFonts w:cs="David" w:hint="cs"/>
          <w:rtl/>
        </w:rPr>
      </w:pPr>
      <w:r w:rsidRPr="0056142A">
        <w:rPr>
          <w:rFonts w:cs="David" w:hint="cs"/>
          <w:u w:val="single"/>
          <w:rtl/>
        </w:rPr>
        <w:t>היו"ר דוד טל:</w:t>
      </w:r>
    </w:p>
    <w:p w14:paraId="7C0786CE" w14:textId="77777777" w:rsidR="0056142A" w:rsidRPr="0056142A" w:rsidRDefault="0056142A" w:rsidP="0056142A">
      <w:pPr>
        <w:bidi/>
        <w:jc w:val="both"/>
        <w:rPr>
          <w:rFonts w:cs="David" w:hint="cs"/>
          <w:rtl/>
        </w:rPr>
      </w:pPr>
    </w:p>
    <w:p w14:paraId="47CB7DC1" w14:textId="77777777" w:rsidR="0056142A" w:rsidRPr="0056142A" w:rsidRDefault="0056142A" w:rsidP="0056142A">
      <w:pPr>
        <w:bidi/>
        <w:jc w:val="both"/>
        <w:rPr>
          <w:rFonts w:cs="David" w:hint="cs"/>
          <w:rtl/>
        </w:rPr>
      </w:pPr>
      <w:r w:rsidRPr="0056142A">
        <w:rPr>
          <w:rFonts w:cs="David" w:hint="cs"/>
          <w:rtl/>
        </w:rPr>
        <w:tab/>
        <w:t>אני רוצה להבין למה אתה מתכון בדבריך.</w:t>
      </w:r>
    </w:p>
    <w:p w14:paraId="64A424C3" w14:textId="77777777" w:rsidR="0056142A" w:rsidRPr="0056142A" w:rsidRDefault="0056142A" w:rsidP="0056142A">
      <w:pPr>
        <w:bidi/>
        <w:jc w:val="both"/>
        <w:rPr>
          <w:rFonts w:cs="David" w:hint="cs"/>
          <w:rtl/>
        </w:rPr>
      </w:pPr>
      <w:r w:rsidRPr="0056142A">
        <w:rPr>
          <w:rFonts w:cs="David" w:hint="cs"/>
          <w:u w:val="single"/>
          <w:rtl/>
        </w:rPr>
        <w:t>משה שרוני:</w:t>
      </w:r>
    </w:p>
    <w:p w14:paraId="082329E8" w14:textId="77777777" w:rsidR="0056142A" w:rsidRPr="0056142A" w:rsidRDefault="0056142A" w:rsidP="0056142A">
      <w:pPr>
        <w:bidi/>
        <w:jc w:val="both"/>
        <w:rPr>
          <w:rFonts w:cs="David" w:hint="cs"/>
          <w:rtl/>
        </w:rPr>
      </w:pPr>
    </w:p>
    <w:p w14:paraId="480B4D52" w14:textId="77777777" w:rsidR="0056142A" w:rsidRPr="0056142A" w:rsidRDefault="0056142A" w:rsidP="0056142A">
      <w:pPr>
        <w:bidi/>
        <w:jc w:val="both"/>
        <w:rPr>
          <w:rFonts w:cs="David" w:hint="cs"/>
          <w:rtl/>
        </w:rPr>
      </w:pPr>
      <w:r w:rsidRPr="0056142A">
        <w:rPr>
          <w:rFonts w:cs="David" w:hint="cs"/>
          <w:rtl/>
        </w:rPr>
        <w:tab/>
        <w:t xml:space="preserve"> אני מתכוון שמשאל עם רצוי בנושא גורלי של המדינה, היותר ורוב הנבחרים, כמעט כולם, מה שהם הבטיחו לבוחריהם, הם לא מבצעים. איך אתה יכול לבטל משאל עם ולהגיד שאנחנו נבחרנו. נבחרת, הבטחת, תקיים. לא קיימת, אין לך זכות להתנגד למשאל עם.</w:t>
      </w:r>
    </w:p>
    <w:p w14:paraId="74A22AC9" w14:textId="77777777" w:rsidR="0056142A" w:rsidRPr="0056142A" w:rsidRDefault="0056142A" w:rsidP="0056142A">
      <w:pPr>
        <w:bidi/>
        <w:jc w:val="both"/>
        <w:rPr>
          <w:rFonts w:cs="David" w:hint="cs"/>
          <w:rtl/>
        </w:rPr>
      </w:pPr>
    </w:p>
    <w:p w14:paraId="0C5065B9" w14:textId="77777777" w:rsidR="0056142A" w:rsidRPr="0056142A" w:rsidRDefault="0056142A" w:rsidP="0056142A">
      <w:pPr>
        <w:bidi/>
        <w:jc w:val="both"/>
        <w:rPr>
          <w:rFonts w:cs="David" w:hint="cs"/>
          <w:rtl/>
        </w:rPr>
      </w:pPr>
      <w:r w:rsidRPr="0056142A">
        <w:rPr>
          <w:rFonts w:cs="David" w:hint="cs"/>
          <w:u w:val="single"/>
          <w:rtl/>
        </w:rPr>
        <w:t>היו"ר דוד טל:</w:t>
      </w:r>
    </w:p>
    <w:p w14:paraId="035B11B3" w14:textId="77777777" w:rsidR="0056142A" w:rsidRPr="0056142A" w:rsidRDefault="0056142A" w:rsidP="0056142A">
      <w:pPr>
        <w:bidi/>
        <w:jc w:val="both"/>
        <w:rPr>
          <w:rFonts w:cs="David" w:hint="cs"/>
          <w:rtl/>
        </w:rPr>
      </w:pPr>
    </w:p>
    <w:p w14:paraId="57C2A8F0" w14:textId="77777777" w:rsidR="0056142A" w:rsidRPr="0056142A" w:rsidRDefault="0056142A" w:rsidP="0056142A">
      <w:pPr>
        <w:bidi/>
        <w:jc w:val="both"/>
        <w:rPr>
          <w:rFonts w:cs="David" w:hint="cs"/>
          <w:rtl/>
        </w:rPr>
      </w:pPr>
      <w:r w:rsidRPr="0056142A">
        <w:rPr>
          <w:rFonts w:cs="David" w:hint="cs"/>
          <w:rtl/>
        </w:rPr>
        <w:tab/>
        <w:t>לא קיימת, אכזבת את הבוחרים שלך, יפילו אותך.</w:t>
      </w:r>
    </w:p>
    <w:p w14:paraId="61D7DFC5" w14:textId="77777777" w:rsidR="0056142A" w:rsidRPr="0056142A" w:rsidRDefault="0056142A" w:rsidP="0056142A">
      <w:pPr>
        <w:bidi/>
        <w:jc w:val="both"/>
        <w:rPr>
          <w:rFonts w:cs="David" w:hint="cs"/>
          <w:rtl/>
        </w:rPr>
      </w:pPr>
    </w:p>
    <w:p w14:paraId="31B06794" w14:textId="77777777" w:rsidR="0056142A" w:rsidRDefault="0056142A" w:rsidP="0056142A">
      <w:pPr>
        <w:bidi/>
        <w:jc w:val="both"/>
        <w:rPr>
          <w:rFonts w:cs="David" w:hint="cs"/>
          <w:u w:val="single"/>
          <w:rtl/>
        </w:rPr>
      </w:pPr>
    </w:p>
    <w:p w14:paraId="57825887" w14:textId="77777777" w:rsidR="0056142A" w:rsidRDefault="0056142A" w:rsidP="0056142A">
      <w:pPr>
        <w:bidi/>
        <w:jc w:val="both"/>
        <w:rPr>
          <w:rFonts w:cs="David" w:hint="cs"/>
          <w:u w:val="single"/>
          <w:rtl/>
        </w:rPr>
      </w:pPr>
    </w:p>
    <w:p w14:paraId="3E8B22FC" w14:textId="77777777" w:rsidR="0056142A" w:rsidRDefault="0056142A" w:rsidP="0056142A">
      <w:pPr>
        <w:bidi/>
        <w:jc w:val="both"/>
        <w:rPr>
          <w:rFonts w:cs="David" w:hint="cs"/>
          <w:u w:val="single"/>
          <w:rtl/>
        </w:rPr>
      </w:pPr>
    </w:p>
    <w:p w14:paraId="7ACA059E" w14:textId="77777777" w:rsidR="0056142A" w:rsidRPr="0056142A" w:rsidRDefault="0056142A" w:rsidP="0056142A">
      <w:pPr>
        <w:bidi/>
        <w:jc w:val="both"/>
        <w:rPr>
          <w:rFonts w:cs="David" w:hint="cs"/>
          <w:rtl/>
        </w:rPr>
      </w:pPr>
      <w:r w:rsidRPr="0056142A">
        <w:rPr>
          <w:rFonts w:cs="David" w:hint="cs"/>
          <w:u w:val="single"/>
          <w:rtl/>
        </w:rPr>
        <w:t>משה שרוני:</w:t>
      </w:r>
    </w:p>
    <w:p w14:paraId="33468A11" w14:textId="77777777" w:rsidR="0056142A" w:rsidRPr="0056142A" w:rsidRDefault="0056142A" w:rsidP="0056142A">
      <w:pPr>
        <w:bidi/>
        <w:jc w:val="both"/>
        <w:rPr>
          <w:rFonts w:cs="David" w:hint="cs"/>
          <w:rtl/>
        </w:rPr>
      </w:pPr>
    </w:p>
    <w:p w14:paraId="342B77D5" w14:textId="77777777" w:rsidR="0056142A" w:rsidRPr="0056142A" w:rsidRDefault="0056142A" w:rsidP="0056142A">
      <w:pPr>
        <w:bidi/>
        <w:jc w:val="both"/>
        <w:rPr>
          <w:rFonts w:cs="David" w:hint="cs"/>
          <w:rtl/>
        </w:rPr>
      </w:pPr>
      <w:r w:rsidRPr="0056142A">
        <w:rPr>
          <w:rFonts w:cs="David" w:hint="cs"/>
          <w:rtl/>
        </w:rPr>
        <w:tab/>
        <w:t xml:space="preserve"> אין לך זכות לבטל משאל עם. נקודה.</w:t>
      </w:r>
    </w:p>
    <w:p w14:paraId="02A0EF10" w14:textId="77777777" w:rsidR="0056142A" w:rsidRPr="0056142A" w:rsidRDefault="0056142A" w:rsidP="0056142A">
      <w:pPr>
        <w:bidi/>
        <w:jc w:val="both"/>
        <w:rPr>
          <w:rFonts w:cs="David" w:hint="cs"/>
          <w:rtl/>
        </w:rPr>
      </w:pPr>
    </w:p>
    <w:p w14:paraId="72FFF3A1" w14:textId="77777777" w:rsidR="0056142A" w:rsidRPr="0056142A" w:rsidRDefault="0056142A" w:rsidP="0056142A">
      <w:pPr>
        <w:bidi/>
        <w:jc w:val="both"/>
        <w:rPr>
          <w:rFonts w:cs="David" w:hint="cs"/>
          <w:rtl/>
        </w:rPr>
      </w:pPr>
      <w:r w:rsidRPr="0056142A">
        <w:rPr>
          <w:rFonts w:cs="David" w:hint="cs"/>
          <w:u w:val="single"/>
          <w:rtl/>
        </w:rPr>
        <w:t>יצחק לוי:</w:t>
      </w:r>
    </w:p>
    <w:p w14:paraId="603257E2" w14:textId="77777777" w:rsidR="0056142A" w:rsidRPr="0056142A" w:rsidRDefault="0056142A" w:rsidP="0056142A">
      <w:pPr>
        <w:bidi/>
        <w:jc w:val="both"/>
        <w:rPr>
          <w:rFonts w:cs="David" w:hint="cs"/>
          <w:rtl/>
        </w:rPr>
      </w:pPr>
    </w:p>
    <w:p w14:paraId="06625558" w14:textId="77777777" w:rsidR="0056142A" w:rsidRPr="0056142A" w:rsidRDefault="0056142A" w:rsidP="0056142A">
      <w:pPr>
        <w:bidi/>
        <w:jc w:val="both"/>
        <w:rPr>
          <w:rFonts w:cs="David" w:hint="cs"/>
          <w:rtl/>
        </w:rPr>
      </w:pPr>
      <w:r w:rsidRPr="0056142A">
        <w:rPr>
          <w:rFonts w:cs="David" w:hint="cs"/>
          <w:rtl/>
        </w:rPr>
        <w:tab/>
        <w:t>הוא אומר שמשאל עם בא לתקן את הסטייה.</w:t>
      </w:r>
    </w:p>
    <w:p w14:paraId="0570B517" w14:textId="77777777" w:rsidR="0056142A" w:rsidRPr="0056142A" w:rsidRDefault="0056142A" w:rsidP="0056142A">
      <w:pPr>
        <w:bidi/>
        <w:jc w:val="both"/>
        <w:rPr>
          <w:rFonts w:cs="David" w:hint="cs"/>
          <w:rtl/>
        </w:rPr>
      </w:pPr>
    </w:p>
    <w:p w14:paraId="4FDFD599" w14:textId="77777777" w:rsidR="0056142A" w:rsidRPr="0056142A" w:rsidRDefault="0056142A" w:rsidP="0056142A">
      <w:pPr>
        <w:bidi/>
        <w:jc w:val="both"/>
        <w:rPr>
          <w:rFonts w:cs="David" w:hint="cs"/>
          <w:rtl/>
        </w:rPr>
      </w:pPr>
      <w:r w:rsidRPr="0056142A">
        <w:rPr>
          <w:rFonts w:cs="David" w:hint="cs"/>
          <w:u w:val="single"/>
          <w:rtl/>
        </w:rPr>
        <w:t>היו"ר דוד טל:</w:t>
      </w:r>
    </w:p>
    <w:p w14:paraId="591228CB" w14:textId="77777777" w:rsidR="0056142A" w:rsidRPr="0056142A" w:rsidRDefault="0056142A" w:rsidP="0056142A">
      <w:pPr>
        <w:bidi/>
        <w:jc w:val="both"/>
        <w:rPr>
          <w:rFonts w:cs="David" w:hint="cs"/>
          <w:rtl/>
        </w:rPr>
      </w:pPr>
    </w:p>
    <w:p w14:paraId="28B3E843" w14:textId="77777777" w:rsidR="0056142A" w:rsidRPr="0056142A" w:rsidRDefault="0056142A" w:rsidP="0056142A">
      <w:pPr>
        <w:bidi/>
        <w:jc w:val="both"/>
        <w:rPr>
          <w:rFonts w:cs="David" w:hint="cs"/>
          <w:rtl/>
        </w:rPr>
      </w:pPr>
      <w:r w:rsidRPr="0056142A">
        <w:rPr>
          <w:rFonts w:cs="David" w:hint="cs"/>
          <w:rtl/>
        </w:rPr>
        <w:tab/>
        <w:t>מי זכאי יהיה להצביע?</w:t>
      </w:r>
    </w:p>
    <w:p w14:paraId="18E21720" w14:textId="77777777" w:rsidR="0056142A" w:rsidRPr="0056142A" w:rsidRDefault="0056142A" w:rsidP="0056142A">
      <w:pPr>
        <w:bidi/>
        <w:jc w:val="both"/>
        <w:rPr>
          <w:rFonts w:cs="David" w:hint="cs"/>
          <w:rtl/>
        </w:rPr>
      </w:pPr>
    </w:p>
    <w:p w14:paraId="349DF6B9" w14:textId="77777777" w:rsidR="0056142A" w:rsidRPr="0056142A" w:rsidRDefault="0056142A" w:rsidP="0056142A">
      <w:pPr>
        <w:bidi/>
        <w:jc w:val="both"/>
        <w:rPr>
          <w:rFonts w:cs="David" w:hint="cs"/>
          <w:rtl/>
        </w:rPr>
      </w:pPr>
      <w:r w:rsidRPr="0056142A">
        <w:rPr>
          <w:rFonts w:cs="David" w:hint="cs"/>
          <w:u w:val="single"/>
          <w:rtl/>
        </w:rPr>
        <w:t>משה שרוני:</w:t>
      </w:r>
    </w:p>
    <w:p w14:paraId="2B0EF7B7" w14:textId="77777777" w:rsidR="0056142A" w:rsidRPr="0056142A" w:rsidRDefault="0056142A" w:rsidP="0056142A">
      <w:pPr>
        <w:bidi/>
        <w:jc w:val="both"/>
        <w:rPr>
          <w:rFonts w:cs="David" w:hint="cs"/>
          <w:rtl/>
        </w:rPr>
      </w:pPr>
    </w:p>
    <w:p w14:paraId="7841FF85" w14:textId="77777777" w:rsidR="0056142A" w:rsidRPr="0056142A" w:rsidRDefault="0056142A" w:rsidP="0056142A">
      <w:pPr>
        <w:bidi/>
        <w:jc w:val="both"/>
        <w:rPr>
          <w:rFonts w:cs="David" w:hint="cs"/>
          <w:rtl/>
        </w:rPr>
      </w:pPr>
      <w:r w:rsidRPr="0056142A">
        <w:rPr>
          <w:rFonts w:cs="David" w:hint="cs"/>
          <w:rtl/>
        </w:rPr>
        <w:tab/>
        <w:t xml:space="preserve"> כל עם ישראל.</w:t>
      </w:r>
    </w:p>
    <w:p w14:paraId="16F47B91" w14:textId="77777777" w:rsidR="0056142A" w:rsidRPr="0056142A" w:rsidRDefault="0056142A" w:rsidP="0056142A">
      <w:pPr>
        <w:bidi/>
        <w:jc w:val="both"/>
        <w:rPr>
          <w:rFonts w:cs="David" w:hint="cs"/>
          <w:rtl/>
        </w:rPr>
      </w:pPr>
    </w:p>
    <w:p w14:paraId="3C353308" w14:textId="77777777" w:rsidR="0056142A" w:rsidRPr="0056142A" w:rsidRDefault="0056142A" w:rsidP="0056142A">
      <w:pPr>
        <w:bidi/>
        <w:jc w:val="both"/>
        <w:rPr>
          <w:rFonts w:cs="David" w:hint="cs"/>
          <w:rtl/>
        </w:rPr>
      </w:pPr>
      <w:r w:rsidRPr="0056142A">
        <w:rPr>
          <w:rFonts w:cs="David" w:hint="cs"/>
          <w:u w:val="single"/>
          <w:rtl/>
        </w:rPr>
        <w:t>היו"ר דוד טל:</w:t>
      </w:r>
    </w:p>
    <w:p w14:paraId="5FF38D13" w14:textId="77777777" w:rsidR="0056142A" w:rsidRPr="0056142A" w:rsidRDefault="0056142A" w:rsidP="0056142A">
      <w:pPr>
        <w:bidi/>
        <w:jc w:val="both"/>
        <w:rPr>
          <w:rFonts w:cs="David" w:hint="cs"/>
          <w:rtl/>
        </w:rPr>
      </w:pPr>
    </w:p>
    <w:p w14:paraId="1D780392" w14:textId="77777777" w:rsidR="0056142A" w:rsidRPr="0056142A" w:rsidRDefault="0056142A" w:rsidP="0056142A">
      <w:pPr>
        <w:bidi/>
        <w:jc w:val="both"/>
        <w:rPr>
          <w:rFonts w:cs="David" w:hint="cs"/>
          <w:rtl/>
        </w:rPr>
      </w:pPr>
      <w:r w:rsidRPr="0056142A">
        <w:rPr>
          <w:rFonts w:cs="David" w:hint="cs"/>
          <w:rtl/>
        </w:rPr>
        <w:tab/>
        <w:t>אחמד טיבי זה לא עם ישראל.</w:t>
      </w:r>
    </w:p>
    <w:p w14:paraId="202DC092" w14:textId="77777777" w:rsidR="0056142A" w:rsidRPr="0056142A" w:rsidRDefault="0056142A" w:rsidP="0056142A">
      <w:pPr>
        <w:bidi/>
        <w:jc w:val="both"/>
        <w:rPr>
          <w:rFonts w:cs="David" w:hint="cs"/>
          <w:rtl/>
        </w:rPr>
      </w:pPr>
    </w:p>
    <w:p w14:paraId="1641744A" w14:textId="77777777" w:rsidR="0056142A" w:rsidRPr="0056142A" w:rsidRDefault="0056142A" w:rsidP="0056142A">
      <w:pPr>
        <w:bidi/>
        <w:jc w:val="both"/>
        <w:rPr>
          <w:rFonts w:cs="David" w:hint="cs"/>
          <w:rtl/>
        </w:rPr>
      </w:pPr>
      <w:r w:rsidRPr="0056142A">
        <w:rPr>
          <w:rFonts w:cs="David" w:hint="cs"/>
          <w:u w:val="single"/>
          <w:rtl/>
        </w:rPr>
        <w:t>משה שרוני:</w:t>
      </w:r>
    </w:p>
    <w:p w14:paraId="6816E6CA" w14:textId="77777777" w:rsidR="0056142A" w:rsidRPr="0056142A" w:rsidRDefault="0056142A" w:rsidP="0056142A">
      <w:pPr>
        <w:bidi/>
        <w:jc w:val="both"/>
        <w:rPr>
          <w:rFonts w:cs="David" w:hint="cs"/>
          <w:rtl/>
        </w:rPr>
      </w:pPr>
    </w:p>
    <w:p w14:paraId="51A0BE28" w14:textId="77777777" w:rsidR="0056142A" w:rsidRPr="0056142A" w:rsidRDefault="0056142A" w:rsidP="0056142A">
      <w:pPr>
        <w:bidi/>
        <w:jc w:val="both"/>
        <w:rPr>
          <w:rFonts w:cs="David" w:hint="cs"/>
          <w:rtl/>
        </w:rPr>
      </w:pPr>
      <w:r w:rsidRPr="0056142A">
        <w:rPr>
          <w:rFonts w:cs="David" w:hint="cs"/>
          <w:rtl/>
        </w:rPr>
        <w:tab/>
        <w:t xml:space="preserve"> אם הוא חושב שהוא לא עם ישראל, שלא יצביע. נקודה. אני מכריח אותו? חבל שאחמד טיבי הלך, הייתי רוצה להגיד לו בעניין הדרוזים מהגולן.</w:t>
      </w:r>
    </w:p>
    <w:p w14:paraId="1EABD827" w14:textId="77777777" w:rsidR="0056142A" w:rsidRPr="0056142A" w:rsidRDefault="0056142A" w:rsidP="0056142A">
      <w:pPr>
        <w:bidi/>
        <w:jc w:val="both"/>
        <w:rPr>
          <w:rFonts w:cs="David" w:hint="cs"/>
          <w:rtl/>
        </w:rPr>
      </w:pPr>
    </w:p>
    <w:p w14:paraId="41901EEB" w14:textId="77777777" w:rsidR="0056142A" w:rsidRPr="0056142A" w:rsidRDefault="0056142A" w:rsidP="0056142A">
      <w:pPr>
        <w:bidi/>
        <w:jc w:val="both"/>
        <w:rPr>
          <w:rFonts w:cs="David" w:hint="cs"/>
          <w:rtl/>
        </w:rPr>
      </w:pPr>
      <w:r w:rsidRPr="0056142A">
        <w:rPr>
          <w:rFonts w:cs="David" w:hint="cs"/>
          <w:u w:val="single"/>
          <w:rtl/>
        </w:rPr>
        <w:t>היו"ר דוד טל:</w:t>
      </w:r>
    </w:p>
    <w:p w14:paraId="50FEF38A" w14:textId="77777777" w:rsidR="0056142A" w:rsidRPr="0056142A" w:rsidRDefault="0056142A" w:rsidP="0056142A">
      <w:pPr>
        <w:bidi/>
        <w:jc w:val="both"/>
        <w:rPr>
          <w:rFonts w:cs="David" w:hint="cs"/>
          <w:rtl/>
        </w:rPr>
      </w:pPr>
    </w:p>
    <w:p w14:paraId="5FD1CAA0" w14:textId="77777777" w:rsidR="0056142A" w:rsidRPr="0056142A" w:rsidRDefault="0056142A" w:rsidP="0056142A">
      <w:pPr>
        <w:bidi/>
        <w:jc w:val="both"/>
        <w:rPr>
          <w:rFonts w:cs="David" w:hint="cs"/>
          <w:rtl/>
        </w:rPr>
      </w:pPr>
      <w:r w:rsidRPr="0056142A">
        <w:rPr>
          <w:rFonts w:cs="David" w:hint="cs"/>
          <w:rtl/>
        </w:rPr>
        <w:tab/>
        <w:t>אתה יכול להגיד לנו, זה יירשם בפרוטוקול, ואני אעביר לו את הפרוטוקול.</w:t>
      </w:r>
    </w:p>
    <w:p w14:paraId="0E573FA2" w14:textId="77777777" w:rsidR="0056142A" w:rsidRPr="0056142A" w:rsidRDefault="0056142A" w:rsidP="0056142A">
      <w:pPr>
        <w:bidi/>
        <w:jc w:val="both"/>
        <w:rPr>
          <w:rFonts w:cs="David" w:hint="cs"/>
          <w:rtl/>
        </w:rPr>
      </w:pPr>
    </w:p>
    <w:p w14:paraId="4430E5B8" w14:textId="77777777" w:rsidR="0056142A" w:rsidRPr="0056142A" w:rsidRDefault="0056142A" w:rsidP="0056142A">
      <w:pPr>
        <w:bidi/>
        <w:jc w:val="both"/>
        <w:rPr>
          <w:rFonts w:cs="David" w:hint="cs"/>
          <w:rtl/>
        </w:rPr>
      </w:pPr>
      <w:r w:rsidRPr="0056142A">
        <w:rPr>
          <w:rFonts w:cs="David" w:hint="cs"/>
          <w:u w:val="single"/>
          <w:rtl/>
        </w:rPr>
        <w:t>משה שרוני:</w:t>
      </w:r>
    </w:p>
    <w:p w14:paraId="22E9A2B4" w14:textId="77777777" w:rsidR="0056142A" w:rsidRPr="0056142A" w:rsidRDefault="0056142A" w:rsidP="0056142A">
      <w:pPr>
        <w:bidi/>
        <w:jc w:val="both"/>
        <w:rPr>
          <w:rFonts w:cs="David" w:hint="cs"/>
          <w:rtl/>
        </w:rPr>
      </w:pPr>
    </w:p>
    <w:p w14:paraId="7813AB94" w14:textId="77777777" w:rsidR="0056142A" w:rsidRPr="0056142A" w:rsidRDefault="0056142A" w:rsidP="0056142A">
      <w:pPr>
        <w:bidi/>
        <w:jc w:val="both"/>
        <w:rPr>
          <w:rFonts w:cs="David" w:hint="cs"/>
          <w:rtl/>
        </w:rPr>
      </w:pPr>
      <w:r w:rsidRPr="0056142A">
        <w:rPr>
          <w:rFonts w:cs="David" w:hint="cs"/>
          <w:rtl/>
        </w:rPr>
        <w:tab/>
        <w:t xml:space="preserve"> הדרוזים מהגולן צריכים לדעת שהם לא יכולים שהיא תהיה יפה, שהיא תהיה פקחית, עם הרבה כסף ושתבוא מוקדם הביתה. הם צריכים לדעת שאי אפשר. אחמד טיבי צריך לדעת את זה.</w:t>
      </w:r>
    </w:p>
    <w:p w14:paraId="25AA44F4" w14:textId="77777777" w:rsidR="0056142A" w:rsidRPr="0056142A" w:rsidRDefault="0056142A" w:rsidP="0056142A">
      <w:pPr>
        <w:bidi/>
        <w:jc w:val="both"/>
        <w:rPr>
          <w:rFonts w:cs="David" w:hint="cs"/>
          <w:rtl/>
        </w:rPr>
      </w:pPr>
    </w:p>
    <w:p w14:paraId="1024059B" w14:textId="77777777" w:rsidR="0056142A" w:rsidRPr="0056142A" w:rsidRDefault="0056142A" w:rsidP="0056142A">
      <w:pPr>
        <w:bidi/>
        <w:jc w:val="both"/>
        <w:rPr>
          <w:rFonts w:cs="David" w:hint="cs"/>
          <w:rtl/>
        </w:rPr>
      </w:pPr>
      <w:r w:rsidRPr="0056142A">
        <w:rPr>
          <w:rFonts w:cs="David" w:hint="cs"/>
          <w:u w:val="single"/>
          <w:rtl/>
        </w:rPr>
        <w:t>היו"ר דוד טל:</w:t>
      </w:r>
    </w:p>
    <w:p w14:paraId="50F7D14A" w14:textId="77777777" w:rsidR="0056142A" w:rsidRPr="0056142A" w:rsidRDefault="0056142A" w:rsidP="0056142A">
      <w:pPr>
        <w:bidi/>
        <w:jc w:val="both"/>
        <w:rPr>
          <w:rFonts w:cs="David" w:hint="cs"/>
          <w:rtl/>
        </w:rPr>
      </w:pPr>
    </w:p>
    <w:p w14:paraId="4E24F6BF" w14:textId="77777777" w:rsidR="0056142A" w:rsidRPr="0056142A" w:rsidRDefault="0056142A" w:rsidP="0056142A">
      <w:pPr>
        <w:bidi/>
        <w:jc w:val="both"/>
        <w:rPr>
          <w:rFonts w:cs="David" w:hint="cs"/>
          <w:rtl/>
        </w:rPr>
      </w:pPr>
      <w:r w:rsidRPr="0056142A">
        <w:rPr>
          <w:rFonts w:cs="David" w:hint="cs"/>
          <w:rtl/>
        </w:rPr>
        <w:tab/>
        <w:t>זו הכלה הדרוזית?</w:t>
      </w:r>
    </w:p>
    <w:p w14:paraId="7B1AE8AE" w14:textId="77777777" w:rsidR="0056142A" w:rsidRPr="0056142A" w:rsidRDefault="0056142A" w:rsidP="0056142A">
      <w:pPr>
        <w:bidi/>
        <w:jc w:val="both"/>
        <w:rPr>
          <w:rFonts w:cs="David" w:hint="cs"/>
          <w:rtl/>
        </w:rPr>
      </w:pPr>
    </w:p>
    <w:p w14:paraId="525D5F9C" w14:textId="77777777" w:rsidR="0056142A" w:rsidRPr="0056142A" w:rsidRDefault="0056142A" w:rsidP="0056142A">
      <w:pPr>
        <w:bidi/>
        <w:jc w:val="both"/>
        <w:rPr>
          <w:rFonts w:cs="David" w:hint="cs"/>
          <w:rtl/>
        </w:rPr>
      </w:pPr>
      <w:r w:rsidRPr="0056142A">
        <w:rPr>
          <w:rFonts w:cs="David" w:hint="cs"/>
          <w:u w:val="single"/>
          <w:rtl/>
        </w:rPr>
        <w:t>משה שרוני:</w:t>
      </w:r>
    </w:p>
    <w:p w14:paraId="6329BC03" w14:textId="77777777" w:rsidR="0056142A" w:rsidRPr="0056142A" w:rsidRDefault="0056142A" w:rsidP="0056142A">
      <w:pPr>
        <w:bidi/>
        <w:jc w:val="both"/>
        <w:rPr>
          <w:rFonts w:cs="David" w:hint="cs"/>
          <w:rtl/>
        </w:rPr>
      </w:pPr>
    </w:p>
    <w:p w14:paraId="531E9ED9" w14:textId="77777777" w:rsidR="0056142A" w:rsidRPr="0056142A" w:rsidRDefault="0056142A" w:rsidP="0056142A">
      <w:pPr>
        <w:bidi/>
        <w:jc w:val="both"/>
        <w:rPr>
          <w:rFonts w:cs="David" w:hint="cs"/>
          <w:rtl/>
        </w:rPr>
      </w:pPr>
      <w:r w:rsidRPr="0056142A">
        <w:rPr>
          <w:rFonts w:cs="David" w:hint="cs"/>
          <w:rtl/>
        </w:rPr>
        <w:tab/>
        <w:t xml:space="preserve"> זו הכלה של אחמד טיבי.</w:t>
      </w:r>
    </w:p>
    <w:p w14:paraId="58C0C9EA" w14:textId="77777777" w:rsidR="0056142A" w:rsidRPr="0056142A" w:rsidRDefault="0056142A" w:rsidP="0056142A">
      <w:pPr>
        <w:bidi/>
        <w:jc w:val="both"/>
        <w:rPr>
          <w:rFonts w:cs="David" w:hint="cs"/>
          <w:rtl/>
        </w:rPr>
      </w:pPr>
    </w:p>
    <w:p w14:paraId="770F031A" w14:textId="77777777" w:rsidR="0056142A" w:rsidRPr="0056142A" w:rsidRDefault="0056142A" w:rsidP="0056142A">
      <w:pPr>
        <w:bidi/>
        <w:jc w:val="both"/>
        <w:rPr>
          <w:rFonts w:cs="David" w:hint="cs"/>
          <w:rtl/>
        </w:rPr>
      </w:pPr>
      <w:r w:rsidRPr="0056142A">
        <w:rPr>
          <w:rFonts w:cs="David" w:hint="cs"/>
          <w:u w:val="single"/>
          <w:rtl/>
        </w:rPr>
        <w:t>היו"ר דוד טל:</w:t>
      </w:r>
    </w:p>
    <w:p w14:paraId="15F6E845" w14:textId="77777777" w:rsidR="0056142A" w:rsidRPr="0056142A" w:rsidRDefault="0056142A" w:rsidP="0056142A">
      <w:pPr>
        <w:bidi/>
        <w:jc w:val="both"/>
        <w:rPr>
          <w:rFonts w:cs="David" w:hint="cs"/>
          <w:rtl/>
        </w:rPr>
      </w:pPr>
    </w:p>
    <w:p w14:paraId="3C39613B" w14:textId="77777777" w:rsidR="0056142A" w:rsidRPr="0056142A" w:rsidRDefault="0056142A" w:rsidP="0056142A">
      <w:pPr>
        <w:bidi/>
        <w:jc w:val="both"/>
        <w:rPr>
          <w:rFonts w:cs="David" w:hint="cs"/>
          <w:rtl/>
        </w:rPr>
      </w:pPr>
      <w:r w:rsidRPr="0056142A">
        <w:rPr>
          <w:rFonts w:cs="David" w:hint="cs"/>
          <w:rtl/>
        </w:rPr>
        <w:tab/>
        <w:t>יש עוד מישהו מהתלמידים שרוצה לומר, להוסיף משהו? בבקשה, גברתי.</w:t>
      </w:r>
    </w:p>
    <w:p w14:paraId="0053D6D3" w14:textId="77777777" w:rsidR="0056142A" w:rsidRDefault="0056142A" w:rsidP="0056142A">
      <w:pPr>
        <w:bidi/>
        <w:jc w:val="both"/>
        <w:rPr>
          <w:rFonts w:cs="David" w:hint="cs"/>
          <w:u w:val="single"/>
          <w:rtl/>
        </w:rPr>
      </w:pPr>
      <w:r w:rsidRPr="0056142A">
        <w:rPr>
          <w:rFonts w:cs="David"/>
          <w:u w:val="single"/>
          <w:rtl/>
        </w:rPr>
        <w:br w:type="page"/>
      </w:r>
    </w:p>
    <w:p w14:paraId="2B650D95" w14:textId="77777777" w:rsidR="0056142A" w:rsidRDefault="0056142A" w:rsidP="0056142A">
      <w:pPr>
        <w:bidi/>
        <w:jc w:val="both"/>
        <w:rPr>
          <w:rFonts w:cs="David" w:hint="cs"/>
          <w:u w:val="single"/>
          <w:rtl/>
        </w:rPr>
      </w:pPr>
    </w:p>
    <w:p w14:paraId="5EC6D80F" w14:textId="77777777" w:rsidR="0056142A" w:rsidRDefault="0056142A" w:rsidP="0056142A">
      <w:pPr>
        <w:bidi/>
        <w:jc w:val="both"/>
        <w:rPr>
          <w:rFonts w:cs="David" w:hint="cs"/>
          <w:u w:val="single"/>
          <w:rtl/>
        </w:rPr>
      </w:pPr>
    </w:p>
    <w:p w14:paraId="0D5B91E4" w14:textId="77777777" w:rsidR="0056142A" w:rsidRPr="0056142A" w:rsidRDefault="0056142A" w:rsidP="0056142A">
      <w:pPr>
        <w:bidi/>
        <w:jc w:val="both"/>
        <w:rPr>
          <w:rFonts w:cs="David" w:hint="cs"/>
          <w:u w:val="single"/>
          <w:rtl/>
        </w:rPr>
      </w:pPr>
      <w:r w:rsidRPr="0056142A">
        <w:rPr>
          <w:rFonts w:cs="David" w:hint="cs"/>
          <w:u w:val="single"/>
          <w:rtl/>
        </w:rPr>
        <w:t>בתיה כהן:</w:t>
      </w:r>
    </w:p>
    <w:p w14:paraId="0CF89486" w14:textId="77777777" w:rsidR="0056142A" w:rsidRPr="0056142A" w:rsidRDefault="0056142A" w:rsidP="0056142A">
      <w:pPr>
        <w:bidi/>
        <w:jc w:val="both"/>
        <w:rPr>
          <w:rFonts w:cs="David" w:hint="cs"/>
          <w:rtl/>
        </w:rPr>
      </w:pPr>
    </w:p>
    <w:p w14:paraId="3766911A" w14:textId="77777777" w:rsidR="0056142A" w:rsidRPr="0056142A" w:rsidRDefault="0056142A" w:rsidP="0056142A">
      <w:pPr>
        <w:bidi/>
        <w:jc w:val="both"/>
        <w:rPr>
          <w:rFonts w:cs="David" w:hint="cs"/>
          <w:rtl/>
        </w:rPr>
      </w:pPr>
      <w:r w:rsidRPr="0056142A">
        <w:rPr>
          <w:rFonts w:cs="David" w:hint="cs"/>
          <w:rtl/>
        </w:rPr>
        <w:tab/>
        <w:t xml:space="preserve">יש לי שאלה בקשר לעריצות הרוב. למדנו לאחרונה שהרוב הוא לאו דווקא צודק, ושעיקרון הרוב בא בעיקר כאיזה אמצעי טכני לאפשר הכרעה בסוגיות קשות, וליצור עם זה כמה שפחות התנגדות. </w:t>
      </w:r>
    </w:p>
    <w:p w14:paraId="74D963AA" w14:textId="77777777" w:rsidR="0056142A" w:rsidRPr="0056142A" w:rsidRDefault="0056142A" w:rsidP="0056142A">
      <w:pPr>
        <w:bidi/>
        <w:jc w:val="both"/>
        <w:rPr>
          <w:rFonts w:cs="David" w:hint="cs"/>
          <w:rtl/>
        </w:rPr>
      </w:pPr>
    </w:p>
    <w:p w14:paraId="52D16D10" w14:textId="77777777" w:rsidR="0056142A" w:rsidRPr="0056142A" w:rsidRDefault="0056142A" w:rsidP="0056142A">
      <w:pPr>
        <w:bidi/>
        <w:jc w:val="both"/>
        <w:rPr>
          <w:rFonts w:cs="David" w:hint="cs"/>
          <w:rtl/>
        </w:rPr>
      </w:pPr>
      <w:r w:rsidRPr="0056142A">
        <w:rPr>
          <w:rFonts w:cs="David" w:hint="cs"/>
          <w:rtl/>
        </w:rPr>
        <w:tab/>
        <w:t>הבעיה שלי עם משאל העם זה העניין של עריצות הרוב, כי אני רואה בכנסת מקום שבו דנים, יש משא-ומתן, יש פשרה, וברגע שעושים משאל עם העניין הזה נמחק, והייתי שמחה להתייחסות.</w:t>
      </w:r>
    </w:p>
    <w:p w14:paraId="4751E5D7" w14:textId="77777777" w:rsidR="0056142A" w:rsidRPr="0056142A" w:rsidRDefault="0056142A" w:rsidP="0056142A">
      <w:pPr>
        <w:bidi/>
        <w:jc w:val="both"/>
        <w:rPr>
          <w:rFonts w:cs="David" w:hint="cs"/>
          <w:rtl/>
        </w:rPr>
      </w:pPr>
    </w:p>
    <w:p w14:paraId="2BEB3994" w14:textId="77777777" w:rsidR="0056142A" w:rsidRPr="0056142A" w:rsidRDefault="0056142A" w:rsidP="0056142A">
      <w:pPr>
        <w:bidi/>
        <w:jc w:val="both"/>
        <w:rPr>
          <w:rFonts w:cs="David" w:hint="cs"/>
          <w:rtl/>
        </w:rPr>
      </w:pPr>
      <w:r w:rsidRPr="0056142A">
        <w:rPr>
          <w:rFonts w:cs="David" w:hint="cs"/>
          <w:u w:val="single"/>
          <w:rtl/>
        </w:rPr>
        <w:t>היו"ר דוד טל:</w:t>
      </w:r>
    </w:p>
    <w:p w14:paraId="7A0CBFC0" w14:textId="77777777" w:rsidR="0056142A" w:rsidRPr="0056142A" w:rsidRDefault="0056142A" w:rsidP="0056142A">
      <w:pPr>
        <w:bidi/>
        <w:jc w:val="both"/>
        <w:rPr>
          <w:rFonts w:cs="David" w:hint="cs"/>
          <w:rtl/>
        </w:rPr>
      </w:pPr>
    </w:p>
    <w:p w14:paraId="5625128C" w14:textId="77777777" w:rsidR="0056142A" w:rsidRPr="0056142A" w:rsidRDefault="0056142A" w:rsidP="0056142A">
      <w:pPr>
        <w:bidi/>
        <w:jc w:val="both"/>
        <w:rPr>
          <w:rFonts w:cs="David" w:hint="cs"/>
          <w:rtl/>
        </w:rPr>
      </w:pPr>
      <w:r w:rsidRPr="0056142A">
        <w:rPr>
          <w:rFonts w:cs="David" w:hint="cs"/>
          <w:rtl/>
        </w:rPr>
        <w:tab/>
        <w:t>האם יש לך פתרון אחר? האם את חושבת על פתרון אחר שיכול להיות ראוי יותר?</w:t>
      </w:r>
    </w:p>
    <w:p w14:paraId="674570FB" w14:textId="77777777" w:rsidR="0056142A" w:rsidRPr="0056142A" w:rsidRDefault="0056142A" w:rsidP="0056142A">
      <w:pPr>
        <w:bidi/>
        <w:jc w:val="both"/>
        <w:rPr>
          <w:rFonts w:cs="David" w:hint="cs"/>
          <w:rtl/>
        </w:rPr>
      </w:pPr>
    </w:p>
    <w:p w14:paraId="6E0C2B24" w14:textId="77777777" w:rsidR="0056142A" w:rsidRPr="0056142A" w:rsidRDefault="0056142A" w:rsidP="0056142A">
      <w:pPr>
        <w:bidi/>
        <w:jc w:val="both"/>
        <w:rPr>
          <w:rFonts w:cs="David" w:hint="cs"/>
          <w:u w:val="single"/>
          <w:rtl/>
        </w:rPr>
      </w:pPr>
      <w:r w:rsidRPr="0056142A">
        <w:rPr>
          <w:rFonts w:cs="David" w:hint="cs"/>
          <w:u w:val="single"/>
          <w:rtl/>
        </w:rPr>
        <w:t>בתיה כהן:</w:t>
      </w:r>
    </w:p>
    <w:p w14:paraId="63DFFBBD" w14:textId="77777777" w:rsidR="0056142A" w:rsidRPr="0056142A" w:rsidRDefault="0056142A" w:rsidP="0056142A">
      <w:pPr>
        <w:bidi/>
        <w:jc w:val="both"/>
        <w:rPr>
          <w:rFonts w:cs="David" w:hint="cs"/>
          <w:rtl/>
        </w:rPr>
      </w:pPr>
    </w:p>
    <w:p w14:paraId="22C95EA6" w14:textId="77777777" w:rsidR="0056142A" w:rsidRPr="0056142A" w:rsidRDefault="0056142A" w:rsidP="0056142A">
      <w:pPr>
        <w:bidi/>
        <w:jc w:val="both"/>
        <w:rPr>
          <w:rFonts w:cs="David" w:hint="cs"/>
          <w:rtl/>
        </w:rPr>
      </w:pPr>
      <w:r w:rsidRPr="0056142A">
        <w:rPr>
          <w:rFonts w:cs="David" w:hint="cs"/>
          <w:rtl/>
        </w:rPr>
        <w:tab/>
        <w:t xml:space="preserve">לא משאל עם. </w:t>
      </w:r>
    </w:p>
    <w:p w14:paraId="2240C9BE" w14:textId="77777777" w:rsidR="0056142A" w:rsidRPr="0056142A" w:rsidRDefault="0056142A" w:rsidP="0056142A">
      <w:pPr>
        <w:bidi/>
        <w:jc w:val="both"/>
        <w:rPr>
          <w:rFonts w:cs="David" w:hint="cs"/>
          <w:rtl/>
        </w:rPr>
      </w:pPr>
    </w:p>
    <w:p w14:paraId="2A8843C9" w14:textId="77777777" w:rsidR="0056142A" w:rsidRPr="0056142A" w:rsidRDefault="0056142A" w:rsidP="0056142A">
      <w:pPr>
        <w:bidi/>
        <w:jc w:val="both"/>
        <w:rPr>
          <w:rFonts w:cs="David" w:hint="cs"/>
          <w:rtl/>
        </w:rPr>
      </w:pPr>
      <w:r w:rsidRPr="0056142A">
        <w:rPr>
          <w:rFonts w:cs="David" w:hint="cs"/>
          <w:u w:val="single"/>
          <w:rtl/>
        </w:rPr>
        <w:t>היו"ר דוד טל:</w:t>
      </w:r>
    </w:p>
    <w:p w14:paraId="489D2D9E" w14:textId="77777777" w:rsidR="0056142A" w:rsidRPr="0056142A" w:rsidRDefault="0056142A" w:rsidP="0056142A">
      <w:pPr>
        <w:bidi/>
        <w:jc w:val="both"/>
        <w:rPr>
          <w:rFonts w:cs="David" w:hint="cs"/>
          <w:rtl/>
        </w:rPr>
      </w:pPr>
    </w:p>
    <w:p w14:paraId="50EBD7B2" w14:textId="77777777" w:rsidR="0056142A" w:rsidRPr="0056142A" w:rsidRDefault="0056142A" w:rsidP="0056142A">
      <w:pPr>
        <w:bidi/>
        <w:jc w:val="both"/>
        <w:rPr>
          <w:rFonts w:cs="David" w:hint="cs"/>
          <w:rtl/>
        </w:rPr>
      </w:pPr>
      <w:r w:rsidRPr="0056142A">
        <w:rPr>
          <w:rFonts w:cs="David" w:hint="cs"/>
          <w:rtl/>
        </w:rPr>
        <w:tab/>
        <w:t>אנחנו יודעים מה לא. מה כן?</w:t>
      </w:r>
    </w:p>
    <w:p w14:paraId="02BEA494" w14:textId="77777777" w:rsidR="0056142A" w:rsidRPr="0056142A" w:rsidRDefault="0056142A" w:rsidP="0056142A">
      <w:pPr>
        <w:bidi/>
        <w:jc w:val="both"/>
        <w:rPr>
          <w:rFonts w:cs="David" w:hint="cs"/>
          <w:rtl/>
        </w:rPr>
      </w:pPr>
    </w:p>
    <w:p w14:paraId="66BC7E3B" w14:textId="77777777" w:rsidR="0056142A" w:rsidRPr="0056142A" w:rsidRDefault="0056142A" w:rsidP="0056142A">
      <w:pPr>
        <w:bidi/>
        <w:jc w:val="both"/>
        <w:rPr>
          <w:rFonts w:cs="David" w:hint="cs"/>
          <w:rtl/>
        </w:rPr>
      </w:pPr>
      <w:r w:rsidRPr="0056142A">
        <w:rPr>
          <w:rFonts w:cs="David" w:hint="cs"/>
          <w:u w:val="single"/>
          <w:rtl/>
        </w:rPr>
        <w:t>בתיה כהן:</w:t>
      </w:r>
    </w:p>
    <w:p w14:paraId="68438DAD" w14:textId="77777777" w:rsidR="0056142A" w:rsidRPr="0056142A" w:rsidRDefault="0056142A" w:rsidP="0056142A">
      <w:pPr>
        <w:bidi/>
        <w:jc w:val="both"/>
        <w:rPr>
          <w:rFonts w:cs="David" w:hint="cs"/>
          <w:rtl/>
        </w:rPr>
      </w:pPr>
    </w:p>
    <w:p w14:paraId="029F1A71" w14:textId="77777777" w:rsidR="0056142A" w:rsidRPr="0056142A" w:rsidRDefault="0056142A" w:rsidP="0056142A">
      <w:pPr>
        <w:bidi/>
        <w:jc w:val="both"/>
        <w:rPr>
          <w:rFonts w:cs="David" w:hint="cs"/>
          <w:rtl/>
        </w:rPr>
      </w:pPr>
      <w:r w:rsidRPr="0056142A">
        <w:rPr>
          <w:rFonts w:cs="David" w:hint="cs"/>
          <w:rtl/>
        </w:rPr>
        <w:tab/>
        <w:t>אני חושבת שיותר בריא שאזרחי מדינת ישראל ותושביה יכעסו על החלטות של הכנסת מאשר שיהיה משאל עם, וזה יגרום לעוד יותר שסעים ועוד יותר מחלוקות.</w:t>
      </w:r>
    </w:p>
    <w:p w14:paraId="2CC60671" w14:textId="77777777" w:rsidR="0056142A" w:rsidRPr="0056142A" w:rsidRDefault="0056142A" w:rsidP="0056142A">
      <w:pPr>
        <w:bidi/>
        <w:jc w:val="both"/>
        <w:rPr>
          <w:rFonts w:cs="David" w:hint="cs"/>
          <w:rtl/>
        </w:rPr>
      </w:pPr>
    </w:p>
    <w:p w14:paraId="43F1E908" w14:textId="77777777" w:rsidR="0056142A" w:rsidRPr="0056142A" w:rsidRDefault="0056142A" w:rsidP="0056142A">
      <w:pPr>
        <w:bidi/>
        <w:jc w:val="both"/>
        <w:rPr>
          <w:rFonts w:cs="David" w:hint="cs"/>
          <w:rtl/>
        </w:rPr>
      </w:pPr>
      <w:r w:rsidRPr="0056142A">
        <w:rPr>
          <w:rFonts w:cs="David" w:hint="cs"/>
          <w:u w:val="single"/>
          <w:rtl/>
        </w:rPr>
        <w:t>היו"ר דוד טל:</w:t>
      </w:r>
    </w:p>
    <w:p w14:paraId="3285A96E" w14:textId="77777777" w:rsidR="0056142A" w:rsidRPr="0056142A" w:rsidRDefault="0056142A" w:rsidP="0056142A">
      <w:pPr>
        <w:bidi/>
        <w:jc w:val="both"/>
        <w:rPr>
          <w:rFonts w:cs="David" w:hint="cs"/>
          <w:rtl/>
        </w:rPr>
      </w:pPr>
    </w:p>
    <w:p w14:paraId="4CC1AC6A" w14:textId="77777777" w:rsidR="0056142A" w:rsidRPr="0056142A" w:rsidRDefault="0056142A" w:rsidP="0056142A">
      <w:pPr>
        <w:bidi/>
        <w:jc w:val="both"/>
        <w:rPr>
          <w:rFonts w:cs="David" w:hint="cs"/>
          <w:rtl/>
        </w:rPr>
      </w:pPr>
      <w:r w:rsidRPr="0056142A">
        <w:rPr>
          <w:rFonts w:cs="David" w:hint="cs"/>
          <w:rtl/>
        </w:rPr>
        <w:tab/>
        <w:t>את מציעה להשאיר את הסמכות בידי הממשלה והכנסת, שהם יחליטו, גם במחיר שציבור הבוחרים יכעס על הנבחרים שלו.</w:t>
      </w:r>
    </w:p>
    <w:p w14:paraId="3D0034FA" w14:textId="77777777" w:rsidR="0056142A" w:rsidRPr="0056142A" w:rsidRDefault="0056142A" w:rsidP="0056142A">
      <w:pPr>
        <w:bidi/>
        <w:jc w:val="both"/>
        <w:rPr>
          <w:rFonts w:cs="David" w:hint="cs"/>
          <w:rtl/>
        </w:rPr>
      </w:pPr>
    </w:p>
    <w:p w14:paraId="4BFD25D3" w14:textId="77777777" w:rsidR="0056142A" w:rsidRPr="0056142A" w:rsidRDefault="0056142A" w:rsidP="0056142A">
      <w:pPr>
        <w:bidi/>
        <w:jc w:val="both"/>
        <w:rPr>
          <w:rFonts w:cs="David" w:hint="cs"/>
          <w:u w:val="single"/>
          <w:rtl/>
        </w:rPr>
      </w:pPr>
      <w:r w:rsidRPr="0056142A">
        <w:rPr>
          <w:rFonts w:cs="David" w:hint="cs"/>
          <w:u w:val="single"/>
          <w:rtl/>
        </w:rPr>
        <w:t>בתיה כהן:</w:t>
      </w:r>
    </w:p>
    <w:p w14:paraId="49A0E2AC" w14:textId="77777777" w:rsidR="0056142A" w:rsidRPr="0056142A" w:rsidRDefault="0056142A" w:rsidP="0056142A">
      <w:pPr>
        <w:bidi/>
        <w:jc w:val="both"/>
        <w:rPr>
          <w:rFonts w:cs="David" w:hint="cs"/>
          <w:rtl/>
        </w:rPr>
      </w:pPr>
    </w:p>
    <w:p w14:paraId="3C24C437" w14:textId="77777777" w:rsidR="0056142A" w:rsidRPr="0056142A" w:rsidRDefault="0056142A" w:rsidP="0056142A">
      <w:pPr>
        <w:bidi/>
        <w:jc w:val="both"/>
        <w:rPr>
          <w:rFonts w:cs="David" w:hint="cs"/>
          <w:rtl/>
        </w:rPr>
      </w:pPr>
      <w:r w:rsidRPr="0056142A">
        <w:rPr>
          <w:rFonts w:cs="David" w:hint="cs"/>
          <w:rtl/>
        </w:rPr>
        <w:tab/>
        <w:t xml:space="preserve">זה יותר בריא מאשר שייגרם עוד יותר ניכור. יש ניכור מספיק. כל הזמן אומרים תל אביב ושדרות. </w:t>
      </w:r>
    </w:p>
    <w:p w14:paraId="698842C0" w14:textId="77777777" w:rsidR="0056142A" w:rsidRPr="0056142A" w:rsidRDefault="0056142A" w:rsidP="0056142A">
      <w:pPr>
        <w:bidi/>
        <w:jc w:val="both"/>
        <w:rPr>
          <w:rFonts w:cs="David" w:hint="cs"/>
          <w:rtl/>
        </w:rPr>
      </w:pPr>
    </w:p>
    <w:p w14:paraId="2B75B89C" w14:textId="77777777" w:rsidR="0056142A" w:rsidRPr="0056142A" w:rsidRDefault="0056142A" w:rsidP="0056142A">
      <w:pPr>
        <w:bidi/>
        <w:jc w:val="both"/>
        <w:rPr>
          <w:rFonts w:cs="David" w:hint="cs"/>
          <w:rtl/>
        </w:rPr>
      </w:pPr>
      <w:r w:rsidRPr="0056142A">
        <w:rPr>
          <w:rFonts w:cs="David" w:hint="cs"/>
          <w:u w:val="single"/>
          <w:rtl/>
        </w:rPr>
        <w:t>היו"ר דוד טל:</w:t>
      </w:r>
    </w:p>
    <w:p w14:paraId="5E3811FC" w14:textId="77777777" w:rsidR="0056142A" w:rsidRPr="0056142A" w:rsidRDefault="0056142A" w:rsidP="0056142A">
      <w:pPr>
        <w:bidi/>
        <w:jc w:val="both"/>
        <w:rPr>
          <w:rFonts w:cs="David" w:hint="cs"/>
          <w:rtl/>
        </w:rPr>
      </w:pPr>
    </w:p>
    <w:p w14:paraId="2816DE2B" w14:textId="77777777" w:rsidR="0056142A" w:rsidRPr="0056142A" w:rsidRDefault="0056142A" w:rsidP="0056142A">
      <w:pPr>
        <w:bidi/>
        <w:jc w:val="both"/>
        <w:rPr>
          <w:rFonts w:cs="David" w:hint="cs"/>
          <w:rtl/>
        </w:rPr>
      </w:pPr>
      <w:r w:rsidRPr="0056142A">
        <w:rPr>
          <w:rFonts w:cs="David" w:hint="cs"/>
          <w:rtl/>
        </w:rPr>
        <w:tab/>
        <w:t>למה יהיה ניכור יותר גדול אם יהיה משאל עם?</w:t>
      </w:r>
    </w:p>
    <w:p w14:paraId="1055E77F" w14:textId="77777777" w:rsidR="0056142A" w:rsidRPr="0056142A" w:rsidRDefault="0056142A" w:rsidP="0056142A">
      <w:pPr>
        <w:bidi/>
        <w:jc w:val="both"/>
        <w:rPr>
          <w:rFonts w:cs="David" w:hint="cs"/>
          <w:rtl/>
        </w:rPr>
      </w:pPr>
    </w:p>
    <w:p w14:paraId="4A9EBEBD" w14:textId="77777777" w:rsidR="0056142A" w:rsidRPr="0056142A" w:rsidRDefault="0056142A" w:rsidP="0056142A">
      <w:pPr>
        <w:bidi/>
        <w:jc w:val="both"/>
        <w:rPr>
          <w:rFonts w:cs="David" w:hint="cs"/>
          <w:rtl/>
        </w:rPr>
      </w:pPr>
      <w:r w:rsidRPr="0056142A">
        <w:rPr>
          <w:rFonts w:cs="David" w:hint="cs"/>
          <w:u w:val="single"/>
          <w:rtl/>
        </w:rPr>
        <w:t>בתיה כהן:</w:t>
      </w:r>
    </w:p>
    <w:p w14:paraId="47083D10" w14:textId="77777777" w:rsidR="0056142A" w:rsidRPr="0056142A" w:rsidRDefault="0056142A" w:rsidP="0056142A">
      <w:pPr>
        <w:bidi/>
        <w:jc w:val="both"/>
        <w:rPr>
          <w:rFonts w:cs="David" w:hint="cs"/>
          <w:rtl/>
        </w:rPr>
      </w:pPr>
    </w:p>
    <w:p w14:paraId="221B77F0" w14:textId="77777777" w:rsidR="0056142A" w:rsidRPr="0056142A" w:rsidRDefault="0056142A" w:rsidP="0056142A">
      <w:pPr>
        <w:bidi/>
        <w:jc w:val="both"/>
        <w:rPr>
          <w:rFonts w:cs="David" w:hint="cs"/>
          <w:rtl/>
        </w:rPr>
      </w:pPr>
      <w:r w:rsidRPr="0056142A">
        <w:rPr>
          <w:rFonts w:cs="David" w:hint="cs"/>
          <w:rtl/>
        </w:rPr>
        <w:tab/>
        <w:t>כי אומרים שהרוב בחר שאני לא אגור יותר, לדוגמה, בירושלים, במקום הזה. זה עוד יותר מנכר, התל אביבים בחרו בשבילי איפה אני אגור ומי יהיה אחראי עלי.</w:t>
      </w:r>
    </w:p>
    <w:p w14:paraId="12D505F6" w14:textId="77777777" w:rsidR="0056142A" w:rsidRPr="0056142A" w:rsidRDefault="0056142A" w:rsidP="0056142A">
      <w:pPr>
        <w:bidi/>
        <w:jc w:val="both"/>
        <w:rPr>
          <w:rFonts w:cs="David" w:hint="cs"/>
          <w:rtl/>
        </w:rPr>
      </w:pPr>
    </w:p>
    <w:p w14:paraId="115264B2" w14:textId="77777777" w:rsidR="0056142A" w:rsidRPr="0056142A" w:rsidRDefault="0056142A" w:rsidP="0056142A">
      <w:pPr>
        <w:bidi/>
        <w:jc w:val="both"/>
        <w:rPr>
          <w:rFonts w:cs="David" w:hint="cs"/>
          <w:rtl/>
        </w:rPr>
      </w:pPr>
      <w:r w:rsidRPr="0056142A">
        <w:rPr>
          <w:rFonts w:cs="David" w:hint="cs"/>
          <w:u w:val="single"/>
          <w:rtl/>
        </w:rPr>
        <w:t>היו"ר דוד טל:</w:t>
      </w:r>
    </w:p>
    <w:p w14:paraId="20EDA83A" w14:textId="77777777" w:rsidR="0056142A" w:rsidRPr="0056142A" w:rsidRDefault="0056142A" w:rsidP="0056142A">
      <w:pPr>
        <w:bidi/>
        <w:jc w:val="both"/>
        <w:rPr>
          <w:rFonts w:cs="David" w:hint="cs"/>
          <w:rtl/>
        </w:rPr>
      </w:pPr>
    </w:p>
    <w:p w14:paraId="585B8F50" w14:textId="77777777" w:rsidR="0056142A" w:rsidRPr="0056142A" w:rsidRDefault="0056142A" w:rsidP="0056142A">
      <w:pPr>
        <w:bidi/>
        <w:jc w:val="both"/>
        <w:rPr>
          <w:rFonts w:cs="David" w:hint="cs"/>
          <w:rtl/>
        </w:rPr>
      </w:pPr>
      <w:r w:rsidRPr="0056142A">
        <w:rPr>
          <w:rFonts w:cs="David" w:hint="cs"/>
          <w:rtl/>
        </w:rPr>
        <w:tab/>
        <w:t>אני מניח שבכל החלטה של הכנסת יש כאלה שמרוצים, יש כאלה שמאוד לא מרוצים ויש כאלה שאפילו מאוכזבים וכועסים, כמעט בכל החלטה. זה כמו בבית משפט, את מגיעה לבית משפט, יש צד אחד שמתאכזב וצד שני שמח, כי השופט זיכה אותו.</w:t>
      </w:r>
    </w:p>
    <w:p w14:paraId="4B95CC86" w14:textId="77777777" w:rsidR="0056142A" w:rsidRDefault="0056142A" w:rsidP="0056142A">
      <w:pPr>
        <w:bidi/>
        <w:jc w:val="both"/>
        <w:rPr>
          <w:rFonts w:cs="David" w:hint="cs"/>
          <w:rtl/>
        </w:rPr>
      </w:pPr>
    </w:p>
    <w:p w14:paraId="4CD41010" w14:textId="77777777" w:rsidR="0056142A" w:rsidRDefault="0056142A" w:rsidP="0056142A">
      <w:pPr>
        <w:bidi/>
        <w:jc w:val="both"/>
        <w:rPr>
          <w:rFonts w:cs="David" w:hint="cs"/>
          <w:rtl/>
        </w:rPr>
      </w:pPr>
    </w:p>
    <w:p w14:paraId="7E79186A" w14:textId="77777777" w:rsidR="0056142A" w:rsidRDefault="0056142A" w:rsidP="0056142A">
      <w:pPr>
        <w:bidi/>
        <w:jc w:val="both"/>
        <w:rPr>
          <w:rFonts w:cs="David" w:hint="cs"/>
          <w:rtl/>
        </w:rPr>
      </w:pPr>
    </w:p>
    <w:p w14:paraId="06AA9C36" w14:textId="77777777" w:rsidR="0056142A" w:rsidRDefault="0056142A" w:rsidP="0056142A">
      <w:pPr>
        <w:bidi/>
        <w:jc w:val="both"/>
        <w:rPr>
          <w:rFonts w:cs="David" w:hint="cs"/>
          <w:rtl/>
        </w:rPr>
      </w:pPr>
    </w:p>
    <w:p w14:paraId="5A378747" w14:textId="77777777" w:rsidR="0056142A" w:rsidRDefault="0056142A" w:rsidP="0056142A">
      <w:pPr>
        <w:bidi/>
        <w:jc w:val="both"/>
        <w:rPr>
          <w:rFonts w:cs="David" w:hint="cs"/>
          <w:rtl/>
        </w:rPr>
      </w:pPr>
    </w:p>
    <w:p w14:paraId="1F4D8975" w14:textId="77777777" w:rsidR="0056142A" w:rsidRPr="0056142A" w:rsidRDefault="0056142A" w:rsidP="0056142A">
      <w:pPr>
        <w:bidi/>
        <w:jc w:val="both"/>
        <w:rPr>
          <w:rFonts w:cs="David" w:hint="cs"/>
          <w:rtl/>
        </w:rPr>
      </w:pPr>
    </w:p>
    <w:p w14:paraId="7C9F1F19" w14:textId="77777777" w:rsidR="0056142A" w:rsidRPr="0056142A" w:rsidRDefault="0056142A" w:rsidP="0056142A">
      <w:pPr>
        <w:bidi/>
        <w:jc w:val="both"/>
        <w:rPr>
          <w:rFonts w:cs="David" w:hint="cs"/>
          <w:rtl/>
        </w:rPr>
      </w:pPr>
      <w:r w:rsidRPr="0056142A">
        <w:rPr>
          <w:rFonts w:cs="David" w:hint="cs"/>
          <w:u w:val="single"/>
          <w:rtl/>
        </w:rPr>
        <w:t>יצחק לוי:</w:t>
      </w:r>
    </w:p>
    <w:p w14:paraId="7F78FADD" w14:textId="77777777" w:rsidR="0056142A" w:rsidRPr="0056142A" w:rsidRDefault="0056142A" w:rsidP="0056142A">
      <w:pPr>
        <w:bidi/>
        <w:jc w:val="both"/>
        <w:rPr>
          <w:rFonts w:cs="David" w:hint="cs"/>
          <w:rtl/>
        </w:rPr>
      </w:pPr>
    </w:p>
    <w:p w14:paraId="5F3CE8FE" w14:textId="77777777" w:rsidR="0056142A" w:rsidRPr="0056142A" w:rsidRDefault="0056142A" w:rsidP="0056142A">
      <w:pPr>
        <w:bidi/>
        <w:jc w:val="both"/>
        <w:rPr>
          <w:rFonts w:cs="David" w:hint="cs"/>
          <w:rtl/>
        </w:rPr>
      </w:pPr>
      <w:r w:rsidRPr="0056142A">
        <w:rPr>
          <w:rFonts w:cs="David" w:hint="cs"/>
          <w:rtl/>
        </w:rPr>
        <w:tab/>
        <w:t>קודם כול, על משאל עם מדובר אחרי הפשרה של הכנסת, לא לפני. לא מדובר כאן שאנחנו עורכים משאל עם לפני שנחליט בממשלה, לפני שנדון בכנסת, לפני שכבר נמצאו כל האיזונים שאפשר למצוא. לפעמים אי אפשר למצוא איזונים. למשל, בנושא ההתנתקות אי אפשר למצוא שום איזון בין מחנה אחד למחנה שני. לפעמים אפשר למצוא פשרות מסוימות. משאל העם כאן זה לא משאל עם שבאה ממשלה ועוקפת את הכנסת ואומרת שאנחנו הולכים למשאל עם. זה משאל עם לאחר שזה נדון בכנסת, לאחר שנמצאו הפשרות הראויות וכן הלאה. זאת נקודה אחת. זה לא מוסיף לעריצות הרוב מבחינה זאת.</w:t>
      </w:r>
    </w:p>
    <w:p w14:paraId="3EC34A17" w14:textId="77777777" w:rsidR="0056142A" w:rsidRPr="0056142A" w:rsidRDefault="0056142A" w:rsidP="0056142A">
      <w:pPr>
        <w:bidi/>
        <w:jc w:val="both"/>
        <w:rPr>
          <w:rFonts w:cs="David" w:hint="cs"/>
          <w:rtl/>
        </w:rPr>
      </w:pPr>
    </w:p>
    <w:p w14:paraId="64FE2AD2" w14:textId="77777777" w:rsidR="0056142A" w:rsidRPr="0056142A" w:rsidRDefault="0056142A" w:rsidP="0056142A">
      <w:pPr>
        <w:bidi/>
        <w:jc w:val="both"/>
        <w:rPr>
          <w:rFonts w:cs="David" w:hint="cs"/>
          <w:rtl/>
        </w:rPr>
      </w:pPr>
      <w:r w:rsidRPr="0056142A">
        <w:rPr>
          <w:rFonts w:cs="David" w:hint="cs"/>
          <w:rtl/>
        </w:rPr>
        <w:tab/>
        <w:t>הרבה מאוד פעמים יש חשש או חשד אצל העם, לפעמים החשד נכון, לפעמים החשד לא נכון, שחברי כנסת מצביעים לא רק על ההחלטה, אלא שיש שיקולים אחרים שמעורבים, למשל, שיקולים קואליציוניים, למשל שיקולים תקציביים--</w:t>
      </w:r>
    </w:p>
    <w:p w14:paraId="05BDABA9" w14:textId="77777777" w:rsidR="0056142A" w:rsidRPr="0056142A" w:rsidRDefault="0056142A" w:rsidP="0056142A">
      <w:pPr>
        <w:bidi/>
        <w:jc w:val="both"/>
        <w:rPr>
          <w:rFonts w:cs="David" w:hint="cs"/>
          <w:rtl/>
        </w:rPr>
      </w:pPr>
    </w:p>
    <w:p w14:paraId="586F1F0D" w14:textId="77777777" w:rsidR="0056142A" w:rsidRPr="0056142A" w:rsidRDefault="0056142A" w:rsidP="0056142A">
      <w:pPr>
        <w:bidi/>
        <w:jc w:val="both"/>
        <w:rPr>
          <w:rFonts w:cs="David" w:hint="cs"/>
          <w:rtl/>
        </w:rPr>
      </w:pPr>
      <w:r w:rsidRPr="0056142A">
        <w:rPr>
          <w:rFonts w:cs="David" w:hint="cs"/>
          <w:u w:val="single"/>
          <w:rtl/>
        </w:rPr>
        <w:t>משה שרוני:</w:t>
      </w:r>
    </w:p>
    <w:p w14:paraId="3A071974" w14:textId="77777777" w:rsidR="0056142A" w:rsidRPr="0056142A" w:rsidRDefault="0056142A" w:rsidP="0056142A">
      <w:pPr>
        <w:bidi/>
        <w:jc w:val="both"/>
        <w:rPr>
          <w:rFonts w:cs="David" w:hint="cs"/>
          <w:rtl/>
        </w:rPr>
      </w:pPr>
    </w:p>
    <w:p w14:paraId="3D6847EA" w14:textId="77777777" w:rsidR="0056142A" w:rsidRPr="0056142A" w:rsidRDefault="0056142A" w:rsidP="0056142A">
      <w:pPr>
        <w:bidi/>
        <w:jc w:val="both"/>
        <w:rPr>
          <w:rFonts w:cs="David" w:hint="cs"/>
          <w:rtl/>
        </w:rPr>
      </w:pPr>
      <w:r w:rsidRPr="0056142A">
        <w:rPr>
          <w:rFonts w:cs="David" w:hint="cs"/>
          <w:rtl/>
        </w:rPr>
        <w:tab/>
        <w:t xml:space="preserve"> שנקבל תמורות.</w:t>
      </w:r>
    </w:p>
    <w:p w14:paraId="649BAE81" w14:textId="77777777" w:rsidR="0056142A" w:rsidRPr="0056142A" w:rsidRDefault="0056142A" w:rsidP="0056142A">
      <w:pPr>
        <w:bidi/>
        <w:jc w:val="both"/>
        <w:rPr>
          <w:rFonts w:cs="David" w:hint="cs"/>
          <w:rtl/>
        </w:rPr>
      </w:pPr>
    </w:p>
    <w:p w14:paraId="4382642E" w14:textId="77777777" w:rsidR="0056142A" w:rsidRPr="0056142A" w:rsidRDefault="0056142A" w:rsidP="0056142A">
      <w:pPr>
        <w:bidi/>
        <w:jc w:val="both"/>
        <w:rPr>
          <w:rFonts w:cs="David" w:hint="cs"/>
          <w:rtl/>
        </w:rPr>
      </w:pPr>
      <w:r w:rsidRPr="0056142A">
        <w:rPr>
          <w:rFonts w:cs="David" w:hint="cs"/>
          <w:u w:val="single"/>
          <w:rtl/>
        </w:rPr>
        <w:t>יצחק לוי:</w:t>
      </w:r>
    </w:p>
    <w:p w14:paraId="7C49FFF7" w14:textId="77777777" w:rsidR="0056142A" w:rsidRPr="0056142A" w:rsidRDefault="0056142A" w:rsidP="0056142A">
      <w:pPr>
        <w:bidi/>
        <w:jc w:val="both"/>
        <w:rPr>
          <w:rFonts w:cs="David" w:hint="cs"/>
          <w:rtl/>
        </w:rPr>
      </w:pPr>
    </w:p>
    <w:p w14:paraId="3DED9CF8" w14:textId="77777777" w:rsidR="0056142A" w:rsidRPr="0056142A" w:rsidRDefault="0056142A" w:rsidP="0056142A">
      <w:pPr>
        <w:bidi/>
        <w:jc w:val="both"/>
        <w:rPr>
          <w:rFonts w:cs="David" w:hint="cs"/>
          <w:rtl/>
        </w:rPr>
      </w:pPr>
      <w:r w:rsidRPr="0056142A">
        <w:rPr>
          <w:rFonts w:cs="David" w:hint="cs"/>
          <w:rtl/>
        </w:rPr>
        <w:tab/>
        <w:t xml:space="preserve"> --למשל, אני אצביע בשבילך בנושא המדיני, אבל תשמור לי על הנושא הדתי או כל מיני דברים אחרים. ההכרעה של משאל העם תהיה הרבה יותר נקייה מאשר ההצבעה בכנסת, אחרי שזה עבר תהליך בכנסת, אחרי שזה עבר תהליך דמוקרטי בכנסת, אחרי שהיתה הצבעה בכנסת וכן הלאה.</w:t>
      </w:r>
    </w:p>
    <w:p w14:paraId="5FABA1D8" w14:textId="77777777" w:rsidR="0056142A" w:rsidRPr="0056142A" w:rsidRDefault="0056142A" w:rsidP="0056142A">
      <w:pPr>
        <w:bidi/>
        <w:jc w:val="both"/>
        <w:rPr>
          <w:rFonts w:cs="David" w:hint="cs"/>
          <w:rtl/>
        </w:rPr>
      </w:pPr>
    </w:p>
    <w:p w14:paraId="566CCDCF" w14:textId="77777777" w:rsidR="0056142A" w:rsidRPr="0056142A" w:rsidRDefault="0056142A" w:rsidP="0056142A">
      <w:pPr>
        <w:bidi/>
        <w:jc w:val="both"/>
        <w:rPr>
          <w:rFonts w:cs="David" w:hint="cs"/>
          <w:rtl/>
        </w:rPr>
      </w:pPr>
      <w:r w:rsidRPr="0056142A">
        <w:rPr>
          <w:rFonts w:cs="David" w:hint="cs"/>
          <w:rtl/>
        </w:rPr>
        <w:tab/>
        <w:t>אני מתנגד למשאל עם. זה נראה כאילו הפוך, אבל אני מתנגד למשאל עם. הצעת החוק נחתמה על ידי למעלה מ-61 חברי כנסת, שמי לא נמצא בה מטעמים אידיאולוגיים אחרים, אני מתנגד למשאל עם, אבל החששות שלך לא נראים לי כל כך. להפך. העם יגיד: אנחנו הכרענו, לא אותם 120 שאולי יגידו עליהם שההוא הצביע בגלל מיצובישי, ההוא הצביע כי הבטיחו לו כסף לישיבות וההוא הצביע כי כך או אחרת, ואומרים כך. אני לא אומר שזה לא נכון לפעמים, אבל לא תמיד.</w:t>
      </w:r>
    </w:p>
    <w:p w14:paraId="27205F15" w14:textId="77777777" w:rsidR="0056142A" w:rsidRPr="0056142A" w:rsidRDefault="0056142A" w:rsidP="0056142A">
      <w:pPr>
        <w:bidi/>
        <w:jc w:val="both"/>
        <w:rPr>
          <w:rFonts w:cs="David" w:hint="cs"/>
          <w:rtl/>
        </w:rPr>
      </w:pPr>
    </w:p>
    <w:p w14:paraId="1FEC7D26" w14:textId="77777777" w:rsidR="0056142A" w:rsidRPr="0056142A" w:rsidRDefault="0056142A" w:rsidP="0056142A">
      <w:pPr>
        <w:bidi/>
        <w:jc w:val="both"/>
        <w:rPr>
          <w:rFonts w:cs="David" w:hint="cs"/>
          <w:rtl/>
        </w:rPr>
      </w:pPr>
      <w:r w:rsidRPr="0056142A">
        <w:rPr>
          <w:rFonts w:cs="David" w:hint="cs"/>
          <w:u w:val="single"/>
          <w:rtl/>
        </w:rPr>
        <w:t>היו"ר דוד טל:</w:t>
      </w:r>
    </w:p>
    <w:p w14:paraId="4E89F072" w14:textId="77777777" w:rsidR="0056142A" w:rsidRPr="0056142A" w:rsidRDefault="0056142A" w:rsidP="0056142A">
      <w:pPr>
        <w:bidi/>
        <w:jc w:val="both"/>
        <w:rPr>
          <w:rFonts w:cs="David" w:hint="cs"/>
          <w:rtl/>
        </w:rPr>
      </w:pPr>
    </w:p>
    <w:p w14:paraId="1CDA36DC" w14:textId="77777777" w:rsidR="0056142A" w:rsidRPr="0056142A" w:rsidRDefault="0056142A" w:rsidP="0056142A">
      <w:pPr>
        <w:bidi/>
        <w:jc w:val="both"/>
        <w:rPr>
          <w:rFonts w:cs="David" w:hint="cs"/>
          <w:rtl/>
        </w:rPr>
      </w:pPr>
      <w:r w:rsidRPr="0056142A">
        <w:rPr>
          <w:rFonts w:cs="David" w:hint="cs"/>
          <w:rtl/>
        </w:rPr>
        <w:tab/>
        <w:t>אפשר לומר שזו שגרת ימינו, שאנחנו מוותרים על דבר מסוים בתחום הזה תמורת דברים אחרים.</w:t>
      </w:r>
    </w:p>
    <w:p w14:paraId="7A77498B" w14:textId="77777777" w:rsidR="0056142A" w:rsidRPr="0056142A" w:rsidRDefault="0056142A" w:rsidP="0056142A">
      <w:pPr>
        <w:bidi/>
        <w:jc w:val="both"/>
        <w:rPr>
          <w:rFonts w:cs="David" w:hint="cs"/>
          <w:rtl/>
        </w:rPr>
      </w:pPr>
    </w:p>
    <w:p w14:paraId="4D4D5F78" w14:textId="77777777" w:rsidR="0056142A" w:rsidRPr="0056142A" w:rsidRDefault="0056142A" w:rsidP="0056142A">
      <w:pPr>
        <w:bidi/>
        <w:jc w:val="both"/>
        <w:rPr>
          <w:rFonts w:cs="David" w:hint="cs"/>
          <w:rtl/>
        </w:rPr>
      </w:pPr>
      <w:r w:rsidRPr="0056142A">
        <w:rPr>
          <w:rFonts w:cs="David" w:hint="cs"/>
          <w:u w:val="single"/>
          <w:rtl/>
        </w:rPr>
        <w:t>יצחק לוי:</w:t>
      </w:r>
    </w:p>
    <w:p w14:paraId="2C544FBE" w14:textId="77777777" w:rsidR="0056142A" w:rsidRPr="0056142A" w:rsidRDefault="0056142A" w:rsidP="0056142A">
      <w:pPr>
        <w:bidi/>
        <w:jc w:val="both"/>
        <w:rPr>
          <w:rFonts w:cs="David" w:hint="cs"/>
          <w:rtl/>
        </w:rPr>
      </w:pPr>
    </w:p>
    <w:p w14:paraId="3983FB00" w14:textId="77777777" w:rsidR="0056142A" w:rsidRPr="0056142A" w:rsidRDefault="0056142A" w:rsidP="0056142A">
      <w:pPr>
        <w:bidi/>
        <w:jc w:val="both"/>
        <w:rPr>
          <w:rFonts w:cs="David" w:hint="cs"/>
          <w:rtl/>
        </w:rPr>
      </w:pPr>
      <w:r w:rsidRPr="0056142A">
        <w:rPr>
          <w:rFonts w:cs="David" w:hint="cs"/>
          <w:rtl/>
        </w:rPr>
        <w:tab/>
        <w:t xml:space="preserve"> לכן אני חושב ההפך, שהניכור יהיה פחות.</w:t>
      </w:r>
    </w:p>
    <w:p w14:paraId="1740F3B6" w14:textId="77777777" w:rsidR="0056142A" w:rsidRPr="0056142A" w:rsidRDefault="0056142A" w:rsidP="0056142A">
      <w:pPr>
        <w:bidi/>
        <w:jc w:val="both"/>
        <w:rPr>
          <w:rFonts w:cs="David" w:hint="cs"/>
          <w:rtl/>
        </w:rPr>
      </w:pPr>
    </w:p>
    <w:p w14:paraId="31D25640" w14:textId="77777777" w:rsidR="0056142A" w:rsidRPr="0056142A" w:rsidRDefault="0056142A" w:rsidP="0056142A">
      <w:pPr>
        <w:bidi/>
        <w:jc w:val="both"/>
        <w:rPr>
          <w:rFonts w:cs="David" w:hint="cs"/>
          <w:rtl/>
        </w:rPr>
      </w:pPr>
      <w:r w:rsidRPr="0056142A">
        <w:rPr>
          <w:rFonts w:cs="David" w:hint="cs"/>
          <w:u w:val="single"/>
          <w:rtl/>
        </w:rPr>
        <w:t>בתיה כהן:</w:t>
      </w:r>
    </w:p>
    <w:p w14:paraId="6D439383" w14:textId="77777777" w:rsidR="0056142A" w:rsidRPr="0056142A" w:rsidRDefault="0056142A" w:rsidP="0056142A">
      <w:pPr>
        <w:bidi/>
        <w:jc w:val="both"/>
        <w:rPr>
          <w:rFonts w:cs="David" w:hint="cs"/>
          <w:rtl/>
        </w:rPr>
      </w:pPr>
    </w:p>
    <w:p w14:paraId="547F069E" w14:textId="77777777" w:rsidR="0056142A" w:rsidRPr="0056142A" w:rsidRDefault="0056142A" w:rsidP="0056142A">
      <w:pPr>
        <w:bidi/>
        <w:jc w:val="both"/>
        <w:rPr>
          <w:rFonts w:cs="David" w:hint="cs"/>
          <w:rtl/>
        </w:rPr>
      </w:pPr>
      <w:r w:rsidRPr="0056142A">
        <w:rPr>
          <w:rFonts w:cs="David" w:hint="cs"/>
          <w:rtl/>
        </w:rPr>
        <w:tab/>
        <w:t>אפילו לא ניכור, אפילו מתכון למלחמת אזרחים.</w:t>
      </w:r>
    </w:p>
    <w:p w14:paraId="282DC952" w14:textId="77777777" w:rsidR="0056142A" w:rsidRPr="0056142A" w:rsidRDefault="0056142A" w:rsidP="0056142A">
      <w:pPr>
        <w:bidi/>
        <w:jc w:val="both"/>
        <w:rPr>
          <w:rFonts w:cs="David" w:hint="cs"/>
          <w:rtl/>
        </w:rPr>
      </w:pPr>
    </w:p>
    <w:p w14:paraId="7F91142B" w14:textId="77777777" w:rsidR="0056142A" w:rsidRPr="0056142A" w:rsidRDefault="0056142A" w:rsidP="0056142A">
      <w:pPr>
        <w:bidi/>
        <w:jc w:val="both"/>
        <w:rPr>
          <w:rFonts w:cs="David" w:hint="cs"/>
          <w:rtl/>
        </w:rPr>
      </w:pPr>
      <w:r w:rsidRPr="0056142A">
        <w:rPr>
          <w:rFonts w:cs="David" w:hint="cs"/>
          <w:u w:val="single"/>
          <w:rtl/>
        </w:rPr>
        <w:t>היו"ר דוד טל:</w:t>
      </w:r>
    </w:p>
    <w:p w14:paraId="7BBFBD76" w14:textId="77777777" w:rsidR="0056142A" w:rsidRPr="0056142A" w:rsidRDefault="0056142A" w:rsidP="0056142A">
      <w:pPr>
        <w:bidi/>
        <w:jc w:val="both"/>
        <w:rPr>
          <w:rFonts w:cs="David" w:hint="cs"/>
          <w:rtl/>
        </w:rPr>
      </w:pPr>
    </w:p>
    <w:p w14:paraId="05D46436" w14:textId="77777777" w:rsidR="0056142A" w:rsidRPr="0056142A" w:rsidRDefault="0056142A" w:rsidP="0056142A">
      <w:pPr>
        <w:bidi/>
        <w:jc w:val="both"/>
        <w:rPr>
          <w:rFonts w:cs="David" w:hint="cs"/>
          <w:rtl/>
        </w:rPr>
      </w:pPr>
      <w:r w:rsidRPr="0056142A">
        <w:rPr>
          <w:rFonts w:cs="David" w:hint="cs"/>
          <w:rtl/>
        </w:rPr>
        <w:tab/>
        <w:t>הפלגת.</w:t>
      </w:r>
    </w:p>
    <w:p w14:paraId="40152756" w14:textId="77777777" w:rsidR="0056142A" w:rsidRPr="0056142A" w:rsidRDefault="0056142A" w:rsidP="0056142A">
      <w:pPr>
        <w:bidi/>
        <w:jc w:val="both"/>
        <w:rPr>
          <w:rFonts w:cs="David" w:hint="cs"/>
          <w:rtl/>
        </w:rPr>
      </w:pPr>
    </w:p>
    <w:p w14:paraId="0692DF2B" w14:textId="77777777" w:rsidR="0056142A" w:rsidRPr="0056142A" w:rsidRDefault="0056142A" w:rsidP="0056142A">
      <w:pPr>
        <w:bidi/>
        <w:jc w:val="both"/>
        <w:rPr>
          <w:rFonts w:cs="David" w:hint="cs"/>
          <w:rtl/>
        </w:rPr>
      </w:pPr>
      <w:r w:rsidRPr="0056142A">
        <w:rPr>
          <w:rFonts w:cs="David" w:hint="cs"/>
          <w:u w:val="single"/>
          <w:rtl/>
        </w:rPr>
        <w:t>משה שרוני:</w:t>
      </w:r>
    </w:p>
    <w:p w14:paraId="4B882EB1" w14:textId="77777777" w:rsidR="0056142A" w:rsidRPr="0056142A" w:rsidRDefault="0056142A" w:rsidP="0056142A">
      <w:pPr>
        <w:bidi/>
        <w:jc w:val="both"/>
        <w:rPr>
          <w:rFonts w:cs="David" w:hint="cs"/>
          <w:rtl/>
        </w:rPr>
      </w:pPr>
    </w:p>
    <w:p w14:paraId="42740D60" w14:textId="77777777" w:rsidR="0056142A" w:rsidRPr="0056142A" w:rsidRDefault="0056142A" w:rsidP="0056142A">
      <w:pPr>
        <w:bidi/>
        <w:jc w:val="both"/>
        <w:rPr>
          <w:rFonts w:cs="David" w:hint="cs"/>
          <w:rtl/>
        </w:rPr>
      </w:pPr>
      <w:r w:rsidRPr="0056142A">
        <w:rPr>
          <w:rFonts w:cs="David" w:hint="cs"/>
          <w:rtl/>
        </w:rPr>
        <w:tab/>
        <w:t xml:space="preserve"> את מגזימה. את צעירה, בגלל זה את מגזימה.</w:t>
      </w:r>
    </w:p>
    <w:p w14:paraId="7931E3E1" w14:textId="77777777" w:rsidR="0056142A" w:rsidRDefault="0056142A" w:rsidP="0056142A">
      <w:pPr>
        <w:bidi/>
        <w:jc w:val="both"/>
        <w:rPr>
          <w:rFonts w:cs="David" w:hint="cs"/>
          <w:rtl/>
        </w:rPr>
      </w:pPr>
    </w:p>
    <w:p w14:paraId="0A001DEF" w14:textId="77777777" w:rsidR="0056142A" w:rsidRDefault="0056142A" w:rsidP="0056142A">
      <w:pPr>
        <w:bidi/>
        <w:jc w:val="both"/>
        <w:rPr>
          <w:rFonts w:cs="David" w:hint="cs"/>
          <w:rtl/>
        </w:rPr>
      </w:pPr>
    </w:p>
    <w:p w14:paraId="41892294" w14:textId="77777777" w:rsidR="0056142A" w:rsidRDefault="0056142A" w:rsidP="0056142A">
      <w:pPr>
        <w:bidi/>
        <w:jc w:val="both"/>
        <w:rPr>
          <w:rFonts w:cs="David" w:hint="cs"/>
          <w:rtl/>
        </w:rPr>
      </w:pPr>
    </w:p>
    <w:p w14:paraId="45006FEA" w14:textId="77777777" w:rsidR="0056142A" w:rsidRDefault="0056142A" w:rsidP="0056142A">
      <w:pPr>
        <w:bidi/>
        <w:jc w:val="both"/>
        <w:rPr>
          <w:rFonts w:cs="David" w:hint="cs"/>
          <w:rtl/>
        </w:rPr>
      </w:pPr>
    </w:p>
    <w:p w14:paraId="3CD25048" w14:textId="77777777" w:rsidR="0056142A" w:rsidRDefault="0056142A" w:rsidP="0056142A">
      <w:pPr>
        <w:bidi/>
        <w:jc w:val="both"/>
        <w:rPr>
          <w:rFonts w:cs="David" w:hint="cs"/>
          <w:rtl/>
        </w:rPr>
      </w:pPr>
    </w:p>
    <w:p w14:paraId="6B5E9FB0" w14:textId="77777777" w:rsidR="0056142A" w:rsidRPr="0056142A" w:rsidRDefault="0056142A" w:rsidP="0056142A">
      <w:pPr>
        <w:bidi/>
        <w:jc w:val="both"/>
        <w:rPr>
          <w:rFonts w:cs="David" w:hint="cs"/>
          <w:rtl/>
        </w:rPr>
      </w:pPr>
    </w:p>
    <w:p w14:paraId="2821125C" w14:textId="77777777" w:rsidR="0056142A" w:rsidRPr="0056142A" w:rsidRDefault="0056142A" w:rsidP="0056142A">
      <w:pPr>
        <w:bidi/>
        <w:jc w:val="both"/>
        <w:rPr>
          <w:rFonts w:cs="David" w:hint="cs"/>
          <w:rtl/>
        </w:rPr>
      </w:pPr>
      <w:r w:rsidRPr="0056142A">
        <w:rPr>
          <w:rFonts w:cs="David" w:hint="cs"/>
          <w:u w:val="single"/>
          <w:rtl/>
        </w:rPr>
        <w:t>מנחם בן-ששון:</w:t>
      </w:r>
    </w:p>
    <w:p w14:paraId="17CA0ACC" w14:textId="77777777" w:rsidR="0056142A" w:rsidRPr="0056142A" w:rsidRDefault="0056142A" w:rsidP="0056142A">
      <w:pPr>
        <w:bidi/>
        <w:jc w:val="both"/>
        <w:rPr>
          <w:rFonts w:cs="David" w:hint="cs"/>
          <w:rtl/>
        </w:rPr>
      </w:pPr>
    </w:p>
    <w:p w14:paraId="3D0CF081" w14:textId="77777777" w:rsidR="0056142A" w:rsidRPr="0056142A" w:rsidRDefault="0056142A" w:rsidP="0056142A">
      <w:pPr>
        <w:bidi/>
        <w:jc w:val="both"/>
        <w:rPr>
          <w:rFonts w:cs="David" w:hint="cs"/>
          <w:rtl/>
        </w:rPr>
      </w:pPr>
      <w:r w:rsidRPr="0056142A">
        <w:rPr>
          <w:rFonts w:cs="David" w:hint="cs"/>
          <w:rtl/>
        </w:rPr>
        <w:tab/>
        <w:t xml:space="preserve">ראשית, הפתרון של הולכת סכסוכים לעבר טריטוריה אחרת, הרי יש לה היסטוריה. לפנים שלחו רוצח לעיר מקלט כדי ליצור מרחב, לאחר מכן היתה מלחמת האבירים או שזרקו מישהו למים, ואמרו שמישהו אחר מכריע. כל השנים מנסים לנטרל את העימות האמיתי, כדי לרכך את המתחים בחברה. אומר איש משאל העם כמו שאומר איש הסקר: זאת האמת, אבל אצלנו אומרים "מדבר סקר תרחק", כי אתה יודע שהסקר של היום הוא לא מצב הרוח של מחר. אולי מזה גם כן את צריכה לחשוש. ככל שאתם יושבים פה ומאזינים לנו אתם רואים שחברי הכנסת מתלבטים. זאת לא שאלה אידיאולוגית מה עמדותיו של הרב לוי, מדריכי, ומה עמדותי שלי לגבי עתיד רמת-הגולן, אלא מבחינת תפיסת הדמוקרטיה הייצוגית שלנו יש בעיה במשאל עם, ולכן רבים מאיתנו מעדיפים ללכת חזרה אל הציבור </w:t>
      </w:r>
      <w:r w:rsidRPr="0056142A">
        <w:rPr>
          <w:rFonts w:cs="David"/>
          <w:rtl/>
        </w:rPr>
        <w:t>–</w:t>
      </w:r>
      <w:r w:rsidRPr="0056142A">
        <w:rPr>
          <w:rFonts w:cs="David" w:hint="cs"/>
          <w:rtl/>
        </w:rPr>
        <w:t xml:space="preserve"> ללכת לבחירות, להעמיד את השאלה במרכז ולהכריע אותה שם. </w:t>
      </w:r>
    </w:p>
    <w:p w14:paraId="347347C6" w14:textId="77777777" w:rsidR="0056142A" w:rsidRPr="0056142A" w:rsidRDefault="0056142A" w:rsidP="0056142A">
      <w:pPr>
        <w:bidi/>
        <w:jc w:val="both"/>
        <w:rPr>
          <w:rFonts w:cs="David" w:hint="cs"/>
          <w:rtl/>
        </w:rPr>
      </w:pPr>
    </w:p>
    <w:p w14:paraId="459558A3" w14:textId="77777777" w:rsidR="0056142A" w:rsidRPr="0056142A" w:rsidRDefault="0056142A" w:rsidP="0056142A">
      <w:pPr>
        <w:bidi/>
        <w:jc w:val="both"/>
        <w:rPr>
          <w:rFonts w:cs="David" w:hint="cs"/>
          <w:rtl/>
        </w:rPr>
      </w:pPr>
      <w:r w:rsidRPr="0056142A">
        <w:rPr>
          <w:rFonts w:cs="David" w:hint="cs"/>
          <w:u w:val="single"/>
          <w:rtl/>
        </w:rPr>
        <w:t>היו"ר דוד טל:</w:t>
      </w:r>
    </w:p>
    <w:p w14:paraId="0D7639AA" w14:textId="77777777" w:rsidR="0056142A" w:rsidRPr="0056142A" w:rsidRDefault="0056142A" w:rsidP="0056142A">
      <w:pPr>
        <w:bidi/>
        <w:jc w:val="both"/>
        <w:rPr>
          <w:rFonts w:cs="David" w:hint="cs"/>
          <w:rtl/>
        </w:rPr>
      </w:pPr>
    </w:p>
    <w:p w14:paraId="0B8ED713" w14:textId="77777777" w:rsidR="0056142A" w:rsidRPr="0056142A" w:rsidRDefault="0056142A" w:rsidP="0056142A">
      <w:pPr>
        <w:bidi/>
        <w:jc w:val="both"/>
        <w:rPr>
          <w:rFonts w:cs="David" w:hint="cs"/>
          <w:rtl/>
        </w:rPr>
      </w:pPr>
      <w:r w:rsidRPr="0056142A">
        <w:rPr>
          <w:rFonts w:cs="David" w:hint="cs"/>
          <w:rtl/>
        </w:rPr>
        <w:tab/>
        <w:t>תודה רבה. נציגי משרד המשפטים, האם ביררתם האם השר בעד, נגד משאל עם?</w:t>
      </w:r>
    </w:p>
    <w:p w14:paraId="01DD9CBE" w14:textId="77777777" w:rsidR="0056142A" w:rsidRPr="0056142A" w:rsidRDefault="0056142A" w:rsidP="0056142A">
      <w:pPr>
        <w:bidi/>
        <w:jc w:val="both"/>
        <w:rPr>
          <w:rFonts w:cs="David" w:hint="cs"/>
          <w:rtl/>
        </w:rPr>
      </w:pPr>
    </w:p>
    <w:p w14:paraId="2DD2D847" w14:textId="77777777" w:rsidR="0056142A" w:rsidRPr="0056142A" w:rsidRDefault="0056142A" w:rsidP="0056142A">
      <w:pPr>
        <w:bidi/>
        <w:jc w:val="both"/>
        <w:rPr>
          <w:rFonts w:cs="David" w:hint="cs"/>
          <w:b/>
          <w:bCs/>
          <w:u w:val="single"/>
          <w:rtl/>
        </w:rPr>
      </w:pPr>
      <w:r w:rsidRPr="0056142A">
        <w:rPr>
          <w:rFonts w:cs="David" w:hint="cs"/>
          <w:u w:val="single"/>
          <w:rtl/>
        </w:rPr>
        <w:t>אורית קורן:</w:t>
      </w:r>
    </w:p>
    <w:p w14:paraId="0CBFD891" w14:textId="77777777" w:rsidR="0056142A" w:rsidRPr="0056142A" w:rsidRDefault="0056142A" w:rsidP="0056142A">
      <w:pPr>
        <w:bidi/>
        <w:jc w:val="both"/>
        <w:rPr>
          <w:rFonts w:cs="David" w:hint="cs"/>
          <w:rtl/>
        </w:rPr>
      </w:pPr>
    </w:p>
    <w:p w14:paraId="36E3E2B5" w14:textId="77777777" w:rsidR="0056142A" w:rsidRPr="0056142A" w:rsidRDefault="0056142A" w:rsidP="0056142A">
      <w:pPr>
        <w:bidi/>
        <w:jc w:val="both"/>
        <w:rPr>
          <w:rFonts w:cs="David" w:hint="cs"/>
          <w:rtl/>
        </w:rPr>
      </w:pPr>
      <w:r w:rsidRPr="0056142A">
        <w:rPr>
          <w:rFonts w:cs="David" w:hint="cs"/>
          <w:rtl/>
        </w:rPr>
        <w:tab/>
        <w:t>אני חושבת שבסופו של דבר יצטרכו להביא את זה בפני ועדת השרים לענייני חקיקה. נראה לי שזה יותר נכון.</w:t>
      </w:r>
    </w:p>
    <w:p w14:paraId="5F7CFDCA" w14:textId="77777777" w:rsidR="0056142A" w:rsidRPr="0056142A" w:rsidRDefault="0056142A" w:rsidP="0056142A">
      <w:pPr>
        <w:bidi/>
        <w:jc w:val="both"/>
        <w:rPr>
          <w:rFonts w:cs="David" w:hint="cs"/>
          <w:rtl/>
        </w:rPr>
      </w:pPr>
    </w:p>
    <w:p w14:paraId="59210586" w14:textId="77777777" w:rsidR="0056142A" w:rsidRPr="0056142A" w:rsidRDefault="0056142A" w:rsidP="0056142A">
      <w:pPr>
        <w:bidi/>
        <w:jc w:val="both"/>
        <w:rPr>
          <w:rFonts w:cs="David" w:hint="cs"/>
          <w:rtl/>
        </w:rPr>
      </w:pPr>
      <w:r w:rsidRPr="0056142A">
        <w:rPr>
          <w:rFonts w:cs="David" w:hint="cs"/>
          <w:u w:val="single"/>
          <w:rtl/>
        </w:rPr>
        <w:t>היו"ר דוד טל:</w:t>
      </w:r>
    </w:p>
    <w:p w14:paraId="62DDC908" w14:textId="77777777" w:rsidR="0056142A" w:rsidRPr="0056142A" w:rsidRDefault="0056142A" w:rsidP="0056142A">
      <w:pPr>
        <w:bidi/>
        <w:jc w:val="both"/>
        <w:rPr>
          <w:rFonts w:cs="David" w:hint="cs"/>
          <w:rtl/>
        </w:rPr>
      </w:pPr>
    </w:p>
    <w:p w14:paraId="71763290" w14:textId="77777777" w:rsidR="0056142A" w:rsidRPr="0056142A" w:rsidRDefault="0056142A" w:rsidP="0056142A">
      <w:pPr>
        <w:bidi/>
        <w:jc w:val="both"/>
        <w:rPr>
          <w:rFonts w:cs="David" w:hint="cs"/>
          <w:rtl/>
        </w:rPr>
      </w:pPr>
      <w:r w:rsidRPr="0056142A">
        <w:rPr>
          <w:rFonts w:cs="David" w:hint="cs"/>
          <w:rtl/>
        </w:rPr>
        <w:tab/>
        <w:t>יכול להיות שזה יותר נכון. חששתי אז, ואני חושש היום, שנשחית זמן.</w:t>
      </w:r>
    </w:p>
    <w:p w14:paraId="5E7EA56A" w14:textId="77777777" w:rsidR="0056142A" w:rsidRPr="0056142A" w:rsidRDefault="0056142A" w:rsidP="0056142A">
      <w:pPr>
        <w:bidi/>
        <w:jc w:val="both"/>
        <w:rPr>
          <w:rFonts w:cs="David" w:hint="cs"/>
          <w:rtl/>
        </w:rPr>
      </w:pPr>
    </w:p>
    <w:p w14:paraId="3B9CAAF3" w14:textId="77777777" w:rsidR="0056142A" w:rsidRPr="0056142A" w:rsidRDefault="0056142A" w:rsidP="0056142A">
      <w:pPr>
        <w:bidi/>
        <w:jc w:val="both"/>
        <w:rPr>
          <w:rFonts w:cs="David" w:hint="cs"/>
          <w:rtl/>
        </w:rPr>
      </w:pPr>
      <w:r w:rsidRPr="0056142A">
        <w:rPr>
          <w:rFonts w:cs="David" w:hint="cs"/>
          <w:u w:val="single"/>
          <w:rtl/>
        </w:rPr>
        <w:t>משה שרוני:</w:t>
      </w:r>
    </w:p>
    <w:p w14:paraId="04570525" w14:textId="77777777" w:rsidR="0056142A" w:rsidRPr="0056142A" w:rsidRDefault="0056142A" w:rsidP="0056142A">
      <w:pPr>
        <w:bidi/>
        <w:jc w:val="both"/>
        <w:rPr>
          <w:rFonts w:cs="David" w:hint="cs"/>
          <w:rtl/>
        </w:rPr>
      </w:pPr>
    </w:p>
    <w:p w14:paraId="196D2041" w14:textId="77777777" w:rsidR="0056142A" w:rsidRPr="0056142A" w:rsidRDefault="0056142A" w:rsidP="0056142A">
      <w:pPr>
        <w:bidi/>
        <w:jc w:val="both"/>
        <w:rPr>
          <w:rFonts w:cs="David" w:hint="cs"/>
          <w:rtl/>
        </w:rPr>
      </w:pPr>
      <w:r w:rsidRPr="0056142A">
        <w:rPr>
          <w:rFonts w:cs="David" w:hint="cs"/>
          <w:rtl/>
        </w:rPr>
        <w:tab/>
        <w:t xml:space="preserve"> ועדת השרים לענייני חקיקה תשים את כל המשקל ולא יאשרו את זה.</w:t>
      </w:r>
    </w:p>
    <w:p w14:paraId="0A7B1FDA" w14:textId="77777777" w:rsidR="0056142A" w:rsidRPr="0056142A" w:rsidRDefault="0056142A" w:rsidP="0056142A">
      <w:pPr>
        <w:bidi/>
        <w:jc w:val="both"/>
        <w:rPr>
          <w:rFonts w:cs="David" w:hint="cs"/>
          <w:rtl/>
        </w:rPr>
      </w:pPr>
    </w:p>
    <w:p w14:paraId="3081B78D" w14:textId="77777777" w:rsidR="0056142A" w:rsidRPr="0056142A" w:rsidRDefault="0056142A" w:rsidP="0056142A">
      <w:pPr>
        <w:bidi/>
        <w:jc w:val="both"/>
        <w:rPr>
          <w:rFonts w:cs="David" w:hint="cs"/>
          <w:rtl/>
        </w:rPr>
      </w:pPr>
      <w:r w:rsidRPr="0056142A">
        <w:rPr>
          <w:rFonts w:cs="David" w:hint="cs"/>
          <w:u w:val="single"/>
          <w:rtl/>
        </w:rPr>
        <w:t>היו"ר דוד טל:</w:t>
      </w:r>
    </w:p>
    <w:p w14:paraId="7B6B6F64" w14:textId="77777777" w:rsidR="0056142A" w:rsidRPr="0056142A" w:rsidRDefault="0056142A" w:rsidP="0056142A">
      <w:pPr>
        <w:bidi/>
        <w:jc w:val="both"/>
        <w:rPr>
          <w:rFonts w:cs="David" w:hint="cs"/>
          <w:rtl/>
        </w:rPr>
      </w:pPr>
    </w:p>
    <w:p w14:paraId="639D40FE" w14:textId="77777777" w:rsidR="0056142A" w:rsidRPr="0056142A" w:rsidRDefault="0056142A" w:rsidP="0056142A">
      <w:pPr>
        <w:bidi/>
        <w:jc w:val="both"/>
        <w:rPr>
          <w:rFonts w:cs="David" w:hint="cs"/>
          <w:rtl/>
        </w:rPr>
      </w:pPr>
      <w:r w:rsidRPr="0056142A">
        <w:rPr>
          <w:rFonts w:cs="David" w:hint="cs"/>
          <w:rtl/>
        </w:rPr>
        <w:tab/>
        <w:t>לא הייתי רוצה שנדון בזה ארבעה-חמישה חודשים, אולי חצי שנה, ולאחר מכן תגידו לנו: לא.</w:t>
      </w:r>
    </w:p>
    <w:p w14:paraId="22D33F3F" w14:textId="77777777" w:rsidR="0056142A" w:rsidRPr="0056142A" w:rsidRDefault="0056142A" w:rsidP="0056142A">
      <w:pPr>
        <w:bidi/>
        <w:jc w:val="both"/>
        <w:rPr>
          <w:rFonts w:cs="David" w:hint="cs"/>
          <w:rtl/>
        </w:rPr>
      </w:pPr>
    </w:p>
    <w:p w14:paraId="1D2E07BD" w14:textId="77777777" w:rsidR="0056142A" w:rsidRPr="0056142A" w:rsidRDefault="0056142A" w:rsidP="0056142A">
      <w:pPr>
        <w:bidi/>
        <w:jc w:val="both"/>
        <w:rPr>
          <w:rFonts w:cs="David" w:hint="cs"/>
          <w:b/>
          <w:bCs/>
          <w:u w:val="single"/>
          <w:rtl/>
        </w:rPr>
      </w:pPr>
      <w:r w:rsidRPr="0056142A">
        <w:rPr>
          <w:rFonts w:cs="David" w:hint="cs"/>
          <w:u w:val="single"/>
          <w:rtl/>
        </w:rPr>
        <w:t>אורית קורן:</w:t>
      </w:r>
    </w:p>
    <w:p w14:paraId="09EBABD0" w14:textId="77777777" w:rsidR="0056142A" w:rsidRPr="0056142A" w:rsidRDefault="0056142A" w:rsidP="0056142A">
      <w:pPr>
        <w:bidi/>
        <w:jc w:val="both"/>
        <w:rPr>
          <w:rFonts w:cs="David" w:hint="cs"/>
          <w:rtl/>
        </w:rPr>
      </w:pPr>
    </w:p>
    <w:p w14:paraId="312B0F59" w14:textId="77777777" w:rsidR="0056142A" w:rsidRPr="0056142A" w:rsidRDefault="0056142A" w:rsidP="0056142A">
      <w:pPr>
        <w:bidi/>
        <w:jc w:val="both"/>
        <w:rPr>
          <w:rFonts w:cs="David" w:hint="cs"/>
          <w:rtl/>
        </w:rPr>
      </w:pPr>
      <w:r w:rsidRPr="0056142A">
        <w:rPr>
          <w:rFonts w:cs="David" w:hint="cs"/>
          <w:rtl/>
        </w:rPr>
        <w:tab/>
        <w:t>אני אעלה את זה.</w:t>
      </w:r>
    </w:p>
    <w:p w14:paraId="5BF8996E" w14:textId="77777777" w:rsidR="0056142A" w:rsidRPr="0056142A" w:rsidRDefault="0056142A" w:rsidP="0056142A">
      <w:pPr>
        <w:bidi/>
        <w:jc w:val="both"/>
        <w:rPr>
          <w:rFonts w:cs="David" w:hint="cs"/>
          <w:rtl/>
        </w:rPr>
      </w:pPr>
    </w:p>
    <w:p w14:paraId="6B22F177" w14:textId="77777777" w:rsidR="0056142A" w:rsidRPr="0056142A" w:rsidRDefault="0056142A" w:rsidP="0056142A">
      <w:pPr>
        <w:bidi/>
        <w:jc w:val="both"/>
        <w:rPr>
          <w:rFonts w:cs="David" w:hint="cs"/>
          <w:rtl/>
        </w:rPr>
      </w:pPr>
      <w:r w:rsidRPr="0056142A">
        <w:rPr>
          <w:rFonts w:cs="David" w:hint="cs"/>
          <w:u w:val="single"/>
          <w:rtl/>
        </w:rPr>
        <w:t>היו"ר דוד טל:</w:t>
      </w:r>
    </w:p>
    <w:p w14:paraId="369660A3" w14:textId="77777777" w:rsidR="0056142A" w:rsidRPr="0056142A" w:rsidRDefault="0056142A" w:rsidP="0056142A">
      <w:pPr>
        <w:bidi/>
        <w:jc w:val="both"/>
        <w:rPr>
          <w:rFonts w:cs="David" w:hint="cs"/>
          <w:rtl/>
        </w:rPr>
      </w:pPr>
    </w:p>
    <w:p w14:paraId="4206112D" w14:textId="77777777" w:rsidR="0056142A" w:rsidRPr="0056142A" w:rsidRDefault="0056142A" w:rsidP="0056142A">
      <w:pPr>
        <w:bidi/>
        <w:jc w:val="both"/>
        <w:rPr>
          <w:rFonts w:cs="David" w:hint="cs"/>
          <w:rtl/>
        </w:rPr>
      </w:pPr>
      <w:r w:rsidRPr="0056142A">
        <w:rPr>
          <w:rFonts w:cs="David" w:hint="cs"/>
          <w:rtl/>
        </w:rPr>
        <w:tab/>
        <w:t>אולי זה מייתר את העבודה שלנו מלכתחילה. תבדקי בבקשה.</w:t>
      </w:r>
    </w:p>
    <w:p w14:paraId="7DCDBB84" w14:textId="77777777" w:rsidR="0056142A" w:rsidRPr="0056142A" w:rsidRDefault="0056142A" w:rsidP="0056142A">
      <w:pPr>
        <w:bidi/>
        <w:jc w:val="both"/>
        <w:rPr>
          <w:rFonts w:cs="David" w:hint="cs"/>
          <w:rtl/>
        </w:rPr>
      </w:pPr>
    </w:p>
    <w:p w14:paraId="589FC4CB" w14:textId="77777777" w:rsidR="0056142A" w:rsidRPr="0056142A" w:rsidRDefault="0056142A" w:rsidP="0056142A">
      <w:pPr>
        <w:bidi/>
        <w:jc w:val="both"/>
        <w:rPr>
          <w:rFonts w:cs="David" w:hint="cs"/>
          <w:rtl/>
        </w:rPr>
      </w:pPr>
      <w:r w:rsidRPr="0056142A">
        <w:rPr>
          <w:rFonts w:cs="David" w:hint="cs"/>
          <w:u w:val="single"/>
          <w:rtl/>
        </w:rPr>
        <w:t>יצחק לוי:</w:t>
      </w:r>
    </w:p>
    <w:p w14:paraId="044D73BF" w14:textId="77777777" w:rsidR="0056142A" w:rsidRPr="0056142A" w:rsidRDefault="0056142A" w:rsidP="0056142A">
      <w:pPr>
        <w:bidi/>
        <w:jc w:val="both"/>
        <w:rPr>
          <w:rFonts w:cs="David" w:hint="cs"/>
          <w:rtl/>
        </w:rPr>
      </w:pPr>
    </w:p>
    <w:p w14:paraId="2A5E0B41" w14:textId="77777777" w:rsidR="0056142A" w:rsidRPr="0056142A" w:rsidRDefault="0056142A" w:rsidP="0056142A">
      <w:pPr>
        <w:bidi/>
        <w:jc w:val="both"/>
        <w:rPr>
          <w:rFonts w:cs="David" w:hint="cs"/>
          <w:rtl/>
        </w:rPr>
      </w:pPr>
      <w:r w:rsidRPr="0056142A">
        <w:rPr>
          <w:rFonts w:cs="David" w:hint="cs"/>
          <w:rtl/>
        </w:rPr>
        <w:tab/>
        <w:t xml:space="preserve"> זה לא אומר שאם ועדת השרים נגד לא יהיה רוב בכנסת.</w:t>
      </w:r>
    </w:p>
    <w:p w14:paraId="74E27E2C" w14:textId="77777777" w:rsidR="0056142A" w:rsidRPr="0056142A" w:rsidRDefault="0056142A" w:rsidP="0056142A">
      <w:pPr>
        <w:bidi/>
        <w:jc w:val="both"/>
        <w:rPr>
          <w:rFonts w:cs="David" w:hint="cs"/>
          <w:rtl/>
        </w:rPr>
      </w:pPr>
    </w:p>
    <w:p w14:paraId="300F5BB7" w14:textId="77777777" w:rsidR="0056142A" w:rsidRPr="0056142A" w:rsidRDefault="0056142A" w:rsidP="0056142A">
      <w:pPr>
        <w:bidi/>
        <w:jc w:val="both"/>
        <w:rPr>
          <w:rFonts w:cs="David" w:hint="cs"/>
          <w:rtl/>
        </w:rPr>
      </w:pPr>
      <w:r w:rsidRPr="0056142A">
        <w:rPr>
          <w:rFonts w:cs="David" w:hint="cs"/>
          <w:u w:val="single"/>
          <w:rtl/>
        </w:rPr>
        <w:t>היו"ר דוד טל:</w:t>
      </w:r>
    </w:p>
    <w:p w14:paraId="583E4D87" w14:textId="77777777" w:rsidR="0056142A" w:rsidRPr="0056142A" w:rsidRDefault="0056142A" w:rsidP="0056142A">
      <w:pPr>
        <w:bidi/>
        <w:jc w:val="both"/>
        <w:rPr>
          <w:rFonts w:cs="David" w:hint="cs"/>
          <w:rtl/>
        </w:rPr>
      </w:pPr>
    </w:p>
    <w:p w14:paraId="693109E9" w14:textId="77777777" w:rsidR="0056142A" w:rsidRPr="0056142A" w:rsidRDefault="0056142A" w:rsidP="0056142A">
      <w:pPr>
        <w:bidi/>
        <w:jc w:val="both"/>
        <w:rPr>
          <w:rFonts w:cs="David" w:hint="cs"/>
          <w:rtl/>
        </w:rPr>
      </w:pPr>
      <w:r w:rsidRPr="0056142A">
        <w:rPr>
          <w:rFonts w:cs="David" w:hint="cs"/>
          <w:rtl/>
        </w:rPr>
        <w:tab/>
        <w:t>יהיה מונח לי בדיסקט שיש לי חזית רחבה, ואולי אני צריך להתפשר כדי לבוא לקראתם בכמה דברים אם אני רוצה להעביר את הצעת החוק הזאת.</w:t>
      </w:r>
    </w:p>
    <w:p w14:paraId="19560FA1" w14:textId="77777777" w:rsidR="0056142A" w:rsidRPr="0056142A" w:rsidRDefault="0056142A" w:rsidP="0056142A">
      <w:pPr>
        <w:bidi/>
        <w:jc w:val="both"/>
        <w:rPr>
          <w:rFonts w:cs="David" w:hint="cs"/>
          <w:rtl/>
        </w:rPr>
      </w:pPr>
    </w:p>
    <w:p w14:paraId="15A2611E" w14:textId="77777777" w:rsidR="0056142A" w:rsidRPr="0056142A" w:rsidRDefault="0056142A" w:rsidP="0056142A">
      <w:pPr>
        <w:bidi/>
        <w:jc w:val="both"/>
        <w:rPr>
          <w:rFonts w:cs="David" w:hint="cs"/>
          <w:rtl/>
        </w:rPr>
      </w:pPr>
      <w:r w:rsidRPr="0056142A">
        <w:rPr>
          <w:rFonts w:cs="David" w:hint="cs"/>
          <w:u w:val="single"/>
          <w:rtl/>
        </w:rPr>
        <w:t>מנחם בן-ששון:</w:t>
      </w:r>
    </w:p>
    <w:p w14:paraId="11747645" w14:textId="77777777" w:rsidR="0056142A" w:rsidRPr="0056142A" w:rsidRDefault="0056142A" w:rsidP="0056142A">
      <w:pPr>
        <w:bidi/>
        <w:jc w:val="both"/>
        <w:rPr>
          <w:rFonts w:cs="David" w:hint="cs"/>
          <w:rtl/>
        </w:rPr>
      </w:pPr>
    </w:p>
    <w:p w14:paraId="3BE9FBA6" w14:textId="77777777" w:rsidR="0056142A" w:rsidRDefault="0056142A" w:rsidP="0056142A">
      <w:pPr>
        <w:bidi/>
        <w:jc w:val="both"/>
        <w:rPr>
          <w:rFonts w:cs="David" w:hint="cs"/>
          <w:rtl/>
        </w:rPr>
      </w:pPr>
      <w:r w:rsidRPr="0056142A">
        <w:rPr>
          <w:rFonts w:cs="David" w:hint="cs"/>
          <w:rtl/>
        </w:rPr>
        <w:tab/>
        <w:t xml:space="preserve"> לגבי השאלה מי מצביע. לא רק מה שקורה היום בעולם, במשאלים הנוגעים לטריטוריות, מחייב אותנו להיות קשובים לפחות לרצונם של תושבים להיות שותפים במשאל, </w:t>
      </w:r>
    </w:p>
    <w:p w14:paraId="1A67ED31" w14:textId="77777777" w:rsidR="0056142A" w:rsidRDefault="0056142A" w:rsidP="0056142A">
      <w:pPr>
        <w:bidi/>
        <w:jc w:val="both"/>
        <w:rPr>
          <w:rFonts w:cs="David" w:hint="cs"/>
          <w:rtl/>
        </w:rPr>
      </w:pPr>
    </w:p>
    <w:p w14:paraId="20033B22" w14:textId="77777777" w:rsidR="0056142A" w:rsidRDefault="0056142A" w:rsidP="0056142A">
      <w:pPr>
        <w:bidi/>
        <w:jc w:val="both"/>
        <w:rPr>
          <w:rFonts w:cs="David" w:hint="cs"/>
          <w:rtl/>
        </w:rPr>
      </w:pPr>
    </w:p>
    <w:p w14:paraId="37004205" w14:textId="77777777" w:rsidR="0056142A" w:rsidRDefault="0056142A" w:rsidP="0056142A">
      <w:pPr>
        <w:bidi/>
        <w:jc w:val="both"/>
        <w:rPr>
          <w:rFonts w:cs="David" w:hint="cs"/>
          <w:rtl/>
        </w:rPr>
      </w:pPr>
    </w:p>
    <w:p w14:paraId="1FF19C46" w14:textId="77777777" w:rsidR="0056142A" w:rsidRPr="0056142A" w:rsidRDefault="0056142A" w:rsidP="0056142A">
      <w:pPr>
        <w:bidi/>
        <w:jc w:val="both"/>
        <w:rPr>
          <w:rFonts w:cs="David" w:hint="cs"/>
          <w:rtl/>
        </w:rPr>
      </w:pPr>
      <w:r w:rsidRPr="0056142A">
        <w:rPr>
          <w:rFonts w:cs="David" w:hint="cs"/>
          <w:rtl/>
        </w:rPr>
        <w:t xml:space="preserve">אלא, במקרה הזה, למחרת המשאל, בהנחה מאחת שתי האפשרויות, שהם יישארו תושבים מכאן ולהבא לנצח, אולי הם גם יהפכו לאזרחים, זאת אומרת,  השלב של הארעיות של הנוכחות שלהם </w:t>
      </w:r>
      <w:r w:rsidRPr="0056142A">
        <w:rPr>
          <w:rFonts w:cs="David"/>
          <w:rtl/>
        </w:rPr>
        <w:t>–</w:t>
      </w:r>
      <w:r w:rsidRPr="0056142A">
        <w:rPr>
          <w:rFonts w:cs="David" w:hint="cs"/>
          <w:rtl/>
        </w:rPr>
        <w:t xml:space="preserve"> אני לא מדבר על אנשים שלא רצו לקבל אזרחות, אלא אדם נניח במזרח-ירושלים שהוא תושב וכן רוצה </w:t>
      </w:r>
      <w:r w:rsidRPr="0056142A">
        <w:rPr>
          <w:rFonts w:cs="David"/>
          <w:rtl/>
        </w:rPr>
        <w:t>–</w:t>
      </w:r>
      <w:r w:rsidRPr="0056142A">
        <w:rPr>
          <w:rFonts w:cs="David" w:hint="cs"/>
          <w:rtl/>
        </w:rPr>
        <w:t xml:space="preserve"> מבחינה זו, כשאתה שואל אותו ותנציח את מצבו, אולי יש מקום בכל זאת, מתוך הנחה שמחר בבוקר הוא יהפוך להיות לנצח נצחים תושב שלך, לשאול אותו. תביא את זה בחשבון. לא סגרנו את הנושא הזה.</w:t>
      </w:r>
    </w:p>
    <w:p w14:paraId="1304F6D5" w14:textId="77777777" w:rsidR="0056142A" w:rsidRPr="0056142A" w:rsidRDefault="0056142A" w:rsidP="0056142A">
      <w:pPr>
        <w:bidi/>
        <w:jc w:val="both"/>
        <w:rPr>
          <w:rFonts w:cs="David" w:hint="cs"/>
          <w:rtl/>
        </w:rPr>
      </w:pPr>
    </w:p>
    <w:p w14:paraId="407E1535" w14:textId="77777777" w:rsidR="0056142A" w:rsidRPr="0056142A" w:rsidRDefault="0056142A" w:rsidP="0056142A">
      <w:pPr>
        <w:bidi/>
        <w:jc w:val="both"/>
        <w:rPr>
          <w:rFonts w:cs="David" w:hint="cs"/>
          <w:rtl/>
        </w:rPr>
      </w:pPr>
      <w:r w:rsidRPr="0056142A">
        <w:rPr>
          <w:rFonts w:cs="David" w:hint="cs"/>
          <w:u w:val="single"/>
          <w:rtl/>
        </w:rPr>
        <w:t>היו"ר דוד טל:</w:t>
      </w:r>
    </w:p>
    <w:p w14:paraId="40006533" w14:textId="77777777" w:rsidR="0056142A" w:rsidRPr="0056142A" w:rsidRDefault="0056142A" w:rsidP="0056142A">
      <w:pPr>
        <w:bidi/>
        <w:jc w:val="both"/>
        <w:rPr>
          <w:rFonts w:cs="David" w:hint="cs"/>
          <w:rtl/>
        </w:rPr>
      </w:pPr>
    </w:p>
    <w:p w14:paraId="6A373249" w14:textId="77777777" w:rsidR="0056142A" w:rsidRPr="0056142A" w:rsidRDefault="0056142A" w:rsidP="0056142A">
      <w:pPr>
        <w:bidi/>
        <w:jc w:val="both"/>
        <w:rPr>
          <w:rFonts w:cs="David" w:hint="cs"/>
          <w:rtl/>
        </w:rPr>
      </w:pPr>
      <w:r w:rsidRPr="0056142A">
        <w:rPr>
          <w:rFonts w:cs="David" w:hint="cs"/>
          <w:rtl/>
        </w:rPr>
        <w:tab/>
        <w:t>אנחנו חוזרים לסעיף הראשון, היות וחלק מהחברים נגעו בנושא הזה. ארבל אסטרחן, תציגי את זה.</w:t>
      </w:r>
    </w:p>
    <w:p w14:paraId="629115C6" w14:textId="77777777" w:rsidR="0056142A" w:rsidRPr="0056142A" w:rsidRDefault="0056142A" w:rsidP="0056142A">
      <w:pPr>
        <w:bidi/>
        <w:jc w:val="both"/>
        <w:rPr>
          <w:rFonts w:cs="David" w:hint="cs"/>
          <w:rtl/>
        </w:rPr>
      </w:pPr>
    </w:p>
    <w:p w14:paraId="72FD4569" w14:textId="77777777" w:rsidR="0056142A" w:rsidRPr="0056142A" w:rsidRDefault="0056142A" w:rsidP="0056142A">
      <w:pPr>
        <w:bidi/>
        <w:jc w:val="both"/>
        <w:rPr>
          <w:rFonts w:cs="David" w:hint="cs"/>
          <w:rtl/>
        </w:rPr>
      </w:pPr>
      <w:r w:rsidRPr="0056142A">
        <w:rPr>
          <w:rFonts w:cs="David" w:hint="cs"/>
          <w:u w:val="single"/>
          <w:rtl/>
        </w:rPr>
        <w:t>ארבל אסטרחן:</w:t>
      </w:r>
    </w:p>
    <w:p w14:paraId="795CD057" w14:textId="77777777" w:rsidR="0056142A" w:rsidRPr="0056142A" w:rsidRDefault="0056142A" w:rsidP="0056142A">
      <w:pPr>
        <w:bidi/>
        <w:jc w:val="both"/>
        <w:rPr>
          <w:rFonts w:cs="David" w:hint="cs"/>
          <w:rtl/>
        </w:rPr>
      </w:pPr>
    </w:p>
    <w:p w14:paraId="78B19BE7" w14:textId="77777777" w:rsidR="0056142A" w:rsidRPr="0056142A" w:rsidRDefault="0056142A" w:rsidP="0056142A">
      <w:pPr>
        <w:bidi/>
        <w:jc w:val="both"/>
        <w:rPr>
          <w:rFonts w:cs="David" w:hint="cs"/>
          <w:rtl/>
        </w:rPr>
      </w:pPr>
      <w:r w:rsidRPr="0056142A">
        <w:rPr>
          <w:rFonts w:cs="David" w:hint="cs"/>
          <w:rtl/>
        </w:rPr>
        <w:tab/>
        <w:t xml:space="preserve">קראנו לו "משאל עם </w:t>
      </w:r>
      <w:r w:rsidRPr="0056142A">
        <w:rPr>
          <w:rFonts w:cs="David"/>
          <w:rtl/>
        </w:rPr>
        <w:t>–</w:t>
      </w:r>
      <w:r w:rsidRPr="0056142A">
        <w:rPr>
          <w:rFonts w:cs="David" w:hint="cs"/>
          <w:rtl/>
        </w:rPr>
        <w:t xml:space="preserve"> על מה?", כי ההכרעה הראשונה צריכה להיות </w:t>
      </w:r>
      <w:r w:rsidRPr="0056142A">
        <w:rPr>
          <w:rFonts w:cs="David"/>
          <w:rtl/>
        </w:rPr>
        <w:t>–</w:t>
      </w:r>
      <w:r w:rsidRPr="0056142A">
        <w:rPr>
          <w:rFonts w:cs="David" w:hint="cs"/>
          <w:rtl/>
        </w:rPr>
        <w:t xml:space="preserve"> זו פעם ראשונה שעוסקים בשאלה של חקיקה מלאה של חוק משאל עם מפורט </w:t>
      </w:r>
      <w:r w:rsidRPr="0056142A">
        <w:rPr>
          <w:rFonts w:cs="David"/>
          <w:rtl/>
        </w:rPr>
        <w:t>–</w:t>
      </w:r>
      <w:r w:rsidRPr="0056142A">
        <w:rPr>
          <w:rFonts w:cs="David" w:hint="cs"/>
          <w:rtl/>
        </w:rPr>
        <w:t xml:space="preserve"> האם רוצים לעשות איזה חוק מסגרת, שיוכל אחר כך לשמש אחר כך פלטפורמה למשאלי עם נוספים, אם ירצו, או האם רוצים להתמקד בסוגיה של ויתור על שטח כמו שמדבר החוק של 1999, או שמא רוצים לדבר רק על הגולן, שאז נשאלת גם השאלה, האם רוצים לעשות את התיקון הזה אולי לא באותו חוק מ-1999, אלא בחוק רמת-הגולן, כי נאמר פה, גם על ידינו וגם על ידי אחד הפרופסורים שהוזמנו לכאן, אני חושבת פרופסור מעוז, שיכול להיות שיהיה צורך לגעת גם בחוק הגולן, כי לא יעזור אם יתקנו את החוק שעליו אנחנו מדברים מ-1999 ויגידו ויתור על שטח וכן הלאה, ואחר כך, באיזה הליך חקיקה, יבוטל חוק רמת-הגולן. צריך לפתור את זה. צריך גם לזכור שככל שהוועדה תדון בעניין מצומצם יותר, אולי זה יקל בעניין שאולי זה לא מחייב חוק-יסוד, אולי קל יותר להגיד שהיות ועוסקים בנושא מצומצם, זה מאפשר יותר לומר שעושים את זה בחוק רגיל, ואחרי שמתקבלת ההכרעה הזאת, אפשר יותר בקלות להתקדם עם השאלות האחרות.</w:t>
      </w:r>
    </w:p>
    <w:p w14:paraId="50B6E853" w14:textId="77777777" w:rsidR="0056142A" w:rsidRPr="0056142A" w:rsidRDefault="0056142A" w:rsidP="0056142A">
      <w:pPr>
        <w:bidi/>
        <w:jc w:val="both"/>
        <w:rPr>
          <w:rFonts w:cs="David" w:hint="cs"/>
          <w:rtl/>
        </w:rPr>
      </w:pPr>
    </w:p>
    <w:p w14:paraId="13FB984A" w14:textId="77777777" w:rsidR="0056142A" w:rsidRPr="0056142A" w:rsidRDefault="0056142A" w:rsidP="0056142A">
      <w:pPr>
        <w:bidi/>
        <w:jc w:val="both"/>
        <w:rPr>
          <w:rFonts w:cs="David" w:hint="cs"/>
          <w:rtl/>
        </w:rPr>
      </w:pPr>
      <w:r w:rsidRPr="0056142A">
        <w:rPr>
          <w:rFonts w:cs="David" w:hint="cs"/>
          <w:u w:val="single"/>
          <w:rtl/>
        </w:rPr>
        <w:t>איל זנדברג:</w:t>
      </w:r>
    </w:p>
    <w:p w14:paraId="360E0415" w14:textId="77777777" w:rsidR="0056142A" w:rsidRPr="0056142A" w:rsidRDefault="0056142A" w:rsidP="0056142A">
      <w:pPr>
        <w:bidi/>
        <w:jc w:val="both"/>
        <w:rPr>
          <w:rFonts w:cs="David" w:hint="cs"/>
          <w:rtl/>
        </w:rPr>
      </w:pPr>
    </w:p>
    <w:p w14:paraId="52BF721E" w14:textId="77777777" w:rsidR="0056142A" w:rsidRPr="0056142A" w:rsidRDefault="0056142A" w:rsidP="0056142A">
      <w:pPr>
        <w:bidi/>
        <w:jc w:val="both"/>
        <w:rPr>
          <w:rFonts w:cs="David" w:hint="cs"/>
          <w:rtl/>
        </w:rPr>
      </w:pPr>
      <w:r w:rsidRPr="0056142A">
        <w:rPr>
          <w:rFonts w:cs="David" w:hint="cs"/>
          <w:rtl/>
        </w:rPr>
        <w:tab/>
        <w:t>בדיונים הקודמים דובר על חוק-יסוד או חוק רגיל, אבל מהדברים שנאמרו כאן עולה שמשאל עם הוא דבר חדש, והרב לוי יגיד שהוא לא חדש, הוא כתוב בספר, אבל כמנגנון בנוי לתלפיות, מפורט, הוא בוודאי חידוש, כי עד היום רק נאמר "משאל עם". לכן הדרך נכונה היא, אם הכנסת מאמצת הסדר של משאל עם, לחוקק חוק שהוא חוק משטרי, כמו שיש חוק הממשלה, יהיה חוק משאל עם.</w:t>
      </w:r>
    </w:p>
    <w:p w14:paraId="1589D699" w14:textId="77777777" w:rsidR="0056142A" w:rsidRPr="0056142A" w:rsidRDefault="0056142A" w:rsidP="0056142A">
      <w:pPr>
        <w:bidi/>
        <w:jc w:val="both"/>
        <w:rPr>
          <w:rFonts w:cs="David" w:hint="cs"/>
          <w:rtl/>
        </w:rPr>
      </w:pPr>
    </w:p>
    <w:p w14:paraId="63FA5C0F" w14:textId="77777777" w:rsidR="0056142A" w:rsidRPr="0056142A" w:rsidRDefault="0056142A" w:rsidP="0056142A">
      <w:pPr>
        <w:bidi/>
        <w:jc w:val="both"/>
        <w:rPr>
          <w:rFonts w:cs="David" w:hint="cs"/>
          <w:rtl/>
        </w:rPr>
      </w:pPr>
      <w:r w:rsidRPr="0056142A">
        <w:rPr>
          <w:rFonts w:cs="David" w:hint="cs"/>
          <w:u w:val="single"/>
          <w:rtl/>
        </w:rPr>
        <w:t>יצחק לוי:</w:t>
      </w:r>
    </w:p>
    <w:p w14:paraId="16AA994C" w14:textId="77777777" w:rsidR="0056142A" w:rsidRPr="0056142A" w:rsidRDefault="0056142A" w:rsidP="0056142A">
      <w:pPr>
        <w:bidi/>
        <w:jc w:val="both"/>
        <w:rPr>
          <w:rFonts w:cs="David" w:hint="cs"/>
          <w:rtl/>
        </w:rPr>
      </w:pPr>
    </w:p>
    <w:p w14:paraId="29C7B707" w14:textId="77777777" w:rsidR="0056142A" w:rsidRPr="0056142A" w:rsidRDefault="0056142A" w:rsidP="0056142A">
      <w:pPr>
        <w:bidi/>
        <w:jc w:val="both"/>
        <w:rPr>
          <w:rFonts w:cs="David" w:hint="cs"/>
          <w:rtl/>
        </w:rPr>
      </w:pPr>
      <w:r w:rsidRPr="0056142A">
        <w:rPr>
          <w:rFonts w:cs="David" w:hint="cs"/>
          <w:rtl/>
        </w:rPr>
        <w:tab/>
        <w:t xml:space="preserve"> זה חוק-יסוד. התפיסה הזאת מובילה לחוק-יסוד.</w:t>
      </w:r>
    </w:p>
    <w:p w14:paraId="6DC546C8" w14:textId="77777777" w:rsidR="0056142A" w:rsidRPr="0056142A" w:rsidRDefault="0056142A" w:rsidP="0056142A">
      <w:pPr>
        <w:bidi/>
        <w:jc w:val="both"/>
        <w:rPr>
          <w:rFonts w:cs="David" w:hint="cs"/>
          <w:rtl/>
        </w:rPr>
      </w:pPr>
    </w:p>
    <w:p w14:paraId="44394C2F" w14:textId="77777777" w:rsidR="0056142A" w:rsidRPr="0056142A" w:rsidRDefault="0056142A" w:rsidP="0056142A">
      <w:pPr>
        <w:bidi/>
        <w:jc w:val="both"/>
        <w:rPr>
          <w:rFonts w:cs="David" w:hint="cs"/>
          <w:rtl/>
        </w:rPr>
      </w:pPr>
      <w:r w:rsidRPr="0056142A">
        <w:rPr>
          <w:rFonts w:cs="David" w:hint="cs"/>
          <w:u w:val="single"/>
          <w:rtl/>
        </w:rPr>
        <w:t>היו"ר דוד טל:</w:t>
      </w:r>
    </w:p>
    <w:p w14:paraId="652C85B5" w14:textId="77777777" w:rsidR="0056142A" w:rsidRPr="0056142A" w:rsidRDefault="0056142A" w:rsidP="0056142A">
      <w:pPr>
        <w:bidi/>
        <w:jc w:val="both"/>
        <w:rPr>
          <w:rFonts w:cs="David" w:hint="cs"/>
          <w:rtl/>
        </w:rPr>
      </w:pPr>
    </w:p>
    <w:p w14:paraId="78125A66" w14:textId="77777777" w:rsidR="0056142A" w:rsidRPr="0056142A" w:rsidRDefault="0056142A" w:rsidP="0056142A">
      <w:pPr>
        <w:bidi/>
        <w:jc w:val="both"/>
        <w:rPr>
          <w:rFonts w:cs="David" w:hint="cs"/>
          <w:rtl/>
        </w:rPr>
      </w:pPr>
      <w:r w:rsidRPr="0056142A">
        <w:rPr>
          <w:rFonts w:cs="David" w:hint="cs"/>
          <w:rtl/>
        </w:rPr>
        <w:tab/>
        <w:t>בחוק שאנחנו מגבשים החלטנו שאנחנו הולכים כרגע לפי התפיסה האחרת.</w:t>
      </w:r>
    </w:p>
    <w:p w14:paraId="7322FF9A" w14:textId="77777777" w:rsidR="0056142A" w:rsidRPr="0056142A" w:rsidRDefault="0056142A" w:rsidP="0056142A">
      <w:pPr>
        <w:bidi/>
        <w:jc w:val="both"/>
        <w:rPr>
          <w:rFonts w:cs="David" w:hint="cs"/>
          <w:rtl/>
        </w:rPr>
      </w:pPr>
    </w:p>
    <w:p w14:paraId="20B49D3A" w14:textId="77777777" w:rsidR="0056142A" w:rsidRPr="0056142A" w:rsidRDefault="0056142A" w:rsidP="0056142A">
      <w:pPr>
        <w:bidi/>
        <w:jc w:val="both"/>
        <w:rPr>
          <w:rFonts w:cs="David" w:hint="cs"/>
          <w:rtl/>
        </w:rPr>
      </w:pPr>
      <w:r w:rsidRPr="0056142A">
        <w:rPr>
          <w:rFonts w:cs="David" w:hint="cs"/>
          <w:u w:val="single"/>
          <w:rtl/>
        </w:rPr>
        <w:t>איל זנדברג:</w:t>
      </w:r>
    </w:p>
    <w:p w14:paraId="4C006B4C" w14:textId="77777777" w:rsidR="0056142A" w:rsidRPr="0056142A" w:rsidRDefault="0056142A" w:rsidP="0056142A">
      <w:pPr>
        <w:bidi/>
        <w:jc w:val="both"/>
        <w:rPr>
          <w:rFonts w:cs="David" w:hint="cs"/>
          <w:rtl/>
        </w:rPr>
      </w:pPr>
    </w:p>
    <w:p w14:paraId="47212969" w14:textId="77777777" w:rsidR="0056142A" w:rsidRPr="0056142A" w:rsidRDefault="0056142A" w:rsidP="0056142A">
      <w:pPr>
        <w:bidi/>
        <w:jc w:val="both"/>
        <w:rPr>
          <w:rFonts w:cs="David" w:hint="cs"/>
          <w:rtl/>
        </w:rPr>
      </w:pPr>
      <w:r w:rsidRPr="0056142A">
        <w:rPr>
          <w:rFonts w:cs="David" w:hint="cs"/>
          <w:rtl/>
        </w:rPr>
        <w:tab/>
        <w:t xml:space="preserve">אין סתירה בין השניים. גם אם עושים בחוק רגיל, השאלה של המדרג הנורמטיבי, האם לעגן את זה בחוק-יסוד שאולי משוריין, מעמדו שונה, או בחוק רגיל, היא שאלה אחת, השאלה אם צריך להדביק את כל המנגנונים </w:t>
      </w:r>
      <w:r w:rsidRPr="0056142A">
        <w:rPr>
          <w:rFonts w:cs="David"/>
          <w:rtl/>
        </w:rPr>
        <w:t>–</w:t>
      </w:r>
      <w:r w:rsidRPr="0056142A">
        <w:rPr>
          <w:rFonts w:cs="David" w:hint="cs"/>
          <w:rtl/>
        </w:rPr>
        <w:t xml:space="preserve"> ונראה שהשאלות מפורטות ורבות </w:t>
      </w:r>
      <w:r w:rsidRPr="0056142A">
        <w:rPr>
          <w:rFonts w:cs="David"/>
          <w:rtl/>
        </w:rPr>
        <w:t>–</w:t>
      </w:r>
      <w:r w:rsidRPr="0056142A">
        <w:rPr>
          <w:rFonts w:cs="David" w:hint="cs"/>
          <w:rtl/>
        </w:rPr>
        <w:t xml:space="preserve"> צריך להדביק את כל אלה לחוק שעוסק בעיקרו בביטול החלת השיפוט והמשפט, את כל ההסדרים הפרטניים של דיני עונשין שחלים על מישהו שזייף משהו במשאל עם, זה נראה כמעט ברמה האסתטית, אבל גם ברמה המהותית, לא מתאים. לכאורה מתאים שיהיה חוק מסגרת ויהיה החוק מ-1999.</w:t>
      </w:r>
    </w:p>
    <w:p w14:paraId="5E3E8313" w14:textId="77777777" w:rsidR="0056142A" w:rsidRPr="0056142A" w:rsidRDefault="0056142A" w:rsidP="0056142A">
      <w:pPr>
        <w:bidi/>
        <w:jc w:val="both"/>
        <w:rPr>
          <w:rFonts w:cs="David" w:hint="cs"/>
          <w:rtl/>
        </w:rPr>
      </w:pPr>
    </w:p>
    <w:p w14:paraId="1F375941" w14:textId="77777777" w:rsidR="0056142A" w:rsidRPr="0056142A" w:rsidRDefault="0056142A" w:rsidP="0056142A">
      <w:pPr>
        <w:bidi/>
        <w:jc w:val="both"/>
        <w:rPr>
          <w:rFonts w:cs="David" w:hint="cs"/>
          <w:rtl/>
        </w:rPr>
      </w:pPr>
      <w:r w:rsidRPr="0056142A">
        <w:rPr>
          <w:rFonts w:cs="David" w:hint="cs"/>
          <w:u w:val="single"/>
          <w:rtl/>
        </w:rPr>
        <w:t>היו"ר דוד טל:</w:t>
      </w:r>
    </w:p>
    <w:p w14:paraId="2967D4ED" w14:textId="77777777" w:rsidR="0056142A" w:rsidRPr="0056142A" w:rsidRDefault="0056142A" w:rsidP="0056142A">
      <w:pPr>
        <w:bidi/>
        <w:jc w:val="both"/>
        <w:rPr>
          <w:rFonts w:cs="David" w:hint="cs"/>
          <w:rtl/>
        </w:rPr>
      </w:pPr>
    </w:p>
    <w:p w14:paraId="0F60586D" w14:textId="77777777" w:rsidR="0056142A" w:rsidRPr="0056142A" w:rsidRDefault="0056142A" w:rsidP="0056142A">
      <w:pPr>
        <w:bidi/>
        <w:jc w:val="both"/>
        <w:rPr>
          <w:rFonts w:cs="David" w:hint="cs"/>
          <w:rtl/>
        </w:rPr>
      </w:pPr>
      <w:r w:rsidRPr="0056142A">
        <w:rPr>
          <w:rFonts w:cs="David" w:hint="cs"/>
          <w:rtl/>
        </w:rPr>
        <w:tab/>
        <w:t>ארבל אסטרחן אומרת שאם זה חוק מסגרת, נכון וראוי שזה יהיה חוק-יסוד.</w:t>
      </w:r>
    </w:p>
    <w:p w14:paraId="7E2CF648" w14:textId="77777777" w:rsidR="0056142A" w:rsidRPr="0056142A" w:rsidRDefault="0056142A" w:rsidP="0056142A">
      <w:pPr>
        <w:bidi/>
        <w:jc w:val="both"/>
        <w:rPr>
          <w:rFonts w:cs="David" w:hint="cs"/>
          <w:rtl/>
        </w:rPr>
      </w:pPr>
    </w:p>
    <w:p w14:paraId="1DF11A33" w14:textId="77777777" w:rsidR="0056142A" w:rsidRDefault="0056142A" w:rsidP="0056142A">
      <w:pPr>
        <w:bidi/>
        <w:jc w:val="both"/>
        <w:rPr>
          <w:rFonts w:cs="David" w:hint="cs"/>
          <w:u w:val="single"/>
          <w:rtl/>
        </w:rPr>
      </w:pPr>
    </w:p>
    <w:p w14:paraId="4586DBB0" w14:textId="77777777" w:rsidR="0056142A" w:rsidRDefault="0056142A" w:rsidP="0056142A">
      <w:pPr>
        <w:bidi/>
        <w:jc w:val="both"/>
        <w:rPr>
          <w:rFonts w:cs="David" w:hint="cs"/>
          <w:u w:val="single"/>
          <w:rtl/>
        </w:rPr>
      </w:pPr>
    </w:p>
    <w:p w14:paraId="61A6BB83" w14:textId="77777777" w:rsidR="0056142A" w:rsidRDefault="0056142A" w:rsidP="0056142A">
      <w:pPr>
        <w:bidi/>
        <w:jc w:val="both"/>
        <w:rPr>
          <w:rFonts w:cs="David" w:hint="cs"/>
          <w:u w:val="single"/>
          <w:rtl/>
        </w:rPr>
      </w:pPr>
    </w:p>
    <w:p w14:paraId="547482DB" w14:textId="77777777" w:rsidR="0056142A" w:rsidRPr="0056142A" w:rsidRDefault="0056142A" w:rsidP="0056142A">
      <w:pPr>
        <w:bidi/>
        <w:jc w:val="both"/>
        <w:rPr>
          <w:rFonts w:cs="David" w:hint="cs"/>
          <w:rtl/>
        </w:rPr>
      </w:pPr>
      <w:r w:rsidRPr="0056142A">
        <w:rPr>
          <w:rFonts w:cs="David" w:hint="cs"/>
          <w:u w:val="single"/>
          <w:rtl/>
        </w:rPr>
        <w:t>איל זנדברג:</w:t>
      </w:r>
    </w:p>
    <w:p w14:paraId="14CCE57A" w14:textId="77777777" w:rsidR="0056142A" w:rsidRPr="0056142A" w:rsidRDefault="0056142A" w:rsidP="0056142A">
      <w:pPr>
        <w:bidi/>
        <w:jc w:val="both"/>
        <w:rPr>
          <w:rFonts w:cs="David" w:hint="cs"/>
          <w:rtl/>
        </w:rPr>
      </w:pPr>
    </w:p>
    <w:p w14:paraId="138C2B9A" w14:textId="77777777" w:rsidR="0056142A" w:rsidRPr="0056142A" w:rsidRDefault="0056142A" w:rsidP="0056142A">
      <w:pPr>
        <w:bidi/>
        <w:jc w:val="both"/>
        <w:rPr>
          <w:rFonts w:cs="David" w:hint="cs"/>
          <w:rtl/>
        </w:rPr>
      </w:pPr>
      <w:r w:rsidRPr="0056142A">
        <w:rPr>
          <w:rFonts w:cs="David" w:hint="cs"/>
          <w:rtl/>
        </w:rPr>
        <w:tab/>
        <w:t>היא אמרה שאולי יהיה קל יותר, והיא הזכירה את זה לגבי המקרה הפרטני של רמת-הגולן.</w:t>
      </w:r>
    </w:p>
    <w:p w14:paraId="037161DB" w14:textId="77777777" w:rsidR="0056142A" w:rsidRPr="0056142A" w:rsidRDefault="0056142A" w:rsidP="0056142A">
      <w:pPr>
        <w:bidi/>
        <w:jc w:val="both"/>
        <w:rPr>
          <w:rFonts w:cs="David" w:hint="cs"/>
          <w:rtl/>
        </w:rPr>
      </w:pPr>
    </w:p>
    <w:p w14:paraId="2FC3B6CC" w14:textId="77777777" w:rsidR="0056142A" w:rsidRPr="0056142A" w:rsidRDefault="0056142A" w:rsidP="0056142A">
      <w:pPr>
        <w:bidi/>
        <w:jc w:val="both"/>
        <w:rPr>
          <w:rFonts w:cs="David" w:hint="cs"/>
          <w:rtl/>
        </w:rPr>
      </w:pPr>
      <w:r w:rsidRPr="0056142A">
        <w:rPr>
          <w:rFonts w:cs="David" w:hint="cs"/>
          <w:u w:val="single"/>
          <w:rtl/>
        </w:rPr>
        <w:t>יצחק לוי:</w:t>
      </w:r>
    </w:p>
    <w:p w14:paraId="02487858" w14:textId="77777777" w:rsidR="0056142A" w:rsidRPr="0056142A" w:rsidRDefault="0056142A" w:rsidP="0056142A">
      <w:pPr>
        <w:bidi/>
        <w:jc w:val="both"/>
        <w:rPr>
          <w:rFonts w:cs="David" w:hint="cs"/>
          <w:rtl/>
        </w:rPr>
      </w:pPr>
    </w:p>
    <w:p w14:paraId="313D7F58" w14:textId="77777777" w:rsidR="0056142A" w:rsidRPr="0056142A" w:rsidRDefault="0056142A" w:rsidP="0056142A">
      <w:pPr>
        <w:bidi/>
        <w:jc w:val="both"/>
        <w:rPr>
          <w:rFonts w:cs="David" w:hint="cs"/>
          <w:rtl/>
        </w:rPr>
      </w:pPr>
      <w:r w:rsidRPr="0056142A">
        <w:rPr>
          <w:rFonts w:cs="David" w:hint="cs"/>
          <w:rtl/>
        </w:rPr>
        <w:tab/>
        <w:t xml:space="preserve"> לא רק רמת-הגולן.</w:t>
      </w:r>
    </w:p>
    <w:p w14:paraId="1F4B0F5E" w14:textId="77777777" w:rsidR="0056142A" w:rsidRPr="0056142A" w:rsidRDefault="0056142A" w:rsidP="0056142A">
      <w:pPr>
        <w:bidi/>
        <w:jc w:val="both"/>
        <w:rPr>
          <w:rFonts w:cs="David" w:hint="cs"/>
          <w:rtl/>
        </w:rPr>
      </w:pPr>
    </w:p>
    <w:p w14:paraId="1D993CB4" w14:textId="77777777" w:rsidR="0056142A" w:rsidRPr="0056142A" w:rsidRDefault="0056142A" w:rsidP="0056142A">
      <w:pPr>
        <w:bidi/>
        <w:jc w:val="both"/>
        <w:rPr>
          <w:rFonts w:cs="David" w:hint="cs"/>
          <w:rtl/>
        </w:rPr>
      </w:pPr>
      <w:r w:rsidRPr="0056142A">
        <w:rPr>
          <w:rFonts w:cs="David" w:hint="cs"/>
          <w:u w:val="single"/>
          <w:rtl/>
        </w:rPr>
        <w:t>היו"ר דוד טל:</w:t>
      </w:r>
    </w:p>
    <w:p w14:paraId="1ABA77AC" w14:textId="77777777" w:rsidR="0056142A" w:rsidRPr="0056142A" w:rsidRDefault="0056142A" w:rsidP="0056142A">
      <w:pPr>
        <w:bidi/>
        <w:jc w:val="both"/>
        <w:rPr>
          <w:rFonts w:cs="David" w:hint="cs"/>
          <w:rtl/>
        </w:rPr>
      </w:pPr>
    </w:p>
    <w:p w14:paraId="7E8DB063" w14:textId="77777777" w:rsidR="0056142A" w:rsidRPr="0056142A" w:rsidRDefault="0056142A" w:rsidP="0056142A">
      <w:pPr>
        <w:bidi/>
        <w:jc w:val="both"/>
        <w:rPr>
          <w:rFonts w:cs="David" w:hint="cs"/>
          <w:rtl/>
        </w:rPr>
      </w:pPr>
      <w:r w:rsidRPr="0056142A">
        <w:rPr>
          <w:rFonts w:cs="David" w:hint="cs"/>
          <w:rtl/>
        </w:rPr>
        <w:tab/>
        <w:t>אם אנחנו הולכים לבנות מסגרת שלמה, לבנות מטריצה ולהכניס את ירושלים היום ורמת-הגולן מחר, זה דבר אחד, ועל-פי דעתה של ארבל אסטרחן ועוד אחרים זה צריך להיות בחוק-יסוד.</w:t>
      </w:r>
    </w:p>
    <w:p w14:paraId="1CB4BAEE" w14:textId="77777777" w:rsidR="0056142A" w:rsidRPr="0056142A" w:rsidRDefault="0056142A" w:rsidP="0056142A">
      <w:pPr>
        <w:bidi/>
        <w:jc w:val="both"/>
        <w:rPr>
          <w:rFonts w:cs="David" w:hint="cs"/>
          <w:rtl/>
        </w:rPr>
      </w:pPr>
      <w:r w:rsidRPr="0056142A">
        <w:rPr>
          <w:rFonts w:cs="David" w:hint="cs"/>
          <w:u w:val="single"/>
          <w:rtl/>
        </w:rPr>
        <w:t>מנחם בן-ששון:</w:t>
      </w:r>
    </w:p>
    <w:p w14:paraId="5C7404C4" w14:textId="77777777" w:rsidR="0056142A" w:rsidRPr="0056142A" w:rsidRDefault="0056142A" w:rsidP="0056142A">
      <w:pPr>
        <w:bidi/>
        <w:jc w:val="both"/>
        <w:rPr>
          <w:rFonts w:cs="David" w:hint="cs"/>
          <w:rtl/>
        </w:rPr>
      </w:pPr>
    </w:p>
    <w:p w14:paraId="69E7B7E8" w14:textId="77777777" w:rsidR="0056142A" w:rsidRPr="0056142A" w:rsidRDefault="0056142A" w:rsidP="0056142A">
      <w:pPr>
        <w:bidi/>
        <w:jc w:val="both"/>
        <w:rPr>
          <w:rFonts w:cs="David" w:hint="cs"/>
          <w:rtl/>
        </w:rPr>
      </w:pPr>
      <w:r w:rsidRPr="0056142A">
        <w:rPr>
          <w:rFonts w:cs="David" w:hint="cs"/>
          <w:rtl/>
        </w:rPr>
        <w:tab/>
        <w:t xml:space="preserve"> אז צריך להיות חוק-יסוד.</w:t>
      </w:r>
    </w:p>
    <w:p w14:paraId="79871DEA" w14:textId="77777777" w:rsidR="0056142A" w:rsidRPr="0056142A" w:rsidRDefault="0056142A" w:rsidP="0056142A">
      <w:pPr>
        <w:bidi/>
        <w:jc w:val="both"/>
        <w:rPr>
          <w:rFonts w:cs="David" w:hint="cs"/>
          <w:rtl/>
        </w:rPr>
      </w:pPr>
    </w:p>
    <w:p w14:paraId="4F9383A8" w14:textId="77777777" w:rsidR="0056142A" w:rsidRPr="0056142A" w:rsidRDefault="0056142A" w:rsidP="0056142A">
      <w:pPr>
        <w:bidi/>
        <w:jc w:val="both"/>
        <w:rPr>
          <w:rFonts w:cs="David" w:hint="cs"/>
          <w:rtl/>
        </w:rPr>
      </w:pPr>
      <w:r w:rsidRPr="0056142A">
        <w:rPr>
          <w:rFonts w:cs="David" w:hint="cs"/>
          <w:u w:val="single"/>
          <w:rtl/>
        </w:rPr>
        <w:t>היו"ר דוד טל:</w:t>
      </w:r>
    </w:p>
    <w:p w14:paraId="692EA25D" w14:textId="77777777" w:rsidR="0056142A" w:rsidRPr="0056142A" w:rsidRDefault="0056142A" w:rsidP="0056142A">
      <w:pPr>
        <w:bidi/>
        <w:jc w:val="both"/>
        <w:rPr>
          <w:rFonts w:cs="David" w:hint="cs"/>
          <w:rtl/>
        </w:rPr>
      </w:pPr>
    </w:p>
    <w:p w14:paraId="3D17BDED" w14:textId="77777777" w:rsidR="0056142A" w:rsidRPr="0056142A" w:rsidRDefault="0056142A" w:rsidP="0056142A">
      <w:pPr>
        <w:bidi/>
        <w:jc w:val="both"/>
        <w:rPr>
          <w:rFonts w:cs="David" w:hint="cs"/>
          <w:rtl/>
        </w:rPr>
      </w:pPr>
      <w:r w:rsidRPr="0056142A">
        <w:rPr>
          <w:rFonts w:cs="David" w:hint="cs"/>
          <w:rtl/>
        </w:rPr>
        <w:tab/>
        <w:t>אם אנחנו הולכים במסגרת הצרה יותר, אנחנו הולכים יותר במסגרת הצרה יותר לגבי חוק רגיל.</w:t>
      </w:r>
    </w:p>
    <w:p w14:paraId="52DDF567" w14:textId="77777777" w:rsidR="0056142A" w:rsidRPr="0056142A" w:rsidRDefault="0056142A" w:rsidP="0056142A">
      <w:pPr>
        <w:bidi/>
        <w:jc w:val="both"/>
        <w:rPr>
          <w:rFonts w:cs="David" w:hint="cs"/>
          <w:rtl/>
        </w:rPr>
      </w:pPr>
    </w:p>
    <w:p w14:paraId="281C5520" w14:textId="77777777" w:rsidR="0056142A" w:rsidRPr="0056142A" w:rsidRDefault="0056142A" w:rsidP="0056142A">
      <w:pPr>
        <w:bidi/>
        <w:jc w:val="both"/>
        <w:rPr>
          <w:rFonts w:cs="David" w:hint="cs"/>
          <w:rtl/>
        </w:rPr>
      </w:pPr>
      <w:r w:rsidRPr="0056142A">
        <w:rPr>
          <w:rFonts w:cs="David" w:hint="cs"/>
          <w:u w:val="single"/>
          <w:rtl/>
        </w:rPr>
        <w:t>מנחם בן-ששון:</w:t>
      </w:r>
    </w:p>
    <w:p w14:paraId="61FA64E5" w14:textId="77777777" w:rsidR="0056142A" w:rsidRPr="0056142A" w:rsidRDefault="0056142A" w:rsidP="0056142A">
      <w:pPr>
        <w:bidi/>
        <w:jc w:val="both"/>
        <w:rPr>
          <w:rFonts w:cs="David" w:hint="cs"/>
          <w:rtl/>
        </w:rPr>
      </w:pPr>
    </w:p>
    <w:p w14:paraId="5DFD8ED7" w14:textId="77777777" w:rsidR="0056142A" w:rsidRPr="0056142A" w:rsidRDefault="0056142A" w:rsidP="0056142A">
      <w:pPr>
        <w:bidi/>
        <w:jc w:val="both"/>
        <w:rPr>
          <w:rFonts w:cs="David" w:hint="cs"/>
          <w:rtl/>
        </w:rPr>
      </w:pPr>
      <w:r w:rsidRPr="0056142A">
        <w:rPr>
          <w:rFonts w:cs="David" w:hint="cs"/>
          <w:rtl/>
        </w:rPr>
        <w:tab/>
        <w:t>אומנם דיה לצרה בשעתה, כמו שאתה אומר על המסגרת הצרה, אבל אני בכל זאת רוצה להזכיר את השיחות מאחורי הקלעים כשנוצר החוק הזה, ושנינו לא חתמנו עליו ועוד כמה.</w:t>
      </w:r>
    </w:p>
    <w:p w14:paraId="635DAC4A" w14:textId="77777777" w:rsidR="0056142A" w:rsidRPr="0056142A" w:rsidRDefault="0056142A" w:rsidP="0056142A">
      <w:pPr>
        <w:bidi/>
        <w:jc w:val="both"/>
        <w:rPr>
          <w:rFonts w:cs="David" w:hint="cs"/>
          <w:rtl/>
        </w:rPr>
      </w:pPr>
    </w:p>
    <w:p w14:paraId="1BA77916" w14:textId="77777777" w:rsidR="0056142A" w:rsidRPr="0056142A" w:rsidRDefault="0056142A" w:rsidP="0056142A">
      <w:pPr>
        <w:bidi/>
        <w:jc w:val="both"/>
        <w:rPr>
          <w:rFonts w:cs="David" w:hint="cs"/>
          <w:rtl/>
        </w:rPr>
      </w:pPr>
      <w:r w:rsidRPr="0056142A">
        <w:rPr>
          <w:rFonts w:cs="David" w:hint="cs"/>
          <w:u w:val="single"/>
          <w:rtl/>
        </w:rPr>
        <w:t>היו"ר דוד טל:</w:t>
      </w:r>
    </w:p>
    <w:p w14:paraId="02DD118B" w14:textId="77777777" w:rsidR="0056142A" w:rsidRPr="0056142A" w:rsidRDefault="0056142A" w:rsidP="0056142A">
      <w:pPr>
        <w:bidi/>
        <w:jc w:val="both"/>
        <w:rPr>
          <w:rFonts w:cs="David" w:hint="cs"/>
          <w:rtl/>
        </w:rPr>
      </w:pPr>
    </w:p>
    <w:p w14:paraId="75F6BF16" w14:textId="77777777" w:rsidR="0056142A" w:rsidRPr="0056142A" w:rsidRDefault="0056142A" w:rsidP="0056142A">
      <w:pPr>
        <w:bidi/>
        <w:jc w:val="both"/>
        <w:rPr>
          <w:rFonts w:cs="David" w:hint="cs"/>
          <w:rtl/>
        </w:rPr>
      </w:pPr>
      <w:r w:rsidRPr="0056142A">
        <w:rPr>
          <w:rFonts w:cs="David" w:hint="cs"/>
          <w:rtl/>
        </w:rPr>
        <w:tab/>
        <w:t>אתה גם כן חושב כך מבחינה אידיאולוגית?</w:t>
      </w:r>
    </w:p>
    <w:p w14:paraId="160D94AD" w14:textId="77777777" w:rsidR="0056142A" w:rsidRPr="0056142A" w:rsidRDefault="0056142A" w:rsidP="0056142A">
      <w:pPr>
        <w:bidi/>
        <w:jc w:val="both"/>
        <w:rPr>
          <w:rFonts w:cs="David" w:hint="cs"/>
          <w:rtl/>
        </w:rPr>
      </w:pPr>
    </w:p>
    <w:p w14:paraId="220D679F" w14:textId="77777777" w:rsidR="0056142A" w:rsidRPr="0056142A" w:rsidRDefault="0056142A" w:rsidP="0056142A">
      <w:pPr>
        <w:bidi/>
        <w:jc w:val="both"/>
        <w:rPr>
          <w:rFonts w:cs="David" w:hint="cs"/>
          <w:rtl/>
        </w:rPr>
      </w:pPr>
      <w:r w:rsidRPr="0056142A">
        <w:rPr>
          <w:rFonts w:cs="David" w:hint="cs"/>
          <w:u w:val="single"/>
          <w:rtl/>
        </w:rPr>
        <w:t>מנחם בן-ששון:</w:t>
      </w:r>
    </w:p>
    <w:p w14:paraId="774D1021" w14:textId="77777777" w:rsidR="0056142A" w:rsidRPr="0056142A" w:rsidRDefault="0056142A" w:rsidP="0056142A">
      <w:pPr>
        <w:bidi/>
        <w:jc w:val="both"/>
        <w:rPr>
          <w:rFonts w:cs="David" w:hint="cs"/>
          <w:rtl/>
        </w:rPr>
      </w:pPr>
    </w:p>
    <w:p w14:paraId="6270CC3B" w14:textId="77777777" w:rsidR="0056142A" w:rsidRPr="0056142A" w:rsidRDefault="0056142A" w:rsidP="0056142A">
      <w:pPr>
        <w:bidi/>
        <w:jc w:val="both"/>
        <w:rPr>
          <w:rFonts w:cs="David" w:hint="cs"/>
          <w:rtl/>
        </w:rPr>
      </w:pPr>
      <w:r w:rsidRPr="0056142A">
        <w:rPr>
          <w:rFonts w:cs="David" w:hint="cs"/>
          <w:rtl/>
        </w:rPr>
        <w:tab/>
        <w:t>אמרתי שמשטרית אני לא חושב שצריך לעשות את זה כך.</w:t>
      </w:r>
    </w:p>
    <w:p w14:paraId="1C57D238" w14:textId="77777777" w:rsidR="0056142A" w:rsidRPr="0056142A" w:rsidRDefault="0056142A" w:rsidP="0056142A">
      <w:pPr>
        <w:bidi/>
        <w:jc w:val="both"/>
        <w:rPr>
          <w:rFonts w:cs="David" w:hint="cs"/>
          <w:rtl/>
        </w:rPr>
      </w:pPr>
    </w:p>
    <w:p w14:paraId="70287F90" w14:textId="77777777" w:rsidR="0056142A" w:rsidRPr="0056142A" w:rsidRDefault="0056142A" w:rsidP="0056142A">
      <w:pPr>
        <w:bidi/>
        <w:jc w:val="both"/>
        <w:rPr>
          <w:rFonts w:cs="David" w:hint="cs"/>
          <w:rtl/>
        </w:rPr>
      </w:pPr>
      <w:r w:rsidRPr="0056142A">
        <w:rPr>
          <w:rFonts w:cs="David" w:hint="cs"/>
          <w:u w:val="single"/>
          <w:rtl/>
        </w:rPr>
        <w:t>היו"ר דוד טל:</w:t>
      </w:r>
    </w:p>
    <w:p w14:paraId="5CB2B39E" w14:textId="77777777" w:rsidR="0056142A" w:rsidRPr="0056142A" w:rsidRDefault="0056142A" w:rsidP="0056142A">
      <w:pPr>
        <w:bidi/>
        <w:jc w:val="both"/>
        <w:rPr>
          <w:rFonts w:cs="David" w:hint="cs"/>
          <w:rtl/>
        </w:rPr>
      </w:pPr>
    </w:p>
    <w:p w14:paraId="4EA19B6D" w14:textId="77777777" w:rsidR="0056142A" w:rsidRPr="0056142A" w:rsidRDefault="0056142A" w:rsidP="0056142A">
      <w:pPr>
        <w:bidi/>
        <w:jc w:val="both"/>
        <w:rPr>
          <w:rFonts w:cs="David" w:hint="cs"/>
          <w:rtl/>
        </w:rPr>
      </w:pPr>
      <w:r w:rsidRPr="0056142A">
        <w:rPr>
          <w:rFonts w:cs="David" w:hint="cs"/>
          <w:rtl/>
        </w:rPr>
        <w:tab/>
        <w:t>זה בגלל שהוא היה מדריך שלך...</w:t>
      </w:r>
    </w:p>
    <w:p w14:paraId="28D47513" w14:textId="77777777" w:rsidR="0056142A" w:rsidRPr="0056142A" w:rsidRDefault="0056142A" w:rsidP="0056142A">
      <w:pPr>
        <w:bidi/>
        <w:jc w:val="both"/>
        <w:rPr>
          <w:rFonts w:cs="David" w:hint="cs"/>
          <w:rtl/>
        </w:rPr>
      </w:pPr>
    </w:p>
    <w:p w14:paraId="799C1086" w14:textId="77777777" w:rsidR="0056142A" w:rsidRPr="0056142A" w:rsidRDefault="0056142A" w:rsidP="0056142A">
      <w:pPr>
        <w:bidi/>
        <w:jc w:val="both"/>
        <w:rPr>
          <w:rFonts w:cs="David" w:hint="cs"/>
          <w:rtl/>
        </w:rPr>
      </w:pPr>
      <w:r w:rsidRPr="0056142A">
        <w:rPr>
          <w:rFonts w:cs="David" w:hint="cs"/>
          <w:u w:val="single"/>
          <w:rtl/>
        </w:rPr>
        <w:t>היו"ר מנחם בן-ששון:</w:t>
      </w:r>
    </w:p>
    <w:p w14:paraId="7332CE7A" w14:textId="77777777" w:rsidR="0056142A" w:rsidRPr="0056142A" w:rsidRDefault="0056142A" w:rsidP="0056142A">
      <w:pPr>
        <w:bidi/>
        <w:jc w:val="both"/>
        <w:rPr>
          <w:rFonts w:cs="David" w:hint="cs"/>
          <w:rtl/>
        </w:rPr>
      </w:pPr>
    </w:p>
    <w:p w14:paraId="7F280A70" w14:textId="77777777" w:rsidR="0056142A" w:rsidRPr="0056142A" w:rsidRDefault="0056142A" w:rsidP="0056142A">
      <w:pPr>
        <w:bidi/>
        <w:jc w:val="both"/>
        <w:rPr>
          <w:rFonts w:cs="David" w:hint="cs"/>
          <w:rtl/>
        </w:rPr>
      </w:pPr>
      <w:r w:rsidRPr="0056142A">
        <w:rPr>
          <w:rFonts w:cs="David" w:hint="cs"/>
          <w:rtl/>
        </w:rPr>
        <w:tab/>
        <w:t xml:space="preserve"> האמת, לא נדברנו, זה היה מרתק.</w:t>
      </w:r>
    </w:p>
    <w:p w14:paraId="3E256F16" w14:textId="77777777" w:rsidR="0056142A" w:rsidRPr="0056142A" w:rsidRDefault="0056142A" w:rsidP="0056142A">
      <w:pPr>
        <w:bidi/>
        <w:jc w:val="both"/>
        <w:rPr>
          <w:rFonts w:cs="David" w:hint="cs"/>
          <w:rtl/>
        </w:rPr>
      </w:pPr>
    </w:p>
    <w:p w14:paraId="3D237755" w14:textId="77777777" w:rsidR="0056142A" w:rsidRPr="0056142A" w:rsidRDefault="0056142A" w:rsidP="0056142A">
      <w:pPr>
        <w:bidi/>
        <w:jc w:val="both"/>
        <w:rPr>
          <w:rFonts w:cs="David" w:hint="cs"/>
          <w:rtl/>
        </w:rPr>
      </w:pPr>
      <w:r w:rsidRPr="0056142A">
        <w:rPr>
          <w:rFonts w:cs="David" w:hint="cs"/>
          <w:u w:val="single"/>
          <w:rtl/>
        </w:rPr>
        <w:t>יצחק לוי:</w:t>
      </w:r>
    </w:p>
    <w:p w14:paraId="14A5D7A4" w14:textId="77777777" w:rsidR="0056142A" w:rsidRPr="0056142A" w:rsidRDefault="0056142A" w:rsidP="0056142A">
      <w:pPr>
        <w:bidi/>
        <w:jc w:val="both"/>
        <w:rPr>
          <w:rFonts w:cs="David" w:hint="cs"/>
          <w:rtl/>
        </w:rPr>
      </w:pPr>
    </w:p>
    <w:p w14:paraId="394E674D" w14:textId="77777777" w:rsidR="0056142A" w:rsidRPr="0056142A" w:rsidRDefault="0056142A" w:rsidP="0056142A">
      <w:pPr>
        <w:bidi/>
        <w:jc w:val="both"/>
        <w:rPr>
          <w:rFonts w:cs="David" w:hint="cs"/>
          <w:rtl/>
        </w:rPr>
      </w:pPr>
      <w:r w:rsidRPr="0056142A">
        <w:rPr>
          <w:rFonts w:cs="David" w:hint="cs"/>
          <w:rtl/>
        </w:rPr>
        <w:tab/>
        <w:t xml:space="preserve"> מאז שהייתי מדריך שלו, האידיאולוגיה טיפה נשתנתה.</w:t>
      </w:r>
    </w:p>
    <w:p w14:paraId="0FDDBBB5" w14:textId="77777777" w:rsidR="0056142A" w:rsidRPr="0056142A" w:rsidRDefault="0056142A" w:rsidP="0056142A">
      <w:pPr>
        <w:bidi/>
        <w:jc w:val="both"/>
        <w:rPr>
          <w:rFonts w:cs="David" w:hint="cs"/>
          <w:rtl/>
        </w:rPr>
      </w:pPr>
    </w:p>
    <w:p w14:paraId="4876D436" w14:textId="77777777" w:rsidR="0056142A" w:rsidRPr="0056142A" w:rsidRDefault="0056142A" w:rsidP="0056142A">
      <w:pPr>
        <w:bidi/>
        <w:jc w:val="both"/>
        <w:rPr>
          <w:rFonts w:cs="David" w:hint="cs"/>
          <w:rtl/>
        </w:rPr>
      </w:pPr>
      <w:r w:rsidRPr="0056142A">
        <w:rPr>
          <w:rFonts w:cs="David" w:hint="cs"/>
          <w:u w:val="single"/>
          <w:rtl/>
        </w:rPr>
        <w:t>מנחם בן-ששון:</w:t>
      </w:r>
    </w:p>
    <w:p w14:paraId="11B80412" w14:textId="77777777" w:rsidR="0056142A" w:rsidRPr="0056142A" w:rsidRDefault="0056142A" w:rsidP="0056142A">
      <w:pPr>
        <w:bidi/>
        <w:jc w:val="both"/>
        <w:rPr>
          <w:rFonts w:cs="David" w:hint="cs"/>
          <w:rtl/>
        </w:rPr>
      </w:pPr>
    </w:p>
    <w:p w14:paraId="5B80E1F5" w14:textId="77777777" w:rsidR="0056142A" w:rsidRPr="0056142A" w:rsidRDefault="0056142A" w:rsidP="0056142A">
      <w:pPr>
        <w:bidi/>
        <w:jc w:val="both"/>
        <w:rPr>
          <w:rFonts w:cs="David" w:hint="cs"/>
          <w:rtl/>
        </w:rPr>
      </w:pPr>
      <w:r w:rsidRPr="0056142A">
        <w:rPr>
          <w:rFonts w:cs="David" w:hint="cs"/>
          <w:rtl/>
        </w:rPr>
        <w:tab/>
        <w:t>של יצחק לוי, כי בני עקיבא אז היתה תנועה מתונה.</w:t>
      </w:r>
    </w:p>
    <w:p w14:paraId="7A694F6A" w14:textId="77777777" w:rsidR="0056142A" w:rsidRDefault="0056142A" w:rsidP="0056142A">
      <w:pPr>
        <w:bidi/>
        <w:jc w:val="both"/>
        <w:rPr>
          <w:rFonts w:cs="David" w:hint="cs"/>
          <w:rtl/>
        </w:rPr>
      </w:pPr>
    </w:p>
    <w:p w14:paraId="3518866D" w14:textId="77777777" w:rsidR="0056142A" w:rsidRDefault="0056142A" w:rsidP="0056142A">
      <w:pPr>
        <w:bidi/>
        <w:jc w:val="both"/>
        <w:rPr>
          <w:rFonts w:cs="David" w:hint="cs"/>
          <w:rtl/>
        </w:rPr>
      </w:pPr>
    </w:p>
    <w:p w14:paraId="08E9D340" w14:textId="77777777" w:rsidR="0056142A" w:rsidRDefault="0056142A" w:rsidP="0056142A">
      <w:pPr>
        <w:bidi/>
        <w:jc w:val="both"/>
        <w:rPr>
          <w:rFonts w:cs="David" w:hint="cs"/>
          <w:rtl/>
        </w:rPr>
      </w:pPr>
    </w:p>
    <w:p w14:paraId="0D59F4F3" w14:textId="77777777" w:rsidR="0056142A" w:rsidRDefault="0056142A" w:rsidP="0056142A">
      <w:pPr>
        <w:bidi/>
        <w:jc w:val="both"/>
        <w:rPr>
          <w:rFonts w:cs="David" w:hint="cs"/>
          <w:rtl/>
        </w:rPr>
      </w:pPr>
    </w:p>
    <w:p w14:paraId="4F16D8AE" w14:textId="77777777" w:rsidR="0056142A" w:rsidRPr="0056142A" w:rsidRDefault="0056142A" w:rsidP="0056142A">
      <w:pPr>
        <w:bidi/>
        <w:jc w:val="both"/>
        <w:rPr>
          <w:rFonts w:cs="David" w:hint="cs"/>
          <w:rtl/>
        </w:rPr>
      </w:pPr>
    </w:p>
    <w:p w14:paraId="3A837336" w14:textId="77777777" w:rsidR="0056142A" w:rsidRPr="0056142A" w:rsidRDefault="0056142A" w:rsidP="0056142A">
      <w:pPr>
        <w:bidi/>
        <w:jc w:val="both"/>
        <w:rPr>
          <w:rFonts w:cs="David" w:hint="cs"/>
          <w:rtl/>
        </w:rPr>
      </w:pPr>
      <w:r w:rsidRPr="0056142A">
        <w:rPr>
          <w:rFonts w:cs="David" w:hint="cs"/>
          <w:u w:val="single"/>
          <w:rtl/>
        </w:rPr>
        <w:t>היו"ר דוד טל:</w:t>
      </w:r>
    </w:p>
    <w:p w14:paraId="5FE7BCF3" w14:textId="77777777" w:rsidR="0056142A" w:rsidRPr="0056142A" w:rsidRDefault="0056142A" w:rsidP="0056142A">
      <w:pPr>
        <w:bidi/>
        <w:jc w:val="both"/>
        <w:rPr>
          <w:rFonts w:cs="David" w:hint="cs"/>
          <w:rtl/>
        </w:rPr>
      </w:pPr>
    </w:p>
    <w:p w14:paraId="5848AA6A" w14:textId="77777777" w:rsidR="0056142A" w:rsidRPr="0056142A" w:rsidRDefault="0056142A" w:rsidP="0056142A">
      <w:pPr>
        <w:bidi/>
        <w:jc w:val="both"/>
        <w:rPr>
          <w:rFonts w:cs="David" w:hint="cs"/>
          <w:rtl/>
        </w:rPr>
      </w:pPr>
      <w:r w:rsidRPr="0056142A">
        <w:rPr>
          <w:rFonts w:cs="David" w:hint="cs"/>
          <w:rtl/>
        </w:rPr>
        <w:tab/>
        <w:t>אתה אומר שאתה נשארת במקום, והוא לקח ימינה.</w:t>
      </w:r>
    </w:p>
    <w:p w14:paraId="76BE932D" w14:textId="77777777" w:rsidR="0056142A" w:rsidRPr="0056142A" w:rsidRDefault="0056142A" w:rsidP="0056142A">
      <w:pPr>
        <w:bidi/>
        <w:jc w:val="both"/>
        <w:rPr>
          <w:rFonts w:cs="David" w:hint="cs"/>
          <w:rtl/>
        </w:rPr>
      </w:pPr>
    </w:p>
    <w:p w14:paraId="08210A0E" w14:textId="77777777" w:rsidR="0056142A" w:rsidRPr="0056142A" w:rsidRDefault="0056142A" w:rsidP="0056142A">
      <w:pPr>
        <w:bidi/>
        <w:jc w:val="both"/>
        <w:rPr>
          <w:rFonts w:cs="David" w:hint="cs"/>
          <w:rtl/>
        </w:rPr>
      </w:pPr>
      <w:r w:rsidRPr="0056142A">
        <w:rPr>
          <w:rFonts w:cs="David" w:hint="cs"/>
          <w:u w:val="single"/>
          <w:rtl/>
        </w:rPr>
        <w:t>מנחם בן-ששון:</w:t>
      </w:r>
    </w:p>
    <w:p w14:paraId="768B735B" w14:textId="77777777" w:rsidR="0056142A" w:rsidRPr="0056142A" w:rsidRDefault="0056142A" w:rsidP="0056142A">
      <w:pPr>
        <w:bidi/>
        <w:jc w:val="both"/>
        <w:rPr>
          <w:rFonts w:cs="David" w:hint="cs"/>
          <w:rtl/>
        </w:rPr>
      </w:pPr>
    </w:p>
    <w:p w14:paraId="5ED553B5" w14:textId="77777777" w:rsidR="0056142A" w:rsidRPr="0056142A" w:rsidRDefault="0056142A" w:rsidP="0056142A">
      <w:pPr>
        <w:bidi/>
        <w:jc w:val="both"/>
        <w:rPr>
          <w:rFonts w:cs="David" w:hint="cs"/>
          <w:rtl/>
        </w:rPr>
      </w:pPr>
      <w:r w:rsidRPr="0056142A">
        <w:rPr>
          <w:rFonts w:cs="David" w:hint="cs"/>
          <w:rtl/>
        </w:rPr>
        <w:tab/>
        <w:t xml:space="preserve"> אין לי שום ספק בכך.</w:t>
      </w:r>
    </w:p>
    <w:p w14:paraId="38F92517" w14:textId="77777777" w:rsidR="0056142A" w:rsidRPr="0056142A" w:rsidRDefault="0056142A" w:rsidP="0056142A">
      <w:pPr>
        <w:bidi/>
        <w:jc w:val="both"/>
        <w:rPr>
          <w:rFonts w:cs="David" w:hint="cs"/>
          <w:rtl/>
        </w:rPr>
      </w:pPr>
    </w:p>
    <w:p w14:paraId="4910B121" w14:textId="77777777" w:rsidR="0056142A" w:rsidRPr="0056142A" w:rsidRDefault="0056142A" w:rsidP="0056142A">
      <w:pPr>
        <w:bidi/>
        <w:jc w:val="both"/>
        <w:rPr>
          <w:rFonts w:cs="David" w:hint="cs"/>
          <w:rtl/>
        </w:rPr>
      </w:pPr>
      <w:r w:rsidRPr="0056142A">
        <w:rPr>
          <w:rFonts w:cs="David" w:hint="cs"/>
          <w:u w:val="single"/>
          <w:rtl/>
        </w:rPr>
        <w:t>היו"ר דוד טל:</w:t>
      </w:r>
    </w:p>
    <w:p w14:paraId="20682DA9" w14:textId="77777777" w:rsidR="0056142A" w:rsidRPr="0056142A" w:rsidRDefault="0056142A" w:rsidP="0056142A">
      <w:pPr>
        <w:bidi/>
        <w:jc w:val="both"/>
        <w:rPr>
          <w:rFonts w:cs="David" w:hint="cs"/>
          <w:rtl/>
        </w:rPr>
      </w:pPr>
    </w:p>
    <w:p w14:paraId="57AC6ABC" w14:textId="77777777" w:rsidR="0056142A" w:rsidRPr="0056142A" w:rsidRDefault="0056142A" w:rsidP="0056142A">
      <w:pPr>
        <w:bidi/>
        <w:jc w:val="both"/>
        <w:rPr>
          <w:rFonts w:cs="David" w:hint="cs"/>
          <w:rtl/>
        </w:rPr>
      </w:pPr>
      <w:r w:rsidRPr="0056142A">
        <w:rPr>
          <w:rFonts w:cs="David" w:hint="cs"/>
          <w:rtl/>
        </w:rPr>
        <w:tab/>
        <w:t>זה גם אמר חבר הכנסת רחבעם זאבי, זכרונו לברכה, תמיד הוא אמר שהוא היה מפא"יניק ונשאר מפא"יניק.</w:t>
      </w:r>
    </w:p>
    <w:p w14:paraId="0C878CEF" w14:textId="77777777" w:rsidR="0056142A" w:rsidRPr="0056142A" w:rsidRDefault="0056142A" w:rsidP="0056142A">
      <w:pPr>
        <w:bidi/>
        <w:jc w:val="both"/>
        <w:rPr>
          <w:rFonts w:cs="David" w:hint="cs"/>
          <w:rtl/>
        </w:rPr>
      </w:pPr>
    </w:p>
    <w:p w14:paraId="4736701C" w14:textId="77777777" w:rsidR="0056142A" w:rsidRPr="0056142A" w:rsidRDefault="0056142A" w:rsidP="0056142A">
      <w:pPr>
        <w:bidi/>
        <w:jc w:val="both"/>
        <w:rPr>
          <w:rFonts w:cs="David" w:hint="cs"/>
          <w:rtl/>
        </w:rPr>
      </w:pPr>
      <w:r w:rsidRPr="0056142A">
        <w:rPr>
          <w:rFonts w:cs="David" w:hint="cs"/>
          <w:u w:val="single"/>
          <w:rtl/>
        </w:rPr>
        <w:t>מנחם בן-ששון:</w:t>
      </w:r>
    </w:p>
    <w:p w14:paraId="0E77C05C" w14:textId="77777777" w:rsidR="0056142A" w:rsidRPr="0056142A" w:rsidRDefault="0056142A" w:rsidP="0056142A">
      <w:pPr>
        <w:bidi/>
        <w:jc w:val="both"/>
        <w:rPr>
          <w:rFonts w:cs="David" w:hint="cs"/>
          <w:rtl/>
        </w:rPr>
      </w:pPr>
    </w:p>
    <w:p w14:paraId="231B4943" w14:textId="77777777" w:rsidR="0056142A" w:rsidRPr="0056142A" w:rsidRDefault="0056142A" w:rsidP="0056142A">
      <w:pPr>
        <w:bidi/>
        <w:jc w:val="both"/>
        <w:rPr>
          <w:rFonts w:cs="David" w:hint="cs"/>
          <w:rtl/>
        </w:rPr>
      </w:pPr>
      <w:r w:rsidRPr="0056142A">
        <w:rPr>
          <w:rFonts w:cs="David" w:hint="cs"/>
          <w:rtl/>
        </w:rPr>
        <w:tab/>
        <w:t xml:space="preserve"> אותו דבר.</w:t>
      </w:r>
    </w:p>
    <w:p w14:paraId="68D65FE3" w14:textId="77777777" w:rsidR="0056142A" w:rsidRPr="0056142A" w:rsidRDefault="0056142A" w:rsidP="0056142A">
      <w:pPr>
        <w:bidi/>
        <w:jc w:val="both"/>
        <w:rPr>
          <w:rFonts w:cs="David" w:hint="cs"/>
          <w:rtl/>
        </w:rPr>
      </w:pPr>
    </w:p>
    <w:p w14:paraId="03296B6C" w14:textId="77777777" w:rsidR="0056142A" w:rsidRPr="0056142A" w:rsidRDefault="0056142A" w:rsidP="0056142A">
      <w:pPr>
        <w:bidi/>
        <w:jc w:val="both"/>
        <w:rPr>
          <w:rFonts w:cs="David" w:hint="cs"/>
          <w:rtl/>
        </w:rPr>
      </w:pPr>
      <w:r w:rsidRPr="0056142A">
        <w:rPr>
          <w:rFonts w:cs="David" w:hint="cs"/>
          <w:rtl/>
        </w:rPr>
        <w:tab/>
        <w:t xml:space="preserve"> אני רוצה לחזור למה שהיה מאחורי הקלעים. דרך אגב, להפתעתנו גילינו בסוף את שלושתנו, בוגרי ועדת החוקה, הרב לוי, חבר הכנסת איתן ואת עצמי, שלא חתמנו על החוק, נדמה לי שמאותן סיבות, לא מהסיבות האידיאולוגיות, אלא מהסיבה של מבנה משטרי בישראל. </w:t>
      </w:r>
    </w:p>
    <w:p w14:paraId="670ACD8C" w14:textId="77777777" w:rsidR="0056142A" w:rsidRPr="0056142A" w:rsidRDefault="0056142A" w:rsidP="0056142A">
      <w:pPr>
        <w:bidi/>
        <w:jc w:val="both"/>
        <w:rPr>
          <w:rFonts w:cs="David" w:hint="cs"/>
          <w:rtl/>
        </w:rPr>
      </w:pPr>
      <w:r w:rsidRPr="0056142A">
        <w:rPr>
          <w:rFonts w:cs="David" w:hint="cs"/>
          <w:rtl/>
        </w:rPr>
        <w:tab/>
        <w:t>אני רוצה לחזור למה שאמרת "מסגרת צרה", ואמרתי "דיה לצרה בשעתה". הגורם המניע להביא את החוק בצורה הבלתי תקינה שלו, כמו שאמרתי בתחילת הדיונים לפני חודש וחצי או חודשיים, היה לפתור בעיה של החזרת רמת-הגולן. זאת היתה השאלה. זה היה דבר שהניע חלק ניכר מחברי הכנסת. זאת אומרת, היה גורם אקוטי ולא כרוני. ואז אמרו שנעשה את זה, וקראתי לזה בצחוק, דרך "ועדת קישוט" ולא בדרך התקינה.</w:t>
      </w:r>
    </w:p>
    <w:p w14:paraId="247C605C" w14:textId="77777777" w:rsidR="0056142A" w:rsidRPr="0056142A" w:rsidRDefault="0056142A" w:rsidP="0056142A">
      <w:pPr>
        <w:bidi/>
        <w:jc w:val="both"/>
        <w:rPr>
          <w:rFonts w:cs="David" w:hint="cs"/>
          <w:rtl/>
        </w:rPr>
      </w:pPr>
    </w:p>
    <w:p w14:paraId="52897480" w14:textId="77777777" w:rsidR="0056142A" w:rsidRPr="0056142A" w:rsidRDefault="0056142A" w:rsidP="0056142A">
      <w:pPr>
        <w:bidi/>
        <w:jc w:val="both"/>
        <w:rPr>
          <w:rFonts w:cs="David" w:hint="cs"/>
          <w:rtl/>
        </w:rPr>
      </w:pPr>
      <w:r w:rsidRPr="0056142A">
        <w:rPr>
          <w:rFonts w:cs="David" w:hint="cs"/>
          <w:u w:val="single"/>
          <w:rtl/>
        </w:rPr>
        <w:t>היו"ר דוד טל:</w:t>
      </w:r>
    </w:p>
    <w:p w14:paraId="7E472C7C" w14:textId="77777777" w:rsidR="0056142A" w:rsidRPr="0056142A" w:rsidRDefault="0056142A" w:rsidP="0056142A">
      <w:pPr>
        <w:bidi/>
        <w:jc w:val="both"/>
        <w:rPr>
          <w:rFonts w:cs="David" w:hint="cs"/>
          <w:rtl/>
        </w:rPr>
      </w:pPr>
    </w:p>
    <w:p w14:paraId="0B829706" w14:textId="77777777" w:rsidR="0056142A" w:rsidRPr="0056142A" w:rsidRDefault="0056142A" w:rsidP="0056142A">
      <w:pPr>
        <w:bidi/>
        <w:jc w:val="both"/>
        <w:rPr>
          <w:rFonts w:cs="David" w:hint="cs"/>
          <w:rtl/>
        </w:rPr>
      </w:pPr>
      <w:r w:rsidRPr="0056142A">
        <w:rPr>
          <w:rFonts w:cs="David" w:hint="cs"/>
          <w:rtl/>
        </w:rPr>
        <w:tab/>
        <w:t>ועדת חוקה.</w:t>
      </w:r>
    </w:p>
    <w:p w14:paraId="2BE86BF7" w14:textId="77777777" w:rsidR="0056142A" w:rsidRPr="0056142A" w:rsidRDefault="0056142A" w:rsidP="0056142A">
      <w:pPr>
        <w:bidi/>
        <w:jc w:val="both"/>
        <w:rPr>
          <w:rFonts w:cs="David" w:hint="cs"/>
          <w:rtl/>
        </w:rPr>
      </w:pPr>
    </w:p>
    <w:p w14:paraId="0E82B1B5" w14:textId="77777777" w:rsidR="0056142A" w:rsidRPr="0056142A" w:rsidRDefault="0056142A" w:rsidP="0056142A">
      <w:pPr>
        <w:bidi/>
        <w:jc w:val="both"/>
        <w:rPr>
          <w:rFonts w:cs="David" w:hint="cs"/>
          <w:rtl/>
        </w:rPr>
      </w:pPr>
      <w:r w:rsidRPr="0056142A">
        <w:rPr>
          <w:rFonts w:cs="David" w:hint="cs"/>
          <w:u w:val="single"/>
          <w:rtl/>
        </w:rPr>
        <w:t>מנחם בן-ששון:</w:t>
      </w:r>
    </w:p>
    <w:p w14:paraId="46E83177" w14:textId="77777777" w:rsidR="0056142A" w:rsidRPr="0056142A" w:rsidRDefault="0056142A" w:rsidP="0056142A">
      <w:pPr>
        <w:bidi/>
        <w:jc w:val="both"/>
        <w:rPr>
          <w:rFonts w:cs="David" w:hint="cs"/>
          <w:rtl/>
        </w:rPr>
      </w:pPr>
    </w:p>
    <w:p w14:paraId="54BE6B5C" w14:textId="77777777" w:rsidR="0056142A" w:rsidRPr="0056142A" w:rsidRDefault="0056142A" w:rsidP="0056142A">
      <w:pPr>
        <w:bidi/>
        <w:jc w:val="both"/>
        <w:rPr>
          <w:rFonts w:cs="David" w:hint="cs"/>
          <w:rtl/>
        </w:rPr>
      </w:pPr>
      <w:r w:rsidRPr="0056142A">
        <w:rPr>
          <w:rFonts w:cs="David" w:hint="cs"/>
          <w:rtl/>
        </w:rPr>
        <w:tab/>
        <w:t xml:space="preserve"> בקוניונקטורה הפוליטית הפסדתי שלוש פעמים בהצבעות בוועדת הכנסת.</w:t>
      </w:r>
    </w:p>
    <w:p w14:paraId="28298D0D" w14:textId="77777777" w:rsidR="0056142A" w:rsidRPr="0056142A" w:rsidRDefault="0056142A" w:rsidP="0056142A">
      <w:pPr>
        <w:bidi/>
        <w:jc w:val="both"/>
        <w:rPr>
          <w:rFonts w:cs="David" w:hint="cs"/>
          <w:rtl/>
        </w:rPr>
      </w:pPr>
    </w:p>
    <w:p w14:paraId="5D150363" w14:textId="77777777" w:rsidR="0056142A" w:rsidRPr="0056142A" w:rsidRDefault="0056142A" w:rsidP="0056142A">
      <w:pPr>
        <w:bidi/>
        <w:jc w:val="both"/>
        <w:rPr>
          <w:rFonts w:cs="David" w:hint="cs"/>
          <w:rtl/>
        </w:rPr>
      </w:pPr>
      <w:r w:rsidRPr="0056142A">
        <w:rPr>
          <w:rFonts w:cs="David" w:hint="cs"/>
          <w:u w:val="single"/>
          <w:rtl/>
        </w:rPr>
        <w:t>היו"ר דוד טל:</w:t>
      </w:r>
    </w:p>
    <w:p w14:paraId="0A2FDABD" w14:textId="77777777" w:rsidR="0056142A" w:rsidRPr="0056142A" w:rsidRDefault="0056142A" w:rsidP="0056142A">
      <w:pPr>
        <w:bidi/>
        <w:jc w:val="both"/>
        <w:rPr>
          <w:rFonts w:cs="David" w:hint="cs"/>
          <w:rtl/>
        </w:rPr>
      </w:pPr>
    </w:p>
    <w:p w14:paraId="68E73C1B" w14:textId="77777777" w:rsidR="0056142A" w:rsidRPr="0056142A" w:rsidRDefault="0056142A" w:rsidP="0056142A">
      <w:pPr>
        <w:bidi/>
        <w:jc w:val="both"/>
        <w:rPr>
          <w:rFonts w:cs="David" w:hint="cs"/>
          <w:rtl/>
        </w:rPr>
      </w:pPr>
      <w:r w:rsidRPr="0056142A">
        <w:rPr>
          <w:rFonts w:cs="David" w:hint="cs"/>
          <w:rtl/>
        </w:rPr>
        <w:tab/>
        <w:t>ועדת קישוט...</w:t>
      </w:r>
    </w:p>
    <w:p w14:paraId="09F9C189" w14:textId="77777777" w:rsidR="0056142A" w:rsidRPr="0056142A" w:rsidRDefault="0056142A" w:rsidP="0056142A">
      <w:pPr>
        <w:bidi/>
        <w:jc w:val="both"/>
        <w:rPr>
          <w:rFonts w:cs="David" w:hint="cs"/>
          <w:rtl/>
        </w:rPr>
      </w:pPr>
    </w:p>
    <w:p w14:paraId="4D82638F" w14:textId="77777777" w:rsidR="0056142A" w:rsidRPr="0056142A" w:rsidRDefault="0056142A" w:rsidP="0056142A">
      <w:pPr>
        <w:bidi/>
        <w:jc w:val="both"/>
        <w:rPr>
          <w:rFonts w:cs="David" w:hint="cs"/>
          <w:rtl/>
        </w:rPr>
      </w:pPr>
      <w:r w:rsidRPr="0056142A">
        <w:rPr>
          <w:rFonts w:cs="David" w:hint="cs"/>
          <w:u w:val="single"/>
          <w:rtl/>
        </w:rPr>
        <w:t>מנחם בן-ששון:</w:t>
      </w:r>
    </w:p>
    <w:p w14:paraId="1E324708" w14:textId="77777777" w:rsidR="0056142A" w:rsidRPr="0056142A" w:rsidRDefault="0056142A" w:rsidP="0056142A">
      <w:pPr>
        <w:bidi/>
        <w:jc w:val="both"/>
        <w:rPr>
          <w:rFonts w:cs="David" w:hint="cs"/>
          <w:rtl/>
        </w:rPr>
      </w:pPr>
    </w:p>
    <w:p w14:paraId="09DBCED5" w14:textId="77777777" w:rsidR="0056142A" w:rsidRPr="0056142A" w:rsidRDefault="0056142A" w:rsidP="0056142A">
      <w:pPr>
        <w:bidi/>
        <w:jc w:val="both"/>
        <w:rPr>
          <w:rFonts w:cs="David" w:hint="cs"/>
          <w:rtl/>
        </w:rPr>
      </w:pPr>
      <w:r w:rsidRPr="0056142A">
        <w:rPr>
          <w:rFonts w:cs="David" w:hint="cs"/>
          <w:rtl/>
        </w:rPr>
        <w:tab/>
        <w:t xml:space="preserve"> זו לא ועדת קישוט, הדיונים פה הם לא ועדת קישוט.</w:t>
      </w:r>
    </w:p>
    <w:p w14:paraId="509A7B73" w14:textId="77777777" w:rsidR="0056142A" w:rsidRPr="0056142A" w:rsidRDefault="0056142A" w:rsidP="0056142A">
      <w:pPr>
        <w:bidi/>
        <w:jc w:val="both"/>
        <w:rPr>
          <w:rFonts w:cs="David" w:hint="cs"/>
          <w:rtl/>
        </w:rPr>
      </w:pPr>
    </w:p>
    <w:p w14:paraId="517EBBD9" w14:textId="77777777" w:rsidR="0056142A" w:rsidRPr="0056142A" w:rsidRDefault="0056142A" w:rsidP="0056142A">
      <w:pPr>
        <w:bidi/>
        <w:jc w:val="both"/>
        <w:rPr>
          <w:rFonts w:cs="David" w:hint="cs"/>
          <w:rtl/>
        </w:rPr>
      </w:pPr>
      <w:r w:rsidRPr="0056142A">
        <w:rPr>
          <w:rFonts w:cs="David" w:hint="cs"/>
          <w:u w:val="single"/>
          <w:rtl/>
        </w:rPr>
        <w:t>יצחק זיו:</w:t>
      </w:r>
    </w:p>
    <w:p w14:paraId="05F96235" w14:textId="77777777" w:rsidR="0056142A" w:rsidRPr="0056142A" w:rsidRDefault="0056142A" w:rsidP="0056142A">
      <w:pPr>
        <w:bidi/>
        <w:jc w:val="both"/>
        <w:rPr>
          <w:rFonts w:cs="David" w:hint="cs"/>
          <w:rtl/>
        </w:rPr>
      </w:pPr>
    </w:p>
    <w:p w14:paraId="4B392DB8" w14:textId="77777777" w:rsidR="0056142A" w:rsidRPr="0056142A" w:rsidRDefault="0056142A" w:rsidP="0056142A">
      <w:pPr>
        <w:bidi/>
        <w:jc w:val="both"/>
        <w:rPr>
          <w:rFonts w:cs="David" w:hint="cs"/>
          <w:rtl/>
        </w:rPr>
      </w:pPr>
      <w:r w:rsidRPr="0056142A">
        <w:rPr>
          <w:rFonts w:cs="David" w:hint="cs"/>
          <w:rtl/>
        </w:rPr>
        <w:tab/>
        <w:t xml:space="preserve"> לגבי רמת-הגולן לא היתה התייחסות כשחתמו על ההצעה.</w:t>
      </w:r>
    </w:p>
    <w:p w14:paraId="6B9BDAF6" w14:textId="77777777" w:rsidR="0056142A" w:rsidRPr="0056142A" w:rsidRDefault="0056142A" w:rsidP="0056142A">
      <w:pPr>
        <w:bidi/>
        <w:jc w:val="both"/>
        <w:rPr>
          <w:rFonts w:cs="David" w:hint="cs"/>
          <w:rtl/>
        </w:rPr>
      </w:pPr>
    </w:p>
    <w:p w14:paraId="552BF784" w14:textId="77777777" w:rsidR="0056142A" w:rsidRPr="0056142A" w:rsidRDefault="0056142A" w:rsidP="0056142A">
      <w:pPr>
        <w:bidi/>
        <w:jc w:val="both"/>
        <w:rPr>
          <w:rFonts w:cs="David" w:hint="cs"/>
          <w:rtl/>
        </w:rPr>
      </w:pPr>
      <w:r w:rsidRPr="0056142A">
        <w:rPr>
          <w:rFonts w:cs="David" w:hint="cs"/>
          <w:u w:val="single"/>
          <w:rtl/>
        </w:rPr>
        <w:t>מנחם בן-ששון:</w:t>
      </w:r>
    </w:p>
    <w:p w14:paraId="12C36F61" w14:textId="77777777" w:rsidR="0056142A" w:rsidRPr="0056142A" w:rsidRDefault="0056142A" w:rsidP="0056142A">
      <w:pPr>
        <w:bidi/>
        <w:jc w:val="both"/>
        <w:rPr>
          <w:rFonts w:cs="David" w:hint="cs"/>
          <w:rtl/>
        </w:rPr>
      </w:pPr>
    </w:p>
    <w:p w14:paraId="6E948958" w14:textId="77777777" w:rsidR="0056142A" w:rsidRPr="0056142A" w:rsidRDefault="0056142A" w:rsidP="0056142A">
      <w:pPr>
        <w:bidi/>
        <w:jc w:val="both"/>
        <w:rPr>
          <w:rFonts w:cs="David" w:hint="cs"/>
          <w:rtl/>
        </w:rPr>
      </w:pPr>
      <w:r w:rsidRPr="0056142A">
        <w:rPr>
          <w:rFonts w:cs="David" w:hint="cs"/>
          <w:rtl/>
        </w:rPr>
        <w:tab/>
        <w:t>אני לא פוסל את תפיסת העולם של החותמים, אני רק מספר מה היתה הדחיפה. הדחיפה היתה אז, הנה, או-טו-טו מישהו מזכיר ברמז את סוריה, וכל החבורה של רמת-הגולן רחשה כאן הרבה פעילות. אחרי זה הצטרפו אליהם אנשי ירושלים רק בחודשים האחרונים, מאז אנאפוליס או בזיקה לאנאפוליס, קודם לכן זה היה בזיקה לרמת-הגולן. הגורם המניע הוא הגורם החריף, זאת אומרת, סיפור החזרת שטחים א' או ב', או ירושלים או רמת-הגולן. היה ברור, כתוצאה מהדיונים כאן, שלא הולכים על המסלול המקומי, הנקודתי, אלא הולכים לחוקק חוק, בין אם אתה מחוקק אותו בחקיקה ראשונית ובין אם אתה מחוקק אותו כחוק-יסוד. יושב-ראש הוועדה מוליך אותנו למהלך מערכתי גדול, זה המערך שמפחדים ממנו אנשי סיעות המיעוט. לכן משאל עם צריך להיות עם תפיסת עולם שמחוקקים אותו כחוק תקין. אני גם מאמין, כמו שרמזתי בתחילת הדברים של היושב-ראש היום, והוא פתח ואמר שהוא מתחיל כחקיקה ראשונית ולא כחוק-יסוד, ואמרתי שאני מאמין שאם יחוקק חוק יפה של משאל עם, קראת לו "עם כל המטריצות"- - -</w:t>
      </w:r>
    </w:p>
    <w:p w14:paraId="5365DC25" w14:textId="77777777" w:rsidR="0056142A" w:rsidRPr="0056142A" w:rsidRDefault="0056142A" w:rsidP="0056142A">
      <w:pPr>
        <w:bidi/>
        <w:jc w:val="both"/>
        <w:rPr>
          <w:rFonts w:cs="David" w:hint="cs"/>
          <w:rtl/>
        </w:rPr>
      </w:pPr>
    </w:p>
    <w:p w14:paraId="05BB55EE" w14:textId="77777777" w:rsidR="0056142A" w:rsidRPr="0056142A" w:rsidRDefault="0056142A" w:rsidP="0056142A">
      <w:pPr>
        <w:bidi/>
        <w:jc w:val="both"/>
        <w:rPr>
          <w:rFonts w:cs="David" w:hint="cs"/>
          <w:rtl/>
        </w:rPr>
      </w:pPr>
      <w:r w:rsidRPr="0056142A">
        <w:rPr>
          <w:rFonts w:cs="David" w:hint="cs"/>
          <w:u w:val="single"/>
          <w:rtl/>
        </w:rPr>
        <w:t>משה שרוני:</w:t>
      </w:r>
    </w:p>
    <w:p w14:paraId="7EDC40CE" w14:textId="77777777" w:rsidR="0056142A" w:rsidRPr="0056142A" w:rsidRDefault="0056142A" w:rsidP="0056142A">
      <w:pPr>
        <w:bidi/>
        <w:jc w:val="both"/>
        <w:rPr>
          <w:rFonts w:cs="David" w:hint="cs"/>
          <w:rtl/>
        </w:rPr>
      </w:pPr>
    </w:p>
    <w:p w14:paraId="62AF2BA0" w14:textId="77777777" w:rsidR="0056142A" w:rsidRPr="0056142A" w:rsidRDefault="0056142A" w:rsidP="0056142A">
      <w:pPr>
        <w:bidi/>
        <w:jc w:val="both"/>
        <w:rPr>
          <w:rFonts w:cs="David" w:hint="cs"/>
          <w:rtl/>
        </w:rPr>
      </w:pPr>
      <w:r w:rsidRPr="0056142A">
        <w:rPr>
          <w:rFonts w:cs="David" w:hint="cs"/>
          <w:rtl/>
        </w:rPr>
        <w:tab/>
        <w:t xml:space="preserve"> מה זה נקרא אצלך "חוק יפה" מבחינתך?</w:t>
      </w:r>
    </w:p>
    <w:p w14:paraId="75297EA6" w14:textId="77777777" w:rsidR="0056142A" w:rsidRPr="0056142A" w:rsidRDefault="0056142A" w:rsidP="0056142A">
      <w:pPr>
        <w:bidi/>
        <w:jc w:val="both"/>
        <w:rPr>
          <w:rFonts w:cs="David" w:hint="cs"/>
          <w:rtl/>
        </w:rPr>
      </w:pPr>
    </w:p>
    <w:p w14:paraId="53ECAB3A" w14:textId="77777777" w:rsidR="0056142A" w:rsidRPr="0056142A" w:rsidRDefault="0056142A" w:rsidP="0056142A">
      <w:pPr>
        <w:bidi/>
        <w:jc w:val="both"/>
        <w:rPr>
          <w:rFonts w:cs="David" w:hint="cs"/>
          <w:rtl/>
        </w:rPr>
      </w:pPr>
      <w:r w:rsidRPr="0056142A">
        <w:rPr>
          <w:rFonts w:cs="David" w:hint="cs"/>
          <w:u w:val="single"/>
          <w:rtl/>
        </w:rPr>
        <w:t>מנחם בן-ששון:</w:t>
      </w:r>
    </w:p>
    <w:p w14:paraId="3971B2E7" w14:textId="77777777" w:rsidR="0056142A" w:rsidRPr="0056142A" w:rsidRDefault="0056142A" w:rsidP="0056142A">
      <w:pPr>
        <w:bidi/>
        <w:jc w:val="both"/>
        <w:rPr>
          <w:rFonts w:cs="David" w:hint="cs"/>
          <w:rtl/>
        </w:rPr>
      </w:pPr>
    </w:p>
    <w:p w14:paraId="59E911CC" w14:textId="77777777" w:rsidR="0056142A" w:rsidRPr="0056142A" w:rsidRDefault="0056142A" w:rsidP="0056142A">
      <w:pPr>
        <w:bidi/>
        <w:jc w:val="both"/>
        <w:rPr>
          <w:rFonts w:cs="David" w:hint="cs"/>
          <w:rtl/>
        </w:rPr>
      </w:pPr>
      <w:r w:rsidRPr="0056142A">
        <w:rPr>
          <w:rFonts w:cs="David" w:hint="cs"/>
          <w:rtl/>
        </w:rPr>
        <w:tab/>
        <w:t xml:space="preserve">שיש לו התמודדות עם מסגרת, עם הקדמה. אני מאמין שאם חוק כזה מחוקק, אחרי זה אפשר יהיה לשכנע שהוא יהיה גם חוק-יסוד. זה הרע במיעוטו בעיני.  עמדתי בסוגיה הזאת </w:t>
      </w:r>
      <w:r w:rsidRPr="0056142A">
        <w:rPr>
          <w:rFonts w:cs="David"/>
          <w:rtl/>
        </w:rPr>
        <w:t>–</w:t>
      </w:r>
      <w:r w:rsidRPr="0056142A">
        <w:rPr>
          <w:rFonts w:cs="David" w:hint="cs"/>
          <w:rtl/>
        </w:rPr>
        <w:t xml:space="preserve"> על מה? לא על שום שאלה, בינתיים משאל עם כתפיסה.</w:t>
      </w:r>
    </w:p>
    <w:p w14:paraId="5D5C9CB1" w14:textId="77777777" w:rsidR="0056142A" w:rsidRPr="0056142A" w:rsidRDefault="0056142A" w:rsidP="0056142A">
      <w:pPr>
        <w:bidi/>
        <w:jc w:val="both"/>
        <w:rPr>
          <w:rFonts w:cs="David" w:hint="cs"/>
          <w:rtl/>
        </w:rPr>
      </w:pPr>
    </w:p>
    <w:p w14:paraId="44F42D7C" w14:textId="77777777" w:rsidR="0056142A" w:rsidRPr="0056142A" w:rsidRDefault="0056142A" w:rsidP="0056142A">
      <w:pPr>
        <w:bidi/>
        <w:jc w:val="both"/>
        <w:rPr>
          <w:rFonts w:cs="David" w:hint="cs"/>
          <w:u w:val="single"/>
          <w:rtl/>
        </w:rPr>
      </w:pPr>
      <w:r w:rsidRPr="0056142A">
        <w:rPr>
          <w:rFonts w:cs="David" w:hint="cs"/>
          <w:u w:val="single"/>
          <w:rtl/>
        </w:rPr>
        <w:t>שילה רולף:</w:t>
      </w:r>
    </w:p>
    <w:p w14:paraId="6681B933" w14:textId="77777777" w:rsidR="0056142A" w:rsidRPr="0056142A" w:rsidRDefault="0056142A" w:rsidP="0056142A">
      <w:pPr>
        <w:bidi/>
        <w:jc w:val="both"/>
        <w:rPr>
          <w:rFonts w:cs="David" w:hint="cs"/>
          <w:rtl/>
        </w:rPr>
      </w:pPr>
    </w:p>
    <w:p w14:paraId="19AABA7D" w14:textId="77777777" w:rsidR="0056142A" w:rsidRPr="0056142A" w:rsidRDefault="0056142A" w:rsidP="0056142A">
      <w:pPr>
        <w:bidi/>
        <w:jc w:val="both"/>
        <w:rPr>
          <w:rFonts w:cs="David" w:hint="cs"/>
          <w:rtl/>
        </w:rPr>
      </w:pPr>
      <w:r w:rsidRPr="0056142A">
        <w:rPr>
          <w:rFonts w:cs="David" w:hint="cs"/>
          <w:rtl/>
        </w:rPr>
        <w:tab/>
        <w:t>על בסיס די הרבה מדינות שכבר בדקתי, בדרך כלל מה שקורה בחוקה, שאצלנו, למטרה זו, זה חוק-יסוד, מוזכר באופן עקרוני הנושא של משאל עם, וכתוב שם "הפרטים יחוקקו בחוק נפרד. ואז יש חוקים נפרדים של 50-40 עמודים שדנים בכל הפרטים. המדינה היחידה שבה זה לא קורה זו בריטניה, מכיוון שאין להם חוקה, והם הכניסו כ-20 עמודים לחוק אחר שמתעסק במפלגות, בחירות ומשאלי עם. 20 עמודים יש להם בנושא של פרטי הפרטים לגבי משאל עם. זה כמובן אם לא מחליטים לעשות משאל עם רק לגבי נושא מאוד ספציפי, ואז מדובר במשהו אחר.</w:t>
      </w:r>
    </w:p>
    <w:p w14:paraId="45C10289" w14:textId="77777777" w:rsidR="0056142A" w:rsidRPr="0056142A" w:rsidRDefault="0056142A" w:rsidP="0056142A">
      <w:pPr>
        <w:bidi/>
        <w:jc w:val="both"/>
        <w:rPr>
          <w:rFonts w:cs="David" w:hint="cs"/>
          <w:rtl/>
        </w:rPr>
      </w:pPr>
    </w:p>
    <w:p w14:paraId="188B134B" w14:textId="77777777" w:rsidR="0056142A" w:rsidRPr="0056142A" w:rsidRDefault="0056142A" w:rsidP="0056142A">
      <w:pPr>
        <w:bidi/>
        <w:jc w:val="both"/>
        <w:rPr>
          <w:rFonts w:cs="David" w:hint="cs"/>
          <w:rtl/>
        </w:rPr>
      </w:pPr>
      <w:r w:rsidRPr="0056142A">
        <w:rPr>
          <w:rFonts w:cs="David" w:hint="cs"/>
          <w:u w:val="single"/>
          <w:rtl/>
        </w:rPr>
        <w:t>היו"ר דוד טל:</w:t>
      </w:r>
    </w:p>
    <w:p w14:paraId="2A6FEFB3" w14:textId="77777777" w:rsidR="0056142A" w:rsidRPr="0056142A" w:rsidRDefault="0056142A" w:rsidP="0056142A">
      <w:pPr>
        <w:bidi/>
        <w:jc w:val="both"/>
        <w:rPr>
          <w:rFonts w:cs="David" w:hint="cs"/>
          <w:rtl/>
        </w:rPr>
      </w:pPr>
    </w:p>
    <w:p w14:paraId="234B7C7F" w14:textId="77777777" w:rsidR="0056142A" w:rsidRPr="0056142A" w:rsidRDefault="0056142A" w:rsidP="0056142A">
      <w:pPr>
        <w:bidi/>
        <w:jc w:val="both"/>
        <w:rPr>
          <w:rFonts w:cs="David" w:hint="cs"/>
          <w:rtl/>
        </w:rPr>
      </w:pPr>
      <w:r w:rsidRPr="0056142A">
        <w:rPr>
          <w:rFonts w:cs="David" w:hint="cs"/>
          <w:rtl/>
        </w:rPr>
        <w:tab/>
        <w:t>גם אנחנו נגיע בסוף לרזולוציה כזאת, שאני לא  יודע אם היא 20 עמודים, אבל יהיו לנו עמודים מספיק, עם כל מיני חוקי עונשים כאלה וחוקי עונשים כאלה, והמימון יהיה כזה ולא כזה, מי יממן וכמה יממן,  האם יממנו את זה על-פי מספר המנדטים בכל סיעה, האם יממנו על-פי גושים שבעד ונגד, האם זה יהיה חלק ממימון של בחירות כלליות שעתידות להיות שלושה-ארבעה חודשים אחרי.  1,001 נושאים ייכנסו.</w:t>
      </w:r>
    </w:p>
    <w:p w14:paraId="21F3DF24" w14:textId="77777777" w:rsidR="0056142A" w:rsidRPr="0056142A" w:rsidRDefault="0056142A" w:rsidP="0056142A">
      <w:pPr>
        <w:bidi/>
        <w:jc w:val="both"/>
        <w:rPr>
          <w:rFonts w:cs="David" w:hint="cs"/>
          <w:rtl/>
        </w:rPr>
      </w:pPr>
    </w:p>
    <w:p w14:paraId="23C43B1A" w14:textId="77777777" w:rsidR="0056142A" w:rsidRPr="0056142A" w:rsidRDefault="0056142A" w:rsidP="0056142A">
      <w:pPr>
        <w:bidi/>
        <w:jc w:val="both"/>
        <w:rPr>
          <w:rFonts w:cs="David" w:hint="cs"/>
          <w:u w:val="single"/>
          <w:rtl/>
        </w:rPr>
      </w:pPr>
      <w:r w:rsidRPr="0056142A">
        <w:rPr>
          <w:rFonts w:cs="David" w:hint="cs"/>
          <w:u w:val="single"/>
          <w:rtl/>
        </w:rPr>
        <w:t>שילה רולף:</w:t>
      </w:r>
    </w:p>
    <w:p w14:paraId="3A1C11D0" w14:textId="77777777" w:rsidR="0056142A" w:rsidRPr="0056142A" w:rsidRDefault="0056142A" w:rsidP="0056142A">
      <w:pPr>
        <w:bidi/>
        <w:jc w:val="both"/>
        <w:rPr>
          <w:rFonts w:cs="David" w:hint="cs"/>
          <w:rtl/>
        </w:rPr>
      </w:pPr>
    </w:p>
    <w:p w14:paraId="61E42955" w14:textId="77777777" w:rsidR="0056142A" w:rsidRPr="0056142A" w:rsidRDefault="0056142A" w:rsidP="0056142A">
      <w:pPr>
        <w:bidi/>
        <w:jc w:val="both"/>
        <w:rPr>
          <w:rFonts w:cs="David" w:hint="cs"/>
          <w:rtl/>
        </w:rPr>
      </w:pPr>
      <w:r w:rsidRPr="0056142A">
        <w:rPr>
          <w:rFonts w:cs="David" w:hint="cs"/>
          <w:rtl/>
        </w:rPr>
        <w:tab/>
        <w:t>אני אביא לכם דוגמאות.</w:t>
      </w:r>
    </w:p>
    <w:p w14:paraId="09129ABE" w14:textId="77777777" w:rsidR="0056142A" w:rsidRPr="0056142A" w:rsidRDefault="0056142A" w:rsidP="0056142A">
      <w:pPr>
        <w:bidi/>
        <w:jc w:val="both"/>
        <w:rPr>
          <w:rFonts w:cs="David" w:hint="cs"/>
          <w:rtl/>
        </w:rPr>
      </w:pPr>
    </w:p>
    <w:p w14:paraId="29C71DFA" w14:textId="77777777" w:rsidR="0056142A" w:rsidRPr="0056142A" w:rsidRDefault="0056142A" w:rsidP="0056142A">
      <w:pPr>
        <w:bidi/>
        <w:jc w:val="both"/>
        <w:rPr>
          <w:rFonts w:cs="David" w:hint="cs"/>
          <w:rtl/>
        </w:rPr>
      </w:pPr>
      <w:r w:rsidRPr="0056142A">
        <w:rPr>
          <w:rFonts w:cs="David" w:hint="cs"/>
          <w:u w:val="single"/>
          <w:rtl/>
        </w:rPr>
        <w:t>יצחק לוי:</w:t>
      </w:r>
    </w:p>
    <w:p w14:paraId="56D5C713" w14:textId="77777777" w:rsidR="0056142A" w:rsidRPr="0056142A" w:rsidRDefault="0056142A" w:rsidP="0056142A">
      <w:pPr>
        <w:bidi/>
        <w:jc w:val="both"/>
        <w:rPr>
          <w:rFonts w:cs="David" w:hint="cs"/>
          <w:rtl/>
        </w:rPr>
      </w:pPr>
    </w:p>
    <w:p w14:paraId="62431A23" w14:textId="77777777" w:rsidR="0056142A" w:rsidRPr="0056142A" w:rsidRDefault="0056142A" w:rsidP="0056142A">
      <w:pPr>
        <w:bidi/>
        <w:jc w:val="both"/>
        <w:rPr>
          <w:rFonts w:cs="David" w:hint="cs"/>
          <w:rtl/>
        </w:rPr>
      </w:pPr>
      <w:r w:rsidRPr="0056142A">
        <w:rPr>
          <w:rFonts w:cs="David" w:hint="cs"/>
          <w:rtl/>
        </w:rPr>
        <w:tab/>
        <w:t xml:space="preserve"> אני רוצה להזכיר ממה התחיל הדיון. הדיון התחיל מרצון להתקין תקנות לסעיף מספר 4 בחוק. אנחנו לוקחים את הדיון מאוד רחוק, אדוני היושב-ראש. </w:t>
      </w:r>
    </w:p>
    <w:p w14:paraId="434EA2AE" w14:textId="77777777" w:rsidR="0056142A" w:rsidRPr="0056142A" w:rsidRDefault="0056142A" w:rsidP="0056142A">
      <w:pPr>
        <w:bidi/>
        <w:jc w:val="both"/>
        <w:rPr>
          <w:rFonts w:cs="David" w:hint="cs"/>
          <w:rtl/>
        </w:rPr>
      </w:pPr>
    </w:p>
    <w:p w14:paraId="3AC3D19E" w14:textId="77777777" w:rsidR="0056142A" w:rsidRPr="0056142A" w:rsidRDefault="0056142A" w:rsidP="0056142A">
      <w:pPr>
        <w:bidi/>
        <w:jc w:val="both"/>
        <w:rPr>
          <w:rFonts w:cs="David" w:hint="cs"/>
          <w:rtl/>
        </w:rPr>
      </w:pPr>
      <w:r w:rsidRPr="0056142A">
        <w:rPr>
          <w:rFonts w:cs="David" w:hint="cs"/>
          <w:u w:val="single"/>
          <w:rtl/>
        </w:rPr>
        <w:t>היו"ר דוד טל:</w:t>
      </w:r>
    </w:p>
    <w:p w14:paraId="054D5D2A" w14:textId="77777777" w:rsidR="0056142A" w:rsidRPr="0056142A" w:rsidRDefault="0056142A" w:rsidP="0056142A">
      <w:pPr>
        <w:bidi/>
        <w:jc w:val="both"/>
        <w:rPr>
          <w:rFonts w:cs="David" w:hint="cs"/>
          <w:rtl/>
        </w:rPr>
      </w:pPr>
    </w:p>
    <w:p w14:paraId="03FBC1AB" w14:textId="77777777" w:rsidR="0056142A" w:rsidRPr="0056142A" w:rsidRDefault="0056142A" w:rsidP="0056142A">
      <w:pPr>
        <w:bidi/>
        <w:jc w:val="both"/>
        <w:rPr>
          <w:rFonts w:cs="David" w:hint="cs"/>
          <w:rtl/>
        </w:rPr>
      </w:pPr>
      <w:r w:rsidRPr="0056142A">
        <w:rPr>
          <w:rFonts w:cs="David" w:hint="cs"/>
          <w:rtl/>
        </w:rPr>
        <w:tab/>
        <w:t>תזכיר לאורחים שלנו במה דיבר סעיף 4.</w:t>
      </w:r>
    </w:p>
    <w:p w14:paraId="6C417371" w14:textId="77777777" w:rsidR="0056142A" w:rsidRPr="0056142A" w:rsidRDefault="0056142A" w:rsidP="0056142A">
      <w:pPr>
        <w:bidi/>
        <w:jc w:val="both"/>
        <w:rPr>
          <w:rFonts w:cs="David" w:hint="cs"/>
          <w:rtl/>
        </w:rPr>
      </w:pPr>
    </w:p>
    <w:p w14:paraId="25F6AA57" w14:textId="77777777" w:rsidR="0056142A" w:rsidRPr="0056142A" w:rsidRDefault="0056142A" w:rsidP="0056142A">
      <w:pPr>
        <w:bidi/>
        <w:jc w:val="both"/>
        <w:rPr>
          <w:rFonts w:cs="David" w:hint="cs"/>
          <w:rtl/>
        </w:rPr>
      </w:pPr>
      <w:r w:rsidRPr="0056142A">
        <w:rPr>
          <w:rFonts w:cs="David" w:hint="cs"/>
          <w:u w:val="single"/>
          <w:rtl/>
        </w:rPr>
        <w:t>ארבל אסטרחן:</w:t>
      </w:r>
    </w:p>
    <w:p w14:paraId="02F1A1DA" w14:textId="77777777" w:rsidR="0056142A" w:rsidRPr="0056142A" w:rsidRDefault="0056142A" w:rsidP="0056142A">
      <w:pPr>
        <w:bidi/>
        <w:jc w:val="both"/>
        <w:rPr>
          <w:rFonts w:cs="David" w:hint="cs"/>
          <w:rtl/>
        </w:rPr>
      </w:pPr>
    </w:p>
    <w:p w14:paraId="0ADADE4C" w14:textId="77777777" w:rsidR="0056142A" w:rsidRPr="0056142A" w:rsidRDefault="0056142A" w:rsidP="0056142A">
      <w:pPr>
        <w:bidi/>
        <w:jc w:val="both"/>
        <w:rPr>
          <w:rFonts w:cs="David" w:hint="cs"/>
          <w:rtl/>
        </w:rPr>
      </w:pPr>
      <w:r w:rsidRPr="0056142A">
        <w:rPr>
          <w:rFonts w:cs="David" w:hint="cs"/>
          <w:rtl/>
        </w:rPr>
        <w:tab/>
        <w:t>הוא זה שאמר שסעיף 3 לגבי המשאל עם ייכנס לתוקף ביום שיהיה חוק-יסוד: משאל עם.</w:t>
      </w:r>
    </w:p>
    <w:p w14:paraId="098EC2A3" w14:textId="77777777" w:rsidR="0056142A" w:rsidRPr="0056142A" w:rsidRDefault="0056142A" w:rsidP="0056142A">
      <w:pPr>
        <w:bidi/>
        <w:jc w:val="both"/>
        <w:rPr>
          <w:rFonts w:cs="David" w:hint="cs"/>
          <w:rtl/>
        </w:rPr>
      </w:pPr>
    </w:p>
    <w:p w14:paraId="44CD9416" w14:textId="77777777" w:rsidR="0056142A" w:rsidRPr="0056142A" w:rsidRDefault="0056142A" w:rsidP="0056142A">
      <w:pPr>
        <w:bidi/>
        <w:jc w:val="both"/>
        <w:rPr>
          <w:rFonts w:cs="David" w:hint="cs"/>
          <w:rtl/>
        </w:rPr>
      </w:pPr>
      <w:r w:rsidRPr="0056142A">
        <w:rPr>
          <w:rFonts w:cs="David" w:hint="cs"/>
          <w:u w:val="single"/>
          <w:rtl/>
        </w:rPr>
        <w:t>יצחק לוי:</w:t>
      </w:r>
    </w:p>
    <w:p w14:paraId="1DB6F95F" w14:textId="77777777" w:rsidR="0056142A" w:rsidRPr="0056142A" w:rsidRDefault="0056142A" w:rsidP="0056142A">
      <w:pPr>
        <w:bidi/>
        <w:jc w:val="both"/>
        <w:rPr>
          <w:rFonts w:cs="David" w:hint="cs"/>
          <w:rtl/>
        </w:rPr>
      </w:pPr>
    </w:p>
    <w:p w14:paraId="0F897B3F" w14:textId="77777777" w:rsidR="0056142A" w:rsidRPr="0056142A" w:rsidRDefault="0056142A" w:rsidP="0056142A">
      <w:pPr>
        <w:bidi/>
        <w:jc w:val="both"/>
        <w:rPr>
          <w:rFonts w:cs="David" w:hint="cs"/>
          <w:rtl/>
        </w:rPr>
      </w:pPr>
      <w:r w:rsidRPr="0056142A">
        <w:rPr>
          <w:rFonts w:cs="David" w:hint="cs"/>
          <w:rtl/>
        </w:rPr>
        <w:tab/>
        <w:t>יש חוק ויש כבר מסגרת, וכאן התחלנו. הייתי מעיז ואומר שאם הוועדה רוצה לחרוג מחקיקה שנוגעת לחוק של 1999, יכול להיות שזה לא המקום. כלומר, זו לא היתה כוונת מליאת הכנסת כאשר היא העבירה לנו את החוק, שאנחנו נחוקק כאן חוק שנוגע למשאלי עם באופן כללי, או שהוא מאוד רחב. אני לא מדבר על מספר הסעיפים, יכול להיות שנצטרך 70 סעיפים. ייתכן אז שאנחנו לא קולעים לעמדה שרצתה המליאה, ואז אולי צריך להעביר את זה לוועדת החוקה, לחוק-יסוד או למשהו אחר. הטענה הזאת יכולה להתעורר בכל שלב אם לא נגביל את עצמנו למנדט שקיבלנו. בסופו של דבר החוק בא מהמליאה אך ורק לגבי החוק של 1999.</w:t>
      </w:r>
    </w:p>
    <w:p w14:paraId="2849C92D" w14:textId="77777777" w:rsidR="0056142A" w:rsidRDefault="0056142A" w:rsidP="0056142A">
      <w:pPr>
        <w:bidi/>
        <w:jc w:val="both"/>
        <w:rPr>
          <w:rFonts w:cs="David" w:hint="cs"/>
          <w:rtl/>
        </w:rPr>
      </w:pPr>
    </w:p>
    <w:p w14:paraId="31B77A0C" w14:textId="77777777" w:rsidR="0056142A" w:rsidRDefault="0056142A" w:rsidP="0056142A">
      <w:pPr>
        <w:bidi/>
        <w:jc w:val="both"/>
        <w:rPr>
          <w:rFonts w:cs="David" w:hint="cs"/>
          <w:rtl/>
        </w:rPr>
      </w:pPr>
    </w:p>
    <w:p w14:paraId="66D1E8C3" w14:textId="77777777" w:rsidR="0056142A" w:rsidRDefault="0056142A" w:rsidP="0056142A">
      <w:pPr>
        <w:bidi/>
        <w:jc w:val="both"/>
        <w:rPr>
          <w:rFonts w:cs="David" w:hint="cs"/>
          <w:rtl/>
        </w:rPr>
      </w:pPr>
    </w:p>
    <w:p w14:paraId="1DDB68D8" w14:textId="77777777" w:rsidR="0056142A" w:rsidRPr="0056142A" w:rsidRDefault="0056142A" w:rsidP="0056142A">
      <w:pPr>
        <w:bidi/>
        <w:jc w:val="both"/>
        <w:rPr>
          <w:rFonts w:cs="David" w:hint="cs"/>
          <w:rtl/>
        </w:rPr>
      </w:pPr>
    </w:p>
    <w:p w14:paraId="0551DE72" w14:textId="77777777" w:rsidR="0056142A" w:rsidRPr="0056142A" w:rsidRDefault="0056142A" w:rsidP="0056142A">
      <w:pPr>
        <w:bidi/>
        <w:jc w:val="both"/>
        <w:rPr>
          <w:rFonts w:cs="David" w:hint="cs"/>
          <w:rtl/>
        </w:rPr>
      </w:pPr>
      <w:r w:rsidRPr="0056142A">
        <w:rPr>
          <w:rFonts w:cs="David" w:hint="cs"/>
          <w:u w:val="single"/>
          <w:rtl/>
        </w:rPr>
        <w:t>ארבל אסטרחן:</w:t>
      </w:r>
    </w:p>
    <w:p w14:paraId="30CF62D4" w14:textId="77777777" w:rsidR="0056142A" w:rsidRPr="0056142A" w:rsidRDefault="0056142A" w:rsidP="0056142A">
      <w:pPr>
        <w:bidi/>
        <w:jc w:val="both"/>
        <w:rPr>
          <w:rFonts w:cs="David" w:hint="cs"/>
          <w:rtl/>
        </w:rPr>
      </w:pPr>
    </w:p>
    <w:p w14:paraId="1F0F2753" w14:textId="77777777" w:rsidR="0056142A" w:rsidRPr="0056142A" w:rsidRDefault="0056142A" w:rsidP="0056142A">
      <w:pPr>
        <w:bidi/>
        <w:jc w:val="both"/>
        <w:rPr>
          <w:rFonts w:cs="David" w:hint="cs"/>
          <w:rtl/>
        </w:rPr>
      </w:pPr>
      <w:r w:rsidRPr="0056142A">
        <w:rPr>
          <w:rFonts w:cs="David" w:hint="cs"/>
          <w:rtl/>
        </w:rPr>
        <w:tab/>
        <w:t>כבר ממילא סטינו מהחוק שהיה במליאה.</w:t>
      </w:r>
    </w:p>
    <w:p w14:paraId="2364597F" w14:textId="77777777" w:rsidR="0056142A" w:rsidRPr="0056142A" w:rsidRDefault="0056142A" w:rsidP="0056142A">
      <w:pPr>
        <w:bidi/>
        <w:jc w:val="both"/>
        <w:rPr>
          <w:rFonts w:cs="David" w:hint="cs"/>
          <w:rtl/>
        </w:rPr>
      </w:pPr>
    </w:p>
    <w:p w14:paraId="5BCA1568" w14:textId="77777777" w:rsidR="0056142A" w:rsidRPr="0056142A" w:rsidRDefault="0056142A" w:rsidP="0056142A">
      <w:pPr>
        <w:bidi/>
        <w:jc w:val="both"/>
        <w:rPr>
          <w:rFonts w:cs="David" w:hint="cs"/>
          <w:rtl/>
        </w:rPr>
      </w:pPr>
      <w:r w:rsidRPr="0056142A">
        <w:rPr>
          <w:rFonts w:cs="David" w:hint="cs"/>
          <w:u w:val="single"/>
          <w:rtl/>
        </w:rPr>
        <w:t>יצחק לוי:</w:t>
      </w:r>
    </w:p>
    <w:p w14:paraId="72A4206D" w14:textId="77777777" w:rsidR="0056142A" w:rsidRPr="0056142A" w:rsidRDefault="0056142A" w:rsidP="0056142A">
      <w:pPr>
        <w:bidi/>
        <w:jc w:val="both"/>
        <w:rPr>
          <w:rFonts w:cs="David" w:hint="cs"/>
          <w:rtl/>
        </w:rPr>
      </w:pPr>
    </w:p>
    <w:p w14:paraId="1D7CFA26" w14:textId="77777777" w:rsidR="0056142A" w:rsidRPr="0056142A" w:rsidRDefault="0056142A" w:rsidP="0056142A">
      <w:pPr>
        <w:bidi/>
        <w:jc w:val="both"/>
        <w:rPr>
          <w:rFonts w:cs="David" w:hint="cs"/>
          <w:rtl/>
        </w:rPr>
      </w:pPr>
      <w:r w:rsidRPr="0056142A">
        <w:rPr>
          <w:rFonts w:cs="David" w:hint="cs"/>
          <w:rtl/>
        </w:rPr>
        <w:tab/>
        <w:t xml:space="preserve"> סטינו מהנושא כיוון שהבנו שלא ראוי שהדבר הזה ייעשה בתקנות, שמחוק-יסוד לתקנות זה גם לא ראוי מבחינת העניין, וזאת גם סטייה מאוד קשה מבחינת החוק, אז בא היושב-ראש ואמר שנלך בחוק ולא בתקנות. אבל אין ספק שהתחולה של החוק שאנחנו מחוקקים נוגעת אך ורק לחוק של 1999 ולא מעבר. נרצה לעשות מעבר, נציע הצעות, או הממשלה או חברי כנסת פרטיים.</w:t>
      </w:r>
    </w:p>
    <w:p w14:paraId="5E9543B8" w14:textId="77777777" w:rsidR="0056142A" w:rsidRPr="0056142A" w:rsidRDefault="0056142A" w:rsidP="0056142A">
      <w:pPr>
        <w:bidi/>
        <w:jc w:val="both"/>
        <w:rPr>
          <w:rFonts w:cs="David" w:hint="cs"/>
          <w:rtl/>
        </w:rPr>
      </w:pPr>
    </w:p>
    <w:p w14:paraId="1F53C15D" w14:textId="77777777" w:rsidR="0056142A" w:rsidRPr="0056142A" w:rsidRDefault="0056142A" w:rsidP="0056142A">
      <w:pPr>
        <w:bidi/>
        <w:jc w:val="both"/>
        <w:rPr>
          <w:rFonts w:cs="David" w:hint="cs"/>
          <w:rtl/>
        </w:rPr>
      </w:pPr>
      <w:r w:rsidRPr="0056142A">
        <w:rPr>
          <w:rFonts w:cs="David" w:hint="cs"/>
          <w:u w:val="single"/>
          <w:rtl/>
        </w:rPr>
        <w:t>איל זנדברג:</w:t>
      </w:r>
    </w:p>
    <w:p w14:paraId="6B2DC641" w14:textId="77777777" w:rsidR="0056142A" w:rsidRPr="0056142A" w:rsidRDefault="0056142A" w:rsidP="0056142A">
      <w:pPr>
        <w:bidi/>
        <w:jc w:val="both"/>
        <w:rPr>
          <w:rFonts w:cs="David" w:hint="cs"/>
          <w:rtl/>
        </w:rPr>
      </w:pPr>
    </w:p>
    <w:p w14:paraId="561B91AA" w14:textId="77777777" w:rsidR="0056142A" w:rsidRPr="0056142A" w:rsidRDefault="0056142A" w:rsidP="0056142A">
      <w:pPr>
        <w:bidi/>
        <w:jc w:val="both"/>
        <w:rPr>
          <w:rFonts w:cs="David" w:hint="cs"/>
          <w:rtl/>
        </w:rPr>
      </w:pPr>
      <w:r w:rsidRPr="0056142A">
        <w:rPr>
          <w:rFonts w:cs="David" w:hint="cs"/>
          <w:rtl/>
        </w:rPr>
        <w:tab/>
        <w:t>השאלה, מה נכון?</w:t>
      </w:r>
    </w:p>
    <w:p w14:paraId="7AB00FE1" w14:textId="77777777" w:rsidR="0056142A" w:rsidRPr="0056142A" w:rsidRDefault="0056142A" w:rsidP="0056142A">
      <w:pPr>
        <w:bidi/>
        <w:jc w:val="both"/>
        <w:rPr>
          <w:rFonts w:cs="David" w:hint="cs"/>
          <w:rtl/>
        </w:rPr>
      </w:pPr>
    </w:p>
    <w:p w14:paraId="4F5E24DF" w14:textId="77777777" w:rsidR="0056142A" w:rsidRPr="0056142A" w:rsidRDefault="0056142A" w:rsidP="0056142A">
      <w:pPr>
        <w:bidi/>
        <w:jc w:val="both"/>
        <w:rPr>
          <w:rFonts w:cs="David" w:hint="cs"/>
          <w:rtl/>
        </w:rPr>
      </w:pPr>
      <w:r w:rsidRPr="0056142A">
        <w:rPr>
          <w:rFonts w:cs="David" w:hint="cs"/>
          <w:u w:val="single"/>
          <w:rtl/>
        </w:rPr>
        <w:t>יצחק לוי:</w:t>
      </w:r>
    </w:p>
    <w:p w14:paraId="69B95BD8" w14:textId="77777777" w:rsidR="0056142A" w:rsidRPr="0056142A" w:rsidRDefault="0056142A" w:rsidP="0056142A">
      <w:pPr>
        <w:bidi/>
        <w:jc w:val="both"/>
        <w:rPr>
          <w:rFonts w:cs="David" w:hint="cs"/>
          <w:rtl/>
        </w:rPr>
      </w:pPr>
    </w:p>
    <w:p w14:paraId="07056FB3" w14:textId="77777777" w:rsidR="0056142A" w:rsidRPr="0056142A" w:rsidRDefault="0056142A" w:rsidP="0056142A">
      <w:pPr>
        <w:bidi/>
        <w:jc w:val="both"/>
        <w:rPr>
          <w:rFonts w:cs="David" w:hint="cs"/>
          <w:rtl/>
        </w:rPr>
      </w:pPr>
      <w:r w:rsidRPr="0056142A">
        <w:rPr>
          <w:rFonts w:cs="David" w:hint="cs"/>
          <w:rtl/>
        </w:rPr>
        <w:tab/>
        <w:t xml:space="preserve"> נכון זה מה שהמליאה החליטה. נכון כרגע לעסוק בהקשר של החוק של 1999 בלבד, לא לצמצם אותו לרמת-הגולן ולא להרחיב אותו לעניינים אחרים.</w:t>
      </w:r>
    </w:p>
    <w:p w14:paraId="769ACDA9" w14:textId="77777777" w:rsidR="0056142A" w:rsidRPr="0056142A" w:rsidRDefault="0056142A" w:rsidP="0056142A">
      <w:pPr>
        <w:bidi/>
        <w:jc w:val="both"/>
        <w:rPr>
          <w:rFonts w:cs="David" w:hint="cs"/>
          <w:rtl/>
        </w:rPr>
      </w:pPr>
      <w:r w:rsidRPr="0056142A">
        <w:rPr>
          <w:rFonts w:cs="David" w:hint="cs"/>
          <w:u w:val="single"/>
          <w:rtl/>
        </w:rPr>
        <w:t>היו"ר דוד טל:</w:t>
      </w:r>
    </w:p>
    <w:p w14:paraId="2BD0CFF8" w14:textId="77777777" w:rsidR="0056142A" w:rsidRPr="0056142A" w:rsidRDefault="0056142A" w:rsidP="0056142A">
      <w:pPr>
        <w:bidi/>
        <w:jc w:val="both"/>
        <w:rPr>
          <w:rFonts w:cs="David" w:hint="cs"/>
          <w:rtl/>
        </w:rPr>
      </w:pPr>
    </w:p>
    <w:p w14:paraId="04C73570" w14:textId="77777777" w:rsidR="0056142A" w:rsidRPr="0056142A" w:rsidRDefault="0056142A" w:rsidP="0056142A">
      <w:pPr>
        <w:bidi/>
        <w:jc w:val="both"/>
        <w:rPr>
          <w:rFonts w:cs="David" w:hint="cs"/>
          <w:rtl/>
        </w:rPr>
      </w:pPr>
      <w:r w:rsidRPr="0056142A">
        <w:rPr>
          <w:rFonts w:cs="David" w:hint="cs"/>
          <w:rtl/>
        </w:rPr>
        <w:tab/>
        <w:t>החוק של 1999 דיבר על רמת-הגולן.</w:t>
      </w:r>
    </w:p>
    <w:p w14:paraId="6959C315" w14:textId="77777777" w:rsidR="0056142A" w:rsidRPr="0056142A" w:rsidRDefault="0056142A" w:rsidP="0056142A">
      <w:pPr>
        <w:bidi/>
        <w:jc w:val="both"/>
        <w:rPr>
          <w:rFonts w:cs="David" w:hint="cs"/>
          <w:rtl/>
        </w:rPr>
      </w:pPr>
    </w:p>
    <w:p w14:paraId="339DDBB7" w14:textId="77777777" w:rsidR="0056142A" w:rsidRPr="0056142A" w:rsidRDefault="0056142A" w:rsidP="0056142A">
      <w:pPr>
        <w:bidi/>
        <w:jc w:val="both"/>
        <w:rPr>
          <w:rFonts w:cs="David" w:hint="cs"/>
          <w:rtl/>
        </w:rPr>
      </w:pPr>
      <w:r w:rsidRPr="0056142A">
        <w:rPr>
          <w:rFonts w:cs="David" w:hint="cs"/>
          <w:u w:val="single"/>
          <w:rtl/>
        </w:rPr>
        <w:t>יצחק לוי:</w:t>
      </w:r>
    </w:p>
    <w:p w14:paraId="4A02C236" w14:textId="77777777" w:rsidR="0056142A" w:rsidRPr="0056142A" w:rsidRDefault="0056142A" w:rsidP="0056142A">
      <w:pPr>
        <w:bidi/>
        <w:jc w:val="both"/>
        <w:rPr>
          <w:rFonts w:cs="David" w:hint="cs"/>
          <w:rtl/>
        </w:rPr>
      </w:pPr>
    </w:p>
    <w:p w14:paraId="66E17D70" w14:textId="77777777" w:rsidR="0056142A" w:rsidRPr="0056142A" w:rsidRDefault="0056142A" w:rsidP="0056142A">
      <w:pPr>
        <w:bidi/>
        <w:jc w:val="both"/>
        <w:rPr>
          <w:rFonts w:cs="David" w:hint="cs"/>
          <w:rtl/>
        </w:rPr>
      </w:pPr>
      <w:r w:rsidRPr="0056142A">
        <w:rPr>
          <w:rFonts w:cs="David" w:hint="cs"/>
          <w:rtl/>
        </w:rPr>
        <w:tab/>
        <w:t xml:space="preserve"> לא רק.</w:t>
      </w:r>
    </w:p>
    <w:p w14:paraId="73961A22" w14:textId="77777777" w:rsidR="0056142A" w:rsidRPr="0056142A" w:rsidRDefault="0056142A" w:rsidP="0056142A">
      <w:pPr>
        <w:bidi/>
        <w:jc w:val="both"/>
        <w:rPr>
          <w:rFonts w:cs="David" w:hint="cs"/>
          <w:rtl/>
        </w:rPr>
      </w:pPr>
    </w:p>
    <w:p w14:paraId="6075927F" w14:textId="77777777" w:rsidR="0056142A" w:rsidRPr="0056142A" w:rsidRDefault="0056142A" w:rsidP="0056142A">
      <w:pPr>
        <w:bidi/>
        <w:jc w:val="both"/>
        <w:rPr>
          <w:rFonts w:cs="David" w:hint="cs"/>
          <w:rtl/>
        </w:rPr>
      </w:pPr>
      <w:r w:rsidRPr="0056142A">
        <w:rPr>
          <w:rFonts w:cs="David" w:hint="cs"/>
          <w:u w:val="single"/>
          <w:rtl/>
        </w:rPr>
        <w:t>איל זנדברג:</w:t>
      </w:r>
    </w:p>
    <w:p w14:paraId="1981EDA0" w14:textId="77777777" w:rsidR="0056142A" w:rsidRPr="0056142A" w:rsidRDefault="0056142A" w:rsidP="0056142A">
      <w:pPr>
        <w:bidi/>
        <w:jc w:val="both"/>
        <w:rPr>
          <w:rFonts w:cs="David" w:hint="cs"/>
          <w:rtl/>
        </w:rPr>
      </w:pPr>
    </w:p>
    <w:p w14:paraId="2885E4A6" w14:textId="77777777" w:rsidR="0056142A" w:rsidRPr="0056142A" w:rsidRDefault="0056142A" w:rsidP="0056142A">
      <w:pPr>
        <w:bidi/>
        <w:jc w:val="both"/>
        <w:rPr>
          <w:rFonts w:cs="David" w:hint="cs"/>
          <w:rtl/>
        </w:rPr>
      </w:pPr>
      <w:r w:rsidRPr="0056142A">
        <w:rPr>
          <w:rFonts w:cs="David" w:hint="cs"/>
          <w:rtl/>
        </w:rPr>
        <w:tab/>
        <w:t>על כל שטח.</w:t>
      </w:r>
    </w:p>
    <w:p w14:paraId="33A17FC2" w14:textId="77777777" w:rsidR="0056142A" w:rsidRPr="0056142A" w:rsidRDefault="0056142A" w:rsidP="0056142A">
      <w:pPr>
        <w:bidi/>
        <w:jc w:val="both"/>
        <w:rPr>
          <w:rFonts w:cs="David" w:hint="cs"/>
          <w:rtl/>
        </w:rPr>
      </w:pPr>
    </w:p>
    <w:p w14:paraId="55AF0BF1" w14:textId="77777777" w:rsidR="0056142A" w:rsidRPr="0056142A" w:rsidRDefault="0056142A" w:rsidP="0056142A">
      <w:pPr>
        <w:bidi/>
        <w:jc w:val="both"/>
        <w:rPr>
          <w:rFonts w:cs="David" w:hint="cs"/>
          <w:rtl/>
        </w:rPr>
      </w:pPr>
      <w:r w:rsidRPr="0056142A">
        <w:rPr>
          <w:rFonts w:cs="David" w:hint="cs"/>
          <w:u w:val="single"/>
          <w:rtl/>
        </w:rPr>
        <w:t>היו"ר דוד טל:</w:t>
      </w:r>
    </w:p>
    <w:p w14:paraId="376A0DEB" w14:textId="77777777" w:rsidR="0056142A" w:rsidRPr="0056142A" w:rsidRDefault="0056142A" w:rsidP="0056142A">
      <w:pPr>
        <w:bidi/>
        <w:jc w:val="both"/>
        <w:rPr>
          <w:rFonts w:cs="David" w:hint="cs"/>
          <w:rtl/>
        </w:rPr>
      </w:pPr>
    </w:p>
    <w:p w14:paraId="7AA4C363" w14:textId="77777777" w:rsidR="0056142A" w:rsidRPr="0056142A" w:rsidRDefault="0056142A" w:rsidP="0056142A">
      <w:pPr>
        <w:bidi/>
        <w:jc w:val="both"/>
        <w:rPr>
          <w:rFonts w:cs="David" w:hint="cs"/>
          <w:rtl/>
        </w:rPr>
      </w:pPr>
      <w:r w:rsidRPr="0056142A">
        <w:rPr>
          <w:rFonts w:cs="David" w:hint="cs"/>
          <w:rtl/>
        </w:rPr>
        <w:tab/>
        <w:t>אלה שהציגו אותו, אנחנו יודעים מאיפה הם באו ולמה הם התכוונו. אם אדוני אמר מה היתה כוונת המחוקק, כוונת המחוקק בחוק הזה לכוונת אותם אנשים שהגישו- - -</w:t>
      </w:r>
    </w:p>
    <w:p w14:paraId="1DE8B70F" w14:textId="77777777" w:rsidR="0056142A" w:rsidRPr="0056142A" w:rsidRDefault="0056142A" w:rsidP="0056142A">
      <w:pPr>
        <w:bidi/>
        <w:jc w:val="both"/>
        <w:rPr>
          <w:rFonts w:cs="David" w:hint="cs"/>
          <w:rtl/>
        </w:rPr>
      </w:pPr>
    </w:p>
    <w:p w14:paraId="03C38B4D" w14:textId="77777777" w:rsidR="0056142A" w:rsidRPr="0056142A" w:rsidRDefault="0056142A" w:rsidP="0056142A">
      <w:pPr>
        <w:bidi/>
        <w:jc w:val="both"/>
        <w:rPr>
          <w:rFonts w:cs="David" w:hint="cs"/>
          <w:rtl/>
        </w:rPr>
      </w:pPr>
      <w:r w:rsidRPr="0056142A">
        <w:rPr>
          <w:rFonts w:cs="David" w:hint="cs"/>
          <w:u w:val="single"/>
          <w:rtl/>
        </w:rPr>
        <w:t>יצחק לוי:</w:t>
      </w:r>
    </w:p>
    <w:p w14:paraId="7FC3BC12" w14:textId="77777777" w:rsidR="0056142A" w:rsidRPr="0056142A" w:rsidRDefault="0056142A" w:rsidP="0056142A">
      <w:pPr>
        <w:bidi/>
        <w:jc w:val="both"/>
        <w:rPr>
          <w:rFonts w:cs="David" w:hint="cs"/>
          <w:rtl/>
        </w:rPr>
      </w:pPr>
    </w:p>
    <w:p w14:paraId="1312FA19" w14:textId="77777777" w:rsidR="0056142A" w:rsidRPr="0056142A" w:rsidRDefault="0056142A" w:rsidP="0056142A">
      <w:pPr>
        <w:bidi/>
        <w:jc w:val="both"/>
        <w:rPr>
          <w:rFonts w:cs="David" w:hint="cs"/>
          <w:rtl/>
        </w:rPr>
      </w:pPr>
      <w:r w:rsidRPr="0056142A">
        <w:rPr>
          <w:rFonts w:cs="David" w:hint="cs"/>
          <w:rtl/>
        </w:rPr>
        <w:tab/>
        <w:t xml:space="preserve"> אלה שהחתימו, החתימו בעד רמת-הגולן, אבל הם הכניסו למסגרת של חוק שמדבר על כל השטחים, לא רק על רמת-הגולן.</w:t>
      </w:r>
    </w:p>
    <w:p w14:paraId="5A1158CA" w14:textId="77777777" w:rsidR="0056142A" w:rsidRPr="0056142A" w:rsidRDefault="0056142A" w:rsidP="0056142A">
      <w:pPr>
        <w:bidi/>
        <w:jc w:val="both"/>
        <w:rPr>
          <w:rFonts w:cs="David" w:hint="cs"/>
          <w:rtl/>
        </w:rPr>
      </w:pPr>
    </w:p>
    <w:p w14:paraId="668810B3" w14:textId="77777777" w:rsidR="0056142A" w:rsidRPr="0056142A" w:rsidRDefault="0056142A" w:rsidP="0056142A">
      <w:pPr>
        <w:bidi/>
        <w:jc w:val="both"/>
        <w:rPr>
          <w:rFonts w:cs="David" w:hint="cs"/>
          <w:rtl/>
        </w:rPr>
      </w:pPr>
      <w:r w:rsidRPr="0056142A">
        <w:rPr>
          <w:rFonts w:cs="David" w:hint="cs"/>
          <w:u w:val="single"/>
          <w:rtl/>
        </w:rPr>
        <w:t>איל זנדברג:</w:t>
      </w:r>
    </w:p>
    <w:p w14:paraId="0CF5A2A2" w14:textId="77777777" w:rsidR="0056142A" w:rsidRPr="0056142A" w:rsidRDefault="0056142A" w:rsidP="0056142A">
      <w:pPr>
        <w:bidi/>
        <w:jc w:val="both"/>
        <w:rPr>
          <w:rFonts w:cs="David" w:hint="cs"/>
          <w:rtl/>
        </w:rPr>
      </w:pPr>
    </w:p>
    <w:p w14:paraId="466CE124" w14:textId="77777777" w:rsidR="0056142A" w:rsidRPr="0056142A" w:rsidRDefault="0056142A" w:rsidP="0056142A">
      <w:pPr>
        <w:bidi/>
        <w:jc w:val="both"/>
        <w:rPr>
          <w:rFonts w:cs="David" w:hint="cs"/>
          <w:rtl/>
        </w:rPr>
      </w:pPr>
      <w:r w:rsidRPr="0056142A">
        <w:rPr>
          <w:rFonts w:cs="David" w:hint="cs"/>
          <w:rtl/>
        </w:rPr>
        <w:tab/>
        <w:t>זה מה שמראה ששינויים כאלה מתרחשים.</w:t>
      </w:r>
    </w:p>
    <w:p w14:paraId="5A05F612" w14:textId="77777777" w:rsidR="0056142A" w:rsidRPr="0056142A" w:rsidRDefault="0056142A" w:rsidP="0056142A">
      <w:pPr>
        <w:bidi/>
        <w:jc w:val="both"/>
        <w:rPr>
          <w:rFonts w:cs="David" w:hint="cs"/>
          <w:rtl/>
        </w:rPr>
      </w:pPr>
    </w:p>
    <w:p w14:paraId="31BE0222" w14:textId="77777777" w:rsidR="0056142A" w:rsidRPr="0056142A" w:rsidRDefault="0056142A" w:rsidP="0056142A">
      <w:pPr>
        <w:bidi/>
        <w:jc w:val="both"/>
        <w:rPr>
          <w:rFonts w:cs="David" w:hint="cs"/>
          <w:rtl/>
        </w:rPr>
      </w:pPr>
      <w:r w:rsidRPr="0056142A">
        <w:rPr>
          <w:rFonts w:cs="David" w:hint="cs"/>
          <w:u w:val="single"/>
          <w:rtl/>
        </w:rPr>
        <w:t>יצחק לוי:</w:t>
      </w:r>
    </w:p>
    <w:p w14:paraId="616493E9" w14:textId="77777777" w:rsidR="0056142A" w:rsidRPr="0056142A" w:rsidRDefault="0056142A" w:rsidP="0056142A">
      <w:pPr>
        <w:bidi/>
        <w:jc w:val="both"/>
        <w:rPr>
          <w:rFonts w:cs="David" w:hint="cs"/>
          <w:rtl/>
        </w:rPr>
      </w:pPr>
    </w:p>
    <w:p w14:paraId="6A8B4F5F" w14:textId="77777777" w:rsidR="0056142A" w:rsidRPr="0056142A" w:rsidRDefault="0056142A" w:rsidP="0056142A">
      <w:pPr>
        <w:bidi/>
        <w:jc w:val="both"/>
        <w:rPr>
          <w:rFonts w:cs="David" w:hint="cs"/>
          <w:rtl/>
        </w:rPr>
      </w:pPr>
      <w:r w:rsidRPr="0056142A">
        <w:rPr>
          <w:rFonts w:cs="David" w:hint="cs"/>
          <w:rtl/>
        </w:rPr>
        <w:tab/>
        <w:t>אדוני היועץ המשפטי, חלילה לי מללמד אותך איזה דבר, אתה יכול ללמד אותי הרבה דברים, אני רק אומר לך שמכיוון שהחוק הזה הוא פירוט או פירוש, או תוספת, לסעיף 4 של חוק 1999, לא משנה איך נקרא לזה, אנחנו צריכים להישאר במסגרת הזאת.</w:t>
      </w:r>
    </w:p>
    <w:p w14:paraId="7D70E7C5" w14:textId="77777777" w:rsidR="0056142A" w:rsidRDefault="0056142A" w:rsidP="0056142A">
      <w:pPr>
        <w:bidi/>
        <w:jc w:val="both"/>
        <w:rPr>
          <w:rFonts w:cs="David" w:hint="cs"/>
          <w:rtl/>
        </w:rPr>
      </w:pPr>
    </w:p>
    <w:p w14:paraId="6F785EDC" w14:textId="77777777" w:rsidR="0056142A" w:rsidRDefault="0056142A" w:rsidP="0056142A">
      <w:pPr>
        <w:bidi/>
        <w:jc w:val="both"/>
        <w:rPr>
          <w:rFonts w:cs="David" w:hint="cs"/>
          <w:rtl/>
        </w:rPr>
      </w:pPr>
    </w:p>
    <w:p w14:paraId="77DC0625" w14:textId="77777777" w:rsidR="0056142A" w:rsidRDefault="0056142A" w:rsidP="0056142A">
      <w:pPr>
        <w:bidi/>
        <w:jc w:val="both"/>
        <w:rPr>
          <w:rFonts w:cs="David" w:hint="cs"/>
          <w:rtl/>
        </w:rPr>
      </w:pPr>
    </w:p>
    <w:p w14:paraId="4EE4ACC1" w14:textId="77777777" w:rsidR="0056142A" w:rsidRDefault="0056142A" w:rsidP="0056142A">
      <w:pPr>
        <w:bidi/>
        <w:jc w:val="both"/>
        <w:rPr>
          <w:rFonts w:cs="David" w:hint="cs"/>
          <w:rtl/>
        </w:rPr>
      </w:pPr>
    </w:p>
    <w:p w14:paraId="35C456EF" w14:textId="77777777" w:rsidR="0056142A" w:rsidRDefault="0056142A" w:rsidP="0056142A">
      <w:pPr>
        <w:bidi/>
        <w:jc w:val="both"/>
        <w:rPr>
          <w:rFonts w:cs="David" w:hint="cs"/>
          <w:rtl/>
        </w:rPr>
      </w:pPr>
    </w:p>
    <w:p w14:paraId="4847DB1A" w14:textId="77777777" w:rsidR="0056142A" w:rsidRPr="0056142A" w:rsidRDefault="0056142A" w:rsidP="0056142A">
      <w:pPr>
        <w:bidi/>
        <w:jc w:val="both"/>
        <w:rPr>
          <w:rFonts w:cs="David" w:hint="cs"/>
          <w:rtl/>
        </w:rPr>
      </w:pPr>
    </w:p>
    <w:p w14:paraId="07AD4AD7" w14:textId="77777777" w:rsidR="0056142A" w:rsidRPr="0056142A" w:rsidRDefault="0056142A" w:rsidP="0056142A">
      <w:pPr>
        <w:bidi/>
        <w:jc w:val="both"/>
        <w:rPr>
          <w:rFonts w:cs="David" w:hint="cs"/>
          <w:rtl/>
        </w:rPr>
      </w:pPr>
      <w:r w:rsidRPr="0056142A">
        <w:rPr>
          <w:rFonts w:cs="David" w:hint="cs"/>
          <w:u w:val="single"/>
          <w:rtl/>
        </w:rPr>
        <w:t>איל זנדברג:</w:t>
      </w:r>
    </w:p>
    <w:p w14:paraId="1E1CDE25" w14:textId="77777777" w:rsidR="0056142A" w:rsidRPr="0056142A" w:rsidRDefault="0056142A" w:rsidP="0056142A">
      <w:pPr>
        <w:bidi/>
        <w:jc w:val="both"/>
        <w:rPr>
          <w:rFonts w:cs="David" w:hint="cs"/>
          <w:rtl/>
        </w:rPr>
      </w:pPr>
    </w:p>
    <w:p w14:paraId="5482E238" w14:textId="77777777" w:rsidR="0056142A" w:rsidRPr="0056142A" w:rsidRDefault="0056142A" w:rsidP="0056142A">
      <w:pPr>
        <w:bidi/>
        <w:jc w:val="both"/>
        <w:rPr>
          <w:rFonts w:cs="David" w:hint="cs"/>
          <w:rtl/>
        </w:rPr>
      </w:pPr>
      <w:r w:rsidRPr="0056142A">
        <w:rPr>
          <w:rFonts w:cs="David" w:hint="cs"/>
          <w:rtl/>
        </w:rPr>
        <w:tab/>
        <w:t>בישיבות של הוועדה המשותפת עלו רעיונות שונים איך הוועדה רוצה לקדם את הנושא, לאו דווקא את הפלטפורמה של הצעת החוק של חבר הכנסת יצחקי, ומכאן ההערה, כי עלו רעיונות שאולי תהיה יוזמה אחרת של ועדה כזאת או אחרת, אולי של הוועדה המשותפת. וכאן, מכיוון שנפתחו הדרכים, חקיקת חוק משאל עם בשונה מחוק אחר זה חוק היסטורי, במובן שלא כל יומיים ולא כל שנתיים מחוקקים מחדש את המוסד הזה. כיוון שהוועדה שקלה את השיקולים על הדרכים השונות, חשבנו שיהיה נכון גם להעיר מה הדרכים האפשריות כדי לתת ביטוי לרעיונות שהוועדה תגבש לגבי התוכן של משאל העם. המגבלה של הפלטפורמה שהובילה לדיונים בוועדה, חשבתי שהיא רחבה יותר או גמישה יותר בהקשר הזה.</w:t>
      </w:r>
    </w:p>
    <w:p w14:paraId="3C2D61B3" w14:textId="77777777" w:rsidR="0056142A" w:rsidRPr="0056142A" w:rsidRDefault="0056142A" w:rsidP="0056142A">
      <w:pPr>
        <w:bidi/>
        <w:jc w:val="both"/>
        <w:rPr>
          <w:rFonts w:cs="David" w:hint="cs"/>
          <w:rtl/>
        </w:rPr>
      </w:pPr>
    </w:p>
    <w:p w14:paraId="3409E453" w14:textId="77777777" w:rsidR="0056142A" w:rsidRPr="0056142A" w:rsidRDefault="0056142A" w:rsidP="0056142A">
      <w:pPr>
        <w:bidi/>
        <w:jc w:val="both"/>
        <w:rPr>
          <w:rFonts w:cs="David" w:hint="cs"/>
          <w:rtl/>
        </w:rPr>
      </w:pPr>
      <w:r w:rsidRPr="0056142A">
        <w:rPr>
          <w:rFonts w:cs="David" w:hint="cs"/>
          <w:u w:val="single"/>
          <w:rtl/>
        </w:rPr>
        <w:t>יצחק לוי:</w:t>
      </w:r>
    </w:p>
    <w:p w14:paraId="7A8904E3" w14:textId="77777777" w:rsidR="0056142A" w:rsidRPr="0056142A" w:rsidRDefault="0056142A" w:rsidP="0056142A">
      <w:pPr>
        <w:bidi/>
        <w:jc w:val="both"/>
        <w:rPr>
          <w:rFonts w:cs="David" w:hint="cs"/>
          <w:rtl/>
        </w:rPr>
      </w:pPr>
    </w:p>
    <w:p w14:paraId="758D7644" w14:textId="77777777" w:rsidR="0056142A" w:rsidRPr="0056142A" w:rsidRDefault="0056142A" w:rsidP="0056142A">
      <w:pPr>
        <w:bidi/>
        <w:jc w:val="both"/>
        <w:rPr>
          <w:rFonts w:cs="David" w:hint="cs"/>
          <w:rtl/>
        </w:rPr>
      </w:pPr>
      <w:r w:rsidRPr="0056142A">
        <w:rPr>
          <w:rFonts w:cs="David" w:hint="cs"/>
          <w:rtl/>
        </w:rPr>
        <w:tab/>
        <w:t xml:space="preserve"> אם היא גמישה, אולי המקום הוא לא כאן.</w:t>
      </w:r>
    </w:p>
    <w:p w14:paraId="4EFF0E01" w14:textId="77777777" w:rsidR="0056142A" w:rsidRPr="0056142A" w:rsidRDefault="0056142A" w:rsidP="0056142A">
      <w:pPr>
        <w:bidi/>
        <w:jc w:val="both"/>
        <w:rPr>
          <w:rFonts w:cs="David" w:hint="cs"/>
          <w:rtl/>
        </w:rPr>
      </w:pPr>
    </w:p>
    <w:p w14:paraId="29C92D95" w14:textId="77777777" w:rsidR="0056142A" w:rsidRPr="0056142A" w:rsidRDefault="0056142A" w:rsidP="0056142A">
      <w:pPr>
        <w:bidi/>
        <w:jc w:val="both"/>
        <w:rPr>
          <w:rFonts w:cs="David" w:hint="cs"/>
          <w:rtl/>
        </w:rPr>
      </w:pPr>
      <w:r w:rsidRPr="0056142A">
        <w:rPr>
          <w:rFonts w:cs="David" w:hint="cs"/>
          <w:u w:val="single"/>
          <w:rtl/>
        </w:rPr>
        <w:t>איל זנדברג:</w:t>
      </w:r>
    </w:p>
    <w:p w14:paraId="25E67237" w14:textId="77777777" w:rsidR="0056142A" w:rsidRPr="0056142A" w:rsidRDefault="0056142A" w:rsidP="0056142A">
      <w:pPr>
        <w:bidi/>
        <w:jc w:val="both"/>
        <w:rPr>
          <w:rFonts w:cs="David" w:hint="cs"/>
          <w:rtl/>
        </w:rPr>
      </w:pPr>
    </w:p>
    <w:p w14:paraId="14B86D98" w14:textId="77777777" w:rsidR="0056142A" w:rsidRPr="0056142A" w:rsidRDefault="0056142A" w:rsidP="0056142A">
      <w:pPr>
        <w:bidi/>
        <w:jc w:val="both"/>
        <w:rPr>
          <w:rFonts w:cs="David" w:hint="cs"/>
          <w:rtl/>
        </w:rPr>
      </w:pPr>
      <w:r w:rsidRPr="0056142A">
        <w:rPr>
          <w:rFonts w:cs="David" w:hint="cs"/>
          <w:rtl/>
        </w:rPr>
        <w:tab/>
        <w:t>גם רעיונות כאלה נשמעו מפי חברי הכנסת.</w:t>
      </w:r>
    </w:p>
    <w:p w14:paraId="025109E2" w14:textId="77777777" w:rsidR="0056142A" w:rsidRPr="0056142A" w:rsidRDefault="0056142A" w:rsidP="0056142A">
      <w:pPr>
        <w:bidi/>
        <w:jc w:val="both"/>
        <w:rPr>
          <w:rFonts w:cs="David" w:hint="cs"/>
          <w:rtl/>
        </w:rPr>
      </w:pPr>
    </w:p>
    <w:p w14:paraId="79F4D646" w14:textId="77777777" w:rsidR="0056142A" w:rsidRPr="0056142A" w:rsidRDefault="0056142A" w:rsidP="0056142A">
      <w:pPr>
        <w:bidi/>
        <w:jc w:val="both"/>
        <w:rPr>
          <w:rFonts w:cs="David" w:hint="cs"/>
          <w:rtl/>
        </w:rPr>
      </w:pPr>
      <w:r w:rsidRPr="0056142A">
        <w:rPr>
          <w:rFonts w:cs="David" w:hint="cs"/>
          <w:u w:val="single"/>
          <w:rtl/>
        </w:rPr>
        <w:t>היו"ר דוד טל:</w:t>
      </w:r>
    </w:p>
    <w:p w14:paraId="40CD3DF5" w14:textId="77777777" w:rsidR="0056142A" w:rsidRPr="0056142A" w:rsidRDefault="0056142A" w:rsidP="0056142A">
      <w:pPr>
        <w:bidi/>
        <w:jc w:val="both"/>
        <w:rPr>
          <w:rFonts w:cs="David" w:hint="cs"/>
          <w:rtl/>
        </w:rPr>
      </w:pPr>
    </w:p>
    <w:p w14:paraId="1CCEBA98" w14:textId="77777777" w:rsidR="0056142A" w:rsidRPr="0056142A" w:rsidRDefault="0056142A" w:rsidP="0056142A">
      <w:pPr>
        <w:bidi/>
        <w:jc w:val="both"/>
        <w:rPr>
          <w:rFonts w:cs="David" w:hint="cs"/>
          <w:rtl/>
        </w:rPr>
      </w:pPr>
      <w:r w:rsidRPr="0056142A">
        <w:rPr>
          <w:rFonts w:cs="David" w:hint="cs"/>
          <w:rtl/>
        </w:rPr>
        <w:tab/>
        <w:t>הרב בן-ששון הזכיר כמה פעמים שהאכסניה המתאימה היא ועדת החוקה.</w:t>
      </w:r>
    </w:p>
    <w:p w14:paraId="41D923D9" w14:textId="77777777" w:rsidR="0056142A" w:rsidRDefault="0056142A" w:rsidP="0056142A">
      <w:pPr>
        <w:bidi/>
        <w:jc w:val="both"/>
        <w:rPr>
          <w:rFonts w:cs="David" w:hint="cs"/>
          <w:u w:val="single"/>
          <w:rtl/>
        </w:rPr>
      </w:pPr>
    </w:p>
    <w:p w14:paraId="42411260" w14:textId="77777777" w:rsidR="0056142A" w:rsidRPr="0056142A" w:rsidRDefault="0056142A" w:rsidP="0056142A">
      <w:pPr>
        <w:bidi/>
        <w:jc w:val="both"/>
        <w:rPr>
          <w:rFonts w:cs="David" w:hint="cs"/>
          <w:rtl/>
        </w:rPr>
      </w:pPr>
      <w:r w:rsidRPr="0056142A">
        <w:rPr>
          <w:rFonts w:cs="David" w:hint="cs"/>
          <w:u w:val="single"/>
          <w:rtl/>
        </w:rPr>
        <w:t>מנחם בן-ששון:</w:t>
      </w:r>
    </w:p>
    <w:p w14:paraId="556ABED8" w14:textId="77777777" w:rsidR="0056142A" w:rsidRPr="0056142A" w:rsidRDefault="0056142A" w:rsidP="0056142A">
      <w:pPr>
        <w:bidi/>
        <w:jc w:val="both"/>
        <w:rPr>
          <w:rFonts w:cs="David" w:hint="cs"/>
          <w:rtl/>
        </w:rPr>
      </w:pPr>
    </w:p>
    <w:p w14:paraId="7B2859BA" w14:textId="77777777" w:rsidR="0056142A" w:rsidRPr="0056142A" w:rsidRDefault="0056142A" w:rsidP="0056142A">
      <w:pPr>
        <w:bidi/>
        <w:jc w:val="both"/>
        <w:rPr>
          <w:rFonts w:cs="David" w:hint="cs"/>
          <w:rtl/>
        </w:rPr>
      </w:pPr>
      <w:r w:rsidRPr="0056142A">
        <w:rPr>
          <w:rFonts w:cs="David" w:hint="cs"/>
          <w:rtl/>
        </w:rPr>
        <w:tab/>
        <w:t>אני רוצה לומר משהו לשבח הדיונים שמתרחשים כאן. אנחנו נהנים פה באיכות עצומה. אני עדיין מתמרד על זה שזה לא בוועדת החוקה, אבל יש איכות לדיון, והוא עמוק.</w:t>
      </w:r>
    </w:p>
    <w:p w14:paraId="56073F09" w14:textId="77777777" w:rsidR="0056142A" w:rsidRPr="0056142A" w:rsidRDefault="0056142A" w:rsidP="0056142A">
      <w:pPr>
        <w:bidi/>
        <w:jc w:val="both"/>
        <w:rPr>
          <w:rFonts w:cs="David" w:hint="cs"/>
          <w:rtl/>
        </w:rPr>
      </w:pPr>
    </w:p>
    <w:p w14:paraId="6F0A2FE2" w14:textId="77777777" w:rsidR="0056142A" w:rsidRPr="0056142A" w:rsidRDefault="0056142A" w:rsidP="0056142A">
      <w:pPr>
        <w:bidi/>
        <w:jc w:val="both"/>
        <w:rPr>
          <w:rFonts w:cs="David" w:hint="cs"/>
          <w:rtl/>
        </w:rPr>
      </w:pPr>
      <w:r w:rsidRPr="0056142A">
        <w:rPr>
          <w:rFonts w:cs="David" w:hint="cs"/>
          <w:u w:val="single"/>
          <w:rtl/>
        </w:rPr>
        <w:t>משה שרוני:</w:t>
      </w:r>
    </w:p>
    <w:p w14:paraId="74DBD55A" w14:textId="77777777" w:rsidR="0056142A" w:rsidRPr="0056142A" w:rsidRDefault="0056142A" w:rsidP="0056142A">
      <w:pPr>
        <w:bidi/>
        <w:jc w:val="both"/>
        <w:rPr>
          <w:rFonts w:cs="David" w:hint="cs"/>
          <w:rtl/>
        </w:rPr>
      </w:pPr>
    </w:p>
    <w:p w14:paraId="3094DF66" w14:textId="77777777" w:rsidR="0056142A" w:rsidRPr="0056142A" w:rsidRDefault="0056142A" w:rsidP="0056142A">
      <w:pPr>
        <w:bidi/>
        <w:jc w:val="both"/>
        <w:rPr>
          <w:rFonts w:cs="David" w:hint="cs"/>
          <w:rtl/>
        </w:rPr>
      </w:pPr>
      <w:r w:rsidRPr="0056142A">
        <w:rPr>
          <w:rFonts w:cs="David" w:hint="cs"/>
          <w:rtl/>
        </w:rPr>
        <w:tab/>
        <w:t xml:space="preserve"> הבעיה, שהעומס בוועדת החוקה, חוק ומשפט הוא עומס רציני מאוד, ודבר כזה, אפשר הדיון עליו יכול להגיע בעוד שנתיים, שלוש, ארבע , חמש שנים. </w:t>
      </w:r>
    </w:p>
    <w:p w14:paraId="5A4B0FB7" w14:textId="77777777" w:rsidR="0056142A" w:rsidRPr="0056142A" w:rsidRDefault="0056142A" w:rsidP="0056142A">
      <w:pPr>
        <w:bidi/>
        <w:jc w:val="both"/>
        <w:rPr>
          <w:rFonts w:cs="David" w:hint="cs"/>
          <w:rtl/>
        </w:rPr>
      </w:pPr>
    </w:p>
    <w:p w14:paraId="0CA6BA26" w14:textId="77777777" w:rsidR="0056142A" w:rsidRPr="0056142A" w:rsidRDefault="0056142A" w:rsidP="0056142A">
      <w:pPr>
        <w:bidi/>
        <w:jc w:val="both"/>
        <w:rPr>
          <w:rFonts w:cs="David" w:hint="cs"/>
          <w:rtl/>
        </w:rPr>
      </w:pPr>
      <w:r w:rsidRPr="0056142A">
        <w:rPr>
          <w:rFonts w:cs="David" w:hint="cs"/>
          <w:u w:val="single"/>
          <w:rtl/>
        </w:rPr>
        <w:t>מנחם בן-ששון:</w:t>
      </w:r>
    </w:p>
    <w:p w14:paraId="733FEF09" w14:textId="77777777" w:rsidR="0056142A" w:rsidRPr="0056142A" w:rsidRDefault="0056142A" w:rsidP="0056142A">
      <w:pPr>
        <w:bidi/>
        <w:jc w:val="both"/>
        <w:rPr>
          <w:rFonts w:cs="David" w:hint="cs"/>
          <w:rtl/>
        </w:rPr>
      </w:pPr>
    </w:p>
    <w:p w14:paraId="76C2250D" w14:textId="77777777" w:rsidR="0056142A" w:rsidRPr="0056142A" w:rsidRDefault="0056142A" w:rsidP="0056142A">
      <w:pPr>
        <w:bidi/>
        <w:jc w:val="both"/>
        <w:rPr>
          <w:rFonts w:cs="David" w:hint="cs"/>
          <w:rtl/>
        </w:rPr>
      </w:pPr>
      <w:r w:rsidRPr="0056142A">
        <w:rPr>
          <w:rFonts w:cs="David" w:hint="cs"/>
          <w:rtl/>
        </w:rPr>
        <w:tab/>
        <w:t xml:space="preserve"> כל דבר נדון בוועדת החוקה בזמנו.</w:t>
      </w:r>
    </w:p>
    <w:p w14:paraId="11145C6F" w14:textId="77777777" w:rsidR="0056142A" w:rsidRPr="0056142A" w:rsidRDefault="0056142A" w:rsidP="0056142A">
      <w:pPr>
        <w:bidi/>
        <w:jc w:val="both"/>
        <w:rPr>
          <w:rFonts w:cs="David" w:hint="cs"/>
          <w:rtl/>
        </w:rPr>
      </w:pPr>
    </w:p>
    <w:p w14:paraId="552AD9C7" w14:textId="77777777" w:rsidR="0056142A" w:rsidRPr="0056142A" w:rsidRDefault="0056142A" w:rsidP="0056142A">
      <w:pPr>
        <w:bidi/>
        <w:jc w:val="both"/>
        <w:rPr>
          <w:rFonts w:cs="David" w:hint="cs"/>
          <w:rtl/>
        </w:rPr>
      </w:pPr>
      <w:r w:rsidRPr="0056142A">
        <w:rPr>
          <w:rFonts w:cs="David" w:hint="cs"/>
          <w:u w:val="single"/>
          <w:rtl/>
        </w:rPr>
        <w:t>משה שרוני:</w:t>
      </w:r>
    </w:p>
    <w:p w14:paraId="67F17DC2" w14:textId="77777777" w:rsidR="0056142A" w:rsidRPr="0056142A" w:rsidRDefault="0056142A" w:rsidP="0056142A">
      <w:pPr>
        <w:bidi/>
        <w:jc w:val="both"/>
        <w:rPr>
          <w:rFonts w:cs="David" w:hint="cs"/>
          <w:rtl/>
        </w:rPr>
      </w:pPr>
    </w:p>
    <w:p w14:paraId="36726CD8" w14:textId="77777777" w:rsidR="0056142A" w:rsidRPr="0056142A" w:rsidRDefault="0056142A" w:rsidP="0056142A">
      <w:pPr>
        <w:bidi/>
        <w:jc w:val="both"/>
        <w:rPr>
          <w:rFonts w:cs="David" w:hint="cs"/>
          <w:rtl/>
        </w:rPr>
      </w:pPr>
      <w:r w:rsidRPr="0056142A">
        <w:rPr>
          <w:rFonts w:cs="David" w:hint="cs"/>
          <w:rtl/>
        </w:rPr>
        <w:tab/>
        <w:t>אני מדבר מניסיון.</w:t>
      </w:r>
    </w:p>
    <w:p w14:paraId="5EC66D7D" w14:textId="77777777" w:rsidR="0056142A" w:rsidRPr="0056142A" w:rsidRDefault="0056142A" w:rsidP="0056142A">
      <w:pPr>
        <w:bidi/>
        <w:jc w:val="both"/>
        <w:rPr>
          <w:rFonts w:cs="David" w:hint="cs"/>
          <w:rtl/>
        </w:rPr>
      </w:pPr>
    </w:p>
    <w:p w14:paraId="7D633823" w14:textId="77777777" w:rsidR="0056142A" w:rsidRPr="0056142A" w:rsidRDefault="0056142A" w:rsidP="0056142A">
      <w:pPr>
        <w:bidi/>
        <w:jc w:val="both"/>
        <w:rPr>
          <w:rFonts w:cs="David" w:hint="cs"/>
          <w:rtl/>
        </w:rPr>
      </w:pPr>
      <w:r w:rsidRPr="0056142A">
        <w:rPr>
          <w:rFonts w:cs="David" w:hint="cs"/>
          <w:u w:val="single"/>
          <w:rtl/>
        </w:rPr>
        <w:t>מנחם בן-ששון:</w:t>
      </w:r>
    </w:p>
    <w:p w14:paraId="626D8DD9" w14:textId="77777777" w:rsidR="0056142A" w:rsidRPr="0056142A" w:rsidRDefault="0056142A" w:rsidP="0056142A">
      <w:pPr>
        <w:bidi/>
        <w:jc w:val="both"/>
        <w:rPr>
          <w:rFonts w:cs="David" w:hint="cs"/>
          <w:rtl/>
        </w:rPr>
      </w:pPr>
    </w:p>
    <w:p w14:paraId="1FE7B6D8" w14:textId="77777777" w:rsidR="0056142A" w:rsidRPr="0056142A" w:rsidRDefault="0056142A" w:rsidP="0056142A">
      <w:pPr>
        <w:bidi/>
        <w:jc w:val="both"/>
        <w:rPr>
          <w:rFonts w:cs="David" w:hint="cs"/>
          <w:rtl/>
        </w:rPr>
      </w:pPr>
      <w:r w:rsidRPr="0056142A">
        <w:rPr>
          <w:rFonts w:cs="David" w:hint="cs"/>
          <w:rtl/>
        </w:rPr>
        <w:tab/>
        <w:t xml:space="preserve"> הרב לוי, אני אומר לשבח הדיון. אנחנו מקיימים את הדיונים באותה ההעמקה הראויה.</w:t>
      </w:r>
    </w:p>
    <w:p w14:paraId="175E3D5C" w14:textId="77777777" w:rsidR="0056142A" w:rsidRPr="0056142A" w:rsidRDefault="0056142A" w:rsidP="0056142A">
      <w:pPr>
        <w:bidi/>
        <w:jc w:val="both"/>
        <w:rPr>
          <w:rFonts w:cs="David" w:hint="cs"/>
          <w:rtl/>
        </w:rPr>
      </w:pPr>
    </w:p>
    <w:p w14:paraId="1564B171" w14:textId="77777777" w:rsidR="0056142A" w:rsidRPr="0056142A" w:rsidRDefault="0056142A" w:rsidP="0056142A">
      <w:pPr>
        <w:bidi/>
        <w:jc w:val="both"/>
        <w:rPr>
          <w:rFonts w:cs="David" w:hint="cs"/>
          <w:rtl/>
        </w:rPr>
      </w:pPr>
      <w:r w:rsidRPr="0056142A">
        <w:rPr>
          <w:rFonts w:cs="David" w:hint="cs"/>
          <w:u w:val="single"/>
          <w:rtl/>
        </w:rPr>
        <w:t>יצחק לוי:</w:t>
      </w:r>
    </w:p>
    <w:p w14:paraId="52F7E64F" w14:textId="77777777" w:rsidR="0056142A" w:rsidRPr="0056142A" w:rsidRDefault="0056142A" w:rsidP="0056142A">
      <w:pPr>
        <w:bidi/>
        <w:jc w:val="both"/>
        <w:rPr>
          <w:rFonts w:cs="David" w:hint="cs"/>
          <w:rtl/>
        </w:rPr>
      </w:pPr>
    </w:p>
    <w:p w14:paraId="0B4B4FA0" w14:textId="77777777" w:rsidR="0056142A" w:rsidRPr="0056142A" w:rsidRDefault="0056142A" w:rsidP="0056142A">
      <w:pPr>
        <w:bidi/>
        <w:jc w:val="both"/>
        <w:rPr>
          <w:rFonts w:cs="David" w:hint="cs"/>
          <w:rtl/>
        </w:rPr>
      </w:pPr>
      <w:r w:rsidRPr="0056142A">
        <w:rPr>
          <w:rFonts w:cs="David" w:hint="cs"/>
          <w:rtl/>
        </w:rPr>
        <w:tab/>
        <w:t xml:space="preserve"> אני מדבר פורמלית.</w:t>
      </w:r>
    </w:p>
    <w:p w14:paraId="633A6851" w14:textId="77777777" w:rsidR="0056142A" w:rsidRPr="0056142A" w:rsidRDefault="0056142A" w:rsidP="0056142A">
      <w:pPr>
        <w:bidi/>
        <w:jc w:val="both"/>
        <w:rPr>
          <w:rFonts w:cs="David" w:hint="cs"/>
          <w:rtl/>
        </w:rPr>
      </w:pPr>
    </w:p>
    <w:p w14:paraId="52C0D84C" w14:textId="77777777" w:rsidR="0056142A" w:rsidRPr="0056142A" w:rsidRDefault="0056142A" w:rsidP="0056142A">
      <w:pPr>
        <w:bidi/>
        <w:jc w:val="both"/>
        <w:rPr>
          <w:rFonts w:cs="David" w:hint="cs"/>
          <w:rtl/>
        </w:rPr>
      </w:pPr>
      <w:r w:rsidRPr="0056142A">
        <w:rPr>
          <w:rFonts w:cs="David" w:hint="cs"/>
          <w:u w:val="single"/>
          <w:rtl/>
        </w:rPr>
        <w:t>מנחם בן-ששון:</w:t>
      </w:r>
    </w:p>
    <w:p w14:paraId="4B36B287" w14:textId="77777777" w:rsidR="0056142A" w:rsidRPr="0056142A" w:rsidRDefault="0056142A" w:rsidP="0056142A">
      <w:pPr>
        <w:bidi/>
        <w:jc w:val="both"/>
        <w:rPr>
          <w:rFonts w:cs="David" w:hint="cs"/>
          <w:rtl/>
        </w:rPr>
      </w:pPr>
    </w:p>
    <w:p w14:paraId="0C6BB37F" w14:textId="77777777" w:rsidR="0056142A" w:rsidRDefault="0056142A" w:rsidP="0056142A">
      <w:pPr>
        <w:bidi/>
        <w:jc w:val="both"/>
        <w:rPr>
          <w:rFonts w:cs="David" w:hint="cs"/>
          <w:rtl/>
        </w:rPr>
      </w:pPr>
      <w:r w:rsidRPr="0056142A">
        <w:rPr>
          <w:rFonts w:cs="David" w:hint="cs"/>
          <w:rtl/>
        </w:rPr>
        <w:tab/>
        <w:t xml:space="preserve"> אני רוצה לדבר פורמלית גם לגבי המהות. כתוצאה מזה צודק היושב-ראש שהוא מעלה את השאלה בצורה המערכתית המלאה. אתה יכול למחוק את סעיף 4 בחוק, אולי זה מה שצריך לעשות, ועל זה אני אסכים איתך, אבל אם אתה לא מוחק את סעיף 4 </w:t>
      </w:r>
      <w:r w:rsidRPr="0056142A">
        <w:rPr>
          <w:rFonts w:cs="David"/>
          <w:rtl/>
        </w:rPr>
        <w:t>–</w:t>
      </w:r>
      <w:r w:rsidRPr="0056142A">
        <w:rPr>
          <w:rFonts w:cs="David" w:hint="cs"/>
          <w:rtl/>
        </w:rPr>
        <w:t xml:space="preserve"> יכול להיות שאם נלך בראש אחד, יכול להיות שאתה ואני ו</w:t>
      </w:r>
      <w:smartTag w:uri="urn:schemas-microsoft-com:office:smarttags" w:element="PersonName">
        <w:r w:rsidRPr="0056142A">
          <w:rPr>
            <w:rFonts w:cs="David" w:hint="cs"/>
            <w:rtl/>
          </w:rPr>
          <w:t>משה גפני</w:t>
        </w:r>
      </w:smartTag>
      <w:r w:rsidRPr="0056142A">
        <w:rPr>
          <w:rFonts w:cs="David" w:hint="cs"/>
          <w:rtl/>
        </w:rPr>
        <w:t xml:space="preserve"> נוכל למחוק אותו </w:t>
      </w:r>
      <w:r w:rsidRPr="0056142A">
        <w:rPr>
          <w:rFonts w:cs="David"/>
          <w:rtl/>
        </w:rPr>
        <w:t>–</w:t>
      </w:r>
      <w:r w:rsidRPr="0056142A">
        <w:rPr>
          <w:rFonts w:cs="David" w:hint="cs"/>
          <w:rtl/>
        </w:rPr>
        <w:t xml:space="preserve"> הדרך שמוליך אותנו היושב-</w:t>
      </w:r>
    </w:p>
    <w:p w14:paraId="1AD1C96F" w14:textId="77777777" w:rsidR="0056142A" w:rsidRDefault="0056142A" w:rsidP="0056142A">
      <w:pPr>
        <w:bidi/>
        <w:jc w:val="both"/>
        <w:rPr>
          <w:rFonts w:cs="David" w:hint="cs"/>
          <w:rtl/>
        </w:rPr>
      </w:pPr>
    </w:p>
    <w:p w14:paraId="7D2966EF" w14:textId="77777777" w:rsidR="0056142A" w:rsidRDefault="0056142A" w:rsidP="0056142A">
      <w:pPr>
        <w:bidi/>
        <w:jc w:val="both"/>
        <w:rPr>
          <w:rFonts w:cs="David" w:hint="cs"/>
          <w:rtl/>
        </w:rPr>
      </w:pPr>
    </w:p>
    <w:p w14:paraId="385EE732" w14:textId="77777777" w:rsidR="0056142A" w:rsidRDefault="0056142A" w:rsidP="0056142A">
      <w:pPr>
        <w:bidi/>
        <w:jc w:val="both"/>
        <w:rPr>
          <w:rFonts w:cs="David" w:hint="cs"/>
          <w:rtl/>
        </w:rPr>
      </w:pPr>
    </w:p>
    <w:p w14:paraId="2BD8331F" w14:textId="77777777" w:rsidR="0056142A" w:rsidRPr="0056142A" w:rsidRDefault="0056142A" w:rsidP="0056142A">
      <w:pPr>
        <w:bidi/>
        <w:jc w:val="both"/>
        <w:rPr>
          <w:rFonts w:cs="David" w:hint="cs"/>
          <w:rtl/>
        </w:rPr>
      </w:pPr>
      <w:r w:rsidRPr="0056142A">
        <w:rPr>
          <w:rFonts w:cs="David" w:hint="cs"/>
          <w:rtl/>
        </w:rPr>
        <w:t>ראש היא הדרך הנאותה, 16 סעיפים, כל אחד מהם ראש פרק, אני מניח שנגיע לדיון מעמיק, ונחליט בסוף אם רוצים או לא, עד אז גם הממשלה תאמר את דברה.</w:t>
      </w:r>
    </w:p>
    <w:p w14:paraId="202DEA74" w14:textId="77777777" w:rsidR="0056142A" w:rsidRPr="0056142A" w:rsidRDefault="0056142A" w:rsidP="0056142A">
      <w:pPr>
        <w:bidi/>
        <w:jc w:val="both"/>
        <w:rPr>
          <w:rFonts w:cs="David" w:hint="cs"/>
          <w:rtl/>
        </w:rPr>
      </w:pPr>
    </w:p>
    <w:p w14:paraId="1C8834D7" w14:textId="77777777" w:rsidR="0056142A" w:rsidRPr="0056142A" w:rsidRDefault="0056142A" w:rsidP="0056142A">
      <w:pPr>
        <w:bidi/>
        <w:jc w:val="both"/>
        <w:rPr>
          <w:rFonts w:cs="David" w:hint="cs"/>
          <w:rtl/>
        </w:rPr>
      </w:pPr>
      <w:r w:rsidRPr="0056142A">
        <w:rPr>
          <w:rFonts w:cs="David" w:hint="cs"/>
          <w:u w:val="single"/>
          <w:rtl/>
        </w:rPr>
        <w:t>היו"ר דוד טל:</w:t>
      </w:r>
    </w:p>
    <w:p w14:paraId="305FE7A2" w14:textId="77777777" w:rsidR="0056142A" w:rsidRPr="0056142A" w:rsidRDefault="0056142A" w:rsidP="0056142A">
      <w:pPr>
        <w:bidi/>
        <w:jc w:val="both"/>
        <w:rPr>
          <w:rFonts w:cs="David" w:hint="cs"/>
          <w:rtl/>
        </w:rPr>
      </w:pPr>
    </w:p>
    <w:p w14:paraId="6A460F49" w14:textId="77777777" w:rsidR="0056142A" w:rsidRPr="0056142A" w:rsidRDefault="0056142A" w:rsidP="0056142A">
      <w:pPr>
        <w:bidi/>
        <w:jc w:val="both"/>
        <w:rPr>
          <w:rFonts w:cs="David" w:hint="cs"/>
          <w:rtl/>
        </w:rPr>
      </w:pPr>
      <w:r w:rsidRPr="0056142A">
        <w:rPr>
          <w:rFonts w:cs="David" w:hint="cs"/>
          <w:rtl/>
        </w:rPr>
        <w:tab/>
        <w:t>הייתי רוצה לנווט בצורה כזאת שהחוק ילך רק לנושא רמת-הגולן, היות שזה מה שהיה מונח לנו, אבל אי אפשר לא ליצור את המסגרת הכללית, שממנה כנראה, בעתיד, יהיה אפשר להשתמש במסגרת הזאת גם לדברים אחרים, ולא רק לגזרה הצרה הזאת.</w:t>
      </w:r>
    </w:p>
    <w:p w14:paraId="1CC550C4" w14:textId="77777777" w:rsidR="0056142A" w:rsidRPr="0056142A" w:rsidRDefault="0056142A" w:rsidP="0056142A">
      <w:pPr>
        <w:bidi/>
        <w:jc w:val="both"/>
        <w:rPr>
          <w:rFonts w:cs="David" w:hint="cs"/>
          <w:rtl/>
        </w:rPr>
      </w:pPr>
    </w:p>
    <w:p w14:paraId="58B84299" w14:textId="77777777" w:rsidR="0056142A" w:rsidRPr="0056142A" w:rsidRDefault="0056142A" w:rsidP="0056142A">
      <w:pPr>
        <w:bidi/>
        <w:jc w:val="both"/>
        <w:rPr>
          <w:rFonts w:cs="David" w:hint="cs"/>
          <w:rtl/>
        </w:rPr>
      </w:pPr>
      <w:r w:rsidRPr="0056142A">
        <w:rPr>
          <w:rFonts w:cs="David" w:hint="cs"/>
          <w:u w:val="single"/>
          <w:rtl/>
        </w:rPr>
        <w:t>איל זנדברג:</w:t>
      </w:r>
    </w:p>
    <w:p w14:paraId="2FDFC7CB" w14:textId="77777777" w:rsidR="0056142A" w:rsidRPr="0056142A" w:rsidRDefault="0056142A" w:rsidP="0056142A">
      <w:pPr>
        <w:bidi/>
        <w:jc w:val="both"/>
        <w:rPr>
          <w:rFonts w:cs="David" w:hint="cs"/>
          <w:rtl/>
        </w:rPr>
      </w:pPr>
    </w:p>
    <w:p w14:paraId="370072EA" w14:textId="77777777" w:rsidR="0056142A" w:rsidRPr="0056142A" w:rsidRDefault="0056142A" w:rsidP="0056142A">
      <w:pPr>
        <w:bidi/>
        <w:jc w:val="both"/>
        <w:rPr>
          <w:rFonts w:cs="David" w:hint="cs"/>
          <w:rtl/>
        </w:rPr>
      </w:pPr>
      <w:r w:rsidRPr="0056142A">
        <w:rPr>
          <w:rFonts w:cs="David" w:hint="cs"/>
          <w:rtl/>
        </w:rPr>
        <w:tab/>
        <w:t>אדוני היושב-ראש, אם אני מבין, ההכרעה כרגע להמשך הדרך מבחינת הנחיית עבודה, שמחוקקים את החוק בראייה שהוא יחול על החוק מ-1999 או על עניין רמת-הגולן.</w:t>
      </w:r>
    </w:p>
    <w:p w14:paraId="27454F61" w14:textId="77777777" w:rsidR="0056142A" w:rsidRPr="0056142A" w:rsidRDefault="0056142A" w:rsidP="0056142A">
      <w:pPr>
        <w:bidi/>
        <w:jc w:val="both"/>
        <w:rPr>
          <w:rFonts w:cs="David" w:hint="cs"/>
          <w:rtl/>
        </w:rPr>
      </w:pPr>
    </w:p>
    <w:p w14:paraId="290303F2" w14:textId="77777777" w:rsidR="0056142A" w:rsidRPr="0056142A" w:rsidRDefault="0056142A" w:rsidP="0056142A">
      <w:pPr>
        <w:bidi/>
        <w:jc w:val="both"/>
        <w:rPr>
          <w:rFonts w:cs="David" w:hint="cs"/>
          <w:rtl/>
        </w:rPr>
      </w:pPr>
      <w:r w:rsidRPr="0056142A">
        <w:rPr>
          <w:rFonts w:cs="David" w:hint="cs"/>
          <w:u w:val="single"/>
          <w:rtl/>
        </w:rPr>
        <w:t>היו"ר דוד טל:</w:t>
      </w:r>
    </w:p>
    <w:p w14:paraId="73BB2E3B" w14:textId="77777777" w:rsidR="0056142A" w:rsidRPr="0056142A" w:rsidRDefault="0056142A" w:rsidP="0056142A">
      <w:pPr>
        <w:bidi/>
        <w:jc w:val="both"/>
        <w:rPr>
          <w:rFonts w:cs="David" w:hint="cs"/>
          <w:rtl/>
        </w:rPr>
      </w:pPr>
    </w:p>
    <w:p w14:paraId="6EE98D09" w14:textId="77777777" w:rsidR="0056142A" w:rsidRPr="0056142A" w:rsidRDefault="0056142A" w:rsidP="0056142A">
      <w:pPr>
        <w:bidi/>
        <w:jc w:val="both"/>
        <w:rPr>
          <w:rFonts w:cs="David" w:hint="cs"/>
          <w:rtl/>
        </w:rPr>
      </w:pPr>
      <w:r w:rsidRPr="0056142A">
        <w:rPr>
          <w:rFonts w:cs="David" w:hint="cs"/>
          <w:rtl/>
        </w:rPr>
        <w:tab/>
        <w:t>דיברתי על רמת-הגולן ואמרתי שאי אפשר להתעלם מהמסגרת הרחבה, שתהיה לה השפעה בעתיד גם על דברים אחרים.</w:t>
      </w:r>
    </w:p>
    <w:p w14:paraId="10D47900" w14:textId="77777777" w:rsidR="0056142A" w:rsidRPr="0056142A" w:rsidRDefault="0056142A" w:rsidP="0056142A">
      <w:pPr>
        <w:bidi/>
        <w:jc w:val="both"/>
        <w:rPr>
          <w:rFonts w:cs="David" w:hint="cs"/>
          <w:rtl/>
        </w:rPr>
      </w:pPr>
    </w:p>
    <w:p w14:paraId="4232A9AD" w14:textId="77777777" w:rsidR="0056142A" w:rsidRPr="0056142A" w:rsidRDefault="0056142A" w:rsidP="0056142A">
      <w:pPr>
        <w:bidi/>
        <w:jc w:val="both"/>
        <w:rPr>
          <w:rFonts w:cs="David" w:hint="cs"/>
          <w:rtl/>
        </w:rPr>
      </w:pPr>
      <w:r w:rsidRPr="0056142A">
        <w:rPr>
          <w:rFonts w:cs="David" w:hint="cs"/>
          <w:u w:val="single"/>
          <w:rtl/>
        </w:rPr>
        <w:t>מנחם בן-ששון:</w:t>
      </w:r>
    </w:p>
    <w:p w14:paraId="2CA41FED" w14:textId="77777777" w:rsidR="0056142A" w:rsidRPr="0056142A" w:rsidRDefault="0056142A" w:rsidP="0056142A">
      <w:pPr>
        <w:bidi/>
        <w:jc w:val="both"/>
        <w:rPr>
          <w:rFonts w:cs="David" w:hint="cs"/>
          <w:rtl/>
        </w:rPr>
      </w:pPr>
    </w:p>
    <w:p w14:paraId="2F6984EA" w14:textId="77777777" w:rsidR="0056142A" w:rsidRPr="0056142A" w:rsidRDefault="0056142A" w:rsidP="0056142A">
      <w:pPr>
        <w:bidi/>
        <w:jc w:val="both"/>
        <w:rPr>
          <w:rFonts w:cs="David" w:hint="cs"/>
          <w:rtl/>
        </w:rPr>
      </w:pPr>
      <w:r w:rsidRPr="0056142A">
        <w:rPr>
          <w:rFonts w:cs="David" w:hint="cs"/>
          <w:rtl/>
        </w:rPr>
        <w:tab/>
        <w:t xml:space="preserve"> גם על גיוס בחורי ישיבות למשל.</w:t>
      </w:r>
    </w:p>
    <w:p w14:paraId="7E1CD939" w14:textId="77777777" w:rsidR="0056142A" w:rsidRPr="0056142A" w:rsidRDefault="0056142A" w:rsidP="0056142A">
      <w:pPr>
        <w:bidi/>
        <w:jc w:val="both"/>
        <w:rPr>
          <w:rFonts w:cs="David" w:hint="cs"/>
          <w:rtl/>
        </w:rPr>
      </w:pPr>
    </w:p>
    <w:p w14:paraId="33C66634" w14:textId="77777777" w:rsidR="0056142A" w:rsidRPr="0056142A" w:rsidRDefault="0056142A" w:rsidP="0056142A">
      <w:pPr>
        <w:bidi/>
        <w:jc w:val="both"/>
        <w:rPr>
          <w:rFonts w:cs="David" w:hint="cs"/>
          <w:rtl/>
        </w:rPr>
      </w:pPr>
      <w:r w:rsidRPr="0056142A">
        <w:rPr>
          <w:rFonts w:cs="David" w:hint="cs"/>
          <w:u w:val="single"/>
          <w:rtl/>
        </w:rPr>
        <w:t>משה שרוני:</w:t>
      </w:r>
    </w:p>
    <w:p w14:paraId="5D4BB487" w14:textId="77777777" w:rsidR="0056142A" w:rsidRPr="0056142A" w:rsidRDefault="0056142A" w:rsidP="0056142A">
      <w:pPr>
        <w:bidi/>
        <w:jc w:val="both"/>
        <w:rPr>
          <w:rFonts w:cs="David" w:hint="cs"/>
          <w:rtl/>
        </w:rPr>
      </w:pPr>
    </w:p>
    <w:p w14:paraId="3C597E81" w14:textId="77777777" w:rsidR="0056142A" w:rsidRPr="0056142A" w:rsidRDefault="0056142A" w:rsidP="0056142A">
      <w:pPr>
        <w:bidi/>
        <w:jc w:val="both"/>
        <w:rPr>
          <w:rFonts w:cs="David" w:hint="cs"/>
          <w:rtl/>
        </w:rPr>
      </w:pPr>
      <w:r w:rsidRPr="0056142A">
        <w:rPr>
          <w:rFonts w:cs="David" w:hint="cs"/>
          <w:rtl/>
        </w:rPr>
        <w:tab/>
        <w:t xml:space="preserve"> למה לא? מה יש? הגיע הזמן.</w:t>
      </w:r>
    </w:p>
    <w:p w14:paraId="5056DE13" w14:textId="77777777" w:rsidR="0056142A" w:rsidRPr="0056142A" w:rsidRDefault="0056142A" w:rsidP="0056142A">
      <w:pPr>
        <w:bidi/>
        <w:jc w:val="both"/>
        <w:rPr>
          <w:rFonts w:cs="David" w:hint="cs"/>
          <w:rtl/>
        </w:rPr>
      </w:pPr>
      <w:r w:rsidRPr="0056142A">
        <w:rPr>
          <w:rFonts w:cs="David" w:hint="cs"/>
          <w:u w:val="single"/>
          <w:rtl/>
        </w:rPr>
        <w:t>איל זנדברג:</w:t>
      </w:r>
    </w:p>
    <w:p w14:paraId="2F92561F" w14:textId="77777777" w:rsidR="0056142A" w:rsidRPr="0056142A" w:rsidRDefault="0056142A" w:rsidP="0056142A">
      <w:pPr>
        <w:bidi/>
        <w:jc w:val="both"/>
        <w:rPr>
          <w:rFonts w:cs="David" w:hint="cs"/>
          <w:rtl/>
        </w:rPr>
      </w:pPr>
    </w:p>
    <w:p w14:paraId="1BFEA739" w14:textId="77777777" w:rsidR="0056142A" w:rsidRPr="0056142A" w:rsidRDefault="0056142A" w:rsidP="0056142A">
      <w:pPr>
        <w:bidi/>
        <w:jc w:val="both"/>
        <w:rPr>
          <w:rFonts w:cs="David" w:hint="cs"/>
          <w:rtl/>
        </w:rPr>
      </w:pPr>
      <w:r w:rsidRPr="0056142A">
        <w:rPr>
          <w:rFonts w:cs="David" w:hint="cs"/>
          <w:rtl/>
        </w:rPr>
        <w:tab/>
        <w:t xml:space="preserve">ההשלכה העתידית זו לא השלכה משפטית, זו השלכה פוליטית. יהיה מוסד, ירצו להשתמש בו, השאלה אם הפלטפורמה תאפשר החלת ההסדרים של משאל עם על נושאים חדשים, או שבמסגרת החוק מ-1999- - - </w:t>
      </w:r>
    </w:p>
    <w:p w14:paraId="136205E2" w14:textId="77777777" w:rsidR="0056142A" w:rsidRPr="0056142A" w:rsidRDefault="0056142A" w:rsidP="0056142A">
      <w:pPr>
        <w:bidi/>
        <w:jc w:val="both"/>
        <w:rPr>
          <w:rFonts w:cs="David" w:hint="cs"/>
          <w:rtl/>
        </w:rPr>
      </w:pPr>
    </w:p>
    <w:p w14:paraId="32887037" w14:textId="77777777" w:rsidR="0056142A" w:rsidRPr="0056142A" w:rsidRDefault="0056142A" w:rsidP="0056142A">
      <w:pPr>
        <w:bidi/>
        <w:jc w:val="both"/>
        <w:rPr>
          <w:rFonts w:cs="David" w:hint="cs"/>
          <w:rtl/>
        </w:rPr>
      </w:pPr>
      <w:r w:rsidRPr="0056142A">
        <w:rPr>
          <w:rFonts w:cs="David" w:hint="cs"/>
          <w:u w:val="single"/>
          <w:rtl/>
        </w:rPr>
        <w:t>היו"ר דוד טל:</w:t>
      </w:r>
    </w:p>
    <w:p w14:paraId="3745C1E7" w14:textId="77777777" w:rsidR="0056142A" w:rsidRPr="0056142A" w:rsidRDefault="0056142A" w:rsidP="0056142A">
      <w:pPr>
        <w:bidi/>
        <w:jc w:val="both"/>
        <w:rPr>
          <w:rFonts w:cs="David" w:hint="cs"/>
          <w:rtl/>
        </w:rPr>
      </w:pPr>
    </w:p>
    <w:p w14:paraId="0A2C7F2E" w14:textId="77777777" w:rsidR="0056142A" w:rsidRPr="0056142A" w:rsidRDefault="0056142A" w:rsidP="0056142A">
      <w:pPr>
        <w:bidi/>
        <w:jc w:val="both"/>
        <w:rPr>
          <w:rFonts w:cs="David" w:hint="cs"/>
          <w:rtl/>
        </w:rPr>
      </w:pPr>
      <w:r w:rsidRPr="0056142A">
        <w:rPr>
          <w:rFonts w:cs="David" w:hint="cs"/>
          <w:rtl/>
        </w:rPr>
        <w:tab/>
        <w:t>אנחנו הולכים בגזרה הצרה של החוק של 1999.</w:t>
      </w:r>
    </w:p>
    <w:p w14:paraId="6817CD64" w14:textId="77777777" w:rsidR="0056142A" w:rsidRPr="0056142A" w:rsidRDefault="0056142A" w:rsidP="0056142A">
      <w:pPr>
        <w:bidi/>
        <w:jc w:val="both"/>
        <w:rPr>
          <w:rFonts w:cs="David" w:hint="cs"/>
          <w:rtl/>
        </w:rPr>
      </w:pPr>
    </w:p>
    <w:p w14:paraId="742F72AE" w14:textId="77777777" w:rsidR="0056142A" w:rsidRPr="0056142A" w:rsidRDefault="0056142A" w:rsidP="0056142A">
      <w:pPr>
        <w:bidi/>
        <w:jc w:val="both"/>
        <w:rPr>
          <w:rFonts w:cs="David" w:hint="cs"/>
          <w:rtl/>
        </w:rPr>
      </w:pPr>
      <w:r w:rsidRPr="0056142A">
        <w:rPr>
          <w:rFonts w:cs="David" w:hint="cs"/>
          <w:u w:val="single"/>
          <w:rtl/>
        </w:rPr>
        <w:t>איל זנדברג:</w:t>
      </w:r>
    </w:p>
    <w:p w14:paraId="5B4F78FE" w14:textId="77777777" w:rsidR="0056142A" w:rsidRPr="0056142A" w:rsidRDefault="0056142A" w:rsidP="0056142A">
      <w:pPr>
        <w:bidi/>
        <w:jc w:val="both"/>
        <w:rPr>
          <w:rFonts w:cs="David" w:hint="cs"/>
          <w:rtl/>
        </w:rPr>
      </w:pPr>
    </w:p>
    <w:p w14:paraId="12E184D0" w14:textId="77777777" w:rsidR="0056142A" w:rsidRPr="0056142A" w:rsidRDefault="0056142A" w:rsidP="0056142A">
      <w:pPr>
        <w:bidi/>
        <w:jc w:val="both"/>
        <w:rPr>
          <w:rFonts w:cs="David" w:hint="cs"/>
          <w:rtl/>
        </w:rPr>
      </w:pPr>
      <w:r w:rsidRPr="0056142A">
        <w:rPr>
          <w:rFonts w:cs="David" w:hint="cs"/>
          <w:rtl/>
        </w:rPr>
        <w:tab/>
        <w:t>בסוף הדרך אפשר יהיה לשקול.</w:t>
      </w:r>
    </w:p>
    <w:p w14:paraId="70B0DF8C" w14:textId="77777777" w:rsidR="0056142A" w:rsidRPr="0056142A" w:rsidRDefault="0056142A" w:rsidP="0056142A">
      <w:pPr>
        <w:bidi/>
        <w:jc w:val="both"/>
        <w:rPr>
          <w:rFonts w:cs="David" w:hint="cs"/>
          <w:rtl/>
        </w:rPr>
      </w:pPr>
    </w:p>
    <w:p w14:paraId="4C7D02B5" w14:textId="77777777" w:rsidR="0056142A" w:rsidRPr="0056142A" w:rsidRDefault="0056142A" w:rsidP="0056142A">
      <w:pPr>
        <w:bidi/>
        <w:jc w:val="both"/>
        <w:rPr>
          <w:rFonts w:cs="David" w:hint="cs"/>
          <w:rtl/>
        </w:rPr>
      </w:pPr>
      <w:r w:rsidRPr="0056142A">
        <w:rPr>
          <w:rFonts w:cs="David" w:hint="cs"/>
          <w:u w:val="single"/>
          <w:rtl/>
        </w:rPr>
        <w:t>היו"ר דוד טל:</w:t>
      </w:r>
    </w:p>
    <w:p w14:paraId="72DDB58A" w14:textId="77777777" w:rsidR="0056142A" w:rsidRPr="0056142A" w:rsidRDefault="0056142A" w:rsidP="0056142A">
      <w:pPr>
        <w:bidi/>
        <w:jc w:val="both"/>
        <w:rPr>
          <w:rFonts w:cs="David" w:hint="cs"/>
          <w:rtl/>
        </w:rPr>
      </w:pPr>
    </w:p>
    <w:p w14:paraId="3E8A5C87" w14:textId="77777777" w:rsidR="0056142A" w:rsidRPr="0056142A" w:rsidRDefault="0056142A" w:rsidP="0056142A">
      <w:pPr>
        <w:bidi/>
        <w:jc w:val="both"/>
        <w:rPr>
          <w:rFonts w:cs="David" w:hint="cs"/>
          <w:rtl/>
        </w:rPr>
      </w:pPr>
      <w:r w:rsidRPr="0056142A">
        <w:rPr>
          <w:rFonts w:cs="David" w:hint="cs"/>
          <w:rtl/>
        </w:rPr>
        <w:tab/>
        <w:t>בסוף הדרך נראה לאן אנחנו מתמקדים או מתמרכזים.</w:t>
      </w:r>
    </w:p>
    <w:p w14:paraId="5D0C8860" w14:textId="77777777" w:rsidR="0056142A" w:rsidRPr="0056142A" w:rsidRDefault="0056142A" w:rsidP="0056142A">
      <w:pPr>
        <w:bidi/>
        <w:jc w:val="both"/>
        <w:rPr>
          <w:rFonts w:cs="David" w:hint="cs"/>
          <w:rtl/>
        </w:rPr>
      </w:pPr>
    </w:p>
    <w:p w14:paraId="44D8A2D7" w14:textId="77777777" w:rsidR="0056142A" w:rsidRPr="0056142A" w:rsidRDefault="0056142A" w:rsidP="0056142A">
      <w:pPr>
        <w:bidi/>
        <w:jc w:val="both"/>
        <w:rPr>
          <w:rFonts w:cs="David" w:hint="cs"/>
          <w:rtl/>
        </w:rPr>
      </w:pPr>
      <w:r w:rsidRPr="0056142A">
        <w:rPr>
          <w:rFonts w:cs="David" w:hint="cs"/>
          <w:u w:val="single"/>
          <w:rtl/>
        </w:rPr>
        <w:t>יצחק זיו:</w:t>
      </w:r>
    </w:p>
    <w:p w14:paraId="45EBF563" w14:textId="77777777" w:rsidR="0056142A" w:rsidRPr="0056142A" w:rsidRDefault="0056142A" w:rsidP="0056142A">
      <w:pPr>
        <w:bidi/>
        <w:jc w:val="both"/>
        <w:rPr>
          <w:rFonts w:cs="David" w:hint="cs"/>
          <w:rtl/>
        </w:rPr>
      </w:pPr>
    </w:p>
    <w:p w14:paraId="0831A44B" w14:textId="77777777" w:rsidR="0056142A" w:rsidRPr="0056142A" w:rsidRDefault="0056142A" w:rsidP="0056142A">
      <w:pPr>
        <w:bidi/>
        <w:jc w:val="both"/>
        <w:rPr>
          <w:rFonts w:cs="David" w:hint="cs"/>
          <w:rtl/>
        </w:rPr>
      </w:pPr>
      <w:r w:rsidRPr="0056142A">
        <w:rPr>
          <w:rFonts w:cs="David" w:hint="cs"/>
          <w:rtl/>
        </w:rPr>
        <w:tab/>
        <w:t xml:space="preserve"> הפתח הוא 1999.</w:t>
      </w:r>
    </w:p>
    <w:p w14:paraId="7378961A" w14:textId="77777777" w:rsidR="0056142A" w:rsidRPr="0056142A" w:rsidRDefault="0056142A" w:rsidP="0056142A">
      <w:pPr>
        <w:bidi/>
        <w:jc w:val="both"/>
        <w:rPr>
          <w:rFonts w:cs="David" w:hint="cs"/>
          <w:rtl/>
        </w:rPr>
      </w:pPr>
    </w:p>
    <w:p w14:paraId="742360DF" w14:textId="77777777" w:rsidR="0056142A" w:rsidRPr="0056142A" w:rsidRDefault="0056142A" w:rsidP="0056142A">
      <w:pPr>
        <w:bidi/>
        <w:jc w:val="both"/>
        <w:rPr>
          <w:rFonts w:cs="David" w:hint="cs"/>
          <w:rtl/>
        </w:rPr>
      </w:pPr>
      <w:r w:rsidRPr="0056142A">
        <w:rPr>
          <w:rFonts w:cs="David" w:hint="cs"/>
          <w:u w:val="single"/>
          <w:rtl/>
        </w:rPr>
        <w:t>היו"ר דוד טל:</w:t>
      </w:r>
    </w:p>
    <w:p w14:paraId="0C484DEA" w14:textId="77777777" w:rsidR="0056142A" w:rsidRPr="0056142A" w:rsidRDefault="0056142A" w:rsidP="0056142A">
      <w:pPr>
        <w:bidi/>
        <w:jc w:val="both"/>
        <w:rPr>
          <w:rFonts w:cs="David" w:hint="cs"/>
          <w:rtl/>
        </w:rPr>
      </w:pPr>
    </w:p>
    <w:p w14:paraId="4CE1CA12" w14:textId="77777777" w:rsidR="0056142A" w:rsidRDefault="0056142A" w:rsidP="0056142A">
      <w:pPr>
        <w:bidi/>
        <w:jc w:val="both"/>
        <w:rPr>
          <w:rFonts w:cs="David" w:hint="cs"/>
          <w:rtl/>
        </w:rPr>
      </w:pPr>
      <w:r w:rsidRPr="0056142A">
        <w:rPr>
          <w:rFonts w:cs="David" w:hint="cs"/>
          <w:rtl/>
        </w:rPr>
        <w:tab/>
        <w:t xml:space="preserve">חברי חברי הכנסת, היות ויש לנו כאן את המומחה לנושא מימון מפלגות, אולי ברשותכם נעבור לנושא של מימון מפלגות, וגם התלמידים שלו יוכלו לשמוע את דעתו בנושא הזה. אני רוצה להפנות אתכם בניירת לסעיף 11, עמוד 5. יש לנו כאן כמה שאלות לגבי הענקת המימון הציבורי לתעמולה ולפעילות הפוליטית הקשורה למשאל עם, והגוף שיזכה למימון. האם יקבלו יחידת </w:t>
      </w:r>
    </w:p>
    <w:p w14:paraId="0D11F9FF" w14:textId="77777777" w:rsidR="0056142A" w:rsidRDefault="0056142A" w:rsidP="0056142A">
      <w:pPr>
        <w:bidi/>
        <w:jc w:val="both"/>
        <w:rPr>
          <w:rFonts w:cs="David" w:hint="cs"/>
          <w:rtl/>
        </w:rPr>
      </w:pPr>
    </w:p>
    <w:p w14:paraId="05B05CDE" w14:textId="77777777" w:rsidR="0056142A" w:rsidRDefault="0056142A" w:rsidP="0056142A">
      <w:pPr>
        <w:bidi/>
        <w:jc w:val="both"/>
        <w:rPr>
          <w:rFonts w:cs="David" w:hint="cs"/>
          <w:rtl/>
        </w:rPr>
      </w:pPr>
    </w:p>
    <w:p w14:paraId="59E77116" w14:textId="77777777" w:rsidR="0056142A" w:rsidRDefault="0056142A" w:rsidP="0056142A">
      <w:pPr>
        <w:bidi/>
        <w:jc w:val="both"/>
        <w:rPr>
          <w:rFonts w:cs="David" w:hint="cs"/>
          <w:rtl/>
        </w:rPr>
      </w:pPr>
    </w:p>
    <w:p w14:paraId="1EEA3AED" w14:textId="77777777" w:rsidR="0056142A" w:rsidRPr="0056142A" w:rsidRDefault="0056142A" w:rsidP="0056142A">
      <w:pPr>
        <w:bidi/>
        <w:jc w:val="both"/>
        <w:rPr>
          <w:rFonts w:cs="David" w:hint="cs"/>
          <w:rtl/>
        </w:rPr>
      </w:pPr>
      <w:r w:rsidRPr="0056142A">
        <w:rPr>
          <w:rFonts w:cs="David" w:hint="cs"/>
          <w:rtl/>
        </w:rPr>
        <w:t>מימון פר כל חבר כנסת או האם כל סיעה תקבל על-פי המשקל הסגולי שלה, או שנחלק את זה על-פי גושים.</w:t>
      </w:r>
    </w:p>
    <w:p w14:paraId="1AE35916" w14:textId="77777777" w:rsidR="0056142A" w:rsidRPr="0056142A" w:rsidRDefault="0056142A" w:rsidP="0056142A">
      <w:pPr>
        <w:bidi/>
        <w:jc w:val="both"/>
        <w:rPr>
          <w:rFonts w:cs="David" w:hint="cs"/>
          <w:rtl/>
        </w:rPr>
      </w:pPr>
    </w:p>
    <w:p w14:paraId="1EDD634E" w14:textId="77777777" w:rsidR="0056142A" w:rsidRPr="0056142A" w:rsidRDefault="0056142A" w:rsidP="0056142A">
      <w:pPr>
        <w:bidi/>
        <w:jc w:val="both"/>
        <w:rPr>
          <w:rFonts w:cs="David" w:hint="cs"/>
          <w:rtl/>
        </w:rPr>
      </w:pPr>
      <w:r w:rsidRPr="0056142A">
        <w:rPr>
          <w:rFonts w:cs="David" w:hint="cs"/>
          <w:u w:val="single"/>
          <w:rtl/>
        </w:rPr>
        <w:t>מנחם בן-ששון:</w:t>
      </w:r>
    </w:p>
    <w:p w14:paraId="2E3777A9" w14:textId="77777777" w:rsidR="0056142A" w:rsidRPr="0056142A" w:rsidRDefault="0056142A" w:rsidP="0056142A">
      <w:pPr>
        <w:bidi/>
        <w:jc w:val="both"/>
        <w:rPr>
          <w:rFonts w:cs="David" w:hint="cs"/>
          <w:rtl/>
        </w:rPr>
      </w:pPr>
    </w:p>
    <w:p w14:paraId="20F65D72" w14:textId="77777777" w:rsidR="0056142A" w:rsidRPr="0056142A" w:rsidRDefault="0056142A" w:rsidP="0056142A">
      <w:pPr>
        <w:bidi/>
        <w:jc w:val="both"/>
        <w:rPr>
          <w:rFonts w:cs="David" w:hint="cs"/>
          <w:rtl/>
        </w:rPr>
      </w:pPr>
      <w:r w:rsidRPr="0056142A">
        <w:rPr>
          <w:rFonts w:cs="David" w:hint="cs"/>
          <w:rtl/>
        </w:rPr>
        <w:tab/>
        <w:t xml:space="preserve"> או שלא נחלק בכלל.</w:t>
      </w:r>
    </w:p>
    <w:p w14:paraId="266BAA18" w14:textId="77777777" w:rsidR="0056142A" w:rsidRPr="0056142A" w:rsidRDefault="0056142A" w:rsidP="0056142A">
      <w:pPr>
        <w:bidi/>
        <w:jc w:val="both"/>
        <w:rPr>
          <w:rFonts w:cs="David" w:hint="cs"/>
          <w:rtl/>
        </w:rPr>
      </w:pPr>
    </w:p>
    <w:p w14:paraId="0B691FBB" w14:textId="77777777" w:rsidR="0056142A" w:rsidRPr="0056142A" w:rsidRDefault="0056142A" w:rsidP="0056142A">
      <w:pPr>
        <w:bidi/>
        <w:jc w:val="both"/>
        <w:rPr>
          <w:rFonts w:cs="David" w:hint="cs"/>
          <w:rtl/>
        </w:rPr>
      </w:pPr>
      <w:r w:rsidRPr="0056142A">
        <w:rPr>
          <w:rFonts w:cs="David" w:hint="cs"/>
          <w:u w:val="single"/>
          <w:rtl/>
        </w:rPr>
        <w:t>יצחק לוי:</w:t>
      </w:r>
    </w:p>
    <w:p w14:paraId="5AF30793" w14:textId="77777777" w:rsidR="0056142A" w:rsidRPr="0056142A" w:rsidRDefault="0056142A" w:rsidP="0056142A">
      <w:pPr>
        <w:bidi/>
        <w:jc w:val="both"/>
        <w:rPr>
          <w:rFonts w:cs="David" w:hint="cs"/>
          <w:rtl/>
        </w:rPr>
      </w:pPr>
    </w:p>
    <w:p w14:paraId="3876668C" w14:textId="77777777" w:rsidR="0056142A" w:rsidRPr="0056142A" w:rsidRDefault="0056142A" w:rsidP="0056142A">
      <w:pPr>
        <w:bidi/>
        <w:jc w:val="both"/>
        <w:rPr>
          <w:rFonts w:cs="David" w:hint="cs"/>
          <w:rtl/>
        </w:rPr>
      </w:pPr>
      <w:r w:rsidRPr="0056142A">
        <w:rPr>
          <w:rFonts w:cs="David" w:hint="cs"/>
          <w:rtl/>
        </w:rPr>
        <w:tab/>
        <w:t xml:space="preserve"> או שנחלק חצי-חצי.</w:t>
      </w:r>
    </w:p>
    <w:p w14:paraId="3148E206" w14:textId="77777777" w:rsidR="0056142A" w:rsidRPr="0056142A" w:rsidRDefault="0056142A" w:rsidP="0056142A">
      <w:pPr>
        <w:bidi/>
        <w:jc w:val="both"/>
        <w:rPr>
          <w:rFonts w:cs="David" w:hint="cs"/>
          <w:rtl/>
        </w:rPr>
      </w:pPr>
    </w:p>
    <w:p w14:paraId="5413DFDD" w14:textId="77777777" w:rsidR="0056142A" w:rsidRPr="0056142A" w:rsidRDefault="0056142A" w:rsidP="0056142A">
      <w:pPr>
        <w:bidi/>
        <w:jc w:val="both"/>
        <w:rPr>
          <w:rFonts w:cs="David" w:hint="cs"/>
          <w:rtl/>
        </w:rPr>
      </w:pPr>
      <w:r w:rsidRPr="0056142A">
        <w:rPr>
          <w:rFonts w:cs="David" w:hint="cs"/>
          <w:u w:val="single"/>
          <w:rtl/>
        </w:rPr>
        <w:t>היו"ר דוד טל:</w:t>
      </w:r>
    </w:p>
    <w:p w14:paraId="197FF967" w14:textId="77777777" w:rsidR="0056142A" w:rsidRPr="0056142A" w:rsidRDefault="0056142A" w:rsidP="0056142A">
      <w:pPr>
        <w:bidi/>
        <w:jc w:val="both"/>
        <w:rPr>
          <w:rFonts w:cs="David" w:hint="cs"/>
          <w:rtl/>
        </w:rPr>
      </w:pPr>
    </w:p>
    <w:p w14:paraId="5D8FAF45" w14:textId="77777777" w:rsidR="0056142A" w:rsidRPr="0056142A" w:rsidRDefault="0056142A" w:rsidP="0056142A">
      <w:pPr>
        <w:bidi/>
        <w:jc w:val="both"/>
        <w:rPr>
          <w:rFonts w:cs="David" w:hint="cs"/>
          <w:rtl/>
        </w:rPr>
      </w:pPr>
      <w:r w:rsidRPr="0056142A">
        <w:rPr>
          <w:rFonts w:cs="David" w:hint="cs"/>
          <w:rtl/>
        </w:rPr>
        <w:tab/>
        <w:t>או שנאמר שהיות ובעוד ארבעה-חמישה חודשים עתידות להתקיים בחירות בישראל, נביא את זה בחשבון, זה יהיה חלק בחשבון הבחירות הבאות, משום שמאוד יכול להיות שהמפלגות שייקחו את המימון לצורך תעמולה במשאל עם ישתמשו בזה לגבי הבחירות העתידות להיות בזמן הקרוב.</w:t>
      </w:r>
    </w:p>
    <w:p w14:paraId="6C43D583" w14:textId="77777777" w:rsidR="0056142A" w:rsidRPr="0056142A" w:rsidRDefault="0056142A" w:rsidP="0056142A">
      <w:pPr>
        <w:bidi/>
        <w:jc w:val="both"/>
        <w:rPr>
          <w:rFonts w:cs="David" w:hint="cs"/>
          <w:rtl/>
        </w:rPr>
      </w:pPr>
    </w:p>
    <w:p w14:paraId="0162EE91" w14:textId="77777777" w:rsidR="0056142A" w:rsidRPr="0056142A" w:rsidRDefault="0056142A" w:rsidP="0056142A">
      <w:pPr>
        <w:bidi/>
        <w:jc w:val="both"/>
        <w:rPr>
          <w:rFonts w:cs="David" w:hint="cs"/>
          <w:rtl/>
        </w:rPr>
      </w:pPr>
      <w:r w:rsidRPr="0056142A">
        <w:rPr>
          <w:rFonts w:cs="David" w:hint="cs"/>
          <w:u w:val="single"/>
          <w:rtl/>
        </w:rPr>
        <w:t>יצחק לוי:</w:t>
      </w:r>
    </w:p>
    <w:p w14:paraId="4B66DA69" w14:textId="77777777" w:rsidR="0056142A" w:rsidRPr="0056142A" w:rsidRDefault="0056142A" w:rsidP="0056142A">
      <w:pPr>
        <w:bidi/>
        <w:jc w:val="both"/>
        <w:rPr>
          <w:rFonts w:cs="David" w:hint="cs"/>
          <w:rtl/>
        </w:rPr>
      </w:pPr>
    </w:p>
    <w:p w14:paraId="43D5CEA7" w14:textId="77777777" w:rsidR="0056142A" w:rsidRPr="0056142A" w:rsidRDefault="0056142A" w:rsidP="0056142A">
      <w:pPr>
        <w:bidi/>
        <w:jc w:val="both"/>
        <w:rPr>
          <w:rFonts w:cs="David" w:hint="cs"/>
          <w:rtl/>
        </w:rPr>
      </w:pPr>
      <w:r w:rsidRPr="0056142A">
        <w:rPr>
          <w:rFonts w:cs="David" w:hint="cs"/>
          <w:rtl/>
        </w:rPr>
        <w:tab/>
        <w:t xml:space="preserve"> לאור דבריך, אחד הסעיפים שנצטרך לקבל, שמשאל עם לא יהיה בשנה שלפני בחירות.</w:t>
      </w:r>
    </w:p>
    <w:p w14:paraId="7C65C02B" w14:textId="77777777" w:rsidR="0056142A" w:rsidRPr="0056142A" w:rsidRDefault="0056142A" w:rsidP="0056142A">
      <w:pPr>
        <w:bidi/>
        <w:jc w:val="both"/>
        <w:rPr>
          <w:rFonts w:cs="David" w:hint="cs"/>
          <w:rtl/>
        </w:rPr>
      </w:pPr>
    </w:p>
    <w:p w14:paraId="668A3A37" w14:textId="77777777" w:rsidR="0056142A" w:rsidRPr="0056142A" w:rsidRDefault="0056142A" w:rsidP="0056142A">
      <w:pPr>
        <w:bidi/>
        <w:jc w:val="both"/>
        <w:rPr>
          <w:rFonts w:cs="David" w:hint="cs"/>
          <w:rtl/>
        </w:rPr>
      </w:pPr>
      <w:r w:rsidRPr="0056142A">
        <w:rPr>
          <w:rFonts w:cs="David" w:hint="cs"/>
          <w:u w:val="single"/>
          <w:rtl/>
        </w:rPr>
        <w:t>איל זנדברג:</w:t>
      </w:r>
    </w:p>
    <w:p w14:paraId="5FE82EEA" w14:textId="77777777" w:rsidR="0056142A" w:rsidRPr="0056142A" w:rsidRDefault="0056142A" w:rsidP="0056142A">
      <w:pPr>
        <w:bidi/>
        <w:jc w:val="both"/>
        <w:rPr>
          <w:rFonts w:cs="David" w:hint="cs"/>
          <w:rtl/>
        </w:rPr>
      </w:pPr>
    </w:p>
    <w:p w14:paraId="695CA62A" w14:textId="77777777" w:rsidR="0056142A" w:rsidRPr="0056142A" w:rsidRDefault="0056142A" w:rsidP="0056142A">
      <w:pPr>
        <w:bidi/>
        <w:jc w:val="both"/>
        <w:rPr>
          <w:rFonts w:cs="David" w:hint="cs"/>
          <w:rtl/>
        </w:rPr>
      </w:pPr>
      <w:r w:rsidRPr="0056142A">
        <w:rPr>
          <w:rFonts w:cs="David" w:hint="cs"/>
          <w:rtl/>
        </w:rPr>
        <w:tab/>
        <w:t>זה מופיע בשאלות לדיון.</w:t>
      </w:r>
    </w:p>
    <w:p w14:paraId="225F8D53" w14:textId="77777777" w:rsidR="0056142A" w:rsidRPr="0056142A" w:rsidRDefault="0056142A" w:rsidP="0056142A">
      <w:pPr>
        <w:bidi/>
        <w:jc w:val="both"/>
        <w:rPr>
          <w:rFonts w:cs="David" w:hint="cs"/>
          <w:rtl/>
        </w:rPr>
      </w:pPr>
    </w:p>
    <w:p w14:paraId="46BD6A7D" w14:textId="77777777" w:rsidR="0056142A" w:rsidRPr="0056142A" w:rsidRDefault="0056142A" w:rsidP="0056142A">
      <w:pPr>
        <w:bidi/>
        <w:jc w:val="both"/>
        <w:rPr>
          <w:rFonts w:cs="David" w:hint="cs"/>
          <w:rtl/>
        </w:rPr>
      </w:pPr>
      <w:r w:rsidRPr="0056142A">
        <w:rPr>
          <w:rFonts w:cs="David" w:hint="cs"/>
          <w:u w:val="single"/>
          <w:rtl/>
        </w:rPr>
        <w:t>יצחק לוי:</w:t>
      </w:r>
    </w:p>
    <w:p w14:paraId="6BAB263C" w14:textId="77777777" w:rsidR="0056142A" w:rsidRPr="0056142A" w:rsidRDefault="0056142A" w:rsidP="0056142A">
      <w:pPr>
        <w:bidi/>
        <w:jc w:val="both"/>
        <w:rPr>
          <w:rFonts w:cs="David" w:hint="cs"/>
          <w:rtl/>
        </w:rPr>
      </w:pPr>
    </w:p>
    <w:p w14:paraId="1FE6AA0F" w14:textId="77777777" w:rsidR="0056142A" w:rsidRPr="0056142A" w:rsidRDefault="0056142A" w:rsidP="0056142A">
      <w:pPr>
        <w:bidi/>
        <w:jc w:val="both"/>
        <w:rPr>
          <w:rFonts w:cs="David" w:hint="cs"/>
          <w:rtl/>
        </w:rPr>
      </w:pPr>
      <w:r w:rsidRPr="0056142A">
        <w:rPr>
          <w:rFonts w:cs="David" w:hint="cs"/>
          <w:rtl/>
        </w:rPr>
        <w:tab/>
        <w:t xml:space="preserve"> אם לא נקבל את זה כהנחת עבודה, ששנה לפני הבחירות לא יהיה משאל עם, נפתור חלק מענייני המימון. </w:t>
      </w:r>
    </w:p>
    <w:p w14:paraId="6F16C867" w14:textId="77777777" w:rsidR="0056142A" w:rsidRPr="0056142A" w:rsidRDefault="0056142A" w:rsidP="0056142A">
      <w:pPr>
        <w:bidi/>
        <w:jc w:val="both"/>
        <w:rPr>
          <w:rFonts w:cs="David" w:hint="cs"/>
          <w:rtl/>
        </w:rPr>
      </w:pPr>
      <w:r w:rsidRPr="0056142A">
        <w:rPr>
          <w:rFonts w:cs="David" w:hint="cs"/>
          <w:u w:val="single"/>
          <w:rtl/>
        </w:rPr>
        <w:t>היו"ר דוד טל:</w:t>
      </w:r>
    </w:p>
    <w:p w14:paraId="58131825" w14:textId="77777777" w:rsidR="0056142A" w:rsidRPr="0056142A" w:rsidRDefault="0056142A" w:rsidP="0056142A">
      <w:pPr>
        <w:bidi/>
        <w:jc w:val="both"/>
        <w:rPr>
          <w:rFonts w:cs="David" w:hint="cs"/>
          <w:rtl/>
        </w:rPr>
      </w:pPr>
    </w:p>
    <w:p w14:paraId="6F921FAD" w14:textId="77777777" w:rsidR="0056142A" w:rsidRPr="0056142A" w:rsidRDefault="0056142A" w:rsidP="0056142A">
      <w:pPr>
        <w:bidi/>
        <w:jc w:val="both"/>
        <w:rPr>
          <w:rFonts w:cs="David" w:hint="cs"/>
          <w:rtl/>
        </w:rPr>
      </w:pPr>
      <w:r w:rsidRPr="0056142A">
        <w:rPr>
          <w:rFonts w:cs="David" w:hint="cs"/>
          <w:rtl/>
        </w:rPr>
        <w:tab/>
        <w:t>קלענו לדעת גדולים, לפחות לדעת רב.</w:t>
      </w:r>
    </w:p>
    <w:p w14:paraId="53D620B0" w14:textId="77777777" w:rsidR="0056142A" w:rsidRPr="0056142A" w:rsidRDefault="0056142A" w:rsidP="0056142A">
      <w:pPr>
        <w:bidi/>
        <w:jc w:val="both"/>
        <w:rPr>
          <w:rFonts w:cs="David" w:hint="cs"/>
          <w:rtl/>
        </w:rPr>
      </w:pPr>
    </w:p>
    <w:p w14:paraId="58B0EF0E" w14:textId="77777777" w:rsidR="0056142A" w:rsidRPr="0056142A" w:rsidRDefault="0056142A" w:rsidP="0056142A">
      <w:pPr>
        <w:bidi/>
        <w:jc w:val="both"/>
        <w:rPr>
          <w:rFonts w:cs="David" w:hint="cs"/>
          <w:rtl/>
        </w:rPr>
      </w:pPr>
      <w:r w:rsidRPr="0056142A">
        <w:rPr>
          <w:rFonts w:cs="David" w:hint="cs"/>
          <w:u w:val="single"/>
          <w:rtl/>
        </w:rPr>
        <w:t>יצחק זיו:</w:t>
      </w:r>
    </w:p>
    <w:p w14:paraId="16CFD43D" w14:textId="77777777" w:rsidR="0056142A" w:rsidRPr="0056142A" w:rsidRDefault="0056142A" w:rsidP="0056142A">
      <w:pPr>
        <w:bidi/>
        <w:jc w:val="both"/>
        <w:rPr>
          <w:rFonts w:cs="David" w:hint="cs"/>
          <w:rtl/>
        </w:rPr>
      </w:pPr>
    </w:p>
    <w:p w14:paraId="3E0DEE12" w14:textId="77777777" w:rsidR="0056142A" w:rsidRPr="0056142A" w:rsidRDefault="0056142A" w:rsidP="0056142A">
      <w:pPr>
        <w:bidi/>
        <w:jc w:val="both"/>
        <w:rPr>
          <w:rFonts w:cs="David" w:hint="cs"/>
          <w:rtl/>
        </w:rPr>
      </w:pPr>
      <w:r w:rsidRPr="0056142A">
        <w:rPr>
          <w:rFonts w:cs="David" w:hint="cs"/>
          <w:rtl/>
        </w:rPr>
        <w:tab/>
        <w:t xml:space="preserve"> אם יהיה משאל עם, הבחירות אוטומטיות חייבות להידחות לשנה?</w:t>
      </w:r>
    </w:p>
    <w:p w14:paraId="3772EE13" w14:textId="77777777" w:rsidR="0056142A" w:rsidRPr="0056142A" w:rsidRDefault="0056142A" w:rsidP="0056142A">
      <w:pPr>
        <w:bidi/>
        <w:jc w:val="both"/>
        <w:rPr>
          <w:rFonts w:cs="David" w:hint="cs"/>
          <w:rtl/>
        </w:rPr>
      </w:pPr>
    </w:p>
    <w:p w14:paraId="4F2417F5" w14:textId="77777777" w:rsidR="0056142A" w:rsidRPr="0056142A" w:rsidRDefault="0056142A" w:rsidP="0056142A">
      <w:pPr>
        <w:bidi/>
        <w:jc w:val="both"/>
        <w:rPr>
          <w:rFonts w:cs="David" w:hint="cs"/>
          <w:rtl/>
        </w:rPr>
      </w:pPr>
      <w:r w:rsidRPr="0056142A">
        <w:rPr>
          <w:rFonts w:cs="David" w:hint="cs"/>
          <w:u w:val="single"/>
          <w:rtl/>
        </w:rPr>
        <w:t>יצחק לוי:</w:t>
      </w:r>
    </w:p>
    <w:p w14:paraId="36B7EFAA" w14:textId="77777777" w:rsidR="0056142A" w:rsidRPr="0056142A" w:rsidRDefault="0056142A" w:rsidP="0056142A">
      <w:pPr>
        <w:bidi/>
        <w:jc w:val="both"/>
        <w:rPr>
          <w:rFonts w:cs="David" w:hint="cs"/>
          <w:rtl/>
        </w:rPr>
      </w:pPr>
    </w:p>
    <w:p w14:paraId="4972288B" w14:textId="77777777" w:rsidR="0056142A" w:rsidRPr="0056142A" w:rsidRDefault="0056142A" w:rsidP="0056142A">
      <w:pPr>
        <w:bidi/>
        <w:jc w:val="both"/>
        <w:rPr>
          <w:rFonts w:cs="David" w:hint="cs"/>
          <w:rtl/>
        </w:rPr>
      </w:pPr>
      <w:r w:rsidRPr="0056142A">
        <w:rPr>
          <w:rFonts w:cs="David" w:hint="cs"/>
          <w:rtl/>
        </w:rPr>
        <w:tab/>
        <w:t xml:space="preserve"> ההפך, או להקדים או להצמיד.</w:t>
      </w:r>
    </w:p>
    <w:p w14:paraId="3B8A49E4" w14:textId="77777777" w:rsidR="0056142A" w:rsidRPr="0056142A" w:rsidRDefault="0056142A" w:rsidP="0056142A">
      <w:pPr>
        <w:bidi/>
        <w:jc w:val="both"/>
        <w:rPr>
          <w:rFonts w:cs="David" w:hint="cs"/>
          <w:rtl/>
        </w:rPr>
      </w:pPr>
    </w:p>
    <w:p w14:paraId="43419129" w14:textId="77777777" w:rsidR="0056142A" w:rsidRPr="0056142A" w:rsidRDefault="0056142A" w:rsidP="0056142A">
      <w:pPr>
        <w:bidi/>
        <w:jc w:val="both"/>
        <w:rPr>
          <w:rFonts w:cs="David" w:hint="cs"/>
          <w:rtl/>
        </w:rPr>
      </w:pPr>
      <w:r w:rsidRPr="0056142A">
        <w:rPr>
          <w:rFonts w:cs="David" w:hint="cs"/>
          <w:u w:val="single"/>
          <w:rtl/>
        </w:rPr>
        <w:t>היו"ר דוד טל:</w:t>
      </w:r>
    </w:p>
    <w:p w14:paraId="456AA9DC" w14:textId="77777777" w:rsidR="0056142A" w:rsidRPr="0056142A" w:rsidRDefault="0056142A" w:rsidP="0056142A">
      <w:pPr>
        <w:bidi/>
        <w:jc w:val="both"/>
        <w:rPr>
          <w:rFonts w:cs="David" w:hint="cs"/>
          <w:rtl/>
        </w:rPr>
      </w:pPr>
    </w:p>
    <w:p w14:paraId="28034034" w14:textId="77777777" w:rsidR="0056142A" w:rsidRPr="0056142A" w:rsidRDefault="0056142A" w:rsidP="0056142A">
      <w:pPr>
        <w:bidi/>
        <w:jc w:val="both"/>
        <w:rPr>
          <w:rFonts w:cs="David" w:hint="cs"/>
          <w:rtl/>
        </w:rPr>
      </w:pPr>
      <w:r w:rsidRPr="0056142A">
        <w:rPr>
          <w:rFonts w:cs="David" w:hint="cs"/>
          <w:rtl/>
        </w:rPr>
        <w:tab/>
        <w:t>הפרופסור, בבקשה. אם יש שאלות אחרות שלא שאלנו או לא שאלתי, ומתעוררות בנושא של מימון מפלגות, אני אשמח אם אדוני יציף אותן, כדי שחברי הכנסת יוכלו להתייחס אליהן.</w:t>
      </w:r>
    </w:p>
    <w:p w14:paraId="1FC2D838" w14:textId="77777777" w:rsidR="0056142A" w:rsidRPr="0056142A" w:rsidRDefault="0056142A" w:rsidP="0056142A">
      <w:pPr>
        <w:bidi/>
        <w:jc w:val="both"/>
        <w:rPr>
          <w:rFonts w:cs="David" w:hint="cs"/>
          <w:rtl/>
        </w:rPr>
      </w:pPr>
    </w:p>
    <w:p w14:paraId="10EDA135" w14:textId="77777777" w:rsidR="0056142A" w:rsidRPr="0056142A" w:rsidRDefault="0056142A" w:rsidP="0056142A">
      <w:pPr>
        <w:bidi/>
        <w:jc w:val="both"/>
        <w:rPr>
          <w:rFonts w:cs="David" w:hint="cs"/>
          <w:rtl/>
        </w:rPr>
      </w:pPr>
      <w:r w:rsidRPr="0056142A">
        <w:rPr>
          <w:rFonts w:cs="David" w:hint="cs"/>
          <w:u w:val="single"/>
          <w:rtl/>
        </w:rPr>
        <w:t>מנחם הופנונג:</w:t>
      </w:r>
    </w:p>
    <w:p w14:paraId="074E1EF6" w14:textId="77777777" w:rsidR="0056142A" w:rsidRPr="0056142A" w:rsidRDefault="0056142A" w:rsidP="0056142A">
      <w:pPr>
        <w:bidi/>
        <w:jc w:val="both"/>
        <w:rPr>
          <w:rFonts w:cs="David" w:hint="cs"/>
          <w:rtl/>
        </w:rPr>
      </w:pPr>
    </w:p>
    <w:p w14:paraId="5B067964" w14:textId="77777777" w:rsidR="0056142A" w:rsidRPr="0056142A" w:rsidRDefault="0056142A" w:rsidP="0056142A">
      <w:pPr>
        <w:bidi/>
        <w:jc w:val="both"/>
        <w:rPr>
          <w:rFonts w:cs="David" w:hint="cs"/>
          <w:rtl/>
        </w:rPr>
      </w:pPr>
      <w:r w:rsidRPr="0056142A">
        <w:rPr>
          <w:rFonts w:cs="David" w:hint="cs"/>
          <w:rtl/>
        </w:rPr>
        <w:tab/>
        <w:t xml:space="preserve">אני חייב לומר שלא באתי מוכן לעניין הזה, לא ידעתי שאני אשאל, ועל כן גם לא עשיתי עבודה מכינה. אני אנסה למפות את השאלות בצורה יותר ברורה, ולא לתת תשובות. אני מוכן לפעמים הבאות להתייחס יותר. </w:t>
      </w:r>
    </w:p>
    <w:p w14:paraId="226BC9BF" w14:textId="77777777" w:rsidR="0056142A" w:rsidRPr="0056142A" w:rsidRDefault="0056142A" w:rsidP="0056142A">
      <w:pPr>
        <w:bidi/>
        <w:jc w:val="both"/>
        <w:rPr>
          <w:rFonts w:cs="David" w:hint="cs"/>
          <w:rtl/>
        </w:rPr>
      </w:pPr>
    </w:p>
    <w:p w14:paraId="1C2764C1" w14:textId="77777777" w:rsidR="0056142A" w:rsidRPr="0056142A" w:rsidRDefault="0056142A" w:rsidP="0056142A">
      <w:pPr>
        <w:bidi/>
        <w:ind w:firstLine="567"/>
        <w:jc w:val="both"/>
        <w:rPr>
          <w:rFonts w:cs="David" w:hint="cs"/>
          <w:rtl/>
        </w:rPr>
      </w:pPr>
      <w:r w:rsidRPr="0056142A">
        <w:rPr>
          <w:rFonts w:cs="David" w:hint="cs"/>
          <w:rtl/>
        </w:rPr>
        <w:t>בעולם, על סמך ההיכרות שלי, יש כל מיני גרסאות: יש מקומות שבכלל לא מממנים, יש כאלה שמממנים חצי-חצי, ויש מקומות שזה נכנס במסגרת - - -</w:t>
      </w:r>
    </w:p>
    <w:p w14:paraId="2E50F4B7" w14:textId="77777777" w:rsidR="0056142A" w:rsidRPr="0056142A" w:rsidRDefault="0056142A" w:rsidP="0056142A">
      <w:pPr>
        <w:bidi/>
        <w:jc w:val="both"/>
        <w:rPr>
          <w:rFonts w:cs="David" w:hint="cs"/>
          <w:rtl/>
        </w:rPr>
      </w:pPr>
    </w:p>
    <w:p w14:paraId="72C8D796" w14:textId="77777777" w:rsidR="0056142A" w:rsidRDefault="0056142A" w:rsidP="0056142A">
      <w:pPr>
        <w:bidi/>
        <w:jc w:val="both"/>
        <w:rPr>
          <w:rFonts w:cs="David" w:hint="cs"/>
          <w:u w:val="single"/>
          <w:rtl/>
        </w:rPr>
      </w:pPr>
    </w:p>
    <w:p w14:paraId="1E037DCB" w14:textId="77777777" w:rsidR="0056142A" w:rsidRDefault="0056142A" w:rsidP="0056142A">
      <w:pPr>
        <w:bidi/>
        <w:jc w:val="both"/>
        <w:rPr>
          <w:rFonts w:cs="David" w:hint="cs"/>
          <w:u w:val="single"/>
          <w:rtl/>
        </w:rPr>
      </w:pPr>
    </w:p>
    <w:p w14:paraId="06FDA898" w14:textId="77777777" w:rsidR="0056142A" w:rsidRDefault="0056142A" w:rsidP="0056142A">
      <w:pPr>
        <w:bidi/>
        <w:jc w:val="both"/>
        <w:rPr>
          <w:rFonts w:cs="David" w:hint="cs"/>
          <w:u w:val="single"/>
          <w:rtl/>
        </w:rPr>
      </w:pPr>
    </w:p>
    <w:p w14:paraId="4C398C82" w14:textId="77777777" w:rsidR="0056142A" w:rsidRPr="0056142A" w:rsidRDefault="0056142A" w:rsidP="0056142A">
      <w:pPr>
        <w:bidi/>
        <w:jc w:val="both"/>
        <w:rPr>
          <w:rFonts w:cs="David" w:hint="cs"/>
          <w:rtl/>
        </w:rPr>
      </w:pPr>
      <w:r w:rsidRPr="0056142A">
        <w:rPr>
          <w:rFonts w:cs="David" w:hint="cs"/>
          <w:u w:val="single"/>
          <w:rtl/>
        </w:rPr>
        <w:t>היו"ר דוד טל:</w:t>
      </w:r>
    </w:p>
    <w:p w14:paraId="56D04765" w14:textId="77777777" w:rsidR="0056142A" w:rsidRPr="0056142A" w:rsidRDefault="0056142A" w:rsidP="0056142A">
      <w:pPr>
        <w:bidi/>
        <w:jc w:val="both"/>
        <w:rPr>
          <w:rFonts w:cs="David" w:hint="cs"/>
          <w:rtl/>
        </w:rPr>
      </w:pPr>
    </w:p>
    <w:p w14:paraId="0F4FC450" w14:textId="77777777" w:rsidR="0056142A" w:rsidRPr="0056142A" w:rsidRDefault="0056142A" w:rsidP="0056142A">
      <w:pPr>
        <w:bidi/>
        <w:jc w:val="both"/>
        <w:rPr>
          <w:rFonts w:cs="David" w:hint="cs"/>
          <w:rtl/>
        </w:rPr>
      </w:pPr>
      <w:r w:rsidRPr="0056142A">
        <w:rPr>
          <w:rFonts w:cs="David" w:hint="cs"/>
          <w:rtl/>
        </w:rPr>
        <w:tab/>
        <w:t>מה זה "חצי-חצי"?</w:t>
      </w:r>
    </w:p>
    <w:p w14:paraId="022AE3A5" w14:textId="77777777" w:rsidR="0056142A" w:rsidRPr="0056142A" w:rsidRDefault="0056142A" w:rsidP="0056142A">
      <w:pPr>
        <w:bidi/>
        <w:jc w:val="both"/>
        <w:rPr>
          <w:rFonts w:cs="David" w:hint="cs"/>
          <w:rtl/>
        </w:rPr>
      </w:pPr>
    </w:p>
    <w:p w14:paraId="426BD55B" w14:textId="77777777" w:rsidR="0056142A" w:rsidRPr="0056142A" w:rsidRDefault="0056142A" w:rsidP="0056142A">
      <w:pPr>
        <w:bidi/>
        <w:jc w:val="both"/>
        <w:rPr>
          <w:rFonts w:cs="David" w:hint="cs"/>
          <w:rtl/>
        </w:rPr>
      </w:pPr>
      <w:r w:rsidRPr="0056142A">
        <w:rPr>
          <w:rFonts w:cs="David" w:hint="cs"/>
          <w:u w:val="single"/>
          <w:rtl/>
        </w:rPr>
        <w:t>מנחם הופנונג:</w:t>
      </w:r>
    </w:p>
    <w:p w14:paraId="3DE4E88A" w14:textId="77777777" w:rsidR="0056142A" w:rsidRPr="0056142A" w:rsidRDefault="0056142A" w:rsidP="0056142A">
      <w:pPr>
        <w:bidi/>
        <w:jc w:val="both"/>
        <w:rPr>
          <w:rFonts w:cs="David" w:hint="cs"/>
          <w:rtl/>
        </w:rPr>
      </w:pPr>
    </w:p>
    <w:p w14:paraId="11B9D6DE" w14:textId="77777777" w:rsidR="0056142A" w:rsidRPr="0056142A" w:rsidRDefault="0056142A" w:rsidP="0056142A">
      <w:pPr>
        <w:bidi/>
        <w:jc w:val="both"/>
        <w:rPr>
          <w:rFonts w:cs="David" w:hint="cs"/>
          <w:rtl/>
        </w:rPr>
      </w:pPr>
      <w:r w:rsidRPr="0056142A">
        <w:rPr>
          <w:rFonts w:cs="David" w:hint="cs"/>
          <w:rtl/>
        </w:rPr>
        <w:tab/>
        <w:t>בעד ונגד.</w:t>
      </w:r>
    </w:p>
    <w:p w14:paraId="2174C93C" w14:textId="77777777" w:rsidR="0056142A" w:rsidRPr="0056142A" w:rsidRDefault="0056142A" w:rsidP="0056142A">
      <w:pPr>
        <w:bidi/>
        <w:jc w:val="both"/>
        <w:rPr>
          <w:rFonts w:cs="David" w:hint="cs"/>
          <w:rtl/>
        </w:rPr>
      </w:pPr>
    </w:p>
    <w:p w14:paraId="1858BA52" w14:textId="77777777" w:rsidR="0056142A" w:rsidRPr="0056142A" w:rsidRDefault="0056142A" w:rsidP="0056142A">
      <w:pPr>
        <w:bidi/>
        <w:jc w:val="both"/>
        <w:rPr>
          <w:rFonts w:cs="David" w:hint="cs"/>
          <w:rtl/>
        </w:rPr>
      </w:pPr>
      <w:r w:rsidRPr="0056142A">
        <w:rPr>
          <w:rFonts w:cs="David" w:hint="cs"/>
          <w:rtl/>
        </w:rPr>
        <w:tab/>
        <w:t>הניסיון שלי, כפי שאני זוכר, כשהיתה סיטואציה דומה אצלנו, היו הבחירות המיוחדות של 2001, שאז לא נערכו בחירות לכנסת, היו בחירות לראשות הממשלה עם שני מתמודדים. בסופו של דבר, הכנסת החליטה אז לתת לכל סיעה על-פי המפתח הסיעתי. קשה לי להאמין שבכנסת הנוכחית אפשר יהיה להעביר הסדר אחר. ייתכן שבסופו של דבר, הסיעות יתייצבו בצורה של שני גושים, אבל כל אחת תרצה שימוש בכסף שלה.</w:t>
      </w:r>
    </w:p>
    <w:p w14:paraId="1EF0A61F" w14:textId="77777777" w:rsidR="0056142A" w:rsidRPr="0056142A" w:rsidRDefault="0056142A" w:rsidP="0056142A">
      <w:pPr>
        <w:bidi/>
        <w:jc w:val="both"/>
        <w:rPr>
          <w:rFonts w:cs="David" w:hint="cs"/>
          <w:rtl/>
        </w:rPr>
      </w:pPr>
    </w:p>
    <w:p w14:paraId="1121ADEF" w14:textId="77777777" w:rsidR="0056142A" w:rsidRPr="0056142A" w:rsidRDefault="0056142A" w:rsidP="0056142A">
      <w:pPr>
        <w:bidi/>
        <w:jc w:val="both"/>
        <w:rPr>
          <w:rFonts w:cs="David" w:hint="cs"/>
          <w:rtl/>
        </w:rPr>
      </w:pPr>
      <w:r w:rsidRPr="0056142A">
        <w:rPr>
          <w:rFonts w:cs="David" w:hint="cs"/>
          <w:u w:val="single"/>
          <w:rtl/>
        </w:rPr>
        <w:t>יצחק לוי:</w:t>
      </w:r>
    </w:p>
    <w:p w14:paraId="541A65EA" w14:textId="77777777" w:rsidR="0056142A" w:rsidRPr="0056142A" w:rsidRDefault="0056142A" w:rsidP="0056142A">
      <w:pPr>
        <w:bidi/>
        <w:jc w:val="both"/>
        <w:rPr>
          <w:rFonts w:cs="David" w:hint="cs"/>
          <w:rtl/>
        </w:rPr>
      </w:pPr>
    </w:p>
    <w:p w14:paraId="13C4B5C6" w14:textId="77777777" w:rsidR="0056142A" w:rsidRPr="0056142A" w:rsidRDefault="0056142A" w:rsidP="0056142A">
      <w:pPr>
        <w:bidi/>
        <w:jc w:val="both"/>
        <w:rPr>
          <w:rFonts w:cs="David" w:hint="cs"/>
          <w:rtl/>
        </w:rPr>
      </w:pPr>
      <w:r w:rsidRPr="0056142A">
        <w:rPr>
          <w:rFonts w:cs="David" w:hint="cs"/>
          <w:rtl/>
        </w:rPr>
        <w:tab/>
        <w:t xml:space="preserve"> זה גם מה שקרה אז.</w:t>
      </w:r>
    </w:p>
    <w:p w14:paraId="7C7E38C1" w14:textId="77777777" w:rsidR="0056142A" w:rsidRPr="0056142A" w:rsidRDefault="0056142A" w:rsidP="0056142A">
      <w:pPr>
        <w:bidi/>
        <w:jc w:val="both"/>
        <w:rPr>
          <w:rFonts w:cs="David" w:hint="cs"/>
          <w:rtl/>
        </w:rPr>
      </w:pPr>
    </w:p>
    <w:p w14:paraId="11543D6D" w14:textId="77777777" w:rsidR="0056142A" w:rsidRPr="0056142A" w:rsidRDefault="0056142A" w:rsidP="0056142A">
      <w:pPr>
        <w:bidi/>
        <w:jc w:val="both"/>
        <w:rPr>
          <w:rFonts w:cs="David" w:hint="cs"/>
          <w:rtl/>
        </w:rPr>
      </w:pPr>
      <w:r w:rsidRPr="0056142A">
        <w:rPr>
          <w:rFonts w:cs="David" w:hint="cs"/>
          <w:u w:val="single"/>
          <w:rtl/>
        </w:rPr>
        <w:t>מנחם הופנונג:</w:t>
      </w:r>
    </w:p>
    <w:p w14:paraId="67C53512" w14:textId="77777777" w:rsidR="0056142A" w:rsidRPr="0056142A" w:rsidRDefault="0056142A" w:rsidP="0056142A">
      <w:pPr>
        <w:bidi/>
        <w:jc w:val="both"/>
        <w:rPr>
          <w:rFonts w:cs="David" w:hint="cs"/>
          <w:rtl/>
        </w:rPr>
      </w:pPr>
    </w:p>
    <w:p w14:paraId="1391CF67" w14:textId="77777777" w:rsidR="0056142A" w:rsidRPr="0056142A" w:rsidRDefault="0056142A" w:rsidP="0056142A">
      <w:pPr>
        <w:bidi/>
        <w:jc w:val="both"/>
        <w:rPr>
          <w:rFonts w:cs="David" w:hint="cs"/>
          <w:rtl/>
        </w:rPr>
      </w:pPr>
      <w:r w:rsidRPr="0056142A">
        <w:rPr>
          <w:rFonts w:cs="David" w:hint="cs"/>
          <w:rtl/>
        </w:rPr>
        <w:tab/>
        <w:t>מובן שהעניין הזה מעורר בעיה.</w:t>
      </w:r>
    </w:p>
    <w:p w14:paraId="5BCE706B" w14:textId="77777777" w:rsidR="0056142A" w:rsidRPr="0056142A" w:rsidRDefault="0056142A" w:rsidP="0056142A">
      <w:pPr>
        <w:bidi/>
        <w:jc w:val="both"/>
        <w:rPr>
          <w:rFonts w:cs="David" w:hint="cs"/>
          <w:rtl/>
        </w:rPr>
      </w:pPr>
    </w:p>
    <w:p w14:paraId="19BB9616" w14:textId="77777777" w:rsidR="0056142A" w:rsidRPr="0056142A" w:rsidRDefault="0056142A" w:rsidP="0056142A">
      <w:pPr>
        <w:bidi/>
        <w:jc w:val="both"/>
        <w:rPr>
          <w:rFonts w:cs="David" w:hint="cs"/>
          <w:rtl/>
        </w:rPr>
      </w:pPr>
      <w:r w:rsidRPr="0056142A">
        <w:rPr>
          <w:rFonts w:cs="David" w:hint="cs"/>
          <w:u w:val="single"/>
          <w:rtl/>
        </w:rPr>
        <w:t>היו"ר דוד טל:</w:t>
      </w:r>
    </w:p>
    <w:p w14:paraId="4C797BF8" w14:textId="77777777" w:rsidR="0056142A" w:rsidRPr="0056142A" w:rsidRDefault="0056142A" w:rsidP="0056142A">
      <w:pPr>
        <w:bidi/>
        <w:jc w:val="both"/>
        <w:rPr>
          <w:rFonts w:cs="David" w:hint="cs"/>
          <w:rtl/>
        </w:rPr>
      </w:pPr>
    </w:p>
    <w:p w14:paraId="6B95B8DA" w14:textId="77777777" w:rsidR="0056142A" w:rsidRPr="0056142A" w:rsidRDefault="0056142A" w:rsidP="0056142A">
      <w:pPr>
        <w:bidi/>
        <w:jc w:val="both"/>
        <w:rPr>
          <w:rFonts w:cs="David" w:hint="cs"/>
          <w:rtl/>
        </w:rPr>
      </w:pPr>
      <w:r w:rsidRPr="0056142A">
        <w:rPr>
          <w:rFonts w:cs="David" w:hint="cs"/>
          <w:rtl/>
        </w:rPr>
        <w:tab/>
        <w:t>ודאי, אם תחלק את זה לשני גושים, לצורך העניין, הליכוד וישראל ביתנו יהיו באותו צד. ישראל ביתנו תרצה את התעמולה לעשות בנתיב כזה והליכוד בנתיב אחר. למי מהן אני אתן יותר כסף?</w:t>
      </w:r>
    </w:p>
    <w:p w14:paraId="69E16247" w14:textId="77777777" w:rsidR="0056142A" w:rsidRPr="0056142A" w:rsidRDefault="0056142A" w:rsidP="0056142A">
      <w:pPr>
        <w:bidi/>
        <w:jc w:val="both"/>
        <w:rPr>
          <w:rFonts w:cs="David" w:hint="cs"/>
          <w:rtl/>
        </w:rPr>
      </w:pPr>
    </w:p>
    <w:p w14:paraId="06842AF8" w14:textId="77777777" w:rsidR="0056142A" w:rsidRPr="0056142A" w:rsidRDefault="0056142A" w:rsidP="0056142A">
      <w:pPr>
        <w:bidi/>
        <w:jc w:val="both"/>
        <w:rPr>
          <w:rFonts w:cs="David" w:hint="cs"/>
          <w:rtl/>
        </w:rPr>
      </w:pPr>
      <w:r w:rsidRPr="0056142A">
        <w:rPr>
          <w:rFonts w:cs="David" w:hint="cs"/>
          <w:u w:val="single"/>
          <w:rtl/>
        </w:rPr>
        <w:t>מנחם הופנונג:</w:t>
      </w:r>
    </w:p>
    <w:p w14:paraId="17711229" w14:textId="77777777" w:rsidR="0056142A" w:rsidRPr="0056142A" w:rsidRDefault="0056142A" w:rsidP="0056142A">
      <w:pPr>
        <w:bidi/>
        <w:jc w:val="both"/>
        <w:rPr>
          <w:rFonts w:cs="David" w:hint="cs"/>
          <w:rtl/>
        </w:rPr>
      </w:pPr>
    </w:p>
    <w:p w14:paraId="67D26CDC" w14:textId="77777777" w:rsidR="0056142A" w:rsidRPr="0056142A" w:rsidRDefault="0056142A" w:rsidP="0056142A">
      <w:pPr>
        <w:bidi/>
        <w:jc w:val="both"/>
        <w:rPr>
          <w:rFonts w:cs="David" w:hint="cs"/>
          <w:rtl/>
        </w:rPr>
      </w:pPr>
      <w:r w:rsidRPr="0056142A">
        <w:rPr>
          <w:rFonts w:cs="David" w:hint="cs"/>
          <w:rtl/>
        </w:rPr>
        <w:tab/>
        <w:t>אדוני שומר מצוות, אז יודע שבסופו של דבר, השאלה היא מי מחזיק את הסכין. השאלה פה, מי יקבל את הכסף, מי שולט עליו ולמה הוא משתמש בו. אני רואה כאן בעיה, כי החשש כמובן באותן מפלגות שיקבלו כסף ויחליטו בשאלה הזאת לשבת על הגדר או לא להוציא כסף, הן יגידו שיוציאו אחרים והן ישתמשו בכסף למטרות שונות.</w:t>
      </w:r>
    </w:p>
    <w:p w14:paraId="0EA71615" w14:textId="77777777" w:rsidR="0056142A" w:rsidRPr="0056142A" w:rsidRDefault="0056142A" w:rsidP="0056142A">
      <w:pPr>
        <w:bidi/>
        <w:jc w:val="both"/>
        <w:rPr>
          <w:rFonts w:cs="David" w:hint="cs"/>
          <w:rtl/>
        </w:rPr>
      </w:pPr>
    </w:p>
    <w:p w14:paraId="3B06D528" w14:textId="77777777" w:rsidR="0056142A" w:rsidRPr="0056142A" w:rsidRDefault="0056142A" w:rsidP="0056142A">
      <w:pPr>
        <w:bidi/>
        <w:jc w:val="both"/>
        <w:rPr>
          <w:rFonts w:cs="David" w:hint="cs"/>
          <w:rtl/>
        </w:rPr>
      </w:pPr>
      <w:r w:rsidRPr="0056142A">
        <w:rPr>
          <w:rFonts w:cs="David" w:hint="cs"/>
          <w:u w:val="single"/>
          <w:rtl/>
        </w:rPr>
        <w:t>היו"ר דוד טל:</w:t>
      </w:r>
    </w:p>
    <w:p w14:paraId="102C3BD9" w14:textId="77777777" w:rsidR="0056142A" w:rsidRPr="0056142A" w:rsidRDefault="0056142A" w:rsidP="0056142A">
      <w:pPr>
        <w:bidi/>
        <w:jc w:val="both"/>
        <w:rPr>
          <w:rFonts w:cs="David" w:hint="cs"/>
          <w:rtl/>
        </w:rPr>
      </w:pPr>
    </w:p>
    <w:p w14:paraId="0C009EEB" w14:textId="77777777" w:rsidR="0056142A" w:rsidRPr="0056142A" w:rsidRDefault="0056142A" w:rsidP="0056142A">
      <w:pPr>
        <w:bidi/>
        <w:jc w:val="both"/>
        <w:rPr>
          <w:rFonts w:cs="David" w:hint="cs"/>
          <w:rtl/>
        </w:rPr>
      </w:pPr>
      <w:r w:rsidRPr="0056142A">
        <w:rPr>
          <w:rFonts w:cs="David" w:hint="cs"/>
          <w:rtl/>
        </w:rPr>
        <w:tab/>
        <w:t>הדוגמה האחרונה שנתת היום היא לא כל כך טובה, היא היתה טובה בעבר כדוגמה, אבל היום צריך לדווח, להראות שהוצאת את הכסף על הדברים הללו והללו. נכון שאתה תמיד יכול להביא קבלה ממשרד פרסום שניהל לך קמפיין כזה או אחר.</w:t>
      </w:r>
    </w:p>
    <w:p w14:paraId="0EDD61DC" w14:textId="77777777" w:rsidR="0056142A" w:rsidRPr="0056142A" w:rsidRDefault="0056142A" w:rsidP="0056142A">
      <w:pPr>
        <w:bidi/>
        <w:jc w:val="both"/>
        <w:rPr>
          <w:rFonts w:cs="David" w:hint="cs"/>
          <w:rtl/>
        </w:rPr>
      </w:pPr>
    </w:p>
    <w:p w14:paraId="5DFFE925" w14:textId="77777777" w:rsidR="0056142A" w:rsidRPr="0056142A" w:rsidRDefault="0056142A" w:rsidP="0056142A">
      <w:pPr>
        <w:bidi/>
        <w:jc w:val="both"/>
        <w:rPr>
          <w:rFonts w:cs="David" w:hint="cs"/>
          <w:rtl/>
        </w:rPr>
      </w:pPr>
      <w:r w:rsidRPr="0056142A">
        <w:rPr>
          <w:rFonts w:cs="David" w:hint="cs"/>
          <w:u w:val="single"/>
          <w:rtl/>
        </w:rPr>
        <w:t>יצחק לוי:</w:t>
      </w:r>
    </w:p>
    <w:p w14:paraId="3DA0216F" w14:textId="77777777" w:rsidR="0056142A" w:rsidRPr="0056142A" w:rsidRDefault="0056142A" w:rsidP="0056142A">
      <w:pPr>
        <w:bidi/>
        <w:jc w:val="both"/>
        <w:rPr>
          <w:rFonts w:cs="David" w:hint="cs"/>
          <w:rtl/>
        </w:rPr>
      </w:pPr>
    </w:p>
    <w:p w14:paraId="432F75DE" w14:textId="77777777" w:rsidR="0056142A" w:rsidRPr="0056142A" w:rsidRDefault="0056142A" w:rsidP="0056142A">
      <w:pPr>
        <w:bidi/>
        <w:jc w:val="both"/>
        <w:rPr>
          <w:rFonts w:cs="David" w:hint="cs"/>
          <w:rtl/>
        </w:rPr>
      </w:pPr>
      <w:r w:rsidRPr="0056142A">
        <w:rPr>
          <w:rFonts w:cs="David" w:hint="cs"/>
          <w:rtl/>
        </w:rPr>
        <w:tab/>
        <w:t xml:space="preserve"> בבחירות המיוחדות זה קרה.</w:t>
      </w:r>
    </w:p>
    <w:p w14:paraId="0EC997A0" w14:textId="77777777" w:rsidR="0056142A" w:rsidRPr="0056142A" w:rsidRDefault="0056142A" w:rsidP="0056142A">
      <w:pPr>
        <w:bidi/>
        <w:jc w:val="both"/>
        <w:rPr>
          <w:rFonts w:cs="David" w:hint="cs"/>
          <w:rtl/>
        </w:rPr>
      </w:pPr>
    </w:p>
    <w:p w14:paraId="66CA7DA9" w14:textId="77777777" w:rsidR="0056142A" w:rsidRPr="0056142A" w:rsidRDefault="0056142A" w:rsidP="0056142A">
      <w:pPr>
        <w:bidi/>
        <w:jc w:val="both"/>
        <w:rPr>
          <w:rFonts w:cs="David" w:hint="cs"/>
          <w:rtl/>
        </w:rPr>
      </w:pPr>
      <w:r w:rsidRPr="0056142A">
        <w:rPr>
          <w:rFonts w:cs="David" w:hint="cs"/>
          <w:u w:val="single"/>
          <w:rtl/>
        </w:rPr>
        <w:t>היו"ר דוד טל:</w:t>
      </w:r>
    </w:p>
    <w:p w14:paraId="0143A081" w14:textId="77777777" w:rsidR="0056142A" w:rsidRPr="0056142A" w:rsidRDefault="0056142A" w:rsidP="0056142A">
      <w:pPr>
        <w:bidi/>
        <w:jc w:val="both"/>
        <w:rPr>
          <w:rFonts w:cs="David" w:hint="cs"/>
          <w:rtl/>
        </w:rPr>
      </w:pPr>
    </w:p>
    <w:p w14:paraId="1A711BC1" w14:textId="77777777" w:rsidR="0056142A" w:rsidRPr="0056142A" w:rsidRDefault="0056142A" w:rsidP="0056142A">
      <w:pPr>
        <w:bidi/>
        <w:jc w:val="both"/>
        <w:rPr>
          <w:rFonts w:cs="David" w:hint="cs"/>
          <w:rtl/>
        </w:rPr>
      </w:pPr>
      <w:r w:rsidRPr="0056142A">
        <w:rPr>
          <w:rFonts w:cs="David" w:hint="cs"/>
          <w:rtl/>
        </w:rPr>
        <w:tab/>
        <w:t>אחרי הביקורת שהיתה שם, אתה צריך להראות איפה פרסמת וכמה פרסמת.</w:t>
      </w:r>
    </w:p>
    <w:p w14:paraId="00427902" w14:textId="77777777" w:rsidR="0056142A" w:rsidRPr="0056142A" w:rsidRDefault="0056142A" w:rsidP="0056142A">
      <w:pPr>
        <w:bidi/>
        <w:jc w:val="both"/>
        <w:rPr>
          <w:rFonts w:cs="David" w:hint="cs"/>
          <w:rtl/>
        </w:rPr>
      </w:pPr>
    </w:p>
    <w:p w14:paraId="1129020E" w14:textId="77777777" w:rsidR="0056142A" w:rsidRPr="0056142A" w:rsidRDefault="0056142A" w:rsidP="0056142A">
      <w:pPr>
        <w:bidi/>
        <w:jc w:val="both"/>
        <w:rPr>
          <w:rFonts w:cs="David" w:hint="cs"/>
          <w:rtl/>
        </w:rPr>
      </w:pPr>
      <w:r w:rsidRPr="0056142A">
        <w:rPr>
          <w:rFonts w:cs="David" w:hint="cs"/>
          <w:u w:val="single"/>
          <w:rtl/>
        </w:rPr>
        <w:t>יצחק לוי:</w:t>
      </w:r>
    </w:p>
    <w:p w14:paraId="6D409762" w14:textId="77777777" w:rsidR="0056142A" w:rsidRPr="0056142A" w:rsidRDefault="0056142A" w:rsidP="0056142A">
      <w:pPr>
        <w:bidi/>
        <w:jc w:val="both"/>
        <w:rPr>
          <w:rFonts w:cs="David" w:hint="cs"/>
          <w:rtl/>
        </w:rPr>
      </w:pPr>
    </w:p>
    <w:p w14:paraId="61FC7551" w14:textId="77777777" w:rsidR="0056142A" w:rsidRPr="0056142A" w:rsidRDefault="0056142A" w:rsidP="0056142A">
      <w:pPr>
        <w:bidi/>
        <w:jc w:val="both"/>
        <w:rPr>
          <w:rFonts w:cs="David" w:hint="cs"/>
          <w:rtl/>
        </w:rPr>
      </w:pPr>
      <w:r w:rsidRPr="0056142A">
        <w:rPr>
          <w:rFonts w:cs="David" w:hint="cs"/>
          <w:rtl/>
        </w:rPr>
        <w:tab/>
        <w:t xml:space="preserve"> גם אז מסרנו דוח מפורט.</w:t>
      </w:r>
    </w:p>
    <w:p w14:paraId="2D2D8FA6" w14:textId="77777777" w:rsidR="0056142A" w:rsidRDefault="0056142A" w:rsidP="0056142A">
      <w:pPr>
        <w:bidi/>
        <w:jc w:val="both"/>
        <w:rPr>
          <w:rFonts w:cs="David" w:hint="cs"/>
          <w:rtl/>
        </w:rPr>
      </w:pPr>
    </w:p>
    <w:p w14:paraId="47ECAA5F" w14:textId="77777777" w:rsidR="0056142A" w:rsidRDefault="0056142A" w:rsidP="0056142A">
      <w:pPr>
        <w:bidi/>
        <w:jc w:val="both"/>
        <w:rPr>
          <w:rFonts w:cs="David" w:hint="cs"/>
          <w:rtl/>
        </w:rPr>
      </w:pPr>
    </w:p>
    <w:p w14:paraId="5D50DAE6" w14:textId="77777777" w:rsidR="0056142A" w:rsidRDefault="0056142A" w:rsidP="0056142A">
      <w:pPr>
        <w:bidi/>
        <w:jc w:val="both"/>
        <w:rPr>
          <w:rFonts w:cs="David" w:hint="cs"/>
          <w:rtl/>
        </w:rPr>
      </w:pPr>
    </w:p>
    <w:p w14:paraId="01EA81F9" w14:textId="77777777" w:rsidR="0056142A" w:rsidRDefault="0056142A" w:rsidP="0056142A">
      <w:pPr>
        <w:bidi/>
        <w:jc w:val="both"/>
        <w:rPr>
          <w:rFonts w:cs="David" w:hint="cs"/>
          <w:rtl/>
        </w:rPr>
      </w:pPr>
    </w:p>
    <w:p w14:paraId="1C88EDD3" w14:textId="77777777" w:rsidR="0056142A" w:rsidRPr="0056142A" w:rsidRDefault="0056142A" w:rsidP="0056142A">
      <w:pPr>
        <w:bidi/>
        <w:jc w:val="both"/>
        <w:rPr>
          <w:rFonts w:cs="David" w:hint="cs"/>
          <w:rtl/>
        </w:rPr>
      </w:pPr>
    </w:p>
    <w:p w14:paraId="4C186C41" w14:textId="77777777" w:rsidR="0056142A" w:rsidRPr="0056142A" w:rsidRDefault="0056142A" w:rsidP="0056142A">
      <w:pPr>
        <w:bidi/>
        <w:jc w:val="both"/>
        <w:rPr>
          <w:rFonts w:cs="David" w:hint="cs"/>
          <w:rtl/>
        </w:rPr>
      </w:pPr>
      <w:r w:rsidRPr="0056142A">
        <w:rPr>
          <w:rFonts w:cs="David" w:hint="cs"/>
          <w:u w:val="single"/>
          <w:rtl/>
        </w:rPr>
        <w:t>מנחם הופנונג:</w:t>
      </w:r>
    </w:p>
    <w:p w14:paraId="5FFDD7B9" w14:textId="77777777" w:rsidR="0056142A" w:rsidRPr="0056142A" w:rsidRDefault="0056142A" w:rsidP="0056142A">
      <w:pPr>
        <w:bidi/>
        <w:jc w:val="both"/>
        <w:rPr>
          <w:rFonts w:cs="David" w:hint="cs"/>
          <w:rtl/>
        </w:rPr>
      </w:pPr>
    </w:p>
    <w:p w14:paraId="2849B371" w14:textId="77777777" w:rsidR="0056142A" w:rsidRPr="0056142A" w:rsidRDefault="0056142A" w:rsidP="0056142A">
      <w:pPr>
        <w:bidi/>
        <w:jc w:val="both"/>
        <w:rPr>
          <w:rFonts w:cs="David" w:hint="cs"/>
          <w:rtl/>
        </w:rPr>
      </w:pPr>
      <w:r w:rsidRPr="0056142A">
        <w:rPr>
          <w:rFonts w:cs="David" w:hint="cs"/>
          <w:rtl/>
        </w:rPr>
        <w:tab/>
        <w:t xml:space="preserve">אין בעיה לקחת חלק מהכסף. אם היית שואל אותי לא כיועץ חוקתי, אלא כיועץ לענייני מימון, הייתי מוצא דרכים יפות שעוברות ביקורת, שלא כל הכסף יוצא למטרות שלשמן הוא נועד, אין לי בעיה לעשות את זה, כאדם שראה איך עושים כמה דברים כאלה. </w:t>
      </w:r>
    </w:p>
    <w:p w14:paraId="2E75CAB9" w14:textId="77777777" w:rsidR="0056142A" w:rsidRPr="0056142A" w:rsidRDefault="0056142A" w:rsidP="0056142A">
      <w:pPr>
        <w:bidi/>
        <w:jc w:val="both"/>
        <w:rPr>
          <w:rFonts w:cs="David" w:hint="cs"/>
          <w:rtl/>
        </w:rPr>
      </w:pPr>
    </w:p>
    <w:p w14:paraId="77EED86C" w14:textId="77777777" w:rsidR="0056142A" w:rsidRPr="0056142A" w:rsidRDefault="0056142A" w:rsidP="0056142A">
      <w:pPr>
        <w:bidi/>
        <w:jc w:val="both"/>
        <w:rPr>
          <w:rFonts w:cs="David" w:hint="cs"/>
          <w:rtl/>
        </w:rPr>
      </w:pPr>
      <w:r w:rsidRPr="0056142A">
        <w:rPr>
          <w:rFonts w:cs="David" w:hint="cs"/>
          <w:rtl/>
        </w:rPr>
        <w:tab/>
        <w:t>מה שאתם צריכים להחליט זה, אל"ף, אם בכלל יינתן לזה מימון, אם בכלל רוצים לממן. זאת השאלה הראשונה. אם התשובה שכן, ממשיכים עם השאלות.</w:t>
      </w:r>
    </w:p>
    <w:p w14:paraId="20F19070" w14:textId="77777777" w:rsidR="0056142A" w:rsidRPr="0056142A" w:rsidRDefault="0056142A" w:rsidP="0056142A">
      <w:pPr>
        <w:bidi/>
        <w:jc w:val="both"/>
        <w:rPr>
          <w:rFonts w:cs="David" w:hint="cs"/>
          <w:rtl/>
        </w:rPr>
      </w:pPr>
    </w:p>
    <w:p w14:paraId="6E3ECD0F" w14:textId="77777777" w:rsidR="0056142A" w:rsidRPr="0056142A" w:rsidRDefault="0056142A" w:rsidP="0056142A">
      <w:pPr>
        <w:bidi/>
        <w:jc w:val="both"/>
        <w:rPr>
          <w:rFonts w:cs="David" w:hint="cs"/>
          <w:rtl/>
        </w:rPr>
      </w:pPr>
      <w:r w:rsidRPr="0056142A">
        <w:rPr>
          <w:rFonts w:cs="David" w:hint="cs"/>
          <w:u w:val="single"/>
          <w:rtl/>
        </w:rPr>
        <w:t>יצחק זיו:</w:t>
      </w:r>
    </w:p>
    <w:p w14:paraId="7A4DB760" w14:textId="77777777" w:rsidR="0056142A" w:rsidRPr="0056142A" w:rsidRDefault="0056142A" w:rsidP="0056142A">
      <w:pPr>
        <w:bidi/>
        <w:jc w:val="both"/>
        <w:rPr>
          <w:rFonts w:cs="David" w:hint="cs"/>
          <w:rtl/>
        </w:rPr>
      </w:pPr>
    </w:p>
    <w:p w14:paraId="1280D2B1" w14:textId="77777777" w:rsidR="0056142A" w:rsidRPr="0056142A" w:rsidRDefault="0056142A" w:rsidP="0056142A">
      <w:pPr>
        <w:bidi/>
        <w:jc w:val="both"/>
        <w:rPr>
          <w:rFonts w:cs="David" w:hint="cs"/>
          <w:rtl/>
        </w:rPr>
      </w:pPr>
      <w:r w:rsidRPr="0056142A">
        <w:rPr>
          <w:rFonts w:cs="David" w:hint="cs"/>
          <w:rtl/>
        </w:rPr>
        <w:tab/>
        <w:t xml:space="preserve"> התשובה, אוטומטית, תהיה כן.</w:t>
      </w:r>
    </w:p>
    <w:p w14:paraId="731F8AAB" w14:textId="77777777" w:rsidR="0056142A" w:rsidRPr="0056142A" w:rsidRDefault="0056142A" w:rsidP="0056142A">
      <w:pPr>
        <w:bidi/>
        <w:jc w:val="both"/>
        <w:rPr>
          <w:rFonts w:cs="David" w:hint="cs"/>
          <w:rtl/>
        </w:rPr>
      </w:pPr>
    </w:p>
    <w:p w14:paraId="1C17AF12" w14:textId="77777777" w:rsidR="0056142A" w:rsidRPr="0056142A" w:rsidRDefault="0056142A" w:rsidP="0056142A">
      <w:pPr>
        <w:bidi/>
        <w:jc w:val="both"/>
        <w:rPr>
          <w:rFonts w:cs="David" w:hint="cs"/>
          <w:rtl/>
        </w:rPr>
      </w:pPr>
      <w:r w:rsidRPr="0056142A">
        <w:rPr>
          <w:rFonts w:cs="David" w:hint="cs"/>
          <w:u w:val="single"/>
          <w:rtl/>
        </w:rPr>
        <w:t>מנחם הופנונג:</w:t>
      </w:r>
    </w:p>
    <w:p w14:paraId="53A3FD36" w14:textId="77777777" w:rsidR="0056142A" w:rsidRPr="0056142A" w:rsidRDefault="0056142A" w:rsidP="0056142A">
      <w:pPr>
        <w:bidi/>
        <w:jc w:val="both"/>
        <w:rPr>
          <w:rFonts w:cs="David" w:hint="cs"/>
          <w:rtl/>
        </w:rPr>
      </w:pPr>
    </w:p>
    <w:p w14:paraId="5535D8E2" w14:textId="77777777" w:rsidR="0056142A" w:rsidRPr="0056142A" w:rsidRDefault="0056142A" w:rsidP="0056142A">
      <w:pPr>
        <w:bidi/>
        <w:jc w:val="both"/>
        <w:rPr>
          <w:rFonts w:cs="David" w:hint="cs"/>
          <w:rtl/>
        </w:rPr>
      </w:pPr>
      <w:r w:rsidRPr="0056142A">
        <w:rPr>
          <w:rFonts w:cs="David" w:hint="cs"/>
          <w:rtl/>
        </w:rPr>
        <w:tab/>
        <w:t>אני יודע, כי לעשות הליך כזה בלי לתת מימון ציבורי, זה לא יעבור.</w:t>
      </w:r>
    </w:p>
    <w:p w14:paraId="0DCE2EE5" w14:textId="77777777" w:rsidR="0056142A" w:rsidRPr="0056142A" w:rsidRDefault="0056142A" w:rsidP="0056142A">
      <w:pPr>
        <w:bidi/>
        <w:jc w:val="both"/>
        <w:rPr>
          <w:rFonts w:cs="David" w:hint="cs"/>
          <w:rtl/>
        </w:rPr>
      </w:pPr>
    </w:p>
    <w:p w14:paraId="39E9C409" w14:textId="77777777" w:rsidR="0056142A" w:rsidRPr="0056142A" w:rsidRDefault="0056142A" w:rsidP="0056142A">
      <w:pPr>
        <w:bidi/>
        <w:jc w:val="both"/>
        <w:rPr>
          <w:rFonts w:cs="David" w:hint="cs"/>
          <w:rtl/>
        </w:rPr>
      </w:pPr>
      <w:r w:rsidRPr="0056142A">
        <w:rPr>
          <w:rFonts w:cs="David" w:hint="cs"/>
          <w:u w:val="single"/>
          <w:rtl/>
        </w:rPr>
        <w:t>היו"ר דוד טל:</w:t>
      </w:r>
    </w:p>
    <w:p w14:paraId="581253A0" w14:textId="77777777" w:rsidR="0056142A" w:rsidRPr="0056142A" w:rsidRDefault="0056142A" w:rsidP="0056142A">
      <w:pPr>
        <w:bidi/>
        <w:jc w:val="both"/>
        <w:rPr>
          <w:rFonts w:cs="David" w:hint="cs"/>
          <w:rtl/>
        </w:rPr>
      </w:pPr>
    </w:p>
    <w:p w14:paraId="521F1078" w14:textId="77777777" w:rsidR="0056142A" w:rsidRPr="0056142A" w:rsidRDefault="0056142A" w:rsidP="0056142A">
      <w:pPr>
        <w:bidi/>
        <w:jc w:val="both"/>
        <w:rPr>
          <w:rFonts w:cs="David" w:hint="cs"/>
          <w:rtl/>
        </w:rPr>
      </w:pPr>
      <w:r w:rsidRPr="0056142A">
        <w:rPr>
          <w:rFonts w:cs="David" w:hint="cs"/>
          <w:rtl/>
        </w:rPr>
        <w:tab/>
        <w:t>ודאי, כי יישמע רק צד אחד.</w:t>
      </w:r>
    </w:p>
    <w:p w14:paraId="0CC7A24A" w14:textId="77777777" w:rsidR="0056142A" w:rsidRPr="0056142A" w:rsidRDefault="0056142A" w:rsidP="0056142A">
      <w:pPr>
        <w:bidi/>
        <w:jc w:val="both"/>
        <w:rPr>
          <w:rFonts w:cs="David" w:hint="cs"/>
          <w:rtl/>
        </w:rPr>
      </w:pPr>
    </w:p>
    <w:p w14:paraId="61A9AA6D" w14:textId="77777777" w:rsidR="0056142A" w:rsidRPr="0056142A" w:rsidRDefault="0056142A" w:rsidP="0056142A">
      <w:pPr>
        <w:bidi/>
        <w:jc w:val="both"/>
        <w:rPr>
          <w:rFonts w:cs="David" w:hint="cs"/>
          <w:rtl/>
        </w:rPr>
      </w:pPr>
      <w:r w:rsidRPr="0056142A">
        <w:rPr>
          <w:rFonts w:cs="David" w:hint="cs"/>
          <w:u w:val="single"/>
          <w:rtl/>
        </w:rPr>
        <w:t>מנחם בן-ששון:</w:t>
      </w:r>
    </w:p>
    <w:p w14:paraId="44FC049E" w14:textId="77777777" w:rsidR="0056142A" w:rsidRPr="0056142A" w:rsidRDefault="0056142A" w:rsidP="0056142A">
      <w:pPr>
        <w:bidi/>
        <w:jc w:val="both"/>
        <w:rPr>
          <w:rFonts w:cs="David" w:hint="cs"/>
          <w:rtl/>
        </w:rPr>
      </w:pPr>
    </w:p>
    <w:p w14:paraId="134A0641" w14:textId="77777777" w:rsidR="0056142A" w:rsidRPr="0056142A" w:rsidRDefault="0056142A" w:rsidP="0056142A">
      <w:pPr>
        <w:bidi/>
        <w:jc w:val="both"/>
        <w:rPr>
          <w:rFonts w:cs="David" w:hint="cs"/>
          <w:rtl/>
        </w:rPr>
      </w:pPr>
      <w:r w:rsidRPr="0056142A">
        <w:rPr>
          <w:rFonts w:cs="David" w:hint="cs"/>
          <w:rtl/>
        </w:rPr>
        <w:tab/>
        <w:t xml:space="preserve"> רק של הממשלה.</w:t>
      </w:r>
    </w:p>
    <w:p w14:paraId="19DEB1D3" w14:textId="77777777" w:rsidR="0056142A" w:rsidRPr="0056142A" w:rsidRDefault="0056142A" w:rsidP="0056142A">
      <w:pPr>
        <w:bidi/>
        <w:jc w:val="both"/>
        <w:rPr>
          <w:rFonts w:cs="David" w:hint="cs"/>
          <w:rtl/>
        </w:rPr>
      </w:pPr>
    </w:p>
    <w:p w14:paraId="0F58A6B3" w14:textId="77777777" w:rsidR="0056142A" w:rsidRPr="0056142A" w:rsidRDefault="0056142A" w:rsidP="0056142A">
      <w:pPr>
        <w:bidi/>
        <w:jc w:val="both"/>
        <w:rPr>
          <w:rFonts w:cs="David" w:hint="cs"/>
          <w:rtl/>
        </w:rPr>
      </w:pPr>
      <w:r w:rsidRPr="0056142A">
        <w:rPr>
          <w:rFonts w:cs="David" w:hint="cs"/>
          <w:u w:val="single"/>
          <w:rtl/>
        </w:rPr>
        <w:t>מנחם הופנונג:</w:t>
      </w:r>
    </w:p>
    <w:p w14:paraId="56FFD999" w14:textId="77777777" w:rsidR="0056142A" w:rsidRPr="0056142A" w:rsidRDefault="0056142A" w:rsidP="0056142A">
      <w:pPr>
        <w:bidi/>
        <w:jc w:val="both"/>
        <w:rPr>
          <w:rFonts w:cs="David" w:hint="cs"/>
          <w:rtl/>
        </w:rPr>
      </w:pPr>
    </w:p>
    <w:p w14:paraId="304BA1BE" w14:textId="77777777" w:rsidR="0056142A" w:rsidRPr="0056142A" w:rsidRDefault="0056142A" w:rsidP="0056142A">
      <w:pPr>
        <w:bidi/>
        <w:jc w:val="both"/>
        <w:rPr>
          <w:rFonts w:cs="David" w:hint="cs"/>
          <w:rtl/>
        </w:rPr>
      </w:pPr>
      <w:r w:rsidRPr="0056142A">
        <w:rPr>
          <w:rFonts w:cs="David" w:hint="cs"/>
          <w:rtl/>
        </w:rPr>
        <w:tab/>
        <w:t>אני משער שהתשובה כאן תהיה חיובית. אם הולכים למימון של שתי האופציות הנוגדות או שנותנים על-פי מימון סיעתי, ההשערה שלי, שזה יהיה על-פי מימון סיעתי. ואם הולכים על מימון סיעתי, מהם כללי הביקורת ומי עושה את הביקורת, לפחות לגבי מי עושה, אני חושב שגם פה התשובה ברורה, שזה יהיה מבקר המדינה, השאלה היא, מהם הכללים.</w:t>
      </w:r>
    </w:p>
    <w:p w14:paraId="6088C3B9" w14:textId="77777777" w:rsidR="0056142A" w:rsidRPr="0056142A" w:rsidRDefault="0056142A" w:rsidP="0056142A">
      <w:pPr>
        <w:bidi/>
        <w:jc w:val="both"/>
        <w:rPr>
          <w:rFonts w:cs="David" w:hint="cs"/>
          <w:rtl/>
        </w:rPr>
      </w:pPr>
    </w:p>
    <w:p w14:paraId="79C977E8" w14:textId="77777777" w:rsidR="0056142A" w:rsidRPr="0056142A" w:rsidRDefault="0056142A" w:rsidP="0056142A">
      <w:pPr>
        <w:bidi/>
        <w:jc w:val="both"/>
        <w:rPr>
          <w:rFonts w:cs="David" w:hint="cs"/>
          <w:rtl/>
        </w:rPr>
      </w:pPr>
      <w:r w:rsidRPr="0056142A">
        <w:rPr>
          <w:rFonts w:cs="David" w:hint="cs"/>
          <w:u w:val="single"/>
          <w:rtl/>
        </w:rPr>
        <w:t>יצחק לוי:</w:t>
      </w:r>
    </w:p>
    <w:p w14:paraId="4109E81B" w14:textId="77777777" w:rsidR="0056142A" w:rsidRPr="0056142A" w:rsidRDefault="0056142A" w:rsidP="0056142A">
      <w:pPr>
        <w:bidi/>
        <w:jc w:val="both"/>
        <w:rPr>
          <w:rFonts w:cs="David" w:hint="cs"/>
          <w:rtl/>
        </w:rPr>
      </w:pPr>
    </w:p>
    <w:p w14:paraId="341A3225" w14:textId="77777777" w:rsidR="0056142A" w:rsidRPr="0056142A" w:rsidRDefault="0056142A" w:rsidP="0056142A">
      <w:pPr>
        <w:bidi/>
        <w:jc w:val="both"/>
        <w:rPr>
          <w:rFonts w:cs="David" w:hint="cs"/>
          <w:rtl/>
        </w:rPr>
      </w:pPr>
      <w:r w:rsidRPr="0056142A">
        <w:rPr>
          <w:rFonts w:cs="David" w:hint="cs"/>
          <w:rtl/>
        </w:rPr>
        <w:tab/>
        <w:t xml:space="preserve"> יש כללים קיימים, לא צריך לחדש כללים.</w:t>
      </w:r>
    </w:p>
    <w:p w14:paraId="6C028337" w14:textId="77777777" w:rsidR="0056142A" w:rsidRDefault="0056142A" w:rsidP="0056142A">
      <w:pPr>
        <w:bidi/>
        <w:jc w:val="both"/>
        <w:rPr>
          <w:rFonts w:cs="David" w:hint="cs"/>
          <w:u w:val="single"/>
          <w:rtl/>
        </w:rPr>
      </w:pPr>
    </w:p>
    <w:p w14:paraId="3770C3A7" w14:textId="77777777" w:rsidR="0056142A" w:rsidRPr="0056142A" w:rsidRDefault="0056142A" w:rsidP="0056142A">
      <w:pPr>
        <w:bidi/>
        <w:jc w:val="both"/>
        <w:rPr>
          <w:rFonts w:cs="David" w:hint="cs"/>
          <w:rtl/>
        </w:rPr>
      </w:pPr>
      <w:r w:rsidRPr="0056142A">
        <w:rPr>
          <w:rFonts w:cs="David" w:hint="cs"/>
          <w:u w:val="single"/>
          <w:rtl/>
        </w:rPr>
        <w:t>מנחם בן-ששון:</w:t>
      </w:r>
    </w:p>
    <w:p w14:paraId="7C0E9C14" w14:textId="77777777" w:rsidR="0056142A" w:rsidRPr="0056142A" w:rsidRDefault="0056142A" w:rsidP="0056142A">
      <w:pPr>
        <w:bidi/>
        <w:jc w:val="both"/>
        <w:rPr>
          <w:rFonts w:cs="David" w:hint="cs"/>
          <w:rtl/>
        </w:rPr>
      </w:pPr>
    </w:p>
    <w:p w14:paraId="5786B73B" w14:textId="77777777" w:rsidR="0056142A" w:rsidRPr="0056142A" w:rsidRDefault="0056142A" w:rsidP="0056142A">
      <w:pPr>
        <w:bidi/>
        <w:jc w:val="both"/>
        <w:rPr>
          <w:rFonts w:cs="David" w:hint="cs"/>
          <w:rtl/>
        </w:rPr>
      </w:pPr>
      <w:r w:rsidRPr="0056142A">
        <w:rPr>
          <w:rFonts w:cs="David" w:hint="cs"/>
          <w:rtl/>
        </w:rPr>
        <w:tab/>
        <w:t>פרופסור הופמן, אני רוצה להבין את ההיגיון התחיקתי לפחות אם לא החוקתי בשיטה  שאתה מציע. כיוון שאנחנו עומדים כאן בפני שאלה, כמו שהגדרתי קודם בליצנות של בעד ונגד, למה שזה יהיה לפי מפתח סיעתי, הרי השאלה הולכת אל העם מעל ראשי הסיעות, הסיעות אמרו את דברן.</w:t>
      </w:r>
    </w:p>
    <w:p w14:paraId="663037F6" w14:textId="77777777" w:rsidR="0056142A" w:rsidRPr="0056142A" w:rsidRDefault="0056142A" w:rsidP="0056142A">
      <w:pPr>
        <w:bidi/>
        <w:jc w:val="both"/>
        <w:rPr>
          <w:rFonts w:cs="David" w:hint="cs"/>
          <w:rtl/>
        </w:rPr>
      </w:pPr>
    </w:p>
    <w:p w14:paraId="62DFB6ED" w14:textId="77777777" w:rsidR="0056142A" w:rsidRPr="0056142A" w:rsidRDefault="0056142A" w:rsidP="0056142A">
      <w:pPr>
        <w:bidi/>
        <w:jc w:val="both"/>
        <w:rPr>
          <w:rFonts w:cs="David" w:hint="cs"/>
          <w:rtl/>
        </w:rPr>
      </w:pPr>
      <w:r w:rsidRPr="0056142A">
        <w:rPr>
          <w:rFonts w:cs="David" w:hint="cs"/>
          <w:u w:val="single"/>
          <w:rtl/>
        </w:rPr>
        <w:t>מנחם הופנונג:</w:t>
      </w:r>
    </w:p>
    <w:p w14:paraId="3B7984C7" w14:textId="77777777" w:rsidR="0056142A" w:rsidRPr="0056142A" w:rsidRDefault="0056142A" w:rsidP="0056142A">
      <w:pPr>
        <w:bidi/>
        <w:jc w:val="both"/>
        <w:rPr>
          <w:rFonts w:cs="David" w:hint="cs"/>
          <w:rtl/>
        </w:rPr>
      </w:pPr>
    </w:p>
    <w:p w14:paraId="3FE7A899" w14:textId="77777777" w:rsidR="0056142A" w:rsidRPr="0056142A" w:rsidRDefault="0056142A" w:rsidP="0056142A">
      <w:pPr>
        <w:bidi/>
        <w:jc w:val="both"/>
        <w:rPr>
          <w:rFonts w:cs="David" w:hint="cs"/>
          <w:rtl/>
        </w:rPr>
      </w:pPr>
      <w:r w:rsidRPr="0056142A">
        <w:rPr>
          <w:rFonts w:cs="David" w:hint="cs"/>
          <w:rtl/>
        </w:rPr>
        <w:tab/>
        <w:t>אין לי התנגדות שלי.</w:t>
      </w:r>
    </w:p>
    <w:p w14:paraId="353BDB69" w14:textId="77777777" w:rsidR="0056142A" w:rsidRPr="0056142A" w:rsidRDefault="0056142A" w:rsidP="0056142A">
      <w:pPr>
        <w:bidi/>
        <w:jc w:val="both"/>
        <w:rPr>
          <w:rFonts w:cs="David" w:hint="cs"/>
          <w:rtl/>
        </w:rPr>
      </w:pPr>
    </w:p>
    <w:p w14:paraId="545D1F37" w14:textId="77777777" w:rsidR="0056142A" w:rsidRPr="0056142A" w:rsidRDefault="0056142A" w:rsidP="0056142A">
      <w:pPr>
        <w:bidi/>
        <w:jc w:val="both"/>
        <w:rPr>
          <w:rFonts w:cs="David" w:hint="cs"/>
          <w:rtl/>
        </w:rPr>
      </w:pPr>
      <w:r w:rsidRPr="0056142A">
        <w:rPr>
          <w:rFonts w:cs="David" w:hint="cs"/>
          <w:u w:val="single"/>
          <w:rtl/>
        </w:rPr>
        <w:t>מנחם בן-ששון:</w:t>
      </w:r>
    </w:p>
    <w:p w14:paraId="1383532E" w14:textId="77777777" w:rsidR="0056142A" w:rsidRPr="0056142A" w:rsidRDefault="0056142A" w:rsidP="0056142A">
      <w:pPr>
        <w:bidi/>
        <w:jc w:val="both"/>
        <w:rPr>
          <w:rFonts w:cs="David" w:hint="cs"/>
          <w:rtl/>
        </w:rPr>
      </w:pPr>
    </w:p>
    <w:p w14:paraId="301AC927" w14:textId="77777777" w:rsidR="0056142A" w:rsidRPr="0056142A" w:rsidRDefault="0056142A" w:rsidP="0056142A">
      <w:pPr>
        <w:bidi/>
        <w:jc w:val="both"/>
        <w:rPr>
          <w:rFonts w:cs="David" w:hint="cs"/>
          <w:rtl/>
        </w:rPr>
      </w:pPr>
      <w:r w:rsidRPr="0056142A">
        <w:rPr>
          <w:rFonts w:cs="David" w:hint="cs"/>
          <w:rtl/>
        </w:rPr>
        <w:tab/>
        <w:t>אני לא יודע איך לחלק את זה, אבל שיקום גוף שיהיה הבעד ושיקום גוף שייצג את הנגד, בפוטנציה זה 50 ו-50. אם אתה מנציח את התשלום לפי מבנה סיעתי, נתת לקואליציה העצמה. איך אמרה קודם חברתנו, הגברת כהן, אתה מעצים עוד פעם את כוח הרוב, נתת להם משאבים יותר גדולים. לצורך העניין אני אצור קואליציה של 78 איש, אני אקבל יותר מימון, אני אוכל לכסות יותר צמתים, ממילא אני בנגישות בלתי רגילה לכלי התקשורת, ויטען המיעוט, ובצדק, אני יוצא למערכה הזאת כשידי קשורות לאחור.</w:t>
      </w:r>
    </w:p>
    <w:p w14:paraId="0EA3B4EA" w14:textId="77777777" w:rsidR="0056142A" w:rsidRPr="0056142A" w:rsidRDefault="0056142A" w:rsidP="0056142A">
      <w:pPr>
        <w:bidi/>
        <w:jc w:val="both"/>
        <w:rPr>
          <w:rFonts w:cs="David" w:hint="cs"/>
          <w:rtl/>
        </w:rPr>
      </w:pPr>
    </w:p>
    <w:p w14:paraId="39601D05" w14:textId="77777777" w:rsidR="0056142A" w:rsidRDefault="0056142A" w:rsidP="0056142A">
      <w:pPr>
        <w:bidi/>
        <w:jc w:val="both"/>
        <w:rPr>
          <w:rFonts w:cs="David" w:hint="cs"/>
          <w:rtl/>
        </w:rPr>
      </w:pPr>
      <w:r w:rsidRPr="0056142A">
        <w:rPr>
          <w:rFonts w:cs="David" w:hint="cs"/>
          <w:rtl/>
        </w:rPr>
        <w:tab/>
      </w:r>
    </w:p>
    <w:p w14:paraId="37462282" w14:textId="77777777" w:rsidR="0056142A" w:rsidRDefault="0056142A" w:rsidP="0056142A">
      <w:pPr>
        <w:bidi/>
        <w:jc w:val="both"/>
        <w:rPr>
          <w:rFonts w:cs="David" w:hint="cs"/>
          <w:rtl/>
        </w:rPr>
      </w:pPr>
    </w:p>
    <w:p w14:paraId="18A698F7" w14:textId="77777777" w:rsidR="0056142A" w:rsidRDefault="0056142A" w:rsidP="0056142A">
      <w:pPr>
        <w:bidi/>
        <w:jc w:val="both"/>
        <w:rPr>
          <w:rFonts w:cs="David" w:hint="cs"/>
          <w:rtl/>
        </w:rPr>
      </w:pPr>
    </w:p>
    <w:p w14:paraId="4A46F700" w14:textId="77777777" w:rsidR="0056142A" w:rsidRDefault="0056142A" w:rsidP="0056142A">
      <w:pPr>
        <w:bidi/>
        <w:jc w:val="both"/>
        <w:rPr>
          <w:rFonts w:cs="David" w:hint="cs"/>
          <w:rtl/>
        </w:rPr>
      </w:pPr>
    </w:p>
    <w:p w14:paraId="1F7E887A" w14:textId="77777777" w:rsidR="0056142A" w:rsidRDefault="0056142A" w:rsidP="0056142A">
      <w:pPr>
        <w:bidi/>
        <w:jc w:val="both"/>
        <w:rPr>
          <w:rFonts w:cs="David" w:hint="cs"/>
          <w:rtl/>
        </w:rPr>
      </w:pPr>
    </w:p>
    <w:p w14:paraId="5446831D" w14:textId="77777777" w:rsidR="0056142A" w:rsidRPr="0056142A" w:rsidRDefault="0056142A" w:rsidP="0056142A">
      <w:pPr>
        <w:bidi/>
        <w:jc w:val="both"/>
        <w:rPr>
          <w:rFonts w:cs="David" w:hint="cs"/>
          <w:rtl/>
        </w:rPr>
      </w:pPr>
      <w:r w:rsidRPr="0056142A">
        <w:rPr>
          <w:rFonts w:cs="David" w:hint="cs"/>
          <w:rtl/>
        </w:rPr>
        <w:t>אני, שאני חושב שלא צריך משאל עם, אומר לך תחילה, שאני יוצא לבחירות על-פי מימון, איזה תפיסת עולם מסוימת שאתה מנחה אותנו בדיונים האחרים, אבל אם אתה עושה משאל עם, הוא בלתי הגון לחלוטין במימון.</w:t>
      </w:r>
    </w:p>
    <w:p w14:paraId="3020E4B9" w14:textId="77777777" w:rsidR="0056142A" w:rsidRPr="0056142A" w:rsidRDefault="0056142A" w:rsidP="0056142A">
      <w:pPr>
        <w:bidi/>
        <w:jc w:val="both"/>
        <w:rPr>
          <w:rFonts w:cs="David" w:hint="cs"/>
          <w:rtl/>
        </w:rPr>
      </w:pPr>
    </w:p>
    <w:p w14:paraId="78F36A57" w14:textId="77777777" w:rsidR="0056142A" w:rsidRPr="0056142A" w:rsidRDefault="0056142A" w:rsidP="0056142A">
      <w:pPr>
        <w:bidi/>
        <w:jc w:val="both"/>
        <w:rPr>
          <w:rFonts w:cs="David" w:hint="cs"/>
          <w:rtl/>
        </w:rPr>
      </w:pPr>
      <w:r w:rsidRPr="0056142A">
        <w:rPr>
          <w:rFonts w:cs="David" w:hint="cs"/>
          <w:u w:val="single"/>
          <w:rtl/>
        </w:rPr>
        <w:t>מנחם הופנונג:</w:t>
      </w:r>
    </w:p>
    <w:p w14:paraId="2D438358" w14:textId="77777777" w:rsidR="0056142A" w:rsidRPr="0056142A" w:rsidRDefault="0056142A" w:rsidP="0056142A">
      <w:pPr>
        <w:bidi/>
        <w:jc w:val="both"/>
        <w:rPr>
          <w:rFonts w:cs="David" w:hint="cs"/>
          <w:rtl/>
        </w:rPr>
      </w:pPr>
    </w:p>
    <w:p w14:paraId="121284A3" w14:textId="77777777" w:rsidR="0056142A" w:rsidRPr="0056142A" w:rsidRDefault="0056142A" w:rsidP="0056142A">
      <w:pPr>
        <w:bidi/>
        <w:jc w:val="both"/>
        <w:rPr>
          <w:rFonts w:cs="David" w:hint="cs"/>
          <w:rtl/>
        </w:rPr>
      </w:pPr>
      <w:r w:rsidRPr="0056142A">
        <w:rPr>
          <w:rFonts w:cs="David" w:hint="cs"/>
          <w:rtl/>
        </w:rPr>
        <w:tab/>
        <w:t xml:space="preserve">בעניין משאל העם אנחנו באותה סירה, אני לא רוצה משאלי עם, גם כאזרח אני לא רוצה, וגם כמומחה, מותר לי לפעמים שיהיו לי דעות שהן דעות בזירה הפוליטית. </w:t>
      </w:r>
    </w:p>
    <w:p w14:paraId="6B77277F" w14:textId="77777777" w:rsidR="0056142A" w:rsidRPr="0056142A" w:rsidRDefault="0056142A" w:rsidP="0056142A">
      <w:pPr>
        <w:bidi/>
        <w:jc w:val="both"/>
        <w:rPr>
          <w:rFonts w:cs="David" w:hint="cs"/>
          <w:rtl/>
        </w:rPr>
      </w:pPr>
    </w:p>
    <w:p w14:paraId="55331B83" w14:textId="77777777" w:rsidR="0056142A" w:rsidRPr="0056142A" w:rsidRDefault="0056142A" w:rsidP="0056142A">
      <w:pPr>
        <w:bidi/>
        <w:jc w:val="both"/>
        <w:rPr>
          <w:rFonts w:cs="David" w:hint="cs"/>
          <w:rtl/>
        </w:rPr>
      </w:pPr>
      <w:r w:rsidRPr="0056142A">
        <w:rPr>
          <w:rFonts w:cs="David" w:hint="cs"/>
          <w:u w:val="single"/>
          <w:rtl/>
        </w:rPr>
        <w:t>מנחם בן-ששון:</w:t>
      </w:r>
    </w:p>
    <w:p w14:paraId="24B34B7B" w14:textId="77777777" w:rsidR="0056142A" w:rsidRPr="0056142A" w:rsidRDefault="0056142A" w:rsidP="0056142A">
      <w:pPr>
        <w:bidi/>
        <w:jc w:val="both"/>
        <w:rPr>
          <w:rFonts w:cs="David" w:hint="cs"/>
          <w:rtl/>
        </w:rPr>
      </w:pPr>
    </w:p>
    <w:p w14:paraId="0D636DD3" w14:textId="77777777" w:rsidR="0056142A" w:rsidRPr="0056142A" w:rsidRDefault="0056142A" w:rsidP="0056142A">
      <w:pPr>
        <w:bidi/>
        <w:jc w:val="both"/>
        <w:rPr>
          <w:rFonts w:cs="David" w:hint="cs"/>
          <w:rtl/>
        </w:rPr>
      </w:pPr>
      <w:r w:rsidRPr="0056142A">
        <w:rPr>
          <w:rFonts w:cs="David" w:hint="cs"/>
          <w:rtl/>
        </w:rPr>
        <w:tab/>
        <w:t xml:space="preserve"> אני, כהיסטוריון של ימי הביניים, מותר לי שתהיה דעה גם בשמאל הפוליטי...</w:t>
      </w:r>
    </w:p>
    <w:p w14:paraId="3A78FDB6" w14:textId="77777777" w:rsidR="0056142A" w:rsidRPr="0056142A" w:rsidRDefault="0056142A" w:rsidP="0056142A">
      <w:pPr>
        <w:bidi/>
        <w:jc w:val="both"/>
        <w:rPr>
          <w:rFonts w:cs="David" w:hint="cs"/>
          <w:rtl/>
        </w:rPr>
      </w:pPr>
    </w:p>
    <w:p w14:paraId="4EAA0296" w14:textId="77777777" w:rsidR="0056142A" w:rsidRPr="0056142A" w:rsidRDefault="0056142A" w:rsidP="0056142A">
      <w:pPr>
        <w:bidi/>
        <w:jc w:val="both"/>
        <w:rPr>
          <w:rFonts w:cs="David" w:hint="cs"/>
          <w:rtl/>
        </w:rPr>
      </w:pPr>
      <w:r w:rsidRPr="0056142A">
        <w:rPr>
          <w:rFonts w:cs="David" w:hint="cs"/>
          <w:u w:val="single"/>
          <w:rtl/>
        </w:rPr>
        <w:t>מנחם הופנונג:</w:t>
      </w:r>
    </w:p>
    <w:p w14:paraId="6B321BAB" w14:textId="77777777" w:rsidR="0056142A" w:rsidRPr="0056142A" w:rsidRDefault="0056142A" w:rsidP="0056142A">
      <w:pPr>
        <w:bidi/>
        <w:jc w:val="both"/>
        <w:rPr>
          <w:rFonts w:cs="David" w:hint="cs"/>
          <w:rtl/>
        </w:rPr>
      </w:pPr>
    </w:p>
    <w:p w14:paraId="7C5C4D87" w14:textId="77777777" w:rsidR="0056142A" w:rsidRPr="0056142A" w:rsidRDefault="0056142A" w:rsidP="0056142A">
      <w:pPr>
        <w:bidi/>
        <w:jc w:val="both"/>
        <w:rPr>
          <w:rFonts w:cs="David" w:hint="cs"/>
          <w:rtl/>
        </w:rPr>
      </w:pPr>
      <w:r w:rsidRPr="0056142A">
        <w:rPr>
          <w:rFonts w:cs="David" w:hint="cs"/>
          <w:rtl/>
        </w:rPr>
        <w:tab/>
        <w:t>מראש אין לי העדפה שזה יינתן דווקא לסיעות. יש אותה נקודה מקצועית שהיא כן מוליכה את זה לסיעות. אם יצרת שני גושים, ונתת לכל אחד כסף, החלשת באופן עקיף את הכוח של המפלגות. זאת אומרת, הפכת את המפלגות בעניין הזה לפחות רלוונטיות, וזה דבר מסוכן. יש גם כך בעיה של ירידת כוח המפלגות בזירה הפוליטית הישראלית. ברגע שלקחת מהן את המימון והעברת לגוף אחר שהוא מוקם לצורך העניין, החלשת אותן עוד יותר.</w:t>
      </w:r>
    </w:p>
    <w:p w14:paraId="7C172F26" w14:textId="77777777" w:rsidR="0056142A" w:rsidRPr="0056142A" w:rsidRDefault="0056142A" w:rsidP="0056142A">
      <w:pPr>
        <w:bidi/>
        <w:jc w:val="both"/>
        <w:rPr>
          <w:rFonts w:cs="David" w:hint="cs"/>
          <w:rtl/>
        </w:rPr>
      </w:pPr>
    </w:p>
    <w:p w14:paraId="2078AF6E" w14:textId="77777777" w:rsidR="0056142A" w:rsidRPr="0056142A" w:rsidRDefault="0056142A" w:rsidP="0056142A">
      <w:pPr>
        <w:bidi/>
        <w:jc w:val="both"/>
        <w:rPr>
          <w:rFonts w:cs="David" w:hint="cs"/>
          <w:rtl/>
        </w:rPr>
      </w:pPr>
      <w:r w:rsidRPr="0056142A">
        <w:rPr>
          <w:rFonts w:cs="David" w:hint="cs"/>
          <w:u w:val="single"/>
          <w:rtl/>
        </w:rPr>
        <w:t>היו"ר דוד טל:</w:t>
      </w:r>
    </w:p>
    <w:p w14:paraId="50EED4B8" w14:textId="77777777" w:rsidR="0056142A" w:rsidRPr="0056142A" w:rsidRDefault="0056142A" w:rsidP="0056142A">
      <w:pPr>
        <w:bidi/>
        <w:jc w:val="both"/>
        <w:rPr>
          <w:rFonts w:cs="David" w:hint="cs"/>
          <w:rtl/>
        </w:rPr>
      </w:pPr>
    </w:p>
    <w:p w14:paraId="756374CD" w14:textId="77777777" w:rsidR="0056142A" w:rsidRPr="0056142A" w:rsidRDefault="0056142A" w:rsidP="0056142A">
      <w:pPr>
        <w:bidi/>
        <w:jc w:val="both"/>
        <w:rPr>
          <w:rFonts w:cs="David" w:hint="cs"/>
          <w:rtl/>
        </w:rPr>
      </w:pPr>
      <w:r w:rsidRPr="0056142A">
        <w:rPr>
          <w:rFonts w:cs="David" w:hint="cs"/>
          <w:rtl/>
        </w:rPr>
        <w:tab/>
        <w:t>גם אם הן שותפות לגוף שכזה? אני יכול לקבל מה שאדוני אומר, נניח שהמימון יבוא והתעמולה תיעשה לדוגמה על ידי ישראל ביתנו. איווט ליברמן יציג כיוון מסוים, אבל הכיוון הזה לא ידבר למצביעי ש"ס הדתיים, החרדים, זה פשוט לא ידבר אליהם, אז יש היגיון בזה שאתה אומר שזה יעבור לסיעות, ואז אני מבין שיש היגיון בזה שהמימון יינתן לסיעות, וכל סיעה תפנה לציבור הבוחרים שלה, הם מכירים היטב את המסלולים ללבם של הבוחרים שלהם, והם יידעו אולי לנווט את זה טוב יותר מאשר גוף שהוא בעד או נגד, שצריך להבין את נימי נפשו של הציבור הזה: הציבור הרוסי, הציבור החרדי, הציבור הערבי, וכל הציבורים האחרים.</w:t>
      </w:r>
    </w:p>
    <w:p w14:paraId="0384D423" w14:textId="77777777" w:rsidR="0056142A" w:rsidRPr="0056142A" w:rsidRDefault="0056142A" w:rsidP="0056142A">
      <w:pPr>
        <w:bidi/>
        <w:jc w:val="both"/>
        <w:rPr>
          <w:rFonts w:cs="David" w:hint="cs"/>
          <w:rtl/>
        </w:rPr>
      </w:pPr>
    </w:p>
    <w:p w14:paraId="19CAF957" w14:textId="77777777" w:rsidR="0056142A" w:rsidRPr="0056142A" w:rsidRDefault="0056142A" w:rsidP="0056142A">
      <w:pPr>
        <w:bidi/>
        <w:jc w:val="both"/>
        <w:rPr>
          <w:rFonts w:cs="David" w:hint="cs"/>
          <w:rtl/>
        </w:rPr>
      </w:pPr>
      <w:r w:rsidRPr="0056142A">
        <w:rPr>
          <w:rFonts w:cs="David" w:hint="cs"/>
          <w:u w:val="single"/>
          <w:rtl/>
        </w:rPr>
        <w:t>מנחם הופנונג:</w:t>
      </w:r>
    </w:p>
    <w:p w14:paraId="1ACC420B" w14:textId="77777777" w:rsidR="0056142A" w:rsidRPr="0056142A" w:rsidRDefault="0056142A" w:rsidP="0056142A">
      <w:pPr>
        <w:bidi/>
        <w:jc w:val="both"/>
        <w:rPr>
          <w:rFonts w:cs="David" w:hint="cs"/>
          <w:rtl/>
        </w:rPr>
      </w:pPr>
    </w:p>
    <w:p w14:paraId="290E65C2" w14:textId="77777777" w:rsidR="0056142A" w:rsidRPr="0056142A" w:rsidRDefault="0056142A" w:rsidP="0056142A">
      <w:pPr>
        <w:bidi/>
        <w:jc w:val="both"/>
        <w:rPr>
          <w:rFonts w:cs="David" w:hint="cs"/>
          <w:rtl/>
        </w:rPr>
      </w:pPr>
      <w:r w:rsidRPr="0056142A">
        <w:rPr>
          <w:rFonts w:cs="David" w:hint="cs"/>
          <w:rtl/>
        </w:rPr>
        <w:tab/>
        <w:t>ההשערה שלי, כאדם שעוקב אחרי הפוליטיקה הישראלית לא מעט זמן, שגם אם הדעה שאומרת שניתן את הכסף לשני גופים תקנה לה רוב, ברגע שזה יגיע להסדרים פרקטיים, בכנסת זה לא יעבור. כשיגיעו, כל סיעה תרצה לשבת על החלק היחסי שלה של הכסף.</w:t>
      </w:r>
    </w:p>
    <w:p w14:paraId="28627B13" w14:textId="77777777" w:rsidR="0056142A" w:rsidRDefault="0056142A" w:rsidP="0056142A">
      <w:pPr>
        <w:bidi/>
        <w:jc w:val="both"/>
        <w:rPr>
          <w:rFonts w:cs="David" w:hint="cs"/>
          <w:u w:val="single"/>
          <w:rtl/>
        </w:rPr>
      </w:pPr>
    </w:p>
    <w:p w14:paraId="65185933" w14:textId="77777777" w:rsidR="0056142A" w:rsidRPr="0056142A" w:rsidRDefault="0056142A" w:rsidP="0056142A">
      <w:pPr>
        <w:bidi/>
        <w:jc w:val="both"/>
        <w:rPr>
          <w:rFonts w:cs="David" w:hint="cs"/>
          <w:rtl/>
        </w:rPr>
      </w:pPr>
      <w:r w:rsidRPr="0056142A">
        <w:rPr>
          <w:rFonts w:cs="David" w:hint="cs"/>
          <w:u w:val="single"/>
          <w:rtl/>
        </w:rPr>
        <w:t>היו"ר דוד טל:</w:t>
      </w:r>
    </w:p>
    <w:p w14:paraId="7222D670" w14:textId="77777777" w:rsidR="0056142A" w:rsidRPr="0056142A" w:rsidRDefault="0056142A" w:rsidP="0056142A">
      <w:pPr>
        <w:bidi/>
        <w:jc w:val="both"/>
        <w:rPr>
          <w:rFonts w:cs="David" w:hint="cs"/>
          <w:rtl/>
        </w:rPr>
      </w:pPr>
    </w:p>
    <w:p w14:paraId="3D896985" w14:textId="77777777" w:rsidR="0056142A" w:rsidRPr="0056142A" w:rsidRDefault="0056142A" w:rsidP="0056142A">
      <w:pPr>
        <w:bidi/>
        <w:jc w:val="both"/>
        <w:rPr>
          <w:rFonts w:cs="David" w:hint="cs"/>
          <w:rtl/>
        </w:rPr>
      </w:pPr>
      <w:r w:rsidRPr="0056142A">
        <w:rPr>
          <w:rFonts w:cs="David" w:hint="cs"/>
          <w:rtl/>
        </w:rPr>
        <w:tab/>
        <w:t>כל סיעה תרצה שהסכין יהיה אצלה בידיים.</w:t>
      </w:r>
    </w:p>
    <w:p w14:paraId="5BA1DD45" w14:textId="77777777" w:rsidR="0056142A" w:rsidRPr="0056142A" w:rsidRDefault="0056142A" w:rsidP="0056142A">
      <w:pPr>
        <w:bidi/>
        <w:jc w:val="both"/>
        <w:rPr>
          <w:rFonts w:cs="David" w:hint="cs"/>
          <w:rtl/>
        </w:rPr>
      </w:pPr>
    </w:p>
    <w:p w14:paraId="6BB2849E" w14:textId="77777777" w:rsidR="0056142A" w:rsidRPr="0056142A" w:rsidRDefault="0056142A" w:rsidP="0056142A">
      <w:pPr>
        <w:bidi/>
        <w:jc w:val="both"/>
        <w:rPr>
          <w:rFonts w:cs="David" w:hint="cs"/>
          <w:rtl/>
        </w:rPr>
      </w:pPr>
      <w:r w:rsidRPr="0056142A">
        <w:rPr>
          <w:rFonts w:cs="David" w:hint="cs"/>
          <w:u w:val="single"/>
          <w:rtl/>
        </w:rPr>
        <w:t>מנחם הופנונג:</w:t>
      </w:r>
    </w:p>
    <w:p w14:paraId="3A969876" w14:textId="77777777" w:rsidR="0056142A" w:rsidRPr="0056142A" w:rsidRDefault="0056142A" w:rsidP="0056142A">
      <w:pPr>
        <w:bidi/>
        <w:jc w:val="both"/>
        <w:rPr>
          <w:rFonts w:cs="David" w:hint="cs"/>
          <w:rtl/>
        </w:rPr>
      </w:pPr>
    </w:p>
    <w:p w14:paraId="3E63B278" w14:textId="77777777" w:rsidR="0056142A" w:rsidRPr="0056142A" w:rsidRDefault="0056142A" w:rsidP="0056142A">
      <w:pPr>
        <w:bidi/>
        <w:jc w:val="both"/>
        <w:rPr>
          <w:rFonts w:cs="David" w:hint="cs"/>
          <w:rtl/>
        </w:rPr>
      </w:pPr>
      <w:r w:rsidRPr="0056142A">
        <w:rPr>
          <w:rFonts w:cs="David" w:hint="cs"/>
          <w:rtl/>
        </w:rPr>
        <w:tab/>
        <w:t>כן. לכן, אם כבר הגעתם למשאל עם, בקטע הזה הייתי מציע לא לבנות מודל חדש, אלא ללכת בדרך שתחסוך לכם הרבה שעות ויכוח.</w:t>
      </w:r>
    </w:p>
    <w:p w14:paraId="11C28A00" w14:textId="77777777" w:rsidR="0056142A" w:rsidRPr="0056142A" w:rsidRDefault="0056142A" w:rsidP="0056142A">
      <w:pPr>
        <w:bidi/>
        <w:jc w:val="both"/>
        <w:rPr>
          <w:rFonts w:cs="David" w:hint="cs"/>
          <w:rtl/>
        </w:rPr>
      </w:pPr>
    </w:p>
    <w:p w14:paraId="6F34E4C2" w14:textId="77777777" w:rsidR="0056142A" w:rsidRPr="0056142A" w:rsidRDefault="0056142A" w:rsidP="0056142A">
      <w:pPr>
        <w:bidi/>
        <w:jc w:val="both"/>
        <w:rPr>
          <w:rFonts w:cs="David" w:hint="cs"/>
          <w:rtl/>
        </w:rPr>
      </w:pPr>
      <w:r w:rsidRPr="0056142A">
        <w:rPr>
          <w:rFonts w:cs="David" w:hint="cs"/>
          <w:u w:val="single"/>
          <w:rtl/>
        </w:rPr>
        <w:t>היו"ר דוד טל:</w:t>
      </w:r>
    </w:p>
    <w:p w14:paraId="5B38E09C" w14:textId="77777777" w:rsidR="0056142A" w:rsidRPr="0056142A" w:rsidRDefault="0056142A" w:rsidP="0056142A">
      <w:pPr>
        <w:bidi/>
        <w:jc w:val="both"/>
        <w:rPr>
          <w:rFonts w:cs="David" w:hint="cs"/>
          <w:rtl/>
        </w:rPr>
      </w:pPr>
    </w:p>
    <w:p w14:paraId="300D9D82" w14:textId="77777777" w:rsidR="0056142A" w:rsidRPr="0056142A" w:rsidRDefault="0056142A" w:rsidP="0056142A">
      <w:pPr>
        <w:bidi/>
        <w:jc w:val="both"/>
        <w:rPr>
          <w:rFonts w:cs="David" w:hint="cs"/>
          <w:rtl/>
        </w:rPr>
      </w:pPr>
      <w:r w:rsidRPr="0056142A">
        <w:rPr>
          <w:rFonts w:cs="David" w:hint="cs"/>
          <w:rtl/>
        </w:rPr>
        <w:tab/>
        <w:t>לקצר את הדרך ולתת את המימון לסיעה, וכל סיעה תפנה לציבור הבוחרים שלה.</w:t>
      </w:r>
    </w:p>
    <w:p w14:paraId="15606017" w14:textId="77777777" w:rsidR="0056142A" w:rsidRDefault="0056142A" w:rsidP="0056142A">
      <w:pPr>
        <w:bidi/>
        <w:jc w:val="both"/>
        <w:rPr>
          <w:rFonts w:cs="David" w:hint="cs"/>
          <w:rtl/>
        </w:rPr>
      </w:pPr>
    </w:p>
    <w:p w14:paraId="2D53205B" w14:textId="77777777" w:rsidR="0056142A" w:rsidRDefault="0056142A" w:rsidP="0056142A">
      <w:pPr>
        <w:bidi/>
        <w:jc w:val="both"/>
        <w:rPr>
          <w:rFonts w:cs="David" w:hint="cs"/>
          <w:rtl/>
        </w:rPr>
      </w:pPr>
    </w:p>
    <w:p w14:paraId="690D2044" w14:textId="77777777" w:rsidR="0056142A" w:rsidRDefault="0056142A" w:rsidP="0056142A">
      <w:pPr>
        <w:bidi/>
        <w:jc w:val="both"/>
        <w:rPr>
          <w:rFonts w:cs="David" w:hint="cs"/>
          <w:rtl/>
        </w:rPr>
      </w:pPr>
    </w:p>
    <w:p w14:paraId="379BCF68" w14:textId="77777777" w:rsidR="0056142A" w:rsidRDefault="0056142A" w:rsidP="0056142A">
      <w:pPr>
        <w:bidi/>
        <w:jc w:val="both"/>
        <w:rPr>
          <w:rFonts w:cs="David" w:hint="cs"/>
          <w:rtl/>
        </w:rPr>
      </w:pPr>
    </w:p>
    <w:p w14:paraId="6F70A889" w14:textId="77777777" w:rsidR="0056142A" w:rsidRDefault="0056142A" w:rsidP="0056142A">
      <w:pPr>
        <w:bidi/>
        <w:jc w:val="both"/>
        <w:rPr>
          <w:rFonts w:cs="David" w:hint="cs"/>
          <w:rtl/>
        </w:rPr>
      </w:pPr>
    </w:p>
    <w:p w14:paraId="4FFE9537" w14:textId="77777777" w:rsidR="0056142A" w:rsidRDefault="0056142A" w:rsidP="0056142A">
      <w:pPr>
        <w:bidi/>
        <w:jc w:val="both"/>
        <w:rPr>
          <w:rFonts w:cs="David" w:hint="cs"/>
          <w:rtl/>
        </w:rPr>
      </w:pPr>
    </w:p>
    <w:p w14:paraId="74AF4C26" w14:textId="77777777" w:rsidR="0056142A" w:rsidRPr="0056142A" w:rsidRDefault="0056142A" w:rsidP="0056142A">
      <w:pPr>
        <w:bidi/>
        <w:jc w:val="both"/>
        <w:rPr>
          <w:rFonts w:cs="David" w:hint="cs"/>
          <w:rtl/>
        </w:rPr>
      </w:pPr>
    </w:p>
    <w:p w14:paraId="04094099" w14:textId="77777777" w:rsidR="0056142A" w:rsidRPr="0056142A" w:rsidRDefault="0056142A" w:rsidP="0056142A">
      <w:pPr>
        <w:bidi/>
        <w:jc w:val="both"/>
        <w:rPr>
          <w:rFonts w:cs="David" w:hint="cs"/>
          <w:rtl/>
        </w:rPr>
      </w:pPr>
      <w:r w:rsidRPr="0056142A">
        <w:rPr>
          <w:rFonts w:cs="David" w:hint="cs"/>
          <w:u w:val="single"/>
          <w:rtl/>
        </w:rPr>
        <w:t>יצחק לוי:</w:t>
      </w:r>
    </w:p>
    <w:p w14:paraId="71FFEB8C" w14:textId="77777777" w:rsidR="0056142A" w:rsidRPr="0056142A" w:rsidRDefault="0056142A" w:rsidP="0056142A">
      <w:pPr>
        <w:bidi/>
        <w:jc w:val="both"/>
        <w:rPr>
          <w:rFonts w:cs="David" w:hint="cs"/>
          <w:rtl/>
        </w:rPr>
      </w:pPr>
    </w:p>
    <w:p w14:paraId="01FC3C05" w14:textId="77777777" w:rsidR="0056142A" w:rsidRPr="0056142A" w:rsidRDefault="0056142A" w:rsidP="0056142A">
      <w:pPr>
        <w:bidi/>
        <w:jc w:val="both"/>
        <w:rPr>
          <w:rFonts w:cs="David" w:hint="cs"/>
          <w:rtl/>
        </w:rPr>
      </w:pPr>
      <w:r w:rsidRPr="0056142A">
        <w:rPr>
          <w:rFonts w:cs="David" w:hint="cs"/>
          <w:rtl/>
        </w:rPr>
        <w:tab/>
        <w:t xml:space="preserve"> זאת ברירת מחדל, אבל אין בילתה. הקמת מנגנון אחר, אומנם יעשה צדק יותר, כפי שאמר חבר הכנסת בן-ששון, אבל אני לא רואה אפשרות מעשית ליצור מנגנון כזה. אנשי הפוליטיקה ירצו השפעה על הקמפיין, על ההופעה ועל המסרים, אף אחד לא יוותר. אני יכול לקרוא לזה ברירת מחדל, אבל זו ברירת המחדל שיש.</w:t>
      </w:r>
    </w:p>
    <w:p w14:paraId="44973D7E" w14:textId="77777777" w:rsidR="0056142A" w:rsidRPr="0056142A" w:rsidRDefault="0056142A" w:rsidP="0056142A">
      <w:pPr>
        <w:bidi/>
        <w:jc w:val="both"/>
        <w:rPr>
          <w:rFonts w:cs="David" w:hint="cs"/>
          <w:rtl/>
        </w:rPr>
      </w:pPr>
    </w:p>
    <w:p w14:paraId="791EF505" w14:textId="77777777" w:rsidR="0056142A" w:rsidRPr="0056142A" w:rsidRDefault="0056142A" w:rsidP="0056142A">
      <w:pPr>
        <w:bidi/>
        <w:jc w:val="both"/>
        <w:rPr>
          <w:rFonts w:cs="David" w:hint="cs"/>
          <w:rtl/>
        </w:rPr>
      </w:pPr>
      <w:r w:rsidRPr="0056142A">
        <w:rPr>
          <w:rFonts w:cs="David" w:hint="cs"/>
          <w:u w:val="single"/>
          <w:rtl/>
        </w:rPr>
        <w:t>היו"ר דוד טל:</w:t>
      </w:r>
    </w:p>
    <w:p w14:paraId="33AAC764" w14:textId="77777777" w:rsidR="0056142A" w:rsidRPr="0056142A" w:rsidRDefault="0056142A" w:rsidP="0056142A">
      <w:pPr>
        <w:bidi/>
        <w:jc w:val="both"/>
        <w:rPr>
          <w:rFonts w:cs="David" w:hint="cs"/>
          <w:rtl/>
        </w:rPr>
      </w:pPr>
    </w:p>
    <w:p w14:paraId="39B0037F" w14:textId="77777777" w:rsidR="0056142A" w:rsidRPr="0056142A" w:rsidRDefault="0056142A" w:rsidP="0056142A">
      <w:pPr>
        <w:bidi/>
        <w:jc w:val="both"/>
        <w:rPr>
          <w:rFonts w:cs="David" w:hint="cs"/>
          <w:rtl/>
        </w:rPr>
      </w:pPr>
      <w:r w:rsidRPr="0056142A">
        <w:rPr>
          <w:rFonts w:cs="David" w:hint="cs"/>
          <w:rtl/>
        </w:rPr>
        <w:tab/>
        <w:t>קיבלנו תשובה שיש מימון, ואנחנו אומרים שהמימון יחולק על-פי הסיעות אם לא תישמע דעה אחרת כאן.</w:t>
      </w:r>
    </w:p>
    <w:p w14:paraId="3082F382" w14:textId="77777777" w:rsidR="0056142A" w:rsidRPr="0056142A" w:rsidRDefault="0056142A" w:rsidP="0056142A">
      <w:pPr>
        <w:bidi/>
        <w:jc w:val="both"/>
        <w:rPr>
          <w:rFonts w:cs="David" w:hint="cs"/>
          <w:rtl/>
        </w:rPr>
      </w:pPr>
    </w:p>
    <w:p w14:paraId="2AC489EF" w14:textId="77777777" w:rsidR="0056142A" w:rsidRPr="0056142A" w:rsidRDefault="0056142A" w:rsidP="0056142A">
      <w:pPr>
        <w:bidi/>
        <w:jc w:val="both"/>
        <w:rPr>
          <w:rFonts w:cs="David" w:hint="cs"/>
          <w:rtl/>
        </w:rPr>
      </w:pPr>
      <w:r w:rsidRPr="0056142A">
        <w:rPr>
          <w:rFonts w:cs="David" w:hint="cs"/>
          <w:u w:val="single"/>
          <w:rtl/>
        </w:rPr>
        <w:t>מנחם בן-ששון:</w:t>
      </w:r>
    </w:p>
    <w:p w14:paraId="50EC6925" w14:textId="77777777" w:rsidR="0056142A" w:rsidRPr="0056142A" w:rsidRDefault="0056142A" w:rsidP="0056142A">
      <w:pPr>
        <w:bidi/>
        <w:jc w:val="both"/>
        <w:rPr>
          <w:rFonts w:cs="David" w:hint="cs"/>
          <w:rtl/>
        </w:rPr>
      </w:pPr>
    </w:p>
    <w:p w14:paraId="188A89AF" w14:textId="77777777" w:rsidR="0056142A" w:rsidRPr="0056142A" w:rsidRDefault="0056142A" w:rsidP="0056142A">
      <w:pPr>
        <w:bidi/>
        <w:jc w:val="both"/>
        <w:rPr>
          <w:rFonts w:cs="David" w:hint="cs"/>
          <w:rtl/>
        </w:rPr>
      </w:pPr>
      <w:r w:rsidRPr="0056142A">
        <w:rPr>
          <w:rFonts w:cs="David" w:hint="cs"/>
          <w:rtl/>
        </w:rPr>
        <w:tab/>
        <w:t xml:space="preserve"> אני לא בשל לזה עדיין. פרקטית אני מסכים למה שאתם אומרים, אבל אני רוצה להבין את העמדה העקרונית. ממה נפשך? אתה רוצה משאל עם מצד אחד ולחזק את האנשים החלשים, יש לי עוד כל מיני גופים שהייתי רוצה לחזק אותם אפרופו זה שמחלקים כסף ציבורי.</w:t>
      </w:r>
    </w:p>
    <w:p w14:paraId="15D0BEDE" w14:textId="77777777" w:rsidR="0056142A" w:rsidRPr="0056142A" w:rsidRDefault="0056142A" w:rsidP="0056142A">
      <w:pPr>
        <w:bidi/>
        <w:jc w:val="both"/>
        <w:rPr>
          <w:rFonts w:cs="David" w:hint="cs"/>
          <w:rtl/>
        </w:rPr>
      </w:pPr>
    </w:p>
    <w:p w14:paraId="0436F849" w14:textId="77777777" w:rsidR="0056142A" w:rsidRPr="0056142A" w:rsidRDefault="0056142A" w:rsidP="0056142A">
      <w:pPr>
        <w:bidi/>
        <w:jc w:val="both"/>
        <w:rPr>
          <w:rFonts w:cs="David" w:hint="cs"/>
          <w:rtl/>
        </w:rPr>
      </w:pPr>
      <w:r w:rsidRPr="0056142A">
        <w:rPr>
          <w:rFonts w:cs="David" w:hint="cs"/>
          <w:u w:val="single"/>
          <w:rtl/>
        </w:rPr>
        <w:t>היו"ר דוד טל:</w:t>
      </w:r>
    </w:p>
    <w:p w14:paraId="4BDFAD62" w14:textId="77777777" w:rsidR="0056142A" w:rsidRPr="0056142A" w:rsidRDefault="0056142A" w:rsidP="0056142A">
      <w:pPr>
        <w:bidi/>
        <w:jc w:val="both"/>
        <w:rPr>
          <w:rFonts w:cs="David" w:hint="cs"/>
          <w:rtl/>
        </w:rPr>
      </w:pPr>
    </w:p>
    <w:p w14:paraId="5F0B7087" w14:textId="77777777" w:rsidR="0056142A" w:rsidRPr="0056142A" w:rsidRDefault="0056142A" w:rsidP="0056142A">
      <w:pPr>
        <w:bidi/>
        <w:jc w:val="both"/>
        <w:rPr>
          <w:rFonts w:cs="David" w:hint="cs"/>
          <w:rtl/>
        </w:rPr>
      </w:pPr>
      <w:r w:rsidRPr="0056142A">
        <w:rPr>
          <w:rFonts w:cs="David" w:hint="cs"/>
          <w:rtl/>
        </w:rPr>
        <w:tab/>
        <w:t>הרב לוי מציג את זה כברירת מחדל. זה הרע במיעוטו.</w:t>
      </w:r>
    </w:p>
    <w:p w14:paraId="54E8C269" w14:textId="77777777" w:rsidR="0056142A" w:rsidRPr="0056142A" w:rsidRDefault="0056142A" w:rsidP="0056142A">
      <w:pPr>
        <w:bidi/>
        <w:jc w:val="both"/>
        <w:rPr>
          <w:rFonts w:cs="David" w:hint="cs"/>
          <w:rtl/>
        </w:rPr>
      </w:pPr>
    </w:p>
    <w:p w14:paraId="0077080C" w14:textId="77777777" w:rsidR="0056142A" w:rsidRPr="0056142A" w:rsidRDefault="0056142A" w:rsidP="0056142A">
      <w:pPr>
        <w:bidi/>
        <w:jc w:val="both"/>
        <w:rPr>
          <w:rFonts w:cs="David" w:hint="cs"/>
          <w:rtl/>
        </w:rPr>
      </w:pPr>
      <w:r w:rsidRPr="0056142A">
        <w:rPr>
          <w:rFonts w:cs="David" w:hint="cs"/>
          <w:u w:val="single"/>
          <w:rtl/>
        </w:rPr>
        <w:t>מנחם בן-ששון:</w:t>
      </w:r>
    </w:p>
    <w:p w14:paraId="717C55ED" w14:textId="77777777" w:rsidR="0056142A" w:rsidRPr="0056142A" w:rsidRDefault="0056142A" w:rsidP="0056142A">
      <w:pPr>
        <w:bidi/>
        <w:jc w:val="both"/>
        <w:rPr>
          <w:rFonts w:cs="David" w:hint="cs"/>
          <w:rtl/>
        </w:rPr>
      </w:pPr>
    </w:p>
    <w:p w14:paraId="49F94D53" w14:textId="77777777" w:rsidR="0056142A" w:rsidRPr="0056142A" w:rsidRDefault="0056142A" w:rsidP="0056142A">
      <w:pPr>
        <w:bidi/>
        <w:jc w:val="both"/>
        <w:rPr>
          <w:rFonts w:cs="David" w:hint="cs"/>
          <w:rtl/>
        </w:rPr>
      </w:pPr>
      <w:r w:rsidRPr="0056142A">
        <w:rPr>
          <w:rFonts w:cs="David" w:hint="cs"/>
          <w:rtl/>
        </w:rPr>
        <w:tab/>
        <w:t xml:space="preserve"> אני תמיד רוצה לאסוף את כל הרעות, ובסוף להגיד לחברים- - - </w:t>
      </w:r>
    </w:p>
    <w:p w14:paraId="7C1841A4" w14:textId="77777777" w:rsidR="0056142A" w:rsidRPr="0056142A" w:rsidRDefault="0056142A" w:rsidP="0056142A">
      <w:pPr>
        <w:bidi/>
        <w:jc w:val="both"/>
        <w:rPr>
          <w:rFonts w:cs="David" w:hint="cs"/>
          <w:rtl/>
        </w:rPr>
      </w:pPr>
    </w:p>
    <w:p w14:paraId="499B1E46" w14:textId="77777777" w:rsidR="0056142A" w:rsidRPr="0056142A" w:rsidRDefault="0056142A" w:rsidP="0056142A">
      <w:pPr>
        <w:bidi/>
        <w:jc w:val="both"/>
        <w:rPr>
          <w:rFonts w:cs="David" w:hint="cs"/>
          <w:rtl/>
        </w:rPr>
      </w:pPr>
      <w:r w:rsidRPr="0056142A">
        <w:rPr>
          <w:rFonts w:cs="David" w:hint="cs"/>
          <w:u w:val="single"/>
          <w:rtl/>
        </w:rPr>
        <w:t>היו"ר דוד טל:</w:t>
      </w:r>
    </w:p>
    <w:p w14:paraId="5EE53A45" w14:textId="77777777" w:rsidR="0056142A" w:rsidRPr="0056142A" w:rsidRDefault="0056142A" w:rsidP="0056142A">
      <w:pPr>
        <w:bidi/>
        <w:jc w:val="both"/>
        <w:rPr>
          <w:rFonts w:cs="David" w:hint="cs"/>
          <w:rtl/>
        </w:rPr>
      </w:pPr>
    </w:p>
    <w:p w14:paraId="1AF956EA" w14:textId="77777777" w:rsidR="0056142A" w:rsidRPr="0056142A" w:rsidRDefault="0056142A" w:rsidP="0056142A">
      <w:pPr>
        <w:bidi/>
        <w:jc w:val="both"/>
        <w:rPr>
          <w:rFonts w:cs="David" w:hint="cs"/>
          <w:rtl/>
        </w:rPr>
      </w:pPr>
      <w:r w:rsidRPr="0056142A">
        <w:rPr>
          <w:rFonts w:cs="David" w:hint="cs"/>
          <w:rtl/>
        </w:rPr>
        <w:tab/>
        <w:t>מנחם בן-ששון, אנחנו נשוב ונדבר על זה, אבל יש לי שאלה נוספת, האם גובה המימון ייקבע על ידי יחידת המימון שחברי הכנסת מקבלים בזמן בחירות, או פחות מזה יותר מזה?</w:t>
      </w:r>
    </w:p>
    <w:p w14:paraId="6A880D6C" w14:textId="77777777" w:rsidR="0056142A" w:rsidRPr="0056142A" w:rsidRDefault="0056142A" w:rsidP="0056142A">
      <w:pPr>
        <w:bidi/>
        <w:jc w:val="both"/>
        <w:rPr>
          <w:rFonts w:cs="David" w:hint="cs"/>
          <w:rtl/>
        </w:rPr>
      </w:pPr>
    </w:p>
    <w:p w14:paraId="0077CDD7" w14:textId="77777777" w:rsidR="0056142A" w:rsidRPr="0056142A" w:rsidRDefault="0056142A" w:rsidP="0056142A">
      <w:pPr>
        <w:bidi/>
        <w:jc w:val="both"/>
        <w:rPr>
          <w:rFonts w:cs="David" w:hint="cs"/>
          <w:rtl/>
        </w:rPr>
      </w:pPr>
      <w:r w:rsidRPr="0056142A">
        <w:rPr>
          <w:rFonts w:cs="David" w:hint="cs"/>
          <w:u w:val="single"/>
          <w:rtl/>
        </w:rPr>
        <w:t>מנחם הופנונג:</w:t>
      </w:r>
    </w:p>
    <w:p w14:paraId="0F207046" w14:textId="77777777" w:rsidR="0056142A" w:rsidRPr="0056142A" w:rsidRDefault="0056142A" w:rsidP="0056142A">
      <w:pPr>
        <w:bidi/>
        <w:jc w:val="both"/>
        <w:rPr>
          <w:rFonts w:cs="David" w:hint="cs"/>
          <w:rtl/>
        </w:rPr>
      </w:pPr>
    </w:p>
    <w:p w14:paraId="6A7FE5A0" w14:textId="77777777" w:rsidR="0056142A" w:rsidRPr="0056142A" w:rsidRDefault="0056142A" w:rsidP="0056142A">
      <w:pPr>
        <w:bidi/>
        <w:jc w:val="both"/>
        <w:rPr>
          <w:rFonts w:cs="David" w:hint="cs"/>
          <w:rtl/>
        </w:rPr>
      </w:pPr>
      <w:r w:rsidRPr="0056142A">
        <w:rPr>
          <w:rFonts w:cs="David" w:hint="cs"/>
          <w:rtl/>
        </w:rPr>
        <w:tab/>
        <w:t>אתם צריכים להחליט. ההיגיון של גובה יחידת המימון, קודם כול מבחינה היסטורית הוא נקבע על ידי כל מיני לחצים, והמשתנה הכי חשוב בקביעת גובה יחידת המימון הרבה שנים, עד הרפורמה של 1994, היה החובות של מערכות הבחירות הקודמות והצורך לכסות אותן, אז הגיעו עם זה ליחידת מימון כלשהי. בסופו של דבר, מ-1994, מה שהוליך את ההיגיון הוא מה צריכה מפלגה קטנה כדי לנהל מערכת מימון אפקטיבית, זאת אומרת, מהו הסכום המינימלי, וכשאנחנו יודעים כמה צריכה מפלגה קטנה, אז הגדולות מקבלות מכפלות על הבסיס של המפלגות הקטנות. יחידת המימון היום למיטב זכרוני היא בסביבות 1.1 מיליוני שקלים</w:t>
      </w:r>
    </w:p>
    <w:p w14:paraId="4799194F" w14:textId="77777777" w:rsidR="0056142A" w:rsidRPr="0056142A" w:rsidRDefault="0056142A" w:rsidP="0056142A">
      <w:pPr>
        <w:bidi/>
        <w:jc w:val="both"/>
        <w:rPr>
          <w:rFonts w:cs="David" w:hint="cs"/>
          <w:rtl/>
        </w:rPr>
      </w:pPr>
    </w:p>
    <w:p w14:paraId="576CB654" w14:textId="77777777" w:rsidR="0056142A" w:rsidRPr="0056142A" w:rsidRDefault="0056142A" w:rsidP="0056142A">
      <w:pPr>
        <w:bidi/>
        <w:jc w:val="both"/>
        <w:rPr>
          <w:rFonts w:cs="David" w:hint="cs"/>
          <w:rtl/>
        </w:rPr>
      </w:pPr>
      <w:r w:rsidRPr="0056142A">
        <w:rPr>
          <w:rFonts w:cs="David" w:hint="cs"/>
          <w:u w:val="single"/>
          <w:rtl/>
        </w:rPr>
        <w:t>מנחם בן-ששון:</w:t>
      </w:r>
    </w:p>
    <w:p w14:paraId="009B8B10" w14:textId="77777777" w:rsidR="0056142A" w:rsidRPr="0056142A" w:rsidRDefault="0056142A" w:rsidP="0056142A">
      <w:pPr>
        <w:bidi/>
        <w:jc w:val="both"/>
        <w:rPr>
          <w:rFonts w:cs="David" w:hint="cs"/>
          <w:rtl/>
        </w:rPr>
      </w:pPr>
    </w:p>
    <w:p w14:paraId="6A32906B" w14:textId="77777777" w:rsidR="0056142A" w:rsidRPr="0056142A" w:rsidRDefault="0056142A" w:rsidP="0056142A">
      <w:pPr>
        <w:bidi/>
        <w:jc w:val="both"/>
        <w:rPr>
          <w:rFonts w:cs="David" w:hint="cs"/>
          <w:rtl/>
        </w:rPr>
      </w:pPr>
      <w:r w:rsidRPr="0056142A">
        <w:rPr>
          <w:rFonts w:cs="David" w:hint="cs"/>
          <w:rtl/>
        </w:rPr>
        <w:tab/>
        <w:t xml:space="preserve"> קצת יותר עכשיו.</w:t>
      </w:r>
    </w:p>
    <w:p w14:paraId="30DB4E23" w14:textId="77777777" w:rsidR="0056142A" w:rsidRPr="0056142A" w:rsidRDefault="0056142A" w:rsidP="0056142A">
      <w:pPr>
        <w:bidi/>
        <w:jc w:val="both"/>
        <w:rPr>
          <w:rFonts w:cs="David" w:hint="cs"/>
          <w:rtl/>
        </w:rPr>
      </w:pPr>
    </w:p>
    <w:p w14:paraId="68515DEB" w14:textId="77777777" w:rsidR="0056142A" w:rsidRPr="0056142A" w:rsidRDefault="0056142A" w:rsidP="0056142A">
      <w:pPr>
        <w:pStyle w:val="Heading5"/>
        <w:rPr>
          <w:rFonts w:hint="cs"/>
          <w:sz w:val="24"/>
          <w:rtl/>
        </w:rPr>
      </w:pPr>
      <w:r w:rsidRPr="0056142A">
        <w:rPr>
          <w:rFonts w:hint="cs"/>
          <w:sz w:val="24"/>
          <w:u w:val="single"/>
          <w:rtl/>
        </w:rPr>
        <w:t>ארבל אסטרחן:</w:t>
      </w:r>
    </w:p>
    <w:p w14:paraId="148CEBF9" w14:textId="77777777" w:rsidR="0056142A" w:rsidRPr="0056142A" w:rsidRDefault="0056142A" w:rsidP="0056142A">
      <w:pPr>
        <w:pStyle w:val="Heading5"/>
        <w:rPr>
          <w:rFonts w:hint="cs"/>
          <w:sz w:val="24"/>
          <w:rtl/>
        </w:rPr>
      </w:pPr>
    </w:p>
    <w:p w14:paraId="7D455CA3" w14:textId="77777777" w:rsidR="0056142A" w:rsidRPr="0056142A" w:rsidRDefault="0056142A" w:rsidP="0056142A">
      <w:pPr>
        <w:bidi/>
        <w:jc w:val="both"/>
        <w:rPr>
          <w:rFonts w:cs="David" w:hint="cs"/>
          <w:rtl/>
        </w:rPr>
      </w:pPr>
      <w:r w:rsidRPr="0056142A">
        <w:rPr>
          <w:rFonts w:cs="David" w:hint="cs"/>
          <w:rtl/>
        </w:rPr>
        <w:tab/>
        <w:t>קצת יותר, 1.2 מיליוני שקלים. היא רק בסיס לחישוב.</w:t>
      </w:r>
    </w:p>
    <w:p w14:paraId="68FFC75B" w14:textId="77777777" w:rsidR="0056142A" w:rsidRPr="0056142A" w:rsidRDefault="0056142A" w:rsidP="0056142A">
      <w:pPr>
        <w:bidi/>
        <w:jc w:val="both"/>
        <w:rPr>
          <w:rFonts w:cs="David" w:hint="cs"/>
          <w:rtl/>
        </w:rPr>
      </w:pPr>
    </w:p>
    <w:p w14:paraId="378FEEDC" w14:textId="77777777" w:rsidR="0056142A" w:rsidRPr="0056142A" w:rsidRDefault="0056142A" w:rsidP="0056142A">
      <w:pPr>
        <w:bidi/>
        <w:jc w:val="both"/>
        <w:rPr>
          <w:rFonts w:cs="David" w:hint="cs"/>
          <w:rtl/>
        </w:rPr>
      </w:pPr>
      <w:r w:rsidRPr="0056142A">
        <w:rPr>
          <w:rFonts w:cs="David" w:hint="cs"/>
          <w:u w:val="single"/>
          <w:rtl/>
        </w:rPr>
        <w:t>מנחם הופנונג:</w:t>
      </w:r>
    </w:p>
    <w:p w14:paraId="27CB50FB" w14:textId="77777777" w:rsidR="0056142A" w:rsidRPr="0056142A" w:rsidRDefault="0056142A" w:rsidP="0056142A">
      <w:pPr>
        <w:bidi/>
        <w:jc w:val="both"/>
        <w:rPr>
          <w:rFonts w:cs="David" w:hint="cs"/>
          <w:rtl/>
        </w:rPr>
      </w:pPr>
    </w:p>
    <w:p w14:paraId="3DEE659B" w14:textId="77777777" w:rsidR="0056142A" w:rsidRPr="0056142A" w:rsidRDefault="0056142A" w:rsidP="0056142A">
      <w:pPr>
        <w:bidi/>
        <w:jc w:val="both"/>
        <w:rPr>
          <w:rFonts w:cs="David" w:hint="cs"/>
          <w:rtl/>
        </w:rPr>
      </w:pPr>
      <w:r w:rsidRPr="0056142A">
        <w:rPr>
          <w:rFonts w:cs="David" w:hint="cs"/>
          <w:rtl/>
        </w:rPr>
        <w:tab/>
        <w:t>עם היחידות הבסיסיות שיש היום במערכת הבחירות לכנסת אנחנו מגיעים לסדר גודל של מימון ממלכתי של בערך 140 מיליוני שקלים, שזה על שאלה אחת הרבה מאוד כסף.</w:t>
      </w:r>
    </w:p>
    <w:p w14:paraId="7DBCBC87" w14:textId="77777777" w:rsidR="0056142A" w:rsidRDefault="0056142A" w:rsidP="0056142A">
      <w:pPr>
        <w:bidi/>
        <w:jc w:val="both"/>
        <w:rPr>
          <w:rFonts w:cs="David" w:hint="cs"/>
          <w:rtl/>
        </w:rPr>
      </w:pPr>
    </w:p>
    <w:p w14:paraId="4C998359" w14:textId="77777777" w:rsidR="0056142A" w:rsidRDefault="0056142A" w:rsidP="0056142A">
      <w:pPr>
        <w:bidi/>
        <w:jc w:val="both"/>
        <w:rPr>
          <w:rFonts w:cs="David" w:hint="cs"/>
          <w:rtl/>
        </w:rPr>
      </w:pPr>
    </w:p>
    <w:p w14:paraId="3850D45C" w14:textId="77777777" w:rsidR="0056142A" w:rsidRDefault="0056142A" w:rsidP="0056142A">
      <w:pPr>
        <w:bidi/>
        <w:jc w:val="both"/>
        <w:rPr>
          <w:rFonts w:cs="David" w:hint="cs"/>
          <w:rtl/>
        </w:rPr>
      </w:pPr>
    </w:p>
    <w:p w14:paraId="0FEF9DE6" w14:textId="77777777" w:rsidR="0056142A" w:rsidRDefault="0056142A" w:rsidP="0056142A">
      <w:pPr>
        <w:bidi/>
        <w:jc w:val="both"/>
        <w:rPr>
          <w:rFonts w:cs="David" w:hint="cs"/>
          <w:rtl/>
        </w:rPr>
      </w:pPr>
    </w:p>
    <w:p w14:paraId="7689372D" w14:textId="77777777" w:rsidR="0056142A" w:rsidRDefault="0056142A" w:rsidP="0056142A">
      <w:pPr>
        <w:bidi/>
        <w:jc w:val="both"/>
        <w:rPr>
          <w:rFonts w:cs="David" w:hint="cs"/>
          <w:rtl/>
        </w:rPr>
      </w:pPr>
    </w:p>
    <w:p w14:paraId="0916A326" w14:textId="77777777" w:rsidR="0056142A" w:rsidRPr="0056142A" w:rsidRDefault="0056142A" w:rsidP="0056142A">
      <w:pPr>
        <w:bidi/>
        <w:jc w:val="both"/>
        <w:rPr>
          <w:rFonts w:cs="David" w:hint="cs"/>
          <w:rtl/>
        </w:rPr>
      </w:pPr>
    </w:p>
    <w:p w14:paraId="447DAE90" w14:textId="77777777" w:rsidR="0056142A" w:rsidRPr="0056142A" w:rsidRDefault="0056142A" w:rsidP="0056142A">
      <w:pPr>
        <w:bidi/>
        <w:jc w:val="both"/>
        <w:rPr>
          <w:rFonts w:cs="David" w:hint="cs"/>
          <w:rtl/>
        </w:rPr>
      </w:pPr>
      <w:r w:rsidRPr="0056142A">
        <w:rPr>
          <w:rFonts w:cs="David" w:hint="cs"/>
          <w:u w:val="single"/>
          <w:rtl/>
        </w:rPr>
        <w:t>יצחק לוי:</w:t>
      </w:r>
    </w:p>
    <w:p w14:paraId="249EA846" w14:textId="77777777" w:rsidR="0056142A" w:rsidRPr="0056142A" w:rsidRDefault="0056142A" w:rsidP="0056142A">
      <w:pPr>
        <w:bidi/>
        <w:jc w:val="both"/>
        <w:rPr>
          <w:rFonts w:cs="David" w:hint="cs"/>
          <w:rtl/>
        </w:rPr>
      </w:pPr>
    </w:p>
    <w:p w14:paraId="75AA56B9" w14:textId="77777777" w:rsidR="0056142A" w:rsidRPr="0056142A" w:rsidRDefault="0056142A" w:rsidP="0056142A">
      <w:pPr>
        <w:bidi/>
        <w:jc w:val="both"/>
        <w:rPr>
          <w:rFonts w:cs="David" w:hint="cs"/>
          <w:rtl/>
        </w:rPr>
      </w:pPr>
      <w:r w:rsidRPr="0056142A">
        <w:rPr>
          <w:rFonts w:cs="David" w:hint="cs"/>
          <w:rtl/>
        </w:rPr>
        <w:tab/>
        <w:t xml:space="preserve"> כמה ניתן בבחירות המיוחדות כיחידה?</w:t>
      </w:r>
    </w:p>
    <w:p w14:paraId="22CDFA7C" w14:textId="77777777" w:rsidR="0056142A" w:rsidRPr="0056142A" w:rsidRDefault="0056142A" w:rsidP="0056142A">
      <w:pPr>
        <w:bidi/>
        <w:jc w:val="both"/>
        <w:rPr>
          <w:rFonts w:cs="David" w:hint="cs"/>
          <w:rtl/>
        </w:rPr>
      </w:pPr>
    </w:p>
    <w:p w14:paraId="530F2383" w14:textId="77777777" w:rsidR="0056142A" w:rsidRPr="0056142A" w:rsidRDefault="0056142A" w:rsidP="0056142A">
      <w:pPr>
        <w:bidi/>
        <w:jc w:val="both"/>
        <w:rPr>
          <w:rFonts w:cs="David" w:hint="cs"/>
          <w:rtl/>
        </w:rPr>
      </w:pPr>
      <w:r w:rsidRPr="0056142A">
        <w:rPr>
          <w:rFonts w:cs="David" w:hint="cs"/>
          <w:u w:val="single"/>
          <w:rtl/>
        </w:rPr>
        <w:t>מנחם הופנונג:</w:t>
      </w:r>
    </w:p>
    <w:p w14:paraId="06D248D6" w14:textId="77777777" w:rsidR="0056142A" w:rsidRPr="0056142A" w:rsidRDefault="0056142A" w:rsidP="0056142A">
      <w:pPr>
        <w:bidi/>
        <w:jc w:val="both"/>
        <w:rPr>
          <w:rFonts w:cs="David" w:hint="cs"/>
          <w:rtl/>
        </w:rPr>
      </w:pPr>
    </w:p>
    <w:p w14:paraId="4C40F0F7" w14:textId="77777777" w:rsidR="0056142A" w:rsidRPr="0056142A" w:rsidRDefault="0056142A" w:rsidP="0056142A">
      <w:pPr>
        <w:bidi/>
        <w:jc w:val="both"/>
        <w:rPr>
          <w:rFonts w:cs="David" w:hint="cs"/>
          <w:rtl/>
        </w:rPr>
      </w:pPr>
      <w:r w:rsidRPr="0056142A">
        <w:rPr>
          <w:rFonts w:cs="David" w:hint="cs"/>
          <w:rtl/>
        </w:rPr>
        <w:tab/>
        <w:t>אני לא זוכר. ברגע שאני אסיים אני אבדוק ואגיד, יש לי הנתונים. לצורך העניין הזה זה הרבה כסף מקופת הציבור. אין לי ספק שבפועל יוצא הרבה יותר.</w:t>
      </w:r>
    </w:p>
    <w:p w14:paraId="7269088C" w14:textId="77777777" w:rsidR="0056142A" w:rsidRPr="0056142A" w:rsidRDefault="0056142A" w:rsidP="0056142A">
      <w:pPr>
        <w:bidi/>
        <w:jc w:val="both"/>
        <w:rPr>
          <w:rFonts w:cs="David" w:hint="cs"/>
          <w:rtl/>
        </w:rPr>
      </w:pPr>
    </w:p>
    <w:p w14:paraId="4279D460" w14:textId="77777777" w:rsidR="0056142A" w:rsidRPr="0056142A" w:rsidRDefault="0056142A" w:rsidP="0056142A">
      <w:pPr>
        <w:bidi/>
        <w:jc w:val="both"/>
        <w:rPr>
          <w:rFonts w:cs="David" w:hint="cs"/>
          <w:rtl/>
        </w:rPr>
      </w:pPr>
      <w:r w:rsidRPr="0056142A">
        <w:rPr>
          <w:rFonts w:cs="David" w:hint="cs"/>
          <w:u w:val="single"/>
          <w:rtl/>
        </w:rPr>
        <w:t>יצחק לוי:</w:t>
      </w:r>
    </w:p>
    <w:p w14:paraId="56D547E8" w14:textId="77777777" w:rsidR="0056142A" w:rsidRPr="0056142A" w:rsidRDefault="0056142A" w:rsidP="0056142A">
      <w:pPr>
        <w:bidi/>
        <w:jc w:val="both"/>
        <w:rPr>
          <w:rFonts w:cs="David" w:hint="cs"/>
          <w:rtl/>
        </w:rPr>
      </w:pPr>
    </w:p>
    <w:p w14:paraId="4F3471BD" w14:textId="77777777" w:rsidR="0056142A" w:rsidRPr="0056142A" w:rsidRDefault="0056142A" w:rsidP="0056142A">
      <w:pPr>
        <w:bidi/>
        <w:jc w:val="both"/>
        <w:rPr>
          <w:rFonts w:cs="David" w:hint="cs"/>
          <w:rtl/>
        </w:rPr>
      </w:pPr>
      <w:r w:rsidRPr="0056142A">
        <w:rPr>
          <w:rFonts w:cs="David" w:hint="cs"/>
          <w:rtl/>
        </w:rPr>
        <w:tab/>
        <w:t xml:space="preserve"> כסף פרטי.</w:t>
      </w:r>
    </w:p>
    <w:p w14:paraId="29FC2D10" w14:textId="77777777" w:rsidR="0056142A" w:rsidRPr="0056142A" w:rsidRDefault="0056142A" w:rsidP="0056142A">
      <w:pPr>
        <w:bidi/>
        <w:jc w:val="both"/>
        <w:rPr>
          <w:rFonts w:cs="David" w:hint="cs"/>
          <w:rtl/>
        </w:rPr>
      </w:pPr>
    </w:p>
    <w:p w14:paraId="4A598AA4" w14:textId="77777777" w:rsidR="0056142A" w:rsidRPr="0056142A" w:rsidRDefault="0056142A" w:rsidP="0056142A">
      <w:pPr>
        <w:bidi/>
        <w:jc w:val="both"/>
        <w:rPr>
          <w:rFonts w:cs="David" w:hint="cs"/>
          <w:rtl/>
        </w:rPr>
      </w:pPr>
      <w:r w:rsidRPr="0056142A">
        <w:rPr>
          <w:rFonts w:cs="David" w:hint="cs"/>
          <w:u w:val="single"/>
          <w:rtl/>
        </w:rPr>
        <w:t>מנחם הופנונג:</w:t>
      </w:r>
    </w:p>
    <w:p w14:paraId="68288886" w14:textId="77777777" w:rsidR="0056142A" w:rsidRPr="0056142A" w:rsidRDefault="0056142A" w:rsidP="0056142A">
      <w:pPr>
        <w:bidi/>
        <w:jc w:val="both"/>
        <w:rPr>
          <w:rFonts w:cs="David" w:hint="cs"/>
          <w:rtl/>
        </w:rPr>
      </w:pPr>
    </w:p>
    <w:p w14:paraId="760A5970" w14:textId="77777777" w:rsidR="0056142A" w:rsidRPr="0056142A" w:rsidRDefault="0056142A" w:rsidP="0056142A">
      <w:pPr>
        <w:bidi/>
        <w:jc w:val="both"/>
        <w:rPr>
          <w:rFonts w:cs="David" w:hint="cs"/>
          <w:rtl/>
        </w:rPr>
      </w:pPr>
      <w:r w:rsidRPr="0056142A">
        <w:rPr>
          <w:rFonts w:cs="David" w:hint="cs"/>
          <w:rtl/>
        </w:rPr>
        <w:tab/>
        <w:t>אין לי ספק שהבסיס, פלוס מינוס, יהיה יחידת המימון. השאלה שכן צריך לשאול, והיא נוגעת לעניין הזה, כמה כסף אפשר להביא מהבית ומי יכול להביא.</w:t>
      </w:r>
    </w:p>
    <w:p w14:paraId="061618F3" w14:textId="77777777" w:rsidR="0056142A" w:rsidRPr="0056142A" w:rsidRDefault="0056142A" w:rsidP="0056142A">
      <w:pPr>
        <w:bidi/>
        <w:jc w:val="both"/>
        <w:rPr>
          <w:rFonts w:cs="David" w:hint="cs"/>
          <w:rtl/>
        </w:rPr>
      </w:pPr>
    </w:p>
    <w:p w14:paraId="18C7CE1D" w14:textId="77777777" w:rsidR="0056142A" w:rsidRPr="0056142A" w:rsidRDefault="0056142A" w:rsidP="0056142A">
      <w:pPr>
        <w:bidi/>
        <w:jc w:val="both"/>
        <w:rPr>
          <w:rFonts w:cs="David" w:hint="cs"/>
          <w:rtl/>
        </w:rPr>
      </w:pPr>
      <w:r w:rsidRPr="0056142A">
        <w:rPr>
          <w:rFonts w:cs="David" w:hint="cs"/>
          <w:u w:val="single"/>
          <w:rtl/>
        </w:rPr>
        <w:t>היו"ר דוד טל:</w:t>
      </w:r>
    </w:p>
    <w:p w14:paraId="443AEBFA" w14:textId="77777777" w:rsidR="0056142A" w:rsidRPr="0056142A" w:rsidRDefault="0056142A" w:rsidP="0056142A">
      <w:pPr>
        <w:bidi/>
        <w:jc w:val="both"/>
        <w:rPr>
          <w:rFonts w:cs="David" w:hint="cs"/>
          <w:rtl/>
        </w:rPr>
      </w:pPr>
    </w:p>
    <w:p w14:paraId="237BAD90" w14:textId="77777777" w:rsidR="0056142A" w:rsidRPr="0056142A" w:rsidRDefault="0056142A" w:rsidP="0056142A">
      <w:pPr>
        <w:bidi/>
        <w:jc w:val="both"/>
        <w:rPr>
          <w:rFonts w:cs="David" w:hint="cs"/>
          <w:rtl/>
        </w:rPr>
      </w:pPr>
      <w:r w:rsidRPr="0056142A">
        <w:rPr>
          <w:rFonts w:cs="David" w:hint="cs"/>
          <w:rtl/>
        </w:rPr>
        <w:tab/>
        <w:t>מהבית או מהחברים.</w:t>
      </w:r>
    </w:p>
    <w:p w14:paraId="5ABE3BB0" w14:textId="77777777" w:rsidR="0056142A" w:rsidRPr="0056142A" w:rsidRDefault="0056142A" w:rsidP="0056142A">
      <w:pPr>
        <w:bidi/>
        <w:jc w:val="both"/>
        <w:rPr>
          <w:rFonts w:cs="David" w:hint="cs"/>
          <w:rtl/>
        </w:rPr>
      </w:pPr>
    </w:p>
    <w:p w14:paraId="4F04A8A0" w14:textId="77777777" w:rsidR="0056142A" w:rsidRPr="0056142A" w:rsidRDefault="0056142A" w:rsidP="0056142A">
      <w:pPr>
        <w:bidi/>
        <w:jc w:val="both"/>
        <w:rPr>
          <w:rFonts w:cs="David" w:hint="cs"/>
          <w:rtl/>
        </w:rPr>
      </w:pPr>
      <w:r w:rsidRPr="0056142A">
        <w:rPr>
          <w:rFonts w:cs="David" w:hint="cs"/>
          <w:u w:val="single"/>
          <w:rtl/>
        </w:rPr>
        <w:t>מנחם הופנונג:</w:t>
      </w:r>
    </w:p>
    <w:p w14:paraId="00C5EC3A" w14:textId="77777777" w:rsidR="0056142A" w:rsidRPr="0056142A" w:rsidRDefault="0056142A" w:rsidP="0056142A">
      <w:pPr>
        <w:bidi/>
        <w:jc w:val="both"/>
        <w:rPr>
          <w:rFonts w:cs="David" w:hint="cs"/>
          <w:rtl/>
        </w:rPr>
      </w:pPr>
    </w:p>
    <w:p w14:paraId="44042857" w14:textId="77777777" w:rsidR="0056142A" w:rsidRPr="0056142A" w:rsidRDefault="0056142A" w:rsidP="0056142A">
      <w:pPr>
        <w:bidi/>
        <w:jc w:val="both"/>
        <w:rPr>
          <w:rFonts w:cs="David" w:hint="cs"/>
          <w:rtl/>
        </w:rPr>
      </w:pPr>
      <w:r w:rsidRPr="0056142A">
        <w:rPr>
          <w:rFonts w:cs="David" w:hint="cs"/>
          <w:rtl/>
        </w:rPr>
        <w:tab/>
        <w:t>השאלה, מה יכולים לעשות בעניין הזה גופים- - -</w:t>
      </w:r>
    </w:p>
    <w:p w14:paraId="6E8C5F14" w14:textId="77777777" w:rsidR="0056142A" w:rsidRPr="0056142A" w:rsidRDefault="0056142A" w:rsidP="0056142A">
      <w:pPr>
        <w:bidi/>
        <w:jc w:val="both"/>
        <w:rPr>
          <w:rFonts w:cs="David" w:hint="cs"/>
          <w:rtl/>
        </w:rPr>
      </w:pPr>
    </w:p>
    <w:p w14:paraId="1A2886E4" w14:textId="77777777" w:rsidR="0056142A" w:rsidRPr="0056142A" w:rsidRDefault="0056142A" w:rsidP="0056142A">
      <w:pPr>
        <w:bidi/>
        <w:jc w:val="both"/>
        <w:rPr>
          <w:rFonts w:cs="David" w:hint="cs"/>
          <w:rtl/>
        </w:rPr>
      </w:pPr>
      <w:r w:rsidRPr="0056142A">
        <w:rPr>
          <w:rFonts w:cs="David" w:hint="cs"/>
          <w:u w:val="single"/>
          <w:rtl/>
        </w:rPr>
        <w:t>יצחק לוי:</w:t>
      </w:r>
    </w:p>
    <w:p w14:paraId="1FCB9FCA" w14:textId="77777777" w:rsidR="0056142A" w:rsidRPr="0056142A" w:rsidRDefault="0056142A" w:rsidP="0056142A">
      <w:pPr>
        <w:bidi/>
        <w:jc w:val="both"/>
        <w:rPr>
          <w:rFonts w:cs="David" w:hint="cs"/>
          <w:rtl/>
        </w:rPr>
      </w:pPr>
    </w:p>
    <w:p w14:paraId="61BDBC62" w14:textId="77777777" w:rsidR="0056142A" w:rsidRPr="0056142A" w:rsidRDefault="0056142A" w:rsidP="0056142A">
      <w:pPr>
        <w:bidi/>
        <w:jc w:val="both"/>
        <w:rPr>
          <w:rFonts w:cs="David" w:hint="cs"/>
          <w:rtl/>
        </w:rPr>
      </w:pPr>
      <w:r w:rsidRPr="0056142A">
        <w:rPr>
          <w:rFonts w:cs="David" w:hint="cs"/>
          <w:rtl/>
        </w:rPr>
        <w:tab/>
        <w:t>לא פוליטיים.</w:t>
      </w:r>
    </w:p>
    <w:p w14:paraId="46F0D7B0" w14:textId="77777777" w:rsidR="0056142A" w:rsidRPr="0056142A" w:rsidRDefault="0056142A" w:rsidP="0056142A">
      <w:pPr>
        <w:bidi/>
        <w:jc w:val="both"/>
        <w:rPr>
          <w:rFonts w:cs="David" w:hint="cs"/>
          <w:rtl/>
        </w:rPr>
      </w:pPr>
    </w:p>
    <w:p w14:paraId="208F5DD8" w14:textId="77777777" w:rsidR="0056142A" w:rsidRPr="0056142A" w:rsidRDefault="0056142A" w:rsidP="0056142A">
      <w:pPr>
        <w:bidi/>
        <w:jc w:val="both"/>
        <w:rPr>
          <w:rFonts w:cs="David" w:hint="cs"/>
          <w:rtl/>
        </w:rPr>
      </w:pPr>
      <w:r w:rsidRPr="0056142A">
        <w:rPr>
          <w:rFonts w:cs="David" w:hint="cs"/>
          <w:u w:val="single"/>
          <w:rtl/>
        </w:rPr>
        <w:t>מנחם הופנונג:</w:t>
      </w:r>
    </w:p>
    <w:p w14:paraId="370FF851" w14:textId="77777777" w:rsidR="0056142A" w:rsidRPr="0056142A" w:rsidRDefault="0056142A" w:rsidP="0056142A">
      <w:pPr>
        <w:bidi/>
        <w:jc w:val="both"/>
        <w:rPr>
          <w:rFonts w:cs="David" w:hint="cs"/>
          <w:rtl/>
        </w:rPr>
      </w:pPr>
    </w:p>
    <w:p w14:paraId="7AB614E3" w14:textId="77777777" w:rsidR="0056142A" w:rsidRPr="0056142A" w:rsidRDefault="0056142A" w:rsidP="0056142A">
      <w:pPr>
        <w:bidi/>
        <w:jc w:val="both"/>
        <w:rPr>
          <w:rFonts w:cs="David" w:hint="cs"/>
          <w:rtl/>
        </w:rPr>
      </w:pPr>
      <w:r w:rsidRPr="0056142A">
        <w:rPr>
          <w:rFonts w:cs="David" w:hint="cs"/>
          <w:rtl/>
        </w:rPr>
        <w:tab/>
        <w:t>הם פוליטיים, ברגע שהם עוסקים בשאלה פוליטית, הם פוליטיים.</w:t>
      </w:r>
    </w:p>
    <w:p w14:paraId="364C4406" w14:textId="77777777" w:rsidR="0056142A" w:rsidRPr="0056142A" w:rsidRDefault="0056142A" w:rsidP="0056142A">
      <w:pPr>
        <w:bidi/>
        <w:jc w:val="both"/>
        <w:rPr>
          <w:rFonts w:cs="David" w:hint="cs"/>
          <w:rtl/>
        </w:rPr>
      </w:pPr>
    </w:p>
    <w:p w14:paraId="26DA61E3" w14:textId="77777777" w:rsidR="0056142A" w:rsidRPr="0056142A" w:rsidRDefault="0056142A" w:rsidP="0056142A">
      <w:pPr>
        <w:bidi/>
        <w:jc w:val="both"/>
        <w:rPr>
          <w:rFonts w:cs="David" w:hint="cs"/>
          <w:rtl/>
        </w:rPr>
      </w:pPr>
      <w:r w:rsidRPr="0056142A">
        <w:rPr>
          <w:rFonts w:cs="David" w:hint="cs"/>
          <w:u w:val="single"/>
          <w:rtl/>
        </w:rPr>
        <w:t>איל זנדברג:</w:t>
      </w:r>
    </w:p>
    <w:p w14:paraId="22EA14CA" w14:textId="77777777" w:rsidR="0056142A" w:rsidRPr="0056142A" w:rsidRDefault="0056142A" w:rsidP="0056142A">
      <w:pPr>
        <w:bidi/>
        <w:jc w:val="both"/>
        <w:rPr>
          <w:rFonts w:cs="David" w:hint="cs"/>
          <w:rtl/>
        </w:rPr>
      </w:pPr>
    </w:p>
    <w:p w14:paraId="092C3C43" w14:textId="77777777" w:rsidR="0056142A" w:rsidRPr="0056142A" w:rsidRDefault="0056142A" w:rsidP="0056142A">
      <w:pPr>
        <w:bidi/>
        <w:jc w:val="both"/>
        <w:rPr>
          <w:rFonts w:cs="David" w:hint="cs"/>
          <w:rtl/>
        </w:rPr>
      </w:pPr>
      <w:r w:rsidRPr="0056142A">
        <w:rPr>
          <w:rFonts w:cs="David" w:hint="cs"/>
          <w:rtl/>
        </w:rPr>
        <w:tab/>
        <w:t>לא מפלגתיים.</w:t>
      </w:r>
    </w:p>
    <w:p w14:paraId="011096A2" w14:textId="77777777" w:rsidR="0056142A" w:rsidRPr="0056142A" w:rsidRDefault="0056142A" w:rsidP="0056142A">
      <w:pPr>
        <w:bidi/>
        <w:jc w:val="both"/>
        <w:rPr>
          <w:rFonts w:cs="David" w:hint="cs"/>
          <w:rtl/>
        </w:rPr>
      </w:pPr>
    </w:p>
    <w:p w14:paraId="746F727B" w14:textId="77777777" w:rsidR="0056142A" w:rsidRPr="0056142A" w:rsidRDefault="0056142A" w:rsidP="0056142A">
      <w:pPr>
        <w:bidi/>
        <w:jc w:val="both"/>
        <w:rPr>
          <w:rFonts w:cs="David" w:hint="cs"/>
          <w:rtl/>
        </w:rPr>
      </w:pPr>
      <w:r w:rsidRPr="0056142A">
        <w:rPr>
          <w:rFonts w:cs="David" w:hint="cs"/>
          <w:u w:val="single"/>
          <w:rtl/>
        </w:rPr>
        <w:t>היו"ר דוד טל:</w:t>
      </w:r>
    </w:p>
    <w:p w14:paraId="7287CA46" w14:textId="77777777" w:rsidR="0056142A" w:rsidRPr="0056142A" w:rsidRDefault="0056142A" w:rsidP="0056142A">
      <w:pPr>
        <w:bidi/>
        <w:jc w:val="both"/>
        <w:rPr>
          <w:rFonts w:cs="David" w:hint="cs"/>
          <w:rtl/>
        </w:rPr>
      </w:pPr>
    </w:p>
    <w:p w14:paraId="5E67D2E5" w14:textId="77777777" w:rsidR="0056142A" w:rsidRPr="0056142A" w:rsidRDefault="0056142A" w:rsidP="0056142A">
      <w:pPr>
        <w:bidi/>
        <w:jc w:val="both"/>
        <w:rPr>
          <w:rFonts w:cs="David" w:hint="cs"/>
          <w:rtl/>
        </w:rPr>
      </w:pPr>
      <w:r w:rsidRPr="0056142A">
        <w:rPr>
          <w:rFonts w:cs="David" w:hint="cs"/>
          <w:rtl/>
        </w:rPr>
        <w:tab/>
        <w:t>בזמנו חב"ד היה לא מפלגתי, והוא הוציא הרבה מאוד שלטים, למשל "ביבי טוב ליהודים".</w:t>
      </w:r>
    </w:p>
    <w:p w14:paraId="50127195" w14:textId="77777777" w:rsidR="0056142A" w:rsidRPr="0056142A" w:rsidRDefault="0056142A" w:rsidP="0056142A">
      <w:pPr>
        <w:bidi/>
        <w:jc w:val="both"/>
        <w:rPr>
          <w:rFonts w:cs="David" w:hint="cs"/>
          <w:rtl/>
        </w:rPr>
      </w:pPr>
    </w:p>
    <w:p w14:paraId="6E9C4B86" w14:textId="77777777" w:rsidR="0056142A" w:rsidRPr="0056142A" w:rsidRDefault="0056142A" w:rsidP="0056142A">
      <w:pPr>
        <w:bidi/>
        <w:jc w:val="both"/>
        <w:rPr>
          <w:rFonts w:cs="David" w:hint="cs"/>
          <w:rtl/>
        </w:rPr>
      </w:pPr>
      <w:r w:rsidRPr="0056142A">
        <w:rPr>
          <w:rFonts w:cs="David" w:hint="cs"/>
          <w:u w:val="single"/>
          <w:rtl/>
        </w:rPr>
        <w:t>מנחם הופנונג:</w:t>
      </w:r>
    </w:p>
    <w:p w14:paraId="7D0A512E" w14:textId="77777777" w:rsidR="0056142A" w:rsidRPr="0056142A" w:rsidRDefault="0056142A" w:rsidP="0056142A">
      <w:pPr>
        <w:bidi/>
        <w:jc w:val="both"/>
        <w:rPr>
          <w:rFonts w:cs="David" w:hint="cs"/>
          <w:rtl/>
        </w:rPr>
      </w:pPr>
    </w:p>
    <w:p w14:paraId="0FD95B82" w14:textId="77777777" w:rsidR="0056142A" w:rsidRPr="0056142A" w:rsidRDefault="0056142A" w:rsidP="0056142A">
      <w:pPr>
        <w:bidi/>
        <w:jc w:val="both"/>
        <w:rPr>
          <w:rFonts w:cs="David" w:hint="cs"/>
          <w:rtl/>
        </w:rPr>
      </w:pPr>
      <w:r w:rsidRPr="0056142A">
        <w:rPr>
          <w:rFonts w:cs="David" w:hint="cs"/>
          <w:rtl/>
        </w:rPr>
        <w:tab/>
        <w:t>זאת בדיוק הכוונה שלי. מה הכללים שחלים על גופים כאלה, זאת שאלה כבדה.</w:t>
      </w:r>
    </w:p>
    <w:p w14:paraId="20983F34" w14:textId="77777777" w:rsidR="0056142A" w:rsidRDefault="0056142A" w:rsidP="0056142A">
      <w:pPr>
        <w:bidi/>
        <w:jc w:val="both"/>
        <w:rPr>
          <w:rFonts w:cs="David" w:hint="cs"/>
          <w:u w:val="single"/>
          <w:rtl/>
        </w:rPr>
      </w:pPr>
      <w:r w:rsidRPr="0056142A">
        <w:rPr>
          <w:rFonts w:cs="David"/>
          <w:u w:val="single"/>
          <w:rtl/>
        </w:rPr>
        <w:br w:type="page"/>
      </w:r>
    </w:p>
    <w:p w14:paraId="0BBD717B" w14:textId="77777777" w:rsidR="0056142A" w:rsidRDefault="0056142A" w:rsidP="0056142A">
      <w:pPr>
        <w:bidi/>
        <w:jc w:val="both"/>
        <w:rPr>
          <w:rFonts w:cs="David" w:hint="cs"/>
          <w:u w:val="single"/>
          <w:rtl/>
        </w:rPr>
      </w:pPr>
    </w:p>
    <w:p w14:paraId="7DB72903" w14:textId="77777777" w:rsidR="0056142A" w:rsidRDefault="0056142A" w:rsidP="0056142A">
      <w:pPr>
        <w:bidi/>
        <w:jc w:val="both"/>
        <w:rPr>
          <w:rFonts w:cs="David" w:hint="cs"/>
          <w:u w:val="single"/>
          <w:rtl/>
        </w:rPr>
      </w:pPr>
    </w:p>
    <w:p w14:paraId="76AD542B" w14:textId="77777777" w:rsidR="0056142A" w:rsidRPr="0056142A" w:rsidRDefault="0056142A" w:rsidP="0056142A">
      <w:pPr>
        <w:bidi/>
        <w:jc w:val="both"/>
        <w:rPr>
          <w:rFonts w:cs="David" w:hint="cs"/>
          <w:u w:val="single"/>
          <w:rtl/>
        </w:rPr>
      </w:pPr>
      <w:r w:rsidRPr="0056142A">
        <w:rPr>
          <w:rFonts w:cs="David" w:hint="cs"/>
          <w:u w:val="single"/>
          <w:rtl/>
        </w:rPr>
        <w:t>שילה רולף:</w:t>
      </w:r>
    </w:p>
    <w:p w14:paraId="7282EE07" w14:textId="77777777" w:rsidR="0056142A" w:rsidRPr="0056142A" w:rsidRDefault="0056142A" w:rsidP="0056142A">
      <w:pPr>
        <w:bidi/>
        <w:jc w:val="both"/>
        <w:rPr>
          <w:rFonts w:cs="David" w:hint="cs"/>
          <w:rtl/>
        </w:rPr>
      </w:pPr>
    </w:p>
    <w:p w14:paraId="23F27EDA" w14:textId="77777777" w:rsidR="0056142A" w:rsidRPr="0056142A" w:rsidRDefault="0056142A" w:rsidP="0056142A">
      <w:pPr>
        <w:bidi/>
        <w:jc w:val="both"/>
        <w:rPr>
          <w:rFonts w:cs="David" w:hint="cs"/>
          <w:rtl/>
        </w:rPr>
      </w:pPr>
      <w:r w:rsidRPr="0056142A">
        <w:rPr>
          <w:rFonts w:cs="David" w:hint="cs"/>
          <w:rtl/>
        </w:rPr>
        <w:tab/>
        <w:t>רציתי לציין שרק התחלתי להסתכל בנושא הזה בחוץ-לארץ, ויש כל מיני מודלים, וזה לאו דווקא רק מפלגות. אני אבדוק בנושא הזה בצורה מפורטת, הם גם כן עוסקים בנושא של תרומות וכללים לגבי תרומות.</w:t>
      </w:r>
    </w:p>
    <w:p w14:paraId="28F931DC" w14:textId="77777777" w:rsidR="0056142A" w:rsidRPr="0056142A" w:rsidRDefault="0056142A" w:rsidP="0056142A">
      <w:pPr>
        <w:bidi/>
        <w:jc w:val="both"/>
        <w:rPr>
          <w:rFonts w:cs="David" w:hint="cs"/>
          <w:rtl/>
        </w:rPr>
      </w:pPr>
    </w:p>
    <w:p w14:paraId="7AFA9564" w14:textId="77777777" w:rsidR="0056142A" w:rsidRPr="0056142A" w:rsidRDefault="0056142A" w:rsidP="0056142A">
      <w:pPr>
        <w:bidi/>
        <w:jc w:val="both"/>
        <w:rPr>
          <w:rFonts w:cs="David" w:hint="cs"/>
          <w:rtl/>
        </w:rPr>
      </w:pPr>
      <w:r w:rsidRPr="0056142A">
        <w:rPr>
          <w:rFonts w:cs="David" w:hint="cs"/>
          <w:u w:val="single"/>
          <w:rtl/>
        </w:rPr>
        <w:t>היו"ר דוד טל:</w:t>
      </w:r>
    </w:p>
    <w:p w14:paraId="7A4220AD" w14:textId="77777777" w:rsidR="0056142A" w:rsidRPr="0056142A" w:rsidRDefault="0056142A" w:rsidP="0056142A">
      <w:pPr>
        <w:bidi/>
        <w:jc w:val="both"/>
        <w:rPr>
          <w:rFonts w:cs="David" w:hint="cs"/>
          <w:rtl/>
        </w:rPr>
      </w:pPr>
    </w:p>
    <w:p w14:paraId="55EC76B8" w14:textId="77777777" w:rsidR="0056142A" w:rsidRPr="0056142A" w:rsidRDefault="0056142A" w:rsidP="0056142A">
      <w:pPr>
        <w:bidi/>
        <w:jc w:val="both"/>
        <w:rPr>
          <w:rFonts w:cs="David" w:hint="cs"/>
          <w:rtl/>
        </w:rPr>
      </w:pPr>
      <w:r w:rsidRPr="0056142A">
        <w:rPr>
          <w:rFonts w:cs="David" w:hint="cs"/>
          <w:rtl/>
        </w:rPr>
        <w:tab/>
        <w:t>תודה רבה. אני רוצה לסיים את הישיבה הזאת, אני מודה קודם כול לכל התלמידים שהשתתפו כאן איתנו ולמורם ורבם הפרופסור. בהזדמנות זו יושב איתנו כאן העוזר של היועץ המשפטית שלנו, דין לבנה, שהוא מסיים כרגע את העבודה והוא עוזב אותנו, אני מקווה שהוא יחזור אלינו. בכל מקרה אני רוצה להודות לו על העבודה הרבה. השתמשתי בכישורים שלו הרבה מאוד, הטלתי עליו לא מעט עבודות והוא עשה את זה בצורה מצוינת. אני רוצה לאחל לך הצלחה בכל אשר תפנה. תודה רבה. הישיבה נעולה, רבותי.</w:t>
      </w:r>
    </w:p>
    <w:p w14:paraId="6B936402" w14:textId="77777777" w:rsidR="0056142A" w:rsidRDefault="0056142A" w:rsidP="0056142A">
      <w:pPr>
        <w:bidi/>
        <w:jc w:val="both"/>
        <w:rPr>
          <w:rFonts w:cs="David" w:hint="cs"/>
          <w:rtl/>
        </w:rPr>
      </w:pPr>
    </w:p>
    <w:p w14:paraId="1070818A" w14:textId="77777777" w:rsidR="0056142A" w:rsidRDefault="0056142A" w:rsidP="0056142A">
      <w:pPr>
        <w:bidi/>
        <w:jc w:val="both"/>
        <w:rPr>
          <w:rFonts w:cs="David" w:hint="cs"/>
          <w:rtl/>
        </w:rPr>
      </w:pPr>
    </w:p>
    <w:p w14:paraId="47263252" w14:textId="77777777" w:rsidR="0056142A" w:rsidRDefault="0056142A" w:rsidP="0056142A">
      <w:pPr>
        <w:bidi/>
        <w:jc w:val="both"/>
        <w:rPr>
          <w:rFonts w:cs="David" w:hint="cs"/>
          <w:rtl/>
        </w:rPr>
      </w:pPr>
    </w:p>
    <w:p w14:paraId="1F654D8E" w14:textId="77777777" w:rsidR="0056142A" w:rsidRPr="0056142A" w:rsidRDefault="0056142A" w:rsidP="0056142A">
      <w:pPr>
        <w:bidi/>
        <w:jc w:val="both"/>
        <w:rPr>
          <w:rFonts w:cs="David" w:hint="cs"/>
          <w:rtl/>
        </w:rPr>
      </w:pPr>
    </w:p>
    <w:p w14:paraId="0C5D0B4B" w14:textId="77777777" w:rsidR="0056142A" w:rsidRPr="0056142A" w:rsidRDefault="0056142A" w:rsidP="0056142A">
      <w:pPr>
        <w:bidi/>
        <w:jc w:val="both"/>
        <w:rPr>
          <w:rFonts w:cs="David" w:hint="cs"/>
          <w:rtl/>
        </w:rPr>
      </w:pPr>
      <w:r w:rsidRPr="0056142A">
        <w:rPr>
          <w:rFonts w:cs="David" w:hint="cs"/>
          <w:b/>
          <w:bCs/>
          <w:u w:val="single"/>
          <w:rtl/>
        </w:rPr>
        <w:t>הישיבה ננעלה בשעה 10:35</w:t>
      </w:r>
    </w:p>
    <w:p w14:paraId="6886F364" w14:textId="77777777" w:rsidR="00552A80" w:rsidRPr="0056142A" w:rsidRDefault="00552A80" w:rsidP="0056142A">
      <w:pPr>
        <w:bidi/>
        <w:jc w:val="both"/>
        <w:rPr>
          <w:rFonts w:cs="David"/>
        </w:rPr>
      </w:pPr>
    </w:p>
    <w:sectPr w:rsidR="00552A80" w:rsidRPr="0056142A" w:rsidSect="0056142A">
      <w:headerReference w:type="even" r:id="rId9"/>
      <w:head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48DB0" w14:textId="77777777" w:rsidR="00E06FFA" w:rsidRDefault="00E06FFA">
      <w:r>
        <w:separator/>
      </w:r>
    </w:p>
  </w:endnote>
  <w:endnote w:type="continuationSeparator" w:id="0">
    <w:p w14:paraId="6C7C07F6" w14:textId="77777777" w:rsidR="00E06FFA" w:rsidRDefault="00E06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4378B" w14:textId="77777777" w:rsidR="00E06FFA" w:rsidRDefault="00E06FFA">
      <w:r>
        <w:separator/>
      </w:r>
    </w:p>
  </w:footnote>
  <w:footnote w:type="continuationSeparator" w:id="0">
    <w:p w14:paraId="2F2ECC26" w14:textId="77777777" w:rsidR="00E06FFA" w:rsidRDefault="00E06F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9313C" w14:textId="77777777" w:rsidR="0056142A" w:rsidRDefault="0056142A">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6DD2A23C" w14:textId="77777777" w:rsidR="0056142A" w:rsidRDefault="0056142A">
    <w:pPr>
      <w:pStyle w:val="Header"/>
      <w:ind w:right="360"/>
      <w:jc w:val="both"/>
      <w:rPr>
        <w:rtl/>
      </w:rPr>
    </w:pPr>
  </w:p>
  <w:p w14:paraId="44A6D706" w14:textId="77777777" w:rsidR="0056142A" w:rsidRDefault="0056142A"/>
  <w:p w14:paraId="4F93EB81" w14:textId="77777777" w:rsidR="0056142A" w:rsidRDefault="0056142A"/>
  <w:p w14:paraId="78BE8409" w14:textId="77777777" w:rsidR="0056142A" w:rsidRDefault="0056142A"/>
  <w:p w14:paraId="3FDC34BF" w14:textId="77777777" w:rsidR="0056142A" w:rsidRDefault="0056142A"/>
  <w:p w14:paraId="7DE05761" w14:textId="77777777" w:rsidR="0056142A" w:rsidRDefault="0056142A"/>
  <w:p w14:paraId="228515D5" w14:textId="77777777" w:rsidR="0056142A" w:rsidRDefault="0056142A"/>
  <w:p w14:paraId="66A34DF0" w14:textId="77777777" w:rsidR="0056142A" w:rsidRDefault="0056142A"/>
  <w:p w14:paraId="21F1EDEB" w14:textId="77777777" w:rsidR="0056142A" w:rsidRDefault="0056142A"/>
  <w:p w14:paraId="59412244" w14:textId="77777777" w:rsidR="0056142A" w:rsidRDefault="0056142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AB6DC" w14:textId="77777777" w:rsidR="0056142A" w:rsidRDefault="0056142A">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320DAB">
      <w:rPr>
        <w:rStyle w:val="PageNumber"/>
        <w:noProof/>
        <w:rtl/>
      </w:rPr>
      <w:t>1</w:t>
    </w:r>
    <w:r>
      <w:rPr>
        <w:rStyle w:val="PageNumber"/>
        <w:rtl/>
      </w:rPr>
      <w:fldChar w:fldCharType="end"/>
    </w:r>
  </w:p>
  <w:p w14:paraId="72560929" w14:textId="77777777" w:rsidR="0056142A" w:rsidRDefault="0056142A">
    <w:pPr>
      <w:pStyle w:val="Header"/>
      <w:ind w:right="360"/>
      <w:jc w:val="both"/>
      <w:rPr>
        <w:rFonts w:hint="cs"/>
        <w:rtl/>
      </w:rPr>
    </w:pPr>
    <w:r>
      <w:rPr>
        <w:rFonts w:hint="cs"/>
        <w:rtl/>
      </w:rPr>
      <w:t>הוועדה המשותפת לוועדת הכנסת ולוועדת החוקה חוק ומשפט</w:t>
    </w:r>
  </w:p>
  <w:p w14:paraId="69AA51AB" w14:textId="77777777" w:rsidR="0056142A" w:rsidRDefault="0056142A">
    <w:pPr>
      <w:pStyle w:val="Header"/>
      <w:ind w:right="360"/>
      <w:jc w:val="both"/>
      <w:rPr>
        <w:rStyle w:val="PageNumber"/>
        <w:rFonts w:hint="cs"/>
        <w:rtl/>
      </w:rPr>
    </w:pPr>
    <w:r>
      <w:rPr>
        <w:rFonts w:hint="cs"/>
        <w:rtl/>
      </w:rPr>
      <w:t>20.2.2008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80647פרוטוקול_ישיבת_ועדה.doc"/>
    <w:docVar w:name="StartMode" w:val="3"/>
  </w:docVars>
  <w:rsids>
    <w:rsidRoot w:val="00C74A22"/>
    <w:rsid w:val="00320DAB"/>
    <w:rsid w:val="00552A80"/>
    <w:rsid w:val="0056142A"/>
    <w:rsid w:val="006948D2"/>
    <w:rsid w:val="00965806"/>
    <w:rsid w:val="00A15AAA"/>
    <w:rsid w:val="00C74A22"/>
    <w:rsid w:val="00E06F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2F3F0A05"/>
  <w15:chartTrackingRefBased/>
  <w15:docId w15:val="{13560D4C-F71A-4D1D-BC7B-411464388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56142A"/>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basedOn w:val="DefaultParagraphFont"/>
    <w:rsid w:val="0056142A"/>
  </w:style>
  <w:style w:type="paragraph" w:styleId="Header">
    <w:name w:val="header"/>
    <w:basedOn w:val="Normal"/>
    <w:rsid w:val="0056142A"/>
    <w:pPr>
      <w:tabs>
        <w:tab w:val="center" w:pos="4153"/>
        <w:tab w:val="right" w:pos="8306"/>
      </w:tabs>
      <w:overflowPunct w:val="0"/>
      <w:autoSpaceDE w:val="0"/>
      <w:autoSpaceDN w:val="0"/>
      <w:bidi/>
      <w:adjustRightInd w:val="0"/>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מסמך" ma:contentTypeID="0x010100E61B5B636C1D3346A367D91174AF0833" ma:contentTypeVersion="0" ma:contentTypeDescription="צור מסמך חדש." ma:contentTypeScope="" ma:versionID="2cd3a6a1124a41b0116a164a5e1b80be">
  <xsd:schema xmlns:xsd="http://www.w3.org/2001/XMLSchema" xmlns:xs="http://www.w3.org/2001/XMLSchema" xmlns:p="http://schemas.microsoft.com/office/2006/metadata/properties" targetNamespace="http://schemas.microsoft.com/office/2006/metadata/properties" ma:root="true" ma:fieldsID="11ec9ca63ef1dfba155cc40b866cc39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511983-6EB9-4E37-B709-4F0E9284A4D9}">
  <ds:schemaRefs>
    <ds:schemaRef ds:uri="http://schemas.microsoft.com/sharepoint/v3/contenttype/forms"/>
  </ds:schemaRefs>
</ds:datastoreItem>
</file>

<file path=customXml/itemProps2.xml><?xml version="1.0" encoding="utf-8"?>
<ds:datastoreItem xmlns:ds="http://schemas.openxmlformats.org/officeDocument/2006/customXml" ds:itemID="{7502CBB6-6D7A-46FC-A8EE-4D03123E74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470A5E5-E0E8-487D-9E7D-1923E403DB4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8227</Words>
  <Characters>46898</Characters>
  <Application>Microsoft Office Word</Application>
  <DocSecurity>0</DocSecurity>
  <Lines>390</Lines>
  <Paragraphs>110</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55015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2022-07-09T13:27:00Z</dcterms:created>
  <dcterms:modified xsi:type="dcterms:W3CDTF">2022-07-09T13:27:00Z</dcterms:modified>
</cp:coreProperties>
</file>