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3B2E" w14:textId="77777777" w:rsidR="00C90FC9" w:rsidRDefault="00C90FC9" w:rsidP="00C90FC9">
      <w:pPr>
        <w:pStyle w:val="Heading5"/>
        <w:rPr>
          <w:rFonts w:cs="David"/>
          <w:b/>
          <w:bCs/>
          <w:sz w:val="24"/>
          <w:rtl/>
        </w:rPr>
      </w:pPr>
      <w:r>
        <w:rPr>
          <w:rFonts w:cs="David" w:hint="cs"/>
          <w:b/>
          <w:bCs/>
          <w:sz w:val="24"/>
          <w:rtl/>
        </w:rPr>
        <w:t xml:space="preserve">הכנסת </w:t>
      </w:r>
      <w:r>
        <w:rPr>
          <w:rFonts w:cs="David"/>
          <w:b/>
          <w:bCs/>
          <w:sz w:val="24"/>
          <w:rtl/>
        </w:rPr>
        <w:t>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14:paraId="1989447B" w14:textId="77777777" w:rsidR="00C90FC9" w:rsidRDefault="00C90FC9" w:rsidP="00C90FC9">
      <w:pPr>
        <w:bidi/>
        <w:jc w:val="both"/>
        <w:rPr>
          <w:rFonts w:cs="David" w:hint="cs"/>
          <w:b/>
          <w:bCs/>
          <w:rtl/>
        </w:rPr>
      </w:pPr>
      <w:r>
        <w:rPr>
          <w:rFonts w:cs="David" w:hint="cs"/>
          <w:b/>
          <w:bCs/>
          <w:rtl/>
        </w:rPr>
        <w:t>מושב שלישי</w:t>
      </w:r>
    </w:p>
    <w:p w14:paraId="4214E465" w14:textId="77777777" w:rsidR="00C90FC9" w:rsidRDefault="00C90FC9" w:rsidP="00C90FC9">
      <w:pPr>
        <w:bidi/>
        <w:jc w:val="both"/>
        <w:rPr>
          <w:rFonts w:cs="David" w:hint="cs"/>
          <w:b/>
          <w:bCs/>
          <w:rtl/>
        </w:rPr>
      </w:pPr>
    </w:p>
    <w:p w14:paraId="368ADBFF" w14:textId="77777777" w:rsidR="00C90FC9" w:rsidRDefault="00C90FC9" w:rsidP="00C90FC9">
      <w:pPr>
        <w:bidi/>
        <w:jc w:val="both"/>
        <w:rPr>
          <w:rFonts w:cs="David" w:hint="cs"/>
          <w:b/>
          <w:bCs/>
          <w:rtl/>
        </w:rPr>
      </w:pPr>
    </w:p>
    <w:p w14:paraId="08268F4C" w14:textId="77777777" w:rsidR="00C90FC9" w:rsidRDefault="00C90FC9" w:rsidP="00C90FC9">
      <w:pPr>
        <w:bidi/>
        <w:jc w:val="center"/>
        <w:rPr>
          <w:rFonts w:cs="David" w:hint="cs"/>
          <w:b/>
          <w:bCs/>
          <w:rtl/>
        </w:rPr>
      </w:pPr>
    </w:p>
    <w:p w14:paraId="4A53F8ED" w14:textId="77777777" w:rsidR="00C90FC9" w:rsidRDefault="00C90FC9" w:rsidP="00C90FC9">
      <w:pPr>
        <w:bidi/>
        <w:jc w:val="center"/>
        <w:rPr>
          <w:rFonts w:cs="David" w:hint="cs"/>
          <w:b/>
          <w:bCs/>
          <w:rtl/>
        </w:rPr>
      </w:pPr>
      <w:r>
        <w:rPr>
          <w:rFonts w:cs="David" w:hint="cs"/>
          <w:b/>
          <w:bCs/>
          <w:rtl/>
        </w:rPr>
        <w:t>פרוטוקול מס' 16</w:t>
      </w:r>
    </w:p>
    <w:p w14:paraId="12817D48" w14:textId="77777777" w:rsidR="00C90FC9" w:rsidRDefault="00C90FC9" w:rsidP="00C90FC9">
      <w:pPr>
        <w:bidi/>
        <w:jc w:val="center"/>
        <w:rPr>
          <w:rFonts w:cs="David" w:hint="cs"/>
          <w:b/>
          <w:bCs/>
          <w:rtl/>
        </w:rPr>
      </w:pPr>
      <w:r>
        <w:rPr>
          <w:rFonts w:cs="David" w:hint="cs"/>
          <w:b/>
          <w:bCs/>
          <w:rtl/>
        </w:rPr>
        <w:t>מישיבת ועדת המשנה של ועדת הכנסת לגיבוש כללי אתיקה לחברי הכנסת</w:t>
      </w:r>
    </w:p>
    <w:p w14:paraId="0CAFFD30" w14:textId="77777777" w:rsidR="00C90FC9" w:rsidRDefault="00C90FC9" w:rsidP="00C90FC9">
      <w:pPr>
        <w:bidi/>
        <w:jc w:val="center"/>
        <w:rPr>
          <w:rFonts w:cs="David" w:hint="cs"/>
          <w:rtl/>
        </w:rPr>
      </w:pPr>
      <w:r>
        <w:rPr>
          <w:rFonts w:cs="David" w:hint="cs"/>
          <w:b/>
          <w:bCs/>
          <w:u w:val="single"/>
          <w:rtl/>
        </w:rPr>
        <w:t xml:space="preserve">יום שלישי, ט"ז בכסלו </w:t>
      </w:r>
      <w:proofErr w:type="spellStart"/>
      <w:r>
        <w:rPr>
          <w:rFonts w:cs="David" w:hint="cs"/>
          <w:b/>
          <w:bCs/>
          <w:u w:val="single"/>
          <w:rtl/>
        </w:rPr>
        <w:t>התשע"א</w:t>
      </w:r>
      <w:proofErr w:type="spellEnd"/>
      <w:r>
        <w:rPr>
          <w:rFonts w:cs="David" w:hint="cs"/>
          <w:b/>
          <w:bCs/>
          <w:u w:val="single"/>
          <w:rtl/>
        </w:rPr>
        <w:t xml:space="preserve"> (23 בנובמבר 2010), שעה 14:30</w:t>
      </w:r>
    </w:p>
    <w:p w14:paraId="5690DF98" w14:textId="77777777" w:rsidR="00C90FC9" w:rsidRDefault="00C90FC9" w:rsidP="00C90FC9">
      <w:pPr>
        <w:bidi/>
        <w:ind w:left="1466" w:hanging="1466"/>
        <w:jc w:val="both"/>
        <w:rPr>
          <w:rFonts w:cs="David" w:hint="cs"/>
          <w:rtl/>
        </w:rPr>
      </w:pPr>
    </w:p>
    <w:p w14:paraId="0EDEBD29" w14:textId="77777777" w:rsidR="00C90FC9" w:rsidRDefault="00C90FC9" w:rsidP="00C90FC9">
      <w:pPr>
        <w:bidi/>
        <w:ind w:left="1466" w:hanging="1466"/>
        <w:jc w:val="both"/>
        <w:rPr>
          <w:rFonts w:cs="David" w:hint="cs"/>
          <w:rtl/>
        </w:rPr>
      </w:pPr>
    </w:p>
    <w:p w14:paraId="120B99CD" w14:textId="77777777" w:rsidR="00C90FC9" w:rsidRDefault="00C90FC9" w:rsidP="00C90FC9">
      <w:pPr>
        <w:bidi/>
        <w:ind w:left="1466" w:hanging="1466"/>
        <w:jc w:val="both"/>
        <w:rPr>
          <w:rFonts w:cs="David" w:hint="cs"/>
          <w:rtl/>
        </w:rPr>
      </w:pPr>
    </w:p>
    <w:p w14:paraId="62180106" w14:textId="77777777" w:rsidR="00C90FC9" w:rsidRDefault="00C90FC9" w:rsidP="00C90FC9">
      <w:pPr>
        <w:bidi/>
        <w:ind w:left="1466" w:hanging="1466"/>
        <w:jc w:val="both"/>
        <w:rPr>
          <w:rFonts w:cs="David" w:hint="cs"/>
          <w:rtl/>
        </w:rPr>
      </w:pPr>
      <w:r>
        <w:rPr>
          <w:rFonts w:cs="David" w:hint="cs"/>
          <w:b/>
          <w:bCs/>
          <w:u w:val="single"/>
          <w:rtl/>
        </w:rPr>
        <w:t>סדר היום</w:t>
      </w:r>
      <w:r>
        <w:rPr>
          <w:rFonts w:cs="David" w:hint="cs"/>
          <w:rtl/>
        </w:rPr>
        <w:t xml:space="preserve">:  </w:t>
      </w:r>
    </w:p>
    <w:p w14:paraId="4DEC1BD2" w14:textId="77777777" w:rsidR="00C90FC9" w:rsidRDefault="00C90FC9" w:rsidP="00C90FC9">
      <w:pPr>
        <w:bidi/>
        <w:jc w:val="both"/>
        <w:rPr>
          <w:rFonts w:cs="David" w:hint="cs"/>
          <w:b/>
          <w:bCs/>
          <w:rtl/>
        </w:rPr>
      </w:pPr>
      <w:r>
        <w:rPr>
          <w:rFonts w:cs="David" w:hint="cs"/>
          <w:rtl/>
        </w:rPr>
        <w:t>הכנת כללי אתיקה לחברי הכנסת</w:t>
      </w:r>
    </w:p>
    <w:p w14:paraId="75F41C8E" w14:textId="77777777" w:rsidR="00C90FC9" w:rsidRDefault="00C90FC9" w:rsidP="00C90FC9">
      <w:pPr>
        <w:bidi/>
        <w:ind w:left="1286" w:hanging="1286"/>
        <w:jc w:val="both"/>
        <w:rPr>
          <w:rFonts w:cs="David" w:hint="cs"/>
          <w:rtl/>
        </w:rPr>
      </w:pPr>
    </w:p>
    <w:p w14:paraId="30F8688D" w14:textId="77777777" w:rsidR="00C90FC9" w:rsidRDefault="00C90FC9" w:rsidP="00C90FC9">
      <w:pPr>
        <w:bidi/>
        <w:ind w:left="1286" w:hanging="1286"/>
        <w:jc w:val="both"/>
        <w:rPr>
          <w:rFonts w:cs="David" w:hint="cs"/>
          <w:rtl/>
        </w:rPr>
      </w:pPr>
    </w:p>
    <w:p w14:paraId="44CFB187" w14:textId="77777777" w:rsidR="00C90FC9" w:rsidRDefault="00C90FC9" w:rsidP="00C90FC9">
      <w:pPr>
        <w:bidi/>
        <w:ind w:left="1286" w:hanging="1286"/>
        <w:jc w:val="both"/>
        <w:rPr>
          <w:rFonts w:cs="David" w:hint="cs"/>
          <w:rtl/>
        </w:rPr>
      </w:pPr>
    </w:p>
    <w:p w14:paraId="6EDA6CBE" w14:textId="77777777" w:rsidR="00C90FC9" w:rsidRDefault="00C90FC9" w:rsidP="00C90FC9">
      <w:pPr>
        <w:bidi/>
        <w:ind w:left="1286" w:hanging="1286"/>
        <w:jc w:val="both"/>
        <w:rPr>
          <w:rFonts w:cs="David" w:hint="cs"/>
          <w:b/>
          <w:bCs/>
          <w:rtl/>
        </w:rPr>
      </w:pPr>
      <w:r>
        <w:rPr>
          <w:rFonts w:cs="David" w:hint="cs"/>
          <w:b/>
          <w:bCs/>
          <w:u w:val="single"/>
          <w:rtl/>
        </w:rPr>
        <w:t>נכחו</w:t>
      </w:r>
      <w:r>
        <w:rPr>
          <w:rFonts w:cs="David" w:hint="cs"/>
          <w:b/>
          <w:bCs/>
          <w:rtl/>
        </w:rPr>
        <w:t>:</w:t>
      </w:r>
    </w:p>
    <w:p w14:paraId="4C8ABA05" w14:textId="77777777" w:rsidR="00C90FC9" w:rsidRDefault="00C90FC9" w:rsidP="00C90FC9">
      <w:pPr>
        <w:bidi/>
        <w:ind w:left="1286" w:hanging="1286"/>
        <w:jc w:val="both"/>
        <w:rPr>
          <w:rFonts w:cs="David" w:hint="cs"/>
          <w:rtl/>
        </w:rPr>
      </w:pPr>
      <w:r>
        <w:rPr>
          <w:rFonts w:cs="David" w:hint="cs"/>
          <w:b/>
          <w:bCs/>
          <w:u w:val="single"/>
          <w:rtl/>
        </w:rPr>
        <w:t>חברי הוועדה</w:t>
      </w:r>
      <w:r>
        <w:rPr>
          <w:rFonts w:cs="David" w:hint="cs"/>
          <w:rtl/>
        </w:rPr>
        <w:t>:</w:t>
      </w:r>
    </w:p>
    <w:p w14:paraId="010F3B8B" w14:textId="77777777" w:rsidR="00C90FC9" w:rsidRDefault="00C90FC9" w:rsidP="00C90FC9">
      <w:pPr>
        <w:bidi/>
        <w:ind w:left="1286" w:hanging="1286"/>
        <w:jc w:val="both"/>
        <w:rPr>
          <w:rFonts w:cs="David" w:hint="cs"/>
          <w:rtl/>
        </w:rPr>
      </w:pPr>
      <w:r>
        <w:rPr>
          <w:rFonts w:cs="David" w:hint="cs"/>
          <w:rtl/>
        </w:rPr>
        <w:t>חיים אורון - היו"ר</w:t>
      </w:r>
    </w:p>
    <w:p w14:paraId="406C0249" w14:textId="77777777" w:rsidR="00C90FC9" w:rsidRDefault="00C90FC9" w:rsidP="00C90FC9">
      <w:pPr>
        <w:bidi/>
        <w:ind w:left="1286" w:hanging="1286"/>
        <w:jc w:val="both"/>
        <w:rPr>
          <w:rFonts w:cs="David" w:hint="cs"/>
          <w:rtl/>
        </w:rPr>
      </w:pPr>
      <w:r>
        <w:rPr>
          <w:rFonts w:cs="David" w:hint="cs"/>
          <w:rtl/>
        </w:rPr>
        <w:t>שלי יחימוביץ</w:t>
      </w:r>
    </w:p>
    <w:p w14:paraId="0AA08C9B" w14:textId="77777777" w:rsidR="00C90FC9" w:rsidRDefault="00C90FC9" w:rsidP="00C90FC9">
      <w:pPr>
        <w:bidi/>
        <w:ind w:left="1286" w:hanging="1286"/>
        <w:jc w:val="both"/>
        <w:rPr>
          <w:rFonts w:cs="David" w:hint="cs"/>
          <w:rtl/>
        </w:rPr>
      </w:pPr>
      <w:r>
        <w:rPr>
          <w:rFonts w:cs="David" w:hint="cs"/>
          <w:rtl/>
        </w:rPr>
        <w:t>דוד רותם</w:t>
      </w:r>
    </w:p>
    <w:p w14:paraId="4C3ECC55" w14:textId="77777777" w:rsidR="00C90FC9" w:rsidRDefault="00C90FC9" w:rsidP="00C90FC9">
      <w:pPr>
        <w:bidi/>
        <w:ind w:left="1286" w:hanging="1286"/>
        <w:jc w:val="both"/>
        <w:rPr>
          <w:rFonts w:cs="David" w:hint="cs"/>
          <w:rtl/>
        </w:rPr>
      </w:pPr>
    </w:p>
    <w:p w14:paraId="2031B14C" w14:textId="77777777" w:rsidR="00C90FC9" w:rsidRDefault="00C90FC9" w:rsidP="00C90FC9">
      <w:pPr>
        <w:bidi/>
        <w:ind w:left="1286" w:hanging="1286"/>
        <w:jc w:val="both"/>
        <w:rPr>
          <w:rFonts w:cs="David" w:hint="cs"/>
          <w:rtl/>
        </w:rPr>
      </w:pPr>
      <w:r>
        <w:rPr>
          <w:rFonts w:cs="David" w:hint="cs"/>
          <w:rtl/>
        </w:rPr>
        <w:t xml:space="preserve"> </w:t>
      </w:r>
    </w:p>
    <w:p w14:paraId="2D6B70F9" w14:textId="77777777" w:rsidR="00C90FC9" w:rsidRDefault="00C90FC9" w:rsidP="00C90FC9">
      <w:pPr>
        <w:bidi/>
        <w:ind w:left="1286" w:hanging="1286"/>
        <w:jc w:val="both"/>
        <w:rPr>
          <w:rFonts w:cs="David" w:hint="cs"/>
          <w:rtl/>
        </w:rPr>
      </w:pPr>
      <w:r>
        <w:rPr>
          <w:rFonts w:cs="David" w:hint="cs"/>
          <w:rtl/>
        </w:rPr>
        <w:t xml:space="preserve"> </w:t>
      </w:r>
    </w:p>
    <w:p w14:paraId="0DD9DB6C" w14:textId="77777777" w:rsidR="00C90FC9" w:rsidRDefault="00C90FC9" w:rsidP="00C90FC9">
      <w:pPr>
        <w:bidi/>
        <w:ind w:left="1286" w:hanging="1286"/>
        <w:jc w:val="both"/>
        <w:rPr>
          <w:rFonts w:cs="David" w:hint="cs"/>
          <w:rtl/>
        </w:rPr>
      </w:pPr>
      <w:r>
        <w:rPr>
          <w:rFonts w:cs="David" w:hint="cs"/>
          <w:b/>
          <w:bCs/>
          <w:u w:val="single"/>
          <w:rtl/>
        </w:rPr>
        <w:t>מוזמנים</w:t>
      </w:r>
      <w:r>
        <w:rPr>
          <w:rFonts w:cs="David" w:hint="cs"/>
          <w:rtl/>
        </w:rPr>
        <w:t>:</w:t>
      </w:r>
    </w:p>
    <w:p w14:paraId="79C38557" w14:textId="77777777" w:rsidR="00C90FC9" w:rsidRDefault="00C90FC9" w:rsidP="00C90FC9">
      <w:pPr>
        <w:tabs>
          <w:tab w:val="left" w:pos="1646"/>
        </w:tabs>
        <w:bidi/>
        <w:jc w:val="both"/>
        <w:rPr>
          <w:rFonts w:cs="David" w:hint="cs"/>
          <w:rtl/>
        </w:rPr>
      </w:pPr>
      <w:r>
        <w:rPr>
          <w:rFonts w:cs="David" w:hint="cs"/>
          <w:rtl/>
        </w:rPr>
        <w:t>היועץ המשפטי לכנסת אייל ינון</w:t>
      </w:r>
      <w:r>
        <w:rPr>
          <w:rFonts w:cs="David" w:hint="cs"/>
          <w:rtl/>
        </w:rPr>
        <w:tab/>
      </w:r>
      <w:r>
        <w:rPr>
          <w:rFonts w:cs="David" w:hint="cs"/>
          <w:rtl/>
        </w:rPr>
        <w:tab/>
      </w:r>
    </w:p>
    <w:p w14:paraId="5CDF42E7" w14:textId="77777777" w:rsidR="00C90FC9" w:rsidRDefault="00C90FC9" w:rsidP="00C90FC9">
      <w:pPr>
        <w:tabs>
          <w:tab w:val="left" w:pos="1646"/>
        </w:tabs>
        <w:bidi/>
        <w:jc w:val="both"/>
        <w:rPr>
          <w:rFonts w:cs="David" w:hint="cs"/>
          <w:rtl/>
        </w:rPr>
      </w:pPr>
      <w:proofErr w:type="spellStart"/>
      <w:r>
        <w:rPr>
          <w:rFonts w:cs="David" w:hint="cs"/>
          <w:rtl/>
        </w:rPr>
        <w:t>פרופ</w:t>
      </w:r>
      <w:proofErr w:type="spellEnd"/>
      <w:r>
        <w:rPr>
          <w:rFonts w:cs="David" w:hint="cs"/>
          <w:rtl/>
        </w:rPr>
        <w:t>' יצחק זמיר</w:t>
      </w:r>
      <w:r>
        <w:rPr>
          <w:rFonts w:cs="David" w:hint="cs"/>
          <w:rtl/>
        </w:rPr>
        <w:tab/>
        <w:t>- יושב ראש הוועדה הציבורית לגיבוש כללי אתיקה לחברי הכנסת</w:t>
      </w:r>
    </w:p>
    <w:p w14:paraId="7C16921F" w14:textId="77777777" w:rsidR="00C90FC9" w:rsidRDefault="00C90FC9" w:rsidP="00C90FC9">
      <w:pPr>
        <w:tabs>
          <w:tab w:val="left" w:pos="1646"/>
        </w:tabs>
        <w:bidi/>
        <w:jc w:val="both"/>
        <w:rPr>
          <w:rFonts w:cs="David" w:hint="cs"/>
          <w:rtl/>
        </w:rPr>
      </w:pPr>
    </w:p>
    <w:p w14:paraId="08F0B949" w14:textId="77777777" w:rsidR="00C90FC9" w:rsidRDefault="00C90FC9" w:rsidP="00C90FC9">
      <w:pPr>
        <w:tabs>
          <w:tab w:val="left" w:pos="1646"/>
        </w:tabs>
        <w:bidi/>
        <w:jc w:val="both"/>
        <w:rPr>
          <w:rFonts w:cs="David" w:hint="cs"/>
          <w:rtl/>
        </w:rPr>
      </w:pPr>
    </w:p>
    <w:p w14:paraId="1600C91D" w14:textId="77777777" w:rsidR="00C90FC9" w:rsidRDefault="00C90FC9" w:rsidP="00C90FC9">
      <w:pPr>
        <w:tabs>
          <w:tab w:val="left" w:pos="1646"/>
        </w:tabs>
        <w:bidi/>
        <w:jc w:val="both"/>
        <w:rPr>
          <w:rFonts w:cs="David" w:hint="cs"/>
          <w:rtl/>
        </w:rPr>
      </w:pPr>
    </w:p>
    <w:p w14:paraId="37301BBA" w14:textId="77777777" w:rsidR="00C90FC9" w:rsidRDefault="00C90FC9" w:rsidP="00C90FC9">
      <w:pPr>
        <w:tabs>
          <w:tab w:val="left" w:pos="1646"/>
        </w:tabs>
        <w:bidi/>
        <w:jc w:val="both"/>
        <w:rPr>
          <w:rFonts w:cs="David" w:hint="cs"/>
          <w:rtl/>
        </w:rPr>
      </w:pPr>
    </w:p>
    <w:p w14:paraId="4BA47F45" w14:textId="77777777" w:rsidR="00C90FC9" w:rsidRDefault="00C90FC9" w:rsidP="00C90FC9">
      <w:pPr>
        <w:bidi/>
        <w:jc w:val="both"/>
        <w:rPr>
          <w:rFonts w:cs="David" w:hint="cs"/>
          <w:rtl/>
        </w:rPr>
      </w:pPr>
      <w:r>
        <w:rPr>
          <w:rFonts w:cs="David" w:hint="cs"/>
          <w:b/>
          <w:bCs/>
          <w:u w:val="single"/>
          <w:rtl/>
        </w:rPr>
        <w:t>מנהלת הוועדה</w:t>
      </w:r>
      <w:r>
        <w:rPr>
          <w:rFonts w:cs="David" w:hint="cs"/>
          <w:rtl/>
        </w:rPr>
        <w:t xml:space="preserve">: </w:t>
      </w:r>
    </w:p>
    <w:p w14:paraId="00B34599" w14:textId="77777777" w:rsidR="00C90FC9" w:rsidRDefault="00C90FC9" w:rsidP="00C90FC9">
      <w:pPr>
        <w:bidi/>
        <w:jc w:val="both"/>
        <w:rPr>
          <w:rFonts w:cs="David" w:hint="cs"/>
          <w:rtl/>
        </w:rPr>
      </w:pPr>
      <w:r>
        <w:rPr>
          <w:rFonts w:cs="David" w:hint="cs"/>
          <w:rtl/>
        </w:rPr>
        <w:t>אתי בן יוסף</w:t>
      </w:r>
    </w:p>
    <w:p w14:paraId="7881B5A7" w14:textId="77777777" w:rsidR="00C90FC9" w:rsidRDefault="00C90FC9" w:rsidP="00C90FC9">
      <w:pPr>
        <w:bidi/>
        <w:jc w:val="both"/>
        <w:rPr>
          <w:rFonts w:cs="David" w:hint="cs"/>
          <w:rtl/>
        </w:rPr>
      </w:pPr>
    </w:p>
    <w:p w14:paraId="2322B4EB" w14:textId="77777777" w:rsidR="00C90FC9" w:rsidRDefault="00C90FC9" w:rsidP="00C90FC9">
      <w:pPr>
        <w:bidi/>
        <w:jc w:val="both"/>
        <w:rPr>
          <w:rFonts w:cs="David" w:hint="cs"/>
          <w:rtl/>
        </w:rPr>
      </w:pPr>
      <w:r>
        <w:rPr>
          <w:rFonts w:cs="David" w:hint="cs"/>
          <w:b/>
          <w:bCs/>
          <w:u w:val="single"/>
          <w:rtl/>
        </w:rPr>
        <w:t>ייעוץ משפטי</w:t>
      </w:r>
      <w:r>
        <w:rPr>
          <w:rFonts w:cs="David" w:hint="cs"/>
          <w:rtl/>
        </w:rPr>
        <w:t>:</w:t>
      </w:r>
    </w:p>
    <w:p w14:paraId="058353F2" w14:textId="77777777" w:rsidR="00C90FC9" w:rsidRDefault="00C90FC9" w:rsidP="00C90FC9">
      <w:pPr>
        <w:bidi/>
        <w:jc w:val="both"/>
        <w:rPr>
          <w:rFonts w:cs="David" w:hint="cs"/>
          <w:rtl/>
        </w:rPr>
      </w:pPr>
      <w:r>
        <w:rPr>
          <w:rFonts w:cs="David" w:hint="cs"/>
          <w:rtl/>
        </w:rPr>
        <w:t>ארבל אסטרחן</w:t>
      </w:r>
    </w:p>
    <w:p w14:paraId="1A3823B6" w14:textId="77777777" w:rsidR="00C90FC9" w:rsidRDefault="00C90FC9" w:rsidP="00C90FC9">
      <w:pPr>
        <w:bidi/>
        <w:jc w:val="both"/>
        <w:rPr>
          <w:rFonts w:cs="David" w:hint="cs"/>
          <w:rtl/>
        </w:rPr>
      </w:pPr>
      <w:r>
        <w:rPr>
          <w:rFonts w:cs="David" w:hint="cs"/>
          <w:rtl/>
        </w:rPr>
        <w:t xml:space="preserve">רן בר </w:t>
      </w:r>
      <w:proofErr w:type="spellStart"/>
      <w:r>
        <w:rPr>
          <w:rFonts w:cs="David" w:hint="cs"/>
          <w:rtl/>
        </w:rPr>
        <w:t>יושפט</w:t>
      </w:r>
      <w:proofErr w:type="spellEnd"/>
      <w:r>
        <w:rPr>
          <w:rFonts w:cs="David" w:hint="cs"/>
          <w:rtl/>
        </w:rPr>
        <w:t xml:space="preserve"> (מתמחה)</w:t>
      </w:r>
    </w:p>
    <w:p w14:paraId="76BECAD1" w14:textId="77777777" w:rsidR="00C90FC9" w:rsidRDefault="00C90FC9" w:rsidP="00C90FC9">
      <w:pPr>
        <w:bidi/>
        <w:jc w:val="both"/>
        <w:rPr>
          <w:rFonts w:cs="David" w:hint="cs"/>
          <w:rtl/>
        </w:rPr>
      </w:pPr>
      <w:r>
        <w:rPr>
          <w:rFonts w:cs="David" w:hint="cs"/>
          <w:b/>
          <w:bCs/>
          <w:u w:val="single"/>
          <w:rtl/>
        </w:rPr>
        <w:t xml:space="preserve"> </w:t>
      </w:r>
    </w:p>
    <w:p w14:paraId="10779BA1" w14:textId="77777777" w:rsidR="00C90FC9" w:rsidRDefault="00C90FC9" w:rsidP="00C90FC9">
      <w:pPr>
        <w:bidi/>
        <w:jc w:val="both"/>
        <w:rPr>
          <w:rFonts w:cs="David" w:hint="cs"/>
          <w:rtl/>
        </w:rPr>
      </w:pPr>
    </w:p>
    <w:p w14:paraId="579A31F3" w14:textId="77777777" w:rsidR="00C90FC9" w:rsidRDefault="00C90FC9" w:rsidP="00C90FC9">
      <w:pPr>
        <w:tabs>
          <w:tab w:val="left" w:pos="1930"/>
        </w:tabs>
        <w:bidi/>
        <w:jc w:val="both"/>
        <w:rPr>
          <w:rFonts w:cs="David" w:hint="cs"/>
          <w:b/>
          <w:bCs/>
          <w:rtl/>
        </w:rPr>
      </w:pPr>
      <w:r>
        <w:rPr>
          <w:rFonts w:cs="David"/>
          <w:b/>
          <w:bCs/>
          <w:u w:val="single"/>
          <w:rtl/>
        </w:rPr>
        <w:t>רשמה וערכה</w:t>
      </w:r>
      <w:r>
        <w:rPr>
          <w:rFonts w:cs="David"/>
          <w:b/>
          <w:bCs/>
          <w:rtl/>
        </w:rPr>
        <w:t>:</w:t>
      </w:r>
    </w:p>
    <w:p w14:paraId="517B1589" w14:textId="77777777" w:rsidR="00C90FC9" w:rsidRDefault="00C90FC9" w:rsidP="00C90FC9">
      <w:pPr>
        <w:tabs>
          <w:tab w:val="left" w:pos="1930"/>
        </w:tabs>
        <w:bidi/>
        <w:jc w:val="both"/>
        <w:rPr>
          <w:rFonts w:cs="David"/>
          <w:rtl/>
        </w:rPr>
      </w:pPr>
      <w:r>
        <w:rPr>
          <w:rFonts w:cs="David" w:hint="cs"/>
          <w:rtl/>
        </w:rPr>
        <w:t xml:space="preserve">ס.ל. </w:t>
      </w:r>
      <w:r>
        <w:rPr>
          <w:rFonts w:cs="David"/>
          <w:rtl/>
        </w:rPr>
        <w:t>חבר המתרגמים בע"מ</w:t>
      </w:r>
    </w:p>
    <w:p w14:paraId="79F615F0" w14:textId="77777777" w:rsidR="00C90FC9" w:rsidRDefault="00C90FC9" w:rsidP="00C90FC9">
      <w:pPr>
        <w:bidi/>
        <w:jc w:val="center"/>
        <w:rPr>
          <w:rFonts w:cs="David" w:hint="cs"/>
          <w:b/>
          <w:bCs/>
          <w:u w:val="single"/>
          <w:rtl/>
        </w:rPr>
      </w:pPr>
      <w:r>
        <w:rPr>
          <w:rFonts w:cs="David"/>
          <w:rtl/>
        </w:rPr>
        <w:br w:type="page"/>
      </w:r>
    </w:p>
    <w:p w14:paraId="70B48AFA" w14:textId="77777777" w:rsidR="00C90FC9" w:rsidRPr="00C90FC9" w:rsidRDefault="00C90FC9" w:rsidP="00C90FC9">
      <w:pPr>
        <w:pStyle w:val="Heading1"/>
        <w:jc w:val="center"/>
        <w:rPr>
          <w:rFonts w:cs="David" w:hint="cs"/>
          <w:b/>
          <w:bCs/>
          <w:rtl/>
        </w:rPr>
      </w:pPr>
      <w:r w:rsidRPr="00C90FC9">
        <w:rPr>
          <w:rFonts w:cs="David" w:hint="cs"/>
          <w:b/>
          <w:bCs/>
          <w:rtl/>
        </w:rPr>
        <w:t>הכנת כללי אתיקה לחברי הכנסת</w:t>
      </w:r>
    </w:p>
    <w:p w14:paraId="59447D26" w14:textId="77777777" w:rsidR="00C90FC9" w:rsidRDefault="00C90FC9" w:rsidP="00C90FC9">
      <w:pPr>
        <w:bidi/>
        <w:jc w:val="both"/>
        <w:rPr>
          <w:rFonts w:cs="David" w:hint="cs"/>
          <w:b/>
          <w:bCs/>
          <w:u w:val="single"/>
          <w:rtl/>
        </w:rPr>
      </w:pPr>
    </w:p>
    <w:p w14:paraId="3381FD0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CD52122" w14:textId="77777777" w:rsidR="00C90FC9" w:rsidRDefault="00C90FC9" w:rsidP="00C90FC9">
      <w:pPr>
        <w:bidi/>
        <w:ind w:firstLine="720"/>
        <w:jc w:val="both"/>
        <w:rPr>
          <w:rFonts w:cs="David" w:hint="cs"/>
          <w:rtl/>
        </w:rPr>
      </w:pPr>
    </w:p>
    <w:p w14:paraId="3764C72E" w14:textId="77777777" w:rsidR="00C90FC9" w:rsidRDefault="00C90FC9" w:rsidP="00C90FC9">
      <w:pPr>
        <w:bidi/>
        <w:ind w:firstLine="720"/>
        <w:jc w:val="both"/>
        <w:rPr>
          <w:rFonts w:cs="David" w:hint="cs"/>
          <w:rtl/>
        </w:rPr>
      </w:pPr>
      <w:r>
        <w:rPr>
          <w:rFonts w:cs="David" w:hint="cs"/>
          <w:rtl/>
        </w:rPr>
        <w:t xml:space="preserve">חברים וחברים, אני פותח את הישיבה בהרכב שהפך להרכב קבוע ואני אמסור פה, גם לפרוטוקול; בעקבות הישיבה האחרונה קיימתי שיחה עם יושב ראש הוועדה, עם חבר הכנסת יריב לוין, וניסיתי לתאם איתו, ואני חושב שגם הגענו להבנות, גם על לוח זמנים וגם על המתכונת. אנחנו עושים מאמצים לנסות להגיע עד ט"ו בשבט לפחות למצב שבו יהיה אפשר להציג את הטיוטה לתיקונים וכמובן תהיה רשימת נושאים שמחייבים שינויי חקיקה, שהם לבטח ייקחו יותר זמן. </w:t>
      </w:r>
    </w:p>
    <w:p w14:paraId="303A0189" w14:textId="77777777" w:rsidR="00C90FC9" w:rsidRDefault="00C90FC9" w:rsidP="00C90FC9">
      <w:pPr>
        <w:bidi/>
      </w:pPr>
    </w:p>
    <w:p w14:paraId="3C59A5B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5637E347" w14:textId="77777777" w:rsidR="00C90FC9" w:rsidRDefault="00C90FC9" w:rsidP="00C90FC9">
      <w:pPr>
        <w:bidi/>
        <w:ind w:firstLine="720"/>
        <w:jc w:val="both"/>
        <w:rPr>
          <w:rFonts w:cs="David" w:hint="cs"/>
          <w:rtl/>
        </w:rPr>
      </w:pPr>
    </w:p>
    <w:p w14:paraId="39170DA9" w14:textId="77777777" w:rsidR="00C90FC9" w:rsidRDefault="00C90FC9" w:rsidP="00C90FC9">
      <w:pPr>
        <w:bidi/>
        <w:ind w:firstLine="720"/>
        <w:jc w:val="both"/>
        <w:rPr>
          <w:rFonts w:cs="David" w:hint="cs"/>
          <w:rtl/>
        </w:rPr>
      </w:pPr>
      <w:r>
        <w:rPr>
          <w:rFonts w:cs="David" w:hint="cs"/>
          <w:rtl/>
        </w:rPr>
        <w:t xml:space="preserve">אבל לא נכין את זה לפני ההערות. אין מה להכין. </w:t>
      </w:r>
    </w:p>
    <w:p w14:paraId="4473D154" w14:textId="77777777" w:rsidR="00C90FC9" w:rsidRDefault="00C90FC9" w:rsidP="00C90FC9">
      <w:pPr>
        <w:bidi/>
      </w:pPr>
    </w:p>
    <w:p w14:paraId="2A32618D"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9D5367C" w14:textId="77777777" w:rsidR="00C90FC9" w:rsidRDefault="00C90FC9" w:rsidP="00C90FC9">
      <w:pPr>
        <w:bidi/>
        <w:ind w:firstLine="720"/>
        <w:jc w:val="both"/>
        <w:rPr>
          <w:rFonts w:cs="David" w:hint="cs"/>
          <w:rtl/>
        </w:rPr>
      </w:pPr>
    </w:p>
    <w:p w14:paraId="33983234" w14:textId="77777777" w:rsidR="00C90FC9" w:rsidRDefault="00C90FC9" w:rsidP="00C90FC9">
      <w:pPr>
        <w:bidi/>
        <w:ind w:firstLine="720"/>
        <w:jc w:val="both"/>
        <w:rPr>
          <w:rFonts w:cs="David" w:hint="cs"/>
          <w:rtl/>
        </w:rPr>
      </w:pPr>
      <w:r>
        <w:rPr>
          <w:rFonts w:cs="David" w:hint="cs"/>
          <w:rtl/>
        </w:rPr>
        <w:t xml:space="preserve">בסדר, אבל התקנון, לפי מה שאני מבין, ואם אני טועה, אז אייל וארבל יתקנו אותי, עובר הליך של הנחה על שולחן הכנסת ל-14 יום. </w:t>
      </w:r>
    </w:p>
    <w:p w14:paraId="70CAB1BB" w14:textId="77777777" w:rsidR="00C90FC9" w:rsidRDefault="00C90FC9" w:rsidP="00C90FC9">
      <w:pPr>
        <w:bidi/>
      </w:pPr>
    </w:p>
    <w:p w14:paraId="2B113FA8"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FC3D916" w14:textId="77777777" w:rsidR="00C90FC9" w:rsidRDefault="00C90FC9" w:rsidP="00C90FC9">
      <w:pPr>
        <w:bidi/>
        <w:ind w:firstLine="720"/>
        <w:jc w:val="both"/>
        <w:rPr>
          <w:rFonts w:cs="David" w:hint="cs"/>
          <w:rtl/>
        </w:rPr>
      </w:pPr>
    </w:p>
    <w:p w14:paraId="276BFEA8" w14:textId="77777777" w:rsidR="00C90FC9" w:rsidRDefault="00C90FC9" w:rsidP="00C90FC9">
      <w:pPr>
        <w:bidi/>
        <w:ind w:firstLine="720"/>
        <w:jc w:val="both"/>
        <w:rPr>
          <w:rFonts w:cs="David" w:hint="cs"/>
          <w:rtl/>
        </w:rPr>
      </w:pPr>
      <w:r>
        <w:rPr>
          <w:rFonts w:cs="David" w:hint="cs"/>
          <w:rtl/>
        </w:rPr>
        <w:t xml:space="preserve">זה לא תקנון, אלה כללי האתיקה. </w:t>
      </w:r>
    </w:p>
    <w:p w14:paraId="75152874" w14:textId="77777777" w:rsidR="00C90FC9" w:rsidRDefault="00C90FC9" w:rsidP="00C90FC9">
      <w:pPr>
        <w:bidi/>
      </w:pPr>
    </w:p>
    <w:p w14:paraId="47BDD78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902841A" w14:textId="77777777" w:rsidR="00C90FC9" w:rsidRDefault="00C90FC9" w:rsidP="00C90FC9">
      <w:pPr>
        <w:bidi/>
        <w:ind w:firstLine="720"/>
        <w:jc w:val="both"/>
        <w:rPr>
          <w:rFonts w:cs="David" w:hint="cs"/>
          <w:rtl/>
        </w:rPr>
      </w:pPr>
    </w:p>
    <w:p w14:paraId="5092B169" w14:textId="77777777" w:rsidR="00C90FC9" w:rsidRDefault="00C90FC9" w:rsidP="00C90FC9">
      <w:pPr>
        <w:bidi/>
        <w:ind w:firstLine="720"/>
        <w:jc w:val="both"/>
        <w:rPr>
          <w:rFonts w:cs="David" w:hint="cs"/>
          <w:rtl/>
        </w:rPr>
      </w:pPr>
      <w:r>
        <w:rPr>
          <w:rFonts w:cs="David" w:hint="cs"/>
          <w:rtl/>
        </w:rPr>
        <w:t>אבל הוא צריך להיות מונח---</w:t>
      </w:r>
    </w:p>
    <w:p w14:paraId="26ACEC6D" w14:textId="77777777" w:rsidR="00C90FC9" w:rsidRDefault="00C90FC9" w:rsidP="00C90FC9">
      <w:pPr>
        <w:bidi/>
      </w:pPr>
    </w:p>
    <w:p w14:paraId="52F6DEE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3D2EEF4" w14:textId="77777777" w:rsidR="00C90FC9" w:rsidRDefault="00C90FC9" w:rsidP="00C90FC9">
      <w:pPr>
        <w:bidi/>
        <w:ind w:firstLine="720"/>
        <w:jc w:val="both"/>
        <w:rPr>
          <w:rFonts w:cs="David" w:hint="cs"/>
          <w:rtl/>
        </w:rPr>
      </w:pPr>
    </w:p>
    <w:p w14:paraId="2E260412" w14:textId="77777777" w:rsidR="00C90FC9" w:rsidRDefault="00C90FC9" w:rsidP="00C90FC9">
      <w:pPr>
        <w:bidi/>
        <w:ind w:firstLine="720"/>
        <w:jc w:val="both"/>
        <w:rPr>
          <w:rFonts w:cs="David" w:hint="cs"/>
          <w:rtl/>
        </w:rPr>
      </w:pPr>
      <w:r>
        <w:rPr>
          <w:rFonts w:cs="David" w:hint="cs"/>
          <w:rtl/>
        </w:rPr>
        <w:t xml:space="preserve">לא. פורמלית מי שמאשר את כללי האתיקה זו ועדת הכנסת, בכלל בלי מליאה. </w:t>
      </w:r>
    </w:p>
    <w:p w14:paraId="037702EE" w14:textId="77777777" w:rsidR="00C90FC9" w:rsidRDefault="00C90FC9" w:rsidP="00C90FC9">
      <w:pPr>
        <w:bidi/>
      </w:pPr>
    </w:p>
    <w:p w14:paraId="07B81684"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3C448651" w14:textId="77777777" w:rsidR="00C90FC9" w:rsidRDefault="00C90FC9" w:rsidP="00C90FC9">
      <w:pPr>
        <w:bidi/>
        <w:ind w:firstLine="720"/>
        <w:jc w:val="both"/>
        <w:rPr>
          <w:rFonts w:cs="David" w:hint="cs"/>
          <w:rtl/>
        </w:rPr>
      </w:pPr>
    </w:p>
    <w:p w14:paraId="2BE1AC64" w14:textId="77777777" w:rsidR="00C90FC9" w:rsidRDefault="00C90FC9" w:rsidP="00C90FC9">
      <w:pPr>
        <w:bidi/>
        <w:ind w:firstLine="720"/>
        <w:jc w:val="both"/>
        <w:rPr>
          <w:rFonts w:cs="David" w:hint="cs"/>
          <w:rtl/>
        </w:rPr>
      </w:pPr>
      <w:r>
        <w:rPr>
          <w:rFonts w:cs="David" w:hint="cs"/>
          <w:rtl/>
        </w:rPr>
        <w:t>תיקוני תקנון עוברים למליאה ל-14 ימים. כללי האתיקה לא---</w:t>
      </w:r>
    </w:p>
    <w:p w14:paraId="0B9F3F70" w14:textId="77777777" w:rsidR="00C90FC9" w:rsidRDefault="00C90FC9" w:rsidP="00C90FC9">
      <w:pPr>
        <w:bidi/>
      </w:pPr>
    </w:p>
    <w:p w14:paraId="77516D9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9E766F9" w14:textId="77777777" w:rsidR="00C90FC9" w:rsidRDefault="00C90FC9" w:rsidP="00C90FC9">
      <w:pPr>
        <w:bidi/>
        <w:ind w:firstLine="720"/>
        <w:jc w:val="both"/>
        <w:rPr>
          <w:rFonts w:cs="David" w:hint="cs"/>
          <w:rtl/>
        </w:rPr>
      </w:pPr>
    </w:p>
    <w:p w14:paraId="0D661BD4" w14:textId="77777777" w:rsidR="00C90FC9" w:rsidRDefault="00C90FC9" w:rsidP="00C90FC9">
      <w:pPr>
        <w:bidi/>
        <w:ind w:firstLine="720"/>
        <w:jc w:val="both"/>
        <w:rPr>
          <w:rFonts w:cs="David" w:hint="cs"/>
          <w:rtl/>
        </w:rPr>
      </w:pPr>
      <w:r>
        <w:rPr>
          <w:rFonts w:cs="David" w:hint="cs"/>
          <w:rtl/>
        </w:rPr>
        <w:t>אבל אני מבין שאנחנו רוצים ללכת במסלול הזה, להניח אותו על שולחן ה---</w:t>
      </w:r>
    </w:p>
    <w:p w14:paraId="21463E6D" w14:textId="77777777" w:rsidR="00C90FC9" w:rsidRDefault="00C90FC9" w:rsidP="00C90FC9">
      <w:pPr>
        <w:bidi/>
      </w:pPr>
    </w:p>
    <w:p w14:paraId="1ED5AE19"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684A809" w14:textId="77777777" w:rsidR="00C90FC9" w:rsidRDefault="00C90FC9" w:rsidP="00C90FC9">
      <w:pPr>
        <w:bidi/>
        <w:ind w:firstLine="720"/>
        <w:jc w:val="both"/>
        <w:rPr>
          <w:rFonts w:cs="David" w:hint="cs"/>
          <w:rtl/>
        </w:rPr>
      </w:pPr>
    </w:p>
    <w:p w14:paraId="2A2F2887" w14:textId="77777777" w:rsidR="00C90FC9" w:rsidRDefault="00C90FC9" w:rsidP="00C90FC9">
      <w:pPr>
        <w:bidi/>
        <w:ind w:firstLine="720"/>
        <w:jc w:val="both"/>
        <w:rPr>
          <w:rFonts w:cs="David" w:hint="cs"/>
          <w:rtl/>
        </w:rPr>
      </w:pPr>
      <w:r>
        <w:rPr>
          <w:rFonts w:cs="David" w:hint="cs"/>
          <w:rtl/>
        </w:rPr>
        <w:t xml:space="preserve">זה לא ועדת הכנסת. </w:t>
      </w:r>
    </w:p>
    <w:p w14:paraId="6E3292EA" w14:textId="77777777" w:rsidR="00C90FC9" w:rsidRDefault="00C90FC9" w:rsidP="00C90FC9">
      <w:pPr>
        <w:bidi/>
      </w:pPr>
    </w:p>
    <w:p w14:paraId="253B0CF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56D90EF" w14:textId="77777777" w:rsidR="00C90FC9" w:rsidRDefault="00C90FC9" w:rsidP="00C90FC9">
      <w:pPr>
        <w:bidi/>
        <w:ind w:firstLine="720"/>
        <w:jc w:val="both"/>
        <w:rPr>
          <w:rFonts w:cs="David" w:hint="cs"/>
          <w:rtl/>
        </w:rPr>
      </w:pPr>
    </w:p>
    <w:p w14:paraId="375E10EB" w14:textId="77777777" w:rsidR="00C90FC9" w:rsidRDefault="00C90FC9" w:rsidP="00C90FC9">
      <w:pPr>
        <w:bidi/>
        <w:ind w:firstLine="720"/>
        <w:jc w:val="both"/>
        <w:rPr>
          <w:rFonts w:cs="David" w:hint="cs"/>
          <w:rtl/>
        </w:rPr>
      </w:pPr>
      <w:r>
        <w:rPr>
          <w:rFonts w:cs="David" w:hint="cs"/>
          <w:rtl/>
        </w:rPr>
        <w:t>נכון, זה יונח להערות חברי הכנסת---</w:t>
      </w:r>
    </w:p>
    <w:p w14:paraId="2EBBD705" w14:textId="77777777" w:rsidR="00C90FC9" w:rsidRDefault="00C90FC9" w:rsidP="00C90FC9">
      <w:pPr>
        <w:bidi/>
      </w:pPr>
    </w:p>
    <w:p w14:paraId="7734B7E0"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C7EFD25" w14:textId="77777777" w:rsidR="00C90FC9" w:rsidRDefault="00C90FC9" w:rsidP="00C90FC9">
      <w:pPr>
        <w:bidi/>
        <w:ind w:firstLine="720"/>
        <w:jc w:val="both"/>
        <w:rPr>
          <w:rFonts w:cs="David" w:hint="cs"/>
          <w:rtl/>
        </w:rPr>
      </w:pPr>
    </w:p>
    <w:p w14:paraId="6EC23627" w14:textId="77777777" w:rsidR="00C90FC9" w:rsidRDefault="00C90FC9" w:rsidP="00C90FC9">
      <w:pPr>
        <w:bidi/>
        <w:ind w:firstLine="720"/>
        <w:jc w:val="both"/>
        <w:rPr>
          <w:rFonts w:cs="David" w:hint="cs"/>
          <w:rtl/>
        </w:rPr>
      </w:pPr>
      <w:r>
        <w:rPr>
          <w:rFonts w:cs="David" w:hint="cs"/>
          <w:rtl/>
        </w:rPr>
        <w:t>רגע, אבל זו היתה גם הדרך---</w:t>
      </w:r>
    </w:p>
    <w:p w14:paraId="2BA45B79" w14:textId="77777777" w:rsidR="00C90FC9" w:rsidRDefault="00C90FC9" w:rsidP="00C90FC9">
      <w:pPr>
        <w:keepLines/>
        <w:bidi/>
        <w:ind w:firstLine="720"/>
        <w:jc w:val="both"/>
        <w:rPr>
          <w:rFonts w:cs="David" w:hint="cs"/>
          <w:rtl/>
        </w:rPr>
      </w:pPr>
    </w:p>
    <w:p w14:paraId="5B55FA9C" w14:textId="77777777" w:rsidR="00C90FC9" w:rsidRDefault="00C90FC9" w:rsidP="00C90FC9">
      <w:pPr>
        <w:keepLines/>
        <w:bidi/>
        <w:jc w:val="both"/>
        <w:rPr>
          <w:rFonts w:cs="David" w:hint="cs"/>
          <w:rtl/>
        </w:rPr>
      </w:pPr>
      <w:r>
        <w:rPr>
          <w:rFonts w:cs="David" w:hint="cs"/>
          <w:u w:val="single"/>
          <w:rtl/>
        </w:rPr>
        <w:t>יצחק זמיר</w:t>
      </w:r>
      <w:r>
        <w:rPr>
          <w:rFonts w:cs="David" w:hint="cs"/>
          <w:rtl/>
        </w:rPr>
        <w:t>:</w:t>
      </w:r>
    </w:p>
    <w:p w14:paraId="0C7C21B8" w14:textId="77777777" w:rsidR="00C90FC9" w:rsidRDefault="00C90FC9" w:rsidP="00C90FC9">
      <w:pPr>
        <w:keepLines/>
        <w:bidi/>
        <w:jc w:val="both"/>
        <w:rPr>
          <w:rFonts w:cs="David" w:hint="cs"/>
          <w:rtl/>
        </w:rPr>
      </w:pPr>
    </w:p>
    <w:p w14:paraId="11264AAA" w14:textId="77777777" w:rsidR="00C90FC9" w:rsidRDefault="00C90FC9" w:rsidP="00C90FC9">
      <w:pPr>
        <w:keepLines/>
        <w:bidi/>
        <w:ind w:firstLine="720"/>
        <w:jc w:val="both"/>
        <w:rPr>
          <w:rFonts w:cs="David" w:hint="cs"/>
          <w:rtl/>
        </w:rPr>
      </w:pPr>
      <w:r>
        <w:rPr>
          <w:rFonts w:cs="David" w:hint="cs"/>
          <w:rtl/>
        </w:rPr>
        <w:t xml:space="preserve">לפי החוק ועדת הכנסת מאשרת תקנון. </w:t>
      </w:r>
    </w:p>
    <w:p w14:paraId="050B25CA" w14:textId="77777777" w:rsidR="00C90FC9" w:rsidRDefault="00C90FC9" w:rsidP="00C90FC9">
      <w:pPr>
        <w:bidi/>
      </w:pPr>
    </w:p>
    <w:p w14:paraId="17B57B8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8515013" w14:textId="77777777" w:rsidR="00C90FC9" w:rsidRDefault="00C90FC9" w:rsidP="00C90FC9">
      <w:pPr>
        <w:bidi/>
        <w:ind w:firstLine="720"/>
        <w:jc w:val="both"/>
        <w:rPr>
          <w:rFonts w:cs="David" w:hint="cs"/>
          <w:rtl/>
        </w:rPr>
      </w:pPr>
    </w:p>
    <w:p w14:paraId="5279B4CE" w14:textId="77777777" w:rsidR="00C90FC9" w:rsidRDefault="00C90FC9" w:rsidP="00C90FC9">
      <w:pPr>
        <w:bidi/>
        <w:ind w:firstLine="720"/>
        <w:jc w:val="both"/>
        <w:rPr>
          <w:rFonts w:cs="David" w:hint="cs"/>
          <w:rtl/>
        </w:rPr>
      </w:pPr>
      <w:r>
        <w:rPr>
          <w:rFonts w:cs="David" w:hint="cs"/>
          <w:rtl/>
        </w:rPr>
        <w:t xml:space="preserve">כללי אתיקה, לא תקנון. </w:t>
      </w:r>
    </w:p>
    <w:p w14:paraId="221A1CC1" w14:textId="77777777" w:rsidR="00C90FC9" w:rsidRDefault="00C90FC9" w:rsidP="00C90FC9">
      <w:pPr>
        <w:bidi/>
      </w:pPr>
    </w:p>
    <w:p w14:paraId="5ECDCA6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7DA3399" w14:textId="77777777" w:rsidR="00C90FC9" w:rsidRDefault="00C90FC9" w:rsidP="00C90FC9">
      <w:pPr>
        <w:bidi/>
        <w:ind w:firstLine="720"/>
        <w:jc w:val="both"/>
        <w:rPr>
          <w:rFonts w:cs="David" w:hint="cs"/>
          <w:rtl/>
        </w:rPr>
      </w:pPr>
    </w:p>
    <w:p w14:paraId="28FA432F" w14:textId="77777777" w:rsidR="00C90FC9" w:rsidRDefault="00C90FC9" w:rsidP="00C90FC9">
      <w:pPr>
        <w:bidi/>
        <w:ind w:firstLine="720"/>
        <w:jc w:val="both"/>
        <w:rPr>
          <w:rFonts w:cs="David" w:hint="cs"/>
          <w:rtl/>
        </w:rPr>
      </w:pPr>
      <w:r>
        <w:rPr>
          <w:rFonts w:cs="David" w:hint="cs"/>
          <w:rtl/>
        </w:rPr>
        <w:t xml:space="preserve">מקובל על חבר הכנסת לוין שלא הולכים לעשות דיון מחודש על כל הדברים הללו שאנחנו מגישים, אלא להערות שיבואו, אם יבואו הערות, מחברי הכנסת, ואחר כך נעשה מאמץ משותף לקיים ישיבה של ועדת הכנסת שתיתן לזה את הגושפנקא הפורמלית שהיא הכרחית. </w:t>
      </w:r>
    </w:p>
    <w:p w14:paraId="23F02A4F" w14:textId="77777777" w:rsidR="00C90FC9" w:rsidRDefault="00C90FC9" w:rsidP="00C90FC9">
      <w:pPr>
        <w:bidi/>
        <w:ind w:firstLine="720"/>
        <w:jc w:val="both"/>
        <w:rPr>
          <w:rFonts w:cs="David" w:hint="cs"/>
          <w:rtl/>
        </w:rPr>
      </w:pPr>
    </w:p>
    <w:p w14:paraId="4F93D012" w14:textId="77777777" w:rsidR="00C90FC9" w:rsidRDefault="00C90FC9" w:rsidP="00C90FC9">
      <w:pPr>
        <w:bidi/>
        <w:ind w:firstLine="720"/>
        <w:jc w:val="both"/>
        <w:rPr>
          <w:rFonts w:cs="David" w:hint="cs"/>
          <w:rtl/>
        </w:rPr>
      </w:pPr>
      <w:r>
        <w:rPr>
          <w:rFonts w:cs="David" w:hint="cs"/>
          <w:rtl/>
        </w:rPr>
        <w:t>השיחה התחילה בעצם בסעיף האחרון מהישיבה שלנו הקודמת, שהעבירה מוועדת הכנסת לוועדת האתיקה את הסמכות לדון באי מינוי של חברי כנסת שתלויים ועומדים כנגדם תביעות משפטיות וכל הדברים הללו. חבר הכנסת יריב לוין לא היה מאוד נחרץ, עורכת דין אסטרחן שאחר כך אפילו פחות---</w:t>
      </w:r>
    </w:p>
    <w:p w14:paraId="74A2254B" w14:textId="77777777" w:rsidR="00C90FC9" w:rsidRDefault="00C90FC9" w:rsidP="00C90FC9">
      <w:pPr>
        <w:bidi/>
        <w:ind w:firstLine="720"/>
        <w:jc w:val="both"/>
        <w:rPr>
          <w:rFonts w:cs="David" w:hint="cs"/>
        </w:rPr>
      </w:pPr>
    </w:p>
    <w:p w14:paraId="0B7D9786"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C2AAB18" w14:textId="77777777" w:rsidR="00C90FC9" w:rsidRDefault="00C90FC9" w:rsidP="00C90FC9">
      <w:pPr>
        <w:bidi/>
        <w:ind w:firstLine="720"/>
        <w:jc w:val="both"/>
        <w:rPr>
          <w:rFonts w:cs="David" w:hint="cs"/>
          <w:rtl/>
        </w:rPr>
      </w:pPr>
    </w:p>
    <w:p w14:paraId="3BF2B97F" w14:textId="77777777" w:rsidR="00C90FC9" w:rsidRDefault="00C90FC9" w:rsidP="00C90FC9">
      <w:pPr>
        <w:bidi/>
        <w:ind w:firstLine="720"/>
        <w:jc w:val="both"/>
        <w:rPr>
          <w:rFonts w:cs="David" w:hint="cs"/>
          <w:rtl/>
        </w:rPr>
      </w:pPr>
      <w:r>
        <w:rPr>
          <w:rFonts w:cs="David" w:hint="cs"/>
          <w:rtl/>
        </w:rPr>
        <w:t>כי יש שם העברת סמכויות מהכנסת---</w:t>
      </w:r>
    </w:p>
    <w:p w14:paraId="69C307B0" w14:textId="77777777" w:rsidR="00C90FC9" w:rsidRDefault="00C90FC9" w:rsidP="00C90FC9">
      <w:pPr>
        <w:bidi/>
      </w:pPr>
    </w:p>
    <w:p w14:paraId="7A0AE0D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E61C779" w14:textId="77777777" w:rsidR="00C90FC9" w:rsidRDefault="00C90FC9" w:rsidP="00C90FC9">
      <w:pPr>
        <w:bidi/>
        <w:ind w:firstLine="720"/>
        <w:jc w:val="both"/>
        <w:rPr>
          <w:rFonts w:cs="David" w:hint="cs"/>
          <w:rtl/>
        </w:rPr>
      </w:pPr>
    </w:p>
    <w:p w14:paraId="582E1531" w14:textId="77777777" w:rsidR="00C90FC9" w:rsidRDefault="00C90FC9" w:rsidP="00C90FC9">
      <w:pPr>
        <w:bidi/>
        <w:ind w:firstLine="720"/>
        <w:jc w:val="both"/>
        <w:rPr>
          <w:rFonts w:cs="David" w:hint="cs"/>
          <w:rtl/>
        </w:rPr>
      </w:pPr>
      <w:r>
        <w:rPr>
          <w:rFonts w:cs="David" w:hint="cs"/>
          <w:rtl/>
        </w:rPr>
        <w:t>התגובה הראשונה שלו היתה 'לא', וגם אני, אני לא יודע איך את, חברת הכנסת יחימוביץ, אני לא הולך לעשות על זה מלחמת עולם. יכול להיות שיש היגיון שנושא כזה של הפקעת זכויות... היה פה דיון בפעם הקודמת, אני לא רוצה לחזור עליו, אני מתאר לעצמי שזה יהיה אחד הנושאים שבכל זאת יהיה עליהם עוד סימון ונחזור אליהם, אבל בגדול הרצון שלנו לנסות להגיע עד ט"ו בשבט עם טיוטה, לתת שבועיים להעיר על הטיוטה, לראות מה התקבל ואחר כך לסיים את התהליך ברמה של ועדת הכנסת. אני מניח שהנושא של שינויי חקיקה ייקח יותר זמן, אבל זה פחות או יותר לוח הזמנים.</w:t>
      </w:r>
    </w:p>
    <w:p w14:paraId="7AEFE764" w14:textId="77777777" w:rsidR="00C90FC9" w:rsidRDefault="00C90FC9" w:rsidP="00C90FC9">
      <w:pPr>
        <w:bidi/>
        <w:ind w:firstLine="720"/>
        <w:jc w:val="both"/>
        <w:rPr>
          <w:rFonts w:cs="David" w:hint="cs"/>
          <w:rtl/>
        </w:rPr>
      </w:pPr>
    </w:p>
    <w:p w14:paraId="608CEB6D" w14:textId="77777777" w:rsidR="00C90FC9" w:rsidRDefault="00C90FC9" w:rsidP="00C90FC9">
      <w:pPr>
        <w:bidi/>
        <w:ind w:firstLine="720"/>
        <w:jc w:val="both"/>
        <w:rPr>
          <w:rFonts w:cs="David" w:hint="cs"/>
          <w:rtl/>
        </w:rPr>
      </w:pPr>
      <w:r>
        <w:rPr>
          <w:rFonts w:cs="David" w:hint="cs"/>
          <w:rtl/>
        </w:rPr>
        <w:t xml:space="preserve">היות ואנחנו לא ממשיכים בדיון על העיסוק הנוסף, אנחנו עוברים עכשיו לנושא הבא, עמוד 55, ועדת האתיקה. </w:t>
      </w:r>
    </w:p>
    <w:p w14:paraId="1930976E" w14:textId="77777777" w:rsidR="00C90FC9" w:rsidRDefault="00C90FC9" w:rsidP="00C90FC9">
      <w:pPr>
        <w:bidi/>
      </w:pPr>
    </w:p>
    <w:p w14:paraId="782E20D6"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CAEB5B2" w14:textId="77777777" w:rsidR="00C90FC9" w:rsidRDefault="00C90FC9" w:rsidP="00C90FC9">
      <w:pPr>
        <w:bidi/>
        <w:ind w:firstLine="720"/>
        <w:jc w:val="both"/>
        <w:rPr>
          <w:rFonts w:cs="David" w:hint="cs"/>
          <w:rtl/>
        </w:rPr>
      </w:pPr>
    </w:p>
    <w:p w14:paraId="757D1C31" w14:textId="77777777" w:rsidR="00C90FC9" w:rsidRDefault="00C90FC9" w:rsidP="00C90FC9">
      <w:pPr>
        <w:bidi/>
        <w:ind w:firstLine="720"/>
        <w:jc w:val="both"/>
        <w:rPr>
          <w:rFonts w:cs="David" w:hint="cs"/>
          <w:rtl/>
        </w:rPr>
      </w:pPr>
      <w:r>
        <w:rPr>
          <w:rFonts w:cs="David" w:hint="cs"/>
          <w:rtl/>
        </w:rPr>
        <w:t xml:space="preserve">הפרק האחרון שדנו בו, כמו שנאמר, זה התפקידים המיוחדים, אחריו היה אמור להיות פרק של היועץ לאתיקה, שדובר על מחיקתו, ולכן הפרק הבא זה פרק י"ד, 'ועדת האתיקה', בעמוד 55. </w:t>
      </w:r>
    </w:p>
    <w:p w14:paraId="5BAF7C49" w14:textId="77777777" w:rsidR="00C90FC9" w:rsidRDefault="00C90FC9" w:rsidP="00C90FC9">
      <w:pPr>
        <w:bidi/>
        <w:ind w:firstLine="720"/>
        <w:jc w:val="both"/>
        <w:rPr>
          <w:rFonts w:cs="David" w:hint="cs"/>
          <w:rtl/>
        </w:rPr>
      </w:pPr>
    </w:p>
    <w:p w14:paraId="763FD95A" w14:textId="77777777" w:rsidR="00C90FC9" w:rsidRDefault="00C90FC9" w:rsidP="00C90FC9">
      <w:pPr>
        <w:bidi/>
        <w:ind w:firstLine="720"/>
        <w:jc w:val="both"/>
        <w:rPr>
          <w:rFonts w:cs="David" w:hint="cs"/>
          <w:rtl/>
        </w:rPr>
      </w:pPr>
      <w:r>
        <w:rPr>
          <w:rFonts w:cs="David" w:hint="cs"/>
          <w:rtl/>
        </w:rPr>
        <w:t>(מקריאה): "93. מטרת הכללים בפרק זה היא להסדיר את המינוי והתפקוד של ועדת האתיקה באופן שיאפשר לה לפעול כראוי לטיפוח האתיקה בקרב חברי הכנסת".</w:t>
      </w:r>
    </w:p>
    <w:p w14:paraId="0A8253ED" w14:textId="77777777" w:rsidR="00C90FC9" w:rsidRDefault="00C90FC9" w:rsidP="00C90FC9">
      <w:pPr>
        <w:bidi/>
        <w:ind w:firstLine="720"/>
        <w:jc w:val="both"/>
        <w:rPr>
          <w:rFonts w:cs="David" w:hint="cs"/>
          <w:rtl/>
        </w:rPr>
      </w:pPr>
    </w:p>
    <w:p w14:paraId="44DA52E2" w14:textId="77777777" w:rsidR="00C90FC9" w:rsidRDefault="00C90FC9" w:rsidP="00C90FC9">
      <w:pPr>
        <w:bidi/>
        <w:ind w:firstLine="720"/>
        <w:jc w:val="both"/>
        <w:rPr>
          <w:rFonts w:cs="David" w:hint="cs"/>
          <w:rtl/>
        </w:rPr>
      </w:pPr>
      <w:r>
        <w:rPr>
          <w:rFonts w:cs="David" w:hint="cs"/>
          <w:rtl/>
        </w:rPr>
        <w:t xml:space="preserve">עכשיו יש לנו פה סעיף של מינוי הוועדה וההרכב שלה. אתם רואים כאן סימונים, מה שאתם רואים בשחור אלה המלצות ועדת זמיר, מה שמופיע באדום אלה הערות של ועדת הכנסת בכנסת הקודמת. אולי נסתכל במה שהציעה ועדת זמיר, השחור. מה שמופיע בצד זה מה שקיים היום. היום, בחוק החסינות, קבוע שוועדת האתיקה תהיה של ארבעה שימנה יושב ראש הכנסת למשך תקופת כהונתה של אותה כנסת, בהתחשב, בין השאר, בהרכב הסיעתי של הכנסת, שניים מהם חברים בסיעות הקואליציה ושניים באופוזיציה ויושב ראש הכנסת גם יקבע את היושב ראש. </w:t>
      </w:r>
    </w:p>
    <w:p w14:paraId="06AA9341" w14:textId="77777777" w:rsidR="00C90FC9" w:rsidRDefault="00C90FC9" w:rsidP="00C90FC9">
      <w:pPr>
        <w:bidi/>
        <w:ind w:firstLine="720"/>
        <w:jc w:val="both"/>
        <w:rPr>
          <w:rFonts w:cs="David" w:hint="cs"/>
          <w:rtl/>
        </w:rPr>
      </w:pPr>
    </w:p>
    <w:p w14:paraId="58DFCE59" w14:textId="77777777" w:rsidR="00C90FC9" w:rsidRDefault="00C90FC9" w:rsidP="00C90FC9">
      <w:pPr>
        <w:bidi/>
        <w:ind w:firstLine="720"/>
        <w:jc w:val="both"/>
        <w:rPr>
          <w:rFonts w:cs="David" w:hint="cs"/>
          <w:rtl/>
        </w:rPr>
      </w:pPr>
      <w:r>
        <w:rPr>
          <w:rFonts w:cs="David" w:hint="cs"/>
          <w:rtl/>
        </w:rPr>
        <w:t xml:space="preserve">מה שהציעה ועדת זמיר, זה מה שמופיע לכם בשחור: "94. יושב ראש הכנסת, לאחר שהתייעץ עם נציגי כל הסיעות בכנסת, ימנה ועדת אתיקה לחברי הכנסת ובה שבעה חברים שאינם שרים או סגני שרים, ויקבע את היושב ראש". כאן כבר צריך לומר, מה שנראה תיכף בהמשך, למה הציעה ועדה ציבורית שבעה, בגלל שמוצע שתהיה הבחנה בין ועדת קובלנות שתכלול שלושה חברים מבין השבעה, וועדת אתיקה שתכלול את כל השבעה. </w:t>
      </w:r>
    </w:p>
    <w:p w14:paraId="1CFC0CD8" w14:textId="77777777" w:rsidR="00C90FC9" w:rsidRDefault="00C90FC9" w:rsidP="00C90FC9">
      <w:pPr>
        <w:bidi/>
        <w:ind w:firstLine="720"/>
        <w:jc w:val="both"/>
        <w:rPr>
          <w:rFonts w:cs="David" w:hint="cs"/>
          <w:rtl/>
        </w:rPr>
      </w:pPr>
    </w:p>
    <w:p w14:paraId="0C856C26" w14:textId="77777777" w:rsidR="00C90FC9" w:rsidRDefault="00C90FC9" w:rsidP="00C90FC9">
      <w:pPr>
        <w:bidi/>
      </w:pPr>
    </w:p>
    <w:p w14:paraId="7592B1B0"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17B79C82" w14:textId="77777777" w:rsidR="00C90FC9" w:rsidRDefault="00C90FC9" w:rsidP="00C90FC9">
      <w:pPr>
        <w:bidi/>
        <w:ind w:firstLine="720"/>
        <w:jc w:val="both"/>
        <w:rPr>
          <w:rFonts w:cs="David" w:hint="cs"/>
          <w:rtl/>
        </w:rPr>
      </w:pPr>
    </w:p>
    <w:p w14:paraId="79FBEC88" w14:textId="77777777" w:rsidR="00C90FC9" w:rsidRDefault="00C90FC9" w:rsidP="00C90FC9">
      <w:pPr>
        <w:bidi/>
        <w:ind w:firstLine="720"/>
        <w:jc w:val="both"/>
        <w:rPr>
          <w:rFonts w:cs="David" w:hint="cs"/>
          <w:rtl/>
        </w:rPr>
      </w:pPr>
      <w:r>
        <w:rPr>
          <w:rFonts w:cs="David" w:hint="cs"/>
          <w:rtl/>
        </w:rPr>
        <w:t xml:space="preserve">מה זה ועדת קובלנות? </w:t>
      </w:r>
    </w:p>
    <w:p w14:paraId="50AE1E48" w14:textId="77777777" w:rsidR="00C90FC9" w:rsidRDefault="00C90FC9" w:rsidP="00C90FC9">
      <w:pPr>
        <w:bidi/>
        <w:jc w:val="both"/>
        <w:rPr>
          <w:rFonts w:cs="David" w:hint="cs"/>
          <w:u w:val="single"/>
          <w:rtl/>
        </w:rPr>
      </w:pPr>
    </w:p>
    <w:p w14:paraId="42CC9A2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E43B160" w14:textId="77777777" w:rsidR="00C90FC9" w:rsidRDefault="00C90FC9" w:rsidP="00C90FC9">
      <w:pPr>
        <w:bidi/>
        <w:ind w:firstLine="720"/>
        <w:jc w:val="both"/>
        <w:rPr>
          <w:rFonts w:cs="David" w:hint="cs"/>
          <w:rtl/>
        </w:rPr>
      </w:pPr>
    </w:p>
    <w:p w14:paraId="45F88179" w14:textId="77777777" w:rsidR="00C90FC9" w:rsidRDefault="00C90FC9" w:rsidP="00C90FC9">
      <w:pPr>
        <w:bidi/>
        <w:ind w:firstLine="720"/>
        <w:jc w:val="both"/>
        <w:rPr>
          <w:rFonts w:cs="David" w:hint="cs"/>
          <w:rtl/>
        </w:rPr>
      </w:pPr>
      <w:r>
        <w:rPr>
          <w:rFonts w:cs="David" w:hint="cs"/>
          <w:rtl/>
        </w:rPr>
        <w:t xml:space="preserve">ועדת קובלנות היא זו שתדון בקובלנות באופן שוטף. </w:t>
      </w:r>
    </w:p>
    <w:p w14:paraId="698BD160" w14:textId="77777777" w:rsidR="00C90FC9" w:rsidRDefault="00C90FC9" w:rsidP="00C90FC9">
      <w:pPr>
        <w:bidi/>
        <w:ind w:firstLine="720"/>
        <w:jc w:val="both"/>
        <w:rPr>
          <w:rFonts w:cs="David" w:hint="cs"/>
          <w:rtl/>
        </w:rPr>
      </w:pPr>
    </w:p>
    <w:p w14:paraId="33EC4896"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AA96DE0" w14:textId="77777777" w:rsidR="00C90FC9" w:rsidRDefault="00C90FC9" w:rsidP="00C90FC9">
      <w:pPr>
        <w:bidi/>
        <w:ind w:firstLine="720"/>
        <w:jc w:val="both"/>
        <w:rPr>
          <w:rFonts w:cs="David" w:hint="cs"/>
          <w:rtl/>
        </w:rPr>
      </w:pPr>
    </w:p>
    <w:p w14:paraId="20E8D383" w14:textId="77777777" w:rsidR="00C90FC9" w:rsidRDefault="00C90FC9" w:rsidP="00C90FC9">
      <w:pPr>
        <w:bidi/>
        <w:ind w:firstLine="720"/>
        <w:jc w:val="both"/>
        <w:rPr>
          <w:rFonts w:cs="David" w:hint="cs"/>
          <w:rtl/>
        </w:rPr>
      </w:pPr>
      <w:r>
        <w:rPr>
          <w:rFonts w:cs="David" w:hint="cs"/>
          <w:rtl/>
        </w:rPr>
        <w:t xml:space="preserve">אבל זה מה שעושה ועדת האתיקה. </w:t>
      </w:r>
    </w:p>
    <w:p w14:paraId="1F0717B7" w14:textId="77777777" w:rsidR="00C90FC9" w:rsidRDefault="00C90FC9" w:rsidP="00C90FC9">
      <w:pPr>
        <w:bidi/>
      </w:pPr>
    </w:p>
    <w:p w14:paraId="6E259A20"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396A4E1" w14:textId="77777777" w:rsidR="00C90FC9" w:rsidRDefault="00C90FC9" w:rsidP="00C90FC9">
      <w:pPr>
        <w:bidi/>
        <w:ind w:firstLine="720"/>
        <w:jc w:val="both"/>
        <w:rPr>
          <w:rFonts w:cs="David" w:hint="cs"/>
          <w:rtl/>
        </w:rPr>
      </w:pPr>
    </w:p>
    <w:p w14:paraId="35400AE7" w14:textId="77777777" w:rsidR="00C90FC9" w:rsidRDefault="00C90FC9" w:rsidP="00C90FC9">
      <w:pPr>
        <w:bidi/>
        <w:ind w:firstLine="720"/>
        <w:jc w:val="both"/>
        <w:rPr>
          <w:rFonts w:cs="David" w:hint="cs"/>
          <w:rtl/>
        </w:rPr>
      </w:pPr>
      <w:r>
        <w:rPr>
          <w:rFonts w:cs="David" w:hint="cs"/>
          <w:rtl/>
        </w:rPr>
        <w:t xml:space="preserve"> מה שמוצע זה שסבורה ועדה ציבורית שלדיון בקובלנות מספיק הרכב של שלושה, אולי ירחיב אחר כך השופט, אבל זה הרכב שגם מקובל בבתי משפט, בתי דין וכולי. לא צריכים את הארבעה. ולהרכב הגדול יותר יהיו כמה תפקידים. קודם כל אפשר יהיה לערער, או לבקש דיון נוסף, על החלטות ועדת הקובלנות בפני ועדת האתיקה </w:t>
      </w:r>
      <w:proofErr w:type="spellStart"/>
      <w:r>
        <w:rPr>
          <w:rFonts w:cs="David" w:hint="cs"/>
          <w:rtl/>
        </w:rPr>
        <w:t>במליאתה</w:t>
      </w:r>
      <w:proofErr w:type="spellEnd"/>
      <w:r>
        <w:rPr>
          <w:rFonts w:cs="David" w:hint="cs"/>
          <w:rtl/>
        </w:rPr>
        <w:t>, דבר שהיום קיים באופן מצומצם בפני המליאה. על הסנקציות הקשות יותר יכול חבר כנסת לערער בפני המליאה. זה לא קורה כי---</w:t>
      </w:r>
    </w:p>
    <w:p w14:paraId="74EF1E79" w14:textId="77777777" w:rsidR="00C90FC9" w:rsidRDefault="00C90FC9" w:rsidP="00C90FC9">
      <w:pPr>
        <w:bidi/>
      </w:pPr>
    </w:p>
    <w:p w14:paraId="14711101"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0A60F61" w14:textId="77777777" w:rsidR="00C90FC9" w:rsidRDefault="00C90FC9" w:rsidP="00C90FC9">
      <w:pPr>
        <w:bidi/>
        <w:ind w:firstLine="720"/>
        <w:jc w:val="both"/>
        <w:rPr>
          <w:rFonts w:cs="David" w:hint="cs"/>
          <w:rtl/>
        </w:rPr>
      </w:pPr>
    </w:p>
    <w:p w14:paraId="0DA8E90A" w14:textId="77777777" w:rsidR="00C90FC9" w:rsidRDefault="00C90FC9" w:rsidP="00C90FC9">
      <w:pPr>
        <w:bidi/>
        <w:ind w:firstLine="720"/>
        <w:jc w:val="both"/>
        <w:rPr>
          <w:rFonts w:cs="David" w:hint="cs"/>
          <w:rtl/>
        </w:rPr>
      </w:pPr>
      <w:r>
        <w:rPr>
          <w:rFonts w:cs="David" w:hint="cs"/>
          <w:rtl/>
        </w:rPr>
        <w:t xml:space="preserve">בעקבות זה היתה גם עתירה לבג"צ. </w:t>
      </w:r>
    </w:p>
    <w:p w14:paraId="2400CE38" w14:textId="77777777" w:rsidR="00C90FC9" w:rsidRDefault="00C90FC9" w:rsidP="00C90FC9">
      <w:pPr>
        <w:bidi/>
      </w:pPr>
    </w:p>
    <w:p w14:paraId="4DF40CE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6A04D4B" w14:textId="77777777" w:rsidR="00C90FC9" w:rsidRDefault="00C90FC9" w:rsidP="00C90FC9">
      <w:pPr>
        <w:bidi/>
        <w:ind w:firstLine="720"/>
        <w:jc w:val="both"/>
        <w:rPr>
          <w:rFonts w:cs="David" w:hint="cs"/>
          <w:rtl/>
        </w:rPr>
      </w:pPr>
    </w:p>
    <w:p w14:paraId="6EC1F961" w14:textId="77777777" w:rsidR="00C90FC9" w:rsidRDefault="00C90FC9" w:rsidP="00C90FC9">
      <w:pPr>
        <w:bidi/>
        <w:ind w:firstLine="720"/>
        <w:jc w:val="both"/>
        <w:rPr>
          <w:rFonts w:cs="David" w:hint="cs"/>
          <w:rtl/>
        </w:rPr>
      </w:pPr>
      <w:r>
        <w:rPr>
          <w:rFonts w:cs="David" w:hint="cs"/>
          <w:rtl/>
        </w:rPr>
        <w:t xml:space="preserve">נכון, אבל ממש יש סעיף בתקנון שמאפשר את זה. </w:t>
      </w:r>
    </w:p>
    <w:p w14:paraId="2288F4DA" w14:textId="77777777" w:rsidR="00C90FC9" w:rsidRDefault="00C90FC9" w:rsidP="00C90FC9">
      <w:pPr>
        <w:bidi/>
      </w:pPr>
    </w:p>
    <w:p w14:paraId="7B261759"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F5AAE75" w14:textId="77777777" w:rsidR="00C90FC9" w:rsidRDefault="00C90FC9" w:rsidP="00C90FC9">
      <w:pPr>
        <w:bidi/>
        <w:ind w:firstLine="720"/>
        <w:jc w:val="both"/>
        <w:rPr>
          <w:rFonts w:cs="David" w:hint="cs"/>
          <w:rtl/>
        </w:rPr>
      </w:pPr>
    </w:p>
    <w:p w14:paraId="54E3CBE5" w14:textId="77777777" w:rsidR="00C90FC9" w:rsidRDefault="00C90FC9" w:rsidP="00C90FC9">
      <w:pPr>
        <w:bidi/>
        <w:ind w:firstLine="720"/>
        <w:jc w:val="both"/>
        <w:rPr>
          <w:rFonts w:cs="David" w:hint="cs"/>
          <w:rtl/>
        </w:rPr>
      </w:pPr>
      <w:r>
        <w:rPr>
          <w:rFonts w:cs="David" w:hint="cs"/>
          <w:rtl/>
        </w:rPr>
        <w:t xml:space="preserve">זה מאוד נכון להכניס רשות ערעור. זה בלתי אפשרי שאי אפשר לערער על החלטות. </w:t>
      </w:r>
    </w:p>
    <w:p w14:paraId="4211E0BD" w14:textId="77777777" w:rsidR="00C90FC9" w:rsidRDefault="00C90FC9" w:rsidP="00C90FC9">
      <w:pPr>
        <w:bidi/>
      </w:pPr>
    </w:p>
    <w:p w14:paraId="42E7969D"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989EAB6" w14:textId="77777777" w:rsidR="00C90FC9" w:rsidRDefault="00C90FC9" w:rsidP="00C90FC9">
      <w:pPr>
        <w:bidi/>
        <w:ind w:firstLine="720"/>
        <w:jc w:val="both"/>
        <w:rPr>
          <w:rFonts w:cs="David" w:hint="cs"/>
          <w:rtl/>
        </w:rPr>
      </w:pPr>
    </w:p>
    <w:p w14:paraId="4AFE349D" w14:textId="77777777" w:rsidR="00C90FC9" w:rsidRDefault="00C90FC9" w:rsidP="00C90FC9">
      <w:pPr>
        <w:bidi/>
        <w:ind w:firstLine="720"/>
        <w:jc w:val="both"/>
        <w:rPr>
          <w:rFonts w:cs="David" w:hint="cs"/>
          <w:rtl/>
        </w:rPr>
      </w:pPr>
      <w:r>
        <w:rPr>
          <w:rFonts w:cs="David" w:hint="cs"/>
          <w:rtl/>
        </w:rPr>
        <w:t xml:space="preserve">בעיקר אם מחמירים את הסנקציות, כמו שמוצע כאן. </w:t>
      </w:r>
    </w:p>
    <w:p w14:paraId="1535457A" w14:textId="77777777" w:rsidR="00C90FC9" w:rsidRDefault="00C90FC9" w:rsidP="00C90FC9">
      <w:pPr>
        <w:bidi/>
      </w:pPr>
    </w:p>
    <w:p w14:paraId="37B71603"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05D44FE1" w14:textId="77777777" w:rsidR="00C90FC9" w:rsidRDefault="00C90FC9" w:rsidP="00C90FC9">
      <w:pPr>
        <w:bidi/>
        <w:ind w:firstLine="720"/>
        <w:jc w:val="both"/>
        <w:rPr>
          <w:rFonts w:cs="David" w:hint="cs"/>
          <w:rtl/>
        </w:rPr>
      </w:pPr>
    </w:p>
    <w:p w14:paraId="3D091599" w14:textId="77777777" w:rsidR="00C90FC9" w:rsidRDefault="00C90FC9" w:rsidP="00C90FC9">
      <w:pPr>
        <w:bidi/>
        <w:ind w:firstLine="720"/>
        <w:jc w:val="both"/>
        <w:rPr>
          <w:rFonts w:cs="David" w:hint="cs"/>
          <w:rtl/>
        </w:rPr>
      </w:pPr>
      <w:r>
        <w:rPr>
          <w:rFonts w:cs="David" w:hint="cs"/>
          <w:rtl/>
        </w:rPr>
        <w:t>למרות שמצד שני, חברת הכנסת יחימוביץ, זה יגרור ערעורים---</w:t>
      </w:r>
    </w:p>
    <w:p w14:paraId="208E6487" w14:textId="77777777" w:rsidR="00C90FC9" w:rsidRDefault="00C90FC9" w:rsidP="00C90FC9">
      <w:pPr>
        <w:bidi/>
        <w:jc w:val="both"/>
        <w:rPr>
          <w:rFonts w:cs="David" w:hint="cs"/>
          <w:u w:val="single"/>
          <w:rtl/>
        </w:rPr>
      </w:pPr>
    </w:p>
    <w:p w14:paraId="11B34FA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702C35C" w14:textId="77777777" w:rsidR="00C90FC9" w:rsidRDefault="00C90FC9" w:rsidP="00C90FC9">
      <w:pPr>
        <w:bidi/>
        <w:ind w:firstLine="720"/>
        <w:jc w:val="both"/>
        <w:rPr>
          <w:rFonts w:cs="David" w:hint="cs"/>
          <w:rtl/>
        </w:rPr>
      </w:pPr>
    </w:p>
    <w:p w14:paraId="300D5B2B" w14:textId="77777777" w:rsidR="00C90FC9" w:rsidRDefault="00C90FC9" w:rsidP="00C90FC9">
      <w:pPr>
        <w:bidi/>
        <w:ind w:firstLine="720"/>
        <w:jc w:val="both"/>
        <w:rPr>
          <w:rFonts w:cs="David" w:hint="cs"/>
          <w:rtl/>
        </w:rPr>
      </w:pPr>
      <w:r>
        <w:rPr>
          <w:rFonts w:cs="David" w:hint="cs"/>
          <w:rtl/>
        </w:rPr>
        <w:t xml:space="preserve">אני רק אגמור את המשפט. אז דבר אחד זה שיהיה ערעור נוסף, ובנוסף, לוועדת האתיקה </w:t>
      </w:r>
      <w:proofErr w:type="spellStart"/>
      <w:r>
        <w:rPr>
          <w:rFonts w:cs="David" w:hint="cs"/>
          <w:rtl/>
        </w:rPr>
        <w:t>במליאתה</w:t>
      </w:r>
      <w:proofErr w:type="spellEnd"/>
      <w:r>
        <w:rPr>
          <w:rFonts w:cs="David" w:hint="cs"/>
          <w:rtl/>
        </w:rPr>
        <w:t xml:space="preserve"> של השבעה, כך מוצע, יהיו סמכויות רחבות יותר של מעבר לדיון בקובלנה ספציפית, אלא דברים כלליים יותר, של קביעת כללי אתיקה והנחיית חברי כנסת, אנחנו תיכף נגיע לזה. זה מפורט בסעיפים. </w:t>
      </w:r>
    </w:p>
    <w:p w14:paraId="0B6F43AF" w14:textId="77777777" w:rsidR="00C90FC9" w:rsidRDefault="00C90FC9" w:rsidP="00C90FC9">
      <w:pPr>
        <w:bidi/>
      </w:pPr>
    </w:p>
    <w:p w14:paraId="468459DB"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E77F2C2" w14:textId="77777777" w:rsidR="00C90FC9" w:rsidRDefault="00C90FC9" w:rsidP="00C90FC9">
      <w:pPr>
        <w:bidi/>
        <w:jc w:val="both"/>
        <w:rPr>
          <w:rFonts w:cs="David" w:hint="cs"/>
          <w:rtl/>
        </w:rPr>
      </w:pPr>
    </w:p>
    <w:p w14:paraId="3AA8F244" w14:textId="77777777" w:rsidR="00C90FC9" w:rsidRDefault="00C90FC9" w:rsidP="00C90FC9">
      <w:pPr>
        <w:bidi/>
        <w:ind w:firstLine="720"/>
        <w:jc w:val="both"/>
        <w:rPr>
          <w:rFonts w:cs="David" w:hint="cs"/>
          <w:rtl/>
        </w:rPr>
      </w:pPr>
      <w:r>
        <w:rPr>
          <w:rFonts w:cs="David" w:hint="cs"/>
          <w:rtl/>
        </w:rPr>
        <w:t xml:space="preserve">בואו נלך לפרקטיקה. אין פרקטיקה כזאת בעצם. זאת אומרת, רוב עבודת ועדת האתיקה היא הקובלנות. </w:t>
      </w:r>
    </w:p>
    <w:p w14:paraId="7E62E2DB" w14:textId="77777777" w:rsidR="00C90FC9" w:rsidRDefault="00C90FC9" w:rsidP="00C90FC9">
      <w:pPr>
        <w:bidi/>
      </w:pPr>
    </w:p>
    <w:p w14:paraId="32A5E8B1" w14:textId="77777777" w:rsidR="00C90FC9" w:rsidRDefault="00C90FC9" w:rsidP="00C90FC9">
      <w:pPr>
        <w:keepLines/>
        <w:bidi/>
        <w:jc w:val="both"/>
        <w:rPr>
          <w:rFonts w:cs="David" w:hint="cs"/>
          <w:rtl/>
        </w:rPr>
      </w:pPr>
      <w:r>
        <w:rPr>
          <w:rFonts w:cs="David" w:hint="cs"/>
          <w:u w:val="single"/>
          <w:rtl/>
        </w:rPr>
        <w:t>היו"ר חיים אורון</w:t>
      </w:r>
      <w:r>
        <w:rPr>
          <w:rFonts w:cs="David" w:hint="cs"/>
          <w:rtl/>
        </w:rPr>
        <w:t>:</w:t>
      </w:r>
    </w:p>
    <w:p w14:paraId="21DC8EF7" w14:textId="77777777" w:rsidR="00C90FC9" w:rsidRDefault="00C90FC9" w:rsidP="00C90FC9">
      <w:pPr>
        <w:keepLines/>
        <w:bidi/>
        <w:ind w:firstLine="720"/>
        <w:jc w:val="both"/>
        <w:rPr>
          <w:rFonts w:cs="David" w:hint="cs"/>
          <w:rtl/>
        </w:rPr>
      </w:pPr>
    </w:p>
    <w:p w14:paraId="25656A35" w14:textId="77777777" w:rsidR="00C90FC9" w:rsidRDefault="00C90FC9" w:rsidP="00C90FC9">
      <w:pPr>
        <w:keepLines/>
        <w:bidi/>
        <w:ind w:firstLine="720"/>
        <w:jc w:val="both"/>
        <w:rPr>
          <w:rFonts w:cs="David" w:hint="cs"/>
          <w:rtl/>
        </w:rPr>
      </w:pPr>
      <w:r>
        <w:rPr>
          <w:rFonts w:cs="David" w:hint="cs"/>
          <w:rtl/>
        </w:rPr>
        <w:t>אני מציע שנתחיל בנקודה הזאת, כי היא משליכה על כל מיני דברים אחרים. מה שכרגע עומד על הפרק זה קודם כל יצירת ועדת אתיקה שיש בה שתי אינסטנציות וגם חברים קבועים, לא חברים משתנים. השלושה הם קבועים, זה לא הרכבים שכל אחד יכול לבחור לעצמו---</w:t>
      </w:r>
    </w:p>
    <w:p w14:paraId="3EA829E1" w14:textId="77777777" w:rsidR="00C90FC9" w:rsidRDefault="00C90FC9" w:rsidP="00C90FC9">
      <w:pPr>
        <w:bidi/>
      </w:pPr>
    </w:p>
    <w:p w14:paraId="545B602C"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085641B" w14:textId="77777777" w:rsidR="00C90FC9" w:rsidRDefault="00C90FC9" w:rsidP="00C90FC9">
      <w:pPr>
        <w:bidi/>
        <w:jc w:val="both"/>
        <w:rPr>
          <w:rFonts w:cs="David" w:hint="cs"/>
          <w:rtl/>
        </w:rPr>
      </w:pPr>
    </w:p>
    <w:p w14:paraId="285E3DC5" w14:textId="77777777" w:rsidR="00C90FC9" w:rsidRDefault="00C90FC9" w:rsidP="00C90FC9">
      <w:pPr>
        <w:bidi/>
        <w:ind w:firstLine="720"/>
        <w:jc w:val="both"/>
        <w:rPr>
          <w:rFonts w:cs="David" w:hint="cs"/>
          <w:rtl/>
        </w:rPr>
      </w:pPr>
      <w:r>
        <w:rPr>
          <w:rFonts w:cs="David" w:hint="cs"/>
          <w:rtl/>
        </w:rPr>
        <w:t xml:space="preserve">אי אפשר לשחק בהם. </w:t>
      </w:r>
    </w:p>
    <w:p w14:paraId="42747FDD" w14:textId="77777777" w:rsidR="00C90FC9" w:rsidRDefault="00C90FC9" w:rsidP="00C90FC9">
      <w:pPr>
        <w:bidi/>
      </w:pPr>
    </w:p>
    <w:p w14:paraId="0A5A1E3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E4546FF" w14:textId="77777777" w:rsidR="00C90FC9" w:rsidRDefault="00C90FC9" w:rsidP="00C90FC9">
      <w:pPr>
        <w:bidi/>
        <w:ind w:firstLine="720"/>
        <w:jc w:val="both"/>
        <w:rPr>
          <w:rFonts w:cs="David" w:hint="cs"/>
          <w:rtl/>
        </w:rPr>
      </w:pPr>
    </w:p>
    <w:p w14:paraId="02C16E85" w14:textId="77777777" w:rsidR="00C90FC9" w:rsidRDefault="00C90FC9" w:rsidP="00C90FC9">
      <w:pPr>
        <w:bidi/>
        <w:ind w:firstLine="720"/>
        <w:jc w:val="both"/>
        <w:rPr>
          <w:rFonts w:cs="David" w:hint="cs"/>
          <w:rtl/>
        </w:rPr>
      </w:pPr>
      <w:r>
        <w:rPr>
          <w:rFonts w:cs="David" w:hint="cs"/>
          <w:rtl/>
        </w:rPr>
        <w:t xml:space="preserve">כשזה נאמר לי אני מאוד התנגדתי, ואז השופט זמיר אמר 'לא, אני לא מתכוון להרכב כמו בבית משפט העליון, שהנשיאה ממנה 1, 2, 3, ומשחקים בהרכב', לא בבית משפט עליון, משחקים בהרכבים במקומות אחרים, 'אלא ההרכב הוא קבוע'. </w:t>
      </w:r>
    </w:p>
    <w:p w14:paraId="51B99B8A" w14:textId="77777777" w:rsidR="00C90FC9" w:rsidRDefault="00C90FC9" w:rsidP="00C90FC9">
      <w:pPr>
        <w:bidi/>
      </w:pPr>
    </w:p>
    <w:p w14:paraId="5890D1F4"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6D35FCC" w14:textId="77777777" w:rsidR="00C90FC9" w:rsidRDefault="00C90FC9" w:rsidP="00C90FC9">
      <w:pPr>
        <w:bidi/>
        <w:ind w:firstLine="720"/>
        <w:jc w:val="both"/>
        <w:rPr>
          <w:rFonts w:cs="David" w:hint="cs"/>
          <w:rtl/>
        </w:rPr>
      </w:pPr>
    </w:p>
    <w:p w14:paraId="360EED00" w14:textId="77777777" w:rsidR="00C90FC9" w:rsidRDefault="00C90FC9" w:rsidP="00C90FC9">
      <w:pPr>
        <w:bidi/>
        <w:ind w:firstLine="720"/>
        <w:jc w:val="both"/>
        <w:rPr>
          <w:rFonts w:cs="David" w:hint="cs"/>
          <w:rtl/>
        </w:rPr>
      </w:pPr>
      <w:r>
        <w:rPr>
          <w:rFonts w:cs="David" w:hint="cs"/>
          <w:rtl/>
        </w:rPr>
        <w:t xml:space="preserve">וגם ההרכב של הארבעה הנוספים הוא קבוע? </w:t>
      </w:r>
    </w:p>
    <w:p w14:paraId="75A6F54F" w14:textId="77777777" w:rsidR="00C90FC9" w:rsidRDefault="00C90FC9" w:rsidP="00C90FC9">
      <w:pPr>
        <w:bidi/>
      </w:pPr>
    </w:p>
    <w:p w14:paraId="211DCF8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FAE9927" w14:textId="77777777" w:rsidR="00C90FC9" w:rsidRDefault="00C90FC9" w:rsidP="00C90FC9">
      <w:pPr>
        <w:bidi/>
        <w:ind w:firstLine="720"/>
        <w:jc w:val="both"/>
        <w:rPr>
          <w:rFonts w:cs="David" w:hint="cs"/>
          <w:rtl/>
        </w:rPr>
      </w:pPr>
    </w:p>
    <w:p w14:paraId="3836285D" w14:textId="77777777" w:rsidR="00C90FC9" w:rsidRDefault="00C90FC9" w:rsidP="00C90FC9">
      <w:pPr>
        <w:bidi/>
        <w:ind w:firstLine="720"/>
        <w:jc w:val="both"/>
        <w:rPr>
          <w:rFonts w:cs="David" w:hint="cs"/>
          <w:rtl/>
        </w:rPr>
      </w:pPr>
      <w:r>
        <w:rPr>
          <w:rFonts w:cs="David" w:hint="cs"/>
          <w:rtl/>
        </w:rPr>
        <w:t xml:space="preserve">כן, הם חברי הוועדה. אני מניח גם, ואתם פשוט לא מעודכנים, שאחד מהם או שניים מהם, אם יש פסלות, או אם מישהו לא יכול, נבצר ממנו, ואפילו יכול להיות שנגיד שיש היררכיה, להקטין את היכולת לתמרן, שיהיה ממלא מקום ראשון, ממלא מקום שני, שלישי ורביעי, ואי אפשר לשחק בהרכבים. </w:t>
      </w:r>
    </w:p>
    <w:p w14:paraId="10B73E4C" w14:textId="77777777" w:rsidR="00C90FC9" w:rsidRDefault="00C90FC9" w:rsidP="00C90FC9">
      <w:pPr>
        <w:bidi/>
      </w:pPr>
    </w:p>
    <w:p w14:paraId="60DD9A29"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0700BB6" w14:textId="77777777" w:rsidR="00C90FC9" w:rsidRDefault="00C90FC9" w:rsidP="00C90FC9">
      <w:pPr>
        <w:bidi/>
        <w:ind w:firstLine="720"/>
        <w:jc w:val="both"/>
        <w:rPr>
          <w:rFonts w:cs="David" w:hint="cs"/>
          <w:rtl/>
        </w:rPr>
      </w:pPr>
    </w:p>
    <w:p w14:paraId="557DFF69" w14:textId="77777777" w:rsidR="00C90FC9" w:rsidRDefault="00C90FC9" w:rsidP="00C90FC9">
      <w:pPr>
        <w:bidi/>
        <w:ind w:firstLine="720"/>
        <w:jc w:val="both"/>
        <w:rPr>
          <w:rFonts w:cs="David" w:hint="cs"/>
          <w:rtl/>
        </w:rPr>
      </w:pPr>
      <w:r>
        <w:rPr>
          <w:rFonts w:cs="David" w:hint="cs"/>
          <w:rtl/>
        </w:rPr>
        <w:t xml:space="preserve">כדאי לראות שבכנסת הקודמת, מה שמסומן לכם באדום, השארתי כאן לכל האורך את ההערות של הוועדה בכנסת הקודמת, הם לא אהבו את ההסדר הזה של שתי ערכאות, ורצו להשאיר את ועדת האתיקה של ארבעה. </w:t>
      </w:r>
    </w:p>
    <w:p w14:paraId="5DBC451F" w14:textId="77777777" w:rsidR="00C90FC9" w:rsidRDefault="00C90FC9" w:rsidP="00C90FC9">
      <w:pPr>
        <w:bidi/>
      </w:pPr>
    </w:p>
    <w:p w14:paraId="1AB4984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D425906" w14:textId="77777777" w:rsidR="00C90FC9" w:rsidRDefault="00C90FC9" w:rsidP="00C90FC9">
      <w:pPr>
        <w:bidi/>
        <w:ind w:firstLine="720"/>
        <w:jc w:val="both"/>
        <w:rPr>
          <w:rFonts w:cs="David" w:hint="cs"/>
          <w:rtl/>
        </w:rPr>
      </w:pPr>
    </w:p>
    <w:p w14:paraId="155DF960" w14:textId="77777777" w:rsidR="00C90FC9" w:rsidRDefault="00C90FC9" w:rsidP="00C90FC9">
      <w:pPr>
        <w:bidi/>
        <w:ind w:firstLine="720"/>
        <w:jc w:val="both"/>
        <w:rPr>
          <w:rFonts w:cs="David" w:hint="cs"/>
          <w:rtl/>
        </w:rPr>
      </w:pPr>
      <w:r>
        <w:rPr>
          <w:rFonts w:cs="David" w:hint="cs"/>
          <w:rtl/>
        </w:rPr>
        <w:t xml:space="preserve">במבנה הזה אני חושב שיש מקום ללכת לכיוון שמציעה ועדת זמיר. את אומרת שיש מעט, זה נכון, אבל למשל כמו כללי האתיקה לנסיעות לחוץ לארץ, כמו כללי האתיקה שאז קבענו בעניין חופשה ללא תשלום. היה בהחלט ראוי, זה עוד לפני השלב של הערעור, שהחלטות שהן בעלות אופי יותר עקרוני, או שהן נכנסות ברישומים, כתקדימים שאחר כך הופכים להיות חלק מהתקנון, או מראש החלטה שהיא החלטה עקרונית, אני חושב שצריכים שההרכב יהיה יותר גדול. בעצם אנחנו פה קצת מתפשרים עם העמדה של הוועדה, כי הוועדה רואה איזה הליך של תובע, ועדת קובלנות וסנקציה של ערעור. את התהליך של התובע אנחנו לא קיבלנו, זה בעצם היה היועץ של האתיקה. נדמה לי שהיום אינסטנציה של ערעור יכולה שתהיה. בחילופי הדברים שהיו בין השופט זמיר וביני לפני שהגעתם, אנחנו לפחות הגענו להבנה שהמערער היחיד הוא </w:t>
      </w:r>
      <w:proofErr w:type="spellStart"/>
      <w:r>
        <w:rPr>
          <w:rFonts w:cs="David" w:hint="cs"/>
          <w:rtl/>
        </w:rPr>
        <w:t>הנלון</w:t>
      </w:r>
      <w:proofErr w:type="spellEnd"/>
      <w:r>
        <w:rPr>
          <w:rFonts w:cs="David" w:hint="cs"/>
          <w:rtl/>
        </w:rPr>
        <w:t xml:space="preserve">, </w:t>
      </w:r>
      <w:proofErr w:type="spellStart"/>
      <w:r>
        <w:rPr>
          <w:rFonts w:cs="David" w:hint="cs"/>
          <w:rtl/>
        </w:rPr>
        <w:t>הנִקְ</w:t>
      </w:r>
      <w:proofErr w:type="spellEnd"/>
      <w:r>
        <w:rPr>
          <w:rFonts w:cs="David" w:hint="cs"/>
          <w:rtl/>
        </w:rPr>
        <w:t xml:space="preserve">בָּל, ולא מי שקבל, הוא יגיד 'אני לא הצלחתי פה, אני עכשיו הולך למקום אחר', ופה זה נקטע. דיברנו בינינו. היושב ראש, אם הוא מחליט שהוא רוצה להעביר דיון לפורום רחב יותר. </w:t>
      </w:r>
    </w:p>
    <w:p w14:paraId="51348235" w14:textId="77777777" w:rsidR="00C90FC9" w:rsidRDefault="00C90FC9" w:rsidP="00C90FC9">
      <w:pPr>
        <w:bidi/>
        <w:ind w:firstLine="720"/>
        <w:jc w:val="both"/>
        <w:rPr>
          <w:rFonts w:cs="David" w:hint="cs"/>
          <w:rtl/>
        </w:rPr>
      </w:pPr>
    </w:p>
    <w:p w14:paraId="66741D25" w14:textId="77777777" w:rsidR="00C90FC9" w:rsidRDefault="00C90FC9" w:rsidP="00C90FC9">
      <w:pPr>
        <w:bidi/>
        <w:ind w:firstLine="720"/>
        <w:jc w:val="both"/>
        <w:rPr>
          <w:rFonts w:cs="David" w:hint="cs"/>
          <w:rtl/>
        </w:rPr>
      </w:pPr>
      <w:r>
        <w:rPr>
          <w:rFonts w:cs="David" w:hint="cs"/>
          <w:rtl/>
        </w:rPr>
        <w:t xml:space="preserve">בואו נדבר קודם כל בשאלה של עצם </w:t>
      </w:r>
      <w:proofErr w:type="spellStart"/>
      <w:r>
        <w:rPr>
          <w:rFonts w:cs="David" w:hint="cs"/>
          <w:rtl/>
        </w:rPr>
        <w:t>אינסטנציית</w:t>
      </w:r>
      <w:proofErr w:type="spellEnd"/>
      <w:r>
        <w:rPr>
          <w:rFonts w:cs="David" w:hint="cs"/>
          <w:rtl/>
        </w:rPr>
        <w:t xml:space="preserve"> הערעור. </w:t>
      </w:r>
    </w:p>
    <w:p w14:paraId="0F8EF1E1" w14:textId="77777777" w:rsidR="00C90FC9" w:rsidRDefault="00C90FC9" w:rsidP="00C90FC9">
      <w:pPr>
        <w:bidi/>
      </w:pPr>
    </w:p>
    <w:p w14:paraId="79E20B9E"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FE4A628" w14:textId="77777777" w:rsidR="00C90FC9" w:rsidRDefault="00C90FC9" w:rsidP="00C90FC9">
      <w:pPr>
        <w:bidi/>
        <w:ind w:firstLine="720"/>
        <w:jc w:val="both"/>
        <w:rPr>
          <w:rFonts w:cs="David" w:hint="cs"/>
          <w:rtl/>
        </w:rPr>
      </w:pPr>
    </w:p>
    <w:p w14:paraId="31C72CD1" w14:textId="77777777" w:rsidR="00C90FC9" w:rsidRDefault="00C90FC9" w:rsidP="00C90FC9">
      <w:pPr>
        <w:bidi/>
        <w:ind w:firstLine="720"/>
        <w:jc w:val="both"/>
        <w:rPr>
          <w:rFonts w:cs="David" w:hint="cs"/>
          <w:rtl/>
        </w:rPr>
      </w:pPr>
      <w:r>
        <w:rPr>
          <w:rFonts w:cs="David" w:hint="cs"/>
          <w:rtl/>
        </w:rPr>
        <w:t>אני לא הספקתי להתכונן לזה, כי לא חשבנו שזה יעמוד פה על סדר היום, אבל גם מהניסיון שלי בחודשים האחרונים ומהניסיון הכללי כשנותנים זכות ערעור ולא ערעור ברשות, זה שהזכות הזאת מנוצלת עד תום. כלומר אני לא רואה מצב כמעט שחבר כנסת יקבל איזה שהיא החלטה שהוא יראה בה החלטה שפוגעת בו בכל דרך שהיא, גם אם לא יוטלו עליו איזה שהן סנקציות חמורות או לא חמורות, הוא ינצל את זכות הערעור, כי אין לו מה---</w:t>
      </w:r>
    </w:p>
    <w:p w14:paraId="410F1123" w14:textId="77777777" w:rsidR="00C90FC9" w:rsidRDefault="00C90FC9" w:rsidP="00C90FC9">
      <w:pPr>
        <w:bidi/>
      </w:pPr>
    </w:p>
    <w:p w14:paraId="7A1142E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3418ECA" w14:textId="77777777" w:rsidR="00C90FC9" w:rsidRDefault="00C90FC9" w:rsidP="00C90FC9">
      <w:pPr>
        <w:bidi/>
        <w:ind w:firstLine="720"/>
        <w:jc w:val="both"/>
        <w:rPr>
          <w:rFonts w:cs="David" w:hint="cs"/>
          <w:rtl/>
        </w:rPr>
      </w:pPr>
    </w:p>
    <w:p w14:paraId="050F8546" w14:textId="77777777" w:rsidR="00C90FC9" w:rsidRDefault="00C90FC9" w:rsidP="00C90FC9">
      <w:pPr>
        <w:bidi/>
        <w:ind w:firstLine="720"/>
        <w:jc w:val="both"/>
        <w:rPr>
          <w:rFonts w:cs="David" w:hint="cs"/>
          <w:rtl/>
        </w:rPr>
      </w:pPr>
      <w:r>
        <w:rPr>
          <w:rFonts w:cs="David" w:hint="cs"/>
          <w:rtl/>
        </w:rPr>
        <w:t xml:space="preserve">הוא יכול לחטוף יותר. </w:t>
      </w:r>
    </w:p>
    <w:p w14:paraId="3F787026" w14:textId="77777777" w:rsidR="00C90FC9" w:rsidRDefault="00C90FC9" w:rsidP="00C90FC9">
      <w:pPr>
        <w:bidi/>
      </w:pPr>
    </w:p>
    <w:p w14:paraId="0A73489A"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03B4E83B" w14:textId="77777777" w:rsidR="00C90FC9" w:rsidRDefault="00C90FC9" w:rsidP="00C90FC9">
      <w:pPr>
        <w:bidi/>
        <w:ind w:firstLine="720"/>
        <w:jc w:val="both"/>
        <w:rPr>
          <w:rFonts w:cs="David" w:hint="cs"/>
          <w:rtl/>
        </w:rPr>
      </w:pPr>
    </w:p>
    <w:p w14:paraId="4E3DE052" w14:textId="77777777" w:rsidR="00C90FC9" w:rsidRDefault="00C90FC9" w:rsidP="00C90FC9">
      <w:pPr>
        <w:bidi/>
        <w:ind w:firstLine="720"/>
        <w:jc w:val="both"/>
        <w:rPr>
          <w:rFonts w:cs="David" w:hint="cs"/>
          <w:rtl/>
        </w:rPr>
      </w:pPr>
      <w:r>
        <w:rPr>
          <w:rFonts w:cs="David" w:hint="cs"/>
          <w:rtl/>
        </w:rPr>
        <w:t>בערעור, בכלל באופן כללי, לא נהוג להחטיף יותר. במקרים חריגים מחטיפים יותר, אבל דרך המלך בערעור זה שלא מקבלים את הערעור, אבל בטח לא מחטיפים יותר. אבל זה יגרום לסרבול של המנגנונים של האתיקה, שאחד הדברים הנכונים והטובים שבו זה שהוא מנגנון מהיר. כלומר יחסית זה צוות קטן, הוא פועל ביעילות, במהירות, ויש לזה חשיבות רבה גם בהרתעה וגם בנראות של הדברים. ברגע שאתה מסרבל את התהליך הזה ונותן ערעור בזכות על כל דבר ודבר, על כל החלטה של הוועדה, לכל חבר כנסת שנִקְבָּל, לדעתי אנחנו מסרבלים ומעמעמים את האפקטיביות של הוועדה ואת היותה כלי מרתיע. מה שכן, אני חושב שהמנגנון שקבע ערעור במקרים מסוימים למליאה, צריך לעבור לוועדה בהרכבה המורחב, כי, לפחות לי, אין הערה לעניין גודל הוועדה, אם זה יהיה ארבעה או שבעה, אני לא רואה בזה דבר בעייתי, להפוך את זה לוועדת---</w:t>
      </w:r>
    </w:p>
    <w:p w14:paraId="36D38F2B" w14:textId="77777777" w:rsidR="00C90FC9" w:rsidRDefault="00C90FC9" w:rsidP="00C90FC9">
      <w:pPr>
        <w:bidi/>
      </w:pPr>
    </w:p>
    <w:p w14:paraId="6D28353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A8F7672" w14:textId="77777777" w:rsidR="00C90FC9" w:rsidRDefault="00C90FC9" w:rsidP="00C90FC9">
      <w:pPr>
        <w:bidi/>
        <w:ind w:firstLine="720"/>
        <w:jc w:val="both"/>
        <w:rPr>
          <w:rFonts w:cs="David" w:hint="cs"/>
          <w:rtl/>
        </w:rPr>
      </w:pPr>
    </w:p>
    <w:p w14:paraId="2CBFD50C" w14:textId="77777777" w:rsidR="00C90FC9" w:rsidRDefault="00C90FC9" w:rsidP="00C90FC9">
      <w:pPr>
        <w:bidi/>
        <w:ind w:firstLine="720"/>
        <w:jc w:val="both"/>
        <w:rPr>
          <w:rFonts w:cs="David" w:hint="cs"/>
          <w:rtl/>
        </w:rPr>
      </w:pPr>
      <w:r>
        <w:rPr>
          <w:rFonts w:cs="David" w:hint="cs"/>
          <w:rtl/>
        </w:rPr>
        <w:t xml:space="preserve">לא, היום אומרים שלושה ושבעה. </w:t>
      </w:r>
    </w:p>
    <w:p w14:paraId="565CFAD6" w14:textId="77777777" w:rsidR="00C90FC9" w:rsidRDefault="00C90FC9" w:rsidP="00C90FC9">
      <w:pPr>
        <w:bidi/>
      </w:pPr>
    </w:p>
    <w:p w14:paraId="480FB68A"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1DDA9AF6" w14:textId="77777777" w:rsidR="00C90FC9" w:rsidRDefault="00C90FC9" w:rsidP="00C90FC9">
      <w:pPr>
        <w:bidi/>
        <w:ind w:firstLine="720"/>
        <w:jc w:val="both"/>
        <w:rPr>
          <w:rFonts w:cs="David" w:hint="cs"/>
          <w:rtl/>
        </w:rPr>
      </w:pPr>
    </w:p>
    <w:p w14:paraId="66778623" w14:textId="77777777" w:rsidR="00C90FC9" w:rsidRDefault="00C90FC9" w:rsidP="00C90FC9">
      <w:pPr>
        <w:bidi/>
        <w:ind w:firstLine="720"/>
        <w:jc w:val="both"/>
        <w:rPr>
          <w:rFonts w:cs="David" w:hint="cs"/>
          <w:rtl/>
        </w:rPr>
      </w:pPr>
      <w:r>
        <w:rPr>
          <w:rFonts w:cs="David" w:hint="cs"/>
          <w:rtl/>
        </w:rPr>
        <w:t>שלושה ושבעה, בסדר. אני לא רואה בזה---</w:t>
      </w:r>
    </w:p>
    <w:p w14:paraId="1261E474" w14:textId="77777777" w:rsidR="00C90FC9" w:rsidRDefault="00C90FC9" w:rsidP="00C90FC9">
      <w:pPr>
        <w:bidi/>
      </w:pPr>
    </w:p>
    <w:p w14:paraId="5085F3A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DE152BE" w14:textId="77777777" w:rsidR="00C90FC9" w:rsidRDefault="00C90FC9" w:rsidP="00C90FC9">
      <w:pPr>
        <w:bidi/>
        <w:ind w:firstLine="720"/>
        <w:jc w:val="both"/>
        <w:rPr>
          <w:rFonts w:cs="David" w:hint="cs"/>
          <w:rtl/>
        </w:rPr>
      </w:pPr>
    </w:p>
    <w:p w14:paraId="08300D48" w14:textId="77777777" w:rsidR="00C90FC9" w:rsidRDefault="00C90FC9" w:rsidP="00C90FC9">
      <w:pPr>
        <w:bidi/>
        <w:ind w:firstLine="720"/>
        <w:jc w:val="both"/>
        <w:rPr>
          <w:rFonts w:cs="David" w:hint="cs"/>
          <w:rtl/>
        </w:rPr>
      </w:pPr>
      <w:r>
        <w:rPr>
          <w:rFonts w:cs="David" w:hint="cs"/>
          <w:rtl/>
        </w:rPr>
        <w:t xml:space="preserve">לא, צריך לבדוק אם זה שלושה או ארבעה. </w:t>
      </w:r>
    </w:p>
    <w:p w14:paraId="367A36DC" w14:textId="77777777" w:rsidR="00C90FC9" w:rsidRDefault="00C90FC9" w:rsidP="00C90FC9">
      <w:pPr>
        <w:bidi/>
      </w:pPr>
    </w:p>
    <w:p w14:paraId="09975624"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0DD049BF" w14:textId="77777777" w:rsidR="00C90FC9" w:rsidRDefault="00C90FC9" w:rsidP="00C90FC9">
      <w:pPr>
        <w:bidi/>
        <w:ind w:firstLine="720"/>
        <w:jc w:val="both"/>
        <w:rPr>
          <w:rFonts w:cs="David" w:hint="cs"/>
          <w:rtl/>
        </w:rPr>
      </w:pPr>
    </w:p>
    <w:p w14:paraId="0AA9CD60" w14:textId="77777777" w:rsidR="00C90FC9" w:rsidRDefault="00C90FC9" w:rsidP="00C90FC9">
      <w:pPr>
        <w:bidi/>
        <w:ind w:firstLine="720"/>
        <w:jc w:val="both"/>
        <w:rPr>
          <w:rFonts w:cs="David" w:hint="cs"/>
          <w:rtl/>
        </w:rPr>
      </w:pPr>
      <w:r>
        <w:rPr>
          <w:rFonts w:cs="David" w:hint="cs"/>
          <w:rtl/>
        </w:rPr>
        <w:t>אבל את הדברים שכאילו המליאה היום, לפי המצב של היום, שבגלל שכנראה לא פשוט לנצל אותו, הוא לא מנוצל כי הוא מיועד רק למקרים מאוד מסוימים, לערעור במליאה, אני חושב שהערעור במליאה הוא באמת דבר לא נכון וצריך לאפשר ערעור בפורום רחב יותר של הוועדה, אבל רק באותם מקרים מסוימים שהיום ניתן לערער במליאה ולא בכל---</w:t>
      </w:r>
    </w:p>
    <w:p w14:paraId="2F389D10" w14:textId="77777777" w:rsidR="00C90FC9" w:rsidRDefault="00C90FC9" w:rsidP="00C90FC9">
      <w:pPr>
        <w:bidi/>
      </w:pPr>
    </w:p>
    <w:p w14:paraId="29EE49B4"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58E3E88" w14:textId="77777777" w:rsidR="00C90FC9" w:rsidRDefault="00C90FC9" w:rsidP="00C90FC9">
      <w:pPr>
        <w:bidi/>
        <w:ind w:firstLine="720"/>
        <w:jc w:val="both"/>
        <w:rPr>
          <w:rFonts w:cs="David" w:hint="cs"/>
          <w:rtl/>
        </w:rPr>
      </w:pPr>
    </w:p>
    <w:p w14:paraId="2D01AD77" w14:textId="77777777" w:rsidR="00C90FC9" w:rsidRDefault="00C90FC9" w:rsidP="00C90FC9">
      <w:pPr>
        <w:bidi/>
        <w:ind w:firstLine="720"/>
        <w:jc w:val="both"/>
        <w:rPr>
          <w:rFonts w:cs="David" w:hint="cs"/>
          <w:rtl/>
        </w:rPr>
      </w:pPr>
      <w:r>
        <w:rPr>
          <w:rFonts w:cs="David" w:hint="cs"/>
          <w:rtl/>
        </w:rPr>
        <w:t xml:space="preserve">מה הם המקרים? </w:t>
      </w:r>
    </w:p>
    <w:p w14:paraId="346881B4" w14:textId="77777777" w:rsidR="00C90FC9" w:rsidRDefault="00C90FC9" w:rsidP="00C90FC9">
      <w:pPr>
        <w:bidi/>
      </w:pPr>
    </w:p>
    <w:p w14:paraId="28449735"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A69844C" w14:textId="77777777" w:rsidR="00C90FC9" w:rsidRDefault="00C90FC9" w:rsidP="00C90FC9">
      <w:pPr>
        <w:bidi/>
        <w:ind w:firstLine="720"/>
        <w:jc w:val="both"/>
        <w:rPr>
          <w:rFonts w:cs="David" w:hint="cs"/>
          <w:rtl/>
        </w:rPr>
      </w:pPr>
    </w:p>
    <w:p w14:paraId="6D0552B7" w14:textId="77777777" w:rsidR="00C90FC9" w:rsidRDefault="00C90FC9" w:rsidP="00C90FC9">
      <w:pPr>
        <w:bidi/>
        <w:ind w:firstLine="720"/>
        <w:jc w:val="both"/>
        <w:rPr>
          <w:rFonts w:cs="David" w:hint="cs"/>
          <w:rtl/>
        </w:rPr>
      </w:pPr>
      <w:r>
        <w:rPr>
          <w:rFonts w:cs="David" w:hint="cs"/>
          <w:rtl/>
        </w:rPr>
        <w:t>בסנקציות החמורות. אין טעם בכל החלטה והחלטה ל---</w:t>
      </w:r>
    </w:p>
    <w:p w14:paraId="00432108" w14:textId="77777777" w:rsidR="00C90FC9" w:rsidRDefault="00C90FC9" w:rsidP="00C90FC9">
      <w:pPr>
        <w:bidi/>
      </w:pPr>
    </w:p>
    <w:p w14:paraId="2A56EEC6"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6412E49E" w14:textId="77777777" w:rsidR="00C90FC9" w:rsidRDefault="00C90FC9" w:rsidP="00C90FC9">
      <w:pPr>
        <w:bidi/>
        <w:ind w:firstLine="720"/>
        <w:jc w:val="both"/>
        <w:rPr>
          <w:rFonts w:cs="David" w:hint="cs"/>
          <w:rtl/>
        </w:rPr>
      </w:pPr>
    </w:p>
    <w:p w14:paraId="43D95C96" w14:textId="77777777" w:rsidR="00C90FC9" w:rsidRDefault="00C90FC9" w:rsidP="00C90FC9">
      <w:pPr>
        <w:bidi/>
        <w:ind w:firstLine="720"/>
        <w:jc w:val="both"/>
        <w:rPr>
          <w:rFonts w:cs="David" w:hint="cs"/>
          <w:rtl/>
        </w:rPr>
      </w:pPr>
      <w:r>
        <w:rPr>
          <w:rFonts w:cs="David" w:hint="cs"/>
          <w:rtl/>
        </w:rPr>
        <w:t xml:space="preserve">מה למשל זה סנקציה חמורה? </w:t>
      </w:r>
    </w:p>
    <w:p w14:paraId="04C1C282" w14:textId="77777777" w:rsidR="00C90FC9" w:rsidRDefault="00C90FC9" w:rsidP="00C90FC9">
      <w:pPr>
        <w:bidi/>
      </w:pPr>
    </w:p>
    <w:p w14:paraId="184FAAC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3584F71" w14:textId="77777777" w:rsidR="00C90FC9" w:rsidRDefault="00C90FC9" w:rsidP="00C90FC9">
      <w:pPr>
        <w:bidi/>
        <w:ind w:firstLine="720"/>
        <w:jc w:val="both"/>
        <w:rPr>
          <w:rFonts w:cs="David" w:hint="cs"/>
          <w:rtl/>
        </w:rPr>
      </w:pPr>
    </w:p>
    <w:p w14:paraId="2DEC7B24" w14:textId="77777777" w:rsidR="00C90FC9" w:rsidRDefault="00C90FC9" w:rsidP="00C90FC9">
      <w:pPr>
        <w:bidi/>
        <w:ind w:firstLine="720"/>
        <w:jc w:val="both"/>
        <w:rPr>
          <w:rFonts w:cs="David" w:hint="cs"/>
          <w:rtl/>
        </w:rPr>
      </w:pPr>
      <w:r>
        <w:rPr>
          <w:rFonts w:cs="David" w:hint="cs"/>
          <w:rtl/>
        </w:rPr>
        <w:t xml:space="preserve">הרחקה. </w:t>
      </w:r>
    </w:p>
    <w:p w14:paraId="643CECCB" w14:textId="77777777" w:rsidR="00C90FC9" w:rsidRDefault="00C90FC9" w:rsidP="00C90FC9">
      <w:pPr>
        <w:bidi/>
      </w:pPr>
    </w:p>
    <w:p w14:paraId="105503FC"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886A507" w14:textId="77777777" w:rsidR="00C90FC9" w:rsidRDefault="00C90FC9" w:rsidP="00C90FC9">
      <w:pPr>
        <w:bidi/>
        <w:ind w:firstLine="720"/>
        <w:jc w:val="both"/>
        <w:rPr>
          <w:rFonts w:cs="David" w:hint="cs"/>
          <w:rtl/>
        </w:rPr>
      </w:pPr>
    </w:p>
    <w:p w14:paraId="5075C626" w14:textId="77777777" w:rsidR="00C90FC9" w:rsidRDefault="00C90FC9" w:rsidP="00C90FC9">
      <w:pPr>
        <w:bidi/>
        <w:ind w:firstLine="720"/>
        <w:jc w:val="both"/>
        <w:rPr>
          <w:rFonts w:cs="David" w:hint="cs"/>
          <w:rtl/>
        </w:rPr>
      </w:pPr>
      <w:r>
        <w:rPr>
          <w:rFonts w:cs="David" w:hint="cs"/>
          <w:rtl/>
        </w:rPr>
        <w:t xml:space="preserve">כל הרחקה? </w:t>
      </w:r>
    </w:p>
    <w:p w14:paraId="513F7A05" w14:textId="77777777" w:rsidR="00C90FC9" w:rsidRDefault="00C90FC9" w:rsidP="00C90FC9">
      <w:pPr>
        <w:bidi/>
      </w:pPr>
    </w:p>
    <w:p w14:paraId="0B38DFF8"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1FF4F1E1" w14:textId="77777777" w:rsidR="00C90FC9" w:rsidRDefault="00C90FC9" w:rsidP="00C90FC9">
      <w:pPr>
        <w:bidi/>
        <w:ind w:firstLine="720"/>
        <w:jc w:val="both"/>
        <w:rPr>
          <w:rFonts w:cs="David" w:hint="cs"/>
          <w:rtl/>
        </w:rPr>
      </w:pPr>
    </w:p>
    <w:p w14:paraId="12F014D7" w14:textId="77777777" w:rsidR="00C90FC9" w:rsidRDefault="00C90FC9" w:rsidP="00C90FC9">
      <w:pPr>
        <w:bidi/>
        <w:ind w:firstLine="720"/>
        <w:jc w:val="both"/>
        <w:rPr>
          <w:rFonts w:cs="David" w:hint="cs"/>
          <w:rtl/>
        </w:rPr>
      </w:pPr>
      <w:r>
        <w:rPr>
          <w:rFonts w:cs="David" w:hint="cs"/>
          <w:rtl/>
        </w:rPr>
        <w:t xml:space="preserve">או אם הוועדה גם מקבלת סנקציות חמורות יותר, שוועדת זמיר הציעה, שאני בעד להגביר את הסנקציות ולהחמיר אותן, אז גם לגבי הדברים האלה, אבל לא לגבי כל החלטה, לא זכות ערעור אוטומטית על כל דבר, כי אין ספק בכלל שחברי הכנסת ינצלו את זה. </w:t>
      </w:r>
    </w:p>
    <w:p w14:paraId="1F5C3641" w14:textId="77777777" w:rsidR="00C90FC9" w:rsidRDefault="00C90FC9" w:rsidP="00C90FC9">
      <w:pPr>
        <w:bidi/>
      </w:pPr>
    </w:p>
    <w:p w14:paraId="2F9A0D4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3FCBA22" w14:textId="77777777" w:rsidR="00C90FC9" w:rsidRDefault="00C90FC9" w:rsidP="00C90FC9">
      <w:pPr>
        <w:bidi/>
        <w:ind w:firstLine="720"/>
        <w:jc w:val="both"/>
        <w:rPr>
          <w:rFonts w:cs="David" w:hint="cs"/>
          <w:rtl/>
        </w:rPr>
      </w:pPr>
    </w:p>
    <w:p w14:paraId="517D738E" w14:textId="77777777" w:rsidR="00C90FC9" w:rsidRDefault="00C90FC9" w:rsidP="00C90FC9">
      <w:pPr>
        <w:bidi/>
        <w:ind w:firstLine="720"/>
        <w:jc w:val="both"/>
        <w:rPr>
          <w:rFonts w:cs="David" w:hint="cs"/>
          <w:rtl/>
        </w:rPr>
      </w:pPr>
      <w:r>
        <w:rPr>
          <w:rFonts w:cs="David" w:hint="cs"/>
          <w:rtl/>
        </w:rPr>
        <w:t xml:space="preserve">היום אומר התקנון, 'החליטה ועדת האתיקה לשלול את זכותו של חבר כנסת לקבל רשות דיבור במליאה לארבעה ימים, או להטיל הגבלות על פעילות שלו לתקופה העולה על שבועיים, או להרחיקו מארבעה ימי ישיבות, הוא רשאי לערער בפני הכנסת'. </w:t>
      </w:r>
    </w:p>
    <w:p w14:paraId="54C6FA2F" w14:textId="77777777" w:rsidR="00C90FC9" w:rsidRDefault="00C90FC9" w:rsidP="00C90FC9">
      <w:pPr>
        <w:bidi/>
      </w:pPr>
    </w:p>
    <w:p w14:paraId="7078B09E"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11C8B8B" w14:textId="77777777" w:rsidR="00C90FC9" w:rsidRDefault="00C90FC9" w:rsidP="00C90FC9">
      <w:pPr>
        <w:bidi/>
        <w:ind w:firstLine="720"/>
        <w:jc w:val="both"/>
        <w:rPr>
          <w:rFonts w:cs="David" w:hint="cs"/>
          <w:rtl/>
        </w:rPr>
      </w:pPr>
    </w:p>
    <w:p w14:paraId="1F222DF0" w14:textId="77777777" w:rsidR="00C90FC9" w:rsidRDefault="00C90FC9" w:rsidP="00C90FC9">
      <w:pPr>
        <w:bidi/>
        <w:ind w:firstLine="720"/>
        <w:jc w:val="both"/>
        <w:rPr>
          <w:rFonts w:cs="David" w:hint="cs"/>
          <w:rtl/>
        </w:rPr>
      </w:pPr>
      <w:r>
        <w:rPr>
          <w:rFonts w:cs="David" w:hint="cs"/>
          <w:rtl/>
        </w:rPr>
        <w:t>כלומר להשאיר את זה רק ל---</w:t>
      </w:r>
    </w:p>
    <w:p w14:paraId="7D490CE0" w14:textId="77777777" w:rsidR="00C90FC9" w:rsidRDefault="00C90FC9" w:rsidP="00C90FC9">
      <w:pPr>
        <w:bidi/>
        <w:jc w:val="both"/>
        <w:rPr>
          <w:rFonts w:cs="David" w:hint="cs"/>
          <w:u w:val="single"/>
          <w:rtl/>
        </w:rPr>
      </w:pPr>
    </w:p>
    <w:p w14:paraId="767FF285"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2587CFFB" w14:textId="77777777" w:rsidR="00C90FC9" w:rsidRDefault="00C90FC9" w:rsidP="00C90FC9">
      <w:pPr>
        <w:bidi/>
        <w:ind w:firstLine="720"/>
        <w:jc w:val="both"/>
        <w:rPr>
          <w:rFonts w:cs="David" w:hint="cs"/>
          <w:rtl/>
        </w:rPr>
      </w:pPr>
    </w:p>
    <w:p w14:paraId="664286CE" w14:textId="77777777" w:rsidR="00C90FC9" w:rsidRDefault="00C90FC9" w:rsidP="00C90FC9">
      <w:pPr>
        <w:bidi/>
        <w:ind w:firstLine="720"/>
        <w:jc w:val="both"/>
        <w:rPr>
          <w:rFonts w:cs="David" w:hint="cs"/>
          <w:rtl/>
        </w:rPr>
      </w:pPr>
      <w:r>
        <w:rPr>
          <w:rFonts w:cs="David" w:hint="cs"/>
          <w:rtl/>
        </w:rPr>
        <w:t xml:space="preserve">אני רוצה לומר. דבר ראשון, לגבי השאלה שלך, חברת הכנסת יחימוביץ, יש כאן סעיף 100, שכותרתו 'תפקידי ועדת האתיקה'. תפקידי ועדת האתיקה הם לא רק לדון בקובלנות, יכול להיות שנעשה בזה שימוש מועט עד היום, אני חושב שכדאי שייעשה שימוש רחב יותר, לתת חוות דעת בענייני אתיקה של חברי כנסת, אם הם מבקשים, יש בפניהם בעיה, ובעניינים שגרתיים הם פונים אל היועץ המשפטי והוא נותן. אני מניח שישנם עניינים שבהם היועץ המשפטי ישמח להעביר את זה לוועדת האתיקה, בעיקר אם אלה עניינים עקרוניים וכבדים. אז יש לה תפקידים נוספים, כפי שמפורט כאן. </w:t>
      </w:r>
    </w:p>
    <w:p w14:paraId="213A76A3" w14:textId="77777777" w:rsidR="00C90FC9" w:rsidRDefault="00C90FC9" w:rsidP="00C90FC9">
      <w:pPr>
        <w:bidi/>
        <w:jc w:val="both"/>
        <w:rPr>
          <w:rFonts w:cs="David" w:hint="cs"/>
          <w:u w:val="single"/>
          <w:rtl/>
        </w:rPr>
      </w:pPr>
    </w:p>
    <w:p w14:paraId="5AE610F9"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4725FE6B" w14:textId="77777777" w:rsidR="00C90FC9" w:rsidRDefault="00C90FC9" w:rsidP="00C90FC9">
      <w:pPr>
        <w:bidi/>
        <w:ind w:firstLine="720"/>
        <w:jc w:val="both"/>
        <w:rPr>
          <w:rFonts w:cs="David" w:hint="cs"/>
          <w:rtl/>
        </w:rPr>
      </w:pPr>
    </w:p>
    <w:p w14:paraId="179E202C" w14:textId="77777777" w:rsidR="00C90FC9" w:rsidRDefault="00C90FC9" w:rsidP="00C90FC9">
      <w:pPr>
        <w:bidi/>
        <w:ind w:firstLine="720"/>
        <w:jc w:val="both"/>
        <w:rPr>
          <w:rFonts w:cs="David" w:hint="cs"/>
          <w:rtl/>
        </w:rPr>
      </w:pPr>
      <w:r>
        <w:rPr>
          <w:rFonts w:cs="David" w:hint="cs"/>
          <w:rtl/>
        </w:rPr>
        <w:t xml:space="preserve">מה שאנחנו עושים בפועל, בעניין שלגביו מדבר השופט זמיר, זה שפונים אלינו חברי כנסת. אם אלה נושאים שכבר נדונו בעבר בוועדת האתיקה ואנחנו מרשים לעצמנו, על דעת עצמנו. אם אלה דברים תקדימיים, אנחנו מבקשים להעביר את זה לוועדת האתיקה. </w:t>
      </w:r>
    </w:p>
    <w:p w14:paraId="2844EE89" w14:textId="77777777" w:rsidR="00C90FC9" w:rsidRDefault="00C90FC9" w:rsidP="00C90FC9">
      <w:pPr>
        <w:bidi/>
      </w:pPr>
    </w:p>
    <w:p w14:paraId="777FBA3C"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A188009" w14:textId="77777777" w:rsidR="00C90FC9" w:rsidRDefault="00C90FC9" w:rsidP="00C90FC9">
      <w:pPr>
        <w:bidi/>
        <w:ind w:firstLine="720"/>
        <w:jc w:val="both"/>
        <w:rPr>
          <w:rFonts w:cs="David" w:hint="cs"/>
          <w:rtl/>
        </w:rPr>
      </w:pPr>
    </w:p>
    <w:p w14:paraId="18F4DD5F" w14:textId="77777777" w:rsidR="00C90FC9" w:rsidRDefault="00C90FC9" w:rsidP="00C90FC9">
      <w:pPr>
        <w:bidi/>
        <w:ind w:firstLine="720"/>
        <w:jc w:val="both"/>
        <w:rPr>
          <w:rFonts w:cs="David" w:hint="cs"/>
          <w:rtl/>
        </w:rPr>
      </w:pPr>
      <w:r>
        <w:rPr>
          <w:rFonts w:cs="David" w:hint="cs"/>
          <w:rtl/>
        </w:rPr>
        <w:t>אתיקה היא שבאמת באים אל היועץ המשפטי ו---</w:t>
      </w:r>
    </w:p>
    <w:p w14:paraId="04DD41FC" w14:textId="77777777" w:rsidR="00C90FC9" w:rsidRDefault="00C90FC9" w:rsidP="00C90FC9">
      <w:pPr>
        <w:bidi/>
      </w:pPr>
    </w:p>
    <w:p w14:paraId="37390410"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215DB766" w14:textId="77777777" w:rsidR="00C90FC9" w:rsidRDefault="00C90FC9" w:rsidP="00C90FC9">
      <w:pPr>
        <w:bidi/>
        <w:ind w:firstLine="720"/>
        <w:jc w:val="both"/>
        <w:rPr>
          <w:rFonts w:cs="David" w:hint="cs"/>
          <w:rtl/>
        </w:rPr>
      </w:pPr>
    </w:p>
    <w:p w14:paraId="235198E0" w14:textId="77777777" w:rsidR="00C90FC9" w:rsidRDefault="00C90FC9" w:rsidP="00C90FC9">
      <w:pPr>
        <w:bidi/>
        <w:ind w:firstLine="720"/>
        <w:jc w:val="both"/>
        <w:rPr>
          <w:rFonts w:cs="David" w:hint="cs"/>
          <w:rtl/>
        </w:rPr>
      </w:pPr>
      <w:r>
        <w:rPr>
          <w:rFonts w:cs="David" w:hint="cs"/>
          <w:rtl/>
        </w:rPr>
        <w:t>לא נכון, ובעניינים שגרתיים באמת אין טעם, לא צריך את ועדת האתיקה, אבל בעניין קצת יותר עקרוני, נניח לפי שיקול דעתו של היועץ המשפטי, הוא אומר, 'יש לזה פנים לכאן ולכאן, השאלה היא לא משפטית ולכן כדאי שוועדת האתיקה תדון ותכריע באופן עקרוני', קביעת כללים חדשים של אתיקה, פרשנות חדשה של---</w:t>
      </w:r>
    </w:p>
    <w:p w14:paraId="0C629488" w14:textId="77777777" w:rsidR="00C90FC9" w:rsidRDefault="00C90FC9" w:rsidP="00C90FC9">
      <w:pPr>
        <w:bidi/>
      </w:pPr>
    </w:p>
    <w:p w14:paraId="3CE8E000"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CE63B7D" w14:textId="77777777" w:rsidR="00C90FC9" w:rsidRDefault="00C90FC9" w:rsidP="00C90FC9">
      <w:pPr>
        <w:bidi/>
        <w:ind w:firstLine="720"/>
        <w:jc w:val="both"/>
        <w:rPr>
          <w:rFonts w:cs="David" w:hint="cs"/>
          <w:rtl/>
        </w:rPr>
      </w:pPr>
    </w:p>
    <w:p w14:paraId="3784FBEF" w14:textId="77777777" w:rsidR="00C90FC9" w:rsidRDefault="00C90FC9" w:rsidP="00C90FC9">
      <w:pPr>
        <w:bidi/>
        <w:ind w:firstLine="720"/>
        <w:jc w:val="both"/>
        <w:rPr>
          <w:rFonts w:cs="David" w:hint="cs"/>
          <w:rtl/>
        </w:rPr>
      </w:pPr>
      <w:r>
        <w:rPr>
          <w:rFonts w:cs="David" w:hint="cs"/>
          <w:rtl/>
        </w:rPr>
        <w:t xml:space="preserve">למרות שהכללים נקבעים תוך כדי הליכה. </w:t>
      </w:r>
    </w:p>
    <w:p w14:paraId="03C1CB48" w14:textId="77777777" w:rsidR="00C90FC9" w:rsidRDefault="00C90FC9" w:rsidP="00C90FC9">
      <w:pPr>
        <w:bidi/>
      </w:pPr>
    </w:p>
    <w:p w14:paraId="3CA03943"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9C18A57" w14:textId="77777777" w:rsidR="00C90FC9" w:rsidRDefault="00C90FC9" w:rsidP="00C90FC9">
      <w:pPr>
        <w:bidi/>
        <w:ind w:firstLine="720"/>
        <w:jc w:val="both"/>
        <w:rPr>
          <w:rFonts w:cs="David" w:hint="cs"/>
          <w:rtl/>
        </w:rPr>
      </w:pPr>
    </w:p>
    <w:p w14:paraId="40E524FD" w14:textId="77777777" w:rsidR="00C90FC9" w:rsidRDefault="00C90FC9" w:rsidP="00C90FC9">
      <w:pPr>
        <w:bidi/>
        <w:ind w:firstLine="720"/>
        <w:jc w:val="both"/>
        <w:rPr>
          <w:rFonts w:cs="David" w:hint="cs"/>
          <w:rtl/>
        </w:rPr>
      </w:pPr>
      <w:r>
        <w:rPr>
          <w:rFonts w:cs="David" w:hint="cs"/>
          <w:rtl/>
        </w:rPr>
        <w:t xml:space="preserve">לא, הם נקבעים בוועדת הכנסת, זו אחת הבעיות. קביעת נורמות חדשות לא נעשית בוועדת האתיקה, אלא בוועדת הכנסת. </w:t>
      </w:r>
    </w:p>
    <w:p w14:paraId="31C8E1A4" w14:textId="77777777" w:rsidR="00C90FC9" w:rsidRDefault="00C90FC9" w:rsidP="00C90FC9">
      <w:pPr>
        <w:bidi/>
      </w:pPr>
    </w:p>
    <w:p w14:paraId="0285215B" w14:textId="77777777" w:rsidR="00C90FC9" w:rsidRDefault="00C90FC9" w:rsidP="00C90FC9">
      <w:pPr>
        <w:keepLines/>
        <w:bidi/>
        <w:jc w:val="both"/>
        <w:rPr>
          <w:rFonts w:cs="David" w:hint="cs"/>
          <w:rtl/>
        </w:rPr>
      </w:pPr>
      <w:r>
        <w:rPr>
          <w:rFonts w:cs="David" w:hint="cs"/>
          <w:u w:val="single"/>
          <w:rtl/>
        </w:rPr>
        <w:t>שלי יחימוביץ</w:t>
      </w:r>
      <w:r>
        <w:rPr>
          <w:rFonts w:cs="David" w:hint="cs"/>
          <w:rtl/>
        </w:rPr>
        <w:t>:</w:t>
      </w:r>
    </w:p>
    <w:p w14:paraId="485D4C31" w14:textId="77777777" w:rsidR="00C90FC9" w:rsidRDefault="00C90FC9" w:rsidP="00C90FC9">
      <w:pPr>
        <w:keepLines/>
        <w:bidi/>
        <w:ind w:firstLine="720"/>
        <w:jc w:val="both"/>
        <w:rPr>
          <w:rFonts w:cs="David" w:hint="cs"/>
          <w:rtl/>
        </w:rPr>
      </w:pPr>
    </w:p>
    <w:p w14:paraId="3E40CD1E" w14:textId="77777777" w:rsidR="00C90FC9" w:rsidRDefault="00C90FC9" w:rsidP="00C90FC9">
      <w:pPr>
        <w:keepLines/>
        <w:bidi/>
        <w:ind w:firstLine="720"/>
        <w:jc w:val="both"/>
        <w:rPr>
          <w:rFonts w:cs="David" w:hint="cs"/>
          <w:rtl/>
        </w:rPr>
      </w:pPr>
      <w:r>
        <w:rPr>
          <w:rFonts w:cs="David" w:hint="cs"/>
          <w:rtl/>
        </w:rPr>
        <w:t xml:space="preserve">היא נעשית באמצעות החלטות. </w:t>
      </w:r>
    </w:p>
    <w:p w14:paraId="5709D628" w14:textId="77777777" w:rsidR="00C90FC9" w:rsidRDefault="00C90FC9" w:rsidP="00C90FC9">
      <w:pPr>
        <w:bidi/>
      </w:pPr>
    </w:p>
    <w:p w14:paraId="2F69A9B4"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03A02AD2" w14:textId="77777777" w:rsidR="00C90FC9" w:rsidRDefault="00C90FC9" w:rsidP="00C90FC9">
      <w:pPr>
        <w:bidi/>
        <w:ind w:firstLine="720"/>
        <w:jc w:val="both"/>
        <w:rPr>
          <w:rFonts w:cs="David" w:hint="cs"/>
          <w:rtl/>
        </w:rPr>
      </w:pPr>
    </w:p>
    <w:p w14:paraId="32977842" w14:textId="77777777" w:rsidR="00C90FC9" w:rsidRDefault="00C90FC9" w:rsidP="00C90FC9">
      <w:pPr>
        <w:bidi/>
        <w:ind w:firstLine="720"/>
        <w:jc w:val="both"/>
        <w:rPr>
          <w:rFonts w:cs="David" w:hint="cs"/>
          <w:rtl/>
        </w:rPr>
      </w:pPr>
      <w:r>
        <w:rPr>
          <w:rFonts w:cs="David" w:hint="cs"/>
          <w:rtl/>
        </w:rPr>
        <w:t xml:space="preserve">היא לפעמים נעשית באמצעות החלטות, אבל לא באמצעות קביעת כללים. </w:t>
      </w:r>
    </w:p>
    <w:p w14:paraId="77ED37C4" w14:textId="77777777" w:rsidR="00C90FC9" w:rsidRDefault="00C90FC9" w:rsidP="00C90FC9">
      <w:pPr>
        <w:bidi/>
      </w:pPr>
    </w:p>
    <w:p w14:paraId="62815875"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72B5CE5" w14:textId="77777777" w:rsidR="00C90FC9" w:rsidRDefault="00C90FC9" w:rsidP="00C90FC9">
      <w:pPr>
        <w:bidi/>
        <w:ind w:firstLine="720"/>
        <w:jc w:val="both"/>
        <w:rPr>
          <w:rFonts w:cs="David" w:hint="cs"/>
          <w:rtl/>
        </w:rPr>
      </w:pPr>
    </w:p>
    <w:p w14:paraId="75976F3E" w14:textId="77777777" w:rsidR="00C90FC9" w:rsidRDefault="00C90FC9" w:rsidP="00C90FC9">
      <w:pPr>
        <w:bidi/>
        <w:ind w:firstLine="720"/>
        <w:jc w:val="both"/>
        <w:rPr>
          <w:rFonts w:cs="David" w:hint="cs"/>
          <w:rtl/>
        </w:rPr>
      </w:pPr>
      <w:r>
        <w:rPr>
          <w:rFonts w:cs="David" w:hint="cs"/>
          <w:rtl/>
        </w:rPr>
        <w:t xml:space="preserve">היא אמורה להיעשות בוועדת הכנסת. </w:t>
      </w:r>
    </w:p>
    <w:p w14:paraId="4D938440" w14:textId="77777777" w:rsidR="00C90FC9" w:rsidRDefault="00C90FC9" w:rsidP="00C90FC9">
      <w:pPr>
        <w:bidi/>
      </w:pPr>
    </w:p>
    <w:p w14:paraId="2F45664A"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471F2F6" w14:textId="77777777" w:rsidR="00C90FC9" w:rsidRDefault="00C90FC9" w:rsidP="00C90FC9">
      <w:pPr>
        <w:bidi/>
        <w:ind w:firstLine="720"/>
        <w:jc w:val="both"/>
        <w:rPr>
          <w:rFonts w:cs="David" w:hint="cs"/>
          <w:rtl/>
        </w:rPr>
      </w:pPr>
    </w:p>
    <w:p w14:paraId="7282852E" w14:textId="77777777" w:rsidR="00C90FC9" w:rsidRDefault="00C90FC9" w:rsidP="00C90FC9">
      <w:pPr>
        <w:bidi/>
        <w:ind w:firstLine="720"/>
        <w:jc w:val="both"/>
        <w:rPr>
          <w:rFonts w:cs="David" w:hint="cs"/>
          <w:rtl/>
        </w:rPr>
      </w:pPr>
      <w:r>
        <w:rPr>
          <w:rFonts w:cs="David" w:hint="cs"/>
          <w:rtl/>
        </w:rPr>
        <w:t>נכון, אבל ועדת האתיקה היא הפרשן המוסמך של כללי אתיקה, על ידי הפרשנות אתה מרחיב, מצר---</w:t>
      </w:r>
    </w:p>
    <w:p w14:paraId="143C304C" w14:textId="77777777" w:rsidR="00C90FC9" w:rsidRDefault="00C90FC9" w:rsidP="00C90FC9">
      <w:pPr>
        <w:bidi/>
        <w:rPr>
          <w:rFonts w:hint="cs"/>
        </w:rPr>
      </w:pPr>
    </w:p>
    <w:p w14:paraId="64158D61"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9DD9DCD" w14:textId="77777777" w:rsidR="00C90FC9" w:rsidRDefault="00C90FC9" w:rsidP="00C90FC9">
      <w:pPr>
        <w:bidi/>
        <w:ind w:firstLine="720"/>
        <w:jc w:val="both"/>
        <w:rPr>
          <w:rFonts w:cs="David" w:hint="cs"/>
          <w:rtl/>
        </w:rPr>
      </w:pPr>
    </w:p>
    <w:p w14:paraId="35FB99F7" w14:textId="77777777" w:rsidR="00C90FC9" w:rsidRDefault="00C90FC9" w:rsidP="00C90FC9">
      <w:pPr>
        <w:bidi/>
        <w:ind w:firstLine="720"/>
        <w:jc w:val="both"/>
        <w:rPr>
          <w:rFonts w:cs="David" w:hint="cs"/>
          <w:rtl/>
        </w:rPr>
      </w:pPr>
      <w:r>
        <w:rPr>
          <w:rFonts w:cs="David" w:hint="cs"/>
          <w:rtl/>
        </w:rPr>
        <w:t xml:space="preserve">לא רק זה, אלא שאתה משתמש בהחלטות הקודמות, אתה עושה בהן שימוש כאילו מדובר היה בכללי האתיקה. </w:t>
      </w:r>
    </w:p>
    <w:p w14:paraId="104E6011" w14:textId="77777777" w:rsidR="00C90FC9" w:rsidRDefault="00C90FC9" w:rsidP="00C90FC9">
      <w:pPr>
        <w:bidi/>
      </w:pPr>
    </w:p>
    <w:p w14:paraId="29C81CA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D002082" w14:textId="77777777" w:rsidR="00C90FC9" w:rsidRDefault="00C90FC9" w:rsidP="00C90FC9">
      <w:pPr>
        <w:bidi/>
        <w:ind w:firstLine="720"/>
        <w:jc w:val="both"/>
        <w:rPr>
          <w:rFonts w:cs="David" w:hint="cs"/>
          <w:rtl/>
        </w:rPr>
      </w:pPr>
    </w:p>
    <w:p w14:paraId="08EC265F" w14:textId="77777777" w:rsidR="00C90FC9" w:rsidRDefault="00C90FC9" w:rsidP="00C90FC9">
      <w:pPr>
        <w:bidi/>
        <w:ind w:firstLine="720"/>
        <w:jc w:val="both"/>
        <w:rPr>
          <w:rFonts w:cs="David" w:hint="cs"/>
          <w:rtl/>
        </w:rPr>
      </w:pPr>
      <w:r>
        <w:rPr>
          <w:rFonts w:cs="David" w:hint="cs"/>
          <w:rtl/>
        </w:rPr>
        <w:t xml:space="preserve">אני רוצה להציע כלל אצבע, מבחן מאוד פשוט. החלטות שאחר כך מתפרסמות בכללי האתיקה של חברי הכנסת בשלבים הבאים, יש המון נושאים בצד כתובים שהם בעצם החלטות של ועדת האתיקה. וכך בעצם נוצר לאט </w:t>
      </w:r>
      <w:proofErr w:type="spellStart"/>
      <w:r>
        <w:rPr>
          <w:rFonts w:cs="David" w:hint="cs"/>
          <w:rtl/>
        </w:rPr>
        <w:t>לאט</w:t>
      </w:r>
      <w:proofErr w:type="spellEnd"/>
      <w:r>
        <w:rPr>
          <w:rFonts w:cs="David" w:hint="cs"/>
          <w:rtl/>
        </w:rPr>
        <w:t xml:space="preserve"> קוד אתי שהוא יותר מאשר הקוד הבסיסי, החלטות מהסוג הזה, זאת לא בדיוק הבחנה מוחלטת, היה ראוי שיהיו בשבעה. </w:t>
      </w:r>
    </w:p>
    <w:p w14:paraId="6688C9D3" w14:textId="77777777" w:rsidR="00C90FC9" w:rsidRDefault="00C90FC9" w:rsidP="00C90FC9">
      <w:pPr>
        <w:bidi/>
      </w:pPr>
    </w:p>
    <w:p w14:paraId="28B39026"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BADDC3F" w14:textId="77777777" w:rsidR="00C90FC9" w:rsidRDefault="00C90FC9" w:rsidP="00C90FC9">
      <w:pPr>
        <w:bidi/>
        <w:ind w:firstLine="720"/>
        <w:jc w:val="both"/>
        <w:rPr>
          <w:rFonts w:cs="David" w:hint="cs"/>
          <w:rtl/>
        </w:rPr>
      </w:pPr>
    </w:p>
    <w:p w14:paraId="27E71995" w14:textId="77777777" w:rsidR="00C90FC9" w:rsidRDefault="00C90FC9" w:rsidP="00C90FC9">
      <w:pPr>
        <w:bidi/>
        <w:ind w:firstLine="720"/>
        <w:jc w:val="both"/>
        <w:rPr>
          <w:rFonts w:cs="David" w:hint="cs"/>
          <w:rtl/>
        </w:rPr>
      </w:pPr>
      <w:r>
        <w:rPr>
          <w:rFonts w:cs="David" w:hint="cs"/>
          <w:rtl/>
        </w:rPr>
        <w:t xml:space="preserve">זה מה שהם התכוונו. </w:t>
      </w:r>
    </w:p>
    <w:p w14:paraId="67CD218C" w14:textId="77777777" w:rsidR="00C90FC9" w:rsidRDefault="00C90FC9" w:rsidP="00C90FC9">
      <w:pPr>
        <w:bidi/>
      </w:pPr>
    </w:p>
    <w:p w14:paraId="438CEF72"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0CABE5C" w14:textId="77777777" w:rsidR="00C90FC9" w:rsidRDefault="00C90FC9" w:rsidP="00C90FC9">
      <w:pPr>
        <w:bidi/>
        <w:ind w:firstLine="720"/>
        <w:jc w:val="both"/>
        <w:rPr>
          <w:rFonts w:cs="David" w:hint="cs"/>
          <w:rtl/>
        </w:rPr>
      </w:pPr>
    </w:p>
    <w:p w14:paraId="4CF59002" w14:textId="77777777" w:rsidR="00C90FC9" w:rsidRDefault="00C90FC9" w:rsidP="00C90FC9">
      <w:pPr>
        <w:bidi/>
        <w:ind w:firstLine="720"/>
        <w:jc w:val="both"/>
        <w:rPr>
          <w:rFonts w:cs="David" w:hint="cs"/>
          <w:rtl/>
        </w:rPr>
      </w:pPr>
      <w:r>
        <w:rPr>
          <w:rFonts w:cs="David" w:hint="cs"/>
          <w:rtl/>
        </w:rPr>
        <w:t>להערה של היועץ המשפטי, אי אפשר לשלול את החשש הזה, אבל אני רוצה להציג את הצד השני של המטבע. יש לעניין הזה היבט עקרוני. אתה בא ומניח מראש, נניח, שנזיפה זו החלטה שלא מצדיקה ערעור משום שהיא פחותה נניח משלילת שכר של שבועות. זה לא בהכרח כך, זה עניין מאוד אישי ונזיפה לחבר כנסת מסוים יכולה להיות מאוד חשובה, יותר חשובה מאשר---</w:t>
      </w:r>
    </w:p>
    <w:p w14:paraId="03A28C99" w14:textId="77777777" w:rsidR="00C90FC9" w:rsidRDefault="00C90FC9" w:rsidP="00C90FC9">
      <w:pPr>
        <w:bidi/>
      </w:pPr>
    </w:p>
    <w:p w14:paraId="0DF88454"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11F94D94" w14:textId="77777777" w:rsidR="00C90FC9" w:rsidRDefault="00C90FC9" w:rsidP="00C90FC9">
      <w:pPr>
        <w:bidi/>
        <w:ind w:firstLine="720"/>
        <w:jc w:val="both"/>
        <w:rPr>
          <w:rFonts w:cs="David" w:hint="cs"/>
          <w:rtl/>
        </w:rPr>
      </w:pPr>
    </w:p>
    <w:p w14:paraId="2421F00C" w14:textId="77777777" w:rsidR="00C90FC9" w:rsidRDefault="00C90FC9" w:rsidP="00C90FC9">
      <w:pPr>
        <w:bidi/>
        <w:ind w:firstLine="720"/>
        <w:jc w:val="both"/>
        <w:rPr>
          <w:rFonts w:cs="David" w:hint="cs"/>
          <w:rtl/>
        </w:rPr>
      </w:pPr>
      <w:r>
        <w:rPr>
          <w:rFonts w:cs="David" w:hint="cs"/>
          <w:rtl/>
        </w:rPr>
        <w:t xml:space="preserve">אני לא מוכנה לקבל נזיפה מוועדת האתיקה, למשל. אם הייתי מקבלת נזיפה, הייתי רואה בזה דבר מאוד חמור. </w:t>
      </w:r>
    </w:p>
    <w:p w14:paraId="4502C890" w14:textId="77777777" w:rsidR="00C90FC9" w:rsidRDefault="00C90FC9" w:rsidP="00C90FC9">
      <w:pPr>
        <w:bidi/>
      </w:pPr>
    </w:p>
    <w:p w14:paraId="16D50BBD"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63019D2" w14:textId="77777777" w:rsidR="00C90FC9" w:rsidRDefault="00C90FC9" w:rsidP="00C90FC9">
      <w:pPr>
        <w:bidi/>
        <w:ind w:firstLine="720"/>
        <w:jc w:val="both"/>
        <w:rPr>
          <w:rFonts w:cs="David" w:hint="cs"/>
          <w:rtl/>
        </w:rPr>
      </w:pPr>
    </w:p>
    <w:p w14:paraId="7E5B3DB0" w14:textId="77777777" w:rsidR="00C90FC9" w:rsidRDefault="00C90FC9" w:rsidP="00C90FC9">
      <w:pPr>
        <w:bidi/>
        <w:ind w:firstLine="720"/>
        <w:jc w:val="both"/>
        <w:rPr>
          <w:rFonts w:cs="David" w:hint="cs"/>
          <w:rtl/>
        </w:rPr>
      </w:pPr>
      <w:r>
        <w:rPr>
          <w:rFonts w:cs="David" w:hint="cs"/>
          <w:rtl/>
        </w:rPr>
        <w:t xml:space="preserve">נכון. זה אל"ף. בי"ת, די מקובל שכשמטילים סנקציה, עיצום, על אדם, יש לו זכות ערעור. גם בבית המשפט, במקרה של מה בכך, החלטה על פסק דין של ערכאה ראשונה יש ערעור, ערכאה שנייה כבר לא, כאן מדובר על ערכאה ראשונה, אז יש בזה גם קצת עניין עקרוני. </w:t>
      </w:r>
    </w:p>
    <w:p w14:paraId="0D5A962E" w14:textId="77777777" w:rsidR="00C90FC9" w:rsidRDefault="00C90FC9" w:rsidP="00C90FC9">
      <w:pPr>
        <w:bidi/>
      </w:pPr>
    </w:p>
    <w:p w14:paraId="6740255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2E4A6FD" w14:textId="77777777" w:rsidR="00C90FC9" w:rsidRDefault="00C90FC9" w:rsidP="00C90FC9">
      <w:pPr>
        <w:bidi/>
        <w:ind w:firstLine="720"/>
        <w:jc w:val="both"/>
        <w:rPr>
          <w:rFonts w:cs="David" w:hint="cs"/>
          <w:rtl/>
        </w:rPr>
      </w:pPr>
    </w:p>
    <w:p w14:paraId="38E6F67A" w14:textId="77777777" w:rsidR="00C90FC9" w:rsidRDefault="00C90FC9" w:rsidP="00C90FC9">
      <w:pPr>
        <w:bidi/>
        <w:ind w:firstLine="720"/>
        <w:jc w:val="both"/>
        <w:rPr>
          <w:rFonts w:cs="David" w:hint="cs"/>
          <w:rtl/>
        </w:rPr>
      </w:pPr>
      <w:r>
        <w:rPr>
          <w:rFonts w:cs="David" w:hint="cs"/>
          <w:rtl/>
        </w:rPr>
        <w:t xml:space="preserve">מה קורה במנגנונים אתיים אחרים? </w:t>
      </w:r>
    </w:p>
    <w:p w14:paraId="0F8A7380" w14:textId="77777777" w:rsidR="00C90FC9" w:rsidRDefault="00C90FC9" w:rsidP="00C90FC9">
      <w:pPr>
        <w:bidi/>
      </w:pPr>
    </w:p>
    <w:p w14:paraId="4D7DAC6C"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94C8A8A" w14:textId="77777777" w:rsidR="00C90FC9" w:rsidRDefault="00C90FC9" w:rsidP="00C90FC9">
      <w:pPr>
        <w:bidi/>
        <w:ind w:firstLine="720"/>
        <w:jc w:val="both"/>
        <w:rPr>
          <w:rFonts w:cs="David" w:hint="cs"/>
          <w:rtl/>
        </w:rPr>
      </w:pPr>
    </w:p>
    <w:p w14:paraId="386BD222" w14:textId="77777777" w:rsidR="00C90FC9" w:rsidRDefault="00C90FC9" w:rsidP="00C90FC9">
      <w:pPr>
        <w:bidi/>
        <w:ind w:firstLine="720"/>
        <w:jc w:val="both"/>
        <w:rPr>
          <w:rFonts w:cs="David" w:hint="cs"/>
          <w:rtl/>
        </w:rPr>
      </w:pPr>
      <w:r>
        <w:rPr>
          <w:rFonts w:cs="David" w:hint="cs"/>
          <w:rtl/>
        </w:rPr>
        <w:t xml:space="preserve">יש ערעור בזכות. </w:t>
      </w:r>
    </w:p>
    <w:p w14:paraId="1B6941D0" w14:textId="77777777" w:rsidR="00C90FC9" w:rsidRDefault="00C90FC9" w:rsidP="00C90FC9">
      <w:pPr>
        <w:bidi/>
      </w:pPr>
    </w:p>
    <w:p w14:paraId="300E8BC6"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9150226" w14:textId="77777777" w:rsidR="00C90FC9" w:rsidRDefault="00C90FC9" w:rsidP="00C90FC9">
      <w:pPr>
        <w:bidi/>
        <w:ind w:firstLine="720"/>
        <w:jc w:val="both"/>
        <w:rPr>
          <w:rFonts w:cs="David" w:hint="cs"/>
          <w:rtl/>
        </w:rPr>
      </w:pPr>
    </w:p>
    <w:p w14:paraId="76002FC3" w14:textId="77777777" w:rsidR="00C90FC9" w:rsidRDefault="00C90FC9" w:rsidP="00C90FC9">
      <w:pPr>
        <w:bidi/>
        <w:ind w:firstLine="720"/>
        <w:jc w:val="both"/>
        <w:rPr>
          <w:rFonts w:cs="David" w:hint="cs"/>
          <w:rtl/>
        </w:rPr>
      </w:pPr>
      <w:r>
        <w:rPr>
          <w:rFonts w:cs="David" w:hint="cs"/>
          <w:rtl/>
        </w:rPr>
        <w:t>בבית דין למשמעת של עובדי המדינה, עד לפני זמן קצר היה ערעור בזכות בבית המשפט העליון. שם היה שופט ממונה על זה, אני הייתי השופט הזה, אבל כל אדם שנמצא אשם בבית דין למשמעת של עובדי המדינה, או בבית דין למשמעת של רשויות מקומיות---</w:t>
      </w:r>
    </w:p>
    <w:p w14:paraId="00354261" w14:textId="77777777" w:rsidR="00C90FC9" w:rsidRDefault="00C90FC9" w:rsidP="00C90FC9">
      <w:pPr>
        <w:bidi/>
      </w:pPr>
    </w:p>
    <w:p w14:paraId="16404481"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3A90C45C" w14:textId="77777777" w:rsidR="00C90FC9" w:rsidRDefault="00C90FC9" w:rsidP="00C90FC9">
      <w:pPr>
        <w:bidi/>
        <w:ind w:firstLine="720"/>
        <w:jc w:val="both"/>
        <w:rPr>
          <w:rFonts w:cs="David" w:hint="cs"/>
          <w:rtl/>
        </w:rPr>
      </w:pPr>
    </w:p>
    <w:p w14:paraId="5EC9C7CE" w14:textId="77777777" w:rsidR="00C90FC9" w:rsidRDefault="00C90FC9" w:rsidP="00C90FC9">
      <w:pPr>
        <w:bidi/>
        <w:ind w:firstLine="720"/>
        <w:jc w:val="both"/>
        <w:rPr>
          <w:rFonts w:cs="David" w:hint="cs"/>
          <w:rtl/>
        </w:rPr>
      </w:pPr>
      <w:r>
        <w:rPr>
          <w:rFonts w:cs="David" w:hint="cs"/>
          <w:rtl/>
        </w:rPr>
        <w:t>גם בלשכת עורכי הדין, יש בית דין מחוזי, בית דין ארצי ואחרי זה עוד---</w:t>
      </w:r>
    </w:p>
    <w:p w14:paraId="7E0319B3" w14:textId="77777777" w:rsidR="00C90FC9" w:rsidRDefault="00C90FC9" w:rsidP="00C90FC9">
      <w:pPr>
        <w:bidi/>
      </w:pPr>
    </w:p>
    <w:p w14:paraId="57FDEF7F"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3D9C490" w14:textId="77777777" w:rsidR="00C90FC9" w:rsidRDefault="00C90FC9" w:rsidP="00C90FC9">
      <w:pPr>
        <w:bidi/>
        <w:ind w:firstLine="720"/>
        <w:jc w:val="both"/>
        <w:rPr>
          <w:rFonts w:cs="David" w:hint="cs"/>
          <w:rtl/>
        </w:rPr>
      </w:pPr>
    </w:p>
    <w:p w14:paraId="14569198" w14:textId="77777777" w:rsidR="00C90FC9" w:rsidRDefault="00C90FC9" w:rsidP="00C90FC9">
      <w:pPr>
        <w:bidi/>
        <w:ind w:firstLine="720"/>
        <w:jc w:val="both"/>
        <w:rPr>
          <w:rFonts w:cs="David" w:hint="cs"/>
          <w:rtl/>
        </w:rPr>
      </w:pPr>
      <w:r>
        <w:rPr>
          <w:rFonts w:cs="David" w:hint="cs"/>
          <w:rtl/>
        </w:rPr>
        <w:t xml:space="preserve">זאת הנורמה ואני חושב שמה שמגיע לעובד מדינה פשוט, מגיע גם לחבר כנסת. </w:t>
      </w:r>
    </w:p>
    <w:p w14:paraId="581C406B" w14:textId="77777777" w:rsidR="00C90FC9" w:rsidRDefault="00C90FC9" w:rsidP="00C90FC9">
      <w:pPr>
        <w:bidi/>
        <w:jc w:val="both"/>
        <w:rPr>
          <w:rFonts w:cs="David" w:hint="cs"/>
          <w:u w:val="single"/>
          <w:rtl/>
        </w:rPr>
      </w:pPr>
    </w:p>
    <w:p w14:paraId="4EE03EA8"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BD0A18E" w14:textId="77777777" w:rsidR="00C90FC9" w:rsidRDefault="00C90FC9" w:rsidP="00C90FC9">
      <w:pPr>
        <w:bidi/>
        <w:ind w:firstLine="720"/>
        <w:jc w:val="both"/>
        <w:rPr>
          <w:rFonts w:cs="David" w:hint="cs"/>
          <w:rtl/>
        </w:rPr>
      </w:pPr>
    </w:p>
    <w:p w14:paraId="5DD274FD" w14:textId="77777777" w:rsidR="00C90FC9" w:rsidRDefault="00C90FC9" w:rsidP="00C90FC9">
      <w:pPr>
        <w:bidi/>
        <w:ind w:firstLine="720"/>
        <w:jc w:val="both"/>
        <w:rPr>
          <w:rFonts w:cs="David" w:hint="cs"/>
          <w:rtl/>
        </w:rPr>
      </w:pPr>
      <w:r>
        <w:rPr>
          <w:rFonts w:cs="David" w:hint="cs"/>
          <w:rtl/>
        </w:rPr>
        <w:t>חבר הכנסת אורון, מהפוזיציה הנקודתית שלי, שכרגע אני יושבת ראש ועדת האתיקה בקדנציה הזאת, ברור שלא מתחשק לי שמישהו יערער על ההחלטות שהוועדה מקבלת---</w:t>
      </w:r>
    </w:p>
    <w:p w14:paraId="6DDEF4C9" w14:textId="77777777" w:rsidR="00C90FC9" w:rsidRDefault="00C90FC9" w:rsidP="00C90FC9">
      <w:pPr>
        <w:bidi/>
      </w:pPr>
    </w:p>
    <w:p w14:paraId="1D61ABE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70D3B99" w14:textId="77777777" w:rsidR="00C90FC9" w:rsidRDefault="00C90FC9" w:rsidP="00C90FC9">
      <w:pPr>
        <w:bidi/>
        <w:ind w:firstLine="720"/>
        <w:jc w:val="both"/>
        <w:rPr>
          <w:rFonts w:cs="David" w:hint="cs"/>
          <w:rtl/>
        </w:rPr>
      </w:pPr>
    </w:p>
    <w:p w14:paraId="61B445A1" w14:textId="77777777" w:rsidR="00C90FC9" w:rsidRDefault="00C90FC9" w:rsidP="00C90FC9">
      <w:pPr>
        <w:bidi/>
        <w:ind w:firstLine="720"/>
        <w:jc w:val="both"/>
        <w:rPr>
          <w:rFonts w:cs="David" w:hint="cs"/>
          <w:rtl/>
        </w:rPr>
      </w:pPr>
      <w:r>
        <w:rPr>
          <w:rFonts w:cs="David" w:hint="cs"/>
          <w:rtl/>
        </w:rPr>
        <w:t xml:space="preserve">לא, את יושבת גם בהרכב השני. </w:t>
      </w:r>
    </w:p>
    <w:p w14:paraId="5BE024A7" w14:textId="77777777" w:rsidR="00C90FC9" w:rsidRDefault="00C90FC9" w:rsidP="00C90FC9">
      <w:pPr>
        <w:bidi/>
        <w:jc w:val="both"/>
        <w:rPr>
          <w:rFonts w:cs="David" w:hint="cs"/>
          <w:u w:val="single"/>
          <w:rtl/>
        </w:rPr>
      </w:pPr>
    </w:p>
    <w:p w14:paraId="40EAFB7A"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11BE44E0" w14:textId="77777777" w:rsidR="00C90FC9" w:rsidRDefault="00C90FC9" w:rsidP="00C90FC9">
      <w:pPr>
        <w:bidi/>
        <w:ind w:firstLine="720"/>
        <w:jc w:val="both"/>
        <w:rPr>
          <w:rFonts w:cs="David" w:hint="cs"/>
          <w:rtl/>
        </w:rPr>
      </w:pPr>
    </w:p>
    <w:p w14:paraId="4B64F8C7" w14:textId="77777777" w:rsidR="00C90FC9" w:rsidRDefault="00C90FC9" w:rsidP="00C90FC9">
      <w:pPr>
        <w:bidi/>
        <w:ind w:firstLine="720"/>
        <w:jc w:val="both"/>
        <w:rPr>
          <w:rFonts w:cs="David" w:hint="cs"/>
          <w:rtl/>
        </w:rPr>
      </w:pPr>
      <w:r>
        <w:rPr>
          <w:rFonts w:cs="David" w:hint="cs"/>
          <w:rtl/>
        </w:rPr>
        <w:t>בסדר, אבל ההרכב הוא כבר שונה.</w:t>
      </w:r>
    </w:p>
    <w:p w14:paraId="7BA8B4FE" w14:textId="77777777" w:rsidR="00C90FC9" w:rsidRDefault="00C90FC9" w:rsidP="00C90FC9">
      <w:pPr>
        <w:bidi/>
      </w:pPr>
    </w:p>
    <w:p w14:paraId="12347826"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01F217A9" w14:textId="77777777" w:rsidR="00C90FC9" w:rsidRDefault="00C90FC9" w:rsidP="00C90FC9">
      <w:pPr>
        <w:bidi/>
        <w:ind w:firstLine="720"/>
        <w:jc w:val="both"/>
        <w:rPr>
          <w:rFonts w:cs="David" w:hint="cs"/>
          <w:rtl/>
        </w:rPr>
      </w:pPr>
    </w:p>
    <w:p w14:paraId="3F82574E" w14:textId="77777777" w:rsidR="00C90FC9" w:rsidRDefault="00C90FC9" w:rsidP="00C90FC9">
      <w:pPr>
        <w:bidi/>
        <w:ind w:firstLine="720"/>
        <w:jc w:val="both"/>
        <w:rPr>
          <w:rFonts w:cs="David" w:hint="cs"/>
          <w:rtl/>
        </w:rPr>
      </w:pPr>
      <w:r>
        <w:rPr>
          <w:rFonts w:cs="David" w:hint="cs"/>
          <w:rtl/>
        </w:rPr>
        <w:t xml:space="preserve">ההרכב שונה, קשה לכנס אותו, כי ארבעה חברי כנסת קשה לתאם, שבעה חברי כנסת עוד יותר קשה לתאם. </w:t>
      </w:r>
    </w:p>
    <w:p w14:paraId="065C2BED" w14:textId="77777777" w:rsidR="00C90FC9" w:rsidRDefault="00C90FC9" w:rsidP="00C90FC9">
      <w:pPr>
        <w:bidi/>
      </w:pPr>
    </w:p>
    <w:p w14:paraId="190DCC63"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166A8AA" w14:textId="77777777" w:rsidR="00C90FC9" w:rsidRDefault="00C90FC9" w:rsidP="00C90FC9">
      <w:pPr>
        <w:bidi/>
        <w:ind w:firstLine="720"/>
        <w:jc w:val="both"/>
        <w:rPr>
          <w:rFonts w:cs="David" w:hint="cs"/>
          <w:rtl/>
        </w:rPr>
      </w:pPr>
    </w:p>
    <w:p w14:paraId="1A614C2A" w14:textId="77777777" w:rsidR="00C90FC9" w:rsidRDefault="00C90FC9" w:rsidP="00C90FC9">
      <w:pPr>
        <w:bidi/>
        <w:ind w:firstLine="720"/>
        <w:jc w:val="both"/>
        <w:rPr>
          <w:rFonts w:cs="David" w:hint="cs"/>
          <w:rtl/>
        </w:rPr>
      </w:pPr>
      <w:r>
        <w:rPr>
          <w:rFonts w:cs="David" w:hint="cs"/>
          <w:rtl/>
        </w:rPr>
        <w:t xml:space="preserve">אבל יש קוורום של חמישה, זה מספיק. </w:t>
      </w:r>
    </w:p>
    <w:p w14:paraId="21B3A8E6" w14:textId="77777777" w:rsidR="00C90FC9" w:rsidRDefault="00C90FC9" w:rsidP="00C90FC9">
      <w:pPr>
        <w:bidi/>
      </w:pPr>
    </w:p>
    <w:p w14:paraId="04633788"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6D5603D1" w14:textId="77777777" w:rsidR="00C90FC9" w:rsidRDefault="00C90FC9" w:rsidP="00C90FC9">
      <w:pPr>
        <w:bidi/>
        <w:ind w:firstLine="720"/>
        <w:jc w:val="both"/>
        <w:rPr>
          <w:rFonts w:cs="David" w:hint="cs"/>
          <w:rtl/>
        </w:rPr>
      </w:pPr>
    </w:p>
    <w:p w14:paraId="17DD5799" w14:textId="77777777" w:rsidR="00C90FC9" w:rsidRDefault="00C90FC9" w:rsidP="00C90FC9">
      <w:pPr>
        <w:bidi/>
        <w:ind w:firstLine="720"/>
        <w:jc w:val="both"/>
        <w:rPr>
          <w:rFonts w:cs="David" w:hint="cs"/>
          <w:rtl/>
        </w:rPr>
      </w:pPr>
      <w:r>
        <w:rPr>
          <w:rFonts w:cs="David" w:hint="cs"/>
          <w:rtl/>
        </w:rPr>
        <w:t xml:space="preserve">אני רואה לפעמים אנשים אחרי החלטה מסוימת של ועדת האתיקה, </w:t>
      </w:r>
      <w:proofErr w:type="spellStart"/>
      <w:r>
        <w:rPr>
          <w:rFonts w:cs="David" w:hint="cs"/>
          <w:rtl/>
        </w:rPr>
        <w:t>הנקבלים</w:t>
      </w:r>
      <w:proofErr w:type="spellEnd"/>
      <w:r>
        <w:rPr>
          <w:rFonts w:cs="David" w:hint="cs"/>
          <w:rtl/>
        </w:rPr>
        <w:t xml:space="preserve"> אומרים 'אוקי, אני רוצה לערער' ואני אומרת להם 'אין זכות ערעור' והם מגיבים בתדהמה, ובצדק, כי זה באמת בלתי סביר. אני לא מכירה את זה בשום מקום אחר, את היעדר היכולת המוחלט לערער על החלטה. יש כאן משהו שהוא בלתי סביר בעליל. אני חושבת שזה ממש חיוני לקיים אינסטנציה של ערעור. נכון, זה מסרבל, נכון, זה מאט, אבל מה לעשות, גם דמוקרטיה וגם צדק כרוכים בסרבול. </w:t>
      </w:r>
    </w:p>
    <w:p w14:paraId="21764700" w14:textId="77777777" w:rsidR="00C90FC9" w:rsidRDefault="00C90FC9" w:rsidP="00C90FC9">
      <w:pPr>
        <w:bidi/>
      </w:pPr>
    </w:p>
    <w:p w14:paraId="518E8A3D"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45A2BB0" w14:textId="77777777" w:rsidR="00C90FC9" w:rsidRDefault="00C90FC9" w:rsidP="00C90FC9">
      <w:pPr>
        <w:bidi/>
        <w:ind w:firstLine="720"/>
        <w:jc w:val="both"/>
        <w:rPr>
          <w:rFonts w:cs="David" w:hint="cs"/>
          <w:rtl/>
        </w:rPr>
      </w:pPr>
    </w:p>
    <w:p w14:paraId="724ADD7F" w14:textId="77777777" w:rsidR="00C90FC9" w:rsidRDefault="00C90FC9" w:rsidP="00C90FC9">
      <w:pPr>
        <w:bidi/>
        <w:ind w:firstLine="720"/>
        <w:jc w:val="both"/>
        <w:rPr>
          <w:rFonts w:cs="David" w:hint="cs"/>
          <w:rtl/>
        </w:rPr>
      </w:pPr>
      <w:r>
        <w:rPr>
          <w:rFonts w:cs="David" w:hint="cs"/>
          <w:rtl/>
        </w:rPr>
        <w:t xml:space="preserve">החשש הוא מילא הסרבול, זה הפגיעה באפקטיביות. </w:t>
      </w:r>
    </w:p>
    <w:p w14:paraId="3D2033D1" w14:textId="77777777" w:rsidR="00C90FC9" w:rsidRDefault="00C90FC9" w:rsidP="00C90FC9">
      <w:pPr>
        <w:bidi/>
      </w:pPr>
    </w:p>
    <w:p w14:paraId="1770BB4F"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ACE8C21" w14:textId="77777777" w:rsidR="00C90FC9" w:rsidRDefault="00C90FC9" w:rsidP="00C90FC9">
      <w:pPr>
        <w:bidi/>
        <w:ind w:firstLine="720"/>
        <w:jc w:val="both"/>
        <w:rPr>
          <w:rFonts w:cs="David" w:hint="cs"/>
          <w:rtl/>
        </w:rPr>
      </w:pPr>
    </w:p>
    <w:p w14:paraId="40E2C44D" w14:textId="77777777" w:rsidR="00C90FC9" w:rsidRDefault="00C90FC9" w:rsidP="00C90FC9">
      <w:pPr>
        <w:bidi/>
        <w:ind w:firstLine="720"/>
        <w:jc w:val="both"/>
        <w:rPr>
          <w:rFonts w:cs="David" w:hint="cs"/>
          <w:rtl/>
        </w:rPr>
      </w:pPr>
      <w:r>
        <w:rPr>
          <w:rFonts w:cs="David" w:hint="cs"/>
          <w:rtl/>
        </w:rPr>
        <w:t xml:space="preserve">אייל, לא יכולים לצפות, אבל אני לא חושב שכל אחד יערער, מפני שאם זה באמת דבר לא רציני, אם זה נזיפה ויש חברי כנסת שלוקחים את זה בקלות, הם לא יערערו בגלל שתי סיבות, אל"ף, הטרחה, בי"ת, לקבל עוד פעם החלטה, מפורום רחב יותר, אנשים חוששים מזה. העובדה היא שמבתי המשפט אחוז הערעורים הוא 15%. לכל אחד יש זכות לערער, אבל מערערים פחות. </w:t>
      </w:r>
    </w:p>
    <w:p w14:paraId="5691908B" w14:textId="77777777" w:rsidR="00C90FC9" w:rsidRDefault="00C90FC9" w:rsidP="00C90FC9">
      <w:pPr>
        <w:bidi/>
      </w:pPr>
    </w:p>
    <w:p w14:paraId="296304C8"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6BB2FCA" w14:textId="77777777" w:rsidR="00C90FC9" w:rsidRDefault="00C90FC9" w:rsidP="00C90FC9">
      <w:pPr>
        <w:bidi/>
        <w:ind w:firstLine="720"/>
        <w:jc w:val="both"/>
        <w:rPr>
          <w:rFonts w:cs="David" w:hint="cs"/>
          <w:rtl/>
        </w:rPr>
      </w:pPr>
    </w:p>
    <w:p w14:paraId="66254EFE" w14:textId="77777777" w:rsidR="00C90FC9" w:rsidRDefault="00C90FC9" w:rsidP="00C90FC9">
      <w:pPr>
        <w:bidi/>
        <w:ind w:firstLine="720"/>
        <w:jc w:val="both"/>
        <w:rPr>
          <w:rFonts w:cs="David" w:hint="cs"/>
          <w:rtl/>
        </w:rPr>
      </w:pPr>
      <w:r>
        <w:rPr>
          <w:rFonts w:cs="David" w:hint="cs"/>
          <w:rtl/>
        </w:rPr>
        <w:t>אבל זה כרוך בעלות כספית, פה זה לא כרוך---</w:t>
      </w:r>
    </w:p>
    <w:p w14:paraId="405454B8" w14:textId="77777777" w:rsidR="00C90FC9" w:rsidRDefault="00C90FC9" w:rsidP="00C90FC9">
      <w:pPr>
        <w:bidi/>
      </w:pPr>
    </w:p>
    <w:p w14:paraId="7E42E6A4"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7970C93" w14:textId="77777777" w:rsidR="00C90FC9" w:rsidRDefault="00C90FC9" w:rsidP="00C90FC9">
      <w:pPr>
        <w:bidi/>
        <w:jc w:val="both"/>
        <w:rPr>
          <w:rFonts w:cs="David" w:hint="cs"/>
          <w:rtl/>
        </w:rPr>
      </w:pPr>
    </w:p>
    <w:p w14:paraId="28CA4BEE" w14:textId="77777777" w:rsidR="00C90FC9" w:rsidRDefault="00C90FC9" w:rsidP="00C90FC9">
      <w:pPr>
        <w:bidi/>
        <w:ind w:firstLine="720"/>
        <w:jc w:val="both"/>
        <w:rPr>
          <w:rFonts w:cs="David" w:hint="cs"/>
          <w:rtl/>
        </w:rPr>
      </w:pPr>
      <w:r>
        <w:rPr>
          <w:rFonts w:cs="David" w:hint="cs"/>
          <w:rtl/>
        </w:rPr>
        <w:t xml:space="preserve">אצלנו זה כרוך במכתב. </w:t>
      </w:r>
    </w:p>
    <w:p w14:paraId="73CFABD8" w14:textId="77777777" w:rsidR="00C90FC9" w:rsidRDefault="00C90FC9" w:rsidP="00C90FC9">
      <w:pPr>
        <w:bidi/>
      </w:pPr>
    </w:p>
    <w:p w14:paraId="01007B21"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A8045A2" w14:textId="77777777" w:rsidR="00C90FC9" w:rsidRDefault="00C90FC9" w:rsidP="00C90FC9">
      <w:pPr>
        <w:bidi/>
        <w:ind w:firstLine="720"/>
        <w:jc w:val="both"/>
        <w:rPr>
          <w:rFonts w:cs="David" w:hint="cs"/>
          <w:rtl/>
        </w:rPr>
      </w:pPr>
    </w:p>
    <w:p w14:paraId="75FC0482" w14:textId="77777777" w:rsidR="00C90FC9" w:rsidRDefault="00C90FC9" w:rsidP="00C90FC9">
      <w:pPr>
        <w:bidi/>
        <w:ind w:firstLine="720"/>
        <w:jc w:val="both"/>
        <w:rPr>
          <w:rFonts w:cs="David" w:hint="cs"/>
          <w:rtl/>
        </w:rPr>
      </w:pPr>
      <w:r>
        <w:rPr>
          <w:rFonts w:cs="David" w:hint="cs"/>
          <w:rtl/>
        </w:rPr>
        <w:t xml:space="preserve">יכול להיות שגם זה, אז לא יהיה 15%, אז יהיה 30%, יהיה 40%, אבל אני לא חושב שיהיה 100%. </w:t>
      </w:r>
    </w:p>
    <w:p w14:paraId="6045DE75" w14:textId="77777777" w:rsidR="00C90FC9" w:rsidRDefault="00C90FC9" w:rsidP="00C90FC9">
      <w:pPr>
        <w:bidi/>
      </w:pPr>
    </w:p>
    <w:p w14:paraId="73740E0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64B5FD0" w14:textId="77777777" w:rsidR="00C90FC9" w:rsidRDefault="00C90FC9" w:rsidP="00C90FC9">
      <w:pPr>
        <w:bidi/>
        <w:ind w:firstLine="720"/>
        <w:jc w:val="both"/>
        <w:rPr>
          <w:rFonts w:cs="David" w:hint="cs"/>
          <w:rtl/>
        </w:rPr>
      </w:pPr>
    </w:p>
    <w:p w14:paraId="54A781CF" w14:textId="77777777" w:rsidR="00C90FC9" w:rsidRDefault="00C90FC9" w:rsidP="00C90FC9">
      <w:pPr>
        <w:bidi/>
        <w:ind w:firstLine="720"/>
        <w:jc w:val="both"/>
        <w:rPr>
          <w:rFonts w:cs="David" w:hint="cs"/>
          <w:rtl/>
        </w:rPr>
      </w:pPr>
      <w:r>
        <w:rPr>
          <w:rFonts w:cs="David" w:hint="cs"/>
          <w:rtl/>
        </w:rPr>
        <w:t xml:space="preserve">אני מתרשם שבין המחליטים פה ישנה הסכמה שצריך </w:t>
      </w:r>
      <w:proofErr w:type="spellStart"/>
      <w:r>
        <w:rPr>
          <w:rFonts w:cs="David" w:hint="cs"/>
          <w:rtl/>
        </w:rPr>
        <w:t>אינסטנציית</w:t>
      </w:r>
      <w:proofErr w:type="spellEnd"/>
      <w:r>
        <w:rPr>
          <w:rFonts w:cs="David" w:hint="cs"/>
          <w:rtl/>
        </w:rPr>
        <w:t xml:space="preserve"> ערעור, עכשיו בואו נפרט למה אנחנו מתכוונים. </w:t>
      </w:r>
    </w:p>
    <w:p w14:paraId="392BB479" w14:textId="77777777" w:rsidR="00C90FC9" w:rsidRDefault="00C90FC9" w:rsidP="00C90FC9">
      <w:pPr>
        <w:bidi/>
      </w:pPr>
    </w:p>
    <w:p w14:paraId="5CB74A5D"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7EACCBC4" w14:textId="77777777" w:rsidR="00C90FC9" w:rsidRDefault="00C90FC9" w:rsidP="00C90FC9">
      <w:pPr>
        <w:bidi/>
        <w:ind w:firstLine="720"/>
        <w:jc w:val="both"/>
        <w:rPr>
          <w:rFonts w:cs="David" w:hint="cs"/>
          <w:rtl/>
        </w:rPr>
      </w:pPr>
    </w:p>
    <w:p w14:paraId="46121351" w14:textId="77777777" w:rsidR="00C90FC9" w:rsidRDefault="00C90FC9" w:rsidP="00C90FC9">
      <w:pPr>
        <w:bidi/>
        <w:ind w:firstLine="720"/>
        <w:jc w:val="both"/>
        <w:rPr>
          <w:rFonts w:cs="David" w:hint="cs"/>
          <w:rtl/>
        </w:rPr>
      </w:pPr>
      <w:r>
        <w:rPr>
          <w:rFonts w:cs="David" w:hint="cs"/>
          <w:rtl/>
        </w:rPr>
        <w:t xml:space="preserve">לא, גם אני אומר שצריך </w:t>
      </w:r>
      <w:proofErr w:type="spellStart"/>
      <w:r>
        <w:rPr>
          <w:rFonts w:cs="David" w:hint="cs"/>
          <w:rtl/>
        </w:rPr>
        <w:t>אינסטנציית</w:t>
      </w:r>
      <w:proofErr w:type="spellEnd"/>
      <w:r>
        <w:rPr>
          <w:rFonts w:cs="David" w:hint="cs"/>
          <w:rtl/>
        </w:rPr>
        <w:t xml:space="preserve"> ערעור, אבל שלא על כל---</w:t>
      </w:r>
    </w:p>
    <w:p w14:paraId="3E7BE0AB" w14:textId="77777777" w:rsidR="00C90FC9" w:rsidRDefault="00C90FC9" w:rsidP="00C90FC9">
      <w:pPr>
        <w:bidi/>
      </w:pPr>
    </w:p>
    <w:p w14:paraId="3166DC95"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2291F83" w14:textId="77777777" w:rsidR="00C90FC9" w:rsidRDefault="00C90FC9" w:rsidP="00C90FC9">
      <w:pPr>
        <w:bidi/>
        <w:ind w:firstLine="720"/>
        <w:jc w:val="both"/>
        <w:rPr>
          <w:rFonts w:cs="David" w:hint="cs"/>
          <w:rtl/>
        </w:rPr>
      </w:pPr>
    </w:p>
    <w:p w14:paraId="0EAAC733" w14:textId="77777777" w:rsidR="00C90FC9" w:rsidRDefault="00C90FC9" w:rsidP="00C90FC9">
      <w:pPr>
        <w:bidi/>
        <w:ind w:firstLine="720"/>
        <w:jc w:val="both"/>
        <w:rPr>
          <w:rFonts w:cs="David" w:hint="cs"/>
          <w:rtl/>
        </w:rPr>
      </w:pPr>
      <w:r>
        <w:rPr>
          <w:rFonts w:cs="David" w:hint="cs"/>
          <w:rtl/>
        </w:rPr>
        <w:t xml:space="preserve">האם הערעור שמור גם לקובלים? </w:t>
      </w:r>
    </w:p>
    <w:p w14:paraId="48A8A480" w14:textId="77777777" w:rsidR="00C90FC9" w:rsidRDefault="00C90FC9" w:rsidP="00C90FC9">
      <w:pPr>
        <w:bidi/>
      </w:pPr>
    </w:p>
    <w:p w14:paraId="08BBAC74"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22D38B79" w14:textId="77777777" w:rsidR="00C90FC9" w:rsidRDefault="00C90FC9" w:rsidP="00C90FC9">
      <w:pPr>
        <w:bidi/>
        <w:ind w:firstLine="720"/>
        <w:jc w:val="both"/>
        <w:rPr>
          <w:rFonts w:cs="David" w:hint="cs"/>
          <w:rtl/>
        </w:rPr>
      </w:pPr>
    </w:p>
    <w:p w14:paraId="289A76AD" w14:textId="77777777" w:rsidR="00C90FC9" w:rsidRDefault="00C90FC9" w:rsidP="00C90FC9">
      <w:pPr>
        <w:bidi/>
        <w:ind w:firstLine="720"/>
        <w:jc w:val="both"/>
        <w:rPr>
          <w:rFonts w:cs="David" w:hint="cs"/>
          <w:rtl/>
        </w:rPr>
      </w:pPr>
      <w:r>
        <w:rPr>
          <w:rFonts w:cs="David" w:hint="cs"/>
          <w:rtl/>
        </w:rPr>
        <w:t xml:space="preserve">לא, רק </w:t>
      </w:r>
      <w:proofErr w:type="spellStart"/>
      <w:r>
        <w:rPr>
          <w:rFonts w:cs="David" w:hint="cs"/>
          <w:rtl/>
        </w:rPr>
        <w:t>לנקבלים</w:t>
      </w:r>
      <w:proofErr w:type="spellEnd"/>
      <w:r>
        <w:rPr>
          <w:rFonts w:cs="David" w:hint="cs"/>
          <w:rtl/>
        </w:rPr>
        <w:t xml:space="preserve">. </w:t>
      </w:r>
    </w:p>
    <w:p w14:paraId="48C79CE5" w14:textId="77777777" w:rsidR="00C90FC9" w:rsidRDefault="00C90FC9" w:rsidP="00C90FC9">
      <w:pPr>
        <w:bidi/>
      </w:pPr>
    </w:p>
    <w:p w14:paraId="2CDAD310"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61DFC66E" w14:textId="77777777" w:rsidR="00C90FC9" w:rsidRDefault="00C90FC9" w:rsidP="00C90FC9">
      <w:pPr>
        <w:bidi/>
        <w:ind w:firstLine="720"/>
        <w:jc w:val="both"/>
        <w:rPr>
          <w:rFonts w:cs="David" w:hint="cs"/>
          <w:rtl/>
        </w:rPr>
      </w:pPr>
    </w:p>
    <w:p w14:paraId="60CC5DF3" w14:textId="77777777" w:rsidR="00C90FC9" w:rsidRDefault="00C90FC9" w:rsidP="00C90FC9">
      <w:pPr>
        <w:bidi/>
        <w:ind w:firstLine="720"/>
        <w:jc w:val="both"/>
        <w:rPr>
          <w:rFonts w:cs="David" w:hint="cs"/>
          <w:rtl/>
        </w:rPr>
      </w:pPr>
      <w:r>
        <w:rPr>
          <w:rFonts w:cs="David" w:hint="cs"/>
          <w:rtl/>
        </w:rPr>
        <w:t>אגב, אנחנו קוראים לזה 'דיון נוסף', לא ערעור. יש לזה משמעות. לפי ההצעה המקורית כאן, הזכות היתה לא לקובלים, שהם יכולים להיות אנשים מהציבור, אלא לחבר הכנסת וליועץ לאתיקה. היועץ לאתיקה נפל, האופציה שיכולה להיות, דיברנו על האפשרות הזאת, זה אולי היועץ המשפטי, אבל כמו שאומר היושב ראש, הוא אומר שלא---</w:t>
      </w:r>
    </w:p>
    <w:p w14:paraId="1B3D1403" w14:textId="77777777" w:rsidR="00C90FC9" w:rsidRDefault="00C90FC9" w:rsidP="00C90FC9">
      <w:pPr>
        <w:bidi/>
      </w:pPr>
    </w:p>
    <w:p w14:paraId="11357DAD"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C230D5E" w14:textId="77777777" w:rsidR="00C90FC9" w:rsidRDefault="00C90FC9" w:rsidP="00C90FC9">
      <w:pPr>
        <w:bidi/>
        <w:ind w:firstLine="720"/>
        <w:jc w:val="both"/>
        <w:rPr>
          <w:rFonts w:cs="David" w:hint="cs"/>
          <w:rtl/>
        </w:rPr>
      </w:pPr>
    </w:p>
    <w:p w14:paraId="77C4BFD6" w14:textId="77777777" w:rsidR="00C90FC9" w:rsidRDefault="00C90FC9" w:rsidP="00C90FC9">
      <w:pPr>
        <w:bidi/>
        <w:ind w:firstLine="720"/>
        <w:jc w:val="both"/>
        <w:rPr>
          <w:rFonts w:cs="David" w:hint="cs"/>
          <w:rtl/>
        </w:rPr>
      </w:pPr>
      <w:r>
        <w:rPr>
          <w:rFonts w:cs="David" w:hint="cs"/>
          <w:rtl/>
        </w:rPr>
        <w:t xml:space="preserve">היושב ראש הציג אותך, אבל אני שקלתי ופה נעצרנו, כי אתם כבר באתם, שהסמכות הזאת תהיה נתונה גם ליושב ראש. </w:t>
      </w:r>
    </w:p>
    <w:p w14:paraId="52007C23" w14:textId="77777777" w:rsidR="00C90FC9" w:rsidRDefault="00C90FC9" w:rsidP="00C90FC9">
      <w:pPr>
        <w:bidi/>
      </w:pPr>
    </w:p>
    <w:p w14:paraId="77A72D3E"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637F9E41" w14:textId="77777777" w:rsidR="00C90FC9" w:rsidRDefault="00C90FC9" w:rsidP="00C90FC9">
      <w:pPr>
        <w:bidi/>
        <w:ind w:firstLine="720"/>
        <w:jc w:val="both"/>
        <w:rPr>
          <w:rFonts w:cs="David" w:hint="cs"/>
          <w:rtl/>
        </w:rPr>
      </w:pPr>
    </w:p>
    <w:p w14:paraId="31E711D5" w14:textId="77777777" w:rsidR="00C90FC9" w:rsidRDefault="00C90FC9" w:rsidP="00C90FC9">
      <w:pPr>
        <w:bidi/>
        <w:ind w:firstLine="720"/>
        <w:jc w:val="both"/>
        <w:rPr>
          <w:rFonts w:cs="David" w:hint="cs"/>
          <w:rtl/>
        </w:rPr>
      </w:pPr>
      <w:r>
        <w:rPr>
          <w:rFonts w:cs="David" w:hint="cs"/>
          <w:rtl/>
        </w:rPr>
        <w:t xml:space="preserve">ליושב ראש הכנסת? </w:t>
      </w:r>
    </w:p>
    <w:p w14:paraId="08A3F9A4" w14:textId="77777777" w:rsidR="00C90FC9" w:rsidRDefault="00C90FC9" w:rsidP="00C90FC9">
      <w:pPr>
        <w:bidi/>
      </w:pPr>
    </w:p>
    <w:p w14:paraId="15ACB337"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D640605" w14:textId="77777777" w:rsidR="00C90FC9" w:rsidRDefault="00C90FC9" w:rsidP="00C90FC9">
      <w:pPr>
        <w:bidi/>
        <w:ind w:firstLine="720"/>
        <w:jc w:val="both"/>
        <w:rPr>
          <w:rFonts w:cs="David" w:hint="cs"/>
          <w:rtl/>
        </w:rPr>
      </w:pPr>
    </w:p>
    <w:p w14:paraId="2147BAC5" w14:textId="77777777" w:rsidR="00C90FC9" w:rsidRDefault="00C90FC9" w:rsidP="00C90FC9">
      <w:pPr>
        <w:bidi/>
        <w:ind w:firstLine="720"/>
        <w:jc w:val="both"/>
        <w:rPr>
          <w:rFonts w:cs="David" w:hint="cs"/>
          <w:rtl/>
        </w:rPr>
      </w:pPr>
      <w:r>
        <w:rPr>
          <w:rFonts w:cs="David" w:hint="cs"/>
          <w:rtl/>
        </w:rPr>
        <w:t>ליושב ראש ועדת האתיקה, לבוא ולהגיד 'חברים, למרות שפה נוצר רוב, אני מבקש לקיים דיון בפורום רחב יותר, כי נראה לי...' לא יודע בדיוק מה---</w:t>
      </w:r>
    </w:p>
    <w:p w14:paraId="57D4DFF2" w14:textId="77777777" w:rsidR="00C90FC9" w:rsidRDefault="00C90FC9" w:rsidP="00C90FC9">
      <w:pPr>
        <w:bidi/>
      </w:pPr>
    </w:p>
    <w:p w14:paraId="1CA03297"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8C17F01" w14:textId="77777777" w:rsidR="00C90FC9" w:rsidRDefault="00C90FC9" w:rsidP="00C90FC9">
      <w:pPr>
        <w:bidi/>
        <w:ind w:firstLine="720"/>
        <w:jc w:val="both"/>
        <w:rPr>
          <w:rFonts w:cs="David" w:hint="cs"/>
          <w:rtl/>
        </w:rPr>
      </w:pPr>
    </w:p>
    <w:p w14:paraId="42323363" w14:textId="77777777" w:rsidR="00C90FC9" w:rsidRDefault="00C90FC9" w:rsidP="00C90FC9">
      <w:pPr>
        <w:bidi/>
        <w:ind w:firstLine="720"/>
        <w:jc w:val="both"/>
        <w:rPr>
          <w:rFonts w:cs="David" w:hint="cs"/>
          <w:rtl/>
        </w:rPr>
      </w:pPr>
      <w:r>
        <w:rPr>
          <w:rFonts w:cs="David" w:hint="cs"/>
          <w:rtl/>
        </w:rPr>
        <w:t xml:space="preserve">'השאלה חשובה יותר', 'יש רוב ומיעוט'. </w:t>
      </w:r>
    </w:p>
    <w:p w14:paraId="1AEA37A1" w14:textId="77777777" w:rsidR="00C90FC9" w:rsidRDefault="00C90FC9" w:rsidP="00C90FC9">
      <w:pPr>
        <w:bidi/>
      </w:pPr>
    </w:p>
    <w:p w14:paraId="2664ED1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8E8376B" w14:textId="77777777" w:rsidR="00C90FC9" w:rsidRDefault="00C90FC9" w:rsidP="00C90FC9">
      <w:pPr>
        <w:bidi/>
        <w:ind w:firstLine="720"/>
        <w:jc w:val="both"/>
        <w:rPr>
          <w:rFonts w:cs="David" w:hint="cs"/>
          <w:rtl/>
        </w:rPr>
      </w:pPr>
    </w:p>
    <w:p w14:paraId="4FA2AFDA" w14:textId="77777777" w:rsidR="00C90FC9" w:rsidRDefault="00C90FC9" w:rsidP="00C90FC9">
      <w:pPr>
        <w:bidi/>
        <w:ind w:firstLine="720"/>
        <w:jc w:val="both"/>
        <w:rPr>
          <w:rFonts w:cs="David" w:hint="cs"/>
          <w:rtl/>
        </w:rPr>
      </w:pPr>
      <w:r>
        <w:rPr>
          <w:rFonts w:cs="David" w:hint="cs"/>
          <w:rtl/>
        </w:rPr>
        <w:t xml:space="preserve">'אני חושב שנסחפנו'. אז אם אנחנו נסכים שהזכויות פה הם של חבר הכנסת </w:t>
      </w:r>
      <w:proofErr w:type="spellStart"/>
      <w:r>
        <w:rPr>
          <w:rFonts w:cs="David" w:hint="cs"/>
          <w:rtl/>
        </w:rPr>
        <w:t>הנקבל</w:t>
      </w:r>
      <w:proofErr w:type="spellEnd"/>
      <w:r>
        <w:rPr>
          <w:rFonts w:cs="David" w:hint="cs"/>
          <w:rtl/>
        </w:rPr>
        <w:t xml:space="preserve">, או של יושב ראש הוועדה. </w:t>
      </w:r>
    </w:p>
    <w:p w14:paraId="2F412FF0" w14:textId="77777777" w:rsidR="00C90FC9" w:rsidRDefault="00C90FC9" w:rsidP="00C90FC9">
      <w:pPr>
        <w:bidi/>
      </w:pPr>
    </w:p>
    <w:p w14:paraId="72D8D9AF"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4240411" w14:textId="77777777" w:rsidR="00C90FC9" w:rsidRDefault="00C90FC9" w:rsidP="00C90FC9">
      <w:pPr>
        <w:bidi/>
        <w:ind w:firstLine="720"/>
        <w:jc w:val="both"/>
        <w:rPr>
          <w:rFonts w:cs="David" w:hint="cs"/>
          <w:rtl/>
        </w:rPr>
      </w:pPr>
    </w:p>
    <w:p w14:paraId="74BCAC75" w14:textId="77777777" w:rsidR="00C90FC9" w:rsidRDefault="00C90FC9" w:rsidP="00C90FC9">
      <w:pPr>
        <w:bidi/>
        <w:ind w:firstLine="720"/>
        <w:jc w:val="both"/>
        <w:rPr>
          <w:rFonts w:cs="David" w:hint="cs"/>
          <w:rtl/>
        </w:rPr>
      </w:pPr>
      <w:r>
        <w:rPr>
          <w:rFonts w:cs="David" w:hint="cs"/>
          <w:rtl/>
        </w:rPr>
        <w:t xml:space="preserve">מה עם חבר כנסת כקובל, אין לו זכות? </w:t>
      </w:r>
    </w:p>
    <w:p w14:paraId="0530EBC2" w14:textId="77777777" w:rsidR="00C90FC9" w:rsidRDefault="00C90FC9" w:rsidP="00C90FC9">
      <w:pPr>
        <w:bidi/>
      </w:pPr>
    </w:p>
    <w:p w14:paraId="40D130A4"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443E223" w14:textId="77777777" w:rsidR="00C90FC9" w:rsidRDefault="00C90FC9" w:rsidP="00C90FC9">
      <w:pPr>
        <w:bidi/>
        <w:ind w:firstLine="720"/>
        <w:jc w:val="both"/>
        <w:rPr>
          <w:rFonts w:cs="David" w:hint="cs"/>
          <w:rtl/>
        </w:rPr>
      </w:pPr>
    </w:p>
    <w:p w14:paraId="2B473B66" w14:textId="77777777" w:rsidR="00C90FC9" w:rsidRDefault="00C90FC9" w:rsidP="00C90FC9">
      <w:pPr>
        <w:bidi/>
        <w:ind w:firstLine="720"/>
        <w:jc w:val="both"/>
        <w:rPr>
          <w:rFonts w:cs="David" w:hint="cs"/>
          <w:rtl/>
        </w:rPr>
      </w:pPr>
      <w:r>
        <w:rPr>
          <w:rFonts w:cs="David" w:hint="cs"/>
          <w:rtl/>
        </w:rPr>
        <w:t xml:space="preserve">אנחנו לא יכולים לעשות הבחנה בין חבר כנסת לבין אזרח, אז בכלל לא נצא מזה. </w:t>
      </w:r>
    </w:p>
    <w:p w14:paraId="66BE73FF" w14:textId="77777777" w:rsidR="00C90FC9" w:rsidRDefault="00C90FC9" w:rsidP="00C90FC9">
      <w:pPr>
        <w:bidi/>
        <w:ind w:firstLine="720"/>
        <w:jc w:val="both"/>
        <w:rPr>
          <w:rFonts w:cs="David" w:hint="cs"/>
          <w:rtl/>
        </w:rPr>
      </w:pPr>
    </w:p>
    <w:p w14:paraId="3374E377" w14:textId="77777777" w:rsidR="00C90FC9" w:rsidRDefault="00C90FC9" w:rsidP="00C90FC9">
      <w:pPr>
        <w:bidi/>
        <w:ind w:firstLine="720"/>
        <w:jc w:val="both"/>
        <w:rPr>
          <w:rFonts w:cs="David" w:hint="cs"/>
          <w:rtl/>
        </w:rPr>
      </w:pPr>
      <w:r>
        <w:rPr>
          <w:rFonts w:cs="David" w:hint="cs"/>
          <w:rtl/>
        </w:rPr>
        <w:t xml:space="preserve">עכשיו אני רוצה להעלות שאלות, שסימנתי לי תוך כדי הדיון. אל"ף, שאלת הפרסום. אני חושב ואני חושב ומדבר, החלטה מתפרסמת, זה לא דרך למנוע פרסום החלטה. </w:t>
      </w:r>
    </w:p>
    <w:p w14:paraId="2647204D" w14:textId="77777777" w:rsidR="00C90FC9" w:rsidRDefault="00C90FC9" w:rsidP="00C90FC9">
      <w:pPr>
        <w:bidi/>
      </w:pPr>
    </w:p>
    <w:p w14:paraId="11AEFC2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10CE16E" w14:textId="77777777" w:rsidR="00C90FC9" w:rsidRDefault="00C90FC9" w:rsidP="00C90FC9">
      <w:pPr>
        <w:bidi/>
        <w:ind w:firstLine="720"/>
        <w:jc w:val="both"/>
        <w:rPr>
          <w:rFonts w:cs="David" w:hint="cs"/>
          <w:rtl/>
        </w:rPr>
      </w:pPr>
    </w:p>
    <w:p w14:paraId="6630EA56" w14:textId="77777777" w:rsidR="00C90FC9" w:rsidRDefault="00C90FC9" w:rsidP="00C90FC9">
      <w:pPr>
        <w:bidi/>
        <w:ind w:firstLine="720"/>
        <w:jc w:val="both"/>
        <w:rPr>
          <w:rFonts w:cs="David" w:hint="cs"/>
          <w:rtl/>
        </w:rPr>
      </w:pPr>
      <w:r>
        <w:rPr>
          <w:rFonts w:cs="David" w:hint="cs"/>
          <w:rtl/>
        </w:rPr>
        <w:t xml:space="preserve">יש בהמשך. </w:t>
      </w:r>
    </w:p>
    <w:p w14:paraId="7D9AD9FA" w14:textId="77777777" w:rsidR="00C90FC9" w:rsidRDefault="00C90FC9" w:rsidP="00C90FC9">
      <w:pPr>
        <w:bidi/>
      </w:pPr>
    </w:p>
    <w:p w14:paraId="38A95756"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53886079" w14:textId="77777777" w:rsidR="00C90FC9" w:rsidRDefault="00C90FC9" w:rsidP="00C90FC9">
      <w:pPr>
        <w:bidi/>
        <w:jc w:val="both"/>
        <w:rPr>
          <w:rFonts w:cs="David" w:hint="cs"/>
          <w:rtl/>
        </w:rPr>
      </w:pPr>
    </w:p>
    <w:p w14:paraId="31E9E0D1" w14:textId="77777777" w:rsidR="00C90FC9" w:rsidRDefault="00C90FC9" w:rsidP="00C90FC9">
      <w:pPr>
        <w:bidi/>
        <w:ind w:firstLine="720"/>
        <w:jc w:val="both"/>
        <w:rPr>
          <w:rFonts w:cs="David" w:hint="cs"/>
          <w:rtl/>
        </w:rPr>
      </w:pPr>
      <w:r>
        <w:rPr>
          <w:rFonts w:cs="David" w:hint="cs"/>
          <w:rtl/>
        </w:rPr>
        <w:t xml:space="preserve">אם אתה נותן </w:t>
      </w:r>
      <w:proofErr w:type="spellStart"/>
      <w:r>
        <w:rPr>
          <w:rFonts w:cs="David" w:hint="cs"/>
          <w:rtl/>
        </w:rPr>
        <w:t>אינסטנציית</w:t>
      </w:r>
      <w:proofErr w:type="spellEnd"/>
      <w:r>
        <w:rPr>
          <w:rFonts w:cs="David" w:hint="cs"/>
          <w:rtl/>
        </w:rPr>
        <w:t xml:space="preserve"> ערעור ואתה מעניק לה משמעות, עצם הפרסום פוגע מאוד בחבר כנסת, השאלה אם זה נכון לעשות את זה כשאתה יודע שיש סיכוי טוב שיהפכו את ההחלטה. </w:t>
      </w:r>
    </w:p>
    <w:p w14:paraId="74628A1D" w14:textId="77777777" w:rsidR="00C90FC9" w:rsidRDefault="00C90FC9" w:rsidP="00C90FC9">
      <w:pPr>
        <w:bidi/>
        <w:jc w:val="both"/>
        <w:rPr>
          <w:rFonts w:cs="David" w:hint="cs"/>
          <w:u w:val="single"/>
          <w:rtl/>
        </w:rPr>
      </w:pPr>
    </w:p>
    <w:p w14:paraId="035972B9"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1992E42C" w14:textId="77777777" w:rsidR="00C90FC9" w:rsidRDefault="00C90FC9" w:rsidP="00C90FC9">
      <w:pPr>
        <w:bidi/>
        <w:ind w:firstLine="720"/>
        <w:jc w:val="both"/>
        <w:rPr>
          <w:rFonts w:cs="David" w:hint="cs"/>
          <w:rtl/>
        </w:rPr>
      </w:pPr>
    </w:p>
    <w:p w14:paraId="334831F8" w14:textId="77777777" w:rsidR="00C90FC9" w:rsidRDefault="00C90FC9" w:rsidP="00C90FC9">
      <w:pPr>
        <w:bidi/>
        <w:ind w:firstLine="720"/>
        <w:jc w:val="both"/>
        <w:rPr>
          <w:rFonts w:cs="David" w:hint="cs"/>
          <w:rtl/>
        </w:rPr>
      </w:pPr>
      <w:r>
        <w:rPr>
          <w:rFonts w:cs="David" w:hint="cs"/>
          <w:rtl/>
        </w:rPr>
        <w:t xml:space="preserve">אתה רוצה לא לפרסם? </w:t>
      </w:r>
    </w:p>
    <w:p w14:paraId="73B1C398" w14:textId="77777777" w:rsidR="00C90FC9" w:rsidRDefault="00C90FC9" w:rsidP="00C90FC9">
      <w:pPr>
        <w:bidi/>
      </w:pPr>
    </w:p>
    <w:p w14:paraId="05A98985"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540D6AFD" w14:textId="77777777" w:rsidR="00C90FC9" w:rsidRDefault="00C90FC9" w:rsidP="00C90FC9">
      <w:pPr>
        <w:bidi/>
        <w:ind w:firstLine="720"/>
        <w:jc w:val="both"/>
        <w:rPr>
          <w:rFonts w:cs="David" w:hint="cs"/>
          <w:rtl/>
        </w:rPr>
      </w:pPr>
    </w:p>
    <w:p w14:paraId="21CE442E" w14:textId="77777777" w:rsidR="00C90FC9" w:rsidRDefault="00C90FC9" w:rsidP="00C90FC9">
      <w:pPr>
        <w:bidi/>
        <w:ind w:firstLine="720"/>
        <w:jc w:val="both"/>
        <w:rPr>
          <w:rFonts w:cs="David" w:hint="cs"/>
          <w:rtl/>
        </w:rPr>
      </w:pPr>
      <w:r>
        <w:rPr>
          <w:rFonts w:cs="David" w:hint="cs"/>
          <w:rtl/>
        </w:rPr>
        <w:t xml:space="preserve">לא, לפחות עד ל... אני לא יודע. </w:t>
      </w:r>
    </w:p>
    <w:p w14:paraId="011A4B24" w14:textId="77777777" w:rsidR="00C90FC9" w:rsidRDefault="00C90FC9" w:rsidP="00C90FC9">
      <w:pPr>
        <w:bidi/>
      </w:pPr>
    </w:p>
    <w:p w14:paraId="68C160EB"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DB00417" w14:textId="77777777" w:rsidR="00C90FC9" w:rsidRDefault="00C90FC9" w:rsidP="00C90FC9">
      <w:pPr>
        <w:bidi/>
        <w:ind w:firstLine="720"/>
        <w:jc w:val="both"/>
        <w:rPr>
          <w:rFonts w:cs="David" w:hint="cs"/>
          <w:rtl/>
        </w:rPr>
      </w:pPr>
    </w:p>
    <w:p w14:paraId="4499E12A" w14:textId="77777777" w:rsidR="00C90FC9" w:rsidRDefault="00C90FC9" w:rsidP="00C90FC9">
      <w:pPr>
        <w:bidi/>
        <w:ind w:firstLine="720"/>
        <w:jc w:val="both"/>
        <w:rPr>
          <w:rFonts w:cs="David" w:hint="cs"/>
          <w:rtl/>
        </w:rPr>
      </w:pPr>
      <w:r>
        <w:rPr>
          <w:rFonts w:cs="David" w:hint="cs"/>
          <w:rtl/>
        </w:rPr>
        <w:t xml:space="preserve">לא לפרסם החלטה ראשונה ולחכות לערעור? </w:t>
      </w:r>
    </w:p>
    <w:p w14:paraId="5E5FD6EE" w14:textId="77777777" w:rsidR="00C90FC9" w:rsidRDefault="00C90FC9" w:rsidP="00C90FC9">
      <w:pPr>
        <w:bidi/>
      </w:pPr>
    </w:p>
    <w:p w14:paraId="1DC55E07"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37B4E5CB" w14:textId="77777777" w:rsidR="00C90FC9" w:rsidRDefault="00C90FC9" w:rsidP="00C90FC9">
      <w:pPr>
        <w:bidi/>
        <w:ind w:firstLine="720"/>
        <w:jc w:val="both"/>
        <w:rPr>
          <w:rFonts w:cs="David" w:hint="cs"/>
          <w:rtl/>
        </w:rPr>
      </w:pPr>
    </w:p>
    <w:p w14:paraId="31E07FE1" w14:textId="77777777" w:rsidR="00C90FC9" w:rsidRDefault="00C90FC9" w:rsidP="00C90FC9">
      <w:pPr>
        <w:bidi/>
        <w:ind w:firstLine="720"/>
        <w:jc w:val="both"/>
        <w:rPr>
          <w:rFonts w:cs="David" w:hint="cs"/>
          <w:rtl/>
        </w:rPr>
      </w:pPr>
      <w:r>
        <w:rPr>
          <w:rFonts w:cs="David" w:hint="cs"/>
          <w:rtl/>
        </w:rPr>
        <w:t>אחרת מה עשית, פגעת בבן אדם, אחרי כמה חודשים---</w:t>
      </w:r>
    </w:p>
    <w:p w14:paraId="0C969A22" w14:textId="77777777" w:rsidR="00C90FC9" w:rsidRDefault="00C90FC9" w:rsidP="00C90FC9">
      <w:pPr>
        <w:bidi/>
      </w:pPr>
    </w:p>
    <w:p w14:paraId="08A3B118" w14:textId="77777777" w:rsidR="00C90FC9" w:rsidRDefault="00C90FC9" w:rsidP="00C90FC9">
      <w:pPr>
        <w:bidi/>
        <w:jc w:val="both"/>
        <w:rPr>
          <w:rFonts w:cs="David" w:hint="cs"/>
          <w:u w:val="single"/>
          <w:rtl/>
        </w:rPr>
      </w:pPr>
      <w:r>
        <w:rPr>
          <w:rFonts w:cs="David" w:hint="cs"/>
          <w:u w:val="single"/>
          <w:rtl/>
        </w:rPr>
        <w:t>שלי יחימוביץ</w:t>
      </w:r>
      <w:r>
        <w:rPr>
          <w:rFonts w:cs="David" w:hint="cs"/>
          <w:rtl/>
        </w:rPr>
        <w:t>:</w:t>
      </w:r>
    </w:p>
    <w:p w14:paraId="0ACD95AD" w14:textId="77777777" w:rsidR="00C90FC9" w:rsidRDefault="00C90FC9" w:rsidP="00C90FC9">
      <w:pPr>
        <w:bidi/>
        <w:ind w:firstLine="720"/>
        <w:jc w:val="both"/>
        <w:rPr>
          <w:rFonts w:cs="David" w:hint="cs"/>
          <w:rtl/>
        </w:rPr>
      </w:pPr>
    </w:p>
    <w:p w14:paraId="0BF3CAEB" w14:textId="77777777" w:rsidR="00C90FC9" w:rsidRDefault="00C90FC9" w:rsidP="00C90FC9">
      <w:pPr>
        <w:bidi/>
        <w:ind w:firstLine="720"/>
        <w:jc w:val="both"/>
        <w:rPr>
          <w:rFonts w:cs="David" w:hint="cs"/>
          <w:rtl/>
        </w:rPr>
      </w:pPr>
      <w:r>
        <w:rPr>
          <w:rFonts w:cs="David" w:hint="cs"/>
          <w:rtl/>
        </w:rPr>
        <w:t>לא, לא, לא, ממש לא. אייל, זה בלתי סביר בעליל, מה שאתה אומר. החלטה ב---</w:t>
      </w:r>
    </w:p>
    <w:p w14:paraId="22BC4E46" w14:textId="77777777" w:rsidR="00C90FC9" w:rsidRDefault="00C90FC9" w:rsidP="00C90FC9">
      <w:pPr>
        <w:bidi/>
      </w:pPr>
    </w:p>
    <w:p w14:paraId="2D13900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289F42C" w14:textId="77777777" w:rsidR="00C90FC9" w:rsidRDefault="00C90FC9" w:rsidP="00C90FC9">
      <w:pPr>
        <w:bidi/>
        <w:ind w:firstLine="720"/>
        <w:jc w:val="both"/>
        <w:rPr>
          <w:rFonts w:cs="David" w:hint="cs"/>
          <w:rtl/>
        </w:rPr>
      </w:pPr>
    </w:p>
    <w:p w14:paraId="616937B0" w14:textId="77777777" w:rsidR="00C90FC9" w:rsidRDefault="00C90FC9" w:rsidP="00C90FC9">
      <w:pPr>
        <w:bidi/>
        <w:ind w:firstLine="720"/>
        <w:jc w:val="both"/>
        <w:rPr>
          <w:rFonts w:cs="David" w:hint="cs"/>
          <w:rtl/>
        </w:rPr>
      </w:pPr>
      <w:r>
        <w:rPr>
          <w:rFonts w:cs="David" w:hint="cs"/>
          <w:rtl/>
        </w:rPr>
        <w:t>אל"ף, ברור לחלוטין שזה ידלוף. אם זה נושא, אז זה כבר יהיה בחוץ. בי"ת, זה גם יכול להיות פטנט לשיהוי פסק הדין, כי יגידו 'מה אכפת לי, עכשיו אני מגיש ערעור---</w:t>
      </w:r>
    </w:p>
    <w:p w14:paraId="1C8A56DF" w14:textId="77777777" w:rsidR="00C90FC9" w:rsidRDefault="00C90FC9" w:rsidP="00C90FC9">
      <w:pPr>
        <w:bidi/>
      </w:pPr>
    </w:p>
    <w:p w14:paraId="02336D20"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9EE1C60" w14:textId="77777777" w:rsidR="00C90FC9" w:rsidRDefault="00C90FC9" w:rsidP="00C90FC9">
      <w:pPr>
        <w:bidi/>
        <w:ind w:firstLine="720"/>
        <w:jc w:val="both"/>
        <w:rPr>
          <w:rFonts w:cs="David" w:hint="cs"/>
          <w:rtl/>
        </w:rPr>
      </w:pPr>
    </w:p>
    <w:p w14:paraId="0EC347C0" w14:textId="77777777" w:rsidR="00C90FC9" w:rsidRDefault="00C90FC9" w:rsidP="00C90FC9">
      <w:pPr>
        <w:bidi/>
        <w:ind w:firstLine="720"/>
        <w:jc w:val="both"/>
        <w:rPr>
          <w:rFonts w:cs="David" w:hint="cs"/>
          <w:rtl/>
        </w:rPr>
      </w:pPr>
      <w:r>
        <w:rPr>
          <w:rFonts w:cs="David" w:hint="cs"/>
          <w:rtl/>
        </w:rPr>
        <w:t xml:space="preserve">ואם אתה מדמה בתי משפט, פסק הדין מתפרסם ואחר כך... </w:t>
      </w:r>
    </w:p>
    <w:p w14:paraId="74A4560C" w14:textId="77777777" w:rsidR="00C90FC9" w:rsidRDefault="00C90FC9" w:rsidP="00C90FC9">
      <w:pPr>
        <w:bidi/>
      </w:pPr>
    </w:p>
    <w:p w14:paraId="5F85FBFD"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220F140" w14:textId="77777777" w:rsidR="00C90FC9" w:rsidRDefault="00C90FC9" w:rsidP="00C90FC9">
      <w:pPr>
        <w:bidi/>
        <w:ind w:firstLine="720"/>
        <w:jc w:val="both"/>
        <w:rPr>
          <w:rFonts w:cs="David" w:hint="cs"/>
          <w:rtl/>
        </w:rPr>
      </w:pPr>
    </w:p>
    <w:p w14:paraId="34D40402" w14:textId="77777777" w:rsidR="00C90FC9" w:rsidRDefault="00C90FC9" w:rsidP="00C90FC9">
      <w:pPr>
        <w:bidi/>
        <w:ind w:firstLine="720"/>
        <w:jc w:val="both"/>
        <w:rPr>
          <w:rFonts w:cs="David" w:hint="cs"/>
          <w:rtl/>
        </w:rPr>
      </w:pPr>
      <w:r>
        <w:rPr>
          <w:rFonts w:cs="David" w:hint="cs"/>
          <w:rtl/>
        </w:rPr>
        <w:t xml:space="preserve">מה אתם כתבתם? </w:t>
      </w:r>
    </w:p>
    <w:p w14:paraId="44AA9FD0" w14:textId="77777777" w:rsidR="00C90FC9" w:rsidRDefault="00C90FC9" w:rsidP="00C90FC9">
      <w:pPr>
        <w:bidi/>
      </w:pPr>
    </w:p>
    <w:p w14:paraId="60C1B54B"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254EA12" w14:textId="77777777" w:rsidR="00C90FC9" w:rsidRDefault="00C90FC9" w:rsidP="00C90FC9">
      <w:pPr>
        <w:bidi/>
        <w:ind w:firstLine="720"/>
        <w:jc w:val="both"/>
        <w:rPr>
          <w:rFonts w:cs="David" w:hint="cs"/>
          <w:rtl/>
        </w:rPr>
      </w:pPr>
    </w:p>
    <w:p w14:paraId="0EA476A1" w14:textId="77777777" w:rsidR="00C90FC9" w:rsidRDefault="00C90FC9" w:rsidP="00C90FC9">
      <w:pPr>
        <w:bidi/>
        <w:ind w:firstLine="720"/>
        <w:jc w:val="both"/>
        <w:rPr>
          <w:rFonts w:cs="David" w:hint="cs"/>
          <w:rtl/>
        </w:rPr>
      </w:pPr>
      <w:r>
        <w:rPr>
          <w:rFonts w:cs="David" w:hint="cs"/>
          <w:rtl/>
        </w:rPr>
        <w:t xml:space="preserve">אנחנו כתבנו, עד כמה שאני זוכר, שוועדת האתיקה מחליטה אם יפורסם, כיצד יפורסם. </w:t>
      </w:r>
    </w:p>
    <w:p w14:paraId="5667B9E8" w14:textId="77777777" w:rsidR="00C90FC9" w:rsidRDefault="00C90FC9" w:rsidP="00C90FC9">
      <w:pPr>
        <w:bidi/>
      </w:pPr>
    </w:p>
    <w:p w14:paraId="6453EBB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285F385" w14:textId="77777777" w:rsidR="00C90FC9" w:rsidRDefault="00C90FC9" w:rsidP="00C90FC9">
      <w:pPr>
        <w:bidi/>
        <w:ind w:firstLine="720"/>
        <w:jc w:val="both"/>
        <w:rPr>
          <w:rFonts w:cs="David" w:hint="cs"/>
          <w:rtl/>
        </w:rPr>
      </w:pPr>
    </w:p>
    <w:p w14:paraId="67DBDF59" w14:textId="77777777" w:rsidR="00C90FC9" w:rsidRDefault="00C90FC9" w:rsidP="00C90FC9">
      <w:pPr>
        <w:bidi/>
        <w:ind w:firstLine="720"/>
        <w:jc w:val="both"/>
        <w:rPr>
          <w:rFonts w:cs="David" w:hint="cs"/>
          <w:rtl/>
        </w:rPr>
      </w:pPr>
      <w:r>
        <w:rPr>
          <w:rFonts w:cs="David" w:hint="cs"/>
          <w:rtl/>
        </w:rPr>
        <w:t xml:space="preserve">זה בכל מקרה, זה גם היום. אבל השאלה אם ערעור הוא עילה לאי פרסום. </w:t>
      </w:r>
    </w:p>
    <w:p w14:paraId="791455B6" w14:textId="77777777" w:rsidR="00C90FC9" w:rsidRDefault="00C90FC9" w:rsidP="00C90FC9">
      <w:pPr>
        <w:bidi/>
      </w:pPr>
    </w:p>
    <w:p w14:paraId="1C292C0B"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728B5E76" w14:textId="77777777" w:rsidR="00C90FC9" w:rsidRDefault="00C90FC9" w:rsidP="00C90FC9">
      <w:pPr>
        <w:bidi/>
        <w:ind w:firstLine="720"/>
        <w:jc w:val="both"/>
        <w:rPr>
          <w:rFonts w:cs="David" w:hint="cs"/>
          <w:rtl/>
        </w:rPr>
      </w:pPr>
    </w:p>
    <w:p w14:paraId="67B3C51C" w14:textId="77777777" w:rsidR="00C90FC9" w:rsidRDefault="00C90FC9" w:rsidP="00C90FC9">
      <w:pPr>
        <w:bidi/>
        <w:ind w:firstLine="720"/>
        <w:jc w:val="both"/>
        <w:rPr>
          <w:rFonts w:cs="David" w:hint="cs"/>
          <w:rtl/>
        </w:rPr>
      </w:pPr>
      <w:r>
        <w:rPr>
          <w:rFonts w:cs="David" w:hint="cs"/>
          <w:rtl/>
        </w:rPr>
        <w:t xml:space="preserve">התשובה היא לא, אני מתאר לעצמי. </w:t>
      </w:r>
    </w:p>
    <w:p w14:paraId="769DA0E7" w14:textId="77777777" w:rsidR="00C90FC9" w:rsidRDefault="00C90FC9" w:rsidP="00C90FC9">
      <w:pPr>
        <w:bidi/>
      </w:pPr>
    </w:p>
    <w:p w14:paraId="1832C70A"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6F0A8DB1" w14:textId="77777777" w:rsidR="00C90FC9" w:rsidRDefault="00C90FC9" w:rsidP="00C90FC9">
      <w:pPr>
        <w:bidi/>
        <w:ind w:firstLine="720"/>
        <w:jc w:val="both"/>
        <w:rPr>
          <w:rFonts w:cs="David" w:hint="cs"/>
          <w:rtl/>
        </w:rPr>
      </w:pPr>
    </w:p>
    <w:p w14:paraId="02EAAEF3" w14:textId="77777777" w:rsidR="00C90FC9" w:rsidRDefault="00C90FC9" w:rsidP="00C90FC9">
      <w:pPr>
        <w:bidi/>
        <w:ind w:firstLine="720"/>
        <w:jc w:val="both"/>
        <w:rPr>
          <w:rFonts w:cs="David" w:hint="cs"/>
          <w:rtl/>
        </w:rPr>
      </w:pPr>
      <w:r>
        <w:rPr>
          <w:rFonts w:cs="David" w:hint="cs"/>
          <w:rtl/>
        </w:rPr>
        <w:t xml:space="preserve">עצם הגשת הערעור? </w:t>
      </w:r>
    </w:p>
    <w:p w14:paraId="00464645" w14:textId="77777777" w:rsidR="00C90FC9" w:rsidRDefault="00C90FC9" w:rsidP="00C90FC9">
      <w:pPr>
        <w:bidi/>
      </w:pPr>
    </w:p>
    <w:p w14:paraId="23027C11"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15E6F17" w14:textId="77777777" w:rsidR="00C90FC9" w:rsidRDefault="00C90FC9" w:rsidP="00C90FC9">
      <w:pPr>
        <w:bidi/>
        <w:ind w:firstLine="720"/>
        <w:jc w:val="both"/>
        <w:rPr>
          <w:rFonts w:cs="David" w:hint="cs"/>
          <w:rtl/>
        </w:rPr>
      </w:pPr>
    </w:p>
    <w:p w14:paraId="0ED8838D" w14:textId="77777777" w:rsidR="00C90FC9" w:rsidRDefault="00C90FC9" w:rsidP="00C90FC9">
      <w:pPr>
        <w:bidi/>
        <w:ind w:firstLine="720"/>
        <w:jc w:val="both"/>
        <w:rPr>
          <w:rFonts w:cs="David" w:hint="cs"/>
          <w:rtl/>
        </w:rPr>
      </w:pPr>
      <w:r>
        <w:rPr>
          <w:rFonts w:cs="David" w:hint="cs"/>
          <w:rtl/>
        </w:rPr>
        <w:t xml:space="preserve">לא, היום ועדת האתיקה בסמכותה, ארבל ואייל, תתקנו אותי, והיא יכולה להחליט... כתוב תמיד 'ועדת האתיקה החליטה להניח על שולחן הכנסת את החלטתה', יש לה אופציה לא להניח אותה. </w:t>
      </w:r>
    </w:p>
    <w:p w14:paraId="233B628F" w14:textId="77777777" w:rsidR="00C90FC9" w:rsidRDefault="00C90FC9" w:rsidP="00C90FC9">
      <w:pPr>
        <w:bidi/>
      </w:pPr>
    </w:p>
    <w:p w14:paraId="3840D37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9FDCCC2" w14:textId="77777777" w:rsidR="00C90FC9" w:rsidRDefault="00C90FC9" w:rsidP="00C90FC9">
      <w:pPr>
        <w:bidi/>
        <w:ind w:firstLine="720"/>
        <w:jc w:val="both"/>
        <w:rPr>
          <w:rFonts w:cs="David" w:hint="cs"/>
          <w:rtl/>
        </w:rPr>
      </w:pPr>
    </w:p>
    <w:p w14:paraId="08A4F55D" w14:textId="77777777" w:rsidR="00C90FC9" w:rsidRDefault="00C90FC9" w:rsidP="00C90FC9">
      <w:pPr>
        <w:bidi/>
        <w:ind w:firstLine="720"/>
        <w:jc w:val="both"/>
        <w:rPr>
          <w:rFonts w:cs="David" w:hint="cs"/>
          <w:rtl/>
        </w:rPr>
      </w:pPr>
      <w:r>
        <w:rPr>
          <w:rFonts w:cs="David" w:hint="cs"/>
          <w:rtl/>
        </w:rPr>
        <w:t xml:space="preserve">אבל בסנקציות החמורות היא חייבת להניח. </w:t>
      </w:r>
    </w:p>
    <w:p w14:paraId="3B659DD1" w14:textId="77777777" w:rsidR="00C90FC9" w:rsidRDefault="00C90FC9" w:rsidP="00C90FC9">
      <w:pPr>
        <w:bidi/>
      </w:pPr>
    </w:p>
    <w:p w14:paraId="44643B2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43D69E2" w14:textId="77777777" w:rsidR="00C90FC9" w:rsidRDefault="00C90FC9" w:rsidP="00C90FC9">
      <w:pPr>
        <w:bidi/>
        <w:ind w:firstLine="720"/>
        <w:jc w:val="both"/>
        <w:rPr>
          <w:rFonts w:cs="David" w:hint="cs"/>
          <w:rtl/>
        </w:rPr>
      </w:pPr>
    </w:p>
    <w:p w14:paraId="5313D778" w14:textId="77777777" w:rsidR="00C90FC9" w:rsidRDefault="00C90FC9" w:rsidP="00C90FC9">
      <w:pPr>
        <w:bidi/>
        <w:ind w:firstLine="720"/>
        <w:jc w:val="both"/>
        <w:rPr>
          <w:rFonts w:cs="David" w:hint="cs"/>
          <w:rtl/>
        </w:rPr>
      </w:pPr>
      <w:r>
        <w:rPr>
          <w:rFonts w:cs="David" w:hint="cs"/>
          <w:rtl/>
        </w:rPr>
        <w:t xml:space="preserve">בסדר, אבל עכשיו אני לא מציע שעניין הפרסום בערעור יהיה שונה מזה. </w:t>
      </w:r>
    </w:p>
    <w:p w14:paraId="3B3E04AA" w14:textId="77777777" w:rsidR="00C90FC9" w:rsidRDefault="00C90FC9" w:rsidP="00C90FC9">
      <w:pPr>
        <w:bidi/>
      </w:pPr>
    </w:p>
    <w:p w14:paraId="5545C114"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00CF581" w14:textId="77777777" w:rsidR="00C90FC9" w:rsidRDefault="00C90FC9" w:rsidP="00C90FC9">
      <w:pPr>
        <w:bidi/>
        <w:ind w:firstLine="720"/>
        <w:jc w:val="both"/>
        <w:rPr>
          <w:rFonts w:cs="David" w:hint="cs"/>
          <w:rtl/>
        </w:rPr>
      </w:pPr>
    </w:p>
    <w:p w14:paraId="3C333C84" w14:textId="77777777" w:rsidR="00C90FC9" w:rsidRDefault="00C90FC9" w:rsidP="00C90FC9">
      <w:pPr>
        <w:bidi/>
        <w:ind w:firstLine="720"/>
        <w:jc w:val="both"/>
        <w:rPr>
          <w:rFonts w:cs="David" w:hint="cs"/>
          <w:rtl/>
        </w:rPr>
      </w:pPr>
      <w:r>
        <w:rPr>
          <w:rFonts w:cs="David" w:hint="cs"/>
          <w:rtl/>
        </w:rPr>
        <w:t>העובדה שחבר כנסת מגיש ערעור לא תעכב את פרסום---</w:t>
      </w:r>
    </w:p>
    <w:p w14:paraId="14A5681A" w14:textId="77777777" w:rsidR="00C90FC9" w:rsidRDefault="00C90FC9" w:rsidP="00C90FC9">
      <w:pPr>
        <w:bidi/>
      </w:pPr>
    </w:p>
    <w:p w14:paraId="28976040"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2543092" w14:textId="77777777" w:rsidR="00C90FC9" w:rsidRDefault="00C90FC9" w:rsidP="00C90FC9">
      <w:pPr>
        <w:bidi/>
        <w:ind w:firstLine="720"/>
        <w:jc w:val="both"/>
        <w:rPr>
          <w:rFonts w:cs="David" w:hint="cs"/>
          <w:rtl/>
        </w:rPr>
      </w:pPr>
    </w:p>
    <w:p w14:paraId="02D82929" w14:textId="77777777" w:rsidR="00C90FC9" w:rsidRDefault="00C90FC9" w:rsidP="00C90FC9">
      <w:pPr>
        <w:bidi/>
        <w:ind w:firstLine="720"/>
        <w:jc w:val="both"/>
        <w:rPr>
          <w:rFonts w:cs="David" w:hint="cs"/>
          <w:rtl/>
        </w:rPr>
      </w:pPr>
      <w:r>
        <w:rPr>
          <w:rFonts w:cs="David" w:hint="cs"/>
          <w:rtl/>
        </w:rPr>
        <w:t xml:space="preserve">הרגע קָבַלת על סחבת בהליך. ברגע שאתה לא מפרסם, אתה מזמין סחבת כפולה ומכופלת. </w:t>
      </w:r>
    </w:p>
    <w:p w14:paraId="39AFAE63" w14:textId="77777777" w:rsidR="00C90FC9" w:rsidRDefault="00C90FC9" w:rsidP="00C90FC9">
      <w:pPr>
        <w:bidi/>
      </w:pPr>
    </w:p>
    <w:p w14:paraId="23C1D10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D7DBC55" w14:textId="77777777" w:rsidR="00C90FC9" w:rsidRDefault="00C90FC9" w:rsidP="00C90FC9">
      <w:pPr>
        <w:bidi/>
        <w:ind w:firstLine="720"/>
        <w:jc w:val="both"/>
        <w:rPr>
          <w:rFonts w:cs="David" w:hint="cs"/>
          <w:rtl/>
        </w:rPr>
      </w:pPr>
    </w:p>
    <w:p w14:paraId="3BAEF633" w14:textId="77777777" w:rsidR="00C90FC9" w:rsidRDefault="00C90FC9" w:rsidP="00C90FC9">
      <w:pPr>
        <w:bidi/>
        <w:ind w:firstLine="720"/>
        <w:jc w:val="both"/>
        <w:rPr>
          <w:rFonts w:cs="David" w:hint="cs"/>
          <w:rtl/>
        </w:rPr>
      </w:pPr>
      <w:r>
        <w:rPr>
          <w:rFonts w:cs="David" w:hint="cs"/>
          <w:rtl/>
        </w:rPr>
        <w:t xml:space="preserve">יכול להיות, אייל, שבמקרה מאוד מיוחד תהיה סמכות לוועדה, כמו שיש לה סמכות היום, לא להניח על שולחן הכנסת את ההחלטה, והיא יכולה לבוא ולהגיד, 'אנחנו לא מחליטים, כי יש ערעור'. זה יכול להיות נימוק, אבל זה לא יכול להיות נימוק אוטומטי. </w:t>
      </w:r>
    </w:p>
    <w:p w14:paraId="4227DCE4" w14:textId="77777777" w:rsidR="00C90FC9" w:rsidRDefault="00C90FC9" w:rsidP="00C90FC9">
      <w:pPr>
        <w:bidi/>
      </w:pPr>
    </w:p>
    <w:p w14:paraId="0E51F2E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8E0DDE9" w14:textId="77777777" w:rsidR="00C90FC9" w:rsidRDefault="00C90FC9" w:rsidP="00C90FC9">
      <w:pPr>
        <w:bidi/>
        <w:ind w:firstLine="720"/>
        <w:jc w:val="both"/>
        <w:rPr>
          <w:rFonts w:cs="David" w:hint="cs"/>
          <w:rtl/>
        </w:rPr>
      </w:pPr>
    </w:p>
    <w:p w14:paraId="65AE2ADA" w14:textId="77777777" w:rsidR="00C90FC9" w:rsidRDefault="00C90FC9" w:rsidP="00C90FC9">
      <w:pPr>
        <w:bidi/>
        <w:ind w:firstLine="720"/>
        <w:jc w:val="both"/>
        <w:rPr>
          <w:rFonts w:cs="David" w:hint="cs"/>
          <w:rtl/>
        </w:rPr>
      </w:pPr>
      <w:r>
        <w:rPr>
          <w:rFonts w:cs="David" w:hint="cs"/>
          <w:rtl/>
        </w:rPr>
        <w:t xml:space="preserve">לא אוטומטית מעכב. </w:t>
      </w:r>
    </w:p>
    <w:p w14:paraId="65AEED19" w14:textId="77777777" w:rsidR="00C90FC9" w:rsidRDefault="00C90FC9" w:rsidP="00C90FC9">
      <w:pPr>
        <w:bidi/>
      </w:pPr>
    </w:p>
    <w:p w14:paraId="02CAB43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5719866" w14:textId="77777777" w:rsidR="00C90FC9" w:rsidRDefault="00C90FC9" w:rsidP="00C90FC9">
      <w:pPr>
        <w:bidi/>
        <w:ind w:firstLine="720"/>
        <w:jc w:val="both"/>
        <w:rPr>
          <w:rFonts w:cs="David" w:hint="cs"/>
          <w:rtl/>
        </w:rPr>
      </w:pPr>
    </w:p>
    <w:p w14:paraId="61F04DC8" w14:textId="77777777" w:rsidR="00C90FC9" w:rsidRDefault="00C90FC9" w:rsidP="00C90FC9">
      <w:pPr>
        <w:bidi/>
        <w:ind w:firstLine="720"/>
        <w:jc w:val="both"/>
        <w:rPr>
          <w:rFonts w:cs="David" w:hint="cs"/>
          <w:rtl/>
        </w:rPr>
      </w:pPr>
      <w:r>
        <w:rPr>
          <w:rFonts w:cs="David" w:hint="cs"/>
          <w:rtl/>
        </w:rPr>
        <w:t xml:space="preserve">אז בסדר. עכשיו יש פה שאלה נוספת, האם אנחנו מקבלים את המעבר מארבע לשלוש? היום הישיבה יושבת בארבע, היא יכולה לקבל החלטה בשלוש. </w:t>
      </w:r>
    </w:p>
    <w:p w14:paraId="5AE4E27F" w14:textId="77777777" w:rsidR="00C90FC9" w:rsidRDefault="00C90FC9" w:rsidP="00C90FC9">
      <w:pPr>
        <w:bidi/>
      </w:pPr>
    </w:p>
    <w:p w14:paraId="19D2111C"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AE71306" w14:textId="77777777" w:rsidR="00C90FC9" w:rsidRDefault="00C90FC9" w:rsidP="00C90FC9">
      <w:pPr>
        <w:bidi/>
        <w:ind w:firstLine="720"/>
        <w:jc w:val="both"/>
        <w:rPr>
          <w:rFonts w:cs="David" w:hint="cs"/>
          <w:rtl/>
        </w:rPr>
      </w:pPr>
    </w:p>
    <w:p w14:paraId="7DD19B54" w14:textId="77777777" w:rsidR="00C90FC9" w:rsidRDefault="00C90FC9" w:rsidP="00C90FC9">
      <w:pPr>
        <w:bidi/>
        <w:ind w:firstLine="720"/>
        <w:jc w:val="both"/>
        <w:rPr>
          <w:rFonts w:cs="David" w:hint="cs"/>
          <w:rtl/>
        </w:rPr>
      </w:pPr>
      <w:r>
        <w:rPr>
          <w:rFonts w:cs="David" w:hint="cs"/>
          <w:rtl/>
        </w:rPr>
        <w:t xml:space="preserve">היום גם יש שני ממלאי מקום. </w:t>
      </w:r>
    </w:p>
    <w:p w14:paraId="6D40D0A9" w14:textId="77777777" w:rsidR="00C90FC9" w:rsidRDefault="00C90FC9" w:rsidP="00C90FC9">
      <w:pPr>
        <w:bidi/>
      </w:pPr>
    </w:p>
    <w:p w14:paraId="6A91DA01"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86546E1" w14:textId="77777777" w:rsidR="00C90FC9" w:rsidRDefault="00C90FC9" w:rsidP="00C90FC9">
      <w:pPr>
        <w:bidi/>
        <w:jc w:val="both"/>
        <w:rPr>
          <w:rFonts w:cs="David" w:hint="cs"/>
          <w:rtl/>
        </w:rPr>
      </w:pPr>
    </w:p>
    <w:p w14:paraId="605D22DE" w14:textId="77777777" w:rsidR="00C90FC9" w:rsidRDefault="00C90FC9" w:rsidP="00C90FC9">
      <w:pPr>
        <w:bidi/>
        <w:ind w:firstLine="720"/>
        <w:jc w:val="both"/>
        <w:rPr>
          <w:rFonts w:cs="David" w:hint="cs"/>
          <w:rtl/>
        </w:rPr>
      </w:pPr>
      <w:r>
        <w:rPr>
          <w:rFonts w:cs="David" w:hint="cs"/>
          <w:rtl/>
        </w:rPr>
        <w:t xml:space="preserve">זה לא פורמלית לפי החוק. </w:t>
      </w:r>
    </w:p>
    <w:p w14:paraId="700F85AC" w14:textId="77777777" w:rsidR="00C90FC9" w:rsidRDefault="00C90FC9" w:rsidP="00C90FC9">
      <w:pPr>
        <w:bidi/>
        <w:ind w:firstLine="720"/>
        <w:jc w:val="both"/>
        <w:rPr>
          <w:rFonts w:cs="David" w:hint="cs"/>
          <w:rtl/>
        </w:rPr>
      </w:pPr>
    </w:p>
    <w:p w14:paraId="1E880E5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49A3CEC" w14:textId="77777777" w:rsidR="00C90FC9" w:rsidRDefault="00C90FC9" w:rsidP="00C90FC9">
      <w:pPr>
        <w:bidi/>
        <w:ind w:firstLine="720"/>
        <w:jc w:val="both"/>
        <w:rPr>
          <w:rFonts w:cs="David" w:hint="cs"/>
          <w:rtl/>
        </w:rPr>
      </w:pPr>
    </w:p>
    <w:p w14:paraId="0C202179" w14:textId="77777777" w:rsidR="00C90FC9" w:rsidRDefault="00C90FC9" w:rsidP="00C90FC9">
      <w:pPr>
        <w:bidi/>
        <w:ind w:firstLine="720"/>
        <w:jc w:val="both"/>
        <w:rPr>
          <w:rFonts w:cs="David" w:hint="cs"/>
          <w:rtl/>
        </w:rPr>
      </w:pPr>
      <w:r>
        <w:rPr>
          <w:rFonts w:cs="David" w:hint="cs"/>
          <w:rtl/>
        </w:rPr>
        <w:t>אבל פה כבר מגיעים למספר, כי אם אנחנו באים ואומרים, ופה זה נושא, חברת הכנסת יחימוביץ, שאת צריכה... אני לא בטוח שקביעה שההרכב הקבוע הוא שלושה היא נכונה. אל"ף, עלול להיות הרבה פעמים... נדמה לי---</w:t>
      </w:r>
    </w:p>
    <w:p w14:paraId="47B0DC79" w14:textId="77777777" w:rsidR="00C90FC9" w:rsidRDefault="00C90FC9" w:rsidP="00C90FC9">
      <w:pPr>
        <w:bidi/>
      </w:pPr>
    </w:p>
    <w:p w14:paraId="6706ECAA"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FB22661" w14:textId="77777777" w:rsidR="00C90FC9" w:rsidRDefault="00C90FC9" w:rsidP="00C90FC9">
      <w:pPr>
        <w:bidi/>
        <w:ind w:firstLine="720"/>
        <w:jc w:val="both"/>
        <w:rPr>
          <w:rFonts w:cs="David" w:hint="cs"/>
          <w:rtl/>
        </w:rPr>
      </w:pPr>
    </w:p>
    <w:p w14:paraId="40770AF0" w14:textId="77777777" w:rsidR="00C90FC9" w:rsidRDefault="00C90FC9" w:rsidP="00C90FC9">
      <w:pPr>
        <w:bidi/>
        <w:ind w:firstLine="720"/>
        <w:jc w:val="both"/>
        <w:rPr>
          <w:rFonts w:cs="David" w:hint="cs"/>
          <w:rtl/>
        </w:rPr>
      </w:pPr>
      <w:r>
        <w:rPr>
          <w:rFonts w:cs="David" w:hint="cs"/>
          <w:rtl/>
        </w:rPr>
        <w:t>יכול להיות שזה קטן מדי?</w:t>
      </w:r>
    </w:p>
    <w:p w14:paraId="31EB7FC4" w14:textId="77777777" w:rsidR="00C90FC9" w:rsidRDefault="00C90FC9" w:rsidP="00C90FC9">
      <w:pPr>
        <w:bidi/>
      </w:pPr>
    </w:p>
    <w:p w14:paraId="32914F3B"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B9959C9" w14:textId="77777777" w:rsidR="00C90FC9" w:rsidRDefault="00C90FC9" w:rsidP="00C90FC9">
      <w:pPr>
        <w:bidi/>
        <w:ind w:firstLine="720"/>
        <w:jc w:val="both"/>
        <w:rPr>
          <w:rFonts w:cs="David" w:hint="cs"/>
          <w:rtl/>
        </w:rPr>
      </w:pPr>
    </w:p>
    <w:p w14:paraId="15163536" w14:textId="77777777" w:rsidR="00C90FC9" w:rsidRDefault="00C90FC9" w:rsidP="00C90FC9">
      <w:pPr>
        <w:bidi/>
        <w:ind w:firstLine="720"/>
        <w:jc w:val="both"/>
        <w:rPr>
          <w:rFonts w:cs="David" w:hint="cs"/>
          <w:rtl/>
        </w:rPr>
      </w:pPr>
      <w:r>
        <w:rPr>
          <w:rFonts w:cs="David" w:hint="cs"/>
          <w:rtl/>
        </w:rPr>
        <w:t xml:space="preserve">כן. נדמה לי שעדיף המצב הקיים של ארבע, עם קוורום של שלוש שמאפשר קבלת החלטות וממלא מקום אם אחד מהארבעה איננו יכול וברור שהוא איננו יכול, או בהרכב מסוים. המסגרת, פרופ' זמיר, של שלושה כמסגרת קבועה, נראית לי קטנה מדי. גם יכולה להתפתח דינמיקה בין שלושה אנשים, זה צפוף מדי. </w:t>
      </w:r>
    </w:p>
    <w:p w14:paraId="10040D25" w14:textId="77777777" w:rsidR="00C90FC9" w:rsidRDefault="00C90FC9" w:rsidP="00C90FC9">
      <w:pPr>
        <w:bidi/>
      </w:pPr>
    </w:p>
    <w:p w14:paraId="06790495"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6BB18E2F" w14:textId="77777777" w:rsidR="00C90FC9" w:rsidRDefault="00C90FC9" w:rsidP="00C90FC9">
      <w:pPr>
        <w:bidi/>
        <w:jc w:val="both"/>
        <w:rPr>
          <w:rFonts w:cs="David" w:hint="cs"/>
          <w:rtl/>
        </w:rPr>
      </w:pPr>
    </w:p>
    <w:p w14:paraId="15A89AE9" w14:textId="77777777" w:rsidR="00C90FC9" w:rsidRDefault="00C90FC9" w:rsidP="00C90FC9">
      <w:pPr>
        <w:bidi/>
        <w:ind w:firstLine="720"/>
        <w:jc w:val="both"/>
        <w:rPr>
          <w:rFonts w:cs="David" w:hint="cs"/>
          <w:rtl/>
        </w:rPr>
      </w:pPr>
      <w:r>
        <w:rPr>
          <w:rFonts w:cs="David" w:hint="cs"/>
          <w:rtl/>
        </w:rPr>
        <w:t>אני חושב שזה לא קריטי כך או כך, דבר ראשון.</w:t>
      </w:r>
    </w:p>
    <w:p w14:paraId="004B9D9D" w14:textId="77777777" w:rsidR="00C90FC9" w:rsidRDefault="00C90FC9" w:rsidP="00C90FC9">
      <w:pPr>
        <w:bidi/>
        <w:ind w:firstLine="720"/>
        <w:jc w:val="both"/>
        <w:rPr>
          <w:rFonts w:cs="David" w:hint="cs"/>
          <w:rtl/>
        </w:rPr>
      </w:pPr>
    </w:p>
    <w:p w14:paraId="6FEA2FA7" w14:textId="77777777" w:rsidR="00C90FC9" w:rsidRDefault="00C90FC9" w:rsidP="00C90FC9">
      <w:pPr>
        <w:bidi/>
        <w:rPr>
          <w:rFonts w:cs="David" w:hint="cs"/>
          <w:rtl/>
        </w:rPr>
      </w:pPr>
      <w:r>
        <w:rPr>
          <w:rFonts w:cs="David" w:hint="cs"/>
          <w:u w:val="single"/>
          <w:rtl/>
        </w:rPr>
        <w:t>היו"ר חיים אורון</w:t>
      </w:r>
      <w:r>
        <w:rPr>
          <w:rFonts w:cs="David" w:hint="cs"/>
          <w:rtl/>
        </w:rPr>
        <w:t>:</w:t>
      </w:r>
    </w:p>
    <w:p w14:paraId="06330C8A" w14:textId="77777777" w:rsidR="00C90FC9" w:rsidRDefault="00C90FC9" w:rsidP="00C90FC9">
      <w:pPr>
        <w:bidi/>
        <w:ind w:firstLine="720"/>
        <w:jc w:val="both"/>
        <w:rPr>
          <w:rFonts w:cs="David" w:hint="cs"/>
          <w:rtl/>
        </w:rPr>
      </w:pPr>
    </w:p>
    <w:p w14:paraId="6F74B72A" w14:textId="77777777" w:rsidR="00C90FC9" w:rsidRDefault="00C90FC9" w:rsidP="00C90FC9">
      <w:pPr>
        <w:bidi/>
        <w:ind w:firstLine="720"/>
        <w:jc w:val="both"/>
        <w:rPr>
          <w:rFonts w:cs="David" w:hint="cs"/>
          <w:rtl/>
        </w:rPr>
      </w:pPr>
      <w:r>
        <w:rPr>
          <w:rFonts w:cs="David" w:hint="cs"/>
          <w:rtl/>
        </w:rPr>
        <w:t xml:space="preserve">ואז יהיו ארבעה ושלושה ממלאי מקום, בהיררכיה, זאת אומרת ברור מי ממלא מקום ראשון, מי ממלא מקום שני ומי... </w:t>
      </w:r>
    </w:p>
    <w:p w14:paraId="6BA3A677" w14:textId="77777777" w:rsidR="00C90FC9" w:rsidRDefault="00C90FC9" w:rsidP="00C90FC9">
      <w:pPr>
        <w:bidi/>
      </w:pPr>
    </w:p>
    <w:p w14:paraId="003605C4"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387DE49" w14:textId="77777777" w:rsidR="00C90FC9" w:rsidRDefault="00C90FC9" w:rsidP="00C90FC9">
      <w:pPr>
        <w:bidi/>
        <w:jc w:val="both"/>
        <w:rPr>
          <w:rFonts w:cs="David" w:hint="cs"/>
          <w:rtl/>
        </w:rPr>
      </w:pPr>
    </w:p>
    <w:p w14:paraId="7E676531" w14:textId="77777777" w:rsidR="00C90FC9" w:rsidRDefault="00C90FC9" w:rsidP="00C90FC9">
      <w:pPr>
        <w:bidi/>
        <w:ind w:firstLine="720"/>
        <w:jc w:val="both"/>
        <w:rPr>
          <w:rFonts w:cs="David" w:hint="cs"/>
          <w:rtl/>
        </w:rPr>
      </w:pPr>
      <w:r>
        <w:rPr>
          <w:rFonts w:cs="David" w:hint="cs"/>
          <w:rtl/>
        </w:rPr>
        <w:t xml:space="preserve">זה באמת לא קריטי ואני לא רוצה לנקוט עמדה, אנחנו המלצנו משני טעמים, אל"ף, זה ההרכב המסורתי של בית דין, גם במורשת ישראל, תמיד בית דין ישב בשלושה וגם בית משפט יושב בשלושה. אבל יש בעיה נוספת, שהיא אמנם שולית, של האפשרות בארבעה של תיקו. </w:t>
      </w:r>
    </w:p>
    <w:p w14:paraId="5FA20CBF" w14:textId="77777777" w:rsidR="00C90FC9" w:rsidRDefault="00C90FC9" w:rsidP="00C90FC9">
      <w:pPr>
        <w:bidi/>
      </w:pPr>
    </w:p>
    <w:p w14:paraId="66CFF6A4"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335EA10" w14:textId="77777777" w:rsidR="00C90FC9" w:rsidRDefault="00C90FC9" w:rsidP="00C90FC9">
      <w:pPr>
        <w:bidi/>
        <w:ind w:firstLine="720"/>
        <w:jc w:val="both"/>
        <w:rPr>
          <w:rFonts w:cs="David" w:hint="cs"/>
          <w:rtl/>
        </w:rPr>
      </w:pPr>
    </w:p>
    <w:p w14:paraId="566144A6" w14:textId="77777777" w:rsidR="00C90FC9" w:rsidRDefault="00C90FC9" w:rsidP="00C90FC9">
      <w:pPr>
        <w:bidi/>
        <w:ind w:firstLine="720"/>
        <w:jc w:val="both"/>
        <w:rPr>
          <w:rFonts w:cs="David" w:hint="cs"/>
          <w:rtl/>
        </w:rPr>
      </w:pPr>
      <w:r>
        <w:rPr>
          <w:rFonts w:cs="David" w:hint="cs"/>
          <w:rtl/>
        </w:rPr>
        <w:t xml:space="preserve">לדורותיהם, אני לא יודע בכמה מקרים זה היה. </w:t>
      </w:r>
    </w:p>
    <w:p w14:paraId="6C93702A" w14:textId="77777777" w:rsidR="00C90FC9" w:rsidRDefault="00C90FC9" w:rsidP="00C90FC9">
      <w:pPr>
        <w:bidi/>
      </w:pPr>
    </w:p>
    <w:p w14:paraId="6F42EF9E"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5EF840B" w14:textId="77777777" w:rsidR="00C90FC9" w:rsidRDefault="00C90FC9" w:rsidP="00C90FC9">
      <w:pPr>
        <w:bidi/>
        <w:jc w:val="both"/>
        <w:rPr>
          <w:rFonts w:cs="David" w:hint="cs"/>
          <w:rtl/>
        </w:rPr>
      </w:pPr>
    </w:p>
    <w:p w14:paraId="00A99FBF" w14:textId="77777777" w:rsidR="00C90FC9" w:rsidRDefault="00C90FC9" w:rsidP="00C90FC9">
      <w:pPr>
        <w:bidi/>
        <w:ind w:firstLine="720"/>
        <w:jc w:val="both"/>
        <w:rPr>
          <w:rFonts w:cs="David" w:hint="cs"/>
          <w:rtl/>
        </w:rPr>
      </w:pPr>
      <w:r>
        <w:rPr>
          <w:rFonts w:cs="David" w:hint="cs"/>
          <w:rtl/>
        </w:rPr>
        <w:t xml:space="preserve">קרה לנו פעם אחת, החלטה של תיקו שהיא תקועה עד עכשיו. </w:t>
      </w:r>
    </w:p>
    <w:p w14:paraId="06621EB5" w14:textId="77777777" w:rsidR="00C90FC9" w:rsidRDefault="00C90FC9" w:rsidP="00C90FC9">
      <w:pPr>
        <w:bidi/>
      </w:pPr>
    </w:p>
    <w:p w14:paraId="7D40C1B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853BAFD" w14:textId="77777777" w:rsidR="00C90FC9" w:rsidRDefault="00C90FC9" w:rsidP="00C90FC9">
      <w:pPr>
        <w:bidi/>
        <w:ind w:firstLine="720"/>
        <w:jc w:val="both"/>
        <w:rPr>
          <w:rFonts w:cs="David" w:hint="cs"/>
          <w:rtl/>
        </w:rPr>
      </w:pPr>
    </w:p>
    <w:p w14:paraId="7F395718" w14:textId="77777777" w:rsidR="00C90FC9" w:rsidRDefault="00C90FC9" w:rsidP="00C90FC9">
      <w:pPr>
        <w:bidi/>
        <w:ind w:firstLine="720"/>
        <w:jc w:val="both"/>
        <w:rPr>
          <w:rFonts w:cs="David" w:hint="cs"/>
          <w:rtl/>
        </w:rPr>
      </w:pPr>
      <w:r>
        <w:rPr>
          <w:rFonts w:cs="David" w:hint="cs"/>
          <w:rtl/>
        </w:rPr>
        <w:t xml:space="preserve">חבר הכנסת רותם, אני מכניס אותך לתמונה איפה אנחנו עומדים. על פי סדר היום היינו צריכים לדון היום בעיסוק נוסף, אבל חבר הכנסת חיים כץ הודיע לנו ממש לפני שעה שהוא לא יכול לבוא לכן עברנו לפרק על ועדת האתיקה, בעמוד 55. אני אגיד לך למה התקדמנו כבר. קיבלנו הצעה עקרונית של ועדת זמיר שתהיה אינסטנציה של ערעור. שיהיה שלב של דיון נוסף. </w:t>
      </w:r>
    </w:p>
    <w:p w14:paraId="55CF3618" w14:textId="77777777" w:rsidR="00C90FC9" w:rsidRDefault="00C90FC9" w:rsidP="00C90FC9">
      <w:pPr>
        <w:bidi/>
      </w:pPr>
    </w:p>
    <w:p w14:paraId="095B12A9"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05E78C01" w14:textId="77777777" w:rsidR="00C90FC9" w:rsidRDefault="00C90FC9" w:rsidP="00C90FC9">
      <w:pPr>
        <w:bidi/>
        <w:ind w:firstLine="720"/>
        <w:jc w:val="both"/>
        <w:rPr>
          <w:rFonts w:cs="David" w:hint="cs"/>
          <w:rtl/>
        </w:rPr>
      </w:pPr>
    </w:p>
    <w:p w14:paraId="1EF2B518" w14:textId="77777777" w:rsidR="00C90FC9" w:rsidRDefault="00C90FC9" w:rsidP="00C90FC9">
      <w:pPr>
        <w:bidi/>
        <w:ind w:firstLine="720"/>
        <w:jc w:val="both"/>
        <w:rPr>
          <w:rFonts w:cs="David" w:hint="cs"/>
          <w:rtl/>
        </w:rPr>
      </w:pPr>
      <w:r>
        <w:rPr>
          <w:rFonts w:cs="David" w:hint="cs"/>
          <w:rtl/>
        </w:rPr>
        <w:t xml:space="preserve">דיון נוסף או ערעור? </w:t>
      </w:r>
    </w:p>
    <w:p w14:paraId="601A0C12" w14:textId="77777777" w:rsidR="00C90FC9" w:rsidRDefault="00C90FC9" w:rsidP="00C90FC9">
      <w:pPr>
        <w:bidi/>
      </w:pPr>
    </w:p>
    <w:p w14:paraId="624DEAC6" w14:textId="77777777" w:rsidR="00C90FC9" w:rsidRDefault="00C90FC9" w:rsidP="00C90FC9">
      <w:pPr>
        <w:bidi/>
        <w:jc w:val="both"/>
        <w:rPr>
          <w:rFonts w:cs="David" w:hint="cs"/>
          <w:rtl/>
        </w:rPr>
      </w:pPr>
      <w:r>
        <w:rPr>
          <w:rFonts w:cs="David" w:hint="cs"/>
          <w:u w:val="single"/>
          <w:rtl/>
        </w:rPr>
        <w:t>אייל ינון</w:t>
      </w:r>
      <w:r>
        <w:rPr>
          <w:rFonts w:cs="David" w:hint="cs"/>
          <w:rtl/>
        </w:rPr>
        <w:t>:</w:t>
      </w:r>
    </w:p>
    <w:p w14:paraId="62349EC5" w14:textId="77777777" w:rsidR="00C90FC9" w:rsidRDefault="00C90FC9" w:rsidP="00C90FC9">
      <w:pPr>
        <w:bidi/>
        <w:ind w:firstLine="720"/>
        <w:jc w:val="both"/>
        <w:rPr>
          <w:rFonts w:cs="David" w:hint="cs"/>
          <w:rtl/>
        </w:rPr>
      </w:pPr>
    </w:p>
    <w:p w14:paraId="17BBDA8A" w14:textId="77777777" w:rsidR="00C90FC9" w:rsidRDefault="00C90FC9" w:rsidP="00C90FC9">
      <w:pPr>
        <w:bidi/>
        <w:ind w:firstLine="720"/>
        <w:jc w:val="both"/>
        <w:rPr>
          <w:rFonts w:cs="David" w:hint="cs"/>
          <w:rtl/>
        </w:rPr>
      </w:pPr>
      <w:r>
        <w:rPr>
          <w:rFonts w:cs="David" w:hint="cs"/>
          <w:rtl/>
        </w:rPr>
        <w:t xml:space="preserve">קוראים לזה דיון נוסף, בפועל זה ערעור, שרק </w:t>
      </w:r>
      <w:proofErr w:type="spellStart"/>
      <w:r>
        <w:rPr>
          <w:rFonts w:cs="David" w:hint="cs"/>
          <w:rtl/>
        </w:rPr>
        <w:t>הנקבל</w:t>
      </w:r>
      <w:proofErr w:type="spellEnd"/>
      <w:r>
        <w:rPr>
          <w:rFonts w:cs="David" w:hint="cs"/>
          <w:rtl/>
        </w:rPr>
        <w:t xml:space="preserve"> יכול להגיש. </w:t>
      </w:r>
    </w:p>
    <w:p w14:paraId="1CBB93FC" w14:textId="77777777" w:rsidR="00C90FC9" w:rsidRDefault="00C90FC9" w:rsidP="00C90FC9">
      <w:pPr>
        <w:bidi/>
      </w:pPr>
    </w:p>
    <w:p w14:paraId="6328F8B2"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5D9AFD0" w14:textId="77777777" w:rsidR="00C90FC9" w:rsidRDefault="00C90FC9" w:rsidP="00C90FC9">
      <w:pPr>
        <w:bidi/>
        <w:ind w:firstLine="720"/>
        <w:jc w:val="both"/>
        <w:rPr>
          <w:rFonts w:cs="David" w:hint="cs"/>
          <w:rtl/>
        </w:rPr>
      </w:pPr>
    </w:p>
    <w:p w14:paraId="7B3A8EA8" w14:textId="77777777" w:rsidR="00C90FC9" w:rsidRDefault="00C90FC9" w:rsidP="00C90FC9">
      <w:pPr>
        <w:bidi/>
        <w:ind w:firstLine="720"/>
        <w:jc w:val="both"/>
        <w:rPr>
          <w:rFonts w:cs="David" w:hint="cs"/>
          <w:rtl/>
        </w:rPr>
      </w:pPr>
      <w:r>
        <w:rPr>
          <w:rFonts w:cs="David" w:hint="cs"/>
          <w:rtl/>
        </w:rPr>
        <w:t xml:space="preserve">אבל זה יהיה דיון נוסף בפני אותה ועדה? </w:t>
      </w:r>
    </w:p>
    <w:p w14:paraId="107FC9E8" w14:textId="77777777" w:rsidR="00C90FC9" w:rsidRDefault="00C90FC9" w:rsidP="00C90FC9">
      <w:pPr>
        <w:bidi/>
      </w:pPr>
    </w:p>
    <w:p w14:paraId="11717AF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986F341" w14:textId="77777777" w:rsidR="00C90FC9" w:rsidRDefault="00C90FC9" w:rsidP="00C90FC9">
      <w:pPr>
        <w:bidi/>
        <w:ind w:firstLine="720"/>
        <w:jc w:val="both"/>
        <w:rPr>
          <w:rFonts w:cs="David" w:hint="cs"/>
          <w:rtl/>
        </w:rPr>
      </w:pPr>
    </w:p>
    <w:p w14:paraId="592ECDD1" w14:textId="77777777" w:rsidR="00C90FC9" w:rsidRDefault="00C90FC9" w:rsidP="00C90FC9">
      <w:pPr>
        <w:bidi/>
        <w:ind w:firstLine="720"/>
        <w:jc w:val="both"/>
        <w:rPr>
          <w:rFonts w:cs="David" w:hint="cs"/>
          <w:rtl/>
        </w:rPr>
      </w:pPr>
      <w:r>
        <w:rPr>
          <w:rFonts w:cs="David" w:hint="cs"/>
          <w:rtl/>
        </w:rPr>
        <w:t xml:space="preserve">לא, תיכף תשמע. מזה אנחנו הולכים שלב נוסף. זה היה סדר הדברים פה; הרכב הוועדה הוא שבעה, אנחנו עכשיו בדיון אם יש הרכב קבוע של שלושה או ארבעה, שזה המותב הקבוע, לא מתחלף ולא בספקולציה, קבוע, והשאר עד שבעה, עם ממלא מקום על פי היררכיה, ברור מי ממלא מקום ראשון, אם הוא לא יכול או יש ניגוד עניינים, הולכים לשני. אין אפשרות לקבוע את ההרכב על פי צבע העיניים שלך או שלי. האינסטנציה הזאת של השבעה, שהיא קבועה, התפקיד שלה הראשון, אולי, שעליו דיברנו, הוא לקיים דיון בנושאים בעלי אופי עקרוני שהם לא קובלנה מסוימת על חבר מסוים, </w:t>
      </w:r>
      <w:proofErr w:type="spellStart"/>
      <w:r>
        <w:rPr>
          <w:rFonts w:cs="David" w:hint="cs"/>
          <w:rtl/>
        </w:rPr>
        <w:t>ואינסטנציית</w:t>
      </w:r>
      <w:proofErr w:type="spellEnd"/>
      <w:r>
        <w:rPr>
          <w:rFonts w:cs="David" w:hint="cs"/>
          <w:rtl/>
        </w:rPr>
        <w:t xml:space="preserve"> ערעור. הפורום הקבוע הוא פורום של שלושה או ארבעה, נצטרך להחליט עליו עכשיו, שבפניו נדונות באופן שוטף הקובלנות כנגד חבר הכנסת. כמו שנאמר פה, זכות הבקשה לדיון נוסף היא בידי מי שהוגשה נגדו תלונה ומרגיש שנעשה איתו אי צדק, או יושב ראש הוועדה, במקרים שהוא חושב שהנושא ראוי לדיון בפורום רחב יותר. אז הפורום הרחב יותר זה מליאת כל הוועדה. </w:t>
      </w:r>
    </w:p>
    <w:p w14:paraId="739AB685" w14:textId="77777777" w:rsidR="00C90FC9" w:rsidRDefault="00C90FC9" w:rsidP="00C90FC9">
      <w:pPr>
        <w:bidi/>
        <w:jc w:val="both"/>
        <w:rPr>
          <w:rFonts w:cs="David" w:hint="cs"/>
          <w:u w:val="single"/>
          <w:rtl/>
        </w:rPr>
      </w:pPr>
    </w:p>
    <w:p w14:paraId="1159063A"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F50A6EE" w14:textId="77777777" w:rsidR="00C90FC9" w:rsidRDefault="00C90FC9" w:rsidP="00C90FC9">
      <w:pPr>
        <w:bidi/>
        <w:ind w:firstLine="720"/>
        <w:jc w:val="both"/>
        <w:rPr>
          <w:rFonts w:cs="David" w:hint="cs"/>
          <w:rtl/>
        </w:rPr>
      </w:pPr>
    </w:p>
    <w:p w14:paraId="7420B35A" w14:textId="77777777" w:rsidR="00C90FC9" w:rsidRDefault="00C90FC9" w:rsidP="00C90FC9">
      <w:pPr>
        <w:bidi/>
        <w:ind w:firstLine="720"/>
        <w:jc w:val="both"/>
        <w:rPr>
          <w:rFonts w:cs="David" w:hint="cs"/>
          <w:rtl/>
        </w:rPr>
      </w:pPr>
      <w:r>
        <w:rPr>
          <w:rFonts w:cs="David" w:hint="cs"/>
          <w:rtl/>
        </w:rPr>
        <w:t xml:space="preserve">כמה חברים יש היום בוועדת האתיקה? </w:t>
      </w:r>
    </w:p>
    <w:p w14:paraId="258D7B0F" w14:textId="77777777" w:rsidR="00C90FC9" w:rsidRDefault="00C90FC9" w:rsidP="00C90FC9">
      <w:pPr>
        <w:bidi/>
      </w:pPr>
    </w:p>
    <w:p w14:paraId="3FB6AF90"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E79FB3B" w14:textId="77777777" w:rsidR="00C90FC9" w:rsidRDefault="00C90FC9" w:rsidP="00C90FC9">
      <w:pPr>
        <w:bidi/>
        <w:ind w:firstLine="720"/>
        <w:jc w:val="both"/>
        <w:rPr>
          <w:rFonts w:cs="David" w:hint="cs"/>
          <w:rtl/>
        </w:rPr>
      </w:pPr>
    </w:p>
    <w:p w14:paraId="08A7F10F" w14:textId="77777777" w:rsidR="00C90FC9" w:rsidRDefault="00C90FC9" w:rsidP="00C90FC9">
      <w:pPr>
        <w:bidi/>
        <w:ind w:firstLine="720"/>
        <w:jc w:val="both"/>
        <w:rPr>
          <w:rFonts w:cs="David" w:hint="cs"/>
          <w:rtl/>
        </w:rPr>
      </w:pPr>
      <w:r>
        <w:rPr>
          <w:rFonts w:cs="David" w:hint="cs"/>
          <w:rtl/>
        </w:rPr>
        <w:t xml:space="preserve">ארבעה. </w:t>
      </w:r>
    </w:p>
    <w:p w14:paraId="2DD79222" w14:textId="77777777" w:rsidR="00C90FC9" w:rsidRDefault="00C90FC9" w:rsidP="00C90FC9">
      <w:pPr>
        <w:bidi/>
      </w:pPr>
    </w:p>
    <w:p w14:paraId="420DF958"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D237A63" w14:textId="77777777" w:rsidR="00C90FC9" w:rsidRDefault="00C90FC9" w:rsidP="00C90FC9">
      <w:pPr>
        <w:bidi/>
        <w:ind w:firstLine="720"/>
        <w:jc w:val="both"/>
        <w:rPr>
          <w:rFonts w:cs="David" w:hint="cs"/>
          <w:rtl/>
        </w:rPr>
      </w:pPr>
    </w:p>
    <w:p w14:paraId="451B0480" w14:textId="77777777" w:rsidR="00C90FC9" w:rsidRDefault="00C90FC9" w:rsidP="00C90FC9">
      <w:pPr>
        <w:bidi/>
        <w:ind w:firstLine="720"/>
        <w:jc w:val="both"/>
        <w:rPr>
          <w:rFonts w:cs="David" w:hint="cs"/>
          <w:rtl/>
        </w:rPr>
      </w:pPr>
      <w:r>
        <w:rPr>
          <w:rFonts w:cs="David" w:hint="cs"/>
          <w:rtl/>
        </w:rPr>
        <w:t xml:space="preserve">אז צריך להיות ארבעה. </w:t>
      </w:r>
    </w:p>
    <w:p w14:paraId="388888DA" w14:textId="77777777" w:rsidR="00C90FC9" w:rsidRDefault="00C90FC9" w:rsidP="00C90FC9">
      <w:pPr>
        <w:bidi/>
      </w:pPr>
    </w:p>
    <w:p w14:paraId="68F6F1AD"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4A27BEC" w14:textId="77777777" w:rsidR="00C90FC9" w:rsidRDefault="00C90FC9" w:rsidP="00C90FC9">
      <w:pPr>
        <w:bidi/>
        <w:ind w:firstLine="720"/>
        <w:jc w:val="both"/>
        <w:rPr>
          <w:rFonts w:cs="David" w:hint="cs"/>
          <w:rtl/>
        </w:rPr>
      </w:pPr>
    </w:p>
    <w:p w14:paraId="4878F329" w14:textId="77777777" w:rsidR="00C90FC9" w:rsidRDefault="00C90FC9" w:rsidP="00C90FC9">
      <w:pPr>
        <w:bidi/>
        <w:ind w:firstLine="720"/>
        <w:jc w:val="both"/>
        <w:rPr>
          <w:rFonts w:cs="David" w:hint="cs"/>
          <w:rtl/>
        </w:rPr>
      </w:pPr>
      <w:r>
        <w:rPr>
          <w:rFonts w:cs="David" w:hint="cs"/>
          <w:rtl/>
        </w:rPr>
        <w:t xml:space="preserve">לא שלושה? </w:t>
      </w:r>
    </w:p>
    <w:p w14:paraId="63155158" w14:textId="77777777" w:rsidR="00C90FC9" w:rsidRDefault="00C90FC9" w:rsidP="00C90FC9">
      <w:pPr>
        <w:bidi/>
      </w:pPr>
    </w:p>
    <w:p w14:paraId="43DE9AEC"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DEA3689" w14:textId="77777777" w:rsidR="00C90FC9" w:rsidRDefault="00C90FC9" w:rsidP="00C90FC9">
      <w:pPr>
        <w:bidi/>
        <w:ind w:firstLine="720"/>
        <w:jc w:val="both"/>
        <w:rPr>
          <w:rFonts w:cs="David" w:hint="cs"/>
          <w:rtl/>
        </w:rPr>
      </w:pPr>
    </w:p>
    <w:p w14:paraId="2D3B07B4" w14:textId="77777777" w:rsidR="00C90FC9" w:rsidRDefault="00C90FC9" w:rsidP="00C90FC9">
      <w:pPr>
        <w:bidi/>
        <w:ind w:firstLine="720"/>
        <w:jc w:val="both"/>
        <w:rPr>
          <w:rFonts w:cs="David" w:hint="cs"/>
          <w:rtl/>
        </w:rPr>
      </w:pPr>
      <w:r>
        <w:rPr>
          <w:rFonts w:cs="David" w:hint="cs"/>
          <w:rtl/>
        </w:rPr>
        <w:t xml:space="preserve">אני גם מסכימה. </w:t>
      </w:r>
    </w:p>
    <w:p w14:paraId="4CA34760" w14:textId="77777777" w:rsidR="00C90FC9" w:rsidRDefault="00C90FC9" w:rsidP="00C90FC9">
      <w:pPr>
        <w:bidi/>
      </w:pPr>
    </w:p>
    <w:p w14:paraId="2EF6168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1CBEF8C" w14:textId="77777777" w:rsidR="00C90FC9" w:rsidRDefault="00C90FC9" w:rsidP="00C90FC9">
      <w:pPr>
        <w:bidi/>
        <w:ind w:firstLine="720"/>
        <w:jc w:val="both"/>
        <w:rPr>
          <w:rFonts w:cs="David" w:hint="cs"/>
          <w:rtl/>
        </w:rPr>
      </w:pPr>
      <w:r>
        <w:rPr>
          <w:rFonts w:cs="David" w:hint="cs"/>
          <w:rtl/>
        </w:rPr>
        <w:t xml:space="preserve">כי אני לא רוצה שזה יהיה ערעור, זה לא שאני הולך מבית משפט שלום לבית משפט מחוזי או מבית משפט מחוזי לבית משפט עליון. זה פשוט בא אותו חבר כנסת שנפגע ואומר, 'אני רוצה שעוד מישהו ישמע את הטענות שלי, אולי ישנה אותן'. </w:t>
      </w:r>
    </w:p>
    <w:p w14:paraId="77B19CE8" w14:textId="77777777" w:rsidR="00C90FC9" w:rsidRDefault="00C90FC9" w:rsidP="00C90FC9">
      <w:pPr>
        <w:bidi/>
      </w:pPr>
    </w:p>
    <w:p w14:paraId="73DD625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F11CF51" w14:textId="77777777" w:rsidR="00C90FC9" w:rsidRDefault="00C90FC9" w:rsidP="00C90FC9">
      <w:pPr>
        <w:bidi/>
        <w:ind w:firstLine="720"/>
        <w:jc w:val="both"/>
        <w:rPr>
          <w:rFonts w:cs="David" w:hint="cs"/>
          <w:rtl/>
        </w:rPr>
      </w:pPr>
    </w:p>
    <w:p w14:paraId="394AFCB7" w14:textId="77777777" w:rsidR="00C90FC9" w:rsidRDefault="00C90FC9" w:rsidP="00C90FC9">
      <w:pPr>
        <w:bidi/>
        <w:ind w:firstLine="720"/>
        <w:jc w:val="both"/>
        <w:rPr>
          <w:rFonts w:cs="David" w:hint="cs"/>
          <w:rtl/>
        </w:rPr>
      </w:pPr>
      <w:r>
        <w:rPr>
          <w:rFonts w:cs="David" w:hint="cs"/>
          <w:rtl/>
        </w:rPr>
        <w:t xml:space="preserve">לכן קראנו לזה דיון נוסף. </w:t>
      </w:r>
    </w:p>
    <w:p w14:paraId="0CCDCB5B" w14:textId="77777777" w:rsidR="00C90FC9" w:rsidRDefault="00C90FC9" w:rsidP="00C90FC9">
      <w:pPr>
        <w:bidi/>
      </w:pPr>
    </w:p>
    <w:p w14:paraId="4DFF117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D4EC16D" w14:textId="77777777" w:rsidR="00C90FC9" w:rsidRDefault="00C90FC9" w:rsidP="00C90FC9">
      <w:pPr>
        <w:bidi/>
        <w:ind w:firstLine="720"/>
        <w:jc w:val="both"/>
        <w:rPr>
          <w:rFonts w:cs="David" w:hint="cs"/>
          <w:rtl/>
        </w:rPr>
      </w:pPr>
    </w:p>
    <w:p w14:paraId="615F4458" w14:textId="77777777" w:rsidR="00C90FC9" w:rsidRDefault="00C90FC9" w:rsidP="00C90FC9">
      <w:pPr>
        <w:bidi/>
        <w:ind w:firstLine="720"/>
        <w:jc w:val="both"/>
        <w:rPr>
          <w:rFonts w:cs="David" w:hint="cs"/>
          <w:rtl/>
        </w:rPr>
      </w:pPr>
      <w:r>
        <w:rPr>
          <w:rFonts w:cs="David" w:hint="cs"/>
          <w:rtl/>
        </w:rPr>
        <w:t xml:space="preserve">ולכן לא יכול להיות שיהיו שם פחות חברים, ולא צריכים להיות שם יותר חברים. </w:t>
      </w:r>
    </w:p>
    <w:p w14:paraId="1ECDC454" w14:textId="77777777" w:rsidR="00C90FC9" w:rsidRDefault="00C90FC9" w:rsidP="00C90FC9">
      <w:pPr>
        <w:bidi/>
      </w:pPr>
    </w:p>
    <w:p w14:paraId="56F1949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CDF63E4" w14:textId="77777777" w:rsidR="00C90FC9" w:rsidRDefault="00C90FC9" w:rsidP="00C90FC9">
      <w:pPr>
        <w:bidi/>
        <w:ind w:firstLine="720"/>
        <w:jc w:val="both"/>
        <w:rPr>
          <w:rFonts w:cs="David" w:hint="cs"/>
          <w:rtl/>
        </w:rPr>
      </w:pPr>
    </w:p>
    <w:p w14:paraId="7107EA48" w14:textId="77777777" w:rsidR="00C90FC9" w:rsidRDefault="00C90FC9" w:rsidP="00C90FC9">
      <w:pPr>
        <w:bidi/>
        <w:ind w:firstLine="720"/>
        <w:jc w:val="both"/>
        <w:rPr>
          <w:rFonts w:cs="David" w:hint="cs"/>
          <w:rtl/>
        </w:rPr>
      </w:pPr>
      <w:r>
        <w:rPr>
          <w:rFonts w:cs="David" w:hint="cs"/>
          <w:rtl/>
        </w:rPr>
        <w:t xml:space="preserve">יותר ממה? </w:t>
      </w:r>
    </w:p>
    <w:p w14:paraId="57B3BECC" w14:textId="77777777" w:rsidR="00C90FC9" w:rsidRDefault="00C90FC9" w:rsidP="00C90FC9">
      <w:pPr>
        <w:bidi/>
      </w:pPr>
    </w:p>
    <w:p w14:paraId="25AB6EA7"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CC0CEA4" w14:textId="77777777" w:rsidR="00C90FC9" w:rsidRDefault="00C90FC9" w:rsidP="00C90FC9">
      <w:pPr>
        <w:bidi/>
        <w:ind w:firstLine="720"/>
        <w:jc w:val="both"/>
        <w:rPr>
          <w:rFonts w:cs="David" w:hint="cs"/>
          <w:rtl/>
        </w:rPr>
      </w:pPr>
    </w:p>
    <w:p w14:paraId="4BC4387A" w14:textId="77777777" w:rsidR="00C90FC9" w:rsidRDefault="00C90FC9" w:rsidP="00C90FC9">
      <w:pPr>
        <w:bidi/>
        <w:ind w:firstLine="720"/>
        <w:jc w:val="both"/>
        <w:rPr>
          <w:rFonts w:cs="David" w:hint="cs"/>
          <w:rtl/>
        </w:rPr>
      </w:pPr>
      <w:r>
        <w:rPr>
          <w:rFonts w:cs="David" w:hint="cs"/>
          <w:rtl/>
        </w:rPr>
        <w:t xml:space="preserve">מאשר בוועדת האתיקה עצמה. </w:t>
      </w:r>
    </w:p>
    <w:p w14:paraId="41B7846D" w14:textId="77777777" w:rsidR="00C90FC9" w:rsidRDefault="00C90FC9" w:rsidP="00C90FC9">
      <w:pPr>
        <w:bidi/>
      </w:pPr>
    </w:p>
    <w:p w14:paraId="386016D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9596716" w14:textId="77777777" w:rsidR="00C90FC9" w:rsidRDefault="00C90FC9" w:rsidP="00C90FC9">
      <w:pPr>
        <w:bidi/>
        <w:ind w:firstLine="720"/>
        <w:jc w:val="both"/>
        <w:rPr>
          <w:rFonts w:cs="David" w:hint="cs"/>
          <w:rtl/>
        </w:rPr>
      </w:pPr>
    </w:p>
    <w:p w14:paraId="55D4922E" w14:textId="77777777" w:rsidR="00C90FC9" w:rsidRDefault="00C90FC9" w:rsidP="00C90FC9">
      <w:pPr>
        <w:bidi/>
        <w:ind w:firstLine="720"/>
        <w:jc w:val="both"/>
        <w:rPr>
          <w:rFonts w:cs="David" w:hint="cs"/>
          <w:rtl/>
        </w:rPr>
      </w:pPr>
      <w:r>
        <w:rPr>
          <w:rFonts w:cs="David" w:hint="cs"/>
          <w:rtl/>
        </w:rPr>
        <w:t xml:space="preserve">יותר, כן, כי אנחנו מדברים על שבעה. </w:t>
      </w:r>
    </w:p>
    <w:p w14:paraId="56F8CAB9" w14:textId="77777777" w:rsidR="00C90FC9" w:rsidRDefault="00C90FC9" w:rsidP="00C90FC9">
      <w:pPr>
        <w:bidi/>
      </w:pPr>
    </w:p>
    <w:p w14:paraId="2185F725"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B671B69" w14:textId="77777777" w:rsidR="00C90FC9" w:rsidRDefault="00C90FC9" w:rsidP="00C90FC9">
      <w:pPr>
        <w:bidi/>
        <w:ind w:firstLine="720"/>
        <w:jc w:val="both"/>
        <w:rPr>
          <w:rFonts w:cs="David" w:hint="cs"/>
          <w:rtl/>
        </w:rPr>
      </w:pPr>
    </w:p>
    <w:p w14:paraId="2D93643C" w14:textId="77777777" w:rsidR="00C90FC9" w:rsidRDefault="00C90FC9" w:rsidP="00C90FC9">
      <w:pPr>
        <w:bidi/>
        <w:ind w:firstLine="720"/>
        <w:jc w:val="both"/>
        <w:rPr>
          <w:rFonts w:cs="David" w:hint="cs"/>
          <w:rtl/>
        </w:rPr>
      </w:pPr>
      <w:r>
        <w:rPr>
          <w:rFonts w:cs="David" w:hint="cs"/>
          <w:rtl/>
        </w:rPr>
        <w:t>לא, כי אני לא חושב שזה ערעור, זה לא שאני הולך מבית משפט---</w:t>
      </w:r>
    </w:p>
    <w:p w14:paraId="0A792A84" w14:textId="77777777" w:rsidR="00C90FC9" w:rsidRDefault="00C90FC9" w:rsidP="00C90FC9">
      <w:pPr>
        <w:bidi/>
      </w:pPr>
    </w:p>
    <w:p w14:paraId="6560BFD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BABF27E" w14:textId="77777777" w:rsidR="00C90FC9" w:rsidRDefault="00C90FC9" w:rsidP="00C90FC9">
      <w:pPr>
        <w:bidi/>
        <w:ind w:firstLine="720"/>
        <w:jc w:val="both"/>
        <w:rPr>
          <w:rFonts w:cs="David" w:hint="cs"/>
          <w:rtl/>
        </w:rPr>
      </w:pPr>
    </w:p>
    <w:p w14:paraId="1E82BABF" w14:textId="77777777" w:rsidR="00C90FC9" w:rsidRDefault="00C90FC9" w:rsidP="00C90FC9">
      <w:pPr>
        <w:bidi/>
        <w:ind w:firstLine="720"/>
        <w:jc w:val="both"/>
        <w:rPr>
          <w:rFonts w:cs="David" w:hint="cs"/>
          <w:rtl/>
        </w:rPr>
      </w:pPr>
      <w:r>
        <w:rPr>
          <w:rFonts w:cs="David" w:hint="cs"/>
          <w:rtl/>
        </w:rPr>
        <w:t>רגע, אם הוא חוזר לאותו פורום בדיוק---</w:t>
      </w:r>
    </w:p>
    <w:p w14:paraId="1842E53D" w14:textId="77777777" w:rsidR="00C90FC9" w:rsidRDefault="00C90FC9" w:rsidP="00C90FC9">
      <w:pPr>
        <w:bidi/>
        <w:ind w:firstLine="720"/>
        <w:jc w:val="both"/>
        <w:rPr>
          <w:rFonts w:cs="David" w:hint="cs"/>
          <w:rtl/>
        </w:rPr>
      </w:pPr>
    </w:p>
    <w:p w14:paraId="5961234F"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E9478D8" w14:textId="77777777" w:rsidR="00C90FC9" w:rsidRDefault="00C90FC9" w:rsidP="00C90FC9">
      <w:pPr>
        <w:bidi/>
        <w:ind w:firstLine="720"/>
        <w:jc w:val="both"/>
        <w:rPr>
          <w:rFonts w:cs="David" w:hint="cs"/>
          <w:rtl/>
        </w:rPr>
      </w:pPr>
    </w:p>
    <w:p w14:paraId="20ECECEF" w14:textId="77777777" w:rsidR="00C90FC9" w:rsidRDefault="00C90FC9" w:rsidP="00C90FC9">
      <w:pPr>
        <w:bidi/>
        <w:ind w:firstLine="720"/>
        <w:jc w:val="both"/>
        <w:rPr>
          <w:rFonts w:cs="David" w:hint="cs"/>
          <w:rtl/>
        </w:rPr>
      </w:pPr>
      <w:r>
        <w:rPr>
          <w:rFonts w:cs="David" w:hint="cs"/>
          <w:rtl/>
        </w:rPr>
        <w:t xml:space="preserve">לא, אותו מספר חברים, לא אותם אנשים. </w:t>
      </w:r>
    </w:p>
    <w:p w14:paraId="3C4A470B" w14:textId="77777777" w:rsidR="00C90FC9" w:rsidRDefault="00C90FC9" w:rsidP="00C90FC9">
      <w:pPr>
        <w:bidi/>
      </w:pPr>
    </w:p>
    <w:p w14:paraId="0894500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CCE1C7E" w14:textId="77777777" w:rsidR="00C90FC9" w:rsidRDefault="00C90FC9" w:rsidP="00C90FC9">
      <w:pPr>
        <w:bidi/>
        <w:ind w:firstLine="720"/>
        <w:jc w:val="both"/>
        <w:rPr>
          <w:rFonts w:cs="David" w:hint="cs"/>
          <w:rtl/>
        </w:rPr>
      </w:pPr>
    </w:p>
    <w:p w14:paraId="4A27D75A" w14:textId="77777777" w:rsidR="00C90FC9" w:rsidRDefault="00C90FC9" w:rsidP="00C90FC9">
      <w:pPr>
        <w:bidi/>
        <w:ind w:firstLine="720"/>
        <w:jc w:val="both"/>
        <w:rPr>
          <w:rFonts w:cs="David" w:hint="cs"/>
          <w:rtl/>
        </w:rPr>
      </w:pPr>
      <w:r>
        <w:rPr>
          <w:rFonts w:cs="David" w:hint="cs"/>
          <w:rtl/>
        </w:rPr>
        <w:t xml:space="preserve">תחשוב שנייה, כי הגבת מהר. אם אתה הולך לקבוע הרכבים שונים, אתה פותח פתח שאנחנו כל הזמן בורחים ממנו, לקבוע הרכבים על פי איזה שהוא שיקול דעת. </w:t>
      </w:r>
    </w:p>
    <w:p w14:paraId="757D7FC5" w14:textId="77777777" w:rsidR="00C90FC9" w:rsidRDefault="00C90FC9" w:rsidP="00C90FC9">
      <w:pPr>
        <w:bidi/>
      </w:pPr>
    </w:p>
    <w:p w14:paraId="6A9B8DDE"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C9E6DAA" w14:textId="77777777" w:rsidR="00C90FC9" w:rsidRDefault="00C90FC9" w:rsidP="00C90FC9">
      <w:pPr>
        <w:bidi/>
        <w:ind w:firstLine="720"/>
        <w:jc w:val="both"/>
        <w:rPr>
          <w:rFonts w:cs="David" w:hint="cs"/>
          <w:rtl/>
        </w:rPr>
      </w:pPr>
    </w:p>
    <w:p w14:paraId="14E201CE" w14:textId="77777777" w:rsidR="00C90FC9" w:rsidRDefault="00C90FC9" w:rsidP="00C90FC9">
      <w:pPr>
        <w:bidi/>
        <w:ind w:firstLine="720"/>
        <w:jc w:val="both"/>
        <w:rPr>
          <w:rFonts w:cs="David" w:hint="cs"/>
          <w:rtl/>
        </w:rPr>
      </w:pPr>
      <w:r>
        <w:rPr>
          <w:rFonts w:cs="David" w:hint="cs"/>
          <w:rtl/>
        </w:rPr>
        <w:t xml:space="preserve">ועדת דיון נוסף תהיה מורכבת מארבעה חברים קבועים. </w:t>
      </w:r>
    </w:p>
    <w:p w14:paraId="3D6BF6CE" w14:textId="77777777" w:rsidR="00C90FC9" w:rsidRDefault="00C90FC9" w:rsidP="00C90FC9">
      <w:pPr>
        <w:bidi/>
      </w:pPr>
    </w:p>
    <w:p w14:paraId="71E814CD"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F72DFC0" w14:textId="77777777" w:rsidR="00C90FC9" w:rsidRDefault="00C90FC9" w:rsidP="00C90FC9">
      <w:pPr>
        <w:bidi/>
        <w:ind w:firstLine="720"/>
        <w:jc w:val="both"/>
        <w:rPr>
          <w:rFonts w:cs="David" w:hint="cs"/>
          <w:rtl/>
        </w:rPr>
      </w:pPr>
    </w:p>
    <w:p w14:paraId="24FEBC84" w14:textId="77777777" w:rsidR="00C90FC9" w:rsidRDefault="00C90FC9" w:rsidP="00C90FC9">
      <w:pPr>
        <w:bidi/>
        <w:ind w:firstLine="720"/>
        <w:jc w:val="both"/>
        <w:rPr>
          <w:rFonts w:cs="David" w:hint="cs"/>
          <w:rtl/>
        </w:rPr>
      </w:pPr>
      <w:r>
        <w:rPr>
          <w:rFonts w:cs="David" w:hint="cs"/>
          <w:rtl/>
        </w:rPr>
        <w:t>קבועים, איזה? שמכילים גם את הקודמים וגם את ה---</w:t>
      </w:r>
    </w:p>
    <w:p w14:paraId="5B92DFDB" w14:textId="77777777" w:rsidR="00C90FC9" w:rsidRDefault="00C90FC9" w:rsidP="00C90FC9">
      <w:pPr>
        <w:bidi/>
      </w:pPr>
    </w:p>
    <w:p w14:paraId="2CA2AE79"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80C3098" w14:textId="77777777" w:rsidR="00C90FC9" w:rsidRDefault="00C90FC9" w:rsidP="00C90FC9">
      <w:pPr>
        <w:bidi/>
        <w:ind w:firstLine="720"/>
        <w:jc w:val="both"/>
        <w:rPr>
          <w:rFonts w:cs="David" w:hint="cs"/>
          <w:rtl/>
        </w:rPr>
      </w:pPr>
    </w:p>
    <w:p w14:paraId="06B132DB" w14:textId="77777777" w:rsidR="00C90FC9" w:rsidRDefault="00C90FC9" w:rsidP="00C90FC9">
      <w:pPr>
        <w:bidi/>
        <w:ind w:firstLine="720"/>
        <w:jc w:val="both"/>
        <w:rPr>
          <w:rFonts w:cs="David" w:hint="cs"/>
          <w:rtl/>
        </w:rPr>
      </w:pPr>
      <w:r>
        <w:rPr>
          <w:rFonts w:cs="David" w:hint="cs"/>
          <w:rtl/>
        </w:rPr>
        <w:t xml:space="preserve">לא, לא את הקודמים. </w:t>
      </w:r>
    </w:p>
    <w:p w14:paraId="56F8A3F2" w14:textId="77777777" w:rsidR="00C90FC9" w:rsidRDefault="00C90FC9" w:rsidP="00C90FC9">
      <w:pPr>
        <w:bidi/>
      </w:pPr>
    </w:p>
    <w:p w14:paraId="1BB6511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C51681F" w14:textId="77777777" w:rsidR="00C90FC9" w:rsidRDefault="00C90FC9" w:rsidP="00C90FC9">
      <w:pPr>
        <w:bidi/>
        <w:jc w:val="both"/>
        <w:rPr>
          <w:rFonts w:cs="David" w:hint="cs"/>
          <w:rtl/>
        </w:rPr>
      </w:pPr>
    </w:p>
    <w:p w14:paraId="1A1450C5" w14:textId="77777777" w:rsidR="00C90FC9" w:rsidRDefault="00C90FC9" w:rsidP="00C90FC9">
      <w:pPr>
        <w:bidi/>
        <w:ind w:firstLine="720"/>
        <w:jc w:val="both"/>
        <w:rPr>
          <w:rFonts w:cs="David" w:hint="cs"/>
          <w:rtl/>
        </w:rPr>
      </w:pPr>
      <w:r>
        <w:rPr>
          <w:rFonts w:cs="David" w:hint="cs"/>
          <w:rtl/>
        </w:rPr>
        <w:t xml:space="preserve">אתה צריך שמונה. </w:t>
      </w:r>
    </w:p>
    <w:p w14:paraId="186B5170" w14:textId="77777777" w:rsidR="00C90FC9" w:rsidRDefault="00C90FC9" w:rsidP="00C90FC9">
      <w:pPr>
        <w:bidi/>
      </w:pPr>
    </w:p>
    <w:p w14:paraId="681FEE2E"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C015944" w14:textId="77777777" w:rsidR="00C90FC9" w:rsidRDefault="00C90FC9" w:rsidP="00C90FC9">
      <w:pPr>
        <w:bidi/>
        <w:ind w:firstLine="720"/>
        <w:jc w:val="both"/>
        <w:rPr>
          <w:rFonts w:cs="David" w:hint="cs"/>
          <w:rtl/>
        </w:rPr>
      </w:pPr>
    </w:p>
    <w:p w14:paraId="4ACA5786" w14:textId="77777777" w:rsidR="00C90FC9" w:rsidRDefault="00C90FC9" w:rsidP="00C90FC9">
      <w:pPr>
        <w:bidi/>
        <w:ind w:firstLine="720"/>
        <w:jc w:val="both"/>
        <w:rPr>
          <w:rFonts w:cs="David" w:hint="cs"/>
          <w:rtl/>
        </w:rPr>
      </w:pPr>
      <w:r>
        <w:rPr>
          <w:rFonts w:cs="David" w:hint="cs"/>
          <w:rtl/>
        </w:rPr>
        <w:t xml:space="preserve">למה אני צריך שמונה? </w:t>
      </w:r>
    </w:p>
    <w:p w14:paraId="4F8C9701" w14:textId="77777777" w:rsidR="00C90FC9" w:rsidRDefault="00C90FC9" w:rsidP="00C90FC9">
      <w:pPr>
        <w:bidi/>
      </w:pPr>
    </w:p>
    <w:p w14:paraId="5F89EDB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9712B9E" w14:textId="77777777" w:rsidR="00C90FC9" w:rsidRDefault="00C90FC9" w:rsidP="00C90FC9">
      <w:pPr>
        <w:bidi/>
        <w:ind w:firstLine="720"/>
        <w:jc w:val="both"/>
        <w:rPr>
          <w:rFonts w:cs="David" w:hint="cs"/>
          <w:rtl/>
        </w:rPr>
      </w:pPr>
    </w:p>
    <w:p w14:paraId="15A337B3" w14:textId="77777777" w:rsidR="00C90FC9" w:rsidRDefault="00C90FC9" w:rsidP="00C90FC9">
      <w:pPr>
        <w:bidi/>
        <w:ind w:firstLine="720"/>
        <w:jc w:val="both"/>
        <w:rPr>
          <w:rFonts w:cs="David" w:hint="cs"/>
          <w:rtl/>
        </w:rPr>
      </w:pPr>
      <w:r>
        <w:rPr>
          <w:rFonts w:cs="David" w:hint="cs"/>
          <w:rtl/>
        </w:rPr>
        <w:t xml:space="preserve">ארבע וארבעה. </w:t>
      </w:r>
    </w:p>
    <w:p w14:paraId="319C85B3" w14:textId="77777777" w:rsidR="00C90FC9" w:rsidRDefault="00C90FC9" w:rsidP="00C90FC9">
      <w:pPr>
        <w:bidi/>
      </w:pPr>
    </w:p>
    <w:p w14:paraId="5CC1FC4B"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8F8A20A" w14:textId="77777777" w:rsidR="00C90FC9" w:rsidRDefault="00C90FC9" w:rsidP="00C90FC9">
      <w:pPr>
        <w:bidi/>
        <w:ind w:firstLine="720"/>
        <w:jc w:val="both"/>
        <w:rPr>
          <w:rFonts w:cs="David" w:hint="cs"/>
          <w:rtl/>
        </w:rPr>
      </w:pPr>
    </w:p>
    <w:p w14:paraId="156D167A" w14:textId="77777777" w:rsidR="00C90FC9" w:rsidRDefault="00C90FC9" w:rsidP="00C90FC9">
      <w:pPr>
        <w:bidi/>
        <w:ind w:firstLine="720"/>
        <w:jc w:val="both"/>
        <w:rPr>
          <w:rFonts w:cs="David" w:hint="cs"/>
          <w:rtl/>
        </w:rPr>
      </w:pPr>
      <w:r>
        <w:rPr>
          <w:rFonts w:cs="David" w:hint="cs"/>
          <w:rtl/>
        </w:rPr>
        <w:t>חבר הכנסת רותם, אנחנו עשינו את המתכונת פחות או יותר של דיון נוסף בבית המשפט העליון. יש לך דיון בהרכב של נניח שלושה חברים ובמקרים בעלי חשיבות מיוחדת, לפי החלטת ההרכב, או נשיא בית המשפט העליון, אתה עובר לדיון נוסף, של שבעה חברים, כששלושת החברים הראשונים הם חלק מן ההרכב הזה. זו המתכונת. מה שאנחנו מציעים כאן, יש ועדת אתיקה של שבעה חברים קבועים, מהם, מתוך ועדת האתיקה, יש הרכב קבוע של שלושה חברים שהם ועדת הקובלנות. הם דנים רק בקובלנות והמליאה דנה בדיון נוסף מהם, או בעניינים כלליים, חוות דעת לחברי הכנסת וכדומה. יש שיקול נוסף---</w:t>
      </w:r>
    </w:p>
    <w:p w14:paraId="15040CAE" w14:textId="77777777" w:rsidR="00C90FC9" w:rsidRDefault="00C90FC9" w:rsidP="00C90FC9">
      <w:pPr>
        <w:bidi/>
        <w:jc w:val="both"/>
        <w:rPr>
          <w:rFonts w:cs="David" w:hint="cs"/>
          <w:u w:val="single"/>
          <w:rtl/>
        </w:rPr>
      </w:pPr>
    </w:p>
    <w:p w14:paraId="57673831"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DE3867F" w14:textId="77777777" w:rsidR="00C90FC9" w:rsidRDefault="00C90FC9" w:rsidP="00C90FC9">
      <w:pPr>
        <w:bidi/>
        <w:ind w:firstLine="720"/>
        <w:jc w:val="both"/>
        <w:rPr>
          <w:rFonts w:cs="David" w:hint="cs"/>
          <w:rtl/>
        </w:rPr>
      </w:pPr>
    </w:p>
    <w:p w14:paraId="0CAB6FAF" w14:textId="77777777" w:rsidR="00C90FC9" w:rsidRDefault="00C90FC9" w:rsidP="00C90FC9">
      <w:pPr>
        <w:bidi/>
        <w:ind w:firstLine="720"/>
        <w:jc w:val="both"/>
        <w:rPr>
          <w:rFonts w:cs="David" w:hint="cs"/>
          <w:rtl/>
        </w:rPr>
      </w:pPr>
      <w:r>
        <w:rPr>
          <w:rFonts w:cs="David" w:hint="cs"/>
          <w:rtl/>
        </w:rPr>
        <w:t xml:space="preserve">השופט זמיר, יש בזה הבדל בדבר אחד, אנחנו עוסקים באתיקה ולא בדיון נוסף בבית משפט. בדיון נוסף בבית משפט, אז שלושה חברים קבעו הלכה משפטית ואומרים 'רבותיי, זו הלכה כבדה, בואו נשב כל השופטים, או שבעה שופטים, כל אחד יביא את הצד המשפטי שלו ואנחנו עוסקים בעניין משפטי'. פה אנחנו עוסקים בעניין של אתיקה, אם אותם שלושה נמצאים עדיין בפנים, הם כבר קבעו את דעתם, זה לא שאני מוסיף, פה יש ויכוח משפטי שאדם יכול לשנות את דעתו בלי לפגוע בעצמו, הוא לא נפגע מזה. </w:t>
      </w:r>
    </w:p>
    <w:p w14:paraId="27E8533C" w14:textId="77777777" w:rsidR="00C90FC9" w:rsidRDefault="00C90FC9" w:rsidP="00C90FC9">
      <w:pPr>
        <w:bidi/>
      </w:pPr>
    </w:p>
    <w:p w14:paraId="16CDE34A"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3955416" w14:textId="77777777" w:rsidR="00C90FC9" w:rsidRDefault="00C90FC9" w:rsidP="00C90FC9">
      <w:pPr>
        <w:bidi/>
        <w:ind w:firstLine="720"/>
        <w:jc w:val="both"/>
        <w:rPr>
          <w:rFonts w:cs="David" w:hint="cs"/>
          <w:rtl/>
        </w:rPr>
      </w:pPr>
    </w:p>
    <w:p w14:paraId="42C7D7C3" w14:textId="77777777" w:rsidR="00C90FC9" w:rsidRDefault="00C90FC9" w:rsidP="00C90FC9">
      <w:pPr>
        <w:bidi/>
        <w:ind w:firstLine="720"/>
        <w:jc w:val="both"/>
        <w:rPr>
          <w:rFonts w:cs="David" w:hint="cs"/>
          <w:rtl/>
        </w:rPr>
      </w:pPr>
      <w:r>
        <w:rPr>
          <w:rFonts w:cs="David" w:hint="cs"/>
          <w:rtl/>
        </w:rPr>
        <w:t>זה קורה גם בבית משפט, לכן זה שיקול נוסף למה שלושה ולא ארבעה---</w:t>
      </w:r>
    </w:p>
    <w:p w14:paraId="07AD32C7" w14:textId="77777777" w:rsidR="00C90FC9" w:rsidRDefault="00C90FC9" w:rsidP="00C90FC9">
      <w:pPr>
        <w:bidi/>
      </w:pPr>
    </w:p>
    <w:p w14:paraId="1A81B517"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D0D010D" w14:textId="77777777" w:rsidR="00C90FC9" w:rsidRDefault="00C90FC9" w:rsidP="00C90FC9">
      <w:pPr>
        <w:bidi/>
        <w:ind w:firstLine="720"/>
        <w:jc w:val="both"/>
        <w:rPr>
          <w:rFonts w:cs="David" w:hint="cs"/>
          <w:rtl/>
        </w:rPr>
      </w:pPr>
    </w:p>
    <w:p w14:paraId="76EE5DC9" w14:textId="77777777" w:rsidR="00C90FC9" w:rsidRDefault="00C90FC9" w:rsidP="00C90FC9">
      <w:pPr>
        <w:bidi/>
        <w:ind w:firstLine="720"/>
        <w:jc w:val="both"/>
        <w:rPr>
          <w:rFonts w:cs="David" w:hint="cs"/>
          <w:rtl/>
        </w:rPr>
      </w:pPr>
      <w:r>
        <w:rPr>
          <w:rFonts w:cs="David" w:hint="cs"/>
          <w:rtl/>
        </w:rPr>
        <w:t xml:space="preserve">שיהיה רוב לאחרים. </w:t>
      </w:r>
    </w:p>
    <w:p w14:paraId="3190D0D8" w14:textId="77777777" w:rsidR="00C90FC9" w:rsidRDefault="00C90FC9" w:rsidP="00C90FC9">
      <w:pPr>
        <w:bidi/>
      </w:pPr>
    </w:p>
    <w:p w14:paraId="1BA8CCCE"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5C5C89D" w14:textId="77777777" w:rsidR="00C90FC9" w:rsidRDefault="00C90FC9" w:rsidP="00C90FC9">
      <w:pPr>
        <w:bidi/>
        <w:ind w:firstLine="720"/>
        <w:jc w:val="both"/>
        <w:rPr>
          <w:rFonts w:cs="David" w:hint="cs"/>
          <w:rtl/>
        </w:rPr>
      </w:pPr>
    </w:p>
    <w:p w14:paraId="7FADF756" w14:textId="77777777" w:rsidR="00C90FC9" w:rsidRDefault="00C90FC9" w:rsidP="00C90FC9">
      <w:pPr>
        <w:bidi/>
        <w:ind w:firstLine="720"/>
        <w:jc w:val="both"/>
        <w:rPr>
          <w:rFonts w:cs="David" w:hint="cs"/>
          <w:rtl/>
        </w:rPr>
      </w:pPr>
      <w:r>
        <w:rPr>
          <w:rFonts w:cs="David" w:hint="cs"/>
          <w:rtl/>
        </w:rPr>
        <w:t>אם יהיו ארבעה והם יחליטו פה אחד, אז אין טעם לערער, זו פיקציה. אם אלה שלושה, עדיין יש אפשרות שהארבעה---</w:t>
      </w:r>
    </w:p>
    <w:p w14:paraId="4FF6A94F" w14:textId="77777777" w:rsidR="00C90FC9" w:rsidRDefault="00C90FC9" w:rsidP="00C90FC9">
      <w:pPr>
        <w:bidi/>
      </w:pPr>
    </w:p>
    <w:p w14:paraId="44CA1A5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8611888" w14:textId="77777777" w:rsidR="00C90FC9" w:rsidRDefault="00C90FC9" w:rsidP="00C90FC9">
      <w:pPr>
        <w:bidi/>
        <w:ind w:firstLine="720"/>
        <w:jc w:val="both"/>
        <w:rPr>
          <w:rFonts w:cs="David" w:hint="cs"/>
          <w:rtl/>
        </w:rPr>
      </w:pPr>
    </w:p>
    <w:p w14:paraId="5FF6D13A" w14:textId="77777777" w:rsidR="00C90FC9" w:rsidRDefault="00C90FC9" w:rsidP="00C90FC9">
      <w:pPr>
        <w:bidi/>
        <w:ind w:firstLine="720"/>
        <w:jc w:val="both"/>
        <w:rPr>
          <w:rFonts w:cs="David" w:hint="cs"/>
          <w:rtl/>
        </w:rPr>
      </w:pPr>
      <w:r>
        <w:rPr>
          <w:rFonts w:cs="David" w:hint="cs"/>
          <w:rtl/>
        </w:rPr>
        <w:t xml:space="preserve">יש ארבעה שלא חשבו כך. בסדר, אבל השאלה עכשיו חוזרת, אני שחשבתי שצריך להיות בארבעה, אמרתי שלושה כהרכב קבוע ומצומצם זה דחוס, אני אפילו לא יודע להסביר את זה עד הסוף, ובכל זאת, איך אתם אומרים? זה לא בית משפט, זה יותר ועדת חברים. זאת אומרת, אלה שלושה אנשים שדנים בכל התיקים, כי הם קבועים. אני לא בטוח ואני מודה שאם אני צריך לשקול את האפשרות בין ועדה של ארבעה ובין האפשרות שבערעור יישבו ארבעה אחרים, אתה צריך שמונה בוועדה הכללית. </w:t>
      </w:r>
    </w:p>
    <w:p w14:paraId="1AC58446" w14:textId="77777777" w:rsidR="00C90FC9" w:rsidRDefault="00C90FC9" w:rsidP="00C90FC9">
      <w:pPr>
        <w:bidi/>
      </w:pPr>
    </w:p>
    <w:p w14:paraId="267041FB"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B9FF7C6" w14:textId="77777777" w:rsidR="00C90FC9" w:rsidRDefault="00C90FC9" w:rsidP="00C90FC9">
      <w:pPr>
        <w:bidi/>
        <w:ind w:firstLine="720"/>
        <w:jc w:val="both"/>
        <w:rPr>
          <w:rFonts w:cs="David" w:hint="cs"/>
          <w:rtl/>
        </w:rPr>
      </w:pPr>
    </w:p>
    <w:p w14:paraId="02F14C9D" w14:textId="77777777" w:rsidR="00C90FC9" w:rsidRDefault="00C90FC9" w:rsidP="00C90FC9">
      <w:pPr>
        <w:bidi/>
        <w:ind w:firstLine="720"/>
        <w:jc w:val="both"/>
        <w:rPr>
          <w:rFonts w:cs="David" w:hint="cs"/>
          <w:rtl/>
        </w:rPr>
      </w:pPr>
      <w:r>
        <w:rPr>
          <w:rFonts w:cs="David" w:hint="cs"/>
          <w:rtl/>
        </w:rPr>
        <w:t xml:space="preserve">לא יודע אם בוועדה הכללית. יהיו שתי ועדות, ועדת האתיקה וועדת דיון נוסף. </w:t>
      </w:r>
    </w:p>
    <w:p w14:paraId="7E14C2CD" w14:textId="77777777" w:rsidR="00C90FC9" w:rsidRDefault="00C90FC9" w:rsidP="00C90FC9">
      <w:pPr>
        <w:bidi/>
      </w:pPr>
    </w:p>
    <w:p w14:paraId="7D823346"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6F5FE7E" w14:textId="77777777" w:rsidR="00C90FC9" w:rsidRDefault="00C90FC9" w:rsidP="00C90FC9">
      <w:pPr>
        <w:bidi/>
        <w:ind w:firstLine="720"/>
        <w:jc w:val="both"/>
        <w:rPr>
          <w:rFonts w:cs="David" w:hint="cs"/>
          <w:rtl/>
        </w:rPr>
      </w:pPr>
    </w:p>
    <w:p w14:paraId="2630D734" w14:textId="77777777" w:rsidR="00C90FC9" w:rsidRDefault="00C90FC9" w:rsidP="00C90FC9">
      <w:pPr>
        <w:bidi/>
        <w:ind w:firstLine="720"/>
        <w:jc w:val="both"/>
        <w:rPr>
          <w:rFonts w:cs="David" w:hint="cs"/>
          <w:rtl/>
        </w:rPr>
      </w:pPr>
      <w:r>
        <w:rPr>
          <w:rFonts w:cs="David" w:hint="cs"/>
          <w:rtl/>
        </w:rPr>
        <w:t>זה שינוי מוחלט של ה---</w:t>
      </w:r>
    </w:p>
    <w:p w14:paraId="3ABCBEE8" w14:textId="77777777" w:rsidR="00C90FC9" w:rsidRDefault="00C90FC9" w:rsidP="00C90FC9">
      <w:pPr>
        <w:bidi/>
      </w:pPr>
    </w:p>
    <w:p w14:paraId="75F49C0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41298E7" w14:textId="77777777" w:rsidR="00C90FC9" w:rsidRDefault="00C90FC9" w:rsidP="00C90FC9">
      <w:pPr>
        <w:bidi/>
        <w:ind w:firstLine="720"/>
        <w:jc w:val="both"/>
        <w:rPr>
          <w:rFonts w:cs="David" w:hint="cs"/>
          <w:rtl/>
        </w:rPr>
      </w:pPr>
    </w:p>
    <w:p w14:paraId="1880A02D" w14:textId="77777777" w:rsidR="00C90FC9" w:rsidRDefault="00C90FC9" w:rsidP="00C90FC9">
      <w:pPr>
        <w:bidi/>
        <w:ind w:firstLine="720"/>
        <w:jc w:val="both"/>
        <w:rPr>
          <w:rFonts w:cs="David" w:hint="cs"/>
          <w:rtl/>
        </w:rPr>
      </w:pPr>
      <w:r>
        <w:rPr>
          <w:rFonts w:cs="David" w:hint="cs"/>
          <w:rtl/>
        </w:rPr>
        <w:t>לא, אז אתה מוציא אותה... לא, קח בחשבון---</w:t>
      </w:r>
    </w:p>
    <w:p w14:paraId="198D920D" w14:textId="77777777" w:rsidR="00C90FC9" w:rsidRDefault="00C90FC9" w:rsidP="00C90FC9">
      <w:pPr>
        <w:bidi/>
        <w:jc w:val="both"/>
        <w:rPr>
          <w:rFonts w:cs="David" w:hint="cs"/>
          <w:u w:val="single"/>
          <w:rtl/>
        </w:rPr>
      </w:pPr>
    </w:p>
    <w:p w14:paraId="6728BCEF"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20E51037" w14:textId="77777777" w:rsidR="00C90FC9" w:rsidRDefault="00C90FC9" w:rsidP="00C90FC9">
      <w:pPr>
        <w:bidi/>
        <w:ind w:firstLine="720"/>
        <w:jc w:val="both"/>
        <w:rPr>
          <w:rFonts w:cs="David" w:hint="cs"/>
          <w:rtl/>
        </w:rPr>
      </w:pPr>
    </w:p>
    <w:p w14:paraId="0EABDD55" w14:textId="77777777" w:rsidR="00C90FC9" w:rsidRDefault="00C90FC9" w:rsidP="00C90FC9">
      <w:pPr>
        <w:bidi/>
        <w:ind w:firstLine="720"/>
        <w:jc w:val="both"/>
        <w:rPr>
          <w:rFonts w:cs="David" w:hint="cs"/>
          <w:rtl/>
        </w:rPr>
      </w:pPr>
      <w:r>
        <w:rPr>
          <w:rFonts w:cs="David" w:hint="cs"/>
          <w:rtl/>
        </w:rPr>
        <w:t xml:space="preserve">אנחנו חשבנו שגם לא צריך לסרבל לשתי ועדות. </w:t>
      </w:r>
    </w:p>
    <w:p w14:paraId="7256C710" w14:textId="77777777" w:rsidR="00C90FC9" w:rsidRDefault="00C90FC9" w:rsidP="00C90FC9">
      <w:pPr>
        <w:bidi/>
      </w:pPr>
    </w:p>
    <w:p w14:paraId="061FB211"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8FEF665" w14:textId="77777777" w:rsidR="00C90FC9" w:rsidRDefault="00C90FC9" w:rsidP="00C90FC9">
      <w:pPr>
        <w:bidi/>
        <w:ind w:firstLine="720"/>
        <w:jc w:val="both"/>
        <w:rPr>
          <w:rFonts w:cs="David" w:hint="cs"/>
          <w:rtl/>
        </w:rPr>
      </w:pPr>
    </w:p>
    <w:p w14:paraId="383F275B" w14:textId="77777777" w:rsidR="00C90FC9" w:rsidRDefault="00C90FC9" w:rsidP="00C90FC9">
      <w:pPr>
        <w:bidi/>
        <w:ind w:firstLine="720"/>
        <w:jc w:val="both"/>
        <w:rPr>
          <w:rFonts w:cs="David" w:hint="cs"/>
          <w:rtl/>
        </w:rPr>
      </w:pPr>
      <w:r>
        <w:rPr>
          <w:rFonts w:cs="David" w:hint="cs"/>
          <w:rtl/>
        </w:rPr>
        <w:t xml:space="preserve">לא, רגע, חבר הכנסת רותם, לשבעה יש קודם כל סמכות לדון בדברים עקרוניים. בי"ת, שאלת כמה חברים יש היום, יש ארבעה, אבל יש שני ממלאי מקום קבועים שבעצם עם הזמן, לאורך הקדנציה, אתה כבר לא מזהה בדיוק מי... נכון שהיושב ראש מזמין ותמי מזמינה את הקבועים, אבל לפעמים ממלא מקום בסוף יושב הרבה יותר מהקבוע ומה שאתה יוצר, אתה יוצר שני הרכבים נפרדים של ארבעה שאין ביניהם שום קשר. ואז אתה צריך ממלאי מקום חדשים וזה גם נורא יסרבל את העניין. </w:t>
      </w:r>
    </w:p>
    <w:p w14:paraId="69D59D68" w14:textId="77777777" w:rsidR="00C90FC9" w:rsidRDefault="00C90FC9" w:rsidP="00C90FC9">
      <w:pPr>
        <w:bidi/>
      </w:pPr>
    </w:p>
    <w:p w14:paraId="43048655"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FA245C5" w14:textId="77777777" w:rsidR="00C90FC9" w:rsidRDefault="00C90FC9" w:rsidP="00C90FC9">
      <w:pPr>
        <w:bidi/>
        <w:ind w:firstLine="720"/>
        <w:jc w:val="both"/>
        <w:rPr>
          <w:rFonts w:cs="David" w:hint="cs"/>
          <w:rtl/>
        </w:rPr>
      </w:pPr>
    </w:p>
    <w:p w14:paraId="2F5B56B5" w14:textId="77777777" w:rsidR="00C90FC9" w:rsidRDefault="00C90FC9" w:rsidP="00C90FC9">
      <w:pPr>
        <w:bidi/>
        <w:ind w:firstLine="720"/>
        <w:jc w:val="both"/>
        <w:rPr>
          <w:rFonts w:cs="David" w:hint="cs"/>
          <w:rtl/>
        </w:rPr>
      </w:pPr>
      <w:r>
        <w:rPr>
          <w:rFonts w:cs="David" w:hint="cs"/>
          <w:rtl/>
        </w:rPr>
        <w:t>אנחנו חשבנו שההרכב של שבעה הוא הרכב---</w:t>
      </w:r>
    </w:p>
    <w:p w14:paraId="5E1A23CF" w14:textId="77777777" w:rsidR="00C90FC9" w:rsidRDefault="00C90FC9" w:rsidP="00C90FC9">
      <w:pPr>
        <w:bidi/>
      </w:pPr>
    </w:p>
    <w:p w14:paraId="2BDCB609"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D403815" w14:textId="77777777" w:rsidR="00C90FC9" w:rsidRDefault="00C90FC9" w:rsidP="00C90FC9">
      <w:pPr>
        <w:bidi/>
        <w:ind w:firstLine="720"/>
        <w:jc w:val="both"/>
        <w:rPr>
          <w:rFonts w:cs="David" w:hint="cs"/>
          <w:rtl/>
        </w:rPr>
      </w:pPr>
    </w:p>
    <w:p w14:paraId="33B45C0A" w14:textId="77777777" w:rsidR="00C90FC9" w:rsidRDefault="00C90FC9" w:rsidP="00C90FC9">
      <w:pPr>
        <w:bidi/>
        <w:ind w:firstLine="720"/>
        <w:jc w:val="both"/>
        <w:rPr>
          <w:rFonts w:cs="David" w:hint="cs"/>
          <w:rtl/>
        </w:rPr>
      </w:pPr>
      <w:r>
        <w:rPr>
          <w:rFonts w:cs="David" w:hint="cs"/>
          <w:rtl/>
        </w:rPr>
        <w:t xml:space="preserve">זה גם ייצור תחרות אולי בין שני ההרכבים. </w:t>
      </w:r>
    </w:p>
    <w:p w14:paraId="293BC061" w14:textId="77777777" w:rsidR="00C90FC9" w:rsidRDefault="00C90FC9" w:rsidP="00C90FC9">
      <w:pPr>
        <w:bidi/>
      </w:pPr>
    </w:p>
    <w:p w14:paraId="74500D6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E1FCD50" w14:textId="77777777" w:rsidR="00C90FC9" w:rsidRDefault="00C90FC9" w:rsidP="00C90FC9">
      <w:pPr>
        <w:bidi/>
        <w:ind w:firstLine="720"/>
        <w:jc w:val="both"/>
        <w:rPr>
          <w:rFonts w:cs="David" w:hint="cs"/>
          <w:rtl/>
        </w:rPr>
      </w:pPr>
    </w:p>
    <w:p w14:paraId="65145140" w14:textId="77777777" w:rsidR="00C90FC9" w:rsidRDefault="00C90FC9" w:rsidP="00C90FC9">
      <w:pPr>
        <w:bidi/>
        <w:ind w:firstLine="720"/>
        <w:jc w:val="both"/>
        <w:rPr>
          <w:rFonts w:cs="David" w:hint="cs"/>
          <w:rtl/>
        </w:rPr>
      </w:pPr>
      <w:r>
        <w:rPr>
          <w:rFonts w:cs="David" w:hint="cs"/>
          <w:rtl/>
        </w:rPr>
        <w:t xml:space="preserve">כן. יהיה הרכב אחד טוב והרכב אחד רע. </w:t>
      </w:r>
    </w:p>
    <w:p w14:paraId="577DE043" w14:textId="77777777" w:rsidR="00C90FC9" w:rsidRDefault="00C90FC9" w:rsidP="00C90FC9">
      <w:pPr>
        <w:bidi/>
      </w:pPr>
    </w:p>
    <w:p w14:paraId="13114648"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8C1E6C4" w14:textId="77777777" w:rsidR="00C90FC9" w:rsidRDefault="00C90FC9" w:rsidP="00C90FC9">
      <w:pPr>
        <w:bidi/>
        <w:ind w:firstLine="720"/>
        <w:jc w:val="both"/>
        <w:rPr>
          <w:rFonts w:cs="David" w:hint="cs"/>
          <w:rtl/>
        </w:rPr>
      </w:pPr>
    </w:p>
    <w:p w14:paraId="61BE9FEE" w14:textId="77777777" w:rsidR="00C90FC9" w:rsidRDefault="00C90FC9" w:rsidP="00C90FC9">
      <w:pPr>
        <w:bidi/>
        <w:ind w:firstLine="720"/>
        <w:jc w:val="both"/>
        <w:rPr>
          <w:rFonts w:cs="David" w:hint="cs"/>
          <w:rtl/>
        </w:rPr>
      </w:pPr>
      <w:r>
        <w:rPr>
          <w:rFonts w:cs="David" w:hint="cs"/>
          <w:rtl/>
        </w:rPr>
        <w:t>לא, את התחרות הזאת אתה יוצר בכל מקרה. כי יש ועדה של שבעה, שלושה דנים בקובלנה ואחר כך כשאני מבקש דיון נוסף, יושבים כל השבעה. אז השלושה הראשונים הם הרשעים והארבעה האחרים---</w:t>
      </w:r>
    </w:p>
    <w:p w14:paraId="690A462D" w14:textId="77777777" w:rsidR="00C90FC9" w:rsidRDefault="00C90FC9" w:rsidP="00C90FC9">
      <w:pPr>
        <w:bidi/>
      </w:pPr>
    </w:p>
    <w:p w14:paraId="4A33089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2DD2CF9" w14:textId="77777777" w:rsidR="00C90FC9" w:rsidRDefault="00C90FC9" w:rsidP="00C90FC9">
      <w:pPr>
        <w:bidi/>
        <w:ind w:firstLine="720"/>
        <w:jc w:val="both"/>
        <w:rPr>
          <w:rFonts w:cs="David" w:hint="cs"/>
          <w:rtl/>
        </w:rPr>
      </w:pPr>
    </w:p>
    <w:p w14:paraId="1A131511" w14:textId="77777777" w:rsidR="00C90FC9" w:rsidRDefault="00C90FC9" w:rsidP="00C90FC9">
      <w:pPr>
        <w:bidi/>
        <w:ind w:firstLine="720"/>
        <w:jc w:val="both"/>
        <w:rPr>
          <w:rFonts w:cs="David" w:hint="cs"/>
          <w:rtl/>
        </w:rPr>
      </w:pPr>
      <w:r>
        <w:rPr>
          <w:rFonts w:cs="David" w:hint="cs"/>
          <w:rtl/>
        </w:rPr>
        <w:t>או להיפך, השלושה הראשונים הם הלא---</w:t>
      </w:r>
    </w:p>
    <w:p w14:paraId="691BE106" w14:textId="77777777" w:rsidR="00C90FC9" w:rsidRDefault="00C90FC9" w:rsidP="00C90FC9">
      <w:pPr>
        <w:bidi/>
      </w:pPr>
    </w:p>
    <w:p w14:paraId="6D9497B1"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88C4C72" w14:textId="77777777" w:rsidR="00C90FC9" w:rsidRDefault="00C90FC9" w:rsidP="00C90FC9">
      <w:pPr>
        <w:bidi/>
        <w:ind w:firstLine="720"/>
        <w:jc w:val="both"/>
        <w:rPr>
          <w:rFonts w:cs="David" w:hint="cs"/>
          <w:rtl/>
        </w:rPr>
      </w:pPr>
    </w:p>
    <w:p w14:paraId="395DA807" w14:textId="77777777" w:rsidR="00C90FC9" w:rsidRDefault="00C90FC9" w:rsidP="00C90FC9">
      <w:pPr>
        <w:bidi/>
        <w:ind w:firstLine="720"/>
        <w:jc w:val="both"/>
        <w:rPr>
          <w:rFonts w:cs="David" w:hint="cs"/>
          <w:rtl/>
        </w:rPr>
      </w:pPr>
      <w:r>
        <w:rPr>
          <w:rFonts w:cs="David" w:hint="cs"/>
          <w:rtl/>
        </w:rPr>
        <w:t xml:space="preserve">לא, כי רק </w:t>
      </w:r>
      <w:proofErr w:type="spellStart"/>
      <w:r>
        <w:rPr>
          <w:rFonts w:cs="David" w:hint="cs"/>
          <w:rtl/>
        </w:rPr>
        <w:t>הנקבל</w:t>
      </w:r>
      <w:proofErr w:type="spellEnd"/>
      <w:r>
        <w:rPr>
          <w:rFonts w:cs="David" w:hint="cs"/>
          <w:rtl/>
        </w:rPr>
        <w:t xml:space="preserve"> יכול לערער. </w:t>
      </w:r>
    </w:p>
    <w:p w14:paraId="5903DCB3" w14:textId="77777777" w:rsidR="00C90FC9" w:rsidRDefault="00C90FC9" w:rsidP="00C90FC9">
      <w:pPr>
        <w:bidi/>
      </w:pPr>
    </w:p>
    <w:p w14:paraId="043695CC"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D1D73A0" w14:textId="77777777" w:rsidR="00C90FC9" w:rsidRDefault="00C90FC9" w:rsidP="00C90FC9">
      <w:pPr>
        <w:bidi/>
        <w:ind w:firstLine="720"/>
        <w:jc w:val="both"/>
        <w:rPr>
          <w:rFonts w:cs="David" w:hint="cs"/>
          <w:rtl/>
        </w:rPr>
      </w:pPr>
    </w:p>
    <w:p w14:paraId="2DE983AA" w14:textId="77777777" w:rsidR="00C90FC9" w:rsidRDefault="00C90FC9" w:rsidP="00C90FC9">
      <w:pPr>
        <w:bidi/>
        <w:ind w:firstLine="720"/>
        <w:jc w:val="both"/>
        <w:rPr>
          <w:rFonts w:cs="David" w:hint="cs"/>
          <w:rtl/>
        </w:rPr>
      </w:pPr>
      <w:r>
        <w:rPr>
          <w:rFonts w:cs="David" w:hint="cs"/>
          <w:rtl/>
        </w:rPr>
        <w:t xml:space="preserve">זה עובד טוב, למרות שיש הבדל גדול מאוד בין משפט ואתיקה, אני חושב שבנושא הזה ההבדל הוא לא ממשי, לא מהותי, והסידור הזה עובד טוב בפועל בבית המשפט, אין שום סיבה שהוא לא יעבוד בסדר גם כאן. </w:t>
      </w:r>
    </w:p>
    <w:p w14:paraId="726CCF9F" w14:textId="77777777" w:rsidR="00C90FC9" w:rsidRDefault="00C90FC9" w:rsidP="00C90FC9">
      <w:pPr>
        <w:bidi/>
      </w:pPr>
    </w:p>
    <w:p w14:paraId="5365EFCF" w14:textId="77777777" w:rsidR="00C90FC9" w:rsidRDefault="00C90FC9" w:rsidP="00C90FC9">
      <w:pPr>
        <w:keepLines/>
        <w:bidi/>
        <w:jc w:val="both"/>
        <w:rPr>
          <w:rFonts w:cs="David" w:hint="cs"/>
          <w:rtl/>
        </w:rPr>
      </w:pPr>
      <w:r>
        <w:rPr>
          <w:rFonts w:cs="David" w:hint="cs"/>
          <w:u w:val="single"/>
          <w:rtl/>
        </w:rPr>
        <w:t>היו"ר חיים אורון</w:t>
      </w:r>
      <w:r>
        <w:rPr>
          <w:rFonts w:cs="David" w:hint="cs"/>
          <w:rtl/>
        </w:rPr>
        <w:t>:</w:t>
      </w:r>
    </w:p>
    <w:p w14:paraId="08ADCB84" w14:textId="77777777" w:rsidR="00C90FC9" w:rsidRDefault="00C90FC9" w:rsidP="00C90FC9">
      <w:pPr>
        <w:keepLines/>
        <w:bidi/>
        <w:ind w:firstLine="720"/>
        <w:jc w:val="both"/>
        <w:rPr>
          <w:rFonts w:cs="David" w:hint="cs"/>
          <w:rtl/>
        </w:rPr>
      </w:pPr>
    </w:p>
    <w:p w14:paraId="0E654F56" w14:textId="77777777" w:rsidR="00C90FC9" w:rsidRDefault="00C90FC9" w:rsidP="00C90FC9">
      <w:pPr>
        <w:keepLines/>
        <w:bidi/>
        <w:ind w:firstLine="720"/>
        <w:jc w:val="both"/>
        <w:rPr>
          <w:rFonts w:cs="David" w:hint="cs"/>
          <w:rtl/>
        </w:rPr>
      </w:pPr>
      <w:r>
        <w:rPr>
          <w:rFonts w:cs="David" w:hint="cs"/>
          <w:rtl/>
        </w:rPr>
        <w:t>לפי דעתי גם מצד שני, כשאתה אומר דיון נוסף, אני לא רוצה עכשיו לקבוע את סדרי הדיון של הוועדה בפנים, אבל לפעמים ועדה יכולה לבוא ולהגיד, 'תשמע, אתה מערער' והיושב ראש יבוא ויגיד 'אתה מערער, כל החומר מונח בפני הוועדה, אנחנו לא מזמינים מחדש את כל העדים, אנחנו לא מביאים עכשיו...'. אגב, לפעמים יש עדים ויש חומרים, וזה הליך יותר ארוך מאשר בדרך כלל---</w:t>
      </w:r>
    </w:p>
    <w:p w14:paraId="5FA15B8D" w14:textId="77777777" w:rsidR="00C90FC9" w:rsidRDefault="00C90FC9" w:rsidP="00C90FC9">
      <w:pPr>
        <w:bidi/>
      </w:pPr>
    </w:p>
    <w:p w14:paraId="4C420ABC"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CA2B853" w14:textId="77777777" w:rsidR="00C90FC9" w:rsidRDefault="00C90FC9" w:rsidP="00C90FC9">
      <w:pPr>
        <w:bidi/>
        <w:ind w:firstLine="720"/>
        <w:jc w:val="both"/>
        <w:rPr>
          <w:rFonts w:cs="David" w:hint="cs"/>
          <w:rtl/>
        </w:rPr>
      </w:pPr>
    </w:p>
    <w:p w14:paraId="2985FC74" w14:textId="77777777" w:rsidR="00C90FC9" w:rsidRDefault="00C90FC9" w:rsidP="00C90FC9">
      <w:pPr>
        <w:bidi/>
        <w:ind w:firstLine="720"/>
        <w:jc w:val="both"/>
        <w:rPr>
          <w:rFonts w:cs="David" w:hint="cs"/>
          <w:rtl/>
        </w:rPr>
      </w:pPr>
      <w:r>
        <w:rPr>
          <w:rFonts w:cs="David" w:hint="cs"/>
          <w:rtl/>
        </w:rPr>
        <w:t xml:space="preserve">בדיון הנוסף אתה לא שומע עוד פעם עדים. </w:t>
      </w:r>
    </w:p>
    <w:p w14:paraId="1432BFBE" w14:textId="77777777" w:rsidR="00C90FC9" w:rsidRDefault="00C90FC9" w:rsidP="00C90FC9">
      <w:pPr>
        <w:bidi/>
      </w:pPr>
    </w:p>
    <w:p w14:paraId="79F28814"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85B5FF9" w14:textId="77777777" w:rsidR="00C90FC9" w:rsidRDefault="00C90FC9" w:rsidP="00C90FC9">
      <w:pPr>
        <w:bidi/>
        <w:ind w:firstLine="720"/>
        <w:jc w:val="both"/>
        <w:rPr>
          <w:rFonts w:cs="David" w:hint="cs"/>
          <w:rtl/>
        </w:rPr>
      </w:pPr>
    </w:p>
    <w:p w14:paraId="147DC547" w14:textId="77777777" w:rsidR="00C90FC9" w:rsidRDefault="00C90FC9" w:rsidP="00C90FC9">
      <w:pPr>
        <w:bidi/>
        <w:ind w:firstLine="720"/>
        <w:jc w:val="both"/>
        <w:rPr>
          <w:rFonts w:cs="David" w:hint="cs"/>
          <w:rtl/>
        </w:rPr>
      </w:pPr>
      <w:r>
        <w:rPr>
          <w:rFonts w:cs="David" w:hint="cs"/>
          <w:rtl/>
        </w:rPr>
        <w:t xml:space="preserve">בסדר, אבל אתה לא יכול לקחת הרכב חדש ולהגיד להם, 'תשמע, אתה לא שומע שום דבר, לא היית בתוך הדיון, קחו את הנייר ואת הפרוטוקולים ותדונו בהם'. נדמה לי שהמוצא הזה פה, של ההשתתפות דווקא, יותר נכון שיביא אותנו בעצם להרכב של שלושה. </w:t>
      </w:r>
    </w:p>
    <w:p w14:paraId="3805E4E6" w14:textId="77777777" w:rsidR="00C90FC9" w:rsidRDefault="00C90FC9" w:rsidP="00C90FC9">
      <w:pPr>
        <w:bidi/>
      </w:pPr>
    </w:p>
    <w:p w14:paraId="552B168F"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10D3EF8" w14:textId="77777777" w:rsidR="00C90FC9" w:rsidRDefault="00C90FC9" w:rsidP="00C90FC9">
      <w:pPr>
        <w:bidi/>
        <w:ind w:firstLine="720"/>
        <w:jc w:val="both"/>
        <w:rPr>
          <w:rFonts w:cs="David" w:hint="cs"/>
          <w:rtl/>
        </w:rPr>
      </w:pPr>
    </w:p>
    <w:p w14:paraId="243593D3" w14:textId="77777777" w:rsidR="00C90FC9" w:rsidRDefault="00C90FC9" w:rsidP="00C90FC9">
      <w:pPr>
        <w:bidi/>
        <w:ind w:firstLine="720"/>
        <w:jc w:val="both"/>
        <w:rPr>
          <w:rFonts w:cs="David" w:hint="cs"/>
          <w:rtl/>
        </w:rPr>
      </w:pPr>
      <w:r>
        <w:rPr>
          <w:rFonts w:cs="David" w:hint="cs"/>
          <w:rtl/>
        </w:rPr>
        <w:t xml:space="preserve">זה עובד כשבאמת יש סיכוי לדיון הנוסף, רק צריך שיהיו בנוסף רוב של חברים שעדיין לא גיבשו דעה. ארבעה כנגד שלושה זה בסדר. </w:t>
      </w:r>
    </w:p>
    <w:p w14:paraId="3674D680" w14:textId="77777777" w:rsidR="00C90FC9" w:rsidRDefault="00C90FC9" w:rsidP="00C90FC9">
      <w:pPr>
        <w:bidi/>
      </w:pPr>
    </w:p>
    <w:p w14:paraId="3B55C5F7"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49869EC" w14:textId="77777777" w:rsidR="00C90FC9" w:rsidRDefault="00C90FC9" w:rsidP="00C90FC9">
      <w:pPr>
        <w:bidi/>
        <w:ind w:firstLine="720"/>
        <w:jc w:val="both"/>
        <w:rPr>
          <w:rFonts w:cs="David" w:hint="cs"/>
          <w:rtl/>
        </w:rPr>
      </w:pPr>
    </w:p>
    <w:p w14:paraId="462470BB" w14:textId="77777777" w:rsidR="00C90FC9" w:rsidRDefault="00C90FC9" w:rsidP="00C90FC9">
      <w:pPr>
        <w:bidi/>
        <w:ind w:firstLine="720"/>
        <w:jc w:val="both"/>
        <w:rPr>
          <w:rFonts w:cs="David" w:hint="cs"/>
          <w:rtl/>
        </w:rPr>
      </w:pPr>
      <w:r>
        <w:rPr>
          <w:rFonts w:cs="David" w:hint="cs"/>
          <w:rtl/>
        </w:rPr>
        <w:t xml:space="preserve">החברים האלה יעבדו רק על פי החומר, הם לא ישמעו עוד פעם את הכל. </w:t>
      </w:r>
    </w:p>
    <w:p w14:paraId="7F058248" w14:textId="77777777" w:rsidR="00C90FC9" w:rsidRDefault="00C90FC9" w:rsidP="00C90FC9">
      <w:pPr>
        <w:bidi/>
      </w:pPr>
    </w:p>
    <w:p w14:paraId="116407E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58F292A" w14:textId="77777777" w:rsidR="00C90FC9" w:rsidRDefault="00C90FC9" w:rsidP="00C90FC9">
      <w:pPr>
        <w:bidi/>
        <w:ind w:firstLine="720"/>
        <w:jc w:val="both"/>
        <w:rPr>
          <w:rFonts w:cs="David" w:hint="cs"/>
          <w:rtl/>
        </w:rPr>
      </w:pPr>
    </w:p>
    <w:p w14:paraId="202B15B7" w14:textId="77777777" w:rsidR="00C90FC9" w:rsidRDefault="00C90FC9" w:rsidP="00C90FC9">
      <w:pPr>
        <w:bidi/>
        <w:ind w:firstLine="720"/>
        <w:jc w:val="both"/>
        <w:rPr>
          <w:rFonts w:cs="David" w:hint="cs"/>
          <w:rtl/>
        </w:rPr>
      </w:pPr>
      <w:r>
        <w:rPr>
          <w:rFonts w:cs="David" w:hint="cs"/>
          <w:rtl/>
        </w:rPr>
        <w:t xml:space="preserve">ברור, התחלנו מקצת הסתייגות מדיון נוסף, השתכנענו כולנו אחד מהשני שיש מקום לדיון נוסף, אבל אמרנו שאנחנו לא רוצים שזה יהפוך להיות מטחנה פשוטה שכל אחד יידע שהוא עובר שתי דרגות, כאילו אין בעיה. למשל גם אמרנו שאחרי האינסטנציה הראשונה יהיה פרסום, אלא אם כן הוועדה, במקרה מיוחד, יש לה סמכות להגיד שהיא לא מפרסמת. אז הוא לא יגיד, 'נתנו לי משהו, אני קודם כל מערער', אז קודם כל הפרסום נדחה ואחר כך משהו דולף ואחר כך זה, ובעוד חודשיים... ואגב זה יכול לקרות ככה. לא, היתה אינסטנציה, זה הסיכום, ויהיה כתוב למטה, 'החבר ביקש לדון דיון נוסף בעניינו שיידון בתקופה הקרובה', אבל זה יהיה על שולחן הכנסת. אגב, גם במשפט זה מתפרסם אחרי פסק הדין הראשון. </w:t>
      </w:r>
    </w:p>
    <w:p w14:paraId="2FECBEB6" w14:textId="77777777" w:rsidR="00C90FC9" w:rsidRDefault="00C90FC9" w:rsidP="00C90FC9">
      <w:pPr>
        <w:bidi/>
        <w:ind w:firstLine="720"/>
        <w:jc w:val="both"/>
        <w:rPr>
          <w:rFonts w:cs="David" w:hint="cs"/>
          <w:rtl/>
        </w:rPr>
      </w:pPr>
    </w:p>
    <w:p w14:paraId="285D0C8F" w14:textId="77777777" w:rsidR="00C90FC9" w:rsidRDefault="00C90FC9" w:rsidP="00C90FC9">
      <w:pPr>
        <w:bidi/>
        <w:ind w:firstLine="720"/>
        <w:jc w:val="both"/>
        <w:rPr>
          <w:rFonts w:cs="David" w:hint="cs"/>
          <w:rtl/>
        </w:rPr>
      </w:pPr>
      <w:r>
        <w:rPr>
          <w:rFonts w:cs="David" w:hint="cs"/>
          <w:rtl/>
        </w:rPr>
        <w:t xml:space="preserve">נדמה לי, דוד, שתחבור אלינו. </w:t>
      </w:r>
    </w:p>
    <w:p w14:paraId="14B78585" w14:textId="77777777" w:rsidR="00C90FC9" w:rsidRDefault="00C90FC9" w:rsidP="00C90FC9">
      <w:pPr>
        <w:bidi/>
      </w:pPr>
    </w:p>
    <w:p w14:paraId="5F8A024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C872CA6" w14:textId="77777777" w:rsidR="00C90FC9" w:rsidRDefault="00C90FC9" w:rsidP="00C90FC9">
      <w:pPr>
        <w:bidi/>
        <w:ind w:firstLine="720"/>
        <w:jc w:val="both"/>
        <w:rPr>
          <w:rFonts w:cs="David" w:hint="cs"/>
          <w:rtl/>
        </w:rPr>
      </w:pPr>
    </w:p>
    <w:p w14:paraId="78C8ACA0" w14:textId="77777777" w:rsidR="00C90FC9" w:rsidRDefault="00C90FC9" w:rsidP="00C90FC9">
      <w:pPr>
        <w:bidi/>
        <w:ind w:firstLine="720"/>
        <w:jc w:val="both"/>
        <w:rPr>
          <w:rFonts w:cs="David" w:hint="cs"/>
          <w:rtl/>
        </w:rPr>
      </w:pPr>
      <w:r>
        <w:rPr>
          <w:rFonts w:cs="David" w:hint="cs"/>
          <w:rtl/>
        </w:rPr>
        <w:t xml:space="preserve">אין לי בעיה, כי אנחנו אומרים את אותו דבר. השאלה אם זה שני גופים נפרדים או זה גוף אחד. בעצם הוועדה של השבעה תיתן את חוות הדעת בענייני אתיקה. רק היא. </w:t>
      </w:r>
    </w:p>
    <w:p w14:paraId="45936B8A" w14:textId="77777777" w:rsidR="00C90FC9" w:rsidRDefault="00C90FC9" w:rsidP="00C90FC9">
      <w:pPr>
        <w:bidi/>
      </w:pPr>
    </w:p>
    <w:p w14:paraId="439158E3"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A0BC871" w14:textId="77777777" w:rsidR="00C90FC9" w:rsidRDefault="00C90FC9" w:rsidP="00C90FC9">
      <w:pPr>
        <w:bidi/>
        <w:jc w:val="both"/>
        <w:rPr>
          <w:rFonts w:cs="David" w:hint="cs"/>
          <w:rtl/>
        </w:rPr>
      </w:pPr>
    </w:p>
    <w:p w14:paraId="711577EE" w14:textId="77777777" w:rsidR="00C90FC9" w:rsidRDefault="00C90FC9" w:rsidP="00C90FC9">
      <w:pPr>
        <w:bidi/>
        <w:ind w:firstLine="720"/>
        <w:jc w:val="both"/>
        <w:rPr>
          <w:rFonts w:cs="David" w:hint="cs"/>
          <w:rtl/>
        </w:rPr>
      </w:pPr>
      <w:r>
        <w:rPr>
          <w:rFonts w:cs="David" w:hint="cs"/>
          <w:rtl/>
        </w:rPr>
        <w:t xml:space="preserve">תסתכל בסעיף 100 שהוא מפרט את התפקידים של ועדת האתיקה, את המליאה של השבעה. אחד מהם זה הדיון בקובלנות במסגרת של ועדה של שלושה, אבל יש עוד תפקידים אחרים. </w:t>
      </w:r>
    </w:p>
    <w:p w14:paraId="5FA6E057" w14:textId="77777777" w:rsidR="00C90FC9" w:rsidRDefault="00C90FC9" w:rsidP="00C90FC9">
      <w:pPr>
        <w:bidi/>
      </w:pPr>
    </w:p>
    <w:p w14:paraId="1FF9659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DBC031D" w14:textId="77777777" w:rsidR="00C90FC9" w:rsidRDefault="00C90FC9" w:rsidP="00C90FC9">
      <w:pPr>
        <w:bidi/>
        <w:ind w:firstLine="720"/>
        <w:jc w:val="both"/>
        <w:rPr>
          <w:rFonts w:cs="David" w:hint="cs"/>
          <w:rtl/>
        </w:rPr>
      </w:pPr>
    </w:p>
    <w:p w14:paraId="70D04985" w14:textId="77777777" w:rsidR="00C90FC9" w:rsidRDefault="00C90FC9" w:rsidP="00C90FC9">
      <w:pPr>
        <w:bidi/>
        <w:ind w:firstLine="720"/>
        <w:jc w:val="both"/>
        <w:rPr>
          <w:rFonts w:cs="David" w:hint="cs"/>
          <w:rtl/>
        </w:rPr>
      </w:pPr>
      <w:r>
        <w:rPr>
          <w:rFonts w:cs="David" w:hint="cs"/>
          <w:rtl/>
        </w:rPr>
        <w:t>אישור נסיעות לחוץ לארץ יהיה שבעה? צריך להיזהר פה כדי שלא יהיה מצב---</w:t>
      </w:r>
    </w:p>
    <w:p w14:paraId="01A1794B" w14:textId="77777777" w:rsidR="00C90FC9" w:rsidRDefault="00C90FC9" w:rsidP="00C90FC9">
      <w:pPr>
        <w:bidi/>
      </w:pPr>
    </w:p>
    <w:p w14:paraId="2AB6DD0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44A4AE2" w14:textId="77777777" w:rsidR="00C90FC9" w:rsidRDefault="00C90FC9" w:rsidP="00C90FC9">
      <w:pPr>
        <w:bidi/>
        <w:ind w:firstLine="720"/>
        <w:jc w:val="both"/>
        <w:rPr>
          <w:rFonts w:cs="David" w:hint="cs"/>
          <w:rtl/>
        </w:rPr>
      </w:pPr>
    </w:p>
    <w:p w14:paraId="7127904F" w14:textId="77777777" w:rsidR="00C90FC9" w:rsidRDefault="00C90FC9" w:rsidP="00C90FC9">
      <w:pPr>
        <w:bidi/>
        <w:ind w:firstLine="720"/>
        <w:jc w:val="both"/>
        <w:rPr>
          <w:rFonts w:cs="David" w:hint="cs"/>
          <w:rtl/>
        </w:rPr>
      </w:pPr>
      <w:r>
        <w:rPr>
          <w:rFonts w:cs="David" w:hint="cs"/>
          <w:rtl/>
        </w:rPr>
        <w:t xml:space="preserve">אישור? </w:t>
      </w:r>
    </w:p>
    <w:p w14:paraId="15D824E2" w14:textId="77777777" w:rsidR="00C90FC9" w:rsidRDefault="00C90FC9" w:rsidP="00C90FC9">
      <w:pPr>
        <w:bidi/>
      </w:pPr>
    </w:p>
    <w:p w14:paraId="200BA115"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92F7832" w14:textId="77777777" w:rsidR="00C90FC9" w:rsidRDefault="00C90FC9" w:rsidP="00C90FC9">
      <w:pPr>
        <w:bidi/>
        <w:ind w:firstLine="720"/>
        <w:jc w:val="both"/>
        <w:rPr>
          <w:rFonts w:cs="David" w:hint="cs"/>
          <w:rtl/>
        </w:rPr>
      </w:pPr>
    </w:p>
    <w:p w14:paraId="2D2300A3" w14:textId="77777777" w:rsidR="00C90FC9" w:rsidRDefault="00C90FC9" w:rsidP="00C90FC9">
      <w:pPr>
        <w:bidi/>
        <w:ind w:firstLine="720"/>
        <w:jc w:val="both"/>
        <w:rPr>
          <w:rFonts w:cs="David" w:hint="cs"/>
          <w:rtl/>
        </w:rPr>
      </w:pPr>
      <w:r>
        <w:rPr>
          <w:rFonts w:cs="David" w:hint="cs"/>
          <w:rtl/>
        </w:rPr>
        <w:t xml:space="preserve">שם כתוב ועדת האתיקה. </w:t>
      </w:r>
    </w:p>
    <w:p w14:paraId="32DC4B67" w14:textId="77777777" w:rsidR="00C90FC9" w:rsidRDefault="00C90FC9" w:rsidP="00C90FC9">
      <w:pPr>
        <w:bidi/>
      </w:pPr>
    </w:p>
    <w:p w14:paraId="48456E42"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AA3AA87" w14:textId="77777777" w:rsidR="00C90FC9" w:rsidRDefault="00C90FC9" w:rsidP="00C90FC9">
      <w:pPr>
        <w:bidi/>
        <w:ind w:firstLine="720"/>
        <w:jc w:val="both"/>
        <w:rPr>
          <w:rFonts w:cs="David" w:hint="cs"/>
          <w:rtl/>
        </w:rPr>
      </w:pPr>
    </w:p>
    <w:p w14:paraId="63D1BAA2" w14:textId="77777777" w:rsidR="00C90FC9" w:rsidRDefault="00C90FC9" w:rsidP="00C90FC9">
      <w:pPr>
        <w:bidi/>
        <w:ind w:firstLine="720"/>
        <w:jc w:val="both"/>
        <w:rPr>
          <w:rFonts w:cs="David" w:hint="cs"/>
          <w:rtl/>
        </w:rPr>
      </w:pPr>
      <w:r>
        <w:rPr>
          <w:rFonts w:cs="David" w:hint="cs"/>
          <w:rtl/>
        </w:rPr>
        <w:t>היום אני פונה לוועדת האתיקה, אתה תגיע למצב שוועדת האתיקה כל היום תדון ב---</w:t>
      </w:r>
    </w:p>
    <w:p w14:paraId="7FF1BE87" w14:textId="77777777" w:rsidR="00C90FC9" w:rsidRDefault="00C90FC9" w:rsidP="00C90FC9">
      <w:pPr>
        <w:bidi/>
      </w:pPr>
    </w:p>
    <w:p w14:paraId="78272D8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20AE193" w14:textId="77777777" w:rsidR="00C90FC9" w:rsidRDefault="00C90FC9" w:rsidP="00C90FC9">
      <w:pPr>
        <w:bidi/>
        <w:ind w:firstLine="720"/>
        <w:jc w:val="both"/>
        <w:rPr>
          <w:rFonts w:cs="David" w:hint="cs"/>
          <w:rtl/>
        </w:rPr>
      </w:pPr>
    </w:p>
    <w:p w14:paraId="467C812B" w14:textId="77777777" w:rsidR="00C90FC9" w:rsidRDefault="00C90FC9" w:rsidP="00C90FC9">
      <w:pPr>
        <w:bidi/>
        <w:ind w:firstLine="720"/>
        <w:jc w:val="both"/>
        <w:rPr>
          <w:rFonts w:cs="David" w:hint="cs"/>
          <w:rtl/>
        </w:rPr>
      </w:pPr>
      <w:r>
        <w:rPr>
          <w:rFonts w:cs="David" w:hint="cs"/>
          <w:rtl/>
        </w:rPr>
        <w:t>הבנתי. רגע, אם אנחנו הולכים למבנה הזה, פה ועדת זמיר לא היתה מספיק בתוך הפרקטיקה היום יומית, צריך יהיה שיהיה סעיף נוסף, ארבל, שמראש יגדיר שפניות שגרתיות... אגב, אנחנו נותנים פה הרבה סמכויות ל---</w:t>
      </w:r>
    </w:p>
    <w:p w14:paraId="31743460" w14:textId="77777777" w:rsidR="00C90FC9" w:rsidRDefault="00C90FC9" w:rsidP="00C90FC9">
      <w:pPr>
        <w:bidi/>
      </w:pPr>
    </w:p>
    <w:p w14:paraId="520A13FA"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7AD3423" w14:textId="77777777" w:rsidR="00C90FC9" w:rsidRDefault="00C90FC9" w:rsidP="00C90FC9">
      <w:pPr>
        <w:bidi/>
        <w:ind w:firstLine="720"/>
        <w:jc w:val="both"/>
        <w:rPr>
          <w:rFonts w:cs="David" w:hint="cs"/>
          <w:rtl/>
        </w:rPr>
      </w:pPr>
    </w:p>
    <w:p w14:paraId="7AB60624" w14:textId="77777777" w:rsidR="00C90FC9" w:rsidRDefault="00C90FC9" w:rsidP="00C90FC9">
      <w:pPr>
        <w:bidi/>
        <w:ind w:firstLine="720"/>
        <w:jc w:val="both"/>
        <w:rPr>
          <w:rFonts w:cs="David" w:hint="cs"/>
          <w:rtl/>
        </w:rPr>
      </w:pPr>
      <w:r>
        <w:rPr>
          <w:rFonts w:cs="David" w:hint="cs"/>
          <w:rtl/>
        </w:rPr>
        <w:t xml:space="preserve">ליושב ראש. </w:t>
      </w:r>
    </w:p>
    <w:p w14:paraId="341694B5" w14:textId="77777777" w:rsidR="00C90FC9" w:rsidRDefault="00C90FC9" w:rsidP="00C90FC9">
      <w:pPr>
        <w:bidi/>
      </w:pPr>
    </w:p>
    <w:p w14:paraId="6153A08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041F411" w14:textId="77777777" w:rsidR="00C90FC9" w:rsidRDefault="00C90FC9" w:rsidP="00C90FC9">
      <w:pPr>
        <w:bidi/>
        <w:ind w:firstLine="720"/>
        <w:jc w:val="both"/>
        <w:rPr>
          <w:rFonts w:cs="David" w:hint="cs"/>
          <w:rtl/>
        </w:rPr>
      </w:pPr>
    </w:p>
    <w:p w14:paraId="5D3D23A4" w14:textId="77777777" w:rsidR="00C90FC9" w:rsidRDefault="00C90FC9" w:rsidP="00C90FC9">
      <w:pPr>
        <w:bidi/>
        <w:ind w:firstLine="720"/>
        <w:jc w:val="both"/>
        <w:rPr>
          <w:rFonts w:cs="David" w:hint="cs"/>
          <w:rtl/>
        </w:rPr>
      </w:pPr>
      <w:r>
        <w:rPr>
          <w:rFonts w:cs="David" w:hint="cs"/>
          <w:rtl/>
        </w:rPr>
        <w:t xml:space="preserve">לא. בתיקונים פה שמנו רף כאילו יותר גבוה עם אופציה לפרה-רולינג או לאישור ועדת האתיקה. צריך עכשיו לעבור על כל הדברים האלה ולראות מה מהדברים האלה, למשל עיסוק נוסף, לי נדמה שזה צריך להיות בוועדה הגדולה, כי היא חריגה מהותית מכלל ולא יכולה להיגמר בשלושה. צריך לעבור על כל הדברים האלה ויהיה פה סעיף נוסף, שלא מופיע היום, </w:t>
      </w:r>
      <w:proofErr w:type="spellStart"/>
      <w:r>
        <w:rPr>
          <w:rFonts w:cs="David" w:hint="cs"/>
          <w:rtl/>
        </w:rPr>
        <w:t>ש'הנושאים</w:t>
      </w:r>
      <w:proofErr w:type="spellEnd"/>
      <w:r>
        <w:rPr>
          <w:rFonts w:cs="David" w:hint="cs"/>
          <w:rtl/>
        </w:rPr>
        <w:t xml:space="preserve"> האלה והאלה יידונו...', כמובן תהיה זכות ערעור. זאת אומרת אם זה מראש בוועדת השבעה, אין יותר זכות ערעור. ביקשת לנסוע לחוץ לארץ, הוועדה לא אישרה לך ואתה חושב שזה עוול נוראי, אתה תערער בפני הוועדה הגדולה. ההליך הפורמלי יהיה בוועדה הקטנה. </w:t>
      </w:r>
    </w:p>
    <w:p w14:paraId="0D8D20E6" w14:textId="77777777" w:rsidR="00C90FC9" w:rsidRDefault="00C90FC9" w:rsidP="00C90FC9">
      <w:pPr>
        <w:bidi/>
      </w:pPr>
    </w:p>
    <w:p w14:paraId="7A33D49E"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170B307" w14:textId="77777777" w:rsidR="00C90FC9" w:rsidRDefault="00C90FC9" w:rsidP="00C90FC9">
      <w:pPr>
        <w:bidi/>
        <w:ind w:firstLine="720"/>
        <w:jc w:val="both"/>
        <w:rPr>
          <w:rFonts w:cs="David" w:hint="cs"/>
          <w:rtl/>
        </w:rPr>
      </w:pPr>
    </w:p>
    <w:p w14:paraId="4B90D04F" w14:textId="77777777" w:rsidR="00C90FC9" w:rsidRDefault="00C90FC9" w:rsidP="00C90FC9">
      <w:pPr>
        <w:bidi/>
        <w:ind w:firstLine="720"/>
        <w:jc w:val="both"/>
        <w:rPr>
          <w:rFonts w:cs="David" w:hint="cs"/>
          <w:rtl/>
        </w:rPr>
      </w:pPr>
      <w:r>
        <w:rPr>
          <w:rFonts w:cs="David" w:hint="cs"/>
          <w:rtl/>
        </w:rPr>
        <w:t xml:space="preserve">בדיוק, אחרת הם כל היום יתעסקו בזה. </w:t>
      </w:r>
    </w:p>
    <w:p w14:paraId="0D944C75" w14:textId="77777777" w:rsidR="00C90FC9" w:rsidRDefault="00C90FC9" w:rsidP="00C90FC9">
      <w:pPr>
        <w:bidi/>
      </w:pPr>
    </w:p>
    <w:p w14:paraId="0D45CB3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992DFD7" w14:textId="77777777" w:rsidR="00C90FC9" w:rsidRDefault="00C90FC9" w:rsidP="00C90FC9">
      <w:pPr>
        <w:bidi/>
        <w:ind w:firstLine="720"/>
        <w:jc w:val="both"/>
        <w:rPr>
          <w:rFonts w:cs="David" w:hint="cs"/>
          <w:rtl/>
        </w:rPr>
      </w:pPr>
    </w:p>
    <w:p w14:paraId="22A21E8A" w14:textId="77777777" w:rsidR="00C90FC9" w:rsidRDefault="00C90FC9" w:rsidP="00C90FC9">
      <w:pPr>
        <w:bidi/>
        <w:ind w:firstLine="720"/>
        <w:jc w:val="both"/>
        <w:rPr>
          <w:rFonts w:cs="David" w:hint="cs"/>
          <w:rtl/>
        </w:rPr>
      </w:pPr>
      <w:r>
        <w:rPr>
          <w:rFonts w:cs="David" w:hint="cs"/>
          <w:rtl/>
        </w:rPr>
        <w:t xml:space="preserve">עורכת דין אסטרחן, עקבת אחרי כל מה שדיברנו עכשיו? גם יהיה לך פרוטוקול. </w:t>
      </w:r>
    </w:p>
    <w:p w14:paraId="407A4908" w14:textId="77777777" w:rsidR="00C90FC9" w:rsidRDefault="00C90FC9" w:rsidP="00C90FC9">
      <w:pPr>
        <w:bidi/>
        <w:ind w:firstLine="720"/>
        <w:jc w:val="both"/>
        <w:rPr>
          <w:rFonts w:cs="David" w:hint="cs"/>
          <w:rtl/>
        </w:rPr>
      </w:pPr>
    </w:p>
    <w:p w14:paraId="2E509AE3" w14:textId="77777777" w:rsidR="00C90FC9" w:rsidRDefault="00C90FC9" w:rsidP="00C90FC9">
      <w:pPr>
        <w:bidi/>
        <w:ind w:firstLine="720"/>
        <w:jc w:val="both"/>
        <w:rPr>
          <w:rFonts w:cs="David" w:hint="cs"/>
          <w:rtl/>
        </w:rPr>
      </w:pPr>
      <w:r>
        <w:rPr>
          <w:rFonts w:cs="David" w:hint="cs"/>
          <w:rtl/>
        </w:rPr>
        <w:t xml:space="preserve">אני רוצה לנסות לסכם ונראה אם נשארים דברים. </w:t>
      </w:r>
    </w:p>
    <w:p w14:paraId="6552CE47" w14:textId="77777777" w:rsidR="00C90FC9" w:rsidRDefault="00C90FC9" w:rsidP="00C90FC9">
      <w:pPr>
        <w:bidi/>
      </w:pPr>
    </w:p>
    <w:p w14:paraId="34C07580"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56688511" w14:textId="77777777" w:rsidR="00C90FC9" w:rsidRDefault="00C90FC9" w:rsidP="00C90FC9">
      <w:pPr>
        <w:bidi/>
        <w:ind w:firstLine="720"/>
        <w:jc w:val="both"/>
        <w:rPr>
          <w:rFonts w:cs="David" w:hint="cs"/>
          <w:rtl/>
        </w:rPr>
      </w:pPr>
    </w:p>
    <w:p w14:paraId="02C5C7A7" w14:textId="77777777" w:rsidR="00C90FC9" w:rsidRDefault="00C90FC9" w:rsidP="00C90FC9">
      <w:pPr>
        <w:bidi/>
        <w:ind w:firstLine="720"/>
        <w:jc w:val="both"/>
        <w:rPr>
          <w:rFonts w:cs="David" w:hint="cs"/>
          <w:rtl/>
        </w:rPr>
      </w:pPr>
      <w:r>
        <w:rPr>
          <w:rFonts w:cs="David" w:hint="cs"/>
          <w:rtl/>
        </w:rPr>
        <w:t xml:space="preserve">אני אצטרך להסתכל בהמשך וגם אחורנית, בכל מקום שיש סמכות לוועדת האתיקה, יהיה צריך להחליט אם זה ועדת האתיקה או ועדת הקובלנות. זו לא בעיה. יהיה צריך להגיד במפורש. </w:t>
      </w:r>
    </w:p>
    <w:p w14:paraId="78890969" w14:textId="77777777" w:rsidR="00C90FC9" w:rsidRDefault="00C90FC9" w:rsidP="00C90FC9">
      <w:pPr>
        <w:bidi/>
      </w:pPr>
    </w:p>
    <w:p w14:paraId="3C3B06B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F7E92B2" w14:textId="77777777" w:rsidR="00C90FC9" w:rsidRDefault="00C90FC9" w:rsidP="00C90FC9">
      <w:pPr>
        <w:bidi/>
        <w:ind w:firstLine="720"/>
        <w:jc w:val="both"/>
        <w:rPr>
          <w:rFonts w:cs="David" w:hint="cs"/>
          <w:rtl/>
        </w:rPr>
      </w:pPr>
    </w:p>
    <w:p w14:paraId="75CE912D" w14:textId="77777777" w:rsidR="00C90FC9" w:rsidRDefault="00C90FC9" w:rsidP="00C90FC9">
      <w:pPr>
        <w:bidi/>
        <w:ind w:firstLine="720"/>
        <w:jc w:val="both"/>
        <w:rPr>
          <w:rFonts w:cs="David" w:hint="cs"/>
          <w:rtl/>
        </w:rPr>
      </w:pPr>
      <w:r>
        <w:rPr>
          <w:rFonts w:cs="David" w:hint="cs"/>
          <w:rtl/>
        </w:rPr>
        <w:t xml:space="preserve">הדבר המהותי שהחלטנו עליו, שיש ועדת אתיקה, יש בתוכה מותב של שלושה, אני מבין שכבר מתכנסים לזה, שהיא תהיה ועדת הקבילות הקבועה, יש זכות ערעור לחבר הכנסת שקבלו נגדו, או ליושב ראש הוועדה, ועדת השבעה היא תמיד הוועדה שדנה בנושאים שיש להם היבט עקרוני. </w:t>
      </w:r>
    </w:p>
    <w:p w14:paraId="10A45560" w14:textId="77777777" w:rsidR="00C90FC9" w:rsidRDefault="00C90FC9" w:rsidP="00C90FC9">
      <w:pPr>
        <w:bidi/>
      </w:pPr>
    </w:p>
    <w:p w14:paraId="0B6BF841"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81F87D1" w14:textId="77777777" w:rsidR="00C90FC9" w:rsidRDefault="00C90FC9" w:rsidP="00C90FC9">
      <w:pPr>
        <w:bidi/>
        <w:ind w:firstLine="720"/>
        <w:jc w:val="both"/>
        <w:rPr>
          <w:rFonts w:cs="David" w:hint="cs"/>
          <w:rtl/>
        </w:rPr>
      </w:pPr>
    </w:p>
    <w:p w14:paraId="7CAA2B39" w14:textId="77777777" w:rsidR="00C90FC9" w:rsidRDefault="00C90FC9" w:rsidP="00C90FC9">
      <w:pPr>
        <w:bidi/>
        <w:ind w:firstLine="720"/>
        <w:jc w:val="both"/>
        <w:rPr>
          <w:rFonts w:cs="David" w:hint="cs"/>
          <w:rtl/>
        </w:rPr>
      </w:pPr>
      <w:r>
        <w:rPr>
          <w:rFonts w:cs="David" w:hint="cs"/>
          <w:rtl/>
        </w:rPr>
        <w:t xml:space="preserve">אבל לא חייב להיות בהרכב של שבעה. </w:t>
      </w:r>
    </w:p>
    <w:p w14:paraId="274922CB" w14:textId="77777777" w:rsidR="00C90FC9" w:rsidRDefault="00C90FC9" w:rsidP="00C90FC9">
      <w:pPr>
        <w:bidi/>
      </w:pPr>
    </w:p>
    <w:p w14:paraId="3BC88D9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7ED2E34" w14:textId="77777777" w:rsidR="00C90FC9" w:rsidRDefault="00C90FC9" w:rsidP="00C90FC9">
      <w:pPr>
        <w:bidi/>
        <w:ind w:firstLine="720"/>
        <w:jc w:val="both"/>
        <w:rPr>
          <w:rFonts w:cs="David" w:hint="cs"/>
          <w:rtl/>
        </w:rPr>
      </w:pPr>
    </w:p>
    <w:p w14:paraId="011251E4" w14:textId="77777777" w:rsidR="00C90FC9" w:rsidRDefault="00C90FC9" w:rsidP="00C90FC9">
      <w:pPr>
        <w:bidi/>
        <w:ind w:firstLine="720"/>
        <w:jc w:val="both"/>
        <w:rPr>
          <w:rFonts w:cs="David" w:hint="cs"/>
          <w:rtl/>
        </w:rPr>
      </w:pPr>
      <w:r>
        <w:rPr>
          <w:rFonts w:cs="David" w:hint="cs"/>
          <w:rtl/>
        </w:rPr>
        <w:t xml:space="preserve">תיכף נגיע לקוורום. אבל המסגרת היא המסגרת הזאת וזה פחות או יותר מה שסיכמנו עד עכשיו. </w:t>
      </w:r>
    </w:p>
    <w:p w14:paraId="36DC58DE" w14:textId="77777777" w:rsidR="00C90FC9" w:rsidRDefault="00C90FC9" w:rsidP="00C90FC9">
      <w:pPr>
        <w:bidi/>
      </w:pPr>
    </w:p>
    <w:p w14:paraId="3E4A099A"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95F2CCA" w14:textId="77777777" w:rsidR="00C90FC9" w:rsidRDefault="00C90FC9" w:rsidP="00C90FC9">
      <w:pPr>
        <w:bidi/>
        <w:ind w:firstLine="720"/>
        <w:jc w:val="both"/>
        <w:rPr>
          <w:rFonts w:cs="David" w:hint="cs"/>
          <w:rtl/>
        </w:rPr>
      </w:pPr>
    </w:p>
    <w:p w14:paraId="1346250A" w14:textId="77777777" w:rsidR="00C90FC9" w:rsidRDefault="00C90FC9" w:rsidP="00C90FC9">
      <w:pPr>
        <w:bidi/>
        <w:ind w:firstLine="720"/>
        <w:jc w:val="both"/>
        <w:rPr>
          <w:rFonts w:cs="David" w:hint="cs"/>
          <w:rtl/>
        </w:rPr>
      </w:pPr>
      <w:r>
        <w:rPr>
          <w:rFonts w:cs="David" w:hint="cs"/>
          <w:rtl/>
        </w:rPr>
        <w:t xml:space="preserve">עכשיו יהיו שבעה? </w:t>
      </w:r>
    </w:p>
    <w:p w14:paraId="0507BA71" w14:textId="77777777" w:rsidR="00C90FC9" w:rsidRDefault="00C90FC9" w:rsidP="00C90FC9">
      <w:pPr>
        <w:bidi/>
      </w:pPr>
    </w:p>
    <w:p w14:paraId="1488314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7D85647" w14:textId="77777777" w:rsidR="00C90FC9" w:rsidRDefault="00C90FC9" w:rsidP="00C90FC9">
      <w:pPr>
        <w:bidi/>
        <w:ind w:firstLine="720"/>
        <w:jc w:val="both"/>
        <w:rPr>
          <w:rFonts w:cs="David" w:hint="cs"/>
          <w:rtl/>
        </w:rPr>
      </w:pPr>
    </w:p>
    <w:p w14:paraId="5172AC92" w14:textId="77777777" w:rsidR="00C90FC9" w:rsidRDefault="00C90FC9" w:rsidP="00C90FC9">
      <w:pPr>
        <w:bidi/>
        <w:ind w:firstLine="720"/>
        <w:jc w:val="both"/>
        <w:rPr>
          <w:rFonts w:cs="David" w:hint="cs"/>
          <w:rtl/>
        </w:rPr>
      </w:pPr>
      <w:r>
        <w:rPr>
          <w:rFonts w:cs="David" w:hint="cs"/>
          <w:rtl/>
        </w:rPr>
        <w:t xml:space="preserve">כן. היושב ראש ימנה שבעה. </w:t>
      </w:r>
    </w:p>
    <w:p w14:paraId="37534185" w14:textId="77777777" w:rsidR="00C90FC9" w:rsidRDefault="00C90FC9" w:rsidP="00C90FC9">
      <w:pPr>
        <w:bidi/>
      </w:pPr>
    </w:p>
    <w:p w14:paraId="1005550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79C7D02" w14:textId="77777777" w:rsidR="00C90FC9" w:rsidRDefault="00C90FC9" w:rsidP="00C90FC9">
      <w:pPr>
        <w:bidi/>
        <w:ind w:firstLine="720"/>
        <w:jc w:val="both"/>
        <w:rPr>
          <w:rFonts w:cs="David" w:hint="cs"/>
          <w:rtl/>
        </w:rPr>
      </w:pPr>
    </w:p>
    <w:p w14:paraId="097492CB" w14:textId="77777777" w:rsidR="00C90FC9" w:rsidRDefault="00C90FC9" w:rsidP="00C90FC9">
      <w:pPr>
        <w:bidi/>
        <w:ind w:firstLine="720"/>
        <w:jc w:val="both"/>
        <w:rPr>
          <w:rFonts w:cs="David" w:hint="cs"/>
          <w:rtl/>
        </w:rPr>
      </w:pPr>
      <w:r>
        <w:rPr>
          <w:rFonts w:cs="David" w:hint="cs"/>
          <w:rtl/>
        </w:rPr>
        <w:t xml:space="preserve">היום יש שניים קואליציה, שניים אופוזיציה. </w:t>
      </w:r>
    </w:p>
    <w:p w14:paraId="583019C9" w14:textId="77777777" w:rsidR="00C90FC9" w:rsidRDefault="00C90FC9" w:rsidP="00C90FC9">
      <w:pPr>
        <w:bidi/>
      </w:pPr>
    </w:p>
    <w:p w14:paraId="485A1C0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3F1CA27" w14:textId="77777777" w:rsidR="00C90FC9" w:rsidRDefault="00C90FC9" w:rsidP="00C90FC9">
      <w:pPr>
        <w:bidi/>
        <w:ind w:firstLine="720"/>
        <w:jc w:val="both"/>
        <w:rPr>
          <w:rFonts w:cs="David" w:hint="cs"/>
          <w:rtl/>
        </w:rPr>
      </w:pPr>
    </w:p>
    <w:p w14:paraId="2DE507F2" w14:textId="77777777" w:rsidR="00C90FC9" w:rsidRDefault="00C90FC9" w:rsidP="00C90FC9">
      <w:pPr>
        <w:bidi/>
        <w:ind w:firstLine="720"/>
        <w:jc w:val="both"/>
        <w:rPr>
          <w:rFonts w:cs="David" w:hint="cs"/>
          <w:rtl/>
        </w:rPr>
      </w:pPr>
      <w:r>
        <w:rPr>
          <w:rFonts w:cs="David" w:hint="cs"/>
          <w:rtl/>
        </w:rPr>
        <w:t xml:space="preserve">נכון. מגיעים לזה עכשיו. </w:t>
      </w:r>
    </w:p>
    <w:p w14:paraId="466E9738" w14:textId="77777777" w:rsidR="00C90FC9" w:rsidRDefault="00C90FC9" w:rsidP="00C90FC9">
      <w:pPr>
        <w:bidi/>
      </w:pPr>
    </w:p>
    <w:p w14:paraId="1BAC240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5EFBEFF" w14:textId="77777777" w:rsidR="00C90FC9" w:rsidRDefault="00C90FC9" w:rsidP="00C90FC9">
      <w:pPr>
        <w:bidi/>
        <w:ind w:firstLine="720"/>
        <w:jc w:val="both"/>
        <w:rPr>
          <w:rFonts w:cs="David" w:hint="cs"/>
          <w:rtl/>
        </w:rPr>
      </w:pPr>
    </w:p>
    <w:p w14:paraId="497EFFEC" w14:textId="77777777" w:rsidR="00C90FC9" w:rsidRDefault="00C90FC9" w:rsidP="00C90FC9">
      <w:pPr>
        <w:bidi/>
        <w:ind w:firstLine="720"/>
        <w:jc w:val="both"/>
        <w:rPr>
          <w:rFonts w:cs="David" w:hint="cs"/>
          <w:rtl/>
        </w:rPr>
      </w:pPr>
      <w:r>
        <w:rPr>
          <w:rFonts w:cs="David" w:hint="cs"/>
          <w:rtl/>
        </w:rPr>
        <w:t xml:space="preserve">שבעה זה קשה, אלא אם כן ייקח מישהו את מפלגת העבודה בתור האמצעי, שיהיו פעם בקואליציה, פעם באופוזיציה. </w:t>
      </w:r>
    </w:p>
    <w:p w14:paraId="282CDEEC" w14:textId="77777777" w:rsidR="00C90FC9" w:rsidRDefault="00C90FC9" w:rsidP="00C90FC9">
      <w:pPr>
        <w:bidi/>
      </w:pPr>
    </w:p>
    <w:p w14:paraId="5C70C392"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6D0BAEF3" w14:textId="77777777" w:rsidR="00C90FC9" w:rsidRDefault="00C90FC9" w:rsidP="00C90FC9">
      <w:pPr>
        <w:bidi/>
        <w:ind w:firstLine="720"/>
        <w:jc w:val="both"/>
        <w:rPr>
          <w:rFonts w:cs="David" w:hint="cs"/>
          <w:rtl/>
        </w:rPr>
      </w:pPr>
    </w:p>
    <w:p w14:paraId="7443843B" w14:textId="77777777" w:rsidR="00C90FC9" w:rsidRDefault="00C90FC9" w:rsidP="00C90FC9">
      <w:pPr>
        <w:bidi/>
        <w:ind w:firstLine="720"/>
        <w:jc w:val="both"/>
        <w:rPr>
          <w:rFonts w:cs="David" w:hint="cs"/>
          <w:rtl/>
        </w:rPr>
      </w:pPr>
      <w:r>
        <w:rPr>
          <w:rFonts w:cs="David" w:hint="cs"/>
          <w:rtl/>
        </w:rPr>
        <w:t xml:space="preserve">הסעיף מדבר על ההרכב. </w:t>
      </w:r>
    </w:p>
    <w:p w14:paraId="5D34B142" w14:textId="77777777" w:rsidR="00C90FC9" w:rsidRDefault="00C90FC9" w:rsidP="00C90FC9">
      <w:pPr>
        <w:bidi/>
      </w:pPr>
    </w:p>
    <w:p w14:paraId="49812B7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B6E0D35" w14:textId="77777777" w:rsidR="00C90FC9" w:rsidRDefault="00C90FC9" w:rsidP="00C90FC9">
      <w:pPr>
        <w:bidi/>
        <w:ind w:firstLine="720"/>
        <w:jc w:val="both"/>
        <w:rPr>
          <w:rFonts w:cs="David" w:hint="cs"/>
          <w:rtl/>
        </w:rPr>
      </w:pPr>
    </w:p>
    <w:p w14:paraId="47FDB04D" w14:textId="77777777" w:rsidR="00C90FC9" w:rsidRDefault="00C90FC9" w:rsidP="00C90FC9">
      <w:pPr>
        <w:bidi/>
        <w:ind w:firstLine="720"/>
        <w:jc w:val="both"/>
        <w:rPr>
          <w:rFonts w:cs="David" w:hint="cs"/>
          <w:rtl/>
        </w:rPr>
      </w:pPr>
      <w:r>
        <w:rPr>
          <w:rFonts w:cs="David" w:hint="cs"/>
          <w:rtl/>
        </w:rPr>
        <w:t xml:space="preserve">אפשר ללכת לפי הסדר. אז (א) יגיד, אנחנו חוזרים לנוסח השחור: "יושב ראש הכנסת, לאחר שהתייעץ", עם מי רוצים שהוא התייעץ? ועדת זמיר הציעה שהוא יתייעץ עם נציגי כל הסיעות ובכנסת הקודמת חשבו שמספיק שהוא יתייעץ עם יושב ראש הסיעה הגדולה בקואליציה ויושב ראש הסיעה הגדולה באופוזיציה. </w:t>
      </w:r>
    </w:p>
    <w:p w14:paraId="6A615229" w14:textId="77777777" w:rsidR="00C90FC9" w:rsidRDefault="00C90FC9" w:rsidP="00C90FC9">
      <w:pPr>
        <w:bidi/>
      </w:pPr>
    </w:p>
    <w:p w14:paraId="3299E71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542D197" w14:textId="77777777" w:rsidR="00C90FC9" w:rsidRDefault="00C90FC9" w:rsidP="00C90FC9">
      <w:pPr>
        <w:bidi/>
        <w:ind w:firstLine="720"/>
        <w:jc w:val="both"/>
        <w:rPr>
          <w:rFonts w:cs="David" w:hint="cs"/>
          <w:rtl/>
        </w:rPr>
      </w:pPr>
    </w:p>
    <w:p w14:paraId="7F6F7A33" w14:textId="77777777" w:rsidR="00C90FC9" w:rsidRDefault="00C90FC9" w:rsidP="00C90FC9">
      <w:pPr>
        <w:bidi/>
        <w:ind w:firstLine="720"/>
        <w:jc w:val="both"/>
        <w:rPr>
          <w:rFonts w:cs="David" w:hint="cs"/>
          <w:rtl/>
        </w:rPr>
      </w:pPr>
      <w:r>
        <w:rPr>
          <w:rFonts w:cs="David" w:hint="cs"/>
          <w:rtl/>
        </w:rPr>
        <w:t xml:space="preserve">לא, זה בטוח שלא, זה לא יכול להיות. זה מראש יבוא ויאמר, למשל, שקבוצת סיעות שנקרא להם בעברית פשוטה הסיעות הערביות, אף אחד לא ידבר איתם בכלל. כי הם לא בקואליציה והם לא הגדולה. </w:t>
      </w:r>
    </w:p>
    <w:p w14:paraId="72AFE964" w14:textId="77777777" w:rsidR="00C90FC9" w:rsidRDefault="00C90FC9" w:rsidP="00C90FC9">
      <w:pPr>
        <w:bidi/>
      </w:pPr>
    </w:p>
    <w:p w14:paraId="61998CB3"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5AB7941B" w14:textId="77777777" w:rsidR="00C90FC9" w:rsidRDefault="00C90FC9" w:rsidP="00C90FC9">
      <w:pPr>
        <w:bidi/>
        <w:ind w:firstLine="720"/>
        <w:jc w:val="both"/>
        <w:rPr>
          <w:rFonts w:cs="David" w:hint="cs"/>
          <w:rtl/>
        </w:rPr>
      </w:pPr>
    </w:p>
    <w:p w14:paraId="4FB9AAEC" w14:textId="77777777" w:rsidR="00C90FC9" w:rsidRDefault="00C90FC9" w:rsidP="00C90FC9">
      <w:pPr>
        <w:bidi/>
        <w:ind w:firstLine="720"/>
        <w:jc w:val="both"/>
        <w:rPr>
          <w:rFonts w:cs="David" w:hint="cs"/>
          <w:rtl/>
        </w:rPr>
      </w:pPr>
      <w:r>
        <w:rPr>
          <w:rFonts w:cs="David" w:hint="cs"/>
          <w:rtl/>
        </w:rPr>
        <w:t xml:space="preserve">אתה רוצה להשאיר שהוא יתייעץ עם נציגי כל הסיעות? </w:t>
      </w:r>
    </w:p>
    <w:p w14:paraId="20DEF4C8" w14:textId="77777777" w:rsidR="00C90FC9" w:rsidRDefault="00C90FC9" w:rsidP="00C90FC9">
      <w:pPr>
        <w:bidi/>
      </w:pPr>
    </w:p>
    <w:p w14:paraId="2461565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53A8F4A" w14:textId="77777777" w:rsidR="00C90FC9" w:rsidRDefault="00C90FC9" w:rsidP="00C90FC9">
      <w:pPr>
        <w:bidi/>
        <w:ind w:firstLine="720"/>
        <w:jc w:val="both"/>
        <w:rPr>
          <w:rFonts w:cs="David" w:hint="cs"/>
          <w:rtl/>
        </w:rPr>
      </w:pPr>
    </w:p>
    <w:p w14:paraId="7297E67E" w14:textId="77777777" w:rsidR="00C90FC9" w:rsidRDefault="00C90FC9" w:rsidP="00C90FC9">
      <w:pPr>
        <w:bidi/>
        <w:ind w:firstLine="720"/>
        <w:jc w:val="both"/>
        <w:rPr>
          <w:rFonts w:cs="David" w:hint="cs"/>
          <w:rtl/>
        </w:rPr>
      </w:pPr>
      <w:r>
        <w:rPr>
          <w:rFonts w:cs="David" w:hint="cs"/>
          <w:rtl/>
        </w:rPr>
        <w:t xml:space="preserve">נציגי הסיעות בכנסת, תורידי את המלה 'כל'. </w:t>
      </w:r>
    </w:p>
    <w:p w14:paraId="48725D18" w14:textId="77777777" w:rsidR="00C90FC9" w:rsidRDefault="00C90FC9" w:rsidP="00C90FC9">
      <w:pPr>
        <w:bidi/>
      </w:pPr>
    </w:p>
    <w:p w14:paraId="666A3C28"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492AD97" w14:textId="77777777" w:rsidR="00C90FC9" w:rsidRDefault="00C90FC9" w:rsidP="00C90FC9">
      <w:pPr>
        <w:bidi/>
        <w:ind w:firstLine="720"/>
        <w:jc w:val="both"/>
        <w:rPr>
          <w:rFonts w:cs="David" w:hint="cs"/>
          <w:rtl/>
        </w:rPr>
      </w:pPr>
    </w:p>
    <w:p w14:paraId="5A1A3246" w14:textId="77777777" w:rsidR="00C90FC9" w:rsidRDefault="00C90FC9" w:rsidP="00C90FC9">
      <w:pPr>
        <w:bidi/>
        <w:ind w:firstLine="720"/>
        <w:jc w:val="both"/>
        <w:rPr>
          <w:rFonts w:cs="David" w:hint="cs"/>
          <w:rtl/>
        </w:rPr>
      </w:pPr>
      <w:r>
        <w:rPr>
          <w:rFonts w:cs="David" w:hint="cs"/>
          <w:rtl/>
        </w:rPr>
        <w:t>אז יהיה כך: "יושב ראש הכנסת, לאחר שהתייעץ---</w:t>
      </w:r>
    </w:p>
    <w:p w14:paraId="3A079F04" w14:textId="77777777" w:rsidR="00C90FC9" w:rsidRDefault="00C90FC9" w:rsidP="00C90FC9">
      <w:pPr>
        <w:bidi/>
      </w:pPr>
    </w:p>
    <w:p w14:paraId="516C3265"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ED633A5" w14:textId="77777777" w:rsidR="00C90FC9" w:rsidRDefault="00C90FC9" w:rsidP="00C90FC9">
      <w:pPr>
        <w:bidi/>
        <w:ind w:firstLine="720"/>
        <w:jc w:val="both"/>
        <w:rPr>
          <w:rFonts w:cs="David" w:hint="cs"/>
          <w:rtl/>
        </w:rPr>
      </w:pPr>
    </w:p>
    <w:p w14:paraId="3A880A72" w14:textId="77777777" w:rsidR="00C90FC9" w:rsidRDefault="00C90FC9" w:rsidP="00C90FC9">
      <w:pPr>
        <w:bidi/>
        <w:ind w:firstLine="720"/>
        <w:jc w:val="both"/>
        <w:rPr>
          <w:rFonts w:cs="David" w:hint="cs"/>
          <w:rtl/>
        </w:rPr>
      </w:pPr>
      <w:r>
        <w:rPr>
          <w:rFonts w:cs="David" w:hint="cs"/>
          <w:rtl/>
        </w:rPr>
        <w:t xml:space="preserve">באו לפנינו נציגים של סיעות שהתלוננו על כך שממנים את ועדת האתיקה שצריכה להיות בקונצנזוס בלי לדבר איתם בכלל, ואנחנו חשבנו שבשביל המעמד של ועדת האתיקה, זה לא יזיק. </w:t>
      </w:r>
    </w:p>
    <w:p w14:paraId="10059886" w14:textId="77777777" w:rsidR="00C90FC9" w:rsidRDefault="00C90FC9" w:rsidP="00C90FC9">
      <w:pPr>
        <w:bidi/>
        <w:jc w:val="both"/>
        <w:rPr>
          <w:rFonts w:cs="David" w:hint="cs"/>
          <w:u w:val="single"/>
          <w:rtl/>
        </w:rPr>
      </w:pPr>
    </w:p>
    <w:p w14:paraId="41B90FBE"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39DB54D" w14:textId="77777777" w:rsidR="00C90FC9" w:rsidRDefault="00C90FC9" w:rsidP="00C90FC9">
      <w:pPr>
        <w:bidi/>
        <w:ind w:firstLine="720"/>
        <w:jc w:val="both"/>
        <w:rPr>
          <w:rFonts w:cs="David" w:hint="cs"/>
          <w:rtl/>
        </w:rPr>
      </w:pPr>
    </w:p>
    <w:p w14:paraId="04413D8B" w14:textId="77777777" w:rsidR="00C90FC9" w:rsidRDefault="00C90FC9" w:rsidP="00C90FC9">
      <w:pPr>
        <w:bidi/>
        <w:ind w:firstLine="720"/>
        <w:jc w:val="both"/>
        <w:rPr>
          <w:rFonts w:cs="David" w:hint="cs"/>
          <w:rtl/>
        </w:rPr>
      </w:pPr>
      <w:r>
        <w:rPr>
          <w:rFonts w:cs="David" w:hint="cs"/>
          <w:rtl/>
        </w:rPr>
        <w:t xml:space="preserve">אבל מה זה יעזור שהוא ידבר עם עשר סיעות, אם ממילא הוא ממנה חברים ממספר מועט יותר של סיעות? </w:t>
      </w:r>
    </w:p>
    <w:p w14:paraId="55E2A6A1" w14:textId="77777777" w:rsidR="00C90FC9" w:rsidRDefault="00C90FC9" w:rsidP="00C90FC9">
      <w:pPr>
        <w:bidi/>
      </w:pPr>
    </w:p>
    <w:p w14:paraId="731F63F9"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64B4078" w14:textId="77777777" w:rsidR="00C90FC9" w:rsidRDefault="00C90FC9" w:rsidP="00C90FC9">
      <w:pPr>
        <w:bidi/>
        <w:ind w:firstLine="720"/>
        <w:jc w:val="both"/>
        <w:rPr>
          <w:rFonts w:cs="David" w:hint="cs"/>
          <w:rtl/>
        </w:rPr>
      </w:pPr>
    </w:p>
    <w:p w14:paraId="5FF4FC8E" w14:textId="77777777" w:rsidR="00C90FC9" w:rsidRDefault="00C90FC9" w:rsidP="00C90FC9">
      <w:pPr>
        <w:bidi/>
        <w:ind w:firstLine="720"/>
        <w:jc w:val="both"/>
        <w:rPr>
          <w:rFonts w:cs="David" w:hint="cs"/>
          <w:rtl/>
        </w:rPr>
      </w:pPr>
      <w:r>
        <w:rPr>
          <w:rFonts w:cs="David" w:hint="cs"/>
          <w:rtl/>
        </w:rPr>
        <w:t xml:space="preserve">זה אחד היתרונות של ועדה של שבעה שהיא יותר ייצוגית. הוא ממנה  לפי שיקול דעתו, אבל לפחות חברי הכנסת והסיעות יודעים שהוא דיבר איתם, הוא שמע מה שיש להן לומר. </w:t>
      </w:r>
    </w:p>
    <w:p w14:paraId="5489BFEE" w14:textId="77777777" w:rsidR="00C90FC9" w:rsidRDefault="00C90FC9" w:rsidP="00C90FC9">
      <w:pPr>
        <w:bidi/>
      </w:pPr>
    </w:p>
    <w:p w14:paraId="43950053"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63A5B73" w14:textId="77777777" w:rsidR="00C90FC9" w:rsidRDefault="00C90FC9" w:rsidP="00C90FC9">
      <w:pPr>
        <w:bidi/>
        <w:ind w:firstLine="720"/>
        <w:jc w:val="both"/>
        <w:rPr>
          <w:rFonts w:cs="David" w:hint="cs"/>
          <w:rtl/>
        </w:rPr>
      </w:pPr>
    </w:p>
    <w:p w14:paraId="47D328D0" w14:textId="77777777" w:rsidR="00C90FC9" w:rsidRDefault="00C90FC9" w:rsidP="00C90FC9">
      <w:pPr>
        <w:bidi/>
        <w:ind w:firstLine="720"/>
        <w:jc w:val="both"/>
        <w:rPr>
          <w:rFonts w:cs="David" w:hint="cs"/>
          <w:rtl/>
        </w:rPr>
      </w:pPr>
      <w:r>
        <w:rPr>
          <w:rFonts w:cs="David" w:hint="cs"/>
          <w:rtl/>
        </w:rPr>
        <w:t>יש כאן חשש מסוים שברגע שמתחיל תהליך של התייעצות עם ראשי סיעות, מתחיל להיות סוג של לחץ פנימי שראשי הסיעות ירצו למנות אנשים ספציפיים מקרב הסיעות, שזה יהפוך לסוג של מינוי פוליטי במסגרת החלוקה של השלל של שאר הוועדות. זה מה שמייחד את עודת האתיקה, שהיא לא חלק מה---</w:t>
      </w:r>
    </w:p>
    <w:p w14:paraId="0AD18BD5" w14:textId="77777777" w:rsidR="00C90FC9" w:rsidRDefault="00C90FC9" w:rsidP="00C90FC9">
      <w:pPr>
        <w:bidi/>
      </w:pPr>
    </w:p>
    <w:p w14:paraId="23EE1CCF"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0D3EE0C" w14:textId="77777777" w:rsidR="00C90FC9" w:rsidRDefault="00C90FC9" w:rsidP="00C90FC9">
      <w:pPr>
        <w:bidi/>
        <w:ind w:firstLine="720"/>
        <w:jc w:val="both"/>
        <w:rPr>
          <w:rFonts w:cs="David" w:hint="cs"/>
          <w:rtl/>
        </w:rPr>
      </w:pPr>
    </w:p>
    <w:p w14:paraId="5D5FE25A" w14:textId="77777777" w:rsidR="00C90FC9" w:rsidRDefault="00C90FC9" w:rsidP="00C90FC9">
      <w:pPr>
        <w:bidi/>
        <w:ind w:firstLine="720"/>
        <w:jc w:val="both"/>
        <w:rPr>
          <w:rFonts w:cs="David" w:hint="cs"/>
          <w:rtl/>
        </w:rPr>
      </w:pPr>
      <w:r>
        <w:rPr>
          <w:rFonts w:cs="David" w:hint="cs"/>
          <w:rtl/>
        </w:rPr>
        <w:t>אבל תראי את סעיף קטן (ב), כתוב במה מתחשב היושב ראש, שהוא צריך להתחשב בתכונות הנדרשות לכהונה בוועדת האתיקה. אומרים ליושב ראש, אל תמנה רק בגלל---</w:t>
      </w:r>
    </w:p>
    <w:p w14:paraId="427B860A" w14:textId="77777777" w:rsidR="00C90FC9" w:rsidRDefault="00C90FC9" w:rsidP="00C90FC9">
      <w:pPr>
        <w:bidi/>
      </w:pPr>
    </w:p>
    <w:p w14:paraId="17D20FCB"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0B49045" w14:textId="77777777" w:rsidR="00C90FC9" w:rsidRDefault="00C90FC9" w:rsidP="00C90FC9">
      <w:pPr>
        <w:bidi/>
        <w:ind w:firstLine="720"/>
        <w:jc w:val="both"/>
        <w:rPr>
          <w:rFonts w:cs="David" w:hint="cs"/>
          <w:rtl/>
        </w:rPr>
      </w:pPr>
    </w:p>
    <w:p w14:paraId="5A0FA9BD" w14:textId="77777777" w:rsidR="00C90FC9" w:rsidRDefault="00C90FC9" w:rsidP="00C90FC9">
      <w:pPr>
        <w:bidi/>
        <w:ind w:firstLine="720"/>
        <w:jc w:val="both"/>
        <w:rPr>
          <w:rFonts w:cs="David" w:hint="cs"/>
          <w:rtl/>
        </w:rPr>
      </w:pPr>
      <w:r>
        <w:rPr>
          <w:rFonts w:cs="David" w:hint="cs"/>
          <w:rtl/>
        </w:rPr>
        <w:t xml:space="preserve">בסדר, אז אומרת לו יושבת ראש קדימה, לצורך העניין, 'אבל למה דווקא זה? יש לי את זה, הוא משפטן מצוין, למה שלא תיקח אותו?' ואז היא באה אליו ואומרת לו 'תשמע, אתה אמנם לא תקבל את ועדת הכלכלה, אבל לעומת זאת תהיה בוועדת האתיקה', וכן תהיה דינמיקה כזו, לא יעזור כלום, כי היושב ראש כן רוצה בכל זאת לשמור על יחסים טובים עם הסיעות וכן הלאה, ואני חוששת מזה. זה לא אמור להיות חלק מהמסחרה. </w:t>
      </w:r>
    </w:p>
    <w:p w14:paraId="25EFAF79" w14:textId="77777777" w:rsidR="00C90FC9" w:rsidRDefault="00C90FC9" w:rsidP="00C90FC9">
      <w:pPr>
        <w:bidi/>
      </w:pPr>
    </w:p>
    <w:p w14:paraId="772B7970"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9DEBEA3" w14:textId="77777777" w:rsidR="00C90FC9" w:rsidRDefault="00C90FC9" w:rsidP="00C90FC9">
      <w:pPr>
        <w:bidi/>
        <w:ind w:firstLine="720"/>
        <w:jc w:val="both"/>
        <w:rPr>
          <w:rFonts w:cs="David" w:hint="cs"/>
          <w:rtl/>
        </w:rPr>
      </w:pPr>
    </w:p>
    <w:p w14:paraId="51446448" w14:textId="77777777" w:rsidR="00C90FC9" w:rsidRDefault="00C90FC9" w:rsidP="00C90FC9">
      <w:pPr>
        <w:bidi/>
        <w:ind w:firstLine="720"/>
        <w:jc w:val="both"/>
        <w:rPr>
          <w:rFonts w:cs="David" w:hint="cs"/>
          <w:rtl/>
        </w:rPr>
      </w:pPr>
      <w:r>
        <w:rPr>
          <w:rFonts w:cs="David" w:hint="cs"/>
          <w:rtl/>
        </w:rPr>
        <w:t xml:space="preserve">אם ההתייעצות היא, כמו שנאמר כאן, עם יושב ראש הקואליציה ויושב ראש האופוזיציה? </w:t>
      </w:r>
    </w:p>
    <w:p w14:paraId="47C7FBAB" w14:textId="77777777" w:rsidR="00C90FC9" w:rsidRDefault="00C90FC9" w:rsidP="00C90FC9">
      <w:pPr>
        <w:bidi/>
      </w:pPr>
    </w:p>
    <w:p w14:paraId="5E0E9CF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1A8CBBA" w14:textId="77777777" w:rsidR="00C90FC9" w:rsidRDefault="00C90FC9" w:rsidP="00C90FC9">
      <w:pPr>
        <w:bidi/>
        <w:ind w:firstLine="720"/>
        <w:jc w:val="both"/>
        <w:rPr>
          <w:rFonts w:cs="David" w:hint="cs"/>
          <w:rtl/>
        </w:rPr>
      </w:pPr>
    </w:p>
    <w:p w14:paraId="739CA583" w14:textId="77777777" w:rsidR="00C90FC9" w:rsidRDefault="00C90FC9" w:rsidP="00C90FC9">
      <w:pPr>
        <w:bidi/>
        <w:ind w:firstLine="720"/>
        <w:jc w:val="both"/>
        <w:rPr>
          <w:rFonts w:cs="David" w:hint="cs"/>
          <w:rtl/>
        </w:rPr>
      </w:pPr>
      <w:r>
        <w:rPr>
          <w:rFonts w:cs="David" w:hint="cs"/>
          <w:rtl/>
        </w:rPr>
        <w:t xml:space="preserve">אני מציע שלא יהיה כתוב כלום. עדיף בעיניי שלא. </w:t>
      </w:r>
    </w:p>
    <w:p w14:paraId="5B869809" w14:textId="77777777" w:rsidR="00C90FC9" w:rsidRDefault="00C90FC9" w:rsidP="00C90FC9">
      <w:pPr>
        <w:bidi/>
      </w:pPr>
    </w:p>
    <w:p w14:paraId="55837E70"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3096817B" w14:textId="77777777" w:rsidR="00C90FC9" w:rsidRDefault="00C90FC9" w:rsidP="00C90FC9">
      <w:pPr>
        <w:bidi/>
        <w:ind w:firstLine="720"/>
        <w:jc w:val="both"/>
        <w:rPr>
          <w:rFonts w:cs="David" w:hint="cs"/>
          <w:rtl/>
        </w:rPr>
      </w:pPr>
    </w:p>
    <w:p w14:paraId="18F209A7" w14:textId="77777777" w:rsidR="00C90FC9" w:rsidRDefault="00C90FC9" w:rsidP="00C90FC9">
      <w:pPr>
        <w:bidi/>
        <w:ind w:firstLine="720"/>
        <w:jc w:val="both"/>
        <w:rPr>
          <w:rFonts w:cs="David" w:hint="cs"/>
          <w:rtl/>
        </w:rPr>
      </w:pPr>
      <w:r>
        <w:rPr>
          <w:rFonts w:cs="David" w:hint="cs"/>
          <w:rtl/>
        </w:rPr>
        <w:t xml:space="preserve">גם אני. </w:t>
      </w:r>
    </w:p>
    <w:p w14:paraId="18690777" w14:textId="77777777" w:rsidR="00C90FC9" w:rsidRDefault="00C90FC9" w:rsidP="00C90FC9">
      <w:pPr>
        <w:bidi/>
      </w:pPr>
    </w:p>
    <w:p w14:paraId="105011C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AC61BC9" w14:textId="77777777" w:rsidR="00C90FC9" w:rsidRDefault="00C90FC9" w:rsidP="00C90FC9">
      <w:pPr>
        <w:bidi/>
        <w:ind w:firstLine="720"/>
        <w:jc w:val="both"/>
        <w:rPr>
          <w:rFonts w:cs="David" w:hint="cs"/>
          <w:rtl/>
        </w:rPr>
      </w:pPr>
    </w:p>
    <w:p w14:paraId="4D24E5D4" w14:textId="77777777" w:rsidR="00C90FC9" w:rsidRDefault="00C90FC9" w:rsidP="00C90FC9">
      <w:pPr>
        <w:bidi/>
        <w:ind w:firstLine="720"/>
        <w:jc w:val="both"/>
        <w:rPr>
          <w:rFonts w:cs="David" w:hint="cs"/>
          <w:rtl/>
        </w:rPr>
      </w:pPr>
      <w:r>
        <w:rPr>
          <w:rFonts w:cs="David" w:hint="cs"/>
          <w:rtl/>
        </w:rPr>
        <w:t xml:space="preserve">זכותו להתייעץ עם מי שהוא רוצה, ממילא, ופה האמירה 'כל' מחייבת אותו, כי אם אחד מהם לא, הוא הפר את התקנון. </w:t>
      </w:r>
    </w:p>
    <w:p w14:paraId="1B91E0F1" w14:textId="77777777" w:rsidR="00C90FC9" w:rsidRDefault="00C90FC9" w:rsidP="00C90FC9">
      <w:pPr>
        <w:bidi/>
      </w:pPr>
    </w:p>
    <w:p w14:paraId="466F38BE"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3E0BDE5" w14:textId="77777777" w:rsidR="00C90FC9" w:rsidRDefault="00C90FC9" w:rsidP="00C90FC9">
      <w:pPr>
        <w:bidi/>
        <w:jc w:val="both"/>
        <w:rPr>
          <w:rFonts w:cs="David" w:hint="cs"/>
          <w:rtl/>
        </w:rPr>
      </w:pPr>
    </w:p>
    <w:p w14:paraId="4FE1D11C" w14:textId="77777777" w:rsidR="00C90FC9" w:rsidRDefault="00C90FC9" w:rsidP="00C90FC9">
      <w:pPr>
        <w:bidi/>
        <w:ind w:firstLine="720"/>
        <w:jc w:val="both"/>
        <w:rPr>
          <w:rFonts w:cs="David" w:hint="cs"/>
          <w:rtl/>
        </w:rPr>
      </w:pPr>
      <w:r>
        <w:rPr>
          <w:rFonts w:cs="David" w:hint="cs"/>
          <w:rtl/>
        </w:rPr>
        <w:t xml:space="preserve">אם אתה מוריד את ההתייעצות בכלל, אתה בעצם חוזר לאותו מצב שחברת הכנסת יחימוביץ דיברה עליו. </w:t>
      </w:r>
    </w:p>
    <w:p w14:paraId="251FEDA0" w14:textId="77777777" w:rsidR="00C90FC9" w:rsidRDefault="00C90FC9" w:rsidP="00C90FC9">
      <w:pPr>
        <w:bidi/>
      </w:pPr>
    </w:p>
    <w:p w14:paraId="54EBCD6B"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53467D8" w14:textId="77777777" w:rsidR="00C90FC9" w:rsidRDefault="00C90FC9" w:rsidP="00C90FC9">
      <w:pPr>
        <w:bidi/>
        <w:ind w:firstLine="720"/>
        <w:jc w:val="both"/>
        <w:rPr>
          <w:rFonts w:cs="David" w:hint="cs"/>
          <w:rtl/>
        </w:rPr>
      </w:pPr>
    </w:p>
    <w:p w14:paraId="7680D1D6" w14:textId="77777777" w:rsidR="00C90FC9" w:rsidRDefault="00C90FC9" w:rsidP="00C90FC9">
      <w:pPr>
        <w:bidi/>
        <w:ind w:firstLine="720"/>
        <w:jc w:val="both"/>
        <w:rPr>
          <w:rFonts w:cs="David" w:hint="cs"/>
          <w:rtl/>
        </w:rPr>
      </w:pPr>
      <w:r>
        <w:rPr>
          <w:rFonts w:cs="David" w:hint="cs"/>
          <w:rtl/>
        </w:rPr>
        <w:t xml:space="preserve">למה? </w:t>
      </w:r>
    </w:p>
    <w:p w14:paraId="46FEEF0F" w14:textId="77777777" w:rsidR="00C90FC9" w:rsidRDefault="00C90FC9" w:rsidP="00C90FC9">
      <w:pPr>
        <w:bidi/>
      </w:pPr>
    </w:p>
    <w:p w14:paraId="3D25F714"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48491EE" w14:textId="77777777" w:rsidR="00C90FC9" w:rsidRDefault="00C90FC9" w:rsidP="00C90FC9">
      <w:pPr>
        <w:bidi/>
        <w:ind w:firstLine="720"/>
        <w:jc w:val="both"/>
        <w:rPr>
          <w:rFonts w:cs="David" w:hint="cs"/>
          <w:rtl/>
        </w:rPr>
      </w:pPr>
    </w:p>
    <w:p w14:paraId="1CDF453C" w14:textId="77777777" w:rsidR="00C90FC9" w:rsidRDefault="00C90FC9" w:rsidP="00C90FC9">
      <w:pPr>
        <w:bidi/>
        <w:ind w:firstLine="720"/>
        <w:jc w:val="both"/>
        <w:rPr>
          <w:rFonts w:cs="David" w:hint="cs"/>
          <w:rtl/>
        </w:rPr>
      </w:pPr>
      <w:r>
        <w:rPr>
          <w:rFonts w:cs="David" w:hint="cs"/>
          <w:rtl/>
        </w:rPr>
        <w:t xml:space="preserve">משום שכולנו יודעים שהוא צריך לבחור ועדת אתיקה, עכשיו לא קיבלתי את ועדת חוץ וביטחון, או לא קיבלתי את ועדת הכלכלה, אז </w:t>
      </w:r>
      <w:proofErr w:type="spellStart"/>
      <w:r>
        <w:rPr>
          <w:rFonts w:cs="David" w:hint="cs"/>
          <w:rtl/>
        </w:rPr>
        <w:t>יילכו</w:t>
      </w:r>
      <w:proofErr w:type="spellEnd"/>
      <w:r>
        <w:rPr>
          <w:rFonts w:cs="David" w:hint="cs"/>
          <w:rtl/>
        </w:rPr>
        <w:t xml:space="preserve"> וידברו, הרי מותר לדבר איתו, זה ייכנס למסחרה לא פורמלית. </w:t>
      </w:r>
    </w:p>
    <w:p w14:paraId="3C6FC652" w14:textId="77777777" w:rsidR="00C90FC9" w:rsidRDefault="00C90FC9" w:rsidP="00C90FC9">
      <w:pPr>
        <w:bidi/>
      </w:pPr>
    </w:p>
    <w:p w14:paraId="2718021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F1619EE" w14:textId="77777777" w:rsidR="00C90FC9" w:rsidRDefault="00C90FC9" w:rsidP="00C90FC9">
      <w:pPr>
        <w:bidi/>
        <w:ind w:firstLine="720"/>
        <w:jc w:val="both"/>
        <w:rPr>
          <w:rFonts w:cs="David" w:hint="cs"/>
          <w:rtl/>
        </w:rPr>
      </w:pPr>
    </w:p>
    <w:p w14:paraId="6DEDA1EA" w14:textId="77777777" w:rsidR="00C90FC9" w:rsidRDefault="00C90FC9" w:rsidP="00C90FC9">
      <w:pPr>
        <w:bidi/>
        <w:ind w:firstLine="720"/>
        <w:jc w:val="both"/>
        <w:rPr>
          <w:rFonts w:cs="David" w:hint="cs"/>
          <w:rtl/>
        </w:rPr>
      </w:pPr>
      <w:r>
        <w:rPr>
          <w:rFonts w:cs="David" w:hint="cs"/>
          <w:rtl/>
        </w:rPr>
        <w:t>עובדה שעד שהיום זה לא קרה, למיטב ידיעתי. יכול להיות שיש דברים שאני לא יודע. לא קרה שזה נכנס---</w:t>
      </w:r>
    </w:p>
    <w:p w14:paraId="506981C5" w14:textId="77777777" w:rsidR="00C90FC9" w:rsidRDefault="00C90FC9" w:rsidP="00C90FC9">
      <w:pPr>
        <w:bidi/>
        <w:ind w:firstLine="720"/>
        <w:jc w:val="both"/>
        <w:rPr>
          <w:rFonts w:cs="David" w:hint="cs"/>
          <w:rtl/>
        </w:rPr>
      </w:pPr>
    </w:p>
    <w:p w14:paraId="7AA454D4"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0D57494C" w14:textId="77777777" w:rsidR="00C90FC9" w:rsidRDefault="00C90FC9" w:rsidP="00C90FC9">
      <w:pPr>
        <w:bidi/>
        <w:ind w:firstLine="720"/>
        <w:jc w:val="both"/>
        <w:rPr>
          <w:rFonts w:cs="David" w:hint="cs"/>
          <w:rtl/>
        </w:rPr>
      </w:pPr>
    </w:p>
    <w:p w14:paraId="68A39AE2" w14:textId="77777777" w:rsidR="00C90FC9" w:rsidRDefault="00C90FC9" w:rsidP="00C90FC9">
      <w:pPr>
        <w:bidi/>
        <w:ind w:firstLine="720"/>
        <w:jc w:val="both"/>
        <w:rPr>
          <w:rFonts w:cs="David" w:hint="cs"/>
          <w:rtl/>
        </w:rPr>
      </w:pPr>
      <w:r>
        <w:rPr>
          <w:rFonts w:cs="David" w:hint="cs"/>
          <w:rtl/>
        </w:rPr>
        <w:t xml:space="preserve">את לא נבחרת בגלל שברק דיבר איתו? </w:t>
      </w:r>
    </w:p>
    <w:p w14:paraId="6779CBBB" w14:textId="77777777" w:rsidR="00C90FC9" w:rsidRDefault="00C90FC9" w:rsidP="00C90FC9">
      <w:pPr>
        <w:bidi/>
      </w:pPr>
    </w:p>
    <w:p w14:paraId="4689B9E6"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CAD74C9" w14:textId="77777777" w:rsidR="00C90FC9" w:rsidRDefault="00C90FC9" w:rsidP="00C90FC9">
      <w:pPr>
        <w:bidi/>
        <w:ind w:firstLine="720"/>
        <w:jc w:val="both"/>
        <w:rPr>
          <w:rFonts w:cs="David" w:hint="cs"/>
          <w:rtl/>
        </w:rPr>
      </w:pPr>
    </w:p>
    <w:p w14:paraId="156620C2" w14:textId="77777777" w:rsidR="00C90FC9" w:rsidRDefault="00C90FC9" w:rsidP="00C90FC9">
      <w:pPr>
        <w:bidi/>
        <w:ind w:firstLine="720"/>
        <w:jc w:val="both"/>
        <w:rPr>
          <w:rFonts w:cs="David" w:hint="cs"/>
          <w:rtl/>
        </w:rPr>
      </w:pPr>
      <w:r>
        <w:rPr>
          <w:rFonts w:cs="David" w:hint="cs"/>
          <w:rtl/>
        </w:rPr>
        <w:t xml:space="preserve">בדיוק ההיפך. באמת. תחשוב על הסיטואציה שאני הייתי בה, התנגדתי להקמת הממשלה, הייתי אופוזיציה לברק, היה ברור שאני לא אקבל את זה מהסיעה. </w:t>
      </w:r>
    </w:p>
    <w:p w14:paraId="0A036EDF" w14:textId="77777777" w:rsidR="00C90FC9" w:rsidRDefault="00C90FC9" w:rsidP="00C90FC9">
      <w:pPr>
        <w:bidi/>
        <w:rPr>
          <w:rFonts w:hint="cs"/>
          <w:rtl/>
        </w:rPr>
      </w:pPr>
    </w:p>
    <w:p w14:paraId="40C123E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C8BF671" w14:textId="77777777" w:rsidR="00C90FC9" w:rsidRDefault="00C90FC9" w:rsidP="00C90FC9">
      <w:pPr>
        <w:bidi/>
        <w:ind w:firstLine="720"/>
        <w:jc w:val="both"/>
        <w:rPr>
          <w:rFonts w:cs="David" w:hint="cs"/>
          <w:rtl/>
        </w:rPr>
      </w:pPr>
    </w:p>
    <w:p w14:paraId="307A217F" w14:textId="77777777" w:rsidR="00C90FC9" w:rsidRDefault="00C90FC9" w:rsidP="00C90FC9">
      <w:pPr>
        <w:bidi/>
        <w:ind w:firstLine="720"/>
        <w:jc w:val="both"/>
        <w:rPr>
          <w:rFonts w:cs="David" w:hint="cs"/>
          <w:rtl/>
        </w:rPr>
      </w:pPr>
      <w:r>
        <w:rPr>
          <w:rFonts w:cs="David" w:hint="cs"/>
          <w:rtl/>
        </w:rPr>
        <w:t xml:space="preserve">אסור לתת את זה בידי הסיעות. </w:t>
      </w:r>
    </w:p>
    <w:p w14:paraId="5863D3CF" w14:textId="77777777" w:rsidR="00C90FC9" w:rsidRDefault="00C90FC9" w:rsidP="00C90FC9">
      <w:pPr>
        <w:bidi/>
        <w:jc w:val="both"/>
        <w:rPr>
          <w:rFonts w:cs="David" w:hint="cs"/>
          <w:u w:val="single"/>
          <w:rtl/>
        </w:rPr>
      </w:pPr>
    </w:p>
    <w:p w14:paraId="08C1A1C4"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07678F75" w14:textId="77777777" w:rsidR="00C90FC9" w:rsidRDefault="00C90FC9" w:rsidP="00C90FC9">
      <w:pPr>
        <w:bidi/>
        <w:ind w:firstLine="720"/>
        <w:jc w:val="both"/>
        <w:rPr>
          <w:rFonts w:cs="David" w:hint="cs"/>
          <w:rtl/>
        </w:rPr>
      </w:pPr>
    </w:p>
    <w:p w14:paraId="2AF73846" w14:textId="77777777" w:rsidR="00C90FC9" w:rsidRDefault="00C90FC9" w:rsidP="00C90FC9">
      <w:pPr>
        <w:bidi/>
        <w:ind w:firstLine="720"/>
        <w:jc w:val="both"/>
        <w:rPr>
          <w:rFonts w:cs="David" w:hint="cs"/>
          <w:rtl/>
        </w:rPr>
      </w:pPr>
      <w:r>
        <w:rPr>
          <w:rFonts w:cs="David" w:hint="cs"/>
          <w:rtl/>
        </w:rPr>
        <w:t xml:space="preserve">לא, ודאי. </w:t>
      </w:r>
    </w:p>
    <w:p w14:paraId="693694D1" w14:textId="77777777" w:rsidR="00C90FC9" w:rsidRDefault="00C90FC9" w:rsidP="00C90FC9">
      <w:pPr>
        <w:bidi/>
        <w:ind w:firstLine="720"/>
        <w:jc w:val="both"/>
        <w:rPr>
          <w:rFonts w:cs="David" w:hint="cs"/>
          <w:rtl/>
        </w:rPr>
      </w:pPr>
    </w:p>
    <w:p w14:paraId="6DF80963"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F8D17A5" w14:textId="77777777" w:rsidR="00C90FC9" w:rsidRDefault="00C90FC9" w:rsidP="00C90FC9">
      <w:pPr>
        <w:bidi/>
        <w:ind w:firstLine="720"/>
        <w:jc w:val="both"/>
        <w:rPr>
          <w:rFonts w:cs="David" w:hint="cs"/>
          <w:rtl/>
        </w:rPr>
      </w:pPr>
    </w:p>
    <w:p w14:paraId="42D0F85F" w14:textId="77777777" w:rsidR="00C90FC9" w:rsidRDefault="00C90FC9" w:rsidP="00C90FC9">
      <w:pPr>
        <w:bidi/>
        <w:ind w:firstLine="720"/>
        <w:jc w:val="both"/>
        <w:rPr>
          <w:rFonts w:cs="David" w:hint="cs"/>
          <w:rtl/>
        </w:rPr>
      </w:pPr>
      <w:r>
        <w:rPr>
          <w:rFonts w:cs="David" w:hint="cs"/>
          <w:rtl/>
        </w:rPr>
        <w:t xml:space="preserve">אם היית נותן את זה לסיעה, אז הם היו דואגים שזה יהיה איש שלומם. </w:t>
      </w:r>
    </w:p>
    <w:p w14:paraId="65D52FC6" w14:textId="77777777" w:rsidR="00C90FC9" w:rsidRDefault="00C90FC9" w:rsidP="00C90FC9">
      <w:pPr>
        <w:bidi/>
        <w:ind w:firstLine="720"/>
        <w:jc w:val="both"/>
        <w:rPr>
          <w:rFonts w:cs="David" w:hint="cs"/>
          <w:rtl/>
        </w:rPr>
      </w:pPr>
    </w:p>
    <w:p w14:paraId="3E96A1E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3CE3F76" w14:textId="77777777" w:rsidR="00C90FC9" w:rsidRDefault="00C90FC9" w:rsidP="00C90FC9">
      <w:pPr>
        <w:bidi/>
        <w:ind w:firstLine="720"/>
        <w:jc w:val="both"/>
        <w:rPr>
          <w:rFonts w:cs="David" w:hint="cs"/>
          <w:rtl/>
        </w:rPr>
      </w:pPr>
    </w:p>
    <w:p w14:paraId="0A656737" w14:textId="77777777" w:rsidR="00C90FC9" w:rsidRDefault="00C90FC9" w:rsidP="00C90FC9">
      <w:pPr>
        <w:bidi/>
        <w:ind w:firstLine="720"/>
        <w:jc w:val="both"/>
        <w:rPr>
          <w:rFonts w:cs="David" w:hint="cs"/>
          <w:rtl/>
        </w:rPr>
      </w:pPr>
      <w:r>
        <w:rPr>
          <w:rFonts w:cs="David" w:hint="cs"/>
          <w:rtl/>
        </w:rPr>
        <w:t xml:space="preserve">אני מציע לא להכניס פה שום דבר, לבטח לא קואליציה ואופוזיציה. </w:t>
      </w:r>
    </w:p>
    <w:p w14:paraId="6F35582F" w14:textId="77777777" w:rsidR="00C90FC9" w:rsidRDefault="00C90FC9" w:rsidP="00C90FC9">
      <w:pPr>
        <w:bidi/>
        <w:ind w:firstLine="720"/>
        <w:jc w:val="both"/>
        <w:rPr>
          <w:rFonts w:cs="David" w:hint="cs"/>
          <w:rtl/>
        </w:rPr>
      </w:pPr>
    </w:p>
    <w:p w14:paraId="6C84ED8C"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299F20B" w14:textId="77777777" w:rsidR="00C90FC9" w:rsidRDefault="00C90FC9" w:rsidP="00C90FC9">
      <w:pPr>
        <w:bidi/>
        <w:ind w:firstLine="720"/>
        <w:jc w:val="both"/>
        <w:rPr>
          <w:rFonts w:cs="David" w:hint="cs"/>
          <w:rtl/>
        </w:rPr>
      </w:pPr>
    </w:p>
    <w:p w14:paraId="26E77646" w14:textId="77777777" w:rsidR="00C90FC9" w:rsidRDefault="00C90FC9" w:rsidP="00C90FC9">
      <w:pPr>
        <w:bidi/>
        <w:ind w:firstLine="720"/>
        <w:jc w:val="both"/>
        <w:rPr>
          <w:rFonts w:cs="David" w:hint="cs"/>
          <w:rtl/>
        </w:rPr>
      </w:pPr>
      <w:r>
        <w:rPr>
          <w:rFonts w:cs="David" w:hint="cs"/>
          <w:rtl/>
        </w:rPr>
        <w:t xml:space="preserve">היום כל אנשי שלומנו הם או שרים או סגני שרים. </w:t>
      </w:r>
    </w:p>
    <w:p w14:paraId="18B132F3" w14:textId="77777777" w:rsidR="00C90FC9" w:rsidRDefault="00C90FC9" w:rsidP="00C90FC9">
      <w:pPr>
        <w:bidi/>
        <w:ind w:firstLine="720"/>
        <w:jc w:val="both"/>
        <w:rPr>
          <w:rFonts w:cs="David" w:hint="cs"/>
          <w:rtl/>
        </w:rPr>
      </w:pPr>
    </w:p>
    <w:p w14:paraId="60FC4DB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A3F7E70" w14:textId="77777777" w:rsidR="00C90FC9" w:rsidRDefault="00C90FC9" w:rsidP="00C90FC9">
      <w:pPr>
        <w:bidi/>
        <w:ind w:firstLine="720"/>
        <w:jc w:val="both"/>
        <w:rPr>
          <w:rFonts w:cs="David" w:hint="cs"/>
          <w:rtl/>
        </w:rPr>
      </w:pPr>
    </w:p>
    <w:p w14:paraId="00E277AB" w14:textId="77777777" w:rsidR="00C90FC9" w:rsidRDefault="00C90FC9" w:rsidP="00C90FC9">
      <w:pPr>
        <w:bidi/>
        <w:ind w:firstLine="720"/>
        <w:jc w:val="both"/>
        <w:rPr>
          <w:rFonts w:cs="David" w:hint="cs"/>
          <w:rtl/>
        </w:rPr>
      </w:pPr>
      <w:r>
        <w:rPr>
          <w:rFonts w:cs="David" w:hint="cs"/>
          <w:rtl/>
        </w:rPr>
        <w:t xml:space="preserve">חברים, לבטח לא נכניס אופוזיציה וקואליציה כי הם אלה שבשלב הזה של הכנסת מנהלים את כל המסחרה. באופן פרסונלי. הם יצטרכו להיות מלאכים, כי מי מנהל את כל ועדת ההסכמות, אלה שני אנשים, אחד מהקואליציה ואחד מהאופוזיציה. </w:t>
      </w:r>
    </w:p>
    <w:p w14:paraId="0B157A98" w14:textId="77777777" w:rsidR="00C90FC9" w:rsidRDefault="00C90FC9" w:rsidP="00C90FC9">
      <w:pPr>
        <w:bidi/>
        <w:ind w:firstLine="720"/>
        <w:jc w:val="both"/>
        <w:rPr>
          <w:rFonts w:cs="David" w:hint="cs"/>
          <w:rtl/>
        </w:rPr>
      </w:pPr>
    </w:p>
    <w:p w14:paraId="520CD7C9"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51BF12B2" w14:textId="77777777" w:rsidR="00C90FC9" w:rsidRDefault="00C90FC9" w:rsidP="00C90FC9">
      <w:pPr>
        <w:bidi/>
        <w:ind w:firstLine="720"/>
        <w:jc w:val="both"/>
        <w:rPr>
          <w:rFonts w:cs="David" w:hint="cs"/>
          <w:rtl/>
        </w:rPr>
      </w:pPr>
    </w:p>
    <w:p w14:paraId="2A3D2290" w14:textId="77777777" w:rsidR="00C90FC9" w:rsidRDefault="00C90FC9" w:rsidP="00C90FC9">
      <w:pPr>
        <w:bidi/>
        <w:ind w:firstLine="720"/>
        <w:jc w:val="both"/>
        <w:rPr>
          <w:rFonts w:cs="David" w:hint="cs"/>
          <w:rtl/>
        </w:rPr>
      </w:pPr>
      <w:r>
        <w:rPr>
          <w:rFonts w:cs="David" w:hint="cs"/>
          <w:rtl/>
        </w:rPr>
        <w:t xml:space="preserve">אבל מה אתה תעשה אם הוא ימנה ארבעה אנשים מהקואליציה? </w:t>
      </w:r>
    </w:p>
    <w:p w14:paraId="0663B75F" w14:textId="77777777" w:rsidR="00C90FC9" w:rsidRDefault="00C90FC9" w:rsidP="00C90FC9">
      <w:pPr>
        <w:bidi/>
        <w:ind w:firstLine="720"/>
        <w:jc w:val="both"/>
        <w:rPr>
          <w:rFonts w:cs="David" w:hint="cs"/>
          <w:rtl/>
        </w:rPr>
      </w:pPr>
    </w:p>
    <w:p w14:paraId="3A7E6EC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F6DD6FD" w14:textId="77777777" w:rsidR="00C90FC9" w:rsidRDefault="00C90FC9" w:rsidP="00C90FC9">
      <w:pPr>
        <w:bidi/>
        <w:ind w:firstLine="720"/>
        <w:jc w:val="both"/>
        <w:rPr>
          <w:rFonts w:cs="David" w:hint="cs"/>
          <w:rtl/>
        </w:rPr>
      </w:pPr>
    </w:p>
    <w:p w14:paraId="53DD6EF1" w14:textId="77777777" w:rsidR="00C90FC9" w:rsidRDefault="00C90FC9" w:rsidP="00C90FC9">
      <w:pPr>
        <w:bidi/>
        <w:ind w:firstLine="720"/>
        <w:jc w:val="both"/>
        <w:rPr>
          <w:rFonts w:cs="David" w:hint="cs"/>
          <w:rtl/>
        </w:rPr>
      </w:pPr>
      <w:r>
        <w:rPr>
          <w:rFonts w:cs="David" w:hint="cs"/>
          <w:rtl/>
        </w:rPr>
        <w:t xml:space="preserve">הוא לא יכול. פה זה כתוב. </w:t>
      </w:r>
    </w:p>
    <w:p w14:paraId="70F5F4E1" w14:textId="77777777" w:rsidR="00C90FC9" w:rsidRDefault="00C90FC9" w:rsidP="00C90FC9">
      <w:pPr>
        <w:bidi/>
        <w:ind w:firstLine="720"/>
        <w:jc w:val="both"/>
        <w:rPr>
          <w:rFonts w:cs="David" w:hint="cs"/>
          <w:rtl/>
        </w:rPr>
      </w:pPr>
    </w:p>
    <w:p w14:paraId="26C05A12" w14:textId="77777777" w:rsidR="00C90FC9" w:rsidRDefault="00C90FC9" w:rsidP="00C90FC9">
      <w:pPr>
        <w:bidi/>
        <w:jc w:val="both"/>
        <w:rPr>
          <w:rFonts w:cs="David" w:hint="cs"/>
          <w:u w:val="single"/>
          <w:rtl/>
        </w:rPr>
      </w:pPr>
      <w:r>
        <w:rPr>
          <w:rFonts w:cs="David" w:hint="cs"/>
          <w:u w:val="single"/>
          <w:rtl/>
        </w:rPr>
        <w:t>דודו רותם</w:t>
      </w:r>
      <w:r>
        <w:rPr>
          <w:rFonts w:cs="David" w:hint="cs"/>
          <w:rtl/>
        </w:rPr>
        <w:t>:</w:t>
      </w:r>
    </w:p>
    <w:p w14:paraId="3C4C219B" w14:textId="77777777" w:rsidR="00C90FC9" w:rsidRDefault="00C90FC9" w:rsidP="00C90FC9">
      <w:pPr>
        <w:bidi/>
        <w:ind w:firstLine="720"/>
        <w:jc w:val="both"/>
        <w:rPr>
          <w:rFonts w:cs="David" w:hint="cs"/>
          <w:rtl/>
        </w:rPr>
      </w:pPr>
    </w:p>
    <w:p w14:paraId="4FB21292" w14:textId="77777777" w:rsidR="00C90FC9" w:rsidRDefault="00C90FC9" w:rsidP="00C90FC9">
      <w:pPr>
        <w:bidi/>
        <w:ind w:firstLine="720"/>
        <w:jc w:val="both"/>
        <w:rPr>
          <w:rFonts w:cs="David" w:hint="cs"/>
          <w:rtl/>
        </w:rPr>
      </w:pPr>
      <w:r>
        <w:rPr>
          <w:rFonts w:cs="David" w:hint="cs"/>
          <w:rtl/>
        </w:rPr>
        <w:t xml:space="preserve">את זה אתה לא רוצה להוריד? </w:t>
      </w:r>
    </w:p>
    <w:p w14:paraId="7D7F4E04" w14:textId="77777777" w:rsidR="00C90FC9" w:rsidRDefault="00C90FC9" w:rsidP="00C90FC9">
      <w:pPr>
        <w:bidi/>
        <w:ind w:firstLine="720"/>
        <w:jc w:val="both"/>
        <w:rPr>
          <w:rFonts w:cs="David" w:hint="cs"/>
          <w:rtl/>
        </w:rPr>
      </w:pPr>
    </w:p>
    <w:p w14:paraId="17E0EDA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B093532" w14:textId="77777777" w:rsidR="00C90FC9" w:rsidRDefault="00C90FC9" w:rsidP="00C90FC9">
      <w:pPr>
        <w:bidi/>
        <w:ind w:firstLine="720"/>
        <w:jc w:val="both"/>
        <w:rPr>
          <w:rFonts w:cs="David" w:hint="cs"/>
          <w:rtl/>
        </w:rPr>
      </w:pPr>
    </w:p>
    <w:p w14:paraId="1B4A94BC" w14:textId="77777777" w:rsidR="00C90FC9" w:rsidRDefault="00C90FC9" w:rsidP="00C90FC9">
      <w:pPr>
        <w:bidi/>
        <w:ind w:firstLine="720"/>
        <w:jc w:val="both"/>
        <w:rPr>
          <w:rFonts w:cs="David" w:hint="cs"/>
          <w:rtl/>
        </w:rPr>
      </w:pPr>
      <w:r>
        <w:rPr>
          <w:rFonts w:cs="David" w:hint="cs"/>
          <w:rtl/>
        </w:rPr>
        <w:t xml:space="preserve">לא, רק את שאלת ההתייעצות. </w:t>
      </w:r>
    </w:p>
    <w:p w14:paraId="1738B469" w14:textId="77777777" w:rsidR="00C90FC9" w:rsidRDefault="00C90FC9" w:rsidP="00C90FC9">
      <w:pPr>
        <w:bidi/>
        <w:ind w:firstLine="720"/>
        <w:jc w:val="both"/>
        <w:rPr>
          <w:rFonts w:cs="David" w:hint="cs"/>
          <w:rtl/>
        </w:rPr>
      </w:pPr>
    </w:p>
    <w:p w14:paraId="756DD7E3"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2002511" w14:textId="77777777" w:rsidR="00C90FC9" w:rsidRDefault="00C90FC9" w:rsidP="00C90FC9">
      <w:pPr>
        <w:bidi/>
        <w:ind w:firstLine="720"/>
        <w:jc w:val="both"/>
        <w:rPr>
          <w:rFonts w:cs="David" w:hint="cs"/>
          <w:rtl/>
        </w:rPr>
      </w:pPr>
    </w:p>
    <w:p w14:paraId="2A9AAB8F" w14:textId="77777777" w:rsidR="00C90FC9" w:rsidRDefault="00C90FC9" w:rsidP="00C90FC9">
      <w:pPr>
        <w:bidi/>
        <w:ind w:firstLine="720"/>
        <w:jc w:val="both"/>
        <w:rPr>
          <w:rFonts w:cs="David" w:hint="cs"/>
          <w:rtl/>
        </w:rPr>
      </w:pPr>
      <w:r>
        <w:rPr>
          <w:rFonts w:cs="David" w:hint="cs"/>
          <w:rtl/>
        </w:rPr>
        <w:t>זאת אומרת ייאמר שיושב ראש הכנסת ימנה ועדת אתיקה ובה שבעה חברי כנסת שאינם שרים או סגני שרים. (ב) יגיד שבמינוי הוא יתחשב, בין השאר---</w:t>
      </w:r>
    </w:p>
    <w:p w14:paraId="0AB45123" w14:textId="77777777" w:rsidR="00C90FC9" w:rsidRDefault="00C90FC9" w:rsidP="00C90FC9">
      <w:pPr>
        <w:bidi/>
        <w:ind w:firstLine="720"/>
        <w:jc w:val="both"/>
        <w:rPr>
          <w:rFonts w:cs="David" w:hint="cs"/>
          <w:rtl/>
        </w:rPr>
      </w:pPr>
    </w:p>
    <w:p w14:paraId="42996A6E"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294D914" w14:textId="77777777" w:rsidR="00C90FC9" w:rsidRDefault="00C90FC9" w:rsidP="00C90FC9">
      <w:pPr>
        <w:bidi/>
        <w:ind w:firstLine="720"/>
        <w:jc w:val="both"/>
        <w:rPr>
          <w:rFonts w:cs="David" w:hint="cs"/>
          <w:rtl/>
        </w:rPr>
      </w:pPr>
    </w:p>
    <w:p w14:paraId="735882F1" w14:textId="77777777" w:rsidR="00C90FC9" w:rsidRDefault="00C90FC9" w:rsidP="00C90FC9">
      <w:pPr>
        <w:bidi/>
        <w:ind w:firstLine="720"/>
        <w:jc w:val="both"/>
        <w:rPr>
          <w:rFonts w:cs="David" w:hint="cs"/>
          <w:rtl/>
        </w:rPr>
      </w:pPr>
      <w:r>
        <w:rPr>
          <w:rFonts w:cs="David" w:hint="cs"/>
          <w:rtl/>
        </w:rPr>
        <w:t xml:space="preserve">אבל זה יישאר. </w:t>
      </w:r>
    </w:p>
    <w:p w14:paraId="25A45DF9" w14:textId="77777777" w:rsidR="00C90FC9" w:rsidRDefault="00C90FC9" w:rsidP="00C90FC9">
      <w:pPr>
        <w:bidi/>
        <w:ind w:firstLine="720"/>
        <w:jc w:val="both"/>
        <w:rPr>
          <w:rFonts w:cs="David" w:hint="cs"/>
          <w:rtl/>
        </w:rPr>
      </w:pPr>
    </w:p>
    <w:p w14:paraId="2DB5EE34"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7800514" w14:textId="77777777" w:rsidR="00C90FC9" w:rsidRDefault="00C90FC9" w:rsidP="00C90FC9">
      <w:pPr>
        <w:bidi/>
        <w:ind w:firstLine="720"/>
        <w:jc w:val="both"/>
        <w:rPr>
          <w:rFonts w:cs="David" w:hint="cs"/>
          <w:rtl/>
        </w:rPr>
      </w:pPr>
    </w:p>
    <w:p w14:paraId="454F8EFB" w14:textId="77777777" w:rsidR="00C90FC9" w:rsidRDefault="00C90FC9" w:rsidP="00C90FC9">
      <w:pPr>
        <w:bidi/>
        <w:ind w:firstLine="720"/>
        <w:jc w:val="both"/>
        <w:rPr>
          <w:rFonts w:cs="David" w:hint="cs"/>
          <w:rtl/>
        </w:rPr>
      </w:pPr>
      <w:r>
        <w:rPr>
          <w:rFonts w:cs="David" w:hint="cs"/>
          <w:rtl/>
        </w:rPr>
        <w:t xml:space="preserve">לא, זה לא יישאר, זו תוספת מהכנסת הקודמת, כשהם חשבו שתהיה ועדה רק של ארבעה. (ב) אומר שהוא יתחשב בהרכב הסיעתי של הכנסת, "תוך מתן ייצוג הולם לסיעות האופוזיציה". זה מחוק, אבל זה מה שהציעה ועדת זמיר, בכנסת הקודמת חשבו למחוק את זה, "וכן בתכונות הנדרשות לכהונה בוועדת האתיקה, ובתפקידים אחרים שחבר הכנסת ממלא בכנסת". זאת אומרת הוא גם יתחשב בהרכבים הסיעתיים, בקואליציה/אופוזיציה וגם בכך שוועדת אתיקה מחייבת תכונות אישיות מיוחדות. </w:t>
      </w:r>
    </w:p>
    <w:p w14:paraId="182D0E4D" w14:textId="77777777" w:rsidR="00C90FC9" w:rsidRDefault="00C90FC9" w:rsidP="00C90FC9">
      <w:pPr>
        <w:bidi/>
        <w:ind w:firstLine="720"/>
        <w:jc w:val="both"/>
        <w:rPr>
          <w:rFonts w:cs="David" w:hint="cs"/>
          <w:rtl/>
        </w:rPr>
      </w:pPr>
    </w:p>
    <w:p w14:paraId="138A4EA8"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BF83CBA" w14:textId="77777777" w:rsidR="00C90FC9" w:rsidRDefault="00C90FC9" w:rsidP="00C90FC9">
      <w:pPr>
        <w:bidi/>
        <w:ind w:firstLine="720"/>
        <w:jc w:val="both"/>
        <w:rPr>
          <w:rFonts w:cs="David" w:hint="cs"/>
          <w:rtl/>
        </w:rPr>
      </w:pPr>
    </w:p>
    <w:p w14:paraId="3D3E802A" w14:textId="77777777" w:rsidR="00C90FC9" w:rsidRDefault="00C90FC9" w:rsidP="00C90FC9">
      <w:pPr>
        <w:bidi/>
        <w:ind w:firstLine="720"/>
        <w:jc w:val="both"/>
        <w:rPr>
          <w:rFonts w:cs="David" w:hint="cs"/>
          <w:rtl/>
        </w:rPr>
      </w:pPr>
      <w:r>
        <w:rPr>
          <w:rFonts w:cs="David" w:hint="cs"/>
          <w:rtl/>
        </w:rPr>
        <w:t>אבל איפה אנחנו אומרים לו שהוא צריך לחלק אותם בין קואליציה לאופוזיציה, ב-(ב), "יתחשב, בין השאר, בהרכב הסיעתי של הכנסת"?</w:t>
      </w:r>
    </w:p>
    <w:p w14:paraId="21C7A7DF" w14:textId="77777777" w:rsidR="00C90FC9" w:rsidRDefault="00C90FC9" w:rsidP="00C90FC9">
      <w:pPr>
        <w:bidi/>
        <w:ind w:firstLine="720"/>
        <w:jc w:val="both"/>
        <w:rPr>
          <w:rFonts w:cs="David" w:hint="cs"/>
          <w:rtl/>
        </w:rPr>
      </w:pPr>
    </w:p>
    <w:p w14:paraId="037FDCF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B4CF075" w14:textId="77777777" w:rsidR="00C90FC9" w:rsidRDefault="00C90FC9" w:rsidP="00C90FC9">
      <w:pPr>
        <w:bidi/>
        <w:ind w:firstLine="720"/>
        <w:jc w:val="both"/>
        <w:rPr>
          <w:rFonts w:cs="David" w:hint="cs"/>
          <w:rtl/>
        </w:rPr>
      </w:pPr>
    </w:p>
    <w:p w14:paraId="31B19498" w14:textId="77777777" w:rsidR="00C90FC9" w:rsidRDefault="00C90FC9" w:rsidP="00C90FC9">
      <w:pPr>
        <w:bidi/>
        <w:ind w:firstLine="720"/>
        <w:jc w:val="both"/>
        <w:rPr>
          <w:rFonts w:cs="David" w:hint="cs"/>
          <w:rtl/>
        </w:rPr>
      </w:pPr>
      <w:r>
        <w:rPr>
          <w:rFonts w:cs="David" w:hint="cs"/>
          <w:rtl/>
        </w:rPr>
        <w:t xml:space="preserve">זה די נכון, אני אגיד לך למה זה נכון. היו כנסות שהיתה ממשלת אחדות לאומית של 80 וארבעים היו באופוזיציה, החוק הקיים אמר אתה תמנה מהשמונים שניים ומארבעים שניים, פה זה כבר הגיע לתבונתו של חבר הכנסת, אם תהיה קואליציה ואופוזיציה די קרובות הוא אפילו יכול במקרה מסוים למנות ארבעה מהאופוזיציה ושלושה מהקואליציה כי הוא לא מחויב להרכב, אבל יהיה לא סביר שהוא ימנה בלי להתחשב במבנה הסיעתי וגם ביחסי הכוחות בכנסת. בכנסת נניח שיחסי הכוחות 61 </w:t>
      </w:r>
      <w:r>
        <w:rPr>
          <w:rFonts w:cs="David"/>
          <w:rtl/>
        </w:rPr>
        <w:t>–</w:t>
      </w:r>
      <w:r>
        <w:rPr>
          <w:rFonts w:cs="David" w:hint="cs"/>
          <w:rtl/>
        </w:rPr>
        <w:t xml:space="preserve"> 59, קואליציה </w:t>
      </w:r>
      <w:r>
        <w:rPr>
          <w:rFonts w:cs="David"/>
          <w:rtl/>
        </w:rPr>
        <w:t>–</w:t>
      </w:r>
      <w:r>
        <w:rPr>
          <w:rFonts w:cs="David" w:hint="cs"/>
          <w:rtl/>
        </w:rPr>
        <w:t xml:space="preserve"> אופוזיציה, על פי השקפתי הוא חופשי להחליט שיש ארבעה מאלה ושלושה מאלה, או הפוך.</w:t>
      </w:r>
    </w:p>
    <w:p w14:paraId="049E47C4" w14:textId="77777777" w:rsidR="00C90FC9" w:rsidRDefault="00C90FC9" w:rsidP="00C90FC9">
      <w:pPr>
        <w:bidi/>
        <w:ind w:firstLine="720"/>
        <w:jc w:val="both"/>
        <w:rPr>
          <w:rFonts w:cs="David" w:hint="cs"/>
          <w:rtl/>
        </w:rPr>
      </w:pPr>
    </w:p>
    <w:p w14:paraId="4733D4B0"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A733D67" w14:textId="77777777" w:rsidR="00C90FC9" w:rsidRDefault="00C90FC9" w:rsidP="00C90FC9">
      <w:pPr>
        <w:bidi/>
        <w:ind w:firstLine="720"/>
        <w:jc w:val="both"/>
        <w:rPr>
          <w:rFonts w:cs="David" w:hint="cs"/>
          <w:rtl/>
        </w:rPr>
      </w:pPr>
    </w:p>
    <w:p w14:paraId="22076D9D" w14:textId="77777777" w:rsidR="00C90FC9" w:rsidRDefault="00C90FC9" w:rsidP="00C90FC9">
      <w:pPr>
        <w:bidi/>
        <w:ind w:firstLine="720"/>
        <w:jc w:val="both"/>
        <w:rPr>
          <w:rFonts w:cs="David" w:hint="cs"/>
          <w:rtl/>
        </w:rPr>
      </w:pPr>
      <w:r>
        <w:rPr>
          <w:rFonts w:cs="David" w:hint="cs"/>
          <w:rtl/>
        </w:rPr>
        <w:t xml:space="preserve">אתה יכול להגיע למצב שאורי אריאל הוא נציג האופוזיציה בוועדה לבחירת שופטים. </w:t>
      </w:r>
    </w:p>
    <w:p w14:paraId="1204E7AB" w14:textId="77777777" w:rsidR="00C90FC9" w:rsidRDefault="00C90FC9" w:rsidP="00C90FC9">
      <w:pPr>
        <w:bidi/>
        <w:ind w:firstLine="720"/>
        <w:jc w:val="both"/>
        <w:rPr>
          <w:rFonts w:cs="David" w:hint="cs"/>
          <w:rtl/>
        </w:rPr>
      </w:pPr>
    </w:p>
    <w:p w14:paraId="6138577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9809A51" w14:textId="77777777" w:rsidR="00C90FC9" w:rsidRDefault="00C90FC9" w:rsidP="00C90FC9">
      <w:pPr>
        <w:bidi/>
        <w:ind w:firstLine="720"/>
        <w:jc w:val="both"/>
        <w:rPr>
          <w:rFonts w:cs="David" w:hint="cs"/>
          <w:rtl/>
        </w:rPr>
      </w:pPr>
    </w:p>
    <w:p w14:paraId="65ACFBB3" w14:textId="77777777" w:rsidR="00C90FC9" w:rsidRDefault="00C90FC9" w:rsidP="00C90FC9">
      <w:pPr>
        <w:bidi/>
        <w:ind w:firstLine="720"/>
        <w:jc w:val="both"/>
        <w:rPr>
          <w:rFonts w:cs="David" w:hint="cs"/>
          <w:rtl/>
        </w:rPr>
      </w:pPr>
      <w:r>
        <w:rPr>
          <w:rFonts w:cs="David" w:hint="cs"/>
          <w:rtl/>
        </w:rPr>
        <w:t xml:space="preserve">וזה בהצבעה במליאת הכנסת. בסדר. זה לכאורה התהליך הכי דמוקרטי ובעובדה... אתה יודע מה? יושב ראש נבון, בהנחה שאת התכונה המינימלית הזו יש לו, היות ואין דרך אחרת, להשאיר את הסמכות לוועדת האתיקה בידי היושב ראש, אף אחד לא הציע מנגנון אחר, אחרת היא תהיה מיד פוליטית, אני מציע להשאיר את חופש התמרון המרבי ולכוון אותו רק ברמה של הייצוג, כפי שהיא מופיעה פה. </w:t>
      </w:r>
    </w:p>
    <w:p w14:paraId="3840FFE8" w14:textId="77777777" w:rsidR="00C90FC9" w:rsidRDefault="00C90FC9" w:rsidP="00C90FC9">
      <w:pPr>
        <w:bidi/>
        <w:ind w:firstLine="720"/>
        <w:jc w:val="both"/>
        <w:rPr>
          <w:rFonts w:cs="David" w:hint="cs"/>
          <w:rtl/>
        </w:rPr>
      </w:pPr>
    </w:p>
    <w:p w14:paraId="30A6471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6030996" w14:textId="77777777" w:rsidR="00C90FC9" w:rsidRDefault="00C90FC9" w:rsidP="00C90FC9">
      <w:pPr>
        <w:bidi/>
        <w:ind w:firstLine="720"/>
        <w:jc w:val="both"/>
        <w:rPr>
          <w:rFonts w:cs="David" w:hint="cs"/>
          <w:rtl/>
        </w:rPr>
      </w:pPr>
    </w:p>
    <w:p w14:paraId="6D93A877" w14:textId="77777777" w:rsidR="00C90FC9" w:rsidRDefault="00C90FC9" w:rsidP="00C90FC9">
      <w:pPr>
        <w:bidi/>
        <w:ind w:firstLine="720"/>
        <w:jc w:val="both"/>
        <w:rPr>
          <w:rFonts w:cs="David" w:hint="cs"/>
          <w:rtl/>
        </w:rPr>
      </w:pPr>
      <w:r>
        <w:rPr>
          <w:rFonts w:cs="David" w:hint="cs"/>
          <w:rtl/>
        </w:rPr>
        <w:t>אז אני אקריא את זה עוד פעם, שזה יהיה מסודר. אנחנו אומרים: יושב ראש הכנסת ימנה ועדת אתיקה לחברי הכנסת ובה שבעה חברי כנסת שאינם שרים או סגני שרים, ויקבע את היושב ראש שלה מבין חבריה. (ב) יגיד: במינוי חברי ועדת האתיקה יתחשב יושב ראש הכנסת בין השאר בהרכב הסיעתי של הכנסת, תוך מתן ייצוג הולם לסיעות האופוזיציה וכן בתכונות הנדרשות לכהונה בוועדת האתיקה ובתפקידים אחרים שחבר הכנסת ממלא בכנסת. (ב) נשאר כמו שוועדת זמיר הציעה.</w:t>
      </w:r>
    </w:p>
    <w:p w14:paraId="54B2C980" w14:textId="77777777" w:rsidR="00C90FC9" w:rsidRDefault="00C90FC9" w:rsidP="00C90FC9">
      <w:pPr>
        <w:bidi/>
        <w:ind w:firstLine="720"/>
        <w:jc w:val="both"/>
        <w:rPr>
          <w:rFonts w:cs="David" w:hint="cs"/>
          <w:rtl/>
        </w:rPr>
      </w:pPr>
    </w:p>
    <w:p w14:paraId="69E91F78" w14:textId="77777777" w:rsidR="00C90FC9" w:rsidRDefault="00C90FC9" w:rsidP="00C90FC9">
      <w:pPr>
        <w:bidi/>
        <w:ind w:firstLine="720"/>
        <w:jc w:val="both"/>
        <w:rPr>
          <w:rFonts w:cs="David" w:hint="cs"/>
          <w:rtl/>
        </w:rPr>
      </w:pPr>
      <w:r>
        <w:rPr>
          <w:rFonts w:cs="David" w:hint="cs"/>
          <w:rtl/>
        </w:rPr>
        <w:t xml:space="preserve">סעיף קטן (ג) עכשיו ידבר על ועדת המשנה של הקובלנות. סליחה על המחיקות, אנחנו חוזרים למה שלפני המחיקה, שזה יאמר: "יושב ראש הכנסת ימנה, מבין חברי ועדת האתיקה", כלומר מבין השבעה, "ועדת משנה לקובלנות בהרכב של שלושה חברים, לפחות אחד מהם מסיעות האופוזיציה, שתדון בקובלנות שהוגשו נגד חברי הכסת; יושב ראש ועדת האתיקה יהיה יושב ראש ועדת הקובלנות". </w:t>
      </w:r>
    </w:p>
    <w:p w14:paraId="2F6934FB" w14:textId="77777777" w:rsidR="00C90FC9" w:rsidRDefault="00C90FC9" w:rsidP="00C90FC9">
      <w:pPr>
        <w:bidi/>
        <w:ind w:firstLine="720"/>
        <w:jc w:val="both"/>
        <w:rPr>
          <w:rFonts w:cs="David" w:hint="cs"/>
          <w:rtl/>
        </w:rPr>
      </w:pPr>
    </w:p>
    <w:p w14:paraId="72225AB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AFF475F" w14:textId="77777777" w:rsidR="00C90FC9" w:rsidRDefault="00C90FC9" w:rsidP="00C90FC9">
      <w:pPr>
        <w:bidi/>
        <w:ind w:firstLine="720"/>
        <w:jc w:val="both"/>
        <w:rPr>
          <w:rFonts w:cs="David" w:hint="cs"/>
          <w:rtl/>
        </w:rPr>
      </w:pPr>
    </w:p>
    <w:p w14:paraId="1E61CB2D" w14:textId="77777777" w:rsidR="00C90FC9" w:rsidRDefault="00C90FC9" w:rsidP="00C90FC9">
      <w:pPr>
        <w:bidi/>
        <w:ind w:firstLine="720"/>
        <w:jc w:val="both"/>
        <w:rPr>
          <w:rFonts w:cs="David" w:hint="cs"/>
          <w:rtl/>
        </w:rPr>
      </w:pPr>
      <w:r>
        <w:rPr>
          <w:rFonts w:cs="David" w:hint="cs"/>
          <w:rtl/>
        </w:rPr>
        <w:t xml:space="preserve">עכשיו תוסיפי פה: יושב ראש הכנסת ימנה את שאר חברי ועדת האתיקה כממלאי מקום על פי סדר קבוע. </w:t>
      </w:r>
    </w:p>
    <w:p w14:paraId="28BC31A6" w14:textId="77777777" w:rsidR="00C90FC9" w:rsidRDefault="00C90FC9" w:rsidP="00C90FC9">
      <w:pPr>
        <w:bidi/>
        <w:ind w:firstLine="720"/>
        <w:jc w:val="both"/>
        <w:rPr>
          <w:rFonts w:cs="David" w:hint="cs"/>
          <w:rtl/>
        </w:rPr>
      </w:pPr>
    </w:p>
    <w:p w14:paraId="56C97EE7"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B163658" w14:textId="77777777" w:rsidR="00C90FC9" w:rsidRDefault="00C90FC9" w:rsidP="00C90FC9">
      <w:pPr>
        <w:bidi/>
        <w:ind w:firstLine="720"/>
        <w:jc w:val="both"/>
        <w:rPr>
          <w:rFonts w:cs="David" w:hint="cs"/>
          <w:rtl/>
        </w:rPr>
      </w:pPr>
    </w:p>
    <w:p w14:paraId="6E2F79F3" w14:textId="77777777" w:rsidR="00C90FC9" w:rsidRDefault="00C90FC9" w:rsidP="00C90FC9">
      <w:pPr>
        <w:bidi/>
        <w:ind w:firstLine="720"/>
        <w:jc w:val="both"/>
        <w:rPr>
          <w:rFonts w:cs="David" w:hint="cs"/>
          <w:rtl/>
        </w:rPr>
      </w:pPr>
      <w:r>
        <w:rPr>
          <w:rFonts w:cs="David" w:hint="cs"/>
          <w:rtl/>
        </w:rPr>
        <w:t xml:space="preserve">זה כתוב בהמשך. </w:t>
      </w:r>
    </w:p>
    <w:p w14:paraId="2E665105" w14:textId="77777777" w:rsidR="00C90FC9" w:rsidRDefault="00C90FC9" w:rsidP="00C90FC9">
      <w:pPr>
        <w:bidi/>
        <w:ind w:firstLine="720"/>
        <w:jc w:val="both"/>
        <w:rPr>
          <w:rFonts w:cs="David" w:hint="cs"/>
          <w:rtl/>
        </w:rPr>
      </w:pPr>
    </w:p>
    <w:p w14:paraId="263EFC7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9683E4A" w14:textId="77777777" w:rsidR="00C90FC9" w:rsidRDefault="00C90FC9" w:rsidP="00C90FC9">
      <w:pPr>
        <w:bidi/>
        <w:ind w:firstLine="720"/>
        <w:jc w:val="both"/>
        <w:rPr>
          <w:rFonts w:cs="David" w:hint="cs"/>
          <w:rtl/>
        </w:rPr>
      </w:pPr>
    </w:p>
    <w:p w14:paraId="0F2A8DA7" w14:textId="77777777" w:rsidR="00C90FC9" w:rsidRDefault="00C90FC9" w:rsidP="00C90FC9">
      <w:pPr>
        <w:bidi/>
        <w:ind w:firstLine="720"/>
        <w:jc w:val="both"/>
        <w:rPr>
          <w:rFonts w:cs="David" w:hint="cs"/>
          <w:rtl/>
        </w:rPr>
      </w:pPr>
      <w:r>
        <w:rPr>
          <w:rFonts w:cs="David" w:hint="cs"/>
          <w:rtl/>
        </w:rPr>
        <w:t xml:space="preserve">אני בכל זאת רוצה להביא את זה לפה. הסדר ממלאי המקום שקיים היום, פה יש ממלאי מקום רק לוועדת הקובלנות, אין ממלאי מקום לוועדת האתיקה. </w:t>
      </w:r>
    </w:p>
    <w:p w14:paraId="6E89014D" w14:textId="77777777" w:rsidR="00C90FC9" w:rsidRDefault="00C90FC9" w:rsidP="00C90FC9">
      <w:pPr>
        <w:bidi/>
        <w:jc w:val="both"/>
        <w:rPr>
          <w:rFonts w:cs="David" w:hint="cs"/>
          <w:u w:val="single"/>
          <w:rtl/>
        </w:rPr>
      </w:pPr>
    </w:p>
    <w:p w14:paraId="1903EBAC"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674F356" w14:textId="77777777" w:rsidR="00C90FC9" w:rsidRDefault="00C90FC9" w:rsidP="00C90FC9">
      <w:pPr>
        <w:bidi/>
        <w:ind w:firstLine="720"/>
        <w:jc w:val="both"/>
        <w:rPr>
          <w:rFonts w:cs="David" w:hint="cs"/>
          <w:rtl/>
        </w:rPr>
      </w:pPr>
    </w:p>
    <w:p w14:paraId="0FA7F985" w14:textId="77777777" w:rsidR="00C90FC9" w:rsidRDefault="00C90FC9" w:rsidP="00C90FC9">
      <w:pPr>
        <w:bidi/>
        <w:ind w:firstLine="720"/>
        <w:jc w:val="both"/>
        <w:rPr>
          <w:rFonts w:cs="David" w:hint="cs"/>
          <w:rtl/>
        </w:rPr>
      </w:pPr>
      <w:r>
        <w:rPr>
          <w:rFonts w:cs="David" w:hint="cs"/>
          <w:rtl/>
        </w:rPr>
        <w:t xml:space="preserve">זה ישנו בהמשך באיזה שהוא מקום. </w:t>
      </w:r>
    </w:p>
    <w:p w14:paraId="3A1C1D89" w14:textId="77777777" w:rsidR="00C90FC9" w:rsidRDefault="00C90FC9" w:rsidP="00C90FC9">
      <w:pPr>
        <w:bidi/>
        <w:ind w:firstLine="720"/>
        <w:jc w:val="both"/>
        <w:rPr>
          <w:rFonts w:cs="David" w:hint="cs"/>
          <w:rtl/>
        </w:rPr>
      </w:pPr>
    </w:p>
    <w:p w14:paraId="63A5EFC7"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FEC8B6B" w14:textId="77777777" w:rsidR="00C90FC9" w:rsidRDefault="00C90FC9" w:rsidP="00C90FC9">
      <w:pPr>
        <w:bidi/>
        <w:ind w:firstLine="720"/>
        <w:jc w:val="both"/>
        <w:rPr>
          <w:rFonts w:cs="David" w:hint="cs"/>
          <w:rtl/>
        </w:rPr>
      </w:pPr>
    </w:p>
    <w:p w14:paraId="60AD77D0" w14:textId="77777777" w:rsidR="00C90FC9" w:rsidRDefault="00C90FC9" w:rsidP="00C90FC9">
      <w:pPr>
        <w:bidi/>
        <w:ind w:firstLine="720"/>
        <w:jc w:val="both"/>
        <w:rPr>
          <w:rFonts w:cs="David" w:hint="cs"/>
          <w:rtl/>
        </w:rPr>
      </w:pPr>
      <w:r>
        <w:rPr>
          <w:rFonts w:cs="David" w:hint="cs"/>
          <w:rtl/>
        </w:rPr>
        <w:t xml:space="preserve">אני חושב שהמקום הנכון הוא פה, כי אתה בעצם בא ואתה אומר... אני מדבר מבחינת הלוגיקה של סדר המקומות. </w:t>
      </w:r>
    </w:p>
    <w:p w14:paraId="79DA4EC9" w14:textId="77777777" w:rsidR="00C90FC9" w:rsidRDefault="00C90FC9" w:rsidP="00C90FC9">
      <w:pPr>
        <w:bidi/>
        <w:ind w:firstLine="720"/>
        <w:jc w:val="both"/>
        <w:rPr>
          <w:rFonts w:cs="David" w:hint="cs"/>
          <w:rtl/>
        </w:rPr>
      </w:pPr>
    </w:p>
    <w:p w14:paraId="470D684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86593E6" w14:textId="77777777" w:rsidR="00C90FC9" w:rsidRDefault="00C90FC9" w:rsidP="00C90FC9">
      <w:pPr>
        <w:bidi/>
        <w:ind w:firstLine="720"/>
        <w:jc w:val="both"/>
        <w:rPr>
          <w:rFonts w:cs="David" w:hint="cs"/>
          <w:rtl/>
        </w:rPr>
      </w:pPr>
    </w:p>
    <w:p w14:paraId="1BE7DC49" w14:textId="77777777" w:rsidR="00C90FC9" w:rsidRDefault="00C90FC9" w:rsidP="00C90FC9">
      <w:pPr>
        <w:bidi/>
        <w:ind w:firstLine="720"/>
        <w:jc w:val="both"/>
        <w:rPr>
          <w:rFonts w:cs="David" w:hint="cs"/>
          <w:rtl/>
        </w:rPr>
      </w:pPr>
      <w:r>
        <w:rPr>
          <w:rFonts w:cs="David" w:hint="cs"/>
          <w:rtl/>
        </w:rPr>
        <w:t xml:space="preserve">ב-97. אם נפסל חבר ועדת קובלנות או נבצר ממנו, "ימנה יושב ראש ועדת האתיקה". </w:t>
      </w:r>
    </w:p>
    <w:p w14:paraId="28FAAE6B" w14:textId="77777777" w:rsidR="00C90FC9" w:rsidRDefault="00C90FC9" w:rsidP="00C90FC9">
      <w:pPr>
        <w:bidi/>
        <w:ind w:firstLine="720"/>
        <w:jc w:val="both"/>
        <w:rPr>
          <w:rFonts w:cs="David" w:hint="cs"/>
          <w:rtl/>
        </w:rPr>
      </w:pPr>
    </w:p>
    <w:p w14:paraId="340206CE"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CCBCEB3" w14:textId="77777777" w:rsidR="00C90FC9" w:rsidRDefault="00C90FC9" w:rsidP="00C90FC9">
      <w:pPr>
        <w:bidi/>
        <w:ind w:firstLine="720"/>
        <w:jc w:val="both"/>
        <w:rPr>
          <w:rFonts w:cs="David" w:hint="cs"/>
          <w:rtl/>
        </w:rPr>
      </w:pPr>
    </w:p>
    <w:p w14:paraId="41C575E7" w14:textId="77777777" w:rsidR="00C90FC9" w:rsidRDefault="00C90FC9" w:rsidP="00C90FC9">
      <w:pPr>
        <w:bidi/>
        <w:ind w:firstLine="720"/>
        <w:jc w:val="both"/>
        <w:rPr>
          <w:rFonts w:cs="David" w:hint="cs"/>
          <w:rtl/>
        </w:rPr>
      </w:pPr>
      <w:r>
        <w:rPr>
          <w:rFonts w:cs="David" w:hint="cs"/>
          <w:rtl/>
        </w:rPr>
        <w:t>יש כאן שורה של מצבים, זה סעיף מאוד ארוך---</w:t>
      </w:r>
    </w:p>
    <w:p w14:paraId="4F4906B1" w14:textId="77777777" w:rsidR="00C90FC9" w:rsidRDefault="00C90FC9" w:rsidP="00C90FC9">
      <w:pPr>
        <w:bidi/>
        <w:ind w:firstLine="720"/>
        <w:jc w:val="both"/>
        <w:rPr>
          <w:rFonts w:cs="David" w:hint="cs"/>
          <w:rtl/>
        </w:rPr>
      </w:pPr>
    </w:p>
    <w:p w14:paraId="3F92A418"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7AE06DB" w14:textId="77777777" w:rsidR="00C90FC9" w:rsidRDefault="00C90FC9" w:rsidP="00C90FC9">
      <w:pPr>
        <w:bidi/>
        <w:ind w:firstLine="720"/>
        <w:jc w:val="both"/>
        <w:rPr>
          <w:rFonts w:cs="David" w:hint="cs"/>
          <w:rtl/>
        </w:rPr>
      </w:pPr>
    </w:p>
    <w:p w14:paraId="6A49ED1A" w14:textId="77777777" w:rsidR="00C90FC9" w:rsidRDefault="00C90FC9" w:rsidP="00C90FC9">
      <w:pPr>
        <w:bidi/>
        <w:ind w:firstLine="720"/>
        <w:jc w:val="both"/>
        <w:rPr>
          <w:rFonts w:cs="David" w:hint="cs"/>
          <w:rtl/>
        </w:rPr>
      </w:pPr>
      <w:r>
        <w:rPr>
          <w:rFonts w:cs="David" w:hint="cs"/>
          <w:rtl/>
        </w:rPr>
        <w:t xml:space="preserve">סעיף 97, אנחנו תיכף נגיע אליו. </w:t>
      </w:r>
    </w:p>
    <w:p w14:paraId="3119EDDD" w14:textId="77777777" w:rsidR="00C90FC9" w:rsidRDefault="00C90FC9" w:rsidP="00C90FC9">
      <w:pPr>
        <w:bidi/>
        <w:ind w:firstLine="720"/>
        <w:jc w:val="both"/>
        <w:rPr>
          <w:rFonts w:cs="David" w:hint="cs"/>
          <w:rtl/>
        </w:rPr>
      </w:pPr>
    </w:p>
    <w:p w14:paraId="4AC714F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27B63B3" w14:textId="77777777" w:rsidR="00C90FC9" w:rsidRDefault="00C90FC9" w:rsidP="00C90FC9">
      <w:pPr>
        <w:bidi/>
        <w:ind w:firstLine="720"/>
        <w:jc w:val="both"/>
        <w:rPr>
          <w:rFonts w:cs="David" w:hint="cs"/>
          <w:rtl/>
        </w:rPr>
      </w:pPr>
    </w:p>
    <w:p w14:paraId="62ACB76C" w14:textId="77777777" w:rsidR="00C90FC9" w:rsidRDefault="00C90FC9" w:rsidP="00C90FC9">
      <w:pPr>
        <w:bidi/>
        <w:ind w:firstLine="720"/>
        <w:jc w:val="both"/>
        <w:rPr>
          <w:rFonts w:cs="David" w:hint="cs"/>
          <w:rtl/>
        </w:rPr>
      </w:pPr>
      <w:r>
        <w:rPr>
          <w:rFonts w:cs="David" w:hint="cs"/>
          <w:rtl/>
        </w:rPr>
        <w:t xml:space="preserve">בסדר, אבל אני אציע להחזיר אותו אחר כך ל-94. </w:t>
      </w:r>
    </w:p>
    <w:p w14:paraId="17058B92" w14:textId="77777777" w:rsidR="00C90FC9" w:rsidRDefault="00C90FC9" w:rsidP="00C90FC9">
      <w:pPr>
        <w:bidi/>
        <w:ind w:firstLine="720"/>
        <w:jc w:val="both"/>
        <w:rPr>
          <w:rFonts w:cs="David" w:hint="cs"/>
          <w:rtl/>
        </w:rPr>
      </w:pPr>
    </w:p>
    <w:p w14:paraId="4AC811A4"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859A3DB" w14:textId="77777777" w:rsidR="00C90FC9" w:rsidRDefault="00C90FC9" w:rsidP="00C90FC9">
      <w:pPr>
        <w:bidi/>
        <w:ind w:firstLine="720"/>
        <w:jc w:val="both"/>
        <w:rPr>
          <w:rFonts w:cs="David" w:hint="cs"/>
          <w:rtl/>
        </w:rPr>
      </w:pPr>
    </w:p>
    <w:p w14:paraId="21EFFC40" w14:textId="77777777" w:rsidR="00C90FC9" w:rsidRDefault="00C90FC9" w:rsidP="00C90FC9">
      <w:pPr>
        <w:bidi/>
        <w:ind w:firstLine="720"/>
        <w:jc w:val="both"/>
        <w:rPr>
          <w:rFonts w:cs="David" w:hint="cs"/>
          <w:rtl/>
        </w:rPr>
      </w:pPr>
      <w:r>
        <w:rPr>
          <w:rFonts w:cs="David" w:hint="cs"/>
          <w:rtl/>
        </w:rPr>
        <w:t xml:space="preserve">עכשיו, יש כאן איזה שהיא הוראה על שינוי הרכב ועדת האתיקה, אם חל שינוי מהותי בהרכב הקואליציוני, שיש לו השלכה על הרכב ועדת האתיקה או ועדת הקובלנות. פתאום סיעות יוצאות מהקואליציה, נכנסות לקואליציה ונהיה מצב שאין יותר ייצוג לקואליציה ולאופוזיציה. במקרה כזה מוצע שיושב ראש הכנסת, לאחר התייעצות עם יושב ראש ועדת האתיקה, יוכל לשנות את הרכב ועדת האתיקה או ועדת הקובלנות. חוזרים לנוסח של ועדת זמיר. כלומר מלכתחילה ההרכב נקבע לכל הכנסת, אבל אומרים ליושב ראש שזה בסדר שהוא ישנה את ההרכב אם חל שינוי מהותי בהרכב הקואליציוני של הכנסת. </w:t>
      </w:r>
    </w:p>
    <w:p w14:paraId="0EACE81D" w14:textId="77777777" w:rsidR="00C90FC9" w:rsidRDefault="00C90FC9" w:rsidP="00C90FC9">
      <w:pPr>
        <w:bidi/>
        <w:ind w:firstLine="720"/>
        <w:jc w:val="both"/>
        <w:rPr>
          <w:rFonts w:cs="David" w:hint="cs"/>
          <w:rtl/>
        </w:rPr>
      </w:pPr>
    </w:p>
    <w:p w14:paraId="1A51513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CA66D8C" w14:textId="77777777" w:rsidR="00C90FC9" w:rsidRDefault="00C90FC9" w:rsidP="00C90FC9">
      <w:pPr>
        <w:bidi/>
        <w:ind w:firstLine="720"/>
        <w:jc w:val="both"/>
        <w:rPr>
          <w:rFonts w:cs="David" w:hint="cs"/>
          <w:rtl/>
        </w:rPr>
      </w:pPr>
    </w:p>
    <w:p w14:paraId="57C56C46" w14:textId="77777777" w:rsidR="00C90FC9" w:rsidRDefault="00C90FC9" w:rsidP="00C90FC9">
      <w:pPr>
        <w:bidi/>
        <w:ind w:firstLine="720"/>
        <w:jc w:val="both"/>
        <w:rPr>
          <w:rFonts w:cs="David" w:hint="cs"/>
          <w:rtl/>
        </w:rPr>
      </w:pPr>
      <w:r>
        <w:rPr>
          <w:rFonts w:cs="David" w:hint="cs"/>
          <w:rtl/>
        </w:rPr>
        <w:t>יש לי בעיה עם זה. על פי מה בכלל יש מעמד לקואליציה ולאופוזיציה בתוך ועדת האתיקה? אני מבין שאם ממנים אותה, אי אפשר---</w:t>
      </w:r>
    </w:p>
    <w:p w14:paraId="4BD7A028" w14:textId="77777777" w:rsidR="00C90FC9" w:rsidRDefault="00C90FC9" w:rsidP="00C90FC9">
      <w:pPr>
        <w:bidi/>
        <w:ind w:firstLine="720"/>
        <w:jc w:val="both"/>
        <w:rPr>
          <w:rFonts w:cs="David" w:hint="cs"/>
          <w:rtl/>
        </w:rPr>
      </w:pPr>
    </w:p>
    <w:p w14:paraId="2A27F97F"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A9B443E" w14:textId="77777777" w:rsidR="00C90FC9" w:rsidRDefault="00C90FC9" w:rsidP="00C90FC9">
      <w:pPr>
        <w:bidi/>
        <w:ind w:firstLine="720"/>
        <w:jc w:val="both"/>
        <w:rPr>
          <w:rFonts w:cs="David" w:hint="cs"/>
          <w:rtl/>
        </w:rPr>
      </w:pPr>
    </w:p>
    <w:p w14:paraId="1195E6D4" w14:textId="77777777" w:rsidR="00C90FC9" w:rsidRDefault="00C90FC9" w:rsidP="00C90FC9">
      <w:pPr>
        <w:bidi/>
        <w:ind w:firstLine="720"/>
        <w:jc w:val="both"/>
        <w:rPr>
          <w:rFonts w:cs="David" w:hint="cs"/>
          <w:rtl/>
        </w:rPr>
      </w:pPr>
      <w:r>
        <w:rPr>
          <w:rFonts w:cs="David" w:hint="cs"/>
          <w:rtl/>
        </w:rPr>
        <w:t xml:space="preserve">יש בזה היגיון. יש בזה שמירת איזון. </w:t>
      </w:r>
    </w:p>
    <w:p w14:paraId="3EC5007F" w14:textId="77777777" w:rsidR="00C90FC9" w:rsidRDefault="00C90FC9" w:rsidP="00C90FC9">
      <w:pPr>
        <w:bidi/>
        <w:ind w:firstLine="720"/>
        <w:jc w:val="both"/>
        <w:rPr>
          <w:rFonts w:cs="David" w:hint="cs"/>
          <w:rtl/>
        </w:rPr>
      </w:pPr>
    </w:p>
    <w:p w14:paraId="26B0EBCB"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6C52948C" w14:textId="77777777" w:rsidR="00C90FC9" w:rsidRDefault="00C90FC9" w:rsidP="00C90FC9">
      <w:pPr>
        <w:bidi/>
        <w:ind w:firstLine="720"/>
        <w:jc w:val="both"/>
        <w:rPr>
          <w:rFonts w:cs="David" w:hint="cs"/>
          <w:rtl/>
        </w:rPr>
      </w:pPr>
    </w:p>
    <w:p w14:paraId="3719BBD7" w14:textId="77777777" w:rsidR="00C90FC9" w:rsidRDefault="00C90FC9" w:rsidP="00C90FC9">
      <w:pPr>
        <w:bidi/>
        <w:ind w:firstLine="720"/>
        <w:jc w:val="both"/>
        <w:rPr>
          <w:rFonts w:cs="David" w:hint="cs"/>
          <w:rtl/>
        </w:rPr>
      </w:pPr>
      <w:r>
        <w:rPr>
          <w:rFonts w:cs="David" w:hint="cs"/>
          <w:rtl/>
        </w:rPr>
        <w:t xml:space="preserve">יכול להיות שינוי כזה שמי שהתמנה לוועדת האתיקה כאיש אופוזיציה הוא עכשיו בקואליציה ובוועדת האתיקה אין ייצוג לאופוזיציה יותר </w:t>
      </w:r>
    </w:p>
    <w:p w14:paraId="7148000B" w14:textId="77777777" w:rsidR="00C90FC9" w:rsidRDefault="00C90FC9" w:rsidP="00C90FC9">
      <w:pPr>
        <w:bidi/>
        <w:ind w:firstLine="720"/>
        <w:jc w:val="both"/>
        <w:rPr>
          <w:rFonts w:cs="David" w:hint="cs"/>
          <w:rtl/>
        </w:rPr>
      </w:pPr>
    </w:p>
    <w:p w14:paraId="72369723"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350FE58" w14:textId="77777777" w:rsidR="00C90FC9" w:rsidRDefault="00C90FC9" w:rsidP="00C90FC9">
      <w:pPr>
        <w:bidi/>
        <w:ind w:firstLine="720"/>
        <w:jc w:val="both"/>
        <w:rPr>
          <w:rFonts w:cs="David" w:hint="cs"/>
          <w:rtl/>
        </w:rPr>
      </w:pPr>
    </w:p>
    <w:p w14:paraId="453A4DB6" w14:textId="77777777" w:rsidR="00C90FC9" w:rsidRDefault="00C90FC9" w:rsidP="00C90FC9">
      <w:pPr>
        <w:bidi/>
        <w:ind w:firstLine="720"/>
        <w:jc w:val="both"/>
        <w:rPr>
          <w:rFonts w:cs="David" w:hint="cs"/>
          <w:rtl/>
        </w:rPr>
      </w:pPr>
      <w:r>
        <w:rPr>
          <w:rFonts w:cs="David" w:hint="cs"/>
          <w:rtl/>
        </w:rPr>
        <w:t>כן, זאת הכוונה. פתאום סיעות נכנסו ויצאו מהקואליציה וזה שיבש את כל האיזונים. אז הוא רשאי, אחרי שהוא מתייעץ עם יושב ראש ועדת האתיקה לשנות את הרכב הוועדה.</w:t>
      </w:r>
    </w:p>
    <w:p w14:paraId="68C40D7D" w14:textId="77777777" w:rsidR="00C90FC9" w:rsidRDefault="00C90FC9" w:rsidP="00C90FC9">
      <w:pPr>
        <w:bidi/>
        <w:ind w:firstLine="720"/>
        <w:jc w:val="both"/>
        <w:rPr>
          <w:rFonts w:cs="David" w:hint="cs"/>
          <w:rtl/>
        </w:rPr>
      </w:pPr>
    </w:p>
    <w:p w14:paraId="44467476" w14:textId="77777777" w:rsidR="00C90FC9" w:rsidRDefault="00C90FC9" w:rsidP="00C90FC9">
      <w:pPr>
        <w:bidi/>
        <w:ind w:firstLine="720"/>
        <w:jc w:val="both"/>
        <w:rPr>
          <w:rFonts w:cs="David" w:hint="cs"/>
          <w:rtl/>
        </w:rPr>
      </w:pPr>
      <w:r>
        <w:rPr>
          <w:rFonts w:cs="David" w:hint="cs"/>
          <w:rtl/>
        </w:rPr>
        <w:t xml:space="preserve">וחוץ מזה, "(ד) החברים בוועדת האתיקה, ובכלל זה בוועדות הקובלנות, יכהנו בוועדות אלה עד תום תקופת כהונתה של הכנסת שבה מונו". </w:t>
      </w:r>
    </w:p>
    <w:p w14:paraId="5DEEBCF7" w14:textId="77777777" w:rsidR="00C90FC9" w:rsidRDefault="00C90FC9" w:rsidP="00C90FC9">
      <w:pPr>
        <w:bidi/>
        <w:ind w:firstLine="720"/>
        <w:jc w:val="both"/>
        <w:rPr>
          <w:rFonts w:cs="David" w:hint="cs"/>
          <w:rtl/>
        </w:rPr>
      </w:pPr>
    </w:p>
    <w:p w14:paraId="2AD4315D"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9768A43" w14:textId="77777777" w:rsidR="00C90FC9" w:rsidRDefault="00C90FC9" w:rsidP="00C90FC9">
      <w:pPr>
        <w:bidi/>
        <w:ind w:firstLine="720"/>
        <w:jc w:val="both"/>
        <w:rPr>
          <w:rFonts w:cs="David" w:hint="cs"/>
          <w:rtl/>
        </w:rPr>
      </w:pPr>
    </w:p>
    <w:p w14:paraId="43A2FF23" w14:textId="77777777" w:rsidR="00C90FC9" w:rsidRDefault="00C90FC9" w:rsidP="00C90FC9">
      <w:pPr>
        <w:bidi/>
        <w:ind w:firstLine="720"/>
        <w:jc w:val="both"/>
        <w:rPr>
          <w:rFonts w:cs="David" w:hint="cs"/>
          <w:rtl/>
        </w:rPr>
      </w:pPr>
      <w:r>
        <w:rPr>
          <w:rFonts w:cs="David" w:hint="cs"/>
          <w:rtl/>
        </w:rPr>
        <w:t xml:space="preserve">ואם היושב ראש מחליט להחליף אותם? </w:t>
      </w:r>
    </w:p>
    <w:p w14:paraId="5F22B08A" w14:textId="77777777" w:rsidR="00C90FC9" w:rsidRDefault="00C90FC9" w:rsidP="00C90FC9">
      <w:pPr>
        <w:bidi/>
        <w:ind w:firstLine="720"/>
        <w:jc w:val="both"/>
        <w:rPr>
          <w:rFonts w:cs="David" w:hint="cs"/>
          <w:rtl/>
        </w:rPr>
      </w:pPr>
    </w:p>
    <w:p w14:paraId="50DB7B45"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F14D771" w14:textId="77777777" w:rsidR="00C90FC9" w:rsidRDefault="00C90FC9" w:rsidP="00C90FC9">
      <w:pPr>
        <w:bidi/>
        <w:ind w:firstLine="720"/>
        <w:jc w:val="both"/>
        <w:rPr>
          <w:rFonts w:cs="David" w:hint="cs"/>
          <w:rtl/>
        </w:rPr>
      </w:pPr>
    </w:p>
    <w:p w14:paraId="2D99C792" w14:textId="77777777" w:rsidR="00C90FC9" w:rsidRDefault="00C90FC9" w:rsidP="00C90FC9">
      <w:pPr>
        <w:bidi/>
        <w:ind w:firstLine="720"/>
        <w:jc w:val="both"/>
        <w:rPr>
          <w:rFonts w:cs="David" w:hint="cs"/>
          <w:rtl/>
        </w:rPr>
      </w:pPr>
      <w:r>
        <w:rPr>
          <w:rFonts w:cs="David" w:hint="cs"/>
          <w:rtl/>
        </w:rPr>
        <w:t xml:space="preserve">הוא לא יכול, אלא אם חל שינוי. </w:t>
      </w:r>
    </w:p>
    <w:p w14:paraId="7F89E462" w14:textId="77777777" w:rsidR="00C90FC9" w:rsidRDefault="00C90FC9" w:rsidP="00C90FC9">
      <w:pPr>
        <w:bidi/>
        <w:jc w:val="both"/>
        <w:rPr>
          <w:rFonts w:cs="David" w:hint="cs"/>
          <w:u w:val="single"/>
          <w:rtl/>
        </w:rPr>
      </w:pPr>
    </w:p>
    <w:p w14:paraId="680B7437"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1A76627C" w14:textId="77777777" w:rsidR="00C90FC9" w:rsidRDefault="00C90FC9" w:rsidP="00C90FC9">
      <w:pPr>
        <w:bidi/>
        <w:ind w:firstLine="720"/>
        <w:jc w:val="both"/>
        <w:rPr>
          <w:rFonts w:cs="David" w:hint="cs"/>
          <w:rtl/>
        </w:rPr>
      </w:pPr>
    </w:p>
    <w:p w14:paraId="4AACF63A" w14:textId="77777777" w:rsidR="00C90FC9" w:rsidRDefault="00C90FC9" w:rsidP="00C90FC9">
      <w:pPr>
        <w:bidi/>
        <w:ind w:firstLine="720"/>
        <w:jc w:val="both"/>
        <w:rPr>
          <w:rFonts w:cs="David" w:hint="cs"/>
          <w:rtl/>
        </w:rPr>
      </w:pPr>
      <w:r>
        <w:rPr>
          <w:rFonts w:cs="David" w:hint="cs"/>
          <w:rtl/>
        </w:rPr>
        <w:t xml:space="preserve">אז זה לא בסדר. למשל תמי סיפרה לי לא מזמן על יושבת ראש ועדת האתיקה, דליה רבין, שפנתה ליושב ראש הכנסת וביקשה ממנו להחליף חבר, כיוון שהוא לא הגיע לדיונים, למשל. </w:t>
      </w:r>
    </w:p>
    <w:p w14:paraId="686EFE56" w14:textId="77777777" w:rsidR="00C90FC9" w:rsidRDefault="00C90FC9" w:rsidP="00C90FC9">
      <w:pPr>
        <w:bidi/>
        <w:ind w:firstLine="720"/>
        <w:jc w:val="both"/>
        <w:rPr>
          <w:rFonts w:cs="David" w:hint="cs"/>
          <w:rtl/>
        </w:rPr>
      </w:pPr>
    </w:p>
    <w:p w14:paraId="05201F5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C5EBD8C" w14:textId="77777777" w:rsidR="00C90FC9" w:rsidRDefault="00C90FC9" w:rsidP="00C90FC9">
      <w:pPr>
        <w:bidi/>
        <w:ind w:firstLine="720"/>
        <w:jc w:val="both"/>
        <w:rPr>
          <w:rFonts w:cs="David" w:hint="cs"/>
          <w:rtl/>
        </w:rPr>
      </w:pPr>
    </w:p>
    <w:p w14:paraId="199A6A25" w14:textId="77777777" w:rsidR="00C90FC9" w:rsidRDefault="00C90FC9" w:rsidP="00C90FC9">
      <w:pPr>
        <w:bidi/>
        <w:ind w:firstLine="720"/>
        <w:jc w:val="both"/>
        <w:rPr>
          <w:rFonts w:cs="David" w:hint="cs"/>
          <w:rtl/>
        </w:rPr>
      </w:pPr>
      <w:r>
        <w:rPr>
          <w:rFonts w:cs="David" w:hint="cs"/>
          <w:rtl/>
        </w:rPr>
        <w:t xml:space="preserve">אז הוא לא הגיע לדיונים. </w:t>
      </w:r>
    </w:p>
    <w:p w14:paraId="53E6CF74" w14:textId="77777777" w:rsidR="00C90FC9" w:rsidRDefault="00C90FC9" w:rsidP="00C90FC9">
      <w:pPr>
        <w:bidi/>
        <w:ind w:firstLine="720"/>
        <w:jc w:val="both"/>
        <w:rPr>
          <w:rFonts w:cs="David" w:hint="cs"/>
          <w:rtl/>
        </w:rPr>
      </w:pPr>
    </w:p>
    <w:p w14:paraId="58B16FF4"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A20C32D" w14:textId="77777777" w:rsidR="00C90FC9" w:rsidRDefault="00C90FC9" w:rsidP="00C90FC9">
      <w:pPr>
        <w:bidi/>
        <w:ind w:firstLine="720"/>
        <w:jc w:val="both"/>
        <w:rPr>
          <w:rFonts w:cs="David" w:hint="cs"/>
          <w:rtl/>
        </w:rPr>
      </w:pPr>
    </w:p>
    <w:p w14:paraId="45EC5F87" w14:textId="77777777" w:rsidR="00C90FC9" w:rsidRDefault="00C90FC9" w:rsidP="00C90FC9">
      <w:pPr>
        <w:bidi/>
        <w:ind w:firstLine="720"/>
        <w:jc w:val="both"/>
        <w:rPr>
          <w:rFonts w:cs="David" w:hint="cs"/>
          <w:rtl/>
        </w:rPr>
      </w:pPr>
      <w:r>
        <w:rPr>
          <w:rFonts w:cs="David" w:hint="cs"/>
          <w:rtl/>
        </w:rPr>
        <w:t xml:space="preserve">אם היושב ראש הוא זה שממנה, חייבים לאפשר לו גם לשלול את המינוי או לבצע החלפות. מונה אז מישהו אחר? </w:t>
      </w:r>
    </w:p>
    <w:p w14:paraId="18199124" w14:textId="77777777" w:rsidR="00C90FC9" w:rsidRDefault="00C90FC9" w:rsidP="00C90FC9">
      <w:pPr>
        <w:bidi/>
        <w:ind w:firstLine="720"/>
        <w:jc w:val="both"/>
        <w:rPr>
          <w:rFonts w:cs="David" w:hint="cs"/>
          <w:rtl/>
        </w:rPr>
      </w:pPr>
    </w:p>
    <w:p w14:paraId="27E1D66A"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DEB6D29" w14:textId="77777777" w:rsidR="00C90FC9" w:rsidRDefault="00C90FC9" w:rsidP="00C90FC9">
      <w:pPr>
        <w:bidi/>
        <w:ind w:firstLine="720"/>
        <w:jc w:val="both"/>
        <w:rPr>
          <w:rFonts w:cs="David" w:hint="cs"/>
          <w:rtl/>
        </w:rPr>
      </w:pPr>
    </w:p>
    <w:p w14:paraId="6BC790C3" w14:textId="77777777" w:rsidR="00C90FC9" w:rsidRDefault="00C90FC9" w:rsidP="00C90FC9">
      <w:pPr>
        <w:bidi/>
        <w:ind w:firstLine="720"/>
        <w:jc w:val="both"/>
        <w:rPr>
          <w:rFonts w:cs="David" w:hint="cs"/>
          <w:rtl/>
        </w:rPr>
      </w:pPr>
      <w:r>
        <w:rPr>
          <w:rFonts w:cs="David" w:hint="cs"/>
          <w:rtl/>
        </w:rPr>
        <w:t xml:space="preserve">יש סעיף של פסלות. </w:t>
      </w:r>
    </w:p>
    <w:p w14:paraId="620984FF" w14:textId="77777777" w:rsidR="00C90FC9" w:rsidRDefault="00C90FC9" w:rsidP="00C90FC9">
      <w:pPr>
        <w:bidi/>
        <w:ind w:firstLine="720"/>
        <w:jc w:val="both"/>
        <w:rPr>
          <w:rFonts w:cs="David" w:hint="cs"/>
          <w:rtl/>
        </w:rPr>
      </w:pPr>
    </w:p>
    <w:p w14:paraId="224003B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CDBCF4A" w14:textId="77777777" w:rsidR="00C90FC9" w:rsidRDefault="00C90FC9" w:rsidP="00C90FC9">
      <w:pPr>
        <w:bidi/>
        <w:ind w:firstLine="720"/>
        <w:jc w:val="both"/>
        <w:rPr>
          <w:rFonts w:cs="David" w:hint="cs"/>
          <w:rtl/>
        </w:rPr>
      </w:pPr>
    </w:p>
    <w:p w14:paraId="67ABFFC1" w14:textId="77777777" w:rsidR="00C90FC9" w:rsidRDefault="00C90FC9" w:rsidP="00C90FC9">
      <w:pPr>
        <w:bidi/>
        <w:ind w:firstLine="720"/>
        <w:jc w:val="both"/>
        <w:rPr>
          <w:rFonts w:cs="David" w:hint="cs"/>
          <w:rtl/>
        </w:rPr>
      </w:pPr>
      <w:r>
        <w:rPr>
          <w:rFonts w:cs="David" w:hint="cs"/>
          <w:rtl/>
        </w:rPr>
        <w:t xml:space="preserve">אם מישהו התפטר או פסול. הכוונה ב-(ד) זה בדיוק הפוך ממה שנאמר כאן, שזה יהיה לכל הקדנציה בשביל שלא יהיו מושפעים מלחצים, ואומרים לו, 'אבל אם חל שינוי קואליציוני, אז אתה כן יכול לשנות'. </w:t>
      </w:r>
    </w:p>
    <w:p w14:paraId="4C7F7FF4" w14:textId="77777777" w:rsidR="00C90FC9" w:rsidRDefault="00C90FC9" w:rsidP="00C90FC9">
      <w:pPr>
        <w:bidi/>
        <w:ind w:firstLine="720"/>
        <w:jc w:val="both"/>
        <w:rPr>
          <w:rFonts w:cs="David" w:hint="cs"/>
          <w:rtl/>
        </w:rPr>
      </w:pPr>
    </w:p>
    <w:p w14:paraId="525CA29C"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6D714E3" w14:textId="77777777" w:rsidR="00C90FC9" w:rsidRDefault="00C90FC9" w:rsidP="00C90FC9">
      <w:pPr>
        <w:bidi/>
        <w:jc w:val="both"/>
        <w:rPr>
          <w:rFonts w:cs="David" w:hint="cs"/>
          <w:rtl/>
        </w:rPr>
      </w:pPr>
    </w:p>
    <w:p w14:paraId="4449169D" w14:textId="77777777" w:rsidR="00C90FC9" w:rsidRDefault="00C90FC9" w:rsidP="00C90FC9">
      <w:pPr>
        <w:bidi/>
        <w:ind w:firstLine="720"/>
        <w:jc w:val="both"/>
        <w:rPr>
          <w:rFonts w:cs="David" w:hint="cs"/>
          <w:rtl/>
        </w:rPr>
      </w:pPr>
      <w:r>
        <w:rPr>
          <w:rFonts w:cs="David" w:hint="cs"/>
          <w:rtl/>
        </w:rPr>
        <w:t xml:space="preserve">ומה לגבי דברים אחרים? </w:t>
      </w:r>
    </w:p>
    <w:p w14:paraId="42F5702F" w14:textId="77777777" w:rsidR="00C90FC9" w:rsidRDefault="00C90FC9" w:rsidP="00C90FC9">
      <w:pPr>
        <w:bidi/>
        <w:ind w:firstLine="720"/>
        <w:jc w:val="both"/>
        <w:rPr>
          <w:rFonts w:cs="David" w:hint="cs"/>
          <w:rtl/>
        </w:rPr>
      </w:pPr>
    </w:p>
    <w:p w14:paraId="5CDD8B2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A30F77E" w14:textId="77777777" w:rsidR="00C90FC9" w:rsidRDefault="00C90FC9" w:rsidP="00C90FC9">
      <w:pPr>
        <w:bidi/>
        <w:ind w:firstLine="720"/>
        <w:jc w:val="both"/>
        <w:rPr>
          <w:rFonts w:cs="David" w:hint="cs"/>
          <w:rtl/>
        </w:rPr>
      </w:pPr>
    </w:p>
    <w:p w14:paraId="039374D1" w14:textId="77777777" w:rsidR="00C90FC9" w:rsidRDefault="00C90FC9" w:rsidP="00C90FC9">
      <w:pPr>
        <w:bidi/>
        <w:ind w:firstLine="720"/>
        <w:jc w:val="both"/>
        <w:rPr>
          <w:rFonts w:cs="David" w:hint="cs"/>
          <w:rtl/>
        </w:rPr>
      </w:pPr>
      <w:r>
        <w:rPr>
          <w:rFonts w:cs="David" w:hint="cs"/>
          <w:rtl/>
        </w:rPr>
        <w:t xml:space="preserve">איזה דברים אחרים יכולים להיות? </w:t>
      </w:r>
    </w:p>
    <w:p w14:paraId="4AF539CF" w14:textId="77777777" w:rsidR="00C90FC9" w:rsidRDefault="00C90FC9" w:rsidP="00C90FC9">
      <w:pPr>
        <w:bidi/>
        <w:jc w:val="both"/>
        <w:rPr>
          <w:rFonts w:cs="David" w:hint="cs"/>
          <w:u w:val="single"/>
          <w:rtl/>
        </w:rPr>
      </w:pPr>
    </w:p>
    <w:p w14:paraId="3CB7A9C5"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CF8AFCC" w14:textId="77777777" w:rsidR="00C90FC9" w:rsidRDefault="00C90FC9" w:rsidP="00C90FC9">
      <w:pPr>
        <w:bidi/>
        <w:ind w:firstLine="720"/>
        <w:jc w:val="both"/>
        <w:rPr>
          <w:rFonts w:cs="David" w:hint="cs"/>
          <w:rtl/>
        </w:rPr>
      </w:pPr>
    </w:p>
    <w:p w14:paraId="1B7D1F05" w14:textId="77777777" w:rsidR="00C90FC9" w:rsidRDefault="00C90FC9" w:rsidP="00C90FC9">
      <w:pPr>
        <w:bidi/>
        <w:ind w:firstLine="720"/>
        <w:jc w:val="both"/>
        <w:rPr>
          <w:rFonts w:cs="David" w:hint="cs"/>
          <w:rtl/>
        </w:rPr>
      </w:pPr>
      <w:r>
        <w:rPr>
          <w:rFonts w:cs="David" w:hint="cs"/>
          <w:rtl/>
        </w:rPr>
        <w:t xml:space="preserve">הנה, חבר לא הגיע. </w:t>
      </w:r>
    </w:p>
    <w:p w14:paraId="2A1BCAAD" w14:textId="77777777" w:rsidR="00C90FC9" w:rsidRDefault="00C90FC9" w:rsidP="00C90FC9">
      <w:pPr>
        <w:bidi/>
        <w:ind w:firstLine="720"/>
        <w:jc w:val="both"/>
        <w:rPr>
          <w:rFonts w:cs="David" w:hint="cs"/>
          <w:rtl/>
        </w:rPr>
      </w:pPr>
    </w:p>
    <w:p w14:paraId="073B09BF"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EF18F04" w14:textId="77777777" w:rsidR="00C90FC9" w:rsidRDefault="00C90FC9" w:rsidP="00C90FC9">
      <w:pPr>
        <w:bidi/>
        <w:ind w:firstLine="720"/>
        <w:jc w:val="both"/>
        <w:rPr>
          <w:rFonts w:cs="David" w:hint="cs"/>
          <w:rtl/>
        </w:rPr>
      </w:pPr>
    </w:p>
    <w:p w14:paraId="14089A38" w14:textId="77777777" w:rsidR="00C90FC9" w:rsidRDefault="00C90FC9" w:rsidP="00C90FC9">
      <w:pPr>
        <w:bidi/>
        <w:ind w:firstLine="720"/>
        <w:jc w:val="both"/>
        <w:rPr>
          <w:rFonts w:cs="David" w:hint="cs"/>
          <w:rtl/>
        </w:rPr>
      </w:pPr>
      <w:r>
        <w:rPr>
          <w:rFonts w:cs="David" w:hint="cs"/>
          <w:rtl/>
        </w:rPr>
        <w:t xml:space="preserve">יש דבר אחד שכן מוסדר בהמשך. זה אם נגד חבר יש חקירה פלילית וכדומה, זה מוסדר בהמשך. </w:t>
      </w:r>
    </w:p>
    <w:p w14:paraId="2911234C" w14:textId="77777777" w:rsidR="00C90FC9" w:rsidRDefault="00C90FC9" w:rsidP="00C90FC9">
      <w:pPr>
        <w:bidi/>
        <w:ind w:firstLine="720"/>
        <w:jc w:val="both"/>
        <w:rPr>
          <w:rFonts w:cs="David" w:hint="cs"/>
          <w:rtl/>
        </w:rPr>
      </w:pPr>
    </w:p>
    <w:p w14:paraId="1183E2FE"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BA7EF96" w14:textId="77777777" w:rsidR="00C90FC9" w:rsidRDefault="00C90FC9" w:rsidP="00C90FC9">
      <w:pPr>
        <w:bidi/>
        <w:ind w:firstLine="720"/>
        <w:jc w:val="both"/>
        <w:rPr>
          <w:rFonts w:cs="David" w:hint="cs"/>
          <w:rtl/>
        </w:rPr>
      </w:pPr>
    </w:p>
    <w:p w14:paraId="449F01A4" w14:textId="77777777" w:rsidR="00C90FC9" w:rsidRDefault="00C90FC9" w:rsidP="00C90FC9">
      <w:pPr>
        <w:bidi/>
        <w:ind w:firstLine="720"/>
        <w:jc w:val="both"/>
        <w:rPr>
          <w:rFonts w:cs="David" w:hint="cs"/>
          <w:rtl/>
        </w:rPr>
      </w:pPr>
      <w:r>
        <w:rPr>
          <w:rFonts w:cs="David" w:hint="cs"/>
          <w:rtl/>
        </w:rPr>
        <w:t xml:space="preserve">כן, אבל מה אם הוא לא מופיע לישיבות הוועדה ויש הרכב חסר ואי אפשר לדון? </w:t>
      </w:r>
    </w:p>
    <w:p w14:paraId="230EDA9B" w14:textId="77777777" w:rsidR="00C90FC9" w:rsidRDefault="00C90FC9" w:rsidP="00C90FC9">
      <w:pPr>
        <w:bidi/>
        <w:ind w:firstLine="720"/>
        <w:jc w:val="both"/>
        <w:rPr>
          <w:rFonts w:cs="David" w:hint="cs"/>
          <w:rtl/>
        </w:rPr>
      </w:pPr>
    </w:p>
    <w:p w14:paraId="0BE5209D"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020D244" w14:textId="77777777" w:rsidR="00C90FC9" w:rsidRDefault="00C90FC9" w:rsidP="00C90FC9">
      <w:pPr>
        <w:bidi/>
        <w:ind w:firstLine="720"/>
        <w:jc w:val="both"/>
        <w:rPr>
          <w:rFonts w:cs="David" w:hint="cs"/>
          <w:rtl/>
        </w:rPr>
      </w:pPr>
    </w:p>
    <w:p w14:paraId="362F737D" w14:textId="77777777" w:rsidR="00C90FC9" w:rsidRDefault="00C90FC9" w:rsidP="00C90FC9">
      <w:pPr>
        <w:bidi/>
        <w:ind w:firstLine="720"/>
        <w:jc w:val="both"/>
        <w:rPr>
          <w:rFonts w:cs="David" w:hint="cs"/>
          <w:rtl/>
        </w:rPr>
      </w:pPr>
      <w:r>
        <w:rPr>
          <w:rFonts w:cs="David" w:hint="cs"/>
          <w:rtl/>
        </w:rPr>
        <w:t>יש ממלאי מקום. אז הוא הופך להיות---</w:t>
      </w:r>
    </w:p>
    <w:p w14:paraId="556E54C1" w14:textId="77777777" w:rsidR="00C90FC9" w:rsidRDefault="00C90FC9" w:rsidP="00C90FC9">
      <w:pPr>
        <w:bidi/>
        <w:ind w:firstLine="720"/>
        <w:jc w:val="both"/>
        <w:rPr>
          <w:rFonts w:cs="David" w:hint="cs"/>
          <w:rtl/>
        </w:rPr>
      </w:pPr>
    </w:p>
    <w:p w14:paraId="04B661D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3D4DE0E" w14:textId="77777777" w:rsidR="00C90FC9" w:rsidRDefault="00C90FC9" w:rsidP="00C90FC9">
      <w:pPr>
        <w:bidi/>
        <w:ind w:firstLine="720"/>
        <w:jc w:val="both"/>
        <w:rPr>
          <w:rFonts w:cs="David" w:hint="cs"/>
          <w:rtl/>
        </w:rPr>
      </w:pPr>
    </w:p>
    <w:p w14:paraId="7857B492" w14:textId="77777777" w:rsidR="00C90FC9" w:rsidRDefault="00C90FC9" w:rsidP="00C90FC9">
      <w:pPr>
        <w:bidi/>
        <w:ind w:firstLine="720"/>
        <w:jc w:val="both"/>
        <w:rPr>
          <w:rFonts w:cs="David" w:hint="cs"/>
          <w:rtl/>
        </w:rPr>
      </w:pPr>
      <w:r>
        <w:rPr>
          <w:rFonts w:cs="David" w:hint="cs"/>
          <w:rtl/>
        </w:rPr>
        <w:t xml:space="preserve">לשבעה אין. </w:t>
      </w:r>
    </w:p>
    <w:p w14:paraId="57B73E0C" w14:textId="77777777" w:rsidR="00C90FC9" w:rsidRDefault="00C90FC9" w:rsidP="00C90FC9">
      <w:pPr>
        <w:bidi/>
        <w:ind w:firstLine="720"/>
        <w:jc w:val="both"/>
        <w:rPr>
          <w:rFonts w:cs="David" w:hint="cs"/>
          <w:rtl/>
        </w:rPr>
      </w:pPr>
    </w:p>
    <w:p w14:paraId="2BD439B0"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7B5DAED" w14:textId="77777777" w:rsidR="00C90FC9" w:rsidRDefault="00C90FC9" w:rsidP="00C90FC9">
      <w:pPr>
        <w:bidi/>
        <w:ind w:firstLine="720"/>
        <w:jc w:val="both"/>
        <w:rPr>
          <w:rFonts w:cs="David" w:hint="cs"/>
          <w:rtl/>
        </w:rPr>
      </w:pPr>
    </w:p>
    <w:p w14:paraId="669C5C3C" w14:textId="77777777" w:rsidR="00C90FC9" w:rsidRDefault="00C90FC9" w:rsidP="00C90FC9">
      <w:pPr>
        <w:bidi/>
        <w:ind w:firstLine="720"/>
        <w:jc w:val="both"/>
        <w:rPr>
          <w:rFonts w:cs="David" w:hint="cs"/>
          <w:rtl/>
        </w:rPr>
      </w:pPr>
      <w:r>
        <w:rPr>
          <w:rFonts w:cs="David" w:hint="cs"/>
          <w:rtl/>
        </w:rPr>
        <w:t xml:space="preserve">אין לי בעיה אם יהיה כתוב באיזה שהוא מקום שאם חבר ועדה איננו ממלא את תפקידו בשום מובן אחר, אלא במובן שהוא לא בא, לא כי יש לו עמדות קיצוניות. צריך מאוד להיזהר פה. העילה היחידה יכולה להיות עילה שהוא פשוט לא בא לוועדות. </w:t>
      </w:r>
    </w:p>
    <w:p w14:paraId="178B5519" w14:textId="77777777" w:rsidR="00C90FC9" w:rsidRDefault="00C90FC9" w:rsidP="00C90FC9">
      <w:pPr>
        <w:bidi/>
        <w:ind w:firstLine="720"/>
        <w:jc w:val="both"/>
        <w:rPr>
          <w:rFonts w:cs="David" w:hint="cs"/>
          <w:rtl/>
        </w:rPr>
      </w:pPr>
    </w:p>
    <w:p w14:paraId="574C57C1"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6CF5F61" w14:textId="77777777" w:rsidR="00C90FC9" w:rsidRDefault="00C90FC9" w:rsidP="00C90FC9">
      <w:pPr>
        <w:bidi/>
        <w:ind w:firstLine="720"/>
        <w:jc w:val="both"/>
        <w:rPr>
          <w:rFonts w:cs="David" w:hint="cs"/>
          <w:rtl/>
        </w:rPr>
      </w:pPr>
    </w:p>
    <w:p w14:paraId="7C8AE506" w14:textId="77777777" w:rsidR="00C90FC9" w:rsidRDefault="00C90FC9" w:rsidP="00C90FC9">
      <w:pPr>
        <w:bidi/>
        <w:ind w:firstLine="720"/>
        <w:jc w:val="both"/>
        <w:rPr>
          <w:rFonts w:cs="David" w:hint="cs"/>
          <w:rtl/>
        </w:rPr>
      </w:pPr>
      <w:r>
        <w:rPr>
          <w:rFonts w:cs="David" w:hint="cs"/>
          <w:rtl/>
        </w:rPr>
        <w:t xml:space="preserve">אז אולי נכתוב את זה בצורה מפורשת. </w:t>
      </w:r>
    </w:p>
    <w:p w14:paraId="778120BF" w14:textId="77777777" w:rsidR="00C90FC9" w:rsidRDefault="00C90FC9" w:rsidP="00C90FC9">
      <w:pPr>
        <w:bidi/>
        <w:ind w:firstLine="720"/>
        <w:jc w:val="both"/>
        <w:rPr>
          <w:rFonts w:cs="David" w:hint="cs"/>
          <w:rtl/>
        </w:rPr>
      </w:pPr>
    </w:p>
    <w:p w14:paraId="2FD22C1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CF2F73A" w14:textId="77777777" w:rsidR="00C90FC9" w:rsidRDefault="00C90FC9" w:rsidP="00C90FC9">
      <w:pPr>
        <w:bidi/>
        <w:ind w:firstLine="720"/>
        <w:jc w:val="both"/>
        <w:rPr>
          <w:rFonts w:cs="David" w:hint="cs"/>
          <w:rtl/>
        </w:rPr>
      </w:pPr>
    </w:p>
    <w:p w14:paraId="000349BC" w14:textId="77777777" w:rsidR="00C90FC9" w:rsidRDefault="00C90FC9" w:rsidP="00C90FC9">
      <w:pPr>
        <w:bidi/>
        <w:ind w:firstLine="720"/>
        <w:jc w:val="both"/>
        <w:rPr>
          <w:rFonts w:cs="David" w:hint="cs"/>
          <w:rtl/>
        </w:rPr>
      </w:pPr>
      <w:r>
        <w:rPr>
          <w:rFonts w:cs="David" w:hint="cs"/>
          <w:rtl/>
        </w:rPr>
        <w:t xml:space="preserve">זה מה שאני אומר. </w:t>
      </w:r>
    </w:p>
    <w:p w14:paraId="193066B9" w14:textId="77777777" w:rsidR="00C90FC9" w:rsidRDefault="00C90FC9" w:rsidP="00C90FC9">
      <w:pPr>
        <w:bidi/>
        <w:ind w:firstLine="720"/>
        <w:jc w:val="both"/>
        <w:rPr>
          <w:rFonts w:cs="David" w:hint="cs"/>
          <w:rtl/>
        </w:rPr>
      </w:pPr>
    </w:p>
    <w:p w14:paraId="70E18E3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81AA952" w14:textId="77777777" w:rsidR="00C90FC9" w:rsidRDefault="00C90FC9" w:rsidP="00C90FC9">
      <w:pPr>
        <w:bidi/>
        <w:ind w:firstLine="720"/>
        <w:jc w:val="both"/>
        <w:rPr>
          <w:rFonts w:cs="David" w:hint="cs"/>
          <w:rtl/>
        </w:rPr>
      </w:pPr>
    </w:p>
    <w:p w14:paraId="51DE60EA" w14:textId="77777777" w:rsidR="00C90FC9" w:rsidRDefault="00C90FC9" w:rsidP="00C90FC9">
      <w:pPr>
        <w:bidi/>
        <w:ind w:firstLine="720"/>
        <w:jc w:val="both"/>
        <w:rPr>
          <w:rFonts w:cs="David" w:hint="cs"/>
          <w:rtl/>
        </w:rPr>
      </w:pPr>
      <w:r>
        <w:rPr>
          <w:rFonts w:cs="David" w:hint="cs"/>
          <w:rtl/>
        </w:rPr>
        <w:t>חבר ועדת אתיקה שלא התייצב לשלוש ישיבות---</w:t>
      </w:r>
    </w:p>
    <w:p w14:paraId="5B38DEB4" w14:textId="77777777" w:rsidR="00C90FC9" w:rsidRDefault="00C90FC9" w:rsidP="00C90FC9">
      <w:pPr>
        <w:bidi/>
        <w:ind w:firstLine="720"/>
        <w:jc w:val="both"/>
        <w:rPr>
          <w:rFonts w:cs="David" w:hint="cs"/>
          <w:rtl/>
        </w:rPr>
      </w:pPr>
    </w:p>
    <w:p w14:paraId="2FC4763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EF8A348" w14:textId="77777777" w:rsidR="00C90FC9" w:rsidRDefault="00C90FC9" w:rsidP="00C90FC9">
      <w:pPr>
        <w:bidi/>
        <w:ind w:firstLine="720"/>
        <w:jc w:val="both"/>
        <w:rPr>
          <w:rFonts w:cs="David" w:hint="cs"/>
          <w:rtl/>
        </w:rPr>
      </w:pPr>
    </w:p>
    <w:p w14:paraId="439CBF92" w14:textId="77777777" w:rsidR="00C90FC9" w:rsidRDefault="00C90FC9" w:rsidP="00C90FC9">
      <w:pPr>
        <w:bidi/>
        <w:ind w:firstLine="720"/>
        <w:jc w:val="both"/>
        <w:rPr>
          <w:rFonts w:cs="David" w:hint="cs"/>
          <w:rtl/>
        </w:rPr>
      </w:pPr>
      <w:r>
        <w:rPr>
          <w:rFonts w:cs="David" w:hint="cs"/>
          <w:rtl/>
        </w:rPr>
        <w:t>לא, אל תכתוב שלוש, חבר ועדה שאיננו נוכח באופן סדרתי או תדיר---</w:t>
      </w:r>
    </w:p>
    <w:p w14:paraId="6F6E29A4" w14:textId="77777777" w:rsidR="00C90FC9" w:rsidRDefault="00C90FC9" w:rsidP="00C90FC9">
      <w:pPr>
        <w:bidi/>
        <w:ind w:firstLine="720"/>
        <w:jc w:val="both"/>
        <w:rPr>
          <w:rFonts w:cs="David" w:hint="cs"/>
          <w:rtl/>
        </w:rPr>
      </w:pPr>
    </w:p>
    <w:p w14:paraId="70405E1A"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0671071" w14:textId="77777777" w:rsidR="00C90FC9" w:rsidRDefault="00C90FC9" w:rsidP="00C90FC9">
      <w:pPr>
        <w:bidi/>
        <w:ind w:firstLine="720"/>
        <w:jc w:val="both"/>
        <w:rPr>
          <w:rFonts w:cs="David" w:hint="cs"/>
          <w:rtl/>
        </w:rPr>
      </w:pPr>
    </w:p>
    <w:p w14:paraId="3CEEA8C6" w14:textId="77777777" w:rsidR="00C90FC9" w:rsidRDefault="00C90FC9" w:rsidP="00C90FC9">
      <w:pPr>
        <w:bidi/>
        <w:ind w:firstLine="720"/>
        <w:jc w:val="both"/>
        <w:rPr>
          <w:rFonts w:cs="David" w:hint="cs"/>
          <w:rtl/>
        </w:rPr>
      </w:pPr>
      <w:r>
        <w:rPr>
          <w:rFonts w:cs="David" w:hint="cs"/>
          <w:rtl/>
        </w:rPr>
        <w:t xml:space="preserve">ואז מי שופט אותי? </w:t>
      </w:r>
    </w:p>
    <w:p w14:paraId="2ACD9929" w14:textId="77777777" w:rsidR="00C90FC9" w:rsidRDefault="00C90FC9" w:rsidP="00C90FC9">
      <w:pPr>
        <w:bidi/>
        <w:ind w:firstLine="720"/>
        <w:jc w:val="both"/>
        <w:rPr>
          <w:rFonts w:cs="David" w:hint="cs"/>
          <w:rtl/>
        </w:rPr>
      </w:pPr>
    </w:p>
    <w:p w14:paraId="2C797C9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BAD2CEE" w14:textId="77777777" w:rsidR="00C90FC9" w:rsidRDefault="00C90FC9" w:rsidP="00C90FC9">
      <w:pPr>
        <w:bidi/>
        <w:ind w:firstLine="720"/>
        <w:jc w:val="both"/>
        <w:rPr>
          <w:rFonts w:cs="David" w:hint="cs"/>
          <w:rtl/>
        </w:rPr>
      </w:pPr>
    </w:p>
    <w:p w14:paraId="4DA18745" w14:textId="77777777" w:rsidR="00C90FC9" w:rsidRDefault="00C90FC9" w:rsidP="00C90FC9">
      <w:pPr>
        <w:bidi/>
        <w:ind w:firstLine="720"/>
        <w:jc w:val="both"/>
        <w:rPr>
          <w:rFonts w:cs="David" w:hint="cs"/>
          <w:rtl/>
        </w:rPr>
      </w:pPr>
      <w:r>
        <w:rPr>
          <w:rFonts w:cs="David" w:hint="cs"/>
          <w:rtl/>
        </w:rPr>
        <w:t xml:space="preserve">היושב ראש יכול להחליף אותך. </w:t>
      </w:r>
    </w:p>
    <w:p w14:paraId="48CF2F9E" w14:textId="77777777" w:rsidR="00C90FC9" w:rsidRDefault="00C90FC9" w:rsidP="00C90FC9">
      <w:pPr>
        <w:bidi/>
        <w:ind w:firstLine="720"/>
        <w:jc w:val="both"/>
        <w:rPr>
          <w:rFonts w:cs="David" w:hint="cs"/>
          <w:rtl/>
        </w:rPr>
      </w:pPr>
    </w:p>
    <w:p w14:paraId="4F629A29"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4C107F7" w14:textId="77777777" w:rsidR="00C90FC9" w:rsidRDefault="00C90FC9" w:rsidP="00C90FC9">
      <w:pPr>
        <w:bidi/>
        <w:ind w:firstLine="720"/>
        <w:jc w:val="both"/>
        <w:rPr>
          <w:rFonts w:cs="David" w:hint="cs"/>
          <w:rtl/>
        </w:rPr>
      </w:pPr>
    </w:p>
    <w:p w14:paraId="4C5B45E1" w14:textId="77777777" w:rsidR="00C90FC9" w:rsidRDefault="00C90FC9" w:rsidP="00C90FC9">
      <w:pPr>
        <w:bidi/>
        <w:ind w:firstLine="720"/>
        <w:jc w:val="both"/>
        <w:rPr>
          <w:rFonts w:cs="David" w:hint="cs"/>
          <w:rtl/>
        </w:rPr>
      </w:pPr>
      <w:r>
        <w:rPr>
          <w:rFonts w:cs="David" w:hint="cs"/>
          <w:rtl/>
        </w:rPr>
        <w:t>זאת אומרת שככה, מישהו צריך ללכת ליושב ראש ולהגיד לו 'תשמע, הוא לא ממלא את תפקידו', ואז היושב ראש מחליט---</w:t>
      </w:r>
    </w:p>
    <w:p w14:paraId="64949696" w14:textId="77777777" w:rsidR="00C90FC9" w:rsidRDefault="00C90FC9" w:rsidP="00C90FC9">
      <w:pPr>
        <w:bidi/>
        <w:ind w:firstLine="720"/>
        <w:jc w:val="both"/>
        <w:rPr>
          <w:rFonts w:cs="David" w:hint="cs"/>
          <w:rtl/>
        </w:rPr>
      </w:pPr>
    </w:p>
    <w:p w14:paraId="3361EE21"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EF94892" w14:textId="77777777" w:rsidR="00C90FC9" w:rsidRDefault="00C90FC9" w:rsidP="00C90FC9">
      <w:pPr>
        <w:bidi/>
        <w:ind w:firstLine="720"/>
        <w:jc w:val="both"/>
        <w:rPr>
          <w:rFonts w:cs="David" w:hint="cs"/>
          <w:rtl/>
        </w:rPr>
      </w:pPr>
    </w:p>
    <w:p w14:paraId="4C61E80C" w14:textId="77777777" w:rsidR="00C90FC9" w:rsidRDefault="00C90FC9" w:rsidP="00C90FC9">
      <w:pPr>
        <w:bidi/>
        <w:ind w:firstLine="720"/>
        <w:jc w:val="both"/>
        <w:rPr>
          <w:rFonts w:cs="David" w:hint="cs"/>
          <w:rtl/>
        </w:rPr>
      </w:pPr>
      <w:r>
        <w:rPr>
          <w:rFonts w:cs="David" w:hint="cs"/>
          <w:rtl/>
        </w:rPr>
        <w:t xml:space="preserve">יושב ראש הוועדה בא ואומר 'תשמע, חסר לי מישהו בהרכב, כבר חודשים הוא לא בא, הוא מסתובב בכל העולם, אני לא יכול ככה', ואז הוא יקרא לו ויגיד לו 'תשמע...'. זה דווקא אחד הדברים היותר פשוטים, תאמין לי, במה שהיא צריכה לעשות. </w:t>
      </w:r>
    </w:p>
    <w:p w14:paraId="630FFA7C" w14:textId="77777777" w:rsidR="00C90FC9" w:rsidRDefault="00C90FC9" w:rsidP="00C90FC9">
      <w:pPr>
        <w:bidi/>
        <w:ind w:firstLine="720"/>
        <w:jc w:val="both"/>
        <w:rPr>
          <w:rFonts w:cs="David" w:hint="cs"/>
          <w:rtl/>
        </w:rPr>
      </w:pPr>
    </w:p>
    <w:p w14:paraId="770956FD"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C5B0FFC" w14:textId="77777777" w:rsidR="00C90FC9" w:rsidRDefault="00C90FC9" w:rsidP="00C90FC9">
      <w:pPr>
        <w:bidi/>
        <w:ind w:firstLine="720"/>
        <w:jc w:val="both"/>
        <w:rPr>
          <w:rFonts w:cs="David" w:hint="cs"/>
          <w:rtl/>
        </w:rPr>
      </w:pPr>
    </w:p>
    <w:p w14:paraId="0C811BEE" w14:textId="77777777" w:rsidR="00C90FC9" w:rsidRDefault="00C90FC9" w:rsidP="00C90FC9">
      <w:pPr>
        <w:bidi/>
        <w:ind w:firstLine="720"/>
        <w:jc w:val="both"/>
        <w:rPr>
          <w:rFonts w:cs="David" w:hint="cs"/>
          <w:rtl/>
        </w:rPr>
      </w:pPr>
      <w:r>
        <w:rPr>
          <w:rFonts w:cs="David" w:hint="cs"/>
          <w:rtl/>
        </w:rPr>
        <w:t xml:space="preserve">אז הכלל יהיה שהם מתמנים לכל תקופת הכהונה, יש סמכות ליושב ראש הכנסת להחליף חבר בהתייעצות עם יושב ראש ועדת האתיקה, זה יהיה? </w:t>
      </w:r>
    </w:p>
    <w:p w14:paraId="501923B8" w14:textId="77777777" w:rsidR="00C90FC9" w:rsidRDefault="00C90FC9" w:rsidP="00C90FC9">
      <w:pPr>
        <w:bidi/>
        <w:ind w:firstLine="720"/>
        <w:jc w:val="both"/>
        <w:rPr>
          <w:rFonts w:cs="David" w:hint="cs"/>
          <w:rtl/>
        </w:rPr>
      </w:pPr>
    </w:p>
    <w:p w14:paraId="6F7C34C4"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B0124C3" w14:textId="77777777" w:rsidR="00C90FC9" w:rsidRDefault="00C90FC9" w:rsidP="00C90FC9">
      <w:pPr>
        <w:bidi/>
        <w:ind w:firstLine="720"/>
        <w:jc w:val="both"/>
        <w:rPr>
          <w:rFonts w:cs="David" w:hint="cs"/>
          <w:rtl/>
        </w:rPr>
      </w:pPr>
    </w:p>
    <w:p w14:paraId="45EC137F" w14:textId="77777777" w:rsidR="00C90FC9" w:rsidRDefault="00C90FC9" w:rsidP="00C90FC9">
      <w:pPr>
        <w:bidi/>
        <w:ind w:firstLine="720"/>
        <w:jc w:val="both"/>
        <w:rPr>
          <w:rFonts w:cs="David" w:hint="cs"/>
          <w:rtl/>
        </w:rPr>
      </w:pPr>
      <w:r>
        <w:rPr>
          <w:rFonts w:cs="David" w:hint="cs"/>
          <w:rtl/>
        </w:rPr>
        <w:t xml:space="preserve">לא. </w:t>
      </w:r>
    </w:p>
    <w:p w14:paraId="0CB4D3FE" w14:textId="77777777" w:rsidR="00C90FC9" w:rsidRDefault="00C90FC9" w:rsidP="00C90FC9">
      <w:pPr>
        <w:bidi/>
        <w:ind w:firstLine="720"/>
        <w:jc w:val="both"/>
        <w:rPr>
          <w:rFonts w:cs="David" w:hint="cs"/>
          <w:rtl/>
        </w:rPr>
      </w:pPr>
    </w:p>
    <w:p w14:paraId="10357D7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F1BB916" w14:textId="77777777" w:rsidR="00C90FC9" w:rsidRDefault="00C90FC9" w:rsidP="00C90FC9">
      <w:pPr>
        <w:bidi/>
        <w:ind w:firstLine="720"/>
        <w:jc w:val="both"/>
        <w:rPr>
          <w:rFonts w:cs="David" w:hint="cs"/>
          <w:rtl/>
        </w:rPr>
      </w:pPr>
    </w:p>
    <w:p w14:paraId="1598864B" w14:textId="77777777" w:rsidR="00C90FC9" w:rsidRDefault="00C90FC9" w:rsidP="00C90FC9">
      <w:pPr>
        <w:bidi/>
        <w:ind w:firstLine="720"/>
        <w:jc w:val="both"/>
        <w:rPr>
          <w:rFonts w:cs="David" w:hint="cs"/>
          <w:rtl/>
        </w:rPr>
      </w:pPr>
      <w:r>
        <w:rPr>
          <w:rFonts w:cs="David" w:hint="cs"/>
          <w:rtl/>
        </w:rPr>
        <w:t>ליושב ראש הכנסת, אם חבר כנסת לא נוכח באופן קבוע---</w:t>
      </w:r>
    </w:p>
    <w:p w14:paraId="1764A41F" w14:textId="77777777" w:rsidR="00C90FC9" w:rsidRDefault="00C90FC9" w:rsidP="00C90FC9">
      <w:pPr>
        <w:bidi/>
        <w:ind w:firstLine="720"/>
        <w:jc w:val="both"/>
        <w:rPr>
          <w:rFonts w:cs="David" w:hint="cs"/>
          <w:rtl/>
        </w:rPr>
      </w:pPr>
    </w:p>
    <w:p w14:paraId="0AF8E792"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9D88942" w14:textId="77777777" w:rsidR="00C90FC9" w:rsidRDefault="00C90FC9" w:rsidP="00C90FC9">
      <w:pPr>
        <w:bidi/>
        <w:ind w:firstLine="720"/>
        <w:jc w:val="both"/>
        <w:rPr>
          <w:rFonts w:cs="David" w:hint="cs"/>
          <w:rtl/>
        </w:rPr>
      </w:pPr>
    </w:p>
    <w:p w14:paraId="53166BD0" w14:textId="77777777" w:rsidR="00C90FC9" w:rsidRDefault="00C90FC9" w:rsidP="00C90FC9">
      <w:pPr>
        <w:bidi/>
        <w:ind w:firstLine="720"/>
        <w:jc w:val="both"/>
        <w:rPr>
          <w:rFonts w:cs="David" w:hint="cs"/>
          <w:rtl/>
        </w:rPr>
      </w:pPr>
      <w:r>
        <w:rPr>
          <w:rFonts w:cs="David" w:hint="cs"/>
          <w:rtl/>
        </w:rPr>
        <w:t>אני לא רוצה לשלול כאן שום סמכות מיושב ראש הכנסת</w:t>
      </w:r>
    </w:p>
    <w:p w14:paraId="1E32E54E" w14:textId="77777777" w:rsidR="00C90FC9" w:rsidRDefault="00C90FC9" w:rsidP="00C90FC9">
      <w:pPr>
        <w:bidi/>
        <w:ind w:firstLine="720"/>
        <w:jc w:val="both"/>
        <w:rPr>
          <w:rFonts w:cs="David" w:hint="cs"/>
          <w:rtl/>
        </w:rPr>
      </w:pPr>
    </w:p>
    <w:p w14:paraId="2193938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58FE36F" w14:textId="77777777" w:rsidR="00C90FC9" w:rsidRDefault="00C90FC9" w:rsidP="00C90FC9">
      <w:pPr>
        <w:bidi/>
        <w:ind w:firstLine="720"/>
        <w:jc w:val="both"/>
        <w:rPr>
          <w:rFonts w:cs="David" w:hint="cs"/>
          <w:rtl/>
        </w:rPr>
      </w:pPr>
    </w:p>
    <w:p w14:paraId="6C14EC0B" w14:textId="77777777" w:rsidR="00C90FC9" w:rsidRDefault="00C90FC9" w:rsidP="00C90FC9">
      <w:pPr>
        <w:bidi/>
        <w:ind w:firstLine="720"/>
        <w:jc w:val="both"/>
        <w:rPr>
          <w:rFonts w:cs="David" w:hint="cs"/>
          <w:rtl/>
        </w:rPr>
      </w:pPr>
      <w:r>
        <w:rPr>
          <w:rFonts w:cs="David" w:hint="cs"/>
          <w:rtl/>
        </w:rPr>
        <w:t xml:space="preserve">אוקי, </w:t>
      </w:r>
      <w:proofErr w:type="spellStart"/>
      <w:r>
        <w:rPr>
          <w:rFonts w:cs="David" w:hint="cs"/>
          <w:rtl/>
        </w:rPr>
        <w:t>וב</w:t>
      </w:r>
      <w:proofErr w:type="spellEnd"/>
      <w:r>
        <w:rPr>
          <w:rFonts w:cs="David" w:hint="cs"/>
          <w:rtl/>
        </w:rPr>
        <w:t xml:space="preserve">-(ד) משאירים את האפשרות שלו לשנות, אם חל שינוי קואליציוני, ושם כן כתבנו לאחר התייעצות עם יושב ראש ועדת האתיקה. </w:t>
      </w:r>
    </w:p>
    <w:p w14:paraId="79B05036" w14:textId="77777777" w:rsidR="00C90FC9" w:rsidRDefault="00C90FC9" w:rsidP="00C90FC9">
      <w:pPr>
        <w:bidi/>
        <w:ind w:firstLine="720"/>
        <w:jc w:val="both"/>
        <w:rPr>
          <w:rFonts w:cs="David" w:hint="cs"/>
          <w:rtl/>
        </w:rPr>
      </w:pPr>
    </w:p>
    <w:p w14:paraId="7C022F4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ADDE81A" w14:textId="77777777" w:rsidR="00C90FC9" w:rsidRDefault="00C90FC9" w:rsidP="00C90FC9">
      <w:pPr>
        <w:bidi/>
        <w:ind w:firstLine="720"/>
        <w:jc w:val="both"/>
        <w:rPr>
          <w:rFonts w:cs="David" w:hint="cs"/>
          <w:rtl/>
        </w:rPr>
      </w:pPr>
    </w:p>
    <w:p w14:paraId="2E1E17C5" w14:textId="77777777" w:rsidR="00C90FC9" w:rsidRDefault="00C90FC9" w:rsidP="00C90FC9">
      <w:pPr>
        <w:bidi/>
        <w:ind w:firstLine="720"/>
        <w:jc w:val="both"/>
        <w:rPr>
          <w:rFonts w:cs="David" w:hint="cs"/>
          <w:rtl/>
        </w:rPr>
      </w:pPr>
      <w:r>
        <w:rPr>
          <w:rFonts w:cs="David" w:hint="cs"/>
          <w:rtl/>
        </w:rPr>
        <w:t xml:space="preserve">תמחקי גם את זה. </w:t>
      </w:r>
    </w:p>
    <w:p w14:paraId="5382B0D0" w14:textId="77777777" w:rsidR="00C90FC9" w:rsidRDefault="00C90FC9" w:rsidP="00C90FC9">
      <w:pPr>
        <w:bidi/>
        <w:ind w:firstLine="720"/>
        <w:jc w:val="both"/>
        <w:rPr>
          <w:rFonts w:cs="David" w:hint="cs"/>
          <w:rtl/>
        </w:rPr>
      </w:pPr>
    </w:p>
    <w:p w14:paraId="57C60A01"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37ABE86" w14:textId="77777777" w:rsidR="00C90FC9" w:rsidRDefault="00C90FC9" w:rsidP="00C90FC9">
      <w:pPr>
        <w:bidi/>
        <w:ind w:firstLine="720"/>
        <w:jc w:val="both"/>
        <w:rPr>
          <w:rFonts w:cs="David" w:hint="cs"/>
          <w:rtl/>
        </w:rPr>
      </w:pPr>
    </w:p>
    <w:p w14:paraId="76EC05AD" w14:textId="77777777" w:rsidR="00C90FC9" w:rsidRDefault="00C90FC9" w:rsidP="00C90FC9">
      <w:pPr>
        <w:bidi/>
        <w:ind w:firstLine="720"/>
        <w:jc w:val="both"/>
        <w:rPr>
          <w:rFonts w:cs="David" w:hint="cs"/>
          <w:rtl/>
        </w:rPr>
      </w:pPr>
      <w:r>
        <w:rPr>
          <w:rFonts w:cs="David" w:hint="cs"/>
          <w:rtl/>
        </w:rPr>
        <w:t xml:space="preserve">את ההתייעצות. זאת אומרת נתנו פה שתי סמכויות ליושב ראש הכנסת להחליף חברים. </w:t>
      </w:r>
    </w:p>
    <w:p w14:paraId="57A2A65F" w14:textId="77777777" w:rsidR="00C90FC9" w:rsidRDefault="00C90FC9" w:rsidP="00C90FC9">
      <w:pPr>
        <w:bidi/>
        <w:ind w:firstLine="720"/>
        <w:jc w:val="both"/>
        <w:rPr>
          <w:rFonts w:cs="David" w:hint="cs"/>
          <w:rtl/>
        </w:rPr>
      </w:pPr>
    </w:p>
    <w:p w14:paraId="15D57357"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8B68881" w14:textId="77777777" w:rsidR="00C90FC9" w:rsidRDefault="00C90FC9" w:rsidP="00C90FC9">
      <w:pPr>
        <w:bidi/>
        <w:ind w:firstLine="720"/>
        <w:jc w:val="both"/>
        <w:rPr>
          <w:rFonts w:cs="David" w:hint="cs"/>
          <w:rtl/>
        </w:rPr>
      </w:pPr>
    </w:p>
    <w:p w14:paraId="4D9F83AC" w14:textId="77777777" w:rsidR="00C90FC9" w:rsidRDefault="00C90FC9" w:rsidP="00C90FC9">
      <w:pPr>
        <w:bidi/>
        <w:ind w:firstLine="720"/>
        <w:jc w:val="both"/>
        <w:rPr>
          <w:rFonts w:cs="David" w:hint="cs"/>
          <w:rtl/>
        </w:rPr>
      </w:pPr>
      <w:r>
        <w:rPr>
          <w:rFonts w:cs="David" w:hint="cs"/>
          <w:rtl/>
        </w:rPr>
        <w:t xml:space="preserve">הוא קובע לבד. ברגע שזה יותר מאדם אחר, אנחנו בתוך מבנים של ועדות. </w:t>
      </w:r>
    </w:p>
    <w:p w14:paraId="7B8B29E8" w14:textId="77777777" w:rsidR="00C90FC9" w:rsidRDefault="00C90FC9" w:rsidP="00C90FC9">
      <w:pPr>
        <w:bidi/>
        <w:ind w:firstLine="720"/>
        <w:jc w:val="both"/>
        <w:rPr>
          <w:rFonts w:cs="David" w:hint="cs"/>
          <w:rtl/>
        </w:rPr>
      </w:pPr>
    </w:p>
    <w:p w14:paraId="24D3B3FA"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8AC39B0" w14:textId="77777777" w:rsidR="00C90FC9" w:rsidRDefault="00C90FC9" w:rsidP="00C90FC9">
      <w:pPr>
        <w:bidi/>
        <w:ind w:firstLine="720"/>
        <w:jc w:val="both"/>
        <w:rPr>
          <w:rFonts w:cs="David" w:hint="cs"/>
          <w:rtl/>
        </w:rPr>
      </w:pPr>
    </w:p>
    <w:p w14:paraId="322DF3CC" w14:textId="77777777" w:rsidR="00C90FC9" w:rsidRDefault="00C90FC9" w:rsidP="00C90FC9">
      <w:pPr>
        <w:bidi/>
        <w:ind w:firstLine="720"/>
        <w:jc w:val="both"/>
        <w:rPr>
          <w:rFonts w:cs="David" w:hint="cs"/>
          <w:rtl/>
        </w:rPr>
      </w:pPr>
      <w:r>
        <w:rPr>
          <w:rFonts w:cs="David" w:hint="cs"/>
          <w:rtl/>
        </w:rPr>
        <w:t xml:space="preserve">אם אנחנו נותנים לו אפשרות לשנות כשיש שינוי בקואליציה, אז שוב, הפכנו את הקואליציה ואופוזיציה לפקטור פה. למה? </w:t>
      </w:r>
    </w:p>
    <w:p w14:paraId="27EEB14D" w14:textId="77777777" w:rsidR="00C90FC9" w:rsidRDefault="00C90FC9" w:rsidP="00C90FC9">
      <w:pPr>
        <w:bidi/>
        <w:ind w:firstLine="720"/>
        <w:jc w:val="both"/>
        <w:rPr>
          <w:rFonts w:cs="David" w:hint="cs"/>
          <w:rtl/>
        </w:rPr>
      </w:pPr>
    </w:p>
    <w:p w14:paraId="0B14A8C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29C5B13" w14:textId="77777777" w:rsidR="00C90FC9" w:rsidRDefault="00C90FC9" w:rsidP="00C90FC9">
      <w:pPr>
        <w:bidi/>
        <w:ind w:firstLine="720"/>
        <w:jc w:val="both"/>
        <w:rPr>
          <w:rFonts w:cs="David" w:hint="cs"/>
          <w:rtl/>
        </w:rPr>
      </w:pPr>
    </w:p>
    <w:p w14:paraId="335EADE3" w14:textId="77777777" w:rsidR="00C90FC9" w:rsidRDefault="00C90FC9" w:rsidP="00C90FC9">
      <w:pPr>
        <w:bidi/>
        <w:ind w:firstLine="720"/>
        <w:jc w:val="both"/>
        <w:rPr>
          <w:rFonts w:cs="David" w:hint="cs"/>
          <w:rtl/>
        </w:rPr>
      </w:pPr>
      <w:r>
        <w:rPr>
          <w:rFonts w:cs="David" w:hint="cs"/>
          <w:rtl/>
        </w:rPr>
        <w:t>כי בהרכב הראשון כתוב שאתה רוצה ייצוג של כל חלקי הבית, קואליציה ואופוזיציה .</w:t>
      </w:r>
    </w:p>
    <w:p w14:paraId="5241A9F7" w14:textId="77777777" w:rsidR="00C90FC9" w:rsidRDefault="00C90FC9" w:rsidP="00C90FC9">
      <w:pPr>
        <w:bidi/>
        <w:ind w:firstLine="720"/>
        <w:jc w:val="both"/>
        <w:rPr>
          <w:rFonts w:cs="David" w:hint="cs"/>
          <w:rtl/>
        </w:rPr>
      </w:pPr>
    </w:p>
    <w:p w14:paraId="3C225407"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BFE6E95" w14:textId="77777777" w:rsidR="00C90FC9" w:rsidRDefault="00C90FC9" w:rsidP="00C90FC9">
      <w:pPr>
        <w:bidi/>
        <w:ind w:firstLine="720"/>
        <w:jc w:val="both"/>
        <w:rPr>
          <w:rFonts w:cs="David" w:hint="cs"/>
          <w:rtl/>
        </w:rPr>
      </w:pPr>
    </w:p>
    <w:p w14:paraId="3AE4FC08" w14:textId="77777777" w:rsidR="00C90FC9" w:rsidRDefault="00C90FC9" w:rsidP="00C90FC9">
      <w:pPr>
        <w:bidi/>
        <w:ind w:firstLine="720"/>
        <w:jc w:val="both"/>
        <w:rPr>
          <w:rFonts w:cs="David" w:hint="cs"/>
          <w:rtl/>
        </w:rPr>
      </w:pPr>
      <w:r>
        <w:rPr>
          <w:rFonts w:cs="David" w:hint="cs"/>
          <w:rtl/>
        </w:rPr>
        <w:t xml:space="preserve">יהיה לך יושב ראש גרידי שישים את כולם מהקואליציה, מהמפלגה שלו. </w:t>
      </w:r>
    </w:p>
    <w:p w14:paraId="7DA597B1" w14:textId="77777777" w:rsidR="00C90FC9" w:rsidRDefault="00C90FC9" w:rsidP="00C90FC9">
      <w:pPr>
        <w:bidi/>
        <w:ind w:firstLine="720"/>
        <w:jc w:val="both"/>
        <w:rPr>
          <w:rFonts w:cs="David" w:hint="cs"/>
          <w:rtl/>
        </w:rPr>
      </w:pPr>
    </w:p>
    <w:p w14:paraId="54B96ADE"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845B35E" w14:textId="77777777" w:rsidR="00C90FC9" w:rsidRDefault="00C90FC9" w:rsidP="00C90FC9">
      <w:pPr>
        <w:bidi/>
        <w:ind w:firstLine="720"/>
        <w:jc w:val="both"/>
        <w:rPr>
          <w:rFonts w:cs="David" w:hint="cs"/>
          <w:rtl/>
        </w:rPr>
      </w:pPr>
    </w:p>
    <w:p w14:paraId="54FF0C7E" w14:textId="77777777" w:rsidR="00C90FC9" w:rsidRDefault="00C90FC9" w:rsidP="00C90FC9">
      <w:pPr>
        <w:bidi/>
        <w:ind w:firstLine="720"/>
        <w:jc w:val="both"/>
        <w:rPr>
          <w:rFonts w:cs="David" w:hint="cs"/>
          <w:rtl/>
        </w:rPr>
      </w:pPr>
      <w:r>
        <w:rPr>
          <w:rFonts w:cs="David" w:hint="cs"/>
          <w:rtl/>
        </w:rPr>
        <w:t xml:space="preserve">לא, כתבנו שצריך להיות גם מישהו מסיעות האופוזיציה. </w:t>
      </w:r>
    </w:p>
    <w:p w14:paraId="578F1477" w14:textId="77777777" w:rsidR="00C90FC9" w:rsidRDefault="00C90FC9" w:rsidP="00C90FC9">
      <w:pPr>
        <w:bidi/>
        <w:ind w:firstLine="720"/>
        <w:jc w:val="both"/>
        <w:rPr>
          <w:rFonts w:cs="David" w:hint="cs"/>
          <w:rtl/>
        </w:rPr>
      </w:pPr>
    </w:p>
    <w:p w14:paraId="2710F924" w14:textId="77777777" w:rsidR="00C90FC9" w:rsidRDefault="00C90FC9" w:rsidP="00C90FC9">
      <w:pPr>
        <w:bidi/>
        <w:jc w:val="both"/>
        <w:rPr>
          <w:rFonts w:cs="David" w:hint="cs"/>
          <w:u w:val="single"/>
          <w:rtl/>
        </w:rPr>
      </w:pPr>
      <w:r>
        <w:rPr>
          <w:rFonts w:cs="David" w:hint="cs"/>
          <w:u w:val="single"/>
          <w:rtl/>
        </w:rPr>
        <w:t>ארבל אסטרחן</w:t>
      </w:r>
      <w:r>
        <w:rPr>
          <w:rFonts w:cs="David" w:hint="cs"/>
          <w:rtl/>
        </w:rPr>
        <w:t>:</w:t>
      </w:r>
    </w:p>
    <w:p w14:paraId="5132A0BC" w14:textId="77777777" w:rsidR="00C90FC9" w:rsidRDefault="00C90FC9" w:rsidP="00C90FC9">
      <w:pPr>
        <w:bidi/>
        <w:ind w:firstLine="720"/>
        <w:jc w:val="both"/>
        <w:rPr>
          <w:rFonts w:cs="David" w:hint="cs"/>
          <w:rtl/>
        </w:rPr>
      </w:pPr>
    </w:p>
    <w:p w14:paraId="1E4D3127" w14:textId="77777777" w:rsidR="00C90FC9" w:rsidRDefault="00C90FC9" w:rsidP="00C90FC9">
      <w:pPr>
        <w:bidi/>
        <w:ind w:firstLine="720"/>
        <w:jc w:val="both"/>
        <w:rPr>
          <w:rFonts w:cs="David" w:hint="cs"/>
          <w:rtl/>
        </w:rPr>
      </w:pPr>
      <w:r>
        <w:rPr>
          <w:rFonts w:cs="David" w:hint="cs"/>
          <w:rtl/>
        </w:rPr>
        <w:t xml:space="preserve">נו, ואז הוא נכנס לקואליציה, אותו חבר מהאופוזיציה. זה מה שאומרים, חל שינוי מהותי בהרכב הקואליציוני, שיש לו השלכה על הרכב ועדת האתיקה. </w:t>
      </w:r>
    </w:p>
    <w:p w14:paraId="12636B61" w14:textId="77777777" w:rsidR="00C90FC9" w:rsidRDefault="00C90FC9" w:rsidP="00C90FC9">
      <w:pPr>
        <w:bidi/>
        <w:ind w:firstLine="720"/>
        <w:jc w:val="both"/>
        <w:rPr>
          <w:rFonts w:cs="David" w:hint="cs"/>
          <w:rtl/>
        </w:rPr>
      </w:pPr>
    </w:p>
    <w:p w14:paraId="0B1B234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B256018" w14:textId="77777777" w:rsidR="00C90FC9" w:rsidRDefault="00C90FC9" w:rsidP="00C90FC9">
      <w:pPr>
        <w:bidi/>
        <w:ind w:firstLine="720"/>
        <w:jc w:val="both"/>
        <w:rPr>
          <w:rFonts w:cs="David" w:hint="cs"/>
          <w:rtl/>
        </w:rPr>
      </w:pPr>
    </w:p>
    <w:p w14:paraId="53E43183" w14:textId="77777777" w:rsidR="00C90FC9" w:rsidRDefault="00C90FC9" w:rsidP="00C90FC9">
      <w:pPr>
        <w:bidi/>
        <w:ind w:firstLine="720"/>
        <w:jc w:val="both"/>
        <w:rPr>
          <w:rFonts w:cs="David" w:hint="cs"/>
          <w:rtl/>
        </w:rPr>
      </w:pPr>
      <w:r>
        <w:rPr>
          <w:rFonts w:cs="David" w:hint="cs"/>
          <w:rtl/>
        </w:rPr>
        <w:t xml:space="preserve">מהותי. זאת אומרת, אם בהרכב שלנו של שבעה הוא מנה שלושה ונשארנו שניים, זה לא מהותי. </w:t>
      </w:r>
    </w:p>
    <w:p w14:paraId="744C62A7" w14:textId="77777777" w:rsidR="00C90FC9" w:rsidRDefault="00C90FC9" w:rsidP="00C90FC9">
      <w:pPr>
        <w:bidi/>
        <w:ind w:firstLine="720"/>
        <w:jc w:val="both"/>
        <w:rPr>
          <w:rFonts w:cs="David" w:hint="cs"/>
          <w:rtl/>
        </w:rPr>
      </w:pPr>
    </w:p>
    <w:p w14:paraId="3171885F"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B8966F9" w14:textId="77777777" w:rsidR="00C90FC9" w:rsidRDefault="00C90FC9" w:rsidP="00C90FC9">
      <w:pPr>
        <w:bidi/>
        <w:ind w:firstLine="720"/>
        <w:jc w:val="both"/>
        <w:rPr>
          <w:rFonts w:cs="David" w:hint="cs"/>
          <w:rtl/>
        </w:rPr>
      </w:pPr>
    </w:p>
    <w:p w14:paraId="11403CB8" w14:textId="77777777" w:rsidR="00C90FC9" w:rsidRDefault="00C90FC9" w:rsidP="00C90FC9">
      <w:pPr>
        <w:bidi/>
        <w:ind w:firstLine="720"/>
        <w:jc w:val="both"/>
        <w:rPr>
          <w:rFonts w:cs="David" w:hint="cs"/>
          <w:rtl/>
        </w:rPr>
      </w:pPr>
      <w:r>
        <w:rPr>
          <w:rFonts w:cs="David" w:hint="cs"/>
          <w:rtl/>
        </w:rPr>
        <w:t xml:space="preserve">אם מחר מפלגת העבודה עוברת לאופוזיציה, חברת הכנסת יחימוביץ צריכה לפרוש? </w:t>
      </w:r>
    </w:p>
    <w:p w14:paraId="686625CC" w14:textId="77777777" w:rsidR="00C90FC9" w:rsidRDefault="00C90FC9" w:rsidP="00C90FC9">
      <w:pPr>
        <w:bidi/>
        <w:ind w:firstLine="720"/>
        <w:jc w:val="both"/>
        <w:rPr>
          <w:rFonts w:cs="David" w:hint="cs"/>
          <w:rtl/>
        </w:rPr>
      </w:pPr>
    </w:p>
    <w:p w14:paraId="31C503D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E3104D4" w14:textId="77777777" w:rsidR="00C90FC9" w:rsidRDefault="00C90FC9" w:rsidP="00C90FC9">
      <w:pPr>
        <w:bidi/>
        <w:ind w:firstLine="720"/>
        <w:jc w:val="both"/>
        <w:rPr>
          <w:rFonts w:cs="David" w:hint="cs"/>
          <w:rtl/>
        </w:rPr>
      </w:pPr>
    </w:p>
    <w:p w14:paraId="69931BEB" w14:textId="77777777" w:rsidR="00C90FC9" w:rsidRDefault="00C90FC9" w:rsidP="00C90FC9">
      <w:pPr>
        <w:bidi/>
        <w:ind w:firstLine="720"/>
        <w:jc w:val="both"/>
        <w:rPr>
          <w:rFonts w:cs="David" w:hint="cs"/>
          <w:rtl/>
        </w:rPr>
      </w:pPr>
      <w:r>
        <w:rPr>
          <w:rFonts w:cs="David" w:hint="cs"/>
          <w:rtl/>
        </w:rPr>
        <w:t xml:space="preserve">לא, למה? </w:t>
      </w:r>
    </w:p>
    <w:p w14:paraId="4BA2FD95" w14:textId="77777777" w:rsidR="00C90FC9" w:rsidRDefault="00C90FC9" w:rsidP="00C90FC9">
      <w:pPr>
        <w:bidi/>
        <w:ind w:firstLine="720"/>
        <w:jc w:val="both"/>
        <w:rPr>
          <w:rFonts w:cs="David" w:hint="cs"/>
          <w:rtl/>
        </w:rPr>
      </w:pPr>
    </w:p>
    <w:p w14:paraId="46E71698"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A5A9A6A" w14:textId="77777777" w:rsidR="00C90FC9" w:rsidRDefault="00C90FC9" w:rsidP="00C90FC9">
      <w:pPr>
        <w:bidi/>
        <w:ind w:firstLine="720"/>
        <w:jc w:val="both"/>
        <w:rPr>
          <w:rFonts w:cs="David" w:hint="cs"/>
          <w:rtl/>
        </w:rPr>
      </w:pPr>
    </w:p>
    <w:p w14:paraId="70E29C23" w14:textId="77777777" w:rsidR="00C90FC9" w:rsidRDefault="00C90FC9" w:rsidP="00C90FC9">
      <w:pPr>
        <w:bidi/>
        <w:ind w:firstLine="720"/>
        <w:jc w:val="both"/>
        <w:rPr>
          <w:rFonts w:cs="David" w:hint="cs"/>
          <w:rtl/>
        </w:rPr>
      </w:pPr>
      <w:r>
        <w:rPr>
          <w:rFonts w:cs="David" w:hint="cs"/>
          <w:rtl/>
        </w:rPr>
        <w:t xml:space="preserve">כן, כי אין שניים מהקואליציה ושניים מהאופוזיציה בוועדת האתיקה. צריכים לחשוב מה עושים עם זה. </w:t>
      </w:r>
    </w:p>
    <w:p w14:paraId="408CDD6E" w14:textId="77777777" w:rsidR="00C90FC9" w:rsidRDefault="00C90FC9" w:rsidP="00C90FC9">
      <w:pPr>
        <w:bidi/>
        <w:ind w:firstLine="720"/>
        <w:jc w:val="both"/>
        <w:rPr>
          <w:rFonts w:cs="David" w:hint="cs"/>
          <w:rtl/>
        </w:rPr>
      </w:pPr>
    </w:p>
    <w:p w14:paraId="7717A265"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60BDE9EF" w14:textId="77777777" w:rsidR="00C90FC9" w:rsidRDefault="00C90FC9" w:rsidP="00C90FC9">
      <w:pPr>
        <w:bidi/>
        <w:ind w:firstLine="720"/>
        <w:jc w:val="both"/>
        <w:rPr>
          <w:rFonts w:cs="David" w:hint="cs"/>
          <w:rtl/>
        </w:rPr>
      </w:pPr>
    </w:p>
    <w:p w14:paraId="70C46FBB" w14:textId="77777777" w:rsidR="00C90FC9" w:rsidRDefault="00C90FC9" w:rsidP="00C90FC9">
      <w:pPr>
        <w:bidi/>
        <w:ind w:firstLine="720"/>
        <w:jc w:val="both"/>
        <w:rPr>
          <w:rFonts w:cs="David" w:hint="cs"/>
          <w:rtl/>
        </w:rPr>
      </w:pPr>
      <w:r>
        <w:rPr>
          <w:rFonts w:cs="David" w:hint="cs"/>
          <w:rtl/>
        </w:rPr>
        <w:t xml:space="preserve">להיפך. אגב, המסורת היא שממנים איש אופוזיציה ליושב ראש הוועדה. </w:t>
      </w:r>
    </w:p>
    <w:p w14:paraId="3AFF4714" w14:textId="77777777" w:rsidR="00C90FC9" w:rsidRDefault="00C90FC9" w:rsidP="00C90FC9">
      <w:pPr>
        <w:bidi/>
        <w:ind w:firstLine="720"/>
        <w:jc w:val="both"/>
        <w:rPr>
          <w:rFonts w:cs="David" w:hint="cs"/>
          <w:rtl/>
        </w:rPr>
      </w:pPr>
    </w:p>
    <w:p w14:paraId="6E56A4B4"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0CF97073" w14:textId="77777777" w:rsidR="00C90FC9" w:rsidRDefault="00C90FC9" w:rsidP="00C90FC9">
      <w:pPr>
        <w:bidi/>
        <w:ind w:firstLine="720"/>
        <w:jc w:val="both"/>
        <w:rPr>
          <w:rFonts w:cs="David" w:hint="cs"/>
          <w:rtl/>
        </w:rPr>
      </w:pPr>
    </w:p>
    <w:p w14:paraId="585BA459" w14:textId="77777777" w:rsidR="00C90FC9" w:rsidRDefault="00C90FC9" w:rsidP="00C90FC9">
      <w:pPr>
        <w:bidi/>
        <w:ind w:firstLine="720"/>
        <w:jc w:val="both"/>
        <w:rPr>
          <w:rFonts w:cs="David" w:hint="cs"/>
          <w:rtl/>
        </w:rPr>
      </w:pPr>
      <w:r>
        <w:rPr>
          <w:rFonts w:cs="David" w:hint="cs"/>
          <w:rtl/>
        </w:rPr>
        <w:t xml:space="preserve">זה מה שצריך להיות קבוע אפילו, הייתי אומר. </w:t>
      </w:r>
    </w:p>
    <w:p w14:paraId="4EBCC97E" w14:textId="77777777" w:rsidR="00C90FC9" w:rsidRDefault="00C90FC9" w:rsidP="00C90FC9">
      <w:pPr>
        <w:bidi/>
        <w:jc w:val="both"/>
        <w:rPr>
          <w:rFonts w:cs="David" w:hint="cs"/>
          <w:u w:val="single"/>
          <w:rtl/>
        </w:rPr>
      </w:pPr>
    </w:p>
    <w:p w14:paraId="3B8AB47A"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33A6DA8" w14:textId="77777777" w:rsidR="00C90FC9" w:rsidRDefault="00C90FC9" w:rsidP="00C90FC9">
      <w:pPr>
        <w:bidi/>
        <w:ind w:firstLine="720"/>
        <w:jc w:val="both"/>
        <w:rPr>
          <w:rFonts w:cs="David" w:hint="cs"/>
          <w:rtl/>
        </w:rPr>
      </w:pPr>
    </w:p>
    <w:p w14:paraId="038DAEDC" w14:textId="77777777" w:rsidR="00C90FC9" w:rsidRDefault="00C90FC9" w:rsidP="00C90FC9">
      <w:pPr>
        <w:bidi/>
        <w:ind w:firstLine="720"/>
        <w:jc w:val="both"/>
        <w:rPr>
          <w:rFonts w:cs="David" w:hint="cs"/>
          <w:rtl/>
        </w:rPr>
      </w:pPr>
      <w:r>
        <w:rPr>
          <w:rFonts w:cs="David" w:hint="cs"/>
          <w:rtl/>
        </w:rPr>
        <w:t xml:space="preserve">אבל אני אופוזיציה. </w:t>
      </w:r>
    </w:p>
    <w:p w14:paraId="6D79E5D1" w14:textId="77777777" w:rsidR="00C90FC9" w:rsidRDefault="00C90FC9" w:rsidP="00C90FC9">
      <w:pPr>
        <w:bidi/>
        <w:ind w:firstLine="720"/>
        <w:jc w:val="both"/>
        <w:rPr>
          <w:rFonts w:cs="David" w:hint="cs"/>
          <w:rtl/>
        </w:rPr>
      </w:pPr>
    </w:p>
    <w:p w14:paraId="78727018"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59433B95" w14:textId="77777777" w:rsidR="00C90FC9" w:rsidRDefault="00C90FC9" w:rsidP="00C90FC9">
      <w:pPr>
        <w:bidi/>
        <w:ind w:firstLine="720"/>
        <w:jc w:val="both"/>
        <w:rPr>
          <w:rFonts w:cs="David" w:hint="cs"/>
          <w:rtl/>
        </w:rPr>
      </w:pPr>
    </w:p>
    <w:p w14:paraId="0351AE81" w14:textId="77777777" w:rsidR="00C90FC9" w:rsidRDefault="00C90FC9" w:rsidP="00C90FC9">
      <w:pPr>
        <w:bidi/>
        <w:ind w:firstLine="720"/>
        <w:jc w:val="both"/>
        <w:rPr>
          <w:rFonts w:cs="David" w:hint="cs"/>
          <w:rtl/>
        </w:rPr>
      </w:pPr>
      <w:r>
        <w:rPr>
          <w:rFonts w:cs="David" w:hint="cs"/>
          <w:rtl/>
        </w:rPr>
        <w:t xml:space="preserve">אני יודע. </w:t>
      </w:r>
    </w:p>
    <w:p w14:paraId="6FA04980" w14:textId="77777777" w:rsidR="00C90FC9" w:rsidRDefault="00C90FC9" w:rsidP="00C90FC9">
      <w:pPr>
        <w:bidi/>
        <w:ind w:firstLine="720"/>
        <w:jc w:val="both"/>
        <w:rPr>
          <w:rFonts w:cs="David" w:hint="cs"/>
          <w:rtl/>
        </w:rPr>
      </w:pPr>
    </w:p>
    <w:p w14:paraId="7330AE0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D9072E5" w14:textId="77777777" w:rsidR="00C90FC9" w:rsidRDefault="00C90FC9" w:rsidP="00C90FC9">
      <w:pPr>
        <w:bidi/>
        <w:ind w:firstLine="720"/>
        <w:jc w:val="both"/>
        <w:rPr>
          <w:rFonts w:cs="David" w:hint="cs"/>
          <w:rtl/>
        </w:rPr>
      </w:pPr>
    </w:p>
    <w:p w14:paraId="199491E3" w14:textId="77777777" w:rsidR="00C90FC9" w:rsidRDefault="00C90FC9" w:rsidP="00C90FC9">
      <w:pPr>
        <w:bidi/>
        <w:ind w:firstLine="720"/>
        <w:jc w:val="both"/>
        <w:rPr>
          <w:rFonts w:cs="David" w:hint="cs"/>
          <w:rtl/>
        </w:rPr>
      </w:pPr>
      <w:r>
        <w:rPr>
          <w:rFonts w:cs="David" w:hint="cs"/>
          <w:rtl/>
        </w:rPr>
        <w:t>המקרה כמו שאתה מתאר, בדיוק בשביל זה הוקם הסעיף הזה.</w:t>
      </w:r>
    </w:p>
    <w:p w14:paraId="73AD6B02" w14:textId="77777777" w:rsidR="00C90FC9" w:rsidRDefault="00C90FC9" w:rsidP="00C90FC9">
      <w:pPr>
        <w:bidi/>
        <w:ind w:firstLine="720"/>
        <w:jc w:val="both"/>
        <w:rPr>
          <w:rFonts w:cs="David" w:hint="cs"/>
          <w:rtl/>
        </w:rPr>
      </w:pPr>
    </w:p>
    <w:p w14:paraId="5EEF18BF" w14:textId="77777777" w:rsidR="00C90FC9" w:rsidRDefault="00C90FC9" w:rsidP="00C90FC9">
      <w:pPr>
        <w:bidi/>
        <w:ind w:firstLine="720"/>
        <w:jc w:val="both"/>
        <w:rPr>
          <w:rFonts w:cs="David" w:hint="cs"/>
          <w:rtl/>
        </w:rPr>
      </w:pPr>
      <w:r>
        <w:rPr>
          <w:rFonts w:cs="David" w:hint="cs"/>
          <w:rtl/>
        </w:rPr>
        <w:t>גמרנו בכך את סעיף 94. סעיף 95 מדבר על סייג למינוי ולכהונה: "(א) לא ימונה לחבר ועדת האתיקה ולא יכהן בה מי שהיועץ המשפטי לממשלה", זו תבנית שדיברנו עליה קודם גם בתפקידים אחרים, "מסר עותק של כתב אישום נגדו, וזאת בין אם נקבע כי תהיה לו חסינות בפני דין פלילי ובין אם לאו, או מי שמתקיים נגדו הליך פלילי, או מי שהורשע בפסק דין סופי בעברה פלילית, והכל אם מדובר, לדעת יושב ראש הכנסת, בעברה חמורה". דיברנו על מה זה. כבר היום יש בתקנון הכנסת הוראות ל---</w:t>
      </w:r>
    </w:p>
    <w:p w14:paraId="15953C51" w14:textId="77777777" w:rsidR="00C90FC9" w:rsidRDefault="00C90FC9" w:rsidP="00C90FC9">
      <w:pPr>
        <w:bidi/>
        <w:ind w:firstLine="720"/>
        <w:jc w:val="both"/>
        <w:rPr>
          <w:rFonts w:cs="David" w:hint="cs"/>
          <w:rtl/>
        </w:rPr>
      </w:pPr>
    </w:p>
    <w:p w14:paraId="1937BC9B"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A4B3D3C" w14:textId="77777777" w:rsidR="00C90FC9" w:rsidRDefault="00C90FC9" w:rsidP="00C90FC9">
      <w:pPr>
        <w:bidi/>
        <w:ind w:firstLine="720"/>
        <w:jc w:val="both"/>
        <w:rPr>
          <w:rFonts w:cs="David" w:hint="cs"/>
          <w:rtl/>
        </w:rPr>
      </w:pPr>
    </w:p>
    <w:p w14:paraId="0378DFBF" w14:textId="77777777" w:rsidR="00C90FC9" w:rsidRDefault="00C90FC9" w:rsidP="00C90FC9">
      <w:pPr>
        <w:bidi/>
        <w:ind w:firstLine="720"/>
        <w:jc w:val="both"/>
        <w:rPr>
          <w:rFonts w:cs="David" w:hint="cs"/>
          <w:rtl/>
        </w:rPr>
      </w:pPr>
      <w:r>
        <w:rPr>
          <w:rFonts w:cs="David" w:hint="cs"/>
          <w:rtl/>
        </w:rPr>
        <w:t xml:space="preserve">רגע, השאלה אם יושב ראש הכנסת רשאי או חייב. </w:t>
      </w:r>
    </w:p>
    <w:p w14:paraId="4F2C57A9" w14:textId="77777777" w:rsidR="00C90FC9" w:rsidRDefault="00C90FC9" w:rsidP="00C90FC9">
      <w:pPr>
        <w:bidi/>
        <w:jc w:val="both"/>
        <w:rPr>
          <w:rFonts w:cs="David" w:hint="cs"/>
          <w:u w:val="single"/>
          <w:rtl/>
        </w:rPr>
      </w:pPr>
    </w:p>
    <w:p w14:paraId="732BCDD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2850DC4" w14:textId="77777777" w:rsidR="00C90FC9" w:rsidRDefault="00C90FC9" w:rsidP="00C90FC9">
      <w:pPr>
        <w:bidi/>
        <w:ind w:firstLine="720"/>
        <w:jc w:val="both"/>
        <w:rPr>
          <w:rFonts w:cs="David" w:hint="cs"/>
          <w:rtl/>
        </w:rPr>
      </w:pPr>
    </w:p>
    <w:p w14:paraId="756E15DB" w14:textId="77777777" w:rsidR="00C90FC9" w:rsidRDefault="00C90FC9" w:rsidP="00C90FC9">
      <w:pPr>
        <w:bidi/>
        <w:ind w:firstLine="720"/>
        <w:jc w:val="both"/>
        <w:rPr>
          <w:rFonts w:cs="David" w:hint="cs"/>
          <w:rtl/>
        </w:rPr>
      </w:pPr>
      <w:r>
        <w:rPr>
          <w:rFonts w:cs="David" w:hint="cs"/>
          <w:rtl/>
        </w:rPr>
        <w:t>כתוב לא ימנה, אבל הוא מחליט אם זו עברה חמורה, ועברה חמורה הגדרנו---</w:t>
      </w:r>
    </w:p>
    <w:p w14:paraId="1B4963ED" w14:textId="77777777" w:rsidR="00C90FC9" w:rsidRDefault="00C90FC9" w:rsidP="00C90FC9">
      <w:pPr>
        <w:bidi/>
        <w:ind w:firstLine="720"/>
        <w:jc w:val="both"/>
        <w:rPr>
          <w:rFonts w:cs="David" w:hint="cs"/>
          <w:rtl/>
        </w:rPr>
      </w:pPr>
    </w:p>
    <w:p w14:paraId="698B4E31"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0439880" w14:textId="77777777" w:rsidR="00C90FC9" w:rsidRDefault="00C90FC9" w:rsidP="00C90FC9">
      <w:pPr>
        <w:bidi/>
        <w:ind w:firstLine="720"/>
        <w:jc w:val="both"/>
        <w:rPr>
          <w:rFonts w:cs="David" w:hint="cs"/>
          <w:rtl/>
        </w:rPr>
      </w:pPr>
    </w:p>
    <w:p w14:paraId="5C3E3326" w14:textId="77777777" w:rsidR="00C90FC9" w:rsidRDefault="00C90FC9" w:rsidP="00C90FC9">
      <w:pPr>
        <w:bidi/>
        <w:ind w:firstLine="720"/>
        <w:jc w:val="both"/>
        <w:rPr>
          <w:rFonts w:cs="David" w:hint="cs"/>
          <w:rtl/>
        </w:rPr>
      </w:pPr>
      <w:r>
        <w:rPr>
          <w:rFonts w:cs="David" w:hint="cs"/>
          <w:rtl/>
        </w:rPr>
        <w:t>יושב ראש הכנסת מחליט---</w:t>
      </w:r>
    </w:p>
    <w:p w14:paraId="593D320A" w14:textId="77777777" w:rsidR="00C90FC9" w:rsidRDefault="00C90FC9" w:rsidP="00C90FC9">
      <w:pPr>
        <w:bidi/>
        <w:ind w:firstLine="720"/>
        <w:jc w:val="both"/>
        <w:rPr>
          <w:rFonts w:cs="David" w:hint="cs"/>
          <w:rtl/>
        </w:rPr>
      </w:pPr>
    </w:p>
    <w:p w14:paraId="1BB57F6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CE6519D" w14:textId="77777777" w:rsidR="00C90FC9" w:rsidRDefault="00C90FC9" w:rsidP="00C90FC9">
      <w:pPr>
        <w:bidi/>
        <w:ind w:firstLine="720"/>
        <w:jc w:val="both"/>
        <w:rPr>
          <w:rFonts w:cs="David" w:hint="cs"/>
          <w:rtl/>
        </w:rPr>
      </w:pPr>
    </w:p>
    <w:p w14:paraId="4AD5C5C8" w14:textId="77777777" w:rsidR="00C90FC9" w:rsidRDefault="00C90FC9" w:rsidP="00C90FC9">
      <w:pPr>
        <w:bidi/>
        <w:ind w:firstLine="720"/>
        <w:jc w:val="both"/>
        <w:rPr>
          <w:rFonts w:cs="David" w:hint="cs"/>
          <w:rtl/>
        </w:rPr>
      </w:pPr>
      <w:r>
        <w:rPr>
          <w:rFonts w:cs="David" w:hint="cs"/>
          <w:rtl/>
        </w:rPr>
        <w:t xml:space="preserve">לא, 'לא יכהן' לא קשור בהחלטה, הוא לא יכול לכהן. מונה ויש נגדו כתב אישום, הוא חייב להתפטר. </w:t>
      </w:r>
    </w:p>
    <w:p w14:paraId="06116A05" w14:textId="77777777" w:rsidR="00C90FC9" w:rsidRDefault="00C90FC9" w:rsidP="00C90FC9">
      <w:pPr>
        <w:bidi/>
        <w:ind w:firstLine="720"/>
        <w:jc w:val="both"/>
        <w:rPr>
          <w:rFonts w:cs="David" w:hint="cs"/>
          <w:rtl/>
        </w:rPr>
      </w:pPr>
    </w:p>
    <w:p w14:paraId="651CE58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09F6B14" w14:textId="77777777" w:rsidR="00C90FC9" w:rsidRDefault="00C90FC9" w:rsidP="00C90FC9">
      <w:pPr>
        <w:bidi/>
        <w:ind w:firstLine="720"/>
        <w:jc w:val="both"/>
        <w:rPr>
          <w:rFonts w:cs="David" w:hint="cs"/>
          <w:rtl/>
        </w:rPr>
      </w:pPr>
    </w:p>
    <w:p w14:paraId="1EDBA6B9" w14:textId="77777777" w:rsidR="00C90FC9" w:rsidRDefault="00C90FC9" w:rsidP="00C90FC9">
      <w:pPr>
        <w:bidi/>
        <w:ind w:firstLine="720"/>
        <w:jc w:val="both"/>
        <w:rPr>
          <w:rFonts w:cs="David" w:hint="cs"/>
          <w:rtl/>
        </w:rPr>
      </w:pPr>
      <w:r>
        <w:rPr>
          <w:rFonts w:cs="David" w:hint="cs"/>
          <w:rtl/>
        </w:rPr>
        <w:t xml:space="preserve">לא. </w:t>
      </w:r>
    </w:p>
    <w:p w14:paraId="6B97D37B" w14:textId="77777777" w:rsidR="00C90FC9" w:rsidRDefault="00C90FC9" w:rsidP="00C90FC9">
      <w:pPr>
        <w:bidi/>
        <w:ind w:firstLine="720"/>
        <w:jc w:val="both"/>
        <w:rPr>
          <w:rFonts w:cs="David" w:hint="cs"/>
          <w:rtl/>
        </w:rPr>
      </w:pPr>
    </w:p>
    <w:p w14:paraId="3A991271"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D653D2A" w14:textId="77777777" w:rsidR="00C90FC9" w:rsidRDefault="00C90FC9" w:rsidP="00C90FC9">
      <w:pPr>
        <w:bidi/>
        <w:ind w:firstLine="720"/>
        <w:jc w:val="both"/>
        <w:rPr>
          <w:rFonts w:cs="David" w:hint="cs"/>
          <w:rtl/>
        </w:rPr>
      </w:pPr>
    </w:p>
    <w:p w14:paraId="4FE82C01" w14:textId="77777777" w:rsidR="00C90FC9" w:rsidRDefault="00C90FC9" w:rsidP="00C90FC9">
      <w:pPr>
        <w:bidi/>
        <w:ind w:firstLine="720"/>
        <w:jc w:val="both"/>
        <w:rPr>
          <w:rFonts w:cs="David" w:hint="cs"/>
          <w:rtl/>
        </w:rPr>
      </w:pPr>
      <w:r>
        <w:rPr>
          <w:rFonts w:cs="David" w:hint="cs"/>
          <w:rtl/>
        </w:rPr>
        <w:t xml:space="preserve">לא, היושב ראש יכול להגיד שזו לא עברה חמורה. </w:t>
      </w:r>
    </w:p>
    <w:p w14:paraId="18ED019A" w14:textId="77777777" w:rsidR="00C90FC9" w:rsidRDefault="00C90FC9" w:rsidP="00C90FC9">
      <w:pPr>
        <w:bidi/>
        <w:ind w:firstLine="720"/>
        <w:jc w:val="both"/>
        <w:rPr>
          <w:rFonts w:cs="David" w:hint="cs"/>
          <w:rtl/>
        </w:rPr>
      </w:pPr>
    </w:p>
    <w:p w14:paraId="57631F40"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0B2BDD5" w14:textId="77777777" w:rsidR="00C90FC9" w:rsidRDefault="00C90FC9" w:rsidP="00C90FC9">
      <w:pPr>
        <w:bidi/>
        <w:ind w:firstLine="720"/>
        <w:jc w:val="both"/>
        <w:rPr>
          <w:rFonts w:cs="David" w:hint="cs"/>
          <w:rtl/>
        </w:rPr>
      </w:pPr>
    </w:p>
    <w:p w14:paraId="34295737" w14:textId="77777777" w:rsidR="00C90FC9" w:rsidRDefault="00C90FC9" w:rsidP="00C90FC9">
      <w:pPr>
        <w:bidi/>
        <w:ind w:firstLine="720"/>
        <w:jc w:val="both"/>
        <w:rPr>
          <w:rFonts w:cs="David" w:hint="cs"/>
          <w:rtl/>
        </w:rPr>
      </w:pPr>
      <w:r>
        <w:rPr>
          <w:rFonts w:cs="David" w:hint="cs"/>
          <w:rtl/>
        </w:rPr>
        <w:t>בסדר. רק זה. אבל אין לו אפשרות, מעבר לשאלה של אם זה חמור או לא חמור. אם אין מחלוקת שזה חמור, הוא חייב להתפטר. אם זו עברת תנועה---</w:t>
      </w:r>
    </w:p>
    <w:p w14:paraId="3103B3B8" w14:textId="77777777" w:rsidR="00C90FC9" w:rsidRDefault="00C90FC9" w:rsidP="00C90FC9">
      <w:pPr>
        <w:bidi/>
        <w:ind w:firstLine="720"/>
        <w:jc w:val="both"/>
        <w:rPr>
          <w:rFonts w:cs="David" w:hint="cs"/>
          <w:rtl/>
        </w:rPr>
      </w:pPr>
    </w:p>
    <w:p w14:paraId="76127268"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CBBF472" w14:textId="77777777" w:rsidR="00C90FC9" w:rsidRDefault="00C90FC9" w:rsidP="00C90FC9">
      <w:pPr>
        <w:bidi/>
        <w:ind w:firstLine="720"/>
        <w:jc w:val="both"/>
        <w:rPr>
          <w:rFonts w:cs="David" w:hint="cs"/>
          <w:rtl/>
        </w:rPr>
      </w:pPr>
    </w:p>
    <w:p w14:paraId="119D8C37" w14:textId="77777777" w:rsidR="00C90FC9" w:rsidRDefault="00C90FC9" w:rsidP="00C90FC9">
      <w:pPr>
        <w:bidi/>
        <w:ind w:firstLine="720"/>
        <w:jc w:val="both"/>
        <w:rPr>
          <w:rFonts w:cs="David" w:hint="cs"/>
          <w:rtl/>
        </w:rPr>
      </w:pPr>
      <w:r>
        <w:rPr>
          <w:rFonts w:cs="David" w:hint="cs"/>
          <w:rtl/>
        </w:rPr>
        <w:t>אני רוצה להגיד לך, כן, חבר ועדת אתיקה שעבר עברה לא חמורה, לא תנועה, עזוב, עברות תנועה זה לא---</w:t>
      </w:r>
    </w:p>
    <w:p w14:paraId="6418C271" w14:textId="77777777" w:rsidR="00C90FC9" w:rsidRDefault="00C90FC9" w:rsidP="00C90FC9">
      <w:pPr>
        <w:bidi/>
        <w:ind w:firstLine="720"/>
        <w:jc w:val="both"/>
        <w:rPr>
          <w:rFonts w:cs="David" w:hint="cs"/>
          <w:rtl/>
        </w:rPr>
      </w:pPr>
    </w:p>
    <w:p w14:paraId="24E84630"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DD970CE" w14:textId="77777777" w:rsidR="00C90FC9" w:rsidRDefault="00C90FC9" w:rsidP="00C90FC9">
      <w:pPr>
        <w:bidi/>
        <w:ind w:firstLine="720"/>
        <w:jc w:val="both"/>
        <w:rPr>
          <w:rFonts w:cs="David" w:hint="cs"/>
          <w:rtl/>
        </w:rPr>
      </w:pPr>
    </w:p>
    <w:p w14:paraId="19C99915" w14:textId="77777777" w:rsidR="00C90FC9" w:rsidRDefault="00C90FC9" w:rsidP="00C90FC9">
      <w:pPr>
        <w:bidi/>
        <w:ind w:firstLine="720"/>
        <w:jc w:val="both"/>
        <w:rPr>
          <w:rFonts w:cs="David" w:hint="cs"/>
          <w:rtl/>
        </w:rPr>
      </w:pPr>
      <w:r>
        <w:rPr>
          <w:rFonts w:cs="David" w:hint="cs"/>
          <w:rtl/>
        </w:rPr>
        <w:t xml:space="preserve">מה זה עברה לא חמורה? </w:t>
      </w:r>
    </w:p>
    <w:p w14:paraId="6602730C" w14:textId="77777777" w:rsidR="00C90FC9" w:rsidRDefault="00C90FC9" w:rsidP="00C90FC9">
      <w:pPr>
        <w:bidi/>
        <w:ind w:firstLine="720"/>
        <w:jc w:val="both"/>
        <w:rPr>
          <w:rFonts w:cs="David" w:hint="cs"/>
          <w:rtl/>
        </w:rPr>
      </w:pPr>
    </w:p>
    <w:p w14:paraId="07048AF3"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4533BDB" w14:textId="77777777" w:rsidR="00C90FC9" w:rsidRDefault="00C90FC9" w:rsidP="00C90FC9">
      <w:pPr>
        <w:bidi/>
        <w:ind w:firstLine="720"/>
        <w:jc w:val="both"/>
        <w:rPr>
          <w:rFonts w:cs="David" w:hint="cs"/>
          <w:rtl/>
        </w:rPr>
      </w:pPr>
    </w:p>
    <w:p w14:paraId="182C2783" w14:textId="77777777" w:rsidR="00C90FC9" w:rsidRDefault="00C90FC9" w:rsidP="00C90FC9">
      <w:pPr>
        <w:bidi/>
        <w:ind w:firstLine="720"/>
        <w:jc w:val="both"/>
        <w:rPr>
          <w:rFonts w:cs="David" w:hint="cs"/>
          <w:rtl/>
        </w:rPr>
      </w:pPr>
      <w:r>
        <w:rPr>
          <w:rFonts w:cs="David" w:hint="cs"/>
          <w:rtl/>
        </w:rPr>
        <w:t xml:space="preserve">כתוב, יש הגדרה. </w:t>
      </w:r>
    </w:p>
    <w:p w14:paraId="70F49618" w14:textId="77777777" w:rsidR="00C90FC9" w:rsidRDefault="00C90FC9" w:rsidP="00C90FC9">
      <w:pPr>
        <w:bidi/>
        <w:ind w:firstLine="720"/>
        <w:jc w:val="both"/>
        <w:rPr>
          <w:rFonts w:cs="David" w:hint="cs"/>
          <w:rtl/>
        </w:rPr>
      </w:pPr>
    </w:p>
    <w:p w14:paraId="722EF7D3"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0EE64314" w14:textId="77777777" w:rsidR="00C90FC9" w:rsidRDefault="00C90FC9" w:rsidP="00C90FC9">
      <w:pPr>
        <w:bidi/>
        <w:ind w:firstLine="720"/>
        <w:jc w:val="both"/>
        <w:rPr>
          <w:rFonts w:cs="David" w:hint="cs"/>
          <w:rtl/>
        </w:rPr>
      </w:pPr>
    </w:p>
    <w:p w14:paraId="32A81F9F" w14:textId="77777777" w:rsidR="00C90FC9" w:rsidRDefault="00C90FC9" w:rsidP="00C90FC9">
      <w:pPr>
        <w:bidi/>
        <w:ind w:firstLine="720"/>
        <w:jc w:val="both"/>
        <w:rPr>
          <w:rFonts w:cs="David" w:hint="cs"/>
          <w:rtl/>
        </w:rPr>
      </w:pPr>
      <w:r>
        <w:rPr>
          <w:rFonts w:cs="David" w:hint="cs"/>
          <w:rtl/>
        </w:rPr>
        <w:t xml:space="preserve">הפרת אמונים זו עברה חמורה או לא? </w:t>
      </w:r>
    </w:p>
    <w:p w14:paraId="76D1E9EE" w14:textId="77777777" w:rsidR="00C90FC9" w:rsidRDefault="00C90FC9" w:rsidP="00C90FC9">
      <w:pPr>
        <w:bidi/>
        <w:ind w:firstLine="720"/>
        <w:jc w:val="both"/>
        <w:rPr>
          <w:rFonts w:cs="David" w:hint="cs"/>
          <w:rtl/>
        </w:rPr>
      </w:pPr>
    </w:p>
    <w:p w14:paraId="6E084120"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DB75798" w14:textId="77777777" w:rsidR="00C90FC9" w:rsidRDefault="00C90FC9" w:rsidP="00C90FC9">
      <w:pPr>
        <w:bidi/>
        <w:jc w:val="both"/>
        <w:rPr>
          <w:rFonts w:cs="David" w:hint="cs"/>
          <w:rtl/>
        </w:rPr>
      </w:pPr>
    </w:p>
    <w:p w14:paraId="0DA83C83" w14:textId="77777777" w:rsidR="00C90FC9" w:rsidRDefault="00C90FC9" w:rsidP="00C90FC9">
      <w:pPr>
        <w:bidi/>
        <w:ind w:firstLine="720"/>
        <w:jc w:val="both"/>
        <w:rPr>
          <w:rFonts w:cs="David" w:hint="cs"/>
          <w:rtl/>
        </w:rPr>
      </w:pPr>
      <w:r>
        <w:rPr>
          <w:rFonts w:cs="David" w:hint="cs"/>
          <w:rtl/>
        </w:rPr>
        <w:t xml:space="preserve">אני לא יודע בכלל מה זה. </w:t>
      </w:r>
    </w:p>
    <w:p w14:paraId="0A261C59" w14:textId="77777777" w:rsidR="00C90FC9" w:rsidRDefault="00C90FC9" w:rsidP="00C90FC9">
      <w:pPr>
        <w:bidi/>
        <w:ind w:firstLine="720"/>
        <w:jc w:val="both"/>
        <w:rPr>
          <w:rFonts w:cs="David" w:hint="cs"/>
          <w:rtl/>
        </w:rPr>
      </w:pPr>
    </w:p>
    <w:p w14:paraId="731A42FE"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189011C" w14:textId="77777777" w:rsidR="00C90FC9" w:rsidRDefault="00C90FC9" w:rsidP="00C90FC9">
      <w:pPr>
        <w:bidi/>
        <w:ind w:firstLine="720"/>
        <w:jc w:val="both"/>
        <w:rPr>
          <w:rFonts w:cs="David" w:hint="cs"/>
          <w:rtl/>
        </w:rPr>
      </w:pPr>
    </w:p>
    <w:p w14:paraId="0FFC6C50" w14:textId="77777777" w:rsidR="00C90FC9" w:rsidRDefault="00C90FC9" w:rsidP="00C90FC9">
      <w:pPr>
        <w:bidi/>
        <w:ind w:firstLine="720"/>
        <w:jc w:val="both"/>
        <w:rPr>
          <w:rFonts w:cs="David" w:hint="cs"/>
          <w:rtl/>
        </w:rPr>
      </w:pPr>
      <w:r>
        <w:rPr>
          <w:rFonts w:cs="David" w:hint="cs"/>
          <w:rtl/>
        </w:rPr>
        <w:t xml:space="preserve">אבל יש דבר כזה, עובדה. </w:t>
      </w:r>
    </w:p>
    <w:p w14:paraId="61D3E412" w14:textId="77777777" w:rsidR="00C90FC9" w:rsidRDefault="00C90FC9" w:rsidP="00C90FC9">
      <w:pPr>
        <w:bidi/>
        <w:ind w:firstLine="720"/>
        <w:jc w:val="both"/>
        <w:rPr>
          <w:rFonts w:cs="David" w:hint="cs"/>
          <w:rtl/>
        </w:rPr>
      </w:pPr>
    </w:p>
    <w:p w14:paraId="18E16A6C"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ABC6995" w14:textId="77777777" w:rsidR="00C90FC9" w:rsidRDefault="00C90FC9" w:rsidP="00C90FC9">
      <w:pPr>
        <w:bidi/>
        <w:ind w:firstLine="720"/>
        <w:jc w:val="both"/>
        <w:rPr>
          <w:rFonts w:cs="David" w:hint="cs"/>
          <w:rtl/>
        </w:rPr>
      </w:pPr>
    </w:p>
    <w:p w14:paraId="492B4362" w14:textId="77777777" w:rsidR="00C90FC9" w:rsidRDefault="00C90FC9" w:rsidP="00C90FC9">
      <w:pPr>
        <w:bidi/>
        <w:ind w:firstLine="720"/>
        <w:jc w:val="both"/>
        <w:rPr>
          <w:rFonts w:cs="David" w:hint="cs"/>
          <w:rtl/>
        </w:rPr>
      </w:pPr>
      <w:r>
        <w:rPr>
          <w:rFonts w:cs="David" w:hint="cs"/>
          <w:rtl/>
        </w:rPr>
        <w:t xml:space="preserve">אני לא בטוח שהשופט זמיר ייתן לך הגדרה מדויקת של הפרת אמונים. </w:t>
      </w:r>
    </w:p>
    <w:p w14:paraId="1BC4E0AB" w14:textId="77777777" w:rsidR="00C90FC9" w:rsidRDefault="00C90FC9" w:rsidP="00C90FC9">
      <w:pPr>
        <w:bidi/>
        <w:ind w:firstLine="720"/>
        <w:jc w:val="both"/>
        <w:rPr>
          <w:rFonts w:cs="David" w:hint="cs"/>
          <w:rtl/>
        </w:rPr>
      </w:pPr>
    </w:p>
    <w:p w14:paraId="6AEBC055"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13E7044" w14:textId="77777777" w:rsidR="00C90FC9" w:rsidRDefault="00C90FC9" w:rsidP="00C90FC9">
      <w:pPr>
        <w:bidi/>
        <w:ind w:firstLine="720"/>
        <w:jc w:val="both"/>
        <w:rPr>
          <w:rFonts w:cs="David" w:hint="cs"/>
          <w:rtl/>
        </w:rPr>
      </w:pPr>
    </w:p>
    <w:p w14:paraId="0365D66B" w14:textId="77777777" w:rsidR="00C90FC9" w:rsidRDefault="00C90FC9" w:rsidP="00C90FC9">
      <w:pPr>
        <w:bidi/>
        <w:ind w:firstLine="720"/>
        <w:jc w:val="both"/>
        <w:rPr>
          <w:rFonts w:cs="David" w:hint="cs"/>
          <w:rtl/>
        </w:rPr>
      </w:pPr>
      <w:r>
        <w:rPr>
          <w:rFonts w:cs="David" w:hint="cs"/>
          <w:rtl/>
        </w:rPr>
        <w:t xml:space="preserve">אבל יש כבר פסיקה בעניין. אני בכוונה אמרתי משהו שנוי במחלוקת. </w:t>
      </w:r>
    </w:p>
    <w:p w14:paraId="74DF8821" w14:textId="77777777" w:rsidR="00C90FC9" w:rsidRDefault="00C90FC9" w:rsidP="00C90FC9">
      <w:pPr>
        <w:bidi/>
        <w:ind w:firstLine="720"/>
        <w:jc w:val="both"/>
        <w:rPr>
          <w:rFonts w:cs="David" w:hint="cs"/>
          <w:rtl/>
        </w:rPr>
      </w:pPr>
    </w:p>
    <w:p w14:paraId="3E766235"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5EA26DC8" w14:textId="77777777" w:rsidR="00C90FC9" w:rsidRDefault="00C90FC9" w:rsidP="00C90FC9">
      <w:pPr>
        <w:bidi/>
        <w:ind w:firstLine="720"/>
        <w:jc w:val="both"/>
        <w:rPr>
          <w:rFonts w:cs="David" w:hint="cs"/>
          <w:rtl/>
        </w:rPr>
      </w:pPr>
    </w:p>
    <w:p w14:paraId="185A8C64" w14:textId="77777777" w:rsidR="00C90FC9" w:rsidRDefault="00C90FC9" w:rsidP="00C90FC9">
      <w:pPr>
        <w:bidi/>
        <w:ind w:firstLine="720"/>
        <w:jc w:val="both"/>
        <w:rPr>
          <w:rFonts w:cs="David" w:hint="cs"/>
          <w:rtl/>
        </w:rPr>
      </w:pPr>
      <w:r>
        <w:rPr>
          <w:rFonts w:cs="David" w:hint="cs"/>
          <w:rtl/>
        </w:rPr>
        <w:t xml:space="preserve">לא, אני מחפש עברה קלה באמת. </w:t>
      </w:r>
    </w:p>
    <w:p w14:paraId="64C8A008" w14:textId="77777777" w:rsidR="00C90FC9" w:rsidRDefault="00C90FC9" w:rsidP="00C90FC9">
      <w:pPr>
        <w:bidi/>
        <w:ind w:firstLine="720"/>
        <w:jc w:val="both"/>
        <w:rPr>
          <w:rFonts w:cs="David" w:hint="cs"/>
          <w:rtl/>
        </w:rPr>
      </w:pPr>
    </w:p>
    <w:p w14:paraId="7FB04C9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9771619" w14:textId="77777777" w:rsidR="00C90FC9" w:rsidRDefault="00C90FC9" w:rsidP="00C90FC9">
      <w:pPr>
        <w:bidi/>
        <w:ind w:firstLine="720"/>
        <w:jc w:val="both"/>
        <w:rPr>
          <w:rFonts w:cs="David" w:hint="cs"/>
          <w:rtl/>
        </w:rPr>
      </w:pPr>
    </w:p>
    <w:p w14:paraId="58977D72" w14:textId="77777777" w:rsidR="00C90FC9" w:rsidRDefault="00C90FC9" w:rsidP="00C90FC9">
      <w:pPr>
        <w:bidi/>
        <w:ind w:firstLine="720"/>
        <w:jc w:val="both"/>
        <w:rPr>
          <w:rFonts w:cs="David" w:hint="cs"/>
          <w:rtl/>
        </w:rPr>
      </w:pPr>
      <w:r>
        <w:rPr>
          <w:rFonts w:cs="David" w:hint="cs"/>
          <w:rtl/>
        </w:rPr>
        <w:t xml:space="preserve">סגר מרפסת. </w:t>
      </w:r>
    </w:p>
    <w:p w14:paraId="46B45960" w14:textId="77777777" w:rsidR="00C90FC9" w:rsidRDefault="00C90FC9" w:rsidP="00C90FC9">
      <w:pPr>
        <w:bidi/>
        <w:ind w:firstLine="720"/>
        <w:jc w:val="both"/>
        <w:rPr>
          <w:rFonts w:cs="David" w:hint="cs"/>
          <w:rtl/>
        </w:rPr>
      </w:pPr>
    </w:p>
    <w:p w14:paraId="0FD5A559"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2350946" w14:textId="77777777" w:rsidR="00C90FC9" w:rsidRDefault="00C90FC9" w:rsidP="00C90FC9">
      <w:pPr>
        <w:bidi/>
        <w:ind w:firstLine="720"/>
        <w:jc w:val="both"/>
        <w:rPr>
          <w:rFonts w:cs="David" w:hint="cs"/>
          <w:rtl/>
        </w:rPr>
      </w:pPr>
    </w:p>
    <w:p w14:paraId="17B16FEA" w14:textId="77777777" w:rsidR="00C90FC9" w:rsidRDefault="00C90FC9" w:rsidP="00C90FC9">
      <w:pPr>
        <w:bidi/>
        <w:ind w:firstLine="720"/>
        <w:jc w:val="both"/>
        <w:rPr>
          <w:rFonts w:cs="David" w:hint="cs"/>
          <w:rtl/>
        </w:rPr>
      </w:pPr>
      <w:r>
        <w:rPr>
          <w:rFonts w:cs="David" w:hint="cs"/>
          <w:rtl/>
        </w:rPr>
        <w:t xml:space="preserve">שיעוף לי מהאתיקה. כן. אתה מבין? אנחנו מדברים על אתיקה, אנחנו לא מדברים על משהו אחר. </w:t>
      </w:r>
    </w:p>
    <w:p w14:paraId="0D1F214D" w14:textId="77777777" w:rsidR="00C90FC9" w:rsidRDefault="00C90FC9" w:rsidP="00C90FC9">
      <w:pPr>
        <w:bidi/>
        <w:ind w:firstLine="720"/>
        <w:jc w:val="both"/>
        <w:rPr>
          <w:rFonts w:cs="David" w:hint="cs"/>
          <w:rtl/>
        </w:rPr>
      </w:pPr>
    </w:p>
    <w:p w14:paraId="7E4D50C6"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720B8E8" w14:textId="77777777" w:rsidR="00C90FC9" w:rsidRDefault="00C90FC9" w:rsidP="00C90FC9">
      <w:pPr>
        <w:bidi/>
        <w:ind w:firstLine="720"/>
        <w:jc w:val="both"/>
        <w:rPr>
          <w:rFonts w:cs="David" w:hint="cs"/>
          <w:rtl/>
        </w:rPr>
      </w:pPr>
    </w:p>
    <w:p w14:paraId="3D629B96" w14:textId="77777777" w:rsidR="00C90FC9" w:rsidRDefault="00C90FC9" w:rsidP="00C90FC9">
      <w:pPr>
        <w:bidi/>
        <w:ind w:firstLine="720"/>
        <w:jc w:val="both"/>
        <w:rPr>
          <w:rFonts w:cs="David" w:hint="cs"/>
          <w:rtl/>
        </w:rPr>
      </w:pPr>
      <w:r>
        <w:rPr>
          <w:rFonts w:cs="David" w:hint="cs"/>
          <w:rtl/>
        </w:rPr>
        <w:t xml:space="preserve">אנחנו אימצנו בהגדרה של עברה חמורה נוסח שהיום הוא הנוסח המקובל בחקיקה והוא אומר כך: עברה פלילית שמפאת מהותה, חומרתה או נסיבותיה, חבר הכנסת אינו ראוי לכהן בתפקיד מיוחד. זה הנוסח שמקובל היום בחקיקה. </w:t>
      </w:r>
    </w:p>
    <w:p w14:paraId="0AF79459" w14:textId="77777777" w:rsidR="00C90FC9" w:rsidRDefault="00C90FC9" w:rsidP="00C90FC9">
      <w:pPr>
        <w:bidi/>
        <w:ind w:firstLine="720"/>
        <w:jc w:val="both"/>
        <w:rPr>
          <w:rFonts w:cs="David" w:hint="cs"/>
          <w:rtl/>
        </w:rPr>
      </w:pPr>
    </w:p>
    <w:p w14:paraId="5702DF6A"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441D17B" w14:textId="77777777" w:rsidR="00C90FC9" w:rsidRDefault="00C90FC9" w:rsidP="00C90FC9">
      <w:pPr>
        <w:bidi/>
        <w:ind w:firstLine="720"/>
        <w:jc w:val="both"/>
        <w:rPr>
          <w:rFonts w:cs="David" w:hint="cs"/>
          <w:rtl/>
        </w:rPr>
      </w:pPr>
    </w:p>
    <w:p w14:paraId="0C0E2BB6" w14:textId="77777777" w:rsidR="00C90FC9" w:rsidRDefault="00C90FC9" w:rsidP="00C90FC9">
      <w:pPr>
        <w:bidi/>
        <w:ind w:firstLine="720"/>
        <w:jc w:val="both"/>
        <w:rPr>
          <w:rFonts w:cs="David" w:hint="cs"/>
          <w:rtl/>
        </w:rPr>
      </w:pPr>
      <w:r>
        <w:rPr>
          <w:rFonts w:cs="David" w:hint="cs"/>
          <w:rtl/>
        </w:rPr>
        <w:t xml:space="preserve">אז אולי לא נקרא לזה עברה חמורה, אלא עברה אתית. </w:t>
      </w:r>
    </w:p>
    <w:p w14:paraId="16AF984C" w14:textId="77777777" w:rsidR="00C90FC9" w:rsidRDefault="00C90FC9" w:rsidP="00C90FC9">
      <w:pPr>
        <w:bidi/>
        <w:ind w:firstLine="720"/>
        <w:jc w:val="both"/>
        <w:rPr>
          <w:rFonts w:cs="David" w:hint="cs"/>
          <w:rtl/>
        </w:rPr>
      </w:pPr>
    </w:p>
    <w:p w14:paraId="6972516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1A9ECA7" w14:textId="77777777" w:rsidR="00C90FC9" w:rsidRDefault="00C90FC9" w:rsidP="00C90FC9">
      <w:pPr>
        <w:bidi/>
        <w:ind w:firstLine="720"/>
        <w:jc w:val="both"/>
        <w:rPr>
          <w:rFonts w:cs="David" w:hint="cs"/>
          <w:rtl/>
        </w:rPr>
      </w:pPr>
    </w:p>
    <w:p w14:paraId="4EE8B5C2" w14:textId="77777777" w:rsidR="00C90FC9" w:rsidRDefault="00C90FC9" w:rsidP="00C90FC9">
      <w:pPr>
        <w:bidi/>
        <w:ind w:firstLine="720"/>
        <w:jc w:val="both"/>
        <w:rPr>
          <w:rFonts w:cs="David" w:hint="cs"/>
          <w:rtl/>
        </w:rPr>
      </w:pPr>
      <w:r>
        <w:rPr>
          <w:rFonts w:cs="David" w:hint="cs"/>
          <w:rtl/>
        </w:rPr>
        <w:t xml:space="preserve">זה לא אתי. </w:t>
      </w:r>
    </w:p>
    <w:p w14:paraId="5091AD51" w14:textId="77777777" w:rsidR="00C90FC9" w:rsidRDefault="00C90FC9" w:rsidP="00C90FC9">
      <w:pPr>
        <w:bidi/>
        <w:ind w:firstLine="720"/>
        <w:jc w:val="both"/>
        <w:rPr>
          <w:rFonts w:cs="David" w:hint="cs"/>
          <w:rtl/>
        </w:rPr>
      </w:pPr>
    </w:p>
    <w:p w14:paraId="7FB2CE18"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9996E7A" w14:textId="77777777" w:rsidR="00C90FC9" w:rsidRDefault="00C90FC9" w:rsidP="00C90FC9">
      <w:pPr>
        <w:bidi/>
        <w:ind w:firstLine="720"/>
        <w:jc w:val="both"/>
        <w:rPr>
          <w:rFonts w:cs="David" w:hint="cs"/>
          <w:rtl/>
        </w:rPr>
      </w:pPr>
    </w:p>
    <w:p w14:paraId="5E2FE641" w14:textId="77777777" w:rsidR="00C90FC9" w:rsidRDefault="00C90FC9" w:rsidP="00C90FC9">
      <w:pPr>
        <w:bidi/>
        <w:ind w:firstLine="720"/>
        <w:jc w:val="both"/>
        <w:rPr>
          <w:rFonts w:cs="David" w:hint="cs"/>
          <w:rtl/>
        </w:rPr>
      </w:pPr>
      <w:r>
        <w:rPr>
          <w:rFonts w:cs="David" w:hint="cs"/>
          <w:rtl/>
        </w:rPr>
        <w:t xml:space="preserve">בשביל אתית אתה לא פוסל. </w:t>
      </w:r>
    </w:p>
    <w:p w14:paraId="6EA144B2" w14:textId="77777777" w:rsidR="00C90FC9" w:rsidRDefault="00C90FC9" w:rsidP="00C90FC9">
      <w:pPr>
        <w:bidi/>
        <w:ind w:firstLine="720"/>
        <w:jc w:val="both"/>
        <w:rPr>
          <w:rFonts w:cs="David" w:hint="cs"/>
          <w:rtl/>
        </w:rPr>
      </w:pPr>
    </w:p>
    <w:p w14:paraId="3BD54EE2"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01401570" w14:textId="77777777" w:rsidR="00C90FC9" w:rsidRDefault="00C90FC9" w:rsidP="00C90FC9">
      <w:pPr>
        <w:bidi/>
        <w:ind w:firstLine="720"/>
        <w:jc w:val="both"/>
        <w:rPr>
          <w:rFonts w:cs="David" w:hint="cs"/>
          <w:rtl/>
        </w:rPr>
      </w:pPr>
    </w:p>
    <w:p w14:paraId="12831B4B" w14:textId="77777777" w:rsidR="00C90FC9" w:rsidRDefault="00C90FC9" w:rsidP="00C90FC9">
      <w:pPr>
        <w:bidi/>
        <w:ind w:firstLine="720"/>
        <w:jc w:val="both"/>
        <w:rPr>
          <w:rFonts w:cs="David" w:hint="cs"/>
          <w:rtl/>
        </w:rPr>
      </w:pPr>
      <w:r>
        <w:rPr>
          <w:rFonts w:cs="David" w:hint="cs"/>
          <w:rtl/>
        </w:rPr>
        <w:t>מה שהתכוונתי, זה לא עברה חמורה, אני לא רוצה שיגידו---</w:t>
      </w:r>
    </w:p>
    <w:p w14:paraId="4ABAC92A" w14:textId="77777777" w:rsidR="00C90FC9" w:rsidRDefault="00C90FC9" w:rsidP="00C90FC9">
      <w:pPr>
        <w:bidi/>
        <w:ind w:firstLine="720"/>
        <w:jc w:val="both"/>
        <w:rPr>
          <w:rFonts w:cs="David" w:hint="cs"/>
          <w:rtl/>
        </w:rPr>
      </w:pPr>
    </w:p>
    <w:p w14:paraId="7AC42915"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2690476" w14:textId="77777777" w:rsidR="00C90FC9" w:rsidRDefault="00C90FC9" w:rsidP="00C90FC9">
      <w:pPr>
        <w:bidi/>
        <w:ind w:firstLine="720"/>
        <w:jc w:val="both"/>
        <w:rPr>
          <w:rFonts w:cs="David" w:hint="cs"/>
          <w:rtl/>
        </w:rPr>
      </w:pPr>
    </w:p>
    <w:p w14:paraId="21DD0A32" w14:textId="77777777" w:rsidR="00C90FC9" w:rsidRDefault="00C90FC9" w:rsidP="00C90FC9">
      <w:pPr>
        <w:bidi/>
        <w:ind w:firstLine="720"/>
        <w:jc w:val="both"/>
        <w:rPr>
          <w:rFonts w:cs="David" w:hint="cs"/>
          <w:rtl/>
        </w:rPr>
      </w:pPr>
      <w:r>
        <w:rPr>
          <w:rFonts w:cs="David" w:hint="cs"/>
          <w:rtl/>
        </w:rPr>
        <w:t xml:space="preserve">למה רק חמורה? </w:t>
      </w:r>
    </w:p>
    <w:p w14:paraId="37DCE626" w14:textId="77777777" w:rsidR="00C90FC9" w:rsidRDefault="00C90FC9" w:rsidP="00C90FC9">
      <w:pPr>
        <w:bidi/>
        <w:ind w:firstLine="720"/>
        <w:jc w:val="both"/>
        <w:rPr>
          <w:rFonts w:cs="David" w:hint="cs"/>
          <w:rtl/>
        </w:rPr>
      </w:pPr>
    </w:p>
    <w:p w14:paraId="30760C4F" w14:textId="77777777" w:rsidR="00C90FC9" w:rsidRDefault="00C90FC9" w:rsidP="00C90FC9">
      <w:pPr>
        <w:bidi/>
        <w:jc w:val="both"/>
        <w:rPr>
          <w:rFonts w:cs="David" w:hint="cs"/>
          <w:u w:val="single"/>
          <w:rtl/>
        </w:rPr>
      </w:pPr>
      <w:r>
        <w:rPr>
          <w:rFonts w:cs="David" w:hint="cs"/>
          <w:u w:val="single"/>
          <w:rtl/>
        </w:rPr>
        <w:t>דודו רותם</w:t>
      </w:r>
      <w:r>
        <w:rPr>
          <w:rFonts w:cs="David" w:hint="cs"/>
          <w:rtl/>
        </w:rPr>
        <w:t>:</w:t>
      </w:r>
    </w:p>
    <w:p w14:paraId="3BC2F7A2" w14:textId="77777777" w:rsidR="00C90FC9" w:rsidRDefault="00C90FC9" w:rsidP="00C90FC9">
      <w:pPr>
        <w:bidi/>
        <w:ind w:firstLine="720"/>
        <w:jc w:val="both"/>
        <w:rPr>
          <w:rFonts w:cs="David" w:hint="cs"/>
          <w:rtl/>
        </w:rPr>
      </w:pPr>
    </w:p>
    <w:p w14:paraId="41A2DFE3" w14:textId="77777777" w:rsidR="00C90FC9" w:rsidRDefault="00C90FC9" w:rsidP="00C90FC9">
      <w:pPr>
        <w:bidi/>
        <w:ind w:firstLine="720"/>
        <w:jc w:val="both"/>
        <w:rPr>
          <w:rFonts w:cs="David" w:hint="cs"/>
          <w:rtl/>
        </w:rPr>
      </w:pPr>
      <w:r>
        <w:rPr>
          <w:rFonts w:cs="David" w:hint="cs"/>
          <w:rtl/>
        </w:rPr>
        <w:t>אני לא רוצה עברה חמורה. מחר בבוקר זה יתפרסם ויגידו, 'הנה, חברי הכנסת עוד פעם שומרים על עצמם'.</w:t>
      </w:r>
    </w:p>
    <w:p w14:paraId="2073DFBC" w14:textId="77777777" w:rsidR="00C90FC9" w:rsidRDefault="00C90FC9" w:rsidP="00C90FC9">
      <w:pPr>
        <w:bidi/>
        <w:ind w:firstLine="720"/>
        <w:jc w:val="both"/>
        <w:rPr>
          <w:rFonts w:cs="David" w:hint="cs"/>
          <w:rtl/>
        </w:rPr>
      </w:pPr>
    </w:p>
    <w:p w14:paraId="185AE1BA"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1925969" w14:textId="77777777" w:rsidR="00C90FC9" w:rsidRDefault="00C90FC9" w:rsidP="00C90FC9">
      <w:pPr>
        <w:bidi/>
        <w:ind w:firstLine="720"/>
        <w:jc w:val="both"/>
        <w:rPr>
          <w:rFonts w:cs="David" w:hint="cs"/>
          <w:rtl/>
        </w:rPr>
      </w:pPr>
    </w:p>
    <w:p w14:paraId="167CFDDE" w14:textId="77777777" w:rsidR="00C90FC9" w:rsidRDefault="00C90FC9" w:rsidP="00C90FC9">
      <w:pPr>
        <w:bidi/>
        <w:ind w:firstLine="720"/>
        <w:jc w:val="both"/>
        <w:rPr>
          <w:rFonts w:cs="David" w:hint="cs"/>
          <w:rtl/>
        </w:rPr>
      </w:pPr>
      <w:r>
        <w:rPr>
          <w:rFonts w:cs="David" w:hint="cs"/>
          <w:rtl/>
        </w:rPr>
        <w:t xml:space="preserve">אתה יכול לקרוא לזה עברה, אם אתה רוצה. </w:t>
      </w:r>
    </w:p>
    <w:p w14:paraId="5423F6B4" w14:textId="77777777" w:rsidR="00C90FC9" w:rsidRDefault="00C90FC9" w:rsidP="00C90FC9">
      <w:pPr>
        <w:bidi/>
        <w:ind w:firstLine="720"/>
        <w:jc w:val="both"/>
        <w:rPr>
          <w:rFonts w:cs="David" w:hint="cs"/>
          <w:rtl/>
        </w:rPr>
      </w:pPr>
    </w:p>
    <w:p w14:paraId="02BC350E" w14:textId="77777777" w:rsidR="00C90FC9" w:rsidRDefault="00C90FC9" w:rsidP="00C90FC9">
      <w:pPr>
        <w:bidi/>
        <w:jc w:val="both"/>
        <w:rPr>
          <w:rFonts w:cs="David" w:hint="cs"/>
          <w:u w:val="single"/>
          <w:rtl/>
        </w:rPr>
      </w:pPr>
      <w:r>
        <w:rPr>
          <w:rFonts w:cs="David" w:hint="cs"/>
          <w:u w:val="single"/>
          <w:rtl/>
        </w:rPr>
        <w:t>דודו רותם</w:t>
      </w:r>
      <w:r>
        <w:rPr>
          <w:rFonts w:cs="David" w:hint="cs"/>
          <w:rtl/>
        </w:rPr>
        <w:t>:</w:t>
      </w:r>
    </w:p>
    <w:p w14:paraId="094C0F83" w14:textId="77777777" w:rsidR="00C90FC9" w:rsidRDefault="00C90FC9" w:rsidP="00C90FC9">
      <w:pPr>
        <w:bidi/>
        <w:ind w:firstLine="720"/>
        <w:jc w:val="both"/>
        <w:rPr>
          <w:rFonts w:cs="David" w:hint="cs"/>
          <w:rtl/>
        </w:rPr>
      </w:pPr>
    </w:p>
    <w:p w14:paraId="45FBDBA0" w14:textId="77777777" w:rsidR="00C90FC9" w:rsidRDefault="00C90FC9" w:rsidP="00C90FC9">
      <w:pPr>
        <w:bidi/>
        <w:ind w:firstLine="720"/>
        <w:jc w:val="both"/>
        <w:rPr>
          <w:rFonts w:cs="David" w:hint="cs"/>
          <w:rtl/>
        </w:rPr>
      </w:pPr>
      <w:r>
        <w:rPr>
          <w:rFonts w:cs="David" w:hint="cs"/>
          <w:rtl/>
        </w:rPr>
        <w:t xml:space="preserve">אני לא רוצה את </w:t>
      </w:r>
      <w:proofErr w:type="spellStart"/>
      <w:r>
        <w:rPr>
          <w:rFonts w:cs="David" w:hint="cs"/>
          <w:rtl/>
        </w:rPr>
        <w:t>ה'חמורה</w:t>
      </w:r>
      <w:proofErr w:type="spellEnd"/>
      <w:r>
        <w:rPr>
          <w:rFonts w:cs="David" w:hint="cs"/>
          <w:rtl/>
        </w:rPr>
        <w:t xml:space="preserve">'. </w:t>
      </w:r>
    </w:p>
    <w:p w14:paraId="6A255B16" w14:textId="77777777" w:rsidR="00C90FC9" w:rsidRDefault="00C90FC9" w:rsidP="00C90FC9">
      <w:pPr>
        <w:bidi/>
        <w:jc w:val="both"/>
        <w:rPr>
          <w:rFonts w:cs="David" w:hint="cs"/>
          <w:u w:val="single"/>
          <w:rtl/>
        </w:rPr>
      </w:pPr>
    </w:p>
    <w:p w14:paraId="362440F8" w14:textId="77777777" w:rsidR="00C90FC9" w:rsidRDefault="00C90FC9" w:rsidP="00C90FC9">
      <w:pPr>
        <w:bidi/>
        <w:jc w:val="both"/>
        <w:rPr>
          <w:rFonts w:cs="David" w:hint="cs"/>
          <w:u w:val="single"/>
          <w:rtl/>
        </w:rPr>
      </w:pPr>
      <w:r>
        <w:rPr>
          <w:rFonts w:cs="David" w:hint="cs"/>
          <w:u w:val="single"/>
          <w:rtl/>
        </w:rPr>
        <w:t>שלי יחימוביץ</w:t>
      </w:r>
      <w:r>
        <w:rPr>
          <w:rFonts w:cs="David" w:hint="cs"/>
          <w:rtl/>
        </w:rPr>
        <w:t>:</w:t>
      </w:r>
    </w:p>
    <w:p w14:paraId="27DD4C1A" w14:textId="77777777" w:rsidR="00C90FC9" w:rsidRDefault="00C90FC9" w:rsidP="00C90FC9">
      <w:pPr>
        <w:bidi/>
        <w:ind w:firstLine="720"/>
        <w:jc w:val="both"/>
        <w:rPr>
          <w:rFonts w:cs="David" w:hint="cs"/>
          <w:rtl/>
        </w:rPr>
      </w:pPr>
    </w:p>
    <w:p w14:paraId="6FBD4B66" w14:textId="77777777" w:rsidR="00C90FC9" w:rsidRDefault="00C90FC9" w:rsidP="00C90FC9">
      <w:pPr>
        <w:bidi/>
        <w:ind w:firstLine="720"/>
        <w:jc w:val="both"/>
        <w:rPr>
          <w:rFonts w:cs="David" w:hint="cs"/>
          <w:rtl/>
        </w:rPr>
      </w:pPr>
      <w:r>
        <w:rPr>
          <w:rFonts w:cs="David" w:hint="cs"/>
          <w:rtl/>
        </w:rPr>
        <w:t xml:space="preserve">נכון, זה צריך להיות סרגל יותר מחודד. </w:t>
      </w:r>
    </w:p>
    <w:p w14:paraId="4C026C9C" w14:textId="77777777" w:rsidR="00C90FC9" w:rsidRDefault="00C90FC9" w:rsidP="00C90FC9">
      <w:pPr>
        <w:bidi/>
        <w:ind w:firstLine="720"/>
        <w:jc w:val="both"/>
        <w:rPr>
          <w:rFonts w:cs="David" w:hint="cs"/>
          <w:rtl/>
        </w:rPr>
      </w:pPr>
    </w:p>
    <w:p w14:paraId="140D6D8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22F60C7" w14:textId="77777777" w:rsidR="00C90FC9" w:rsidRDefault="00C90FC9" w:rsidP="00C90FC9">
      <w:pPr>
        <w:bidi/>
        <w:ind w:firstLine="720"/>
        <w:jc w:val="both"/>
        <w:rPr>
          <w:rFonts w:cs="David" w:hint="cs"/>
          <w:rtl/>
        </w:rPr>
      </w:pPr>
    </w:p>
    <w:p w14:paraId="4EA0ADD9" w14:textId="77777777" w:rsidR="00C90FC9" w:rsidRDefault="00C90FC9" w:rsidP="00C90FC9">
      <w:pPr>
        <w:bidi/>
        <w:ind w:firstLine="720"/>
        <w:jc w:val="both"/>
        <w:rPr>
          <w:rFonts w:cs="David" w:hint="cs"/>
          <w:rtl/>
        </w:rPr>
      </w:pPr>
      <w:r>
        <w:rPr>
          <w:rFonts w:cs="David" w:hint="cs"/>
          <w:rtl/>
        </w:rPr>
        <w:t xml:space="preserve">בסדר, הוצע פה לכתוב 'עברה' ולהשאיר את כל ההגדרה שלה כמו שפה. אותה הגדרה, רק בלי המלה 'חמורה'. </w:t>
      </w:r>
    </w:p>
    <w:p w14:paraId="053A4BD5" w14:textId="77777777" w:rsidR="00C90FC9" w:rsidRDefault="00C90FC9" w:rsidP="00C90FC9">
      <w:pPr>
        <w:bidi/>
        <w:ind w:firstLine="720"/>
        <w:jc w:val="both"/>
        <w:rPr>
          <w:rFonts w:cs="David" w:hint="cs"/>
          <w:rtl/>
        </w:rPr>
      </w:pPr>
    </w:p>
    <w:p w14:paraId="287BD05F"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0F58383" w14:textId="77777777" w:rsidR="00C90FC9" w:rsidRDefault="00C90FC9" w:rsidP="00C90FC9">
      <w:pPr>
        <w:bidi/>
        <w:ind w:firstLine="720"/>
        <w:jc w:val="both"/>
        <w:rPr>
          <w:rFonts w:cs="David" w:hint="cs"/>
          <w:rtl/>
        </w:rPr>
      </w:pPr>
    </w:p>
    <w:p w14:paraId="55C2F881" w14:textId="77777777" w:rsidR="00C90FC9" w:rsidRDefault="00C90FC9" w:rsidP="00C90FC9">
      <w:pPr>
        <w:bidi/>
        <w:ind w:firstLine="720"/>
        <w:jc w:val="both"/>
        <w:rPr>
          <w:rFonts w:cs="David" w:hint="cs"/>
          <w:rtl/>
        </w:rPr>
      </w:pPr>
      <w:r>
        <w:rPr>
          <w:rFonts w:cs="David" w:hint="cs"/>
          <w:rtl/>
        </w:rPr>
        <w:t xml:space="preserve">ולהוריד את הסיפא, שאם מדובר בעברה חמורה. </w:t>
      </w:r>
    </w:p>
    <w:p w14:paraId="33C44461" w14:textId="77777777" w:rsidR="00C90FC9" w:rsidRDefault="00C90FC9" w:rsidP="00C90FC9">
      <w:pPr>
        <w:bidi/>
        <w:ind w:firstLine="720"/>
        <w:jc w:val="both"/>
        <w:rPr>
          <w:rFonts w:cs="David" w:hint="cs"/>
          <w:rtl/>
        </w:rPr>
      </w:pPr>
    </w:p>
    <w:p w14:paraId="0B801D13"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CE82197" w14:textId="77777777" w:rsidR="00C90FC9" w:rsidRDefault="00C90FC9" w:rsidP="00C90FC9">
      <w:pPr>
        <w:bidi/>
        <w:ind w:firstLine="720"/>
        <w:jc w:val="both"/>
        <w:rPr>
          <w:rFonts w:cs="David" w:hint="cs"/>
          <w:rtl/>
        </w:rPr>
      </w:pPr>
    </w:p>
    <w:p w14:paraId="005D86D6" w14:textId="77777777" w:rsidR="00C90FC9" w:rsidRDefault="00C90FC9" w:rsidP="00C90FC9">
      <w:pPr>
        <w:bidi/>
        <w:ind w:firstLine="720"/>
        <w:jc w:val="both"/>
        <w:rPr>
          <w:rFonts w:cs="David" w:hint="cs"/>
          <w:rtl/>
        </w:rPr>
      </w:pPr>
      <w:r>
        <w:rPr>
          <w:rFonts w:cs="David" w:hint="cs"/>
          <w:rtl/>
        </w:rPr>
        <w:t xml:space="preserve">לא. בסעיף ההגדרות, המלה שתוגדר תהיה 'עברה', ולא 'עברה חמורה'. </w:t>
      </w:r>
    </w:p>
    <w:p w14:paraId="1F0A5F37" w14:textId="77777777" w:rsidR="00C90FC9" w:rsidRDefault="00C90FC9" w:rsidP="00C90FC9">
      <w:pPr>
        <w:bidi/>
        <w:ind w:firstLine="720"/>
        <w:jc w:val="both"/>
        <w:rPr>
          <w:rFonts w:cs="David" w:hint="cs"/>
          <w:rtl/>
        </w:rPr>
      </w:pPr>
    </w:p>
    <w:p w14:paraId="6BF37F8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770F96B" w14:textId="77777777" w:rsidR="00C90FC9" w:rsidRDefault="00C90FC9" w:rsidP="00C90FC9">
      <w:pPr>
        <w:bidi/>
        <w:ind w:firstLine="720"/>
        <w:jc w:val="both"/>
        <w:rPr>
          <w:rFonts w:cs="David" w:hint="cs"/>
          <w:rtl/>
        </w:rPr>
      </w:pPr>
    </w:p>
    <w:p w14:paraId="441D7CE0" w14:textId="77777777" w:rsidR="00C90FC9" w:rsidRDefault="00C90FC9" w:rsidP="00C90FC9">
      <w:pPr>
        <w:bidi/>
        <w:ind w:firstLine="720"/>
        <w:jc w:val="both"/>
        <w:rPr>
          <w:rFonts w:cs="David" w:hint="cs"/>
          <w:rtl/>
        </w:rPr>
      </w:pPr>
      <w:r>
        <w:rPr>
          <w:rFonts w:cs="David" w:hint="cs"/>
          <w:rtl/>
        </w:rPr>
        <w:t xml:space="preserve">גם בתפקידים האחרים? </w:t>
      </w:r>
    </w:p>
    <w:p w14:paraId="3A4C72B8" w14:textId="77777777" w:rsidR="00C90FC9" w:rsidRDefault="00C90FC9" w:rsidP="00C90FC9">
      <w:pPr>
        <w:bidi/>
        <w:ind w:firstLine="720"/>
        <w:jc w:val="both"/>
        <w:rPr>
          <w:rFonts w:cs="David" w:hint="cs"/>
          <w:rtl/>
        </w:rPr>
      </w:pPr>
    </w:p>
    <w:p w14:paraId="21D9D26A"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C69F09E" w14:textId="77777777" w:rsidR="00C90FC9" w:rsidRDefault="00C90FC9" w:rsidP="00C90FC9">
      <w:pPr>
        <w:bidi/>
        <w:ind w:firstLine="720"/>
        <w:jc w:val="both"/>
        <w:rPr>
          <w:rFonts w:cs="David" w:hint="cs"/>
          <w:rtl/>
        </w:rPr>
      </w:pPr>
    </w:p>
    <w:p w14:paraId="4740BB82" w14:textId="77777777" w:rsidR="00C90FC9" w:rsidRDefault="00C90FC9" w:rsidP="00C90FC9">
      <w:pPr>
        <w:bidi/>
        <w:ind w:firstLine="720"/>
        <w:jc w:val="both"/>
        <w:rPr>
          <w:rFonts w:cs="David" w:hint="cs"/>
          <w:rtl/>
        </w:rPr>
      </w:pPr>
      <w:r>
        <w:rPr>
          <w:rFonts w:cs="David" w:hint="cs"/>
          <w:rtl/>
        </w:rPr>
        <w:t xml:space="preserve">ההגדרה לא תשתנה. במקום להגיד 'עברה חמורה', אפשר להגיד 'עברה'. </w:t>
      </w:r>
    </w:p>
    <w:p w14:paraId="19664977" w14:textId="77777777" w:rsidR="00C90FC9" w:rsidRDefault="00C90FC9" w:rsidP="00C90FC9">
      <w:pPr>
        <w:bidi/>
        <w:ind w:firstLine="720"/>
        <w:jc w:val="both"/>
        <w:rPr>
          <w:rFonts w:cs="David" w:hint="cs"/>
          <w:rtl/>
        </w:rPr>
      </w:pPr>
    </w:p>
    <w:p w14:paraId="041D088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8DD5359" w14:textId="77777777" w:rsidR="00C90FC9" w:rsidRDefault="00C90FC9" w:rsidP="00C90FC9">
      <w:pPr>
        <w:bidi/>
        <w:ind w:firstLine="720"/>
        <w:jc w:val="both"/>
        <w:rPr>
          <w:rFonts w:cs="David" w:hint="cs"/>
          <w:rtl/>
        </w:rPr>
      </w:pPr>
    </w:p>
    <w:p w14:paraId="0DD36689" w14:textId="77777777" w:rsidR="00C90FC9" w:rsidRDefault="00C90FC9" w:rsidP="00C90FC9">
      <w:pPr>
        <w:bidi/>
        <w:ind w:firstLine="720"/>
        <w:jc w:val="both"/>
        <w:rPr>
          <w:rFonts w:cs="David" w:hint="cs"/>
          <w:rtl/>
        </w:rPr>
      </w:pPr>
      <w:r>
        <w:rPr>
          <w:rFonts w:cs="David" w:hint="cs"/>
          <w:rtl/>
        </w:rPr>
        <w:t xml:space="preserve">בפסקים הקודמים דיברנו על זה שיש משמעות שרוצים רק בעברה חמורה. </w:t>
      </w:r>
    </w:p>
    <w:p w14:paraId="02114A26" w14:textId="77777777" w:rsidR="00C90FC9" w:rsidRDefault="00C90FC9" w:rsidP="00C90FC9">
      <w:pPr>
        <w:bidi/>
        <w:ind w:firstLine="720"/>
        <w:jc w:val="both"/>
        <w:rPr>
          <w:rFonts w:cs="David" w:hint="cs"/>
          <w:rtl/>
        </w:rPr>
      </w:pPr>
    </w:p>
    <w:p w14:paraId="6C564601"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4C88907" w14:textId="77777777" w:rsidR="00C90FC9" w:rsidRDefault="00C90FC9" w:rsidP="00C90FC9">
      <w:pPr>
        <w:bidi/>
        <w:ind w:firstLine="720"/>
        <w:jc w:val="both"/>
        <w:rPr>
          <w:rFonts w:cs="David" w:hint="cs"/>
          <w:rtl/>
        </w:rPr>
      </w:pPr>
    </w:p>
    <w:p w14:paraId="5C3DBB44" w14:textId="77777777" w:rsidR="00C90FC9" w:rsidRDefault="00C90FC9" w:rsidP="00C90FC9">
      <w:pPr>
        <w:bidi/>
        <w:ind w:firstLine="720"/>
        <w:jc w:val="both"/>
        <w:rPr>
          <w:rFonts w:cs="David" w:hint="cs"/>
          <w:rtl/>
        </w:rPr>
      </w:pPr>
      <w:r>
        <w:rPr>
          <w:rFonts w:cs="David" w:hint="cs"/>
          <w:rtl/>
        </w:rPr>
        <w:t>כן, אבל ההגדרה של עברה תישאר אותה הגדרה.</w:t>
      </w:r>
    </w:p>
    <w:p w14:paraId="474604DB" w14:textId="77777777" w:rsidR="00C90FC9" w:rsidRDefault="00C90FC9" w:rsidP="00C90FC9">
      <w:pPr>
        <w:bidi/>
        <w:ind w:firstLine="720"/>
        <w:jc w:val="both"/>
        <w:rPr>
          <w:rFonts w:cs="David" w:hint="cs"/>
          <w:rtl/>
        </w:rPr>
      </w:pPr>
    </w:p>
    <w:p w14:paraId="643527A3"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63E8F80" w14:textId="77777777" w:rsidR="00C90FC9" w:rsidRDefault="00C90FC9" w:rsidP="00C90FC9">
      <w:pPr>
        <w:bidi/>
        <w:ind w:firstLine="720"/>
        <w:jc w:val="both"/>
        <w:rPr>
          <w:rFonts w:cs="David" w:hint="cs"/>
          <w:rtl/>
        </w:rPr>
      </w:pPr>
    </w:p>
    <w:p w14:paraId="091401F0" w14:textId="77777777" w:rsidR="00C90FC9" w:rsidRDefault="00C90FC9" w:rsidP="00C90FC9">
      <w:pPr>
        <w:bidi/>
        <w:ind w:firstLine="720"/>
        <w:jc w:val="both"/>
        <w:rPr>
          <w:rFonts w:cs="David" w:hint="cs"/>
          <w:rtl/>
        </w:rPr>
      </w:pPr>
      <w:r>
        <w:rPr>
          <w:rFonts w:cs="David" w:hint="cs"/>
          <w:rtl/>
        </w:rPr>
        <w:t xml:space="preserve">"עברה תהיה עברה שמפאת מהותה, חומרתה או נסיבותיה". </w:t>
      </w:r>
    </w:p>
    <w:p w14:paraId="5F9AFEE5" w14:textId="77777777" w:rsidR="00C90FC9" w:rsidRDefault="00C90FC9" w:rsidP="00C90FC9">
      <w:pPr>
        <w:bidi/>
        <w:ind w:firstLine="720"/>
        <w:jc w:val="both"/>
        <w:rPr>
          <w:rFonts w:cs="David" w:hint="cs"/>
          <w:rtl/>
        </w:rPr>
      </w:pPr>
    </w:p>
    <w:p w14:paraId="5831858F"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EDDAE24" w14:textId="77777777" w:rsidR="00C90FC9" w:rsidRDefault="00C90FC9" w:rsidP="00C90FC9">
      <w:pPr>
        <w:bidi/>
        <w:ind w:firstLine="720"/>
        <w:jc w:val="both"/>
        <w:rPr>
          <w:rFonts w:cs="David" w:hint="cs"/>
          <w:rtl/>
        </w:rPr>
      </w:pPr>
    </w:p>
    <w:p w14:paraId="196E8A33" w14:textId="77777777" w:rsidR="00C90FC9" w:rsidRDefault="00C90FC9" w:rsidP="00C90FC9">
      <w:pPr>
        <w:bidi/>
        <w:ind w:firstLine="720"/>
        <w:jc w:val="both"/>
        <w:rPr>
          <w:rFonts w:cs="David" w:hint="cs"/>
          <w:rtl/>
        </w:rPr>
      </w:pPr>
      <w:r>
        <w:rPr>
          <w:rFonts w:cs="David" w:hint="cs"/>
          <w:rtl/>
        </w:rPr>
        <w:t xml:space="preserve">בדיוק כך. </w:t>
      </w:r>
    </w:p>
    <w:p w14:paraId="40B88864" w14:textId="77777777" w:rsidR="00C90FC9" w:rsidRDefault="00C90FC9" w:rsidP="00C90FC9">
      <w:pPr>
        <w:bidi/>
        <w:ind w:firstLine="720"/>
        <w:jc w:val="both"/>
        <w:rPr>
          <w:rFonts w:cs="David" w:hint="cs"/>
          <w:rtl/>
        </w:rPr>
      </w:pPr>
    </w:p>
    <w:p w14:paraId="02553135"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94D7FAB" w14:textId="77777777" w:rsidR="00C90FC9" w:rsidRDefault="00C90FC9" w:rsidP="00C90FC9">
      <w:pPr>
        <w:bidi/>
        <w:ind w:firstLine="720"/>
        <w:jc w:val="both"/>
        <w:rPr>
          <w:rFonts w:cs="David" w:hint="cs"/>
          <w:rtl/>
        </w:rPr>
      </w:pPr>
    </w:p>
    <w:p w14:paraId="4D278C8D" w14:textId="77777777" w:rsidR="00C90FC9" w:rsidRDefault="00C90FC9" w:rsidP="00C90FC9">
      <w:pPr>
        <w:bidi/>
        <w:ind w:firstLine="720"/>
        <w:jc w:val="both"/>
        <w:rPr>
          <w:rFonts w:cs="David" w:hint="cs"/>
          <w:rtl/>
        </w:rPr>
      </w:pPr>
      <w:r>
        <w:rPr>
          <w:rFonts w:cs="David" w:hint="cs"/>
          <w:rtl/>
        </w:rPr>
        <w:t xml:space="preserve">החומרה נשארת מפאת חומרתה, עברה שמפאת חומרתה, אז יהיה ברור שזה לא סתם. </w:t>
      </w:r>
    </w:p>
    <w:p w14:paraId="0147EE5E" w14:textId="77777777" w:rsidR="00C90FC9" w:rsidRDefault="00C90FC9" w:rsidP="00C90FC9">
      <w:pPr>
        <w:bidi/>
        <w:ind w:firstLine="720"/>
        <w:jc w:val="both"/>
        <w:rPr>
          <w:rFonts w:cs="David" w:hint="cs"/>
          <w:rtl/>
        </w:rPr>
      </w:pPr>
    </w:p>
    <w:p w14:paraId="3F904A44"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D7DDC70" w14:textId="77777777" w:rsidR="00C90FC9" w:rsidRDefault="00C90FC9" w:rsidP="00C90FC9">
      <w:pPr>
        <w:bidi/>
        <w:ind w:firstLine="720"/>
        <w:jc w:val="both"/>
        <w:rPr>
          <w:rFonts w:cs="David" w:hint="cs"/>
          <w:rtl/>
        </w:rPr>
      </w:pPr>
    </w:p>
    <w:p w14:paraId="007E6971" w14:textId="77777777" w:rsidR="00C90FC9" w:rsidRDefault="00C90FC9" w:rsidP="00C90FC9">
      <w:pPr>
        <w:bidi/>
        <w:ind w:firstLine="720"/>
        <w:jc w:val="both"/>
        <w:rPr>
          <w:rFonts w:cs="David" w:hint="cs"/>
          <w:rtl/>
        </w:rPr>
      </w:pPr>
      <w:r>
        <w:rPr>
          <w:rFonts w:cs="David" w:hint="cs"/>
          <w:rtl/>
        </w:rPr>
        <w:t xml:space="preserve">"והכל אם מדובר, לדעת יושב ראש הכנסת, בעברה". </w:t>
      </w:r>
    </w:p>
    <w:p w14:paraId="0C9FC2BC" w14:textId="77777777" w:rsidR="00C90FC9" w:rsidRDefault="00C90FC9" w:rsidP="00C90FC9">
      <w:pPr>
        <w:bidi/>
        <w:ind w:firstLine="720"/>
        <w:jc w:val="both"/>
        <w:rPr>
          <w:rFonts w:cs="David" w:hint="cs"/>
          <w:rtl/>
        </w:rPr>
      </w:pPr>
    </w:p>
    <w:p w14:paraId="67FE5FF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4B5735F" w14:textId="77777777" w:rsidR="00C90FC9" w:rsidRDefault="00C90FC9" w:rsidP="00C90FC9">
      <w:pPr>
        <w:bidi/>
        <w:ind w:firstLine="720"/>
        <w:jc w:val="both"/>
        <w:rPr>
          <w:rFonts w:cs="David" w:hint="cs"/>
          <w:rtl/>
        </w:rPr>
      </w:pPr>
    </w:p>
    <w:p w14:paraId="6017C872" w14:textId="77777777" w:rsidR="00C90FC9" w:rsidRDefault="00C90FC9" w:rsidP="00C90FC9">
      <w:pPr>
        <w:bidi/>
        <w:ind w:firstLine="720"/>
        <w:jc w:val="both"/>
        <w:rPr>
          <w:rFonts w:cs="David" w:hint="cs"/>
          <w:rtl/>
        </w:rPr>
      </w:pPr>
      <w:r>
        <w:rPr>
          <w:rFonts w:cs="David" w:hint="cs"/>
          <w:rtl/>
        </w:rPr>
        <w:t xml:space="preserve">אז לא צריך את זה. </w:t>
      </w:r>
    </w:p>
    <w:p w14:paraId="0B719B74" w14:textId="77777777" w:rsidR="00C90FC9" w:rsidRDefault="00C90FC9" w:rsidP="00C90FC9">
      <w:pPr>
        <w:bidi/>
        <w:ind w:firstLine="720"/>
        <w:jc w:val="both"/>
        <w:rPr>
          <w:rFonts w:cs="David" w:hint="cs"/>
          <w:rtl/>
        </w:rPr>
      </w:pPr>
    </w:p>
    <w:p w14:paraId="2065630C"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C9575C9" w14:textId="77777777" w:rsidR="00C90FC9" w:rsidRDefault="00C90FC9" w:rsidP="00C90FC9">
      <w:pPr>
        <w:bidi/>
        <w:ind w:firstLine="720"/>
        <w:jc w:val="both"/>
        <w:rPr>
          <w:rFonts w:cs="David" w:hint="cs"/>
          <w:rtl/>
        </w:rPr>
      </w:pPr>
    </w:p>
    <w:p w14:paraId="3CD4833A" w14:textId="77777777" w:rsidR="00C90FC9" w:rsidRDefault="00C90FC9" w:rsidP="00C90FC9">
      <w:pPr>
        <w:bidi/>
        <w:ind w:firstLine="720"/>
        <w:jc w:val="both"/>
        <w:rPr>
          <w:rFonts w:cs="David" w:hint="cs"/>
          <w:rtl/>
        </w:rPr>
      </w:pPr>
      <w:r>
        <w:rPr>
          <w:rFonts w:cs="David" w:hint="cs"/>
          <w:rtl/>
        </w:rPr>
        <w:t xml:space="preserve">כן צריך. </w:t>
      </w:r>
    </w:p>
    <w:p w14:paraId="3FBB0E6E" w14:textId="77777777" w:rsidR="00C90FC9" w:rsidRDefault="00C90FC9" w:rsidP="00C90FC9">
      <w:pPr>
        <w:bidi/>
        <w:ind w:firstLine="720"/>
        <w:jc w:val="both"/>
        <w:rPr>
          <w:rFonts w:cs="David" w:hint="cs"/>
          <w:rtl/>
        </w:rPr>
      </w:pPr>
    </w:p>
    <w:p w14:paraId="06255AF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21EA63E" w14:textId="77777777" w:rsidR="00C90FC9" w:rsidRDefault="00C90FC9" w:rsidP="00C90FC9">
      <w:pPr>
        <w:bidi/>
        <w:ind w:firstLine="720"/>
        <w:jc w:val="both"/>
        <w:rPr>
          <w:rFonts w:cs="David" w:hint="cs"/>
          <w:rtl/>
        </w:rPr>
      </w:pPr>
    </w:p>
    <w:p w14:paraId="4CDC786E" w14:textId="77777777" w:rsidR="00C90FC9" w:rsidRDefault="00C90FC9" w:rsidP="00C90FC9">
      <w:pPr>
        <w:bidi/>
        <w:ind w:firstLine="720"/>
        <w:jc w:val="both"/>
        <w:rPr>
          <w:rFonts w:cs="David" w:hint="cs"/>
          <w:rtl/>
        </w:rPr>
      </w:pPr>
      <w:r>
        <w:rPr>
          <w:rFonts w:cs="David" w:hint="cs"/>
          <w:rtl/>
        </w:rPr>
        <w:t xml:space="preserve">לא, "או שהורשע בפסק דין סופי בעברה פלילית". התקיים נגדו הליך פלילי, קודם דובר על דעת יושב ראש הכנסת בעברה... אה. </w:t>
      </w:r>
    </w:p>
    <w:p w14:paraId="410500FB" w14:textId="77777777" w:rsidR="00C90FC9" w:rsidRDefault="00C90FC9" w:rsidP="00C90FC9">
      <w:pPr>
        <w:bidi/>
        <w:ind w:firstLine="720"/>
        <w:jc w:val="both"/>
        <w:rPr>
          <w:rFonts w:cs="David" w:hint="cs"/>
          <w:rtl/>
        </w:rPr>
      </w:pPr>
    </w:p>
    <w:p w14:paraId="78038209"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9A07FD7" w14:textId="77777777" w:rsidR="00C90FC9" w:rsidRDefault="00C90FC9" w:rsidP="00C90FC9">
      <w:pPr>
        <w:bidi/>
        <w:ind w:firstLine="720"/>
        <w:jc w:val="both"/>
        <w:rPr>
          <w:rFonts w:cs="David" w:hint="cs"/>
          <w:rtl/>
        </w:rPr>
      </w:pPr>
    </w:p>
    <w:p w14:paraId="5D553C96" w14:textId="77777777" w:rsidR="00C90FC9" w:rsidRDefault="00C90FC9" w:rsidP="00C90FC9">
      <w:pPr>
        <w:bidi/>
        <w:ind w:firstLine="720"/>
        <w:jc w:val="both"/>
        <w:rPr>
          <w:rFonts w:cs="David" w:hint="cs"/>
          <w:rtl/>
        </w:rPr>
      </w:pPr>
      <w:r>
        <w:rPr>
          <w:rFonts w:cs="David" w:hint="cs"/>
          <w:rtl/>
        </w:rPr>
        <w:t xml:space="preserve">סגרתי מרפסת, אז אולי לא. </w:t>
      </w:r>
    </w:p>
    <w:p w14:paraId="2A022C65" w14:textId="77777777" w:rsidR="00C90FC9" w:rsidRDefault="00C90FC9" w:rsidP="00C90FC9">
      <w:pPr>
        <w:bidi/>
        <w:ind w:firstLine="720"/>
        <w:jc w:val="both"/>
        <w:rPr>
          <w:rFonts w:cs="David" w:hint="cs"/>
          <w:rtl/>
        </w:rPr>
      </w:pPr>
    </w:p>
    <w:p w14:paraId="306DF9B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6124903" w14:textId="77777777" w:rsidR="00C90FC9" w:rsidRDefault="00C90FC9" w:rsidP="00C90FC9">
      <w:pPr>
        <w:bidi/>
        <w:ind w:firstLine="720"/>
        <w:jc w:val="both"/>
        <w:rPr>
          <w:rFonts w:cs="David" w:hint="cs"/>
          <w:rtl/>
        </w:rPr>
      </w:pPr>
    </w:p>
    <w:p w14:paraId="0687B5E9" w14:textId="77777777" w:rsidR="00C90FC9" w:rsidRDefault="00C90FC9" w:rsidP="00C90FC9">
      <w:pPr>
        <w:bidi/>
        <w:ind w:firstLine="720"/>
        <w:jc w:val="both"/>
        <w:rPr>
          <w:rFonts w:cs="David" w:hint="cs"/>
          <w:rtl/>
        </w:rPr>
      </w:pPr>
      <w:r>
        <w:rPr>
          <w:rFonts w:cs="David" w:hint="cs"/>
          <w:rtl/>
        </w:rPr>
        <w:t>זה נשמע רע מאוד.</w:t>
      </w:r>
    </w:p>
    <w:p w14:paraId="1F5A5981" w14:textId="77777777" w:rsidR="00C90FC9" w:rsidRDefault="00C90FC9" w:rsidP="00C90FC9">
      <w:pPr>
        <w:bidi/>
        <w:ind w:firstLine="720"/>
        <w:jc w:val="both"/>
        <w:rPr>
          <w:rFonts w:cs="David" w:hint="cs"/>
          <w:rtl/>
        </w:rPr>
      </w:pPr>
    </w:p>
    <w:p w14:paraId="682863A2"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0831969" w14:textId="77777777" w:rsidR="00C90FC9" w:rsidRDefault="00C90FC9" w:rsidP="00C90FC9">
      <w:pPr>
        <w:bidi/>
        <w:ind w:firstLine="720"/>
        <w:jc w:val="both"/>
        <w:rPr>
          <w:rFonts w:cs="David" w:hint="cs"/>
          <w:rtl/>
        </w:rPr>
      </w:pPr>
    </w:p>
    <w:p w14:paraId="7072CFFF" w14:textId="77777777" w:rsidR="00C90FC9" w:rsidRDefault="00C90FC9" w:rsidP="00C90FC9">
      <w:pPr>
        <w:bidi/>
        <w:ind w:firstLine="720"/>
        <w:jc w:val="both"/>
        <w:rPr>
          <w:rFonts w:cs="David" w:hint="cs"/>
          <w:rtl/>
        </w:rPr>
      </w:pPr>
      <w:r>
        <w:rPr>
          <w:rFonts w:cs="David" w:hint="cs"/>
          <w:rtl/>
        </w:rPr>
        <w:t xml:space="preserve">אם הבנתי את חבר הכנסת רותם, זה שרק בעברות חמורות פוסלים את חברי הכנסת לוועדת אתיקה, בעברות אחרות הוא יכול להיות. </w:t>
      </w:r>
    </w:p>
    <w:p w14:paraId="7FA25767" w14:textId="77777777" w:rsidR="00C90FC9" w:rsidRDefault="00C90FC9" w:rsidP="00C90FC9">
      <w:pPr>
        <w:bidi/>
        <w:ind w:firstLine="720"/>
        <w:jc w:val="both"/>
        <w:rPr>
          <w:rFonts w:cs="David" w:hint="cs"/>
          <w:rtl/>
        </w:rPr>
      </w:pPr>
    </w:p>
    <w:p w14:paraId="12000EA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73F8087" w14:textId="77777777" w:rsidR="00C90FC9" w:rsidRDefault="00C90FC9" w:rsidP="00C90FC9">
      <w:pPr>
        <w:bidi/>
        <w:ind w:firstLine="720"/>
        <w:jc w:val="both"/>
        <w:rPr>
          <w:rFonts w:cs="David" w:hint="cs"/>
          <w:rtl/>
        </w:rPr>
      </w:pPr>
    </w:p>
    <w:p w14:paraId="4A327CAE" w14:textId="77777777" w:rsidR="00C90FC9" w:rsidRDefault="00C90FC9" w:rsidP="00C90FC9">
      <w:pPr>
        <w:bidi/>
        <w:ind w:firstLine="720"/>
        <w:jc w:val="both"/>
        <w:rPr>
          <w:rFonts w:cs="David" w:hint="cs"/>
          <w:rtl/>
        </w:rPr>
      </w:pPr>
      <w:r>
        <w:rPr>
          <w:rFonts w:cs="David" w:hint="cs"/>
          <w:rtl/>
        </w:rPr>
        <w:t xml:space="preserve">אבל זה נשמע רע מאוד, "הכל אם מדובר, לדעת יושב ראש הכנסת, בעברה". אולי צריך להכניס לפה את המלים, 'שמפאת מהותה, חומרתה או נסיבותיה, אין הוא ראוי לשמש'. </w:t>
      </w:r>
    </w:p>
    <w:p w14:paraId="0DE5FD8D" w14:textId="77777777" w:rsidR="00C90FC9" w:rsidRDefault="00C90FC9" w:rsidP="00C90FC9">
      <w:pPr>
        <w:bidi/>
        <w:ind w:firstLine="720"/>
        <w:jc w:val="both"/>
        <w:rPr>
          <w:rFonts w:cs="David" w:hint="cs"/>
          <w:rtl/>
        </w:rPr>
      </w:pPr>
    </w:p>
    <w:p w14:paraId="4B3CB1A2"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2778285" w14:textId="77777777" w:rsidR="00C90FC9" w:rsidRDefault="00C90FC9" w:rsidP="00C90FC9">
      <w:pPr>
        <w:bidi/>
        <w:ind w:firstLine="720"/>
        <w:jc w:val="both"/>
        <w:rPr>
          <w:rFonts w:cs="David" w:hint="cs"/>
          <w:rtl/>
        </w:rPr>
      </w:pPr>
    </w:p>
    <w:p w14:paraId="6DD70D04" w14:textId="77777777" w:rsidR="00C90FC9" w:rsidRDefault="00C90FC9" w:rsidP="00C90FC9">
      <w:pPr>
        <w:bidi/>
        <w:ind w:firstLine="720"/>
        <w:jc w:val="both"/>
        <w:rPr>
          <w:rFonts w:cs="David" w:hint="cs"/>
          <w:rtl/>
        </w:rPr>
      </w:pPr>
      <w:r>
        <w:rPr>
          <w:rFonts w:cs="David" w:hint="cs"/>
          <w:rtl/>
        </w:rPr>
        <w:t xml:space="preserve">כהגדרתה להלן. </w:t>
      </w:r>
    </w:p>
    <w:p w14:paraId="6E1B5773" w14:textId="77777777" w:rsidR="00C90FC9" w:rsidRDefault="00C90FC9" w:rsidP="00C90FC9">
      <w:pPr>
        <w:bidi/>
        <w:ind w:firstLine="720"/>
        <w:jc w:val="both"/>
        <w:rPr>
          <w:rFonts w:cs="David" w:hint="cs"/>
          <w:rtl/>
        </w:rPr>
      </w:pPr>
    </w:p>
    <w:p w14:paraId="29F6C081"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A43D3BA" w14:textId="77777777" w:rsidR="00C90FC9" w:rsidRDefault="00C90FC9" w:rsidP="00C90FC9">
      <w:pPr>
        <w:bidi/>
        <w:ind w:firstLine="720"/>
        <w:jc w:val="both"/>
        <w:rPr>
          <w:rFonts w:cs="David" w:hint="cs"/>
          <w:rtl/>
        </w:rPr>
      </w:pPr>
    </w:p>
    <w:p w14:paraId="171E6F9F" w14:textId="77777777" w:rsidR="00C90FC9" w:rsidRDefault="00C90FC9" w:rsidP="00C90FC9">
      <w:pPr>
        <w:bidi/>
        <w:ind w:firstLine="720"/>
        <w:jc w:val="both"/>
        <w:rPr>
          <w:rFonts w:cs="David" w:hint="cs"/>
          <w:rtl/>
        </w:rPr>
      </w:pPr>
      <w:r>
        <w:rPr>
          <w:rFonts w:cs="David" w:hint="cs"/>
          <w:rtl/>
        </w:rPr>
        <w:t>טוב. פה אנחנו מורידים את החמורה וגם במקומות---</w:t>
      </w:r>
    </w:p>
    <w:p w14:paraId="05ACF3B8" w14:textId="77777777" w:rsidR="00C90FC9" w:rsidRDefault="00C90FC9" w:rsidP="00C90FC9">
      <w:pPr>
        <w:bidi/>
        <w:ind w:firstLine="720"/>
        <w:jc w:val="both"/>
        <w:rPr>
          <w:rFonts w:cs="David" w:hint="cs"/>
          <w:rtl/>
        </w:rPr>
      </w:pPr>
    </w:p>
    <w:p w14:paraId="570E7BDC"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61B29298" w14:textId="77777777" w:rsidR="00C90FC9" w:rsidRDefault="00C90FC9" w:rsidP="00C90FC9">
      <w:pPr>
        <w:bidi/>
        <w:ind w:firstLine="720"/>
        <w:jc w:val="both"/>
        <w:rPr>
          <w:rFonts w:cs="David" w:hint="cs"/>
          <w:rtl/>
        </w:rPr>
      </w:pPr>
    </w:p>
    <w:p w14:paraId="1AAEABBC" w14:textId="77777777" w:rsidR="00C90FC9" w:rsidRDefault="00C90FC9" w:rsidP="00C90FC9">
      <w:pPr>
        <w:bidi/>
        <w:ind w:firstLine="720"/>
        <w:jc w:val="both"/>
        <w:rPr>
          <w:rFonts w:cs="David" w:hint="cs"/>
          <w:rtl/>
        </w:rPr>
      </w:pPr>
      <w:r>
        <w:rPr>
          <w:rFonts w:cs="David" w:hint="cs"/>
          <w:rtl/>
        </w:rPr>
        <w:t>אני לא כל כך שותף לחשש הזה, מפני שדי ברור שאף אחד בציבור לא יחשוב שחבר כנסת שנמצא שם בעברת החנייה נפסל לכהונה. ברור שאם אתה פוסל חבר כנסת לכהונה, זו צריכה להיות עברה חמורה. אני לא חושב ש---</w:t>
      </w:r>
    </w:p>
    <w:p w14:paraId="39FF0EF5" w14:textId="77777777" w:rsidR="00C90FC9" w:rsidRDefault="00C90FC9" w:rsidP="00C90FC9">
      <w:pPr>
        <w:bidi/>
        <w:ind w:firstLine="720"/>
        <w:jc w:val="both"/>
        <w:rPr>
          <w:rFonts w:cs="David" w:hint="cs"/>
          <w:rtl/>
        </w:rPr>
      </w:pPr>
    </w:p>
    <w:p w14:paraId="08EDA7AC"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0461CB8" w14:textId="77777777" w:rsidR="00C90FC9" w:rsidRDefault="00C90FC9" w:rsidP="00C90FC9">
      <w:pPr>
        <w:bidi/>
        <w:ind w:firstLine="720"/>
        <w:jc w:val="both"/>
        <w:rPr>
          <w:rFonts w:cs="David" w:hint="cs"/>
          <w:rtl/>
        </w:rPr>
      </w:pPr>
    </w:p>
    <w:p w14:paraId="3CC89144" w14:textId="77777777" w:rsidR="00C90FC9" w:rsidRDefault="00C90FC9" w:rsidP="00C90FC9">
      <w:pPr>
        <w:bidi/>
        <w:ind w:firstLine="720"/>
        <w:jc w:val="both"/>
        <w:rPr>
          <w:rFonts w:cs="David" w:hint="cs"/>
          <w:rtl/>
        </w:rPr>
      </w:pPr>
      <w:r>
        <w:rPr>
          <w:rFonts w:cs="David" w:hint="cs"/>
          <w:rtl/>
        </w:rPr>
        <w:t xml:space="preserve">פרופ' זמיר, אתה לא כותב בעיתונים. </w:t>
      </w:r>
    </w:p>
    <w:p w14:paraId="7579B00C" w14:textId="77777777" w:rsidR="00C90FC9" w:rsidRDefault="00C90FC9" w:rsidP="00C90FC9">
      <w:pPr>
        <w:bidi/>
        <w:ind w:firstLine="720"/>
        <w:jc w:val="both"/>
        <w:rPr>
          <w:rFonts w:cs="David" w:hint="cs"/>
          <w:rtl/>
        </w:rPr>
      </w:pPr>
    </w:p>
    <w:p w14:paraId="5863AE19"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31AEB19" w14:textId="77777777" w:rsidR="00C90FC9" w:rsidRDefault="00C90FC9" w:rsidP="00C90FC9">
      <w:pPr>
        <w:bidi/>
        <w:ind w:firstLine="720"/>
        <w:jc w:val="both"/>
        <w:rPr>
          <w:rFonts w:cs="David" w:hint="cs"/>
          <w:rtl/>
        </w:rPr>
      </w:pPr>
    </w:p>
    <w:p w14:paraId="3AB9D4C8" w14:textId="77777777" w:rsidR="00C90FC9" w:rsidRDefault="00C90FC9" w:rsidP="00C90FC9">
      <w:pPr>
        <w:bidi/>
        <w:ind w:firstLine="720"/>
        <w:jc w:val="both"/>
        <w:rPr>
          <w:rFonts w:cs="David" w:hint="cs"/>
          <w:rtl/>
        </w:rPr>
      </w:pPr>
      <w:r>
        <w:rPr>
          <w:rFonts w:cs="David" w:hint="cs"/>
          <w:rtl/>
        </w:rPr>
        <w:t xml:space="preserve">הייתי כותב. </w:t>
      </w:r>
    </w:p>
    <w:p w14:paraId="0624C711" w14:textId="77777777" w:rsidR="00C90FC9" w:rsidRDefault="00C90FC9" w:rsidP="00C90FC9">
      <w:pPr>
        <w:bidi/>
        <w:ind w:firstLine="720"/>
        <w:jc w:val="both"/>
        <w:rPr>
          <w:rFonts w:cs="David" w:hint="cs"/>
          <w:rtl/>
        </w:rPr>
      </w:pPr>
    </w:p>
    <w:p w14:paraId="4BF58974"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5A6FC69" w14:textId="77777777" w:rsidR="00C90FC9" w:rsidRDefault="00C90FC9" w:rsidP="00C90FC9">
      <w:pPr>
        <w:bidi/>
        <w:ind w:firstLine="720"/>
        <w:jc w:val="both"/>
        <w:rPr>
          <w:rFonts w:cs="David" w:hint="cs"/>
          <w:rtl/>
        </w:rPr>
      </w:pPr>
    </w:p>
    <w:p w14:paraId="122E16BF" w14:textId="77777777" w:rsidR="00C90FC9" w:rsidRDefault="00C90FC9" w:rsidP="00C90FC9">
      <w:pPr>
        <w:bidi/>
        <w:ind w:firstLine="720"/>
        <w:jc w:val="both"/>
        <w:rPr>
          <w:rFonts w:cs="David" w:hint="cs"/>
          <w:rtl/>
        </w:rPr>
      </w:pPr>
      <w:r>
        <w:rPr>
          <w:rFonts w:cs="David" w:hint="cs"/>
          <w:rtl/>
        </w:rPr>
        <w:t xml:space="preserve">אנחנו צריכים לאזן את מה שאתה אומר על סגירת מרפסת ברצון, שלפחות עלה פה באחד הדיונים הקודמים, להיזהר ממצב שיש פה חברי כנסת במעמדות שונים. לאט </w:t>
      </w:r>
      <w:proofErr w:type="spellStart"/>
      <w:r>
        <w:rPr>
          <w:rFonts w:cs="David" w:hint="cs"/>
          <w:rtl/>
        </w:rPr>
        <w:t>לאט</w:t>
      </w:r>
      <w:proofErr w:type="spellEnd"/>
      <w:r>
        <w:rPr>
          <w:rFonts w:cs="David" w:hint="cs"/>
          <w:rtl/>
        </w:rPr>
        <w:t xml:space="preserve"> עלול להיווצר מצב שיש חברי כנסת סוג א', הוא נקי לחלוטין, אחרי כך יש מישהו שסוחב דברים קטנים, הוא יכול להיות חבר ועדת הכספים, אבל לא הוועדה המצומצמת. זה מועדון קטן מדי שניתן בכל מיני דרגות, לכן אני מסכים איתך שההגדרה חמורה לא מתאימה פה, מצד שני אני מחפש את המרחב הזה שהיושב ראש ישקול ויכול להיות שהתשובה שנתן פה השופט זמיר, שבהתחלה תופיע עברה, ושם יש הגדרה שהיא כזאת וכזאת </w:t>
      </w:r>
      <w:proofErr w:type="spellStart"/>
      <w:r>
        <w:rPr>
          <w:rFonts w:cs="David" w:hint="cs"/>
          <w:rtl/>
        </w:rPr>
        <w:t>וכזאת</w:t>
      </w:r>
      <w:proofErr w:type="spellEnd"/>
      <w:r>
        <w:rPr>
          <w:rFonts w:cs="David" w:hint="cs"/>
          <w:rtl/>
        </w:rPr>
        <w:t xml:space="preserve">, החומרה מופיעה לא בהגדרה 'חמורה', אלא בתוכן של הדבר הזה ובתוך הדבר הזה יש שיקול דעת. </w:t>
      </w:r>
    </w:p>
    <w:p w14:paraId="0D2B659F" w14:textId="77777777" w:rsidR="00C90FC9" w:rsidRDefault="00C90FC9" w:rsidP="00C90FC9">
      <w:pPr>
        <w:bidi/>
        <w:ind w:firstLine="720"/>
        <w:jc w:val="both"/>
        <w:rPr>
          <w:rFonts w:cs="David" w:hint="cs"/>
          <w:rtl/>
        </w:rPr>
      </w:pPr>
    </w:p>
    <w:p w14:paraId="54E63C22"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F9DC71C" w14:textId="77777777" w:rsidR="00C90FC9" w:rsidRDefault="00C90FC9" w:rsidP="00C90FC9">
      <w:pPr>
        <w:bidi/>
        <w:ind w:firstLine="720"/>
        <w:jc w:val="both"/>
        <w:rPr>
          <w:rFonts w:cs="David" w:hint="cs"/>
          <w:rtl/>
        </w:rPr>
      </w:pPr>
    </w:p>
    <w:p w14:paraId="02EC4016" w14:textId="77777777" w:rsidR="00C90FC9" w:rsidRDefault="00C90FC9" w:rsidP="00C90FC9">
      <w:pPr>
        <w:bidi/>
        <w:ind w:firstLine="720"/>
        <w:jc w:val="both"/>
        <w:rPr>
          <w:rFonts w:cs="David" w:hint="cs"/>
          <w:rtl/>
        </w:rPr>
      </w:pPr>
      <w:r>
        <w:rPr>
          <w:rFonts w:cs="David" w:hint="cs"/>
          <w:rtl/>
        </w:rPr>
        <w:t xml:space="preserve">אז אתה יכול לעשות את זה בדרך נוחה יותר, למרות שפרופ' זמיר לא יאהב את זה, לכתוב פה, אם לדעת יושב ראש הכנסת מדובר בעברה, ופה תוסיף את כל ההגדרה, שלפי טבעה, וכולי </w:t>
      </w:r>
      <w:proofErr w:type="spellStart"/>
      <w:r>
        <w:rPr>
          <w:rFonts w:cs="David" w:hint="cs"/>
          <w:rtl/>
        </w:rPr>
        <w:t>וכולי</w:t>
      </w:r>
      <w:proofErr w:type="spellEnd"/>
      <w:r>
        <w:rPr>
          <w:rFonts w:cs="David" w:hint="cs"/>
          <w:rtl/>
        </w:rPr>
        <w:t xml:space="preserve">, הוא לא מתאים להיות. </w:t>
      </w:r>
    </w:p>
    <w:p w14:paraId="3C634756" w14:textId="77777777" w:rsidR="00C90FC9" w:rsidRDefault="00C90FC9" w:rsidP="00C90FC9">
      <w:pPr>
        <w:bidi/>
        <w:ind w:firstLine="720"/>
        <w:jc w:val="both"/>
        <w:rPr>
          <w:rFonts w:cs="David" w:hint="cs"/>
          <w:rtl/>
        </w:rPr>
      </w:pPr>
    </w:p>
    <w:p w14:paraId="47B482B0"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3067F9D" w14:textId="77777777" w:rsidR="00C90FC9" w:rsidRDefault="00C90FC9" w:rsidP="00C90FC9">
      <w:pPr>
        <w:bidi/>
        <w:ind w:firstLine="720"/>
        <w:jc w:val="both"/>
        <w:rPr>
          <w:rFonts w:cs="David" w:hint="cs"/>
          <w:rtl/>
        </w:rPr>
      </w:pPr>
    </w:p>
    <w:p w14:paraId="5B5A9688" w14:textId="77777777" w:rsidR="00C90FC9" w:rsidRDefault="00C90FC9" w:rsidP="00C90FC9">
      <w:pPr>
        <w:bidi/>
        <w:ind w:firstLine="720"/>
        <w:jc w:val="both"/>
        <w:rPr>
          <w:rFonts w:cs="David" w:hint="cs"/>
          <w:rtl/>
        </w:rPr>
      </w:pPr>
      <w:r>
        <w:rPr>
          <w:rFonts w:cs="David" w:hint="cs"/>
          <w:rtl/>
        </w:rPr>
        <w:t xml:space="preserve">זה חוזר כל כך הרבה פעמים וזה כל כך מסורבל. </w:t>
      </w:r>
    </w:p>
    <w:p w14:paraId="3D4DB9D8" w14:textId="77777777" w:rsidR="00C90FC9" w:rsidRDefault="00C90FC9" w:rsidP="00C90FC9">
      <w:pPr>
        <w:bidi/>
        <w:ind w:firstLine="720"/>
        <w:jc w:val="both"/>
        <w:rPr>
          <w:rFonts w:cs="David" w:hint="cs"/>
          <w:rtl/>
        </w:rPr>
      </w:pPr>
    </w:p>
    <w:p w14:paraId="69DF7686"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CD2D177" w14:textId="77777777" w:rsidR="00C90FC9" w:rsidRDefault="00C90FC9" w:rsidP="00C90FC9">
      <w:pPr>
        <w:bidi/>
        <w:ind w:firstLine="720"/>
        <w:jc w:val="both"/>
        <w:rPr>
          <w:rFonts w:cs="David" w:hint="cs"/>
          <w:rtl/>
        </w:rPr>
      </w:pPr>
    </w:p>
    <w:p w14:paraId="7EBA9373" w14:textId="77777777" w:rsidR="00C90FC9" w:rsidRDefault="00C90FC9" w:rsidP="00C90FC9">
      <w:pPr>
        <w:bidi/>
        <w:ind w:firstLine="720"/>
        <w:jc w:val="both"/>
        <w:rPr>
          <w:rFonts w:cs="David" w:hint="cs"/>
          <w:rtl/>
        </w:rPr>
      </w:pPr>
      <w:r>
        <w:rPr>
          <w:rFonts w:cs="David" w:hint="cs"/>
          <w:rtl/>
        </w:rPr>
        <w:t xml:space="preserve">זה יותר שמן, אבל אני נותן ליושב ראש שיקול, אבל אני אומר לו מראש, 'אדוני, דע לך אלה הפרמטרים'. </w:t>
      </w:r>
    </w:p>
    <w:p w14:paraId="56B79F15" w14:textId="77777777" w:rsidR="00C90FC9" w:rsidRDefault="00C90FC9" w:rsidP="00C90FC9">
      <w:pPr>
        <w:bidi/>
        <w:ind w:firstLine="720"/>
        <w:jc w:val="both"/>
        <w:rPr>
          <w:rFonts w:cs="David" w:hint="cs"/>
          <w:rtl/>
        </w:rPr>
      </w:pPr>
    </w:p>
    <w:p w14:paraId="5D5ECFA7"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9513082" w14:textId="77777777" w:rsidR="00C90FC9" w:rsidRDefault="00C90FC9" w:rsidP="00C90FC9">
      <w:pPr>
        <w:bidi/>
        <w:ind w:firstLine="720"/>
        <w:jc w:val="both"/>
        <w:rPr>
          <w:rFonts w:cs="David" w:hint="cs"/>
          <w:rtl/>
        </w:rPr>
      </w:pPr>
    </w:p>
    <w:p w14:paraId="5ABEA1D9" w14:textId="77777777" w:rsidR="00C90FC9" w:rsidRDefault="00C90FC9" w:rsidP="00C90FC9">
      <w:pPr>
        <w:bidi/>
        <w:ind w:firstLine="720"/>
        <w:jc w:val="both"/>
        <w:rPr>
          <w:rFonts w:cs="David" w:hint="cs"/>
          <w:rtl/>
        </w:rPr>
      </w:pPr>
      <w:r>
        <w:rPr>
          <w:rFonts w:cs="David" w:hint="cs"/>
          <w:rtl/>
        </w:rPr>
        <w:t xml:space="preserve">היה לנו את זה גם בפקידים אחרים, גם בתפקיד של יושב ראש ועדה ונציג הכנסת בוועדה לבחירת שופטים ויושב ראש כנסת. תמיד השתמשנו בתיבה של עברה חמורה. אתה חושב שרק בוועדת האתיקה זה צריך להיות כל עברה, או בכולם? </w:t>
      </w:r>
    </w:p>
    <w:p w14:paraId="5E53EBA1" w14:textId="77777777" w:rsidR="00C90FC9" w:rsidRDefault="00C90FC9" w:rsidP="00C90FC9">
      <w:pPr>
        <w:bidi/>
        <w:ind w:firstLine="720"/>
        <w:jc w:val="both"/>
        <w:rPr>
          <w:rFonts w:cs="David" w:hint="cs"/>
          <w:rtl/>
        </w:rPr>
      </w:pPr>
    </w:p>
    <w:p w14:paraId="54836B9C"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0C41DA2" w14:textId="77777777" w:rsidR="00C90FC9" w:rsidRDefault="00C90FC9" w:rsidP="00C90FC9">
      <w:pPr>
        <w:bidi/>
        <w:jc w:val="both"/>
        <w:rPr>
          <w:rFonts w:cs="David" w:hint="cs"/>
          <w:rtl/>
        </w:rPr>
      </w:pPr>
    </w:p>
    <w:p w14:paraId="0EB1A127" w14:textId="77777777" w:rsidR="00C90FC9" w:rsidRDefault="00C90FC9" w:rsidP="00C90FC9">
      <w:pPr>
        <w:bidi/>
        <w:ind w:firstLine="720"/>
        <w:jc w:val="both"/>
        <w:rPr>
          <w:rFonts w:cs="David" w:hint="cs"/>
          <w:rtl/>
        </w:rPr>
      </w:pPr>
      <w:r>
        <w:rPr>
          <w:rFonts w:cs="David" w:hint="cs"/>
          <w:rtl/>
        </w:rPr>
        <w:t>אי אפשר רק בוועדת האתיקה. אם בכלל זה מחולק---</w:t>
      </w:r>
    </w:p>
    <w:p w14:paraId="4F800BB7" w14:textId="77777777" w:rsidR="00C90FC9" w:rsidRDefault="00C90FC9" w:rsidP="00C90FC9">
      <w:pPr>
        <w:bidi/>
        <w:ind w:firstLine="720"/>
        <w:jc w:val="both"/>
        <w:rPr>
          <w:rFonts w:cs="David" w:hint="cs"/>
          <w:rtl/>
        </w:rPr>
      </w:pPr>
    </w:p>
    <w:p w14:paraId="7E4E4E4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D1F1CF2" w14:textId="77777777" w:rsidR="00C90FC9" w:rsidRDefault="00C90FC9" w:rsidP="00C90FC9">
      <w:pPr>
        <w:bidi/>
        <w:ind w:firstLine="720"/>
        <w:jc w:val="both"/>
        <w:rPr>
          <w:rFonts w:cs="David" w:hint="cs"/>
          <w:rtl/>
        </w:rPr>
      </w:pPr>
    </w:p>
    <w:p w14:paraId="4DA62749" w14:textId="77777777" w:rsidR="00C90FC9" w:rsidRDefault="00C90FC9" w:rsidP="00C90FC9">
      <w:pPr>
        <w:bidi/>
        <w:ind w:firstLine="720"/>
        <w:jc w:val="both"/>
        <w:rPr>
          <w:rFonts w:cs="David" w:hint="cs"/>
          <w:rtl/>
        </w:rPr>
      </w:pPr>
      <w:r>
        <w:rPr>
          <w:rFonts w:cs="David" w:hint="cs"/>
          <w:rtl/>
        </w:rPr>
        <w:t xml:space="preserve">יכול להיות שפה קצת התבלבלנו כולנו. ההצעה שמתגבשת פה אומרת להוריד את המלה 'חמורה' בהגדרה וגם בכל הסעיפים, אבל להשאיר את חומרת העברה בתיאור העברה. בסדר, זה מה שרוצים. </w:t>
      </w:r>
    </w:p>
    <w:p w14:paraId="7A3DFE46" w14:textId="77777777" w:rsidR="00C90FC9" w:rsidRDefault="00C90FC9" w:rsidP="00C90FC9">
      <w:pPr>
        <w:bidi/>
        <w:ind w:firstLine="720"/>
        <w:jc w:val="both"/>
        <w:rPr>
          <w:rFonts w:cs="David" w:hint="cs"/>
          <w:rtl/>
        </w:rPr>
      </w:pPr>
    </w:p>
    <w:p w14:paraId="3750ACB4"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CFE572C" w14:textId="77777777" w:rsidR="00C90FC9" w:rsidRDefault="00C90FC9" w:rsidP="00C90FC9">
      <w:pPr>
        <w:bidi/>
        <w:ind w:firstLine="720"/>
        <w:jc w:val="both"/>
        <w:rPr>
          <w:rFonts w:cs="David" w:hint="cs"/>
          <w:rtl/>
        </w:rPr>
      </w:pPr>
    </w:p>
    <w:p w14:paraId="34630E66" w14:textId="77777777" w:rsidR="00C90FC9" w:rsidRDefault="00C90FC9" w:rsidP="00C90FC9">
      <w:pPr>
        <w:bidi/>
        <w:ind w:firstLine="720"/>
        <w:jc w:val="both"/>
        <w:rPr>
          <w:rFonts w:cs="David" w:hint="cs"/>
          <w:rtl/>
        </w:rPr>
      </w:pPr>
      <w:r>
        <w:rPr>
          <w:rFonts w:cs="David" w:hint="cs"/>
          <w:rtl/>
        </w:rPr>
        <w:t xml:space="preserve">שלא יהיה לך שום ספק, אתה לא צריך לאתיקה שיהיו פה חברי כנסת ממדרגות שונות. </w:t>
      </w:r>
    </w:p>
    <w:p w14:paraId="572C299B" w14:textId="77777777" w:rsidR="00C90FC9" w:rsidRDefault="00C90FC9" w:rsidP="00C90FC9">
      <w:pPr>
        <w:bidi/>
        <w:ind w:firstLine="720"/>
        <w:jc w:val="both"/>
        <w:rPr>
          <w:rFonts w:cs="David" w:hint="cs"/>
          <w:rtl/>
        </w:rPr>
      </w:pPr>
    </w:p>
    <w:p w14:paraId="5445153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94CE7FA" w14:textId="77777777" w:rsidR="00C90FC9" w:rsidRDefault="00C90FC9" w:rsidP="00C90FC9">
      <w:pPr>
        <w:bidi/>
        <w:ind w:firstLine="720"/>
        <w:jc w:val="both"/>
        <w:rPr>
          <w:rFonts w:cs="David" w:hint="cs"/>
          <w:rtl/>
        </w:rPr>
      </w:pPr>
    </w:p>
    <w:p w14:paraId="166C56B6" w14:textId="77777777" w:rsidR="00C90FC9" w:rsidRDefault="00C90FC9" w:rsidP="00C90FC9">
      <w:pPr>
        <w:bidi/>
        <w:ind w:firstLine="720"/>
        <w:jc w:val="both"/>
        <w:rPr>
          <w:rFonts w:cs="David" w:hint="cs"/>
          <w:rtl/>
        </w:rPr>
      </w:pPr>
      <w:r>
        <w:rPr>
          <w:rFonts w:cs="David" w:hint="cs"/>
          <w:rtl/>
        </w:rPr>
        <w:t xml:space="preserve">זה בסדר, אבל אתה נותן בהם סימנים וזה מאוד בעייתי. אגב, זה עלה כמה פעמים גם בפעמים הקודמות, שפתאום אמרת, רגע, הוא לא יוכל והוא לא יוכל. עורכת דין אסטרחן הראתה לי התבטאות שלי בוויכוח על פנחסי בזמנו. </w:t>
      </w:r>
    </w:p>
    <w:p w14:paraId="55474561" w14:textId="77777777" w:rsidR="00C90FC9" w:rsidRDefault="00C90FC9" w:rsidP="00C90FC9">
      <w:pPr>
        <w:bidi/>
        <w:ind w:firstLine="720"/>
        <w:jc w:val="both"/>
        <w:rPr>
          <w:rFonts w:cs="David" w:hint="cs"/>
          <w:rtl/>
        </w:rPr>
      </w:pPr>
    </w:p>
    <w:p w14:paraId="2A3D7C19"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3CE871A" w14:textId="77777777" w:rsidR="00C90FC9" w:rsidRDefault="00C90FC9" w:rsidP="00C90FC9">
      <w:pPr>
        <w:bidi/>
        <w:ind w:firstLine="720"/>
        <w:jc w:val="both"/>
        <w:rPr>
          <w:rFonts w:cs="David" w:hint="cs"/>
          <w:rtl/>
        </w:rPr>
      </w:pPr>
    </w:p>
    <w:p w14:paraId="7521B6E0" w14:textId="77777777" w:rsidR="00C90FC9" w:rsidRDefault="00C90FC9" w:rsidP="00C90FC9">
      <w:pPr>
        <w:bidi/>
        <w:ind w:firstLine="720"/>
        <w:jc w:val="both"/>
        <w:rPr>
          <w:rFonts w:cs="David" w:hint="cs"/>
          <w:rtl/>
        </w:rPr>
      </w:pPr>
      <w:r>
        <w:rPr>
          <w:rFonts w:cs="David" w:hint="cs"/>
          <w:rtl/>
        </w:rPr>
        <w:t xml:space="preserve">זה לא קורה הרבה פעמים שחברי כנסת מורשעים בעברות חמורות ונשארים בכנסת. זה בכל זאת חריג. </w:t>
      </w:r>
    </w:p>
    <w:p w14:paraId="2971A5B0" w14:textId="77777777" w:rsidR="00C90FC9" w:rsidRDefault="00C90FC9" w:rsidP="00C90FC9">
      <w:pPr>
        <w:bidi/>
        <w:ind w:firstLine="720"/>
        <w:jc w:val="both"/>
        <w:rPr>
          <w:rFonts w:cs="David" w:hint="cs"/>
          <w:rtl/>
        </w:rPr>
      </w:pPr>
    </w:p>
    <w:p w14:paraId="07EE239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5D7F261" w14:textId="77777777" w:rsidR="00C90FC9" w:rsidRDefault="00C90FC9" w:rsidP="00C90FC9">
      <w:pPr>
        <w:bidi/>
        <w:ind w:firstLine="720"/>
        <w:jc w:val="both"/>
        <w:rPr>
          <w:rFonts w:cs="David" w:hint="cs"/>
          <w:rtl/>
        </w:rPr>
      </w:pPr>
    </w:p>
    <w:p w14:paraId="587A589D" w14:textId="77777777" w:rsidR="00C90FC9" w:rsidRDefault="00C90FC9" w:rsidP="00C90FC9">
      <w:pPr>
        <w:bidi/>
        <w:ind w:firstLine="720"/>
        <w:jc w:val="both"/>
        <w:rPr>
          <w:rFonts w:cs="David" w:hint="cs"/>
          <w:rtl/>
        </w:rPr>
      </w:pPr>
      <w:r>
        <w:rPr>
          <w:rFonts w:cs="David" w:hint="cs"/>
          <w:rtl/>
        </w:rPr>
        <w:t xml:space="preserve">הלאה. </w:t>
      </w:r>
    </w:p>
    <w:p w14:paraId="68A67605" w14:textId="77777777" w:rsidR="00C90FC9" w:rsidRDefault="00C90FC9" w:rsidP="00C90FC9">
      <w:pPr>
        <w:bidi/>
        <w:ind w:firstLine="720"/>
        <w:jc w:val="both"/>
        <w:rPr>
          <w:rFonts w:cs="David" w:hint="cs"/>
          <w:rtl/>
        </w:rPr>
      </w:pPr>
    </w:p>
    <w:p w14:paraId="550A88BD"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02C9C38" w14:textId="77777777" w:rsidR="00C90FC9" w:rsidRDefault="00C90FC9" w:rsidP="00C90FC9">
      <w:pPr>
        <w:bidi/>
        <w:ind w:firstLine="720"/>
        <w:jc w:val="both"/>
        <w:rPr>
          <w:rFonts w:cs="David" w:hint="cs"/>
          <w:rtl/>
        </w:rPr>
      </w:pPr>
    </w:p>
    <w:p w14:paraId="1A71D6DB" w14:textId="77777777" w:rsidR="00C90FC9" w:rsidRDefault="00C90FC9" w:rsidP="00C90FC9">
      <w:pPr>
        <w:bidi/>
        <w:ind w:firstLine="720"/>
        <w:jc w:val="both"/>
        <w:rPr>
          <w:rFonts w:cs="David" w:hint="cs"/>
          <w:rtl/>
        </w:rPr>
      </w:pPr>
      <w:r>
        <w:rPr>
          <w:rFonts w:cs="David" w:hint="cs"/>
          <w:rtl/>
        </w:rPr>
        <w:t>דיברנו על סעיף 95(א), שהוא לא ימונה ולא יכהן.</w:t>
      </w:r>
    </w:p>
    <w:p w14:paraId="1C4C401D" w14:textId="77777777" w:rsidR="00C90FC9" w:rsidRDefault="00C90FC9" w:rsidP="00C90FC9">
      <w:pPr>
        <w:bidi/>
        <w:ind w:firstLine="720"/>
        <w:jc w:val="both"/>
        <w:rPr>
          <w:rFonts w:cs="David" w:hint="cs"/>
          <w:rtl/>
        </w:rPr>
      </w:pPr>
    </w:p>
    <w:p w14:paraId="344466FC" w14:textId="77777777" w:rsidR="00C90FC9" w:rsidRDefault="00C90FC9" w:rsidP="00C90FC9">
      <w:pPr>
        <w:bidi/>
        <w:ind w:firstLine="720"/>
        <w:jc w:val="both"/>
        <w:rPr>
          <w:rFonts w:cs="David" w:hint="cs"/>
          <w:rtl/>
        </w:rPr>
      </w:pPr>
      <w:r>
        <w:rPr>
          <w:rFonts w:cs="David" w:hint="cs"/>
          <w:rtl/>
        </w:rPr>
        <w:t xml:space="preserve">"(ב) לא ימונה לחבר ועדת האתיקה, ולא יכהן בה, מי שנמצא חייב על ידי בית דין למשמעת", אני מתעלמת רגע מהאדום, "או על ידי ועדת האתיקה, בהפרה של כלל, שמפאת מהותה, חומרתה או נסיבותיה אין הוא ראוי, לדעת יושב ראש הכנסת, לכהן כחבר בוועדת האתיקה". </w:t>
      </w:r>
    </w:p>
    <w:p w14:paraId="3F2FB234" w14:textId="77777777" w:rsidR="00C90FC9" w:rsidRDefault="00C90FC9" w:rsidP="00C90FC9">
      <w:pPr>
        <w:bidi/>
        <w:ind w:firstLine="720"/>
        <w:jc w:val="both"/>
        <w:rPr>
          <w:rFonts w:cs="David" w:hint="cs"/>
          <w:rtl/>
        </w:rPr>
      </w:pPr>
    </w:p>
    <w:p w14:paraId="23D45AD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4AED8A8" w14:textId="77777777" w:rsidR="00C90FC9" w:rsidRDefault="00C90FC9" w:rsidP="00C90FC9">
      <w:pPr>
        <w:bidi/>
        <w:ind w:firstLine="720"/>
        <w:jc w:val="both"/>
        <w:rPr>
          <w:rFonts w:cs="David" w:hint="cs"/>
          <w:rtl/>
        </w:rPr>
      </w:pPr>
    </w:p>
    <w:p w14:paraId="62BA6EFC" w14:textId="77777777" w:rsidR="00C90FC9" w:rsidRDefault="00C90FC9" w:rsidP="00C90FC9">
      <w:pPr>
        <w:bidi/>
        <w:ind w:firstLine="720"/>
        <w:jc w:val="both"/>
        <w:rPr>
          <w:rFonts w:cs="David" w:hint="cs"/>
          <w:rtl/>
        </w:rPr>
      </w:pPr>
      <w:r>
        <w:rPr>
          <w:rFonts w:cs="David" w:hint="cs"/>
          <w:rtl/>
        </w:rPr>
        <w:t xml:space="preserve">למה לכתוב? אם ליושב ראש הכנסת יש שיקול דעת, הוא צריך לקבל הנחיה את מי לא למנות? כי ועדת האתיקה הוציאה אותו מארבע ישיבות לפני שלוש שנים? </w:t>
      </w:r>
    </w:p>
    <w:p w14:paraId="25409E1A" w14:textId="77777777" w:rsidR="00C90FC9" w:rsidRDefault="00C90FC9" w:rsidP="00C90FC9">
      <w:pPr>
        <w:bidi/>
        <w:ind w:firstLine="720"/>
        <w:jc w:val="both"/>
        <w:rPr>
          <w:rFonts w:cs="David" w:hint="cs"/>
          <w:rtl/>
        </w:rPr>
      </w:pPr>
    </w:p>
    <w:p w14:paraId="3AFE1C25"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18A82F8" w14:textId="77777777" w:rsidR="00C90FC9" w:rsidRDefault="00C90FC9" w:rsidP="00C90FC9">
      <w:pPr>
        <w:bidi/>
        <w:ind w:firstLine="720"/>
        <w:jc w:val="both"/>
        <w:rPr>
          <w:rFonts w:cs="David" w:hint="cs"/>
          <w:rtl/>
        </w:rPr>
      </w:pPr>
    </w:p>
    <w:p w14:paraId="79CF4187" w14:textId="77777777" w:rsidR="00C90FC9" w:rsidRDefault="00C90FC9" w:rsidP="00C90FC9">
      <w:pPr>
        <w:bidi/>
        <w:ind w:firstLine="720"/>
        <w:jc w:val="both"/>
        <w:rPr>
          <w:rFonts w:cs="David" w:hint="cs"/>
          <w:rtl/>
        </w:rPr>
      </w:pPr>
      <w:r>
        <w:rPr>
          <w:rFonts w:cs="David" w:hint="cs"/>
          <w:rtl/>
        </w:rPr>
        <w:t xml:space="preserve">לפני תחילת כהונתו, זו תוספת של ועדת הכנסת ה-17. </w:t>
      </w:r>
    </w:p>
    <w:p w14:paraId="1F11C54A" w14:textId="77777777" w:rsidR="00C90FC9" w:rsidRDefault="00C90FC9" w:rsidP="00C90FC9">
      <w:pPr>
        <w:bidi/>
        <w:ind w:firstLine="720"/>
        <w:jc w:val="both"/>
        <w:rPr>
          <w:rFonts w:cs="David" w:hint="cs"/>
          <w:rtl/>
        </w:rPr>
      </w:pPr>
    </w:p>
    <w:p w14:paraId="07CA7B6E"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DEDF2BD" w14:textId="77777777" w:rsidR="00C90FC9" w:rsidRDefault="00C90FC9" w:rsidP="00C90FC9">
      <w:pPr>
        <w:bidi/>
        <w:ind w:firstLine="720"/>
        <w:jc w:val="both"/>
        <w:rPr>
          <w:rFonts w:cs="David" w:hint="cs"/>
          <w:rtl/>
        </w:rPr>
      </w:pPr>
    </w:p>
    <w:p w14:paraId="2C863D50" w14:textId="77777777" w:rsidR="00C90FC9" w:rsidRDefault="00C90FC9" w:rsidP="00C90FC9">
      <w:pPr>
        <w:bidi/>
        <w:ind w:firstLine="720"/>
        <w:jc w:val="both"/>
        <w:rPr>
          <w:rFonts w:cs="David" w:hint="cs"/>
          <w:rtl/>
        </w:rPr>
      </w:pPr>
      <w:r>
        <w:rPr>
          <w:rFonts w:cs="David" w:hint="cs"/>
          <w:rtl/>
        </w:rPr>
        <w:t xml:space="preserve">מה זה לפני תחילת כהונתו? בלשכת עורכי הדין הורשעתי בעברת משמעת, זה קשור לזה? בהתאחדות לכדורגל עברת משמעת שונה מאשר בלשכת עורכי הדין, לכל אחד יש עברות משמעת אחרות. </w:t>
      </w:r>
    </w:p>
    <w:p w14:paraId="34EAFB42" w14:textId="77777777" w:rsidR="00C90FC9" w:rsidRDefault="00C90FC9" w:rsidP="00C90FC9">
      <w:pPr>
        <w:bidi/>
        <w:ind w:firstLine="720"/>
        <w:jc w:val="both"/>
        <w:rPr>
          <w:rFonts w:cs="David" w:hint="cs"/>
          <w:rtl/>
        </w:rPr>
      </w:pPr>
    </w:p>
    <w:p w14:paraId="35B5DA9C"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C905F07" w14:textId="77777777" w:rsidR="00C90FC9" w:rsidRDefault="00C90FC9" w:rsidP="00C90FC9">
      <w:pPr>
        <w:bidi/>
        <w:ind w:firstLine="720"/>
        <w:jc w:val="both"/>
        <w:rPr>
          <w:rFonts w:cs="David" w:hint="cs"/>
          <w:rtl/>
        </w:rPr>
      </w:pPr>
    </w:p>
    <w:p w14:paraId="699A468A" w14:textId="77777777" w:rsidR="00C90FC9" w:rsidRDefault="00C90FC9" w:rsidP="00C90FC9">
      <w:pPr>
        <w:bidi/>
        <w:ind w:firstLine="720"/>
        <w:jc w:val="both"/>
        <w:rPr>
          <w:rFonts w:cs="David" w:hint="cs"/>
          <w:rtl/>
        </w:rPr>
      </w:pPr>
      <w:r>
        <w:rPr>
          <w:rFonts w:cs="David" w:hint="cs"/>
          <w:rtl/>
        </w:rPr>
        <w:t xml:space="preserve">לפני תחילת כהונתו, זאת לא היתה הצעה של הוועדה שלנו. </w:t>
      </w:r>
    </w:p>
    <w:p w14:paraId="5E910269" w14:textId="77777777" w:rsidR="00C90FC9" w:rsidRDefault="00C90FC9" w:rsidP="00C90FC9">
      <w:pPr>
        <w:bidi/>
        <w:ind w:firstLine="720"/>
        <w:jc w:val="both"/>
        <w:rPr>
          <w:rFonts w:cs="David" w:hint="cs"/>
          <w:rtl/>
        </w:rPr>
      </w:pPr>
    </w:p>
    <w:p w14:paraId="7C164DA8"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EAE2C39" w14:textId="77777777" w:rsidR="00C90FC9" w:rsidRDefault="00C90FC9" w:rsidP="00C90FC9">
      <w:pPr>
        <w:bidi/>
        <w:ind w:firstLine="720"/>
        <w:jc w:val="both"/>
        <w:rPr>
          <w:rFonts w:cs="David" w:hint="cs"/>
          <w:rtl/>
        </w:rPr>
      </w:pPr>
    </w:p>
    <w:p w14:paraId="7AE39332" w14:textId="77777777" w:rsidR="00C90FC9" w:rsidRDefault="00C90FC9" w:rsidP="00C90FC9">
      <w:pPr>
        <w:bidi/>
        <w:ind w:firstLine="720"/>
        <w:jc w:val="both"/>
        <w:rPr>
          <w:rFonts w:cs="David" w:hint="cs"/>
          <w:rtl/>
        </w:rPr>
      </w:pPr>
      <w:r>
        <w:rPr>
          <w:rFonts w:cs="David" w:hint="cs"/>
          <w:rtl/>
        </w:rPr>
        <w:t xml:space="preserve">זה מאפשר ליושב ראש לא למנות או להפסיק כהונה של חבר. </w:t>
      </w:r>
    </w:p>
    <w:p w14:paraId="0792D530" w14:textId="77777777" w:rsidR="00C90FC9" w:rsidRDefault="00C90FC9" w:rsidP="00C90FC9">
      <w:pPr>
        <w:bidi/>
        <w:ind w:firstLine="720"/>
        <w:jc w:val="both"/>
        <w:rPr>
          <w:rFonts w:cs="David" w:hint="cs"/>
          <w:rtl/>
        </w:rPr>
      </w:pPr>
    </w:p>
    <w:p w14:paraId="270934D5"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73C912B" w14:textId="77777777" w:rsidR="00C90FC9" w:rsidRDefault="00C90FC9" w:rsidP="00C90FC9">
      <w:pPr>
        <w:bidi/>
        <w:ind w:firstLine="720"/>
        <w:jc w:val="both"/>
        <w:rPr>
          <w:rFonts w:cs="David" w:hint="cs"/>
          <w:rtl/>
        </w:rPr>
      </w:pPr>
    </w:p>
    <w:p w14:paraId="5999E487" w14:textId="77777777" w:rsidR="00C90FC9" w:rsidRDefault="00C90FC9" w:rsidP="00C90FC9">
      <w:pPr>
        <w:bidi/>
        <w:ind w:firstLine="720"/>
        <w:jc w:val="both"/>
        <w:rPr>
          <w:rFonts w:cs="David" w:hint="cs"/>
          <w:rtl/>
        </w:rPr>
      </w:pPr>
      <w:r>
        <w:rPr>
          <w:rFonts w:cs="David" w:hint="cs"/>
          <w:rtl/>
        </w:rPr>
        <w:t xml:space="preserve">מאיפה יושב הראש יודע אם אני הורשעתי בהתאחדות לכדורגל בעברת משמעת? </w:t>
      </w:r>
    </w:p>
    <w:p w14:paraId="7FE0FAF0" w14:textId="77777777" w:rsidR="00C90FC9" w:rsidRDefault="00C90FC9" w:rsidP="00C90FC9">
      <w:pPr>
        <w:bidi/>
        <w:jc w:val="both"/>
        <w:rPr>
          <w:rFonts w:cs="David" w:hint="cs"/>
          <w:u w:val="single"/>
          <w:rtl/>
        </w:rPr>
      </w:pPr>
    </w:p>
    <w:p w14:paraId="7507B89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441F00B" w14:textId="77777777" w:rsidR="00C90FC9" w:rsidRDefault="00C90FC9" w:rsidP="00C90FC9">
      <w:pPr>
        <w:bidi/>
        <w:ind w:firstLine="720"/>
        <w:jc w:val="both"/>
        <w:rPr>
          <w:rFonts w:cs="David" w:hint="cs"/>
          <w:rtl/>
        </w:rPr>
      </w:pPr>
    </w:p>
    <w:p w14:paraId="30A2B8D4" w14:textId="77777777" w:rsidR="00C90FC9" w:rsidRDefault="00C90FC9" w:rsidP="00C90FC9">
      <w:pPr>
        <w:bidi/>
        <w:ind w:firstLine="720"/>
        <w:jc w:val="both"/>
        <w:rPr>
          <w:rFonts w:cs="David" w:hint="cs"/>
          <w:rtl/>
        </w:rPr>
      </w:pPr>
      <w:r>
        <w:rPr>
          <w:rFonts w:cs="David" w:hint="cs"/>
          <w:rtl/>
        </w:rPr>
        <w:t xml:space="preserve">תתעלם </w:t>
      </w:r>
      <w:proofErr w:type="spellStart"/>
      <w:r>
        <w:rPr>
          <w:rFonts w:cs="David" w:hint="cs"/>
          <w:rtl/>
        </w:rPr>
        <w:t>מה'לפני</w:t>
      </w:r>
      <w:proofErr w:type="spellEnd"/>
      <w:r>
        <w:rPr>
          <w:rFonts w:cs="David" w:hint="cs"/>
          <w:rtl/>
        </w:rPr>
        <w:t xml:space="preserve"> תחילת כהונתו'. על ידי בית דין למשמעת או ועדת האתיקה. זאת אומרת יכול להיות שאתה חבר ועדת האתיקה ובזמן כהונתך בוועדת האתיקה הצטברו נגדך החלטות של ועדת האתיקה ואז היושב ראש החליט להפסיק את הכהונה בוועדה. </w:t>
      </w:r>
    </w:p>
    <w:p w14:paraId="6D9966E4" w14:textId="77777777" w:rsidR="00C90FC9" w:rsidRDefault="00C90FC9" w:rsidP="00C90FC9">
      <w:pPr>
        <w:bidi/>
        <w:ind w:firstLine="720"/>
        <w:jc w:val="both"/>
        <w:rPr>
          <w:rFonts w:cs="David" w:hint="cs"/>
          <w:rtl/>
        </w:rPr>
      </w:pPr>
    </w:p>
    <w:p w14:paraId="310D3CC7"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3E1732F" w14:textId="77777777" w:rsidR="00C90FC9" w:rsidRDefault="00C90FC9" w:rsidP="00C90FC9">
      <w:pPr>
        <w:bidi/>
        <w:ind w:firstLine="720"/>
        <w:jc w:val="both"/>
        <w:rPr>
          <w:rFonts w:cs="David" w:hint="cs"/>
          <w:rtl/>
        </w:rPr>
      </w:pPr>
    </w:p>
    <w:p w14:paraId="5B0CCA8F" w14:textId="77777777" w:rsidR="00C90FC9" w:rsidRDefault="00C90FC9" w:rsidP="00C90FC9">
      <w:pPr>
        <w:bidi/>
        <w:ind w:firstLine="720"/>
        <w:jc w:val="both"/>
        <w:rPr>
          <w:rFonts w:cs="David" w:hint="cs"/>
          <w:rtl/>
        </w:rPr>
      </w:pPr>
      <w:r>
        <w:rPr>
          <w:rFonts w:cs="David" w:hint="cs"/>
          <w:rtl/>
        </w:rPr>
        <w:t xml:space="preserve">קודם כל לא צריך 'שנמצא חייב'. אם הצטברו נגדי תלונות בוועדת האתיקה. אנחנו מדברים על אתיקה. </w:t>
      </w:r>
    </w:p>
    <w:p w14:paraId="14C3ACCA" w14:textId="77777777" w:rsidR="00C90FC9" w:rsidRDefault="00C90FC9" w:rsidP="00C90FC9">
      <w:pPr>
        <w:bidi/>
        <w:ind w:firstLine="720"/>
        <w:jc w:val="both"/>
        <w:rPr>
          <w:rFonts w:cs="David" w:hint="cs"/>
          <w:rtl/>
        </w:rPr>
      </w:pPr>
    </w:p>
    <w:p w14:paraId="31C876E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2858A19" w14:textId="77777777" w:rsidR="00C90FC9" w:rsidRDefault="00C90FC9" w:rsidP="00C90FC9">
      <w:pPr>
        <w:bidi/>
        <w:ind w:firstLine="720"/>
        <w:jc w:val="both"/>
        <w:rPr>
          <w:rFonts w:cs="David" w:hint="cs"/>
          <w:rtl/>
        </w:rPr>
      </w:pPr>
    </w:p>
    <w:p w14:paraId="080FE4A9" w14:textId="77777777" w:rsidR="00C90FC9" w:rsidRDefault="00C90FC9" w:rsidP="00C90FC9">
      <w:pPr>
        <w:bidi/>
        <w:ind w:firstLine="720"/>
        <w:jc w:val="both"/>
        <w:rPr>
          <w:rFonts w:cs="David" w:hint="cs"/>
          <w:rtl/>
        </w:rPr>
      </w:pPr>
      <w:r>
        <w:rPr>
          <w:rFonts w:cs="David" w:hint="cs"/>
          <w:rtl/>
        </w:rPr>
        <w:t xml:space="preserve">הייתי מוותר על כל הסעיף הזה. אני לא מצליח למצוא נוסח שהוא גם בעצם אומר, איך רמז פה חבר הכנסת רותם? מי שהופך להיות קליינט של ועדת האתיקה, כנראה שיימצאו כמה דרכים שהוא יפסיק להיות שם. לא צריך לכתוב את זה פה. כולל האפשרות שהיושב ראש ניגש ואומר לו 'שמע, למרות שזה מינוי לכל הקדנציה, אני מציע לך, לטובתך ולטובת כולם, תצא משם'. </w:t>
      </w:r>
    </w:p>
    <w:p w14:paraId="64C3D95F" w14:textId="77777777" w:rsidR="00C90FC9" w:rsidRDefault="00C90FC9" w:rsidP="00C90FC9">
      <w:pPr>
        <w:bidi/>
        <w:ind w:firstLine="720"/>
        <w:jc w:val="both"/>
        <w:rPr>
          <w:rFonts w:cs="David" w:hint="cs"/>
          <w:rtl/>
        </w:rPr>
      </w:pPr>
    </w:p>
    <w:p w14:paraId="4876F145" w14:textId="77777777" w:rsidR="00C90FC9" w:rsidRDefault="00C90FC9" w:rsidP="00C90FC9">
      <w:pPr>
        <w:bidi/>
        <w:jc w:val="both"/>
        <w:rPr>
          <w:rFonts w:cs="David" w:hint="cs"/>
          <w:rtl/>
        </w:rPr>
      </w:pPr>
      <w:r>
        <w:rPr>
          <w:rFonts w:cs="David" w:hint="cs"/>
          <w:u w:val="single"/>
          <w:rtl/>
        </w:rPr>
        <w:t>עוזרת של היושב ראש</w:t>
      </w:r>
      <w:r>
        <w:rPr>
          <w:rFonts w:cs="David" w:hint="cs"/>
          <w:rtl/>
        </w:rPr>
        <w:t>:</w:t>
      </w:r>
    </w:p>
    <w:p w14:paraId="1612C327" w14:textId="77777777" w:rsidR="00C90FC9" w:rsidRDefault="00C90FC9" w:rsidP="00C90FC9">
      <w:pPr>
        <w:bidi/>
        <w:ind w:firstLine="720"/>
        <w:jc w:val="both"/>
        <w:rPr>
          <w:rFonts w:cs="David" w:hint="cs"/>
          <w:rtl/>
        </w:rPr>
      </w:pPr>
    </w:p>
    <w:p w14:paraId="68D575E6" w14:textId="77777777" w:rsidR="00C90FC9" w:rsidRDefault="00C90FC9" w:rsidP="00C90FC9">
      <w:pPr>
        <w:bidi/>
        <w:ind w:firstLine="720"/>
        <w:jc w:val="both"/>
        <w:rPr>
          <w:rFonts w:cs="David" w:hint="cs"/>
          <w:rtl/>
        </w:rPr>
      </w:pPr>
      <w:r>
        <w:rPr>
          <w:rFonts w:cs="David" w:hint="cs"/>
          <w:rtl/>
        </w:rPr>
        <w:t>השאלה אם הסמכות הזאת תעמוד ליושב ראש.</w:t>
      </w:r>
    </w:p>
    <w:p w14:paraId="6018E460" w14:textId="77777777" w:rsidR="00C90FC9" w:rsidRDefault="00C90FC9" w:rsidP="00C90FC9">
      <w:pPr>
        <w:bidi/>
        <w:ind w:firstLine="720"/>
        <w:jc w:val="both"/>
        <w:rPr>
          <w:rFonts w:cs="David" w:hint="cs"/>
          <w:rtl/>
        </w:rPr>
      </w:pPr>
    </w:p>
    <w:p w14:paraId="35FE1F53"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10494EE" w14:textId="77777777" w:rsidR="00C90FC9" w:rsidRDefault="00C90FC9" w:rsidP="00C90FC9">
      <w:pPr>
        <w:bidi/>
        <w:ind w:firstLine="720"/>
        <w:jc w:val="both"/>
        <w:rPr>
          <w:rFonts w:cs="David" w:hint="cs"/>
          <w:rtl/>
        </w:rPr>
      </w:pPr>
    </w:p>
    <w:p w14:paraId="57D2703C" w14:textId="77777777" w:rsidR="00C90FC9" w:rsidRDefault="00C90FC9" w:rsidP="00C90FC9">
      <w:pPr>
        <w:bidi/>
        <w:ind w:firstLine="720"/>
        <w:jc w:val="both"/>
        <w:rPr>
          <w:rFonts w:cs="David" w:hint="cs"/>
          <w:rtl/>
        </w:rPr>
      </w:pPr>
      <w:r>
        <w:rPr>
          <w:rFonts w:cs="David" w:hint="cs"/>
          <w:rtl/>
        </w:rPr>
        <w:t xml:space="preserve">עשינו רשימה סגורה של מתי הוא יכול. אפשר גם לא לעשות רשימה סגורה. </w:t>
      </w:r>
    </w:p>
    <w:p w14:paraId="3F289EB7" w14:textId="77777777" w:rsidR="00C90FC9" w:rsidRDefault="00C90FC9" w:rsidP="00C90FC9">
      <w:pPr>
        <w:bidi/>
        <w:ind w:firstLine="720"/>
        <w:jc w:val="both"/>
        <w:rPr>
          <w:rFonts w:cs="David" w:hint="cs"/>
          <w:rtl/>
        </w:rPr>
      </w:pPr>
    </w:p>
    <w:p w14:paraId="145DA20F"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671EC92D" w14:textId="77777777" w:rsidR="00C90FC9" w:rsidRDefault="00C90FC9" w:rsidP="00C90FC9">
      <w:pPr>
        <w:bidi/>
        <w:ind w:firstLine="720"/>
        <w:jc w:val="both"/>
        <w:rPr>
          <w:rFonts w:cs="David" w:hint="cs"/>
          <w:rtl/>
        </w:rPr>
      </w:pPr>
    </w:p>
    <w:p w14:paraId="2318B83D" w14:textId="77777777" w:rsidR="00C90FC9" w:rsidRDefault="00C90FC9" w:rsidP="00C90FC9">
      <w:pPr>
        <w:bidi/>
        <w:ind w:firstLine="720"/>
        <w:jc w:val="both"/>
        <w:rPr>
          <w:rFonts w:cs="David" w:hint="cs"/>
          <w:rtl/>
        </w:rPr>
      </w:pPr>
      <w:r>
        <w:rPr>
          <w:rFonts w:cs="David" w:hint="cs"/>
          <w:rtl/>
        </w:rPr>
        <w:t xml:space="preserve">אבל חבר הכנסת אורון צודק. קורא לך היושב ראש ואומר 'שמע, חביבי, הצטברו נגדך, קום ולך', אז הוא </w:t>
      </w:r>
      <w:proofErr w:type="spellStart"/>
      <w:r>
        <w:rPr>
          <w:rFonts w:cs="David" w:hint="cs"/>
          <w:rtl/>
        </w:rPr>
        <w:t>יילך</w:t>
      </w:r>
      <w:proofErr w:type="spellEnd"/>
      <w:r>
        <w:rPr>
          <w:rFonts w:cs="David" w:hint="cs"/>
          <w:rtl/>
        </w:rPr>
        <w:t xml:space="preserve">. </w:t>
      </w:r>
    </w:p>
    <w:p w14:paraId="0660BD6D" w14:textId="77777777" w:rsidR="00C90FC9" w:rsidRDefault="00C90FC9" w:rsidP="00C90FC9">
      <w:pPr>
        <w:bidi/>
        <w:ind w:firstLine="720"/>
        <w:jc w:val="both"/>
        <w:rPr>
          <w:rFonts w:cs="David" w:hint="cs"/>
          <w:rtl/>
        </w:rPr>
      </w:pPr>
    </w:p>
    <w:p w14:paraId="484FBA17"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5A2E6BD" w14:textId="77777777" w:rsidR="00C90FC9" w:rsidRDefault="00C90FC9" w:rsidP="00C90FC9">
      <w:pPr>
        <w:bidi/>
        <w:ind w:firstLine="720"/>
        <w:jc w:val="both"/>
        <w:rPr>
          <w:rFonts w:cs="David" w:hint="cs"/>
          <w:rtl/>
        </w:rPr>
      </w:pPr>
    </w:p>
    <w:p w14:paraId="457AA718" w14:textId="77777777" w:rsidR="00C90FC9" w:rsidRDefault="00C90FC9" w:rsidP="00C90FC9">
      <w:pPr>
        <w:bidi/>
        <w:ind w:firstLine="720"/>
        <w:jc w:val="both"/>
        <w:rPr>
          <w:rFonts w:cs="David" w:hint="cs"/>
          <w:rtl/>
        </w:rPr>
      </w:pPr>
      <w:r>
        <w:rPr>
          <w:rFonts w:cs="David" w:hint="cs"/>
          <w:rtl/>
        </w:rPr>
        <w:t xml:space="preserve">אתם רוצים לכתוב פה... אם זה שור נגח שהוא בכל שבועיים בוועדת האתיקה, אז הוא יישב בכלל בוועדת האתיקה? הרי אנחנו מדברים במועדון די קטן של אנשים. זה לא לשכת עורכי הדין. </w:t>
      </w:r>
    </w:p>
    <w:p w14:paraId="0D6913AC" w14:textId="77777777" w:rsidR="00C90FC9" w:rsidRDefault="00C90FC9" w:rsidP="00C90FC9">
      <w:pPr>
        <w:bidi/>
        <w:ind w:firstLine="720"/>
        <w:jc w:val="both"/>
        <w:rPr>
          <w:rFonts w:cs="David" w:hint="cs"/>
          <w:rtl/>
        </w:rPr>
      </w:pPr>
    </w:p>
    <w:p w14:paraId="132459B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491BB95" w14:textId="77777777" w:rsidR="00C90FC9" w:rsidRDefault="00C90FC9" w:rsidP="00C90FC9">
      <w:pPr>
        <w:bidi/>
        <w:ind w:firstLine="720"/>
        <w:jc w:val="both"/>
        <w:rPr>
          <w:rFonts w:cs="David" w:hint="cs"/>
          <w:rtl/>
        </w:rPr>
      </w:pPr>
    </w:p>
    <w:p w14:paraId="15D62CA1" w14:textId="77777777" w:rsidR="00C90FC9" w:rsidRDefault="00C90FC9" w:rsidP="00C90FC9">
      <w:pPr>
        <w:bidi/>
        <w:ind w:firstLine="720"/>
        <w:jc w:val="both"/>
        <w:rPr>
          <w:rFonts w:cs="David" w:hint="cs"/>
          <w:rtl/>
        </w:rPr>
      </w:pPr>
      <w:r>
        <w:rPr>
          <w:rFonts w:cs="David" w:hint="cs"/>
          <w:rtl/>
        </w:rPr>
        <w:t xml:space="preserve">בסדר. לחילופין, אפשר גם לא לעשות רשימה סגורה. </w:t>
      </w:r>
    </w:p>
    <w:p w14:paraId="547AECBC" w14:textId="77777777" w:rsidR="00C90FC9" w:rsidRDefault="00C90FC9" w:rsidP="00C90FC9">
      <w:pPr>
        <w:bidi/>
        <w:ind w:firstLine="720"/>
        <w:jc w:val="both"/>
        <w:rPr>
          <w:rFonts w:cs="David" w:hint="cs"/>
          <w:rtl/>
        </w:rPr>
      </w:pPr>
    </w:p>
    <w:p w14:paraId="0AD8D6B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BB306D3" w14:textId="77777777" w:rsidR="00C90FC9" w:rsidRDefault="00C90FC9" w:rsidP="00C90FC9">
      <w:pPr>
        <w:bidi/>
        <w:ind w:firstLine="720"/>
        <w:jc w:val="both"/>
        <w:rPr>
          <w:rFonts w:cs="David" w:hint="cs"/>
          <w:rtl/>
        </w:rPr>
      </w:pPr>
    </w:p>
    <w:p w14:paraId="5E199149" w14:textId="77777777" w:rsidR="00C90FC9" w:rsidRDefault="00C90FC9" w:rsidP="00C90FC9">
      <w:pPr>
        <w:bidi/>
        <w:ind w:firstLine="720"/>
        <w:jc w:val="both"/>
        <w:rPr>
          <w:rFonts w:cs="David" w:hint="cs"/>
          <w:rtl/>
        </w:rPr>
      </w:pPr>
      <w:r>
        <w:rPr>
          <w:rFonts w:cs="David" w:hint="cs"/>
          <w:rtl/>
        </w:rPr>
        <w:t>אז עוד הפעם, מצד אחד אנחנו אומרים שזה מינוי לכל הקדנציה---</w:t>
      </w:r>
    </w:p>
    <w:p w14:paraId="15E7860C" w14:textId="77777777" w:rsidR="00C90FC9" w:rsidRDefault="00C90FC9" w:rsidP="00C90FC9">
      <w:pPr>
        <w:bidi/>
        <w:ind w:firstLine="720"/>
        <w:jc w:val="both"/>
        <w:rPr>
          <w:rFonts w:cs="David" w:hint="cs"/>
          <w:rtl/>
        </w:rPr>
      </w:pPr>
    </w:p>
    <w:p w14:paraId="6E0E3CB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33D42AE" w14:textId="77777777" w:rsidR="00C90FC9" w:rsidRDefault="00C90FC9" w:rsidP="00C90FC9">
      <w:pPr>
        <w:bidi/>
        <w:ind w:firstLine="720"/>
        <w:jc w:val="both"/>
        <w:rPr>
          <w:rFonts w:cs="David" w:hint="cs"/>
          <w:rtl/>
        </w:rPr>
      </w:pPr>
    </w:p>
    <w:p w14:paraId="5033D837" w14:textId="77777777" w:rsidR="00C90FC9" w:rsidRDefault="00C90FC9" w:rsidP="00C90FC9">
      <w:pPr>
        <w:bidi/>
        <w:ind w:firstLine="720"/>
        <w:jc w:val="both"/>
        <w:rPr>
          <w:rFonts w:cs="David" w:hint="cs"/>
          <w:rtl/>
        </w:rPr>
      </w:pPr>
      <w:r>
        <w:rPr>
          <w:rFonts w:cs="David" w:hint="cs"/>
          <w:rtl/>
        </w:rPr>
        <w:t xml:space="preserve">אפשר לא להגיד את זה. צריך לחשוב האם להגיד שזה לכל הקדנציה. אם לא אומרים את זה, זה ברור שהיושב ראש לא סתם יחליף, אבל זה משאיר לו את האפשרות להחליף. </w:t>
      </w:r>
    </w:p>
    <w:p w14:paraId="6FFA8900" w14:textId="77777777" w:rsidR="00C90FC9" w:rsidRDefault="00C90FC9" w:rsidP="00C90FC9">
      <w:pPr>
        <w:bidi/>
        <w:ind w:firstLine="720"/>
        <w:jc w:val="both"/>
        <w:rPr>
          <w:rFonts w:cs="David" w:hint="cs"/>
          <w:rtl/>
        </w:rPr>
      </w:pPr>
    </w:p>
    <w:p w14:paraId="7966A8B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263DEC7" w14:textId="77777777" w:rsidR="00C90FC9" w:rsidRDefault="00C90FC9" w:rsidP="00C90FC9">
      <w:pPr>
        <w:bidi/>
        <w:ind w:firstLine="720"/>
        <w:jc w:val="both"/>
        <w:rPr>
          <w:rFonts w:cs="David" w:hint="cs"/>
          <w:rtl/>
        </w:rPr>
      </w:pPr>
    </w:p>
    <w:p w14:paraId="7C667831" w14:textId="77777777" w:rsidR="00C90FC9" w:rsidRDefault="00C90FC9" w:rsidP="00C90FC9">
      <w:pPr>
        <w:bidi/>
        <w:ind w:firstLine="720"/>
        <w:jc w:val="both"/>
        <w:rPr>
          <w:rFonts w:cs="David" w:hint="cs"/>
          <w:rtl/>
        </w:rPr>
      </w:pPr>
      <w:r>
        <w:rPr>
          <w:rFonts w:cs="David" w:hint="cs"/>
          <w:rtl/>
        </w:rPr>
        <w:t xml:space="preserve">איפה כתוב לכל הקדנציה? </w:t>
      </w:r>
    </w:p>
    <w:p w14:paraId="021DF268" w14:textId="77777777" w:rsidR="00C90FC9" w:rsidRDefault="00C90FC9" w:rsidP="00C90FC9">
      <w:pPr>
        <w:bidi/>
        <w:ind w:firstLine="720"/>
        <w:jc w:val="both"/>
        <w:rPr>
          <w:rFonts w:cs="David" w:hint="cs"/>
          <w:rtl/>
        </w:rPr>
      </w:pPr>
    </w:p>
    <w:p w14:paraId="51E923F9"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815D708" w14:textId="77777777" w:rsidR="00C90FC9" w:rsidRDefault="00C90FC9" w:rsidP="00C90FC9">
      <w:pPr>
        <w:bidi/>
        <w:ind w:firstLine="720"/>
        <w:jc w:val="both"/>
        <w:rPr>
          <w:rFonts w:cs="David" w:hint="cs"/>
          <w:rtl/>
        </w:rPr>
      </w:pPr>
    </w:p>
    <w:p w14:paraId="78E73B00" w14:textId="77777777" w:rsidR="00C90FC9" w:rsidRDefault="00C90FC9" w:rsidP="00C90FC9">
      <w:pPr>
        <w:bidi/>
        <w:ind w:firstLine="720"/>
        <w:jc w:val="both"/>
        <w:rPr>
          <w:rFonts w:cs="David" w:hint="cs"/>
          <w:rtl/>
        </w:rPr>
      </w:pPr>
      <w:r>
        <w:rPr>
          <w:rFonts w:cs="David" w:hint="cs"/>
          <w:rtl/>
        </w:rPr>
        <w:t xml:space="preserve">ב-94(ד). אם פתאום חושבים שיהיו עוד עילות, אולי לא לעשות את זה רשימה סגורה. </w:t>
      </w:r>
    </w:p>
    <w:p w14:paraId="59CF5AD2" w14:textId="77777777" w:rsidR="00C90FC9" w:rsidRDefault="00C90FC9" w:rsidP="00C90FC9">
      <w:pPr>
        <w:bidi/>
        <w:ind w:firstLine="720"/>
        <w:jc w:val="both"/>
        <w:rPr>
          <w:rFonts w:cs="David" w:hint="cs"/>
          <w:rtl/>
        </w:rPr>
      </w:pPr>
    </w:p>
    <w:p w14:paraId="02DC12D1"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4FCA9E50" w14:textId="77777777" w:rsidR="00C90FC9" w:rsidRDefault="00C90FC9" w:rsidP="00C90FC9">
      <w:pPr>
        <w:bidi/>
        <w:ind w:firstLine="720"/>
        <w:jc w:val="both"/>
        <w:rPr>
          <w:rFonts w:cs="David" w:hint="cs"/>
          <w:rtl/>
        </w:rPr>
      </w:pPr>
    </w:p>
    <w:p w14:paraId="2B283A5C" w14:textId="77777777" w:rsidR="00C90FC9" w:rsidRDefault="00C90FC9" w:rsidP="00C90FC9">
      <w:pPr>
        <w:bidi/>
        <w:ind w:firstLine="720"/>
        <w:jc w:val="both"/>
        <w:rPr>
          <w:rFonts w:cs="David" w:hint="cs"/>
          <w:rtl/>
        </w:rPr>
      </w:pPr>
      <w:r>
        <w:rPr>
          <w:rFonts w:cs="David" w:hint="cs"/>
          <w:rtl/>
        </w:rPr>
        <w:t xml:space="preserve">כן, אני מציעה לא לעשות את זה רשימה סגורה, אלוהים יודע מה יכול לקרות. </w:t>
      </w:r>
    </w:p>
    <w:p w14:paraId="415396FD" w14:textId="77777777" w:rsidR="00C90FC9" w:rsidRDefault="00C90FC9" w:rsidP="00C90FC9">
      <w:pPr>
        <w:bidi/>
        <w:ind w:firstLine="720"/>
        <w:jc w:val="both"/>
        <w:rPr>
          <w:rFonts w:cs="David" w:hint="cs"/>
          <w:rtl/>
        </w:rPr>
      </w:pPr>
    </w:p>
    <w:p w14:paraId="3ED4514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23E39A6" w14:textId="77777777" w:rsidR="00C90FC9" w:rsidRDefault="00C90FC9" w:rsidP="00C90FC9">
      <w:pPr>
        <w:bidi/>
        <w:ind w:firstLine="720"/>
        <w:jc w:val="both"/>
        <w:rPr>
          <w:rFonts w:cs="David" w:hint="cs"/>
          <w:rtl/>
        </w:rPr>
      </w:pPr>
    </w:p>
    <w:p w14:paraId="58368BFD" w14:textId="77777777" w:rsidR="00C90FC9" w:rsidRDefault="00C90FC9" w:rsidP="00C90FC9">
      <w:pPr>
        <w:bidi/>
        <w:ind w:firstLine="720"/>
        <w:jc w:val="both"/>
        <w:rPr>
          <w:rFonts w:cs="David" w:hint="cs"/>
          <w:rtl/>
        </w:rPr>
      </w:pPr>
      <w:r>
        <w:rPr>
          <w:rFonts w:cs="David" w:hint="cs"/>
          <w:rtl/>
        </w:rPr>
        <w:t xml:space="preserve">העניין הוא שרוצים שהם לא יהיו נתונים ללחצים, שהם יידעו שהם נבחרו ו... </w:t>
      </w:r>
    </w:p>
    <w:p w14:paraId="3FA55E53" w14:textId="77777777" w:rsidR="00C90FC9" w:rsidRDefault="00C90FC9" w:rsidP="00C90FC9">
      <w:pPr>
        <w:bidi/>
        <w:ind w:firstLine="720"/>
        <w:jc w:val="both"/>
        <w:rPr>
          <w:rFonts w:cs="David" w:hint="cs"/>
          <w:rtl/>
        </w:rPr>
      </w:pPr>
    </w:p>
    <w:p w14:paraId="462061D4"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6355ED63" w14:textId="77777777" w:rsidR="00C90FC9" w:rsidRDefault="00C90FC9" w:rsidP="00C90FC9">
      <w:pPr>
        <w:bidi/>
        <w:ind w:firstLine="720"/>
        <w:jc w:val="both"/>
        <w:rPr>
          <w:rFonts w:cs="David" w:hint="cs"/>
          <w:rtl/>
        </w:rPr>
      </w:pPr>
    </w:p>
    <w:p w14:paraId="7280D3F7" w14:textId="77777777" w:rsidR="00C90FC9" w:rsidRDefault="00C90FC9" w:rsidP="00C90FC9">
      <w:pPr>
        <w:bidi/>
        <w:ind w:firstLine="720"/>
        <w:jc w:val="both"/>
        <w:rPr>
          <w:rFonts w:cs="David" w:hint="cs"/>
          <w:rtl/>
        </w:rPr>
      </w:pPr>
      <w:r>
        <w:rPr>
          <w:rFonts w:cs="David" w:hint="cs"/>
          <w:rtl/>
        </w:rPr>
        <w:t xml:space="preserve">מה, היום חברי ועדת האתיקה נתונים ללחצים? או הם היו אי פעם נתונים ללחצים? חבר הכנסת אורון, לך יש ניסיון. </w:t>
      </w:r>
    </w:p>
    <w:p w14:paraId="5350A53D" w14:textId="77777777" w:rsidR="00C90FC9" w:rsidRDefault="00C90FC9" w:rsidP="00C90FC9">
      <w:pPr>
        <w:bidi/>
        <w:ind w:firstLine="720"/>
        <w:jc w:val="both"/>
        <w:rPr>
          <w:rFonts w:cs="David" w:hint="cs"/>
          <w:rtl/>
        </w:rPr>
      </w:pPr>
    </w:p>
    <w:p w14:paraId="57DFEE6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4C9A5B5" w14:textId="77777777" w:rsidR="00C90FC9" w:rsidRDefault="00C90FC9" w:rsidP="00C90FC9">
      <w:pPr>
        <w:bidi/>
        <w:ind w:firstLine="720"/>
        <w:jc w:val="both"/>
        <w:rPr>
          <w:rFonts w:cs="David" w:hint="cs"/>
          <w:rtl/>
        </w:rPr>
      </w:pPr>
    </w:p>
    <w:p w14:paraId="06E6E4C1" w14:textId="77777777" w:rsidR="00C90FC9" w:rsidRDefault="00C90FC9" w:rsidP="00C90FC9">
      <w:pPr>
        <w:bidi/>
        <w:ind w:firstLine="720"/>
        <w:jc w:val="both"/>
        <w:rPr>
          <w:rFonts w:cs="David" w:hint="cs"/>
          <w:rtl/>
        </w:rPr>
      </w:pPr>
      <w:r>
        <w:rPr>
          <w:rFonts w:cs="David" w:hint="cs"/>
          <w:rtl/>
        </w:rPr>
        <w:t xml:space="preserve">לא. </w:t>
      </w:r>
    </w:p>
    <w:p w14:paraId="62E264FA" w14:textId="77777777" w:rsidR="00C90FC9" w:rsidRDefault="00C90FC9" w:rsidP="00C90FC9">
      <w:pPr>
        <w:bidi/>
        <w:ind w:firstLine="720"/>
        <w:jc w:val="both"/>
        <w:rPr>
          <w:rFonts w:cs="David" w:hint="cs"/>
          <w:rtl/>
        </w:rPr>
      </w:pPr>
    </w:p>
    <w:p w14:paraId="2248B2BF"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59FE20C0" w14:textId="77777777" w:rsidR="00C90FC9" w:rsidRDefault="00C90FC9" w:rsidP="00C90FC9">
      <w:pPr>
        <w:bidi/>
        <w:ind w:firstLine="720"/>
        <w:jc w:val="both"/>
        <w:rPr>
          <w:rFonts w:cs="David" w:hint="cs"/>
          <w:rtl/>
        </w:rPr>
      </w:pPr>
    </w:p>
    <w:p w14:paraId="053B5E04" w14:textId="77777777" w:rsidR="00C90FC9" w:rsidRDefault="00C90FC9" w:rsidP="00C90FC9">
      <w:pPr>
        <w:bidi/>
        <w:ind w:firstLine="720"/>
        <w:jc w:val="both"/>
        <w:rPr>
          <w:rFonts w:cs="David" w:hint="cs"/>
          <w:rtl/>
        </w:rPr>
      </w:pPr>
      <w:r>
        <w:rPr>
          <w:rFonts w:cs="David" w:hint="cs"/>
          <w:rtl/>
        </w:rPr>
        <w:t xml:space="preserve">אז בשביל מה להיכנס בהסדרה למקום שלא דורש הסדרה? </w:t>
      </w:r>
    </w:p>
    <w:p w14:paraId="51926105" w14:textId="77777777" w:rsidR="00C90FC9" w:rsidRDefault="00C90FC9" w:rsidP="00C90FC9">
      <w:pPr>
        <w:bidi/>
        <w:ind w:firstLine="720"/>
        <w:jc w:val="both"/>
        <w:rPr>
          <w:rFonts w:cs="David" w:hint="cs"/>
          <w:rtl/>
        </w:rPr>
      </w:pPr>
    </w:p>
    <w:p w14:paraId="77A0E50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27FA3DF" w14:textId="77777777" w:rsidR="00C90FC9" w:rsidRDefault="00C90FC9" w:rsidP="00C90FC9">
      <w:pPr>
        <w:bidi/>
        <w:ind w:firstLine="720"/>
        <w:jc w:val="both"/>
        <w:rPr>
          <w:rFonts w:cs="David" w:hint="cs"/>
          <w:rtl/>
        </w:rPr>
      </w:pPr>
    </w:p>
    <w:p w14:paraId="25BE89F0" w14:textId="77777777" w:rsidR="00C90FC9" w:rsidRDefault="00C90FC9" w:rsidP="00C90FC9">
      <w:pPr>
        <w:bidi/>
        <w:ind w:firstLine="720"/>
        <w:jc w:val="both"/>
        <w:rPr>
          <w:rFonts w:cs="David" w:hint="cs"/>
          <w:rtl/>
        </w:rPr>
      </w:pPr>
      <w:r>
        <w:rPr>
          <w:rFonts w:cs="David" w:hint="cs"/>
          <w:rtl/>
        </w:rPr>
        <w:t xml:space="preserve">יכול להיות שצריך להוריד את (ד). </w:t>
      </w:r>
    </w:p>
    <w:p w14:paraId="19BE93A2" w14:textId="77777777" w:rsidR="00C90FC9" w:rsidRDefault="00C90FC9" w:rsidP="00C90FC9">
      <w:pPr>
        <w:bidi/>
        <w:ind w:firstLine="720"/>
        <w:jc w:val="both"/>
        <w:rPr>
          <w:rFonts w:cs="David" w:hint="cs"/>
          <w:rtl/>
        </w:rPr>
      </w:pPr>
    </w:p>
    <w:p w14:paraId="3F32605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AA746DF" w14:textId="77777777" w:rsidR="00C90FC9" w:rsidRDefault="00C90FC9" w:rsidP="00C90FC9">
      <w:pPr>
        <w:bidi/>
        <w:ind w:firstLine="720"/>
        <w:jc w:val="both"/>
        <w:rPr>
          <w:rFonts w:cs="David" w:hint="cs"/>
          <w:rtl/>
        </w:rPr>
      </w:pPr>
    </w:p>
    <w:p w14:paraId="4E569B3F" w14:textId="77777777" w:rsidR="00C90FC9" w:rsidRDefault="00C90FC9" w:rsidP="00C90FC9">
      <w:pPr>
        <w:bidi/>
        <w:ind w:firstLine="720"/>
        <w:jc w:val="both"/>
        <w:rPr>
          <w:rFonts w:cs="David" w:hint="cs"/>
          <w:rtl/>
        </w:rPr>
      </w:pPr>
      <w:r>
        <w:rPr>
          <w:rFonts w:cs="David" w:hint="cs"/>
          <w:rtl/>
        </w:rPr>
        <w:t xml:space="preserve">ואז גם צריך להוריד את מה שאמרנו על מי שלא נוכח באופן קבוע. </w:t>
      </w:r>
    </w:p>
    <w:p w14:paraId="6B8EAF9A" w14:textId="77777777" w:rsidR="00C90FC9" w:rsidRDefault="00C90FC9" w:rsidP="00C90FC9">
      <w:pPr>
        <w:bidi/>
        <w:ind w:firstLine="720"/>
        <w:jc w:val="both"/>
        <w:rPr>
          <w:rFonts w:cs="David" w:hint="cs"/>
          <w:rtl/>
        </w:rPr>
      </w:pPr>
    </w:p>
    <w:p w14:paraId="5BF3A07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C605A23" w14:textId="77777777" w:rsidR="00C90FC9" w:rsidRDefault="00C90FC9" w:rsidP="00C90FC9">
      <w:pPr>
        <w:bidi/>
        <w:ind w:firstLine="720"/>
        <w:jc w:val="both"/>
        <w:rPr>
          <w:rFonts w:cs="David" w:hint="cs"/>
          <w:rtl/>
        </w:rPr>
      </w:pPr>
    </w:p>
    <w:p w14:paraId="076EC730" w14:textId="77777777" w:rsidR="00C90FC9" w:rsidRDefault="00C90FC9" w:rsidP="00C90FC9">
      <w:pPr>
        <w:bidi/>
        <w:ind w:firstLine="720"/>
        <w:jc w:val="both"/>
        <w:rPr>
          <w:rFonts w:cs="David" w:hint="cs"/>
          <w:rtl/>
        </w:rPr>
      </w:pPr>
      <w:r>
        <w:rPr>
          <w:rFonts w:cs="David" w:hint="cs"/>
          <w:rtl/>
        </w:rPr>
        <w:t xml:space="preserve">בואו נשאיר טיפה יותר ולא נכתוב את הדברים האלה. בוא נאמר, אחד הפסיק להופיע חודשיים ימים והלכה יושבת ראש ועדת האתיקה ליושב ראש הכנסת ואמרה לו 'תשמע, הוא לא מופיע, אין לי הרכבים, זה דופק לי את העסק', הוא יקרא לו ויגיד לו 'תשמע, או שאתה מתקן את דרכיך או שאני מחליף אותך'. יש לו סמכות, כי הוא הסמכות למנות. </w:t>
      </w:r>
    </w:p>
    <w:p w14:paraId="3FDC2114" w14:textId="77777777" w:rsidR="00C90FC9" w:rsidRDefault="00C90FC9" w:rsidP="00C90FC9">
      <w:pPr>
        <w:bidi/>
        <w:ind w:firstLine="720"/>
        <w:jc w:val="both"/>
        <w:rPr>
          <w:rFonts w:cs="David" w:hint="cs"/>
          <w:rtl/>
        </w:rPr>
      </w:pPr>
    </w:p>
    <w:p w14:paraId="7AEDCF48"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10360741" w14:textId="77777777" w:rsidR="00C90FC9" w:rsidRDefault="00C90FC9" w:rsidP="00C90FC9">
      <w:pPr>
        <w:bidi/>
        <w:ind w:firstLine="720"/>
        <w:jc w:val="both"/>
        <w:rPr>
          <w:rFonts w:cs="David" w:hint="cs"/>
          <w:rtl/>
        </w:rPr>
      </w:pPr>
    </w:p>
    <w:p w14:paraId="03C0F31A" w14:textId="77777777" w:rsidR="00C90FC9" w:rsidRDefault="00C90FC9" w:rsidP="00C90FC9">
      <w:pPr>
        <w:bidi/>
        <w:ind w:firstLine="720"/>
        <w:jc w:val="both"/>
        <w:rPr>
          <w:rFonts w:cs="David" w:hint="cs"/>
          <w:rtl/>
        </w:rPr>
      </w:pPr>
      <w:r>
        <w:rPr>
          <w:rFonts w:cs="David" w:hint="cs"/>
          <w:rtl/>
        </w:rPr>
        <w:t xml:space="preserve">נכון, הסמכות להעביר מהתפקיד היא ברורה מתוקף הסמכות למנות. </w:t>
      </w:r>
    </w:p>
    <w:p w14:paraId="1C3ADF8D" w14:textId="77777777" w:rsidR="00C90FC9" w:rsidRDefault="00C90FC9" w:rsidP="00C90FC9">
      <w:pPr>
        <w:bidi/>
        <w:ind w:firstLine="720"/>
        <w:jc w:val="both"/>
        <w:rPr>
          <w:rFonts w:cs="David" w:hint="cs"/>
          <w:rtl/>
        </w:rPr>
      </w:pPr>
    </w:p>
    <w:p w14:paraId="199ED30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D1387B7" w14:textId="77777777" w:rsidR="00C90FC9" w:rsidRDefault="00C90FC9" w:rsidP="00C90FC9">
      <w:pPr>
        <w:bidi/>
        <w:ind w:firstLine="720"/>
        <w:jc w:val="both"/>
        <w:rPr>
          <w:rFonts w:cs="David" w:hint="cs"/>
          <w:rtl/>
        </w:rPr>
      </w:pPr>
    </w:p>
    <w:p w14:paraId="714A6A31" w14:textId="77777777" w:rsidR="00C90FC9" w:rsidRDefault="00C90FC9" w:rsidP="00C90FC9">
      <w:pPr>
        <w:bidi/>
        <w:ind w:firstLine="720"/>
        <w:jc w:val="both"/>
        <w:rPr>
          <w:rFonts w:cs="David" w:hint="cs"/>
          <w:rtl/>
        </w:rPr>
      </w:pPr>
      <w:r>
        <w:rPr>
          <w:rFonts w:cs="David" w:hint="cs"/>
          <w:rtl/>
        </w:rPr>
        <w:t xml:space="preserve">מי יגיד לו 'אתה לא יכול להעביר אותו', ואם הוא לא רוצה להעביר אותו, הוא גם לא יעביר אותו מאלף סיבות אחרות. מה, אני הולך לוועדת האתיקה ולהתלונן על היושב ראש שהוא לא העביר? </w:t>
      </w:r>
    </w:p>
    <w:p w14:paraId="4ED8DD99" w14:textId="77777777" w:rsidR="00C90FC9" w:rsidRDefault="00C90FC9" w:rsidP="00C90FC9">
      <w:pPr>
        <w:bidi/>
        <w:ind w:firstLine="720"/>
        <w:jc w:val="both"/>
        <w:rPr>
          <w:rFonts w:cs="David" w:hint="cs"/>
          <w:rtl/>
        </w:rPr>
      </w:pPr>
    </w:p>
    <w:p w14:paraId="70BA23E6"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30002F48" w14:textId="77777777" w:rsidR="00C90FC9" w:rsidRDefault="00C90FC9" w:rsidP="00C90FC9">
      <w:pPr>
        <w:bidi/>
        <w:ind w:firstLine="720"/>
        <w:jc w:val="both"/>
        <w:rPr>
          <w:rFonts w:cs="David" w:hint="cs"/>
          <w:rtl/>
        </w:rPr>
      </w:pPr>
    </w:p>
    <w:p w14:paraId="1222B965" w14:textId="77777777" w:rsidR="00C90FC9" w:rsidRDefault="00C90FC9" w:rsidP="00C90FC9">
      <w:pPr>
        <w:bidi/>
        <w:ind w:firstLine="720"/>
        <w:jc w:val="both"/>
        <w:rPr>
          <w:rFonts w:cs="David" w:hint="cs"/>
          <w:rtl/>
        </w:rPr>
      </w:pPr>
      <w:r>
        <w:rPr>
          <w:rFonts w:cs="David" w:hint="cs"/>
          <w:rtl/>
        </w:rPr>
        <w:t xml:space="preserve">אז בואו נוריד את העניין של כל הקדנציה, כי הוא לא נחוץ, ובואו לא נַבנה את שיקול הדעת של היושב ראש. זה מיותר. </w:t>
      </w:r>
    </w:p>
    <w:p w14:paraId="592F222B" w14:textId="77777777" w:rsidR="00C90FC9" w:rsidRDefault="00C90FC9" w:rsidP="00C90FC9">
      <w:pPr>
        <w:bidi/>
        <w:ind w:firstLine="720"/>
        <w:jc w:val="both"/>
        <w:rPr>
          <w:rFonts w:cs="David" w:hint="cs"/>
          <w:rtl/>
        </w:rPr>
      </w:pPr>
    </w:p>
    <w:p w14:paraId="003EBA98"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1890D13" w14:textId="77777777" w:rsidR="00C90FC9" w:rsidRDefault="00C90FC9" w:rsidP="00C90FC9">
      <w:pPr>
        <w:bidi/>
        <w:ind w:firstLine="720"/>
        <w:jc w:val="both"/>
        <w:rPr>
          <w:rFonts w:cs="David" w:hint="cs"/>
          <w:rtl/>
        </w:rPr>
      </w:pPr>
    </w:p>
    <w:p w14:paraId="01C739B2" w14:textId="77777777" w:rsidR="00C90FC9" w:rsidRDefault="00C90FC9" w:rsidP="00C90FC9">
      <w:pPr>
        <w:bidi/>
        <w:ind w:firstLine="720"/>
        <w:jc w:val="both"/>
        <w:rPr>
          <w:rFonts w:cs="David" w:hint="cs"/>
          <w:rtl/>
        </w:rPr>
      </w:pPr>
      <w:r>
        <w:rPr>
          <w:rFonts w:cs="David" w:hint="cs"/>
          <w:rtl/>
        </w:rPr>
        <w:t xml:space="preserve">אז יורד הסעיף שלכל הכהונה, 94(ד). </w:t>
      </w:r>
      <w:proofErr w:type="spellStart"/>
      <w:r>
        <w:rPr>
          <w:rFonts w:cs="David" w:hint="cs"/>
          <w:rtl/>
        </w:rPr>
        <w:t>יירד</w:t>
      </w:r>
      <w:proofErr w:type="spellEnd"/>
      <w:r>
        <w:rPr>
          <w:rFonts w:cs="David" w:hint="cs"/>
          <w:rtl/>
        </w:rPr>
        <w:t xml:space="preserve"> מה שדובר כאן מקודם, על כך שהיושב ראש יכול להחליף מי שלא נוכח באופן קבוע. האם להשאיר את זה שהוא יכול להחליף אם חל שינוי מהותי בהרכב הקואליציוני, או שגם את זה נוריד. </w:t>
      </w:r>
    </w:p>
    <w:p w14:paraId="52FD0E75" w14:textId="77777777" w:rsidR="00C90FC9" w:rsidRDefault="00C90FC9" w:rsidP="00C90FC9">
      <w:pPr>
        <w:bidi/>
        <w:ind w:firstLine="720"/>
        <w:jc w:val="both"/>
        <w:rPr>
          <w:rFonts w:cs="David" w:hint="cs"/>
          <w:rtl/>
        </w:rPr>
      </w:pPr>
    </w:p>
    <w:p w14:paraId="512084C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792DB2C" w14:textId="77777777" w:rsidR="00C90FC9" w:rsidRDefault="00C90FC9" w:rsidP="00C90FC9">
      <w:pPr>
        <w:bidi/>
        <w:ind w:firstLine="720"/>
        <w:jc w:val="both"/>
        <w:rPr>
          <w:rFonts w:cs="David" w:hint="cs"/>
          <w:rtl/>
        </w:rPr>
      </w:pPr>
    </w:p>
    <w:p w14:paraId="07EF241E" w14:textId="77777777" w:rsidR="00C90FC9" w:rsidRDefault="00C90FC9" w:rsidP="00C90FC9">
      <w:pPr>
        <w:bidi/>
        <w:ind w:firstLine="720"/>
        <w:jc w:val="both"/>
        <w:rPr>
          <w:rFonts w:cs="David" w:hint="cs"/>
          <w:rtl/>
        </w:rPr>
      </w:pPr>
      <w:r>
        <w:rPr>
          <w:rFonts w:cs="David" w:hint="cs"/>
          <w:rtl/>
        </w:rPr>
        <w:t xml:space="preserve">זה בסדר, זו קטגוריה אחרת, זה לא במישור האישי. </w:t>
      </w:r>
    </w:p>
    <w:p w14:paraId="7C495369" w14:textId="77777777" w:rsidR="00C90FC9" w:rsidRDefault="00C90FC9" w:rsidP="00C90FC9">
      <w:pPr>
        <w:bidi/>
        <w:ind w:firstLine="720"/>
        <w:jc w:val="both"/>
        <w:rPr>
          <w:rFonts w:cs="David" w:hint="cs"/>
          <w:rtl/>
        </w:rPr>
      </w:pPr>
    </w:p>
    <w:p w14:paraId="2411CC0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59CDA739" w14:textId="77777777" w:rsidR="00C90FC9" w:rsidRDefault="00C90FC9" w:rsidP="00C90FC9">
      <w:pPr>
        <w:bidi/>
        <w:ind w:firstLine="720"/>
        <w:jc w:val="both"/>
        <w:rPr>
          <w:rFonts w:cs="David" w:hint="cs"/>
          <w:rtl/>
        </w:rPr>
      </w:pPr>
    </w:p>
    <w:p w14:paraId="41951EC2" w14:textId="77777777" w:rsidR="00C90FC9" w:rsidRDefault="00C90FC9" w:rsidP="00C90FC9">
      <w:pPr>
        <w:bidi/>
        <w:ind w:firstLine="720"/>
        <w:jc w:val="both"/>
        <w:rPr>
          <w:rFonts w:cs="David" w:hint="cs"/>
          <w:rtl/>
        </w:rPr>
      </w:pPr>
      <w:r>
        <w:rPr>
          <w:rFonts w:cs="David" w:hint="cs"/>
          <w:rtl/>
        </w:rPr>
        <w:t xml:space="preserve">ויורד 95(ב). בהרכב הקואליציוני רק הורדנו את זה שהוא צריך להתייעץ עם יושב ראש ועדת האתיקה. </w:t>
      </w:r>
    </w:p>
    <w:p w14:paraId="10C9C548" w14:textId="77777777" w:rsidR="00C90FC9" w:rsidRDefault="00C90FC9" w:rsidP="00C90FC9">
      <w:pPr>
        <w:bidi/>
        <w:ind w:firstLine="720"/>
        <w:jc w:val="both"/>
        <w:rPr>
          <w:rFonts w:cs="David" w:hint="cs"/>
          <w:rtl/>
        </w:rPr>
      </w:pPr>
    </w:p>
    <w:p w14:paraId="27A2159A" w14:textId="77777777" w:rsidR="00C90FC9" w:rsidRDefault="00C90FC9" w:rsidP="00C90FC9">
      <w:pPr>
        <w:bidi/>
        <w:ind w:firstLine="720"/>
        <w:jc w:val="both"/>
        <w:rPr>
          <w:rFonts w:cs="David" w:hint="cs"/>
          <w:rtl/>
        </w:rPr>
      </w:pPr>
      <w:r>
        <w:rPr>
          <w:rFonts w:cs="David" w:hint="cs"/>
          <w:rtl/>
        </w:rPr>
        <w:t>96 מדבר על פסלות. "96(א) חבר ועדת האתיקה יפסול את עצמו מלהשתתף בדיון בוועדת הקובלנות, או בוועדת האתיקה, מיוזמתו או לפי בקשה מנמקת מאת חבר הכנסת שהוועדה דנה בעניינו, או היועץ לאתיקה, אם סבר כי קיימות נסיבות שיש בהן כדי ליצור חשש ממשי למשוא פנים בדיון".</w:t>
      </w:r>
    </w:p>
    <w:p w14:paraId="10238280" w14:textId="77777777" w:rsidR="00C90FC9" w:rsidRDefault="00C90FC9" w:rsidP="00C90FC9">
      <w:pPr>
        <w:bidi/>
        <w:ind w:firstLine="720"/>
        <w:jc w:val="both"/>
        <w:rPr>
          <w:rFonts w:cs="David" w:hint="cs"/>
          <w:rtl/>
        </w:rPr>
      </w:pPr>
    </w:p>
    <w:p w14:paraId="3D521BE7" w14:textId="77777777" w:rsidR="00C90FC9" w:rsidRDefault="00C90FC9" w:rsidP="00C90FC9">
      <w:pPr>
        <w:bidi/>
        <w:ind w:firstLine="720"/>
        <w:jc w:val="both"/>
        <w:rPr>
          <w:rFonts w:cs="David" w:hint="cs"/>
          <w:rtl/>
        </w:rPr>
      </w:pPr>
      <w:r>
        <w:rPr>
          <w:rFonts w:cs="David" w:hint="cs"/>
          <w:rtl/>
        </w:rPr>
        <w:t>"(ב) נטענה טענת פסלות נגד חבר ועדת האתיקה, יחליט בה חבר הוועדה לאלתר ולפני שייתן כל החלטה אחרת.</w:t>
      </w:r>
    </w:p>
    <w:p w14:paraId="120537A0" w14:textId="77777777" w:rsidR="00C90FC9" w:rsidRDefault="00C90FC9" w:rsidP="00C90FC9">
      <w:pPr>
        <w:bidi/>
        <w:ind w:firstLine="720"/>
        <w:jc w:val="both"/>
        <w:rPr>
          <w:rFonts w:cs="David" w:hint="cs"/>
          <w:rtl/>
        </w:rPr>
      </w:pPr>
    </w:p>
    <w:p w14:paraId="6D33AC45" w14:textId="77777777" w:rsidR="00C90FC9" w:rsidRDefault="00C90FC9" w:rsidP="00C90FC9">
      <w:pPr>
        <w:bidi/>
        <w:ind w:firstLine="720"/>
        <w:jc w:val="both"/>
        <w:rPr>
          <w:rFonts w:cs="David" w:hint="cs"/>
          <w:rtl/>
        </w:rPr>
      </w:pPr>
      <w:r>
        <w:rPr>
          <w:rFonts w:cs="David" w:hint="cs"/>
          <w:rtl/>
        </w:rPr>
        <w:t xml:space="preserve">"(ג) ההחלטה של חבר ועדת האתיקה בדבר </w:t>
      </w:r>
      <w:proofErr w:type="spellStart"/>
      <w:r>
        <w:rPr>
          <w:rFonts w:cs="David" w:hint="cs"/>
          <w:rtl/>
        </w:rPr>
        <w:t>פסלותו</w:t>
      </w:r>
      <w:proofErr w:type="spellEnd"/>
      <w:r>
        <w:rPr>
          <w:rFonts w:cs="David" w:hint="cs"/>
          <w:rtl/>
        </w:rPr>
        <w:t xml:space="preserve"> תהיה מנומקת, והוא ימסור אותו לחבר הכנסת שהוועדה דנה בעניינו, ליועץ לאתיקה, ליושב ראש ועדת האתיקה וליושב ראש הכנסת".</w:t>
      </w:r>
    </w:p>
    <w:p w14:paraId="7264C747" w14:textId="77777777" w:rsidR="00C90FC9" w:rsidRDefault="00C90FC9" w:rsidP="00C90FC9">
      <w:pPr>
        <w:bidi/>
        <w:ind w:firstLine="720"/>
        <w:jc w:val="both"/>
        <w:rPr>
          <w:rFonts w:cs="David" w:hint="cs"/>
          <w:rtl/>
        </w:rPr>
      </w:pPr>
    </w:p>
    <w:p w14:paraId="1F3DE482"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474107E" w14:textId="77777777" w:rsidR="00C90FC9" w:rsidRDefault="00C90FC9" w:rsidP="00C90FC9">
      <w:pPr>
        <w:bidi/>
        <w:ind w:firstLine="720"/>
        <w:jc w:val="both"/>
        <w:rPr>
          <w:rFonts w:cs="David" w:hint="cs"/>
          <w:rtl/>
        </w:rPr>
      </w:pPr>
    </w:p>
    <w:p w14:paraId="13A96D45" w14:textId="77777777" w:rsidR="00C90FC9" w:rsidRDefault="00C90FC9" w:rsidP="00C90FC9">
      <w:pPr>
        <w:bidi/>
        <w:ind w:firstLine="720"/>
        <w:jc w:val="both"/>
        <w:rPr>
          <w:rFonts w:cs="David" w:hint="cs"/>
          <w:rtl/>
        </w:rPr>
      </w:pPr>
      <w:r>
        <w:rPr>
          <w:rFonts w:cs="David" w:hint="cs"/>
          <w:rtl/>
        </w:rPr>
        <w:t xml:space="preserve">למה ליושב ראש הכנסת? </w:t>
      </w:r>
    </w:p>
    <w:p w14:paraId="65D1AC15" w14:textId="77777777" w:rsidR="00C90FC9" w:rsidRDefault="00C90FC9" w:rsidP="00C90FC9">
      <w:pPr>
        <w:bidi/>
        <w:ind w:firstLine="720"/>
        <w:jc w:val="both"/>
        <w:rPr>
          <w:rFonts w:cs="David" w:hint="cs"/>
          <w:rtl/>
        </w:rPr>
      </w:pPr>
    </w:p>
    <w:p w14:paraId="37C38E6D"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43BBB8B" w14:textId="77777777" w:rsidR="00C90FC9" w:rsidRDefault="00C90FC9" w:rsidP="00C90FC9">
      <w:pPr>
        <w:bidi/>
        <w:ind w:firstLine="720"/>
        <w:jc w:val="both"/>
        <w:rPr>
          <w:rFonts w:cs="David" w:hint="cs"/>
          <w:rtl/>
        </w:rPr>
      </w:pPr>
    </w:p>
    <w:p w14:paraId="6296BC6E" w14:textId="77777777" w:rsidR="00C90FC9" w:rsidRDefault="00C90FC9" w:rsidP="00C90FC9">
      <w:pPr>
        <w:bidi/>
        <w:ind w:firstLine="720"/>
        <w:jc w:val="both"/>
        <w:rPr>
          <w:rFonts w:cs="David" w:hint="cs"/>
          <w:rtl/>
        </w:rPr>
      </w:pPr>
      <w:r>
        <w:rPr>
          <w:rFonts w:cs="David" w:hint="cs"/>
          <w:rtl/>
        </w:rPr>
        <w:t xml:space="preserve">כי הוא מינה אותו. </w:t>
      </w:r>
    </w:p>
    <w:p w14:paraId="4BC7A83E" w14:textId="77777777" w:rsidR="00C90FC9" w:rsidRDefault="00C90FC9" w:rsidP="00C90FC9">
      <w:pPr>
        <w:bidi/>
        <w:ind w:firstLine="720"/>
        <w:jc w:val="both"/>
        <w:rPr>
          <w:rFonts w:cs="David" w:hint="cs"/>
          <w:rtl/>
        </w:rPr>
      </w:pPr>
    </w:p>
    <w:p w14:paraId="458E3C06"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CA1826D" w14:textId="77777777" w:rsidR="00C90FC9" w:rsidRDefault="00C90FC9" w:rsidP="00C90FC9">
      <w:pPr>
        <w:bidi/>
        <w:ind w:firstLine="720"/>
        <w:jc w:val="both"/>
        <w:rPr>
          <w:rFonts w:cs="David" w:hint="cs"/>
          <w:rtl/>
        </w:rPr>
      </w:pPr>
    </w:p>
    <w:p w14:paraId="5B157E0A" w14:textId="77777777" w:rsidR="00C90FC9" w:rsidRDefault="00C90FC9" w:rsidP="00C90FC9">
      <w:pPr>
        <w:bidi/>
        <w:ind w:firstLine="720"/>
        <w:jc w:val="both"/>
        <w:rPr>
          <w:rFonts w:cs="David" w:hint="cs"/>
          <w:rtl/>
        </w:rPr>
      </w:pPr>
      <w:r>
        <w:rPr>
          <w:rFonts w:cs="David" w:hint="cs"/>
          <w:rtl/>
        </w:rPr>
        <w:t xml:space="preserve">אבל יושב ראש הכנסת לא יודע שהוגשה נגדי תלונה. הוא לא צריך לדעת. </w:t>
      </w:r>
    </w:p>
    <w:p w14:paraId="62913BF1" w14:textId="77777777" w:rsidR="00C90FC9" w:rsidRDefault="00C90FC9" w:rsidP="00C90FC9">
      <w:pPr>
        <w:bidi/>
        <w:ind w:firstLine="720"/>
        <w:jc w:val="both"/>
        <w:rPr>
          <w:rFonts w:cs="David" w:hint="cs"/>
          <w:rtl/>
        </w:rPr>
      </w:pPr>
    </w:p>
    <w:p w14:paraId="78B5857B"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66CEC654" w14:textId="77777777" w:rsidR="00C90FC9" w:rsidRDefault="00C90FC9" w:rsidP="00C90FC9">
      <w:pPr>
        <w:bidi/>
        <w:ind w:firstLine="720"/>
        <w:jc w:val="both"/>
        <w:rPr>
          <w:rFonts w:cs="David" w:hint="cs"/>
          <w:rtl/>
        </w:rPr>
      </w:pPr>
    </w:p>
    <w:p w14:paraId="259B6E17" w14:textId="77777777" w:rsidR="00C90FC9" w:rsidRDefault="00C90FC9" w:rsidP="00C90FC9">
      <w:pPr>
        <w:bidi/>
        <w:ind w:firstLine="720"/>
        <w:jc w:val="both"/>
        <w:rPr>
          <w:rFonts w:cs="David" w:hint="cs"/>
          <w:rtl/>
        </w:rPr>
      </w:pPr>
      <w:r>
        <w:rPr>
          <w:rFonts w:cs="David" w:hint="cs"/>
          <w:rtl/>
        </w:rPr>
        <w:t xml:space="preserve">לפי דעתי מפני שהוא ממנה אחר כך במקומו מישהו. </w:t>
      </w:r>
    </w:p>
    <w:p w14:paraId="56DB3F92" w14:textId="77777777" w:rsidR="00C90FC9" w:rsidRDefault="00C90FC9" w:rsidP="00C90FC9">
      <w:pPr>
        <w:bidi/>
        <w:ind w:firstLine="720"/>
        <w:jc w:val="both"/>
        <w:rPr>
          <w:rFonts w:cs="David" w:hint="cs"/>
          <w:rtl/>
        </w:rPr>
      </w:pPr>
    </w:p>
    <w:p w14:paraId="3422AE5D"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187F5F6" w14:textId="77777777" w:rsidR="00C90FC9" w:rsidRDefault="00C90FC9" w:rsidP="00C90FC9">
      <w:pPr>
        <w:bidi/>
        <w:ind w:firstLine="720"/>
        <w:jc w:val="both"/>
        <w:rPr>
          <w:rFonts w:cs="David" w:hint="cs"/>
          <w:rtl/>
        </w:rPr>
      </w:pPr>
    </w:p>
    <w:p w14:paraId="47F39F7B" w14:textId="77777777" w:rsidR="00C90FC9" w:rsidRDefault="00C90FC9" w:rsidP="00C90FC9">
      <w:pPr>
        <w:bidi/>
        <w:ind w:firstLine="720"/>
        <w:jc w:val="both"/>
        <w:rPr>
          <w:rFonts w:cs="David" w:hint="cs"/>
          <w:rtl/>
        </w:rPr>
      </w:pPr>
      <w:r>
        <w:rPr>
          <w:rFonts w:cs="David" w:hint="cs"/>
          <w:rtl/>
        </w:rPr>
        <w:t xml:space="preserve">הוא לא ממנה. </w:t>
      </w:r>
    </w:p>
    <w:p w14:paraId="683A059A" w14:textId="77777777" w:rsidR="00C90FC9" w:rsidRDefault="00C90FC9" w:rsidP="00C90FC9">
      <w:pPr>
        <w:bidi/>
        <w:ind w:firstLine="720"/>
        <w:jc w:val="both"/>
        <w:rPr>
          <w:rFonts w:cs="David" w:hint="cs"/>
          <w:rtl/>
        </w:rPr>
      </w:pPr>
    </w:p>
    <w:p w14:paraId="14F5CF92"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3528D9B9" w14:textId="77777777" w:rsidR="00C90FC9" w:rsidRDefault="00C90FC9" w:rsidP="00C90FC9">
      <w:pPr>
        <w:bidi/>
        <w:ind w:firstLine="720"/>
        <w:jc w:val="both"/>
        <w:rPr>
          <w:rFonts w:cs="David" w:hint="cs"/>
          <w:rtl/>
        </w:rPr>
      </w:pPr>
    </w:p>
    <w:p w14:paraId="7B356532" w14:textId="77777777" w:rsidR="00C90FC9" w:rsidRDefault="00C90FC9" w:rsidP="00C90FC9">
      <w:pPr>
        <w:bidi/>
        <w:ind w:firstLine="720"/>
        <w:jc w:val="both"/>
        <w:rPr>
          <w:rFonts w:cs="David" w:hint="cs"/>
          <w:rtl/>
        </w:rPr>
      </w:pPr>
      <w:r>
        <w:rPr>
          <w:rFonts w:cs="David" w:hint="cs"/>
          <w:rtl/>
        </w:rPr>
        <w:t xml:space="preserve">אז מי ממנה? </w:t>
      </w:r>
    </w:p>
    <w:p w14:paraId="4A782AF2" w14:textId="77777777" w:rsidR="00C90FC9" w:rsidRDefault="00C90FC9" w:rsidP="00C90FC9">
      <w:pPr>
        <w:bidi/>
        <w:ind w:firstLine="720"/>
        <w:jc w:val="both"/>
        <w:rPr>
          <w:rFonts w:cs="David" w:hint="cs"/>
          <w:rtl/>
        </w:rPr>
      </w:pPr>
    </w:p>
    <w:p w14:paraId="7F14627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C11BC21" w14:textId="77777777" w:rsidR="00C90FC9" w:rsidRDefault="00C90FC9" w:rsidP="00C90FC9">
      <w:pPr>
        <w:bidi/>
        <w:ind w:firstLine="720"/>
        <w:jc w:val="both"/>
        <w:rPr>
          <w:rFonts w:cs="David" w:hint="cs"/>
          <w:rtl/>
        </w:rPr>
      </w:pPr>
    </w:p>
    <w:p w14:paraId="5F6B1C9F" w14:textId="77777777" w:rsidR="00C90FC9" w:rsidRDefault="00C90FC9" w:rsidP="00C90FC9">
      <w:pPr>
        <w:bidi/>
        <w:ind w:firstLine="720"/>
        <w:jc w:val="both"/>
        <w:rPr>
          <w:rFonts w:cs="David" w:hint="cs"/>
          <w:rtl/>
        </w:rPr>
      </w:pPr>
      <w:r>
        <w:rPr>
          <w:rFonts w:cs="David" w:hint="cs"/>
          <w:rtl/>
        </w:rPr>
        <w:t xml:space="preserve">מדובר בפסלות דיון קונקרטי אחד, אז יש אוטומטית ממלא מקום שקבענו את ההיררכיה שלהם. אני מציע שברגע שיקבעו את השבעה, יקבעו שלושה וממלא מקום ראשון, שני, שלישי, רביעי וככה זה </w:t>
      </w:r>
      <w:proofErr w:type="spellStart"/>
      <w:r>
        <w:rPr>
          <w:rFonts w:cs="David" w:hint="cs"/>
          <w:rtl/>
        </w:rPr>
        <w:t>יילך</w:t>
      </w:r>
      <w:proofErr w:type="spellEnd"/>
      <w:r>
        <w:rPr>
          <w:rFonts w:cs="David" w:hint="cs"/>
          <w:rtl/>
        </w:rPr>
        <w:t xml:space="preserve">, אבל כל נושא הפסלות הוא הרבה פחות דרמטי מכפי שהוא מוצג פה. נניח אני לא רוצה לשבת בדיון שהקבילה היא מאוד בוטה כנגד חבר סיעתי. אני אומר 'חברים יקרים, אני לא רוצה לשבת בזה'. אני אעשה את הכל, גם אם יחשבו כולם, אני אחשוב שזה לא בסדר, או שאני פה בדברים אחרים. אני צריך לדווח? מספיק שאני אומר, יש ממלא מקום, מה קרה? למה צריך כל ההליך הזה להיות כזה ארוך? הרי אנחנו מדברים בוועדת חברים, אני בכוונה משתמש במושג הזה, לא ועדת האתיקה, אני לא רוצה לדון עליך, למה? הפוך עכשיו, כי אני רבתי איתך אתמול במליאת הכנסת ואני קיללתי איתך ואני איתך במתח ואני לא רוצה מחר להיות בדיון עליך, אני רוצה להיפסל. אני הולך ליושב ראש ואני אומר לו 'תשמע, יש היום קבילה נגד א', שאני איתו...'. נניח, אני כבר אומר לך, נניח היום הייתי חבר ועדת האתיקה והיתה קובלנה נגד חבר הכנסת בן ארי, הייתי פוסל את עצמי. אני לא אומר לו שלום, אני כועס עליו, אני לא יכול לשבת שם. זה הכל. תיקחו מישהו אחר מההרכב. הכי פשוט, הכי ענייני. </w:t>
      </w:r>
    </w:p>
    <w:p w14:paraId="2B35E96A" w14:textId="77777777" w:rsidR="00C90FC9" w:rsidRDefault="00C90FC9" w:rsidP="00C90FC9">
      <w:pPr>
        <w:bidi/>
        <w:ind w:firstLine="720"/>
        <w:jc w:val="both"/>
        <w:rPr>
          <w:rFonts w:cs="David" w:hint="cs"/>
          <w:rtl/>
        </w:rPr>
      </w:pPr>
    </w:p>
    <w:p w14:paraId="4E483F54"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4B25FB8" w14:textId="77777777" w:rsidR="00C90FC9" w:rsidRDefault="00C90FC9" w:rsidP="00C90FC9">
      <w:pPr>
        <w:bidi/>
        <w:ind w:firstLine="720"/>
        <w:jc w:val="both"/>
        <w:rPr>
          <w:rFonts w:cs="David" w:hint="cs"/>
          <w:rtl/>
        </w:rPr>
      </w:pPr>
    </w:p>
    <w:p w14:paraId="0A0EE665" w14:textId="77777777" w:rsidR="00C90FC9" w:rsidRDefault="00C90FC9" w:rsidP="00C90FC9">
      <w:pPr>
        <w:bidi/>
        <w:ind w:firstLine="720"/>
        <w:jc w:val="both"/>
        <w:rPr>
          <w:rFonts w:cs="David" w:hint="cs"/>
          <w:rtl/>
        </w:rPr>
      </w:pPr>
      <w:r>
        <w:rPr>
          <w:rFonts w:cs="David" w:hint="cs"/>
          <w:rtl/>
        </w:rPr>
        <w:t xml:space="preserve">כאן ההודעה מתבקשת משום שלפי ההצעה כאן מי שממנה את ממלאי המקום הוא יושב ראש הכנסת. </w:t>
      </w:r>
    </w:p>
    <w:p w14:paraId="78A96E48" w14:textId="77777777" w:rsidR="00C90FC9" w:rsidRDefault="00C90FC9" w:rsidP="00C90FC9">
      <w:pPr>
        <w:bidi/>
        <w:ind w:firstLine="720"/>
        <w:jc w:val="both"/>
        <w:rPr>
          <w:rFonts w:cs="David" w:hint="cs"/>
          <w:rtl/>
        </w:rPr>
      </w:pPr>
    </w:p>
    <w:p w14:paraId="16F8A5D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BFEC8F3" w14:textId="77777777" w:rsidR="00C90FC9" w:rsidRDefault="00C90FC9" w:rsidP="00C90FC9">
      <w:pPr>
        <w:bidi/>
        <w:ind w:firstLine="720"/>
        <w:jc w:val="both"/>
        <w:rPr>
          <w:rFonts w:cs="David" w:hint="cs"/>
          <w:rtl/>
        </w:rPr>
      </w:pPr>
    </w:p>
    <w:p w14:paraId="586FF3AF" w14:textId="77777777" w:rsidR="00C90FC9" w:rsidRDefault="00C90FC9" w:rsidP="00C90FC9">
      <w:pPr>
        <w:bidi/>
        <w:ind w:firstLine="720"/>
        <w:jc w:val="both"/>
        <w:rPr>
          <w:rFonts w:cs="David" w:hint="cs"/>
          <w:rtl/>
        </w:rPr>
      </w:pPr>
      <w:r>
        <w:rPr>
          <w:rFonts w:cs="David" w:hint="cs"/>
          <w:rtl/>
        </w:rPr>
        <w:t xml:space="preserve">לא, אבל הם קבועים. </w:t>
      </w:r>
    </w:p>
    <w:p w14:paraId="59E45F82" w14:textId="77777777" w:rsidR="00C90FC9" w:rsidRDefault="00C90FC9" w:rsidP="00C90FC9">
      <w:pPr>
        <w:bidi/>
        <w:ind w:firstLine="720"/>
        <w:jc w:val="both"/>
        <w:rPr>
          <w:rFonts w:cs="David" w:hint="cs"/>
          <w:rtl/>
        </w:rPr>
      </w:pPr>
      <w:r>
        <w:rPr>
          <w:rFonts w:cs="David" w:hint="cs"/>
          <w:rtl/>
        </w:rPr>
        <w:t xml:space="preserve"> </w:t>
      </w:r>
    </w:p>
    <w:p w14:paraId="2930DD63"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2A9ECAA" w14:textId="77777777" w:rsidR="00C90FC9" w:rsidRDefault="00C90FC9" w:rsidP="00C90FC9">
      <w:pPr>
        <w:bidi/>
        <w:ind w:firstLine="720"/>
        <w:jc w:val="both"/>
        <w:rPr>
          <w:rFonts w:cs="David" w:hint="cs"/>
          <w:rtl/>
        </w:rPr>
      </w:pPr>
    </w:p>
    <w:p w14:paraId="5BE91D75" w14:textId="77777777" w:rsidR="00C90FC9" w:rsidRDefault="00C90FC9" w:rsidP="00C90FC9">
      <w:pPr>
        <w:bidi/>
        <w:ind w:firstLine="720"/>
        <w:jc w:val="both"/>
        <w:rPr>
          <w:rFonts w:cs="David" w:hint="cs"/>
          <w:rtl/>
        </w:rPr>
      </w:pPr>
      <w:r>
        <w:rPr>
          <w:rFonts w:cs="David" w:hint="cs"/>
          <w:rtl/>
        </w:rPr>
        <w:t xml:space="preserve">אז אתה מציע סידור אחר. </w:t>
      </w:r>
    </w:p>
    <w:p w14:paraId="191BFA55" w14:textId="77777777" w:rsidR="00C90FC9" w:rsidRDefault="00C90FC9" w:rsidP="00C90FC9">
      <w:pPr>
        <w:bidi/>
        <w:ind w:firstLine="720"/>
        <w:jc w:val="both"/>
        <w:rPr>
          <w:rFonts w:cs="David" w:hint="cs"/>
          <w:rtl/>
        </w:rPr>
      </w:pPr>
    </w:p>
    <w:p w14:paraId="615F46C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F2B071A" w14:textId="77777777" w:rsidR="00C90FC9" w:rsidRDefault="00C90FC9" w:rsidP="00C90FC9">
      <w:pPr>
        <w:bidi/>
        <w:ind w:firstLine="720"/>
        <w:jc w:val="both"/>
        <w:rPr>
          <w:rFonts w:cs="David" w:hint="cs"/>
          <w:rtl/>
        </w:rPr>
      </w:pPr>
    </w:p>
    <w:p w14:paraId="50BC3CDF" w14:textId="77777777" w:rsidR="00C90FC9" w:rsidRDefault="00C90FC9" w:rsidP="00C90FC9">
      <w:pPr>
        <w:bidi/>
        <w:ind w:firstLine="720"/>
        <w:jc w:val="both"/>
        <w:rPr>
          <w:rFonts w:cs="David" w:hint="cs"/>
          <w:rtl/>
        </w:rPr>
      </w:pPr>
      <w:r>
        <w:rPr>
          <w:rFonts w:cs="David" w:hint="cs"/>
          <w:rtl/>
        </w:rPr>
        <w:t>אני מציע סידור שינטרל את היכולת להשפיע על ההרכב. גם אז, אם אני מתפטר, אני לא בחרתי מי יחליף אותי, אלא באופן אוטומטי יבוא מי ש---</w:t>
      </w:r>
    </w:p>
    <w:p w14:paraId="60781B57" w14:textId="77777777" w:rsidR="00C90FC9" w:rsidRDefault="00C90FC9" w:rsidP="00C90FC9">
      <w:pPr>
        <w:bidi/>
        <w:ind w:firstLine="720"/>
        <w:jc w:val="both"/>
        <w:rPr>
          <w:rFonts w:cs="David" w:hint="cs"/>
          <w:rtl/>
        </w:rPr>
      </w:pPr>
    </w:p>
    <w:p w14:paraId="7ABDBAC2"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BB2A2BB" w14:textId="77777777" w:rsidR="00C90FC9" w:rsidRDefault="00C90FC9" w:rsidP="00C90FC9">
      <w:pPr>
        <w:bidi/>
        <w:ind w:firstLine="720"/>
        <w:jc w:val="both"/>
        <w:rPr>
          <w:rFonts w:cs="David" w:hint="cs"/>
          <w:rtl/>
        </w:rPr>
      </w:pPr>
    </w:p>
    <w:p w14:paraId="6F19BC51" w14:textId="77777777" w:rsidR="00C90FC9" w:rsidRDefault="00C90FC9" w:rsidP="00C90FC9">
      <w:pPr>
        <w:bidi/>
        <w:ind w:firstLine="720"/>
        <w:jc w:val="both"/>
        <w:rPr>
          <w:rFonts w:cs="David" w:hint="cs"/>
          <w:rtl/>
        </w:rPr>
      </w:pPr>
      <w:r>
        <w:rPr>
          <w:rFonts w:cs="David" w:hint="cs"/>
          <w:rtl/>
        </w:rPr>
        <w:t xml:space="preserve">כן, אז לזה צריך סעיף אחר, שלא קיים לנו, שמסדר את סדר ממלאי המקום. </w:t>
      </w:r>
    </w:p>
    <w:p w14:paraId="495A6E34" w14:textId="77777777" w:rsidR="00C90FC9" w:rsidRDefault="00C90FC9" w:rsidP="00C90FC9">
      <w:pPr>
        <w:bidi/>
        <w:ind w:firstLine="720"/>
        <w:jc w:val="both"/>
        <w:rPr>
          <w:rFonts w:cs="David" w:hint="cs"/>
          <w:rtl/>
        </w:rPr>
      </w:pPr>
    </w:p>
    <w:p w14:paraId="2D42A79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125335C" w14:textId="77777777" w:rsidR="00C90FC9" w:rsidRDefault="00C90FC9" w:rsidP="00C90FC9">
      <w:pPr>
        <w:bidi/>
        <w:ind w:firstLine="720"/>
        <w:jc w:val="both"/>
        <w:rPr>
          <w:rFonts w:cs="David" w:hint="cs"/>
          <w:rtl/>
        </w:rPr>
      </w:pPr>
    </w:p>
    <w:p w14:paraId="3B303DE5" w14:textId="77777777" w:rsidR="00C90FC9" w:rsidRDefault="00C90FC9" w:rsidP="00C90FC9">
      <w:pPr>
        <w:bidi/>
        <w:ind w:firstLine="720"/>
        <w:jc w:val="both"/>
        <w:rPr>
          <w:rFonts w:cs="David" w:hint="cs"/>
          <w:rtl/>
        </w:rPr>
      </w:pPr>
      <w:r>
        <w:rPr>
          <w:rFonts w:cs="David" w:hint="cs"/>
          <w:rtl/>
        </w:rPr>
        <w:t xml:space="preserve">חברת הכנסת יחימוביץ, אני רואה, על פי תנועות הראש, שחבר הכנסת רותם מקבל את גישתי, לא לעשות </w:t>
      </w:r>
      <w:proofErr w:type="spellStart"/>
      <w:r>
        <w:rPr>
          <w:rFonts w:cs="David" w:hint="cs"/>
          <w:rtl/>
        </w:rPr>
        <w:t>מהפסיה</w:t>
      </w:r>
      <w:proofErr w:type="spellEnd"/>
      <w:r>
        <w:rPr>
          <w:rFonts w:cs="David" w:hint="cs"/>
          <w:rtl/>
        </w:rPr>
        <w:t xml:space="preserve"> מן סיפור כזה גדול. אני גם חושב שתהיה מספיק תבונה---</w:t>
      </w:r>
    </w:p>
    <w:p w14:paraId="44C33C34" w14:textId="77777777" w:rsidR="00C90FC9" w:rsidRDefault="00C90FC9" w:rsidP="00C90FC9">
      <w:pPr>
        <w:bidi/>
        <w:ind w:firstLine="720"/>
        <w:jc w:val="both"/>
        <w:rPr>
          <w:rFonts w:cs="David" w:hint="cs"/>
          <w:rtl/>
        </w:rPr>
      </w:pPr>
    </w:p>
    <w:p w14:paraId="10E971B5"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66BBE5EC" w14:textId="77777777" w:rsidR="00C90FC9" w:rsidRDefault="00C90FC9" w:rsidP="00C90FC9">
      <w:pPr>
        <w:bidi/>
        <w:ind w:firstLine="720"/>
        <w:jc w:val="both"/>
        <w:rPr>
          <w:rFonts w:cs="David" w:hint="cs"/>
          <w:rtl/>
        </w:rPr>
      </w:pPr>
    </w:p>
    <w:p w14:paraId="51707F47" w14:textId="77777777" w:rsidR="00C90FC9" w:rsidRDefault="00C90FC9" w:rsidP="00C90FC9">
      <w:pPr>
        <w:bidi/>
        <w:ind w:firstLine="720"/>
        <w:jc w:val="both"/>
        <w:rPr>
          <w:rFonts w:cs="David"/>
          <w:rtl/>
        </w:rPr>
      </w:pPr>
      <w:r>
        <w:rPr>
          <w:rFonts w:cs="David" w:hint="cs"/>
          <w:rtl/>
        </w:rPr>
        <w:t>אני לא בטוחה שתהיה מספיק תבונה. לא בטוחה. אני לא רוצה להגיד שמות של ממנים וממונים, אבל אני כן יכולה לחשוב על תסריטים שלא תהיה בהם תבונה ואני כן רוצה למנוע שאנשים ש---</w:t>
      </w:r>
    </w:p>
    <w:p w14:paraId="63CF99E3" w14:textId="77777777" w:rsidR="00C90FC9" w:rsidRDefault="00C90FC9" w:rsidP="00C90FC9">
      <w:pPr>
        <w:bidi/>
        <w:ind w:firstLine="720"/>
        <w:jc w:val="both"/>
        <w:rPr>
          <w:rFonts w:cs="David" w:hint="cs"/>
          <w:rtl/>
        </w:rPr>
      </w:pPr>
    </w:p>
    <w:p w14:paraId="2E4F842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B8E0BE9" w14:textId="77777777" w:rsidR="00C90FC9" w:rsidRDefault="00C90FC9" w:rsidP="00C90FC9">
      <w:pPr>
        <w:bidi/>
        <w:ind w:firstLine="720"/>
        <w:jc w:val="both"/>
        <w:rPr>
          <w:rFonts w:cs="David" w:hint="cs"/>
          <w:rtl/>
        </w:rPr>
      </w:pPr>
    </w:p>
    <w:p w14:paraId="536BBC84" w14:textId="77777777" w:rsidR="00C90FC9" w:rsidRDefault="00C90FC9" w:rsidP="00C90FC9">
      <w:pPr>
        <w:bidi/>
        <w:ind w:firstLine="720"/>
        <w:jc w:val="both"/>
        <w:rPr>
          <w:rFonts w:cs="David" w:hint="cs"/>
          <w:rtl/>
        </w:rPr>
      </w:pPr>
      <w:r>
        <w:rPr>
          <w:rFonts w:cs="David" w:hint="cs"/>
          <w:rtl/>
        </w:rPr>
        <w:t xml:space="preserve">מי ימנע מהם? פה כתוב שאדם פוסל את עצמו ואז יש הליך של פסילה. זאת אומרת, אני רוצה שאת לא תשבי בהרכב שלי, אז אני אלך למי? ואת עומדת 'אני הולכת לזה', ואז מי יחליט שאת לא יושבת? </w:t>
      </w:r>
    </w:p>
    <w:p w14:paraId="672BE9BE" w14:textId="77777777" w:rsidR="00C90FC9" w:rsidRDefault="00C90FC9" w:rsidP="00C90FC9">
      <w:pPr>
        <w:bidi/>
        <w:ind w:firstLine="720"/>
        <w:jc w:val="both"/>
        <w:rPr>
          <w:rFonts w:cs="David" w:hint="cs"/>
          <w:rtl/>
        </w:rPr>
      </w:pPr>
    </w:p>
    <w:p w14:paraId="1AB31D67"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47BCA2A" w14:textId="77777777" w:rsidR="00C90FC9" w:rsidRDefault="00C90FC9" w:rsidP="00C90FC9">
      <w:pPr>
        <w:bidi/>
        <w:ind w:firstLine="720"/>
        <w:jc w:val="both"/>
        <w:rPr>
          <w:rFonts w:cs="David" w:hint="cs"/>
          <w:rtl/>
        </w:rPr>
      </w:pPr>
    </w:p>
    <w:p w14:paraId="7C078D9D" w14:textId="77777777" w:rsidR="00C90FC9" w:rsidRDefault="00C90FC9" w:rsidP="00C90FC9">
      <w:pPr>
        <w:bidi/>
        <w:ind w:firstLine="720"/>
        <w:jc w:val="both"/>
        <w:rPr>
          <w:rFonts w:cs="David" w:hint="cs"/>
          <w:rtl/>
        </w:rPr>
      </w:pPr>
      <w:r>
        <w:rPr>
          <w:rFonts w:cs="David" w:hint="cs"/>
          <w:rtl/>
        </w:rPr>
        <w:t xml:space="preserve">פה כתוב שאפשר לערער ליושב ראש הכנסת. </w:t>
      </w:r>
    </w:p>
    <w:p w14:paraId="48D0B081" w14:textId="77777777" w:rsidR="00C90FC9" w:rsidRDefault="00C90FC9" w:rsidP="00C90FC9">
      <w:pPr>
        <w:bidi/>
        <w:ind w:firstLine="720"/>
        <w:jc w:val="both"/>
        <w:rPr>
          <w:rFonts w:cs="David" w:hint="cs"/>
          <w:rtl/>
        </w:rPr>
      </w:pPr>
    </w:p>
    <w:p w14:paraId="09101112"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86B8899" w14:textId="77777777" w:rsidR="00C90FC9" w:rsidRDefault="00C90FC9" w:rsidP="00C90FC9">
      <w:pPr>
        <w:bidi/>
        <w:ind w:firstLine="720"/>
        <w:jc w:val="both"/>
        <w:rPr>
          <w:rFonts w:cs="David" w:hint="cs"/>
          <w:rtl/>
        </w:rPr>
      </w:pPr>
    </w:p>
    <w:p w14:paraId="60644419" w14:textId="77777777" w:rsidR="00C90FC9" w:rsidRDefault="00C90FC9" w:rsidP="00C90FC9">
      <w:pPr>
        <w:bidi/>
        <w:ind w:firstLine="720"/>
        <w:jc w:val="both"/>
        <w:rPr>
          <w:rFonts w:cs="David" w:hint="cs"/>
          <w:rtl/>
        </w:rPr>
      </w:pPr>
      <w:r>
        <w:rPr>
          <w:rFonts w:cs="David" w:hint="cs"/>
          <w:rtl/>
        </w:rPr>
        <w:t xml:space="preserve">אבל זה לא נכון, את לא יכולה לספר ליושב ראש הכנסת שהגישו נגדי תלונה ובגלל שאת החלטת לא לפסול את עצמך, עכשיו אני צריך לספר לו את כל הסיפור. את תצטרכי לענות לו ולהסביר למה ואז כל הסיפור מגיע גם אליו. למה זה צריך להיות? חבר ועדת אתיקה החליט לפסול את עצמו, או לא לפסול את עצמו, תודה רבה, ובזה נגמר הסיפור. בסוף העניין תלך לערער לשבעה החברים, אם תרצה. </w:t>
      </w:r>
    </w:p>
    <w:p w14:paraId="01957037" w14:textId="77777777" w:rsidR="00C90FC9" w:rsidRDefault="00C90FC9" w:rsidP="00C90FC9">
      <w:pPr>
        <w:bidi/>
        <w:ind w:firstLine="720"/>
        <w:jc w:val="both"/>
        <w:rPr>
          <w:rFonts w:cs="David" w:hint="cs"/>
          <w:rtl/>
        </w:rPr>
      </w:pPr>
    </w:p>
    <w:p w14:paraId="5CFEAE7E"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17900AD" w14:textId="77777777" w:rsidR="00C90FC9" w:rsidRDefault="00C90FC9" w:rsidP="00C90FC9">
      <w:pPr>
        <w:bidi/>
        <w:ind w:firstLine="720"/>
        <w:jc w:val="both"/>
        <w:rPr>
          <w:rFonts w:cs="David" w:hint="cs"/>
          <w:rtl/>
        </w:rPr>
      </w:pPr>
    </w:p>
    <w:p w14:paraId="0A1BB72E" w14:textId="77777777" w:rsidR="00C90FC9" w:rsidRDefault="00C90FC9" w:rsidP="00C90FC9">
      <w:pPr>
        <w:bidi/>
        <w:ind w:firstLine="720"/>
        <w:jc w:val="both"/>
        <w:rPr>
          <w:rFonts w:cs="David" w:hint="cs"/>
          <w:rtl/>
        </w:rPr>
      </w:pPr>
      <w:r>
        <w:rPr>
          <w:rFonts w:cs="David" w:hint="cs"/>
          <w:rtl/>
        </w:rPr>
        <w:t xml:space="preserve">זה יאפשר לך ללכת למליאת ערעור ולהגיד, 'ההרכב מלכתחילה היה בעיניי מוטה ואני מודיע לכם שאני לא מקבל את ההרכב הזה אני אלך לשבעה', כי מהשבעה כבר אין לאן לברוח. להפוך את הפסלות לאיזה מן סצנה כזאת, יתחילו פה לפסול אחד את השני. אנחנו פותחים פה פתחים, אני לא חושב שצריך לעשות את זה. חבר ועדת האתיקה, את המינימום שהוא יבוא ויגיד 'אני לא יכול לשבת בהרכב הזה, או כי אני חבר שלו, או כי אני ידוע בכל הכנסת כמי שרב איתו כל שעתיים', אז מה, אני אלך לשבת בבית הדין שלו? </w:t>
      </w:r>
    </w:p>
    <w:p w14:paraId="644F1A61" w14:textId="77777777" w:rsidR="00C90FC9" w:rsidRDefault="00C90FC9" w:rsidP="00C90FC9">
      <w:pPr>
        <w:bidi/>
        <w:ind w:firstLine="720"/>
        <w:jc w:val="both"/>
        <w:rPr>
          <w:rFonts w:cs="David" w:hint="cs"/>
          <w:rtl/>
        </w:rPr>
      </w:pPr>
    </w:p>
    <w:p w14:paraId="49B3DDB2"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144CC311" w14:textId="77777777" w:rsidR="00C90FC9" w:rsidRDefault="00C90FC9" w:rsidP="00C90FC9">
      <w:pPr>
        <w:bidi/>
        <w:ind w:firstLine="720"/>
        <w:jc w:val="both"/>
        <w:rPr>
          <w:rFonts w:cs="David" w:hint="cs"/>
          <w:rtl/>
        </w:rPr>
      </w:pPr>
    </w:p>
    <w:p w14:paraId="5FE42F00" w14:textId="77777777" w:rsidR="00C90FC9" w:rsidRDefault="00C90FC9" w:rsidP="00C90FC9">
      <w:pPr>
        <w:bidi/>
        <w:ind w:firstLine="720"/>
        <w:jc w:val="both"/>
        <w:rPr>
          <w:rFonts w:cs="David" w:hint="cs"/>
          <w:rtl/>
        </w:rPr>
      </w:pPr>
      <w:r>
        <w:rPr>
          <w:rFonts w:cs="David" w:hint="cs"/>
          <w:rtl/>
        </w:rPr>
        <w:t xml:space="preserve">מה קורה אם להיפך? פלוני מתלונן נגד חבר ועדת האתיקה על כך שהוא פסול בגלל יחסים אישיים, נאמר, חבר ועדת האתיקה מסרב לפסול את עצמו. כאן כתוב שאז יש ערעור ליושב ראש הכנסת. </w:t>
      </w:r>
    </w:p>
    <w:p w14:paraId="4FEC0C4F" w14:textId="77777777" w:rsidR="00C90FC9" w:rsidRDefault="00C90FC9" w:rsidP="00C90FC9">
      <w:pPr>
        <w:bidi/>
        <w:ind w:firstLine="720"/>
        <w:jc w:val="both"/>
        <w:rPr>
          <w:rFonts w:cs="David" w:hint="cs"/>
          <w:rtl/>
        </w:rPr>
      </w:pPr>
    </w:p>
    <w:p w14:paraId="2DA10F7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6DAF6C4" w14:textId="77777777" w:rsidR="00C90FC9" w:rsidRDefault="00C90FC9" w:rsidP="00C90FC9">
      <w:pPr>
        <w:bidi/>
        <w:ind w:firstLine="720"/>
        <w:jc w:val="both"/>
        <w:rPr>
          <w:rFonts w:cs="David" w:hint="cs"/>
          <w:rtl/>
        </w:rPr>
      </w:pPr>
    </w:p>
    <w:p w14:paraId="693968F6" w14:textId="77777777" w:rsidR="00C90FC9" w:rsidRDefault="00C90FC9" w:rsidP="00C90FC9">
      <w:pPr>
        <w:bidi/>
        <w:ind w:firstLine="720"/>
        <w:jc w:val="both"/>
        <w:rPr>
          <w:rFonts w:cs="David" w:hint="cs"/>
          <w:rtl/>
        </w:rPr>
      </w:pPr>
      <w:r>
        <w:rPr>
          <w:rFonts w:cs="David" w:hint="cs"/>
          <w:rtl/>
        </w:rPr>
        <w:t xml:space="preserve">וחבר הכנסת רותם מציע, ואני מקבל את דעתו, יהיה לו ערעור לשביעייה, ואחד הנימוקים בערעור שהוא מגיש שההרכב היה מוטה. </w:t>
      </w:r>
    </w:p>
    <w:p w14:paraId="5A7C8234" w14:textId="77777777" w:rsidR="00C90FC9" w:rsidRDefault="00C90FC9" w:rsidP="00C90FC9">
      <w:pPr>
        <w:bidi/>
        <w:ind w:firstLine="720"/>
        <w:jc w:val="both"/>
        <w:rPr>
          <w:rFonts w:cs="David" w:hint="cs"/>
          <w:rtl/>
        </w:rPr>
      </w:pPr>
    </w:p>
    <w:p w14:paraId="759BE0C0"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80A1A1C" w14:textId="77777777" w:rsidR="00C90FC9" w:rsidRDefault="00C90FC9" w:rsidP="00C90FC9">
      <w:pPr>
        <w:bidi/>
        <w:ind w:firstLine="720"/>
        <w:jc w:val="both"/>
        <w:rPr>
          <w:rFonts w:cs="David" w:hint="cs"/>
          <w:rtl/>
        </w:rPr>
      </w:pPr>
    </w:p>
    <w:p w14:paraId="3698A7D2" w14:textId="77777777" w:rsidR="00C90FC9" w:rsidRDefault="00C90FC9" w:rsidP="00C90FC9">
      <w:pPr>
        <w:bidi/>
        <w:ind w:firstLine="720"/>
        <w:jc w:val="both"/>
        <w:rPr>
          <w:rFonts w:cs="David" w:hint="cs"/>
          <w:rtl/>
        </w:rPr>
      </w:pPr>
      <w:r>
        <w:rPr>
          <w:rFonts w:cs="David" w:hint="cs"/>
          <w:rtl/>
        </w:rPr>
        <w:t xml:space="preserve">הערעור שלו יבוא בסוף. </w:t>
      </w:r>
    </w:p>
    <w:p w14:paraId="196B02AD" w14:textId="77777777" w:rsidR="00C90FC9" w:rsidRDefault="00C90FC9" w:rsidP="00C90FC9">
      <w:pPr>
        <w:bidi/>
        <w:ind w:firstLine="720"/>
        <w:jc w:val="both"/>
        <w:rPr>
          <w:rFonts w:cs="David" w:hint="cs"/>
          <w:rtl/>
        </w:rPr>
      </w:pPr>
    </w:p>
    <w:p w14:paraId="39526317"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8B044B2" w14:textId="77777777" w:rsidR="00C90FC9" w:rsidRDefault="00C90FC9" w:rsidP="00C90FC9">
      <w:pPr>
        <w:bidi/>
        <w:ind w:firstLine="720"/>
        <w:jc w:val="both"/>
        <w:rPr>
          <w:rFonts w:cs="David" w:hint="cs"/>
          <w:rtl/>
        </w:rPr>
      </w:pPr>
    </w:p>
    <w:p w14:paraId="0D482441" w14:textId="77777777" w:rsidR="00C90FC9" w:rsidRDefault="00C90FC9" w:rsidP="00C90FC9">
      <w:pPr>
        <w:bidi/>
        <w:ind w:firstLine="720"/>
        <w:jc w:val="both"/>
        <w:rPr>
          <w:rFonts w:cs="David" w:hint="cs"/>
          <w:rtl/>
        </w:rPr>
      </w:pPr>
      <w:r>
        <w:rPr>
          <w:rFonts w:cs="David" w:hint="cs"/>
          <w:rtl/>
        </w:rPr>
        <w:t xml:space="preserve">יותר מזה, אני אמרתי לו שאני חושב שהוא מוטה כלפיי, הוא לא פסל את עצמו, הוא דן בענייני, הוא פסק נגדי,עכשיו אני מבקש מכם סעד. לפי דעתי זה גם יותר הוגן, מאשר יתחיל הליך במקום שלישי, שכל אחד יסדר לו הרכבים. </w:t>
      </w:r>
    </w:p>
    <w:p w14:paraId="23A37EF2" w14:textId="77777777" w:rsidR="00C90FC9" w:rsidRDefault="00C90FC9" w:rsidP="00C90FC9">
      <w:pPr>
        <w:bidi/>
        <w:ind w:firstLine="720"/>
        <w:jc w:val="both"/>
        <w:rPr>
          <w:rFonts w:cs="David" w:hint="cs"/>
          <w:rtl/>
        </w:rPr>
      </w:pPr>
    </w:p>
    <w:p w14:paraId="5249DFA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7151BE5" w14:textId="77777777" w:rsidR="00C90FC9" w:rsidRDefault="00C90FC9" w:rsidP="00C90FC9">
      <w:pPr>
        <w:bidi/>
        <w:ind w:firstLine="720"/>
        <w:jc w:val="both"/>
        <w:rPr>
          <w:rFonts w:cs="David" w:hint="cs"/>
          <w:rtl/>
        </w:rPr>
      </w:pPr>
    </w:p>
    <w:p w14:paraId="7FDC1C6B" w14:textId="77777777" w:rsidR="00C90FC9" w:rsidRDefault="00C90FC9" w:rsidP="00C90FC9">
      <w:pPr>
        <w:bidi/>
        <w:ind w:firstLine="720"/>
        <w:jc w:val="both"/>
        <w:rPr>
          <w:rFonts w:cs="David" w:hint="cs"/>
          <w:rtl/>
        </w:rPr>
      </w:pPr>
      <w:r>
        <w:rPr>
          <w:rFonts w:cs="David" w:hint="cs"/>
          <w:rtl/>
        </w:rPr>
        <w:t xml:space="preserve">וכשהוא מערער לשבעה, האחד הזה הוא אחד מהשבעה. </w:t>
      </w:r>
    </w:p>
    <w:p w14:paraId="3A3B3B5E" w14:textId="77777777" w:rsidR="00C90FC9" w:rsidRDefault="00C90FC9" w:rsidP="00C90FC9">
      <w:pPr>
        <w:bidi/>
        <w:ind w:firstLine="720"/>
        <w:jc w:val="both"/>
        <w:rPr>
          <w:rFonts w:cs="David" w:hint="cs"/>
          <w:rtl/>
        </w:rPr>
      </w:pPr>
    </w:p>
    <w:p w14:paraId="0D6160C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BCADE7A" w14:textId="77777777" w:rsidR="00C90FC9" w:rsidRDefault="00C90FC9" w:rsidP="00C90FC9">
      <w:pPr>
        <w:bidi/>
        <w:ind w:firstLine="720"/>
        <w:jc w:val="both"/>
        <w:rPr>
          <w:rFonts w:cs="David" w:hint="cs"/>
          <w:rtl/>
        </w:rPr>
      </w:pPr>
    </w:p>
    <w:p w14:paraId="60C5D7E5" w14:textId="77777777" w:rsidR="00C90FC9" w:rsidRDefault="00C90FC9" w:rsidP="00C90FC9">
      <w:pPr>
        <w:bidi/>
        <w:ind w:firstLine="720"/>
        <w:jc w:val="both"/>
        <w:rPr>
          <w:rFonts w:cs="David" w:hint="cs"/>
          <w:rtl/>
        </w:rPr>
      </w:pPr>
      <w:r>
        <w:rPr>
          <w:rFonts w:cs="David" w:hint="cs"/>
          <w:rtl/>
        </w:rPr>
        <w:t xml:space="preserve">כן. </w:t>
      </w:r>
    </w:p>
    <w:p w14:paraId="20F8437C" w14:textId="77777777" w:rsidR="00C90FC9" w:rsidRDefault="00C90FC9" w:rsidP="00C90FC9">
      <w:pPr>
        <w:bidi/>
        <w:ind w:firstLine="720"/>
        <w:jc w:val="both"/>
        <w:rPr>
          <w:rFonts w:cs="David" w:hint="cs"/>
          <w:rtl/>
        </w:rPr>
      </w:pPr>
    </w:p>
    <w:p w14:paraId="6F41B6F9"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71560DF" w14:textId="77777777" w:rsidR="00C90FC9" w:rsidRDefault="00C90FC9" w:rsidP="00C90FC9">
      <w:pPr>
        <w:bidi/>
        <w:ind w:firstLine="720"/>
        <w:jc w:val="both"/>
        <w:rPr>
          <w:rFonts w:cs="David" w:hint="cs"/>
          <w:rtl/>
        </w:rPr>
      </w:pPr>
    </w:p>
    <w:p w14:paraId="1A3232F1" w14:textId="77777777" w:rsidR="00C90FC9" w:rsidRDefault="00C90FC9" w:rsidP="00C90FC9">
      <w:pPr>
        <w:bidi/>
        <w:ind w:firstLine="720"/>
        <w:jc w:val="both"/>
        <w:rPr>
          <w:rFonts w:cs="David" w:hint="cs"/>
          <w:rtl/>
        </w:rPr>
      </w:pPr>
      <w:r>
        <w:rPr>
          <w:rFonts w:cs="David" w:hint="cs"/>
          <w:rtl/>
        </w:rPr>
        <w:t xml:space="preserve">אבל יש לי שישה אחרים. אתם עושים מזה כאילו שכל יום יש </w:t>
      </w:r>
      <w:proofErr w:type="spellStart"/>
      <w:r>
        <w:rPr>
          <w:rFonts w:cs="David" w:hint="cs"/>
          <w:rtl/>
        </w:rPr>
        <w:t>פסלויות</w:t>
      </w:r>
      <w:proofErr w:type="spellEnd"/>
      <w:r>
        <w:rPr>
          <w:rFonts w:cs="David" w:hint="cs"/>
          <w:rtl/>
        </w:rPr>
        <w:t xml:space="preserve"> וטענות כאלה. חבר'ה, זה לא תקנות סדר הדין האזרחי. </w:t>
      </w:r>
    </w:p>
    <w:p w14:paraId="12D8F88F" w14:textId="77777777" w:rsidR="00C90FC9" w:rsidRDefault="00C90FC9" w:rsidP="00C90FC9">
      <w:pPr>
        <w:bidi/>
        <w:ind w:firstLine="720"/>
        <w:jc w:val="both"/>
        <w:rPr>
          <w:rFonts w:cs="David" w:hint="cs"/>
          <w:rtl/>
        </w:rPr>
      </w:pPr>
    </w:p>
    <w:p w14:paraId="28C4317C" w14:textId="77777777" w:rsidR="00C90FC9" w:rsidRDefault="00C90FC9" w:rsidP="00C90FC9">
      <w:pPr>
        <w:bidi/>
        <w:jc w:val="both"/>
        <w:rPr>
          <w:rFonts w:cs="David" w:hint="cs"/>
          <w:rtl/>
        </w:rPr>
      </w:pPr>
      <w:r>
        <w:rPr>
          <w:rFonts w:cs="David" w:hint="cs"/>
          <w:u w:val="single"/>
          <w:rtl/>
        </w:rPr>
        <w:t>עוזרת של היושב ראש</w:t>
      </w:r>
      <w:r>
        <w:rPr>
          <w:rFonts w:cs="David" w:hint="cs"/>
          <w:rtl/>
        </w:rPr>
        <w:t>:</w:t>
      </w:r>
    </w:p>
    <w:p w14:paraId="09AB29FB" w14:textId="77777777" w:rsidR="00C90FC9" w:rsidRDefault="00C90FC9" w:rsidP="00C90FC9">
      <w:pPr>
        <w:bidi/>
        <w:ind w:firstLine="720"/>
        <w:jc w:val="both"/>
        <w:rPr>
          <w:rFonts w:cs="David" w:hint="cs"/>
          <w:rtl/>
        </w:rPr>
      </w:pPr>
    </w:p>
    <w:p w14:paraId="0676440D" w14:textId="77777777" w:rsidR="00C90FC9" w:rsidRDefault="00C90FC9" w:rsidP="00C90FC9">
      <w:pPr>
        <w:bidi/>
        <w:ind w:firstLine="720"/>
        <w:jc w:val="both"/>
        <w:rPr>
          <w:rFonts w:cs="David" w:hint="cs"/>
          <w:rtl/>
        </w:rPr>
      </w:pPr>
      <w:r>
        <w:rPr>
          <w:rFonts w:cs="David" w:hint="cs"/>
          <w:rtl/>
        </w:rPr>
        <w:t xml:space="preserve">השאלה אם זה ראוי שמי שמקבל את ההחלטה הוא זה שמוגשת נגדו התלונה, שהוא אחד מהשבעה. </w:t>
      </w:r>
    </w:p>
    <w:p w14:paraId="021D4D3D" w14:textId="77777777" w:rsidR="00C90FC9" w:rsidRDefault="00C90FC9" w:rsidP="00C90FC9">
      <w:pPr>
        <w:bidi/>
        <w:ind w:firstLine="720"/>
        <w:jc w:val="both"/>
        <w:rPr>
          <w:rFonts w:cs="David" w:hint="cs"/>
          <w:rtl/>
        </w:rPr>
      </w:pPr>
    </w:p>
    <w:p w14:paraId="3928DE93"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6FEF76D5" w14:textId="77777777" w:rsidR="00C90FC9" w:rsidRDefault="00C90FC9" w:rsidP="00C90FC9">
      <w:pPr>
        <w:bidi/>
        <w:ind w:firstLine="720"/>
        <w:jc w:val="both"/>
        <w:rPr>
          <w:rFonts w:cs="David" w:hint="cs"/>
          <w:rtl/>
        </w:rPr>
      </w:pPr>
    </w:p>
    <w:p w14:paraId="50AEBA85" w14:textId="77777777" w:rsidR="00C90FC9" w:rsidRDefault="00C90FC9" w:rsidP="00C90FC9">
      <w:pPr>
        <w:bidi/>
        <w:ind w:firstLine="720"/>
        <w:jc w:val="both"/>
        <w:rPr>
          <w:rFonts w:cs="David" w:hint="cs"/>
          <w:rtl/>
        </w:rPr>
      </w:pPr>
      <w:r>
        <w:rPr>
          <w:rFonts w:cs="David" w:hint="cs"/>
          <w:rtl/>
        </w:rPr>
        <w:t xml:space="preserve">האם זה ראוי? על ידי זה אני פוסל ארבעה מתוכם ואני מסדר לעצמי הרכב שאני רוצה אותו. הרי זה הולך משני הכיוונים. אני אמרתי שאני לא מוכן ש-א' יישב אצלי, אני לא מוכן ש-ב' יישב אצלי, אני לא מוכן ש-ג' יישב אצלי, וסידרתי לי הרכב. כמו שאנחנו לא רוצים מצד אחד, אנחנו לא רוצים צד שני. </w:t>
      </w:r>
    </w:p>
    <w:p w14:paraId="5A3664F2" w14:textId="77777777" w:rsidR="00C90FC9" w:rsidRDefault="00C90FC9" w:rsidP="00C90FC9">
      <w:pPr>
        <w:bidi/>
        <w:ind w:firstLine="720"/>
        <w:jc w:val="both"/>
        <w:rPr>
          <w:rFonts w:cs="David" w:hint="cs"/>
          <w:rtl/>
        </w:rPr>
      </w:pPr>
    </w:p>
    <w:p w14:paraId="73CB6F94"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5E846E89" w14:textId="77777777" w:rsidR="00C90FC9" w:rsidRDefault="00C90FC9" w:rsidP="00C90FC9">
      <w:pPr>
        <w:bidi/>
        <w:ind w:firstLine="720"/>
        <w:jc w:val="both"/>
        <w:rPr>
          <w:rFonts w:cs="David" w:hint="cs"/>
          <w:rtl/>
        </w:rPr>
      </w:pPr>
    </w:p>
    <w:p w14:paraId="19915BA8" w14:textId="77777777" w:rsidR="00C90FC9" w:rsidRDefault="00C90FC9" w:rsidP="00C90FC9">
      <w:pPr>
        <w:bidi/>
        <w:ind w:firstLine="720"/>
        <w:jc w:val="both"/>
        <w:rPr>
          <w:rFonts w:cs="David" w:hint="cs"/>
          <w:rtl/>
        </w:rPr>
      </w:pPr>
      <w:r>
        <w:rPr>
          <w:rFonts w:cs="David" w:hint="cs"/>
          <w:rtl/>
        </w:rPr>
        <w:t xml:space="preserve">לא, זה בשום אופן לא, מי שמתלונן לא יכול לפסול, הוא לא מחליט. השאלה היא רק מה שיש כאן, אבל זה לא הכרחי באמת, זה שאם חבר ועדת האתיקה מבקש לפסול את עצמו, מה שמוצע כאן זה שזה מגיע ליושב ראש הכנסת. </w:t>
      </w:r>
    </w:p>
    <w:p w14:paraId="7876065B" w14:textId="77777777" w:rsidR="00C90FC9" w:rsidRDefault="00C90FC9" w:rsidP="00C90FC9">
      <w:pPr>
        <w:bidi/>
        <w:ind w:firstLine="720"/>
        <w:jc w:val="both"/>
        <w:rPr>
          <w:rFonts w:cs="David" w:hint="cs"/>
          <w:rtl/>
        </w:rPr>
      </w:pPr>
    </w:p>
    <w:p w14:paraId="62DED874"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A22BCAD" w14:textId="77777777" w:rsidR="00C90FC9" w:rsidRDefault="00C90FC9" w:rsidP="00C90FC9">
      <w:pPr>
        <w:bidi/>
        <w:ind w:firstLine="720"/>
        <w:jc w:val="both"/>
        <w:rPr>
          <w:rFonts w:cs="David" w:hint="cs"/>
          <w:rtl/>
        </w:rPr>
      </w:pPr>
    </w:p>
    <w:p w14:paraId="41ACE6DB" w14:textId="77777777" w:rsidR="00C90FC9" w:rsidRDefault="00C90FC9" w:rsidP="00C90FC9">
      <w:pPr>
        <w:bidi/>
        <w:ind w:firstLine="720"/>
        <w:jc w:val="both"/>
        <w:rPr>
          <w:rFonts w:cs="David" w:hint="cs"/>
          <w:rtl/>
        </w:rPr>
      </w:pPr>
      <w:r>
        <w:rPr>
          <w:rFonts w:cs="David" w:hint="cs"/>
          <w:rtl/>
        </w:rPr>
        <w:t xml:space="preserve">אז אנחנו מציעים, היות ופה יצרנו שלב ערעור שהוא יותר טוב מאשר לפנות ליושב ראש הכנסת--- </w:t>
      </w:r>
    </w:p>
    <w:p w14:paraId="21212744" w14:textId="77777777" w:rsidR="00C90FC9" w:rsidRDefault="00C90FC9" w:rsidP="00C90FC9">
      <w:pPr>
        <w:bidi/>
        <w:ind w:firstLine="720"/>
        <w:jc w:val="both"/>
        <w:rPr>
          <w:rFonts w:cs="David" w:hint="cs"/>
          <w:rtl/>
        </w:rPr>
      </w:pPr>
    </w:p>
    <w:p w14:paraId="0FEC2F07"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2D4D26B" w14:textId="77777777" w:rsidR="00C90FC9" w:rsidRDefault="00C90FC9" w:rsidP="00C90FC9">
      <w:pPr>
        <w:bidi/>
        <w:ind w:firstLine="720"/>
        <w:jc w:val="both"/>
        <w:rPr>
          <w:rFonts w:cs="David" w:hint="cs"/>
          <w:rtl/>
        </w:rPr>
      </w:pPr>
    </w:p>
    <w:p w14:paraId="69993985" w14:textId="77777777" w:rsidR="00C90FC9" w:rsidRDefault="00C90FC9" w:rsidP="00C90FC9">
      <w:pPr>
        <w:bidi/>
        <w:ind w:firstLine="720"/>
        <w:jc w:val="both"/>
        <w:rPr>
          <w:rFonts w:cs="David" w:hint="cs"/>
          <w:rtl/>
        </w:rPr>
      </w:pPr>
      <w:r>
        <w:rPr>
          <w:rFonts w:cs="David" w:hint="cs"/>
          <w:rtl/>
        </w:rPr>
        <w:t xml:space="preserve">אז אם כך, החבר פוסל את עצמו, ביוזמתו או לפי בקשה של חבר כנסת שהוועדה דנה בעניינו, אם הוא חושב שיש נסיבות של חשש ממשי למשוא פנים, הוא החליט לאלתר. האם רוצים שתמיד החלטה שלו על פסלות תהיה מנומקת בכתב? </w:t>
      </w:r>
    </w:p>
    <w:p w14:paraId="36409DD3" w14:textId="77777777" w:rsidR="00C90FC9" w:rsidRDefault="00C90FC9" w:rsidP="00C90FC9">
      <w:pPr>
        <w:bidi/>
        <w:ind w:firstLine="720"/>
        <w:jc w:val="both"/>
        <w:rPr>
          <w:rFonts w:cs="David" w:hint="cs"/>
          <w:rtl/>
        </w:rPr>
      </w:pPr>
    </w:p>
    <w:p w14:paraId="67F380D1"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3A1B19D" w14:textId="77777777" w:rsidR="00C90FC9" w:rsidRDefault="00C90FC9" w:rsidP="00C90FC9">
      <w:pPr>
        <w:bidi/>
        <w:ind w:firstLine="720"/>
        <w:jc w:val="both"/>
        <w:rPr>
          <w:rFonts w:cs="David" w:hint="cs"/>
          <w:rtl/>
        </w:rPr>
      </w:pPr>
    </w:p>
    <w:p w14:paraId="6D2785C9" w14:textId="77777777" w:rsidR="00C90FC9" w:rsidRDefault="00C90FC9" w:rsidP="00C90FC9">
      <w:pPr>
        <w:bidi/>
        <w:ind w:firstLine="720"/>
        <w:jc w:val="both"/>
        <w:rPr>
          <w:rFonts w:cs="David" w:hint="cs"/>
          <w:rtl/>
        </w:rPr>
      </w:pPr>
      <w:r>
        <w:rPr>
          <w:rFonts w:cs="David" w:hint="cs"/>
          <w:rtl/>
        </w:rPr>
        <w:t xml:space="preserve">לא. </w:t>
      </w:r>
    </w:p>
    <w:p w14:paraId="2044613D" w14:textId="77777777" w:rsidR="00C90FC9" w:rsidRDefault="00C90FC9" w:rsidP="00C90FC9">
      <w:pPr>
        <w:bidi/>
        <w:ind w:firstLine="720"/>
        <w:jc w:val="both"/>
        <w:rPr>
          <w:rFonts w:cs="David" w:hint="cs"/>
          <w:rtl/>
        </w:rPr>
      </w:pPr>
    </w:p>
    <w:p w14:paraId="7A532651"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2F1E45D" w14:textId="77777777" w:rsidR="00C90FC9" w:rsidRDefault="00C90FC9" w:rsidP="00C90FC9">
      <w:pPr>
        <w:bidi/>
        <w:ind w:firstLine="720"/>
        <w:jc w:val="both"/>
        <w:rPr>
          <w:rFonts w:cs="David" w:hint="cs"/>
          <w:rtl/>
        </w:rPr>
      </w:pPr>
    </w:p>
    <w:p w14:paraId="74D2B633" w14:textId="77777777" w:rsidR="00C90FC9" w:rsidRDefault="00C90FC9" w:rsidP="00C90FC9">
      <w:pPr>
        <w:bidi/>
        <w:ind w:firstLine="720"/>
        <w:jc w:val="both"/>
        <w:rPr>
          <w:rFonts w:cs="David" w:hint="cs"/>
          <w:rtl/>
        </w:rPr>
      </w:pPr>
      <w:r>
        <w:rPr>
          <w:rFonts w:cs="David" w:hint="cs"/>
          <w:rtl/>
        </w:rPr>
        <w:t xml:space="preserve">זאת אומרת (ג) </w:t>
      </w:r>
      <w:proofErr w:type="spellStart"/>
      <w:r>
        <w:rPr>
          <w:rFonts w:cs="David" w:hint="cs"/>
          <w:rtl/>
        </w:rPr>
        <w:t>יירד</w:t>
      </w:r>
      <w:proofErr w:type="spellEnd"/>
      <w:r>
        <w:rPr>
          <w:rFonts w:cs="David" w:hint="cs"/>
          <w:rtl/>
        </w:rPr>
        <w:t xml:space="preserve">. ו-(ד) יגיד שעל החלטה בדבר פסלות, רשאי חבר כנסת שהוועדה דנה בעניינו לערור בפני ועדת האתיקה. </w:t>
      </w:r>
    </w:p>
    <w:p w14:paraId="52A4AA61" w14:textId="77777777" w:rsidR="00C90FC9" w:rsidRDefault="00C90FC9" w:rsidP="00C90FC9">
      <w:pPr>
        <w:bidi/>
        <w:ind w:firstLine="720"/>
        <w:jc w:val="both"/>
        <w:rPr>
          <w:rFonts w:cs="David" w:hint="cs"/>
          <w:rtl/>
        </w:rPr>
      </w:pPr>
    </w:p>
    <w:p w14:paraId="12291BCA"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E1BD1F9" w14:textId="77777777" w:rsidR="00C90FC9" w:rsidRDefault="00C90FC9" w:rsidP="00C90FC9">
      <w:pPr>
        <w:bidi/>
        <w:ind w:firstLine="720"/>
        <w:jc w:val="both"/>
        <w:rPr>
          <w:rFonts w:cs="David" w:hint="cs"/>
          <w:rtl/>
        </w:rPr>
      </w:pPr>
    </w:p>
    <w:p w14:paraId="1C532323" w14:textId="77777777" w:rsidR="00C90FC9" w:rsidRDefault="00C90FC9" w:rsidP="00C90FC9">
      <w:pPr>
        <w:bidi/>
        <w:ind w:firstLine="720"/>
        <w:jc w:val="both"/>
        <w:rPr>
          <w:rFonts w:cs="David" w:hint="cs"/>
          <w:rtl/>
        </w:rPr>
      </w:pPr>
      <w:r>
        <w:rPr>
          <w:rFonts w:cs="David" w:hint="cs"/>
          <w:rtl/>
        </w:rPr>
        <w:t xml:space="preserve">זה לא לערור בפני ועדת האתיקה, הוא יבקש דיון נוסף. </w:t>
      </w:r>
    </w:p>
    <w:p w14:paraId="3C77BBD9" w14:textId="77777777" w:rsidR="00C90FC9" w:rsidRDefault="00C90FC9" w:rsidP="00C90FC9">
      <w:pPr>
        <w:bidi/>
        <w:ind w:firstLine="720"/>
        <w:jc w:val="both"/>
        <w:rPr>
          <w:rFonts w:cs="David" w:hint="cs"/>
          <w:rtl/>
        </w:rPr>
      </w:pPr>
    </w:p>
    <w:p w14:paraId="586E4E45"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ABD9020" w14:textId="77777777" w:rsidR="00C90FC9" w:rsidRDefault="00C90FC9" w:rsidP="00C90FC9">
      <w:pPr>
        <w:bidi/>
        <w:ind w:firstLine="720"/>
        <w:jc w:val="both"/>
        <w:rPr>
          <w:rFonts w:cs="David" w:hint="cs"/>
          <w:rtl/>
        </w:rPr>
      </w:pPr>
    </w:p>
    <w:p w14:paraId="754ED40B" w14:textId="77777777" w:rsidR="00C90FC9" w:rsidRDefault="00C90FC9" w:rsidP="00C90FC9">
      <w:pPr>
        <w:bidi/>
        <w:ind w:firstLine="720"/>
        <w:jc w:val="both"/>
        <w:rPr>
          <w:rFonts w:cs="David" w:hint="cs"/>
          <w:rtl/>
        </w:rPr>
      </w:pPr>
      <w:r>
        <w:rPr>
          <w:rFonts w:cs="David" w:hint="cs"/>
          <w:rtl/>
        </w:rPr>
        <w:t xml:space="preserve">אבל אם זה חבר ועדת האתיקה שמבקש לפסול, או חבר ועדת הקובלנות. </w:t>
      </w:r>
    </w:p>
    <w:p w14:paraId="6C29A194" w14:textId="77777777" w:rsidR="00C90FC9" w:rsidRDefault="00C90FC9" w:rsidP="00C90FC9">
      <w:pPr>
        <w:bidi/>
        <w:ind w:firstLine="720"/>
        <w:jc w:val="both"/>
        <w:rPr>
          <w:rFonts w:cs="David" w:hint="cs"/>
          <w:rtl/>
        </w:rPr>
      </w:pPr>
    </w:p>
    <w:p w14:paraId="1428A713"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69E4490" w14:textId="77777777" w:rsidR="00C90FC9" w:rsidRDefault="00C90FC9" w:rsidP="00C90FC9">
      <w:pPr>
        <w:bidi/>
        <w:ind w:firstLine="720"/>
        <w:jc w:val="both"/>
        <w:rPr>
          <w:rFonts w:cs="David" w:hint="cs"/>
          <w:rtl/>
        </w:rPr>
      </w:pPr>
    </w:p>
    <w:p w14:paraId="30B93F26" w14:textId="77777777" w:rsidR="00C90FC9" w:rsidRDefault="00C90FC9" w:rsidP="00C90FC9">
      <w:pPr>
        <w:bidi/>
        <w:ind w:firstLine="720"/>
        <w:jc w:val="both"/>
        <w:rPr>
          <w:rFonts w:cs="David" w:hint="cs"/>
          <w:rtl/>
        </w:rPr>
      </w:pPr>
      <w:r>
        <w:rPr>
          <w:rFonts w:cs="David" w:hint="cs"/>
          <w:rtl/>
        </w:rPr>
        <w:t xml:space="preserve">ארבל, כאן ההצעה היא אחרת, שעל ההחלטה שלא לפסול אין ערעור, יש ערעור או דיון נוסף על התוצאה כולה, שזה אחד מנימוקי הערעור. </w:t>
      </w:r>
    </w:p>
    <w:p w14:paraId="4DB871F1" w14:textId="77777777" w:rsidR="00C90FC9" w:rsidRDefault="00C90FC9" w:rsidP="00C90FC9">
      <w:pPr>
        <w:bidi/>
        <w:ind w:firstLine="720"/>
        <w:jc w:val="both"/>
        <w:rPr>
          <w:rFonts w:cs="David" w:hint="cs"/>
          <w:rtl/>
        </w:rPr>
      </w:pPr>
    </w:p>
    <w:p w14:paraId="37F7FBE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F88709D" w14:textId="77777777" w:rsidR="00C90FC9" w:rsidRDefault="00C90FC9" w:rsidP="00C90FC9">
      <w:pPr>
        <w:bidi/>
        <w:ind w:firstLine="720"/>
        <w:jc w:val="both"/>
        <w:rPr>
          <w:rFonts w:cs="David" w:hint="cs"/>
          <w:rtl/>
        </w:rPr>
      </w:pPr>
    </w:p>
    <w:p w14:paraId="705515BE" w14:textId="77777777" w:rsidR="00C90FC9" w:rsidRDefault="00C90FC9" w:rsidP="00C90FC9">
      <w:pPr>
        <w:bidi/>
        <w:ind w:firstLine="720"/>
        <w:jc w:val="both"/>
        <w:rPr>
          <w:rFonts w:cs="David" w:hint="cs"/>
          <w:rtl/>
        </w:rPr>
      </w:pPr>
      <w:r>
        <w:rPr>
          <w:rFonts w:cs="David" w:hint="cs"/>
          <w:rtl/>
        </w:rPr>
        <w:t xml:space="preserve">כי אם מי שרצית שפסל אותי, הוא בסוף היה בהרכב הכי בטובתי, אז עילת הערעור ממילא כבר לא קיימת. </w:t>
      </w:r>
    </w:p>
    <w:p w14:paraId="0B300AA5" w14:textId="77777777" w:rsidR="00C90FC9" w:rsidRDefault="00C90FC9" w:rsidP="00C90FC9">
      <w:pPr>
        <w:bidi/>
        <w:ind w:firstLine="720"/>
        <w:jc w:val="both"/>
        <w:rPr>
          <w:rFonts w:cs="David" w:hint="cs"/>
          <w:rtl/>
        </w:rPr>
      </w:pPr>
    </w:p>
    <w:p w14:paraId="4D150FB7"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C08CD07" w14:textId="77777777" w:rsidR="00C90FC9" w:rsidRDefault="00C90FC9" w:rsidP="00C90FC9">
      <w:pPr>
        <w:bidi/>
        <w:jc w:val="both"/>
        <w:rPr>
          <w:rFonts w:cs="David" w:hint="cs"/>
          <w:rtl/>
        </w:rPr>
      </w:pPr>
    </w:p>
    <w:p w14:paraId="38AE4E73" w14:textId="77777777" w:rsidR="00C90FC9" w:rsidRDefault="00C90FC9" w:rsidP="00C90FC9">
      <w:pPr>
        <w:bidi/>
        <w:ind w:firstLine="720"/>
        <w:jc w:val="both"/>
        <w:rPr>
          <w:rFonts w:cs="David" w:hint="cs"/>
          <w:rtl/>
        </w:rPr>
      </w:pPr>
      <w:r>
        <w:rPr>
          <w:rFonts w:cs="David" w:hint="cs"/>
          <w:rtl/>
        </w:rPr>
        <w:t>אולי זה בכלל לא צריך להיות פה, אולי זה צריך להיות בסעיף של הדיון הנוסף, להגיד שאפשר לטעון שם טענה---</w:t>
      </w:r>
    </w:p>
    <w:p w14:paraId="12046181" w14:textId="77777777" w:rsidR="00C90FC9" w:rsidRDefault="00C90FC9" w:rsidP="00C90FC9">
      <w:pPr>
        <w:bidi/>
        <w:ind w:firstLine="720"/>
        <w:jc w:val="both"/>
        <w:rPr>
          <w:rFonts w:cs="David" w:hint="cs"/>
          <w:rtl/>
        </w:rPr>
      </w:pPr>
    </w:p>
    <w:p w14:paraId="4D1D4F87"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880DAB0" w14:textId="77777777" w:rsidR="00C90FC9" w:rsidRDefault="00C90FC9" w:rsidP="00C90FC9">
      <w:pPr>
        <w:bidi/>
        <w:ind w:firstLine="720"/>
        <w:jc w:val="both"/>
        <w:rPr>
          <w:rFonts w:cs="David" w:hint="cs"/>
          <w:rtl/>
        </w:rPr>
      </w:pPr>
    </w:p>
    <w:p w14:paraId="02527A51" w14:textId="77777777" w:rsidR="00C90FC9" w:rsidRDefault="00C90FC9" w:rsidP="00C90FC9">
      <w:pPr>
        <w:bidi/>
        <w:ind w:firstLine="720"/>
        <w:jc w:val="both"/>
        <w:rPr>
          <w:rFonts w:cs="David" w:hint="cs"/>
          <w:rtl/>
        </w:rPr>
      </w:pPr>
      <w:r>
        <w:rPr>
          <w:rFonts w:cs="David" w:hint="cs"/>
          <w:rtl/>
        </w:rPr>
        <w:t xml:space="preserve">אפשר לטעון כל טענה שהיא. את זה לא צריך לומר. להיפך, מה שצריך לומר כאן אם זה מתקבל, זה שההחלטה של חבר הכנסת בשאלת הפסילה שלו היא סופית. </w:t>
      </w:r>
    </w:p>
    <w:p w14:paraId="312B29F4" w14:textId="77777777" w:rsidR="00C90FC9" w:rsidRDefault="00C90FC9" w:rsidP="00C90FC9">
      <w:pPr>
        <w:bidi/>
        <w:ind w:firstLine="720"/>
        <w:jc w:val="both"/>
        <w:rPr>
          <w:rFonts w:cs="David" w:hint="cs"/>
          <w:rtl/>
        </w:rPr>
      </w:pPr>
    </w:p>
    <w:p w14:paraId="5FF535C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D1D16B7" w14:textId="77777777" w:rsidR="00C90FC9" w:rsidRDefault="00C90FC9" w:rsidP="00C90FC9">
      <w:pPr>
        <w:bidi/>
        <w:ind w:firstLine="720"/>
        <w:jc w:val="both"/>
        <w:rPr>
          <w:rFonts w:cs="David" w:hint="cs"/>
          <w:rtl/>
        </w:rPr>
      </w:pPr>
    </w:p>
    <w:p w14:paraId="3FFD5B3F" w14:textId="77777777" w:rsidR="00C90FC9" w:rsidRDefault="00C90FC9" w:rsidP="00C90FC9">
      <w:pPr>
        <w:bidi/>
        <w:ind w:firstLine="720"/>
        <w:jc w:val="both"/>
        <w:rPr>
          <w:rFonts w:cs="David" w:hint="cs"/>
          <w:rtl/>
        </w:rPr>
      </w:pPr>
      <w:r>
        <w:rPr>
          <w:rFonts w:cs="David" w:hint="cs"/>
          <w:rtl/>
        </w:rPr>
        <w:t>חברים, אני רואה את הנושא המרכזי דווקא ב-(א), חבר ועדת האתיקה צריך לדעת שיש מצבים שהוא צריך לפסול את עצמו. אנחנו הפכנו את (ב), (ג), (ד) לנושא המרכזי, זה לא הנושא המרכזי. הנושא המרכזי שאתה תובע מחבר ועדת האתיקה במצבים שקוראים לזה ניגוד עניינים במקום אחר, פה זה לא ניגוד עניינים, שכשהוא חושב שיש טעם אתי שאיננו ראוי שהוא יישב בדין, או כי הוא חבר, או כי הוא שונא, נגיד את זה בלשון של החבר'ה, שהוא יגיד 'אני לא ראוי לשבת בהרכב' ואז באופן אוטומטי מתמנה הבא אחריו.</w:t>
      </w:r>
    </w:p>
    <w:p w14:paraId="75A267E2" w14:textId="77777777" w:rsidR="00C90FC9" w:rsidRDefault="00C90FC9" w:rsidP="00C90FC9">
      <w:pPr>
        <w:bidi/>
        <w:ind w:firstLine="720"/>
        <w:jc w:val="both"/>
        <w:rPr>
          <w:rFonts w:cs="David" w:hint="cs"/>
          <w:rtl/>
        </w:rPr>
      </w:pPr>
    </w:p>
    <w:p w14:paraId="72784DCC"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C4D7F54" w14:textId="77777777" w:rsidR="00C90FC9" w:rsidRDefault="00C90FC9" w:rsidP="00C90FC9">
      <w:pPr>
        <w:bidi/>
        <w:ind w:firstLine="720"/>
        <w:jc w:val="both"/>
        <w:rPr>
          <w:rFonts w:cs="David" w:hint="cs"/>
          <w:rtl/>
        </w:rPr>
      </w:pPr>
    </w:p>
    <w:p w14:paraId="141A6281" w14:textId="77777777" w:rsidR="00C90FC9" w:rsidRDefault="00C90FC9" w:rsidP="00C90FC9">
      <w:pPr>
        <w:bidi/>
        <w:ind w:firstLine="720"/>
        <w:jc w:val="both"/>
        <w:rPr>
          <w:rFonts w:cs="David" w:hint="cs"/>
          <w:rtl/>
        </w:rPr>
      </w:pPr>
      <w:r>
        <w:rPr>
          <w:rFonts w:cs="David" w:hint="cs"/>
          <w:rtl/>
        </w:rPr>
        <w:t xml:space="preserve">אני רק אשלים את זה. אנחנו אומרים שאם נטענה טענת פסלות, או מיוזמתו, כמו שהשופט זמיר, ההחלטה שלו תהיה סופית. </w:t>
      </w:r>
    </w:p>
    <w:p w14:paraId="5341B00D" w14:textId="77777777" w:rsidR="00C90FC9" w:rsidRDefault="00C90FC9" w:rsidP="00C90FC9">
      <w:pPr>
        <w:bidi/>
        <w:ind w:firstLine="720"/>
        <w:jc w:val="both"/>
        <w:rPr>
          <w:rFonts w:cs="David" w:hint="cs"/>
          <w:rtl/>
        </w:rPr>
      </w:pPr>
    </w:p>
    <w:p w14:paraId="1A0BBD9D"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F75F02C" w14:textId="77777777" w:rsidR="00C90FC9" w:rsidRDefault="00C90FC9" w:rsidP="00C90FC9">
      <w:pPr>
        <w:bidi/>
        <w:ind w:firstLine="720"/>
        <w:jc w:val="both"/>
        <w:rPr>
          <w:rFonts w:cs="David" w:hint="cs"/>
          <w:rtl/>
        </w:rPr>
      </w:pPr>
    </w:p>
    <w:p w14:paraId="7A8BB467" w14:textId="77777777" w:rsidR="00C90FC9" w:rsidRDefault="00C90FC9" w:rsidP="00C90FC9">
      <w:pPr>
        <w:bidi/>
        <w:ind w:firstLine="720"/>
        <w:jc w:val="both"/>
        <w:rPr>
          <w:rFonts w:cs="David" w:hint="cs"/>
          <w:rtl/>
        </w:rPr>
      </w:pPr>
      <w:r>
        <w:rPr>
          <w:rFonts w:cs="David" w:hint="cs"/>
          <w:rtl/>
        </w:rPr>
        <w:t xml:space="preserve">אפשר לכתוב שאם נטענה טענת פסלות נגד חבר ועדת אתיקה והוא סירב לפסול את עצמו, הסירוב הזה יכול להיות אחד מטעמי הבקשה לדיון נוסף. </w:t>
      </w:r>
    </w:p>
    <w:p w14:paraId="5C94CD40" w14:textId="77777777" w:rsidR="00C90FC9" w:rsidRDefault="00C90FC9" w:rsidP="00C90FC9">
      <w:pPr>
        <w:bidi/>
        <w:ind w:firstLine="720"/>
        <w:jc w:val="both"/>
        <w:rPr>
          <w:rFonts w:cs="David" w:hint="cs"/>
          <w:rtl/>
        </w:rPr>
      </w:pPr>
    </w:p>
    <w:p w14:paraId="5392F793"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830AEC0" w14:textId="77777777" w:rsidR="00C90FC9" w:rsidRDefault="00C90FC9" w:rsidP="00C90FC9">
      <w:pPr>
        <w:bidi/>
        <w:ind w:firstLine="720"/>
        <w:jc w:val="both"/>
        <w:rPr>
          <w:rFonts w:cs="David" w:hint="cs"/>
          <w:rtl/>
        </w:rPr>
      </w:pPr>
    </w:p>
    <w:p w14:paraId="0EACC841" w14:textId="77777777" w:rsidR="00C90FC9" w:rsidRDefault="00C90FC9" w:rsidP="00C90FC9">
      <w:pPr>
        <w:bidi/>
        <w:ind w:firstLine="720"/>
        <w:jc w:val="both"/>
        <w:rPr>
          <w:rFonts w:cs="David" w:hint="cs"/>
          <w:rtl/>
        </w:rPr>
      </w:pPr>
      <w:r>
        <w:rPr>
          <w:rFonts w:cs="David" w:hint="cs"/>
          <w:rtl/>
        </w:rPr>
        <w:t xml:space="preserve">אז (ג) ו-(ד) ירדו. (ב) נשאר, שהוא יחליט לאלתר לפני כל החלטה אחרת, ואם הוא סירב לפסול, זה יהיה טעם לדיון נוסף. </w:t>
      </w:r>
    </w:p>
    <w:p w14:paraId="158B2A8D" w14:textId="77777777" w:rsidR="00C90FC9" w:rsidRDefault="00C90FC9" w:rsidP="00C90FC9">
      <w:pPr>
        <w:bidi/>
        <w:ind w:firstLine="720"/>
        <w:jc w:val="both"/>
        <w:rPr>
          <w:rFonts w:cs="David" w:hint="cs"/>
          <w:rtl/>
        </w:rPr>
      </w:pPr>
    </w:p>
    <w:p w14:paraId="16EC1AE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AD09B74" w14:textId="77777777" w:rsidR="00C90FC9" w:rsidRDefault="00C90FC9" w:rsidP="00C90FC9">
      <w:pPr>
        <w:bidi/>
        <w:ind w:firstLine="720"/>
        <w:jc w:val="both"/>
        <w:rPr>
          <w:rFonts w:cs="David" w:hint="cs"/>
          <w:rtl/>
        </w:rPr>
      </w:pPr>
    </w:p>
    <w:p w14:paraId="2FE8B04C" w14:textId="77777777" w:rsidR="00C90FC9" w:rsidRDefault="00C90FC9" w:rsidP="00C90FC9">
      <w:pPr>
        <w:bidi/>
        <w:ind w:firstLine="720"/>
        <w:jc w:val="both"/>
        <w:rPr>
          <w:rFonts w:cs="David" w:hint="cs"/>
          <w:rtl/>
        </w:rPr>
      </w:pPr>
      <w:r>
        <w:rPr>
          <w:rFonts w:cs="David" w:hint="cs"/>
          <w:rtl/>
        </w:rPr>
        <w:t xml:space="preserve">מינוי חבר חדש. </w:t>
      </w:r>
    </w:p>
    <w:p w14:paraId="0CC01088" w14:textId="77777777" w:rsidR="00C90FC9" w:rsidRDefault="00C90FC9" w:rsidP="00C90FC9">
      <w:pPr>
        <w:bidi/>
        <w:ind w:firstLine="720"/>
        <w:jc w:val="both"/>
        <w:rPr>
          <w:rFonts w:cs="David" w:hint="cs"/>
          <w:rtl/>
        </w:rPr>
      </w:pPr>
    </w:p>
    <w:p w14:paraId="3F46D85F"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BE77960" w14:textId="77777777" w:rsidR="00C90FC9" w:rsidRDefault="00C90FC9" w:rsidP="00C90FC9">
      <w:pPr>
        <w:bidi/>
        <w:jc w:val="both"/>
        <w:rPr>
          <w:rFonts w:cs="David" w:hint="cs"/>
          <w:rtl/>
        </w:rPr>
      </w:pPr>
    </w:p>
    <w:p w14:paraId="1A280895" w14:textId="77777777" w:rsidR="00C90FC9" w:rsidRDefault="00C90FC9" w:rsidP="00C90FC9">
      <w:pPr>
        <w:bidi/>
        <w:ind w:firstLine="720"/>
        <w:jc w:val="both"/>
        <w:rPr>
          <w:rFonts w:cs="David" w:hint="cs"/>
          <w:rtl/>
        </w:rPr>
      </w:pPr>
      <w:r>
        <w:rPr>
          <w:rFonts w:cs="David" w:hint="cs"/>
          <w:rtl/>
        </w:rPr>
        <w:t>פה צריך להוסיף את מה שאמרת, אבל זה יותר מורכב.</w:t>
      </w:r>
    </w:p>
    <w:p w14:paraId="0CDDF228" w14:textId="77777777" w:rsidR="00C90FC9" w:rsidRDefault="00C90FC9" w:rsidP="00C90FC9">
      <w:pPr>
        <w:bidi/>
        <w:ind w:firstLine="720"/>
        <w:jc w:val="both"/>
        <w:rPr>
          <w:rFonts w:cs="David" w:hint="cs"/>
          <w:rtl/>
        </w:rPr>
      </w:pPr>
    </w:p>
    <w:p w14:paraId="399F9A9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3AFA2CDB" w14:textId="77777777" w:rsidR="00C90FC9" w:rsidRDefault="00C90FC9" w:rsidP="00C90FC9">
      <w:pPr>
        <w:bidi/>
        <w:ind w:firstLine="720"/>
        <w:jc w:val="both"/>
        <w:rPr>
          <w:rFonts w:cs="David" w:hint="cs"/>
          <w:rtl/>
        </w:rPr>
      </w:pPr>
    </w:p>
    <w:p w14:paraId="2A97A886" w14:textId="77777777" w:rsidR="00C90FC9" w:rsidRDefault="00C90FC9" w:rsidP="00C90FC9">
      <w:pPr>
        <w:bidi/>
        <w:ind w:firstLine="720"/>
        <w:jc w:val="both"/>
        <w:rPr>
          <w:rFonts w:cs="David" w:hint="cs"/>
          <w:rtl/>
        </w:rPr>
      </w:pPr>
      <w:r>
        <w:rPr>
          <w:rFonts w:cs="David" w:hint="cs"/>
          <w:rtl/>
        </w:rPr>
        <w:t xml:space="preserve">אני מציע לאמץ את העיקרון הפשוט. ואיפה יהיה רשום, אם פה ב-97, או ב-94, את זה את תראי בעריכה. 'יושב ראש הכנסת ימנה ועדת אתיקה של שבעה חברים, שלושה מתוכם הם ועדת משנה לקבילות, שאר חברי הוועדה ימונו כממלאי מקום, על פי סדר שיקבע יושב הראש'. אני לא בטוח שזה הניסוח הנכון מילולית. </w:t>
      </w:r>
    </w:p>
    <w:p w14:paraId="1728E3CA" w14:textId="77777777" w:rsidR="00C90FC9" w:rsidRDefault="00C90FC9" w:rsidP="00C90FC9">
      <w:pPr>
        <w:bidi/>
        <w:ind w:firstLine="720"/>
        <w:jc w:val="both"/>
        <w:rPr>
          <w:rFonts w:cs="David" w:hint="cs"/>
          <w:rtl/>
        </w:rPr>
      </w:pPr>
    </w:p>
    <w:p w14:paraId="16B77E53"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1875E3A3" w14:textId="77777777" w:rsidR="00C90FC9" w:rsidRDefault="00C90FC9" w:rsidP="00C90FC9">
      <w:pPr>
        <w:bidi/>
        <w:ind w:firstLine="720"/>
        <w:jc w:val="both"/>
        <w:rPr>
          <w:rFonts w:cs="David" w:hint="cs"/>
          <w:rtl/>
        </w:rPr>
      </w:pPr>
    </w:p>
    <w:p w14:paraId="7DAAA181" w14:textId="77777777" w:rsidR="00C90FC9" w:rsidRDefault="00C90FC9" w:rsidP="00C90FC9">
      <w:pPr>
        <w:bidi/>
        <w:ind w:firstLine="720"/>
        <w:jc w:val="both"/>
        <w:rPr>
          <w:rFonts w:cs="David" w:hint="cs"/>
          <w:rtl/>
        </w:rPr>
      </w:pPr>
      <w:r>
        <w:rPr>
          <w:rFonts w:cs="David" w:hint="cs"/>
          <w:rtl/>
        </w:rPr>
        <w:t xml:space="preserve">לא ועדת משנה. </w:t>
      </w:r>
    </w:p>
    <w:p w14:paraId="1602C209" w14:textId="77777777" w:rsidR="00C90FC9" w:rsidRDefault="00C90FC9" w:rsidP="00C90FC9">
      <w:pPr>
        <w:bidi/>
        <w:ind w:firstLine="720"/>
        <w:jc w:val="both"/>
        <w:rPr>
          <w:rFonts w:cs="David" w:hint="cs"/>
          <w:rtl/>
        </w:rPr>
      </w:pPr>
    </w:p>
    <w:p w14:paraId="02DA839A"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3F7647E" w14:textId="77777777" w:rsidR="00C90FC9" w:rsidRDefault="00C90FC9" w:rsidP="00C90FC9">
      <w:pPr>
        <w:bidi/>
        <w:ind w:firstLine="720"/>
        <w:jc w:val="both"/>
        <w:rPr>
          <w:rFonts w:cs="David" w:hint="cs"/>
          <w:rtl/>
        </w:rPr>
      </w:pPr>
    </w:p>
    <w:p w14:paraId="14D6FC70" w14:textId="77777777" w:rsidR="00C90FC9" w:rsidRDefault="00C90FC9" w:rsidP="00C90FC9">
      <w:pPr>
        <w:bidi/>
        <w:ind w:firstLine="720"/>
        <w:jc w:val="both"/>
        <w:rPr>
          <w:rFonts w:cs="David" w:hint="cs"/>
          <w:rtl/>
        </w:rPr>
      </w:pPr>
      <w:r>
        <w:rPr>
          <w:rFonts w:cs="David" w:hint="cs"/>
          <w:rtl/>
        </w:rPr>
        <w:t>מעבר לוועדת משנה הם קבועים, יש מחליף ראשון---</w:t>
      </w:r>
    </w:p>
    <w:p w14:paraId="169F03D2" w14:textId="77777777" w:rsidR="00C90FC9" w:rsidRDefault="00C90FC9" w:rsidP="00C90FC9">
      <w:pPr>
        <w:bidi/>
        <w:ind w:firstLine="720"/>
        <w:jc w:val="both"/>
        <w:rPr>
          <w:rFonts w:cs="David" w:hint="cs"/>
          <w:rtl/>
        </w:rPr>
      </w:pPr>
    </w:p>
    <w:p w14:paraId="6D624C6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6F1AFA30" w14:textId="77777777" w:rsidR="00C90FC9" w:rsidRDefault="00C90FC9" w:rsidP="00C90FC9">
      <w:pPr>
        <w:bidi/>
        <w:ind w:firstLine="720"/>
        <w:jc w:val="both"/>
        <w:rPr>
          <w:rFonts w:cs="David" w:hint="cs"/>
          <w:rtl/>
        </w:rPr>
      </w:pPr>
    </w:p>
    <w:p w14:paraId="78FD08BB" w14:textId="77777777" w:rsidR="00C90FC9" w:rsidRDefault="00C90FC9" w:rsidP="00C90FC9">
      <w:pPr>
        <w:bidi/>
        <w:ind w:firstLine="720"/>
        <w:jc w:val="both"/>
        <w:rPr>
          <w:rFonts w:cs="David" w:hint="cs"/>
          <w:rtl/>
        </w:rPr>
      </w:pPr>
      <w:r>
        <w:rPr>
          <w:rFonts w:cs="David" w:hint="cs"/>
          <w:rtl/>
        </w:rPr>
        <w:t xml:space="preserve">ועדת הקובלנות היא ועדת משנה. </w:t>
      </w:r>
    </w:p>
    <w:p w14:paraId="1E44F388" w14:textId="77777777" w:rsidR="00C90FC9" w:rsidRDefault="00C90FC9" w:rsidP="00C90FC9">
      <w:pPr>
        <w:bidi/>
        <w:ind w:firstLine="720"/>
        <w:jc w:val="both"/>
        <w:rPr>
          <w:rFonts w:cs="David" w:hint="cs"/>
          <w:rtl/>
        </w:rPr>
      </w:pPr>
    </w:p>
    <w:p w14:paraId="563F7D26"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5CB1055A" w14:textId="77777777" w:rsidR="00C90FC9" w:rsidRDefault="00C90FC9" w:rsidP="00C90FC9">
      <w:pPr>
        <w:bidi/>
        <w:ind w:firstLine="720"/>
        <w:jc w:val="both"/>
        <w:rPr>
          <w:rFonts w:cs="David" w:hint="cs"/>
          <w:rtl/>
        </w:rPr>
      </w:pPr>
    </w:p>
    <w:p w14:paraId="0E2732C7" w14:textId="77777777" w:rsidR="00C90FC9" w:rsidRDefault="00C90FC9" w:rsidP="00C90FC9">
      <w:pPr>
        <w:bidi/>
        <w:ind w:firstLine="720"/>
        <w:jc w:val="both"/>
        <w:rPr>
          <w:rFonts w:cs="David" w:hint="cs"/>
          <w:rtl/>
        </w:rPr>
      </w:pPr>
      <w:r>
        <w:rPr>
          <w:rFonts w:cs="David" w:hint="cs"/>
          <w:rtl/>
        </w:rPr>
        <w:t xml:space="preserve">היא לא ועדת משנה, כי לוועדת משנה צריך לקבל אחר כך אישור של הוועדה. </w:t>
      </w:r>
    </w:p>
    <w:p w14:paraId="10D3B10C" w14:textId="77777777" w:rsidR="00C90FC9" w:rsidRDefault="00C90FC9" w:rsidP="00C90FC9">
      <w:pPr>
        <w:bidi/>
        <w:ind w:firstLine="720"/>
        <w:jc w:val="both"/>
        <w:rPr>
          <w:rFonts w:cs="David" w:hint="cs"/>
          <w:rtl/>
        </w:rPr>
      </w:pPr>
    </w:p>
    <w:p w14:paraId="243BC80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47607B1" w14:textId="77777777" w:rsidR="00C90FC9" w:rsidRDefault="00C90FC9" w:rsidP="00C90FC9">
      <w:pPr>
        <w:bidi/>
        <w:ind w:firstLine="720"/>
        <w:jc w:val="both"/>
        <w:rPr>
          <w:rFonts w:cs="David" w:hint="cs"/>
          <w:rtl/>
        </w:rPr>
      </w:pPr>
    </w:p>
    <w:p w14:paraId="5F11E5E5" w14:textId="77777777" w:rsidR="00C90FC9" w:rsidRDefault="00C90FC9" w:rsidP="00C90FC9">
      <w:pPr>
        <w:bidi/>
        <w:ind w:firstLine="720"/>
        <w:jc w:val="both"/>
        <w:rPr>
          <w:rFonts w:cs="David" w:hint="cs"/>
          <w:rtl/>
        </w:rPr>
      </w:pPr>
      <w:r>
        <w:rPr>
          <w:rFonts w:cs="David" w:hint="cs"/>
          <w:rtl/>
        </w:rPr>
        <w:t xml:space="preserve">לא, היא ועדת משנה שיש לה סמכויות לפי הכללים. </w:t>
      </w:r>
    </w:p>
    <w:p w14:paraId="4CAD5ECD" w14:textId="77777777" w:rsidR="00C90FC9" w:rsidRDefault="00C90FC9" w:rsidP="00C90FC9">
      <w:pPr>
        <w:bidi/>
        <w:ind w:firstLine="720"/>
        <w:jc w:val="both"/>
        <w:rPr>
          <w:rFonts w:cs="David" w:hint="cs"/>
          <w:rtl/>
        </w:rPr>
      </w:pPr>
    </w:p>
    <w:p w14:paraId="321ACBCB"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4909051C" w14:textId="77777777" w:rsidR="00C90FC9" w:rsidRDefault="00C90FC9" w:rsidP="00C90FC9">
      <w:pPr>
        <w:bidi/>
        <w:ind w:firstLine="720"/>
        <w:jc w:val="both"/>
        <w:rPr>
          <w:rFonts w:cs="David" w:hint="cs"/>
          <w:rtl/>
        </w:rPr>
      </w:pPr>
    </w:p>
    <w:p w14:paraId="7A15DF41" w14:textId="77777777" w:rsidR="00C90FC9" w:rsidRDefault="00C90FC9" w:rsidP="00C90FC9">
      <w:pPr>
        <w:bidi/>
        <w:ind w:firstLine="720"/>
        <w:jc w:val="both"/>
        <w:rPr>
          <w:rFonts w:cs="David" w:hint="cs"/>
          <w:rtl/>
        </w:rPr>
      </w:pPr>
      <w:r>
        <w:rPr>
          <w:rFonts w:cs="David" w:hint="cs"/>
          <w:rtl/>
        </w:rPr>
        <w:t xml:space="preserve">אז תקראי לה ועדת הקובלנות. </w:t>
      </w:r>
    </w:p>
    <w:p w14:paraId="3422C9E2" w14:textId="77777777" w:rsidR="00C90FC9" w:rsidRDefault="00C90FC9" w:rsidP="00C90FC9">
      <w:pPr>
        <w:bidi/>
        <w:ind w:firstLine="720"/>
        <w:jc w:val="both"/>
        <w:rPr>
          <w:rFonts w:cs="David" w:hint="cs"/>
          <w:rtl/>
        </w:rPr>
      </w:pPr>
    </w:p>
    <w:p w14:paraId="35A7B3F3"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DAF4ABD" w14:textId="77777777" w:rsidR="00C90FC9" w:rsidRDefault="00C90FC9" w:rsidP="00C90FC9">
      <w:pPr>
        <w:bidi/>
        <w:ind w:firstLine="720"/>
        <w:jc w:val="both"/>
        <w:rPr>
          <w:rFonts w:cs="David" w:hint="cs"/>
          <w:rtl/>
        </w:rPr>
      </w:pPr>
    </w:p>
    <w:p w14:paraId="48D33037" w14:textId="77777777" w:rsidR="00C90FC9" w:rsidRDefault="00C90FC9" w:rsidP="00C90FC9">
      <w:pPr>
        <w:bidi/>
        <w:ind w:firstLine="720"/>
        <w:jc w:val="both"/>
        <w:rPr>
          <w:rFonts w:cs="David" w:hint="cs"/>
          <w:rtl/>
        </w:rPr>
      </w:pPr>
      <w:r>
        <w:rPr>
          <w:rFonts w:cs="David" w:hint="cs"/>
          <w:rtl/>
        </w:rPr>
        <w:t xml:space="preserve">אבל זה לא שהיא תהיה ועדת קובלנות, זה שהיא תתווסף להרכב הקבוע. </w:t>
      </w:r>
    </w:p>
    <w:p w14:paraId="68ED9C0C" w14:textId="77777777" w:rsidR="00C90FC9" w:rsidRDefault="00C90FC9" w:rsidP="00C90FC9">
      <w:pPr>
        <w:bidi/>
        <w:ind w:firstLine="720"/>
        <w:jc w:val="both"/>
        <w:rPr>
          <w:rFonts w:cs="David" w:hint="cs"/>
          <w:rtl/>
        </w:rPr>
      </w:pPr>
    </w:p>
    <w:p w14:paraId="7E88720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538BE93C" w14:textId="77777777" w:rsidR="00C90FC9" w:rsidRDefault="00C90FC9" w:rsidP="00C90FC9">
      <w:pPr>
        <w:bidi/>
        <w:ind w:firstLine="720"/>
        <w:jc w:val="both"/>
        <w:rPr>
          <w:rFonts w:cs="David" w:hint="cs"/>
          <w:rtl/>
        </w:rPr>
      </w:pPr>
    </w:p>
    <w:p w14:paraId="397F8986" w14:textId="77777777" w:rsidR="00C90FC9" w:rsidRDefault="00C90FC9" w:rsidP="00C90FC9">
      <w:pPr>
        <w:bidi/>
        <w:ind w:firstLine="720"/>
        <w:jc w:val="both"/>
        <w:rPr>
          <w:rFonts w:cs="David" w:hint="cs"/>
          <w:rtl/>
        </w:rPr>
      </w:pPr>
      <w:r>
        <w:rPr>
          <w:rFonts w:cs="David" w:hint="cs"/>
          <w:rtl/>
        </w:rPr>
        <w:t xml:space="preserve">לא, הארבעה שאינם חברי ועדת הקובלנות, הם ימוספרו, אם אני מבינה נכון, ממלא מקום ראשון, שני, שלישי, רביעי, שיושב הראש יקבע מראש. אבל לא רוצים שאם מישהו לא יכול לכהן בוועדת הקובלנות והוא מהאופוזיציה אז ממלא המקום יהיה מהאופוזיציה? כי אז יכול להיות שכל חברי ועדת הקובלנות יהיו מהקואליציה. </w:t>
      </w:r>
    </w:p>
    <w:p w14:paraId="6CCBB4A4" w14:textId="77777777" w:rsidR="00C90FC9" w:rsidRDefault="00C90FC9" w:rsidP="00C90FC9">
      <w:pPr>
        <w:bidi/>
        <w:ind w:firstLine="720"/>
        <w:jc w:val="both"/>
        <w:rPr>
          <w:rFonts w:cs="David" w:hint="cs"/>
          <w:rtl/>
        </w:rPr>
      </w:pPr>
    </w:p>
    <w:p w14:paraId="5DDDE50C"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4A8E5BD" w14:textId="77777777" w:rsidR="00C90FC9" w:rsidRDefault="00C90FC9" w:rsidP="00C90FC9">
      <w:pPr>
        <w:bidi/>
        <w:ind w:firstLine="720"/>
        <w:jc w:val="both"/>
        <w:rPr>
          <w:rFonts w:cs="David" w:hint="cs"/>
          <w:rtl/>
        </w:rPr>
      </w:pPr>
    </w:p>
    <w:p w14:paraId="7E82381B" w14:textId="77777777" w:rsidR="00C90FC9" w:rsidRDefault="00C90FC9" w:rsidP="00C90FC9">
      <w:pPr>
        <w:bidi/>
        <w:ind w:firstLine="720"/>
        <w:jc w:val="both"/>
        <w:rPr>
          <w:rFonts w:cs="David" w:hint="cs"/>
          <w:rtl/>
        </w:rPr>
      </w:pPr>
      <w:r>
        <w:rPr>
          <w:rFonts w:cs="David" w:hint="cs"/>
          <w:rtl/>
        </w:rPr>
        <w:t xml:space="preserve">אין מה לעשות, די, יש גבול. </w:t>
      </w:r>
    </w:p>
    <w:p w14:paraId="64AF69B4" w14:textId="77777777" w:rsidR="00C90FC9" w:rsidRDefault="00C90FC9" w:rsidP="00C90FC9">
      <w:pPr>
        <w:bidi/>
        <w:ind w:firstLine="720"/>
        <w:jc w:val="both"/>
        <w:rPr>
          <w:rFonts w:cs="David" w:hint="cs"/>
          <w:rtl/>
        </w:rPr>
      </w:pPr>
    </w:p>
    <w:p w14:paraId="38770F02"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A8799CA" w14:textId="77777777" w:rsidR="00C90FC9" w:rsidRDefault="00C90FC9" w:rsidP="00C90FC9">
      <w:pPr>
        <w:bidi/>
        <w:ind w:firstLine="720"/>
        <w:jc w:val="both"/>
        <w:rPr>
          <w:rFonts w:cs="David" w:hint="cs"/>
          <w:rtl/>
        </w:rPr>
      </w:pPr>
    </w:p>
    <w:p w14:paraId="4F23C0F6" w14:textId="77777777" w:rsidR="00C90FC9" w:rsidRDefault="00C90FC9" w:rsidP="00C90FC9">
      <w:pPr>
        <w:bidi/>
        <w:ind w:firstLine="720"/>
        <w:jc w:val="both"/>
        <w:rPr>
          <w:rFonts w:cs="David" w:hint="cs"/>
          <w:rtl/>
        </w:rPr>
      </w:pPr>
      <w:r>
        <w:rPr>
          <w:rFonts w:cs="David" w:hint="cs"/>
          <w:rtl/>
        </w:rPr>
        <w:t xml:space="preserve">אגב, לפי דעתי זה גם קורה היום. </w:t>
      </w:r>
    </w:p>
    <w:p w14:paraId="29AE6A65" w14:textId="77777777" w:rsidR="00C90FC9" w:rsidRDefault="00C90FC9" w:rsidP="00C90FC9">
      <w:pPr>
        <w:bidi/>
        <w:ind w:firstLine="720"/>
        <w:jc w:val="both"/>
        <w:rPr>
          <w:rFonts w:cs="David" w:hint="cs"/>
          <w:rtl/>
        </w:rPr>
      </w:pPr>
    </w:p>
    <w:p w14:paraId="2334740B"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2E548B2F" w14:textId="77777777" w:rsidR="00C90FC9" w:rsidRDefault="00C90FC9" w:rsidP="00C90FC9">
      <w:pPr>
        <w:bidi/>
        <w:ind w:firstLine="720"/>
        <w:jc w:val="both"/>
        <w:rPr>
          <w:rFonts w:cs="David" w:hint="cs"/>
          <w:rtl/>
        </w:rPr>
      </w:pPr>
    </w:p>
    <w:p w14:paraId="7C6C64F5" w14:textId="77777777" w:rsidR="00C90FC9" w:rsidRDefault="00C90FC9" w:rsidP="00C90FC9">
      <w:pPr>
        <w:bidi/>
        <w:ind w:firstLine="720"/>
        <w:jc w:val="both"/>
        <w:rPr>
          <w:rFonts w:cs="David" w:hint="cs"/>
          <w:rtl/>
        </w:rPr>
      </w:pPr>
      <w:r>
        <w:rPr>
          <w:rFonts w:cs="David" w:hint="cs"/>
          <w:rtl/>
        </w:rPr>
        <w:t xml:space="preserve">לא, היום יש ממלא מקום מהקואליציה ומהאופוזיציה. </w:t>
      </w:r>
    </w:p>
    <w:p w14:paraId="656A17DE" w14:textId="77777777" w:rsidR="00C90FC9" w:rsidRDefault="00C90FC9" w:rsidP="00C90FC9">
      <w:pPr>
        <w:bidi/>
        <w:ind w:firstLine="720"/>
        <w:jc w:val="both"/>
        <w:rPr>
          <w:rFonts w:cs="David" w:hint="cs"/>
          <w:rtl/>
        </w:rPr>
      </w:pPr>
    </w:p>
    <w:p w14:paraId="32228C12"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2646202" w14:textId="77777777" w:rsidR="00C90FC9" w:rsidRDefault="00C90FC9" w:rsidP="00C90FC9">
      <w:pPr>
        <w:bidi/>
        <w:ind w:firstLine="720"/>
        <w:jc w:val="both"/>
        <w:rPr>
          <w:rFonts w:cs="David" w:hint="cs"/>
          <w:rtl/>
        </w:rPr>
      </w:pPr>
    </w:p>
    <w:p w14:paraId="1010CDE8" w14:textId="77777777" w:rsidR="00C90FC9" w:rsidRDefault="00C90FC9" w:rsidP="00C90FC9">
      <w:pPr>
        <w:bidi/>
        <w:ind w:firstLine="720"/>
        <w:jc w:val="both"/>
        <w:rPr>
          <w:rFonts w:cs="David" w:hint="cs"/>
          <w:rtl/>
        </w:rPr>
      </w:pPr>
      <w:r>
        <w:rPr>
          <w:rFonts w:cs="David" w:hint="cs"/>
          <w:rtl/>
        </w:rPr>
        <w:t xml:space="preserve">חבר הכנסת ריבלין מינה במיוחד עוד ממלא מקום מהאופוזיציה, כדי ליצור  איזון. </w:t>
      </w:r>
    </w:p>
    <w:p w14:paraId="6FB7F566" w14:textId="77777777" w:rsidR="00C90FC9" w:rsidRDefault="00C90FC9" w:rsidP="00C90FC9">
      <w:pPr>
        <w:bidi/>
        <w:ind w:firstLine="720"/>
        <w:jc w:val="both"/>
        <w:rPr>
          <w:rFonts w:cs="David" w:hint="cs"/>
          <w:rtl/>
        </w:rPr>
      </w:pPr>
    </w:p>
    <w:p w14:paraId="7F4E4C20"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9CB7469" w14:textId="77777777" w:rsidR="00C90FC9" w:rsidRDefault="00C90FC9" w:rsidP="00C90FC9">
      <w:pPr>
        <w:bidi/>
        <w:jc w:val="both"/>
        <w:rPr>
          <w:rFonts w:cs="David" w:hint="cs"/>
          <w:rtl/>
        </w:rPr>
      </w:pPr>
    </w:p>
    <w:p w14:paraId="0D3DEC0A" w14:textId="77777777" w:rsidR="00C90FC9" w:rsidRDefault="00C90FC9" w:rsidP="00C90FC9">
      <w:pPr>
        <w:bidi/>
        <w:ind w:firstLine="720"/>
        <w:jc w:val="both"/>
        <w:rPr>
          <w:rFonts w:cs="David" w:hint="cs"/>
          <w:rtl/>
        </w:rPr>
      </w:pPr>
      <w:r>
        <w:rPr>
          <w:rFonts w:cs="David" w:hint="cs"/>
          <w:rtl/>
        </w:rPr>
        <w:t xml:space="preserve">היום אם נעדר חבר מהקואליציה ממלא אותו ממלא מקום מהקואליציה. </w:t>
      </w:r>
    </w:p>
    <w:p w14:paraId="1B94F3E8" w14:textId="77777777" w:rsidR="00C90FC9" w:rsidRDefault="00C90FC9" w:rsidP="00C90FC9">
      <w:pPr>
        <w:bidi/>
        <w:ind w:firstLine="720"/>
        <w:jc w:val="both"/>
        <w:rPr>
          <w:rFonts w:cs="David" w:hint="cs"/>
          <w:rtl/>
        </w:rPr>
      </w:pPr>
    </w:p>
    <w:p w14:paraId="3C5DCE91"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5CA6EDC" w14:textId="77777777" w:rsidR="00C90FC9" w:rsidRDefault="00C90FC9" w:rsidP="00C90FC9">
      <w:pPr>
        <w:bidi/>
        <w:ind w:firstLine="720"/>
        <w:jc w:val="both"/>
        <w:rPr>
          <w:rFonts w:cs="David" w:hint="cs"/>
          <w:rtl/>
        </w:rPr>
      </w:pPr>
    </w:p>
    <w:p w14:paraId="720BD41F" w14:textId="77777777" w:rsidR="00C90FC9" w:rsidRDefault="00C90FC9" w:rsidP="00C90FC9">
      <w:pPr>
        <w:bidi/>
        <w:ind w:firstLine="720"/>
        <w:jc w:val="both"/>
        <w:rPr>
          <w:rFonts w:cs="David" w:hint="cs"/>
          <w:rtl/>
        </w:rPr>
      </w:pPr>
      <w:r>
        <w:rPr>
          <w:rFonts w:cs="David" w:hint="cs"/>
          <w:rtl/>
        </w:rPr>
        <w:t xml:space="preserve">אם חברת הכנסת יחימוביץ נעדרת, מי ממלא את מקומה, מהקואליציה או מהאופוזיציה? </w:t>
      </w:r>
    </w:p>
    <w:p w14:paraId="4AD5A02C" w14:textId="77777777" w:rsidR="00C90FC9" w:rsidRDefault="00C90FC9" w:rsidP="00C90FC9">
      <w:pPr>
        <w:bidi/>
        <w:ind w:firstLine="720"/>
        <w:jc w:val="both"/>
        <w:rPr>
          <w:rFonts w:cs="David" w:hint="cs"/>
          <w:rtl/>
        </w:rPr>
      </w:pPr>
    </w:p>
    <w:p w14:paraId="006E9C05"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2E640BBD" w14:textId="77777777" w:rsidR="00C90FC9" w:rsidRDefault="00C90FC9" w:rsidP="00C90FC9">
      <w:pPr>
        <w:bidi/>
        <w:ind w:firstLine="720"/>
        <w:jc w:val="both"/>
        <w:rPr>
          <w:rFonts w:cs="David" w:hint="cs"/>
          <w:rtl/>
        </w:rPr>
      </w:pPr>
    </w:p>
    <w:p w14:paraId="4F2313AC" w14:textId="77777777" w:rsidR="00C90FC9" w:rsidRDefault="00C90FC9" w:rsidP="00C90FC9">
      <w:pPr>
        <w:bidi/>
        <w:ind w:firstLine="720"/>
        <w:jc w:val="both"/>
        <w:rPr>
          <w:rFonts w:cs="David" w:hint="cs"/>
          <w:rtl/>
        </w:rPr>
      </w:pPr>
      <w:r>
        <w:rPr>
          <w:rFonts w:cs="David" w:hint="cs"/>
          <w:rtl/>
        </w:rPr>
        <w:t xml:space="preserve">לא משנה, מי שאני מחליטה. </w:t>
      </w:r>
    </w:p>
    <w:p w14:paraId="0FB693CD" w14:textId="77777777" w:rsidR="00C90FC9" w:rsidRDefault="00C90FC9" w:rsidP="00C90FC9">
      <w:pPr>
        <w:bidi/>
        <w:ind w:firstLine="720"/>
        <w:jc w:val="both"/>
        <w:rPr>
          <w:rFonts w:cs="David" w:hint="cs"/>
          <w:rtl/>
        </w:rPr>
      </w:pPr>
    </w:p>
    <w:p w14:paraId="6A50E740"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3CC482E7" w14:textId="77777777" w:rsidR="00C90FC9" w:rsidRDefault="00C90FC9" w:rsidP="00C90FC9">
      <w:pPr>
        <w:bidi/>
        <w:ind w:firstLine="720"/>
        <w:jc w:val="both"/>
        <w:rPr>
          <w:rFonts w:cs="David" w:hint="cs"/>
          <w:rtl/>
        </w:rPr>
      </w:pPr>
    </w:p>
    <w:p w14:paraId="59DEAD09" w14:textId="77777777" w:rsidR="00C90FC9" w:rsidRDefault="00C90FC9" w:rsidP="00C90FC9">
      <w:pPr>
        <w:bidi/>
        <w:ind w:firstLine="720"/>
        <w:jc w:val="both"/>
        <w:rPr>
          <w:rFonts w:cs="David" w:hint="cs"/>
          <w:rtl/>
        </w:rPr>
      </w:pPr>
      <w:r>
        <w:rPr>
          <w:rFonts w:cs="David" w:hint="cs"/>
          <w:rtl/>
        </w:rPr>
        <w:t>לכן אני אומר, מה זה משנה בכלל אופוזיציה או קואליציה, לדיון ספציפי...</w:t>
      </w:r>
    </w:p>
    <w:p w14:paraId="4EA1194C" w14:textId="77777777" w:rsidR="00C90FC9" w:rsidRDefault="00C90FC9" w:rsidP="00C90FC9">
      <w:pPr>
        <w:bidi/>
        <w:ind w:firstLine="720"/>
        <w:jc w:val="both"/>
        <w:rPr>
          <w:rFonts w:cs="David" w:hint="cs"/>
          <w:rtl/>
        </w:rPr>
      </w:pPr>
    </w:p>
    <w:p w14:paraId="15544916"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5D84879D" w14:textId="77777777" w:rsidR="00C90FC9" w:rsidRDefault="00C90FC9" w:rsidP="00C90FC9">
      <w:pPr>
        <w:bidi/>
        <w:ind w:firstLine="720"/>
        <w:jc w:val="both"/>
        <w:rPr>
          <w:rFonts w:cs="David" w:hint="cs"/>
          <w:rtl/>
        </w:rPr>
      </w:pPr>
    </w:p>
    <w:p w14:paraId="40537BD6" w14:textId="77777777" w:rsidR="00C90FC9" w:rsidRDefault="00C90FC9" w:rsidP="00C90FC9">
      <w:pPr>
        <w:bidi/>
        <w:ind w:firstLine="720"/>
        <w:jc w:val="both"/>
        <w:rPr>
          <w:rFonts w:cs="David" w:hint="cs"/>
          <w:rtl/>
        </w:rPr>
      </w:pPr>
      <w:r>
        <w:rPr>
          <w:rFonts w:cs="David" w:hint="cs"/>
          <w:rtl/>
        </w:rPr>
        <w:t xml:space="preserve">חבר הכנסת שענייניו נידונים בפני ועדת האתיקה, בוודאי שחשוב לו, אם הוא מהאופוזיציה, יש לו בעיה אם כל מי שיושב מולו הם חברי קואליציה. </w:t>
      </w:r>
    </w:p>
    <w:p w14:paraId="5DC28680" w14:textId="77777777" w:rsidR="00C90FC9" w:rsidRDefault="00C90FC9" w:rsidP="00C90FC9">
      <w:pPr>
        <w:bidi/>
        <w:ind w:firstLine="720"/>
        <w:jc w:val="both"/>
        <w:rPr>
          <w:rFonts w:cs="David" w:hint="cs"/>
          <w:rtl/>
        </w:rPr>
      </w:pPr>
    </w:p>
    <w:p w14:paraId="0AAEBA77"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6C341229" w14:textId="77777777" w:rsidR="00C90FC9" w:rsidRDefault="00C90FC9" w:rsidP="00C90FC9">
      <w:pPr>
        <w:bidi/>
        <w:ind w:firstLine="720"/>
        <w:jc w:val="both"/>
        <w:rPr>
          <w:rFonts w:cs="David" w:hint="cs"/>
          <w:rtl/>
        </w:rPr>
      </w:pPr>
    </w:p>
    <w:p w14:paraId="24A9B22C" w14:textId="77777777" w:rsidR="00C90FC9" w:rsidRDefault="00C90FC9" w:rsidP="00C90FC9">
      <w:pPr>
        <w:bidi/>
        <w:ind w:firstLine="720"/>
        <w:jc w:val="both"/>
        <w:rPr>
          <w:rFonts w:cs="David" w:hint="cs"/>
          <w:rtl/>
        </w:rPr>
      </w:pPr>
      <w:r>
        <w:rPr>
          <w:rFonts w:cs="David" w:hint="cs"/>
          <w:rtl/>
        </w:rPr>
        <w:t xml:space="preserve">ממש לא. אני מתפלאת עליכם, אחרי כל כך הרבה שנים בכנסת, את אומרת דבר כל כך מופרך? את לא יודעת שהחברים הטובים של חבר הכנסת מגיעים מסיעות אחרות, בדרך כלל מסיעות האופוזיציה ולא מהסיעה שלו? </w:t>
      </w:r>
      <w:proofErr w:type="spellStart"/>
      <w:r>
        <w:rPr>
          <w:rFonts w:cs="David" w:hint="cs"/>
          <w:rtl/>
        </w:rPr>
        <w:t>האינך</w:t>
      </w:r>
      <w:proofErr w:type="spellEnd"/>
      <w:r>
        <w:rPr>
          <w:rFonts w:cs="David" w:hint="cs"/>
          <w:rtl/>
        </w:rPr>
        <w:t xml:space="preserve"> יודעת את הכלל הבסיסי הזה? </w:t>
      </w:r>
    </w:p>
    <w:p w14:paraId="1D24FE74" w14:textId="77777777" w:rsidR="00C90FC9" w:rsidRDefault="00C90FC9" w:rsidP="00C90FC9">
      <w:pPr>
        <w:bidi/>
        <w:ind w:firstLine="720"/>
        <w:jc w:val="both"/>
        <w:rPr>
          <w:rFonts w:cs="David" w:hint="cs"/>
          <w:rtl/>
        </w:rPr>
      </w:pPr>
    </w:p>
    <w:p w14:paraId="2F427205"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31D0767" w14:textId="77777777" w:rsidR="00C90FC9" w:rsidRDefault="00C90FC9" w:rsidP="00C90FC9">
      <w:pPr>
        <w:bidi/>
        <w:ind w:firstLine="720"/>
        <w:jc w:val="both"/>
        <w:rPr>
          <w:rFonts w:cs="David" w:hint="cs"/>
          <w:rtl/>
        </w:rPr>
      </w:pPr>
    </w:p>
    <w:p w14:paraId="2BB1CF3D" w14:textId="77777777" w:rsidR="00C90FC9" w:rsidRDefault="00C90FC9" w:rsidP="00C90FC9">
      <w:pPr>
        <w:bidi/>
        <w:ind w:firstLine="720"/>
        <w:jc w:val="both"/>
        <w:rPr>
          <w:rFonts w:cs="David" w:hint="cs"/>
          <w:rtl/>
        </w:rPr>
      </w:pPr>
      <w:r>
        <w:rPr>
          <w:rFonts w:cs="David" w:hint="cs"/>
          <w:rtl/>
        </w:rPr>
        <w:t xml:space="preserve">נכון. </w:t>
      </w:r>
    </w:p>
    <w:p w14:paraId="5F682250" w14:textId="77777777" w:rsidR="00C90FC9" w:rsidRDefault="00C90FC9" w:rsidP="00C90FC9">
      <w:pPr>
        <w:bidi/>
        <w:ind w:firstLine="720"/>
        <w:jc w:val="both"/>
        <w:rPr>
          <w:rFonts w:cs="David" w:hint="cs"/>
          <w:rtl/>
        </w:rPr>
      </w:pPr>
    </w:p>
    <w:p w14:paraId="38F93805"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BE6F34E" w14:textId="77777777" w:rsidR="00C90FC9" w:rsidRDefault="00C90FC9" w:rsidP="00C90FC9">
      <w:pPr>
        <w:bidi/>
        <w:ind w:firstLine="720"/>
        <w:jc w:val="both"/>
        <w:rPr>
          <w:rFonts w:cs="David" w:hint="cs"/>
          <w:rtl/>
        </w:rPr>
      </w:pPr>
    </w:p>
    <w:p w14:paraId="7610C8DB" w14:textId="77777777" w:rsidR="00C90FC9" w:rsidRDefault="00C90FC9" w:rsidP="00C90FC9">
      <w:pPr>
        <w:bidi/>
        <w:ind w:firstLine="720"/>
        <w:jc w:val="both"/>
        <w:rPr>
          <w:rFonts w:cs="David" w:hint="cs"/>
          <w:rtl/>
        </w:rPr>
      </w:pPr>
      <w:r>
        <w:rPr>
          <w:rFonts w:cs="David" w:hint="cs"/>
          <w:rtl/>
        </w:rPr>
        <w:t xml:space="preserve">אם זה 1, 2, 3, 4, זה עלול לשבש את האיזון הזה. </w:t>
      </w:r>
    </w:p>
    <w:p w14:paraId="7CF66B5F" w14:textId="77777777" w:rsidR="00C90FC9" w:rsidRDefault="00C90FC9" w:rsidP="00C90FC9">
      <w:pPr>
        <w:bidi/>
        <w:ind w:firstLine="720"/>
        <w:jc w:val="both"/>
        <w:rPr>
          <w:rFonts w:cs="David" w:hint="cs"/>
          <w:rtl/>
        </w:rPr>
      </w:pPr>
    </w:p>
    <w:p w14:paraId="1482186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DEF92EB" w14:textId="77777777" w:rsidR="00C90FC9" w:rsidRDefault="00C90FC9" w:rsidP="00C90FC9">
      <w:pPr>
        <w:bidi/>
        <w:ind w:firstLine="720"/>
        <w:jc w:val="both"/>
        <w:rPr>
          <w:rFonts w:cs="David" w:hint="cs"/>
          <w:rtl/>
        </w:rPr>
      </w:pPr>
    </w:p>
    <w:p w14:paraId="4AE4173D" w14:textId="77777777" w:rsidR="00C90FC9" w:rsidRDefault="00C90FC9" w:rsidP="00C90FC9">
      <w:pPr>
        <w:bidi/>
        <w:ind w:firstLine="720"/>
        <w:jc w:val="both"/>
        <w:rPr>
          <w:rFonts w:cs="David" w:hint="cs"/>
          <w:rtl/>
        </w:rPr>
      </w:pPr>
      <w:r>
        <w:rPr>
          <w:rFonts w:cs="David" w:hint="cs"/>
          <w:rtl/>
        </w:rPr>
        <w:t xml:space="preserve">אבל אנחנו רוצים למנוע מצב של קביעת הרכבים על פי סוג התלונות וסוג </w:t>
      </w:r>
      <w:proofErr w:type="spellStart"/>
      <w:r>
        <w:rPr>
          <w:rFonts w:cs="David" w:hint="cs"/>
          <w:rtl/>
        </w:rPr>
        <w:t>הנלונים</w:t>
      </w:r>
      <w:proofErr w:type="spellEnd"/>
      <w:r>
        <w:rPr>
          <w:rFonts w:cs="David" w:hint="cs"/>
          <w:rtl/>
        </w:rPr>
        <w:t xml:space="preserve">. </w:t>
      </w:r>
    </w:p>
    <w:p w14:paraId="2B5C5F25" w14:textId="77777777" w:rsidR="00C90FC9" w:rsidRDefault="00C90FC9" w:rsidP="00C90FC9">
      <w:pPr>
        <w:bidi/>
        <w:ind w:firstLine="720"/>
        <w:jc w:val="both"/>
        <w:rPr>
          <w:rFonts w:cs="David" w:hint="cs"/>
          <w:rtl/>
        </w:rPr>
      </w:pPr>
    </w:p>
    <w:p w14:paraId="11BADC12"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489958E8" w14:textId="77777777" w:rsidR="00C90FC9" w:rsidRDefault="00C90FC9" w:rsidP="00C90FC9">
      <w:pPr>
        <w:bidi/>
        <w:ind w:firstLine="720"/>
        <w:jc w:val="both"/>
        <w:rPr>
          <w:rFonts w:cs="David" w:hint="cs"/>
          <w:rtl/>
        </w:rPr>
      </w:pPr>
    </w:p>
    <w:p w14:paraId="3DF4A93A" w14:textId="77777777" w:rsidR="00C90FC9" w:rsidRDefault="00C90FC9" w:rsidP="00C90FC9">
      <w:pPr>
        <w:bidi/>
        <w:ind w:firstLine="720"/>
        <w:jc w:val="both"/>
        <w:rPr>
          <w:rFonts w:cs="David" w:hint="cs"/>
          <w:rtl/>
        </w:rPr>
      </w:pPr>
      <w:r>
        <w:rPr>
          <w:rFonts w:cs="David" w:hint="cs"/>
          <w:rtl/>
        </w:rPr>
        <w:t xml:space="preserve">אני יכולה להכין נוסח עם ההצעה הזאת ושנראה אותו בישיבה הבאה. </w:t>
      </w:r>
    </w:p>
    <w:p w14:paraId="6E0CF3F4" w14:textId="77777777" w:rsidR="00C90FC9" w:rsidRDefault="00C90FC9" w:rsidP="00C90FC9">
      <w:pPr>
        <w:bidi/>
        <w:ind w:firstLine="720"/>
        <w:jc w:val="both"/>
        <w:rPr>
          <w:rFonts w:cs="David" w:hint="cs"/>
          <w:rtl/>
        </w:rPr>
      </w:pPr>
    </w:p>
    <w:p w14:paraId="01F7C85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9CD45EA" w14:textId="77777777" w:rsidR="00C90FC9" w:rsidRDefault="00C90FC9" w:rsidP="00C90FC9">
      <w:pPr>
        <w:bidi/>
        <w:ind w:firstLine="720"/>
        <w:jc w:val="both"/>
        <w:rPr>
          <w:rFonts w:cs="David" w:hint="cs"/>
          <w:rtl/>
        </w:rPr>
      </w:pPr>
    </w:p>
    <w:p w14:paraId="72FFDE1A" w14:textId="77777777" w:rsidR="00C90FC9" w:rsidRDefault="00C90FC9" w:rsidP="00C90FC9">
      <w:pPr>
        <w:bidi/>
        <w:ind w:firstLine="720"/>
        <w:jc w:val="both"/>
        <w:rPr>
          <w:rFonts w:cs="David" w:hint="cs"/>
          <w:rtl/>
        </w:rPr>
      </w:pPr>
      <w:r>
        <w:rPr>
          <w:rFonts w:cs="David" w:hint="cs"/>
          <w:rtl/>
        </w:rPr>
        <w:t xml:space="preserve">אני לא יודע למה צריך לכתוב את (א), (ב) ו-(ג). ב-(א) צריך להחליף את הנוסח, 'אם התפטר חבר הכנסת מחברותו בכנסת...', ברור שצריך למנות מישהו אחר. צריך לכתוב את זה? </w:t>
      </w:r>
    </w:p>
    <w:p w14:paraId="5CF86FD9" w14:textId="77777777" w:rsidR="00C90FC9" w:rsidRDefault="00C90FC9" w:rsidP="00C90FC9">
      <w:pPr>
        <w:bidi/>
        <w:ind w:firstLine="720"/>
        <w:jc w:val="both"/>
        <w:rPr>
          <w:rFonts w:cs="David" w:hint="cs"/>
          <w:rtl/>
        </w:rPr>
      </w:pPr>
    </w:p>
    <w:p w14:paraId="41E7C0F5"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72E24AC5" w14:textId="77777777" w:rsidR="00C90FC9" w:rsidRDefault="00C90FC9" w:rsidP="00C90FC9">
      <w:pPr>
        <w:bidi/>
        <w:ind w:firstLine="720"/>
        <w:jc w:val="both"/>
        <w:rPr>
          <w:rFonts w:cs="David" w:hint="cs"/>
          <w:rtl/>
        </w:rPr>
      </w:pPr>
    </w:p>
    <w:p w14:paraId="6E5B6A9D" w14:textId="77777777" w:rsidR="00C90FC9" w:rsidRDefault="00C90FC9" w:rsidP="00C90FC9">
      <w:pPr>
        <w:bidi/>
        <w:ind w:firstLine="720"/>
        <w:jc w:val="both"/>
        <w:rPr>
          <w:rFonts w:cs="David" w:hint="cs"/>
          <w:rtl/>
        </w:rPr>
      </w:pPr>
      <w:r>
        <w:rPr>
          <w:rFonts w:cs="David" w:hint="cs"/>
          <w:rtl/>
        </w:rPr>
        <w:t xml:space="preserve">לא, ממש לא. בשביל מה? אנחנו מחפשים מלים מיותרות להכניס? </w:t>
      </w:r>
    </w:p>
    <w:p w14:paraId="4415FD66" w14:textId="77777777" w:rsidR="00C90FC9" w:rsidRDefault="00C90FC9" w:rsidP="00C90FC9">
      <w:pPr>
        <w:bidi/>
        <w:ind w:firstLine="720"/>
        <w:jc w:val="both"/>
        <w:rPr>
          <w:rFonts w:cs="David" w:hint="cs"/>
          <w:rtl/>
        </w:rPr>
      </w:pPr>
    </w:p>
    <w:p w14:paraId="1AA70F58" w14:textId="77777777" w:rsidR="00C90FC9" w:rsidRDefault="00C90FC9" w:rsidP="00C90FC9">
      <w:pPr>
        <w:bidi/>
        <w:jc w:val="both"/>
        <w:rPr>
          <w:rFonts w:cs="David" w:hint="cs"/>
          <w:u w:val="single"/>
          <w:rtl/>
        </w:rPr>
      </w:pPr>
      <w:r>
        <w:rPr>
          <w:rFonts w:cs="David" w:hint="cs"/>
          <w:u w:val="single"/>
          <w:rtl/>
        </w:rPr>
        <w:t>היו"ר חיים אורון</w:t>
      </w:r>
      <w:r>
        <w:rPr>
          <w:rFonts w:cs="David" w:hint="cs"/>
          <w:rtl/>
        </w:rPr>
        <w:t>:</w:t>
      </w:r>
    </w:p>
    <w:p w14:paraId="16045BEB" w14:textId="77777777" w:rsidR="00C90FC9" w:rsidRDefault="00C90FC9" w:rsidP="00C90FC9">
      <w:pPr>
        <w:bidi/>
        <w:ind w:firstLine="720"/>
        <w:jc w:val="both"/>
        <w:rPr>
          <w:rFonts w:cs="David" w:hint="cs"/>
          <w:rtl/>
        </w:rPr>
      </w:pPr>
    </w:p>
    <w:p w14:paraId="4046FBA5" w14:textId="77777777" w:rsidR="00C90FC9" w:rsidRDefault="00C90FC9" w:rsidP="00C90FC9">
      <w:pPr>
        <w:bidi/>
        <w:ind w:firstLine="720"/>
        <w:jc w:val="both"/>
        <w:rPr>
          <w:rFonts w:cs="David" w:hint="cs"/>
          <w:rtl/>
        </w:rPr>
      </w:pPr>
      <w:r>
        <w:rPr>
          <w:rFonts w:cs="David" w:hint="cs"/>
          <w:rtl/>
        </w:rPr>
        <w:t xml:space="preserve">הרי זה ברור. אם אחד נעשה סגן שר, אז ימנו מישהו אחר במקומו. כי קבענו את ההרכב. נאמר פה משהו שמובן מעצמו. </w:t>
      </w:r>
    </w:p>
    <w:p w14:paraId="7E30C866" w14:textId="77777777" w:rsidR="00C90FC9" w:rsidRDefault="00C90FC9" w:rsidP="00C90FC9">
      <w:pPr>
        <w:bidi/>
        <w:ind w:firstLine="720"/>
        <w:jc w:val="both"/>
        <w:rPr>
          <w:rFonts w:cs="David" w:hint="cs"/>
          <w:rtl/>
        </w:rPr>
      </w:pPr>
    </w:p>
    <w:p w14:paraId="3084DAA1"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3C429C7" w14:textId="77777777" w:rsidR="00C90FC9" w:rsidRDefault="00C90FC9" w:rsidP="00C90FC9">
      <w:pPr>
        <w:bidi/>
        <w:ind w:firstLine="720"/>
        <w:jc w:val="both"/>
        <w:rPr>
          <w:rFonts w:cs="David" w:hint="cs"/>
          <w:rtl/>
        </w:rPr>
      </w:pPr>
    </w:p>
    <w:p w14:paraId="4783A896" w14:textId="77777777" w:rsidR="00C90FC9" w:rsidRDefault="00C90FC9" w:rsidP="00C90FC9">
      <w:pPr>
        <w:bidi/>
        <w:ind w:firstLine="720"/>
        <w:jc w:val="both"/>
        <w:rPr>
          <w:rFonts w:cs="David" w:hint="cs"/>
          <w:rtl/>
        </w:rPr>
      </w:pPr>
      <w:r>
        <w:rPr>
          <w:rFonts w:cs="David" w:hint="cs"/>
          <w:rtl/>
        </w:rPr>
        <w:t>התפטר, או חדל לכהן בכנסת, זה ברור, אבל מונה לשר או סגן שר, רוצים להבהיר פה---</w:t>
      </w:r>
    </w:p>
    <w:p w14:paraId="20E74E8C" w14:textId="77777777" w:rsidR="00C90FC9" w:rsidRDefault="00C90FC9" w:rsidP="00C90FC9">
      <w:pPr>
        <w:bidi/>
        <w:ind w:firstLine="720"/>
        <w:jc w:val="both"/>
        <w:rPr>
          <w:rFonts w:cs="David" w:hint="cs"/>
          <w:rtl/>
        </w:rPr>
      </w:pPr>
    </w:p>
    <w:p w14:paraId="64BD1258"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4475B0BB" w14:textId="77777777" w:rsidR="00C90FC9" w:rsidRDefault="00C90FC9" w:rsidP="00C90FC9">
      <w:pPr>
        <w:bidi/>
        <w:ind w:firstLine="720"/>
        <w:jc w:val="both"/>
        <w:rPr>
          <w:rFonts w:cs="David" w:hint="cs"/>
          <w:rtl/>
        </w:rPr>
      </w:pPr>
    </w:p>
    <w:p w14:paraId="7209CBF3" w14:textId="77777777" w:rsidR="00C90FC9" w:rsidRDefault="00C90FC9" w:rsidP="00C90FC9">
      <w:pPr>
        <w:bidi/>
        <w:ind w:firstLine="720"/>
        <w:jc w:val="both"/>
        <w:rPr>
          <w:rFonts w:cs="David" w:hint="cs"/>
          <w:rtl/>
        </w:rPr>
      </w:pPr>
      <w:r>
        <w:rPr>
          <w:rFonts w:cs="David" w:hint="cs"/>
          <w:rtl/>
        </w:rPr>
        <w:t xml:space="preserve">זה ברור כבר קודם, שהוא לא יכול, כתוב למעלה שהוא לא יכול אם הוא סגן שר. </w:t>
      </w:r>
    </w:p>
    <w:p w14:paraId="7CE21732" w14:textId="77777777" w:rsidR="00C90FC9" w:rsidRDefault="00C90FC9" w:rsidP="00C90FC9">
      <w:pPr>
        <w:bidi/>
        <w:ind w:firstLine="720"/>
        <w:jc w:val="both"/>
        <w:rPr>
          <w:rFonts w:cs="David" w:hint="cs"/>
          <w:rtl/>
        </w:rPr>
      </w:pPr>
    </w:p>
    <w:p w14:paraId="08A0C4FD"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AB1E013" w14:textId="77777777" w:rsidR="00C90FC9" w:rsidRDefault="00C90FC9" w:rsidP="00C90FC9">
      <w:pPr>
        <w:bidi/>
        <w:ind w:firstLine="720"/>
        <w:jc w:val="both"/>
        <w:rPr>
          <w:rFonts w:cs="David" w:hint="cs"/>
          <w:rtl/>
        </w:rPr>
      </w:pPr>
    </w:p>
    <w:p w14:paraId="34EDFB4A" w14:textId="77777777" w:rsidR="00C90FC9" w:rsidRDefault="00C90FC9" w:rsidP="00C90FC9">
      <w:pPr>
        <w:bidi/>
        <w:ind w:firstLine="720"/>
        <w:jc w:val="both"/>
        <w:rPr>
          <w:rFonts w:cs="David" w:hint="cs"/>
          <w:rtl/>
        </w:rPr>
      </w:pPr>
      <w:r>
        <w:rPr>
          <w:rFonts w:cs="David" w:hint="cs"/>
          <w:rtl/>
        </w:rPr>
        <w:t xml:space="preserve">בסדר. </w:t>
      </w:r>
    </w:p>
    <w:p w14:paraId="28CE1D2D" w14:textId="77777777" w:rsidR="00C90FC9" w:rsidRDefault="00C90FC9" w:rsidP="00C90FC9">
      <w:pPr>
        <w:bidi/>
        <w:ind w:firstLine="720"/>
        <w:jc w:val="both"/>
        <w:rPr>
          <w:rFonts w:cs="David" w:hint="cs"/>
          <w:rtl/>
        </w:rPr>
      </w:pPr>
    </w:p>
    <w:p w14:paraId="06421248" w14:textId="77777777" w:rsidR="00C90FC9" w:rsidRDefault="00C90FC9" w:rsidP="00C90FC9">
      <w:pPr>
        <w:bidi/>
        <w:jc w:val="both"/>
        <w:rPr>
          <w:rFonts w:cs="David" w:hint="cs"/>
          <w:rtl/>
        </w:rPr>
      </w:pPr>
      <w:r>
        <w:rPr>
          <w:rFonts w:cs="David" w:hint="cs"/>
          <w:u w:val="single"/>
          <w:rtl/>
        </w:rPr>
        <w:t>תמי</w:t>
      </w:r>
      <w:r>
        <w:rPr>
          <w:rFonts w:cs="David" w:hint="cs"/>
          <w:rtl/>
        </w:rPr>
        <w:t>:</w:t>
      </w:r>
    </w:p>
    <w:p w14:paraId="2FC3F9D9" w14:textId="77777777" w:rsidR="00C90FC9" w:rsidRDefault="00C90FC9" w:rsidP="00C90FC9">
      <w:pPr>
        <w:bidi/>
        <w:ind w:firstLine="720"/>
        <w:jc w:val="both"/>
        <w:rPr>
          <w:rFonts w:cs="David" w:hint="cs"/>
          <w:rtl/>
        </w:rPr>
      </w:pPr>
    </w:p>
    <w:p w14:paraId="0C54BB53" w14:textId="77777777" w:rsidR="00C90FC9" w:rsidRDefault="00C90FC9" w:rsidP="00C90FC9">
      <w:pPr>
        <w:bidi/>
        <w:ind w:firstLine="720"/>
        <w:jc w:val="both"/>
        <w:rPr>
          <w:rFonts w:cs="David" w:hint="cs"/>
          <w:rtl/>
        </w:rPr>
      </w:pPr>
      <w:r>
        <w:rPr>
          <w:rFonts w:cs="David" w:hint="cs"/>
          <w:rtl/>
        </w:rPr>
        <w:t xml:space="preserve">דליה רבין נתמנתה לסגנית שר הביטחון והיא היתה יושבת ראש ועדה והחליפה אותה קולט אביטל. </w:t>
      </w:r>
    </w:p>
    <w:p w14:paraId="29A30930" w14:textId="77777777" w:rsidR="00C90FC9" w:rsidRDefault="00C90FC9" w:rsidP="00C90FC9">
      <w:pPr>
        <w:bidi/>
        <w:jc w:val="both"/>
        <w:rPr>
          <w:rFonts w:cs="David" w:hint="cs"/>
          <w:u w:val="single"/>
          <w:rtl/>
        </w:rPr>
      </w:pPr>
    </w:p>
    <w:p w14:paraId="6EA44C74" w14:textId="77777777" w:rsidR="00C90FC9" w:rsidRDefault="00C90FC9" w:rsidP="00C90FC9">
      <w:pPr>
        <w:bidi/>
        <w:jc w:val="both"/>
        <w:rPr>
          <w:rFonts w:cs="David" w:hint="cs"/>
          <w:rtl/>
        </w:rPr>
      </w:pPr>
      <w:r>
        <w:rPr>
          <w:rFonts w:cs="David" w:hint="cs"/>
          <w:u w:val="single"/>
          <w:rtl/>
        </w:rPr>
        <w:t>שלי יחימוביץ</w:t>
      </w:r>
      <w:r>
        <w:rPr>
          <w:rFonts w:cs="David" w:hint="cs"/>
          <w:rtl/>
        </w:rPr>
        <w:t>:</w:t>
      </w:r>
    </w:p>
    <w:p w14:paraId="3015EC10" w14:textId="77777777" w:rsidR="00C90FC9" w:rsidRDefault="00C90FC9" w:rsidP="00C90FC9">
      <w:pPr>
        <w:bidi/>
        <w:ind w:firstLine="720"/>
        <w:jc w:val="both"/>
        <w:rPr>
          <w:rFonts w:cs="David" w:hint="cs"/>
          <w:rtl/>
        </w:rPr>
      </w:pPr>
    </w:p>
    <w:p w14:paraId="540DE745" w14:textId="77777777" w:rsidR="00C90FC9" w:rsidRDefault="00C90FC9" w:rsidP="00C90FC9">
      <w:pPr>
        <w:bidi/>
        <w:ind w:firstLine="720"/>
        <w:jc w:val="both"/>
        <w:rPr>
          <w:rFonts w:cs="David" w:hint="cs"/>
          <w:rtl/>
        </w:rPr>
      </w:pPr>
      <w:r>
        <w:rPr>
          <w:rFonts w:cs="David" w:hint="cs"/>
          <w:rtl/>
        </w:rPr>
        <w:t xml:space="preserve">כן, זה מובן מאליו. </w:t>
      </w:r>
    </w:p>
    <w:p w14:paraId="346E2A84" w14:textId="77777777" w:rsidR="00C90FC9" w:rsidRDefault="00C90FC9" w:rsidP="00C90FC9">
      <w:pPr>
        <w:bidi/>
        <w:ind w:firstLine="720"/>
        <w:jc w:val="both"/>
        <w:rPr>
          <w:rFonts w:cs="David" w:hint="cs"/>
          <w:rtl/>
        </w:rPr>
      </w:pPr>
    </w:p>
    <w:p w14:paraId="0161EBBD"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249D66B6" w14:textId="77777777" w:rsidR="00C90FC9" w:rsidRDefault="00C90FC9" w:rsidP="00C90FC9">
      <w:pPr>
        <w:bidi/>
        <w:ind w:firstLine="720"/>
        <w:jc w:val="both"/>
        <w:rPr>
          <w:rFonts w:cs="David" w:hint="cs"/>
          <w:rtl/>
        </w:rPr>
      </w:pPr>
    </w:p>
    <w:p w14:paraId="457A1EAC" w14:textId="77777777" w:rsidR="00C90FC9" w:rsidRDefault="00C90FC9" w:rsidP="00C90FC9">
      <w:pPr>
        <w:bidi/>
        <w:ind w:firstLine="720"/>
        <w:jc w:val="both"/>
        <w:rPr>
          <w:rFonts w:cs="David" w:hint="cs"/>
          <w:rtl/>
        </w:rPr>
      </w:pPr>
      <w:r>
        <w:rPr>
          <w:rFonts w:cs="David" w:hint="cs"/>
          <w:rtl/>
        </w:rPr>
        <w:t xml:space="preserve">גם מתן וילנאי, אני החלפתי אותו. </w:t>
      </w:r>
    </w:p>
    <w:p w14:paraId="78F7878E" w14:textId="77777777" w:rsidR="00C90FC9" w:rsidRDefault="00C90FC9" w:rsidP="00C90FC9">
      <w:pPr>
        <w:bidi/>
        <w:ind w:firstLine="720"/>
        <w:jc w:val="both"/>
        <w:rPr>
          <w:rFonts w:cs="David" w:hint="cs"/>
          <w:rtl/>
        </w:rPr>
      </w:pPr>
    </w:p>
    <w:p w14:paraId="4B185DA7"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0CDAE4E" w14:textId="77777777" w:rsidR="00C90FC9" w:rsidRDefault="00C90FC9" w:rsidP="00C90FC9">
      <w:pPr>
        <w:bidi/>
        <w:ind w:firstLine="720"/>
        <w:jc w:val="both"/>
        <w:rPr>
          <w:rFonts w:cs="David" w:hint="cs"/>
          <w:rtl/>
        </w:rPr>
      </w:pPr>
    </w:p>
    <w:p w14:paraId="6DA4A99E" w14:textId="77777777" w:rsidR="00C90FC9" w:rsidRDefault="00C90FC9" w:rsidP="00C90FC9">
      <w:pPr>
        <w:bidi/>
        <w:ind w:firstLine="720"/>
        <w:jc w:val="both"/>
        <w:rPr>
          <w:rFonts w:cs="David" w:hint="cs"/>
          <w:rtl/>
        </w:rPr>
      </w:pPr>
      <w:r>
        <w:rPr>
          <w:rFonts w:cs="David" w:hint="cs"/>
          <w:rtl/>
        </w:rPr>
        <w:t>אוקי, אבל רק צריך להגיד את הסיפא, שאם הוא זוכה---</w:t>
      </w:r>
    </w:p>
    <w:p w14:paraId="610C16F2" w14:textId="77777777" w:rsidR="00C90FC9" w:rsidRDefault="00C90FC9" w:rsidP="00C90FC9">
      <w:pPr>
        <w:bidi/>
        <w:ind w:firstLine="720"/>
        <w:jc w:val="both"/>
        <w:rPr>
          <w:rFonts w:cs="David" w:hint="cs"/>
          <w:rtl/>
        </w:rPr>
      </w:pPr>
    </w:p>
    <w:p w14:paraId="27D933BB"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52A26366" w14:textId="77777777" w:rsidR="00C90FC9" w:rsidRDefault="00C90FC9" w:rsidP="00C90FC9">
      <w:pPr>
        <w:bidi/>
        <w:ind w:firstLine="720"/>
        <w:jc w:val="both"/>
        <w:rPr>
          <w:rFonts w:cs="David" w:hint="cs"/>
          <w:rtl/>
        </w:rPr>
      </w:pPr>
    </w:p>
    <w:p w14:paraId="3ACC316C" w14:textId="77777777" w:rsidR="00C90FC9" w:rsidRDefault="00C90FC9" w:rsidP="00C90FC9">
      <w:pPr>
        <w:bidi/>
        <w:ind w:firstLine="720"/>
        <w:jc w:val="both"/>
        <w:rPr>
          <w:rFonts w:cs="David" w:hint="cs"/>
          <w:rtl/>
        </w:rPr>
      </w:pPr>
      <w:r>
        <w:rPr>
          <w:rFonts w:cs="David" w:hint="cs"/>
          <w:rtl/>
        </w:rPr>
        <w:t xml:space="preserve">את עושה לנו פה חוק נורבגי קטן, רק חברי ועדת האתיקה. </w:t>
      </w:r>
    </w:p>
    <w:p w14:paraId="4690CF41" w14:textId="77777777" w:rsidR="00C90FC9" w:rsidRDefault="00C90FC9" w:rsidP="00C90FC9">
      <w:pPr>
        <w:bidi/>
        <w:ind w:firstLine="720"/>
        <w:jc w:val="both"/>
        <w:rPr>
          <w:rFonts w:cs="David" w:hint="cs"/>
          <w:rtl/>
        </w:rPr>
      </w:pPr>
    </w:p>
    <w:p w14:paraId="3C6BD458"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FBE04BF" w14:textId="77777777" w:rsidR="00C90FC9" w:rsidRDefault="00C90FC9" w:rsidP="00C90FC9">
      <w:pPr>
        <w:bidi/>
        <w:ind w:firstLine="720"/>
        <w:jc w:val="both"/>
        <w:rPr>
          <w:rFonts w:cs="David" w:hint="cs"/>
          <w:rtl/>
        </w:rPr>
      </w:pPr>
    </w:p>
    <w:p w14:paraId="07C8BF86" w14:textId="77777777" w:rsidR="00C90FC9" w:rsidRDefault="00C90FC9" w:rsidP="00C90FC9">
      <w:pPr>
        <w:bidi/>
        <w:ind w:firstLine="720"/>
        <w:jc w:val="both"/>
        <w:rPr>
          <w:rFonts w:cs="David" w:hint="cs"/>
          <w:rtl/>
        </w:rPr>
      </w:pPr>
      <w:r>
        <w:rPr>
          <w:rFonts w:cs="David" w:hint="cs"/>
          <w:rtl/>
        </w:rPr>
        <w:t xml:space="preserve">יכול להיות שהוא חדל לכהן בגלל שהוגש נגדו כתב אישום ואז הוא זוכה, אז רשאי יושב ראש הכנסת לשוב ולמנותו במקום החבר שהחל לכהן במקומו. </w:t>
      </w:r>
    </w:p>
    <w:p w14:paraId="3B682AA2" w14:textId="77777777" w:rsidR="00C90FC9" w:rsidRDefault="00C90FC9" w:rsidP="00C90FC9">
      <w:pPr>
        <w:bidi/>
        <w:ind w:firstLine="720"/>
        <w:jc w:val="both"/>
        <w:rPr>
          <w:rFonts w:cs="David" w:hint="cs"/>
          <w:rtl/>
        </w:rPr>
      </w:pPr>
    </w:p>
    <w:p w14:paraId="2638501C"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966120B" w14:textId="77777777" w:rsidR="00C90FC9" w:rsidRDefault="00C90FC9" w:rsidP="00C90FC9">
      <w:pPr>
        <w:bidi/>
        <w:ind w:firstLine="720"/>
        <w:jc w:val="both"/>
        <w:rPr>
          <w:rFonts w:cs="David" w:hint="cs"/>
          <w:rtl/>
        </w:rPr>
      </w:pPr>
    </w:p>
    <w:p w14:paraId="3BCF21F6" w14:textId="77777777" w:rsidR="00C90FC9" w:rsidRDefault="00C90FC9" w:rsidP="00C90FC9">
      <w:pPr>
        <w:bidi/>
        <w:ind w:firstLine="720"/>
        <w:jc w:val="both"/>
        <w:rPr>
          <w:rFonts w:cs="David" w:hint="cs"/>
          <w:rtl/>
        </w:rPr>
      </w:pPr>
      <w:r>
        <w:rPr>
          <w:rFonts w:cs="David" w:hint="cs"/>
          <w:rtl/>
        </w:rPr>
        <w:t xml:space="preserve">בסדר. </w:t>
      </w:r>
    </w:p>
    <w:p w14:paraId="1456BEC6" w14:textId="77777777" w:rsidR="00C90FC9" w:rsidRDefault="00C90FC9" w:rsidP="00C90FC9">
      <w:pPr>
        <w:bidi/>
        <w:ind w:firstLine="720"/>
        <w:jc w:val="both"/>
        <w:rPr>
          <w:rFonts w:cs="David" w:hint="cs"/>
          <w:rtl/>
        </w:rPr>
      </w:pPr>
    </w:p>
    <w:p w14:paraId="5EE174B0"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0A467E13" w14:textId="77777777" w:rsidR="00C90FC9" w:rsidRDefault="00C90FC9" w:rsidP="00C90FC9">
      <w:pPr>
        <w:bidi/>
        <w:ind w:firstLine="720"/>
        <w:jc w:val="both"/>
        <w:rPr>
          <w:rFonts w:cs="David" w:hint="cs"/>
          <w:rtl/>
        </w:rPr>
      </w:pPr>
    </w:p>
    <w:p w14:paraId="4D5F553A" w14:textId="77777777" w:rsidR="00C90FC9" w:rsidRDefault="00C90FC9" w:rsidP="00C90FC9">
      <w:pPr>
        <w:bidi/>
        <w:ind w:firstLine="720"/>
        <w:jc w:val="both"/>
        <w:rPr>
          <w:rFonts w:cs="David" w:hint="cs"/>
          <w:rtl/>
        </w:rPr>
      </w:pPr>
      <w:r>
        <w:rPr>
          <w:rFonts w:cs="David" w:hint="cs"/>
          <w:rtl/>
        </w:rPr>
        <w:t xml:space="preserve">98 גם אפשר למחוק. </w:t>
      </w:r>
    </w:p>
    <w:p w14:paraId="5D555FFF" w14:textId="77777777" w:rsidR="00C90FC9" w:rsidRDefault="00C90FC9" w:rsidP="00C90FC9">
      <w:pPr>
        <w:bidi/>
        <w:ind w:firstLine="720"/>
        <w:jc w:val="both"/>
        <w:rPr>
          <w:rFonts w:cs="David" w:hint="cs"/>
          <w:rtl/>
        </w:rPr>
      </w:pPr>
    </w:p>
    <w:p w14:paraId="2F508FE1" w14:textId="77777777" w:rsidR="00C90FC9" w:rsidRDefault="00C90FC9" w:rsidP="00C90FC9">
      <w:pPr>
        <w:keepLines/>
        <w:bidi/>
        <w:jc w:val="both"/>
        <w:rPr>
          <w:rFonts w:cs="David" w:hint="cs"/>
          <w:rtl/>
        </w:rPr>
      </w:pPr>
      <w:r>
        <w:rPr>
          <w:rFonts w:cs="David" w:hint="cs"/>
          <w:u w:val="single"/>
          <w:rtl/>
        </w:rPr>
        <w:t>ארבל אסטרחן</w:t>
      </w:r>
      <w:r>
        <w:rPr>
          <w:rFonts w:cs="David" w:hint="cs"/>
          <w:rtl/>
        </w:rPr>
        <w:t>:</w:t>
      </w:r>
    </w:p>
    <w:p w14:paraId="40AC8733" w14:textId="77777777" w:rsidR="00C90FC9" w:rsidRDefault="00C90FC9" w:rsidP="00C90FC9">
      <w:pPr>
        <w:keepLines/>
        <w:bidi/>
        <w:ind w:firstLine="720"/>
        <w:jc w:val="both"/>
        <w:rPr>
          <w:rFonts w:cs="David" w:hint="cs"/>
          <w:rtl/>
        </w:rPr>
      </w:pPr>
    </w:p>
    <w:p w14:paraId="35CB8EE9" w14:textId="77777777" w:rsidR="00C90FC9" w:rsidRDefault="00C90FC9" w:rsidP="00C90FC9">
      <w:pPr>
        <w:keepLines/>
        <w:bidi/>
        <w:ind w:firstLine="720"/>
        <w:jc w:val="both"/>
        <w:rPr>
          <w:rFonts w:cs="David" w:hint="cs"/>
          <w:rtl/>
        </w:rPr>
      </w:pPr>
      <w:r>
        <w:rPr>
          <w:rFonts w:cs="David" w:hint="cs"/>
          <w:rtl/>
        </w:rPr>
        <w:t xml:space="preserve">למחוק? </w:t>
      </w:r>
    </w:p>
    <w:p w14:paraId="5D366340" w14:textId="77777777" w:rsidR="00C90FC9" w:rsidRDefault="00C90FC9" w:rsidP="00C90FC9">
      <w:pPr>
        <w:bidi/>
        <w:ind w:firstLine="720"/>
        <w:jc w:val="both"/>
        <w:rPr>
          <w:rFonts w:cs="David" w:hint="cs"/>
          <w:rtl/>
        </w:rPr>
      </w:pPr>
    </w:p>
    <w:p w14:paraId="0A8A6997"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B018970" w14:textId="77777777" w:rsidR="00C90FC9" w:rsidRDefault="00C90FC9" w:rsidP="00C90FC9">
      <w:pPr>
        <w:bidi/>
        <w:ind w:firstLine="720"/>
        <w:jc w:val="both"/>
        <w:rPr>
          <w:rFonts w:cs="David" w:hint="cs"/>
          <w:rtl/>
        </w:rPr>
      </w:pPr>
    </w:p>
    <w:p w14:paraId="050287C0" w14:textId="77777777" w:rsidR="00C90FC9" w:rsidRDefault="00C90FC9" w:rsidP="00C90FC9">
      <w:pPr>
        <w:bidi/>
        <w:ind w:firstLine="720"/>
        <w:jc w:val="both"/>
        <w:rPr>
          <w:rFonts w:cs="David" w:hint="cs"/>
          <w:rtl/>
        </w:rPr>
      </w:pPr>
      <w:r>
        <w:rPr>
          <w:rFonts w:cs="David" w:hint="cs"/>
          <w:rtl/>
        </w:rPr>
        <w:t xml:space="preserve">אין דבר כזה. אם אנחנו מקבלים את ההצעה של חבר הכנסת אורון, אין דבר כזה. </w:t>
      </w:r>
    </w:p>
    <w:p w14:paraId="4D1E802E" w14:textId="77777777" w:rsidR="00C90FC9" w:rsidRDefault="00C90FC9" w:rsidP="00C90FC9">
      <w:pPr>
        <w:bidi/>
        <w:ind w:firstLine="720"/>
        <w:jc w:val="both"/>
        <w:rPr>
          <w:rFonts w:cs="David" w:hint="cs"/>
          <w:rtl/>
        </w:rPr>
      </w:pPr>
    </w:p>
    <w:p w14:paraId="26283DBA"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70D4DA50" w14:textId="77777777" w:rsidR="00C90FC9" w:rsidRDefault="00C90FC9" w:rsidP="00C90FC9">
      <w:pPr>
        <w:bidi/>
        <w:ind w:firstLine="720"/>
        <w:jc w:val="both"/>
        <w:rPr>
          <w:rFonts w:cs="David" w:hint="cs"/>
          <w:rtl/>
        </w:rPr>
      </w:pPr>
    </w:p>
    <w:p w14:paraId="30C835C9" w14:textId="77777777" w:rsidR="00C90FC9" w:rsidRDefault="00C90FC9" w:rsidP="00C90FC9">
      <w:pPr>
        <w:bidi/>
        <w:ind w:firstLine="720"/>
        <w:jc w:val="both"/>
        <w:rPr>
          <w:rFonts w:cs="David" w:hint="cs"/>
          <w:rtl/>
        </w:rPr>
      </w:pPr>
      <w:r>
        <w:rPr>
          <w:rFonts w:cs="David" w:hint="cs"/>
          <w:rtl/>
        </w:rPr>
        <w:t>לא, אבל יכול להיות שאחד מחברי ועדת הקובלנות מונה לשר באמצע דיון---</w:t>
      </w:r>
    </w:p>
    <w:p w14:paraId="0BC42A47" w14:textId="77777777" w:rsidR="00C90FC9" w:rsidRDefault="00C90FC9" w:rsidP="00C90FC9">
      <w:pPr>
        <w:bidi/>
        <w:ind w:firstLine="720"/>
        <w:jc w:val="both"/>
        <w:rPr>
          <w:rFonts w:cs="David" w:hint="cs"/>
          <w:rtl/>
        </w:rPr>
      </w:pPr>
    </w:p>
    <w:p w14:paraId="7F96997D"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4F8B5D5A" w14:textId="77777777" w:rsidR="00C90FC9" w:rsidRDefault="00C90FC9" w:rsidP="00C90FC9">
      <w:pPr>
        <w:bidi/>
        <w:ind w:firstLine="720"/>
        <w:jc w:val="both"/>
        <w:rPr>
          <w:rFonts w:cs="David" w:hint="cs"/>
          <w:rtl/>
        </w:rPr>
      </w:pPr>
    </w:p>
    <w:p w14:paraId="308912CC" w14:textId="77777777" w:rsidR="00C90FC9" w:rsidRDefault="00C90FC9" w:rsidP="00C90FC9">
      <w:pPr>
        <w:bidi/>
        <w:ind w:firstLine="720"/>
        <w:jc w:val="both"/>
        <w:rPr>
          <w:rFonts w:cs="David" w:hint="cs"/>
          <w:rtl/>
        </w:rPr>
      </w:pPr>
      <w:r>
        <w:rPr>
          <w:rFonts w:cs="David" w:hint="cs"/>
          <w:rtl/>
        </w:rPr>
        <w:t>התחלף ההרכב בגלל פסילה---</w:t>
      </w:r>
    </w:p>
    <w:p w14:paraId="15A2F26E" w14:textId="77777777" w:rsidR="00C90FC9" w:rsidRDefault="00C90FC9" w:rsidP="00C90FC9">
      <w:pPr>
        <w:bidi/>
        <w:ind w:firstLine="720"/>
        <w:jc w:val="both"/>
        <w:rPr>
          <w:rFonts w:cs="David" w:hint="cs"/>
          <w:rtl/>
        </w:rPr>
      </w:pPr>
    </w:p>
    <w:p w14:paraId="273B2308"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22BB9ECF" w14:textId="77777777" w:rsidR="00C90FC9" w:rsidRDefault="00C90FC9" w:rsidP="00C90FC9">
      <w:pPr>
        <w:bidi/>
        <w:ind w:firstLine="720"/>
        <w:jc w:val="both"/>
        <w:rPr>
          <w:rFonts w:cs="David" w:hint="cs"/>
          <w:rtl/>
        </w:rPr>
      </w:pPr>
    </w:p>
    <w:p w14:paraId="12C827D2" w14:textId="77777777" w:rsidR="00C90FC9" w:rsidRDefault="00C90FC9" w:rsidP="00C90FC9">
      <w:pPr>
        <w:bidi/>
        <w:ind w:firstLine="720"/>
        <w:jc w:val="both"/>
        <w:rPr>
          <w:rFonts w:cs="David" w:hint="cs"/>
          <w:rtl/>
        </w:rPr>
      </w:pPr>
      <w:r>
        <w:rPr>
          <w:rFonts w:cs="David" w:hint="cs"/>
          <w:rtl/>
        </w:rPr>
        <w:t xml:space="preserve">אמרנו שמיד כשטוענים אותה, צריך לקבל החלטה, אז זה לא יכול להיות שלב יותר מאוחר, כשכבר התחילו את הדיון. </w:t>
      </w:r>
    </w:p>
    <w:p w14:paraId="23AC54BE" w14:textId="77777777" w:rsidR="00C90FC9" w:rsidRDefault="00C90FC9" w:rsidP="00C90FC9">
      <w:pPr>
        <w:bidi/>
        <w:ind w:firstLine="720"/>
        <w:jc w:val="both"/>
        <w:rPr>
          <w:rFonts w:cs="David" w:hint="cs"/>
          <w:rtl/>
        </w:rPr>
      </w:pPr>
    </w:p>
    <w:p w14:paraId="253BD25E"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30235B8" w14:textId="77777777" w:rsidR="00C90FC9" w:rsidRDefault="00C90FC9" w:rsidP="00C90FC9">
      <w:pPr>
        <w:bidi/>
        <w:ind w:firstLine="720"/>
        <w:jc w:val="both"/>
        <w:rPr>
          <w:rFonts w:cs="David" w:hint="cs"/>
          <w:rtl/>
        </w:rPr>
      </w:pPr>
    </w:p>
    <w:p w14:paraId="06D397F5" w14:textId="77777777" w:rsidR="00C90FC9" w:rsidRDefault="00C90FC9" w:rsidP="00C90FC9">
      <w:pPr>
        <w:bidi/>
        <w:ind w:firstLine="720"/>
        <w:jc w:val="both"/>
        <w:rPr>
          <w:rFonts w:cs="David" w:hint="cs"/>
          <w:rtl/>
        </w:rPr>
      </w:pPr>
      <w:r>
        <w:rPr>
          <w:rFonts w:cs="David" w:hint="cs"/>
          <w:rtl/>
        </w:rPr>
        <w:t>לא, זה כן יכול להיות. פתאום מתגלה סיבה במהלך הדיון. אבל זה לא רק פסילה, זה גם נבצרות, אדם חלה, נפל למשכב ואתה יודע שהוא יהיה חולה חודשים, זה קורה שבמהלך הדיון מתחלף---</w:t>
      </w:r>
    </w:p>
    <w:p w14:paraId="7E7949C0" w14:textId="77777777" w:rsidR="00C90FC9" w:rsidRDefault="00C90FC9" w:rsidP="00C90FC9">
      <w:pPr>
        <w:bidi/>
        <w:ind w:firstLine="720"/>
        <w:jc w:val="both"/>
        <w:rPr>
          <w:rFonts w:cs="David" w:hint="cs"/>
          <w:rtl/>
        </w:rPr>
      </w:pPr>
    </w:p>
    <w:p w14:paraId="0E0F40FB"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A3C99A6" w14:textId="77777777" w:rsidR="00C90FC9" w:rsidRDefault="00C90FC9" w:rsidP="00C90FC9">
      <w:pPr>
        <w:bidi/>
        <w:ind w:firstLine="720"/>
        <w:jc w:val="both"/>
        <w:rPr>
          <w:rFonts w:cs="David" w:hint="cs"/>
          <w:rtl/>
        </w:rPr>
      </w:pPr>
    </w:p>
    <w:p w14:paraId="01DF658D" w14:textId="77777777" w:rsidR="00C90FC9" w:rsidRDefault="00C90FC9" w:rsidP="00C90FC9">
      <w:pPr>
        <w:bidi/>
        <w:ind w:firstLine="720"/>
        <w:jc w:val="both"/>
        <w:rPr>
          <w:rFonts w:cs="David" w:hint="cs"/>
          <w:rtl/>
        </w:rPr>
      </w:pPr>
      <w:r>
        <w:rPr>
          <w:rFonts w:cs="David" w:hint="cs"/>
          <w:rtl/>
        </w:rPr>
        <w:t xml:space="preserve">ואז ממלא המקום נכנס. </w:t>
      </w:r>
    </w:p>
    <w:p w14:paraId="72478998" w14:textId="77777777" w:rsidR="00C90FC9" w:rsidRDefault="00C90FC9" w:rsidP="00C90FC9">
      <w:pPr>
        <w:bidi/>
        <w:ind w:firstLine="720"/>
        <w:jc w:val="both"/>
        <w:rPr>
          <w:rFonts w:cs="David" w:hint="cs"/>
          <w:rtl/>
        </w:rPr>
      </w:pPr>
    </w:p>
    <w:p w14:paraId="3D766EFA"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038C46D0" w14:textId="77777777" w:rsidR="00C90FC9" w:rsidRDefault="00C90FC9" w:rsidP="00C90FC9">
      <w:pPr>
        <w:bidi/>
        <w:ind w:firstLine="720"/>
        <w:jc w:val="both"/>
        <w:rPr>
          <w:rFonts w:cs="David" w:hint="cs"/>
          <w:rtl/>
        </w:rPr>
      </w:pPr>
    </w:p>
    <w:p w14:paraId="378552CF" w14:textId="77777777" w:rsidR="00C90FC9" w:rsidRDefault="00C90FC9" w:rsidP="00C90FC9">
      <w:pPr>
        <w:bidi/>
        <w:ind w:firstLine="720"/>
        <w:jc w:val="both"/>
        <w:rPr>
          <w:rFonts w:cs="David" w:hint="cs"/>
          <w:rtl/>
        </w:rPr>
      </w:pPr>
      <w:r>
        <w:rPr>
          <w:rFonts w:cs="David" w:hint="cs"/>
          <w:rtl/>
        </w:rPr>
        <w:t xml:space="preserve">כן, אבל מה שכתוב כאן, זה שלא צריך להתחיל מהתחלה. </w:t>
      </w:r>
    </w:p>
    <w:p w14:paraId="10C6A05A" w14:textId="77777777" w:rsidR="00C90FC9" w:rsidRDefault="00C90FC9" w:rsidP="00C90FC9">
      <w:pPr>
        <w:bidi/>
        <w:ind w:firstLine="720"/>
        <w:jc w:val="both"/>
        <w:rPr>
          <w:rFonts w:cs="David" w:hint="cs"/>
          <w:rtl/>
        </w:rPr>
      </w:pPr>
    </w:p>
    <w:p w14:paraId="2F02454F"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0529AC6A" w14:textId="77777777" w:rsidR="00C90FC9" w:rsidRDefault="00C90FC9" w:rsidP="00C90FC9">
      <w:pPr>
        <w:bidi/>
        <w:ind w:firstLine="720"/>
        <w:jc w:val="both"/>
        <w:rPr>
          <w:rFonts w:cs="David" w:hint="cs"/>
          <w:rtl/>
        </w:rPr>
      </w:pPr>
    </w:p>
    <w:p w14:paraId="2AC80147" w14:textId="77777777" w:rsidR="00C90FC9" w:rsidRDefault="00C90FC9" w:rsidP="00C90FC9">
      <w:pPr>
        <w:bidi/>
        <w:ind w:firstLine="720"/>
        <w:jc w:val="both"/>
        <w:rPr>
          <w:rFonts w:cs="David" w:hint="cs"/>
          <w:rtl/>
        </w:rPr>
      </w:pPr>
      <w:r>
        <w:rPr>
          <w:rFonts w:cs="David" w:hint="cs"/>
          <w:rtl/>
        </w:rPr>
        <w:t xml:space="preserve">נכון. </w:t>
      </w:r>
    </w:p>
    <w:p w14:paraId="55E5BF0F" w14:textId="77777777" w:rsidR="00C90FC9" w:rsidRDefault="00C90FC9" w:rsidP="00C90FC9">
      <w:pPr>
        <w:bidi/>
        <w:ind w:firstLine="720"/>
        <w:jc w:val="both"/>
        <w:rPr>
          <w:rFonts w:cs="David" w:hint="cs"/>
          <w:rtl/>
        </w:rPr>
      </w:pPr>
    </w:p>
    <w:p w14:paraId="69DF7A1D"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3D5C984E" w14:textId="77777777" w:rsidR="00C90FC9" w:rsidRDefault="00C90FC9" w:rsidP="00C90FC9">
      <w:pPr>
        <w:bidi/>
        <w:ind w:firstLine="720"/>
        <w:jc w:val="both"/>
        <w:rPr>
          <w:rFonts w:cs="David" w:hint="cs"/>
          <w:rtl/>
        </w:rPr>
      </w:pPr>
    </w:p>
    <w:p w14:paraId="244BC626" w14:textId="77777777" w:rsidR="00C90FC9" w:rsidRDefault="00C90FC9" w:rsidP="00C90FC9">
      <w:pPr>
        <w:bidi/>
        <w:ind w:firstLine="720"/>
        <w:jc w:val="both"/>
        <w:rPr>
          <w:rFonts w:cs="David" w:hint="cs"/>
          <w:rtl/>
        </w:rPr>
      </w:pPr>
      <w:r>
        <w:rPr>
          <w:rFonts w:cs="David" w:hint="cs"/>
          <w:rtl/>
        </w:rPr>
        <w:t xml:space="preserve">זה חשוב. </w:t>
      </w:r>
    </w:p>
    <w:p w14:paraId="09FD632B" w14:textId="77777777" w:rsidR="00C90FC9" w:rsidRDefault="00C90FC9" w:rsidP="00C90FC9">
      <w:pPr>
        <w:bidi/>
        <w:ind w:firstLine="720"/>
        <w:jc w:val="both"/>
        <w:rPr>
          <w:rFonts w:cs="David" w:hint="cs"/>
          <w:rtl/>
        </w:rPr>
      </w:pPr>
    </w:p>
    <w:p w14:paraId="58D22769"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113EC93B" w14:textId="77777777" w:rsidR="00C90FC9" w:rsidRDefault="00C90FC9" w:rsidP="00C90FC9">
      <w:pPr>
        <w:bidi/>
        <w:ind w:firstLine="720"/>
        <w:jc w:val="both"/>
        <w:rPr>
          <w:rFonts w:cs="David" w:hint="cs"/>
          <w:rtl/>
        </w:rPr>
      </w:pPr>
    </w:p>
    <w:p w14:paraId="30BA86FE" w14:textId="77777777" w:rsidR="00C90FC9" w:rsidRDefault="00C90FC9" w:rsidP="00C90FC9">
      <w:pPr>
        <w:bidi/>
        <w:ind w:firstLine="720"/>
        <w:jc w:val="both"/>
        <w:rPr>
          <w:rFonts w:cs="David" w:hint="cs"/>
          <w:rtl/>
        </w:rPr>
      </w:pPr>
      <w:r>
        <w:rPr>
          <w:rFonts w:cs="David" w:hint="cs"/>
          <w:rtl/>
        </w:rPr>
        <w:t xml:space="preserve">98 זה הפרקטיקה. אני רואה שזה ממשיך, אין פה נקודה שאפשר להגיד זהו, זה נגמר. </w:t>
      </w:r>
    </w:p>
    <w:p w14:paraId="7ED99EB4" w14:textId="77777777" w:rsidR="00C90FC9" w:rsidRDefault="00C90FC9" w:rsidP="00C90FC9">
      <w:pPr>
        <w:bidi/>
        <w:ind w:firstLine="720"/>
        <w:jc w:val="both"/>
        <w:rPr>
          <w:rFonts w:cs="David" w:hint="cs"/>
          <w:rtl/>
        </w:rPr>
      </w:pPr>
    </w:p>
    <w:p w14:paraId="7DAA56D3"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0AD1CB2D" w14:textId="77777777" w:rsidR="00C90FC9" w:rsidRDefault="00C90FC9" w:rsidP="00C90FC9">
      <w:pPr>
        <w:bidi/>
        <w:ind w:firstLine="720"/>
        <w:jc w:val="both"/>
        <w:rPr>
          <w:rFonts w:cs="David" w:hint="cs"/>
          <w:rtl/>
        </w:rPr>
      </w:pPr>
    </w:p>
    <w:p w14:paraId="2D6C2DD4" w14:textId="77777777" w:rsidR="00C90FC9" w:rsidRDefault="00C90FC9" w:rsidP="00C90FC9">
      <w:pPr>
        <w:bidi/>
        <w:ind w:firstLine="720"/>
        <w:jc w:val="both"/>
        <w:rPr>
          <w:rFonts w:cs="David" w:hint="cs"/>
          <w:rtl/>
        </w:rPr>
      </w:pPr>
      <w:r>
        <w:rPr>
          <w:rFonts w:cs="David" w:hint="cs"/>
          <w:rtl/>
        </w:rPr>
        <w:t xml:space="preserve">אנחנו נצטרך לקרוא גם את 97 שוב בישיבה הבאה, אחרי שאני אכניס את התיקונים שדיברנו עליהם. צריך לנסח אותו מחדש. </w:t>
      </w:r>
    </w:p>
    <w:p w14:paraId="2A26E580" w14:textId="77777777" w:rsidR="00C90FC9" w:rsidRDefault="00C90FC9" w:rsidP="00C90FC9">
      <w:pPr>
        <w:bidi/>
        <w:ind w:firstLine="720"/>
        <w:jc w:val="both"/>
        <w:rPr>
          <w:rFonts w:cs="David" w:hint="cs"/>
          <w:rtl/>
        </w:rPr>
      </w:pPr>
    </w:p>
    <w:p w14:paraId="313F1DEB"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5D6B7F9C" w14:textId="77777777" w:rsidR="00C90FC9" w:rsidRDefault="00C90FC9" w:rsidP="00C90FC9">
      <w:pPr>
        <w:bidi/>
        <w:ind w:firstLine="720"/>
        <w:jc w:val="both"/>
        <w:rPr>
          <w:rFonts w:cs="David" w:hint="cs"/>
          <w:rtl/>
        </w:rPr>
      </w:pPr>
    </w:p>
    <w:p w14:paraId="000B6934" w14:textId="77777777" w:rsidR="00C90FC9" w:rsidRDefault="00C90FC9" w:rsidP="00C90FC9">
      <w:pPr>
        <w:bidi/>
        <w:ind w:firstLine="720"/>
        <w:jc w:val="both"/>
        <w:rPr>
          <w:rFonts w:cs="David" w:hint="cs"/>
          <w:rtl/>
        </w:rPr>
      </w:pPr>
      <w:r>
        <w:rPr>
          <w:rFonts w:cs="David" w:hint="cs"/>
          <w:rtl/>
        </w:rPr>
        <w:t xml:space="preserve">בסדר. חברים, היינו פרודוקטיביים היום. אנחנו מודיעים שנעשה עיסוק נוסף, בישיבה הבאה. </w:t>
      </w:r>
    </w:p>
    <w:p w14:paraId="50CFA816" w14:textId="77777777" w:rsidR="00C90FC9" w:rsidRDefault="00C90FC9" w:rsidP="00C90FC9">
      <w:pPr>
        <w:bidi/>
        <w:jc w:val="both"/>
        <w:rPr>
          <w:rFonts w:cs="David" w:hint="cs"/>
          <w:u w:val="single"/>
          <w:rtl/>
        </w:rPr>
      </w:pPr>
    </w:p>
    <w:p w14:paraId="497036AD" w14:textId="77777777" w:rsidR="00C90FC9" w:rsidRDefault="00C90FC9" w:rsidP="00C90FC9">
      <w:pPr>
        <w:bidi/>
        <w:jc w:val="both"/>
        <w:rPr>
          <w:rFonts w:cs="David" w:hint="cs"/>
          <w:rtl/>
        </w:rPr>
      </w:pPr>
      <w:r>
        <w:rPr>
          <w:rFonts w:cs="David" w:hint="cs"/>
          <w:u w:val="single"/>
          <w:rtl/>
        </w:rPr>
        <w:t>דודו רותם</w:t>
      </w:r>
      <w:r>
        <w:rPr>
          <w:rFonts w:cs="David" w:hint="cs"/>
          <w:rtl/>
        </w:rPr>
        <w:t>:</w:t>
      </w:r>
    </w:p>
    <w:p w14:paraId="70EE546D" w14:textId="77777777" w:rsidR="00C90FC9" w:rsidRDefault="00C90FC9" w:rsidP="00C90FC9">
      <w:pPr>
        <w:bidi/>
        <w:ind w:firstLine="720"/>
        <w:jc w:val="both"/>
        <w:rPr>
          <w:rFonts w:cs="David" w:hint="cs"/>
          <w:rtl/>
        </w:rPr>
      </w:pPr>
    </w:p>
    <w:p w14:paraId="0229C1AD" w14:textId="77777777" w:rsidR="00C90FC9" w:rsidRDefault="00C90FC9" w:rsidP="00C90FC9">
      <w:pPr>
        <w:bidi/>
        <w:ind w:firstLine="720"/>
        <w:jc w:val="both"/>
        <w:rPr>
          <w:rFonts w:cs="David" w:hint="cs"/>
          <w:rtl/>
        </w:rPr>
      </w:pPr>
      <w:r>
        <w:rPr>
          <w:rFonts w:cs="David" w:hint="cs"/>
          <w:rtl/>
        </w:rPr>
        <w:t xml:space="preserve">אתה לא רוצה לגמור את העסק הזה ואז לחזור לעיסוק נוסף, כי אנחנו קופצים מפרק לפרק. </w:t>
      </w:r>
    </w:p>
    <w:p w14:paraId="16F7C8DD" w14:textId="77777777" w:rsidR="00C90FC9" w:rsidRDefault="00C90FC9" w:rsidP="00C90FC9">
      <w:pPr>
        <w:bidi/>
        <w:ind w:firstLine="720"/>
        <w:jc w:val="both"/>
        <w:rPr>
          <w:rFonts w:cs="David" w:hint="cs"/>
          <w:rtl/>
        </w:rPr>
      </w:pPr>
    </w:p>
    <w:p w14:paraId="3AE196E9" w14:textId="77777777" w:rsidR="00C90FC9" w:rsidRDefault="00C90FC9" w:rsidP="00C90FC9">
      <w:pPr>
        <w:bidi/>
        <w:jc w:val="both"/>
        <w:rPr>
          <w:rFonts w:cs="David" w:hint="cs"/>
          <w:rtl/>
        </w:rPr>
      </w:pPr>
      <w:r>
        <w:rPr>
          <w:rFonts w:cs="David" w:hint="cs"/>
          <w:u w:val="single"/>
          <w:rtl/>
        </w:rPr>
        <w:t>יצחק זמיר</w:t>
      </w:r>
      <w:r>
        <w:rPr>
          <w:rFonts w:cs="David" w:hint="cs"/>
          <w:rtl/>
        </w:rPr>
        <w:t>:</w:t>
      </w:r>
    </w:p>
    <w:p w14:paraId="7B674434" w14:textId="77777777" w:rsidR="00C90FC9" w:rsidRDefault="00C90FC9" w:rsidP="00C90FC9">
      <w:pPr>
        <w:bidi/>
        <w:ind w:firstLine="720"/>
        <w:jc w:val="both"/>
        <w:rPr>
          <w:rFonts w:cs="David" w:hint="cs"/>
          <w:rtl/>
        </w:rPr>
      </w:pPr>
    </w:p>
    <w:p w14:paraId="43B07DBF" w14:textId="77777777" w:rsidR="00C90FC9" w:rsidRDefault="00C90FC9" w:rsidP="00C90FC9">
      <w:pPr>
        <w:bidi/>
        <w:ind w:firstLine="720"/>
        <w:jc w:val="both"/>
        <w:rPr>
          <w:rFonts w:cs="David" w:hint="cs"/>
          <w:rtl/>
        </w:rPr>
      </w:pPr>
      <w:r>
        <w:rPr>
          <w:rFonts w:cs="David" w:hint="cs"/>
          <w:rtl/>
        </w:rPr>
        <w:t xml:space="preserve">גם עיסוק נוסף לא ימלא ישיבה שלמה, לפי דעתי. </w:t>
      </w:r>
    </w:p>
    <w:p w14:paraId="64D4CFCB" w14:textId="77777777" w:rsidR="00C90FC9" w:rsidRDefault="00C90FC9" w:rsidP="00C90FC9">
      <w:pPr>
        <w:bidi/>
        <w:ind w:firstLine="720"/>
        <w:jc w:val="both"/>
        <w:rPr>
          <w:rFonts w:cs="David" w:hint="cs"/>
          <w:rtl/>
        </w:rPr>
      </w:pPr>
    </w:p>
    <w:p w14:paraId="53347C8E" w14:textId="77777777" w:rsidR="00C90FC9" w:rsidRDefault="00C90FC9" w:rsidP="00C90FC9">
      <w:pPr>
        <w:bidi/>
        <w:jc w:val="both"/>
        <w:rPr>
          <w:rFonts w:cs="David" w:hint="cs"/>
          <w:rtl/>
        </w:rPr>
      </w:pPr>
      <w:r>
        <w:rPr>
          <w:rFonts w:cs="David" w:hint="cs"/>
          <w:u w:val="single"/>
          <w:rtl/>
        </w:rPr>
        <w:t>ארבל אסטרחן</w:t>
      </w:r>
      <w:r>
        <w:rPr>
          <w:rFonts w:cs="David" w:hint="cs"/>
          <w:rtl/>
        </w:rPr>
        <w:t>:</w:t>
      </w:r>
    </w:p>
    <w:p w14:paraId="1F9B3D50" w14:textId="77777777" w:rsidR="00C90FC9" w:rsidRDefault="00C90FC9" w:rsidP="00C90FC9">
      <w:pPr>
        <w:bidi/>
        <w:ind w:firstLine="720"/>
        <w:jc w:val="both"/>
        <w:rPr>
          <w:rFonts w:cs="David" w:hint="cs"/>
          <w:rtl/>
        </w:rPr>
      </w:pPr>
    </w:p>
    <w:p w14:paraId="218BE4DB" w14:textId="77777777" w:rsidR="00C90FC9" w:rsidRDefault="00C90FC9" w:rsidP="00C90FC9">
      <w:pPr>
        <w:bidi/>
        <w:ind w:firstLine="720"/>
        <w:jc w:val="both"/>
        <w:rPr>
          <w:rFonts w:cs="David" w:hint="cs"/>
          <w:rtl/>
        </w:rPr>
      </w:pPr>
      <w:r>
        <w:rPr>
          <w:rFonts w:cs="David" w:hint="cs"/>
          <w:rtl/>
        </w:rPr>
        <w:t xml:space="preserve">האמת שאולי כדאי להמשיך עם זה, כי אנחנו בתוך זה. </w:t>
      </w:r>
    </w:p>
    <w:p w14:paraId="0ED76148" w14:textId="77777777" w:rsidR="00C90FC9" w:rsidRDefault="00C90FC9" w:rsidP="00C90FC9">
      <w:pPr>
        <w:bidi/>
        <w:ind w:firstLine="720"/>
        <w:jc w:val="both"/>
        <w:rPr>
          <w:rFonts w:cs="David" w:hint="cs"/>
          <w:rtl/>
        </w:rPr>
      </w:pPr>
    </w:p>
    <w:p w14:paraId="77BBB1B6" w14:textId="77777777" w:rsidR="00C90FC9" w:rsidRDefault="00C90FC9" w:rsidP="00C90FC9">
      <w:pPr>
        <w:bidi/>
        <w:jc w:val="both"/>
        <w:rPr>
          <w:rFonts w:cs="David" w:hint="cs"/>
          <w:rtl/>
        </w:rPr>
      </w:pPr>
      <w:r>
        <w:rPr>
          <w:rFonts w:cs="David" w:hint="cs"/>
          <w:u w:val="single"/>
          <w:rtl/>
        </w:rPr>
        <w:t>היו"ר חיים אורון</w:t>
      </w:r>
      <w:r>
        <w:rPr>
          <w:rFonts w:cs="David" w:hint="cs"/>
          <w:rtl/>
        </w:rPr>
        <w:t>:</w:t>
      </w:r>
    </w:p>
    <w:p w14:paraId="769D99E9" w14:textId="77777777" w:rsidR="00C90FC9" w:rsidRDefault="00C90FC9" w:rsidP="00C90FC9">
      <w:pPr>
        <w:bidi/>
        <w:ind w:firstLine="720"/>
        <w:jc w:val="both"/>
        <w:rPr>
          <w:rFonts w:cs="David" w:hint="cs"/>
          <w:rtl/>
        </w:rPr>
      </w:pPr>
    </w:p>
    <w:p w14:paraId="17267728" w14:textId="77777777" w:rsidR="00C90FC9" w:rsidRDefault="00C90FC9" w:rsidP="00C90FC9">
      <w:pPr>
        <w:bidi/>
        <w:ind w:firstLine="720"/>
        <w:jc w:val="both"/>
        <w:rPr>
          <w:rFonts w:cs="David" w:hint="cs"/>
          <w:rtl/>
        </w:rPr>
      </w:pPr>
      <w:r>
        <w:rPr>
          <w:rFonts w:cs="David" w:hint="cs"/>
          <w:rtl/>
        </w:rPr>
        <w:t xml:space="preserve">בסדר. </w:t>
      </w:r>
    </w:p>
    <w:p w14:paraId="39B60895" w14:textId="77777777" w:rsidR="00C90FC9" w:rsidRDefault="00C90FC9" w:rsidP="00C90FC9">
      <w:pPr>
        <w:bidi/>
        <w:ind w:firstLine="720"/>
        <w:jc w:val="both"/>
        <w:rPr>
          <w:rFonts w:cs="David" w:hint="cs"/>
          <w:rtl/>
        </w:rPr>
      </w:pPr>
    </w:p>
    <w:p w14:paraId="177407CF" w14:textId="77777777" w:rsidR="00C90FC9" w:rsidRDefault="00C90FC9" w:rsidP="00C90FC9">
      <w:pPr>
        <w:bidi/>
        <w:ind w:firstLine="720"/>
        <w:jc w:val="both"/>
        <w:rPr>
          <w:rFonts w:cs="David" w:hint="cs"/>
          <w:rtl/>
        </w:rPr>
      </w:pPr>
    </w:p>
    <w:p w14:paraId="595C5535" w14:textId="77777777" w:rsidR="00C90FC9" w:rsidRDefault="00C90FC9" w:rsidP="00C90FC9">
      <w:pPr>
        <w:bidi/>
        <w:ind w:firstLine="720"/>
        <w:jc w:val="both"/>
        <w:rPr>
          <w:rFonts w:cs="David" w:hint="cs"/>
          <w:rtl/>
        </w:rPr>
      </w:pPr>
    </w:p>
    <w:p w14:paraId="463DB742" w14:textId="77777777" w:rsidR="00C90FC9" w:rsidRDefault="00C90FC9" w:rsidP="00C90FC9">
      <w:pPr>
        <w:bidi/>
        <w:jc w:val="both"/>
        <w:rPr>
          <w:rFonts w:cs="David" w:hint="cs"/>
          <w:b/>
          <w:bCs/>
          <w:rtl/>
        </w:rPr>
      </w:pPr>
      <w:r>
        <w:rPr>
          <w:rFonts w:cs="David" w:hint="cs"/>
          <w:b/>
          <w:bCs/>
          <w:u w:val="single"/>
          <w:rtl/>
        </w:rPr>
        <w:t>הישיבה ננעלה בשעה 16:00</w:t>
      </w:r>
    </w:p>
    <w:p w14:paraId="48AC331F" w14:textId="77777777" w:rsidR="00C90FC9" w:rsidRDefault="00C90FC9" w:rsidP="00C90FC9">
      <w:pPr>
        <w:bidi/>
        <w:ind w:firstLine="720"/>
        <w:jc w:val="both"/>
        <w:rPr>
          <w:rFonts w:cs="David" w:hint="cs"/>
          <w:rtl/>
        </w:rPr>
      </w:pPr>
    </w:p>
    <w:p w14:paraId="1132056E" w14:textId="77777777" w:rsidR="00C90FC9" w:rsidRDefault="00C90FC9" w:rsidP="00C90FC9">
      <w:pPr>
        <w:bidi/>
        <w:ind w:firstLine="720"/>
        <w:jc w:val="both"/>
        <w:rPr>
          <w:rFonts w:cs="David" w:hint="cs"/>
          <w:rtl/>
        </w:rPr>
      </w:pPr>
    </w:p>
    <w:p w14:paraId="47070648" w14:textId="77777777" w:rsidR="00C90FC9" w:rsidRDefault="00C90FC9" w:rsidP="00C90FC9">
      <w:pPr>
        <w:bidi/>
        <w:ind w:firstLine="720"/>
        <w:jc w:val="both"/>
        <w:rPr>
          <w:rFonts w:cs="David" w:hint="cs"/>
          <w:rtl/>
        </w:rPr>
      </w:pPr>
    </w:p>
    <w:p w14:paraId="7388D045" w14:textId="77777777" w:rsidR="00C90FC9" w:rsidRDefault="00C90FC9" w:rsidP="00C90FC9">
      <w:pPr>
        <w:bidi/>
        <w:ind w:firstLine="720"/>
        <w:jc w:val="both"/>
        <w:rPr>
          <w:rFonts w:cs="David" w:hint="cs"/>
          <w:rtl/>
        </w:rPr>
      </w:pPr>
    </w:p>
    <w:p w14:paraId="62AAD848" w14:textId="77777777" w:rsidR="00C90FC9" w:rsidRDefault="00C90FC9" w:rsidP="00C90FC9">
      <w:pPr>
        <w:bidi/>
        <w:ind w:firstLine="720"/>
        <w:jc w:val="both"/>
        <w:rPr>
          <w:rFonts w:cs="David" w:hint="cs"/>
          <w:rtl/>
        </w:rPr>
      </w:pPr>
    </w:p>
    <w:p w14:paraId="4F382DAE" w14:textId="77777777" w:rsidR="00C90FC9" w:rsidRDefault="00C90FC9" w:rsidP="00C90FC9">
      <w:pPr>
        <w:bidi/>
        <w:ind w:firstLine="720"/>
        <w:jc w:val="both"/>
        <w:rPr>
          <w:rFonts w:cs="David" w:hint="cs"/>
          <w:rtl/>
        </w:rPr>
      </w:pPr>
    </w:p>
    <w:p w14:paraId="393D38CA" w14:textId="77777777" w:rsidR="00C90FC9" w:rsidRDefault="00C90FC9" w:rsidP="00C90FC9">
      <w:pPr>
        <w:bidi/>
        <w:ind w:firstLine="720"/>
        <w:jc w:val="both"/>
        <w:rPr>
          <w:rFonts w:cs="David" w:hint="cs"/>
          <w:rtl/>
        </w:rPr>
      </w:pPr>
    </w:p>
    <w:p w14:paraId="7CB86948" w14:textId="77777777" w:rsidR="00C90FC9" w:rsidRDefault="00C90FC9" w:rsidP="00C90FC9">
      <w:pPr>
        <w:bidi/>
        <w:ind w:firstLine="720"/>
        <w:jc w:val="both"/>
        <w:rPr>
          <w:rFonts w:cs="David" w:hint="cs"/>
          <w:rtl/>
        </w:rPr>
      </w:pPr>
    </w:p>
    <w:p w14:paraId="49ABEF6F" w14:textId="77777777" w:rsidR="00C90FC9" w:rsidRDefault="00C90FC9" w:rsidP="00C90FC9">
      <w:pPr>
        <w:bidi/>
        <w:ind w:firstLine="720"/>
        <w:jc w:val="both"/>
        <w:rPr>
          <w:rFonts w:cs="David" w:hint="cs"/>
          <w:rtl/>
        </w:rPr>
      </w:pPr>
    </w:p>
    <w:p w14:paraId="640D4DF6" w14:textId="77777777" w:rsidR="00C90FC9" w:rsidRDefault="00C90FC9" w:rsidP="00C90FC9">
      <w:pPr>
        <w:bidi/>
        <w:ind w:firstLine="720"/>
        <w:jc w:val="both"/>
        <w:rPr>
          <w:rFonts w:cs="David" w:hint="cs"/>
          <w:rtl/>
        </w:rPr>
      </w:pPr>
    </w:p>
    <w:p w14:paraId="6D74D1FF" w14:textId="77777777" w:rsidR="00C90FC9" w:rsidRDefault="00C90FC9" w:rsidP="00C90FC9">
      <w:pPr>
        <w:bidi/>
        <w:ind w:firstLine="720"/>
        <w:jc w:val="both"/>
        <w:rPr>
          <w:rFonts w:cs="David" w:hint="cs"/>
          <w:rtl/>
        </w:rPr>
      </w:pPr>
    </w:p>
    <w:p w14:paraId="35A9189A" w14:textId="77777777" w:rsidR="00C90FC9" w:rsidRDefault="00C90FC9" w:rsidP="00C90FC9">
      <w:pPr>
        <w:bidi/>
        <w:ind w:firstLine="720"/>
        <w:jc w:val="both"/>
        <w:rPr>
          <w:rFonts w:cs="David" w:hint="cs"/>
          <w:rtl/>
        </w:rPr>
      </w:pPr>
    </w:p>
    <w:p w14:paraId="33219441" w14:textId="77777777" w:rsidR="00C90FC9" w:rsidRDefault="00C90FC9" w:rsidP="00C90FC9">
      <w:pPr>
        <w:bidi/>
        <w:ind w:firstLine="720"/>
        <w:jc w:val="both"/>
        <w:rPr>
          <w:rFonts w:cs="David" w:hint="cs"/>
          <w:rtl/>
        </w:rPr>
      </w:pPr>
    </w:p>
    <w:p w14:paraId="2A413FF5" w14:textId="77777777" w:rsidR="00C90FC9" w:rsidRDefault="00C90FC9" w:rsidP="00C90FC9">
      <w:pPr>
        <w:bidi/>
        <w:ind w:firstLine="720"/>
        <w:jc w:val="both"/>
        <w:rPr>
          <w:rFonts w:cs="David" w:hint="cs"/>
          <w:rtl/>
        </w:rPr>
      </w:pPr>
    </w:p>
    <w:p w14:paraId="243F5247" w14:textId="77777777" w:rsidR="00C90FC9" w:rsidRDefault="00C90FC9" w:rsidP="00C90FC9">
      <w:pPr>
        <w:bidi/>
        <w:ind w:firstLine="720"/>
        <w:jc w:val="both"/>
        <w:rPr>
          <w:rFonts w:cs="David" w:hint="cs"/>
          <w:rtl/>
        </w:rPr>
      </w:pPr>
    </w:p>
    <w:p w14:paraId="2C443115" w14:textId="77777777" w:rsidR="00C90FC9" w:rsidRDefault="00C90FC9" w:rsidP="00C90FC9">
      <w:pPr>
        <w:bidi/>
        <w:ind w:firstLine="720"/>
        <w:jc w:val="both"/>
        <w:rPr>
          <w:rFonts w:cs="David" w:hint="cs"/>
          <w:rtl/>
        </w:rPr>
      </w:pPr>
    </w:p>
    <w:p w14:paraId="4F1BAA73" w14:textId="77777777" w:rsidR="00C90FC9" w:rsidRDefault="00C90FC9" w:rsidP="00C90FC9">
      <w:pPr>
        <w:bidi/>
      </w:pPr>
    </w:p>
    <w:p w14:paraId="7366E3FA" w14:textId="77777777" w:rsidR="00C90FC9" w:rsidRDefault="00C90FC9" w:rsidP="00C90FC9">
      <w:pPr>
        <w:bidi/>
        <w:rPr>
          <w:rFonts w:cs="David"/>
        </w:rPr>
      </w:pPr>
    </w:p>
    <w:p w14:paraId="4D44E4BB" w14:textId="77777777" w:rsidR="00C90FC9" w:rsidRDefault="00C90FC9" w:rsidP="00C90FC9">
      <w:pPr>
        <w:bidi/>
        <w:jc w:val="both"/>
      </w:pPr>
    </w:p>
    <w:p w14:paraId="6707BDF6" w14:textId="77777777" w:rsidR="00552A80" w:rsidRPr="00C90FC9" w:rsidRDefault="00552A80" w:rsidP="00C90FC9">
      <w:pPr>
        <w:bidi/>
      </w:pPr>
    </w:p>
    <w:sectPr w:rsidR="00552A80" w:rsidRPr="00C90FC9" w:rsidSect="00C90FC9">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5696" w14:textId="77777777" w:rsidR="00C90FC9" w:rsidRDefault="00C90FC9">
      <w:r>
        <w:separator/>
      </w:r>
    </w:p>
  </w:endnote>
  <w:endnote w:type="continuationSeparator" w:id="0">
    <w:p w14:paraId="275FE431" w14:textId="77777777" w:rsidR="00C90FC9" w:rsidRDefault="00C9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F7304" w14:textId="77777777" w:rsidR="00C90FC9" w:rsidRDefault="00C90FC9">
      <w:r>
        <w:separator/>
      </w:r>
    </w:p>
  </w:footnote>
  <w:footnote w:type="continuationSeparator" w:id="0">
    <w:p w14:paraId="12830A0C" w14:textId="77777777" w:rsidR="00C90FC9" w:rsidRDefault="00C90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4D03" w14:textId="77777777" w:rsidR="00C90FC9" w:rsidRDefault="00C90FC9" w:rsidP="00C90FC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94841E3" w14:textId="77777777" w:rsidR="00C90FC9" w:rsidRDefault="00C90F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D4A6" w14:textId="77777777" w:rsidR="00C90FC9" w:rsidRDefault="00C90FC9" w:rsidP="00C90FC9">
    <w:pPr>
      <w:pStyle w:val="Header"/>
      <w:framePr w:wrap="around" w:vAnchor="text" w:hAnchor="margin" w:y="1"/>
      <w:rPr>
        <w:rStyle w:val="PageNumber"/>
        <w:rFonts w:cs="David"/>
      </w:rPr>
    </w:pPr>
    <w:r>
      <w:rPr>
        <w:rStyle w:val="PageNumber"/>
        <w:rFonts w:cs="David"/>
        <w:rtl/>
      </w:rPr>
      <w:fldChar w:fldCharType="begin"/>
    </w:r>
    <w:r>
      <w:rPr>
        <w:rStyle w:val="PageNumber"/>
        <w:rFonts w:cs="David"/>
      </w:rPr>
      <w:instrText xml:space="preserve">PAGE  </w:instrText>
    </w:r>
    <w:r>
      <w:rPr>
        <w:rStyle w:val="PageNumber"/>
        <w:rFonts w:cs="David"/>
        <w:rtl/>
      </w:rPr>
      <w:fldChar w:fldCharType="separate"/>
    </w:r>
    <w:r>
      <w:rPr>
        <w:rStyle w:val="PageNumber"/>
        <w:rFonts w:cs="David"/>
        <w:noProof/>
        <w:rtl/>
      </w:rPr>
      <w:t>45</w:t>
    </w:r>
    <w:r>
      <w:rPr>
        <w:rStyle w:val="PageNumber"/>
        <w:rFonts w:cs="David"/>
        <w:rtl/>
      </w:rPr>
      <w:fldChar w:fldCharType="end"/>
    </w:r>
  </w:p>
  <w:p w14:paraId="14499E4D" w14:textId="77777777" w:rsidR="00C90FC9" w:rsidRDefault="00C90FC9" w:rsidP="00C90FC9">
    <w:pPr>
      <w:ind w:right="360" w:firstLine="360"/>
      <w:jc w:val="right"/>
      <w:rPr>
        <w:rFonts w:cs="David" w:hint="cs"/>
        <w:rtl/>
      </w:rPr>
    </w:pPr>
    <w:r>
      <w:rPr>
        <w:rFonts w:cs="David" w:hint="cs"/>
        <w:rtl/>
      </w:rPr>
      <w:t xml:space="preserve"> ועדת משנה לגיבוש כללי אתיקה לחברי הכנסת</w:t>
    </w:r>
  </w:p>
  <w:p w14:paraId="674ABA13" w14:textId="77777777" w:rsidR="00C90FC9" w:rsidRDefault="00C90FC9" w:rsidP="00C90FC9">
    <w:pPr>
      <w:jc w:val="right"/>
      <w:rPr>
        <w:rFonts w:cs="David" w:hint="cs"/>
        <w:rtl/>
      </w:rPr>
    </w:pPr>
    <w:r>
      <w:rPr>
        <w:rFonts w:cs="David" w:hint="cs"/>
        <w:rtl/>
      </w:rPr>
      <w:t xml:space="preserve"> 23.11.10</w:t>
    </w:r>
  </w:p>
  <w:p w14:paraId="38D15D65" w14:textId="77777777" w:rsidR="00C90FC9" w:rsidRDefault="00C90FC9">
    <w:pPr>
      <w:jc w:val="both"/>
      <w:rPr>
        <w:rFonts w:cs="David" w:hint="cs"/>
        <w:rtl/>
      </w:rPr>
    </w:pPr>
  </w:p>
  <w:p w14:paraId="52F8B425" w14:textId="77777777" w:rsidR="00C90FC9" w:rsidRDefault="00C90F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1175פרוטוקול_ישיבת_ועדה.doc"/>
    <w:docVar w:name="StartMode" w:val="3"/>
  </w:docVars>
  <w:rsids>
    <w:rsidRoot w:val="00811F71"/>
    <w:rsid w:val="000C3B16"/>
    <w:rsid w:val="00552A80"/>
    <w:rsid w:val="00811F71"/>
    <w:rsid w:val="00965806"/>
    <w:rsid w:val="00C90FC9"/>
    <w:rsid w:val="00CD05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241D20"/>
  <w15:chartTrackingRefBased/>
  <w15:docId w15:val="{1F90C7E6-2A71-47F7-9A86-0B59D65A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90FC9"/>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C90FC9"/>
  </w:style>
  <w:style w:type="paragraph" w:styleId="Header">
    <w:name w:val="header"/>
    <w:basedOn w:val="Normal"/>
    <w:rsid w:val="00C90FC9"/>
    <w:pPr>
      <w:tabs>
        <w:tab w:val="center" w:pos="4153"/>
        <w:tab w:val="right" w:pos="8306"/>
      </w:tabs>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9217</Words>
  <Characters>52540</Characters>
  <Application>Microsoft Office Word</Application>
  <DocSecurity>0</DocSecurity>
  <Lines>437</Lines>
  <Paragraphs>123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