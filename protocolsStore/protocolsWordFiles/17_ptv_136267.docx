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8F1E" w14:textId="77777777" w:rsidR="007A1DE2" w:rsidRPr="007A1DE2" w:rsidRDefault="007A1DE2" w:rsidP="007A1DE2">
      <w:pPr>
        <w:pStyle w:val="Heading5"/>
        <w:jc w:val="left"/>
        <w:rPr>
          <w:b/>
          <w:bCs/>
          <w:sz w:val="24"/>
          <w:rtl/>
        </w:rPr>
      </w:pPr>
      <w:r w:rsidRPr="007A1DE2">
        <w:rPr>
          <w:b/>
          <w:bCs/>
          <w:sz w:val="24"/>
          <w:rtl/>
        </w:rPr>
        <w:t xml:space="preserve">הכנסת </w:t>
      </w:r>
      <w:r w:rsidRPr="007A1DE2">
        <w:rPr>
          <w:rFonts w:hint="cs"/>
          <w:b/>
          <w:bCs/>
          <w:sz w:val="24"/>
          <w:rtl/>
        </w:rPr>
        <w:t>השבע-עשרה</w:t>
      </w:r>
      <w:r w:rsidRPr="007A1DE2">
        <w:rPr>
          <w:b/>
          <w:bCs/>
          <w:sz w:val="24"/>
          <w:rtl/>
        </w:rPr>
        <w:tab/>
      </w:r>
      <w:r w:rsidRPr="007A1DE2">
        <w:rPr>
          <w:b/>
          <w:bCs/>
          <w:sz w:val="24"/>
          <w:rtl/>
        </w:rPr>
        <w:tab/>
      </w:r>
      <w:r w:rsidRPr="007A1DE2">
        <w:rPr>
          <w:b/>
          <w:bCs/>
          <w:sz w:val="24"/>
          <w:rtl/>
        </w:rPr>
        <w:tab/>
      </w:r>
      <w:r w:rsidRPr="007A1DE2">
        <w:rPr>
          <w:b/>
          <w:bCs/>
          <w:sz w:val="24"/>
          <w:rtl/>
        </w:rPr>
        <w:tab/>
      </w:r>
      <w:r w:rsidRPr="007A1DE2">
        <w:rPr>
          <w:b/>
          <w:bCs/>
          <w:sz w:val="24"/>
          <w:rtl/>
        </w:rPr>
        <w:tab/>
      </w:r>
      <w:r w:rsidRPr="007A1DE2">
        <w:rPr>
          <w:b/>
          <w:bCs/>
          <w:sz w:val="24"/>
          <w:rtl/>
        </w:rPr>
        <w:tab/>
      </w:r>
      <w:r w:rsidRPr="007A1DE2">
        <w:rPr>
          <w:b/>
          <w:bCs/>
          <w:sz w:val="24"/>
          <w:rtl/>
        </w:rPr>
        <w:tab/>
        <w:t>נוסח לא מתוקן</w:t>
      </w:r>
    </w:p>
    <w:p w14:paraId="5912563A" w14:textId="77777777" w:rsidR="007A1DE2" w:rsidRPr="007A1DE2" w:rsidRDefault="007A1DE2" w:rsidP="007A1DE2">
      <w:pPr>
        <w:bidi/>
        <w:rPr>
          <w:rFonts w:cs="David" w:hint="cs"/>
          <w:b/>
          <w:bCs/>
          <w:rtl/>
        </w:rPr>
      </w:pPr>
      <w:r w:rsidRPr="007A1DE2">
        <w:rPr>
          <w:rFonts w:cs="David"/>
          <w:b/>
          <w:bCs/>
          <w:rtl/>
        </w:rPr>
        <w:t xml:space="preserve">מושב </w:t>
      </w:r>
      <w:r w:rsidRPr="007A1DE2">
        <w:rPr>
          <w:rFonts w:cs="David" w:hint="cs"/>
          <w:b/>
          <w:bCs/>
          <w:rtl/>
        </w:rPr>
        <w:t>שלישי</w:t>
      </w:r>
    </w:p>
    <w:p w14:paraId="2F82D13A" w14:textId="77777777" w:rsidR="007A1DE2" w:rsidRPr="007A1DE2" w:rsidRDefault="007A1DE2" w:rsidP="007A1DE2">
      <w:pPr>
        <w:bidi/>
        <w:rPr>
          <w:rFonts w:cs="David"/>
          <w:b/>
          <w:bCs/>
          <w:rtl/>
        </w:rPr>
      </w:pPr>
    </w:p>
    <w:p w14:paraId="48A175F6" w14:textId="77777777" w:rsidR="007A1DE2" w:rsidRPr="007A1DE2" w:rsidRDefault="007A1DE2" w:rsidP="007A1DE2">
      <w:pPr>
        <w:bidi/>
        <w:rPr>
          <w:rFonts w:cs="David"/>
          <w:b/>
          <w:bCs/>
          <w:rtl/>
        </w:rPr>
      </w:pPr>
    </w:p>
    <w:p w14:paraId="75373AAD" w14:textId="77777777" w:rsidR="007A1DE2" w:rsidRPr="007A1DE2" w:rsidRDefault="007A1DE2" w:rsidP="007A1DE2">
      <w:pPr>
        <w:bidi/>
        <w:jc w:val="center"/>
        <w:rPr>
          <w:rFonts w:cs="David" w:hint="cs"/>
          <w:b/>
          <w:bCs/>
          <w:rtl/>
        </w:rPr>
      </w:pPr>
      <w:r w:rsidRPr="007A1DE2">
        <w:rPr>
          <w:rFonts w:cs="David"/>
          <w:b/>
          <w:bCs/>
          <w:rtl/>
        </w:rPr>
        <w:t>פרוטוקול מס'</w:t>
      </w:r>
      <w:r w:rsidRPr="007A1DE2">
        <w:rPr>
          <w:rFonts w:cs="David" w:hint="cs"/>
          <w:b/>
          <w:bCs/>
          <w:rtl/>
        </w:rPr>
        <w:t xml:space="preserve"> 233</w:t>
      </w:r>
    </w:p>
    <w:p w14:paraId="62D2F6A8" w14:textId="77777777" w:rsidR="007A1DE2" w:rsidRPr="007A1DE2" w:rsidRDefault="007A1DE2" w:rsidP="007A1DE2">
      <w:pPr>
        <w:bidi/>
        <w:jc w:val="center"/>
        <w:rPr>
          <w:rFonts w:cs="David" w:hint="cs"/>
          <w:b/>
          <w:bCs/>
          <w:rtl/>
        </w:rPr>
      </w:pPr>
      <w:r w:rsidRPr="007A1DE2">
        <w:rPr>
          <w:rFonts w:cs="David" w:hint="cs"/>
          <w:b/>
          <w:bCs/>
          <w:rtl/>
        </w:rPr>
        <w:t>מישיבת ועדת הכנסת</w:t>
      </w:r>
    </w:p>
    <w:p w14:paraId="524D75F4" w14:textId="77777777" w:rsidR="007A1DE2" w:rsidRPr="007A1DE2" w:rsidRDefault="007A1DE2" w:rsidP="007A1DE2">
      <w:pPr>
        <w:bidi/>
        <w:jc w:val="center"/>
        <w:rPr>
          <w:rFonts w:cs="David" w:hint="cs"/>
          <w:b/>
          <w:bCs/>
          <w:u w:val="single"/>
          <w:rtl/>
        </w:rPr>
      </w:pPr>
      <w:r w:rsidRPr="007A1DE2">
        <w:rPr>
          <w:rFonts w:cs="David" w:hint="cs"/>
          <w:b/>
          <w:bCs/>
          <w:u w:val="single"/>
          <w:rtl/>
        </w:rPr>
        <w:t xml:space="preserve">יום רביעי, כ"ג באייר </w:t>
      </w:r>
      <w:proofErr w:type="spellStart"/>
      <w:r w:rsidRPr="007A1DE2">
        <w:rPr>
          <w:rFonts w:cs="David" w:hint="cs"/>
          <w:b/>
          <w:bCs/>
          <w:u w:val="single"/>
          <w:rtl/>
        </w:rPr>
        <w:t>התשס"ח</w:t>
      </w:r>
      <w:proofErr w:type="spellEnd"/>
      <w:r w:rsidRPr="007A1DE2">
        <w:rPr>
          <w:rFonts w:cs="David" w:hint="cs"/>
          <w:b/>
          <w:bCs/>
          <w:u w:val="single"/>
          <w:rtl/>
        </w:rPr>
        <w:t xml:space="preserve"> (28 במאי 2008), שעה 9:00</w:t>
      </w:r>
    </w:p>
    <w:p w14:paraId="00B2F334" w14:textId="77777777" w:rsidR="007A1DE2" w:rsidRPr="007A1DE2" w:rsidRDefault="007A1DE2" w:rsidP="007A1DE2">
      <w:pPr>
        <w:bidi/>
        <w:rPr>
          <w:rFonts w:cs="David"/>
          <w:b/>
          <w:bCs/>
          <w:rtl/>
        </w:rPr>
      </w:pPr>
    </w:p>
    <w:p w14:paraId="6C28B208" w14:textId="77777777" w:rsidR="007A1DE2" w:rsidRPr="007A1DE2" w:rsidRDefault="007A1DE2" w:rsidP="007A1DE2">
      <w:pPr>
        <w:bidi/>
        <w:rPr>
          <w:rFonts w:cs="David"/>
          <w:b/>
          <w:bCs/>
          <w:rtl/>
        </w:rPr>
      </w:pPr>
    </w:p>
    <w:p w14:paraId="7042DA2F" w14:textId="77777777" w:rsidR="007A1DE2" w:rsidRPr="007A1DE2" w:rsidRDefault="007A1DE2" w:rsidP="007A1DE2">
      <w:pPr>
        <w:tabs>
          <w:tab w:val="left" w:pos="1221"/>
        </w:tabs>
        <w:bidi/>
        <w:rPr>
          <w:rFonts w:cs="David" w:hint="cs"/>
          <w:b/>
          <w:bCs/>
          <w:u w:val="single"/>
          <w:rtl/>
        </w:rPr>
      </w:pPr>
    </w:p>
    <w:p w14:paraId="4FB93D6D" w14:textId="77777777" w:rsidR="007A1DE2" w:rsidRPr="007A1DE2" w:rsidRDefault="007A1DE2" w:rsidP="007A1DE2">
      <w:pPr>
        <w:tabs>
          <w:tab w:val="left" w:pos="1221"/>
        </w:tabs>
        <w:bidi/>
        <w:rPr>
          <w:rFonts w:cs="David" w:hint="cs"/>
          <w:b/>
          <w:bCs/>
          <w:rtl/>
        </w:rPr>
      </w:pPr>
      <w:r w:rsidRPr="007A1DE2">
        <w:rPr>
          <w:rFonts w:cs="David"/>
          <w:b/>
          <w:bCs/>
          <w:u w:val="single"/>
          <w:rtl/>
        </w:rPr>
        <w:t>סדר היום</w:t>
      </w:r>
      <w:r w:rsidRPr="007A1DE2">
        <w:rPr>
          <w:rFonts w:cs="David"/>
          <w:rtl/>
        </w:rPr>
        <w:t>:</w:t>
      </w:r>
      <w:r w:rsidRPr="007A1DE2">
        <w:rPr>
          <w:rFonts w:cs="David" w:hint="cs"/>
          <w:b/>
          <w:bCs/>
          <w:rtl/>
        </w:rPr>
        <w:t xml:space="preserve"> התפלגות סיעת "גיל"</w:t>
      </w:r>
    </w:p>
    <w:p w14:paraId="10765E49" w14:textId="77777777" w:rsidR="007A1DE2" w:rsidRPr="007A1DE2" w:rsidRDefault="007A1DE2" w:rsidP="007A1DE2">
      <w:pPr>
        <w:bidi/>
        <w:rPr>
          <w:rFonts w:cs="David" w:hint="cs"/>
          <w:b/>
          <w:bCs/>
          <w:rtl/>
        </w:rPr>
      </w:pPr>
    </w:p>
    <w:p w14:paraId="280BC846" w14:textId="77777777" w:rsidR="007A1DE2" w:rsidRPr="007A1DE2" w:rsidRDefault="007A1DE2" w:rsidP="007A1DE2">
      <w:pPr>
        <w:bidi/>
        <w:rPr>
          <w:rFonts w:cs="David" w:hint="cs"/>
          <w:rtl/>
        </w:rPr>
      </w:pPr>
    </w:p>
    <w:p w14:paraId="670EF048" w14:textId="77777777" w:rsidR="007A1DE2" w:rsidRPr="007A1DE2" w:rsidRDefault="007A1DE2" w:rsidP="007A1DE2">
      <w:pPr>
        <w:bidi/>
        <w:rPr>
          <w:rFonts w:cs="David"/>
          <w:rtl/>
        </w:rPr>
      </w:pPr>
    </w:p>
    <w:p w14:paraId="4324E59B" w14:textId="77777777" w:rsidR="007A1DE2" w:rsidRPr="007A1DE2" w:rsidRDefault="007A1DE2" w:rsidP="007A1DE2">
      <w:pPr>
        <w:bidi/>
        <w:rPr>
          <w:rFonts w:cs="David"/>
          <w:b/>
          <w:bCs/>
          <w:u w:val="single"/>
          <w:rtl/>
        </w:rPr>
      </w:pPr>
      <w:r w:rsidRPr="007A1DE2">
        <w:rPr>
          <w:rFonts w:cs="David"/>
          <w:b/>
          <w:bCs/>
          <w:u w:val="single"/>
          <w:rtl/>
        </w:rPr>
        <w:t>נכחו</w:t>
      </w:r>
      <w:r w:rsidRPr="007A1DE2">
        <w:rPr>
          <w:rFonts w:cs="David"/>
          <w:rtl/>
        </w:rPr>
        <w:t>:</w:t>
      </w:r>
    </w:p>
    <w:p w14:paraId="798930EA" w14:textId="77777777" w:rsidR="007A1DE2" w:rsidRPr="007A1DE2" w:rsidRDefault="007A1DE2" w:rsidP="007A1DE2">
      <w:pPr>
        <w:bidi/>
        <w:rPr>
          <w:rFonts w:cs="David"/>
          <w:rtl/>
        </w:rPr>
      </w:pPr>
    </w:p>
    <w:p w14:paraId="1F267766" w14:textId="77777777" w:rsidR="007A1DE2" w:rsidRPr="007A1DE2" w:rsidRDefault="007A1DE2" w:rsidP="007A1DE2">
      <w:pPr>
        <w:tabs>
          <w:tab w:val="left" w:pos="1788"/>
        </w:tabs>
        <w:bidi/>
        <w:rPr>
          <w:rFonts w:cs="David"/>
          <w:rtl/>
        </w:rPr>
      </w:pPr>
      <w:r w:rsidRPr="007A1DE2">
        <w:rPr>
          <w:rFonts w:cs="David"/>
          <w:b/>
          <w:bCs/>
          <w:u w:val="single"/>
          <w:rtl/>
        </w:rPr>
        <w:t>חברי הוועדה</w:t>
      </w:r>
      <w:r w:rsidRPr="007A1DE2">
        <w:rPr>
          <w:rFonts w:cs="David"/>
          <w:rtl/>
        </w:rPr>
        <w:t>:</w:t>
      </w:r>
    </w:p>
    <w:p w14:paraId="21BF373C" w14:textId="77777777" w:rsidR="007A1DE2" w:rsidRPr="007A1DE2" w:rsidRDefault="007A1DE2" w:rsidP="007A1DE2">
      <w:pPr>
        <w:bidi/>
        <w:rPr>
          <w:rFonts w:cs="David"/>
          <w:rtl/>
        </w:rPr>
      </w:pPr>
    </w:p>
    <w:p w14:paraId="3FB6AE99" w14:textId="77777777" w:rsidR="007A1DE2" w:rsidRPr="007A1DE2" w:rsidRDefault="007A1DE2" w:rsidP="007A1DE2">
      <w:pPr>
        <w:bidi/>
        <w:rPr>
          <w:rFonts w:cs="David" w:hint="cs"/>
          <w:rtl/>
        </w:rPr>
      </w:pPr>
      <w:r w:rsidRPr="007A1DE2">
        <w:rPr>
          <w:rFonts w:cs="David" w:hint="cs"/>
          <w:rtl/>
        </w:rPr>
        <w:t xml:space="preserve">דוד טל </w:t>
      </w:r>
      <w:r w:rsidRPr="007A1DE2">
        <w:rPr>
          <w:rFonts w:cs="David"/>
          <w:rtl/>
        </w:rPr>
        <w:t>–</w:t>
      </w:r>
      <w:r w:rsidRPr="007A1DE2">
        <w:rPr>
          <w:rFonts w:cs="David" w:hint="cs"/>
          <w:rtl/>
        </w:rPr>
        <w:t xml:space="preserve"> יו"ר</w:t>
      </w:r>
    </w:p>
    <w:p w14:paraId="5E54E717" w14:textId="77777777" w:rsidR="007A1DE2" w:rsidRPr="007A1DE2" w:rsidRDefault="007A1DE2" w:rsidP="007A1DE2">
      <w:pPr>
        <w:bidi/>
        <w:rPr>
          <w:rFonts w:cs="David" w:hint="cs"/>
          <w:rtl/>
        </w:rPr>
      </w:pPr>
      <w:r w:rsidRPr="007A1DE2">
        <w:rPr>
          <w:rFonts w:cs="David" w:hint="cs"/>
          <w:rtl/>
        </w:rPr>
        <w:t xml:space="preserve">יולי יואל </w:t>
      </w:r>
      <w:proofErr w:type="spellStart"/>
      <w:r w:rsidRPr="007A1DE2">
        <w:rPr>
          <w:rFonts w:cs="David" w:hint="cs"/>
          <w:rtl/>
        </w:rPr>
        <w:t>אדלשטיין</w:t>
      </w:r>
      <w:proofErr w:type="spellEnd"/>
    </w:p>
    <w:p w14:paraId="7A325071" w14:textId="77777777" w:rsidR="007A1DE2" w:rsidRPr="007A1DE2" w:rsidRDefault="007A1DE2" w:rsidP="007A1DE2">
      <w:pPr>
        <w:bidi/>
        <w:rPr>
          <w:rFonts w:cs="David" w:hint="cs"/>
          <w:rtl/>
        </w:rPr>
      </w:pPr>
      <w:r w:rsidRPr="007A1DE2">
        <w:rPr>
          <w:rFonts w:cs="David" w:hint="cs"/>
          <w:rtl/>
        </w:rPr>
        <w:t>אורי אריאל</w:t>
      </w:r>
    </w:p>
    <w:p w14:paraId="7744FF40" w14:textId="77777777" w:rsidR="007A1DE2" w:rsidRPr="007A1DE2" w:rsidRDefault="007A1DE2" w:rsidP="007A1DE2">
      <w:pPr>
        <w:bidi/>
        <w:rPr>
          <w:rFonts w:cs="David" w:hint="cs"/>
          <w:rtl/>
        </w:rPr>
      </w:pPr>
      <w:r w:rsidRPr="007A1DE2">
        <w:rPr>
          <w:rFonts w:cs="David" w:hint="cs"/>
          <w:rtl/>
        </w:rPr>
        <w:t>מנחם בן-ששון</w:t>
      </w:r>
    </w:p>
    <w:p w14:paraId="2D01325D" w14:textId="77777777" w:rsidR="007A1DE2" w:rsidRPr="007A1DE2" w:rsidRDefault="007A1DE2" w:rsidP="007A1DE2">
      <w:pPr>
        <w:bidi/>
        <w:rPr>
          <w:rFonts w:cs="David" w:hint="cs"/>
          <w:rtl/>
        </w:rPr>
      </w:pPr>
      <w:r w:rsidRPr="007A1DE2">
        <w:rPr>
          <w:rFonts w:cs="David" w:hint="cs"/>
          <w:rtl/>
        </w:rPr>
        <w:t xml:space="preserve">זהבה </w:t>
      </w:r>
      <w:proofErr w:type="spellStart"/>
      <w:r w:rsidRPr="007A1DE2">
        <w:rPr>
          <w:rFonts w:cs="David" w:hint="cs"/>
          <w:rtl/>
        </w:rPr>
        <w:t>גלאון</w:t>
      </w:r>
      <w:proofErr w:type="spellEnd"/>
    </w:p>
    <w:p w14:paraId="21F5D3DB" w14:textId="77777777" w:rsidR="007A1DE2" w:rsidRPr="007A1DE2" w:rsidRDefault="007A1DE2" w:rsidP="007A1DE2">
      <w:pPr>
        <w:bidi/>
        <w:rPr>
          <w:rFonts w:cs="David" w:hint="cs"/>
          <w:rtl/>
        </w:rPr>
      </w:pPr>
      <w:r w:rsidRPr="007A1DE2">
        <w:rPr>
          <w:rFonts w:cs="David" w:hint="cs"/>
          <w:rtl/>
        </w:rPr>
        <w:t>יצחק גלנטי</w:t>
      </w:r>
    </w:p>
    <w:p w14:paraId="6ECD49A1" w14:textId="77777777" w:rsidR="007A1DE2" w:rsidRPr="007A1DE2" w:rsidRDefault="007A1DE2" w:rsidP="007A1DE2">
      <w:pPr>
        <w:bidi/>
        <w:rPr>
          <w:rFonts w:cs="David" w:hint="cs"/>
          <w:rtl/>
        </w:rPr>
      </w:pPr>
      <w:proofErr w:type="spellStart"/>
      <w:r w:rsidRPr="007A1DE2">
        <w:rPr>
          <w:rFonts w:cs="David" w:hint="cs"/>
          <w:rtl/>
        </w:rPr>
        <w:t>עמירה</w:t>
      </w:r>
      <w:proofErr w:type="spellEnd"/>
      <w:r w:rsidRPr="007A1DE2">
        <w:rPr>
          <w:rFonts w:cs="David" w:hint="cs"/>
          <w:rtl/>
        </w:rPr>
        <w:t xml:space="preserve"> </w:t>
      </w:r>
      <w:proofErr w:type="spellStart"/>
      <w:r w:rsidRPr="007A1DE2">
        <w:rPr>
          <w:rFonts w:cs="David" w:hint="cs"/>
          <w:rtl/>
        </w:rPr>
        <w:t>דותן</w:t>
      </w:r>
      <w:proofErr w:type="spellEnd"/>
    </w:p>
    <w:p w14:paraId="548E93DB" w14:textId="77777777" w:rsidR="007A1DE2" w:rsidRPr="007A1DE2" w:rsidRDefault="007A1DE2" w:rsidP="007A1DE2">
      <w:pPr>
        <w:bidi/>
        <w:rPr>
          <w:rFonts w:cs="David" w:hint="cs"/>
          <w:rtl/>
        </w:rPr>
      </w:pPr>
      <w:r w:rsidRPr="007A1DE2">
        <w:rPr>
          <w:rFonts w:cs="David" w:hint="cs"/>
          <w:rtl/>
        </w:rPr>
        <w:t>צבי הנדל</w:t>
      </w:r>
    </w:p>
    <w:p w14:paraId="7CCB27D3" w14:textId="77777777" w:rsidR="007A1DE2" w:rsidRPr="007A1DE2" w:rsidRDefault="007A1DE2" w:rsidP="007A1DE2">
      <w:pPr>
        <w:bidi/>
        <w:rPr>
          <w:rFonts w:cs="David" w:hint="cs"/>
          <w:rtl/>
        </w:rPr>
      </w:pPr>
      <w:r w:rsidRPr="007A1DE2">
        <w:rPr>
          <w:rFonts w:cs="David" w:hint="cs"/>
          <w:rtl/>
        </w:rPr>
        <w:t xml:space="preserve">אבשלום </w:t>
      </w:r>
      <w:proofErr w:type="spellStart"/>
      <w:r w:rsidRPr="007A1DE2">
        <w:rPr>
          <w:rFonts w:cs="David" w:hint="cs"/>
          <w:rtl/>
        </w:rPr>
        <w:t>וילן</w:t>
      </w:r>
      <w:proofErr w:type="spellEnd"/>
    </w:p>
    <w:p w14:paraId="18C3BFBE" w14:textId="77777777" w:rsidR="007A1DE2" w:rsidRPr="007A1DE2" w:rsidRDefault="007A1DE2" w:rsidP="007A1DE2">
      <w:pPr>
        <w:bidi/>
        <w:rPr>
          <w:rFonts w:cs="David" w:hint="cs"/>
          <w:rtl/>
        </w:rPr>
      </w:pPr>
      <w:r w:rsidRPr="007A1DE2">
        <w:rPr>
          <w:rFonts w:cs="David" w:hint="cs"/>
          <w:rtl/>
        </w:rPr>
        <w:t>נסים זאב</w:t>
      </w:r>
    </w:p>
    <w:p w14:paraId="289F99B1" w14:textId="77777777" w:rsidR="007A1DE2" w:rsidRPr="007A1DE2" w:rsidRDefault="007A1DE2" w:rsidP="007A1DE2">
      <w:pPr>
        <w:bidi/>
        <w:rPr>
          <w:rFonts w:cs="David" w:hint="cs"/>
          <w:rtl/>
        </w:rPr>
      </w:pPr>
      <w:r w:rsidRPr="007A1DE2">
        <w:rPr>
          <w:rFonts w:cs="David" w:hint="cs"/>
          <w:rtl/>
        </w:rPr>
        <w:t>יצחק זיו</w:t>
      </w:r>
    </w:p>
    <w:p w14:paraId="0DD7E196" w14:textId="77777777" w:rsidR="007A1DE2" w:rsidRPr="007A1DE2" w:rsidRDefault="007A1DE2" w:rsidP="007A1DE2">
      <w:pPr>
        <w:bidi/>
        <w:rPr>
          <w:rFonts w:cs="David" w:hint="cs"/>
          <w:rtl/>
        </w:rPr>
      </w:pPr>
      <w:r w:rsidRPr="007A1DE2">
        <w:rPr>
          <w:rFonts w:cs="David" w:hint="cs"/>
          <w:rtl/>
        </w:rPr>
        <w:t xml:space="preserve">דב </w:t>
      </w:r>
      <w:proofErr w:type="spellStart"/>
      <w:r w:rsidRPr="007A1DE2">
        <w:rPr>
          <w:rFonts w:cs="David" w:hint="cs"/>
          <w:rtl/>
        </w:rPr>
        <w:t>חנין</w:t>
      </w:r>
      <w:proofErr w:type="spellEnd"/>
    </w:p>
    <w:p w14:paraId="2DF5F981" w14:textId="77777777" w:rsidR="007A1DE2" w:rsidRPr="007A1DE2" w:rsidRDefault="007A1DE2" w:rsidP="007A1DE2">
      <w:pPr>
        <w:bidi/>
        <w:rPr>
          <w:rFonts w:cs="David" w:hint="cs"/>
          <w:rtl/>
        </w:rPr>
      </w:pPr>
      <w:r w:rsidRPr="007A1DE2">
        <w:rPr>
          <w:rFonts w:cs="David" w:hint="cs"/>
          <w:rtl/>
        </w:rPr>
        <w:t>יואל חסון</w:t>
      </w:r>
    </w:p>
    <w:p w14:paraId="5071A4AD" w14:textId="77777777" w:rsidR="007A1DE2" w:rsidRPr="007A1DE2" w:rsidRDefault="007A1DE2" w:rsidP="007A1DE2">
      <w:pPr>
        <w:bidi/>
        <w:rPr>
          <w:rFonts w:cs="David" w:hint="cs"/>
          <w:rtl/>
        </w:rPr>
      </w:pPr>
      <w:r w:rsidRPr="007A1DE2">
        <w:rPr>
          <w:rFonts w:cs="David" w:hint="cs"/>
          <w:rtl/>
        </w:rPr>
        <w:t>שי חרמש</w:t>
      </w:r>
    </w:p>
    <w:p w14:paraId="32C76062" w14:textId="77777777" w:rsidR="007A1DE2" w:rsidRPr="007A1DE2" w:rsidRDefault="007A1DE2" w:rsidP="007A1DE2">
      <w:pPr>
        <w:bidi/>
        <w:rPr>
          <w:rFonts w:cs="David" w:hint="cs"/>
          <w:rtl/>
        </w:rPr>
      </w:pPr>
      <w:r w:rsidRPr="007A1DE2">
        <w:rPr>
          <w:rFonts w:cs="David" w:hint="cs"/>
          <w:rtl/>
        </w:rPr>
        <w:t>אחמד טיבי</w:t>
      </w:r>
    </w:p>
    <w:p w14:paraId="25C959C8" w14:textId="77777777" w:rsidR="007A1DE2" w:rsidRPr="007A1DE2" w:rsidRDefault="007A1DE2" w:rsidP="007A1DE2">
      <w:pPr>
        <w:bidi/>
        <w:rPr>
          <w:rFonts w:cs="David" w:hint="cs"/>
          <w:rtl/>
        </w:rPr>
      </w:pPr>
      <w:r w:rsidRPr="007A1DE2">
        <w:rPr>
          <w:rFonts w:cs="David" w:hint="cs"/>
          <w:rtl/>
        </w:rPr>
        <w:t xml:space="preserve">שלי </w:t>
      </w:r>
      <w:proofErr w:type="spellStart"/>
      <w:r w:rsidRPr="007A1DE2">
        <w:rPr>
          <w:rFonts w:cs="David" w:hint="cs"/>
          <w:rtl/>
        </w:rPr>
        <w:t>יחימוביץ</w:t>
      </w:r>
      <w:proofErr w:type="spellEnd"/>
    </w:p>
    <w:p w14:paraId="388620C1" w14:textId="77777777" w:rsidR="007A1DE2" w:rsidRPr="007A1DE2" w:rsidRDefault="007A1DE2" w:rsidP="007A1DE2">
      <w:pPr>
        <w:bidi/>
        <w:rPr>
          <w:rFonts w:cs="David" w:hint="cs"/>
          <w:rtl/>
        </w:rPr>
      </w:pPr>
      <w:r w:rsidRPr="007A1DE2">
        <w:rPr>
          <w:rFonts w:cs="David" w:hint="cs"/>
          <w:rtl/>
        </w:rPr>
        <w:t>איתן כבל</w:t>
      </w:r>
    </w:p>
    <w:p w14:paraId="0CA35074" w14:textId="77777777" w:rsidR="007A1DE2" w:rsidRPr="007A1DE2" w:rsidRDefault="007A1DE2" w:rsidP="007A1DE2">
      <w:pPr>
        <w:bidi/>
        <w:rPr>
          <w:rFonts w:cs="David" w:hint="cs"/>
          <w:rtl/>
        </w:rPr>
      </w:pPr>
      <w:r w:rsidRPr="007A1DE2">
        <w:rPr>
          <w:rFonts w:cs="David" w:hint="cs"/>
          <w:rtl/>
        </w:rPr>
        <w:t>שלמה נגוסה מולה</w:t>
      </w:r>
    </w:p>
    <w:p w14:paraId="7052186D" w14:textId="77777777" w:rsidR="007A1DE2" w:rsidRPr="007A1DE2" w:rsidRDefault="007A1DE2" w:rsidP="007A1DE2">
      <w:pPr>
        <w:bidi/>
        <w:rPr>
          <w:rFonts w:cs="David" w:hint="cs"/>
          <w:rtl/>
        </w:rPr>
      </w:pPr>
      <w:r w:rsidRPr="007A1DE2">
        <w:rPr>
          <w:rFonts w:cs="David" w:hint="cs"/>
          <w:rtl/>
        </w:rPr>
        <w:t>אלכס מילר</w:t>
      </w:r>
    </w:p>
    <w:p w14:paraId="188006D6" w14:textId="77777777" w:rsidR="007A1DE2" w:rsidRPr="007A1DE2" w:rsidRDefault="007A1DE2" w:rsidP="007A1DE2">
      <w:pPr>
        <w:bidi/>
        <w:rPr>
          <w:rFonts w:cs="David" w:hint="cs"/>
          <w:rtl/>
        </w:rPr>
      </w:pPr>
      <w:r w:rsidRPr="007A1DE2">
        <w:rPr>
          <w:rFonts w:cs="David" w:hint="cs"/>
          <w:rtl/>
        </w:rPr>
        <w:t xml:space="preserve">יעקב </w:t>
      </w:r>
      <w:proofErr w:type="spellStart"/>
      <w:r w:rsidRPr="007A1DE2">
        <w:rPr>
          <w:rFonts w:cs="David" w:hint="cs"/>
          <w:rtl/>
        </w:rPr>
        <w:t>מרגי</w:t>
      </w:r>
      <w:proofErr w:type="spellEnd"/>
    </w:p>
    <w:p w14:paraId="0292EF53" w14:textId="77777777" w:rsidR="007A1DE2" w:rsidRPr="007A1DE2" w:rsidRDefault="007A1DE2" w:rsidP="007A1DE2">
      <w:pPr>
        <w:bidi/>
        <w:rPr>
          <w:rFonts w:cs="David" w:hint="cs"/>
          <w:rtl/>
        </w:rPr>
      </w:pPr>
      <w:r w:rsidRPr="007A1DE2">
        <w:rPr>
          <w:rFonts w:cs="David" w:hint="cs"/>
          <w:rtl/>
        </w:rPr>
        <w:t>שרה מרום-שלו</w:t>
      </w:r>
    </w:p>
    <w:p w14:paraId="59F403BD" w14:textId="77777777" w:rsidR="007A1DE2" w:rsidRPr="007A1DE2" w:rsidRDefault="007A1DE2" w:rsidP="007A1DE2">
      <w:pPr>
        <w:bidi/>
        <w:rPr>
          <w:rFonts w:cs="David" w:hint="cs"/>
          <w:rtl/>
        </w:rPr>
      </w:pPr>
      <w:r w:rsidRPr="007A1DE2">
        <w:rPr>
          <w:rFonts w:cs="David" w:hint="cs"/>
          <w:rtl/>
        </w:rPr>
        <w:t>מאיר פרוש</w:t>
      </w:r>
    </w:p>
    <w:p w14:paraId="01405989" w14:textId="77777777" w:rsidR="007A1DE2" w:rsidRPr="007A1DE2" w:rsidRDefault="007A1DE2" w:rsidP="007A1DE2">
      <w:pPr>
        <w:bidi/>
        <w:rPr>
          <w:rFonts w:cs="David" w:hint="cs"/>
          <w:rtl/>
        </w:rPr>
      </w:pPr>
      <w:r w:rsidRPr="007A1DE2">
        <w:rPr>
          <w:rFonts w:cs="David" w:hint="cs"/>
          <w:rtl/>
        </w:rPr>
        <w:t>דוד רותם</w:t>
      </w:r>
    </w:p>
    <w:p w14:paraId="1CB78828" w14:textId="77777777" w:rsidR="007A1DE2" w:rsidRPr="007A1DE2" w:rsidRDefault="007A1DE2" w:rsidP="007A1DE2">
      <w:pPr>
        <w:bidi/>
        <w:rPr>
          <w:rFonts w:cs="David" w:hint="cs"/>
          <w:rtl/>
        </w:rPr>
      </w:pPr>
      <w:r w:rsidRPr="007A1DE2">
        <w:rPr>
          <w:rFonts w:cs="David" w:hint="cs"/>
          <w:rtl/>
        </w:rPr>
        <w:t>ראובן ריבלין</w:t>
      </w:r>
    </w:p>
    <w:p w14:paraId="47EF2087" w14:textId="77777777" w:rsidR="007A1DE2" w:rsidRPr="007A1DE2" w:rsidRDefault="007A1DE2" w:rsidP="007A1DE2">
      <w:pPr>
        <w:bidi/>
        <w:rPr>
          <w:rFonts w:cs="David" w:hint="cs"/>
          <w:rtl/>
        </w:rPr>
      </w:pPr>
      <w:proofErr w:type="spellStart"/>
      <w:r w:rsidRPr="007A1DE2">
        <w:rPr>
          <w:rFonts w:cs="David" w:hint="cs"/>
          <w:rtl/>
        </w:rPr>
        <w:t>עתניאל</w:t>
      </w:r>
      <w:proofErr w:type="spellEnd"/>
      <w:r w:rsidRPr="007A1DE2">
        <w:rPr>
          <w:rFonts w:cs="David" w:hint="cs"/>
          <w:rtl/>
        </w:rPr>
        <w:t xml:space="preserve"> </w:t>
      </w:r>
      <w:proofErr w:type="spellStart"/>
      <w:r w:rsidRPr="007A1DE2">
        <w:rPr>
          <w:rFonts w:cs="David" w:hint="cs"/>
          <w:rtl/>
        </w:rPr>
        <w:t>שנלר</w:t>
      </w:r>
      <w:proofErr w:type="spellEnd"/>
    </w:p>
    <w:p w14:paraId="3BBFB0A6" w14:textId="77777777" w:rsidR="007A1DE2" w:rsidRPr="007A1DE2" w:rsidRDefault="007A1DE2" w:rsidP="007A1DE2">
      <w:pPr>
        <w:bidi/>
        <w:rPr>
          <w:rFonts w:cs="David" w:hint="cs"/>
          <w:rtl/>
        </w:rPr>
      </w:pPr>
      <w:r w:rsidRPr="007A1DE2">
        <w:rPr>
          <w:rFonts w:cs="David" w:hint="cs"/>
          <w:rtl/>
        </w:rPr>
        <w:t xml:space="preserve">משה </w:t>
      </w:r>
      <w:proofErr w:type="spellStart"/>
      <w:r w:rsidRPr="007A1DE2">
        <w:rPr>
          <w:rFonts w:cs="David" w:hint="cs"/>
          <w:rtl/>
        </w:rPr>
        <w:t>שרוני</w:t>
      </w:r>
      <w:proofErr w:type="spellEnd"/>
    </w:p>
    <w:p w14:paraId="43E8AB1E" w14:textId="77777777" w:rsidR="007A1DE2" w:rsidRPr="007A1DE2" w:rsidRDefault="007A1DE2" w:rsidP="007A1DE2">
      <w:pPr>
        <w:bidi/>
        <w:rPr>
          <w:rFonts w:cs="David" w:hint="cs"/>
          <w:rtl/>
        </w:rPr>
      </w:pPr>
      <w:r w:rsidRPr="007A1DE2">
        <w:rPr>
          <w:rFonts w:cs="David" w:hint="cs"/>
          <w:rtl/>
        </w:rPr>
        <w:t>רונית תירוש</w:t>
      </w:r>
    </w:p>
    <w:p w14:paraId="4FF97D6E" w14:textId="77777777" w:rsidR="007A1DE2" w:rsidRPr="007A1DE2" w:rsidRDefault="007A1DE2" w:rsidP="007A1DE2">
      <w:pPr>
        <w:tabs>
          <w:tab w:val="left" w:pos="1788"/>
          <w:tab w:val="left" w:pos="3631"/>
        </w:tabs>
        <w:bidi/>
        <w:rPr>
          <w:rFonts w:cs="David" w:hint="cs"/>
          <w:b/>
          <w:bCs/>
          <w:u w:val="single"/>
          <w:rtl/>
        </w:rPr>
      </w:pPr>
    </w:p>
    <w:p w14:paraId="314DD581" w14:textId="77777777" w:rsidR="007A1DE2" w:rsidRPr="007A1DE2" w:rsidRDefault="007A1DE2" w:rsidP="007A1DE2">
      <w:pPr>
        <w:tabs>
          <w:tab w:val="left" w:pos="1788"/>
          <w:tab w:val="left" w:pos="3631"/>
        </w:tabs>
        <w:bidi/>
        <w:rPr>
          <w:rFonts w:cs="David" w:hint="cs"/>
          <w:rtl/>
        </w:rPr>
      </w:pPr>
      <w:r w:rsidRPr="007A1DE2">
        <w:rPr>
          <w:rFonts w:cs="David"/>
          <w:b/>
          <w:bCs/>
          <w:u w:val="single"/>
          <w:rtl/>
        </w:rPr>
        <w:t>מוזמנים</w:t>
      </w:r>
      <w:r w:rsidRPr="007A1DE2">
        <w:rPr>
          <w:rFonts w:cs="David"/>
          <w:rtl/>
        </w:rPr>
        <w:t>:</w:t>
      </w:r>
    </w:p>
    <w:p w14:paraId="120488F6" w14:textId="77777777" w:rsidR="007A1DE2" w:rsidRPr="007A1DE2" w:rsidRDefault="007A1DE2" w:rsidP="007A1DE2">
      <w:pPr>
        <w:bidi/>
        <w:rPr>
          <w:rFonts w:cs="David" w:hint="cs"/>
          <w:rtl/>
        </w:rPr>
      </w:pPr>
    </w:p>
    <w:p w14:paraId="530709B3" w14:textId="77777777" w:rsidR="007A1DE2" w:rsidRPr="007A1DE2" w:rsidRDefault="007A1DE2" w:rsidP="007A1DE2">
      <w:pPr>
        <w:bidi/>
        <w:rPr>
          <w:rFonts w:cs="David" w:hint="cs"/>
          <w:rtl/>
        </w:rPr>
      </w:pPr>
      <w:r w:rsidRPr="007A1DE2">
        <w:rPr>
          <w:rFonts w:cs="David" w:hint="cs"/>
          <w:rtl/>
        </w:rPr>
        <w:t>איל ינון</w:t>
      </w:r>
      <w:r w:rsidRPr="007A1DE2">
        <w:rPr>
          <w:rFonts w:cs="David" w:hint="cs"/>
          <w:rtl/>
        </w:rPr>
        <w:tab/>
      </w:r>
      <w:r w:rsidRPr="007A1DE2">
        <w:rPr>
          <w:rFonts w:cs="David" w:hint="cs"/>
          <w:rtl/>
        </w:rPr>
        <w:tab/>
      </w:r>
      <w:r>
        <w:rPr>
          <w:rFonts w:cs="David" w:hint="cs"/>
          <w:rtl/>
        </w:rPr>
        <w:tab/>
      </w:r>
      <w:r w:rsidRPr="007A1DE2">
        <w:rPr>
          <w:rFonts w:cs="David" w:hint="cs"/>
          <w:rtl/>
        </w:rPr>
        <w:t>- מזכיר הכנסת</w:t>
      </w:r>
    </w:p>
    <w:p w14:paraId="500C0B0B" w14:textId="77777777" w:rsidR="007A1DE2" w:rsidRPr="007A1DE2" w:rsidRDefault="007A1DE2" w:rsidP="007A1DE2">
      <w:pPr>
        <w:bidi/>
        <w:rPr>
          <w:rFonts w:cs="David" w:hint="cs"/>
          <w:rtl/>
        </w:rPr>
      </w:pPr>
      <w:r w:rsidRPr="007A1DE2">
        <w:rPr>
          <w:rFonts w:cs="David" w:hint="cs"/>
          <w:rtl/>
        </w:rPr>
        <w:t xml:space="preserve">ירדנה </w:t>
      </w:r>
      <w:proofErr w:type="spellStart"/>
      <w:r w:rsidRPr="007A1DE2">
        <w:rPr>
          <w:rFonts w:cs="David" w:hint="cs"/>
          <w:rtl/>
        </w:rPr>
        <w:t>מלר</w:t>
      </w:r>
      <w:proofErr w:type="spellEnd"/>
      <w:r w:rsidRPr="007A1DE2">
        <w:rPr>
          <w:rFonts w:cs="David" w:hint="cs"/>
          <w:rtl/>
        </w:rPr>
        <w:t>-</w:t>
      </w:r>
      <w:proofErr w:type="spellStart"/>
      <w:r w:rsidRPr="007A1DE2">
        <w:rPr>
          <w:rFonts w:cs="David" w:hint="cs"/>
          <w:rtl/>
        </w:rPr>
        <w:t>הורביץ</w:t>
      </w:r>
      <w:proofErr w:type="spellEnd"/>
      <w:r w:rsidRPr="007A1DE2">
        <w:rPr>
          <w:rFonts w:cs="David" w:hint="cs"/>
          <w:rtl/>
        </w:rPr>
        <w:tab/>
        <w:t>- סגנית מזכיר הכנסת</w:t>
      </w:r>
    </w:p>
    <w:p w14:paraId="791077DD" w14:textId="77777777" w:rsidR="007A1DE2" w:rsidRPr="007A1DE2" w:rsidRDefault="007A1DE2" w:rsidP="007A1DE2">
      <w:pPr>
        <w:bidi/>
        <w:rPr>
          <w:rFonts w:cs="David" w:hint="cs"/>
          <w:rtl/>
        </w:rPr>
      </w:pPr>
      <w:r w:rsidRPr="007A1DE2">
        <w:rPr>
          <w:rFonts w:cs="David" w:hint="cs"/>
          <w:rtl/>
        </w:rPr>
        <w:t>אבי לוי</w:t>
      </w:r>
      <w:r w:rsidRPr="007A1DE2">
        <w:rPr>
          <w:rFonts w:cs="David" w:hint="cs"/>
          <w:rtl/>
        </w:rPr>
        <w:tab/>
      </w:r>
      <w:r>
        <w:rPr>
          <w:rFonts w:cs="David" w:hint="cs"/>
          <w:rtl/>
        </w:rPr>
        <w:tab/>
      </w:r>
      <w:r w:rsidRPr="007A1DE2">
        <w:rPr>
          <w:rFonts w:cs="David" w:hint="cs"/>
          <w:rtl/>
        </w:rPr>
        <w:tab/>
        <w:t>- חשב הכנסת</w:t>
      </w:r>
    </w:p>
    <w:p w14:paraId="07D35572" w14:textId="77777777" w:rsidR="007A1DE2" w:rsidRPr="007A1DE2" w:rsidRDefault="007A1DE2" w:rsidP="007A1DE2">
      <w:pPr>
        <w:bidi/>
        <w:rPr>
          <w:rFonts w:cs="David" w:hint="cs"/>
          <w:rtl/>
        </w:rPr>
      </w:pPr>
      <w:r w:rsidRPr="007A1DE2">
        <w:rPr>
          <w:rFonts w:cs="David" w:hint="cs"/>
          <w:rtl/>
        </w:rPr>
        <w:t xml:space="preserve">עו"ד אלון </w:t>
      </w:r>
      <w:proofErr w:type="spellStart"/>
      <w:r w:rsidRPr="007A1DE2">
        <w:rPr>
          <w:rFonts w:cs="David" w:hint="cs"/>
          <w:rtl/>
        </w:rPr>
        <w:t>גלרט</w:t>
      </w:r>
      <w:proofErr w:type="spellEnd"/>
    </w:p>
    <w:p w14:paraId="5181A924" w14:textId="77777777" w:rsidR="007A1DE2" w:rsidRPr="007A1DE2" w:rsidRDefault="007A1DE2" w:rsidP="007A1DE2">
      <w:pPr>
        <w:bidi/>
        <w:rPr>
          <w:rFonts w:cs="David"/>
          <w:rtl/>
        </w:rPr>
      </w:pPr>
    </w:p>
    <w:p w14:paraId="7642A2CA" w14:textId="77777777" w:rsidR="007A1DE2" w:rsidRPr="007A1DE2" w:rsidRDefault="007A1DE2" w:rsidP="007A1DE2">
      <w:pPr>
        <w:tabs>
          <w:tab w:val="left" w:pos="1930"/>
        </w:tabs>
        <w:bidi/>
        <w:rPr>
          <w:rFonts w:cs="David" w:hint="cs"/>
          <w:rtl/>
        </w:rPr>
      </w:pPr>
      <w:r w:rsidRPr="007A1DE2">
        <w:rPr>
          <w:rFonts w:cs="David"/>
          <w:b/>
          <w:bCs/>
          <w:u w:val="single"/>
          <w:rtl/>
        </w:rPr>
        <w:br w:type="page"/>
      </w:r>
      <w:r w:rsidRPr="007A1DE2">
        <w:rPr>
          <w:rFonts w:cs="David"/>
          <w:b/>
          <w:bCs/>
          <w:u w:val="single"/>
          <w:rtl/>
        </w:rPr>
        <w:lastRenderedPageBreak/>
        <w:t>י</w:t>
      </w:r>
      <w:r w:rsidRPr="007A1DE2">
        <w:rPr>
          <w:rFonts w:cs="David" w:hint="cs"/>
          <w:b/>
          <w:bCs/>
          <w:u w:val="single"/>
          <w:rtl/>
        </w:rPr>
        <w:t>יעוץ משפטי</w:t>
      </w:r>
      <w:r w:rsidRPr="007A1DE2">
        <w:rPr>
          <w:rFonts w:cs="David"/>
          <w:b/>
          <w:bCs/>
          <w:u w:val="single"/>
          <w:rtl/>
        </w:rPr>
        <w:t>:</w:t>
      </w:r>
    </w:p>
    <w:p w14:paraId="756C21FB" w14:textId="77777777" w:rsidR="007A1DE2" w:rsidRPr="007A1DE2" w:rsidRDefault="007A1DE2" w:rsidP="007A1DE2">
      <w:pPr>
        <w:bidi/>
        <w:rPr>
          <w:rFonts w:cs="David" w:hint="cs"/>
          <w:rtl/>
        </w:rPr>
      </w:pPr>
    </w:p>
    <w:p w14:paraId="50608B1A" w14:textId="77777777" w:rsidR="007A1DE2" w:rsidRPr="007A1DE2" w:rsidRDefault="007A1DE2" w:rsidP="007A1DE2">
      <w:pPr>
        <w:bidi/>
        <w:rPr>
          <w:rFonts w:cs="David" w:hint="cs"/>
          <w:rtl/>
        </w:rPr>
      </w:pPr>
      <w:r w:rsidRPr="007A1DE2">
        <w:rPr>
          <w:rFonts w:cs="David" w:hint="cs"/>
          <w:rtl/>
        </w:rPr>
        <w:t xml:space="preserve">ארבל </w:t>
      </w:r>
      <w:proofErr w:type="spellStart"/>
      <w:r w:rsidRPr="007A1DE2">
        <w:rPr>
          <w:rFonts w:cs="David" w:hint="cs"/>
          <w:rtl/>
        </w:rPr>
        <w:t>אסטרחן</w:t>
      </w:r>
      <w:proofErr w:type="spellEnd"/>
    </w:p>
    <w:p w14:paraId="22C53419" w14:textId="77777777" w:rsidR="007A1DE2" w:rsidRPr="007A1DE2" w:rsidRDefault="007A1DE2" w:rsidP="007A1DE2">
      <w:pPr>
        <w:tabs>
          <w:tab w:val="left" w:pos="1930"/>
        </w:tabs>
        <w:bidi/>
        <w:rPr>
          <w:rFonts w:cs="David" w:hint="cs"/>
          <w:b/>
          <w:bCs/>
          <w:u w:val="single"/>
          <w:rtl/>
        </w:rPr>
      </w:pPr>
    </w:p>
    <w:p w14:paraId="026C59C9" w14:textId="77777777" w:rsidR="007A1DE2" w:rsidRPr="007A1DE2" w:rsidRDefault="007A1DE2" w:rsidP="007A1DE2">
      <w:pPr>
        <w:tabs>
          <w:tab w:val="left" w:pos="1930"/>
        </w:tabs>
        <w:bidi/>
        <w:rPr>
          <w:rFonts w:cs="David" w:hint="cs"/>
          <w:b/>
          <w:bCs/>
          <w:rtl/>
        </w:rPr>
      </w:pPr>
      <w:r w:rsidRPr="007A1DE2">
        <w:rPr>
          <w:rFonts w:cs="David"/>
          <w:b/>
          <w:bCs/>
          <w:u w:val="single"/>
          <w:rtl/>
        </w:rPr>
        <w:t>מנהלת הוועדה</w:t>
      </w:r>
      <w:r w:rsidRPr="007A1DE2">
        <w:rPr>
          <w:rFonts w:cs="David"/>
          <w:rtl/>
        </w:rPr>
        <w:t>:</w:t>
      </w:r>
    </w:p>
    <w:p w14:paraId="11BD1810" w14:textId="77777777" w:rsidR="007A1DE2" w:rsidRPr="007A1DE2" w:rsidRDefault="007A1DE2" w:rsidP="007A1DE2">
      <w:pPr>
        <w:bidi/>
        <w:rPr>
          <w:rFonts w:cs="David" w:hint="cs"/>
          <w:rtl/>
        </w:rPr>
      </w:pPr>
    </w:p>
    <w:p w14:paraId="1E50DF74" w14:textId="77777777" w:rsidR="007A1DE2" w:rsidRPr="007A1DE2" w:rsidRDefault="007A1DE2" w:rsidP="007A1DE2">
      <w:pPr>
        <w:bidi/>
        <w:rPr>
          <w:rFonts w:cs="David" w:hint="cs"/>
          <w:rtl/>
        </w:rPr>
      </w:pPr>
      <w:r w:rsidRPr="007A1DE2">
        <w:rPr>
          <w:rFonts w:cs="David" w:hint="cs"/>
          <w:rtl/>
        </w:rPr>
        <w:t>אתי בן-יוסף</w:t>
      </w:r>
    </w:p>
    <w:p w14:paraId="1F99341E" w14:textId="77777777" w:rsidR="007A1DE2" w:rsidRPr="007A1DE2" w:rsidRDefault="007A1DE2" w:rsidP="007A1DE2">
      <w:pPr>
        <w:tabs>
          <w:tab w:val="left" w:pos="1930"/>
        </w:tabs>
        <w:bidi/>
        <w:rPr>
          <w:rFonts w:cs="David" w:hint="cs"/>
          <w:b/>
          <w:bCs/>
          <w:u w:val="single"/>
          <w:rtl/>
        </w:rPr>
      </w:pPr>
    </w:p>
    <w:p w14:paraId="5371279B" w14:textId="77777777" w:rsidR="007A1DE2" w:rsidRPr="007A1DE2" w:rsidRDefault="007A1DE2" w:rsidP="007A1DE2">
      <w:pPr>
        <w:tabs>
          <w:tab w:val="left" w:pos="1930"/>
        </w:tabs>
        <w:bidi/>
        <w:rPr>
          <w:rFonts w:cs="David" w:hint="cs"/>
          <w:rtl/>
        </w:rPr>
      </w:pPr>
      <w:r w:rsidRPr="007A1DE2">
        <w:rPr>
          <w:rFonts w:cs="David" w:hint="cs"/>
          <w:b/>
          <w:bCs/>
          <w:u w:val="single"/>
          <w:rtl/>
        </w:rPr>
        <w:t>רשמת פרלמנטרית</w:t>
      </w:r>
      <w:r w:rsidRPr="007A1DE2">
        <w:rPr>
          <w:rFonts w:cs="David"/>
          <w:rtl/>
        </w:rPr>
        <w:t>:</w:t>
      </w:r>
      <w:r w:rsidRPr="007A1DE2">
        <w:rPr>
          <w:rFonts w:cs="David" w:hint="cs"/>
          <w:rtl/>
        </w:rPr>
        <w:tab/>
      </w:r>
    </w:p>
    <w:p w14:paraId="370954CE" w14:textId="77777777" w:rsidR="007A1DE2" w:rsidRPr="007A1DE2" w:rsidRDefault="007A1DE2" w:rsidP="007A1DE2">
      <w:pPr>
        <w:bidi/>
        <w:rPr>
          <w:rFonts w:cs="David" w:hint="cs"/>
          <w:b/>
          <w:bCs/>
          <w:rtl/>
        </w:rPr>
      </w:pPr>
    </w:p>
    <w:p w14:paraId="7C072119" w14:textId="77777777" w:rsidR="007A1DE2" w:rsidRPr="007A1DE2" w:rsidRDefault="007A1DE2" w:rsidP="007A1DE2">
      <w:pPr>
        <w:pStyle w:val="Heading5"/>
        <w:jc w:val="left"/>
        <w:rPr>
          <w:rFonts w:hint="cs"/>
          <w:sz w:val="24"/>
          <w:rtl/>
        </w:rPr>
      </w:pPr>
      <w:r w:rsidRPr="007A1DE2">
        <w:rPr>
          <w:rFonts w:hint="cs"/>
          <w:sz w:val="24"/>
          <w:rtl/>
        </w:rPr>
        <w:t xml:space="preserve">יפה </w:t>
      </w:r>
      <w:proofErr w:type="spellStart"/>
      <w:r w:rsidRPr="007A1DE2">
        <w:rPr>
          <w:rFonts w:hint="cs"/>
          <w:sz w:val="24"/>
          <w:rtl/>
        </w:rPr>
        <w:t>קרינצה</w:t>
      </w:r>
      <w:proofErr w:type="spellEnd"/>
    </w:p>
    <w:p w14:paraId="388DBA1D" w14:textId="77777777" w:rsidR="007A1DE2" w:rsidRPr="007A1DE2" w:rsidRDefault="007A1DE2" w:rsidP="007A1DE2">
      <w:pPr>
        <w:pStyle w:val="Heading5"/>
        <w:jc w:val="left"/>
        <w:rPr>
          <w:sz w:val="24"/>
          <w:rtl/>
        </w:rPr>
      </w:pPr>
      <w:r w:rsidRPr="007A1DE2">
        <w:rPr>
          <w:sz w:val="24"/>
          <w:rtl/>
        </w:rPr>
        <w:t xml:space="preserve"> </w:t>
      </w:r>
    </w:p>
    <w:p w14:paraId="3029B218" w14:textId="77777777" w:rsidR="007A1DE2" w:rsidRPr="007A1DE2" w:rsidRDefault="007A1DE2" w:rsidP="007A1DE2">
      <w:pPr>
        <w:bidi/>
        <w:rPr>
          <w:rFonts w:cs="David" w:hint="cs"/>
          <w:rtl/>
        </w:rPr>
      </w:pPr>
    </w:p>
    <w:p w14:paraId="4AA2081A" w14:textId="77777777" w:rsidR="007A1DE2" w:rsidRDefault="007A1DE2" w:rsidP="007A1DE2">
      <w:pPr>
        <w:bidi/>
        <w:jc w:val="center"/>
        <w:rPr>
          <w:rFonts w:cs="David" w:hint="cs"/>
          <w:b/>
          <w:bCs/>
          <w:u w:val="single"/>
          <w:rtl/>
        </w:rPr>
      </w:pPr>
      <w:r w:rsidRPr="007A1DE2">
        <w:rPr>
          <w:rFonts w:cs="David"/>
          <w:rtl/>
        </w:rPr>
        <w:br w:type="page"/>
      </w:r>
    </w:p>
    <w:p w14:paraId="451DAEED" w14:textId="77777777" w:rsidR="007A1DE2" w:rsidRDefault="007A1DE2" w:rsidP="007A1DE2">
      <w:pPr>
        <w:bidi/>
        <w:jc w:val="center"/>
        <w:rPr>
          <w:rFonts w:cs="David" w:hint="cs"/>
          <w:b/>
          <w:bCs/>
          <w:u w:val="single"/>
          <w:rtl/>
        </w:rPr>
      </w:pPr>
    </w:p>
    <w:p w14:paraId="1ECCA001" w14:textId="77777777" w:rsidR="007A1DE2" w:rsidRDefault="007A1DE2" w:rsidP="007A1DE2">
      <w:pPr>
        <w:bidi/>
        <w:jc w:val="center"/>
        <w:rPr>
          <w:rFonts w:cs="David" w:hint="cs"/>
          <w:b/>
          <w:bCs/>
          <w:u w:val="single"/>
          <w:rtl/>
        </w:rPr>
      </w:pPr>
    </w:p>
    <w:p w14:paraId="2B22FB0A" w14:textId="77777777" w:rsidR="007A1DE2" w:rsidRDefault="007A1DE2" w:rsidP="007A1DE2">
      <w:pPr>
        <w:bidi/>
        <w:jc w:val="center"/>
        <w:rPr>
          <w:rFonts w:cs="David" w:hint="cs"/>
          <w:b/>
          <w:bCs/>
          <w:u w:val="single"/>
          <w:rtl/>
        </w:rPr>
      </w:pPr>
    </w:p>
    <w:p w14:paraId="78057CB4" w14:textId="77777777" w:rsidR="007A1DE2" w:rsidRPr="007A1DE2" w:rsidRDefault="007A1DE2" w:rsidP="007A1DE2">
      <w:pPr>
        <w:bidi/>
        <w:jc w:val="center"/>
        <w:rPr>
          <w:rFonts w:cs="David" w:hint="cs"/>
          <w:b/>
          <w:bCs/>
          <w:u w:val="single"/>
          <w:rtl/>
        </w:rPr>
      </w:pPr>
      <w:r w:rsidRPr="007A1DE2">
        <w:rPr>
          <w:rFonts w:cs="David" w:hint="cs"/>
          <w:b/>
          <w:bCs/>
          <w:u w:val="single"/>
          <w:rtl/>
        </w:rPr>
        <w:t>התפלגות סיעת "גיל"</w:t>
      </w:r>
    </w:p>
    <w:p w14:paraId="058E0FF0" w14:textId="77777777" w:rsidR="007A1DE2" w:rsidRPr="007A1DE2" w:rsidRDefault="007A1DE2" w:rsidP="007A1DE2">
      <w:pPr>
        <w:bidi/>
        <w:rPr>
          <w:rFonts w:cs="David" w:hint="cs"/>
          <w:u w:val="single"/>
          <w:rtl/>
        </w:rPr>
      </w:pPr>
    </w:p>
    <w:p w14:paraId="3606181F" w14:textId="77777777" w:rsidR="007A1DE2" w:rsidRPr="007A1DE2" w:rsidRDefault="007A1DE2" w:rsidP="007A1DE2">
      <w:pPr>
        <w:bidi/>
        <w:rPr>
          <w:rFonts w:cs="David" w:hint="cs"/>
          <w:u w:val="single"/>
          <w:rtl/>
        </w:rPr>
      </w:pPr>
    </w:p>
    <w:p w14:paraId="22D81E00" w14:textId="77777777" w:rsidR="007A1DE2" w:rsidRPr="007A1DE2" w:rsidRDefault="007A1DE2" w:rsidP="007A1DE2">
      <w:pPr>
        <w:bidi/>
        <w:rPr>
          <w:rFonts w:cs="David" w:hint="cs"/>
          <w:rtl/>
        </w:rPr>
      </w:pPr>
      <w:r w:rsidRPr="007A1DE2">
        <w:rPr>
          <w:rFonts w:cs="David" w:hint="cs"/>
          <w:u w:val="single"/>
          <w:rtl/>
        </w:rPr>
        <w:t>היו"ר דוד טל:</w:t>
      </w:r>
    </w:p>
    <w:p w14:paraId="5803BD71" w14:textId="77777777" w:rsidR="007A1DE2" w:rsidRPr="007A1DE2" w:rsidRDefault="007A1DE2" w:rsidP="007A1DE2">
      <w:pPr>
        <w:bidi/>
        <w:rPr>
          <w:rFonts w:cs="David" w:hint="cs"/>
          <w:rtl/>
        </w:rPr>
      </w:pPr>
    </w:p>
    <w:p w14:paraId="228770EB" w14:textId="77777777" w:rsidR="007A1DE2" w:rsidRPr="007A1DE2" w:rsidRDefault="007A1DE2" w:rsidP="007A1DE2">
      <w:pPr>
        <w:bidi/>
        <w:rPr>
          <w:rFonts w:cs="David" w:hint="cs"/>
          <w:rtl/>
        </w:rPr>
      </w:pPr>
      <w:r w:rsidRPr="007A1DE2">
        <w:rPr>
          <w:rFonts w:cs="David" w:hint="cs"/>
          <w:rtl/>
        </w:rPr>
        <w:tab/>
        <w:t xml:space="preserve">בוקר טוב, אני מתכבד לפתוח את ישיבת ועדת הכנסת. על סדר יומנו בקשת התפלגות של חבר הכנסת </w:t>
      </w:r>
      <w:proofErr w:type="spellStart"/>
      <w:r w:rsidRPr="007A1DE2">
        <w:rPr>
          <w:rFonts w:cs="David" w:hint="cs"/>
          <w:rtl/>
        </w:rPr>
        <w:t>שרוני</w:t>
      </w:r>
      <w:proofErr w:type="spellEnd"/>
      <w:r w:rsidRPr="007A1DE2">
        <w:rPr>
          <w:rFonts w:cs="David" w:hint="cs"/>
          <w:rtl/>
        </w:rPr>
        <w:t xml:space="preserve">, חברת הכנסת שרה מרום-שלו וחבר הכנסת </w:t>
      </w:r>
      <w:proofErr w:type="spellStart"/>
      <w:r w:rsidRPr="007A1DE2">
        <w:rPr>
          <w:rFonts w:cs="David" w:hint="cs"/>
          <w:rtl/>
        </w:rPr>
        <w:t>גלזר</w:t>
      </w:r>
      <w:proofErr w:type="spellEnd"/>
      <w:r w:rsidRPr="007A1DE2">
        <w:rPr>
          <w:rFonts w:cs="David" w:hint="cs"/>
          <w:rtl/>
        </w:rPr>
        <w:t xml:space="preserve">, שזו הזדמנות לשלוח לו ברכות להחלמה מהירה. </w:t>
      </w:r>
    </w:p>
    <w:p w14:paraId="4103AB2E" w14:textId="77777777" w:rsidR="007A1DE2" w:rsidRPr="007A1DE2" w:rsidRDefault="007A1DE2" w:rsidP="007A1DE2">
      <w:pPr>
        <w:bidi/>
        <w:rPr>
          <w:rFonts w:cs="David" w:hint="cs"/>
          <w:rtl/>
        </w:rPr>
      </w:pPr>
    </w:p>
    <w:p w14:paraId="44CAEC50" w14:textId="77777777" w:rsidR="007A1DE2" w:rsidRPr="007A1DE2" w:rsidRDefault="007A1DE2" w:rsidP="007A1DE2">
      <w:pPr>
        <w:bidi/>
        <w:ind w:firstLine="567"/>
        <w:rPr>
          <w:rFonts w:cs="David" w:hint="cs"/>
          <w:rtl/>
        </w:rPr>
      </w:pPr>
      <w:r w:rsidRPr="007A1DE2">
        <w:rPr>
          <w:rFonts w:cs="David" w:hint="cs"/>
          <w:rtl/>
        </w:rPr>
        <w:t xml:space="preserve">אנחנו אמורים לדון ולאשר או לא את התפלגות שלושת החברים הללו מסיעת "גיל" ולאחר כן תיערך הצבעה, במידה שהסעיף הראשון יתקבל, לגבי שם הסיעה החדשה </w:t>
      </w:r>
      <w:r w:rsidRPr="007A1DE2">
        <w:rPr>
          <w:rFonts w:cs="David"/>
          <w:rtl/>
        </w:rPr>
        <w:t>–</w:t>
      </w:r>
      <w:r w:rsidRPr="007A1DE2">
        <w:rPr>
          <w:rFonts w:cs="David" w:hint="cs"/>
          <w:rtl/>
        </w:rPr>
        <w:t xml:space="preserve"> "צדק לגמלאים" -  וסעיף נוסף שנצטרך לאשר, שהסיעה החדשה תייצג את מפלגת "צדק חברתי". </w:t>
      </w:r>
    </w:p>
    <w:p w14:paraId="37D8826B" w14:textId="77777777" w:rsidR="007A1DE2" w:rsidRPr="007A1DE2" w:rsidRDefault="007A1DE2" w:rsidP="007A1DE2">
      <w:pPr>
        <w:bidi/>
        <w:rPr>
          <w:rFonts w:cs="David" w:hint="cs"/>
          <w:rtl/>
        </w:rPr>
      </w:pPr>
    </w:p>
    <w:p w14:paraId="0810160C" w14:textId="77777777" w:rsidR="007A1DE2" w:rsidRPr="007A1DE2" w:rsidRDefault="007A1DE2" w:rsidP="007A1DE2">
      <w:pPr>
        <w:bidi/>
        <w:rPr>
          <w:rFonts w:cs="David" w:hint="cs"/>
          <w:rtl/>
        </w:rPr>
      </w:pPr>
      <w:r w:rsidRPr="007A1DE2">
        <w:rPr>
          <w:rFonts w:cs="David" w:hint="cs"/>
          <w:rtl/>
        </w:rPr>
        <w:tab/>
        <w:t xml:space="preserve">אני רוצה לשוב ולומר את זה שאמרתי כבר בדיון הקודם. בתולדות ועדת הכנסת לא היה מקרה שוועדת הכנסת לא אישרה פילוג. בכל פעם </w:t>
      </w:r>
      <w:proofErr w:type="spellStart"/>
      <w:r w:rsidRPr="007A1DE2">
        <w:rPr>
          <w:rFonts w:cs="David" w:hint="cs"/>
          <w:rtl/>
        </w:rPr>
        <w:t>שהיתה</w:t>
      </w:r>
      <w:proofErr w:type="spellEnd"/>
      <w:r w:rsidRPr="007A1DE2">
        <w:rPr>
          <w:rFonts w:cs="David" w:hint="cs"/>
          <w:rtl/>
        </w:rPr>
        <w:t xml:space="preserve"> בקשת פילוג הדבר הזה אושר, לא </w:t>
      </w:r>
      <w:proofErr w:type="spellStart"/>
      <w:r w:rsidRPr="007A1DE2">
        <w:rPr>
          <w:rFonts w:cs="David" w:hint="cs"/>
          <w:rtl/>
        </w:rPr>
        <w:t>היתה</w:t>
      </w:r>
      <w:proofErr w:type="spellEnd"/>
      <w:r w:rsidRPr="007A1DE2">
        <w:rPr>
          <w:rFonts w:cs="David" w:hint="cs"/>
          <w:rtl/>
        </w:rPr>
        <w:t xml:space="preserve"> בעיה עם הנושא הזה. הנושא נתקע בגלל הבקשה שלנו, על-פי המלצתה של היועצת המשפטית,  לראות את כל ההסכמים כדי לראות שהדברים מתנהלים כשורה. כשעלה חשש, על-פי חוות דעתה של היועצת המשפטית לכנסת, לדברים לא תקינים העלינו את הנושא הזה בדיון הקודם, וכאמור הדיון לא הגיע לכלל הצבעה משום שחבר הכנסת </w:t>
      </w:r>
      <w:proofErr w:type="spellStart"/>
      <w:r w:rsidRPr="007A1DE2">
        <w:rPr>
          <w:rFonts w:cs="David" w:hint="cs"/>
          <w:rtl/>
        </w:rPr>
        <w:t>שרוני</w:t>
      </w:r>
      <w:proofErr w:type="spellEnd"/>
      <w:r w:rsidRPr="007A1DE2">
        <w:rPr>
          <w:rFonts w:cs="David" w:hint="cs"/>
          <w:rtl/>
        </w:rPr>
        <w:t xml:space="preserve">, על-פי המלצת חברת הכנסת תירוש, משך את ההצעה ושב אלינו עם הסכם אחר. </w:t>
      </w:r>
    </w:p>
    <w:p w14:paraId="6C2A6F4C" w14:textId="77777777" w:rsidR="007A1DE2" w:rsidRPr="007A1DE2" w:rsidRDefault="007A1DE2" w:rsidP="007A1DE2">
      <w:pPr>
        <w:bidi/>
        <w:rPr>
          <w:rFonts w:cs="David" w:hint="cs"/>
          <w:rtl/>
        </w:rPr>
      </w:pPr>
    </w:p>
    <w:p w14:paraId="32FCA581" w14:textId="77777777" w:rsidR="007A1DE2" w:rsidRPr="007A1DE2" w:rsidRDefault="007A1DE2" w:rsidP="007A1DE2">
      <w:pPr>
        <w:bidi/>
        <w:ind w:firstLine="567"/>
        <w:rPr>
          <w:rFonts w:cs="David" w:hint="cs"/>
          <w:rtl/>
        </w:rPr>
      </w:pPr>
      <w:r w:rsidRPr="007A1DE2">
        <w:rPr>
          <w:rFonts w:cs="David" w:hint="cs"/>
          <w:rtl/>
        </w:rPr>
        <w:t xml:space="preserve">ההסכם שהונח בפנינו, לאחר שהיועצת המשפטית לכנסת בדקה אותו, חף מכל מיני סעיפים בעייתיים שהיו בעבר. אני מבקש לאפשר לחבר הכנסת </w:t>
      </w:r>
      <w:proofErr w:type="spellStart"/>
      <w:r w:rsidRPr="007A1DE2">
        <w:rPr>
          <w:rFonts w:cs="David" w:hint="cs"/>
          <w:rtl/>
        </w:rPr>
        <w:t>שרוני</w:t>
      </w:r>
      <w:proofErr w:type="spellEnd"/>
      <w:r w:rsidRPr="007A1DE2">
        <w:rPr>
          <w:rFonts w:cs="David" w:hint="cs"/>
          <w:rtl/>
        </w:rPr>
        <w:t xml:space="preserve"> לומר דברים ולאחר מכן, אם חבר הכנסת גלנטי ירצה, הוא ישיב, ולאחר מכן חברי כנסת אחרים שירצו להתייחס לנושא הזה יתייחסו. בבקשה, חבר הכנסת </w:t>
      </w:r>
      <w:proofErr w:type="spellStart"/>
      <w:r w:rsidRPr="007A1DE2">
        <w:rPr>
          <w:rFonts w:cs="David" w:hint="cs"/>
          <w:rtl/>
        </w:rPr>
        <w:t>שרוני</w:t>
      </w:r>
      <w:proofErr w:type="spellEnd"/>
      <w:r w:rsidRPr="007A1DE2">
        <w:rPr>
          <w:rFonts w:cs="David" w:hint="cs"/>
          <w:rtl/>
        </w:rPr>
        <w:t xml:space="preserve">. </w:t>
      </w:r>
    </w:p>
    <w:p w14:paraId="2166191C" w14:textId="77777777" w:rsidR="007A1DE2" w:rsidRPr="007A1DE2" w:rsidRDefault="007A1DE2" w:rsidP="007A1DE2">
      <w:pPr>
        <w:bidi/>
        <w:rPr>
          <w:rFonts w:cs="David" w:hint="cs"/>
          <w:rtl/>
        </w:rPr>
      </w:pPr>
    </w:p>
    <w:p w14:paraId="64DE1971"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3782EED3" w14:textId="77777777" w:rsidR="007A1DE2" w:rsidRPr="007A1DE2" w:rsidRDefault="007A1DE2" w:rsidP="007A1DE2">
      <w:pPr>
        <w:pStyle w:val="Heading5"/>
        <w:jc w:val="left"/>
        <w:rPr>
          <w:rFonts w:hint="cs"/>
          <w:sz w:val="24"/>
          <w:rtl/>
        </w:rPr>
      </w:pPr>
    </w:p>
    <w:p w14:paraId="3510E846" w14:textId="77777777" w:rsidR="007A1DE2" w:rsidRPr="007A1DE2" w:rsidRDefault="007A1DE2" w:rsidP="007A1DE2">
      <w:pPr>
        <w:bidi/>
        <w:rPr>
          <w:rFonts w:cs="David" w:hint="cs"/>
          <w:rtl/>
        </w:rPr>
      </w:pPr>
      <w:r w:rsidRPr="007A1DE2">
        <w:rPr>
          <w:rFonts w:cs="David" w:hint="cs"/>
          <w:rtl/>
        </w:rPr>
        <w:tab/>
        <w:t xml:space="preserve">אפשר בקשה לסדר היום? </w:t>
      </w:r>
    </w:p>
    <w:p w14:paraId="64AB942D" w14:textId="77777777" w:rsidR="007A1DE2" w:rsidRPr="007A1DE2" w:rsidRDefault="007A1DE2" w:rsidP="007A1DE2">
      <w:pPr>
        <w:bidi/>
        <w:rPr>
          <w:rFonts w:cs="David" w:hint="cs"/>
          <w:rtl/>
        </w:rPr>
      </w:pPr>
    </w:p>
    <w:p w14:paraId="25607EE1" w14:textId="77777777" w:rsidR="007A1DE2" w:rsidRPr="007A1DE2" w:rsidRDefault="007A1DE2" w:rsidP="007A1DE2">
      <w:pPr>
        <w:bidi/>
        <w:rPr>
          <w:rFonts w:cs="David" w:hint="cs"/>
          <w:rtl/>
        </w:rPr>
      </w:pPr>
      <w:r w:rsidRPr="007A1DE2">
        <w:rPr>
          <w:rFonts w:cs="David" w:hint="cs"/>
          <w:u w:val="single"/>
          <w:rtl/>
        </w:rPr>
        <w:t>היו"ר דוד טל:</w:t>
      </w:r>
    </w:p>
    <w:p w14:paraId="01F0533C" w14:textId="77777777" w:rsidR="007A1DE2" w:rsidRPr="007A1DE2" w:rsidRDefault="007A1DE2" w:rsidP="007A1DE2">
      <w:pPr>
        <w:bidi/>
        <w:rPr>
          <w:rFonts w:cs="David" w:hint="cs"/>
          <w:rtl/>
        </w:rPr>
      </w:pPr>
    </w:p>
    <w:p w14:paraId="7BB5E1EF" w14:textId="77777777" w:rsidR="007A1DE2" w:rsidRPr="007A1DE2" w:rsidRDefault="007A1DE2" w:rsidP="007A1DE2">
      <w:pPr>
        <w:bidi/>
        <w:rPr>
          <w:rFonts w:cs="David" w:hint="cs"/>
          <w:rtl/>
        </w:rPr>
      </w:pPr>
      <w:r w:rsidRPr="007A1DE2">
        <w:rPr>
          <w:rFonts w:cs="David" w:hint="cs"/>
          <w:rtl/>
        </w:rPr>
        <w:tab/>
        <w:t xml:space="preserve">כן. </w:t>
      </w:r>
    </w:p>
    <w:p w14:paraId="0BA9966D" w14:textId="77777777" w:rsidR="007A1DE2" w:rsidRPr="007A1DE2" w:rsidRDefault="007A1DE2" w:rsidP="007A1DE2">
      <w:pPr>
        <w:bidi/>
        <w:rPr>
          <w:rFonts w:cs="David" w:hint="cs"/>
          <w:rtl/>
        </w:rPr>
      </w:pPr>
    </w:p>
    <w:p w14:paraId="03FC7CBD"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084A076D" w14:textId="77777777" w:rsidR="007A1DE2" w:rsidRPr="007A1DE2" w:rsidRDefault="007A1DE2" w:rsidP="007A1DE2">
      <w:pPr>
        <w:pStyle w:val="Heading5"/>
        <w:jc w:val="left"/>
        <w:rPr>
          <w:rFonts w:hint="cs"/>
          <w:sz w:val="24"/>
          <w:rtl/>
        </w:rPr>
      </w:pPr>
    </w:p>
    <w:p w14:paraId="1B0B8CE2" w14:textId="77777777" w:rsidR="007A1DE2" w:rsidRPr="007A1DE2" w:rsidRDefault="007A1DE2" w:rsidP="007A1DE2">
      <w:pPr>
        <w:bidi/>
        <w:rPr>
          <w:rFonts w:cs="David" w:hint="cs"/>
          <w:rtl/>
        </w:rPr>
      </w:pPr>
      <w:r w:rsidRPr="007A1DE2">
        <w:rPr>
          <w:rFonts w:cs="David" w:hint="cs"/>
          <w:rtl/>
        </w:rPr>
        <w:tab/>
        <w:t xml:space="preserve">אני מבקש שלפני הדיון בבקשה של חבר הכנסת נקיים דיון בבקשה שלי להכיר בחבר הכנסת </w:t>
      </w:r>
      <w:proofErr w:type="spellStart"/>
      <w:r w:rsidRPr="007A1DE2">
        <w:rPr>
          <w:rFonts w:cs="David" w:hint="cs"/>
          <w:rtl/>
        </w:rPr>
        <w:t>שרוני</w:t>
      </w:r>
      <w:proofErr w:type="spellEnd"/>
      <w:r w:rsidRPr="007A1DE2">
        <w:rPr>
          <w:rFonts w:cs="David" w:hint="cs"/>
          <w:rtl/>
        </w:rPr>
        <w:t xml:space="preserve"> כפורש יחיד מסיעת "גיל". </w:t>
      </w:r>
    </w:p>
    <w:p w14:paraId="25287AFE" w14:textId="77777777" w:rsidR="007A1DE2" w:rsidRPr="007A1DE2" w:rsidRDefault="007A1DE2" w:rsidP="007A1DE2">
      <w:pPr>
        <w:bidi/>
        <w:rPr>
          <w:rFonts w:cs="David" w:hint="cs"/>
          <w:rtl/>
        </w:rPr>
      </w:pPr>
    </w:p>
    <w:p w14:paraId="1D03214A" w14:textId="77777777" w:rsidR="007A1DE2" w:rsidRPr="007A1DE2" w:rsidRDefault="007A1DE2" w:rsidP="007A1DE2">
      <w:pPr>
        <w:bidi/>
        <w:rPr>
          <w:rFonts w:cs="David" w:hint="cs"/>
          <w:rtl/>
        </w:rPr>
      </w:pPr>
      <w:r w:rsidRPr="007A1DE2">
        <w:rPr>
          <w:rFonts w:cs="David" w:hint="cs"/>
          <w:u w:val="single"/>
          <w:rtl/>
        </w:rPr>
        <w:t>היו"ר דוד טל:</w:t>
      </w:r>
    </w:p>
    <w:p w14:paraId="1C20E482" w14:textId="77777777" w:rsidR="007A1DE2" w:rsidRPr="007A1DE2" w:rsidRDefault="007A1DE2" w:rsidP="007A1DE2">
      <w:pPr>
        <w:bidi/>
        <w:rPr>
          <w:rFonts w:cs="David" w:hint="cs"/>
          <w:rtl/>
        </w:rPr>
      </w:pPr>
    </w:p>
    <w:p w14:paraId="34EB13C9" w14:textId="77777777" w:rsidR="007A1DE2" w:rsidRPr="007A1DE2" w:rsidRDefault="007A1DE2" w:rsidP="007A1DE2">
      <w:pPr>
        <w:bidi/>
        <w:ind w:firstLine="567"/>
        <w:rPr>
          <w:rFonts w:cs="David" w:hint="cs"/>
          <w:rtl/>
        </w:rPr>
      </w:pPr>
      <w:r w:rsidRPr="007A1DE2">
        <w:rPr>
          <w:rFonts w:cs="David" w:hint="cs"/>
          <w:rtl/>
        </w:rPr>
        <w:t xml:space="preserve">אדוני, משהתקבלה הבקשה של חבר הכנסת </w:t>
      </w:r>
      <w:proofErr w:type="spellStart"/>
      <w:r w:rsidRPr="007A1DE2">
        <w:rPr>
          <w:rFonts w:cs="David" w:hint="cs"/>
          <w:rtl/>
        </w:rPr>
        <w:t>שרוני</w:t>
      </w:r>
      <w:proofErr w:type="spellEnd"/>
      <w:r w:rsidRPr="007A1DE2">
        <w:rPr>
          <w:rFonts w:cs="David" w:hint="cs"/>
          <w:rtl/>
        </w:rPr>
        <w:t xml:space="preserve"> להתפלגות אין מקום לבקשת הפרישה, מה גם שחבר הכנסת </w:t>
      </w:r>
      <w:proofErr w:type="spellStart"/>
      <w:r w:rsidRPr="007A1DE2">
        <w:rPr>
          <w:rFonts w:cs="David" w:hint="cs"/>
          <w:rtl/>
        </w:rPr>
        <w:t>שרוני</w:t>
      </w:r>
      <w:proofErr w:type="spellEnd"/>
      <w:r w:rsidRPr="007A1DE2">
        <w:rPr>
          <w:rFonts w:cs="David" w:hint="cs"/>
          <w:rtl/>
        </w:rPr>
        <w:t xml:space="preserve"> טוען שאתם צריכים להיות מופרשים. נדון היום רק בהתפלגות, כפי שאמרתי, ובסעיפים האחרים. חבר הכנסת </w:t>
      </w:r>
      <w:proofErr w:type="spellStart"/>
      <w:r w:rsidRPr="007A1DE2">
        <w:rPr>
          <w:rFonts w:cs="David" w:hint="cs"/>
          <w:rtl/>
        </w:rPr>
        <w:t>שרוני</w:t>
      </w:r>
      <w:proofErr w:type="spellEnd"/>
      <w:r w:rsidRPr="007A1DE2">
        <w:rPr>
          <w:rFonts w:cs="David" w:hint="cs"/>
          <w:rtl/>
        </w:rPr>
        <w:t xml:space="preserve">, בבקשה. </w:t>
      </w:r>
    </w:p>
    <w:p w14:paraId="3962E794" w14:textId="77777777" w:rsidR="007A1DE2" w:rsidRPr="007A1DE2" w:rsidRDefault="007A1DE2" w:rsidP="007A1DE2">
      <w:pPr>
        <w:bidi/>
        <w:rPr>
          <w:rFonts w:cs="David" w:hint="cs"/>
          <w:rtl/>
        </w:rPr>
      </w:pPr>
    </w:p>
    <w:p w14:paraId="225ADF46"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13345759" w14:textId="77777777" w:rsidR="007A1DE2" w:rsidRPr="007A1DE2" w:rsidRDefault="007A1DE2" w:rsidP="007A1DE2">
      <w:pPr>
        <w:bidi/>
        <w:rPr>
          <w:rFonts w:cs="David" w:hint="cs"/>
          <w:rtl/>
        </w:rPr>
      </w:pPr>
    </w:p>
    <w:p w14:paraId="5A07BFC8" w14:textId="77777777" w:rsidR="007A1DE2" w:rsidRPr="007A1DE2" w:rsidRDefault="007A1DE2" w:rsidP="007A1DE2">
      <w:pPr>
        <w:bidi/>
        <w:rPr>
          <w:rFonts w:cs="David" w:hint="cs"/>
          <w:rtl/>
        </w:rPr>
      </w:pPr>
      <w:r w:rsidRPr="007A1DE2">
        <w:rPr>
          <w:rFonts w:cs="David" w:hint="cs"/>
          <w:rtl/>
        </w:rPr>
        <w:tab/>
        <w:t xml:space="preserve"> אדוני היושב ראש, חברי הכנסת, אני חושב שאנחנו קצת מגזימים בדברים, מתפלספים, במקום לעשות את העבודה שנבחרנו לעשות. יש דבר אחד ברור: בתולדות כנסת ישראל, כשמישהו רוצה להתפלג, מביאים לוועדת הכנסת ובסך הכול מודיעים. זה דבר </w:t>
      </w:r>
      <w:proofErr w:type="spellStart"/>
      <w:r w:rsidRPr="007A1DE2">
        <w:rPr>
          <w:rFonts w:cs="David" w:hint="cs"/>
          <w:rtl/>
        </w:rPr>
        <w:t>פורמלי</w:t>
      </w:r>
      <w:proofErr w:type="spellEnd"/>
      <w:r w:rsidRPr="007A1DE2">
        <w:rPr>
          <w:rFonts w:cs="David" w:hint="cs"/>
          <w:rtl/>
        </w:rPr>
        <w:t xml:space="preserve">, גם בנושא ההסכם. </w:t>
      </w:r>
    </w:p>
    <w:p w14:paraId="76553C50" w14:textId="77777777" w:rsidR="007A1DE2" w:rsidRPr="007A1DE2" w:rsidRDefault="007A1DE2" w:rsidP="007A1DE2">
      <w:pPr>
        <w:bidi/>
        <w:rPr>
          <w:rFonts w:cs="David" w:hint="cs"/>
          <w:rtl/>
        </w:rPr>
      </w:pPr>
    </w:p>
    <w:p w14:paraId="3EF7AF0A" w14:textId="77777777" w:rsidR="007A1DE2" w:rsidRPr="007A1DE2" w:rsidRDefault="007A1DE2" w:rsidP="007A1DE2">
      <w:pPr>
        <w:bidi/>
        <w:ind w:firstLine="567"/>
        <w:rPr>
          <w:rFonts w:cs="David" w:hint="cs"/>
          <w:rtl/>
        </w:rPr>
      </w:pPr>
      <w:r w:rsidRPr="007A1DE2">
        <w:rPr>
          <w:rFonts w:cs="David" w:hint="cs"/>
          <w:rtl/>
        </w:rPr>
        <w:t xml:space="preserve">אני רוצה להזכיר גם ליועצת המשפטית של הכנסת </w:t>
      </w:r>
      <w:r w:rsidRPr="007A1DE2">
        <w:rPr>
          <w:rFonts w:cs="David"/>
          <w:rtl/>
        </w:rPr>
        <w:t>–</w:t>
      </w:r>
      <w:r w:rsidRPr="007A1DE2">
        <w:rPr>
          <w:rFonts w:cs="David" w:hint="cs"/>
          <w:rtl/>
        </w:rPr>
        <w:t xml:space="preserve"> חבל שהיא אינה כאן - שאותו הסכם נחתם ואושר בוועדת הכנסת של עזר </w:t>
      </w:r>
      <w:proofErr w:type="spellStart"/>
      <w:r w:rsidRPr="007A1DE2">
        <w:rPr>
          <w:rFonts w:cs="David" w:hint="cs"/>
          <w:rtl/>
        </w:rPr>
        <w:t>ויצמן</w:t>
      </w:r>
      <w:proofErr w:type="spellEnd"/>
      <w:r w:rsidRPr="007A1DE2">
        <w:rPr>
          <w:rFonts w:cs="David" w:hint="cs"/>
          <w:rtl/>
        </w:rPr>
        <w:t xml:space="preserve">, זכרונו לברכה, של רפול, זכרונו לברכה, ושל שרון, שייבדל לחיים. אותם הדברים בדיוק. לא רציתי להיכנס לויכוח עם היועצת המשפטית - - - </w:t>
      </w:r>
    </w:p>
    <w:p w14:paraId="3F02F4B7" w14:textId="77777777" w:rsidR="007A1DE2" w:rsidRPr="007A1DE2" w:rsidRDefault="007A1DE2" w:rsidP="007A1DE2">
      <w:pPr>
        <w:bidi/>
        <w:rPr>
          <w:rFonts w:cs="David" w:hint="cs"/>
          <w:rtl/>
        </w:rPr>
      </w:pPr>
    </w:p>
    <w:p w14:paraId="6F72E167" w14:textId="77777777" w:rsidR="007A1DE2" w:rsidRPr="007A1DE2" w:rsidRDefault="007A1DE2" w:rsidP="007A1DE2">
      <w:pPr>
        <w:bidi/>
        <w:rPr>
          <w:rFonts w:cs="David" w:hint="cs"/>
          <w:rtl/>
        </w:rPr>
      </w:pPr>
      <w:r w:rsidRPr="007A1DE2">
        <w:rPr>
          <w:rFonts w:cs="David" w:hint="cs"/>
          <w:u w:val="single"/>
          <w:rtl/>
        </w:rPr>
        <w:t>היו"ר דוד טל:</w:t>
      </w:r>
    </w:p>
    <w:p w14:paraId="253E0CDA" w14:textId="77777777" w:rsidR="007A1DE2" w:rsidRPr="007A1DE2" w:rsidRDefault="007A1DE2" w:rsidP="007A1DE2">
      <w:pPr>
        <w:bidi/>
        <w:rPr>
          <w:rFonts w:cs="David" w:hint="cs"/>
          <w:rtl/>
        </w:rPr>
      </w:pPr>
    </w:p>
    <w:p w14:paraId="587FD857" w14:textId="77777777" w:rsidR="007A1DE2" w:rsidRPr="007A1DE2" w:rsidRDefault="007A1DE2" w:rsidP="007A1DE2">
      <w:pPr>
        <w:bidi/>
        <w:ind w:firstLine="567"/>
        <w:rPr>
          <w:rFonts w:cs="David" w:hint="cs"/>
          <w:rtl/>
        </w:rPr>
      </w:pPr>
      <w:r w:rsidRPr="007A1DE2">
        <w:rPr>
          <w:rFonts w:cs="David" w:hint="cs"/>
          <w:rtl/>
        </w:rPr>
        <w:t xml:space="preserve">אבל לא נשמעה טענה שהוא בעייתי ועלה חשש לאיזושהי עבירה. אם היו טענות כאלה אני מניח שיושב ראש הוועדה - - - </w:t>
      </w:r>
    </w:p>
    <w:p w14:paraId="3B9B76F2" w14:textId="77777777" w:rsidR="007A1DE2" w:rsidRPr="007A1DE2" w:rsidRDefault="007A1DE2" w:rsidP="007A1DE2">
      <w:pPr>
        <w:bidi/>
        <w:rPr>
          <w:rFonts w:cs="David" w:hint="cs"/>
          <w:rtl/>
        </w:rPr>
      </w:pPr>
    </w:p>
    <w:p w14:paraId="562EE69F"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60525141" w14:textId="77777777" w:rsidR="007A1DE2" w:rsidRPr="007A1DE2" w:rsidRDefault="007A1DE2" w:rsidP="007A1DE2">
      <w:pPr>
        <w:bidi/>
        <w:rPr>
          <w:rFonts w:cs="David" w:hint="cs"/>
          <w:rtl/>
        </w:rPr>
      </w:pPr>
    </w:p>
    <w:p w14:paraId="51040F3E" w14:textId="77777777" w:rsidR="007A1DE2" w:rsidRPr="007A1DE2" w:rsidRDefault="007A1DE2" w:rsidP="007A1DE2">
      <w:pPr>
        <w:bidi/>
        <w:rPr>
          <w:rFonts w:cs="David" w:hint="cs"/>
          <w:rtl/>
        </w:rPr>
      </w:pPr>
      <w:r w:rsidRPr="007A1DE2">
        <w:rPr>
          <w:rFonts w:cs="David" w:hint="cs"/>
          <w:rtl/>
        </w:rPr>
        <w:tab/>
        <w:t>היו, אבל אני לא רוצה, זה נגמר.</w:t>
      </w:r>
    </w:p>
    <w:p w14:paraId="23C99531" w14:textId="77777777" w:rsidR="007A1DE2" w:rsidRPr="007A1DE2" w:rsidRDefault="007A1DE2" w:rsidP="007A1DE2">
      <w:pPr>
        <w:bidi/>
        <w:rPr>
          <w:rFonts w:cs="David" w:hint="cs"/>
          <w:rtl/>
        </w:rPr>
      </w:pPr>
    </w:p>
    <w:p w14:paraId="076D4036" w14:textId="77777777" w:rsidR="007A1DE2" w:rsidRPr="007A1DE2" w:rsidRDefault="007A1DE2" w:rsidP="007A1DE2">
      <w:pPr>
        <w:bidi/>
        <w:rPr>
          <w:rFonts w:cs="David" w:hint="cs"/>
          <w:rtl/>
        </w:rPr>
      </w:pPr>
      <w:r w:rsidRPr="007A1DE2">
        <w:rPr>
          <w:rFonts w:cs="David" w:hint="cs"/>
          <w:u w:val="single"/>
          <w:rtl/>
        </w:rPr>
        <w:t>היו"ר דוד טל:</w:t>
      </w:r>
    </w:p>
    <w:p w14:paraId="05450F11" w14:textId="77777777" w:rsidR="007A1DE2" w:rsidRPr="007A1DE2" w:rsidRDefault="007A1DE2" w:rsidP="007A1DE2">
      <w:pPr>
        <w:bidi/>
        <w:rPr>
          <w:rFonts w:cs="David" w:hint="cs"/>
          <w:rtl/>
        </w:rPr>
      </w:pPr>
    </w:p>
    <w:p w14:paraId="455FC289" w14:textId="77777777" w:rsidR="007A1DE2" w:rsidRPr="007A1DE2" w:rsidRDefault="007A1DE2" w:rsidP="007A1DE2">
      <w:pPr>
        <w:bidi/>
        <w:rPr>
          <w:rFonts w:cs="David" w:hint="cs"/>
          <w:rtl/>
        </w:rPr>
      </w:pPr>
      <w:r w:rsidRPr="007A1DE2">
        <w:rPr>
          <w:rFonts w:cs="David" w:hint="cs"/>
          <w:rtl/>
        </w:rPr>
        <w:tab/>
        <w:t xml:space="preserve">אתה צודק. למה להתעסק בעבר? בוא נסתכל </w:t>
      </w:r>
      <w:r w:rsidRPr="007A1DE2">
        <w:rPr>
          <w:rFonts w:cs="David"/>
          <w:rtl/>
        </w:rPr>
        <w:t>"</w:t>
      </w:r>
      <w:r w:rsidRPr="007A1DE2">
        <w:rPr>
          <w:rFonts w:cs="David" w:hint="cs"/>
          <w:rtl/>
        </w:rPr>
        <w:t>קדימה</w:t>
      </w:r>
      <w:r w:rsidRPr="007A1DE2">
        <w:rPr>
          <w:rFonts w:cs="David"/>
          <w:rtl/>
        </w:rPr>
        <w:t>"</w:t>
      </w:r>
      <w:r w:rsidRPr="007A1DE2">
        <w:rPr>
          <w:rFonts w:cs="David" w:hint="cs"/>
          <w:rtl/>
        </w:rPr>
        <w:t xml:space="preserve"> בתקווה. </w:t>
      </w:r>
    </w:p>
    <w:p w14:paraId="05B6E6ED" w14:textId="77777777" w:rsidR="007A1DE2" w:rsidRPr="007A1DE2" w:rsidRDefault="007A1DE2" w:rsidP="007A1DE2">
      <w:pPr>
        <w:bidi/>
        <w:rPr>
          <w:rFonts w:cs="David" w:hint="cs"/>
          <w:rtl/>
        </w:rPr>
      </w:pPr>
    </w:p>
    <w:p w14:paraId="54C5CDD1"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43759BD9" w14:textId="77777777" w:rsidR="007A1DE2" w:rsidRPr="007A1DE2" w:rsidRDefault="007A1DE2" w:rsidP="007A1DE2">
      <w:pPr>
        <w:bidi/>
        <w:rPr>
          <w:rFonts w:cs="David" w:hint="cs"/>
          <w:rtl/>
        </w:rPr>
      </w:pPr>
    </w:p>
    <w:p w14:paraId="11E8B445" w14:textId="77777777" w:rsidR="007A1DE2" w:rsidRPr="007A1DE2" w:rsidRDefault="007A1DE2" w:rsidP="007A1DE2">
      <w:pPr>
        <w:bidi/>
        <w:rPr>
          <w:rFonts w:cs="David" w:hint="cs"/>
          <w:rtl/>
        </w:rPr>
      </w:pPr>
      <w:r w:rsidRPr="007A1DE2">
        <w:rPr>
          <w:rFonts w:cs="David" w:hint="cs"/>
          <w:rtl/>
        </w:rPr>
        <w:tab/>
        <w:t xml:space="preserve"> אני חושב שוועדת הכנסת צריכה לאשר </w:t>
      </w:r>
      <w:proofErr w:type="spellStart"/>
      <w:r w:rsidRPr="007A1DE2">
        <w:rPr>
          <w:rFonts w:cs="David" w:hint="cs"/>
          <w:rtl/>
        </w:rPr>
        <w:t>פורמלית</w:t>
      </w:r>
      <w:proofErr w:type="spellEnd"/>
      <w:r w:rsidRPr="007A1DE2">
        <w:rPr>
          <w:rFonts w:cs="David" w:hint="cs"/>
          <w:rtl/>
        </w:rPr>
        <w:t xml:space="preserve"> את ההתפלגות. דבר שני, שם הסיעה הוא "צדק חברתי וצדק לגמלאים". ועדת הכנסת לא קובעת שמות, רק רשם המפלגות. אין סמכות לחברי הכנסת לקבוע, היא יכולה לקבל או לא לקבל. </w:t>
      </w:r>
    </w:p>
    <w:p w14:paraId="275865C7" w14:textId="77777777" w:rsidR="007A1DE2" w:rsidRPr="007A1DE2" w:rsidRDefault="007A1DE2" w:rsidP="007A1DE2">
      <w:pPr>
        <w:bidi/>
        <w:rPr>
          <w:rFonts w:cs="David" w:hint="cs"/>
          <w:rtl/>
        </w:rPr>
      </w:pPr>
    </w:p>
    <w:p w14:paraId="05454B4E" w14:textId="77777777" w:rsidR="007A1DE2" w:rsidRPr="007A1DE2" w:rsidRDefault="007A1DE2" w:rsidP="007A1DE2">
      <w:pPr>
        <w:bidi/>
        <w:rPr>
          <w:rFonts w:cs="David" w:hint="cs"/>
          <w:rtl/>
        </w:rPr>
      </w:pPr>
      <w:r w:rsidRPr="007A1DE2">
        <w:rPr>
          <w:rFonts w:cs="David" w:hint="cs"/>
          <w:u w:val="single"/>
          <w:rtl/>
        </w:rPr>
        <w:t>היו"ר דוד טל:</w:t>
      </w:r>
    </w:p>
    <w:p w14:paraId="4E6691CD" w14:textId="77777777" w:rsidR="007A1DE2" w:rsidRPr="007A1DE2" w:rsidRDefault="007A1DE2" w:rsidP="007A1DE2">
      <w:pPr>
        <w:bidi/>
        <w:rPr>
          <w:rFonts w:cs="David" w:hint="cs"/>
          <w:rtl/>
        </w:rPr>
      </w:pPr>
    </w:p>
    <w:p w14:paraId="4FF45497" w14:textId="77777777" w:rsidR="007A1DE2" w:rsidRPr="007A1DE2" w:rsidRDefault="007A1DE2" w:rsidP="007A1DE2">
      <w:pPr>
        <w:bidi/>
        <w:ind w:firstLine="567"/>
        <w:rPr>
          <w:rFonts w:cs="David" w:hint="cs"/>
          <w:rtl/>
        </w:rPr>
      </w:pPr>
      <w:r w:rsidRPr="007A1DE2">
        <w:rPr>
          <w:rFonts w:cs="David" w:hint="cs"/>
          <w:rtl/>
        </w:rPr>
        <w:t xml:space="preserve">יש סמכות על-פי חוק מימון מפלגות, אבל אתה צודק שכשאתה מקים סיעה, ולאחר מכן אתה חייב להקים מפלגה אם אתה רוצה מימון, אתה צריך לקבל את האישור של רשם המפלגות. </w:t>
      </w:r>
    </w:p>
    <w:p w14:paraId="6B5E0D01" w14:textId="77777777" w:rsidR="007A1DE2" w:rsidRPr="007A1DE2" w:rsidRDefault="007A1DE2" w:rsidP="007A1DE2">
      <w:pPr>
        <w:bidi/>
        <w:rPr>
          <w:rFonts w:cs="David" w:hint="cs"/>
          <w:rtl/>
        </w:rPr>
      </w:pPr>
    </w:p>
    <w:p w14:paraId="1225CBA3"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4F01F1D3" w14:textId="77777777" w:rsidR="007A1DE2" w:rsidRPr="007A1DE2" w:rsidRDefault="007A1DE2" w:rsidP="007A1DE2">
      <w:pPr>
        <w:bidi/>
        <w:rPr>
          <w:rFonts w:cs="David" w:hint="cs"/>
          <w:rtl/>
        </w:rPr>
      </w:pPr>
    </w:p>
    <w:p w14:paraId="18A6FBAE" w14:textId="77777777" w:rsidR="007A1DE2" w:rsidRPr="007A1DE2" w:rsidRDefault="007A1DE2" w:rsidP="007A1DE2">
      <w:pPr>
        <w:bidi/>
        <w:rPr>
          <w:rFonts w:cs="David" w:hint="cs"/>
          <w:rtl/>
        </w:rPr>
      </w:pPr>
      <w:r w:rsidRPr="007A1DE2">
        <w:rPr>
          <w:rFonts w:cs="David" w:hint="cs"/>
          <w:rtl/>
        </w:rPr>
        <w:tab/>
        <w:t xml:space="preserve">נכון, אבל צריך לזכור, "גיל" רשומה ברשם המפלגות כ"גמלאי ישראל לכנסת", נקודה. יש עוד מפלגה שקוראים לה "כוח לגמלאים", שגדעון בן ישראל הקים אותה, ויש עוד הרבה מפלגות עם אותם שמות. לא אנחנו הקובעים את השמות. אני חושב שההתכתבות </w:t>
      </w:r>
      <w:proofErr w:type="spellStart"/>
      <w:r w:rsidRPr="007A1DE2">
        <w:rPr>
          <w:rFonts w:cs="David" w:hint="cs"/>
          <w:rtl/>
        </w:rPr>
        <w:t>היתה</w:t>
      </w:r>
      <w:proofErr w:type="spellEnd"/>
      <w:r w:rsidRPr="007A1DE2">
        <w:rPr>
          <w:rFonts w:cs="David" w:hint="cs"/>
          <w:rtl/>
        </w:rPr>
        <w:t xml:space="preserve"> מיותרת, אני לא רוצה להיכנס לעניין של מי הפורש. </w:t>
      </w:r>
    </w:p>
    <w:p w14:paraId="5911F563" w14:textId="77777777" w:rsidR="007A1DE2" w:rsidRPr="007A1DE2" w:rsidRDefault="007A1DE2" w:rsidP="007A1DE2">
      <w:pPr>
        <w:bidi/>
        <w:rPr>
          <w:rFonts w:cs="David" w:hint="cs"/>
          <w:rtl/>
        </w:rPr>
      </w:pPr>
    </w:p>
    <w:p w14:paraId="20FFB321" w14:textId="77777777" w:rsidR="007A1DE2" w:rsidRPr="007A1DE2" w:rsidRDefault="007A1DE2" w:rsidP="007A1DE2">
      <w:pPr>
        <w:bidi/>
        <w:rPr>
          <w:rFonts w:cs="David" w:hint="cs"/>
          <w:rtl/>
        </w:rPr>
      </w:pPr>
      <w:r w:rsidRPr="007A1DE2">
        <w:rPr>
          <w:rFonts w:cs="David" w:hint="cs"/>
          <w:u w:val="single"/>
          <w:rtl/>
        </w:rPr>
        <w:t>היו"ר דוד טל:</w:t>
      </w:r>
    </w:p>
    <w:p w14:paraId="0C87BC81" w14:textId="77777777" w:rsidR="007A1DE2" w:rsidRPr="007A1DE2" w:rsidRDefault="007A1DE2" w:rsidP="007A1DE2">
      <w:pPr>
        <w:bidi/>
        <w:rPr>
          <w:rFonts w:cs="David" w:hint="cs"/>
          <w:rtl/>
        </w:rPr>
      </w:pPr>
    </w:p>
    <w:p w14:paraId="4E57473A" w14:textId="77777777" w:rsidR="007A1DE2" w:rsidRPr="007A1DE2" w:rsidRDefault="007A1DE2" w:rsidP="007A1DE2">
      <w:pPr>
        <w:bidi/>
        <w:ind w:firstLine="567"/>
        <w:rPr>
          <w:rFonts w:cs="David" w:hint="cs"/>
          <w:rtl/>
        </w:rPr>
      </w:pPr>
      <w:r w:rsidRPr="007A1DE2">
        <w:rPr>
          <w:rFonts w:cs="David" w:hint="cs"/>
          <w:rtl/>
        </w:rPr>
        <w:t xml:space="preserve">תודה, אין צורך. אמרתי שאני לא דן בנושא של הפרישה. משהגשת בקשה להפלגות אין טעם יותר לדון בנושא הפרישה, זה על-פי חוות הדעת של היועצת המשפטית. מה גם שהבקשה שלך התקבלה זה מכבר. </w:t>
      </w:r>
    </w:p>
    <w:p w14:paraId="055455EA" w14:textId="77777777" w:rsidR="007A1DE2" w:rsidRPr="007A1DE2" w:rsidRDefault="007A1DE2" w:rsidP="007A1DE2">
      <w:pPr>
        <w:bidi/>
        <w:ind w:firstLine="567"/>
        <w:rPr>
          <w:rFonts w:cs="David" w:hint="cs"/>
          <w:rtl/>
        </w:rPr>
      </w:pPr>
    </w:p>
    <w:p w14:paraId="0F709D52" w14:textId="77777777" w:rsidR="007A1DE2" w:rsidRPr="007A1DE2" w:rsidRDefault="007A1DE2" w:rsidP="007A1DE2">
      <w:pPr>
        <w:bidi/>
        <w:ind w:firstLine="567"/>
        <w:rPr>
          <w:rFonts w:cs="David" w:hint="cs"/>
          <w:rtl/>
        </w:rPr>
      </w:pPr>
      <w:r w:rsidRPr="007A1DE2">
        <w:rPr>
          <w:rFonts w:cs="David" w:hint="cs"/>
          <w:rtl/>
        </w:rPr>
        <w:t xml:space="preserve">בבקשה, חבר הכנסת גלנטי. </w:t>
      </w:r>
    </w:p>
    <w:p w14:paraId="6E5005D0" w14:textId="77777777" w:rsidR="007A1DE2" w:rsidRPr="007A1DE2" w:rsidRDefault="007A1DE2" w:rsidP="007A1DE2">
      <w:pPr>
        <w:bidi/>
        <w:rPr>
          <w:rFonts w:cs="David" w:hint="cs"/>
          <w:rtl/>
        </w:rPr>
      </w:pPr>
    </w:p>
    <w:p w14:paraId="0EFBF127"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725F30EB" w14:textId="77777777" w:rsidR="007A1DE2" w:rsidRPr="007A1DE2" w:rsidRDefault="007A1DE2" w:rsidP="007A1DE2">
      <w:pPr>
        <w:pStyle w:val="Heading5"/>
        <w:jc w:val="left"/>
        <w:rPr>
          <w:rFonts w:hint="cs"/>
          <w:sz w:val="24"/>
          <w:rtl/>
        </w:rPr>
      </w:pPr>
    </w:p>
    <w:p w14:paraId="48E499B6" w14:textId="77777777" w:rsidR="007A1DE2" w:rsidRPr="007A1DE2" w:rsidRDefault="007A1DE2" w:rsidP="007A1DE2">
      <w:pPr>
        <w:bidi/>
        <w:rPr>
          <w:rFonts w:cs="David" w:hint="cs"/>
          <w:rtl/>
        </w:rPr>
      </w:pPr>
      <w:r w:rsidRPr="007A1DE2">
        <w:rPr>
          <w:rFonts w:cs="David" w:hint="cs"/>
          <w:rtl/>
        </w:rPr>
        <w:tab/>
        <w:t xml:space="preserve"> המדינה גועשת ורוחשת כמרקחה מול החשדות לשוחד וטובות הנאה, שלכאורה נעשו בהסתר על ידי ראש הממשלה. בדרך המלך מכניס חבר הכנסת </w:t>
      </w:r>
      <w:proofErr w:type="spellStart"/>
      <w:r w:rsidRPr="007A1DE2">
        <w:rPr>
          <w:rFonts w:cs="David" w:hint="cs"/>
          <w:rtl/>
        </w:rPr>
        <w:t>שרוני</w:t>
      </w:r>
      <w:proofErr w:type="spellEnd"/>
      <w:r w:rsidRPr="007A1DE2">
        <w:rPr>
          <w:rFonts w:cs="David" w:hint="cs"/>
          <w:rtl/>
        </w:rPr>
        <w:t xml:space="preserve"> את הסוס הטרויאני עד שער העיר. </w:t>
      </w:r>
    </w:p>
    <w:p w14:paraId="04E9BC27" w14:textId="77777777" w:rsidR="007A1DE2" w:rsidRPr="007A1DE2" w:rsidRDefault="007A1DE2" w:rsidP="007A1DE2">
      <w:pPr>
        <w:bidi/>
        <w:rPr>
          <w:rFonts w:cs="David" w:hint="cs"/>
          <w:rtl/>
        </w:rPr>
      </w:pPr>
    </w:p>
    <w:p w14:paraId="15E3E043" w14:textId="77777777" w:rsidR="007A1DE2" w:rsidRPr="007A1DE2" w:rsidRDefault="007A1DE2" w:rsidP="007A1DE2">
      <w:pPr>
        <w:bidi/>
        <w:rPr>
          <w:rFonts w:cs="David" w:hint="cs"/>
          <w:rtl/>
        </w:rPr>
      </w:pPr>
      <w:r w:rsidRPr="007A1DE2">
        <w:rPr>
          <w:rFonts w:cs="David" w:hint="cs"/>
          <w:u w:val="single"/>
          <w:rtl/>
        </w:rPr>
        <w:t>דוד רותם:</w:t>
      </w:r>
    </w:p>
    <w:p w14:paraId="621F37BD" w14:textId="77777777" w:rsidR="007A1DE2" w:rsidRPr="007A1DE2" w:rsidRDefault="007A1DE2" w:rsidP="007A1DE2">
      <w:pPr>
        <w:bidi/>
        <w:rPr>
          <w:rFonts w:cs="David" w:hint="cs"/>
          <w:rtl/>
        </w:rPr>
      </w:pPr>
    </w:p>
    <w:p w14:paraId="62AA3FD9" w14:textId="77777777" w:rsidR="007A1DE2" w:rsidRPr="007A1DE2" w:rsidRDefault="007A1DE2" w:rsidP="007A1DE2">
      <w:pPr>
        <w:bidi/>
        <w:ind w:firstLine="567"/>
        <w:rPr>
          <w:rFonts w:cs="David" w:hint="cs"/>
          <w:rtl/>
        </w:rPr>
      </w:pPr>
      <w:r w:rsidRPr="007A1DE2">
        <w:rPr>
          <w:rFonts w:cs="David" w:hint="cs"/>
          <w:rtl/>
        </w:rPr>
        <w:t xml:space="preserve">ראש הממשלה, שאתה תומך בו. </w:t>
      </w:r>
    </w:p>
    <w:p w14:paraId="38606124" w14:textId="77777777" w:rsidR="007A1DE2" w:rsidRPr="007A1DE2" w:rsidRDefault="007A1DE2" w:rsidP="007A1DE2">
      <w:pPr>
        <w:bidi/>
        <w:rPr>
          <w:rFonts w:cs="David" w:hint="cs"/>
          <w:rtl/>
        </w:rPr>
      </w:pPr>
    </w:p>
    <w:p w14:paraId="647B7ED6"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70BDD2FF" w14:textId="77777777" w:rsidR="007A1DE2" w:rsidRPr="007A1DE2" w:rsidRDefault="007A1DE2" w:rsidP="007A1DE2">
      <w:pPr>
        <w:pStyle w:val="Heading5"/>
        <w:jc w:val="left"/>
        <w:rPr>
          <w:rFonts w:hint="cs"/>
          <w:sz w:val="24"/>
          <w:rtl/>
        </w:rPr>
      </w:pPr>
    </w:p>
    <w:p w14:paraId="3D54791F" w14:textId="77777777" w:rsidR="007A1DE2" w:rsidRPr="007A1DE2" w:rsidRDefault="007A1DE2" w:rsidP="007A1DE2">
      <w:pPr>
        <w:bidi/>
        <w:rPr>
          <w:rFonts w:cs="David" w:hint="cs"/>
          <w:rtl/>
        </w:rPr>
      </w:pPr>
      <w:r w:rsidRPr="007A1DE2">
        <w:rPr>
          <w:rFonts w:cs="David" w:hint="cs"/>
          <w:rtl/>
        </w:rPr>
        <w:tab/>
        <w:t xml:space="preserve"> אני תומך בו, נכון לרגע זה. </w:t>
      </w:r>
    </w:p>
    <w:p w14:paraId="6CB77718" w14:textId="77777777" w:rsidR="007A1DE2" w:rsidRDefault="007A1DE2" w:rsidP="007A1DE2">
      <w:pPr>
        <w:bidi/>
        <w:rPr>
          <w:rFonts w:cs="David" w:hint="cs"/>
          <w:rtl/>
        </w:rPr>
      </w:pPr>
    </w:p>
    <w:p w14:paraId="5560D5F1" w14:textId="77777777" w:rsidR="007A1DE2" w:rsidRDefault="007A1DE2" w:rsidP="007A1DE2">
      <w:pPr>
        <w:bidi/>
        <w:rPr>
          <w:rFonts w:cs="David" w:hint="cs"/>
          <w:rtl/>
        </w:rPr>
      </w:pPr>
    </w:p>
    <w:p w14:paraId="7EFC7310" w14:textId="77777777" w:rsidR="007A1DE2" w:rsidRDefault="007A1DE2" w:rsidP="007A1DE2">
      <w:pPr>
        <w:bidi/>
        <w:rPr>
          <w:rFonts w:cs="David" w:hint="cs"/>
          <w:rtl/>
        </w:rPr>
      </w:pPr>
    </w:p>
    <w:p w14:paraId="35D717F6" w14:textId="77777777" w:rsidR="007A1DE2" w:rsidRDefault="007A1DE2" w:rsidP="007A1DE2">
      <w:pPr>
        <w:bidi/>
        <w:rPr>
          <w:rFonts w:cs="David" w:hint="cs"/>
          <w:rtl/>
        </w:rPr>
      </w:pPr>
    </w:p>
    <w:p w14:paraId="17BF089E" w14:textId="77777777" w:rsidR="007A1DE2" w:rsidRDefault="007A1DE2" w:rsidP="007A1DE2">
      <w:pPr>
        <w:bidi/>
        <w:rPr>
          <w:rFonts w:cs="David" w:hint="cs"/>
          <w:rtl/>
        </w:rPr>
      </w:pPr>
    </w:p>
    <w:p w14:paraId="16BA5D7B" w14:textId="77777777" w:rsidR="007A1DE2" w:rsidRPr="007A1DE2" w:rsidRDefault="007A1DE2" w:rsidP="007A1DE2">
      <w:pPr>
        <w:bidi/>
        <w:rPr>
          <w:rFonts w:cs="David" w:hint="cs"/>
          <w:rtl/>
        </w:rPr>
      </w:pPr>
    </w:p>
    <w:p w14:paraId="06A1077C" w14:textId="77777777" w:rsidR="007A1DE2" w:rsidRPr="007A1DE2" w:rsidRDefault="007A1DE2" w:rsidP="007A1DE2">
      <w:pPr>
        <w:bidi/>
        <w:rPr>
          <w:rFonts w:cs="David" w:hint="cs"/>
          <w:rtl/>
        </w:rPr>
      </w:pPr>
      <w:r w:rsidRPr="007A1DE2">
        <w:rPr>
          <w:rFonts w:cs="David" w:hint="cs"/>
          <w:u w:val="single"/>
          <w:rtl/>
        </w:rPr>
        <w:t>דוד רותם:</w:t>
      </w:r>
    </w:p>
    <w:p w14:paraId="6AA8E4AE" w14:textId="77777777" w:rsidR="007A1DE2" w:rsidRPr="007A1DE2" w:rsidRDefault="007A1DE2" w:rsidP="007A1DE2">
      <w:pPr>
        <w:bidi/>
        <w:rPr>
          <w:rFonts w:cs="David" w:hint="cs"/>
          <w:rtl/>
        </w:rPr>
      </w:pPr>
    </w:p>
    <w:p w14:paraId="6C59CFBC" w14:textId="77777777" w:rsidR="007A1DE2" w:rsidRPr="007A1DE2" w:rsidRDefault="007A1DE2" w:rsidP="007A1DE2">
      <w:pPr>
        <w:bidi/>
        <w:ind w:firstLine="567"/>
        <w:rPr>
          <w:rFonts w:cs="David" w:hint="cs"/>
          <w:rtl/>
        </w:rPr>
      </w:pPr>
      <w:proofErr w:type="spellStart"/>
      <w:r w:rsidRPr="007A1DE2">
        <w:rPr>
          <w:rFonts w:cs="David" w:hint="cs"/>
          <w:rtl/>
        </w:rPr>
        <w:t>שרוני</w:t>
      </w:r>
      <w:proofErr w:type="spellEnd"/>
      <w:r w:rsidRPr="007A1DE2">
        <w:rPr>
          <w:rFonts w:cs="David" w:hint="cs"/>
          <w:rtl/>
        </w:rPr>
        <w:t xml:space="preserve"> עושה את זה בהסכם, לא במעטפות מסומנות. </w:t>
      </w:r>
    </w:p>
    <w:p w14:paraId="4C83480C" w14:textId="77777777" w:rsidR="007A1DE2" w:rsidRPr="007A1DE2" w:rsidRDefault="007A1DE2" w:rsidP="007A1DE2">
      <w:pPr>
        <w:bidi/>
        <w:rPr>
          <w:rFonts w:cs="David" w:hint="cs"/>
          <w:rtl/>
        </w:rPr>
      </w:pPr>
    </w:p>
    <w:p w14:paraId="636FCBCD"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52EA5056" w14:textId="77777777" w:rsidR="007A1DE2" w:rsidRPr="007A1DE2" w:rsidRDefault="007A1DE2" w:rsidP="007A1DE2">
      <w:pPr>
        <w:pStyle w:val="Heading5"/>
        <w:jc w:val="left"/>
        <w:rPr>
          <w:rFonts w:hint="cs"/>
          <w:sz w:val="24"/>
          <w:rtl/>
        </w:rPr>
      </w:pPr>
    </w:p>
    <w:p w14:paraId="0218DD6B" w14:textId="77777777" w:rsidR="007A1DE2" w:rsidRPr="007A1DE2" w:rsidRDefault="007A1DE2" w:rsidP="007A1DE2">
      <w:pPr>
        <w:bidi/>
        <w:rPr>
          <w:rFonts w:cs="David" w:hint="cs"/>
          <w:rtl/>
        </w:rPr>
      </w:pPr>
      <w:r w:rsidRPr="007A1DE2">
        <w:rPr>
          <w:rFonts w:cs="David" w:hint="cs"/>
          <w:rtl/>
        </w:rPr>
        <w:tab/>
        <w:t xml:space="preserve">נגיע לזה. </w:t>
      </w:r>
      <w:proofErr w:type="spellStart"/>
      <w:r w:rsidRPr="007A1DE2">
        <w:rPr>
          <w:rFonts w:cs="David" w:hint="cs"/>
          <w:rtl/>
        </w:rPr>
        <w:t>שרוני</w:t>
      </w:r>
      <w:proofErr w:type="spellEnd"/>
      <w:r w:rsidRPr="007A1DE2">
        <w:rPr>
          <w:rFonts w:cs="David" w:hint="cs"/>
          <w:rtl/>
        </w:rPr>
        <w:t xml:space="preserve"> מכניס במצח נחושה - - -</w:t>
      </w:r>
    </w:p>
    <w:p w14:paraId="0EF3141C" w14:textId="77777777" w:rsidR="007A1DE2" w:rsidRPr="007A1DE2" w:rsidRDefault="007A1DE2" w:rsidP="007A1DE2">
      <w:pPr>
        <w:bidi/>
        <w:rPr>
          <w:rFonts w:cs="David" w:hint="cs"/>
          <w:rtl/>
        </w:rPr>
      </w:pPr>
    </w:p>
    <w:p w14:paraId="1E573F88"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142D0838" w14:textId="77777777" w:rsidR="007A1DE2" w:rsidRPr="007A1DE2" w:rsidRDefault="007A1DE2" w:rsidP="007A1DE2">
      <w:pPr>
        <w:pStyle w:val="Heading5"/>
        <w:jc w:val="left"/>
        <w:rPr>
          <w:rFonts w:hint="cs"/>
          <w:sz w:val="24"/>
          <w:rtl/>
        </w:rPr>
      </w:pPr>
    </w:p>
    <w:p w14:paraId="1EA10E95" w14:textId="77777777" w:rsidR="007A1DE2" w:rsidRPr="007A1DE2" w:rsidRDefault="007A1DE2" w:rsidP="007A1DE2">
      <w:pPr>
        <w:bidi/>
        <w:rPr>
          <w:rFonts w:cs="David" w:hint="cs"/>
          <w:rtl/>
        </w:rPr>
      </w:pPr>
      <w:r w:rsidRPr="007A1DE2">
        <w:rPr>
          <w:rFonts w:cs="David" w:hint="cs"/>
          <w:rtl/>
        </w:rPr>
        <w:tab/>
        <w:t xml:space="preserve"> אי-אפשר להכניס מכונית למעטפות. </w:t>
      </w:r>
    </w:p>
    <w:p w14:paraId="23B9337C" w14:textId="77777777" w:rsidR="007A1DE2" w:rsidRPr="007A1DE2" w:rsidRDefault="007A1DE2" w:rsidP="007A1DE2">
      <w:pPr>
        <w:bidi/>
        <w:rPr>
          <w:rFonts w:cs="David" w:hint="cs"/>
          <w:rtl/>
        </w:rPr>
      </w:pPr>
    </w:p>
    <w:p w14:paraId="12F8EF38"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72FE02A5" w14:textId="77777777" w:rsidR="007A1DE2" w:rsidRPr="007A1DE2" w:rsidRDefault="007A1DE2" w:rsidP="007A1DE2">
      <w:pPr>
        <w:bidi/>
        <w:rPr>
          <w:rFonts w:cs="David"/>
          <w:rtl/>
        </w:rPr>
      </w:pPr>
    </w:p>
    <w:p w14:paraId="15B862D7"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 רואים שאתה לא מבין בזה. אפשר. </w:t>
      </w:r>
    </w:p>
    <w:p w14:paraId="5DB47EFC" w14:textId="77777777" w:rsidR="007A1DE2" w:rsidRPr="007A1DE2" w:rsidRDefault="007A1DE2" w:rsidP="007A1DE2">
      <w:pPr>
        <w:bidi/>
        <w:rPr>
          <w:rFonts w:cs="David" w:hint="cs"/>
          <w:rtl/>
        </w:rPr>
      </w:pPr>
    </w:p>
    <w:p w14:paraId="7078822E"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5A27097C" w14:textId="77777777" w:rsidR="007A1DE2" w:rsidRPr="007A1DE2" w:rsidRDefault="007A1DE2" w:rsidP="007A1DE2">
      <w:pPr>
        <w:pStyle w:val="Heading5"/>
        <w:jc w:val="left"/>
        <w:rPr>
          <w:rFonts w:hint="cs"/>
          <w:sz w:val="24"/>
          <w:rtl/>
        </w:rPr>
      </w:pPr>
    </w:p>
    <w:p w14:paraId="26A3ADBE" w14:textId="77777777" w:rsidR="007A1DE2" w:rsidRPr="007A1DE2" w:rsidRDefault="007A1DE2" w:rsidP="007A1DE2">
      <w:pPr>
        <w:bidi/>
        <w:rPr>
          <w:rFonts w:cs="David" w:hint="cs"/>
          <w:rtl/>
        </w:rPr>
      </w:pPr>
      <w:r w:rsidRPr="007A1DE2">
        <w:rPr>
          <w:rFonts w:cs="David" w:hint="cs"/>
          <w:rtl/>
        </w:rPr>
        <w:tab/>
        <w:t xml:space="preserve"> נכון, ואוצ'ר למכונית אפשר להכניס במעטפה. </w:t>
      </w:r>
    </w:p>
    <w:p w14:paraId="704D27BD" w14:textId="77777777" w:rsidR="007A1DE2" w:rsidRPr="007A1DE2" w:rsidRDefault="007A1DE2" w:rsidP="007A1DE2">
      <w:pPr>
        <w:bidi/>
        <w:rPr>
          <w:rFonts w:cs="David" w:hint="cs"/>
          <w:rtl/>
        </w:rPr>
      </w:pPr>
    </w:p>
    <w:p w14:paraId="5AFA7612"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5590667B" w14:textId="77777777" w:rsidR="007A1DE2" w:rsidRPr="007A1DE2" w:rsidRDefault="007A1DE2" w:rsidP="007A1DE2">
      <w:pPr>
        <w:bidi/>
        <w:rPr>
          <w:rFonts w:cs="David" w:hint="cs"/>
          <w:rtl/>
        </w:rPr>
      </w:pPr>
    </w:p>
    <w:p w14:paraId="1FB863A3" w14:textId="77777777" w:rsidR="007A1DE2" w:rsidRPr="007A1DE2" w:rsidRDefault="007A1DE2" w:rsidP="007A1DE2">
      <w:pPr>
        <w:bidi/>
        <w:rPr>
          <w:rFonts w:cs="David" w:hint="cs"/>
          <w:rtl/>
        </w:rPr>
      </w:pPr>
      <w:r w:rsidRPr="007A1DE2">
        <w:rPr>
          <w:rFonts w:cs="David" w:hint="cs"/>
          <w:rtl/>
        </w:rPr>
        <w:tab/>
        <w:t xml:space="preserve"> היגואר שלי נמצאת בחוץ, אתה יכול לראות אותה. </w:t>
      </w:r>
    </w:p>
    <w:p w14:paraId="7FD32DB7" w14:textId="77777777" w:rsidR="007A1DE2" w:rsidRPr="007A1DE2" w:rsidRDefault="007A1DE2" w:rsidP="007A1DE2">
      <w:pPr>
        <w:bidi/>
        <w:rPr>
          <w:rFonts w:cs="David" w:hint="cs"/>
          <w:rtl/>
        </w:rPr>
      </w:pPr>
    </w:p>
    <w:p w14:paraId="638DCCF3"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51FC6FB3" w14:textId="77777777" w:rsidR="007A1DE2" w:rsidRPr="007A1DE2" w:rsidRDefault="007A1DE2" w:rsidP="007A1DE2">
      <w:pPr>
        <w:pStyle w:val="Heading5"/>
        <w:jc w:val="left"/>
        <w:rPr>
          <w:rFonts w:hint="cs"/>
          <w:sz w:val="24"/>
          <w:rtl/>
        </w:rPr>
      </w:pPr>
    </w:p>
    <w:p w14:paraId="5C5615AB" w14:textId="77777777" w:rsidR="007A1DE2" w:rsidRPr="007A1DE2" w:rsidRDefault="007A1DE2" w:rsidP="007A1DE2">
      <w:pPr>
        <w:bidi/>
        <w:rPr>
          <w:rFonts w:cs="David" w:hint="cs"/>
          <w:rtl/>
        </w:rPr>
      </w:pPr>
      <w:r w:rsidRPr="007A1DE2">
        <w:rPr>
          <w:rFonts w:cs="David" w:hint="cs"/>
          <w:rtl/>
        </w:rPr>
        <w:tab/>
        <w:t>להבדיל מבקשות גט ופיצול שנעשו ואושרו בעבר על-ידי ועדת הכנסת, הרי שבמקרה זה ועדת הכנסת נדרשת לאשר גט ונישואין בו-זמנית. עומד כאן לפנינו החתן ומנסה לשכנע עד כמה כלתו יפה היא, חסודה, צנועה ואין בה מתום, וזאת למרות רעלתה וגלימתה המכסה אותה מראש ועד כף רגל. בל נשכח שכלה זו הצהירה במפורש ב"ידיעות אחרונות" של יום ו' - - -</w:t>
      </w:r>
    </w:p>
    <w:p w14:paraId="6D8A33AF" w14:textId="77777777" w:rsidR="007A1DE2" w:rsidRPr="007A1DE2" w:rsidRDefault="007A1DE2" w:rsidP="007A1DE2">
      <w:pPr>
        <w:bidi/>
        <w:rPr>
          <w:rFonts w:cs="David" w:hint="cs"/>
          <w:rtl/>
        </w:rPr>
      </w:pPr>
    </w:p>
    <w:p w14:paraId="69EDB65C"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5F79D5F1" w14:textId="77777777" w:rsidR="007A1DE2" w:rsidRPr="007A1DE2" w:rsidRDefault="007A1DE2" w:rsidP="007A1DE2">
      <w:pPr>
        <w:bidi/>
        <w:rPr>
          <w:rFonts w:cs="David" w:hint="cs"/>
          <w:rtl/>
        </w:rPr>
      </w:pPr>
    </w:p>
    <w:p w14:paraId="60115551" w14:textId="77777777" w:rsidR="007A1DE2" w:rsidRPr="007A1DE2" w:rsidRDefault="007A1DE2" w:rsidP="007A1DE2">
      <w:pPr>
        <w:bidi/>
        <w:rPr>
          <w:rFonts w:cs="David" w:hint="cs"/>
          <w:rtl/>
        </w:rPr>
      </w:pPr>
      <w:r w:rsidRPr="007A1DE2">
        <w:rPr>
          <w:rFonts w:cs="David" w:hint="cs"/>
          <w:rtl/>
        </w:rPr>
        <w:tab/>
        <w:t xml:space="preserve"> חיים נחמן </w:t>
      </w:r>
      <w:proofErr w:type="spellStart"/>
      <w:r w:rsidRPr="007A1DE2">
        <w:rPr>
          <w:rFonts w:cs="David" w:hint="cs"/>
          <w:rtl/>
        </w:rPr>
        <w:t>ביאליק</w:t>
      </w:r>
      <w:proofErr w:type="spellEnd"/>
      <w:r w:rsidRPr="007A1DE2">
        <w:rPr>
          <w:rFonts w:cs="David" w:hint="cs"/>
          <w:rtl/>
        </w:rPr>
        <w:t xml:space="preserve">. </w:t>
      </w:r>
    </w:p>
    <w:p w14:paraId="1402EB4E" w14:textId="77777777" w:rsidR="007A1DE2" w:rsidRPr="007A1DE2" w:rsidRDefault="007A1DE2" w:rsidP="007A1DE2">
      <w:pPr>
        <w:bidi/>
        <w:rPr>
          <w:rFonts w:cs="David" w:hint="cs"/>
          <w:rtl/>
        </w:rPr>
      </w:pPr>
    </w:p>
    <w:p w14:paraId="4F09D1DF"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46C53D3D" w14:textId="77777777" w:rsidR="007A1DE2" w:rsidRPr="007A1DE2" w:rsidRDefault="007A1DE2" w:rsidP="007A1DE2">
      <w:pPr>
        <w:bidi/>
        <w:rPr>
          <w:rFonts w:cs="David"/>
          <w:rtl/>
        </w:rPr>
      </w:pPr>
    </w:p>
    <w:p w14:paraId="17CB3636"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 מה כבודו טוען, שהם ממזרים? אני מוחה על זה. </w:t>
      </w:r>
    </w:p>
    <w:p w14:paraId="69EB826B" w14:textId="77777777" w:rsidR="007A1DE2" w:rsidRPr="007A1DE2" w:rsidRDefault="007A1DE2" w:rsidP="007A1DE2">
      <w:pPr>
        <w:bidi/>
        <w:rPr>
          <w:rFonts w:cs="David" w:hint="cs"/>
          <w:rtl/>
        </w:rPr>
      </w:pPr>
    </w:p>
    <w:p w14:paraId="0AF723AF"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462097C3" w14:textId="77777777" w:rsidR="007A1DE2" w:rsidRPr="007A1DE2" w:rsidRDefault="007A1DE2" w:rsidP="007A1DE2">
      <w:pPr>
        <w:pStyle w:val="Heading5"/>
        <w:jc w:val="left"/>
        <w:rPr>
          <w:rFonts w:hint="cs"/>
          <w:sz w:val="24"/>
          <w:rtl/>
        </w:rPr>
      </w:pPr>
    </w:p>
    <w:p w14:paraId="6B6AED9A" w14:textId="77777777" w:rsidR="007A1DE2" w:rsidRPr="007A1DE2" w:rsidRDefault="007A1DE2" w:rsidP="007A1DE2">
      <w:pPr>
        <w:bidi/>
        <w:rPr>
          <w:rFonts w:cs="David" w:hint="cs"/>
          <w:rtl/>
        </w:rPr>
      </w:pPr>
      <w:r w:rsidRPr="007A1DE2">
        <w:rPr>
          <w:rFonts w:cs="David" w:hint="cs"/>
          <w:rtl/>
        </w:rPr>
        <w:tab/>
        <w:t xml:space="preserve"> בל נשכח שכלה זו הצהירה ביום ו' הקודם שיש עמה נדוניה של מיליארדרים מוסלמים רוסים, המחכים בחוסר סבלנות למכירה הפומבית של ירושלים בירת ישראל. ועדת הכנסת היא המחסום המוסרי העליון והאחרון, שעליו לעמוד ולמנוע את התמוטטות הדמוקרטיה הישראלית. תודה רבה.</w:t>
      </w:r>
    </w:p>
    <w:p w14:paraId="002A1E04" w14:textId="77777777" w:rsidR="007A1DE2" w:rsidRPr="007A1DE2" w:rsidRDefault="007A1DE2" w:rsidP="007A1DE2">
      <w:pPr>
        <w:bidi/>
        <w:rPr>
          <w:rFonts w:cs="David" w:hint="cs"/>
          <w:rtl/>
        </w:rPr>
      </w:pPr>
    </w:p>
    <w:p w14:paraId="6ACE36AC" w14:textId="77777777" w:rsidR="007A1DE2" w:rsidRPr="007A1DE2" w:rsidRDefault="007A1DE2" w:rsidP="007A1DE2">
      <w:pPr>
        <w:bidi/>
        <w:rPr>
          <w:rFonts w:cs="David" w:hint="cs"/>
          <w:rtl/>
        </w:rPr>
      </w:pPr>
      <w:r w:rsidRPr="007A1DE2">
        <w:rPr>
          <w:rFonts w:cs="David" w:hint="cs"/>
          <w:u w:val="single"/>
          <w:rtl/>
        </w:rPr>
        <w:t>היו"ר דוד טל:</w:t>
      </w:r>
    </w:p>
    <w:p w14:paraId="04145FAC" w14:textId="77777777" w:rsidR="007A1DE2" w:rsidRPr="007A1DE2" w:rsidRDefault="007A1DE2" w:rsidP="007A1DE2">
      <w:pPr>
        <w:bidi/>
        <w:rPr>
          <w:rFonts w:cs="David" w:hint="cs"/>
          <w:rtl/>
        </w:rPr>
      </w:pPr>
    </w:p>
    <w:p w14:paraId="1CA6FCAA" w14:textId="77777777" w:rsidR="007A1DE2" w:rsidRPr="007A1DE2" w:rsidRDefault="007A1DE2" w:rsidP="007A1DE2">
      <w:pPr>
        <w:bidi/>
        <w:rPr>
          <w:rFonts w:cs="David" w:hint="cs"/>
          <w:rtl/>
        </w:rPr>
      </w:pPr>
      <w:r w:rsidRPr="007A1DE2">
        <w:rPr>
          <w:rFonts w:cs="David" w:hint="cs"/>
          <w:rtl/>
        </w:rPr>
        <w:tab/>
        <w:t xml:space="preserve">תודה רבה גם לך, חבר הכנסת גלנטי. חבר הכנסת חסון, ראשון הדוברים ואחריו עמיתתי זהבה </w:t>
      </w:r>
      <w:proofErr w:type="spellStart"/>
      <w:r w:rsidRPr="007A1DE2">
        <w:rPr>
          <w:rFonts w:cs="David" w:hint="cs"/>
          <w:rtl/>
        </w:rPr>
        <w:t>גלאון</w:t>
      </w:r>
      <w:proofErr w:type="spellEnd"/>
      <w:r w:rsidRPr="007A1DE2">
        <w:rPr>
          <w:rFonts w:cs="David" w:hint="cs"/>
          <w:rtl/>
        </w:rPr>
        <w:t xml:space="preserve">. </w:t>
      </w:r>
    </w:p>
    <w:p w14:paraId="4D37BB8E" w14:textId="77777777" w:rsidR="007A1DE2" w:rsidRPr="007A1DE2" w:rsidRDefault="007A1DE2" w:rsidP="007A1DE2">
      <w:pPr>
        <w:bidi/>
        <w:rPr>
          <w:rFonts w:cs="David" w:hint="cs"/>
          <w:rtl/>
        </w:rPr>
      </w:pPr>
    </w:p>
    <w:p w14:paraId="6E232075" w14:textId="77777777" w:rsidR="007A1DE2" w:rsidRDefault="007A1DE2" w:rsidP="007A1DE2">
      <w:pPr>
        <w:pStyle w:val="Heading5"/>
        <w:jc w:val="left"/>
        <w:rPr>
          <w:rFonts w:hint="cs"/>
          <w:sz w:val="24"/>
          <w:u w:val="single"/>
          <w:rtl/>
        </w:rPr>
      </w:pPr>
    </w:p>
    <w:p w14:paraId="54A11B98" w14:textId="77777777" w:rsidR="007A1DE2" w:rsidRDefault="007A1DE2" w:rsidP="007A1DE2">
      <w:pPr>
        <w:pStyle w:val="Heading5"/>
        <w:jc w:val="left"/>
        <w:rPr>
          <w:rFonts w:hint="cs"/>
          <w:sz w:val="24"/>
          <w:u w:val="single"/>
          <w:rtl/>
        </w:rPr>
      </w:pPr>
    </w:p>
    <w:p w14:paraId="43AC700F" w14:textId="77777777" w:rsidR="007A1DE2" w:rsidRDefault="007A1DE2" w:rsidP="007A1DE2">
      <w:pPr>
        <w:pStyle w:val="Heading5"/>
        <w:jc w:val="left"/>
        <w:rPr>
          <w:rFonts w:hint="cs"/>
          <w:sz w:val="24"/>
          <w:u w:val="single"/>
          <w:rtl/>
        </w:rPr>
      </w:pPr>
    </w:p>
    <w:p w14:paraId="4953C11F"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2D249BA7" w14:textId="77777777" w:rsidR="007A1DE2" w:rsidRPr="007A1DE2" w:rsidRDefault="007A1DE2" w:rsidP="007A1DE2">
      <w:pPr>
        <w:pStyle w:val="Heading5"/>
        <w:jc w:val="left"/>
        <w:rPr>
          <w:rFonts w:hint="cs"/>
          <w:sz w:val="24"/>
          <w:rtl/>
        </w:rPr>
      </w:pPr>
    </w:p>
    <w:p w14:paraId="707423E4" w14:textId="77777777" w:rsidR="007A1DE2" w:rsidRPr="007A1DE2" w:rsidRDefault="007A1DE2" w:rsidP="007A1DE2">
      <w:pPr>
        <w:bidi/>
        <w:rPr>
          <w:rFonts w:cs="David" w:hint="cs"/>
          <w:rtl/>
        </w:rPr>
      </w:pPr>
      <w:r w:rsidRPr="007A1DE2">
        <w:rPr>
          <w:rFonts w:cs="David" w:hint="cs"/>
          <w:rtl/>
        </w:rPr>
        <w:tab/>
        <w:t xml:space="preserve">תודה, אדוני היושב ראש. מבחינתי, הדיון הזה הוא המשך של הדיון הקודם. אי-אפשר לנתק את הדיון הזה מהדיון הקודם, ובעיניי ההסכם החדש, המתחדש, שאני רואה כאן, הוא הסכם מלאכותי. זה הסכם שבא כביכול לגרום לוועדה הזאת לשבת בשקט, אבל כולם יודעים שבסופו של דבר המפלגה החדשה, "צדק לגמלאים", "צדק חברתי" או איזשהו צדק, אין בה שום צדק. היא קשורה </w:t>
      </w:r>
      <w:proofErr w:type="spellStart"/>
      <w:r w:rsidRPr="007A1DE2">
        <w:rPr>
          <w:rFonts w:cs="David" w:hint="cs"/>
          <w:rtl/>
        </w:rPr>
        <w:t>לארקדי</w:t>
      </w:r>
      <w:proofErr w:type="spellEnd"/>
      <w:r w:rsidRPr="007A1DE2">
        <w:rPr>
          <w:rFonts w:cs="David" w:hint="cs"/>
          <w:rtl/>
        </w:rPr>
        <w:t xml:space="preserve"> </w:t>
      </w:r>
      <w:proofErr w:type="spellStart"/>
      <w:r w:rsidRPr="007A1DE2">
        <w:rPr>
          <w:rFonts w:cs="David" w:hint="cs"/>
          <w:rtl/>
        </w:rPr>
        <w:t>גאידמק</w:t>
      </w:r>
      <w:proofErr w:type="spellEnd"/>
      <w:r w:rsidRPr="007A1DE2">
        <w:rPr>
          <w:rFonts w:cs="David" w:hint="cs"/>
          <w:rtl/>
        </w:rPr>
        <w:t xml:space="preserve">, היא נשלטת על-ידי </w:t>
      </w:r>
      <w:proofErr w:type="spellStart"/>
      <w:r w:rsidRPr="007A1DE2">
        <w:rPr>
          <w:rFonts w:cs="David" w:hint="cs"/>
          <w:rtl/>
        </w:rPr>
        <w:t>ארקדי</w:t>
      </w:r>
      <w:proofErr w:type="spellEnd"/>
      <w:r w:rsidRPr="007A1DE2">
        <w:rPr>
          <w:rFonts w:cs="David" w:hint="cs"/>
          <w:rtl/>
        </w:rPr>
        <w:t xml:space="preserve"> </w:t>
      </w:r>
      <w:proofErr w:type="spellStart"/>
      <w:r w:rsidRPr="007A1DE2">
        <w:rPr>
          <w:rFonts w:cs="David" w:hint="cs"/>
          <w:rtl/>
        </w:rPr>
        <w:t>גאידמק</w:t>
      </w:r>
      <w:proofErr w:type="spellEnd"/>
      <w:r w:rsidRPr="007A1DE2">
        <w:rPr>
          <w:rFonts w:cs="David" w:hint="cs"/>
          <w:rtl/>
        </w:rPr>
        <w:t xml:space="preserve">, היא מיועדת </w:t>
      </w:r>
      <w:proofErr w:type="spellStart"/>
      <w:r w:rsidRPr="007A1DE2">
        <w:rPr>
          <w:rFonts w:cs="David" w:hint="cs"/>
          <w:rtl/>
        </w:rPr>
        <w:t>לארקדי</w:t>
      </w:r>
      <w:proofErr w:type="spellEnd"/>
      <w:r w:rsidRPr="007A1DE2">
        <w:rPr>
          <w:rFonts w:cs="David" w:hint="cs"/>
          <w:rtl/>
        </w:rPr>
        <w:t xml:space="preserve"> </w:t>
      </w:r>
      <w:proofErr w:type="spellStart"/>
      <w:r w:rsidRPr="007A1DE2">
        <w:rPr>
          <w:rFonts w:cs="David" w:hint="cs"/>
          <w:rtl/>
        </w:rPr>
        <w:t>גאידמק</w:t>
      </w:r>
      <w:proofErr w:type="spellEnd"/>
      <w:r w:rsidRPr="007A1DE2">
        <w:rPr>
          <w:rFonts w:cs="David" w:hint="cs"/>
          <w:rtl/>
        </w:rPr>
        <w:t xml:space="preserve">. אי-אפשר לא להבין את זה, אי-אפשר לא לדעת את זה. זה שעכשיו הורידו כמה סעיפים אז כאילו נתנו לוועדה אפשרות </w:t>
      </w:r>
      <w:proofErr w:type="spellStart"/>
      <w:r w:rsidRPr="007A1DE2">
        <w:rPr>
          <w:rFonts w:cs="David" w:hint="cs"/>
          <w:rtl/>
        </w:rPr>
        <w:t>להרגע</w:t>
      </w:r>
      <w:proofErr w:type="spellEnd"/>
      <w:r w:rsidRPr="007A1DE2">
        <w:rPr>
          <w:rFonts w:cs="David" w:hint="cs"/>
          <w:rtl/>
        </w:rPr>
        <w:t xml:space="preserve"> ולהגיד שזה הסכם טוב. </w:t>
      </w:r>
    </w:p>
    <w:p w14:paraId="3291D3F2" w14:textId="77777777" w:rsidR="007A1DE2" w:rsidRPr="007A1DE2" w:rsidRDefault="007A1DE2" w:rsidP="007A1DE2">
      <w:pPr>
        <w:bidi/>
        <w:rPr>
          <w:rFonts w:cs="David" w:hint="cs"/>
          <w:rtl/>
        </w:rPr>
      </w:pPr>
    </w:p>
    <w:p w14:paraId="1F7CB6F8"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0E840996" w14:textId="77777777" w:rsidR="007A1DE2" w:rsidRPr="007A1DE2" w:rsidRDefault="007A1DE2" w:rsidP="007A1DE2">
      <w:pPr>
        <w:bidi/>
        <w:rPr>
          <w:rFonts w:cs="David" w:hint="cs"/>
          <w:rtl/>
        </w:rPr>
      </w:pPr>
    </w:p>
    <w:p w14:paraId="7A706986" w14:textId="77777777" w:rsidR="007A1DE2" w:rsidRPr="007A1DE2" w:rsidRDefault="007A1DE2" w:rsidP="007A1DE2">
      <w:pPr>
        <w:bidi/>
        <w:rPr>
          <w:rFonts w:cs="David" w:hint="cs"/>
          <w:rtl/>
        </w:rPr>
      </w:pPr>
      <w:r w:rsidRPr="007A1DE2">
        <w:rPr>
          <w:rFonts w:cs="David" w:hint="cs"/>
          <w:rtl/>
        </w:rPr>
        <w:tab/>
        <w:t xml:space="preserve">יואל, תשים ועדת ביקורת שתחקור את זה. דבר על עובדות, לא - - - </w:t>
      </w:r>
    </w:p>
    <w:p w14:paraId="458D3610" w14:textId="77777777" w:rsidR="007A1DE2" w:rsidRPr="007A1DE2" w:rsidRDefault="007A1DE2" w:rsidP="007A1DE2">
      <w:pPr>
        <w:bidi/>
        <w:rPr>
          <w:rFonts w:cs="David" w:hint="cs"/>
          <w:rtl/>
        </w:rPr>
      </w:pPr>
    </w:p>
    <w:p w14:paraId="555FCB5E" w14:textId="77777777" w:rsidR="007A1DE2" w:rsidRPr="007A1DE2" w:rsidRDefault="007A1DE2" w:rsidP="007A1DE2">
      <w:pPr>
        <w:bidi/>
        <w:rPr>
          <w:rFonts w:cs="David" w:hint="cs"/>
          <w:rtl/>
        </w:rPr>
      </w:pPr>
      <w:r w:rsidRPr="007A1DE2">
        <w:rPr>
          <w:rFonts w:cs="David" w:hint="cs"/>
          <w:u w:val="single"/>
          <w:rtl/>
        </w:rPr>
        <w:t>היו"ר דוד טל:</w:t>
      </w:r>
    </w:p>
    <w:p w14:paraId="5709C0E5" w14:textId="77777777" w:rsidR="007A1DE2" w:rsidRPr="007A1DE2" w:rsidRDefault="007A1DE2" w:rsidP="007A1DE2">
      <w:pPr>
        <w:bidi/>
        <w:rPr>
          <w:rFonts w:cs="David" w:hint="cs"/>
          <w:rtl/>
        </w:rPr>
      </w:pPr>
    </w:p>
    <w:p w14:paraId="2C39F2AD" w14:textId="77777777" w:rsidR="007A1DE2" w:rsidRPr="007A1DE2" w:rsidRDefault="007A1DE2" w:rsidP="007A1DE2">
      <w:pPr>
        <w:bidi/>
        <w:rPr>
          <w:rFonts w:cs="David" w:hint="cs"/>
          <w:rtl/>
        </w:rPr>
      </w:pPr>
      <w:r w:rsidRPr="007A1DE2">
        <w:rPr>
          <w:rFonts w:cs="David" w:hint="cs"/>
          <w:rtl/>
        </w:rPr>
        <w:tab/>
      </w:r>
      <w:proofErr w:type="spellStart"/>
      <w:r w:rsidRPr="007A1DE2">
        <w:rPr>
          <w:rFonts w:cs="David" w:hint="cs"/>
          <w:rtl/>
        </w:rPr>
        <w:t>שרוני</w:t>
      </w:r>
      <w:proofErr w:type="spellEnd"/>
      <w:r w:rsidRPr="007A1DE2">
        <w:rPr>
          <w:rFonts w:cs="David" w:hint="cs"/>
          <w:rtl/>
        </w:rPr>
        <w:t xml:space="preserve">, אני מבקש. </w:t>
      </w:r>
    </w:p>
    <w:p w14:paraId="461F9663" w14:textId="77777777" w:rsidR="007A1DE2" w:rsidRPr="007A1DE2" w:rsidRDefault="007A1DE2" w:rsidP="007A1DE2">
      <w:pPr>
        <w:bidi/>
        <w:rPr>
          <w:rFonts w:cs="David" w:hint="cs"/>
          <w:rtl/>
        </w:rPr>
      </w:pPr>
    </w:p>
    <w:p w14:paraId="44D92F01"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5AED0770" w14:textId="77777777" w:rsidR="007A1DE2" w:rsidRPr="007A1DE2" w:rsidRDefault="007A1DE2" w:rsidP="007A1DE2">
      <w:pPr>
        <w:pStyle w:val="Heading5"/>
        <w:jc w:val="left"/>
        <w:rPr>
          <w:rFonts w:hint="cs"/>
          <w:sz w:val="24"/>
          <w:rtl/>
        </w:rPr>
      </w:pPr>
    </w:p>
    <w:p w14:paraId="524337DE" w14:textId="77777777" w:rsidR="007A1DE2" w:rsidRPr="007A1DE2" w:rsidRDefault="007A1DE2" w:rsidP="007A1DE2">
      <w:pPr>
        <w:bidi/>
        <w:rPr>
          <w:rFonts w:cs="David" w:hint="cs"/>
          <w:rtl/>
        </w:rPr>
      </w:pPr>
      <w:r w:rsidRPr="007A1DE2">
        <w:rPr>
          <w:rFonts w:cs="David" w:hint="cs"/>
          <w:rtl/>
        </w:rPr>
        <w:tab/>
        <w:t xml:space="preserve"> זאת אותה הגברת, אפילו בלי שינוי אדרת.</w:t>
      </w:r>
    </w:p>
    <w:p w14:paraId="77C313DD" w14:textId="77777777" w:rsidR="007A1DE2" w:rsidRPr="007A1DE2" w:rsidRDefault="007A1DE2" w:rsidP="007A1DE2">
      <w:pPr>
        <w:bidi/>
        <w:rPr>
          <w:rFonts w:cs="David" w:hint="cs"/>
          <w:rtl/>
        </w:rPr>
      </w:pPr>
    </w:p>
    <w:p w14:paraId="11DE0BC9" w14:textId="77777777" w:rsidR="007A1DE2" w:rsidRPr="007A1DE2" w:rsidRDefault="007A1DE2" w:rsidP="007A1DE2">
      <w:pPr>
        <w:bidi/>
        <w:rPr>
          <w:rFonts w:cs="David" w:hint="cs"/>
          <w:rtl/>
        </w:rPr>
      </w:pPr>
      <w:r w:rsidRPr="007A1DE2">
        <w:rPr>
          <w:rFonts w:cs="David" w:hint="cs"/>
          <w:u w:val="single"/>
          <w:rtl/>
        </w:rPr>
        <w:t>היו"ר דוד טל:</w:t>
      </w:r>
    </w:p>
    <w:p w14:paraId="0E76D34C" w14:textId="77777777" w:rsidR="007A1DE2" w:rsidRPr="007A1DE2" w:rsidRDefault="007A1DE2" w:rsidP="007A1DE2">
      <w:pPr>
        <w:bidi/>
        <w:rPr>
          <w:rFonts w:cs="David" w:hint="cs"/>
          <w:rtl/>
        </w:rPr>
      </w:pPr>
    </w:p>
    <w:p w14:paraId="7F94C3B4" w14:textId="77777777" w:rsidR="007A1DE2" w:rsidRPr="007A1DE2" w:rsidRDefault="007A1DE2" w:rsidP="007A1DE2">
      <w:pPr>
        <w:bidi/>
        <w:rPr>
          <w:rFonts w:cs="David" w:hint="cs"/>
          <w:rtl/>
        </w:rPr>
      </w:pPr>
      <w:r w:rsidRPr="007A1DE2">
        <w:rPr>
          <w:rFonts w:cs="David" w:hint="cs"/>
          <w:rtl/>
        </w:rPr>
        <w:tab/>
      </w:r>
      <w:proofErr w:type="spellStart"/>
      <w:r w:rsidRPr="007A1DE2">
        <w:rPr>
          <w:rFonts w:cs="David" w:hint="cs"/>
          <w:rtl/>
        </w:rPr>
        <w:t>שרוני</w:t>
      </w:r>
      <w:proofErr w:type="spellEnd"/>
      <w:r w:rsidRPr="007A1DE2">
        <w:rPr>
          <w:rFonts w:cs="David" w:hint="cs"/>
          <w:rtl/>
        </w:rPr>
        <w:t xml:space="preserve">, גלנטי, אני מבקש. </w:t>
      </w:r>
    </w:p>
    <w:p w14:paraId="0924B9F8" w14:textId="77777777" w:rsidR="007A1DE2" w:rsidRPr="007A1DE2" w:rsidRDefault="007A1DE2" w:rsidP="007A1DE2">
      <w:pPr>
        <w:pStyle w:val="Heading5"/>
        <w:jc w:val="left"/>
        <w:rPr>
          <w:rFonts w:hint="cs"/>
          <w:sz w:val="24"/>
          <w:u w:val="single"/>
          <w:rtl/>
        </w:rPr>
      </w:pPr>
    </w:p>
    <w:p w14:paraId="60FF1005"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3416811C" w14:textId="77777777" w:rsidR="007A1DE2" w:rsidRPr="007A1DE2" w:rsidRDefault="007A1DE2" w:rsidP="007A1DE2">
      <w:pPr>
        <w:pStyle w:val="Heading5"/>
        <w:jc w:val="left"/>
        <w:rPr>
          <w:rFonts w:hint="cs"/>
          <w:sz w:val="24"/>
          <w:rtl/>
        </w:rPr>
      </w:pPr>
    </w:p>
    <w:p w14:paraId="5E63DB39" w14:textId="77777777" w:rsidR="007A1DE2" w:rsidRPr="007A1DE2" w:rsidRDefault="007A1DE2" w:rsidP="007A1DE2">
      <w:pPr>
        <w:bidi/>
        <w:rPr>
          <w:rFonts w:cs="David" w:hint="cs"/>
          <w:rtl/>
        </w:rPr>
      </w:pPr>
      <w:r w:rsidRPr="007A1DE2">
        <w:rPr>
          <w:rFonts w:cs="David" w:hint="cs"/>
          <w:rtl/>
        </w:rPr>
        <w:tab/>
        <w:t xml:space="preserve"> אני מבקש תרגום. נאמר פה משפט ברומנית, אני מבקש תרגום. </w:t>
      </w:r>
    </w:p>
    <w:p w14:paraId="37DE018F" w14:textId="77777777" w:rsidR="007A1DE2" w:rsidRPr="007A1DE2" w:rsidRDefault="007A1DE2" w:rsidP="007A1DE2">
      <w:pPr>
        <w:bidi/>
        <w:rPr>
          <w:rFonts w:cs="David" w:hint="cs"/>
          <w:rtl/>
        </w:rPr>
      </w:pPr>
    </w:p>
    <w:p w14:paraId="5AEE9B59" w14:textId="77777777" w:rsidR="007A1DE2" w:rsidRPr="007A1DE2" w:rsidRDefault="007A1DE2" w:rsidP="007A1DE2">
      <w:pPr>
        <w:bidi/>
        <w:rPr>
          <w:rFonts w:cs="David" w:hint="cs"/>
          <w:rtl/>
        </w:rPr>
      </w:pPr>
      <w:r w:rsidRPr="007A1DE2">
        <w:rPr>
          <w:rFonts w:cs="David" w:hint="cs"/>
          <w:u w:val="single"/>
          <w:rtl/>
        </w:rPr>
        <w:t>היו"ר דוד טל:</w:t>
      </w:r>
    </w:p>
    <w:p w14:paraId="0ECA7B5A" w14:textId="77777777" w:rsidR="007A1DE2" w:rsidRPr="007A1DE2" w:rsidRDefault="007A1DE2" w:rsidP="007A1DE2">
      <w:pPr>
        <w:bidi/>
        <w:rPr>
          <w:rFonts w:cs="David" w:hint="cs"/>
          <w:rtl/>
        </w:rPr>
      </w:pPr>
    </w:p>
    <w:p w14:paraId="08EAF341" w14:textId="77777777" w:rsidR="007A1DE2" w:rsidRPr="007A1DE2" w:rsidRDefault="007A1DE2" w:rsidP="007A1DE2">
      <w:pPr>
        <w:bidi/>
        <w:rPr>
          <w:rFonts w:cs="David" w:hint="cs"/>
          <w:rtl/>
        </w:rPr>
      </w:pPr>
      <w:r w:rsidRPr="007A1DE2">
        <w:rPr>
          <w:rFonts w:cs="David" w:hint="cs"/>
          <w:rtl/>
        </w:rPr>
        <w:tab/>
        <w:t xml:space="preserve">לא שמעתי, לא הבנתי ואין טעם לדון בזה. </w:t>
      </w:r>
    </w:p>
    <w:p w14:paraId="3882C9FF" w14:textId="77777777" w:rsidR="007A1DE2" w:rsidRPr="007A1DE2" w:rsidRDefault="007A1DE2" w:rsidP="007A1DE2">
      <w:pPr>
        <w:bidi/>
        <w:rPr>
          <w:rFonts w:cs="David" w:hint="cs"/>
          <w:rtl/>
        </w:rPr>
      </w:pPr>
    </w:p>
    <w:p w14:paraId="0C8C1D1F"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7645EDCC" w14:textId="77777777" w:rsidR="007A1DE2" w:rsidRPr="007A1DE2" w:rsidRDefault="007A1DE2" w:rsidP="007A1DE2">
      <w:pPr>
        <w:pStyle w:val="Heading5"/>
        <w:jc w:val="left"/>
        <w:rPr>
          <w:rFonts w:hint="cs"/>
          <w:sz w:val="24"/>
          <w:rtl/>
        </w:rPr>
      </w:pPr>
    </w:p>
    <w:p w14:paraId="73C0AC82" w14:textId="77777777" w:rsidR="007A1DE2" w:rsidRPr="007A1DE2" w:rsidRDefault="007A1DE2" w:rsidP="007A1DE2">
      <w:pPr>
        <w:bidi/>
        <w:rPr>
          <w:rFonts w:cs="David" w:hint="cs"/>
          <w:rtl/>
        </w:rPr>
      </w:pPr>
      <w:r w:rsidRPr="007A1DE2">
        <w:rPr>
          <w:rFonts w:cs="David" w:hint="cs"/>
          <w:rtl/>
        </w:rPr>
        <w:tab/>
        <w:t xml:space="preserve">אדוני היושב ראש, אני מסכים שאם הפרישה הזאת </w:t>
      </w:r>
      <w:proofErr w:type="spellStart"/>
      <w:r w:rsidRPr="007A1DE2">
        <w:rPr>
          <w:rFonts w:cs="David" w:hint="cs"/>
          <w:rtl/>
        </w:rPr>
        <w:t>היתה</w:t>
      </w:r>
      <w:proofErr w:type="spellEnd"/>
      <w:r w:rsidRPr="007A1DE2">
        <w:rPr>
          <w:rFonts w:cs="David" w:hint="cs"/>
          <w:rtl/>
        </w:rPr>
        <w:t xml:space="preserve"> פרישה שלא היו מעורבים בה גורמים מחוץ לכנסת וגורמים אחרים - - -</w:t>
      </w:r>
    </w:p>
    <w:p w14:paraId="41A6EBBE" w14:textId="77777777" w:rsidR="007A1DE2" w:rsidRPr="007A1DE2" w:rsidRDefault="007A1DE2" w:rsidP="007A1DE2">
      <w:pPr>
        <w:bidi/>
        <w:rPr>
          <w:rFonts w:cs="David" w:hint="cs"/>
          <w:rtl/>
        </w:rPr>
      </w:pPr>
    </w:p>
    <w:p w14:paraId="3BAE9CE2" w14:textId="77777777" w:rsidR="007A1DE2" w:rsidRPr="007A1DE2" w:rsidRDefault="007A1DE2" w:rsidP="007A1DE2">
      <w:pPr>
        <w:bidi/>
        <w:rPr>
          <w:rFonts w:cs="David" w:hint="cs"/>
          <w:rtl/>
        </w:rPr>
      </w:pPr>
      <w:r w:rsidRPr="007A1DE2">
        <w:rPr>
          <w:rFonts w:cs="David" w:hint="cs"/>
          <w:u w:val="single"/>
          <w:rtl/>
        </w:rPr>
        <w:t>היו"ר דוד טל:</w:t>
      </w:r>
    </w:p>
    <w:p w14:paraId="34C5612B" w14:textId="77777777" w:rsidR="007A1DE2" w:rsidRPr="007A1DE2" w:rsidRDefault="007A1DE2" w:rsidP="007A1DE2">
      <w:pPr>
        <w:bidi/>
        <w:rPr>
          <w:rFonts w:cs="David" w:hint="cs"/>
          <w:rtl/>
        </w:rPr>
      </w:pPr>
    </w:p>
    <w:p w14:paraId="132D8B03" w14:textId="77777777" w:rsidR="007A1DE2" w:rsidRPr="007A1DE2" w:rsidRDefault="007A1DE2" w:rsidP="007A1DE2">
      <w:pPr>
        <w:bidi/>
        <w:ind w:firstLine="567"/>
        <w:rPr>
          <w:rFonts w:cs="David" w:hint="cs"/>
          <w:rtl/>
        </w:rPr>
      </w:pPr>
      <w:r w:rsidRPr="007A1DE2">
        <w:rPr>
          <w:rFonts w:cs="David" w:hint="cs"/>
          <w:rtl/>
        </w:rPr>
        <w:t xml:space="preserve">זו לא פרישה זו התפלגות. יש הבדל משמעותי מאוד. </w:t>
      </w:r>
    </w:p>
    <w:p w14:paraId="553AA424" w14:textId="77777777" w:rsidR="007A1DE2" w:rsidRPr="007A1DE2" w:rsidRDefault="007A1DE2" w:rsidP="007A1DE2">
      <w:pPr>
        <w:bidi/>
        <w:rPr>
          <w:rFonts w:cs="David" w:hint="cs"/>
          <w:rtl/>
        </w:rPr>
      </w:pPr>
    </w:p>
    <w:p w14:paraId="45B7DFCE"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3A11BCCD" w14:textId="77777777" w:rsidR="007A1DE2" w:rsidRPr="007A1DE2" w:rsidRDefault="007A1DE2" w:rsidP="007A1DE2">
      <w:pPr>
        <w:pStyle w:val="Heading5"/>
        <w:jc w:val="left"/>
        <w:rPr>
          <w:rFonts w:hint="cs"/>
          <w:sz w:val="24"/>
          <w:rtl/>
        </w:rPr>
      </w:pPr>
    </w:p>
    <w:p w14:paraId="5584CB94" w14:textId="77777777" w:rsidR="007A1DE2" w:rsidRPr="007A1DE2" w:rsidRDefault="007A1DE2" w:rsidP="007A1DE2">
      <w:pPr>
        <w:bidi/>
        <w:rPr>
          <w:rFonts w:cs="David" w:hint="cs"/>
          <w:rtl/>
        </w:rPr>
      </w:pPr>
      <w:r w:rsidRPr="007A1DE2">
        <w:rPr>
          <w:rFonts w:cs="David" w:hint="cs"/>
          <w:rtl/>
        </w:rPr>
        <w:tab/>
        <w:t xml:space="preserve"> צודק, אני מקבל את ההערה. אם ההתפלגות הזאת </w:t>
      </w:r>
      <w:proofErr w:type="spellStart"/>
      <w:r w:rsidRPr="007A1DE2">
        <w:rPr>
          <w:rFonts w:cs="David" w:hint="cs"/>
          <w:rtl/>
        </w:rPr>
        <w:t>היתה</w:t>
      </w:r>
      <w:proofErr w:type="spellEnd"/>
      <w:r w:rsidRPr="007A1DE2">
        <w:rPr>
          <w:rFonts w:cs="David" w:hint="cs"/>
          <w:rtl/>
        </w:rPr>
        <w:t xml:space="preserve"> באה מתוך מקום </w:t>
      </w:r>
      <w:r w:rsidRPr="007A1DE2">
        <w:rPr>
          <w:rFonts w:cs="David"/>
          <w:rtl/>
        </w:rPr>
        <w:t>–</w:t>
      </w:r>
      <w:r w:rsidRPr="007A1DE2">
        <w:rPr>
          <w:rFonts w:cs="David" w:hint="cs"/>
          <w:rtl/>
        </w:rPr>
        <w:t xml:space="preserve"> כפי שתואר - ערכי, אידיאולוגי, פתאום החברים המתפלגים לא מרגישים שהם חלק מהמפלגה כי הם לא מרגישים משויכים אליה אידיאולוגית - הייתי יכול להבין את זה; ואם לא היה קשור לזה אדם מבחוץ - הייתי מקבל את זה. אבל הם ממשיכים להתעסק בענייני גמלאים והם פורשים ממפלגת גמלאים, אז אין כאן ניתוק אידיאולוגי. בסופו של דבר, יש כאן התפלגות אינטרסנטית, שמגובה על-ידי גורמים אינטרסנטים מחוץ לכנסת. </w:t>
      </w:r>
    </w:p>
    <w:p w14:paraId="6282D510" w14:textId="77777777" w:rsidR="007A1DE2" w:rsidRPr="007A1DE2" w:rsidRDefault="007A1DE2" w:rsidP="007A1DE2">
      <w:pPr>
        <w:bidi/>
        <w:rPr>
          <w:rFonts w:cs="David" w:hint="cs"/>
          <w:rtl/>
        </w:rPr>
      </w:pPr>
    </w:p>
    <w:p w14:paraId="5034C105" w14:textId="77777777" w:rsidR="007A1DE2" w:rsidRDefault="007A1DE2" w:rsidP="007A1DE2">
      <w:pPr>
        <w:bidi/>
        <w:ind w:firstLine="567"/>
        <w:rPr>
          <w:rFonts w:cs="David" w:hint="cs"/>
          <w:rtl/>
        </w:rPr>
      </w:pPr>
      <w:r w:rsidRPr="007A1DE2">
        <w:rPr>
          <w:rFonts w:cs="David" w:hint="cs"/>
          <w:rtl/>
        </w:rPr>
        <w:t xml:space="preserve">אני מצטער שההתפלגות הזאת נעשתה בדרך הזאת ובצורה הזאת, כי אני חושב שיש שם אנשים טובים. אבל אני חושב שהם טעו בדרך שבה הם החליטו לעשות את הפילוג הזה. אסור לנו </w:t>
      </w:r>
    </w:p>
    <w:p w14:paraId="12DDC079" w14:textId="77777777" w:rsidR="007A1DE2" w:rsidRDefault="007A1DE2" w:rsidP="007A1DE2">
      <w:pPr>
        <w:bidi/>
        <w:ind w:firstLine="567"/>
        <w:rPr>
          <w:rFonts w:cs="David" w:hint="cs"/>
          <w:rtl/>
        </w:rPr>
      </w:pPr>
    </w:p>
    <w:p w14:paraId="602DABC2" w14:textId="77777777" w:rsidR="007A1DE2" w:rsidRDefault="007A1DE2" w:rsidP="007A1DE2">
      <w:pPr>
        <w:bidi/>
        <w:ind w:firstLine="567"/>
        <w:rPr>
          <w:rFonts w:cs="David" w:hint="cs"/>
          <w:rtl/>
        </w:rPr>
      </w:pPr>
    </w:p>
    <w:p w14:paraId="53232E75" w14:textId="77777777" w:rsidR="007A1DE2" w:rsidRDefault="007A1DE2" w:rsidP="007A1DE2">
      <w:pPr>
        <w:bidi/>
        <w:ind w:firstLine="567"/>
        <w:rPr>
          <w:rFonts w:cs="David" w:hint="cs"/>
          <w:rtl/>
        </w:rPr>
      </w:pPr>
    </w:p>
    <w:p w14:paraId="07BA1773" w14:textId="77777777" w:rsidR="007A1DE2" w:rsidRDefault="007A1DE2" w:rsidP="007A1DE2">
      <w:pPr>
        <w:bidi/>
        <w:ind w:firstLine="567"/>
        <w:rPr>
          <w:rFonts w:cs="David" w:hint="cs"/>
          <w:rtl/>
        </w:rPr>
      </w:pPr>
    </w:p>
    <w:p w14:paraId="09223B32" w14:textId="77777777" w:rsidR="007A1DE2" w:rsidRPr="007A1DE2" w:rsidRDefault="007A1DE2" w:rsidP="007A1DE2">
      <w:pPr>
        <w:bidi/>
        <w:ind w:firstLine="567"/>
        <w:rPr>
          <w:rFonts w:cs="David" w:hint="cs"/>
          <w:rtl/>
        </w:rPr>
      </w:pPr>
      <w:r w:rsidRPr="007A1DE2">
        <w:rPr>
          <w:rFonts w:cs="David" w:hint="cs"/>
          <w:rtl/>
        </w:rPr>
        <w:t xml:space="preserve">ליצור את התקדים הזה, של התפלגות שיוצרת כניסה בדלת האחורית לכנסת של גורמים שלא נבחרו לכנסת. צריך להיזהר בדבר הזה. </w:t>
      </w:r>
    </w:p>
    <w:p w14:paraId="0145AB49" w14:textId="77777777" w:rsidR="007A1DE2" w:rsidRPr="007A1DE2" w:rsidRDefault="007A1DE2" w:rsidP="007A1DE2">
      <w:pPr>
        <w:bidi/>
        <w:ind w:firstLine="567"/>
        <w:rPr>
          <w:rFonts w:cs="David" w:hint="cs"/>
          <w:rtl/>
        </w:rPr>
      </w:pPr>
    </w:p>
    <w:p w14:paraId="68C8B2E2" w14:textId="77777777" w:rsidR="007A1DE2" w:rsidRPr="007A1DE2" w:rsidRDefault="007A1DE2" w:rsidP="007A1DE2">
      <w:pPr>
        <w:bidi/>
        <w:ind w:firstLine="567"/>
        <w:rPr>
          <w:rFonts w:cs="David" w:hint="cs"/>
          <w:rtl/>
        </w:rPr>
      </w:pPr>
      <w:r w:rsidRPr="007A1DE2">
        <w:rPr>
          <w:rFonts w:cs="David" w:hint="cs"/>
          <w:rtl/>
        </w:rPr>
        <w:t xml:space="preserve">בעיניי, אין כאן עניין של קואליציה-אופוזיציה, אדוני היושב ראש. יש כאן עניין ברור, נקי וענייני, ומבחינתי אנחנו צריכים לחסום כל תקדים שעלול להוריד את הכנסת לביבים ועלול ליצור פה תקדימים שעוד עלולים להיות חמורים בהמשך. </w:t>
      </w:r>
    </w:p>
    <w:p w14:paraId="76837E1D" w14:textId="77777777" w:rsidR="007A1DE2" w:rsidRPr="007A1DE2" w:rsidRDefault="007A1DE2" w:rsidP="007A1DE2">
      <w:pPr>
        <w:bidi/>
        <w:rPr>
          <w:rFonts w:cs="David" w:hint="cs"/>
          <w:rtl/>
        </w:rPr>
      </w:pPr>
    </w:p>
    <w:p w14:paraId="2D8A0710" w14:textId="77777777" w:rsidR="007A1DE2" w:rsidRPr="007A1DE2" w:rsidRDefault="007A1DE2" w:rsidP="007A1DE2">
      <w:pPr>
        <w:bidi/>
        <w:rPr>
          <w:rFonts w:cs="David" w:hint="cs"/>
          <w:rtl/>
        </w:rPr>
      </w:pPr>
      <w:r w:rsidRPr="007A1DE2">
        <w:rPr>
          <w:rFonts w:cs="David" w:hint="cs"/>
          <w:u w:val="single"/>
          <w:rtl/>
        </w:rPr>
        <w:t>שרה מרום-שלו:</w:t>
      </w:r>
    </w:p>
    <w:p w14:paraId="233DB347" w14:textId="77777777" w:rsidR="007A1DE2" w:rsidRPr="007A1DE2" w:rsidRDefault="007A1DE2" w:rsidP="007A1DE2">
      <w:pPr>
        <w:bidi/>
        <w:rPr>
          <w:rFonts w:cs="David" w:hint="cs"/>
          <w:rtl/>
        </w:rPr>
      </w:pPr>
    </w:p>
    <w:p w14:paraId="111362B1" w14:textId="77777777" w:rsidR="007A1DE2" w:rsidRPr="007A1DE2" w:rsidRDefault="007A1DE2" w:rsidP="007A1DE2">
      <w:pPr>
        <w:bidi/>
        <w:rPr>
          <w:rFonts w:cs="David" w:hint="cs"/>
          <w:rtl/>
        </w:rPr>
      </w:pPr>
      <w:r w:rsidRPr="007A1DE2">
        <w:rPr>
          <w:rFonts w:cs="David" w:hint="cs"/>
          <w:rtl/>
        </w:rPr>
        <w:tab/>
        <w:t xml:space="preserve">עוד הרבה לפני שאתה חושב על זה, זה יקרה. </w:t>
      </w:r>
    </w:p>
    <w:p w14:paraId="2FBDE71C" w14:textId="77777777" w:rsidR="007A1DE2" w:rsidRPr="007A1DE2" w:rsidRDefault="007A1DE2" w:rsidP="007A1DE2">
      <w:pPr>
        <w:bidi/>
        <w:rPr>
          <w:rFonts w:cs="David" w:hint="cs"/>
          <w:rtl/>
        </w:rPr>
      </w:pPr>
    </w:p>
    <w:p w14:paraId="2357E99A"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7EA976E8" w14:textId="77777777" w:rsidR="007A1DE2" w:rsidRPr="007A1DE2" w:rsidRDefault="007A1DE2" w:rsidP="007A1DE2">
      <w:pPr>
        <w:pStyle w:val="Heading5"/>
        <w:jc w:val="left"/>
        <w:rPr>
          <w:rFonts w:hint="cs"/>
          <w:sz w:val="24"/>
          <w:rtl/>
        </w:rPr>
      </w:pPr>
    </w:p>
    <w:p w14:paraId="4643AACD" w14:textId="77777777" w:rsidR="007A1DE2" w:rsidRPr="007A1DE2" w:rsidRDefault="007A1DE2" w:rsidP="007A1DE2">
      <w:pPr>
        <w:bidi/>
        <w:rPr>
          <w:rFonts w:cs="David" w:hint="cs"/>
          <w:rtl/>
        </w:rPr>
      </w:pPr>
      <w:r w:rsidRPr="007A1DE2">
        <w:rPr>
          <w:rFonts w:cs="David" w:hint="cs"/>
          <w:rtl/>
        </w:rPr>
        <w:tab/>
        <w:t xml:space="preserve"> אני רוצה למנוע את זה, חברת הכנסת מרום-שלו, אני רוצה למנוע את הירידה הזאת לביבים. אני חושב שהסכמה של ועדת הכנסת לקבל את ההתפלגות הזאת, עם כל הרקע מסביב </w:t>
      </w:r>
      <w:r w:rsidRPr="007A1DE2">
        <w:rPr>
          <w:rFonts w:cs="David"/>
          <w:rtl/>
        </w:rPr>
        <w:t>–</w:t>
      </w:r>
      <w:r w:rsidRPr="007A1DE2">
        <w:rPr>
          <w:rFonts w:cs="David" w:hint="cs"/>
          <w:rtl/>
        </w:rPr>
        <w:t xml:space="preserve"> ואי-אפשר להתנתק ממה שהיה בפעם הקודמת </w:t>
      </w:r>
      <w:r w:rsidRPr="007A1DE2">
        <w:rPr>
          <w:rFonts w:cs="David"/>
          <w:rtl/>
        </w:rPr>
        <w:t>–</w:t>
      </w:r>
      <w:r w:rsidRPr="007A1DE2">
        <w:rPr>
          <w:rFonts w:cs="David" w:hint="cs"/>
          <w:rtl/>
        </w:rPr>
        <w:t xml:space="preserve"> כי ההסכם הזה הוא מלאכותי. ההסכם האמיתי הוא מה שהונח כאן בישיבה הראשונה. הסכמה להתפלגות הזאת בדרך הזאת זה הורדתה של הכנסת הזאת לביבים של הביבים. </w:t>
      </w:r>
    </w:p>
    <w:p w14:paraId="2CFC5284" w14:textId="77777777" w:rsidR="007A1DE2" w:rsidRPr="007A1DE2" w:rsidRDefault="007A1DE2" w:rsidP="007A1DE2">
      <w:pPr>
        <w:bidi/>
        <w:rPr>
          <w:rFonts w:cs="David" w:hint="cs"/>
          <w:rtl/>
        </w:rPr>
      </w:pPr>
    </w:p>
    <w:p w14:paraId="66F655D6" w14:textId="77777777" w:rsidR="007A1DE2" w:rsidRPr="007A1DE2" w:rsidRDefault="007A1DE2" w:rsidP="007A1DE2">
      <w:pPr>
        <w:bidi/>
        <w:rPr>
          <w:rFonts w:cs="David" w:hint="cs"/>
          <w:rtl/>
        </w:rPr>
      </w:pPr>
      <w:r w:rsidRPr="007A1DE2">
        <w:rPr>
          <w:rFonts w:cs="David" w:hint="cs"/>
          <w:u w:val="single"/>
          <w:rtl/>
        </w:rPr>
        <w:t>היו"ר דוד טל:</w:t>
      </w:r>
    </w:p>
    <w:p w14:paraId="1347E250" w14:textId="77777777" w:rsidR="007A1DE2" w:rsidRPr="007A1DE2" w:rsidRDefault="007A1DE2" w:rsidP="007A1DE2">
      <w:pPr>
        <w:bidi/>
        <w:rPr>
          <w:rFonts w:cs="David" w:hint="cs"/>
          <w:rtl/>
        </w:rPr>
      </w:pPr>
    </w:p>
    <w:p w14:paraId="47C1DC4C" w14:textId="77777777" w:rsidR="007A1DE2" w:rsidRPr="007A1DE2" w:rsidRDefault="007A1DE2" w:rsidP="007A1DE2">
      <w:pPr>
        <w:bidi/>
        <w:ind w:firstLine="567"/>
        <w:rPr>
          <w:rFonts w:cs="David" w:hint="cs"/>
          <w:rtl/>
        </w:rPr>
      </w:pPr>
      <w:r w:rsidRPr="007A1DE2">
        <w:rPr>
          <w:rFonts w:cs="David" w:hint="cs"/>
          <w:rtl/>
        </w:rPr>
        <w:t xml:space="preserve">תודה רבה. אני רוצה לומר לך, חבר הכנסת חסון, למה אני סבור שזה לא מלאכותי. ועדת הכנסת שלחה את </w:t>
      </w:r>
      <w:proofErr w:type="spellStart"/>
      <w:r w:rsidRPr="007A1DE2">
        <w:rPr>
          <w:rFonts w:cs="David" w:hint="cs"/>
          <w:rtl/>
        </w:rPr>
        <w:t>שרוני</w:t>
      </w:r>
      <w:proofErr w:type="spellEnd"/>
      <w:r w:rsidRPr="007A1DE2">
        <w:rPr>
          <w:rFonts w:cs="David" w:hint="cs"/>
          <w:rtl/>
        </w:rPr>
        <w:t xml:space="preserve"> לתקן את ההסכם, והגיע הסכם מתוקן. על דעת זה ועדת הכנסת שלחה את </w:t>
      </w:r>
      <w:proofErr w:type="spellStart"/>
      <w:r w:rsidRPr="007A1DE2">
        <w:rPr>
          <w:rFonts w:cs="David" w:hint="cs"/>
          <w:rtl/>
        </w:rPr>
        <w:t>שרוני</w:t>
      </w:r>
      <w:proofErr w:type="spellEnd"/>
      <w:r w:rsidRPr="007A1DE2">
        <w:rPr>
          <w:rFonts w:cs="David" w:hint="cs"/>
          <w:rtl/>
        </w:rPr>
        <w:t>, זאת אומרת שמלכתחילה אמרנו - - -</w:t>
      </w:r>
    </w:p>
    <w:p w14:paraId="732D2327" w14:textId="77777777" w:rsidR="007A1DE2" w:rsidRPr="007A1DE2" w:rsidRDefault="007A1DE2" w:rsidP="007A1DE2">
      <w:pPr>
        <w:bidi/>
        <w:rPr>
          <w:rFonts w:cs="David" w:hint="cs"/>
          <w:rtl/>
        </w:rPr>
      </w:pPr>
    </w:p>
    <w:p w14:paraId="25AA7D51"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18964081" w14:textId="77777777" w:rsidR="007A1DE2" w:rsidRPr="007A1DE2" w:rsidRDefault="007A1DE2" w:rsidP="007A1DE2">
      <w:pPr>
        <w:pStyle w:val="Heading5"/>
        <w:jc w:val="left"/>
        <w:rPr>
          <w:rFonts w:hint="cs"/>
          <w:sz w:val="24"/>
          <w:rtl/>
        </w:rPr>
      </w:pPr>
    </w:p>
    <w:p w14:paraId="5735518E" w14:textId="77777777" w:rsidR="007A1DE2" w:rsidRPr="007A1DE2" w:rsidRDefault="007A1DE2" w:rsidP="007A1DE2">
      <w:pPr>
        <w:bidi/>
        <w:rPr>
          <w:rFonts w:cs="David" w:hint="cs"/>
          <w:rtl/>
        </w:rPr>
      </w:pPr>
      <w:r w:rsidRPr="007A1DE2">
        <w:rPr>
          <w:rFonts w:cs="David" w:hint="cs"/>
          <w:rtl/>
        </w:rPr>
        <w:tab/>
        <w:t xml:space="preserve"> לא הייתה החלטה כזאת של הוועדה. הוא החליט בעצמו. </w:t>
      </w:r>
    </w:p>
    <w:p w14:paraId="3386935F" w14:textId="77777777" w:rsidR="007A1DE2" w:rsidRPr="007A1DE2" w:rsidRDefault="007A1DE2" w:rsidP="007A1DE2">
      <w:pPr>
        <w:bidi/>
        <w:rPr>
          <w:rFonts w:cs="David" w:hint="cs"/>
          <w:rtl/>
        </w:rPr>
      </w:pPr>
    </w:p>
    <w:p w14:paraId="4CD074BC" w14:textId="77777777" w:rsidR="007A1DE2" w:rsidRPr="007A1DE2" w:rsidRDefault="007A1DE2" w:rsidP="007A1DE2">
      <w:pPr>
        <w:bidi/>
        <w:rPr>
          <w:rFonts w:cs="David" w:hint="cs"/>
          <w:rtl/>
        </w:rPr>
      </w:pPr>
      <w:r w:rsidRPr="007A1DE2">
        <w:rPr>
          <w:rFonts w:cs="David" w:hint="cs"/>
          <w:u w:val="single"/>
          <w:rtl/>
        </w:rPr>
        <w:t>היו"ר דוד טל:</w:t>
      </w:r>
    </w:p>
    <w:p w14:paraId="741B263D" w14:textId="77777777" w:rsidR="007A1DE2" w:rsidRPr="007A1DE2" w:rsidRDefault="007A1DE2" w:rsidP="007A1DE2">
      <w:pPr>
        <w:bidi/>
        <w:rPr>
          <w:rFonts w:cs="David" w:hint="cs"/>
          <w:rtl/>
        </w:rPr>
      </w:pPr>
    </w:p>
    <w:p w14:paraId="5096D91C" w14:textId="77777777" w:rsidR="007A1DE2" w:rsidRPr="007A1DE2" w:rsidRDefault="007A1DE2" w:rsidP="007A1DE2">
      <w:pPr>
        <w:bidi/>
        <w:rPr>
          <w:rFonts w:cs="David" w:hint="cs"/>
          <w:rtl/>
        </w:rPr>
      </w:pPr>
      <w:r w:rsidRPr="007A1DE2">
        <w:rPr>
          <w:rFonts w:cs="David" w:hint="cs"/>
          <w:rtl/>
        </w:rPr>
        <w:tab/>
        <w:t xml:space="preserve">לא </w:t>
      </w:r>
      <w:proofErr w:type="spellStart"/>
      <w:r w:rsidRPr="007A1DE2">
        <w:rPr>
          <w:rFonts w:cs="David" w:hint="cs"/>
          <w:rtl/>
        </w:rPr>
        <w:t>היתה</w:t>
      </w:r>
      <w:proofErr w:type="spellEnd"/>
      <w:r w:rsidRPr="007A1DE2">
        <w:rPr>
          <w:rFonts w:cs="David" w:hint="cs"/>
          <w:rtl/>
        </w:rPr>
        <w:t xml:space="preserve">, אבל משעלתה הצעתה של חברת הכנסת רונית תירוש שהוא ימשוך את הבקשה ואף לא אחד התנגד לזה, אז אי-אפשר לטעון שזה מלאכותי. </w:t>
      </w:r>
    </w:p>
    <w:p w14:paraId="4613F731" w14:textId="77777777" w:rsidR="007A1DE2" w:rsidRPr="007A1DE2" w:rsidRDefault="007A1DE2" w:rsidP="007A1DE2">
      <w:pPr>
        <w:bidi/>
        <w:rPr>
          <w:rFonts w:cs="David" w:hint="cs"/>
          <w:rtl/>
        </w:rPr>
      </w:pPr>
    </w:p>
    <w:p w14:paraId="06FEDB7C" w14:textId="77777777" w:rsidR="007A1DE2" w:rsidRPr="007A1DE2" w:rsidRDefault="007A1DE2" w:rsidP="007A1DE2">
      <w:pPr>
        <w:bidi/>
        <w:ind w:firstLine="567"/>
        <w:rPr>
          <w:rFonts w:cs="David" w:hint="cs"/>
          <w:rtl/>
        </w:rPr>
      </w:pPr>
      <w:r w:rsidRPr="007A1DE2">
        <w:rPr>
          <w:rFonts w:cs="David" w:hint="cs"/>
          <w:rtl/>
        </w:rPr>
        <w:t xml:space="preserve">מעבר לכך, האפשרות בידיו של כל חבר כנסת לשנות את החוק, אבל צריך לומר ולהדגיש את שאמרתי בתחילת דבריי, שלא היה תקדים. הוא יכול להיווצר אם הפעם לא יאשרו התפלגות. עד עכשיו ועדת הכנסת אישרה כל הזמן התפלגויות. חברת הכנסת </w:t>
      </w:r>
      <w:proofErr w:type="spellStart"/>
      <w:r w:rsidRPr="007A1DE2">
        <w:rPr>
          <w:rFonts w:cs="David" w:hint="cs"/>
          <w:rtl/>
        </w:rPr>
        <w:t>גלאון</w:t>
      </w:r>
      <w:proofErr w:type="spellEnd"/>
      <w:r w:rsidRPr="007A1DE2">
        <w:rPr>
          <w:rFonts w:cs="David" w:hint="cs"/>
          <w:rtl/>
        </w:rPr>
        <w:t xml:space="preserve">, בבקשה.  </w:t>
      </w:r>
    </w:p>
    <w:p w14:paraId="7A36DEDD" w14:textId="77777777" w:rsidR="007A1DE2" w:rsidRPr="007A1DE2" w:rsidRDefault="007A1DE2" w:rsidP="007A1DE2">
      <w:pPr>
        <w:bidi/>
        <w:rPr>
          <w:rFonts w:cs="David" w:hint="cs"/>
          <w:rtl/>
        </w:rPr>
      </w:pPr>
    </w:p>
    <w:p w14:paraId="2610B4AE"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69F03C5E" w14:textId="77777777" w:rsidR="007A1DE2" w:rsidRPr="007A1DE2" w:rsidRDefault="007A1DE2" w:rsidP="007A1DE2">
      <w:pPr>
        <w:pStyle w:val="Heading5"/>
        <w:jc w:val="left"/>
        <w:rPr>
          <w:rFonts w:hint="cs"/>
          <w:sz w:val="24"/>
          <w:rtl/>
        </w:rPr>
      </w:pPr>
    </w:p>
    <w:p w14:paraId="4048D517" w14:textId="77777777" w:rsidR="007A1DE2" w:rsidRPr="007A1DE2" w:rsidRDefault="007A1DE2" w:rsidP="007A1DE2">
      <w:pPr>
        <w:bidi/>
        <w:rPr>
          <w:rFonts w:cs="David" w:hint="cs"/>
          <w:rtl/>
        </w:rPr>
      </w:pPr>
      <w:r w:rsidRPr="007A1DE2">
        <w:rPr>
          <w:rFonts w:cs="David" w:hint="cs"/>
          <w:rtl/>
        </w:rPr>
        <w:tab/>
        <w:t xml:space="preserve"> זו חתונה, זו לא רק התפלגות. </w:t>
      </w:r>
    </w:p>
    <w:p w14:paraId="45239F42" w14:textId="77777777" w:rsidR="007A1DE2" w:rsidRPr="007A1DE2" w:rsidRDefault="007A1DE2" w:rsidP="007A1DE2">
      <w:pPr>
        <w:bidi/>
        <w:rPr>
          <w:rFonts w:cs="David" w:hint="cs"/>
          <w:rtl/>
        </w:rPr>
      </w:pPr>
    </w:p>
    <w:p w14:paraId="02A180E5"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08DA8379" w14:textId="77777777" w:rsidR="007A1DE2" w:rsidRPr="007A1DE2" w:rsidRDefault="007A1DE2" w:rsidP="007A1DE2">
      <w:pPr>
        <w:pStyle w:val="Heading5"/>
        <w:jc w:val="left"/>
        <w:rPr>
          <w:rFonts w:hint="cs"/>
          <w:sz w:val="24"/>
          <w:rtl/>
        </w:rPr>
      </w:pPr>
    </w:p>
    <w:p w14:paraId="41F267DD" w14:textId="77777777" w:rsidR="007A1DE2" w:rsidRPr="007A1DE2" w:rsidRDefault="007A1DE2" w:rsidP="007A1DE2">
      <w:pPr>
        <w:bidi/>
        <w:rPr>
          <w:rFonts w:cs="David" w:hint="cs"/>
          <w:rtl/>
        </w:rPr>
      </w:pPr>
      <w:r w:rsidRPr="007A1DE2">
        <w:rPr>
          <w:rFonts w:cs="David" w:hint="cs"/>
          <w:rtl/>
        </w:rPr>
        <w:tab/>
        <w:t xml:space="preserve">אי-אפשר להציג את זה כהתפלגות רגילה. זו לא התפלגות רגילה. גם מה שלא מופיע בנייר מופיע במקומות אחרים. אי-אפשר להיתמם ולהגיד שאנחנו מסתכלים רק על מה שנכתב. </w:t>
      </w:r>
    </w:p>
    <w:p w14:paraId="0B876EE2" w14:textId="77777777" w:rsidR="007A1DE2" w:rsidRPr="007A1DE2" w:rsidRDefault="007A1DE2" w:rsidP="007A1DE2">
      <w:pPr>
        <w:bidi/>
        <w:rPr>
          <w:rFonts w:cs="David" w:hint="cs"/>
          <w:rtl/>
        </w:rPr>
      </w:pPr>
    </w:p>
    <w:p w14:paraId="65B583FB" w14:textId="77777777" w:rsidR="007A1DE2" w:rsidRPr="007A1DE2" w:rsidRDefault="007A1DE2" w:rsidP="007A1DE2">
      <w:pPr>
        <w:bidi/>
        <w:rPr>
          <w:rFonts w:cs="David" w:hint="cs"/>
          <w:rtl/>
        </w:rPr>
      </w:pPr>
      <w:r w:rsidRPr="007A1DE2">
        <w:rPr>
          <w:rFonts w:cs="David" w:hint="cs"/>
          <w:u w:val="single"/>
          <w:rtl/>
        </w:rPr>
        <w:t>היו"ר דוד טל:</w:t>
      </w:r>
    </w:p>
    <w:p w14:paraId="7F9510A4" w14:textId="77777777" w:rsidR="007A1DE2" w:rsidRPr="007A1DE2" w:rsidRDefault="007A1DE2" w:rsidP="007A1DE2">
      <w:pPr>
        <w:bidi/>
        <w:rPr>
          <w:rFonts w:cs="David" w:hint="cs"/>
          <w:rtl/>
        </w:rPr>
      </w:pPr>
    </w:p>
    <w:p w14:paraId="14AC6954" w14:textId="77777777" w:rsidR="007A1DE2" w:rsidRPr="007A1DE2" w:rsidRDefault="007A1DE2" w:rsidP="007A1DE2">
      <w:pPr>
        <w:bidi/>
        <w:ind w:firstLine="567"/>
        <w:rPr>
          <w:rFonts w:cs="David" w:hint="cs"/>
          <w:rtl/>
        </w:rPr>
      </w:pPr>
      <w:r w:rsidRPr="007A1DE2">
        <w:rPr>
          <w:rFonts w:cs="David" w:hint="cs"/>
          <w:rtl/>
        </w:rPr>
        <w:t>אם אתה יודע על דברים אחרים, שמופיעים במקומות אחרים - - -</w:t>
      </w:r>
    </w:p>
    <w:p w14:paraId="355177D5" w14:textId="77777777" w:rsidR="007A1DE2" w:rsidRPr="007A1DE2" w:rsidRDefault="007A1DE2" w:rsidP="007A1DE2">
      <w:pPr>
        <w:bidi/>
        <w:ind w:firstLine="567"/>
        <w:rPr>
          <w:rFonts w:cs="David" w:hint="cs"/>
          <w:rtl/>
        </w:rPr>
      </w:pPr>
    </w:p>
    <w:p w14:paraId="116F08B0"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6BAD0766" w14:textId="77777777" w:rsidR="007A1DE2" w:rsidRPr="007A1DE2" w:rsidRDefault="007A1DE2" w:rsidP="007A1DE2">
      <w:pPr>
        <w:pStyle w:val="Heading5"/>
        <w:jc w:val="left"/>
        <w:rPr>
          <w:rFonts w:hint="cs"/>
          <w:sz w:val="24"/>
          <w:rtl/>
        </w:rPr>
      </w:pPr>
    </w:p>
    <w:p w14:paraId="6801CE7C" w14:textId="77777777" w:rsidR="007A1DE2" w:rsidRPr="007A1DE2" w:rsidRDefault="007A1DE2" w:rsidP="007A1DE2">
      <w:pPr>
        <w:bidi/>
        <w:ind w:firstLine="567"/>
        <w:rPr>
          <w:rFonts w:cs="David" w:hint="cs"/>
          <w:rtl/>
        </w:rPr>
      </w:pPr>
      <w:r w:rsidRPr="007A1DE2">
        <w:rPr>
          <w:rFonts w:cs="David" w:hint="cs"/>
          <w:rtl/>
        </w:rPr>
        <w:t xml:space="preserve">כולנו יודעים, בואו לא ניתמם. </w:t>
      </w:r>
    </w:p>
    <w:p w14:paraId="285B63C2" w14:textId="77777777" w:rsidR="007A1DE2" w:rsidRPr="007A1DE2" w:rsidRDefault="007A1DE2" w:rsidP="007A1DE2">
      <w:pPr>
        <w:bidi/>
        <w:ind w:firstLine="567"/>
        <w:rPr>
          <w:rFonts w:cs="David" w:hint="cs"/>
          <w:rtl/>
        </w:rPr>
      </w:pPr>
    </w:p>
    <w:p w14:paraId="550ED4DA" w14:textId="77777777" w:rsidR="007A1DE2" w:rsidRDefault="007A1DE2" w:rsidP="007A1DE2">
      <w:pPr>
        <w:bidi/>
        <w:rPr>
          <w:rFonts w:cs="David" w:hint="cs"/>
          <w:u w:val="single"/>
          <w:rtl/>
        </w:rPr>
      </w:pPr>
    </w:p>
    <w:p w14:paraId="3508A50F" w14:textId="77777777" w:rsidR="007A1DE2" w:rsidRDefault="007A1DE2" w:rsidP="007A1DE2">
      <w:pPr>
        <w:bidi/>
        <w:rPr>
          <w:rFonts w:cs="David" w:hint="cs"/>
          <w:u w:val="single"/>
          <w:rtl/>
        </w:rPr>
      </w:pPr>
    </w:p>
    <w:p w14:paraId="27B0FF93" w14:textId="77777777" w:rsidR="007A1DE2" w:rsidRPr="007A1DE2" w:rsidRDefault="007A1DE2" w:rsidP="007A1DE2">
      <w:pPr>
        <w:bidi/>
        <w:rPr>
          <w:rFonts w:cs="David" w:hint="cs"/>
          <w:rtl/>
        </w:rPr>
      </w:pPr>
      <w:r w:rsidRPr="007A1DE2">
        <w:rPr>
          <w:rFonts w:cs="David" w:hint="cs"/>
          <w:u w:val="single"/>
          <w:rtl/>
        </w:rPr>
        <w:t>היו"ר דוד טל:</w:t>
      </w:r>
    </w:p>
    <w:p w14:paraId="4C497D0C" w14:textId="77777777" w:rsidR="007A1DE2" w:rsidRPr="007A1DE2" w:rsidRDefault="007A1DE2" w:rsidP="007A1DE2">
      <w:pPr>
        <w:bidi/>
        <w:ind w:firstLine="567"/>
        <w:rPr>
          <w:rFonts w:cs="David" w:hint="cs"/>
          <w:rtl/>
        </w:rPr>
      </w:pPr>
    </w:p>
    <w:p w14:paraId="3A4F1C9C" w14:textId="77777777" w:rsidR="007A1DE2" w:rsidRPr="007A1DE2" w:rsidRDefault="007A1DE2" w:rsidP="007A1DE2">
      <w:pPr>
        <w:bidi/>
        <w:ind w:firstLine="567"/>
        <w:rPr>
          <w:rFonts w:cs="David" w:hint="cs"/>
          <w:rtl/>
        </w:rPr>
      </w:pPr>
      <w:r w:rsidRPr="007A1DE2">
        <w:rPr>
          <w:rFonts w:cs="David" w:hint="cs"/>
          <w:rtl/>
        </w:rPr>
        <w:t xml:space="preserve">אני לא יודע. אז תניח את זה על השולחן. כפי שביקשתי </w:t>
      </w:r>
      <w:proofErr w:type="spellStart"/>
      <w:r w:rsidRPr="007A1DE2">
        <w:rPr>
          <w:rFonts w:cs="David" w:hint="cs"/>
          <w:rtl/>
        </w:rPr>
        <w:t>משרוני</w:t>
      </w:r>
      <w:proofErr w:type="spellEnd"/>
      <w:r w:rsidRPr="007A1DE2">
        <w:rPr>
          <w:rFonts w:cs="David" w:hint="cs"/>
          <w:rtl/>
        </w:rPr>
        <w:t xml:space="preserve"> להיות שקוף ולהציג כל דבר על השולחן, אם אתה יודע אז שתף אותנו ואולי גם תשנה את דעתנו. חברת הכנסת זהבה </w:t>
      </w:r>
      <w:proofErr w:type="spellStart"/>
      <w:r w:rsidRPr="007A1DE2">
        <w:rPr>
          <w:rFonts w:cs="David" w:hint="cs"/>
          <w:rtl/>
        </w:rPr>
        <w:t>גלאון</w:t>
      </w:r>
      <w:proofErr w:type="spellEnd"/>
      <w:r w:rsidRPr="007A1DE2">
        <w:rPr>
          <w:rFonts w:cs="David" w:hint="cs"/>
          <w:rtl/>
        </w:rPr>
        <w:t xml:space="preserve">, בבקשה. </w:t>
      </w:r>
    </w:p>
    <w:p w14:paraId="0809720E" w14:textId="77777777" w:rsidR="007A1DE2" w:rsidRPr="007A1DE2" w:rsidRDefault="007A1DE2" w:rsidP="007A1DE2">
      <w:pPr>
        <w:bidi/>
        <w:rPr>
          <w:rFonts w:cs="David" w:hint="cs"/>
          <w:rtl/>
        </w:rPr>
      </w:pPr>
    </w:p>
    <w:p w14:paraId="6D692D58" w14:textId="77777777" w:rsidR="007A1DE2" w:rsidRPr="007A1DE2" w:rsidRDefault="007A1DE2" w:rsidP="007A1DE2">
      <w:pPr>
        <w:bidi/>
        <w:rPr>
          <w:rFonts w:cs="David" w:hint="cs"/>
          <w:rtl/>
        </w:rPr>
      </w:pPr>
      <w:r w:rsidRPr="007A1DE2">
        <w:rPr>
          <w:rFonts w:cs="David" w:hint="cs"/>
          <w:u w:val="single"/>
          <w:rtl/>
        </w:rPr>
        <w:t xml:space="preserve">זהבה </w:t>
      </w:r>
      <w:proofErr w:type="spellStart"/>
      <w:r w:rsidRPr="007A1DE2">
        <w:rPr>
          <w:rFonts w:cs="David" w:hint="cs"/>
          <w:u w:val="single"/>
          <w:rtl/>
        </w:rPr>
        <w:t>גלאון</w:t>
      </w:r>
      <w:proofErr w:type="spellEnd"/>
      <w:r w:rsidRPr="007A1DE2">
        <w:rPr>
          <w:rFonts w:cs="David" w:hint="cs"/>
          <w:u w:val="single"/>
          <w:rtl/>
        </w:rPr>
        <w:t>:</w:t>
      </w:r>
    </w:p>
    <w:p w14:paraId="76FD73E3" w14:textId="77777777" w:rsidR="007A1DE2" w:rsidRPr="007A1DE2" w:rsidRDefault="007A1DE2" w:rsidP="007A1DE2">
      <w:pPr>
        <w:bidi/>
        <w:rPr>
          <w:rFonts w:cs="David" w:hint="cs"/>
          <w:rtl/>
        </w:rPr>
      </w:pPr>
    </w:p>
    <w:p w14:paraId="7453D375" w14:textId="77777777" w:rsidR="007A1DE2" w:rsidRPr="007A1DE2" w:rsidRDefault="007A1DE2" w:rsidP="007A1DE2">
      <w:pPr>
        <w:bidi/>
        <w:rPr>
          <w:rFonts w:cs="David" w:hint="cs"/>
          <w:rtl/>
        </w:rPr>
      </w:pPr>
      <w:r w:rsidRPr="007A1DE2">
        <w:rPr>
          <w:rFonts w:cs="David" w:hint="cs"/>
          <w:rtl/>
        </w:rPr>
        <w:tab/>
        <w:t xml:space="preserve"> אדוני היושב ראש, אני מציעה לחברי הכנסת לא להיתמם. הדברים לא נמדדים רק במישור המשפטי. העובדה שחבר הכנסת </w:t>
      </w:r>
      <w:proofErr w:type="spellStart"/>
      <w:r w:rsidRPr="007A1DE2">
        <w:rPr>
          <w:rFonts w:cs="David" w:hint="cs"/>
          <w:rtl/>
        </w:rPr>
        <w:t>שרוני</w:t>
      </w:r>
      <w:proofErr w:type="spellEnd"/>
      <w:r w:rsidRPr="007A1DE2">
        <w:rPr>
          <w:rFonts w:cs="David" w:hint="cs"/>
          <w:rtl/>
        </w:rPr>
        <w:t xml:space="preserve"> חזר </w:t>
      </w:r>
      <w:proofErr w:type="spellStart"/>
      <w:r w:rsidRPr="007A1DE2">
        <w:rPr>
          <w:rFonts w:cs="David" w:hint="cs"/>
          <w:rtl/>
        </w:rPr>
        <w:t>לגאידמק</w:t>
      </w:r>
      <w:proofErr w:type="spellEnd"/>
      <w:r w:rsidRPr="007A1DE2">
        <w:rPr>
          <w:rFonts w:cs="David" w:hint="cs"/>
          <w:rtl/>
        </w:rPr>
        <w:t xml:space="preserve"> וניסח הסכם, שעל פניו נראה מתון ובסדר, זו כנראה עובדה שלא יכולה להיות ניתנת לערעור. זה ממש לא מעניין. מה שמעניין זה שכל אחד מחברי הכנסת צריך לדעת שאם הוא מאשר את הפילוג </w:t>
      </w:r>
      <w:r w:rsidRPr="007A1DE2">
        <w:rPr>
          <w:rFonts w:cs="David"/>
          <w:rtl/>
        </w:rPr>
        <w:t>–</w:t>
      </w:r>
      <w:r w:rsidRPr="007A1DE2">
        <w:rPr>
          <w:rFonts w:cs="David" w:hint="cs"/>
          <w:rtl/>
        </w:rPr>
        <w:t xml:space="preserve"> וקשה לי, אני חייבת להודות, כי באופן כמעט אוטומטי נענינו לבקשות של אנשים שביקשו להתפלג, מתוך עמדה אידיאולוגית שלא מחזיקים אנשים בכוח ושזו לא חתונה קתולית. ברגע שהסיעה הזו מתפלגת ומקבלת מימון כספי מהמדינה, זה אומר שחברי הכנסת מאפשרים מימון מפלגות לקבוצה שמייצגת אינטרסים של גורמים מפוקפקים, עבריינים, שאסור להם להיכנס למדינות מסוימות, שעשו את הונן באופן מפוקפק, ואנחנו הולכים לתת לזה יד, שהמדינה תממן באמצעות מימון מפלגות. </w:t>
      </w:r>
    </w:p>
    <w:p w14:paraId="4EE4236B" w14:textId="77777777" w:rsidR="007A1DE2" w:rsidRPr="007A1DE2" w:rsidRDefault="007A1DE2" w:rsidP="007A1DE2">
      <w:pPr>
        <w:bidi/>
        <w:rPr>
          <w:rFonts w:cs="David" w:hint="cs"/>
          <w:rtl/>
        </w:rPr>
      </w:pPr>
    </w:p>
    <w:p w14:paraId="212F99B6" w14:textId="77777777" w:rsidR="007A1DE2" w:rsidRPr="007A1DE2" w:rsidRDefault="007A1DE2" w:rsidP="007A1DE2">
      <w:pPr>
        <w:bidi/>
        <w:ind w:firstLine="567"/>
        <w:rPr>
          <w:rFonts w:cs="David" w:hint="cs"/>
          <w:rtl/>
        </w:rPr>
      </w:pPr>
      <w:r w:rsidRPr="007A1DE2">
        <w:rPr>
          <w:rFonts w:cs="David" w:hint="cs"/>
          <w:rtl/>
        </w:rPr>
        <w:t xml:space="preserve">שימו לב מה אנחנו עושים: ברגע שנאשר התפלגות, זאת המשמעות של זה. אחר כך אנחנו יכולים להצביע נגד שם כזה או אחר - זה הכול קשקוש. שימו לב מה אתם עושים. העובדה, עם כל ההערכה שלי לחברת הכנסת תירוש שפנתה בדחילו </w:t>
      </w:r>
      <w:proofErr w:type="spellStart"/>
      <w:r w:rsidRPr="007A1DE2">
        <w:rPr>
          <w:rFonts w:cs="David" w:hint="cs"/>
          <w:rtl/>
        </w:rPr>
        <w:t>ורחימו</w:t>
      </w:r>
      <w:proofErr w:type="spellEnd"/>
      <w:r w:rsidRPr="007A1DE2">
        <w:rPr>
          <w:rFonts w:cs="David" w:hint="cs"/>
          <w:rtl/>
        </w:rPr>
        <w:t xml:space="preserve"> בישיבה הקודמת </w:t>
      </w:r>
      <w:proofErr w:type="spellStart"/>
      <w:r w:rsidRPr="007A1DE2">
        <w:rPr>
          <w:rFonts w:cs="David" w:hint="cs"/>
          <w:rtl/>
        </w:rPr>
        <w:t>שרוני</w:t>
      </w:r>
      <w:proofErr w:type="spellEnd"/>
      <w:r w:rsidRPr="007A1DE2">
        <w:rPr>
          <w:rFonts w:cs="David" w:hint="cs"/>
          <w:rtl/>
        </w:rPr>
        <w:t>, שנענה לה, מה זה מעניין? את מי זה מעניין? ולמה זה מחייב אותנו, בכלל?</w:t>
      </w:r>
    </w:p>
    <w:p w14:paraId="3A28ACCA" w14:textId="77777777" w:rsidR="007A1DE2" w:rsidRPr="007A1DE2" w:rsidRDefault="007A1DE2" w:rsidP="007A1DE2">
      <w:pPr>
        <w:bidi/>
        <w:ind w:firstLine="567"/>
        <w:rPr>
          <w:rFonts w:cs="David" w:hint="cs"/>
          <w:rtl/>
        </w:rPr>
      </w:pPr>
    </w:p>
    <w:p w14:paraId="45799AC6"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65336C27" w14:textId="77777777" w:rsidR="007A1DE2" w:rsidRPr="007A1DE2" w:rsidRDefault="007A1DE2" w:rsidP="007A1DE2">
      <w:pPr>
        <w:pStyle w:val="Heading5"/>
        <w:jc w:val="left"/>
        <w:rPr>
          <w:rFonts w:hint="cs"/>
          <w:sz w:val="24"/>
          <w:rtl/>
        </w:rPr>
      </w:pPr>
    </w:p>
    <w:p w14:paraId="00C9064A" w14:textId="77777777" w:rsidR="007A1DE2" w:rsidRPr="007A1DE2" w:rsidRDefault="007A1DE2" w:rsidP="007A1DE2">
      <w:pPr>
        <w:bidi/>
        <w:ind w:firstLine="567"/>
        <w:rPr>
          <w:rFonts w:cs="David" w:hint="cs"/>
          <w:rtl/>
        </w:rPr>
      </w:pPr>
      <w:r w:rsidRPr="007A1DE2">
        <w:rPr>
          <w:rFonts w:cs="David" w:hint="cs"/>
          <w:rtl/>
        </w:rPr>
        <w:t xml:space="preserve">היא זחלה על הברכיים. </w:t>
      </w:r>
    </w:p>
    <w:p w14:paraId="3B02EA7F" w14:textId="77777777" w:rsidR="007A1DE2" w:rsidRPr="007A1DE2" w:rsidRDefault="007A1DE2" w:rsidP="007A1DE2">
      <w:pPr>
        <w:bidi/>
        <w:ind w:firstLine="567"/>
        <w:rPr>
          <w:rFonts w:cs="David" w:hint="cs"/>
          <w:rtl/>
        </w:rPr>
      </w:pPr>
    </w:p>
    <w:p w14:paraId="79EAEB04" w14:textId="77777777" w:rsidR="007A1DE2" w:rsidRPr="007A1DE2" w:rsidRDefault="007A1DE2" w:rsidP="007A1DE2">
      <w:pPr>
        <w:bidi/>
        <w:rPr>
          <w:rFonts w:cs="David" w:hint="cs"/>
          <w:rtl/>
        </w:rPr>
      </w:pPr>
      <w:r w:rsidRPr="007A1DE2">
        <w:rPr>
          <w:rFonts w:cs="David" w:hint="cs"/>
          <w:u w:val="single"/>
          <w:rtl/>
        </w:rPr>
        <w:t xml:space="preserve">זהבה </w:t>
      </w:r>
      <w:proofErr w:type="spellStart"/>
      <w:r w:rsidRPr="007A1DE2">
        <w:rPr>
          <w:rFonts w:cs="David" w:hint="cs"/>
          <w:u w:val="single"/>
          <w:rtl/>
        </w:rPr>
        <w:t>גלאון</w:t>
      </w:r>
      <w:proofErr w:type="spellEnd"/>
      <w:r w:rsidRPr="007A1DE2">
        <w:rPr>
          <w:rFonts w:cs="David" w:hint="cs"/>
          <w:u w:val="single"/>
          <w:rtl/>
        </w:rPr>
        <w:t>:</w:t>
      </w:r>
    </w:p>
    <w:p w14:paraId="4446FECD" w14:textId="77777777" w:rsidR="007A1DE2" w:rsidRPr="007A1DE2" w:rsidRDefault="007A1DE2" w:rsidP="007A1DE2">
      <w:pPr>
        <w:bidi/>
        <w:rPr>
          <w:rFonts w:cs="David" w:hint="cs"/>
          <w:rtl/>
        </w:rPr>
      </w:pPr>
    </w:p>
    <w:p w14:paraId="72A9CC2C" w14:textId="77777777" w:rsidR="007A1DE2" w:rsidRPr="007A1DE2" w:rsidRDefault="007A1DE2" w:rsidP="007A1DE2">
      <w:pPr>
        <w:bidi/>
        <w:ind w:firstLine="567"/>
        <w:rPr>
          <w:rFonts w:cs="David" w:hint="cs"/>
          <w:rtl/>
        </w:rPr>
      </w:pPr>
      <w:r w:rsidRPr="007A1DE2">
        <w:rPr>
          <w:rFonts w:cs="David" w:hint="cs"/>
          <w:rtl/>
        </w:rPr>
        <w:t xml:space="preserve">לא, לא. אני מבקשת לא לדבר בצורה כזו. היא באמת פנתה אליו. </w:t>
      </w:r>
    </w:p>
    <w:p w14:paraId="770A9BAF" w14:textId="77777777" w:rsidR="007A1DE2" w:rsidRPr="007A1DE2" w:rsidRDefault="007A1DE2" w:rsidP="007A1DE2">
      <w:pPr>
        <w:bidi/>
        <w:rPr>
          <w:rFonts w:cs="David" w:hint="cs"/>
          <w:rtl/>
        </w:rPr>
      </w:pPr>
    </w:p>
    <w:p w14:paraId="6D037165" w14:textId="77777777" w:rsidR="007A1DE2" w:rsidRPr="007A1DE2" w:rsidRDefault="007A1DE2" w:rsidP="007A1DE2">
      <w:pPr>
        <w:bidi/>
        <w:rPr>
          <w:rFonts w:cs="David" w:hint="cs"/>
          <w:rtl/>
        </w:rPr>
      </w:pPr>
      <w:r w:rsidRPr="007A1DE2">
        <w:rPr>
          <w:rFonts w:cs="David" w:hint="cs"/>
          <w:u w:val="single"/>
          <w:rtl/>
        </w:rPr>
        <w:t>רונית תירוש:</w:t>
      </w:r>
    </w:p>
    <w:p w14:paraId="38223464" w14:textId="77777777" w:rsidR="007A1DE2" w:rsidRPr="007A1DE2" w:rsidRDefault="007A1DE2" w:rsidP="007A1DE2">
      <w:pPr>
        <w:bidi/>
        <w:rPr>
          <w:rFonts w:cs="David" w:hint="cs"/>
          <w:rtl/>
        </w:rPr>
      </w:pPr>
    </w:p>
    <w:p w14:paraId="1340AE2F" w14:textId="77777777" w:rsidR="007A1DE2" w:rsidRPr="007A1DE2" w:rsidRDefault="007A1DE2" w:rsidP="007A1DE2">
      <w:pPr>
        <w:bidi/>
        <w:rPr>
          <w:rFonts w:cs="David" w:hint="cs"/>
          <w:rtl/>
        </w:rPr>
      </w:pPr>
      <w:r w:rsidRPr="007A1DE2">
        <w:rPr>
          <w:rFonts w:cs="David" w:hint="cs"/>
          <w:rtl/>
        </w:rPr>
        <w:tab/>
        <w:t xml:space="preserve">אבל לא בדחילו </w:t>
      </w:r>
      <w:proofErr w:type="spellStart"/>
      <w:r w:rsidRPr="007A1DE2">
        <w:rPr>
          <w:rFonts w:cs="David" w:hint="cs"/>
          <w:rtl/>
        </w:rPr>
        <w:t>ורחימו</w:t>
      </w:r>
      <w:proofErr w:type="spellEnd"/>
      <w:r w:rsidRPr="007A1DE2">
        <w:rPr>
          <w:rFonts w:cs="David" w:hint="cs"/>
          <w:rtl/>
        </w:rPr>
        <w:t xml:space="preserve"> ולא על הברכיים. </w:t>
      </w:r>
    </w:p>
    <w:p w14:paraId="3366E9FC" w14:textId="77777777" w:rsidR="007A1DE2" w:rsidRPr="007A1DE2" w:rsidRDefault="007A1DE2" w:rsidP="007A1DE2">
      <w:pPr>
        <w:bidi/>
        <w:rPr>
          <w:rFonts w:cs="David" w:hint="cs"/>
          <w:rtl/>
        </w:rPr>
      </w:pPr>
    </w:p>
    <w:p w14:paraId="0E2B4922"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2DA15600" w14:textId="77777777" w:rsidR="007A1DE2" w:rsidRPr="007A1DE2" w:rsidRDefault="007A1DE2" w:rsidP="007A1DE2">
      <w:pPr>
        <w:bidi/>
        <w:rPr>
          <w:rFonts w:cs="David" w:hint="cs"/>
          <w:rtl/>
        </w:rPr>
      </w:pPr>
    </w:p>
    <w:p w14:paraId="216CFDC4" w14:textId="77777777" w:rsidR="007A1DE2" w:rsidRPr="007A1DE2" w:rsidRDefault="007A1DE2" w:rsidP="007A1DE2">
      <w:pPr>
        <w:bidi/>
        <w:rPr>
          <w:rFonts w:cs="David" w:hint="cs"/>
          <w:rtl/>
        </w:rPr>
      </w:pPr>
      <w:r w:rsidRPr="007A1DE2">
        <w:rPr>
          <w:rFonts w:cs="David" w:hint="cs"/>
          <w:rtl/>
        </w:rPr>
        <w:tab/>
        <w:t xml:space="preserve"> ההבדל הוא שהיא על הברכיים בשביל הפלסטינים. </w:t>
      </w:r>
    </w:p>
    <w:p w14:paraId="6D5011C8" w14:textId="77777777" w:rsidR="007A1DE2" w:rsidRPr="007A1DE2" w:rsidRDefault="007A1DE2" w:rsidP="007A1DE2">
      <w:pPr>
        <w:bidi/>
        <w:rPr>
          <w:rFonts w:cs="David" w:hint="cs"/>
          <w:rtl/>
        </w:rPr>
      </w:pPr>
    </w:p>
    <w:p w14:paraId="33C70DBC" w14:textId="77777777" w:rsidR="007A1DE2" w:rsidRPr="007A1DE2" w:rsidRDefault="007A1DE2" w:rsidP="007A1DE2">
      <w:pPr>
        <w:bidi/>
        <w:rPr>
          <w:rFonts w:cs="David" w:hint="cs"/>
          <w:rtl/>
        </w:rPr>
      </w:pPr>
      <w:r w:rsidRPr="007A1DE2">
        <w:rPr>
          <w:rFonts w:cs="David" w:hint="cs"/>
          <w:u w:val="single"/>
          <w:rtl/>
        </w:rPr>
        <w:t>היו"ר דוד טל:</w:t>
      </w:r>
    </w:p>
    <w:p w14:paraId="7666A44F" w14:textId="77777777" w:rsidR="007A1DE2" w:rsidRPr="007A1DE2" w:rsidRDefault="007A1DE2" w:rsidP="007A1DE2">
      <w:pPr>
        <w:bidi/>
        <w:rPr>
          <w:rFonts w:cs="David" w:hint="cs"/>
          <w:rtl/>
        </w:rPr>
      </w:pPr>
    </w:p>
    <w:p w14:paraId="5ABA61AF" w14:textId="77777777" w:rsidR="007A1DE2" w:rsidRPr="007A1DE2" w:rsidRDefault="007A1DE2" w:rsidP="007A1DE2">
      <w:pPr>
        <w:bidi/>
        <w:rPr>
          <w:rFonts w:cs="David" w:hint="cs"/>
          <w:rtl/>
        </w:rPr>
      </w:pPr>
      <w:r w:rsidRPr="007A1DE2">
        <w:rPr>
          <w:rFonts w:cs="David" w:hint="cs"/>
          <w:rtl/>
        </w:rPr>
        <w:tab/>
      </w:r>
      <w:proofErr w:type="spellStart"/>
      <w:r w:rsidRPr="007A1DE2">
        <w:rPr>
          <w:rFonts w:cs="David" w:hint="cs"/>
          <w:rtl/>
        </w:rPr>
        <w:t>שרוני</w:t>
      </w:r>
      <w:proofErr w:type="spellEnd"/>
      <w:r w:rsidRPr="007A1DE2">
        <w:rPr>
          <w:rFonts w:cs="David" w:hint="cs"/>
          <w:rtl/>
        </w:rPr>
        <w:t xml:space="preserve">, אתה סיימת לדבר. </w:t>
      </w:r>
    </w:p>
    <w:p w14:paraId="3B42617F" w14:textId="77777777" w:rsidR="007A1DE2" w:rsidRPr="007A1DE2" w:rsidRDefault="007A1DE2" w:rsidP="007A1DE2">
      <w:pPr>
        <w:bidi/>
        <w:rPr>
          <w:rFonts w:cs="David" w:hint="cs"/>
          <w:rtl/>
        </w:rPr>
      </w:pPr>
    </w:p>
    <w:p w14:paraId="7CA326B1" w14:textId="77777777" w:rsidR="007A1DE2" w:rsidRPr="007A1DE2" w:rsidRDefault="007A1DE2" w:rsidP="007A1DE2">
      <w:pPr>
        <w:bidi/>
        <w:rPr>
          <w:rFonts w:cs="David" w:hint="cs"/>
          <w:rtl/>
        </w:rPr>
      </w:pPr>
      <w:r w:rsidRPr="007A1DE2">
        <w:rPr>
          <w:rFonts w:cs="David" w:hint="cs"/>
          <w:u w:val="single"/>
          <w:rtl/>
        </w:rPr>
        <w:t xml:space="preserve">זהבה </w:t>
      </w:r>
      <w:proofErr w:type="spellStart"/>
      <w:r w:rsidRPr="007A1DE2">
        <w:rPr>
          <w:rFonts w:cs="David" w:hint="cs"/>
          <w:u w:val="single"/>
          <w:rtl/>
        </w:rPr>
        <w:t>גלאון</w:t>
      </w:r>
      <w:proofErr w:type="spellEnd"/>
      <w:r w:rsidRPr="007A1DE2">
        <w:rPr>
          <w:rFonts w:cs="David" w:hint="cs"/>
          <w:u w:val="single"/>
          <w:rtl/>
        </w:rPr>
        <w:t>:</w:t>
      </w:r>
    </w:p>
    <w:p w14:paraId="1A10412D" w14:textId="77777777" w:rsidR="007A1DE2" w:rsidRPr="007A1DE2" w:rsidRDefault="007A1DE2" w:rsidP="007A1DE2">
      <w:pPr>
        <w:bidi/>
        <w:rPr>
          <w:rFonts w:cs="David" w:hint="cs"/>
          <w:rtl/>
        </w:rPr>
      </w:pPr>
    </w:p>
    <w:p w14:paraId="7CA10BF9" w14:textId="77777777" w:rsidR="007A1DE2" w:rsidRPr="007A1DE2" w:rsidRDefault="007A1DE2" w:rsidP="007A1DE2">
      <w:pPr>
        <w:bidi/>
        <w:rPr>
          <w:rFonts w:cs="David" w:hint="cs"/>
          <w:rtl/>
        </w:rPr>
      </w:pPr>
      <w:r w:rsidRPr="007A1DE2">
        <w:rPr>
          <w:rFonts w:cs="David" w:hint="cs"/>
          <w:rtl/>
        </w:rPr>
        <w:tab/>
        <w:t xml:space="preserve">חבריי חברי הכנסת, אני חוזרת </w:t>
      </w:r>
      <w:r w:rsidRPr="007A1DE2">
        <w:rPr>
          <w:rFonts w:cs="David"/>
          <w:rtl/>
        </w:rPr>
        <w:t>–</w:t>
      </w:r>
      <w:r w:rsidRPr="007A1DE2">
        <w:rPr>
          <w:rFonts w:cs="David" w:hint="cs"/>
          <w:rtl/>
        </w:rPr>
        <w:t xml:space="preserve"> אמרתי את זה בפעם הקודמת - לא מדובר בהקמת סיעה חדשה. מי שמצביע היום בעד ההתפלגות נותן יד להקמה של שלוחה של העולם התחתון בכנסת ישראל. זה עליכם, קחו את זה בחשבון.  </w:t>
      </w:r>
    </w:p>
    <w:p w14:paraId="49554B3D" w14:textId="77777777" w:rsidR="007A1DE2" w:rsidRPr="007A1DE2" w:rsidRDefault="007A1DE2" w:rsidP="007A1DE2">
      <w:pPr>
        <w:bidi/>
        <w:rPr>
          <w:rFonts w:cs="David" w:hint="cs"/>
          <w:u w:val="single"/>
          <w:rtl/>
        </w:rPr>
      </w:pPr>
    </w:p>
    <w:p w14:paraId="68343FB2" w14:textId="77777777" w:rsidR="007A1DE2" w:rsidRPr="007A1DE2" w:rsidRDefault="007A1DE2" w:rsidP="007A1DE2">
      <w:pPr>
        <w:bidi/>
        <w:rPr>
          <w:rFonts w:cs="David" w:hint="cs"/>
          <w:rtl/>
        </w:rPr>
      </w:pPr>
      <w:r w:rsidRPr="007A1DE2">
        <w:rPr>
          <w:rFonts w:cs="David" w:hint="cs"/>
          <w:u w:val="single"/>
          <w:rtl/>
        </w:rPr>
        <w:t>שרה מרום-שלו:</w:t>
      </w:r>
    </w:p>
    <w:p w14:paraId="377C7604" w14:textId="77777777" w:rsidR="007A1DE2" w:rsidRPr="007A1DE2" w:rsidRDefault="007A1DE2" w:rsidP="007A1DE2">
      <w:pPr>
        <w:bidi/>
        <w:rPr>
          <w:rFonts w:cs="David" w:hint="cs"/>
          <w:rtl/>
        </w:rPr>
      </w:pPr>
    </w:p>
    <w:p w14:paraId="3CC855F0" w14:textId="77777777" w:rsidR="007A1DE2" w:rsidRPr="007A1DE2" w:rsidRDefault="007A1DE2" w:rsidP="007A1DE2">
      <w:pPr>
        <w:bidi/>
        <w:rPr>
          <w:rFonts w:cs="David" w:hint="cs"/>
          <w:rtl/>
        </w:rPr>
      </w:pPr>
      <w:r w:rsidRPr="007A1DE2">
        <w:rPr>
          <w:rFonts w:cs="David" w:hint="cs"/>
          <w:rtl/>
        </w:rPr>
        <w:tab/>
        <w:t>ועכשיו זה לא העולם התחתון?</w:t>
      </w:r>
    </w:p>
    <w:p w14:paraId="6C95B3E6" w14:textId="77777777" w:rsidR="007A1DE2" w:rsidRPr="007A1DE2" w:rsidRDefault="007A1DE2" w:rsidP="007A1DE2">
      <w:pPr>
        <w:bidi/>
        <w:rPr>
          <w:rFonts w:cs="David" w:hint="cs"/>
          <w:rtl/>
        </w:rPr>
      </w:pPr>
    </w:p>
    <w:p w14:paraId="462364FB"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56E5D6B6" w14:textId="77777777" w:rsidR="007A1DE2" w:rsidRPr="007A1DE2" w:rsidRDefault="007A1DE2" w:rsidP="007A1DE2">
      <w:pPr>
        <w:bidi/>
        <w:rPr>
          <w:rFonts w:cs="David"/>
          <w:rtl/>
        </w:rPr>
      </w:pPr>
    </w:p>
    <w:p w14:paraId="4A6AE2AD"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 את השופטת גם?</w:t>
      </w:r>
    </w:p>
    <w:p w14:paraId="0186E988" w14:textId="77777777" w:rsidR="007A1DE2" w:rsidRDefault="007A1DE2" w:rsidP="007A1DE2">
      <w:pPr>
        <w:bidi/>
        <w:rPr>
          <w:rFonts w:cs="David" w:hint="cs"/>
          <w:rtl/>
        </w:rPr>
      </w:pPr>
    </w:p>
    <w:p w14:paraId="2FB9C25A" w14:textId="77777777" w:rsidR="007A1DE2" w:rsidRDefault="007A1DE2" w:rsidP="007A1DE2">
      <w:pPr>
        <w:bidi/>
        <w:rPr>
          <w:rFonts w:cs="David" w:hint="cs"/>
          <w:rtl/>
        </w:rPr>
      </w:pPr>
    </w:p>
    <w:p w14:paraId="0461B62A" w14:textId="77777777" w:rsidR="007A1DE2" w:rsidRPr="007A1DE2" w:rsidRDefault="007A1DE2" w:rsidP="007A1DE2">
      <w:pPr>
        <w:bidi/>
        <w:rPr>
          <w:rFonts w:cs="David" w:hint="cs"/>
          <w:rtl/>
        </w:rPr>
      </w:pPr>
    </w:p>
    <w:p w14:paraId="33962277" w14:textId="77777777" w:rsidR="007A1DE2" w:rsidRPr="007A1DE2" w:rsidRDefault="007A1DE2" w:rsidP="007A1DE2">
      <w:pPr>
        <w:bidi/>
        <w:rPr>
          <w:rFonts w:cs="David" w:hint="cs"/>
          <w:rtl/>
        </w:rPr>
      </w:pPr>
      <w:r w:rsidRPr="007A1DE2">
        <w:rPr>
          <w:rFonts w:cs="David" w:hint="cs"/>
          <w:u w:val="single"/>
          <w:rtl/>
        </w:rPr>
        <w:t xml:space="preserve">זהבה </w:t>
      </w:r>
      <w:proofErr w:type="spellStart"/>
      <w:r w:rsidRPr="007A1DE2">
        <w:rPr>
          <w:rFonts w:cs="David" w:hint="cs"/>
          <w:u w:val="single"/>
          <w:rtl/>
        </w:rPr>
        <w:t>גלאון</w:t>
      </w:r>
      <w:proofErr w:type="spellEnd"/>
      <w:r w:rsidRPr="007A1DE2">
        <w:rPr>
          <w:rFonts w:cs="David" w:hint="cs"/>
          <w:u w:val="single"/>
          <w:rtl/>
        </w:rPr>
        <w:t>:</w:t>
      </w:r>
    </w:p>
    <w:p w14:paraId="21B51014" w14:textId="77777777" w:rsidR="007A1DE2" w:rsidRPr="007A1DE2" w:rsidRDefault="007A1DE2" w:rsidP="007A1DE2">
      <w:pPr>
        <w:bidi/>
        <w:rPr>
          <w:rFonts w:cs="David" w:hint="cs"/>
          <w:rtl/>
        </w:rPr>
      </w:pPr>
    </w:p>
    <w:p w14:paraId="3A368D1F" w14:textId="77777777" w:rsidR="007A1DE2" w:rsidRPr="007A1DE2" w:rsidRDefault="007A1DE2" w:rsidP="007A1DE2">
      <w:pPr>
        <w:bidi/>
        <w:rPr>
          <w:rFonts w:cs="David" w:hint="cs"/>
          <w:rtl/>
        </w:rPr>
      </w:pPr>
      <w:r w:rsidRPr="007A1DE2">
        <w:rPr>
          <w:rFonts w:cs="David" w:hint="cs"/>
          <w:rtl/>
        </w:rPr>
        <w:tab/>
        <w:t xml:space="preserve"> לא, אמרתי גם אז. חבר הכנסת אריאל, אני חושבת שיש כאן אנשים טובים, אני מתכוונת לזה. שלושת חברי הכנסת של "גיל" הם אנשים טובים. אני מכירה אותם באופן אישי בשנתיים שהם בכנסת. </w:t>
      </w:r>
    </w:p>
    <w:p w14:paraId="59D0A2C8" w14:textId="77777777" w:rsidR="007A1DE2" w:rsidRPr="007A1DE2" w:rsidRDefault="007A1DE2" w:rsidP="007A1DE2">
      <w:pPr>
        <w:bidi/>
        <w:rPr>
          <w:rFonts w:cs="David" w:hint="cs"/>
          <w:rtl/>
        </w:rPr>
      </w:pPr>
    </w:p>
    <w:p w14:paraId="3401C3F3"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42C70D54" w14:textId="77777777" w:rsidR="007A1DE2" w:rsidRPr="007A1DE2" w:rsidRDefault="007A1DE2" w:rsidP="007A1DE2">
      <w:pPr>
        <w:bidi/>
        <w:rPr>
          <w:rFonts w:cs="David"/>
          <w:rtl/>
        </w:rPr>
      </w:pPr>
    </w:p>
    <w:p w14:paraId="6957375D" w14:textId="77777777" w:rsidR="007A1DE2" w:rsidRPr="007A1DE2" w:rsidRDefault="007A1DE2" w:rsidP="007A1DE2">
      <w:pPr>
        <w:bidi/>
        <w:rPr>
          <w:rFonts w:cs="David" w:hint="cs"/>
          <w:rtl/>
        </w:rPr>
      </w:pPr>
      <w:r w:rsidRPr="007A1DE2">
        <w:rPr>
          <w:rFonts w:cs="David"/>
          <w:rtl/>
        </w:rPr>
        <w:tab/>
      </w:r>
      <w:r w:rsidRPr="007A1DE2">
        <w:rPr>
          <w:rFonts w:cs="David" w:hint="cs"/>
          <w:rtl/>
        </w:rPr>
        <w:t>את יכולה להרחיב בזה?</w:t>
      </w:r>
    </w:p>
    <w:p w14:paraId="51F3E18C" w14:textId="77777777" w:rsidR="007A1DE2" w:rsidRPr="007A1DE2" w:rsidRDefault="007A1DE2" w:rsidP="007A1DE2">
      <w:pPr>
        <w:bidi/>
        <w:rPr>
          <w:rFonts w:cs="David" w:hint="cs"/>
          <w:rtl/>
        </w:rPr>
      </w:pPr>
    </w:p>
    <w:p w14:paraId="14208DE1" w14:textId="77777777" w:rsidR="007A1DE2" w:rsidRPr="007A1DE2" w:rsidRDefault="007A1DE2" w:rsidP="007A1DE2">
      <w:pPr>
        <w:bidi/>
        <w:rPr>
          <w:rFonts w:cs="David" w:hint="cs"/>
          <w:rtl/>
        </w:rPr>
      </w:pPr>
      <w:r w:rsidRPr="007A1DE2">
        <w:rPr>
          <w:rFonts w:cs="David" w:hint="cs"/>
          <w:u w:val="single"/>
          <w:rtl/>
        </w:rPr>
        <w:t xml:space="preserve">זהבה </w:t>
      </w:r>
      <w:proofErr w:type="spellStart"/>
      <w:r w:rsidRPr="007A1DE2">
        <w:rPr>
          <w:rFonts w:cs="David" w:hint="cs"/>
          <w:u w:val="single"/>
          <w:rtl/>
        </w:rPr>
        <w:t>גלאון</w:t>
      </w:r>
      <w:proofErr w:type="spellEnd"/>
      <w:r w:rsidRPr="007A1DE2">
        <w:rPr>
          <w:rFonts w:cs="David" w:hint="cs"/>
          <w:u w:val="single"/>
          <w:rtl/>
        </w:rPr>
        <w:t>:</w:t>
      </w:r>
    </w:p>
    <w:p w14:paraId="3FEFB84C" w14:textId="77777777" w:rsidR="007A1DE2" w:rsidRPr="007A1DE2" w:rsidRDefault="007A1DE2" w:rsidP="007A1DE2">
      <w:pPr>
        <w:bidi/>
        <w:rPr>
          <w:rFonts w:cs="David" w:hint="cs"/>
          <w:rtl/>
        </w:rPr>
      </w:pPr>
    </w:p>
    <w:p w14:paraId="6A7E00FE" w14:textId="77777777" w:rsidR="007A1DE2" w:rsidRPr="007A1DE2" w:rsidRDefault="007A1DE2" w:rsidP="007A1DE2">
      <w:pPr>
        <w:bidi/>
        <w:rPr>
          <w:rFonts w:cs="David" w:hint="cs"/>
          <w:rtl/>
        </w:rPr>
      </w:pPr>
      <w:r w:rsidRPr="007A1DE2">
        <w:rPr>
          <w:rFonts w:cs="David" w:hint="cs"/>
          <w:rtl/>
        </w:rPr>
        <w:tab/>
        <w:t xml:space="preserve">לא. הם אנשים טובים, שהחליטו להפיל את עצם לפח יקוש. הם מפילים את עצמם לפח יקוש, מסתנוורים מגורמים שאנחנו צריכים לחסום אותם מלהיכנס לכנסת. </w:t>
      </w:r>
    </w:p>
    <w:p w14:paraId="7EF8F1C0" w14:textId="77777777" w:rsidR="007A1DE2" w:rsidRPr="007A1DE2" w:rsidRDefault="007A1DE2" w:rsidP="007A1DE2">
      <w:pPr>
        <w:bidi/>
        <w:rPr>
          <w:rFonts w:cs="David" w:hint="cs"/>
          <w:rtl/>
        </w:rPr>
      </w:pPr>
    </w:p>
    <w:p w14:paraId="2F5F5F04" w14:textId="77777777" w:rsidR="007A1DE2" w:rsidRPr="007A1DE2" w:rsidRDefault="007A1DE2" w:rsidP="007A1DE2">
      <w:pPr>
        <w:bidi/>
        <w:rPr>
          <w:rFonts w:cs="David" w:hint="cs"/>
          <w:rtl/>
        </w:rPr>
      </w:pPr>
      <w:r w:rsidRPr="007A1DE2">
        <w:rPr>
          <w:rFonts w:cs="David" w:hint="cs"/>
          <w:u w:val="single"/>
          <w:rtl/>
        </w:rPr>
        <w:t>משה כחלון:</w:t>
      </w:r>
    </w:p>
    <w:p w14:paraId="78CCF77D" w14:textId="77777777" w:rsidR="007A1DE2" w:rsidRPr="007A1DE2" w:rsidRDefault="007A1DE2" w:rsidP="007A1DE2">
      <w:pPr>
        <w:bidi/>
        <w:rPr>
          <w:rFonts w:cs="David" w:hint="cs"/>
          <w:rtl/>
        </w:rPr>
      </w:pPr>
    </w:p>
    <w:p w14:paraId="6A3F6AD9" w14:textId="77777777" w:rsidR="007A1DE2" w:rsidRPr="007A1DE2" w:rsidRDefault="007A1DE2" w:rsidP="007A1DE2">
      <w:pPr>
        <w:bidi/>
        <w:rPr>
          <w:rFonts w:cs="David" w:hint="cs"/>
          <w:rtl/>
        </w:rPr>
      </w:pPr>
      <w:r w:rsidRPr="007A1DE2">
        <w:rPr>
          <w:rFonts w:cs="David" w:hint="cs"/>
          <w:rtl/>
        </w:rPr>
        <w:tab/>
        <w:t xml:space="preserve"> אז אנחנו צריכים להגן עליהם מפני עצמם. </w:t>
      </w:r>
    </w:p>
    <w:p w14:paraId="1DF2EB2A" w14:textId="77777777" w:rsidR="007A1DE2" w:rsidRPr="007A1DE2" w:rsidRDefault="007A1DE2" w:rsidP="007A1DE2">
      <w:pPr>
        <w:bidi/>
        <w:rPr>
          <w:rFonts w:cs="David" w:hint="cs"/>
          <w:rtl/>
        </w:rPr>
      </w:pPr>
    </w:p>
    <w:p w14:paraId="0B34660E"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743BD89C" w14:textId="77777777" w:rsidR="007A1DE2" w:rsidRPr="007A1DE2" w:rsidRDefault="007A1DE2" w:rsidP="007A1DE2">
      <w:pPr>
        <w:pStyle w:val="Heading5"/>
        <w:jc w:val="left"/>
        <w:rPr>
          <w:rFonts w:hint="cs"/>
          <w:sz w:val="24"/>
          <w:rtl/>
        </w:rPr>
      </w:pPr>
    </w:p>
    <w:p w14:paraId="36F1DB59" w14:textId="77777777" w:rsidR="007A1DE2" w:rsidRPr="007A1DE2" w:rsidRDefault="007A1DE2" w:rsidP="007A1DE2">
      <w:pPr>
        <w:bidi/>
        <w:rPr>
          <w:rFonts w:cs="David" w:hint="cs"/>
          <w:rtl/>
        </w:rPr>
      </w:pPr>
      <w:r w:rsidRPr="007A1DE2">
        <w:rPr>
          <w:rFonts w:cs="David" w:hint="cs"/>
          <w:rtl/>
        </w:rPr>
        <w:tab/>
        <w:t xml:space="preserve"> נכון. אתה צודק, אדוני. </w:t>
      </w:r>
    </w:p>
    <w:p w14:paraId="7778B6C7" w14:textId="77777777" w:rsidR="007A1DE2" w:rsidRPr="007A1DE2" w:rsidRDefault="007A1DE2" w:rsidP="007A1DE2">
      <w:pPr>
        <w:bidi/>
        <w:rPr>
          <w:rFonts w:cs="David" w:hint="cs"/>
          <w:rtl/>
        </w:rPr>
      </w:pPr>
    </w:p>
    <w:p w14:paraId="6D08DB23" w14:textId="77777777" w:rsidR="007A1DE2" w:rsidRPr="007A1DE2" w:rsidRDefault="007A1DE2" w:rsidP="007A1DE2">
      <w:pPr>
        <w:bidi/>
        <w:rPr>
          <w:rFonts w:cs="David" w:hint="cs"/>
          <w:rtl/>
        </w:rPr>
      </w:pPr>
      <w:r w:rsidRPr="007A1DE2">
        <w:rPr>
          <w:rFonts w:cs="David" w:hint="cs"/>
          <w:u w:val="single"/>
          <w:rtl/>
        </w:rPr>
        <w:t>משה כחלון:</w:t>
      </w:r>
    </w:p>
    <w:p w14:paraId="07CBCED2" w14:textId="77777777" w:rsidR="007A1DE2" w:rsidRPr="007A1DE2" w:rsidRDefault="007A1DE2" w:rsidP="007A1DE2">
      <w:pPr>
        <w:bidi/>
        <w:rPr>
          <w:rFonts w:cs="David" w:hint="cs"/>
          <w:rtl/>
        </w:rPr>
      </w:pPr>
    </w:p>
    <w:p w14:paraId="30CA0091" w14:textId="77777777" w:rsidR="007A1DE2" w:rsidRPr="007A1DE2" w:rsidRDefault="007A1DE2" w:rsidP="007A1DE2">
      <w:pPr>
        <w:bidi/>
        <w:rPr>
          <w:rFonts w:cs="David" w:hint="cs"/>
          <w:rtl/>
        </w:rPr>
      </w:pPr>
      <w:r w:rsidRPr="007A1DE2">
        <w:rPr>
          <w:rFonts w:cs="David" w:hint="cs"/>
          <w:rtl/>
        </w:rPr>
        <w:tab/>
        <w:t xml:space="preserve">די, די עם האופורטוניזם. </w:t>
      </w:r>
    </w:p>
    <w:p w14:paraId="50848FF2" w14:textId="77777777" w:rsidR="007A1DE2" w:rsidRPr="007A1DE2" w:rsidRDefault="007A1DE2" w:rsidP="007A1DE2">
      <w:pPr>
        <w:bidi/>
        <w:rPr>
          <w:rFonts w:cs="David" w:hint="cs"/>
          <w:rtl/>
        </w:rPr>
      </w:pPr>
    </w:p>
    <w:p w14:paraId="08930584" w14:textId="77777777" w:rsidR="007A1DE2" w:rsidRPr="007A1DE2" w:rsidRDefault="007A1DE2" w:rsidP="007A1DE2">
      <w:pPr>
        <w:bidi/>
        <w:rPr>
          <w:rFonts w:cs="David" w:hint="cs"/>
          <w:rtl/>
        </w:rPr>
      </w:pPr>
      <w:r w:rsidRPr="007A1DE2">
        <w:rPr>
          <w:rFonts w:cs="David" w:hint="cs"/>
          <w:u w:val="single"/>
          <w:rtl/>
        </w:rPr>
        <w:t>היו"ר דוד טל:</w:t>
      </w:r>
    </w:p>
    <w:p w14:paraId="0B476130" w14:textId="77777777" w:rsidR="007A1DE2" w:rsidRPr="007A1DE2" w:rsidRDefault="007A1DE2" w:rsidP="007A1DE2">
      <w:pPr>
        <w:bidi/>
        <w:rPr>
          <w:rFonts w:cs="David" w:hint="cs"/>
          <w:rtl/>
        </w:rPr>
      </w:pPr>
    </w:p>
    <w:p w14:paraId="4C6825CF" w14:textId="77777777" w:rsidR="007A1DE2" w:rsidRPr="007A1DE2" w:rsidRDefault="007A1DE2" w:rsidP="007A1DE2">
      <w:pPr>
        <w:bidi/>
        <w:rPr>
          <w:rFonts w:cs="David" w:hint="cs"/>
          <w:rtl/>
        </w:rPr>
      </w:pPr>
      <w:r w:rsidRPr="007A1DE2">
        <w:rPr>
          <w:rFonts w:cs="David" w:hint="cs"/>
          <w:rtl/>
        </w:rPr>
        <w:tab/>
        <w:t xml:space="preserve">חבר הכנסת יולי </w:t>
      </w:r>
      <w:proofErr w:type="spellStart"/>
      <w:r w:rsidRPr="007A1DE2">
        <w:rPr>
          <w:rFonts w:cs="David" w:hint="cs"/>
          <w:rtl/>
        </w:rPr>
        <w:t>אדלשטיין</w:t>
      </w:r>
      <w:proofErr w:type="spellEnd"/>
      <w:r w:rsidRPr="007A1DE2">
        <w:rPr>
          <w:rFonts w:cs="David" w:hint="cs"/>
          <w:rtl/>
        </w:rPr>
        <w:t xml:space="preserve">, בבקשה. </w:t>
      </w:r>
    </w:p>
    <w:p w14:paraId="527F58F4" w14:textId="77777777" w:rsidR="007A1DE2" w:rsidRPr="007A1DE2" w:rsidRDefault="007A1DE2" w:rsidP="007A1DE2">
      <w:pPr>
        <w:bidi/>
        <w:rPr>
          <w:rFonts w:cs="David" w:hint="cs"/>
          <w:rtl/>
        </w:rPr>
      </w:pPr>
    </w:p>
    <w:p w14:paraId="7A8471E9" w14:textId="77777777" w:rsidR="007A1DE2" w:rsidRPr="007A1DE2" w:rsidRDefault="007A1DE2" w:rsidP="007A1DE2">
      <w:pPr>
        <w:bidi/>
        <w:rPr>
          <w:rFonts w:cs="David" w:hint="cs"/>
          <w:rtl/>
        </w:rPr>
      </w:pPr>
      <w:r w:rsidRPr="007A1DE2">
        <w:rPr>
          <w:rFonts w:cs="David" w:hint="cs"/>
          <w:u w:val="single"/>
          <w:rtl/>
        </w:rPr>
        <w:t xml:space="preserve">זהבה </w:t>
      </w:r>
      <w:proofErr w:type="spellStart"/>
      <w:r w:rsidRPr="007A1DE2">
        <w:rPr>
          <w:rFonts w:cs="David" w:hint="cs"/>
          <w:u w:val="single"/>
          <w:rtl/>
        </w:rPr>
        <w:t>גלאון</w:t>
      </w:r>
      <w:proofErr w:type="spellEnd"/>
      <w:r w:rsidRPr="007A1DE2">
        <w:rPr>
          <w:rFonts w:cs="David" w:hint="cs"/>
          <w:u w:val="single"/>
          <w:rtl/>
        </w:rPr>
        <w:t>:</w:t>
      </w:r>
    </w:p>
    <w:p w14:paraId="4612FFB7" w14:textId="77777777" w:rsidR="007A1DE2" w:rsidRPr="007A1DE2" w:rsidRDefault="007A1DE2" w:rsidP="007A1DE2">
      <w:pPr>
        <w:bidi/>
        <w:rPr>
          <w:rFonts w:cs="David" w:hint="cs"/>
          <w:rtl/>
        </w:rPr>
      </w:pPr>
    </w:p>
    <w:p w14:paraId="61E8E3EC" w14:textId="77777777" w:rsidR="007A1DE2" w:rsidRPr="007A1DE2" w:rsidRDefault="007A1DE2" w:rsidP="007A1DE2">
      <w:pPr>
        <w:bidi/>
        <w:rPr>
          <w:rFonts w:cs="David" w:hint="cs"/>
          <w:rtl/>
        </w:rPr>
      </w:pPr>
      <w:r w:rsidRPr="007A1DE2">
        <w:rPr>
          <w:rFonts w:cs="David" w:hint="cs"/>
          <w:rtl/>
        </w:rPr>
        <w:tab/>
        <w:t xml:space="preserve">זה שיש לך אינטרס שישבו בקואליציית ביבי זה בסדר, אבל זה לא מחייב אותנו. </w:t>
      </w:r>
    </w:p>
    <w:p w14:paraId="3E7CC9C6" w14:textId="77777777" w:rsidR="007A1DE2" w:rsidRPr="007A1DE2" w:rsidRDefault="007A1DE2" w:rsidP="007A1DE2">
      <w:pPr>
        <w:bidi/>
        <w:rPr>
          <w:rFonts w:cs="David" w:hint="cs"/>
          <w:rtl/>
        </w:rPr>
      </w:pPr>
    </w:p>
    <w:p w14:paraId="54558021"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6F214B9A" w14:textId="77777777" w:rsidR="007A1DE2" w:rsidRPr="007A1DE2" w:rsidRDefault="007A1DE2" w:rsidP="007A1DE2">
      <w:pPr>
        <w:pStyle w:val="Heading5"/>
        <w:jc w:val="left"/>
        <w:rPr>
          <w:rFonts w:hint="cs"/>
          <w:sz w:val="24"/>
          <w:rtl/>
        </w:rPr>
      </w:pPr>
    </w:p>
    <w:p w14:paraId="6B5E3613" w14:textId="77777777" w:rsidR="007A1DE2" w:rsidRPr="007A1DE2" w:rsidRDefault="007A1DE2" w:rsidP="007A1DE2">
      <w:pPr>
        <w:bidi/>
        <w:rPr>
          <w:rFonts w:cs="David" w:hint="cs"/>
          <w:rtl/>
        </w:rPr>
      </w:pPr>
      <w:r w:rsidRPr="007A1DE2">
        <w:rPr>
          <w:rFonts w:cs="David" w:hint="cs"/>
          <w:rtl/>
        </w:rPr>
        <w:tab/>
        <w:t xml:space="preserve"> בדיוק, אי-אפשר לעשות מזה אינטרס. זה בא מהמקום הזה. </w:t>
      </w:r>
    </w:p>
    <w:p w14:paraId="184D5CBC" w14:textId="77777777" w:rsidR="007A1DE2" w:rsidRPr="007A1DE2" w:rsidRDefault="007A1DE2" w:rsidP="007A1DE2">
      <w:pPr>
        <w:bidi/>
        <w:rPr>
          <w:rFonts w:cs="David" w:hint="cs"/>
          <w:rtl/>
        </w:rPr>
      </w:pPr>
    </w:p>
    <w:p w14:paraId="6AEB4613" w14:textId="77777777" w:rsidR="007A1DE2" w:rsidRPr="007A1DE2" w:rsidRDefault="007A1DE2" w:rsidP="007A1DE2">
      <w:pPr>
        <w:bidi/>
        <w:rPr>
          <w:rFonts w:cs="David" w:hint="cs"/>
          <w:rtl/>
        </w:rPr>
      </w:pPr>
      <w:r w:rsidRPr="007A1DE2">
        <w:rPr>
          <w:rFonts w:cs="David" w:hint="cs"/>
          <w:u w:val="single"/>
          <w:rtl/>
        </w:rPr>
        <w:t>צבי הנדל:</w:t>
      </w:r>
    </w:p>
    <w:p w14:paraId="5EEC466E" w14:textId="77777777" w:rsidR="007A1DE2" w:rsidRPr="007A1DE2" w:rsidRDefault="007A1DE2" w:rsidP="007A1DE2">
      <w:pPr>
        <w:bidi/>
        <w:rPr>
          <w:rFonts w:cs="David" w:hint="cs"/>
          <w:rtl/>
        </w:rPr>
      </w:pPr>
    </w:p>
    <w:p w14:paraId="2956C9CC" w14:textId="77777777" w:rsidR="007A1DE2" w:rsidRPr="007A1DE2" w:rsidRDefault="007A1DE2" w:rsidP="007A1DE2">
      <w:pPr>
        <w:bidi/>
        <w:rPr>
          <w:rFonts w:cs="David" w:hint="cs"/>
          <w:rtl/>
        </w:rPr>
      </w:pPr>
      <w:r w:rsidRPr="007A1DE2">
        <w:rPr>
          <w:rFonts w:cs="David" w:hint="cs"/>
          <w:rtl/>
        </w:rPr>
        <w:tab/>
        <w:t xml:space="preserve">אתה רוצה מעטפות - - -? </w:t>
      </w:r>
    </w:p>
    <w:p w14:paraId="018856CD" w14:textId="77777777" w:rsidR="007A1DE2" w:rsidRPr="007A1DE2" w:rsidRDefault="007A1DE2" w:rsidP="007A1DE2">
      <w:pPr>
        <w:bidi/>
        <w:rPr>
          <w:rFonts w:cs="David" w:hint="cs"/>
          <w:rtl/>
        </w:rPr>
      </w:pPr>
    </w:p>
    <w:p w14:paraId="6676B915"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73A746D3" w14:textId="77777777" w:rsidR="007A1DE2" w:rsidRPr="007A1DE2" w:rsidRDefault="007A1DE2" w:rsidP="007A1DE2">
      <w:pPr>
        <w:pStyle w:val="Heading5"/>
        <w:jc w:val="left"/>
        <w:rPr>
          <w:rFonts w:hint="cs"/>
          <w:sz w:val="24"/>
          <w:rtl/>
        </w:rPr>
      </w:pPr>
    </w:p>
    <w:p w14:paraId="7354FD0B" w14:textId="77777777" w:rsidR="007A1DE2" w:rsidRPr="007A1DE2" w:rsidRDefault="007A1DE2" w:rsidP="007A1DE2">
      <w:pPr>
        <w:bidi/>
        <w:rPr>
          <w:rFonts w:cs="David" w:hint="cs"/>
          <w:rtl/>
        </w:rPr>
      </w:pPr>
      <w:r w:rsidRPr="007A1DE2">
        <w:rPr>
          <w:rFonts w:cs="David" w:hint="cs"/>
          <w:rtl/>
        </w:rPr>
        <w:tab/>
        <w:t xml:space="preserve"> אל תגזים. אל תדבר אלי ככה. </w:t>
      </w:r>
    </w:p>
    <w:p w14:paraId="1E7C7A85" w14:textId="77777777" w:rsidR="007A1DE2" w:rsidRPr="007A1DE2" w:rsidRDefault="007A1DE2" w:rsidP="007A1DE2">
      <w:pPr>
        <w:bidi/>
        <w:rPr>
          <w:rFonts w:cs="David" w:hint="cs"/>
          <w:rtl/>
        </w:rPr>
      </w:pPr>
    </w:p>
    <w:p w14:paraId="28750CF8" w14:textId="77777777" w:rsidR="007A1DE2" w:rsidRPr="007A1DE2" w:rsidRDefault="007A1DE2" w:rsidP="007A1DE2">
      <w:pPr>
        <w:bidi/>
        <w:rPr>
          <w:rFonts w:cs="David" w:hint="cs"/>
          <w:rtl/>
        </w:rPr>
      </w:pPr>
      <w:r w:rsidRPr="007A1DE2">
        <w:rPr>
          <w:rFonts w:cs="David" w:hint="cs"/>
          <w:u w:val="single"/>
          <w:rtl/>
        </w:rPr>
        <w:t>צבי הנדל:</w:t>
      </w:r>
    </w:p>
    <w:p w14:paraId="2D7F58F7" w14:textId="77777777" w:rsidR="007A1DE2" w:rsidRPr="007A1DE2" w:rsidRDefault="007A1DE2" w:rsidP="007A1DE2">
      <w:pPr>
        <w:bidi/>
        <w:rPr>
          <w:rFonts w:cs="David" w:hint="cs"/>
          <w:rtl/>
        </w:rPr>
      </w:pPr>
    </w:p>
    <w:p w14:paraId="0984D187" w14:textId="77777777" w:rsidR="007A1DE2" w:rsidRPr="007A1DE2" w:rsidRDefault="007A1DE2" w:rsidP="007A1DE2">
      <w:pPr>
        <w:bidi/>
        <w:rPr>
          <w:rFonts w:cs="David" w:hint="cs"/>
          <w:rtl/>
        </w:rPr>
      </w:pPr>
      <w:r w:rsidRPr="007A1DE2">
        <w:rPr>
          <w:rFonts w:cs="David" w:hint="cs"/>
          <w:rtl/>
        </w:rPr>
        <w:tab/>
        <w:t xml:space="preserve"> מה המניעים שלך, לשמור על המעטפות?</w:t>
      </w:r>
    </w:p>
    <w:p w14:paraId="4766DAB2" w14:textId="77777777" w:rsidR="007A1DE2" w:rsidRPr="007A1DE2" w:rsidRDefault="007A1DE2" w:rsidP="007A1DE2">
      <w:pPr>
        <w:bidi/>
        <w:rPr>
          <w:rFonts w:cs="David" w:hint="cs"/>
          <w:rtl/>
        </w:rPr>
      </w:pPr>
    </w:p>
    <w:p w14:paraId="4FE0B069"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79DC8C80" w14:textId="77777777" w:rsidR="007A1DE2" w:rsidRPr="007A1DE2" w:rsidRDefault="007A1DE2" w:rsidP="007A1DE2">
      <w:pPr>
        <w:pStyle w:val="Heading5"/>
        <w:jc w:val="left"/>
        <w:rPr>
          <w:rFonts w:hint="cs"/>
          <w:sz w:val="24"/>
          <w:rtl/>
        </w:rPr>
      </w:pPr>
    </w:p>
    <w:p w14:paraId="1D06FAF8" w14:textId="77777777" w:rsidR="007A1DE2" w:rsidRPr="007A1DE2" w:rsidRDefault="007A1DE2" w:rsidP="007A1DE2">
      <w:pPr>
        <w:bidi/>
        <w:rPr>
          <w:rFonts w:cs="David" w:hint="cs"/>
          <w:rtl/>
        </w:rPr>
      </w:pPr>
      <w:r w:rsidRPr="007A1DE2">
        <w:rPr>
          <w:rFonts w:cs="David" w:hint="cs"/>
          <w:rtl/>
        </w:rPr>
        <w:tab/>
        <w:t xml:space="preserve"> אל תדבר אליי בצורה כזאת. תתבייש לך. </w:t>
      </w:r>
    </w:p>
    <w:p w14:paraId="2FD6C84C" w14:textId="77777777" w:rsidR="007A1DE2" w:rsidRPr="007A1DE2" w:rsidRDefault="007A1DE2" w:rsidP="007A1DE2">
      <w:pPr>
        <w:bidi/>
        <w:rPr>
          <w:rFonts w:cs="David" w:hint="cs"/>
          <w:rtl/>
        </w:rPr>
      </w:pPr>
    </w:p>
    <w:p w14:paraId="5DCEDB08" w14:textId="77777777" w:rsidR="007A1DE2" w:rsidRDefault="007A1DE2" w:rsidP="007A1DE2">
      <w:pPr>
        <w:bidi/>
        <w:rPr>
          <w:rFonts w:cs="David" w:hint="cs"/>
          <w:u w:val="single"/>
          <w:rtl/>
        </w:rPr>
      </w:pPr>
    </w:p>
    <w:p w14:paraId="63B5B06C" w14:textId="77777777" w:rsidR="007A1DE2" w:rsidRDefault="007A1DE2" w:rsidP="007A1DE2">
      <w:pPr>
        <w:bidi/>
        <w:rPr>
          <w:rFonts w:cs="David" w:hint="cs"/>
          <w:u w:val="single"/>
          <w:rtl/>
        </w:rPr>
      </w:pPr>
    </w:p>
    <w:p w14:paraId="4C3E1C5D" w14:textId="77777777" w:rsidR="007A1DE2" w:rsidRDefault="007A1DE2" w:rsidP="007A1DE2">
      <w:pPr>
        <w:bidi/>
        <w:rPr>
          <w:rFonts w:cs="David" w:hint="cs"/>
          <w:u w:val="single"/>
          <w:rtl/>
        </w:rPr>
      </w:pPr>
    </w:p>
    <w:p w14:paraId="05D302AA" w14:textId="77777777" w:rsidR="007A1DE2" w:rsidRPr="007A1DE2" w:rsidRDefault="007A1DE2" w:rsidP="007A1DE2">
      <w:pPr>
        <w:bidi/>
        <w:rPr>
          <w:rFonts w:cs="David" w:hint="cs"/>
          <w:rtl/>
        </w:rPr>
      </w:pPr>
      <w:r w:rsidRPr="007A1DE2">
        <w:rPr>
          <w:rFonts w:cs="David" w:hint="cs"/>
          <w:u w:val="single"/>
          <w:rtl/>
        </w:rPr>
        <w:t>צבי הנדל:</w:t>
      </w:r>
    </w:p>
    <w:p w14:paraId="0B19F64C" w14:textId="77777777" w:rsidR="007A1DE2" w:rsidRPr="007A1DE2" w:rsidRDefault="007A1DE2" w:rsidP="007A1DE2">
      <w:pPr>
        <w:bidi/>
        <w:rPr>
          <w:rFonts w:cs="David" w:hint="cs"/>
          <w:rtl/>
        </w:rPr>
      </w:pPr>
    </w:p>
    <w:p w14:paraId="7E0A8079" w14:textId="77777777" w:rsidR="007A1DE2" w:rsidRPr="007A1DE2" w:rsidRDefault="007A1DE2" w:rsidP="007A1DE2">
      <w:pPr>
        <w:bidi/>
        <w:rPr>
          <w:rFonts w:cs="David" w:hint="cs"/>
          <w:rtl/>
        </w:rPr>
      </w:pPr>
      <w:r w:rsidRPr="007A1DE2">
        <w:rPr>
          <w:rFonts w:cs="David" w:hint="cs"/>
          <w:rtl/>
        </w:rPr>
        <w:tab/>
        <w:t xml:space="preserve"> אני צריך להתבייש? אני הייתי עוזב אותו תוך דקה, אני צריך להתבייש?</w:t>
      </w:r>
    </w:p>
    <w:p w14:paraId="73EF8B01" w14:textId="77777777" w:rsidR="007A1DE2" w:rsidRPr="007A1DE2" w:rsidRDefault="007A1DE2" w:rsidP="007A1DE2">
      <w:pPr>
        <w:bidi/>
        <w:rPr>
          <w:rFonts w:cs="David" w:hint="cs"/>
          <w:rtl/>
        </w:rPr>
      </w:pPr>
    </w:p>
    <w:p w14:paraId="47B498AE"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765213AA" w14:textId="77777777" w:rsidR="007A1DE2" w:rsidRPr="007A1DE2" w:rsidRDefault="007A1DE2" w:rsidP="007A1DE2">
      <w:pPr>
        <w:pStyle w:val="Heading5"/>
        <w:jc w:val="left"/>
        <w:rPr>
          <w:rFonts w:hint="cs"/>
          <w:sz w:val="24"/>
          <w:rtl/>
        </w:rPr>
      </w:pPr>
    </w:p>
    <w:p w14:paraId="45C95366" w14:textId="77777777" w:rsidR="007A1DE2" w:rsidRPr="007A1DE2" w:rsidRDefault="007A1DE2" w:rsidP="007A1DE2">
      <w:pPr>
        <w:bidi/>
        <w:rPr>
          <w:rFonts w:cs="David" w:hint="cs"/>
          <w:rtl/>
        </w:rPr>
      </w:pPr>
      <w:r w:rsidRPr="007A1DE2">
        <w:rPr>
          <w:rFonts w:cs="David" w:hint="cs"/>
          <w:rtl/>
        </w:rPr>
        <w:tab/>
        <w:t xml:space="preserve">אל תעשה הכללה. </w:t>
      </w:r>
    </w:p>
    <w:p w14:paraId="57914699" w14:textId="77777777" w:rsidR="007A1DE2" w:rsidRPr="007A1DE2" w:rsidRDefault="007A1DE2" w:rsidP="007A1DE2">
      <w:pPr>
        <w:bidi/>
        <w:rPr>
          <w:rFonts w:cs="David" w:hint="cs"/>
          <w:rtl/>
        </w:rPr>
      </w:pPr>
    </w:p>
    <w:p w14:paraId="7B4E2D8D" w14:textId="77777777" w:rsidR="007A1DE2" w:rsidRPr="007A1DE2" w:rsidRDefault="007A1DE2" w:rsidP="007A1DE2">
      <w:pPr>
        <w:bidi/>
        <w:rPr>
          <w:rFonts w:cs="David" w:hint="cs"/>
          <w:rtl/>
        </w:rPr>
      </w:pPr>
      <w:r w:rsidRPr="007A1DE2">
        <w:rPr>
          <w:rFonts w:cs="David" w:hint="cs"/>
          <w:u w:val="single"/>
          <w:rtl/>
        </w:rPr>
        <w:t>היו"ר דוד טל:</w:t>
      </w:r>
    </w:p>
    <w:p w14:paraId="01366F7D" w14:textId="77777777" w:rsidR="007A1DE2" w:rsidRPr="007A1DE2" w:rsidRDefault="007A1DE2" w:rsidP="007A1DE2">
      <w:pPr>
        <w:bidi/>
        <w:rPr>
          <w:rFonts w:cs="David" w:hint="cs"/>
          <w:rtl/>
        </w:rPr>
      </w:pPr>
    </w:p>
    <w:p w14:paraId="205FCC3A" w14:textId="77777777" w:rsidR="007A1DE2" w:rsidRPr="007A1DE2" w:rsidRDefault="007A1DE2" w:rsidP="007A1DE2">
      <w:pPr>
        <w:bidi/>
        <w:rPr>
          <w:rFonts w:cs="David" w:hint="cs"/>
          <w:rtl/>
        </w:rPr>
      </w:pPr>
      <w:r w:rsidRPr="007A1DE2">
        <w:rPr>
          <w:rFonts w:cs="David" w:hint="cs"/>
          <w:rtl/>
        </w:rPr>
        <w:tab/>
        <w:t xml:space="preserve">יואל, הנדל, אני מבקש. תודה רבה, עוברים הלאה. חבר הכנסת </w:t>
      </w:r>
      <w:proofErr w:type="spellStart"/>
      <w:r w:rsidRPr="007A1DE2">
        <w:rPr>
          <w:rFonts w:cs="David" w:hint="cs"/>
          <w:rtl/>
        </w:rPr>
        <w:t>אדלשטיין</w:t>
      </w:r>
      <w:proofErr w:type="spellEnd"/>
      <w:r w:rsidRPr="007A1DE2">
        <w:rPr>
          <w:rFonts w:cs="David" w:hint="cs"/>
          <w:rtl/>
        </w:rPr>
        <w:t xml:space="preserve"> ברשות הדיבור. </w:t>
      </w:r>
    </w:p>
    <w:p w14:paraId="162AA14B" w14:textId="77777777" w:rsidR="007A1DE2" w:rsidRPr="007A1DE2" w:rsidRDefault="007A1DE2" w:rsidP="007A1DE2">
      <w:pPr>
        <w:bidi/>
        <w:rPr>
          <w:rFonts w:cs="David" w:hint="cs"/>
          <w:rtl/>
        </w:rPr>
      </w:pPr>
    </w:p>
    <w:p w14:paraId="7C7A7F84"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027AD52B" w14:textId="77777777" w:rsidR="007A1DE2" w:rsidRPr="007A1DE2" w:rsidRDefault="007A1DE2" w:rsidP="007A1DE2">
      <w:pPr>
        <w:bidi/>
        <w:rPr>
          <w:rFonts w:cs="David" w:hint="cs"/>
          <w:rtl/>
        </w:rPr>
      </w:pPr>
    </w:p>
    <w:p w14:paraId="3D508533" w14:textId="77777777" w:rsidR="007A1DE2" w:rsidRPr="007A1DE2" w:rsidRDefault="007A1DE2" w:rsidP="007A1DE2">
      <w:pPr>
        <w:bidi/>
        <w:ind w:firstLine="567"/>
        <w:rPr>
          <w:rFonts w:cs="David" w:hint="cs"/>
          <w:rtl/>
        </w:rPr>
      </w:pPr>
      <w:r w:rsidRPr="007A1DE2">
        <w:rPr>
          <w:rFonts w:cs="David" w:hint="cs"/>
          <w:rtl/>
        </w:rPr>
        <w:t xml:space="preserve">אדוני היושב ראש, הייתי מציע לכולנו להפסיק עם ההיתממות, כפי שאמרה קודמתי, להפסיק עם המשפטים האלה, שזה עתה שמענו מחבר הכנסת חסון. אין כאן עניין של קואליציה ואופוזיציה. אני מציע להתייחס למה שעומד בפנינו. </w:t>
      </w:r>
    </w:p>
    <w:p w14:paraId="5512C04F" w14:textId="77777777" w:rsidR="007A1DE2" w:rsidRPr="007A1DE2" w:rsidRDefault="007A1DE2" w:rsidP="007A1DE2">
      <w:pPr>
        <w:bidi/>
        <w:ind w:firstLine="567"/>
        <w:rPr>
          <w:rFonts w:cs="David" w:hint="cs"/>
          <w:rtl/>
        </w:rPr>
      </w:pPr>
    </w:p>
    <w:p w14:paraId="4B686BD1" w14:textId="77777777" w:rsidR="007A1DE2" w:rsidRPr="007A1DE2" w:rsidRDefault="007A1DE2" w:rsidP="007A1DE2">
      <w:pPr>
        <w:bidi/>
        <w:ind w:firstLine="567"/>
        <w:rPr>
          <w:rFonts w:cs="David" w:hint="cs"/>
          <w:rtl/>
        </w:rPr>
      </w:pPr>
      <w:r w:rsidRPr="007A1DE2">
        <w:rPr>
          <w:rFonts w:cs="David" w:hint="cs"/>
          <w:rtl/>
        </w:rPr>
        <w:t xml:space="preserve">אני גם מסכים עם דברי קודמתי, חברת הכנסת </w:t>
      </w:r>
      <w:proofErr w:type="spellStart"/>
      <w:r w:rsidRPr="007A1DE2">
        <w:rPr>
          <w:rFonts w:cs="David" w:hint="cs"/>
          <w:rtl/>
        </w:rPr>
        <w:t>גלאון</w:t>
      </w:r>
      <w:proofErr w:type="spellEnd"/>
      <w:r w:rsidRPr="007A1DE2">
        <w:rPr>
          <w:rFonts w:cs="David" w:hint="cs"/>
          <w:rtl/>
        </w:rPr>
        <w:t xml:space="preserve">. גם לדידי בכלל לא משנה אם ההסכם הקודם היה הסכם גרוע וההסכם החדש הוא כביכול הסכם משופר. אני מתייחס להסכם הזה בחומרה. את עמדתי על ניסיונות </w:t>
      </w:r>
      <w:proofErr w:type="spellStart"/>
      <w:r w:rsidRPr="007A1DE2">
        <w:rPr>
          <w:rFonts w:cs="David" w:hint="cs"/>
          <w:rtl/>
        </w:rPr>
        <w:t>גאידמק</w:t>
      </w:r>
      <w:proofErr w:type="spellEnd"/>
      <w:r w:rsidRPr="007A1DE2">
        <w:rPr>
          <w:rFonts w:cs="David" w:hint="cs"/>
          <w:rtl/>
        </w:rPr>
        <w:t xml:space="preserve"> בעבר להיכנס לפוליטיקה בצורה שהוא מנסה אמרתי, באותו זמן שכמה מן הנואמים כאן </w:t>
      </w:r>
      <w:r w:rsidRPr="007A1DE2">
        <w:rPr>
          <w:rFonts w:cs="David"/>
          <w:rtl/>
        </w:rPr>
        <w:t>–</w:t>
      </w:r>
      <w:r w:rsidRPr="007A1DE2">
        <w:rPr>
          <w:rFonts w:cs="David" w:hint="cs"/>
          <w:rtl/>
        </w:rPr>
        <w:t xml:space="preserve"> לא כולם </w:t>
      </w:r>
      <w:r w:rsidRPr="007A1DE2">
        <w:rPr>
          <w:rFonts w:cs="David"/>
          <w:rtl/>
        </w:rPr>
        <w:t>–</w:t>
      </w:r>
      <w:r w:rsidRPr="007A1DE2">
        <w:rPr>
          <w:rFonts w:cs="David" w:hint="cs"/>
          <w:rtl/>
        </w:rPr>
        <w:t xml:space="preserve"> החביאו את הלשון שלהם במקומות שאני לא רוצה להזכיר. אבל לי זה לא הפריע, כי אני באמת רואה את זה בחומרה ואני יודע מה הסכנה הטמונה בכך.</w:t>
      </w:r>
    </w:p>
    <w:p w14:paraId="7FFD17F3" w14:textId="77777777" w:rsidR="007A1DE2" w:rsidRPr="007A1DE2" w:rsidRDefault="007A1DE2" w:rsidP="007A1DE2">
      <w:pPr>
        <w:bidi/>
        <w:rPr>
          <w:rFonts w:cs="David" w:hint="cs"/>
          <w:rtl/>
        </w:rPr>
      </w:pPr>
    </w:p>
    <w:p w14:paraId="2B8CBC1D" w14:textId="77777777" w:rsidR="007A1DE2" w:rsidRPr="007A1DE2" w:rsidRDefault="007A1DE2" w:rsidP="007A1DE2">
      <w:pPr>
        <w:bidi/>
        <w:ind w:firstLine="567"/>
        <w:rPr>
          <w:rFonts w:cs="David" w:hint="cs"/>
          <w:rtl/>
        </w:rPr>
      </w:pPr>
      <w:r w:rsidRPr="007A1DE2">
        <w:rPr>
          <w:rFonts w:cs="David" w:hint="cs"/>
          <w:rtl/>
        </w:rPr>
        <w:t xml:space="preserve">אדוני היושב ראש, אתה כבר נגעת בזה כשהשתמש במילה "תקדים". עומדות בפנינו היום שלוש שאלות. אחת, פילוג שמבקשים שלושה מחברי סיעת "גיל" לבצע. אמרתי בפעם הקודמת, אני חוזר ואומר: 17 כנסות, כל הייעוץ המשפטי האפשרי אמר שאין לוועדת הכנסת שום שיקול דעת בנושא הזה. הניסיונות התמימים לומר שלא היו דברים כאלה, זה משהו אחר, זו בכלל לא התפלגות </w:t>
      </w:r>
      <w:r w:rsidRPr="007A1DE2">
        <w:rPr>
          <w:rFonts w:cs="David"/>
          <w:rtl/>
        </w:rPr>
        <w:t>–</w:t>
      </w:r>
      <w:r w:rsidRPr="007A1DE2">
        <w:rPr>
          <w:rFonts w:cs="David" w:hint="cs"/>
          <w:rtl/>
        </w:rPr>
        <w:t xml:space="preserve"> כפי שאמרתי, בלשון הכי נקייה, אלה ניסיונות תמימים. היו גם היו דברים, והרבה יותר מלוכלכים. לכן, בסוגיה הראשונה אין שום שיקול דעת לוועדה, הם עומדים בתנאים הנדרשים. אני מצטער על כך, אני לא אוהב פרישות, לא אוהב פילוגים, אבל אם מישהו רוצה לשנות את המצב שיתכבד, כפי שאמר יושב ראש הוועדה, יגיש חוק ולהבא נשנה את המצב. להתבסס על חוות דעת שיוצרת תקדים והופכת כאן את כל המסורת אני לא מוכן. </w:t>
      </w:r>
    </w:p>
    <w:p w14:paraId="511981AC" w14:textId="77777777" w:rsidR="007A1DE2" w:rsidRPr="007A1DE2" w:rsidRDefault="007A1DE2" w:rsidP="007A1DE2">
      <w:pPr>
        <w:bidi/>
        <w:rPr>
          <w:rFonts w:cs="David" w:hint="cs"/>
          <w:rtl/>
        </w:rPr>
      </w:pPr>
    </w:p>
    <w:p w14:paraId="5A9074DB" w14:textId="77777777" w:rsidR="007A1DE2" w:rsidRPr="007A1DE2" w:rsidRDefault="007A1DE2" w:rsidP="007A1DE2">
      <w:pPr>
        <w:bidi/>
        <w:ind w:firstLine="567"/>
        <w:rPr>
          <w:rFonts w:cs="David" w:hint="cs"/>
          <w:rtl/>
        </w:rPr>
      </w:pPr>
      <w:r w:rsidRPr="007A1DE2">
        <w:rPr>
          <w:rFonts w:cs="David" w:hint="cs"/>
          <w:rtl/>
        </w:rPr>
        <w:t xml:space="preserve">שאלה </w:t>
      </w:r>
      <w:proofErr w:type="spellStart"/>
      <w:r w:rsidRPr="007A1DE2">
        <w:rPr>
          <w:rFonts w:cs="David" w:hint="cs"/>
          <w:rtl/>
        </w:rPr>
        <w:t>שניה</w:t>
      </w:r>
      <w:proofErr w:type="spellEnd"/>
      <w:r w:rsidRPr="007A1DE2">
        <w:rPr>
          <w:rFonts w:cs="David" w:hint="cs"/>
          <w:rtl/>
        </w:rPr>
        <w:t xml:space="preserve"> </w:t>
      </w:r>
      <w:r w:rsidRPr="007A1DE2">
        <w:rPr>
          <w:rFonts w:cs="David"/>
          <w:rtl/>
        </w:rPr>
        <w:t>–</w:t>
      </w:r>
      <w:r w:rsidRPr="007A1DE2">
        <w:rPr>
          <w:rFonts w:cs="David" w:hint="cs"/>
          <w:rtl/>
        </w:rPr>
        <w:t xml:space="preserve"> ואני רוצה לתקן את חבר הכנסת </w:t>
      </w:r>
      <w:proofErr w:type="spellStart"/>
      <w:r w:rsidRPr="007A1DE2">
        <w:rPr>
          <w:rFonts w:cs="David" w:hint="cs"/>
          <w:rtl/>
        </w:rPr>
        <w:t>שרוני</w:t>
      </w:r>
      <w:proofErr w:type="spellEnd"/>
      <w:r w:rsidRPr="007A1DE2">
        <w:rPr>
          <w:rFonts w:cs="David" w:hint="cs"/>
          <w:rtl/>
        </w:rPr>
        <w:t xml:space="preserve">, שכנראה בתמימות טעה </w:t>
      </w:r>
      <w:r w:rsidRPr="007A1DE2">
        <w:rPr>
          <w:rFonts w:cs="David"/>
          <w:rtl/>
        </w:rPr>
        <w:t>–</w:t>
      </w:r>
      <w:r w:rsidRPr="007A1DE2">
        <w:rPr>
          <w:rFonts w:cs="David" w:hint="cs"/>
          <w:rtl/>
        </w:rPr>
        <w:t xml:space="preserve"> היא שאלה של שם. היו גם היו דברים שסיעת האם טענה שהסיעה המתפלגת מנסה בשם לטשטש דברים. בסוף הכנסת ה-16, חלק גדול מן הנוכחים זוכרים שחברים נכבדים, אפי איתם ויצחק לוי, פרשו מסיעת האם, המפד"ל, וביקשו להיקרא "סיעת ציונות דתית". ועדת הכנסת לא אישרה להם את השם הזה וביקשו מהם לשנות. אז הנושא הזה פתוח לדיון הוועדה, אם זה יהיה "צדק לגמלאים", אם זה יהיה "צדק חברתי", אם זה יהיה "גמלאים בעליה". זה נושא פתוח, ויש בהחלט לסיעת האם גם מה לומר. </w:t>
      </w:r>
    </w:p>
    <w:p w14:paraId="72DFD96F" w14:textId="77777777" w:rsidR="007A1DE2" w:rsidRPr="007A1DE2" w:rsidRDefault="007A1DE2" w:rsidP="007A1DE2">
      <w:pPr>
        <w:bidi/>
        <w:ind w:firstLine="567"/>
        <w:rPr>
          <w:rFonts w:cs="David" w:hint="cs"/>
          <w:rtl/>
        </w:rPr>
      </w:pPr>
    </w:p>
    <w:p w14:paraId="10A57C66" w14:textId="77777777" w:rsidR="007A1DE2" w:rsidRPr="007A1DE2" w:rsidRDefault="007A1DE2" w:rsidP="007A1DE2">
      <w:pPr>
        <w:bidi/>
        <w:rPr>
          <w:rFonts w:cs="David" w:hint="cs"/>
          <w:rtl/>
        </w:rPr>
      </w:pPr>
      <w:r w:rsidRPr="007A1DE2">
        <w:rPr>
          <w:rFonts w:cs="David" w:hint="cs"/>
          <w:u w:val="single"/>
          <w:rtl/>
        </w:rPr>
        <w:t>קריאה:</w:t>
      </w:r>
    </w:p>
    <w:p w14:paraId="37A21F4F" w14:textId="77777777" w:rsidR="007A1DE2" w:rsidRPr="007A1DE2" w:rsidRDefault="007A1DE2" w:rsidP="007A1DE2">
      <w:pPr>
        <w:bidi/>
        <w:rPr>
          <w:rFonts w:cs="David" w:hint="cs"/>
          <w:rtl/>
        </w:rPr>
      </w:pPr>
    </w:p>
    <w:p w14:paraId="6197F3C3" w14:textId="77777777" w:rsidR="007A1DE2" w:rsidRPr="007A1DE2" w:rsidRDefault="007A1DE2" w:rsidP="007A1DE2">
      <w:pPr>
        <w:bidi/>
        <w:rPr>
          <w:rFonts w:cs="David" w:hint="cs"/>
          <w:rtl/>
        </w:rPr>
      </w:pPr>
      <w:r w:rsidRPr="007A1DE2">
        <w:rPr>
          <w:rFonts w:cs="David" w:hint="cs"/>
          <w:rtl/>
        </w:rPr>
        <w:tab/>
        <w:t xml:space="preserve">גמלאים בירידה. </w:t>
      </w:r>
    </w:p>
    <w:p w14:paraId="1D6F666B" w14:textId="77777777" w:rsidR="007A1DE2" w:rsidRPr="007A1DE2" w:rsidRDefault="007A1DE2" w:rsidP="007A1DE2">
      <w:pPr>
        <w:bidi/>
        <w:rPr>
          <w:rFonts w:cs="David" w:hint="cs"/>
          <w:rtl/>
        </w:rPr>
      </w:pPr>
    </w:p>
    <w:p w14:paraId="55B8E3E5"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310BBDE8" w14:textId="77777777" w:rsidR="007A1DE2" w:rsidRPr="007A1DE2" w:rsidRDefault="007A1DE2" w:rsidP="007A1DE2">
      <w:pPr>
        <w:bidi/>
        <w:rPr>
          <w:rFonts w:cs="David" w:hint="cs"/>
          <w:rtl/>
        </w:rPr>
      </w:pPr>
    </w:p>
    <w:p w14:paraId="2A812E78" w14:textId="77777777" w:rsidR="007A1DE2" w:rsidRPr="007A1DE2" w:rsidRDefault="007A1DE2" w:rsidP="007A1DE2">
      <w:pPr>
        <w:bidi/>
        <w:ind w:firstLine="567"/>
        <w:rPr>
          <w:rFonts w:cs="David" w:hint="cs"/>
          <w:rtl/>
        </w:rPr>
      </w:pPr>
      <w:r w:rsidRPr="007A1DE2">
        <w:rPr>
          <w:rFonts w:cs="David" w:hint="cs"/>
          <w:rtl/>
        </w:rPr>
        <w:t xml:space="preserve">עזוב, נציג הסיעה שנולדה מההתפלגות, כולל כל מיני תופעות שאנחנו יודעים, אני הייתי קצת מצטנע בדיון הזה. </w:t>
      </w:r>
    </w:p>
    <w:p w14:paraId="38E08C7C" w14:textId="77777777" w:rsidR="007A1DE2" w:rsidRPr="007A1DE2" w:rsidRDefault="007A1DE2" w:rsidP="007A1DE2">
      <w:pPr>
        <w:bidi/>
        <w:ind w:firstLine="567"/>
        <w:rPr>
          <w:rFonts w:cs="David" w:hint="cs"/>
          <w:rtl/>
        </w:rPr>
      </w:pPr>
    </w:p>
    <w:p w14:paraId="197A3130" w14:textId="77777777" w:rsidR="007A1DE2" w:rsidRDefault="007A1DE2" w:rsidP="007A1DE2">
      <w:pPr>
        <w:bidi/>
        <w:ind w:firstLine="567"/>
        <w:rPr>
          <w:rFonts w:cs="David" w:hint="cs"/>
          <w:rtl/>
        </w:rPr>
      </w:pPr>
      <w:r w:rsidRPr="007A1DE2">
        <w:rPr>
          <w:rFonts w:cs="David" w:hint="cs"/>
          <w:rtl/>
        </w:rPr>
        <w:t xml:space="preserve">נקודה שלישית זה ההסכם עם </w:t>
      </w:r>
      <w:proofErr w:type="spellStart"/>
      <w:r w:rsidRPr="007A1DE2">
        <w:rPr>
          <w:rFonts w:cs="David" w:hint="cs"/>
          <w:rtl/>
        </w:rPr>
        <w:t>גאידמק</w:t>
      </w:r>
      <w:proofErr w:type="spellEnd"/>
      <w:r w:rsidRPr="007A1DE2">
        <w:rPr>
          <w:rFonts w:cs="David" w:hint="cs"/>
          <w:rtl/>
        </w:rPr>
        <w:t xml:space="preserve">. אם וכאשר נגיע להצבעה השלישית אבקש מהיועצת המשפטית להתייחס על פי איזה סעיף אנחנו מאשרים את ההסכמים האלה, האם זו </w:t>
      </w:r>
    </w:p>
    <w:p w14:paraId="7FBDC47E" w14:textId="77777777" w:rsidR="007A1DE2" w:rsidRDefault="007A1DE2" w:rsidP="007A1DE2">
      <w:pPr>
        <w:bidi/>
        <w:ind w:firstLine="567"/>
        <w:rPr>
          <w:rFonts w:cs="David" w:hint="cs"/>
          <w:rtl/>
        </w:rPr>
      </w:pPr>
    </w:p>
    <w:p w14:paraId="2E280F9C" w14:textId="77777777" w:rsidR="007A1DE2" w:rsidRDefault="007A1DE2" w:rsidP="007A1DE2">
      <w:pPr>
        <w:bidi/>
        <w:ind w:firstLine="567"/>
        <w:rPr>
          <w:rFonts w:cs="David" w:hint="cs"/>
          <w:rtl/>
        </w:rPr>
      </w:pPr>
    </w:p>
    <w:p w14:paraId="51EB94A2" w14:textId="77777777" w:rsidR="007A1DE2" w:rsidRDefault="007A1DE2" w:rsidP="007A1DE2">
      <w:pPr>
        <w:bidi/>
        <w:ind w:firstLine="567"/>
        <w:rPr>
          <w:rFonts w:cs="David" w:hint="cs"/>
          <w:rtl/>
        </w:rPr>
      </w:pPr>
    </w:p>
    <w:p w14:paraId="55B1F732" w14:textId="77777777" w:rsidR="007A1DE2" w:rsidRPr="007A1DE2" w:rsidRDefault="007A1DE2" w:rsidP="007A1DE2">
      <w:pPr>
        <w:bidi/>
        <w:ind w:firstLine="567"/>
        <w:rPr>
          <w:rFonts w:cs="David" w:hint="cs"/>
          <w:rtl/>
        </w:rPr>
      </w:pPr>
      <w:r w:rsidRPr="007A1DE2">
        <w:rPr>
          <w:rFonts w:cs="David" w:hint="cs"/>
          <w:rtl/>
        </w:rPr>
        <w:t xml:space="preserve">חובתנו, האם זו זכותנו וכן הלאה. זאת סוגיה נפרדת, שלא נוגעת לנושא והנושא, לדידי, הוא הפלגות סיעת "גיל". אני מצר על ההתפלגות הזאת, כמו שאני כל פעם מצר על התפלגות, אבל אני מזכיר לחברים שלי בוועדה: אין שום שיקול דעת. אם רוצים שיהיה, נא להתכבד ולהגיש חקיקה. אני עשיתי את זה בעבר, אני מקווה שגם אחרים יעשו זאת והכנסת תהיה יותר נקייה ויותר מוגנת מתופעות שונות. תודה. </w:t>
      </w:r>
    </w:p>
    <w:p w14:paraId="27652C08" w14:textId="77777777" w:rsidR="007A1DE2" w:rsidRPr="007A1DE2" w:rsidRDefault="007A1DE2" w:rsidP="007A1DE2">
      <w:pPr>
        <w:bidi/>
        <w:rPr>
          <w:rFonts w:cs="David" w:hint="cs"/>
          <w:rtl/>
        </w:rPr>
      </w:pPr>
    </w:p>
    <w:p w14:paraId="6F56F3D6" w14:textId="77777777" w:rsidR="007A1DE2" w:rsidRPr="007A1DE2" w:rsidRDefault="007A1DE2" w:rsidP="007A1DE2">
      <w:pPr>
        <w:bidi/>
        <w:rPr>
          <w:rFonts w:cs="David" w:hint="cs"/>
          <w:rtl/>
        </w:rPr>
      </w:pPr>
      <w:r w:rsidRPr="007A1DE2">
        <w:rPr>
          <w:rFonts w:cs="David" w:hint="cs"/>
          <w:u w:val="single"/>
          <w:rtl/>
        </w:rPr>
        <w:t>היו"ר דוד טל:</w:t>
      </w:r>
    </w:p>
    <w:p w14:paraId="75D55D23" w14:textId="77777777" w:rsidR="007A1DE2" w:rsidRPr="007A1DE2" w:rsidRDefault="007A1DE2" w:rsidP="007A1DE2">
      <w:pPr>
        <w:bidi/>
        <w:rPr>
          <w:rFonts w:cs="David" w:hint="cs"/>
          <w:rtl/>
        </w:rPr>
      </w:pPr>
    </w:p>
    <w:p w14:paraId="1563066C" w14:textId="77777777" w:rsidR="007A1DE2" w:rsidRPr="007A1DE2" w:rsidRDefault="007A1DE2" w:rsidP="007A1DE2">
      <w:pPr>
        <w:bidi/>
        <w:rPr>
          <w:rFonts w:cs="David" w:hint="cs"/>
          <w:rtl/>
        </w:rPr>
      </w:pPr>
      <w:r w:rsidRPr="007A1DE2">
        <w:rPr>
          <w:rFonts w:cs="David" w:hint="cs"/>
          <w:rtl/>
        </w:rPr>
        <w:tab/>
        <w:t xml:space="preserve">תודה רבה, אדוני. אני רוצה לומר ששיקול דעת קיים כל הזמן. בעצם העובדה שאנחנו מביאים את זה להצבעה כאן חברי כנסת יכולים לשקול כך, יכולים לשקול אחרת, יכולים לשקול כל מיני שיקולים, אפילו שלא ממין העניין, ולהחליט. השולחן הזה הוא שולחן פוליטי, ועצם העובדה שאנחנו צריכים </w:t>
      </w:r>
      <w:proofErr w:type="spellStart"/>
      <w:r w:rsidRPr="007A1DE2">
        <w:rPr>
          <w:rFonts w:cs="David" w:hint="cs"/>
          <w:rtl/>
        </w:rPr>
        <w:t>להצביעה</w:t>
      </w:r>
      <w:proofErr w:type="spellEnd"/>
      <w:r w:rsidRPr="007A1DE2">
        <w:rPr>
          <w:rFonts w:cs="David" w:hint="cs"/>
          <w:rtl/>
        </w:rPr>
        <w:t xml:space="preserve"> מקנה לחברי הכנסת את שיקול הדעת. </w:t>
      </w:r>
    </w:p>
    <w:p w14:paraId="12FA16B5" w14:textId="77777777" w:rsidR="007A1DE2" w:rsidRPr="007A1DE2" w:rsidRDefault="007A1DE2" w:rsidP="007A1DE2">
      <w:pPr>
        <w:bidi/>
        <w:rPr>
          <w:rFonts w:cs="David" w:hint="cs"/>
          <w:rtl/>
        </w:rPr>
      </w:pPr>
    </w:p>
    <w:p w14:paraId="1F45DD72" w14:textId="77777777" w:rsidR="007A1DE2" w:rsidRPr="007A1DE2" w:rsidRDefault="007A1DE2" w:rsidP="007A1DE2">
      <w:pPr>
        <w:bidi/>
        <w:rPr>
          <w:rFonts w:cs="David" w:hint="cs"/>
          <w:rtl/>
        </w:rPr>
      </w:pPr>
      <w:r w:rsidRPr="007A1DE2">
        <w:rPr>
          <w:rFonts w:cs="David" w:hint="cs"/>
          <w:u w:val="single"/>
          <w:rtl/>
        </w:rPr>
        <w:t>דוד רותם:</w:t>
      </w:r>
    </w:p>
    <w:p w14:paraId="564D2106" w14:textId="77777777" w:rsidR="007A1DE2" w:rsidRPr="007A1DE2" w:rsidRDefault="007A1DE2" w:rsidP="007A1DE2">
      <w:pPr>
        <w:bidi/>
        <w:rPr>
          <w:rFonts w:cs="David" w:hint="cs"/>
          <w:rtl/>
        </w:rPr>
      </w:pPr>
    </w:p>
    <w:p w14:paraId="67F8CF60" w14:textId="77777777" w:rsidR="007A1DE2" w:rsidRPr="007A1DE2" w:rsidRDefault="007A1DE2" w:rsidP="007A1DE2">
      <w:pPr>
        <w:bidi/>
        <w:ind w:firstLine="567"/>
        <w:rPr>
          <w:rFonts w:cs="David" w:hint="cs"/>
          <w:rtl/>
        </w:rPr>
      </w:pPr>
      <w:r w:rsidRPr="007A1DE2">
        <w:rPr>
          <w:rFonts w:cs="David" w:hint="cs"/>
          <w:rtl/>
        </w:rPr>
        <w:t>אדוני היושב ראש, אפשר לשאול את היועצת המשפטית שאלה?</w:t>
      </w:r>
    </w:p>
    <w:p w14:paraId="4F387ACE" w14:textId="77777777" w:rsidR="007A1DE2" w:rsidRPr="007A1DE2" w:rsidRDefault="007A1DE2" w:rsidP="007A1DE2">
      <w:pPr>
        <w:bidi/>
        <w:rPr>
          <w:rFonts w:cs="David" w:hint="cs"/>
          <w:rtl/>
        </w:rPr>
      </w:pPr>
    </w:p>
    <w:p w14:paraId="44CBFE03"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60DC9660" w14:textId="77777777" w:rsidR="007A1DE2" w:rsidRPr="007A1DE2" w:rsidRDefault="007A1DE2" w:rsidP="007A1DE2">
      <w:pPr>
        <w:bidi/>
        <w:rPr>
          <w:rFonts w:cs="David" w:hint="cs"/>
          <w:rtl/>
        </w:rPr>
      </w:pPr>
    </w:p>
    <w:p w14:paraId="0981C030" w14:textId="77777777" w:rsidR="007A1DE2" w:rsidRPr="007A1DE2" w:rsidRDefault="007A1DE2" w:rsidP="007A1DE2">
      <w:pPr>
        <w:bidi/>
        <w:ind w:firstLine="567"/>
        <w:rPr>
          <w:rFonts w:cs="David" w:hint="cs"/>
          <w:rtl/>
        </w:rPr>
      </w:pPr>
      <w:r w:rsidRPr="007A1DE2">
        <w:rPr>
          <w:rFonts w:cs="David" w:hint="cs"/>
          <w:rtl/>
        </w:rPr>
        <w:t>רק שאם נביא את ערימות הפרוטוקולים שבהם המשפט שזה עתה אמרתי נאמר על-ידי משפטנים, אז אתה יודע שלא יהיה מקום בחדר.</w:t>
      </w:r>
    </w:p>
    <w:p w14:paraId="51B6A6B6" w14:textId="77777777" w:rsidR="007A1DE2" w:rsidRPr="007A1DE2" w:rsidRDefault="007A1DE2" w:rsidP="007A1DE2">
      <w:pPr>
        <w:bidi/>
        <w:rPr>
          <w:rFonts w:cs="David" w:hint="cs"/>
          <w:rtl/>
        </w:rPr>
      </w:pPr>
    </w:p>
    <w:p w14:paraId="67267393" w14:textId="77777777" w:rsidR="007A1DE2" w:rsidRPr="007A1DE2" w:rsidRDefault="007A1DE2" w:rsidP="007A1DE2">
      <w:pPr>
        <w:bidi/>
        <w:rPr>
          <w:rFonts w:cs="David" w:hint="cs"/>
          <w:rtl/>
        </w:rPr>
      </w:pPr>
      <w:r w:rsidRPr="007A1DE2">
        <w:rPr>
          <w:rFonts w:cs="David" w:hint="cs"/>
          <w:u w:val="single"/>
          <w:rtl/>
        </w:rPr>
        <w:t>דוד רותם:</w:t>
      </w:r>
    </w:p>
    <w:p w14:paraId="492CB7FA" w14:textId="77777777" w:rsidR="007A1DE2" w:rsidRPr="007A1DE2" w:rsidRDefault="007A1DE2" w:rsidP="007A1DE2">
      <w:pPr>
        <w:bidi/>
        <w:rPr>
          <w:rFonts w:cs="David" w:hint="cs"/>
          <w:rtl/>
        </w:rPr>
      </w:pPr>
    </w:p>
    <w:p w14:paraId="539AC909" w14:textId="77777777" w:rsidR="007A1DE2" w:rsidRPr="007A1DE2" w:rsidRDefault="007A1DE2" w:rsidP="007A1DE2">
      <w:pPr>
        <w:bidi/>
        <w:ind w:firstLine="567"/>
        <w:rPr>
          <w:rFonts w:cs="David" w:hint="cs"/>
          <w:rtl/>
        </w:rPr>
      </w:pPr>
      <w:r w:rsidRPr="007A1DE2">
        <w:rPr>
          <w:rFonts w:cs="David" w:hint="cs"/>
          <w:rtl/>
        </w:rPr>
        <w:t>- - -סעיפים 1.2 ו-1.3 הם נפרדים, ואם אנחנו לא מאשרים את זה?</w:t>
      </w:r>
    </w:p>
    <w:p w14:paraId="741F4897" w14:textId="77777777" w:rsidR="007A1DE2" w:rsidRPr="007A1DE2" w:rsidRDefault="007A1DE2" w:rsidP="007A1DE2">
      <w:pPr>
        <w:bidi/>
        <w:ind w:left="570"/>
        <w:rPr>
          <w:rFonts w:cs="David" w:hint="cs"/>
          <w:rtl/>
        </w:rPr>
      </w:pPr>
    </w:p>
    <w:p w14:paraId="6F30BF64" w14:textId="77777777" w:rsidR="007A1DE2" w:rsidRPr="007A1DE2" w:rsidRDefault="007A1DE2" w:rsidP="007A1DE2">
      <w:pPr>
        <w:bidi/>
        <w:rPr>
          <w:rFonts w:cs="David" w:hint="cs"/>
          <w:rtl/>
        </w:rPr>
      </w:pPr>
      <w:r w:rsidRPr="007A1DE2">
        <w:rPr>
          <w:rFonts w:cs="David" w:hint="cs"/>
          <w:u w:val="single"/>
          <w:rtl/>
        </w:rPr>
        <w:t>היו"ר דוד טל:</w:t>
      </w:r>
    </w:p>
    <w:p w14:paraId="3C2B46F4" w14:textId="77777777" w:rsidR="007A1DE2" w:rsidRPr="007A1DE2" w:rsidRDefault="007A1DE2" w:rsidP="007A1DE2">
      <w:pPr>
        <w:bidi/>
        <w:rPr>
          <w:rFonts w:cs="David" w:hint="cs"/>
          <w:rtl/>
        </w:rPr>
      </w:pPr>
    </w:p>
    <w:p w14:paraId="634DE092" w14:textId="77777777" w:rsidR="007A1DE2" w:rsidRPr="007A1DE2" w:rsidRDefault="007A1DE2" w:rsidP="007A1DE2">
      <w:pPr>
        <w:bidi/>
        <w:ind w:firstLine="567"/>
        <w:rPr>
          <w:rFonts w:cs="David" w:hint="cs"/>
          <w:rtl/>
        </w:rPr>
      </w:pPr>
      <w:r w:rsidRPr="007A1DE2">
        <w:rPr>
          <w:rFonts w:cs="David" w:hint="cs"/>
          <w:rtl/>
        </w:rPr>
        <w:t xml:space="preserve">אז יש בעיה בעצם המימון. אם אתה מאשר רק התפלגות ולא את הייצוג לאחר מכן, הם לא יוכלו לקבל מימון. אני מתייחס כרגע רק להתפלגות. יש לי כאן רשימות שלמות של סיעות שהתפלגו </w:t>
      </w:r>
      <w:r w:rsidRPr="007A1DE2">
        <w:rPr>
          <w:rFonts w:cs="David"/>
          <w:rtl/>
        </w:rPr>
        <w:t>–</w:t>
      </w:r>
      <w:r w:rsidRPr="007A1DE2">
        <w:rPr>
          <w:rFonts w:cs="David" w:hint="cs"/>
          <w:rtl/>
        </w:rPr>
        <w:t xml:space="preserve"> חמישה שישה עמודים - ואף לא אחת מהן סורבה על-ידי ועדת הכנסת. אני חושב שצריכה להיות אבחנה בין עצם ההתפלגות לבין הסעיפים האחרים, ששיקול הדעת שם יותר עמוק, ויכולים להיכנס כל מיני שיקולים לעצם ההצבעה. </w:t>
      </w:r>
    </w:p>
    <w:p w14:paraId="3DAD2A64" w14:textId="77777777" w:rsidR="007A1DE2" w:rsidRPr="007A1DE2" w:rsidRDefault="007A1DE2" w:rsidP="007A1DE2">
      <w:pPr>
        <w:bidi/>
        <w:ind w:firstLine="567"/>
        <w:rPr>
          <w:rFonts w:cs="David" w:hint="cs"/>
          <w:rtl/>
        </w:rPr>
      </w:pPr>
    </w:p>
    <w:p w14:paraId="374000A4" w14:textId="77777777" w:rsidR="007A1DE2" w:rsidRPr="007A1DE2" w:rsidRDefault="007A1DE2" w:rsidP="007A1DE2">
      <w:pPr>
        <w:bidi/>
        <w:ind w:firstLine="567"/>
        <w:rPr>
          <w:rFonts w:cs="David" w:hint="cs"/>
          <w:rtl/>
        </w:rPr>
      </w:pPr>
      <w:r w:rsidRPr="007A1DE2">
        <w:rPr>
          <w:rFonts w:cs="David" w:hint="cs"/>
          <w:rtl/>
        </w:rPr>
        <w:t xml:space="preserve">חבר הכנסת צבי הנדל, בבקשה ידידי. </w:t>
      </w:r>
    </w:p>
    <w:p w14:paraId="2D6563E7" w14:textId="77777777" w:rsidR="007A1DE2" w:rsidRPr="007A1DE2" w:rsidRDefault="007A1DE2" w:rsidP="007A1DE2">
      <w:pPr>
        <w:bidi/>
        <w:rPr>
          <w:rFonts w:cs="David" w:hint="cs"/>
          <w:rtl/>
        </w:rPr>
      </w:pPr>
    </w:p>
    <w:p w14:paraId="25B663F8" w14:textId="77777777" w:rsidR="007A1DE2" w:rsidRPr="007A1DE2" w:rsidRDefault="007A1DE2" w:rsidP="007A1DE2">
      <w:pPr>
        <w:bidi/>
        <w:rPr>
          <w:rFonts w:cs="David" w:hint="cs"/>
          <w:rtl/>
        </w:rPr>
      </w:pPr>
      <w:r w:rsidRPr="007A1DE2">
        <w:rPr>
          <w:rFonts w:cs="David" w:hint="cs"/>
          <w:u w:val="single"/>
          <w:rtl/>
        </w:rPr>
        <w:t>צבי הנדל:</w:t>
      </w:r>
    </w:p>
    <w:p w14:paraId="6125ECC5" w14:textId="77777777" w:rsidR="007A1DE2" w:rsidRPr="007A1DE2" w:rsidRDefault="007A1DE2" w:rsidP="007A1DE2">
      <w:pPr>
        <w:bidi/>
        <w:rPr>
          <w:rFonts w:cs="David" w:hint="cs"/>
          <w:rtl/>
        </w:rPr>
      </w:pPr>
    </w:p>
    <w:p w14:paraId="06F92CF1" w14:textId="77777777" w:rsidR="007A1DE2" w:rsidRPr="007A1DE2" w:rsidRDefault="007A1DE2" w:rsidP="007A1DE2">
      <w:pPr>
        <w:bidi/>
        <w:rPr>
          <w:rFonts w:cs="David" w:hint="cs"/>
          <w:rtl/>
        </w:rPr>
      </w:pPr>
      <w:r w:rsidRPr="007A1DE2">
        <w:rPr>
          <w:rFonts w:cs="David" w:hint="cs"/>
          <w:rtl/>
        </w:rPr>
        <w:tab/>
        <w:t xml:space="preserve"> תודה, אדוני היושב ראש. פעם מאוד הערכתי, בתחילת פעילותו הציבורית, את </w:t>
      </w:r>
      <w:proofErr w:type="spellStart"/>
      <w:r w:rsidRPr="007A1DE2">
        <w:rPr>
          <w:rFonts w:cs="David" w:hint="cs"/>
          <w:rtl/>
        </w:rPr>
        <w:t>גאידמק</w:t>
      </w:r>
      <w:proofErr w:type="spellEnd"/>
      <w:r w:rsidRPr="007A1DE2">
        <w:rPr>
          <w:rFonts w:cs="David" w:hint="cs"/>
          <w:rtl/>
        </w:rPr>
        <w:t xml:space="preserve">. למדתי להכיר אותו. כל מילה שאמרה חברתי, יושבת ראש סיעת </w:t>
      </w:r>
      <w:proofErr w:type="spellStart"/>
      <w:r w:rsidRPr="007A1DE2">
        <w:rPr>
          <w:rFonts w:cs="David" w:hint="cs"/>
          <w:rtl/>
        </w:rPr>
        <w:t>מרצ</w:t>
      </w:r>
      <w:proofErr w:type="spellEnd"/>
      <w:r w:rsidRPr="007A1DE2">
        <w:rPr>
          <w:rFonts w:cs="David" w:hint="cs"/>
          <w:rtl/>
        </w:rPr>
        <w:t xml:space="preserve">, לצערי הגדול, נכונה. אני ממש מצטרף, למרות כל מה שאמרת על </w:t>
      </w:r>
      <w:proofErr w:type="spellStart"/>
      <w:r w:rsidRPr="007A1DE2">
        <w:rPr>
          <w:rFonts w:cs="David" w:hint="cs"/>
          <w:rtl/>
        </w:rPr>
        <w:t>אולמרט</w:t>
      </w:r>
      <w:proofErr w:type="spellEnd"/>
      <w:r w:rsidRPr="007A1DE2">
        <w:rPr>
          <w:rFonts w:cs="David" w:hint="cs"/>
          <w:rtl/>
        </w:rPr>
        <w:t xml:space="preserve">, עם כל הכאב שהוא באיזו דלת אחורית כזו או אחרת נכנס לפוליטיקה. </w:t>
      </w:r>
    </w:p>
    <w:p w14:paraId="203DD831" w14:textId="77777777" w:rsidR="007A1DE2" w:rsidRPr="007A1DE2" w:rsidRDefault="007A1DE2" w:rsidP="007A1DE2">
      <w:pPr>
        <w:bidi/>
        <w:rPr>
          <w:rFonts w:cs="David" w:hint="cs"/>
          <w:rtl/>
        </w:rPr>
      </w:pPr>
    </w:p>
    <w:p w14:paraId="7F9BA3F1" w14:textId="77777777" w:rsidR="007A1DE2" w:rsidRPr="007A1DE2" w:rsidRDefault="007A1DE2" w:rsidP="007A1DE2">
      <w:pPr>
        <w:bidi/>
        <w:ind w:firstLine="567"/>
        <w:rPr>
          <w:rFonts w:cs="David" w:hint="cs"/>
          <w:rtl/>
        </w:rPr>
      </w:pPr>
      <w:r w:rsidRPr="007A1DE2">
        <w:rPr>
          <w:rFonts w:cs="David" w:hint="cs"/>
          <w:rtl/>
        </w:rPr>
        <w:t xml:space="preserve">למרות הסוגיה הזאת, כל מה שאמר ידידי יולי </w:t>
      </w:r>
      <w:proofErr w:type="spellStart"/>
      <w:r w:rsidRPr="007A1DE2">
        <w:rPr>
          <w:rFonts w:cs="David" w:hint="cs"/>
          <w:rtl/>
        </w:rPr>
        <w:t>אדלשטיין</w:t>
      </w:r>
      <w:proofErr w:type="spellEnd"/>
      <w:r w:rsidRPr="007A1DE2">
        <w:rPr>
          <w:rFonts w:cs="David" w:hint="cs"/>
          <w:rtl/>
        </w:rPr>
        <w:t xml:space="preserve"> הוא אמת לאמיתה. אנחנו לא חותמת גומי, אני מסכים, אבל אני זוכר את האמירות שנאמרו, אני זוכר פילוגים שהיו, שהיו  ממניעים פי מיליון יותר מושחתים מהפילוג הזה. ביקשתי רשות דיבור לפני חבר הכנסת </w:t>
      </w:r>
      <w:proofErr w:type="spellStart"/>
      <w:r w:rsidRPr="007A1DE2">
        <w:rPr>
          <w:rFonts w:cs="David" w:hint="cs"/>
          <w:rtl/>
        </w:rPr>
        <w:t>אדלשטיין</w:t>
      </w:r>
      <w:proofErr w:type="spellEnd"/>
      <w:r w:rsidRPr="007A1DE2">
        <w:rPr>
          <w:rFonts w:cs="David" w:hint="cs"/>
          <w:rtl/>
        </w:rPr>
        <w:t xml:space="preserve"> - כל מילה שלו היא אמת מוחלטת. לכן, אני חושב שאם אנחנו רוצים להיות ישרים עם עצמנו, למרות שאנחנו אנשים פוליטיים, מה לעשות, ויש גם מניעים פוליטיים, אבל מחוץ למניעים הפוליטיים, ביושר, הם רוצים להתפלג </w:t>
      </w:r>
      <w:r w:rsidRPr="007A1DE2">
        <w:rPr>
          <w:rFonts w:cs="David"/>
          <w:rtl/>
        </w:rPr>
        <w:t>–</w:t>
      </w:r>
      <w:r w:rsidRPr="007A1DE2">
        <w:rPr>
          <w:rFonts w:cs="David" w:hint="cs"/>
          <w:rtl/>
        </w:rPr>
        <w:t xml:space="preserve"> זכותם. גם בסיפור הרקע שהיה עם הקמת המפלגה הזאת יש מספיק ארגומנטים שמחזקים את זה, אבל אני לא רוצה להיכנס לזה משום כבוד אלה שגם הם חברים טובים שלי. לכן אני מבקש להצביע בעד. </w:t>
      </w:r>
    </w:p>
    <w:p w14:paraId="10ED5415" w14:textId="77777777" w:rsidR="007A1DE2" w:rsidRPr="007A1DE2" w:rsidRDefault="007A1DE2" w:rsidP="007A1DE2">
      <w:pPr>
        <w:bidi/>
        <w:rPr>
          <w:rFonts w:cs="David" w:hint="cs"/>
          <w:rtl/>
        </w:rPr>
      </w:pPr>
    </w:p>
    <w:p w14:paraId="7BBF6318" w14:textId="77777777" w:rsidR="007A1DE2" w:rsidRPr="007A1DE2" w:rsidRDefault="007A1DE2" w:rsidP="007A1DE2">
      <w:pPr>
        <w:bidi/>
        <w:rPr>
          <w:rFonts w:cs="David" w:hint="cs"/>
          <w:rtl/>
        </w:rPr>
      </w:pPr>
      <w:r w:rsidRPr="007A1DE2">
        <w:rPr>
          <w:rFonts w:cs="David" w:hint="cs"/>
          <w:u w:val="single"/>
          <w:rtl/>
        </w:rPr>
        <w:t>היו"ר דוד טל:</w:t>
      </w:r>
    </w:p>
    <w:p w14:paraId="78499C22" w14:textId="77777777" w:rsidR="007A1DE2" w:rsidRPr="007A1DE2" w:rsidRDefault="007A1DE2" w:rsidP="007A1DE2">
      <w:pPr>
        <w:bidi/>
        <w:rPr>
          <w:rFonts w:cs="David" w:hint="cs"/>
          <w:rtl/>
        </w:rPr>
      </w:pPr>
    </w:p>
    <w:p w14:paraId="3AF7AD7A" w14:textId="77777777" w:rsidR="007A1DE2" w:rsidRPr="007A1DE2" w:rsidRDefault="007A1DE2" w:rsidP="007A1DE2">
      <w:pPr>
        <w:bidi/>
        <w:rPr>
          <w:rFonts w:cs="David" w:hint="cs"/>
          <w:rtl/>
        </w:rPr>
      </w:pPr>
      <w:r w:rsidRPr="007A1DE2">
        <w:rPr>
          <w:rFonts w:cs="David" w:hint="cs"/>
          <w:rtl/>
        </w:rPr>
        <w:tab/>
        <w:t xml:space="preserve">אני מאוד מודה לך. חברת הכנסת תירוש, בבקשה. </w:t>
      </w:r>
    </w:p>
    <w:p w14:paraId="4AC6F52A" w14:textId="77777777" w:rsidR="007A1DE2" w:rsidRPr="007A1DE2" w:rsidRDefault="007A1DE2" w:rsidP="007A1DE2">
      <w:pPr>
        <w:bidi/>
        <w:rPr>
          <w:rFonts w:cs="David" w:hint="cs"/>
          <w:rtl/>
        </w:rPr>
      </w:pPr>
    </w:p>
    <w:p w14:paraId="4DB82FE9" w14:textId="77777777" w:rsidR="007A1DE2" w:rsidRDefault="007A1DE2" w:rsidP="007A1DE2">
      <w:pPr>
        <w:bidi/>
        <w:rPr>
          <w:rFonts w:cs="David" w:hint="cs"/>
          <w:u w:val="single"/>
          <w:rtl/>
        </w:rPr>
      </w:pPr>
    </w:p>
    <w:p w14:paraId="2E12EDD0" w14:textId="77777777" w:rsidR="007A1DE2" w:rsidRDefault="007A1DE2" w:rsidP="007A1DE2">
      <w:pPr>
        <w:bidi/>
        <w:rPr>
          <w:rFonts w:cs="David" w:hint="cs"/>
          <w:u w:val="single"/>
          <w:rtl/>
        </w:rPr>
      </w:pPr>
    </w:p>
    <w:p w14:paraId="273A1B2E" w14:textId="77777777" w:rsidR="007A1DE2" w:rsidRDefault="007A1DE2" w:rsidP="007A1DE2">
      <w:pPr>
        <w:bidi/>
        <w:rPr>
          <w:rFonts w:cs="David" w:hint="cs"/>
          <w:u w:val="single"/>
          <w:rtl/>
        </w:rPr>
      </w:pPr>
    </w:p>
    <w:p w14:paraId="7B318CA6" w14:textId="77777777" w:rsidR="007A1DE2" w:rsidRPr="007A1DE2" w:rsidRDefault="007A1DE2" w:rsidP="007A1DE2">
      <w:pPr>
        <w:bidi/>
        <w:rPr>
          <w:rFonts w:cs="David" w:hint="cs"/>
          <w:rtl/>
        </w:rPr>
      </w:pPr>
      <w:r w:rsidRPr="007A1DE2">
        <w:rPr>
          <w:rFonts w:cs="David" w:hint="cs"/>
          <w:u w:val="single"/>
          <w:rtl/>
        </w:rPr>
        <w:t>רונית תירוש:</w:t>
      </w:r>
    </w:p>
    <w:p w14:paraId="36EDAD73" w14:textId="77777777" w:rsidR="007A1DE2" w:rsidRPr="007A1DE2" w:rsidRDefault="007A1DE2" w:rsidP="007A1DE2">
      <w:pPr>
        <w:bidi/>
        <w:rPr>
          <w:rFonts w:cs="David" w:hint="cs"/>
          <w:rtl/>
        </w:rPr>
      </w:pPr>
    </w:p>
    <w:p w14:paraId="5723D30B" w14:textId="77777777" w:rsidR="007A1DE2" w:rsidRPr="007A1DE2" w:rsidRDefault="007A1DE2" w:rsidP="007A1DE2">
      <w:pPr>
        <w:bidi/>
        <w:rPr>
          <w:rFonts w:cs="David" w:hint="cs"/>
          <w:rtl/>
        </w:rPr>
      </w:pPr>
      <w:r w:rsidRPr="007A1DE2">
        <w:rPr>
          <w:rFonts w:cs="David" w:hint="cs"/>
          <w:rtl/>
        </w:rPr>
        <w:tab/>
        <w:t xml:space="preserve">תודה, אדוני היושב ראש. יש פה שתי בעיות, ובסוף אציע משהו לחבר הכנסת </w:t>
      </w:r>
      <w:proofErr w:type="spellStart"/>
      <w:r w:rsidRPr="007A1DE2">
        <w:rPr>
          <w:rFonts w:cs="David" w:hint="cs"/>
          <w:rtl/>
        </w:rPr>
        <w:t>שרוני</w:t>
      </w:r>
      <w:proofErr w:type="spellEnd"/>
      <w:r w:rsidRPr="007A1DE2">
        <w:rPr>
          <w:rFonts w:cs="David" w:hint="cs"/>
          <w:rtl/>
        </w:rPr>
        <w:t xml:space="preserve"> ולחברת הכנסת שרה מרום-שלו.</w:t>
      </w:r>
    </w:p>
    <w:p w14:paraId="146424AA" w14:textId="77777777" w:rsidR="007A1DE2" w:rsidRPr="007A1DE2" w:rsidRDefault="007A1DE2" w:rsidP="007A1DE2">
      <w:pPr>
        <w:bidi/>
        <w:rPr>
          <w:rFonts w:cs="David" w:hint="cs"/>
          <w:rtl/>
        </w:rPr>
      </w:pPr>
    </w:p>
    <w:p w14:paraId="60DF552A"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72D30A11" w14:textId="77777777" w:rsidR="007A1DE2" w:rsidRPr="007A1DE2" w:rsidRDefault="007A1DE2" w:rsidP="007A1DE2">
      <w:pPr>
        <w:bidi/>
        <w:rPr>
          <w:rFonts w:cs="David" w:hint="cs"/>
          <w:rtl/>
        </w:rPr>
      </w:pPr>
    </w:p>
    <w:p w14:paraId="253617E7" w14:textId="77777777" w:rsidR="007A1DE2" w:rsidRPr="007A1DE2" w:rsidRDefault="007A1DE2" w:rsidP="007A1DE2">
      <w:pPr>
        <w:bidi/>
        <w:ind w:firstLine="567"/>
        <w:rPr>
          <w:rFonts w:cs="David" w:hint="cs"/>
          <w:rtl/>
        </w:rPr>
      </w:pPr>
      <w:r w:rsidRPr="007A1DE2">
        <w:rPr>
          <w:rFonts w:cs="David" w:hint="cs"/>
          <w:rtl/>
        </w:rPr>
        <w:t xml:space="preserve">כמיטב המסורת כבר. </w:t>
      </w:r>
    </w:p>
    <w:p w14:paraId="273FB7C9" w14:textId="77777777" w:rsidR="007A1DE2" w:rsidRPr="007A1DE2" w:rsidRDefault="007A1DE2" w:rsidP="007A1DE2">
      <w:pPr>
        <w:bidi/>
        <w:rPr>
          <w:rFonts w:cs="David" w:hint="cs"/>
          <w:rtl/>
        </w:rPr>
      </w:pPr>
    </w:p>
    <w:p w14:paraId="527A5CB4" w14:textId="77777777" w:rsidR="007A1DE2" w:rsidRPr="007A1DE2" w:rsidRDefault="007A1DE2" w:rsidP="007A1DE2">
      <w:pPr>
        <w:bidi/>
        <w:rPr>
          <w:rFonts w:cs="David" w:hint="cs"/>
          <w:rtl/>
        </w:rPr>
      </w:pPr>
      <w:r w:rsidRPr="007A1DE2">
        <w:rPr>
          <w:rFonts w:cs="David" w:hint="cs"/>
          <w:u w:val="single"/>
          <w:rtl/>
        </w:rPr>
        <w:t>היו"ר דוד טל:</w:t>
      </w:r>
    </w:p>
    <w:p w14:paraId="3B43588E" w14:textId="77777777" w:rsidR="007A1DE2" w:rsidRPr="007A1DE2" w:rsidRDefault="007A1DE2" w:rsidP="007A1DE2">
      <w:pPr>
        <w:bidi/>
        <w:rPr>
          <w:rFonts w:cs="David" w:hint="cs"/>
          <w:rtl/>
        </w:rPr>
      </w:pPr>
    </w:p>
    <w:p w14:paraId="21A92065" w14:textId="77777777" w:rsidR="007A1DE2" w:rsidRPr="007A1DE2" w:rsidRDefault="007A1DE2" w:rsidP="007A1DE2">
      <w:pPr>
        <w:bidi/>
        <w:rPr>
          <w:rFonts w:cs="David" w:hint="cs"/>
          <w:rtl/>
        </w:rPr>
      </w:pPr>
      <w:r w:rsidRPr="007A1DE2">
        <w:rPr>
          <w:rFonts w:cs="David" w:hint="cs"/>
          <w:rtl/>
        </w:rPr>
        <w:tab/>
        <w:t>אז אולי תישארי הדוברת האחרונה ואז תישמע - - -</w:t>
      </w:r>
    </w:p>
    <w:p w14:paraId="704C903D" w14:textId="77777777" w:rsidR="007A1DE2" w:rsidRPr="007A1DE2" w:rsidRDefault="007A1DE2" w:rsidP="007A1DE2">
      <w:pPr>
        <w:bidi/>
        <w:rPr>
          <w:rFonts w:cs="David" w:hint="cs"/>
          <w:rtl/>
        </w:rPr>
      </w:pPr>
    </w:p>
    <w:p w14:paraId="4446744A" w14:textId="77777777" w:rsidR="007A1DE2" w:rsidRPr="007A1DE2" w:rsidRDefault="007A1DE2" w:rsidP="007A1DE2">
      <w:pPr>
        <w:bidi/>
        <w:rPr>
          <w:rFonts w:cs="David" w:hint="cs"/>
          <w:rtl/>
        </w:rPr>
      </w:pPr>
      <w:r w:rsidRPr="007A1DE2">
        <w:rPr>
          <w:rFonts w:cs="David" w:hint="cs"/>
          <w:u w:val="single"/>
          <w:rtl/>
        </w:rPr>
        <w:t>רונית תירוש:</w:t>
      </w:r>
    </w:p>
    <w:p w14:paraId="5DE805BC" w14:textId="77777777" w:rsidR="007A1DE2" w:rsidRPr="007A1DE2" w:rsidRDefault="007A1DE2" w:rsidP="007A1DE2">
      <w:pPr>
        <w:bidi/>
        <w:rPr>
          <w:rFonts w:cs="David" w:hint="cs"/>
          <w:rtl/>
        </w:rPr>
      </w:pPr>
    </w:p>
    <w:p w14:paraId="2930E8BF" w14:textId="77777777" w:rsidR="007A1DE2" w:rsidRPr="007A1DE2" w:rsidRDefault="007A1DE2" w:rsidP="007A1DE2">
      <w:pPr>
        <w:bidi/>
        <w:rPr>
          <w:rFonts w:cs="David" w:hint="cs"/>
          <w:rtl/>
        </w:rPr>
      </w:pPr>
      <w:r w:rsidRPr="007A1DE2">
        <w:rPr>
          <w:rFonts w:cs="David" w:hint="cs"/>
          <w:rtl/>
        </w:rPr>
        <w:tab/>
        <w:t xml:space="preserve"> לא בדחילו </w:t>
      </w:r>
      <w:proofErr w:type="spellStart"/>
      <w:r w:rsidRPr="007A1DE2">
        <w:rPr>
          <w:rFonts w:cs="David" w:hint="cs"/>
          <w:rtl/>
        </w:rPr>
        <w:t>ורחימו</w:t>
      </w:r>
      <w:proofErr w:type="spellEnd"/>
      <w:r w:rsidRPr="007A1DE2">
        <w:rPr>
          <w:rFonts w:cs="David" w:hint="cs"/>
          <w:rtl/>
        </w:rPr>
        <w:t xml:space="preserve">, אני מנסה לחשוב בשכל ישר. אנחנו לא גוף משפטי, ואני חושבת שאנחנו צריכים לחשוב מטעמים ציבוריים. מבחינת שיקולים של ניקיון ציבורי, אני פונה אליכם חברי הכנסת </w:t>
      </w:r>
      <w:proofErr w:type="spellStart"/>
      <w:r w:rsidRPr="007A1DE2">
        <w:rPr>
          <w:rFonts w:cs="David" w:hint="cs"/>
          <w:rtl/>
        </w:rPr>
        <w:t>שרוני</w:t>
      </w:r>
      <w:proofErr w:type="spellEnd"/>
      <w:r w:rsidRPr="007A1DE2">
        <w:rPr>
          <w:rFonts w:cs="David" w:hint="cs"/>
          <w:rtl/>
        </w:rPr>
        <w:t xml:space="preserve"> ומרום-שלו, יש לנו בעיה. עשית מה שביקשתי: לקחת את ההסכם, להתייחס להערות של היועצת המשפטית ולתקן את מה שצריך תיקון ולחזור. זה מה שהוא עשה, ואני לא חושבת שצריכים לחשוד בו שהוא עשה מתחת לשולחן. הוא עשה מה שביקשנו. כרגע, מבחינה משפטית, אין לנו קייס. </w:t>
      </w:r>
    </w:p>
    <w:p w14:paraId="545DACFF" w14:textId="77777777" w:rsidR="007A1DE2" w:rsidRPr="007A1DE2" w:rsidRDefault="007A1DE2" w:rsidP="007A1DE2">
      <w:pPr>
        <w:bidi/>
        <w:rPr>
          <w:rFonts w:cs="David" w:hint="cs"/>
          <w:rtl/>
        </w:rPr>
      </w:pPr>
    </w:p>
    <w:p w14:paraId="28C282A9" w14:textId="77777777" w:rsidR="007A1DE2" w:rsidRPr="007A1DE2" w:rsidRDefault="007A1DE2" w:rsidP="007A1DE2">
      <w:pPr>
        <w:bidi/>
        <w:ind w:firstLine="567"/>
        <w:rPr>
          <w:rFonts w:cs="David" w:hint="cs"/>
          <w:rtl/>
        </w:rPr>
      </w:pPr>
      <w:r w:rsidRPr="007A1DE2">
        <w:rPr>
          <w:rFonts w:cs="David" w:hint="cs"/>
          <w:rtl/>
        </w:rPr>
        <w:t xml:space="preserve">אבל אנחנו לא גוף משפטי, יש לנו פריבילגיה ליהנות מזה שאפשר גם להפעיל שיקול דעת של ניקיון ציבורי ולהגיד שזה לא נראה לנו טוב ואנחנו לא מעוניינים בזה, ולכן יהיה לי קשה מאוד להצביע בעד. </w:t>
      </w:r>
    </w:p>
    <w:p w14:paraId="491B66EF" w14:textId="77777777" w:rsidR="007A1DE2" w:rsidRPr="007A1DE2" w:rsidRDefault="007A1DE2" w:rsidP="007A1DE2">
      <w:pPr>
        <w:bidi/>
        <w:ind w:firstLine="567"/>
        <w:rPr>
          <w:rFonts w:cs="David" w:hint="cs"/>
          <w:rtl/>
        </w:rPr>
      </w:pPr>
    </w:p>
    <w:p w14:paraId="3B48BAFD" w14:textId="77777777" w:rsidR="007A1DE2" w:rsidRPr="007A1DE2" w:rsidRDefault="007A1DE2" w:rsidP="007A1DE2">
      <w:pPr>
        <w:bidi/>
        <w:ind w:firstLine="567"/>
        <w:rPr>
          <w:rFonts w:cs="David" w:hint="cs"/>
          <w:rtl/>
        </w:rPr>
      </w:pPr>
      <w:r w:rsidRPr="007A1DE2">
        <w:rPr>
          <w:rFonts w:cs="David" w:hint="cs"/>
          <w:rtl/>
        </w:rPr>
        <w:t xml:space="preserve">לפיכך, הצעתי היא, חבר הכנסת </w:t>
      </w:r>
      <w:proofErr w:type="spellStart"/>
      <w:r w:rsidRPr="007A1DE2">
        <w:rPr>
          <w:rFonts w:cs="David" w:hint="cs"/>
          <w:rtl/>
        </w:rPr>
        <w:t>שרוני</w:t>
      </w:r>
      <w:proofErr w:type="spellEnd"/>
      <w:r w:rsidRPr="007A1DE2">
        <w:rPr>
          <w:rFonts w:cs="David" w:hint="cs"/>
          <w:rtl/>
        </w:rPr>
        <w:t>, למרות שאני לא משפטנית, מתחושותיי ובדיקותיי אין לנו פה קייס משפטי שיכול לסייע לנו להתנגד לכם. לכן, אני מציעה שתיקח את זה ותיגש לבית המשפט ותזכה למה שתזכה, לפי החלטת בית המשפט, משום שאנחנו, כחברי כנסת, נראה לי שלא נוכל - - -</w:t>
      </w:r>
    </w:p>
    <w:p w14:paraId="703A3F6B" w14:textId="77777777" w:rsidR="007A1DE2" w:rsidRPr="007A1DE2" w:rsidRDefault="007A1DE2" w:rsidP="007A1DE2">
      <w:pPr>
        <w:bidi/>
        <w:rPr>
          <w:rFonts w:cs="David" w:hint="cs"/>
          <w:rtl/>
        </w:rPr>
      </w:pPr>
    </w:p>
    <w:p w14:paraId="059FDEF7" w14:textId="77777777" w:rsidR="007A1DE2" w:rsidRPr="007A1DE2" w:rsidRDefault="007A1DE2" w:rsidP="007A1DE2">
      <w:pPr>
        <w:bidi/>
        <w:rPr>
          <w:rFonts w:cs="David" w:hint="cs"/>
          <w:rtl/>
        </w:rPr>
      </w:pPr>
      <w:r w:rsidRPr="007A1DE2">
        <w:rPr>
          <w:rFonts w:cs="David" w:hint="cs"/>
          <w:u w:val="single"/>
          <w:rtl/>
        </w:rPr>
        <w:t>צבי הנדל:</w:t>
      </w:r>
    </w:p>
    <w:p w14:paraId="61395D34" w14:textId="77777777" w:rsidR="007A1DE2" w:rsidRPr="007A1DE2" w:rsidRDefault="007A1DE2" w:rsidP="007A1DE2">
      <w:pPr>
        <w:bidi/>
        <w:rPr>
          <w:rFonts w:cs="David" w:hint="cs"/>
          <w:rtl/>
        </w:rPr>
      </w:pPr>
    </w:p>
    <w:p w14:paraId="70B98BEC" w14:textId="77777777" w:rsidR="007A1DE2" w:rsidRPr="007A1DE2" w:rsidRDefault="007A1DE2" w:rsidP="007A1DE2">
      <w:pPr>
        <w:bidi/>
        <w:rPr>
          <w:rFonts w:cs="David" w:hint="cs"/>
          <w:rtl/>
        </w:rPr>
      </w:pPr>
      <w:r w:rsidRPr="007A1DE2">
        <w:rPr>
          <w:rFonts w:cs="David" w:hint="cs"/>
          <w:rtl/>
        </w:rPr>
        <w:tab/>
        <w:t xml:space="preserve"> מה עם סגן ראש הממשלה? שם ניקיון ציבורי לא מדבר? </w:t>
      </w:r>
    </w:p>
    <w:p w14:paraId="1939DC7D" w14:textId="77777777" w:rsidR="007A1DE2" w:rsidRPr="007A1DE2" w:rsidRDefault="007A1DE2" w:rsidP="007A1DE2">
      <w:pPr>
        <w:bidi/>
        <w:rPr>
          <w:rFonts w:cs="David" w:hint="cs"/>
          <w:rtl/>
        </w:rPr>
      </w:pPr>
    </w:p>
    <w:p w14:paraId="5BCC75B5" w14:textId="77777777" w:rsidR="007A1DE2" w:rsidRPr="007A1DE2" w:rsidRDefault="007A1DE2" w:rsidP="007A1DE2">
      <w:pPr>
        <w:bidi/>
        <w:rPr>
          <w:rFonts w:cs="David" w:hint="cs"/>
          <w:rtl/>
        </w:rPr>
      </w:pPr>
      <w:r w:rsidRPr="007A1DE2">
        <w:rPr>
          <w:rFonts w:cs="David" w:hint="cs"/>
          <w:u w:val="single"/>
          <w:rtl/>
        </w:rPr>
        <w:t>רונית תירוש:</w:t>
      </w:r>
    </w:p>
    <w:p w14:paraId="4DCC99D6" w14:textId="77777777" w:rsidR="007A1DE2" w:rsidRPr="007A1DE2" w:rsidRDefault="007A1DE2" w:rsidP="007A1DE2">
      <w:pPr>
        <w:bidi/>
        <w:rPr>
          <w:rFonts w:cs="David" w:hint="cs"/>
          <w:rtl/>
        </w:rPr>
      </w:pPr>
    </w:p>
    <w:p w14:paraId="3D3694F6" w14:textId="77777777" w:rsidR="007A1DE2" w:rsidRPr="007A1DE2" w:rsidRDefault="007A1DE2" w:rsidP="007A1DE2">
      <w:pPr>
        <w:bidi/>
        <w:rPr>
          <w:rFonts w:cs="David" w:hint="cs"/>
          <w:rtl/>
        </w:rPr>
      </w:pPr>
      <w:r w:rsidRPr="007A1DE2">
        <w:rPr>
          <w:rFonts w:cs="David" w:hint="cs"/>
          <w:rtl/>
        </w:rPr>
        <w:tab/>
        <w:t xml:space="preserve">כל דבר בעיתו. </w:t>
      </w:r>
    </w:p>
    <w:p w14:paraId="71FD829F" w14:textId="77777777" w:rsidR="007A1DE2" w:rsidRPr="007A1DE2" w:rsidRDefault="007A1DE2" w:rsidP="007A1DE2">
      <w:pPr>
        <w:bidi/>
        <w:rPr>
          <w:rFonts w:cs="David" w:hint="cs"/>
          <w:rtl/>
        </w:rPr>
      </w:pPr>
    </w:p>
    <w:p w14:paraId="25890520" w14:textId="77777777" w:rsidR="007A1DE2" w:rsidRPr="007A1DE2" w:rsidRDefault="007A1DE2" w:rsidP="007A1DE2">
      <w:pPr>
        <w:bidi/>
        <w:rPr>
          <w:rFonts w:cs="David" w:hint="cs"/>
          <w:rtl/>
        </w:rPr>
      </w:pPr>
      <w:r w:rsidRPr="007A1DE2">
        <w:rPr>
          <w:rFonts w:cs="David" w:hint="cs"/>
          <w:u w:val="single"/>
          <w:rtl/>
        </w:rPr>
        <w:t>צבי הנדל:</w:t>
      </w:r>
    </w:p>
    <w:p w14:paraId="14965DBE" w14:textId="77777777" w:rsidR="007A1DE2" w:rsidRPr="007A1DE2" w:rsidRDefault="007A1DE2" w:rsidP="007A1DE2">
      <w:pPr>
        <w:bidi/>
        <w:rPr>
          <w:rFonts w:cs="David" w:hint="cs"/>
          <w:rtl/>
        </w:rPr>
      </w:pPr>
    </w:p>
    <w:p w14:paraId="6796EF94" w14:textId="77777777" w:rsidR="007A1DE2" w:rsidRPr="007A1DE2" w:rsidRDefault="007A1DE2" w:rsidP="007A1DE2">
      <w:pPr>
        <w:bidi/>
        <w:rPr>
          <w:rFonts w:cs="David" w:hint="cs"/>
          <w:rtl/>
        </w:rPr>
      </w:pPr>
      <w:r w:rsidRPr="007A1DE2">
        <w:rPr>
          <w:rFonts w:cs="David" w:hint="cs"/>
          <w:rtl/>
        </w:rPr>
        <w:tab/>
        <w:t xml:space="preserve"> למה בעיתו? הוא תקע את הלשון עד עומק הגרון. זה ניקיון ציבורי. באמת. כבר עזבתי את ראש הממשלה. </w:t>
      </w:r>
    </w:p>
    <w:p w14:paraId="2471EB64" w14:textId="77777777" w:rsidR="007A1DE2" w:rsidRPr="007A1DE2" w:rsidRDefault="007A1DE2" w:rsidP="007A1DE2">
      <w:pPr>
        <w:bidi/>
        <w:rPr>
          <w:rFonts w:cs="David" w:hint="cs"/>
          <w:rtl/>
        </w:rPr>
      </w:pPr>
    </w:p>
    <w:p w14:paraId="41602103" w14:textId="77777777" w:rsidR="007A1DE2" w:rsidRPr="007A1DE2" w:rsidRDefault="007A1DE2" w:rsidP="007A1DE2">
      <w:pPr>
        <w:bidi/>
        <w:rPr>
          <w:rFonts w:cs="David" w:hint="cs"/>
          <w:rtl/>
        </w:rPr>
      </w:pPr>
      <w:r w:rsidRPr="007A1DE2">
        <w:rPr>
          <w:rFonts w:cs="David" w:hint="cs"/>
          <w:u w:val="single"/>
          <w:rtl/>
        </w:rPr>
        <w:t>היו"ר דוד טל:</w:t>
      </w:r>
    </w:p>
    <w:p w14:paraId="1FDF4715" w14:textId="77777777" w:rsidR="007A1DE2" w:rsidRPr="007A1DE2" w:rsidRDefault="007A1DE2" w:rsidP="007A1DE2">
      <w:pPr>
        <w:bidi/>
        <w:rPr>
          <w:rFonts w:cs="David" w:hint="cs"/>
          <w:rtl/>
        </w:rPr>
      </w:pPr>
    </w:p>
    <w:p w14:paraId="53B6C60C" w14:textId="77777777" w:rsidR="007A1DE2" w:rsidRPr="007A1DE2" w:rsidRDefault="007A1DE2" w:rsidP="007A1DE2">
      <w:pPr>
        <w:bidi/>
        <w:rPr>
          <w:rFonts w:cs="David" w:hint="cs"/>
          <w:rtl/>
        </w:rPr>
      </w:pPr>
      <w:r w:rsidRPr="007A1DE2">
        <w:rPr>
          <w:rFonts w:cs="David" w:hint="cs"/>
          <w:rtl/>
        </w:rPr>
        <w:tab/>
        <w:t xml:space="preserve">חבר הכנסת הנדל. </w:t>
      </w:r>
    </w:p>
    <w:p w14:paraId="25D896E6" w14:textId="77777777" w:rsidR="007A1DE2" w:rsidRPr="007A1DE2" w:rsidRDefault="007A1DE2" w:rsidP="007A1DE2">
      <w:pPr>
        <w:bidi/>
        <w:rPr>
          <w:rFonts w:cs="David" w:hint="cs"/>
          <w:rtl/>
        </w:rPr>
      </w:pPr>
    </w:p>
    <w:p w14:paraId="0121B58C" w14:textId="77777777" w:rsidR="007A1DE2" w:rsidRPr="007A1DE2" w:rsidRDefault="007A1DE2" w:rsidP="007A1DE2">
      <w:pPr>
        <w:bidi/>
        <w:rPr>
          <w:rFonts w:cs="David" w:hint="cs"/>
          <w:rtl/>
        </w:rPr>
      </w:pPr>
      <w:r w:rsidRPr="007A1DE2">
        <w:rPr>
          <w:rFonts w:cs="David" w:hint="cs"/>
          <w:u w:val="single"/>
          <w:rtl/>
        </w:rPr>
        <w:t>רונית תירוש:</w:t>
      </w:r>
    </w:p>
    <w:p w14:paraId="053E73FC" w14:textId="77777777" w:rsidR="007A1DE2" w:rsidRPr="007A1DE2" w:rsidRDefault="007A1DE2" w:rsidP="007A1DE2">
      <w:pPr>
        <w:bidi/>
        <w:rPr>
          <w:rFonts w:cs="David" w:hint="cs"/>
          <w:rtl/>
        </w:rPr>
      </w:pPr>
    </w:p>
    <w:p w14:paraId="47F43FE6" w14:textId="77777777" w:rsidR="007A1DE2" w:rsidRPr="007A1DE2" w:rsidRDefault="007A1DE2" w:rsidP="007A1DE2">
      <w:pPr>
        <w:bidi/>
        <w:rPr>
          <w:rFonts w:cs="David" w:hint="cs"/>
          <w:rtl/>
        </w:rPr>
      </w:pPr>
      <w:r w:rsidRPr="007A1DE2">
        <w:rPr>
          <w:rFonts w:cs="David" w:hint="cs"/>
          <w:rtl/>
        </w:rPr>
        <w:tab/>
        <w:t>אני לא מרגישה עם זה נקייה מבחינה ציבורית, להצביע בעד, ולכן אני אומרת שמשפטית - - -</w:t>
      </w:r>
    </w:p>
    <w:p w14:paraId="0044261F" w14:textId="77777777" w:rsidR="007A1DE2" w:rsidRPr="007A1DE2" w:rsidRDefault="007A1DE2" w:rsidP="007A1DE2">
      <w:pPr>
        <w:bidi/>
        <w:rPr>
          <w:rFonts w:cs="David" w:hint="cs"/>
          <w:rtl/>
        </w:rPr>
      </w:pPr>
    </w:p>
    <w:p w14:paraId="51771308" w14:textId="77777777" w:rsidR="007A1DE2" w:rsidRDefault="007A1DE2" w:rsidP="007A1DE2">
      <w:pPr>
        <w:bidi/>
        <w:rPr>
          <w:rFonts w:cs="David" w:hint="cs"/>
          <w:u w:val="single"/>
          <w:rtl/>
        </w:rPr>
      </w:pPr>
    </w:p>
    <w:p w14:paraId="6021F458" w14:textId="77777777" w:rsidR="007A1DE2" w:rsidRDefault="007A1DE2" w:rsidP="007A1DE2">
      <w:pPr>
        <w:bidi/>
        <w:rPr>
          <w:rFonts w:cs="David" w:hint="cs"/>
          <w:u w:val="single"/>
          <w:rtl/>
        </w:rPr>
      </w:pPr>
    </w:p>
    <w:p w14:paraId="11A7C56A" w14:textId="77777777" w:rsidR="007A1DE2" w:rsidRDefault="007A1DE2" w:rsidP="007A1DE2">
      <w:pPr>
        <w:bidi/>
        <w:rPr>
          <w:rFonts w:cs="David" w:hint="cs"/>
          <w:u w:val="single"/>
          <w:rtl/>
        </w:rPr>
      </w:pPr>
    </w:p>
    <w:p w14:paraId="6C4D2722" w14:textId="77777777" w:rsidR="007A1DE2" w:rsidRDefault="007A1DE2" w:rsidP="007A1DE2">
      <w:pPr>
        <w:bidi/>
        <w:rPr>
          <w:rFonts w:cs="David" w:hint="cs"/>
          <w:u w:val="single"/>
          <w:rtl/>
        </w:rPr>
      </w:pPr>
    </w:p>
    <w:p w14:paraId="66E322F5" w14:textId="77777777" w:rsidR="007A1DE2" w:rsidRPr="007A1DE2" w:rsidRDefault="007A1DE2" w:rsidP="007A1DE2">
      <w:pPr>
        <w:bidi/>
        <w:rPr>
          <w:rFonts w:cs="David" w:hint="cs"/>
          <w:rtl/>
        </w:rPr>
      </w:pPr>
      <w:r w:rsidRPr="007A1DE2">
        <w:rPr>
          <w:rFonts w:cs="David" w:hint="cs"/>
          <w:u w:val="single"/>
          <w:rtl/>
        </w:rPr>
        <w:t>היו"ר דוד טל:</w:t>
      </w:r>
    </w:p>
    <w:p w14:paraId="32C10884" w14:textId="77777777" w:rsidR="007A1DE2" w:rsidRPr="007A1DE2" w:rsidRDefault="007A1DE2" w:rsidP="007A1DE2">
      <w:pPr>
        <w:bidi/>
        <w:rPr>
          <w:rFonts w:cs="David" w:hint="cs"/>
          <w:rtl/>
        </w:rPr>
      </w:pPr>
    </w:p>
    <w:p w14:paraId="32707EEE" w14:textId="77777777" w:rsidR="007A1DE2" w:rsidRPr="007A1DE2" w:rsidRDefault="007A1DE2" w:rsidP="007A1DE2">
      <w:pPr>
        <w:bidi/>
        <w:ind w:firstLine="567"/>
        <w:rPr>
          <w:rFonts w:cs="David" w:hint="cs"/>
          <w:rtl/>
        </w:rPr>
      </w:pPr>
      <w:r w:rsidRPr="007A1DE2">
        <w:rPr>
          <w:rFonts w:cs="David" w:hint="cs"/>
          <w:rtl/>
        </w:rPr>
        <w:t xml:space="preserve">עמיתתי היקרה, את שלחת את </w:t>
      </w:r>
      <w:proofErr w:type="spellStart"/>
      <w:r w:rsidRPr="007A1DE2">
        <w:rPr>
          <w:rFonts w:cs="David" w:hint="cs"/>
          <w:rtl/>
        </w:rPr>
        <w:t>שרוני</w:t>
      </w:r>
      <w:proofErr w:type="spellEnd"/>
      <w:r w:rsidRPr="007A1DE2">
        <w:rPr>
          <w:rFonts w:cs="David" w:hint="cs"/>
          <w:rtl/>
        </w:rPr>
        <w:t xml:space="preserve">. זאת אומרת, על דעת זה שיביא הסכם נקי וחף מכל חשש לעבירה אז יהיה בסדר. אלמלא כן לא היית מעלה הצעה כזאת, היית אומרת מראש: אני רוצה להצביע כאן ועכשיו, ואני מצביע נגד כי העסק הזה לא נראה לי, ואז זה היה נראה בסדר. </w:t>
      </w:r>
    </w:p>
    <w:p w14:paraId="20C2352C" w14:textId="77777777" w:rsidR="007A1DE2" w:rsidRPr="007A1DE2" w:rsidRDefault="007A1DE2" w:rsidP="007A1DE2">
      <w:pPr>
        <w:bidi/>
        <w:rPr>
          <w:rFonts w:cs="David" w:hint="cs"/>
          <w:rtl/>
        </w:rPr>
      </w:pPr>
    </w:p>
    <w:p w14:paraId="557EA21D" w14:textId="77777777" w:rsidR="007A1DE2" w:rsidRPr="007A1DE2" w:rsidRDefault="007A1DE2" w:rsidP="007A1DE2">
      <w:pPr>
        <w:bidi/>
        <w:rPr>
          <w:rFonts w:cs="David" w:hint="cs"/>
          <w:rtl/>
        </w:rPr>
      </w:pPr>
      <w:r w:rsidRPr="007A1DE2">
        <w:rPr>
          <w:rFonts w:cs="David" w:hint="cs"/>
          <w:u w:val="single"/>
          <w:rtl/>
        </w:rPr>
        <w:t>רונית תירוש:</w:t>
      </w:r>
    </w:p>
    <w:p w14:paraId="761E1729" w14:textId="77777777" w:rsidR="007A1DE2" w:rsidRPr="007A1DE2" w:rsidRDefault="007A1DE2" w:rsidP="007A1DE2">
      <w:pPr>
        <w:bidi/>
        <w:rPr>
          <w:rFonts w:cs="David" w:hint="cs"/>
          <w:rtl/>
        </w:rPr>
      </w:pPr>
    </w:p>
    <w:p w14:paraId="7B6B7DEC" w14:textId="77777777" w:rsidR="007A1DE2" w:rsidRPr="007A1DE2" w:rsidRDefault="007A1DE2" w:rsidP="007A1DE2">
      <w:pPr>
        <w:bidi/>
        <w:rPr>
          <w:rFonts w:cs="David" w:hint="cs"/>
          <w:rtl/>
        </w:rPr>
      </w:pPr>
      <w:r w:rsidRPr="007A1DE2">
        <w:rPr>
          <w:rFonts w:cs="David" w:hint="cs"/>
          <w:rtl/>
        </w:rPr>
        <w:tab/>
        <w:t xml:space="preserve">כשאני אמרתי לו ללכת לתקן לא אמרתי לו מה להביא. </w:t>
      </w:r>
    </w:p>
    <w:p w14:paraId="65CAB4A7" w14:textId="77777777" w:rsidR="007A1DE2" w:rsidRPr="007A1DE2" w:rsidRDefault="007A1DE2" w:rsidP="007A1DE2">
      <w:pPr>
        <w:bidi/>
        <w:rPr>
          <w:rFonts w:cs="David" w:hint="cs"/>
          <w:rtl/>
        </w:rPr>
      </w:pPr>
    </w:p>
    <w:p w14:paraId="2C81567E" w14:textId="77777777" w:rsidR="007A1DE2" w:rsidRPr="007A1DE2" w:rsidRDefault="007A1DE2" w:rsidP="007A1DE2">
      <w:pPr>
        <w:bidi/>
        <w:rPr>
          <w:rFonts w:cs="David" w:hint="cs"/>
          <w:rtl/>
        </w:rPr>
      </w:pPr>
      <w:r w:rsidRPr="007A1DE2">
        <w:rPr>
          <w:rFonts w:cs="David" w:hint="cs"/>
          <w:u w:val="single"/>
          <w:rtl/>
        </w:rPr>
        <w:t>היו"ר דוד טל:</w:t>
      </w:r>
    </w:p>
    <w:p w14:paraId="78DFE1DB" w14:textId="77777777" w:rsidR="007A1DE2" w:rsidRPr="007A1DE2" w:rsidRDefault="007A1DE2" w:rsidP="007A1DE2">
      <w:pPr>
        <w:bidi/>
        <w:ind w:firstLine="567"/>
        <w:rPr>
          <w:rFonts w:cs="David" w:hint="cs"/>
          <w:rtl/>
        </w:rPr>
      </w:pPr>
    </w:p>
    <w:p w14:paraId="3FE896B4" w14:textId="77777777" w:rsidR="007A1DE2" w:rsidRPr="007A1DE2" w:rsidRDefault="007A1DE2" w:rsidP="007A1DE2">
      <w:pPr>
        <w:bidi/>
        <w:ind w:firstLine="567"/>
        <w:rPr>
          <w:rFonts w:cs="David" w:hint="cs"/>
          <w:rtl/>
        </w:rPr>
      </w:pPr>
      <w:r w:rsidRPr="007A1DE2">
        <w:rPr>
          <w:rFonts w:cs="David" w:hint="cs"/>
          <w:rtl/>
        </w:rPr>
        <w:t xml:space="preserve">אמרנו לו להביא הסכם שיהיה נקי וחף מכל מה שהעירה היועצת המשפטית של הכנסת, שמעלה חששות כאלה ואחרים. </w:t>
      </w:r>
    </w:p>
    <w:p w14:paraId="58EA52E0" w14:textId="77777777" w:rsidR="007A1DE2" w:rsidRPr="007A1DE2" w:rsidRDefault="007A1DE2" w:rsidP="007A1DE2">
      <w:pPr>
        <w:bidi/>
        <w:rPr>
          <w:rFonts w:cs="David" w:hint="cs"/>
          <w:rtl/>
        </w:rPr>
      </w:pPr>
    </w:p>
    <w:p w14:paraId="307A5343" w14:textId="77777777" w:rsidR="007A1DE2" w:rsidRPr="007A1DE2" w:rsidRDefault="007A1DE2" w:rsidP="007A1DE2">
      <w:pPr>
        <w:bidi/>
        <w:rPr>
          <w:rFonts w:cs="David" w:hint="cs"/>
          <w:rtl/>
        </w:rPr>
      </w:pPr>
      <w:r w:rsidRPr="007A1DE2">
        <w:rPr>
          <w:rFonts w:cs="David" w:hint="cs"/>
          <w:u w:val="single"/>
          <w:rtl/>
        </w:rPr>
        <w:t>רונית תירוש:</w:t>
      </w:r>
    </w:p>
    <w:p w14:paraId="5FD8FCCB" w14:textId="77777777" w:rsidR="007A1DE2" w:rsidRPr="007A1DE2" w:rsidRDefault="007A1DE2" w:rsidP="007A1DE2">
      <w:pPr>
        <w:bidi/>
        <w:rPr>
          <w:rFonts w:cs="David" w:hint="cs"/>
          <w:rtl/>
        </w:rPr>
      </w:pPr>
    </w:p>
    <w:p w14:paraId="2266CE37" w14:textId="77777777" w:rsidR="007A1DE2" w:rsidRPr="007A1DE2" w:rsidRDefault="007A1DE2" w:rsidP="007A1DE2">
      <w:pPr>
        <w:bidi/>
        <w:ind w:firstLine="567"/>
        <w:rPr>
          <w:rFonts w:cs="David" w:hint="cs"/>
          <w:rtl/>
        </w:rPr>
      </w:pPr>
      <w:r w:rsidRPr="007A1DE2">
        <w:rPr>
          <w:rFonts w:cs="David" w:hint="cs"/>
          <w:rtl/>
        </w:rPr>
        <w:t xml:space="preserve">בין היתר, היא העירה הערה על הקשר שקיים בין צדק חברתי למפלגה הזאת, שרוצה להיקרא "צדק לגמלאים". הוא לא ניתק את הקשר, וזכותו לא לנתק את הקשר, ואני חושבת - - -  </w:t>
      </w:r>
    </w:p>
    <w:p w14:paraId="5D01DEFB" w14:textId="77777777" w:rsidR="007A1DE2" w:rsidRPr="007A1DE2" w:rsidRDefault="007A1DE2" w:rsidP="007A1DE2">
      <w:pPr>
        <w:bidi/>
        <w:rPr>
          <w:rFonts w:cs="David" w:hint="cs"/>
          <w:rtl/>
        </w:rPr>
      </w:pPr>
    </w:p>
    <w:p w14:paraId="2BD43C92" w14:textId="77777777" w:rsidR="007A1DE2" w:rsidRPr="007A1DE2" w:rsidRDefault="007A1DE2" w:rsidP="007A1DE2">
      <w:pPr>
        <w:bidi/>
        <w:rPr>
          <w:rFonts w:cs="David" w:hint="cs"/>
          <w:rtl/>
        </w:rPr>
      </w:pPr>
      <w:r w:rsidRPr="007A1DE2">
        <w:rPr>
          <w:rFonts w:cs="David" w:hint="cs"/>
          <w:u w:val="single"/>
          <w:rtl/>
        </w:rPr>
        <w:t>היו"ר דוד טל:</w:t>
      </w:r>
    </w:p>
    <w:p w14:paraId="08246A69" w14:textId="77777777" w:rsidR="007A1DE2" w:rsidRPr="007A1DE2" w:rsidRDefault="007A1DE2" w:rsidP="007A1DE2">
      <w:pPr>
        <w:bidi/>
        <w:rPr>
          <w:rFonts w:cs="David" w:hint="cs"/>
          <w:rtl/>
        </w:rPr>
      </w:pPr>
    </w:p>
    <w:p w14:paraId="7812E88D" w14:textId="77777777" w:rsidR="007A1DE2" w:rsidRPr="007A1DE2" w:rsidRDefault="007A1DE2" w:rsidP="007A1DE2">
      <w:pPr>
        <w:bidi/>
        <w:ind w:firstLine="567"/>
        <w:rPr>
          <w:rFonts w:cs="David" w:hint="cs"/>
          <w:rtl/>
        </w:rPr>
      </w:pPr>
      <w:r w:rsidRPr="007A1DE2">
        <w:rPr>
          <w:rFonts w:cs="David" w:hint="cs"/>
          <w:rtl/>
        </w:rPr>
        <w:t xml:space="preserve">אז תצביעי בעד ההתפלגות ונגד הסעיף השני והשלישי. </w:t>
      </w:r>
    </w:p>
    <w:p w14:paraId="08706216" w14:textId="77777777" w:rsidR="007A1DE2" w:rsidRPr="007A1DE2" w:rsidRDefault="007A1DE2" w:rsidP="007A1DE2">
      <w:pPr>
        <w:bidi/>
        <w:rPr>
          <w:rFonts w:cs="David" w:hint="cs"/>
          <w:rtl/>
        </w:rPr>
      </w:pPr>
    </w:p>
    <w:p w14:paraId="5A6F9904"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064E230C" w14:textId="77777777" w:rsidR="007A1DE2" w:rsidRPr="007A1DE2" w:rsidRDefault="007A1DE2" w:rsidP="007A1DE2">
      <w:pPr>
        <w:pStyle w:val="Heading5"/>
        <w:jc w:val="left"/>
        <w:rPr>
          <w:rFonts w:hint="cs"/>
          <w:sz w:val="24"/>
          <w:rtl/>
        </w:rPr>
      </w:pPr>
    </w:p>
    <w:p w14:paraId="7EA328BF" w14:textId="77777777" w:rsidR="007A1DE2" w:rsidRPr="007A1DE2" w:rsidRDefault="007A1DE2" w:rsidP="007A1DE2">
      <w:pPr>
        <w:pStyle w:val="Heading5"/>
        <w:jc w:val="left"/>
        <w:rPr>
          <w:rFonts w:hint="cs"/>
          <w:sz w:val="24"/>
          <w:rtl/>
        </w:rPr>
      </w:pPr>
      <w:r w:rsidRPr="007A1DE2">
        <w:rPr>
          <w:rFonts w:hint="cs"/>
          <w:sz w:val="24"/>
          <w:rtl/>
        </w:rPr>
        <w:tab/>
        <w:t xml:space="preserve"> למה אתה אומר לה איך להצביע?</w:t>
      </w:r>
    </w:p>
    <w:p w14:paraId="545F19BA" w14:textId="77777777" w:rsidR="007A1DE2" w:rsidRPr="007A1DE2" w:rsidRDefault="007A1DE2" w:rsidP="007A1DE2">
      <w:pPr>
        <w:bidi/>
        <w:rPr>
          <w:rFonts w:cs="David" w:hint="cs"/>
          <w:rtl/>
        </w:rPr>
      </w:pPr>
    </w:p>
    <w:p w14:paraId="5F6AD59A" w14:textId="77777777" w:rsidR="007A1DE2" w:rsidRPr="007A1DE2" w:rsidRDefault="007A1DE2" w:rsidP="007A1DE2">
      <w:pPr>
        <w:bidi/>
        <w:rPr>
          <w:rFonts w:cs="David" w:hint="cs"/>
          <w:rtl/>
        </w:rPr>
      </w:pPr>
      <w:r w:rsidRPr="007A1DE2">
        <w:rPr>
          <w:rFonts w:cs="David" w:hint="cs"/>
          <w:u w:val="single"/>
          <w:rtl/>
        </w:rPr>
        <w:t>היו"ר דוד טל:</w:t>
      </w:r>
    </w:p>
    <w:p w14:paraId="20915767" w14:textId="77777777" w:rsidR="007A1DE2" w:rsidRPr="007A1DE2" w:rsidRDefault="007A1DE2" w:rsidP="007A1DE2">
      <w:pPr>
        <w:bidi/>
        <w:rPr>
          <w:rFonts w:cs="David" w:hint="cs"/>
          <w:rtl/>
        </w:rPr>
      </w:pPr>
    </w:p>
    <w:p w14:paraId="02D2D7D3" w14:textId="77777777" w:rsidR="007A1DE2" w:rsidRPr="007A1DE2" w:rsidRDefault="007A1DE2" w:rsidP="007A1DE2">
      <w:pPr>
        <w:bidi/>
        <w:rPr>
          <w:rFonts w:cs="David" w:hint="cs"/>
          <w:rtl/>
        </w:rPr>
      </w:pPr>
      <w:r w:rsidRPr="007A1DE2">
        <w:rPr>
          <w:rFonts w:cs="David" w:hint="cs"/>
          <w:rtl/>
        </w:rPr>
        <w:tab/>
        <w:t xml:space="preserve">אני הולך על-פי ההיגיון שלה. אני מציע לך, היא חברה שלי מהסיעה. </w:t>
      </w:r>
    </w:p>
    <w:p w14:paraId="6DAE5F1D" w14:textId="77777777" w:rsidR="007A1DE2" w:rsidRPr="007A1DE2" w:rsidRDefault="007A1DE2" w:rsidP="007A1DE2">
      <w:pPr>
        <w:bidi/>
        <w:rPr>
          <w:rFonts w:cs="David" w:hint="cs"/>
          <w:rtl/>
        </w:rPr>
      </w:pPr>
    </w:p>
    <w:p w14:paraId="5583D4D8" w14:textId="77777777" w:rsidR="007A1DE2" w:rsidRPr="007A1DE2" w:rsidRDefault="007A1DE2" w:rsidP="007A1DE2">
      <w:pPr>
        <w:bidi/>
        <w:rPr>
          <w:rFonts w:cs="David" w:hint="cs"/>
          <w:rtl/>
        </w:rPr>
      </w:pPr>
      <w:r w:rsidRPr="007A1DE2">
        <w:rPr>
          <w:rFonts w:cs="David" w:hint="cs"/>
          <w:u w:val="single"/>
          <w:rtl/>
        </w:rPr>
        <w:t>רונית תירוש:</w:t>
      </w:r>
    </w:p>
    <w:p w14:paraId="3D89563C" w14:textId="77777777" w:rsidR="007A1DE2" w:rsidRPr="007A1DE2" w:rsidRDefault="007A1DE2" w:rsidP="007A1DE2">
      <w:pPr>
        <w:bidi/>
        <w:rPr>
          <w:rFonts w:cs="David" w:hint="cs"/>
          <w:rtl/>
        </w:rPr>
      </w:pPr>
    </w:p>
    <w:p w14:paraId="58BE07A0" w14:textId="77777777" w:rsidR="007A1DE2" w:rsidRPr="007A1DE2" w:rsidRDefault="007A1DE2" w:rsidP="007A1DE2">
      <w:pPr>
        <w:bidi/>
        <w:rPr>
          <w:rFonts w:cs="David" w:hint="cs"/>
          <w:u w:val="single"/>
          <w:rtl/>
        </w:rPr>
      </w:pPr>
      <w:r w:rsidRPr="007A1DE2">
        <w:rPr>
          <w:rFonts w:cs="David" w:hint="cs"/>
          <w:rtl/>
        </w:rPr>
        <w:tab/>
        <w:t xml:space="preserve">אדוני היושב ראש, אם תפצל אני מודיעה שעל הפיצול אצביע בעד. </w:t>
      </w:r>
    </w:p>
    <w:p w14:paraId="0D375813" w14:textId="77777777" w:rsidR="007A1DE2" w:rsidRPr="007A1DE2" w:rsidRDefault="007A1DE2" w:rsidP="007A1DE2">
      <w:pPr>
        <w:bidi/>
        <w:rPr>
          <w:rFonts w:cs="David" w:hint="cs"/>
          <w:u w:val="single"/>
          <w:rtl/>
        </w:rPr>
      </w:pPr>
    </w:p>
    <w:p w14:paraId="1F3A874D" w14:textId="77777777" w:rsidR="007A1DE2" w:rsidRPr="007A1DE2" w:rsidRDefault="007A1DE2" w:rsidP="007A1DE2">
      <w:pPr>
        <w:bidi/>
        <w:rPr>
          <w:rFonts w:cs="David" w:hint="cs"/>
          <w:rtl/>
        </w:rPr>
      </w:pPr>
      <w:r w:rsidRPr="007A1DE2">
        <w:rPr>
          <w:rFonts w:cs="David" w:hint="cs"/>
          <w:u w:val="single"/>
          <w:rtl/>
        </w:rPr>
        <w:t>היו"ר דוד טל:</w:t>
      </w:r>
    </w:p>
    <w:p w14:paraId="236569DE" w14:textId="77777777" w:rsidR="007A1DE2" w:rsidRPr="007A1DE2" w:rsidRDefault="007A1DE2" w:rsidP="007A1DE2">
      <w:pPr>
        <w:bidi/>
        <w:rPr>
          <w:rFonts w:cs="David" w:hint="cs"/>
          <w:rtl/>
        </w:rPr>
      </w:pPr>
    </w:p>
    <w:p w14:paraId="049B3BC6" w14:textId="77777777" w:rsidR="007A1DE2" w:rsidRPr="007A1DE2" w:rsidRDefault="007A1DE2" w:rsidP="007A1DE2">
      <w:pPr>
        <w:bidi/>
        <w:rPr>
          <w:rFonts w:cs="David" w:hint="cs"/>
          <w:rtl/>
        </w:rPr>
      </w:pPr>
      <w:r w:rsidRPr="007A1DE2">
        <w:rPr>
          <w:rFonts w:cs="David" w:hint="cs"/>
          <w:rtl/>
        </w:rPr>
        <w:tab/>
        <w:t>זה יהיה פיצול, יהיו שלוש הצבעות.</w:t>
      </w:r>
    </w:p>
    <w:p w14:paraId="5250D167" w14:textId="77777777" w:rsidR="007A1DE2" w:rsidRPr="007A1DE2" w:rsidRDefault="007A1DE2" w:rsidP="007A1DE2">
      <w:pPr>
        <w:bidi/>
        <w:rPr>
          <w:rFonts w:cs="David" w:hint="cs"/>
          <w:rtl/>
        </w:rPr>
      </w:pPr>
    </w:p>
    <w:p w14:paraId="017E3849" w14:textId="77777777" w:rsidR="007A1DE2" w:rsidRPr="007A1DE2" w:rsidRDefault="007A1DE2" w:rsidP="007A1DE2">
      <w:pPr>
        <w:bidi/>
        <w:rPr>
          <w:rFonts w:cs="David" w:hint="cs"/>
          <w:rtl/>
        </w:rPr>
      </w:pPr>
      <w:r w:rsidRPr="007A1DE2">
        <w:rPr>
          <w:rFonts w:cs="David" w:hint="cs"/>
          <w:u w:val="single"/>
          <w:rtl/>
        </w:rPr>
        <w:t>רונית תירוש:</w:t>
      </w:r>
    </w:p>
    <w:p w14:paraId="6241F028" w14:textId="77777777" w:rsidR="007A1DE2" w:rsidRPr="007A1DE2" w:rsidRDefault="007A1DE2" w:rsidP="007A1DE2">
      <w:pPr>
        <w:bidi/>
        <w:rPr>
          <w:rFonts w:cs="David" w:hint="cs"/>
          <w:rtl/>
        </w:rPr>
      </w:pPr>
    </w:p>
    <w:p w14:paraId="16A70BBF" w14:textId="77777777" w:rsidR="007A1DE2" w:rsidRPr="007A1DE2" w:rsidRDefault="007A1DE2" w:rsidP="007A1DE2">
      <w:pPr>
        <w:bidi/>
        <w:rPr>
          <w:rFonts w:cs="David" w:hint="cs"/>
          <w:rtl/>
        </w:rPr>
      </w:pPr>
      <w:r w:rsidRPr="007A1DE2">
        <w:rPr>
          <w:rFonts w:cs="David" w:hint="cs"/>
          <w:rtl/>
        </w:rPr>
        <w:tab/>
        <w:t xml:space="preserve"> אפילו על-פי תקנון  הכנסת אני לא רשאית להתנגד לפיצול. יכול להיות שבעתיד יבואו עוד סעיפים.</w:t>
      </w:r>
    </w:p>
    <w:p w14:paraId="217A5BD5" w14:textId="77777777" w:rsidR="007A1DE2" w:rsidRPr="007A1DE2" w:rsidRDefault="007A1DE2" w:rsidP="007A1DE2">
      <w:pPr>
        <w:bidi/>
        <w:rPr>
          <w:rFonts w:cs="David" w:hint="cs"/>
          <w:rtl/>
        </w:rPr>
      </w:pPr>
    </w:p>
    <w:p w14:paraId="6E21ABC1" w14:textId="77777777" w:rsidR="007A1DE2" w:rsidRPr="007A1DE2" w:rsidRDefault="007A1DE2" w:rsidP="007A1DE2">
      <w:pPr>
        <w:bidi/>
        <w:rPr>
          <w:rFonts w:cs="David" w:hint="cs"/>
          <w:rtl/>
        </w:rPr>
      </w:pPr>
      <w:r w:rsidRPr="007A1DE2">
        <w:rPr>
          <w:rFonts w:cs="David" w:hint="cs"/>
          <w:u w:val="single"/>
          <w:rtl/>
        </w:rPr>
        <w:t xml:space="preserve">זהבה </w:t>
      </w:r>
      <w:proofErr w:type="spellStart"/>
      <w:r w:rsidRPr="007A1DE2">
        <w:rPr>
          <w:rFonts w:cs="David" w:hint="cs"/>
          <w:u w:val="single"/>
          <w:rtl/>
        </w:rPr>
        <w:t>גלאון</w:t>
      </w:r>
      <w:proofErr w:type="spellEnd"/>
      <w:r w:rsidRPr="007A1DE2">
        <w:rPr>
          <w:rFonts w:cs="David" w:hint="cs"/>
          <w:u w:val="single"/>
          <w:rtl/>
        </w:rPr>
        <w:t>:</w:t>
      </w:r>
    </w:p>
    <w:p w14:paraId="1CC6FFDB" w14:textId="77777777" w:rsidR="007A1DE2" w:rsidRPr="007A1DE2" w:rsidRDefault="007A1DE2" w:rsidP="007A1DE2">
      <w:pPr>
        <w:bidi/>
        <w:rPr>
          <w:rFonts w:cs="David" w:hint="cs"/>
          <w:rtl/>
        </w:rPr>
      </w:pPr>
    </w:p>
    <w:p w14:paraId="19522809" w14:textId="77777777" w:rsidR="007A1DE2" w:rsidRPr="007A1DE2" w:rsidRDefault="007A1DE2" w:rsidP="007A1DE2">
      <w:pPr>
        <w:bidi/>
        <w:rPr>
          <w:rFonts w:cs="David" w:hint="cs"/>
          <w:rtl/>
        </w:rPr>
      </w:pPr>
      <w:r w:rsidRPr="007A1DE2">
        <w:rPr>
          <w:rFonts w:cs="David" w:hint="cs"/>
          <w:rtl/>
        </w:rPr>
        <w:tab/>
        <w:t xml:space="preserve">זה לא נכון. את רשאית להתנגד. </w:t>
      </w:r>
    </w:p>
    <w:p w14:paraId="7FD6B2F0" w14:textId="77777777" w:rsidR="007A1DE2" w:rsidRPr="007A1DE2" w:rsidRDefault="007A1DE2" w:rsidP="007A1DE2">
      <w:pPr>
        <w:bidi/>
        <w:rPr>
          <w:rFonts w:cs="David" w:hint="cs"/>
          <w:rtl/>
        </w:rPr>
      </w:pPr>
    </w:p>
    <w:p w14:paraId="6A9BA0F0" w14:textId="77777777" w:rsidR="007A1DE2" w:rsidRPr="007A1DE2" w:rsidRDefault="007A1DE2" w:rsidP="007A1DE2">
      <w:pPr>
        <w:bidi/>
        <w:rPr>
          <w:rFonts w:cs="David" w:hint="cs"/>
          <w:rtl/>
        </w:rPr>
      </w:pPr>
      <w:r w:rsidRPr="007A1DE2">
        <w:rPr>
          <w:rFonts w:cs="David" w:hint="cs"/>
          <w:u w:val="single"/>
          <w:rtl/>
        </w:rPr>
        <w:t>היו"ר דוד טל:</w:t>
      </w:r>
    </w:p>
    <w:p w14:paraId="6F7A0BD9" w14:textId="77777777" w:rsidR="007A1DE2" w:rsidRPr="007A1DE2" w:rsidRDefault="007A1DE2" w:rsidP="007A1DE2">
      <w:pPr>
        <w:bidi/>
        <w:rPr>
          <w:rFonts w:cs="David" w:hint="cs"/>
          <w:rtl/>
        </w:rPr>
      </w:pPr>
    </w:p>
    <w:p w14:paraId="38257CEB" w14:textId="77777777" w:rsidR="007A1DE2" w:rsidRPr="007A1DE2" w:rsidRDefault="007A1DE2" w:rsidP="007A1DE2">
      <w:pPr>
        <w:bidi/>
        <w:rPr>
          <w:rFonts w:cs="David" w:hint="cs"/>
          <w:rtl/>
        </w:rPr>
      </w:pPr>
      <w:r w:rsidRPr="007A1DE2">
        <w:rPr>
          <w:rFonts w:cs="David" w:hint="cs"/>
          <w:rtl/>
        </w:rPr>
        <w:tab/>
        <w:t xml:space="preserve">תודה רבה. רבותיי, הדברים נאמרו. </w:t>
      </w:r>
    </w:p>
    <w:p w14:paraId="11360B3B" w14:textId="77777777" w:rsidR="007A1DE2" w:rsidRDefault="007A1DE2" w:rsidP="007A1DE2">
      <w:pPr>
        <w:bidi/>
        <w:rPr>
          <w:rFonts w:cs="David" w:hint="cs"/>
          <w:rtl/>
        </w:rPr>
      </w:pPr>
    </w:p>
    <w:p w14:paraId="61599153" w14:textId="77777777" w:rsidR="007A1DE2" w:rsidRDefault="007A1DE2" w:rsidP="007A1DE2">
      <w:pPr>
        <w:bidi/>
        <w:rPr>
          <w:rFonts w:cs="David" w:hint="cs"/>
          <w:rtl/>
        </w:rPr>
      </w:pPr>
    </w:p>
    <w:p w14:paraId="44291483" w14:textId="77777777" w:rsidR="007A1DE2" w:rsidRDefault="007A1DE2" w:rsidP="007A1DE2">
      <w:pPr>
        <w:bidi/>
        <w:rPr>
          <w:rFonts w:cs="David" w:hint="cs"/>
          <w:rtl/>
        </w:rPr>
      </w:pPr>
    </w:p>
    <w:p w14:paraId="7704CCFD" w14:textId="77777777" w:rsidR="007A1DE2" w:rsidRDefault="007A1DE2" w:rsidP="007A1DE2">
      <w:pPr>
        <w:bidi/>
        <w:rPr>
          <w:rFonts w:cs="David" w:hint="cs"/>
          <w:rtl/>
        </w:rPr>
      </w:pPr>
    </w:p>
    <w:p w14:paraId="0E38F93A" w14:textId="77777777" w:rsidR="007A1DE2" w:rsidRDefault="007A1DE2" w:rsidP="007A1DE2">
      <w:pPr>
        <w:bidi/>
        <w:rPr>
          <w:rFonts w:cs="David" w:hint="cs"/>
          <w:rtl/>
        </w:rPr>
      </w:pPr>
    </w:p>
    <w:p w14:paraId="3ABDEE87" w14:textId="77777777" w:rsidR="007A1DE2" w:rsidRPr="007A1DE2" w:rsidRDefault="007A1DE2" w:rsidP="007A1DE2">
      <w:pPr>
        <w:bidi/>
        <w:rPr>
          <w:rFonts w:cs="David" w:hint="cs"/>
          <w:rtl/>
        </w:rPr>
      </w:pPr>
    </w:p>
    <w:p w14:paraId="23747D52" w14:textId="77777777" w:rsidR="007A1DE2" w:rsidRPr="007A1DE2" w:rsidRDefault="007A1DE2" w:rsidP="007A1DE2">
      <w:pPr>
        <w:bidi/>
        <w:rPr>
          <w:rFonts w:cs="David" w:hint="cs"/>
          <w:rtl/>
        </w:rPr>
      </w:pPr>
      <w:r w:rsidRPr="007A1DE2">
        <w:rPr>
          <w:rFonts w:cs="David" w:hint="cs"/>
          <w:u w:val="single"/>
          <w:rtl/>
        </w:rPr>
        <w:t xml:space="preserve">זהבה </w:t>
      </w:r>
      <w:proofErr w:type="spellStart"/>
      <w:r w:rsidRPr="007A1DE2">
        <w:rPr>
          <w:rFonts w:cs="David" w:hint="cs"/>
          <w:u w:val="single"/>
          <w:rtl/>
        </w:rPr>
        <w:t>גלאון</w:t>
      </w:r>
      <w:proofErr w:type="spellEnd"/>
      <w:r w:rsidRPr="007A1DE2">
        <w:rPr>
          <w:rFonts w:cs="David" w:hint="cs"/>
          <w:u w:val="single"/>
          <w:rtl/>
        </w:rPr>
        <w:t>:</w:t>
      </w:r>
    </w:p>
    <w:p w14:paraId="46F8892E" w14:textId="77777777" w:rsidR="007A1DE2" w:rsidRPr="007A1DE2" w:rsidRDefault="007A1DE2" w:rsidP="007A1DE2">
      <w:pPr>
        <w:bidi/>
        <w:rPr>
          <w:rFonts w:cs="David" w:hint="cs"/>
          <w:rtl/>
        </w:rPr>
      </w:pPr>
    </w:p>
    <w:p w14:paraId="47B3941C" w14:textId="77777777" w:rsidR="007A1DE2" w:rsidRPr="007A1DE2" w:rsidRDefault="007A1DE2" w:rsidP="007A1DE2">
      <w:pPr>
        <w:bidi/>
        <w:rPr>
          <w:rFonts w:cs="David" w:hint="cs"/>
          <w:rtl/>
        </w:rPr>
      </w:pPr>
      <w:r w:rsidRPr="007A1DE2">
        <w:rPr>
          <w:rFonts w:cs="David" w:hint="cs"/>
          <w:rtl/>
        </w:rPr>
        <w:tab/>
        <w:t xml:space="preserve"> זו פרשנות לא נכונה של תקנון הכנסת. </w:t>
      </w:r>
    </w:p>
    <w:p w14:paraId="4F45CD50" w14:textId="77777777" w:rsidR="007A1DE2" w:rsidRPr="007A1DE2" w:rsidRDefault="007A1DE2" w:rsidP="007A1DE2">
      <w:pPr>
        <w:bidi/>
        <w:rPr>
          <w:rFonts w:cs="David" w:hint="cs"/>
          <w:rtl/>
        </w:rPr>
      </w:pPr>
    </w:p>
    <w:p w14:paraId="43E2596B"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5D8D322A" w14:textId="77777777" w:rsidR="007A1DE2" w:rsidRPr="007A1DE2" w:rsidRDefault="007A1DE2" w:rsidP="007A1DE2">
      <w:pPr>
        <w:bidi/>
        <w:rPr>
          <w:rFonts w:cs="David" w:hint="cs"/>
          <w:rtl/>
        </w:rPr>
      </w:pPr>
    </w:p>
    <w:p w14:paraId="0CCA5C5D" w14:textId="77777777" w:rsidR="007A1DE2" w:rsidRPr="007A1DE2" w:rsidRDefault="007A1DE2" w:rsidP="007A1DE2">
      <w:pPr>
        <w:bidi/>
        <w:rPr>
          <w:rFonts w:cs="David" w:hint="cs"/>
          <w:rtl/>
        </w:rPr>
      </w:pPr>
      <w:r w:rsidRPr="007A1DE2">
        <w:rPr>
          <w:rFonts w:cs="David" w:hint="cs"/>
          <w:rtl/>
        </w:rPr>
        <w:tab/>
        <w:t xml:space="preserve">זהבה, את לא פעם ראשונה בוועדה. 17 זה היה כך. </w:t>
      </w:r>
    </w:p>
    <w:p w14:paraId="4A460CDD" w14:textId="77777777" w:rsidR="007A1DE2" w:rsidRPr="007A1DE2" w:rsidRDefault="007A1DE2" w:rsidP="007A1DE2">
      <w:pPr>
        <w:bidi/>
        <w:rPr>
          <w:rFonts w:cs="David" w:hint="cs"/>
          <w:rtl/>
        </w:rPr>
      </w:pPr>
    </w:p>
    <w:p w14:paraId="7C685326" w14:textId="77777777" w:rsidR="007A1DE2" w:rsidRPr="007A1DE2" w:rsidRDefault="007A1DE2" w:rsidP="007A1DE2">
      <w:pPr>
        <w:bidi/>
        <w:rPr>
          <w:rFonts w:cs="David" w:hint="cs"/>
          <w:rtl/>
        </w:rPr>
      </w:pPr>
      <w:r w:rsidRPr="007A1DE2">
        <w:rPr>
          <w:rFonts w:cs="David" w:hint="cs"/>
          <w:u w:val="single"/>
          <w:rtl/>
        </w:rPr>
        <w:t>היו"ר דוד טל:</w:t>
      </w:r>
    </w:p>
    <w:p w14:paraId="494AC2FA" w14:textId="77777777" w:rsidR="007A1DE2" w:rsidRPr="007A1DE2" w:rsidRDefault="007A1DE2" w:rsidP="007A1DE2">
      <w:pPr>
        <w:bidi/>
        <w:rPr>
          <w:rFonts w:cs="David" w:hint="cs"/>
          <w:rtl/>
        </w:rPr>
      </w:pPr>
    </w:p>
    <w:p w14:paraId="5426D97F" w14:textId="77777777" w:rsidR="007A1DE2" w:rsidRPr="007A1DE2" w:rsidRDefault="007A1DE2" w:rsidP="007A1DE2">
      <w:pPr>
        <w:bidi/>
        <w:rPr>
          <w:rFonts w:cs="David" w:hint="cs"/>
          <w:rtl/>
        </w:rPr>
      </w:pPr>
      <w:r w:rsidRPr="007A1DE2">
        <w:rPr>
          <w:rFonts w:cs="David" w:hint="cs"/>
          <w:rtl/>
        </w:rPr>
        <w:tab/>
        <w:t xml:space="preserve">חבר הכנסת זאב, בבקשה. </w:t>
      </w:r>
    </w:p>
    <w:p w14:paraId="7172AD75" w14:textId="77777777" w:rsidR="007A1DE2" w:rsidRPr="007A1DE2" w:rsidRDefault="007A1DE2" w:rsidP="007A1DE2">
      <w:pPr>
        <w:bidi/>
        <w:rPr>
          <w:rFonts w:cs="David" w:hint="cs"/>
          <w:rtl/>
        </w:rPr>
      </w:pPr>
    </w:p>
    <w:p w14:paraId="577556EA" w14:textId="77777777" w:rsidR="007A1DE2" w:rsidRPr="007A1DE2" w:rsidRDefault="007A1DE2" w:rsidP="007A1DE2">
      <w:pPr>
        <w:bidi/>
        <w:rPr>
          <w:rFonts w:cs="David" w:hint="cs"/>
          <w:rtl/>
        </w:rPr>
      </w:pPr>
      <w:r w:rsidRPr="007A1DE2">
        <w:rPr>
          <w:rFonts w:cs="David" w:hint="cs"/>
          <w:u w:val="single"/>
          <w:rtl/>
        </w:rPr>
        <w:t>נסים זאב:</w:t>
      </w:r>
    </w:p>
    <w:p w14:paraId="4B944120" w14:textId="77777777" w:rsidR="007A1DE2" w:rsidRPr="007A1DE2" w:rsidRDefault="007A1DE2" w:rsidP="007A1DE2">
      <w:pPr>
        <w:bidi/>
        <w:rPr>
          <w:rFonts w:cs="David" w:hint="cs"/>
          <w:rtl/>
        </w:rPr>
      </w:pPr>
    </w:p>
    <w:p w14:paraId="1193349B" w14:textId="77777777" w:rsidR="007A1DE2" w:rsidRPr="007A1DE2" w:rsidRDefault="007A1DE2" w:rsidP="007A1DE2">
      <w:pPr>
        <w:bidi/>
        <w:rPr>
          <w:rFonts w:cs="David" w:hint="cs"/>
          <w:rtl/>
        </w:rPr>
      </w:pPr>
      <w:r w:rsidRPr="007A1DE2">
        <w:rPr>
          <w:rFonts w:cs="David" w:hint="cs"/>
          <w:rtl/>
        </w:rPr>
        <w:tab/>
        <w:t xml:space="preserve"> אני נגד ההתפלגות מבחינה אידיאולוגית ופרטית. אני חושב שזה לא נכון. </w:t>
      </w:r>
    </w:p>
    <w:p w14:paraId="5755D8D4" w14:textId="77777777" w:rsidR="007A1DE2" w:rsidRPr="007A1DE2" w:rsidRDefault="007A1DE2" w:rsidP="007A1DE2">
      <w:pPr>
        <w:bidi/>
        <w:rPr>
          <w:rFonts w:cs="David" w:hint="cs"/>
          <w:rtl/>
        </w:rPr>
      </w:pPr>
    </w:p>
    <w:p w14:paraId="136C118A" w14:textId="77777777" w:rsidR="007A1DE2" w:rsidRPr="007A1DE2" w:rsidRDefault="007A1DE2" w:rsidP="007A1DE2">
      <w:pPr>
        <w:bidi/>
        <w:rPr>
          <w:rFonts w:cs="David" w:hint="cs"/>
          <w:rtl/>
        </w:rPr>
      </w:pPr>
      <w:r w:rsidRPr="007A1DE2">
        <w:rPr>
          <w:rFonts w:cs="David" w:hint="cs"/>
          <w:u w:val="single"/>
          <w:rtl/>
        </w:rPr>
        <w:t>אחמד טיבי:</w:t>
      </w:r>
    </w:p>
    <w:p w14:paraId="33E98A6A" w14:textId="77777777" w:rsidR="007A1DE2" w:rsidRPr="007A1DE2" w:rsidRDefault="007A1DE2" w:rsidP="007A1DE2">
      <w:pPr>
        <w:bidi/>
        <w:rPr>
          <w:rFonts w:cs="David" w:hint="cs"/>
          <w:rtl/>
        </w:rPr>
      </w:pPr>
    </w:p>
    <w:p w14:paraId="216FCF97" w14:textId="77777777" w:rsidR="007A1DE2" w:rsidRPr="007A1DE2" w:rsidRDefault="007A1DE2" w:rsidP="007A1DE2">
      <w:pPr>
        <w:bidi/>
        <w:rPr>
          <w:rFonts w:cs="David" w:hint="cs"/>
          <w:rtl/>
        </w:rPr>
      </w:pPr>
      <w:r w:rsidRPr="007A1DE2">
        <w:rPr>
          <w:rFonts w:cs="David" w:hint="cs"/>
          <w:rtl/>
        </w:rPr>
        <w:tab/>
        <w:t xml:space="preserve"> אי-אפשר לשמוע כלום. </w:t>
      </w:r>
    </w:p>
    <w:p w14:paraId="597B877B" w14:textId="77777777" w:rsidR="007A1DE2" w:rsidRPr="007A1DE2" w:rsidRDefault="007A1DE2" w:rsidP="007A1DE2">
      <w:pPr>
        <w:bidi/>
        <w:rPr>
          <w:rFonts w:cs="David" w:hint="cs"/>
          <w:rtl/>
        </w:rPr>
      </w:pPr>
    </w:p>
    <w:p w14:paraId="7309594A" w14:textId="77777777" w:rsidR="007A1DE2" w:rsidRPr="007A1DE2" w:rsidRDefault="007A1DE2" w:rsidP="007A1DE2">
      <w:pPr>
        <w:bidi/>
        <w:rPr>
          <w:rFonts w:cs="David" w:hint="cs"/>
          <w:rtl/>
        </w:rPr>
      </w:pPr>
      <w:r w:rsidRPr="007A1DE2">
        <w:rPr>
          <w:rFonts w:cs="David" w:hint="cs"/>
          <w:u w:val="single"/>
          <w:rtl/>
        </w:rPr>
        <w:t>היו"ר דוד טל:</w:t>
      </w:r>
    </w:p>
    <w:p w14:paraId="48B36365" w14:textId="77777777" w:rsidR="007A1DE2" w:rsidRPr="007A1DE2" w:rsidRDefault="007A1DE2" w:rsidP="007A1DE2">
      <w:pPr>
        <w:bidi/>
        <w:rPr>
          <w:rFonts w:cs="David" w:hint="cs"/>
          <w:rtl/>
        </w:rPr>
      </w:pPr>
    </w:p>
    <w:p w14:paraId="24F8E8BE" w14:textId="77777777" w:rsidR="007A1DE2" w:rsidRPr="007A1DE2" w:rsidRDefault="007A1DE2" w:rsidP="007A1DE2">
      <w:pPr>
        <w:bidi/>
        <w:rPr>
          <w:rFonts w:cs="David" w:hint="cs"/>
          <w:rtl/>
        </w:rPr>
      </w:pPr>
      <w:r w:rsidRPr="007A1DE2">
        <w:rPr>
          <w:rFonts w:cs="David" w:hint="cs"/>
          <w:rtl/>
        </w:rPr>
        <w:tab/>
        <w:t xml:space="preserve">אתה מאוד צודק. צריך לעשות סדר. בבקשה. </w:t>
      </w:r>
    </w:p>
    <w:p w14:paraId="7C058CB3" w14:textId="77777777" w:rsidR="007A1DE2" w:rsidRPr="007A1DE2" w:rsidRDefault="007A1DE2" w:rsidP="007A1DE2">
      <w:pPr>
        <w:bidi/>
        <w:rPr>
          <w:rFonts w:cs="David" w:hint="cs"/>
          <w:rtl/>
        </w:rPr>
      </w:pPr>
    </w:p>
    <w:p w14:paraId="7BF39A65" w14:textId="77777777" w:rsidR="007A1DE2" w:rsidRPr="007A1DE2" w:rsidRDefault="007A1DE2" w:rsidP="007A1DE2">
      <w:pPr>
        <w:bidi/>
        <w:rPr>
          <w:rFonts w:cs="David" w:hint="cs"/>
          <w:rtl/>
        </w:rPr>
      </w:pPr>
      <w:r w:rsidRPr="007A1DE2">
        <w:rPr>
          <w:rFonts w:cs="David" w:hint="cs"/>
          <w:u w:val="single"/>
          <w:rtl/>
        </w:rPr>
        <w:t>נסים זאב:</w:t>
      </w:r>
    </w:p>
    <w:p w14:paraId="4B772022" w14:textId="77777777" w:rsidR="007A1DE2" w:rsidRPr="007A1DE2" w:rsidRDefault="007A1DE2" w:rsidP="007A1DE2">
      <w:pPr>
        <w:bidi/>
        <w:rPr>
          <w:rFonts w:cs="David" w:hint="cs"/>
          <w:rtl/>
        </w:rPr>
      </w:pPr>
    </w:p>
    <w:p w14:paraId="3418938A" w14:textId="77777777" w:rsidR="007A1DE2" w:rsidRPr="007A1DE2" w:rsidRDefault="007A1DE2" w:rsidP="007A1DE2">
      <w:pPr>
        <w:bidi/>
        <w:rPr>
          <w:rFonts w:cs="David" w:hint="cs"/>
          <w:rtl/>
        </w:rPr>
      </w:pPr>
      <w:r w:rsidRPr="007A1DE2">
        <w:rPr>
          <w:rFonts w:cs="David" w:hint="cs"/>
          <w:rtl/>
        </w:rPr>
        <w:tab/>
        <w:t xml:space="preserve">אדוני היושב ראש, אני לא מדבר בפאן המשפטי, כי היועצת המשפטית אמרה שיש שיקול דעת לחברי הכנסת בוועדה הנכבדה הזו ואין כאן שיקול משפטי. את המשוכה הזאת כבר עברנו בדיון שעבר. קל לנו לקבל חוות דעת בעקבות חוות הדעת של היועצת המשפטית, וכך להתנער מאחריות ולקבל החלטה. </w:t>
      </w:r>
    </w:p>
    <w:p w14:paraId="2DE0F125" w14:textId="77777777" w:rsidR="007A1DE2" w:rsidRPr="007A1DE2" w:rsidRDefault="007A1DE2" w:rsidP="007A1DE2">
      <w:pPr>
        <w:bidi/>
        <w:rPr>
          <w:rFonts w:cs="David" w:hint="cs"/>
          <w:rtl/>
        </w:rPr>
      </w:pPr>
    </w:p>
    <w:p w14:paraId="298FF461" w14:textId="77777777" w:rsidR="007A1DE2" w:rsidRPr="007A1DE2" w:rsidRDefault="007A1DE2" w:rsidP="007A1DE2">
      <w:pPr>
        <w:bidi/>
        <w:ind w:firstLine="567"/>
        <w:rPr>
          <w:rFonts w:cs="David" w:hint="cs"/>
          <w:rtl/>
        </w:rPr>
      </w:pPr>
      <w:r w:rsidRPr="007A1DE2">
        <w:rPr>
          <w:rFonts w:cs="David" w:hint="cs"/>
          <w:rtl/>
        </w:rPr>
        <w:t xml:space="preserve">היום ההחלטה נתונה לשיקול דעתם של חברי הכנסת. אני רוצה להסביר מדוע אני נגד. תארו לכם, דיברו על </w:t>
      </w:r>
      <w:proofErr w:type="spellStart"/>
      <w:r w:rsidRPr="007A1DE2">
        <w:rPr>
          <w:rFonts w:cs="David" w:hint="cs"/>
          <w:rtl/>
        </w:rPr>
        <w:t>טלנסקי</w:t>
      </w:r>
      <w:proofErr w:type="spellEnd"/>
      <w:r w:rsidRPr="007A1DE2">
        <w:rPr>
          <w:rFonts w:cs="David" w:hint="cs"/>
          <w:rtl/>
        </w:rPr>
        <w:t xml:space="preserve">, אם היה קונה חלק ממפלגת </w:t>
      </w:r>
      <w:r w:rsidRPr="007A1DE2">
        <w:rPr>
          <w:rFonts w:cs="David"/>
          <w:rtl/>
        </w:rPr>
        <w:t>"</w:t>
      </w:r>
      <w:r w:rsidRPr="007A1DE2">
        <w:rPr>
          <w:rFonts w:cs="David" w:hint="cs"/>
          <w:rtl/>
        </w:rPr>
        <w:t>קדימה</w:t>
      </w:r>
      <w:r w:rsidRPr="007A1DE2">
        <w:rPr>
          <w:rFonts w:cs="David"/>
          <w:rtl/>
        </w:rPr>
        <w:t>"</w:t>
      </w:r>
      <w:r w:rsidRPr="007A1DE2">
        <w:rPr>
          <w:rFonts w:cs="David" w:hint="cs"/>
          <w:rtl/>
        </w:rPr>
        <w:t xml:space="preserve">, איך זה היה נראה. </w:t>
      </w:r>
    </w:p>
    <w:p w14:paraId="129F0236" w14:textId="77777777" w:rsidR="007A1DE2" w:rsidRPr="007A1DE2" w:rsidRDefault="007A1DE2" w:rsidP="007A1DE2">
      <w:pPr>
        <w:bidi/>
        <w:rPr>
          <w:rFonts w:cs="David" w:hint="cs"/>
          <w:rtl/>
        </w:rPr>
      </w:pPr>
    </w:p>
    <w:p w14:paraId="79248457"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08F5FCB0" w14:textId="77777777" w:rsidR="007A1DE2" w:rsidRPr="007A1DE2" w:rsidRDefault="007A1DE2" w:rsidP="007A1DE2">
      <w:pPr>
        <w:bidi/>
        <w:rPr>
          <w:rFonts w:cs="David"/>
          <w:rtl/>
        </w:rPr>
      </w:pPr>
    </w:p>
    <w:p w14:paraId="5FEBA1CF"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זה מה שהוא עשה. </w:t>
      </w:r>
    </w:p>
    <w:p w14:paraId="6DAB730A" w14:textId="77777777" w:rsidR="007A1DE2" w:rsidRPr="007A1DE2" w:rsidRDefault="007A1DE2" w:rsidP="007A1DE2">
      <w:pPr>
        <w:bidi/>
        <w:rPr>
          <w:rFonts w:cs="David" w:hint="cs"/>
          <w:rtl/>
        </w:rPr>
      </w:pPr>
    </w:p>
    <w:p w14:paraId="6569359A" w14:textId="77777777" w:rsidR="007A1DE2" w:rsidRPr="007A1DE2" w:rsidRDefault="007A1DE2" w:rsidP="007A1DE2">
      <w:pPr>
        <w:bidi/>
        <w:rPr>
          <w:rFonts w:cs="David" w:hint="cs"/>
          <w:rtl/>
        </w:rPr>
      </w:pPr>
      <w:r w:rsidRPr="007A1DE2">
        <w:rPr>
          <w:rFonts w:cs="David" w:hint="cs"/>
          <w:u w:val="single"/>
          <w:rtl/>
        </w:rPr>
        <w:t>נסים זאב:</w:t>
      </w:r>
    </w:p>
    <w:p w14:paraId="103A2F3D" w14:textId="77777777" w:rsidR="007A1DE2" w:rsidRPr="007A1DE2" w:rsidRDefault="007A1DE2" w:rsidP="007A1DE2">
      <w:pPr>
        <w:bidi/>
        <w:rPr>
          <w:rFonts w:cs="David" w:hint="cs"/>
          <w:rtl/>
        </w:rPr>
      </w:pPr>
    </w:p>
    <w:p w14:paraId="2332E5EB" w14:textId="77777777" w:rsidR="007A1DE2" w:rsidRPr="007A1DE2" w:rsidRDefault="007A1DE2" w:rsidP="007A1DE2">
      <w:pPr>
        <w:bidi/>
        <w:rPr>
          <w:rFonts w:cs="David" w:hint="cs"/>
          <w:rtl/>
        </w:rPr>
      </w:pPr>
      <w:r w:rsidRPr="007A1DE2">
        <w:rPr>
          <w:rFonts w:cs="David" w:hint="cs"/>
          <w:rtl/>
        </w:rPr>
        <w:tab/>
        <w:t>אם הוא היה מביא "צדק חברתי" בשם אחר, איך זה היה נראה לכם? מישהו היה מקבל את זה?</w:t>
      </w:r>
    </w:p>
    <w:p w14:paraId="72AB2908" w14:textId="77777777" w:rsidR="007A1DE2" w:rsidRPr="007A1DE2" w:rsidRDefault="007A1DE2" w:rsidP="007A1DE2">
      <w:pPr>
        <w:bidi/>
        <w:rPr>
          <w:rFonts w:cs="David" w:hint="cs"/>
          <w:rtl/>
        </w:rPr>
      </w:pPr>
    </w:p>
    <w:p w14:paraId="2B520EBE" w14:textId="77777777" w:rsidR="007A1DE2" w:rsidRPr="007A1DE2" w:rsidRDefault="007A1DE2" w:rsidP="007A1DE2">
      <w:pPr>
        <w:bidi/>
        <w:rPr>
          <w:rFonts w:cs="David" w:hint="cs"/>
          <w:rtl/>
        </w:rPr>
      </w:pPr>
      <w:r w:rsidRPr="007A1DE2">
        <w:rPr>
          <w:rFonts w:cs="David" w:hint="cs"/>
          <w:u w:val="single"/>
          <w:rtl/>
        </w:rPr>
        <w:t>דוד רותם:</w:t>
      </w:r>
    </w:p>
    <w:p w14:paraId="060C6C2A" w14:textId="77777777" w:rsidR="007A1DE2" w:rsidRPr="007A1DE2" w:rsidRDefault="007A1DE2" w:rsidP="007A1DE2">
      <w:pPr>
        <w:bidi/>
        <w:rPr>
          <w:rFonts w:cs="David" w:hint="cs"/>
          <w:rtl/>
        </w:rPr>
      </w:pPr>
    </w:p>
    <w:p w14:paraId="259E3245" w14:textId="77777777" w:rsidR="007A1DE2" w:rsidRPr="007A1DE2" w:rsidRDefault="007A1DE2" w:rsidP="007A1DE2">
      <w:pPr>
        <w:bidi/>
        <w:ind w:firstLine="567"/>
        <w:rPr>
          <w:rFonts w:cs="David" w:hint="cs"/>
          <w:rtl/>
        </w:rPr>
      </w:pPr>
      <w:r w:rsidRPr="007A1DE2">
        <w:rPr>
          <w:rFonts w:cs="David" w:hint="cs"/>
          <w:rtl/>
        </w:rPr>
        <w:t xml:space="preserve">אתה מקבל את זה, אתה תומך בממשלה. </w:t>
      </w:r>
    </w:p>
    <w:p w14:paraId="40FB3E95" w14:textId="77777777" w:rsidR="007A1DE2" w:rsidRPr="007A1DE2" w:rsidRDefault="007A1DE2" w:rsidP="007A1DE2">
      <w:pPr>
        <w:bidi/>
        <w:ind w:firstLine="567"/>
        <w:rPr>
          <w:rFonts w:cs="David" w:hint="cs"/>
          <w:rtl/>
        </w:rPr>
      </w:pPr>
    </w:p>
    <w:p w14:paraId="019CB8D8"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746BDA5B" w14:textId="77777777" w:rsidR="007A1DE2" w:rsidRPr="007A1DE2" w:rsidRDefault="007A1DE2" w:rsidP="007A1DE2">
      <w:pPr>
        <w:bidi/>
        <w:ind w:firstLine="567"/>
        <w:rPr>
          <w:rFonts w:cs="David" w:hint="cs"/>
          <w:rtl/>
        </w:rPr>
      </w:pPr>
    </w:p>
    <w:p w14:paraId="68A4D57C" w14:textId="77777777" w:rsidR="007A1DE2" w:rsidRPr="007A1DE2" w:rsidRDefault="007A1DE2" w:rsidP="007A1DE2">
      <w:pPr>
        <w:bidi/>
        <w:ind w:firstLine="567"/>
        <w:rPr>
          <w:rFonts w:cs="David" w:hint="cs"/>
          <w:rtl/>
        </w:rPr>
      </w:pPr>
      <w:r w:rsidRPr="007A1DE2">
        <w:rPr>
          <w:rFonts w:cs="David" w:hint="cs"/>
          <w:rtl/>
        </w:rPr>
        <w:t xml:space="preserve">אתה מקבל את זה, ראש הממשלה שלך. </w:t>
      </w:r>
    </w:p>
    <w:p w14:paraId="169EE82A" w14:textId="77777777" w:rsidR="007A1DE2" w:rsidRPr="007A1DE2" w:rsidRDefault="007A1DE2" w:rsidP="007A1DE2">
      <w:pPr>
        <w:bidi/>
        <w:rPr>
          <w:rFonts w:cs="David" w:hint="cs"/>
          <w:rtl/>
        </w:rPr>
      </w:pPr>
    </w:p>
    <w:p w14:paraId="693D5F3C" w14:textId="77777777" w:rsidR="007A1DE2" w:rsidRPr="007A1DE2" w:rsidRDefault="007A1DE2" w:rsidP="007A1DE2">
      <w:pPr>
        <w:bidi/>
        <w:rPr>
          <w:rFonts w:cs="David" w:hint="cs"/>
          <w:rtl/>
        </w:rPr>
      </w:pPr>
      <w:r w:rsidRPr="007A1DE2">
        <w:rPr>
          <w:rFonts w:cs="David" w:hint="cs"/>
          <w:u w:val="single"/>
          <w:rtl/>
        </w:rPr>
        <w:t>נסים זאב:</w:t>
      </w:r>
    </w:p>
    <w:p w14:paraId="727B61AD" w14:textId="77777777" w:rsidR="007A1DE2" w:rsidRPr="007A1DE2" w:rsidRDefault="007A1DE2" w:rsidP="007A1DE2">
      <w:pPr>
        <w:bidi/>
        <w:rPr>
          <w:rFonts w:cs="David" w:hint="cs"/>
          <w:rtl/>
        </w:rPr>
      </w:pPr>
    </w:p>
    <w:p w14:paraId="025F24BC" w14:textId="77777777" w:rsidR="007A1DE2" w:rsidRDefault="007A1DE2" w:rsidP="007A1DE2">
      <w:pPr>
        <w:bidi/>
        <w:rPr>
          <w:rFonts w:cs="David" w:hint="cs"/>
          <w:rtl/>
        </w:rPr>
      </w:pPr>
      <w:r w:rsidRPr="007A1DE2">
        <w:rPr>
          <w:rFonts w:cs="David" w:hint="cs"/>
          <w:rtl/>
        </w:rPr>
        <w:tab/>
        <w:t xml:space="preserve">צריך להבין שהשיטה של קניית שלטון בהון זה דבר שהוא כל כך גלוי ושקוף, שלדעתי אם הייתה פרישה של חלק מהחברים ואולי לאחר זמן היו אומרים: אנחנו מתחברים </w:t>
      </w:r>
      <w:proofErr w:type="spellStart"/>
      <w:r w:rsidRPr="007A1DE2">
        <w:rPr>
          <w:rFonts w:cs="David" w:hint="cs"/>
          <w:rtl/>
        </w:rPr>
        <w:t>לגאידמק</w:t>
      </w:r>
      <w:proofErr w:type="spellEnd"/>
      <w:r w:rsidRPr="007A1DE2">
        <w:rPr>
          <w:rFonts w:cs="David" w:hint="cs"/>
          <w:rtl/>
        </w:rPr>
        <w:t xml:space="preserve"> - אין </w:t>
      </w:r>
    </w:p>
    <w:p w14:paraId="1710EF94" w14:textId="77777777" w:rsidR="007A1DE2" w:rsidRDefault="007A1DE2" w:rsidP="007A1DE2">
      <w:pPr>
        <w:bidi/>
        <w:rPr>
          <w:rFonts w:cs="David" w:hint="cs"/>
          <w:rtl/>
        </w:rPr>
      </w:pPr>
    </w:p>
    <w:p w14:paraId="7FC3CBD8" w14:textId="77777777" w:rsidR="007A1DE2" w:rsidRDefault="007A1DE2" w:rsidP="007A1DE2">
      <w:pPr>
        <w:bidi/>
        <w:rPr>
          <w:rFonts w:cs="David" w:hint="cs"/>
          <w:rtl/>
        </w:rPr>
      </w:pPr>
    </w:p>
    <w:p w14:paraId="15700E77" w14:textId="77777777" w:rsidR="007A1DE2" w:rsidRPr="007A1DE2" w:rsidRDefault="007A1DE2" w:rsidP="007A1DE2">
      <w:pPr>
        <w:bidi/>
        <w:rPr>
          <w:rFonts w:cs="David" w:hint="cs"/>
          <w:rtl/>
        </w:rPr>
      </w:pPr>
      <w:r w:rsidRPr="007A1DE2">
        <w:rPr>
          <w:rFonts w:cs="David" w:hint="cs"/>
          <w:rtl/>
        </w:rPr>
        <w:t xml:space="preserve">בזה שום בעיה. על פניו זה לא נקי, ולכן אני מציע לחברים: הם יכולים לפרוש, אבל לא בד בבד לעשות גם גט וגם קידושין. אני רוצה להזכיר לכם את ההלכה הידועה, זה כמו, להבדיל אלפי הבדלות, שאישה שלא עלינו בגדה בבעלה, היא אסורה גם לבעלה וגם לבועל. זו בדיוק אותה דוגמה, אסור להם לפרוש וגם להתחבר למפלגה אחרת באותה נשימה. זה לא נראה טוב, זה לא נראה נקי ולכן זה לא לטובת העניין. תודה לך, אדוני היושב ראש. </w:t>
      </w:r>
    </w:p>
    <w:p w14:paraId="06E79B6A" w14:textId="77777777" w:rsidR="007A1DE2" w:rsidRPr="007A1DE2" w:rsidRDefault="007A1DE2" w:rsidP="007A1DE2">
      <w:pPr>
        <w:bidi/>
        <w:rPr>
          <w:rFonts w:cs="David" w:hint="cs"/>
          <w:rtl/>
        </w:rPr>
      </w:pPr>
    </w:p>
    <w:p w14:paraId="7E41DD1D" w14:textId="77777777" w:rsidR="007A1DE2" w:rsidRPr="007A1DE2" w:rsidRDefault="007A1DE2" w:rsidP="007A1DE2">
      <w:pPr>
        <w:bidi/>
        <w:rPr>
          <w:rFonts w:cs="David" w:hint="cs"/>
          <w:rtl/>
        </w:rPr>
      </w:pPr>
      <w:r w:rsidRPr="007A1DE2">
        <w:rPr>
          <w:rFonts w:cs="David" w:hint="cs"/>
          <w:u w:val="single"/>
          <w:rtl/>
        </w:rPr>
        <w:t>רונית תירוש:</w:t>
      </w:r>
    </w:p>
    <w:p w14:paraId="3FCC96CC" w14:textId="77777777" w:rsidR="007A1DE2" w:rsidRPr="007A1DE2" w:rsidRDefault="007A1DE2" w:rsidP="007A1DE2">
      <w:pPr>
        <w:bidi/>
        <w:rPr>
          <w:rFonts w:cs="David" w:hint="cs"/>
          <w:rtl/>
        </w:rPr>
      </w:pPr>
    </w:p>
    <w:p w14:paraId="26C1F44A" w14:textId="77777777" w:rsidR="007A1DE2" w:rsidRPr="007A1DE2" w:rsidRDefault="007A1DE2" w:rsidP="007A1DE2">
      <w:pPr>
        <w:bidi/>
        <w:rPr>
          <w:rFonts w:cs="David" w:hint="cs"/>
          <w:rtl/>
        </w:rPr>
      </w:pPr>
      <w:r w:rsidRPr="007A1DE2">
        <w:rPr>
          <w:rFonts w:cs="David" w:hint="cs"/>
          <w:rtl/>
        </w:rPr>
        <w:tab/>
        <w:t>אז מה אתה מציע?</w:t>
      </w:r>
    </w:p>
    <w:p w14:paraId="79C58F19" w14:textId="77777777" w:rsidR="007A1DE2" w:rsidRPr="007A1DE2" w:rsidRDefault="007A1DE2" w:rsidP="007A1DE2">
      <w:pPr>
        <w:bidi/>
        <w:rPr>
          <w:rFonts w:cs="David" w:hint="cs"/>
          <w:rtl/>
        </w:rPr>
      </w:pPr>
    </w:p>
    <w:p w14:paraId="2B0FB894" w14:textId="77777777" w:rsidR="007A1DE2" w:rsidRPr="007A1DE2" w:rsidRDefault="007A1DE2" w:rsidP="007A1DE2">
      <w:pPr>
        <w:bidi/>
        <w:rPr>
          <w:rFonts w:cs="David" w:hint="cs"/>
          <w:rtl/>
        </w:rPr>
      </w:pPr>
      <w:r w:rsidRPr="007A1DE2">
        <w:rPr>
          <w:rFonts w:cs="David" w:hint="cs"/>
          <w:u w:val="single"/>
          <w:rtl/>
        </w:rPr>
        <w:t>נסים זאב:</w:t>
      </w:r>
    </w:p>
    <w:p w14:paraId="1528E168" w14:textId="77777777" w:rsidR="007A1DE2" w:rsidRPr="007A1DE2" w:rsidRDefault="007A1DE2" w:rsidP="007A1DE2">
      <w:pPr>
        <w:bidi/>
        <w:rPr>
          <w:rFonts w:cs="David" w:hint="cs"/>
          <w:rtl/>
        </w:rPr>
      </w:pPr>
    </w:p>
    <w:p w14:paraId="5C5C0BE0" w14:textId="77777777" w:rsidR="007A1DE2" w:rsidRPr="007A1DE2" w:rsidRDefault="007A1DE2" w:rsidP="007A1DE2">
      <w:pPr>
        <w:bidi/>
        <w:rPr>
          <w:rFonts w:cs="David" w:hint="cs"/>
          <w:rtl/>
        </w:rPr>
      </w:pPr>
      <w:r w:rsidRPr="007A1DE2">
        <w:rPr>
          <w:rFonts w:cs="David" w:hint="cs"/>
          <w:rtl/>
        </w:rPr>
        <w:tab/>
        <w:t xml:space="preserve"> לכן אני אומר שהם יכולים לפצל את הסעיפים. </w:t>
      </w:r>
    </w:p>
    <w:p w14:paraId="524079F3" w14:textId="77777777" w:rsidR="007A1DE2" w:rsidRPr="007A1DE2" w:rsidRDefault="007A1DE2" w:rsidP="007A1DE2">
      <w:pPr>
        <w:bidi/>
        <w:rPr>
          <w:rFonts w:cs="David" w:hint="cs"/>
          <w:rtl/>
        </w:rPr>
      </w:pPr>
    </w:p>
    <w:p w14:paraId="0E93367F" w14:textId="77777777" w:rsidR="007A1DE2" w:rsidRPr="007A1DE2" w:rsidRDefault="007A1DE2" w:rsidP="007A1DE2">
      <w:pPr>
        <w:bidi/>
        <w:rPr>
          <w:rFonts w:cs="David" w:hint="cs"/>
          <w:rtl/>
        </w:rPr>
      </w:pPr>
      <w:r w:rsidRPr="007A1DE2">
        <w:rPr>
          <w:rFonts w:cs="David" w:hint="cs"/>
          <w:u w:val="single"/>
          <w:rtl/>
        </w:rPr>
        <w:t>היו"ר דוד טל:</w:t>
      </w:r>
    </w:p>
    <w:p w14:paraId="409E6A19" w14:textId="77777777" w:rsidR="007A1DE2" w:rsidRPr="007A1DE2" w:rsidRDefault="007A1DE2" w:rsidP="007A1DE2">
      <w:pPr>
        <w:bidi/>
        <w:rPr>
          <w:rFonts w:cs="David" w:hint="cs"/>
          <w:rtl/>
        </w:rPr>
      </w:pPr>
    </w:p>
    <w:p w14:paraId="18591142" w14:textId="77777777" w:rsidR="007A1DE2" w:rsidRPr="007A1DE2" w:rsidRDefault="007A1DE2" w:rsidP="007A1DE2">
      <w:pPr>
        <w:bidi/>
        <w:ind w:firstLine="567"/>
        <w:rPr>
          <w:rFonts w:cs="David" w:hint="cs"/>
          <w:rtl/>
        </w:rPr>
      </w:pPr>
      <w:r w:rsidRPr="007A1DE2">
        <w:rPr>
          <w:rFonts w:cs="David" w:hint="cs"/>
          <w:rtl/>
        </w:rPr>
        <w:t xml:space="preserve">אמרתי בתחילת דבריי שבכל מקרה אנחנו אמורים להצביע שלוש הצבעות. הצבעה ראשונה תהיה על התפלגות שלושה חברים מסיעת "גיל"; ההצבעה </w:t>
      </w:r>
      <w:proofErr w:type="spellStart"/>
      <w:r w:rsidRPr="007A1DE2">
        <w:rPr>
          <w:rFonts w:cs="David" w:hint="cs"/>
          <w:rtl/>
        </w:rPr>
        <w:t>השניה</w:t>
      </w:r>
      <w:proofErr w:type="spellEnd"/>
      <w:r w:rsidRPr="007A1DE2">
        <w:rPr>
          <w:rFonts w:cs="David" w:hint="cs"/>
          <w:rtl/>
        </w:rPr>
        <w:t xml:space="preserve"> תהיה על שם הסיעה החדשה "צדק לגמלאים"; ההצבעה השלישית תהיה: הסיעה החדשה מייצגת את מפלגת "צדק חברתי". </w:t>
      </w:r>
    </w:p>
    <w:p w14:paraId="2BF7D217" w14:textId="77777777" w:rsidR="007A1DE2" w:rsidRPr="007A1DE2" w:rsidRDefault="007A1DE2" w:rsidP="007A1DE2">
      <w:pPr>
        <w:bidi/>
        <w:rPr>
          <w:rFonts w:cs="David" w:hint="cs"/>
          <w:rtl/>
        </w:rPr>
      </w:pPr>
    </w:p>
    <w:p w14:paraId="5D439046" w14:textId="77777777" w:rsidR="007A1DE2" w:rsidRPr="007A1DE2" w:rsidRDefault="007A1DE2" w:rsidP="007A1DE2">
      <w:pPr>
        <w:bidi/>
        <w:rPr>
          <w:rFonts w:cs="David" w:hint="cs"/>
          <w:rtl/>
        </w:rPr>
      </w:pPr>
      <w:r w:rsidRPr="007A1DE2">
        <w:rPr>
          <w:rFonts w:cs="David" w:hint="cs"/>
          <w:rtl/>
        </w:rPr>
        <w:tab/>
        <w:t xml:space="preserve">עכשיו חבר הכנסת אורי אריאל, ואחריו ידברו עורך הדין אלון </w:t>
      </w:r>
      <w:proofErr w:type="spellStart"/>
      <w:r w:rsidRPr="007A1DE2">
        <w:rPr>
          <w:rFonts w:cs="David" w:hint="cs"/>
          <w:rtl/>
        </w:rPr>
        <w:t>גלרט</w:t>
      </w:r>
      <w:proofErr w:type="spellEnd"/>
      <w:r w:rsidRPr="007A1DE2">
        <w:rPr>
          <w:rFonts w:cs="David" w:hint="cs"/>
          <w:rtl/>
        </w:rPr>
        <w:t xml:space="preserve">, חברי הכנסת זיו, </w:t>
      </w:r>
      <w:proofErr w:type="spellStart"/>
      <w:r w:rsidRPr="007A1DE2">
        <w:rPr>
          <w:rFonts w:cs="David" w:hint="cs"/>
          <w:rtl/>
        </w:rPr>
        <w:t>יחימוביץ</w:t>
      </w:r>
      <w:proofErr w:type="spellEnd"/>
      <w:r w:rsidRPr="007A1DE2">
        <w:rPr>
          <w:rFonts w:cs="David" w:hint="cs"/>
          <w:rtl/>
        </w:rPr>
        <w:t xml:space="preserve"> ומולה, ריבלין, רותם ועוד </w:t>
      </w:r>
      <w:proofErr w:type="spellStart"/>
      <w:r w:rsidRPr="007A1DE2">
        <w:rPr>
          <w:rFonts w:cs="David" w:hint="cs"/>
          <w:rtl/>
        </w:rPr>
        <w:t>דקותיים</w:t>
      </w:r>
      <w:proofErr w:type="spellEnd"/>
      <w:r w:rsidRPr="007A1DE2">
        <w:rPr>
          <w:rFonts w:cs="David" w:hint="cs"/>
          <w:rtl/>
        </w:rPr>
        <w:t xml:space="preserve"> אנעל את הרשימה.</w:t>
      </w:r>
    </w:p>
    <w:p w14:paraId="0402B80E" w14:textId="77777777" w:rsidR="007A1DE2" w:rsidRPr="007A1DE2" w:rsidRDefault="007A1DE2" w:rsidP="007A1DE2">
      <w:pPr>
        <w:bidi/>
        <w:rPr>
          <w:rFonts w:cs="David" w:hint="cs"/>
          <w:rtl/>
        </w:rPr>
      </w:pPr>
    </w:p>
    <w:p w14:paraId="775BB6C4"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147F7A90" w14:textId="77777777" w:rsidR="007A1DE2" w:rsidRPr="007A1DE2" w:rsidRDefault="007A1DE2" w:rsidP="007A1DE2">
      <w:pPr>
        <w:bidi/>
        <w:rPr>
          <w:rFonts w:cs="David"/>
          <w:rtl/>
        </w:rPr>
      </w:pPr>
    </w:p>
    <w:p w14:paraId="798D9570"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 תודה, אדוני היושב ראש, חבריי. ראשית, כל מי שמדבר פה על צדק ומה מותר ומה אסור, אני מציע ומבקש שיביע את דעתו גם על ראש הממשלה וההתנהלות שלו. </w:t>
      </w:r>
    </w:p>
    <w:p w14:paraId="47AAF38E" w14:textId="77777777" w:rsidR="007A1DE2" w:rsidRPr="007A1DE2" w:rsidRDefault="007A1DE2" w:rsidP="007A1DE2">
      <w:pPr>
        <w:bidi/>
        <w:rPr>
          <w:rFonts w:cs="David" w:hint="cs"/>
          <w:rtl/>
        </w:rPr>
      </w:pPr>
    </w:p>
    <w:p w14:paraId="044E70D2" w14:textId="77777777" w:rsidR="007A1DE2" w:rsidRPr="007A1DE2" w:rsidRDefault="007A1DE2" w:rsidP="007A1DE2">
      <w:pPr>
        <w:bidi/>
        <w:rPr>
          <w:rFonts w:cs="David" w:hint="cs"/>
          <w:rtl/>
        </w:rPr>
      </w:pPr>
      <w:r w:rsidRPr="007A1DE2">
        <w:rPr>
          <w:rFonts w:cs="David" w:hint="cs"/>
          <w:u w:val="single"/>
          <w:rtl/>
        </w:rPr>
        <w:t>רונית תירוש:</w:t>
      </w:r>
    </w:p>
    <w:p w14:paraId="504AE0C9" w14:textId="77777777" w:rsidR="007A1DE2" w:rsidRPr="007A1DE2" w:rsidRDefault="007A1DE2" w:rsidP="007A1DE2">
      <w:pPr>
        <w:bidi/>
        <w:rPr>
          <w:rFonts w:cs="David" w:hint="cs"/>
          <w:rtl/>
        </w:rPr>
      </w:pPr>
    </w:p>
    <w:p w14:paraId="639E5735" w14:textId="77777777" w:rsidR="007A1DE2" w:rsidRPr="007A1DE2" w:rsidRDefault="007A1DE2" w:rsidP="007A1DE2">
      <w:pPr>
        <w:bidi/>
        <w:rPr>
          <w:rFonts w:cs="David" w:hint="cs"/>
          <w:rtl/>
        </w:rPr>
      </w:pPr>
      <w:r w:rsidRPr="007A1DE2">
        <w:rPr>
          <w:rFonts w:cs="David" w:hint="cs"/>
          <w:rtl/>
        </w:rPr>
        <w:tab/>
        <w:t xml:space="preserve"> מה קשור? תעלה את זה כנושא לדיון.</w:t>
      </w:r>
    </w:p>
    <w:p w14:paraId="4C848470" w14:textId="77777777" w:rsidR="007A1DE2" w:rsidRPr="007A1DE2" w:rsidRDefault="007A1DE2" w:rsidP="007A1DE2">
      <w:pPr>
        <w:bidi/>
        <w:rPr>
          <w:rFonts w:cs="David" w:hint="cs"/>
          <w:rtl/>
        </w:rPr>
      </w:pPr>
    </w:p>
    <w:p w14:paraId="12D9A404"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4275F370" w14:textId="77777777" w:rsidR="007A1DE2" w:rsidRPr="007A1DE2" w:rsidRDefault="007A1DE2" w:rsidP="007A1DE2">
      <w:pPr>
        <w:bidi/>
        <w:rPr>
          <w:rFonts w:cs="David"/>
          <w:rtl/>
        </w:rPr>
      </w:pPr>
    </w:p>
    <w:p w14:paraId="4208DC31"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קשור, אבא של הקשורים. </w:t>
      </w:r>
    </w:p>
    <w:p w14:paraId="68F408BC" w14:textId="77777777" w:rsidR="007A1DE2" w:rsidRPr="007A1DE2" w:rsidRDefault="007A1DE2" w:rsidP="007A1DE2">
      <w:pPr>
        <w:bidi/>
        <w:rPr>
          <w:rFonts w:cs="David" w:hint="cs"/>
          <w:rtl/>
        </w:rPr>
      </w:pPr>
    </w:p>
    <w:p w14:paraId="74FFF254" w14:textId="77777777" w:rsidR="007A1DE2" w:rsidRPr="007A1DE2" w:rsidRDefault="007A1DE2" w:rsidP="007A1DE2">
      <w:pPr>
        <w:bidi/>
        <w:rPr>
          <w:rFonts w:cs="David" w:hint="cs"/>
          <w:rtl/>
        </w:rPr>
      </w:pPr>
      <w:r w:rsidRPr="007A1DE2">
        <w:rPr>
          <w:rFonts w:cs="David" w:hint="cs"/>
          <w:u w:val="single"/>
          <w:rtl/>
        </w:rPr>
        <w:t>רונית תירוש:</w:t>
      </w:r>
    </w:p>
    <w:p w14:paraId="1A007F26" w14:textId="77777777" w:rsidR="007A1DE2" w:rsidRPr="007A1DE2" w:rsidRDefault="007A1DE2" w:rsidP="007A1DE2">
      <w:pPr>
        <w:bidi/>
        <w:rPr>
          <w:rFonts w:cs="David" w:hint="cs"/>
          <w:rtl/>
        </w:rPr>
      </w:pPr>
    </w:p>
    <w:p w14:paraId="201A8762" w14:textId="77777777" w:rsidR="007A1DE2" w:rsidRPr="007A1DE2" w:rsidRDefault="007A1DE2" w:rsidP="007A1DE2">
      <w:pPr>
        <w:bidi/>
        <w:rPr>
          <w:rFonts w:cs="David" w:hint="cs"/>
          <w:rtl/>
        </w:rPr>
      </w:pPr>
      <w:r w:rsidRPr="007A1DE2">
        <w:rPr>
          <w:rFonts w:cs="David" w:hint="cs"/>
          <w:rtl/>
        </w:rPr>
        <w:tab/>
        <w:t xml:space="preserve"> הגמלאים של הקשורים. </w:t>
      </w:r>
    </w:p>
    <w:p w14:paraId="34C88562" w14:textId="77777777" w:rsidR="007A1DE2" w:rsidRPr="007A1DE2" w:rsidRDefault="007A1DE2" w:rsidP="007A1DE2">
      <w:pPr>
        <w:bidi/>
        <w:rPr>
          <w:rFonts w:cs="David" w:hint="cs"/>
          <w:rtl/>
        </w:rPr>
      </w:pPr>
    </w:p>
    <w:p w14:paraId="0BB1BEB8"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3CEE6293" w14:textId="77777777" w:rsidR="007A1DE2" w:rsidRPr="007A1DE2" w:rsidRDefault="007A1DE2" w:rsidP="007A1DE2">
      <w:pPr>
        <w:pStyle w:val="Heading5"/>
        <w:jc w:val="left"/>
        <w:rPr>
          <w:rFonts w:hint="cs"/>
          <w:sz w:val="24"/>
          <w:rtl/>
        </w:rPr>
      </w:pPr>
    </w:p>
    <w:p w14:paraId="2048710E" w14:textId="77777777" w:rsidR="007A1DE2" w:rsidRPr="007A1DE2" w:rsidRDefault="007A1DE2" w:rsidP="007A1DE2">
      <w:pPr>
        <w:bidi/>
        <w:rPr>
          <w:rFonts w:cs="David" w:hint="cs"/>
          <w:rtl/>
        </w:rPr>
      </w:pPr>
      <w:r w:rsidRPr="007A1DE2">
        <w:rPr>
          <w:rFonts w:cs="David" w:hint="cs"/>
          <w:rtl/>
        </w:rPr>
        <w:tab/>
        <w:t xml:space="preserve"> זה אפילו לא הדודה של הקשורים. </w:t>
      </w:r>
    </w:p>
    <w:p w14:paraId="1625DCC9" w14:textId="77777777" w:rsidR="007A1DE2" w:rsidRPr="007A1DE2" w:rsidRDefault="007A1DE2" w:rsidP="007A1DE2">
      <w:pPr>
        <w:bidi/>
        <w:rPr>
          <w:rFonts w:cs="David" w:hint="cs"/>
          <w:rtl/>
        </w:rPr>
      </w:pPr>
    </w:p>
    <w:p w14:paraId="4593D56C"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536F783C" w14:textId="77777777" w:rsidR="007A1DE2" w:rsidRPr="007A1DE2" w:rsidRDefault="007A1DE2" w:rsidP="007A1DE2">
      <w:pPr>
        <w:bidi/>
        <w:rPr>
          <w:rFonts w:cs="David"/>
          <w:rtl/>
        </w:rPr>
      </w:pPr>
    </w:p>
    <w:p w14:paraId="76647421"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 ההתחבאות שלכם והמריחה שלכם בעניין הכי חמור שמתנהל, ופה מסבירים מה לא בסדר, זה בדיוק טובל ושרץ בידו. זה אחד. </w:t>
      </w:r>
    </w:p>
    <w:p w14:paraId="06C80A22" w14:textId="77777777" w:rsidR="007A1DE2" w:rsidRPr="007A1DE2" w:rsidRDefault="007A1DE2" w:rsidP="007A1DE2">
      <w:pPr>
        <w:bidi/>
        <w:rPr>
          <w:rFonts w:cs="David" w:hint="cs"/>
          <w:rtl/>
        </w:rPr>
      </w:pPr>
    </w:p>
    <w:p w14:paraId="43395C72" w14:textId="77777777" w:rsidR="007A1DE2" w:rsidRPr="007A1DE2" w:rsidRDefault="007A1DE2" w:rsidP="007A1DE2">
      <w:pPr>
        <w:bidi/>
        <w:ind w:firstLine="567"/>
        <w:rPr>
          <w:rFonts w:cs="David" w:hint="cs"/>
          <w:rtl/>
        </w:rPr>
      </w:pPr>
      <w:r w:rsidRPr="007A1DE2">
        <w:rPr>
          <w:rFonts w:cs="David" w:hint="cs"/>
          <w:rtl/>
        </w:rPr>
        <w:t xml:space="preserve">שניים, היות ושמעתי את יושב ראש מפלגת הגמלאים אומר פעם אחרי פעם אחרי פעם: ברוך שפטרנו מעונשו של זה, אני שואל את האנשים, מה אתם - - - </w:t>
      </w:r>
    </w:p>
    <w:p w14:paraId="0A9C4DB2" w14:textId="77777777" w:rsidR="007A1DE2" w:rsidRPr="007A1DE2" w:rsidRDefault="007A1DE2" w:rsidP="007A1DE2">
      <w:pPr>
        <w:bidi/>
        <w:rPr>
          <w:rFonts w:cs="David" w:hint="cs"/>
          <w:rtl/>
        </w:rPr>
      </w:pPr>
    </w:p>
    <w:p w14:paraId="295D55B2"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7CAD51B2" w14:textId="77777777" w:rsidR="007A1DE2" w:rsidRPr="007A1DE2" w:rsidRDefault="007A1DE2" w:rsidP="007A1DE2">
      <w:pPr>
        <w:pStyle w:val="Heading5"/>
        <w:jc w:val="left"/>
        <w:rPr>
          <w:rFonts w:hint="cs"/>
          <w:sz w:val="24"/>
          <w:rtl/>
        </w:rPr>
      </w:pPr>
    </w:p>
    <w:p w14:paraId="2024172C" w14:textId="77777777" w:rsidR="007A1DE2" w:rsidRPr="007A1DE2" w:rsidRDefault="007A1DE2" w:rsidP="007A1DE2">
      <w:pPr>
        <w:bidi/>
        <w:rPr>
          <w:rFonts w:cs="David" w:hint="cs"/>
          <w:rtl/>
        </w:rPr>
      </w:pPr>
      <w:r w:rsidRPr="007A1DE2">
        <w:rPr>
          <w:rFonts w:cs="David" w:hint="cs"/>
          <w:rtl/>
        </w:rPr>
        <w:tab/>
        <w:t xml:space="preserve"> מעונשו של זה, לא של אלה. </w:t>
      </w:r>
    </w:p>
    <w:p w14:paraId="2399B00E" w14:textId="77777777" w:rsidR="007A1DE2" w:rsidRPr="007A1DE2" w:rsidRDefault="007A1DE2" w:rsidP="007A1DE2">
      <w:pPr>
        <w:bidi/>
        <w:rPr>
          <w:rFonts w:cs="David" w:hint="cs"/>
          <w:rtl/>
        </w:rPr>
      </w:pPr>
    </w:p>
    <w:p w14:paraId="5A03BDFC" w14:textId="77777777" w:rsidR="007A1DE2" w:rsidRDefault="007A1DE2" w:rsidP="007A1DE2">
      <w:pPr>
        <w:bidi/>
        <w:rPr>
          <w:rFonts w:cs="David" w:hint="cs"/>
          <w:u w:val="single"/>
          <w:rtl/>
        </w:rPr>
      </w:pPr>
    </w:p>
    <w:p w14:paraId="5C9C4F87" w14:textId="77777777" w:rsidR="007A1DE2" w:rsidRDefault="007A1DE2" w:rsidP="007A1DE2">
      <w:pPr>
        <w:bidi/>
        <w:rPr>
          <w:rFonts w:cs="David" w:hint="cs"/>
          <w:u w:val="single"/>
          <w:rtl/>
        </w:rPr>
      </w:pPr>
    </w:p>
    <w:p w14:paraId="73A3C5DB" w14:textId="77777777" w:rsidR="007A1DE2" w:rsidRDefault="007A1DE2" w:rsidP="007A1DE2">
      <w:pPr>
        <w:bidi/>
        <w:rPr>
          <w:rFonts w:cs="David" w:hint="cs"/>
          <w:u w:val="single"/>
          <w:rtl/>
        </w:rPr>
      </w:pPr>
    </w:p>
    <w:p w14:paraId="6CEA5E43"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762F2C58" w14:textId="77777777" w:rsidR="007A1DE2" w:rsidRPr="007A1DE2" w:rsidRDefault="007A1DE2" w:rsidP="007A1DE2">
      <w:pPr>
        <w:bidi/>
        <w:rPr>
          <w:rFonts w:cs="David"/>
          <w:rtl/>
        </w:rPr>
      </w:pPr>
    </w:p>
    <w:p w14:paraId="0AC51D7D"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 תודה, אדוני, על הדיוק, אבל הוא התכוון גם - - - </w:t>
      </w:r>
    </w:p>
    <w:p w14:paraId="4708FF14" w14:textId="77777777" w:rsidR="007A1DE2" w:rsidRPr="007A1DE2" w:rsidRDefault="007A1DE2" w:rsidP="007A1DE2">
      <w:pPr>
        <w:bidi/>
        <w:rPr>
          <w:rFonts w:cs="David" w:hint="cs"/>
          <w:rtl/>
        </w:rPr>
      </w:pPr>
    </w:p>
    <w:p w14:paraId="3F2E84B9"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76A67A9B" w14:textId="77777777" w:rsidR="007A1DE2" w:rsidRPr="007A1DE2" w:rsidRDefault="007A1DE2" w:rsidP="007A1DE2">
      <w:pPr>
        <w:pStyle w:val="Heading5"/>
        <w:jc w:val="left"/>
        <w:rPr>
          <w:rFonts w:hint="cs"/>
          <w:sz w:val="24"/>
          <w:rtl/>
        </w:rPr>
      </w:pPr>
    </w:p>
    <w:p w14:paraId="6BBA7E7F" w14:textId="77777777" w:rsidR="007A1DE2" w:rsidRPr="007A1DE2" w:rsidRDefault="007A1DE2" w:rsidP="007A1DE2">
      <w:pPr>
        <w:bidi/>
        <w:rPr>
          <w:rFonts w:cs="David" w:hint="cs"/>
          <w:rtl/>
        </w:rPr>
      </w:pPr>
      <w:r w:rsidRPr="007A1DE2">
        <w:rPr>
          <w:rFonts w:cs="David" w:hint="cs"/>
          <w:rtl/>
        </w:rPr>
        <w:tab/>
        <w:t xml:space="preserve">לא, לא, פה נאמרו דברים מדויקים. </w:t>
      </w:r>
    </w:p>
    <w:p w14:paraId="6C93C771" w14:textId="77777777" w:rsidR="007A1DE2" w:rsidRPr="007A1DE2" w:rsidRDefault="007A1DE2" w:rsidP="007A1DE2">
      <w:pPr>
        <w:bidi/>
        <w:rPr>
          <w:rFonts w:cs="David" w:hint="cs"/>
          <w:rtl/>
        </w:rPr>
      </w:pPr>
    </w:p>
    <w:p w14:paraId="7C573D3F" w14:textId="77777777" w:rsidR="007A1DE2" w:rsidRPr="007A1DE2" w:rsidRDefault="007A1DE2" w:rsidP="007A1DE2">
      <w:pPr>
        <w:bidi/>
        <w:rPr>
          <w:rFonts w:cs="David" w:hint="cs"/>
          <w:rtl/>
        </w:rPr>
      </w:pPr>
      <w:r w:rsidRPr="007A1DE2">
        <w:rPr>
          <w:rFonts w:cs="David" w:hint="cs"/>
          <w:u w:val="single"/>
          <w:rtl/>
        </w:rPr>
        <w:t>היו"ר דוד טל:</w:t>
      </w:r>
    </w:p>
    <w:p w14:paraId="39D59C30" w14:textId="77777777" w:rsidR="007A1DE2" w:rsidRPr="007A1DE2" w:rsidRDefault="007A1DE2" w:rsidP="007A1DE2">
      <w:pPr>
        <w:bidi/>
        <w:rPr>
          <w:rFonts w:cs="David" w:hint="cs"/>
          <w:rtl/>
        </w:rPr>
      </w:pPr>
    </w:p>
    <w:p w14:paraId="52D5B27B" w14:textId="77777777" w:rsidR="007A1DE2" w:rsidRPr="007A1DE2" w:rsidRDefault="007A1DE2" w:rsidP="007A1DE2">
      <w:pPr>
        <w:bidi/>
        <w:rPr>
          <w:rFonts w:cs="David" w:hint="cs"/>
          <w:rtl/>
        </w:rPr>
      </w:pPr>
      <w:r w:rsidRPr="007A1DE2">
        <w:rPr>
          <w:rFonts w:cs="David" w:hint="cs"/>
          <w:rtl/>
        </w:rPr>
        <w:tab/>
        <w:t xml:space="preserve">רבותי, אני מבקש. כן, חבר הכנסת אריאל. </w:t>
      </w:r>
    </w:p>
    <w:p w14:paraId="6B2CF8BD" w14:textId="77777777" w:rsidR="007A1DE2" w:rsidRPr="007A1DE2" w:rsidRDefault="007A1DE2" w:rsidP="007A1DE2">
      <w:pPr>
        <w:bidi/>
        <w:rPr>
          <w:rFonts w:cs="David" w:hint="cs"/>
          <w:rtl/>
        </w:rPr>
      </w:pPr>
    </w:p>
    <w:p w14:paraId="374F659E"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7BFA3B15" w14:textId="77777777" w:rsidR="007A1DE2" w:rsidRPr="007A1DE2" w:rsidRDefault="007A1DE2" w:rsidP="007A1DE2">
      <w:pPr>
        <w:bidi/>
        <w:rPr>
          <w:rFonts w:cs="David"/>
          <w:rtl/>
        </w:rPr>
      </w:pPr>
    </w:p>
    <w:p w14:paraId="49B988EB"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היות וכבר אמרו קודמיי, אני מצטרף לחבריי שאמרו שכל הפעמים אושרה ההתפלגות, גם היושב ראש ציין את זה. צריך לאשר את זה לגבי ההצבעות הנוספות והדיון הנוסף. אני מציע לכולנו לאשר את זה ולגמור את הסיפור. </w:t>
      </w:r>
    </w:p>
    <w:p w14:paraId="6DC6759C" w14:textId="77777777" w:rsidR="007A1DE2" w:rsidRPr="007A1DE2" w:rsidRDefault="007A1DE2" w:rsidP="007A1DE2">
      <w:pPr>
        <w:bidi/>
        <w:rPr>
          <w:rFonts w:cs="David" w:hint="cs"/>
          <w:rtl/>
        </w:rPr>
      </w:pPr>
    </w:p>
    <w:p w14:paraId="719AE47E" w14:textId="77777777" w:rsidR="007A1DE2" w:rsidRPr="007A1DE2" w:rsidRDefault="007A1DE2" w:rsidP="007A1DE2">
      <w:pPr>
        <w:bidi/>
        <w:rPr>
          <w:rFonts w:cs="David" w:hint="cs"/>
          <w:rtl/>
        </w:rPr>
      </w:pPr>
      <w:r w:rsidRPr="007A1DE2">
        <w:rPr>
          <w:rFonts w:cs="David" w:hint="cs"/>
          <w:u w:val="single"/>
          <w:rtl/>
        </w:rPr>
        <w:t>היו"ר דוד טל:</w:t>
      </w:r>
    </w:p>
    <w:p w14:paraId="5E3CBBAB" w14:textId="77777777" w:rsidR="007A1DE2" w:rsidRPr="007A1DE2" w:rsidRDefault="007A1DE2" w:rsidP="007A1DE2">
      <w:pPr>
        <w:bidi/>
        <w:rPr>
          <w:rFonts w:cs="David" w:hint="cs"/>
          <w:rtl/>
        </w:rPr>
      </w:pPr>
    </w:p>
    <w:p w14:paraId="5AF87FBD" w14:textId="77777777" w:rsidR="007A1DE2" w:rsidRPr="007A1DE2" w:rsidRDefault="007A1DE2" w:rsidP="007A1DE2">
      <w:pPr>
        <w:bidi/>
        <w:ind w:firstLine="567"/>
        <w:rPr>
          <w:rFonts w:cs="David" w:hint="cs"/>
          <w:rtl/>
        </w:rPr>
      </w:pPr>
      <w:r w:rsidRPr="007A1DE2">
        <w:rPr>
          <w:rFonts w:cs="David" w:hint="cs"/>
          <w:rtl/>
        </w:rPr>
        <w:t xml:space="preserve">תודה רבה. עורך הדין אלון </w:t>
      </w:r>
      <w:proofErr w:type="spellStart"/>
      <w:r w:rsidRPr="007A1DE2">
        <w:rPr>
          <w:rFonts w:cs="David" w:hint="cs"/>
          <w:rtl/>
        </w:rPr>
        <w:t>גלרט</w:t>
      </w:r>
      <w:proofErr w:type="spellEnd"/>
      <w:r w:rsidRPr="007A1DE2">
        <w:rPr>
          <w:rFonts w:cs="David" w:hint="cs"/>
          <w:rtl/>
        </w:rPr>
        <w:t xml:space="preserve">, נציגם של - - - </w:t>
      </w:r>
    </w:p>
    <w:p w14:paraId="0A494FBA" w14:textId="77777777" w:rsidR="007A1DE2" w:rsidRPr="007A1DE2" w:rsidRDefault="007A1DE2" w:rsidP="007A1DE2">
      <w:pPr>
        <w:bidi/>
        <w:rPr>
          <w:rFonts w:cs="David" w:hint="cs"/>
          <w:rtl/>
        </w:rPr>
      </w:pPr>
    </w:p>
    <w:p w14:paraId="398452C9"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2468B60C" w14:textId="77777777" w:rsidR="007A1DE2" w:rsidRPr="007A1DE2" w:rsidRDefault="007A1DE2" w:rsidP="007A1DE2">
      <w:pPr>
        <w:bidi/>
        <w:rPr>
          <w:rFonts w:cs="David" w:hint="cs"/>
          <w:rtl/>
        </w:rPr>
      </w:pPr>
    </w:p>
    <w:p w14:paraId="601CB9B5" w14:textId="77777777" w:rsidR="007A1DE2" w:rsidRPr="007A1DE2" w:rsidRDefault="007A1DE2" w:rsidP="007A1DE2">
      <w:pPr>
        <w:bidi/>
        <w:rPr>
          <w:rFonts w:cs="David" w:hint="cs"/>
          <w:rtl/>
        </w:rPr>
      </w:pPr>
      <w:r w:rsidRPr="007A1DE2">
        <w:rPr>
          <w:rFonts w:cs="David" w:hint="cs"/>
          <w:rtl/>
        </w:rPr>
        <w:tab/>
        <w:t xml:space="preserve">יש לי הערה לפני זה. עורך הדין </w:t>
      </w:r>
      <w:proofErr w:type="spellStart"/>
      <w:r w:rsidRPr="007A1DE2">
        <w:rPr>
          <w:rFonts w:cs="David" w:hint="cs"/>
          <w:rtl/>
        </w:rPr>
        <w:t>גלרט</w:t>
      </w:r>
      <w:proofErr w:type="spellEnd"/>
      <w:r w:rsidRPr="007A1DE2">
        <w:rPr>
          <w:rFonts w:cs="David" w:hint="cs"/>
          <w:rtl/>
        </w:rPr>
        <w:t xml:space="preserve"> מקבל שכר טרחה גם משלושת הפורשים. אנחנו 45%, צריך להיות הוגן ואובייקטיבי, שיבוא עם ידיים נקיות. </w:t>
      </w:r>
    </w:p>
    <w:p w14:paraId="490D3C4E" w14:textId="77777777" w:rsidR="007A1DE2" w:rsidRPr="007A1DE2" w:rsidRDefault="007A1DE2" w:rsidP="007A1DE2">
      <w:pPr>
        <w:bidi/>
        <w:rPr>
          <w:rFonts w:cs="David" w:hint="cs"/>
          <w:rtl/>
        </w:rPr>
      </w:pPr>
    </w:p>
    <w:p w14:paraId="1BCF573A" w14:textId="77777777" w:rsidR="007A1DE2" w:rsidRPr="007A1DE2" w:rsidRDefault="007A1DE2" w:rsidP="007A1DE2">
      <w:pPr>
        <w:bidi/>
        <w:rPr>
          <w:rFonts w:cs="David" w:hint="cs"/>
          <w:rtl/>
        </w:rPr>
      </w:pPr>
      <w:r w:rsidRPr="007A1DE2">
        <w:rPr>
          <w:rFonts w:cs="David" w:hint="cs"/>
          <w:u w:val="single"/>
          <w:rtl/>
        </w:rPr>
        <w:t>ראובן ריבלין:</w:t>
      </w:r>
    </w:p>
    <w:p w14:paraId="7C520C35" w14:textId="77777777" w:rsidR="007A1DE2" w:rsidRPr="007A1DE2" w:rsidRDefault="007A1DE2" w:rsidP="007A1DE2">
      <w:pPr>
        <w:bidi/>
        <w:rPr>
          <w:rFonts w:cs="David" w:hint="cs"/>
          <w:rtl/>
        </w:rPr>
      </w:pPr>
    </w:p>
    <w:p w14:paraId="72AB39AC" w14:textId="77777777" w:rsidR="007A1DE2" w:rsidRPr="007A1DE2" w:rsidRDefault="007A1DE2" w:rsidP="007A1DE2">
      <w:pPr>
        <w:bidi/>
        <w:rPr>
          <w:rFonts w:cs="David" w:hint="cs"/>
          <w:rtl/>
        </w:rPr>
      </w:pPr>
      <w:r w:rsidRPr="007A1DE2">
        <w:rPr>
          <w:rFonts w:cs="David" w:hint="cs"/>
          <w:rtl/>
        </w:rPr>
        <w:tab/>
      </w:r>
      <w:proofErr w:type="spellStart"/>
      <w:r w:rsidRPr="007A1DE2">
        <w:rPr>
          <w:rFonts w:cs="David" w:hint="cs"/>
          <w:rtl/>
        </w:rPr>
        <w:t>שרוני</w:t>
      </w:r>
      <w:proofErr w:type="spellEnd"/>
      <w:r w:rsidRPr="007A1DE2">
        <w:rPr>
          <w:rFonts w:cs="David" w:hint="cs"/>
          <w:rtl/>
        </w:rPr>
        <w:t xml:space="preserve">, 55% הוא ידבר עליהם והשאר עליכם. </w:t>
      </w:r>
    </w:p>
    <w:p w14:paraId="2DD07565" w14:textId="77777777" w:rsidR="007A1DE2" w:rsidRPr="007A1DE2" w:rsidRDefault="007A1DE2" w:rsidP="007A1DE2">
      <w:pPr>
        <w:bidi/>
        <w:rPr>
          <w:rFonts w:cs="David" w:hint="cs"/>
          <w:rtl/>
        </w:rPr>
      </w:pPr>
    </w:p>
    <w:p w14:paraId="31346B8D"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430EBB1E" w14:textId="77777777" w:rsidR="007A1DE2" w:rsidRPr="007A1DE2" w:rsidRDefault="007A1DE2" w:rsidP="007A1DE2">
      <w:pPr>
        <w:pStyle w:val="Heading5"/>
        <w:jc w:val="left"/>
        <w:rPr>
          <w:rFonts w:hint="cs"/>
          <w:sz w:val="24"/>
          <w:rtl/>
        </w:rPr>
      </w:pPr>
    </w:p>
    <w:p w14:paraId="272D3EE6" w14:textId="77777777" w:rsidR="007A1DE2" w:rsidRPr="007A1DE2" w:rsidRDefault="007A1DE2" w:rsidP="007A1DE2">
      <w:pPr>
        <w:bidi/>
        <w:rPr>
          <w:rFonts w:cs="David" w:hint="cs"/>
          <w:rtl/>
        </w:rPr>
      </w:pPr>
      <w:r w:rsidRPr="007A1DE2">
        <w:rPr>
          <w:rFonts w:cs="David" w:hint="cs"/>
          <w:rtl/>
        </w:rPr>
        <w:tab/>
        <w:t xml:space="preserve"> אנחנו מסכימים, אין לנו בעיה. </w:t>
      </w:r>
    </w:p>
    <w:p w14:paraId="0DD2BE99" w14:textId="77777777" w:rsidR="007A1DE2" w:rsidRPr="007A1DE2" w:rsidRDefault="007A1DE2" w:rsidP="007A1DE2">
      <w:pPr>
        <w:bidi/>
        <w:rPr>
          <w:rFonts w:cs="David" w:hint="cs"/>
          <w:rtl/>
        </w:rPr>
      </w:pPr>
    </w:p>
    <w:p w14:paraId="68E69A2B" w14:textId="77777777" w:rsidR="007A1DE2" w:rsidRPr="007A1DE2" w:rsidRDefault="007A1DE2" w:rsidP="007A1DE2">
      <w:pPr>
        <w:bidi/>
        <w:rPr>
          <w:rFonts w:cs="David" w:hint="cs"/>
          <w:rtl/>
        </w:rPr>
      </w:pPr>
      <w:r w:rsidRPr="007A1DE2">
        <w:rPr>
          <w:rFonts w:cs="David" w:hint="cs"/>
          <w:u w:val="single"/>
          <w:rtl/>
        </w:rPr>
        <w:t>היו"ר דוד טל:</w:t>
      </w:r>
    </w:p>
    <w:p w14:paraId="71B5525D" w14:textId="77777777" w:rsidR="007A1DE2" w:rsidRPr="007A1DE2" w:rsidRDefault="007A1DE2" w:rsidP="007A1DE2">
      <w:pPr>
        <w:bidi/>
        <w:rPr>
          <w:rFonts w:cs="David" w:hint="cs"/>
          <w:rtl/>
        </w:rPr>
      </w:pPr>
    </w:p>
    <w:p w14:paraId="5425A575" w14:textId="77777777" w:rsidR="007A1DE2" w:rsidRPr="007A1DE2" w:rsidRDefault="007A1DE2" w:rsidP="007A1DE2">
      <w:pPr>
        <w:bidi/>
        <w:rPr>
          <w:rFonts w:cs="David" w:hint="cs"/>
          <w:rtl/>
        </w:rPr>
      </w:pPr>
      <w:r w:rsidRPr="007A1DE2">
        <w:rPr>
          <w:rFonts w:cs="David" w:hint="cs"/>
          <w:rtl/>
        </w:rPr>
        <w:tab/>
        <w:t xml:space="preserve">אני יודע שעורך הדין </w:t>
      </w:r>
      <w:proofErr w:type="spellStart"/>
      <w:r w:rsidRPr="007A1DE2">
        <w:rPr>
          <w:rFonts w:cs="David" w:hint="cs"/>
          <w:rtl/>
        </w:rPr>
        <w:t>גלרט</w:t>
      </w:r>
      <w:proofErr w:type="spellEnd"/>
      <w:r w:rsidRPr="007A1DE2">
        <w:rPr>
          <w:rFonts w:cs="David" w:hint="cs"/>
          <w:rtl/>
        </w:rPr>
        <w:t xml:space="preserve"> מאוד מוכשר, אבל חושב שיהיה לו קשה לחלק את האחוזים.</w:t>
      </w:r>
    </w:p>
    <w:p w14:paraId="43495418" w14:textId="77777777" w:rsidR="007A1DE2" w:rsidRPr="007A1DE2" w:rsidRDefault="007A1DE2" w:rsidP="007A1DE2">
      <w:pPr>
        <w:bidi/>
        <w:rPr>
          <w:rFonts w:cs="David" w:hint="cs"/>
          <w:rtl/>
        </w:rPr>
      </w:pPr>
    </w:p>
    <w:p w14:paraId="6F2BE758"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025717E1" w14:textId="77777777" w:rsidR="007A1DE2" w:rsidRPr="007A1DE2" w:rsidRDefault="007A1DE2" w:rsidP="007A1DE2">
      <w:pPr>
        <w:bidi/>
        <w:rPr>
          <w:rFonts w:cs="David" w:hint="cs"/>
          <w:rtl/>
        </w:rPr>
      </w:pPr>
    </w:p>
    <w:p w14:paraId="623BBE6B" w14:textId="77777777" w:rsidR="007A1DE2" w:rsidRPr="007A1DE2" w:rsidRDefault="007A1DE2" w:rsidP="007A1DE2">
      <w:pPr>
        <w:bidi/>
        <w:ind w:firstLine="567"/>
        <w:rPr>
          <w:rFonts w:cs="David" w:hint="cs"/>
          <w:rtl/>
        </w:rPr>
      </w:pPr>
      <w:r w:rsidRPr="007A1DE2">
        <w:rPr>
          <w:rFonts w:cs="David" w:hint="cs"/>
          <w:rtl/>
        </w:rPr>
        <w:t xml:space="preserve">ראשית אתייחס לנושא של פיצול ההצבעות. אני מסכים שאם הייתה פה שאלה של פילוג בלבד, אכן בהיסטוריה אישרו את כל הפילוגים. אבל מי שבחר לכרוך את שלוש הבקשות יחדיו אלה מי שמבקשים את הפילוג. לו היו מבקשים פילוג והיו באים בעוד שבוע, בעוד שבועיים או בעוד חודש, יכול להיות </w:t>
      </w:r>
      <w:proofErr w:type="spellStart"/>
      <w:r w:rsidRPr="007A1DE2">
        <w:rPr>
          <w:rFonts w:cs="David" w:hint="cs"/>
          <w:rtl/>
        </w:rPr>
        <w:t>שהיתה</w:t>
      </w:r>
      <w:proofErr w:type="spellEnd"/>
      <w:r w:rsidRPr="007A1DE2">
        <w:rPr>
          <w:rFonts w:cs="David" w:hint="cs"/>
          <w:rtl/>
        </w:rPr>
        <w:t xml:space="preserve"> שאלה אחרת, אבל היום הפילוג ושאר הבקשות נכרכו יחדיו. לכן, הפיצול שמדובר בו - - -</w:t>
      </w:r>
    </w:p>
    <w:p w14:paraId="29050B1B" w14:textId="77777777" w:rsidR="007A1DE2" w:rsidRPr="007A1DE2" w:rsidRDefault="007A1DE2" w:rsidP="007A1DE2">
      <w:pPr>
        <w:bidi/>
        <w:rPr>
          <w:rFonts w:cs="David" w:hint="cs"/>
          <w:rtl/>
        </w:rPr>
      </w:pPr>
    </w:p>
    <w:p w14:paraId="4187DB6F" w14:textId="77777777" w:rsidR="007A1DE2" w:rsidRPr="007A1DE2" w:rsidRDefault="007A1DE2" w:rsidP="007A1DE2">
      <w:pPr>
        <w:bidi/>
        <w:rPr>
          <w:rFonts w:cs="David" w:hint="cs"/>
          <w:rtl/>
        </w:rPr>
      </w:pPr>
      <w:r w:rsidRPr="007A1DE2">
        <w:rPr>
          <w:rFonts w:cs="David" w:hint="cs"/>
          <w:u w:val="single"/>
          <w:rtl/>
        </w:rPr>
        <w:t>היו"ר דוד טל:</w:t>
      </w:r>
    </w:p>
    <w:p w14:paraId="13F9F5E3" w14:textId="77777777" w:rsidR="007A1DE2" w:rsidRPr="007A1DE2" w:rsidRDefault="007A1DE2" w:rsidP="007A1DE2">
      <w:pPr>
        <w:bidi/>
        <w:ind w:firstLine="567"/>
        <w:rPr>
          <w:rFonts w:cs="David" w:hint="cs"/>
          <w:rtl/>
        </w:rPr>
      </w:pPr>
    </w:p>
    <w:p w14:paraId="775AC0A8" w14:textId="77777777" w:rsidR="007A1DE2" w:rsidRPr="007A1DE2" w:rsidRDefault="007A1DE2" w:rsidP="007A1DE2">
      <w:pPr>
        <w:bidi/>
        <w:ind w:firstLine="567"/>
        <w:rPr>
          <w:rFonts w:cs="David" w:hint="cs"/>
          <w:rtl/>
        </w:rPr>
      </w:pPr>
      <w:r w:rsidRPr="007A1DE2">
        <w:rPr>
          <w:rFonts w:cs="David" w:hint="cs"/>
          <w:rtl/>
        </w:rPr>
        <w:t xml:space="preserve">דרך אגב, אם לא יעבור הפילוג אנחנו לא עוברים להצבעות על הסעיפים השני והשלישי. </w:t>
      </w:r>
    </w:p>
    <w:p w14:paraId="6F9DD9E6" w14:textId="77777777" w:rsidR="007A1DE2" w:rsidRPr="007A1DE2" w:rsidRDefault="007A1DE2" w:rsidP="007A1DE2">
      <w:pPr>
        <w:bidi/>
        <w:rPr>
          <w:rFonts w:cs="David" w:hint="cs"/>
          <w:rtl/>
        </w:rPr>
      </w:pPr>
    </w:p>
    <w:p w14:paraId="15BD49EA"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19C94524" w14:textId="77777777" w:rsidR="007A1DE2" w:rsidRPr="007A1DE2" w:rsidRDefault="007A1DE2" w:rsidP="007A1DE2">
      <w:pPr>
        <w:bidi/>
        <w:rPr>
          <w:rFonts w:cs="David" w:hint="cs"/>
          <w:rtl/>
        </w:rPr>
      </w:pPr>
    </w:p>
    <w:p w14:paraId="596E3338" w14:textId="77777777" w:rsidR="007A1DE2" w:rsidRPr="007A1DE2" w:rsidRDefault="007A1DE2" w:rsidP="007A1DE2">
      <w:pPr>
        <w:bidi/>
        <w:ind w:firstLine="567"/>
        <w:rPr>
          <w:rFonts w:cs="David" w:hint="cs"/>
          <w:rtl/>
        </w:rPr>
      </w:pPr>
      <w:r w:rsidRPr="007A1DE2">
        <w:rPr>
          <w:rFonts w:cs="David" w:hint="cs"/>
          <w:rtl/>
        </w:rPr>
        <w:t xml:space="preserve">כן, אבל הניסיון להגיד שקודם כול נצביע על פילוג ואחר כך נעבור לסעיפים 2 ו-3 הוא פיצול מלאכותי, כיוון שהם אומרים: באנו עם שלושת הדברים. זה לא שפורשים, אחר כך מחפשים בית ולאחר מכן אולי יחברו עם מפלגת "צדק חברתי" או אחרת, אלא הכול נכרך בכריכה אחת. לכן מי שמנסה להקל על עצמו ולומר: נאשר את הפילוג ואחרי זה נדון בדברים האחרים ולכן אין בעיה, אני חושב שהוא עושה לעצמו הנחה. אני חושב שצודק מי שאומר </w:t>
      </w:r>
      <w:r w:rsidRPr="007A1DE2">
        <w:rPr>
          <w:rFonts w:cs="David"/>
          <w:rtl/>
        </w:rPr>
        <w:t>–</w:t>
      </w:r>
      <w:r w:rsidRPr="007A1DE2">
        <w:rPr>
          <w:rFonts w:cs="David" w:hint="cs"/>
          <w:rtl/>
        </w:rPr>
        <w:t xml:space="preserve"> כרגע אני, כמובן בא מטעם - שכרכו את שלושת הדברים יחדיו ולכן הפיצול הזה הוא מלאכותי. </w:t>
      </w:r>
    </w:p>
    <w:p w14:paraId="73AFCD92" w14:textId="77777777" w:rsidR="007A1DE2" w:rsidRPr="007A1DE2" w:rsidRDefault="007A1DE2" w:rsidP="007A1DE2">
      <w:pPr>
        <w:bidi/>
        <w:ind w:firstLine="567"/>
        <w:rPr>
          <w:rFonts w:cs="David" w:hint="cs"/>
          <w:rtl/>
        </w:rPr>
      </w:pPr>
    </w:p>
    <w:p w14:paraId="3A6E5F43" w14:textId="77777777" w:rsidR="007A1DE2" w:rsidRPr="007A1DE2" w:rsidRDefault="007A1DE2" w:rsidP="007A1DE2">
      <w:pPr>
        <w:bidi/>
        <w:ind w:firstLine="567"/>
        <w:rPr>
          <w:rFonts w:cs="David" w:hint="cs"/>
          <w:rtl/>
        </w:rPr>
      </w:pPr>
      <w:r w:rsidRPr="007A1DE2">
        <w:rPr>
          <w:rFonts w:cs="David" w:hint="cs"/>
          <w:rtl/>
        </w:rPr>
        <w:t xml:space="preserve">מה בעצם עושים כאן? לפני שבוע ויומיים ישבנו כאן, הונח הסכם בפני הוועדה והיה מקובל על רוב האנשים כאן שאין מקום לאשר את ההסכם הזה, אין מקום לאשר את הפילוג, אין מקום להתקדם בדיון בנושא. באים היום, לאחר שבוע ויומיים, לאחר יום כבר - - - </w:t>
      </w:r>
    </w:p>
    <w:p w14:paraId="374965AE" w14:textId="77777777" w:rsidR="007A1DE2" w:rsidRPr="007A1DE2" w:rsidRDefault="007A1DE2" w:rsidP="007A1DE2">
      <w:pPr>
        <w:bidi/>
        <w:rPr>
          <w:rFonts w:cs="David" w:hint="cs"/>
          <w:rtl/>
        </w:rPr>
      </w:pPr>
    </w:p>
    <w:p w14:paraId="15CEA3F9" w14:textId="77777777" w:rsidR="007A1DE2" w:rsidRPr="007A1DE2" w:rsidRDefault="007A1DE2" w:rsidP="007A1DE2">
      <w:pPr>
        <w:bidi/>
        <w:rPr>
          <w:rFonts w:cs="David" w:hint="cs"/>
          <w:rtl/>
        </w:rPr>
      </w:pPr>
      <w:r w:rsidRPr="007A1DE2">
        <w:rPr>
          <w:rFonts w:cs="David" w:hint="cs"/>
          <w:u w:val="single"/>
          <w:rtl/>
        </w:rPr>
        <w:t>היו"ר דוד טל:</w:t>
      </w:r>
    </w:p>
    <w:p w14:paraId="3375402E" w14:textId="77777777" w:rsidR="007A1DE2" w:rsidRPr="007A1DE2" w:rsidRDefault="007A1DE2" w:rsidP="007A1DE2">
      <w:pPr>
        <w:bidi/>
        <w:rPr>
          <w:rFonts w:cs="David" w:hint="cs"/>
          <w:rtl/>
        </w:rPr>
      </w:pPr>
    </w:p>
    <w:p w14:paraId="342BEB72" w14:textId="77777777" w:rsidR="007A1DE2" w:rsidRPr="007A1DE2" w:rsidRDefault="007A1DE2" w:rsidP="007A1DE2">
      <w:pPr>
        <w:bidi/>
        <w:ind w:firstLine="567"/>
        <w:rPr>
          <w:rFonts w:cs="David" w:hint="cs"/>
          <w:rtl/>
        </w:rPr>
      </w:pPr>
      <w:r w:rsidRPr="007A1DE2">
        <w:rPr>
          <w:rFonts w:cs="David" w:hint="cs"/>
          <w:rtl/>
        </w:rPr>
        <w:t xml:space="preserve">היה גם מקובל </w:t>
      </w:r>
      <w:proofErr w:type="spellStart"/>
      <w:r w:rsidRPr="007A1DE2">
        <w:rPr>
          <w:rFonts w:cs="David" w:hint="cs"/>
          <w:rtl/>
        </w:rPr>
        <w:t>ששרוני</w:t>
      </w:r>
      <w:proofErr w:type="spellEnd"/>
      <w:r w:rsidRPr="007A1DE2">
        <w:rPr>
          <w:rFonts w:cs="David" w:hint="cs"/>
          <w:rtl/>
        </w:rPr>
        <w:t xml:space="preserve"> ייקח את ההצעה ויביא הסכם אחר. </w:t>
      </w:r>
    </w:p>
    <w:p w14:paraId="13F439E0" w14:textId="77777777" w:rsidR="007A1DE2" w:rsidRPr="007A1DE2" w:rsidRDefault="007A1DE2" w:rsidP="007A1DE2">
      <w:pPr>
        <w:bidi/>
        <w:rPr>
          <w:rFonts w:cs="David" w:hint="cs"/>
          <w:rtl/>
        </w:rPr>
      </w:pPr>
    </w:p>
    <w:p w14:paraId="1B5D0877"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5B1A78A6" w14:textId="77777777" w:rsidR="007A1DE2" w:rsidRPr="007A1DE2" w:rsidRDefault="007A1DE2" w:rsidP="007A1DE2">
      <w:pPr>
        <w:bidi/>
        <w:rPr>
          <w:rFonts w:cs="David" w:hint="cs"/>
          <w:rtl/>
        </w:rPr>
      </w:pPr>
    </w:p>
    <w:p w14:paraId="219353B8" w14:textId="77777777" w:rsidR="007A1DE2" w:rsidRPr="007A1DE2" w:rsidRDefault="007A1DE2" w:rsidP="007A1DE2">
      <w:pPr>
        <w:bidi/>
        <w:ind w:firstLine="567"/>
        <w:rPr>
          <w:rFonts w:cs="David" w:hint="cs"/>
          <w:rtl/>
        </w:rPr>
      </w:pPr>
      <w:r w:rsidRPr="007A1DE2">
        <w:rPr>
          <w:rFonts w:cs="David" w:hint="cs"/>
          <w:rtl/>
        </w:rPr>
        <w:t xml:space="preserve">זה לא היה מקובל, </w:t>
      </w:r>
      <w:proofErr w:type="spellStart"/>
      <w:r w:rsidRPr="007A1DE2">
        <w:rPr>
          <w:rFonts w:cs="David" w:hint="cs"/>
          <w:rtl/>
        </w:rPr>
        <w:t>היתה</w:t>
      </w:r>
      <w:proofErr w:type="spellEnd"/>
      <w:r w:rsidRPr="007A1DE2">
        <w:rPr>
          <w:rFonts w:cs="David" w:hint="cs"/>
          <w:rtl/>
        </w:rPr>
        <w:t xml:space="preserve"> הצעה שמשכו אותה בשתי ידיים. </w:t>
      </w:r>
    </w:p>
    <w:p w14:paraId="2BFF8466" w14:textId="77777777" w:rsidR="007A1DE2" w:rsidRPr="007A1DE2" w:rsidRDefault="007A1DE2" w:rsidP="007A1DE2">
      <w:pPr>
        <w:bidi/>
        <w:ind w:firstLine="567"/>
        <w:rPr>
          <w:rFonts w:cs="David" w:hint="cs"/>
          <w:rtl/>
        </w:rPr>
      </w:pPr>
    </w:p>
    <w:p w14:paraId="04870CA2" w14:textId="77777777" w:rsidR="007A1DE2" w:rsidRPr="007A1DE2" w:rsidRDefault="007A1DE2" w:rsidP="007A1DE2">
      <w:pPr>
        <w:bidi/>
        <w:rPr>
          <w:rFonts w:cs="David" w:hint="cs"/>
          <w:rtl/>
        </w:rPr>
      </w:pPr>
      <w:r w:rsidRPr="007A1DE2">
        <w:rPr>
          <w:rFonts w:cs="David" w:hint="cs"/>
          <w:u w:val="single"/>
          <w:rtl/>
        </w:rPr>
        <w:t>היו"ר דוד טל:</w:t>
      </w:r>
    </w:p>
    <w:p w14:paraId="4BFC5295" w14:textId="77777777" w:rsidR="007A1DE2" w:rsidRPr="007A1DE2" w:rsidRDefault="007A1DE2" w:rsidP="007A1DE2">
      <w:pPr>
        <w:bidi/>
        <w:ind w:firstLine="567"/>
        <w:rPr>
          <w:rFonts w:cs="David" w:hint="cs"/>
          <w:rtl/>
        </w:rPr>
      </w:pPr>
    </w:p>
    <w:p w14:paraId="29F8ECA8" w14:textId="77777777" w:rsidR="007A1DE2" w:rsidRPr="007A1DE2" w:rsidRDefault="007A1DE2" w:rsidP="007A1DE2">
      <w:pPr>
        <w:bidi/>
        <w:ind w:firstLine="567"/>
        <w:rPr>
          <w:rFonts w:cs="David" w:hint="cs"/>
          <w:rtl/>
        </w:rPr>
      </w:pPr>
      <w:proofErr w:type="spellStart"/>
      <w:r w:rsidRPr="007A1DE2">
        <w:rPr>
          <w:rFonts w:cs="David" w:hint="cs"/>
          <w:rtl/>
        </w:rPr>
        <w:t>היתה</w:t>
      </w:r>
      <w:proofErr w:type="spellEnd"/>
      <w:r w:rsidRPr="007A1DE2">
        <w:rPr>
          <w:rFonts w:cs="David" w:hint="cs"/>
          <w:rtl/>
        </w:rPr>
        <w:t xml:space="preserve"> הצעה, ולא נשמעה הצעה אחרת. </w:t>
      </w:r>
    </w:p>
    <w:p w14:paraId="4D9BAA4B" w14:textId="77777777" w:rsidR="007A1DE2" w:rsidRPr="007A1DE2" w:rsidRDefault="007A1DE2" w:rsidP="007A1DE2">
      <w:pPr>
        <w:bidi/>
        <w:rPr>
          <w:rFonts w:cs="David" w:hint="cs"/>
          <w:rtl/>
        </w:rPr>
      </w:pPr>
    </w:p>
    <w:p w14:paraId="67E0E11A"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392884D4" w14:textId="77777777" w:rsidR="007A1DE2" w:rsidRPr="007A1DE2" w:rsidRDefault="007A1DE2" w:rsidP="007A1DE2">
      <w:pPr>
        <w:bidi/>
        <w:rPr>
          <w:rFonts w:cs="David" w:hint="cs"/>
          <w:u w:val="single"/>
          <w:rtl/>
        </w:rPr>
      </w:pPr>
    </w:p>
    <w:p w14:paraId="627C7F72" w14:textId="77777777" w:rsidR="007A1DE2" w:rsidRPr="007A1DE2" w:rsidRDefault="007A1DE2" w:rsidP="007A1DE2">
      <w:pPr>
        <w:bidi/>
        <w:ind w:firstLine="567"/>
        <w:rPr>
          <w:rFonts w:cs="David" w:hint="cs"/>
          <w:rtl/>
        </w:rPr>
      </w:pPr>
      <w:r w:rsidRPr="007A1DE2">
        <w:rPr>
          <w:rFonts w:cs="David" w:hint="cs"/>
          <w:rtl/>
        </w:rPr>
        <w:t xml:space="preserve">אני ישבתי בוועדה, וחברת הכנסת תירוש לא הספיקה להשלים את המשפט והבקשה נמשכה. אני יכול להעריך שגם אם היא לא </w:t>
      </w:r>
      <w:proofErr w:type="spellStart"/>
      <w:r w:rsidRPr="007A1DE2">
        <w:rPr>
          <w:rFonts w:cs="David" w:hint="cs"/>
          <w:rtl/>
        </w:rPr>
        <w:t>היתה</w:t>
      </w:r>
      <w:proofErr w:type="spellEnd"/>
      <w:r w:rsidRPr="007A1DE2">
        <w:rPr>
          <w:rFonts w:cs="David" w:hint="cs"/>
          <w:rtl/>
        </w:rPr>
        <w:t xml:space="preserve"> מציעה את זה, זה מה שהיה קורה. היום אומרים שהוגש הסכם חדש והכול בסדר והכול תקין. </w:t>
      </w:r>
    </w:p>
    <w:p w14:paraId="5D322EB9" w14:textId="77777777" w:rsidR="007A1DE2" w:rsidRPr="007A1DE2" w:rsidRDefault="007A1DE2" w:rsidP="007A1DE2">
      <w:pPr>
        <w:bidi/>
        <w:rPr>
          <w:rFonts w:cs="David" w:hint="cs"/>
          <w:rtl/>
        </w:rPr>
      </w:pPr>
    </w:p>
    <w:p w14:paraId="69376824" w14:textId="77777777" w:rsidR="007A1DE2" w:rsidRPr="007A1DE2" w:rsidRDefault="007A1DE2" w:rsidP="007A1DE2">
      <w:pPr>
        <w:bidi/>
        <w:rPr>
          <w:rFonts w:cs="David" w:hint="cs"/>
          <w:rtl/>
        </w:rPr>
      </w:pPr>
      <w:r w:rsidRPr="007A1DE2">
        <w:rPr>
          <w:rFonts w:cs="David" w:hint="cs"/>
          <w:u w:val="single"/>
          <w:rtl/>
        </w:rPr>
        <w:t>היו"ר דוד טל:</w:t>
      </w:r>
    </w:p>
    <w:p w14:paraId="0DA30D5D" w14:textId="77777777" w:rsidR="007A1DE2" w:rsidRPr="007A1DE2" w:rsidRDefault="007A1DE2" w:rsidP="007A1DE2">
      <w:pPr>
        <w:bidi/>
        <w:rPr>
          <w:rFonts w:cs="David" w:hint="cs"/>
          <w:rtl/>
        </w:rPr>
      </w:pPr>
    </w:p>
    <w:p w14:paraId="43446BEC" w14:textId="77777777" w:rsidR="007A1DE2" w:rsidRPr="007A1DE2" w:rsidRDefault="007A1DE2" w:rsidP="007A1DE2">
      <w:pPr>
        <w:bidi/>
        <w:ind w:firstLine="567"/>
        <w:rPr>
          <w:rFonts w:cs="David" w:hint="cs"/>
          <w:rtl/>
        </w:rPr>
      </w:pPr>
      <w:r w:rsidRPr="007A1DE2">
        <w:rPr>
          <w:rFonts w:cs="David" w:hint="cs"/>
          <w:rtl/>
        </w:rPr>
        <w:t xml:space="preserve">את זה אומרת היועצת המשפטית לכנסת, שבהסכם החדש אין פגמים כפי שהיו בהסכם הקודם. </w:t>
      </w:r>
    </w:p>
    <w:p w14:paraId="32ED0CFC" w14:textId="77777777" w:rsidR="007A1DE2" w:rsidRPr="007A1DE2" w:rsidRDefault="007A1DE2" w:rsidP="007A1DE2">
      <w:pPr>
        <w:bidi/>
        <w:rPr>
          <w:rFonts w:cs="David" w:hint="cs"/>
          <w:rtl/>
        </w:rPr>
      </w:pPr>
    </w:p>
    <w:p w14:paraId="4B17E7A1"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6F1DDB49" w14:textId="77777777" w:rsidR="007A1DE2" w:rsidRPr="007A1DE2" w:rsidRDefault="007A1DE2" w:rsidP="007A1DE2">
      <w:pPr>
        <w:bidi/>
        <w:rPr>
          <w:rFonts w:cs="David" w:hint="cs"/>
          <w:rtl/>
        </w:rPr>
      </w:pPr>
    </w:p>
    <w:p w14:paraId="67726A84" w14:textId="77777777" w:rsidR="007A1DE2" w:rsidRPr="007A1DE2" w:rsidRDefault="007A1DE2" w:rsidP="007A1DE2">
      <w:pPr>
        <w:bidi/>
        <w:ind w:firstLine="567"/>
        <w:rPr>
          <w:rFonts w:cs="David" w:hint="cs"/>
          <w:rtl/>
        </w:rPr>
      </w:pPr>
      <w:r w:rsidRPr="007A1DE2">
        <w:rPr>
          <w:rFonts w:cs="David" w:hint="cs"/>
          <w:rtl/>
        </w:rPr>
        <w:t xml:space="preserve">אני מסכים. אני רק אומר שעצם העובדה שהוגש הסכם חדש </w:t>
      </w:r>
      <w:r w:rsidRPr="007A1DE2">
        <w:rPr>
          <w:rFonts w:cs="David"/>
          <w:rtl/>
        </w:rPr>
        <w:t>–</w:t>
      </w:r>
      <w:r w:rsidRPr="007A1DE2">
        <w:rPr>
          <w:rFonts w:cs="David" w:hint="cs"/>
          <w:rtl/>
        </w:rPr>
        <w:t xml:space="preserve"> הרי מה עשו כאן? לקחו עיפרון כחול ואמרו: כל מה שיש בו חשש לסטייה מהוראות החוק, כלשונה של היועצת המשפטית של הכנסת, נמחק אותו וניגש הסכם תקין ונקי לחלוטין. </w:t>
      </w:r>
    </w:p>
    <w:p w14:paraId="2B6D327B" w14:textId="77777777" w:rsidR="007A1DE2" w:rsidRPr="007A1DE2" w:rsidRDefault="007A1DE2" w:rsidP="007A1DE2">
      <w:pPr>
        <w:bidi/>
        <w:ind w:firstLine="567"/>
        <w:rPr>
          <w:rFonts w:cs="David" w:hint="cs"/>
          <w:rtl/>
        </w:rPr>
      </w:pPr>
    </w:p>
    <w:p w14:paraId="17365B13" w14:textId="77777777" w:rsidR="007A1DE2" w:rsidRPr="007A1DE2" w:rsidRDefault="007A1DE2" w:rsidP="007A1DE2">
      <w:pPr>
        <w:bidi/>
        <w:ind w:firstLine="567"/>
        <w:rPr>
          <w:rFonts w:cs="David" w:hint="cs"/>
          <w:rtl/>
        </w:rPr>
      </w:pPr>
      <w:r w:rsidRPr="007A1DE2">
        <w:rPr>
          <w:rFonts w:cs="David" w:hint="cs"/>
          <w:rtl/>
        </w:rPr>
        <w:t>אני חושב שיש כאן שלושה טעמים שאומרים שאי-אפשר להתעלם ממה שהיה. הטעם הראשון הוא הטעם העובדתי. אני לא בוחן כליות ולב ואני לא יודע מה קרה במישור העובדתי, כל אחד יעשה את ההערכות לעצמו, אני רק יודע ההסכם שהונח ב-1 במאי - - -</w:t>
      </w:r>
    </w:p>
    <w:p w14:paraId="1B5098D5" w14:textId="77777777" w:rsidR="007A1DE2" w:rsidRPr="007A1DE2" w:rsidRDefault="007A1DE2" w:rsidP="007A1DE2">
      <w:pPr>
        <w:bidi/>
        <w:ind w:firstLine="567"/>
        <w:rPr>
          <w:rFonts w:cs="David" w:hint="cs"/>
          <w:rtl/>
        </w:rPr>
      </w:pPr>
    </w:p>
    <w:p w14:paraId="7E03EE4E" w14:textId="77777777" w:rsidR="007A1DE2" w:rsidRPr="007A1DE2" w:rsidRDefault="007A1DE2" w:rsidP="007A1DE2">
      <w:pPr>
        <w:bidi/>
        <w:rPr>
          <w:rFonts w:cs="David" w:hint="cs"/>
          <w:rtl/>
        </w:rPr>
      </w:pPr>
      <w:r w:rsidRPr="007A1DE2">
        <w:rPr>
          <w:rFonts w:cs="David" w:hint="cs"/>
          <w:u w:val="single"/>
          <w:rtl/>
        </w:rPr>
        <w:t>היו"ר דוד טל:</w:t>
      </w:r>
    </w:p>
    <w:p w14:paraId="77DA18C0" w14:textId="77777777" w:rsidR="007A1DE2" w:rsidRPr="007A1DE2" w:rsidRDefault="007A1DE2" w:rsidP="007A1DE2">
      <w:pPr>
        <w:bidi/>
        <w:rPr>
          <w:rFonts w:cs="David" w:hint="cs"/>
          <w:rtl/>
        </w:rPr>
      </w:pPr>
    </w:p>
    <w:p w14:paraId="04F465AE" w14:textId="77777777" w:rsidR="007A1DE2" w:rsidRPr="007A1DE2" w:rsidRDefault="007A1DE2" w:rsidP="007A1DE2">
      <w:pPr>
        <w:bidi/>
        <w:rPr>
          <w:rFonts w:cs="David" w:hint="cs"/>
          <w:rtl/>
        </w:rPr>
      </w:pPr>
      <w:r w:rsidRPr="007A1DE2">
        <w:rPr>
          <w:rFonts w:cs="David" w:hint="cs"/>
          <w:rtl/>
        </w:rPr>
        <w:tab/>
        <w:t>חבר הכנסת כבל, אתה רוצה שאביא גם את הסעיף השני לסדר היום?</w:t>
      </w:r>
    </w:p>
    <w:p w14:paraId="2EED754A" w14:textId="77777777" w:rsidR="007A1DE2" w:rsidRPr="007A1DE2" w:rsidRDefault="007A1DE2" w:rsidP="007A1DE2">
      <w:pPr>
        <w:bidi/>
        <w:rPr>
          <w:rFonts w:cs="David" w:hint="cs"/>
          <w:rtl/>
        </w:rPr>
      </w:pPr>
    </w:p>
    <w:p w14:paraId="66B970BF" w14:textId="77777777" w:rsidR="007A1DE2" w:rsidRPr="007A1DE2" w:rsidRDefault="007A1DE2" w:rsidP="007A1DE2">
      <w:pPr>
        <w:pStyle w:val="Heading5"/>
        <w:jc w:val="left"/>
        <w:rPr>
          <w:rFonts w:hint="cs"/>
          <w:sz w:val="24"/>
          <w:rtl/>
        </w:rPr>
      </w:pPr>
      <w:r w:rsidRPr="007A1DE2">
        <w:rPr>
          <w:rFonts w:hint="cs"/>
          <w:sz w:val="24"/>
          <w:u w:val="single"/>
          <w:rtl/>
        </w:rPr>
        <w:t>איתן כבל:</w:t>
      </w:r>
    </w:p>
    <w:p w14:paraId="7327398F" w14:textId="77777777" w:rsidR="007A1DE2" w:rsidRPr="007A1DE2" w:rsidRDefault="007A1DE2" w:rsidP="007A1DE2">
      <w:pPr>
        <w:pStyle w:val="Heading5"/>
        <w:jc w:val="left"/>
        <w:rPr>
          <w:rFonts w:hint="cs"/>
          <w:sz w:val="24"/>
          <w:rtl/>
        </w:rPr>
      </w:pPr>
    </w:p>
    <w:p w14:paraId="42D80B8D" w14:textId="77777777" w:rsidR="007A1DE2" w:rsidRPr="007A1DE2" w:rsidRDefault="007A1DE2" w:rsidP="007A1DE2">
      <w:pPr>
        <w:bidi/>
        <w:rPr>
          <w:rFonts w:cs="David" w:hint="cs"/>
          <w:rtl/>
        </w:rPr>
      </w:pPr>
      <w:r w:rsidRPr="007A1DE2">
        <w:rPr>
          <w:rFonts w:cs="David" w:hint="cs"/>
          <w:rtl/>
        </w:rPr>
        <w:tab/>
        <w:t xml:space="preserve"> אל תאיים עלי, אתה יכול. </w:t>
      </w:r>
    </w:p>
    <w:p w14:paraId="753FE993" w14:textId="77777777" w:rsidR="007A1DE2" w:rsidRPr="007A1DE2" w:rsidRDefault="007A1DE2" w:rsidP="007A1DE2">
      <w:pPr>
        <w:bidi/>
        <w:ind w:firstLine="567"/>
        <w:rPr>
          <w:rFonts w:cs="David" w:hint="cs"/>
          <w:rtl/>
        </w:rPr>
      </w:pPr>
    </w:p>
    <w:p w14:paraId="2FF0A5F0"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3E1AB3A4" w14:textId="77777777" w:rsidR="007A1DE2" w:rsidRPr="007A1DE2" w:rsidRDefault="007A1DE2" w:rsidP="007A1DE2">
      <w:pPr>
        <w:bidi/>
        <w:ind w:firstLine="567"/>
        <w:rPr>
          <w:rFonts w:cs="David" w:hint="cs"/>
          <w:rtl/>
        </w:rPr>
      </w:pPr>
    </w:p>
    <w:p w14:paraId="216A710C" w14:textId="77777777" w:rsidR="007A1DE2" w:rsidRPr="007A1DE2" w:rsidRDefault="007A1DE2" w:rsidP="007A1DE2">
      <w:pPr>
        <w:bidi/>
        <w:ind w:firstLine="567"/>
        <w:rPr>
          <w:rFonts w:cs="David" w:hint="cs"/>
          <w:rtl/>
        </w:rPr>
      </w:pPr>
      <w:r w:rsidRPr="007A1DE2">
        <w:rPr>
          <w:rFonts w:cs="David" w:hint="cs"/>
          <w:rtl/>
        </w:rPr>
        <w:t xml:space="preserve">ההסכם שהונח היה טיוטה מספר 9. כלומר, שבועות ארוכים שקדו עליו כדי להגיע לסיכום הזה. והנה, תוך יום אחד חצי מההסכם נמחק, בלי טיוטות, בלי שום דבר, מאוד מהר. אני לא יודע את המשמעות, אני לא יודע מהבחינה העובדתית, אני חושב שכל אחד יעשה את השיקול לעצמו. </w:t>
      </w:r>
    </w:p>
    <w:p w14:paraId="0B7FA45E" w14:textId="77777777" w:rsidR="007A1DE2" w:rsidRPr="007A1DE2" w:rsidRDefault="007A1DE2" w:rsidP="007A1DE2">
      <w:pPr>
        <w:bidi/>
        <w:rPr>
          <w:rFonts w:cs="David" w:hint="cs"/>
          <w:rtl/>
        </w:rPr>
      </w:pPr>
    </w:p>
    <w:p w14:paraId="3AD156CE" w14:textId="77777777" w:rsidR="007A1DE2" w:rsidRDefault="007A1DE2" w:rsidP="007A1DE2">
      <w:pPr>
        <w:bidi/>
        <w:ind w:firstLine="567"/>
        <w:rPr>
          <w:rFonts w:cs="David" w:hint="cs"/>
          <w:rtl/>
        </w:rPr>
      </w:pPr>
    </w:p>
    <w:p w14:paraId="0BFC0092" w14:textId="77777777" w:rsidR="007A1DE2" w:rsidRDefault="007A1DE2" w:rsidP="007A1DE2">
      <w:pPr>
        <w:bidi/>
        <w:ind w:firstLine="567"/>
        <w:rPr>
          <w:rFonts w:cs="David" w:hint="cs"/>
          <w:rtl/>
        </w:rPr>
      </w:pPr>
    </w:p>
    <w:p w14:paraId="5DAE8B72" w14:textId="77777777" w:rsidR="007A1DE2" w:rsidRDefault="007A1DE2" w:rsidP="007A1DE2">
      <w:pPr>
        <w:bidi/>
        <w:ind w:firstLine="567"/>
        <w:rPr>
          <w:rFonts w:cs="David" w:hint="cs"/>
          <w:rtl/>
        </w:rPr>
      </w:pPr>
    </w:p>
    <w:p w14:paraId="0C288D47" w14:textId="77777777" w:rsidR="007A1DE2" w:rsidRDefault="007A1DE2" w:rsidP="007A1DE2">
      <w:pPr>
        <w:bidi/>
        <w:ind w:firstLine="567"/>
        <w:rPr>
          <w:rFonts w:cs="David" w:hint="cs"/>
          <w:rtl/>
        </w:rPr>
      </w:pPr>
    </w:p>
    <w:p w14:paraId="0AC08FBF" w14:textId="77777777" w:rsidR="007A1DE2" w:rsidRPr="007A1DE2" w:rsidRDefault="007A1DE2" w:rsidP="007A1DE2">
      <w:pPr>
        <w:bidi/>
        <w:ind w:firstLine="567"/>
        <w:rPr>
          <w:rFonts w:cs="David" w:hint="cs"/>
          <w:rtl/>
        </w:rPr>
      </w:pPr>
      <w:r w:rsidRPr="007A1DE2">
        <w:rPr>
          <w:rFonts w:cs="David" w:hint="cs"/>
          <w:rtl/>
        </w:rPr>
        <w:t>מן הבחינה המשפטית, ואני חושב שזה יותר חשוב, אדוני יושב ראש הוועדה, אמרה היועצת המשפטית של הכנסת שיש סטייה מהוראות החוק בשני נושאים. אחד, הנושא של קביעת מקום בכנסת הבאה, והשני הנושא של חוק המפלגות. למיטב זכרוני, דובר על סעיף 25 לחוק המפלגות שאומר: לא יהיו למפלגה הכנסות מלבד אלה: דמי חבר ומגביות וכספים שהתקבלו לפי חוק המימון. יום אחרי הוועדה שהייתה לא התעצלתי וקראתי את העיתון, את אותו ריאיון שנתן יושב ראש המפלגה שכרגע מדברים עליה, מפלגת "צדק חברתי". מה הוא אומר באותו ריאיון? הוא אומר דבר כזה - - -</w:t>
      </w:r>
    </w:p>
    <w:p w14:paraId="185759A5" w14:textId="77777777" w:rsidR="007A1DE2" w:rsidRPr="007A1DE2" w:rsidRDefault="007A1DE2" w:rsidP="007A1DE2">
      <w:pPr>
        <w:bidi/>
        <w:ind w:firstLine="567"/>
        <w:rPr>
          <w:rFonts w:cs="David" w:hint="cs"/>
          <w:rtl/>
        </w:rPr>
      </w:pPr>
    </w:p>
    <w:p w14:paraId="6A16DED0" w14:textId="77777777" w:rsidR="007A1DE2" w:rsidRPr="007A1DE2" w:rsidRDefault="007A1DE2" w:rsidP="007A1DE2">
      <w:pPr>
        <w:bidi/>
        <w:rPr>
          <w:rFonts w:cs="David" w:hint="cs"/>
          <w:rtl/>
        </w:rPr>
      </w:pPr>
      <w:r w:rsidRPr="007A1DE2">
        <w:rPr>
          <w:rFonts w:cs="David" w:hint="cs"/>
          <w:u w:val="single"/>
          <w:rtl/>
        </w:rPr>
        <w:t>היו"ר דוד טל:</w:t>
      </w:r>
    </w:p>
    <w:p w14:paraId="0A6EC388" w14:textId="77777777" w:rsidR="007A1DE2" w:rsidRPr="007A1DE2" w:rsidRDefault="007A1DE2" w:rsidP="007A1DE2">
      <w:pPr>
        <w:bidi/>
        <w:ind w:firstLine="567"/>
        <w:rPr>
          <w:rFonts w:cs="David" w:hint="cs"/>
          <w:rtl/>
        </w:rPr>
      </w:pPr>
    </w:p>
    <w:p w14:paraId="564FF672" w14:textId="77777777" w:rsidR="007A1DE2" w:rsidRPr="007A1DE2" w:rsidRDefault="007A1DE2" w:rsidP="007A1DE2">
      <w:pPr>
        <w:bidi/>
        <w:ind w:firstLine="567"/>
        <w:rPr>
          <w:rFonts w:cs="David" w:hint="cs"/>
          <w:rtl/>
        </w:rPr>
      </w:pPr>
      <w:r w:rsidRPr="007A1DE2">
        <w:rPr>
          <w:rFonts w:cs="David" w:hint="cs"/>
          <w:rtl/>
        </w:rPr>
        <w:t>באיזו עיתון?</w:t>
      </w:r>
    </w:p>
    <w:p w14:paraId="54AE5C8A" w14:textId="77777777" w:rsidR="007A1DE2" w:rsidRPr="007A1DE2" w:rsidRDefault="007A1DE2" w:rsidP="007A1DE2">
      <w:pPr>
        <w:bidi/>
        <w:rPr>
          <w:rFonts w:cs="David" w:hint="cs"/>
          <w:rtl/>
        </w:rPr>
      </w:pPr>
    </w:p>
    <w:p w14:paraId="4020EDE7"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4A53939B" w14:textId="77777777" w:rsidR="007A1DE2" w:rsidRPr="007A1DE2" w:rsidRDefault="007A1DE2" w:rsidP="007A1DE2">
      <w:pPr>
        <w:bidi/>
        <w:ind w:firstLine="567"/>
        <w:rPr>
          <w:rFonts w:cs="David" w:hint="cs"/>
          <w:rtl/>
        </w:rPr>
      </w:pPr>
    </w:p>
    <w:p w14:paraId="03526F3D" w14:textId="77777777" w:rsidR="007A1DE2" w:rsidRPr="007A1DE2" w:rsidRDefault="007A1DE2" w:rsidP="007A1DE2">
      <w:pPr>
        <w:bidi/>
        <w:ind w:firstLine="567"/>
        <w:rPr>
          <w:rFonts w:cs="David" w:hint="cs"/>
          <w:rtl/>
        </w:rPr>
      </w:pPr>
      <w:r w:rsidRPr="007A1DE2">
        <w:rPr>
          <w:rFonts w:cs="David" w:hint="cs"/>
          <w:rtl/>
        </w:rPr>
        <w:t xml:space="preserve">עיתון "מעריב". הוא אומר: אם אכן נכון מה שמייחסים ליועצת המשפטית, אז כנראה היא אפילו אינה מוכשרת מספיק כדי להבין את ההסכם. ההסכם פשוט קובע שהגמלאים הפורשים זכאים לתמיכה של 226,000 שקלים לחודש מחוץ לכספי מימון המפלגות הקבועים בחוק, רק במפני שאני </w:t>
      </w:r>
      <w:proofErr w:type="spellStart"/>
      <w:r w:rsidRPr="007A1DE2">
        <w:rPr>
          <w:rFonts w:cs="David" w:hint="cs"/>
          <w:rtl/>
        </w:rPr>
        <w:t>גאידמק</w:t>
      </w:r>
      <w:proofErr w:type="spellEnd"/>
      <w:r w:rsidRPr="007A1DE2">
        <w:rPr>
          <w:rFonts w:cs="David" w:hint="cs"/>
          <w:rtl/>
        </w:rPr>
        <w:t xml:space="preserve"> החלטתי לא להשתמש אפילו בשקל מכספי הציבור. לכן הודעתי שמול כל שקל שהם יקבלו אזרים שקל בתמורה, כדי לכסות את עלות הפעילות של הסיעה. </w:t>
      </w:r>
    </w:p>
    <w:p w14:paraId="0C82270B" w14:textId="77777777" w:rsidR="007A1DE2" w:rsidRPr="007A1DE2" w:rsidRDefault="007A1DE2" w:rsidP="007A1DE2">
      <w:pPr>
        <w:bidi/>
        <w:rPr>
          <w:rFonts w:cs="David" w:hint="cs"/>
          <w:rtl/>
        </w:rPr>
      </w:pPr>
    </w:p>
    <w:p w14:paraId="78208718" w14:textId="77777777" w:rsidR="007A1DE2" w:rsidRPr="007A1DE2" w:rsidRDefault="007A1DE2" w:rsidP="007A1DE2">
      <w:pPr>
        <w:bidi/>
        <w:ind w:firstLine="567"/>
        <w:rPr>
          <w:rFonts w:cs="David" w:hint="cs"/>
          <w:rtl/>
        </w:rPr>
      </w:pPr>
      <w:r w:rsidRPr="007A1DE2">
        <w:rPr>
          <w:rFonts w:cs="David" w:hint="cs"/>
          <w:rtl/>
        </w:rPr>
        <w:t>אגב, אני חושב שהוא ראוי להערכה שהוא לא רוצה להשתמש בכספי ציבור, אלא מה? חוק המפלגות, סעיף 25 - - -</w:t>
      </w:r>
    </w:p>
    <w:p w14:paraId="12EB9A19" w14:textId="77777777" w:rsidR="007A1DE2" w:rsidRPr="007A1DE2" w:rsidRDefault="007A1DE2" w:rsidP="007A1DE2">
      <w:pPr>
        <w:bidi/>
        <w:rPr>
          <w:rFonts w:cs="David" w:hint="cs"/>
          <w:rtl/>
        </w:rPr>
      </w:pPr>
    </w:p>
    <w:p w14:paraId="73837B7C"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16252C0D" w14:textId="77777777" w:rsidR="007A1DE2" w:rsidRPr="007A1DE2" w:rsidRDefault="007A1DE2" w:rsidP="007A1DE2">
      <w:pPr>
        <w:bidi/>
        <w:rPr>
          <w:rFonts w:cs="David" w:hint="cs"/>
          <w:rtl/>
        </w:rPr>
      </w:pPr>
    </w:p>
    <w:p w14:paraId="2B17A6B2" w14:textId="77777777" w:rsidR="007A1DE2" w:rsidRPr="007A1DE2" w:rsidRDefault="007A1DE2" w:rsidP="007A1DE2">
      <w:pPr>
        <w:bidi/>
        <w:rPr>
          <w:rFonts w:cs="David" w:hint="cs"/>
          <w:rtl/>
        </w:rPr>
      </w:pPr>
      <w:r w:rsidRPr="007A1DE2">
        <w:rPr>
          <w:rFonts w:cs="David" w:hint="cs"/>
          <w:rtl/>
        </w:rPr>
        <w:tab/>
        <w:t>קראת מה כתבו ב"ידיעות אחרונות"? למה לא הבאת גם את "ידיעות אחרונות"? תביא גם את "ידיעות אחרונות" ותצטט.</w:t>
      </w:r>
    </w:p>
    <w:p w14:paraId="4562C871" w14:textId="77777777" w:rsidR="007A1DE2" w:rsidRPr="007A1DE2" w:rsidRDefault="007A1DE2" w:rsidP="007A1DE2">
      <w:pPr>
        <w:bidi/>
        <w:rPr>
          <w:rFonts w:cs="David" w:hint="cs"/>
          <w:rtl/>
        </w:rPr>
      </w:pPr>
    </w:p>
    <w:p w14:paraId="79B05F5A" w14:textId="77777777" w:rsidR="007A1DE2" w:rsidRPr="007A1DE2" w:rsidRDefault="007A1DE2" w:rsidP="007A1DE2">
      <w:pPr>
        <w:bidi/>
        <w:rPr>
          <w:rFonts w:cs="David" w:hint="cs"/>
          <w:rtl/>
        </w:rPr>
      </w:pPr>
      <w:r w:rsidRPr="007A1DE2">
        <w:rPr>
          <w:rFonts w:cs="David" w:hint="cs"/>
          <w:u w:val="single"/>
          <w:rtl/>
        </w:rPr>
        <w:t>ראובן ריבלין:</w:t>
      </w:r>
    </w:p>
    <w:p w14:paraId="7E470AC2" w14:textId="77777777" w:rsidR="007A1DE2" w:rsidRPr="007A1DE2" w:rsidRDefault="007A1DE2" w:rsidP="007A1DE2">
      <w:pPr>
        <w:bidi/>
        <w:ind w:left="630"/>
        <w:rPr>
          <w:rFonts w:cs="David" w:hint="cs"/>
          <w:rtl/>
        </w:rPr>
      </w:pPr>
    </w:p>
    <w:p w14:paraId="0674B97A" w14:textId="77777777" w:rsidR="007A1DE2" w:rsidRPr="007A1DE2" w:rsidRDefault="007A1DE2" w:rsidP="007A1DE2">
      <w:pPr>
        <w:bidi/>
        <w:ind w:left="630"/>
        <w:rPr>
          <w:rFonts w:cs="David" w:hint="cs"/>
          <w:rtl/>
        </w:rPr>
      </w:pPr>
      <w:r w:rsidRPr="007A1DE2">
        <w:rPr>
          <w:rFonts w:cs="David" w:hint="cs"/>
          <w:rtl/>
        </w:rPr>
        <w:t xml:space="preserve">אני מציע לכם להגיש תלונה ליועץ המשפטי לממשלה. </w:t>
      </w:r>
    </w:p>
    <w:p w14:paraId="46FC40AE" w14:textId="77777777" w:rsidR="007A1DE2" w:rsidRPr="007A1DE2" w:rsidRDefault="007A1DE2" w:rsidP="007A1DE2">
      <w:pPr>
        <w:bidi/>
        <w:rPr>
          <w:rFonts w:cs="David" w:hint="cs"/>
          <w:rtl/>
        </w:rPr>
      </w:pPr>
    </w:p>
    <w:p w14:paraId="564A385D" w14:textId="77777777" w:rsidR="007A1DE2" w:rsidRPr="007A1DE2" w:rsidRDefault="007A1DE2" w:rsidP="007A1DE2">
      <w:pPr>
        <w:bidi/>
        <w:rPr>
          <w:rFonts w:cs="David" w:hint="cs"/>
          <w:u w:val="single"/>
          <w:rtl/>
        </w:rPr>
      </w:pPr>
    </w:p>
    <w:p w14:paraId="786129DD" w14:textId="77777777" w:rsidR="007A1DE2" w:rsidRPr="007A1DE2" w:rsidRDefault="007A1DE2" w:rsidP="007A1DE2">
      <w:pPr>
        <w:bidi/>
        <w:rPr>
          <w:rFonts w:cs="David" w:hint="cs"/>
          <w:rtl/>
        </w:rPr>
      </w:pPr>
      <w:r w:rsidRPr="007A1DE2">
        <w:rPr>
          <w:rFonts w:cs="David" w:hint="cs"/>
          <w:u w:val="single"/>
          <w:rtl/>
        </w:rPr>
        <w:t>היו"ר דוד טל:</w:t>
      </w:r>
    </w:p>
    <w:p w14:paraId="428FFA92" w14:textId="77777777" w:rsidR="007A1DE2" w:rsidRPr="007A1DE2" w:rsidRDefault="007A1DE2" w:rsidP="007A1DE2">
      <w:pPr>
        <w:bidi/>
        <w:rPr>
          <w:rFonts w:cs="David" w:hint="cs"/>
          <w:rtl/>
        </w:rPr>
      </w:pPr>
    </w:p>
    <w:p w14:paraId="288C9379" w14:textId="77777777" w:rsidR="007A1DE2" w:rsidRPr="007A1DE2" w:rsidRDefault="007A1DE2" w:rsidP="007A1DE2">
      <w:pPr>
        <w:bidi/>
        <w:rPr>
          <w:rFonts w:cs="David" w:hint="cs"/>
          <w:rtl/>
        </w:rPr>
      </w:pPr>
      <w:r w:rsidRPr="007A1DE2">
        <w:rPr>
          <w:rFonts w:cs="David" w:hint="cs"/>
          <w:rtl/>
        </w:rPr>
        <w:tab/>
        <w:t xml:space="preserve">רבותי. </w:t>
      </w:r>
    </w:p>
    <w:p w14:paraId="34025A08" w14:textId="77777777" w:rsidR="007A1DE2" w:rsidRPr="007A1DE2" w:rsidRDefault="007A1DE2" w:rsidP="007A1DE2">
      <w:pPr>
        <w:bidi/>
        <w:rPr>
          <w:rFonts w:cs="David" w:hint="cs"/>
          <w:rtl/>
        </w:rPr>
      </w:pPr>
    </w:p>
    <w:p w14:paraId="5944ACE9"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3AAA55D7" w14:textId="77777777" w:rsidR="007A1DE2" w:rsidRPr="007A1DE2" w:rsidRDefault="007A1DE2" w:rsidP="007A1DE2">
      <w:pPr>
        <w:bidi/>
        <w:rPr>
          <w:rFonts w:cs="David" w:hint="cs"/>
          <w:rtl/>
        </w:rPr>
      </w:pPr>
    </w:p>
    <w:p w14:paraId="33ABE1DD" w14:textId="77777777" w:rsidR="007A1DE2" w:rsidRPr="007A1DE2" w:rsidRDefault="007A1DE2" w:rsidP="007A1DE2">
      <w:pPr>
        <w:bidi/>
        <w:ind w:firstLine="567"/>
        <w:rPr>
          <w:rFonts w:cs="David" w:hint="cs"/>
          <w:rtl/>
        </w:rPr>
      </w:pPr>
      <w:r w:rsidRPr="007A1DE2">
        <w:rPr>
          <w:rFonts w:cs="David" w:hint="cs"/>
          <w:rtl/>
        </w:rPr>
        <w:t xml:space="preserve">אפרופו עיתונים, אם מותר לי לפתוח סוגריים לרגע. עיינתי לקראת הישיבה הזו בעיתונים, מצאתי ב-2007 ציטוט של אדם שיושב כאן שאומר: אני לא רוצה </w:t>
      </w:r>
      <w:proofErr w:type="spellStart"/>
      <w:r w:rsidRPr="007A1DE2">
        <w:rPr>
          <w:rFonts w:cs="David" w:hint="cs"/>
          <w:rtl/>
        </w:rPr>
        <w:t>גאידמקים</w:t>
      </w:r>
      <w:proofErr w:type="spellEnd"/>
      <w:r w:rsidRPr="007A1DE2">
        <w:rPr>
          <w:rFonts w:cs="David" w:hint="cs"/>
          <w:rtl/>
        </w:rPr>
        <w:t xml:space="preserve">. אתם יודעים מי האיש הזה? חבר הכנסת </w:t>
      </w:r>
      <w:proofErr w:type="spellStart"/>
      <w:r w:rsidRPr="007A1DE2">
        <w:rPr>
          <w:rFonts w:cs="David" w:hint="cs"/>
          <w:rtl/>
        </w:rPr>
        <w:t>שרוני</w:t>
      </w:r>
      <w:proofErr w:type="spellEnd"/>
      <w:r w:rsidRPr="007A1DE2">
        <w:rPr>
          <w:rFonts w:cs="David" w:hint="cs"/>
          <w:rtl/>
        </w:rPr>
        <w:t xml:space="preserve">. זה הציטוט שיש לי כאן מהעיתון.  </w:t>
      </w:r>
    </w:p>
    <w:p w14:paraId="64049D12" w14:textId="77777777" w:rsidR="007A1DE2" w:rsidRPr="007A1DE2" w:rsidRDefault="007A1DE2" w:rsidP="007A1DE2">
      <w:pPr>
        <w:bidi/>
        <w:rPr>
          <w:rFonts w:cs="David" w:hint="cs"/>
          <w:rtl/>
        </w:rPr>
      </w:pPr>
    </w:p>
    <w:p w14:paraId="200AA7D0" w14:textId="77777777" w:rsidR="007A1DE2" w:rsidRPr="007A1DE2" w:rsidRDefault="007A1DE2" w:rsidP="007A1DE2">
      <w:pPr>
        <w:bidi/>
        <w:rPr>
          <w:rFonts w:cs="David" w:hint="cs"/>
          <w:rtl/>
        </w:rPr>
      </w:pPr>
      <w:r w:rsidRPr="007A1DE2">
        <w:rPr>
          <w:rFonts w:cs="David" w:hint="cs"/>
          <w:u w:val="single"/>
          <w:rtl/>
        </w:rPr>
        <w:t>ראובן ריבלין:</w:t>
      </w:r>
    </w:p>
    <w:p w14:paraId="53D49C18" w14:textId="77777777" w:rsidR="007A1DE2" w:rsidRPr="007A1DE2" w:rsidRDefault="007A1DE2" w:rsidP="007A1DE2">
      <w:pPr>
        <w:bidi/>
        <w:rPr>
          <w:rFonts w:cs="David" w:hint="cs"/>
          <w:rtl/>
        </w:rPr>
      </w:pPr>
    </w:p>
    <w:p w14:paraId="1E753424" w14:textId="77777777" w:rsidR="007A1DE2" w:rsidRPr="007A1DE2" w:rsidRDefault="007A1DE2" w:rsidP="007A1DE2">
      <w:pPr>
        <w:bidi/>
        <w:rPr>
          <w:rFonts w:cs="David" w:hint="cs"/>
          <w:rtl/>
        </w:rPr>
      </w:pPr>
      <w:r w:rsidRPr="007A1DE2">
        <w:rPr>
          <w:rFonts w:cs="David" w:hint="cs"/>
          <w:rtl/>
        </w:rPr>
        <w:tab/>
        <w:t xml:space="preserve"> הוא לא רוצה, רוצה רק אחד. </w:t>
      </w:r>
    </w:p>
    <w:p w14:paraId="115E0061" w14:textId="77777777" w:rsidR="007A1DE2" w:rsidRPr="007A1DE2" w:rsidRDefault="007A1DE2" w:rsidP="007A1DE2">
      <w:pPr>
        <w:bidi/>
        <w:rPr>
          <w:rFonts w:cs="David" w:hint="cs"/>
          <w:rtl/>
        </w:rPr>
      </w:pPr>
    </w:p>
    <w:p w14:paraId="5E413EA9"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080DC6CB" w14:textId="77777777" w:rsidR="007A1DE2" w:rsidRPr="007A1DE2" w:rsidRDefault="007A1DE2" w:rsidP="007A1DE2">
      <w:pPr>
        <w:pStyle w:val="Heading5"/>
        <w:jc w:val="left"/>
        <w:rPr>
          <w:rFonts w:hint="cs"/>
          <w:sz w:val="24"/>
          <w:rtl/>
        </w:rPr>
      </w:pPr>
    </w:p>
    <w:p w14:paraId="139014B8" w14:textId="77777777" w:rsidR="007A1DE2" w:rsidRPr="007A1DE2" w:rsidRDefault="007A1DE2" w:rsidP="007A1DE2">
      <w:pPr>
        <w:bidi/>
        <w:rPr>
          <w:rFonts w:cs="David" w:hint="cs"/>
          <w:rtl/>
        </w:rPr>
      </w:pPr>
      <w:r w:rsidRPr="007A1DE2">
        <w:rPr>
          <w:rFonts w:cs="David" w:hint="cs"/>
          <w:rtl/>
        </w:rPr>
        <w:tab/>
        <w:t xml:space="preserve"> הוא רוצה מעטפות. </w:t>
      </w:r>
    </w:p>
    <w:p w14:paraId="19778873" w14:textId="77777777" w:rsidR="007A1DE2" w:rsidRPr="007A1DE2" w:rsidRDefault="007A1DE2" w:rsidP="007A1DE2">
      <w:pPr>
        <w:bidi/>
        <w:rPr>
          <w:rFonts w:cs="David" w:hint="cs"/>
          <w:rtl/>
        </w:rPr>
      </w:pPr>
    </w:p>
    <w:p w14:paraId="19BA60B2" w14:textId="77777777" w:rsidR="007A1DE2" w:rsidRPr="007A1DE2" w:rsidRDefault="007A1DE2" w:rsidP="007A1DE2">
      <w:pPr>
        <w:bidi/>
        <w:rPr>
          <w:rFonts w:cs="David" w:hint="cs"/>
          <w:rtl/>
        </w:rPr>
      </w:pPr>
      <w:r w:rsidRPr="007A1DE2">
        <w:rPr>
          <w:rFonts w:cs="David" w:hint="cs"/>
          <w:u w:val="single"/>
          <w:rtl/>
        </w:rPr>
        <w:t>היו"ר דוד טל:</w:t>
      </w:r>
    </w:p>
    <w:p w14:paraId="1E1C59FE" w14:textId="77777777" w:rsidR="007A1DE2" w:rsidRPr="007A1DE2" w:rsidRDefault="007A1DE2" w:rsidP="007A1DE2">
      <w:pPr>
        <w:bidi/>
        <w:rPr>
          <w:rFonts w:cs="David" w:hint="cs"/>
          <w:rtl/>
        </w:rPr>
      </w:pPr>
    </w:p>
    <w:p w14:paraId="40B52A22" w14:textId="77777777" w:rsidR="007A1DE2" w:rsidRPr="007A1DE2" w:rsidRDefault="007A1DE2" w:rsidP="007A1DE2">
      <w:pPr>
        <w:bidi/>
        <w:rPr>
          <w:rFonts w:cs="David" w:hint="cs"/>
          <w:rtl/>
        </w:rPr>
      </w:pPr>
      <w:r w:rsidRPr="007A1DE2">
        <w:rPr>
          <w:rFonts w:cs="David" w:hint="cs"/>
          <w:rtl/>
        </w:rPr>
        <w:tab/>
        <w:t xml:space="preserve">זה לא רלוונטי לעניין. </w:t>
      </w:r>
    </w:p>
    <w:p w14:paraId="011E316C" w14:textId="77777777" w:rsidR="007A1DE2" w:rsidRPr="007A1DE2" w:rsidRDefault="007A1DE2" w:rsidP="007A1DE2">
      <w:pPr>
        <w:bidi/>
        <w:rPr>
          <w:rFonts w:cs="David" w:hint="cs"/>
          <w:u w:val="single"/>
          <w:rtl/>
        </w:rPr>
      </w:pPr>
    </w:p>
    <w:p w14:paraId="7E5AB241" w14:textId="77777777" w:rsidR="007A1DE2" w:rsidRDefault="007A1DE2" w:rsidP="007A1DE2">
      <w:pPr>
        <w:bidi/>
        <w:rPr>
          <w:rFonts w:cs="David" w:hint="cs"/>
          <w:u w:val="single"/>
          <w:rtl/>
        </w:rPr>
      </w:pPr>
    </w:p>
    <w:p w14:paraId="78756664" w14:textId="77777777" w:rsidR="007A1DE2" w:rsidRDefault="007A1DE2" w:rsidP="007A1DE2">
      <w:pPr>
        <w:bidi/>
        <w:rPr>
          <w:rFonts w:cs="David" w:hint="cs"/>
          <w:u w:val="single"/>
          <w:rtl/>
        </w:rPr>
      </w:pPr>
    </w:p>
    <w:p w14:paraId="4AE5FC98" w14:textId="77777777" w:rsidR="007A1DE2" w:rsidRDefault="007A1DE2" w:rsidP="007A1DE2">
      <w:pPr>
        <w:bidi/>
        <w:rPr>
          <w:rFonts w:cs="David" w:hint="cs"/>
          <w:u w:val="single"/>
          <w:rtl/>
        </w:rPr>
      </w:pPr>
    </w:p>
    <w:p w14:paraId="74182D34"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5E8B29DC" w14:textId="77777777" w:rsidR="007A1DE2" w:rsidRPr="007A1DE2" w:rsidRDefault="007A1DE2" w:rsidP="007A1DE2">
      <w:pPr>
        <w:bidi/>
        <w:rPr>
          <w:rFonts w:cs="David" w:hint="cs"/>
          <w:rtl/>
        </w:rPr>
      </w:pPr>
    </w:p>
    <w:p w14:paraId="1BD1D46F" w14:textId="77777777" w:rsidR="007A1DE2" w:rsidRPr="007A1DE2" w:rsidRDefault="007A1DE2" w:rsidP="007A1DE2">
      <w:pPr>
        <w:bidi/>
        <w:ind w:firstLine="567"/>
        <w:rPr>
          <w:rFonts w:cs="David" w:hint="cs"/>
          <w:rtl/>
        </w:rPr>
      </w:pPr>
      <w:r w:rsidRPr="007A1DE2">
        <w:rPr>
          <w:rFonts w:cs="David" w:hint="cs"/>
          <w:rtl/>
        </w:rPr>
        <w:t xml:space="preserve">מה אני רוצה לומר בעניין הזה? אכן, אמר חבר הכנסת ריבלין שיגיש תלונה, וככל שהבנתי הוגשה תלונה כזאת. אני חושב שכאן זה לא הנושא. אני חושב שעל פני הדברים, נאמר על-ידי היועצת המשפטית של הכנסת שיש סטייה מהוראות החוק. אינני יודע אם </w:t>
      </w:r>
      <w:proofErr w:type="spellStart"/>
      <w:r w:rsidRPr="007A1DE2">
        <w:rPr>
          <w:rFonts w:cs="David" w:hint="cs"/>
          <w:rtl/>
        </w:rPr>
        <w:t>היתה</w:t>
      </w:r>
      <w:proofErr w:type="spellEnd"/>
      <w:r w:rsidRPr="007A1DE2">
        <w:rPr>
          <w:rFonts w:cs="David" w:hint="cs"/>
          <w:rtl/>
        </w:rPr>
        <w:t xml:space="preserve"> עבירה על החוק או חשש לעבירה על החוק בהסכם, אבל אם בהסכם היה סטייה מהוראות החוק ואם, לכאורה, </w:t>
      </w:r>
      <w:proofErr w:type="spellStart"/>
      <w:r w:rsidRPr="007A1DE2">
        <w:rPr>
          <w:rFonts w:cs="David" w:hint="cs"/>
          <w:rtl/>
        </w:rPr>
        <w:t>היתה</w:t>
      </w:r>
      <w:proofErr w:type="spellEnd"/>
      <w:r w:rsidRPr="007A1DE2">
        <w:rPr>
          <w:rFonts w:cs="David" w:hint="cs"/>
          <w:rtl/>
        </w:rPr>
        <w:t xml:space="preserve"> עבירה על הוראות החוק, אני רוצה להזכיר לכולם שעל-פי חוק העונשין גם ניסיון לבצע עבירה, גם אם העבירה לא הושלמה, יש פה משום - - -</w:t>
      </w:r>
    </w:p>
    <w:p w14:paraId="5BCF754C" w14:textId="77777777" w:rsidR="007A1DE2" w:rsidRPr="007A1DE2" w:rsidRDefault="007A1DE2" w:rsidP="007A1DE2">
      <w:pPr>
        <w:bidi/>
        <w:rPr>
          <w:rFonts w:cs="David" w:hint="cs"/>
          <w:rtl/>
        </w:rPr>
      </w:pPr>
    </w:p>
    <w:p w14:paraId="40D3CFAF" w14:textId="77777777" w:rsidR="007A1DE2" w:rsidRPr="007A1DE2" w:rsidRDefault="007A1DE2" w:rsidP="007A1DE2">
      <w:pPr>
        <w:bidi/>
        <w:rPr>
          <w:rFonts w:cs="David" w:hint="cs"/>
          <w:rtl/>
        </w:rPr>
      </w:pPr>
      <w:r w:rsidRPr="007A1DE2">
        <w:rPr>
          <w:rFonts w:cs="David" w:hint="cs"/>
          <w:u w:val="single"/>
          <w:rtl/>
        </w:rPr>
        <w:t>היו"ר דוד טל:</w:t>
      </w:r>
    </w:p>
    <w:p w14:paraId="18D335B5" w14:textId="77777777" w:rsidR="007A1DE2" w:rsidRPr="007A1DE2" w:rsidRDefault="007A1DE2" w:rsidP="007A1DE2">
      <w:pPr>
        <w:bidi/>
        <w:rPr>
          <w:rFonts w:cs="David" w:hint="cs"/>
          <w:rtl/>
        </w:rPr>
      </w:pPr>
    </w:p>
    <w:p w14:paraId="79C01F04" w14:textId="77777777" w:rsidR="007A1DE2" w:rsidRPr="007A1DE2" w:rsidRDefault="007A1DE2" w:rsidP="007A1DE2">
      <w:pPr>
        <w:bidi/>
        <w:rPr>
          <w:rFonts w:cs="David" w:hint="cs"/>
          <w:rtl/>
        </w:rPr>
      </w:pPr>
      <w:r w:rsidRPr="007A1DE2">
        <w:rPr>
          <w:rFonts w:cs="David" w:hint="cs"/>
          <w:rtl/>
        </w:rPr>
        <w:tab/>
        <w:t xml:space="preserve">הם סבורים </w:t>
      </w:r>
      <w:proofErr w:type="spellStart"/>
      <w:r w:rsidRPr="007A1DE2">
        <w:rPr>
          <w:rFonts w:cs="David" w:hint="cs"/>
          <w:rtl/>
        </w:rPr>
        <w:t>שהיתה</w:t>
      </w:r>
      <w:proofErr w:type="spellEnd"/>
      <w:r w:rsidRPr="007A1DE2">
        <w:rPr>
          <w:rFonts w:cs="David" w:hint="cs"/>
          <w:rtl/>
        </w:rPr>
        <w:t xml:space="preserve"> עבירה? אי-אפשר להשתמש בזה ולא לעשות דבר. </w:t>
      </w:r>
    </w:p>
    <w:p w14:paraId="5A72DA7B" w14:textId="77777777" w:rsidR="007A1DE2" w:rsidRPr="007A1DE2" w:rsidRDefault="007A1DE2" w:rsidP="007A1DE2">
      <w:pPr>
        <w:bidi/>
        <w:rPr>
          <w:rFonts w:cs="David" w:hint="cs"/>
          <w:rtl/>
        </w:rPr>
      </w:pPr>
    </w:p>
    <w:p w14:paraId="03348E9C"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124F95B2" w14:textId="77777777" w:rsidR="007A1DE2" w:rsidRPr="007A1DE2" w:rsidRDefault="007A1DE2" w:rsidP="007A1DE2">
      <w:pPr>
        <w:bidi/>
        <w:rPr>
          <w:rFonts w:cs="David" w:hint="cs"/>
          <w:rtl/>
        </w:rPr>
      </w:pPr>
    </w:p>
    <w:p w14:paraId="122E88CA" w14:textId="77777777" w:rsidR="007A1DE2" w:rsidRPr="007A1DE2" w:rsidRDefault="007A1DE2" w:rsidP="007A1DE2">
      <w:pPr>
        <w:bidi/>
        <w:rPr>
          <w:rFonts w:cs="David" w:hint="cs"/>
          <w:rtl/>
        </w:rPr>
      </w:pPr>
      <w:r w:rsidRPr="007A1DE2">
        <w:rPr>
          <w:rFonts w:cs="David" w:hint="cs"/>
          <w:rtl/>
        </w:rPr>
        <w:tab/>
        <w:t xml:space="preserve">אדוני, באמת, תגיש משפט. זה עובר כל גבול. </w:t>
      </w:r>
    </w:p>
    <w:p w14:paraId="1E425D90" w14:textId="77777777" w:rsidR="007A1DE2" w:rsidRPr="007A1DE2" w:rsidRDefault="007A1DE2" w:rsidP="007A1DE2">
      <w:pPr>
        <w:bidi/>
        <w:rPr>
          <w:rFonts w:cs="David" w:hint="cs"/>
          <w:rtl/>
        </w:rPr>
      </w:pPr>
    </w:p>
    <w:p w14:paraId="730C2F48" w14:textId="77777777" w:rsidR="007A1DE2" w:rsidRPr="007A1DE2" w:rsidRDefault="007A1DE2" w:rsidP="007A1DE2">
      <w:pPr>
        <w:bidi/>
        <w:rPr>
          <w:rFonts w:cs="David" w:hint="cs"/>
          <w:rtl/>
        </w:rPr>
      </w:pPr>
      <w:r w:rsidRPr="007A1DE2">
        <w:rPr>
          <w:rFonts w:cs="David" w:hint="cs"/>
          <w:u w:val="single"/>
          <w:rtl/>
        </w:rPr>
        <w:t>היו"ר דוד טל:</w:t>
      </w:r>
    </w:p>
    <w:p w14:paraId="357ED26C" w14:textId="77777777" w:rsidR="007A1DE2" w:rsidRPr="007A1DE2" w:rsidRDefault="007A1DE2" w:rsidP="007A1DE2">
      <w:pPr>
        <w:bidi/>
        <w:rPr>
          <w:rFonts w:cs="David" w:hint="cs"/>
          <w:rtl/>
        </w:rPr>
      </w:pPr>
    </w:p>
    <w:p w14:paraId="5D5B370C" w14:textId="77777777" w:rsidR="007A1DE2" w:rsidRPr="007A1DE2" w:rsidRDefault="007A1DE2" w:rsidP="007A1DE2">
      <w:pPr>
        <w:bidi/>
        <w:rPr>
          <w:rFonts w:cs="David" w:hint="cs"/>
          <w:rtl/>
        </w:rPr>
      </w:pPr>
      <w:r w:rsidRPr="007A1DE2">
        <w:rPr>
          <w:rFonts w:cs="David" w:hint="cs"/>
          <w:rtl/>
        </w:rPr>
        <w:tab/>
        <w:t xml:space="preserve">אדוני, אתם סבורים </w:t>
      </w:r>
      <w:proofErr w:type="spellStart"/>
      <w:r w:rsidRPr="007A1DE2">
        <w:rPr>
          <w:rFonts w:cs="David" w:hint="cs"/>
          <w:rtl/>
        </w:rPr>
        <w:t>שהיתה</w:t>
      </w:r>
      <w:proofErr w:type="spellEnd"/>
      <w:r w:rsidRPr="007A1DE2">
        <w:rPr>
          <w:rFonts w:cs="David" w:hint="cs"/>
          <w:rtl/>
        </w:rPr>
        <w:t xml:space="preserve"> עבירה?</w:t>
      </w:r>
    </w:p>
    <w:p w14:paraId="0F5BC1F2" w14:textId="77777777" w:rsidR="007A1DE2" w:rsidRPr="007A1DE2" w:rsidRDefault="007A1DE2" w:rsidP="007A1DE2">
      <w:pPr>
        <w:bidi/>
        <w:rPr>
          <w:rFonts w:cs="David" w:hint="cs"/>
          <w:rtl/>
        </w:rPr>
      </w:pPr>
    </w:p>
    <w:p w14:paraId="4E2C1AAF"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0D088724" w14:textId="77777777" w:rsidR="007A1DE2" w:rsidRPr="007A1DE2" w:rsidRDefault="007A1DE2" w:rsidP="007A1DE2">
      <w:pPr>
        <w:pStyle w:val="Heading5"/>
        <w:jc w:val="left"/>
        <w:rPr>
          <w:rFonts w:hint="cs"/>
          <w:sz w:val="24"/>
          <w:rtl/>
        </w:rPr>
      </w:pPr>
    </w:p>
    <w:p w14:paraId="1B352235" w14:textId="77777777" w:rsidR="007A1DE2" w:rsidRPr="007A1DE2" w:rsidRDefault="007A1DE2" w:rsidP="007A1DE2">
      <w:pPr>
        <w:bidi/>
        <w:rPr>
          <w:rFonts w:cs="David" w:hint="cs"/>
          <w:rtl/>
        </w:rPr>
      </w:pPr>
      <w:r w:rsidRPr="007A1DE2">
        <w:rPr>
          <w:rFonts w:cs="David" w:hint="cs"/>
          <w:rtl/>
        </w:rPr>
        <w:tab/>
        <w:t xml:space="preserve"> המשפטן הגדול - - -</w:t>
      </w:r>
    </w:p>
    <w:p w14:paraId="606E1296" w14:textId="77777777" w:rsidR="007A1DE2" w:rsidRPr="007A1DE2" w:rsidRDefault="007A1DE2" w:rsidP="007A1DE2">
      <w:pPr>
        <w:bidi/>
        <w:rPr>
          <w:rFonts w:cs="David" w:hint="cs"/>
          <w:rtl/>
        </w:rPr>
      </w:pPr>
    </w:p>
    <w:p w14:paraId="79CBDB55"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1CAA39BA" w14:textId="77777777" w:rsidR="007A1DE2" w:rsidRPr="007A1DE2" w:rsidRDefault="007A1DE2" w:rsidP="007A1DE2">
      <w:pPr>
        <w:bidi/>
        <w:rPr>
          <w:rFonts w:cs="David" w:hint="cs"/>
          <w:rtl/>
        </w:rPr>
      </w:pPr>
    </w:p>
    <w:p w14:paraId="49755323" w14:textId="77777777" w:rsidR="007A1DE2" w:rsidRPr="007A1DE2" w:rsidRDefault="007A1DE2" w:rsidP="007A1DE2">
      <w:pPr>
        <w:bidi/>
        <w:rPr>
          <w:rFonts w:cs="David" w:hint="cs"/>
          <w:rtl/>
        </w:rPr>
      </w:pPr>
      <w:r w:rsidRPr="007A1DE2">
        <w:rPr>
          <w:rFonts w:cs="David" w:hint="cs"/>
          <w:rtl/>
        </w:rPr>
        <w:tab/>
        <w:t xml:space="preserve">תסתום את הפה. </w:t>
      </w:r>
    </w:p>
    <w:p w14:paraId="350332E4" w14:textId="77777777" w:rsidR="007A1DE2" w:rsidRPr="007A1DE2" w:rsidRDefault="007A1DE2" w:rsidP="007A1DE2">
      <w:pPr>
        <w:bidi/>
        <w:rPr>
          <w:rFonts w:cs="David" w:hint="cs"/>
          <w:rtl/>
        </w:rPr>
      </w:pPr>
    </w:p>
    <w:p w14:paraId="56C4321D"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3FC361D8" w14:textId="77777777" w:rsidR="007A1DE2" w:rsidRPr="007A1DE2" w:rsidRDefault="007A1DE2" w:rsidP="007A1DE2">
      <w:pPr>
        <w:pStyle w:val="Heading5"/>
        <w:jc w:val="left"/>
        <w:rPr>
          <w:rFonts w:hint="cs"/>
          <w:sz w:val="24"/>
          <w:rtl/>
        </w:rPr>
      </w:pPr>
    </w:p>
    <w:p w14:paraId="458D771B" w14:textId="77777777" w:rsidR="007A1DE2" w:rsidRPr="007A1DE2" w:rsidRDefault="007A1DE2" w:rsidP="007A1DE2">
      <w:pPr>
        <w:bidi/>
        <w:rPr>
          <w:rFonts w:cs="David" w:hint="cs"/>
          <w:rtl/>
        </w:rPr>
      </w:pPr>
      <w:r w:rsidRPr="007A1DE2">
        <w:rPr>
          <w:rFonts w:cs="David" w:hint="cs"/>
          <w:rtl/>
        </w:rPr>
        <w:tab/>
        <w:t xml:space="preserve">תסתום את הפה אתה, משפטן גדול.  </w:t>
      </w:r>
    </w:p>
    <w:p w14:paraId="5F1F2644" w14:textId="77777777" w:rsidR="007A1DE2" w:rsidRPr="007A1DE2" w:rsidRDefault="007A1DE2" w:rsidP="007A1DE2">
      <w:pPr>
        <w:bidi/>
        <w:rPr>
          <w:rFonts w:cs="David" w:hint="cs"/>
          <w:rtl/>
        </w:rPr>
      </w:pPr>
    </w:p>
    <w:p w14:paraId="490BE847" w14:textId="77777777" w:rsidR="007A1DE2" w:rsidRPr="007A1DE2" w:rsidRDefault="007A1DE2" w:rsidP="007A1DE2">
      <w:pPr>
        <w:bidi/>
        <w:rPr>
          <w:rFonts w:cs="David" w:hint="cs"/>
          <w:rtl/>
        </w:rPr>
      </w:pPr>
      <w:r w:rsidRPr="007A1DE2">
        <w:rPr>
          <w:rFonts w:cs="David" w:hint="cs"/>
          <w:u w:val="single"/>
          <w:rtl/>
        </w:rPr>
        <w:t>היו"ר דוד טל:</w:t>
      </w:r>
    </w:p>
    <w:p w14:paraId="68DAC302" w14:textId="77777777" w:rsidR="007A1DE2" w:rsidRPr="007A1DE2" w:rsidRDefault="007A1DE2" w:rsidP="007A1DE2">
      <w:pPr>
        <w:bidi/>
        <w:rPr>
          <w:rFonts w:cs="David" w:hint="cs"/>
          <w:rtl/>
        </w:rPr>
      </w:pPr>
    </w:p>
    <w:p w14:paraId="2B780E0D" w14:textId="77777777" w:rsidR="007A1DE2" w:rsidRPr="007A1DE2" w:rsidRDefault="007A1DE2" w:rsidP="007A1DE2">
      <w:pPr>
        <w:bidi/>
        <w:rPr>
          <w:rFonts w:cs="David" w:hint="cs"/>
          <w:rtl/>
        </w:rPr>
      </w:pPr>
      <w:r w:rsidRPr="007A1DE2">
        <w:rPr>
          <w:rFonts w:cs="David" w:hint="cs"/>
          <w:rtl/>
        </w:rPr>
        <w:tab/>
        <w:t xml:space="preserve">אתם סבורים </w:t>
      </w:r>
      <w:proofErr w:type="spellStart"/>
      <w:r w:rsidRPr="007A1DE2">
        <w:rPr>
          <w:rFonts w:cs="David" w:hint="cs"/>
          <w:rtl/>
        </w:rPr>
        <w:t>שהיתה</w:t>
      </w:r>
      <w:proofErr w:type="spellEnd"/>
      <w:r w:rsidRPr="007A1DE2">
        <w:rPr>
          <w:rFonts w:cs="David" w:hint="cs"/>
          <w:rtl/>
        </w:rPr>
        <w:t xml:space="preserve"> עבירה על החוק?</w:t>
      </w:r>
    </w:p>
    <w:p w14:paraId="37BFD8E6" w14:textId="77777777" w:rsidR="007A1DE2" w:rsidRPr="007A1DE2" w:rsidRDefault="007A1DE2" w:rsidP="007A1DE2">
      <w:pPr>
        <w:bidi/>
        <w:rPr>
          <w:rFonts w:cs="David" w:hint="cs"/>
          <w:rtl/>
        </w:rPr>
      </w:pPr>
    </w:p>
    <w:p w14:paraId="55F0B0AB"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0DB6640B" w14:textId="77777777" w:rsidR="007A1DE2" w:rsidRPr="007A1DE2" w:rsidRDefault="007A1DE2" w:rsidP="007A1DE2">
      <w:pPr>
        <w:bidi/>
        <w:rPr>
          <w:rFonts w:cs="David" w:hint="cs"/>
          <w:rtl/>
        </w:rPr>
      </w:pPr>
    </w:p>
    <w:p w14:paraId="2928BE42" w14:textId="77777777" w:rsidR="007A1DE2" w:rsidRPr="007A1DE2" w:rsidRDefault="007A1DE2" w:rsidP="007A1DE2">
      <w:pPr>
        <w:bidi/>
        <w:rPr>
          <w:rFonts w:cs="David" w:hint="cs"/>
          <w:rtl/>
        </w:rPr>
      </w:pPr>
      <w:r w:rsidRPr="007A1DE2">
        <w:rPr>
          <w:rFonts w:cs="David" w:hint="cs"/>
          <w:rtl/>
        </w:rPr>
        <w:tab/>
        <w:t xml:space="preserve"> עוד דביל כזה - - -</w:t>
      </w:r>
    </w:p>
    <w:p w14:paraId="1B17AFAA" w14:textId="77777777" w:rsidR="007A1DE2" w:rsidRPr="007A1DE2" w:rsidRDefault="007A1DE2" w:rsidP="007A1DE2">
      <w:pPr>
        <w:bidi/>
        <w:rPr>
          <w:rFonts w:cs="David" w:hint="cs"/>
          <w:rtl/>
        </w:rPr>
      </w:pPr>
    </w:p>
    <w:p w14:paraId="76BABD62"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75005461" w14:textId="77777777" w:rsidR="007A1DE2" w:rsidRPr="007A1DE2" w:rsidRDefault="007A1DE2" w:rsidP="007A1DE2">
      <w:pPr>
        <w:pStyle w:val="Heading5"/>
        <w:jc w:val="left"/>
        <w:rPr>
          <w:rFonts w:hint="cs"/>
          <w:sz w:val="24"/>
          <w:rtl/>
        </w:rPr>
      </w:pPr>
    </w:p>
    <w:p w14:paraId="28B21024" w14:textId="77777777" w:rsidR="007A1DE2" w:rsidRPr="007A1DE2" w:rsidRDefault="007A1DE2" w:rsidP="007A1DE2">
      <w:pPr>
        <w:bidi/>
        <w:rPr>
          <w:rFonts w:cs="David" w:hint="cs"/>
          <w:rtl/>
        </w:rPr>
      </w:pPr>
      <w:r w:rsidRPr="007A1DE2">
        <w:rPr>
          <w:rFonts w:cs="David" w:hint="cs"/>
          <w:rtl/>
        </w:rPr>
        <w:tab/>
        <w:t xml:space="preserve"> תסתום את הפה שלך. </w:t>
      </w:r>
    </w:p>
    <w:p w14:paraId="5221F524" w14:textId="77777777" w:rsidR="007A1DE2" w:rsidRPr="007A1DE2" w:rsidRDefault="007A1DE2" w:rsidP="007A1DE2">
      <w:pPr>
        <w:bidi/>
        <w:rPr>
          <w:rFonts w:cs="David" w:hint="cs"/>
          <w:rtl/>
        </w:rPr>
      </w:pPr>
    </w:p>
    <w:p w14:paraId="7BC64B87" w14:textId="77777777" w:rsidR="007A1DE2" w:rsidRPr="007A1DE2" w:rsidRDefault="007A1DE2" w:rsidP="007A1DE2">
      <w:pPr>
        <w:bidi/>
        <w:rPr>
          <w:rFonts w:cs="David" w:hint="cs"/>
          <w:u w:val="single"/>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014C7800" w14:textId="77777777" w:rsidR="007A1DE2" w:rsidRPr="007A1DE2" w:rsidRDefault="007A1DE2" w:rsidP="007A1DE2">
      <w:pPr>
        <w:bidi/>
        <w:rPr>
          <w:rFonts w:cs="David" w:hint="cs"/>
          <w:rtl/>
        </w:rPr>
      </w:pPr>
    </w:p>
    <w:p w14:paraId="6DA45883" w14:textId="77777777" w:rsidR="007A1DE2" w:rsidRPr="007A1DE2" w:rsidRDefault="007A1DE2" w:rsidP="007A1DE2">
      <w:pPr>
        <w:bidi/>
        <w:ind w:firstLine="567"/>
        <w:rPr>
          <w:rFonts w:cs="David" w:hint="cs"/>
          <w:rtl/>
        </w:rPr>
      </w:pPr>
      <w:r w:rsidRPr="007A1DE2">
        <w:rPr>
          <w:rFonts w:cs="David" w:hint="cs"/>
          <w:rtl/>
        </w:rPr>
        <w:t xml:space="preserve">אני יכול לומר שמר גלנטי הגיש תלונה ליועץ המשפטי לממשלה בטענה שההסכם שהוצג בפני הוועדה הזאת לפני שבוע יש בו משום חשש לעבירה על החוק. </w:t>
      </w:r>
    </w:p>
    <w:p w14:paraId="54E4827D" w14:textId="77777777" w:rsidR="007A1DE2" w:rsidRPr="007A1DE2" w:rsidRDefault="007A1DE2" w:rsidP="007A1DE2">
      <w:pPr>
        <w:bidi/>
        <w:ind w:firstLine="567"/>
        <w:rPr>
          <w:rFonts w:cs="David" w:hint="cs"/>
          <w:rtl/>
        </w:rPr>
      </w:pPr>
    </w:p>
    <w:p w14:paraId="5D6EE62D" w14:textId="77777777" w:rsidR="007A1DE2" w:rsidRPr="007A1DE2" w:rsidRDefault="007A1DE2" w:rsidP="007A1DE2">
      <w:pPr>
        <w:bidi/>
        <w:rPr>
          <w:rFonts w:cs="David" w:hint="cs"/>
          <w:rtl/>
        </w:rPr>
      </w:pPr>
      <w:r w:rsidRPr="007A1DE2">
        <w:rPr>
          <w:rFonts w:cs="David" w:hint="cs"/>
          <w:u w:val="single"/>
          <w:rtl/>
        </w:rPr>
        <w:t>רונית תירוש:</w:t>
      </w:r>
    </w:p>
    <w:p w14:paraId="0281345A" w14:textId="77777777" w:rsidR="007A1DE2" w:rsidRPr="007A1DE2" w:rsidRDefault="007A1DE2" w:rsidP="007A1DE2">
      <w:pPr>
        <w:bidi/>
        <w:rPr>
          <w:rFonts w:cs="David" w:hint="cs"/>
          <w:rtl/>
        </w:rPr>
      </w:pPr>
    </w:p>
    <w:p w14:paraId="31C218AB" w14:textId="77777777" w:rsidR="007A1DE2" w:rsidRPr="007A1DE2" w:rsidRDefault="007A1DE2" w:rsidP="007A1DE2">
      <w:pPr>
        <w:bidi/>
        <w:ind w:firstLine="567"/>
        <w:rPr>
          <w:rFonts w:cs="David" w:hint="cs"/>
          <w:rtl/>
        </w:rPr>
      </w:pPr>
      <w:r w:rsidRPr="007A1DE2">
        <w:rPr>
          <w:rFonts w:cs="David" w:hint="cs"/>
          <w:rtl/>
        </w:rPr>
        <w:t xml:space="preserve">אז תיפנו למשטרה. </w:t>
      </w:r>
    </w:p>
    <w:p w14:paraId="7E3925E5" w14:textId="77777777" w:rsidR="007A1DE2" w:rsidRDefault="007A1DE2" w:rsidP="007A1DE2">
      <w:pPr>
        <w:bidi/>
        <w:rPr>
          <w:rFonts w:cs="David" w:hint="cs"/>
          <w:rtl/>
        </w:rPr>
      </w:pPr>
    </w:p>
    <w:p w14:paraId="716FC7DC" w14:textId="77777777" w:rsidR="007A1DE2" w:rsidRDefault="007A1DE2" w:rsidP="007A1DE2">
      <w:pPr>
        <w:bidi/>
        <w:rPr>
          <w:rFonts w:cs="David" w:hint="cs"/>
          <w:rtl/>
        </w:rPr>
      </w:pPr>
    </w:p>
    <w:p w14:paraId="685344EC" w14:textId="77777777" w:rsidR="007A1DE2" w:rsidRDefault="007A1DE2" w:rsidP="007A1DE2">
      <w:pPr>
        <w:bidi/>
        <w:rPr>
          <w:rFonts w:cs="David" w:hint="cs"/>
          <w:rtl/>
        </w:rPr>
      </w:pPr>
    </w:p>
    <w:p w14:paraId="5D87F144" w14:textId="77777777" w:rsidR="007A1DE2" w:rsidRPr="007A1DE2" w:rsidRDefault="007A1DE2" w:rsidP="007A1DE2">
      <w:pPr>
        <w:bidi/>
        <w:rPr>
          <w:rFonts w:cs="David" w:hint="cs"/>
          <w:rtl/>
        </w:rPr>
      </w:pPr>
    </w:p>
    <w:p w14:paraId="433FAE3F"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7D0C79FB" w14:textId="77777777" w:rsidR="007A1DE2" w:rsidRPr="007A1DE2" w:rsidRDefault="007A1DE2" w:rsidP="007A1DE2">
      <w:pPr>
        <w:bidi/>
        <w:rPr>
          <w:rFonts w:cs="David" w:hint="cs"/>
          <w:rtl/>
        </w:rPr>
      </w:pPr>
    </w:p>
    <w:p w14:paraId="62B07CE1" w14:textId="77777777" w:rsidR="007A1DE2" w:rsidRPr="007A1DE2" w:rsidRDefault="007A1DE2" w:rsidP="007A1DE2">
      <w:pPr>
        <w:bidi/>
        <w:rPr>
          <w:rFonts w:cs="David" w:hint="cs"/>
          <w:rtl/>
        </w:rPr>
      </w:pPr>
      <w:r w:rsidRPr="007A1DE2">
        <w:rPr>
          <w:rFonts w:cs="David" w:hint="cs"/>
          <w:rtl/>
        </w:rPr>
        <w:tab/>
        <w:t xml:space="preserve"> אז תפנה למשטרה. זו חוצפה.</w:t>
      </w:r>
    </w:p>
    <w:p w14:paraId="27B3B6C1" w14:textId="77777777" w:rsidR="007A1DE2" w:rsidRPr="007A1DE2" w:rsidRDefault="007A1DE2" w:rsidP="007A1DE2">
      <w:pPr>
        <w:bidi/>
        <w:rPr>
          <w:rFonts w:cs="David" w:hint="cs"/>
          <w:u w:val="single"/>
          <w:rtl/>
        </w:rPr>
      </w:pPr>
    </w:p>
    <w:p w14:paraId="3476DCFC"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4F088557" w14:textId="77777777" w:rsidR="007A1DE2" w:rsidRPr="007A1DE2" w:rsidRDefault="007A1DE2" w:rsidP="007A1DE2">
      <w:pPr>
        <w:pStyle w:val="Heading5"/>
        <w:jc w:val="left"/>
        <w:rPr>
          <w:rFonts w:hint="cs"/>
          <w:sz w:val="24"/>
          <w:rtl/>
        </w:rPr>
      </w:pPr>
    </w:p>
    <w:p w14:paraId="14F033A0" w14:textId="77777777" w:rsidR="007A1DE2" w:rsidRPr="007A1DE2" w:rsidRDefault="007A1DE2" w:rsidP="007A1DE2">
      <w:pPr>
        <w:bidi/>
        <w:rPr>
          <w:rFonts w:cs="David" w:hint="cs"/>
          <w:rtl/>
        </w:rPr>
      </w:pPr>
      <w:r w:rsidRPr="007A1DE2">
        <w:rPr>
          <w:rFonts w:cs="David" w:hint="cs"/>
          <w:rtl/>
        </w:rPr>
        <w:tab/>
        <w:t xml:space="preserve"> יותר חזק, </w:t>
      </w:r>
      <w:proofErr w:type="spellStart"/>
      <w:r w:rsidRPr="007A1DE2">
        <w:rPr>
          <w:rFonts w:cs="David" w:hint="cs"/>
          <w:rtl/>
        </w:rPr>
        <w:t>שרוני</w:t>
      </w:r>
      <w:proofErr w:type="spellEnd"/>
      <w:r w:rsidRPr="007A1DE2">
        <w:rPr>
          <w:rFonts w:cs="David" w:hint="cs"/>
          <w:rtl/>
        </w:rPr>
        <w:t>, לא שמעתי. מה אמרת?</w:t>
      </w:r>
    </w:p>
    <w:p w14:paraId="5DF92C82" w14:textId="77777777" w:rsidR="007A1DE2" w:rsidRPr="007A1DE2" w:rsidRDefault="007A1DE2" w:rsidP="007A1DE2">
      <w:pPr>
        <w:bidi/>
        <w:rPr>
          <w:rFonts w:cs="David" w:hint="cs"/>
          <w:u w:val="single"/>
          <w:rtl/>
        </w:rPr>
      </w:pPr>
    </w:p>
    <w:p w14:paraId="3B2D5796"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5585DF98" w14:textId="77777777" w:rsidR="007A1DE2" w:rsidRPr="007A1DE2" w:rsidRDefault="007A1DE2" w:rsidP="007A1DE2">
      <w:pPr>
        <w:bidi/>
        <w:rPr>
          <w:rFonts w:cs="David" w:hint="cs"/>
          <w:rtl/>
        </w:rPr>
      </w:pPr>
    </w:p>
    <w:p w14:paraId="0BDFBCB6" w14:textId="77777777" w:rsidR="007A1DE2" w:rsidRPr="007A1DE2" w:rsidRDefault="007A1DE2" w:rsidP="007A1DE2">
      <w:pPr>
        <w:bidi/>
        <w:rPr>
          <w:rFonts w:cs="David" w:hint="cs"/>
          <w:rtl/>
        </w:rPr>
      </w:pPr>
      <w:r w:rsidRPr="007A1DE2">
        <w:rPr>
          <w:rFonts w:cs="David" w:hint="cs"/>
          <w:rtl/>
        </w:rPr>
        <w:tab/>
        <w:t xml:space="preserve"> זה שאתה צבוע כולנו יודעים. </w:t>
      </w:r>
    </w:p>
    <w:p w14:paraId="21575A93" w14:textId="77777777" w:rsidR="007A1DE2" w:rsidRPr="007A1DE2" w:rsidRDefault="007A1DE2" w:rsidP="007A1DE2">
      <w:pPr>
        <w:bidi/>
        <w:rPr>
          <w:rFonts w:cs="David" w:hint="cs"/>
          <w:rtl/>
        </w:rPr>
      </w:pPr>
    </w:p>
    <w:p w14:paraId="2F3A85AE"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73273A9A" w14:textId="77777777" w:rsidR="007A1DE2" w:rsidRPr="007A1DE2" w:rsidRDefault="007A1DE2" w:rsidP="007A1DE2">
      <w:pPr>
        <w:pStyle w:val="Heading5"/>
        <w:jc w:val="left"/>
        <w:rPr>
          <w:rFonts w:hint="cs"/>
          <w:sz w:val="24"/>
          <w:rtl/>
        </w:rPr>
      </w:pPr>
    </w:p>
    <w:p w14:paraId="43001058" w14:textId="77777777" w:rsidR="007A1DE2" w:rsidRPr="007A1DE2" w:rsidRDefault="007A1DE2" w:rsidP="007A1DE2">
      <w:pPr>
        <w:bidi/>
        <w:rPr>
          <w:rFonts w:cs="David" w:hint="cs"/>
          <w:rtl/>
        </w:rPr>
      </w:pPr>
      <w:r w:rsidRPr="007A1DE2">
        <w:rPr>
          <w:rFonts w:cs="David" w:hint="cs"/>
          <w:rtl/>
        </w:rPr>
        <w:tab/>
        <w:t xml:space="preserve"> אנחנו מכירים את הצבע שלך. </w:t>
      </w:r>
    </w:p>
    <w:p w14:paraId="747FD71C" w14:textId="77777777" w:rsidR="007A1DE2" w:rsidRPr="007A1DE2" w:rsidRDefault="007A1DE2" w:rsidP="007A1DE2">
      <w:pPr>
        <w:bidi/>
        <w:rPr>
          <w:rFonts w:cs="David" w:hint="cs"/>
          <w:rtl/>
        </w:rPr>
      </w:pPr>
    </w:p>
    <w:p w14:paraId="676C3086"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3C8E7F7D" w14:textId="77777777" w:rsidR="007A1DE2" w:rsidRPr="007A1DE2" w:rsidRDefault="007A1DE2" w:rsidP="007A1DE2">
      <w:pPr>
        <w:bidi/>
        <w:rPr>
          <w:rFonts w:cs="David"/>
          <w:rtl/>
        </w:rPr>
      </w:pPr>
    </w:p>
    <w:p w14:paraId="41BDAD16"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 אנחנו לא רוצים לשמוע פה איומים. תלך למשטרה ותפסיקו לספר לנו סיפורים. </w:t>
      </w:r>
    </w:p>
    <w:p w14:paraId="24A5F432" w14:textId="77777777" w:rsidR="007A1DE2" w:rsidRPr="007A1DE2" w:rsidRDefault="007A1DE2" w:rsidP="007A1DE2">
      <w:pPr>
        <w:bidi/>
        <w:rPr>
          <w:rFonts w:cs="David" w:hint="cs"/>
          <w:rtl/>
        </w:rPr>
      </w:pPr>
    </w:p>
    <w:p w14:paraId="0D95D56B" w14:textId="77777777" w:rsidR="007A1DE2" w:rsidRPr="007A1DE2" w:rsidRDefault="007A1DE2" w:rsidP="007A1DE2">
      <w:pPr>
        <w:bidi/>
        <w:rPr>
          <w:rFonts w:cs="David" w:hint="cs"/>
          <w:rtl/>
        </w:rPr>
      </w:pPr>
      <w:r w:rsidRPr="007A1DE2">
        <w:rPr>
          <w:rFonts w:cs="David" w:hint="cs"/>
          <w:u w:val="single"/>
          <w:rtl/>
        </w:rPr>
        <w:t>היו"ר דוד טל:</w:t>
      </w:r>
    </w:p>
    <w:p w14:paraId="482926A3" w14:textId="77777777" w:rsidR="007A1DE2" w:rsidRPr="007A1DE2" w:rsidRDefault="007A1DE2" w:rsidP="007A1DE2">
      <w:pPr>
        <w:bidi/>
        <w:rPr>
          <w:rFonts w:cs="David" w:hint="cs"/>
          <w:rtl/>
        </w:rPr>
      </w:pPr>
    </w:p>
    <w:p w14:paraId="6DBC20F7" w14:textId="77777777" w:rsidR="007A1DE2" w:rsidRPr="007A1DE2" w:rsidRDefault="007A1DE2" w:rsidP="007A1DE2">
      <w:pPr>
        <w:bidi/>
        <w:rPr>
          <w:rFonts w:cs="David" w:hint="cs"/>
          <w:rtl/>
        </w:rPr>
      </w:pPr>
      <w:r w:rsidRPr="007A1DE2">
        <w:rPr>
          <w:rFonts w:cs="David" w:hint="cs"/>
          <w:rtl/>
        </w:rPr>
        <w:tab/>
        <w:t xml:space="preserve">חבר הכנסת אריאל, אני מודה לך. עורך הדין </w:t>
      </w:r>
      <w:proofErr w:type="spellStart"/>
      <w:r w:rsidRPr="007A1DE2">
        <w:rPr>
          <w:rFonts w:cs="David" w:hint="cs"/>
          <w:rtl/>
        </w:rPr>
        <w:t>גלרט</w:t>
      </w:r>
      <w:proofErr w:type="spellEnd"/>
      <w:r w:rsidRPr="007A1DE2">
        <w:rPr>
          <w:rFonts w:cs="David" w:hint="cs"/>
          <w:rtl/>
        </w:rPr>
        <w:t xml:space="preserve">, בבקשה. </w:t>
      </w:r>
    </w:p>
    <w:p w14:paraId="65499731" w14:textId="77777777" w:rsidR="007A1DE2" w:rsidRPr="007A1DE2" w:rsidRDefault="007A1DE2" w:rsidP="007A1DE2">
      <w:pPr>
        <w:bidi/>
        <w:rPr>
          <w:rFonts w:cs="David" w:hint="cs"/>
          <w:rtl/>
        </w:rPr>
      </w:pPr>
    </w:p>
    <w:p w14:paraId="533A2F8E" w14:textId="77777777" w:rsidR="007A1DE2" w:rsidRPr="007A1DE2" w:rsidRDefault="007A1DE2" w:rsidP="007A1DE2">
      <w:pPr>
        <w:bidi/>
        <w:rPr>
          <w:rFonts w:cs="David" w:hint="cs"/>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7A3F44FB" w14:textId="77777777" w:rsidR="007A1DE2" w:rsidRPr="007A1DE2" w:rsidRDefault="007A1DE2" w:rsidP="007A1DE2">
      <w:pPr>
        <w:bidi/>
        <w:rPr>
          <w:rFonts w:cs="David" w:hint="cs"/>
          <w:rtl/>
        </w:rPr>
      </w:pPr>
    </w:p>
    <w:p w14:paraId="68464EB0" w14:textId="77777777" w:rsidR="007A1DE2" w:rsidRPr="007A1DE2" w:rsidRDefault="007A1DE2" w:rsidP="007A1DE2">
      <w:pPr>
        <w:bidi/>
        <w:rPr>
          <w:rFonts w:cs="David" w:hint="cs"/>
          <w:rtl/>
        </w:rPr>
      </w:pPr>
      <w:r w:rsidRPr="007A1DE2">
        <w:rPr>
          <w:rFonts w:cs="David" w:hint="cs"/>
          <w:rtl/>
        </w:rPr>
        <w:tab/>
        <w:t xml:space="preserve">אני רוצה להוסיף דבר שלישי. מצאתי פסק דין בתחום האזרחי דווקא, אבל יש בו דמיון, שבו התייחס בית המשפט העליון למצב של חוזה, שחלק ממנו הוסר בגלל חשש לאי-חוקיות. </w:t>
      </w:r>
    </w:p>
    <w:p w14:paraId="6C45995D" w14:textId="77777777" w:rsidR="007A1DE2" w:rsidRPr="007A1DE2" w:rsidRDefault="007A1DE2" w:rsidP="007A1DE2">
      <w:pPr>
        <w:bidi/>
        <w:rPr>
          <w:rFonts w:cs="David" w:hint="cs"/>
          <w:rtl/>
        </w:rPr>
      </w:pPr>
    </w:p>
    <w:p w14:paraId="45198669" w14:textId="77777777" w:rsidR="007A1DE2" w:rsidRPr="007A1DE2" w:rsidRDefault="007A1DE2" w:rsidP="007A1DE2">
      <w:pPr>
        <w:bidi/>
        <w:rPr>
          <w:rFonts w:cs="David" w:hint="cs"/>
          <w:rtl/>
        </w:rPr>
      </w:pPr>
      <w:r w:rsidRPr="007A1DE2">
        <w:rPr>
          <w:rFonts w:cs="David" w:hint="cs"/>
          <w:u w:val="single"/>
          <w:rtl/>
        </w:rPr>
        <w:t>דוד רותם:</w:t>
      </w:r>
    </w:p>
    <w:p w14:paraId="7F464D45" w14:textId="77777777" w:rsidR="007A1DE2" w:rsidRPr="007A1DE2" w:rsidRDefault="007A1DE2" w:rsidP="007A1DE2">
      <w:pPr>
        <w:bidi/>
        <w:rPr>
          <w:rFonts w:cs="David" w:hint="cs"/>
          <w:rtl/>
        </w:rPr>
      </w:pPr>
    </w:p>
    <w:p w14:paraId="470F5C2F" w14:textId="77777777" w:rsidR="007A1DE2" w:rsidRPr="007A1DE2" w:rsidRDefault="007A1DE2" w:rsidP="007A1DE2">
      <w:pPr>
        <w:bidi/>
        <w:ind w:firstLine="567"/>
        <w:rPr>
          <w:rFonts w:cs="David" w:hint="cs"/>
          <w:rtl/>
        </w:rPr>
      </w:pPr>
      <w:r w:rsidRPr="007A1DE2">
        <w:rPr>
          <w:rFonts w:cs="David" w:hint="cs"/>
          <w:rtl/>
        </w:rPr>
        <w:t>הערעור התקבל או נדחה?</w:t>
      </w:r>
    </w:p>
    <w:p w14:paraId="33504454" w14:textId="77777777" w:rsidR="007A1DE2" w:rsidRPr="007A1DE2" w:rsidRDefault="007A1DE2" w:rsidP="007A1DE2">
      <w:pPr>
        <w:bidi/>
        <w:rPr>
          <w:rFonts w:cs="David" w:hint="cs"/>
          <w:rtl/>
        </w:rPr>
      </w:pPr>
    </w:p>
    <w:p w14:paraId="295A0868" w14:textId="77777777" w:rsidR="007A1DE2" w:rsidRPr="007A1DE2" w:rsidRDefault="007A1DE2" w:rsidP="007A1DE2">
      <w:pPr>
        <w:bidi/>
        <w:rPr>
          <w:rFonts w:cs="David" w:hint="cs"/>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7E0158F7" w14:textId="77777777" w:rsidR="007A1DE2" w:rsidRPr="007A1DE2" w:rsidRDefault="007A1DE2" w:rsidP="007A1DE2">
      <w:pPr>
        <w:bidi/>
        <w:rPr>
          <w:rFonts w:cs="David" w:hint="cs"/>
          <w:rtl/>
        </w:rPr>
      </w:pPr>
    </w:p>
    <w:p w14:paraId="14BEFE1C" w14:textId="77777777" w:rsidR="007A1DE2" w:rsidRPr="007A1DE2" w:rsidRDefault="007A1DE2" w:rsidP="007A1DE2">
      <w:pPr>
        <w:bidi/>
        <w:ind w:firstLine="567"/>
        <w:rPr>
          <w:rFonts w:cs="David" w:hint="cs"/>
          <w:rtl/>
        </w:rPr>
      </w:pPr>
      <w:r w:rsidRPr="007A1DE2">
        <w:rPr>
          <w:rFonts w:cs="David" w:hint="cs"/>
          <w:rtl/>
        </w:rPr>
        <w:t>נדחה. אם יתקבל הפירוש של הפרק הזה, ובית המשפט אמר במפורש - - -</w:t>
      </w:r>
    </w:p>
    <w:p w14:paraId="7E272DBE" w14:textId="77777777" w:rsidR="007A1DE2" w:rsidRPr="007A1DE2" w:rsidRDefault="007A1DE2" w:rsidP="007A1DE2">
      <w:pPr>
        <w:bidi/>
        <w:ind w:firstLine="567"/>
        <w:rPr>
          <w:rFonts w:cs="David" w:hint="cs"/>
          <w:rtl/>
        </w:rPr>
      </w:pPr>
    </w:p>
    <w:p w14:paraId="4012CD5B" w14:textId="77777777" w:rsidR="007A1DE2" w:rsidRPr="007A1DE2" w:rsidRDefault="007A1DE2" w:rsidP="007A1DE2">
      <w:pPr>
        <w:bidi/>
        <w:rPr>
          <w:rFonts w:cs="David" w:hint="cs"/>
          <w:rtl/>
        </w:rPr>
      </w:pPr>
      <w:r w:rsidRPr="007A1DE2">
        <w:rPr>
          <w:rFonts w:cs="David" w:hint="cs"/>
          <w:u w:val="single"/>
          <w:rtl/>
        </w:rPr>
        <w:t>דוד רותם:</w:t>
      </w:r>
    </w:p>
    <w:p w14:paraId="2C5CF54D" w14:textId="77777777" w:rsidR="007A1DE2" w:rsidRPr="007A1DE2" w:rsidRDefault="007A1DE2" w:rsidP="007A1DE2">
      <w:pPr>
        <w:bidi/>
        <w:ind w:firstLine="567"/>
        <w:rPr>
          <w:rFonts w:cs="David" w:hint="cs"/>
          <w:rtl/>
        </w:rPr>
      </w:pPr>
    </w:p>
    <w:p w14:paraId="053B4B44" w14:textId="77777777" w:rsidR="007A1DE2" w:rsidRPr="007A1DE2" w:rsidRDefault="007A1DE2" w:rsidP="007A1DE2">
      <w:pPr>
        <w:bidi/>
        <w:ind w:firstLine="567"/>
        <w:rPr>
          <w:rFonts w:cs="David" w:hint="cs"/>
          <w:rtl/>
        </w:rPr>
      </w:pPr>
      <w:r w:rsidRPr="007A1DE2">
        <w:rPr>
          <w:rFonts w:cs="David" w:hint="cs"/>
          <w:rtl/>
        </w:rPr>
        <w:t xml:space="preserve">אחד מבתי המשפט טעה. </w:t>
      </w:r>
    </w:p>
    <w:p w14:paraId="4EC31D55" w14:textId="77777777" w:rsidR="007A1DE2" w:rsidRPr="007A1DE2" w:rsidRDefault="007A1DE2" w:rsidP="007A1DE2">
      <w:pPr>
        <w:bidi/>
        <w:ind w:firstLine="567"/>
        <w:rPr>
          <w:rFonts w:cs="David" w:hint="cs"/>
          <w:rtl/>
        </w:rPr>
      </w:pPr>
    </w:p>
    <w:p w14:paraId="2E493779" w14:textId="77777777" w:rsidR="007A1DE2" w:rsidRPr="007A1DE2" w:rsidRDefault="007A1DE2" w:rsidP="007A1DE2">
      <w:pPr>
        <w:bidi/>
        <w:rPr>
          <w:rFonts w:cs="David" w:hint="cs"/>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49E1DE85" w14:textId="77777777" w:rsidR="007A1DE2" w:rsidRPr="007A1DE2" w:rsidRDefault="007A1DE2" w:rsidP="007A1DE2">
      <w:pPr>
        <w:bidi/>
        <w:ind w:firstLine="567"/>
        <w:rPr>
          <w:rFonts w:cs="David" w:hint="cs"/>
          <w:rtl/>
        </w:rPr>
      </w:pPr>
    </w:p>
    <w:p w14:paraId="79226BAE" w14:textId="77777777" w:rsidR="007A1DE2" w:rsidRPr="007A1DE2" w:rsidRDefault="007A1DE2" w:rsidP="007A1DE2">
      <w:pPr>
        <w:bidi/>
        <w:ind w:firstLine="567"/>
        <w:rPr>
          <w:rFonts w:cs="David" w:hint="cs"/>
          <w:rtl/>
        </w:rPr>
      </w:pPr>
      <w:r w:rsidRPr="007A1DE2">
        <w:rPr>
          <w:rFonts w:cs="David" w:hint="cs"/>
          <w:rtl/>
        </w:rPr>
        <w:t xml:space="preserve">לא, הערעור נדחה. </w:t>
      </w:r>
    </w:p>
    <w:p w14:paraId="3889EA79" w14:textId="77777777" w:rsidR="007A1DE2" w:rsidRPr="007A1DE2" w:rsidRDefault="007A1DE2" w:rsidP="007A1DE2">
      <w:pPr>
        <w:bidi/>
        <w:ind w:firstLine="567"/>
        <w:rPr>
          <w:rFonts w:cs="David" w:hint="cs"/>
          <w:rtl/>
        </w:rPr>
      </w:pPr>
    </w:p>
    <w:p w14:paraId="1DF4EBF7" w14:textId="77777777" w:rsidR="007A1DE2" w:rsidRPr="007A1DE2" w:rsidRDefault="007A1DE2" w:rsidP="007A1DE2">
      <w:pPr>
        <w:bidi/>
        <w:rPr>
          <w:rFonts w:cs="David" w:hint="cs"/>
          <w:rtl/>
        </w:rPr>
      </w:pPr>
      <w:r w:rsidRPr="007A1DE2">
        <w:rPr>
          <w:rFonts w:cs="David" w:hint="cs"/>
          <w:u w:val="single"/>
          <w:rtl/>
        </w:rPr>
        <w:t>דוד רותם:</w:t>
      </w:r>
    </w:p>
    <w:p w14:paraId="580D2B8F" w14:textId="77777777" w:rsidR="007A1DE2" w:rsidRPr="007A1DE2" w:rsidRDefault="007A1DE2" w:rsidP="007A1DE2">
      <w:pPr>
        <w:bidi/>
        <w:ind w:firstLine="567"/>
        <w:rPr>
          <w:rFonts w:cs="David" w:hint="cs"/>
          <w:rtl/>
        </w:rPr>
      </w:pPr>
    </w:p>
    <w:p w14:paraId="0C4CFC12" w14:textId="77777777" w:rsidR="007A1DE2" w:rsidRPr="007A1DE2" w:rsidRDefault="007A1DE2" w:rsidP="007A1DE2">
      <w:pPr>
        <w:bidi/>
        <w:ind w:firstLine="567"/>
        <w:rPr>
          <w:rFonts w:cs="David" w:hint="cs"/>
          <w:rtl/>
        </w:rPr>
      </w:pPr>
      <w:r w:rsidRPr="007A1DE2">
        <w:rPr>
          <w:rFonts w:cs="David" w:hint="cs"/>
          <w:rtl/>
        </w:rPr>
        <w:t xml:space="preserve">זה אומר שבית המשפט העליון טעה. </w:t>
      </w:r>
    </w:p>
    <w:p w14:paraId="006F0055" w14:textId="77777777" w:rsidR="007A1DE2" w:rsidRPr="007A1DE2" w:rsidRDefault="007A1DE2" w:rsidP="007A1DE2">
      <w:pPr>
        <w:bidi/>
        <w:ind w:firstLine="567"/>
        <w:rPr>
          <w:rFonts w:cs="David" w:hint="cs"/>
          <w:rtl/>
        </w:rPr>
      </w:pPr>
    </w:p>
    <w:p w14:paraId="3D6C5C6D" w14:textId="77777777" w:rsidR="007A1DE2" w:rsidRPr="007A1DE2" w:rsidRDefault="007A1DE2" w:rsidP="007A1DE2">
      <w:pPr>
        <w:bidi/>
        <w:rPr>
          <w:rFonts w:cs="David" w:hint="cs"/>
          <w:rtl/>
        </w:rPr>
      </w:pPr>
      <w:r w:rsidRPr="007A1DE2">
        <w:rPr>
          <w:rFonts w:cs="David" w:hint="cs"/>
          <w:u w:val="single"/>
          <w:rtl/>
        </w:rPr>
        <w:t xml:space="preserve">אלון </w:t>
      </w:r>
      <w:proofErr w:type="spellStart"/>
      <w:r w:rsidRPr="007A1DE2">
        <w:rPr>
          <w:rFonts w:cs="David" w:hint="cs"/>
          <w:u w:val="single"/>
          <w:rtl/>
        </w:rPr>
        <w:t>גלרט</w:t>
      </w:r>
      <w:proofErr w:type="spellEnd"/>
      <w:r w:rsidRPr="007A1DE2">
        <w:rPr>
          <w:rFonts w:cs="David" w:hint="cs"/>
          <w:u w:val="single"/>
          <w:rtl/>
        </w:rPr>
        <w:t>:</w:t>
      </w:r>
    </w:p>
    <w:p w14:paraId="01228723" w14:textId="77777777" w:rsidR="007A1DE2" w:rsidRPr="007A1DE2" w:rsidRDefault="007A1DE2" w:rsidP="007A1DE2">
      <w:pPr>
        <w:bidi/>
        <w:ind w:firstLine="567"/>
        <w:rPr>
          <w:rFonts w:cs="David" w:hint="cs"/>
          <w:rtl/>
        </w:rPr>
      </w:pPr>
    </w:p>
    <w:p w14:paraId="24A6F7DF" w14:textId="77777777" w:rsidR="007A1DE2" w:rsidRDefault="007A1DE2" w:rsidP="007A1DE2">
      <w:pPr>
        <w:bidi/>
        <w:ind w:firstLine="567"/>
        <w:rPr>
          <w:rFonts w:cs="David" w:hint="cs"/>
          <w:rtl/>
        </w:rPr>
      </w:pPr>
      <w:r w:rsidRPr="007A1DE2">
        <w:rPr>
          <w:rFonts w:cs="David" w:hint="cs"/>
          <w:rtl/>
        </w:rPr>
        <w:t xml:space="preserve">פירוש הדבר עלול להיות מתן היתר לעשיית חוזים בצורה זו. דבר אחרון, אני רוצה להתייחס לנושא של שיקול הדעת. הרי ברגע שנקבע שהעניין יובע לאישור ועדת הכנסת, לוועדת הכנסת יש סמכות ויש שיקול דעת. אני לא רוצה לחזור אחורה, הרי הדברים התחילו בזמנו </w:t>
      </w:r>
      <w:proofErr w:type="spellStart"/>
      <w:r w:rsidRPr="007A1DE2">
        <w:rPr>
          <w:rFonts w:cs="David" w:hint="cs"/>
          <w:rtl/>
        </w:rPr>
        <w:t>בירדור</w:t>
      </w:r>
      <w:proofErr w:type="spellEnd"/>
      <w:r w:rsidRPr="007A1DE2">
        <w:rPr>
          <w:rFonts w:cs="David" w:hint="cs"/>
          <w:rtl/>
        </w:rPr>
        <w:t xml:space="preserve"> ויש פסיקה </w:t>
      </w:r>
      <w:proofErr w:type="spellStart"/>
      <w:r w:rsidRPr="007A1DE2">
        <w:rPr>
          <w:rFonts w:cs="David" w:hint="cs"/>
          <w:rtl/>
        </w:rPr>
        <w:t>בניימן</w:t>
      </w:r>
      <w:proofErr w:type="spellEnd"/>
      <w:r w:rsidRPr="007A1DE2">
        <w:rPr>
          <w:rFonts w:cs="David" w:hint="cs"/>
          <w:rtl/>
        </w:rPr>
        <w:t xml:space="preserve">. גם כאשר נאמר שוועדת הכנסת תאשר או, במקום אחר, ועדת </w:t>
      </w:r>
    </w:p>
    <w:p w14:paraId="347FFBA8" w14:textId="77777777" w:rsidR="007A1DE2" w:rsidRDefault="007A1DE2" w:rsidP="007A1DE2">
      <w:pPr>
        <w:bidi/>
        <w:ind w:firstLine="567"/>
        <w:rPr>
          <w:rFonts w:cs="David" w:hint="cs"/>
          <w:rtl/>
        </w:rPr>
      </w:pPr>
    </w:p>
    <w:p w14:paraId="2CE6329D" w14:textId="77777777" w:rsidR="007A1DE2" w:rsidRDefault="007A1DE2" w:rsidP="007A1DE2">
      <w:pPr>
        <w:bidi/>
        <w:ind w:firstLine="567"/>
        <w:rPr>
          <w:rFonts w:cs="David" w:hint="cs"/>
          <w:rtl/>
        </w:rPr>
      </w:pPr>
    </w:p>
    <w:p w14:paraId="16307350" w14:textId="77777777" w:rsidR="007A1DE2" w:rsidRDefault="007A1DE2" w:rsidP="007A1DE2">
      <w:pPr>
        <w:bidi/>
        <w:ind w:firstLine="567"/>
        <w:rPr>
          <w:rFonts w:cs="David" w:hint="cs"/>
          <w:rtl/>
        </w:rPr>
      </w:pPr>
    </w:p>
    <w:p w14:paraId="5BC47DB8" w14:textId="77777777" w:rsidR="007A1DE2" w:rsidRPr="007A1DE2" w:rsidRDefault="007A1DE2" w:rsidP="007A1DE2">
      <w:pPr>
        <w:bidi/>
        <w:ind w:firstLine="567"/>
        <w:rPr>
          <w:rFonts w:cs="David" w:hint="cs"/>
          <w:rtl/>
        </w:rPr>
      </w:pPr>
      <w:r w:rsidRPr="007A1DE2">
        <w:rPr>
          <w:rFonts w:cs="David" w:hint="cs"/>
          <w:rtl/>
        </w:rPr>
        <w:t>הבחירות תאשר, הרי שיש פסיקה מפורשת שאומרת שיש שיקול דעת לאותו גורם, קל וחומר כשאנחנו מדברים על גורם כמו ועדת הכנסת.</w:t>
      </w:r>
    </w:p>
    <w:p w14:paraId="1C17E023" w14:textId="77777777" w:rsidR="007A1DE2" w:rsidRPr="007A1DE2" w:rsidRDefault="007A1DE2" w:rsidP="007A1DE2">
      <w:pPr>
        <w:bidi/>
        <w:ind w:firstLine="567"/>
        <w:rPr>
          <w:rFonts w:cs="David" w:hint="cs"/>
          <w:rtl/>
        </w:rPr>
      </w:pPr>
    </w:p>
    <w:p w14:paraId="5AFE6A3E" w14:textId="77777777" w:rsidR="007A1DE2" w:rsidRPr="007A1DE2" w:rsidRDefault="007A1DE2" w:rsidP="007A1DE2">
      <w:pPr>
        <w:bidi/>
        <w:rPr>
          <w:rFonts w:cs="David" w:hint="cs"/>
          <w:rtl/>
        </w:rPr>
      </w:pPr>
      <w:r w:rsidRPr="007A1DE2">
        <w:rPr>
          <w:rFonts w:cs="David" w:hint="cs"/>
          <w:u w:val="single"/>
          <w:rtl/>
        </w:rPr>
        <w:t>היו"ר דוד טל:</w:t>
      </w:r>
    </w:p>
    <w:p w14:paraId="6D3EA9F5" w14:textId="77777777" w:rsidR="007A1DE2" w:rsidRPr="007A1DE2" w:rsidRDefault="007A1DE2" w:rsidP="007A1DE2">
      <w:pPr>
        <w:bidi/>
        <w:ind w:firstLine="567"/>
        <w:rPr>
          <w:rFonts w:cs="David" w:hint="cs"/>
          <w:rtl/>
        </w:rPr>
      </w:pPr>
    </w:p>
    <w:p w14:paraId="180B0941" w14:textId="77777777" w:rsidR="007A1DE2" w:rsidRPr="007A1DE2" w:rsidRDefault="007A1DE2" w:rsidP="007A1DE2">
      <w:pPr>
        <w:bidi/>
        <w:ind w:firstLine="567"/>
        <w:rPr>
          <w:rFonts w:cs="David" w:hint="cs"/>
          <w:rtl/>
        </w:rPr>
      </w:pPr>
      <w:r w:rsidRPr="007A1DE2">
        <w:rPr>
          <w:rFonts w:cs="David" w:hint="cs"/>
          <w:rtl/>
        </w:rPr>
        <w:t xml:space="preserve">אדון </w:t>
      </w:r>
      <w:proofErr w:type="spellStart"/>
      <w:r w:rsidRPr="007A1DE2">
        <w:rPr>
          <w:rFonts w:cs="David" w:hint="cs"/>
          <w:rtl/>
        </w:rPr>
        <w:t>גלרט</w:t>
      </w:r>
      <w:proofErr w:type="spellEnd"/>
      <w:r w:rsidRPr="007A1DE2">
        <w:rPr>
          <w:rFonts w:cs="David" w:hint="cs"/>
          <w:rtl/>
        </w:rPr>
        <w:t xml:space="preserve">, את זה הבנו מהיועצת המשפטית שלנו בדיון הקודם. אני מודה לך מאוד. חבר הכנסת זיו, אחריו חברת הכנסת </w:t>
      </w:r>
      <w:proofErr w:type="spellStart"/>
      <w:r w:rsidRPr="007A1DE2">
        <w:rPr>
          <w:rFonts w:cs="David" w:hint="cs"/>
          <w:rtl/>
        </w:rPr>
        <w:t>יחימוביץ</w:t>
      </w:r>
      <w:proofErr w:type="spellEnd"/>
      <w:r w:rsidRPr="007A1DE2">
        <w:rPr>
          <w:rFonts w:cs="David" w:hint="cs"/>
          <w:rtl/>
        </w:rPr>
        <w:t xml:space="preserve">. </w:t>
      </w:r>
    </w:p>
    <w:p w14:paraId="7A6EAFCB" w14:textId="77777777" w:rsidR="007A1DE2" w:rsidRPr="007A1DE2" w:rsidRDefault="007A1DE2" w:rsidP="007A1DE2">
      <w:pPr>
        <w:bidi/>
        <w:rPr>
          <w:rFonts w:cs="David" w:hint="cs"/>
          <w:rtl/>
        </w:rPr>
      </w:pPr>
    </w:p>
    <w:p w14:paraId="035AECE5"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523EC144" w14:textId="77777777" w:rsidR="007A1DE2" w:rsidRPr="007A1DE2" w:rsidRDefault="007A1DE2" w:rsidP="007A1DE2">
      <w:pPr>
        <w:pStyle w:val="Heading5"/>
        <w:jc w:val="left"/>
        <w:rPr>
          <w:rFonts w:hint="cs"/>
          <w:sz w:val="24"/>
          <w:rtl/>
        </w:rPr>
      </w:pPr>
    </w:p>
    <w:p w14:paraId="4C8930C2" w14:textId="77777777" w:rsidR="007A1DE2" w:rsidRPr="007A1DE2" w:rsidRDefault="007A1DE2" w:rsidP="007A1DE2">
      <w:pPr>
        <w:bidi/>
        <w:rPr>
          <w:rFonts w:cs="David" w:hint="cs"/>
          <w:rtl/>
        </w:rPr>
      </w:pPr>
      <w:r w:rsidRPr="007A1DE2">
        <w:rPr>
          <w:rFonts w:cs="David" w:hint="cs"/>
          <w:rtl/>
        </w:rPr>
        <w:tab/>
        <w:t xml:space="preserve">אני מסתכל ושואל את עצמי לאיזו רמה ירדנו, איך בכלל יכולנו להתייחס בלי לחשוב על אותו אדם, שקוראים לו </w:t>
      </w:r>
      <w:proofErr w:type="spellStart"/>
      <w:r w:rsidRPr="007A1DE2">
        <w:rPr>
          <w:rFonts w:cs="David" w:hint="cs"/>
          <w:rtl/>
        </w:rPr>
        <w:t>שרוני</w:t>
      </w:r>
      <w:proofErr w:type="spellEnd"/>
      <w:r w:rsidRPr="007A1DE2">
        <w:rPr>
          <w:rFonts w:cs="David" w:hint="cs"/>
          <w:rtl/>
        </w:rPr>
        <w:t>.</w:t>
      </w:r>
    </w:p>
    <w:p w14:paraId="46206143" w14:textId="77777777" w:rsidR="007A1DE2" w:rsidRPr="007A1DE2" w:rsidRDefault="007A1DE2" w:rsidP="007A1DE2">
      <w:pPr>
        <w:bidi/>
        <w:rPr>
          <w:rFonts w:cs="David" w:hint="cs"/>
          <w:rtl/>
        </w:rPr>
      </w:pPr>
    </w:p>
    <w:p w14:paraId="6340188F"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2CFB2242" w14:textId="77777777" w:rsidR="007A1DE2" w:rsidRPr="007A1DE2" w:rsidRDefault="007A1DE2" w:rsidP="007A1DE2">
      <w:pPr>
        <w:bidi/>
        <w:rPr>
          <w:rFonts w:cs="David" w:hint="cs"/>
          <w:rtl/>
        </w:rPr>
      </w:pPr>
    </w:p>
    <w:p w14:paraId="395DFE91" w14:textId="77777777" w:rsidR="007A1DE2" w:rsidRPr="007A1DE2" w:rsidRDefault="007A1DE2" w:rsidP="007A1DE2">
      <w:pPr>
        <w:bidi/>
        <w:rPr>
          <w:rFonts w:cs="David" w:hint="cs"/>
          <w:rtl/>
        </w:rPr>
      </w:pPr>
      <w:r w:rsidRPr="007A1DE2">
        <w:rPr>
          <w:rFonts w:cs="David" w:hint="cs"/>
          <w:rtl/>
        </w:rPr>
        <w:tab/>
        <w:t xml:space="preserve"> כמה שאתה נמוך. </w:t>
      </w:r>
    </w:p>
    <w:p w14:paraId="65FBCA2E" w14:textId="77777777" w:rsidR="007A1DE2" w:rsidRPr="007A1DE2" w:rsidRDefault="007A1DE2" w:rsidP="007A1DE2">
      <w:pPr>
        <w:bidi/>
        <w:rPr>
          <w:rFonts w:cs="David" w:hint="cs"/>
          <w:rtl/>
        </w:rPr>
      </w:pPr>
    </w:p>
    <w:p w14:paraId="078827D2"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0D6C665A" w14:textId="77777777" w:rsidR="007A1DE2" w:rsidRPr="007A1DE2" w:rsidRDefault="007A1DE2" w:rsidP="007A1DE2">
      <w:pPr>
        <w:pStyle w:val="Heading5"/>
        <w:jc w:val="left"/>
        <w:rPr>
          <w:rFonts w:hint="cs"/>
          <w:sz w:val="24"/>
          <w:rtl/>
        </w:rPr>
      </w:pPr>
    </w:p>
    <w:p w14:paraId="129F53FA" w14:textId="77777777" w:rsidR="007A1DE2" w:rsidRPr="007A1DE2" w:rsidRDefault="007A1DE2" w:rsidP="007A1DE2">
      <w:pPr>
        <w:bidi/>
        <w:rPr>
          <w:rFonts w:cs="David" w:hint="cs"/>
          <w:rtl/>
        </w:rPr>
      </w:pPr>
      <w:r w:rsidRPr="007A1DE2">
        <w:rPr>
          <w:rFonts w:cs="David" w:hint="cs"/>
          <w:rtl/>
        </w:rPr>
        <w:tab/>
        <w:t xml:space="preserve">תראה את הרמה הזו. אני לא רוצה לרדת אליה. </w:t>
      </w:r>
    </w:p>
    <w:p w14:paraId="05656A07" w14:textId="77777777" w:rsidR="007A1DE2" w:rsidRPr="007A1DE2" w:rsidRDefault="007A1DE2" w:rsidP="007A1DE2">
      <w:pPr>
        <w:bidi/>
        <w:rPr>
          <w:rFonts w:cs="David" w:hint="cs"/>
          <w:rtl/>
        </w:rPr>
      </w:pPr>
    </w:p>
    <w:p w14:paraId="1EA1379B" w14:textId="77777777" w:rsidR="007A1DE2" w:rsidRPr="007A1DE2" w:rsidRDefault="007A1DE2" w:rsidP="007A1DE2">
      <w:pPr>
        <w:bidi/>
        <w:rPr>
          <w:rFonts w:cs="David" w:hint="cs"/>
          <w:rtl/>
        </w:rPr>
      </w:pPr>
      <w:r w:rsidRPr="007A1DE2">
        <w:rPr>
          <w:rFonts w:cs="David" w:hint="cs"/>
          <w:u w:val="single"/>
          <w:rtl/>
        </w:rPr>
        <w:t>היו"ר דוד טל:</w:t>
      </w:r>
    </w:p>
    <w:p w14:paraId="29DEFD77" w14:textId="77777777" w:rsidR="007A1DE2" w:rsidRPr="007A1DE2" w:rsidRDefault="007A1DE2" w:rsidP="007A1DE2">
      <w:pPr>
        <w:bidi/>
        <w:rPr>
          <w:rFonts w:cs="David" w:hint="cs"/>
          <w:rtl/>
        </w:rPr>
      </w:pPr>
    </w:p>
    <w:p w14:paraId="6AAE94FF" w14:textId="77777777" w:rsidR="007A1DE2" w:rsidRPr="007A1DE2" w:rsidRDefault="007A1DE2" w:rsidP="007A1DE2">
      <w:pPr>
        <w:bidi/>
        <w:rPr>
          <w:rFonts w:cs="David" w:hint="cs"/>
          <w:rtl/>
        </w:rPr>
      </w:pPr>
      <w:r w:rsidRPr="007A1DE2">
        <w:rPr>
          <w:rFonts w:cs="David" w:hint="cs"/>
          <w:rtl/>
        </w:rPr>
        <w:tab/>
        <w:t xml:space="preserve">אני מתחנן. </w:t>
      </w:r>
    </w:p>
    <w:p w14:paraId="4696E183" w14:textId="77777777" w:rsidR="007A1DE2" w:rsidRPr="007A1DE2" w:rsidRDefault="007A1DE2" w:rsidP="007A1DE2">
      <w:pPr>
        <w:bidi/>
        <w:rPr>
          <w:rFonts w:cs="David" w:hint="cs"/>
          <w:rtl/>
        </w:rPr>
      </w:pPr>
    </w:p>
    <w:p w14:paraId="2556477E"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7A016BA3" w14:textId="77777777" w:rsidR="007A1DE2" w:rsidRPr="007A1DE2" w:rsidRDefault="007A1DE2" w:rsidP="007A1DE2">
      <w:pPr>
        <w:bidi/>
        <w:rPr>
          <w:rFonts w:cs="David" w:hint="cs"/>
          <w:rtl/>
        </w:rPr>
      </w:pPr>
    </w:p>
    <w:p w14:paraId="238B3544" w14:textId="77777777" w:rsidR="007A1DE2" w:rsidRPr="007A1DE2" w:rsidRDefault="007A1DE2" w:rsidP="007A1DE2">
      <w:pPr>
        <w:bidi/>
        <w:rPr>
          <w:rFonts w:cs="David" w:hint="cs"/>
          <w:rtl/>
        </w:rPr>
      </w:pPr>
      <w:r w:rsidRPr="007A1DE2">
        <w:rPr>
          <w:rFonts w:cs="David" w:hint="cs"/>
          <w:rtl/>
        </w:rPr>
        <w:tab/>
        <w:t xml:space="preserve">זה צורם, רק אינפנטיל מדבר ככה. </w:t>
      </w:r>
    </w:p>
    <w:p w14:paraId="2E873EA8" w14:textId="77777777" w:rsidR="007A1DE2" w:rsidRPr="007A1DE2" w:rsidRDefault="007A1DE2" w:rsidP="007A1DE2">
      <w:pPr>
        <w:bidi/>
        <w:rPr>
          <w:rFonts w:cs="David" w:hint="cs"/>
          <w:rtl/>
        </w:rPr>
      </w:pPr>
    </w:p>
    <w:p w14:paraId="157B7B6A"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3D3A56D1" w14:textId="77777777" w:rsidR="007A1DE2" w:rsidRPr="007A1DE2" w:rsidRDefault="007A1DE2" w:rsidP="007A1DE2">
      <w:pPr>
        <w:pStyle w:val="Heading5"/>
        <w:jc w:val="left"/>
        <w:rPr>
          <w:rFonts w:hint="cs"/>
          <w:sz w:val="24"/>
          <w:rtl/>
        </w:rPr>
      </w:pPr>
    </w:p>
    <w:p w14:paraId="02216A71" w14:textId="77777777" w:rsidR="007A1DE2" w:rsidRPr="007A1DE2" w:rsidRDefault="007A1DE2" w:rsidP="007A1DE2">
      <w:pPr>
        <w:bidi/>
        <w:rPr>
          <w:rFonts w:cs="David" w:hint="cs"/>
          <w:rtl/>
        </w:rPr>
      </w:pPr>
      <w:r w:rsidRPr="007A1DE2">
        <w:rPr>
          <w:rFonts w:cs="David" w:hint="cs"/>
          <w:rtl/>
        </w:rPr>
        <w:tab/>
        <w:t xml:space="preserve">אבקש להתייחס למילים שהוא מדבר. אתה  - - - </w:t>
      </w:r>
    </w:p>
    <w:p w14:paraId="56FD34B6" w14:textId="77777777" w:rsidR="007A1DE2" w:rsidRPr="007A1DE2" w:rsidRDefault="007A1DE2" w:rsidP="007A1DE2">
      <w:pPr>
        <w:bidi/>
        <w:rPr>
          <w:rFonts w:cs="David" w:hint="cs"/>
          <w:rtl/>
        </w:rPr>
      </w:pPr>
    </w:p>
    <w:p w14:paraId="4ADC04C8"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75B05541" w14:textId="77777777" w:rsidR="007A1DE2" w:rsidRPr="007A1DE2" w:rsidRDefault="007A1DE2" w:rsidP="007A1DE2">
      <w:pPr>
        <w:pStyle w:val="Heading5"/>
        <w:jc w:val="left"/>
        <w:rPr>
          <w:rFonts w:hint="cs"/>
          <w:sz w:val="24"/>
          <w:rtl/>
        </w:rPr>
      </w:pPr>
    </w:p>
    <w:p w14:paraId="08C38E56" w14:textId="77777777" w:rsidR="007A1DE2" w:rsidRPr="007A1DE2" w:rsidRDefault="007A1DE2" w:rsidP="007A1DE2">
      <w:pPr>
        <w:bidi/>
        <w:rPr>
          <w:rFonts w:cs="David" w:hint="cs"/>
          <w:rtl/>
        </w:rPr>
      </w:pPr>
      <w:r w:rsidRPr="007A1DE2">
        <w:rPr>
          <w:rFonts w:cs="David" w:hint="cs"/>
          <w:rtl/>
        </w:rPr>
        <w:tab/>
        <w:t xml:space="preserve"> או שייתנו או שיעופו, הא, </w:t>
      </w:r>
      <w:proofErr w:type="spellStart"/>
      <w:r w:rsidRPr="007A1DE2">
        <w:rPr>
          <w:rFonts w:cs="David" w:hint="cs"/>
          <w:rtl/>
        </w:rPr>
        <w:t>שרוני</w:t>
      </w:r>
      <w:proofErr w:type="spellEnd"/>
      <w:r w:rsidRPr="007A1DE2">
        <w:rPr>
          <w:rFonts w:cs="David" w:hint="cs"/>
          <w:rtl/>
        </w:rPr>
        <w:t>?</w:t>
      </w:r>
    </w:p>
    <w:p w14:paraId="51382620" w14:textId="77777777" w:rsidR="007A1DE2" w:rsidRPr="007A1DE2" w:rsidRDefault="007A1DE2" w:rsidP="007A1DE2">
      <w:pPr>
        <w:bidi/>
        <w:rPr>
          <w:rFonts w:cs="David" w:hint="cs"/>
          <w:u w:val="single"/>
          <w:rtl/>
        </w:rPr>
      </w:pPr>
    </w:p>
    <w:p w14:paraId="721B6BE5" w14:textId="77777777" w:rsidR="007A1DE2" w:rsidRPr="007A1DE2" w:rsidRDefault="007A1DE2" w:rsidP="007A1DE2">
      <w:pPr>
        <w:bidi/>
        <w:rPr>
          <w:rFonts w:cs="David" w:hint="cs"/>
          <w:rtl/>
        </w:rPr>
      </w:pPr>
      <w:r w:rsidRPr="007A1DE2">
        <w:rPr>
          <w:rFonts w:cs="David" w:hint="cs"/>
          <w:u w:val="single"/>
          <w:rtl/>
        </w:rPr>
        <w:t>נסים זאב:</w:t>
      </w:r>
    </w:p>
    <w:p w14:paraId="21071AF7" w14:textId="77777777" w:rsidR="007A1DE2" w:rsidRPr="007A1DE2" w:rsidRDefault="007A1DE2" w:rsidP="007A1DE2">
      <w:pPr>
        <w:bidi/>
        <w:rPr>
          <w:rFonts w:cs="David" w:hint="cs"/>
          <w:rtl/>
        </w:rPr>
      </w:pPr>
    </w:p>
    <w:p w14:paraId="28A2496D" w14:textId="77777777" w:rsidR="007A1DE2" w:rsidRPr="007A1DE2" w:rsidRDefault="007A1DE2" w:rsidP="007A1DE2">
      <w:pPr>
        <w:bidi/>
        <w:rPr>
          <w:rFonts w:cs="David" w:hint="cs"/>
          <w:rtl/>
        </w:rPr>
      </w:pPr>
      <w:r w:rsidRPr="007A1DE2">
        <w:rPr>
          <w:rFonts w:cs="David" w:hint="cs"/>
          <w:rtl/>
        </w:rPr>
        <w:tab/>
        <w:t xml:space="preserve">חבר'ה, לא לתת קומפלימנטים אחד לשני. דברו לעניין. רוצים לקיים הצבעה ולצאת מפה כבר, מהגיהינום הזה. תעזבו אותנו, רוצים להצביע כבר. </w:t>
      </w:r>
    </w:p>
    <w:p w14:paraId="74E7B050" w14:textId="77777777" w:rsidR="007A1DE2" w:rsidRPr="007A1DE2" w:rsidRDefault="007A1DE2" w:rsidP="007A1DE2">
      <w:pPr>
        <w:bidi/>
        <w:rPr>
          <w:rFonts w:cs="David" w:hint="cs"/>
          <w:rtl/>
        </w:rPr>
      </w:pPr>
    </w:p>
    <w:p w14:paraId="7763E578" w14:textId="77777777" w:rsidR="007A1DE2" w:rsidRPr="007A1DE2" w:rsidRDefault="007A1DE2" w:rsidP="007A1DE2">
      <w:pPr>
        <w:bidi/>
        <w:rPr>
          <w:rFonts w:cs="David" w:hint="cs"/>
          <w:rtl/>
        </w:rPr>
      </w:pPr>
      <w:r w:rsidRPr="007A1DE2">
        <w:rPr>
          <w:rFonts w:cs="David" w:hint="cs"/>
          <w:u w:val="single"/>
          <w:rtl/>
        </w:rPr>
        <w:t>היו"ר דוד טל:</w:t>
      </w:r>
    </w:p>
    <w:p w14:paraId="4E6728E6" w14:textId="77777777" w:rsidR="007A1DE2" w:rsidRPr="007A1DE2" w:rsidRDefault="007A1DE2" w:rsidP="007A1DE2">
      <w:pPr>
        <w:bidi/>
        <w:rPr>
          <w:rFonts w:cs="David" w:hint="cs"/>
          <w:rtl/>
        </w:rPr>
      </w:pPr>
    </w:p>
    <w:p w14:paraId="6698E694" w14:textId="77777777" w:rsidR="007A1DE2" w:rsidRPr="007A1DE2" w:rsidRDefault="007A1DE2" w:rsidP="007A1DE2">
      <w:pPr>
        <w:bidi/>
        <w:rPr>
          <w:rFonts w:cs="David" w:hint="cs"/>
          <w:rtl/>
        </w:rPr>
      </w:pPr>
      <w:r w:rsidRPr="007A1DE2">
        <w:rPr>
          <w:rFonts w:cs="David" w:hint="cs"/>
          <w:rtl/>
        </w:rPr>
        <w:tab/>
        <w:t xml:space="preserve">אני נותן לחבר הכנסת </w:t>
      </w:r>
      <w:proofErr w:type="spellStart"/>
      <w:r w:rsidRPr="007A1DE2">
        <w:rPr>
          <w:rFonts w:cs="David" w:hint="cs"/>
          <w:rtl/>
        </w:rPr>
        <w:t>מרגי</w:t>
      </w:r>
      <w:proofErr w:type="spellEnd"/>
      <w:r w:rsidRPr="007A1DE2">
        <w:rPr>
          <w:rFonts w:cs="David" w:hint="cs"/>
          <w:rtl/>
        </w:rPr>
        <w:t xml:space="preserve"> לנהל את הגיהינום הזה. </w:t>
      </w:r>
    </w:p>
    <w:p w14:paraId="12D2B29B" w14:textId="77777777" w:rsidR="007A1DE2" w:rsidRPr="007A1DE2" w:rsidRDefault="007A1DE2" w:rsidP="007A1DE2">
      <w:pPr>
        <w:bidi/>
        <w:rPr>
          <w:rFonts w:cs="David" w:hint="cs"/>
          <w:rtl/>
        </w:rPr>
      </w:pPr>
    </w:p>
    <w:p w14:paraId="381A9AEF" w14:textId="77777777" w:rsidR="007A1DE2" w:rsidRPr="007A1DE2" w:rsidRDefault="007A1DE2" w:rsidP="007A1DE2">
      <w:pPr>
        <w:bidi/>
        <w:rPr>
          <w:rFonts w:cs="David" w:hint="cs"/>
          <w:rtl/>
        </w:rPr>
      </w:pPr>
      <w:r w:rsidRPr="007A1DE2">
        <w:rPr>
          <w:rFonts w:cs="David" w:hint="cs"/>
          <w:rtl/>
        </w:rPr>
        <w:t xml:space="preserve">10:50 </w:t>
      </w:r>
      <w:r w:rsidRPr="007A1DE2">
        <w:rPr>
          <w:rFonts w:cs="David"/>
          <w:rtl/>
        </w:rPr>
        <w:t>–</w:t>
      </w:r>
      <w:r w:rsidRPr="007A1DE2">
        <w:rPr>
          <w:rFonts w:cs="David" w:hint="cs"/>
          <w:rtl/>
        </w:rPr>
        <w:t xml:space="preserve"> חילופי יושב ראש. חבר הכנסת </w:t>
      </w:r>
      <w:proofErr w:type="spellStart"/>
      <w:r w:rsidRPr="007A1DE2">
        <w:rPr>
          <w:rFonts w:cs="David" w:hint="cs"/>
          <w:rtl/>
        </w:rPr>
        <w:t>מרגי</w:t>
      </w:r>
      <w:proofErr w:type="spellEnd"/>
      <w:r w:rsidRPr="007A1DE2">
        <w:rPr>
          <w:rFonts w:cs="David" w:hint="cs"/>
          <w:rtl/>
        </w:rPr>
        <w:t xml:space="preserve"> מחליף את היושב ראש דוד טל. </w:t>
      </w:r>
    </w:p>
    <w:p w14:paraId="6FB68642" w14:textId="77777777" w:rsidR="007A1DE2" w:rsidRPr="007A1DE2" w:rsidRDefault="007A1DE2" w:rsidP="007A1DE2">
      <w:pPr>
        <w:bidi/>
        <w:rPr>
          <w:rFonts w:cs="David" w:hint="cs"/>
          <w:rtl/>
        </w:rPr>
      </w:pPr>
    </w:p>
    <w:p w14:paraId="48497E19" w14:textId="77777777" w:rsidR="007A1DE2" w:rsidRPr="007A1DE2" w:rsidRDefault="007A1DE2" w:rsidP="007A1DE2">
      <w:pPr>
        <w:bidi/>
        <w:rPr>
          <w:rFonts w:cs="David" w:hint="cs"/>
          <w:rtl/>
        </w:rPr>
      </w:pPr>
      <w:r w:rsidRPr="007A1DE2">
        <w:rPr>
          <w:rFonts w:cs="David" w:hint="cs"/>
          <w:u w:val="single"/>
          <w:rtl/>
        </w:rPr>
        <w:t>דוד רותם:</w:t>
      </w:r>
    </w:p>
    <w:p w14:paraId="4677631E" w14:textId="77777777" w:rsidR="007A1DE2" w:rsidRPr="007A1DE2" w:rsidRDefault="007A1DE2" w:rsidP="007A1DE2">
      <w:pPr>
        <w:bidi/>
        <w:rPr>
          <w:rFonts w:cs="David" w:hint="cs"/>
          <w:rtl/>
        </w:rPr>
      </w:pPr>
    </w:p>
    <w:p w14:paraId="6D224E29" w14:textId="77777777" w:rsidR="007A1DE2" w:rsidRPr="007A1DE2" w:rsidRDefault="007A1DE2" w:rsidP="007A1DE2">
      <w:pPr>
        <w:bidi/>
        <w:rPr>
          <w:rFonts w:cs="David" w:hint="cs"/>
          <w:rtl/>
        </w:rPr>
      </w:pPr>
      <w:r w:rsidRPr="007A1DE2">
        <w:rPr>
          <w:rFonts w:cs="David" w:hint="cs"/>
          <w:rtl/>
        </w:rPr>
        <w:tab/>
        <w:t xml:space="preserve">חבר הכנסת זאב, אם אתה רוצה לצאת מהגיהינום </w:t>
      </w:r>
      <w:r w:rsidRPr="007A1DE2">
        <w:rPr>
          <w:rFonts w:cs="David"/>
          <w:rtl/>
        </w:rPr>
        <w:t>–</w:t>
      </w:r>
      <w:r w:rsidRPr="007A1DE2">
        <w:rPr>
          <w:rFonts w:cs="David" w:hint="cs"/>
          <w:rtl/>
        </w:rPr>
        <w:t xml:space="preserve"> מכתב, 24 שעות ואתה מחוץ לו. אנחנו לא מחזיקים אותך עם אזיקים. </w:t>
      </w:r>
    </w:p>
    <w:p w14:paraId="581D7A0C" w14:textId="77777777" w:rsidR="007A1DE2" w:rsidRPr="007A1DE2" w:rsidRDefault="007A1DE2" w:rsidP="007A1DE2">
      <w:pPr>
        <w:bidi/>
        <w:rPr>
          <w:rFonts w:cs="David" w:hint="cs"/>
          <w:rtl/>
        </w:rPr>
      </w:pPr>
    </w:p>
    <w:p w14:paraId="7DE001A3" w14:textId="77777777" w:rsidR="007A1DE2" w:rsidRPr="007A1DE2" w:rsidRDefault="007A1DE2" w:rsidP="007A1DE2">
      <w:pPr>
        <w:bidi/>
        <w:rPr>
          <w:rFonts w:cs="David" w:hint="cs"/>
          <w:rtl/>
        </w:rPr>
      </w:pPr>
      <w:r w:rsidRPr="007A1DE2">
        <w:rPr>
          <w:rFonts w:cs="David" w:hint="cs"/>
          <w:u w:val="single"/>
          <w:rtl/>
        </w:rPr>
        <w:t>נסים זאב:</w:t>
      </w:r>
    </w:p>
    <w:p w14:paraId="15ABBDE8" w14:textId="77777777" w:rsidR="007A1DE2" w:rsidRPr="007A1DE2" w:rsidRDefault="007A1DE2" w:rsidP="007A1DE2">
      <w:pPr>
        <w:bidi/>
        <w:rPr>
          <w:rFonts w:cs="David" w:hint="cs"/>
          <w:rtl/>
        </w:rPr>
      </w:pPr>
    </w:p>
    <w:p w14:paraId="78A13223" w14:textId="77777777" w:rsidR="007A1DE2" w:rsidRPr="007A1DE2" w:rsidRDefault="007A1DE2" w:rsidP="007A1DE2">
      <w:pPr>
        <w:bidi/>
        <w:rPr>
          <w:rFonts w:cs="David" w:hint="cs"/>
          <w:rtl/>
        </w:rPr>
      </w:pPr>
      <w:r w:rsidRPr="007A1DE2">
        <w:rPr>
          <w:rFonts w:cs="David" w:hint="cs"/>
          <w:rtl/>
        </w:rPr>
        <w:tab/>
        <w:t xml:space="preserve"> אין לי בעיה. </w:t>
      </w:r>
    </w:p>
    <w:p w14:paraId="5B0D6625" w14:textId="77777777" w:rsidR="007A1DE2" w:rsidRPr="007A1DE2" w:rsidRDefault="007A1DE2" w:rsidP="007A1DE2">
      <w:pPr>
        <w:bidi/>
        <w:rPr>
          <w:rFonts w:cs="David" w:hint="cs"/>
          <w:rtl/>
        </w:rPr>
      </w:pPr>
    </w:p>
    <w:p w14:paraId="2C1475FB" w14:textId="77777777" w:rsidR="007A1DE2" w:rsidRDefault="007A1DE2" w:rsidP="007A1DE2">
      <w:pPr>
        <w:bidi/>
        <w:rPr>
          <w:rFonts w:cs="David" w:hint="cs"/>
          <w:u w:val="single"/>
          <w:rtl/>
        </w:rPr>
      </w:pPr>
    </w:p>
    <w:p w14:paraId="27FEDE2D" w14:textId="77777777" w:rsidR="007A1DE2" w:rsidRDefault="007A1DE2" w:rsidP="007A1DE2">
      <w:pPr>
        <w:bidi/>
        <w:rPr>
          <w:rFonts w:cs="David" w:hint="cs"/>
          <w:u w:val="single"/>
          <w:rtl/>
        </w:rPr>
      </w:pPr>
    </w:p>
    <w:p w14:paraId="779E1C77" w14:textId="77777777" w:rsidR="007A1DE2" w:rsidRPr="007A1DE2" w:rsidRDefault="007A1DE2" w:rsidP="007A1DE2">
      <w:pPr>
        <w:bidi/>
        <w:rPr>
          <w:rFonts w:cs="David" w:hint="cs"/>
          <w:rtl/>
        </w:rPr>
      </w:pPr>
      <w:r w:rsidRPr="007A1DE2">
        <w:rPr>
          <w:rFonts w:cs="David" w:hint="cs"/>
          <w:u w:val="single"/>
          <w:rtl/>
        </w:rPr>
        <w:t>צבי הנדל:</w:t>
      </w:r>
    </w:p>
    <w:p w14:paraId="07B7034F" w14:textId="77777777" w:rsidR="007A1DE2" w:rsidRPr="007A1DE2" w:rsidRDefault="007A1DE2" w:rsidP="007A1DE2">
      <w:pPr>
        <w:bidi/>
        <w:rPr>
          <w:rFonts w:cs="David" w:hint="cs"/>
          <w:rtl/>
        </w:rPr>
      </w:pPr>
    </w:p>
    <w:p w14:paraId="1306ADC4" w14:textId="77777777" w:rsidR="007A1DE2" w:rsidRPr="007A1DE2" w:rsidRDefault="007A1DE2" w:rsidP="007A1DE2">
      <w:pPr>
        <w:bidi/>
        <w:rPr>
          <w:rFonts w:cs="David" w:hint="cs"/>
          <w:rtl/>
        </w:rPr>
      </w:pPr>
      <w:r w:rsidRPr="007A1DE2">
        <w:rPr>
          <w:rFonts w:cs="David" w:hint="cs"/>
          <w:rtl/>
        </w:rPr>
        <w:tab/>
        <w:t xml:space="preserve"> </w:t>
      </w:r>
      <w:proofErr w:type="spellStart"/>
      <w:r w:rsidRPr="007A1DE2">
        <w:rPr>
          <w:rFonts w:cs="David" w:hint="cs"/>
          <w:rtl/>
        </w:rPr>
        <w:t>שרוני</w:t>
      </w:r>
      <w:proofErr w:type="spellEnd"/>
      <w:r w:rsidRPr="007A1DE2">
        <w:rPr>
          <w:rFonts w:cs="David" w:hint="cs"/>
          <w:rtl/>
        </w:rPr>
        <w:t xml:space="preserve">, אתה לא צריך להזכיר כל פעם שבזכותך הם בכנסת. עזוב. </w:t>
      </w:r>
    </w:p>
    <w:p w14:paraId="0244F74C" w14:textId="77777777" w:rsidR="007A1DE2" w:rsidRPr="007A1DE2" w:rsidRDefault="007A1DE2" w:rsidP="007A1DE2">
      <w:pPr>
        <w:bidi/>
        <w:rPr>
          <w:rFonts w:cs="David" w:hint="cs"/>
          <w:rtl/>
        </w:rPr>
      </w:pPr>
    </w:p>
    <w:p w14:paraId="2ACFCFD7"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01652B8D" w14:textId="77777777" w:rsidR="007A1DE2" w:rsidRPr="007A1DE2" w:rsidRDefault="007A1DE2" w:rsidP="007A1DE2">
      <w:pPr>
        <w:bidi/>
        <w:rPr>
          <w:rFonts w:cs="David" w:hint="cs"/>
          <w:rtl/>
        </w:rPr>
      </w:pPr>
    </w:p>
    <w:p w14:paraId="21446C6F" w14:textId="77777777" w:rsidR="007A1DE2" w:rsidRPr="007A1DE2" w:rsidRDefault="007A1DE2" w:rsidP="007A1DE2">
      <w:pPr>
        <w:bidi/>
        <w:rPr>
          <w:rFonts w:cs="David" w:hint="cs"/>
          <w:rtl/>
        </w:rPr>
      </w:pPr>
      <w:r w:rsidRPr="007A1DE2">
        <w:rPr>
          <w:rFonts w:cs="David" w:hint="cs"/>
          <w:rtl/>
        </w:rPr>
        <w:tab/>
        <w:t xml:space="preserve"> הלוואי לא הייתי מכיר אותם, וגם אני לא הייתי בכנסת. </w:t>
      </w:r>
    </w:p>
    <w:p w14:paraId="5900983E" w14:textId="77777777" w:rsidR="007A1DE2" w:rsidRPr="007A1DE2" w:rsidRDefault="007A1DE2" w:rsidP="007A1DE2">
      <w:pPr>
        <w:bidi/>
        <w:rPr>
          <w:rFonts w:cs="David" w:hint="cs"/>
          <w:rtl/>
        </w:rPr>
      </w:pPr>
    </w:p>
    <w:p w14:paraId="06DD7787"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793F2E89" w14:textId="77777777" w:rsidR="007A1DE2" w:rsidRPr="007A1DE2" w:rsidRDefault="007A1DE2" w:rsidP="007A1DE2">
      <w:pPr>
        <w:bidi/>
        <w:rPr>
          <w:rFonts w:cs="David" w:hint="cs"/>
          <w:rtl/>
        </w:rPr>
      </w:pPr>
    </w:p>
    <w:p w14:paraId="07E93C54" w14:textId="77777777" w:rsidR="007A1DE2" w:rsidRPr="007A1DE2" w:rsidRDefault="007A1DE2" w:rsidP="007A1DE2">
      <w:pPr>
        <w:bidi/>
        <w:rPr>
          <w:rFonts w:cs="David" w:hint="cs"/>
          <w:rtl/>
        </w:rPr>
      </w:pPr>
      <w:r w:rsidRPr="007A1DE2">
        <w:rPr>
          <w:rFonts w:cs="David" w:hint="cs"/>
          <w:rtl/>
        </w:rPr>
        <w:tab/>
      </w:r>
      <w:proofErr w:type="spellStart"/>
      <w:r w:rsidRPr="007A1DE2">
        <w:rPr>
          <w:rFonts w:cs="David" w:hint="cs"/>
          <w:rtl/>
        </w:rPr>
        <w:t>שרוני</w:t>
      </w:r>
      <w:proofErr w:type="spellEnd"/>
      <w:r w:rsidRPr="007A1DE2">
        <w:rPr>
          <w:rFonts w:cs="David" w:hint="cs"/>
          <w:rtl/>
        </w:rPr>
        <w:t xml:space="preserve">, תודה. חבר הכנסת זיו, השלם דבריך. </w:t>
      </w:r>
    </w:p>
    <w:p w14:paraId="19BC0E0D" w14:textId="77777777" w:rsidR="007A1DE2" w:rsidRPr="007A1DE2" w:rsidRDefault="007A1DE2" w:rsidP="007A1DE2">
      <w:pPr>
        <w:bidi/>
        <w:rPr>
          <w:rFonts w:cs="David" w:hint="cs"/>
          <w:rtl/>
        </w:rPr>
      </w:pPr>
    </w:p>
    <w:p w14:paraId="5E73D0A7"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1C187EE5" w14:textId="77777777" w:rsidR="007A1DE2" w:rsidRPr="007A1DE2" w:rsidRDefault="007A1DE2" w:rsidP="007A1DE2">
      <w:pPr>
        <w:pStyle w:val="Heading5"/>
        <w:jc w:val="left"/>
        <w:rPr>
          <w:rFonts w:hint="cs"/>
          <w:sz w:val="24"/>
          <w:rtl/>
        </w:rPr>
      </w:pPr>
    </w:p>
    <w:p w14:paraId="72C8E411" w14:textId="77777777" w:rsidR="007A1DE2" w:rsidRPr="007A1DE2" w:rsidRDefault="007A1DE2" w:rsidP="007A1DE2">
      <w:pPr>
        <w:bidi/>
        <w:rPr>
          <w:rFonts w:cs="David" w:hint="cs"/>
          <w:rtl/>
        </w:rPr>
      </w:pPr>
      <w:r w:rsidRPr="007A1DE2">
        <w:rPr>
          <w:rFonts w:cs="David" w:hint="cs"/>
          <w:rtl/>
        </w:rPr>
        <w:tab/>
        <w:t>אני קורא בעיתונות ושומע את הקשר - - -</w:t>
      </w:r>
    </w:p>
    <w:p w14:paraId="1FE247F4" w14:textId="77777777" w:rsidR="007A1DE2" w:rsidRPr="007A1DE2" w:rsidRDefault="007A1DE2" w:rsidP="007A1DE2">
      <w:pPr>
        <w:bidi/>
        <w:rPr>
          <w:rFonts w:cs="David" w:hint="cs"/>
          <w:rtl/>
        </w:rPr>
      </w:pPr>
    </w:p>
    <w:p w14:paraId="46EF2525"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5F70DD8C" w14:textId="77777777" w:rsidR="007A1DE2" w:rsidRPr="007A1DE2" w:rsidRDefault="007A1DE2" w:rsidP="007A1DE2">
      <w:pPr>
        <w:bidi/>
        <w:rPr>
          <w:rFonts w:cs="David" w:hint="cs"/>
          <w:rtl/>
        </w:rPr>
      </w:pPr>
    </w:p>
    <w:p w14:paraId="07F02D4A" w14:textId="77777777" w:rsidR="007A1DE2" w:rsidRPr="007A1DE2" w:rsidRDefault="007A1DE2" w:rsidP="007A1DE2">
      <w:pPr>
        <w:bidi/>
        <w:rPr>
          <w:rFonts w:cs="David" w:hint="cs"/>
          <w:rtl/>
        </w:rPr>
      </w:pPr>
      <w:r w:rsidRPr="007A1DE2">
        <w:rPr>
          <w:rFonts w:cs="David" w:hint="cs"/>
          <w:rtl/>
        </w:rPr>
        <w:tab/>
        <w:t xml:space="preserve">רבותיי, יש לי את הפטיש ביד. אני יכול לנעול את הישיבה והפיצול יידחה. נא לאפשר לחבר הכנסת זיו לסיים את דבריו. </w:t>
      </w:r>
    </w:p>
    <w:p w14:paraId="240612CD" w14:textId="77777777" w:rsidR="007A1DE2" w:rsidRPr="007A1DE2" w:rsidRDefault="007A1DE2" w:rsidP="007A1DE2">
      <w:pPr>
        <w:bidi/>
        <w:rPr>
          <w:rFonts w:cs="David" w:hint="cs"/>
          <w:rtl/>
        </w:rPr>
      </w:pPr>
    </w:p>
    <w:p w14:paraId="180C0EAD"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219BD246" w14:textId="77777777" w:rsidR="007A1DE2" w:rsidRPr="007A1DE2" w:rsidRDefault="007A1DE2" w:rsidP="007A1DE2">
      <w:pPr>
        <w:pStyle w:val="Heading5"/>
        <w:jc w:val="left"/>
        <w:rPr>
          <w:rFonts w:hint="cs"/>
          <w:sz w:val="24"/>
          <w:rtl/>
        </w:rPr>
      </w:pPr>
    </w:p>
    <w:p w14:paraId="71DE8F95" w14:textId="77777777" w:rsidR="007A1DE2" w:rsidRPr="007A1DE2" w:rsidRDefault="007A1DE2" w:rsidP="007A1DE2">
      <w:pPr>
        <w:bidi/>
        <w:rPr>
          <w:rFonts w:cs="David" w:hint="cs"/>
          <w:rtl/>
        </w:rPr>
      </w:pPr>
      <w:r w:rsidRPr="007A1DE2">
        <w:rPr>
          <w:rFonts w:cs="David" w:hint="cs"/>
          <w:rtl/>
        </w:rPr>
        <w:tab/>
        <w:t xml:space="preserve">אני רק שומע ורואה בעיתון: </w:t>
      </w:r>
      <w:proofErr w:type="spellStart"/>
      <w:r w:rsidRPr="007A1DE2">
        <w:rPr>
          <w:rFonts w:cs="David" w:hint="cs"/>
          <w:rtl/>
        </w:rPr>
        <w:t>אוליגרכים</w:t>
      </w:r>
      <w:proofErr w:type="spellEnd"/>
      <w:r w:rsidRPr="007A1DE2">
        <w:rPr>
          <w:rFonts w:cs="David" w:hint="cs"/>
          <w:rtl/>
        </w:rPr>
        <w:t xml:space="preserve"> מוסלמים. אני שואל אתכם, חברי הכנסת - - -</w:t>
      </w:r>
    </w:p>
    <w:p w14:paraId="02374443" w14:textId="77777777" w:rsidR="007A1DE2" w:rsidRPr="007A1DE2" w:rsidRDefault="007A1DE2" w:rsidP="007A1DE2">
      <w:pPr>
        <w:bidi/>
        <w:rPr>
          <w:rFonts w:cs="David" w:hint="cs"/>
          <w:rtl/>
        </w:rPr>
      </w:pPr>
    </w:p>
    <w:p w14:paraId="1D427F01" w14:textId="77777777" w:rsidR="007A1DE2" w:rsidRPr="007A1DE2" w:rsidRDefault="007A1DE2" w:rsidP="007A1DE2">
      <w:pPr>
        <w:bidi/>
        <w:rPr>
          <w:rFonts w:cs="David" w:hint="cs"/>
          <w:rtl/>
        </w:rPr>
      </w:pPr>
      <w:r w:rsidRPr="007A1DE2">
        <w:rPr>
          <w:rFonts w:cs="David" w:hint="cs"/>
          <w:u w:val="single"/>
          <w:rtl/>
        </w:rPr>
        <w:t>אחמד טיבי:</w:t>
      </w:r>
    </w:p>
    <w:p w14:paraId="1B0F19D7" w14:textId="77777777" w:rsidR="007A1DE2" w:rsidRPr="007A1DE2" w:rsidRDefault="007A1DE2" w:rsidP="007A1DE2">
      <w:pPr>
        <w:bidi/>
        <w:rPr>
          <w:rFonts w:cs="David" w:hint="cs"/>
          <w:rtl/>
        </w:rPr>
      </w:pPr>
    </w:p>
    <w:p w14:paraId="2D5F1ABC" w14:textId="77777777" w:rsidR="007A1DE2" w:rsidRPr="007A1DE2" w:rsidRDefault="007A1DE2" w:rsidP="007A1DE2">
      <w:pPr>
        <w:bidi/>
        <w:rPr>
          <w:rFonts w:cs="David" w:hint="cs"/>
          <w:rtl/>
        </w:rPr>
      </w:pPr>
      <w:r w:rsidRPr="007A1DE2">
        <w:rPr>
          <w:rFonts w:cs="David" w:hint="cs"/>
          <w:rtl/>
        </w:rPr>
        <w:tab/>
        <w:t xml:space="preserve"> מה? לאחרונה כל המושחתים הם יהודים, לפחות ביממה האחרונה. </w:t>
      </w:r>
    </w:p>
    <w:p w14:paraId="349158AB" w14:textId="77777777" w:rsidR="007A1DE2" w:rsidRPr="007A1DE2" w:rsidRDefault="007A1DE2" w:rsidP="007A1DE2">
      <w:pPr>
        <w:bidi/>
        <w:rPr>
          <w:rFonts w:cs="David" w:hint="cs"/>
          <w:rtl/>
        </w:rPr>
      </w:pPr>
    </w:p>
    <w:p w14:paraId="47035EB4"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6754FD46" w14:textId="77777777" w:rsidR="007A1DE2" w:rsidRPr="007A1DE2" w:rsidRDefault="007A1DE2" w:rsidP="007A1DE2">
      <w:pPr>
        <w:pStyle w:val="Heading5"/>
        <w:jc w:val="left"/>
        <w:rPr>
          <w:rFonts w:hint="cs"/>
          <w:sz w:val="24"/>
          <w:rtl/>
        </w:rPr>
      </w:pPr>
    </w:p>
    <w:p w14:paraId="4285571F" w14:textId="77777777" w:rsidR="007A1DE2" w:rsidRPr="007A1DE2" w:rsidRDefault="007A1DE2" w:rsidP="007A1DE2">
      <w:pPr>
        <w:bidi/>
        <w:rPr>
          <w:rFonts w:cs="David" w:hint="cs"/>
          <w:rtl/>
        </w:rPr>
      </w:pPr>
      <w:r w:rsidRPr="007A1DE2">
        <w:rPr>
          <w:rFonts w:cs="David" w:hint="cs"/>
          <w:rtl/>
        </w:rPr>
        <w:tab/>
        <w:t xml:space="preserve">לא נתת לי לסיים. </w:t>
      </w:r>
      <w:proofErr w:type="spellStart"/>
      <w:r w:rsidRPr="007A1DE2">
        <w:rPr>
          <w:rFonts w:cs="David" w:hint="cs"/>
          <w:rtl/>
        </w:rPr>
        <w:t>אוליגרכים</w:t>
      </w:r>
      <w:proofErr w:type="spellEnd"/>
      <w:r w:rsidRPr="007A1DE2">
        <w:rPr>
          <w:rFonts w:cs="David" w:hint="cs"/>
          <w:rtl/>
        </w:rPr>
        <w:t xml:space="preserve"> מוסלמים ויהודים תומכים בקניית המפלגות בישראל.</w:t>
      </w:r>
    </w:p>
    <w:p w14:paraId="106C214C" w14:textId="77777777" w:rsidR="007A1DE2" w:rsidRPr="007A1DE2" w:rsidRDefault="007A1DE2" w:rsidP="007A1DE2">
      <w:pPr>
        <w:bidi/>
        <w:rPr>
          <w:rFonts w:cs="David" w:hint="cs"/>
          <w:rtl/>
        </w:rPr>
      </w:pPr>
    </w:p>
    <w:p w14:paraId="1F461CB4" w14:textId="77777777" w:rsidR="007A1DE2" w:rsidRPr="007A1DE2" w:rsidRDefault="007A1DE2" w:rsidP="007A1DE2">
      <w:pPr>
        <w:bidi/>
        <w:rPr>
          <w:rFonts w:cs="David" w:hint="cs"/>
          <w:rtl/>
        </w:rPr>
      </w:pPr>
      <w:r w:rsidRPr="007A1DE2">
        <w:rPr>
          <w:rFonts w:cs="David" w:hint="cs"/>
          <w:u w:val="single"/>
          <w:rtl/>
        </w:rPr>
        <w:t>אחמד טיבי:</w:t>
      </w:r>
    </w:p>
    <w:p w14:paraId="5FC7F2CA" w14:textId="77777777" w:rsidR="007A1DE2" w:rsidRPr="007A1DE2" w:rsidRDefault="007A1DE2" w:rsidP="007A1DE2">
      <w:pPr>
        <w:bidi/>
        <w:rPr>
          <w:rFonts w:cs="David" w:hint="cs"/>
          <w:rtl/>
        </w:rPr>
      </w:pPr>
    </w:p>
    <w:p w14:paraId="14BA2194" w14:textId="77777777" w:rsidR="007A1DE2" w:rsidRPr="007A1DE2" w:rsidRDefault="007A1DE2" w:rsidP="007A1DE2">
      <w:pPr>
        <w:bidi/>
        <w:rPr>
          <w:rFonts w:cs="David" w:hint="cs"/>
          <w:rtl/>
        </w:rPr>
      </w:pPr>
      <w:r w:rsidRPr="007A1DE2">
        <w:rPr>
          <w:rFonts w:cs="David" w:hint="cs"/>
          <w:rtl/>
        </w:rPr>
        <w:tab/>
        <w:t xml:space="preserve">למה הם נקנים על-ידי </w:t>
      </w:r>
      <w:proofErr w:type="spellStart"/>
      <w:r w:rsidRPr="007A1DE2">
        <w:rPr>
          <w:rFonts w:cs="David" w:hint="cs"/>
          <w:rtl/>
        </w:rPr>
        <w:t>אוליגרכים</w:t>
      </w:r>
      <w:proofErr w:type="spellEnd"/>
      <w:r w:rsidRPr="007A1DE2">
        <w:rPr>
          <w:rFonts w:cs="David" w:hint="cs"/>
          <w:rtl/>
        </w:rPr>
        <w:t xml:space="preserve"> בישראל אם רק יהודים? </w:t>
      </w:r>
    </w:p>
    <w:p w14:paraId="43A6D759" w14:textId="77777777" w:rsidR="007A1DE2" w:rsidRPr="007A1DE2" w:rsidRDefault="007A1DE2" w:rsidP="007A1DE2">
      <w:pPr>
        <w:bidi/>
        <w:rPr>
          <w:rFonts w:cs="David" w:hint="cs"/>
          <w:rtl/>
        </w:rPr>
      </w:pPr>
    </w:p>
    <w:p w14:paraId="72A04E17" w14:textId="77777777" w:rsidR="007A1DE2" w:rsidRPr="007A1DE2" w:rsidRDefault="007A1DE2" w:rsidP="007A1DE2">
      <w:pPr>
        <w:bidi/>
        <w:rPr>
          <w:rFonts w:cs="David" w:hint="cs"/>
          <w:rtl/>
        </w:rPr>
      </w:pPr>
      <w:r w:rsidRPr="007A1DE2">
        <w:rPr>
          <w:rFonts w:cs="David" w:hint="cs"/>
          <w:u w:val="single"/>
          <w:rtl/>
        </w:rPr>
        <w:t>דוד רותם:</w:t>
      </w:r>
    </w:p>
    <w:p w14:paraId="0AE0C39E" w14:textId="77777777" w:rsidR="007A1DE2" w:rsidRPr="007A1DE2" w:rsidRDefault="007A1DE2" w:rsidP="007A1DE2">
      <w:pPr>
        <w:bidi/>
        <w:rPr>
          <w:rFonts w:cs="David" w:hint="cs"/>
          <w:rtl/>
        </w:rPr>
      </w:pPr>
    </w:p>
    <w:p w14:paraId="6BBD303B" w14:textId="77777777" w:rsidR="007A1DE2" w:rsidRPr="007A1DE2" w:rsidRDefault="007A1DE2" w:rsidP="007A1DE2">
      <w:pPr>
        <w:bidi/>
        <w:ind w:firstLine="567"/>
        <w:rPr>
          <w:rFonts w:cs="David" w:hint="cs"/>
          <w:rtl/>
        </w:rPr>
      </w:pPr>
      <w:r w:rsidRPr="007A1DE2">
        <w:rPr>
          <w:rFonts w:cs="David" w:hint="cs"/>
          <w:rtl/>
        </w:rPr>
        <w:t xml:space="preserve">זה לא בטוח, יש גם </w:t>
      </w:r>
      <w:proofErr w:type="spellStart"/>
      <w:r w:rsidRPr="007A1DE2">
        <w:rPr>
          <w:rFonts w:cs="David" w:hint="cs"/>
          <w:rtl/>
        </w:rPr>
        <w:t>אוליגרכים</w:t>
      </w:r>
      <w:proofErr w:type="spellEnd"/>
      <w:r w:rsidRPr="007A1DE2">
        <w:rPr>
          <w:rFonts w:cs="David" w:hint="cs"/>
          <w:rtl/>
        </w:rPr>
        <w:t xml:space="preserve"> מוסלמים. </w:t>
      </w:r>
    </w:p>
    <w:p w14:paraId="53F02B3D" w14:textId="77777777" w:rsidR="007A1DE2" w:rsidRPr="007A1DE2" w:rsidRDefault="007A1DE2" w:rsidP="007A1DE2">
      <w:pPr>
        <w:bidi/>
        <w:rPr>
          <w:rFonts w:cs="David" w:hint="cs"/>
          <w:rtl/>
        </w:rPr>
      </w:pPr>
    </w:p>
    <w:p w14:paraId="3FB79AE7"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01BE5E4C" w14:textId="77777777" w:rsidR="007A1DE2" w:rsidRPr="007A1DE2" w:rsidRDefault="007A1DE2" w:rsidP="007A1DE2">
      <w:pPr>
        <w:bidi/>
        <w:rPr>
          <w:rFonts w:cs="David" w:hint="cs"/>
          <w:rtl/>
        </w:rPr>
      </w:pPr>
    </w:p>
    <w:p w14:paraId="7F343CEF" w14:textId="77777777" w:rsidR="007A1DE2" w:rsidRPr="007A1DE2" w:rsidRDefault="007A1DE2" w:rsidP="007A1DE2">
      <w:pPr>
        <w:bidi/>
        <w:rPr>
          <w:rFonts w:cs="David" w:hint="cs"/>
          <w:rtl/>
        </w:rPr>
      </w:pPr>
      <w:r w:rsidRPr="007A1DE2">
        <w:rPr>
          <w:rFonts w:cs="David" w:hint="cs"/>
          <w:rtl/>
        </w:rPr>
        <w:tab/>
        <w:t xml:space="preserve"> חבר הכנסת זיו, אתה מדבר, לא שואל ולא מנהל שיחה. חבר הכנסת רותם, אתם חוטאים למטרה. הדיון יסתיים בלי הכרעה. </w:t>
      </w:r>
    </w:p>
    <w:p w14:paraId="121286EE" w14:textId="77777777" w:rsidR="007A1DE2" w:rsidRPr="007A1DE2" w:rsidRDefault="007A1DE2" w:rsidP="007A1DE2">
      <w:pPr>
        <w:bidi/>
        <w:rPr>
          <w:rFonts w:cs="David" w:hint="cs"/>
          <w:rtl/>
        </w:rPr>
      </w:pPr>
    </w:p>
    <w:p w14:paraId="6BCF0471"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7FEA54CA" w14:textId="77777777" w:rsidR="007A1DE2" w:rsidRPr="007A1DE2" w:rsidRDefault="007A1DE2" w:rsidP="007A1DE2">
      <w:pPr>
        <w:pStyle w:val="Heading5"/>
        <w:jc w:val="left"/>
        <w:rPr>
          <w:rFonts w:hint="cs"/>
          <w:sz w:val="24"/>
          <w:rtl/>
        </w:rPr>
      </w:pPr>
    </w:p>
    <w:p w14:paraId="5BC3BF65" w14:textId="77777777" w:rsidR="007A1DE2" w:rsidRPr="007A1DE2" w:rsidRDefault="007A1DE2" w:rsidP="007A1DE2">
      <w:pPr>
        <w:bidi/>
        <w:rPr>
          <w:rFonts w:cs="David" w:hint="cs"/>
          <w:rtl/>
        </w:rPr>
      </w:pPr>
      <w:r w:rsidRPr="007A1DE2">
        <w:rPr>
          <w:rFonts w:cs="David" w:hint="cs"/>
          <w:rtl/>
        </w:rPr>
        <w:tab/>
        <w:t xml:space="preserve"> הגענו לשלב זה, שעוד מעט נקרא באינטרנט על מכירת מפלגות. למצב הזה הגענו. האם ניתן יד לשחיתות הזו, שפוגעת בנו בכל חלקה טובה? אני מבקש מחברי הכנסת - - -</w:t>
      </w:r>
    </w:p>
    <w:p w14:paraId="7F9262D3" w14:textId="77777777" w:rsidR="007A1DE2" w:rsidRPr="007A1DE2" w:rsidRDefault="007A1DE2" w:rsidP="007A1DE2">
      <w:pPr>
        <w:bidi/>
        <w:rPr>
          <w:rFonts w:cs="David" w:hint="cs"/>
          <w:rtl/>
        </w:rPr>
      </w:pPr>
    </w:p>
    <w:p w14:paraId="2DE63064" w14:textId="77777777" w:rsidR="007A1DE2" w:rsidRPr="007A1DE2" w:rsidRDefault="007A1DE2" w:rsidP="007A1DE2">
      <w:pPr>
        <w:bidi/>
        <w:rPr>
          <w:rFonts w:cs="David" w:hint="cs"/>
          <w:rtl/>
        </w:rPr>
      </w:pPr>
      <w:r w:rsidRPr="007A1DE2">
        <w:rPr>
          <w:rFonts w:cs="David" w:hint="cs"/>
          <w:u w:val="single"/>
          <w:rtl/>
        </w:rPr>
        <w:t>שרה מרום-שלו:</w:t>
      </w:r>
    </w:p>
    <w:p w14:paraId="72DB29FE" w14:textId="77777777" w:rsidR="007A1DE2" w:rsidRPr="007A1DE2" w:rsidRDefault="007A1DE2" w:rsidP="007A1DE2">
      <w:pPr>
        <w:bidi/>
        <w:rPr>
          <w:rFonts w:cs="David" w:hint="cs"/>
          <w:rtl/>
        </w:rPr>
      </w:pPr>
    </w:p>
    <w:p w14:paraId="5CE6E1EB" w14:textId="77777777" w:rsidR="007A1DE2" w:rsidRPr="007A1DE2" w:rsidRDefault="007A1DE2" w:rsidP="007A1DE2">
      <w:pPr>
        <w:bidi/>
        <w:rPr>
          <w:rFonts w:cs="David" w:hint="cs"/>
          <w:rtl/>
        </w:rPr>
      </w:pPr>
      <w:r w:rsidRPr="007A1DE2">
        <w:rPr>
          <w:rFonts w:cs="David" w:hint="cs"/>
          <w:rtl/>
        </w:rPr>
        <w:tab/>
        <w:t xml:space="preserve"> זו השחיתות היחידה?</w:t>
      </w:r>
    </w:p>
    <w:p w14:paraId="2075DCE6" w14:textId="77777777" w:rsidR="007A1DE2" w:rsidRPr="007A1DE2" w:rsidRDefault="007A1DE2" w:rsidP="007A1DE2">
      <w:pPr>
        <w:bidi/>
        <w:rPr>
          <w:rFonts w:cs="David" w:hint="cs"/>
          <w:rtl/>
        </w:rPr>
      </w:pPr>
    </w:p>
    <w:p w14:paraId="64A825F0" w14:textId="77777777" w:rsidR="007A1DE2" w:rsidRDefault="007A1DE2" w:rsidP="007A1DE2">
      <w:pPr>
        <w:pStyle w:val="Heading5"/>
        <w:jc w:val="left"/>
        <w:rPr>
          <w:rFonts w:hint="cs"/>
          <w:sz w:val="24"/>
          <w:u w:val="single"/>
          <w:rtl/>
        </w:rPr>
      </w:pPr>
    </w:p>
    <w:p w14:paraId="21C465D8" w14:textId="77777777" w:rsidR="007A1DE2" w:rsidRDefault="007A1DE2" w:rsidP="007A1DE2">
      <w:pPr>
        <w:pStyle w:val="Heading5"/>
        <w:jc w:val="left"/>
        <w:rPr>
          <w:rFonts w:hint="cs"/>
          <w:sz w:val="24"/>
          <w:u w:val="single"/>
          <w:rtl/>
        </w:rPr>
      </w:pPr>
    </w:p>
    <w:p w14:paraId="0683DA67" w14:textId="77777777" w:rsidR="007A1DE2" w:rsidRDefault="007A1DE2" w:rsidP="007A1DE2">
      <w:pPr>
        <w:pStyle w:val="Heading5"/>
        <w:jc w:val="left"/>
        <w:rPr>
          <w:rFonts w:hint="cs"/>
          <w:sz w:val="24"/>
          <w:u w:val="single"/>
          <w:rtl/>
        </w:rPr>
      </w:pPr>
    </w:p>
    <w:p w14:paraId="0B5E471C"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3ADABEA9" w14:textId="77777777" w:rsidR="007A1DE2" w:rsidRPr="007A1DE2" w:rsidRDefault="007A1DE2" w:rsidP="007A1DE2">
      <w:pPr>
        <w:pStyle w:val="Heading5"/>
        <w:jc w:val="left"/>
        <w:rPr>
          <w:rFonts w:hint="cs"/>
          <w:sz w:val="24"/>
          <w:rtl/>
        </w:rPr>
      </w:pPr>
    </w:p>
    <w:p w14:paraId="74D129CA" w14:textId="77777777" w:rsidR="007A1DE2" w:rsidRPr="007A1DE2" w:rsidRDefault="007A1DE2" w:rsidP="007A1DE2">
      <w:pPr>
        <w:bidi/>
        <w:rPr>
          <w:rFonts w:cs="David" w:hint="cs"/>
          <w:rtl/>
        </w:rPr>
      </w:pPr>
      <w:r w:rsidRPr="007A1DE2">
        <w:rPr>
          <w:rFonts w:cs="David" w:hint="cs"/>
          <w:rtl/>
        </w:rPr>
        <w:tab/>
        <w:t xml:space="preserve"> אני מבקש מחברי הכנסת לחשוב פעמיים לפני שנאשר דבר כזה. </w:t>
      </w:r>
    </w:p>
    <w:p w14:paraId="173D26C4" w14:textId="77777777" w:rsidR="007A1DE2" w:rsidRPr="007A1DE2" w:rsidRDefault="007A1DE2" w:rsidP="007A1DE2">
      <w:pPr>
        <w:pStyle w:val="Heading5"/>
        <w:jc w:val="left"/>
        <w:rPr>
          <w:rFonts w:hint="cs"/>
          <w:sz w:val="24"/>
          <w:u w:val="single"/>
          <w:rtl/>
        </w:rPr>
      </w:pPr>
    </w:p>
    <w:p w14:paraId="2004F4C3"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792EA238" w14:textId="77777777" w:rsidR="007A1DE2" w:rsidRPr="007A1DE2" w:rsidRDefault="007A1DE2" w:rsidP="007A1DE2">
      <w:pPr>
        <w:pStyle w:val="Heading5"/>
        <w:jc w:val="left"/>
        <w:rPr>
          <w:rFonts w:hint="cs"/>
          <w:sz w:val="24"/>
          <w:rtl/>
        </w:rPr>
      </w:pPr>
    </w:p>
    <w:p w14:paraId="0D124631" w14:textId="77777777" w:rsidR="007A1DE2" w:rsidRPr="007A1DE2" w:rsidRDefault="007A1DE2" w:rsidP="007A1DE2">
      <w:pPr>
        <w:bidi/>
        <w:rPr>
          <w:rFonts w:cs="David" w:hint="cs"/>
          <w:rtl/>
        </w:rPr>
      </w:pPr>
      <w:r w:rsidRPr="007A1DE2">
        <w:rPr>
          <w:rFonts w:cs="David" w:hint="cs"/>
          <w:rtl/>
        </w:rPr>
        <w:tab/>
        <w:t>שרה, את מודה שזו שחיתות.</w:t>
      </w:r>
    </w:p>
    <w:p w14:paraId="111B856B" w14:textId="77777777" w:rsidR="007A1DE2" w:rsidRPr="007A1DE2" w:rsidRDefault="007A1DE2" w:rsidP="007A1DE2">
      <w:pPr>
        <w:bidi/>
        <w:rPr>
          <w:rFonts w:cs="David" w:hint="cs"/>
          <w:rtl/>
        </w:rPr>
      </w:pPr>
    </w:p>
    <w:p w14:paraId="67DA1583" w14:textId="77777777" w:rsidR="007A1DE2" w:rsidRPr="007A1DE2" w:rsidRDefault="007A1DE2" w:rsidP="007A1DE2">
      <w:pPr>
        <w:pStyle w:val="Heading5"/>
        <w:jc w:val="left"/>
        <w:rPr>
          <w:rFonts w:hint="cs"/>
          <w:sz w:val="24"/>
          <w:rtl/>
        </w:rPr>
      </w:pPr>
      <w:r w:rsidRPr="007A1DE2">
        <w:rPr>
          <w:rFonts w:hint="cs"/>
          <w:sz w:val="24"/>
          <w:u w:val="single"/>
          <w:rtl/>
        </w:rPr>
        <w:t>יצחק זיו:</w:t>
      </w:r>
    </w:p>
    <w:p w14:paraId="347832E9" w14:textId="77777777" w:rsidR="007A1DE2" w:rsidRPr="007A1DE2" w:rsidRDefault="007A1DE2" w:rsidP="007A1DE2">
      <w:pPr>
        <w:pStyle w:val="Heading5"/>
        <w:jc w:val="left"/>
        <w:rPr>
          <w:rFonts w:hint="cs"/>
          <w:sz w:val="24"/>
          <w:rtl/>
        </w:rPr>
      </w:pPr>
    </w:p>
    <w:p w14:paraId="0245D2D7" w14:textId="77777777" w:rsidR="007A1DE2" w:rsidRPr="007A1DE2" w:rsidRDefault="007A1DE2" w:rsidP="007A1DE2">
      <w:pPr>
        <w:bidi/>
        <w:rPr>
          <w:rFonts w:cs="David" w:hint="cs"/>
          <w:rtl/>
        </w:rPr>
      </w:pPr>
      <w:r w:rsidRPr="007A1DE2">
        <w:rPr>
          <w:rFonts w:cs="David" w:hint="cs"/>
          <w:rtl/>
        </w:rPr>
        <w:tab/>
        <w:t xml:space="preserve"> אני שמח שלפחות שרה לא קיבלה רכב </w:t>
      </w:r>
      <w:proofErr w:type="spellStart"/>
      <w:r w:rsidRPr="007A1DE2">
        <w:rPr>
          <w:rFonts w:cs="David" w:hint="cs"/>
          <w:rtl/>
        </w:rPr>
        <w:t>מאזדה</w:t>
      </w:r>
      <w:proofErr w:type="spellEnd"/>
      <w:r w:rsidRPr="007A1DE2">
        <w:rPr>
          <w:rFonts w:cs="David" w:hint="cs"/>
          <w:rtl/>
        </w:rPr>
        <w:t xml:space="preserve">, בשלב זה. רכב </w:t>
      </w:r>
      <w:proofErr w:type="spellStart"/>
      <w:r w:rsidRPr="007A1DE2">
        <w:rPr>
          <w:rFonts w:cs="David" w:hint="cs"/>
          <w:rtl/>
        </w:rPr>
        <w:t>מאזדה</w:t>
      </w:r>
      <w:proofErr w:type="spellEnd"/>
      <w:r w:rsidRPr="007A1DE2">
        <w:rPr>
          <w:rFonts w:cs="David" w:hint="cs"/>
          <w:rtl/>
        </w:rPr>
        <w:t xml:space="preserve"> חדש קיבלה בת זוגו של </w:t>
      </w:r>
      <w:proofErr w:type="spellStart"/>
      <w:r w:rsidRPr="007A1DE2">
        <w:rPr>
          <w:rFonts w:cs="David" w:hint="cs"/>
          <w:rtl/>
        </w:rPr>
        <w:t>גלזר</w:t>
      </w:r>
      <w:proofErr w:type="spellEnd"/>
      <w:r w:rsidRPr="007A1DE2">
        <w:rPr>
          <w:rFonts w:cs="David" w:hint="cs"/>
          <w:rtl/>
        </w:rPr>
        <w:t xml:space="preserve">, ואני מאחל לו מכאן החלמה מהירה. </w:t>
      </w:r>
    </w:p>
    <w:p w14:paraId="4BB62C71" w14:textId="77777777" w:rsidR="007A1DE2" w:rsidRPr="007A1DE2" w:rsidRDefault="007A1DE2" w:rsidP="007A1DE2">
      <w:pPr>
        <w:bidi/>
        <w:rPr>
          <w:rFonts w:cs="David" w:hint="cs"/>
          <w:rtl/>
        </w:rPr>
      </w:pPr>
    </w:p>
    <w:p w14:paraId="26D3B695"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23104035" w14:textId="77777777" w:rsidR="007A1DE2" w:rsidRPr="007A1DE2" w:rsidRDefault="007A1DE2" w:rsidP="007A1DE2">
      <w:pPr>
        <w:bidi/>
        <w:rPr>
          <w:rFonts w:cs="David" w:hint="cs"/>
          <w:rtl/>
        </w:rPr>
      </w:pPr>
    </w:p>
    <w:p w14:paraId="417BEF12" w14:textId="77777777" w:rsidR="007A1DE2" w:rsidRPr="007A1DE2" w:rsidRDefault="007A1DE2" w:rsidP="007A1DE2">
      <w:pPr>
        <w:bidi/>
        <w:rPr>
          <w:rFonts w:cs="David" w:hint="cs"/>
          <w:rtl/>
        </w:rPr>
      </w:pPr>
      <w:r w:rsidRPr="007A1DE2">
        <w:rPr>
          <w:rFonts w:cs="David" w:hint="cs"/>
          <w:rtl/>
        </w:rPr>
        <w:tab/>
        <w:t xml:space="preserve"> אמן. תודה. חברת הכנסת שלי </w:t>
      </w:r>
      <w:proofErr w:type="spellStart"/>
      <w:r w:rsidRPr="007A1DE2">
        <w:rPr>
          <w:rFonts w:cs="David" w:hint="cs"/>
          <w:rtl/>
        </w:rPr>
        <w:t>יחימוביץ</w:t>
      </w:r>
      <w:proofErr w:type="spellEnd"/>
      <w:r w:rsidRPr="007A1DE2">
        <w:rPr>
          <w:rFonts w:cs="David" w:hint="cs"/>
          <w:rtl/>
        </w:rPr>
        <w:t xml:space="preserve">, בבקשה. תמתיני עד שיהיה שקט. חברי הכנסת ואורחים, לא אתן להמשיך את הדיון אם אחד לא יקשיב לשני. </w:t>
      </w:r>
    </w:p>
    <w:p w14:paraId="4A8F59C2" w14:textId="77777777" w:rsidR="007A1DE2" w:rsidRPr="007A1DE2" w:rsidRDefault="007A1DE2" w:rsidP="007A1DE2">
      <w:pPr>
        <w:pStyle w:val="Heading5"/>
        <w:jc w:val="left"/>
        <w:rPr>
          <w:rFonts w:hint="cs"/>
          <w:sz w:val="24"/>
          <w:u w:val="single"/>
          <w:rtl/>
        </w:rPr>
      </w:pPr>
    </w:p>
    <w:p w14:paraId="7873479B" w14:textId="77777777" w:rsidR="007A1DE2" w:rsidRPr="007A1DE2" w:rsidRDefault="007A1DE2" w:rsidP="007A1DE2">
      <w:pPr>
        <w:pStyle w:val="Heading5"/>
        <w:jc w:val="left"/>
        <w:rPr>
          <w:rFonts w:hint="cs"/>
          <w:sz w:val="24"/>
          <w:rtl/>
        </w:rPr>
      </w:pPr>
      <w:r w:rsidRPr="007A1DE2">
        <w:rPr>
          <w:rFonts w:hint="cs"/>
          <w:sz w:val="24"/>
          <w:u w:val="single"/>
          <w:rtl/>
        </w:rPr>
        <w:t xml:space="preserve">שלי </w:t>
      </w:r>
      <w:proofErr w:type="spellStart"/>
      <w:r w:rsidRPr="007A1DE2">
        <w:rPr>
          <w:rFonts w:hint="cs"/>
          <w:sz w:val="24"/>
          <w:u w:val="single"/>
          <w:rtl/>
        </w:rPr>
        <w:t>יחימוביץ</w:t>
      </w:r>
      <w:proofErr w:type="spellEnd"/>
      <w:r w:rsidRPr="007A1DE2">
        <w:rPr>
          <w:rFonts w:hint="cs"/>
          <w:sz w:val="24"/>
          <w:u w:val="single"/>
          <w:rtl/>
        </w:rPr>
        <w:t>:</w:t>
      </w:r>
    </w:p>
    <w:p w14:paraId="798F073B" w14:textId="77777777" w:rsidR="007A1DE2" w:rsidRPr="007A1DE2" w:rsidRDefault="007A1DE2" w:rsidP="007A1DE2">
      <w:pPr>
        <w:pStyle w:val="Heading5"/>
        <w:jc w:val="left"/>
        <w:rPr>
          <w:rFonts w:hint="cs"/>
          <w:sz w:val="24"/>
          <w:rtl/>
        </w:rPr>
      </w:pPr>
    </w:p>
    <w:p w14:paraId="7F15616F" w14:textId="77777777" w:rsidR="007A1DE2" w:rsidRPr="007A1DE2" w:rsidRDefault="007A1DE2" w:rsidP="007A1DE2">
      <w:pPr>
        <w:bidi/>
        <w:rPr>
          <w:rFonts w:cs="David" w:hint="cs"/>
          <w:rtl/>
        </w:rPr>
      </w:pPr>
      <w:r w:rsidRPr="007A1DE2">
        <w:rPr>
          <w:rFonts w:cs="David" w:hint="cs"/>
          <w:rtl/>
        </w:rPr>
        <w:tab/>
        <w:t xml:space="preserve">אדוני היושב ראש, אקצר בדבריי. שמעתי את הנימוקים של המשפטן אלון </w:t>
      </w:r>
      <w:proofErr w:type="spellStart"/>
      <w:r w:rsidRPr="007A1DE2">
        <w:rPr>
          <w:rFonts w:cs="David" w:hint="cs"/>
          <w:rtl/>
        </w:rPr>
        <w:t>גלרט</w:t>
      </w:r>
      <w:proofErr w:type="spellEnd"/>
      <w:r w:rsidRPr="007A1DE2">
        <w:rPr>
          <w:rFonts w:cs="David" w:hint="cs"/>
          <w:rtl/>
        </w:rPr>
        <w:t xml:space="preserve"> ושמעתי כל מיני ופלפולים </w:t>
      </w:r>
      <w:proofErr w:type="spellStart"/>
      <w:r w:rsidRPr="007A1DE2">
        <w:rPr>
          <w:rFonts w:cs="David" w:hint="cs"/>
          <w:rtl/>
        </w:rPr>
        <w:t>לגאליסטיים</w:t>
      </w:r>
      <w:proofErr w:type="spellEnd"/>
      <w:r w:rsidRPr="007A1DE2">
        <w:rPr>
          <w:rFonts w:cs="David" w:hint="cs"/>
          <w:rtl/>
        </w:rPr>
        <w:t xml:space="preserve"> והתדיינויות אם ההסכם החדש הוא חוקי או לא חוקי. אני חושבת שההצבעה שלנו כאן לא צריכה להיות פרוצדוראלית וההנמקות המשפטיות לא רלוונטיות לעצם העניין. ההצבעה שלנו כאן צריכה להיות מוסרית וערכית בלבד. מוסרית וערכית אנחנו לא יכולים להשלים עם קנייה של מפלגה בכסף, נקודה. אם נאשר את ההפלגות הזאת - זה מה שנאשר, קניית מפלגה בכסף. לכן אני מתכוונת להתנגד לבקשה של המתפלגים.</w:t>
      </w:r>
    </w:p>
    <w:p w14:paraId="7247DB07" w14:textId="77777777" w:rsidR="007A1DE2" w:rsidRPr="007A1DE2" w:rsidRDefault="007A1DE2" w:rsidP="007A1DE2">
      <w:pPr>
        <w:bidi/>
        <w:rPr>
          <w:rFonts w:cs="David" w:hint="cs"/>
          <w:rtl/>
        </w:rPr>
      </w:pPr>
    </w:p>
    <w:p w14:paraId="49AA978D"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3084C761" w14:textId="77777777" w:rsidR="007A1DE2" w:rsidRPr="007A1DE2" w:rsidRDefault="007A1DE2" w:rsidP="007A1DE2">
      <w:pPr>
        <w:bidi/>
        <w:rPr>
          <w:rFonts w:cs="David" w:hint="cs"/>
          <w:rtl/>
        </w:rPr>
      </w:pPr>
    </w:p>
    <w:p w14:paraId="70E18ED4" w14:textId="77777777" w:rsidR="007A1DE2" w:rsidRPr="007A1DE2" w:rsidRDefault="007A1DE2" w:rsidP="007A1DE2">
      <w:pPr>
        <w:bidi/>
        <w:rPr>
          <w:rFonts w:cs="David" w:hint="cs"/>
          <w:rtl/>
        </w:rPr>
      </w:pPr>
      <w:r w:rsidRPr="007A1DE2">
        <w:rPr>
          <w:rFonts w:cs="David" w:hint="cs"/>
          <w:rtl/>
        </w:rPr>
        <w:tab/>
        <w:t xml:space="preserve">אני מאוד מודה לך. חבר הכנסת מולה, בבקשה. </w:t>
      </w:r>
    </w:p>
    <w:p w14:paraId="18315CDE" w14:textId="77777777" w:rsidR="007A1DE2" w:rsidRPr="007A1DE2" w:rsidRDefault="007A1DE2" w:rsidP="007A1DE2">
      <w:pPr>
        <w:bidi/>
        <w:rPr>
          <w:rFonts w:cs="David" w:hint="cs"/>
          <w:rtl/>
        </w:rPr>
      </w:pPr>
    </w:p>
    <w:p w14:paraId="38C4823F" w14:textId="77777777" w:rsidR="007A1DE2" w:rsidRPr="007A1DE2" w:rsidRDefault="007A1DE2" w:rsidP="007A1DE2">
      <w:pPr>
        <w:bidi/>
        <w:rPr>
          <w:rFonts w:cs="David" w:hint="cs"/>
          <w:u w:val="single"/>
          <w:rtl/>
        </w:rPr>
      </w:pPr>
      <w:r w:rsidRPr="007A1DE2">
        <w:rPr>
          <w:rFonts w:cs="David" w:hint="cs"/>
          <w:u w:val="single"/>
          <w:rtl/>
        </w:rPr>
        <w:t>שלמה מולה:</w:t>
      </w:r>
    </w:p>
    <w:p w14:paraId="65C57D4E" w14:textId="77777777" w:rsidR="007A1DE2" w:rsidRPr="007A1DE2" w:rsidRDefault="007A1DE2" w:rsidP="007A1DE2">
      <w:pPr>
        <w:bidi/>
        <w:rPr>
          <w:rFonts w:cs="David" w:hint="cs"/>
          <w:rtl/>
        </w:rPr>
      </w:pPr>
    </w:p>
    <w:p w14:paraId="6465120B" w14:textId="77777777" w:rsidR="007A1DE2" w:rsidRPr="007A1DE2" w:rsidRDefault="007A1DE2" w:rsidP="007A1DE2">
      <w:pPr>
        <w:bidi/>
        <w:ind w:firstLine="567"/>
        <w:rPr>
          <w:rFonts w:cs="David" w:hint="cs"/>
          <w:rtl/>
        </w:rPr>
      </w:pPr>
      <w:r w:rsidRPr="007A1DE2">
        <w:rPr>
          <w:rFonts w:cs="David" w:hint="cs"/>
          <w:rtl/>
        </w:rPr>
        <w:t xml:space="preserve">אדוני היושב ראש, חברי הכנסת, כשאני רואה את הדיון כאן, וגם את הערות הביניים, זה עושה לי אפילו עצוב, כל אלה שצועקים ואומרים: מלחמה בשחיתות - ואני מסכים אתם במאה אחוז. אני חושב שהמסר שהכנסת צריכה להעביר הוא שהיא לא יכולה, לא מסוגלת ולא רוצה ששחיתות שלטונית תהיה בכנסת על-ידי קניית חברי כנסת בכסף. כל ההצעה לפצל את ההצבעות - מה שאנחנו רוצים לעשות זה אחד מעל השולחן והשני מתחת לשולחן, ובסופו של דבר יגידו: בואו נאשר את הכול. </w:t>
      </w:r>
    </w:p>
    <w:p w14:paraId="147221BD" w14:textId="77777777" w:rsidR="007A1DE2" w:rsidRPr="007A1DE2" w:rsidRDefault="007A1DE2" w:rsidP="007A1DE2">
      <w:pPr>
        <w:bidi/>
        <w:ind w:firstLine="567"/>
        <w:rPr>
          <w:rFonts w:cs="David" w:hint="cs"/>
          <w:rtl/>
        </w:rPr>
      </w:pPr>
    </w:p>
    <w:p w14:paraId="79851F28" w14:textId="77777777" w:rsidR="007A1DE2" w:rsidRPr="007A1DE2" w:rsidRDefault="007A1DE2" w:rsidP="007A1DE2">
      <w:pPr>
        <w:bidi/>
        <w:ind w:firstLine="567"/>
        <w:rPr>
          <w:rFonts w:cs="David" w:hint="cs"/>
          <w:rtl/>
        </w:rPr>
      </w:pPr>
      <w:r w:rsidRPr="007A1DE2">
        <w:rPr>
          <w:rFonts w:cs="David" w:hint="cs"/>
          <w:rtl/>
        </w:rPr>
        <w:t xml:space="preserve">כל אחד צריך להיות עם המצפון האישי שלו. אני לא שולל את זכות היסוד של חברי הכנסת להתפלג, אילו לא היה שום קשר, אפילו לא כהוא זה, בקריצת עין או לא בקריצת עין. אם היו באים בצורה נקייה אני חושב שהייתי תומך בהם. אבל כל שעה אנחנו מקבלים הסכם אחר, אמירה אחרת, כדי לעבוד עלינו. לא אתן שיעבדו עליי ולכן אצביע נגד. תודה רבה. </w:t>
      </w:r>
    </w:p>
    <w:p w14:paraId="03093706"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13908D77" w14:textId="77777777" w:rsidR="007A1DE2" w:rsidRPr="007A1DE2" w:rsidRDefault="007A1DE2" w:rsidP="007A1DE2">
      <w:pPr>
        <w:bidi/>
        <w:rPr>
          <w:rFonts w:cs="David" w:hint="cs"/>
          <w:rtl/>
        </w:rPr>
      </w:pPr>
    </w:p>
    <w:p w14:paraId="2B8FCF1F" w14:textId="77777777" w:rsidR="007A1DE2" w:rsidRPr="007A1DE2" w:rsidRDefault="007A1DE2" w:rsidP="007A1DE2">
      <w:pPr>
        <w:bidi/>
        <w:rPr>
          <w:rFonts w:cs="David" w:hint="cs"/>
          <w:rtl/>
        </w:rPr>
      </w:pPr>
      <w:r w:rsidRPr="007A1DE2">
        <w:rPr>
          <w:rFonts w:cs="David" w:hint="cs"/>
          <w:rtl/>
        </w:rPr>
        <w:tab/>
        <w:t xml:space="preserve">תודה. הערת ביניים, לפני שאני נותן את רשות הדיבור לחבר הכנסת רותם. אני חושב, לאור כל מה שנאמר, יפה שעה אחת קודם, שחברי הכנסת ירימו את הכפפה, ישנו את התקנות. אני חושב שהנושא הזה לא צריך לבוא לשולחן ועדת הכנסת בכלל. </w:t>
      </w:r>
    </w:p>
    <w:p w14:paraId="4709AE47" w14:textId="77777777" w:rsidR="007A1DE2" w:rsidRPr="007A1DE2" w:rsidRDefault="007A1DE2" w:rsidP="007A1DE2">
      <w:pPr>
        <w:bidi/>
        <w:rPr>
          <w:rFonts w:cs="David" w:hint="cs"/>
          <w:rtl/>
        </w:rPr>
      </w:pPr>
    </w:p>
    <w:p w14:paraId="596FC7B6" w14:textId="77777777" w:rsidR="007A1DE2" w:rsidRPr="007A1DE2" w:rsidRDefault="007A1DE2" w:rsidP="007A1DE2">
      <w:pPr>
        <w:bidi/>
        <w:ind w:firstLine="567"/>
        <w:rPr>
          <w:rFonts w:cs="David" w:hint="cs"/>
          <w:rtl/>
        </w:rPr>
      </w:pPr>
      <w:r w:rsidRPr="007A1DE2">
        <w:rPr>
          <w:rFonts w:cs="David" w:hint="cs"/>
          <w:rtl/>
        </w:rPr>
        <w:t xml:space="preserve">חבר הכנסת רותם, בבקשה. </w:t>
      </w:r>
    </w:p>
    <w:p w14:paraId="304D7CDE" w14:textId="77777777" w:rsidR="007A1DE2" w:rsidRPr="007A1DE2" w:rsidRDefault="007A1DE2" w:rsidP="007A1DE2">
      <w:pPr>
        <w:bidi/>
        <w:rPr>
          <w:rFonts w:cs="David" w:hint="cs"/>
          <w:rtl/>
        </w:rPr>
      </w:pPr>
    </w:p>
    <w:p w14:paraId="27BC0BC5"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741C441A" w14:textId="77777777" w:rsidR="007A1DE2" w:rsidRPr="007A1DE2" w:rsidRDefault="007A1DE2" w:rsidP="007A1DE2">
      <w:pPr>
        <w:bidi/>
        <w:rPr>
          <w:rFonts w:cs="David" w:hint="cs"/>
          <w:rtl/>
        </w:rPr>
      </w:pPr>
    </w:p>
    <w:p w14:paraId="7B6D9AD8" w14:textId="77777777" w:rsidR="007A1DE2" w:rsidRPr="007A1DE2" w:rsidRDefault="007A1DE2" w:rsidP="007A1DE2">
      <w:pPr>
        <w:bidi/>
        <w:ind w:firstLine="567"/>
        <w:rPr>
          <w:rFonts w:cs="David" w:hint="cs"/>
          <w:rtl/>
        </w:rPr>
      </w:pPr>
      <w:r w:rsidRPr="007A1DE2">
        <w:rPr>
          <w:rFonts w:cs="David" w:hint="cs"/>
          <w:rtl/>
        </w:rPr>
        <w:t xml:space="preserve">אתה תראה שלא תמצא עשרה צדיקים. </w:t>
      </w:r>
    </w:p>
    <w:p w14:paraId="36DA44FC" w14:textId="77777777" w:rsidR="007A1DE2" w:rsidRPr="007A1DE2" w:rsidRDefault="007A1DE2" w:rsidP="007A1DE2">
      <w:pPr>
        <w:bidi/>
        <w:rPr>
          <w:rFonts w:cs="David" w:hint="cs"/>
          <w:rtl/>
        </w:rPr>
      </w:pPr>
    </w:p>
    <w:p w14:paraId="6E953C67" w14:textId="77777777" w:rsidR="007A1DE2" w:rsidRDefault="007A1DE2" w:rsidP="007A1DE2">
      <w:pPr>
        <w:bidi/>
        <w:rPr>
          <w:rFonts w:cs="David" w:hint="cs"/>
          <w:u w:val="single"/>
          <w:rtl/>
        </w:rPr>
      </w:pPr>
    </w:p>
    <w:p w14:paraId="6E3B38D8" w14:textId="77777777" w:rsidR="007A1DE2" w:rsidRDefault="007A1DE2" w:rsidP="007A1DE2">
      <w:pPr>
        <w:bidi/>
        <w:rPr>
          <w:rFonts w:cs="David" w:hint="cs"/>
          <w:u w:val="single"/>
          <w:rtl/>
        </w:rPr>
      </w:pPr>
    </w:p>
    <w:p w14:paraId="7100B95E" w14:textId="77777777" w:rsidR="007A1DE2" w:rsidRDefault="007A1DE2" w:rsidP="007A1DE2">
      <w:pPr>
        <w:bidi/>
        <w:rPr>
          <w:rFonts w:cs="David" w:hint="cs"/>
          <w:u w:val="single"/>
          <w:rtl/>
        </w:rPr>
      </w:pPr>
    </w:p>
    <w:p w14:paraId="43D43193"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3E7EB9EE" w14:textId="77777777" w:rsidR="007A1DE2" w:rsidRPr="007A1DE2" w:rsidRDefault="007A1DE2" w:rsidP="007A1DE2">
      <w:pPr>
        <w:bidi/>
        <w:rPr>
          <w:rFonts w:cs="David" w:hint="cs"/>
          <w:rtl/>
        </w:rPr>
      </w:pPr>
    </w:p>
    <w:p w14:paraId="1EAFBE06" w14:textId="77777777" w:rsidR="007A1DE2" w:rsidRPr="007A1DE2" w:rsidRDefault="007A1DE2" w:rsidP="007A1DE2">
      <w:pPr>
        <w:bidi/>
        <w:rPr>
          <w:rFonts w:cs="David" w:hint="cs"/>
          <w:rtl/>
        </w:rPr>
      </w:pPr>
      <w:r w:rsidRPr="007A1DE2">
        <w:rPr>
          <w:rFonts w:cs="David" w:hint="cs"/>
          <w:rtl/>
        </w:rPr>
        <w:tab/>
        <w:t xml:space="preserve"> אני מכיר בינתיים אחד, אני מאמין שיהיו יותר. </w:t>
      </w:r>
    </w:p>
    <w:p w14:paraId="5719A87F" w14:textId="77777777" w:rsidR="007A1DE2" w:rsidRPr="007A1DE2" w:rsidRDefault="007A1DE2" w:rsidP="007A1DE2">
      <w:pPr>
        <w:bidi/>
        <w:rPr>
          <w:rFonts w:cs="David" w:hint="cs"/>
          <w:u w:val="single"/>
          <w:rtl/>
        </w:rPr>
      </w:pPr>
    </w:p>
    <w:p w14:paraId="0E61F272"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5E9EBEE0" w14:textId="77777777" w:rsidR="007A1DE2" w:rsidRPr="007A1DE2" w:rsidRDefault="007A1DE2" w:rsidP="007A1DE2">
      <w:pPr>
        <w:bidi/>
        <w:rPr>
          <w:rFonts w:cs="David" w:hint="cs"/>
          <w:u w:val="single"/>
          <w:rtl/>
        </w:rPr>
      </w:pPr>
    </w:p>
    <w:p w14:paraId="0B0D91D0" w14:textId="77777777" w:rsidR="007A1DE2" w:rsidRPr="007A1DE2" w:rsidRDefault="007A1DE2" w:rsidP="007A1DE2">
      <w:pPr>
        <w:bidi/>
        <w:rPr>
          <w:rFonts w:cs="David" w:hint="cs"/>
          <w:rtl/>
        </w:rPr>
      </w:pPr>
      <w:r w:rsidRPr="007A1DE2">
        <w:rPr>
          <w:rFonts w:cs="David" w:hint="cs"/>
          <w:rtl/>
        </w:rPr>
        <w:tab/>
        <w:t xml:space="preserve">אשרי המאמין. </w:t>
      </w:r>
    </w:p>
    <w:p w14:paraId="229F8466" w14:textId="77777777" w:rsidR="007A1DE2" w:rsidRPr="007A1DE2" w:rsidRDefault="007A1DE2" w:rsidP="007A1DE2">
      <w:pPr>
        <w:bidi/>
        <w:rPr>
          <w:rFonts w:cs="David" w:hint="cs"/>
          <w:rtl/>
        </w:rPr>
      </w:pPr>
    </w:p>
    <w:p w14:paraId="5CA6FA7F" w14:textId="77777777" w:rsidR="007A1DE2" w:rsidRPr="007A1DE2" w:rsidRDefault="007A1DE2" w:rsidP="007A1DE2">
      <w:pPr>
        <w:bidi/>
        <w:rPr>
          <w:rFonts w:cs="David" w:hint="cs"/>
          <w:rtl/>
        </w:rPr>
      </w:pPr>
      <w:r w:rsidRPr="007A1DE2">
        <w:rPr>
          <w:rFonts w:cs="David" w:hint="cs"/>
          <w:u w:val="single"/>
          <w:rtl/>
        </w:rPr>
        <w:t>ראובן ריבלין:</w:t>
      </w:r>
    </w:p>
    <w:p w14:paraId="0CE4B1E2" w14:textId="77777777" w:rsidR="007A1DE2" w:rsidRPr="007A1DE2" w:rsidRDefault="007A1DE2" w:rsidP="007A1DE2">
      <w:pPr>
        <w:bidi/>
        <w:rPr>
          <w:rFonts w:cs="David" w:hint="cs"/>
          <w:rtl/>
        </w:rPr>
      </w:pPr>
    </w:p>
    <w:p w14:paraId="3C88D31D" w14:textId="77777777" w:rsidR="007A1DE2" w:rsidRPr="007A1DE2" w:rsidRDefault="007A1DE2" w:rsidP="007A1DE2">
      <w:pPr>
        <w:bidi/>
        <w:rPr>
          <w:rFonts w:cs="David" w:hint="cs"/>
          <w:rtl/>
        </w:rPr>
      </w:pPr>
      <w:r w:rsidRPr="007A1DE2">
        <w:rPr>
          <w:rFonts w:cs="David" w:hint="cs"/>
          <w:rtl/>
        </w:rPr>
        <w:tab/>
        <w:t xml:space="preserve">אם היו קונים שבעה אנשים מהליכוד, תאמין לי, כל </w:t>
      </w:r>
      <w:proofErr w:type="spellStart"/>
      <w:r w:rsidRPr="007A1DE2">
        <w:rPr>
          <w:rFonts w:cs="David" w:hint="cs"/>
          <w:rtl/>
        </w:rPr>
        <w:t>גאידמק</w:t>
      </w:r>
      <w:proofErr w:type="spellEnd"/>
      <w:r w:rsidRPr="007A1DE2">
        <w:rPr>
          <w:rFonts w:cs="David" w:hint="cs"/>
          <w:rtl/>
        </w:rPr>
        <w:t xml:space="preserve"> היו עושים אותו קדוש. כל החברים פה, שאומרים שהם יצביעו נגד, אם </w:t>
      </w:r>
      <w:proofErr w:type="spellStart"/>
      <w:r w:rsidRPr="007A1DE2">
        <w:rPr>
          <w:rFonts w:cs="David" w:hint="cs"/>
          <w:rtl/>
        </w:rPr>
        <w:t>גאידמק</w:t>
      </w:r>
      <w:proofErr w:type="spellEnd"/>
      <w:r w:rsidRPr="007A1DE2">
        <w:rPr>
          <w:rFonts w:cs="David" w:hint="cs"/>
          <w:rtl/>
        </w:rPr>
        <w:t xml:space="preserve"> היה לוקח מהליכוד היו כולם מצביעים בעד הפיצול. אני אומר את זה באחריות מלאה, למגינת ליבי. </w:t>
      </w:r>
    </w:p>
    <w:p w14:paraId="6817D939" w14:textId="77777777" w:rsidR="007A1DE2" w:rsidRPr="007A1DE2" w:rsidRDefault="007A1DE2" w:rsidP="007A1DE2">
      <w:pPr>
        <w:bidi/>
        <w:rPr>
          <w:rFonts w:cs="David" w:hint="cs"/>
          <w:rtl/>
        </w:rPr>
      </w:pPr>
    </w:p>
    <w:p w14:paraId="75F549CD"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5E1D4577" w14:textId="77777777" w:rsidR="007A1DE2" w:rsidRPr="007A1DE2" w:rsidRDefault="007A1DE2" w:rsidP="007A1DE2">
      <w:pPr>
        <w:bidi/>
        <w:rPr>
          <w:rFonts w:cs="David" w:hint="cs"/>
          <w:rtl/>
        </w:rPr>
      </w:pPr>
    </w:p>
    <w:p w14:paraId="23FEDA26" w14:textId="77777777" w:rsidR="007A1DE2" w:rsidRPr="007A1DE2" w:rsidRDefault="007A1DE2" w:rsidP="007A1DE2">
      <w:pPr>
        <w:bidi/>
        <w:rPr>
          <w:rFonts w:cs="David" w:hint="cs"/>
          <w:rtl/>
        </w:rPr>
      </w:pPr>
      <w:r w:rsidRPr="007A1DE2">
        <w:rPr>
          <w:rFonts w:cs="David" w:hint="cs"/>
          <w:rtl/>
        </w:rPr>
        <w:tab/>
        <w:t xml:space="preserve">חבר הכנסת ריבלין, אני לא יודע מה יותר חמור, אם </w:t>
      </w:r>
      <w:proofErr w:type="spellStart"/>
      <w:r w:rsidRPr="007A1DE2">
        <w:rPr>
          <w:rFonts w:cs="David" w:hint="cs"/>
          <w:rtl/>
        </w:rPr>
        <w:t>גאידמק</w:t>
      </w:r>
      <w:proofErr w:type="spellEnd"/>
      <w:r w:rsidRPr="007A1DE2">
        <w:rPr>
          <w:rFonts w:cs="David" w:hint="cs"/>
          <w:rtl/>
        </w:rPr>
        <w:t xml:space="preserve"> אחד קונה מפלגה או 200,000 מתפקדים שקיבלו את הכסף חזרה. מה יותר חמור, אני לא יודע. זו שאלה שתישאר וצריך לתת עליה מענה.  </w:t>
      </w:r>
    </w:p>
    <w:p w14:paraId="03039736" w14:textId="77777777" w:rsidR="007A1DE2" w:rsidRPr="007A1DE2" w:rsidRDefault="007A1DE2" w:rsidP="007A1DE2">
      <w:pPr>
        <w:bidi/>
        <w:rPr>
          <w:rFonts w:cs="David" w:hint="cs"/>
          <w:rtl/>
        </w:rPr>
      </w:pPr>
    </w:p>
    <w:p w14:paraId="3BCC96F5" w14:textId="77777777" w:rsidR="007A1DE2" w:rsidRPr="007A1DE2" w:rsidRDefault="007A1DE2" w:rsidP="007A1DE2">
      <w:pPr>
        <w:bidi/>
        <w:rPr>
          <w:rFonts w:cs="David" w:hint="cs"/>
          <w:rtl/>
        </w:rPr>
      </w:pPr>
      <w:r w:rsidRPr="007A1DE2">
        <w:rPr>
          <w:rFonts w:cs="David" w:hint="cs"/>
          <w:u w:val="single"/>
          <w:rtl/>
        </w:rPr>
        <w:t>משה כחלון:</w:t>
      </w:r>
    </w:p>
    <w:p w14:paraId="32C81285" w14:textId="77777777" w:rsidR="007A1DE2" w:rsidRPr="007A1DE2" w:rsidRDefault="007A1DE2" w:rsidP="007A1DE2">
      <w:pPr>
        <w:bidi/>
        <w:rPr>
          <w:rFonts w:cs="David" w:hint="cs"/>
          <w:rtl/>
        </w:rPr>
      </w:pPr>
    </w:p>
    <w:p w14:paraId="407B36CF" w14:textId="77777777" w:rsidR="007A1DE2" w:rsidRPr="007A1DE2" w:rsidRDefault="007A1DE2" w:rsidP="007A1DE2">
      <w:pPr>
        <w:bidi/>
        <w:rPr>
          <w:rFonts w:cs="David" w:hint="cs"/>
          <w:rtl/>
        </w:rPr>
      </w:pPr>
      <w:r w:rsidRPr="007A1DE2">
        <w:rPr>
          <w:rFonts w:cs="David" w:hint="cs"/>
          <w:rtl/>
        </w:rPr>
        <w:tab/>
        <w:t xml:space="preserve"> כל הכסף שאספו ב</w:t>
      </w:r>
      <w:r w:rsidRPr="007A1DE2">
        <w:rPr>
          <w:rFonts w:cs="David"/>
          <w:rtl/>
        </w:rPr>
        <w:t>"</w:t>
      </w:r>
      <w:r w:rsidRPr="007A1DE2">
        <w:rPr>
          <w:rFonts w:cs="David" w:hint="cs"/>
          <w:rtl/>
        </w:rPr>
        <w:t>קדימה</w:t>
      </w:r>
      <w:r w:rsidRPr="007A1DE2">
        <w:rPr>
          <w:rFonts w:cs="David"/>
          <w:rtl/>
        </w:rPr>
        <w:t>"</w:t>
      </w:r>
      <w:r w:rsidRPr="007A1DE2">
        <w:rPr>
          <w:rFonts w:cs="David" w:hint="cs"/>
          <w:rtl/>
        </w:rPr>
        <w:t xml:space="preserve">, כנראה רצו לקנות את </w:t>
      </w:r>
      <w:proofErr w:type="spellStart"/>
      <w:r w:rsidRPr="007A1DE2">
        <w:rPr>
          <w:rFonts w:cs="David" w:hint="cs"/>
          <w:rtl/>
        </w:rPr>
        <w:t>גאידמק</w:t>
      </w:r>
      <w:proofErr w:type="spellEnd"/>
      <w:r w:rsidRPr="007A1DE2">
        <w:rPr>
          <w:rFonts w:cs="David" w:hint="cs"/>
          <w:rtl/>
        </w:rPr>
        <w:t xml:space="preserve">. </w:t>
      </w:r>
    </w:p>
    <w:p w14:paraId="51F26968" w14:textId="77777777" w:rsidR="007A1DE2" w:rsidRPr="007A1DE2" w:rsidRDefault="007A1DE2" w:rsidP="007A1DE2">
      <w:pPr>
        <w:bidi/>
        <w:rPr>
          <w:rFonts w:cs="David" w:hint="cs"/>
          <w:rtl/>
        </w:rPr>
      </w:pPr>
    </w:p>
    <w:p w14:paraId="5BC29C30"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53EEBC5F" w14:textId="77777777" w:rsidR="007A1DE2" w:rsidRPr="007A1DE2" w:rsidRDefault="007A1DE2" w:rsidP="007A1DE2">
      <w:pPr>
        <w:bidi/>
        <w:rPr>
          <w:rFonts w:cs="David" w:hint="cs"/>
          <w:rtl/>
        </w:rPr>
      </w:pPr>
    </w:p>
    <w:p w14:paraId="08BD67AD" w14:textId="77777777" w:rsidR="007A1DE2" w:rsidRPr="007A1DE2" w:rsidRDefault="007A1DE2" w:rsidP="007A1DE2">
      <w:pPr>
        <w:bidi/>
        <w:rPr>
          <w:rFonts w:cs="David" w:hint="cs"/>
          <w:rtl/>
        </w:rPr>
      </w:pPr>
      <w:r w:rsidRPr="007A1DE2">
        <w:rPr>
          <w:rFonts w:cs="David" w:hint="cs"/>
          <w:rtl/>
        </w:rPr>
        <w:tab/>
        <w:t xml:space="preserve"> כנראה חבר הכנסת מולה לא ראה את ההסכם כשהתפלגו מהליכוד. </w:t>
      </w:r>
    </w:p>
    <w:p w14:paraId="653EFF2F" w14:textId="77777777" w:rsidR="007A1DE2" w:rsidRPr="007A1DE2" w:rsidRDefault="007A1DE2" w:rsidP="007A1DE2">
      <w:pPr>
        <w:bidi/>
        <w:rPr>
          <w:rFonts w:cs="David" w:hint="cs"/>
          <w:rtl/>
        </w:rPr>
      </w:pPr>
    </w:p>
    <w:p w14:paraId="3CD095C7"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290EB5C2" w14:textId="77777777" w:rsidR="007A1DE2" w:rsidRPr="007A1DE2" w:rsidRDefault="007A1DE2" w:rsidP="007A1DE2">
      <w:pPr>
        <w:bidi/>
        <w:rPr>
          <w:rFonts w:cs="David" w:hint="cs"/>
          <w:rtl/>
        </w:rPr>
      </w:pPr>
    </w:p>
    <w:p w14:paraId="345F8B60" w14:textId="77777777" w:rsidR="007A1DE2" w:rsidRPr="007A1DE2" w:rsidRDefault="007A1DE2" w:rsidP="007A1DE2">
      <w:pPr>
        <w:bidi/>
        <w:rPr>
          <w:rFonts w:cs="David" w:hint="cs"/>
          <w:rtl/>
        </w:rPr>
      </w:pPr>
      <w:r w:rsidRPr="007A1DE2">
        <w:rPr>
          <w:rFonts w:cs="David" w:hint="cs"/>
          <w:rtl/>
        </w:rPr>
        <w:tab/>
        <w:t xml:space="preserve"> חבר הכנסת </w:t>
      </w:r>
      <w:proofErr w:type="spellStart"/>
      <w:r w:rsidRPr="007A1DE2">
        <w:rPr>
          <w:rFonts w:cs="David" w:hint="cs"/>
          <w:rtl/>
        </w:rPr>
        <w:t>שרוני</w:t>
      </w:r>
      <w:proofErr w:type="spellEnd"/>
      <w:r w:rsidRPr="007A1DE2">
        <w:rPr>
          <w:rFonts w:cs="David" w:hint="cs"/>
          <w:rtl/>
        </w:rPr>
        <w:t xml:space="preserve">, אתה רוצה לסיים את הדיון? בבקשה, חבר הכנסת רותם. </w:t>
      </w:r>
    </w:p>
    <w:p w14:paraId="5072A8AE" w14:textId="77777777" w:rsidR="007A1DE2" w:rsidRPr="007A1DE2" w:rsidRDefault="007A1DE2" w:rsidP="007A1DE2">
      <w:pPr>
        <w:bidi/>
        <w:rPr>
          <w:rFonts w:cs="David" w:hint="cs"/>
          <w:u w:val="single"/>
          <w:rtl/>
        </w:rPr>
      </w:pPr>
    </w:p>
    <w:p w14:paraId="59BE0E00" w14:textId="77777777" w:rsidR="007A1DE2" w:rsidRPr="007A1DE2" w:rsidRDefault="007A1DE2" w:rsidP="007A1DE2">
      <w:pPr>
        <w:bidi/>
        <w:rPr>
          <w:rFonts w:cs="David" w:hint="cs"/>
          <w:rtl/>
        </w:rPr>
      </w:pPr>
      <w:r w:rsidRPr="007A1DE2">
        <w:rPr>
          <w:rFonts w:cs="David" w:hint="cs"/>
          <w:u w:val="single"/>
          <w:rtl/>
        </w:rPr>
        <w:t>דוד רותם:</w:t>
      </w:r>
    </w:p>
    <w:p w14:paraId="6B2BFA54" w14:textId="77777777" w:rsidR="007A1DE2" w:rsidRPr="007A1DE2" w:rsidRDefault="007A1DE2" w:rsidP="007A1DE2">
      <w:pPr>
        <w:bidi/>
        <w:rPr>
          <w:rFonts w:cs="David" w:hint="cs"/>
          <w:rtl/>
        </w:rPr>
      </w:pPr>
    </w:p>
    <w:p w14:paraId="112F4AAD" w14:textId="77777777" w:rsidR="007A1DE2" w:rsidRPr="007A1DE2" w:rsidRDefault="007A1DE2" w:rsidP="007A1DE2">
      <w:pPr>
        <w:bidi/>
        <w:rPr>
          <w:rFonts w:cs="David" w:hint="cs"/>
          <w:rtl/>
        </w:rPr>
      </w:pPr>
      <w:r w:rsidRPr="007A1DE2">
        <w:rPr>
          <w:rFonts w:cs="David" w:hint="cs"/>
          <w:rtl/>
        </w:rPr>
        <w:tab/>
        <w:t xml:space="preserve">אדוני היושב ראש, קודם כול אני רוצה לקיים את בקשת חבר הכנסת אריאל. ביקשת שמי שידבר על הנושא יתייחס גם לשחיתותו של ראש הממשלה. כן, אני חושב שראש הממשלה צריך ללכת הביתה, רק בגלל העדות של </w:t>
      </w:r>
      <w:proofErr w:type="spellStart"/>
      <w:r w:rsidRPr="007A1DE2">
        <w:rPr>
          <w:rFonts w:cs="David" w:hint="cs"/>
          <w:rtl/>
        </w:rPr>
        <w:t>טלנסקי</w:t>
      </w:r>
      <w:proofErr w:type="spellEnd"/>
      <w:r w:rsidRPr="007A1DE2">
        <w:rPr>
          <w:rFonts w:cs="David" w:hint="cs"/>
          <w:rtl/>
        </w:rPr>
        <w:t xml:space="preserve"> אתמול. הוא זכאי והכול, מספיק שאומרים, לא צריך שזה יהיה נכון. </w:t>
      </w:r>
    </w:p>
    <w:p w14:paraId="5E508086" w14:textId="77777777" w:rsidR="007A1DE2" w:rsidRPr="007A1DE2" w:rsidRDefault="007A1DE2" w:rsidP="007A1DE2">
      <w:pPr>
        <w:bidi/>
        <w:rPr>
          <w:rFonts w:cs="David" w:hint="cs"/>
          <w:rtl/>
        </w:rPr>
      </w:pPr>
    </w:p>
    <w:p w14:paraId="515F7EED" w14:textId="77777777" w:rsidR="007A1DE2" w:rsidRPr="007A1DE2" w:rsidRDefault="007A1DE2" w:rsidP="007A1DE2">
      <w:pPr>
        <w:bidi/>
        <w:rPr>
          <w:rFonts w:cs="David" w:hint="cs"/>
          <w:rtl/>
        </w:rPr>
      </w:pPr>
      <w:r w:rsidRPr="007A1DE2">
        <w:rPr>
          <w:rFonts w:cs="David" w:hint="cs"/>
          <w:u w:val="single"/>
          <w:rtl/>
        </w:rPr>
        <w:t>רונית תירוש:</w:t>
      </w:r>
    </w:p>
    <w:p w14:paraId="579539AA" w14:textId="77777777" w:rsidR="007A1DE2" w:rsidRPr="007A1DE2" w:rsidRDefault="007A1DE2" w:rsidP="007A1DE2">
      <w:pPr>
        <w:bidi/>
        <w:rPr>
          <w:rFonts w:cs="David" w:hint="cs"/>
          <w:rtl/>
        </w:rPr>
      </w:pPr>
    </w:p>
    <w:p w14:paraId="12D21A5C" w14:textId="77777777" w:rsidR="007A1DE2" w:rsidRPr="007A1DE2" w:rsidRDefault="007A1DE2" w:rsidP="007A1DE2">
      <w:pPr>
        <w:bidi/>
        <w:rPr>
          <w:rFonts w:cs="David" w:hint="cs"/>
          <w:rtl/>
        </w:rPr>
      </w:pPr>
      <w:r w:rsidRPr="007A1DE2">
        <w:rPr>
          <w:rFonts w:cs="David" w:hint="cs"/>
          <w:rtl/>
        </w:rPr>
        <w:tab/>
        <w:t xml:space="preserve"> אבל זה לא הנושא. </w:t>
      </w:r>
    </w:p>
    <w:p w14:paraId="2149E89B" w14:textId="77777777" w:rsidR="007A1DE2" w:rsidRPr="007A1DE2" w:rsidRDefault="007A1DE2" w:rsidP="007A1DE2">
      <w:pPr>
        <w:bidi/>
        <w:rPr>
          <w:rFonts w:cs="David" w:hint="cs"/>
          <w:rtl/>
        </w:rPr>
      </w:pPr>
    </w:p>
    <w:p w14:paraId="2B6D4A17" w14:textId="77777777" w:rsidR="007A1DE2" w:rsidRPr="007A1DE2" w:rsidRDefault="007A1DE2" w:rsidP="007A1DE2">
      <w:pPr>
        <w:bidi/>
        <w:rPr>
          <w:rFonts w:cs="David" w:hint="cs"/>
          <w:rtl/>
        </w:rPr>
      </w:pPr>
      <w:r w:rsidRPr="007A1DE2">
        <w:rPr>
          <w:rFonts w:cs="David" w:hint="cs"/>
          <w:u w:val="single"/>
          <w:rtl/>
        </w:rPr>
        <w:t>דוד רותם:</w:t>
      </w:r>
    </w:p>
    <w:p w14:paraId="1AC02EA6" w14:textId="77777777" w:rsidR="007A1DE2" w:rsidRPr="007A1DE2" w:rsidRDefault="007A1DE2" w:rsidP="007A1DE2">
      <w:pPr>
        <w:bidi/>
        <w:rPr>
          <w:rFonts w:cs="David" w:hint="cs"/>
          <w:rtl/>
        </w:rPr>
      </w:pPr>
    </w:p>
    <w:p w14:paraId="59CA450F" w14:textId="77777777" w:rsidR="007A1DE2" w:rsidRPr="007A1DE2" w:rsidRDefault="007A1DE2" w:rsidP="007A1DE2">
      <w:pPr>
        <w:bidi/>
        <w:ind w:firstLine="567"/>
        <w:rPr>
          <w:rFonts w:cs="David" w:hint="cs"/>
          <w:rtl/>
        </w:rPr>
      </w:pPr>
      <w:r w:rsidRPr="007A1DE2">
        <w:rPr>
          <w:rFonts w:cs="David" w:hint="cs"/>
          <w:rtl/>
        </w:rPr>
        <w:t xml:space="preserve">יחד עם זה, בדיוק מאותה סיבה, צריך להתנגד למה שאנחנו מתבקשים לעשות., מסיבה אחת פשוטה: לא צריך לחכות שהמעטפות יגיעו בעתיד. אדון </w:t>
      </w:r>
      <w:proofErr w:type="spellStart"/>
      <w:r w:rsidRPr="007A1DE2">
        <w:rPr>
          <w:rFonts w:cs="David" w:hint="cs"/>
          <w:rtl/>
        </w:rPr>
        <w:t>שרוני</w:t>
      </w:r>
      <w:proofErr w:type="spellEnd"/>
      <w:r w:rsidRPr="007A1DE2">
        <w:rPr>
          <w:rFonts w:cs="David" w:hint="cs"/>
          <w:rtl/>
        </w:rPr>
        <w:t xml:space="preserve">, אדון </w:t>
      </w:r>
      <w:proofErr w:type="spellStart"/>
      <w:r w:rsidRPr="007A1DE2">
        <w:rPr>
          <w:rFonts w:cs="David" w:hint="cs"/>
          <w:rtl/>
        </w:rPr>
        <w:t>גלזר</w:t>
      </w:r>
      <w:proofErr w:type="spellEnd"/>
      <w:r w:rsidRPr="007A1DE2">
        <w:rPr>
          <w:rFonts w:cs="David" w:hint="cs"/>
          <w:rtl/>
        </w:rPr>
        <w:t xml:space="preserve"> ושרה מרום-שלו הם אנשים נהדרים, ואם הם היו מבקשים להתפצל הייתי אומר להם: אין בעיה. אבל כאשר באים שלושת הסעיפים יחד, וסופו מעיד על ראשיתו - אתה לא יכול להסכים לזה. </w:t>
      </w:r>
    </w:p>
    <w:p w14:paraId="3FC8377A" w14:textId="77777777" w:rsidR="007A1DE2" w:rsidRPr="007A1DE2" w:rsidRDefault="007A1DE2" w:rsidP="007A1DE2">
      <w:pPr>
        <w:bidi/>
        <w:ind w:firstLine="567"/>
        <w:rPr>
          <w:rFonts w:cs="David" w:hint="cs"/>
          <w:rtl/>
        </w:rPr>
      </w:pPr>
    </w:p>
    <w:p w14:paraId="7F0513CA" w14:textId="77777777" w:rsidR="007A1DE2" w:rsidRPr="007A1DE2" w:rsidRDefault="007A1DE2" w:rsidP="007A1DE2">
      <w:pPr>
        <w:bidi/>
        <w:ind w:firstLine="567"/>
        <w:rPr>
          <w:rFonts w:cs="David" w:hint="cs"/>
          <w:rtl/>
        </w:rPr>
      </w:pPr>
      <w:r w:rsidRPr="007A1DE2">
        <w:rPr>
          <w:rFonts w:cs="David" w:hint="cs"/>
          <w:rtl/>
        </w:rPr>
        <w:t xml:space="preserve">מכיוון שהם נבחרו באג'נדה מסוימת ובסיעה מסוימת, מותר להם לפרוש וללכת על אותו דבר. אסור להם להתחבר למפלגה אחרת, כאשר הם נבחרו בקולות של מפלגה אחת. לכן, הפיצול לא מספיק, כי אני לא מוכן להיות במצב שאחרי שאצביע בעד סעיף 1 אתם תצביעו בעד 3 ואני אפול בפח. </w:t>
      </w:r>
    </w:p>
    <w:p w14:paraId="00D52FBC" w14:textId="77777777" w:rsidR="007A1DE2" w:rsidRPr="007A1DE2" w:rsidRDefault="007A1DE2" w:rsidP="007A1DE2">
      <w:pPr>
        <w:bidi/>
        <w:rPr>
          <w:rFonts w:cs="David" w:hint="cs"/>
          <w:rtl/>
        </w:rPr>
      </w:pPr>
    </w:p>
    <w:p w14:paraId="0D9502D0" w14:textId="77777777" w:rsidR="007A1DE2" w:rsidRDefault="007A1DE2" w:rsidP="007A1DE2">
      <w:pPr>
        <w:bidi/>
        <w:rPr>
          <w:rFonts w:cs="David" w:hint="cs"/>
          <w:u w:val="single"/>
          <w:rtl/>
        </w:rPr>
      </w:pPr>
    </w:p>
    <w:p w14:paraId="28998BEE" w14:textId="77777777" w:rsidR="007A1DE2" w:rsidRDefault="007A1DE2" w:rsidP="007A1DE2">
      <w:pPr>
        <w:bidi/>
        <w:rPr>
          <w:rFonts w:cs="David" w:hint="cs"/>
          <w:u w:val="single"/>
          <w:rtl/>
        </w:rPr>
      </w:pPr>
    </w:p>
    <w:p w14:paraId="2599E871"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1C76F103" w14:textId="77777777" w:rsidR="007A1DE2" w:rsidRPr="007A1DE2" w:rsidRDefault="007A1DE2" w:rsidP="007A1DE2">
      <w:pPr>
        <w:bidi/>
        <w:rPr>
          <w:rFonts w:cs="David" w:hint="cs"/>
          <w:rtl/>
        </w:rPr>
      </w:pPr>
    </w:p>
    <w:p w14:paraId="1A08B388" w14:textId="77777777" w:rsidR="007A1DE2" w:rsidRPr="007A1DE2" w:rsidRDefault="007A1DE2" w:rsidP="007A1DE2">
      <w:pPr>
        <w:bidi/>
        <w:ind w:firstLine="567"/>
        <w:rPr>
          <w:rFonts w:cs="David" w:hint="cs"/>
          <w:rtl/>
        </w:rPr>
      </w:pPr>
      <w:r w:rsidRPr="007A1DE2">
        <w:rPr>
          <w:rFonts w:cs="David" w:hint="cs"/>
          <w:rtl/>
        </w:rPr>
        <w:t>מי זה אתם?</w:t>
      </w:r>
    </w:p>
    <w:p w14:paraId="5ADC2369" w14:textId="77777777" w:rsidR="007A1DE2" w:rsidRPr="007A1DE2" w:rsidRDefault="007A1DE2" w:rsidP="007A1DE2">
      <w:pPr>
        <w:bidi/>
        <w:ind w:firstLine="567"/>
        <w:rPr>
          <w:rFonts w:cs="David" w:hint="cs"/>
          <w:rtl/>
        </w:rPr>
      </w:pPr>
    </w:p>
    <w:p w14:paraId="4A4761C7" w14:textId="77777777" w:rsidR="007A1DE2" w:rsidRPr="007A1DE2" w:rsidRDefault="007A1DE2" w:rsidP="007A1DE2">
      <w:pPr>
        <w:bidi/>
        <w:rPr>
          <w:rFonts w:cs="David" w:hint="cs"/>
          <w:rtl/>
        </w:rPr>
      </w:pPr>
      <w:r w:rsidRPr="007A1DE2">
        <w:rPr>
          <w:rFonts w:cs="David" w:hint="cs"/>
          <w:u w:val="single"/>
          <w:rtl/>
        </w:rPr>
        <w:t>דוד רותם:</w:t>
      </w:r>
    </w:p>
    <w:p w14:paraId="2F7EDD5F" w14:textId="77777777" w:rsidR="007A1DE2" w:rsidRPr="007A1DE2" w:rsidRDefault="007A1DE2" w:rsidP="007A1DE2">
      <w:pPr>
        <w:bidi/>
        <w:ind w:firstLine="567"/>
        <w:rPr>
          <w:rFonts w:cs="David" w:hint="cs"/>
          <w:rtl/>
        </w:rPr>
      </w:pPr>
    </w:p>
    <w:p w14:paraId="30FF4354" w14:textId="77777777" w:rsidR="007A1DE2" w:rsidRPr="007A1DE2" w:rsidRDefault="007A1DE2" w:rsidP="007A1DE2">
      <w:pPr>
        <w:bidi/>
        <w:ind w:firstLine="567"/>
        <w:rPr>
          <w:rFonts w:cs="David" w:hint="cs"/>
          <w:rtl/>
        </w:rPr>
      </w:pPr>
      <w:r w:rsidRPr="007A1DE2">
        <w:rPr>
          <w:rFonts w:cs="David" w:hint="cs"/>
          <w:rtl/>
        </w:rPr>
        <w:t xml:space="preserve">חברי הוועדה. </w:t>
      </w:r>
    </w:p>
    <w:p w14:paraId="4BC6C1BC" w14:textId="77777777" w:rsidR="007A1DE2" w:rsidRPr="007A1DE2" w:rsidRDefault="007A1DE2" w:rsidP="007A1DE2">
      <w:pPr>
        <w:bidi/>
        <w:ind w:firstLine="567"/>
        <w:rPr>
          <w:rFonts w:cs="David" w:hint="cs"/>
          <w:rtl/>
        </w:rPr>
      </w:pPr>
    </w:p>
    <w:p w14:paraId="2303296F"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4B593C86" w14:textId="77777777" w:rsidR="007A1DE2" w:rsidRPr="007A1DE2" w:rsidRDefault="007A1DE2" w:rsidP="007A1DE2">
      <w:pPr>
        <w:bidi/>
        <w:ind w:firstLine="567"/>
        <w:rPr>
          <w:rFonts w:cs="David" w:hint="cs"/>
          <w:rtl/>
        </w:rPr>
      </w:pPr>
    </w:p>
    <w:p w14:paraId="3973B92C" w14:textId="77777777" w:rsidR="007A1DE2" w:rsidRPr="007A1DE2" w:rsidRDefault="007A1DE2" w:rsidP="007A1DE2">
      <w:pPr>
        <w:bidi/>
        <w:ind w:firstLine="567"/>
        <w:rPr>
          <w:rFonts w:cs="David" w:hint="cs"/>
          <w:rtl/>
        </w:rPr>
      </w:pPr>
      <w:r w:rsidRPr="007A1DE2">
        <w:rPr>
          <w:rFonts w:cs="David" w:hint="cs"/>
          <w:rtl/>
        </w:rPr>
        <w:t xml:space="preserve">בינתיים אין שום רוב. </w:t>
      </w:r>
    </w:p>
    <w:p w14:paraId="27939451" w14:textId="77777777" w:rsidR="007A1DE2" w:rsidRPr="007A1DE2" w:rsidRDefault="007A1DE2" w:rsidP="007A1DE2">
      <w:pPr>
        <w:bidi/>
        <w:ind w:firstLine="567"/>
        <w:rPr>
          <w:rFonts w:cs="David" w:hint="cs"/>
          <w:rtl/>
        </w:rPr>
      </w:pPr>
    </w:p>
    <w:p w14:paraId="63ADBE44" w14:textId="77777777" w:rsidR="007A1DE2" w:rsidRPr="007A1DE2" w:rsidRDefault="007A1DE2" w:rsidP="007A1DE2">
      <w:pPr>
        <w:bidi/>
        <w:rPr>
          <w:rFonts w:cs="David" w:hint="cs"/>
          <w:rtl/>
        </w:rPr>
      </w:pPr>
      <w:r w:rsidRPr="007A1DE2">
        <w:rPr>
          <w:rFonts w:cs="David" w:hint="cs"/>
          <w:u w:val="single"/>
          <w:rtl/>
        </w:rPr>
        <w:t>דוד רותם:</w:t>
      </w:r>
    </w:p>
    <w:p w14:paraId="1B69248D" w14:textId="77777777" w:rsidR="007A1DE2" w:rsidRPr="007A1DE2" w:rsidRDefault="007A1DE2" w:rsidP="007A1DE2">
      <w:pPr>
        <w:bidi/>
        <w:ind w:firstLine="567"/>
        <w:rPr>
          <w:rFonts w:cs="David" w:hint="cs"/>
          <w:rtl/>
        </w:rPr>
      </w:pPr>
    </w:p>
    <w:p w14:paraId="2BABF3A4" w14:textId="77777777" w:rsidR="007A1DE2" w:rsidRPr="007A1DE2" w:rsidRDefault="007A1DE2" w:rsidP="007A1DE2">
      <w:pPr>
        <w:bidi/>
        <w:ind w:firstLine="567"/>
        <w:rPr>
          <w:rFonts w:cs="David" w:hint="cs"/>
          <w:rtl/>
        </w:rPr>
      </w:pPr>
      <w:r w:rsidRPr="007A1DE2">
        <w:rPr>
          <w:rFonts w:cs="David" w:hint="cs"/>
          <w:rtl/>
        </w:rPr>
        <w:t xml:space="preserve">לא יודע. </w:t>
      </w:r>
    </w:p>
    <w:p w14:paraId="7EAE99D0" w14:textId="77777777" w:rsidR="007A1DE2" w:rsidRPr="007A1DE2" w:rsidRDefault="007A1DE2" w:rsidP="007A1DE2">
      <w:pPr>
        <w:bidi/>
        <w:rPr>
          <w:rFonts w:cs="David" w:hint="cs"/>
          <w:rtl/>
        </w:rPr>
      </w:pPr>
    </w:p>
    <w:p w14:paraId="0B4FCC75" w14:textId="77777777" w:rsidR="007A1DE2" w:rsidRPr="007A1DE2" w:rsidRDefault="007A1DE2" w:rsidP="007A1DE2">
      <w:pPr>
        <w:bidi/>
        <w:rPr>
          <w:rFonts w:cs="David" w:hint="cs"/>
          <w:rtl/>
        </w:rPr>
      </w:pPr>
      <w:r w:rsidRPr="007A1DE2">
        <w:rPr>
          <w:rFonts w:cs="David" w:hint="cs"/>
          <w:u w:val="single"/>
          <w:rtl/>
        </w:rPr>
        <w:t>ראובן ריבלין:</w:t>
      </w:r>
    </w:p>
    <w:p w14:paraId="0F635CC7" w14:textId="77777777" w:rsidR="007A1DE2" w:rsidRPr="007A1DE2" w:rsidRDefault="007A1DE2" w:rsidP="007A1DE2">
      <w:pPr>
        <w:bidi/>
        <w:rPr>
          <w:rFonts w:cs="David" w:hint="cs"/>
          <w:rtl/>
        </w:rPr>
      </w:pPr>
    </w:p>
    <w:p w14:paraId="71EB0193" w14:textId="77777777" w:rsidR="007A1DE2" w:rsidRPr="007A1DE2" w:rsidRDefault="007A1DE2" w:rsidP="007A1DE2">
      <w:pPr>
        <w:bidi/>
        <w:rPr>
          <w:rFonts w:cs="David" w:hint="cs"/>
          <w:rtl/>
        </w:rPr>
      </w:pPr>
      <w:r w:rsidRPr="007A1DE2">
        <w:rPr>
          <w:rFonts w:cs="David" w:hint="cs"/>
          <w:rtl/>
        </w:rPr>
        <w:tab/>
        <w:t xml:space="preserve"> עד החקירה הנגדית אתה לא יכול לקבוע מה אנחנו נאמר. </w:t>
      </w:r>
    </w:p>
    <w:p w14:paraId="5FA868F3" w14:textId="77777777" w:rsidR="007A1DE2" w:rsidRPr="007A1DE2" w:rsidRDefault="007A1DE2" w:rsidP="007A1DE2">
      <w:pPr>
        <w:bidi/>
        <w:rPr>
          <w:rFonts w:cs="David" w:hint="cs"/>
          <w:rtl/>
        </w:rPr>
      </w:pPr>
    </w:p>
    <w:p w14:paraId="5ACF188E" w14:textId="77777777" w:rsidR="007A1DE2" w:rsidRPr="007A1DE2" w:rsidRDefault="007A1DE2" w:rsidP="007A1DE2">
      <w:pPr>
        <w:bidi/>
        <w:rPr>
          <w:rFonts w:cs="David" w:hint="cs"/>
          <w:rtl/>
        </w:rPr>
      </w:pPr>
      <w:r w:rsidRPr="007A1DE2">
        <w:rPr>
          <w:rFonts w:cs="David" w:hint="cs"/>
          <w:u w:val="single"/>
          <w:rtl/>
        </w:rPr>
        <w:t>דוד רותם:</w:t>
      </w:r>
    </w:p>
    <w:p w14:paraId="55EDD71A" w14:textId="77777777" w:rsidR="007A1DE2" w:rsidRPr="007A1DE2" w:rsidRDefault="007A1DE2" w:rsidP="007A1DE2">
      <w:pPr>
        <w:bidi/>
        <w:rPr>
          <w:rFonts w:cs="David" w:hint="cs"/>
          <w:rtl/>
        </w:rPr>
      </w:pPr>
    </w:p>
    <w:p w14:paraId="2061E048" w14:textId="77777777" w:rsidR="007A1DE2" w:rsidRPr="007A1DE2" w:rsidRDefault="007A1DE2" w:rsidP="007A1DE2">
      <w:pPr>
        <w:bidi/>
        <w:rPr>
          <w:rFonts w:cs="David" w:hint="cs"/>
          <w:rtl/>
        </w:rPr>
      </w:pPr>
      <w:r w:rsidRPr="007A1DE2">
        <w:rPr>
          <w:rFonts w:cs="David" w:hint="cs"/>
          <w:rtl/>
        </w:rPr>
        <w:tab/>
        <w:t xml:space="preserve">מה שתאמרו אני יודע, מה תעשו אני לא יודע. </w:t>
      </w:r>
    </w:p>
    <w:p w14:paraId="65E5E9D8" w14:textId="77777777" w:rsidR="007A1DE2" w:rsidRPr="007A1DE2" w:rsidRDefault="007A1DE2" w:rsidP="007A1DE2">
      <w:pPr>
        <w:bidi/>
        <w:rPr>
          <w:rFonts w:cs="David" w:hint="cs"/>
          <w:rtl/>
        </w:rPr>
      </w:pPr>
    </w:p>
    <w:p w14:paraId="4048EC72" w14:textId="77777777" w:rsidR="007A1DE2" w:rsidRPr="007A1DE2" w:rsidRDefault="007A1DE2" w:rsidP="007A1DE2">
      <w:pPr>
        <w:bidi/>
        <w:rPr>
          <w:rFonts w:cs="David" w:hint="cs"/>
          <w:rtl/>
        </w:rPr>
      </w:pPr>
      <w:r w:rsidRPr="007A1DE2">
        <w:rPr>
          <w:rFonts w:cs="David" w:hint="cs"/>
          <w:u w:val="single"/>
          <w:rtl/>
        </w:rPr>
        <w:t>צבי הנדל:</w:t>
      </w:r>
    </w:p>
    <w:p w14:paraId="48A3973F" w14:textId="77777777" w:rsidR="007A1DE2" w:rsidRPr="007A1DE2" w:rsidRDefault="007A1DE2" w:rsidP="007A1DE2">
      <w:pPr>
        <w:bidi/>
        <w:rPr>
          <w:rFonts w:cs="David" w:hint="cs"/>
          <w:rtl/>
        </w:rPr>
      </w:pPr>
    </w:p>
    <w:p w14:paraId="46EE30D1" w14:textId="77777777" w:rsidR="007A1DE2" w:rsidRPr="007A1DE2" w:rsidRDefault="007A1DE2" w:rsidP="007A1DE2">
      <w:pPr>
        <w:bidi/>
        <w:rPr>
          <w:rFonts w:cs="David" w:hint="cs"/>
          <w:rtl/>
        </w:rPr>
      </w:pPr>
      <w:r w:rsidRPr="007A1DE2">
        <w:rPr>
          <w:rFonts w:cs="David" w:hint="cs"/>
          <w:rtl/>
        </w:rPr>
        <w:tab/>
        <w:t xml:space="preserve">אל תעליל על אחרים. </w:t>
      </w:r>
    </w:p>
    <w:p w14:paraId="3AD38F1A" w14:textId="77777777" w:rsidR="007A1DE2" w:rsidRPr="007A1DE2" w:rsidRDefault="007A1DE2" w:rsidP="007A1DE2">
      <w:pPr>
        <w:bidi/>
        <w:rPr>
          <w:rFonts w:cs="David" w:hint="cs"/>
          <w:rtl/>
        </w:rPr>
      </w:pPr>
    </w:p>
    <w:p w14:paraId="6125B5BB" w14:textId="77777777" w:rsidR="007A1DE2" w:rsidRPr="007A1DE2" w:rsidRDefault="007A1DE2" w:rsidP="007A1DE2">
      <w:pPr>
        <w:bidi/>
        <w:rPr>
          <w:rFonts w:cs="David" w:hint="cs"/>
          <w:rtl/>
        </w:rPr>
      </w:pPr>
      <w:r w:rsidRPr="007A1DE2">
        <w:rPr>
          <w:rFonts w:cs="David" w:hint="cs"/>
          <w:u w:val="single"/>
          <w:rtl/>
        </w:rPr>
        <w:t>דוד רותם:</w:t>
      </w:r>
    </w:p>
    <w:p w14:paraId="7EB9A63D" w14:textId="77777777" w:rsidR="007A1DE2" w:rsidRPr="007A1DE2" w:rsidRDefault="007A1DE2" w:rsidP="007A1DE2">
      <w:pPr>
        <w:bidi/>
        <w:rPr>
          <w:rFonts w:cs="David" w:hint="cs"/>
          <w:rtl/>
        </w:rPr>
      </w:pPr>
    </w:p>
    <w:p w14:paraId="332B7429" w14:textId="77777777" w:rsidR="007A1DE2" w:rsidRPr="007A1DE2" w:rsidRDefault="007A1DE2" w:rsidP="007A1DE2">
      <w:pPr>
        <w:bidi/>
        <w:ind w:firstLine="567"/>
        <w:rPr>
          <w:rFonts w:cs="David" w:hint="cs"/>
          <w:rtl/>
        </w:rPr>
      </w:pPr>
      <w:r w:rsidRPr="007A1DE2">
        <w:rPr>
          <w:rFonts w:cs="David" w:hint="cs"/>
          <w:rtl/>
        </w:rPr>
        <w:t xml:space="preserve">אני לא מעליל, אני רק אומר שאני יודע. </w:t>
      </w:r>
    </w:p>
    <w:p w14:paraId="2514286E" w14:textId="77777777" w:rsidR="007A1DE2" w:rsidRPr="007A1DE2" w:rsidRDefault="007A1DE2" w:rsidP="007A1DE2">
      <w:pPr>
        <w:bidi/>
        <w:ind w:firstLine="567"/>
        <w:rPr>
          <w:rFonts w:cs="David" w:hint="cs"/>
          <w:rtl/>
        </w:rPr>
      </w:pPr>
    </w:p>
    <w:p w14:paraId="115FCE25" w14:textId="77777777" w:rsidR="007A1DE2" w:rsidRPr="007A1DE2" w:rsidRDefault="007A1DE2" w:rsidP="007A1DE2">
      <w:pPr>
        <w:bidi/>
        <w:ind w:firstLine="567"/>
        <w:rPr>
          <w:rFonts w:cs="David" w:hint="cs"/>
          <w:rtl/>
        </w:rPr>
      </w:pPr>
      <w:r w:rsidRPr="007A1DE2">
        <w:rPr>
          <w:rFonts w:cs="David" w:hint="cs"/>
          <w:rtl/>
        </w:rPr>
        <w:t xml:space="preserve">מה שהייתי מציע, אדון </w:t>
      </w:r>
      <w:proofErr w:type="spellStart"/>
      <w:r w:rsidRPr="007A1DE2">
        <w:rPr>
          <w:rFonts w:cs="David" w:hint="cs"/>
          <w:rtl/>
        </w:rPr>
        <w:t>שרוני</w:t>
      </w:r>
      <w:proofErr w:type="spellEnd"/>
      <w:r w:rsidRPr="007A1DE2">
        <w:rPr>
          <w:rFonts w:cs="David" w:hint="cs"/>
          <w:rtl/>
        </w:rPr>
        <w:t xml:space="preserve">, כדי שתוכלו לעשות את הדבר הזה, אני מציע לכם להודיע שאתם מבטלים את הבקשה לסעיפים 1.2 ו-1.3, שאתם מודיעים שאתם מקימים סיעה ואתם מקימים מפלגה. לפני הבחירות, אם תרצו לעשות משהו אחר </w:t>
      </w:r>
      <w:r w:rsidRPr="007A1DE2">
        <w:rPr>
          <w:rFonts w:cs="David"/>
          <w:rtl/>
        </w:rPr>
        <w:t>–</w:t>
      </w:r>
      <w:r w:rsidRPr="007A1DE2">
        <w:rPr>
          <w:rFonts w:cs="David" w:hint="cs"/>
          <w:rtl/>
        </w:rPr>
        <w:t xml:space="preserve"> תעשו משהו אחר. היום אתם לא יכולים, משום שלא יכול להיות מצב שאדם נבחר באג'נדה אחת - - -</w:t>
      </w:r>
    </w:p>
    <w:p w14:paraId="23740E2D" w14:textId="77777777" w:rsidR="007A1DE2" w:rsidRPr="007A1DE2" w:rsidRDefault="007A1DE2" w:rsidP="007A1DE2">
      <w:pPr>
        <w:bidi/>
        <w:ind w:firstLine="567"/>
        <w:rPr>
          <w:rFonts w:cs="David" w:hint="cs"/>
          <w:rtl/>
        </w:rPr>
      </w:pPr>
    </w:p>
    <w:p w14:paraId="365098AF" w14:textId="77777777" w:rsidR="007A1DE2" w:rsidRPr="007A1DE2" w:rsidRDefault="007A1DE2" w:rsidP="007A1DE2">
      <w:pPr>
        <w:bidi/>
        <w:ind w:firstLine="567"/>
        <w:rPr>
          <w:rFonts w:cs="David" w:hint="cs"/>
          <w:rtl/>
        </w:rPr>
      </w:pPr>
      <w:r w:rsidRPr="007A1DE2">
        <w:rPr>
          <w:rFonts w:cs="David" w:hint="cs"/>
          <w:rtl/>
        </w:rPr>
        <w:t xml:space="preserve">אני חושב שצריך לציין את חבר הכנסת סנה, שעשה מעשה הגון: לא מצאה חן בעיניו הדרך של מפלגת העבודה, הוא פרש, אבל הוא פרש מהכנסת. </w:t>
      </w:r>
    </w:p>
    <w:p w14:paraId="4CFE3E3A" w14:textId="77777777" w:rsidR="007A1DE2" w:rsidRPr="007A1DE2" w:rsidRDefault="007A1DE2" w:rsidP="007A1DE2">
      <w:pPr>
        <w:bidi/>
        <w:rPr>
          <w:rFonts w:cs="David" w:hint="cs"/>
          <w:u w:val="single"/>
          <w:rtl/>
        </w:rPr>
      </w:pPr>
    </w:p>
    <w:p w14:paraId="50A609F1"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0CD83859" w14:textId="77777777" w:rsidR="007A1DE2" w:rsidRPr="007A1DE2" w:rsidRDefault="007A1DE2" w:rsidP="007A1DE2">
      <w:pPr>
        <w:bidi/>
        <w:rPr>
          <w:rFonts w:cs="David" w:hint="cs"/>
          <w:rtl/>
        </w:rPr>
      </w:pPr>
    </w:p>
    <w:p w14:paraId="5DF660FB" w14:textId="77777777" w:rsidR="007A1DE2" w:rsidRPr="007A1DE2" w:rsidRDefault="007A1DE2" w:rsidP="007A1DE2">
      <w:pPr>
        <w:bidi/>
        <w:ind w:firstLine="567"/>
        <w:rPr>
          <w:rFonts w:cs="David" w:hint="cs"/>
          <w:rtl/>
        </w:rPr>
      </w:pPr>
      <w:r w:rsidRPr="007A1DE2">
        <w:rPr>
          <w:rFonts w:cs="David" w:hint="cs"/>
          <w:rtl/>
        </w:rPr>
        <w:t xml:space="preserve">אבל לא הייתה לו ברירה. </w:t>
      </w:r>
    </w:p>
    <w:p w14:paraId="4FF3754B" w14:textId="77777777" w:rsidR="007A1DE2" w:rsidRPr="007A1DE2" w:rsidRDefault="007A1DE2" w:rsidP="007A1DE2">
      <w:pPr>
        <w:bidi/>
        <w:rPr>
          <w:rFonts w:cs="David" w:hint="cs"/>
          <w:rtl/>
        </w:rPr>
      </w:pPr>
    </w:p>
    <w:p w14:paraId="49E79E9B" w14:textId="77777777" w:rsidR="007A1DE2" w:rsidRPr="007A1DE2" w:rsidRDefault="007A1DE2" w:rsidP="007A1DE2">
      <w:pPr>
        <w:bidi/>
        <w:rPr>
          <w:rFonts w:cs="David" w:hint="cs"/>
          <w:rtl/>
        </w:rPr>
      </w:pPr>
      <w:r w:rsidRPr="007A1DE2">
        <w:rPr>
          <w:rFonts w:cs="David" w:hint="cs"/>
          <w:u w:val="single"/>
          <w:rtl/>
        </w:rPr>
        <w:t>דוד רותם:</w:t>
      </w:r>
    </w:p>
    <w:p w14:paraId="55BC6A69" w14:textId="77777777" w:rsidR="007A1DE2" w:rsidRPr="007A1DE2" w:rsidRDefault="007A1DE2" w:rsidP="007A1DE2">
      <w:pPr>
        <w:bidi/>
        <w:rPr>
          <w:rFonts w:cs="David" w:hint="cs"/>
          <w:rtl/>
        </w:rPr>
      </w:pPr>
    </w:p>
    <w:p w14:paraId="384B30A3" w14:textId="77777777" w:rsidR="007A1DE2" w:rsidRPr="007A1DE2" w:rsidRDefault="007A1DE2" w:rsidP="007A1DE2">
      <w:pPr>
        <w:bidi/>
        <w:rPr>
          <w:rFonts w:cs="David" w:hint="cs"/>
          <w:rtl/>
        </w:rPr>
      </w:pPr>
      <w:r w:rsidRPr="007A1DE2">
        <w:rPr>
          <w:rFonts w:cs="David" w:hint="cs"/>
          <w:rtl/>
        </w:rPr>
        <w:tab/>
        <w:t xml:space="preserve">הוא יכול היה למשוך את הזמן. </w:t>
      </w:r>
    </w:p>
    <w:p w14:paraId="3795A5AC" w14:textId="77777777" w:rsidR="007A1DE2" w:rsidRPr="007A1DE2" w:rsidRDefault="007A1DE2" w:rsidP="007A1DE2">
      <w:pPr>
        <w:bidi/>
        <w:rPr>
          <w:rFonts w:cs="David" w:hint="cs"/>
          <w:rtl/>
        </w:rPr>
      </w:pPr>
    </w:p>
    <w:p w14:paraId="030183C4"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6C28A63B" w14:textId="77777777" w:rsidR="007A1DE2" w:rsidRPr="007A1DE2" w:rsidRDefault="007A1DE2" w:rsidP="007A1DE2">
      <w:pPr>
        <w:bidi/>
        <w:rPr>
          <w:rFonts w:cs="David" w:hint="cs"/>
          <w:rtl/>
        </w:rPr>
      </w:pPr>
    </w:p>
    <w:p w14:paraId="6E7E0FD5" w14:textId="77777777" w:rsidR="007A1DE2" w:rsidRPr="007A1DE2" w:rsidRDefault="007A1DE2" w:rsidP="007A1DE2">
      <w:pPr>
        <w:bidi/>
        <w:rPr>
          <w:rFonts w:cs="David" w:hint="cs"/>
          <w:rtl/>
        </w:rPr>
      </w:pPr>
      <w:r w:rsidRPr="007A1DE2">
        <w:rPr>
          <w:rFonts w:cs="David" w:hint="cs"/>
          <w:rtl/>
        </w:rPr>
        <w:tab/>
        <w:t xml:space="preserve"> תודה רבה. חבר הכנסת ראובן ריבלין, בבקשה. </w:t>
      </w:r>
    </w:p>
    <w:p w14:paraId="75324C98" w14:textId="77777777" w:rsidR="007A1DE2" w:rsidRDefault="007A1DE2" w:rsidP="007A1DE2">
      <w:pPr>
        <w:bidi/>
        <w:rPr>
          <w:rFonts w:cs="David" w:hint="cs"/>
          <w:rtl/>
        </w:rPr>
      </w:pPr>
    </w:p>
    <w:p w14:paraId="25B16AEA" w14:textId="77777777" w:rsidR="007A1DE2" w:rsidRDefault="007A1DE2" w:rsidP="007A1DE2">
      <w:pPr>
        <w:bidi/>
        <w:rPr>
          <w:rFonts w:cs="David" w:hint="cs"/>
          <w:rtl/>
        </w:rPr>
      </w:pPr>
    </w:p>
    <w:p w14:paraId="225F6B0D" w14:textId="77777777" w:rsidR="007A1DE2" w:rsidRDefault="007A1DE2" w:rsidP="007A1DE2">
      <w:pPr>
        <w:bidi/>
        <w:rPr>
          <w:rFonts w:cs="David" w:hint="cs"/>
          <w:rtl/>
        </w:rPr>
      </w:pPr>
    </w:p>
    <w:p w14:paraId="419A959C" w14:textId="77777777" w:rsidR="007A1DE2" w:rsidRDefault="007A1DE2" w:rsidP="007A1DE2">
      <w:pPr>
        <w:bidi/>
        <w:rPr>
          <w:rFonts w:cs="David" w:hint="cs"/>
          <w:rtl/>
        </w:rPr>
      </w:pPr>
    </w:p>
    <w:p w14:paraId="626A4AE0" w14:textId="77777777" w:rsidR="007A1DE2" w:rsidRDefault="007A1DE2" w:rsidP="007A1DE2">
      <w:pPr>
        <w:bidi/>
        <w:rPr>
          <w:rFonts w:cs="David" w:hint="cs"/>
          <w:rtl/>
        </w:rPr>
      </w:pPr>
    </w:p>
    <w:p w14:paraId="22C75EF9" w14:textId="77777777" w:rsidR="007A1DE2" w:rsidRDefault="007A1DE2" w:rsidP="007A1DE2">
      <w:pPr>
        <w:bidi/>
        <w:rPr>
          <w:rFonts w:cs="David" w:hint="cs"/>
          <w:rtl/>
        </w:rPr>
      </w:pPr>
    </w:p>
    <w:p w14:paraId="55934A00" w14:textId="77777777" w:rsidR="007A1DE2" w:rsidRPr="007A1DE2" w:rsidRDefault="007A1DE2" w:rsidP="007A1DE2">
      <w:pPr>
        <w:bidi/>
        <w:rPr>
          <w:rFonts w:cs="David" w:hint="cs"/>
          <w:rtl/>
        </w:rPr>
      </w:pPr>
      <w:r w:rsidRPr="007A1DE2">
        <w:rPr>
          <w:rFonts w:cs="David" w:hint="cs"/>
          <w:u w:val="single"/>
          <w:rtl/>
        </w:rPr>
        <w:t>ראובן ריבלין:</w:t>
      </w:r>
    </w:p>
    <w:p w14:paraId="0E8AD026" w14:textId="77777777" w:rsidR="007A1DE2" w:rsidRPr="007A1DE2" w:rsidRDefault="007A1DE2" w:rsidP="007A1DE2">
      <w:pPr>
        <w:bidi/>
        <w:rPr>
          <w:rFonts w:cs="David" w:hint="cs"/>
          <w:rtl/>
        </w:rPr>
      </w:pPr>
    </w:p>
    <w:p w14:paraId="7E5FF5BA" w14:textId="77777777" w:rsidR="007A1DE2" w:rsidRPr="007A1DE2" w:rsidRDefault="007A1DE2" w:rsidP="007A1DE2">
      <w:pPr>
        <w:bidi/>
        <w:rPr>
          <w:rFonts w:cs="David" w:hint="cs"/>
          <w:rtl/>
        </w:rPr>
      </w:pPr>
      <w:r w:rsidRPr="007A1DE2">
        <w:rPr>
          <w:rFonts w:cs="David" w:hint="cs"/>
          <w:rtl/>
        </w:rPr>
        <w:tab/>
        <w:t xml:space="preserve">קודם דיבר חבר הכנסת אורי אריאל על טובל ושרץ בידו. אני רוצה לשאול האם יודעים חברים - -  </w:t>
      </w:r>
    </w:p>
    <w:p w14:paraId="4262DC0D" w14:textId="77777777" w:rsidR="007A1DE2" w:rsidRPr="007A1DE2" w:rsidRDefault="007A1DE2" w:rsidP="007A1DE2">
      <w:pPr>
        <w:bidi/>
        <w:rPr>
          <w:rFonts w:cs="David" w:hint="cs"/>
          <w:rtl/>
        </w:rPr>
      </w:pPr>
    </w:p>
    <w:p w14:paraId="65A0C5BF" w14:textId="77777777" w:rsidR="007A1DE2" w:rsidRPr="007A1DE2" w:rsidRDefault="007A1DE2" w:rsidP="007A1DE2">
      <w:pPr>
        <w:bidi/>
        <w:rPr>
          <w:rFonts w:cs="David" w:hint="cs"/>
          <w:rtl/>
        </w:rPr>
      </w:pPr>
      <w:r w:rsidRPr="007A1DE2">
        <w:rPr>
          <w:rFonts w:cs="David" w:hint="cs"/>
          <w:u w:val="single"/>
          <w:rtl/>
        </w:rPr>
        <w:t xml:space="preserve">היו"ר יעקב </w:t>
      </w:r>
      <w:proofErr w:type="spellStart"/>
      <w:r w:rsidRPr="007A1DE2">
        <w:rPr>
          <w:rFonts w:cs="David" w:hint="cs"/>
          <w:u w:val="single"/>
          <w:rtl/>
        </w:rPr>
        <w:t>מרגי</w:t>
      </w:r>
      <w:proofErr w:type="spellEnd"/>
      <w:r w:rsidRPr="007A1DE2">
        <w:rPr>
          <w:rFonts w:cs="David" w:hint="cs"/>
          <w:u w:val="single"/>
          <w:rtl/>
        </w:rPr>
        <w:t>:</w:t>
      </w:r>
    </w:p>
    <w:p w14:paraId="63CF2739" w14:textId="77777777" w:rsidR="007A1DE2" w:rsidRPr="007A1DE2" w:rsidRDefault="007A1DE2" w:rsidP="007A1DE2">
      <w:pPr>
        <w:bidi/>
        <w:rPr>
          <w:rFonts w:cs="David" w:hint="cs"/>
          <w:rtl/>
        </w:rPr>
      </w:pPr>
    </w:p>
    <w:p w14:paraId="1D2092B2" w14:textId="77777777" w:rsidR="007A1DE2" w:rsidRPr="007A1DE2" w:rsidRDefault="007A1DE2" w:rsidP="007A1DE2">
      <w:pPr>
        <w:bidi/>
        <w:rPr>
          <w:rFonts w:cs="David" w:hint="cs"/>
          <w:rtl/>
        </w:rPr>
      </w:pPr>
      <w:r w:rsidRPr="007A1DE2">
        <w:rPr>
          <w:rFonts w:cs="David" w:hint="cs"/>
          <w:rtl/>
        </w:rPr>
        <w:tab/>
        <w:t xml:space="preserve">מעל המקפצה זה לא טובל. </w:t>
      </w:r>
    </w:p>
    <w:p w14:paraId="05A87A1A" w14:textId="77777777" w:rsidR="007A1DE2" w:rsidRPr="007A1DE2" w:rsidRDefault="007A1DE2" w:rsidP="007A1DE2">
      <w:pPr>
        <w:bidi/>
        <w:rPr>
          <w:rFonts w:cs="David" w:hint="cs"/>
          <w:rtl/>
        </w:rPr>
      </w:pPr>
    </w:p>
    <w:p w14:paraId="2B60FD35" w14:textId="77777777" w:rsidR="007A1DE2" w:rsidRPr="007A1DE2" w:rsidRDefault="007A1DE2" w:rsidP="007A1DE2">
      <w:pPr>
        <w:bidi/>
        <w:rPr>
          <w:rFonts w:cs="David" w:hint="cs"/>
          <w:rtl/>
        </w:rPr>
      </w:pPr>
      <w:r w:rsidRPr="007A1DE2">
        <w:rPr>
          <w:rFonts w:cs="David" w:hint="cs"/>
          <w:u w:val="single"/>
          <w:rtl/>
        </w:rPr>
        <w:t>ראובן ריבלין:</w:t>
      </w:r>
    </w:p>
    <w:p w14:paraId="42DE91DA" w14:textId="77777777" w:rsidR="007A1DE2" w:rsidRPr="007A1DE2" w:rsidRDefault="007A1DE2" w:rsidP="007A1DE2">
      <w:pPr>
        <w:bidi/>
        <w:rPr>
          <w:rFonts w:cs="David" w:hint="cs"/>
          <w:rtl/>
        </w:rPr>
      </w:pPr>
    </w:p>
    <w:p w14:paraId="6F8E297D" w14:textId="77777777" w:rsidR="007A1DE2" w:rsidRPr="007A1DE2" w:rsidRDefault="007A1DE2" w:rsidP="007A1DE2">
      <w:pPr>
        <w:bidi/>
        <w:rPr>
          <w:rFonts w:cs="David" w:hint="cs"/>
          <w:rtl/>
        </w:rPr>
      </w:pPr>
      <w:r w:rsidRPr="007A1DE2">
        <w:rPr>
          <w:rFonts w:cs="David" w:hint="cs"/>
          <w:rtl/>
        </w:rPr>
        <w:tab/>
        <w:t xml:space="preserve">- - הבקיאים במקורות מה קשור לטובל ושרץ בידו? מודה ועוזב ירוחם. מה פירוש מודה ועוזב? את מה הוא עוזב? הוא עוזב את השרץ. אם אומר: אחטא ואשוב, אחטא ואשוב - אין שומעים לו. </w:t>
      </w:r>
    </w:p>
    <w:p w14:paraId="3BDAA3AF" w14:textId="77777777" w:rsidR="007A1DE2" w:rsidRPr="007A1DE2" w:rsidRDefault="007A1DE2" w:rsidP="007A1DE2">
      <w:pPr>
        <w:bidi/>
        <w:rPr>
          <w:rFonts w:cs="David" w:hint="cs"/>
          <w:rtl/>
        </w:rPr>
      </w:pPr>
    </w:p>
    <w:p w14:paraId="4DC65367" w14:textId="77777777" w:rsidR="007A1DE2" w:rsidRPr="007A1DE2" w:rsidRDefault="007A1DE2" w:rsidP="007A1DE2">
      <w:pPr>
        <w:bidi/>
        <w:rPr>
          <w:rFonts w:cs="David"/>
          <w:rtl/>
        </w:rPr>
      </w:pPr>
      <w:r w:rsidRPr="007A1DE2">
        <w:rPr>
          <w:rFonts w:cs="David" w:hint="eastAsia"/>
          <w:u w:val="single"/>
          <w:rtl/>
        </w:rPr>
        <w:t>אורי</w:t>
      </w:r>
      <w:r w:rsidRPr="007A1DE2">
        <w:rPr>
          <w:rFonts w:cs="David"/>
          <w:u w:val="single"/>
          <w:rtl/>
        </w:rPr>
        <w:t xml:space="preserve"> אריאל:</w:t>
      </w:r>
    </w:p>
    <w:p w14:paraId="4C7A86A9" w14:textId="77777777" w:rsidR="007A1DE2" w:rsidRPr="007A1DE2" w:rsidRDefault="007A1DE2" w:rsidP="007A1DE2">
      <w:pPr>
        <w:bidi/>
        <w:rPr>
          <w:rFonts w:cs="David"/>
          <w:rtl/>
        </w:rPr>
      </w:pPr>
    </w:p>
    <w:p w14:paraId="138CDEFC" w14:textId="77777777" w:rsidR="007A1DE2" w:rsidRPr="007A1DE2" w:rsidRDefault="007A1DE2" w:rsidP="007A1DE2">
      <w:pPr>
        <w:bidi/>
        <w:rPr>
          <w:rFonts w:cs="David" w:hint="cs"/>
          <w:rtl/>
        </w:rPr>
      </w:pPr>
      <w:r w:rsidRPr="007A1DE2">
        <w:rPr>
          <w:rFonts w:cs="David"/>
          <w:rtl/>
        </w:rPr>
        <w:tab/>
      </w:r>
      <w:r w:rsidRPr="007A1DE2">
        <w:rPr>
          <w:rFonts w:cs="David" w:hint="cs"/>
          <w:rtl/>
        </w:rPr>
        <w:t xml:space="preserve"> אין מוחלים לו. </w:t>
      </w:r>
    </w:p>
    <w:p w14:paraId="1E531801" w14:textId="77777777" w:rsidR="007A1DE2" w:rsidRPr="007A1DE2" w:rsidRDefault="007A1DE2" w:rsidP="007A1DE2">
      <w:pPr>
        <w:bidi/>
        <w:rPr>
          <w:rFonts w:cs="David" w:hint="cs"/>
          <w:rtl/>
        </w:rPr>
      </w:pPr>
    </w:p>
    <w:p w14:paraId="74CCA983" w14:textId="77777777" w:rsidR="007A1DE2" w:rsidRPr="007A1DE2" w:rsidRDefault="007A1DE2" w:rsidP="007A1DE2">
      <w:pPr>
        <w:bidi/>
        <w:rPr>
          <w:rFonts w:cs="David" w:hint="cs"/>
          <w:rtl/>
        </w:rPr>
      </w:pPr>
      <w:r w:rsidRPr="007A1DE2">
        <w:rPr>
          <w:rFonts w:cs="David" w:hint="cs"/>
          <w:u w:val="single"/>
          <w:rtl/>
        </w:rPr>
        <w:t>ראובן ריבלין:</w:t>
      </w:r>
    </w:p>
    <w:p w14:paraId="6A900DE8" w14:textId="77777777" w:rsidR="007A1DE2" w:rsidRPr="007A1DE2" w:rsidRDefault="007A1DE2" w:rsidP="007A1DE2">
      <w:pPr>
        <w:bidi/>
        <w:rPr>
          <w:rFonts w:cs="David" w:hint="cs"/>
          <w:rtl/>
        </w:rPr>
      </w:pPr>
    </w:p>
    <w:p w14:paraId="33727F48" w14:textId="77777777" w:rsidR="007A1DE2" w:rsidRPr="007A1DE2" w:rsidRDefault="007A1DE2" w:rsidP="007A1DE2">
      <w:pPr>
        <w:bidi/>
        <w:rPr>
          <w:rFonts w:cs="David" w:hint="cs"/>
          <w:rtl/>
        </w:rPr>
      </w:pPr>
      <w:r w:rsidRPr="007A1DE2">
        <w:rPr>
          <w:rFonts w:cs="David" w:hint="cs"/>
          <w:rtl/>
        </w:rPr>
        <w:tab/>
        <w:t xml:space="preserve">אני רוצה לומר לכל חברי הוועדה, אני מאמין לחברת הכנסת </w:t>
      </w:r>
      <w:proofErr w:type="spellStart"/>
      <w:r w:rsidRPr="007A1DE2">
        <w:rPr>
          <w:rFonts w:cs="David" w:hint="cs"/>
          <w:rtl/>
        </w:rPr>
        <w:t>יחימוביץ</w:t>
      </w:r>
      <w:proofErr w:type="spellEnd"/>
      <w:r w:rsidRPr="007A1DE2">
        <w:rPr>
          <w:rFonts w:cs="David" w:hint="cs"/>
          <w:rtl/>
        </w:rPr>
        <w:t xml:space="preserve"> משום שהיא עקבית בעמדותיה החד-משמעיות, שהמוסר קודם לפוליטיקה. אני מאמין לה. יחד עם זה, אני מזהיר את כל החברים, כאשר אנחנו לא מתייחסים לשרץ, אלא במהלך עניינים רגיל, אם הייתה מופיעה בפנינו בקשה של התפלגות שליש מחברי סיעה, אנחנו - אלא אם כן מוכח בעליל שיש עבירה פלילית וזה דבר שיכול להתבצע רק על-ידי רשויות החקירה, ואני שומע מחבריי המלומדים במפלגות השלטון היום, שלא צריך לחרוץ דינו של אדם, אלא אם נפסק דינו שכן כל אחד זכאי עד אשר תוכח אשמתו </w:t>
      </w:r>
      <w:r w:rsidRPr="007A1DE2">
        <w:rPr>
          <w:rFonts w:cs="David"/>
          <w:rtl/>
        </w:rPr>
        <w:t>–</w:t>
      </w:r>
      <w:r w:rsidRPr="007A1DE2">
        <w:rPr>
          <w:rFonts w:cs="David" w:hint="cs"/>
          <w:rtl/>
        </w:rPr>
        <w:t xml:space="preserve"> אם היו מבקשים </w:t>
      </w:r>
      <w:proofErr w:type="spellStart"/>
      <w:r w:rsidRPr="007A1DE2">
        <w:rPr>
          <w:rFonts w:cs="David" w:hint="cs"/>
          <w:rtl/>
        </w:rPr>
        <w:t>שרוני</w:t>
      </w:r>
      <w:proofErr w:type="spellEnd"/>
      <w:r w:rsidRPr="007A1DE2">
        <w:rPr>
          <w:rFonts w:cs="David" w:hint="cs"/>
          <w:rtl/>
        </w:rPr>
        <w:t xml:space="preserve"> ושני חבריו להתפצל והם שליש סיעה, היינו מאשרים. </w:t>
      </w:r>
    </w:p>
    <w:p w14:paraId="4A89CC9D" w14:textId="77777777" w:rsidR="007A1DE2" w:rsidRPr="007A1DE2" w:rsidRDefault="007A1DE2" w:rsidP="007A1DE2">
      <w:pPr>
        <w:bidi/>
        <w:rPr>
          <w:rFonts w:cs="David" w:hint="cs"/>
          <w:rtl/>
        </w:rPr>
      </w:pPr>
    </w:p>
    <w:p w14:paraId="237B8C9C" w14:textId="77777777" w:rsidR="007A1DE2" w:rsidRPr="007A1DE2" w:rsidRDefault="007A1DE2" w:rsidP="007A1DE2">
      <w:pPr>
        <w:bidi/>
        <w:ind w:firstLine="567"/>
        <w:rPr>
          <w:rFonts w:cs="David" w:hint="cs"/>
          <w:rtl/>
        </w:rPr>
      </w:pPr>
      <w:r w:rsidRPr="007A1DE2">
        <w:rPr>
          <w:rFonts w:cs="David" w:hint="cs"/>
          <w:rtl/>
        </w:rPr>
        <w:t xml:space="preserve">אני מבקש מהחברים אחת משתיים: אם יש לנו שיקול דעת, בואו נשנה את התקנון; ואם אין לנו שיקול דעת בואו לא נעשה צחוק מהעבודה. אני אומר לכם שפה היו מתחלפות היוצרות, למעט שלי </w:t>
      </w:r>
      <w:proofErr w:type="spellStart"/>
      <w:r w:rsidRPr="007A1DE2">
        <w:rPr>
          <w:rFonts w:cs="David" w:hint="cs"/>
          <w:rtl/>
        </w:rPr>
        <w:t>יחימוביץ</w:t>
      </w:r>
      <w:proofErr w:type="spellEnd"/>
      <w:r w:rsidRPr="007A1DE2">
        <w:rPr>
          <w:rFonts w:cs="David" w:hint="cs"/>
          <w:rtl/>
        </w:rPr>
        <w:t xml:space="preserve"> שדיברה </w:t>
      </w:r>
      <w:r w:rsidRPr="007A1DE2">
        <w:rPr>
          <w:rFonts w:cs="David"/>
          <w:rtl/>
        </w:rPr>
        <w:t>–</w:t>
      </w:r>
      <w:r w:rsidRPr="007A1DE2">
        <w:rPr>
          <w:rFonts w:cs="David" w:hint="cs"/>
          <w:rtl/>
        </w:rPr>
        <w:t xml:space="preserve"> יכול להיות שיש עוד אנשים - ההתייחסות לבקשה הייתה בהתאם לצורך הפוליטי של כל אחד מהחברים שלנו והסיעות שלו ולא העניין של הצדק והמוסר, שמחייב כל אחד ואחד מאתנו, כבני אדם. </w:t>
      </w:r>
    </w:p>
    <w:p w14:paraId="55CE13E3" w14:textId="77777777" w:rsidR="007A1DE2" w:rsidRPr="007A1DE2" w:rsidRDefault="007A1DE2" w:rsidP="007A1DE2">
      <w:pPr>
        <w:bidi/>
        <w:rPr>
          <w:rFonts w:cs="David" w:hint="cs"/>
          <w:rtl/>
        </w:rPr>
      </w:pPr>
    </w:p>
    <w:p w14:paraId="5DDDD5C9" w14:textId="77777777" w:rsidR="007A1DE2" w:rsidRPr="007A1DE2" w:rsidRDefault="007A1DE2" w:rsidP="007A1DE2">
      <w:pPr>
        <w:bidi/>
        <w:ind w:firstLine="567"/>
        <w:rPr>
          <w:rFonts w:cs="David" w:hint="cs"/>
          <w:rtl/>
        </w:rPr>
      </w:pPr>
      <w:r w:rsidRPr="007A1DE2">
        <w:rPr>
          <w:rFonts w:cs="David" w:hint="cs"/>
          <w:rtl/>
        </w:rPr>
        <w:t xml:space="preserve">לכן חשבתי באותה עת, שכאשר מדובר בדבר שהוא בבחינת עבירה פלילית, המלצתי בפני </w:t>
      </w:r>
      <w:proofErr w:type="spellStart"/>
      <w:r w:rsidRPr="007A1DE2">
        <w:rPr>
          <w:rFonts w:cs="David" w:hint="cs"/>
          <w:rtl/>
        </w:rPr>
        <w:t>שרוני</w:t>
      </w:r>
      <w:proofErr w:type="spellEnd"/>
      <w:r w:rsidRPr="007A1DE2">
        <w:rPr>
          <w:rFonts w:cs="David" w:hint="cs"/>
          <w:rtl/>
        </w:rPr>
        <w:t xml:space="preserve"> קודם כול להסיר את השרץ. השאלה היא האם הם באמת עזבו. לי אין כלים לומר את אשר אמר היועץ המשפטי של סיעת הגמלאים. אני חושב שאם תוגש קובלנה או תלונה למערכת החקירה על כך שנעשה דבר שנוגד לחוק, בוודאי ימצו את הדין. כל אחד ישלם על כך במחיר כבד ביותר. </w:t>
      </w:r>
    </w:p>
    <w:p w14:paraId="225F768F" w14:textId="77777777" w:rsidR="007A1DE2" w:rsidRPr="007A1DE2" w:rsidRDefault="007A1DE2" w:rsidP="007A1DE2">
      <w:pPr>
        <w:bidi/>
        <w:ind w:firstLine="567"/>
        <w:rPr>
          <w:rFonts w:cs="David" w:hint="cs"/>
          <w:rtl/>
        </w:rPr>
      </w:pPr>
    </w:p>
    <w:p w14:paraId="43540D10" w14:textId="77777777" w:rsidR="007A1DE2" w:rsidRPr="007A1DE2" w:rsidRDefault="007A1DE2" w:rsidP="007A1DE2">
      <w:pPr>
        <w:bidi/>
        <w:ind w:firstLine="567"/>
        <w:rPr>
          <w:rFonts w:cs="David" w:hint="cs"/>
          <w:rtl/>
        </w:rPr>
      </w:pPr>
      <w:r w:rsidRPr="007A1DE2">
        <w:rPr>
          <w:rFonts w:cs="David" w:hint="cs"/>
          <w:rtl/>
        </w:rPr>
        <w:t xml:space="preserve">אני כבר מודיע שאצביע בעד, בגלל התקנון, אלא אם כן נשנה את התקנון ונקבע שאין זה דבר מובן מאליו. כתוב: תאשר הכנסת, והכנסת לא יכולה לאשר אלא אם באמת יש בפניה נתונים שאומרים את אשר אומרת שלי </w:t>
      </w:r>
      <w:proofErr w:type="spellStart"/>
      <w:r w:rsidRPr="007A1DE2">
        <w:rPr>
          <w:rFonts w:cs="David" w:hint="cs"/>
          <w:rtl/>
        </w:rPr>
        <w:t>יחימוביץ</w:t>
      </w:r>
      <w:proofErr w:type="spellEnd"/>
      <w:r w:rsidRPr="007A1DE2">
        <w:rPr>
          <w:rFonts w:cs="David" w:hint="cs"/>
          <w:rtl/>
        </w:rPr>
        <w:t xml:space="preserve">. </w:t>
      </w:r>
    </w:p>
    <w:p w14:paraId="0A85F2BC" w14:textId="77777777" w:rsidR="007A1DE2" w:rsidRPr="007A1DE2" w:rsidRDefault="007A1DE2" w:rsidP="007A1DE2">
      <w:pPr>
        <w:bidi/>
        <w:rPr>
          <w:rFonts w:cs="David" w:hint="cs"/>
          <w:rtl/>
        </w:rPr>
      </w:pPr>
    </w:p>
    <w:p w14:paraId="4FBDDA8E" w14:textId="77777777" w:rsidR="007A1DE2" w:rsidRPr="007A1DE2" w:rsidRDefault="007A1DE2" w:rsidP="007A1DE2">
      <w:pPr>
        <w:bidi/>
        <w:ind w:firstLine="567"/>
        <w:rPr>
          <w:rFonts w:cs="David" w:hint="cs"/>
          <w:rtl/>
        </w:rPr>
      </w:pPr>
      <w:r w:rsidRPr="007A1DE2">
        <w:rPr>
          <w:rFonts w:cs="David" w:hint="cs"/>
          <w:rtl/>
        </w:rPr>
        <w:t xml:space="preserve">הם שינו את הכול, הם שינו החוזה שהובא אלינו בפעם הקודמת. אני מוכרח לומר, שלמרות החלטת סיעתי לא הייתי מצביע בפעם הקודמת בעד. יתכן שבגלל המשמעת הסיעתית הייתי נמנע. אבל לאחר שהוסר הכתם, ואין לי הוכחות שהם טובלים ועדיין אוחזים את השרץ, אני אומר שלא אצביע בעד 2 ו-3 בשום מקרה, משום שאני חושב שזה נוגד את הדברים שהוצגו לבוחר כאשר </w:t>
      </w:r>
      <w:proofErr w:type="spellStart"/>
      <w:r w:rsidRPr="007A1DE2">
        <w:rPr>
          <w:rFonts w:cs="David" w:hint="cs"/>
          <w:rtl/>
        </w:rPr>
        <w:t>שרוני</w:t>
      </w:r>
      <w:proofErr w:type="spellEnd"/>
      <w:r w:rsidRPr="007A1DE2">
        <w:rPr>
          <w:rFonts w:cs="David" w:hint="cs"/>
          <w:rtl/>
        </w:rPr>
        <w:t xml:space="preserve"> וחבריו נבחרו. אבל אני בהחלט חושב שאסור לנו לערב פה שיקולים פוליטיים בשיקולי תקנון ומוסר. </w:t>
      </w:r>
    </w:p>
    <w:p w14:paraId="417665A2" w14:textId="77777777" w:rsidR="007A1DE2" w:rsidRPr="007A1DE2" w:rsidRDefault="007A1DE2" w:rsidP="007A1DE2">
      <w:pPr>
        <w:bidi/>
        <w:ind w:firstLine="567"/>
        <w:rPr>
          <w:rFonts w:cs="David" w:hint="cs"/>
          <w:rtl/>
        </w:rPr>
      </w:pPr>
    </w:p>
    <w:p w14:paraId="7625CED7" w14:textId="77777777" w:rsidR="007A1DE2" w:rsidRDefault="007A1DE2" w:rsidP="007A1DE2">
      <w:pPr>
        <w:bidi/>
        <w:ind w:firstLine="567"/>
        <w:rPr>
          <w:rFonts w:cs="David" w:hint="cs"/>
          <w:rtl/>
        </w:rPr>
      </w:pPr>
      <w:r w:rsidRPr="007A1DE2">
        <w:rPr>
          <w:rFonts w:cs="David" w:hint="cs"/>
          <w:rtl/>
        </w:rPr>
        <w:t xml:space="preserve">אני אומר לך, חבר הכנסת מולה, אתה חבר כנסת חדש ונמרץ, אם היה מדובר בסיעה שטוב למפלגתך שהיא תפוצל, היו מחייבים אותך או מחליפים אותך בוועדה. </w:t>
      </w:r>
    </w:p>
    <w:p w14:paraId="237D09E4" w14:textId="77777777" w:rsidR="007A1DE2" w:rsidRDefault="007A1DE2" w:rsidP="007A1DE2">
      <w:pPr>
        <w:bidi/>
        <w:ind w:firstLine="567"/>
        <w:rPr>
          <w:rFonts w:cs="David" w:hint="cs"/>
          <w:rtl/>
        </w:rPr>
      </w:pPr>
    </w:p>
    <w:p w14:paraId="0EF12601" w14:textId="77777777" w:rsidR="007A1DE2" w:rsidRPr="007A1DE2" w:rsidRDefault="007A1DE2" w:rsidP="007A1DE2">
      <w:pPr>
        <w:bidi/>
        <w:ind w:firstLine="567"/>
        <w:rPr>
          <w:rFonts w:cs="David" w:hint="cs"/>
          <w:rtl/>
        </w:rPr>
      </w:pPr>
    </w:p>
    <w:p w14:paraId="544BB45A" w14:textId="77777777" w:rsidR="007A1DE2" w:rsidRPr="007A1DE2" w:rsidRDefault="007A1DE2" w:rsidP="007A1DE2">
      <w:pPr>
        <w:bidi/>
        <w:jc w:val="center"/>
        <w:rPr>
          <w:rFonts w:cs="David" w:hint="cs"/>
          <w:b/>
          <w:bCs/>
          <w:rtl/>
        </w:rPr>
      </w:pPr>
      <w:r w:rsidRPr="007A1DE2">
        <w:rPr>
          <w:rFonts w:cs="David" w:hint="cs"/>
          <w:b/>
          <w:bCs/>
          <w:rtl/>
        </w:rPr>
        <w:t xml:space="preserve">(10:05 </w:t>
      </w:r>
      <w:r w:rsidRPr="007A1DE2">
        <w:rPr>
          <w:rFonts w:cs="David"/>
          <w:b/>
          <w:bCs/>
          <w:rtl/>
        </w:rPr>
        <w:t>–</w:t>
      </w:r>
      <w:r w:rsidRPr="007A1DE2">
        <w:rPr>
          <w:rFonts w:cs="David" w:hint="cs"/>
          <w:b/>
          <w:bCs/>
          <w:rtl/>
        </w:rPr>
        <w:t xml:space="preserve"> חילופי יושב ראש. היו"ר דוד טל).</w:t>
      </w:r>
    </w:p>
    <w:p w14:paraId="7752BF2D" w14:textId="77777777" w:rsidR="007A1DE2" w:rsidRPr="007A1DE2" w:rsidRDefault="007A1DE2" w:rsidP="007A1DE2">
      <w:pPr>
        <w:bidi/>
        <w:rPr>
          <w:rFonts w:cs="David" w:hint="cs"/>
          <w:rtl/>
        </w:rPr>
      </w:pPr>
    </w:p>
    <w:p w14:paraId="3C7D236C" w14:textId="77777777" w:rsidR="007A1DE2" w:rsidRDefault="007A1DE2" w:rsidP="007A1DE2">
      <w:pPr>
        <w:bidi/>
        <w:rPr>
          <w:rFonts w:cs="David" w:hint="cs"/>
          <w:u w:val="single"/>
          <w:rtl/>
        </w:rPr>
      </w:pPr>
    </w:p>
    <w:p w14:paraId="27C4CCAA"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43EC54D9" w14:textId="77777777" w:rsidR="007A1DE2" w:rsidRPr="007A1DE2" w:rsidRDefault="007A1DE2" w:rsidP="007A1DE2">
      <w:pPr>
        <w:bidi/>
        <w:rPr>
          <w:rFonts w:cs="David" w:hint="cs"/>
          <w:rtl/>
        </w:rPr>
      </w:pPr>
    </w:p>
    <w:p w14:paraId="5C7FE06C" w14:textId="77777777" w:rsidR="007A1DE2" w:rsidRPr="007A1DE2" w:rsidRDefault="007A1DE2" w:rsidP="007A1DE2">
      <w:pPr>
        <w:bidi/>
        <w:rPr>
          <w:rFonts w:cs="David" w:hint="cs"/>
          <w:rtl/>
        </w:rPr>
      </w:pPr>
      <w:r w:rsidRPr="007A1DE2">
        <w:rPr>
          <w:rFonts w:cs="David" w:hint="cs"/>
          <w:rtl/>
        </w:rPr>
        <w:tab/>
        <w:t xml:space="preserve"> איך הוא יודע? כי עברנו את הקמת </w:t>
      </w:r>
      <w:r w:rsidRPr="007A1DE2">
        <w:rPr>
          <w:rFonts w:cs="David"/>
          <w:rtl/>
        </w:rPr>
        <w:t>"</w:t>
      </w:r>
      <w:r w:rsidRPr="007A1DE2">
        <w:rPr>
          <w:rFonts w:cs="David" w:hint="cs"/>
          <w:rtl/>
        </w:rPr>
        <w:t>קדימה</w:t>
      </w:r>
      <w:r w:rsidRPr="007A1DE2">
        <w:rPr>
          <w:rFonts w:cs="David"/>
          <w:rtl/>
        </w:rPr>
        <w:t>"</w:t>
      </w:r>
      <w:r w:rsidRPr="007A1DE2">
        <w:rPr>
          <w:rFonts w:cs="David" w:hint="cs"/>
          <w:rtl/>
        </w:rPr>
        <w:t xml:space="preserve">. </w:t>
      </w:r>
    </w:p>
    <w:p w14:paraId="30D1760A" w14:textId="77777777" w:rsidR="007A1DE2" w:rsidRPr="007A1DE2" w:rsidRDefault="007A1DE2" w:rsidP="007A1DE2">
      <w:pPr>
        <w:bidi/>
        <w:rPr>
          <w:rFonts w:cs="David" w:hint="cs"/>
          <w:rtl/>
        </w:rPr>
      </w:pPr>
    </w:p>
    <w:p w14:paraId="6EAA1933" w14:textId="77777777" w:rsidR="007A1DE2" w:rsidRPr="007A1DE2" w:rsidRDefault="007A1DE2" w:rsidP="007A1DE2">
      <w:pPr>
        <w:bidi/>
        <w:rPr>
          <w:rFonts w:cs="David" w:hint="cs"/>
          <w:rtl/>
        </w:rPr>
      </w:pPr>
      <w:r w:rsidRPr="007A1DE2">
        <w:rPr>
          <w:rFonts w:cs="David" w:hint="cs"/>
          <w:u w:val="single"/>
          <w:rtl/>
        </w:rPr>
        <w:t>ראובן ריבלין:</w:t>
      </w:r>
    </w:p>
    <w:p w14:paraId="0E95A2E1" w14:textId="77777777" w:rsidR="007A1DE2" w:rsidRPr="007A1DE2" w:rsidRDefault="007A1DE2" w:rsidP="007A1DE2">
      <w:pPr>
        <w:bidi/>
        <w:rPr>
          <w:rFonts w:cs="David" w:hint="cs"/>
          <w:rtl/>
        </w:rPr>
      </w:pPr>
    </w:p>
    <w:p w14:paraId="1D965434" w14:textId="77777777" w:rsidR="007A1DE2" w:rsidRPr="007A1DE2" w:rsidRDefault="007A1DE2" w:rsidP="007A1DE2">
      <w:pPr>
        <w:bidi/>
        <w:rPr>
          <w:rFonts w:cs="David" w:hint="cs"/>
          <w:rtl/>
        </w:rPr>
      </w:pPr>
      <w:r w:rsidRPr="007A1DE2">
        <w:rPr>
          <w:rFonts w:cs="David" w:hint="cs"/>
          <w:rtl/>
        </w:rPr>
        <w:tab/>
        <w:t xml:space="preserve">זאת הרגשתי, זה לא אומר שאני יודע. </w:t>
      </w:r>
    </w:p>
    <w:p w14:paraId="2B2906CA" w14:textId="77777777" w:rsidR="007A1DE2" w:rsidRPr="007A1DE2" w:rsidRDefault="007A1DE2" w:rsidP="007A1DE2">
      <w:pPr>
        <w:bidi/>
        <w:rPr>
          <w:rFonts w:cs="David" w:hint="cs"/>
          <w:rtl/>
        </w:rPr>
      </w:pPr>
    </w:p>
    <w:p w14:paraId="5FF63A30" w14:textId="77777777" w:rsidR="007A1DE2" w:rsidRPr="007A1DE2" w:rsidRDefault="007A1DE2" w:rsidP="007A1DE2">
      <w:pPr>
        <w:bidi/>
        <w:rPr>
          <w:rFonts w:cs="David" w:hint="cs"/>
          <w:rtl/>
        </w:rPr>
      </w:pPr>
      <w:r w:rsidRPr="007A1DE2">
        <w:rPr>
          <w:rFonts w:cs="David" w:hint="cs"/>
          <w:u w:val="single"/>
          <w:rtl/>
        </w:rPr>
        <w:t xml:space="preserve">יולי יואל </w:t>
      </w:r>
      <w:proofErr w:type="spellStart"/>
      <w:r w:rsidRPr="007A1DE2">
        <w:rPr>
          <w:rFonts w:cs="David" w:hint="cs"/>
          <w:u w:val="single"/>
          <w:rtl/>
        </w:rPr>
        <w:t>אדלשטיין</w:t>
      </w:r>
      <w:proofErr w:type="spellEnd"/>
      <w:r w:rsidRPr="007A1DE2">
        <w:rPr>
          <w:rFonts w:cs="David" w:hint="cs"/>
          <w:u w:val="single"/>
          <w:rtl/>
        </w:rPr>
        <w:t>:</w:t>
      </w:r>
    </w:p>
    <w:p w14:paraId="0423363B" w14:textId="77777777" w:rsidR="007A1DE2" w:rsidRPr="007A1DE2" w:rsidRDefault="007A1DE2" w:rsidP="007A1DE2">
      <w:pPr>
        <w:bidi/>
        <w:rPr>
          <w:rFonts w:cs="David" w:hint="cs"/>
          <w:rtl/>
        </w:rPr>
      </w:pPr>
    </w:p>
    <w:p w14:paraId="55E43366" w14:textId="77777777" w:rsidR="007A1DE2" w:rsidRPr="007A1DE2" w:rsidRDefault="007A1DE2" w:rsidP="007A1DE2">
      <w:pPr>
        <w:bidi/>
        <w:rPr>
          <w:rFonts w:cs="David" w:hint="cs"/>
          <w:rtl/>
        </w:rPr>
      </w:pPr>
      <w:r w:rsidRPr="007A1DE2">
        <w:rPr>
          <w:rFonts w:cs="David" w:hint="cs"/>
          <w:rtl/>
        </w:rPr>
        <w:tab/>
        <w:t xml:space="preserve">יודע, יודע. </w:t>
      </w:r>
    </w:p>
    <w:p w14:paraId="2E94B236" w14:textId="77777777" w:rsidR="007A1DE2" w:rsidRPr="007A1DE2" w:rsidRDefault="007A1DE2" w:rsidP="007A1DE2">
      <w:pPr>
        <w:bidi/>
        <w:rPr>
          <w:rFonts w:cs="David" w:hint="cs"/>
          <w:rtl/>
        </w:rPr>
      </w:pPr>
    </w:p>
    <w:p w14:paraId="19859983" w14:textId="77777777" w:rsidR="007A1DE2" w:rsidRPr="007A1DE2" w:rsidRDefault="007A1DE2" w:rsidP="007A1DE2">
      <w:pPr>
        <w:bidi/>
        <w:rPr>
          <w:rFonts w:cs="David" w:hint="cs"/>
          <w:rtl/>
        </w:rPr>
      </w:pPr>
      <w:r w:rsidRPr="007A1DE2">
        <w:rPr>
          <w:rFonts w:cs="David" w:hint="cs"/>
          <w:u w:val="single"/>
          <w:rtl/>
        </w:rPr>
        <w:t>ראובן ריבלין:</w:t>
      </w:r>
    </w:p>
    <w:p w14:paraId="355EEC8A" w14:textId="77777777" w:rsidR="007A1DE2" w:rsidRPr="007A1DE2" w:rsidRDefault="007A1DE2" w:rsidP="007A1DE2">
      <w:pPr>
        <w:bidi/>
        <w:rPr>
          <w:rFonts w:cs="David" w:hint="cs"/>
          <w:rtl/>
        </w:rPr>
      </w:pPr>
    </w:p>
    <w:p w14:paraId="15A53B95" w14:textId="77777777" w:rsidR="007A1DE2" w:rsidRPr="007A1DE2" w:rsidRDefault="007A1DE2" w:rsidP="007A1DE2">
      <w:pPr>
        <w:bidi/>
        <w:rPr>
          <w:rFonts w:cs="David" w:hint="cs"/>
          <w:rtl/>
        </w:rPr>
      </w:pPr>
      <w:r w:rsidRPr="007A1DE2">
        <w:rPr>
          <w:rFonts w:cs="David" w:hint="cs"/>
          <w:rtl/>
        </w:rPr>
        <w:tab/>
        <w:t xml:space="preserve">לכן, אדוני היושב ראש, יותר חשובה הכנסת מכולנו יחד. למרות דעתכם האישית הטובה על חברים, לא לעיני המצלמות כי אנחנו הופכים כל פעם מחדש להצגה הכי טובה בעיר וזה חבל. אנחנו רציניים. </w:t>
      </w:r>
    </w:p>
    <w:p w14:paraId="7EEB879C" w14:textId="77777777" w:rsidR="007A1DE2" w:rsidRPr="007A1DE2" w:rsidRDefault="007A1DE2" w:rsidP="007A1DE2">
      <w:pPr>
        <w:bidi/>
        <w:rPr>
          <w:rFonts w:cs="David" w:hint="cs"/>
          <w:rtl/>
        </w:rPr>
      </w:pPr>
    </w:p>
    <w:p w14:paraId="2CBE6CA0" w14:textId="77777777" w:rsidR="007A1DE2" w:rsidRPr="007A1DE2" w:rsidRDefault="007A1DE2" w:rsidP="007A1DE2">
      <w:pPr>
        <w:bidi/>
        <w:rPr>
          <w:rFonts w:cs="David" w:hint="cs"/>
          <w:rtl/>
        </w:rPr>
      </w:pPr>
    </w:p>
    <w:p w14:paraId="205A00D5" w14:textId="77777777" w:rsidR="007A1DE2" w:rsidRPr="007A1DE2" w:rsidRDefault="007A1DE2" w:rsidP="007A1DE2">
      <w:pPr>
        <w:bidi/>
        <w:rPr>
          <w:rFonts w:cs="David" w:hint="cs"/>
          <w:rtl/>
        </w:rPr>
      </w:pPr>
      <w:r w:rsidRPr="007A1DE2">
        <w:rPr>
          <w:rFonts w:cs="David" w:hint="cs"/>
          <w:u w:val="single"/>
          <w:rtl/>
        </w:rPr>
        <w:t>היו"ר דוד טל:</w:t>
      </w:r>
    </w:p>
    <w:p w14:paraId="37DEA287" w14:textId="77777777" w:rsidR="007A1DE2" w:rsidRPr="007A1DE2" w:rsidRDefault="007A1DE2" w:rsidP="007A1DE2">
      <w:pPr>
        <w:bidi/>
        <w:rPr>
          <w:rFonts w:cs="David" w:hint="cs"/>
          <w:rtl/>
        </w:rPr>
      </w:pPr>
    </w:p>
    <w:p w14:paraId="730DE2E4" w14:textId="77777777" w:rsidR="007A1DE2" w:rsidRPr="007A1DE2" w:rsidRDefault="007A1DE2" w:rsidP="007A1DE2">
      <w:pPr>
        <w:bidi/>
        <w:ind w:firstLine="567"/>
        <w:rPr>
          <w:rFonts w:cs="David" w:hint="cs"/>
          <w:rtl/>
        </w:rPr>
      </w:pPr>
      <w:r w:rsidRPr="007A1DE2">
        <w:rPr>
          <w:rFonts w:cs="David" w:hint="cs"/>
          <w:rtl/>
        </w:rPr>
        <w:t xml:space="preserve">תודה רבה, חבר הכנסת ריבלין. חבר הכנסת דב </w:t>
      </w:r>
      <w:proofErr w:type="spellStart"/>
      <w:r w:rsidRPr="007A1DE2">
        <w:rPr>
          <w:rFonts w:cs="David" w:hint="cs"/>
          <w:rtl/>
        </w:rPr>
        <w:t>חנין</w:t>
      </w:r>
      <w:proofErr w:type="spellEnd"/>
      <w:r w:rsidRPr="007A1DE2">
        <w:rPr>
          <w:rFonts w:cs="David" w:hint="cs"/>
          <w:rtl/>
        </w:rPr>
        <w:t xml:space="preserve"> ואחריו, אחרון הדוברים, חבר הכנסת כחלון. </w:t>
      </w:r>
    </w:p>
    <w:p w14:paraId="76C63A76" w14:textId="77777777" w:rsidR="007A1DE2" w:rsidRPr="007A1DE2" w:rsidRDefault="007A1DE2" w:rsidP="007A1DE2">
      <w:pPr>
        <w:bidi/>
        <w:rPr>
          <w:rFonts w:cs="David" w:hint="cs"/>
          <w:rtl/>
        </w:rPr>
      </w:pPr>
    </w:p>
    <w:p w14:paraId="2DBDC7F7" w14:textId="77777777" w:rsidR="007A1DE2" w:rsidRPr="007A1DE2" w:rsidRDefault="007A1DE2" w:rsidP="007A1DE2">
      <w:pPr>
        <w:pStyle w:val="Heading5"/>
        <w:jc w:val="left"/>
        <w:rPr>
          <w:rFonts w:hint="cs"/>
          <w:sz w:val="24"/>
          <w:rtl/>
        </w:rPr>
      </w:pPr>
      <w:r w:rsidRPr="007A1DE2">
        <w:rPr>
          <w:rFonts w:hint="cs"/>
          <w:sz w:val="24"/>
          <w:u w:val="single"/>
          <w:rtl/>
        </w:rPr>
        <w:t xml:space="preserve">דב </w:t>
      </w:r>
      <w:proofErr w:type="spellStart"/>
      <w:r w:rsidRPr="007A1DE2">
        <w:rPr>
          <w:rFonts w:hint="cs"/>
          <w:sz w:val="24"/>
          <w:u w:val="single"/>
          <w:rtl/>
        </w:rPr>
        <w:t>חנין</w:t>
      </w:r>
      <w:proofErr w:type="spellEnd"/>
      <w:r w:rsidRPr="007A1DE2">
        <w:rPr>
          <w:rFonts w:hint="cs"/>
          <w:sz w:val="24"/>
          <w:u w:val="single"/>
          <w:rtl/>
        </w:rPr>
        <w:t>:</w:t>
      </w:r>
    </w:p>
    <w:p w14:paraId="64AD1563" w14:textId="77777777" w:rsidR="007A1DE2" w:rsidRPr="007A1DE2" w:rsidRDefault="007A1DE2" w:rsidP="007A1DE2">
      <w:pPr>
        <w:pStyle w:val="Heading5"/>
        <w:jc w:val="left"/>
        <w:rPr>
          <w:rFonts w:hint="cs"/>
          <w:sz w:val="24"/>
          <w:rtl/>
        </w:rPr>
      </w:pPr>
    </w:p>
    <w:p w14:paraId="5F1A5BD1" w14:textId="77777777" w:rsidR="007A1DE2" w:rsidRPr="007A1DE2" w:rsidRDefault="007A1DE2" w:rsidP="007A1DE2">
      <w:pPr>
        <w:bidi/>
        <w:rPr>
          <w:rFonts w:cs="David" w:hint="cs"/>
          <w:rtl/>
        </w:rPr>
      </w:pPr>
      <w:r w:rsidRPr="007A1DE2">
        <w:rPr>
          <w:rFonts w:cs="David" w:hint="cs"/>
          <w:rtl/>
        </w:rPr>
        <w:tab/>
        <w:t xml:space="preserve">אדוני היושב ראש, אמר חבר הכנסת ריבלין שאם היו פונים חברי הכנסת הפורשים בלי הסכם, בלי סיכומים ובלי כל המידע הנוסף שהגיע לידיעת ועדת הכנסת, ועדת הכנסת הייתה מאשרת את פנייתם. הוא צודק. זה המהלך הטבעי, הנוהג, זה מה שקורה בדרך כלל בוועדת הכנסת כאשר סיעות מתפלגות. אנחנו בוודאי, כוועדת כנסת, לא רשאים לשקול שיקולים פוליטיים. המהלך הנוהג </w:t>
      </w:r>
      <w:r w:rsidRPr="007A1DE2">
        <w:rPr>
          <w:rFonts w:cs="David"/>
          <w:rtl/>
        </w:rPr>
        <w:t>–</w:t>
      </w:r>
      <w:r w:rsidRPr="007A1DE2">
        <w:rPr>
          <w:rFonts w:cs="David" w:hint="cs"/>
          <w:rtl/>
        </w:rPr>
        <w:t xml:space="preserve"> וכך נהגה ועדת הכנסת בעבר - הוא לאשר פילוגים בסיעות, כאשר הם מתרחשים. </w:t>
      </w:r>
    </w:p>
    <w:p w14:paraId="11414D80" w14:textId="77777777" w:rsidR="007A1DE2" w:rsidRPr="007A1DE2" w:rsidRDefault="007A1DE2" w:rsidP="007A1DE2">
      <w:pPr>
        <w:bidi/>
        <w:rPr>
          <w:rFonts w:cs="David" w:hint="cs"/>
          <w:rtl/>
        </w:rPr>
      </w:pPr>
    </w:p>
    <w:p w14:paraId="1146E28C" w14:textId="77777777" w:rsidR="007A1DE2" w:rsidRPr="007A1DE2" w:rsidRDefault="007A1DE2" w:rsidP="007A1DE2">
      <w:pPr>
        <w:bidi/>
        <w:ind w:firstLine="567"/>
        <w:rPr>
          <w:rFonts w:cs="David" w:hint="cs"/>
          <w:rtl/>
        </w:rPr>
      </w:pPr>
      <w:r w:rsidRPr="007A1DE2">
        <w:rPr>
          <w:rFonts w:cs="David" w:hint="cs"/>
          <w:rtl/>
        </w:rPr>
        <w:t xml:space="preserve">אבל כל זה "אם", מכיוון שוועדת הכנסת לא יכולה ואסור לה לעצום את עיניה ולא לראות את מה שמתרחש כאן. ועדת הכנסת לא יכולה להתעלם, לא מההסכם הקודם, שאומרים לנו היום שאיננו קיים אבל לא ברור לי באיזה מובן בדיוק הוא איננו קיים, וגם לא מההסכם הנוכחי. לכן, עמיתיי חברי הכנסת, מתוך האחריות שלנו כגוף ציבורי, כגוף שצריך לשמור על אמון הציבור במערכת הפוליטית </w:t>
      </w:r>
      <w:proofErr w:type="spellStart"/>
      <w:r w:rsidRPr="007A1DE2">
        <w:rPr>
          <w:rFonts w:cs="David" w:hint="cs"/>
          <w:rtl/>
        </w:rPr>
        <w:t>והפרלמנטרית</w:t>
      </w:r>
      <w:proofErr w:type="spellEnd"/>
      <w:r w:rsidRPr="007A1DE2">
        <w:rPr>
          <w:rFonts w:cs="David" w:hint="cs"/>
          <w:rtl/>
        </w:rPr>
        <w:t xml:space="preserve">, גוף שיש לו אחריות ציבורית כוללת, אני מציע לכל חבריי בוועדה הזו להצביע נגד הבקשה. </w:t>
      </w:r>
    </w:p>
    <w:p w14:paraId="676DCD6E" w14:textId="77777777" w:rsidR="007A1DE2" w:rsidRPr="007A1DE2" w:rsidRDefault="007A1DE2" w:rsidP="007A1DE2">
      <w:pPr>
        <w:bidi/>
        <w:rPr>
          <w:rFonts w:cs="David" w:hint="cs"/>
          <w:rtl/>
        </w:rPr>
      </w:pPr>
    </w:p>
    <w:p w14:paraId="7A6ED41E" w14:textId="77777777" w:rsidR="007A1DE2" w:rsidRPr="007A1DE2" w:rsidRDefault="007A1DE2" w:rsidP="007A1DE2">
      <w:pPr>
        <w:bidi/>
        <w:rPr>
          <w:rFonts w:cs="David" w:hint="cs"/>
          <w:rtl/>
        </w:rPr>
      </w:pPr>
      <w:r w:rsidRPr="007A1DE2">
        <w:rPr>
          <w:rFonts w:cs="David" w:hint="cs"/>
          <w:u w:val="single"/>
          <w:rtl/>
        </w:rPr>
        <w:t>היו"ר דוד טל:</w:t>
      </w:r>
    </w:p>
    <w:p w14:paraId="08CC76F7" w14:textId="77777777" w:rsidR="007A1DE2" w:rsidRPr="007A1DE2" w:rsidRDefault="007A1DE2" w:rsidP="007A1DE2">
      <w:pPr>
        <w:bidi/>
        <w:rPr>
          <w:rFonts w:cs="David" w:hint="cs"/>
          <w:rtl/>
        </w:rPr>
      </w:pPr>
    </w:p>
    <w:p w14:paraId="26FCA325" w14:textId="77777777" w:rsidR="007A1DE2" w:rsidRPr="007A1DE2" w:rsidRDefault="007A1DE2" w:rsidP="007A1DE2">
      <w:pPr>
        <w:bidi/>
        <w:rPr>
          <w:rFonts w:cs="David" w:hint="cs"/>
          <w:rtl/>
        </w:rPr>
      </w:pPr>
      <w:r w:rsidRPr="007A1DE2">
        <w:rPr>
          <w:rFonts w:cs="David" w:hint="cs"/>
          <w:rtl/>
        </w:rPr>
        <w:tab/>
        <w:t xml:space="preserve">תודה. אחרון הדוברים, חבר הכנסת כחלון ולאחר מכן אנחנו עוברים להצבעות. בבקשה. </w:t>
      </w:r>
    </w:p>
    <w:p w14:paraId="450B8BDF" w14:textId="77777777" w:rsidR="007A1DE2" w:rsidRPr="007A1DE2" w:rsidRDefault="007A1DE2" w:rsidP="007A1DE2">
      <w:pPr>
        <w:bidi/>
        <w:rPr>
          <w:rFonts w:cs="David" w:hint="cs"/>
          <w:rtl/>
        </w:rPr>
      </w:pPr>
    </w:p>
    <w:p w14:paraId="6701C426" w14:textId="77777777" w:rsidR="007A1DE2" w:rsidRPr="007A1DE2" w:rsidRDefault="007A1DE2" w:rsidP="007A1DE2">
      <w:pPr>
        <w:bidi/>
        <w:rPr>
          <w:rFonts w:cs="David" w:hint="cs"/>
          <w:rtl/>
        </w:rPr>
      </w:pPr>
      <w:r w:rsidRPr="007A1DE2">
        <w:rPr>
          <w:rFonts w:cs="David" w:hint="cs"/>
          <w:u w:val="single"/>
          <w:rtl/>
        </w:rPr>
        <w:t>משה כחלון:</w:t>
      </w:r>
    </w:p>
    <w:p w14:paraId="49CED359" w14:textId="77777777" w:rsidR="007A1DE2" w:rsidRPr="007A1DE2" w:rsidRDefault="007A1DE2" w:rsidP="007A1DE2">
      <w:pPr>
        <w:bidi/>
        <w:rPr>
          <w:rFonts w:cs="David" w:hint="cs"/>
          <w:rtl/>
        </w:rPr>
      </w:pPr>
    </w:p>
    <w:p w14:paraId="1E8EEC9A" w14:textId="77777777" w:rsidR="007A1DE2" w:rsidRPr="007A1DE2" w:rsidRDefault="007A1DE2" w:rsidP="007A1DE2">
      <w:pPr>
        <w:bidi/>
        <w:rPr>
          <w:rFonts w:cs="David" w:hint="cs"/>
          <w:rtl/>
        </w:rPr>
      </w:pPr>
      <w:r w:rsidRPr="007A1DE2">
        <w:rPr>
          <w:rFonts w:cs="David" w:hint="cs"/>
          <w:rtl/>
        </w:rPr>
        <w:tab/>
        <w:t xml:space="preserve"> תודה רבה. שמענו הרבה דברים לכאן ולכאן. אני הייתי מצביע בעד שלושת הסעיפים, אבל יש לי בקשה למשה </w:t>
      </w:r>
      <w:proofErr w:type="spellStart"/>
      <w:r w:rsidRPr="007A1DE2">
        <w:rPr>
          <w:rFonts w:cs="David" w:hint="cs"/>
          <w:rtl/>
        </w:rPr>
        <w:t>שרוני</w:t>
      </w:r>
      <w:proofErr w:type="spellEnd"/>
      <w:r w:rsidRPr="007A1DE2">
        <w:rPr>
          <w:rFonts w:cs="David" w:hint="cs"/>
          <w:rtl/>
        </w:rPr>
        <w:t xml:space="preserve"> </w:t>
      </w:r>
      <w:r w:rsidRPr="007A1DE2">
        <w:rPr>
          <w:rFonts w:cs="David"/>
          <w:rtl/>
        </w:rPr>
        <w:t>–</w:t>
      </w:r>
      <w:r w:rsidRPr="007A1DE2">
        <w:rPr>
          <w:rFonts w:cs="David" w:hint="cs"/>
          <w:rtl/>
        </w:rPr>
        <w:t xml:space="preserve"> ואני מאוד מקווה שחברי הכנסת התכוונו למה שהם אמרו פה, שעם סעיף 1 אין להם בעיה, זה רק עניין של אישור </w:t>
      </w:r>
      <w:proofErr w:type="spellStart"/>
      <w:r w:rsidRPr="007A1DE2">
        <w:rPr>
          <w:rFonts w:cs="David" w:hint="cs"/>
          <w:rtl/>
        </w:rPr>
        <w:t>פרוצדורלי</w:t>
      </w:r>
      <w:proofErr w:type="spellEnd"/>
      <w:r w:rsidRPr="007A1DE2">
        <w:rPr>
          <w:rFonts w:cs="David" w:hint="cs"/>
          <w:rtl/>
        </w:rPr>
        <w:t xml:space="preserve"> לחלוטין - שישמיט את סעיפים 2 ו-3.</w:t>
      </w:r>
    </w:p>
    <w:p w14:paraId="6C179FAB" w14:textId="77777777" w:rsidR="007A1DE2" w:rsidRPr="007A1DE2" w:rsidRDefault="007A1DE2" w:rsidP="007A1DE2">
      <w:pPr>
        <w:bidi/>
        <w:rPr>
          <w:rFonts w:cs="David" w:hint="cs"/>
          <w:rtl/>
        </w:rPr>
      </w:pPr>
    </w:p>
    <w:p w14:paraId="61554726" w14:textId="77777777" w:rsidR="007A1DE2" w:rsidRDefault="007A1DE2" w:rsidP="007A1DE2">
      <w:pPr>
        <w:bidi/>
        <w:rPr>
          <w:rFonts w:cs="David" w:hint="cs"/>
          <w:u w:val="single"/>
          <w:rtl/>
        </w:rPr>
      </w:pPr>
      <w:r w:rsidRPr="007A1DE2">
        <w:rPr>
          <w:rFonts w:cs="David"/>
          <w:u w:val="single"/>
          <w:rtl/>
        </w:rPr>
        <w:br w:type="page"/>
      </w:r>
    </w:p>
    <w:p w14:paraId="1F976987" w14:textId="77777777" w:rsidR="007A1DE2" w:rsidRDefault="007A1DE2" w:rsidP="007A1DE2">
      <w:pPr>
        <w:bidi/>
        <w:rPr>
          <w:rFonts w:cs="David" w:hint="cs"/>
          <w:u w:val="single"/>
          <w:rtl/>
        </w:rPr>
      </w:pPr>
    </w:p>
    <w:p w14:paraId="0EB82907" w14:textId="77777777" w:rsidR="007A1DE2" w:rsidRPr="007A1DE2" w:rsidRDefault="007A1DE2" w:rsidP="007A1DE2">
      <w:pPr>
        <w:bidi/>
        <w:rPr>
          <w:rFonts w:cs="David" w:hint="cs"/>
          <w:rtl/>
        </w:rPr>
      </w:pPr>
      <w:r w:rsidRPr="007A1DE2">
        <w:rPr>
          <w:rFonts w:cs="David" w:hint="cs"/>
          <w:u w:val="single"/>
          <w:rtl/>
        </w:rPr>
        <w:t>היו"ר דוד טל:</w:t>
      </w:r>
    </w:p>
    <w:p w14:paraId="4A0AA1DF" w14:textId="77777777" w:rsidR="007A1DE2" w:rsidRPr="007A1DE2" w:rsidRDefault="007A1DE2" w:rsidP="007A1DE2">
      <w:pPr>
        <w:bidi/>
        <w:rPr>
          <w:rFonts w:cs="David" w:hint="cs"/>
          <w:rtl/>
        </w:rPr>
      </w:pPr>
    </w:p>
    <w:p w14:paraId="14F0C7EC" w14:textId="77777777" w:rsidR="007A1DE2" w:rsidRPr="007A1DE2" w:rsidRDefault="007A1DE2" w:rsidP="007A1DE2">
      <w:pPr>
        <w:bidi/>
        <w:rPr>
          <w:rFonts w:cs="David" w:hint="cs"/>
          <w:rtl/>
        </w:rPr>
      </w:pPr>
      <w:r w:rsidRPr="007A1DE2">
        <w:rPr>
          <w:rFonts w:cs="David" w:hint="cs"/>
          <w:rtl/>
        </w:rPr>
        <w:tab/>
        <w:t xml:space="preserve">חבר הכנסת כחלון, אני רוצה להעיר גם את תשומת ליבם של חברי הכנסת האחרים בוועדה. לגבי הסעיף השני, גם אם נחליט שאנחנו לא רוצים להצביע אנחנו נצטרך. אם מאשרים את הסעיף הראשון צריך לקבוע איזשהו שם לסיעה. לגבי הסעיף השלישי, מה שאתה רוצה להגיד עכשיו זה מאוד רלוונטי, אבל במידה שמאשרים סעיף ראשון צריך לקרוא לה שם, כל שם שהוא. אפשר לאשר את מה שהם מבקשים, "צדק לגמלאים", אפשר משהו אחר. </w:t>
      </w:r>
    </w:p>
    <w:p w14:paraId="74326F64" w14:textId="77777777" w:rsidR="007A1DE2" w:rsidRPr="007A1DE2" w:rsidRDefault="007A1DE2" w:rsidP="007A1DE2">
      <w:pPr>
        <w:bidi/>
        <w:rPr>
          <w:rFonts w:cs="David" w:hint="cs"/>
          <w:rtl/>
        </w:rPr>
      </w:pPr>
    </w:p>
    <w:p w14:paraId="4DE8342E"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6026B56E" w14:textId="77777777" w:rsidR="007A1DE2" w:rsidRPr="007A1DE2" w:rsidRDefault="007A1DE2" w:rsidP="007A1DE2">
      <w:pPr>
        <w:pStyle w:val="Heading5"/>
        <w:jc w:val="left"/>
        <w:rPr>
          <w:rFonts w:hint="cs"/>
          <w:sz w:val="24"/>
          <w:rtl/>
        </w:rPr>
      </w:pPr>
    </w:p>
    <w:p w14:paraId="480B2C4E" w14:textId="77777777" w:rsidR="007A1DE2" w:rsidRPr="007A1DE2" w:rsidRDefault="007A1DE2" w:rsidP="007A1DE2">
      <w:pPr>
        <w:bidi/>
        <w:rPr>
          <w:rFonts w:cs="David" w:hint="cs"/>
          <w:rtl/>
        </w:rPr>
      </w:pPr>
      <w:r w:rsidRPr="007A1DE2">
        <w:rPr>
          <w:rFonts w:cs="David" w:hint="cs"/>
          <w:rtl/>
        </w:rPr>
        <w:tab/>
        <w:t xml:space="preserve"> מה זה קשור? זו סמנטיקה.</w:t>
      </w:r>
    </w:p>
    <w:p w14:paraId="6FAF8306" w14:textId="77777777" w:rsidR="007A1DE2" w:rsidRPr="007A1DE2" w:rsidRDefault="007A1DE2" w:rsidP="007A1DE2">
      <w:pPr>
        <w:bidi/>
        <w:rPr>
          <w:rFonts w:cs="David" w:hint="cs"/>
          <w:rtl/>
        </w:rPr>
      </w:pPr>
    </w:p>
    <w:p w14:paraId="3B428374" w14:textId="77777777" w:rsidR="007A1DE2" w:rsidRPr="007A1DE2" w:rsidRDefault="007A1DE2" w:rsidP="007A1DE2">
      <w:pPr>
        <w:bidi/>
        <w:rPr>
          <w:rFonts w:cs="David" w:hint="cs"/>
          <w:rtl/>
        </w:rPr>
      </w:pPr>
      <w:r w:rsidRPr="007A1DE2">
        <w:rPr>
          <w:rFonts w:cs="David" w:hint="cs"/>
          <w:u w:val="single"/>
          <w:rtl/>
        </w:rPr>
        <w:t>היו"ר דוד טל:</w:t>
      </w:r>
    </w:p>
    <w:p w14:paraId="01B9BFCD" w14:textId="77777777" w:rsidR="007A1DE2" w:rsidRPr="007A1DE2" w:rsidRDefault="007A1DE2" w:rsidP="007A1DE2">
      <w:pPr>
        <w:bidi/>
        <w:rPr>
          <w:rFonts w:cs="David" w:hint="cs"/>
          <w:rtl/>
        </w:rPr>
      </w:pPr>
    </w:p>
    <w:p w14:paraId="4DFFD9F6" w14:textId="77777777" w:rsidR="007A1DE2" w:rsidRPr="007A1DE2" w:rsidRDefault="007A1DE2" w:rsidP="007A1DE2">
      <w:pPr>
        <w:bidi/>
        <w:rPr>
          <w:rFonts w:cs="David" w:hint="cs"/>
          <w:rtl/>
        </w:rPr>
      </w:pPr>
      <w:r w:rsidRPr="007A1DE2">
        <w:rPr>
          <w:rFonts w:cs="David" w:hint="cs"/>
          <w:rtl/>
        </w:rPr>
        <w:tab/>
        <w:t xml:space="preserve">אגיד מה זה קשור. אם נאשר את ההתפלגות נצטרך לתת שם לסיעה. </w:t>
      </w:r>
    </w:p>
    <w:p w14:paraId="6B599EF0" w14:textId="77777777" w:rsidR="007A1DE2" w:rsidRPr="007A1DE2" w:rsidRDefault="007A1DE2" w:rsidP="007A1DE2">
      <w:pPr>
        <w:bidi/>
        <w:rPr>
          <w:rFonts w:cs="David" w:hint="cs"/>
          <w:rtl/>
        </w:rPr>
      </w:pPr>
    </w:p>
    <w:p w14:paraId="68335598"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1467A487" w14:textId="77777777" w:rsidR="007A1DE2" w:rsidRPr="007A1DE2" w:rsidRDefault="007A1DE2" w:rsidP="007A1DE2">
      <w:pPr>
        <w:pStyle w:val="Heading5"/>
        <w:jc w:val="left"/>
        <w:rPr>
          <w:rFonts w:hint="cs"/>
          <w:sz w:val="24"/>
          <w:rtl/>
        </w:rPr>
      </w:pPr>
    </w:p>
    <w:p w14:paraId="671F8FA1" w14:textId="77777777" w:rsidR="007A1DE2" w:rsidRPr="007A1DE2" w:rsidRDefault="007A1DE2" w:rsidP="007A1DE2">
      <w:pPr>
        <w:bidi/>
        <w:rPr>
          <w:rFonts w:cs="David" w:hint="cs"/>
          <w:rtl/>
        </w:rPr>
      </w:pPr>
      <w:r w:rsidRPr="007A1DE2">
        <w:rPr>
          <w:rFonts w:cs="David" w:hint="cs"/>
          <w:rtl/>
        </w:rPr>
        <w:tab/>
        <w:t xml:space="preserve">לא צריך לאשר את ההתפלגות. </w:t>
      </w:r>
    </w:p>
    <w:p w14:paraId="40D6035B" w14:textId="77777777" w:rsidR="007A1DE2" w:rsidRPr="007A1DE2" w:rsidRDefault="007A1DE2" w:rsidP="007A1DE2">
      <w:pPr>
        <w:bidi/>
        <w:rPr>
          <w:rFonts w:cs="David" w:hint="cs"/>
          <w:rtl/>
        </w:rPr>
      </w:pPr>
    </w:p>
    <w:p w14:paraId="6D4B9B2A" w14:textId="77777777" w:rsidR="007A1DE2" w:rsidRPr="007A1DE2" w:rsidRDefault="007A1DE2" w:rsidP="007A1DE2">
      <w:pPr>
        <w:bidi/>
        <w:rPr>
          <w:rFonts w:cs="David" w:hint="cs"/>
          <w:rtl/>
        </w:rPr>
      </w:pPr>
      <w:r w:rsidRPr="007A1DE2">
        <w:rPr>
          <w:rFonts w:cs="David" w:hint="cs"/>
          <w:u w:val="single"/>
          <w:rtl/>
        </w:rPr>
        <w:t>היו"ר דוד טל:</w:t>
      </w:r>
    </w:p>
    <w:p w14:paraId="088C83B0" w14:textId="77777777" w:rsidR="007A1DE2" w:rsidRPr="007A1DE2" w:rsidRDefault="007A1DE2" w:rsidP="007A1DE2">
      <w:pPr>
        <w:bidi/>
        <w:rPr>
          <w:rFonts w:cs="David" w:hint="cs"/>
          <w:rtl/>
        </w:rPr>
      </w:pPr>
    </w:p>
    <w:p w14:paraId="11A499EF" w14:textId="77777777" w:rsidR="007A1DE2" w:rsidRPr="007A1DE2" w:rsidRDefault="007A1DE2" w:rsidP="007A1DE2">
      <w:pPr>
        <w:bidi/>
        <w:rPr>
          <w:rFonts w:cs="David" w:hint="cs"/>
          <w:rtl/>
        </w:rPr>
      </w:pPr>
      <w:r w:rsidRPr="007A1DE2">
        <w:rPr>
          <w:rFonts w:cs="David" w:hint="cs"/>
          <w:rtl/>
        </w:rPr>
        <w:tab/>
        <w:t xml:space="preserve">זה משהו אחר. אמרתי "אם". </w:t>
      </w:r>
    </w:p>
    <w:p w14:paraId="72B212A1" w14:textId="77777777" w:rsidR="007A1DE2" w:rsidRPr="007A1DE2" w:rsidRDefault="007A1DE2" w:rsidP="007A1DE2">
      <w:pPr>
        <w:bidi/>
        <w:rPr>
          <w:rFonts w:cs="David" w:hint="cs"/>
          <w:rtl/>
        </w:rPr>
      </w:pPr>
    </w:p>
    <w:p w14:paraId="34819C28" w14:textId="77777777" w:rsidR="007A1DE2" w:rsidRPr="007A1DE2" w:rsidRDefault="007A1DE2" w:rsidP="007A1DE2">
      <w:pPr>
        <w:pStyle w:val="Heading5"/>
        <w:jc w:val="left"/>
        <w:rPr>
          <w:rFonts w:hint="cs"/>
          <w:sz w:val="24"/>
          <w:rtl/>
        </w:rPr>
      </w:pPr>
      <w:r w:rsidRPr="007A1DE2">
        <w:rPr>
          <w:rFonts w:hint="cs"/>
          <w:sz w:val="24"/>
          <w:u w:val="single"/>
          <w:rtl/>
        </w:rPr>
        <w:t>יואל חסון:</w:t>
      </w:r>
    </w:p>
    <w:p w14:paraId="6B507322" w14:textId="77777777" w:rsidR="007A1DE2" w:rsidRPr="007A1DE2" w:rsidRDefault="007A1DE2" w:rsidP="007A1DE2">
      <w:pPr>
        <w:pStyle w:val="Heading5"/>
        <w:jc w:val="left"/>
        <w:rPr>
          <w:rFonts w:hint="cs"/>
          <w:sz w:val="24"/>
          <w:rtl/>
        </w:rPr>
      </w:pPr>
    </w:p>
    <w:p w14:paraId="085DDFEF" w14:textId="77777777" w:rsidR="007A1DE2" w:rsidRPr="007A1DE2" w:rsidRDefault="007A1DE2" w:rsidP="007A1DE2">
      <w:pPr>
        <w:bidi/>
        <w:rPr>
          <w:rFonts w:cs="David" w:hint="cs"/>
          <w:rtl/>
        </w:rPr>
      </w:pPr>
      <w:r w:rsidRPr="007A1DE2">
        <w:rPr>
          <w:rFonts w:cs="David" w:hint="cs"/>
          <w:rtl/>
        </w:rPr>
        <w:tab/>
        <w:t xml:space="preserve">אם יאשרו את ההתפלגות זה כבר לא משנה, כבר ירדנו למטה. </w:t>
      </w:r>
    </w:p>
    <w:p w14:paraId="14647B9D" w14:textId="77777777" w:rsidR="007A1DE2" w:rsidRPr="007A1DE2" w:rsidRDefault="007A1DE2" w:rsidP="007A1DE2">
      <w:pPr>
        <w:bidi/>
        <w:rPr>
          <w:rFonts w:cs="David" w:hint="cs"/>
          <w:u w:val="single"/>
          <w:rtl/>
        </w:rPr>
      </w:pPr>
    </w:p>
    <w:p w14:paraId="6DE6FAD1" w14:textId="77777777" w:rsidR="007A1DE2" w:rsidRPr="007A1DE2" w:rsidRDefault="007A1DE2" w:rsidP="007A1DE2">
      <w:pPr>
        <w:bidi/>
        <w:rPr>
          <w:rFonts w:cs="David" w:hint="cs"/>
          <w:rtl/>
        </w:rPr>
      </w:pPr>
      <w:r w:rsidRPr="007A1DE2">
        <w:rPr>
          <w:rFonts w:cs="David" w:hint="cs"/>
          <w:u w:val="single"/>
          <w:rtl/>
        </w:rPr>
        <w:t>היו"ר דוד טל:</w:t>
      </w:r>
    </w:p>
    <w:p w14:paraId="51311A63" w14:textId="77777777" w:rsidR="007A1DE2" w:rsidRPr="007A1DE2" w:rsidRDefault="007A1DE2" w:rsidP="007A1DE2">
      <w:pPr>
        <w:bidi/>
        <w:rPr>
          <w:rFonts w:cs="David" w:hint="cs"/>
          <w:rtl/>
        </w:rPr>
      </w:pPr>
    </w:p>
    <w:p w14:paraId="63CE288C" w14:textId="77777777" w:rsidR="007A1DE2" w:rsidRPr="007A1DE2" w:rsidRDefault="007A1DE2" w:rsidP="007A1DE2">
      <w:pPr>
        <w:bidi/>
        <w:rPr>
          <w:rFonts w:cs="David" w:hint="cs"/>
          <w:rtl/>
        </w:rPr>
      </w:pPr>
      <w:r w:rsidRPr="007A1DE2">
        <w:rPr>
          <w:rFonts w:cs="David" w:hint="cs"/>
          <w:rtl/>
        </w:rPr>
        <w:tab/>
        <w:t xml:space="preserve">זה מאוד משנה, משום שאם אנחנו מאשרים את הסעיף הראשון כל הנושא של המימון וכל הדברים האלה לא תופסים כאן. בבקשה. </w:t>
      </w:r>
    </w:p>
    <w:p w14:paraId="76F661DE" w14:textId="77777777" w:rsidR="007A1DE2" w:rsidRPr="007A1DE2" w:rsidRDefault="007A1DE2" w:rsidP="007A1DE2">
      <w:pPr>
        <w:bidi/>
        <w:rPr>
          <w:rFonts w:cs="David" w:hint="cs"/>
          <w:rtl/>
        </w:rPr>
      </w:pPr>
    </w:p>
    <w:p w14:paraId="651567C6" w14:textId="77777777" w:rsidR="007A1DE2" w:rsidRPr="007A1DE2" w:rsidRDefault="007A1DE2" w:rsidP="007A1DE2">
      <w:pPr>
        <w:pStyle w:val="Heading5"/>
        <w:jc w:val="left"/>
        <w:rPr>
          <w:rFonts w:hint="cs"/>
          <w:sz w:val="24"/>
          <w:rtl/>
        </w:rPr>
      </w:pPr>
      <w:r w:rsidRPr="007A1DE2">
        <w:rPr>
          <w:rFonts w:hint="cs"/>
          <w:sz w:val="24"/>
          <w:u w:val="single"/>
          <w:rtl/>
        </w:rPr>
        <w:t>יצחק גלנטי:</w:t>
      </w:r>
    </w:p>
    <w:p w14:paraId="013B06F4" w14:textId="77777777" w:rsidR="007A1DE2" w:rsidRPr="007A1DE2" w:rsidRDefault="007A1DE2" w:rsidP="007A1DE2">
      <w:pPr>
        <w:pStyle w:val="Heading5"/>
        <w:jc w:val="left"/>
        <w:rPr>
          <w:rFonts w:hint="cs"/>
          <w:sz w:val="24"/>
          <w:rtl/>
        </w:rPr>
      </w:pPr>
    </w:p>
    <w:p w14:paraId="508660F5" w14:textId="77777777" w:rsidR="007A1DE2" w:rsidRPr="007A1DE2" w:rsidRDefault="007A1DE2" w:rsidP="007A1DE2">
      <w:pPr>
        <w:bidi/>
        <w:rPr>
          <w:rFonts w:cs="David" w:hint="cs"/>
          <w:rtl/>
        </w:rPr>
      </w:pPr>
      <w:r w:rsidRPr="007A1DE2">
        <w:rPr>
          <w:rFonts w:cs="David" w:hint="cs"/>
          <w:rtl/>
        </w:rPr>
        <w:tab/>
        <w:t xml:space="preserve"> אני מציע את השם "אי-צדק".</w:t>
      </w:r>
    </w:p>
    <w:p w14:paraId="4E427830" w14:textId="77777777" w:rsidR="007A1DE2" w:rsidRPr="007A1DE2" w:rsidRDefault="007A1DE2" w:rsidP="007A1DE2">
      <w:pPr>
        <w:bidi/>
        <w:rPr>
          <w:rFonts w:cs="David" w:hint="cs"/>
          <w:rtl/>
        </w:rPr>
      </w:pPr>
    </w:p>
    <w:p w14:paraId="67099EEE" w14:textId="77777777" w:rsidR="007A1DE2" w:rsidRPr="007A1DE2" w:rsidRDefault="007A1DE2" w:rsidP="007A1DE2">
      <w:pPr>
        <w:bidi/>
        <w:rPr>
          <w:rFonts w:cs="David" w:hint="cs"/>
          <w:rtl/>
        </w:rPr>
      </w:pPr>
      <w:r w:rsidRPr="007A1DE2">
        <w:rPr>
          <w:rFonts w:cs="David" w:hint="cs"/>
          <w:u w:val="single"/>
          <w:rtl/>
        </w:rPr>
        <w:t>היו"ר דוד טל:</w:t>
      </w:r>
    </w:p>
    <w:p w14:paraId="7722F3F6" w14:textId="77777777" w:rsidR="007A1DE2" w:rsidRPr="007A1DE2" w:rsidRDefault="007A1DE2" w:rsidP="007A1DE2">
      <w:pPr>
        <w:bidi/>
        <w:rPr>
          <w:rFonts w:cs="David" w:hint="cs"/>
          <w:rtl/>
        </w:rPr>
      </w:pPr>
    </w:p>
    <w:p w14:paraId="12F62CF7" w14:textId="77777777" w:rsidR="007A1DE2" w:rsidRPr="007A1DE2" w:rsidRDefault="007A1DE2" w:rsidP="007A1DE2">
      <w:pPr>
        <w:bidi/>
        <w:rPr>
          <w:rFonts w:cs="David" w:hint="cs"/>
          <w:rtl/>
        </w:rPr>
      </w:pPr>
      <w:r w:rsidRPr="007A1DE2">
        <w:rPr>
          <w:rFonts w:cs="David" w:hint="cs"/>
          <w:rtl/>
        </w:rPr>
        <w:tab/>
        <w:t xml:space="preserve">אתה יכול להציע גם שם כזה. אביא את זה להצבעה. </w:t>
      </w:r>
    </w:p>
    <w:p w14:paraId="0927B84E" w14:textId="77777777" w:rsidR="007A1DE2" w:rsidRPr="007A1DE2" w:rsidRDefault="007A1DE2" w:rsidP="007A1DE2">
      <w:pPr>
        <w:bidi/>
        <w:rPr>
          <w:rFonts w:cs="David" w:hint="cs"/>
          <w:rtl/>
        </w:rPr>
      </w:pPr>
    </w:p>
    <w:p w14:paraId="53D64121" w14:textId="77777777" w:rsidR="007A1DE2" w:rsidRPr="007A1DE2" w:rsidRDefault="007A1DE2" w:rsidP="007A1DE2">
      <w:pPr>
        <w:bidi/>
        <w:rPr>
          <w:rFonts w:cs="David" w:hint="cs"/>
          <w:rtl/>
        </w:rPr>
      </w:pPr>
      <w:r w:rsidRPr="007A1DE2">
        <w:rPr>
          <w:rFonts w:cs="David" w:hint="cs"/>
          <w:u w:val="single"/>
          <w:rtl/>
        </w:rPr>
        <w:t>משה כחלון:</w:t>
      </w:r>
    </w:p>
    <w:p w14:paraId="5D8D830D" w14:textId="77777777" w:rsidR="007A1DE2" w:rsidRPr="007A1DE2" w:rsidRDefault="007A1DE2" w:rsidP="007A1DE2">
      <w:pPr>
        <w:bidi/>
        <w:rPr>
          <w:rFonts w:cs="David" w:hint="cs"/>
          <w:rtl/>
        </w:rPr>
      </w:pPr>
    </w:p>
    <w:p w14:paraId="18E9716D" w14:textId="77777777" w:rsidR="007A1DE2" w:rsidRPr="007A1DE2" w:rsidRDefault="007A1DE2" w:rsidP="007A1DE2">
      <w:pPr>
        <w:bidi/>
        <w:rPr>
          <w:rFonts w:cs="David" w:hint="cs"/>
          <w:rtl/>
        </w:rPr>
      </w:pPr>
      <w:r w:rsidRPr="007A1DE2">
        <w:rPr>
          <w:rFonts w:cs="David" w:hint="cs"/>
          <w:rtl/>
        </w:rPr>
        <w:tab/>
        <w:t xml:space="preserve"> אני מבקש מחבר הכנסת </w:t>
      </w:r>
      <w:proofErr w:type="spellStart"/>
      <w:r w:rsidRPr="007A1DE2">
        <w:rPr>
          <w:rFonts w:cs="David" w:hint="cs"/>
          <w:rtl/>
        </w:rPr>
        <w:t>שרוני</w:t>
      </w:r>
      <w:proofErr w:type="spellEnd"/>
      <w:r w:rsidRPr="007A1DE2">
        <w:rPr>
          <w:rFonts w:cs="David" w:hint="cs"/>
          <w:rtl/>
        </w:rPr>
        <w:t xml:space="preserve"> להצביע רק על סעיף 1, בתיקון של היושב ראש.</w:t>
      </w:r>
    </w:p>
    <w:p w14:paraId="4EB1250F" w14:textId="77777777" w:rsidR="007A1DE2" w:rsidRPr="007A1DE2" w:rsidRDefault="007A1DE2" w:rsidP="007A1DE2">
      <w:pPr>
        <w:bidi/>
        <w:rPr>
          <w:rFonts w:cs="David" w:hint="cs"/>
          <w:rtl/>
        </w:rPr>
      </w:pPr>
    </w:p>
    <w:p w14:paraId="7CE78EB5" w14:textId="77777777" w:rsidR="007A1DE2" w:rsidRPr="007A1DE2" w:rsidRDefault="007A1DE2" w:rsidP="007A1DE2">
      <w:pPr>
        <w:bidi/>
        <w:rPr>
          <w:rFonts w:cs="David" w:hint="cs"/>
          <w:rtl/>
        </w:rPr>
      </w:pPr>
      <w:r w:rsidRPr="007A1DE2">
        <w:rPr>
          <w:rFonts w:cs="David" w:hint="cs"/>
          <w:u w:val="single"/>
          <w:rtl/>
        </w:rPr>
        <w:t>היו"ר דוד טל:</w:t>
      </w:r>
    </w:p>
    <w:p w14:paraId="5A5AA2EC" w14:textId="77777777" w:rsidR="007A1DE2" w:rsidRPr="007A1DE2" w:rsidRDefault="007A1DE2" w:rsidP="007A1DE2">
      <w:pPr>
        <w:bidi/>
        <w:rPr>
          <w:rFonts w:cs="David" w:hint="cs"/>
          <w:rtl/>
        </w:rPr>
      </w:pPr>
    </w:p>
    <w:p w14:paraId="62292A99" w14:textId="77777777" w:rsidR="007A1DE2" w:rsidRPr="007A1DE2" w:rsidRDefault="007A1DE2" w:rsidP="007A1DE2">
      <w:pPr>
        <w:bidi/>
        <w:ind w:firstLine="567"/>
        <w:rPr>
          <w:rFonts w:cs="David" w:hint="cs"/>
          <w:rtl/>
        </w:rPr>
      </w:pPr>
      <w:r w:rsidRPr="007A1DE2">
        <w:rPr>
          <w:rFonts w:cs="David" w:hint="cs"/>
          <w:rtl/>
        </w:rPr>
        <w:t xml:space="preserve">זה התיקון של היועצת המשפטית, ואני נסמכתי על חוות דעתה. </w:t>
      </w:r>
    </w:p>
    <w:p w14:paraId="60541AE1" w14:textId="77777777" w:rsidR="007A1DE2" w:rsidRPr="007A1DE2" w:rsidRDefault="007A1DE2" w:rsidP="007A1DE2">
      <w:pPr>
        <w:bidi/>
        <w:rPr>
          <w:rFonts w:cs="David" w:hint="cs"/>
          <w:rtl/>
        </w:rPr>
      </w:pPr>
    </w:p>
    <w:p w14:paraId="159807C7" w14:textId="77777777" w:rsidR="007A1DE2" w:rsidRPr="007A1DE2" w:rsidRDefault="007A1DE2" w:rsidP="007A1DE2">
      <w:pPr>
        <w:bidi/>
        <w:rPr>
          <w:rFonts w:cs="David" w:hint="cs"/>
          <w:rtl/>
        </w:rPr>
      </w:pPr>
      <w:r w:rsidRPr="007A1DE2">
        <w:rPr>
          <w:rFonts w:cs="David" w:hint="cs"/>
          <w:u w:val="single"/>
          <w:rtl/>
        </w:rPr>
        <w:t>משה כחלון:</w:t>
      </w:r>
    </w:p>
    <w:p w14:paraId="046F0F33" w14:textId="77777777" w:rsidR="007A1DE2" w:rsidRPr="007A1DE2" w:rsidRDefault="007A1DE2" w:rsidP="007A1DE2">
      <w:pPr>
        <w:bidi/>
        <w:rPr>
          <w:rFonts w:cs="David" w:hint="cs"/>
          <w:rtl/>
        </w:rPr>
      </w:pPr>
    </w:p>
    <w:p w14:paraId="33A6C9F5" w14:textId="77777777" w:rsidR="007A1DE2" w:rsidRPr="007A1DE2" w:rsidRDefault="007A1DE2" w:rsidP="007A1DE2">
      <w:pPr>
        <w:bidi/>
        <w:rPr>
          <w:rFonts w:cs="David" w:hint="cs"/>
          <w:rtl/>
        </w:rPr>
      </w:pPr>
      <w:r w:rsidRPr="007A1DE2">
        <w:rPr>
          <w:rFonts w:cs="David" w:hint="cs"/>
          <w:rtl/>
        </w:rPr>
        <w:tab/>
        <w:t xml:space="preserve">אני מבקש מחבר הכנסת </w:t>
      </w:r>
      <w:proofErr w:type="spellStart"/>
      <w:r w:rsidRPr="007A1DE2">
        <w:rPr>
          <w:rFonts w:cs="David" w:hint="cs"/>
          <w:rtl/>
        </w:rPr>
        <w:t>שרוני</w:t>
      </w:r>
      <w:proofErr w:type="spellEnd"/>
      <w:r w:rsidRPr="007A1DE2">
        <w:rPr>
          <w:rFonts w:cs="David" w:hint="cs"/>
          <w:rtl/>
        </w:rPr>
        <w:t xml:space="preserve"> למשוך את סעיפים 2 ו-3 ולהצביע על סעיף 1. מכאן אנחנו כבר בשלב של צביעות, אם לא יאשרו את סעיף 1 זו כבר צביעות. </w:t>
      </w:r>
    </w:p>
    <w:p w14:paraId="209E78D9" w14:textId="77777777" w:rsidR="007A1DE2" w:rsidRDefault="007A1DE2" w:rsidP="007A1DE2">
      <w:pPr>
        <w:bidi/>
        <w:rPr>
          <w:rFonts w:cs="David" w:hint="cs"/>
          <w:rtl/>
        </w:rPr>
      </w:pPr>
    </w:p>
    <w:p w14:paraId="7A8EE330" w14:textId="77777777" w:rsidR="007A1DE2" w:rsidRDefault="007A1DE2" w:rsidP="007A1DE2">
      <w:pPr>
        <w:bidi/>
        <w:rPr>
          <w:rFonts w:cs="David" w:hint="cs"/>
          <w:rtl/>
        </w:rPr>
      </w:pPr>
    </w:p>
    <w:p w14:paraId="56AE97C8" w14:textId="77777777" w:rsidR="007A1DE2" w:rsidRDefault="007A1DE2" w:rsidP="007A1DE2">
      <w:pPr>
        <w:bidi/>
        <w:rPr>
          <w:rFonts w:cs="David" w:hint="cs"/>
          <w:rtl/>
        </w:rPr>
      </w:pPr>
    </w:p>
    <w:p w14:paraId="0301AA81" w14:textId="77777777" w:rsidR="007A1DE2" w:rsidRDefault="007A1DE2" w:rsidP="007A1DE2">
      <w:pPr>
        <w:bidi/>
        <w:rPr>
          <w:rFonts w:cs="David" w:hint="cs"/>
          <w:rtl/>
        </w:rPr>
      </w:pPr>
    </w:p>
    <w:p w14:paraId="71F6B7FB" w14:textId="77777777" w:rsidR="007A1DE2" w:rsidRDefault="007A1DE2" w:rsidP="007A1DE2">
      <w:pPr>
        <w:bidi/>
        <w:rPr>
          <w:rFonts w:cs="David" w:hint="cs"/>
          <w:rtl/>
        </w:rPr>
      </w:pPr>
    </w:p>
    <w:p w14:paraId="20FCFCF7" w14:textId="77777777" w:rsidR="007A1DE2" w:rsidRPr="007A1DE2" w:rsidRDefault="007A1DE2" w:rsidP="007A1DE2">
      <w:pPr>
        <w:bidi/>
        <w:rPr>
          <w:rFonts w:cs="David" w:hint="cs"/>
          <w:rtl/>
        </w:rPr>
      </w:pPr>
    </w:p>
    <w:p w14:paraId="248165FA" w14:textId="77777777" w:rsidR="007A1DE2" w:rsidRPr="007A1DE2" w:rsidRDefault="007A1DE2" w:rsidP="007A1DE2">
      <w:pPr>
        <w:bidi/>
        <w:rPr>
          <w:rFonts w:cs="David" w:hint="cs"/>
          <w:rtl/>
        </w:rPr>
      </w:pPr>
      <w:r w:rsidRPr="007A1DE2">
        <w:rPr>
          <w:rFonts w:cs="David" w:hint="cs"/>
          <w:u w:val="single"/>
          <w:rtl/>
        </w:rPr>
        <w:t>היו"ר דוד טל:</w:t>
      </w:r>
    </w:p>
    <w:p w14:paraId="1331DDEC" w14:textId="77777777" w:rsidR="007A1DE2" w:rsidRPr="007A1DE2" w:rsidRDefault="007A1DE2" w:rsidP="007A1DE2">
      <w:pPr>
        <w:bidi/>
        <w:rPr>
          <w:rFonts w:cs="David" w:hint="cs"/>
          <w:rtl/>
        </w:rPr>
      </w:pPr>
    </w:p>
    <w:p w14:paraId="7B1B5FC0" w14:textId="77777777" w:rsidR="007A1DE2" w:rsidRPr="007A1DE2" w:rsidRDefault="007A1DE2" w:rsidP="007A1DE2">
      <w:pPr>
        <w:bidi/>
        <w:ind w:firstLine="567"/>
        <w:rPr>
          <w:rFonts w:cs="David" w:hint="cs"/>
          <w:rtl/>
        </w:rPr>
      </w:pPr>
      <w:r w:rsidRPr="007A1DE2">
        <w:rPr>
          <w:rFonts w:cs="David" w:hint="cs"/>
          <w:rtl/>
        </w:rPr>
        <w:t xml:space="preserve">תודה רבה. רבותיי, אני עובר להצבעה. אני מבקש שרק חברים בעלי זכות הצבעה יצביעו, או מחליפיהם. </w:t>
      </w:r>
    </w:p>
    <w:p w14:paraId="643551B8" w14:textId="77777777" w:rsidR="007A1DE2" w:rsidRPr="007A1DE2" w:rsidRDefault="007A1DE2" w:rsidP="007A1DE2">
      <w:pPr>
        <w:bidi/>
        <w:ind w:firstLine="567"/>
        <w:rPr>
          <w:rFonts w:cs="David" w:hint="cs"/>
          <w:rtl/>
        </w:rPr>
      </w:pPr>
    </w:p>
    <w:p w14:paraId="6C8CDB2E" w14:textId="77777777" w:rsidR="007A1DE2" w:rsidRPr="007A1DE2" w:rsidRDefault="007A1DE2" w:rsidP="007A1DE2">
      <w:pPr>
        <w:bidi/>
        <w:ind w:firstLine="567"/>
        <w:rPr>
          <w:rFonts w:cs="David" w:hint="cs"/>
          <w:rtl/>
        </w:rPr>
      </w:pPr>
      <w:r w:rsidRPr="007A1DE2">
        <w:rPr>
          <w:rFonts w:cs="David" w:hint="cs"/>
          <w:rtl/>
        </w:rPr>
        <w:t xml:space="preserve">במקום חבר הכנסת </w:t>
      </w:r>
      <w:proofErr w:type="spellStart"/>
      <w:r w:rsidRPr="007A1DE2">
        <w:rPr>
          <w:rFonts w:cs="David" w:hint="cs"/>
          <w:rtl/>
        </w:rPr>
        <w:t>אפללו</w:t>
      </w:r>
      <w:proofErr w:type="spellEnd"/>
      <w:r w:rsidRPr="007A1DE2">
        <w:rPr>
          <w:rFonts w:cs="David" w:hint="cs"/>
          <w:rtl/>
        </w:rPr>
        <w:t xml:space="preserve"> יצביע חבר הכנסת שי חרמש; במקום חברת הכנסת רונית תירוש יצביע חבר הכנסת </w:t>
      </w:r>
      <w:proofErr w:type="spellStart"/>
      <w:r w:rsidRPr="007A1DE2">
        <w:rPr>
          <w:rFonts w:cs="David" w:hint="cs"/>
          <w:rtl/>
        </w:rPr>
        <w:t>עתניאל</w:t>
      </w:r>
      <w:proofErr w:type="spellEnd"/>
      <w:r w:rsidRPr="007A1DE2">
        <w:rPr>
          <w:rFonts w:cs="David" w:hint="cs"/>
          <w:rtl/>
        </w:rPr>
        <w:t xml:space="preserve"> </w:t>
      </w:r>
      <w:proofErr w:type="spellStart"/>
      <w:r w:rsidRPr="007A1DE2">
        <w:rPr>
          <w:rFonts w:cs="David" w:hint="cs"/>
          <w:rtl/>
        </w:rPr>
        <w:t>שנלר</w:t>
      </w:r>
      <w:proofErr w:type="spellEnd"/>
      <w:r w:rsidRPr="007A1DE2">
        <w:rPr>
          <w:rFonts w:cs="David" w:hint="cs"/>
          <w:rtl/>
        </w:rPr>
        <w:t xml:space="preserve">; במקום חבר הכנסת </w:t>
      </w:r>
      <w:proofErr w:type="spellStart"/>
      <w:r w:rsidRPr="007A1DE2">
        <w:rPr>
          <w:rFonts w:cs="David" w:hint="cs"/>
          <w:rtl/>
        </w:rPr>
        <w:t>רוברט</w:t>
      </w:r>
      <w:proofErr w:type="spellEnd"/>
      <w:r w:rsidRPr="007A1DE2">
        <w:rPr>
          <w:rFonts w:cs="David" w:hint="cs"/>
          <w:rtl/>
        </w:rPr>
        <w:t xml:space="preserve"> </w:t>
      </w:r>
      <w:proofErr w:type="spellStart"/>
      <w:r w:rsidRPr="007A1DE2">
        <w:rPr>
          <w:rFonts w:cs="David" w:hint="cs"/>
          <w:rtl/>
        </w:rPr>
        <w:t>אילטוב</w:t>
      </w:r>
      <w:proofErr w:type="spellEnd"/>
      <w:r w:rsidRPr="007A1DE2">
        <w:rPr>
          <w:rFonts w:cs="David" w:hint="cs"/>
          <w:rtl/>
        </w:rPr>
        <w:t xml:space="preserve"> </w:t>
      </w:r>
      <w:proofErr w:type="spellStart"/>
      <w:r w:rsidRPr="007A1DE2">
        <w:rPr>
          <w:rFonts w:cs="David" w:hint="cs"/>
          <w:rtl/>
        </w:rPr>
        <w:t>ואסתרינה</w:t>
      </w:r>
      <w:proofErr w:type="spellEnd"/>
      <w:r w:rsidRPr="007A1DE2">
        <w:rPr>
          <w:rFonts w:cs="David" w:hint="cs"/>
          <w:rtl/>
        </w:rPr>
        <w:t xml:space="preserve"> </w:t>
      </w:r>
      <w:proofErr w:type="spellStart"/>
      <w:r w:rsidRPr="007A1DE2">
        <w:rPr>
          <w:rFonts w:cs="David" w:hint="cs"/>
          <w:rtl/>
        </w:rPr>
        <w:t>טרטמן</w:t>
      </w:r>
      <w:proofErr w:type="spellEnd"/>
      <w:r w:rsidRPr="007A1DE2">
        <w:rPr>
          <w:rFonts w:cs="David" w:hint="cs"/>
          <w:rtl/>
        </w:rPr>
        <w:t xml:space="preserve"> חברי הכנסת דוד רותם ואלכס מילר; במקום חברת הכנסת זהבה </w:t>
      </w:r>
      <w:proofErr w:type="spellStart"/>
      <w:r w:rsidRPr="007A1DE2">
        <w:rPr>
          <w:rFonts w:cs="David" w:hint="cs"/>
          <w:rtl/>
        </w:rPr>
        <w:t>גלאון</w:t>
      </w:r>
      <w:proofErr w:type="spellEnd"/>
      <w:r w:rsidRPr="007A1DE2">
        <w:rPr>
          <w:rFonts w:cs="David" w:hint="cs"/>
          <w:rtl/>
        </w:rPr>
        <w:t xml:space="preserve"> יצביע חבר הכנסת אבשלום </w:t>
      </w:r>
      <w:proofErr w:type="spellStart"/>
      <w:r w:rsidRPr="007A1DE2">
        <w:rPr>
          <w:rFonts w:cs="David" w:hint="cs"/>
          <w:rtl/>
        </w:rPr>
        <w:t>וילן</w:t>
      </w:r>
      <w:proofErr w:type="spellEnd"/>
      <w:r w:rsidRPr="007A1DE2">
        <w:rPr>
          <w:rFonts w:cs="David" w:hint="cs"/>
          <w:rtl/>
        </w:rPr>
        <w:t>; במקום חבר הכנסת גדעון סער יצביע חבר הכנסת משה כחלון.</w:t>
      </w:r>
    </w:p>
    <w:p w14:paraId="72C15DA8" w14:textId="77777777" w:rsidR="007A1DE2" w:rsidRPr="007A1DE2" w:rsidRDefault="007A1DE2" w:rsidP="007A1DE2">
      <w:pPr>
        <w:bidi/>
        <w:rPr>
          <w:rFonts w:cs="David" w:hint="cs"/>
          <w:rtl/>
        </w:rPr>
      </w:pPr>
    </w:p>
    <w:p w14:paraId="7F32F03C" w14:textId="77777777" w:rsidR="007A1DE2" w:rsidRPr="007A1DE2" w:rsidRDefault="007A1DE2" w:rsidP="007A1DE2">
      <w:pPr>
        <w:bidi/>
        <w:ind w:firstLine="567"/>
        <w:rPr>
          <w:rFonts w:cs="David" w:hint="cs"/>
          <w:rtl/>
        </w:rPr>
      </w:pPr>
      <w:r w:rsidRPr="007A1DE2">
        <w:rPr>
          <w:rFonts w:cs="David" w:hint="cs"/>
          <w:rtl/>
        </w:rPr>
        <w:t xml:space="preserve">לאחר שהבהרנו את כל מה שטעון הבהרה אני עובר להצבעה. מי בעד בקשת חבר הכנסת </w:t>
      </w:r>
      <w:proofErr w:type="spellStart"/>
      <w:r w:rsidRPr="007A1DE2">
        <w:rPr>
          <w:rFonts w:cs="David" w:hint="cs"/>
          <w:rtl/>
        </w:rPr>
        <w:t>שרוני</w:t>
      </w:r>
      <w:proofErr w:type="spellEnd"/>
      <w:r w:rsidRPr="007A1DE2">
        <w:rPr>
          <w:rFonts w:cs="David" w:hint="cs"/>
          <w:rtl/>
        </w:rPr>
        <w:t xml:space="preserve"> וחבריו להתפלגות מסיעת "גיל"?</w:t>
      </w:r>
    </w:p>
    <w:p w14:paraId="603737E3" w14:textId="77777777" w:rsidR="007A1DE2" w:rsidRPr="007A1DE2" w:rsidRDefault="007A1DE2" w:rsidP="007A1DE2">
      <w:pPr>
        <w:bidi/>
        <w:ind w:firstLine="567"/>
        <w:rPr>
          <w:rFonts w:cs="David" w:hint="cs"/>
          <w:rtl/>
        </w:rPr>
      </w:pPr>
    </w:p>
    <w:p w14:paraId="4167F6AD" w14:textId="77777777" w:rsidR="007A1DE2" w:rsidRPr="007A1DE2" w:rsidRDefault="007A1DE2" w:rsidP="007A1DE2">
      <w:pPr>
        <w:bidi/>
        <w:jc w:val="center"/>
        <w:rPr>
          <w:rFonts w:cs="David" w:hint="cs"/>
          <w:b/>
          <w:bCs/>
          <w:rtl/>
        </w:rPr>
      </w:pPr>
      <w:r w:rsidRPr="007A1DE2">
        <w:rPr>
          <w:rFonts w:cs="David" w:hint="cs"/>
          <w:b/>
          <w:bCs/>
          <w:rtl/>
        </w:rPr>
        <w:t>הצבעה</w:t>
      </w:r>
    </w:p>
    <w:p w14:paraId="4C6F2450" w14:textId="77777777" w:rsidR="007A1DE2" w:rsidRPr="007A1DE2" w:rsidRDefault="007A1DE2" w:rsidP="007A1DE2">
      <w:pPr>
        <w:bidi/>
        <w:jc w:val="center"/>
        <w:rPr>
          <w:rFonts w:cs="David" w:hint="cs"/>
          <w:b/>
          <w:bCs/>
          <w:rtl/>
        </w:rPr>
      </w:pPr>
    </w:p>
    <w:p w14:paraId="5ED0E641" w14:textId="77777777" w:rsidR="007A1DE2" w:rsidRPr="007A1DE2" w:rsidRDefault="007A1DE2" w:rsidP="007A1DE2">
      <w:pPr>
        <w:bidi/>
        <w:jc w:val="center"/>
        <w:rPr>
          <w:rFonts w:cs="David" w:hint="cs"/>
          <w:b/>
          <w:bCs/>
          <w:rtl/>
        </w:rPr>
      </w:pPr>
      <w:r w:rsidRPr="007A1DE2">
        <w:rPr>
          <w:rFonts w:cs="David" w:hint="cs"/>
          <w:b/>
          <w:bCs/>
          <w:rtl/>
        </w:rPr>
        <w:t xml:space="preserve">בעד </w:t>
      </w:r>
      <w:r w:rsidRPr="007A1DE2">
        <w:rPr>
          <w:rFonts w:cs="David"/>
          <w:b/>
          <w:bCs/>
          <w:rtl/>
        </w:rPr>
        <w:t>–</w:t>
      </w:r>
      <w:r w:rsidRPr="007A1DE2">
        <w:rPr>
          <w:rFonts w:cs="David" w:hint="cs"/>
          <w:b/>
          <w:bCs/>
          <w:rtl/>
        </w:rPr>
        <w:t xml:space="preserve"> 7</w:t>
      </w:r>
    </w:p>
    <w:p w14:paraId="0F1E399C" w14:textId="77777777" w:rsidR="007A1DE2" w:rsidRPr="007A1DE2" w:rsidRDefault="007A1DE2" w:rsidP="007A1DE2">
      <w:pPr>
        <w:bidi/>
        <w:jc w:val="center"/>
        <w:rPr>
          <w:rFonts w:cs="David" w:hint="cs"/>
          <w:b/>
          <w:bCs/>
          <w:rtl/>
        </w:rPr>
      </w:pPr>
      <w:r w:rsidRPr="007A1DE2">
        <w:rPr>
          <w:rFonts w:cs="David" w:hint="cs"/>
          <w:b/>
          <w:bCs/>
          <w:rtl/>
        </w:rPr>
        <w:t xml:space="preserve">נגד </w:t>
      </w:r>
      <w:r w:rsidRPr="007A1DE2">
        <w:rPr>
          <w:rFonts w:cs="David"/>
          <w:b/>
          <w:bCs/>
          <w:rtl/>
        </w:rPr>
        <w:t>–</w:t>
      </w:r>
      <w:r w:rsidRPr="007A1DE2">
        <w:rPr>
          <w:rFonts w:cs="David" w:hint="cs"/>
          <w:b/>
          <w:bCs/>
          <w:rtl/>
        </w:rPr>
        <w:t xml:space="preserve"> 13</w:t>
      </w:r>
    </w:p>
    <w:p w14:paraId="1594E207" w14:textId="77777777" w:rsidR="007A1DE2" w:rsidRPr="007A1DE2" w:rsidRDefault="007A1DE2" w:rsidP="007A1DE2">
      <w:pPr>
        <w:bidi/>
        <w:jc w:val="center"/>
        <w:rPr>
          <w:rFonts w:cs="David" w:hint="cs"/>
          <w:b/>
          <w:bCs/>
          <w:rtl/>
        </w:rPr>
      </w:pPr>
      <w:r w:rsidRPr="007A1DE2">
        <w:rPr>
          <w:rFonts w:cs="David" w:hint="cs"/>
          <w:b/>
          <w:bCs/>
          <w:rtl/>
        </w:rPr>
        <w:t xml:space="preserve">נמנע </w:t>
      </w:r>
      <w:r w:rsidRPr="007A1DE2">
        <w:rPr>
          <w:rFonts w:cs="David"/>
          <w:b/>
          <w:bCs/>
          <w:rtl/>
        </w:rPr>
        <w:t>–</w:t>
      </w:r>
      <w:r w:rsidRPr="007A1DE2">
        <w:rPr>
          <w:rFonts w:cs="David" w:hint="cs"/>
          <w:b/>
          <w:bCs/>
          <w:rtl/>
        </w:rPr>
        <w:t xml:space="preserve"> 1</w:t>
      </w:r>
    </w:p>
    <w:p w14:paraId="0BAFDD8B" w14:textId="77777777" w:rsidR="007A1DE2" w:rsidRPr="007A1DE2" w:rsidRDefault="007A1DE2" w:rsidP="007A1DE2">
      <w:pPr>
        <w:bidi/>
        <w:jc w:val="center"/>
        <w:rPr>
          <w:rFonts w:cs="David" w:hint="cs"/>
          <w:b/>
          <w:bCs/>
          <w:rtl/>
        </w:rPr>
      </w:pPr>
      <w:r w:rsidRPr="007A1DE2">
        <w:rPr>
          <w:rFonts w:cs="David" w:hint="cs"/>
          <w:b/>
          <w:bCs/>
          <w:rtl/>
        </w:rPr>
        <w:t>ההתפלגות לא אושרה.</w:t>
      </w:r>
    </w:p>
    <w:p w14:paraId="74D2DD68" w14:textId="77777777" w:rsidR="007A1DE2" w:rsidRPr="007A1DE2" w:rsidRDefault="007A1DE2" w:rsidP="007A1DE2">
      <w:pPr>
        <w:bidi/>
        <w:rPr>
          <w:rFonts w:cs="David" w:hint="cs"/>
          <w:rtl/>
        </w:rPr>
      </w:pPr>
    </w:p>
    <w:p w14:paraId="5884DCA9" w14:textId="77777777" w:rsidR="007A1DE2" w:rsidRPr="007A1DE2" w:rsidRDefault="007A1DE2" w:rsidP="007A1DE2">
      <w:pPr>
        <w:bidi/>
        <w:rPr>
          <w:rFonts w:cs="David" w:hint="cs"/>
          <w:rtl/>
        </w:rPr>
      </w:pPr>
    </w:p>
    <w:p w14:paraId="7C121F39" w14:textId="77777777" w:rsidR="007A1DE2" w:rsidRPr="007A1DE2" w:rsidRDefault="007A1DE2" w:rsidP="007A1DE2">
      <w:pPr>
        <w:bidi/>
        <w:rPr>
          <w:rFonts w:cs="David" w:hint="cs"/>
          <w:rtl/>
        </w:rPr>
      </w:pPr>
      <w:r w:rsidRPr="007A1DE2">
        <w:rPr>
          <w:rFonts w:cs="David" w:hint="cs"/>
          <w:u w:val="single"/>
          <w:rtl/>
        </w:rPr>
        <w:t>היו"ר דוד טל:</w:t>
      </w:r>
    </w:p>
    <w:p w14:paraId="5E44DA1F" w14:textId="77777777" w:rsidR="007A1DE2" w:rsidRPr="007A1DE2" w:rsidRDefault="007A1DE2" w:rsidP="007A1DE2">
      <w:pPr>
        <w:bidi/>
        <w:rPr>
          <w:rFonts w:cs="David" w:hint="cs"/>
          <w:rtl/>
        </w:rPr>
      </w:pPr>
    </w:p>
    <w:p w14:paraId="1270C064" w14:textId="77777777" w:rsidR="007A1DE2" w:rsidRPr="007A1DE2" w:rsidRDefault="007A1DE2" w:rsidP="007A1DE2">
      <w:pPr>
        <w:bidi/>
        <w:ind w:firstLine="567"/>
        <w:rPr>
          <w:rFonts w:cs="David" w:hint="cs"/>
          <w:rtl/>
        </w:rPr>
      </w:pPr>
      <w:r w:rsidRPr="007A1DE2">
        <w:rPr>
          <w:rFonts w:cs="David" w:hint="cs"/>
          <w:rtl/>
        </w:rPr>
        <w:t xml:space="preserve">אני קובע שוועדת הכנסת לא אישרה את ההתפלגות. נסיים את הישיבה. </w:t>
      </w:r>
    </w:p>
    <w:p w14:paraId="0A9169BD" w14:textId="77777777" w:rsidR="007A1DE2" w:rsidRPr="007A1DE2" w:rsidRDefault="007A1DE2" w:rsidP="007A1DE2">
      <w:pPr>
        <w:bidi/>
        <w:rPr>
          <w:rFonts w:cs="David" w:hint="cs"/>
          <w:rtl/>
        </w:rPr>
      </w:pPr>
    </w:p>
    <w:p w14:paraId="07922DFD" w14:textId="77777777" w:rsidR="007A1DE2" w:rsidRPr="007A1DE2" w:rsidRDefault="007A1DE2" w:rsidP="007A1DE2">
      <w:pPr>
        <w:bidi/>
        <w:rPr>
          <w:rFonts w:cs="David" w:hint="cs"/>
          <w:rtl/>
        </w:rPr>
      </w:pPr>
      <w:r w:rsidRPr="007A1DE2">
        <w:rPr>
          <w:rFonts w:cs="David" w:hint="cs"/>
          <w:u w:val="single"/>
          <w:rtl/>
        </w:rPr>
        <w:t xml:space="preserve">משה </w:t>
      </w:r>
      <w:proofErr w:type="spellStart"/>
      <w:r w:rsidRPr="007A1DE2">
        <w:rPr>
          <w:rFonts w:cs="David" w:hint="cs"/>
          <w:u w:val="single"/>
          <w:rtl/>
        </w:rPr>
        <w:t>שרוני</w:t>
      </w:r>
      <w:proofErr w:type="spellEnd"/>
      <w:r w:rsidRPr="007A1DE2">
        <w:rPr>
          <w:rFonts w:cs="David" w:hint="cs"/>
          <w:u w:val="single"/>
          <w:rtl/>
        </w:rPr>
        <w:t>:</w:t>
      </w:r>
    </w:p>
    <w:p w14:paraId="0DFAEA7A" w14:textId="77777777" w:rsidR="007A1DE2" w:rsidRPr="007A1DE2" w:rsidRDefault="007A1DE2" w:rsidP="007A1DE2">
      <w:pPr>
        <w:bidi/>
        <w:rPr>
          <w:rFonts w:cs="David" w:hint="cs"/>
          <w:rtl/>
        </w:rPr>
      </w:pPr>
    </w:p>
    <w:p w14:paraId="6E01FA32" w14:textId="77777777" w:rsidR="007A1DE2" w:rsidRPr="007A1DE2" w:rsidRDefault="007A1DE2" w:rsidP="007A1DE2">
      <w:pPr>
        <w:bidi/>
        <w:rPr>
          <w:rFonts w:cs="David" w:hint="cs"/>
          <w:rtl/>
        </w:rPr>
      </w:pPr>
      <w:r w:rsidRPr="007A1DE2">
        <w:rPr>
          <w:rFonts w:cs="David" w:hint="cs"/>
          <w:rtl/>
        </w:rPr>
        <w:tab/>
        <w:t xml:space="preserve">אני רוצה להודיע כאן בפירוש שאני אגיש תביעה אישית נגד כל אחד ואחד שמצביע בניגוד לתקנון. </w:t>
      </w:r>
    </w:p>
    <w:p w14:paraId="5CE852FD" w14:textId="77777777" w:rsidR="007A1DE2" w:rsidRPr="007A1DE2" w:rsidRDefault="007A1DE2" w:rsidP="007A1DE2">
      <w:pPr>
        <w:bidi/>
        <w:rPr>
          <w:rFonts w:cs="David" w:hint="cs"/>
          <w:rtl/>
        </w:rPr>
      </w:pPr>
    </w:p>
    <w:p w14:paraId="57C49371" w14:textId="77777777" w:rsidR="007A1DE2" w:rsidRPr="007A1DE2" w:rsidRDefault="007A1DE2" w:rsidP="007A1DE2">
      <w:pPr>
        <w:bidi/>
        <w:rPr>
          <w:rFonts w:cs="David" w:hint="cs"/>
          <w:rtl/>
        </w:rPr>
      </w:pPr>
      <w:r w:rsidRPr="007A1DE2">
        <w:rPr>
          <w:rFonts w:cs="David" w:hint="cs"/>
          <w:u w:val="single"/>
          <w:rtl/>
        </w:rPr>
        <w:t>היו"ר דוד טל:</w:t>
      </w:r>
    </w:p>
    <w:p w14:paraId="2B594698" w14:textId="77777777" w:rsidR="007A1DE2" w:rsidRPr="007A1DE2" w:rsidRDefault="007A1DE2" w:rsidP="007A1DE2">
      <w:pPr>
        <w:bidi/>
        <w:rPr>
          <w:rFonts w:cs="David" w:hint="cs"/>
          <w:rtl/>
        </w:rPr>
      </w:pPr>
    </w:p>
    <w:p w14:paraId="1AF60851" w14:textId="77777777" w:rsidR="007A1DE2" w:rsidRPr="007A1DE2" w:rsidRDefault="007A1DE2" w:rsidP="007A1DE2">
      <w:pPr>
        <w:bidi/>
        <w:ind w:firstLine="567"/>
        <w:rPr>
          <w:rFonts w:cs="David" w:hint="cs"/>
          <w:rtl/>
        </w:rPr>
      </w:pPr>
      <w:r w:rsidRPr="007A1DE2">
        <w:rPr>
          <w:rFonts w:cs="David" w:hint="cs"/>
          <w:rtl/>
        </w:rPr>
        <w:t xml:space="preserve">חבר הכנסת </w:t>
      </w:r>
      <w:proofErr w:type="spellStart"/>
      <w:r w:rsidRPr="007A1DE2">
        <w:rPr>
          <w:rFonts w:cs="David" w:hint="cs"/>
          <w:rtl/>
        </w:rPr>
        <w:t>שרוני</w:t>
      </w:r>
      <w:proofErr w:type="spellEnd"/>
      <w:r w:rsidRPr="007A1DE2">
        <w:rPr>
          <w:rFonts w:cs="David" w:hint="cs"/>
          <w:rtl/>
        </w:rPr>
        <w:t>, זה מיותר. אתה יכול ללכת לבג"ץ, אבל זה מיותר. תודה רבה, הישיבה נעולה.</w:t>
      </w:r>
    </w:p>
    <w:p w14:paraId="6BA9CFC2" w14:textId="77777777" w:rsidR="007A1DE2" w:rsidRPr="007A1DE2" w:rsidRDefault="007A1DE2" w:rsidP="007A1DE2">
      <w:pPr>
        <w:bidi/>
        <w:rPr>
          <w:rFonts w:cs="David" w:hint="cs"/>
          <w:rtl/>
        </w:rPr>
      </w:pPr>
    </w:p>
    <w:p w14:paraId="6C94387D" w14:textId="77777777" w:rsidR="007A1DE2" w:rsidRPr="007A1DE2" w:rsidRDefault="007A1DE2" w:rsidP="007A1DE2">
      <w:pPr>
        <w:bidi/>
        <w:rPr>
          <w:rFonts w:cs="David" w:hint="cs"/>
          <w:u w:val="single"/>
          <w:rtl/>
        </w:rPr>
      </w:pPr>
    </w:p>
    <w:p w14:paraId="0D480CB9" w14:textId="77777777" w:rsidR="007A1DE2" w:rsidRPr="007A1DE2" w:rsidRDefault="007A1DE2" w:rsidP="007A1DE2">
      <w:pPr>
        <w:bidi/>
        <w:rPr>
          <w:rFonts w:cs="David" w:hint="cs"/>
          <w:u w:val="single"/>
          <w:rtl/>
        </w:rPr>
      </w:pPr>
    </w:p>
    <w:p w14:paraId="201CCBAF" w14:textId="77777777" w:rsidR="007A1DE2" w:rsidRPr="007A1DE2" w:rsidRDefault="007A1DE2" w:rsidP="007A1DE2">
      <w:pPr>
        <w:bidi/>
        <w:rPr>
          <w:rFonts w:cs="David" w:hint="cs"/>
          <w:u w:val="single"/>
          <w:rtl/>
        </w:rPr>
      </w:pPr>
    </w:p>
    <w:p w14:paraId="0BBEAE14" w14:textId="77777777" w:rsidR="007A1DE2" w:rsidRPr="007A1DE2" w:rsidRDefault="007A1DE2" w:rsidP="007A1DE2">
      <w:pPr>
        <w:bidi/>
        <w:rPr>
          <w:rFonts w:cs="David" w:hint="cs"/>
          <w:b/>
          <w:bCs/>
          <w:u w:val="single"/>
          <w:rtl/>
        </w:rPr>
      </w:pPr>
      <w:r w:rsidRPr="007A1DE2">
        <w:rPr>
          <w:rFonts w:cs="David" w:hint="cs"/>
          <w:b/>
          <w:bCs/>
          <w:u w:val="single"/>
          <w:rtl/>
        </w:rPr>
        <w:t>הישיבה ננעלה בשעה 10:10.</w:t>
      </w:r>
    </w:p>
    <w:p w14:paraId="2D28DCE7" w14:textId="77777777" w:rsidR="00552A80" w:rsidRPr="007A1DE2" w:rsidRDefault="00552A80" w:rsidP="007A1DE2">
      <w:pPr>
        <w:bidi/>
        <w:rPr>
          <w:rFonts w:cs="David"/>
        </w:rPr>
      </w:pPr>
    </w:p>
    <w:sectPr w:rsidR="00552A80" w:rsidRPr="007A1DE2" w:rsidSect="007A1DE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DA9AF" w14:textId="77777777" w:rsidR="00000000" w:rsidRDefault="00D17813">
      <w:r>
        <w:separator/>
      </w:r>
    </w:p>
  </w:endnote>
  <w:endnote w:type="continuationSeparator" w:id="0">
    <w:p w14:paraId="27712D38" w14:textId="77777777" w:rsidR="00000000" w:rsidRDefault="00D17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6722" w14:textId="77777777" w:rsidR="00000000" w:rsidRDefault="00D17813">
      <w:r>
        <w:separator/>
      </w:r>
    </w:p>
  </w:footnote>
  <w:footnote w:type="continuationSeparator" w:id="0">
    <w:p w14:paraId="614EB746" w14:textId="77777777" w:rsidR="00000000" w:rsidRDefault="00D17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1003A" w14:textId="77777777" w:rsidR="007A1DE2" w:rsidRDefault="007A1DE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BC27C01" w14:textId="77777777" w:rsidR="007A1DE2" w:rsidRDefault="007A1DE2">
    <w:pPr>
      <w:pStyle w:val="Header"/>
      <w:ind w:right="360"/>
      <w:jc w:val="both"/>
      <w:rPr>
        <w:rtl/>
      </w:rPr>
    </w:pPr>
  </w:p>
  <w:p w14:paraId="3F1BD80D" w14:textId="77777777" w:rsidR="007A1DE2" w:rsidRDefault="007A1DE2"/>
  <w:p w14:paraId="2A3C5293" w14:textId="77777777" w:rsidR="007A1DE2" w:rsidRDefault="007A1DE2"/>
  <w:p w14:paraId="6738A1CC" w14:textId="77777777" w:rsidR="007A1DE2" w:rsidRDefault="007A1DE2"/>
  <w:p w14:paraId="02A40B7F" w14:textId="77777777" w:rsidR="007A1DE2" w:rsidRDefault="007A1DE2"/>
  <w:p w14:paraId="6A59A854" w14:textId="77777777" w:rsidR="007A1DE2" w:rsidRDefault="007A1DE2"/>
  <w:p w14:paraId="0C9B8A45" w14:textId="77777777" w:rsidR="007A1DE2" w:rsidRDefault="007A1DE2"/>
  <w:p w14:paraId="461424D3" w14:textId="77777777" w:rsidR="007A1DE2" w:rsidRDefault="007A1DE2"/>
  <w:p w14:paraId="0DD58F7E" w14:textId="77777777" w:rsidR="007A1DE2" w:rsidRDefault="007A1DE2"/>
  <w:p w14:paraId="54EE8A45" w14:textId="77777777" w:rsidR="007A1DE2" w:rsidRDefault="007A1D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F22C" w14:textId="77777777" w:rsidR="007A1DE2" w:rsidRDefault="007A1DE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29</w:t>
    </w:r>
    <w:r>
      <w:rPr>
        <w:rStyle w:val="PageNumber"/>
        <w:rtl/>
      </w:rPr>
      <w:fldChar w:fldCharType="end"/>
    </w:r>
  </w:p>
  <w:p w14:paraId="7F145A52" w14:textId="77777777" w:rsidR="007A1DE2" w:rsidRDefault="007A1DE2">
    <w:pPr>
      <w:pStyle w:val="Header"/>
      <w:ind w:right="360"/>
      <w:jc w:val="both"/>
      <w:rPr>
        <w:rFonts w:hint="cs"/>
        <w:rtl/>
      </w:rPr>
    </w:pPr>
    <w:r>
      <w:rPr>
        <w:rtl/>
      </w:rPr>
      <w:t>ועדת</w:t>
    </w:r>
    <w:r>
      <w:rPr>
        <w:rFonts w:hint="cs"/>
        <w:rtl/>
      </w:rPr>
      <w:t xml:space="preserve"> הכנסת</w:t>
    </w:r>
  </w:p>
  <w:p w14:paraId="4ADA01E9" w14:textId="77777777" w:rsidR="007A1DE2" w:rsidRDefault="007A1DE2">
    <w:pPr>
      <w:pStyle w:val="Header"/>
      <w:ind w:right="360"/>
      <w:jc w:val="both"/>
      <w:rPr>
        <w:rStyle w:val="PageNumber"/>
        <w:rFonts w:hint="cs"/>
        <w:rtl/>
      </w:rPr>
    </w:pPr>
    <w:r>
      <w:rPr>
        <w:rFonts w:hint="cs"/>
        <w:rtl/>
      </w:rPr>
      <w:t>28.5.2008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5982"/>
    <w:multiLevelType w:val="hybridMultilevel"/>
    <w:tmpl w:val="3236AB06"/>
    <w:lvl w:ilvl="0" w:tplc="E814EF7C">
      <w:start w:val="3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5AC27B98"/>
    <w:multiLevelType w:val="hybridMultilevel"/>
    <w:tmpl w:val="D598B806"/>
    <w:lvl w:ilvl="0" w:tplc="71AE8CC4">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16cid:durableId="97603819">
    <w:abstractNumId w:val="1"/>
  </w:num>
  <w:num w:numId="2" w16cid:durableId="37547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5218פרוטוקול_ישיבת_ועדה.doc"/>
    <w:docVar w:name="StartMode" w:val="3"/>
  </w:docVars>
  <w:rsids>
    <w:rsidRoot w:val="00444EB5"/>
    <w:rsid w:val="00444EB5"/>
    <w:rsid w:val="00552A80"/>
    <w:rsid w:val="007A1DE2"/>
    <w:rsid w:val="008C56DD"/>
    <w:rsid w:val="00965806"/>
    <w:rsid w:val="00D178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9519F"/>
  <w15:chartTrackingRefBased/>
  <w15:docId w15:val="{92B60079-71D4-4440-9F60-6351A4F0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7A1DE2"/>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7A1DE2"/>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7A1DE2"/>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7A1DE2"/>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A1DE2"/>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7A1DE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A1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6130</Words>
  <Characters>34941</Characters>
  <Application>Microsoft Office Word</Application>
  <DocSecurity>0</DocSecurity>
  <Lines>291</Lines>
  <Paragraphs>81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