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9588A" w14:textId="77777777" w:rsidR="004C47AD" w:rsidRPr="004C47AD" w:rsidRDefault="004C47AD" w:rsidP="004C47AD">
      <w:pPr>
        <w:pStyle w:val="Heading5"/>
        <w:bidi/>
        <w:jc w:val="both"/>
        <w:rPr>
          <w:rFonts w:cs="David"/>
          <w:i w:val="0"/>
          <w:iCs w:val="0"/>
          <w:rtl/>
        </w:rPr>
      </w:pPr>
      <w:r w:rsidRPr="004C47AD">
        <w:rPr>
          <w:rFonts w:cs="David"/>
          <w:i w:val="0"/>
          <w:iCs w:val="0"/>
          <w:rtl/>
        </w:rPr>
        <w:t xml:space="preserve">הכנסת </w:t>
      </w:r>
      <w:r w:rsidRPr="004C47AD">
        <w:rPr>
          <w:rFonts w:cs="David" w:hint="cs"/>
          <w:i w:val="0"/>
          <w:iCs w:val="0"/>
          <w:rtl/>
        </w:rPr>
        <w:t>השבע-עשרה</w:t>
      </w:r>
      <w:r w:rsidRPr="004C47AD">
        <w:rPr>
          <w:rFonts w:cs="David"/>
          <w:i w:val="0"/>
          <w:iCs w:val="0"/>
          <w:rtl/>
        </w:rPr>
        <w:tab/>
      </w:r>
      <w:r w:rsidRPr="004C47AD">
        <w:rPr>
          <w:rFonts w:cs="David"/>
          <w:i w:val="0"/>
          <w:iCs w:val="0"/>
          <w:rtl/>
        </w:rPr>
        <w:tab/>
      </w:r>
      <w:r w:rsidRPr="004C47AD">
        <w:rPr>
          <w:rFonts w:cs="David"/>
          <w:i w:val="0"/>
          <w:iCs w:val="0"/>
          <w:rtl/>
        </w:rPr>
        <w:tab/>
      </w:r>
      <w:r w:rsidRPr="004C47AD">
        <w:rPr>
          <w:rFonts w:cs="David"/>
          <w:i w:val="0"/>
          <w:iCs w:val="0"/>
          <w:rtl/>
        </w:rPr>
        <w:tab/>
      </w:r>
      <w:r w:rsidRPr="004C47AD">
        <w:rPr>
          <w:rFonts w:cs="David"/>
          <w:i w:val="0"/>
          <w:iCs w:val="0"/>
          <w:rtl/>
        </w:rPr>
        <w:tab/>
      </w:r>
      <w:r w:rsidRPr="004C47AD">
        <w:rPr>
          <w:rFonts w:cs="David"/>
          <w:i w:val="0"/>
          <w:iCs w:val="0"/>
          <w:rtl/>
        </w:rPr>
        <w:tab/>
      </w:r>
      <w:r>
        <w:rPr>
          <w:rFonts w:cs="David" w:hint="cs"/>
          <w:i w:val="0"/>
          <w:iCs w:val="0"/>
          <w:rtl/>
        </w:rPr>
        <w:t xml:space="preserve">      </w:t>
      </w:r>
      <w:r w:rsidRPr="004C47AD">
        <w:rPr>
          <w:rFonts w:cs="David"/>
          <w:i w:val="0"/>
          <w:iCs w:val="0"/>
          <w:rtl/>
        </w:rPr>
        <w:t>נוסח לא מתוקן</w:t>
      </w:r>
    </w:p>
    <w:p w14:paraId="0CF67689" w14:textId="77777777" w:rsidR="004C47AD" w:rsidRPr="002B7D01" w:rsidRDefault="004C47AD" w:rsidP="004C47AD">
      <w:pPr>
        <w:bidi/>
        <w:jc w:val="both"/>
        <w:rPr>
          <w:rFonts w:cs="David"/>
          <w:b/>
          <w:bCs/>
          <w:rtl/>
        </w:rPr>
      </w:pPr>
      <w:r w:rsidRPr="002B7D01">
        <w:rPr>
          <w:rFonts w:cs="David"/>
          <w:b/>
          <w:bCs/>
          <w:rtl/>
        </w:rPr>
        <w:t xml:space="preserve">מושב </w:t>
      </w:r>
      <w:r w:rsidRPr="002B7D01">
        <w:rPr>
          <w:rFonts w:cs="David" w:hint="cs"/>
          <w:b/>
          <w:bCs/>
          <w:rtl/>
        </w:rPr>
        <w:t>שני</w:t>
      </w:r>
    </w:p>
    <w:p w14:paraId="662E156C" w14:textId="77777777" w:rsidR="004C47AD" w:rsidRPr="004C47AD" w:rsidRDefault="004C47AD" w:rsidP="004C47AD">
      <w:pPr>
        <w:bidi/>
        <w:jc w:val="center"/>
        <w:rPr>
          <w:rFonts w:cs="David" w:hint="cs"/>
          <w:b/>
          <w:bCs/>
          <w:rtl/>
        </w:rPr>
      </w:pPr>
      <w:r w:rsidRPr="004C47AD">
        <w:rPr>
          <w:rFonts w:cs="David"/>
          <w:b/>
          <w:bCs/>
          <w:rtl/>
        </w:rPr>
        <w:t>פרוטוקול מס'</w:t>
      </w:r>
      <w:r w:rsidRPr="004C47AD">
        <w:rPr>
          <w:rFonts w:cs="David" w:hint="cs"/>
          <w:b/>
          <w:bCs/>
          <w:rtl/>
        </w:rPr>
        <w:t xml:space="preserve"> 55</w:t>
      </w:r>
    </w:p>
    <w:p w14:paraId="10F8BE28" w14:textId="77777777" w:rsidR="004C47AD" w:rsidRPr="004C47AD" w:rsidRDefault="004C47AD" w:rsidP="00AA0D9D">
      <w:pPr>
        <w:bidi/>
        <w:jc w:val="center"/>
        <w:rPr>
          <w:rFonts w:cs="David" w:hint="cs"/>
          <w:b/>
          <w:bCs/>
          <w:rtl/>
        </w:rPr>
      </w:pPr>
      <w:r w:rsidRPr="004C47AD">
        <w:rPr>
          <w:rFonts w:cs="David" w:hint="cs"/>
          <w:b/>
          <w:bCs/>
          <w:rtl/>
        </w:rPr>
        <w:t>מישיבת ועדת הכנסת</w:t>
      </w:r>
    </w:p>
    <w:p w14:paraId="31A3C9EB" w14:textId="77777777" w:rsidR="004C47AD" w:rsidRPr="00AA0D9D" w:rsidRDefault="004C47AD" w:rsidP="00AA0D9D">
      <w:pPr>
        <w:pStyle w:val="Heading8"/>
        <w:spacing w:before="0" w:after="0"/>
        <w:jc w:val="center"/>
        <w:rPr>
          <w:rFonts w:cs="David" w:hint="cs"/>
          <w:b/>
          <w:bCs/>
          <w:i w:val="0"/>
          <w:iCs w:val="0"/>
          <w:u w:val="single"/>
          <w:rtl/>
        </w:rPr>
      </w:pPr>
      <w:r w:rsidRPr="00AA0D9D">
        <w:rPr>
          <w:rFonts w:cs="David" w:hint="cs"/>
          <w:b/>
          <w:bCs/>
          <w:i w:val="0"/>
          <w:iCs w:val="0"/>
          <w:u w:val="single"/>
          <w:rtl/>
        </w:rPr>
        <w:t>יום שלישי, ז' בכסלו התשס"ז (28 בנובמבר 2006), שעה 09:00</w:t>
      </w:r>
    </w:p>
    <w:p w14:paraId="7385F77D" w14:textId="77777777" w:rsidR="004C47AD" w:rsidRPr="004C47AD" w:rsidRDefault="004C47AD" w:rsidP="004C47AD">
      <w:pPr>
        <w:bidi/>
        <w:jc w:val="center"/>
        <w:rPr>
          <w:rFonts w:cs="David"/>
          <w:b/>
          <w:bCs/>
          <w:rtl/>
        </w:rPr>
      </w:pPr>
    </w:p>
    <w:p w14:paraId="75745C4F" w14:textId="77777777" w:rsidR="004C47AD" w:rsidRPr="002B7D01" w:rsidRDefault="004C47AD" w:rsidP="004C47AD">
      <w:pPr>
        <w:tabs>
          <w:tab w:val="left" w:pos="1221"/>
        </w:tabs>
        <w:bidi/>
        <w:ind w:left="1215" w:hanging="1215"/>
        <w:rPr>
          <w:rFonts w:cs="David" w:hint="cs"/>
          <w:b/>
          <w:bCs/>
          <w:u w:val="single"/>
          <w:rtl/>
        </w:rPr>
      </w:pPr>
      <w:r w:rsidRPr="002B7D01">
        <w:rPr>
          <w:rFonts w:cs="David"/>
          <w:b/>
          <w:bCs/>
          <w:u w:val="single"/>
          <w:rtl/>
        </w:rPr>
        <w:t>סדר היום:</w:t>
      </w:r>
    </w:p>
    <w:p w14:paraId="0C06441B" w14:textId="77777777" w:rsidR="004C47AD" w:rsidRPr="002B7D01" w:rsidRDefault="004C47AD" w:rsidP="004C47AD">
      <w:pPr>
        <w:pStyle w:val="BodyTextIndent"/>
        <w:numPr>
          <w:ilvl w:val="0"/>
          <w:numId w:val="2"/>
        </w:numPr>
        <w:ind w:right="0"/>
        <w:rPr>
          <w:rFonts w:hint="cs"/>
          <w:rtl/>
        </w:rPr>
      </w:pPr>
      <w:r w:rsidRPr="002B7D01">
        <w:rPr>
          <w:rFonts w:hint="cs"/>
          <w:rtl/>
        </w:rPr>
        <w:t>קביעת ועדה לדיון בהצעה לסדר היום בנושא: "ממצאי דוח ארגון עדאללה אודות מחדלי חקירת המשטרה באירועי אוקטובר 2000", הצעת חברי הכנסת עזמי בשארה, טלב אלסאנע ונסים זאב</w:t>
      </w:r>
    </w:p>
    <w:p w14:paraId="676F6798" w14:textId="77777777" w:rsidR="004C47AD" w:rsidRPr="002B7D01" w:rsidRDefault="004C47AD" w:rsidP="004C47AD">
      <w:pPr>
        <w:numPr>
          <w:ilvl w:val="0"/>
          <w:numId w:val="2"/>
        </w:numPr>
        <w:overflowPunct w:val="0"/>
        <w:autoSpaceDE w:val="0"/>
        <w:autoSpaceDN w:val="0"/>
        <w:bidi/>
        <w:adjustRightInd w:val="0"/>
        <w:ind w:right="0"/>
        <w:jc w:val="both"/>
        <w:textAlignment w:val="baseline"/>
        <w:rPr>
          <w:rFonts w:cs="David" w:hint="cs"/>
          <w:rtl/>
        </w:rPr>
      </w:pPr>
      <w:r w:rsidRPr="002B7D01">
        <w:rPr>
          <w:rFonts w:cs="David" w:hint="cs"/>
          <w:rtl/>
        </w:rPr>
        <w:t>קביעת ועדה לדיון בהצעת חוק סדר הדין הפלילי (סמכויות אכיפה - מעצרים) (היוועדות חזותית - הוראת שעה), התשס"ה-2005 (מ/194)</w:t>
      </w:r>
    </w:p>
    <w:p w14:paraId="37E61D5E" w14:textId="77777777" w:rsidR="004C47AD" w:rsidRPr="002B7D01" w:rsidRDefault="004C47AD" w:rsidP="004C47AD">
      <w:pPr>
        <w:numPr>
          <w:ilvl w:val="0"/>
          <w:numId w:val="2"/>
        </w:numPr>
        <w:overflowPunct w:val="0"/>
        <w:autoSpaceDE w:val="0"/>
        <w:autoSpaceDN w:val="0"/>
        <w:bidi/>
        <w:adjustRightInd w:val="0"/>
        <w:ind w:right="0"/>
        <w:jc w:val="both"/>
        <w:textAlignment w:val="baseline"/>
        <w:rPr>
          <w:rFonts w:cs="David" w:hint="cs"/>
        </w:rPr>
      </w:pPr>
      <w:r w:rsidRPr="002B7D01">
        <w:rPr>
          <w:rFonts w:cs="David" w:hint="cs"/>
          <w:rtl/>
        </w:rPr>
        <w:t>בקשות חברי הכנסת להקדמת הדיון בהצעות החוק הבאות, לפני הקריאה הטרומית:</w:t>
      </w:r>
    </w:p>
    <w:p w14:paraId="12016F40" w14:textId="77777777" w:rsidR="004C47AD" w:rsidRPr="002B7D01" w:rsidRDefault="004C47AD" w:rsidP="004C47AD">
      <w:pPr>
        <w:pStyle w:val="BodyTextIndent2"/>
        <w:rPr>
          <w:rFonts w:hint="cs"/>
          <w:rtl/>
        </w:rPr>
      </w:pPr>
      <w:r w:rsidRPr="002B7D01">
        <w:rPr>
          <w:rFonts w:hint="cs"/>
          <w:rtl/>
        </w:rPr>
        <w:t>1.</w:t>
      </w:r>
      <w:r w:rsidRPr="002B7D01">
        <w:rPr>
          <w:rFonts w:hint="cs"/>
          <w:rtl/>
        </w:rPr>
        <w:tab/>
        <w:t xml:space="preserve">הצעת חוק מרשם האוכלוסין (תיקון - רישום נישואין), התשס"ז-2006 (פ/17/1762), הצעת חבר הכנסת מיכאל איתן; </w:t>
      </w:r>
    </w:p>
    <w:p w14:paraId="5C15A465" w14:textId="77777777" w:rsidR="004C47AD" w:rsidRPr="002B7D01" w:rsidRDefault="004C47AD" w:rsidP="004C47AD">
      <w:pPr>
        <w:bidi/>
        <w:ind w:left="1701" w:hanging="621"/>
        <w:jc w:val="both"/>
        <w:rPr>
          <w:rFonts w:cs="David" w:hint="cs"/>
          <w:rtl/>
        </w:rPr>
      </w:pPr>
      <w:r w:rsidRPr="002B7D01">
        <w:rPr>
          <w:rFonts w:cs="David" w:hint="cs"/>
          <w:rtl/>
        </w:rPr>
        <w:t>2.</w:t>
      </w:r>
      <w:r w:rsidRPr="002B7D01">
        <w:rPr>
          <w:rFonts w:cs="David" w:hint="cs"/>
          <w:rtl/>
        </w:rPr>
        <w:tab/>
        <w:t>הצעת חוק האזרחות (תיקון - הסמכות לביטול אזרחות בגין מעשה של הפרת אמונים), התשס"ו-2006 (פ/1708), הצעת חבר הכנסת גלעד ארדן.</w:t>
      </w:r>
    </w:p>
    <w:p w14:paraId="45508EBB" w14:textId="77777777" w:rsidR="004C47AD" w:rsidRPr="002B7D01" w:rsidRDefault="004C47AD" w:rsidP="004C47AD">
      <w:pPr>
        <w:numPr>
          <w:ilvl w:val="0"/>
          <w:numId w:val="2"/>
        </w:numPr>
        <w:overflowPunct w:val="0"/>
        <w:autoSpaceDE w:val="0"/>
        <w:autoSpaceDN w:val="0"/>
        <w:bidi/>
        <w:adjustRightInd w:val="0"/>
        <w:ind w:right="0"/>
        <w:jc w:val="both"/>
        <w:textAlignment w:val="baseline"/>
        <w:rPr>
          <w:rFonts w:cs="David" w:hint="cs"/>
        </w:rPr>
      </w:pPr>
      <w:r w:rsidRPr="002B7D01">
        <w:rPr>
          <w:rFonts w:cs="David" w:hint="cs"/>
          <w:rtl/>
        </w:rPr>
        <w:t>שונות</w:t>
      </w:r>
    </w:p>
    <w:p w14:paraId="3E80862F" w14:textId="77777777" w:rsidR="004C47AD" w:rsidRPr="002B7D01" w:rsidRDefault="004C47AD" w:rsidP="004C47AD">
      <w:pPr>
        <w:bidi/>
        <w:jc w:val="both"/>
        <w:rPr>
          <w:rFonts w:cs="David"/>
          <w:rtl/>
        </w:rPr>
      </w:pPr>
    </w:p>
    <w:p w14:paraId="63A88247" w14:textId="77777777" w:rsidR="004C47AD" w:rsidRPr="002B7D01" w:rsidRDefault="004C47AD" w:rsidP="004C47AD">
      <w:pPr>
        <w:bidi/>
        <w:jc w:val="both"/>
        <w:rPr>
          <w:rFonts w:cs="David"/>
          <w:b/>
          <w:bCs/>
          <w:u w:val="single"/>
          <w:rtl/>
        </w:rPr>
      </w:pPr>
      <w:r w:rsidRPr="002B7D01">
        <w:rPr>
          <w:rFonts w:cs="David"/>
          <w:b/>
          <w:bCs/>
          <w:u w:val="single"/>
          <w:rtl/>
        </w:rPr>
        <w:t>נכחו</w:t>
      </w:r>
      <w:r w:rsidRPr="002B7D01">
        <w:rPr>
          <w:rFonts w:cs="David"/>
          <w:rtl/>
        </w:rPr>
        <w:t>:</w:t>
      </w:r>
    </w:p>
    <w:p w14:paraId="529AC964" w14:textId="77777777" w:rsidR="004C47AD" w:rsidRPr="002B7D01" w:rsidRDefault="004C47AD" w:rsidP="004C47AD">
      <w:pPr>
        <w:tabs>
          <w:tab w:val="left" w:pos="1788"/>
        </w:tabs>
        <w:bidi/>
        <w:jc w:val="both"/>
        <w:rPr>
          <w:rFonts w:cs="David"/>
          <w:rtl/>
        </w:rPr>
      </w:pPr>
      <w:r w:rsidRPr="002B7D01">
        <w:rPr>
          <w:rFonts w:cs="David"/>
          <w:b/>
          <w:bCs/>
          <w:u w:val="single"/>
          <w:rtl/>
        </w:rPr>
        <w:t>חברי הוועדה</w:t>
      </w:r>
      <w:r w:rsidRPr="002B7D01">
        <w:rPr>
          <w:rFonts w:cs="David"/>
          <w:rtl/>
        </w:rPr>
        <w:t>:</w:t>
      </w:r>
    </w:p>
    <w:p w14:paraId="172CD4E0" w14:textId="77777777" w:rsidR="004C47AD" w:rsidRPr="002B7D01" w:rsidRDefault="004C47AD" w:rsidP="004C47AD">
      <w:pPr>
        <w:bidi/>
        <w:jc w:val="both"/>
        <w:rPr>
          <w:rFonts w:cs="David" w:hint="cs"/>
          <w:rtl/>
        </w:rPr>
      </w:pPr>
      <w:r w:rsidRPr="002B7D01">
        <w:rPr>
          <w:rFonts w:cs="David" w:hint="cs"/>
          <w:rtl/>
        </w:rPr>
        <w:t>רוחמה אברהם  -  היו"ר</w:t>
      </w:r>
    </w:p>
    <w:p w14:paraId="2DEF5D28" w14:textId="77777777" w:rsidR="004C47AD" w:rsidRPr="002B7D01" w:rsidRDefault="004C47AD" w:rsidP="004C47AD">
      <w:pPr>
        <w:bidi/>
        <w:jc w:val="both"/>
        <w:rPr>
          <w:rFonts w:cs="David" w:hint="cs"/>
          <w:rtl/>
        </w:rPr>
      </w:pPr>
      <w:r w:rsidRPr="002B7D01">
        <w:rPr>
          <w:rFonts w:cs="David" w:hint="cs"/>
          <w:rtl/>
        </w:rPr>
        <w:t>אביגדור יצחקי</w:t>
      </w:r>
    </w:p>
    <w:p w14:paraId="52D5A1D2" w14:textId="77777777" w:rsidR="004C47AD" w:rsidRPr="002B7D01" w:rsidRDefault="004C47AD" w:rsidP="004C47AD">
      <w:pPr>
        <w:bidi/>
        <w:jc w:val="both"/>
        <w:rPr>
          <w:rFonts w:cs="David" w:hint="cs"/>
          <w:rtl/>
        </w:rPr>
      </w:pPr>
      <w:r w:rsidRPr="002B7D01">
        <w:rPr>
          <w:rFonts w:cs="David" w:hint="cs"/>
          <w:rtl/>
        </w:rPr>
        <w:t>מגלי והבה</w:t>
      </w:r>
    </w:p>
    <w:p w14:paraId="68ADCA68" w14:textId="77777777" w:rsidR="004C47AD" w:rsidRPr="002B7D01" w:rsidRDefault="004C47AD" w:rsidP="004C47AD">
      <w:pPr>
        <w:bidi/>
        <w:jc w:val="both"/>
        <w:rPr>
          <w:rFonts w:cs="David" w:hint="cs"/>
          <w:rtl/>
        </w:rPr>
      </w:pPr>
      <w:r w:rsidRPr="002B7D01">
        <w:rPr>
          <w:rFonts w:cs="David" w:hint="cs"/>
          <w:rtl/>
        </w:rPr>
        <w:t>יואל חסון</w:t>
      </w:r>
    </w:p>
    <w:p w14:paraId="6E3ADECE" w14:textId="77777777" w:rsidR="004C47AD" w:rsidRPr="002B7D01" w:rsidRDefault="004C47AD" w:rsidP="004C47AD">
      <w:pPr>
        <w:bidi/>
        <w:jc w:val="both"/>
        <w:rPr>
          <w:rFonts w:cs="David" w:hint="cs"/>
          <w:rtl/>
        </w:rPr>
      </w:pPr>
      <w:r w:rsidRPr="002B7D01">
        <w:rPr>
          <w:rFonts w:cs="David" w:hint="cs"/>
          <w:rtl/>
        </w:rPr>
        <w:t>שי חרמש</w:t>
      </w:r>
    </w:p>
    <w:p w14:paraId="63827BAC" w14:textId="77777777" w:rsidR="004C47AD" w:rsidRPr="002B7D01" w:rsidRDefault="004C47AD" w:rsidP="004C47AD">
      <w:pPr>
        <w:bidi/>
        <w:jc w:val="both"/>
        <w:rPr>
          <w:rFonts w:cs="David" w:hint="cs"/>
          <w:rtl/>
        </w:rPr>
      </w:pPr>
      <w:r w:rsidRPr="002B7D01">
        <w:rPr>
          <w:rFonts w:cs="David" w:hint="cs"/>
          <w:rtl/>
        </w:rPr>
        <w:t>קולט אביטל</w:t>
      </w:r>
    </w:p>
    <w:p w14:paraId="1FCF529F" w14:textId="77777777" w:rsidR="004C47AD" w:rsidRPr="002B7D01" w:rsidRDefault="004C47AD" w:rsidP="004C47AD">
      <w:pPr>
        <w:bidi/>
        <w:jc w:val="both"/>
        <w:rPr>
          <w:rFonts w:cs="David" w:hint="cs"/>
          <w:rtl/>
        </w:rPr>
      </w:pPr>
      <w:r w:rsidRPr="002B7D01">
        <w:rPr>
          <w:rFonts w:cs="David" w:hint="cs"/>
          <w:rtl/>
        </w:rPr>
        <w:t>יורם מרציאנו</w:t>
      </w:r>
    </w:p>
    <w:p w14:paraId="6FA16F22" w14:textId="77777777" w:rsidR="004C47AD" w:rsidRPr="002B7D01" w:rsidRDefault="004C47AD" w:rsidP="004C47AD">
      <w:pPr>
        <w:bidi/>
        <w:jc w:val="both"/>
        <w:rPr>
          <w:rFonts w:cs="David" w:hint="cs"/>
          <w:rtl/>
        </w:rPr>
      </w:pPr>
      <w:r>
        <w:rPr>
          <w:rFonts w:cs="David" w:hint="cs"/>
          <w:rtl/>
        </w:rPr>
        <w:t>נאדיה</w:t>
      </w:r>
      <w:r w:rsidRPr="002B7D01">
        <w:rPr>
          <w:rFonts w:cs="David" w:hint="cs"/>
          <w:rtl/>
        </w:rPr>
        <w:t xml:space="preserve"> חילו</w:t>
      </w:r>
    </w:p>
    <w:p w14:paraId="1F314F3C" w14:textId="77777777" w:rsidR="004C47AD" w:rsidRPr="002B7D01" w:rsidRDefault="004C47AD" w:rsidP="004C47AD">
      <w:pPr>
        <w:bidi/>
        <w:jc w:val="both"/>
        <w:rPr>
          <w:rFonts w:cs="David" w:hint="cs"/>
          <w:rtl/>
        </w:rPr>
      </w:pPr>
      <w:r w:rsidRPr="002B7D01">
        <w:rPr>
          <w:rFonts w:cs="David" w:hint="cs"/>
          <w:rtl/>
        </w:rPr>
        <w:t>דוד אזולאי</w:t>
      </w:r>
    </w:p>
    <w:p w14:paraId="41B96938" w14:textId="77777777" w:rsidR="004C47AD" w:rsidRPr="002B7D01" w:rsidRDefault="004C47AD" w:rsidP="004C47AD">
      <w:pPr>
        <w:bidi/>
        <w:jc w:val="both"/>
        <w:rPr>
          <w:rFonts w:cs="David" w:hint="cs"/>
          <w:rtl/>
        </w:rPr>
      </w:pPr>
      <w:r w:rsidRPr="002B7D01">
        <w:rPr>
          <w:rFonts w:cs="David" w:hint="cs"/>
          <w:rtl/>
        </w:rPr>
        <w:t>יעקב מרגי</w:t>
      </w:r>
    </w:p>
    <w:p w14:paraId="01065A92" w14:textId="77777777" w:rsidR="004C47AD" w:rsidRPr="002B7D01" w:rsidRDefault="004C47AD" w:rsidP="004C47AD">
      <w:pPr>
        <w:bidi/>
        <w:jc w:val="both"/>
        <w:rPr>
          <w:rFonts w:cs="David" w:hint="cs"/>
          <w:rtl/>
        </w:rPr>
      </w:pPr>
      <w:r w:rsidRPr="002B7D01">
        <w:rPr>
          <w:rFonts w:cs="David" w:hint="cs"/>
          <w:rtl/>
        </w:rPr>
        <w:t>נסים זאב</w:t>
      </w:r>
    </w:p>
    <w:p w14:paraId="6BCD429E" w14:textId="77777777" w:rsidR="004C47AD" w:rsidRPr="002B7D01" w:rsidRDefault="004C47AD" w:rsidP="004C47AD">
      <w:pPr>
        <w:bidi/>
        <w:jc w:val="both"/>
        <w:rPr>
          <w:rFonts w:cs="David" w:hint="cs"/>
          <w:rtl/>
        </w:rPr>
      </w:pPr>
      <w:r w:rsidRPr="002B7D01">
        <w:rPr>
          <w:rFonts w:cs="David" w:hint="cs"/>
          <w:rtl/>
        </w:rPr>
        <w:t>משה שרוני</w:t>
      </w:r>
    </w:p>
    <w:p w14:paraId="3C818E5A" w14:textId="77777777" w:rsidR="004C47AD" w:rsidRPr="002B7D01" w:rsidRDefault="004C47AD" w:rsidP="004C47AD">
      <w:pPr>
        <w:bidi/>
        <w:jc w:val="both"/>
        <w:rPr>
          <w:rFonts w:cs="David" w:hint="cs"/>
          <w:rtl/>
        </w:rPr>
      </w:pPr>
      <w:r w:rsidRPr="002B7D01">
        <w:rPr>
          <w:rFonts w:cs="David" w:hint="cs"/>
          <w:rtl/>
        </w:rPr>
        <w:t>יצחק גלנטי</w:t>
      </w:r>
    </w:p>
    <w:p w14:paraId="513EE7BD" w14:textId="77777777" w:rsidR="004C47AD" w:rsidRPr="002B7D01" w:rsidRDefault="004C47AD" w:rsidP="004C47AD">
      <w:pPr>
        <w:bidi/>
        <w:jc w:val="both"/>
        <w:rPr>
          <w:rFonts w:cs="David" w:hint="cs"/>
          <w:rtl/>
        </w:rPr>
      </w:pPr>
      <w:r w:rsidRPr="002B7D01">
        <w:rPr>
          <w:rFonts w:cs="David" w:hint="cs"/>
          <w:rtl/>
        </w:rPr>
        <w:t>מאיר פרוש</w:t>
      </w:r>
    </w:p>
    <w:p w14:paraId="754D1DB7" w14:textId="77777777" w:rsidR="004C47AD" w:rsidRPr="002B7D01" w:rsidRDefault="004C47AD" w:rsidP="004C47AD">
      <w:pPr>
        <w:bidi/>
        <w:jc w:val="both"/>
        <w:rPr>
          <w:rFonts w:cs="David" w:hint="cs"/>
          <w:rtl/>
        </w:rPr>
      </w:pPr>
      <w:r w:rsidRPr="002B7D01">
        <w:rPr>
          <w:rFonts w:cs="David" w:hint="cs"/>
          <w:rtl/>
        </w:rPr>
        <w:t>גדעון סער</w:t>
      </w:r>
    </w:p>
    <w:p w14:paraId="2A79F070" w14:textId="77777777" w:rsidR="004C47AD" w:rsidRPr="002B7D01" w:rsidRDefault="004C47AD" w:rsidP="004C47AD">
      <w:pPr>
        <w:bidi/>
        <w:jc w:val="both"/>
        <w:rPr>
          <w:rFonts w:cs="David" w:hint="cs"/>
          <w:rtl/>
        </w:rPr>
      </w:pPr>
      <w:r w:rsidRPr="002B7D01">
        <w:rPr>
          <w:rFonts w:cs="David" w:hint="cs"/>
          <w:rtl/>
        </w:rPr>
        <w:t>ראובן ריבלין</w:t>
      </w:r>
    </w:p>
    <w:p w14:paraId="2309D560" w14:textId="77777777" w:rsidR="004C47AD" w:rsidRPr="002B7D01" w:rsidRDefault="004C47AD" w:rsidP="004C47AD">
      <w:pPr>
        <w:bidi/>
        <w:jc w:val="both"/>
        <w:rPr>
          <w:rFonts w:cs="David" w:hint="cs"/>
          <w:rtl/>
        </w:rPr>
      </w:pPr>
      <w:r w:rsidRPr="002B7D01">
        <w:rPr>
          <w:rFonts w:cs="David" w:hint="cs"/>
          <w:rtl/>
        </w:rPr>
        <w:t>גלעד ארדן</w:t>
      </w:r>
    </w:p>
    <w:p w14:paraId="4B4B91CD" w14:textId="77777777" w:rsidR="004C47AD" w:rsidRPr="002B7D01" w:rsidRDefault="004C47AD" w:rsidP="004C47AD">
      <w:pPr>
        <w:bidi/>
        <w:jc w:val="both"/>
        <w:rPr>
          <w:rFonts w:cs="David" w:hint="cs"/>
          <w:rtl/>
        </w:rPr>
      </w:pPr>
      <w:r w:rsidRPr="002B7D01">
        <w:rPr>
          <w:rFonts w:cs="David" w:hint="cs"/>
          <w:rtl/>
        </w:rPr>
        <w:t>ליה שמטוב</w:t>
      </w:r>
    </w:p>
    <w:p w14:paraId="2D253BB7" w14:textId="77777777" w:rsidR="004C47AD" w:rsidRPr="002B7D01" w:rsidRDefault="004C47AD" w:rsidP="004C47AD">
      <w:pPr>
        <w:bidi/>
        <w:jc w:val="both"/>
        <w:rPr>
          <w:rFonts w:cs="David" w:hint="cs"/>
          <w:rtl/>
        </w:rPr>
      </w:pPr>
      <w:r w:rsidRPr="002B7D01">
        <w:rPr>
          <w:rFonts w:cs="David" w:hint="cs"/>
          <w:rtl/>
        </w:rPr>
        <w:t>אורי אריאל</w:t>
      </w:r>
    </w:p>
    <w:p w14:paraId="0870B7F2" w14:textId="77777777" w:rsidR="004C47AD" w:rsidRPr="002B7D01" w:rsidRDefault="004C47AD" w:rsidP="004C47AD">
      <w:pPr>
        <w:bidi/>
        <w:jc w:val="both"/>
        <w:rPr>
          <w:rFonts w:cs="David" w:hint="cs"/>
          <w:rtl/>
        </w:rPr>
      </w:pPr>
      <w:r w:rsidRPr="002B7D01">
        <w:rPr>
          <w:rFonts w:cs="David" w:hint="cs"/>
          <w:rtl/>
        </w:rPr>
        <w:t>אליהו גבאי</w:t>
      </w:r>
    </w:p>
    <w:p w14:paraId="674D77EF" w14:textId="77777777" w:rsidR="004C47AD" w:rsidRPr="002B7D01" w:rsidRDefault="004C47AD" w:rsidP="004C47AD">
      <w:pPr>
        <w:bidi/>
        <w:jc w:val="both"/>
        <w:rPr>
          <w:rFonts w:cs="David" w:hint="cs"/>
          <w:rtl/>
        </w:rPr>
      </w:pPr>
    </w:p>
    <w:p w14:paraId="21FEEE6F" w14:textId="77777777" w:rsidR="004C47AD" w:rsidRPr="002B7D01" w:rsidRDefault="004C47AD" w:rsidP="004C47AD">
      <w:pPr>
        <w:tabs>
          <w:tab w:val="left" w:pos="1788"/>
          <w:tab w:val="left" w:pos="3631"/>
        </w:tabs>
        <w:bidi/>
        <w:jc w:val="both"/>
        <w:rPr>
          <w:rFonts w:cs="David" w:hint="cs"/>
          <w:rtl/>
        </w:rPr>
      </w:pPr>
      <w:r w:rsidRPr="002B7D01">
        <w:rPr>
          <w:rFonts w:cs="David"/>
          <w:b/>
          <w:bCs/>
          <w:u w:val="single"/>
          <w:rtl/>
        </w:rPr>
        <w:t>מוזמנים</w:t>
      </w:r>
      <w:r w:rsidRPr="002B7D01">
        <w:rPr>
          <w:rFonts w:cs="David"/>
          <w:rtl/>
        </w:rPr>
        <w:t>:</w:t>
      </w:r>
    </w:p>
    <w:p w14:paraId="4C0DCD4C" w14:textId="77777777" w:rsidR="004C47AD" w:rsidRPr="002B7D01" w:rsidRDefault="004C47AD" w:rsidP="004C47AD">
      <w:pPr>
        <w:bidi/>
        <w:jc w:val="both"/>
        <w:rPr>
          <w:rFonts w:cs="David" w:hint="cs"/>
          <w:rtl/>
        </w:rPr>
      </w:pPr>
      <w:r w:rsidRPr="002B7D01">
        <w:rPr>
          <w:rFonts w:cs="David" w:hint="cs"/>
          <w:rtl/>
        </w:rPr>
        <w:t>חה"כ מיכאל איתן</w:t>
      </w:r>
    </w:p>
    <w:p w14:paraId="4889C68F" w14:textId="77777777" w:rsidR="004C47AD" w:rsidRPr="002B7D01" w:rsidRDefault="004C47AD" w:rsidP="004C47AD">
      <w:pPr>
        <w:bidi/>
        <w:jc w:val="both"/>
        <w:rPr>
          <w:rFonts w:cs="David" w:hint="cs"/>
          <w:rtl/>
        </w:rPr>
      </w:pPr>
      <w:r w:rsidRPr="002B7D01">
        <w:rPr>
          <w:rFonts w:cs="David" w:hint="cs"/>
          <w:rtl/>
        </w:rPr>
        <w:t>חה"כ אבשלום וילן</w:t>
      </w:r>
    </w:p>
    <w:p w14:paraId="68932FA4" w14:textId="77777777" w:rsidR="004C47AD" w:rsidRPr="002B7D01" w:rsidRDefault="004C47AD" w:rsidP="004C47AD">
      <w:pPr>
        <w:bidi/>
        <w:jc w:val="both"/>
        <w:rPr>
          <w:rFonts w:cs="David" w:hint="cs"/>
          <w:rtl/>
        </w:rPr>
      </w:pPr>
      <w:r w:rsidRPr="002B7D01">
        <w:rPr>
          <w:rFonts w:cs="David" w:hint="cs"/>
          <w:rtl/>
        </w:rPr>
        <w:t>אריה האן, מזכיר הכנסת</w:t>
      </w:r>
    </w:p>
    <w:p w14:paraId="7197A2A8" w14:textId="77777777" w:rsidR="004C47AD" w:rsidRPr="002B7D01" w:rsidRDefault="004C47AD" w:rsidP="004C47AD">
      <w:pPr>
        <w:bidi/>
        <w:jc w:val="both"/>
        <w:rPr>
          <w:rFonts w:cs="David" w:hint="cs"/>
          <w:rtl/>
        </w:rPr>
      </w:pPr>
      <w:r w:rsidRPr="002B7D01">
        <w:rPr>
          <w:rFonts w:cs="David" w:hint="cs"/>
          <w:rtl/>
        </w:rPr>
        <w:t>ירדנה מלר, סגנית מזכיר הכנסת</w:t>
      </w:r>
    </w:p>
    <w:p w14:paraId="6147FF70" w14:textId="77777777" w:rsidR="004C47AD" w:rsidRPr="002B7D01" w:rsidRDefault="004C47AD" w:rsidP="004C47AD">
      <w:pPr>
        <w:bidi/>
        <w:jc w:val="both"/>
        <w:rPr>
          <w:rFonts w:cs="David"/>
          <w:rtl/>
        </w:rPr>
      </w:pPr>
    </w:p>
    <w:p w14:paraId="221F67FF" w14:textId="77777777" w:rsidR="004C47AD" w:rsidRPr="002B7D01" w:rsidRDefault="004C47AD" w:rsidP="004C47AD">
      <w:pPr>
        <w:tabs>
          <w:tab w:val="left" w:pos="1930"/>
        </w:tabs>
        <w:bidi/>
        <w:jc w:val="both"/>
        <w:rPr>
          <w:rFonts w:cs="David" w:hint="cs"/>
          <w:rtl/>
        </w:rPr>
      </w:pPr>
      <w:r w:rsidRPr="002B7D01">
        <w:rPr>
          <w:rFonts w:cs="David"/>
          <w:b/>
          <w:bCs/>
          <w:u w:val="single"/>
          <w:rtl/>
        </w:rPr>
        <w:t>י</w:t>
      </w:r>
      <w:r w:rsidRPr="002B7D01">
        <w:rPr>
          <w:rFonts w:cs="David" w:hint="cs"/>
          <w:b/>
          <w:bCs/>
          <w:u w:val="single"/>
          <w:rtl/>
        </w:rPr>
        <w:t>יעוץ משפטי</w:t>
      </w:r>
      <w:r w:rsidRPr="002B7D01">
        <w:rPr>
          <w:rFonts w:cs="David"/>
          <w:b/>
          <w:bCs/>
          <w:u w:val="single"/>
          <w:rtl/>
        </w:rPr>
        <w:t>:</w:t>
      </w:r>
    </w:p>
    <w:p w14:paraId="29E5623A" w14:textId="77777777" w:rsidR="004C47AD" w:rsidRPr="002B7D01" w:rsidRDefault="004C47AD" w:rsidP="004C47AD">
      <w:pPr>
        <w:bidi/>
        <w:jc w:val="both"/>
        <w:rPr>
          <w:rFonts w:cs="David" w:hint="cs"/>
          <w:rtl/>
        </w:rPr>
      </w:pPr>
      <w:r w:rsidRPr="002B7D01">
        <w:rPr>
          <w:rFonts w:cs="David" w:hint="cs"/>
          <w:rtl/>
        </w:rPr>
        <w:t>עו"ד ארבל אסטרחן</w:t>
      </w:r>
    </w:p>
    <w:p w14:paraId="5FF61493" w14:textId="77777777" w:rsidR="004C47AD" w:rsidRPr="002B7D01" w:rsidRDefault="004C47AD" w:rsidP="004C47AD">
      <w:pPr>
        <w:bidi/>
        <w:jc w:val="both"/>
        <w:rPr>
          <w:rFonts w:cs="David" w:hint="cs"/>
          <w:rtl/>
        </w:rPr>
      </w:pPr>
      <w:r w:rsidRPr="002B7D01">
        <w:rPr>
          <w:rFonts w:cs="David" w:hint="cs"/>
          <w:rtl/>
        </w:rPr>
        <w:t>דן מרזוק</w:t>
      </w:r>
    </w:p>
    <w:p w14:paraId="7E802C82" w14:textId="77777777" w:rsidR="004C47AD" w:rsidRPr="002B7D01" w:rsidRDefault="004C47AD" w:rsidP="004C47AD">
      <w:pPr>
        <w:tabs>
          <w:tab w:val="left" w:pos="1930"/>
        </w:tabs>
        <w:bidi/>
        <w:jc w:val="both"/>
        <w:rPr>
          <w:rFonts w:cs="David" w:hint="cs"/>
          <w:rtl/>
        </w:rPr>
      </w:pPr>
      <w:r w:rsidRPr="002B7D01">
        <w:rPr>
          <w:rFonts w:cs="David"/>
          <w:b/>
          <w:bCs/>
          <w:u w:val="single"/>
          <w:rtl/>
        </w:rPr>
        <w:t>מנהלת הוועדה</w:t>
      </w:r>
      <w:r w:rsidRPr="002B7D01">
        <w:rPr>
          <w:rFonts w:cs="David"/>
          <w:rtl/>
        </w:rPr>
        <w:t>:</w:t>
      </w:r>
      <w:r>
        <w:rPr>
          <w:rFonts w:cs="David" w:hint="cs"/>
          <w:b/>
          <w:bCs/>
          <w:rtl/>
        </w:rPr>
        <w:t xml:space="preserve"> </w:t>
      </w:r>
      <w:r w:rsidRPr="002B7D01">
        <w:rPr>
          <w:rFonts w:cs="David" w:hint="cs"/>
          <w:rtl/>
        </w:rPr>
        <w:t xml:space="preserve">אתי בן-יוסף </w:t>
      </w:r>
    </w:p>
    <w:p w14:paraId="163860A7" w14:textId="77777777" w:rsidR="004C47AD" w:rsidRPr="002B7D01" w:rsidRDefault="004C47AD" w:rsidP="004C47AD">
      <w:pPr>
        <w:tabs>
          <w:tab w:val="left" w:pos="1930"/>
        </w:tabs>
        <w:bidi/>
        <w:jc w:val="both"/>
        <w:rPr>
          <w:rFonts w:cs="David"/>
          <w:rtl/>
        </w:rPr>
      </w:pPr>
      <w:r w:rsidRPr="002B7D01">
        <w:rPr>
          <w:rFonts w:cs="David" w:hint="cs"/>
          <w:b/>
          <w:bCs/>
          <w:u w:val="single"/>
          <w:rtl/>
        </w:rPr>
        <w:t>רשמת פרלמנטרית</w:t>
      </w:r>
      <w:r w:rsidRPr="002B7D01">
        <w:rPr>
          <w:rFonts w:cs="David"/>
          <w:rtl/>
        </w:rPr>
        <w:t>:</w:t>
      </w:r>
      <w:r w:rsidRPr="002B7D01">
        <w:rPr>
          <w:rFonts w:cs="David" w:hint="cs"/>
          <w:rtl/>
        </w:rPr>
        <w:tab/>
        <w:t>אסתר מימון</w:t>
      </w:r>
    </w:p>
    <w:p w14:paraId="0BE0B007" w14:textId="77777777" w:rsidR="004C47AD" w:rsidRPr="002B7D01" w:rsidRDefault="004C47AD" w:rsidP="004C47AD">
      <w:pPr>
        <w:bidi/>
        <w:jc w:val="both"/>
        <w:rPr>
          <w:rFonts w:cs="David"/>
          <w:rtl/>
        </w:rPr>
      </w:pPr>
      <w:r w:rsidRPr="002B7D01">
        <w:rPr>
          <w:rFonts w:cs="David"/>
          <w:rtl/>
        </w:rPr>
        <w:br w:type="page"/>
      </w:r>
    </w:p>
    <w:p w14:paraId="45CDA95A" w14:textId="77777777" w:rsidR="004C47AD" w:rsidRPr="002B7D01" w:rsidRDefault="004C47AD" w:rsidP="004C47AD">
      <w:pPr>
        <w:numPr>
          <w:ilvl w:val="0"/>
          <w:numId w:val="1"/>
        </w:numPr>
        <w:overflowPunct w:val="0"/>
        <w:autoSpaceDE w:val="0"/>
        <w:autoSpaceDN w:val="0"/>
        <w:bidi/>
        <w:adjustRightInd w:val="0"/>
        <w:jc w:val="both"/>
        <w:textAlignment w:val="baseline"/>
        <w:rPr>
          <w:rFonts w:cs="David" w:hint="cs"/>
          <w:b/>
          <w:bCs/>
          <w:u w:val="single"/>
          <w:rtl/>
        </w:rPr>
      </w:pPr>
      <w:r w:rsidRPr="002B7D01">
        <w:rPr>
          <w:rFonts w:cs="David" w:hint="cs"/>
          <w:b/>
          <w:bCs/>
          <w:u w:val="single"/>
          <w:rtl/>
        </w:rPr>
        <w:t>קביעת ועדה לדיון בהצעה לסדר היום בנושא: "ממצאי דוח ארגון עדאללה אודות מחדלי חקירת המשטרה באירועי אוקטובר 2000", הצעת חברי הכנסת עזמי בשארה, טלב אלסאנע ונסים זאב</w:t>
      </w:r>
    </w:p>
    <w:p w14:paraId="7DE6ACFF" w14:textId="77777777" w:rsidR="004C47AD" w:rsidRPr="002B7D01" w:rsidRDefault="004C47AD" w:rsidP="004C47AD">
      <w:pPr>
        <w:bidi/>
        <w:jc w:val="both"/>
        <w:rPr>
          <w:rFonts w:cs="David" w:hint="cs"/>
          <w:rtl/>
        </w:rPr>
      </w:pPr>
    </w:p>
    <w:p w14:paraId="1587A189"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0F4CB1A8" w14:textId="77777777" w:rsidR="004C47AD" w:rsidRPr="002B7D01" w:rsidRDefault="004C47AD" w:rsidP="004C47AD">
      <w:pPr>
        <w:bidi/>
        <w:jc w:val="both"/>
        <w:rPr>
          <w:rFonts w:cs="David" w:hint="cs"/>
          <w:rtl/>
        </w:rPr>
      </w:pPr>
    </w:p>
    <w:p w14:paraId="0C4825F1" w14:textId="77777777" w:rsidR="004C47AD" w:rsidRPr="002B7D01" w:rsidRDefault="004C47AD" w:rsidP="004C47AD">
      <w:pPr>
        <w:bidi/>
        <w:jc w:val="both"/>
        <w:rPr>
          <w:rFonts w:cs="David" w:hint="cs"/>
          <w:rtl/>
        </w:rPr>
      </w:pPr>
      <w:r w:rsidRPr="002B7D01">
        <w:rPr>
          <w:rFonts w:cs="David" w:hint="cs"/>
          <w:rtl/>
        </w:rPr>
        <w:tab/>
        <w:t>בוקר טוב, חברים. אני פותחת את ישיבת ועדת הכנסת. אני מבינה שאין לנו ערעורים להצעות לסדר-היום. אני עוברת לנושא, שהיה גם אתמול על סדר-היום, אבל משום מה נשמט מעיני, למרות שזה לא לפי סדר היום  שמונח בפניכם, והוא קביעת ועדה לדיון בהצעה לסדר היום בנושא "ממצאי דוח ארגון עדאללה אודות מחד</w:t>
      </w:r>
      <w:smartTag w:uri="urn:schemas-microsoft-com:office:smarttags" w:element="PersonName">
        <w:r w:rsidRPr="002B7D01">
          <w:rPr>
            <w:rFonts w:cs="David" w:hint="cs"/>
            <w:rtl/>
          </w:rPr>
          <w:t>לי</w:t>
        </w:r>
      </w:smartTag>
      <w:r w:rsidRPr="002B7D01">
        <w:rPr>
          <w:rFonts w:cs="David" w:hint="cs"/>
          <w:rtl/>
        </w:rPr>
        <w:t xml:space="preserve"> חקירת המשטרה באירועי אוקטובר 2000, הצעת חברי הכנסת עזמי בשארה, טלב אלסאנע ונסים זאב." ההצעה נדונה ב-1 בנובמבר 2006 במ</w:t>
      </w:r>
      <w:smartTag w:uri="urn:schemas-microsoft-com:office:smarttags" w:element="PersonName">
        <w:r w:rsidRPr="002B7D01">
          <w:rPr>
            <w:rFonts w:cs="David" w:hint="cs"/>
            <w:rtl/>
          </w:rPr>
          <w:t>לי</w:t>
        </w:r>
      </w:smartTag>
      <w:r w:rsidRPr="002B7D01">
        <w:rPr>
          <w:rFonts w:cs="David" w:hint="cs"/>
          <w:rtl/>
        </w:rPr>
        <w:t xml:space="preserve">אה. </w:t>
      </w:r>
    </w:p>
    <w:p w14:paraId="46E452F6" w14:textId="77777777" w:rsidR="004C47AD" w:rsidRPr="002B7D01" w:rsidRDefault="004C47AD" w:rsidP="004C47AD">
      <w:pPr>
        <w:bidi/>
        <w:jc w:val="both"/>
        <w:rPr>
          <w:rFonts w:cs="David" w:hint="cs"/>
          <w:rtl/>
        </w:rPr>
      </w:pPr>
    </w:p>
    <w:p w14:paraId="404F7AFD" w14:textId="77777777" w:rsidR="004C47AD" w:rsidRPr="002B7D01" w:rsidRDefault="004C47AD" w:rsidP="004C47AD">
      <w:pPr>
        <w:bidi/>
        <w:jc w:val="both"/>
        <w:rPr>
          <w:rFonts w:cs="David" w:hint="cs"/>
          <w:rtl/>
        </w:rPr>
      </w:pPr>
      <w:r w:rsidRPr="002B7D01">
        <w:rPr>
          <w:rFonts w:cs="David" w:hint="cs"/>
          <w:rtl/>
        </w:rPr>
        <w:tab/>
        <w:t>נשמעו הצעות להעביר את ההצעה לדיון בוועדת החוקה, חוק ומשפט ובוועדת הפנים ואיכות הסביבה. יושב-ראש ועדת החוקה, חוק ומשפט מוסר כי הנושא לא שייך לוועדת החוקה. יושב-ראש ועדת הפנים ואיכות הסביבה מבקש להעביר את ההצעה א</w:t>
      </w:r>
      <w:smartTag w:uri="urn:schemas-microsoft-com:office:smarttags" w:element="PersonName">
        <w:r w:rsidRPr="002B7D01">
          <w:rPr>
            <w:rFonts w:cs="David" w:hint="cs"/>
            <w:rtl/>
          </w:rPr>
          <w:t>לי</w:t>
        </w:r>
      </w:smartTag>
      <w:r w:rsidRPr="002B7D01">
        <w:rPr>
          <w:rFonts w:cs="David" w:hint="cs"/>
          <w:rtl/>
        </w:rPr>
        <w:t xml:space="preserve">הם, משום שנשמעו שתי הצעות על ועדת הכנסת להכריע.  </w:t>
      </w:r>
    </w:p>
    <w:p w14:paraId="442E0AA9" w14:textId="77777777" w:rsidR="004C47AD" w:rsidRPr="002B7D01" w:rsidRDefault="004C47AD" w:rsidP="004C47AD">
      <w:pPr>
        <w:bidi/>
        <w:jc w:val="both"/>
        <w:rPr>
          <w:rFonts w:cs="David" w:hint="cs"/>
          <w:rtl/>
        </w:rPr>
      </w:pPr>
    </w:p>
    <w:p w14:paraId="355BCB90" w14:textId="77777777" w:rsidR="004C47AD" w:rsidRPr="002B7D01" w:rsidRDefault="004C47AD" w:rsidP="004C47AD">
      <w:pPr>
        <w:bidi/>
        <w:jc w:val="both"/>
        <w:rPr>
          <w:rFonts w:cs="David" w:hint="cs"/>
          <w:rtl/>
        </w:rPr>
      </w:pPr>
      <w:r w:rsidRPr="002B7D01">
        <w:rPr>
          <w:rFonts w:cs="David" w:hint="cs"/>
          <w:rtl/>
        </w:rPr>
        <w:tab/>
        <w:t>יש שתי הערות לחברי הכנסת, לחבר הכנסת סער ולחבר הכנסת מרגי, ונעבור להצבעה.</w:t>
      </w:r>
    </w:p>
    <w:p w14:paraId="1D9D28CF" w14:textId="77777777" w:rsidR="004C47AD" w:rsidRPr="002B7D01" w:rsidRDefault="004C47AD" w:rsidP="004C47AD">
      <w:pPr>
        <w:bidi/>
        <w:jc w:val="both"/>
        <w:rPr>
          <w:rFonts w:cs="David" w:hint="cs"/>
          <w:rtl/>
        </w:rPr>
      </w:pPr>
    </w:p>
    <w:p w14:paraId="31334A58" w14:textId="77777777" w:rsidR="004C47AD" w:rsidRPr="002B7D01" w:rsidRDefault="004C47AD" w:rsidP="004C47AD">
      <w:pPr>
        <w:bidi/>
        <w:jc w:val="both"/>
        <w:rPr>
          <w:rFonts w:cs="David" w:hint="cs"/>
          <w:u w:val="single"/>
          <w:rtl/>
        </w:rPr>
      </w:pPr>
      <w:r w:rsidRPr="002B7D01">
        <w:rPr>
          <w:rFonts w:cs="David" w:hint="cs"/>
          <w:u w:val="single"/>
          <w:rtl/>
        </w:rPr>
        <w:t>גדעון סער:</w:t>
      </w:r>
    </w:p>
    <w:p w14:paraId="17B7CDD7" w14:textId="77777777" w:rsidR="004C47AD" w:rsidRPr="002B7D01" w:rsidRDefault="004C47AD" w:rsidP="004C47AD">
      <w:pPr>
        <w:bidi/>
        <w:jc w:val="both"/>
        <w:rPr>
          <w:rFonts w:cs="David" w:hint="cs"/>
          <w:u w:val="single"/>
          <w:rtl/>
        </w:rPr>
      </w:pPr>
    </w:p>
    <w:p w14:paraId="0160699B" w14:textId="77777777" w:rsidR="004C47AD" w:rsidRPr="002B7D01" w:rsidRDefault="004C47AD" w:rsidP="004C47AD">
      <w:pPr>
        <w:bidi/>
        <w:jc w:val="both"/>
        <w:rPr>
          <w:rFonts w:cs="David" w:hint="cs"/>
          <w:rtl/>
        </w:rPr>
      </w:pPr>
      <w:r w:rsidRPr="002B7D01">
        <w:rPr>
          <w:rFonts w:cs="David" w:hint="cs"/>
          <w:rtl/>
        </w:rPr>
        <w:tab/>
        <w:t xml:space="preserve"> גברתי, אני אצביע לפי ההסכמה, כי אני מבין שהסתמנה הסכמה, אבל מדובר בחקירת מח"ש, מח"ש הוא חלק ממשרד המשפטים, זה חלק מהרפו</w:t>
      </w:r>
      <w:smartTag w:uri="urn:schemas-microsoft-com:office:smarttags" w:element="PersonName">
        <w:r w:rsidRPr="002B7D01">
          <w:rPr>
            <w:rFonts w:cs="David" w:hint="cs"/>
            <w:rtl/>
          </w:rPr>
          <w:t>רמה</w:t>
        </w:r>
      </w:smartTag>
      <w:r w:rsidRPr="002B7D01">
        <w:rPr>
          <w:rFonts w:cs="David" w:hint="cs"/>
          <w:rtl/>
        </w:rPr>
        <w:t xml:space="preserve"> שהוציאה את הנושא הזה מהמשטרה למשרד המשפטים. לפי דעתי, משרד המשפטים עדיין בתחום טיפולה של ועדת החוקה, חוק ומשפט, אבל אם יש הסכמה ביניהם, אני לא אעמוד לרועץ.</w:t>
      </w:r>
    </w:p>
    <w:p w14:paraId="6AC01122" w14:textId="77777777" w:rsidR="004C47AD" w:rsidRPr="002B7D01" w:rsidRDefault="004C47AD" w:rsidP="004C47AD">
      <w:pPr>
        <w:bidi/>
        <w:jc w:val="both"/>
        <w:rPr>
          <w:rFonts w:cs="David" w:hint="cs"/>
          <w:rtl/>
        </w:rPr>
      </w:pPr>
    </w:p>
    <w:p w14:paraId="655E3D89" w14:textId="77777777" w:rsidR="004C47AD" w:rsidRPr="002B7D01" w:rsidRDefault="004C47AD" w:rsidP="004C47AD">
      <w:pPr>
        <w:bidi/>
        <w:jc w:val="both"/>
        <w:rPr>
          <w:rFonts w:cs="David" w:hint="cs"/>
          <w:rtl/>
        </w:rPr>
      </w:pPr>
      <w:r w:rsidRPr="002B7D01">
        <w:rPr>
          <w:rFonts w:cs="David" w:hint="cs"/>
          <w:u w:val="single"/>
          <w:rtl/>
        </w:rPr>
        <w:t>יעקב מרגי:</w:t>
      </w:r>
    </w:p>
    <w:p w14:paraId="6B6BA38F" w14:textId="77777777" w:rsidR="004C47AD" w:rsidRPr="002B7D01" w:rsidRDefault="004C47AD" w:rsidP="004C47AD">
      <w:pPr>
        <w:bidi/>
        <w:jc w:val="both"/>
        <w:rPr>
          <w:rFonts w:cs="David" w:hint="cs"/>
          <w:rtl/>
        </w:rPr>
      </w:pPr>
    </w:p>
    <w:p w14:paraId="1B6E8948" w14:textId="77777777" w:rsidR="004C47AD" w:rsidRPr="002B7D01" w:rsidRDefault="004C47AD" w:rsidP="004C47AD">
      <w:pPr>
        <w:bidi/>
        <w:jc w:val="both"/>
        <w:rPr>
          <w:rFonts w:cs="David" w:hint="cs"/>
          <w:rtl/>
        </w:rPr>
      </w:pPr>
      <w:r w:rsidRPr="002B7D01">
        <w:rPr>
          <w:rFonts w:cs="David" w:hint="cs"/>
          <w:rtl/>
        </w:rPr>
        <w:tab/>
        <w:t xml:space="preserve"> הנימוק שהעלה גדעון סער הוא במקום, ואין מקום יותר מתאים לדון בכך מאשר ועדת החוקה. אני רוצה לשאול על מה יושבי ראש הוועדות הסכימו ביניהם? לפעמים ועדת החוקה עסוקה בעבודה, ולשני זה נושא שמתאים, והם מגיעים להבנות. המנהג ששני ראשי הוועדות הסכימו, זה לא דבר מקודש.</w:t>
      </w:r>
    </w:p>
    <w:p w14:paraId="7A954B05" w14:textId="77777777" w:rsidR="004C47AD" w:rsidRPr="002B7D01" w:rsidRDefault="004C47AD" w:rsidP="004C47AD">
      <w:pPr>
        <w:bidi/>
        <w:jc w:val="both"/>
        <w:rPr>
          <w:rFonts w:cs="David" w:hint="cs"/>
          <w:rtl/>
        </w:rPr>
      </w:pPr>
    </w:p>
    <w:p w14:paraId="4C6C040A" w14:textId="77777777" w:rsidR="004C47AD" w:rsidRPr="002B7D01" w:rsidRDefault="004C47AD" w:rsidP="004C47AD">
      <w:pPr>
        <w:bidi/>
        <w:jc w:val="both"/>
        <w:rPr>
          <w:rFonts w:cs="David" w:hint="cs"/>
          <w:rtl/>
        </w:rPr>
      </w:pPr>
      <w:r w:rsidRPr="002B7D01">
        <w:rPr>
          <w:rFonts w:cs="David" w:hint="cs"/>
          <w:u w:val="single"/>
          <w:rtl/>
        </w:rPr>
        <w:t>מיכאל איתן:</w:t>
      </w:r>
    </w:p>
    <w:p w14:paraId="66E3CBF9" w14:textId="77777777" w:rsidR="004C47AD" w:rsidRPr="002B7D01" w:rsidRDefault="004C47AD" w:rsidP="004C47AD">
      <w:pPr>
        <w:bidi/>
        <w:jc w:val="both"/>
        <w:rPr>
          <w:rFonts w:cs="David" w:hint="cs"/>
          <w:rtl/>
        </w:rPr>
      </w:pPr>
    </w:p>
    <w:p w14:paraId="4C14EF37" w14:textId="77777777" w:rsidR="004C47AD" w:rsidRPr="002B7D01" w:rsidRDefault="004C47AD" w:rsidP="004C47AD">
      <w:pPr>
        <w:bidi/>
        <w:jc w:val="both"/>
        <w:rPr>
          <w:rFonts w:cs="David" w:hint="cs"/>
          <w:rtl/>
        </w:rPr>
      </w:pPr>
      <w:r w:rsidRPr="002B7D01">
        <w:rPr>
          <w:rFonts w:cs="David" w:hint="cs"/>
          <w:rtl/>
        </w:rPr>
        <w:tab/>
        <w:t xml:space="preserve"> לא מקודש, אבל צריך להתייחס, והע</w:t>
      </w:r>
      <w:smartTag w:uri="urn:schemas-microsoft-com:office:smarttags" w:element="PersonName">
        <w:r w:rsidRPr="002B7D01">
          <w:rPr>
            <w:rFonts w:cs="David" w:hint="cs"/>
            <w:rtl/>
          </w:rPr>
          <w:t>לי</w:t>
        </w:r>
      </w:smartTag>
      <w:r w:rsidRPr="002B7D01">
        <w:rPr>
          <w:rFonts w:cs="David" w:hint="cs"/>
          <w:rtl/>
        </w:rPr>
        <w:t>ת נימוק נכון, אם ועדה אחת מרגישה שהיא תשים את זה בסדר-היום בעוד חצי שנה, והוועדה השנייה מוכנה לטפל בזה מחר, למה שלא נתחשב בזה? זה לא מקודש, כמו שאתה אומר, אבל יש היגיון.</w:t>
      </w:r>
    </w:p>
    <w:p w14:paraId="5A29F010" w14:textId="77777777" w:rsidR="004C47AD" w:rsidRPr="002B7D01" w:rsidRDefault="004C47AD" w:rsidP="004C47AD">
      <w:pPr>
        <w:bidi/>
        <w:jc w:val="both"/>
        <w:rPr>
          <w:rFonts w:cs="David" w:hint="cs"/>
          <w:rtl/>
        </w:rPr>
      </w:pPr>
    </w:p>
    <w:p w14:paraId="15EB82E9" w14:textId="77777777" w:rsidR="004C47AD" w:rsidRPr="002B7D01" w:rsidRDefault="004C47AD" w:rsidP="004C47AD">
      <w:pPr>
        <w:bidi/>
        <w:jc w:val="both"/>
        <w:rPr>
          <w:rFonts w:cs="David" w:hint="cs"/>
          <w:rtl/>
        </w:rPr>
      </w:pPr>
      <w:r w:rsidRPr="002B7D01">
        <w:rPr>
          <w:rFonts w:cs="David" w:hint="cs"/>
          <w:u w:val="single"/>
          <w:rtl/>
        </w:rPr>
        <w:t>ראובן ריבלין:</w:t>
      </w:r>
    </w:p>
    <w:p w14:paraId="0709EA1B" w14:textId="77777777" w:rsidR="004C47AD" w:rsidRPr="002B7D01" w:rsidRDefault="004C47AD" w:rsidP="004C47AD">
      <w:pPr>
        <w:bidi/>
        <w:jc w:val="both"/>
        <w:rPr>
          <w:rFonts w:cs="David" w:hint="cs"/>
          <w:rtl/>
        </w:rPr>
      </w:pPr>
    </w:p>
    <w:p w14:paraId="2266CFE6" w14:textId="77777777" w:rsidR="004C47AD" w:rsidRPr="002B7D01" w:rsidRDefault="004C47AD" w:rsidP="004C47AD">
      <w:pPr>
        <w:bidi/>
        <w:jc w:val="both"/>
        <w:rPr>
          <w:rFonts w:cs="David" w:hint="cs"/>
          <w:rtl/>
        </w:rPr>
      </w:pPr>
      <w:r w:rsidRPr="002B7D01">
        <w:rPr>
          <w:rFonts w:cs="David" w:hint="cs"/>
          <w:rtl/>
        </w:rPr>
        <w:tab/>
        <w:t xml:space="preserve"> נגיד שיושב-ראש ועדה מתחמק מחובתו על פי החוק ועל פי הנוהג בכנסת, מטעמים פו</w:t>
      </w:r>
      <w:smartTag w:uri="urn:schemas-microsoft-com:office:smarttags" w:element="PersonName">
        <w:r w:rsidRPr="002B7D01">
          <w:rPr>
            <w:rFonts w:cs="David" w:hint="cs"/>
            <w:rtl/>
          </w:rPr>
          <w:t>לי</w:t>
        </w:r>
      </w:smartTag>
      <w:r w:rsidRPr="002B7D01">
        <w:rPr>
          <w:rFonts w:cs="David" w:hint="cs"/>
          <w:rtl/>
        </w:rPr>
        <w:t>טיים כאלה או אחרים, האם משום כך להעביר את הנושא לוועדה אחרת? אני מצטרף לגדעון סער, ואיך שהוא יצביע, אני אצביע, אבל לא צריך לזלזל בסמכותה של ועדת הכנסת לקבוע על אף שמח</w:t>
      </w:r>
      <w:smartTag w:uri="urn:schemas-microsoft-com:office:smarttags" w:element="PersonName">
        <w:r w:rsidRPr="002B7D01">
          <w:rPr>
            <w:rFonts w:cs="David" w:hint="cs"/>
            <w:rtl/>
          </w:rPr>
          <w:t>לי</w:t>
        </w:r>
      </w:smartTag>
      <w:r w:rsidRPr="002B7D01">
        <w:rPr>
          <w:rFonts w:cs="David" w:hint="cs"/>
          <w:rtl/>
        </w:rPr>
        <w:t>טים ביניהם שני יושבי ראש ועדות.</w:t>
      </w:r>
    </w:p>
    <w:p w14:paraId="5D4265F9" w14:textId="77777777" w:rsidR="004C47AD" w:rsidRPr="002B7D01" w:rsidRDefault="004C47AD" w:rsidP="004C47AD">
      <w:pPr>
        <w:bidi/>
        <w:jc w:val="both"/>
        <w:rPr>
          <w:rFonts w:cs="David" w:hint="cs"/>
          <w:rtl/>
        </w:rPr>
      </w:pPr>
    </w:p>
    <w:p w14:paraId="574EDCDE" w14:textId="77777777" w:rsidR="004C47AD" w:rsidRPr="002B7D01" w:rsidRDefault="004C47AD" w:rsidP="004C47AD">
      <w:pPr>
        <w:bidi/>
        <w:jc w:val="both"/>
        <w:rPr>
          <w:rFonts w:cs="David" w:hint="cs"/>
          <w:rtl/>
        </w:rPr>
      </w:pPr>
      <w:r w:rsidRPr="002B7D01">
        <w:rPr>
          <w:rFonts w:cs="David" w:hint="cs"/>
          <w:u w:val="single"/>
          <w:rtl/>
        </w:rPr>
        <w:t>מיכאל איתן:</w:t>
      </w:r>
    </w:p>
    <w:p w14:paraId="077C2192" w14:textId="77777777" w:rsidR="004C47AD" w:rsidRPr="002B7D01" w:rsidRDefault="004C47AD" w:rsidP="004C47AD">
      <w:pPr>
        <w:bidi/>
        <w:jc w:val="both"/>
        <w:rPr>
          <w:rFonts w:cs="David" w:hint="cs"/>
          <w:rtl/>
        </w:rPr>
      </w:pPr>
    </w:p>
    <w:p w14:paraId="40208740" w14:textId="77777777" w:rsidR="004C47AD" w:rsidRPr="002B7D01" w:rsidRDefault="004C47AD" w:rsidP="004C47AD">
      <w:pPr>
        <w:bidi/>
        <w:jc w:val="both"/>
        <w:rPr>
          <w:rFonts w:cs="David" w:hint="cs"/>
          <w:rtl/>
        </w:rPr>
      </w:pPr>
      <w:r w:rsidRPr="002B7D01">
        <w:rPr>
          <w:rFonts w:cs="David" w:hint="cs"/>
          <w:rtl/>
        </w:rPr>
        <w:tab/>
        <w:t xml:space="preserve"> גם אין לנו עמדה של המציעים, שמתנגדת.</w:t>
      </w:r>
    </w:p>
    <w:p w14:paraId="3AF17858" w14:textId="77777777" w:rsidR="004C47AD" w:rsidRPr="002B7D01" w:rsidRDefault="004C47AD" w:rsidP="004C47AD">
      <w:pPr>
        <w:bidi/>
        <w:jc w:val="both"/>
        <w:rPr>
          <w:rFonts w:cs="David" w:hint="cs"/>
          <w:rtl/>
        </w:rPr>
      </w:pPr>
    </w:p>
    <w:p w14:paraId="5CA2967E" w14:textId="77777777" w:rsidR="004C47AD" w:rsidRPr="002B7D01" w:rsidRDefault="004C47AD" w:rsidP="004C47AD">
      <w:pPr>
        <w:bidi/>
        <w:jc w:val="both"/>
        <w:rPr>
          <w:rFonts w:cs="David" w:hint="cs"/>
          <w:rtl/>
        </w:rPr>
      </w:pPr>
      <w:r w:rsidRPr="002B7D01">
        <w:rPr>
          <w:rFonts w:cs="David" w:hint="cs"/>
          <w:u w:val="single"/>
          <w:rtl/>
        </w:rPr>
        <w:t>נסים זאב:</w:t>
      </w:r>
    </w:p>
    <w:p w14:paraId="64744766" w14:textId="77777777" w:rsidR="004C47AD" w:rsidRPr="002B7D01" w:rsidRDefault="004C47AD" w:rsidP="004C47AD">
      <w:pPr>
        <w:bidi/>
        <w:jc w:val="both"/>
        <w:rPr>
          <w:rFonts w:cs="David" w:hint="cs"/>
          <w:rtl/>
        </w:rPr>
      </w:pPr>
    </w:p>
    <w:p w14:paraId="5BE3F5E9" w14:textId="77777777" w:rsidR="004C47AD" w:rsidRPr="002B7D01" w:rsidRDefault="004C47AD" w:rsidP="004C47AD">
      <w:pPr>
        <w:bidi/>
        <w:jc w:val="both"/>
        <w:rPr>
          <w:rFonts w:cs="David" w:hint="cs"/>
          <w:rtl/>
        </w:rPr>
      </w:pPr>
      <w:r w:rsidRPr="002B7D01">
        <w:rPr>
          <w:rFonts w:cs="David" w:hint="cs"/>
          <w:rtl/>
        </w:rPr>
        <w:tab/>
        <w:t xml:space="preserve"> ביקשתי שזה יהיה בוועדת החוקה.</w:t>
      </w:r>
    </w:p>
    <w:p w14:paraId="535DCE06" w14:textId="77777777" w:rsidR="004C47AD" w:rsidRPr="002B7D01" w:rsidRDefault="004C47AD" w:rsidP="004C47AD">
      <w:pPr>
        <w:bidi/>
        <w:jc w:val="both"/>
        <w:rPr>
          <w:rFonts w:cs="David" w:hint="cs"/>
          <w:rtl/>
        </w:rPr>
      </w:pPr>
      <w:r w:rsidRPr="002B7D01">
        <w:rPr>
          <w:rFonts w:cs="David"/>
          <w:u w:val="single"/>
          <w:rtl/>
        </w:rPr>
        <w:br w:type="page"/>
      </w:r>
      <w:r w:rsidRPr="002B7D01">
        <w:rPr>
          <w:rFonts w:cs="David" w:hint="cs"/>
          <w:u w:val="single"/>
          <w:rtl/>
        </w:rPr>
        <w:lastRenderedPageBreak/>
        <w:t>משה שרוני:</w:t>
      </w:r>
    </w:p>
    <w:p w14:paraId="50B5A8FA" w14:textId="77777777" w:rsidR="004C47AD" w:rsidRPr="002B7D01" w:rsidRDefault="004C47AD" w:rsidP="004C47AD">
      <w:pPr>
        <w:bidi/>
        <w:jc w:val="both"/>
        <w:rPr>
          <w:rFonts w:cs="David" w:hint="cs"/>
          <w:rtl/>
        </w:rPr>
      </w:pPr>
    </w:p>
    <w:p w14:paraId="64204EC4" w14:textId="77777777" w:rsidR="004C47AD" w:rsidRPr="002B7D01" w:rsidRDefault="004C47AD" w:rsidP="004C47AD">
      <w:pPr>
        <w:bidi/>
        <w:jc w:val="both"/>
        <w:rPr>
          <w:rFonts w:cs="David" w:hint="cs"/>
          <w:rtl/>
        </w:rPr>
      </w:pPr>
      <w:r w:rsidRPr="002B7D01">
        <w:rPr>
          <w:rFonts w:cs="David" w:hint="cs"/>
          <w:rtl/>
        </w:rPr>
        <w:tab/>
        <w:t>אני חושב שיושב-ראש ועדת החוקה לא יכול להגיד שיעבירו למקום אחר. אם ועדת הכנסת תקבע שוועדת החוקה תדון, ועדת החוקה תדון, זה הכול.</w:t>
      </w:r>
    </w:p>
    <w:p w14:paraId="467AAE23" w14:textId="77777777" w:rsidR="004C47AD" w:rsidRPr="002B7D01" w:rsidRDefault="004C47AD" w:rsidP="004C47AD">
      <w:pPr>
        <w:bidi/>
        <w:jc w:val="both"/>
        <w:rPr>
          <w:rFonts w:cs="David" w:hint="cs"/>
          <w:rtl/>
        </w:rPr>
      </w:pPr>
    </w:p>
    <w:p w14:paraId="6B7754FF"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5C04A422" w14:textId="77777777" w:rsidR="004C47AD" w:rsidRPr="002B7D01" w:rsidRDefault="004C47AD" w:rsidP="004C47AD">
      <w:pPr>
        <w:bidi/>
        <w:jc w:val="both"/>
        <w:rPr>
          <w:rFonts w:cs="David" w:hint="cs"/>
          <w:rtl/>
        </w:rPr>
      </w:pPr>
    </w:p>
    <w:p w14:paraId="3919A2F7" w14:textId="77777777" w:rsidR="004C47AD" w:rsidRPr="002B7D01" w:rsidRDefault="004C47AD" w:rsidP="004C47AD">
      <w:pPr>
        <w:bidi/>
        <w:jc w:val="both"/>
        <w:rPr>
          <w:rFonts w:cs="David" w:hint="cs"/>
          <w:rtl/>
        </w:rPr>
      </w:pPr>
      <w:r w:rsidRPr="002B7D01">
        <w:rPr>
          <w:rFonts w:cs="David" w:hint="cs"/>
          <w:rtl/>
        </w:rPr>
        <w:tab/>
        <w:t>שמעתי את רוב חברי הכנסת, ועמדת רובם להעביר לוועדת החוקה.</w:t>
      </w:r>
    </w:p>
    <w:p w14:paraId="278DA5D0" w14:textId="77777777" w:rsidR="004C47AD" w:rsidRPr="002B7D01" w:rsidRDefault="004C47AD" w:rsidP="004C47AD">
      <w:pPr>
        <w:bidi/>
        <w:jc w:val="both"/>
        <w:rPr>
          <w:rFonts w:cs="David" w:hint="cs"/>
          <w:rtl/>
        </w:rPr>
      </w:pPr>
    </w:p>
    <w:p w14:paraId="001EEC5E" w14:textId="77777777" w:rsidR="004C47AD" w:rsidRPr="002B7D01" w:rsidRDefault="004C47AD" w:rsidP="004C47AD">
      <w:pPr>
        <w:bidi/>
        <w:jc w:val="both"/>
        <w:rPr>
          <w:rFonts w:cs="David"/>
          <w:u w:val="single"/>
          <w:rtl/>
        </w:rPr>
      </w:pPr>
      <w:r w:rsidRPr="002B7D01">
        <w:rPr>
          <w:rFonts w:cs="David"/>
          <w:u w:val="single"/>
          <w:rtl/>
        </w:rPr>
        <w:t>דוד אזולאי:</w:t>
      </w:r>
    </w:p>
    <w:p w14:paraId="3D5E706C" w14:textId="77777777" w:rsidR="004C47AD" w:rsidRPr="002B7D01" w:rsidRDefault="004C47AD" w:rsidP="004C47AD">
      <w:pPr>
        <w:bidi/>
        <w:jc w:val="both"/>
        <w:rPr>
          <w:rFonts w:cs="David"/>
          <w:u w:val="single"/>
          <w:rtl/>
        </w:rPr>
      </w:pPr>
    </w:p>
    <w:p w14:paraId="6B0BA165" w14:textId="77777777" w:rsidR="004C47AD" w:rsidRPr="002B7D01" w:rsidRDefault="004C47AD" w:rsidP="004C47AD">
      <w:pPr>
        <w:bidi/>
        <w:jc w:val="both"/>
        <w:rPr>
          <w:rFonts w:cs="David" w:hint="cs"/>
          <w:rtl/>
        </w:rPr>
      </w:pPr>
      <w:r w:rsidRPr="002B7D01">
        <w:rPr>
          <w:rFonts w:cs="David"/>
          <w:rtl/>
        </w:rPr>
        <w:tab/>
      </w:r>
      <w:r w:rsidRPr="002B7D01">
        <w:rPr>
          <w:rFonts w:cs="David" w:hint="cs"/>
          <w:rtl/>
        </w:rPr>
        <w:t xml:space="preserve"> ועדת הפנים כבר קיימה כמה דיונים בנושא מחדלי אוקטובר, לכן בכל זאת כדאי להשאיר את הנושא בוועדת הפנים ולא להעביר לוועדת החוקה.</w:t>
      </w:r>
    </w:p>
    <w:p w14:paraId="383B96D4" w14:textId="77777777" w:rsidR="004C47AD" w:rsidRPr="002B7D01" w:rsidRDefault="004C47AD" w:rsidP="004C47AD">
      <w:pPr>
        <w:bidi/>
        <w:jc w:val="both"/>
        <w:rPr>
          <w:rFonts w:cs="David" w:hint="cs"/>
          <w:rtl/>
        </w:rPr>
      </w:pPr>
    </w:p>
    <w:p w14:paraId="611615A9" w14:textId="77777777" w:rsidR="004C47AD" w:rsidRPr="002B7D01" w:rsidRDefault="004C47AD" w:rsidP="004C47AD">
      <w:pPr>
        <w:bidi/>
        <w:jc w:val="both"/>
        <w:rPr>
          <w:rFonts w:cs="David" w:hint="cs"/>
          <w:u w:val="single"/>
          <w:rtl/>
        </w:rPr>
      </w:pPr>
      <w:r>
        <w:rPr>
          <w:rFonts w:cs="David" w:hint="cs"/>
          <w:u w:val="single"/>
          <w:rtl/>
        </w:rPr>
        <w:t>נאדיה</w:t>
      </w:r>
      <w:r w:rsidRPr="002B7D01">
        <w:rPr>
          <w:rFonts w:cs="David" w:hint="cs"/>
          <w:u w:val="single"/>
          <w:rtl/>
        </w:rPr>
        <w:t xml:space="preserve"> חילו:</w:t>
      </w:r>
    </w:p>
    <w:p w14:paraId="2749DBA6" w14:textId="77777777" w:rsidR="004C47AD" w:rsidRPr="002B7D01" w:rsidRDefault="004C47AD" w:rsidP="004C47AD">
      <w:pPr>
        <w:bidi/>
        <w:jc w:val="both"/>
        <w:rPr>
          <w:rFonts w:cs="David" w:hint="cs"/>
          <w:rtl/>
        </w:rPr>
      </w:pPr>
    </w:p>
    <w:p w14:paraId="577C2E51" w14:textId="77777777" w:rsidR="004C47AD" w:rsidRPr="002B7D01" w:rsidRDefault="004C47AD" w:rsidP="004C47AD">
      <w:pPr>
        <w:bidi/>
        <w:jc w:val="both"/>
        <w:rPr>
          <w:rFonts w:cs="David" w:hint="cs"/>
          <w:rtl/>
        </w:rPr>
      </w:pPr>
      <w:r w:rsidRPr="002B7D01">
        <w:rPr>
          <w:rFonts w:cs="David" w:hint="cs"/>
          <w:rtl/>
        </w:rPr>
        <w:tab/>
        <w:t>השתתפתי בוועדת הפנים לפחות בשני דיונים בעניין הזה. הדוח הזה לא יכול להיות מנותק מהמציאות. המציאות היא שכבר התחלנו לדון בעניין הזה בקונוטציות כאלה ואחרות, הזמנו שופטים, וגם ועדת הפנים אחראית במידה מסוימת על נושאים שקשורים למשטרה, היא לא איזה גוף, כמו מח"ש, שמנותק מהמציאות. אני חושבת ההפך, אם שני יושבי-הראש הסכימו, ואם ההסכמה יוצרת רצף של דיונים והמשך, אני בעד להעביר לוועדת הפנים.</w:t>
      </w:r>
    </w:p>
    <w:p w14:paraId="5209D069" w14:textId="77777777" w:rsidR="004C47AD" w:rsidRPr="002B7D01" w:rsidRDefault="004C47AD" w:rsidP="004C47AD">
      <w:pPr>
        <w:bidi/>
        <w:jc w:val="both"/>
        <w:rPr>
          <w:rFonts w:cs="David" w:hint="cs"/>
          <w:rtl/>
        </w:rPr>
      </w:pPr>
    </w:p>
    <w:p w14:paraId="5D8D3711" w14:textId="77777777" w:rsidR="004C47AD" w:rsidRPr="002B7D01" w:rsidRDefault="004C47AD" w:rsidP="004C47AD">
      <w:pPr>
        <w:bidi/>
        <w:jc w:val="both"/>
        <w:rPr>
          <w:rFonts w:cs="David" w:hint="cs"/>
          <w:rtl/>
        </w:rPr>
      </w:pPr>
      <w:r w:rsidRPr="002B7D01">
        <w:rPr>
          <w:rFonts w:cs="David" w:hint="cs"/>
          <w:u w:val="single"/>
          <w:rtl/>
        </w:rPr>
        <w:t>נסים זאב:</w:t>
      </w:r>
    </w:p>
    <w:p w14:paraId="0D8668BC" w14:textId="77777777" w:rsidR="004C47AD" w:rsidRPr="002B7D01" w:rsidRDefault="004C47AD" w:rsidP="004C47AD">
      <w:pPr>
        <w:bidi/>
        <w:jc w:val="both"/>
        <w:rPr>
          <w:rFonts w:cs="David" w:hint="cs"/>
          <w:rtl/>
        </w:rPr>
      </w:pPr>
    </w:p>
    <w:p w14:paraId="786CBACD" w14:textId="77777777" w:rsidR="004C47AD" w:rsidRPr="002B7D01" w:rsidRDefault="004C47AD" w:rsidP="004C47AD">
      <w:pPr>
        <w:bidi/>
        <w:jc w:val="both"/>
        <w:rPr>
          <w:rFonts w:cs="David" w:hint="cs"/>
          <w:rtl/>
        </w:rPr>
      </w:pPr>
      <w:r w:rsidRPr="002B7D01">
        <w:rPr>
          <w:rFonts w:cs="David" w:hint="cs"/>
          <w:rtl/>
        </w:rPr>
        <w:tab/>
        <w:t xml:space="preserve"> ביקשתי להעביר את הנושא לוועדת החוקה, ואני אחד המציעים. לא כל דבר שנמצאת בו המשטרה באופן אוטומטי עובר לוועדת הפנים. אדרבה, זה שהתקיימו שני דיונים בוועדת הפנים ולא הגיעו לשום מסקנה, מראה שצריך להעביר את זה לוועדת החוקה. לוועדת החוקה יש אופי שונה בדיוניה, יותר תכ</w:t>
      </w:r>
      <w:smartTag w:uri="urn:schemas-microsoft-com:office:smarttags" w:element="PersonName">
        <w:r w:rsidRPr="002B7D01">
          <w:rPr>
            <w:rFonts w:cs="David" w:hint="cs"/>
            <w:rtl/>
          </w:rPr>
          <w:t>לי</w:t>
        </w:r>
      </w:smartTag>
      <w:r w:rsidRPr="002B7D01">
        <w:rPr>
          <w:rFonts w:cs="David" w:hint="cs"/>
          <w:rtl/>
        </w:rPr>
        <w:t>תית, יותר עניינית, היא מגיעה למסקנות יותר מהר. הייתי בוועדת הפנים, יש שם הצגה בלתי נסבלת.</w:t>
      </w:r>
    </w:p>
    <w:p w14:paraId="7E4747C0" w14:textId="77777777" w:rsidR="004C47AD" w:rsidRPr="002B7D01" w:rsidRDefault="004C47AD" w:rsidP="004C47AD">
      <w:pPr>
        <w:bidi/>
        <w:jc w:val="both"/>
        <w:rPr>
          <w:rFonts w:cs="David" w:hint="cs"/>
          <w:rtl/>
        </w:rPr>
      </w:pPr>
    </w:p>
    <w:p w14:paraId="0F988591"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6948C60B" w14:textId="77777777" w:rsidR="004C47AD" w:rsidRPr="002B7D01" w:rsidRDefault="004C47AD" w:rsidP="004C47AD">
      <w:pPr>
        <w:bidi/>
        <w:jc w:val="both"/>
        <w:rPr>
          <w:rFonts w:cs="David" w:hint="cs"/>
          <w:rtl/>
        </w:rPr>
      </w:pPr>
    </w:p>
    <w:p w14:paraId="27E280F2" w14:textId="77777777" w:rsidR="004C47AD" w:rsidRPr="002B7D01" w:rsidRDefault="004C47AD" w:rsidP="004C47AD">
      <w:pPr>
        <w:bidi/>
        <w:jc w:val="both"/>
        <w:rPr>
          <w:rFonts w:cs="David" w:hint="cs"/>
          <w:rtl/>
        </w:rPr>
      </w:pPr>
      <w:r w:rsidRPr="002B7D01">
        <w:rPr>
          <w:rFonts w:cs="David" w:hint="cs"/>
          <w:rtl/>
        </w:rPr>
        <w:tab/>
        <w:t>יושב-ראש הוועדה לא פה, הוא לא יכול להשיב.</w:t>
      </w:r>
    </w:p>
    <w:p w14:paraId="37797B70" w14:textId="77777777" w:rsidR="004C47AD" w:rsidRPr="002B7D01" w:rsidRDefault="004C47AD" w:rsidP="004C47AD">
      <w:pPr>
        <w:bidi/>
        <w:jc w:val="both"/>
        <w:rPr>
          <w:rFonts w:cs="David" w:hint="cs"/>
          <w:rtl/>
        </w:rPr>
      </w:pPr>
    </w:p>
    <w:p w14:paraId="4A814204" w14:textId="77777777" w:rsidR="004C47AD" w:rsidRPr="002B7D01" w:rsidRDefault="004C47AD" w:rsidP="004C47AD">
      <w:pPr>
        <w:bidi/>
        <w:jc w:val="both"/>
        <w:rPr>
          <w:rFonts w:cs="David" w:hint="cs"/>
          <w:rtl/>
        </w:rPr>
      </w:pPr>
      <w:r w:rsidRPr="002B7D01">
        <w:rPr>
          <w:rFonts w:cs="David" w:hint="cs"/>
          <w:u w:val="single"/>
          <w:rtl/>
        </w:rPr>
        <w:t>נסים זאב:</w:t>
      </w:r>
    </w:p>
    <w:p w14:paraId="5BCE747C" w14:textId="77777777" w:rsidR="004C47AD" w:rsidRPr="002B7D01" w:rsidRDefault="004C47AD" w:rsidP="004C47AD">
      <w:pPr>
        <w:bidi/>
        <w:jc w:val="both"/>
        <w:rPr>
          <w:rFonts w:cs="David" w:hint="cs"/>
          <w:rtl/>
        </w:rPr>
      </w:pPr>
    </w:p>
    <w:p w14:paraId="1A579B81" w14:textId="77777777" w:rsidR="004C47AD" w:rsidRPr="002B7D01" w:rsidRDefault="004C47AD" w:rsidP="004C47AD">
      <w:pPr>
        <w:bidi/>
        <w:jc w:val="both"/>
        <w:rPr>
          <w:rFonts w:cs="David" w:hint="cs"/>
          <w:rtl/>
        </w:rPr>
      </w:pPr>
      <w:r w:rsidRPr="002B7D01">
        <w:rPr>
          <w:rFonts w:cs="David" w:hint="cs"/>
          <w:rtl/>
        </w:rPr>
        <w:tab/>
        <w:t xml:space="preserve"> אני לא מאשים את היושב-ראש, זה לא בגלל היושב-ראש.</w:t>
      </w:r>
    </w:p>
    <w:p w14:paraId="2DF57144" w14:textId="77777777" w:rsidR="004C47AD" w:rsidRPr="002B7D01" w:rsidRDefault="004C47AD" w:rsidP="004C47AD">
      <w:pPr>
        <w:bidi/>
        <w:jc w:val="both"/>
        <w:rPr>
          <w:rFonts w:cs="David" w:hint="cs"/>
          <w:rtl/>
        </w:rPr>
      </w:pPr>
    </w:p>
    <w:p w14:paraId="3C070988" w14:textId="77777777" w:rsidR="004C47AD" w:rsidRPr="002B7D01" w:rsidRDefault="004C47AD" w:rsidP="004C47AD">
      <w:pPr>
        <w:bidi/>
        <w:jc w:val="both"/>
        <w:rPr>
          <w:rFonts w:cs="David"/>
          <w:u w:val="single"/>
          <w:rtl/>
        </w:rPr>
      </w:pPr>
      <w:r w:rsidRPr="002B7D01">
        <w:rPr>
          <w:rFonts w:cs="David"/>
          <w:u w:val="single"/>
          <w:rtl/>
        </w:rPr>
        <w:t>דוד אזולאי:</w:t>
      </w:r>
    </w:p>
    <w:p w14:paraId="75057959" w14:textId="77777777" w:rsidR="004C47AD" w:rsidRPr="002B7D01" w:rsidRDefault="004C47AD" w:rsidP="004C47AD">
      <w:pPr>
        <w:bidi/>
        <w:jc w:val="both"/>
        <w:rPr>
          <w:rFonts w:cs="David"/>
          <w:u w:val="single"/>
          <w:rtl/>
        </w:rPr>
      </w:pPr>
    </w:p>
    <w:p w14:paraId="6E0D4E74" w14:textId="77777777" w:rsidR="004C47AD" w:rsidRPr="002B7D01" w:rsidRDefault="004C47AD" w:rsidP="004C47AD">
      <w:pPr>
        <w:bidi/>
        <w:jc w:val="both"/>
        <w:rPr>
          <w:rFonts w:cs="David" w:hint="cs"/>
          <w:rtl/>
        </w:rPr>
      </w:pPr>
      <w:r w:rsidRPr="002B7D01">
        <w:rPr>
          <w:rFonts w:cs="David"/>
          <w:rtl/>
        </w:rPr>
        <w:tab/>
      </w:r>
      <w:r w:rsidRPr="002B7D01">
        <w:rPr>
          <w:rFonts w:cs="David" w:hint="cs"/>
          <w:rtl/>
        </w:rPr>
        <w:t xml:space="preserve"> אני מוחה על הפגיעה בוועדת הפנים.</w:t>
      </w:r>
    </w:p>
    <w:p w14:paraId="0F87B38D" w14:textId="77777777" w:rsidR="004C47AD" w:rsidRPr="002B7D01" w:rsidRDefault="004C47AD" w:rsidP="004C47AD">
      <w:pPr>
        <w:bidi/>
        <w:jc w:val="both"/>
        <w:rPr>
          <w:rFonts w:cs="David" w:hint="cs"/>
          <w:rtl/>
        </w:rPr>
      </w:pPr>
    </w:p>
    <w:p w14:paraId="63FFE1FE" w14:textId="77777777" w:rsidR="004C47AD" w:rsidRPr="002B7D01" w:rsidRDefault="004C47AD" w:rsidP="004C47AD">
      <w:pPr>
        <w:bidi/>
        <w:jc w:val="both"/>
        <w:rPr>
          <w:rFonts w:cs="David" w:hint="cs"/>
          <w:rtl/>
        </w:rPr>
      </w:pPr>
      <w:r w:rsidRPr="002B7D01">
        <w:rPr>
          <w:rFonts w:cs="David" w:hint="cs"/>
          <w:u w:val="single"/>
          <w:rtl/>
        </w:rPr>
        <w:t>יעקב מרגי:</w:t>
      </w:r>
    </w:p>
    <w:p w14:paraId="6A8DA8D5" w14:textId="77777777" w:rsidR="004C47AD" w:rsidRPr="002B7D01" w:rsidRDefault="004C47AD" w:rsidP="004C47AD">
      <w:pPr>
        <w:bidi/>
        <w:jc w:val="both"/>
        <w:rPr>
          <w:rFonts w:cs="David" w:hint="cs"/>
          <w:rtl/>
        </w:rPr>
      </w:pPr>
    </w:p>
    <w:p w14:paraId="5792F23B" w14:textId="77777777" w:rsidR="004C47AD" w:rsidRPr="002B7D01" w:rsidRDefault="004C47AD" w:rsidP="004C47AD">
      <w:pPr>
        <w:bidi/>
        <w:jc w:val="both"/>
        <w:rPr>
          <w:rFonts w:cs="David" w:hint="cs"/>
          <w:rtl/>
        </w:rPr>
      </w:pPr>
      <w:r w:rsidRPr="002B7D01">
        <w:rPr>
          <w:rFonts w:cs="David" w:hint="cs"/>
          <w:rtl/>
        </w:rPr>
        <w:tab/>
        <w:t xml:space="preserve"> זה לא נימוק שבו תשתמש, הנימוקים הקודמים היו יותר ענייניים.</w:t>
      </w:r>
    </w:p>
    <w:p w14:paraId="3B63AF21" w14:textId="77777777" w:rsidR="004C47AD" w:rsidRPr="002B7D01" w:rsidRDefault="004C47AD" w:rsidP="004C47AD">
      <w:pPr>
        <w:bidi/>
        <w:jc w:val="both"/>
        <w:rPr>
          <w:rFonts w:cs="David" w:hint="cs"/>
          <w:rtl/>
        </w:rPr>
      </w:pPr>
    </w:p>
    <w:p w14:paraId="7A425BD4" w14:textId="77777777" w:rsidR="004C47AD" w:rsidRPr="002B7D01" w:rsidRDefault="004C47AD" w:rsidP="004C47AD">
      <w:pPr>
        <w:bidi/>
        <w:jc w:val="both"/>
        <w:rPr>
          <w:rFonts w:cs="David" w:hint="cs"/>
          <w:rtl/>
        </w:rPr>
      </w:pPr>
      <w:r w:rsidRPr="002B7D01">
        <w:rPr>
          <w:rFonts w:cs="David" w:hint="cs"/>
          <w:u w:val="single"/>
          <w:rtl/>
        </w:rPr>
        <w:t>נסים זאב:</w:t>
      </w:r>
    </w:p>
    <w:p w14:paraId="5EC9C1DC" w14:textId="77777777" w:rsidR="004C47AD" w:rsidRPr="002B7D01" w:rsidRDefault="004C47AD" w:rsidP="004C47AD">
      <w:pPr>
        <w:bidi/>
        <w:jc w:val="both"/>
        <w:rPr>
          <w:rFonts w:cs="David" w:hint="cs"/>
          <w:rtl/>
        </w:rPr>
      </w:pPr>
    </w:p>
    <w:p w14:paraId="7D1EF9D9" w14:textId="77777777" w:rsidR="004C47AD" w:rsidRDefault="004C47AD" w:rsidP="004C47AD">
      <w:pPr>
        <w:bidi/>
        <w:jc w:val="both"/>
        <w:rPr>
          <w:rFonts w:cs="David" w:hint="cs"/>
          <w:rtl/>
        </w:rPr>
      </w:pPr>
      <w:r w:rsidRPr="002B7D01">
        <w:rPr>
          <w:rFonts w:cs="David" w:hint="cs"/>
          <w:rtl/>
        </w:rPr>
        <w:tab/>
        <w:t>אנחנו רוצים לעשות את הדיון יותר ענייני, יותר מקצועי, ולא פו</w:t>
      </w:r>
      <w:smartTag w:uri="urn:schemas-microsoft-com:office:smarttags" w:element="PersonName">
        <w:r w:rsidRPr="002B7D01">
          <w:rPr>
            <w:rFonts w:cs="David" w:hint="cs"/>
            <w:rtl/>
          </w:rPr>
          <w:t>לי</w:t>
        </w:r>
      </w:smartTag>
      <w:r w:rsidRPr="002B7D01">
        <w:rPr>
          <w:rFonts w:cs="David" w:hint="cs"/>
          <w:rtl/>
        </w:rPr>
        <w:t>טי, לכן המקום הוא בוועדת החוקה.</w:t>
      </w:r>
    </w:p>
    <w:p w14:paraId="2863ED60" w14:textId="77777777" w:rsidR="004C47AD" w:rsidRPr="002B7D01" w:rsidRDefault="004C47AD" w:rsidP="004C47AD">
      <w:pPr>
        <w:bidi/>
        <w:jc w:val="both"/>
        <w:rPr>
          <w:rFonts w:cs="David" w:hint="cs"/>
          <w:rtl/>
        </w:rPr>
      </w:pPr>
    </w:p>
    <w:p w14:paraId="1C9632F3"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492D5B29" w14:textId="77777777" w:rsidR="004C47AD" w:rsidRPr="002B7D01" w:rsidRDefault="004C47AD" w:rsidP="004C47AD">
      <w:pPr>
        <w:pStyle w:val="Heading5"/>
        <w:spacing w:before="0" w:after="0"/>
        <w:rPr>
          <w:rtl/>
        </w:rPr>
      </w:pPr>
    </w:p>
    <w:p w14:paraId="6C0F074A" w14:textId="77777777" w:rsidR="004C47AD" w:rsidRDefault="004C47AD" w:rsidP="004C47AD">
      <w:pPr>
        <w:bidi/>
        <w:jc w:val="both"/>
        <w:rPr>
          <w:rFonts w:cs="David" w:hint="cs"/>
          <w:rtl/>
        </w:rPr>
      </w:pPr>
      <w:r w:rsidRPr="002B7D01">
        <w:rPr>
          <w:rFonts w:cs="David" w:hint="cs"/>
          <w:rtl/>
        </w:rPr>
        <w:tab/>
        <w:t xml:space="preserve"> אני רוצה להציע לגברתי היושבת-ראש, שמאחר וניהלת מגעים עם שני יושבי-ראש הוועדות, ולכאורה הגעת איתם להסכמות, וכנראה גם אמרת </w:t>
      </w:r>
      <w:smartTag w:uri="urn:schemas-microsoft-com:office:smarttags" w:element="PersonName">
        <w:r w:rsidRPr="002B7D01">
          <w:rPr>
            <w:rFonts w:cs="David" w:hint="cs"/>
            <w:rtl/>
          </w:rPr>
          <w:t>לי</w:t>
        </w:r>
      </w:smartTag>
      <w:r w:rsidRPr="002B7D01">
        <w:rPr>
          <w:rFonts w:cs="David" w:hint="cs"/>
          <w:rtl/>
        </w:rPr>
        <w:t xml:space="preserve">ושבי-ראש הוועדות שתביאי את ההסכמות האלה, שכנראה יתקבלו על ידי החברים בוועדה. לאור עמדת חברי הוועדה אני מציע לגברתי היושבת-ראש לחזור </w:t>
      </w:r>
      <w:smartTag w:uri="urn:schemas-microsoft-com:office:smarttags" w:element="PersonName">
        <w:r w:rsidRPr="002B7D01">
          <w:rPr>
            <w:rFonts w:cs="David" w:hint="cs"/>
            <w:rtl/>
          </w:rPr>
          <w:t>לי</w:t>
        </w:r>
      </w:smartTag>
      <w:r w:rsidRPr="002B7D01">
        <w:rPr>
          <w:rFonts w:cs="David" w:hint="cs"/>
          <w:rtl/>
        </w:rPr>
        <w:t>ושבי-ראש הוועדות, להסביר את עמדתם של חברי הוועדה, שטוענים, שבאופן חוקי, נכון, זה צריך להיות בוועדת החוקה, ולהגיע אתם להסכמה מחודשת.</w:t>
      </w:r>
    </w:p>
    <w:p w14:paraId="17978218" w14:textId="77777777" w:rsidR="004C47AD" w:rsidRPr="002B7D01" w:rsidRDefault="004C47AD" w:rsidP="004C47AD">
      <w:pPr>
        <w:bidi/>
        <w:jc w:val="both"/>
        <w:rPr>
          <w:rFonts w:cs="David" w:hint="cs"/>
          <w:rtl/>
        </w:rPr>
      </w:pPr>
    </w:p>
    <w:p w14:paraId="2A668EE3"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3B846ED6" w14:textId="77777777" w:rsidR="004C47AD" w:rsidRPr="002B7D01" w:rsidRDefault="004C47AD" w:rsidP="004C47AD">
      <w:pPr>
        <w:bidi/>
        <w:jc w:val="both"/>
        <w:rPr>
          <w:rFonts w:cs="David" w:hint="cs"/>
          <w:rtl/>
        </w:rPr>
      </w:pPr>
    </w:p>
    <w:p w14:paraId="629CCF72" w14:textId="77777777" w:rsidR="004C47AD" w:rsidRDefault="004C47AD" w:rsidP="004C47AD">
      <w:pPr>
        <w:bidi/>
        <w:jc w:val="both"/>
        <w:rPr>
          <w:rFonts w:cs="David" w:hint="cs"/>
          <w:rtl/>
        </w:rPr>
      </w:pPr>
      <w:r w:rsidRPr="002B7D01">
        <w:rPr>
          <w:rFonts w:cs="David" w:hint="cs"/>
          <w:rtl/>
        </w:rPr>
        <w:tab/>
        <w:t>אני מקבלת את עמדתך. כדרכה של הוועדה בקודש להגיע להסכמות, ואני שמחה שמצאת את הדרך להסכמה במחלוקת הזאת.</w:t>
      </w:r>
    </w:p>
    <w:p w14:paraId="34CF4219" w14:textId="77777777" w:rsidR="004C47AD" w:rsidRPr="002B7D01" w:rsidRDefault="004C47AD" w:rsidP="004C47AD">
      <w:pPr>
        <w:bidi/>
        <w:jc w:val="both"/>
        <w:rPr>
          <w:rFonts w:cs="David" w:hint="cs"/>
          <w:rtl/>
        </w:rPr>
      </w:pPr>
    </w:p>
    <w:p w14:paraId="0E279253" w14:textId="77777777" w:rsidR="004C47AD" w:rsidRPr="002B7D01" w:rsidRDefault="004C47AD" w:rsidP="004C47AD">
      <w:pPr>
        <w:bidi/>
        <w:ind w:firstLine="567"/>
        <w:jc w:val="both"/>
        <w:rPr>
          <w:rFonts w:cs="David" w:hint="cs"/>
          <w:rtl/>
        </w:rPr>
      </w:pPr>
      <w:r w:rsidRPr="002B7D01">
        <w:rPr>
          <w:rFonts w:cs="David" w:hint="cs"/>
          <w:rtl/>
        </w:rPr>
        <w:t>אני עוברת לנושא הבא קביעת ועדה לדיון בהצעת חוק סדר הדין הפלילי (סמכויות אכיפה - מעצרים) (היוועדות חזותית - הוראת שעה), התשס"ה-2005 (מ/194)</w:t>
      </w:r>
    </w:p>
    <w:p w14:paraId="1F253A71" w14:textId="77777777" w:rsidR="004C47AD" w:rsidRPr="002B7D01" w:rsidRDefault="004C47AD" w:rsidP="004C47AD">
      <w:pPr>
        <w:bidi/>
        <w:jc w:val="both"/>
        <w:rPr>
          <w:rFonts w:cs="David" w:hint="cs"/>
          <w:rtl/>
        </w:rPr>
      </w:pPr>
    </w:p>
    <w:p w14:paraId="723FD50B" w14:textId="77777777" w:rsidR="004C47AD" w:rsidRPr="002B7D01" w:rsidRDefault="004C47AD" w:rsidP="004C47AD">
      <w:pPr>
        <w:bidi/>
        <w:jc w:val="both"/>
        <w:rPr>
          <w:rFonts w:cs="David" w:hint="cs"/>
          <w:rtl/>
        </w:rPr>
      </w:pPr>
      <w:r w:rsidRPr="002B7D01">
        <w:rPr>
          <w:rFonts w:cs="David" w:hint="cs"/>
          <w:u w:val="single"/>
          <w:rtl/>
        </w:rPr>
        <w:t>נסים זאב:</w:t>
      </w:r>
    </w:p>
    <w:p w14:paraId="15DCF897" w14:textId="77777777" w:rsidR="004C47AD" w:rsidRPr="002B7D01" w:rsidRDefault="004C47AD" w:rsidP="004C47AD">
      <w:pPr>
        <w:bidi/>
        <w:jc w:val="both"/>
        <w:rPr>
          <w:rFonts w:cs="David" w:hint="cs"/>
          <w:rtl/>
        </w:rPr>
      </w:pPr>
    </w:p>
    <w:p w14:paraId="59397A6B" w14:textId="77777777" w:rsidR="004C47AD" w:rsidRPr="002B7D01" w:rsidRDefault="004C47AD" w:rsidP="004C47AD">
      <w:pPr>
        <w:bidi/>
        <w:jc w:val="both"/>
        <w:rPr>
          <w:rFonts w:cs="David" w:hint="cs"/>
          <w:rtl/>
        </w:rPr>
      </w:pPr>
      <w:r w:rsidRPr="002B7D01">
        <w:rPr>
          <w:rFonts w:cs="David" w:hint="cs"/>
          <w:rtl/>
        </w:rPr>
        <w:tab/>
        <w:t xml:space="preserve"> סליחה, יש רוב לקיים בוועדת החוקה.</w:t>
      </w:r>
    </w:p>
    <w:p w14:paraId="0D1A323E" w14:textId="77777777" w:rsidR="004C47AD" w:rsidRPr="002B7D01" w:rsidRDefault="004C47AD" w:rsidP="004C47AD">
      <w:pPr>
        <w:bidi/>
        <w:jc w:val="both"/>
        <w:rPr>
          <w:rFonts w:cs="David" w:hint="cs"/>
          <w:rtl/>
        </w:rPr>
      </w:pPr>
    </w:p>
    <w:p w14:paraId="4106200F"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2308A762" w14:textId="77777777" w:rsidR="004C47AD" w:rsidRPr="002B7D01" w:rsidRDefault="004C47AD" w:rsidP="004C47AD">
      <w:pPr>
        <w:bidi/>
        <w:jc w:val="both"/>
        <w:rPr>
          <w:rFonts w:cs="David" w:hint="cs"/>
          <w:rtl/>
        </w:rPr>
      </w:pPr>
    </w:p>
    <w:p w14:paraId="1E0A1C77" w14:textId="77777777" w:rsidR="004C47AD" w:rsidRPr="002B7D01" w:rsidRDefault="004C47AD" w:rsidP="004C47AD">
      <w:pPr>
        <w:bidi/>
        <w:jc w:val="both"/>
        <w:rPr>
          <w:rFonts w:cs="David" w:hint="cs"/>
          <w:rtl/>
        </w:rPr>
      </w:pPr>
      <w:r w:rsidRPr="002B7D01">
        <w:rPr>
          <w:rFonts w:cs="David" w:hint="cs"/>
          <w:rtl/>
        </w:rPr>
        <w:tab/>
        <w:t>סליחה, אני בנושא השני, ואתה לא מתפרץ לדברי. נקודה. נגמר.</w:t>
      </w:r>
    </w:p>
    <w:p w14:paraId="04F2CE1C" w14:textId="77777777" w:rsidR="004C47AD" w:rsidRPr="002B7D01" w:rsidRDefault="004C47AD" w:rsidP="004C47AD">
      <w:pPr>
        <w:bidi/>
        <w:jc w:val="both"/>
        <w:rPr>
          <w:rFonts w:cs="David" w:hint="cs"/>
          <w:rtl/>
        </w:rPr>
      </w:pPr>
    </w:p>
    <w:p w14:paraId="71D9C995" w14:textId="77777777" w:rsidR="004C47AD" w:rsidRPr="002B7D01" w:rsidRDefault="004C47AD" w:rsidP="004C47AD">
      <w:pPr>
        <w:bidi/>
        <w:jc w:val="both"/>
        <w:rPr>
          <w:rFonts w:cs="David" w:hint="cs"/>
          <w:rtl/>
        </w:rPr>
      </w:pPr>
      <w:r w:rsidRPr="002B7D01">
        <w:rPr>
          <w:rFonts w:cs="David" w:hint="cs"/>
          <w:u w:val="single"/>
          <w:rtl/>
        </w:rPr>
        <w:t>נסים זאב:</w:t>
      </w:r>
    </w:p>
    <w:p w14:paraId="4B1748EC" w14:textId="77777777" w:rsidR="004C47AD" w:rsidRPr="002B7D01" w:rsidRDefault="004C47AD" w:rsidP="004C47AD">
      <w:pPr>
        <w:bidi/>
        <w:jc w:val="both"/>
        <w:rPr>
          <w:rFonts w:cs="David" w:hint="cs"/>
          <w:rtl/>
        </w:rPr>
      </w:pPr>
    </w:p>
    <w:p w14:paraId="57555FDF" w14:textId="77777777" w:rsidR="004C47AD" w:rsidRPr="002B7D01" w:rsidRDefault="004C47AD" w:rsidP="004C47AD">
      <w:pPr>
        <w:bidi/>
        <w:jc w:val="both"/>
        <w:rPr>
          <w:rFonts w:cs="David" w:hint="cs"/>
          <w:rtl/>
        </w:rPr>
      </w:pPr>
      <w:r w:rsidRPr="002B7D01">
        <w:rPr>
          <w:rFonts w:cs="David" w:hint="cs"/>
          <w:rtl/>
        </w:rPr>
        <w:tab/>
        <w:t>אני לא מתפרץ, אני ברשות דיבור.</w:t>
      </w:r>
    </w:p>
    <w:p w14:paraId="014BDB90" w14:textId="77777777" w:rsidR="004C47AD" w:rsidRPr="002B7D01" w:rsidRDefault="004C47AD" w:rsidP="004C47AD">
      <w:pPr>
        <w:bidi/>
        <w:jc w:val="both"/>
        <w:rPr>
          <w:rFonts w:cs="David" w:hint="cs"/>
          <w:rtl/>
        </w:rPr>
      </w:pPr>
    </w:p>
    <w:p w14:paraId="5632C5DA"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74DD3248" w14:textId="77777777" w:rsidR="004C47AD" w:rsidRPr="002B7D01" w:rsidRDefault="004C47AD" w:rsidP="004C47AD">
      <w:pPr>
        <w:bidi/>
        <w:jc w:val="both"/>
        <w:rPr>
          <w:rFonts w:cs="David" w:hint="cs"/>
          <w:rtl/>
        </w:rPr>
      </w:pPr>
    </w:p>
    <w:p w14:paraId="64DEE3A6" w14:textId="77777777" w:rsidR="004C47AD" w:rsidRPr="002B7D01" w:rsidRDefault="004C47AD" w:rsidP="004C47AD">
      <w:pPr>
        <w:bidi/>
        <w:jc w:val="both"/>
        <w:rPr>
          <w:rFonts w:cs="David" w:hint="cs"/>
          <w:rtl/>
        </w:rPr>
      </w:pPr>
      <w:r w:rsidRPr="002B7D01">
        <w:rPr>
          <w:rFonts w:cs="David" w:hint="cs"/>
          <w:rtl/>
        </w:rPr>
        <w:tab/>
        <w:t xml:space="preserve">תבקש </w:t>
      </w:r>
      <w:r w:rsidRPr="002B7D01">
        <w:rPr>
          <w:rFonts w:cs="David"/>
          <w:rtl/>
        </w:rPr>
        <w:t>–</w:t>
      </w:r>
      <w:r w:rsidRPr="002B7D01">
        <w:rPr>
          <w:rFonts w:cs="David" w:hint="cs"/>
          <w:rtl/>
        </w:rPr>
        <w:t xml:space="preserve"> תקבל. לא ביקשת.</w:t>
      </w:r>
    </w:p>
    <w:p w14:paraId="55D03BEF" w14:textId="77777777" w:rsidR="004C47AD" w:rsidRPr="002B7D01" w:rsidRDefault="004C47AD" w:rsidP="004C47AD">
      <w:pPr>
        <w:bidi/>
        <w:jc w:val="both"/>
        <w:rPr>
          <w:rFonts w:cs="David" w:hint="cs"/>
          <w:rtl/>
        </w:rPr>
      </w:pPr>
    </w:p>
    <w:p w14:paraId="3098177E" w14:textId="77777777" w:rsidR="004C47AD" w:rsidRPr="002B7D01" w:rsidRDefault="004C47AD" w:rsidP="004C47AD">
      <w:pPr>
        <w:bidi/>
        <w:jc w:val="both"/>
        <w:rPr>
          <w:rFonts w:cs="David" w:hint="cs"/>
          <w:rtl/>
        </w:rPr>
      </w:pPr>
      <w:r w:rsidRPr="002B7D01">
        <w:rPr>
          <w:rFonts w:cs="David" w:hint="cs"/>
          <w:u w:val="single"/>
          <w:rtl/>
        </w:rPr>
        <w:t>נסים זאב:</w:t>
      </w:r>
    </w:p>
    <w:p w14:paraId="55CA042E" w14:textId="77777777" w:rsidR="004C47AD" w:rsidRPr="002B7D01" w:rsidRDefault="004C47AD" w:rsidP="004C47AD">
      <w:pPr>
        <w:bidi/>
        <w:jc w:val="both"/>
        <w:rPr>
          <w:rFonts w:cs="David" w:hint="cs"/>
          <w:rtl/>
        </w:rPr>
      </w:pPr>
    </w:p>
    <w:p w14:paraId="420F3685" w14:textId="77777777" w:rsidR="004C47AD" w:rsidRPr="002B7D01" w:rsidRDefault="004C47AD" w:rsidP="004C47AD">
      <w:pPr>
        <w:bidi/>
        <w:jc w:val="both"/>
        <w:rPr>
          <w:rFonts w:cs="David" w:hint="cs"/>
          <w:rtl/>
        </w:rPr>
      </w:pPr>
      <w:r w:rsidRPr="002B7D01">
        <w:rPr>
          <w:rFonts w:cs="David" w:hint="cs"/>
          <w:rtl/>
        </w:rPr>
        <w:tab/>
        <w:t>עכשיו אני מבקש.</w:t>
      </w:r>
    </w:p>
    <w:p w14:paraId="5CAB760A" w14:textId="77777777" w:rsidR="004C47AD" w:rsidRPr="002B7D01" w:rsidRDefault="004C47AD" w:rsidP="004C47AD">
      <w:pPr>
        <w:bidi/>
        <w:jc w:val="both"/>
        <w:rPr>
          <w:rFonts w:cs="David" w:hint="cs"/>
          <w:rtl/>
        </w:rPr>
      </w:pPr>
    </w:p>
    <w:p w14:paraId="38DC42C9"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74FAFB19" w14:textId="77777777" w:rsidR="004C47AD" w:rsidRPr="002B7D01" w:rsidRDefault="004C47AD" w:rsidP="004C47AD">
      <w:pPr>
        <w:bidi/>
        <w:jc w:val="both"/>
        <w:rPr>
          <w:rFonts w:cs="David" w:hint="cs"/>
          <w:rtl/>
        </w:rPr>
      </w:pPr>
    </w:p>
    <w:p w14:paraId="5B7FE55E" w14:textId="77777777" w:rsidR="004C47AD" w:rsidRDefault="004C47AD" w:rsidP="004C47AD">
      <w:pPr>
        <w:bidi/>
        <w:jc w:val="both"/>
        <w:rPr>
          <w:rFonts w:cs="David" w:hint="cs"/>
          <w:rtl/>
        </w:rPr>
      </w:pPr>
      <w:r w:rsidRPr="002B7D01">
        <w:rPr>
          <w:rFonts w:cs="David" w:hint="cs"/>
          <w:rtl/>
        </w:rPr>
        <w:tab/>
        <w:t>כשאני אסיים את מה שאני רוצה לומר, אני אאפשר.</w:t>
      </w:r>
    </w:p>
    <w:p w14:paraId="548F2795" w14:textId="77777777" w:rsidR="004C47AD" w:rsidRDefault="004C47AD" w:rsidP="004C47AD">
      <w:pPr>
        <w:bidi/>
        <w:jc w:val="both"/>
        <w:rPr>
          <w:rFonts w:cs="David" w:hint="cs"/>
          <w:rtl/>
        </w:rPr>
      </w:pPr>
    </w:p>
    <w:p w14:paraId="12EE5034"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5B87A2E5" w14:textId="77777777" w:rsidR="004C47AD" w:rsidRDefault="004C47AD" w:rsidP="004C47AD">
      <w:pPr>
        <w:bidi/>
        <w:jc w:val="both"/>
        <w:rPr>
          <w:rFonts w:cs="David" w:hint="cs"/>
          <w:rtl/>
        </w:rPr>
      </w:pPr>
    </w:p>
    <w:p w14:paraId="7D811A62" w14:textId="77777777" w:rsidR="004C47AD" w:rsidRPr="002B7D01" w:rsidRDefault="004C47AD" w:rsidP="004C47AD">
      <w:pPr>
        <w:bidi/>
        <w:jc w:val="both"/>
        <w:rPr>
          <w:rFonts w:cs="David" w:hint="cs"/>
          <w:rtl/>
        </w:rPr>
      </w:pPr>
      <w:r w:rsidRPr="002B7D01">
        <w:rPr>
          <w:rFonts w:cs="David" w:hint="cs"/>
          <w:rtl/>
        </w:rPr>
        <w:tab/>
        <w:t>- - -</w:t>
      </w:r>
    </w:p>
    <w:p w14:paraId="5CDE10B8" w14:textId="77777777" w:rsidR="004C47AD" w:rsidRPr="002B7D01" w:rsidRDefault="004C47AD" w:rsidP="004C47AD">
      <w:pPr>
        <w:bidi/>
        <w:jc w:val="both"/>
        <w:rPr>
          <w:rFonts w:cs="David" w:hint="cs"/>
          <w:rtl/>
        </w:rPr>
      </w:pPr>
    </w:p>
    <w:p w14:paraId="4E344B12" w14:textId="77777777" w:rsidR="004C47AD" w:rsidRPr="002B7D01" w:rsidRDefault="004C47AD" w:rsidP="004C47AD">
      <w:pPr>
        <w:bidi/>
        <w:jc w:val="both"/>
        <w:rPr>
          <w:rFonts w:cs="David" w:hint="cs"/>
          <w:rtl/>
        </w:rPr>
      </w:pPr>
      <w:r w:rsidRPr="002B7D01">
        <w:rPr>
          <w:rFonts w:cs="David" w:hint="cs"/>
          <w:u w:val="single"/>
          <w:rtl/>
        </w:rPr>
        <w:t>נסים זאב:</w:t>
      </w:r>
    </w:p>
    <w:p w14:paraId="4730BE6A" w14:textId="77777777" w:rsidR="004C47AD" w:rsidRPr="002B7D01" w:rsidRDefault="004C47AD" w:rsidP="004C47AD">
      <w:pPr>
        <w:bidi/>
        <w:jc w:val="both"/>
        <w:rPr>
          <w:rFonts w:cs="David" w:hint="cs"/>
          <w:rtl/>
        </w:rPr>
      </w:pPr>
    </w:p>
    <w:p w14:paraId="3405D049" w14:textId="77777777" w:rsidR="004C47AD" w:rsidRPr="002B7D01" w:rsidRDefault="004C47AD" w:rsidP="004C47AD">
      <w:pPr>
        <w:bidi/>
        <w:jc w:val="both"/>
        <w:rPr>
          <w:rFonts w:cs="David" w:hint="cs"/>
          <w:rtl/>
        </w:rPr>
      </w:pPr>
      <w:r w:rsidRPr="002B7D01">
        <w:rPr>
          <w:rFonts w:cs="David" w:hint="cs"/>
          <w:rtl/>
        </w:rPr>
        <w:tab/>
        <w:t xml:space="preserve"> אתה טועה, ואני אגיד לך למה, כי כל מערכת ההסתה בוועדת הפנים.</w:t>
      </w:r>
    </w:p>
    <w:p w14:paraId="5E1449F3" w14:textId="77777777" w:rsidR="004C47AD" w:rsidRPr="002B7D01" w:rsidRDefault="004C47AD" w:rsidP="004C47AD">
      <w:pPr>
        <w:bidi/>
        <w:jc w:val="both"/>
        <w:rPr>
          <w:rFonts w:cs="David" w:hint="cs"/>
          <w:rtl/>
        </w:rPr>
      </w:pPr>
    </w:p>
    <w:p w14:paraId="4B65C96A"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1AECD50E" w14:textId="77777777" w:rsidR="004C47AD" w:rsidRPr="002B7D01" w:rsidRDefault="004C47AD" w:rsidP="004C47AD">
      <w:pPr>
        <w:bidi/>
        <w:jc w:val="both"/>
        <w:rPr>
          <w:rFonts w:cs="David" w:hint="cs"/>
          <w:rtl/>
        </w:rPr>
      </w:pPr>
    </w:p>
    <w:p w14:paraId="0AB642FF" w14:textId="77777777" w:rsidR="004C47AD" w:rsidRPr="002B7D01" w:rsidRDefault="004C47AD" w:rsidP="004C47AD">
      <w:pPr>
        <w:bidi/>
        <w:jc w:val="both"/>
        <w:rPr>
          <w:rFonts w:cs="David" w:hint="cs"/>
          <w:rtl/>
        </w:rPr>
      </w:pPr>
      <w:r w:rsidRPr="002B7D01">
        <w:rPr>
          <w:rFonts w:cs="David" w:hint="cs"/>
          <w:rtl/>
        </w:rPr>
        <w:tab/>
        <w:t>חבר הכנסת נסים זאב, אני קוראת אותך לסדר.</w:t>
      </w:r>
    </w:p>
    <w:p w14:paraId="0D34DA00" w14:textId="77777777" w:rsidR="004C47AD" w:rsidRPr="002B7D01" w:rsidRDefault="004C47AD" w:rsidP="004C47AD">
      <w:pPr>
        <w:bidi/>
        <w:jc w:val="both"/>
        <w:rPr>
          <w:rFonts w:cs="David" w:hint="cs"/>
          <w:rtl/>
        </w:rPr>
      </w:pPr>
    </w:p>
    <w:p w14:paraId="3F9BEFAB" w14:textId="77777777" w:rsidR="004C47AD" w:rsidRPr="002B7D01" w:rsidRDefault="004C47AD" w:rsidP="004C47AD">
      <w:pPr>
        <w:bidi/>
        <w:jc w:val="both"/>
        <w:rPr>
          <w:rFonts w:cs="David" w:hint="cs"/>
          <w:rtl/>
        </w:rPr>
      </w:pPr>
      <w:r w:rsidRPr="002B7D01">
        <w:rPr>
          <w:rFonts w:cs="David" w:hint="cs"/>
          <w:u w:val="single"/>
          <w:rtl/>
        </w:rPr>
        <w:t>נסים זאב:</w:t>
      </w:r>
    </w:p>
    <w:p w14:paraId="5C463967" w14:textId="77777777" w:rsidR="004C47AD" w:rsidRPr="002B7D01" w:rsidRDefault="004C47AD" w:rsidP="004C47AD">
      <w:pPr>
        <w:bidi/>
        <w:jc w:val="both"/>
        <w:rPr>
          <w:rFonts w:cs="David" w:hint="cs"/>
          <w:rtl/>
        </w:rPr>
      </w:pPr>
    </w:p>
    <w:p w14:paraId="0D150CCC" w14:textId="77777777" w:rsidR="004C47AD" w:rsidRPr="002B7D01" w:rsidRDefault="004C47AD" w:rsidP="004C47AD">
      <w:pPr>
        <w:bidi/>
        <w:jc w:val="both"/>
        <w:rPr>
          <w:rFonts w:cs="David" w:hint="cs"/>
          <w:rtl/>
        </w:rPr>
      </w:pPr>
      <w:r w:rsidRPr="002B7D01">
        <w:rPr>
          <w:rFonts w:cs="David" w:hint="cs"/>
          <w:rtl/>
        </w:rPr>
        <w:tab/>
        <w:t>אתה, אביגדור יצחקי, כיושב-ראש הקוא</w:t>
      </w:r>
      <w:smartTag w:uri="urn:schemas-microsoft-com:office:smarttags" w:element="PersonName">
        <w:r w:rsidRPr="002B7D01">
          <w:rPr>
            <w:rFonts w:cs="David" w:hint="cs"/>
            <w:rtl/>
          </w:rPr>
          <w:t>לי</w:t>
        </w:r>
      </w:smartTag>
      <w:r w:rsidRPr="002B7D01">
        <w:rPr>
          <w:rFonts w:cs="David" w:hint="cs"/>
          <w:rtl/>
        </w:rPr>
        <w:t>ציה, צריך למזער את זה.</w:t>
      </w:r>
    </w:p>
    <w:p w14:paraId="7B98A28E" w14:textId="77777777" w:rsidR="004C47AD" w:rsidRPr="002B7D01" w:rsidRDefault="004C47AD" w:rsidP="004C47AD">
      <w:pPr>
        <w:bidi/>
        <w:jc w:val="both"/>
        <w:rPr>
          <w:rFonts w:cs="David" w:hint="cs"/>
          <w:rtl/>
        </w:rPr>
      </w:pPr>
    </w:p>
    <w:p w14:paraId="29A1277C"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26748A4D" w14:textId="77777777" w:rsidR="004C47AD" w:rsidRPr="002B7D01" w:rsidRDefault="004C47AD" w:rsidP="004C47AD">
      <w:pPr>
        <w:bidi/>
        <w:jc w:val="both"/>
        <w:rPr>
          <w:rFonts w:cs="David" w:hint="cs"/>
          <w:rtl/>
        </w:rPr>
      </w:pPr>
    </w:p>
    <w:p w14:paraId="5FEA8609" w14:textId="77777777" w:rsidR="004C47AD" w:rsidRPr="002B7D01" w:rsidRDefault="004C47AD" w:rsidP="004C47AD">
      <w:pPr>
        <w:bidi/>
        <w:jc w:val="both"/>
        <w:rPr>
          <w:rFonts w:cs="David" w:hint="cs"/>
          <w:rtl/>
        </w:rPr>
      </w:pPr>
      <w:r w:rsidRPr="002B7D01">
        <w:rPr>
          <w:rFonts w:cs="David" w:hint="cs"/>
          <w:rtl/>
        </w:rPr>
        <w:tab/>
        <w:t>חבר הכנסת נסים זאב, אני קוראת אותך לסדר פעם שנייה.</w:t>
      </w:r>
    </w:p>
    <w:p w14:paraId="4324EDD9" w14:textId="77777777" w:rsidR="004C47AD" w:rsidRPr="002B7D01" w:rsidRDefault="004C47AD" w:rsidP="004C47AD">
      <w:pPr>
        <w:bidi/>
        <w:jc w:val="both"/>
        <w:rPr>
          <w:rFonts w:cs="David" w:hint="cs"/>
          <w:rtl/>
        </w:rPr>
      </w:pPr>
      <w:r w:rsidRPr="002B7D01">
        <w:rPr>
          <w:rFonts w:cs="David"/>
          <w:u w:val="single"/>
          <w:rtl/>
        </w:rPr>
        <w:br w:type="page"/>
      </w:r>
      <w:r w:rsidRPr="002B7D01">
        <w:rPr>
          <w:rFonts w:cs="David" w:hint="cs"/>
          <w:u w:val="single"/>
          <w:rtl/>
        </w:rPr>
        <w:lastRenderedPageBreak/>
        <w:t>נסים זאב:</w:t>
      </w:r>
    </w:p>
    <w:p w14:paraId="7AC56ADB" w14:textId="77777777" w:rsidR="004C47AD" w:rsidRPr="002B7D01" w:rsidRDefault="004C47AD" w:rsidP="004C47AD">
      <w:pPr>
        <w:bidi/>
        <w:jc w:val="both"/>
        <w:rPr>
          <w:rFonts w:cs="David" w:hint="cs"/>
          <w:rtl/>
        </w:rPr>
      </w:pPr>
    </w:p>
    <w:p w14:paraId="02A14946" w14:textId="77777777" w:rsidR="004C47AD" w:rsidRPr="002B7D01" w:rsidRDefault="004C47AD" w:rsidP="004C47AD">
      <w:pPr>
        <w:bidi/>
        <w:jc w:val="both"/>
        <w:rPr>
          <w:rFonts w:cs="David" w:hint="cs"/>
          <w:rtl/>
        </w:rPr>
      </w:pPr>
      <w:r w:rsidRPr="002B7D01">
        <w:rPr>
          <w:rFonts w:cs="David" w:hint="cs"/>
          <w:rtl/>
        </w:rPr>
        <w:tab/>
        <w:t>איך אתם מגנים על ראש הממשלה שלכם?</w:t>
      </w:r>
    </w:p>
    <w:p w14:paraId="0084C3B2" w14:textId="77777777" w:rsidR="004C47AD" w:rsidRPr="002B7D01" w:rsidRDefault="004C47AD" w:rsidP="004C47AD">
      <w:pPr>
        <w:bidi/>
        <w:jc w:val="both"/>
        <w:rPr>
          <w:rFonts w:cs="David" w:hint="cs"/>
          <w:u w:val="single"/>
          <w:rtl/>
        </w:rPr>
      </w:pPr>
    </w:p>
    <w:p w14:paraId="00543F2A" w14:textId="77777777" w:rsidR="004C47AD" w:rsidRPr="002B7D01" w:rsidRDefault="004C47AD" w:rsidP="004C47AD">
      <w:pPr>
        <w:bidi/>
        <w:jc w:val="both"/>
        <w:rPr>
          <w:rFonts w:cs="David"/>
          <w:u w:val="single"/>
          <w:rtl/>
        </w:rPr>
      </w:pPr>
      <w:r w:rsidRPr="002B7D01">
        <w:rPr>
          <w:rFonts w:cs="David"/>
          <w:u w:val="single"/>
          <w:rtl/>
        </w:rPr>
        <w:t>דוד אזולאי:</w:t>
      </w:r>
    </w:p>
    <w:p w14:paraId="3B07DAE9" w14:textId="77777777" w:rsidR="004C47AD" w:rsidRPr="002B7D01" w:rsidRDefault="004C47AD" w:rsidP="004C47AD">
      <w:pPr>
        <w:bidi/>
        <w:jc w:val="both"/>
        <w:rPr>
          <w:rFonts w:cs="David"/>
          <w:u w:val="single"/>
          <w:rtl/>
        </w:rPr>
      </w:pPr>
    </w:p>
    <w:p w14:paraId="3765ED40" w14:textId="77777777" w:rsidR="004C47AD" w:rsidRPr="002B7D01" w:rsidRDefault="004C47AD" w:rsidP="004C47AD">
      <w:pPr>
        <w:bidi/>
        <w:jc w:val="both"/>
        <w:rPr>
          <w:rFonts w:cs="David" w:hint="cs"/>
          <w:rtl/>
        </w:rPr>
      </w:pPr>
      <w:r w:rsidRPr="002B7D01">
        <w:rPr>
          <w:rFonts w:cs="David"/>
          <w:rtl/>
        </w:rPr>
        <w:tab/>
      </w:r>
      <w:r w:rsidRPr="002B7D01">
        <w:rPr>
          <w:rFonts w:cs="David" w:hint="cs"/>
          <w:rtl/>
        </w:rPr>
        <w:t xml:space="preserve"> אני מוחה על מה שאומרים כאן על ועדת הפנים.</w:t>
      </w:r>
    </w:p>
    <w:p w14:paraId="5C4B7F86" w14:textId="77777777" w:rsidR="004C47AD" w:rsidRPr="002B7D01" w:rsidRDefault="004C47AD" w:rsidP="004C47AD">
      <w:pPr>
        <w:bidi/>
        <w:jc w:val="both"/>
        <w:rPr>
          <w:rFonts w:cs="David" w:hint="cs"/>
          <w:rtl/>
        </w:rPr>
      </w:pPr>
    </w:p>
    <w:p w14:paraId="57681843" w14:textId="77777777" w:rsidR="004C47AD" w:rsidRPr="002B7D01" w:rsidRDefault="004C47AD" w:rsidP="004C47AD">
      <w:pPr>
        <w:bidi/>
        <w:jc w:val="both"/>
        <w:rPr>
          <w:rFonts w:cs="David" w:hint="cs"/>
          <w:u w:val="single"/>
          <w:rtl/>
        </w:rPr>
      </w:pPr>
      <w:r>
        <w:rPr>
          <w:rFonts w:cs="David" w:hint="cs"/>
          <w:u w:val="single"/>
          <w:rtl/>
        </w:rPr>
        <w:t>נאדיה</w:t>
      </w:r>
      <w:r w:rsidRPr="002B7D01">
        <w:rPr>
          <w:rFonts w:cs="David" w:hint="cs"/>
          <w:u w:val="single"/>
          <w:rtl/>
        </w:rPr>
        <w:t xml:space="preserve"> חילו:</w:t>
      </w:r>
    </w:p>
    <w:p w14:paraId="4F77A159" w14:textId="77777777" w:rsidR="004C47AD" w:rsidRPr="002B7D01" w:rsidRDefault="004C47AD" w:rsidP="004C47AD">
      <w:pPr>
        <w:bidi/>
        <w:jc w:val="both"/>
        <w:rPr>
          <w:rFonts w:cs="David" w:hint="cs"/>
          <w:rtl/>
        </w:rPr>
      </w:pPr>
    </w:p>
    <w:p w14:paraId="3B75B976" w14:textId="77777777" w:rsidR="004C47AD" w:rsidRPr="002B7D01" w:rsidRDefault="004C47AD" w:rsidP="004C47AD">
      <w:pPr>
        <w:bidi/>
        <w:jc w:val="both"/>
        <w:rPr>
          <w:rFonts w:cs="David" w:hint="cs"/>
          <w:rtl/>
        </w:rPr>
      </w:pPr>
      <w:r w:rsidRPr="002B7D01">
        <w:rPr>
          <w:rFonts w:cs="David" w:hint="cs"/>
          <w:rtl/>
        </w:rPr>
        <w:tab/>
        <w:t>חבר הכנסת זאב, אתה אומר שכל הוועדה זה הסתה? אני מוחה על זה.</w:t>
      </w:r>
    </w:p>
    <w:p w14:paraId="2E58AD73" w14:textId="77777777" w:rsidR="004C47AD" w:rsidRPr="002B7D01" w:rsidRDefault="004C47AD" w:rsidP="004C47AD">
      <w:pPr>
        <w:bidi/>
        <w:jc w:val="both"/>
        <w:rPr>
          <w:rFonts w:cs="David" w:hint="cs"/>
          <w:rtl/>
        </w:rPr>
      </w:pPr>
    </w:p>
    <w:p w14:paraId="1B02D67E"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56EB5EB6" w14:textId="77777777" w:rsidR="004C47AD" w:rsidRPr="002B7D01" w:rsidRDefault="004C47AD" w:rsidP="004C47AD">
      <w:pPr>
        <w:bidi/>
        <w:jc w:val="both"/>
        <w:rPr>
          <w:rFonts w:cs="David" w:hint="cs"/>
          <w:rtl/>
        </w:rPr>
      </w:pPr>
    </w:p>
    <w:p w14:paraId="1E9D5C23" w14:textId="77777777" w:rsidR="004C47AD" w:rsidRPr="002B7D01" w:rsidRDefault="004C47AD" w:rsidP="004C47AD">
      <w:pPr>
        <w:bidi/>
        <w:jc w:val="both"/>
        <w:rPr>
          <w:rFonts w:cs="David" w:hint="cs"/>
          <w:rtl/>
        </w:rPr>
      </w:pPr>
      <w:r w:rsidRPr="002B7D01">
        <w:rPr>
          <w:rFonts w:cs="David" w:hint="cs"/>
          <w:rtl/>
        </w:rPr>
        <w:tab/>
        <w:t>חברת הכנסת חילו.</w:t>
      </w:r>
    </w:p>
    <w:p w14:paraId="15E47366" w14:textId="77777777" w:rsidR="004C47AD" w:rsidRPr="002B7D01" w:rsidRDefault="004C47AD" w:rsidP="004C47AD">
      <w:pPr>
        <w:bidi/>
        <w:jc w:val="both"/>
        <w:rPr>
          <w:rFonts w:cs="David" w:hint="cs"/>
          <w:rtl/>
        </w:rPr>
      </w:pPr>
    </w:p>
    <w:p w14:paraId="782BCADF" w14:textId="77777777" w:rsidR="004C47AD" w:rsidRPr="002B7D01" w:rsidRDefault="004C47AD" w:rsidP="004C47AD">
      <w:pPr>
        <w:bidi/>
        <w:jc w:val="both"/>
        <w:rPr>
          <w:rFonts w:cs="David" w:hint="cs"/>
          <w:rtl/>
        </w:rPr>
      </w:pPr>
      <w:r w:rsidRPr="002B7D01">
        <w:rPr>
          <w:rFonts w:cs="David" w:hint="cs"/>
          <w:u w:val="single"/>
          <w:rtl/>
        </w:rPr>
        <w:t>נסים זאב:</w:t>
      </w:r>
    </w:p>
    <w:p w14:paraId="4312BD67" w14:textId="77777777" w:rsidR="004C47AD" w:rsidRPr="002B7D01" w:rsidRDefault="004C47AD" w:rsidP="004C47AD">
      <w:pPr>
        <w:bidi/>
        <w:jc w:val="both"/>
        <w:rPr>
          <w:rFonts w:cs="David" w:hint="cs"/>
          <w:rtl/>
        </w:rPr>
      </w:pPr>
    </w:p>
    <w:p w14:paraId="40F903F1" w14:textId="77777777" w:rsidR="004C47AD" w:rsidRDefault="004C47AD" w:rsidP="004C47AD">
      <w:pPr>
        <w:bidi/>
        <w:jc w:val="both"/>
        <w:rPr>
          <w:rFonts w:cs="David" w:hint="cs"/>
          <w:rtl/>
        </w:rPr>
      </w:pPr>
      <w:r w:rsidRPr="002B7D01">
        <w:rPr>
          <w:rFonts w:cs="David" w:hint="cs"/>
          <w:rtl/>
        </w:rPr>
        <w:tab/>
        <w:t xml:space="preserve"> לא אמרתי שהוועדה היא הסתה. מי זה עדאללה בכלל? מי הם בכלל? אלה עוכרי ישראל. אני לא מבין, לתת להם במה ועוד במה ועוד במה?</w:t>
      </w:r>
    </w:p>
    <w:p w14:paraId="2C190121" w14:textId="77777777" w:rsidR="004C47AD" w:rsidRDefault="004C47AD" w:rsidP="004C47AD">
      <w:pPr>
        <w:bidi/>
        <w:jc w:val="both"/>
        <w:rPr>
          <w:rFonts w:cs="David" w:hint="cs"/>
          <w:rtl/>
        </w:rPr>
      </w:pPr>
    </w:p>
    <w:p w14:paraId="564D1AE4"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670D76BD" w14:textId="77777777" w:rsidR="004C47AD" w:rsidRDefault="004C47AD" w:rsidP="004C47AD">
      <w:pPr>
        <w:bidi/>
        <w:jc w:val="both"/>
        <w:rPr>
          <w:rFonts w:cs="David" w:hint="cs"/>
          <w:rtl/>
        </w:rPr>
      </w:pPr>
    </w:p>
    <w:p w14:paraId="0A912FAB" w14:textId="77777777" w:rsidR="004C47AD" w:rsidRPr="002B7D01" w:rsidRDefault="004C47AD" w:rsidP="004C47AD">
      <w:pPr>
        <w:bidi/>
        <w:jc w:val="both"/>
        <w:rPr>
          <w:rFonts w:cs="David" w:hint="cs"/>
          <w:rtl/>
        </w:rPr>
      </w:pPr>
      <w:r w:rsidRPr="002B7D01">
        <w:rPr>
          <w:rFonts w:cs="David" w:hint="cs"/>
          <w:rtl/>
        </w:rPr>
        <w:tab/>
        <w:t xml:space="preserve"> למה צריך לדון בזה בוועדה הזאת?</w:t>
      </w:r>
    </w:p>
    <w:p w14:paraId="7EDE6206" w14:textId="77777777" w:rsidR="004C47AD" w:rsidRPr="002B7D01" w:rsidRDefault="004C47AD" w:rsidP="004C47AD">
      <w:pPr>
        <w:bidi/>
        <w:jc w:val="both"/>
        <w:rPr>
          <w:rFonts w:cs="David" w:hint="cs"/>
          <w:rtl/>
        </w:rPr>
      </w:pPr>
    </w:p>
    <w:p w14:paraId="34637525"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6691D4BF" w14:textId="77777777" w:rsidR="004C47AD" w:rsidRPr="002B7D01" w:rsidRDefault="004C47AD" w:rsidP="004C47AD">
      <w:pPr>
        <w:bidi/>
        <w:jc w:val="both"/>
        <w:rPr>
          <w:rFonts w:cs="David" w:hint="cs"/>
          <w:rtl/>
        </w:rPr>
      </w:pPr>
    </w:p>
    <w:p w14:paraId="039B8818" w14:textId="77777777" w:rsidR="004C47AD" w:rsidRPr="002B7D01" w:rsidRDefault="004C47AD" w:rsidP="004C47AD">
      <w:pPr>
        <w:bidi/>
        <w:jc w:val="both"/>
        <w:rPr>
          <w:rFonts w:cs="David" w:hint="cs"/>
          <w:rtl/>
        </w:rPr>
      </w:pPr>
      <w:r w:rsidRPr="002B7D01">
        <w:rPr>
          <w:rFonts w:cs="David" w:hint="cs"/>
          <w:rtl/>
        </w:rPr>
        <w:tab/>
        <w:t>חבר הכנסת נסים זאב, אני קוראת אותך לסדר פעם שלישית. אנא ממך, צא להירגע לחמש דקות, ותחזור.</w:t>
      </w:r>
    </w:p>
    <w:p w14:paraId="00C0B8FE" w14:textId="77777777" w:rsidR="004C47AD" w:rsidRPr="002B7D01" w:rsidRDefault="004C47AD" w:rsidP="004C47AD">
      <w:pPr>
        <w:bidi/>
        <w:jc w:val="both"/>
        <w:rPr>
          <w:rFonts w:cs="David" w:hint="cs"/>
          <w:rtl/>
        </w:rPr>
      </w:pPr>
    </w:p>
    <w:p w14:paraId="7C85AB8E" w14:textId="77777777" w:rsidR="004C47AD" w:rsidRPr="002B7D01" w:rsidRDefault="004C47AD" w:rsidP="004C47AD">
      <w:pPr>
        <w:bidi/>
        <w:jc w:val="both"/>
        <w:rPr>
          <w:rFonts w:cs="David" w:hint="cs"/>
          <w:rtl/>
        </w:rPr>
      </w:pPr>
      <w:r w:rsidRPr="002B7D01">
        <w:rPr>
          <w:rFonts w:cs="David" w:hint="cs"/>
          <w:u w:val="single"/>
          <w:rtl/>
        </w:rPr>
        <w:t>נסים זאב:</w:t>
      </w:r>
    </w:p>
    <w:p w14:paraId="2F136B23" w14:textId="77777777" w:rsidR="004C47AD" w:rsidRPr="002B7D01" w:rsidRDefault="004C47AD" w:rsidP="004C47AD">
      <w:pPr>
        <w:bidi/>
        <w:jc w:val="both"/>
        <w:rPr>
          <w:rFonts w:cs="David" w:hint="cs"/>
          <w:rtl/>
        </w:rPr>
      </w:pPr>
    </w:p>
    <w:p w14:paraId="1701E92C" w14:textId="77777777" w:rsidR="004C47AD" w:rsidRDefault="004C47AD" w:rsidP="004C47AD">
      <w:pPr>
        <w:bidi/>
        <w:jc w:val="both"/>
        <w:rPr>
          <w:rFonts w:cs="David" w:hint="cs"/>
          <w:rtl/>
        </w:rPr>
      </w:pPr>
      <w:r w:rsidRPr="002B7D01">
        <w:rPr>
          <w:rFonts w:cs="David" w:hint="cs"/>
          <w:rtl/>
        </w:rPr>
        <w:tab/>
        <w:t xml:space="preserve"> אני מצפה ממך להגנה יותר על הקואליציה הזאת?</w:t>
      </w:r>
    </w:p>
    <w:p w14:paraId="3F5AED17" w14:textId="77777777" w:rsidR="004C47AD" w:rsidRDefault="004C47AD" w:rsidP="004C47AD">
      <w:pPr>
        <w:bidi/>
        <w:jc w:val="both"/>
        <w:rPr>
          <w:rFonts w:cs="David" w:hint="cs"/>
          <w:rtl/>
        </w:rPr>
      </w:pPr>
    </w:p>
    <w:p w14:paraId="1E46565C"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0B6BDA72" w14:textId="77777777" w:rsidR="004C47AD" w:rsidRDefault="004C47AD" w:rsidP="004C47AD">
      <w:pPr>
        <w:bidi/>
        <w:jc w:val="both"/>
        <w:rPr>
          <w:rFonts w:cs="David" w:hint="cs"/>
          <w:rtl/>
        </w:rPr>
      </w:pPr>
    </w:p>
    <w:p w14:paraId="43A804C8" w14:textId="77777777" w:rsidR="004C47AD" w:rsidRPr="002B7D01" w:rsidRDefault="004C47AD" w:rsidP="004C47AD">
      <w:pPr>
        <w:bidi/>
        <w:jc w:val="both"/>
        <w:rPr>
          <w:rFonts w:cs="David" w:hint="cs"/>
          <w:rtl/>
        </w:rPr>
      </w:pPr>
      <w:r w:rsidRPr="002B7D01">
        <w:rPr>
          <w:rFonts w:cs="David" w:hint="cs"/>
          <w:rtl/>
        </w:rPr>
        <w:tab/>
        <w:t xml:space="preserve"> אני רוצה להגן עליך.</w:t>
      </w:r>
    </w:p>
    <w:p w14:paraId="1FCC3D6E" w14:textId="77777777" w:rsidR="004C47AD" w:rsidRPr="002B7D01" w:rsidRDefault="004C47AD" w:rsidP="004C47AD">
      <w:pPr>
        <w:bidi/>
        <w:jc w:val="both"/>
        <w:rPr>
          <w:rFonts w:cs="David" w:hint="cs"/>
          <w:rtl/>
        </w:rPr>
      </w:pPr>
    </w:p>
    <w:p w14:paraId="795D7774" w14:textId="77777777" w:rsidR="004C47AD" w:rsidRPr="002B7D01" w:rsidRDefault="004C47AD" w:rsidP="004C47AD">
      <w:pPr>
        <w:bidi/>
        <w:jc w:val="both"/>
        <w:rPr>
          <w:rFonts w:cs="David" w:hint="cs"/>
          <w:rtl/>
        </w:rPr>
      </w:pPr>
      <w:r w:rsidRPr="002B7D01">
        <w:rPr>
          <w:rFonts w:cs="David" w:hint="cs"/>
          <w:u w:val="single"/>
          <w:rtl/>
        </w:rPr>
        <w:t>נסים זאב:</w:t>
      </w:r>
    </w:p>
    <w:p w14:paraId="11BC9CD2" w14:textId="77777777" w:rsidR="004C47AD" w:rsidRPr="002B7D01" w:rsidRDefault="004C47AD" w:rsidP="004C47AD">
      <w:pPr>
        <w:bidi/>
        <w:jc w:val="both"/>
        <w:rPr>
          <w:rFonts w:cs="David" w:hint="cs"/>
          <w:rtl/>
        </w:rPr>
      </w:pPr>
    </w:p>
    <w:p w14:paraId="0BD8EB8D" w14:textId="77777777" w:rsidR="004C47AD" w:rsidRDefault="004C47AD" w:rsidP="004C47AD">
      <w:pPr>
        <w:bidi/>
        <w:jc w:val="both"/>
        <w:rPr>
          <w:rFonts w:cs="David" w:hint="cs"/>
          <w:rtl/>
        </w:rPr>
      </w:pPr>
      <w:r w:rsidRPr="002B7D01">
        <w:rPr>
          <w:rFonts w:cs="David" w:hint="cs"/>
          <w:rtl/>
        </w:rPr>
        <w:tab/>
        <w:t xml:space="preserve"> לא עלי, אני לא צריך את ההגנה שלך.</w:t>
      </w:r>
    </w:p>
    <w:p w14:paraId="1BD129BC" w14:textId="77777777" w:rsidR="004C47AD" w:rsidRDefault="004C47AD" w:rsidP="004C47AD">
      <w:pPr>
        <w:bidi/>
        <w:jc w:val="both"/>
        <w:rPr>
          <w:rFonts w:cs="David" w:hint="cs"/>
          <w:rtl/>
        </w:rPr>
      </w:pPr>
    </w:p>
    <w:p w14:paraId="423ADCE6"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673947F5" w14:textId="77777777" w:rsidR="004C47AD" w:rsidRDefault="004C47AD" w:rsidP="004C47AD">
      <w:pPr>
        <w:bidi/>
        <w:jc w:val="both"/>
        <w:rPr>
          <w:rFonts w:cs="David" w:hint="cs"/>
          <w:rtl/>
        </w:rPr>
      </w:pPr>
    </w:p>
    <w:p w14:paraId="1B8A6B21" w14:textId="77777777" w:rsidR="004C47AD" w:rsidRPr="002B7D01" w:rsidRDefault="004C47AD" w:rsidP="004C47AD">
      <w:pPr>
        <w:bidi/>
        <w:jc w:val="both"/>
        <w:rPr>
          <w:rFonts w:cs="David" w:hint="cs"/>
          <w:rtl/>
        </w:rPr>
      </w:pPr>
      <w:r w:rsidRPr="002B7D01">
        <w:rPr>
          <w:rFonts w:cs="David" w:hint="cs"/>
          <w:rtl/>
        </w:rPr>
        <w:tab/>
        <w:t>אני רוצה להגן על כולנו. לחבר סיעתך, דרך אגב, יש דעה שונה.</w:t>
      </w:r>
    </w:p>
    <w:p w14:paraId="283CA4C3" w14:textId="77777777" w:rsidR="004C47AD" w:rsidRPr="002B7D01" w:rsidRDefault="004C47AD" w:rsidP="004C47AD">
      <w:pPr>
        <w:bidi/>
        <w:jc w:val="both"/>
        <w:rPr>
          <w:rFonts w:cs="David" w:hint="cs"/>
          <w:rtl/>
        </w:rPr>
      </w:pPr>
    </w:p>
    <w:p w14:paraId="3989832A"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6B79B02E" w14:textId="77777777" w:rsidR="004C47AD" w:rsidRPr="002B7D01" w:rsidRDefault="004C47AD" w:rsidP="004C47AD">
      <w:pPr>
        <w:bidi/>
        <w:jc w:val="both"/>
        <w:rPr>
          <w:rFonts w:cs="David" w:hint="cs"/>
          <w:rtl/>
        </w:rPr>
      </w:pPr>
    </w:p>
    <w:p w14:paraId="3668D151" w14:textId="77777777" w:rsidR="004C47AD" w:rsidRPr="002B7D01" w:rsidRDefault="004C47AD" w:rsidP="004C47AD">
      <w:pPr>
        <w:bidi/>
        <w:jc w:val="both"/>
        <w:rPr>
          <w:rFonts w:cs="David" w:hint="cs"/>
          <w:rtl/>
        </w:rPr>
      </w:pPr>
      <w:r w:rsidRPr="002B7D01">
        <w:rPr>
          <w:rFonts w:cs="David" w:hint="cs"/>
          <w:rtl/>
        </w:rPr>
        <w:tab/>
        <w:t>חבר הכנסת זאב, קראתי אותך בפעם השלישית לסדר. צא ותירגע.</w:t>
      </w:r>
    </w:p>
    <w:p w14:paraId="6E32ECF6" w14:textId="77777777" w:rsidR="004C47AD" w:rsidRPr="002B7D01" w:rsidRDefault="004C47AD" w:rsidP="004C47AD">
      <w:pPr>
        <w:bidi/>
        <w:jc w:val="both"/>
        <w:rPr>
          <w:rFonts w:cs="David" w:hint="cs"/>
          <w:rtl/>
        </w:rPr>
      </w:pPr>
    </w:p>
    <w:p w14:paraId="32B97FB8" w14:textId="77777777" w:rsidR="004C47AD" w:rsidRPr="002B7D01" w:rsidRDefault="004C47AD" w:rsidP="004C47AD">
      <w:pPr>
        <w:bidi/>
        <w:jc w:val="both"/>
        <w:rPr>
          <w:rFonts w:cs="David" w:hint="cs"/>
          <w:rtl/>
        </w:rPr>
      </w:pPr>
      <w:r>
        <w:rPr>
          <w:rFonts w:cs="David" w:hint="cs"/>
          <w:u w:val="single"/>
          <w:rtl/>
        </w:rPr>
        <w:t>נאדיה</w:t>
      </w:r>
      <w:r w:rsidRPr="002B7D01">
        <w:rPr>
          <w:rFonts w:cs="David" w:hint="cs"/>
          <w:u w:val="single"/>
          <w:rtl/>
        </w:rPr>
        <w:t xml:space="preserve"> חילו:</w:t>
      </w:r>
    </w:p>
    <w:p w14:paraId="1165947B" w14:textId="77777777" w:rsidR="004C47AD" w:rsidRPr="002B7D01" w:rsidRDefault="004C47AD" w:rsidP="004C47AD">
      <w:pPr>
        <w:bidi/>
        <w:jc w:val="both"/>
        <w:rPr>
          <w:rFonts w:cs="David" w:hint="cs"/>
          <w:rtl/>
        </w:rPr>
      </w:pPr>
    </w:p>
    <w:p w14:paraId="00FDF5F9" w14:textId="77777777" w:rsidR="004C47AD" w:rsidRPr="002B7D01" w:rsidRDefault="004C47AD" w:rsidP="004C47AD">
      <w:pPr>
        <w:bidi/>
        <w:jc w:val="both"/>
        <w:rPr>
          <w:rFonts w:cs="David" w:hint="cs"/>
          <w:rtl/>
        </w:rPr>
      </w:pPr>
      <w:r w:rsidRPr="002B7D01">
        <w:rPr>
          <w:rFonts w:cs="David" w:hint="cs"/>
          <w:rtl/>
        </w:rPr>
        <w:tab/>
        <w:t>אני מוחה. מתעסקים שם בהסתה?</w:t>
      </w:r>
    </w:p>
    <w:p w14:paraId="29D20948" w14:textId="77777777" w:rsidR="004C47AD" w:rsidRPr="002B7D01" w:rsidRDefault="004C47AD" w:rsidP="004C47AD">
      <w:pPr>
        <w:bidi/>
        <w:jc w:val="both"/>
        <w:rPr>
          <w:rFonts w:cs="David" w:hint="cs"/>
          <w:rtl/>
        </w:rPr>
      </w:pPr>
    </w:p>
    <w:p w14:paraId="79BACEFE"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0EA3E8B1" w14:textId="77777777" w:rsidR="004C47AD" w:rsidRPr="002B7D01" w:rsidRDefault="004C47AD" w:rsidP="004C47AD">
      <w:pPr>
        <w:bidi/>
        <w:jc w:val="both"/>
        <w:rPr>
          <w:rFonts w:cs="David" w:hint="cs"/>
          <w:rtl/>
        </w:rPr>
      </w:pPr>
    </w:p>
    <w:p w14:paraId="4122744A" w14:textId="77777777" w:rsidR="004C47AD" w:rsidRPr="002B7D01" w:rsidRDefault="004C47AD" w:rsidP="004C47AD">
      <w:pPr>
        <w:bidi/>
        <w:jc w:val="both"/>
        <w:rPr>
          <w:rFonts w:cs="David" w:hint="cs"/>
          <w:rtl/>
        </w:rPr>
      </w:pPr>
      <w:r w:rsidRPr="002B7D01">
        <w:rPr>
          <w:rFonts w:cs="David" w:hint="cs"/>
          <w:rtl/>
        </w:rPr>
        <w:tab/>
        <w:t>חברת הכנסת חילו, מספיק, הבנו. אני מודה לכל החברים.</w:t>
      </w:r>
    </w:p>
    <w:p w14:paraId="61D4183E" w14:textId="77777777" w:rsidR="004C47AD" w:rsidRPr="002B7D01" w:rsidRDefault="004C47AD" w:rsidP="004C47AD">
      <w:pPr>
        <w:bidi/>
        <w:jc w:val="both"/>
        <w:rPr>
          <w:rFonts w:cs="David" w:hint="cs"/>
          <w:rtl/>
        </w:rPr>
      </w:pPr>
    </w:p>
    <w:p w14:paraId="20B2E8CE" w14:textId="77777777" w:rsidR="004C47AD" w:rsidRPr="002B7D01" w:rsidRDefault="004C47AD" w:rsidP="004C47AD">
      <w:pPr>
        <w:bidi/>
        <w:jc w:val="both"/>
        <w:rPr>
          <w:rFonts w:cs="David" w:hint="cs"/>
          <w:rtl/>
        </w:rPr>
      </w:pPr>
      <w:r w:rsidRPr="002B7D01">
        <w:rPr>
          <w:rFonts w:cs="David" w:hint="cs"/>
          <w:u w:val="single"/>
          <w:rtl/>
        </w:rPr>
        <w:t>קריאות:</w:t>
      </w:r>
    </w:p>
    <w:p w14:paraId="0A99D7FE" w14:textId="77777777" w:rsidR="004C47AD" w:rsidRPr="002B7D01" w:rsidRDefault="004C47AD" w:rsidP="004C47AD">
      <w:pPr>
        <w:bidi/>
        <w:jc w:val="both"/>
        <w:rPr>
          <w:rFonts w:cs="David" w:hint="cs"/>
          <w:rtl/>
        </w:rPr>
      </w:pPr>
    </w:p>
    <w:p w14:paraId="4AFFE4BE" w14:textId="77777777" w:rsidR="004C47AD" w:rsidRPr="002B7D01" w:rsidRDefault="004C47AD" w:rsidP="004C47AD">
      <w:pPr>
        <w:bidi/>
        <w:jc w:val="both"/>
        <w:rPr>
          <w:rFonts w:cs="David" w:hint="cs"/>
          <w:rtl/>
        </w:rPr>
      </w:pPr>
      <w:r w:rsidRPr="002B7D01">
        <w:rPr>
          <w:rFonts w:cs="David" w:hint="cs"/>
          <w:rtl/>
        </w:rPr>
        <w:tab/>
        <w:t>- - -</w:t>
      </w:r>
    </w:p>
    <w:p w14:paraId="55F73313" w14:textId="77777777" w:rsidR="004C47AD" w:rsidRPr="002B7D01" w:rsidRDefault="004C47AD" w:rsidP="004C47AD">
      <w:pPr>
        <w:bidi/>
        <w:jc w:val="both"/>
        <w:rPr>
          <w:rFonts w:cs="David" w:hint="cs"/>
          <w:rtl/>
        </w:rPr>
      </w:pPr>
    </w:p>
    <w:p w14:paraId="076F48E1" w14:textId="77777777" w:rsidR="004C47AD" w:rsidRPr="002B7D01" w:rsidRDefault="004C47AD" w:rsidP="004C47AD">
      <w:pPr>
        <w:bidi/>
        <w:jc w:val="both"/>
        <w:rPr>
          <w:rFonts w:cs="David" w:hint="cs"/>
          <w:rtl/>
        </w:rPr>
      </w:pPr>
      <w:r w:rsidRPr="002B7D01">
        <w:rPr>
          <w:rFonts w:cs="David" w:hint="cs"/>
          <w:u w:val="single"/>
          <w:rtl/>
        </w:rPr>
        <w:t>נסים זאב:</w:t>
      </w:r>
    </w:p>
    <w:p w14:paraId="534BA592" w14:textId="77777777" w:rsidR="004C47AD" w:rsidRPr="002B7D01" w:rsidRDefault="004C47AD" w:rsidP="004C47AD">
      <w:pPr>
        <w:bidi/>
        <w:jc w:val="both"/>
        <w:rPr>
          <w:rFonts w:cs="David" w:hint="cs"/>
          <w:rtl/>
        </w:rPr>
      </w:pPr>
    </w:p>
    <w:p w14:paraId="181BB6F8" w14:textId="77777777" w:rsidR="004C47AD" w:rsidRPr="002B7D01" w:rsidRDefault="004C47AD" w:rsidP="004C47AD">
      <w:pPr>
        <w:bidi/>
        <w:jc w:val="both"/>
        <w:rPr>
          <w:rFonts w:cs="David" w:hint="cs"/>
          <w:rtl/>
        </w:rPr>
      </w:pPr>
      <w:r w:rsidRPr="002B7D01">
        <w:rPr>
          <w:rFonts w:cs="David" w:hint="cs"/>
          <w:rtl/>
        </w:rPr>
        <w:tab/>
        <w:t xml:space="preserve"> לא דיברתי על הוועדה.</w:t>
      </w:r>
    </w:p>
    <w:p w14:paraId="7A471544" w14:textId="77777777" w:rsidR="004C47AD" w:rsidRPr="002B7D01" w:rsidRDefault="004C47AD" w:rsidP="004C47AD">
      <w:pPr>
        <w:bidi/>
        <w:jc w:val="both"/>
        <w:rPr>
          <w:rFonts w:cs="David" w:hint="cs"/>
          <w:rtl/>
        </w:rPr>
      </w:pPr>
    </w:p>
    <w:p w14:paraId="1407D55B"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0B90BD15" w14:textId="77777777" w:rsidR="004C47AD" w:rsidRPr="002B7D01" w:rsidRDefault="004C47AD" w:rsidP="004C47AD">
      <w:pPr>
        <w:bidi/>
        <w:jc w:val="both"/>
        <w:rPr>
          <w:rFonts w:cs="David" w:hint="cs"/>
          <w:rtl/>
        </w:rPr>
      </w:pPr>
    </w:p>
    <w:p w14:paraId="4AB28ADF" w14:textId="77777777" w:rsidR="004C47AD" w:rsidRPr="002B7D01" w:rsidRDefault="004C47AD" w:rsidP="004C47AD">
      <w:pPr>
        <w:bidi/>
        <w:jc w:val="both"/>
        <w:rPr>
          <w:rFonts w:cs="David" w:hint="cs"/>
          <w:rtl/>
        </w:rPr>
      </w:pPr>
      <w:r w:rsidRPr="002B7D01">
        <w:rPr>
          <w:rFonts w:cs="David" w:hint="cs"/>
          <w:rtl/>
        </w:rPr>
        <w:tab/>
        <w:t>חבר הכנסת נסים זאב, צא להירגע חמש דקות.</w:t>
      </w:r>
    </w:p>
    <w:p w14:paraId="3E86685A" w14:textId="77777777" w:rsidR="004C47AD" w:rsidRPr="002B7D01" w:rsidRDefault="004C47AD" w:rsidP="004C47AD">
      <w:pPr>
        <w:bidi/>
        <w:jc w:val="both"/>
        <w:rPr>
          <w:rFonts w:cs="David" w:hint="cs"/>
          <w:rtl/>
        </w:rPr>
      </w:pPr>
    </w:p>
    <w:p w14:paraId="455E0848" w14:textId="77777777" w:rsidR="004C47AD" w:rsidRPr="002B7D01" w:rsidRDefault="004C47AD" w:rsidP="004C47AD">
      <w:pPr>
        <w:bidi/>
        <w:jc w:val="both"/>
        <w:rPr>
          <w:rFonts w:cs="David" w:hint="cs"/>
          <w:rtl/>
        </w:rPr>
      </w:pPr>
      <w:r w:rsidRPr="002B7D01">
        <w:rPr>
          <w:rFonts w:cs="David" w:hint="cs"/>
          <w:u w:val="single"/>
          <w:rtl/>
        </w:rPr>
        <w:t>נסים זאב:</w:t>
      </w:r>
    </w:p>
    <w:p w14:paraId="437085DA" w14:textId="77777777" w:rsidR="004C47AD" w:rsidRPr="002B7D01" w:rsidRDefault="004C47AD" w:rsidP="004C47AD">
      <w:pPr>
        <w:bidi/>
        <w:jc w:val="both"/>
        <w:rPr>
          <w:rFonts w:cs="David" w:hint="cs"/>
          <w:rtl/>
        </w:rPr>
      </w:pPr>
    </w:p>
    <w:p w14:paraId="4ECBD1EA" w14:textId="77777777" w:rsidR="004C47AD" w:rsidRPr="002B7D01" w:rsidRDefault="004C47AD" w:rsidP="004C47AD">
      <w:pPr>
        <w:bidi/>
        <w:jc w:val="both"/>
        <w:rPr>
          <w:rFonts w:cs="David" w:hint="cs"/>
          <w:rtl/>
        </w:rPr>
      </w:pPr>
      <w:r w:rsidRPr="002B7D01">
        <w:rPr>
          <w:rFonts w:cs="David" w:hint="cs"/>
          <w:rtl/>
        </w:rPr>
        <w:tab/>
        <w:t xml:space="preserve"> מספיקה לי דקה להירגע.</w:t>
      </w:r>
    </w:p>
    <w:p w14:paraId="7C40D00D" w14:textId="77777777" w:rsidR="004C47AD" w:rsidRPr="002B7D01" w:rsidRDefault="004C47AD" w:rsidP="004C47AD">
      <w:pPr>
        <w:bidi/>
        <w:jc w:val="both"/>
        <w:rPr>
          <w:rFonts w:cs="David" w:hint="cs"/>
          <w:rtl/>
        </w:rPr>
      </w:pPr>
    </w:p>
    <w:p w14:paraId="5D7A7EF4"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3F6536C6" w14:textId="77777777" w:rsidR="004C47AD" w:rsidRPr="002B7D01" w:rsidRDefault="004C47AD" w:rsidP="004C47AD">
      <w:pPr>
        <w:bidi/>
        <w:jc w:val="both"/>
        <w:rPr>
          <w:rFonts w:cs="David" w:hint="cs"/>
          <w:rtl/>
        </w:rPr>
      </w:pPr>
    </w:p>
    <w:p w14:paraId="28F3257E" w14:textId="77777777" w:rsidR="004C47AD" w:rsidRPr="002B7D01" w:rsidRDefault="004C47AD" w:rsidP="004C47AD">
      <w:pPr>
        <w:bidi/>
        <w:jc w:val="both"/>
        <w:rPr>
          <w:rFonts w:cs="David" w:hint="cs"/>
          <w:rtl/>
        </w:rPr>
      </w:pPr>
      <w:r w:rsidRPr="002B7D01">
        <w:rPr>
          <w:rFonts w:cs="David" w:hint="cs"/>
          <w:rtl/>
        </w:rPr>
        <w:tab/>
        <w:t>אני לא אמשיך את הישיבה עד שלא תצא, תירגע ותחזור.</w:t>
      </w:r>
    </w:p>
    <w:p w14:paraId="12F22B44" w14:textId="77777777" w:rsidR="004C47AD" w:rsidRPr="002B7D01" w:rsidRDefault="004C47AD" w:rsidP="004C47AD">
      <w:pPr>
        <w:bidi/>
        <w:jc w:val="both"/>
        <w:rPr>
          <w:rFonts w:cs="David" w:hint="cs"/>
          <w:rtl/>
        </w:rPr>
      </w:pPr>
    </w:p>
    <w:p w14:paraId="6F729708" w14:textId="77777777" w:rsidR="004C47AD" w:rsidRPr="002B7D01" w:rsidRDefault="004C47AD" w:rsidP="004C47AD">
      <w:pPr>
        <w:bidi/>
        <w:jc w:val="both"/>
        <w:rPr>
          <w:rFonts w:cs="David" w:hint="cs"/>
          <w:rtl/>
        </w:rPr>
      </w:pPr>
      <w:r w:rsidRPr="002B7D01">
        <w:rPr>
          <w:rFonts w:cs="David" w:hint="cs"/>
          <w:u w:val="single"/>
          <w:rtl/>
        </w:rPr>
        <w:t>מיכאל איתן:</w:t>
      </w:r>
    </w:p>
    <w:p w14:paraId="1A190B1D" w14:textId="77777777" w:rsidR="004C47AD" w:rsidRPr="002B7D01" w:rsidRDefault="004C47AD" w:rsidP="004C47AD">
      <w:pPr>
        <w:bidi/>
        <w:jc w:val="both"/>
        <w:rPr>
          <w:rFonts w:cs="David" w:hint="cs"/>
          <w:rtl/>
        </w:rPr>
      </w:pPr>
    </w:p>
    <w:p w14:paraId="4DCC1F17" w14:textId="77777777" w:rsidR="004C47AD" w:rsidRPr="002B7D01" w:rsidRDefault="004C47AD" w:rsidP="004C47AD">
      <w:pPr>
        <w:bidi/>
        <w:jc w:val="both"/>
        <w:rPr>
          <w:rFonts w:cs="David" w:hint="cs"/>
          <w:rtl/>
        </w:rPr>
      </w:pPr>
      <w:r w:rsidRPr="002B7D01">
        <w:rPr>
          <w:rFonts w:cs="David" w:hint="cs"/>
          <w:rtl/>
        </w:rPr>
        <w:tab/>
        <w:t>תרשמי לך להכניס תיקון לתקנון. החוק קובע שמוציאים חבר מישיבה, יש לו זכות להצביע, אבל בשאלות של קוורום, החוק לא קובע את זה. יושב-ראש יכול לנצל את סמכותו לרעה.</w:t>
      </w:r>
    </w:p>
    <w:p w14:paraId="2AD1A11B" w14:textId="77777777" w:rsidR="004C47AD" w:rsidRPr="002B7D01" w:rsidRDefault="004C47AD" w:rsidP="004C47AD">
      <w:pPr>
        <w:bidi/>
        <w:jc w:val="both"/>
        <w:rPr>
          <w:rFonts w:cs="David" w:hint="cs"/>
          <w:rtl/>
        </w:rPr>
      </w:pPr>
    </w:p>
    <w:p w14:paraId="471E43ED"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6F20C0FF" w14:textId="77777777" w:rsidR="004C47AD" w:rsidRPr="002B7D01" w:rsidRDefault="004C47AD" w:rsidP="004C47AD">
      <w:pPr>
        <w:bidi/>
        <w:jc w:val="both"/>
        <w:rPr>
          <w:rFonts w:cs="David" w:hint="cs"/>
          <w:rtl/>
        </w:rPr>
      </w:pPr>
    </w:p>
    <w:p w14:paraId="5698F809" w14:textId="77777777" w:rsidR="004C47AD" w:rsidRPr="002B7D01" w:rsidRDefault="004C47AD" w:rsidP="004C47AD">
      <w:pPr>
        <w:bidi/>
        <w:jc w:val="both"/>
        <w:rPr>
          <w:rFonts w:cs="David" w:hint="cs"/>
          <w:rtl/>
        </w:rPr>
      </w:pPr>
      <w:r w:rsidRPr="002B7D01">
        <w:rPr>
          <w:rFonts w:cs="David" w:hint="cs"/>
          <w:rtl/>
        </w:rPr>
        <w:tab/>
        <w:t>אני לא מצביעה.</w:t>
      </w:r>
    </w:p>
    <w:p w14:paraId="457065C8" w14:textId="77777777" w:rsidR="004C47AD" w:rsidRPr="002B7D01" w:rsidRDefault="004C47AD" w:rsidP="004C47AD">
      <w:pPr>
        <w:bidi/>
        <w:jc w:val="both"/>
        <w:rPr>
          <w:rFonts w:cs="David" w:hint="cs"/>
          <w:rtl/>
        </w:rPr>
      </w:pPr>
    </w:p>
    <w:p w14:paraId="03FD94CF" w14:textId="77777777" w:rsidR="004C47AD" w:rsidRPr="002B7D01" w:rsidRDefault="004C47AD" w:rsidP="004C47AD">
      <w:pPr>
        <w:bidi/>
        <w:jc w:val="both"/>
        <w:rPr>
          <w:rFonts w:cs="David" w:hint="cs"/>
          <w:rtl/>
        </w:rPr>
      </w:pPr>
      <w:r w:rsidRPr="002B7D01">
        <w:rPr>
          <w:rFonts w:cs="David" w:hint="cs"/>
          <w:u w:val="single"/>
          <w:rtl/>
        </w:rPr>
        <w:t>מיכאל איתן:</w:t>
      </w:r>
    </w:p>
    <w:p w14:paraId="324272EF" w14:textId="77777777" w:rsidR="004C47AD" w:rsidRPr="002B7D01" w:rsidRDefault="004C47AD" w:rsidP="004C47AD">
      <w:pPr>
        <w:bidi/>
        <w:jc w:val="both"/>
        <w:rPr>
          <w:rFonts w:cs="David" w:hint="cs"/>
          <w:rtl/>
        </w:rPr>
      </w:pPr>
    </w:p>
    <w:p w14:paraId="3A401B55" w14:textId="77777777" w:rsidR="004C47AD" w:rsidRPr="002B7D01" w:rsidRDefault="004C47AD" w:rsidP="004C47AD">
      <w:pPr>
        <w:bidi/>
        <w:jc w:val="both"/>
        <w:rPr>
          <w:rFonts w:cs="David" w:hint="cs"/>
          <w:rtl/>
        </w:rPr>
      </w:pPr>
      <w:r w:rsidRPr="002B7D01">
        <w:rPr>
          <w:rFonts w:cs="David" w:hint="cs"/>
          <w:rtl/>
        </w:rPr>
        <w:tab/>
        <w:t>אני מדבר על העניין התקנוני. כשיש תשעה, יושב-ראש יכול להוציא אחד, ואז אין קוורום, וכך הוא משפיע על התוצאות.</w:t>
      </w:r>
    </w:p>
    <w:p w14:paraId="486563EB" w14:textId="77777777" w:rsidR="004C47AD" w:rsidRPr="002B7D01" w:rsidRDefault="004C47AD" w:rsidP="004C47AD">
      <w:pPr>
        <w:bidi/>
        <w:jc w:val="both"/>
        <w:rPr>
          <w:rFonts w:cs="David" w:hint="cs"/>
          <w:rtl/>
        </w:rPr>
      </w:pPr>
    </w:p>
    <w:p w14:paraId="74B7189E" w14:textId="77777777" w:rsidR="004C47AD" w:rsidRPr="002B7D01" w:rsidRDefault="004C47AD" w:rsidP="004C47AD">
      <w:pPr>
        <w:bidi/>
        <w:jc w:val="both"/>
        <w:rPr>
          <w:rFonts w:cs="David" w:hint="cs"/>
          <w:rtl/>
        </w:rPr>
      </w:pPr>
      <w:r w:rsidRPr="002B7D01">
        <w:rPr>
          <w:rFonts w:cs="David" w:hint="cs"/>
          <w:u w:val="single"/>
          <w:rtl/>
        </w:rPr>
        <w:t>ראובן ריבלין:</w:t>
      </w:r>
    </w:p>
    <w:p w14:paraId="2F3854F8" w14:textId="77777777" w:rsidR="004C47AD" w:rsidRPr="002B7D01" w:rsidRDefault="004C47AD" w:rsidP="004C47AD">
      <w:pPr>
        <w:bidi/>
        <w:jc w:val="both"/>
        <w:rPr>
          <w:rFonts w:cs="David" w:hint="cs"/>
          <w:rtl/>
        </w:rPr>
      </w:pPr>
    </w:p>
    <w:p w14:paraId="1F207368" w14:textId="77777777" w:rsidR="004C47AD" w:rsidRPr="002B7D01" w:rsidRDefault="004C47AD" w:rsidP="004C47AD">
      <w:pPr>
        <w:bidi/>
        <w:jc w:val="both"/>
        <w:rPr>
          <w:rFonts w:cs="David" w:hint="cs"/>
          <w:rtl/>
        </w:rPr>
      </w:pPr>
      <w:r w:rsidRPr="002B7D01">
        <w:rPr>
          <w:rFonts w:cs="David" w:hint="cs"/>
          <w:rtl/>
        </w:rPr>
        <w:tab/>
        <w:t xml:space="preserve"> נראה לי שזאת משמעות מרחיקת לכת. הצבעה זה גם קוורום.</w:t>
      </w:r>
    </w:p>
    <w:p w14:paraId="3AF810EF" w14:textId="77777777" w:rsidR="004C47AD" w:rsidRPr="002B7D01" w:rsidRDefault="004C47AD" w:rsidP="004C47AD">
      <w:pPr>
        <w:bidi/>
        <w:jc w:val="both"/>
        <w:rPr>
          <w:rFonts w:cs="David" w:hint="cs"/>
          <w:rtl/>
        </w:rPr>
      </w:pPr>
    </w:p>
    <w:p w14:paraId="59AE647C" w14:textId="77777777" w:rsidR="004C47AD" w:rsidRPr="002B7D01" w:rsidRDefault="004C47AD" w:rsidP="004C47AD">
      <w:pPr>
        <w:bidi/>
        <w:jc w:val="both"/>
        <w:rPr>
          <w:rFonts w:cs="David" w:hint="cs"/>
          <w:rtl/>
        </w:rPr>
      </w:pPr>
      <w:r w:rsidRPr="002B7D01">
        <w:rPr>
          <w:rFonts w:cs="David" w:hint="cs"/>
          <w:u w:val="single"/>
          <w:rtl/>
        </w:rPr>
        <w:t>מיכאל איתן:</w:t>
      </w:r>
    </w:p>
    <w:p w14:paraId="1251C3B7" w14:textId="77777777" w:rsidR="004C47AD" w:rsidRPr="002B7D01" w:rsidRDefault="004C47AD" w:rsidP="004C47AD">
      <w:pPr>
        <w:bidi/>
        <w:jc w:val="both"/>
        <w:rPr>
          <w:rFonts w:cs="David" w:hint="cs"/>
          <w:rtl/>
        </w:rPr>
      </w:pPr>
    </w:p>
    <w:p w14:paraId="65CDEEB6" w14:textId="77777777" w:rsidR="004C47AD" w:rsidRPr="002B7D01" w:rsidRDefault="004C47AD" w:rsidP="004C47AD">
      <w:pPr>
        <w:bidi/>
        <w:jc w:val="both"/>
        <w:rPr>
          <w:rFonts w:cs="David" w:hint="cs"/>
          <w:rtl/>
        </w:rPr>
      </w:pPr>
      <w:r w:rsidRPr="002B7D01">
        <w:rPr>
          <w:rFonts w:cs="David" w:hint="cs"/>
          <w:rtl/>
        </w:rPr>
        <w:tab/>
        <w:t>מה פתאום, הצבעה זה לא קוורום. תרשמי לך לטפל בזה.</w:t>
      </w:r>
    </w:p>
    <w:p w14:paraId="284BB4E7" w14:textId="77777777" w:rsidR="004C47AD" w:rsidRPr="002B7D01" w:rsidRDefault="004C47AD" w:rsidP="004C47AD">
      <w:pPr>
        <w:bidi/>
        <w:jc w:val="both"/>
        <w:rPr>
          <w:rFonts w:cs="David" w:hint="cs"/>
          <w:rtl/>
        </w:rPr>
      </w:pPr>
    </w:p>
    <w:p w14:paraId="7B67D443"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59470014" w14:textId="77777777" w:rsidR="004C47AD" w:rsidRPr="002B7D01" w:rsidRDefault="004C47AD" w:rsidP="004C47AD">
      <w:pPr>
        <w:bidi/>
        <w:jc w:val="both"/>
        <w:rPr>
          <w:rFonts w:cs="David" w:hint="cs"/>
          <w:rtl/>
        </w:rPr>
      </w:pPr>
    </w:p>
    <w:p w14:paraId="13DAF548" w14:textId="77777777" w:rsidR="004C47AD" w:rsidRPr="002B7D01" w:rsidRDefault="004C47AD" w:rsidP="004C47AD">
      <w:pPr>
        <w:bidi/>
        <w:jc w:val="both"/>
        <w:rPr>
          <w:rFonts w:cs="David" w:hint="cs"/>
          <w:rtl/>
        </w:rPr>
      </w:pPr>
      <w:r w:rsidRPr="002B7D01">
        <w:rPr>
          <w:rFonts w:cs="David" w:hint="cs"/>
          <w:rtl/>
        </w:rPr>
        <w:tab/>
        <w:t>בסוגיה של תיקוני תקנון, חבר הכנסת מיקי איתן, אני אשמח מאוד אם תצטרף אלינו בכל יום שלישי בשעה 14:00, שאז ועדת הכנסת דנה בתיקונים לתקנון.</w:t>
      </w:r>
    </w:p>
    <w:p w14:paraId="520081DA" w14:textId="77777777" w:rsidR="004C47AD" w:rsidRPr="002B7D01" w:rsidRDefault="004C47AD" w:rsidP="004C47AD">
      <w:pPr>
        <w:bidi/>
        <w:jc w:val="both"/>
        <w:rPr>
          <w:rFonts w:cs="David" w:hint="cs"/>
          <w:rtl/>
        </w:rPr>
      </w:pPr>
    </w:p>
    <w:p w14:paraId="788278F6" w14:textId="77777777" w:rsidR="004C47AD" w:rsidRPr="002B7D01" w:rsidRDefault="004C47AD" w:rsidP="004C47AD">
      <w:pPr>
        <w:bidi/>
        <w:jc w:val="both"/>
        <w:rPr>
          <w:rFonts w:cs="David" w:hint="cs"/>
          <w:rtl/>
        </w:rPr>
      </w:pPr>
      <w:r w:rsidRPr="002B7D01">
        <w:rPr>
          <w:rFonts w:cs="David" w:hint="cs"/>
          <w:u w:val="single"/>
          <w:rtl/>
        </w:rPr>
        <w:t>מיכאל איתן:</w:t>
      </w:r>
    </w:p>
    <w:p w14:paraId="40675D5E" w14:textId="77777777" w:rsidR="004C47AD" w:rsidRPr="002B7D01" w:rsidRDefault="004C47AD" w:rsidP="004C47AD">
      <w:pPr>
        <w:bidi/>
        <w:jc w:val="both"/>
        <w:rPr>
          <w:rFonts w:cs="David" w:hint="cs"/>
          <w:rtl/>
        </w:rPr>
      </w:pPr>
    </w:p>
    <w:p w14:paraId="5875BD7B" w14:textId="77777777" w:rsidR="004C47AD" w:rsidRPr="002B7D01" w:rsidRDefault="004C47AD" w:rsidP="004C47AD">
      <w:pPr>
        <w:bidi/>
        <w:jc w:val="both"/>
        <w:rPr>
          <w:rFonts w:cs="David" w:hint="cs"/>
          <w:rtl/>
        </w:rPr>
      </w:pPr>
      <w:r w:rsidRPr="002B7D01">
        <w:rPr>
          <w:rFonts w:cs="David" w:hint="cs"/>
          <w:rtl/>
        </w:rPr>
        <w:tab/>
        <w:t xml:space="preserve"> אני מקבל עונש על זה שהצעתי תיקון?</w:t>
      </w:r>
    </w:p>
    <w:p w14:paraId="37F30BD3" w14:textId="77777777" w:rsidR="004C47AD" w:rsidRPr="002B7D01" w:rsidRDefault="004C47AD" w:rsidP="004C47AD">
      <w:pPr>
        <w:bidi/>
        <w:jc w:val="both"/>
        <w:rPr>
          <w:rFonts w:cs="David" w:hint="cs"/>
          <w:rtl/>
        </w:rPr>
      </w:pPr>
    </w:p>
    <w:p w14:paraId="021965F6"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23694CB6" w14:textId="77777777" w:rsidR="004C47AD" w:rsidRPr="002B7D01" w:rsidRDefault="004C47AD" w:rsidP="004C47AD">
      <w:pPr>
        <w:bidi/>
        <w:jc w:val="both"/>
        <w:rPr>
          <w:rFonts w:cs="David" w:hint="cs"/>
          <w:rtl/>
        </w:rPr>
      </w:pPr>
    </w:p>
    <w:p w14:paraId="19B09A65" w14:textId="77777777" w:rsidR="004C47AD" w:rsidRPr="002B7D01" w:rsidRDefault="004C47AD" w:rsidP="004C47AD">
      <w:pPr>
        <w:bidi/>
        <w:jc w:val="both"/>
        <w:rPr>
          <w:rFonts w:cs="David" w:hint="cs"/>
          <w:rtl/>
        </w:rPr>
      </w:pPr>
      <w:r w:rsidRPr="002B7D01">
        <w:rPr>
          <w:rFonts w:cs="David" w:hint="cs"/>
          <w:rtl/>
        </w:rPr>
        <w:tab/>
        <w:t>זה לא עונש, לכבוד ולעונג לוועדה.</w:t>
      </w:r>
    </w:p>
    <w:p w14:paraId="271FC89E" w14:textId="77777777" w:rsidR="004C47AD" w:rsidRPr="002B7D01" w:rsidRDefault="004C47AD" w:rsidP="004C47AD">
      <w:pPr>
        <w:numPr>
          <w:ilvl w:val="0"/>
          <w:numId w:val="1"/>
        </w:numPr>
        <w:overflowPunct w:val="0"/>
        <w:autoSpaceDE w:val="0"/>
        <w:autoSpaceDN w:val="0"/>
        <w:bidi/>
        <w:adjustRightInd w:val="0"/>
        <w:jc w:val="both"/>
        <w:textAlignment w:val="baseline"/>
        <w:rPr>
          <w:rFonts w:cs="David" w:hint="cs"/>
          <w:b/>
          <w:bCs/>
          <w:u w:val="single"/>
          <w:rtl/>
        </w:rPr>
      </w:pPr>
      <w:r w:rsidRPr="002B7D01">
        <w:rPr>
          <w:rFonts w:cs="David"/>
          <w:rtl/>
        </w:rPr>
        <w:br w:type="page"/>
      </w:r>
      <w:r w:rsidRPr="002B7D01">
        <w:rPr>
          <w:rFonts w:cs="David" w:hint="cs"/>
          <w:b/>
          <w:bCs/>
          <w:u w:val="single"/>
          <w:rtl/>
        </w:rPr>
        <w:t>קביעת ועדה לדיון בהצעת חוק סדר הדין הפלילי (סמכויות אכיפה - מעצרים) (היוועדות חזותית - הוראת שעה), התשס"ה-2005 (מ/194)</w:t>
      </w:r>
    </w:p>
    <w:p w14:paraId="09602A85" w14:textId="77777777" w:rsidR="004C47AD" w:rsidRPr="002B7D01" w:rsidRDefault="004C47AD" w:rsidP="004C47AD">
      <w:pPr>
        <w:bidi/>
        <w:jc w:val="both"/>
        <w:rPr>
          <w:rFonts w:cs="David" w:hint="cs"/>
          <w:u w:val="single"/>
          <w:rtl/>
        </w:rPr>
      </w:pPr>
    </w:p>
    <w:p w14:paraId="494BF0FB"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01689DA9" w14:textId="77777777" w:rsidR="004C47AD" w:rsidRPr="002B7D01" w:rsidRDefault="004C47AD" w:rsidP="004C47AD">
      <w:pPr>
        <w:bidi/>
        <w:jc w:val="both"/>
        <w:rPr>
          <w:rFonts w:cs="David" w:hint="cs"/>
          <w:rtl/>
        </w:rPr>
      </w:pPr>
    </w:p>
    <w:p w14:paraId="25751305" w14:textId="77777777" w:rsidR="004C47AD" w:rsidRPr="002B7D01" w:rsidRDefault="004C47AD" w:rsidP="004C47AD">
      <w:pPr>
        <w:bidi/>
        <w:jc w:val="both"/>
        <w:rPr>
          <w:rFonts w:cs="David" w:hint="cs"/>
          <w:rtl/>
        </w:rPr>
      </w:pPr>
      <w:r w:rsidRPr="002B7D01">
        <w:rPr>
          <w:rFonts w:cs="David" w:hint="cs"/>
          <w:rtl/>
        </w:rPr>
        <w:tab/>
        <w:t xml:space="preserve">אפשר להכניס את חבר הכנסת נסים זאב. הנושא הבא הצעת חוק סדר הדין הפלילי (סמכויות אכיפה </w:t>
      </w:r>
      <w:r w:rsidRPr="002B7D01">
        <w:rPr>
          <w:rFonts w:cs="David"/>
          <w:rtl/>
        </w:rPr>
        <w:t>–</w:t>
      </w:r>
      <w:r w:rsidRPr="002B7D01">
        <w:rPr>
          <w:rFonts w:cs="David" w:hint="cs"/>
          <w:rtl/>
        </w:rPr>
        <w:t xml:space="preserve"> מעצרים) (היוועדות חזותית </w:t>
      </w:r>
      <w:r w:rsidRPr="002B7D01">
        <w:rPr>
          <w:rFonts w:cs="David"/>
          <w:rtl/>
        </w:rPr>
        <w:t>–</w:t>
      </w:r>
      <w:r w:rsidRPr="002B7D01">
        <w:rPr>
          <w:rFonts w:cs="David" w:hint="cs"/>
          <w:rtl/>
        </w:rPr>
        <w:t xml:space="preserve"> הוראת שעה), התשס"ה-2005. נשמעו הצעות להעביר את הצעת החוק לוועדת החוקה, חוק ומשפט או לוועדה לקידום מעמד האישה. יושב-ראש ועדת החוקה, חוק ומשפט סבור שהצעת החוק חייבת להיות בוועדת החוקה מן הטעם שהצעת החוק הזאת נידונה בכנסת השש-עשרה בוועדת החוקה. יושב-ראש הוועדה לקידום מעמד האישה מוותר על הדיון בהצעת חוק זו במסגרת הוועדה שלו.</w:t>
      </w:r>
    </w:p>
    <w:p w14:paraId="17676A41" w14:textId="77777777" w:rsidR="004C47AD" w:rsidRPr="002B7D01" w:rsidRDefault="004C47AD" w:rsidP="004C47AD">
      <w:pPr>
        <w:bidi/>
        <w:jc w:val="both"/>
        <w:rPr>
          <w:rFonts w:cs="David" w:hint="cs"/>
          <w:rtl/>
        </w:rPr>
      </w:pPr>
    </w:p>
    <w:p w14:paraId="756410DF" w14:textId="77777777" w:rsidR="004C47AD" w:rsidRPr="002B7D01" w:rsidRDefault="004C47AD" w:rsidP="004C47AD">
      <w:pPr>
        <w:bidi/>
        <w:jc w:val="both"/>
        <w:rPr>
          <w:rFonts w:cs="David" w:hint="cs"/>
          <w:u w:val="single"/>
          <w:rtl/>
        </w:rPr>
      </w:pPr>
      <w:r w:rsidRPr="002B7D01">
        <w:rPr>
          <w:rFonts w:cs="David" w:hint="cs"/>
          <w:u w:val="single"/>
          <w:rtl/>
        </w:rPr>
        <w:t>גדעון סער:</w:t>
      </w:r>
    </w:p>
    <w:p w14:paraId="1AE8279F" w14:textId="77777777" w:rsidR="004C47AD" w:rsidRPr="002B7D01" w:rsidRDefault="004C47AD" w:rsidP="004C47AD">
      <w:pPr>
        <w:bidi/>
        <w:jc w:val="both"/>
        <w:rPr>
          <w:rFonts w:cs="David" w:hint="cs"/>
          <w:u w:val="single"/>
          <w:rtl/>
        </w:rPr>
      </w:pPr>
    </w:p>
    <w:p w14:paraId="5744D082" w14:textId="77777777" w:rsidR="004C47AD" w:rsidRPr="002B7D01" w:rsidRDefault="004C47AD" w:rsidP="004C47AD">
      <w:pPr>
        <w:bidi/>
        <w:jc w:val="both"/>
        <w:rPr>
          <w:rFonts w:cs="David" w:hint="cs"/>
          <w:rtl/>
        </w:rPr>
      </w:pPr>
      <w:r w:rsidRPr="002B7D01">
        <w:rPr>
          <w:rFonts w:cs="David" w:hint="cs"/>
          <w:rtl/>
        </w:rPr>
        <w:tab/>
        <w:t xml:space="preserve"> אני לא אוהב את הצעת החוק, לכן רציתי להרוויח קצת זמן.</w:t>
      </w:r>
    </w:p>
    <w:p w14:paraId="05FFEB97" w14:textId="77777777" w:rsidR="004C47AD" w:rsidRPr="002B7D01" w:rsidRDefault="004C47AD" w:rsidP="004C47AD">
      <w:pPr>
        <w:bidi/>
        <w:jc w:val="both"/>
        <w:rPr>
          <w:rFonts w:cs="David" w:hint="cs"/>
          <w:rtl/>
        </w:rPr>
      </w:pPr>
    </w:p>
    <w:p w14:paraId="45FDA399"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2E79F0B6" w14:textId="77777777" w:rsidR="004C47AD" w:rsidRPr="002B7D01" w:rsidRDefault="004C47AD" w:rsidP="004C47AD">
      <w:pPr>
        <w:bidi/>
        <w:jc w:val="both"/>
        <w:rPr>
          <w:rFonts w:cs="David" w:hint="cs"/>
          <w:rtl/>
        </w:rPr>
      </w:pPr>
    </w:p>
    <w:p w14:paraId="17143E93" w14:textId="77777777" w:rsidR="004C47AD" w:rsidRPr="002B7D01" w:rsidRDefault="004C47AD" w:rsidP="004C47AD">
      <w:pPr>
        <w:bidi/>
        <w:jc w:val="both"/>
        <w:rPr>
          <w:rFonts w:cs="David" w:hint="cs"/>
          <w:rtl/>
        </w:rPr>
      </w:pPr>
      <w:r w:rsidRPr="002B7D01">
        <w:rPr>
          <w:rFonts w:cs="David" w:hint="cs"/>
          <w:rtl/>
        </w:rPr>
        <w:tab/>
        <w:t>היועצת המשפטית של הוועדה סבורה שיש להעביר את הצעת החוק לוועדת החוקה. אני עוברת להצבעה.</w:t>
      </w:r>
    </w:p>
    <w:p w14:paraId="7EB159AD" w14:textId="77777777" w:rsidR="004C47AD" w:rsidRPr="002B7D01" w:rsidRDefault="004C47AD" w:rsidP="004C47AD">
      <w:pPr>
        <w:bidi/>
        <w:jc w:val="both"/>
        <w:rPr>
          <w:rFonts w:cs="David" w:hint="cs"/>
          <w:rtl/>
        </w:rPr>
      </w:pPr>
    </w:p>
    <w:p w14:paraId="74CA3E9A" w14:textId="77777777" w:rsidR="004C47AD" w:rsidRPr="002B7D01" w:rsidRDefault="004C47AD" w:rsidP="004C47AD">
      <w:pPr>
        <w:bidi/>
        <w:jc w:val="both"/>
        <w:rPr>
          <w:rFonts w:cs="David" w:hint="cs"/>
          <w:u w:val="single"/>
          <w:rtl/>
        </w:rPr>
      </w:pPr>
      <w:r w:rsidRPr="002B7D01">
        <w:rPr>
          <w:rFonts w:cs="David" w:hint="cs"/>
          <w:u w:val="single"/>
          <w:rtl/>
        </w:rPr>
        <w:t>גדעון סער:</w:t>
      </w:r>
    </w:p>
    <w:p w14:paraId="0DD0846C" w14:textId="77777777" w:rsidR="004C47AD" w:rsidRPr="002B7D01" w:rsidRDefault="004C47AD" w:rsidP="004C47AD">
      <w:pPr>
        <w:bidi/>
        <w:jc w:val="both"/>
        <w:rPr>
          <w:rFonts w:cs="David" w:hint="cs"/>
          <w:u w:val="single"/>
          <w:rtl/>
        </w:rPr>
      </w:pPr>
    </w:p>
    <w:p w14:paraId="1374DB0F" w14:textId="77777777" w:rsidR="004C47AD" w:rsidRPr="002B7D01" w:rsidRDefault="004C47AD" w:rsidP="004C47AD">
      <w:pPr>
        <w:bidi/>
        <w:jc w:val="both"/>
        <w:rPr>
          <w:rFonts w:cs="David" w:hint="cs"/>
          <w:rtl/>
        </w:rPr>
      </w:pPr>
      <w:r w:rsidRPr="002B7D01">
        <w:rPr>
          <w:rFonts w:cs="David" w:hint="cs"/>
          <w:rtl/>
        </w:rPr>
        <w:tab/>
        <w:t xml:space="preserve"> גם אני.</w:t>
      </w:r>
    </w:p>
    <w:p w14:paraId="05048E4B" w14:textId="77777777" w:rsidR="004C47AD" w:rsidRPr="002B7D01" w:rsidRDefault="004C47AD" w:rsidP="004C47AD">
      <w:pPr>
        <w:bidi/>
        <w:jc w:val="both"/>
        <w:rPr>
          <w:rFonts w:cs="David" w:hint="cs"/>
          <w:rtl/>
        </w:rPr>
      </w:pPr>
    </w:p>
    <w:p w14:paraId="1AD37D6F"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3E7FC8EA" w14:textId="77777777" w:rsidR="004C47AD" w:rsidRPr="002B7D01" w:rsidRDefault="004C47AD" w:rsidP="004C47AD">
      <w:pPr>
        <w:bidi/>
        <w:jc w:val="both"/>
        <w:rPr>
          <w:rFonts w:cs="David" w:hint="cs"/>
          <w:rtl/>
        </w:rPr>
      </w:pPr>
    </w:p>
    <w:p w14:paraId="474B9EAF" w14:textId="77777777" w:rsidR="004C47AD" w:rsidRPr="002B7D01" w:rsidRDefault="004C47AD" w:rsidP="004C47AD">
      <w:pPr>
        <w:bidi/>
        <w:jc w:val="both"/>
        <w:rPr>
          <w:rFonts w:cs="David" w:hint="cs"/>
          <w:rtl/>
        </w:rPr>
      </w:pPr>
      <w:r w:rsidRPr="002B7D01">
        <w:rPr>
          <w:rFonts w:cs="David" w:hint="cs"/>
          <w:rtl/>
        </w:rPr>
        <w:tab/>
        <w:t>מי בעד להעביר את הצעת החוק לוועדת החוקה? מי נגד? מי ננמע?</w:t>
      </w:r>
    </w:p>
    <w:p w14:paraId="3B138C12" w14:textId="77777777" w:rsidR="004C47AD" w:rsidRPr="002B7D01" w:rsidRDefault="004C47AD" w:rsidP="004C47AD">
      <w:pPr>
        <w:bidi/>
        <w:jc w:val="both"/>
        <w:rPr>
          <w:rFonts w:cs="David" w:hint="cs"/>
          <w:rtl/>
        </w:rPr>
      </w:pPr>
    </w:p>
    <w:p w14:paraId="77F168F9" w14:textId="77777777" w:rsidR="004C47AD" w:rsidRPr="002B7D01" w:rsidRDefault="004C47AD" w:rsidP="004C47AD">
      <w:pPr>
        <w:bidi/>
        <w:jc w:val="center"/>
        <w:rPr>
          <w:rFonts w:cs="David" w:hint="cs"/>
          <w:rtl/>
        </w:rPr>
      </w:pPr>
      <w:r w:rsidRPr="002B7D01">
        <w:rPr>
          <w:rFonts w:cs="David" w:hint="cs"/>
          <w:rtl/>
        </w:rPr>
        <w:t>הצבעה</w:t>
      </w:r>
    </w:p>
    <w:p w14:paraId="035521E1" w14:textId="77777777" w:rsidR="004C47AD" w:rsidRPr="002B7D01" w:rsidRDefault="004C47AD" w:rsidP="004C47AD">
      <w:pPr>
        <w:bidi/>
        <w:jc w:val="center"/>
        <w:rPr>
          <w:rFonts w:cs="David" w:hint="cs"/>
          <w:rtl/>
        </w:rPr>
      </w:pPr>
      <w:r w:rsidRPr="002B7D01">
        <w:rPr>
          <w:rFonts w:cs="David" w:hint="cs"/>
          <w:rtl/>
        </w:rPr>
        <w:t xml:space="preserve">בעד </w:t>
      </w:r>
      <w:r w:rsidRPr="002B7D01">
        <w:rPr>
          <w:rFonts w:cs="David"/>
          <w:rtl/>
        </w:rPr>
        <w:t>–</w:t>
      </w:r>
      <w:r w:rsidRPr="002B7D01">
        <w:rPr>
          <w:rFonts w:cs="David" w:hint="cs"/>
          <w:rtl/>
        </w:rPr>
        <w:t xml:space="preserve"> 16</w:t>
      </w:r>
    </w:p>
    <w:p w14:paraId="74016D4E" w14:textId="77777777" w:rsidR="004C47AD" w:rsidRPr="002B7D01" w:rsidRDefault="004C47AD" w:rsidP="004C47AD">
      <w:pPr>
        <w:bidi/>
        <w:jc w:val="center"/>
        <w:rPr>
          <w:rFonts w:cs="David" w:hint="cs"/>
          <w:rtl/>
        </w:rPr>
      </w:pPr>
      <w:r w:rsidRPr="002B7D01">
        <w:rPr>
          <w:rFonts w:cs="David" w:hint="cs"/>
          <w:rtl/>
        </w:rPr>
        <w:t xml:space="preserve">נגד </w:t>
      </w:r>
      <w:r w:rsidRPr="002B7D01">
        <w:rPr>
          <w:rFonts w:cs="David"/>
          <w:rtl/>
        </w:rPr>
        <w:t>–</w:t>
      </w:r>
      <w:r w:rsidRPr="002B7D01">
        <w:rPr>
          <w:rFonts w:cs="David" w:hint="cs"/>
          <w:rtl/>
        </w:rPr>
        <w:t xml:space="preserve"> אין</w:t>
      </w:r>
    </w:p>
    <w:p w14:paraId="75CB4EDC" w14:textId="77777777" w:rsidR="004C47AD" w:rsidRPr="002B7D01" w:rsidRDefault="004C47AD" w:rsidP="004C47AD">
      <w:pPr>
        <w:bidi/>
        <w:jc w:val="center"/>
        <w:rPr>
          <w:rFonts w:cs="David" w:hint="cs"/>
          <w:rtl/>
        </w:rPr>
      </w:pPr>
      <w:r w:rsidRPr="002B7D01">
        <w:rPr>
          <w:rFonts w:cs="David" w:hint="cs"/>
          <w:rtl/>
        </w:rPr>
        <w:t xml:space="preserve">נמנעים </w:t>
      </w:r>
      <w:r w:rsidRPr="002B7D01">
        <w:rPr>
          <w:rFonts w:cs="David"/>
          <w:rtl/>
        </w:rPr>
        <w:t>–</w:t>
      </w:r>
      <w:r w:rsidRPr="002B7D01">
        <w:rPr>
          <w:rFonts w:cs="David" w:hint="cs"/>
          <w:rtl/>
        </w:rPr>
        <w:t xml:space="preserve"> אין</w:t>
      </w:r>
    </w:p>
    <w:p w14:paraId="139D32B4" w14:textId="77777777" w:rsidR="004C47AD" w:rsidRPr="002B7D01" w:rsidRDefault="004C47AD" w:rsidP="004C47AD">
      <w:pPr>
        <w:bidi/>
        <w:jc w:val="center"/>
        <w:rPr>
          <w:rFonts w:cs="David" w:hint="cs"/>
          <w:rtl/>
        </w:rPr>
      </w:pPr>
      <w:r w:rsidRPr="002B7D01">
        <w:rPr>
          <w:rFonts w:cs="David" w:hint="cs"/>
          <w:rtl/>
        </w:rPr>
        <w:t>אושר להעביר את הצעת חוק סדר הדין הפלילי (סמכויות אכיפה - מעצרים) (היוועדות חזותית - הוראת שעה), התשס"ה-2005 (מ/194) לוועדת החוקה חוק ומשפט</w:t>
      </w:r>
    </w:p>
    <w:p w14:paraId="10AEE2B5" w14:textId="77777777" w:rsidR="004C47AD" w:rsidRPr="002B7D01" w:rsidRDefault="004C47AD" w:rsidP="004C47AD">
      <w:pPr>
        <w:bidi/>
        <w:jc w:val="both"/>
        <w:rPr>
          <w:rFonts w:cs="David" w:hint="cs"/>
          <w:rtl/>
        </w:rPr>
      </w:pPr>
    </w:p>
    <w:p w14:paraId="203BFFE4"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38D481E7" w14:textId="77777777" w:rsidR="004C47AD" w:rsidRPr="002B7D01" w:rsidRDefault="004C47AD" w:rsidP="004C47AD">
      <w:pPr>
        <w:bidi/>
        <w:jc w:val="both"/>
        <w:rPr>
          <w:rFonts w:cs="David" w:hint="cs"/>
          <w:rtl/>
        </w:rPr>
      </w:pPr>
    </w:p>
    <w:p w14:paraId="4B885DF9" w14:textId="77777777" w:rsidR="004C47AD" w:rsidRPr="002B7D01" w:rsidRDefault="004C47AD" w:rsidP="004C47AD">
      <w:pPr>
        <w:bidi/>
        <w:jc w:val="both"/>
        <w:rPr>
          <w:rFonts w:cs="David" w:hint="cs"/>
          <w:rtl/>
        </w:rPr>
      </w:pPr>
      <w:r w:rsidRPr="002B7D01">
        <w:rPr>
          <w:rFonts w:cs="David" w:hint="cs"/>
          <w:rtl/>
        </w:rPr>
        <w:tab/>
        <w:t xml:space="preserve">בעד העברה לוועדת החוקה </w:t>
      </w:r>
      <w:r w:rsidRPr="002B7D01">
        <w:rPr>
          <w:rFonts w:cs="David"/>
          <w:rtl/>
        </w:rPr>
        <w:t>–</w:t>
      </w:r>
      <w:r w:rsidRPr="002B7D01">
        <w:rPr>
          <w:rFonts w:cs="David" w:hint="cs"/>
          <w:rtl/>
        </w:rPr>
        <w:t xml:space="preserve"> 16, לא היו מתנגדים, לא היו נמנעים. לפיכך אני קובעת שהצעת חוק סדר הדין הפלילי עוברת לדיון בוועדת החוקה.</w:t>
      </w:r>
    </w:p>
    <w:p w14:paraId="4989F83E" w14:textId="77777777" w:rsidR="004C47AD" w:rsidRPr="002B7D01" w:rsidRDefault="004C47AD" w:rsidP="004C47AD">
      <w:pPr>
        <w:bidi/>
        <w:ind w:left="567" w:right="720" w:hanging="567"/>
        <w:jc w:val="both"/>
        <w:rPr>
          <w:rFonts w:cs="David" w:hint="cs"/>
          <w:b/>
          <w:bCs/>
          <w:u w:val="single"/>
        </w:rPr>
      </w:pPr>
      <w:r w:rsidRPr="002B7D01">
        <w:rPr>
          <w:rFonts w:cs="David"/>
          <w:highlight w:val="lightGray"/>
          <w:rtl/>
        </w:rPr>
        <w:br w:type="page"/>
      </w:r>
      <w:r w:rsidRPr="002B7D01">
        <w:rPr>
          <w:rFonts w:cs="David" w:hint="cs"/>
          <w:b/>
          <w:bCs/>
          <w:u w:val="single"/>
          <w:rtl/>
        </w:rPr>
        <w:t>ג.</w:t>
      </w:r>
      <w:r w:rsidRPr="002B7D01">
        <w:rPr>
          <w:rFonts w:cs="David" w:hint="cs"/>
          <w:b/>
          <w:bCs/>
          <w:u w:val="single"/>
          <w:rtl/>
        </w:rPr>
        <w:tab/>
        <w:t>בקשות חברי הכנסת להקדמת הדיון בהצעות החוק הבאות, לפני הקריאה הטרומית:</w:t>
      </w:r>
    </w:p>
    <w:p w14:paraId="4D0533BF" w14:textId="77777777" w:rsidR="004C47AD" w:rsidRPr="002B7D01" w:rsidRDefault="004C47AD" w:rsidP="004C47AD">
      <w:pPr>
        <w:pStyle w:val="BodyTextIndent2"/>
        <w:rPr>
          <w:rFonts w:hint="cs"/>
          <w:b/>
          <w:bCs/>
          <w:u w:val="single"/>
          <w:rtl/>
        </w:rPr>
      </w:pPr>
      <w:r w:rsidRPr="002B7D01">
        <w:rPr>
          <w:rFonts w:hint="cs"/>
          <w:b/>
          <w:bCs/>
          <w:u w:val="single"/>
          <w:rtl/>
        </w:rPr>
        <w:t>1.</w:t>
      </w:r>
      <w:r w:rsidRPr="002B7D01">
        <w:rPr>
          <w:rFonts w:hint="cs"/>
          <w:b/>
          <w:bCs/>
          <w:u w:val="single"/>
          <w:rtl/>
        </w:rPr>
        <w:tab/>
        <w:t xml:space="preserve">הצעת חוק מרשם האוכלוסין (תיקון - רישום נישואין), התשס"ז-2006 (פ/17/1762), הצעת חבר הכנסת מיכאל איתן; </w:t>
      </w:r>
    </w:p>
    <w:p w14:paraId="5B9EFC54" w14:textId="77777777" w:rsidR="004C47AD" w:rsidRPr="002B7D01" w:rsidRDefault="004C47AD" w:rsidP="004C47AD">
      <w:pPr>
        <w:bidi/>
        <w:ind w:left="1701" w:hanging="621"/>
        <w:jc w:val="both"/>
        <w:rPr>
          <w:rFonts w:cs="David" w:hint="cs"/>
          <w:b/>
          <w:bCs/>
          <w:u w:val="single"/>
          <w:rtl/>
        </w:rPr>
      </w:pPr>
      <w:r w:rsidRPr="002B7D01">
        <w:rPr>
          <w:rFonts w:cs="David" w:hint="cs"/>
          <w:b/>
          <w:bCs/>
          <w:u w:val="single"/>
          <w:rtl/>
        </w:rPr>
        <w:t>2.</w:t>
      </w:r>
      <w:r w:rsidRPr="002B7D01">
        <w:rPr>
          <w:rFonts w:cs="David" w:hint="cs"/>
          <w:b/>
          <w:bCs/>
          <w:u w:val="single"/>
          <w:rtl/>
        </w:rPr>
        <w:tab/>
        <w:t>הצעת חוק האזרחות (תיקון - הסמכות לביטול אזרחות בגין מעשה של הפרת אמונים), התשס"ו-2006 (פ/1708), הצעת חבר הכנסת גלעד ארדן.</w:t>
      </w:r>
    </w:p>
    <w:p w14:paraId="7D430977" w14:textId="77777777" w:rsidR="004C47AD" w:rsidRPr="002B7D01" w:rsidRDefault="004C47AD" w:rsidP="004C47AD">
      <w:pPr>
        <w:bidi/>
        <w:jc w:val="both"/>
        <w:rPr>
          <w:rFonts w:cs="David" w:hint="cs"/>
          <w:rtl/>
        </w:rPr>
      </w:pPr>
    </w:p>
    <w:p w14:paraId="0FCF0A1A" w14:textId="77777777" w:rsidR="004C47AD" w:rsidRPr="002B7D01" w:rsidRDefault="004C47AD" w:rsidP="004C47AD">
      <w:pPr>
        <w:bidi/>
        <w:jc w:val="both"/>
        <w:rPr>
          <w:rFonts w:cs="David" w:hint="cs"/>
          <w:u w:val="single"/>
          <w:rtl/>
        </w:rPr>
      </w:pPr>
      <w:r w:rsidRPr="002B7D01">
        <w:rPr>
          <w:rFonts w:cs="David" w:hint="cs"/>
          <w:u w:val="single"/>
          <w:rtl/>
        </w:rPr>
        <w:t>רוחמה אברהם:</w:t>
      </w:r>
    </w:p>
    <w:p w14:paraId="14C34244" w14:textId="77777777" w:rsidR="004C47AD" w:rsidRPr="002B7D01" w:rsidRDefault="004C47AD" w:rsidP="004C47AD">
      <w:pPr>
        <w:bidi/>
        <w:jc w:val="both"/>
        <w:rPr>
          <w:rFonts w:cs="David" w:hint="cs"/>
          <w:rtl/>
        </w:rPr>
      </w:pPr>
      <w:r w:rsidRPr="002B7D01">
        <w:rPr>
          <w:rFonts w:cs="David" w:hint="cs"/>
          <w:rtl/>
        </w:rPr>
        <w:tab/>
      </w:r>
    </w:p>
    <w:p w14:paraId="21D1F4BC" w14:textId="77777777" w:rsidR="004C47AD" w:rsidRPr="002B7D01" w:rsidRDefault="004C47AD" w:rsidP="004C47AD">
      <w:pPr>
        <w:bidi/>
        <w:jc w:val="both"/>
        <w:rPr>
          <w:rFonts w:cs="David" w:hint="cs"/>
          <w:rtl/>
        </w:rPr>
      </w:pPr>
      <w:r w:rsidRPr="002B7D01">
        <w:rPr>
          <w:rFonts w:cs="David" w:hint="cs"/>
          <w:rtl/>
        </w:rPr>
        <w:tab/>
        <w:t>אני עוברת לנושא הבא: בקשות חברי הכנסת להקדמת הדיון בהצעות החוק הבאות, לפני הקריאה הטרומית: הצעת חוק מרשם האוכלוסין (תיקון - רישום נישואין), התשס"ז-2006 (פ/17/1762), הצעת חבר הכנסת מיכאל איתן; אנא, חבר הכנסת איתן, תדווח לוועדה מדוע אתה מבקש לפטור את ההצעה שלך מחובת הנחה.</w:t>
      </w:r>
    </w:p>
    <w:p w14:paraId="0EA69576" w14:textId="77777777" w:rsidR="004C47AD" w:rsidRPr="002B7D01" w:rsidRDefault="004C47AD" w:rsidP="004C47AD">
      <w:pPr>
        <w:bidi/>
        <w:jc w:val="both"/>
        <w:rPr>
          <w:rFonts w:cs="David" w:hint="cs"/>
          <w:rtl/>
        </w:rPr>
      </w:pPr>
    </w:p>
    <w:p w14:paraId="27C07615" w14:textId="77777777" w:rsidR="004C47AD" w:rsidRPr="002B7D01" w:rsidRDefault="004C47AD" w:rsidP="004C47AD">
      <w:pPr>
        <w:bidi/>
        <w:jc w:val="both"/>
        <w:rPr>
          <w:rFonts w:cs="David" w:hint="cs"/>
          <w:rtl/>
        </w:rPr>
      </w:pPr>
      <w:r w:rsidRPr="002B7D01">
        <w:rPr>
          <w:rFonts w:cs="David" w:hint="cs"/>
          <w:u w:val="single"/>
          <w:rtl/>
        </w:rPr>
        <w:t>מיכאל איתן:</w:t>
      </w:r>
    </w:p>
    <w:p w14:paraId="1D7ECF89" w14:textId="77777777" w:rsidR="004C47AD" w:rsidRPr="002B7D01" w:rsidRDefault="004C47AD" w:rsidP="004C47AD">
      <w:pPr>
        <w:bidi/>
        <w:jc w:val="both"/>
        <w:rPr>
          <w:rFonts w:cs="David" w:hint="cs"/>
          <w:rtl/>
        </w:rPr>
      </w:pPr>
    </w:p>
    <w:p w14:paraId="24EC6E52" w14:textId="77777777" w:rsidR="004C47AD" w:rsidRPr="002B7D01" w:rsidRDefault="004C47AD" w:rsidP="004C47AD">
      <w:pPr>
        <w:bidi/>
        <w:jc w:val="both"/>
        <w:rPr>
          <w:rFonts w:cs="David" w:hint="cs"/>
          <w:rtl/>
        </w:rPr>
      </w:pPr>
      <w:r w:rsidRPr="002B7D01">
        <w:rPr>
          <w:rFonts w:cs="David" w:hint="cs"/>
          <w:rtl/>
        </w:rPr>
        <w:tab/>
        <w:t xml:space="preserve"> בבג"ץ יוסי בן ארי נגד מינהל האוכלוסין, שנידון לפני מספר ימים נקבע על ידי בית המשפט העליון שהמצב המשפטי במדינת ישראל הוא כזה שלפקיד הרישום במרשם האוכלוסין אין שיקול דעת באשר לשאלה אם לרשום אדם שמגיע לפניו עם תעודה שיש לו אישור שהוא אדם נשוי, והוא צריך לרשום את האדם הזה.</w:t>
      </w:r>
    </w:p>
    <w:p w14:paraId="1D51186F" w14:textId="77777777" w:rsidR="004C47AD" w:rsidRPr="002B7D01" w:rsidRDefault="004C47AD" w:rsidP="004C47AD">
      <w:pPr>
        <w:bidi/>
        <w:jc w:val="both"/>
        <w:rPr>
          <w:rFonts w:cs="David" w:hint="cs"/>
          <w:rtl/>
        </w:rPr>
      </w:pPr>
    </w:p>
    <w:p w14:paraId="4B23093B" w14:textId="77777777" w:rsidR="004C47AD" w:rsidRPr="002B7D01" w:rsidRDefault="004C47AD" w:rsidP="004C47AD">
      <w:pPr>
        <w:bidi/>
        <w:jc w:val="both"/>
        <w:rPr>
          <w:rFonts w:cs="David" w:hint="cs"/>
          <w:rtl/>
        </w:rPr>
      </w:pPr>
      <w:r w:rsidRPr="002B7D01">
        <w:rPr>
          <w:rFonts w:cs="David" w:hint="cs"/>
          <w:rtl/>
        </w:rPr>
        <w:tab/>
        <w:t>בית המשפט אומר לנו שמבלי להיכנס לשאלה האם ראוי או לא ראוי שבמדנית ישראל ראוי שיוכרו נישואין של בני אותו מין בגלל החוק, הפקיד צריך לנהוג ללא שום שיקול דעת, גם בית המשפט אינו נוהג בשום שיקול דעת, ובעצם הם אומרים שזאת לא בעיה שלהם, כי בחוק יש פרצה.</w:t>
      </w:r>
    </w:p>
    <w:p w14:paraId="1A25EB09" w14:textId="77777777" w:rsidR="004C47AD" w:rsidRPr="002B7D01" w:rsidRDefault="004C47AD" w:rsidP="004C47AD">
      <w:pPr>
        <w:bidi/>
        <w:jc w:val="both"/>
        <w:rPr>
          <w:rFonts w:cs="David" w:hint="cs"/>
          <w:rtl/>
        </w:rPr>
      </w:pPr>
    </w:p>
    <w:p w14:paraId="3BB68080" w14:textId="77777777" w:rsidR="004C47AD" w:rsidRPr="002B7D01" w:rsidRDefault="004C47AD" w:rsidP="004C47AD">
      <w:pPr>
        <w:bidi/>
        <w:jc w:val="both"/>
        <w:rPr>
          <w:rFonts w:cs="David" w:hint="cs"/>
          <w:rtl/>
        </w:rPr>
      </w:pPr>
      <w:r w:rsidRPr="002B7D01">
        <w:rPr>
          <w:rFonts w:cs="David" w:hint="cs"/>
          <w:rtl/>
        </w:rPr>
        <w:tab/>
        <w:t>אני מתחיל את הטיעונים ש</w:t>
      </w:r>
      <w:smartTag w:uri="urn:schemas-microsoft-com:office:smarttags" w:element="PersonName">
        <w:r w:rsidRPr="002B7D01">
          <w:rPr>
            <w:rFonts w:cs="David" w:hint="cs"/>
            <w:rtl/>
          </w:rPr>
          <w:t>לי</w:t>
        </w:r>
      </w:smartTag>
      <w:r w:rsidRPr="002B7D01">
        <w:rPr>
          <w:rFonts w:cs="David" w:hint="cs"/>
          <w:rtl/>
        </w:rPr>
        <w:t xml:space="preserve"> בנקודה הזאת משום שהשינוי הזה, להכיר בנישואים של בני אותו מין, זה נושא כבד משקל, זו מהפכה אדירה, היא לא יכולה להתבצע במדינת ישראל בדרך שכל אחד עושה עצמו הדיוט, הוא לא מוכן לשקול את העניין, הוא לא מוכן לדבר על העניין, אבל זה יקרה. בית המשפט אומר שלפקיד אסור לשקול, בית המשפט אומר שהוא לא מתערב, שגם הוא לא שוקל. מי צריך לשקול? אנחנו, הכנסת, כי החוק צריך לקבוע. המקום שבו צריך להח</w:t>
      </w:r>
      <w:smartTag w:uri="urn:schemas-microsoft-com:office:smarttags" w:element="PersonName">
        <w:r w:rsidRPr="002B7D01">
          <w:rPr>
            <w:rFonts w:cs="David" w:hint="cs"/>
            <w:rtl/>
          </w:rPr>
          <w:t>לי</w:t>
        </w:r>
      </w:smartTag>
      <w:r w:rsidRPr="002B7D01">
        <w:rPr>
          <w:rFonts w:cs="David" w:hint="cs"/>
          <w:rtl/>
        </w:rPr>
        <w:t>ט על נישואים של בני אותו מין, אם רוצים להנהיג את זה, הוא בית הנבחרים. הוא צריך לקבוע את אם כן או לא. אנחנו נאמר שעד שהכנסת לא תחוקק חוק כזה, הדבר הזה לא יוכר בישראל ולא יירשמו אנשים בני אותו מין כנשואים, ולכן זה דחוף. אם מישהו רוצה שינוי גדול כזה, שיגיש הצעת חוק בכנסת, הכנסת תדון, יהיו בעד, יהיו נגד. אני אומר מראש שאני אהיה נגד, אבל אם אני אהיה במיעוט, אני אקבל את דעת הרוב. אי אפשר שזה לא יבוא לכנסת, שהכנסת לא תתעסק בזה, והכנסת תגיד: גם אנחנו לא אומרים כלום. אני מבקש לא לחכות 45 יום, כי בינתיים כבר רושמים, אלא לאפשר חקיקה מהירה.</w:t>
      </w:r>
    </w:p>
    <w:p w14:paraId="636C8C3C" w14:textId="77777777" w:rsidR="004C47AD" w:rsidRPr="002B7D01" w:rsidRDefault="004C47AD" w:rsidP="004C47AD">
      <w:pPr>
        <w:bidi/>
        <w:jc w:val="both"/>
        <w:rPr>
          <w:rFonts w:cs="David" w:hint="cs"/>
          <w:rtl/>
        </w:rPr>
      </w:pPr>
    </w:p>
    <w:p w14:paraId="564CBC8D" w14:textId="77777777" w:rsidR="004C47AD" w:rsidRPr="002B7D01" w:rsidRDefault="004C47AD" w:rsidP="004C47AD">
      <w:pPr>
        <w:bidi/>
        <w:jc w:val="both"/>
        <w:rPr>
          <w:rFonts w:cs="David" w:hint="cs"/>
          <w:rtl/>
        </w:rPr>
      </w:pPr>
      <w:r w:rsidRPr="002B7D01">
        <w:rPr>
          <w:rFonts w:cs="David" w:hint="cs"/>
          <w:rtl/>
        </w:rPr>
        <w:tab/>
        <w:t>במחשבה שנייה, אני אציע לתקן את ההצעה ש</w:t>
      </w:r>
      <w:smartTag w:uri="urn:schemas-microsoft-com:office:smarttags" w:element="PersonName">
        <w:r w:rsidRPr="002B7D01">
          <w:rPr>
            <w:rFonts w:cs="David" w:hint="cs"/>
            <w:rtl/>
          </w:rPr>
          <w:t>לי</w:t>
        </w:r>
      </w:smartTag>
      <w:r w:rsidRPr="002B7D01">
        <w:rPr>
          <w:rFonts w:cs="David" w:hint="cs"/>
          <w:rtl/>
        </w:rPr>
        <w:t xml:space="preserve"> עצמי. דבר ראשון, אני נותן לכולם כבוד, אני לא פוגע בהסדרים כלכ</w:t>
      </w:r>
      <w:smartTag w:uri="urn:schemas-microsoft-com:office:smarttags" w:element="PersonName">
        <w:r w:rsidRPr="002B7D01">
          <w:rPr>
            <w:rFonts w:cs="David" w:hint="cs"/>
            <w:rtl/>
          </w:rPr>
          <w:t>לי</w:t>
        </w:r>
      </w:smartTag>
      <w:r w:rsidRPr="002B7D01">
        <w:rPr>
          <w:rFonts w:cs="David" w:hint="cs"/>
          <w:rtl/>
        </w:rPr>
        <w:t>ים, ואם אנשים רוצים לגור ביחד, אני לא נכנס לזה, יש להם הסכמים כלכ</w:t>
      </w:r>
      <w:smartTag w:uri="urn:schemas-microsoft-com:office:smarttags" w:element="PersonName">
        <w:r w:rsidRPr="002B7D01">
          <w:rPr>
            <w:rFonts w:cs="David" w:hint="cs"/>
            <w:rtl/>
          </w:rPr>
          <w:t>לי</w:t>
        </w:r>
      </w:smartTag>
      <w:r w:rsidRPr="002B7D01">
        <w:rPr>
          <w:rFonts w:cs="David" w:hint="cs"/>
          <w:rtl/>
        </w:rPr>
        <w:t>ים, אני לא נכנס לדברים האלה, אני גם לא נגד זכויות כאלה או אחרות, אני רק חושב שבנושא מוסד הנישואים, אם רוצים שינוי, ואני מתנגד לו, זה צריך להיעשות בדרך המלך.</w:t>
      </w:r>
    </w:p>
    <w:p w14:paraId="58EA567F" w14:textId="77777777" w:rsidR="004C47AD" w:rsidRPr="002B7D01" w:rsidRDefault="004C47AD" w:rsidP="004C47AD">
      <w:pPr>
        <w:bidi/>
        <w:jc w:val="both"/>
        <w:rPr>
          <w:rFonts w:cs="David" w:hint="cs"/>
          <w:rtl/>
        </w:rPr>
      </w:pPr>
    </w:p>
    <w:p w14:paraId="310527D8" w14:textId="77777777" w:rsidR="004C47AD" w:rsidRPr="002B7D01" w:rsidRDefault="004C47AD" w:rsidP="004C47AD">
      <w:pPr>
        <w:bidi/>
        <w:jc w:val="both"/>
        <w:rPr>
          <w:rFonts w:cs="David" w:hint="cs"/>
          <w:rtl/>
        </w:rPr>
      </w:pPr>
      <w:r w:rsidRPr="002B7D01">
        <w:rPr>
          <w:rFonts w:cs="David" w:hint="cs"/>
          <w:rtl/>
        </w:rPr>
        <w:tab/>
        <w:t>אני רוצה לסיים במה שאני רוצה לתקן בהצעה ש</w:t>
      </w:r>
      <w:smartTag w:uri="urn:schemas-microsoft-com:office:smarttags" w:element="PersonName">
        <w:r w:rsidRPr="002B7D01">
          <w:rPr>
            <w:rFonts w:cs="David" w:hint="cs"/>
            <w:rtl/>
          </w:rPr>
          <w:t>לי</w:t>
        </w:r>
      </w:smartTag>
      <w:r w:rsidRPr="002B7D01">
        <w:rPr>
          <w:rFonts w:cs="David" w:hint="cs"/>
          <w:rtl/>
        </w:rPr>
        <w:t>. אני אציע את זה בחקיקה, אני לא יודע אם יהיה לזה רוב. מאחר ואני מתייחס לחקיקה הזאת רק כסתימת פרצה, ואני מבקש חקיקה מהירה, אני אבקש שהיא תהיה בתוקף לשנה, ובתוך השנה הזאת ננסה לבחון את הבעיה בצורה יותר עמוקה, אבל את הפרצה חייבים לסתום מיד. בהמשך אני אנסה לשכנע את החברים שזאת תהיה הוראת שעה לשנה אחת, ובמהלך השנה נראה מה לעשות, או</w:t>
      </w:r>
      <w:smartTag w:uri="urn:schemas-microsoft-com:office:smarttags" w:element="PersonName">
        <w:r w:rsidRPr="002B7D01">
          <w:rPr>
            <w:rFonts w:cs="David" w:hint="cs"/>
            <w:rtl/>
          </w:rPr>
          <w:t>לי</w:t>
        </w:r>
      </w:smartTag>
      <w:r w:rsidRPr="002B7D01">
        <w:rPr>
          <w:rFonts w:cs="David" w:hint="cs"/>
          <w:rtl/>
        </w:rPr>
        <w:t xml:space="preserve"> יהפכו אותה להוראת קבע,  אבל את הפרצה חייבים לסתום מהר, אחרת, לצערי הרב, נשחק משחק שלא יאה ולא מתאים למוסד המחוקק של מדינת ישראל, שאנחנו נחיה במדינת ישראל לפי חקיקה של מקומות אחרים.</w:t>
      </w:r>
    </w:p>
    <w:p w14:paraId="2DD65DEA" w14:textId="77777777" w:rsidR="004C47AD" w:rsidRPr="002B7D01" w:rsidRDefault="004C47AD" w:rsidP="004C47AD">
      <w:pPr>
        <w:bidi/>
        <w:jc w:val="both"/>
        <w:rPr>
          <w:rFonts w:cs="David" w:hint="cs"/>
          <w:rtl/>
        </w:rPr>
      </w:pPr>
    </w:p>
    <w:p w14:paraId="13DDA8AF" w14:textId="77777777" w:rsidR="004C47AD" w:rsidRPr="002B7D01" w:rsidRDefault="004C47AD" w:rsidP="004C47AD">
      <w:pPr>
        <w:bidi/>
        <w:jc w:val="both"/>
        <w:rPr>
          <w:rFonts w:cs="David" w:hint="cs"/>
          <w:rtl/>
        </w:rPr>
      </w:pPr>
      <w:r w:rsidRPr="002B7D01">
        <w:rPr>
          <w:rFonts w:cs="David" w:hint="cs"/>
          <w:u w:val="single"/>
          <w:rtl/>
        </w:rPr>
        <w:t>משה שרוני:</w:t>
      </w:r>
    </w:p>
    <w:p w14:paraId="399D10C6" w14:textId="77777777" w:rsidR="004C47AD" w:rsidRPr="002B7D01" w:rsidRDefault="004C47AD" w:rsidP="004C47AD">
      <w:pPr>
        <w:bidi/>
        <w:jc w:val="both"/>
        <w:rPr>
          <w:rFonts w:cs="David" w:hint="cs"/>
          <w:rtl/>
        </w:rPr>
      </w:pPr>
    </w:p>
    <w:p w14:paraId="5999558B" w14:textId="77777777" w:rsidR="004C47AD" w:rsidRPr="002B7D01" w:rsidRDefault="004C47AD" w:rsidP="004C47AD">
      <w:pPr>
        <w:bidi/>
        <w:jc w:val="both"/>
        <w:rPr>
          <w:rFonts w:cs="David" w:hint="cs"/>
          <w:rtl/>
        </w:rPr>
      </w:pPr>
      <w:r w:rsidRPr="002B7D01">
        <w:rPr>
          <w:rFonts w:cs="David" w:hint="cs"/>
          <w:rtl/>
        </w:rPr>
        <w:tab/>
        <w:t>אני מצטרף לדעתו של חבר הכנסת, הוא צודק במאתיים אחוז.</w:t>
      </w:r>
    </w:p>
    <w:p w14:paraId="6A7398A0" w14:textId="77777777" w:rsidR="004C47AD" w:rsidRPr="002B7D01" w:rsidRDefault="004C47AD" w:rsidP="004C47AD">
      <w:pPr>
        <w:bidi/>
        <w:jc w:val="both"/>
        <w:rPr>
          <w:rFonts w:cs="David" w:hint="cs"/>
          <w:rtl/>
        </w:rPr>
      </w:pPr>
      <w:r w:rsidRPr="002B7D01">
        <w:rPr>
          <w:rFonts w:cs="David"/>
          <w:u w:val="single"/>
          <w:rtl/>
        </w:rPr>
        <w:br w:type="page"/>
      </w:r>
      <w:r w:rsidRPr="002B7D01">
        <w:rPr>
          <w:rFonts w:cs="David" w:hint="cs"/>
          <w:u w:val="single"/>
          <w:rtl/>
        </w:rPr>
        <w:t>היו"ר רוחמה אברהם:</w:t>
      </w:r>
    </w:p>
    <w:p w14:paraId="6FB317E0" w14:textId="77777777" w:rsidR="004C47AD" w:rsidRPr="002B7D01" w:rsidRDefault="004C47AD" w:rsidP="004C47AD">
      <w:pPr>
        <w:bidi/>
        <w:jc w:val="both"/>
        <w:rPr>
          <w:rFonts w:cs="David" w:hint="cs"/>
          <w:rtl/>
        </w:rPr>
      </w:pPr>
    </w:p>
    <w:p w14:paraId="44A7DFD7" w14:textId="77777777" w:rsidR="004C47AD" w:rsidRPr="002B7D01" w:rsidRDefault="004C47AD" w:rsidP="004C47AD">
      <w:pPr>
        <w:bidi/>
        <w:jc w:val="both"/>
        <w:rPr>
          <w:rFonts w:cs="David" w:hint="cs"/>
          <w:rtl/>
        </w:rPr>
      </w:pPr>
      <w:r w:rsidRPr="002B7D01">
        <w:rPr>
          <w:rFonts w:cs="David" w:hint="cs"/>
          <w:rtl/>
        </w:rPr>
        <w:tab/>
        <w:t>אני עוברת להצבעה. מי בעד מתן פטור מחובת הנחה? מי נגד? מי נמנע?</w:t>
      </w:r>
    </w:p>
    <w:p w14:paraId="7743117F" w14:textId="77777777" w:rsidR="004C47AD" w:rsidRPr="002B7D01" w:rsidRDefault="004C47AD" w:rsidP="004C47AD">
      <w:pPr>
        <w:bidi/>
        <w:jc w:val="both"/>
        <w:rPr>
          <w:rFonts w:cs="David" w:hint="cs"/>
          <w:rtl/>
        </w:rPr>
      </w:pPr>
    </w:p>
    <w:p w14:paraId="63031F88" w14:textId="77777777" w:rsidR="004C47AD" w:rsidRPr="002B7D01" w:rsidRDefault="004C47AD" w:rsidP="004C47AD">
      <w:pPr>
        <w:bidi/>
        <w:jc w:val="center"/>
        <w:rPr>
          <w:rFonts w:cs="David" w:hint="cs"/>
          <w:rtl/>
        </w:rPr>
      </w:pPr>
      <w:r w:rsidRPr="002B7D01">
        <w:rPr>
          <w:rFonts w:cs="David" w:hint="cs"/>
          <w:rtl/>
        </w:rPr>
        <w:t>הצבעה</w:t>
      </w:r>
    </w:p>
    <w:p w14:paraId="09DDA1EA" w14:textId="77777777" w:rsidR="004C47AD" w:rsidRPr="002B7D01" w:rsidRDefault="004C47AD" w:rsidP="004C47AD">
      <w:pPr>
        <w:bidi/>
        <w:jc w:val="center"/>
        <w:rPr>
          <w:rFonts w:cs="David" w:hint="cs"/>
          <w:rtl/>
        </w:rPr>
      </w:pPr>
      <w:r w:rsidRPr="002B7D01">
        <w:rPr>
          <w:rFonts w:cs="David" w:hint="cs"/>
          <w:rtl/>
        </w:rPr>
        <w:t xml:space="preserve">בעד </w:t>
      </w:r>
      <w:r w:rsidRPr="002B7D01">
        <w:rPr>
          <w:rFonts w:cs="David"/>
          <w:rtl/>
        </w:rPr>
        <w:t>–</w:t>
      </w:r>
      <w:r w:rsidRPr="002B7D01">
        <w:rPr>
          <w:rFonts w:cs="David" w:hint="cs"/>
          <w:rtl/>
        </w:rPr>
        <w:t xml:space="preserve"> 18</w:t>
      </w:r>
    </w:p>
    <w:p w14:paraId="16994B01" w14:textId="77777777" w:rsidR="004C47AD" w:rsidRPr="002B7D01" w:rsidRDefault="004C47AD" w:rsidP="004C47AD">
      <w:pPr>
        <w:bidi/>
        <w:jc w:val="center"/>
        <w:rPr>
          <w:rFonts w:cs="David" w:hint="cs"/>
          <w:rtl/>
        </w:rPr>
      </w:pPr>
      <w:r w:rsidRPr="002B7D01">
        <w:rPr>
          <w:rFonts w:cs="David" w:hint="cs"/>
          <w:rtl/>
        </w:rPr>
        <w:t xml:space="preserve">מתנגדים </w:t>
      </w:r>
      <w:r w:rsidRPr="002B7D01">
        <w:rPr>
          <w:rFonts w:cs="David"/>
          <w:rtl/>
        </w:rPr>
        <w:t>–</w:t>
      </w:r>
      <w:r w:rsidRPr="002B7D01">
        <w:rPr>
          <w:rFonts w:cs="David" w:hint="cs"/>
          <w:rtl/>
        </w:rPr>
        <w:t xml:space="preserve"> 3</w:t>
      </w:r>
    </w:p>
    <w:p w14:paraId="11DF134C" w14:textId="77777777" w:rsidR="004C47AD" w:rsidRPr="002B7D01" w:rsidRDefault="004C47AD" w:rsidP="004C47AD">
      <w:pPr>
        <w:bidi/>
        <w:jc w:val="center"/>
        <w:rPr>
          <w:rFonts w:cs="David" w:hint="cs"/>
          <w:rtl/>
        </w:rPr>
      </w:pPr>
      <w:r w:rsidRPr="002B7D01">
        <w:rPr>
          <w:rFonts w:cs="David" w:hint="cs"/>
          <w:rtl/>
        </w:rPr>
        <w:t>נמנעים - 1</w:t>
      </w:r>
    </w:p>
    <w:p w14:paraId="35F40B59" w14:textId="77777777" w:rsidR="004C47AD" w:rsidRPr="002B7D01" w:rsidRDefault="004C47AD" w:rsidP="004C47AD">
      <w:pPr>
        <w:bidi/>
        <w:jc w:val="center"/>
        <w:rPr>
          <w:rFonts w:cs="David" w:hint="cs"/>
          <w:rtl/>
        </w:rPr>
      </w:pPr>
      <w:r w:rsidRPr="002B7D01">
        <w:rPr>
          <w:rFonts w:cs="David" w:hint="cs"/>
          <w:rtl/>
        </w:rPr>
        <w:t>אושר פטור מחובת הנחה להצעת חוק מרשם האוכלוסין (תיקון - רישום נישואין), התשס"ז-2006 (פ/17/1762), הצעת חבר הכנסת מיכאל איתן.</w:t>
      </w:r>
    </w:p>
    <w:p w14:paraId="6E642CC5" w14:textId="77777777" w:rsidR="004C47AD" w:rsidRPr="002B7D01" w:rsidRDefault="004C47AD" w:rsidP="004C47AD">
      <w:pPr>
        <w:bidi/>
        <w:jc w:val="both"/>
        <w:rPr>
          <w:rFonts w:cs="David" w:hint="cs"/>
          <w:rtl/>
        </w:rPr>
      </w:pPr>
    </w:p>
    <w:p w14:paraId="141680CC"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3E57D612" w14:textId="77777777" w:rsidR="004C47AD" w:rsidRPr="002B7D01" w:rsidRDefault="004C47AD" w:rsidP="004C47AD">
      <w:pPr>
        <w:bidi/>
        <w:jc w:val="both"/>
        <w:rPr>
          <w:rFonts w:cs="David" w:hint="cs"/>
          <w:rtl/>
        </w:rPr>
      </w:pPr>
    </w:p>
    <w:p w14:paraId="4ABC40B6" w14:textId="77777777" w:rsidR="004C47AD" w:rsidRPr="002B7D01" w:rsidRDefault="004C47AD" w:rsidP="004C47AD">
      <w:pPr>
        <w:bidi/>
        <w:jc w:val="both"/>
        <w:rPr>
          <w:rFonts w:cs="David" w:hint="cs"/>
          <w:rtl/>
        </w:rPr>
      </w:pPr>
      <w:r w:rsidRPr="002B7D01">
        <w:rPr>
          <w:rFonts w:cs="David" w:hint="cs"/>
          <w:rtl/>
        </w:rPr>
        <w:tab/>
        <w:t>בעד הצביעו 18, נגד הצביעו שלושה, נמנע אחד, ולפיכך אני קובעת שהצעת החוק שלך, מיכאל איתן, קיבלה פטור מחובת הנחה.</w:t>
      </w:r>
    </w:p>
    <w:p w14:paraId="330B6D98" w14:textId="77777777" w:rsidR="004C47AD" w:rsidRPr="002B7D01" w:rsidRDefault="004C47AD" w:rsidP="004C47AD">
      <w:pPr>
        <w:bidi/>
        <w:jc w:val="both"/>
        <w:rPr>
          <w:rFonts w:cs="David" w:hint="cs"/>
          <w:rtl/>
        </w:rPr>
      </w:pPr>
    </w:p>
    <w:p w14:paraId="58783423" w14:textId="77777777" w:rsidR="004C47AD" w:rsidRPr="002B7D01" w:rsidRDefault="004C47AD" w:rsidP="004C47AD">
      <w:pPr>
        <w:bidi/>
        <w:jc w:val="both"/>
        <w:rPr>
          <w:rFonts w:cs="David" w:hint="cs"/>
          <w:rtl/>
        </w:rPr>
      </w:pPr>
      <w:r w:rsidRPr="002B7D01">
        <w:rPr>
          <w:rFonts w:cs="David" w:hint="cs"/>
          <w:u w:val="single"/>
          <w:rtl/>
        </w:rPr>
        <w:t>יעקב מרגי:</w:t>
      </w:r>
    </w:p>
    <w:p w14:paraId="16750D57" w14:textId="77777777" w:rsidR="004C47AD" w:rsidRPr="002B7D01" w:rsidRDefault="004C47AD" w:rsidP="004C47AD">
      <w:pPr>
        <w:bidi/>
        <w:jc w:val="both"/>
        <w:rPr>
          <w:rFonts w:cs="David" w:hint="cs"/>
          <w:rtl/>
        </w:rPr>
      </w:pPr>
    </w:p>
    <w:p w14:paraId="238D884A" w14:textId="77777777" w:rsidR="004C47AD" w:rsidRPr="002B7D01" w:rsidRDefault="004C47AD" w:rsidP="004C47AD">
      <w:pPr>
        <w:bidi/>
        <w:jc w:val="both"/>
        <w:rPr>
          <w:rFonts w:cs="David" w:hint="cs"/>
          <w:rtl/>
        </w:rPr>
      </w:pPr>
      <w:r w:rsidRPr="002B7D01">
        <w:rPr>
          <w:rFonts w:cs="David" w:hint="cs"/>
          <w:rtl/>
        </w:rPr>
        <w:tab/>
        <w:t xml:space="preserve"> יישר כוח, אין הרבה אמיצים בבית הזה.</w:t>
      </w:r>
    </w:p>
    <w:p w14:paraId="07B255E1" w14:textId="77777777" w:rsidR="004C47AD" w:rsidRPr="002B7D01" w:rsidRDefault="004C47AD" w:rsidP="004C47AD">
      <w:pPr>
        <w:bidi/>
        <w:jc w:val="both"/>
        <w:rPr>
          <w:rFonts w:cs="David" w:hint="cs"/>
          <w:rtl/>
        </w:rPr>
      </w:pPr>
    </w:p>
    <w:p w14:paraId="5F9547CB"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7CF01347" w14:textId="77777777" w:rsidR="004C47AD" w:rsidRPr="002B7D01" w:rsidRDefault="004C47AD" w:rsidP="004C47AD">
      <w:pPr>
        <w:bidi/>
        <w:jc w:val="both"/>
        <w:rPr>
          <w:rFonts w:cs="David" w:hint="cs"/>
          <w:rtl/>
        </w:rPr>
      </w:pPr>
    </w:p>
    <w:p w14:paraId="21209783" w14:textId="77777777" w:rsidR="004C47AD" w:rsidRPr="002B7D01" w:rsidRDefault="004C47AD" w:rsidP="004C47AD">
      <w:pPr>
        <w:bidi/>
        <w:jc w:val="both"/>
        <w:rPr>
          <w:rFonts w:cs="David" w:hint="cs"/>
          <w:rtl/>
        </w:rPr>
      </w:pPr>
      <w:r w:rsidRPr="002B7D01">
        <w:rPr>
          <w:rFonts w:cs="David" w:hint="cs"/>
          <w:rtl/>
        </w:rPr>
        <w:tab/>
        <w:t>אני עוברת לנושא הבא, להצעתו של חבר הכנסת גלעד ארדן, בנושא: הצעת חוק האזרחות (תיקון - הסמכות לביטול אזרחות בגין מעשה של הפרת אמונים), התשס"ו-2006 (פ/1708). אנא, נימוקיך לוועדה, מדוע אתה חושב שיש לפטור אותה מחובת הנחה.</w:t>
      </w:r>
    </w:p>
    <w:p w14:paraId="7A6134DC" w14:textId="77777777" w:rsidR="004C47AD" w:rsidRPr="002B7D01" w:rsidRDefault="004C47AD" w:rsidP="004C47AD">
      <w:pPr>
        <w:bidi/>
        <w:jc w:val="both"/>
        <w:rPr>
          <w:rFonts w:cs="David" w:hint="cs"/>
          <w:rtl/>
        </w:rPr>
      </w:pPr>
    </w:p>
    <w:p w14:paraId="7E35C591" w14:textId="77777777" w:rsidR="004C47AD" w:rsidRPr="002B7D01" w:rsidRDefault="004C47AD" w:rsidP="004C47AD">
      <w:pPr>
        <w:bidi/>
        <w:jc w:val="both"/>
        <w:rPr>
          <w:rFonts w:cs="David" w:hint="cs"/>
          <w:rtl/>
        </w:rPr>
      </w:pPr>
      <w:r w:rsidRPr="002B7D01">
        <w:rPr>
          <w:rFonts w:cs="David" w:hint="cs"/>
          <w:u w:val="single"/>
          <w:rtl/>
        </w:rPr>
        <w:t>גלעד ארדן:</w:t>
      </w:r>
    </w:p>
    <w:p w14:paraId="6FE9505F" w14:textId="77777777" w:rsidR="004C47AD" w:rsidRPr="002B7D01" w:rsidRDefault="004C47AD" w:rsidP="004C47AD">
      <w:pPr>
        <w:bidi/>
        <w:jc w:val="both"/>
        <w:rPr>
          <w:rFonts w:cs="David" w:hint="cs"/>
          <w:rtl/>
        </w:rPr>
      </w:pPr>
    </w:p>
    <w:p w14:paraId="64BD40B9" w14:textId="77777777" w:rsidR="004C47AD" w:rsidRPr="002B7D01" w:rsidRDefault="004C47AD" w:rsidP="004C47AD">
      <w:pPr>
        <w:bidi/>
        <w:jc w:val="both"/>
        <w:rPr>
          <w:rFonts w:cs="David" w:hint="cs"/>
          <w:rtl/>
        </w:rPr>
      </w:pPr>
      <w:r w:rsidRPr="002B7D01">
        <w:rPr>
          <w:rFonts w:cs="David" w:hint="cs"/>
          <w:rtl/>
        </w:rPr>
        <w:tab/>
        <w:t xml:space="preserve"> בחודשים האחרונים, בעיקר בעת המלחמה האחרונה בלבנון, שוב פעם גי</w:t>
      </w:r>
      <w:smartTag w:uri="urn:schemas-microsoft-com:office:smarttags" w:element="PersonName">
        <w:r w:rsidRPr="002B7D01">
          <w:rPr>
            <w:rFonts w:cs="David" w:hint="cs"/>
            <w:rtl/>
          </w:rPr>
          <w:t>לי</w:t>
        </w:r>
      </w:smartTag>
      <w:r w:rsidRPr="002B7D01">
        <w:rPr>
          <w:rFonts w:cs="David" w:hint="cs"/>
          <w:rtl/>
        </w:rPr>
        <w:t>נו אזרחי ישראל שמזדהים עם האויב של מדינת ישראל, גם באמירות, גם בדיבורים, גם בביקורים. לכאורה הצעת החוק הזאת היא מנוגדת לאינטרס של המחנה הפו</w:t>
      </w:r>
      <w:smartTag w:uri="urn:schemas-microsoft-com:office:smarttags" w:element="PersonName">
        <w:r w:rsidRPr="002B7D01">
          <w:rPr>
            <w:rFonts w:cs="David" w:hint="cs"/>
            <w:rtl/>
          </w:rPr>
          <w:t>לי</w:t>
        </w:r>
      </w:smartTag>
      <w:r w:rsidRPr="002B7D01">
        <w:rPr>
          <w:rFonts w:cs="David" w:hint="cs"/>
          <w:rtl/>
        </w:rPr>
        <w:t>טי שאני משתייך א</w:t>
      </w:r>
      <w:smartTag w:uri="urn:schemas-microsoft-com:office:smarttags" w:element="PersonName">
        <w:r w:rsidRPr="002B7D01">
          <w:rPr>
            <w:rFonts w:cs="David" w:hint="cs"/>
            <w:rtl/>
          </w:rPr>
          <w:t>לי</w:t>
        </w:r>
      </w:smartTag>
      <w:r w:rsidRPr="002B7D01">
        <w:rPr>
          <w:rFonts w:cs="David" w:hint="cs"/>
          <w:rtl/>
        </w:rPr>
        <w:t>ו, כי היום החוק קובע ששר הפנים של מדינת ישראל יכול לשלול אזרחותו של אדם בנימוק של חוסר נאמנות למדינת ישראל. אלא מאי? כיוון שאזרחות, היא אחת מזכויות היסוד במדינה, ובכלל בעולם המודרני, היועץ המשפטי לממשלה, לא רק היועץ הנוכחי, לא מאפשרים להפעיל את הסמכות הזאת  של שר הפנים, כי לפי דעתם המשפטית, ואו</w:t>
      </w:r>
      <w:smartTag w:uri="urn:schemas-microsoft-com:office:smarttags" w:element="PersonName">
        <w:r w:rsidRPr="002B7D01">
          <w:rPr>
            <w:rFonts w:cs="David" w:hint="cs"/>
            <w:rtl/>
          </w:rPr>
          <w:t>לי</w:t>
        </w:r>
      </w:smartTag>
      <w:r w:rsidRPr="002B7D01">
        <w:rPr>
          <w:rFonts w:cs="David" w:hint="cs"/>
          <w:rtl/>
        </w:rPr>
        <w:t xml:space="preserve"> יש בכך גם צדק, זה לא הגיוני שעל פי סמכות מינה</w:t>
      </w:r>
      <w:smartTag w:uri="urn:schemas-microsoft-com:office:smarttags" w:element="PersonName">
        <w:r w:rsidRPr="002B7D01">
          <w:rPr>
            <w:rFonts w:cs="David" w:hint="cs"/>
            <w:rtl/>
          </w:rPr>
          <w:t>לי</w:t>
        </w:r>
      </w:smartTag>
      <w:r w:rsidRPr="002B7D01">
        <w:rPr>
          <w:rFonts w:cs="David" w:hint="cs"/>
          <w:rtl/>
        </w:rPr>
        <w:t>ת של שר בממשלה בלבד תישלל אזרחותו של אדם. לכן היועץ המשפטי לממשלה הנוכחי, כאשר בדק את הנושא עוד במהלך האינתיפאדה האחרונה, המ</w:t>
      </w:r>
      <w:smartTag w:uri="urn:schemas-microsoft-com:office:smarttags" w:element="PersonName">
        <w:r w:rsidRPr="002B7D01">
          <w:rPr>
            <w:rFonts w:cs="David" w:hint="cs"/>
            <w:rtl/>
          </w:rPr>
          <w:t>לי</w:t>
        </w:r>
      </w:smartTag>
      <w:r w:rsidRPr="002B7D01">
        <w:rPr>
          <w:rFonts w:cs="David" w:hint="cs"/>
          <w:rtl/>
        </w:rPr>
        <w:t>ץ שיהיה ה</w:t>
      </w:r>
      <w:smartTag w:uri="urn:schemas-microsoft-com:office:smarttags" w:element="PersonName">
        <w:r w:rsidRPr="002B7D01">
          <w:rPr>
            <w:rFonts w:cs="David" w:hint="cs"/>
            <w:rtl/>
          </w:rPr>
          <w:t>לי</w:t>
        </w:r>
      </w:smartTag>
      <w:r w:rsidRPr="002B7D01">
        <w:rPr>
          <w:rFonts w:cs="David" w:hint="cs"/>
          <w:rtl/>
        </w:rPr>
        <w:t>ך אחר, תחת טריבונל שיפוטי, שאם שר הפנים מוצא לנכון לשלול אזרחותו של אדם בגין חוסר נאמנות למדינה, הוא יוכל להגיש בקשה לאותו טריבונל, בהסכמת היועץ המשפטי לממשלה, ואותו טריבונל, בהצעת החוק ש</w:t>
      </w:r>
      <w:smartTag w:uri="urn:schemas-microsoft-com:office:smarttags" w:element="PersonName">
        <w:r w:rsidRPr="002B7D01">
          <w:rPr>
            <w:rFonts w:cs="David" w:hint="cs"/>
            <w:rtl/>
          </w:rPr>
          <w:t>לי</w:t>
        </w:r>
      </w:smartTag>
      <w:r w:rsidRPr="002B7D01">
        <w:rPr>
          <w:rFonts w:cs="David" w:hint="cs"/>
          <w:rtl/>
        </w:rPr>
        <w:t xml:space="preserve"> זה בית משפט לעניינים מינה</w:t>
      </w:r>
      <w:smartTag w:uri="urn:schemas-microsoft-com:office:smarttags" w:element="PersonName">
        <w:r w:rsidRPr="002B7D01">
          <w:rPr>
            <w:rFonts w:cs="David" w:hint="cs"/>
            <w:rtl/>
          </w:rPr>
          <w:t>לי</w:t>
        </w:r>
      </w:smartTag>
      <w:r w:rsidRPr="002B7D01">
        <w:rPr>
          <w:rFonts w:cs="David" w:hint="cs"/>
          <w:rtl/>
        </w:rPr>
        <w:t xml:space="preserve">ים, תהיה לו הסמכות לשלול אזרחותו של אדם. </w:t>
      </w:r>
    </w:p>
    <w:p w14:paraId="4B68EEEB" w14:textId="77777777" w:rsidR="004C47AD" w:rsidRPr="002B7D01" w:rsidRDefault="004C47AD" w:rsidP="004C47AD">
      <w:pPr>
        <w:bidi/>
        <w:jc w:val="both"/>
        <w:rPr>
          <w:rFonts w:cs="David" w:hint="cs"/>
          <w:rtl/>
        </w:rPr>
      </w:pPr>
    </w:p>
    <w:p w14:paraId="13A294ED" w14:textId="77777777" w:rsidR="004C47AD" w:rsidRPr="002B7D01" w:rsidRDefault="004C47AD" w:rsidP="004C47AD">
      <w:pPr>
        <w:bidi/>
        <w:jc w:val="both"/>
        <w:rPr>
          <w:rFonts w:cs="David" w:hint="cs"/>
          <w:rtl/>
        </w:rPr>
      </w:pPr>
      <w:r w:rsidRPr="002B7D01">
        <w:rPr>
          <w:rFonts w:cs="David" w:hint="cs"/>
          <w:rtl/>
        </w:rPr>
        <w:tab/>
        <w:t>כיוון שאני חושב שהמדינה חייבת שיהיה לה הכ</w:t>
      </w:r>
      <w:smartTag w:uri="urn:schemas-microsoft-com:office:smarttags" w:element="PersonName">
        <w:r w:rsidRPr="002B7D01">
          <w:rPr>
            <w:rFonts w:cs="David" w:hint="cs"/>
            <w:rtl/>
          </w:rPr>
          <w:t>לי</w:t>
        </w:r>
      </w:smartTag>
      <w:r w:rsidRPr="002B7D01">
        <w:rPr>
          <w:rFonts w:cs="David" w:hint="cs"/>
          <w:rtl/>
        </w:rPr>
        <w:t xml:space="preserve"> הזה, והוא כ</w:t>
      </w:r>
      <w:smartTag w:uri="urn:schemas-microsoft-com:office:smarttags" w:element="PersonName">
        <w:r w:rsidRPr="002B7D01">
          <w:rPr>
            <w:rFonts w:cs="David" w:hint="cs"/>
            <w:rtl/>
          </w:rPr>
          <w:t>לי</w:t>
        </w:r>
      </w:smartTag>
      <w:r w:rsidRPr="002B7D01">
        <w:rPr>
          <w:rFonts w:cs="David" w:hint="cs"/>
          <w:rtl/>
        </w:rPr>
        <w:t xml:space="preserve"> אפקטיבי, ומאוד-מאוד מרתיע, כלפי אותם אזרחים, שלצערי לפעמים לא כל כך נאמנים למדינת ישראל, יש דחיפות בכך שהכנסת תדון בהצעה, וכמה שיותר מהר יהיה כ</w:t>
      </w:r>
      <w:smartTag w:uri="urn:schemas-microsoft-com:office:smarttags" w:element="PersonName">
        <w:r w:rsidRPr="002B7D01">
          <w:rPr>
            <w:rFonts w:cs="David" w:hint="cs"/>
            <w:rtl/>
          </w:rPr>
          <w:t>לי</w:t>
        </w:r>
      </w:smartTag>
      <w:r w:rsidRPr="002B7D01">
        <w:rPr>
          <w:rFonts w:cs="David" w:hint="cs"/>
          <w:rtl/>
        </w:rPr>
        <w:t xml:space="preserve"> הזה למדינת ישראל. תודה.</w:t>
      </w:r>
    </w:p>
    <w:p w14:paraId="5F37FC9F" w14:textId="77777777" w:rsidR="004C47AD" w:rsidRPr="002B7D01" w:rsidRDefault="004C47AD" w:rsidP="004C47AD">
      <w:pPr>
        <w:bidi/>
        <w:jc w:val="both"/>
        <w:rPr>
          <w:rFonts w:cs="David" w:hint="cs"/>
          <w:rtl/>
        </w:rPr>
      </w:pPr>
    </w:p>
    <w:p w14:paraId="01E34645" w14:textId="77777777" w:rsidR="004C47AD" w:rsidRPr="002B7D01" w:rsidRDefault="004C47AD" w:rsidP="004C47AD">
      <w:pPr>
        <w:bidi/>
        <w:jc w:val="both"/>
        <w:rPr>
          <w:rFonts w:cs="David" w:hint="cs"/>
          <w:rtl/>
        </w:rPr>
      </w:pPr>
      <w:r w:rsidRPr="002B7D01">
        <w:rPr>
          <w:rFonts w:cs="David" w:hint="cs"/>
          <w:u w:val="single"/>
          <w:rtl/>
        </w:rPr>
        <w:t>יעקב מרגי:</w:t>
      </w:r>
    </w:p>
    <w:p w14:paraId="070B64C4" w14:textId="77777777" w:rsidR="004C47AD" w:rsidRPr="002B7D01" w:rsidRDefault="004C47AD" w:rsidP="004C47AD">
      <w:pPr>
        <w:bidi/>
        <w:jc w:val="both"/>
        <w:rPr>
          <w:rFonts w:cs="David" w:hint="cs"/>
          <w:rtl/>
        </w:rPr>
      </w:pPr>
    </w:p>
    <w:p w14:paraId="5B256050" w14:textId="77777777" w:rsidR="004C47AD" w:rsidRPr="002B7D01" w:rsidRDefault="004C47AD" w:rsidP="004C47AD">
      <w:pPr>
        <w:bidi/>
        <w:jc w:val="both"/>
        <w:rPr>
          <w:rFonts w:cs="David" w:hint="cs"/>
          <w:rtl/>
        </w:rPr>
      </w:pPr>
      <w:r w:rsidRPr="002B7D01">
        <w:rPr>
          <w:rFonts w:cs="David" w:hint="cs"/>
          <w:rtl/>
        </w:rPr>
        <w:tab/>
        <w:t xml:space="preserve"> האם לכבודו יש ידיעה שמשהו דחוף ביטחוני קורה או סכנה למדינה?</w:t>
      </w:r>
    </w:p>
    <w:p w14:paraId="43ECB4DF" w14:textId="77777777" w:rsidR="004C47AD" w:rsidRPr="002B7D01" w:rsidRDefault="004C47AD" w:rsidP="004C47AD">
      <w:pPr>
        <w:bidi/>
        <w:jc w:val="both"/>
        <w:rPr>
          <w:rFonts w:cs="David" w:hint="cs"/>
          <w:rtl/>
        </w:rPr>
      </w:pPr>
    </w:p>
    <w:p w14:paraId="6AE39511" w14:textId="77777777" w:rsidR="004C47AD" w:rsidRPr="002B7D01" w:rsidRDefault="004C47AD" w:rsidP="004C47AD">
      <w:pPr>
        <w:bidi/>
        <w:jc w:val="both"/>
        <w:rPr>
          <w:rFonts w:cs="David" w:hint="cs"/>
          <w:rtl/>
        </w:rPr>
      </w:pPr>
      <w:r w:rsidRPr="002B7D01">
        <w:rPr>
          <w:rFonts w:cs="David" w:hint="cs"/>
          <w:u w:val="single"/>
          <w:rtl/>
        </w:rPr>
        <w:t>גלעד ארדן:</w:t>
      </w:r>
    </w:p>
    <w:p w14:paraId="37DAA703" w14:textId="77777777" w:rsidR="004C47AD" w:rsidRPr="002B7D01" w:rsidRDefault="004C47AD" w:rsidP="004C47AD">
      <w:pPr>
        <w:bidi/>
        <w:jc w:val="both"/>
        <w:rPr>
          <w:rFonts w:cs="David" w:hint="cs"/>
          <w:rtl/>
        </w:rPr>
      </w:pPr>
    </w:p>
    <w:p w14:paraId="5A45DF0D" w14:textId="77777777" w:rsidR="004C47AD" w:rsidRPr="002B7D01" w:rsidRDefault="004C47AD" w:rsidP="004C47AD">
      <w:pPr>
        <w:bidi/>
        <w:jc w:val="both"/>
        <w:rPr>
          <w:rFonts w:cs="David" w:hint="cs"/>
          <w:rtl/>
        </w:rPr>
      </w:pPr>
      <w:r w:rsidRPr="002B7D01">
        <w:rPr>
          <w:rFonts w:cs="David" w:hint="cs"/>
          <w:rtl/>
        </w:rPr>
        <w:tab/>
        <w:t xml:space="preserve"> אין </w:t>
      </w:r>
      <w:smartTag w:uri="urn:schemas-microsoft-com:office:smarttags" w:element="PersonName">
        <w:r w:rsidRPr="002B7D01">
          <w:rPr>
            <w:rFonts w:cs="David" w:hint="cs"/>
            <w:rtl/>
          </w:rPr>
          <w:t>לי</w:t>
        </w:r>
      </w:smartTag>
      <w:r w:rsidRPr="002B7D01">
        <w:rPr>
          <w:rFonts w:cs="David" w:hint="cs"/>
          <w:rtl/>
        </w:rPr>
        <w:t xml:space="preserve"> ידיעה, אבל ראשי מערכת הביטחון אומרים שלקראת הקיץ צפוי עימות.</w:t>
      </w:r>
    </w:p>
    <w:p w14:paraId="458AE212" w14:textId="77777777" w:rsidR="004C47AD" w:rsidRPr="002B7D01" w:rsidRDefault="004C47AD" w:rsidP="004C47AD">
      <w:pPr>
        <w:bidi/>
        <w:jc w:val="both"/>
        <w:rPr>
          <w:rFonts w:cs="David" w:hint="cs"/>
          <w:rtl/>
        </w:rPr>
      </w:pPr>
    </w:p>
    <w:p w14:paraId="7C0F990A" w14:textId="77777777" w:rsidR="004C47AD" w:rsidRPr="002B7D01" w:rsidRDefault="004C47AD" w:rsidP="004C47AD">
      <w:pPr>
        <w:bidi/>
        <w:jc w:val="both"/>
        <w:rPr>
          <w:rFonts w:cs="David" w:hint="cs"/>
          <w:rtl/>
        </w:rPr>
      </w:pPr>
      <w:r w:rsidRPr="002B7D01">
        <w:rPr>
          <w:rFonts w:cs="David" w:hint="cs"/>
          <w:u w:val="single"/>
          <w:rtl/>
        </w:rPr>
        <w:t>יעקב מרגי:</w:t>
      </w:r>
    </w:p>
    <w:p w14:paraId="7D6EFFED" w14:textId="77777777" w:rsidR="004C47AD" w:rsidRPr="002B7D01" w:rsidRDefault="004C47AD" w:rsidP="004C47AD">
      <w:pPr>
        <w:bidi/>
        <w:jc w:val="both"/>
        <w:rPr>
          <w:rFonts w:cs="David" w:hint="cs"/>
          <w:rtl/>
        </w:rPr>
      </w:pPr>
    </w:p>
    <w:p w14:paraId="265D2B7F" w14:textId="77777777" w:rsidR="004C47AD" w:rsidRPr="002B7D01" w:rsidRDefault="004C47AD" w:rsidP="004C47AD">
      <w:pPr>
        <w:bidi/>
        <w:jc w:val="both"/>
        <w:rPr>
          <w:rFonts w:cs="David" w:hint="cs"/>
          <w:rtl/>
        </w:rPr>
      </w:pPr>
      <w:r w:rsidRPr="002B7D01">
        <w:rPr>
          <w:rFonts w:cs="David" w:hint="cs"/>
          <w:rtl/>
        </w:rPr>
        <w:tab/>
        <w:t xml:space="preserve"> אין לי בעיה עם הצעת החוק שלך, יש לי בעיה עם בקשת הדחיפות. מאחר שזה נושא כבד, אני לא רוצה שתחטא למטרה שלך.</w:t>
      </w:r>
    </w:p>
    <w:p w14:paraId="5F5A7F7A" w14:textId="77777777" w:rsidR="004C47AD" w:rsidRPr="002B7D01" w:rsidRDefault="004C47AD" w:rsidP="004C47AD">
      <w:pPr>
        <w:bidi/>
        <w:jc w:val="both"/>
        <w:rPr>
          <w:rFonts w:cs="David" w:hint="cs"/>
          <w:rtl/>
        </w:rPr>
      </w:pPr>
      <w:r w:rsidRPr="002B7D01">
        <w:rPr>
          <w:rFonts w:cs="David" w:hint="cs"/>
          <w:u w:val="single"/>
          <w:rtl/>
        </w:rPr>
        <w:t>גלעד ארדן:</w:t>
      </w:r>
    </w:p>
    <w:p w14:paraId="2DD94B15" w14:textId="77777777" w:rsidR="004C47AD" w:rsidRPr="002B7D01" w:rsidRDefault="004C47AD" w:rsidP="004C47AD">
      <w:pPr>
        <w:bidi/>
        <w:jc w:val="both"/>
        <w:rPr>
          <w:rFonts w:cs="David" w:hint="cs"/>
          <w:rtl/>
        </w:rPr>
      </w:pPr>
    </w:p>
    <w:p w14:paraId="04221D5B" w14:textId="77777777" w:rsidR="004C47AD" w:rsidRPr="002B7D01" w:rsidRDefault="004C47AD" w:rsidP="004C47AD">
      <w:pPr>
        <w:bidi/>
        <w:jc w:val="both"/>
        <w:rPr>
          <w:rFonts w:cs="David" w:hint="cs"/>
          <w:rtl/>
        </w:rPr>
      </w:pPr>
      <w:r w:rsidRPr="002B7D01">
        <w:rPr>
          <w:rFonts w:cs="David" w:hint="cs"/>
          <w:rtl/>
        </w:rPr>
        <w:tab/>
        <w:t xml:space="preserve"> אני מוכן להמתין עוד שבוע שהממשלה תדון, שתהיה לה עמדה בנושא. גם אם הוועדה תאשר, אני מציע שאני לא אביא את זה- - -</w:t>
      </w:r>
    </w:p>
    <w:p w14:paraId="2BCCCC6E" w14:textId="77777777" w:rsidR="004C47AD" w:rsidRPr="002B7D01" w:rsidRDefault="004C47AD" w:rsidP="004C47AD">
      <w:pPr>
        <w:bidi/>
        <w:jc w:val="both"/>
        <w:rPr>
          <w:rFonts w:cs="David" w:hint="cs"/>
          <w:rtl/>
        </w:rPr>
      </w:pPr>
    </w:p>
    <w:p w14:paraId="6ACB5D6B" w14:textId="77777777" w:rsidR="004C47AD" w:rsidRPr="002B7D01" w:rsidRDefault="004C47AD" w:rsidP="004C47AD">
      <w:pPr>
        <w:bidi/>
        <w:jc w:val="both"/>
        <w:rPr>
          <w:rFonts w:cs="David" w:hint="cs"/>
          <w:rtl/>
        </w:rPr>
      </w:pPr>
      <w:r w:rsidRPr="002B7D01">
        <w:rPr>
          <w:rFonts w:cs="David" w:hint="cs"/>
          <w:u w:val="single"/>
          <w:rtl/>
        </w:rPr>
        <w:t>יעקב מרגי:</w:t>
      </w:r>
    </w:p>
    <w:p w14:paraId="16CBBA53" w14:textId="77777777" w:rsidR="004C47AD" w:rsidRPr="002B7D01" w:rsidRDefault="004C47AD" w:rsidP="004C47AD">
      <w:pPr>
        <w:bidi/>
        <w:jc w:val="both"/>
        <w:rPr>
          <w:rFonts w:cs="David" w:hint="cs"/>
          <w:rtl/>
        </w:rPr>
      </w:pPr>
    </w:p>
    <w:p w14:paraId="20B7BDB9" w14:textId="77777777" w:rsidR="004C47AD" w:rsidRPr="002B7D01" w:rsidRDefault="004C47AD" w:rsidP="004C47AD">
      <w:pPr>
        <w:bidi/>
        <w:jc w:val="both"/>
        <w:rPr>
          <w:rFonts w:cs="David" w:hint="cs"/>
          <w:rtl/>
        </w:rPr>
      </w:pPr>
      <w:r w:rsidRPr="002B7D01">
        <w:rPr>
          <w:rFonts w:cs="David" w:hint="cs"/>
          <w:rtl/>
        </w:rPr>
        <w:tab/>
        <w:t xml:space="preserve"> כדאי לתת 45 יום, ויהיה דיון אמיתי.</w:t>
      </w:r>
    </w:p>
    <w:p w14:paraId="43F62531" w14:textId="77777777" w:rsidR="004C47AD" w:rsidRPr="002B7D01" w:rsidRDefault="004C47AD" w:rsidP="004C47AD">
      <w:pPr>
        <w:bidi/>
        <w:jc w:val="both"/>
        <w:rPr>
          <w:rFonts w:cs="David" w:hint="cs"/>
          <w:rtl/>
        </w:rPr>
      </w:pPr>
    </w:p>
    <w:p w14:paraId="54FDB17A" w14:textId="77777777" w:rsidR="004C47AD" w:rsidRPr="002B7D01" w:rsidRDefault="004C47AD" w:rsidP="004C47AD">
      <w:pPr>
        <w:bidi/>
        <w:jc w:val="both"/>
        <w:rPr>
          <w:rFonts w:cs="David" w:hint="cs"/>
          <w:rtl/>
        </w:rPr>
      </w:pPr>
      <w:r w:rsidRPr="002B7D01">
        <w:rPr>
          <w:rFonts w:cs="David" w:hint="cs"/>
          <w:u w:val="single"/>
          <w:rtl/>
        </w:rPr>
        <w:t>גלעד ארדן:</w:t>
      </w:r>
    </w:p>
    <w:p w14:paraId="238E65A5" w14:textId="77777777" w:rsidR="004C47AD" w:rsidRPr="002B7D01" w:rsidRDefault="004C47AD" w:rsidP="004C47AD">
      <w:pPr>
        <w:bidi/>
        <w:jc w:val="both"/>
        <w:rPr>
          <w:rFonts w:cs="David" w:hint="cs"/>
          <w:rtl/>
        </w:rPr>
      </w:pPr>
    </w:p>
    <w:p w14:paraId="28DE39FE" w14:textId="77777777" w:rsidR="004C47AD" w:rsidRPr="002B7D01" w:rsidRDefault="004C47AD" w:rsidP="004C47AD">
      <w:pPr>
        <w:bidi/>
        <w:jc w:val="both"/>
        <w:rPr>
          <w:rFonts w:cs="David" w:hint="cs"/>
          <w:rtl/>
        </w:rPr>
      </w:pPr>
      <w:r w:rsidRPr="002B7D01">
        <w:rPr>
          <w:rFonts w:cs="David" w:hint="cs"/>
          <w:rtl/>
        </w:rPr>
        <w:tab/>
        <w:t xml:space="preserve"> איפה יהיה דיון אמיתי?</w:t>
      </w:r>
    </w:p>
    <w:p w14:paraId="706390F3" w14:textId="77777777" w:rsidR="004C47AD" w:rsidRPr="002B7D01" w:rsidRDefault="004C47AD" w:rsidP="004C47AD">
      <w:pPr>
        <w:bidi/>
        <w:jc w:val="both"/>
        <w:rPr>
          <w:rFonts w:cs="David" w:hint="cs"/>
          <w:rtl/>
        </w:rPr>
      </w:pPr>
    </w:p>
    <w:p w14:paraId="36BCA5A7" w14:textId="77777777" w:rsidR="004C47AD" w:rsidRPr="002B7D01" w:rsidRDefault="004C47AD" w:rsidP="004C47AD">
      <w:pPr>
        <w:bidi/>
        <w:jc w:val="both"/>
        <w:rPr>
          <w:rFonts w:cs="David" w:hint="cs"/>
          <w:rtl/>
        </w:rPr>
      </w:pPr>
      <w:r w:rsidRPr="002B7D01">
        <w:rPr>
          <w:rFonts w:cs="David" w:hint="cs"/>
          <w:u w:val="single"/>
          <w:rtl/>
        </w:rPr>
        <w:t>יעקב מרגי:</w:t>
      </w:r>
    </w:p>
    <w:p w14:paraId="7E2BB661" w14:textId="77777777" w:rsidR="004C47AD" w:rsidRPr="002B7D01" w:rsidRDefault="004C47AD" w:rsidP="004C47AD">
      <w:pPr>
        <w:bidi/>
        <w:jc w:val="both"/>
        <w:rPr>
          <w:rFonts w:cs="David" w:hint="cs"/>
          <w:rtl/>
        </w:rPr>
      </w:pPr>
    </w:p>
    <w:p w14:paraId="6E00A8B6" w14:textId="77777777" w:rsidR="004C47AD" w:rsidRDefault="004C47AD" w:rsidP="004C47AD">
      <w:pPr>
        <w:bidi/>
        <w:jc w:val="both"/>
        <w:rPr>
          <w:rFonts w:cs="David" w:hint="cs"/>
          <w:rtl/>
        </w:rPr>
      </w:pPr>
      <w:r w:rsidRPr="002B7D01">
        <w:rPr>
          <w:rFonts w:cs="David" w:hint="cs"/>
          <w:rtl/>
        </w:rPr>
        <w:tab/>
        <w:t xml:space="preserve"> בציבור.</w:t>
      </w:r>
    </w:p>
    <w:p w14:paraId="2A554987" w14:textId="77777777" w:rsidR="004C47AD" w:rsidRDefault="004C47AD" w:rsidP="004C47AD">
      <w:pPr>
        <w:bidi/>
        <w:jc w:val="both"/>
        <w:rPr>
          <w:rFonts w:cs="David" w:hint="cs"/>
          <w:rtl/>
        </w:rPr>
      </w:pPr>
    </w:p>
    <w:p w14:paraId="24F279D1"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0537FC21" w14:textId="77777777" w:rsidR="004C47AD" w:rsidRDefault="004C47AD" w:rsidP="004C47AD">
      <w:pPr>
        <w:bidi/>
        <w:jc w:val="both"/>
        <w:rPr>
          <w:rFonts w:cs="David" w:hint="cs"/>
          <w:rtl/>
        </w:rPr>
      </w:pPr>
    </w:p>
    <w:p w14:paraId="4FD0301D" w14:textId="77777777" w:rsidR="004C47AD" w:rsidRPr="002B7D01" w:rsidRDefault="004C47AD" w:rsidP="004C47AD">
      <w:pPr>
        <w:bidi/>
        <w:jc w:val="both"/>
        <w:rPr>
          <w:rFonts w:cs="David" w:hint="cs"/>
          <w:rtl/>
        </w:rPr>
      </w:pPr>
      <w:r w:rsidRPr="002B7D01">
        <w:rPr>
          <w:rFonts w:cs="David" w:hint="cs"/>
          <w:rtl/>
        </w:rPr>
        <w:tab/>
        <w:t>אל"ף, החוק לא נכון, הנושא של הפרת אמונים זה מין דבר מעורפל. אמר פעם איזה שופט של בית המשפט הע</w:t>
      </w:r>
      <w:smartTag w:uri="urn:schemas-microsoft-com:office:smarttags" w:element="PersonName">
        <w:r w:rsidRPr="002B7D01">
          <w:rPr>
            <w:rFonts w:cs="David" w:hint="cs"/>
            <w:rtl/>
          </w:rPr>
          <w:t>לי</w:t>
        </w:r>
      </w:smartTag>
      <w:r w:rsidRPr="002B7D01">
        <w:rPr>
          <w:rFonts w:cs="David" w:hint="cs"/>
          <w:rtl/>
        </w:rPr>
        <w:t xml:space="preserve">ון שמכל שני אנשים שאתה מנער, יוצאת מאחד מהם איזו הפרת אמונים כזאת או אחרת. </w:t>
      </w:r>
    </w:p>
    <w:p w14:paraId="00D2B63C" w14:textId="77777777" w:rsidR="004C47AD" w:rsidRPr="002B7D01" w:rsidRDefault="004C47AD" w:rsidP="004C47AD">
      <w:pPr>
        <w:bidi/>
        <w:jc w:val="both"/>
        <w:rPr>
          <w:rFonts w:cs="David" w:hint="cs"/>
          <w:rtl/>
        </w:rPr>
      </w:pPr>
    </w:p>
    <w:p w14:paraId="2EA5CC47" w14:textId="77777777" w:rsidR="004C47AD" w:rsidRPr="002B7D01" w:rsidRDefault="004C47AD" w:rsidP="004C47AD">
      <w:pPr>
        <w:bidi/>
        <w:jc w:val="both"/>
        <w:rPr>
          <w:rFonts w:cs="David" w:hint="cs"/>
          <w:rtl/>
        </w:rPr>
      </w:pPr>
      <w:r w:rsidRPr="002B7D01">
        <w:rPr>
          <w:rFonts w:cs="David" w:hint="cs"/>
          <w:u w:val="single"/>
          <w:rtl/>
        </w:rPr>
        <w:t>גלעד ארדן:</w:t>
      </w:r>
    </w:p>
    <w:p w14:paraId="299A8747" w14:textId="77777777" w:rsidR="004C47AD" w:rsidRPr="002B7D01" w:rsidRDefault="004C47AD" w:rsidP="004C47AD">
      <w:pPr>
        <w:bidi/>
        <w:jc w:val="both"/>
        <w:rPr>
          <w:rFonts w:cs="David" w:hint="cs"/>
          <w:rtl/>
        </w:rPr>
      </w:pPr>
    </w:p>
    <w:p w14:paraId="284478B6" w14:textId="77777777" w:rsidR="004C47AD" w:rsidRDefault="004C47AD" w:rsidP="004C47AD">
      <w:pPr>
        <w:bidi/>
        <w:jc w:val="both"/>
        <w:rPr>
          <w:rFonts w:cs="David" w:hint="cs"/>
          <w:rtl/>
        </w:rPr>
      </w:pPr>
      <w:r w:rsidRPr="002B7D01">
        <w:rPr>
          <w:rFonts w:cs="David" w:hint="cs"/>
          <w:rtl/>
        </w:rPr>
        <w:tab/>
        <w:t xml:space="preserve"> לא הפרת אמונים בהיבט הכלכלי.</w:t>
      </w:r>
    </w:p>
    <w:p w14:paraId="65D7AC01" w14:textId="77777777" w:rsidR="004C47AD" w:rsidRDefault="004C47AD" w:rsidP="004C47AD">
      <w:pPr>
        <w:bidi/>
        <w:jc w:val="both"/>
        <w:rPr>
          <w:rFonts w:cs="David" w:hint="cs"/>
          <w:rtl/>
        </w:rPr>
      </w:pPr>
    </w:p>
    <w:p w14:paraId="1DEE884E"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62EFE3B6" w14:textId="77777777" w:rsidR="004C47AD" w:rsidRDefault="004C47AD" w:rsidP="004C47AD">
      <w:pPr>
        <w:bidi/>
        <w:jc w:val="both"/>
        <w:rPr>
          <w:rFonts w:cs="David" w:hint="cs"/>
          <w:rtl/>
        </w:rPr>
      </w:pPr>
    </w:p>
    <w:p w14:paraId="27FFB2FB" w14:textId="77777777" w:rsidR="004C47AD" w:rsidRPr="002B7D01" w:rsidRDefault="004C47AD" w:rsidP="004C47AD">
      <w:pPr>
        <w:bidi/>
        <w:jc w:val="both"/>
        <w:rPr>
          <w:rFonts w:cs="David" w:hint="cs"/>
          <w:rtl/>
        </w:rPr>
      </w:pPr>
      <w:r w:rsidRPr="002B7D01">
        <w:rPr>
          <w:rFonts w:cs="David" w:hint="cs"/>
          <w:rtl/>
        </w:rPr>
        <w:tab/>
        <w:t>אני לא אוהב את ההגדרה של הפרת אמונים, ואני חושב שהנושא לא דחוף. אני רוצה להציע לחבר הכנסת גלעד ארדן, שלאור ההצלחות הרבות שלו, ושיתוף הפעולה הטוב עם הקוא</w:t>
      </w:r>
      <w:smartTag w:uri="urn:schemas-microsoft-com:office:smarttags" w:element="PersonName">
        <w:r w:rsidRPr="002B7D01">
          <w:rPr>
            <w:rFonts w:cs="David" w:hint="cs"/>
            <w:rtl/>
          </w:rPr>
          <w:t>לי</w:t>
        </w:r>
      </w:smartTag>
      <w:r w:rsidRPr="002B7D01">
        <w:rPr>
          <w:rFonts w:cs="David" w:hint="cs"/>
          <w:rtl/>
        </w:rPr>
        <w:t>ציה, חבל שתפסיק את הרצף הזה, ותמשוך את הצעתך. יש לך בשבוע הבא חוק של רדיו שאנחנו הולכים להעביר. עזוב, תמשוך, שלא לאבד את המומנטום של רציפות הדברים ה</w:t>
      </w:r>
      <w:smartTag w:uri="urn:schemas-microsoft-com:office:smarttags" w:element="PersonName">
        <w:r w:rsidRPr="002B7D01">
          <w:rPr>
            <w:rFonts w:cs="David" w:hint="cs"/>
            <w:rtl/>
          </w:rPr>
          <w:t>טובי</w:t>
        </w:r>
      </w:smartTag>
      <w:r w:rsidRPr="002B7D01">
        <w:rPr>
          <w:rFonts w:cs="David" w:hint="cs"/>
          <w:rtl/>
        </w:rPr>
        <w:t>ם שאתה עושה והדברים יפים.</w:t>
      </w:r>
    </w:p>
    <w:p w14:paraId="17821650" w14:textId="77777777" w:rsidR="004C47AD" w:rsidRPr="002B7D01" w:rsidRDefault="004C47AD" w:rsidP="004C47AD">
      <w:pPr>
        <w:bidi/>
        <w:jc w:val="both"/>
        <w:rPr>
          <w:rFonts w:cs="David" w:hint="cs"/>
          <w:rtl/>
        </w:rPr>
      </w:pPr>
    </w:p>
    <w:p w14:paraId="749EA758"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0586C239" w14:textId="77777777" w:rsidR="004C47AD" w:rsidRPr="002B7D01" w:rsidRDefault="004C47AD" w:rsidP="004C47AD">
      <w:pPr>
        <w:bidi/>
        <w:jc w:val="both"/>
        <w:rPr>
          <w:rFonts w:cs="David" w:hint="cs"/>
          <w:rtl/>
        </w:rPr>
      </w:pPr>
    </w:p>
    <w:p w14:paraId="1DD5C3E0" w14:textId="77777777" w:rsidR="004C47AD" w:rsidRPr="002B7D01" w:rsidRDefault="004C47AD" w:rsidP="004C47AD">
      <w:pPr>
        <w:bidi/>
        <w:jc w:val="both"/>
        <w:rPr>
          <w:rFonts w:cs="David" w:hint="cs"/>
          <w:rtl/>
        </w:rPr>
      </w:pPr>
      <w:r w:rsidRPr="002B7D01">
        <w:rPr>
          <w:rFonts w:cs="David" w:hint="cs"/>
          <w:rtl/>
        </w:rPr>
        <w:tab/>
        <w:t xml:space="preserve"> האם חבר הכנסת גלעד ארדן מקבל?</w:t>
      </w:r>
    </w:p>
    <w:p w14:paraId="2CC82093" w14:textId="77777777" w:rsidR="004C47AD" w:rsidRPr="002B7D01" w:rsidRDefault="004C47AD" w:rsidP="004C47AD">
      <w:pPr>
        <w:bidi/>
        <w:jc w:val="both"/>
        <w:rPr>
          <w:rFonts w:cs="David" w:hint="cs"/>
          <w:rtl/>
        </w:rPr>
      </w:pPr>
    </w:p>
    <w:p w14:paraId="149663B9" w14:textId="77777777" w:rsidR="004C47AD" w:rsidRPr="002B7D01" w:rsidRDefault="004C47AD" w:rsidP="004C47AD">
      <w:pPr>
        <w:bidi/>
        <w:jc w:val="both"/>
        <w:rPr>
          <w:rFonts w:cs="David" w:hint="cs"/>
          <w:rtl/>
        </w:rPr>
      </w:pPr>
      <w:r w:rsidRPr="002B7D01">
        <w:rPr>
          <w:rFonts w:cs="David" w:hint="cs"/>
          <w:u w:val="single"/>
          <w:rtl/>
        </w:rPr>
        <w:t>גלעד ארדן:</w:t>
      </w:r>
    </w:p>
    <w:p w14:paraId="687C6C26" w14:textId="77777777" w:rsidR="004C47AD" w:rsidRPr="002B7D01" w:rsidRDefault="004C47AD" w:rsidP="004C47AD">
      <w:pPr>
        <w:bidi/>
        <w:jc w:val="both"/>
        <w:rPr>
          <w:rFonts w:cs="David" w:hint="cs"/>
          <w:rtl/>
        </w:rPr>
      </w:pPr>
    </w:p>
    <w:p w14:paraId="084DD3A3" w14:textId="77777777" w:rsidR="004C47AD" w:rsidRPr="002B7D01" w:rsidRDefault="004C47AD" w:rsidP="004C47AD">
      <w:pPr>
        <w:bidi/>
        <w:jc w:val="both"/>
        <w:rPr>
          <w:rFonts w:cs="David" w:hint="cs"/>
          <w:rtl/>
        </w:rPr>
      </w:pPr>
      <w:r w:rsidRPr="002B7D01">
        <w:rPr>
          <w:rFonts w:cs="David" w:hint="cs"/>
          <w:rtl/>
        </w:rPr>
        <w:tab/>
        <w:t xml:space="preserve"> מקבל.</w:t>
      </w:r>
    </w:p>
    <w:p w14:paraId="2CBCC1EC" w14:textId="77777777" w:rsidR="004C47AD" w:rsidRPr="002B7D01" w:rsidRDefault="004C47AD" w:rsidP="004C47AD">
      <w:pPr>
        <w:bidi/>
        <w:jc w:val="both"/>
        <w:rPr>
          <w:rFonts w:cs="David" w:hint="cs"/>
          <w:rtl/>
        </w:rPr>
      </w:pPr>
    </w:p>
    <w:p w14:paraId="60684CEE" w14:textId="77777777" w:rsidR="004C47AD" w:rsidRPr="002B7D01" w:rsidRDefault="004C47AD" w:rsidP="004C47AD">
      <w:pPr>
        <w:bidi/>
        <w:ind w:left="927"/>
        <w:jc w:val="both"/>
        <w:rPr>
          <w:rFonts w:cs="David" w:hint="cs"/>
          <w:b/>
          <w:bCs/>
          <w:u w:val="single"/>
          <w:rtl/>
        </w:rPr>
      </w:pPr>
      <w:r w:rsidRPr="002B7D01">
        <w:rPr>
          <w:rFonts w:cs="David"/>
          <w:rtl/>
        </w:rPr>
        <w:br w:type="page"/>
      </w:r>
      <w:r w:rsidRPr="002B7D01">
        <w:rPr>
          <w:rFonts w:cs="David" w:hint="cs"/>
          <w:b/>
          <w:bCs/>
          <w:u w:val="single"/>
          <w:rtl/>
        </w:rPr>
        <w:t>ד.</w:t>
      </w:r>
      <w:r w:rsidRPr="002B7D01">
        <w:rPr>
          <w:rFonts w:cs="David" w:hint="cs"/>
          <w:b/>
          <w:bCs/>
          <w:u w:val="single"/>
          <w:rtl/>
        </w:rPr>
        <w:tab/>
        <w:t>שונות.</w:t>
      </w:r>
    </w:p>
    <w:p w14:paraId="1C5C2A45" w14:textId="77777777" w:rsidR="004C47AD" w:rsidRPr="002B7D01" w:rsidRDefault="004C47AD" w:rsidP="004C47AD">
      <w:pPr>
        <w:bidi/>
        <w:jc w:val="both"/>
        <w:rPr>
          <w:rFonts w:cs="David" w:hint="cs"/>
          <w:rtl/>
        </w:rPr>
      </w:pPr>
    </w:p>
    <w:p w14:paraId="16CE4A72"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030AC5CB" w14:textId="77777777" w:rsidR="004C47AD" w:rsidRPr="002B7D01" w:rsidRDefault="004C47AD" w:rsidP="004C47AD">
      <w:pPr>
        <w:bidi/>
        <w:jc w:val="both"/>
        <w:rPr>
          <w:rFonts w:cs="David" w:hint="cs"/>
          <w:rtl/>
        </w:rPr>
      </w:pPr>
    </w:p>
    <w:p w14:paraId="4F52B012" w14:textId="77777777" w:rsidR="004C47AD" w:rsidRPr="002B7D01" w:rsidRDefault="004C47AD" w:rsidP="004C47AD">
      <w:pPr>
        <w:bidi/>
        <w:jc w:val="both"/>
        <w:rPr>
          <w:rFonts w:cs="David" w:hint="cs"/>
          <w:rtl/>
        </w:rPr>
      </w:pPr>
      <w:r w:rsidRPr="002B7D01">
        <w:rPr>
          <w:rFonts w:cs="David" w:hint="cs"/>
          <w:rtl/>
        </w:rPr>
        <w:tab/>
        <w:t xml:space="preserve">אני עוברת לשונות. חבר הכנסת מרגי, ואחריו </w:t>
      </w:r>
      <w:r w:rsidRPr="002B7D01">
        <w:rPr>
          <w:rFonts w:cs="David"/>
          <w:rtl/>
        </w:rPr>
        <w:t>–</w:t>
      </w:r>
      <w:r w:rsidRPr="002B7D01">
        <w:rPr>
          <w:rFonts w:cs="David" w:hint="cs"/>
          <w:rtl/>
        </w:rPr>
        <w:t xml:space="preserve"> יורם מרציאנו.</w:t>
      </w:r>
    </w:p>
    <w:p w14:paraId="32398CA4" w14:textId="77777777" w:rsidR="004C47AD" w:rsidRPr="002B7D01" w:rsidRDefault="004C47AD" w:rsidP="004C47AD">
      <w:pPr>
        <w:bidi/>
        <w:jc w:val="both"/>
        <w:rPr>
          <w:rFonts w:cs="David" w:hint="cs"/>
          <w:rtl/>
        </w:rPr>
      </w:pPr>
    </w:p>
    <w:p w14:paraId="64D541D9" w14:textId="77777777" w:rsidR="004C47AD" w:rsidRPr="002B7D01" w:rsidRDefault="004C47AD" w:rsidP="004C47AD">
      <w:pPr>
        <w:bidi/>
        <w:jc w:val="both"/>
        <w:rPr>
          <w:rFonts w:cs="David" w:hint="cs"/>
          <w:rtl/>
        </w:rPr>
      </w:pPr>
      <w:r w:rsidRPr="002B7D01">
        <w:rPr>
          <w:rFonts w:cs="David" w:hint="cs"/>
          <w:u w:val="single"/>
          <w:rtl/>
        </w:rPr>
        <w:t>יעקב מרגי:</w:t>
      </w:r>
    </w:p>
    <w:p w14:paraId="644C0C9A" w14:textId="77777777" w:rsidR="004C47AD" w:rsidRPr="002B7D01" w:rsidRDefault="004C47AD" w:rsidP="004C47AD">
      <w:pPr>
        <w:bidi/>
        <w:jc w:val="both"/>
        <w:rPr>
          <w:rFonts w:cs="David" w:hint="cs"/>
          <w:rtl/>
        </w:rPr>
      </w:pPr>
    </w:p>
    <w:p w14:paraId="548C69ED" w14:textId="77777777" w:rsidR="004C47AD" w:rsidRPr="002B7D01" w:rsidRDefault="004C47AD" w:rsidP="004C47AD">
      <w:pPr>
        <w:bidi/>
        <w:jc w:val="both"/>
        <w:rPr>
          <w:rFonts w:cs="David" w:hint="cs"/>
          <w:rtl/>
        </w:rPr>
      </w:pPr>
      <w:r w:rsidRPr="002B7D01">
        <w:rPr>
          <w:rFonts w:cs="David" w:hint="cs"/>
          <w:rtl/>
        </w:rPr>
        <w:tab/>
        <w:t xml:space="preserve"> גברתי היושבת-ראש, התקציב וחוק ההסדרים הונחו לפני הרבה זמן על שולחן הכנסת. התקציב הובא להחלטה בוועדת הכנסת. משום מה חוק ההסדרים לא מגיע לשולחנה של ועדת הכנסת, והייתי רוצה לבקש מיושבת-ראש ועדת הכנסת שתאמר לנו מה המגמות, מה הכיוון, מתי זה הולך להיות, כי לחברי הכסת יש מה לומר בנושא.</w:t>
      </w:r>
    </w:p>
    <w:p w14:paraId="29C89E36" w14:textId="77777777" w:rsidR="004C47AD" w:rsidRPr="002B7D01" w:rsidRDefault="004C47AD" w:rsidP="004C47AD">
      <w:pPr>
        <w:bidi/>
        <w:jc w:val="both"/>
        <w:rPr>
          <w:rFonts w:cs="David" w:hint="cs"/>
          <w:rtl/>
        </w:rPr>
      </w:pPr>
    </w:p>
    <w:p w14:paraId="106A53CA"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5A1D1B83" w14:textId="77777777" w:rsidR="004C47AD" w:rsidRPr="002B7D01" w:rsidRDefault="004C47AD" w:rsidP="004C47AD">
      <w:pPr>
        <w:bidi/>
        <w:jc w:val="both"/>
        <w:rPr>
          <w:rFonts w:cs="David" w:hint="cs"/>
          <w:rtl/>
        </w:rPr>
      </w:pPr>
    </w:p>
    <w:p w14:paraId="29B55419" w14:textId="77777777" w:rsidR="004C47AD" w:rsidRPr="002B7D01" w:rsidRDefault="004C47AD" w:rsidP="004C47AD">
      <w:pPr>
        <w:bidi/>
        <w:jc w:val="both"/>
        <w:rPr>
          <w:rFonts w:cs="David" w:hint="cs"/>
          <w:rtl/>
        </w:rPr>
      </w:pPr>
      <w:r w:rsidRPr="002B7D01">
        <w:rPr>
          <w:rFonts w:cs="David" w:hint="cs"/>
          <w:rtl/>
        </w:rPr>
        <w:tab/>
        <w:t>למען השקיפות וההגינות, שיתפתי אתכם לאורך כל הדרך מה קורה לגבי חוק ההסדרים, ואני לא רואה פסול שנמשיך לעשות את זה גם עכשיו. אתמול התקיימה ישיבה אצל יושבת-ראש הכנסת, בהשתתפות ראש אגף התקציבים, יושב-ראש הקוא</w:t>
      </w:r>
      <w:smartTag w:uri="urn:schemas-microsoft-com:office:smarttags" w:element="PersonName">
        <w:r w:rsidRPr="002B7D01">
          <w:rPr>
            <w:rFonts w:cs="David" w:hint="cs"/>
            <w:rtl/>
          </w:rPr>
          <w:t>לי</w:t>
        </w:r>
      </w:smartTag>
      <w:r w:rsidRPr="002B7D01">
        <w:rPr>
          <w:rFonts w:cs="David" w:hint="cs"/>
          <w:rtl/>
        </w:rPr>
        <w:t>ציה ואנוכי, כאשר המגמה של ראש אגף תקציבים, אותה מגמה שהיתה נשארה גם עתה, למעט רפו</w:t>
      </w:r>
      <w:smartTag w:uri="urn:schemas-microsoft-com:office:smarttags" w:element="PersonName">
        <w:r w:rsidRPr="002B7D01">
          <w:rPr>
            <w:rFonts w:cs="David" w:hint="cs"/>
            <w:rtl/>
          </w:rPr>
          <w:t>רמה</w:t>
        </w:r>
      </w:smartTag>
      <w:r w:rsidRPr="002B7D01">
        <w:rPr>
          <w:rFonts w:cs="David" w:hint="cs"/>
          <w:rtl/>
        </w:rPr>
        <w:t xml:space="preserve"> אחת שאפשר לומר שכבר יצאה מחוק ההסדרים, וזו הרפו</w:t>
      </w:r>
      <w:smartTag w:uri="urn:schemas-microsoft-com:office:smarttags" w:element="PersonName">
        <w:r w:rsidRPr="002B7D01">
          <w:rPr>
            <w:rFonts w:cs="David" w:hint="cs"/>
            <w:rtl/>
          </w:rPr>
          <w:t>רמה</w:t>
        </w:r>
      </w:smartTag>
      <w:r w:rsidRPr="002B7D01">
        <w:rPr>
          <w:rFonts w:cs="David" w:hint="cs"/>
          <w:rtl/>
        </w:rPr>
        <w:t xml:space="preserve"> של ההוצאה לפועל. </w:t>
      </w:r>
    </w:p>
    <w:p w14:paraId="2C67FEF4" w14:textId="77777777" w:rsidR="004C47AD" w:rsidRPr="002B7D01" w:rsidRDefault="004C47AD" w:rsidP="004C47AD">
      <w:pPr>
        <w:bidi/>
        <w:jc w:val="both"/>
        <w:rPr>
          <w:rFonts w:cs="David" w:hint="cs"/>
          <w:rtl/>
        </w:rPr>
      </w:pPr>
    </w:p>
    <w:p w14:paraId="2CAC8F23" w14:textId="77777777" w:rsidR="004C47AD" w:rsidRPr="002B7D01" w:rsidRDefault="004C47AD" w:rsidP="004C47AD">
      <w:pPr>
        <w:bidi/>
        <w:jc w:val="both"/>
        <w:rPr>
          <w:rFonts w:cs="David" w:hint="cs"/>
          <w:rtl/>
        </w:rPr>
      </w:pPr>
      <w:r w:rsidRPr="002B7D01">
        <w:rPr>
          <w:rFonts w:cs="David" w:hint="cs"/>
          <w:rtl/>
        </w:rPr>
        <w:tab/>
        <w:t>מצד אחד, אנחנו נתונים לסד הזמנים של ה-31 בדצמבר, מצד שני, נשאלת השאלה מה קורה לגבי חוק ההסדרים.</w:t>
      </w:r>
    </w:p>
    <w:p w14:paraId="72FC09E7" w14:textId="77777777" w:rsidR="004C47AD" w:rsidRPr="002B7D01" w:rsidRDefault="004C47AD" w:rsidP="004C47AD">
      <w:pPr>
        <w:bidi/>
        <w:jc w:val="both"/>
        <w:rPr>
          <w:rFonts w:cs="David" w:hint="cs"/>
          <w:rtl/>
        </w:rPr>
      </w:pPr>
    </w:p>
    <w:p w14:paraId="4A14DB1A" w14:textId="77777777" w:rsidR="004C47AD" w:rsidRPr="002B7D01" w:rsidRDefault="004C47AD" w:rsidP="004C47AD">
      <w:pPr>
        <w:bidi/>
        <w:jc w:val="both"/>
        <w:rPr>
          <w:rFonts w:cs="David" w:hint="cs"/>
          <w:u w:val="single"/>
          <w:rtl/>
        </w:rPr>
      </w:pPr>
      <w:r w:rsidRPr="002B7D01">
        <w:rPr>
          <w:rFonts w:cs="David" w:hint="cs"/>
          <w:u w:val="single"/>
          <w:rtl/>
        </w:rPr>
        <w:t>גדעון סער:</w:t>
      </w:r>
    </w:p>
    <w:p w14:paraId="1D265BC6" w14:textId="77777777" w:rsidR="004C47AD" w:rsidRPr="002B7D01" w:rsidRDefault="004C47AD" w:rsidP="004C47AD">
      <w:pPr>
        <w:bidi/>
        <w:jc w:val="both"/>
        <w:rPr>
          <w:rFonts w:cs="David" w:hint="cs"/>
          <w:u w:val="single"/>
          <w:rtl/>
        </w:rPr>
      </w:pPr>
    </w:p>
    <w:p w14:paraId="639B80E9" w14:textId="77777777" w:rsidR="004C47AD" w:rsidRPr="002B7D01" w:rsidRDefault="004C47AD" w:rsidP="004C47AD">
      <w:pPr>
        <w:bidi/>
        <w:jc w:val="both"/>
        <w:rPr>
          <w:rFonts w:cs="David" w:hint="cs"/>
          <w:rtl/>
        </w:rPr>
      </w:pPr>
      <w:r w:rsidRPr="002B7D01">
        <w:rPr>
          <w:rFonts w:cs="David" w:hint="cs"/>
          <w:rtl/>
        </w:rPr>
        <w:tab/>
        <w:t xml:space="preserve"> 31 במרץ.</w:t>
      </w:r>
    </w:p>
    <w:p w14:paraId="5FAD5D82" w14:textId="77777777" w:rsidR="004C47AD" w:rsidRPr="002B7D01" w:rsidRDefault="004C47AD" w:rsidP="004C47AD">
      <w:pPr>
        <w:bidi/>
        <w:jc w:val="both"/>
        <w:rPr>
          <w:rFonts w:cs="David" w:hint="cs"/>
          <w:rtl/>
        </w:rPr>
      </w:pPr>
    </w:p>
    <w:p w14:paraId="18E92F87"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44D105B7" w14:textId="77777777" w:rsidR="004C47AD" w:rsidRPr="002B7D01" w:rsidRDefault="004C47AD" w:rsidP="004C47AD">
      <w:pPr>
        <w:bidi/>
        <w:jc w:val="both"/>
        <w:rPr>
          <w:rFonts w:cs="David" w:hint="cs"/>
          <w:rtl/>
        </w:rPr>
      </w:pPr>
    </w:p>
    <w:p w14:paraId="21D515C0" w14:textId="77777777" w:rsidR="004C47AD" w:rsidRPr="002B7D01" w:rsidRDefault="004C47AD" w:rsidP="004C47AD">
      <w:pPr>
        <w:bidi/>
        <w:jc w:val="both"/>
        <w:rPr>
          <w:rFonts w:cs="David" w:hint="cs"/>
          <w:rtl/>
        </w:rPr>
      </w:pPr>
      <w:r w:rsidRPr="002B7D01">
        <w:rPr>
          <w:rFonts w:cs="David" w:hint="cs"/>
          <w:rtl/>
        </w:rPr>
        <w:tab/>
        <w:t>יושב-ראש הקוא</w:t>
      </w:r>
      <w:smartTag w:uri="urn:schemas-microsoft-com:office:smarttags" w:element="PersonName">
        <w:r w:rsidRPr="002B7D01">
          <w:rPr>
            <w:rFonts w:cs="David" w:hint="cs"/>
            <w:rtl/>
          </w:rPr>
          <w:t>לי</w:t>
        </w:r>
      </w:smartTag>
      <w:r w:rsidRPr="002B7D01">
        <w:rPr>
          <w:rFonts w:cs="David" w:hint="cs"/>
          <w:rtl/>
        </w:rPr>
        <w:t>ציה ואנוכי מנה</w:t>
      </w:r>
      <w:smartTag w:uri="urn:schemas-microsoft-com:office:smarttags" w:element="PersonName">
        <w:r w:rsidRPr="002B7D01">
          <w:rPr>
            <w:rFonts w:cs="David" w:hint="cs"/>
            <w:rtl/>
          </w:rPr>
          <w:t>לי</w:t>
        </w:r>
      </w:smartTag>
      <w:r w:rsidRPr="002B7D01">
        <w:rPr>
          <w:rFonts w:cs="David" w:hint="cs"/>
          <w:rtl/>
        </w:rPr>
        <w:t>ם מגעים אינטנסיביים עם האוצר במטרה להוביל לה</w:t>
      </w:r>
      <w:smartTag w:uri="urn:schemas-microsoft-com:office:smarttags" w:element="PersonName">
        <w:r w:rsidRPr="002B7D01">
          <w:rPr>
            <w:rFonts w:cs="David" w:hint="cs"/>
            <w:rtl/>
          </w:rPr>
          <w:t>לי</w:t>
        </w:r>
      </w:smartTag>
      <w:r w:rsidRPr="002B7D01">
        <w:rPr>
          <w:rFonts w:cs="David" w:hint="cs"/>
          <w:rtl/>
        </w:rPr>
        <w:t>ך חקיקה ראוי, דמוקרטי וענייני, תוך שמיעת כל הגורמים בכנסת, וגם יושב-ראש הקוא</w:t>
      </w:r>
      <w:smartTag w:uri="urn:schemas-microsoft-com:office:smarttags" w:element="PersonName">
        <w:r w:rsidRPr="002B7D01">
          <w:rPr>
            <w:rFonts w:cs="David" w:hint="cs"/>
            <w:rtl/>
          </w:rPr>
          <w:t>לי</w:t>
        </w:r>
      </w:smartTag>
      <w:r w:rsidRPr="002B7D01">
        <w:rPr>
          <w:rFonts w:cs="David" w:hint="cs"/>
          <w:rtl/>
        </w:rPr>
        <w:t>ציה וגם אני סבורים, שכל הרפורמות הללו ניתן להוביל במהלך חקיקה רגיל, שיהיה עד תום כנס החורף, זאת אומרת, 31 למרץ. אבל מכיוון שחברי כנסת לא מעטים שוא</w:t>
      </w:r>
      <w:smartTag w:uri="urn:schemas-microsoft-com:office:smarttags" w:element="PersonName">
        <w:r w:rsidRPr="002B7D01">
          <w:rPr>
            <w:rFonts w:cs="David" w:hint="cs"/>
            <w:rtl/>
          </w:rPr>
          <w:t>לי</w:t>
        </w:r>
      </w:smartTag>
      <w:r w:rsidRPr="002B7D01">
        <w:rPr>
          <w:rFonts w:cs="David" w:hint="cs"/>
          <w:rtl/>
        </w:rPr>
        <w:t>ם אותי לגבי חוק ההסדרים, כולל מנה</w:t>
      </w:r>
      <w:smartTag w:uri="urn:schemas-microsoft-com:office:smarttags" w:element="PersonName">
        <w:r w:rsidRPr="002B7D01">
          <w:rPr>
            <w:rFonts w:cs="David" w:hint="cs"/>
            <w:rtl/>
          </w:rPr>
          <w:t>לי</w:t>
        </w:r>
      </w:smartTag>
      <w:r w:rsidRPr="002B7D01">
        <w:rPr>
          <w:rFonts w:cs="David" w:hint="cs"/>
          <w:rtl/>
        </w:rPr>
        <w:t xml:space="preserve"> הוועדות, אני מציעה, שבשבוע הבא, חבר הכנסת יצחקי, נקיים דיון בנושא "חוק ההסדרים לאן", ב</w:t>
      </w:r>
      <w:smartTag w:uri="urn:schemas-microsoft-com:office:smarttags" w:element="PersonName">
        <w:r w:rsidRPr="002B7D01">
          <w:rPr>
            <w:rFonts w:cs="David" w:hint="cs"/>
            <w:rtl/>
          </w:rPr>
          <w:t>לי</w:t>
        </w:r>
      </w:smartTag>
      <w:r w:rsidRPr="002B7D01">
        <w:rPr>
          <w:rFonts w:cs="David" w:hint="cs"/>
          <w:rtl/>
        </w:rPr>
        <w:t xml:space="preserve"> להביא את הנושאים שעל סדר-היום, ב</w:t>
      </w:r>
      <w:smartTag w:uri="urn:schemas-microsoft-com:office:smarttags" w:element="PersonName">
        <w:r w:rsidRPr="002B7D01">
          <w:rPr>
            <w:rFonts w:cs="David" w:hint="cs"/>
            <w:rtl/>
          </w:rPr>
          <w:t>לי</w:t>
        </w:r>
      </w:smartTag>
      <w:r w:rsidRPr="002B7D01">
        <w:rPr>
          <w:rFonts w:cs="David" w:hint="cs"/>
          <w:rtl/>
        </w:rPr>
        <w:t xml:space="preserve"> עדיין לפצל. אני רוצה לשמוע, לקבל גיבוי מכם, חברי הוועדה, לשתף אתכם, ולראות איך אנחנו, כל חברי הוועדה, צועדים יחד לקראת תחילתה של, או עשיית היסטוריה, או לקראתה של דרך חדשה. הדיון יתקיים ביום שני. נקיים דיון שעתיים לפחות בנושא הזה. אני לא מדברת על החלוקה הנושאית של חוק ההסדרים.</w:t>
      </w:r>
    </w:p>
    <w:p w14:paraId="06B0192E" w14:textId="77777777" w:rsidR="004C47AD" w:rsidRPr="002B7D01" w:rsidRDefault="004C47AD" w:rsidP="004C47AD">
      <w:pPr>
        <w:bidi/>
        <w:jc w:val="both"/>
        <w:rPr>
          <w:rFonts w:cs="David" w:hint="cs"/>
          <w:rtl/>
        </w:rPr>
      </w:pPr>
    </w:p>
    <w:p w14:paraId="2CC2B68E" w14:textId="77777777" w:rsidR="004C47AD" w:rsidRPr="002B7D01" w:rsidRDefault="004C47AD" w:rsidP="004C47AD">
      <w:pPr>
        <w:bidi/>
        <w:jc w:val="both"/>
        <w:rPr>
          <w:rFonts w:cs="David" w:hint="cs"/>
          <w:rtl/>
        </w:rPr>
      </w:pPr>
      <w:r w:rsidRPr="002B7D01">
        <w:rPr>
          <w:rFonts w:cs="David" w:hint="cs"/>
          <w:u w:val="single"/>
          <w:rtl/>
        </w:rPr>
        <w:t>ראובן ריבלין:</w:t>
      </w:r>
    </w:p>
    <w:p w14:paraId="44E22BF2" w14:textId="77777777" w:rsidR="004C47AD" w:rsidRPr="002B7D01" w:rsidRDefault="004C47AD" w:rsidP="004C47AD">
      <w:pPr>
        <w:bidi/>
        <w:jc w:val="both"/>
        <w:rPr>
          <w:rFonts w:cs="David" w:hint="cs"/>
          <w:rtl/>
        </w:rPr>
      </w:pPr>
    </w:p>
    <w:p w14:paraId="33BCABE5" w14:textId="77777777" w:rsidR="004C47AD" w:rsidRPr="002B7D01" w:rsidRDefault="004C47AD" w:rsidP="004C47AD">
      <w:pPr>
        <w:bidi/>
        <w:jc w:val="both"/>
        <w:rPr>
          <w:rFonts w:cs="David" w:hint="cs"/>
          <w:rtl/>
        </w:rPr>
      </w:pPr>
      <w:r w:rsidRPr="002B7D01">
        <w:rPr>
          <w:rFonts w:cs="David" w:hint="cs"/>
          <w:rtl/>
        </w:rPr>
        <w:tab/>
        <w:t xml:space="preserve"> אני מציע בשעה 14:00.</w:t>
      </w:r>
    </w:p>
    <w:p w14:paraId="681B46E2" w14:textId="77777777" w:rsidR="004C47AD" w:rsidRPr="002B7D01" w:rsidRDefault="004C47AD" w:rsidP="004C47AD">
      <w:pPr>
        <w:bidi/>
        <w:jc w:val="both"/>
        <w:rPr>
          <w:rFonts w:cs="David" w:hint="cs"/>
          <w:rtl/>
        </w:rPr>
      </w:pPr>
    </w:p>
    <w:p w14:paraId="797B2C02" w14:textId="77777777" w:rsidR="004C47AD" w:rsidRPr="002B7D01" w:rsidRDefault="004C47AD" w:rsidP="004C47AD">
      <w:pPr>
        <w:bidi/>
        <w:jc w:val="both"/>
        <w:rPr>
          <w:rFonts w:cs="David" w:hint="cs"/>
          <w:u w:val="single"/>
          <w:rtl/>
        </w:rPr>
      </w:pPr>
      <w:r w:rsidRPr="002B7D01">
        <w:rPr>
          <w:rFonts w:cs="David" w:hint="cs"/>
          <w:u w:val="single"/>
          <w:rtl/>
        </w:rPr>
        <w:t>רוחמה אברהם:</w:t>
      </w:r>
    </w:p>
    <w:p w14:paraId="055435C0" w14:textId="77777777" w:rsidR="004C47AD" w:rsidRPr="002B7D01" w:rsidRDefault="004C47AD" w:rsidP="004C47AD">
      <w:pPr>
        <w:bidi/>
        <w:jc w:val="both"/>
        <w:rPr>
          <w:rFonts w:cs="David" w:hint="cs"/>
          <w:rtl/>
        </w:rPr>
      </w:pPr>
    </w:p>
    <w:p w14:paraId="0A9EC552" w14:textId="77777777" w:rsidR="004C47AD" w:rsidRPr="002B7D01" w:rsidRDefault="004C47AD" w:rsidP="004C47AD">
      <w:pPr>
        <w:bidi/>
        <w:jc w:val="both"/>
        <w:rPr>
          <w:rFonts w:cs="David" w:hint="cs"/>
          <w:rtl/>
        </w:rPr>
      </w:pPr>
      <w:r w:rsidRPr="002B7D01">
        <w:rPr>
          <w:rFonts w:cs="David" w:hint="cs"/>
          <w:rtl/>
        </w:rPr>
        <w:tab/>
        <w:t xml:space="preserve"> יש סיעות.</w:t>
      </w:r>
    </w:p>
    <w:p w14:paraId="0804819B" w14:textId="77777777" w:rsidR="004C47AD" w:rsidRPr="002B7D01" w:rsidRDefault="004C47AD" w:rsidP="004C47AD">
      <w:pPr>
        <w:bidi/>
        <w:jc w:val="both"/>
        <w:rPr>
          <w:rFonts w:cs="David" w:hint="cs"/>
          <w:rtl/>
        </w:rPr>
      </w:pPr>
    </w:p>
    <w:p w14:paraId="2FECCE3B" w14:textId="77777777" w:rsidR="004C47AD" w:rsidRPr="002B7D01" w:rsidRDefault="004C47AD" w:rsidP="004C47AD">
      <w:pPr>
        <w:bidi/>
        <w:jc w:val="both"/>
        <w:rPr>
          <w:rFonts w:cs="David" w:hint="cs"/>
          <w:rtl/>
        </w:rPr>
      </w:pPr>
      <w:r w:rsidRPr="002B7D01">
        <w:rPr>
          <w:rFonts w:cs="David" w:hint="cs"/>
          <w:u w:val="single"/>
          <w:rtl/>
        </w:rPr>
        <w:t>ראובן ריבלין:</w:t>
      </w:r>
    </w:p>
    <w:p w14:paraId="2AB08CBE" w14:textId="77777777" w:rsidR="004C47AD" w:rsidRPr="002B7D01" w:rsidRDefault="004C47AD" w:rsidP="004C47AD">
      <w:pPr>
        <w:bidi/>
        <w:jc w:val="both"/>
        <w:rPr>
          <w:rFonts w:cs="David" w:hint="cs"/>
          <w:rtl/>
        </w:rPr>
      </w:pPr>
    </w:p>
    <w:p w14:paraId="521430A9" w14:textId="77777777" w:rsidR="004C47AD" w:rsidRPr="002B7D01" w:rsidRDefault="004C47AD" w:rsidP="004C47AD">
      <w:pPr>
        <w:bidi/>
        <w:jc w:val="both"/>
        <w:rPr>
          <w:rFonts w:cs="David" w:hint="cs"/>
          <w:rtl/>
        </w:rPr>
      </w:pPr>
      <w:r w:rsidRPr="002B7D01">
        <w:rPr>
          <w:rFonts w:cs="David" w:hint="cs"/>
          <w:rtl/>
        </w:rPr>
        <w:tab/>
        <w:t xml:space="preserve"> יום שלישי בשעה 14:00.</w:t>
      </w:r>
    </w:p>
    <w:p w14:paraId="6B9BA2DA" w14:textId="77777777" w:rsidR="004C47AD" w:rsidRPr="002B7D01" w:rsidRDefault="004C47AD" w:rsidP="004C47AD">
      <w:pPr>
        <w:bidi/>
        <w:jc w:val="both"/>
        <w:rPr>
          <w:rFonts w:cs="David" w:hint="cs"/>
          <w:rtl/>
        </w:rPr>
      </w:pPr>
    </w:p>
    <w:p w14:paraId="4CC36EC5" w14:textId="77777777" w:rsidR="004C47AD" w:rsidRPr="002B7D01" w:rsidRDefault="004C47AD" w:rsidP="004C47AD">
      <w:pPr>
        <w:bidi/>
        <w:jc w:val="both"/>
        <w:rPr>
          <w:rFonts w:cs="David" w:hint="cs"/>
          <w:rtl/>
        </w:rPr>
      </w:pPr>
      <w:r w:rsidRPr="002B7D01">
        <w:rPr>
          <w:rFonts w:cs="David" w:hint="cs"/>
          <w:u w:val="single"/>
          <w:rtl/>
        </w:rPr>
        <w:t>משה שרוני:</w:t>
      </w:r>
    </w:p>
    <w:p w14:paraId="007D52DD" w14:textId="77777777" w:rsidR="004C47AD" w:rsidRPr="002B7D01" w:rsidRDefault="004C47AD" w:rsidP="004C47AD">
      <w:pPr>
        <w:bidi/>
        <w:jc w:val="both"/>
        <w:rPr>
          <w:rFonts w:cs="David" w:hint="cs"/>
          <w:rtl/>
        </w:rPr>
      </w:pPr>
    </w:p>
    <w:p w14:paraId="62E08CD9" w14:textId="77777777" w:rsidR="004C47AD" w:rsidRPr="002B7D01" w:rsidRDefault="004C47AD" w:rsidP="004C47AD">
      <w:pPr>
        <w:bidi/>
        <w:jc w:val="both"/>
        <w:rPr>
          <w:rFonts w:cs="David" w:hint="cs"/>
          <w:rtl/>
        </w:rPr>
      </w:pPr>
      <w:r w:rsidRPr="002B7D01">
        <w:rPr>
          <w:rFonts w:cs="David" w:hint="cs"/>
          <w:rtl/>
        </w:rPr>
        <w:tab/>
        <w:t>גברתי, לא בבוקר.</w:t>
      </w:r>
    </w:p>
    <w:p w14:paraId="5B88533F" w14:textId="77777777" w:rsidR="004C47AD" w:rsidRPr="002B7D01" w:rsidRDefault="004C47AD" w:rsidP="004C47AD">
      <w:pPr>
        <w:bidi/>
        <w:jc w:val="both"/>
        <w:rPr>
          <w:rFonts w:cs="David" w:hint="cs"/>
          <w:rtl/>
        </w:rPr>
      </w:pPr>
      <w:r w:rsidRPr="002B7D01">
        <w:rPr>
          <w:rFonts w:cs="David"/>
          <w:u w:val="single"/>
          <w:rtl/>
        </w:rPr>
        <w:br w:type="page"/>
      </w:r>
      <w:r w:rsidRPr="002B7D01">
        <w:rPr>
          <w:rFonts w:cs="David" w:hint="cs"/>
          <w:u w:val="single"/>
          <w:rtl/>
        </w:rPr>
        <w:t>יורם מרציאנו:</w:t>
      </w:r>
    </w:p>
    <w:p w14:paraId="17EE8B34" w14:textId="77777777" w:rsidR="004C47AD" w:rsidRPr="002B7D01" w:rsidRDefault="004C47AD" w:rsidP="004C47AD">
      <w:pPr>
        <w:bidi/>
        <w:jc w:val="both"/>
        <w:rPr>
          <w:rFonts w:cs="David" w:hint="cs"/>
          <w:rtl/>
        </w:rPr>
      </w:pPr>
    </w:p>
    <w:p w14:paraId="355F1246" w14:textId="77777777" w:rsidR="004C47AD" w:rsidRPr="002B7D01" w:rsidRDefault="004C47AD" w:rsidP="004C47AD">
      <w:pPr>
        <w:bidi/>
        <w:jc w:val="both"/>
        <w:rPr>
          <w:rFonts w:cs="David" w:hint="cs"/>
          <w:rtl/>
        </w:rPr>
      </w:pPr>
      <w:r w:rsidRPr="002B7D01">
        <w:rPr>
          <w:rFonts w:cs="David" w:hint="cs"/>
          <w:rtl/>
        </w:rPr>
        <w:tab/>
        <w:t xml:space="preserve"> תני לנו זמן להתכונן, לשבת בינינו לבין עצמנו, כדי להגיע מגובשים ולא להתווכח פה, לפחות הקואליציה.</w:t>
      </w:r>
    </w:p>
    <w:p w14:paraId="1B4CCCBE" w14:textId="77777777" w:rsidR="004C47AD" w:rsidRPr="002B7D01" w:rsidRDefault="004C47AD" w:rsidP="004C47AD">
      <w:pPr>
        <w:bidi/>
        <w:jc w:val="both"/>
        <w:rPr>
          <w:rFonts w:cs="David" w:hint="cs"/>
          <w:rtl/>
        </w:rPr>
      </w:pPr>
    </w:p>
    <w:p w14:paraId="6C57492C"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6B9F0701" w14:textId="77777777" w:rsidR="004C47AD" w:rsidRPr="002B7D01" w:rsidRDefault="004C47AD" w:rsidP="004C47AD">
      <w:pPr>
        <w:bidi/>
        <w:jc w:val="both"/>
        <w:rPr>
          <w:rFonts w:cs="David" w:hint="cs"/>
          <w:rtl/>
        </w:rPr>
      </w:pPr>
    </w:p>
    <w:p w14:paraId="4EDCB277" w14:textId="77777777" w:rsidR="004C47AD" w:rsidRPr="002B7D01" w:rsidRDefault="004C47AD" w:rsidP="004C47AD">
      <w:pPr>
        <w:bidi/>
        <w:jc w:val="both"/>
        <w:rPr>
          <w:rFonts w:cs="David" w:hint="cs"/>
          <w:rtl/>
        </w:rPr>
      </w:pPr>
      <w:r w:rsidRPr="002B7D01">
        <w:rPr>
          <w:rFonts w:cs="David" w:hint="cs"/>
          <w:rtl/>
        </w:rPr>
        <w:tab/>
        <w:t>אני אקיים את זה ביום שלישי הבא בשעה 8:30 או 9:00 עד השעה 11:00. יהיו שעתיים של דיון, אנחנו לא נכנסים לרשימה הנושאית של הצעת החוק, אנחנו מדברים על ההיבט של חוק ההסדרים מול הכנסת.</w:t>
      </w:r>
    </w:p>
    <w:p w14:paraId="03B757E0" w14:textId="77777777" w:rsidR="004C47AD" w:rsidRPr="002B7D01" w:rsidRDefault="004C47AD" w:rsidP="004C47AD">
      <w:pPr>
        <w:bidi/>
        <w:jc w:val="both"/>
        <w:rPr>
          <w:rFonts w:cs="David" w:hint="cs"/>
          <w:rtl/>
        </w:rPr>
      </w:pPr>
    </w:p>
    <w:p w14:paraId="2BB2DB48" w14:textId="77777777" w:rsidR="004C47AD" w:rsidRPr="002B7D01" w:rsidRDefault="004C47AD" w:rsidP="004C47AD">
      <w:pPr>
        <w:bidi/>
        <w:jc w:val="both"/>
        <w:rPr>
          <w:rFonts w:cs="David" w:hint="cs"/>
          <w:rtl/>
        </w:rPr>
      </w:pPr>
      <w:r w:rsidRPr="002B7D01">
        <w:rPr>
          <w:rFonts w:cs="David" w:hint="cs"/>
          <w:u w:val="single"/>
          <w:rtl/>
        </w:rPr>
        <w:t>אבשלום וילן:</w:t>
      </w:r>
    </w:p>
    <w:p w14:paraId="079327C3" w14:textId="77777777" w:rsidR="004C47AD" w:rsidRPr="002B7D01" w:rsidRDefault="004C47AD" w:rsidP="004C47AD">
      <w:pPr>
        <w:bidi/>
        <w:jc w:val="both"/>
        <w:rPr>
          <w:rFonts w:cs="David" w:hint="cs"/>
          <w:rtl/>
        </w:rPr>
      </w:pPr>
    </w:p>
    <w:p w14:paraId="336905B5" w14:textId="77777777" w:rsidR="004C47AD" w:rsidRPr="002B7D01" w:rsidRDefault="004C47AD" w:rsidP="004C47AD">
      <w:pPr>
        <w:bidi/>
        <w:jc w:val="both"/>
        <w:rPr>
          <w:rFonts w:cs="David" w:hint="cs"/>
          <w:rtl/>
        </w:rPr>
      </w:pPr>
      <w:r w:rsidRPr="002B7D01">
        <w:rPr>
          <w:rFonts w:cs="David" w:hint="cs"/>
          <w:rtl/>
        </w:rPr>
        <w:tab/>
        <w:t>גברתי, יש לי הצעה. החוק מדבר על תקציב המדינה, הוא לא מדבר על חוק ההסדרים. את צודקת במאה אחוז בהתעקשות העקרונית שלך. לכן אם הם מתעקשים, יכולה הממשלה להעביר עד ה-31 בדצמבר את התקציב, ללא חוק ההסדרים.</w:t>
      </w:r>
    </w:p>
    <w:p w14:paraId="5F0CCE7D" w14:textId="77777777" w:rsidR="004C47AD" w:rsidRPr="002B7D01" w:rsidRDefault="004C47AD" w:rsidP="004C47AD">
      <w:pPr>
        <w:bidi/>
        <w:jc w:val="both"/>
        <w:rPr>
          <w:rFonts w:cs="David" w:hint="cs"/>
          <w:rtl/>
        </w:rPr>
      </w:pPr>
    </w:p>
    <w:p w14:paraId="095A742B"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6E275888" w14:textId="77777777" w:rsidR="004C47AD" w:rsidRPr="002B7D01" w:rsidRDefault="004C47AD" w:rsidP="004C47AD">
      <w:pPr>
        <w:bidi/>
        <w:jc w:val="both"/>
        <w:rPr>
          <w:rFonts w:cs="David" w:hint="cs"/>
          <w:rtl/>
        </w:rPr>
      </w:pPr>
    </w:p>
    <w:p w14:paraId="767C3B1C" w14:textId="77777777" w:rsidR="004C47AD" w:rsidRPr="002B7D01" w:rsidRDefault="004C47AD" w:rsidP="004C47AD">
      <w:pPr>
        <w:bidi/>
        <w:jc w:val="both"/>
        <w:rPr>
          <w:rFonts w:cs="David" w:hint="cs"/>
          <w:rtl/>
        </w:rPr>
      </w:pPr>
      <w:r w:rsidRPr="002B7D01">
        <w:rPr>
          <w:rFonts w:cs="David" w:hint="cs"/>
          <w:rtl/>
        </w:rPr>
        <w:tab/>
        <w:t>אני לא רוצה לנהוג כך שעל כל חברי הוועדה יוטל המכבש הקוא</w:t>
      </w:r>
      <w:smartTag w:uri="urn:schemas-microsoft-com:office:smarttags" w:element="PersonName">
        <w:r w:rsidRPr="002B7D01">
          <w:rPr>
            <w:rFonts w:cs="David" w:hint="cs"/>
            <w:rtl/>
          </w:rPr>
          <w:t>לי</w:t>
        </w:r>
      </w:smartTag>
      <w:r w:rsidRPr="002B7D01">
        <w:rPr>
          <w:rFonts w:cs="David" w:hint="cs"/>
          <w:rtl/>
        </w:rPr>
        <w:t>ציוני בשבוע האחרון שלפני ה-31 בדצמבר, ואז אף אחד מאתנו לא יוכל לקיים דיון הולם וראוי.</w:t>
      </w:r>
    </w:p>
    <w:p w14:paraId="16F49BFB" w14:textId="77777777" w:rsidR="004C47AD" w:rsidRPr="002B7D01" w:rsidRDefault="004C47AD" w:rsidP="004C47AD">
      <w:pPr>
        <w:bidi/>
        <w:jc w:val="both"/>
        <w:rPr>
          <w:rFonts w:cs="David" w:hint="cs"/>
          <w:rtl/>
        </w:rPr>
      </w:pPr>
    </w:p>
    <w:p w14:paraId="4110BAEF" w14:textId="77777777" w:rsidR="004C47AD" w:rsidRPr="002B7D01" w:rsidRDefault="004C47AD" w:rsidP="004C47AD">
      <w:pPr>
        <w:bidi/>
        <w:jc w:val="both"/>
        <w:rPr>
          <w:rFonts w:cs="David" w:hint="cs"/>
          <w:rtl/>
        </w:rPr>
      </w:pPr>
      <w:r w:rsidRPr="002B7D01">
        <w:rPr>
          <w:rFonts w:cs="David" w:hint="cs"/>
          <w:u w:val="single"/>
          <w:rtl/>
        </w:rPr>
        <w:t>משה שרוני:</w:t>
      </w:r>
    </w:p>
    <w:p w14:paraId="39E038FE" w14:textId="77777777" w:rsidR="004C47AD" w:rsidRPr="002B7D01" w:rsidRDefault="004C47AD" w:rsidP="004C47AD">
      <w:pPr>
        <w:bidi/>
        <w:jc w:val="both"/>
        <w:rPr>
          <w:rFonts w:cs="David" w:hint="cs"/>
          <w:rtl/>
        </w:rPr>
      </w:pPr>
    </w:p>
    <w:p w14:paraId="69F73DC4" w14:textId="77777777" w:rsidR="004C47AD" w:rsidRPr="002B7D01" w:rsidRDefault="004C47AD" w:rsidP="004C47AD">
      <w:pPr>
        <w:bidi/>
        <w:jc w:val="both"/>
        <w:rPr>
          <w:rFonts w:cs="David" w:hint="cs"/>
          <w:rtl/>
        </w:rPr>
      </w:pPr>
      <w:r w:rsidRPr="002B7D01">
        <w:rPr>
          <w:rFonts w:cs="David" w:hint="cs"/>
          <w:rtl/>
        </w:rPr>
        <w:tab/>
        <w:t>אני מודיע שלא יהיה מכבש.</w:t>
      </w:r>
    </w:p>
    <w:p w14:paraId="4D096BB5" w14:textId="77777777" w:rsidR="004C47AD" w:rsidRPr="002B7D01" w:rsidRDefault="004C47AD" w:rsidP="004C47AD">
      <w:pPr>
        <w:bidi/>
        <w:jc w:val="both"/>
        <w:rPr>
          <w:rFonts w:cs="David" w:hint="cs"/>
          <w:rtl/>
        </w:rPr>
      </w:pPr>
    </w:p>
    <w:p w14:paraId="7D75E0FB" w14:textId="77777777" w:rsidR="004C47AD" w:rsidRPr="002B7D01" w:rsidRDefault="004C47AD" w:rsidP="004C47AD">
      <w:pPr>
        <w:bidi/>
        <w:jc w:val="both"/>
        <w:rPr>
          <w:rFonts w:cs="David" w:hint="cs"/>
          <w:u w:val="single"/>
          <w:rtl/>
        </w:rPr>
      </w:pPr>
      <w:r w:rsidRPr="002B7D01">
        <w:rPr>
          <w:rFonts w:cs="David" w:hint="cs"/>
          <w:u w:val="single"/>
          <w:rtl/>
        </w:rPr>
        <w:t>גדעון סער:</w:t>
      </w:r>
    </w:p>
    <w:p w14:paraId="2E450268" w14:textId="77777777" w:rsidR="004C47AD" w:rsidRPr="002B7D01" w:rsidRDefault="004C47AD" w:rsidP="004C47AD">
      <w:pPr>
        <w:bidi/>
        <w:jc w:val="both"/>
        <w:rPr>
          <w:rFonts w:cs="David" w:hint="cs"/>
          <w:u w:val="single"/>
          <w:rtl/>
        </w:rPr>
      </w:pPr>
    </w:p>
    <w:p w14:paraId="287A2820" w14:textId="77777777" w:rsidR="004C47AD" w:rsidRDefault="004C47AD" w:rsidP="004C47AD">
      <w:pPr>
        <w:bidi/>
        <w:jc w:val="both"/>
        <w:rPr>
          <w:rFonts w:cs="David" w:hint="cs"/>
          <w:rtl/>
        </w:rPr>
      </w:pPr>
      <w:r w:rsidRPr="002B7D01">
        <w:rPr>
          <w:rFonts w:cs="David" w:hint="cs"/>
          <w:rtl/>
        </w:rPr>
        <w:tab/>
        <w:t xml:space="preserve"> אני רוצה לנצל את ההזדמנות שנמצא כאן יושב-ראש הקוא</w:t>
      </w:r>
      <w:smartTag w:uri="urn:schemas-microsoft-com:office:smarttags" w:element="PersonName">
        <w:r w:rsidRPr="002B7D01">
          <w:rPr>
            <w:rFonts w:cs="David" w:hint="cs"/>
            <w:rtl/>
          </w:rPr>
          <w:t>לי</w:t>
        </w:r>
      </w:smartTag>
      <w:r w:rsidRPr="002B7D01">
        <w:rPr>
          <w:rFonts w:cs="David" w:hint="cs"/>
          <w:rtl/>
        </w:rPr>
        <w:t>ציה והנושא עולה ולומר לפרוטוקול את הדברים הבאים: למעט פגישה קצרה שהתקיימה בלשכתך בעניין זה, איתנו אף אחד לא בא בדברים. מתקיימת הידברות בין גורמי הממשלה והקוא</w:t>
      </w:r>
      <w:smartTag w:uri="urn:schemas-microsoft-com:office:smarttags" w:element="PersonName">
        <w:r w:rsidRPr="002B7D01">
          <w:rPr>
            <w:rFonts w:cs="David" w:hint="cs"/>
            <w:rtl/>
          </w:rPr>
          <w:t>לי</w:t>
        </w:r>
      </w:smartTag>
      <w:r w:rsidRPr="002B7D01">
        <w:rPr>
          <w:rFonts w:cs="David" w:hint="cs"/>
          <w:rtl/>
        </w:rPr>
        <w:t>ציה, שזה בסדר גמור.</w:t>
      </w:r>
    </w:p>
    <w:p w14:paraId="71620D04" w14:textId="77777777" w:rsidR="004C47AD" w:rsidRDefault="004C47AD" w:rsidP="004C47AD">
      <w:pPr>
        <w:bidi/>
        <w:jc w:val="both"/>
        <w:rPr>
          <w:rFonts w:cs="David" w:hint="cs"/>
          <w:rtl/>
        </w:rPr>
      </w:pPr>
    </w:p>
    <w:p w14:paraId="599A57E6"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112AFFBA" w14:textId="77777777" w:rsidR="004C47AD" w:rsidRDefault="004C47AD" w:rsidP="004C47AD">
      <w:pPr>
        <w:bidi/>
        <w:jc w:val="both"/>
        <w:rPr>
          <w:rFonts w:cs="David" w:hint="cs"/>
          <w:rtl/>
        </w:rPr>
      </w:pPr>
    </w:p>
    <w:p w14:paraId="39A14EFF" w14:textId="77777777" w:rsidR="004C47AD" w:rsidRPr="002B7D01" w:rsidRDefault="004C47AD" w:rsidP="004C47AD">
      <w:pPr>
        <w:bidi/>
        <w:jc w:val="both"/>
        <w:rPr>
          <w:rFonts w:cs="David" w:hint="cs"/>
          <w:rtl/>
        </w:rPr>
      </w:pPr>
      <w:r w:rsidRPr="002B7D01">
        <w:rPr>
          <w:rFonts w:cs="David" w:hint="cs"/>
          <w:rtl/>
        </w:rPr>
        <w:tab/>
        <w:t xml:space="preserve"> אנחנו מייצגים אתכם לא רע. אני מצהיר פה שלא יהיה שום דיון במהות לפני שנשב אתכם.</w:t>
      </w:r>
    </w:p>
    <w:p w14:paraId="7C6070F6" w14:textId="77777777" w:rsidR="004C47AD" w:rsidRPr="002B7D01" w:rsidRDefault="004C47AD" w:rsidP="004C47AD">
      <w:pPr>
        <w:bidi/>
        <w:jc w:val="both"/>
        <w:rPr>
          <w:rFonts w:cs="David" w:hint="cs"/>
          <w:rtl/>
        </w:rPr>
      </w:pPr>
    </w:p>
    <w:p w14:paraId="1ADA95E4" w14:textId="77777777" w:rsidR="004C47AD" w:rsidRPr="002B7D01" w:rsidRDefault="004C47AD" w:rsidP="004C47AD">
      <w:pPr>
        <w:bidi/>
        <w:jc w:val="both"/>
        <w:rPr>
          <w:rFonts w:cs="David" w:hint="cs"/>
          <w:u w:val="single"/>
          <w:rtl/>
        </w:rPr>
      </w:pPr>
      <w:r w:rsidRPr="002B7D01">
        <w:rPr>
          <w:rFonts w:cs="David" w:hint="cs"/>
          <w:u w:val="single"/>
          <w:rtl/>
        </w:rPr>
        <w:t>גדעון סער:</w:t>
      </w:r>
    </w:p>
    <w:p w14:paraId="4EB4FD81" w14:textId="77777777" w:rsidR="004C47AD" w:rsidRPr="002B7D01" w:rsidRDefault="004C47AD" w:rsidP="004C47AD">
      <w:pPr>
        <w:bidi/>
        <w:jc w:val="both"/>
        <w:rPr>
          <w:rFonts w:cs="David" w:hint="cs"/>
          <w:u w:val="single"/>
          <w:rtl/>
        </w:rPr>
      </w:pPr>
    </w:p>
    <w:p w14:paraId="106E281D" w14:textId="77777777" w:rsidR="004C47AD" w:rsidRPr="002B7D01" w:rsidRDefault="004C47AD" w:rsidP="004C47AD">
      <w:pPr>
        <w:bidi/>
        <w:jc w:val="both"/>
        <w:rPr>
          <w:rFonts w:cs="David" w:hint="cs"/>
          <w:rtl/>
        </w:rPr>
      </w:pPr>
      <w:r w:rsidRPr="002B7D01">
        <w:rPr>
          <w:rFonts w:cs="David" w:hint="cs"/>
          <w:rtl/>
        </w:rPr>
        <w:tab/>
        <w:t xml:space="preserve"> מעולם לא היה מצב שלא היתה הידברות עם האופוזיציה בעניין. יצא קול קורא בשבוע שעבר, שאני חתמתי ע</w:t>
      </w:r>
      <w:smartTag w:uri="urn:schemas-microsoft-com:office:smarttags" w:element="PersonName">
        <w:r w:rsidRPr="002B7D01">
          <w:rPr>
            <w:rFonts w:cs="David" w:hint="cs"/>
            <w:rtl/>
          </w:rPr>
          <w:t>לי</w:t>
        </w:r>
      </w:smartTag>
      <w:r w:rsidRPr="002B7D01">
        <w:rPr>
          <w:rFonts w:cs="David" w:hint="cs"/>
          <w:rtl/>
        </w:rPr>
        <w:t>ו, וחתמו עוד חברים, ואני מגבה את העמדה העקרונית של יושבת-ראש הוועדה בעניין הזה. עם זאת, אני יודע מה יקרה, בסופו של דבר תגיעו להסכמה, ואז איתנו כבר לא תהיה לכם סבלנות לדבר, כי תהיו בלחץ של זמן.</w:t>
      </w:r>
    </w:p>
    <w:p w14:paraId="6D05A9BD" w14:textId="77777777" w:rsidR="004C47AD" w:rsidRPr="002B7D01" w:rsidRDefault="004C47AD" w:rsidP="004C47AD">
      <w:pPr>
        <w:bidi/>
        <w:jc w:val="both"/>
        <w:rPr>
          <w:rFonts w:cs="David" w:hint="cs"/>
          <w:rtl/>
        </w:rPr>
      </w:pPr>
    </w:p>
    <w:p w14:paraId="0D4DA343"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767CEE85" w14:textId="77777777" w:rsidR="004C47AD" w:rsidRPr="002B7D01" w:rsidRDefault="004C47AD" w:rsidP="004C47AD">
      <w:pPr>
        <w:bidi/>
        <w:jc w:val="both"/>
        <w:rPr>
          <w:rFonts w:cs="David" w:hint="cs"/>
          <w:rtl/>
        </w:rPr>
      </w:pPr>
    </w:p>
    <w:p w14:paraId="31D75276" w14:textId="77777777" w:rsidR="004C47AD" w:rsidRPr="002B7D01" w:rsidRDefault="004C47AD" w:rsidP="004C47AD">
      <w:pPr>
        <w:bidi/>
        <w:jc w:val="both"/>
        <w:rPr>
          <w:rFonts w:cs="David" w:hint="cs"/>
          <w:rtl/>
        </w:rPr>
      </w:pPr>
      <w:r w:rsidRPr="002B7D01">
        <w:rPr>
          <w:rFonts w:cs="David" w:hint="cs"/>
          <w:rtl/>
        </w:rPr>
        <w:tab/>
        <w:t>זו הסיבה שאני מביאה את זה לדיון בשבוע הבא.</w:t>
      </w:r>
    </w:p>
    <w:p w14:paraId="2C83534F" w14:textId="77777777" w:rsidR="004C47AD" w:rsidRPr="002B7D01" w:rsidRDefault="004C47AD" w:rsidP="004C47AD">
      <w:pPr>
        <w:bidi/>
        <w:jc w:val="both"/>
        <w:rPr>
          <w:rFonts w:cs="David" w:hint="cs"/>
          <w:rtl/>
        </w:rPr>
      </w:pPr>
    </w:p>
    <w:p w14:paraId="451FBA64" w14:textId="77777777" w:rsidR="004C47AD" w:rsidRPr="002B7D01" w:rsidRDefault="004C47AD" w:rsidP="004C47AD">
      <w:pPr>
        <w:bidi/>
        <w:jc w:val="both"/>
        <w:rPr>
          <w:rFonts w:cs="David" w:hint="cs"/>
          <w:u w:val="single"/>
          <w:rtl/>
        </w:rPr>
      </w:pPr>
      <w:r w:rsidRPr="002B7D01">
        <w:rPr>
          <w:rFonts w:cs="David" w:hint="cs"/>
          <w:u w:val="single"/>
          <w:rtl/>
        </w:rPr>
        <w:t>גדעון סער:</w:t>
      </w:r>
    </w:p>
    <w:p w14:paraId="6D3E6D1C" w14:textId="77777777" w:rsidR="004C47AD" w:rsidRPr="002B7D01" w:rsidRDefault="004C47AD" w:rsidP="004C47AD">
      <w:pPr>
        <w:bidi/>
        <w:jc w:val="both"/>
        <w:rPr>
          <w:rFonts w:cs="David" w:hint="cs"/>
          <w:u w:val="single"/>
          <w:rtl/>
        </w:rPr>
      </w:pPr>
    </w:p>
    <w:p w14:paraId="0EECC2C3" w14:textId="77777777" w:rsidR="004C47AD" w:rsidRDefault="004C47AD" w:rsidP="004C47AD">
      <w:pPr>
        <w:bidi/>
        <w:jc w:val="both"/>
        <w:rPr>
          <w:rFonts w:cs="David" w:hint="cs"/>
          <w:rtl/>
        </w:rPr>
      </w:pPr>
      <w:r w:rsidRPr="002B7D01">
        <w:rPr>
          <w:rFonts w:cs="David" w:hint="cs"/>
          <w:rtl/>
        </w:rPr>
        <w:tab/>
        <w:t xml:space="preserve"> מעבר לדיון. יושבת-ראש הכנסת זוכרת את זה, כי היא היתה יושבת-ראש סיעת האופוזיציה הגדולה בקדנציה הקודמת, לא היו מגיעים לדיונים בלי שהיה איזה דיאלוג. </w:t>
      </w:r>
    </w:p>
    <w:p w14:paraId="2BF8626C" w14:textId="77777777" w:rsidR="004C47AD" w:rsidRDefault="004C47AD" w:rsidP="004C47AD">
      <w:pPr>
        <w:bidi/>
        <w:jc w:val="both"/>
        <w:rPr>
          <w:rFonts w:cs="David" w:hint="cs"/>
          <w:rtl/>
        </w:rPr>
      </w:pPr>
    </w:p>
    <w:p w14:paraId="72E489D2" w14:textId="77777777" w:rsidR="004C47AD" w:rsidRPr="004C47AD" w:rsidRDefault="004C47AD" w:rsidP="004C47AD">
      <w:pPr>
        <w:pStyle w:val="Heading5"/>
        <w:bidi/>
        <w:spacing w:before="0" w:after="0"/>
        <w:rPr>
          <w:rFonts w:cs="David" w:hint="cs"/>
          <w:b w:val="0"/>
          <w:bCs w:val="0"/>
          <w:i w:val="0"/>
          <w:iCs w:val="0"/>
          <w:sz w:val="24"/>
          <w:szCs w:val="24"/>
          <w:rtl/>
        </w:rPr>
      </w:pPr>
      <w:r w:rsidRPr="004C47AD">
        <w:rPr>
          <w:rFonts w:cs="David" w:hint="cs"/>
          <w:b w:val="0"/>
          <w:bCs w:val="0"/>
          <w:i w:val="0"/>
          <w:iCs w:val="0"/>
          <w:sz w:val="24"/>
          <w:szCs w:val="24"/>
          <w:u w:val="single"/>
          <w:rtl/>
        </w:rPr>
        <w:t>אביגדור יצחקי:</w:t>
      </w:r>
    </w:p>
    <w:p w14:paraId="44882D28" w14:textId="77777777" w:rsidR="004C47AD" w:rsidRDefault="004C47AD" w:rsidP="004C47AD">
      <w:pPr>
        <w:bidi/>
        <w:jc w:val="both"/>
        <w:rPr>
          <w:rFonts w:cs="David" w:hint="cs"/>
          <w:rtl/>
        </w:rPr>
      </w:pPr>
    </w:p>
    <w:p w14:paraId="373938B7" w14:textId="77777777" w:rsidR="004C47AD" w:rsidRPr="002B7D01" w:rsidRDefault="004C47AD" w:rsidP="004C47AD">
      <w:pPr>
        <w:bidi/>
        <w:jc w:val="both"/>
        <w:rPr>
          <w:rFonts w:cs="David" w:hint="cs"/>
          <w:rtl/>
        </w:rPr>
      </w:pPr>
      <w:r w:rsidRPr="002B7D01">
        <w:rPr>
          <w:rFonts w:cs="David" w:hint="cs"/>
          <w:rtl/>
        </w:rPr>
        <w:tab/>
        <w:t xml:space="preserve"> אני כופר בנושא הסבלנות.</w:t>
      </w:r>
    </w:p>
    <w:p w14:paraId="29418E83" w14:textId="77777777" w:rsidR="004C47AD" w:rsidRPr="002B7D01" w:rsidRDefault="004C47AD" w:rsidP="004C47AD">
      <w:pPr>
        <w:bidi/>
        <w:jc w:val="both"/>
        <w:rPr>
          <w:rFonts w:cs="David" w:hint="cs"/>
          <w:rtl/>
        </w:rPr>
      </w:pPr>
      <w:r w:rsidRPr="002B7D01">
        <w:rPr>
          <w:rFonts w:cs="David"/>
          <w:u w:val="single"/>
          <w:rtl/>
        </w:rPr>
        <w:br w:type="page"/>
      </w:r>
      <w:r w:rsidRPr="002B7D01">
        <w:rPr>
          <w:rFonts w:cs="David" w:hint="cs"/>
          <w:u w:val="single"/>
          <w:rtl/>
        </w:rPr>
        <w:t>היו"ר רוחמה אברהם:</w:t>
      </w:r>
    </w:p>
    <w:p w14:paraId="5304FCBF" w14:textId="77777777" w:rsidR="004C47AD" w:rsidRPr="002B7D01" w:rsidRDefault="004C47AD" w:rsidP="004C47AD">
      <w:pPr>
        <w:bidi/>
        <w:jc w:val="both"/>
        <w:rPr>
          <w:rFonts w:cs="David" w:hint="cs"/>
          <w:rtl/>
        </w:rPr>
      </w:pPr>
    </w:p>
    <w:p w14:paraId="01611E55" w14:textId="77777777" w:rsidR="004C47AD" w:rsidRPr="002B7D01" w:rsidRDefault="004C47AD" w:rsidP="004C47AD">
      <w:pPr>
        <w:bidi/>
        <w:jc w:val="both"/>
        <w:rPr>
          <w:rFonts w:cs="David" w:hint="cs"/>
          <w:rtl/>
        </w:rPr>
      </w:pPr>
      <w:r w:rsidRPr="002B7D01">
        <w:rPr>
          <w:rFonts w:cs="David" w:hint="cs"/>
          <w:rtl/>
        </w:rPr>
        <w:tab/>
        <w:t>יושב-ראש הקואליציה מודיע שתהיה לו כל הסבלנות שבעולם.</w:t>
      </w:r>
    </w:p>
    <w:p w14:paraId="05D5486C" w14:textId="77777777" w:rsidR="004C47AD" w:rsidRPr="002B7D01" w:rsidRDefault="004C47AD" w:rsidP="004C47AD">
      <w:pPr>
        <w:bidi/>
        <w:jc w:val="both"/>
        <w:rPr>
          <w:rFonts w:cs="David" w:hint="cs"/>
          <w:rtl/>
        </w:rPr>
      </w:pPr>
    </w:p>
    <w:p w14:paraId="62480AC9" w14:textId="77777777" w:rsidR="004C47AD" w:rsidRPr="002B7D01" w:rsidRDefault="004C47AD" w:rsidP="004C47AD">
      <w:pPr>
        <w:bidi/>
        <w:jc w:val="both"/>
        <w:rPr>
          <w:rFonts w:cs="David" w:hint="cs"/>
          <w:rtl/>
        </w:rPr>
      </w:pPr>
      <w:r w:rsidRPr="002B7D01">
        <w:rPr>
          <w:rFonts w:cs="David" w:hint="cs"/>
          <w:rtl/>
        </w:rPr>
        <w:tab/>
        <w:t xml:space="preserve">חבר הכנסת מרציאנו. </w:t>
      </w:r>
    </w:p>
    <w:p w14:paraId="00D2A529" w14:textId="77777777" w:rsidR="004C47AD" w:rsidRPr="002B7D01" w:rsidRDefault="004C47AD" w:rsidP="004C47AD">
      <w:pPr>
        <w:bidi/>
        <w:jc w:val="both"/>
        <w:rPr>
          <w:rFonts w:cs="David" w:hint="cs"/>
          <w:rtl/>
        </w:rPr>
      </w:pPr>
    </w:p>
    <w:p w14:paraId="2C16CBD8" w14:textId="77777777" w:rsidR="004C47AD" w:rsidRPr="002B7D01" w:rsidRDefault="004C47AD" w:rsidP="004C47AD">
      <w:pPr>
        <w:bidi/>
        <w:jc w:val="both"/>
        <w:rPr>
          <w:rFonts w:cs="David" w:hint="cs"/>
          <w:rtl/>
        </w:rPr>
      </w:pPr>
      <w:r w:rsidRPr="002B7D01">
        <w:rPr>
          <w:rFonts w:cs="David" w:hint="cs"/>
          <w:u w:val="single"/>
          <w:rtl/>
        </w:rPr>
        <w:t>יורם מרציאנו:</w:t>
      </w:r>
    </w:p>
    <w:p w14:paraId="0196EEEC" w14:textId="77777777" w:rsidR="004C47AD" w:rsidRPr="002B7D01" w:rsidRDefault="004C47AD" w:rsidP="004C47AD">
      <w:pPr>
        <w:bidi/>
        <w:jc w:val="both"/>
        <w:rPr>
          <w:rFonts w:cs="David" w:hint="cs"/>
          <w:rtl/>
        </w:rPr>
      </w:pPr>
    </w:p>
    <w:p w14:paraId="16587D5C" w14:textId="77777777" w:rsidR="004C47AD" w:rsidRPr="002B7D01" w:rsidRDefault="004C47AD" w:rsidP="004C47AD">
      <w:pPr>
        <w:bidi/>
        <w:jc w:val="both"/>
        <w:rPr>
          <w:rFonts w:cs="David" w:hint="cs"/>
          <w:rtl/>
        </w:rPr>
      </w:pPr>
      <w:r w:rsidRPr="002B7D01">
        <w:rPr>
          <w:rFonts w:cs="David" w:hint="cs"/>
          <w:rtl/>
        </w:rPr>
        <w:tab/>
        <w:t xml:space="preserve"> הערת אגב למען הסדר הטוב לגבי יושבי-ראש סיעות, בדברים שקשורים בעבודת הבית, ולפחות לגבי סיעה שנייה בגודלה בכנסת, כדאי לשמוע את דעתה. היה ברור שאתמול היה טקס אזכרה לדוד בן-גוריון, אמרתי לך מלכתחילה שאני נמצא באזכרה. אני יודע שבסדר היום הנושא של הפגרות היה ביום ש</w:t>
      </w:r>
      <w:smartTag w:uri="urn:schemas-microsoft-com:office:smarttags" w:element="PersonName">
        <w:r w:rsidRPr="002B7D01">
          <w:rPr>
            <w:rFonts w:cs="David" w:hint="cs"/>
            <w:rtl/>
          </w:rPr>
          <w:t>לי</w:t>
        </w:r>
      </w:smartTag>
      <w:r w:rsidRPr="002B7D01">
        <w:rPr>
          <w:rFonts w:cs="David" w:hint="cs"/>
          <w:rtl/>
        </w:rPr>
        <w:t>שי והקדמתם אותו, ולא יכולתי לומר את דעתי. אני מקבל את מה שעשיתם, אבל זאת הערת אגב לפעם הבאה.</w:t>
      </w:r>
    </w:p>
    <w:p w14:paraId="5BCDF54C" w14:textId="77777777" w:rsidR="004C47AD" w:rsidRPr="002B7D01" w:rsidRDefault="004C47AD" w:rsidP="004C47AD">
      <w:pPr>
        <w:bidi/>
        <w:jc w:val="both"/>
        <w:rPr>
          <w:rFonts w:cs="David" w:hint="cs"/>
          <w:rtl/>
        </w:rPr>
      </w:pPr>
    </w:p>
    <w:p w14:paraId="07483B28" w14:textId="77777777" w:rsidR="004C47AD" w:rsidRPr="002B7D01" w:rsidRDefault="004C47AD" w:rsidP="004C47AD">
      <w:pPr>
        <w:bidi/>
        <w:jc w:val="both"/>
        <w:rPr>
          <w:rFonts w:cs="David" w:hint="cs"/>
          <w:rtl/>
        </w:rPr>
      </w:pPr>
      <w:r w:rsidRPr="002B7D01">
        <w:rPr>
          <w:rFonts w:cs="David" w:hint="cs"/>
          <w:u w:val="single"/>
          <w:rtl/>
        </w:rPr>
        <w:t>היו"ר רוחמה אברהם:</w:t>
      </w:r>
    </w:p>
    <w:p w14:paraId="79121923" w14:textId="77777777" w:rsidR="004C47AD" w:rsidRPr="002B7D01" w:rsidRDefault="004C47AD" w:rsidP="004C47AD">
      <w:pPr>
        <w:bidi/>
        <w:jc w:val="both"/>
        <w:rPr>
          <w:rFonts w:cs="David" w:hint="cs"/>
          <w:rtl/>
        </w:rPr>
      </w:pPr>
    </w:p>
    <w:p w14:paraId="465B48FA" w14:textId="77777777" w:rsidR="004C47AD" w:rsidRPr="002B7D01" w:rsidRDefault="004C47AD" w:rsidP="004C47AD">
      <w:pPr>
        <w:bidi/>
        <w:jc w:val="both"/>
        <w:rPr>
          <w:rFonts w:cs="David" w:hint="cs"/>
          <w:rtl/>
        </w:rPr>
      </w:pPr>
      <w:r w:rsidRPr="002B7D01">
        <w:rPr>
          <w:rFonts w:cs="David" w:hint="cs"/>
          <w:rtl/>
        </w:rPr>
        <w:tab/>
        <w:t>אני מקבלת את הערתך. זה היה ביום שני, אחר כך שקלנו להעביר את זה ליום שלישי, והיה שיקול נוסף להחזיר את זה ליום שני. בהחלט, חבר הכנסת מרציאנו, אני לוקחת את ההערה שלך, ואני מפנימה. אני מודה לכם, הישיבה נעולה.</w:t>
      </w:r>
    </w:p>
    <w:p w14:paraId="370B8300" w14:textId="77777777" w:rsidR="004C47AD" w:rsidRPr="002B7D01" w:rsidRDefault="004C47AD" w:rsidP="004C47AD">
      <w:pPr>
        <w:bidi/>
        <w:jc w:val="both"/>
        <w:rPr>
          <w:rFonts w:cs="David" w:hint="cs"/>
          <w:rtl/>
        </w:rPr>
      </w:pPr>
    </w:p>
    <w:p w14:paraId="4FAD6B38" w14:textId="77777777" w:rsidR="004C47AD" w:rsidRPr="002B7D01" w:rsidRDefault="004C47AD" w:rsidP="004C47AD">
      <w:pPr>
        <w:bidi/>
        <w:jc w:val="both"/>
        <w:rPr>
          <w:rFonts w:cs="David" w:hint="cs"/>
          <w:u w:val="single"/>
          <w:rtl/>
        </w:rPr>
      </w:pPr>
      <w:r w:rsidRPr="002B7D01">
        <w:rPr>
          <w:rFonts w:cs="David" w:hint="cs"/>
          <w:b/>
          <w:bCs/>
          <w:u w:val="single"/>
          <w:rtl/>
        </w:rPr>
        <w:t>הישיבה ננעלה בשעה 10:15</w:t>
      </w:r>
    </w:p>
    <w:p w14:paraId="4AF7237A" w14:textId="77777777" w:rsidR="004C47AD" w:rsidRPr="002B7D01" w:rsidRDefault="004C47AD" w:rsidP="004C47AD">
      <w:pPr>
        <w:bidi/>
        <w:rPr>
          <w:rFonts w:cs="David" w:hint="cs"/>
          <w:rtl/>
        </w:rPr>
      </w:pPr>
    </w:p>
    <w:p w14:paraId="0618DAE3" w14:textId="77777777" w:rsidR="00552A80" w:rsidRPr="004C47AD" w:rsidRDefault="00552A80" w:rsidP="004C47AD">
      <w:pPr>
        <w:rPr>
          <w:rtl/>
        </w:rPr>
      </w:pPr>
    </w:p>
    <w:sectPr w:rsidR="00552A80" w:rsidRPr="004C47AD" w:rsidSect="004C47AD">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57971B" w14:textId="77777777" w:rsidR="00000000" w:rsidRDefault="001F0DEF">
      <w:r>
        <w:separator/>
      </w:r>
    </w:p>
  </w:endnote>
  <w:endnote w:type="continuationSeparator" w:id="0">
    <w:p w14:paraId="5D6A5C40" w14:textId="77777777" w:rsidR="00000000" w:rsidRDefault="001F0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1E899" w14:textId="77777777" w:rsidR="00000000" w:rsidRDefault="001F0DEF">
      <w:r>
        <w:separator/>
      </w:r>
    </w:p>
  </w:footnote>
  <w:footnote w:type="continuationSeparator" w:id="0">
    <w:p w14:paraId="12F7B612" w14:textId="77777777" w:rsidR="00000000" w:rsidRDefault="001F0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550E8" w14:textId="77777777" w:rsidR="004C47AD" w:rsidRDefault="004C47A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51CDB636" w14:textId="77777777" w:rsidR="004C47AD" w:rsidRDefault="004C47AD">
    <w:pPr>
      <w:pStyle w:val="Header"/>
      <w:ind w:right="360"/>
      <w:jc w:val="both"/>
      <w:rPr>
        <w:rtl/>
      </w:rPr>
    </w:pPr>
  </w:p>
  <w:p w14:paraId="5BD41EF7" w14:textId="77777777" w:rsidR="004C47AD" w:rsidRDefault="004C47AD"/>
  <w:p w14:paraId="73B4D267" w14:textId="77777777" w:rsidR="004C47AD" w:rsidRDefault="004C47AD"/>
  <w:p w14:paraId="7AF8B01A" w14:textId="77777777" w:rsidR="004C47AD" w:rsidRDefault="004C47AD"/>
  <w:p w14:paraId="3188CADC" w14:textId="77777777" w:rsidR="004C47AD" w:rsidRDefault="004C47AD"/>
  <w:p w14:paraId="67DB25AC" w14:textId="77777777" w:rsidR="004C47AD" w:rsidRDefault="004C47AD"/>
  <w:p w14:paraId="5D4129D3" w14:textId="77777777" w:rsidR="004C47AD" w:rsidRDefault="004C47AD"/>
  <w:p w14:paraId="27EE6489" w14:textId="77777777" w:rsidR="004C47AD" w:rsidRDefault="004C47AD"/>
  <w:p w14:paraId="7F93B049" w14:textId="77777777" w:rsidR="004C47AD" w:rsidRDefault="004C47AD"/>
  <w:p w14:paraId="5FDEDC86" w14:textId="77777777" w:rsidR="004C47AD" w:rsidRDefault="004C47A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E491F" w14:textId="77777777" w:rsidR="004C47AD" w:rsidRDefault="004C47AD">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AA0D9D">
      <w:rPr>
        <w:rStyle w:val="PageNumber"/>
        <w:noProof/>
        <w:rtl/>
      </w:rPr>
      <w:t>11</w:t>
    </w:r>
    <w:r>
      <w:rPr>
        <w:rStyle w:val="PageNumber"/>
        <w:rtl/>
      </w:rPr>
      <w:fldChar w:fldCharType="end"/>
    </w:r>
  </w:p>
  <w:p w14:paraId="6F2805BF" w14:textId="77777777" w:rsidR="004C47AD" w:rsidRDefault="004C47AD">
    <w:pPr>
      <w:pStyle w:val="Header"/>
      <w:ind w:right="360"/>
      <w:jc w:val="both"/>
      <w:rPr>
        <w:rFonts w:hint="cs"/>
        <w:rtl/>
      </w:rPr>
    </w:pPr>
    <w:r>
      <w:rPr>
        <w:rtl/>
      </w:rPr>
      <w:t>ועדת</w:t>
    </w:r>
    <w:r>
      <w:rPr>
        <w:rFonts w:hint="cs"/>
        <w:rtl/>
      </w:rPr>
      <w:t xml:space="preserve"> הכנסת</w:t>
    </w:r>
  </w:p>
  <w:p w14:paraId="6D716845" w14:textId="77777777" w:rsidR="004C47AD" w:rsidRDefault="004C47AD">
    <w:pPr>
      <w:pStyle w:val="Header"/>
      <w:ind w:right="360"/>
      <w:jc w:val="both"/>
      <w:rPr>
        <w:rStyle w:val="PageNumber"/>
        <w:rFonts w:hint="cs"/>
        <w:rtl/>
      </w:rPr>
    </w:pPr>
    <w:r>
      <w:rPr>
        <w:rFonts w:hint="cs"/>
        <w:rtl/>
      </w:rPr>
      <w:t>28.11.2006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07CCF"/>
    <w:multiLevelType w:val="hybridMultilevel"/>
    <w:tmpl w:val="D9D67DAA"/>
    <w:lvl w:ilvl="0" w:tplc="040D0013">
      <w:start w:val="1"/>
      <w:numFmt w:val="hebrew1"/>
      <w:lvlText w:val="%1."/>
      <w:lvlJc w:val="center"/>
      <w:pPr>
        <w:tabs>
          <w:tab w:val="num" w:pos="1287"/>
        </w:tabs>
        <w:ind w:left="1287" w:hanging="360"/>
      </w:pPr>
    </w:lvl>
    <w:lvl w:ilvl="1" w:tplc="040D0019" w:tentative="1">
      <w:start w:val="1"/>
      <w:numFmt w:val="lowerLetter"/>
      <w:lvlText w:val="%2."/>
      <w:lvlJc w:val="left"/>
      <w:pPr>
        <w:tabs>
          <w:tab w:val="num" w:pos="2007"/>
        </w:tabs>
        <w:ind w:left="2007" w:right="2007" w:hanging="360"/>
      </w:pPr>
    </w:lvl>
    <w:lvl w:ilvl="2" w:tplc="040D001B" w:tentative="1">
      <w:start w:val="1"/>
      <w:numFmt w:val="lowerRoman"/>
      <w:lvlText w:val="%3."/>
      <w:lvlJc w:val="right"/>
      <w:pPr>
        <w:tabs>
          <w:tab w:val="num" w:pos="2727"/>
        </w:tabs>
        <w:ind w:left="2727" w:right="2727" w:hanging="180"/>
      </w:pPr>
    </w:lvl>
    <w:lvl w:ilvl="3" w:tplc="040D000F" w:tentative="1">
      <w:start w:val="1"/>
      <w:numFmt w:val="decimal"/>
      <w:lvlText w:val="%4."/>
      <w:lvlJc w:val="left"/>
      <w:pPr>
        <w:tabs>
          <w:tab w:val="num" w:pos="3447"/>
        </w:tabs>
        <w:ind w:left="3447" w:right="3447" w:hanging="360"/>
      </w:pPr>
    </w:lvl>
    <w:lvl w:ilvl="4" w:tplc="040D0019" w:tentative="1">
      <w:start w:val="1"/>
      <w:numFmt w:val="lowerLetter"/>
      <w:lvlText w:val="%5."/>
      <w:lvlJc w:val="left"/>
      <w:pPr>
        <w:tabs>
          <w:tab w:val="num" w:pos="4167"/>
        </w:tabs>
        <w:ind w:left="4167" w:right="4167" w:hanging="360"/>
      </w:pPr>
    </w:lvl>
    <w:lvl w:ilvl="5" w:tplc="040D001B" w:tentative="1">
      <w:start w:val="1"/>
      <w:numFmt w:val="lowerRoman"/>
      <w:lvlText w:val="%6."/>
      <w:lvlJc w:val="right"/>
      <w:pPr>
        <w:tabs>
          <w:tab w:val="num" w:pos="4887"/>
        </w:tabs>
        <w:ind w:left="4887" w:right="4887" w:hanging="180"/>
      </w:pPr>
    </w:lvl>
    <w:lvl w:ilvl="6" w:tplc="040D000F" w:tentative="1">
      <w:start w:val="1"/>
      <w:numFmt w:val="decimal"/>
      <w:lvlText w:val="%7."/>
      <w:lvlJc w:val="left"/>
      <w:pPr>
        <w:tabs>
          <w:tab w:val="num" w:pos="5607"/>
        </w:tabs>
        <w:ind w:left="5607" w:right="5607" w:hanging="360"/>
      </w:pPr>
    </w:lvl>
    <w:lvl w:ilvl="7" w:tplc="040D0019" w:tentative="1">
      <w:start w:val="1"/>
      <w:numFmt w:val="lowerLetter"/>
      <w:lvlText w:val="%8."/>
      <w:lvlJc w:val="left"/>
      <w:pPr>
        <w:tabs>
          <w:tab w:val="num" w:pos="6327"/>
        </w:tabs>
        <w:ind w:left="6327" w:right="6327" w:hanging="360"/>
      </w:pPr>
    </w:lvl>
    <w:lvl w:ilvl="8" w:tplc="040D001B" w:tentative="1">
      <w:start w:val="1"/>
      <w:numFmt w:val="lowerRoman"/>
      <w:lvlText w:val="%9."/>
      <w:lvlJc w:val="right"/>
      <w:pPr>
        <w:tabs>
          <w:tab w:val="num" w:pos="7047"/>
        </w:tabs>
        <w:ind w:left="7047" w:right="7047" w:hanging="180"/>
      </w:pPr>
    </w:lvl>
  </w:abstractNum>
  <w:abstractNum w:abstractNumId="1" w15:restartNumberingAfterBreak="0">
    <w:nsid w:val="44400FDC"/>
    <w:multiLevelType w:val="hybridMultilevel"/>
    <w:tmpl w:val="4E068FFC"/>
    <w:lvl w:ilvl="0" w:tplc="040D0013">
      <w:start w:val="1"/>
      <w:numFmt w:val="hebrew1"/>
      <w:lvlText w:val="%1."/>
      <w:lvlJc w:val="center"/>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652098255">
    <w:abstractNumId w:val="0"/>
  </w:num>
  <w:num w:numId="2" w16cid:durableId="850686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1130פרוטוקול_ישיבת_ועדה.doc"/>
    <w:docVar w:name="StartMode" w:val="3"/>
  </w:docVars>
  <w:rsids>
    <w:rsidRoot w:val="00977B00"/>
    <w:rsid w:val="001F0DEF"/>
    <w:rsid w:val="004C47AD"/>
    <w:rsid w:val="00552A80"/>
    <w:rsid w:val="00965806"/>
    <w:rsid w:val="00977B00"/>
    <w:rsid w:val="00AA0D9D"/>
    <w:rsid w:val="00F823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332702E9"/>
  <w15:chartTrackingRefBased/>
  <w15:docId w15:val="{839D8321-5280-422F-B893-B63538D52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C47AD"/>
    <w:pPr>
      <w:spacing w:before="240" w:after="60"/>
      <w:outlineLvl w:val="4"/>
    </w:pPr>
    <w:rPr>
      <w:b/>
      <w:bCs/>
      <w:i/>
      <w:iCs/>
      <w:sz w:val="26"/>
      <w:szCs w:val="26"/>
    </w:rPr>
  </w:style>
  <w:style w:type="paragraph" w:styleId="Heading8">
    <w:name w:val="heading 8"/>
    <w:basedOn w:val="Normal"/>
    <w:next w:val="Normal"/>
    <w:qFormat/>
    <w:rsid w:val="004C47AD"/>
    <w:pPr>
      <w:spacing w:before="240" w:after="60"/>
      <w:outlineLvl w:val="7"/>
    </w:pPr>
    <w:rPr>
      <w:i/>
      <w:i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C47AD"/>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C47AD"/>
  </w:style>
  <w:style w:type="paragraph" w:styleId="BodyTextIndent">
    <w:name w:val="Body Text Indent"/>
    <w:basedOn w:val="Normal"/>
    <w:rsid w:val="004C47AD"/>
    <w:pPr>
      <w:overflowPunct w:val="0"/>
      <w:autoSpaceDE w:val="0"/>
      <w:autoSpaceDN w:val="0"/>
      <w:bidi/>
      <w:adjustRightInd w:val="0"/>
      <w:ind w:left="927" w:firstLine="207"/>
      <w:jc w:val="both"/>
      <w:textAlignment w:val="baseline"/>
    </w:pPr>
    <w:rPr>
      <w:rFonts w:cs="David"/>
      <w:sz w:val="22"/>
      <w:lang w:eastAsia="he-IL"/>
    </w:rPr>
  </w:style>
  <w:style w:type="paragraph" w:styleId="BodyTextIndent2">
    <w:name w:val="Body Text Indent 2"/>
    <w:basedOn w:val="Normal"/>
    <w:rsid w:val="004C47AD"/>
    <w:pPr>
      <w:overflowPunct w:val="0"/>
      <w:autoSpaceDE w:val="0"/>
      <w:autoSpaceDN w:val="0"/>
      <w:bidi/>
      <w:adjustRightInd w:val="0"/>
      <w:ind w:left="1701" w:hanging="621"/>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5</Pages>
  <Words>2886</Words>
  <Characters>16454</Characters>
  <Application>Microsoft Office Word</Application>
  <DocSecurity>0</DocSecurity>
  <Lines>137</Lines>
  <Paragraphs>38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2022-07-09T13:23:00Z</dcterms:created>
  <dcterms:modified xsi:type="dcterms:W3CDTF">2022-07-09T13:23:00Z</dcterms:modified>
</cp:coreProperties>
</file>