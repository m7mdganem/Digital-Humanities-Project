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75E1B" w14:textId="77777777" w:rsidR="00226216" w:rsidRPr="00226216" w:rsidRDefault="00226216" w:rsidP="00226216">
      <w:pPr>
        <w:pStyle w:val="Heading5"/>
        <w:jc w:val="left"/>
        <w:rPr>
          <w:b/>
          <w:bCs/>
          <w:rtl/>
        </w:rPr>
      </w:pPr>
      <w:r w:rsidRPr="00226216">
        <w:rPr>
          <w:b/>
          <w:bCs/>
          <w:rtl/>
        </w:rPr>
        <w:t xml:space="preserve">הכנסת </w:t>
      </w:r>
      <w:r w:rsidRPr="0022621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226216">
        <w:rPr>
          <w:b/>
          <w:bCs/>
          <w:rtl/>
        </w:rPr>
        <w:tab/>
        <w:t>נוסח לא מתוקן</w:t>
      </w:r>
    </w:p>
    <w:p w14:paraId="2411EB21" w14:textId="77777777" w:rsidR="00226216" w:rsidRPr="00226216" w:rsidRDefault="00226216" w:rsidP="00226216">
      <w:pPr>
        <w:bidi/>
        <w:rPr>
          <w:rFonts w:cs="David"/>
          <w:b/>
          <w:bCs/>
          <w:rtl/>
        </w:rPr>
      </w:pPr>
      <w:r w:rsidRPr="00226216">
        <w:rPr>
          <w:rFonts w:cs="David"/>
          <w:b/>
          <w:bCs/>
          <w:rtl/>
        </w:rPr>
        <w:t xml:space="preserve">מושב </w:t>
      </w:r>
      <w:r w:rsidRPr="00226216">
        <w:rPr>
          <w:rFonts w:cs="David" w:hint="cs"/>
          <w:b/>
          <w:bCs/>
          <w:rtl/>
        </w:rPr>
        <w:t>ראשון</w:t>
      </w:r>
    </w:p>
    <w:p w14:paraId="5E76291B" w14:textId="77777777" w:rsidR="00226216" w:rsidRPr="00226216" w:rsidRDefault="00226216" w:rsidP="00226216">
      <w:pPr>
        <w:bidi/>
        <w:rPr>
          <w:rFonts w:cs="David"/>
          <w:b/>
          <w:bCs/>
          <w:rtl/>
        </w:rPr>
      </w:pPr>
    </w:p>
    <w:p w14:paraId="7613D2A9" w14:textId="77777777" w:rsidR="00226216" w:rsidRPr="00226216" w:rsidRDefault="00226216" w:rsidP="00226216">
      <w:pPr>
        <w:bidi/>
        <w:jc w:val="center"/>
        <w:rPr>
          <w:rFonts w:cs="David" w:hint="cs"/>
          <w:b/>
          <w:bCs/>
          <w:rtl/>
        </w:rPr>
      </w:pPr>
      <w:r w:rsidRPr="00226216">
        <w:rPr>
          <w:rFonts w:cs="David"/>
          <w:b/>
          <w:bCs/>
          <w:rtl/>
        </w:rPr>
        <w:t>פרוטוקול מס'</w:t>
      </w:r>
      <w:r w:rsidRPr="00226216">
        <w:rPr>
          <w:rFonts w:cs="David" w:hint="cs"/>
          <w:b/>
          <w:bCs/>
          <w:rtl/>
        </w:rPr>
        <w:t xml:space="preserve"> 29</w:t>
      </w:r>
    </w:p>
    <w:p w14:paraId="7185A623" w14:textId="77777777" w:rsidR="00226216" w:rsidRPr="00226216" w:rsidRDefault="00226216" w:rsidP="00226216">
      <w:pPr>
        <w:bidi/>
        <w:jc w:val="center"/>
        <w:rPr>
          <w:rFonts w:cs="David" w:hint="cs"/>
          <w:b/>
          <w:bCs/>
          <w:rtl/>
        </w:rPr>
      </w:pPr>
      <w:r w:rsidRPr="00226216">
        <w:rPr>
          <w:rFonts w:cs="David" w:hint="cs"/>
          <w:b/>
          <w:bCs/>
          <w:rtl/>
        </w:rPr>
        <w:t>מישיבת ועדת הכנסת</w:t>
      </w:r>
    </w:p>
    <w:p w14:paraId="2F437996" w14:textId="77777777" w:rsidR="00226216" w:rsidRPr="00226216" w:rsidRDefault="00226216" w:rsidP="00226216">
      <w:pPr>
        <w:bidi/>
        <w:jc w:val="center"/>
        <w:rPr>
          <w:rFonts w:cs="David" w:hint="cs"/>
          <w:b/>
          <w:bCs/>
          <w:u w:val="single"/>
          <w:rtl/>
        </w:rPr>
      </w:pPr>
      <w:r w:rsidRPr="00226216">
        <w:rPr>
          <w:rFonts w:cs="David" w:hint="cs"/>
          <w:b/>
          <w:bCs/>
          <w:u w:val="single"/>
          <w:rtl/>
        </w:rPr>
        <w:t>יום שלישי, כ"ט בתמוז התשס"ו (25 ביולי 2006), שעה 09:00</w:t>
      </w:r>
    </w:p>
    <w:p w14:paraId="4A9C467C" w14:textId="77777777" w:rsidR="00226216" w:rsidRPr="00226216" w:rsidRDefault="00226216" w:rsidP="00226216">
      <w:pPr>
        <w:bidi/>
        <w:rPr>
          <w:rFonts w:cs="David"/>
          <w:b/>
          <w:bCs/>
          <w:rtl/>
        </w:rPr>
      </w:pPr>
    </w:p>
    <w:p w14:paraId="6848D877" w14:textId="77777777" w:rsidR="00226216" w:rsidRPr="00226216" w:rsidRDefault="00226216" w:rsidP="00226216">
      <w:pPr>
        <w:tabs>
          <w:tab w:val="left" w:pos="1221"/>
        </w:tabs>
        <w:bidi/>
        <w:rPr>
          <w:rFonts w:cs="David" w:hint="cs"/>
          <w:b/>
          <w:bCs/>
          <w:rtl/>
        </w:rPr>
      </w:pPr>
      <w:r w:rsidRPr="00226216">
        <w:rPr>
          <w:rFonts w:cs="David"/>
          <w:b/>
          <w:bCs/>
          <w:u w:val="single"/>
          <w:rtl/>
        </w:rPr>
        <w:t>סדר היום</w:t>
      </w:r>
      <w:r w:rsidRPr="00226216">
        <w:rPr>
          <w:rFonts w:cs="David"/>
          <w:rtl/>
        </w:rPr>
        <w:t>:</w:t>
      </w:r>
    </w:p>
    <w:p w14:paraId="4DA529C4" w14:textId="77777777" w:rsidR="00226216" w:rsidRPr="00226216" w:rsidRDefault="00226216" w:rsidP="00226216">
      <w:pPr>
        <w:bidi/>
        <w:rPr>
          <w:rFonts w:cs="David" w:hint="cs"/>
          <w:b/>
          <w:bCs/>
          <w:rtl/>
        </w:rPr>
      </w:pPr>
    </w:p>
    <w:p w14:paraId="54402A8E" w14:textId="77777777" w:rsidR="00226216" w:rsidRPr="00226216" w:rsidRDefault="00226216" w:rsidP="00226216">
      <w:pPr>
        <w:bidi/>
        <w:rPr>
          <w:rFonts w:cs="David" w:hint="cs"/>
          <w:rtl/>
        </w:rPr>
      </w:pPr>
      <w:r w:rsidRPr="00226216">
        <w:rPr>
          <w:rFonts w:cs="David" w:hint="cs"/>
          <w:rtl/>
        </w:rPr>
        <w:t>1. קביעת מסגרת הדיון להודעת הממשלה על המצב הביטחוני והיערכות משרדי</w:t>
      </w:r>
    </w:p>
    <w:p w14:paraId="3CAD6812" w14:textId="77777777" w:rsidR="00226216" w:rsidRPr="00226216" w:rsidRDefault="00226216" w:rsidP="00226216">
      <w:pPr>
        <w:bidi/>
        <w:rPr>
          <w:rFonts w:cs="David" w:hint="cs"/>
          <w:rtl/>
        </w:rPr>
      </w:pPr>
      <w:r w:rsidRPr="00226216">
        <w:rPr>
          <w:rFonts w:cs="David" w:hint="cs"/>
          <w:rtl/>
        </w:rPr>
        <w:t xml:space="preserve">    הממשלה בהתאם. </w:t>
      </w:r>
    </w:p>
    <w:p w14:paraId="637E5640" w14:textId="77777777" w:rsidR="00226216" w:rsidRPr="00226216" w:rsidRDefault="00226216" w:rsidP="00226216">
      <w:pPr>
        <w:bidi/>
        <w:rPr>
          <w:rFonts w:cs="David" w:hint="cs"/>
          <w:rtl/>
        </w:rPr>
      </w:pPr>
      <w:r w:rsidRPr="00226216">
        <w:rPr>
          <w:rFonts w:cs="David" w:hint="cs"/>
          <w:rtl/>
        </w:rPr>
        <w:t>2. הקמת ועדה משותפת של ועדת החוקה, חוק ומשפט וועדת החוץ והביטחון לחוק האזנת סתר.</w:t>
      </w:r>
    </w:p>
    <w:p w14:paraId="00BFBBAE" w14:textId="77777777" w:rsidR="00226216" w:rsidRPr="00226216" w:rsidRDefault="00226216" w:rsidP="00226216">
      <w:pPr>
        <w:bidi/>
        <w:rPr>
          <w:rFonts w:cs="David" w:hint="cs"/>
          <w:rtl/>
        </w:rPr>
      </w:pPr>
      <w:r w:rsidRPr="00226216">
        <w:rPr>
          <w:rFonts w:cs="David" w:hint="cs"/>
          <w:rtl/>
        </w:rPr>
        <w:t>3. החלת דין רציפות על הצעת חוק הגבלת הפרסומת והשיווק של מוצרי טבק (תיקון מס' 4),</w:t>
      </w:r>
    </w:p>
    <w:p w14:paraId="568FC14D" w14:textId="77777777" w:rsidR="00226216" w:rsidRPr="00226216" w:rsidRDefault="00226216" w:rsidP="00226216">
      <w:pPr>
        <w:bidi/>
        <w:rPr>
          <w:rFonts w:cs="David" w:hint="cs"/>
          <w:rtl/>
        </w:rPr>
      </w:pPr>
      <w:r w:rsidRPr="00226216">
        <w:rPr>
          <w:rFonts w:cs="David" w:hint="cs"/>
          <w:rtl/>
        </w:rPr>
        <w:t xml:space="preserve">     התשס"ה-2005. </w:t>
      </w:r>
    </w:p>
    <w:p w14:paraId="63F77E90" w14:textId="77777777" w:rsidR="00226216" w:rsidRPr="00226216" w:rsidRDefault="00226216" w:rsidP="00226216">
      <w:pPr>
        <w:bidi/>
        <w:rPr>
          <w:rFonts w:cs="David" w:hint="cs"/>
          <w:rtl/>
        </w:rPr>
      </w:pPr>
      <w:r w:rsidRPr="00226216">
        <w:rPr>
          <w:rFonts w:cs="David" w:hint="cs"/>
          <w:rtl/>
        </w:rPr>
        <w:t>4. בקשת הממשלה להקדמת הדיון בהצעת חוק הגנה על עובדים בשעת חירום, התשס"ו-2006,</w:t>
      </w:r>
    </w:p>
    <w:p w14:paraId="28BF4C94" w14:textId="77777777" w:rsidR="00226216" w:rsidRDefault="00226216" w:rsidP="00226216">
      <w:pPr>
        <w:bidi/>
        <w:rPr>
          <w:rFonts w:cs="David" w:hint="cs"/>
          <w:rtl/>
        </w:rPr>
      </w:pPr>
      <w:r w:rsidRPr="00226216">
        <w:rPr>
          <w:rFonts w:cs="David" w:hint="cs"/>
          <w:rtl/>
        </w:rPr>
        <w:t xml:space="preserve">     בכל הקריאות. </w:t>
      </w:r>
    </w:p>
    <w:p w14:paraId="4DE9A3AE" w14:textId="77777777" w:rsidR="00D672BB" w:rsidRPr="00226216" w:rsidRDefault="00D672BB" w:rsidP="00D672BB">
      <w:pPr>
        <w:bidi/>
        <w:rPr>
          <w:rFonts w:cs="David" w:hint="cs"/>
          <w:rtl/>
        </w:rPr>
      </w:pPr>
      <w:r>
        <w:rPr>
          <w:rFonts w:cs="David" w:hint="cs"/>
          <w:rtl/>
        </w:rPr>
        <w:t xml:space="preserve">5. בקשת חבר הכנסת עמי אילון להקדמת הדיון בהצעת חוק הגנה על עובדים בשעת חירום (הוראת שעה), התשס"ו-2006, פ/1375/17, ואישור הוועדה להצבעה בזמן הפגרה. </w:t>
      </w:r>
    </w:p>
    <w:p w14:paraId="173922DB" w14:textId="77777777" w:rsidR="00226216" w:rsidRPr="00226216" w:rsidRDefault="00226216" w:rsidP="00226216">
      <w:pPr>
        <w:bidi/>
        <w:rPr>
          <w:rFonts w:cs="David" w:hint="cs"/>
          <w:rtl/>
        </w:rPr>
      </w:pPr>
    </w:p>
    <w:p w14:paraId="05FADA78" w14:textId="77777777" w:rsidR="00226216" w:rsidRPr="00226216" w:rsidRDefault="00226216" w:rsidP="00226216">
      <w:pPr>
        <w:bidi/>
        <w:rPr>
          <w:rFonts w:cs="David"/>
          <w:b/>
          <w:bCs/>
          <w:u w:val="single"/>
          <w:rtl/>
        </w:rPr>
      </w:pPr>
      <w:r w:rsidRPr="00226216">
        <w:rPr>
          <w:rFonts w:cs="David"/>
          <w:b/>
          <w:bCs/>
          <w:u w:val="single"/>
          <w:rtl/>
        </w:rPr>
        <w:t>נכחו</w:t>
      </w:r>
      <w:r w:rsidRPr="00226216">
        <w:rPr>
          <w:rFonts w:cs="David"/>
          <w:rtl/>
        </w:rPr>
        <w:t>:</w:t>
      </w:r>
    </w:p>
    <w:p w14:paraId="039BD5D6" w14:textId="77777777" w:rsidR="00226216" w:rsidRPr="00226216" w:rsidRDefault="00226216" w:rsidP="00226216">
      <w:pPr>
        <w:tabs>
          <w:tab w:val="left" w:pos="1788"/>
        </w:tabs>
        <w:bidi/>
        <w:rPr>
          <w:rFonts w:cs="David"/>
          <w:rtl/>
        </w:rPr>
      </w:pPr>
      <w:r w:rsidRPr="00226216">
        <w:rPr>
          <w:rFonts w:cs="David"/>
          <w:b/>
          <w:bCs/>
          <w:u w:val="single"/>
          <w:rtl/>
        </w:rPr>
        <w:t>חברי הוועדה</w:t>
      </w:r>
      <w:r w:rsidRPr="00226216">
        <w:rPr>
          <w:rFonts w:cs="David"/>
          <w:rtl/>
        </w:rPr>
        <w:t>:</w:t>
      </w:r>
    </w:p>
    <w:p w14:paraId="0C67149D" w14:textId="77777777" w:rsidR="00226216" w:rsidRPr="00226216" w:rsidRDefault="00226216" w:rsidP="00226216">
      <w:pPr>
        <w:bidi/>
        <w:rPr>
          <w:rFonts w:cs="David" w:hint="cs"/>
          <w:rtl/>
        </w:rPr>
      </w:pPr>
      <w:r w:rsidRPr="00226216">
        <w:rPr>
          <w:rFonts w:cs="David" w:hint="cs"/>
          <w:rtl/>
        </w:rPr>
        <w:t>היו"ר רוחמה אברהם</w:t>
      </w:r>
    </w:p>
    <w:p w14:paraId="698E8268" w14:textId="77777777" w:rsidR="00226216" w:rsidRPr="00226216" w:rsidRDefault="00226216" w:rsidP="00226216">
      <w:pPr>
        <w:bidi/>
        <w:rPr>
          <w:rFonts w:cs="David" w:hint="cs"/>
          <w:rtl/>
        </w:rPr>
      </w:pPr>
      <w:r w:rsidRPr="00226216">
        <w:rPr>
          <w:rFonts w:cs="David" w:hint="cs"/>
          <w:rtl/>
        </w:rPr>
        <w:t>קולט אביטל</w:t>
      </w:r>
    </w:p>
    <w:p w14:paraId="1B2DB28A" w14:textId="77777777" w:rsidR="00226216" w:rsidRPr="00226216" w:rsidRDefault="00226216" w:rsidP="00226216">
      <w:pPr>
        <w:bidi/>
        <w:rPr>
          <w:rFonts w:cs="David" w:hint="cs"/>
          <w:rtl/>
        </w:rPr>
      </w:pPr>
      <w:r w:rsidRPr="00226216">
        <w:rPr>
          <w:rFonts w:cs="David" w:hint="cs"/>
          <w:rtl/>
        </w:rPr>
        <w:t>זבולון אורלב</w:t>
      </w:r>
    </w:p>
    <w:p w14:paraId="43271B0B" w14:textId="77777777" w:rsidR="00226216" w:rsidRPr="00226216" w:rsidRDefault="00226216" w:rsidP="00226216">
      <w:pPr>
        <w:bidi/>
        <w:rPr>
          <w:rFonts w:cs="David" w:hint="cs"/>
          <w:rtl/>
        </w:rPr>
      </w:pPr>
      <w:r w:rsidRPr="00226216">
        <w:rPr>
          <w:rFonts w:cs="David" w:hint="cs"/>
          <w:rtl/>
        </w:rPr>
        <w:t>דוד אזולאי</w:t>
      </w:r>
    </w:p>
    <w:p w14:paraId="4E4556B4" w14:textId="77777777" w:rsidR="00226216" w:rsidRPr="00226216" w:rsidRDefault="00226216" w:rsidP="00226216">
      <w:pPr>
        <w:bidi/>
        <w:rPr>
          <w:rFonts w:cs="David" w:hint="cs"/>
          <w:rtl/>
        </w:rPr>
      </w:pPr>
      <w:r w:rsidRPr="00226216">
        <w:rPr>
          <w:rFonts w:cs="David" w:hint="cs"/>
          <w:rtl/>
        </w:rPr>
        <w:t>עמי אילון</w:t>
      </w:r>
    </w:p>
    <w:p w14:paraId="551C0BD5" w14:textId="77777777" w:rsidR="00226216" w:rsidRPr="00226216" w:rsidRDefault="00226216" w:rsidP="00226216">
      <w:pPr>
        <w:bidi/>
        <w:rPr>
          <w:rFonts w:cs="David" w:hint="cs"/>
          <w:rtl/>
        </w:rPr>
      </w:pPr>
      <w:r w:rsidRPr="00226216">
        <w:rPr>
          <w:rFonts w:cs="David" w:hint="cs"/>
          <w:rtl/>
        </w:rPr>
        <w:t>מנחם בן-ששון</w:t>
      </w:r>
    </w:p>
    <w:p w14:paraId="2FFEDF6B" w14:textId="77777777" w:rsidR="00226216" w:rsidRPr="00226216" w:rsidRDefault="00226216" w:rsidP="00226216">
      <w:pPr>
        <w:bidi/>
        <w:rPr>
          <w:rFonts w:cs="David" w:hint="cs"/>
          <w:rtl/>
        </w:rPr>
      </w:pPr>
      <w:r w:rsidRPr="00226216">
        <w:rPr>
          <w:rFonts w:cs="David" w:hint="cs"/>
          <w:rtl/>
        </w:rPr>
        <w:t>מוחמד ברכה</w:t>
      </w:r>
    </w:p>
    <w:p w14:paraId="5FCDDB12" w14:textId="77777777" w:rsidR="00226216" w:rsidRPr="00226216" w:rsidRDefault="00226216" w:rsidP="00226216">
      <w:pPr>
        <w:bidi/>
        <w:rPr>
          <w:rFonts w:cs="David" w:hint="cs"/>
          <w:rtl/>
        </w:rPr>
      </w:pPr>
      <w:r w:rsidRPr="00226216">
        <w:rPr>
          <w:rFonts w:cs="David" w:hint="cs"/>
          <w:rtl/>
        </w:rPr>
        <w:t>אליהו גבאי</w:t>
      </w:r>
    </w:p>
    <w:p w14:paraId="775A1B26" w14:textId="77777777" w:rsidR="00226216" w:rsidRPr="00226216" w:rsidRDefault="00226216" w:rsidP="00226216">
      <w:pPr>
        <w:bidi/>
        <w:rPr>
          <w:rFonts w:cs="David" w:hint="cs"/>
          <w:rtl/>
        </w:rPr>
      </w:pPr>
      <w:r w:rsidRPr="00226216">
        <w:rPr>
          <w:rFonts w:cs="David" w:hint="cs"/>
          <w:rtl/>
        </w:rPr>
        <w:t>זהבה גלאון</w:t>
      </w:r>
    </w:p>
    <w:p w14:paraId="56D08A4C" w14:textId="77777777" w:rsidR="00226216" w:rsidRPr="00226216" w:rsidRDefault="00226216" w:rsidP="00226216">
      <w:pPr>
        <w:bidi/>
        <w:rPr>
          <w:rFonts w:cs="David" w:hint="cs"/>
          <w:rtl/>
        </w:rPr>
      </w:pPr>
      <w:r w:rsidRPr="00226216">
        <w:rPr>
          <w:rFonts w:cs="David" w:hint="cs"/>
          <w:rtl/>
        </w:rPr>
        <w:t>יצחק גלנטי</w:t>
      </w:r>
    </w:p>
    <w:p w14:paraId="19566B71" w14:textId="77777777" w:rsidR="00226216" w:rsidRPr="00226216" w:rsidRDefault="00226216" w:rsidP="00226216">
      <w:pPr>
        <w:bidi/>
        <w:rPr>
          <w:rFonts w:cs="David" w:hint="cs"/>
          <w:rtl/>
        </w:rPr>
      </w:pPr>
      <w:r w:rsidRPr="00226216">
        <w:rPr>
          <w:rFonts w:cs="David" w:hint="cs"/>
          <w:rtl/>
        </w:rPr>
        <w:t>מגלי והבה</w:t>
      </w:r>
    </w:p>
    <w:p w14:paraId="23647BC2" w14:textId="77777777" w:rsidR="00226216" w:rsidRPr="00226216" w:rsidRDefault="00226216" w:rsidP="00226216">
      <w:pPr>
        <w:bidi/>
        <w:rPr>
          <w:rFonts w:cs="David" w:hint="cs"/>
          <w:rtl/>
        </w:rPr>
      </w:pPr>
      <w:r w:rsidRPr="00226216">
        <w:rPr>
          <w:rFonts w:cs="David" w:hint="cs"/>
          <w:rtl/>
        </w:rPr>
        <w:t>יצחק זיו</w:t>
      </w:r>
    </w:p>
    <w:p w14:paraId="60EC93AC" w14:textId="77777777" w:rsidR="00226216" w:rsidRPr="00226216" w:rsidRDefault="00226216" w:rsidP="00226216">
      <w:pPr>
        <w:bidi/>
        <w:rPr>
          <w:rFonts w:cs="David" w:hint="cs"/>
          <w:rtl/>
        </w:rPr>
      </w:pPr>
      <w:r w:rsidRPr="00226216">
        <w:rPr>
          <w:rFonts w:cs="David" w:hint="cs"/>
          <w:rtl/>
        </w:rPr>
        <w:t>נדיה חילו</w:t>
      </w:r>
    </w:p>
    <w:p w14:paraId="6EEA1149" w14:textId="77777777" w:rsidR="00226216" w:rsidRPr="00226216" w:rsidRDefault="00226216" w:rsidP="00226216">
      <w:pPr>
        <w:bidi/>
        <w:rPr>
          <w:rFonts w:cs="David" w:hint="cs"/>
          <w:rtl/>
        </w:rPr>
      </w:pPr>
      <w:r w:rsidRPr="00226216">
        <w:rPr>
          <w:rFonts w:cs="David" w:hint="cs"/>
          <w:rtl/>
        </w:rPr>
        <w:t>יואל חסון</w:t>
      </w:r>
    </w:p>
    <w:p w14:paraId="24A61BA0" w14:textId="77777777" w:rsidR="00226216" w:rsidRPr="00226216" w:rsidRDefault="00226216" w:rsidP="00226216">
      <w:pPr>
        <w:bidi/>
        <w:rPr>
          <w:rFonts w:cs="David" w:hint="cs"/>
          <w:rtl/>
        </w:rPr>
      </w:pPr>
      <w:r w:rsidRPr="00226216">
        <w:rPr>
          <w:rFonts w:cs="David" w:hint="cs"/>
          <w:rtl/>
        </w:rPr>
        <w:t>אחמד טיבי</w:t>
      </w:r>
    </w:p>
    <w:p w14:paraId="137E9794" w14:textId="77777777" w:rsidR="00226216" w:rsidRPr="00226216" w:rsidRDefault="00226216" w:rsidP="00226216">
      <w:pPr>
        <w:bidi/>
        <w:rPr>
          <w:rFonts w:cs="David" w:hint="cs"/>
          <w:rtl/>
        </w:rPr>
      </w:pPr>
      <w:r w:rsidRPr="00226216">
        <w:rPr>
          <w:rFonts w:cs="David" w:hint="cs"/>
          <w:rtl/>
        </w:rPr>
        <w:t>אסתרינה טרטמן</w:t>
      </w:r>
    </w:p>
    <w:p w14:paraId="7A89C30E" w14:textId="77777777" w:rsidR="00226216" w:rsidRPr="00226216" w:rsidRDefault="00226216" w:rsidP="00226216">
      <w:pPr>
        <w:bidi/>
        <w:rPr>
          <w:rFonts w:cs="David" w:hint="cs"/>
          <w:rtl/>
        </w:rPr>
      </w:pPr>
      <w:r w:rsidRPr="00226216">
        <w:rPr>
          <w:rFonts w:cs="David" w:hint="cs"/>
          <w:rtl/>
        </w:rPr>
        <w:t>אביגדור יצחקי</w:t>
      </w:r>
    </w:p>
    <w:p w14:paraId="120CFC6E" w14:textId="77777777" w:rsidR="00226216" w:rsidRPr="00226216" w:rsidRDefault="00226216" w:rsidP="00226216">
      <w:pPr>
        <w:bidi/>
        <w:rPr>
          <w:rFonts w:cs="David" w:hint="cs"/>
          <w:rtl/>
        </w:rPr>
      </w:pPr>
      <w:r w:rsidRPr="00226216">
        <w:rPr>
          <w:rFonts w:cs="David" w:hint="cs"/>
          <w:rtl/>
        </w:rPr>
        <w:t>משה כחלון</w:t>
      </w:r>
    </w:p>
    <w:p w14:paraId="173CC3AE" w14:textId="77777777" w:rsidR="00226216" w:rsidRPr="00226216" w:rsidRDefault="00226216" w:rsidP="00226216">
      <w:pPr>
        <w:bidi/>
        <w:rPr>
          <w:rFonts w:cs="David" w:hint="cs"/>
          <w:rtl/>
        </w:rPr>
      </w:pPr>
      <w:r w:rsidRPr="00226216">
        <w:rPr>
          <w:rFonts w:cs="David" w:hint="cs"/>
          <w:rtl/>
        </w:rPr>
        <w:t>אברהם מיכאלי</w:t>
      </w:r>
    </w:p>
    <w:p w14:paraId="112BBB23" w14:textId="77777777" w:rsidR="00226216" w:rsidRPr="00226216" w:rsidRDefault="00226216" w:rsidP="00226216">
      <w:pPr>
        <w:bidi/>
        <w:rPr>
          <w:rFonts w:cs="David" w:hint="cs"/>
          <w:rtl/>
        </w:rPr>
      </w:pPr>
      <w:r w:rsidRPr="00226216">
        <w:rPr>
          <w:rFonts w:cs="David" w:hint="cs"/>
          <w:rtl/>
        </w:rPr>
        <w:t>אפרים סנה</w:t>
      </w:r>
    </w:p>
    <w:p w14:paraId="55B6E7C9" w14:textId="77777777" w:rsidR="00226216" w:rsidRPr="00226216" w:rsidRDefault="00226216" w:rsidP="00226216">
      <w:pPr>
        <w:bidi/>
        <w:rPr>
          <w:rFonts w:cs="David" w:hint="cs"/>
          <w:rtl/>
        </w:rPr>
      </w:pPr>
      <w:r w:rsidRPr="00226216">
        <w:rPr>
          <w:rFonts w:cs="David" w:hint="cs"/>
          <w:rtl/>
        </w:rPr>
        <w:t>גדעון סער</w:t>
      </w:r>
    </w:p>
    <w:p w14:paraId="64E6DB17" w14:textId="77777777" w:rsidR="00226216" w:rsidRPr="00226216" w:rsidRDefault="00226216" w:rsidP="00226216">
      <w:pPr>
        <w:bidi/>
        <w:rPr>
          <w:rFonts w:cs="David" w:hint="cs"/>
          <w:rtl/>
        </w:rPr>
      </w:pPr>
      <w:r w:rsidRPr="00226216">
        <w:rPr>
          <w:rFonts w:cs="David" w:hint="cs"/>
          <w:rtl/>
        </w:rPr>
        <w:t>מנחם פרוש</w:t>
      </w:r>
    </w:p>
    <w:p w14:paraId="076FEFBB" w14:textId="77777777" w:rsidR="00226216" w:rsidRPr="00226216" w:rsidRDefault="00226216" w:rsidP="00226216">
      <w:pPr>
        <w:bidi/>
        <w:rPr>
          <w:rFonts w:cs="David" w:hint="cs"/>
          <w:rtl/>
        </w:rPr>
      </w:pPr>
      <w:r w:rsidRPr="00226216">
        <w:rPr>
          <w:rFonts w:cs="David" w:hint="cs"/>
          <w:rtl/>
        </w:rPr>
        <w:t>ראובן ריבלין</w:t>
      </w:r>
    </w:p>
    <w:p w14:paraId="6C4C7B66" w14:textId="77777777" w:rsidR="00226216" w:rsidRPr="00226216" w:rsidRDefault="00226216" w:rsidP="00226216">
      <w:pPr>
        <w:bidi/>
        <w:rPr>
          <w:rFonts w:cs="David" w:hint="cs"/>
          <w:rtl/>
        </w:rPr>
      </w:pPr>
      <w:r w:rsidRPr="00226216">
        <w:rPr>
          <w:rFonts w:cs="David" w:hint="cs"/>
          <w:rtl/>
        </w:rPr>
        <w:t>יוסף שגאל</w:t>
      </w:r>
    </w:p>
    <w:p w14:paraId="4D26E72C" w14:textId="77777777" w:rsidR="00226216" w:rsidRPr="00226216" w:rsidRDefault="00226216" w:rsidP="00226216">
      <w:pPr>
        <w:bidi/>
        <w:rPr>
          <w:rFonts w:cs="David" w:hint="cs"/>
          <w:rtl/>
        </w:rPr>
      </w:pPr>
    </w:p>
    <w:p w14:paraId="687F6B35" w14:textId="77777777" w:rsidR="00226216" w:rsidRPr="00226216" w:rsidRDefault="00226216" w:rsidP="00226216">
      <w:pPr>
        <w:tabs>
          <w:tab w:val="left" w:pos="1788"/>
          <w:tab w:val="left" w:pos="3631"/>
        </w:tabs>
        <w:bidi/>
        <w:rPr>
          <w:rFonts w:cs="David" w:hint="cs"/>
          <w:rtl/>
        </w:rPr>
      </w:pPr>
      <w:r w:rsidRPr="00226216">
        <w:rPr>
          <w:rFonts w:cs="David"/>
          <w:b/>
          <w:bCs/>
          <w:u w:val="single"/>
          <w:rtl/>
        </w:rPr>
        <w:t>מוזמנים</w:t>
      </w:r>
      <w:r w:rsidRPr="00226216">
        <w:rPr>
          <w:rFonts w:cs="David"/>
          <w:rtl/>
        </w:rPr>
        <w:t>:</w:t>
      </w:r>
    </w:p>
    <w:p w14:paraId="7B40C37E" w14:textId="77777777" w:rsidR="00226216" w:rsidRPr="00226216" w:rsidRDefault="00226216" w:rsidP="00226216">
      <w:pPr>
        <w:bidi/>
        <w:rPr>
          <w:rFonts w:cs="David" w:hint="cs"/>
          <w:rtl/>
        </w:rPr>
      </w:pPr>
      <w:r w:rsidRPr="00226216">
        <w:rPr>
          <w:rFonts w:cs="David" w:hint="cs"/>
          <w:rtl/>
        </w:rPr>
        <w:t xml:space="preserve">אריה האן </w:t>
      </w:r>
      <w:r w:rsidRPr="00226216">
        <w:rPr>
          <w:rFonts w:cs="David"/>
          <w:rtl/>
        </w:rPr>
        <w:t>–</w:t>
      </w:r>
      <w:r w:rsidRPr="00226216">
        <w:rPr>
          <w:rFonts w:cs="David" w:hint="cs"/>
          <w:rtl/>
        </w:rPr>
        <w:t xml:space="preserve"> מזכיר הכנסת</w:t>
      </w:r>
    </w:p>
    <w:p w14:paraId="7E98A08C" w14:textId="77777777" w:rsidR="00226216" w:rsidRPr="00226216" w:rsidRDefault="00226216" w:rsidP="00226216">
      <w:pPr>
        <w:bidi/>
        <w:rPr>
          <w:rFonts w:cs="David" w:hint="cs"/>
          <w:rtl/>
        </w:rPr>
      </w:pPr>
      <w:r w:rsidRPr="00226216">
        <w:rPr>
          <w:rFonts w:cs="David" w:hint="cs"/>
          <w:rtl/>
        </w:rPr>
        <w:t xml:space="preserve">דוד לב </w:t>
      </w:r>
      <w:r w:rsidRPr="00226216">
        <w:rPr>
          <w:rFonts w:cs="David"/>
          <w:rtl/>
        </w:rPr>
        <w:t>–</w:t>
      </w:r>
      <w:r w:rsidRPr="00226216">
        <w:rPr>
          <w:rFonts w:cs="David" w:hint="cs"/>
          <w:rtl/>
        </w:rPr>
        <w:t xml:space="preserve"> סגן מזכיר הכנסת</w:t>
      </w:r>
    </w:p>
    <w:p w14:paraId="40540ABA" w14:textId="77777777" w:rsidR="00226216" w:rsidRPr="00226216" w:rsidRDefault="00226216" w:rsidP="00226216">
      <w:pPr>
        <w:bidi/>
        <w:rPr>
          <w:rFonts w:cs="David" w:hint="cs"/>
          <w:rtl/>
        </w:rPr>
      </w:pPr>
      <w:r w:rsidRPr="00226216">
        <w:rPr>
          <w:rFonts w:cs="David" w:hint="cs"/>
          <w:rtl/>
        </w:rPr>
        <w:t xml:space="preserve">ירדנה מלר-הורביץ </w:t>
      </w:r>
      <w:r w:rsidRPr="00226216">
        <w:rPr>
          <w:rFonts w:cs="David"/>
          <w:rtl/>
        </w:rPr>
        <w:t>–</w:t>
      </w:r>
      <w:r w:rsidRPr="00226216">
        <w:rPr>
          <w:rFonts w:cs="David" w:hint="cs"/>
          <w:rtl/>
        </w:rPr>
        <w:t xml:space="preserve"> סגנית מזכיר הכנסת</w:t>
      </w:r>
    </w:p>
    <w:p w14:paraId="732C62C0" w14:textId="77777777" w:rsidR="00226216" w:rsidRPr="00226216" w:rsidRDefault="00226216" w:rsidP="00226216">
      <w:pPr>
        <w:bidi/>
        <w:rPr>
          <w:rFonts w:cs="David" w:hint="cs"/>
          <w:rtl/>
        </w:rPr>
      </w:pPr>
      <w:r w:rsidRPr="00226216">
        <w:rPr>
          <w:rFonts w:cs="David" w:hint="cs"/>
          <w:rtl/>
        </w:rPr>
        <w:t xml:space="preserve">גאולה רזיאל </w:t>
      </w:r>
      <w:r w:rsidRPr="00226216">
        <w:rPr>
          <w:rFonts w:cs="David"/>
          <w:rtl/>
        </w:rPr>
        <w:t>–</w:t>
      </w:r>
      <w:r w:rsidRPr="00226216">
        <w:rPr>
          <w:rFonts w:cs="David" w:hint="cs"/>
          <w:rtl/>
        </w:rPr>
        <w:t xml:space="preserve"> מנהלת לשכת מזכיר הכנסת</w:t>
      </w:r>
    </w:p>
    <w:p w14:paraId="08D55025" w14:textId="77777777" w:rsidR="00226216" w:rsidRPr="00226216" w:rsidRDefault="00226216" w:rsidP="00226216">
      <w:pPr>
        <w:bidi/>
        <w:rPr>
          <w:rFonts w:cs="David" w:hint="cs"/>
          <w:rtl/>
        </w:rPr>
      </w:pPr>
    </w:p>
    <w:p w14:paraId="7A706099" w14:textId="77777777" w:rsidR="00226216" w:rsidRPr="00226216" w:rsidRDefault="00226216" w:rsidP="00226216">
      <w:pPr>
        <w:bidi/>
        <w:rPr>
          <w:rFonts w:cs="David" w:hint="cs"/>
          <w:rtl/>
        </w:rPr>
      </w:pPr>
    </w:p>
    <w:p w14:paraId="4436C086" w14:textId="77777777" w:rsidR="00226216" w:rsidRPr="00226216" w:rsidRDefault="00226216" w:rsidP="00226216">
      <w:pPr>
        <w:tabs>
          <w:tab w:val="left" w:pos="1930"/>
        </w:tabs>
        <w:bidi/>
        <w:rPr>
          <w:rFonts w:cs="David" w:hint="cs"/>
          <w:rtl/>
        </w:rPr>
      </w:pPr>
      <w:r w:rsidRPr="00226216">
        <w:rPr>
          <w:rFonts w:cs="David"/>
          <w:b/>
          <w:bCs/>
          <w:u w:val="single"/>
          <w:rtl/>
        </w:rPr>
        <w:t>יוע</w:t>
      </w:r>
      <w:r w:rsidRPr="00226216">
        <w:rPr>
          <w:rFonts w:cs="David" w:hint="cs"/>
          <w:b/>
          <w:bCs/>
          <w:u w:val="single"/>
          <w:rtl/>
        </w:rPr>
        <w:t>צת</w:t>
      </w:r>
      <w:r w:rsidRPr="00226216">
        <w:rPr>
          <w:rFonts w:cs="David"/>
          <w:b/>
          <w:bCs/>
          <w:u w:val="single"/>
          <w:rtl/>
        </w:rPr>
        <w:t xml:space="preserve"> משפטי</w:t>
      </w:r>
      <w:r w:rsidRPr="00226216">
        <w:rPr>
          <w:rFonts w:cs="David" w:hint="cs"/>
          <w:b/>
          <w:bCs/>
          <w:u w:val="single"/>
          <w:rtl/>
        </w:rPr>
        <w:t>ת</w:t>
      </w:r>
      <w:r w:rsidRPr="00226216">
        <w:rPr>
          <w:rFonts w:cs="David"/>
          <w:rtl/>
        </w:rPr>
        <w:t>:</w:t>
      </w:r>
      <w:r w:rsidRPr="00226216">
        <w:rPr>
          <w:rFonts w:cs="David" w:hint="cs"/>
          <w:rtl/>
        </w:rPr>
        <w:tab/>
        <w:t>עו"ד ארבל אסטרחן</w:t>
      </w:r>
    </w:p>
    <w:p w14:paraId="0384A0BC" w14:textId="77777777" w:rsidR="00226216" w:rsidRPr="00226216" w:rsidRDefault="00226216" w:rsidP="00226216">
      <w:pPr>
        <w:bidi/>
        <w:rPr>
          <w:rFonts w:cs="David"/>
          <w:rtl/>
        </w:rPr>
      </w:pPr>
    </w:p>
    <w:p w14:paraId="12170DCA" w14:textId="77777777" w:rsidR="00226216" w:rsidRPr="00226216" w:rsidRDefault="00226216" w:rsidP="00226216">
      <w:pPr>
        <w:tabs>
          <w:tab w:val="left" w:pos="1930"/>
        </w:tabs>
        <w:bidi/>
        <w:rPr>
          <w:rFonts w:cs="David" w:hint="cs"/>
          <w:rtl/>
        </w:rPr>
      </w:pPr>
      <w:r w:rsidRPr="00226216">
        <w:rPr>
          <w:rFonts w:cs="David"/>
          <w:b/>
          <w:bCs/>
          <w:u w:val="single"/>
          <w:rtl/>
        </w:rPr>
        <w:t>מנהלת הוועדה</w:t>
      </w:r>
      <w:r w:rsidRPr="00226216">
        <w:rPr>
          <w:rFonts w:cs="David"/>
          <w:rtl/>
        </w:rPr>
        <w:t>:</w:t>
      </w:r>
      <w:r w:rsidRPr="00226216">
        <w:rPr>
          <w:rFonts w:cs="David" w:hint="cs"/>
          <w:b/>
          <w:bCs/>
          <w:rtl/>
        </w:rPr>
        <w:tab/>
      </w:r>
      <w:r w:rsidRPr="00226216">
        <w:rPr>
          <w:rFonts w:cs="David" w:hint="cs"/>
          <w:rtl/>
        </w:rPr>
        <w:t>אתי בן-יוסף</w:t>
      </w:r>
    </w:p>
    <w:p w14:paraId="1978A86C" w14:textId="77777777" w:rsidR="00226216" w:rsidRPr="00226216" w:rsidRDefault="00226216" w:rsidP="00226216">
      <w:pPr>
        <w:bidi/>
        <w:rPr>
          <w:rFonts w:cs="David"/>
          <w:rtl/>
        </w:rPr>
      </w:pPr>
    </w:p>
    <w:p w14:paraId="44E1E6E4" w14:textId="77777777" w:rsidR="00226216" w:rsidRPr="00226216" w:rsidRDefault="00226216" w:rsidP="00226216">
      <w:pPr>
        <w:tabs>
          <w:tab w:val="left" w:pos="1930"/>
        </w:tabs>
        <w:bidi/>
        <w:rPr>
          <w:rFonts w:cs="David"/>
          <w:rtl/>
        </w:rPr>
      </w:pPr>
      <w:r w:rsidRPr="00226216">
        <w:rPr>
          <w:rFonts w:cs="David" w:hint="cs"/>
          <w:b/>
          <w:bCs/>
          <w:u w:val="single"/>
          <w:rtl/>
        </w:rPr>
        <w:t>רשמת פרלמנטרית</w:t>
      </w:r>
      <w:r w:rsidRPr="00226216">
        <w:rPr>
          <w:rFonts w:cs="David"/>
          <w:rtl/>
        </w:rPr>
        <w:t>:</w:t>
      </w:r>
      <w:r w:rsidRPr="00226216">
        <w:rPr>
          <w:rFonts w:cs="David" w:hint="cs"/>
          <w:rtl/>
        </w:rPr>
        <w:tab/>
        <w:t xml:space="preserve">שלומית כהן </w:t>
      </w:r>
    </w:p>
    <w:p w14:paraId="29638063" w14:textId="77777777" w:rsidR="00226216" w:rsidRPr="00226216" w:rsidRDefault="00226216" w:rsidP="00226216">
      <w:pPr>
        <w:bidi/>
        <w:jc w:val="center"/>
        <w:rPr>
          <w:rFonts w:cs="David" w:hint="cs"/>
          <w:b/>
          <w:bCs/>
          <w:rtl/>
        </w:rPr>
      </w:pPr>
      <w:r w:rsidRPr="00226216">
        <w:rPr>
          <w:rFonts w:cs="David"/>
          <w:rtl/>
        </w:rPr>
        <w:br w:type="page"/>
      </w:r>
      <w:r w:rsidRPr="00226216">
        <w:rPr>
          <w:rFonts w:cs="David" w:hint="cs"/>
          <w:b/>
          <w:bCs/>
          <w:rtl/>
        </w:rPr>
        <w:lastRenderedPageBreak/>
        <w:t xml:space="preserve">1. קביעת מסגרת הדיון להודעת הממשלה </w:t>
      </w:r>
    </w:p>
    <w:p w14:paraId="69411B59" w14:textId="77777777" w:rsidR="00226216" w:rsidRPr="00226216" w:rsidRDefault="00226216" w:rsidP="00226216">
      <w:pPr>
        <w:bidi/>
        <w:jc w:val="center"/>
        <w:rPr>
          <w:rFonts w:cs="David" w:hint="cs"/>
          <w:b/>
          <w:bCs/>
          <w:u w:val="single"/>
          <w:rtl/>
        </w:rPr>
      </w:pPr>
      <w:r w:rsidRPr="00226216">
        <w:rPr>
          <w:rFonts w:cs="David" w:hint="cs"/>
          <w:b/>
          <w:bCs/>
          <w:u w:val="single"/>
          <w:rtl/>
        </w:rPr>
        <w:t>על המצב הביטחוני והיערכות משרדי הממשלה בהתאם</w:t>
      </w:r>
    </w:p>
    <w:p w14:paraId="01C306D1" w14:textId="77777777" w:rsidR="00226216" w:rsidRPr="00226216" w:rsidRDefault="00226216" w:rsidP="00226216">
      <w:pPr>
        <w:bidi/>
        <w:jc w:val="center"/>
        <w:rPr>
          <w:rFonts w:cs="David" w:hint="cs"/>
          <w:b/>
          <w:bCs/>
          <w:u w:val="single"/>
          <w:rtl/>
        </w:rPr>
      </w:pPr>
    </w:p>
    <w:p w14:paraId="31E93F77" w14:textId="77777777" w:rsidR="00226216" w:rsidRPr="00226216" w:rsidRDefault="00226216" w:rsidP="00226216">
      <w:pPr>
        <w:bidi/>
        <w:rPr>
          <w:rFonts w:cs="David" w:hint="cs"/>
          <w:rtl/>
        </w:rPr>
      </w:pPr>
      <w:r w:rsidRPr="00226216">
        <w:rPr>
          <w:rFonts w:cs="David" w:hint="cs"/>
          <w:u w:val="single"/>
          <w:rtl/>
        </w:rPr>
        <w:t>היו"ר רוחמה אברהם:</w:t>
      </w:r>
    </w:p>
    <w:p w14:paraId="5C349345" w14:textId="77777777" w:rsidR="00226216" w:rsidRPr="00226216" w:rsidRDefault="00226216" w:rsidP="00226216">
      <w:pPr>
        <w:bidi/>
        <w:rPr>
          <w:rFonts w:cs="David" w:hint="cs"/>
          <w:rtl/>
        </w:rPr>
      </w:pPr>
    </w:p>
    <w:p w14:paraId="6802A324" w14:textId="77777777" w:rsidR="00226216" w:rsidRPr="00226216" w:rsidRDefault="00226216" w:rsidP="00226216">
      <w:pPr>
        <w:bidi/>
        <w:rPr>
          <w:rFonts w:cs="David" w:hint="cs"/>
          <w:rtl/>
        </w:rPr>
      </w:pPr>
      <w:r w:rsidRPr="00226216">
        <w:rPr>
          <w:rFonts w:cs="David" w:hint="cs"/>
          <w:rtl/>
        </w:rPr>
        <w:tab/>
        <w:t xml:space="preserve"> בוקר טוב. אנחנו דנים בקביעת מסגרת הדיון להודעת הממשלה על המצב הביטחוני והיערכות משרדי הממשלה בהתאם. </w:t>
      </w:r>
    </w:p>
    <w:p w14:paraId="48399D8E" w14:textId="77777777" w:rsidR="00226216" w:rsidRPr="00226216" w:rsidRDefault="00226216" w:rsidP="00226216">
      <w:pPr>
        <w:bidi/>
        <w:rPr>
          <w:rFonts w:cs="David" w:hint="cs"/>
          <w:rtl/>
        </w:rPr>
      </w:pPr>
    </w:p>
    <w:p w14:paraId="655E25A1" w14:textId="77777777" w:rsidR="00226216" w:rsidRPr="00226216" w:rsidRDefault="00226216" w:rsidP="00226216">
      <w:pPr>
        <w:bidi/>
        <w:ind w:firstLine="654"/>
        <w:rPr>
          <w:rFonts w:cs="David" w:hint="cs"/>
          <w:rtl/>
        </w:rPr>
      </w:pPr>
      <w:r w:rsidRPr="00226216">
        <w:rPr>
          <w:rFonts w:cs="David" w:hint="cs"/>
          <w:rtl/>
        </w:rPr>
        <w:t>אני קוראת את המכתב שקיבלתי ממזכיר הכנסת, אריה האן: "מאחר שהממשלה החליטה, לפי בקשת יושבת-ראש הכנסת, למסור הודעה לכנסת על המצב הביטחוני והיערכות משרדי הממשלה בהתאם, החליטה יושבת-ראש הכנסת, דליה איציק, לזמן את חברי הכנסת לכנס פגרה מיוחד שיתקיים ביום שלישי, כ"ט בתמוז התשס"ו, 25 ביולי 2006, בשעה 11:00. את ההודעה ימסור לכנסת מטעם הממשלה המשנה לראש הממשלה, שמעון פרס, ובעקבותיה יתקיים דיון. יושבת-ראש הכנסת  ממליצה על מסגרת דיון של שעתיים. אודה אם תביא לאישור הוועדה קביעת מסגרת דיון בהתאם".</w:t>
      </w:r>
    </w:p>
    <w:p w14:paraId="67D6718B" w14:textId="77777777" w:rsidR="00226216" w:rsidRPr="00226216" w:rsidRDefault="00226216" w:rsidP="00226216">
      <w:pPr>
        <w:bidi/>
        <w:ind w:firstLine="654"/>
        <w:rPr>
          <w:rFonts w:cs="David" w:hint="cs"/>
          <w:rtl/>
        </w:rPr>
      </w:pPr>
    </w:p>
    <w:p w14:paraId="28CEDC75" w14:textId="77777777" w:rsidR="00226216" w:rsidRPr="00226216" w:rsidRDefault="00226216" w:rsidP="00226216">
      <w:pPr>
        <w:bidi/>
        <w:ind w:firstLine="654"/>
        <w:rPr>
          <w:rFonts w:cs="David" w:hint="cs"/>
          <w:rtl/>
        </w:rPr>
      </w:pPr>
      <w:r w:rsidRPr="00226216">
        <w:rPr>
          <w:rFonts w:cs="David" w:hint="cs"/>
          <w:rtl/>
        </w:rPr>
        <w:t xml:space="preserve">מכיוון שהיושבת-ראש הציעה דיון של שעתיים, אנחנו מציעים שזה יהיה דיון סיעתי במסגרת של דקה לכל חבר כנסת. יוצא שלכל סיעה יש מספר דקות כמספר חבריה. </w:t>
      </w:r>
    </w:p>
    <w:p w14:paraId="22EC2AC1" w14:textId="77777777" w:rsidR="00226216" w:rsidRPr="00226216" w:rsidRDefault="00226216" w:rsidP="00226216">
      <w:pPr>
        <w:bidi/>
        <w:ind w:firstLine="654"/>
        <w:rPr>
          <w:rFonts w:cs="David" w:hint="cs"/>
          <w:rtl/>
        </w:rPr>
      </w:pPr>
    </w:p>
    <w:p w14:paraId="5930F512" w14:textId="77777777" w:rsidR="00226216" w:rsidRPr="00226216" w:rsidRDefault="00226216" w:rsidP="00226216">
      <w:pPr>
        <w:bidi/>
        <w:rPr>
          <w:rFonts w:cs="David" w:hint="cs"/>
          <w:rtl/>
        </w:rPr>
      </w:pPr>
      <w:r w:rsidRPr="00226216">
        <w:rPr>
          <w:rFonts w:cs="David" w:hint="cs"/>
          <w:u w:val="single"/>
          <w:rtl/>
        </w:rPr>
        <w:t>דוד לב:</w:t>
      </w:r>
    </w:p>
    <w:p w14:paraId="46368DE7" w14:textId="77777777" w:rsidR="00226216" w:rsidRPr="00226216" w:rsidRDefault="00226216" w:rsidP="00226216">
      <w:pPr>
        <w:bidi/>
        <w:rPr>
          <w:rFonts w:cs="David" w:hint="cs"/>
          <w:rtl/>
        </w:rPr>
      </w:pPr>
    </w:p>
    <w:p w14:paraId="35EEB301" w14:textId="77777777" w:rsidR="00226216" w:rsidRPr="00226216" w:rsidRDefault="00226216" w:rsidP="00226216">
      <w:pPr>
        <w:bidi/>
        <w:ind w:firstLine="654"/>
        <w:rPr>
          <w:rFonts w:cs="David" w:hint="cs"/>
          <w:rtl/>
        </w:rPr>
      </w:pPr>
      <w:r w:rsidRPr="00226216">
        <w:rPr>
          <w:rFonts w:cs="David" w:hint="cs"/>
          <w:rtl/>
        </w:rPr>
        <w:t xml:space="preserve">צריך שיהיו 10 דקות מינימום לסיעה. </w:t>
      </w:r>
    </w:p>
    <w:p w14:paraId="21561045" w14:textId="77777777" w:rsidR="00226216" w:rsidRPr="00226216" w:rsidRDefault="00226216" w:rsidP="00226216">
      <w:pPr>
        <w:bidi/>
        <w:ind w:firstLine="654"/>
        <w:rPr>
          <w:rFonts w:cs="David" w:hint="cs"/>
          <w:rtl/>
        </w:rPr>
      </w:pPr>
    </w:p>
    <w:p w14:paraId="7DBAF7E9" w14:textId="77777777" w:rsidR="00226216" w:rsidRPr="00226216" w:rsidRDefault="00226216" w:rsidP="00226216">
      <w:pPr>
        <w:bidi/>
        <w:rPr>
          <w:rFonts w:cs="David" w:hint="cs"/>
          <w:rtl/>
        </w:rPr>
      </w:pPr>
      <w:r w:rsidRPr="00226216">
        <w:rPr>
          <w:rFonts w:cs="David" w:hint="cs"/>
          <w:u w:val="single"/>
          <w:rtl/>
        </w:rPr>
        <w:t>היו"ר רוחמה אברהם:</w:t>
      </w:r>
    </w:p>
    <w:p w14:paraId="08C5A57A" w14:textId="77777777" w:rsidR="00226216" w:rsidRPr="00226216" w:rsidRDefault="00226216" w:rsidP="00226216">
      <w:pPr>
        <w:bidi/>
        <w:rPr>
          <w:rFonts w:cs="David" w:hint="cs"/>
          <w:rtl/>
        </w:rPr>
      </w:pPr>
    </w:p>
    <w:p w14:paraId="2169E84D" w14:textId="77777777" w:rsidR="00226216" w:rsidRPr="00226216" w:rsidRDefault="00226216" w:rsidP="00226216">
      <w:pPr>
        <w:bidi/>
        <w:ind w:firstLine="654"/>
        <w:rPr>
          <w:rFonts w:cs="David" w:hint="cs"/>
          <w:rtl/>
        </w:rPr>
      </w:pPr>
      <w:r w:rsidRPr="00226216">
        <w:rPr>
          <w:rFonts w:cs="David" w:hint="cs"/>
          <w:rtl/>
        </w:rPr>
        <w:t xml:space="preserve">מכיוון שיש מסגרת של מינימום לסיעה, הרי שסיעות שיש להן פחות מ-10 חברים יקבלו 10 דקות. </w:t>
      </w:r>
    </w:p>
    <w:p w14:paraId="7701A78A" w14:textId="77777777" w:rsidR="00226216" w:rsidRPr="00226216" w:rsidRDefault="00226216" w:rsidP="00226216">
      <w:pPr>
        <w:bidi/>
        <w:ind w:firstLine="654"/>
        <w:rPr>
          <w:rFonts w:cs="David" w:hint="cs"/>
          <w:rtl/>
        </w:rPr>
      </w:pPr>
    </w:p>
    <w:p w14:paraId="1585439C" w14:textId="77777777" w:rsidR="00226216" w:rsidRPr="00226216" w:rsidRDefault="00226216" w:rsidP="00226216">
      <w:pPr>
        <w:bidi/>
        <w:rPr>
          <w:rFonts w:cs="David" w:hint="cs"/>
          <w:u w:val="single"/>
          <w:rtl/>
        </w:rPr>
      </w:pPr>
      <w:r w:rsidRPr="00226216">
        <w:rPr>
          <w:rFonts w:cs="David" w:hint="cs"/>
          <w:u w:val="single"/>
          <w:rtl/>
        </w:rPr>
        <w:t>גדעון סער:</w:t>
      </w:r>
    </w:p>
    <w:p w14:paraId="347F6F7F" w14:textId="77777777" w:rsidR="00226216" w:rsidRPr="00226216" w:rsidRDefault="00226216" w:rsidP="00226216">
      <w:pPr>
        <w:bidi/>
        <w:rPr>
          <w:rFonts w:cs="David" w:hint="cs"/>
          <w:u w:val="single"/>
          <w:rtl/>
        </w:rPr>
      </w:pPr>
    </w:p>
    <w:p w14:paraId="17E51AFA" w14:textId="77777777" w:rsidR="00226216" w:rsidRPr="00226216" w:rsidRDefault="00226216" w:rsidP="00226216">
      <w:pPr>
        <w:bidi/>
        <w:ind w:firstLine="654"/>
        <w:rPr>
          <w:rFonts w:cs="David" w:hint="cs"/>
          <w:rtl/>
        </w:rPr>
      </w:pPr>
      <w:r w:rsidRPr="00226216">
        <w:rPr>
          <w:rFonts w:cs="David" w:hint="cs"/>
          <w:rtl/>
        </w:rPr>
        <w:t xml:space="preserve">גברתי, שוחחתי אתמול גם עם יושבת-ראש הכנסת וגם עם מזכיר הכנסת. הבנתי ש-25 החתימות שאנחנו וסיעת ישראל ביתנו הגישו, על-מנת לכנס את הכנסת בפגרה, עובר לרצונה החשוב של הממשלה להודיע הודעה לכנסת, והם יקבלו ביטוי על דרך של דיון משולב והדבר יבוא לידי ביטוי גם בזמן הדיבור שיקבלו שתי הסיעות שלנו, שיזמו את הכינוס הזה. אני מציע להוסיף את זה גם בכותרת הדיון וגם לזכויות שלנו במסגרת הדיון הסיעתי שיתקיים. </w:t>
      </w:r>
    </w:p>
    <w:p w14:paraId="4B48B95E" w14:textId="77777777" w:rsidR="00226216" w:rsidRPr="00226216" w:rsidRDefault="00226216" w:rsidP="00226216">
      <w:pPr>
        <w:bidi/>
        <w:ind w:firstLine="654"/>
        <w:rPr>
          <w:rFonts w:cs="David" w:hint="cs"/>
          <w:rtl/>
        </w:rPr>
      </w:pPr>
    </w:p>
    <w:p w14:paraId="3FFC2F1A" w14:textId="77777777" w:rsidR="00226216" w:rsidRPr="00226216" w:rsidRDefault="00226216" w:rsidP="00226216">
      <w:pPr>
        <w:bidi/>
        <w:rPr>
          <w:rFonts w:cs="David" w:hint="cs"/>
          <w:rtl/>
        </w:rPr>
      </w:pPr>
      <w:r w:rsidRPr="00226216">
        <w:rPr>
          <w:rFonts w:cs="David" w:hint="cs"/>
          <w:u w:val="single"/>
          <w:rtl/>
        </w:rPr>
        <w:t>היו"ר רוחמה אברהם:</w:t>
      </w:r>
    </w:p>
    <w:p w14:paraId="48A7DE1F" w14:textId="77777777" w:rsidR="00226216" w:rsidRPr="00226216" w:rsidRDefault="00226216" w:rsidP="00226216">
      <w:pPr>
        <w:bidi/>
        <w:rPr>
          <w:rFonts w:cs="David" w:hint="cs"/>
          <w:rtl/>
        </w:rPr>
      </w:pPr>
    </w:p>
    <w:p w14:paraId="6B0137C1" w14:textId="77777777" w:rsidR="00226216" w:rsidRPr="00226216" w:rsidRDefault="00226216" w:rsidP="00226216">
      <w:pPr>
        <w:bidi/>
        <w:ind w:firstLine="654"/>
        <w:rPr>
          <w:rFonts w:cs="David" w:hint="cs"/>
          <w:rtl/>
        </w:rPr>
      </w:pPr>
      <w:r w:rsidRPr="00226216">
        <w:rPr>
          <w:rFonts w:cs="David" w:hint="cs"/>
          <w:rtl/>
        </w:rPr>
        <w:t xml:space="preserve">אם סיכמת את זה עם היושבת-ראש, זה יהיה דיון משולב, גם בעקבות החתימות שהגשתם. השאלה היא אם מסגרת הזמן שהצענו מקובלת על כולם. למציעים, הליכוד וישראל ביתנו, תהיה תוספת של 10 דקות. </w:t>
      </w:r>
    </w:p>
    <w:p w14:paraId="28C4E7EB" w14:textId="77777777" w:rsidR="00226216" w:rsidRPr="00226216" w:rsidRDefault="00226216" w:rsidP="00226216">
      <w:pPr>
        <w:bidi/>
        <w:ind w:firstLine="654"/>
        <w:rPr>
          <w:rFonts w:cs="David" w:hint="cs"/>
          <w:rtl/>
        </w:rPr>
      </w:pPr>
    </w:p>
    <w:p w14:paraId="2501DF24" w14:textId="77777777" w:rsidR="00226216" w:rsidRPr="00226216" w:rsidRDefault="00226216" w:rsidP="00226216">
      <w:pPr>
        <w:bidi/>
        <w:rPr>
          <w:rFonts w:cs="David" w:hint="cs"/>
          <w:u w:val="single"/>
          <w:rtl/>
        </w:rPr>
      </w:pPr>
      <w:r w:rsidRPr="00226216">
        <w:rPr>
          <w:rFonts w:cs="David" w:hint="cs"/>
          <w:u w:val="single"/>
          <w:rtl/>
        </w:rPr>
        <w:t>גדעון סער:</w:t>
      </w:r>
    </w:p>
    <w:p w14:paraId="53DA2777" w14:textId="77777777" w:rsidR="00226216" w:rsidRPr="00226216" w:rsidRDefault="00226216" w:rsidP="00226216">
      <w:pPr>
        <w:bidi/>
        <w:rPr>
          <w:rFonts w:cs="David" w:hint="cs"/>
          <w:u w:val="single"/>
          <w:rtl/>
        </w:rPr>
      </w:pPr>
    </w:p>
    <w:p w14:paraId="7328F3B1" w14:textId="77777777" w:rsidR="00226216" w:rsidRPr="00226216" w:rsidRDefault="00226216" w:rsidP="00226216">
      <w:pPr>
        <w:bidi/>
        <w:ind w:firstLine="654"/>
        <w:rPr>
          <w:rFonts w:cs="David" w:hint="cs"/>
          <w:rtl/>
        </w:rPr>
      </w:pPr>
      <w:r w:rsidRPr="00226216">
        <w:rPr>
          <w:rFonts w:cs="David" w:hint="cs"/>
          <w:rtl/>
        </w:rPr>
        <w:t xml:space="preserve">אם היינו מקיימים דיון בפגרה על בסיס החתימות הללו, היינו מקבלים 10 דקות והממשלה היתה צריכה להשיב. </w:t>
      </w:r>
    </w:p>
    <w:p w14:paraId="0519C9FC" w14:textId="77777777" w:rsidR="00226216" w:rsidRPr="00226216" w:rsidRDefault="00226216" w:rsidP="00226216">
      <w:pPr>
        <w:bidi/>
        <w:ind w:firstLine="654"/>
        <w:rPr>
          <w:rFonts w:cs="David" w:hint="cs"/>
          <w:rtl/>
        </w:rPr>
      </w:pPr>
    </w:p>
    <w:p w14:paraId="4966859D" w14:textId="77777777" w:rsidR="00226216" w:rsidRPr="00226216" w:rsidRDefault="00226216" w:rsidP="00226216">
      <w:pPr>
        <w:bidi/>
        <w:rPr>
          <w:rFonts w:cs="David" w:hint="cs"/>
          <w:rtl/>
        </w:rPr>
      </w:pPr>
      <w:r w:rsidRPr="00226216">
        <w:rPr>
          <w:rFonts w:cs="David" w:hint="cs"/>
          <w:u w:val="single"/>
          <w:rtl/>
        </w:rPr>
        <w:t>היו"ר רוחמה אברהם:</w:t>
      </w:r>
    </w:p>
    <w:p w14:paraId="7D20B34B" w14:textId="77777777" w:rsidR="00226216" w:rsidRPr="00226216" w:rsidRDefault="00226216" w:rsidP="00226216">
      <w:pPr>
        <w:bidi/>
        <w:rPr>
          <w:rFonts w:cs="David" w:hint="cs"/>
          <w:rtl/>
        </w:rPr>
      </w:pPr>
    </w:p>
    <w:p w14:paraId="6A8B4D96" w14:textId="77777777" w:rsidR="00226216" w:rsidRPr="00226216" w:rsidRDefault="00226216" w:rsidP="00226216">
      <w:pPr>
        <w:bidi/>
        <w:ind w:firstLine="654"/>
        <w:rPr>
          <w:rFonts w:cs="David" w:hint="cs"/>
          <w:rtl/>
        </w:rPr>
      </w:pPr>
      <w:r w:rsidRPr="00226216">
        <w:rPr>
          <w:rFonts w:cs="David" w:hint="cs"/>
          <w:rtl/>
        </w:rPr>
        <w:t>האם אפשר לקבוע 10 דקות לסיעה?</w:t>
      </w:r>
    </w:p>
    <w:p w14:paraId="7D2C71BE" w14:textId="77777777" w:rsidR="00226216" w:rsidRPr="00226216" w:rsidRDefault="00226216" w:rsidP="00226216">
      <w:pPr>
        <w:bidi/>
        <w:ind w:firstLine="654"/>
        <w:rPr>
          <w:rFonts w:cs="David" w:hint="cs"/>
          <w:rtl/>
        </w:rPr>
      </w:pPr>
    </w:p>
    <w:p w14:paraId="2D1488B3" w14:textId="77777777" w:rsidR="00226216" w:rsidRPr="00226216" w:rsidRDefault="00226216" w:rsidP="00226216">
      <w:pPr>
        <w:bidi/>
        <w:rPr>
          <w:rFonts w:cs="David" w:hint="cs"/>
          <w:rtl/>
        </w:rPr>
      </w:pPr>
      <w:r w:rsidRPr="00226216">
        <w:rPr>
          <w:rFonts w:cs="David" w:hint="cs"/>
          <w:u w:val="single"/>
          <w:rtl/>
        </w:rPr>
        <w:t>אריה האן:</w:t>
      </w:r>
    </w:p>
    <w:p w14:paraId="07CD0C7A" w14:textId="77777777" w:rsidR="00226216" w:rsidRPr="00226216" w:rsidRDefault="00226216" w:rsidP="00226216">
      <w:pPr>
        <w:bidi/>
        <w:rPr>
          <w:rFonts w:cs="David" w:hint="cs"/>
          <w:rtl/>
        </w:rPr>
      </w:pPr>
    </w:p>
    <w:p w14:paraId="606468CE" w14:textId="77777777" w:rsidR="00226216" w:rsidRPr="00226216" w:rsidRDefault="00226216" w:rsidP="00226216">
      <w:pPr>
        <w:bidi/>
        <w:ind w:firstLine="654"/>
        <w:rPr>
          <w:rFonts w:cs="David" w:hint="cs"/>
          <w:rtl/>
        </w:rPr>
      </w:pPr>
      <w:r w:rsidRPr="00226216">
        <w:rPr>
          <w:rFonts w:cs="David" w:hint="cs"/>
          <w:rtl/>
        </w:rPr>
        <w:t xml:space="preserve">כפי שאמר חבר הכנסת סער, היות ששתי סיעות הגישו הצעות לסדר וכל הצעה היא 10 דקות, הם יקבלו 10 דקות מעבר לחשבון. </w:t>
      </w:r>
    </w:p>
    <w:p w14:paraId="0715816E" w14:textId="77777777" w:rsidR="00226216" w:rsidRPr="00226216" w:rsidRDefault="00226216" w:rsidP="00226216">
      <w:pPr>
        <w:bidi/>
        <w:ind w:firstLine="654"/>
        <w:rPr>
          <w:rFonts w:cs="David" w:hint="cs"/>
          <w:rtl/>
        </w:rPr>
      </w:pPr>
    </w:p>
    <w:p w14:paraId="5F12FD3A"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lastRenderedPageBreak/>
        <w:t>היו"ר רוחמה אברהם:</w:t>
      </w:r>
    </w:p>
    <w:p w14:paraId="7689709C" w14:textId="77777777" w:rsidR="00226216" w:rsidRPr="00226216" w:rsidRDefault="00226216" w:rsidP="00226216">
      <w:pPr>
        <w:bidi/>
        <w:rPr>
          <w:rFonts w:cs="David" w:hint="cs"/>
          <w:rtl/>
        </w:rPr>
      </w:pPr>
    </w:p>
    <w:p w14:paraId="11B20903" w14:textId="77777777" w:rsidR="00226216" w:rsidRPr="00226216" w:rsidRDefault="00226216" w:rsidP="00226216">
      <w:pPr>
        <w:bidi/>
        <w:ind w:firstLine="654"/>
        <w:rPr>
          <w:rFonts w:cs="David" w:hint="cs"/>
          <w:rtl/>
        </w:rPr>
      </w:pPr>
      <w:r w:rsidRPr="00226216">
        <w:rPr>
          <w:rFonts w:cs="David" w:hint="cs"/>
          <w:rtl/>
        </w:rPr>
        <w:t xml:space="preserve">בסדר. אם כך לא נגיע למסגרת דיון של שעתיים אלא של שלוש שעות. </w:t>
      </w:r>
    </w:p>
    <w:p w14:paraId="761060C6" w14:textId="77777777" w:rsidR="00226216" w:rsidRPr="00226216" w:rsidRDefault="00226216" w:rsidP="00226216">
      <w:pPr>
        <w:bidi/>
        <w:ind w:firstLine="654"/>
        <w:rPr>
          <w:rFonts w:cs="David" w:hint="cs"/>
          <w:rtl/>
        </w:rPr>
      </w:pPr>
    </w:p>
    <w:p w14:paraId="6D5D7DF8" w14:textId="77777777" w:rsidR="00226216" w:rsidRPr="00226216" w:rsidRDefault="00226216" w:rsidP="00226216">
      <w:pPr>
        <w:bidi/>
        <w:rPr>
          <w:rFonts w:cs="David" w:hint="cs"/>
          <w:u w:val="single"/>
          <w:rtl/>
        </w:rPr>
      </w:pPr>
      <w:r w:rsidRPr="00226216">
        <w:rPr>
          <w:rFonts w:cs="David" w:hint="cs"/>
          <w:u w:val="single"/>
          <w:rtl/>
        </w:rPr>
        <w:t>גדעון סער:</w:t>
      </w:r>
    </w:p>
    <w:p w14:paraId="36B67E9E" w14:textId="77777777" w:rsidR="00226216" w:rsidRPr="00226216" w:rsidRDefault="00226216" w:rsidP="00226216">
      <w:pPr>
        <w:bidi/>
        <w:rPr>
          <w:rFonts w:cs="David" w:hint="cs"/>
          <w:u w:val="single"/>
          <w:rtl/>
        </w:rPr>
      </w:pPr>
    </w:p>
    <w:p w14:paraId="1224400E" w14:textId="77777777" w:rsidR="00226216" w:rsidRPr="00226216" w:rsidRDefault="00226216" w:rsidP="00226216">
      <w:pPr>
        <w:bidi/>
        <w:ind w:firstLine="654"/>
        <w:rPr>
          <w:rFonts w:cs="David" w:hint="cs"/>
          <w:rtl/>
        </w:rPr>
      </w:pPr>
      <w:r w:rsidRPr="00226216">
        <w:rPr>
          <w:rFonts w:cs="David" w:hint="cs"/>
          <w:rtl/>
        </w:rPr>
        <w:t xml:space="preserve">כי גברתי היתה נדיבה מאוד עם הסיעות הקטנות. אני לא מתנגד לזה, אבל אני גאה בזה שאני מקבל קצת יותר זמן מסיעת חד"ש. אני עשיתי עוד דבר שסיעת חד"ש לא עשתה, אני הגשתי לכנסת 25 חתימות. </w:t>
      </w:r>
    </w:p>
    <w:p w14:paraId="13BA0599" w14:textId="77777777" w:rsidR="00226216" w:rsidRPr="00226216" w:rsidRDefault="00226216" w:rsidP="00226216">
      <w:pPr>
        <w:bidi/>
        <w:ind w:firstLine="654"/>
        <w:rPr>
          <w:rFonts w:cs="David" w:hint="cs"/>
          <w:rtl/>
        </w:rPr>
      </w:pPr>
    </w:p>
    <w:p w14:paraId="62756E03" w14:textId="77777777" w:rsidR="00226216" w:rsidRPr="00226216" w:rsidRDefault="00226216" w:rsidP="00226216">
      <w:pPr>
        <w:bidi/>
        <w:rPr>
          <w:rFonts w:cs="David" w:hint="cs"/>
          <w:u w:val="single"/>
          <w:rtl/>
        </w:rPr>
      </w:pPr>
      <w:r w:rsidRPr="00226216">
        <w:rPr>
          <w:rFonts w:cs="David" w:hint="cs"/>
          <w:u w:val="single"/>
          <w:rtl/>
        </w:rPr>
        <w:t>מאיר פרוש:</w:t>
      </w:r>
    </w:p>
    <w:p w14:paraId="4E0A421B" w14:textId="77777777" w:rsidR="00226216" w:rsidRPr="00226216" w:rsidRDefault="00226216" w:rsidP="00226216">
      <w:pPr>
        <w:bidi/>
        <w:rPr>
          <w:rFonts w:cs="David" w:hint="cs"/>
          <w:u w:val="single"/>
        </w:rPr>
      </w:pPr>
    </w:p>
    <w:p w14:paraId="7A96D78D" w14:textId="77777777" w:rsidR="00226216" w:rsidRPr="00226216" w:rsidRDefault="00226216" w:rsidP="00226216">
      <w:pPr>
        <w:bidi/>
        <w:ind w:firstLine="654"/>
        <w:rPr>
          <w:rFonts w:cs="David" w:hint="cs"/>
          <w:rtl/>
        </w:rPr>
      </w:pPr>
      <w:r w:rsidRPr="00226216">
        <w:rPr>
          <w:rFonts w:cs="David" w:hint="cs"/>
          <w:rtl/>
        </w:rPr>
        <w:t xml:space="preserve">אני לא חושב שאם לסיעה יש 19 מנדטים אז יש לה זכויות יסוד לכל הזמן. הייתי מצפה שהם יבואו למליאה. </w:t>
      </w:r>
    </w:p>
    <w:p w14:paraId="07D842F3" w14:textId="77777777" w:rsidR="00226216" w:rsidRPr="00226216" w:rsidRDefault="00226216" w:rsidP="00226216">
      <w:pPr>
        <w:bidi/>
        <w:ind w:firstLine="654"/>
        <w:rPr>
          <w:rFonts w:cs="David" w:hint="cs"/>
          <w:rtl/>
        </w:rPr>
      </w:pPr>
    </w:p>
    <w:p w14:paraId="0E8D082C" w14:textId="77777777" w:rsidR="00226216" w:rsidRPr="00226216" w:rsidRDefault="00226216" w:rsidP="00226216">
      <w:pPr>
        <w:bidi/>
        <w:rPr>
          <w:rFonts w:cs="David" w:hint="cs"/>
          <w:rtl/>
        </w:rPr>
      </w:pPr>
      <w:r w:rsidRPr="00226216">
        <w:rPr>
          <w:rFonts w:cs="David" w:hint="cs"/>
          <w:u w:val="single"/>
          <w:rtl/>
        </w:rPr>
        <w:t>היו"ר רוחמה אברהם:</w:t>
      </w:r>
    </w:p>
    <w:p w14:paraId="537F33AF" w14:textId="77777777" w:rsidR="00226216" w:rsidRPr="00226216" w:rsidRDefault="00226216" w:rsidP="00226216">
      <w:pPr>
        <w:bidi/>
        <w:rPr>
          <w:rFonts w:cs="David" w:hint="cs"/>
          <w:rtl/>
        </w:rPr>
      </w:pPr>
    </w:p>
    <w:p w14:paraId="51EEA726" w14:textId="77777777" w:rsidR="00226216" w:rsidRPr="00226216" w:rsidRDefault="00226216" w:rsidP="00226216">
      <w:pPr>
        <w:bidi/>
        <w:ind w:firstLine="654"/>
        <w:rPr>
          <w:rFonts w:cs="David" w:hint="cs"/>
          <w:rtl/>
        </w:rPr>
      </w:pPr>
      <w:r w:rsidRPr="00226216">
        <w:rPr>
          <w:rFonts w:cs="David" w:hint="cs"/>
          <w:rtl/>
        </w:rPr>
        <w:t xml:space="preserve">נראה אם כל חברי סיעת יהדות התורה יהיו היום במליאה. </w:t>
      </w:r>
    </w:p>
    <w:p w14:paraId="4B8F5032" w14:textId="77777777" w:rsidR="00226216" w:rsidRPr="00226216" w:rsidRDefault="00226216" w:rsidP="00226216">
      <w:pPr>
        <w:bidi/>
        <w:ind w:firstLine="654"/>
        <w:rPr>
          <w:rFonts w:cs="David" w:hint="cs"/>
          <w:rtl/>
        </w:rPr>
      </w:pPr>
    </w:p>
    <w:p w14:paraId="54045D83" w14:textId="77777777" w:rsidR="00226216" w:rsidRPr="00226216" w:rsidRDefault="00226216" w:rsidP="00226216">
      <w:pPr>
        <w:bidi/>
        <w:rPr>
          <w:rFonts w:cs="David"/>
          <w:u w:val="single"/>
          <w:rtl/>
        </w:rPr>
      </w:pPr>
      <w:r w:rsidRPr="00226216">
        <w:rPr>
          <w:rFonts w:cs="David"/>
          <w:u w:val="single"/>
          <w:rtl/>
        </w:rPr>
        <w:t>מוחמד ברכה:</w:t>
      </w:r>
    </w:p>
    <w:p w14:paraId="46845224" w14:textId="77777777" w:rsidR="00226216" w:rsidRPr="00226216" w:rsidRDefault="00226216" w:rsidP="00226216">
      <w:pPr>
        <w:bidi/>
        <w:rPr>
          <w:rFonts w:cs="David"/>
          <w:u w:val="single"/>
          <w:rtl/>
        </w:rPr>
      </w:pPr>
    </w:p>
    <w:p w14:paraId="5D5009F7" w14:textId="77777777" w:rsidR="00226216" w:rsidRPr="00226216" w:rsidRDefault="00226216" w:rsidP="00226216">
      <w:pPr>
        <w:bidi/>
        <w:ind w:firstLine="654"/>
        <w:rPr>
          <w:rFonts w:cs="David" w:hint="cs"/>
          <w:rtl/>
        </w:rPr>
      </w:pPr>
      <w:r w:rsidRPr="00226216">
        <w:rPr>
          <w:rFonts w:cs="David" w:hint="cs"/>
          <w:rtl/>
        </w:rPr>
        <w:t xml:space="preserve">אני חושב שאין מקום לערב את הזמן המוקצב לסיעות שביקשו דיון בפגרה עם דיון על הודעת הממשלה. אפשר לעשות דיון משולב, אבל המפתח לכל סיעה יהיה מפתח כפי שקבעת מלכתחילה. בהתחלה ידבר המשנה לראש הממשלה, אחר כך שתי הסיעות הנוגעות לעניין יציגו את העניין שלהן ואחר כך יהיה דיון על שני הדברים. אבל לא לערב את 10 הדקות הראשונות בדיון. </w:t>
      </w:r>
    </w:p>
    <w:p w14:paraId="629B2F3B" w14:textId="77777777" w:rsidR="00226216" w:rsidRPr="00226216" w:rsidRDefault="00226216" w:rsidP="00226216">
      <w:pPr>
        <w:bidi/>
        <w:ind w:firstLine="654"/>
        <w:rPr>
          <w:rFonts w:cs="David" w:hint="cs"/>
          <w:rtl/>
        </w:rPr>
      </w:pPr>
    </w:p>
    <w:p w14:paraId="766FD6DA" w14:textId="77777777" w:rsidR="00226216" w:rsidRPr="00226216" w:rsidRDefault="00226216" w:rsidP="00226216">
      <w:pPr>
        <w:bidi/>
        <w:rPr>
          <w:rFonts w:cs="David" w:hint="cs"/>
          <w:u w:val="single"/>
          <w:rtl/>
        </w:rPr>
      </w:pPr>
      <w:r w:rsidRPr="00226216">
        <w:rPr>
          <w:rFonts w:cs="David" w:hint="cs"/>
          <w:u w:val="single"/>
          <w:rtl/>
        </w:rPr>
        <w:t>גדעון סער:</w:t>
      </w:r>
    </w:p>
    <w:p w14:paraId="3B926308" w14:textId="77777777" w:rsidR="00226216" w:rsidRPr="00226216" w:rsidRDefault="00226216" w:rsidP="00226216">
      <w:pPr>
        <w:bidi/>
        <w:rPr>
          <w:rFonts w:cs="David" w:hint="cs"/>
          <w:u w:val="single"/>
          <w:rtl/>
        </w:rPr>
      </w:pPr>
    </w:p>
    <w:p w14:paraId="79EDEADE" w14:textId="77777777" w:rsidR="00226216" w:rsidRPr="00226216" w:rsidRDefault="00226216" w:rsidP="00226216">
      <w:pPr>
        <w:bidi/>
        <w:ind w:firstLine="654"/>
        <w:rPr>
          <w:rFonts w:cs="David" w:hint="cs"/>
          <w:rtl/>
        </w:rPr>
      </w:pPr>
      <w:r w:rsidRPr="00226216">
        <w:rPr>
          <w:rFonts w:cs="David" w:hint="cs"/>
          <w:rtl/>
        </w:rPr>
        <w:t xml:space="preserve">אני חולק על חבר הכנסת ברכה. הוועדה מוסמכת לקבוע שיש דיון משולב. אם היינו עומדים על הזכויות שלנו, היינו מקבלים את זה לחוד בדיון נפרד, ואין טעם לקיים באותו נושא שני דיונים נוספים. הפתרון הוא דיון נפרד. </w:t>
      </w:r>
    </w:p>
    <w:p w14:paraId="375832FF" w14:textId="77777777" w:rsidR="00226216" w:rsidRPr="00226216" w:rsidRDefault="00226216" w:rsidP="00226216">
      <w:pPr>
        <w:bidi/>
        <w:ind w:firstLine="654"/>
        <w:rPr>
          <w:rFonts w:cs="David" w:hint="cs"/>
          <w:rtl/>
        </w:rPr>
      </w:pPr>
    </w:p>
    <w:p w14:paraId="4DA92D4A" w14:textId="77777777" w:rsidR="00226216" w:rsidRPr="00226216" w:rsidRDefault="00226216" w:rsidP="00226216">
      <w:pPr>
        <w:bidi/>
        <w:rPr>
          <w:rFonts w:cs="David"/>
          <w:u w:val="single"/>
          <w:rtl/>
        </w:rPr>
      </w:pPr>
      <w:r w:rsidRPr="00226216">
        <w:rPr>
          <w:rFonts w:cs="David"/>
          <w:u w:val="single"/>
          <w:rtl/>
        </w:rPr>
        <w:t>מוחמד ברכה:</w:t>
      </w:r>
    </w:p>
    <w:p w14:paraId="6E3B42C0" w14:textId="77777777" w:rsidR="00226216" w:rsidRPr="00226216" w:rsidRDefault="00226216" w:rsidP="00226216">
      <w:pPr>
        <w:bidi/>
        <w:rPr>
          <w:rFonts w:cs="David"/>
          <w:u w:val="single"/>
          <w:rtl/>
        </w:rPr>
      </w:pPr>
    </w:p>
    <w:p w14:paraId="727CBBE7" w14:textId="77777777" w:rsidR="00226216" w:rsidRPr="00226216" w:rsidRDefault="00226216" w:rsidP="00226216">
      <w:pPr>
        <w:bidi/>
        <w:ind w:firstLine="654"/>
        <w:rPr>
          <w:rFonts w:cs="David" w:hint="cs"/>
          <w:rtl/>
        </w:rPr>
      </w:pPr>
      <w:r w:rsidRPr="00226216">
        <w:rPr>
          <w:rFonts w:cs="David" w:hint="cs"/>
          <w:rtl/>
        </w:rPr>
        <w:t xml:space="preserve">אתה כסיעה תציג את הנושא שבאת להציג, ואחר כך אתה כסיעה תשתתף בדיון. </w:t>
      </w:r>
    </w:p>
    <w:p w14:paraId="36418C5F" w14:textId="77777777" w:rsidR="00226216" w:rsidRPr="00226216" w:rsidRDefault="00226216" w:rsidP="00226216">
      <w:pPr>
        <w:bidi/>
        <w:ind w:firstLine="654"/>
        <w:rPr>
          <w:rFonts w:cs="David" w:hint="cs"/>
          <w:rtl/>
        </w:rPr>
      </w:pPr>
    </w:p>
    <w:p w14:paraId="0BB2F14E" w14:textId="77777777" w:rsidR="00226216" w:rsidRPr="00226216" w:rsidRDefault="00226216" w:rsidP="00226216">
      <w:pPr>
        <w:bidi/>
        <w:rPr>
          <w:rFonts w:cs="David" w:hint="cs"/>
          <w:u w:val="single"/>
          <w:rtl/>
        </w:rPr>
      </w:pPr>
      <w:r w:rsidRPr="00226216">
        <w:rPr>
          <w:rFonts w:cs="David" w:hint="cs"/>
          <w:u w:val="single"/>
          <w:rtl/>
        </w:rPr>
        <w:t>גדעון סער:</w:t>
      </w:r>
    </w:p>
    <w:p w14:paraId="6ADFFA2D" w14:textId="77777777" w:rsidR="00226216" w:rsidRPr="00226216" w:rsidRDefault="00226216" w:rsidP="00226216">
      <w:pPr>
        <w:bidi/>
        <w:rPr>
          <w:rFonts w:cs="David" w:hint="cs"/>
          <w:u w:val="single"/>
          <w:rtl/>
        </w:rPr>
      </w:pPr>
    </w:p>
    <w:p w14:paraId="2D8D7D12" w14:textId="77777777" w:rsidR="00226216" w:rsidRPr="00226216" w:rsidRDefault="00226216" w:rsidP="00226216">
      <w:pPr>
        <w:bidi/>
        <w:ind w:firstLine="654"/>
        <w:rPr>
          <w:rFonts w:cs="David" w:hint="cs"/>
          <w:rtl/>
        </w:rPr>
      </w:pPr>
      <w:r w:rsidRPr="00226216">
        <w:rPr>
          <w:rFonts w:cs="David" w:hint="cs"/>
          <w:rtl/>
        </w:rPr>
        <w:t xml:space="preserve">אין לי בעיה. אם הצעתו של חבר הכנסת ברכה מכוונת לזה שנציגי הסיעות הללו  ידברו לפני המשנה לראש הממשלה ויציגו את הצעתם, אינני מתנגד להצעתו. </w:t>
      </w:r>
    </w:p>
    <w:p w14:paraId="2803E499" w14:textId="77777777" w:rsidR="00226216" w:rsidRPr="00226216" w:rsidRDefault="00226216" w:rsidP="00226216">
      <w:pPr>
        <w:bidi/>
        <w:ind w:firstLine="654"/>
        <w:rPr>
          <w:rFonts w:cs="David" w:hint="cs"/>
          <w:rtl/>
        </w:rPr>
      </w:pPr>
    </w:p>
    <w:p w14:paraId="386578E1" w14:textId="77777777" w:rsidR="00226216" w:rsidRPr="00226216" w:rsidRDefault="00226216" w:rsidP="00226216">
      <w:pPr>
        <w:bidi/>
        <w:rPr>
          <w:rFonts w:cs="David"/>
          <w:u w:val="single"/>
          <w:rtl/>
        </w:rPr>
      </w:pPr>
      <w:r w:rsidRPr="00226216">
        <w:rPr>
          <w:rFonts w:cs="David"/>
          <w:u w:val="single"/>
          <w:rtl/>
        </w:rPr>
        <w:t>מוחמד ברכה:</w:t>
      </w:r>
    </w:p>
    <w:p w14:paraId="27DB2B87" w14:textId="77777777" w:rsidR="00226216" w:rsidRPr="00226216" w:rsidRDefault="00226216" w:rsidP="00226216">
      <w:pPr>
        <w:bidi/>
        <w:rPr>
          <w:rFonts w:cs="David"/>
          <w:u w:val="single"/>
          <w:rtl/>
        </w:rPr>
      </w:pPr>
    </w:p>
    <w:p w14:paraId="1E21A114" w14:textId="77777777" w:rsidR="00226216" w:rsidRPr="00226216" w:rsidRDefault="00226216" w:rsidP="00226216">
      <w:pPr>
        <w:bidi/>
        <w:ind w:firstLine="654"/>
        <w:rPr>
          <w:rFonts w:cs="David" w:hint="cs"/>
          <w:rtl/>
        </w:rPr>
      </w:pPr>
      <w:r w:rsidRPr="00226216">
        <w:rPr>
          <w:rFonts w:cs="David" w:hint="cs"/>
          <w:rtl/>
        </w:rPr>
        <w:t xml:space="preserve">או לפני או אחרי. </w:t>
      </w:r>
    </w:p>
    <w:p w14:paraId="0B2D373D" w14:textId="77777777" w:rsidR="00226216" w:rsidRPr="00226216" w:rsidRDefault="00226216" w:rsidP="00226216">
      <w:pPr>
        <w:bidi/>
        <w:ind w:firstLine="654"/>
        <w:rPr>
          <w:rFonts w:cs="David" w:hint="cs"/>
          <w:rtl/>
        </w:rPr>
      </w:pPr>
    </w:p>
    <w:p w14:paraId="60ACD0C3" w14:textId="77777777" w:rsidR="00226216" w:rsidRPr="00226216" w:rsidRDefault="00226216" w:rsidP="00226216">
      <w:pPr>
        <w:bidi/>
        <w:rPr>
          <w:rFonts w:cs="David" w:hint="cs"/>
          <w:rtl/>
        </w:rPr>
      </w:pPr>
      <w:r w:rsidRPr="00226216">
        <w:rPr>
          <w:rFonts w:cs="David" w:hint="cs"/>
          <w:u w:val="single"/>
          <w:rtl/>
        </w:rPr>
        <w:t>היו"ר רוחמה אברהם:</w:t>
      </w:r>
    </w:p>
    <w:p w14:paraId="60D1AC1E" w14:textId="77777777" w:rsidR="00226216" w:rsidRPr="00226216" w:rsidRDefault="00226216" w:rsidP="00226216">
      <w:pPr>
        <w:bidi/>
        <w:rPr>
          <w:rFonts w:cs="David" w:hint="cs"/>
          <w:rtl/>
        </w:rPr>
      </w:pPr>
    </w:p>
    <w:p w14:paraId="66C4EE96" w14:textId="77777777" w:rsidR="00226216" w:rsidRPr="00226216" w:rsidRDefault="00226216" w:rsidP="00226216">
      <w:pPr>
        <w:bidi/>
        <w:ind w:firstLine="654"/>
        <w:rPr>
          <w:rFonts w:cs="David" w:hint="cs"/>
          <w:rtl/>
        </w:rPr>
      </w:pPr>
      <w:r w:rsidRPr="00226216">
        <w:rPr>
          <w:rFonts w:cs="David" w:hint="cs"/>
          <w:rtl/>
        </w:rPr>
        <w:t>המשנה לראש הממשלה, שמעון פרס, יפתח את הדיון. לאחר מכן ידברו סיעת הליכוד, סיעת ישראל ביתנו והדיון הסיעתי כפי שנקבע, כל סיעה בהתאם למספר החברים שלה. מי בעד? מי נגד? מי נמנע?</w:t>
      </w:r>
    </w:p>
    <w:p w14:paraId="2C01DBB7" w14:textId="77777777" w:rsidR="00226216" w:rsidRPr="00226216" w:rsidRDefault="00226216" w:rsidP="00226216">
      <w:pPr>
        <w:bidi/>
        <w:ind w:firstLine="654"/>
        <w:rPr>
          <w:rFonts w:cs="David" w:hint="cs"/>
          <w:rtl/>
        </w:rPr>
      </w:pPr>
    </w:p>
    <w:p w14:paraId="5E56D28C" w14:textId="77777777" w:rsidR="00226216" w:rsidRPr="00226216" w:rsidRDefault="00226216" w:rsidP="00226216">
      <w:pPr>
        <w:bidi/>
        <w:jc w:val="center"/>
        <w:rPr>
          <w:rFonts w:cs="David" w:hint="cs"/>
          <w:rtl/>
        </w:rPr>
      </w:pPr>
      <w:r w:rsidRPr="00226216">
        <w:rPr>
          <w:rFonts w:cs="David"/>
          <w:rtl/>
        </w:rPr>
        <w:br w:type="page"/>
      </w:r>
    </w:p>
    <w:p w14:paraId="43D8213F" w14:textId="77777777" w:rsidR="00226216" w:rsidRPr="00226216" w:rsidRDefault="00226216" w:rsidP="00226216">
      <w:pPr>
        <w:bidi/>
        <w:jc w:val="center"/>
        <w:rPr>
          <w:rFonts w:cs="David" w:hint="cs"/>
          <w:rtl/>
        </w:rPr>
      </w:pPr>
      <w:r w:rsidRPr="00226216">
        <w:rPr>
          <w:rFonts w:cs="David" w:hint="cs"/>
          <w:rtl/>
        </w:rPr>
        <w:t>ה צ ב ע ה</w:t>
      </w:r>
    </w:p>
    <w:p w14:paraId="5580464D" w14:textId="77777777" w:rsidR="00226216" w:rsidRPr="00226216" w:rsidRDefault="00226216" w:rsidP="00226216">
      <w:pPr>
        <w:bidi/>
        <w:jc w:val="center"/>
        <w:rPr>
          <w:rFonts w:cs="David" w:hint="cs"/>
          <w:rtl/>
        </w:rPr>
      </w:pPr>
      <w:r w:rsidRPr="00226216">
        <w:rPr>
          <w:rFonts w:cs="David" w:hint="cs"/>
          <w:rtl/>
        </w:rPr>
        <w:t xml:space="preserve">בעד </w:t>
      </w:r>
      <w:r w:rsidRPr="00226216">
        <w:rPr>
          <w:rFonts w:cs="David"/>
          <w:rtl/>
        </w:rPr>
        <w:t>–</w:t>
      </w:r>
      <w:r w:rsidRPr="00226216">
        <w:rPr>
          <w:rFonts w:cs="David" w:hint="cs"/>
          <w:rtl/>
        </w:rPr>
        <w:t xml:space="preserve"> רוב</w:t>
      </w:r>
    </w:p>
    <w:p w14:paraId="3515DEB3" w14:textId="77777777" w:rsidR="00226216" w:rsidRPr="00226216" w:rsidRDefault="00226216" w:rsidP="00226216">
      <w:pPr>
        <w:bidi/>
        <w:jc w:val="center"/>
        <w:rPr>
          <w:rFonts w:cs="David" w:hint="cs"/>
          <w:rtl/>
        </w:rPr>
      </w:pPr>
      <w:r w:rsidRPr="00226216">
        <w:rPr>
          <w:rFonts w:cs="David" w:hint="cs"/>
          <w:rtl/>
        </w:rPr>
        <w:t xml:space="preserve">נגד </w:t>
      </w:r>
      <w:r w:rsidRPr="00226216">
        <w:rPr>
          <w:rFonts w:cs="David"/>
          <w:rtl/>
        </w:rPr>
        <w:t>–</w:t>
      </w:r>
      <w:r w:rsidRPr="00226216">
        <w:rPr>
          <w:rFonts w:cs="David" w:hint="cs"/>
          <w:rtl/>
        </w:rPr>
        <w:t xml:space="preserve"> אין</w:t>
      </w:r>
    </w:p>
    <w:p w14:paraId="230D53FE" w14:textId="77777777" w:rsidR="00226216" w:rsidRPr="00226216" w:rsidRDefault="00226216" w:rsidP="00226216">
      <w:pPr>
        <w:bidi/>
        <w:jc w:val="center"/>
        <w:rPr>
          <w:rFonts w:cs="David" w:hint="cs"/>
          <w:rtl/>
        </w:rPr>
      </w:pPr>
      <w:r w:rsidRPr="00226216">
        <w:rPr>
          <w:rFonts w:cs="David" w:hint="cs"/>
          <w:rtl/>
        </w:rPr>
        <w:t xml:space="preserve">נמנעים </w:t>
      </w:r>
      <w:r w:rsidRPr="00226216">
        <w:rPr>
          <w:rFonts w:cs="David"/>
          <w:rtl/>
        </w:rPr>
        <w:t>–</w:t>
      </w:r>
      <w:r w:rsidRPr="00226216">
        <w:rPr>
          <w:rFonts w:cs="David" w:hint="cs"/>
          <w:rtl/>
        </w:rPr>
        <w:t xml:space="preserve"> אין</w:t>
      </w:r>
    </w:p>
    <w:p w14:paraId="515BFE61" w14:textId="77777777" w:rsidR="00226216" w:rsidRPr="00226216" w:rsidRDefault="00226216" w:rsidP="00226216">
      <w:pPr>
        <w:bidi/>
        <w:ind w:firstLine="654"/>
        <w:rPr>
          <w:rFonts w:cs="David" w:hint="cs"/>
          <w:rtl/>
        </w:rPr>
      </w:pPr>
    </w:p>
    <w:p w14:paraId="513AB78A" w14:textId="77777777" w:rsidR="00226216" w:rsidRPr="00226216" w:rsidRDefault="00226216" w:rsidP="00226216">
      <w:pPr>
        <w:bidi/>
        <w:ind w:firstLine="654"/>
        <w:rPr>
          <w:rFonts w:cs="David" w:hint="cs"/>
          <w:rtl/>
        </w:rPr>
      </w:pPr>
      <w:r w:rsidRPr="00226216">
        <w:rPr>
          <w:rFonts w:cs="David" w:hint="cs"/>
          <w:rtl/>
        </w:rPr>
        <w:t xml:space="preserve">ההצעה התקבלה. </w:t>
      </w:r>
    </w:p>
    <w:p w14:paraId="549FFCFA" w14:textId="77777777" w:rsidR="00226216" w:rsidRPr="00226216" w:rsidRDefault="00226216" w:rsidP="00226216">
      <w:pPr>
        <w:bidi/>
        <w:jc w:val="center"/>
        <w:rPr>
          <w:rFonts w:cs="David" w:hint="cs"/>
          <w:b/>
          <w:bCs/>
          <w:u w:val="single"/>
          <w:rtl/>
        </w:rPr>
      </w:pPr>
      <w:r w:rsidRPr="00226216">
        <w:rPr>
          <w:rFonts w:cs="David"/>
          <w:rtl/>
        </w:rPr>
        <w:br w:type="page"/>
      </w:r>
      <w:r w:rsidRPr="00226216">
        <w:rPr>
          <w:rFonts w:cs="David" w:hint="cs"/>
          <w:b/>
          <w:bCs/>
          <w:u w:val="single"/>
          <w:rtl/>
        </w:rPr>
        <w:lastRenderedPageBreak/>
        <w:t>2. הקמת ועדה משותפת של ועדת החוקה, חוק ומשפט וועדת החוץ והביטחון לחוק האזנת סתר</w:t>
      </w:r>
    </w:p>
    <w:p w14:paraId="18B8E67A" w14:textId="77777777" w:rsidR="00226216" w:rsidRPr="00226216" w:rsidRDefault="00226216" w:rsidP="00226216">
      <w:pPr>
        <w:bidi/>
        <w:jc w:val="center"/>
        <w:rPr>
          <w:rFonts w:cs="David" w:hint="cs"/>
          <w:b/>
          <w:bCs/>
          <w:u w:val="single"/>
          <w:rtl/>
        </w:rPr>
      </w:pPr>
    </w:p>
    <w:p w14:paraId="086EA021" w14:textId="77777777" w:rsidR="00226216" w:rsidRPr="00226216" w:rsidRDefault="00226216" w:rsidP="00226216">
      <w:pPr>
        <w:bidi/>
        <w:rPr>
          <w:rFonts w:cs="David" w:hint="cs"/>
          <w:rtl/>
        </w:rPr>
      </w:pPr>
      <w:r w:rsidRPr="00226216">
        <w:rPr>
          <w:rFonts w:cs="David" w:hint="cs"/>
          <w:u w:val="single"/>
          <w:rtl/>
        </w:rPr>
        <w:t>היו"ר רוחמה אברהם:</w:t>
      </w:r>
    </w:p>
    <w:p w14:paraId="1701C23F" w14:textId="77777777" w:rsidR="00226216" w:rsidRPr="00226216" w:rsidRDefault="00226216" w:rsidP="00226216">
      <w:pPr>
        <w:bidi/>
        <w:rPr>
          <w:rFonts w:cs="David" w:hint="cs"/>
          <w:rtl/>
        </w:rPr>
      </w:pPr>
    </w:p>
    <w:p w14:paraId="39859D77" w14:textId="77777777" w:rsidR="00226216" w:rsidRPr="00226216" w:rsidRDefault="00226216" w:rsidP="00226216">
      <w:pPr>
        <w:bidi/>
        <w:rPr>
          <w:rFonts w:cs="David" w:hint="cs"/>
          <w:rtl/>
        </w:rPr>
      </w:pPr>
      <w:r w:rsidRPr="00226216">
        <w:rPr>
          <w:rFonts w:cs="David" w:hint="cs"/>
          <w:rtl/>
        </w:rPr>
        <w:tab/>
        <w:t xml:space="preserve"> הנושא הבא הוא הקמת ועדה משותפת של ועדת החוקה, חוק ומשפט וועדת החוץ והביטחון לחוק האזנת סתר. סעיף 4(ה) לחוק האזנת סתר קובע חובת דיווח שנתית לוועדה משותפת של ועדת החוקה, חוק ומשפט ושל ועדת החוץ והביטחון. </w:t>
      </w:r>
    </w:p>
    <w:p w14:paraId="55F6A902" w14:textId="77777777" w:rsidR="00226216" w:rsidRPr="00226216" w:rsidRDefault="00226216" w:rsidP="00226216">
      <w:pPr>
        <w:bidi/>
        <w:rPr>
          <w:rFonts w:cs="David" w:hint="cs"/>
          <w:rtl/>
        </w:rPr>
      </w:pPr>
    </w:p>
    <w:p w14:paraId="72BE9634" w14:textId="77777777" w:rsidR="00226216" w:rsidRPr="00226216" w:rsidRDefault="00226216" w:rsidP="00226216">
      <w:pPr>
        <w:bidi/>
        <w:rPr>
          <w:rFonts w:cs="David" w:hint="cs"/>
          <w:rtl/>
        </w:rPr>
      </w:pPr>
      <w:r w:rsidRPr="00226216">
        <w:rPr>
          <w:rFonts w:cs="David" w:hint="cs"/>
          <w:rtl/>
        </w:rPr>
        <w:tab/>
        <w:t xml:space="preserve">להלן ההרכב המוצע על דעת יושבי-ראש שתי הוועדות. מטעם ועדת החוקה, חוק ומשפט: חבר הכנסת מנחם בן-ששון יכהן כיושב-ראש וחבר הכנסת מתן וילנאי. מטעם ועדת החוץ והביטחון: חבר הכנסת עתניאל שנלר וחבר הכנסת ישראל חסון. </w:t>
      </w:r>
    </w:p>
    <w:p w14:paraId="149538FC" w14:textId="77777777" w:rsidR="00226216" w:rsidRPr="00226216" w:rsidRDefault="00226216" w:rsidP="00226216">
      <w:pPr>
        <w:bidi/>
        <w:rPr>
          <w:rFonts w:cs="David" w:hint="cs"/>
          <w:rtl/>
        </w:rPr>
      </w:pPr>
    </w:p>
    <w:p w14:paraId="3BB7EB32" w14:textId="77777777" w:rsidR="00226216" w:rsidRPr="00226216" w:rsidRDefault="00226216" w:rsidP="00226216">
      <w:pPr>
        <w:bidi/>
        <w:rPr>
          <w:rFonts w:cs="David" w:hint="cs"/>
          <w:rtl/>
        </w:rPr>
      </w:pPr>
      <w:r w:rsidRPr="00226216">
        <w:rPr>
          <w:rFonts w:cs="David" w:hint="cs"/>
          <w:rtl/>
        </w:rPr>
        <w:tab/>
        <w:t>מי בעד? מי נגד? מי נמנע?</w:t>
      </w:r>
    </w:p>
    <w:p w14:paraId="19C6BA3A" w14:textId="77777777" w:rsidR="00226216" w:rsidRPr="00226216" w:rsidRDefault="00226216" w:rsidP="00226216">
      <w:pPr>
        <w:bidi/>
        <w:rPr>
          <w:rFonts w:cs="David" w:hint="cs"/>
          <w:rtl/>
        </w:rPr>
      </w:pPr>
    </w:p>
    <w:p w14:paraId="77E30D79" w14:textId="77777777" w:rsidR="00226216" w:rsidRPr="00226216" w:rsidRDefault="00226216" w:rsidP="00226216">
      <w:pPr>
        <w:bidi/>
        <w:jc w:val="center"/>
        <w:rPr>
          <w:rFonts w:cs="David" w:hint="cs"/>
          <w:rtl/>
        </w:rPr>
      </w:pPr>
      <w:r w:rsidRPr="00226216">
        <w:rPr>
          <w:rFonts w:cs="David" w:hint="cs"/>
          <w:rtl/>
        </w:rPr>
        <w:t>ה צ ב ע ה</w:t>
      </w:r>
    </w:p>
    <w:p w14:paraId="5C88C2F5" w14:textId="77777777" w:rsidR="00226216" w:rsidRPr="00226216" w:rsidRDefault="00226216" w:rsidP="00226216">
      <w:pPr>
        <w:bidi/>
        <w:jc w:val="center"/>
        <w:rPr>
          <w:rFonts w:cs="David" w:hint="cs"/>
          <w:rtl/>
        </w:rPr>
      </w:pPr>
      <w:r w:rsidRPr="00226216">
        <w:rPr>
          <w:rFonts w:cs="David" w:hint="cs"/>
          <w:rtl/>
        </w:rPr>
        <w:t xml:space="preserve">בעד </w:t>
      </w:r>
      <w:r w:rsidRPr="00226216">
        <w:rPr>
          <w:rFonts w:cs="David"/>
          <w:rtl/>
        </w:rPr>
        <w:t>–</w:t>
      </w:r>
      <w:r w:rsidRPr="00226216">
        <w:rPr>
          <w:rFonts w:cs="David" w:hint="cs"/>
          <w:rtl/>
        </w:rPr>
        <w:t xml:space="preserve"> 9</w:t>
      </w:r>
    </w:p>
    <w:p w14:paraId="05AC0F58" w14:textId="77777777" w:rsidR="00226216" w:rsidRPr="00226216" w:rsidRDefault="00226216" w:rsidP="00226216">
      <w:pPr>
        <w:bidi/>
        <w:jc w:val="center"/>
        <w:rPr>
          <w:rFonts w:cs="David" w:hint="cs"/>
          <w:rtl/>
        </w:rPr>
      </w:pPr>
      <w:r w:rsidRPr="00226216">
        <w:rPr>
          <w:rFonts w:cs="David" w:hint="cs"/>
          <w:rtl/>
        </w:rPr>
        <w:t xml:space="preserve">נגד </w:t>
      </w:r>
      <w:r w:rsidRPr="00226216">
        <w:rPr>
          <w:rFonts w:cs="David"/>
          <w:rtl/>
        </w:rPr>
        <w:t>–</w:t>
      </w:r>
      <w:r w:rsidRPr="00226216">
        <w:rPr>
          <w:rFonts w:cs="David" w:hint="cs"/>
          <w:rtl/>
        </w:rPr>
        <w:t xml:space="preserve"> אין</w:t>
      </w:r>
    </w:p>
    <w:p w14:paraId="34D54A62" w14:textId="77777777" w:rsidR="00226216" w:rsidRPr="00226216" w:rsidRDefault="00226216" w:rsidP="00226216">
      <w:pPr>
        <w:bidi/>
        <w:jc w:val="center"/>
        <w:rPr>
          <w:rFonts w:cs="David" w:hint="cs"/>
          <w:rtl/>
        </w:rPr>
      </w:pPr>
      <w:r w:rsidRPr="00226216">
        <w:rPr>
          <w:rFonts w:cs="David" w:hint="cs"/>
          <w:rtl/>
        </w:rPr>
        <w:t xml:space="preserve">נמנעים </w:t>
      </w:r>
      <w:r w:rsidRPr="00226216">
        <w:rPr>
          <w:rFonts w:cs="David"/>
          <w:rtl/>
        </w:rPr>
        <w:t>–</w:t>
      </w:r>
      <w:r w:rsidRPr="00226216">
        <w:rPr>
          <w:rFonts w:cs="David" w:hint="cs"/>
          <w:rtl/>
        </w:rPr>
        <w:t xml:space="preserve"> אין</w:t>
      </w:r>
    </w:p>
    <w:p w14:paraId="759359E8" w14:textId="77777777" w:rsidR="00226216" w:rsidRPr="00226216" w:rsidRDefault="00226216" w:rsidP="00226216">
      <w:pPr>
        <w:bidi/>
        <w:rPr>
          <w:rFonts w:cs="David" w:hint="cs"/>
          <w:rtl/>
        </w:rPr>
      </w:pPr>
    </w:p>
    <w:p w14:paraId="30ECFDFC" w14:textId="77777777" w:rsidR="00226216" w:rsidRPr="00226216" w:rsidRDefault="00226216" w:rsidP="00226216">
      <w:pPr>
        <w:bidi/>
        <w:rPr>
          <w:rFonts w:cs="David" w:hint="cs"/>
          <w:rtl/>
        </w:rPr>
      </w:pPr>
      <w:r w:rsidRPr="00226216">
        <w:rPr>
          <w:rFonts w:cs="David" w:hint="cs"/>
          <w:rtl/>
        </w:rPr>
        <w:tab/>
        <w:t xml:space="preserve">הוועדה אושרה. </w:t>
      </w:r>
    </w:p>
    <w:p w14:paraId="0ED88B2F" w14:textId="77777777" w:rsidR="00226216" w:rsidRPr="00226216" w:rsidRDefault="00226216" w:rsidP="00226216">
      <w:pPr>
        <w:bidi/>
        <w:rPr>
          <w:rFonts w:cs="David" w:hint="cs"/>
          <w:rtl/>
        </w:rPr>
      </w:pPr>
    </w:p>
    <w:p w14:paraId="24604D5D" w14:textId="77777777" w:rsidR="00226216" w:rsidRPr="00226216" w:rsidRDefault="00226216" w:rsidP="00226216">
      <w:pPr>
        <w:bidi/>
        <w:rPr>
          <w:rFonts w:cs="David" w:hint="cs"/>
          <w:i/>
          <w:iCs/>
          <w:rtl/>
        </w:rPr>
      </w:pPr>
      <w:r w:rsidRPr="00226216">
        <w:rPr>
          <w:rFonts w:cs="David" w:hint="cs"/>
          <w:u w:val="single"/>
          <w:rtl/>
        </w:rPr>
        <w:t>קולט אביטל:</w:t>
      </w:r>
    </w:p>
    <w:p w14:paraId="1D84A09C" w14:textId="77777777" w:rsidR="00226216" w:rsidRPr="00226216" w:rsidRDefault="00226216" w:rsidP="00226216">
      <w:pPr>
        <w:bidi/>
        <w:rPr>
          <w:rFonts w:cs="David" w:hint="cs"/>
          <w:i/>
          <w:iCs/>
          <w:rtl/>
        </w:rPr>
      </w:pPr>
    </w:p>
    <w:p w14:paraId="04124084" w14:textId="77777777" w:rsidR="00226216" w:rsidRPr="00226216" w:rsidRDefault="00226216" w:rsidP="00226216">
      <w:pPr>
        <w:bidi/>
        <w:rPr>
          <w:rFonts w:cs="David" w:hint="cs"/>
          <w:rtl/>
        </w:rPr>
      </w:pPr>
      <w:r w:rsidRPr="00226216">
        <w:rPr>
          <w:rFonts w:cs="David" w:hint="cs"/>
          <w:i/>
          <w:iCs/>
          <w:rtl/>
        </w:rPr>
        <w:tab/>
        <w:t xml:space="preserve"> </w:t>
      </w:r>
      <w:r w:rsidRPr="00226216">
        <w:rPr>
          <w:rFonts w:cs="David" w:hint="cs"/>
          <w:rtl/>
        </w:rPr>
        <w:t xml:space="preserve">חשבתי שזאת ועדה משותפת, כפי שהיה קודם, שבה היה ייצוג שווה לוועדת החוץ והביטחון ולוועדת החוקה, חוק ומשפט. </w:t>
      </w:r>
    </w:p>
    <w:p w14:paraId="4B41B223" w14:textId="77777777" w:rsidR="00226216" w:rsidRPr="00226216" w:rsidRDefault="00226216" w:rsidP="00226216">
      <w:pPr>
        <w:bidi/>
        <w:rPr>
          <w:rFonts w:cs="David" w:hint="cs"/>
          <w:rtl/>
        </w:rPr>
      </w:pPr>
    </w:p>
    <w:p w14:paraId="325BCCAC" w14:textId="77777777" w:rsidR="00226216" w:rsidRPr="00226216" w:rsidRDefault="00226216" w:rsidP="00226216">
      <w:pPr>
        <w:bidi/>
        <w:rPr>
          <w:rFonts w:cs="David" w:hint="cs"/>
          <w:rtl/>
        </w:rPr>
      </w:pPr>
      <w:r w:rsidRPr="00226216">
        <w:rPr>
          <w:rFonts w:cs="David" w:hint="cs"/>
          <w:u w:val="single"/>
          <w:rtl/>
        </w:rPr>
        <w:t>היו"ר רוחמה אברהם:</w:t>
      </w:r>
    </w:p>
    <w:p w14:paraId="06C7A1CD" w14:textId="77777777" w:rsidR="00226216" w:rsidRPr="00226216" w:rsidRDefault="00226216" w:rsidP="00226216">
      <w:pPr>
        <w:bidi/>
        <w:rPr>
          <w:rFonts w:cs="David" w:hint="cs"/>
          <w:rtl/>
        </w:rPr>
      </w:pPr>
    </w:p>
    <w:p w14:paraId="3396FB9B" w14:textId="77777777" w:rsidR="00226216" w:rsidRPr="00226216" w:rsidRDefault="00226216" w:rsidP="00226216">
      <w:pPr>
        <w:bidi/>
        <w:rPr>
          <w:rFonts w:cs="David" w:hint="cs"/>
          <w:rtl/>
        </w:rPr>
      </w:pPr>
      <w:r w:rsidRPr="00226216">
        <w:rPr>
          <w:rFonts w:cs="David" w:hint="cs"/>
          <w:rtl/>
        </w:rPr>
        <w:tab/>
        <w:t xml:space="preserve">יש שני חברים מכל ועדה. </w:t>
      </w:r>
    </w:p>
    <w:p w14:paraId="423F43BF" w14:textId="77777777" w:rsidR="00226216" w:rsidRPr="00226216" w:rsidRDefault="00226216" w:rsidP="00226216">
      <w:pPr>
        <w:bidi/>
        <w:rPr>
          <w:rFonts w:cs="David" w:hint="cs"/>
          <w:rtl/>
        </w:rPr>
      </w:pPr>
    </w:p>
    <w:p w14:paraId="1016D972" w14:textId="77777777" w:rsidR="00226216" w:rsidRPr="00226216" w:rsidRDefault="00226216" w:rsidP="00226216">
      <w:pPr>
        <w:bidi/>
        <w:rPr>
          <w:rFonts w:cs="David" w:hint="cs"/>
          <w:i/>
          <w:iCs/>
          <w:rtl/>
        </w:rPr>
      </w:pPr>
      <w:r w:rsidRPr="00226216">
        <w:rPr>
          <w:rFonts w:cs="David" w:hint="cs"/>
          <w:u w:val="single"/>
          <w:rtl/>
        </w:rPr>
        <w:t>קולט אביטל:</w:t>
      </w:r>
    </w:p>
    <w:p w14:paraId="57A0A2D5" w14:textId="77777777" w:rsidR="00226216" w:rsidRPr="00226216" w:rsidRDefault="00226216" w:rsidP="00226216">
      <w:pPr>
        <w:bidi/>
        <w:rPr>
          <w:rFonts w:cs="David" w:hint="cs"/>
          <w:i/>
          <w:iCs/>
          <w:rtl/>
        </w:rPr>
      </w:pPr>
    </w:p>
    <w:p w14:paraId="4893BCF7" w14:textId="77777777" w:rsidR="00226216" w:rsidRPr="00226216" w:rsidRDefault="00226216" w:rsidP="00226216">
      <w:pPr>
        <w:bidi/>
        <w:rPr>
          <w:rFonts w:cs="David" w:hint="cs"/>
          <w:rtl/>
        </w:rPr>
      </w:pPr>
      <w:r w:rsidRPr="00226216">
        <w:rPr>
          <w:rFonts w:cs="David" w:hint="cs"/>
          <w:i/>
          <w:iCs/>
          <w:rtl/>
        </w:rPr>
        <w:tab/>
        <w:t xml:space="preserve"> </w:t>
      </w:r>
      <w:r w:rsidRPr="00226216">
        <w:rPr>
          <w:rFonts w:cs="David" w:hint="cs"/>
          <w:rtl/>
        </w:rPr>
        <w:t xml:space="preserve">אני מרכזת הסיעה בוועדת החוקה. </w:t>
      </w:r>
    </w:p>
    <w:p w14:paraId="66C525AC" w14:textId="77777777" w:rsidR="00226216" w:rsidRPr="00226216" w:rsidRDefault="00226216" w:rsidP="00226216">
      <w:pPr>
        <w:bidi/>
        <w:rPr>
          <w:rFonts w:cs="David" w:hint="cs"/>
          <w:rtl/>
        </w:rPr>
      </w:pPr>
    </w:p>
    <w:p w14:paraId="34431E70" w14:textId="77777777" w:rsidR="00226216" w:rsidRPr="00226216" w:rsidRDefault="00226216" w:rsidP="00226216">
      <w:pPr>
        <w:pStyle w:val="Heading5"/>
        <w:jc w:val="left"/>
        <w:rPr>
          <w:rFonts w:hint="cs"/>
          <w:rtl/>
        </w:rPr>
      </w:pPr>
      <w:r w:rsidRPr="00226216">
        <w:rPr>
          <w:rFonts w:hint="cs"/>
          <w:u w:val="single"/>
          <w:rtl/>
        </w:rPr>
        <w:t>מנחם בן-ששון:</w:t>
      </w:r>
    </w:p>
    <w:p w14:paraId="0DF37832" w14:textId="77777777" w:rsidR="00226216" w:rsidRPr="00226216" w:rsidRDefault="00226216" w:rsidP="00226216">
      <w:pPr>
        <w:pStyle w:val="Heading5"/>
        <w:jc w:val="left"/>
        <w:rPr>
          <w:rFonts w:hint="cs"/>
          <w:rtl/>
        </w:rPr>
      </w:pPr>
    </w:p>
    <w:p w14:paraId="5056D0E8" w14:textId="77777777" w:rsidR="00226216" w:rsidRPr="00226216" w:rsidRDefault="00226216" w:rsidP="00226216">
      <w:pPr>
        <w:bidi/>
        <w:rPr>
          <w:rFonts w:cs="David" w:hint="cs"/>
          <w:rtl/>
        </w:rPr>
      </w:pPr>
      <w:r w:rsidRPr="00226216">
        <w:rPr>
          <w:rFonts w:cs="David" w:hint="cs"/>
          <w:rtl/>
        </w:rPr>
        <w:tab/>
        <w:t xml:space="preserve"> לא ידעתי, אני מתנצל. </w:t>
      </w:r>
    </w:p>
    <w:p w14:paraId="2D993DB5" w14:textId="77777777" w:rsidR="00226216" w:rsidRPr="00226216" w:rsidRDefault="00226216" w:rsidP="00226216">
      <w:pPr>
        <w:bidi/>
        <w:rPr>
          <w:rFonts w:cs="David" w:hint="cs"/>
          <w:rtl/>
        </w:rPr>
      </w:pPr>
    </w:p>
    <w:p w14:paraId="6AE11208" w14:textId="77777777" w:rsidR="00226216" w:rsidRPr="00226216" w:rsidRDefault="00226216" w:rsidP="00226216">
      <w:pPr>
        <w:bidi/>
        <w:rPr>
          <w:rFonts w:cs="David" w:hint="cs"/>
          <w:i/>
          <w:iCs/>
          <w:rtl/>
        </w:rPr>
      </w:pPr>
      <w:r w:rsidRPr="00226216">
        <w:rPr>
          <w:rFonts w:cs="David" w:hint="cs"/>
          <w:u w:val="single"/>
          <w:rtl/>
        </w:rPr>
        <w:t>קולט אביטל:</w:t>
      </w:r>
    </w:p>
    <w:p w14:paraId="577DAF78" w14:textId="77777777" w:rsidR="00226216" w:rsidRPr="00226216" w:rsidRDefault="00226216" w:rsidP="00226216">
      <w:pPr>
        <w:bidi/>
        <w:rPr>
          <w:rFonts w:cs="David" w:hint="cs"/>
          <w:i/>
          <w:iCs/>
          <w:rtl/>
        </w:rPr>
      </w:pPr>
    </w:p>
    <w:p w14:paraId="0BC18476" w14:textId="77777777" w:rsidR="00226216" w:rsidRPr="00226216" w:rsidRDefault="00226216" w:rsidP="00226216">
      <w:pPr>
        <w:bidi/>
        <w:rPr>
          <w:rFonts w:cs="David" w:hint="cs"/>
          <w:rtl/>
        </w:rPr>
      </w:pPr>
      <w:r w:rsidRPr="00226216">
        <w:rPr>
          <w:rFonts w:cs="David" w:hint="cs"/>
          <w:i/>
          <w:iCs/>
          <w:rtl/>
        </w:rPr>
        <w:tab/>
        <w:t xml:space="preserve"> </w:t>
      </w:r>
      <w:r w:rsidRPr="00226216">
        <w:rPr>
          <w:rFonts w:cs="David" w:hint="cs"/>
          <w:rtl/>
        </w:rPr>
        <w:t xml:space="preserve">תמיד יש גנרלים. </w:t>
      </w:r>
    </w:p>
    <w:p w14:paraId="1A034BA1" w14:textId="77777777" w:rsidR="00226216" w:rsidRPr="00226216" w:rsidRDefault="00226216" w:rsidP="00226216">
      <w:pPr>
        <w:bidi/>
        <w:rPr>
          <w:rFonts w:cs="David" w:hint="cs"/>
          <w:rtl/>
        </w:rPr>
      </w:pPr>
    </w:p>
    <w:p w14:paraId="0B793223" w14:textId="77777777" w:rsidR="00226216" w:rsidRPr="00226216" w:rsidRDefault="00226216" w:rsidP="00226216">
      <w:pPr>
        <w:bidi/>
        <w:rPr>
          <w:rFonts w:cs="David" w:hint="cs"/>
          <w:u w:val="single"/>
          <w:rtl/>
        </w:rPr>
      </w:pPr>
      <w:r w:rsidRPr="00226216">
        <w:rPr>
          <w:rFonts w:cs="David" w:hint="cs"/>
          <w:u w:val="single"/>
          <w:rtl/>
        </w:rPr>
        <w:t>גדעון סער:</w:t>
      </w:r>
    </w:p>
    <w:p w14:paraId="4385299A" w14:textId="77777777" w:rsidR="00226216" w:rsidRPr="00226216" w:rsidRDefault="00226216" w:rsidP="00226216">
      <w:pPr>
        <w:bidi/>
        <w:rPr>
          <w:rFonts w:cs="David" w:hint="cs"/>
          <w:u w:val="single"/>
          <w:rtl/>
        </w:rPr>
      </w:pPr>
    </w:p>
    <w:p w14:paraId="6699DE52" w14:textId="77777777" w:rsidR="00226216" w:rsidRPr="00226216" w:rsidRDefault="00226216" w:rsidP="00226216">
      <w:pPr>
        <w:bidi/>
        <w:rPr>
          <w:rFonts w:cs="David" w:hint="cs"/>
          <w:rtl/>
        </w:rPr>
      </w:pPr>
      <w:r w:rsidRPr="00226216">
        <w:rPr>
          <w:rFonts w:cs="David" w:hint="cs"/>
          <w:rtl/>
        </w:rPr>
        <w:tab/>
        <w:t xml:space="preserve"> בהערתה של חברת הכנסת אביטל יש טעם רב. </w:t>
      </w:r>
    </w:p>
    <w:p w14:paraId="37F2E6C7" w14:textId="77777777" w:rsidR="00226216" w:rsidRPr="00226216" w:rsidRDefault="00226216" w:rsidP="00226216">
      <w:pPr>
        <w:bidi/>
        <w:rPr>
          <w:rFonts w:cs="David" w:hint="cs"/>
          <w:rtl/>
        </w:rPr>
      </w:pPr>
    </w:p>
    <w:p w14:paraId="7C8C24D9" w14:textId="77777777" w:rsidR="00226216" w:rsidRPr="00226216" w:rsidRDefault="00226216" w:rsidP="00226216">
      <w:pPr>
        <w:bidi/>
        <w:rPr>
          <w:rFonts w:cs="David" w:hint="cs"/>
          <w:u w:val="single"/>
          <w:rtl/>
        </w:rPr>
      </w:pPr>
      <w:r w:rsidRPr="00226216">
        <w:rPr>
          <w:rFonts w:cs="David" w:hint="cs"/>
          <w:u w:val="single"/>
          <w:rtl/>
        </w:rPr>
        <w:t>נדיה חילו:</w:t>
      </w:r>
    </w:p>
    <w:p w14:paraId="276EA0C1" w14:textId="77777777" w:rsidR="00226216" w:rsidRPr="00226216" w:rsidRDefault="00226216" w:rsidP="00226216">
      <w:pPr>
        <w:bidi/>
        <w:rPr>
          <w:rFonts w:cs="David" w:hint="cs"/>
          <w:rtl/>
        </w:rPr>
      </w:pPr>
    </w:p>
    <w:p w14:paraId="5A19D2C5" w14:textId="77777777" w:rsidR="00226216" w:rsidRPr="00226216" w:rsidRDefault="00226216" w:rsidP="00226216">
      <w:pPr>
        <w:bidi/>
        <w:rPr>
          <w:rFonts w:cs="David" w:hint="cs"/>
          <w:rtl/>
        </w:rPr>
      </w:pPr>
      <w:r w:rsidRPr="00226216">
        <w:rPr>
          <w:rFonts w:cs="David" w:hint="cs"/>
          <w:rtl/>
        </w:rPr>
        <w:tab/>
        <w:t xml:space="preserve"> איפה האלמנט האזרחי בכל הנושא של האזנות סתר? לא תמיד גנרלים. </w:t>
      </w:r>
    </w:p>
    <w:p w14:paraId="2BB7B46C" w14:textId="77777777" w:rsidR="00226216" w:rsidRPr="00226216" w:rsidRDefault="00226216" w:rsidP="00226216">
      <w:pPr>
        <w:bidi/>
        <w:rPr>
          <w:rFonts w:cs="David" w:hint="cs"/>
          <w:rtl/>
        </w:rPr>
      </w:pPr>
    </w:p>
    <w:p w14:paraId="41915971" w14:textId="77777777" w:rsidR="00226216" w:rsidRPr="00226216" w:rsidRDefault="00226216" w:rsidP="00226216">
      <w:pPr>
        <w:bidi/>
        <w:rPr>
          <w:rFonts w:cs="David" w:hint="cs"/>
          <w:u w:val="single"/>
          <w:rtl/>
        </w:rPr>
      </w:pPr>
      <w:r w:rsidRPr="00226216">
        <w:rPr>
          <w:rFonts w:cs="David" w:hint="cs"/>
          <w:u w:val="single"/>
          <w:rtl/>
        </w:rPr>
        <w:t>גדעון סער:</w:t>
      </w:r>
    </w:p>
    <w:p w14:paraId="00212576" w14:textId="77777777" w:rsidR="00226216" w:rsidRPr="00226216" w:rsidRDefault="00226216" w:rsidP="00226216">
      <w:pPr>
        <w:bidi/>
        <w:rPr>
          <w:rFonts w:cs="David" w:hint="cs"/>
          <w:u w:val="single"/>
          <w:rtl/>
        </w:rPr>
      </w:pPr>
    </w:p>
    <w:p w14:paraId="12A6D871" w14:textId="77777777" w:rsidR="00226216" w:rsidRPr="00226216" w:rsidRDefault="00226216" w:rsidP="00226216">
      <w:pPr>
        <w:bidi/>
        <w:rPr>
          <w:rFonts w:cs="David" w:hint="cs"/>
          <w:rtl/>
        </w:rPr>
      </w:pPr>
      <w:r w:rsidRPr="00226216">
        <w:rPr>
          <w:rFonts w:cs="David" w:hint="cs"/>
          <w:rtl/>
        </w:rPr>
        <w:tab/>
        <w:t xml:space="preserve"> הערתי ליושב-ראש הוועדה בנקודה הזאת, אבל כיבדתי את עמדתו. האזנות סתר זה דבר שעושה השב"כ. לשים בוועדה חבר כנסת שהוא יוצא שב"כ ועוד אלוף, זאת אמירה מסוימת של הכנסת. </w:t>
      </w:r>
    </w:p>
    <w:p w14:paraId="25CA1FDA" w14:textId="77777777" w:rsidR="00226216" w:rsidRPr="00226216" w:rsidRDefault="00226216" w:rsidP="00226216">
      <w:pPr>
        <w:bidi/>
        <w:rPr>
          <w:rFonts w:cs="David" w:hint="cs"/>
          <w:rtl/>
        </w:rPr>
      </w:pPr>
    </w:p>
    <w:p w14:paraId="5634A3E6"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אחמד טיבי:</w:t>
      </w:r>
    </w:p>
    <w:p w14:paraId="3C809954" w14:textId="77777777" w:rsidR="00226216" w:rsidRPr="00226216" w:rsidRDefault="00226216" w:rsidP="00226216">
      <w:pPr>
        <w:bidi/>
        <w:rPr>
          <w:rFonts w:cs="David" w:hint="cs"/>
          <w:rtl/>
        </w:rPr>
      </w:pPr>
    </w:p>
    <w:p w14:paraId="2C86FF23" w14:textId="77777777" w:rsidR="00226216" w:rsidRPr="00226216" w:rsidRDefault="00226216" w:rsidP="00226216">
      <w:pPr>
        <w:bidi/>
        <w:rPr>
          <w:rFonts w:cs="David" w:hint="cs"/>
          <w:rtl/>
        </w:rPr>
      </w:pPr>
      <w:r w:rsidRPr="00226216">
        <w:rPr>
          <w:rFonts w:cs="David" w:hint="cs"/>
          <w:rtl/>
        </w:rPr>
        <w:tab/>
        <w:t xml:space="preserve"> אני מבקש רביזיה על ההצבעה הזאת. </w:t>
      </w:r>
    </w:p>
    <w:p w14:paraId="51F6B077" w14:textId="77777777" w:rsidR="00226216" w:rsidRPr="00226216" w:rsidRDefault="00226216" w:rsidP="00226216">
      <w:pPr>
        <w:bidi/>
        <w:rPr>
          <w:rFonts w:cs="David" w:hint="cs"/>
          <w:rtl/>
        </w:rPr>
      </w:pPr>
    </w:p>
    <w:p w14:paraId="7FDC9B65" w14:textId="77777777" w:rsidR="00226216" w:rsidRPr="00226216" w:rsidRDefault="00226216" w:rsidP="00226216">
      <w:pPr>
        <w:bidi/>
        <w:rPr>
          <w:rFonts w:cs="David" w:hint="cs"/>
          <w:rtl/>
        </w:rPr>
      </w:pPr>
      <w:r w:rsidRPr="00226216">
        <w:rPr>
          <w:rFonts w:cs="David" w:hint="cs"/>
          <w:u w:val="single"/>
          <w:rtl/>
        </w:rPr>
        <w:t>היו"ר רוחמה אברהם:</w:t>
      </w:r>
    </w:p>
    <w:p w14:paraId="4D426D8C" w14:textId="77777777" w:rsidR="00226216" w:rsidRPr="00226216" w:rsidRDefault="00226216" w:rsidP="00226216">
      <w:pPr>
        <w:bidi/>
        <w:rPr>
          <w:rFonts w:cs="David" w:hint="cs"/>
          <w:rtl/>
        </w:rPr>
      </w:pPr>
    </w:p>
    <w:p w14:paraId="08717771" w14:textId="77777777" w:rsidR="00226216" w:rsidRPr="00226216" w:rsidRDefault="00226216" w:rsidP="00226216">
      <w:pPr>
        <w:bidi/>
        <w:rPr>
          <w:rFonts w:cs="David" w:hint="cs"/>
          <w:rtl/>
        </w:rPr>
      </w:pPr>
      <w:r w:rsidRPr="00226216">
        <w:rPr>
          <w:rFonts w:cs="David" w:hint="cs"/>
          <w:rtl/>
        </w:rPr>
        <w:tab/>
        <w:t xml:space="preserve">נקיים הצבעה על הרביזיה בעוד דקה. </w:t>
      </w:r>
    </w:p>
    <w:p w14:paraId="03FFECE4" w14:textId="77777777" w:rsidR="00226216" w:rsidRPr="00226216" w:rsidRDefault="00226216" w:rsidP="00226216">
      <w:pPr>
        <w:bidi/>
        <w:rPr>
          <w:rFonts w:cs="David" w:hint="cs"/>
          <w:rtl/>
        </w:rPr>
      </w:pPr>
    </w:p>
    <w:p w14:paraId="0C2F9B35" w14:textId="77777777" w:rsidR="00226216" w:rsidRPr="00226216" w:rsidRDefault="00226216" w:rsidP="00226216">
      <w:pPr>
        <w:bidi/>
        <w:rPr>
          <w:rFonts w:cs="David" w:hint="cs"/>
          <w:rtl/>
        </w:rPr>
      </w:pPr>
      <w:r w:rsidRPr="00226216">
        <w:rPr>
          <w:rFonts w:cs="David" w:hint="cs"/>
          <w:rtl/>
        </w:rPr>
        <w:tab/>
        <w:t>מי בעד הרביזיה של חבר הכנסת טיבי? מי נגד? מי נמנע?</w:t>
      </w:r>
    </w:p>
    <w:p w14:paraId="1961F275" w14:textId="77777777" w:rsidR="00226216" w:rsidRPr="00226216" w:rsidRDefault="00226216" w:rsidP="00226216">
      <w:pPr>
        <w:bidi/>
        <w:rPr>
          <w:rFonts w:cs="David" w:hint="cs"/>
          <w:rtl/>
        </w:rPr>
      </w:pPr>
    </w:p>
    <w:p w14:paraId="5D9F40CD" w14:textId="77777777" w:rsidR="00226216" w:rsidRPr="00226216" w:rsidRDefault="00226216" w:rsidP="00226216">
      <w:pPr>
        <w:bidi/>
        <w:jc w:val="center"/>
        <w:rPr>
          <w:rFonts w:cs="David" w:hint="cs"/>
          <w:rtl/>
        </w:rPr>
      </w:pPr>
      <w:r w:rsidRPr="00226216">
        <w:rPr>
          <w:rFonts w:cs="David" w:hint="cs"/>
          <w:rtl/>
        </w:rPr>
        <w:t>ה צ ב ע ה</w:t>
      </w:r>
    </w:p>
    <w:p w14:paraId="4185F18F" w14:textId="77777777" w:rsidR="00226216" w:rsidRPr="00226216" w:rsidRDefault="00226216" w:rsidP="00226216">
      <w:pPr>
        <w:bidi/>
        <w:jc w:val="center"/>
        <w:rPr>
          <w:rFonts w:cs="David" w:hint="cs"/>
          <w:rtl/>
        </w:rPr>
      </w:pPr>
      <w:r w:rsidRPr="00226216">
        <w:rPr>
          <w:rFonts w:cs="David" w:hint="cs"/>
          <w:rtl/>
        </w:rPr>
        <w:t xml:space="preserve">בעד </w:t>
      </w:r>
      <w:r w:rsidRPr="00226216">
        <w:rPr>
          <w:rFonts w:cs="David"/>
          <w:rtl/>
        </w:rPr>
        <w:t>–</w:t>
      </w:r>
      <w:r w:rsidRPr="00226216">
        <w:rPr>
          <w:rFonts w:cs="David" w:hint="cs"/>
          <w:rtl/>
        </w:rPr>
        <w:t xml:space="preserve"> 2</w:t>
      </w:r>
    </w:p>
    <w:p w14:paraId="4A90C2CE" w14:textId="77777777" w:rsidR="00226216" w:rsidRPr="00226216" w:rsidRDefault="00226216" w:rsidP="00226216">
      <w:pPr>
        <w:bidi/>
        <w:jc w:val="center"/>
        <w:rPr>
          <w:rFonts w:cs="David" w:hint="cs"/>
          <w:rtl/>
        </w:rPr>
      </w:pPr>
      <w:r w:rsidRPr="00226216">
        <w:rPr>
          <w:rFonts w:cs="David" w:hint="cs"/>
          <w:rtl/>
        </w:rPr>
        <w:t xml:space="preserve">נגד </w:t>
      </w:r>
      <w:r w:rsidRPr="00226216">
        <w:rPr>
          <w:rFonts w:cs="David"/>
          <w:rtl/>
        </w:rPr>
        <w:t>–</w:t>
      </w:r>
      <w:r w:rsidRPr="00226216">
        <w:rPr>
          <w:rFonts w:cs="David" w:hint="cs"/>
          <w:rtl/>
        </w:rPr>
        <w:t xml:space="preserve"> 8</w:t>
      </w:r>
    </w:p>
    <w:p w14:paraId="2E8E3A18" w14:textId="77777777" w:rsidR="00226216" w:rsidRPr="00226216" w:rsidRDefault="00226216" w:rsidP="00226216">
      <w:pPr>
        <w:bidi/>
        <w:jc w:val="center"/>
        <w:rPr>
          <w:rFonts w:cs="David" w:hint="cs"/>
          <w:rtl/>
        </w:rPr>
      </w:pPr>
      <w:r w:rsidRPr="00226216">
        <w:rPr>
          <w:rFonts w:cs="David" w:hint="cs"/>
          <w:rtl/>
        </w:rPr>
        <w:t xml:space="preserve">נמנעים </w:t>
      </w:r>
      <w:r w:rsidRPr="00226216">
        <w:rPr>
          <w:rFonts w:cs="David"/>
          <w:rtl/>
        </w:rPr>
        <w:t>–</w:t>
      </w:r>
      <w:r w:rsidRPr="00226216">
        <w:rPr>
          <w:rFonts w:cs="David" w:hint="cs"/>
          <w:rtl/>
        </w:rPr>
        <w:t xml:space="preserve"> אין</w:t>
      </w:r>
    </w:p>
    <w:p w14:paraId="21577BB8" w14:textId="77777777" w:rsidR="00226216" w:rsidRPr="00226216" w:rsidRDefault="00226216" w:rsidP="00226216">
      <w:pPr>
        <w:bidi/>
        <w:rPr>
          <w:rFonts w:cs="David" w:hint="cs"/>
          <w:rtl/>
        </w:rPr>
      </w:pPr>
    </w:p>
    <w:p w14:paraId="343202E2" w14:textId="77777777" w:rsidR="00226216" w:rsidRPr="00226216" w:rsidRDefault="00226216" w:rsidP="00226216">
      <w:pPr>
        <w:bidi/>
        <w:rPr>
          <w:rFonts w:cs="David" w:hint="cs"/>
          <w:rtl/>
        </w:rPr>
      </w:pPr>
      <w:r w:rsidRPr="00226216">
        <w:rPr>
          <w:rFonts w:cs="David" w:hint="cs"/>
          <w:rtl/>
        </w:rPr>
        <w:tab/>
        <w:t xml:space="preserve">הרביזיה לא התקבלה. אני קובעת שההחלטה נשארת כפי שהצבענו עליה. </w:t>
      </w:r>
    </w:p>
    <w:p w14:paraId="7DA5650D" w14:textId="77777777" w:rsidR="00226216" w:rsidRPr="00226216" w:rsidRDefault="00226216" w:rsidP="00226216">
      <w:pPr>
        <w:bidi/>
        <w:rPr>
          <w:rFonts w:cs="David" w:hint="cs"/>
          <w:rtl/>
        </w:rPr>
      </w:pPr>
    </w:p>
    <w:p w14:paraId="4D229277" w14:textId="77777777" w:rsidR="00226216" w:rsidRPr="00226216" w:rsidRDefault="00226216" w:rsidP="00226216">
      <w:pPr>
        <w:bidi/>
        <w:rPr>
          <w:rFonts w:cs="David" w:hint="cs"/>
          <w:rtl/>
        </w:rPr>
      </w:pPr>
      <w:r w:rsidRPr="00226216">
        <w:rPr>
          <w:rFonts w:cs="David" w:hint="cs"/>
          <w:u w:val="single"/>
          <w:rtl/>
        </w:rPr>
        <w:t>אחמד טיבי:</w:t>
      </w:r>
    </w:p>
    <w:p w14:paraId="4259CB0D" w14:textId="77777777" w:rsidR="00226216" w:rsidRPr="00226216" w:rsidRDefault="00226216" w:rsidP="00226216">
      <w:pPr>
        <w:bidi/>
        <w:rPr>
          <w:rFonts w:cs="David" w:hint="cs"/>
          <w:rtl/>
        </w:rPr>
      </w:pPr>
    </w:p>
    <w:p w14:paraId="09CF9A2D" w14:textId="77777777" w:rsidR="00226216" w:rsidRPr="00226216" w:rsidRDefault="00226216" w:rsidP="00226216">
      <w:pPr>
        <w:bidi/>
        <w:rPr>
          <w:rFonts w:cs="David" w:hint="cs"/>
          <w:rtl/>
        </w:rPr>
      </w:pPr>
      <w:r w:rsidRPr="00226216">
        <w:rPr>
          <w:rFonts w:cs="David" w:hint="cs"/>
          <w:rtl/>
        </w:rPr>
        <w:tab/>
        <w:t xml:space="preserve"> אני הצעתי את ההצבעה למען חברת הכנסת אביטל, והיא לא הצביעה אתי. </w:t>
      </w:r>
    </w:p>
    <w:p w14:paraId="7C5A6BC3" w14:textId="77777777" w:rsidR="00226216" w:rsidRPr="00226216" w:rsidRDefault="00226216" w:rsidP="00226216">
      <w:pPr>
        <w:bidi/>
        <w:jc w:val="center"/>
        <w:rPr>
          <w:rFonts w:cs="David" w:hint="cs"/>
          <w:b/>
          <w:bCs/>
          <w:rtl/>
        </w:rPr>
      </w:pPr>
      <w:r w:rsidRPr="00226216">
        <w:rPr>
          <w:rFonts w:cs="David"/>
          <w:rtl/>
        </w:rPr>
        <w:br w:type="page"/>
      </w:r>
      <w:r w:rsidRPr="00226216">
        <w:rPr>
          <w:rFonts w:cs="David" w:hint="cs"/>
          <w:b/>
          <w:bCs/>
          <w:rtl/>
        </w:rPr>
        <w:t>3. החלת דין רציפות על הצעת חוק הגבלת הפרסומת והשיווק</w:t>
      </w:r>
    </w:p>
    <w:p w14:paraId="33E5199E" w14:textId="77777777" w:rsidR="00226216" w:rsidRPr="00226216" w:rsidRDefault="00226216" w:rsidP="00226216">
      <w:pPr>
        <w:bidi/>
        <w:jc w:val="center"/>
        <w:rPr>
          <w:rFonts w:cs="David" w:hint="cs"/>
          <w:b/>
          <w:bCs/>
          <w:u w:val="single"/>
          <w:rtl/>
        </w:rPr>
      </w:pPr>
      <w:r w:rsidRPr="00226216">
        <w:rPr>
          <w:rFonts w:cs="David" w:hint="cs"/>
          <w:b/>
          <w:bCs/>
          <w:u w:val="single"/>
          <w:rtl/>
        </w:rPr>
        <w:t>של מוצרי טבק (תיקון מס' 4), התשס"ה-2005</w:t>
      </w:r>
    </w:p>
    <w:p w14:paraId="77148CF3" w14:textId="77777777" w:rsidR="00226216" w:rsidRPr="00226216" w:rsidRDefault="00226216" w:rsidP="00226216">
      <w:pPr>
        <w:bidi/>
        <w:jc w:val="center"/>
        <w:rPr>
          <w:rFonts w:cs="David" w:hint="cs"/>
          <w:b/>
          <w:bCs/>
          <w:u w:val="single"/>
          <w:rtl/>
        </w:rPr>
      </w:pPr>
    </w:p>
    <w:p w14:paraId="6A703C36" w14:textId="77777777" w:rsidR="00226216" w:rsidRPr="00226216" w:rsidRDefault="00226216" w:rsidP="00226216">
      <w:pPr>
        <w:bidi/>
        <w:rPr>
          <w:rFonts w:cs="David" w:hint="cs"/>
          <w:rtl/>
        </w:rPr>
      </w:pPr>
      <w:r w:rsidRPr="00226216">
        <w:rPr>
          <w:rFonts w:cs="David" w:hint="cs"/>
          <w:u w:val="single"/>
          <w:rtl/>
        </w:rPr>
        <w:t>היו"ר רוחמה אברהם:</w:t>
      </w:r>
    </w:p>
    <w:p w14:paraId="6EC2E038" w14:textId="77777777" w:rsidR="00226216" w:rsidRPr="00226216" w:rsidRDefault="00226216" w:rsidP="00226216">
      <w:pPr>
        <w:bidi/>
        <w:rPr>
          <w:rFonts w:cs="David" w:hint="cs"/>
          <w:rtl/>
        </w:rPr>
      </w:pPr>
    </w:p>
    <w:p w14:paraId="4520C72B" w14:textId="77777777" w:rsidR="00226216" w:rsidRPr="00226216" w:rsidRDefault="00226216" w:rsidP="00226216">
      <w:pPr>
        <w:bidi/>
        <w:rPr>
          <w:rFonts w:cs="David" w:hint="cs"/>
          <w:rtl/>
        </w:rPr>
      </w:pPr>
      <w:r w:rsidRPr="00226216">
        <w:rPr>
          <w:rFonts w:cs="David" w:hint="cs"/>
          <w:rtl/>
        </w:rPr>
        <w:tab/>
        <w:t xml:space="preserve">אנחנו דנים בהחלת דין רציפות על הצעת חוק הגבלת הפרסומת והשיווק של מוצרי טבק (תיקון מס' 4), התשס"ה-2005. </w:t>
      </w:r>
    </w:p>
    <w:p w14:paraId="15859C28" w14:textId="77777777" w:rsidR="00226216" w:rsidRPr="00226216" w:rsidRDefault="00226216" w:rsidP="00226216">
      <w:pPr>
        <w:bidi/>
        <w:rPr>
          <w:rFonts w:cs="David" w:hint="cs"/>
          <w:rtl/>
        </w:rPr>
      </w:pPr>
    </w:p>
    <w:p w14:paraId="41C474B6" w14:textId="77777777" w:rsidR="00226216" w:rsidRPr="00226216" w:rsidRDefault="00226216" w:rsidP="00226216">
      <w:pPr>
        <w:bidi/>
        <w:ind w:firstLine="512"/>
        <w:rPr>
          <w:rFonts w:cs="David" w:hint="cs"/>
          <w:rtl/>
        </w:rPr>
      </w:pPr>
      <w:r w:rsidRPr="00226216">
        <w:rPr>
          <w:rFonts w:cs="David" w:hint="cs"/>
          <w:rtl/>
        </w:rPr>
        <w:t xml:space="preserve">על יסוד הודעת הממשלה בישיבת הכנסת, ביום שלישי, ח' בתמוז התשס"ו, ה-4 ביולי 2006, החליטה הכנסת בישיבתה ביום שלישי, כ"ב בתמוז התשס"ו, 18 ביולי 2006, להחיל דין רציפות על הצעת חוק הגבלת הפרסומת והשיווק של מוצרי טבק (תיקון מס' 4), התשס"ה-2005, ולהעבירה לדיון בוועדת העבודה, הרווחה והבריאות, לשם הכנתה לקריאה שנייה ולקריאה שלישית. </w:t>
      </w:r>
    </w:p>
    <w:p w14:paraId="28BE3D37" w14:textId="77777777" w:rsidR="00226216" w:rsidRPr="00226216" w:rsidRDefault="00226216" w:rsidP="00226216">
      <w:pPr>
        <w:bidi/>
        <w:ind w:firstLine="512"/>
        <w:rPr>
          <w:rFonts w:cs="David" w:hint="cs"/>
          <w:rtl/>
        </w:rPr>
      </w:pPr>
    </w:p>
    <w:p w14:paraId="253F2B51" w14:textId="77777777" w:rsidR="00226216" w:rsidRPr="00226216" w:rsidRDefault="00226216" w:rsidP="00226216">
      <w:pPr>
        <w:bidi/>
        <w:ind w:firstLine="512"/>
        <w:rPr>
          <w:rFonts w:cs="David" w:hint="cs"/>
          <w:rtl/>
        </w:rPr>
      </w:pPr>
      <w:r w:rsidRPr="00226216">
        <w:rPr>
          <w:rFonts w:cs="David" w:hint="cs"/>
          <w:rtl/>
        </w:rPr>
        <w:t xml:space="preserve">הכנסת החליטה להחיל דין רציפות והעבירה את ההצעה לדיון בוועדת העבודה והרווחה. ועדת הכלכלה היא זו שהכינה את הצעת החוק לקריאה ראשונה בכנסת הקודמת, ולכן אני מציעה שנחליט להעביר את הצעת החוק להכנה לקריאה שנייה ולקריאה שלישית לוועדת הכלכלה. </w:t>
      </w:r>
    </w:p>
    <w:p w14:paraId="036D8F15" w14:textId="77777777" w:rsidR="00226216" w:rsidRPr="00226216" w:rsidRDefault="00226216" w:rsidP="00226216">
      <w:pPr>
        <w:bidi/>
        <w:ind w:firstLine="512"/>
        <w:rPr>
          <w:rFonts w:cs="David" w:hint="cs"/>
          <w:rtl/>
        </w:rPr>
      </w:pPr>
    </w:p>
    <w:p w14:paraId="1D16C524" w14:textId="77777777" w:rsidR="00226216" w:rsidRPr="00226216" w:rsidRDefault="00226216" w:rsidP="00226216">
      <w:pPr>
        <w:bidi/>
        <w:ind w:firstLine="512"/>
        <w:rPr>
          <w:rFonts w:cs="David" w:hint="cs"/>
          <w:rtl/>
        </w:rPr>
      </w:pPr>
      <w:r w:rsidRPr="00226216">
        <w:rPr>
          <w:rFonts w:cs="David" w:hint="cs"/>
          <w:rtl/>
        </w:rPr>
        <w:t>מי בעד? מי נגד? מי נמנע?</w:t>
      </w:r>
    </w:p>
    <w:p w14:paraId="0D95A583" w14:textId="77777777" w:rsidR="00226216" w:rsidRPr="00226216" w:rsidRDefault="00226216" w:rsidP="00226216">
      <w:pPr>
        <w:bidi/>
        <w:ind w:firstLine="512"/>
        <w:rPr>
          <w:rFonts w:cs="David" w:hint="cs"/>
          <w:rtl/>
        </w:rPr>
      </w:pPr>
    </w:p>
    <w:p w14:paraId="40FB453E" w14:textId="77777777" w:rsidR="00226216" w:rsidRPr="00226216" w:rsidRDefault="00226216" w:rsidP="00226216">
      <w:pPr>
        <w:bidi/>
        <w:jc w:val="center"/>
        <w:rPr>
          <w:rFonts w:cs="David" w:hint="cs"/>
          <w:rtl/>
        </w:rPr>
      </w:pPr>
      <w:r w:rsidRPr="00226216">
        <w:rPr>
          <w:rFonts w:cs="David" w:hint="cs"/>
          <w:rtl/>
        </w:rPr>
        <w:t>ה צ ב ע ה</w:t>
      </w:r>
    </w:p>
    <w:p w14:paraId="029C2D46" w14:textId="77777777" w:rsidR="00226216" w:rsidRPr="00226216" w:rsidRDefault="00226216" w:rsidP="00226216">
      <w:pPr>
        <w:bidi/>
        <w:jc w:val="center"/>
        <w:rPr>
          <w:rFonts w:cs="David" w:hint="cs"/>
          <w:rtl/>
        </w:rPr>
      </w:pPr>
      <w:r w:rsidRPr="00226216">
        <w:rPr>
          <w:rFonts w:cs="David" w:hint="cs"/>
          <w:rtl/>
        </w:rPr>
        <w:t xml:space="preserve">בעד </w:t>
      </w:r>
      <w:r w:rsidRPr="00226216">
        <w:rPr>
          <w:rFonts w:cs="David"/>
          <w:rtl/>
        </w:rPr>
        <w:t>–</w:t>
      </w:r>
      <w:r w:rsidRPr="00226216">
        <w:rPr>
          <w:rFonts w:cs="David" w:hint="cs"/>
          <w:rtl/>
        </w:rPr>
        <w:t xml:space="preserve"> 8</w:t>
      </w:r>
    </w:p>
    <w:p w14:paraId="3C81906D" w14:textId="77777777" w:rsidR="00226216" w:rsidRPr="00226216" w:rsidRDefault="00226216" w:rsidP="00226216">
      <w:pPr>
        <w:bidi/>
        <w:jc w:val="center"/>
        <w:rPr>
          <w:rFonts w:cs="David" w:hint="cs"/>
          <w:rtl/>
        </w:rPr>
      </w:pPr>
      <w:r w:rsidRPr="00226216">
        <w:rPr>
          <w:rFonts w:cs="David" w:hint="cs"/>
          <w:rtl/>
        </w:rPr>
        <w:t xml:space="preserve">נגד </w:t>
      </w:r>
      <w:r w:rsidRPr="00226216">
        <w:rPr>
          <w:rFonts w:cs="David"/>
          <w:rtl/>
        </w:rPr>
        <w:t>–</w:t>
      </w:r>
      <w:r w:rsidRPr="00226216">
        <w:rPr>
          <w:rFonts w:cs="David" w:hint="cs"/>
          <w:rtl/>
        </w:rPr>
        <w:t xml:space="preserve"> אין</w:t>
      </w:r>
    </w:p>
    <w:p w14:paraId="518E6FB4" w14:textId="77777777" w:rsidR="00226216" w:rsidRPr="00226216" w:rsidRDefault="00226216" w:rsidP="00226216">
      <w:pPr>
        <w:bidi/>
        <w:jc w:val="center"/>
        <w:rPr>
          <w:rFonts w:cs="David" w:hint="cs"/>
          <w:rtl/>
        </w:rPr>
      </w:pPr>
      <w:r w:rsidRPr="00226216">
        <w:rPr>
          <w:rFonts w:cs="David" w:hint="cs"/>
          <w:rtl/>
        </w:rPr>
        <w:t xml:space="preserve">נמנעים </w:t>
      </w:r>
      <w:r w:rsidRPr="00226216">
        <w:rPr>
          <w:rFonts w:cs="David"/>
          <w:rtl/>
        </w:rPr>
        <w:t>–</w:t>
      </w:r>
      <w:r w:rsidRPr="00226216">
        <w:rPr>
          <w:rFonts w:cs="David" w:hint="cs"/>
          <w:rtl/>
        </w:rPr>
        <w:t xml:space="preserve"> אין</w:t>
      </w:r>
    </w:p>
    <w:p w14:paraId="60602F85" w14:textId="77777777" w:rsidR="00226216" w:rsidRPr="00226216" w:rsidRDefault="00226216" w:rsidP="00226216">
      <w:pPr>
        <w:bidi/>
        <w:ind w:firstLine="512"/>
        <w:rPr>
          <w:rFonts w:cs="David" w:hint="cs"/>
          <w:rtl/>
        </w:rPr>
      </w:pPr>
    </w:p>
    <w:p w14:paraId="650BE711" w14:textId="77777777" w:rsidR="00226216" w:rsidRPr="00226216" w:rsidRDefault="00226216" w:rsidP="00226216">
      <w:pPr>
        <w:bidi/>
        <w:ind w:firstLine="512"/>
        <w:rPr>
          <w:rFonts w:cs="David" w:hint="cs"/>
          <w:rtl/>
        </w:rPr>
      </w:pPr>
      <w:r w:rsidRPr="00226216">
        <w:rPr>
          <w:rFonts w:cs="David" w:hint="cs"/>
          <w:rtl/>
        </w:rPr>
        <w:t xml:space="preserve">הצעת החוק תידון בוועדת הכלכלה לשם הכנתה לקריאה שנייה ולקריאה שלישית. </w:t>
      </w:r>
    </w:p>
    <w:p w14:paraId="14AC6AA5" w14:textId="77777777" w:rsidR="00226216" w:rsidRPr="00226216" w:rsidRDefault="00226216" w:rsidP="00226216">
      <w:pPr>
        <w:bidi/>
        <w:ind w:firstLine="512"/>
        <w:rPr>
          <w:rFonts w:cs="David" w:hint="cs"/>
          <w:rtl/>
        </w:rPr>
      </w:pPr>
    </w:p>
    <w:p w14:paraId="3583EBE5" w14:textId="77777777" w:rsidR="00226216" w:rsidRPr="00226216" w:rsidRDefault="00226216" w:rsidP="00226216">
      <w:pPr>
        <w:bidi/>
        <w:ind w:firstLine="512"/>
        <w:rPr>
          <w:rFonts w:cs="David" w:hint="cs"/>
          <w:rtl/>
        </w:rPr>
      </w:pPr>
    </w:p>
    <w:p w14:paraId="20FD93A0" w14:textId="77777777" w:rsidR="00226216" w:rsidRPr="00226216" w:rsidRDefault="00226216" w:rsidP="00226216">
      <w:pPr>
        <w:bidi/>
        <w:ind w:firstLine="512"/>
        <w:rPr>
          <w:rFonts w:cs="David" w:hint="cs"/>
          <w:rtl/>
        </w:rPr>
      </w:pPr>
    </w:p>
    <w:p w14:paraId="3B151606" w14:textId="77777777" w:rsidR="00226216" w:rsidRPr="00226216" w:rsidRDefault="00226216" w:rsidP="00226216">
      <w:pPr>
        <w:bidi/>
        <w:rPr>
          <w:rFonts w:cs="David" w:hint="cs"/>
          <w:rtl/>
        </w:rPr>
      </w:pPr>
    </w:p>
    <w:p w14:paraId="32FAC729" w14:textId="77777777" w:rsidR="00226216" w:rsidRPr="00226216" w:rsidRDefault="00226216" w:rsidP="00226216">
      <w:pPr>
        <w:bidi/>
        <w:jc w:val="center"/>
        <w:rPr>
          <w:rFonts w:cs="David" w:hint="cs"/>
          <w:b/>
          <w:bCs/>
          <w:rtl/>
        </w:rPr>
      </w:pPr>
      <w:r w:rsidRPr="00226216">
        <w:rPr>
          <w:rFonts w:cs="David"/>
          <w:rtl/>
        </w:rPr>
        <w:br w:type="page"/>
      </w:r>
      <w:r w:rsidRPr="00226216">
        <w:rPr>
          <w:rFonts w:cs="David" w:hint="cs"/>
          <w:b/>
          <w:bCs/>
          <w:rtl/>
        </w:rPr>
        <w:t>4. בקשת הממשלה להקדמת הדיון בהצעת חוק</w:t>
      </w:r>
    </w:p>
    <w:p w14:paraId="59B747B6" w14:textId="77777777" w:rsidR="00226216" w:rsidRPr="00226216" w:rsidRDefault="00226216" w:rsidP="00226216">
      <w:pPr>
        <w:bidi/>
        <w:jc w:val="center"/>
        <w:rPr>
          <w:rFonts w:cs="David" w:hint="cs"/>
          <w:b/>
          <w:bCs/>
          <w:u w:val="single"/>
          <w:rtl/>
        </w:rPr>
      </w:pPr>
      <w:r w:rsidRPr="00226216">
        <w:rPr>
          <w:rFonts w:cs="David" w:hint="cs"/>
          <w:b/>
          <w:bCs/>
          <w:u w:val="single"/>
          <w:rtl/>
        </w:rPr>
        <w:t>הגנה על עובדים בשעת חירום, התשס"ו-2006, בכל הקריאות</w:t>
      </w:r>
    </w:p>
    <w:p w14:paraId="6746E675" w14:textId="77777777" w:rsidR="00226216" w:rsidRPr="00226216" w:rsidRDefault="00226216" w:rsidP="00226216">
      <w:pPr>
        <w:bidi/>
        <w:jc w:val="center"/>
        <w:rPr>
          <w:rFonts w:cs="David" w:hint="cs"/>
          <w:b/>
          <w:bCs/>
          <w:u w:val="single"/>
          <w:rtl/>
        </w:rPr>
      </w:pPr>
    </w:p>
    <w:p w14:paraId="26041270" w14:textId="77777777" w:rsidR="00226216" w:rsidRPr="00226216" w:rsidRDefault="00226216" w:rsidP="00226216">
      <w:pPr>
        <w:bidi/>
        <w:rPr>
          <w:rFonts w:cs="David" w:hint="cs"/>
          <w:rtl/>
        </w:rPr>
      </w:pPr>
      <w:r w:rsidRPr="00226216">
        <w:rPr>
          <w:rFonts w:cs="David" w:hint="cs"/>
          <w:u w:val="single"/>
          <w:rtl/>
        </w:rPr>
        <w:t>היו"ר רוחמה אברהם:</w:t>
      </w:r>
    </w:p>
    <w:p w14:paraId="054416CD" w14:textId="77777777" w:rsidR="00226216" w:rsidRPr="00226216" w:rsidRDefault="00226216" w:rsidP="00226216">
      <w:pPr>
        <w:bidi/>
        <w:rPr>
          <w:rFonts w:cs="David" w:hint="cs"/>
          <w:rtl/>
        </w:rPr>
      </w:pPr>
    </w:p>
    <w:p w14:paraId="202B6E39" w14:textId="77777777" w:rsidR="00226216" w:rsidRPr="00226216" w:rsidRDefault="00226216" w:rsidP="00226216">
      <w:pPr>
        <w:bidi/>
        <w:rPr>
          <w:rFonts w:cs="David" w:hint="cs"/>
          <w:rtl/>
        </w:rPr>
      </w:pPr>
      <w:r w:rsidRPr="00226216">
        <w:rPr>
          <w:rFonts w:cs="David" w:hint="cs"/>
          <w:rtl/>
        </w:rPr>
        <w:tab/>
        <w:t xml:space="preserve"> אנחנו דנים בבקשת הממשלה להקדמת הדיון בהצעת חוק הגנה על עובדים בשעת חירום, התשס"ו-2006, בכל הקריאות. </w:t>
      </w:r>
    </w:p>
    <w:p w14:paraId="3D303994" w14:textId="77777777" w:rsidR="00226216" w:rsidRPr="00226216" w:rsidRDefault="00226216" w:rsidP="00226216">
      <w:pPr>
        <w:bidi/>
        <w:rPr>
          <w:rFonts w:cs="David" w:hint="cs"/>
          <w:rtl/>
        </w:rPr>
      </w:pPr>
    </w:p>
    <w:p w14:paraId="7E1DB76E" w14:textId="77777777" w:rsidR="00226216" w:rsidRPr="00226216" w:rsidRDefault="00226216" w:rsidP="00226216">
      <w:pPr>
        <w:bidi/>
        <w:ind w:firstLine="654"/>
        <w:rPr>
          <w:rFonts w:cs="David" w:hint="cs"/>
          <w:rtl/>
        </w:rPr>
      </w:pPr>
      <w:r w:rsidRPr="00226216">
        <w:rPr>
          <w:rFonts w:cs="David" w:hint="cs"/>
          <w:rtl/>
        </w:rPr>
        <w:t xml:space="preserve">הממשלה מבקשת כי בכנס הפגרה המיוחד שנועד ליום שלישי, כ"ט בתמוז התשס"ו, 25 ביולי 2006, ועדת הכנסת תחליט בהתאם לסעיפים 113(ג) ו-125 לתקנון הכנסת על הקדמת הדיון בהצעת חוק הגנה על עובדים בשעת חירום, התשס"ו-2006, וכי הקריאה הראשונה והשנייה ייערכו בו ביום. </w:t>
      </w:r>
    </w:p>
    <w:p w14:paraId="551300E7" w14:textId="77777777" w:rsidR="00226216" w:rsidRPr="00226216" w:rsidRDefault="00226216" w:rsidP="00226216">
      <w:pPr>
        <w:bidi/>
        <w:ind w:firstLine="654"/>
        <w:rPr>
          <w:rFonts w:cs="David" w:hint="cs"/>
          <w:rtl/>
        </w:rPr>
      </w:pPr>
    </w:p>
    <w:p w14:paraId="55168731" w14:textId="77777777" w:rsidR="00226216" w:rsidRPr="00226216" w:rsidRDefault="00226216" w:rsidP="00226216">
      <w:pPr>
        <w:bidi/>
        <w:ind w:firstLine="654"/>
        <w:rPr>
          <w:rFonts w:cs="David" w:hint="cs"/>
          <w:rtl/>
        </w:rPr>
      </w:pPr>
      <w:r w:rsidRPr="00226216">
        <w:rPr>
          <w:rFonts w:cs="David" w:hint="cs"/>
          <w:rtl/>
        </w:rPr>
        <w:t xml:space="preserve">בימים האלה, בשעה שאנחנו נמצאים במצב מיוחד, אין ספק שהצעת החוק הזאת, למרות שהיא לא כוללת כל מה שקשור למעסיקים, נותנת פתרון חלקי לכל מצוקת העובדים. אני חושבת שאנחנו צריכים לעשות הכול כדי שהצעת החוק הזאת תובא לדיון. </w:t>
      </w:r>
    </w:p>
    <w:p w14:paraId="5C4D4482" w14:textId="77777777" w:rsidR="00226216" w:rsidRPr="00226216" w:rsidRDefault="00226216" w:rsidP="00226216">
      <w:pPr>
        <w:bidi/>
        <w:ind w:firstLine="654"/>
        <w:rPr>
          <w:rFonts w:cs="David" w:hint="cs"/>
          <w:rtl/>
        </w:rPr>
      </w:pPr>
    </w:p>
    <w:p w14:paraId="1B4A03AC" w14:textId="77777777" w:rsidR="00226216" w:rsidRPr="00226216" w:rsidRDefault="00226216" w:rsidP="00226216">
      <w:pPr>
        <w:bidi/>
        <w:rPr>
          <w:rFonts w:cs="David"/>
          <w:u w:val="single"/>
          <w:rtl/>
        </w:rPr>
      </w:pPr>
      <w:r w:rsidRPr="00226216">
        <w:rPr>
          <w:rFonts w:cs="David"/>
          <w:u w:val="single"/>
          <w:rtl/>
        </w:rPr>
        <w:t>מוחמד ברכה:</w:t>
      </w:r>
    </w:p>
    <w:p w14:paraId="017BAC2A" w14:textId="77777777" w:rsidR="00226216" w:rsidRPr="00226216" w:rsidRDefault="00226216" w:rsidP="00226216">
      <w:pPr>
        <w:bidi/>
        <w:rPr>
          <w:rFonts w:cs="David"/>
          <w:u w:val="single"/>
          <w:rtl/>
        </w:rPr>
      </w:pPr>
    </w:p>
    <w:p w14:paraId="00887019" w14:textId="77777777" w:rsidR="00226216" w:rsidRPr="00226216" w:rsidRDefault="00226216" w:rsidP="00226216">
      <w:pPr>
        <w:bidi/>
        <w:ind w:firstLine="654"/>
        <w:rPr>
          <w:rFonts w:cs="David" w:hint="cs"/>
          <w:rtl/>
        </w:rPr>
      </w:pPr>
      <w:r w:rsidRPr="00226216">
        <w:rPr>
          <w:rFonts w:cs="David" w:hint="cs"/>
          <w:rtl/>
        </w:rPr>
        <w:t>עכשיו היא במצב של קריאה ראשונה?</w:t>
      </w:r>
    </w:p>
    <w:p w14:paraId="0D412256" w14:textId="77777777" w:rsidR="00226216" w:rsidRPr="00226216" w:rsidRDefault="00226216" w:rsidP="00226216">
      <w:pPr>
        <w:bidi/>
        <w:ind w:firstLine="654"/>
        <w:rPr>
          <w:rFonts w:cs="David" w:hint="cs"/>
          <w:rtl/>
        </w:rPr>
      </w:pPr>
    </w:p>
    <w:p w14:paraId="16CF0583" w14:textId="77777777" w:rsidR="00226216" w:rsidRPr="00226216" w:rsidRDefault="00226216" w:rsidP="00226216">
      <w:pPr>
        <w:bidi/>
        <w:rPr>
          <w:rFonts w:cs="David" w:hint="cs"/>
          <w:rtl/>
        </w:rPr>
      </w:pPr>
      <w:r w:rsidRPr="00226216">
        <w:rPr>
          <w:rFonts w:cs="David" w:hint="cs"/>
          <w:u w:val="single"/>
          <w:rtl/>
        </w:rPr>
        <w:t>היו"ר רוחמה אברהם:</w:t>
      </w:r>
    </w:p>
    <w:p w14:paraId="1F1329A3" w14:textId="77777777" w:rsidR="00226216" w:rsidRPr="00226216" w:rsidRDefault="00226216" w:rsidP="00226216">
      <w:pPr>
        <w:bidi/>
        <w:rPr>
          <w:rFonts w:cs="David" w:hint="cs"/>
          <w:rtl/>
        </w:rPr>
      </w:pPr>
    </w:p>
    <w:p w14:paraId="3D3111AE" w14:textId="77777777" w:rsidR="00226216" w:rsidRPr="00226216" w:rsidRDefault="00226216" w:rsidP="00226216">
      <w:pPr>
        <w:bidi/>
        <w:ind w:firstLine="654"/>
        <w:rPr>
          <w:rFonts w:cs="David" w:hint="cs"/>
          <w:rtl/>
        </w:rPr>
      </w:pPr>
      <w:r w:rsidRPr="00226216">
        <w:rPr>
          <w:rFonts w:cs="David" w:hint="cs"/>
          <w:rtl/>
        </w:rPr>
        <w:t xml:space="preserve">כן. אמרתי שכרגע אנחנו ניתן את הפטור מהנחה בכל הקריאות. </w:t>
      </w:r>
    </w:p>
    <w:p w14:paraId="1E801448" w14:textId="77777777" w:rsidR="00226216" w:rsidRPr="00226216" w:rsidRDefault="00226216" w:rsidP="00226216">
      <w:pPr>
        <w:bidi/>
        <w:ind w:firstLine="654"/>
        <w:rPr>
          <w:rFonts w:cs="David" w:hint="cs"/>
          <w:rtl/>
        </w:rPr>
      </w:pPr>
    </w:p>
    <w:p w14:paraId="3296E05B" w14:textId="77777777" w:rsidR="00226216" w:rsidRPr="00226216" w:rsidRDefault="00226216" w:rsidP="00226216">
      <w:pPr>
        <w:bidi/>
        <w:rPr>
          <w:rFonts w:cs="David"/>
          <w:u w:val="single"/>
          <w:rtl/>
        </w:rPr>
      </w:pPr>
      <w:r w:rsidRPr="00226216">
        <w:rPr>
          <w:rFonts w:cs="David"/>
          <w:u w:val="single"/>
          <w:rtl/>
        </w:rPr>
        <w:t>דוד אזולאי:</w:t>
      </w:r>
    </w:p>
    <w:p w14:paraId="6129C080" w14:textId="77777777" w:rsidR="00226216" w:rsidRPr="00226216" w:rsidRDefault="00226216" w:rsidP="00226216">
      <w:pPr>
        <w:bidi/>
        <w:rPr>
          <w:rFonts w:cs="David"/>
          <w:u w:val="single"/>
          <w:rtl/>
        </w:rPr>
      </w:pPr>
    </w:p>
    <w:p w14:paraId="19CAC63E" w14:textId="77777777" w:rsidR="00226216" w:rsidRPr="00226216" w:rsidRDefault="00226216" w:rsidP="00226216">
      <w:pPr>
        <w:bidi/>
        <w:ind w:firstLine="654"/>
        <w:rPr>
          <w:rFonts w:cs="David" w:hint="cs"/>
          <w:rtl/>
        </w:rPr>
      </w:pPr>
      <w:r w:rsidRPr="00226216">
        <w:rPr>
          <w:rFonts w:cs="David" w:hint="cs"/>
          <w:rtl/>
        </w:rPr>
        <w:t xml:space="preserve">הצעת החוק הזאת נותנת פתרון חלקי בלבד, ואני מעריך שיהיו הסתייגויות רבות לנושא הזה. לכן אני מציע שכל החלטה שנקבל תתקבל בהערה של ועדת הכנסת, שאומרת שיש לתת פתרונות לאלתר לכל הבעיות הקיימות היום ביישובי הצפון. הדברים רבים, ולא כאן המקום לפרט אותם. </w:t>
      </w:r>
    </w:p>
    <w:p w14:paraId="132406E7" w14:textId="77777777" w:rsidR="00226216" w:rsidRPr="00226216" w:rsidRDefault="00226216" w:rsidP="00226216">
      <w:pPr>
        <w:bidi/>
        <w:ind w:firstLine="654"/>
        <w:rPr>
          <w:rFonts w:cs="David" w:hint="cs"/>
          <w:rtl/>
        </w:rPr>
      </w:pPr>
    </w:p>
    <w:p w14:paraId="68297F3E" w14:textId="77777777" w:rsidR="00226216" w:rsidRPr="00226216" w:rsidRDefault="00226216" w:rsidP="00226216">
      <w:pPr>
        <w:pStyle w:val="Heading5"/>
        <w:jc w:val="left"/>
        <w:rPr>
          <w:rFonts w:hint="cs"/>
          <w:rtl/>
        </w:rPr>
      </w:pPr>
      <w:r w:rsidRPr="00226216">
        <w:rPr>
          <w:rFonts w:hint="cs"/>
          <w:u w:val="single"/>
          <w:rtl/>
        </w:rPr>
        <w:t>אביגדור יצחקי:</w:t>
      </w:r>
    </w:p>
    <w:p w14:paraId="1B0357A0" w14:textId="77777777" w:rsidR="00226216" w:rsidRPr="00226216" w:rsidRDefault="00226216" w:rsidP="00226216">
      <w:pPr>
        <w:pStyle w:val="Heading5"/>
        <w:jc w:val="left"/>
        <w:rPr>
          <w:rFonts w:hint="cs"/>
          <w:rtl/>
        </w:rPr>
      </w:pPr>
    </w:p>
    <w:p w14:paraId="6A455064" w14:textId="77777777" w:rsidR="00226216" w:rsidRPr="00226216" w:rsidRDefault="00226216" w:rsidP="00226216">
      <w:pPr>
        <w:bidi/>
        <w:rPr>
          <w:rFonts w:cs="David" w:hint="cs"/>
          <w:rtl/>
        </w:rPr>
      </w:pPr>
      <w:r w:rsidRPr="00226216">
        <w:rPr>
          <w:rFonts w:cs="David" w:hint="cs"/>
          <w:rtl/>
        </w:rPr>
        <w:tab/>
        <w:t xml:space="preserve"> זה נכון שהפתרון הוא חלקי, כי הוא מדבר רק על נושא של פיטורים, אבל בעצם הצעת החוק הזאת באה לחייב לא לפטר עובדים גם במצב זמני ולא רק במצב חירום, וזה פותר את הבעיה הזאת בין המצב המיוחד לבין מצב החירום. </w:t>
      </w:r>
    </w:p>
    <w:p w14:paraId="002A002C" w14:textId="77777777" w:rsidR="00226216" w:rsidRPr="00226216" w:rsidRDefault="00226216" w:rsidP="00226216">
      <w:pPr>
        <w:bidi/>
        <w:rPr>
          <w:rFonts w:cs="David" w:hint="cs"/>
          <w:rtl/>
        </w:rPr>
      </w:pPr>
    </w:p>
    <w:p w14:paraId="6655446A" w14:textId="77777777" w:rsidR="00226216" w:rsidRPr="00226216" w:rsidRDefault="00226216" w:rsidP="00226216">
      <w:pPr>
        <w:bidi/>
        <w:ind w:firstLine="654"/>
        <w:rPr>
          <w:rFonts w:cs="David" w:hint="cs"/>
          <w:rtl/>
        </w:rPr>
      </w:pPr>
      <w:r w:rsidRPr="00226216">
        <w:rPr>
          <w:rFonts w:cs="David" w:hint="cs"/>
          <w:rtl/>
        </w:rPr>
        <w:t xml:space="preserve">לגבי הנושא של מעסיקים שעובדים לא יוכלו לבוא אליהם לעבודה, נערכות ביומיים האחרונים שיחות אינטנסיביות, שמשתתפים בהן משרד האוצר ומשרד התמ"ת וכן המעסיקים באמצעות לשכת התיאום של הארגונים הכלכליים בראשות שרגא ברוש וההסתדרות בראשות עופר עיני. על-פי השיחות שלי עם האנשים אתמול והבוקר ועל-פי הפרסומים כרגע ברדיו, מדובר בסדר גודל של 3.5 מיליארד שקלים שהאוצר מתחייב לשפות את המעסיקים על-פי קריטריונים כאלה ואחרים. ההסכם אמור להיחתם היום, לפי הרדיו לפחות. בכל מקרה, שר האוצר התחייב בפניי שעד סוף השבוע ההסכם הזה יהיה חתום. ההסכם הזה נותן פתרון גם לתשלום שכר חודש יולי, שכבר סוכם בין האוצר לבין המעסיקים, כולל צורת הזרמת הכספים. אני חושב שצריך לאשר פטור מחובת הנחה בנושא של הממשלה שהגיש שר התמ"ת ולבקש מחבר הכנסת אילון לדחות ביום או יומיים, כדי לראות את החתימה על ההסכם. </w:t>
      </w:r>
    </w:p>
    <w:p w14:paraId="702E8BB2" w14:textId="77777777" w:rsidR="00226216" w:rsidRPr="00226216" w:rsidRDefault="00226216" w:rsidP="00226216">
      <w:pPr>
        <w:bidi/>
        <w:ind w:firstLine="654"/>
        <w:rPr>
          <w:rFonts w:cs="David" w:hint="cs"/>
          <w:rtl/>
        </w:rPr>
      </w:pPr>
    </w:p>
    <w:p w14:paraId="44B21730" w14:textId="77777777" w:rsidR="00226216" w:rsidRPr="00226216" w:rsidRDefault="00226216" w:rsidP="00226216">
      <w:pPr>
        <w:bidi/>
        <w:ind w:firstLine="654"/>
        <w:rPr>
          <w:rFonts w:cs="David" w:hint="cs"/>
          <w:rtl/>
        </w:rPr>
      </w:pPr>
      <w:r w:rsidRPr="00226216">
        <w:rPr>
          <w:rFonts w:cs="David" w:hint="cs"/>
          <w:rtl/>
        </w:rPr>
        <w:t xml:space="preserve">התבקשתי על-ידי ארגוני המעסיקים, בראשות שרגא ברוש, שלא לעשות שום מהלך שיכול באיזושהי צורה לערער את הדיאלוג הזה שמתקיים ואנחנו מקווים שיסתיים היום. אתמול הצוותים ישבו כל היום, ואם ניכנס להליך של חקיקה שיש בו חקיקה טרומית ולאחר מכן ועדות וקריאה שנייה, מי יודע מתי יהיה היישום שלו. לכן אני חושב שהמהלך של חבר הכנסת אילון זירז את התהליך הזה. לכן אנחנו צריכים לאפשר את סיומו של המהלך על-ידי החקיקה של משרד התמ"ת, עם כל ההסתייגויות שצריך, ולאפשר לנוגעים בדבר לסיים את ההליך. תודה. </w:t>
      </w:r>
    </w:p>
    <w:p w14:paraId="7F305916" w14:textId="77777777" w:rsidR="00226216" w:rsidRPr="00226216" w:rsidRDefault="00226216" w:rsidP="00226216">
      <w:pPr>
        <w:bidi/>
        <w:ind w:firstLine="654"/>
        <w:rPr>
          <w:rFonts w:cs="David" w:hint="cs"/>
          <w:rtl/>
        </w:rPr>
      </w:pPr>
    </w:p>
    <w:p w14:paraId="7CD69A39" w14:textId="77777777" w:rsidR="00226216" w:rsidRPr="00226216" w:rsidRDefault="00226216" w:rsidP="00226216">
      <w:pPr>
        <w:bidi/>
        <w:rPr>
          <w:rFonts w:cs="David" w:hint="cs"/>
          <w:u w:val="single"/>
          <w:rtl/>
        </w:rPr>
      </w:pPr>
      <w:r w:rsidRPr="00226216">
        <w:rPr>
          <w:rFonts w:cs="David"/>
          <w:u w:val="single"/>
          <w:rtl/>
        </w:rPr>
        <w:br w:type="page"/>
      </w:r>
      <w:r w:rsidRPr="00226216">
        <w:rPr>
          <w:rFonts w:cs="David" w:hint="cs"/>
          <w:u w:val="single"/>
          <w:rtl/>
        </w:rPr>
        <w:t>גדעון סער:</w:t>
      </w:r>
    </w:p>
    <w:p w14:paraId="4FE77903" w14:textId="77777777" w:rsidR="00226216" w:rsidRPr="00226216" w:rsidRDefault="00226216" w:rsidP="00226216">
      <w:pPr>
        <w:bidi/>
        <w:rPr>
          <w:rFonts w:cs="David" w:hint="cs"/>
          <w:u w:val="single"/>
          <w:rtl/>
        </w:rPr>
      </w:pPr>
    </w:p>
    <w:p w14:paraId="7E1A4F1D" w14:textId="77777777" w:rsidR="00226216" w:rsidRPr="00226216" w:rsidRDefault="00226216" w:rsidP="00226216">
      <w:pPr>
        <w:bidi/>
        <w:ind w:firstLine="654"/>
        <w:rPr>
          <w:rFonts w:cs="David" w:hint="cs"/>
          <w:rtl/>
        </w:rPr>
      </w:pPr>
      <w:r w:rsidRPr="00226216">
        <w:rPr>
          <w:rFonts w:cs="David" w:hint="cs"/>
          <w:rtl/>
        </w:rPr>
        <w:t xml:space="preserve">אני תומך בהצעת החוק הממשלתית, ואני חושב שהיא תתקבל בתמיכה רחבה. לכן גם נתמוך בפטור מחובת הנחה. אבל צריך לזכור שהבעיה של מניעת פיטורים, שהיא דבר חשוב ביותר, היא בכל זאת הבעיה המצומצמת לעומת הבעיה שמטרידה היום את מרבית תושבי הצפון, שמצד אחד, ובצדק, מנחים אותם להישאר במקלטים או במרחבים המוגנים, ומצד שני הם צריכים את הביטחון שיוכלו לפרנס את משפחותיהם כאשר הם במצב שבו הם לא יכולים לעשות את זה. לא היתה כל סיבה שהנושא הזה ייגרר במשך שבועיים. </w:t>
      </w:r>
    </w:p>
    <w:p w14:paraId="525A025F" w14:textId="77777777" w:rsidR="00226216" w:rsidRPr="00226216" w:rsidRDefault="00226216" w:rsidP="00226216">
      <w:pPr>
        <w:bidi/>
        <w:ind w:firstLine="654"/>
        <w:rPr>
          <w:rFonts w:cs="David" w:hint="cs"/>
          <w:rtl/>
        </w:rPr>
      </w:pPr>
    </w:p>
    <w:p w14:paraId="6219D3A5" w14:textId="77777777" w:rsidR="00226216" w:rsidRPr="00226216" w:rsidRDefault="00226216" w:rsidP="00226216">
      <w:pPr>
        <w:bidi/>
        <w:rPr>
          <w:rFonts w:cs="David"/>
          <w:u w:val="single"/>
          <w:rtl/>
        </w:rPr>
      </w:pPr>
      <w:r w:rsidRPr="00226216">
        <w:rPr>
          <w:rFonts w:cs="David"/>
          <w:u w:val="single"/>
          <w:rtl/>
        </w:rPr>
        <w:t>מוחמד ברכה:</w:t>
      </w:r>
    </w:p>
    <w:p w14:paraId="13D958AE" w14:textId="77777777" w:rsidR="00226216" w:rsidRPr="00226216" w:rsidRDefault="00226216" w:rsidP="00226216">
      <w:pPr>
        <w:bidi/>
        <w:rPr>
          <w:rFonts w:cs="David"/>
          <w:u w:val="single"/>
          <w:rtl/>
        </w:rPr>
      </w:pPr>
    </w:p>
    <w:p w14:paraId="142BC8BB" w14:textId="77777777" w:rsidR="00226216" w:rsidRPr="00226216" w:rsidRDefault="00226216" w:rsidP="00226216">
      <w:pPr>
        <w:bidi/>
        <w:ind w:firstLine="654"/>
        <w:rPr>
          <w:rFonts w:cs="David" w:hint="cs"/>
          <w:rtl/>
        </w:rPr>
      </w:pPr>
      <w:r w:rsidRPr="00226216">
        <w:rPr>
          <w:rFonts w:cs="David" w:hint="cs"/>
          <w:rtl/>
        </w:rPr>
        <w:t xml:space="preserve">אף אחד לא ידע שזה יימשך שבועיים. </w:t>
      </w:r>
    </w:p>
    <w:p w14:paraId="6EC06647" w14:textId="77777777" w:rsidR="00226216" w:rsidRPr="00226216" w:rsidRDefault="00226216" w:rsidP="00226216">
      <w:pPr>
        <w:bidi/>
        <w:ind w:firstLine="654"/>
        <w:rPr>
          <w:rFonts w:cs="David" w:hint="cs"/>
          <w:rtl/>
        </w:rPr>
      </w:pPr>
    </w:p>
    <w:p w14:paraId="6620A268" w14:textId="77777777" w:rsidR="00226216" w:rsidRPr="00226216" w:rsidRDefault="00226216" w:rsidP="00226216">
      <w:pPr>
        <w:bidi/>
        <w:rPr>
          <w:rFonts w:cs="David" w:hint="cs"/>
          <w:u w:val="single"/>
          <w:rtl/>
        </w:rPr>
      </w:pPr>
      <w:r w:rsidRPr="00226216">
        <w:rPr>
          <w:rFonts w:cs="David" w:hint="cs"/>
          <w:u w:val="single"/>
          <w:rtl/>
        </w:rPr>
        <w:t>גדעון סער:</w:t>
      </w:r>
    </w:p>
    <w:p w14:paraId="0D037049" w14:textId="77777777" w:rsidR="00226216" w:rsidRPr="00226216" w:rsidRDefault="00226216" w:rsidP="00226216">
      <w:pPr>
        <w:bidi/>
        <w:rPr>
          <w:rFonts w:cs="David" w:hint="cs"/>
          <w:u w:val="single"/>
          <w:rtl/>
        </w:rPr>
      </w:pPr>
    </w:p>
    <w:p w14:paraId="57F767B3" w14:textId="77777777" w:rsidR="00226216" w:rsidRPr="00226216" w:rsidRDefault="00226216" w:rsidP="00226216">
      <w:pPr>
        <w:bidi/>
        <w:ind w:firstLine="654"/>
        <w:rPr>
          <w:rFonts w:cs="David" w:hint="cs"/>
          <w:rtl/>
        </w:rPr>
      </w:pPr>
      <w:r w:rsidRPr="00226216">
        <w:rPr>
          <w:rFonts w:cs="David" w:hint="cs"/>
          <w:rtl/>
        </w:rPr>
        <w:t xml:space="preserve">הממשלה ידעה, ואין שום סיבה שהממשלה מושכת רגליים בנושא הזה. חבר הכנסת אילון מצדו גילה רוחב לב מופרז לטעמי כאשר הסכים שהצעתו לא תובא. אי-אפשר להתחמק מהנושא הזה, כי אם לא באופן ישיר זה יעלה באופן עקיף דרך הסתייגויות לחוק הממשלתי שנביא היום בוועדת העבודה והרווחה. אני לא חושב שיהיו חברי כנסת במליאה שיתנגדו להצעות לפצות את העובדים, ולכן לא כדאי לשים מחסומים שרירותיים כדי לתת פטור מחובת הנחה, אומנם כצעד נדיר, כי זאת הצעה פרטית ואנחנו בפגרה, גם לחבר הכנסת אילון וגם להצעה הממשלתית. </w:t>
      </w:r>
    </w:p>
    <w:p w14:paraId="49522D4C" w14:textId="77777777" w:rsidR="00226216" w:rsidRPr="00226216" w:rsidRDefault="00226216" w:rsidP="00226216">
      <w:pPr>
        <w:bidi/>
        <w:ind w:firstLine="654"/>
        <w:rPr>
          <w:rFonts w:cs="David" w:hint="cs"/>
          <w:rtl/>
        </w:rPr>
      </w:pPr>
    </w:p>
    <w:p w14:paraId="70A08C55" w14:textId="77777777" w:rsidR="00226216" w:rsidRPr="00226216" w:rsidRDefault="00226216" w:rsidP="00226216">
      <w:pPr>
        <w:bidi/>
        <w:rPr>
          <w:rFonts w:cs="David" w:hint="cs"/>
          <w:u w:val="single"/>
          <w:rtl/>
        </w:rPr>
      </w:pPr>
      <w:r w:rsidRPr="00226216">
        <w:rPr>
          <w:rFonts w:cs="David" w:hint="cs"/>
          <w:u w:val="single"/>
          <w:rtl/>
        </w:rPr>
        <w:t>אפרים סנה:</w:t>
      </w:r>
    </w:p>
    <w:p w14:paraId="5A347CE8" w14:textId="77777777" w:rsidR="00226216" w:rsidRPr="00226216" w:rsidRDefault="00226216" w:rsidP="00226216">
      <w:pPr>
        <w:bidi/>
        <w:rPr>
          <w:rFonts w:cs="David" w:hint="cs"/>
          <w:u w:val="single"/>
          <w:rtl/>
        </w:rPr>
      </w:pPr>
    </w:p>
    <w:p w14:paraId="2AA8BD01" w14:textId="77777777" w:rsidR="00226216" w:rsidRPr="00226216" w:rsidRDefault="00226216" w:rsidP="00226216">
      <w:pPr>
        <w:bidi/>
        <w:ind w:firstLine="654"/>
        <w:rPr>
          <w:rFonts w:cs="David" w:hint="cs"/>
          <w:rtl/>
        </w:rPr>
      </w:pPr>
      <w:r w:rsidRPr="00226216">
        <w:rPr>
          <w:rFonts w:cs="David" w:hint="cs"/>
          <w:rtl/>
        </w:rPr>
        <w:t xml:space="preserve">כל מי שמסתובב היום ביישובי הצפון מבין כמה הבעיה הזאת היא בעיה חריפה, כבדה, שלא רובצת רק על האנשים שם אלא היא מאיימת לסדוק את העמידה האיתנה של הציבור ותמיכתו במהלכים. </w:t>
      </w:r>
    </w:p>
    <w:p w14:paraId="26679858" w14:textId="77777777" w:rsidR="00226216" w:rsidRPr="00226216" w:rsidRDefault="00226216" w:rsidP="00226216">
      <w:pPr>
        <w:bidi/>
        <w:ind w:firstLine="654"/>
        <w:rPr>
          <w:rFonts w:cs="David" w:hint="cs"/>
          <w:rtl/>
        </w:rPr>
      </w:pPr>
    </w:p>
    <w:p w14:paraId="6F4C3EA9" w14:textId="77777777" w:rsidR="00226216" w:rsidRPr="00226216" w:rsidRDefault="00226216" w:rsidP="00226216">
      <w:pPr>
        <w:bidi/>
        <w:rPr>
          <w:rFonts w:cs="David"/>
          <w:u w:val="single"/>
          <w:rtl/>
        </w:rPr>
      </w:pPr>
      <w:r w:rsidRPr="00226216">
        <w:rPr>
          <w:rFonts w:cs="David"/>
          <w:u w:val="single"/>
          <w:rtl/>
        </w:rPr>
        <w:t>מוחמד ברכה:</w:t>
      </w:r>
    </w:p>
    <w:p w14:paraId="5B0CB94D" w14:textId="77777777" w:rsidR="00226216" w:rsidRPr="00226216" w:rsidRDefault="00226216" w:rsidP="00226216">
      <w:pPr>
        <w:bidi/>
        <w:rPr>
          <w:rFonts w:cs="David"/>
          <w:u w:val="single"/>
          <w:rtl/>
        </w:rPr>
      </w:pPr>
    </w:p>
    <w:p w14:paraId="122DABFF" w14:textId="77777777" w:rsidR="00226216" w:rsidRPr="00226216" w:rsidRDefault="00226216" w:rsidP="00226216">
      <w:pPr>
        <w:bidi/>
        <w:ind w:firstLine="654"/>
        <w:rPr>
          <w:rFonts w:cs="David" w:hint="cs"/>
          <w:rtl/>
        </w:rPr>
      </w:pPr>
      <w:r w:rsidRPr="00226216">
        <w:rPr>
          <w:rFonts w:cs="David" w:hint="cs"/>
          <w:rtl/>
        </w:rPr>
        <w:t xml:space="preserve">עושים את זה בשביל להגן על העובדים, לא כדי להשיג תמיכה במהלכים. זה הראש הצבאי שלך. </w:t>
      </w:r>
    </w:p>
    <w:p w14:paraId="7D2C1420" w14:textId="77777777" w:rsidR="00226216" w:rsidRPr="00226216" w:rsidRDefault="00226216" w:rsidP="00226216">
      <w:pPr>
        <w:bidi/>
        <w:ind w:firstLine="654"/>
        <w:rPr>
          <w:rFonts w:cs="David" w:hint="cs"/>
          <w:rtl/>
        </w:rPr>
      </w:pPr>
    </w:p>
    <w:p w14:paraId="1F0CFC33" w14:textId="77777777" w:rsidR="00226216" w:rsidRPr="00226216" w:rsidRDefault="00226216" w:rsidP="00226216">
      <w:pPr>
        <w:bidi/>
        <w:rPr>
          <w:rFonts w:cs="David" w:hint="cs"/>
          <w:u w:val="single"/>
          <w:rtl/>
        </w:rPr>
      </w:pPr>
      <w:r w:rsidRPr="00226216">
        <w:rPr>
          <w:rFonts w:cs="David" w:hint="cs"/>
          <w:u w:val="single"/>
          <w:rtl/>
        </w:rPr>
        <w:t>אפרים סנה:</w:t>
      </w:r>
    </w:p>
    <w:p w14:paraId="5033EBA5" w14:textId="77777777" w:rsidR="00226216" w:rsidRPr="00226216" w:rsidRDefault="00226216" w:rsidP="00226216">
      <w:pPr>
        <w:bidi/>
        <w:rPr>
          <w:rFonts w:cs="David" w:hint="cs"/>
          <w:u w:val="single"/>
          <w:rtl/>
        </w:rPr>
      </w:pPr>
    </w:p>
    <w:p w14:paraId="72E3FED7" w14:textId="77777777" w:rsidR="00226216" w:rsidRPr="00226216" w:rsidRDefault="00226216" w:rsidP="00226216">
      <w:pPr>
        <w:bidi/>
        <w:ind w:firstLine="654"/>
        <w:rPr>
          <w:rFonts w:cs="David" w:hint="cs"/>
          <w:rtl/>
        </w:rPr>
      </w:pPr>
      <w:r w:rsidRPr="00226216">
        <w:rPr>
          <w:rFonts w:cs="David" w:hint="cs"/>
          <w:rtl/>
        </w:rPr>
        <w:t xml:space="preserve">כל אדם מגיע לבית הזה עם תפיסת עולמו. </w:t>
      </w:r>
    </w:p>
    <w:p w14:paraId="2FB47F82" w14:textId="77777777" w:rsidR="00226216" w:rsidRPr="00226216" w:rsidRDefault="00226216" w:rsidP="00226216">
      <w:pPr>
        <w:bidi/>
        <w:ind w:firstLine="654"/>
        <w:rPr>
          <w:rFonts w:cs="David" w:hint="cs"/>
          <w:rtl/>
        </w:rPr>
      </w:pPr>
    </w:p>
    <w:p w14:paraId="3A8C6C61" w14:textId="77777777" w:rsidR="00226216" w:rsidRPr="00226216" w:rsidRDefault="00226216" w:rsidP="00226216">
      <w:pPr>
        <w:bidi/>
        <w:rPr>
          <w:rFonts w:cs="David"/>
          <w:u w:val="single"/>
          <w:rtl/>
        </w:rPr>
      </w:pPr>
      <w:r w:rsidRPr="00226216">
        <w:rPr>
          <w:rFonts w:cs="David"/>
          <w:u w:val="single"/>
          <w:rtl/>
        </w:rPr>
        <w:t>מוחמד ברכה:</w:t>
      </w:r>
    </w:p>
    <w:p w14:paraId="38268A06" w14:textId="77777777" w:rsidR="00226216" w:rsidRPr="00226216" w:rsidRDefault="00226216" w:rsidP="00226216">
      <w:pPr>
        <w:bidi/>
        <w:rPr>
          <w:rFonts w:cs="David"/>
          <w:u w:val="single"/>
          <w:rtl/>
        </w:rPr>
      </w:pPr>
    </w:p>
    <w:p w14:paraId="3989D847" w14:textId="77777777" w:rsidR="00226216" w:rsidRPr="00226216" w:rsidRDefault="00226216" w:rsidP="00226216">
      <w:pPr>
        <w:bidi/>
        <w:ind w:firstLine="654"/>
        <w:rPr>
          <w:rFonts w:cs="David" w:hint="cs"/>
          <w:rtl/>
        </w:rPr>
      </w:pPr>
      <w:r w:rsidRPr="00226216">
        <w:rPr>
          <w:rFonts w:cs="David" w:hint="cs"/>
          <w:rtl/>
        </w:rPr>
        <w:t xml:space="preserve">לעובדים מגיעות זכויות. </w:t>
      </w:r>
    </w:p>
    <w:p w14:paraId="783AFC4C" w14:textId="77777777" w:rsidR="00226216" w:rsidRPr="00226216" w:rsidRDefault="00226216" w:rsidP="00226216">
      <w:pPr>
        <w:bidi/>
        <w:ind w:firstLine="654"/>
        <w:rPr>
          <w:rFonts w:cs="David" w:hint="cs"/>
          <w:rtl/>
        </w:rPr>
      </w:pPr>
    </w:p>
    <w:p w14:paraId="09EDEE04" w14:textId="77777777" w:rsidR="00226216" w:rsidRPr="00226216" w:rsidRDefault="00226216" w:rsidP="00226216">
      <w:pPr>
        <w:bidi/>
        <w:rPr>
          <w:rFonts w:cs="David" w:hint="cs"/>
          <w:u w:val="single"/>
          <w:rtl/>
        </w:rPr>
      </w:pPr>
      <w:r w:rsidRPr="00226216">
        <w:rPr>
          <w:rFonts w:cs="David" w:hint="cs"/>
          <w:u w:val="single"/>
          <w:rtl/>
        </w:rPr>
        <w:t>אפרים סנה:</w:t>
      </w:r>
    </w:p>
    <w:p w14:paraId="07D0D36B" w14:textId="77777777" w:rsidR="00226216" w:rsidRPr="00226216" w:rsidRDefault="00226216" w:rsidP="00226216">
      <w:pPr>
        <w:bidi/>
        <w:rPr>
          <w:rFonts w:cs="David" w:hint="cs"/>
          <w:u w:val="single"/>
          <w:rtl/>
        </w:rPr>
      </w:pPr>
    </w:p>
    <w:p w14:paraId="714B59AE" w14:textId="77777777" w:rsidR="00226216" w:rsidRPr="00226216" w:rsidRDefault="00226216" w:rsidP="00226216">
      <w:pPr>
        <w:bidi/>
        <w:ind w:firstLine="654"/>
        <w:rPr>
          <w:rFonts w:cs="David" w:hint="cs"/>
          <w:rtl/>
        </w:rPr>
      </w:pPr>
      <w:r w:rsidRPr="00226216">
        <w:rPr>
          <w:rFonts w:cs="David" w:hint="cs"/>
          <w:rtl/>
        </w:rPr>
        <w:t xml:space="preserve">כדי להקל עליך אני אגיד, שיש לך פטור מההנמקה שלי. תישאר בהנמקה שלך. אני בא עם תפיסת עולם אחת, אתה בא עם תפיסת עולם הפוכה. </w:t>
      </w:r>
    </w:p>
    <w:p w14:paraId="72BC4FAF" w14:textId="77777777" w:rsidR="00226216" w:rsidRPr="00226216" w:rsidRDefault="00226216" w:rsidP="00226216">
      <w:pPr>
        <w:bidi/>
        <w:ind w:firstLine="654"/>
        <w:rPr>
          <w:rFonts w:cs="David" w:hint="cs"/>
          <w:rtl/>
        </w:rPr>
      </w:pPr>
    </w:p>
    <w:p w14:paraId="3D49E6EF" w14:textId="77777777" w:rsidR="00226216" w:rsidRPr="00226216" w:rsidRDefault="00226216" w:rsidP="00226216">
      <w:pPr>
        <w:bidi/>
        <w:ind w:firstLine="654"/>
        <w:rPr>
          <w:rFonts w:cs="David" w:hint="cs"/>
          <w:rtl/>
        </w:rPr>
      </w:pPr>
      <w:r w:rsidRPr="00226216">
        <w:rPr>
          <w:rFonts w:cs="David" w:hint="cs"/>
          <w:rtl/>
        </w:rPr>
        <w:t xml:space="preserve">חשוב מאוד שהצעת החוק של חבר הכנסת עמי אילון תשמש, ולו רק כזרז להצעה הממשלתית ותדחוף אותה קדימה. לכן אני מאוד מבקש מכל חברי הוועדה לאשר פטור מהצעת החוק של חבר הכנסת עמי אילון. </w:t>
      </w:r>
    </w:p>
    <w:p w14:paraId="572D2A20" w14:textId="77777777" w:rsidR="00226216" w:rsidRPr="00226216" w:rsidRDefault="00226216" w:rsidP="00226216">
      <w:pPr>
        <w:bidi/>
        <w:ind w:firstLine="654"/>
        <w:rPr>
          <w:rFonts w:cs="David" w:hint="cs"/>
          <w:rtl/>
        </w:rPr>
      </w:pPr>
    </w:p>
    <w:p w14:paraId="7AB5FC84" w14:textId="77777777" w:rsidR="00226216" w:rsidRPr="00226216" w:rsidRDefault="00226216" w:rsidP="00226216">
      <w:pPr>
        <w:bidi/>
        <w:ind w:firstLine="654"/>
        <w:rPr>
          <w:rFonts w:cs="David" w:hint="cs"/>
          <w:rtl/>
        </w:rPr>
      </w:pPr>
      <w:r w:rsidRPr="00226216">
        <w:rPr>
          <w:rFonts w:cs="David" w:hint="cs"/>
          <w:rtl/>
        </w:rPr>
        <w:t xml:space="preserve">חבר הכנסת ברכה, כדאי שתדבר עם הבוחרים שלך גם כן. </w:t>
      </w:r>
    </w:p>
    <w:p w14:paraId="32A54D90" w14:textId="77777777" w:rsidR="00226216" w:rsidRPr="00226216" w:rsidRDefault="00226216" w:rsidP="00226216">
      <w:pPr>
        <w:bidi/>
        <w:ind w:firstLine="654"/>
        <w:rPr>
          <w:rFonts w:cs="David" w:hint="cs"/>
          <w:rtl/>
        </w:rPr>
      </w:pPr>
    </w:p>
    <w:p w14:paraId="0A9D5FAA" w14:textId="77777777" w:rsidR="00226216" w:rsidRPr="00226216" w:rsidRDefault="00226216" w:rsidP="00226216">
      <w:pPr>
        <w:bidi/>
        <w:rPr>
          <w:rFonts w:cs="David"/>
          <w:u w:val="single"/>
          <w:rtl/>
        </w:rPr>
      </w:pPr>
      <w:r w:rsidRPr="00226216">
        <w:rPr>
          <w:rFonts w:cs="David"/>
          <w:u w:val="single"/>
          <w:rtl/>
        </w:rPr>
        <w:br w:type="page"/>
        <w:t>מוחמד ברכה:</w:t>
      </w:r>
    </w:p>
    <w:p w14:paraId="526BA1C6" w14:textId="77777777" w:rsidR="00226216" w:rsidRPr="00226216" w:rsidRDefault="00226216" w:rsidP="00226216">
      <w:pPr>
        <w:bidi/>
        <w:rPr>
          <w:rFonts w:cs="David"/>
          <w:u w:val="single"/>
          <w:rtl/>
        </w:rPr>
      </w:pPr>
    </w:p>
    <w:p w14:paraId="0629F86F" w14:textId="77777777" w:rsidR="00226216" w:rsidRPr="00226216" w:rsidRDefault="00226216" w:rsidP="00226216">
      <w:pPr>
        <w:bidi/>
        <w:ind w:firstLine="654"/>
        <w:rPr>
          <w:rFonts w:cs="David" w:hint="cs"/>
          <w:rtl/>
        </w:rPr>
      </w:pPr>
      <w:r w:rsidRPr="00226216">
        <w:rPr>
          <w:rFonts w:cs="David" w:hint="cs"/>
          <w:rtl/>
        </w:rPr>
        <w:t xml:space="preserve">אל תדאג לבוחרים שלי. תשאל את נדיה באיזה מצב היא עומדת עכשיו. </w:t>
      </w:r>
    </w:p>
    <w:p w14:paraId="132C6317" w14:textId="77777777" w:rsidR="00226216" w:rsidRPr="00226216" w:rsidRDefault="00226216" w:rsidP="00226216">
      <w:pPr>
        <w:bidi/>
        <w:ind w:firstLine="654"/>
        <w:rPr>
          <w:rFonts w:cs="David" w:hint="cs"/>
          <w:rtl/>
        </w:rPr>
      </w:pPr>
    </w:p>
    <w:p w14:paraId="28E215A4" w14:textId="77777777" w:rsidR="00226216" w:rsidRPr="00226216" w:rsidRDefault="00226216" w:rsidP="00226216">
      <w:pPr>
        <w:pStyle w:val="Heading5"/>
        <w:jc w:val="left"/>
        <w:rPr>
          <w:rFonts w:hint="cs"/>
          <w:rtl/>
        </w:rPr>
      </w:pPr>
      <w:r w:rsidRPr="00226216">
        <w:rPr>
          <w:rFonts w:hint="cs"/>
          <w:u w:val="single"/>
          <w:rtl/>
        </w:rPr>
        <w:t>אסתרינה טרטמן:</w:t>
      </w:r>
    </w:p>
    <w:p w14:paraId="0464F578" w14:textId="77777777" w:rsidR="00226216" w:rsidRPr="00226216" w:rsidRDefault="00226216" w:rsidP="00226216">
      <w:pPr>
        <w:pStyle w:val="Heading5"/>
        <w:jc w:val="left"/>
        <w:rPr>
          <w:rFonts w:hint="cs"/>
          <w:rtl/>
        </w:rPr>
      </w:pPr>
    </w:p>
    <w:p w14:paraId="3029BB9C" w14:textId="77777777" w:rsidR="00226216" w:rsidRPr="00226216" w:rsidRDefault="00226216" w:rsidP="00226216">
      <w:pPr>
        <w:bidi/>
        <w:ind w:firstLine="654"/>
        <w:rPr>
          <w:rFonts w:cs="David" w:hint="cs"/>
          <w:rtl/>
        </w:rPr>
      </w:pPr>
      <w:r w:rsidRPr="00226216">
        <w:rPr>
          <w:rFonts w:cs="David" w:hint="cs"/>
          <w:rtl/>
        </w:rPr>
        <w:t xml:space="preserve">סיעתי, סיעת ישראל ביתנו, תתמוך בהצעת החוק הממשלתית, כי הנושא הוא נושא שאי-אפשר לדלג עליו. יחד עם זה אני מבקשת לאורך כל הדרך ברמת ההגינות לחבר הכנסת ד"ר יורי שטרן. הצעת החוק שהונחה פה היא הצעת חוק משותפת של חבר הכנסת אילון ושל חבר הכנסת יורי שטרן. אני אשמח שנביא את זה לידי ביטוי בניסוחים שלנו. </w:t>
      </w:r>
    </w:p>
    <w:p w14:paraId="4C0F204B" w14:textId="77777777" w:rsidR="00226216" w:rsidRPr="00226216" w:rsidRDefault="00226216" w:rsidP="00226216">
      <w:pPr>
        <w:bidi/>
        <w:ind w:firstLine="654"/>
        <w:rPr>
          <w:rFonts w:cs="David" w:hint="cs"/>
          <w:rtl/>
        </w:rPr>
      </w:pPr>
    </w:p>
    <w:p w14:paraId="7B56C82A" w14:textId="77777777" w:rsidR="00226216" w:rsidRPr="00226216" w:rsidRDefault="00226216" w:rsidP="00226216">
      <w:pPr>
        <w:bidi/>
        <w:ind w:firstLine="654"/>
        <w:rPr>
          <w:rFonts w:cs="David" w:hint="cs"/>
          <w:rtl/>
        </w:rPr>
      </w:pPr>
      <w:r w:rsidRPr="00226216">
        <w:rPr>
          <w:rFonts w:cs="David" w:hint="cs"/>
          <w:rtl/>
        </w:rPr>
        <w:t xml:space="preserve">הצעת החוק שהונחה כאן היא לא בטלה בשישים לעומת הצעת החוק הממשלתית. היא חשובה בזכות עצמה. הנושא של מתן ידיעה ברורה לחברים בצפון ששבועיים יושבים במצב שהם יושבים, ואני מניחה שגם אלייך, גברתי היושבת-ראש, כמו לחברי כנסת אחרים, מטלפנים אנשים מהאזורים האלה במצב של חוסר מנוחה וחוסר ודאות. אני שמחה שהממשלה התעוררה אחרי שבועיים לעשות מעשה בנושא, אבל זה לא בא במקום הצעת החוק. </w:t>
      </w:r>
    </w:p>
    <w:p w14:paraId="4B49FB2D" w14:textId="77777777" w:rsidR="00226216" w:rsidRPr="00226216" w:rsidRDefault="00226216" w:rsidP="00226216">
      <w:pPr>
        <w:bidi/>
        <w:ind w:firstLine="654"/>
        <w:rPr>
          <w:rFonts w:cs="David" w:hint="cs"/>
          <w:rtl/>
        </w:rPr>
      </w:pPr>
    </w:p>
    <w:p w14:paraId="7035DA5E" w14:textId="77777777" w:rsidR="00226216" w:rsidRPr="00226216" w:rsidRDefault="00226216" w:rsidP="00226216">
      <w:pPr>
        <w:bidi/>
        <w:rPr>
          <w:rFonts w:cs="David" w:hint="cs"/>
          <w:u w:val="single"/>
          <w:rtl/>
        </w:rPr>
      </w:pPr>
      <w:r w:rsidRPr="00226216">
        <w:rPr>
          <w:rFonts w:cs="David" w:hint="cs"/>
          <w:u w:val="single"/>
          <w:rtl/>
        </w:rPr>
        <w:t>גדעון סער:</w:t>
      </w:r>
    </w:p>
    <w:p w14:paraId="5D072D00" w14:textId="77777777" w:rsidR="00226216" w:rsidRPr="00226216" w:rsidRDefault="00226216" w:rsidP="00226216">
      <w:pPr>
        <w:bidi/>
        <w:rPr>
          <w:rFonts w:cs="David" w:hint="cs"/>
          <w:u w:val="single"/>
          <w:rtl/>
        </w:rPr>
      </w:pPr>
    </w:p>
    <w:p w14:paraId="775645B8" w14:textId="77777777" w:rsidR="00226216" w:rsidRPr="00226216" w:rsidRDefault="00226216" w:rsidP="00226216">
      <w:pPr>
        <w:bidi/>
        <w:ind w:firstLine="654"/>
        <w:rPr>
          <w:rFonts w:cs="David" w:hint="cs"/>
          <w:rtl/>
        </w:rPr>
      </w:pPr>
      <w:r w:rsidRPr="00226216">
        <w:rPr>
          <w:rFonts w:cs="David" w:hint="cs"/>
          <w:rtl/>
        </w:rPr>
        <w:t xml:space="preserve">גם יושבת-ראש הוועדה חתומה עליו. חתומים עליו 39 חברים. </w:t>
      </w:r>
    </w:p>
    <w:p w14:paraId="43BD9330" w14:textId="77777777" w:rsidR="00226216" w:rsidRPr="00226216" w:rsidRDefault="00226216" w:rsidP="00226216">
      <w:pPr>
        <w:bidi/>
        <w:ind w:firstLine="654"/>
        <w:rPr>
          <w:rFonts w:cs="David" w:hint="cs"/>
          <w:rtl/>
        </w:rPr>
      </w:pPr>
    </w:p>
    <w:p w14:paraId="5AC46F47" w14:textId="77777777" w:rsidR="00226216" w:rsidRPr="00226216" w:rsidRDefault="00226216" w:rsidP="00226216">
      <w:pPr>
        <w:pStyle w:val="Heading5"/>
        <w:jc w:val="left"/>
        <w:rPr>
          <w:rFonts w:hint="cs"/>
          <w:rtl/>
        </w:rPr>
      </w:pPr>
      <w:r w:rsidRPr="00226216">
        <w:rPr>
          <w:rFonts w:hint="cs"/>
          <w:u w:val="single"/>
          <w:rtl/>
        </w:rPr>
        <w:t>אסתרינה טרטמן:</w:t>
      </w:r>
    </w:p>
    <w:p w14:paraId="3CEDE4A3" w14:textId="77777777" w:rsidR="00226216" w:rsidRPr="00226216" w:rsidRDefault="00226216" w:rsidP="00226216">
      <w:pPr>
        <w:pStyle w:val="Heading5"/>
        <w:jc w:val="left"/>
        <w:rPr>
          <w:rFonts w:hint="cs"/>
          <w:rtl/>
        </w:rPr>
      </w:pPr>
    </w:p>
    <w:p w14:paraId="0D6925FF" w14:textId="77777777" w:rsidR="00226216" w:rsidRPr="00226216" w:rsidRDefault="00226216" w:rsidP="00226216">
      <w:pPr>
        <w:bidi/>
        <w:ind w:firstLine="654"/>
        <w:rPr>
          <w:rFonts w:cs="David" w:hint="cs"/>
          <w:rtl/>
        </w:rPr>
      </w:pPr>
      <w:r w:rsidRPr="00226216">
        <w:rPr>
          <w:rFonts w:cs="David" w:hint="cs"/>
          <w:rtl/>
        </w:rPr>
        <w:t xml:space="preserve">הצעת החוק של חבר הכנסת שטרן ושל חבר הכנסת עמי אילון חוצה מפלגות. </w:t>
      </w:r>
    </w:p>
    <w:p w14:paraId="15E366E1" w14:textId="77777777" w:rsidR="00226216" w:rsidRPr="00226216" w:rsidRDefault="00226216" w:rsidP="00226216">
      <w:pPr>
        <w:bidi/>
        <w:ind w:firstLine="654"/>
        <w:rPr>
          <w:rFonts w:cs="David" w:hint="cs"/>
          <w:rtl/>
        </w:rPr>
      </w:pPr>
    </w:p>
    <w:p w14:paraId="4FEE84E7" w14:textId="77777777" w:rsidR="00226216" w:rsidRPr="00226216" w:rsidRDefault="00226216" w:rsidP="00226216">
      <w:pPr>
        <w:bidi/>
        <w:rPr>
          <w:rFonts w:cs="David" w:hint="cs"/>
          <w:rtl/>
        </w:rPr>
      </w:pPr>
      <w:r w:rsidRPr="00226216">
        <w:rPr>
          <w:rFonts w:cs="David" w:hint="cs"/>
          <w:u w:val="single"/>
          <w:rtl/>
        </w:rPr>
        <w:t>היו"ר רוחמה אברהם:</w:t>
      </w:r>
    </w:p>
    <w:p w14:paraId="0C6D707B" w14:textId="77777777" w:rsidR="00226216" w:rsidRPr="00226216" w:rsidRDefault="00226216" w:rsidP="00226216">
      <w:pPr>
        <w:bidi/>
        <w:rPr>
          <w:rFonts w:cs="David" w:hint="cs"/>
          <w:rtl/>
        </w:rPr>
      </w:pPr>
    </w:p>
    <w:p w14:paraId="5D80DB00" w14:textId="77777777" w:rsidR="00226216" w:rsidRPr="00226216" w:rsidRDefault="00226216" w:rsidP="00226216">
      <w:pPr>
        <w:bidi/>
        <w:ind w:firstLine="654"/>
        <w:rPr>
          <w:rFonts w:cs="David" w:hint="cs"/>
          <w:rtl/>
        </w:rPr>
      </w:pPr>
      <w:r w:rsidRPr="00226216">
        <w:rPr>
          <w:rFonts w:cs="David" w:hint="cs"/>
          <w:rtl/>
        </w:rPr>
        <w:t xml:space="preserve">אנחנו דנים עכשיו בהצעת החוק הממשלתית ולא בהצעת החוק של חבר הכנסת עמי אילון. </w:t>
      </w:r>
    </w:p>
    <w:p w14:paraId="335E714F" w14:textId="77777777" w:rsidR="00226216" w:rsidRPr="00226216" w:rsidRDefault="00226216" w:rsidP="00226216">
      <w:pPr>
        <w:bidi/>
        <w:ind w:firstLine="654"/>
        <w:rPr>
          <w:rFonts w:cs="David" w:hint="cs"/>
          <w:rtl/>
        </w:rPr>
      </w:pPr>
    </w:p>
    <w:p w14:paraId="492DA32A" w14:textId="77777777" w:rsidR="00226216" w:rsidRPr="00226216" w:rsidRDefault="00226216" w:rsidP="00226216">
      <w:pPr>
        <w:pStyle w:val="Heading5"/>
        <w:jc w:val="left"/>
        <w:rPr>
          <w:rFonts w:hint="cs"/>
          <w:rtl/>
        </w:rPr>
      </w:pPr>
      <w:r w:rsidRPr="00226216">
        <w:rPr>
          <w:rFonts w:hint="cs"/>
          <w:u w:val="single"/>
          <w:rtl/>
        </w:rPr>
        <w:t>אסתרינה טרטמן:</w:t>
      </w:r>
    </w:p>
    <w:p w14:paraId="76D95653" w14:textId="77777777" w:rsidR="00226216" w:rsidRPr="00226216" w:rsidRDefault="00226216" w:rsidP="00226216">
      <w:pPr>
        <w:pStyle w:val="Heading5"/>
        <w:jc w:val="left"/>
        <w:rPr>
          <w:rFonts w:hint="cs"/>
          <w:rtl/>
        </w:rPr>
      </w:pPr>
    </w:p>
    <w:p w14:paraId="0AD1A6B7" w14:textId="77777777" w:rsidR="00226216" w:rsidRPr="00226216" w:rsidRDefault="00226216" w:rsidP="00226216">
      <w:pPr>
        <w:bidi/>
        <w:ind w:firstLine="654"/>
        <w:rPr>
          <w:rFonts w:cs="David" w:hint="cs"/>
          <w:rtl/>
        </w:rPr>
      </w:pPr>
      <w:r w:rsidRPr="00226216">
        <w:rPr>
          <w:rFonts w:cs="David" w:hint="cs"/>
          <w:rtl/>
        </w:rPr>
        <w:t xml:space="preserve">אי-אפשר שלא לקשר ביניהם. אני שמחה שהצעת החוק הממשלתית התעוררה אחרי שבועיים ואכן עשתה מעשה. אני מקווה מאוד שהמגמה הזאת תמשיך הלאה כדי להרגיע את הציבור, כי בסך הכול עם ישראל שרוי במצב מלחמה. תודה רבה. </w:t>
      </w:r>
    </w:p>
    <w:p w14:paraId="27F57800" w14:textId="77777777" w:rsidR="00226216" w:rsidRPr="00226216" w:rsidRDefault="00226216" w:rsidP="00226216">
      <w:pPr>
        <w:bidi/>
        <w:ind w:firstLine="654"/>
        <w:rPr>
          <w:rFonts w:cs="David" w:hint="cs"/>
          <w:rtl/>
        </w:rPr>
      </w:pPr>
    </w:p>
    <w:p w14:paraId="0F095059" w14:textId="77777777" w:rsidR="00226216" w:rsidRPr="00226216" w:rsidRDefault="00226216" w:rsidP="00226216">
      <w:pPr>
        <w:bidi/>
        <w:rPr>
          <w:rFonts w:cs="David" w:hint="cs"/>
          <w:u w:val="single"/>
          <w:rtl/>
        </w:rPr>
      </w:pPr>
      <w:r w:rsidRPr="00226216">
        <w:rPr>
          <w:rFonts w:cs="David" w:hint="cs"/>
          <w:u w:val="single"/>
          <w:rtl/>
        </w:rPr>
        <w:t>מאיר פרוש:</w:t>
      </w:r>
    </w:p>
    <w:p w14:paraId="735C3095" w14:textId="77777777" w:rsidR="00226216" w:rsidRPr="00226216" w:rsidRDefault="00226216" w:rsidP="00226216">
      <w:pPr>
        <w:bidi/>
        <w:rPr>
          <w:rFonts w:cs="David" w:hint="cs"/>
          <w:u w:val="single"/>
        </w:rPr>
      </w:pPr>
    </w:p>
    <w:p w14:paraId="32C0C48F" w14:textId="77777777" w:rsidR="00226216" w:rsidRPr="00226216" w:rsidRDefault="00226216" w:rsidP="00226216">
      <w:pPr>
        <w:bidi/>
        <w:ind w:firstLine="654"/>
        <w:rPr>
          <w:rFonts w:cs="David" w:hint="cs"/>
          <w:rtl/>
        </w:rPr>
      </w:pPr>
      <w:r w:rsidRPr="00226216">
        <w:rPr>
          <w:rFonts w:cs="David" w:hint="cs"/>
          <w:rtl/>
        </w:rPr>
        <w:t xml:space="preserve">אני חושב שאי-אפשר לנתן בין הצעת החוק הממשלתית לבין הצעת החוק של חבר הכנסת עמי אילון ושל חבר הכנסת יורי שטרן. הכותרת של הצעת החוק מזכירה שעת חירום, ואפשר לראות את זה גם בדיון כאן, כאשר חברי כנסת מהאופוזיציה מביעים תמיכה בהצעת החוק הממשלתית. לכן אני לא מבין מדוע הקואליציה לא רוצה שיעלו את הצעת החוק של עמי אילון. אני זוכר שלפני שבוע הבטיחו לחבר הכנסת אילון שאם זה לא יבוא עד יום רביעי הוא ילך עם החוק הזה. </w:t>
      </w:r>
    </w:p>
    <w:p w14:paraId="28416250" w14:textId="77777777" w:rsidR="00226216" w:rsidRPr="00226216" w:rsidRDefault="00226216" w:rsidP="00226216">
      <w:pPr>
        <w:bidi/>
        <w:ind w:firstLine="654"/>
        <w:rPr>
          <w:rFonts w:cs="David" w:hint="cs"/>
          <w:rtl/>
        </w:rPr>
      </w:pPr>
    </w:p>
    <w:p w14:paraId="6F657206" w14:textId="77777777" w:rsidR="00226216" w:rsidRPr="00226216" w:rsidRDefault="00226216" w:rsidP="00226216">
      <w:pPr>
        <w:pStyle w:val="Heading5"/>
        <w:jc w:val="left"/>
        <w:rPr>
          <w:rFonts w:hint="cs"/>
          <w:rtl/>
        </w:rPr>
      </w:pPr>
      <w:r w:rsidRPr="00226216">
        <w:rPr>
          <w:rFonts w:hint="cs"/>
          <w:u w:val="single"/>
          <w:rtl/>
        </w:rPr>
        <w:t>אביגדור יצחקי:</w:t>
      </w:r>
    </w:p>
    <w:p w14:paraId="21D43DA7" w14:textId="77777777" w:rsidR="00226216" w:rsidRPr="00226216" w:rsidRDefault="00226216" w:rsidP="00226216">
      <w:pPr>
        <w:pStyle w:val="Heading5"/>
        <w:jc w:val="left"/>
        <w:rPr>
          <w:rFonts w:hint="cs"/>
          <w:rtl/>
        </w:rPr>
      </w:pPr>
    </w:p>
    <w:p w14:paraId="664DF1AE" w14:textId="77777777" w:rsidR="00226216" w:rsidRPr="00226216" w:rsidRDefault="00226216" w:rsidP="00226216">
      <w:pPr>
        <w:bidi/>
        <w:ind w:firstLine="654"/>
        <w:rPr>
          <w:rFonts w:cs="David" w:hint="cs"/>
          <w:rtl/>
        </w:rPr>
      </w:pPr>
      <w:r w:rsidRPr="00226216">
        <w:rPr>
          <w:rFonts w:cs="David" w:hint="cs"/>
          <w:rtl/>
        </w:rPr>
        <w:t xml:space="preserve">היום יום שלישי. </w:t>
      </w:r>
    </w:p>
    <w:p w14:paraId="573D7B06" w14:textId="77777777" w:rsidR="00226216" w:rsidRPr="00226216" w:rsidRDefault="00226216" w:rsidP="00226216">
      <w:pPr>
        <w:bidi/>
        <w:ind w:firstLine="654"/>
        <w:rPr>
          <w:rFonts w:cs="David" w:hint="cs"/>
          <w:rtl/>
        </w:rPr>
      </w:pPr>
    </w:p>
    <w:p w14:paraId="6CA574B6" w14:textId="77777777" w:rsidR="00226216" w:rsidRPr="00226216" w:rsidRDefault="00226216" w:rsidP="00226216">
      <w:pPr>
        <w:bidi/>
        <w:rPr>
          <w:rFonts w:cs="David" w:hint="cs"/>
          <w:u w:val="single"/>
          <w:rtl/>
        </w:rPr>
      </w:pPr>
      <w:r w:rsidRPr="00226216">
        <w:rPr>
          <w:rFonts w:cs="David" w:hint="cs"/>
          <w:u w:val="single"/>
          <w:rtl/>
        </w:rPr>
        <w:t>מאיר פרוש:</w:t>
      </w:r>
    </w:p>
    <w:p w14:paraId="227B5AA9" w14:textId="77777777" w:rsidR="00226216" w:rsidRPr="00226216" w:rsidRDefault="00226216" w:rsidP="00226216">
      <w:pPr>
        <w:bidi/>
        <w:rPr>
          <w:rFonts w:cs="David" w:hint="cs"/>
          <w:u w:val="single"/>
        </w:rPr>
      </w:pPr>
    </w:p>
    <w:p w14:paraId="7151D8A3" w14:textId="77777777" w:rsidR="00226216" w:rsidRPr="00226216" w:rsidRDefault="00226216" w:rsidP="00226216">
      <w:pPr>
        <w:bidi/>
        <w:ind w:firstLine="654"/>
        <w:rPr>
          <w:rFonts w:cs="David" w:hint="cs"/>
          <w:rtl/>
        </w:rPr>
      </w:pPr>
      <w:r w:rsidRPr="00226216">
        <w:rPr>
          <w:rFonts w:cs="David" w:hint="cs"/>
          <w:rtl/>
        </w:rPr>
        <w:t xml:space="preserve">אני מדבר על השבוע שעבר. היה ברור לכולנו שנעביר את הצעת החוק של עמי אילון כאן וניתן לו פטור מחובת הנחה. אם החוק הוא עם כותרת של שעת חירום ואנחנו נמצאים בשעת חירום וכולם מתנהגים כבשעת חירום ואופוזיציה מוותרת לקואליציה, אני לא מבין מדוע באה הדרישה לא לקבל את הצעת החוק של עמי אילון ושל יורי שטרן. </w:t>
      </w:r>
    </w:p>
    <w:p w14:paraId="6BF0DDD9" w14:textId="77777777" w:rsidR="00226216" w:rsidRPr="00226216" w:rsidRDefault="00226216" w:rsidP="00226216">
      <w:pPr>
        <w:bidi/>
        <w:ind w:firstLine="654"/>
        <w:rPr>
          <w:rFonts w:cs="David" w:hint="cs"/>
          <w:rtl/>
        </w:rPr>
      </w:pPr>
    </w:p>
    <w:p w14:paraId="127BB8C2" w14:textId="77777777" w:rsidR="00226216" w:rsidRPr="00226216" w:rsidRDefault="00226216" w:rsidP="00226216">
      <w:pPr>
        <w:pStyle w:val="Heading5"/>
        <w:jc w:val="left"/>
        <w:rPr>
          <w:rFonts w:hint="cs"/>
          <w:rtl/>
        </w:rPr>
      </w:pPr>
      <w:r w:rsidRPr="00226216">
        <w:rPr>
          <w:rFonts w:hint="cs"/>
          <w:u w:val="single"/>
          <w:rtl/>
        </w:rPr>
        <w:t>מנחם בן-ששון:</w:t>
      </w:r>
    </w:p>
    <w:p w14:paraId="2F6BA5BF" w14:textId="77777777" w:rsidR="00226216" w:rsidRPr="00226216" w:rsidRDefault="00226216" w:rsidP="00226216">
      <w:pPr>
        <w:pStyle w:val="Heading5"/>
        <w:jc w:val="left"/>
        <w:rPr>
          <w:rFonts w:hint="cs"/>
          <w:rtl/>
        </w:rPr>
      </w:pPr>
    </w:p>
    <w:p w14:paraId="4FC25DDD" w14:textId="77777777" w:rsidR="00226216" w:rsidRPr="00226216" w:rsidRDefault="00226216" w:rsidP="00226216">
      <w:pPr>
        <w:bidi/>
        <w:ind w:firstLine="654"/>
        <w:rPr>
          <w:rFonts w:cs="David" w:hint="cs"/>
          <w:rtl/>
        </w:rPr>
      </w:pPr>
      <w:r w:rsidRPr="00226216">
        <w:rPr>
          <w:rFonts w:cs="David" w:hint="cs"/>
          <w:rtl/>
        </w:rPr>
        <w:t xml:space="preserve">חלק מהחברים שמסתובבים בצפון משגים את ראשי הרשויות המקומיות בטרמינולוגיה שנדמה להם שבדקה אחת פותרים בעיות חוק. הם אומרים: תכינו מצב חירום וכתוצאה מזה תיפתר הבעיה. אנחנו במצב חירום מ-1948 ברציפות עד היום. זה לא פותר את הבעיות. חוק בדמות החוק שהניח אלי ישי על שולחננו ובדמות החוק שעמי אילון הניח או בדמות הפתרון שאביגדור יצחקי מניח, אלה הם הכיוונים הרלוונטיים, כי הבעיות הן ממוקדות והפתרונות חייבים להיות ממוקדים. זה לא רק עניין של טרמינולוגיה. אני אומר את זה לעצמנו, כי אנחנו כחברי כנסת לא צריכים ללוות דברים שהם לא רלוונטיים. אם ציבור הנמצאים בצפון נמצא במצוקה, והוא במצוקה, אנחנו צריכים להסביר להם מה הפתרונות. פתרונות של רגע יכולים להיות לרועץ בעוד חמישה חודשים. </w:t>
      </w:r>
    </w:p>
    <w:p w14:paraId="6E97BA14" w14:textId="77777777" w:rsidR="00226216" w:rsidRPr="00226216" w:rsidRDefault="00226216" w:rsidP="00226216">
      <w:pPr>
        <w:bidi/>
        <w:ind w:firstLine="654"/>
        <w:rPr>
          <w:rFonts w:cs="David" w:hint="cs"/>
          <w:rtl/>
        </w:rPr>
      </w:pPr>
    </w:p>
    <w:p w14:paraId="4DCA8674" w14:textId="77777777" w:rsidR="00226216" w:rsidRPr="00226216" w:rsidRDefault="00226216" w:rsidP="00226216">
      <w:pPr>
        <w:bidi/>
        <w:ind w:firstLine="654"/>
        <w:rPr>
          <w:rFonts w:cs="David" w:hint="cs"/>
          <w:rtl/>
        </w:rPr>
      </w:pPr>
      <w:r w:rsidRPr="00226216">
        <w:rPr>
          <w:rFonts w:cs="David" w:hint="cs"/>
          <w:rtl/>
        </w:rPr>
        <w:t xml:space="preserve">הצעת החוק הממשלתית היתה קיימת עד לשנת 2003, ולכן כשאומרים שההצעות הן חבילה אחת ומוכרחים להכניס את סעיפים 4 ו-13, שהם ההבדלים בין הצעתו של עמי אילון לבין הצעתו של אלי ישי, אני אומר שהן לא מקשה אחת. ב-2003 עבדנו יפה עם הצעה אחרת, ואני רק ניזון מן הכתב. בא אדם מן הממשלה, במקרה הזה נציג הנהלת הקואליציה, ואומר: האם אנחנו רוצים לפתור את הבעיות או אנחנו רוצים להיות צודקים לעיני כל ישראל. אנחנו רוצים לפתור את הבעיות, לכן תאזינו היטב למה שאמר אביגדור יצחקי. הוא אומר שגם ארגוני המעסיקים וגם שרי הממשלה פותרים את הנקודה הזאת, הממוקדת, סעיף 4 בהצעת החוק של עמי אילון שממנו נגזר גם סעיף 13, קרי סעיף השיפוי והפיצוי. במקרה הזה אפשר למצוא פתרון טכני כדי להרגיע, אבל לא צריך להכניס ממדים של חוסר שקט במהלך, שכל מה שחשוב לנו כחברה ישראלית במערכת הזאת הוא להכניס את השקט, להקרין את היציבות. זה המשחק. </w:t>
      </w:r>
    </w:p>
    <w:p w14:paraId="6D94ED46" w14:textId="77777777" w:rsidR="00226216" w:rsidRPr="00226216" w:rsidRDefault="00226216" w:rsidP="00226216">
      <w:pPr>
        <w:bidi/>
        <w:ind w:firstLine="654"/>
        <w:rPr>
          <w:rFonts w:cs="David" w:hint="cs"/>
          <w:rtl/>
        </w:rPr>
      </w:pPr>
    </w:p>
    <w:p w14:paraId="055F8E2B" w14:textId="77777777" w:rsidR="00226216" w:rsidRPr="00226216" w:rsidRDefault="00226216" w:rsidP="00226216">
      <w:pPr>
        <w:bidi/>
        <w:rPr>
          <w:rFonts w:cs="David" w:hint="cs"/>
          <w:u w:val="single"/>
          <w:rtl/>
        </w:rPr>
      </w:pPr>
      <w:r w:rsidRPr="00226216">
        <w:rPr>
          <w:rFonts w:cs="David" w:hint="cs"/>
          <w:u w:val="single"/>
          <w:rtl/>
        </w:rPr>
        <w:t>נדיה חילו:</w:t>
      </w:r>
    </w:p>
    <w:p w14:paraId="3DDDC54A" w14:textId="77777777" w:rsidR="00226216" w:rsidRPr="00226216" w:rsidRDefault="00226216" w:rsidP="00226216">
      <w:pPr>
        <w:bidi/>
        <w:rPr>
          <w:rFonts w:cs="David" w:hint="cs"/>
          <w:rtl/>
        </w:rPr>
      </w:pPr>
    </w:p>
    <w:p w14:paraId="7FE66E29" w14:textId="77777777" w:rsidR="00226216" w:rsidRPr="00226216" w:rsidRDefault="00226216" w:rsidP="00226216">
      <w:pPr>
        <w:bidi/>
        <w:ind w:firstLine="654"/>
        <w:rPr>
          <w:rFonts w:cs="David" w:hint="cs"/>
          <w:rtl/>
        </w:rPr>
      </w:pPr>
      <w:r w:rsidRPr="00226216">
        <w:rPr>
          <w:rFonts w:cs="David" w:hint="cs"/>
          <w:rtl/>
        </w:rPr>
        <w:t xml:space="preserve">באופן כללי שתי הצעות החוק ייתנו אולי טיפה הרגעה או יעשו מעט סדר בבלבול הגדול שקיים. אני מסתובבת הרבה בצפון, ואני מסתובבת בעיקר ביישובים ערבים. כבר שלושה ימים אני שם, והבלבול הוא מעל ומעבר שם. אני רוצה לציין אלמנט מאוד ייחודי </w:t>
      </w:r>
      <w:r w:rsidRPr="00226216">
        <w:rPr>
          <w:rFonts w:cs="David"/>
          <w:rtl/>
        </w:rPr>
        <w:t>–</w:t>
      </w:r>
      <w:r w:rsidRPr="00226216">
        <w:rPr>
          <w:rFonts w:cs="David" w:hint="cs"/>
          <w:rtl/>
        </w:rPr>
        <w:t xml:space="preserve"> פונות אלי הרבה נשים שאומרות שגם אם במקומות עבודה מסוימים אומרים שאפשר ללכת לעבודה, השאלה היא האם יש להן בחירה היא להישאר עם הילדים. דיברתי עם יושבת-ראש נעמ"ת ועם ארגונים נוספים בעניין הזה, שמאוד חשוב להם שהחקיקה הנוכחית תכסה באופן יותר רחב את הלגיטימציה שתינתן לאימהות במצבים מסוימים, שהן יוכלו לבחור כאופציה להישאר בבית ולקבל שכר, במיוחד כשיש ילדים, או במשפחות חד-הוריות אם הבעל שומר על הילדים. </w:t>
      </w:r>
    </w:p>
    <w:p w14:paraId="461D29A2" w14:textId="77777777" w:rsidR="00226216" w:rsidRPr="00226216" w:rsidRDefault="00226216" w:rsidP="00226216">
      <w:pPr>
        <w:bidi/>
        <w:ind w:firstLine="654"/>
        <w:rPr>
          <w:rFonts w:cs="David" w:hint="cs"/>
          <w:rtl/>
        </w:rPr>
      </w:pPr>
    </w:p>
    <w:p w14:paraId="67D306BD" w14:textId="77777777" w:rsidR="00226216" w:rsidRPr="00226216" w:rsidRDefault="00226216" w:rsidP="00226216">
      <w:pPr>
        <w:bidi/>
        <w:ind w:firstLine="654"/>
        <w:rPr>
          <w:rFonts w:cs="David" w:hint="cs"/>
          <w:rtl/>
        </w:rPr>
      </w:pPr>
      <w:r w:rsidRPr="00226216">
        <w:rPr>
          <w:rFonts w:cs="David" w:hint="cs"/>
          <w:rtl/>
        </w:rPr>
        <w:t xml:space="preserve">לדעתי יש שלושה מסלולים שצריך להתייחס אליהם מבחינת השטח התעסוקתי. </w:t>
      </w:r>
    </w:p>
    <w:p w14:paraId="25B6672A" w14:textId="77777777" w:rsidR="00226216" w:rsidRPr="00226216" w:rsidRDefault="00226216" w:rsidP="00226216">
      <w:pPr>
        <w:bidi/>
        <w:ind w:firstLine="654"/>
        <w:rPr>
          <w:rFonts w:cs="David" w:hint="cs"/>
          <w:rtl/>
        </w:rPr>
      </w:pPr>
    </w:p>
    <w:p w14:paraId="61A07C50" w14:textId="77777777" w:rsidR="00226216" w:rsidRPr="00226216" w:rsidRDefault="00226216" w:rsidP="00226216">
      <w:pPr>
        <w:bidi/>
        <w:rPr>
          <w:rFonts w:cs="David" w:hint="cs"/>
          <w:rtl/>
        </w:rPr>
      </w:pPr>
      <w:r w:rsidRPr="00226216">
        <w:rPr>
          <w:rFonts w:cs="David" w:hint="cs"/>
          <w:u w:val="single"/>
          <w:rtl/>
        </w:rPr>
        <w:t>היו"ר רוחמה אברהם:</w:t>
      </w:r>
    </w:p>
    <w:p w14:paraId="64CE02E5" w14:textId="77777777" w:rsidR="00226216" w:rsidRPr="00226216" w:rsidRDefault="00226216" w:rsidP="00226216">
      <w:pPr>
        <w:bidi/>
        <w:rPr>
          <w:rFonts w:cs="David" w:hint="cs"/>
          <w:rtl/>
        </w:rPr>
      </w:pPr>
    </w:p>
    <w:p w14:paraId="4E51F25E" w14:textId="77777777" w:rsidR="00226216" w:rsidRPr="00226216" w:rsidRDefault="00226216" w:rsidP="00226216">
      <w:pPr>
        <w:bidi/>
        <w:ind w:firstLine="654"/>
        <w:rPr>
          <w:rFonts w:cs="David" w:hint="cs"/>
          <w:rtl/>
        </w:rPr>
      </w:pPr>
      <w:r w:rsidRPr="00226216">
        <w:rPr>
          <w:rFonts w:cs="David" w:hint="cs"/>
          <w:rtl/>
        </w:rPr>
        <w:t xml:space="preserve">אנחנו לא דנים עכשיו בהצעת החוק. </w:t>
      </w:r>
    </w:p>
    <w:p w14:paraId="38CBDE8F" w14:textId="77777777" w:rsidR="00226216" w:rsidRPr="00226216" w:rsidRDefault="00226216" w:rsidP="00226216">
      <w:pPr>
        <w:bidi/>
        <w:ind w:firstLine="654"/>
        <w:rPr>
          <w:rFonts w:cs="David" w:hint="cs"/>
          <w:rtl/>
        </w:rPr>
      </w:pPr>
    </w:p>
    <w:p w14:paraId="0025E8B3" w14:textId="77777777" w:rsidR="00226216" w:rsidRPr="00226216" w:rsidRDefault="00226216" w:rsidP="00226216">
      <w:pPr>
        <w:pStyle w:val="Heading5"/>
        <w:jc w:val="left"/>
        <w:rPr>
          <w:rFonts w:hint="cs"/>
          <w:rtl/>
        </w:rPr>
      </w:pPr>
      <w:r w:rsidRPr="00226216">
        <w:rPr>
          <w:rFonts w:hint="cs"/>
          <w:u w:val="single"/>
          <w:rtl/>
        </w:rPr>
        <w:t>אביגדור יצחקי:</w:t>
      </w:r>
    </w:p>
    <w:p w14:paraId="495CB8D9" w14:textId="77777777" w:rsidR="00226216" w:rsidRPr="00226216" w:rsidRDefault="00226216" w:rsidP="00226216">
      <w:pPr>
        <w:pStyle w:val="Heading5"/>
        <w:jc w:val="left"/>
        <w:rPr>
          <w:rFonts w:hint="cs"/>
          <w:rtl/>
        </w:rPr>
      </w:pPr>
    </w:p>
    <w:p w14:paraId="052C41EA" w14:textId="77777777" w:rsidR="00226216" w:rsidRPr="00226216" w:rsidRDefault="00226216" w:rsidP="00226216">
      <w:pPr>
        <w:bidi/>
        <w:ind w:firstLine="654"/>
        <w:rPr>
          <w:rFonts w:cs="David" w:hint="cs"/>
          <w:rtl/>
        </w:rPr>
      </w:pPr>
      <w:r w:rsidRPr="00226216">
        <w:rPr>
          <w:rFonts w:cs="David" w:hint="cs"/>
          <w:rtl/>
        </w:rPr>
        <w:t xml:space="preserve">יש לזה משמעות, כי אם הצעת החוק הזאת היא פחות טובה מההסכם שישיגו, אם ישיגו, צריך להתייחס לזה. </w:t>
      </w:r>
    </w:p>
    <w:p w14:paraId="0DE97126" w14:textId="77777777" w:rsidR="00226216" w:rsidRPr="00226216" w:rsidRDefault="00226216" w:rsidP="00226216">
      <w:pPr>
        <w:bidi/>
        <w:ind w:firstLine="654"/>
        <w:rPr>
          <w:rFonts w:cs="David" w:hint="cs"/>
          <w:rtl/>
        </w:rPr>
      </w:pPr>
    </w:p>
    <w:p w14:paraId="4FA668B0" w14:textId="77777777" w:rsidR="00226216" w:rsidRPr="00226216" w:rsidRDefault="00226216" w:rsidP="00226216">
      <w:pPr>
        <w:bidi/>
        <w:rPr>
          <w:rFonts w:cs="David" w:hint="cs"/>
          <w:u w:val="single"/>
          <w:rtl/>
        </w:rPr>
      </w:pPr>
      <w:r w:rsidRPr="00226216">
        <w:rPr>
          <w:rFonts w:cs="David" w:hint="cs"/>
          <w:u w:val="single"/>
          <w:rtl/>
        </w:rPr>
        <w:t>גדעון סער:</w:t>
      </w:r>
    </w:p>
    <w:p w14:paraId="3E0B1662" w14:textId="77777777" w:rsidR="00226216" w:rsidRPr="00226216" w:rsidRDefault="00226216" w:rsidP="00226216">
      <w:pPr>
        <w:bidi/>
        <w:rPr>
          <w:rFonts w:cs="David" w:hint="cs"/>
          <w:u w:val="single"/>
          <w:rtl/>
        </w:rPr>
      </w:pPr>
    </w:p>
    <w:p w14:paraId="4A667D66" w14:textId="77777777" w:rsidR="00226216" w:rsidRPr="00226216" w:rsidRDefault="00226216" w:rsidP="00226216">
      <w:pPr>
        <w:bidi/>
        <w:ind w:firstLine="654"/>
        <w:rPr>
          <w:rFonts w:cs="David" w:hint="cs"/>
          <w:rtl/>
        </w:rPr>
      </w:pPr>
      <w:r w:rsidRPr="00226216">
        <w:rPr>
          <w:rFonts w:cs="David" w:hint="cs"/>
          <w:rtl/>
        </w:rPr>
        <w:t xml:space="preserve">אם היא פחות טובה, היא תשופר בוועדת העבודה והרווחה. </w:t>
      </w:r>
    </w:p>
    <w:p w14:paraId="58E59D0D" w14:textId="77777777" w:rsidR="00226216" w:rsidRPr="00226216" w:rsidRDefault="00226216" w:rsidP="00226216">
      <w:pPr>
        <w:bidi/>
        <w:ind w:firstLine="654"/>
        <w:rPr>
          <w:rFonts w:cs="David" w:hint="cs"/>
          <w:rtl/>
        </w:rPr>
      </w:pPr>
    </w:p>
    <w:p w14:paraId="7BC6E43F" w14:textId="77777777" w:rsidR="00226216" w:rsidRPr="00226216" w:rsidRDefault="00226216" w:rsidP="00226216">
      <w:pPr>
        <w:bidi/>
        <w:rPr>
          <w:rFonts w:cs="David" w:hint="cs"/>
          <w:u w:val="single"/>
          <w:rtl/>
        </w:rPr>
      </w:pPr>
      <w:r w:rsidRPr="00226216">
        <w:rPr>
          <w:rFonts w:cs="David" w:hint="cs"/>
          <w:u w:val="single"/>
          <w:rtl/>
        </w:rPr>
        <w:t>נדיה חילו:</w:t>
      </w:r>
    </w:p>
    <w:p w14:paraId="182F2DA4" w14:textId="77777777" w:rsidR="00226216" w:rsidRPr="00226216" w:rsidRDefault="00226216" w:rsidP="00226216">
      <w:pPr>
        <w:bidi/>
        <w:rPr>
          <w:rFonts w:cs="David" w:hint="cs"/>
          <w:rtl/>
        </w:rPr>
      </w:pPr>
    </w:p>
    <w:p w14:paraId="64F69DA7" w14:textId="77777777" w:rsidR="00226216" w:rsidRPr="00226216" w:rsidRDefault="00226216" w:rsidP="00226216">
      <w:pPr>
        <w:bidi/>
        <w:ind w:firstLine="654"/>
        <w:rPr>
          <w:rFonts w:cs="David" w:hint="cs"/>
          <w:rtl/>
        </w:rPr>
      </w:pPr>
      <w:r w:rsidRPr="00226216">
        <w:rPr>
          <w:rFonts w:cs="David" w:hint="cs"/>
          <w:rtl/>
        </w:rPr>
        <w:t xml:space="preserve">סעיף 4 בהצעת החוק של עמי אילון הוא מאוד חשוב, הוא מאוד רלוונטי. לדעתי אם הצעת החוק הממשלתית לא כוללת את הסעיף הזה, היא לא נותנת מענה לכל הבעיות ולכל השאלות ולכל הצרכים של האוכלוסייה האזרחית. </w:t>
      </w:r>
    </w:p>
    <w:p w14:paraId="640B0EE5" w14:textId="77777777" w:rsidR="00226216" w:rsidRPr="00226216" w:rsidRDefault="00226216" w:rsidP="00226216">
      <w:pPr>
        <w:bidi/>
        <w:ind w:firstLine="654"/>
        <w:rPr>
          <w:rFonts w:cs="David" w:hint="cs"/>
          <w:rtl/>
        </w:rPr>
      </w:pPr>
    </w:p>
    <w:p w14:paraId="1747515E" w14:textId="77777777" w:rsidR="00226216" w:rsidRPr="00226216" w:rsidRDefault="00226216" w:rsidP="00226216">
      <w:pPr>
        <w:bidi/>
        <w:ind w:firstLine="654"/>
        <w:rPr>
          <w:rFonts w:cs="David" w:hint="cs"/>
          <w:rtl/>
        </w:rPr>
      </w:pPr>
      <w:r w:rsidRPr="00226216">
        <w:rPr>
          <w:rFonts w:cs="David"/>
          <w:rtl/>
        </w:rPr>
        <w:br w:type="page"/>
      </w:r>
      <w:r w:rsidRPr="00226216">
        <w:rPr>
          <w:rFonts w:cs="David" w:hint="cs"/>
          <w:rtl/>
        </w:rPr>
        <w:t xml:space="preserve">יש גם הנושא של העסקים הקטנים, שהם לגמרי מתמוטטים ואני לא יודעת איפה זה מכוסה. לעובדי המדינה אני לא דואגת, וכך גם לעסקים הגדולים שברוש אולי מכסה אותם. אני מאוד מודאגת בעניין העסקים הקטנים, שנמצאים דווקא בפריפריות ובאזורים ששם פחות אנשים יודעים. פניתי לשר אלי ישי והוא נרתם לעזור גם בעניין היישובים הערביים, כי מתחיל להיות מחסור במוצרים בסיסיים, כולל טיטולים לתינוקות. </w:t>
      </w:r>
    </w:p>
    <w:p w14:paraId="26094563" w14:textId="77777777" w:rsidR="00226216" w:rsidRPr="00226216" w:rsidRDefault="00226216" w:rsidP="00226216">
      <w:pPr>
        <w:bidi/>
        <w:ind w:firstLine="654"/>
        <w:rPr>
          <w:rFonts w:cs="David" w:hint="cs"/>
          <w:rtl/>
        </w:rPr>
      </w:pPr>
    </w:p>
    <w:p w14:paraId="4CB7B052" w14:textId="77777777" w:rsidR="00226216" w:rsidRPr="00226216" w:rsidRDefault="00226216" w:rsidP="00226216">
      <w:pPr>
        <w:bidi/>
        <w:rPr>
          <w:rFonts w:cs="David" w:hint="cs"/>
          <w:rtl/>
        </w:rPr>
      </w:pPr>
      <w:r w:rsidRPr="00226216">
        <w:rPr>
          <w:rFonts w:cs="David" w:hint="cs"/>
          <w:u w:val="single"/>
          <w:rtl/>
        </w:rPr>
        <w:t>מגלי והבה:</w:t>
      </w:r>
    </w:p>
    <w:p w14:paraId="3DF40CF6" w14:textId="77777777" w:rsidR="00226216" w:rsidRPr="00226216" w:rsidRDefault="00226216" w:rsidP="00226216">
      <w:pPr>
        <w:bidi/>
        <w:rPr>
          <w:rFonts w:cs="David" w:hint="cs"/>
          <w:rtl/>
        </w:rPr>
      </w:pPr>
    </w:p>
    <w:p w14:paraId="56A204AB" w14:textId="77777777" w:rsidR="00226216" w:rsidRPr="00226216" w:rsidRDefault="00226216" w:rsidP="00226216">
      <w:pPr>
        <w:bidi/>
        <w:ind w:firstLine="654"/>
        <w:rPr>
          <w:rFonts w:cs="David" w:hint="cs"/>
          <w:rtl/>
        </w:rPr>
      </w:pPr>
      <w:r w:rsidRPr="00226216">
        <w:rPr>
          <w:rFonts w:cs="David" w:hint="cs"/>
          <w:rtl/>
        </w:rPr>
        <w:t>באילו מקומות?</w:t>
      </w:r>
    </w:p>
    <w:p w14:paraId="209A0304" w14:textId="77777777" w:rsidR="00226216" w:rsidRPr="00226216" w:rsidRDefault="00226216" w:rsidP="00226216">
      <w:pPr>
        <w:bidi/>
        <w:ind w:firstLine="654"/>
        <w:rPr>
          <w:rFonts w:cs="David" w:hint="cs"/>
          <w:rtl/>
        </w:rPr>
      </w:pPr>
    </w:p>
    <w:p w14:paraId="4F7283B3" w14:textId="77777777" w:rsidR="00226216" w:rsidRPr="00226216" w:rsidRDefault="00226216" w:rsidP="00226216">
      <w:pPr>
        <w:bidi/>
        <w:rPr>
          <w:rFonts w:cs="David" w:hint="cs"/>
          <w:u w:val="single"/>
          <w:rtl/>
        </w:rPr>
      </w:pPr>
      <w:r w:rsidRPr="00226216">
        <w:rPr>
          <w:rFonts w:cs="David" w:hint="cs"/>
          <w:u w:val="single"/>
          <w:rtl/>
        </w:rPr>
        <w:t>נדיה חילו:</w:t>
      </w:r>
    </w:p>
    <w:p w14:paraId="77333C4C" w14:textId="77777777" w:rsidR="00226216" w:rsidRPr="00226216" w:rsidRDefault="00226216" w:rsidP="00226216">
      <w:pPr>
        <w:bidi/>
        <w:rPr>
          <w:rFonts w:cs="David" w:hint="cs"/>
          <w:rtl/>
        </w:rPr>
      </w:pPr>
    </w:p>
    <w:p w14:paraId="039D1A63" w14:textId="77777777" w:rsidR="00226216" w:rsidRPr="00226216" w:rsidRDefault="00226216" w:rsidP="00226216">
      <w:pPr>
        <w:bidi/>
        <w:ind w:firstLine="654"/>
        <w:rPr>
          <w:rFonts w:cs="David" w:hint="cs"/>
          <w:rtl/>
        </w:rPr>
      </w:pPr>
      <w:r w:rsidRPr="00226216">
        <w:rPr>
          <w:rFonts w:cs="David" w:hint="cs"/>
          <w:rtl/>
        </w:rPr>
        <w:t xml:space="preserve">אין לי רשימה. </w:t>
      </w:r>
    </w:p>
    <w:p w14:paraId="3D09F54C" w14:textId="77777777" w:rsidR="00226216" w:rsidRPr="00226216" w:rsidRDefault="00226216" w:rsidP="00226216">
      <w:pPr>
        <w:bidi/>
        <w:ind w:firstLine="654"/>
        <w:rPr>
          <w:rFonts w:cs="David" w:hint="cs"/>
          <w:rtl/>
        </w:rPr>
      </w:pPr>
    </w:p>
    <w:p w14:paraId="42143A54" w14:textId="77777777" w:rsidR="00226216" w:rsidRPr="00226216" w:rsidRDefault="00226216" w:rsidP="00226216">
      <w:pPr>
        <w:bidi/>
        <w:rPr>
          <w:rFonts w:cs="David" w:hint="cs"/>
          <w:rtl/>
        </w:rPr>
      </w:pPr>
      <w:r w:rsidRPr="00226216">
        <w:rPr>
          <w:rFonts w:cs="David" w:hint="cs"/>
          <w:u w:val="single"/>
          <w:rtl/>
        </w:rPr>
        <w:t>מגלי והבה:</w:t>
      </w:r>
    </w:p>
    <w:p w14:paraId="1D0E7A91" w14:textId="77777777" w:rsidR="00226216" w:rsidRPr="00226216" w:rsidRDefault="00226216" w:rsidP="00226216">
      <w:pPr>
        <w:bidi/>
        <w:rPr>
          <w:rFonts w:cs="David" w:hint="cs"/>
          <w:rtl/>
        </w:rPr>
      </w:pPr>
    </w:p>
    <w:p w14:paraId="4F80BC2E" w14:textId="77777777" w:rsidR="00226216" w:rsidRPr="00226216" w:rsidRDefault="00226216" w:rsidP="00226216">
      <w:pPr>
        <w:bidi/>
        <w:ind w:firstLine="654"/>
        <w:rPr>
          <w:rFonts w:cs="David" w:hint="cs"/>
          <w:rtl/>
        </w:rPr>
      </w:pPr>
      <w:r w:rsidRPr="00226216">
        <w:rPr>
          <w:rFonts w:cs="David" w:hint="cs"/>
          <w:rtl/>
        </w:rPr>
        <w:t xml:space="preserve">סתם לזרוק סיסמאות? </w:t>
      </w:r>
    </w:p>
    <w:p w14:paraId="18C010B2" w14:textId="77777777" w:rsidR="00226216" w:rsidRPr="00226216" w:rsidRDefault="00226216" w:rsidP="00226216">
      <w:pPr>
        <w:bidi/>
        <w:ind w:firstLine="654"/>
        <w:rPr>
          <w:rFonts w:cs="David" w:hint="cs"/>
          <w:rtl/>
        </w:rPr>
      </w:pPr>
    </w:p>
    <w:p w14:paraId="1B4D4A4B" w14:textId="77777777" w:rsidR="00226216" w:rsidRPr="00226216" w:rsidRDefault="00226216" w:rsidP="00226216">
      <w:pPr>
        <w:bidi/>
        <w:rPr>
          <w:rFonts w:cs="David" w:hint="cs"/>
          <w:u w:val="single"/>
          <w:rtl/>
        </w:rPr>
      </w:pPr>
      <w:r w:rsidRPr="00226216">
        <w:rPr>
          <w:rFonts w:cs="David" w:hint="cs"/>
          <w:u w:val="single"/>
          <w:rtl/>
        </w:rPr>
        <w:t>נדיה חילו:</w:t>
      </w:r>
    </w:p>
    <w:p w14:paraId="7F27D99D" w14:textId="77777777" w:rsidR="00226216" w:rsidRPr="00226216" w:rsidRDefault="00226216" w:rsidP="00226216">
      <w:pPr>
        <w:bidi/>
        <w:rPr>
          <w:rFonts w:cs="David" w:hint="cs"/>
          <w:rtl/>
        </w:rPr>
      </w:pPr>
    </w:p>
    <w:p w14:paraId="36D448FB" w14:textId="77777777" w:rsidR="00226216" w:rsidRPr="00226216" w:rsidRDefault="00226216" w:rsidP="00226216">
      <w:pPr>
        <w:bidi/>
        <w:ind w:firstLine="654"/>
        <w:rPr>
          <w:rFonts w:cs="David" w:hint="cs"/>
          <w:rtl/>
        </w:rPr>
      </w:pPr>
      <w:r w:rsidRPr="00226216">
        <w:rPr>
          <w:rFonts w:cs="David" w:hint="cs"/>
          <w:rtl/>
        </w:rPr>
        <w:t xml:space="preserve">לא זרקתי סיסמאות, נתתי לו רשימה. </w:t>
      </w:r>
    </w:p>
    <w:p w14:paraId="0900A339" w14:textId="77777777" w:rsidR="00226216" w:rsidRPr="00226216" w:rsidRDefault="00226216" w:rsidP="00226216">
      <w:pPr>
        <w:bidi/>
        <w:ind w:firstLine="654"/>
        <w:rPr>
          <w:rFonts w:cs="David" w:hint="cs"/>
          <w:rtl/>
        </w:rPr>
      </w:pPr>
    </w:p>
    <w:p w14:paraId="7882739B" w14:textId="77777777" w:rsidR="00226216" w:rsidRPr="00226216" w:rsidRDefault="00226216" w:rsidP="00226216">
      <w:pPr>
        <w:bidi/>
        <w:rPr>
          <w:rFonts w:cs="David" w:hint="cs"/>
          <w:rtl/>
        </w:rPr>
      </w:pPr>
      <w:r w:rsidRPr="00226216">
        <w:rPr>
          <w:rFonts w:cs="David" w:hint="cs"/>
          <w:u w:val="single"/>
          <w:rtl/>
        </w:rPr>
        <w:t>מגלי והבה:</w:t>
      </w:r>
    </w:p>
    <w:p w14:paraId="3F9A0076" w14:textId="77777777" w:rsidR="00226216" w:rsidRPr="00226216" w:rsidRDefault="00226216" w:rsidP="00226216">
      <w:pPr>
        <w:bidi/>
        <w:rPr>
          <w:rFonts w:cs="David" w:hint="cs"/>
          <w:rtl/>
        </w:rPr>
      </w:pPr>
    </w:p>
    <w:p w14:paraId="12109226" w14:textId="77777777" w:rsidR="00226216" w:rsidRPr="00226216" w:rsidRDefault="00226216" w:rsidP="00226216">
      <w:pPr>
        <w:bidi/>
        <w:ind w:firstLine="654"/>
        <w:rPr>
          <w:rFonts w:cs="David" w:hint="cs"/>
          <w:rtl/>
        </w:rPr>
      </w:pPr>
      <w:r w:rsidRPr="00226216">
        <w:rPr>
          <w:rFonts w:cs="David" w:hint="cs"/>
          <w:rtl/>
        </w:rPr>
        <w:t xml:space="preserve">תגידי שם של יישוב שחסרים בו טיטולים. </w:t>
      </w:r>
    </w:p>
    <w:p w14:paraId="20C38922" w14:textId="77777777" w:rsidR="00226216" w:rsidRPr="00226216" w:rsidRDefault="00226216" w:rsidP="00226216">
      <w:pPr>
        <w:bidi/>
        <w:ind w:firstLine="654"/>
        <w:rPr>
          <w:rFonts w:cs="David" w:hint="cs"/>
          <w:rtl/>
        </w:rPr>
      </w:pPr>
    </w:p>
    <w:p w14:paraId="0870A237" w14:textId="77777777" w:rsidR="00226216" w:rsidRPr="00226216" w:rsidRDefault="00226216" w:rsidP="00226216">
      <w:pPr>
        <w:bidi/>
        <w:rPr>
          <w:rFonts w:cs="David" w:hint="cs"/>
          <w:u w:val="single"/>
          <w:rtl/>
        </w:rPr>
      </w:pPr>
      <w:r w:rsidRPr="00226216">
        <w:rPr>
          <w:rFonts w:cs="David" w:hint="cs"/>
          <w:u w:val="single"/>
          <w:rtl/>
        </w:rPr>
        <w:t>נדיה חילו:</w:t>
      </w:r>
    </w:p>
    <w:p w14:paraId="640BC8AF" w14:textId="77777777" w:rsidR="00226216" w:rsidRPr="00226216" w:rsidRDefault="00226216" w:rsidP="00226216">
      <w:pPr>
        <w:bidi/>
        <w:rPr>
          <w:rFonts w:cs="David" w:hint="cs"/>
          <w:rtl/>
        </w:rPr>
      </w:pPr>
    </w:p>
    <w:p w14:paraId="331EBDF6" w14:textId="77777777" w:rsidR="00226216" w:rsidRPr="00226216" w:rsidRDefault="00226216" w:rsidP="00226216">
      <w:pPr>
        <w:bidi/>
        <w:ind w:firstLine="654"/>
        <w:rPr>
          <w:rFonts w:cs="David" w:hint="cs"/>
          <w:rtl/>
        </w:rPr>
      </w:pPr>
      <w:r w:rsidRPr="00226216">
        <w:rPr>
          <w:rFonts w:cs="David" w:hint="cs"/>
          <w:rtl/>
        </w:rPr>
        <w:t xml:space="preserve">במג'דל-כרום, בבקיעין. הסתובבתי בכל הצפון  מיום חמישי ואני לא הולכת לשם רק כדי לשבת עם ראשי רשויות, אני הולכת לבתי אנשים ואני נפגשת עם אימהות ואני שומעת. יש לי אוזן סלקטיבית, ולכן אני מביאה את זה לכאן. </w:t>
      </w:r>
    </w:p>
    <w:p w14:paraId="3D6A5EC8" w14:textId="77777777" w:rsidR="00226216" w:rsidRPr="00226216" w:rsidRDefault="00226216" w:rsidP="00226216">
      <w:pPr>
        <w:bidi/>
        <w:ind w:firstLine="654"/>
        <w:rPr>
          <w:rFonts w:cs="David" w:hint="cs"/>
          <w:rtl/>
        </w:rPr>
      </w:pPr>
    </w:p>
    <w:p w14:paraId="34C30562" w14:textId="77777777" w:rsidR="00226216" w:rsidRPr="00226216" w:rsidRDefault="00226216" w:rsidP="00226216">
      <w:pPr>
        <w:bidi/>
        <w:rPr>
          <w:rFonts w:cs="David" w:hint="cs"/>
          <w:rtl/>
        </w:rPr>
      </w:pPr>
      <w:r w:rsidRPr="00226216">
        <w:rPr>
          <w:rFonts w:cs="David" w:hint="cs"/>
          <w:u w:val="single"/>
          <w:rtl/>
        </w:rPr>
        <w:t>ראובן ריבלין:</w:t>
      </w:r>
    </w:p>
    <w:p w14:paraId="38B25B91" w14:textId="77777777" w:rsidR="00226216" w:rsidRPr="00226216" w:rsidRDefault="00226216" w:rsidP="00226216">
      <w:pPr>
        <w:bidi/>
        <w:rPr>
          <w:rFonts w:cs="David" w:hint="cs"/>
          <w:rtl/>
        </w:rPr>
      </w:pPr>
    </w:p>
    <w:p w14:paraId="2D6F90C9" w14:textId="77777777" w:rsidR="00226216" w:rsidRPr="00226216" w:rsidRDefault="00226216" w:rsidP="00226216">
      <w:pPr>
        <w:bidi/>
        <w:ind w:firstLine="654"/>
        <w:rPr>
          <w:rFonts w:cs="David" w:hint="cs"/>
          <w:rtl/>
        </w:rPr>
      </w:pPr>
      <w:r w:rsidRPr="00226216">
        <w:rPr>
          <w:rFonts w:cs="David" w:hint="cs"/>
          <w:rtl/>
        </w:rPr>
        <w:t xml:space="preserve">אני שואל את היועצת המשפטית אם הצעת החוק של אילון יכולה להיכנס לחוק הזה כהסתייגות, בלי לטעון נושא חדש. </w:t>
      </w:r>
    </w:p>
    <w:p w14:paraId="2C1230F5" w14:textId="77777777" w:rsidR="00226216" w:rsidRPr="00226216" w:rsidRDefault="00226216" w:rsidP="00226216">
      <w:pPr>
        <w:bidi/>
        <w:ind w:firstLine="654"/>
        <w:rPr>
          <w:rFonts w:cs="David" w:hint="cs"/>
          <w:rtl/>
        </w:rPr>
      </w:pPr>
    </w:p>
    <w:p w14:paraId="50ECFAD9" w14:textId="77777777" w:rsidR="00226216" w:rsidRPr="00226216" w:rsidRDefault="00226216" w:rsidP="00226216">
      <w:pPr>
        <w:bidi/>
        <w:rPr>
          <w:rFonts w:cs="David" w:hint="cs"/>
          <w:u w:val="single"/>
          <w:rtl/>
        </w:rPr>
      </w:pPr>
      <w:r w:rsidRPr="00226216">
        <w:rPr>
          <w:rFonts w:cs="David" w:hint="cs"/>
          <w:u w:val="single"/>
          <w:rtl/>
        </w:rPr>
        <w:t>עו"ד ארבל אסטרחן:</w:t>
      </w:r>
    </w:p>
    <w:p w14:paraId="2E603A7D" w14:textId="77777777" w:rsidR="00226216" w:rsidRPr="00226216" w:rsidRDefault="00226216" w:rsidP="00226216">
      <w:pPr>
        <w:bidi/>
        <w:rPr>
          <w:rFonts w:cs="David" w:hint="cs"/>
          <w:rtl/>
        </w:rPr>
      </w:pPr>
    </w:p>
    <w:p w14:paraId="3CB09737" w14:textId="77777777" w:rsidR="00226216" w:rsidRPr="00226216" w:rsidRDefault="00226216" w:rsidP="00226216">
      <w:pPr>
        <w:bidi/>
        <w:ind w:firstLine="654"/>
        <w:rPr>
          <w:rFonts w:cs="David" w:hint="cs"/>
          <w:rtl/>
        </w:rPr>
      </w:pPr>
      <w:r w:rsidRPr="00226216">
        <w:rPr>
          <w:rFonts w:cs="David" w:hint="cs"/>
          <w:rtl/>
        </w:rPr>
        <w:t xml:space="preserve">כן. </w:t>
      </w:r>
    </w:p>
    <w:p w14:paraId="5DA5EF99" w14:textId="77777777" w:rsidR="00226216" w:rsidRPr="00226216" w:rsidRDefault="00226216" w:rsidP="00226216">
      <w:pPr>
        <w:bidi/>
        <w:ind w:firstLine="654"/>
        <w:rPr>
          <w:rFonts w:cs="David" w:hint="cs"/>
          <w:rtl/>
        </w:rPr>
      </w:pPr>
    </w:p>
    <w:p w14:paraId="41E59986" w14:textId="77777777" w:rsidR="00226216" w:rsidRPr="00226216" w:rsidRDefault="00226216" w:rsidP="00226216">
      <w:pPr>
        <w:bidi/>
        <w:rPr>
          <w:rFonts w:cs="David" w:hint="cs"/>
          <w:i/>
          <w:iCs/>
          <w:rtl/>
        </w:rPr>
      </w:pPr>
      <w:r w:rsidRPr="00226216">
        <w:rPr>
          <w:rFonts w:cs="David" w:hint="cs"/>
          <w:u w:val="single"/>
          <w:rtl/>
        </w:rPr>
        <w:t>קולט אביטל:</w:t>
      </w:r>
    </w:p>
    <w:p w14:paraId="203F7476" w14:textId="77777777" w:rsidR="00226216" w:rsidRPr="00226216" w:rsidRDefault="00226216" w:rsidP="00226216">
      <w:pPr>
        <w:bidi/>
        <w:rPr>
          <w:rFonts w:cs="David" w:hint="cs"/>
          <w:i/>
          <w:iCs/>
          <w:rtl/>
        </w:rPr>
      </w:pPr>
    </w:p>
    <w:p w14:paraId="3D6390FC" w14:textId="77777777" w:rsidR="00226216" w:rsidRPr="00226216" w:rsidRDefault="00226216" w:rsidP="00226216">
      <w:pPr>
        <w:bidi/>
        <w:ind w:firstLine="654"/>
        <w:rPr>
          <w:rFonts w:cs="David" w:hint="cs"/>
          <w:rtl/>
        </w:rPr>
      </w:pPr>
      <w:r w:rsidRPr="00226216">
        <w:rPr>
          <w:rFonts w:cs="David" w:hint="cs"/>
          <w:rtl/>
        </w:rPr>
        <w:t xml:space="preserve">כיוון שחברת הכנסת חילו דיווחה על כל המצוקות, אני אשמח למסור רשימה למי שזקוק לה. אני רוצה לחזור לדיון שלשמו התכנסנו. הכנסת מתכנסת היום במושב מיוחד. הציבור מבין את זה ולציבור יש גם ציפיות מאתנו. להתכנס פה, לדבר ברדיו שאנחנו מתכנסים כדי למצוא פתרונות, לא ללכת להצביע על הצעת החוק שבאה עם פתרונות אלא לדחות את זה כי אולי אחר-הצהריים יהיה הסכם </w:t>
      </w:r>
      <w:r w:rsidRPr="00226216">
        <w:rPr>
          <w:rFonts w:cs="David"/>
          <w:rtl/>
        </w:rPr>
        <w:t>–</w:t>
      </w:r>
      <w:r w:rsidRPr="00226216">
        <w:rPr>
          <w:rFonts w:cs="David" w:hint="cs"/>
          <w:rtl/>
        </w:rPr>
        <w:t xml:space="preserve"> נראה לי שאנחנו נותנים לציבור את המסר הלא נכון. אני חושבת שאנחנו צריכים היום להעביר את הצעת החוק הזאת בקריאה טרומית. והיה ויהיה הסכם וההסכם ישפר את התנאים, אפשר תמיד להכניס את זה לחוק. והיה והדבר יתנהל כך וחבר הכנסת עמי אילון יחליט שכתוצאה מהסכם כל כך נפלא הצעת החוק שלו מיותר, אז הוא בוודאי ידע למשוך את זה. אבל אני חושבת שאנחנו התכנסנו כאן כדי לאפשר את המהלך הזה בהיעדר הסכם בינינו לבין התעשיינים לבין ההסתדרות. חשוב לקדם את זה, שהציבור יבין שאנחנו עושים פה עבודה רלוונטית שבאה לענות על ציפיות ועל מצוקות אמיתיות. </w:t>
      </w:r>
    </w:p>
    <w:p w14:paraId="2FBDDD47" w14:textId="77777777" w:rsidR="00226216" w:rsidRPr="00226216" w:rsidRDefault="00226216" w:rsidP="00226216">
      <w:pPr>
        <w:bidi/>
        <w:ind w:firstLine="654"/>
        <w:rPr>
          <w:rFonts w:cs="David" w:hint="cs"/>
          <w:rtl/>
        </w:rPr>
      </w:pPr>
    </w:p>
    <w:p w14:paraId="21DEBC72" w14:textId="77777777" w:rsidR="00226216" w:rsidRPr="00226216" w:rsidRDefault="00226216" w:rsidP="00226216">
      <w:pPr>
        <w:pStyle w:val="Heading5"/>
        <w:jc w:val="left"/>
        <w:rPr>
          <w:rFonts w:hint="cs"/>
          <w:rtl/>
        </w:rPr>
      </w:pPr>
      <w:r w:rsidRPr="00226216">
        <w:rPr>
          <w:rFonts w:hint="cs"/>
          <w:u w:val="single"/>
          <w:rtl/>
        </w:rPr>
        <w:t>יצחק גלנטי:</w:t>
      </w:r>
    </w:p>
    <w:p w14:paraId="78F0181C" w14:textId="77777777" w:rsidR="00226216" w:rsidRPr="00226216" w:rsidRDefault="00226216" w:rsidP="00226216">
      <w:pPr>
        <w:pStyle w:val="Heading5"/>
        <w:jc w:val="left"/>
        <w:rPr>
          <w:rFonts w:hint="cs"/>
          <w:rtl/>
        </w:rPr>
      </w:pPr>
    </w:p>
    <w:p w14:paraId="2DD9DAF1" w14:textId="77777777" w:rsidR="00226216" w:rsidRPr="00226216" w:rsidRDefault="00226216" w:rsidP="00226216">
      <w:pPr>
        <w:bidi/>
        <w:ind w:firstLine="654"/>
        <w:rPr>
          <w:rFonts w:cs="David" w:hint="cs"/>
          <w:rtl/>
        </w:rPr>
      </w:pPr>
      <w:r w:rsidRPr="00226216">
        <w:rPr>
          <w:rFonts w:cs="David" w:hint="cs"/>
          <w:rtl/>
        </w:rPr>
        <w:t xml:space="preserve">אני מבקש לחזק ולהרחיב את הערותיה של חברת הכנסת נדיה חילו. גם אני ביליתי במשך השבוע האחרון כמה פעמים ביישובי הצפון, במיוחד הלכתי לבחון מה קורה עם האוכלוסייה המבוגרת. חייבים לתת על זה את הדעת. המטפלות והמטפלים של האוכלוסייה המבוגרת, ולא חשוב מאיזו ארץ מוצא, נטשו את אותה אוכלוסייה ועברו דרומה, עברו לתל-אביב ולגוש דן. הם ברחו מהאזור והשאירו את המטופלים האלה במצב גרוע ביותר. חייבים לתת על זה את הדעת. נכון לרגע זה יש מטופלים רבים שאין להם תרופות, בקושי מזון מגיע אליהם. הם נצרכים לטיפול פיסי והם נמצאים ממש בשפל המדרגה. </w:t>
      </w:r>
    </w:p>
    <w:p w14:paraId="19B11144" w14:textId="77777777" w:rsidR="00226216" w:rsidRPr="00226216" w:rsidRDefault="00226216" w:rsidP="00226216">
      <w:pPr>
        <w:bidi/>
        <w:ind w:firstLine="654"/>
        <w:rPr>
          <w:rFonts w:cs="David" w:hint="cs"/>
          <w:rtl/>
        </w:rPr>
      </w:pPr>
    </w:p>
    <w:p w14:paraId="38F01CA5" w14:textId="77777777" w:rsidR="00226216" w:rsidRPr="00226216" w:rsidRDefault="00226216" w:rsidP="00226216">
      <w:pPr>
        <w:bidi/>
        <w:rPr>
          <w:rFonts w:cs="David" w:hint="cs"/>
          <w:rtl/>
        </w:rPr>
      </w:pPr>
      <w:r w:rsidRPr="00226216">
        <w:rPr>
          <w:rFonts w:cs="David" w:hint="cs"/>
          <w:u w:val="single"/>
          <w:rtl/>
        </w:rPr>
        <w:t>היו"ר רוחמה אברהם:</w:t>
      </w:r>
    </w:p>
    <w:p w14:paraId="6E87AF98" w14:textId="77777777" w:rsidR="00226216" w:rsidRPr="00226216" w:rsidRDefault="00226216" w:rsidP="00226216">
      <w:pPr>
        <w:bidi/>
        <w:rPr>
          <w:rFonts w:cs="David" w:hint="cs"/>
          <w:rtl/>
        </w:rPr>
      </w:pPr>
    </w:p>
    <w:p w14:paraId="66684943" w14:textId="77777777" w:rsidR="00226216" w:rsidRPr="00226216" w:rsidRDefault="00226216" w:rsidP="00226216">
      <w:pPr>
        <w:bidi/>
        <w:ind w:firstLine="654"/>
        <w:rPr>
          <w:rFonts w:cs="David" w:hint="cs"/>
          <w:rtl/>
        </w:rPr>
      </w:pPr>
      <w:r w:rsidRPr="00226216">
        <w:rPr>
          <w:rFonts w:cs="David" w:hint="cs"/>
          <w:rtl/>
        </w:rPr>
        <w:t xml:space="preserve">לכן התכנסנו כאן, כדי לפטור מחובת הנחה את הצעת החוק הממשלתית ולאחר מכן נעבור להצעתו של חבר הכנסת אילון. אני סבורה שכל הנושאים החשובים הללו צריכים להידון בוועדת העבודה והרווחה. כאן, בוועדת הכנסת, אנחנו יכולים לדון בסוגיה אחת </w:t>
      </w:r>
      <w:r w:rsidRPr="00226216">
        <w:rPr>
          <w:rFonts w:cs="David"/>
          <w:rtl/>
        </w:rPr>
        <w:t>–</w:t>
      </w:r>
      <w:r w:rsidRPr="00226216">
        <w:rPr>
          <w:rFonts w:cs="David" w:hint="cs"/>
          <w:rtl/>
        </w:rPr>
        <w:t xml:space="preserve"> האם לפטור את הצעת החוק מחובת הנחה או לא. </w:t>
      </w:r>
    </w:p>
    <w:p w14:paraId="49CF70AC" w14:textId="77777777" w:rsidR="00226216" w:rsidRPr="00226216" w:rsidRDefault="00226216" w:rsidP="00226216">
      <w:pPr>
        <w:bidi/>
        <w:ind w:firstLine="654"/>
        <w:rPr>
          <w:rFonts w:cs="David" w:hint="cs"/>
          <w:rtl/>
        </w:rPr>
      </w:pPr>
    </w:p>
    <w:p w14:paraId="36224E73" w14:textId="77777777" w:rsidR="00226216" w:rsidRPr="00226216" w:rsidRDefault="00226216" w:rsidP="00226216">
      <w:pPr>
        <w:pStyle w:val="Heading5"/>
        <w:jc w:val="left"/>
        <w:rPr>
          <w:rFonts w:hint="cs"/>
          <w:rtl/>
        </w:rPr>
      </w:pPr>
      <w:r w:rsidRPr="00226216">
        <w:rPr>
          <w:rFonts w:hint="cs"/>
          <w:u w:val="single"/>
          <w:rtl/>
        </w:rPr>
        <w:t>יצחק גלנטי:</w:t>
      </w:r>
    </w:p>
    <w:p w14:paraId="5D28750E" w14:textId="77777777" w:rsidR="00226216" w:rsidRPr="00226216" w:rsidRDefault="00226216" w:rsidP="00226216">
      <w:pPr>
        <w:pStyle w:val="Heading5"/>
        <w:jc w:val="left"/>
        <w:rPr>
          <w:rFonts w:hint="cs"/>
          <w:rtl/>
        </w:rPr>
      </w:pPr>
    </w:p>
    <w:p w14:paraId="741F8DC6" w14:textId="77777777" w:rsidR="00226216" w:rsidRPr="00226216" w:rsidRDefault="00226216" w:rsidP="00226216">
      <w:pPr>
        <w:bidi/>
        <w:ind w:firstLine="654"/>
        <w:rPr>
          <w:rFonts w:cs="David" w:hint="cs"/>
          <w:rtl/>
        </w:rPr>
      </w:pPr>
      <w:r w:rsidRPr="00226216">
        <w:rPr>
          <w:rFonts w:cs="David" w:hint="cs"/>
          <w:rtl/>
        </w:rPr>
        <w:t xml:space="preserve">בהחלט ניתן את אותם בני משפחה של אותם נזקקים לשחרר מחובת התייצבות לעבודה. </w:t>
      </w:r>
    </w:p>
    <w:p w14:paraId="798ED026" w14:textId="77777777" w:rsidR="00226216" w:rsidRPr="00226216" w:rsidRDefault="00226216" w:rsidP="00226216">
      <w:pPr>
        <w:bidi/>
        <w:ind w:firstLine="654"/>
        <w:rPr>
          <w:rFonts w:cs="David" w:hint="cs"/>
          <w:rtl/>
        </w:rPr>
      </w:pPr>
    </w:p>
    <w:p w14:paraId="76D43F4E" w14:textId="77777777" w:rsidR="00226216" w:rsidRPr="00226216" w:rsidRDefault="00226216" w:rsidP="00226216">
      <w:pPr>
        <w:bidi/>
        <w:rPr>
          <w:rFonts w:cs="David"/>
          <w:u w:val="single"/>
          <w:rtl/>
        </w:rPr>
      </w:pPr>
      <w:r w:rsidRPr="00226216">
        <w:rPr>
          <w:rFonts w:cs="David"/>
          <w:u w:val="single"/>
          <w:rtl/>
        </w:rPr>
        <w:t>מוחמד ברכה:</w:t>
      </w:r>
    </w:p>
    <w:p w14:paraId="478D9D21" w14:textId="77777777" w:rsidR="00226216" w:rsidRPr="00226216" w:rsidRDefault="00226216" w:rsidP="00226216">
      <w:pPr>
        <w:bidi/>
        <w:rPr>
          <w:rFonts w:cs="David"/>
          <w:u w:val="single"/>
          <w:rtl/>
        </w:rPr>
      </w:pPr>
    </w:p>
    <w:p w14:paraId="1ED1D654" w14:textId="77777777" w:rsidR="00226216" w:rsidRPr="00226216" w:rsidRDefault="00226216" w:rsidP="00226216">
      <w:pPr>
        <w:bidi/>
        <w:ind w:firstLine="654"/>
        <w:rPr>
          <w:rFonts w:cs="David" w:hint="cs"/>
          <w:rtl/>
        </w:rPr>
      </w:pPr>
      <w:r w:rsidRPr="00226216">
        <w:rPr>
          <w:rFonts w:cs="David" w:hint="cs"/>
          <w:rtl/>
        </w:rPr>
        <w:t xml:space="preserve">גברתי היושבת-ראש, גם לי יצא, אולי יותר מאחרים, לבלות ביישובי הצפון בתקופת המלחמה, כי אני גר שם. המצב הוא מחייב תשובות מהירות, ואני חושב שהדיון הזה הוא חשוב, אם הוא ייתן תשובות. </w:t>
      </w:r>
    </w:p>
    <w:p w14:paraId="73181819" w14:textId="77777777" w:rsidR="00226216" w:rsidRPr="00226216" w:rsidRDefault="00226216" w:rsidP="00226216">
      <w:pPr>
        <w:bidi/>
        <w:ind w:firstLine="654"/>
        <w:rPr>
          <w:rFonts w:cs="David" w:hint="cs"/>
          <w:rtl/>
        </w:rPr>
      </w:pPr>
    </w:p>
    <w:p w14:paraId="7E617123" w14:textId="77777777" w:rsidR="00226216" w:rsidRPr="00226216" w:rsidRDefault="00226216" w:rsidP="00226216">
      <w:pPr>
        <w:bidi/>
        <w:ind w:firstLine="654"/>
        <w:rPr>
          <w:rFonts w:cs="David" w:hint="cs"/>
          <w:rtl/>
        </w:rPr>
      </w:pPr>
      <w:r w:rsidRPr="00226216">
        <w:rPr>
          <w:rFonts w:cs="David" w:hint="cs"/>
          <w:rtl/>
        </w:rPr>
        <w:t xml:space="preserve">אני מודע לחשיבות שיש לכך שהממשלה תעביר את הצעת החוק שלה וגם חבר הכנסת עמי אילון יעביר את הצעת החוק שלו. או שיהיה שילוב בין שתי הצעות החוק או שהתכנים של הצעת החוק של חבר הכנסת אילון ייכנסו כהסתייגויות להצעת החוק הממשלתית. אבל אני רוצה לתת עדיפות ומשקל יתר לנושא של הזמן ומתי ייכנס החוק לתוקף. גם אם נסיים היום את הנחת החקיקה, צריך זמן עד שזה יתפרסם וייכנס לתוקף. לכן אני מציע שאנחנו ניתן את הפטור מחובת ההנחה לשתי ההצעות, ההצעות יידונו היום בדיון ראשוני עד קריאה ראשונה, והמשך הדיון יידחה למחר. אני לא חושב שיש פסול בכך שהמליאה תתכנס גם מחר, אפשר לפנות ליושבת-ראש בנושא הזה. אם ההסכם שייחתם היום ימלא אחר הציפיות, אני חושב שאין צורך לקדם את מהלך החקיקה, מה גם שאני סומך על ההסתדרות בנושאים של העובדים יותר מאשר על הרבה חברי כנסת. לכן אני חושב שיש מקום לתת את האפשרות, על דעתו של יושב-ראש הקואליציה, לחתימת הסכם שיכול להיות שייתן את המענה בהצעות החוק, או אפילו מעבר לזה. אם לא, נתכנס מחר. </w:t>
      </w:r>
    </w:p>
    <w:p w14:paraId="7B3E47DE" w14:textId="77777777" w:rsidR="00226216" w:rsidRPr="00226216" w:rsidRDefault="00226216" w:rsidP="00226216">
      <w:pPr>
        <w:bidi/>
        <w:ind w:firstLine="654"/>
        <w:rPr>
          <w:rFonts w:cs="David" w:hint="cs"/>
          <w:rtl/>
        </w:rPr>
      </w:pPr>
    </w:p>
    <w:p w14:paraId="1F580F1B" w14:textId="77777777" w:rsidR="00226216" w:rsidRPr="00226216" w:rsidRDefault="00226216" w:rsidP="00226216">
      <w:pPr>
        <w:bidi/>
        <w:ind w:firstLine="654"/>
        <w:rPr>
          <w:rFonts w:cs="David" w:hint="cs"/>
          <w:rtl/>
        </w:rPr>
      </w:pPr>
      <w:r w:rsidRPr="00226216">
        <w:rPr>
          <w:rFonts w:cs="David" w:hint="cs"/>
          <w:rtl/>
        </w:rPr>
        <w:t xml:space="preserve">אני חושב שהצעות החוק מבחינת היישום צריכות לדבר על קווים ברורים מבחינה גיאוגרפית, ולא על-פי קווים פוליטיים. אני משיב לדברי ראש סיעת העבודה, שאומר שהצעת החוק מעודדת את התמיכה במהלכים. גם מי שלא תומך במהלכים </w:t>
      </w:r>
      <w:r w:rsidRPr="00226216">
        <w:rPr>
          <w:rFonts w:cs="David"/>
          <w:rtl/>
        </w:rPr>
        <w:t>–</w:t>
      </w:r>
      <w:r w:rsidRPr="00226216">
        <w:rPr>
          <w:rFonts w:cs="David" w:hint="cs"/>
          <w:rtl/>
        </w:rPr>
        <w:t xml:space="preserve"> מגיעה לו הגנה, גם כעובד וגם כאזרח. </w:t>
      </w:r>
    </w:p>
    <w:p w14:paraId="1048313D" w14:textId="77777777" w:rsidR="00226216" w:rsidRPr="00226216" w:rsidRDefault="00226216" w:rsidP="00226216">
      <w:pPr>
        <w:bidi/>
        <w:ind w:firstLine="654"/>
        <w:rPr>
          <w:rFonts w:cs="David" w:hint="cs"/>
          <w:rtl/>
        </w:rPr>
      </w:pPr>
    </w:p>
    <w:p w14:paraId="3C95AE01" w14:textId="77777777" w:rsidR="00226216" w:rsidRPr="00226216" w:rsidRDefault="00226216" w:rsidP="00226216">
      <w:pPr>
        <w:bidi/>
        <w:rPr>
          <w:rFonts w:cs="David" w:hint="cs"/>
          <w:rtl/>
        </w:rPr>
      </w:pPr>
      <w:r w:rsidRPr="00226216">
        <w:rPr>
          <w:rFonts w:cs="David" w:hint="cs"/>
          <w:u w:val="single"/>
          <w:rtl/>
        </w:rPr>
        <w:t>אחמד טיבי:</w:t>
      </w:r>
    </w:p>
    <w:p w14:paraId="554122B8" w14:textId="77777777" w:rsidR="00226216" w:rsidRPr="00226216" w:rsidRDefault="00226216" w:rsidP="00226216">
      <w:pPr>
        <w:bidi/>
        <w:rPr>
          <w:rFonts w:cs="David" w:hint="cs"/>
          <w:rtl/>
        </w:rPr>
      </w:pPr>
    </w:p>
    <w:p w14:paraId="3EDDDC30" w14:textId="77777777" w:rsidR="00226216" w:rsidRPr="00226216" w:rsidRDefault="00226216" w:rsidP="00226216">
      <w:pPr>
        <w:bidi/>
        <w:ind w:firstLine="654"/>
        <w:rPr>
          <w:rFonts w:cs="David" w:hint="cs"/>
          <w:rtl/>
        </w:rPr>
      </w:pPr>
      <w:r w:rsidRPr="00226216">
        <w:rPr>
          <w:rFonts w:cs="David" w:hint="cs"/>
          <w:rtl/>
        </w:rPr>
        <w:t xml:space="preserve">ועדת הכנסת נענתה בפגישה האחרונה לבקשה של הקואליציה לדחות את ההצבעה על פטור לגבי הצעתו של חבר הכנסת אילון. הוא גם נענה להצעה. על-מנת להיות קולגיאלי, הוא יוזם ההצעה באופן ציבורי, גם בכנסת. הגנתי על זכותו אז להעביר את זה לקריאה טרומית, וכך צריך להגן על זכותו שזה יירשם על זכותו. אגב, זה רשום שמי שמביא הצעה חשובה לכלל אזרחי מדינת ישראל בשעת חירום, שזאת תהיה הצעה שלו. צריך לקדם את שתי ההצעות, ואם יש מקצה שיפורים הוועדה היא המקום למקצה שיפורים. לכן צריך להעביר את שתי ההצעות וליישמן במהירות האפשרית בשל מצב החירום. </w:t>
      </w:r>
    </w:p>
    <w:p w14:paraId="6054F421" w14:textId="77777777" w:rsidR="00226216" w:rsidRPr="00226216" w:rsidRDefault="00226216" w:rsidP="00226216">
      <w:pPr>
        <w:bidi/>
        <w:ind w:firstLine="654"/>
        <w:rPr>
          <w:rFonts w:cs="David" w:hint="cs"/>
          <w:rtl/>
        </w:rPr>
      </w:pPr>
    </w:p>
    <w:p w14:paraId="362675E6"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ראובן ריבלין:</w:t>
      </w:r>
    </w:p>
    <w:p w14:paraId="7C85BF35" w14:textId="77777777" w:rsidR="00226216" w:rsidRPr="00226216" w:rsidRDefault="00226216" w:rsidP="00226216">
      <w:pPr>
        <w:bidi/>
        <w:rPr>
          <w:rFonts w:cs="David" w:hint="cs"/>
          <w:rtl/>
        </w:rPr>
      </w:pPr>
    </w:p>
    <w:p w14:paraId="32055F79" w14:textId="77777777" w:rsidR="00226216" w:rsidRPr="00226216" w:rsidRDefault="00226216" w:rsidP="00226216">
      <w:pPr>
        <w:bidi/>
        <w:ind w:firstLine="654"/>
        <w:rPr>
          <w:rFonts w:cs="David" w:hint="cs"/>
          <w:rtl/>
        </w:rPr>
      </w:pPr>
      <w:r w:rsidRPr="00226216">
        <w:rPr>
          <w:rFonts w:cs="David" w:hint="cs"/>
          <w:rtl/>
        </w:rPr>
        <w:t xml:space="preserve">הואיל והיועצת המשפטית אמרה שלא תוכל להיטען טענה של נושא חדש, הרי שהוועדה בלאו הכי תדון בשני הנושאים, לכן יש לאשר את שתיהן כנושא שצריך לפטור אותו מחובת הנחה. הרי בלאו הכי ידונו בהצעת חברי הכנסת אילון ושטרן יחד, לכן אפשר לפטור את זה גם מבחינת ההיגיון המשפטי והפרלמנטרי. </w:t>
      </w:r>
    </w:p>
    <w:p w14:paraId="132C6B51" w14:textId="77777777" w:rsidR="00226216" w:rsidRPr="00226216" w:rsidRDefault="00226216" w:rsidP="00226216">
      <w:pPr>
        <w:bidi/>
        <w:ind w:firstLine="654"/>
        <w:rPr>
          <w:rFonts w:cs="David" w:hint="cs"/>
          <w:rtl/>
        </w:rPr>
      </w:pPr>
    </w:p>
    <w:p w14:paraId="2A1DCB68" w14:textId="77777777" w:rsidR="00226216" w:rsidRPr="00226216" w:rsidRDefault="00226216" w:rsidP="00226216">
      <w:pPr>
        <w:bidi/>
        <w:rPr>
          <w:rFonts w:cs="David" w:hint="cs"/>
          <w:u w:val="single"/>
          <w:rtl/>
        </w:rPr>
      </w:pPr>
      <w:r w:rsidRPr="00226216">
        <w:rPr>
          <w:rFonts w:cs="David" w:hint="cs"/>
          <w:u w:val="single"/>
          <w:rtl/>
        </w:rPr>
        <w:t>גדעון סער:</w:t>
      </w:r>
    </w:p>
    <w:p w14:paraId="54112B79" w14:textId="77777777" w:rsidR="00226216" w:rsidRPr="00226216" w:rsidRDefault="00226216" w:rsidP="00226216">
      <w:pPr>
        <w:bidi/>
        <w:rPr>
          <w:rFonts w:cs="David" w:hint="cs"/>
          <w:u w:val="single"/>
          <w:rtl/>
        </w:rPr>
      </w:pPr>
    </w:p>
    <w:p w14:paraId="31BDA0DE" w14:textId="77777777" w:rsidR="00226216" w:rsidRPr="00226216" w:rsidRDefault="00226216" w:rsidP="00226216">
      <w:pPr>
        <w:bidi/>
        <w:ind w:firstLine="654"/>
        <w:rPr>
          <w:rFonts w:cs="David" w:hint="cs"/>
          <w:rtl/>
        </w:rPr>
      </w:pPr>
      <w:r w:rsidRPr="00226216">
        <w:rPr>
          <w:rFonts w:cs="David" w:hint="cs"/>
          <w:rtl/>
        </w:rPr>
        <w:t xml:space="preserve">חבל על הוויכוח, כי ממילא גם אם הקואליציה תפעיל משמעת דרקונית ותפיל את ההצעה של עמי אילון, נעלה את סעיף 4 כהסתייגות. כך שבכל מקרה חבל על הנוקשות. </w:t>
      </w:r>
    </w:p>
    <w:p w14:paraId="52D12B4E" w14:textId="77777777" w:rsidR="00226216" w:rsidRPr="00226216" w:rsidRDefault="00226216" w:rsidP="00226216">
      <w:pPr>
        <w:bidi/>
        <w:ind w:firstLine="654"/>
        <w:rPr>
          <w:rFonts w:cs="David" w:hint="cs"/>
          <w:rtl/>
        </w:rPr>
      </w:pPr>
    </w:p>
    <w:p w14:paraId="3D773431" w14:textId="77777777" w:rsidR="00226216" w:rsidRPr="00226216" w:rsidRDefault="00226216" w:rsidP="00226216">
      <w:pPr>
        <w:bidi/>
        <w:ind w:firstLine="654"/>
        <w:rPr>
          <w:rFonts w:cs="David" w:hint="cs"/>
          <w:rtl/>
        </w:rPr>
      </w:pPr>
      <w:r w:rsidRPr="00226216">
        <w:rPr>
          <w:rFonts w:cs="David" w:hint="cs"/>
          <w:rtl/>
        </w:rPr>
        <w:t xml:space="preserve">לגבי הדיבורים על הסכם, כן או לא. אין פה עניין של מתת חסד, יש פה דבר שצריך להיות קבוע בחוק, לא רק לסיטואציה שבה אנחנו נמצאים היום. אם חלילה בעוד שנה או בעוד שנתיים יש סיטואציה דומה, החוק צריך לתת הגנה לעובדים בכל המקרים האלה. לכן הדברים צריכים להיות ברורים ובהירים בחקיקה ולא בהסכם. </w:t>
      </w:r>
    </w:p>
    <w:p w14:paraId="211A0203" w14:textId="77777777" w:rsidR="00226216" w:rsidRPr="00226216" w:rsidRDefault="00226216" w:rsidP="00226216">
      <w:pPr>
        <w:bidi/>
        <w:ind w:firstLine="654"/>
        <w:rPr>
          <w:rFonts w:cs="David" w:hint="cs"/>
          <w:rtl/>
        </w:rPr>
      </w:pPr>
    </w:p>
    <w:p w14:paraId="7DCBE821" w14:textId="77777777" w:rsidR="00226216" w:rsidRPr="00226216" w:rsidRDefault="00226216" w:rsidP="00226216">
      <w:pPr>
        <w:pStyle w:val="Heading5"/>
        <w:jc w:val="left"/>
        <w:rPr>
          <w:rFonts w:hint="cs"/>
          <w:rtl/>
        </w:rPr>
      </w:pPr>
      <w:r w:rsidRPr="00226216">
        <w:rPr>
          <w:rFonts w:hint="cs"/>
          <w:u w:val="single"/>
          <w:rtl/>
        </w:rPr>
        <w:t>אביגדור יצחקי:</w:t>
      </w:r>
    </w:p>
    <w:p w14:paraId="12953F4A" w14:textId="77777777" w:rsidR="00226216" w:rsidRPr="00226216" w:rsidRDefault="00226216" w:rsidP="00226216">
      <w:pPr>
        <w:pStyle w:val="Heading5"/>
        <w:jc w:val="left"/>
        <w:rPr>
          <w:rFonts w:hint="cs"/>
          <w:rtl/>
        </w:rPr>
      </w:pPr>
    </w:p>
    <w:p w14:paraId="02A9B2C2" w14:textId="77777777" w:rsidR="00226216" w:rsidRPr="00226216" w:rsidRDefault="00226216" w:rsidP="00226216">
      <w:pPr>
        <w:bidi/>
        <w:ind w:firstLine="654"/>
        <w:rPr>
          <w:rFonts w:cs="David" w:hint="cs"/>
          <w:rtl/>
        </w:rPr>
      </w:pPr>
      <w:r w:rsidRPr="00226216">
        <w:rPr>
          <w:rFonts w:cs="David" w:hint="cs"/>
          <w:rtl/>
        </w:rPr>
        <w:t xml:space="preserve">אני רוצה להזכיר לכולכם שגם אני חתום על הצעת החוק. אני חושב שהדבר הזה מחייב פתרון, ופתרון מהיר. זאת הסיבה שבגללה חתמתי על הצעת החוק, כי אני חושב שאנחנו נמצאים במצב מיוחד, שבו עובדים לא יכולים להגיע לעבודה ולא רק בגלל שהם צריכים לשמור על ילדיהם. </w:t>
      </w:r>
    </w:p>
    <w:p w14:paraId="433B6AC8" w14:textId="77777777" w:rsidR="00226216" w:rsidRPr="00226216" w:rsidRDefault="00226216" w:rsidP="00226216">
      <w:pPr>
        <w:bidi/>
        <w:ind w:firstLine="654"/>
        <w:rPr>
          <w:rFonts w:cs="David" w:hint="cs"/>
          <w:rtl/>
        </w:rPr>
      </w:pPr>
    </w:p>
    <w:p w14:paraId="597C5E3D" w14:textId="77777777" w:rsidR="00226216" w:rsidRPr="00226216" w:rsidRDefault="00226216" w:rsidP="00226216">
      <w:pPr>
        <w:bidi/>
        <w:ind w:firstLine="654"/>
        <w:rPr>
          <w:rFonts w:cs="David" w:hint="cs"/>
          <w:rtl/>
        </w:rPr>
      </w:pPr>
      <w:r w:rsidRPr="00226216">
        <w:rPr>
          <w:rFonts w:cs="David" w:hint="cs"/>
          <w:rtl/>
        </w:rPr>
        <w:t xml:space="preserve">משיחה שקיימתי אתמול עם המעסיקים עולה שהצעת החוק לא מספיקה בעבורם והם חושבים שהם צריכים להיות מפוצים גם על דברים אחרים. </w:t>
      </w:r>
    </w:p>
    <w:p w14:paraId="13382401" w14:textId="77777777" w:rsidR="00226216" w:rsidRPr="00226216" w:rsidRDefault="00226216" w:rsidP="00226216">
      <w:pPr>
        <w:bidi/>
        <w:ind w:firstLine="654"/>
        <w:rPr>
          <w:rFonts w:cs="David" w:hint="cs"/>
          <w:rtl/>
        </w:rPr>
      </w:pPr>
    </w:p>
    <w:p w14:paraId="6BC9E5AB" w14:textId="77777777" w:rsidR="00226216" w:rsidRPr="00226216" w:rsidRDefault="00226216" w:rsidP="00226216">
      <w:pPr>
        <w:bidi/>
        <w:ind w:firstLine="654"/>
        <w:rPr>
          <w:rFonts w:cs="David" w:hint="cs"/>
          <w:rtl/>
        </w:rPr>
      </w:pPr>
      <w:r w:rsidRPr="00226216">
        <w:rPr>
          <w:rFonts w:cs="David" w:hint="cs"/>
          <w:rtl/>
        </w:rPr>
        <w:t xml:space="preserve">אני רוצה לגעת גם בנושאים אחרים שנידונו אתמול. יש שאלה מה התקופה של המצב הזה, האם הוא ייגמר יחסית מהר או אם הוא יתארך זמן רב. גם לזה צריכים לקבוע קריטריונים, כי ברור שככל שהמצב הזה מתארך הדברים האלה נעשים בצורה יותר קשה ויותר מסובכת, גם כלפי העובדים וגם כלפי המעסיקים. </w:t>
      </w:r>
    </w:p>
    <w:p w14:paraId="3B7CD0E0" w14:textId="77777777" w:rsidR="00226216" w:rsidRPr="00226216" w:rsidRDefault="00226216" w:rsidP="00226216">
      <w:pPr>
        <w:bidi/>
        <w:ind w:firstLine="654"/>
        <w:rPr>
          <w:rFonts w:cs="David" w:hint="cs"/>
          <w:rtl/>
        </w:rPr>
      </w:pPr>
    </w:p>
    <w:p w14:paraId="3E65EFAD" w14:textId="77777777" w:rsidR="00226216" w:rsidRPr="00226216" w:rsidRDefault="00226216" w:rsidP="00226216">
      <w:pPr>
        <w:bidi/>
        <w:ind w:firstLine="654"/>
        <w:rPr>
          <w:rFonts w:cs="David" w:hint="cs"/>
          <w:rtl/>
        </w:rPr>
      </w:pPr>
      <w:r w:rsidRPr="00226216">
        <w:rPr>
          <w:rFonts w:cs="David" w:hint="cs"/>
          <w:rtl/>
        </w:rPr>
        <w:t xml:space="preserve">יש פה הצעת חוק של ממשלת ישראל, שמונעת פיטורי עובדים. זאת אומרת, הנושא של הפיטורים נפתר בהצעת החוק הממשלתית. לכן כשמדברים על הסתייגויות כאלה ואחרות, צריך לבחון את הדברים לגופם. </w:t>
      </w:r>
    </w:p>
    <w:p w14:paraId="67A89291" w14:textId="77777777" w:rsidR="00226216" w:rsidRPr="00226216" w:rsidRDefault="00226216" w:rsidP="00226216">
      <w:pPr>
        <w:bidi/>
        <w:ind w:firstLine="654"/>
        <w:rPr>
          <w:rFonts w:cs="David" w:hint="cs"/>
          <w:rtl/>
        </w:rPr>
      </w:pPr>
    </w:p>
    <w:p w14:paraId="490BB2E5" w14:textId="77777777" w:rsidR="00226216" w:rsidRPr="00226216" w:rsidRDefault="00226216" w:rsidP="00226216">
      <w:pPr>
        <w:bidi/>
        <w:ind w:firstLine="654"/>
        <w:rPr>
          <w:rFonts w:cs="David" w:hint="cs"/>
          <w:rtl/>
        </w:rPr>
      </w:pPr>
      <w:r w:rsidRPr="00226216">
        <w:rPr>
          <w:rFonts w:cs="David" w:hint="cs"/>
          <w:rtl/>
        </w:rPr>
        <w:t xml:space="preserve">לגבי החלק השני, של השיפוי הממשלתי, בסופו של דבר צריך שיהיו לו גם המקורות. מאחר שהמעסיקים הם בתוך העניין כרגע, ההסתדרות בתוך העניין כרגע, אני רוצה להציע הצעה, כי אני לא רוצה שנצא מפה לא מאוחדים. יכול להיות מצב, וזה לא איום, שמישהו יחליט להיתלות בהצעת החוק הזאת ויגיד: אם זה מה שאתם רוצים, זה מה שתקבלו. אני לא רואה את היישום של הצעת החוק מחר או מחרתיים, לעומת הסכם שמכובד. אני לא מתעקש על ההסכם בגלל קואליציה, אני לא מתעקש בגלל שר אוצר או בגלל מעסיקים, אני מתעקש כי אני רוצה להגיע לסיכום שהוא טוב ולסיכום שיהיה מיושם במהירות הראויה. לכן אני רוצה להציע לוועדה, שבמקום שאני אבקש התייעצות סיעתית או כל דבר אחר, ילכו החברים שהציעו את ההצעה לשעה או שעתיים או שלוש, יישבו עם אותם גורמים שעכשיו מקיימים את המשא-ומתן ונתכנס פה פעם נוספת בשעה 2:00 או 3:00 ונצביע. אם הם לא ישוכנעו שבהסכם המתגבש יש פתרון שמיושם ממחר בבוקר, לא אחרי שלוש הקריאות, אנחנו בסופו של דבר נקבל את הדבר הנכון. לפי השיחות שקיימתי גם עם האוצר וגם עם המעסיקים, כרגע זה מפריע להם. לכן אני מציע, שבמקום להיחפז ולהיות כל כך נוקשים ונחושים ועקשנים, נעשה את הדבר הנכון, והוא לאפשר למציעי החוק ללכת אל המקורות שבהם מתגבש הסכם, לשבת אתם, לבדוק מה מתגבש, לבדוק את לוחות הזמנים ולחזור לכאן בעוד שלוש שעות  להצבעה. </w:t>
      </w:r>
    </w:p>
    <w:p w14:paraId="60DADC72" w14:textId="77777777" w:rsidR="00226216" w:rsidRPr="00226216" w:rsidRDefault="00226216" w:rsidP="00226216">
      <w:pPr>
        <w:bidi/>
        <w:ind w:firstLine="654"/>
        <w:rPr>
          <w:rFonts w:cs="David" w:hint="cs"/>
          <w:rtl/>
        </w:rPr>
      </w:pPr>
    </w:p>
    <w:p w14:paraId="4747F8C6" w14:textId="77777777" w:rsidR="00226216" w:rsidRPr="00226216" w:rsidRDefault="00226216" w:rsidP="00226216">
      <w:pPr>
        <w:pStyle w:val="Heading5"/>
        <w:jc w:val="left"/>
        <w:rPr>
          <w:rFonts w:hint="cs"/>
          <w:rtl/>
        </w:rPr>
      </w:pPr>
      <w:r w:rsidRPr="00226216">
        <w:rPr>
          <w:rFonts w:hint="cs"/>
          <w:u w:val="single"/>
          <w:rtl/>
        </w:rPr>
        <w:t>אסתרינה טרטמן:</w:t>
      </w:r>
    </w:p>
    <w:p w14:paraId="2F1FAB55" w14:textId="77777777" w:rsidR="00226216" w:rsidRPr="00226216" w:rsidRDefault="00226216" w:rsidP="00226216">
      <w:pPr>
        <w:pStyle w:val="Heading5"/>
        <w:jc w:val="left"/>
        <w:rPr>
          <w:rFonts w:hint="cs"/>
          <w:rtl/>
        </w:rPr>
      </w:pPr>
    </w:p>
    <w:p w14:paraId="6CFCA8D4" w14:textId="77777777" w:rsidR="00226216" w:rsidRPr="00226216" w:rsidRDefault="00226216" w:rsidP="00226216">
      <w:pPr>
        <w:bidi/>
        <w:ind w:firstLine="654"/>
        <w:rPr>
          <w:rFonts w:cs="David" w:hint="cs"/>
          <w:rtl/>
        </w:rPr>
      </w:pPr>
      <w:r w:rsidRPr="00226216">
        <w:rPr>
          <w:rFonts w:cs="David" w:hint="cs"/>
          <w:rtl/>
        </w:rPr>
        <w:t xml:space="preserve">אני חייבת להתייחס לאמירה.  </w:t>
      </w:r>
    </w:p>
    <w:p w14:paraId="33E5BBC3" w14:textId="77777777" w:rsidR="00226216" w:rsidRPr="00226216" w:rsidRDefault="00226216" w:rsidP="00226216">
      <w:pPr>
        <w:bidi/>
        <w:ind w:firstLine="654"/>
        <w:rPr>
          <w:rFonts w:cs="David" w:hint="cs"/>
          <w:rtl/>
        </w:rPr>
      </w:pPr>
    </w:p>
    <w:p w14:paraId="0F60ED4D"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היו"ר רוחמה אברהם:</w:t>
      </w:r>
    </w:p>
    <w:p w14:paraId="147C6510" w14:textId="77777777" w:rsidR="00226216" w:rsidRPr="00226216" w:rsidRDefault="00226216" w:rsidP="00226216">
      <w:pPr>
        <w:bidi/>
        <w:rPr>
          <w:rFonts w:cs="David" w:hint="cs"/>
          <w:rtl/>
        </w:rPr>
      </w:pPr>
    </w:p>
    <w:p w14:paraId="033DD23C" w14:textId="77777777" w:rsidR="00226216" w:rsidRPr="00226216" w:rsidRDefault="00226216" w:rsidP="00226216">
      <w:pPr>
        <w:bidi/>
        <w:ind w:firstLine="654"/>
        <w:rPr>
          <w:rFonts w:cs="David" w:hint="cs"/>
          <w:rtl/>
        </w:rPr>
      </w:pPr>
      <w:r w:rsidRPr="00226216">
        <w:rPr>
          <w:rFonts w:cs="David" w:hint="cs"/>
          <w:rtl/>
        </w:rPr>
        <w:t xml:space="preserve">את לא חייבת להתייחס. </w:t>
      </w:r>
    </w:p>
    <w:p w14:paraId="75B6FCD8" w14:textId="77777777" w:rsidR="00226216" w:rsidRPr="00226216" w:rsidRDefault="00226216" w:rsidP="00226216">
      <w:pPr>
        <w:bidi/>
        <w:ind w:firstLine="654"/>
        <w:rPr>
          <w:rFonts w:cs="David" w:hint="cs"/>
          <w:rtl/>
        </w:rPr>
      </w:pPr>
    </w:p>
    <w:p w14:paraId="080EDB64" w14:textId="77777777" w:rsidR="00226216" w:rsidRPr="00226216" w:rsidRDefault="00226216" w:rsidP="00226216">
      <w:pPr>
        <w:bidi/>
        <w:ind w:firstLine="654"/>
        <w:rPr>
          <w:rFonts w:cs="David" w:hint="cs"/>
          <w:rtl/>
        </w:rPr>
      </w:pPr>
      <w:r w:rsidRPr="00226216">
        <w:rPr>
          <w:rFonts w:cs="David" w:hint="cs"/>
          <w:rtl/>
        </w:rPr>
        <w:t xml:space="preserve">חבר הכנסת עמי אילון, בבקשה. </w:t>
      </w:r>
    </w:p>
    <w:p w14:paraId="3D034B8B" w14:textId="77777777" w:rsidR="00226216" w:rsidRPr="00226216" w:rsidRDefault="00226216" w:rsidP="00226216">
      <w:pPr>
        <w:bidi/>
        <w:ind w:firstLine="654"/>
        <w:rPr>
          <w:rFonts w:cs="David" w:hint="cs"/>
          <w:rtl/>
        </w:rPr>
      </w:pPr>
    </w:p>
    <w:p w14:paraId="4275E086" w14:textId="77777777" w:rsidR="00226216" w:rsidRPr="00226216" w:rsidRDefault="00226216" w:rsidP="00226216">
      <w:pPr>
        <w:bidi/>
        <w:rPr>
          <w:rFonts w:cs="David" w:hint="cs"/>
          <w:rtl/>
        </w:rPr>
      </w:pPr>
      <w:r w:rsidRPr="00226216">
        <w:rPr>
          <w:rFonts w:cs="David" w:hint="cs"/>
          <w:u w:val="single"/>
          <w:rtl/>
        </w:rPr>
        <w:t>עמי אילון:</w:t>
      </w:r>
    </w:p>
    <w:p w14:paraId="3F334407" w14:textId="77777777" w:rsidR="00226216" w:rsidRPr="00226216" w:rsidRDefault="00226216" w:rsidP="00226216">
      <w:pPr>
        <w:bidi/>
        <w:rPr>
          <w:rFonts w:cs="David" w:hint="cs"/>
          <w:rtl/>
        </w:rPr>
      </w:pPr>
    </w:p>
    <w:p w14:paraId="2CC5A818" w14:textId="77777777" w:rsidR="00226216" w:rsidRPr="00226216" w:rsidRDefault="00226216" w:rsidP="00226216">
      <w:pPr>
        <w:bidi/>
        <w:ind w:firstLine="654"/>
        <w:rPr>
          <w:rFonts w:cs="David" w:hint="cs"/>
          <w:rtl/>
        </w:rPr>
      </w:pPr>
      <w:r w:rsidRPr="00226216">
        <w:rPr>
          <w:rFonts w:cs="David" w:hint="cs"/>
          <w:rtl/>
        </w:rPr>
        <w:t xml:space="preserve">אני מזכיר שההצעה הוגשה יחד עם חבר הכנסת יורי שטרן, ולאורך כל הדרך עבדנו ביחד. אני רוצה להתייחס לכמה דברים שעלו פה בדיון. </w:t>
      </w:r>
    </w:p>
    <w:p w14:paraId="35CE7B9C" w14:textId="77777777" w:rsidR="00226216" w:rsidRPr="00226216" w:rsidRDefault="00226216" w:rsidP="00226216">
      <w:pPr>
        <w:bidi/>
        <w:ind w:firstLine="654"/>
        <w:rPr>
          <w:rFonts w:cs="David" w:hint="cs"/>
          <w:rtl/>
        </w:rPr>
      </w:pPr>
    </w:p>
    <w:p w14:paraId="4D68CFCF" w14:textId="77777777" w:rsidR="00226216" w:rsidRPr="00226216" w:rsidRDefault="00226216" w:rsidP="00226216">
      <w:pPr>
        <w:bidi/>
        <w:ind w:firstLine="654"/>
        <w:rPr>
          <w:rFonts w:cs="David" w:hint="cs"/>
          <w:rtl/>
        </w:rPr>
      </w:pPr>
      <w:r w:rsidRPr="00226216">
        <w:rPr>
          <w:rFonts w:cs="David" w:hint="cs"/>
          <w:rtl/>
        </w:rPr>
        <w:t xml:space="preserve">חבר הכנסת בן-ששון, כנראה לשנינו יש בעיה של מי שעדיין לא איבדו את הנאיביות שלהם במסדרונות. אני, לפחות, שומע את הדברים שלך ונזכר בעצמי איך הייתי לפני שבוע. השבוע האחרון עשה לי משהו, ואני מוכרח להודות שלמדתי כמה דברים. אני לא היסטוריון ואני לא רוצה לומר כרגע שלפני שבוע עשיתי טעות. בדיעבד אני לא חושב שעשיתי טעות. אבל אנחנו נמצאים פה אחרי שבוע, והשבוע הזה, לפחות מבחינתי, היה שבוע שלא הייתי בו בשום פגרה. נפגשתי עם שר האוצר, נפגשתי עם בכירי האוצר, הייתי בכל הדיונים שהיום חבר הכנסת יצחקי מציע לי לעשות, ואני כבר אחרי כל הדיונים האלה. חבר הכנסת יצחקי וכל מי שמציע לי ולחבר הכנסת שטרן לדחות את ההצעה שלנו בעוד שעתיים, בעוד ארבע, כנראה לא היה פה לפני שבוע, הוא כנראה לא היה אתי ועם חבר הכנסת יצחקי ועם חברת הכנסת רוחמה אברהם ועם חבר הכנסת יורי שטרן, שבין טיפול לטיפול הוא הגיע למסדרונות האוצר ושמע שם את כל מה שעכשיו אולי הוא ישמע בשעתיים הקרובות. </w:t>
      </w:r>
    </w:p>
    <w:p w14:paraId="48F9249F" w14:textId="77777777" w:rsidR="00226216" w:rsidRPr="00226216" w:rsidRDefault="00226216" w:rsidP="00226216">
      <w:pPr>
        <w:bidi/>
        <w:ind w:firstLine="654"/>
        <w:rPr>
          <w:rFonts w:cs="David" w:hint="cs"/>
          <w:rtl/>
        </w:rPr>
      </w:pPr>
    </w:p>
    <w:p w14:paraId="18FEBB3C" w14:textId="77777777" w:rsidR="00226216" w:rsidRPr="00226216" w:rsidRDefault="00226216" w:rsidP="00226216">
      <w:pPr>
        <w:bidi/>
        <w:ind w:firstLine="654"/>
        <w:rPr>
          <w:rFonts w:cs="David" w:hint="cs"/>
          <w:rtl/>
        </w:rPr>
      </w:pPr>
      <w:r w:rsidRPr="00226216">
        <w:rPr>
          <w:rFonts w:cs="David" w:hint="cs"/>
          <w:rtl/>
        </w:rPr>
        <w:t xml:space="preserve">בעיית אגו יש לא רק לחברי כנסת, כנראה יש גם לשרים בממשלה. ברגע שהצעתי את ההצעה התקשר אלי חבר הכנסת יצחקי ושאל אותי האם אני רוצה את הפרסום ואת הקרדיט או האם אני רוצה שבאמת יקרה משהו. השבתי לו שאנחנו גם ידידים וגם באים מאותם מחוזות, ואין לי כל בעיה שהקרדיט שלי יימחק ולא יוזכר בדברי ימי הכנסת. </w:t>
      </w:r>
    </w:p>
    <w:p w14:paraId="7F61AD9B" w14:textId="77777777" w:rsidR="00226216" w:rsidRPr="00226216" w:rsidRDefault="00226216" w:rsidP="00226216">
      <w:pPr>
        <w:bidi/>
        <w:ind w:firstLine="654"/>
        <w:rPr>
          <w:rFonts w:cs="David" w:hint="cs"/>
          <w:rtl/>
        </w:rPr>
      </w:pPr>
    </w:p>
    <w:p w14:paraId="614E1814" w14:textId="77777777" w:rsidR="00226216" w:rsidRPr="00226216" w:rsidRDefault="00226216" w:rsidP="00226216">
      <w:pPr>
        <w:pStyle w:val="Heading5"/>
        <w:jc w:val="left"/>
        <w:rPr>
          <w:rFonts w:hint="cs"/>
          <w:rtl/>
        </w:rPr>
      </w:pPr>
      <w:r w:rsidRPr="00226216">
        <w:rPr>
          <w:rFonts w:hint="cs"/>
          <w:u w:val="single"/>
          <w:rtl/>
        </w:rPr>
        <w:t>מנחם בן-ששון:</w:t>
      </w:r>
    </w:p>
    <w:p w14:paraId="0BFEB260" w14:textId="77777777" w:rsidR="00226216" w:rsidRPr="00226216" w:rsidRDefault="00226216" w:rsidP="00226216">
      <w:pPr>
        <w:pStyle w:val="Heading5"/>
        <w:jc w:val="left"/>
        <w:rPr>
          <w:rFonts w:hint="cs"/>
          <w:rtl/>
        </w:rPr>
      </w:pPr>
    </w:p>
    <w:p w14:paraId="450DD10F" w14:textId="77777777" w:rsidR="00226216" w:rsidRPr="00226216" w:rsidRDefault="00226216" w:rsidP="00226216">
      <w:pPr>
        <w:bidi/>
        <w:ind w:firstLine="654"/>
        <w:rPr>
          <w:rFonts w:cs="David" w:hint="cs"/>
          <w:rtl/>
        </w:rPr>
      </w:pPr>
      <w:r w:rsidRPr="00226216">
        <w:rPr>
          <w:rFonts w:cs="David" w:hint="cs"/>
          <w:rtl/>
        </w:rPr>
        <w:t xml:space="preserve">אמרת את זה גם בוועדה. </w:t>
      </w:r>
    </w:p>
    <w:p w14:paraId="3E1A1187" w14:textId="77777777" w:rsidR="00226216" w:rsidRPr="00226216" w:rsidRDefault="00226216" w:rsidP="00226216">
      <w:pPr>
        <w:bidi/>
        <w:ind w:firstLine="654"/>
        <w:rPr>
          <w:rFonts w:cs="David" w:hint="cs"/>
          <w:rtl/>
        </w:rPr>
      </w:pPr>
    </w:p>
    <w:p w14:paraId="091F4329" w14:textId="77777777" w:rsidR="00226216" w:rsidRPr="00226216" w:rsidRDefault="00226216" w:rsidP="00226216">
      <w:pPr>
        <w:bidi/>
        <w:rPr>
          <w:rFonts w:cs="David" w:hint="cs"/>
          <w:rtl/>
        </w:rPr>
      </w:pPr>
      <w:r w:rsidRPr="00226216">
        <w:rPr>
          <w:rFonts w:cs="David" w:hint="cs"/>
          <w:u w:val="single"/>
          <w:rtl/>
        </w:rPr>
        <w:t>עמי אילון:</w:t>
      </w:r>
    </w:p>
    <w:p w14:paraId="0F602A94" w14:textId="77777777" w:rsidR="00226216" w:rsidRPr="00226216" w:rsidRDefault="00226216" w:rsidP="00226216">
      <w:pPr>
        <w:bidi/>
        <w:rPr>
          <w:rFonts w:cs="David" w:hint="cs"/>
          <w:rtl/>
        </w:rPr>
      </w:pPr>
    </w:p>
    <w:p w14:paraId="774E2975" w14:textId="77777777" w:rsidR="00226216" w:rsidRPr="00226216" w:rsidRDefault="00226216" w:rsidP="00226216">
      <w:pPr>
        <w:bidi/>
        <w:ind w:firstLine="654"/>
        <w:rPr>
          <w:rFonts w:cs="David" w:hint="cs"/>
          <w:rtl/>
        </w:rPr>
      </w:pPr>
      <w:r w:rsidRPr="00226216">
        <w:rPr>
          <w:rFonts w:cs="David" w:hint="cs"/>
          <w:rtl/>
        </w:rPr>
        <w:t xml:space="preserve">אני אומר לכם, שבמשך כל השבוע האחרון הסתובבתי גם במסדרונות האוצר ונפגשתי עם כל מי שיכול היה לתת לי תשובות, ולא קיבלתי שום תשובה. עכשיו באים אלי ואומרים לי את אותו דבר שאמרו לי לפני שבוע. </w:t>
      </w:r>
    </w:p>
    <w:p w14:paraId="0C996877" w14:textId="77777777" w:rsidR="00226216" w:rsidRPr="00226216" w:rsidRDefault="00226216" w:rsidP="00226216">
      <w:pPr>
        <w:bidi/>
        <w:ind w:firstLine="654"/>
        <w:rPr>
          <w:rFonts w:cs="David" w:hint="cs"/>
          <w:rtl/>
        </w:rPr>
      </w:pPr>
    </w:p>
    <w:p w14:paraId="7449538D" w14:textId="77777777" w:rsidR="00226216" w:rsidRPr="00226216" w:rsidRDefault="00226216" w:rsidP="00226216">
      <w:pPr>
        <w:pStyle w:val="Heading5"/>
        <w:jc w:val="left"/>
        <w:rPr>
          <w:rFonts w:hint="cs"/>
          <w:rtl/>
        </w:rPr>
      </w:pPr>
      <w:r w:rsidRPr="00226216">
        <w:rPr>
          <w:rFonts w:hint="cs"/>
          <w:u w:val="single"/>
          <w:rtl/>
        </w:rPr>
        <w:t>אביגדור יצחקי:</w:t>
      </w:r>
    </w:p>
    <w:p w14:paraId="3C173C83" w14:textId="77777777" w:rsidR="00226216" w:rsidRPr="00226216" w:rsidRDefault="00226216" w:rsidP="00226216">
      <w:pPr>
        <w:pStyle w:val="Heading5"/>
        <w:jc w:val="left"/>
        <w:rPr>
          <w:rFonts w:hint="cs"/>
          <w:rtl/>
        </w:rPr>
      </w:pPr>
    </w:p>
    <w:p w14:paraId="627943D5" w14:textId="77777777" w:rsidR="00226216" w:rsidRPr="00226216" w:rsidRDefault="00226216" w:rsidP="00226216">
      <w:pPr>
        <w:bidi/>
        <w:ind w:firstLine="654"/>
        <w:rPr>
          <w:rFonts w:cs="David" w:hint="cs"/>
          <w:rtl/>
        </w:rPr>
      </w:pPr>
      <w:r w:rsidRPr="00226216">
        <w:rPr>
          <w:rFonts w:cs="David" w:hint="cs"/>
          <w:rtl/>
        </w:rPr>
        <w:t xml:space="preserve">אחרי משא-ומתן ממצה. אני מתייחס לעובדות. </w:t>
      </w:r>
    </w:p>
    <w:p w14:paraId="612C1ED7" w14:textId="77777777" w:rsidR="00226216" w:rsidRPr="00226216" w:rsidRDefault="00226216" w:rsidP="00226216">
      <w:pPr>
        <w:bidi/>
        <w:ind w:firstLine="654"/>
        <w:rPr>
          <w:rFonts w:cs="David" w:hint="cs"/>
          <w:rtl/>
        </w:rPr>
      </w:pPr>
    </w:p>
    <w:p w14:paraId="74A7FD7C" w14:textId="77777777" w:rsidR="00226216" w:rsidRPr="00226216" w:rsidRDefault="00226216" w:rsidP="00226216">
      <w:pPr>
        <w:bidi/>
        <w:rPr>
          <w:rFonts w:cs="David" w:hint="cs"/>
          <w:rtl/>
        </w:rPr>
      </w:pPr>
      <w:r w:rsidRPr="00226216">
        <w:rPr>
          <w:rFonts w:cs="David" w:hint="cs"/>
          <w:u w:val="single"/>
          <w:rtl/>
        </w:rPr>
        <w:t>עמי אילון:</w:t>
      </w:r>
    </w:p>
    <w:p w14:paraId="6BB48703" w14:textId="77777777" w:rsidR="00226216" w:rsidRPr="00226216" w:rsidRDefault="00226216" w:rsidP="00226216">
      <w:pPr>
        <w:bidi/>
        <w:rPr>
          <w:rFonts w:cs="David" w:hint="cs"/>
          <w:rtl/>
        </w:rPr>
      </w:pPr>
    </w:p>
    <w:p w14:paraId="07AC7FCB" w14:textId="77777777" w:rsidR="00226216" w:rsidRPr="00226216" w:rsidRDefault="00226216" w:rsidP="00226216">
      <w:pPr>
        <w:bidi/>
        <w:ind w:firstLine="654"/>
        <w:rPr>
          <w:rFonts w:cs="David" w:hint="cs"/>
          <w:rtl/>
        </w:rPr>
      </w:pPr>
      <w:r w:rsidRPr="00226216">
        <w:rPr>
          <w:rFonts w:cs="David" w:hint="cs"/>
          <w:rtl/>
        </w:rPr>
        <w:t xml:space="preserve">גם אני מתייחס לעובדות, ואני נותן את העובדות כפי שאני מבין אותן. לי אישית אין כל בעיה אם הדיונים בין המעסיקים לבין נציגי העובדים לבין האוצר יימשכו, ואני לא רואה למה הדיונים האלה צריכים להיפסק אם הוועדה תיתן פטור. אם הדיונים האלה ייפסקו, זאת רק בעיית אגו. אני לא מעלה על דעתי, שכאשר הקטיושות נופלות וצה"ל פועל, שר האוצר, בגלל סיבות אגו, יפסיק את הדיונים המאוד מבורכים שהוא עושה עם כל מי שהוא צריך לעשות. </w:t>
      </w:r>
    </w:p>
    <w:p w14:paraId="7FAF5267" w14:textId="77777777" w:rsidR="00226216" w:rsidRPr="00226216" w:rsidRDefault="00226216" w:rsidP="00226216">
      <w:pPr>
        <w:bidi/>
        <w:ind w:firstLine="654"/>
        <w:rPr>
          <w:rFonts w:cs="David" w:hint="cs"/>
          <w:rtl/>
        </w:rPr>
      </w:pPr>
    </w:p>
    <w:p w14:paraId="03F93A73" w14:textId="77777777" w:rsidR="00226216" w:rsidRPr="00226216" w:rsidRDefault="00226216" w:rsidP="00226216">
      <w:pPr>
        <w:pStyle w:val="Heading5"/>
        <w:jc w:val="left"/>
        <w:rPr>
          <w:rFonts w:hint="cs"/>
          <w:rtl/>
        </w:rPr>
      </w:pPr>
      <w:r w:rsidRPr="00226216">
        <w:rPr>
          <w:rFonts w:hint="cs"/>
          <w:u w:val="single"/>
          <w:rtl/>
        </w:rPr>
        <w:t>אביגדור יצחקי:</w:t>
      </w:r>
    </w:p>
    <w:p w14:paraId="0B43F92A" w14:textId="77777777" w:rsidR="00226216" w:rsidRPr="00226216" w:rsidRDefault="00226216" w:rsidP="00226216">
      <w:pPr>
        <w:pStyle w:val="Heading5"/>
        <w:jc w:val="left"/>
        <w:rPr>
          <w:rFonts w:hint="cs"/>
          <w:rtl/>
        </w:rPr>
      </w:pPr>
    </w:p>
    <w:p w14:paraId="49BA7A41" w14:textId="77777777" w:rsidR="00226216" w:rsidRPr="00226216" w:rsidRDefault="00226216" w:rsidP="00226216">
      <w:pPr>
        <w:bidi/>
        <w:ind w:firstLine="654"/>
        <w:rPr>
          <w:rFonts w:cs="David" w:hint="cs"/>
          <w:rtl/>
        </w:rPr>
      </w:pPr>
      <w:r w:rsidRPr="00226216">
        <w:rPr>
          <w:rFonts w:cs="David" w:hint="cs"/>
          <w:rtl/>
        </w:rPr>
        <w:t>אתה מוכן להזמין את שר האוצר לפה עכשיו?</w:t>
      </w:r>
    </w:p>
    <w:p w14:paraId="11F0D9B8" w14:textId="77777777" w:rsidR="00226216" w:rsidRPr="00226216" w:rsidRDefault="00226216" w:rsidP="00226216">
      <w:pPr>
        <w:bidi/>
        <w:ind w:firstLine="654"/>
        <w:rPr>
          <w:rFonts w:cs="David" w:hint="cs"/>
          <w:rtl/>
        </w:rPr>
      </w:pPr>
    </w:p>
    <w:p w14:paraId="5FDD33F8"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עמי אילון:</w:t>
      </w:r>
    </w:p>
    <w:p w14:paraId="441F9FEA" w14:textId="77777777" w:rsidR="00226216" w:rsidRPr="00226216" w:rsidRDefault="00226216" w:rsidP="00226216">
      <w:pPr>
        <w:bidi/>
        <w:rPr>
          <w:rFonts w:cs="David" w:hint="cs"/>
          <w:rtl/>
        </w:rPr>
      </w:pPr>
    </w:p>
    <w:p w14:paraId="0C46A04A" w14:textId="77777777" w:rsidR="00226216" w:rsidRPr="00226216" w:rsidRDefault="00226216" w:rsidP="00226216">
      <w:pPr>
        <w:bidi/>
        <w:ind w:firstLine="654"/>
        <w:rPr>
          <w:rFonts w:cs="David" w:hint="cs"/>
          <w:rtl/>
        </w:rPr>
      </w:pPr>
      <w:r w:rsidRPr="00226216">
        <w:rPr>
          <w:rFonts w:cs="David" w:hint="cs"/>
          <w:rtl/>
        </w:rPr>
        <w:t xml:space="preserve">לי אין שום בעיה. יש לי סמכות להזמין? אני אזמין את כל מי שיש לי סמכות להזמין אותו. עם שר האוצר נפגשתי. </w:t>
      </w:r>
    </w:p>
    <w:p w14:paraId="0C7FE6EA" w14:textId="77777777" w:rsidR="00226216" w:rsidRPr="00226216" w:rsidRDefault="00226216" w:rsidP="00226216">
      <w:pPr>
        <w:bidi/>
        <w:ind w:firstLine="654"/>
        <w:rPr>
          <w:rFonts w:cs="David" w:hint="cs"/>
          <w:rtl/>
        </w:rPr>
      </w:pPr>
    </w:p>
    <w:p w14:paraId="21CA630B" w14:textId="77777777" w:rsidR="00226216" w:rsidRPr="00226216" w:rsidRDefault="00226216" w:rsidP="00226216">
      <w:pPr>
        <w:bidi/>
        <w:rPr>
          <w:rFonts w:cs="David" w:hint="cs"/>
          <w:u w:val="single"/>
          <w:rtl/>
        </w:rPr>
      </w:pPr>
      <w:r w:rsidRPr="00226216">
        <w:rPr>
          <w:rFonts w:cs="David" w:hint="cs"/>
          <w:u w:val="single"/>
          <w:rtl/>
        </w:rPr>
        <w:t>גדעון סער:</w:t>
      </w:r>
    </w:p>
    <w:p w14:paraId="6C467423" w14:textId="77777777" w:rsidR="00226216" w:rsidRPr="00226216" w:rsidRDefault="00226216" w:rsidP="00226216">
      <w:pPr>
        <w:bidi/>
        <w:rPr>
          <w:rFonts w:cs="David" w:hint="cs"/>
          <w:u w:val="single"/>
          <w:rtl/>
        </w:rPr>
      </w:pPr>
    </w:p>
    <w:p w14:paraId="65E24611" w14:textId="77777777" w:rsidR="00226216" w:rsidRPr="00226216" w:rsidRDefault="00226216" w:rsidP="00226216">
      <w:pPr>
        <w:bidi/>
        <w:ind w:firstLine="654"/>
        <w:rPr>
          <w:rFonts w:cs="David" w:hint="cs"/>
          <w:rtl/>
        </w:rPr>
      </w:pPr>
      <w:r w:rsidRPr="00226216">
        <w:rPr>
          <w:rFonts w:cs="David" w:hint="cs"/>
          <w:rtl/>
        </w:rPr>
        <w:t xml:space="preserve">זה פיליבסטר שנועד למנוע הצבעה. </w:t>
      </w:r>
    </w:p>
    <w:p w14:paraId="34A6F4FC" w14:textId="77777777" w:rsidR="00226216" w:rsidRPr="00226216" w:rsidRDefault="00226216" w:rsidP="00226216">
      <w:pPr>
        <w:bidi/>
        <w:ind w:firstLine="654"/>
        <w:rPr>
          <w:rFonts w:cs="David" w:hint="cs"/>
          <w:rtl/>
        </w:rPr>
      </w:pPr>
    </w:p>
    <w:p w14:paraId="0411363A" w14:textId="77777777" w:rsidR="00226216" w:rsidRPr="00226216" w:rsidRDefault="00226216" w:rsidP="00226216">
      <w:pPr>
        <w:pStyle w:val="Heading5"/>
        <w:jc w:val="left"/>
        <w:rPr>
          <w:rFonts w:hint="cs"/>
          <w:rtl/>
        </w:rPr>
      </w:pPr>
      <w:r w:rsidRPr="00226216">
        <w:rPr>
          <w:rFonts w:hint="cs"/>
          <w:u w:val="single"/>
          <w:rtl/>
        </w:rPr>
        <w:t>אביגדור יצחקי:</w:t>
      </w:r>
    </w:p>
    <w:p w14:paraId="2359F7E9" w14:textId="77777777" w:rsidR="00226216" w:rsidRPr="00226216" w:rsidRDefault="00226216" w:rsidP="00226216">
      <w:pPr>
        <w:pStyle w:val="Heading5"/>
        <w:jc w:val="left"/>
        <w:rPr>
          <w:rFonts w:hint="cs"/>
          <w:rtl/>
        </w:rPr>
      </w:pPr>
    </w:p>
    <w:p w14:paraId="4D8858E5" w14:textId="77777777" w:rsidR="00226216" w:rsidRPr="00226216" w:rsidRDefault="00226216" w:rsidP="00226216">
      <w:pPr>
        <w:bidi/>
        <w:ind w:firstLine="654"/>
        <w:rPr>
          <w:rFonts w:cs="David" w:hint="cs"/>
          <w:rtl/>
        </w:rPr>
      </w:pPr>
      <w:r w:rsidRPr="00226216">
        <w:rPr>
          <w:rFonts w:cs="David" w:hint="cs"/>
          <w:rtl/>
        </w:rPr>
        <w:t xml:space="preserve">הפרובוקציה הזאת רק מזיקה לעניין. </w:t>
      </w:r>
    </w:p>
    <w:p w14:paraId="02C72C53" w14:textId="77777777" w:rsidR="00226216" w:rsidRPr="00226216" w:rsidRDefault="00226216" w:rsidP="00226216">
      <w:pPr>
        <w:bidi/>
        <w:ind w:firstLine="654"/>
        <w:rPr>
          <w:rFonts w:cs="David" w:hint="cs"/>
          <w:rtl/>
        </w:rPr>
      </w:pPr>
    </w:p>
    <w:p w14:paraId="2DFC2B8B" w14:textId="77777777" w:rsidR="00226216" w:rsidRPr="00226216" w:rsidRDefault="00226216" w:rsidP="00226216">
      <w:pPr>
        <w:bidi/>
        <w:rPr>
          <w:rFonts w:cs="David" w:hint="cs"/>
          <w:u w:val="single"/>
          <w:rtl/>
        </w:rPr>
      </w:pPr>
      <w:r w:rsidRPr="00226216">
        <w:rPr>
          <w:rFonts w:cs="David" w:hint="cs"/>
          <w:u w:val="single"/>
          <w:rtl/>
        </w:rPr>
        <w:t>גדעון סער:</w:t>
      </w:r>
    </w:p>
    <w:p w14:paraId="3E1F409A" w14:textId="77777777" w:rsidR="00226216" w:rsidRPr="00226216" w:rsidRDefault="00226216" w:rsidP="00226216">
      <w:pPr>
        <w:bidi/>
        <w:rPr>
          <w:rFonts w:cs="David" w:hint="cs"/>
          <w:u w:val="single"/>
          <w:rtl/>
        </w:rPr>
      </w:pPr>
    </w:p>
    <w:p w14:paraId="4FFE1AE7" w14:textId="77777777" w:rsidR="00226216" w:rsidRPr="00226216" w:rsidRDefault="00226216" w:rsidP="00226216">
      <w:pPr>
        <w:bidi/>
        <w:ind w:firstLine="654"/>
        <w:rPr>
          <w:rFonts w:cs="David" w:hint="cs"/>
          <w:rtl/>
        </w:rPr>
      </w:pPr>
      <w:r w:rsidRPr="00226216">
        <w:rPr>
          <w:rFonts w:cs="David" w:hint="cs"/>
          <w:rtl/>
        </w:rPr>
        <w:t xml:space="preserve">זאת לא פרובוקציה. באת לכאן לפני שבוע וביקשת לדחות בשבוע. הממשלה יכלה לפתור את זה כבר מזמן. לממשלה היו שבועיים. </w:t>
      </w:r>
    </w:p>
    <w:p w14:paraId="625AEA48" w14:textId="77777777" w:rsidR="00226216" w:rsidRPr="00226216" w:rsidRDefault="00226216" w:rsidP="00226216">
      <w:pPr>
        <w:bidi/>
        <w:ind w:firstLine="654"/>
        <w:rPr>
          <w:rFonts w:cs="David" w:hint="cs"/>
          <w:rtl/>
        </w:rPr>
      </w:pPr>
    </w:p>
    <w:p w14:paraId="54DAA83E" w14:textId="77777777" w:rsidR="00226216" w:rsidRPr="00226216" w:rsidRDefault="00226216" w:rsidP="00226216">
      <w:pPr>
        <w:bidi/>
        <w:rPr>
          <w:rFonts w:cs="David" w:hint="cs"/>
          <w:rtl/>
        </w:rPr>
      </w:pPr>
      <w:r w:rsidRPr="00226216">
        <w:rPr>
          <w:rFonts w:cs="David" w:hint="cs"/>
          <w:u w:val="single"/>
          <w:rtl/>
        </w:rPr>
        <w:t>היו"ר רוחמה אברהם:</w:t>
      </w:r>
    </w:p>
    <w:p w14:paraId="6375356D" w14:textId="77777777" w:rsidR="00226216" w:rsidRPr="00226216" w:rsidRDefault="00226216" w:rsidP="00226216">
      <w:pPr>
        <w:bidi/>
        <w:rPr>
          <w:rFonts w:cs="David" w:hint="cs"/>
          <w:rtl/>
        </w:rPr>
      </w:pPr>
    </w:p>
    <w:p w14:paraId="228F8DD0" w14:textId="77777777" w:rsidR="00226216" w:rsidRPr="00226216" w:rsidRDefault="00226216" w:rsidP="00226216">
      <w:pPr>
        <w:bidi/>
        <w:ind w:firstLine="654"/>
        <w:rPr>
          <w:rFonts w:cs="David" w:hint="cs"/>
          <w:rtl/>
        </w:rPr>
      </w:pPr>
      <w:r w:rsidRPr="00226216">
        <w:rPr>
          <w:rFonts w:cs="David" w:hint="cs"/>
          <w:rtl/>
        </w:rPr>
        <w:t xml:space="preserve">חבר הכנסת סער, אני קוראת אותך לסדר. </w:t>
      </w:r>
    </w:p>
    <w:p w14:paraId="784017A9" w14:textId="77777777" w:rsidR="00226216" w:rsidRPr="00226216" w:rsidRDefault="00226216" w:rsidP="00226216">
      <w:pPr>
        <w:pStyle w:val="Heading5"/>
        <w:jc w:val="left"/>
        <w:rPr>
          <w:rFonts w:hint="cs"/>
          <w:rtl/>
        </w:rPr>
      </w:pPr>
    </w:p>
    <w:p w14:paraId="4DD8A9F3" w14:textId="77777777" w:rsidR="00226216" w:rsidRPr="00226216" w:rsidRDefault="00226216" w:rsidP="00226216">
      <w:pPr>
        <w:pStyle w:val="Heading5"/>
        <w:jc w:val="left"/>
        <w:rPr>
          <w:rFonts w:hint="cs"/>
          <w:rtl/>
        </w:rPr>
      </w:pPr>
      <w:r w:rsidRPr="00226216">
        <w:rPr>
          <w:rFonts w:hint="cs"/>
          <w:u w:val="single"/>
          <w:rtl/>
        </w:rPr>
        <w:t>אביגדור יצחקי:</w:t>
      </w:r>
    </w:p>
    <w:p w14:paraId="0BFCBD5A" w14:textId="77777777" w:rsidR="00226216" w:rsidRPr="00226216" w:rsidRDefault="00226216" w:rsidP="00226216">
      <w:pPr>
        <w:pStyle w:val="Heading5"/>
        <w:jc w:val="left"/>
        <w:rPr>
          <w:rFonts w:hint="cs"/>
          <w:rtl/>
        </w:rPr>
      </w:pPr>
    </w:p>
    <w:p w14:paraId="79F8D2A6" w14:textId="77777777" w:rsidR="00226216" w:rsidRPr="00226216" w:rsidRDefault="00226216" w:rsidP="00226216">
      <w:pPr>
        <w:bidi/>
        <w:rPr>
          <w:rFonts w:cs="David" w:hint="cs"/>
          <w:rtl/>
        </w:rPr>
      </w:pPr>
      <w:r w:rsidRPr="00226216">
        <w:rPr>
          <w:rFonts w:cs="David" w:hint="cs"/>
          <w:rtl/>
        </w:rPr>
        <w:tab/>
        <w:t xml:space="preserve"> תדבר עם עופר עיני ותשאל אם הוא רוצה שזה יקרה. </w:t>
      </w:r>
    </w:p>
    <w:p w14:paraId="59B629E8" w14:textId="77777777" w:rsidR="00226216" w:rsidRPr="00226216" w:rsidRDefault="00226216" w:rsidP="00226216">
      <w:pPr>
        <w:bidi/>
        <w:rPr>
          <w:rFonts w:cs="David" w:hint="cs"/>
          <w:rtl/>
        </w:rPr>
      </w:pPr>
    </w:p>
    <w:p w14:paraId="3C729002" w14:textId="77777777" w:rsidR="00226216" w:rsidRPr="00226216" w:rsidRDefault="00226216" w:rsidP="00226216">
      <w:pPr>
        <w:bidi/>
        <w:rPr>
          <w:rFonts w:cs="David" w:hint="cs"/>
          <w:rtl/>
        </w:rPr>
      </w:pPr>
      <w:r w:rsidRPr="00226216">
        <w:rPr>
          <w:rFonts w:cs="David" w:hint="cs"/>
          <w:u w:val="single"/>
          <w:rtl/>
        </w:rPr>
        <w:t>עמי אילון:</w:t>
      </w:r>
    </w:p>
    <w:p w14:paraId="120B77B1" w14:textId="77777777" w:rsidR="00226216" w:rsidRPr="00226216" w:rsidRDefault="00226216" w:rsidP="00226216">
      <w:pPr>
        <w:bidi/>
        <w:rPr>
          <w:rFonts w:cs="David" w:hint="cs"/>
          <w:rtl/>
        </w:rPr>
      </w:pPr>
    </w:p>
    <w:p w14:paraId="5CFB8868" w14:textId="77777777" w:rsidR="00226216" w:rsidRPr="00226216" w:rsidRDefault="00226216" w:rsidP="00226216">
      <w:pPr>
        <w:bidi/>
        <w:rPr>
          <w:rFonts w:cs="David" w:hint="cs"/>
          <w:rtl/>
        </w:rPr>
      </w:pPr>
      <w:r w:rsidRPr="00226216">
        <w:rPr>
          <w:rFonts w:cs="David" w:hint="cs"/>
          <w:rtl/>
        </w:rPr>
        <w:tab/>
        <w:t xml:space="preserve"> קיבלתי מכתבים מעופר עיני וקיבלתי מכתב משרגא ברוש, והם פונים לשר האוצר ואומרים לו שהצעת חבר הכנסת טובה. אם הם רוצים למשוך את הפנייה אלי, אני שמח. אף אחד לא פנה אלי. אני רק שומע אותך שלדעתם הצעת החוק שלי מזיקה. </w:t>
      </w:r>
    </w:p>
    <w:p w14:paraId="38ACE615" w14:textId="77777777" w:rsidR="00226216" w:rsidRPr="00226216" w:rsidRDefault="00226216" w:rsidP="00226216">
      <w:pPr>
        <w:bidi/>
        <w:rPr>
          <w:rFonts w:cs="David" w:hint="cs"/>
          <w:rtl/>
        </w:rPr>
      </w:pPr>
    </w:p>
    <w:p w14:paraId="5C038779" w14:textId="77777777" w:rsidR="00226216" w:rsidRPr="00226216" w:rsidRDefault="00226216" w:rsidP="00226216">
      <w:pPr>
        <w:bidi/>
        <w:rPr>
          <w:rFonts w:cs="David" w:hint="cs"/>
          <w:u w:val="single"/>
          <w:rtl/>
        </w:rPr>
      </w:pPr>
      <w:r w:rsidRPr="00226216">
        <w:rPr>
          <w:rFonts w:cs="David" w:hint="cs"/>
          <w:u w:val="single"/>
          <w:rtl/>
        </w:rPr>
        <w:t>גדעון סער:</w:t>
      </w:r>
    </w:p>
    <w:p w14:paraId="0E71109D" w14:textId="77777777" w:rsidR="00226216" w:rsidRPr="00226216" w:rsidRDefault="00226216" w:rsidP="00226216">
      <w:pPr>
        <w:bidi/>
        <w:rPr>
          <w:rFonts w:cs="David" w:hint="cs"/>
          <w:u w:val="single"/>
          <w:rtl/>
        </w:rPr>
      </w:pPr>
    </w:p>
    <w:p w14:paraId="229720D7" w14:textId="77777777" w:rsidR="00226216" w:rsidRPr="00226216" w:rsidRDefault="00226216" w:rsidP="00226216">
      <w:pPr>
        <w:bidi/>
        <w:rPr>
          <w:rFonts w:cs="David" w:hint="cs"/>
          <w:rtl/>
        </w:rPr>
      </w:pPr>
      <w:r w:rsidRPr="00226216">
        <w:rPr>
          <w:rFonts w:cs="David" w:hint="cs"/>
          <w:rtl/>
        </w:rPr>
        <w:tab/>
        <w:t xml:space="preserve"> שיגידו את זה בוועדת העבודה אחרי הקריאה הטרומית. </w:t>
      </w:r>
    </w:p>
    <w:p w14:paraId="1AD3AEBA" w14:textId="77777777" w:rsidR="00226216" w:rsidRPr="00226216" w:rsidRDefault="00226216" w:rsidP="00226216">
      <w:pPr>
        <w:bidi/>
        <w:rPr>
          <w:rFonts w:cs="David" w:hint="cs"/>
          <w:rtl/>
        </w:rPr>
      </w:pPr>
    </w:p>
    <w:p w14:paraId="45E2C826" w14:textId="77777777" w:rsidR="00226216" w:rsidRPr="00226216" w:rsidRDefault="00226216" w:rsidP="00226216">
      <w:pPr>
        <w:pStyle w:val="Heading5"/>
        <w:jc w:val="left"/>
        <w:rPr>
          <w:rFonts w:hint="cs"/>
          <w:rtl/>
        </w:rPr>
      </w:pPr>
      <w:r w:rsidRPr="00226216">
        <w:rPr>
          <w:rFonts w:hint="cs"/>
          <w:u w:val="single"/>
          <w:rtl/>
        </w:rPr>
        <w:t>אביגדור יצחקי:</w:t>
      </w:r>
    </w:p>
    <w:p w14:paraId="28252496" w14:textId="77777777" w:rsidR="00226216" w:rsidRPr="00226216" w:rsidRDefault="00226216" w:rsidP="00226216">
      <w:pPr>
        <w:pStyle w:val="Heading5"/>
        <w:jc w:val="left"/>
        <w:rPr>
          <w:rFonts w:hint="cs"/>
          <w:rtl/>
        </w:rPr>
      </w:pPr>
    </w:p>
    <w:p w14:paraId="33F94C9C" w14:textId="77777777" w:rsidR="00226216" w:rsidRPr="00226216" w:rsidRDefault="00226216" w:rsidP="00226216">
      <w:pPr>
        <w:bidi/>
        <w:rPr>
          <w:rFonts w:cs="David" w:hint="cs"/>
          <w:rtl/>
        </w:rPr>
      </w:pPr>
      <w:r w:rsidRPr="00226216">
        <w:rPr>
          <w:rFonts w:cs="David" w:hint="cs"/>
          <w:rtl/>
        </w:rPr>
        <w:tab/>
        <w:t xml:space="preserve"> אז קח רבע שעה ולך לדבר אתם. </w:t>
      </w:r>
    </w:p>
    <w:p w14:paraId="7DFCC666" w14:textId="77777777" w:rsidR="00226216" w:rsidRPr="00226216" w:rsidRDefault="00226216" w:rsidP="00226216">
      <w:pPr>
        <w:bidi/>
        <w:rPr>
          <w:rFonts w:cs="David" w:hint="cs"/>
          <w:rtl/>
        </w:rPr>
      </w:pPr>
    </w:p>
    <w:p w14:paraId="65542D11" w14:textId="77777777" w:rsidR="00226216" w:rsidRPr="00226216" w:rsidRDefault="00226216" w:rsidP="00226216">
      <w:pPr>
        <w:bidi/>
        <w:rPr>
          <w:rFonts w:cs="David" w:hint="cs"/>
          <w:rtl/>
        </w:rPr>
      </w:pPr>
      <w:r w:rsidRPr="00226216">
        <w:rPr>
          <w:rFonts w:cs="David" w:hint="cs"/>
          <w:u w:val="single"/>
          <w:rtl/>
        </w:rPr>
        <w:t>עמי אילון:</w:t>
      </w:r>
    </w:p>
    <w:p w14:paraId="6951C24F" w14:textId="77777777" w:rsidR="00226216" w:rsidRPr="00226216" w:rsidRDefault="00226216" w:rsidP="00226216">
      <w:pPr>
        <w:bidi/>
        <w:rPr>
          <w:rFonts w:cs="David" w:hint="cs"/>
          <w:rtl/>
        </w:rPr>
      </w:pPr>
    </w:p>
    <w:p w14:paraId="00984870" w14:textId="77777777" w:rsidR="00226216" w:rsidRPr="00226216" w:rsidRDefault="00226216" w:rsidP="00226216">
      <w:pPr>
        <w:bidi/>
        <w:rPr>
          <w:rFonts w:cs="David" w:hint="cs"/>
          <w:rtl/>
        </w:rPr>
      </w:pPr>
      <w:r w:rsidRPr="00226216">
        <w:rPr>
          <w:rFonts w:cs="David" w:hint="cs"/>
          <w:rtl/>
        </w:rPr>
        <w:tab/>
        <w:t xml:space="preserve"> אני לא רוצה את הרבע השעה הזאת. אתה שכנעת אותי לפני שבוע לקחת יומיים, ולקחנו שמונה ימים, ומבחינתי זה מספיק. </w:t>
      </w:r>
    </w:p>
    <w:p w14:paraId="6D1FAE34" w14:textId="77777777" w:rsidR="00226216" w:rsidRPr="00226216" w:rsidRDefault="00226216" w:rsidP="00226216">
      <w:pPr>
        <w:bidi/>
        <w:rPr>
          <w:rFonts w:cs="David" w:hint="cs"/>
          <w:rtl/>
        </w:rPr>
      </w:pPr>
    </w:p>
    <w:p w14:paraId="736ADF99" w14:textId="77777777" w:rsidR="00226216" w:rsidRPr="00226216" w:rsidRDefault="00226216" w:rsidP="00226216">
      <w:pPr>
        <w:bidi/>
        <w:rPr>
          <w:rFonts w:cs="David" w:hint="cs"/>
          <w:rtl/>
        </w:rPr>
      </w:pPr>
      <w:r w:rsidRPr="00226216">
        <w:rPr>
          <w:rFonts w:cs="David" w:hint="cs"/>
          <w:u w:val="single"/>
          <w:rtl/>
        </w:rPr>
        <w:t>ראובן ריבלין:</w:t>
      </w:r>
    </w:p>
    <w:p w14:paraId="6610ECBC" w14:textId="77777777" w:rsidR="00226216" w:rsidRPr="00226216" w:rsidRDefault="00226216" w:rsidP="00226216">
      <w:pPr>
        <w:bidi/>
        <w:rPr>
          <w:rFonts w:cs="David" w:hint="cs"/>
          <w:rtl/>
        </w:rPr>
      </w:pPr>
    </w:p>
    <w:p w14:paraId="3256E7C0" w14:textId="77777777" w:rsidR="00226216" w:rsidRPr="00226216" w:rsidRDefault="00226216" w:rsidP="00226216">
      <w:pPr>
        <w:bidi/>
        <w:rPr>
          <w:rFonts w:cs="David" w:hint="cs"/>
          <w:rtl/>
        </w:rPr>
      </w:pPr>
      <w:r w:rsidRPr="00226216">
        <w:rPr>
          <w:rFonts w:cs="David" w:hint="cs"/>
          <w:rtl/>
        </w:rPr>
        <w:tab/>
        <w:t xml:space="preserve"> חבר הכנסת אילון, אם הם יושבים למשא-ומתן והצעת החוק שלך עולה, בהחלט הם יכולים לצאת מהמשא-ומתן.  אבל אם אתה עומד על הצעתך, בין שיש משא-ומתן ובין שאין משא-ומתן, אתה יכול לעשות זאת. </w:t>
      </w:r>
    </w:p>
    <w:p w14:paraId="4B058977" w14:textId="77777777" w:rsidR="00226216" w:rsidRPr="00226216" w:rsidRDefault="00226216" w:rsidP="00226216">
      <w:pPr>
        <w:bidi/>
        <w:rPr>
          <w:rFonts w:cs="David" w:hint="cs"/>
          <w:rtl/>
        </w:rPr>
      </w:pPr>
    </w:p>
    <w:p w14:paraId="2E777678"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עמי אילון:</w:t>
      </w:r>
    </w:p>
    <w:p w14:paraId="3808A413" w14:textId="77777777" w:rsidR="00226216" w:rsidRPr="00226216" w:rsidRDefault="00226216" w:rsidP="00226216">
      <w:pPr>
        <w:bidi/>
        <w:rPr>
          <w:rFonts w:cs="David" w:hint="cs"/>
          <w:rtl/>
        </w:rPr>
      </w:pPr>
    </w:p>
    <w:p w14:paraId="3E8B3582" w14:textId="77777777" w:rsidR="00226216" w:rsidRPr="00226216" w:rsidRDefault="00226216" w:rsidP="00226216">
      <w:pPr>
        <w:bidi/>
        <w:rPr>
          <w:rFonts w:cs="David" w:hint="cs"/>
          <w:rtl/>
        </w:rPr>
      </w:pPr>
      <w:r w:rsidRPr="00226216">
        <w:rPr>
          <w:rFonts w:cs="David" w:hint="cs"/>
          <w:rtl/>
        </w:rPr>
        <w:tab/>
        <w:t xml:space="preserve"> אני עומד על הצעתי, ואני מאוד מברך על המשא-ומתן. אני לא רואה סתירה בין ההצעה שתמשיך להתגלגל פה לבין ההצעה של המשא-ומתן. דרך אגב, אני אומר שכאשר המשא-ומתן יישא פירות, אני אעשה כל דבר על-מנת למשוך את ההצעה הזאת חזרה, בכל שלב שבו היא תהיה. זאת התחייבות. </w:t>
      </w:r>
    </w:p>
    <w:p w14:paraId="7D909670" w14:textId="77777777" w:rsidR="00226216" w:rsidRPr="00226216" w:rsidRDefault="00226216" w:rsidP="00226216">
      <w:pPr>
        <w:bidi/>
        <w:rPr>
          <w:rFonts w:cs="David" w:hint="cs"/>
          <w:rtl/>
        </w:rPr>
      </w:pPr>
    </w:p>
    <w:p w14:paraId="2EE83B34" w14:textId="77777777" w:rsidR="00226216" w:rsidRPr="00226216" w:rsidRDefault="00226216" w:rsidP="00226216">
      <w:pPr>
        <w:bidi/>
        <w:rPr>
          <w:rFonts w:cs="David" w:hint="cs"/>
          <w:rtl/>
        </w:rPr>
      </w:pPr>
      <w:r w:rsidRPr="00226216">
        <w:rPr>
          <w:rFonts w:cs="David" w:hint="cs"/>
          <w:rtl/>
        </w:rPr>
        <w:tab/>
        <w:t xml:space="preserve">חבר הכנסת בן-ששון אומר שב-2003 המצב היה מצוין, והצעתו של חבר הכנסת אילון בכלל לא עמדה לדיון. אני אומר לך שב-2003 המצב לחלוטין לא היה מצוין, ועשרות אלפי עסקים קטנים שפשטו את הרגל ואלפים שפוטרו לא עלו פה אף פעם לדיון. לכן אין שום קשר בין מה שהיה ב-2003 לבין המצב של היום. </w:t>
      </w:r>
    </w:p>
    <w:p w14:paraId="1E33FEC1" w14:textId="77777777" w:rsidR="00226216" w:rsidRPr="00226216" w:rsidRDefault="00226216" w:rsidP="00226216">
      <w:pPr>
        <w:bidi/>
        <w:rPr>
          <w:rFonts w:cs="David" w:hint="cs"/>
          <w:rtl/>
        </w:rPr>
      </w:pPr>
    </w:p>
    <w:p w14:paraId="4BC0E2D1" w14:textId="77777777" w:rsidR="00226216" w:rsidRPr="00226216" w:rsidRDefault="00226216" w:rsidP="00226216">
      <w:pPr>
        <w:bidi/>
        <w:rPr>
          <w:rFonts w:cs="David" w:hint="cs"/>
          <w:rtl/>
        </w:rPr>
      </w:pPr>
      <w:r w:rsidRPr="00226216">
        <w:rPr>
          <w:rFonts w:cs="David" w:hint="cs"/>
          <w:rtl/>
        </w:rPr>
        <w:tab/>
        <w:t xml:space="preserve">רק לפני חודשיים הסתיימו התביעות מול כל הגורמים שטופלו בעניין בנושא "ענבי זעם". אני מזכיר לכם ש"ענבי זעם" היה לפני עשר שנים, ואם אנחנו מתכוונים לשכנע את הציבור שלא למדנו שום דבר בעשר השנים האלה, אנחנו פשוט לא עושים את תפקידנו כחברי כנסת. </w:t>
      </w:r>
    </w:p>
    <w:p w14:paraId="41CA4850" w14:textId="77777777" w:rsidR="00226216" w:rsidRPr="00226216" w:rsidRDefault="00226216" w:rsidP="00226216">
      <w:pPr>
        <w:bidi/>
        <w:rPr>
          <w:rFonts w:cs="David" w:hint="cs"/>
          <w:rtl/>
        </w:rPr>
      </w:pPr>
    </w:p>
    <w:p w14:paraId="0844FD7B" w14:textId="77777777" w:rsidR="00226216" w:rsidRPr="00226216" w:rsidRDefault="00226216" w:rsidP="00226216">
      <w:pPr>
        <w:bidi/>
        <w:rPr>
          <w:rFonts w:cs="David" w:hint="cs"/>
          <w:rtl/>
        </w:rPr>
      </w:pPr>
      <w:r w:rsidRPr="00226216">
        <w:rPr>
          <w:rFonts w:cs="David" w:hint="cs"/>
          <w:rtl/>
        </w:rPr>
        <w:tab/>
        <w:t xml:space="preserve">אני רוצה שההצעה שלי לקבל את הפטור לא רק לקריאה ראשונה, אלא לכל המהלכים, בדיוק כפי שההצעה הממשלתית. אני מתחייב שברגע שהמעסיקים, ההסתדרות והאוצר מגיעים לסיכום שמייתר את הצעת החוק שלי, למרות שלפי תפיסת עולמי זה צריך להיות מעוגן בחוק, מפני שבראייתי זה חלק מכל ההגדרה של מצב מיוחד, אם מישהו מרגיש יותר נוח אני אמשוך את ההצעה שלי, ובלבד שאף אחד לא ירגיש נפגע אישית. </w:t>
      </w:r>
    </w:p>
    <w:p w14:paraId="59BD180C" w14:textId="77777777" w:rsidR="00226216" w:rsidRPr="00226216" w:rsidRDefault="00226216" w:rsidP="00226216">
      <w:pPr>
        <w:bidi/>
        <w:rPr>
          <w:rFonts w:cs="David" w:hint="cs"/>
          <w:rtl/>
        </w:rPr>
      </w:pPr>
    </w:p>
    <w:p w14:paraId="46505F52" w14:textId="77777777" w:rsidR="00226216" w:rsidRPr="00226216" w:rsidRDefault="00226216" w:rsidP="00226216">
      <w:pPr>
        <w:bidi/>
        <w:rPr>
          <w:rFonts w:cs="David" w:hint="cs"/>
          <w:u w:val="single"/>
          <w:rtl/>
        </w:rPr>
      </w:pPr>
      <w:r w:rsidRPr="00226216">
        <w:rPr>
          <w:rFonts w:cs="David" w:hint="cs"/>
          <w:u w:val="single"/>
          <w:rtl/>
        </w:rPr>
        <w:t>גדעון סער:</w:t>
      </w:r>
    </w:p>
    <w:p w14:paraId="1465BA43" w14:textId="77777777" w:rsidR="00226216" w:rsidRPr="00226216" w:rsidRDefault="00226216" w:rsidP="00226216">
      <w:pPr>
        <w:bidi/>
        <w:rPr>
          <w:rFonts w:cs="David" w:hint="cs"/>
          <w:u w:val="single"/>
          <w:rtl/>
        </w:rPr>
      </w:pPr>
    </w:p>
    <w:p w14:paraId="1DA75E47" w14:textId="77777777" w:rsidR="00226216" w:rsidRPr="00226216" w:rsidRDefault="00226216" w:rsidP="00226216">
      <w:pPr>
        <w:bidi/>
        <w:rPr>
          <w:rFonts w:cs="David" w:hint="cs"/>
          <w:rtl/>
        </w:rPr>
      </w:pPr>
      <w:r w:rsidRPr="00226216">
        <w:rPr>
          <w:rFonts w:cs="David" w:hint="cs"/>
          <w:rtl/>
        </w:rPr>
        <w:tab/>
        <w:t xml:space="preserve"> אני אעלה אותה כהסתייגות. </w:t>
      </w:r>
    </w:p>
    <w:p w14:paraId="38D89DA3" w14:textId="77777777" w:rsidR="00226216" w:rsidRPr="00226216" w:rsidRDefault="00226216" w:rsidP="00226216">
      <w:pPr>
        <w:bidi/>
        <w:rPr>
          <w:rFonts w:cs="David" w:hint="cs"/>
          <w:rtl/>
        </w:rPr>
      </w:pPr>
    </w:p>
    <w:p w14:paraId="692459DE" w14:textId="77777777" w:rsidR="00226216" w:rsidRPr="00226216" w:rsidRDefault="00226216" w:rsidP="00226216">
      <w:pPr>
        <w:bidi/>
        <w:rPr>
          <w:rFonts w:cs="David" w:hint="cs"/>
          <w:i/>
          <w:iCs/>
          <w:rtl/>
        </w:rPr>
      </w:pPr>
      <w:r w:rsidRPr="00226216">
        <w:rPr>
          <w:rFonts w:cs="David" w:hint="cs"/>
          <w:u w:val="single"/>
          <w:rtl/>
        </w:rPr>
        <w:t>קולט אביטל:</w:t>
      </w:r>
    </w:p>
    <w:p w14:paraId="329889D1" w14:textId="77777777" w:rsidR="00226216" w:rsidRPr="00226216" w:rsidRDefault="00226216" w:rsidP="00226216">
      <w:pPr>
        <w:bidi/>
        <w:rPr>
          <w:rFonts w:cs="David" w:hint="cs"/>
          <w:i/>
          <w:iCs/>
          <w:rtl/>
        </w:rPr>
      </w:pPr>
    </w:p>
    <w:p w14:paraId="20EBED8C" w14:textId="77777777" w:rsidR="00226216" w:rsidRPr="00226216" w:rsidRDefault="00226216" w:rsidP="00226216">
      <w:pPr>
        <w:bidi/>
        <w:rPr>
          <w:rFonts w:cs="David" w:hint="cs"/>
          <w:rtl/>
        </w:rPr>
      </w:pPr>
      <w:r w:rsidRPr="00226216">
        <w:rPr>
          <w:rFonts w:cs="David" w:hint="cs"/>
          <w:i/>
          <w:iCs/>
          <w:rtl/>
        </w:rPr>
        <w:tab/>
        <w:t xml:space="preserve"> </w:t>
      </w:r>
      <w:r w:rsidRPr="00226216">
        <w:rPr>
          <w:rFonts w:cs="David" w:hint="cs"/>
          <w:rtl/>
        </w:rPr>
        <w:t xml:space="preserve">אף אחד לא נפגע אישית חוץ מהאנשים בצפון. </w:t>
      </w:r>
    </w:p>
    <w:p w14:paraId="1604C670" w14:textId="77777777" w:rsidR="00226216" w:rsidRPr="00226216" w:rsidRDefault="00226216" w:rsidP="00226216">
      <w:pPr>
        <w:bidi/>
        <w:rPr>
          <w:rFonts w:cs="David" w:hint="cs"/>
          <w:rtl/>
        </w:rPr>
      </w:pPr>
    </w:p>
    <w:p w14:paraId="503D8177" w14:textId="77777777" w:rsidR="00226216" w:rsidRPr="00226216" w:rsidRDefault="00226216" w:rsidP="00226216">
      <w:pPr>
        <w:bidi/>
        <w:rPr>
          <w:rFonts w:cs="David"/>
          <w:u w:val="single"/>
          <w:rtl/>
        </w:rPr>
      </w:pPr>
      <w:r w:rsidRPr="00226216">
        <w:rPr>
          <w:rFonts w:cs="David"/>
          <w:u w:val="single"/>
          <w:rtl/>
        </w:rPr>
        <w:t>דוד אזולאי:</w:t>
      </w:r>
    </w:p>
    <w:p w14:paraId="629C96B5" w14:textId="77777777" w:rsidR="00226216" w:rsidRPr="00226216" w:rsidRDefault="00226216" w:rsidP="00226216">
      <w:pPr>
        <w:bidi/>
        <w:rPr>
          <w:rFonts w:cs="David"/>
          <w:u w:val="single"/>
          <w:rtl/>
        </w:rPr>
      </w:pPr>
    </w:p>
    <w:p w14:paraId="2C4E8DD9" w14:textId="77777777" w:rsidR="00226216" w:rsidRPr="00226216" w:rsidRDefault="00226216" w:rsidP="00226216">
      <w:pPr>
        <w:bidi/>
        <w:rPr>
          <w:rFonts w:cs="David" w:hint="cs"/>
          <w:rtl/>
        </w:rPr>
      </w:pPr>
      <w:r w:rsidRPr="00226216">
        <w:rPr>
          <w:rFonts w:cs="David"/>
          <w:rtl/>
        </w:rPr>
        <w:tab/>
      </w:r>
      <w:r w:rsidRPr="00226216">
        <w:rPr>
          <w:rFonts w:cs="David" w:hint="cs"/>
          <w:rtl/>
        </w:rPr>
        <w:t xml:space="preserve"> ראיתי את הצעת החוק של חבר הכנסת עמי אילון, ולמען האמת בהתחלה חשבתי לתמוך בה ולתת לה את הפטור מחובת הנחה. אבל אני חושב שמה שקורה כאן הוא שהממשלה מפקירה את זירת החקיקה הממשלתית לטובת החקיקה הפרטית, מפני שהיה לה שבוע ימים לתת פתרונות והיא לא נתנה. יחד עם זה, אני חייב לציין בצורה אובייקטיבית. שמעתי את חבר הכנסת אביגדור יצחקי, וצריך לחשוב על הדברים כי אין פה אדם אחד שלא רואה את טובת העניין ואין פה אדם שלא רוצה לדאוג לטובת העובדים ולטובת אותם האנשים הסובלים ברגעים אלה. אני חושב שאם באה אליך פנייה ויש כאן התחייבות של יושב-ראש הקואליציה להביא לכאן את שר האוצר בכבודו ובעצמו לתת תשובות, אם תוך שעתיים-שלוש לא נקבל תשובות שאנחנו רוצים לקבל, גם אנחנו, חברי הקואליציה, נתמוך בפטור מחובת הנחה של חבר הכנסת עמי אילון. </w:t>
      </w:r>
    </w:p>
    <w:p w14:paraId="5CA48D7B" w14:textId="77777777" w:rsidR="00226216" w:rsidRPr="00226216" w:rsidRDefault="00226216" w:rsidP="00226216">
      <w:pPr>
        <w:bidi/>
        <w:rPr>
          <w:rFonts w:cs="David" w:hint="cs"/>
          <w:rtl/>
        </w:rPr>
      </w:pPr>
    </w:p>
    <w:p w14:paraId="2FD484BF" w14:textId="77777777" w:rsidR="00226216" w:rsidRPr="00226216" w:rsidRDefault="00226216" w:rsidP="00226216">
      <w:pPr>
        <w:pStyle w:val="Heading5"/>
        <w:jc w:val="left"/>
        <w:rPr>
          <w:rFonts w:hint="cs"/>
          <w:rtl/>
        </w:rPr>
      </w:pPr>
      <w:r w:rsidRPr="00226216">
        <w:rPr>
          <w:rFonts w:hint="cs"/>
          <w:u w:val="single"/>
          <w:rtl/>
        </w:rPr>
        <w:t>אסתרינה טרטמן:</w:t>
      </w:r>
    </w:p>
    <w:p w14:paraId="06F55DCB" w14:textId="77777777" w:rsidR="00226216" w:rsidRPr="00226216" w:rsidRDefault="00226216" w:rsidP="00226216">
      <w:pPr>
        <w:pStyle w:val="Heading5"/>
        <w:jc w:val="left"/>
        <w:rPr>
          <w:rFonts w:hint="cs"/>
          <w:rtl/>
        </w:rPr>
      </w:pPr>
    </w:p>
    <w:p w14:paraId="0E1BF663" w14:textId="77777777" w:rsidR="00226216" w:rsidRPr="00226216" w:rsidRDefault="00226216" w:rsidP="00226216">
      <w:pPr>
        <w:bidi/>
        <w:rPr>
          <w:rFonts w:cs="David" w:hint="cs"/>
          <w:rtl/>
        </w:rPr>
      </w:pPr>
      <w:r w:rsidRPr="00226216">
        <w:rPr>
          <w:rFonts w:cs="David" w:hint="cs"/>
          <w:rtl/>
        </w:rPr>
        <w:tab/>
        <w:t xml:space="preserve"> אבל עשו את זה כבר בשבוע שעבר. </w:t>
      </w:r>
    </w:p>
    <w:p w14:paraId="61C7EBEF" w14:textId="77777777" w:rsidR="00226216" w:rsidRPr="00226216" w:rsidRDefault="00226216" w:rsidP="00226216">
      <w:pPr>
        <w:bidi/>
        <w:rPr>
          <w:rFonts w:cs="David" w:hint="cs"/>
          <w:rtl/>
        </w:rPr>
      </w:pPr>
    </w:p>
    <w:p w14:paraId="4DB323F6" w14:textId="77777777" w:rsidR="00226216" w:rsidRPr="00226216" w:rsidRDefault="00226216" w:rsidP="00226216">
      <w:pPr>
        <w:bidi/>
        <w:rPr>
          <w:rFonts w:cs="David"/>
          <w:u w:val="single"/>
          <w:rtl/>
        </w:rPr>
      </w:pPr>
      <w:r w:rsidRPr="00226216">
        <w:rPr>
          <w:rFonts w:cs="David"/>
          <w:u w:val="single"/>
          <w:rtl/>
        </w:rPr>
        <w:t>דוד אזולאי:</w:t>
      </w:r>
    </w:p>
    <w:p w14:paraId="6C778309" w14:textId="77777777" w:rsidR="00226216" w:rsidRPr="00226216" w:rsidRDefault="00226216" w:rsidP="00226216">
      <w:pPr>
        <w:bidi/>
        <w:rPr>
          <w:rFonts w:cs="David"/>
          <w:u w:val="single"/>
          <w:rtl/>
        </w:rPr>
      </w:pPr>
    </w:p>
    <w:p w14:paraId="3FEAD4F9" w14:textId="77777777" w:rsidR="00226216" w:rsidRPr="00226216" w:rsidRDefault="00226216" w:rsidP="00226216">
      <w:pPr>
        <w:bidi/>
        <w:rPr>
          <w:rFonts w:cs="David" w:hint="cs"/>
          <w:rtl/>
        </w:rPr>
      </w:pPr>
      <w:r w:rsidRPr="00226216">
        <w:rPr>
          <w:rFonts w:cs="David"/>
          <w:rtl/>
        </w:rPr>
        <w:tab/>
      </w:r>
      <w:r w:rsidRPr="00226216">
        <w:rPr>
          <w:rFonts w:cs="David" w:hint="cs"/>
          <w:rtl/>
        </w:rPr>
        <w:t xml:space="preserve"> אני חושב שראוי שנפעיל שיקול דעת. </w:t>
      </w:r>
    </w:p>
    <w:p w14:paraId="2EF93318" w14:textId="77777777" w:rsidR="00226216" w:rsidRPr="00226216" w:rsidRDefault="00226216" w:rsidP="00226216">
      <w:pPr>
        <w:bidi/>
        <w:rPr>
          <w:rFonts w:cs="David" w:hint="cs"/>
          <w:rtl/>
        </w:rPr>
      </w:pPr>
    </w:p>
    <w:p w14:paraId="2929E302" w14:textId="77777777" w:rsidR="00226216" w:rsidRPr="00226216" w:rsidRDefault="00226216" w:rsidP="00226216">
      <w:pPr>
        <w:bidi/>
        <w:rPr>
          <w:rFonts w:cs="David" w:hint="cs"/>
          <w:rtl/>
        </w:rPr>
      </w:pPr>
      <w:r w:rsidRPr="00226216">
        <w:rPr>
          <w:rFonts w:cs="David" w:hint="cs"/>
          <w:u w:val="single"/>
          <w:rtl/>
        </w:rPr>
        <w:t>משה כחלון:</w:t>
      </w:r>
    </w:p>
    <w:p w14:paraId="46F67B8C" w14:textId="77777777" w:rsidR="00226216" w:rsidRPr="00226216" w:rsidRDefault="00226216" w:rsidP="00226216">
      <w:pPr>
        <w:bidi/>
        <w:rPr>
          <w:rFonts w:cs="David" w:hint="cs"/>
          <w:rtl/>
        </w:rPr>
      </w:pPr>
    </w:p>
    <w:p w14:paraId="78EE900F" w14:textId="77777777" w:rsidR="00226216" w:rsidRPr="00226216" w:rsidRDefault="00226216" w:rsidP="00226216">
      <w:pPr>
        <w:bidi/>
        <w:rPr>
          <w:rFonts w:cs="David" w:hint="cs"/>
          <w:rtl/>
        </w:rPr>
      </w:pPr>
      <w:r w:rsidRPr="00226216">
        <w:rPr>
          <w:rFonts w:cs="David" w:hint="cs"/>
          <w:rtl/>
        </w:rPr>
        <w:tab/>
        <w:t xml:space="preserve"> אני מזכיר לך שאתה גר בעכו. </w:t>
      </w:r>
    </w:p>
    <w:p w14:paraId="7319865C" w14:textId="77777777" w:rsidR="00226216" w:rsidRPr="00226216" w:rsidRDefault="00226216" w:rsidP="00226216">
      <w:pPr>
        <w:bidi/>
        <w:rPr>
          <w:rFonts w:cs="David" w:hint="cs"/>
          <w:rtl/>
        </w:rPr>
      </w:pPr>
    </w:p>
    <w:p w14:paraId="35445B74" w14:textId="77777777" w:rsidR="00226216" w:rsidRPr="00226216" w:rsidRDefault="00226216" w:rsidP="00226216">
      <w:pPr>
        <w:bidi/>
        <w:rPr>
          <w:rFonts w:cs="David"/>
          <w:u w:val="single"/>
          <w:rtl/>
        </w:rPr>
      </w:pPr>
      <w:r w:rsidRPr="00226216">
        <w:rPr>
          <w:rFonts w:cs="David"/>
          <w:u w:val="single"/>
          <w:rtl/>
        </w:rPr>
        <w:br w:type="page"/>
        <w:t>דוד אזולאי:</w:t>
      </w:r>
    </w:p>
    <w:p w14:paraId="1A753780" w14:textId="77777777" w:rsidR="00226216" w:rsidRPr="00226216" w:rsidRDefault="00226216" w:rsidP="00226216">
      <w:pPr>
        <w:bidi/>
        <w:rPr>
          <w:rFonts w:cs="David"/>
          <w:u w:val="single"/>
          <w:rtl/>
        </w:rPr>
      </w:pPr>
    </w:p>
    <w:p w14:paraId="1DDEF27C" w14:textId="77777777" w:rsidR="00226216" w:rsidRPr="00226216" w:rsidRDefault="00226216" w:rsidP="00226216">
      <w:pPr>
        <w:bidi/>
        <w:rPr>
          <w:rFonts w:cs="David" w:hint="cs"/>
          <w:rtl/>
        </w:rPr>
      </w:pPr>
      <w:r w:rsidRPr="00226216">
        <w:rPr>
          <w:rFonts w:cs="David"/>
          <w:rtl/>
        </w:rPr>
        <w:tab/>
      </w:r>
      <w:r w:rsidRPr="00226216">
        <w:rPr>
          <w:rFonts w:cs="David" w:hint="cs"/>
          <w:rtl/>
        </w:rPr>
        <w:t xml:space="preserve"> אני יודע שאני גר בעכו. אתמול באתי מעכו, וגם אתה, שגר בחיפה, סובל בדיוק כמוני. </w:t>
      </w:r>
    </w:p>
    <w:p w14:paraId="0D092F61" w14:textId="77777777" w:rsidR="00226216" w:rsidRPr="00226216" w:rsidRDefault="00226216" w:rsidP="00226216">
      <w:pPr>
        <w:bidi/>
        <w:rPr>
          <w:rFonts w:cs="David" w:hint="cs"/>
          <w:rtl/>
        </w:rPr>
      </w:pPr>
    </w:p>
    <w:p w14:paraId="346B55C9" w14:textId="77777777" w:rsidR="00226216" w:rsidRPr="00226216" w:rsidRDefault="00226216" w:rsidP="00226216">
      <w:pPr>
        <w:bidi/>
        <w:rPr>
          <w:rFonts w:cs="David" w:hint="cs"/>
          <w:u w:val="single"/>
          <w:rtl/>
        </w:rPr>
      </w:pPr>
      <w:r w:rsidRPr="00226216">
        <w:rPr>
          <w:rFonts w:cs="David" w:hint="cs"/>
          <w:u w:val="single"/>
          <w:rtl/>
        </w:rPr>
        <w:t>גדעון סער:</w:t>
      </w:r>
    </w:p>
    <w:p w14:paraId="14C6C6AE" w14:textId="77777777" w:rsidR="00226216" w:rsidRPr="00226216" w:rsidRDefault="00226216" w:rsidP="00226216">
      <w:pPr>
        <w:bidi/>
        <w:rPr>
          <w:rFonts w:cs="David" w:hint="cs"/>
          <w:u w:val="single"/>
          <w:rtl/>
        </w:rPr>
      </w:pPr>
    </w:p>
    <w:p w14:paraId="28C0BFB4" w14:textId="77777777" w:rsidR="00226216" w:rsidRPr="00226216" w:rsidRDefault="00226216" w:rsidP="00226216">
      <w:pPr>
        <w:bidi/>
        <w:rPr>
          <w:rFonts w:cs="David" w:hint="cs"/>
          <w:rtl/>
        </w:rPr>
      </w:pPr>
      <w:r w:rsidRPr="00226216">
        <w:rPr>
          <w:rFonts w:cs="David" w:hint="cs"/>
          <w:rtl/>
        </w:rPr>
        <w:tab/>
        <w:t xml:space="preserve"> החוק הזה יהיה הסתייגות להצעה הממשלתית אם הוא לא יקבל פטור. חבל לכם על הזמן ועל הדיבורים. </w:t>
      </w:r>
    </w:p>
    <w:p w14:paraId="0587229A" w14:textId="77777777" w:rsidR="00226216" w:rsidRPr="00226216" w:rsidRDefault="00226216" w:rsidP="00226216">
      <w:pPr>
        <w:bidi/>
        <w:rPr>
          <w:rFonts w:cs="David" w:hint="cs"/>
          <w:rtl/>
        </w:rPr>
      </w:pPr>
    </w:p>
    <w:p w14:paraId="2C4728FE" w14:textId="77777777" w:rsidR="00226216" w:rsidRPr="00226216" w:rsidRDefault="00226216" w:rsidP="00226216">
      <w:pPr>
        <w:bidi/>
        <w:rPr>
          <w:rFonts w:cs="David"/>
          <w:u w:val="single"/>
          <w:rtl/>
        </w:rPr>
      </w:pPr>
      <w:r w:rsidRPr="00226216">
        <w:rPr>
          <w:rFonts w:cs="David"/>
          <w:u w:val="single"/>
          <w:rtl/>
        </w:rPr>
        <w:t>דוד אזולאי:</w:t>
      </w:r>
    </w:p>
    <w:p w14:paraId="40FC50D8" w14:textId="77777777" w:rsidR="00226216" w:rsidRPr="00226216" w:rsidRDefault="00226216" w:rsidP="00226216">
      <w:pPr>
        <w:bidi/>
        <w:rPr>
          <w:rFonts w:cs="David"/>
          <w:u w:val="single"/>
          <w:rtl/>
        </w:rPr>
      </w:pPr>
    </w:p>
    <w:p w14:paraId="2AB64DA1" w14:textId="77777777" w:rsidR="00226216" w:rsidRPr="00226216" w:rsidRDefault="00226216" w:rsidP="00226216">
      <w:pPr>
        <w:bidi/>
        <w:rPr>
          <w:rFonts w:cs="David" w:hint="cs"/>
          <w:rtl/>
        </w:rPr>
      </w:pPr>
      <w:r w:rsidRPr="00226216">
        <w:rPr>
          <w:rFonts w:cs="David"/>
          <w:rtl/>
        </w:rPr>
        <w:tab/>
      </w:r>
      <w:r w:rsidRPr="00226216">
        <w:rPr>
          <w:rFonts w:cs="David" w:hint="cs"/>
          <w:rtl/>
        </w:rPr>
        <w:t xml:space="preserve"> חבר הכנסת גדעון סער, דווקא בגלל זה אני אומר "והייתם נקיים מה' ומאדם". </w:t>
      </w:r>
    </w:p>
    <w:p w14:paraId="2ECCE731" w14:textId="77777777" w:rsidR="00226216" w:rsidRPr="00226216" w:rsidRDefault="00226216" w:rsidP="00226216">
      <w:pPr>
        <w:bidi/>
        <w:rPr>
          <w:rFonts w:cs="David" w:hint="cs"/>
          <w:rtl/>
        </w:rPr>
      </w:pPr>
    </w:p>
    <w:p w14:paraId="05CE0424" w14:textId="77777777" w:rsidR="00226216" w:rsidRPr="00226216" w:rsidRDefault="00226216" w:rsidP="00226216">
      <w:pPr>
        <w:bidi/>
        <w:rPr>
          <w:rFonts w:cs="David" w:hint="cs"/>
          <w:rtl/>
        </w:rPr>
      </w:pPr>
      <w:r w:rsidRPr="00226216">
        <w:rPr>
          <w:rFonts w:cs="David" w:hint="cs"/>
          <w:u w:val="single"/>
          <w:rtl/>
        </w:rPr>
        <w:t>משה כחלון:</w:t>
      </w:r>
    </w:p>
    <w:p w14:paraId="4B819B8A" w14:textId="77777777" w:rsidR="00226216" w:rsidRPr="00226216" w:rsidRDefault="00226216" w:rsidP="00226216">
      <w:pPr>
        <w:bidi/>
        <w:rPr>
          <w:rFonts w:cs="David" w:hint="cs"/>
          <w:rtl/>
        </w:rPr>
      </w:pPr>
    </w:p>
    <w:p w14:paraId="4638DB64" w14:textId="77777777" w:rsidR="00226216" w:rsidRPr="00226216" w:rsidRDefault="00226216" w:rsidP="00226216">
      <w:pPr>
        <w:bidi/>
        <w:rPr>
          <w:rFonts w:cs="David" w:hint="cs"/>
          <w:rtl/>
        </w:rPr>
      </w:pPr>
      <w:r w:rsidRPr="00226216">
        <w:rPr>
          <w:rFonts w:cs="David" w:hint="cs"/>
          <w:rtl/>
        </w:rPr>
        <w:tab/>
        <w:t xml:space="preserve"> שהם יהיו נקיים, אנחנו צריכים להיות נקיים? מיליון איש במקלטים. </w:t>
      </w:r>
    </w:p>
    <w:p w14:paraId="0E457881" w14:textId="77777777" w:rsidR="00226216" w:rsidRPr="00226216" w:rsidRDefault="00226216" w:rsidP="00226216">
      <w:pPr>
        <w:bidi/>
        <w:rPr>
          <w:rFonts w:cs="David" w:hint="cs"/>
          <w:rtl/>
        </w:rPr>
      </w:pPr>
    </w:p>
    <w:p w14:paraId="1A2C92EE" w14:textId="77777777" w:rsidR="00226216" w:rsidRPr="00226216" w:rsidRDefault="00226216" w:rsidP="00226216">
      <w:pPr>
        <w:bidi/>
        <w:rPr>
          <w:rFonts w:cs="David"/>
          <w:u w:val="single"/>
          <w:rtl/>
        </w:rPr>
      </w:pPr>
      <w:r w:rsidRPr="00226216">
        <w:rPr>
          <w:rFonts w:cs="David"/>
          <w:u w:val="single"/>
          <w:rtl/>
        </w:rPr>
        <w:t>דוד אזולאי:</w:t>
      </w:r>
    </w:p>
    <w:p w14:paraId="3B0D726D" w14:textId="77777777" w:rsidR="00226216" w:rsidRPr="00226216" w:rsidRDefault="00226216" w:rsidP="00226216">
      <w:pPr>
        <w:bidi/>
        <w:rPr>
          <w:rFonts w:cs="David"/>
          <w:u w:val="single"/>
          <w:rtl/>
        </w:rPr>
      </w:pPr>
    </w:p>
    <w:p w14:paraId="0DEBA1C2" w14:textId="77777777" w:rsidR="00226216" w:rsidRPr="00226216" w:rsidRDefault="00226216" w:rsidP="00226216">
      <w:pPr>
        <w:bidi/>
        <w:rPr>
          <w:rFonts w:cs="David" w:hint="cs"/>
          <w:rtl/>
        </w:rPr>
      </w:pPr>
      <w:r w:rsidRPr="00226216">
        <w:rPr>
          <w:rFonts w:cs="David"/>
          <w:rtl/>
        </w:rPr>
        <w:tab/>
      </w:r>
      <w:r w:rsidRPr="00226216">
        <w:rPr>
          <w:rFonts w:cs="David" w:hint="cs"/>
          <w:rtl/>
        </w:rPr>
        <w:t xml:space="preserve"> מי שמכיר את הדברים יודע שאפשר להעביר חקיקה תוך 24 שעות. עברו כאן חקיקות בשלוש קריאות תוך 24 שעות. לכן אני מציע לחבריי שנפעיל שיקול דעת, נמתין שעתיים-שלוש, יופיע כאן שר האוצר ונקיים דיון. ולא, תמיד אפשר לבקש פטור מחובת הנחה ואז זה פוטר אותנו גם במליאה. תודה רבה. </w:t>
      </w:r>
    </w:p>
    <w:p w14:paraId="23A94102" w14:textId="77777777" w:rsidR="00226216" w:rsidRPr="00226216" w:rsidRDefault="00226216" w:rsidP="00226216">
      <w:pPr>
        <w:bidi/>
        <w:rPr>
          <w:rFonts w:cs="David" w:hint="cs"/>
          <w:rtl/>
        </w:rPr>
      </w:pPr>
    </w:p>
    <w:p w14:paraId="2F2F9FAD" w14:textId="77777777" w:rsidR="00226216" w:rsidRPr="00226216" w:rsidRDefault="00226216" w:rsidP="00226216">
      <w:pPr>
        <w:bidi/>
        <w:rPr>
          <w:rFonts w:cs="David" w:hint="cs"/>
          <w:rtl/>
        </w:rPr>
      </w:pPr>
      <w:r w:rsidRPr="00226216">
        <w:rPr>
          <w:rFonts w:cs="David" w:hint="cs"/>
          <w:u w:val="single"/>
          <w:rtl/>
        </w:rPr>
        <w:t>היו"ר רוחמה אברהם:</w:t>
      </w:r>
    </w:p>
    <w:p w14:paraId="510D814B" w14:textId="77777777" w:rsidR="00226216" w:rsidRPr="00226216" w:rsidRDefault="00226216" w:rsidP="00226216">
      <w:pPr>
        <w:bidi/>
        <w:rPr>
          <w:rFonts w:cs="David" w:hint="cs"/>
          <w:rtl/>
        </w:rPr>
      </w:pPr>
    </w:p>
    <w:p w14:paraId="0E260519" w14:textId="77777777" w:rsidR="00226216" w:rsidRPr="00226216" w:rsidRDefault="00226216" w:rsidP="00226216">
      <w:pPr>
        <w:bidi/>
        <w:rPr>
          <w:rFonts w:cs="David" w:hint="cs"/>
          <w:rtl/>
        </w:rPr>
      </w:pPr>
      <w:r w:rsidRPr="00226216">
        <w:rPr>
          <w:rFonts w:cs="David" w:hint="cs"/>
          <w:rtl/>
        </w:rPr>
        <w:tab/>
        <w:t xml:space="preserve">כיוון ששתי הצעות האלה עלו כמקשה אחת, ומכיוון שאנחנו בפגרה, היועצת המשפטית של הוועדה תאמר לנו איך אנחנו מתנהלים לפי התקנון. </w:t>
      </w:r>
    </w:p>
    <w:p w14:paraId="639E444E" w14:textId="77777777" w:rsidR="00226216" w:rsidRPr="00226216" w:rsidRDefault="00226216" w:rsidP="00226216">
      <w:pPr>
        <w:bidi/>
        <w:rPr>
          <w:rFonts w:cs="David" w:hint="cs"/>
          <w:rtl/>
        </w:rPr>
      </w:pPr>
    </w:p>
    <w:p w14:paraId="49AF5554" w14:textId="77777777" w:rsidR="00226216" w:rsidRPr="00226216" w:rsidRDefault="00226216" w:rsidP="00226216">
      <w:pPr>
        <w:bidi/>
        <w:rPr>
          <w:rFonts w:cs="David" w:hint="cs"/>
          <w:rtl/>
        </w:rPr>
      </w:pPr>
      <w:r w:rsidRPr="00226216">
        <w:rPr>
          <w:rFonts w:cs="David" w:hint="cs"/>
          <w:rtl/>
        </w:rPr>
        <w:tab/>
        <w:t xml:space="preserve">חברת הכנסת גלאון, בבקשה. </w:t>
      </w:r>
    </w:p>
    <w:p w14:paraId="66694E0E" w14:textId="77777777" w:rsidR="00226216" w:rsidRPr="00226216" w:rsidRDefault="00226216" w:rsidP="00226216">
      <w:pPr>
        <w:bidi/>
        <w:rPr>
          <w:rFonts w:cs="David" w:hint="cs"/>
          <w:rtl/>
        </w:rPr>
      </w:pPr>
    </w:p>
    <w:p w14:paraId="70E4676B" w14:textId="77777777" w:rsidR="00226216" w:rsidRPr="00226216" w:rsidRDefault="00226216" w:rsidP="00226216">
      <w:pPr>
        <w:bidi/>
        <w:rPr>
          <w:rFonts w:cs="David" w:hint="cs"/>
          <w:rtl/>
        </w:rPr>
      </w:pPr>
      <w:r w:rsidRPr="00226216">
        <w:rPr>
          <w:rFonts w:cs="David" w:hint="cs"/>
          <w:u w:val="single"/>
          <w:rtl/>
        </w:rPr>
        <w:t>זהבה גלאון:</w:t>
      </w:r>
    </w:p>
    <w:p w14:paraId="05606923" w14:textId="77777777" w:rsidR="00226216" w:rsidRPr="00226216" w:rsidRDefault="00226216" w:rsidP="00226216">
      <w:pPr>
        <w:bidi/>
        <w:rPr>
          <w:rFonts w:cs="David" w:hint="cs"/>
          <w:rtl/>
        </w:rPr>
      </w:pPr>
    </w:p>
    <w:p w14:paraId="5EAE2187" w14:textId="77777777" w:rsidR="00226216" w:rsidRPr="00226216" w:rsidRDefault="00226216" w:rsidP="00226216">
      <w:pPr>
        <w:bidi/>
        <w:rPr>
          <w:rFonts w:cs="David" w:hint="cs"/>
          <w:rtl/>
        </w:rPr>
      </w:pPr>
      <w:r w:rsidRPr="00226216">
        <w:rPr>
          <w:rFonts w:cs="David" w:hint="cs"/>
          <w:rtl/>
        </w:rPr>
        <w:tab/>
        <w:t xml:space="preserve">גברתי היושבת-ראש, מדובר בהצעת החוק הכי נכונה בשעה הזאת, וחבל שהממשלה לא מגישה הצעת חוק כזאת. כל פעם מנסים לתת כאן פיתויים. שבוע קודם אמרו שיחכה כמה ימים, עכשיו אומרים לו שיחכה שעתיים והשר יבוא. אם השר יתכבד ויבוא, מאה אחוז. נשמע את השר. אני חושבת שממשלה שהולכת למלחמה ויש לה כסף למלחמה, צריכה להגן על העובדים. ואם הממשלה לא עושה את זה, צריך לתת לחוק של עמי אילון לעשות את זה. ואם הכנסת לא תאשר כאן פטור מחובת הנחה, זה יהיה לחובתה של הכנסת להרבה מאוד זמן. זו בושה וחרפה בעיני שהקואליציה מנסה לטרפד את הפטור מחובת הנחה. מה שהיה חובה עליהם לעשות הם לא רוצים לתת לחבר הכנסת לעשות. </w:t>
      </w:r>
    </w:p>
    <w:p w14:paraId="594932A0" w14:textId="77777777" w:rsidR="00226216" w:rsidRPr="00226216" w:rsidRDefault="00226216" w:rsidP="00226216">
      <w:pPr>
        <w:bidi/>
        <w:rPr>
          <w:rFonts w:cs="David" w:hint="cs"/>
          <w:rtl/>
        </w:rPr>
      </w:pPr>
    </w:p>
    <w:p w14:paraId="68280442" w14:textId="77777777" w:rsidR="00226216" w:rsidRPr="00226216" w:rsidRDefault="00226216" w:rsidP="00226216">
      <w:pPr>
        <w:pStyle w:val="Heading5"/>
        <w:jc w:val="left"/>
        <w:rPr>
          <w:rFonts w:hint="cs"/>
          <w:rtl/>
        </w:rPr>
      </w:pPr>
      <w:r w:rsidRPr="00226216">
        <w:rPr>
          <w:rFonts w:hint="cs"/>
          <w:u w:val="single"/>
          <w:rtl/>
        </w:rPr>
        <w:t>אביגדור יצחקי:</w:t>
      </w:r>
    </w:p>
    <w:p w14:paraId="6238338A" w14:textId="77777777" w:rsidR="00226216" w:rsidRPr="00226216" w:rsidRDefault="00226216" w:rsidP="00226216">
      <w:pPr>
        <w:pStyle w:val="Heading5"/>
        <w:jc w:val="left"/>
        <w:rPr>
          <w:rFonts w:hint="cs"/>
          <w:rtl/>
        </w:rPr>
      </w:pPr>
    </w:p>
    <w:p w14:paraId="211E0DA0" w14:textId="77777777" w:rsidR="00226216" w:rsidRPr="00226216" w:rsidRDefault="00226216" w:rsidP="00226216">
      <w:pPr>
        <w:bidi/>
        <w:rPr>
          <w:rFonts w:cs="David" w:hint="cs"/>
          <w:rtl/>
        </w:rPr>
      </w:pPr>
      <w:r w:rsidRPr="00226216">
        <w:rPr>
          <w:rFonts w:cs="David" w:hint="cs"/>
          <w:rtl/>
        </w:rPr>
        <w:tab/>
        <w:t xml:space="preserve"> אנחנו לא מדברים על הבושה של ההתבטאויות שלך בתקשורת. בושה וחרפה. </w:t>
      </w:r>
    </w:p>
    <w:p w14:paraId="18FD7A76" w14:textId="77777777" w:rsidR="00226216" w:rsidRPr="00226216" w:rsidRDefault="00226216" w:rsidP="00226216">
      <w:pPr>
        <w:bidi/>
        <w:rPr>
          <w:rFonts w:cs="David" w:hint="cs"/>
          <w:rtl/>
        </w:rPr>
      </w:pPr>
    </w:p>
    <w:p w14:paraId="4F4FB158" w14:textId="77777777" w:rsidR="00226216" w:rsidRPr="00226216" w:rsidRDefault="00226216" w:rsidP="00226216">
      <w:pPr>
        <w:bidi/>
        <w:rPr>
          <w:rFonts w:cs="David" w:hint="cs"/>
          <w:rtl/>
        </w:rPr>
      </w:pPr>
      <w:r w:rsidRPr="00226216">
        <w:rPr>
          <w:rFonts w:cs="David" w:hint="cs"/>
          <w:u w:val="single"/>
          <w:rtl/>
        </w:rPr>
        <w:t>זהבה גלאון:</w:t>
      </w:r>
    </w:p>
    <w:p w14:paraId="3F536AD0" w14:textId="77777777" w:rsidR="00226216" w:rsidRPr="00226216" w:rsidRDefault="00226216" w:rsidP="00226216">
      <w:pPr>
        <w:bidi/>
        <w:rPr>
          <w:rFonts w:cs="David" w:hint="cs"/>
          <w:rtl/>
        </w:rPr>
      </w:pPr>
    </w:p>
    <w:p w14:paraId="7E359256" w14:textId="77777777" w:rsidR="00226216" w:rsidRPr="00226216" w:rsidRDefault="00226216" w:rsidP="00226216">
      <w:pPr>
        <w:bidi/>
        <w:rPr>
          <w:rFonts w:cs="David" w:hint="cs"/>
          <w:rtl/>
        </w:rPr>
      </w:pPr>
      <w:r w:rsidRPr="00226216">
        <w:rPr>
          <w:rFonts w:cs="David" w:hint="cs"/>
          <w:rtl/>
        </w:rPr>
        <w:tab/>
        <w:t xml:space="preserve"> אתה חושב שאני עובדת אצלך, חבר הכנסת  יצחקי?</w:t>
      </w:r>
    </w:p>
    <w:p w14:paraId="683BF935" w14:textId="77777777" w:rsidR="00226216" w:rsidRPr="00226216" w:rsidRDefault="00226216" w:rsidP="00226216">
      <w:pPr>
        <w:bidi/>
        <w:rPr>
          <w:rFonts w:cs="David" w:hint="cs"/>
          <w:rtl/>
        </w:rPr>
      </w:pPr>
    </w:p>
    <w:p w14:paraId="5FD44BC8" w14:textId="77777777" w:rsidR="00226216" w:rsidRPr="00226216" w:rsidRDefault="00226216" w:rsidP="00226216">
      <w:pPr>
        <w:pStyle w:val="Heading5"/>
        <w:jc w:val="left"/>
        <w:rPr>
          <w:rFonts w:hint="cs"/>
          <w:rtl/>
        </w:rPr>
      </w:pPr>
      <w:r w:rsidRPr="00226216">
        <w:rPr>
          <w:rFonts w:hint="cs"/>
          <w:u w:val="single"/>
          <w:rtl/>
        </w:rPr>
        <w:t>אביגדור יצחקי:</w:t>
      </w:r>
    </w:p>
    <w:p w14:paraId="6E6C1637" w14:textId="77777777" w:rsidR="00226216" w:rsidRPr="00226216" w:rsidRDefault="00226216" w:rsidP="00226216">
      <w:pPr>
        <w:pStyle w:val="Heading5"/>
        <w:jc w:val="left"/>
        <w:rPr>
          <w:rFonts w:hint="cs"/>
          <w:rtl/>
        </w:rPr>
      </w:pPr>
    </w:p>
    <w:p w14:paraId="439D1EA9" w14:textId="77777777" w:rsidR="00226216" w:rsidRPr="00226216" w:rsidRDefault="00226216" w:rsidP="00226216">
      <w:pPr>
        <w:bidi/>
        <w:rPr>
          <w:rFonts w:cs="David" w:hint="cs"/>
          <w:rtl/>
        </w:rPr>
      </w:pPr>
      <w:r w:rsidRPr="00226216">
        <w:rPr>
          <w:rFonts w:cs="David" w:hint="cs"/>
          <w:rtl/>
        </w:rPr>
        <w:tab/>
        <w:t xml:space="preserve"> ברוך ה' לו. אני בוחר את העובדים שלי קצת יותר בקפידה. </w:t>
      </w:r>
    </w:p>
    <w:p w14:paraId="7DAE1BC6" w14:textId="77777777" w:rsidR="00226216" w:rsidRPr="00226216" w:rsidRDefault="00226216" w:rsidP="00226216">
      <w:pPr>
        <w:bidi/>
        <w:rPr>
          <w:rFonts w:cs="David" w:hint="cs"/>
          <w:rtl/>
        </w:rPr>
      </w:pPr>
    </w:p>
    <w:p w14:paraId="1B6C67BA"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זהבה גלאון:</w:t>
      </w:r>
    </w:p>
    <w:p w14:paraId="28D41A85" w14:textId="77777777" w:rsidR="00226216" w:rsidRPr="00226216" w:rsidRDefault="00226216" w:rsidP="00226216">
      <w:pPr>
        <w:bidi/>
        <w:rPr>
          <w:rFonts w:cs="David" w:hint="cs"/>
          <w:rtl/>
        </w:rPr>
      </w:pPr>
    </w:p>
    <w:p w14:paraId="6C0A32E3" w14:textId="77777777" w:rsidR="00226216" w:rsidRPr="00226216" w:rsidRDefault="00226216" w:rsidP="00226216">
      <w:pPr>
        <w:bidi/>
        <w:rPr>
          <w:rFonts w:cs="David" w:hint="cs"/>
          <w:rtl/>
        </w:rPr>
      </w:pPr>
      <w:r w:rsidRPr="00226216">
        <w:rPr>
          <w:rFonts w:cs="David" w:hint="cs"/>
          <w:rtl/>
        </w:rPr>
        <w:tab/>
        <w:t xml:space="preserve"> כדאי שתסבירי לו מה זו דמוקרטיה. </w:t>
      </w:r>
    </w:p>
    <w:p w14:paraId="5E4F0EBF" w14:textId="77777777" w:rsidR="00226216" w:rsidRPr="00226216" w:rsidRDefault="00226216" w:rsidP="00226216">
      <w:pPr>
        <w:bidi/>
        <w:rPr>
          <w:rFonts w:cs="David" w:hint="cs"/>
          <w:rtl/>
        </w:rPr>
      </w:pPr>
    </w:p>
    <w:p w14:paraId="19F59EF7" w14:textId="77777777" w:rsidR="00226216" w:rsidRPr="00226216" w:rsidRDefault="00226216" w:rsidP="00226216">
      <w:pPr>
        <w:pStyle w:val="BodyTextIndent"/>
        <w:ind w:firstLine="0"/>
        <w:rPr>
          <w:rFonts w:hint="cs"/>
          <w:u w:val="single"/>
          <w:rtl/>
        </w:rPr>
      </w:pPr>
      <w:r w:rsidRPr="00226216">
        <w:rPr>
          <w:rFonts w:hint="cs"/>
          <w:u w:val="single"/>
          <w:rtl/>
        </w:rPr>
        <w:t>עו"ד ארבל אסטרחן:</w:t>
      </w:r>
    </w:p>
    <w:p w14:paraId="7EE01A95" w14:textId="77777777" w:rsidR="00226216" w:rsidRPr="00226216" w:rsidRDefault="00226216" w:rsidP="00226216">
      <w:pPr>
        <w:pStyle w:val="BodyTextIndent"/>
        <w:ind w:firstLine="0"/>
        <w:rPr>
          <w:rFonts w:hint="cs"/>
          <w:rtl/>
        </w:rPr>
      </w:pPr>
    </w:p>
    <w:p w14:paraId="7668B073" w14:textId="77777777" w:rsidR="00226216" w:rsidRPr="00226216" w:rsidRDefault="00226216" w:rsidP="00226216">
      <w:pPr>
        <w:bidi/>
        <w:rPr>
          <w:rFonts w:cs="David" w:hint="cs"/>
          <w:rtl/>
        </w:rPr>
      </w:pPr>
      <w:r w:rsidRPr="00226216">
        <w:rPr>
          <w:rFonts w:cs="David" w:hint="cs"/>
          <w:rtl/>
        </w:rPr>
        <w:tab/>
        <w:t xml:space="preserve"> כפי שמופיע בסדר-היום, בקשתו של חברי הכנסת אילון ושטרן מתחלקת לשניים. קודם כל העניין של הפטור מחובת המתנה, מה שנקרא פטור מחובת הנחה, לאפשר להביא את הצעת החוק לפני שחלפו 45 ימים. העניין השני, שהוא מעט יותר מורכב, הוא העניין של הבאת הצעת חוק פרטית בפגרה. </w:t>
      </w:r>
    </w:p>
    <w:p w14:paraId="29462264" w14:textId="77777777" w:rsidR="00226216" w:rsidRPr="00226216" w:rsidRDefault="00226216" w:rsidP="00226216">
      <w:pPr>
        <w:bidi/>
        <w:rPr>
          <w:rFonts w:cs="David" w:hint="cs"/>
          <w:rtl/>
        </w:rPr>
      </w:pPr>
    </w:p>
    <w:p w14:paraId="02A21E7D" w14:textId="77777777" w:rsidR="00226216" w:rsidRPr="00226216" w:rsidRDefault="00226216" w:rsidP="00226216">
      <w:pPr>
        <w:bidi/>
        <w:rPr>
          <w:rFonts w:cs="David" w:hint="cs"/>
          <w:u w:val="single"/>
          <w:rtl/>
        </w:rPr>
      </w:pPr>
      <w:r w:rsidRPr="00226216">
        <w:rPr>
          <w:rFonts w:cs="David" w:hint="cs"/>
          <w:u w:val="single"/>
          <w:rtl/>
        </w:rPr>
        <w:t>גדעון סער:</w:t>
      </w:r>
    </w:p>
    <w:p w14:paraId="207851D1" w14:textId="77777777" w:rsidR="00226216" w:rsidRPr="00226216" w:rsidRDefault="00226216" w:rsidP="00226216">
      <w:pPr>
        <w:bidi/>
        <w:rPr>
          <w:rFonts w:cs="David" w:hint="cs"/>
          <w:u w:val="single"/>
          <w:rtl/>
        </w:rPr>
      </w:pPr>
    </w:p>
    <w:p w14:paraId="42E77F71" w14:textId="77777777" w:rsidR="00226216" w:rsidRPr="00226216" w:rsidRDefault="00226216" w:rsidP="00226216">
      <w:pPr>
        <w:bidi/>
        <w:rPr>
          <w:rFonts w:cs="David" w:hint="cs"/>
          <w:rtl/>
        </w:rPr>
      </w:pPr>
      <w:r w:rsidRPr="00226216">
        <w:rPr>
          <w:rFonts w:cs="David" w:hint="cs"/>
          <w:rtl/>
        </w:rPr>
        <w:tab/>
        <w:t xml:space="preserve"> מה עמדת היועצת המשפטית של הכנסת?</w:t>
      </w:r>
    </w:p>
    <w:p w14:paraId="4610EB97" w14:textId="77777777" w:rsidR="00226216" w:rsidRPr="00226216" w:rsidRDefault="00226216" w:rsidP="00226216">
      <w:pPr>
        <w:bidi/>
        <w:rPr>
          <w:rFonts w:cs="David" w:hint="cs"/>
          <w:rtl/>
        </w:rPr>
      </w:pPr>
    </w:p>
    <w:p w14:paraId="122ADC05" w14:textId="77777777" w:rsidR="00226216" w:rsidRPr="00226216" w:rsidRDefault="00226216" w:rsidP="00226216">
      <w:pPr>
        <w:bidi/>
        <w:rPr>
          <w:rFonts w:cs="David" w:hint="cs"/>
          <w:rtl/>
        </w:rPr>
      </w:pPr>
      <w:r w:rsidRPr="00226216">
        <w:rPr>
          <w:rFonts w:cs="David" w:hint="cs"/>
          <w:u w:val="single"/>
          <w:rtl/>
        </w:rPr>
        <w:t>ראובן ריבלין:</w:t>
      </w:r>
    </w:p>
    <w:p w14:paraId="11476F54" w14:textId="77777777" w:rsidR="00226216" w:rsidRPr="00226216" w:rsidRDefault="00226216" w:rsidP="00226216">
      <w:pPr>
        <w:bidi/>
        <w:rPr>
          <w:rFonts w:cs="David" w:hint="cs"/>
          <w:rtl/>
        </w:rPr>
      </w:pPr>
    </w:p>
    <w:p w14:paraId="7C86B63D" w14:textId="77777777" w:rsidR="00226216" w:rsidRPr="00226216" w:rsidRDefault="00226216" w:rsidP="00226216">
      <w:pPr>
        <w:bidi/>
        <w:rPr>
          <w:rFonts w:cs="David" w:hint="cs"/>
          <w:rtl/>
        </w:rPr>
      </w:pPr>
      <w:r w:rsidRPr="00226216">
        <w:rPr>
          <w:rFonts w:cs="David" w:hint="cs"/>
          <w:rtl/>
        </w:rPr>
        <w:tab/>
        <w:t xml:space="preserve"> יש חוות דעת שלה. </w:t>
      </w:r>
    </w:p>
    <w:p w14:paraId="570A425D" w14:textId="77777777" w:rsidR="00226216" w:rsidRPr="00226216" w:rsidRDefault="00226216" w:rsidP="00226216">
      <w:pPr>
        <w:bidi/>
        <w:rPr>
          <w:rFonts w:cs="David" w:hint="cs"/>
          <w:rtl/>
        </w:rPr>
      </w:pPr>
    </w:p>
    <w:p w14:paraId="3FA0BB88" w14:textId="77777777" w:rsidR="00226216" w:rsidRPr="00226216" w:rsidRDefault="00226216" w:rsidP="00226216">
      <w:pPr>
        <w:pStyle w:val="BodyTextIndent"/>
        <w:ind w:firstLine="0"/>
        <w:rPr>
          <w:rFonts w:hint="cs"/>
          <w:u w:val="single"/>
          <w:rtl/>
        </w:rPr>
      </w:pPr>
      <w:r w:rsidRPr="00226216">
        <w:rPr>
          <w:rFonts w:hint="cs"/>
          <w:u w:val="single"/>
          <w:rtl/>
        </w:rPr>
        <w:t>עו"ד ארבל אסטרחן:</w:t>
      </w:r>
    </w:p>
    <w:p w14:paraId="144730C4" w14:textId="77777777" w:rsidR="00226216" w:rsidRPr="00226216" w:rsidRDefault="00226216" w:rsidP="00226216">
      <w:pPr>
        <w:pStyle w:val="BodyTextIndent"/>
        <w:ind w:firstLine="0"/>
        <w:rPr>
          <w:rFonts w:hint="cs"/>
          <w:rtl/>
        </w:rPr>
      </w:pPr>
    </w:p>
    <w:p w14:paraId="0A269950" w14:textId="77777777" w:rsidR="00226216" w:rsidRPr="00226216" w:rsidRDefault="00226216" w:rsidP="00226216">
      <w:pPr>
        <w:bidi/>
        <w:rPr>
          <w:rFonts w:cs="David" w:hint="cs"/>
          <w:rtl/>
        </w:rPr>
      </w:pPr>
      <w:r w:rsidRPr="00226216">
        <w:rPr>
          <w:rFonts w:cs="David" w:hint="cs"/>
          <w:rtl/>
        </w:rPr>
        <w:tab/>
        <w:t xml:space="preserve"> יש לי חוות דעת של היועץ המשפטי הקודם, עו"ד צבי ענבר. </w:t>
      </w:r>
    </w:p>
    <w:p w14:paraId="05D437D5" w14:textId="77777777" w:rsidR="00226216" w:rsidRPr="00226216" w:rsidRDefault="00226216" w:rsidP="00226216">
      <w:pPr>
        <w:bidi/>
        <w:rPr>
          <w:rFonts w:cs="David" w:hint="cs"/>
          <w:rtl/>
        </w:rPr>
      </w:pPr>
    </w:p>
    <w:p w14:paraId="396E8879" w14:textId="77777777" w:rsidR="00226216" w:rsidRPr="00226216" w:rsidRDefault="00226216" w:rsidP="00226216">
      <w:pPr>
        <w:bidi/>
        <w:rPr>
          <w:rFonts w:cs="David" w:hint="cs"/>
          <w:u w:val="single"/>
          <w:rtl/>
        </w:rPr>
      </w:pPr>
      <w:r w:rsidRPr="00226216">
        <w:rPr>
          <w:rFonts w:cs="David" w:hint="cs"/>
          <w:u w:val="single"/>
          <w:rtl/>
        </w:rPr>
        <w:t>גדעון סער:</w:t>
      </w:r>
    </w:p>
    <w:p w14:paraId="6076563B" w14:textId="77777777" w:rsidR="00226216" w:rsidRPr="00226216" w:rsidRDefault="00226216" w:rsidP="00226216">
      <w:pPr>
        <w:bidi/>
        <w:rPr>
          <w:rFonts w:cs="David" w:hint="cs"/>
          <w:u w:val="single"/>
          <w:rtl/>
        </w:rPr>
      </w:pPr>
    </w:p>
    <w:p w14:paraId="36D71231" w14:textId="77777777" w:rsidR="00226216" w:rsidRPr="00226216" w:rsidRDefault="00226216" w:rsidP="00226216">
      <w:pPr>
        <w:bidi/>
        <w:rPr>
          <w:rFonts w:cs="David" w:hint="cs"/>
          <w:rtl/>
        </w:rPr>
      </w:pPr>
      <w:r w:rsidRPr="00226216">
        <w:rPr>
          <w:rFonts w:cs="David" w:hint="cs"/>
          <w:rtl/>
        </w:rPr>
        <w:tab/>
        <w:t xml:space="preserve"> אני שואל מה עמדת היועצת המשפטית הנוכחית, ולא סתם. </w:t>
      </w:r>
    </w:p>
    <w:p w14:paraId="73E1A5D5" w14:textId="77777777" w:rsidR="00226216" w:rsidRPr="00226216" w:rsidRDefault="00226216" w:rsidP="00226216">
      <w:pPr>
        <w:bidi/>
        <w:rPr>
          <w:rFonts w:cs="David" w:hint="cs"/>
          <w:rtl/>
        </w:rPr>
      </w:pPr>
    </w:p>
    <w:p w14:paraId="32A3D9E3" w14:textId="77777777" w:rsidR="00226216" w:rsidRPr="00226216" w:rsidRDefault="00226216" w:rsidP="00226216">
      <w:pPr>
        <w:pStyle w:val="BodyTextIndent"/>
        <w:ind w:firstLine="0"/>
        <w:rPr>
          <w:rFonts w:hint="cs"/>
          <w:u w:val="single"/>
          <w:rtl/>
        </w:rPr>
      </w:pPr>
      <w:r w:rsidRPr="00226216">
        <w:rPr>
          <w:rFonts w:hint="cs"/>
          <w:u w:val="single"/>
          <w:rtl/>
        </w:rPr>
        <w:t>עו"ד ארבל אסטרחן:</w:t>
      </w:r>
    </w:p>
    <w:p w14:paraId="52EA9688" w14:textId="77777777" w:rsidR="00226216" w:rsidRPr="00226216" w:rsidRDefault="00226216" w:rsidP="00226216">
      <w:pPr>
        <w:pStyle w:val="BodyTextIndent"/>
        <w:ind w:firstLine="0"/>
        <w:rPr>
          <w:rFonts w:hint="cs"/>
          <w:rtl/>
        </w:rPr>
      </w:pPr>
    </w:p>
    <w:p w14:paraId="0C9DBAAC" w14:textId="77777777" w:rsidR="00226216" w:rsidRPr="00226216" w:rsidRDefault="00226216" w:rsidP="00226216">
      <w:pPr>
        <w:bidi/>
        <w:rPr>
          <w:rFonts w:cs="David" w:hint="cs"/>
          <w:rtl/>
        </w:rPr>
      </w:pPr>
      <w:r w:rsidRPr="00226216">
        <w:rPr>
          <w:rFonts w:cs="David" w:hint="cs"/>
          <w:rtl/>
        </w:rPr>
        <w:tab/>
        <w:t xml:space="preserve"> על-פי הנוהג והנוהל, אין מביאים הצעות חוק פרטיות בפגרה. </w:t>
      </w:r>
    </w:p>
    <w:p w14:paraId="1A0F151B" w14:textId="77777777" w:rsidR="00226216" w:rsidRPr="00226216" w:rsidRDefault="00226216" w:rsidP="00226216">
      <w:pPr>
        <w:bidi/>
        <w:rPr>
          <w:rFonts w:cs="David" w:hint="cs"/>
          <w:rtl/>
        </w:rPr>
      </w:pPr>
    </w:p>
    <w:p w14:paraId="4FA95E43" w14:textId="77777777" w:rsidR="00226216" w:rsidRPr="00226216" w:rsidRDefault="00226216" w:rsidP="00226216">
      <w:pPr>
        <w:bidi/>
        <w:rPr>
          <w:rFonts w:cs="David" w:hint="cs"/>
          <w:u w:val="single"/>
          <w:rtl/>
        </w:rPr>
      </w:pPr>
      <w:r w:rsidRPr="00226216">
        <w:rPr>
          <w:rFonts w:cs="David" w:hint="cs"/>
          <w:u w:val="single"/>
          <w:rtl/>
        </w:rPr>
        <w:t>גדעון סער:</w:t>
      </w:r>
    </w:p>
    <w:p w14:paraId="2F9205AF" w14:textId="77777777" w:rsidR="00226216" w:rsidRPr="00226216" w:rsidRDefault="00226216" w:rsidP="00226216">
      <w:pPr>
        <w:bidi/>
        <w:rPr>
          <w:rFonts w:cs="David" w:hint="cs"/>
          <w:u w:val="single"/>
          <w:rtl/>
        </w:rPr>
      </w:pPr>
    </w:p>
    <w:p w14:paraId="0FF0E025" w14:textId="77777777" w:rsidR="00226216" w:rsidRPr="00226216" w:rsidRDefault="00226216" w:rsidP="00226216">
      <w:pPr>
        <w:bidi/>
        <w:rPr>
          <w:rFonts w:cs="David" w:hint="cs"/>
          <w:rtl/>
        </w:rPr>
      </w:pPr>
      <w:r w:rsidRPr="00226216">
        <w:rPr>
          <w:rFonts w:cs="David" w:hint="cs"/>
          <w:rtl/>
        </w:rPr>
        <w:tab/>
        <w:t xml:space="preserve"> נוהג זה לא מניעה. אני עוזר לוועדה כרגע. </w:t>
      </w:r>
    </w:p>
    <w:p w14:paraId="26D3AF8E" w14:textId="77777777" w:rsidR="00226216" w:rsidRPr="00226216" w:rsidRDefault="00226216" w:rsidP="00226216">
      <w:pPr>
        <w:bidi/>
        <w:rPr>
          <w:rFonts w:cs="David" w:hint="cs"/>
          <w:rtl/>
        </w:rPr>
      </w:pPr>
    </w:p>
    <w:p w14:paraId="22029256" w14:textId="77777777" w:rsidR="00226216" w:rsidRPr="00226216" w:rsidRDefault="00226216" w:rsidP="00226216">
      <w:pPr>
        <w:pStyle w:val="BodyTextIndent"/>
        <w:ind w:firstLine="0"/>
        <w:rPr>
          <w:rFonts w:hint="cs"/>
          <w:u w:val="single"/>
          <w:rtl/>
        </w:rPr>
      </w:pPr>
      <w:r w:rsidRPr="00226216">
        <w:rPr>
          <w:rFonts w:hint="cs"/>
          <w:u w:val="single"/>
          <w:rtl/>
        </w:rPr>
        <w:t>עו"ד ארבל אסטרחן:</w:t>
      </w:r>
    </w:p>
    <w:p w14:paraId="57B4A61D" w14:textId="77777777" w:rsidR="00226216" w:rsidRPr="00226216" w:rsidRDefault="00226216" w:rsidP="00226216">
      <w:pPr>
        <w:pStyle w:val="BodyTextIndent"/>
        <w:ind w:firstLine="0"/>
        <w:rPr>
          <w:rFonts w:hint="cs"/>
          <w:rtl/>
        </w:rPr>
      </w:pPr>
    </w:p>
    <w:p w14:paraId="48557B34" w14:textId="77777777" w:rsidR="00226216" w:rsidRPr="00226216" w:rsidRDefault="00226216" w:rsidP="00226216">
      <w:pPr>
        <w:bidi/>
        <w:rPr>
          <w:rFonts w:cs="David" w:hint="cs"/>
          <w:rtl/>
        </w:rPr>
      </w:pPr>
      <w:r w:rsidRPr="00226216">
        <w:rPr>
          <w:rFonts w:cs="David" w:hint="cs"/>
          <w:rtl/>
        </w:rPr>
        <w:tab/>
        <w:t xml:space="preserve"> כינוס הכנסת בפגרה יכול להיעשות בשתי דרכים. הממשלה יכולה לבקש לכנס את הכנסת, ואז אין כל הוראות לגבי מה אפשר ומה אי-אפשר והממשלה יכולה לבקש כל דבר </w:t>
      </w:r>
      <w:r w:rsidRPr="00226216">
        <w:rPr>
          <w:rFonts w:cs="David"/>
          <w:rtl/>
        </w:rPr>
        <w:t>–</w:t>
      </w:r>
      <w:r w:rsidRPr="00226216">
        <w:rPr>
          <w:rFonts w:cs="David" w:hint="cs"/>
          <w:rtl/>
        </w:rPr>
        <w:t xml:space="preserve"> דיונים כלליים, הצעות חוק פרטיות וממשלתיות. כל דבר שהממשלה מבקשת, מובא לדיון. בנוסף יכולים 25 חברי כנסת לכנס את הכנסת, שזאת הוראה שמופיעה בחוק. החוק שותק לגבי השאלה מה אפשר לעשות. לגבי 25 חתימות, קובע סעיף 37 בתקנון: "פורט בדרישה הנושא, יעמידו יושב-ראש הכנסת והסגנים על סדר יומו של הכנס המיוחד כהצעה דחופה לסדר היום". על-פי רוב כאשר 25 חברי כנסת מבקשים לדון בנושא במהלך פגרה, מובא נושא אחד או שניים לדיון כהצעה דחופה. התקנון לא קובע מה קורה כאשר אותם 25 חברי כנסת מבקשים להביא הצעת חוק במהלך הפגרה. במקרה הזה אנחנו פונים לסעיף 147 לתקנון, שקובע שכאשר יש שאלה שנוגעת לדיוני הכנסת שאין לה הוראה בתקנון, והתקנון במקרה הזה לא מדבר מה קורה במקרה כזה שרוצים להביא חקיקה, תחליט בה ועדת הכנסת והחלטתה תהיה תקדים מחייב כל עוד לא נתקבל על-ידי הכנסת...</w:t>
      </w:r>
    </w:p>
    <w:p w14:paraId="12645D79" w14:textId="77777777" w:rsidR="00226216" w:rsidRPr="00226216" w:rsidRDefault="00226216" w:rsidP="00226216">
      <w:pPr>
        <w:bidi/>
        <w:rPr>
          <w:rFonts w:cs="David" w:hint="cs"/>
          <w:rtl/>
        </w:rPr>
      </w:pPr>
    </w:p>
    <w:p w14:paraId="2F62ADCB" w14:textId="77777777" w:rsidR="00226216" w:rsidRPr="00226216" w:rsidRDefault="00226216" w:rsidP="00226216">
      <w:pPr>
        <w:bidi/>
        <w:rPr>
          <w:rFonts w:cs="David" w:hint="cs"/>
          <w:rtl/>
        </w:rPr>
      </w:pPr>
      <w:r w:rsidRPr="00226216">
        <w:rPr>
          <w:rFonts w:cs="David" w:hint="cs"/>
          <w:rtl/>
        </w:rPr>
        <w:tab/>
        <w:t xml:space="preserve">גם בעבר היו מקרים שחוות הדעת הזאת הובאה בפני הוועדה. אני רוצה להדגיש שיהיה ברור לחברי הכנסת שלא מדובר על כך שכל הצעת חוק יכולה לעלות בפגרה. בהחלטתה ועדת הכנסת צריכה להתחשב בעובדה שמובאת הצעת חוק ממשלתית באותו נושא. הכול בהנחה שיש חתימות. </w:t>
      </w:r>
    </w:p>
    <w:p w14:paraId="77B21F7B" w14:textId="77777777" w:rsidR="00226216" w:rsidRPr="00226216" w:rsidRDefault="00226216" w:rsidP="00226216">
      <w:pPr>
        <w:bidi/>
        <w:rPr>
          <w:rFonts w:cs="David" w:hint="cs"/>
          <w:rtl/>
        </w:rPr>
      </w:pPr>
    </w:p>
    <w:p w14:paraId="076EB09E" w14:textId="77777777" w:rsidR="00226216" w:rsidRPr="00226216" w:rsidRDefault="00226216" w:rsidP="00226216">
      <w:pPr>
        <w:bidi/>
        <w:rPr>
          <w:rFonts w:cs="David" w:hint="cs"/>
          <w:u w:val="single"/>
          <w:rtl/>
        </w:rPr>
      </w:pPr>
      <w:r w:rsidRPr="00226216">
        <w:rPr>
          <w:rFonts w:cs="David" w:hint="cs"/>
          <w:u w:val="single"/>
          <w:rtl/>
        </w:rPr>
        <w:t>גדעון סער:</w:t>
      </w:r>
    </w:p>
    <w:p w14:paraId="3C7A457C" w14:textId="77777777" w:rsidR="00226216" w:rsidRPr="00226216" w:rsidRDefault="00226216" w:rsidP="00226216">
      <w:pPr>
        <w:bidi/>
        <w:rPr>
          <w:rFonts w:cs="David" w:hint="cs"/>
          <w:u w:val="single"/>
          <w:rtl/>
        </w:rPr>
      </w:pPr>
    </w:p>
    <w:p w14:paraId="39C886B4" w14:textId="77777777" w:rsidR="00226216" w:rsidRPr="00226216" w:rsidRDefault="00226216" w:rsidP="00226216">
      <w:pPr>
        <w:bidi/>
        <w:rPr>
          <w:rFonts w:cs="David" w:hint="cs"/>
          <w:rtl/>
        </w:rPr>
      </w:pPr>
      <w:r w:rsidRPr="00226216">
        <w:rPr>
          <w:rFonts w:cs="David" w:hint="cs"/>
          <w:rtl/>
        </w:rPr>
        <w:tab/>
        <w:t xml:space="preserve"> היה תקדים שהבאנו ועדת חקירה פרלמנטרית בפגרה, בנושא עמונה. </w:t>
      </w:r>
    </w:p>
    <w:p w14:paraId="5CE48D5E" w14:textId="77777777" w:rsidR="00226216" w:rsidRPr="00226216" w:rsidRDefault="00226216" w:rsidP="00226216">
      <w:pPr>
        <w:bidi/>
        <w:rPr>
          <w:rFonts w:cs="David" w:hint="cs"/>
          <w:rtl/>
        </w:rPr>
      </w:pPr>
    </w:p>
    <w:p w14:paraId="47103128" w14:textId="77777777" w:rsidR="00226216" w:rsidRPr="00226216" w:rsidRDefault="00226216" w:rsidP="00226216">
      <w:pPr>
        <w:bidi/>
        <w:rPr>
          <w:rFonts w:cs="David" w:hint="cs"/>
          <w:rtl/>
        </w:rPr>
      </w:pPr>
      <w:r w:rsidRPr="00226216">
        <w:rPr>
          <w:rFonts w:cs="David" w:hint="cs"/>
          <w:u w:val="single"/>
          <w:rtl/>
        </w:rPr>
        <w:t>ראובן ריבלין:</w:t>
      </w:r>
    </w:p>
    <w:p w14:paraId="533A957C" w14:textId="77777777" w:rsidR="00226216" w:rsidRPr="00226216" w:rsidRDefault="00226216" w:rsidP="00226216">
      <w:pPr>
        <w:bidi/>
        <w:rPr>
          <w:rFonts w:cs="David" w:hint="cs"/>
          <w:rtl/>
        </w:rPr>
      </w:pPr>
    </w:p>
    <w:p w14:paraId="09859A9B" w14:textId="77777777" w:rsidR="00226216" w:rsidRPr="00226216" w:rsidRDefault="00226216" w:rsidP="00226216">
      <w:pPr>
        <w:bidi/>
        <w:rPr>
          <w:rFonts w:cs="David" w:hint="cs"/>
          <w:rtl/>
        </w:rPr>
      </w:pPr>
      <w:r w:rsidRPr="00226216">
        <w:rPr>
          <w:rFonts w:cs="David" w:hint="cs"/>
          <w:rtl/>
        </w:rPr>
        <w:tab/>
        <w:t xml:space="preserve"> בניגוד לדעתי כיושב-ראש הכנסת אז. </w:t>
      </w:r>
    </w:p>
    <w:p w14:paraId="6588D6A4" w14:textId="77777777" w:rsidR="00226216" w:rsidRPr="00226216" w:rsidRDefault="00226216" w:rsidP="00226216">
      <w:pPr>
        <w:bidi/>
        <w:rPr>
          <w:rFonts w:cs="David" w:hint="cs"/>
          <w:rtl/>
        </w:rPr>
      </w:pPr>
    </w:p>
    <w:p w14:paraId="4D9F4378" w14:textId="77777777" w:rsidR="00226216" w:rsidRPr="00226216" w:rsidRDefault="00226216" w:rsidP="00226216">
      <w:pPr>
        <w:bidi/>
        <w:rPr>
          <w:rFonts w:cs="David" w:hint="cs"/>
          <w:rtl/>
        </w:rPr>
      </w:pPr>
      <w:r w:rsidRPr="00226216">
        <w:rPr>
          <w:rFonts w:cs="David" w:hint="cs"/>
          <w:u w:val="single"/>
          <w:rtl/>
        </w:rPr>
        <w:t>היו"ר רוחמה אברהם:</w:t>
      </w:r>
    </w:p>
    <w:p w14:paraId="71EC3007" w14:textId="77777777" w:rsidR="00226216" w:rsidRPr="00226216" w:rsidRDefault="00226216" w:rsidP="00226216">
      <w:pPr>
        <w:bidi/>
        <w:rPr>
          <w:rFonts w:cs="David" w:hint="cs"/>
          <w:rtl/>
        </w:rPr>
      </w:pPr>
    </w:p>
    <w:p w14:paraId="0CFB69CB" w14:textId="77777777" w:rsidR="00226216" w:rsidRPr="00226216" w:rsidRDefault="00226216" w:rsidP="00226216">
      <w:pPr>
        <w:bidi/>
        <w:rPr>
          <w:rFonts w:cs="David" w:hint="cs"/>
          <w:rtl/>
        </w:rPr>
      </w:pPr>
      <w:r w:rsidRPr="00226216">
        <w:rPr>
          <w:rFonts w:cs="David" w:hint="cs"/>
          <w:rtl/>
        </w:rPr>
        <w:tab/>
        <w:t xml:space="preserve">אני רוצה להצביע. </w:t>
      </w:r>
    </w:p>
    <w:p w14:paraId="24163DEE" w14:textId="77777777" w:rsidR="00226216" w:rsidRPr="00226216" w:rsidRDefault="00226216" w:rsidP="00226216">
      <w:pPr>
        <w:bidi/>
        <w:rPr>
          <w:rFonts w:cs="David" w:hint="cs"/>
          <w:rtl/>
        </w:rPr>
      </w:pPr>
    </w:p>
    <w:p w14:paraId="04529B3F" w14:textId="77777777" w:rsidR="00226216" w:rsidRPr="00226216" w:rsidRDefault="00226216" w:rsidP="00226216">
      <w:pPr>
        <w:bidi/>
        <w:rPr>
          <w:rFonts w:cs="David" w:hint="cs"/>
          <w:u w:val="single"/>
          <w:rtl/>
        </w:rPr>
      </w:pPr>
      <w:r w:rsidRPr="00226216">
        <w:rPr>
          <w:rFonts w:cs="David" w:hint="cs"/>
          <w:u w:val="single"/>
          <w:rtl/>
        </w:rPr>
        <w:t>אפרים סנה:</w:t>
      </w:r>
    </w:p>
    <w:p w14:paraId="701A73CF" w14:textId="77777777" w:rsidR="00226216" w:rsidRPr="00226216" w:rsidRDefault="00226216" w:rsidP="00226216">
      <w:pPr>
        <w:bidi/>
        <w:rPr>
          <w:rFonts w:cs="David" w:hint="cs"/>
          <w:u w:val="single"/>
          <w:rtl/>
        </w:rPr>
      </w:pPr>
    </w:p>
    <w:p w14:paraId="41D9C7AE" w14:textId="77777777" w:rsidR="00226216" w:rsidRPr="00226216" w:rsidRDefault="00226216" w:rsidP="00226216">
      <w:pPr>
        <w:bidi/>
        <w:rPr>
          <w:rFonts w:cs="David" w:hint="cs"/>
          <w:rtl/>
        </w:rPr>
      </w:pPr>
      <w:r w:rsidRPr="00226216">
        <w:rPr>
          <w:rFonts w:cs="David" w:hint="cs"/>
          <w:rtl/>
        </w:rPr>
        <w:tab/>
        <w:t xml:space="preserve"> במליאה צריכה לבוא קודם הצעתם של חברי הכנסת אילון ושטרן ואחר כך ההצעה המשותפת. </w:t>
      </w:r>
    </w:p>
    <w:p w14:paraId="5ACE453C" w14:textId="77777777" w:rsidR="00226216" w:rsidRPr="00226216" w:rsidRDefault="00226216" w:rsidP="00226216">
      <w:pPr>
        <w:bidi/>
        <w:rPr>
          <w:rFonts w:cs="David" w:hint="cs"/>
          <w:rtl/>
        </w:rPr>
      </w:pPr>
    </w:p>
    <w:p w14:paraId="364305A2" w14:textId="77777777" w:rsidR="00226216" w:rsidRPr="00226216" w:rsidRDefault="00226216" w:rsidP="00226216">
      <w:pPr>
        <w:bidi/>
        <w:rPr>
          <w:rFonts w:cs="David" w:hint="cs"/>
          <w:rtl/>
        </w:rPr>
      </w:pPr>
      <w:r w:rsidRPr="00226216">
        <w:rPr>
          <w:rFonts w:cs="David" w:hint="cs"/>
          <w:u w:val="single"/>
          <w:rtl/>
        </w:rPr>
        <w:t>היו"ר רוחמה אברהם:</w:t>
      </w:r>
    </w:p>
    <w:p w14:paraId="443BF4D6" w14:textId="77777777" w:rsidR="00226216" w:rsidRPr="00226216" w:rsidRDefault="00226216" w:rsidP="00226216">
      <w:pPr>
        <w:bidi/>
        <w:rPr>
          <w:rFonts w:cs="David" w:hint="cs"/>
          <w:rtl/>
        </w:rPr>
      </w:pPr>
    </w:p>
    <w:p w14:paraId="4B2C9F8A" w14:textId="77777777" w:rsidR="00226216" w:rsidRPr="00226216" w:rsidRDefault="00226216" w:rsidP="00226216">
      <w:pPr>
        <w:bidi/>
        <w:rPr>
          <w:rFonts w:cs="David" w:hint="cs"/>
          <w:rtl/>
        </w:rPr>
      </w:pPr>
      <w:r w:rsidRPr="00226216">
        <w:rPr>
          <w:rFonts w:cs="David" w:hint="cs"/>
          <w:rtl/>
        </w:rPr>
        <w:tab/>
        <w:t xml:space="preserve">אני סבורה שיש להביא קודם כל את הצעת החוק הממשלתית להצבעה בוועדה. לגבי הצעתו של חבר הכנסת אילון, אני מודה שהנושא הזה מאוד חשוב. אין ספק שכולנו יחד </w:t>
      </w:r>
      <w:r w:rsidRPr="00226216">
        <w:rPr>
          <w:rFonts w:cs="David"/>
          <w:rtl/>
        </w:rPr>
        <w:t>–</w:t>
      </w:r>
      <w:r w:rsidRPr="00226216">
        <w:rPr>
          <w:rFonts w:cs="David" w:hint="cs"/>
          <w:rtl/>
        </w:rPr>
        <w:t xml:space="preserve"> הממשלה וההסתדרות ונציגי המעסיקים ונשיא התאחדות התעשיינים </w:t>
      </w:r>
      <w:r w:rsidRPr="00226216">
        <w:rPr>
          <w:rFonts w:cs="David"/>
          <w:rtl/>
        </w:rPr>
        <w:t>–</w:t>
      </w:r>
      <w:r w:rsidRPr="00226216">
        <w:rPr>
          <w:rFonts w:cs="David" w:hint="cs"/>
          <w:rtl/>
        </w:rPr>
        <w:t xml:space="preserve"> צריכים לתת פתרון לאותם מעסיקים שלצערם סגרו את העסקים ונמצאים בתקופה מאוד קשה. יחד עם זה, אני חושבת שבגלל שמתנהל כרגע משא-ומתן, אני אכנס את הוועדה בעוד שעתיים להצביע על הצעת החוק של חבר הכנסת אילון. </w:t>
      </w:r>
    </w:p>
    <w:p w14:paraId="09F15D42" w14:textId="77777777" w:rsidR="00226216" w:rsidRPr="00226216" w:rsidRDefault="00226216" w:rsidP="00226216">
      <w:pPr>
        <w:bidi/>
        <w:rPr>
          <w:rFonts w:cs="David" w:hint="cs"/>
          <w:rtl/>
        </w:rPr>
      </w:pPr>
    </w:p>
    <w:p w14:paraId="0B936494" w14:textId="77777777" w:rsidR="00226216" w:rsidRPr="00226216" w:rsidRDefault="00226216" w:rsidP="00226216">
      <w:pPr>
        <w:bidi/>
        <w:rPr>
          <w:rFonts w:cs="David" w:hint="cs"/>
          <w:u w:val="single"/>
          <w:rtl/>
        </w:rPr>
      </w:pPr>
      <w:r w:rsidRPr="00226216">
        <w:rPr>
          <w:rFonts w:cs="David" w:hint="cs"/>
          <w:u w:val="single"/>
          <w:rtl/>
        </w:rPr>
        <w:t>גדעון סער:</w:t>
      </w:r>
    </w:p>
    <w:p w14:paraId="30862CB3" w14:textId="77777777" w:rsidR="00226216" w:rsidRPr="00226216" w:rsidRDefault="00226216" w:rsidP="00226216">
      <w:pPr>
        <w:bidi/>
        <w:rPr>
          <w:rFonts w:cs="David" w:hint="cs"/>
          <w:u w:val="single"/>
          <w:rtl/>
        </w:rPr>
      </w:pPr>
    </w:p>
    <w:p w14:paraId="266DABF1" w14:textId="77777777" w:rsidR="00226216" w:rsidRPr="00226216" w:rsidRDefault="00226216" w:rsidP="00226216">
      <w:pPr>
        <w:bidi/>
        <w:rPr>
          <w:rFonts w:cs="David" w:hint="cs"/>
          <w:rtl/>
        </w:rPr>
      </w:pPr>
      <w:r w:rsidRPr="00226216">
        <w:rPr>
          <w:rFonts w:cs="David" w:hint="cs"/>
          <w:rtl/>
        </w:rPr>
        <w:tab/>
        <w:t xml:space="preserve"> מה פתאום? זה על סדר היום?</w:t>
      </w:r>
    </w:p>
    <w:p w14:paraId="5869F904" w14:textId="77777777" w:rsidR="00226216" w:rsidRPr="00226216" w:rsidRDefault="00226216" w:rsidP="00226216">
      <w:pPr>
        <w:bidi/>
        <w:rPr>
          <w:rFonts w:cs="David" w:hint="cs"/>
          <w:rtl/>
        </w:rPr>
      </w:pPr>
    </w:p>
    <w:p w14:paraId="7482FEB1" w14:textId="77777777" w:rsidR="00226216" w:rsidRPr="00226216" w:rsidRDefault="00226216" w:rsidP="00226216">
      <w:pPr>
        <w:bidi/>
        <w:rPr>
          <w:rFonts w:cs="David" w:hint="cs"/>
          <w:rtl/>
        </w:rPr>
      </w:pPr>
      <w:r w:rsidRPr="00226216">
        <w:rPr>
          <w:rFonts w:cs="David" w:hint="cs"/>
          <w:u w:val="single"/>
          <w:rtl/>
        </w:rPr>
        <w:t>זהבה גלאון:</w:t>
      </w:r>
    </w:p>
    <w:p w14:paraId="6071D03F" w14:textId="77777777" w:rsidR="00226216" w:rsidRPr="00226216" w:rsidRDefault="00226216" w:rsidP="00226216">
      <w:pPr>
        <w:bidi/>
        <w:rPr>
          <w:rFonts w:cs="David" w:hint="cs"/>
          <w:rtl/>
        </w:rPr>
      </w:pPr>
    </w:p>
    <w:p w14:paraId="094EFC26" w14:textId="77777777" w:rsidR="00226216" w:rsidRPr="00226216" w:rsidRDefault="00226216" w:rsidP="00226216">
      <w:pPr>
        <w:bidi/>
        <w:rPr>
          <w:rFonts w:cs="David" w:hint="cs"/>
          <w:rtl/>
        </w:rPr>
      </w:pPr>
      <w:r w:rsidRPr="00226216">
        <w:rPr>
          <w:rFonts w:cs="David" w:hint="cs"/>
          <w:rtl/>
        </w:rPr>
        <w:tab/>
        <w:t xml:space="preserve"> זה על סדר היום. </w:t>
      </w:r>
    </w:p>
    <w:p w14:paraId="362BE990" w14:textId="77777777" w:rsidR="00226216" w:rsidRPr="00226216" w:rsidRDefault="00226216" w:rsidP="00226216">
      <w:pPr>
        <w:bidi/>
        <w:rPr>
          <w:rFonts w:cs="David" w:hint="cs"/>
          <w:rtl/>
        </w:rPr>
      </w:pPr>
    </w:p>
    <w:p w14:paraId="4DAC1626" w14:textId="77777777" w:rsidR="00226216" w:rsidRPr="00226216" w:rsidRDefault="00226216" w:rsidP="00226216">
      <w:pPr>
        <w:bidi/>
        <w:rPr>
          <w:rFonts w:cs="David" w:hint="cs"/>
          <w:u w:val="single"/>
          <w:rtl/>
        </w:rPr>
      </w:pPr>
      <w:r w:rsidRPr="00226216">
        <w:rPr>
          <w:rFonts w:cs="David" w:hint="cs"/>
          <w:u w:val="single"/>
          <w:rtl/>
        </w:rPr>
        <w:t>גדעון סער:</w:t>
      </w:r>
    </w:p>
    <w:p w14:paraId="5DDA8BAA" w14:textId="77777777" w:rsidR="00226216" w:rsidRPr="00226216" w:rsidRDefault="00226216" w:rsidP="00226216">
      <w:pPr>
        <w:bidi/>
        <w:rPr>
          <w:rFonts w:cs="David" w:hint="cs"/>
          <w:u w:val="single"/>
          <w:rtl/>
        </w:rPr>
      </w:pPr>
    </w:p>
    <w:p w14:paraId="242CED20" w14:textId="77777777" w:rsidR="00226216" w:rsidRPr="00226216" w:rsidRDefault="00226216" w:rsidP="00226216">
      <w:pPr>
        <w:bidi/>
        <w:rPr>
          <w:rFonts w:cs="David" w:hint="cs"/>
          <w:rtl/>
        </w:rPr>
      </w:pPr>
      <w:r w:rsidRPr="00226216">
        <w:rPr>
          <w:rFonts w:cs="David" w:hint="cs"/>
          <w:rtl/>
        </w:rPr>
        <w:tab/>
        <w:t xml:space="preserve"> איך את יכולה להפריד כשזה בא לפני ההצעה הממשלתית?</w:t>
      </w:r>
    </w:p>
    <w:p w14:paraId="6A919B78" w14:textId="77777777" w:rsidR="00226216" w:rsidRPr="00226216" w:rsidRDefault="00226216" w:rsidP="00226216">
      <w:pPr>
        <w:bidi/>
        <w:rPr>
          <w:rFonts w:cs="David" w:hint="cs"/>
          <w:rtl/>
        </w:rPr>
      </w:pPr>
    </w:p>
    <w:p w14:paraId="6F06494C" w14:textId="77777777" w:rsidR="00226216" w:rsidRPr="00226216" w:rsidRDefault="00226216" w:rsidP="00226216">
      <w:pPr>
        <w:pStyle w:val="Heading5"/>
        <w:jc w:val="left"/>
        <w:rPr>
          <w:rFonts w:hint="cs"/>
          <w:rtl/>
        </w:rPr>
      </w:pPr>
      <w:r w:rsidRPr="00226216">
        <w:rPr>
          <w:rFonts w:hint="cs"/>
          <w:u w:val="single"/>
          <w:rtl/>
        </w:rPr>
        <w:t>אסתרינה טרטמן:</w:t>
      </w:r>
    </w:p>
    <w:p w14:paraId="5F36C85E" w14:textId="77777777" w:rsidR="00226216" w:rsidRPr="00226216" w:rsidRDefault="00226216" w:rsidP="00226216">
      <w:pPr>
        <w:pStyle w:val="Heading5"/>
        <w:jc w:val="left"/>
        <w:rPr>
          <w:rFonts w:hint="cs"/>
          <w:rtl/>
        </w:rPr>
      </w:pPr>
    </w:p>
    <w:p w14:paraId="53B19D62" w14:textId="77777777" w:rsidR="00226216" w:rsidRPr="00226216" w:rsidRDefault="00226216" w:rsidP="00226216">
      <w:pPr>
        <w:bidi/>
        <w:rPr>
          <w:rFonts w:cs="David" w:hint="cs"/>
          <w:rtl/>
        </w:rPr>
      </w:pPr>
      <w:r w:rsidRPr="00226216">
        <w:rPr>
          <w:rFonts w:cs="David" w:hint="cs"/>
          <w:rtl/>
        </w:rPr>
        <w:tab/>
        <w:t xml:space="preserve"> קודם את סותמת פיות ואחר כך את עושה כך. </w:t>
      </w:r>
    </w:p>
    <w:p w14:paraId="5FEF8D45" w14:textId="77777777" w:rsidR="00226216" w:rsidRPr="00226216" w:rsidRDefault="00226216" w:rsidP="00226216">
      <w:pPr>
        <w:bidi/>
        <w:rPr>
          <w:rFonts w:cs="David" w:hint="cs"/>
          <w:rtl/>
        </w:rPr>
      </w:pPr>
    </w:p>
    <w:p w14:paraId="040B73A6" w14:textId="77777777" w:rsidR="00226216" w:rsidRPr="00226216" w:rsidRDefault="00226216" w:rsidP="00226216">
      <w:pPr>
        <w:bidi/>
        <w:rPr>
          <w:rFonts w:cs="David" w:hint="cs"/>
          <w:u w:val="single"/>
          <w:rtl/>
        </w:rPr>
      </w:pPr>
      <w:r w:rsidRPr="00226216">
        <w:rPr>
          <w:rFonts w:cs="David" w:hint="cs"/>
          <w:u w:val="single"/>
          <w:rtl/>
        </w:rPr>
        <w:t>גדעון סער:</w:t>
      </w:r>
    </w:p>
    <w:p w14:paraId="46606A24" w14:textId="77777777" w:rsidR="00226216" w:rsidRPr="00226216" w:rsidRDefault="00226216" w:rsidP="00226216">
      <w:pPr>
        <w:bidi/>
        <w:rPr>
          <w:rFonts w:cs="David" w:hint="cs"/>
          <w:u w:val="single"/>
          <w:rtl/>
        </w:rPr>
      </w:pPr>
    </w:p>
    <w:p w14:paraId="7BD4C1D0" w14:textId="77777777" w:rsidR="00226216" w:rsidRPr="00226216" w:rsidRDefault="00226216" w:rsidP="00226216">
      <w:pPr>
        <w:bidi/>
        <w:rPr>
          <w:rFonts w:cs="David" w:hint="cs"/>
          <w:rtl/>
        </w:rPr>
      </w:pPr>
      <w:r w:rsidRPr="00226216">
        <w:rPr>
          <w:rFonts w:cs="David" w:hint="cs"/>
          <w:rtl/>
        </w:rPr>
        <w:tab/>
        <w:t xml:space="preserve"> זה שימוש לרעה בסמכות. </w:t>
      </w:r>
    </w:p>
    <w:p w14:paraId="2C1C477E" w14:textId="77777777" w:rsidR="00226216" w:rsidRPr="00226216" w:rsidRDefault="00226216" w:rsidP="00226216">
      <w:pPr>
        <w:bidi/>
        <w:rPr>
          <w:rFonts w:cs="David" w:hint="cs"/>
          <w:rtl/>
        </w:rPr>
      </w:pPr>
    </w:p>
    <w:p w14:paraId="53EF7B39" w14:textId="77777777" w:rsidR="00226216" w:rsidRPr="00226216" w:rsidRDefault="00226216" w:rsidP="00226216">
      <w:pPr>
        <w:bidi/>
        <w:rPr>
          <w:rFonts w:cs="David" w:hint="cs"/>
          <w:u w:val="single"/>
          <w:rtl/>
        </w:rPr>
      </w:pPr>
      <w:r w:rsidRPr="00226216">
        <w:rPr>
          <w:rFonts w:cs="David" w:hint="cs"/>
          <w:u w:val="single"/>
          <w:rtl/>
        </w:rPr>
        <w:t>מאיר פרוש:</w:t>
      </w:r>
    </w:p>
    <w:p w14:paraId="25571A5E" w14:textId="77777777" w:rsidR="00226216" w:rsidRPr="00226216" w:rsidRDefault="00226216" w:rsidP="00226216">
      <w:pPr>
        <w:bidi/>
        <w:rPr>
          <w:rFonts w:cs="David" w:hint="cs"/>
          <w:u w:val="single"/>
        </w:rPr>
      </w:pPr>
    </w:p>
    <w:p w14:paraId="199B47C4" w14:textId="77777777" w:rsidR="00226216" w:rsidRPr="00226216" w:rsidRDefault="00226216" w:rsidP="00226216">
      <w:pPr>
        <w:bidi/>
        <w:rPr>
          <w:rFonts w:cs="David" w:hint="cs"/>
          <w:rtl/>
        </w:rPr>
      </w:pPr>
      <w:r w:rsidRPr="00226216">
        <w:rPr>
          <w:rFonts w:cs="David" w:hint="cs"/>
          <w:rtl/>
        </w:rPr>
        <w:tab/>
        <w:t xml:space="preserve"> ועדת הכנסת תתבייש בהחלטה כזאת, אם זה יקרה. </w:t>
      </w:r>
    </w:p>
    <w:p w14:paraId="751CE5D8" w14:textId="77777777" w:rsidR="00226216" w:rsidRPr="00226216" w:rsidRDefault="00226216" w:rsidP="00226216">
      <w:pPr>
        <w:bidi/>
        <w:rPr>
          <w:rFonts w:cs="David" w:hint="cs"/>
          <w:rtl/>
        </w:rPr>
      </w:pPr>
    </w:p>
    <w:p w14:paraId="70AA7FC9" w14:textId="77777777" w:rsidR="00226216" w:rsidRPr="00226216" w:rsidRDefault="00226216" w:rsidP="00226216">
      <w:pPr>
        <w:bidi/>
        <w:rPr>
          <w:rFonts w:cs="David" w:hint="cs"/>
          <w:rtl/>
        </w:rPr>
      </w:pPr>
      <w:r w:rsidRPr="00226216">
        <w:rPr>
          <w:rFonts w:cs="David" w:hint="cs"/>
          <w:u w:val="single"/>
          <w:rtl/>
        </w:rPr>
        <w:t>היו"ר רוחמה אברהם:</w:t>
      </w:r>
    </w:p>
    <w:p w14:paraId="57F526A6" w14:textId="77777777" w:rsidR="00226216" w:rsidRPr="00226216" w:rsidRDefault="00226216" w:rsidP="00226216">
      <w:pPr>
        <w:bidi/>
        <w:rPr>
          <w:rFonts w:cs="David" w:hint="cs"/>
          <w:rtl/>
        </w:rPr>
      </w:pPr>
    </w:p>
    <w:p w14:paraId="72D8860B" w14:textId="77777777" w:rsidR="00226216" w:rsidRPr="00226216" w:rsidRDefault="00226216" w:rsidP="00226216">
      <w:pPr>
        <w:bidi/>
        <w:rPr>
          <w:rFonts w:cs="David" w:hint="cs"/>
          <w:rtl/>
        </w:rPr>
      </w:pPr>
      <w:r w:rsidRPr="00226216">
        <w:rPr>
          <w:rFonts w:cs="David" w:hint="cs"/>
          <w:rtl/>
        </w:rPr>
        <w:tab/>
        <w:t xml:space="preserve"> אני סבורה שאנחנו רוצים לשמוע מה יש לשר האוצר לומר, מה יש לנציג ההסתדרות לומר בעניין הזה. </w:t>
      </w:r>
    </w:p>
    <w:p w14:paraId="779B48BB" w14:textId="77777777" w:rsidR="00226216" w:rsidRPr="00226216" w:rsidRDefault="00226216" w:rsidP="00226216">
      <w:pPr>
        <w:bidi/>
        <w:rPr>
          <w:rFonts w:cs="David" w:hint="cs"/>
          <w:rtl/>
        </w:rPr>
      </w:pPr>
    </w:p>
    <w:p w14:paraId="1B422E23" w14:textId="77777777" w:rsidR="00226216" w:rsidRPr="00226216" w:rsidRDefault="00226216" w:rsidP="00226216">
      <w:pPr>
        <w:bidi/>
        <w:rPr>
          <w:rFonts w:cs="David" w:hint="cs"/>
          <w:u w:val="single"/>
          <w:rtl/>
        </w:rPr>
      </w:pPr>
      <w:r w:rsidRPr="00226216">
        <w:rPr>
          <w:rFonts w:cs="David" w:hint="cs"/>
          <w:u w:val="single"/>
          <w:rtl/>
        </w:rPr>
        <w:t>גדעון סער:</w:t>
      </w:r>
    </w:p>
    <w:p w14:paraId="54F0C676" w14:textId="77777777" w:rsidR="00226216" w:rsidRPr="00226216" w:rsidRDefault="00226216" w:rsidP="00226216">
      <w:pPr>
        <w:bidi/>
        <w:rPr>
          <w:rFonts w:cs="David" w:hint="cs"/>
          <w:u w:val="single"/>
          <w:rtl/>
        </w:rPr>
      </w:pPr>
    </w:p>
    <w:p w14:paraId="33FA7D3A" w14:textId="77777777" w:rsidR="00226216" w:rsidRPr="00226216" w:rsidRDefault="00226216" w:rsidP="00226216">
      <w:pPr>
        <w:bidi/>
        <w:rPr>
          <w:rFonts w:cs="David" w:hint="cs"/>
          <w:rtl/>
        </w:rPr>
      </w:pPr>
      <w:r w:rsidRPr="00226216">
        <w:rPr>
          <w:rFonts w:cs="David" w:hint="cs"/>
          <w:rtl/>
        </w:rPr>
        <w:tab/>
        <w:t xml:space="preserve"> ידעת את זה רק כשאין לך רוב? למה לא הזמנת אותו לדיון?</w:t>
      </w:r>
    </w:p>
    <w:p w14:paraId="2BA2E42D" w14:textId="77777777" w:rsidR="00226216" w:rsidRPr="00226216" w:rsidRDefault="00226216" w:rsidP="00226216">
      <w:pPr>
        <w:bidi/>
        <w:rPr>
          <w:rFonts w:cs="David" w:hint="cs"/>
          <w:rtl/>
        </w:rPr>
      </w:pPr>
    </w:p>
    <w:p w14:paraId="23185E7A" w14:textId="77777777" w:rsidR="00226216" w:rsidRPr="00226216" w:rsidRDefault="00226216" w:rsidP="00226216">
      <w:pPr>
        <w:bidi/>
        <w:rPr>
          <w:rFonts w:cs="David" w:hint="cs"/>
          <w:rtl/>
        </w:rPr>
      </w:pPr>
      <w:r w:rsidRPr="00226216">
        <w:rPr>
          <w:rFonts w:cs="David"/>
          <w:u w:val="single"/>
          <w:rtl/>
        </w:rPr>
        <w:br w:type="page"/>
      </w:r>
      <w:r w:rsidRPr="00226216">
        <w:rPr>
          <w:rFonts w:cs="David" w:hint="cs"/>
          <w:u w:val="single"/>
          <w:rtl/>
        </w:rPr>
        <w:t>אחמד טיבי:</w:t>
      </w:r>
    </w:p>
    <w:p w14:paraId="78ED36C6" w14:textId="77777777" w:rsidR="00226216" w:rsidRPr="00226216" w:rsidRDefault="00226216" w:rsidP="00226216">
      <w:pPr>
        <w:bidi/>
        <w:rPr>
          <w:rFonts w:cs="David" w:hint="cs"/>
          <w:rtl/>
        </w:rPr>
      </w:pPr>
    </w:p>
    <w:p w14:paraId="3F5B3C92" w14:textId="77777777" w:rsidR="00226216" w:rsidRPr="00226216" w:rsidRDefault="00226216" w:rsidP="00226216">
      <w:pPr>
        <w:bidi/>
        <w:rPr>
          <w:rFonts w:cs="David" w:hint="cs"/>
          <w:rtl/>
        </w:rPr>
      </w:pPr>
      <w:r w:rsidRPr="00226216">
        <w:rPr>
          <w:rFonts w:cs="David" w:hint="cs"/>
          <w:rtl/>
        </w:rPr>
        <w:tab/>
        <w:t xml:space="preserve"> זה לא רלוונטי לפטור מחובת הנחה. </w:t>
      </w:r>
    </w:p>
    <w:p w14:paraId="2A2F8395" w14:textId="77777777" w:rsidR="00226216" w:rsidRPr="00226216" w:rsidRDefault="00226216" w:rsidP="00226216">
      <w:pPr>
        <w:bidi/>
        <w:rPr>
          <w:rFonts w:cs="David" w:hint="cs"/>
          <w:rtl/>
        </w:rPr>
      </w:pPr>
    </w:p>
    <w:p w14:paraId="7BD7BD19" w14:textId="77777777" w:rsidR="00226216" w:rsidRPr="00226216" w:rsidRDefault="00226216" w:rsidP="00226216">
      <w:pPr>
        <w:bidi/>
        <w:rPr>
          <w:rFonts w:cs="David" w:hint="cs"/>
          <w:u w:val="single"/>
          <w:rtl/>
        </w:rPr>
      </w:pPr>
      <w:r w:rsidRPr="00226216">
        <w:rPr>
          <w:rFonts w:cs="David" w:hint="cs"/>
          <w:u w:val="single"/>
          <w:rtl/>
        </w:rPr>
        <w:t>גדעון סער:</w:t>
      </w:r>
    </w:p>
    <w:p w14:paraId="1E7E5D59" w14:textId="77777777" w:rsidR="00226216" w:rsidRPr="00226216" w:rsidRDefault="00226216" w:rsidP="00226216">
      <w:pPr>
        <w:bidi/>
        <w:rPr>
          <w:rFonts w:cs="David" w:hint="cs"/>
          <w:u w:val="single"/>
          <w:rtl/>
        </w:rPr>
      </w:pPr>
    </w:p>
    <w:p w14:paraId="70CFDD25" w14:textId="77777777" w:rsidR="00226216" w:rsidRPr="00226216" w:rsidRDefault="00226216" w:rsidP="00226216">
      <w:pPr>
        <w:bidi/>
        <w:rPr>
          <w:rFonts w:cs="David" w:hint="cs"/>
          <w:rtl/>
        </w:rPr>
      </w:pPr>
      <w:r w:rsidRPr="00226216">
        <w:rPr>
          <w:rFonts w:cs="David" w:hint="cs"/>
          <w:rtl/>
        </w:rPr>
        <w:tab/>
        <w:t xml:space="preserve"> תתביישי. זה שימוש לרעה בסמכות. </w:t>
      </w:r>
    </w:p>
    <w:p w14:paraId="7163CF05" w14:textId="77777777" w:rsidR="00226216" w:rsidRPr="00226216" w:rsidRDefault="00226216" w:rsidP="00226216">
      <w:pPr>
        <w:bidi/>
        <w:rPr>
          <w:rFonts w:cs="David" w:hint="cs"/>
          <w:rtl/>
        </w:rPr>
      </w:pPr>
    </w:p>
    <w:p w14:paraId="1D09F951" w14:textId="77777777" w:rsidR="00226216" w:rsidRPr="00226216" w:rsidRDefault="00226216" w:rsidP="00226216">
      <w:pPr>
        <w:pStyle w:val="Heading5"/>
        <w:jc w:val="left"/>
        <w:rPr>
          <w:rFonts w:hint="cs"/>
          <w:rtl/>
        </w:rPr>
      </w:pPr>
      <w:r w:rsidRPr="00226216">
        <w:rPr>
          <w:rFonts w:hint="cs"/>
          <w:u w:val="single"/>
          <w:rtl/>
        </w:rPr>
        <w:t>אביגדור יצחקי:</w:t>
      </w:r>
    </w:p>
    <w:p w14:paraId="22AE4DB4" w14:textId="77777777" w:rsidR="00226216" w:rsidRPr="00226216" w:rsidRDefault="00226216" w:rsidP="00226216">
      <w:pPr>
        <w:pStyle w:val="Heading5"/>
        <w:jc w:val="left"/>
        <w:rPr>
          <w:rFonts w:hint="cs"/>
          <w:rtl/>
        </w:rPr>
      </w:pPr>
    </w:p>
    <w:p w14:paraId="13E7AB7D" w14:textId="77777777" w:rsidR="00226216" w:rsidRPr="00226216" w:rsidRDefault="00226216" w:rsidP="00226216">
      <w:pPr>
        <w:bidi/>
        <w:rPr>
          <w:rFonts w:cs="David" w:hint="cs"/>
          <w:rtl/>
        </w:rPr>
      </w:pPr>
      <w:r w:rsidRPr="00226216">
        <w:rPr>
          <w:rFonts w:cs="David" w:hint="cs"/>
          <w:rtl/>
        </w:rPr>
        <w:tab/>
        <w:t xml:space="preserve"> אני מבקש התייעצות סיעתית. </w:t>
      </w:r>
    </w:p>
    <w:p w14:paraId="39AA9D9F" w14:textId="77777777" w:rsidR="00226216" w:rsidRPr="00226216" w:rsidRDefault="00226216" w:rsidP="00226216">
      <w:pPr>
        <w:bidi/>
        <w:rPr>
          <w:rFonts w:cs="David" w:hint="cs"/>
          <w:rtl/>
        </w:rPr>
      </w:pPr>
    </w:p>
    <w:p w14:paraId="616DB3FA" w14:textId="77777777" w:rsidR="00226216" w:rsidRPr="00226216" w:rsidRDefault="00226216" w:rsidP="00226216">
      <w:pPr>
        <w:bidi/>
        <w:rPr>
          <w:rFonts w:cs="David" w:hint="cs"/>
          <w:u w:val="single"/>
          <w:rtl/>
        </w:rPr>
      </w:pPr>
      <w:r w:rsidRPr="00226216">
        <w:rPr>
          <w:rFonts w:cs="David" w:hint="cs"/>
          <w:u w:val="single"/>
          <w:rtl/>
        </w:rPr>
        <w:t>גדעון סער:</w:t>
      </w:r>
    </w:p>
    <w:p w14:paraId="489E6825" w14:textId="77777777" w:rsidR="00226216" w:rsidRPr="00226216" w:rsidRDefault="00226216" w:rsidP="00226216">
      <w:pPr>
        <w:bidi/>
        <w:rPr>
          <w:rFonts w:cs="David" w:hint="cs"/>
          <w:u w:val="single"/>
          <w:rtl/>
        </w:rPr>
      </w:pPr>
    </w:p>
    <w:p w14:paraId="000E239E" w14:textId="77777777" w:rsidR="00226216" w:rsidRPr="00226216" w:rsidRDefault="00226216" w:rsidP="00226216">
      <w:pPr>
        <w:bidi/>
        <w:rPr>
          <w:rFonts w:cs="David" w:hint="cs"/>
          <w:rtl/>
        </w:rPr>
      </w:pPr>
      <w:r w:rsidRPr="00226216">
        <w:rPr>
          <w:rFonts w:cs="David" w:hint="cs"/>
          <w:rtl/>
        </w:rPr>
        <w:tab/>
        <w:t xml:space="preserve"> אתם לא תימלטו מהבושה. נביא את זה בהסתייגות להצעת החוק הממשלתית. </w:t>
      </w:r>
    </w:p>
    <w:p w14:paraId="39792583" w14:textId="77777777" w:rsidR="00226216" w:rsidRPr="00226216" w:rsidRDefault="00226216" w:rsidP="00226216">
      <w:pPr>
        <w:bidi/>
        <w:rPr>
          <w:rFonts w:cs="David" w:hint="cs"/>
          <w:rtl/>
        </w:rPr>
      </w:pPr>
    </w:p>
    <w:p w14:paraId="77A0E682" w14:textId="77777777" w:rsidR="00226216" w:rsidRPr="00226216" w:rsidRDefault="00226216" w:rsidP="00226216">
      <w:pPr>
        <w:pStyle w:val="Heading5"/>
        <w:jc w:val="left"/>
        <w:rPr>
          <w:rFonts w:hint="cs"/>
          <w:rtl/>
        </w:rPr>
      </w:pPr>
      <w:r w:rsidRPr="00226216">
        <w:rPr>
          <w:rFonts w:hint="cs"/>
          <w:u w:val="single"/>
          <w:rtl/>
        </w:rPr>
        <w:t>אביגדור יצחקי:</w:t>
      </w:r>
    </w:p>
    <w:p w14:paraId="72B8017C" w14:textId="77777777" w:rsidR="00226216" w:rsidRPr="00226216" w:rsidRDefault="00226216" w:rsidP="00226216">
      <w:pPr>
        <w:pStyle w:val="Heading5"/>
        <w:jc w:val="left"/>
        <w:rPr>
          <w:rFonts w:hint="cs"/>
          <w:rtl/>
        </w:rPr>
      </w:pPr>
    </w:p>
    <w:p w14:paraId="181DE06B" w14:textId="77777777" w:rsidR="00226216" w:rsidRPr="00226216" w:rsidRDefault="00226216" w:rsidP="00226216">
      <w:pPr>
        <w:bidi/>
        <w:rPr>
          <w:rFonts w:cs="David" w:hint="cs"/>
          <w:rtl/>
        </w:rPr>
      </w:pPr>
      <w:r w:rsidRPr="00226216">
        <w:rPr>
          <w:rFonts w:cs="David" w:hint="cs"/>
          <w:rtl/>
        </w:rPr>
        <w:tab/>
        <w:t xml:space="preserve"> אני מבקש התייעצות סיעתית על שתי ההצעות, לא נצביע עליהן עכשיו. אני מבקש שלוש שעות להתייעצות הזאת. תודה רבה. </w:t>
      </w:r>
    </w:p>
    <w:p w14:paraId="4D3731C7" w14:textId="77777777" w:rsidR="00226216" w:rsidRPr="00226216" w:rsidRDefault="00226216" w:rsidP="00226216">
      <w:pPr>
        <w:bidi/>
        <w:rPr>
          <w:rFonts w:cs="David" w:hint="cs"/>
          <w:rtl/>
        </w:rPr>
      </w:pPr>
    </w:p>
    <w:p w14:paraId="597D6F04" w14:textId="77777777" w:rsidR="00226216" w:rsidRPr="00226216" w:rsidRDefault="00226216" w:rsidP="00226216">
      <w:pPr>
        <w:bidi/>
        <w:rPr>
          <w:rFonts w:cs="David" w:hint="cs"/>
          <w:rtl/>
        </w:rPr>
      </w:pPr>
      <w:r w:rsidRPr="00226216">
        <w:rPr>
          <w:rFonts w:cs="David" w:hint="cs"/>
          <w:u w:val="single"/>
          <w:rtl/>
        </w:rPr>
        <w:t>היו"ר רוחמה אברהם:</w:t>
      </w:r>
    </w:p>
    <w:p w14:paraId="3C18D07C" w14:textId="77777777" w:rsidR="00226216" w:rsidRPr="00226216" w:rsidRDefault="00226216" w:rsidP="00226216">
      <w:pPr>
        <w:bidi/>
        <w:rPr>
          <w:rFonts w:cs="David" w:hint="cs"/>
          <w:rtl/>
        </w:rPr>
      </w:pPr>
    </w:p>
    <w:p w14:paraId="1F02EB55" w14:textId="77777777" w:rsidR="00226216" w:rsidRPr="00226216" w:rsidRDefault="00226216" w:rsidP="00226216">
      <w:pPr>
        <w:bidi/>
        <w:rPr>
          <w:rFonts w:cs="David" w:hint="cs"/>
          <w:rtl/>
        </w:rPr>
      </w:pPr>
      <w:r w:rsidRPr="00226216">
        <w:rPr>
          <w:rFonts w:cs="David" w:hint="cs"/>
          <w:rtl/>
        </w:rPr>
        <w:tab/>
        <w:t xml:space="preserve">לא שלוש שעות, שעתיים. </w:t>
      </w:r>
    </w:p>
    <w:p w14:paraId="4E0ADDE4" w14:textId="77777777" w:rsidR="00226216" w:rsidRPr="00226216" w:rsidRDefault="00226216" w:rsidP="00226216">
      <w:pPr>
        <w:bidi/>
        <w:rPr>
          <w:rFonts w:cs="David" w:hint="cs"/>
          <w:rtl/>
        </w:rPr>
      </w:pPr>
    </w:p>
    <w:p w14:paraId="11EF4EA5" w14:textId="77777777" w:rsidR="00226216" w:rsidRPr="00226216" w:rsidRDefault="00226216" w:rsidP="00226216">
      <w:pPr>
        <w:bidi/>
        <w:rPr>
          <w:rFonts w:cs="David" w:hint="cs"/>
          <w:u w:val="single"/>
          <w:rtl/>
        </w:rPr>
      </w:pPr>
      <w:r w:rsidRPr="00226216">
        <w:rPr>
          <w:rFonts w:cs="David" w:hint="cs"/>
          <w:u w:val="single"/>
          <w:rtl/>
        </w:rPr>
        <w:t>גדעון סער:</w:t>
      </w:r>
    </w:p>
    <w:p w14:paraId="24A8C91D" w14:textId="77777777" w:rsidR="00226216" w:rsidRPr="00226216" w:rsidRDefault="00226216" w:rsidP="00226216">
      <w:pPr>
        <w:bidi/>
        <w:rPr>
          <w:rFonts w:cs="David" w:hint="cs"/>
          <w:u w:val="single"/>
          <w:rtl/>
        </w:rPr>
      </w:pPr>
    </w:p>
    <w:p w14:paraId="7A3827B6" w14:textId="77777777" w:rsidR="00226216" w:rsidRPr="00226216" w:rsidRDefault="00226216" w:rsidP="00226216">
      <w:pPr>
        <w:bidi/>
        <w:rPr>
          <w:rFonts w:cs="David" w:hint="cs"/>
          <w:rtl/>
        </w:rPr>
      </w:pPr>
      <w:r w:rsidRPr="00226216">
        <w:rPr>
          <w:rFonts w:cs="David" w:hint="cs"/>
          <w:rtl/>
        </w:rPr>
        <w:tab/>
        <w:t xml:space="preserve"> אנחנו במליאה נדבר שלוש שעות על הביזיון של הקואליציה. מה הדבר הזה? כי אין רוב לקואליציה?</w:t>
      </w:r>
    </w:p>
    <w:p w14:paraId="57586A93" w14:textId="77777777" w:rsidR="00226216" w:rsidRPr="00226216" w:rsidRDefault="00226216" w:rsidP="00226216">
      <w:pPr>
        <w:bidi/>
        <w:rPr>
          <w:rFonts w:cs="David" w:hint="cs"/>
          <w:rtl/>
        </w:rPr>
      </w:pPr>
    </w:p>
    <w:p w14:paraId="75FD742C" w14:textId="77777777" w:rsidR="00226216" w:rsidRPr="00226216" w:rsidRDefault="00226216" w:rsidP="00226216">
      <w:pPr>
        <w:bidi/>
        <w:rPr>
          <w:rFonts w:cs="David" w:hint="cs"/>
          <w:u w:val="single"/>
          <w:rtl/>
        </w:rPr>
      </w:pPr>
      <w:r w:rsidRPr="00226216">
        <w:rPr>
          <w:rFonts w:cs="David" w:hint="cs"/>
          <w:u w:val="single"/>
          <w:rtl/>
        </w:rPr>
        <w:t>אפרים סנה:</w:t>
      </w:r>
    </w:p>
    <w:p w14:paraId="175EB5F8" w14:textId="77777777" w:rsidR="00226216" w:rsidRPr="00226216" w:rsidRDefault="00226216" w:rsidP="00226216">
      <w:pPr>
        <w:bidi/>
        <w:rPr>
          <w:rFonts w:cs="David" w:hint="cs"/>
          <w:u w:val="single"/>
          <w:rtl/>
        </w:rPr>
      </w:pPr>
    </w:p>
    <w:p w14:paraId="2777B9D8" w14:textId="77777777" w:rsidR="00226216" w:rsidRPr="00226216" w:rsidRDefault="00226216" w:rsidP="00226216">
      <w:pPr>
        <w:bidi/>
        <w:rPr>
          <w:rFonts w:cs="David" w:hint="cs"/>
          <w:rtl/>
        </w:rPr>
      </w:pPr>
      <w:r w:rsidRPr="00226216">
        <w:rPr>
          <w:rFonts w:cs="David" w:hint="cs"/>
          <w:rtl/>
        </w:rPr>
        <w:tab/>
        <w:t xml:space="preserve"> זה מסר רע מאוד למיליוני ישראלים. </w:t>
      </w:r>
    </w:p>
    <w:p w14:paraId="372169A3" w14:textId="77777777" w:rsidR="00226216" w:rsidRPr="00226216" w:rsidRDefault="00226216" w:rsidP="00226216">
      <w:pPr>
        <w:bidi/>
        <w:rPr>
          <w:rFonts w:cs="David" w:hint="cs"/>
          <w:rtl/>
        </w:rPr>
      </w:pPr>
    </w:p>
    <w:p w14:paraId="17DE67B6" w14:textId="77777777" w:rsidR="00226216" w:rsidRPr="00226216" w:rsidRDefault="00226216" w:rsidP="00226216">
      <w:pPr>
        <w:pStyle w:val="Heading5"/>
        <w:jc w:val="left"/>
        <w:rPr>
          <w:rFonts w:hint="cs"/>
          <w:rtl/>
        </w:rPr>
      </w:pPr>
      <w:r w:rsidRPr="00226216">
        <w:rPr>
          <w:rFonts w:hint="cs"/>
          <w:u w:val="single"/>
          <w:rtl/>
        </w:rPr>
        <w:t>אביגדור יצחקי:</w:t>
      </w:r>
    </w:p>
    <w:p w14:paraId="4A3D6E42" w14:textId="77777777" w:rsidR="00226216" w:rsidRPr="00226216" w:rsidRDefault="00226216" w:rsidP="00226216">
      <w:pPr>
        <w:pStyle w:val="Heading5"/>
        <w:jc w:val="left"/>
        <w:rPr>
          <w:rFonts w:hint="cs"/>
          <w:rtl/>
        </w:rPr>
      </w:pPr>
    </w:p>
    <w:p w14:paraId="31BBBC35" w14:textId="77777777" w:rsidR="00226216" w:rsidRPr="00226216" w:rsidRDefault="00226216" w:rsidP="00226216">
      <w:pPr>
        <w:bidi/>
        <w:rPr>
          <w:rFonts w:cs="David" w:hint="cs"/>
          <w:rtl/>
        </w:rPr>
      </w:pPr>
      <w:r w:rsidRPr="00226216">
        <w:rPr>
          <w:rFonts w:cs="David" w:hint="cs"/>
          <w:rtl/>
        </w:rPr>
        <w:tab/>
        <w:t xml:space="preserve"> זה מסר שמה שהכנסת הזאת רוצה זה לעשות פרובוקציות. רוצים הכול חוץ מלהגיע לעניין. </w:t>
      </w:r>
    </w:p>
    <w:p w14:paraId="0A301C1E" w14:textId="77777777" w:rsidR="00226216" w:rsidRPr="00226216" w:rsidRDefault="00226216" w:rsidP="00226216">
      <w:pPr>
        <w:bidi/>
        <w:rPr>
          <w:rFonts w:cs="David" w:hint="cs"/>
          <w:rtl/>
        </w:rPr>
      </w:pPr>
    </w:p>
    <w:p w14:paraId="72B35CB9" w14:textId="77777777" w:rsidR="00226216" w:rsidRPr="00226216" w:rsidRDefault="00226216" w:rsidP="00226216">
      <w:pPr>
        <w:bidi/>
        <w:rPr>
          <w:rFonts w:cs="David" w:hint="cs"/>
          <w:u w:val="single"/>
          <w:rtl/>
        </w:rPr>
      </w:pPr>
      <w:r w:rsidRPr="00226216">
        <w:rPr>
          <w:rFonts w:cs="David" w:hint="cs"/>
          <w:u w:val="single"/>
          <w:rtl/>
        </w:rPr>
        <w:t>מאיר פרוש:</w:t>
      </w:r>
    </w:p>
    <w:p w14:paraId="65F91D64" w14:textId="77777777" w:rsidR="00226216" w:rsidRPr="00226216" w:rsidRDefault="00226216" w:rsidP="00226216">
      <w:pPr>
        <w:bidi/>
        <w:rPr>
          <w:rFonts w:cs="David" w:hint="cs"/>
          <w:u w:val="single"/>
        </w:rPr>
      </w:pPr>
    </w:p>
    <w:p w14:paraId="20E96CA8" w14:textId="77777777" w:rsidR="00226216" w:rsidRPr="00226216" w:rsidRDefault="00226216" w:rsidP="00226216">
      <w:pPr>
        <w:bidi/>
        <w:rPr>
          <w:rFonts w:cs="David" w:hint="cs"/>
          <w:rtl/>
        </w:rPr>
      </w:pPr>
      <w:r w:rsidRPr="00226216">
        <w:rPr>
          <w:rFonts w:cs="David" w:hint="cs"/>
          <w:rtl/>
        </w:rPr>
        <w:tab/>
        <w:t xml:space="preserve"> אני נאמן לעמי אילון. אתם מונעים משיקולים פוליטיים. </w:t>
      </w:r>
    </w:p>
    <w:p w14:paraId="35FA2F04" w14:textId="77777777" w:rsidR="00226216" w:rsidRPr="00226216" w:rsidRDefault="00226216" w:rsidP="00226216">
      <w:pPr>
        <w:bidi/>
        <w:rPr>
          <w:rFonts w:cs="David" w:hint="cs"/>
          <w:rtl/>
        </w:rPr>
      </w:pPr>
    </w:p>
    <w:p w14:paraId="59EA78F4" w14:textId="77777777" w:rsidR="00226216" w:rsidRPr="00226216" w:rsidRDefault="00226216" w:rsidP="00226216">
      <w:pPr>
        <w:pStyle w:val="Heading5"/>
        <w:jc w:val="left"/>
        <w:rPr>
          <w:rFonts w:hint="cs"/>
          <w:rtl/>
        </w:rPr>
      </w:pPr>
      <w:r w:rsidRPr="00226216">
        <w:rPr>
          <w:rFonts w:hint="cs"/>
          <w:u w:val="single"/>
          <w:rtl/>
        </w:rPr>
        <w:t>אביגדור יצחקי:</w:t>
      </w:r>
    </w:p>
    <w:p w14:paraId="132F13F1" w14:textId="77777777" w:rsidR="00226216" w:rsidRPr="00226216" w:rsidRDefault="00226216" w:rsidP="00226216">
      <w:pPr>
        <w:pStyle w:val="Heading5"/>
        <w:jc w:val="left"/>
        <w:rPr>
          <w:rFonts w:hint="cs"/>
          <w:rtl/>
        </w:rPr>
      </w:pPr>
    </w:p>
    <w:p w14:paraId="101CBC3A" w14:textId="77777777" w:rsidR="00226216" w:rsidRPr="00226216" w:rsidRDefault="00226216" w:rsidP="00226216">
      <w:pPr>
        <w:bidi/>
        <w:rPr>
          <w:rFonts w:cs="David" w:hint="cs"/>
          <w:rtl/>
        </w:rPr>
      </w:pPr>
      <w:r w:rsidRPr="00226216">
        <w:rPr>
          <w:rFonts w:cs="David" w:hint="cs"/>
          <w:rtl/>
        </w:rPr>
        <w:tab/>
        <w:t xml:space="preserve"> אנחנו רוצים פתרון לתושבי הצפון, מה שאתם לא רוצים. </w:t>
      </w:r>
    </w:p>
    <w:p w14:paraId="396DAEF9" w14:textId="77777777" w:rsidR="00226216" w:rsidRPr="00226216" w:rsidRDefault="00226216" w:rsidP="00226216">
      <w:pPr>
        <w:bidi/>
        <w:rPr>
          <w:rFonts w:cs="David" w:hint="cs"/>
          <w:rtl/>
        </w:rPr>
      </w:pPr>
    </w:p>
    <w:p w14:paraId="3FDE5F3F" w14:textId="77777777" w:rsidR="00226216" w:rsidRPr="00226216" w:rsidRDefault="00226216" w:rsidP="00226216">
      <w:pPr>
        <w:bidi/>
        <w:rPr>
          <w:rFonts w:cs="David" w:hint="cs"/>
          <w:rtl/>
        </w:rPr>
      </w:pPr>
      <w:r w:rsidRPr="00226216">
        <w:rPr>
          <w:rFonts w:cs="David" w:hint="cs"/>
          <w:u w:val="single"/>
          <w:rtl/>
        </w:rPr>
        <w:t>היו"ר רוחמה אברהם:</w:t>
      </w:r>
    </w:p>
    <w:p w14:paraId="50F8D717" w14:textId="77777777" w:rsidR="00226216" w:rsidRPr="00226216" w:rsidRDefault="00226216" w:rsidP="00226216">
      <w:pPr>
        <w:bidi/>
        <w:rPr>
          <w:rFonts w:cs="David" w:hint="cs"/>
          <w:rtl/>
        </w:rPr>
      </w:pPr>
    </w:p>
    <w:p w14:paraId="75607A13" w14:textId="77777777" w:rsidR="00226216" w:rsidRPr="00226216" w:rsidRDefault="00226216" w:rsidP="00226216">
      <w:pPr>
        <w:bidi/>
        <w:rPr>
          <w:rFonts w:cs="David" w:hint="cs"/>
          <w:rtl/>
        </w:rPr>
      </w:pPr>
      <w:r w:rsidRPr="00226216">
        <w:rPr>
          <w:rFonts w:cs="David" w:hint="cs"/>
          <w:rtl/>
        </w:rPr>
        <w:tab/>
        <w:t xml:space="preserve">אם ההצעה של הממשלה תהיה הרבה יותר רחבה, כפי שמציעה לנו הצעת החוק, שעתיים לא יעשו שום דבר. אני אכנס את הוועדה הזאת בעוד שעתיים, ואם נמצא לנכון ששר האוצר והממשלה לא נתנו פתרון מתאים, נפטור את חבר הכנסת עמי אילון מחובת הנחה. </w:t>
      </w:r>
    </w:p>
    <w:p w14:paraId="11381A40" w14:textId="77777777" w:rsidR="00226216" w:rsidRPr="00226216" w:rsidRDefault="00226216" w:rsidP="00226216">
      <w:pPr>
        <w:bidi/>
        <w:rPr>
          <w:rFonts w:cs="David" w:hint="cs"/>
          <w:rtl/>
        </w:rPr>
      </w:pPr>
    </w:p>
    <w:p w14:paraId="3053B9BB" w14:textId="77777777" w:rsidR="00226216" w:rsidRPr="00226216" w:rsidRDefault="00226216" w:rsidP="00226216">
      <w:pPr>
        <w:bidi/>
        <w:rPr>
          <w:rFonts w:cs="David" w:hint="cs"/>
          <w:u w:val="single"/>
          <w:rtl/>
        </w:rPr>
      </w:pPr>
      <w:r w:rsidRPr="00226216">
        <w:rPr>
          <w:rFonts w:cs="David" w:hint="cs"/>
          <w:u w:val="single"/>
          <w:rtl/>
        </w:rPr>
        <w:t>גדעון סער:</w:t>
      </w:r>
    </w:p>
    <w:p w14:paraId="1709026B" w14:textId="77777777" w:rsidR="00226216" w:rsidRPr="00226216" w:rsidRDefault="00226216" w:rsidP="00226216">
      <w:pPr>
        <w:bidi/>
        <w:rPr>
          <w:rFonts w:cs="David" w:hint="cs"/>
          <w:u w:val="single"/>
          <w:rtl/>
        </w:rPr>
      </w:pPr>
    </w:p>
    <w:p w14:paraId="4FAE8149" w14:textId="77777777" w:rsidR="00226216" w:rsidRPr="00226216" w:rsidRDefault="00226216" w:rsidP="00226216">
      <w:pPr>
        <w:bidi/>
        <w:rPr>
          <w:rFonts w:cs="David" w:hint="cs"/>
          <w:rtl/>
        </w:rPr>
      </w:pPr>
      <w:r w:rsidRPr="00226216">
        <w:rPr>
          <w:rFonts w:cs="David" w:hint="cs"/>
          <w:rtl/>
        </w:rPr>
        <w:tab/>
        <w:t xml:space="preserve"> זה יגיע על אפם ועל חמתם, או כהסתייגות או בהצעה של עמי אילון. </w:t>
      </w:r>
    </w:p>
    <w:p w14:paraId="74A2B31F" w14:textId="77777777" w:rsidR="00226216" w:rsidRPr="00226216" w:rsidRDefault="00226216" w:rsidP="00226216">
      <w:pPr>
        <w:bidi/>
        <w:rPr>
          <w:rFonts w:cs="David" w:hint="cs"/>
          <w:rtl/>
        </w:rPr>
      </w:pPr>
    </w:p>
    <w:p w14:paraId="20BE91CB" w14:textId="77777777" w:rsidR="00226216" w:rsidRPr="00226216" w:rsidRDefault="00226216" w:rsidP="00226216">
      <w:pPr>
        <w:pStyle w:val="Heading5"/>
        <w:jc w:val="left"/>
        <w:rPr>
          <w:rFonts w:hint="cs"/>
          <w:rtl/>
        </w:rPr>
      </w:pPr>
      <w:r w:rsidRPr="00226216">
        <w:rPr>
          <w:rFonts w:hint="cs"/>
          <w:u w:val="single"/>
          <w:rtl/>
        </w:rPr>
        <w:t>אביגדור יצחקי:</w:t>
      </w:r>
    </w:p>
    <w:p w14:paraId="49EBD104" w14:textId="77777777" w:rsidR="00226216" w:rsidRPr="00226216" w:rsidRDefault="00226216" w:rsidP="00226216">
      <w:pPr>
        <w:pStyle w:val="Heading5"/>
        <w:jc w:val="left"/>
        <w:rPr>
          <w:rFonts w:hint="cs"/>
          <w:rtl/>
        </w:rPr>
      </w:pPr>
    </w:p>
    <w:p w14:paraId="76BE7019" w14:textId="77777777" w:rsidR="00226216" w:rsidRPr="00226216" w:rsidRDefault="00226216" w:rsidP="00226216">
      <w:pPr>
        <w:bidi/>
        <w:rPr>
          <w:rFonts w:cs="David" w:hint="cs"/>
          <w:rtl/>
        </w:rPr>
      </w:pPr>
      <w:r w:rsidRPr="00226216">
        <w:rPr>
          <w:rFonts w:cs="David" w:hint="cs"/>
          <w:rtl/>
        </w:rPr>
        <w:tab/>
        <w:t xml:space="preserve"> אז הממשלה תמשוך את ההצעה שלה, אז מה? </w:t>
      </w:r>
    </w:p>
    <w:p w14:paraId="02DF73A2" w14:textId="77777777" w:rsidR="00226216" w:rsidRPr="00226216" w:rsidRDefault="00226216" w:rsidP="00226216">
      <w:pPr>
        <w:bidi/>
        <w:rPr>
          <w:rFonts w:cs="David" w:hint="cs"/>
          <w:rtl/>
        </w:rPr>
      </w:pPr>
    </w:p>
    <w:p w14:paraId="5163CDC4" w14:textId="77777777" w:rsidR="00226216" w:rsidRPr="00226216" w:rsidRDefault="00226216" w:rsidP="00226216">
      <w:pPr>
        <w:bidi/>
        <w:rPr>
          <w:rFonts w:cs="David" w:hint="cs"/>
          <w:u w:val="single"/>
          <w:rtl/>
        </w:rPr>
      </w:pPr>
      <w:r w:rsidRPr="00226216">
        <w:rPr>
          <w:rFonts w:cs="David" w:hint="cs"/>
          <w:u w:val="single"/>
          <w:rtl/>
        </w:rPr>
        <w:t>גדעון סער:</w:t>
      </w:r>
    </w:p>
    <w:p w14:paraId="7CD9AFB8" w14:textId="77777777" w:rsidR="00226216" w:rsidRPr="00226216" w:rsidRDefault="00226216" w:rsidP="00226216">
      <w:pPr>
        <w:bidi/>
        <w:rPr>
          <w:rFonts w:cs="David" w:hint="cs"/>
          <w:u w:val="single"/>
          <w:rtl/>
        </w:rPr>
      </w:pPr>
    </w:p>
    <w:p w14:paraId="46371CAE" w14:textId="77777777" w:rsidR="00226216" w:rsidRPr="00226216" w:rsidRDefault="00226216" w:rsidP="00226216">
      <w:pPr>
        <w:bidi/>
        <w:rPr>
          <w:rFonts w:cs="David" w:hint="cs"/>
          <w:rtl/>
        </w:rPr>
      </w:pPr>
      <w:r w:rsidRPr="00226216">
        <w:rPr>
          <w:rFonts w:cs="David" w:hint="cs"/>
          <w:rtl/>
        </w:rPr>
        <w:tab/>
        <w:t xml:space="preserve"> תתייצב מול תושבי הצפון. </w:t>
      </w:r>
    </w:p>
    <w:p w14:paraId="4B541C59" w14:textId="77777777" w:rsidR="00226216" w:rsidRPr="00226216" w:rsidRDefault="00226216" w:rsidP="00226216">
      <w:pPr>
        <w:bidi/>
        <w:rPr>
          <w:rFonts w:cs="David" w:hint="cs"/>
          <w:rtl/>
        </w:rPr>
      </w:pPr>
    </w:p>
    <w:p w14:paraId="74D053B4" w14:textId="77777777" w:rsidR="00226216" w:rsidRPr="00226216" w:rsidRDefault="00226216" w:rsidP="00226216">
      <w:pPr>
        <w:bidi/>
        <w:rPr>
          <w:rFonts w:cs="David" w:hint="cs"/>
          <w:rtl/>
        </w:rPr>
      </w:pPr>
      <w:r w:rsidRPr="00226216">
        <w:rPr>
          <w:rFonts w:cs="David" w:hint="cs"/>
          <w:u w:val="single"/>
          <w:rtl/>
        </w:rPr>
        <w:t>היו"ר רוחמה אברהם:</w:t>
      </w:r>
    </w:p>
    <w:p w14:paraId="77280444" w14:textId="77777777" w:rsidR="00226216" w:rsidRPr="00226216" w:rsidRDefault="00226216" w:rsidP="00226216">
      <w:pPr>
        <w:bidi/>
        <w:rPr>
          <w:rFonts w:cs="David" w:hint="cs"/>
          <w:rtl/>
        </w:rPr>
      </w:pPr>
    </w:p>
    <w:p w14:paraId="5538A9DA" w14:textId="77777777" w:rsidR="00226216" w:rsidRPr="00226216" w:rsidRDefault="00226216" w:rsidP="00226216">
      <w:pPr>
        <w:bidi/>
        <w:rPr>
          <w:rFonts w:cs="David" w:hint="cs"/>
          <w:rtl/>
        </w:rPr>
      </w:pPr>
      <w:r w:rsidRPr="00226216">
        <w:rPr>
          <w:rFonts w:cs="David" w:hint="cs"/>
          <w:rtl/>
        </w:rPr>
        <w:tab/>
        <w:t xml:space="preserve">הוועדה תתכנס בשעה 12:30. תודה רבה. </w:t>
      </w:r>
    </w:p>
    <w:p w14:paraId="79D8E17D" w14:textId="77777777" w:rsidR="00226216" w:rsidRPr="00226216" w:rsidRDefault="00226216" w:rsidP="00226216">
      <w:pPr>
        <w:bidi/>
        <w:rPr>
          <w:rFonts w:cs="David" w:hint="cs"/>
          <w:rtl/>
        </w:rPr>
      </w:pPr>
    </w:p>
    <w:p w14:paraId="104F7BB0" w14:textId="77777777" w:rsidR="00226216" w:rsidRPr="00226216" w:rsidRDefault="00226216" w:rsidP="00226216">
      <w:pPr>
        <w:bidi/>
        <w:rPr>
          <w:rFonts w:cs="David" w:hint="cs"/>
          <w:rtl/>
        </w:rPr>
      </w:pPr>
    </w:p>
    <w:p w14:paraId="5448CB67" w14:textId="77777777" w:rsidR="00226216" w:rsidRPr="00226216" w:rsidRDefault="00226216" w:rsidP="00226216">
      <w:pPr>
        <w:pStyle w:val="Heading8"/>
        <w:rPr>
          <w:rFonts w:hint="cs"/>
          <w:rtl/>
        </w:rPr>
      </w:pPr>
      <w:r w:rsidRPr="00226216">
        <w:rPr>
          <w:rFonts w:hint="cs"/>
          <w:rtl/>
        </w:rPr>
        <w:t>הישיבה ננעלה בשעה 10:20</w:t>
      </w:r>
    </w:p>
    <w:p w14:paraId="07B01EAA" w14:textId="77777777" w:rsidR="00552A80" w:rsidRPr="00226216" w:rsidRDefault="00552A80" w:rsidP="00226216">
      <w:pPr>
        <w:bidi/>
        <w:rPr>
          <w:rFonts w:cs="David"/>
        </w:rPr>
      </w:pPr>
    </w:p>
    <w:sectPr w:rsidR="00552A80" w:rsidRPr="00226216" w:rsidSect="0022621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3722" w14:textId="77777777" w:rsidR="00D672BB" w:rsidRDefault="00D672BB">
      <w:r>
        <w:separator/>
      </w:r>
    </w:p>
  </w:endnote>
  <w:endnote w:type="continuationSeparator" w:id="0">
    <w:p w14:paraId="2C3C30D4" w14:textId="77777777" w:rsidR="00D672BB" w:rsidRDefault="00D6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16FC" w14:textId="77777777" w:rsidR="00D672BB" w:rsidRDefault="00D672BB">
      <w:r>
        <w:separator/>
      </w:r>
    </w:p>
  </w:footnote>
  <w:footnote w:type="continuationSeparator" w:id="0">
    <w:p w14:paraId="4398A184" w14:textId="77777777" w:rsidR="00D672BB" w:rsidRDefault="00D67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5F0E" w14:textId="77777777" w:rsidR="00D672BB" w:rsidRDefault="00D672B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9D648BD" w14:textId="77777777" w:rsidR="00D672BB" w:rsidRDefault="00D672BB">
    <w:pPr>
      <w:pStyle w:val="Header"/>
      <w:ind w:right="360"/>
      <w:jc w:val="both"/>
      <w:rPr>
        <w:rtl/>
      </w:rPr>
    </w:pPr>
  </w:p>
  <w:p w14:paraId="2CB184C1" w14:textId="77777777" w:rsidR="00D672BB" w:rsidRDefault="00D672BB"/>
  <w:p w14:paraId="313EB0F6" w14:textId="77777777" w:rsidR="00D672BB" w:rsidRDefault="00D672BB"/>
  <w:p w14:paraId="4D17A6D5" w14:textId="77777777" w:rsidR="00D672BB" w:rsidRDefault="00D672BB"/>
  <w:p w14:paraId="1F680E93" w14:textId="77777777" w:rsidR="00D672BB" w:rsidRDefault="00D672BB"/>
  <w:p w14:paraId="7603E508" w14:textId="77777777" w:rsidR="00D672BB" w:rsidRDefault="00D672BB"/>
  <w:p w14:paraId="0E7656A0" w14:textId="77777777" w:rsidR="00D672BB" w:rsidRDefault="00D672BB"/>
  <w:p w14:paraId="6CE5EF32" w14:textId="77777777" w:rsidR="00D672BB" w:rsidRDefault="00D672BB"/>
  <w:p w14:paraId="4C163E69" w14:textId="77777777" w:rsidR="00D672BB" w:rsidRDefault="00D672BB"/>
  <w:p w14:paraId="0C6515B1" w14:textId="77777777" w:rsidR="00D672BB" w:rsidRDefault="00D672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9D2EB" w14:textId="77777777" w:rsidR="00D672BB" w:rsidRDefault="00D672B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18</w:t>
    </w:r>
    <w:r>
      <w:rPr>
        <w:rStyle w:val="PageNumber"/>
        <w:rtl/>
      </w:rPr>
      <w:fldChar w:fldCharType="end"/>
    </w:r>
  </w:p>
  <w:p w14:paraId="5DAD567D" w14:textId="77777777" w:rsidR="00D672BB" w:rsidRDefault="00D672BB">
    <w:pPr>
      <w:pStyle w:val="Header"/>
      <w:ind w:right="360"/>
      <w:jc w:val="both"/>
      <w:rPr>
        <w:rStyle w:val="PageNumber"/>
        <w:rFonts w:hint="cs"/>
        <w:rtl/>
      </w:rPr>
    </w:pPr>
    <w:r>
      <w:rPr>
        <w:rtl/>
      </w:rPr>
      <w:t>ועדת</w:t>
    </w:r>
    <w:r>
      <w:rPr>
        <w:rStyle w:val="PageNumber"/>
        <w:rFonts w:hint="cs"/>
        <w:rtl/>
      </w:rPr>
      <w:t xml:space="preserve"> הכנסת</w:t>
    </w:r>
  </w:p>
  <w:p w14:paraId="5DDBE06F" w14:textId="77777777" w:rsidR="00D672BB" w:rsidRDefault="00D672BB">
    <w:pPr>
      <w:pStyle w:val="Header"/>
      <w:ind w:right="360"/>
      <w:jc w:val="both"/>
      <w:rPr>
        <w:rStyle w:val="PageNumber"/>
        <w:rFonts w:hint="cs"/>
        <w:rtl/>
      </w:rPr>
    </w:pPr>
    <w:r>
      <w:rPr>
        <w:rStyle w:val="PageNumber"/>
        <w:rFonts w:hint="cs"/>
        <w:rtl/>
      </w:rPr>
      <w:t>25.07.2006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5624פרוטוקול_ישיבת_ועדה.doc"/>
    <w:docVar w:name="StartMode" w:val="3"/>
  </w:docVars>
  <w:rsids>
    <w:rsidRoot w:val="00C14945"/>
    <w:rsid w:val="00226216"/>
    <w:rsid w:val="00453AD3"/>
    <w:rsid w:val="00552A80"/>
    <w:rsid w:val="00965806"/>
    <w:rsid w:val="00C14945"/>
    <w:rsid w:val="00D672BB"/>
    <w:rsid w:val="00F628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5E96E4"/>
  <w15:chartTrackingRefBased/>
  <w15:docId w15:val="{96D28654-3149-48D1-8AD1-D813FA40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26216"/>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226216"/>
    <w:pPr>
      <w:keepNext/>
      <w:overflowPunct w:val="0"/>
      <w:autoSpaceDE w:val="0"/>
      <w:autoSpaceDN w:val="0"/>
      <w:bidi/>
      <w:adjustRightInd w:val="0"/>
      <w:jc w:val="center"/>
      <w:textAlignment w:val="baseline"/>
      <w:outlineLvl w:val="7"/>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621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26216"/>
  </w:style>
  <w:style w:type="paragraph" w:styleId="BodyTextIndent">
    <w:name w:val="Body Text Indent"/>
    <w:basedOn w:val="Normal"/>
    <w:rsid w:val="00226216"/>
    <w:pPr>
      <w:overflowPunct w:val="0"/>
      <w:autoSpaceDE w:val="0"/>
      <w:autoSpaceDN w:val="0"/>
      <w:bidi/>
      <w:adjustRightInd w:val="0"/>
      <w:ind w:firstLine="512"/>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5142</Words>
  <Characters>29314</Characters>
  <Application>Microsoft Office Word</Application>
  <DocSecurity>0</DocSecurity>
  <Lines>244</Lines>
  <Paragraphs>68</Paragraphs>
  <ScaleCrop>false</ScaleCrop>
  <HeadingPairs>
    <vt:vector size="2" baseType="variant">
      <vt:variant>
        <vt:lpstr>שם</vt:lpstr>
      </vt:variant>
      <vt:variant>
        <vt:i4>1</vt:i4>
      </vt:variant>
    </vt:vector>
  </HeadingPairs>
  <TitlesOfParts>
    <vt:vector size="1" baseType="lpstr">
      <vt:lpstr>הכנסת השבע-עשרה</vt:lpstr>
    </vt:vector>
  </TitlesOfParts>
  <Company>Liraz</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השבע-עשרה</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