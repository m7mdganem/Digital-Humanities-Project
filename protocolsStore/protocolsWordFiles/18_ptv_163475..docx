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703E" w14:textId="77777777" w:rsidR="00F51B46" w:rsidRDefault="00F51B46" w:rsidP="00F51B46">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0973B618" w14:textId="77777777" w:rsidR="00F51B46" w:rsidRDefault="00F51B46" w:rsidP="00F51B46">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371D79B5" w14:textId="77777777" w:rsidR="00F51B46" w:rsidRDefault="00F51B46" w:rsidP="00F51B46">
      <w:pPr>
        <w:bidi/>
        <w:jc w:val="both"/>
        <w:rPr>
          <w:rFonts w:cs="David"/>
          <w:b/>
          <w:bCs/>
          <w:rtl/>
        </w:rPr>
      </w:pPr>
    </w:p>
    <w:p w14:paraId="00D2D712" w14:textId="77777777" w:rsidR="00F51B46" w:rsidRDefault="00F51B46" w:rsidP="00F51B46">
      <w:pPr>
        <w:bidi/>
        <w:jc w:val="center"/>
        <w:outlineLvl w:val="0"/>
        <w:rPr>
          <w:rFonts w:cs="David" w:hint="cs"/>
          <w:b/>
          <w:bCs/>
          <w:rtl/>
        </w:rPr>
      </w:pPr>
    </w:p>
    <w:p w14:paraId="33917780" w14:textId="77777777" w:rsidR="00F51B46" w:rsidRDefault="00F51B46" w:rsidP="00F51B46">
      <w:pPr>
        <w:bidi/>
        <w:jc w:val="center"/>
        <w:outlineLvl w:val="0"/>
        <w:rPr>
          <w:rFonts w:cs="David" w:hint="cs"/>
          <w:b/>
          <w:bCs/>
          <w:rtl/>
        </w:rPr>
      </w:pPr>
    </w:p>
    <w:p w14:paraId="6EA2388C" w14:textId="77777777" w:rsidR="00F51B46" w:rsidRDefault="00F51B46" w:rsidP="00F51B46">
      <w:pPr>
        <w:bidi/>
        <w:jc w:val="center"/>
        <w:outlineLvl w:val="0"/>
        <w:rPr>
          <w:rFonts w:cs="David" w:hint="cs"/>
          <w:b/>
          <w:bCs/>
          <w:rtl/>
        </w:rPr>
      </w:pPr>
    </w:p>
    <w:p w14:paraId="60605066" w14:textId="77777777" w:rsidR="00F51B46" w:rsidRDefault="00F51B46" w:rsidP="00F51B46">
      <w:pPr>
        <w:bidi/>
        <w:jc w:val="center"/>
        <w:outlineLvl w:val="0"/>
        <w:rPr>
          <w:rFonts w:cs="David" w:hint="cs"/>
          <w:b/>
          <w:bCs/>
          <w:rtl/>
        </w:rPr>
      </w:pPr>
      <w:r>
        <w:rPr>
          <w:rFonts w:cs="David"/>
          <w:b/>
          <w:bCs/>
          <w:rtl/>
        </w:rPr>
        <w:t xml:space="preserve">פרוטוקול מס' </w:t>
      </w:r>
      <w:r>
        <w:rPr>
          <w:rFonts w:cs="David" w:hint="cs"/>
          <w:b/>
          <w:bCs/>
          <w:rtl/>
        </w:rPr>
        <w:t>120</w:t>
      </w:r>
    </w:p>
    <w:p w14:paraId="69F9531C" w14:textId="77777777" w:rsidR="00F51B46" w:rsidRDefault="00F51B46" w:rsidP="00F51B46">
      <w:pPr>
        <w:bidi/>
        <w:jc w:val="center"/>
        <w:outlineLvl w:val="0"/>
        <w:rPr>
          <w:rFonts w:cs="David" w:hint="cs"/>
          <w:b/>
          <w:bCs/>
          <w:rtl/>
        </w:rPr>
      </w:pPr>
      <w:r>
        <w:rPr>
          <w:rFonts w:cs="David"/>
          <w:b/>
          <w:bCs/>
          <w:rtl/>
        </w:rPr>
        <w:t>מישיב</w:t>
      </w:r>
      <w:r>
        <w:rPr>
          <w:rFonts w:cs="David" w:hint="cs"/>
          <w:b/>
          <w:bCs/>
          <w:rtl/>
        </w:rPr>
        <w:t>ת ועדת הכנסת</w:t>
      </w:r>
    </w:p>
    <w:p w14:paraId="1CF65541" w14:textId="77777777" w:rsidR="00F51B46" w:rsidRDefault="00F51B46" w:rsidP="00F51B46">
      <w:pPr>
        <w:bidi/>
        <w:jc w:val="center"/>
        <w:rPr>
          <w:rFonts w:cs="David" w:hint="cs"/>
          <w:b/>
          <w:bCs/>
          <w:u w:val="single"/>
          <w:rtl/>
        </w:rPr>
      </w:pPr>
      <w:r>
        <w:rPr>
          <w:rFonts w:cs="David" w:hint="cs"/>
          <w:b/>
          <w:bCs/>
          <w:u w:val="single"/>
          <w:rtl/>
        </w:rPr>
        <w:t xml:space="preserve">יום שלישי, ב' בכסלו, </w:t>
      </w:r>
      <w:proofErr w:type="spellStart"/>
      <w:r>
        <w:rPr>
          <w:rFonts w:cs="David" w:hint="cs"/>
          <w:b/>
          <w:bCs/>
          <w:u w:val="single"/>
          <w:rtl/>
        </w:rPr>
        <w:t>התשע"א</w:t>
      </w:r>
      <w:proofErr w:type="spellEnd"/>
      <w:r>
        <w:rPr>
          <w:rFonts w:cs="David" w:hint="cs"/>
          <w:b/>
          <w:bCs/>
          <w:u w:val="single"/>
          <w:rtl/>
        </w:rPr>
        <w:t xml:space="preserve"> (11  בנובמבר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10:00</w:t>
      </w:r>
      <w:r>
        <w:rPr>
          <w:rFonts w:cs="David"/>
          <w:b/>
          <w:bCs/>
          <w:u w:val="single"/>
          <w:rtl/>
        </w:rPr>
        <w:t xml:space="preserve"> </w:t>
      </w:r>
      <w:r>
        <w:rPr>
          <w:rFonts w:cs="David" w:hint="cs"/>
          <w:b/>
          <w:bCs/>
          <w:u w:val="single"/>
          <w:rtl/>
        </w:rPr>
        <w:t>:</w:t>
      </w:r>
    </w:p>
    <w:p w14:paraId="313170A9" w14:textId="77777777" w:rsidR="00F51B46" w:rsidRDefault="00F51B46" w:rsidP="00F51B46">
      <w:pPr>
        <w:bidi/>
        <w:rPr>
          <w:rFonts w:cs="David"/>
          <w:b/>
          <w:bCs/>
          <w:u w:val="single"/>
          <w:rtl/>
        </w:rPr>
      </w:pPr>
    </w:p>
    <w:p w14:paraId="50BBD943" w14:textId="77777777" w:rsidR="00F51B46" w:rsidRDefault="00F51B46" w:rsidP="00F51B46">
      <w:pPr>
        <w:bidi/>
        <w:rPr>
          <w:rFonts w:cs="David" w:hint="cs"/>
          <w:b/>
          <w:bCs/>
          <w:u w:val="single"/>
          <w:rtl/>
        </w:rPr>
      </w:pPr>
    </w:p>
    <w:p w14:paraId="518ABF52" w14:textId="77777777" w:rsidR="00F51B46" w:rsidRDefault="00F51B46" w:rsidP="00F51B46">
      <w:pPr>
        <w:bidi/>
        <w:rPr>
          <w:rFonts w:cs="David" w:hint="cs"/>
          <w:b/>
          <w:bCs/>
          <w:u w:val="single"/>
          <w:rtl/>
        </w:rPr>
      </w:pPr>
    </w:p>
    <w:p w14:paraId="52DAA0C7" w14:textId="77777777" w:rsidR="00F51B46" w:rsidRDefault="00F51B46" w:rsidP="00F51B46">
      <w:pPr>
        <w:bidi/>
        <w:rPr>
          <w:rFonts w:cs="David" w:hint="cs"/>
          <w:b/>
          <w:bCs/>
          <w:u w:val="single"/>
          <w:rtl/>
        </w:rPr>
      </w:pPr>
    </w:p>
    <w:p w14:paraId="2856D307" w14:textId="77777777" w:rsidR="00F51B46" w:rsidRDefault="00F51B46" w:rsidP="00F51B46">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25EA7A21" w14:textId="77777777" w:rsidR="00F51B46" w:rsidRDefault="00F51B46" w:rsidP="00F51B46">
      <w:pPr>
        <w:bidi/>
        <w:jc w:val="both"/>
        <w:rPr>
          <w:rFonts w:cs="David" w:hint="cs"/>
          <w:b/>
          <w:bCs/>
          <w:u w:val="single"/>
          <w:rtl/>
        </w:rPr>
      </w:pPr>
    </w:p>
    <w:p w14:paraId="2F5BFB83" w14:textId="77777777" w:rsidR="00F51B46" w:rsidRPr="00DF2B3A" w:rsidRDefault="00F51B46" w:rsidP="00F51B46">
      <w:pPr>
        <w:bidi/>
        <w:jc w:val="both"/>
        <w:rPr>
          <w:rFonts w:cs="David" w:hint="cs"/>
          <w:b/>
          <w:bCs/>
          <w:rtl/>
        </w:rPr>
      </w:pPr>
      <w:r w:rsidRPr="00DF2B3A">
        <w:rPr>
          <w:rFonts w:cs="David" w:hint="cs"/>
          <w:b/>
          <w:bCs/>
          <w:rtl/>
        </w:rPr>
        <w:t xml:space="preserve">הצעת חוק הפסקת תשלום שכר, גמלה ותשלומים אחרים לחבר כנסת ולחבר הכנסת לשעבר בשל עבירה (תיקוני חקיקה), </w:t>
      </w:r>
      <w:proofErr w:type="spellStart"/>
      <w:r w:rsidRPr="00DF2B3A">
        <w:rPr>
          <w:rFonts w:cs="David" w:hint="cs"/>
          <w:b/>
          <w:bCs/>
          <w:rtl/>
        </w:rPr>
        <w:t>התש"ע</w:t>
      </w:r>
      <w:proofErr w:type="spellEnd"/>
      <w:r w:rsidRPr="00DF2B3A">
        <w:rPr>
          <w:rFonts w:cs="David" w:hint="cs"/>
          <w:b/>
          <w:bCs/>
          <w:rtl/>
        </w:rPr>
        <w:t xml:space="preserve">-2010 (פ/2502/18), הצעת חברי הכנסת ישראל חסון, יריב לוין וקבוצת ח"כים </w:t>
      </w:r>
      <w:r w:rsidRPr="00DF2B3A">
        <w:rPr>
          <w:rFonts w:cs="David"/>
          <w:b/>
          <w:bCs/>
          <w:rtl/>
        </w:rPr>
        <w:t>–</w:t>
      </w:r>
      <w:r w:rsidRPr="00DF2B3A">
        <w:rPr>
          <w:rFonts w:cs="David" w:hint="cs"/>
          <w:b/>
          <w:bCs/>
          <w:rtl/>
        </w:rPr>
        <w:t xml:space="preserve"> הכנה לקריאה ראשונה</w:t>
      </w:r>
    </w:p>
    <w:p w14:paraId="76CC9AEA" w14:textId="77777777" w:rsidR="00F51B46" w:rsidRDefault="00F51B46" w:rsidP="00F51B46">
      <w:pPr>
        <w:bidi/>
        <w:jc w:val="both"/>
        <w:rPr>
          <w:rFonts w:cs="David" w:hint="cs"/>
          <w:b/>
          <w:bCs/>
          <w:u w:val="single"/>
          <w:rtl/>
        </w:rPr>
      </w:pPr>
    </w:p>
    <w:p w14:paraId="22600A68" w14:textId="77777777" w:rsidR="00F51B46" w:rsidRDefault="00F51B46" w:rsidP="00F51B46">
      <w:pPr>
        <w:bidi/>
        <w:jc w:val="both"/>
        <w:rPr>
          <w:rFonts w:cs="David"/>
          <w:b/>
          <w:bCs/>
          <w:rtl/>
        </w:rPr>
      </w:pPr>
    </w:p>
    <w:p w14:paraId="597BF3F3" w14:textId="77777777" w:rsidR="00F51B46" w:rsidRDefault="00F51B46" w:rsidP="00F51B46">
      <w:pPr>
        <w:bidi/>
        <w:jc w:val="both"/>
        <w:outlineLvl w:val="0"/>
        <w:rPr>
          <w:rFonts w:cs="David"/>
          <w:b/>
          <w:bCs/>
          <w:u w:val="single"/>
          <w:rtl/>
        </w:rPr>
      </w:pPr>
      <w:r>
        <w:rPr>
          <w:rFonts w:cs="David"/>
          <w:b/>
          <w:bCs/>
          <w:u w:val="single"/>
          <w:rtl/>
        </w:rPr>
        <w:t>נכחו:</w:t>
      </w:r>
    </w:p>
    <w:p w14:paraId="034A85A7" w14:textId="77777777" w:rsidR="00F51B46" w:rsidRDefault="00F51B46" w:rsidP="00F51B46">
      <w:pPr>
        <w:bidi/>
        <w:jc w:val="both"/>
        <w:outlineLvl w:val="0"/>
        <w:rPr>
          <w:rFonts w:cs="David" w:hint="cs"/>
          <w:rtl/>
        </w:rPr>
      </w:pPr>
      <w:r>
        <w:rPr>
          <w:rFonts w:cs="David"/>
          <w:b/>
          <w:bCs/>
          <w:u w:val="single"/>
          <w:rtl/>
        </w:rPr>
        <w:t>חברי הוועדה</w:t>
      </w:r>
      <w:r>
        <w:rPr>
          <w:rFonts w:cs="David"/>
          <w:rtl/>
        </w:rPr>
        <w:t>:</w:t>
      </w:r>
      <w:r>
        <w:rPr>
          <w:rFonts w:cs="David"/>
          <w:rtl/>
        </w:rPr>
        <w:tab/>
      </w:r>
    </w:p>
    <w:p w14:paraId="5CF5F902" w14:textId="77777777" w:rsidR="00F51B46" w:rsidRDefault="00F51B46" w:rsidP="00F51B46">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635EBB69" w14:textId="77777777" w:rsidR="00F51B46" w:rsidRDefault="00F51B46" w:rsidP="00F51B46">
      <w:pPr>
        <w:bidi/>
        <w:jc w:val="both"/>
        <w:outlineLvl w:val="0"/>
        <w:rPr>
          <w:rFonts w:cs="David" w:hint="cs"/>
          <w:rtl/>
        </w:rPr>
      </w:pPr>
      <w:r>
        <w:rPr>
          <w:rFonts w:cs="David" w:hint="cs"/>
          <w:rtl/>
        </w:rPr>
        <w:t>רוברט אילטוב</w:t>
      </w:r>
    </w:p>
    <w:p w14:paraId="44489B63" w14:textId="77777777" w:rsidR="00F51B46" w:rsidRDefault="00F51B46" w:rsidP="00F51B46">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307E028D" w14:textId="77777777" w:rsidR="00F51B46" w:rsidRDefault="00F51B46" w:rsidP="00F51B46">
      <w:pPr>
        <w:bidi/>
        <w:jc w:val="both"/>
        <w:outlineLvl w:val="0"/>
        <w:rPr>
          <w:rFonts w:cs="David" w:hint="cs"/>
          <w:rtl/>
        </w:rPr>
      </w:pPr>
      <w:r>
        <w:rPr>
          <w:rFonts w:cs="David" w:hint="cs"/>
          <w:rtl/>
        </w:rPr>
        <w:t>אחמד טיבי</w:t>
      </w:r>
    </w:p>
    <w:p w14:paraId="6D34B00A" w14:textId="77777777" w:rsidR="00F51B46" w:rsidRDefault="00F51B46" w:rsidP="00F51B46">
      <w:pPr>
        <w:bidi/>
        <w:jc w:val="both"/>
        <w:outlineLvl w:val="0"/>
        <w:rPr>
          <w:rFonts w:cs="David" w:hint="cs"/>
          <w:b/>
          <w:bCs/>
          <w:u w:val="single"/>
          <w:rtl/>
        </w:rPr>
      </w:pPr>
    </w:p>
    <w:p w14:paraId="19526127" w14:textId="77777777" w:rsidR="00F51B46" w:rsidRDefault="00F51B46" w:rsidP="00F51B46">
      <w:pPr>
        <w:bidi/>
        <w:jc w:val="both"/>
        <w:outlineLvl w:val="0"/>
        <w:rPr>
          <w:rFonts w:cs="David" w:hint="cs"/>
          <w:rtl/>
        </w:rPr>
      </w:pPr>
      <w:r>
        <w:rPr>
          <w:rFonts w:cs="David"/>
          <w:b/>
          <w:bCs/>
          <w:u w:val="single"/>
          <w:rtl/>
        </w:rPr>
        <w:t>מוזמנים</w:t>
      </w:r>
      <w:r>
        <w:rPr>
          <w:rFonts w:cs="David"/>
          <w:rtl/>
        </w:rPr>
        <w:t>:</w:t>
      </w:r>
    </w:p>
    <w:p w14:paraId="0865CFD7" w14:textId="77777777" w:rsidR="00F51B46" w:rsidRDefault="00F51B46" w:rsidP="00F51B46">
      <w:pPr>
        <w:bidi/>
        <w:jc w:val="both"/>
        <w:outlineLvl w:val="0"/>
        <w:rPr>
          <w:rFonts w:cs="David" w:hint="cs"/>
          <w:rtl/>
        </w:rPr>
      </w:pPr>
      <w:r>
        <w:rPr>
          <w:rFonts w:cs="David" w:hint="cs"/>
          <w:rtl/>
        </w:rPr>
        <w:t>חה"כ אורי אורבך</w:t>
      </w:r>
    </w:p>
    <w:p w14:paraId="44E32733" w14:textId="77777777" w:rsidR="00F51B46" w:rsidRDefault="00F51B46" w:rsidP="00F51B46">
      <w:pPr>
        <w:bidi/>
        <w:jc w:val="both"/>
        <w:outlineLvl w:val="0"/>
        <w:rPr>
          <w:rFonts w:cs="David" w:hint="cs"/>
          <w:rtl/>
        </w:rPr>
      </w:pPr>
      <w:r>
        <w:rPr>
          <w:rFonts w:cs="David" w:hint="cs"/>
          <w:rtl/>
        </w:rPr>
        <w:t>חה"כ חנין זועבי</w:t>
      </w:r>
    </w:p>
    <w:p w14:paraId="59639CED" w14:textId="77777777" w:rsidR="00F51B46" w:rsidRDefault="00F51B46" w:rsidP="00F51B46">
      <w:pPr>
        <w:bidi/>
        <w:jc w:val="both"/>
        <w:outlineLvl w:val="0"/>
        <w:rPr>
          <w:rFonts w:cs="David" w:hint="cs"/>
          <w:rtl/>
        </w:rPr>
      </w:pPr>
      <w:r>
        <w:rPr>
          <w:rFonts w:cs="David" w:hint="cs"/>
          <w:rtl/>
        </w:rPr>
        <w:t>חה"כ ניצן הורוביץ</w:t>
      </w:r>
    </w:p>
    <w:p w14:paraId="5D882249" w14:textId="77777777" w:rsidR="00F51B46" w:rsidRDefault="00F51B46" w:rsidP="00F51B46">
      <w:pPr>
        <w:bidi/>
        <w:jc w:val="both"/>
        <w:outlineLvl w:val="0"/>
        <w:rPr>
          <w:rFonts w:cs="David" w:hint="cs"/>
          <w:rtl/>
        </w:rPr>
      </w:pPr>
      <w:r>
        <w:rPr>
          <w:rFonts w:cs="David" w:hint="cs"/>
          <w:rtl/>
        </w:rPr>
        <w:t>חה"כ ג'מאל זחאלקה</w:t>
      </w:r>
    </w:p>
    <w:p w14:paraId="4A9843D4" w14:textId="77777777" w:rsidR="00F51B46" w:rsidRDefault="00F51B46" w:rsidP="00F51B46">
      <w:pPr>
        <w:bidi/>
        <w:jc w:val="both"/>
        <w:outlineLvl w:val="0"/>
        <w:rPr>
          <w:rFonts w:cs="David" w:hint="cs"/>
          <w:rtl/>
        </w:rPr>
      </w:pPr>
      <w:r>
        <w:rPr>
          <w:rFonts w:cs="David" w:hint="cs"/>
          <w:rtl/>
        </w:rPr>
        <w:t>חה"כ ישראל חסון</w:t>
      </w:r>
    </w:p>
    <w:p w14:paraId="4E6EF8C7" w14:textId="77777777" w:rsidR="00F51B46" w:rsidRDefault="00F51B46" w:rsidP="00F51B46">
      <w:pPr>
        <w:bidi/>
        <w:jc w:val="both"/>
        <w:outlineLvl w:val="0"/>
        <w:rPr>
          <w:rFonts w:cs="David" w:hint="cs"/>
          <w:rtl/>
        </w:rPr>
      </w:pPr>
      <w:r>
        <w:rPr>
          <w:rFonts w:cs="David" w:hint="cs"/>
          <w:rtl/>
        </w:rPr>
        <w:t>חה"כ יעקב כץ</w:t>
      </w:r>
    </w:p>
    <w:p w14:paraId="124ABF31" w14:textId="77777777" w:rsidR="00F51B46" w:rsidRDefault="00F51B46" w:rsidP="00F51B46">
      <w:pPr>
        <w:bidi/>
        <w:jc w:val="both"/>
        <w:outlineLvl w:val="0"/>
        <w:rPr>
          <w:rFonts w:cs="David" w:hint="cs"/>
          <w:rtl/>
        </w:rPr>
      </w:pPr>
      <w:r>
        <w:rPr>
          <w:rFonts w:cs="David" w:hint="cs"/>
          <w:rtl/>
        </w:rPr>
        <w:t>חה"כ משה מוץ מטלון</w:t>
      </w:r>
    </w:p>
    <w:p w14:paraId="5895668F" w14:textId="77777777" w:rsidR="00F51B46" w:rsidRDefault="00F51B46" w:rsidP="00F51B46">
      <w:pPr>
        <w:bidi/>
        <w:jc w:val="both"/>
        <w:outlineLvl w:val="0"/>
        <w:rPr>
          <w:rFonts w:cs="David" w:hint="cs"/>
          <w:rtl/>
        </w:rPr>
      </w:pPr>
      <w:r>
        <w:rPr>
          <w:rFonts w:cs="David" w:hint="cs"/>
          <w:rtl/>
        </w:rPr>
        <w:t>חה"כ נחמן שי</w:t>
      </w:r>
    </w:p>
    <w:p w14:paraId="768C58C8" w14:textId="77777777" w:rsidR="00F51B46" w:rsidRDefault="00F51B46" w:rsidP="00F51B46">
      <w:pPr>
        <w:bidi/>
        <w:jc w:val="both"/>
        <w:outlineLvl w:val="0"/>
        <w:rPr>
          <w:rFonts w:cs="David" w:hint="cs"/>
          <w:rtl/>
        </w:rPr>
      </w:pPr>
    </w:p>
    <w:p w14:paraId="0136F2E3" w14:textId="77777777" w:rsidR="00F51B46" w:rsidRDefault="00F51B46" w:rsidP="00F51B46">
      <w:pPr>
        <w:bidi/>
        <w:jc w:val="both"/>
        <w:outlineLvl w:val="0"/>
        <w:rPr>
          <w:rFonts w:cs="David" w:hint="cs"/>
          <w:rtl/>
        </w:rPr>
      </w:pPr>
    </w:p>
    <w:p w14:paraId="34109641" w14:textId="77777777" w:rsidR="00F51B46" w:rsidRDefault="00F51B46" w:rsidP="00F51B46">
      <w:pPr>
        <w:bidi/>
        <w:jc w:val="both"/>
        <w:outlineLvl w:val="0"/>
        <w:rPr>
          <w:rFonts w:cs="David" w:hint="cs"/>
          <w:rtl/>
        </w:rPr>
      </w:pPr>
      <w:r>
        <w:rPr>
          <w:rFonts w:cs="David" w:hint="cs"/>
          <w:rtl/>
        </w:rPr>
        <w:t xml:space="preserve">עו"ד עדי </w:t>
      </w:r>
      <w:proofErr w:type="spellStart"/>
      <w:r>
        <w:rPr>
          <w:rFonts w:cs="David" w:hint="cs"/>
          <w:rtl/>
        </w:rPr>
        <w:t>ליברוס</w:t>
      </w:r>
      <w:proofErr w:type="spellEnd"/>
      <w:r>
        <w:rPr>
          <w:rFonts w:cs="David" w:hint="cs"/>
          <w:rtl/>
        </w:rPr>
        <w:t xml:space="preserve"> </w:t>
      </w:r>
      <w:r>
        <w:rPr>
          <w:rFonts w:cs="David"/>
          <w:rtl/>
        </w:rPr>
        <w:t>–</w:t>
      </w:r>
      <w:r>
        <w:rPr>
          <w:rFonts w:cs="David" w:hint="cs"/>
          <w:rtl/>
        </w:rPr>
        <w:t xml:space="preserve"> משרד המשפטים</w:t>
      </w:r>
    </w:p>
    <w:p w14:paraId="7B610065" w14:textId="77777777" w:rsidR="00F51B46" w:rsidRDefault="00F51B46" w:rsidP="00F51B46">
      <w:pPr>
        <w:bidi/>
        <w:jc w:val="both"/>
        <w:outlineLvl w:val="0"/>
        <w:rPr>
          <w:rFonts w:cs="David" w:hint="cs"/>
          <w:rtl/>
        </w:rPr>
      </w:pPr>
      <w:r>
        <w:rPr>
          <w:rFonts w:cs="David" w:hint="cs"/>
          <w:rtl/>
        </w:rPr>
        <w:t xml:space="preserve">עו"ד עמי ברקוביץ </w:t>
      </w:r>
      <w:r>
        <w:rPr>
          <w:rFonts w:cs="David"/>
          <w:rtl/>
        </w:rPr>
        <w:t>–</w:t>
      </w:r>
      <w:r>
        <w:rPr>
          <w:rFonts w:cs="David" w:hint="cs"/>
          <w:rtl/>
        </w:rPr>
        <w:t xml:space="preserve"> משרד המשפטים</w:t>
      </w:r>
    </w:p>
    <w:p w14:paraId="535924A7" w14:textId="77777777" w:rsidR="00F51B46" w:rsidRDefault="00F51B46" w:rsidP="00F51B46">
      <w:pPr>
        <w:bidi/>
        <w:jc w:val="both"/>
        <w:outlineLvl w:val="0"/>
        <w:rPr>
          <w:rFonts w:cs="David" w:hint="cs"/>
          <w:rtl/>
        </w:rPr>
      </w:pPr>
      <w:r>
        <w:rPr>
          <w:rFonts w:cs="David" w:hint="cs"/>
          <w:rtl/>
        </w:rPr>
        <w:t xml:space="preserve">עו"ד דן אורן </w:t>
      </w:r>
      <w:r>
        <w:rPr>
          <w:rFonts w:cs="David"/>
          <w:rtl/>
        </w:rPr>
        <w:t>–</w:t>
      </w:r>
      <w:r>
        <w:rPr>
          <w:rFonts w:cs="David" w:hint="cs"/>
          <w:rtl/>
        </w:rPr>
        <w:t xml:space="preserve"> משרד המשפטים</w:t>
      </w:r>
    </w:p>
    <w:p w14:paraId="1DE009F0" w14:textId="77777777" w:rsidR="00F51B46" w:rsidRDefault="00F51B46" w:rsidP="00F51B46">
      <w:pPr>
        <w:bidi/>
        <w:jc w:val="both"/>
        <w:outlineLvl w:val="0"/>
        <w:rPr>
          <w:rFonts w:cs="David" w:hint="cs"/>
          <w:rtl/>
        </w:rPr>
      </w:pPr>
      <w:r>
        <w:rPr>
          <w:rFonts w:cs="David" w:hint="cs"/>
          <w:rtl/>
        </w:rPr>
        <w:t>חיים אבידור - חשב הכנסת</w:t>
      </w:r>
    </w:p>
    <w:p w14:paraId="36EA0BE9" w14:textId="77777777" w:rsidR="00F51B46" w:rsidRDefault="00F51B46" w:rsidP="00F51B46">
      <w:pPr>
        <w:bidi/>
        <w:jc w:val="both"/>
        <w:outlineLvl w:val="0"/>
        <w:rPr>
          <w:rFonts w:cs="David" w:hint="cs"/>
          <w:rtl/>
        </w:rPr>
      </w:pPr>
      <w:r>
        <w:rPr>
          <w:rFonts w:cs="David" w:hint="cs"/>
          <w:rtl/>
        </w:rPr>
        <w:t xml:space="preserve">טובי חכמיאן </w:t>
      </w:r>
      <w:r>
        <w:rPr>
          <w:rFonts w:cs="David"/>
          <w:rtl/>
        </w:rPr>
        <w:t>–</w:t>
      </w:r>
      <w:r>
        <w:rPr>
          <w:rFonts w:cs="David" w:hint="cs"/>
          <w:rtl/>
        </w:rPr>
        <w:t xml:space="preserve"> חשבות הכנסת</w:t>
      </w:r>
    </w:p>
    <w:p w14:paraId="4BD7CDAC" w14:textId="77777777" w:rsidR="00F51B46" w:rsidRDefault="00F51B46" w:rsidP="00F51B46">
      <w:pPr>
        <w:bidi/>
        <w:jc w:val="both"/>
        <w:outlineLvl w:val="0"/>
        <w:rPr>
          <w:rFonts w:cs="David" w:hint="cs"/>
          <w:rtl/>
        </w:rPr>
      </w:pPr>
    </w:p>
    <w:p w14:paraId="30FA2C22" w14:textId="77777777" w:rsidR="00F51B46" w:rsidRDefault="00F51B46" w:rsidP="00F51B46">
      <w:pPr>
        <w:bidi/>
        <w:jc w:val="both"/>
        <w:outlineLvl w:val="0"/>
        <w:rPr>
          <w:rFonts w:cs="David" w:hint="cs"/>
          <w:rtl/>
        </w:rPr>
      </w:pPr>
    </w:p>
    <w:p w14:paraId="087BD65E" w14:textId="77777777" w:rsidR="00F51B46" w:rsidRDefault="00F51B46" w:rsidP="00F51B46">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11DB889A" w14:textId="77777777" w:rsidR="00F51B46" w:rsidRDefault="00F51B46" w:rsidP="00F51B46">
      <w:pPr>
        <w:bidi/>
        <w:jc w:val="both"/>
        <w:outlineLvl w:val="0"/>
        <w:rPr>
          <w:rFonts w:cs="David" w:hint="cs"/>
          <w:rtl/>
        </w:rPr>
      </w:pPr>
    </w:p>
    <w:p w14:paraId="2E14351E" w14:textId="77777777" w:rsidR="00F51B46" w:rsidRPr="00D06A48" w:rsidRDefault="00F51B46" w:rsidP="00F51B46">
      <w:pPr>
        <w:bidi/>
        <w:jc w:val="both"/>
        <w:outlineLvl w:val="0"/>
        <w:rPr>
          <w:rFonts w:cs="David" w:hint="cs"/>
          <w:rtl/>
        </w:rPr>
      </w:pPr>
      <w:r>
        <w:rPr>
          <w:rFonts w:cs="David" w:hint="cs"/>
          <w:b/>
          <w:bCs/>
          <w:u w:val="single"/>
          <w:rtl/>
        </w:rPr>
        <w:t>ייעוץ משפטי:</w:t>
      </w:r>
      <w:r>
        <w:rPr>
          <w:rFonts w:cs="David" w:hint="cs"/>
          <w:b/>
          <w:bCs/>
          <w:rtl/>
        </w:rPr>
        <w:tab/>
      </w:r>
      <w:r>
        <w:rPr>
          <w:rFonts w:cs="David" w:hint="cs"/>
          <w:b/>
          <w:bCs/>
          <w:rtl/>
        </w:rPr>
        <w:tab/>
      </w:r>
      <w:r w:rsidRPr="00D06A48">
        <w:rPr>
          <w:rFonts w:cs="David" w:hint="cs"/>
          <w:rtl/>
        </w:rPr>
        <w:t>ארבל אסטרחן</w:t>
      </w:r>
    </w:p>
    <w:p w14:paraId="58468A14" w14:textId="77777777" w:rsidR="00F51B46" w:rsidRDefault="00F51B46" w:rsidP="00F51B46">
      <w:pPr>
        <w:bidi/>
        <w:jc w:val="both"/>
        <w:rPr>
          <w:rFonts w:cs="David" w:hint="cs"/>
          <w:b/>
          <w:bCs/>
          <w:u w:val="single"/>
          <w:rtl/>
        </w:rPr>
      </w:pPr>
    </w:p>
    <w:p w14:paraId="252BF45D" w14:textId="77777777" w:rsidR="00F51B46" w:rsidRDefault="00F51B46" w:rsidP="00F51B46">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r>
        <w:rPr>
          <w:rFonts w:cs="David" w:hint="cs"/>
          <w:rtl/>
        </w:rPr>
        <w:t>אתי אפלבוים</w:t>
      </w:r>
    </w:p>
    <w:p w14:paraId="224A581F" w14:textId="77777777" w:rsidR="00F51B46" w:rsidRPr="00CC063D" w:rsidRDefault="00F51B46" w:rsidP="00F51B46">
      <w:pPr>
        <w:keepNext/>
        <w:bidi/>
        <w:jc w:val="center"/>
        <w:rPr>
          <w:rFonts w:cs="David" w:hint="cs"/>
          <w:u w:val="single"/>
          <w:rtl/>
        </w:rPr>
      </w:pPr>
      <w:r>
        <w:rPr>
          <w:rFonts w:cs="David"/>
          <w:rtl/>
        </w:rPr>
        <w:br w:type="page"/>
      </w:r>
      <w:r w:rsidRPr="00CC063D">
        <w:rPr>
          <w:rFonts w:cs="David" w:hint="cs"/>
          <w:b/>
          <w:bCs/>
          <w:u w:val="single"/>
          <w:rtl/>
        </w:rPr>
        <w:lastRenderedPageBreak/>
        <w:t xml:space="preserve">הצעת חוק הפסקת תשלום שכר, גמלה ותשלומים אחרים לחבר כנסת ולחבר הכנסת לשעבר בשל עבירה (תיקוני חקיקה), </w:t>
      </w:r>
      <w:proofErr w:type="spellStart"/>
      <w:r w:rsidRPr="00CC063D">
        <w:rPr>
          <w:rFonts w:cs="David" w:hint="cs"/>
          <w:b/>
          <w:bCs/>
          <w:u w:val="single"/>
          <w:rtl/>
        </w:rPr>
        <w:t>התש"ע</w:t>
      </w:r>
      <w:proofErr w:type="spellEnd"/>
      <w:r w:rsidRPr="00CC063D">
        <w:rPr>
          <w:rFonts w:cs="David" w:hint="cs"/>
          <w:b/>
          <w:bCs/>
          <w:u w:val="single"/>
          <w:rtl/>
        </w:rPr>
        <w:t>-2010</w:t>
      </w:r>
      <w:r>
        <w:rPr>
          <w:rFonts w:cs="David" w:hint="cs"/>
          <w:b/>
          <w:bCs/>
          <w:u w:val="single"/>
          <w:rtl/>
        </w:rPr>
        <w:t>,</w:t>
      </w:r>
      <w:r w:rsidRPr="00CC063D">
        <w:rPr>
          <w:rFonts w:cs="David" w:hint="cs"/>
          <w:b/>
          <w:bCs/>
          <w:u w:val="single"/>
          <w:rtl/>
        </w:rPr>
        <w:t xml:space="preserve"> (פ/2502/18)</w:t>
      </w:r>
    </w:p>
    <w:p w14:paraId="192369EB" w14:textId="77777777" w:rsidR="00F51B46" w:rsidRDefault="00F51B46" w:rsidP="00F51B46">
      <w:pPr>
        <w:bidi/>
        <w:jc w:val="both"/>
        <w:rPr>
          <w:rFonts w:cs="David" w:hint="cs"/>
          <w:u w:val="single"/>
          <w:rtl/>
        </w:rPr>
      </w:pPr>
    </w:p>
    <w:p w14:paraId="7EA308E0" w14:textId="77777777" w:rsidR="00F51B46" w:rsidRDefault="00F51B46" w:rsidP="00F51B46">
      <w:pPr>
        <w:bidi/>
        <w:jc w:val="both"/>
        <w:rPr>
          <w:rFonts w:cs="David" w:hint="cs"/>
          <w:u w:val="single"/>
          <w:rtl/>
        </w:rPr>
      </w:pPr>
      <w:r>
        <w:rPr>
          <w:rFonts w:cs="David" w:hint="cs"/>
          <w:u w:val="single"/>
          <w:rtl/>
        </w:rPr>
        <w:t>היו"ר</w:t>
      </w:r>
      <w:r w:rsidRPr="00E67710">
        <w:rPr>
          <w:rFonts w:cs="David" w:hint="cs"/>
          <w:u w:val="single"/>
          <w:rtl/>
        </w:rPr>
        <w:t xml:space="preserve"> יריב לוין:</w:t>
      </w:r>
    </w:p>
    <w:p w14:paraId="4F987588" w14:textId="77777777" w:rsidR="00F51B46" w:rsidRDefault="00F51B46" w:rsidP="00F51B46">
      <w:pPr>
        <w:bidi/>
        <w:jc w:val="both"/>
        <w:rPr>
          <w:rFonts w:cs="David" w:hint="cs"/>
          <w:u w:val="single"/>
          <w:rtl/>
        </w:rPr>
      </w:pPr>
    </w:p>
    <w:p w14:paraId="26E1BB7F" w14:textId="77777777" w:rsidR="00F51B46" w:rsidRDefault="00F51B46" w:rsidP="00F51B46">
      <w:pPr>
        <w:bidi/>
        <w:jc w:val="both"/>
        <w:rPr>
          <w:rFonts w:cs="David" w:hint="cs"/>
          <w:rtl/>
        </w:rPr>
      </w:pPr>
      <w:r>
        <w:rPr>
          <w:rFonts w:cs="David" w:hint="cs"/>
          <w:rtl/>
        </w:rPr>
        <w:tab/>
        <w:t>בוקר טוב. אני פותח את ישיבת ועדת הכנסת. באופן סמלי, זאת ישיבה מספר 120, כמספר חברי הכנסת. אם כך, כנראה  הקרקע מוכנה לעסוק בנושא החשוב שיש לנו על סדר היום והוא: הצעת חוק הפסקת תשלום שכר, קמלה ותשלומים אחרים לחבר כנסת ולחבר הכנסת לשעבר בשל עבירה (תיקוני חקיקה), התש"ע-2010, מס' פ/2502/18), הצעת חברי הכנסת: ישראל חסון, יריב לוין, משה מוץ מטלון וקבוצת חברי כנסת, בהכנה לקריאה ראשונה.</w:t>
      </w:r>
    </w:p>
    <w:p w14:paraId="3CE2CFDA" w14:textId="77777777" w:rsidR="00F51B46" w:rsidRDefault="00F51B46" w:rsidP="00F51B46">
      <w:pPr>
        <w:bidi/>
        <w:jc w:val="both"/>
        <w:rPr>
          <w:rFonts w:cs="David" w:hint="cs"/>
          <w:rtl/>
        </w:rPr>
      </w:pPr>
    </w:p>
    <w:p w14:paraId="644CBA6E" w14:textId="77777777" w:rsidR="00F51B46" w:rsidRDefault="00F51B46" w:rsidP="00F51B46">
      <w:pPr>
        <w:bidi/>
        <w:jc w:val="both"/>
        <w:rPr>
          <w:rFonts w:cs="David" w:hint="cs"/>
          <w:rtl/>
        </w:rPr>
      </w:pPr>
      <w:r>
        <w:rPr>
          <w:rFonts w:cs="David" w:hint="cs"/>
          <w:rtl/>
        </w:rPr>
        <w:tab/>
        <w:t xml:space="preserve">הצעת החוק הזאת היא תולדה של מציאות, שלפחות בעיניי היא מציאות הזויה שבה כנסת ישראל משלמת מידי חודש בחודשו תשלומים לחבר כנסת לשעבר, עזמי בשארה, בסכומים שמגיעים, על-פי הנתונים שקיבל חבר הכנסת מטלון מחשב הכנסת, עומדים על סדר גודל של כ-7,000 שקלים מידי חודש. </w:t>
      </w:r>
    </w:p>
    <w:p w14:paraId="6E98FECD" w14:textId="77777777" w:rsidR="00F51B46" w:rsidRDefault="00F51B46" w:rsidP="00F51B46">
      <w:pPr>
        <w:bidi/>
        <w:jc w:val="both"/>
        <w:rPr>
          <w:rFonts w:cs="David" w:hint="cs"/>
          <w:rtl/>
        </w:rPr>
      </w:pPr>
    </w:p>
    <w:p w14:paraId="7E73ED70" w14:textId="77777777" w:rsidR="00F51B46" w:rsidRDefault="00F51B46" w:rsidP="00F51B46">
      <w:pPr>
        <w:bidi/>
        <w:jc w:val="both"/>
        <w:rPr>
          <w:rFonts w:cs="David" w:hint="cs"/>
          <w:u w:val="single"/>
          <w:rtl/>
        </w:rPr>
      </w:pPr>
      <w:r>
        <w:rPr>
          <w:rFonts w:cs="David" w:hint="cs"/>
          <w:u w:val="single"/>
          <w:rtl/>
        </w:rPr>
        <w:t>משה מוץ מטלון:</w:t>
      </w:r>
    </w:p>
    <w:p w14:paraId="4068E257" w14:textId="77777777" w:rsidR="00F51B46" w:rsidRDefault="00F51B46" w:rsidP="00F51B46">
      <w:pPr>
        <w:bidi/>
        <w:jc w:val="both"/>
        <w:rPr>
          <w:rFonts w:cs="David" w:hint="cs"/>
          <w:u w:val="single"/>
          <w:rtl/>
        </w:rPr>
      </w:pPr>
    </w:p>
    <w:p w14:paraId="12BFF8CD" w14:textId="77777777" w:rsidR="00F51B46" w:rsidRDefault="00F51B46" w:rsidP="00F51B46">
      <w:pPr>
        <w:bidi/>
        <w:ind w:firstLine="720"/>
        <w:jc w:val="both"/>
        <w:rPr>
          <w:rFonts w:cs="David" w:hint="cs"/>
          <w:rtl/>
        </w:rPr>
      </w:pPr>
      <w:r>
        <w:rPr>
          <w:rFonts w:cs="David" w:hint="cs"/>
          <w:rtl/>
        </w:rPr>
        <w:t>7,248 שקלים.</w:t>
      </w:r>
    </w:p>
    <w:p w14:paraId="69B8981A" w14:textId="77777777" w:rsidR="00F51B46" w:rsidRDefault="00F51B46" w:rsidP="00F51B46">
      <w:pPr>
        <w:bidi/>
        <w:ind w:firstLine="720"/>
        <w:jc w:val="both"/>
        <w:rPr>
          <w:rFonts w:cs="David" w:hint="cs"/>
          <w:rtl/>
        </w:rPr>
      </w:pPr>
    </w:p>
    <w:p w14:paraId="69B01029" w14:textId="77777777" w:rsidR="00F51B46" w:rsidRDefault="00F51B46" w:rsidP="00F51B46">
      <w:pPr>
        <w:bidi/>
        <w:ind w:firstLine="720"/>
        <w:jc w:val="both"/>
        <w:rPr>
          <w:rFonts w:cs="David" w:hint="cs"/>
          <w:rtl/>
        </w:rPr>
      </w:pPr>
    </w:p>
    <w:p w14:paraId="2268D242"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A56EDE4" w14:textId="77777777" w:rsidR="00F51B46" w:rsidRDefault="00F51B46" w:rsidP="00F51B46">
      <w:pPr>
        <w:bidi/>
        <w:ind w:firstLine="720"/>
        <w:jc w:val="both"/>
        <w:rPr>
          <w:rFonts w:cs="David" w:hint="cs"/>
          <w:rtl/>
        </w:rPr>
      </w:pPr>
    </w:p>
    <w:p w14:paraId="63F11B58" w14:textId="77777777" w:rsidR="00F51B46" w:rsidRDefault="00F51B46" w:rsidP="00F51B46">
      <w:pPr>
        <w:bidi/>
        <w:ind w:firstLine="720"/>
        <w:jc w:val="both"/>
        <w:rPr>
          <w:rFonts w:cs="David" w:hint="cs"/>
          <w:rtl/>
        </w:rPr>
      </w:pPr>
      <w:r>
        <w:rPr>
          <w:rFonts w:cs="David" w:hint="cs"/>
          <w:rtl/>
        </w:rPr>
        <w:t xml:space="preserve">זאת בעוד חבר הכנסת בשארה נמלט מהארץ, נדרש לחקירה כאן בשל חשד לעבירות חמורות מאוד ואיננו מתייצב לחקירה. נדמה לי שהסוגיה הזאת, וכאן אני רוצה להתנתק מהקונטקסט האישי ולהסתכל עליה ברובד הרחב יותר. חבר כנסת נבחר ציבור, בעת שכיהן בתפקידו כחבר כנסת, ניצל את מעמדו ואת המשאבים שהועמדו לרשותו ופעל מתוך הבניין הזה וביצע עבירות חמורות שיכולות לעלות כדי בגידה במדינה, נמלט מהארץ, איננו מתייצב לחקירה ויחד עם זאת ממשיך לקבל באין מפריע תשלומים מקופת המדינה. </w:t>
      </w:r>
    </w:p>
    <w:p w14:paraId="33B2DECE" w14:textId="77777777" w:rsidR="00F51B46" w:rsidRDefault="00F51B46" w:rsidP="00F51B46">
      <w:pPr>
        <w:bidi/>
        <w:ind w:firstLine="720"/>
        <w:jc w:val="both"/>
        <w:rPr>
          <w:rFonts w:cs="David" w:hint="cs"/>
          <w:rtl/>
        </w:rPr>
      </w:pPr>
    </w:p>
    <w:p w14:paraId="701A4486" w14:textId="77777777" w:rsidR="00F51B46" w:rsidRDefault="00F51B46" w:rsidP="00F51B46">
      <w:pPr>
        <w:bidi/>
        <w:ind w:firstLine="720"/>
        <w:jc w:val="both"/>
        <w:rPr>
          <w:rFonts w:cs="David" w:hint="cs"/>
          <w:rtl/>
        </w:rPr>
      </w:pPr>
      <w:r>
        <w:rPr>
          <w:rFonts w:cs="David" w:hint="cs"/>
          <w:rtl/>
        </w:rPr>
        <w:t>המצב הזה בעיניי הוא מצב לא תקין. ספק אם יש מדינה בעולם שהיתה מאפשרת אותו. הוא גם פוגע פגיעה קשה מאוד באמון הציבור בכנסת, באופן שבו הפרלמנט הישראלי משתקף כלפי משלמי המיסים. נדמה לי שהוא בהחלט מחייב בחינה מחודשת והסדרה.</w:t>
      </w:r>
    </w:p>
    <w:p w14:paraId="3AC3B1A8" w14:textId="77777777" w:rsidR="00F51B46" w:rsidRDefault="00F51B46" w:rsidP="00F51B46">
      <w:pPr>
        <w:bidi/>
        <w:jc w:val="both"/>
        <w:rPr>
          <w:rFonts w:cs="David" w:hint="cs"/>
          <w:rtl/>
        </w:rPr>
      </w:pPr>
    </w:p>
    <w:p w14:paraId="00833FF2" w14:textId="77777777" w:rsidR="00F51B46" w:rsidRDefault="00F51B46" w:rsidP="00F51B46">
      <w:pPr>
        <w:bidi/>
        <w:ind w:firstLine="720"/>
        <w:jc w:val="both"/>
        <w:rPr>
          <w:rFonts w:cs="David" w:hint="cs"/>
          <w:rtl/>
        </w:rPr>
      </w:pPr>
      <w:r>
        <w:rPr>
          <w:rFonts w:cs="David" w:hint="cs"/>
          <w:rtl/>
        </w:rPr>
        <w:t xml:space="preserve">אני רוצה להדגיש שתהליך של שלילה או מניעת תשלום גמלאות הוא דבר קשה ולא פשוט בכלל. לא מדובר כאן בדבר שאפשר לעשותו כלאחר יד. מדובר, אפילו, אני חושב, בתקדים שאיננו פשוט. צריך גם לזכור שגם כאשר אדם מורשע בדין, בסופו של הליך משפטי, נמנעים מלגעת בזכויות הפנסיוניות שלו. לכן, על אחת כמה וכמה צריך להיזהר כאשר מדובר באדם שעדיין ככלות הכול הוא חשוד ולא הועמד למשפט. </w:t>
      </w:r>
    </w:p>
    <w:p w14:paraId="4638C616" w14:textId="77777777" w:rsidR="00F51B46" w:rsidRDefault="00F51B46" w:rsidP="00F51B46">
      <w:pPr>
        <w:bidi/>
        <w:jc w:val="both"/>
        <w:rPr>
          <w:rFonts w:cs="David" w:hint="cs"/>
          <w:rtl/>
        </w:rPr>
      </w:pPr>
    </w:p>
    <w:p w14:paraId="0B14030D" w14:textId="77777777" w:rsidR="00F51B46" w:rsidRDefault="00F51B46" w:rsidP="00F51B46">
      <w:pPr>
        <w:bidi/>
        <w:ind w:firstLine="720"/>
        <w:jc w:val="both"/>
        <w:rPr>
          <w:rFonts w:cs="David" w:hint="cs"/>
          <w:rtl/>
        </w:rPr>
      </w:pPr>
      <w:r>
        <w:rPr>
          <w:rFonts w:cs="David" w:hint="cs"/>
          <w:rtl/>
        </w:rPr>
        <w:t xml:space="preserve">בהצעת החוק הזאת, שראשיתה ביוזמה של חבר הכנסת ישראל חסון, ניסינו ליצור איזון בין הרצון למנוע את המצב שאנחנו עדים לו, שמתקיים כרגע ושתיארתי אותו קודם, לצורך והחובה לנהוג משנה זהירות כאשר מדובר בסוגיית הגמלאות. </w:t>
      </w:r>
    </w:p>
    <w:p w14:paraId="19C5CC7D" w14:textId="77777777" w:rsidR="00F51B46" w:rsidRDefault="00F51B46" w:rsidP="00F51B46">
      <w:pPr>
        <w:bidi/>
        <w:ind w:firstLine="720"/>
        <w:jc w:val="both"/>
        <w:rPr>
          <w:rFonts w:cs="David" w:hint="cs"/>
          <w:rtl/>
        </w:rPr>
      </w:pPr>
    </w:p>
    <w:p w14:paraId="544284D1" w14:textId="77777777" w:rsidR="00F51B46" w:rsidRDefault="00F51B46" w:rsidP="00F51B46">
      <w:pPr>
        <w:bidi/>
        <w:ind w:firstLine="720"/>
        <w:jc w:val="both"/>
        <w:rPr>
          <w:rFonts w:cs="David" w:hint="cs"/>
          <w:rtl/>
        </w:rPr>
      </w:pPr>
      <w:r>
        <w:rPr>
          <w:rFonts w:cs="David" w:hint="cs"/>
          <w:rtl/>
        </w:rPr>
        <w:t>לכן הצעת החוק מציעה לא לשלול את הגמלה באופן מוחלט אלא להתנות את תשלומה בהגעתו של אותו נבחר ציבור ובהתייצבותו לחקירה. באופן הזה, למעשה, לא נפגעת הזכות פגיעה מהותית משעה שבכל רגע נתון יכול אותו אדם שנדרש לחקירה להפעיל את זכותו לקבל את הזכות הזאת ולקבל את הכספים, פשוט על-ידי התייצבותו לחקירה, כפי שנדרש מכל אזרח, לא כל שכן מאדם שכיהן כאן בכנסת.</w:t>
      </w:r>
    </w:p>
    <w:p w14:paraId="16EE229D" w14:textId="77777777" w:rsidR="00F51B46" w:rsidRDefault="00F51B46" w:rsidP="00F51B46">
      <w:pPr>
        <w:bidi/>
        <w:ind w:firstLine="720"/>
        <w:jc w:val="both"/>
        <w:rPr>
          <w:rFonts w:cs="David" w:hint="cs"/>
          <w:rtl/>
        </w:rPr>
      </w:pPr>
    </w:p>
    <w:p w14:paraId="48B2AEF6" w14:textId="77777777" w:rsidR="00F51B46" w:rsidRDefault="00F51B46" w:rsidP="00F51B46">
      <w:pPr>
        <w:bidi/>
        <w:ind w:firstLine="720"/>
        <w:jc w:val="both"/>
        <w:rPr>
          <w:rFonts w:cs="David" w:hint="cs"/>
          <w:rtl/>
        </w:rPr>
      </w:pPr>
      <w:r>
        <w:rPr>
          <w:rFonts w:cs="David" w:hint="cs"/>
          <w:rtl/>
        </w:rPr>
        <w:t xml:space="preserve">כאשר נעבור על הצעת החוק אפשר יהיה לראות שיש בה צמצומים נוספים, למשל, הגבלתה רק לעבירות חמורות מסוימות, הגבלתה רק לעבירות שנעשו בעת שאותו אדם כיהן כאן בכנסת ולא לעבירות שבוצעו לאחר כהונתו או טרם כהונתו. </w:t>
      </w:r>
    </w:p>
    <w:p w14:paraId="09EEE99D" w14:textId="77777777" w:rsidR="00F51B46" w:rsidRDefault="00F51B46" w:rsidP="00F51B46">
      <w:pPr>
        <w:bidi/>
        <w:ind w:firstLine="720"/>
        <w:jc w:val="both"/>
        <w:rPr>
          <w:rFonts w:cs="David" w:hint="cs"/>
          <w:rtl/>
        </w:rPr>
      </w:pPr>
    </w:p>
    <w:p w14:paraId="2D84E223" w14:textId="77777777" w:rsidR="00F51B46" w:rsidRDefault="00F51B46" w:rsidP="00F51B46">
      <w:pPr>
        <w:bidi/>
        <w:ind w:firstLine="720"/>
        <w:jc w:val="both"/>
        <w:rPr>
          <w:rFonts w:cs="David" w:hint="cs"/>
          <w:rtl/>
        </w:rPr>
      </w:pPr>
      <w:r>
        <w:rPr>
          <w:rFonts w:cs="David" w:hint="cs"/>
          <w:rtl/>
        </w:rPr>
        <w:t>אנחנו נידרש באמת לאיזון הנכון בין כל המרכיבים האלה כדי להגיע בסופו של דבר לתוצאה שגם תשים סוף לאבסורד הבלתי נסבל שאנחנו עדים לו עכשיו. מצד שני, באמת תמנע פגיעה שלא לצורך בעיקרון של שמירה על זכותו של אדם לגמלאות.</w:t>
      </w:r>
    </w:p>
    <w:p w14:paraId="5DE411BC" w14:textId="77777777" w:rsidR="00F51B46" w:rsidRDefault="00F51B46" w:rsidP="00F51B46">
      <w:pPr>
        <w:bidi/>
        <w:jc w:val="both"/>
        <w:rPr>
          <w:rFonts w:cs="David" w:hint="cs"/>
          <w:rtl/>
        </w:rPr>
      </w:pPr>
    </w:p>
    <w:p w14:paraId="11893BE8" w14:textId="77777777" w:rsidR="00F51B46" w:rsidRDefault="00F51B46" w:rsidP="00F51B46">
      <w:pPr>
        <w:bidi/>
        <w:ind w:firstLine="720"/>
        <w:jc w:val="both"/>
        <w:rPr>
          <w:rFonts w:cs="David" w:hint="cs"/>
          <w:rtl/>
        </w:rPr>
      </w:pPr>
      <w:r>
        <w:rPr>
          <w:rFonts w:cs="David" w:hint="cs"/>
          <w:rtl/>
        </w:rPr>
        <w:lastRenderedPageBreak/>
        <w:t xml:space="preserve">הייתי מבקש מחבר הכנסת ישראל חסון לומר כמה מילים ואחר-כך אבקש מארבל לתת לנו התייחסות כוללת גם לחוק בהיבטים המשפטיים שלו. </w:t>
      </w:r>
    </w:p>
    <w:p w14:paraId="58CBE841" w14:textId="77777777" w:rsidR="00F51B46" w:rsidRDefault="00F51B46" w:rsidP="00F51B46">
      <w:pPr>
        <w:bidi/>
        <w:jc w:val="both"/>
        <w:rPr>
          <w:rFonts w:cs="David" w:hint="cs"/>
          <w:rtl/>
        </w:rPr>
      </w:pPr>
    </w:p>
    <w:p w14:paraId="2199EF90" w14:textId="77777777" w:rsidR="00F51B46" w:rsidRDefault="00F51B46" w:rsidP="00F51B46">
      <w:pPr>
        <w:bidi/>
        <w:jc w:val="both"/>
        <w:rPr>
          <w:rFonts w:cs="David" w:hint="cs"/>
          <w:rtl/>
        </w:rPr>
      </w:pPr>
      <w:r>
        <w:rPr>
          <w:rFonts w:cs="David" w:hint="cs"/>
          <w:rtl/>
        </w:rPr>
        <w:tab/>
        <w:t xml:space="preserve">בבקשה, חבר הכנסת חסון. </w:t>
      </w:r>
    </w:p>
    <w:p w14:paraId="29883B02" w14:textId="77777777" w:rsidR="00F51B46" w:rsidRDefault="00F51B46" w:rsidP="00F51B46">
      <w:pPr>
        <w:bidi/>
        <w:jc w:val="both"/>
        <w:rPr>
          <w:rFonts w:cs="David" w:hint="cs"/>
          <w:rtl/>
        </w:rPr>
      </w:pPr>
    </w:p>
    <w:p w14:paraId="6A4C9171"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16749477" w14:textId="77777777" w:rsidR="00F51B46" w:rsidRDefault="00F51B46" w:rsidP="00F51B46">
      <w:pPr>
        <w:bidi/>
        <w:jc w:val="both"/>
        <w:rPr>
          <w:rFonts w:cs="David" w:hint="cs"/>
          <w:u w:val="single"/>
          <w:rtl/>
        </w:rPr>
      </w:pPr>
    </w:p>
    <w:p w14:paraId="117048BD" w14:textId="77777777" w:rsidR="00F51B46" w:rsidRDefault="00F51B46" w:rsidP="00F51B46">
      <w:pPr>
        <w:bidi/>
        <w:ind w:firstLine="720"/>
        <w:jc w:val="both"/>
        <w:rPr>
          <w:rFonts w:cs="David" w:hint="cs"/>
          <w:rtl/>
        </w:rPr>
      </w:pPr>
      <w:r>
        <w:rPr>
          <w:rFonts w:cs="David" w:hint="cs"/>
          <w:rtl/>
        </w:rPr>
        <w:t xml:space="preserve">תודה רבה אדוני היושב ראש. אני מודה ומתוודה שהמחשבות על לנסות למצוא פיתרון לסיטואציה המביכה שנקלענו אליה, שבה יש שימוש אופורטוניסטי </w:t>
      </w:r>
      <w:r>
        <w:rPr>
          <w:rFonts w:cs="David"/>
          <w:rtl/>
        </w:rPr>
        <w:t>–</w:t>
      </w:r>
      <w:r>
        <w:rPr>
          <w:rFonts w:cs="David" w:hint="cs"/>
          <w:rtl/>
        </w:rPr>
        <w:t xml:space="preserve"> זה אפילו לא ציני, זה נבזי, מעבר לגבולות הנבזות אפילו - בעקרונות הדמוקרטיה ובחסינות חברי הכנסת, הביאה אותי לזה שלא יכול להיות שאנחנו ניוותר חסרי הגנה אל מול השימוש הציני הזה.</w:t>
      </w:r>
    </w:p>
    <w:p w14:paraId="1BA33448" w14:textId="77777777" w:rsidR="00F51B46" w:rsidRDefault="00F51B46" w:rsidP="00F51B46">
      <w:pPr>
        <w:bidi/>
        <w:jc w:val="both"/>
        <w:rPr>
          <w:rFonts w:cs="David" w:hint="cs"/>
          <w:rtl/>
        </w:rPr>
      </w:pPr>
    </w:p>
    <w:p w14:paraId="5F197BC8" w14:textId="77777777" w:rsidR="00F51B46" w:rsidRDefault="00F51B46" w:rsidP="00F51B46">
      <w:pPr>
        <w:bidi/>
        <w:ind w:firstLine="720"/>
        <w:jc w:val="both"/>
        <w:rPr>
          <w:rFonts w:cs="David" w:hint="cs"/>
          <w:rtl/>
        </w:rPr>
      </w:pPr>
      <w:r>
        <w:rPr>
          <w:rFonts w:cs="David" w:hint="cs"/>
          <w:rtl/>
        </w:rPr>
        <w:t xml:space="preserve">לפיכך, אני באמת, בעצה אחת איתכם, חיפשנו את הדרך להציע הצעת חוק שלא תפגע באופן מהותי בעיקרון של חסינות חברי הכנסת. ההצעה שלנו בעצם מייצרת עיקרון אחד חדש, לטעמי. היא אומרת: מחוקק חייב לכבד את רשויות אכיפת החוק. החוק הזה יוצא מנקודת מוצא שאומרת - - - </w:t>
      </w:r>
    </w:p>
    <w:p w14:paraId="6FAE8863" w14:textId="77777777" w:rsidR="00F51B46" w:rsidRDefault="00F51B46" w:rsidP="00F51B46">
      <w:pPr>
        <w:bidi/>
        <w:jc w:val="both"/>
        <w:rPr>
          <w:rFonts w:cs="David" w:hint="cs"/>
          <w:rtl/>
        </w:rPr>
      </w:pPr>
    </w:p>
    <w:p w14:paraId="15B32AEA" w14:textId="77777777" w:rsidR="00F51B46" w:rsidRDefault="00F51B46" w:rsidP="00F51B46">
      <w:pPr>
        <w:bidi/>
        <w:jc w:val="both"/>
        <w:rPr>
          <w:rFonts w:cs="David" w:hint="cs"/>
          <w:u w:val="single"/>
          <w:rtl/>
        </w:rPr>
      </w:pPr>
      <w:r>
        <w:rPr>
          <w:rFonts w:cs="David" w:hint="cs"/>
          <w:u w:val="single"/>
          <w:rtl/>
        </w:rPr>
        <w:t>נחמן שי</w:t>
      </w:r>
      <w:r w:rsidRPr="00E36EB4">
        <w:rPr>
          <w:rFonts w:cs="David" w:hint="cs"/>
          <w:u w:val="single"/>
          <w:rtl/>
        </w:rPr>
        <w:t>:</w:t>
      </w:r>
    </w:p>
    <w:p w14:paraId="15820AAF" w14:textId="77777777" w:rsidR="00F51B46" w:rsidRDefault="00F51B46" w:rsidP="00F51B46">
      <w:pPr>
        <w:bidi/>
        <w:jc w:val="both"/>
        <w:rPr>
          <w:rFonts w:cs="David" w:hint="cs"/>
          <w:u w:val="single"/>
          <w:rtl/>
        </w:rPr>
      </w:pPr>
    </w:p>
    <w:p w14:paraId="38E08D7A" w14:textId="77777777" w:rsidR="00F51B46" w:rsidRDefault="00F51B46" w:rsidP="00F51B46">
      <w:pPr>
        <w:bidi/>
        <w:ind w:firstLine="720"/>
        <w:jc w:val="both"/>
        <w:rPr>
          <w:rFonts w:cs="David" w:hint="cs"/>
          <w:rtl/>
        </w:rPr>
      </w:pPr>
      <w:r>
        <w:rPr>
          <w:rFonts w:cs="David" w:hint="cs"/>
          <w:rtl/>
        </w:rPr>
        <w:t xml:space="preserve">בסך הכול זה דבר דיי טריוויאלי. </w:t>
      </w:r>
    </w:p>
    <w:p w14:paraId="19A05A1D" w14:textId="77777777" w:rsidR="00F51B46" w:rsidRDefault="00F51B46" w:rsidP="00F51B46">
      <w:pPr>
        <w:bidi/>
        <w:jc w:val="both"/>
        <w:rPr>
          <w:rFonts w:cs="David" w:hint="cs"/>
          <w:rtl/>
        </w:rPr>
      </w:pPr>
    </w:p>
    <w:p w14:paraId="37ADC761"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20C69A99" w14:textId="77777777" w:rsidR="00F51B46" w:rsidRDefault="00F51B46" w:rsidP="00F51B46">
      <w:pPr>
        <w:bidi/>
        <w:jc w:val="both"/>
        <w:rPr>
          <w:rFonts w:cs="David" w:hint="cs"/>
          <w:u w:val="single"/>
          <w:rtl/>
        </w:rPr>
      </w:pPr>
    </w:p>
    <w:p w14:paraId="7E25A88F" w14:textId="77777777" w:rsidR="00F51B46" w:rsidRDefault="00F51B46" w:rsidP="00F51B46">
      <w:pPr>
        <w:bidi/>
        <w:ind w:firstLine="720"/>
        <w:jc w:val="both"/>
        <w:rPr>
          <w:rFonts w:cs="David" w:hint="cs"/>
          <w:rtl/>
        </w:rPr>
      </w:pPr>
      <w:r>
        <w:rPr>
          <w:rFonts w:cs="David" w:hint="cs"/>
          <w:rtl/>
        </w:rPr>
        <w:t xml:space="preserve">זה דבר דיי טריוויאלי אבל צריך להסב את תשומת לבו של החוק. </w:t>
      </w:r>
    </w:p>
    <w:p w14:paraId="05C07302" w14:textId="77777777" w:rsidR="00F51B46" w:rsidRDefault="00F51B46" w:rsidP="00F51B46">
      <w:pPr>
        <w:bidi/>
        <w:ind w:firstLine="720"/>
        <w:jc w:val="both"/>
        <w:rPr>
          <w:rFonts w:cs="David" w:hint="cs"/>
          <w:rtl/>
        </w:rPr>
      </w:pPr>
    </w:p>
    <w:p w14:paraId="4308CD59" w14:textId="77777777" w:rsidR="00F51B46" w:rsidRDefault="00F51B46" w:rsidP="00F51B46">
      <w:pPr>
        <w:bidi/>
        <w:jc w:val="both"/>
        <w:rPr>
          <w:rFonts w:cs="David" w:hint="cs"/>
          <w:u w:val="single"/>
          <w:rtl/>
        </w:rPr>
      </w:pPr>
      <w:r>
        <w:rPr>
          <w:rFonts w:cs="David" w:hint="cs"/>
          <w:u w:val="single"/>
          <w:rtl/>
        </w:rPr>
        <w:t>נחמן שי:</w:t>
      </w:r>
    </w:p>
    <w:p w14:paraId="43BA9CF5" w14:textId="77777777" w:rsidR="00F51B46" w:rsidRDefault="00F51B46" w:rsidP="00F51B46">
      <w:pPr>
        <w:bidi/>
        <w:jc w:val="both"/>
        <w:rPr>
          <w:rFonts w:cs="David" w:hint="cs"/>
          <w:u w:val="single"/>
          <w:rtl/>
        </w:rPr>
      </w:pPr>
    </w:p>
    <w:p w14:paraId="692443BC" w14:textId="77777777" w:rsidR="00F51B46" w:rsidRDefault="00F51B46" w:rsidP="00F51B46">
      <w:pPr>
        <w:bidi/>
        <w:jc w:val="both"/>
        <w:rPr>
          <w:rFonts w:cs="David" w:hint="cs"/>
          <w:rtl/>
        </w:rPr>
      </w:pPr>
      <w:r>
        <w:rPr>
          <w:rFonts w:cs="David" w:hint="cs"/>
          <w:rtl/>
        </w:rPr>
        <w:tab/>
        <w:t xml:space="preserve">כאילו אמרת שהשמש זורחת בבוקר. </w:t>
      </w:r>
    </w:p>
    <w:p w14:paraId="2F47703E" w14:textId="77777777" w:rsidR="00F51B46" w:rsidRDefault="00F51B46" w:rsidP="00F51B46">
      <w:pPr>
        <w:bidi/>
        <w:jc w:val="both"/>
        <w:rPr>
          <w:rFonts w:cs="David" w:hint="cs"/>
          <w:rtl/>
        </w:rPr>
      </w:pPr>
    </w:p>
    <w:p w14:paraId="62A9D868" w14:textId="77777777" w:rsidR="00F51B46" w:rsidRDefault="00F51B46" w:rsidP="00F51B46">
      <w:pPr>
        <w:bidi/>
        <w:jc w:val="both"/>
        <w:rPr>
          <w:rFonts w:cs="David" w:hint="cs"/>
          <w:u w:val="single"/>
          <w:rtl/>
        </w:rPr>
      </w:pPr>
      <w:r>
        <w:rPr>
          <w:rFonts w:cs="David" w:hint="cs"/>
          <w:u w:val="single"/>
          <w:rtl/>
        </w:rPr>
        <w:t>ישראל חסון:</w:t>
      </w:r>
    </w:p>
    <w:p w14:paraId="28DFFE7A" w14:textId="77777777" w:rsidR="00F51B46" w:rsidRPr="00E24352" w:rsidRDefault="00F51B46" w:rsidP="00F51B46">
      <w:pPr>
        <w:bidi/>
        <w:jc w:val="both"/>
        <w:rPr>
          <w:rFonts w:cs="David" w:hint="cs"/>
          <w:u w:val="single"/>
          <w:rtl/>
        </w:rPr>
      </w:pPr>
    </w:p>
    <w:p w14:paraId="343248FD" w14:textId="77777777" w:rsidR="00F51B46" w:rsidRDefault="00F51B46" w:rsidP="00F51B46">
      <w:pPr>
        <w:bidi/>
        <w:ind w:firstLine="720"/>
        <w:jc w:val="both"/>
        <w:rPr>
          <w:rFonts w:cs="David" w:hint="cs"/>
          <w:rtl/>
        </w:rPr>
      </w:pPr>
      <w:r>
        <w:rPr>
          <w:rFonts w:cs="David" w:hint="cs"/>
          <w:rtl/>
        </w:rPr>
        <w:t xml:space="preserve">אמרנו שבמידה ומצב כל-כך טריוויאלי לא מתקיים, קרי ניצול עד תום של העקרונות הללו, אז אנחנו באים ואומרים </w:t>
      </w:r>
      <w:r>
        <w:rPr>
          <w:rFonts w:cs="David"/>
          <w:rtl/>
        </w:rPr>
        <w:t>–</w:t>
      </w:r>
      <w:r>
        <w:rPr>
          <w:rFonts w:cs="David" w:hint="cs"/>
          <w:rtl/>
        </w:rPr>
        <w:t xml:space="preserve"> בעצם החוק הזה אומר דבר מאוד פשוט: אדם שעבר עבירה מסוג פשע בזמן היותו מחוקק ולא התייצב וכיבד את גורמי אכיפת החוק, אנחנו, בשלב ראשון, נעצור את התגמול. הלוואי והיינו יכולים לעשות יותר.</w:t>
      </w:r>
    </w:p>
    <w:p w14:paraId="0826F45F" w14:textId="77777777" w:rsidR="00F51B46" w:rsidRDefault="00F51B46" w:rsidP="00F51B46">
      <w:pPr>
        <w:bidi/>
        <w:jc w:val="both"/>
        <w:rPr>
          <w:rFonts w:cs="David" w:hint="cs"/>
          <w:rtl/>
        </w:rPr>
      </w:pPr>
    </w:p>
    <w:p w14:paraId="5979878C" w14:textId="77777777" w:rsidR="00F51B46" w:rsidRDefault="00F51B46" w:rsidP="00F51B46">
      <w:pPr>
        <w:bidi/>
        <w:ind w:firstLine="720"/>
        <w:jc w:val="both"/>
        <w:rPr>
          <w:rFonts w:cs="David" w:hint="cs"/>
          <w:rtl/>
        </w:rPr>
      </w:pPr>
      <w:r>
        <w:rPr>
          <w:rFonts w:cs="David" w:hint="cs"/>
          <w:rtl/>
        </w:rPr>
        <w:t xml:space="preserve">רק כדי לסבר את האוזן, אדוני היושב ראש, אני חושב - - - </w:t>
      </w:r>
    </w:p>
    <w:p w14:paraId="2651F80D" w14:textId="77777777" w:rsidR="00F51B46" w:rsidRDefault="00F51B46" w:rsidP="00F51B46">
      <w:pPr>
        <w:bidi/>
        <w:jc w:val="both"/>
        <w:rPr>
          <w:rFonts w:cs="David" w:hint="cs"/>
          <w:rtl/>
        </w:rPr>
      </w:pPr>
    </w:p>
    <w:p w14:paraId="31A5DDAB" w14:textId="77777777" w:rsidR="00F51B46" w:rsidRDefault="00F51B46" w:rsidP="00F51B46">
      <w:pPr>
        <w:bidi/>
        <w:jc w:val="both"/>
        <w:rPr>
          <w:rFonts w:cs="David" w:hint="cs"/>
          <w:u w:val="single"/>
          <w:rtl/>
        </w:rPr>
      </w:pPr>
      <w:r>
        <w:rPr>
          <w:rFonts w:cs="David" w:hint="cs"/>
          <w:u w:val="single"/>
          <w:rtl/>
        </w:rPr>
        <w:t>אחמד טיבי</w:t>
      </w:r>
      <w:r w:rsidRPr="00E36EB4">
        <w:rPr>
          <w:rFonts w:cs="David" w:hint="cs"/>
          <w:u w:val="single"/>
          <w:rtl/>
        </w:rPr>
        <w:t>:</w:t>
      </w:r>
    </w:p>
    <w:p w14:paraId="4335C5E2" w14:textId="77777777" w:rsidR="00F51B46" w:rsidRDefault="00F51B46" w:rsidP="00F51B46">
      <w:pPr>
        <w:bidi/>
        <w:jc w:val="both"/>
        <w:rPr>
          <w:rFonts w:cs="David" w:hint="cs"/>
          <w:u w:val="single"/>
          <w:rtl/>
        </w:rPr>
      </w:pPr>
    </w:p>
    <w:p w14:paraId="00F54400" w14:textId="77777777" w:rsidR="00F51B46" w:rsidRDefault="00F51B46" w:rsidP="00F51B46">
      <w:pPr>
        <w:bidi/>
        <w:ind w:firstLine="720"/>
        <w:jc w:val="both"/>
        <w:rPr>
          <w:rFonts w:cs="David" w:hint="cs"/>
          <w:rtl/>
        </w:rPr>
      </w:pPr>
      <w:r>
        <w:rPr>
          <w:rFonts w:cs="David" w:hint="cs"/>
          <w:rtl/>
        </w:rPr>
        <w:t>מה לגבי חבר כנסת שדרס מישהו במכוון, כשהוא שיקר והרג אותו?</w:t>
      </w:r>
    </w:p>
    <w:p w14:paraId="5C3E5FC2" w14:textId="77777777" w:rsidR="00F51B46" w:rsidRDefault="00F51B46" w:rsidP="00F51B46">
      <w:pPr>
        <w:bidi/>
        <w:jc w:val="both"/>
        <w:rPr>
          <w:rFonts w:cs="David" w:hint="cs"/>
          <w:rtl/>
        </w:rPr>
      </w:pPr>
    </w:p>
    <w:p w14:paraId="5FEC7250"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0CEA4E64" w14:textId="77777777" w:rsidR="00F51B46" w:rsidRDefault="00F51B46" w:rsidP="00F51B46">
      <w:pPr>
        <w:bidi/>
        <w:jc w:val="both"/>
        <w:rPr>
          <w:rFonts w:cs="David" w:hint="cs"/>
          <w:u w:val="single"/>
          <w:rtl/>
        </w:rPr>
      </w:pPr>
    </w:p>
    <w:p w14:paraId="13CE1850" w14:textId="77777777" w:rsidR="00F51B46" w:rsidRDefault="00F51B46" w:rsidP="00F51B46">
      <w:pPr>
        <w:bidi/>
        <w:ind w:firstLine="720"/>
        <w:jc w:val="both"/>
        <w:rPr>
          <w:rFonts w:cs="David" w:hint="cs"/>
          <w:rtl/>
        </w:rPr>
      </w:pPr>
      <w:r>
        <w:rPr>
          <w:rFonts w:cs="David" w:hint="cs"/>
          <w:rtl/>
        </w:rPr>
        <w:t xml:space="preserve">עבירה מסוג פשע. אני לא יודע להגיד לך אם זה מסוג פשע, אני לא בקיא בזה. </w:t>
      </w:r>
    </w:p>
    <w:p w14:paraId="64878190" w14:textId="77777777" w:rsidR="00F51B46" w:rsidRDefault="00F51B46" w:rsidP="00F51B46">
      <w:pPr>
        <w:bidi/>
        <w:jc w:val="both"/>
        <w:rPr>
          <w:rFonts w:cs="David" w:hint="cs"/>
          <w:rtl/>
        </w:rPr>
      </w:pPr>
    </w:p>
    <w:p w14:paraId="3D825C9C" w14:textId="77777777" w:rsidR="00F51B46" w:rsidRDefault="00F51B46" w:rsidP="00F51B46">
      <w:pPr>
        <w:bidi/>
        <w:jc w:val="both"/>
        <w:rPr>
          <w:rFonts w:cs="David" w:hint="cs"/>
          <w:u w:val="single"/>
          <w:rtl/>
        </w:rPr>
      </w:pPr>
      <w:r>
        <w:rPr>
          <w:rFonts w:cs="David" w:hint="cs"/>
          <w:u w:val="single"/>
          <w:rtl/>
        </w:rPr>
        <w:t>אחמד טיבי</w:t>
      </w:r>
      <w:r w:rsidRPr="00E36EB4">
        <w:rPr>
          <w:rFonts w:cs="David" w:hint="cs"/>
          <w:u w:val="single"/>
          <w:rtl/>
        </w:rPr>
        <w:t>:</w:t>
      </w:r>
    </w:p>
    <w:p w14:paraId="4D27AAB5" w14:textId="77777777" w:rsidR="00F51B46" w:rsidRDefault="00F51B46" w:rsidP="00F51B46">
      <w:pPr>
        <w:bidi/>
        <w:jc w:val="both"/>
        <w:rPr>
          <w:rFonts w:cs="David" w:hint="cs"/>
          <w:u w:val="single"/>
          <w:rtl/>
        </w:rPr>
      </w:pPr>
    </w:p>
    <w:p w14:paraId="05CCBA06" w14:textId="77777777" w:rsidR="00F51B46" w:rsidRDefault="00F51B46" w:rsidP="00F51B46">
      <w:pPr>
        <w:bidi/>
        <w:ind w:firstLine="720"/>
        <w:jc w:val="both"/>
        <w:rPr>
          <w:rFonts w:cs="David" w:hint="cs"/>
          <w:rtl/>
        </w:rPr>
      </w:pPr>
      <w:r>
        <w:rPr>
          <w:rFonts w:cs="David" w:hint="cs"/>
          <w:rtl/>
        </w:rPr>
        <w:t>שוללים פנסיה?</w:t>
      </w:r>
    </w:p>
    <w:p w14:paraId="1A092A9C" w14:textId="77777777" w:rsidR="00F51B46" w:rsidRDefault="00F51B46" w:rsidP="00F51B46">
      <w:pPr>
        <w:bidi/>
        <w:jc w:val="both"/>
        <w:rPr>
          <w:rFonts w:cs="David" w:hint="cs"/>
          <w:rtl/>
        </w:rPr>
      </w:pPr>
    </w:p>
    <w:p w14:paraId="6CB45F83"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5EC1114F" w14:textId="77777777" w:rsidR="00F51B46" w:rsidRDefault="00F51B46" w:rsidP="00F51B46">
      <w:pPr>
        <w:bidi/>
        <w:jc w:val="both"/>
        <w:rPr>
          <w:rFonts w:cs="David" w:hint="cs"/>
          <w:u w:val="single"/>
          <w:rtl/>
        </w:rPr>
      </w:pPr>
    </w:p>
    <w:p w14:paraId="2FC1F31E" w14:textId="77777777" w:rsidR="00F51B46" w:rsidRDefault="00F51B46" w:rsidP="00F51B46">
      <w:pPr>
        <w:bidi/>
        <w:ind w:firstLine="720"/>
        <w:jc w:val="both"/>
        <w:rPr>
          <w:rFonts w:cs="David" w:hint="cs"/>
          <w:rtl/>
        </w:rPr>
      </w:pPr>
      <w:r>
        <w:rPr>
          <w:rFonts w:cs="David" w:hint="cs"/>
          <w:rtl/>
        </w:rPr>
        <w:t xml:space="preserve">אנחנו מדברים על כך שאדם שביצע עבירה ונדרש לחקירה או לריצוי עונש והוא נמנע מלעשות את אחד משני הדברים הללו - - - </w:t>
      </w:r>
    </w:p>
    <w:p w14:paraId="3E98A38F" w14:textId="77777777" w:rsidR="00F51B46" w:rsidRDefault="00F51B46" w:rsidP="00F51B46">
      <w:pPr>
        <w:bidi/>
        <w:jc w:val="both"/>
        <w:rPr>
          <w:rFonts w:cs="David" w:hint="cs"/>
          <w:rtl/>
        </w:rPr>
      </w:pPr>
    </w:p>
    <w:p w14:paraId="00C780BE" w14:textId="77777777" w:rsidR="00F51B46" w:rsidRDefault="00F51B46" w:rsidP="00F51B46">
      <w:pPr>
        <w:bidi/>
        <w:jc w:val="both"/>
        <w:rPr>
          <w:rFonts w:cs="David" w:hint="cs"/>
          <w:u w:val="single"/>
          <w:rtl/>
        </w:rPr>
      </w:pPr>
      <w:r>
        <w:rPr>
          <w:rFonts w:cs="David" w:hint="cs"/>
          <w:u w:val="single"/>
          <w:rtl/>
        </w:rPr>
        <w:t>אחמד טיבי</w:t>
      </w:r>
      <w:r w:rsidRPr="00E36EB4">
        <w:rPr>
          <w:rFonts w:cs="David" w:hint="cs"/>
          <w:u w:val="single"/>
          <w:rtl/>
        </w:rPr>
        <w:t>:</w:t>
      </w:r>
    </w:p>
    <w:p w14:paraId="00A299B2" w14:textId="77777777" w:rsidR="00F51B46" w:rsidRDefault="00F51B46" w:rsidP="00F51B46">
      <w:pPr>
        <w:bidi/>
        <w:jc w:val="both"/>
        <w:rPr>
          <w:rFonts w:cs="David" w:hint="cs"/>
          <w:u w:val="single"/>
          <w:rtl/>
        </w:rPr>
      </w:pPr>
    </w:p>
    <w:p w14:paraId="78EEFCA1" w14:textId="77777777" w:rsidR="00F51B46" w:rsidRDefault="00F51B46" w:rsidP="00F51B46">
      <w:pPr>
        <w:bidi/>
        <w:ind w:firstLine="720"/>
        <w:jc w:val="both"/>
        <w:rPr>
          <w:rFonts w:cs="David" w:hint="cs"/>
          <w:rtl/>
        </w:rPr>
      </w:pPr>
      <w:r>
        <w:rPr>
          <w:rFonts w:cs="David" w:hint="cs"/>
          <w:rtl/>
        </w:rPr>
        <w:t>מה זה קשור לפנסיה?</w:t>
      </w:r>
    </w:p>
    <w:p w14:paraId="035EB652" w14:textId="77777777" w:rsidR="00F51B46" w:rsidRDefault="00F51B46" w:rsidP="00F51B46">
      <w:pPr>
        <w:bidi/>
        <w:jc w:val="both"/>
        <w:rPr>
          <w:rFonts w:cs="David" w:hint="cs"/>
          <w:rtl/>
        </w:rPr>
      </w:pPr>
    </w:p>
    <w:p w14:paraId="63851C76" w14:textId="77777777" w:rsidR="00F51B46" w:rsidRDefault="00F51B46" w:rsidP="00F51B46">
      <w:pPr>
        <w:bidi/>
        <w:jc w:val="both"/>
        <w:rPr>
          <w:rFonts w:cs="David" w:hint="cs"/>
          <w:rtl/>
        </w:rPr>
      </w:pPr>
    </w:p>
    <w:p w14:paraId="04A1CF4F"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4E9AC784" w14:textId="77777777" w:rsidR="00F51B46" w:rsidRDefault="00F51B46" w:rsidP="00F51B46">
      <w:pPr>
        <w:bidi/>
        <w:jc w:val="both"/>
        <w:rPr>
          <w:rFonts w:cs="David" w:hint="cs"/>
          <w:u w:val="single"/>
          <w:rtl/>
        </w:rPr>
      </w:pPr>
    </w:p>
    <w:p w14:paraId="22E4E72D" w14:textId="77777777" w:rsidR="00F51B46" w:rsidRDefault="00F51B46" w:rsidP="00F51B46">
      <w:pPr>
        <w:bidi/>
        <w:ind w:firstLine="720"/>
        <w:jc w:val="both"/>
        <w:rPr>
          <w:rFonts w:cs="David" w:hint="cs"/>
          <w:rtl/>
        </w:rPr>
      </w:pPr>
      <w:r>
        <w:rPr>
          <w:rFonts w:cs="David" w:hint="cs"/>
          <w:rtl/>
        </w:rPr>
        <w:t>חבר הכנסת טיבי, כאשר נגיע לחלק בהצעת החוק שמתייחס לסוג העבירות שלגביהן החוק יחול, יהיה מקום לקיים את הדיון. זה דיון חשוב ובוודאי שנקיים אותו.</w:t>
      </w:r>
    </w:p>
    <w:p w14:paraId="4285631E" w14:textId="77777777" w:rsidR="00F51B46" w:rsidRDefault="00F51B46" w:rsidP="00F51B46">
      <w:pPr>
        <w:bidi/>
        <w:jc w:val="both"/>
        <w:rPr>
          <w:rFonts w:cs="David" w:hint="cs"/>
          <w:rtl/>
        </w:rPr>
      </w:pPr>
    </w:p>
    <w:p w14:paraId="12385177"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1599F45C" w14:textId="77777777" w:rsidR="00F51B46" w:rsidRDefault="00F51B46" w:rsidP="00F51B46">
      <w:pPr>
        <w:bidi/>
        <w:jc w:val="both"/>
        <w:rPr>
          <w:rFonts w:cs="David" w:hint="cs"/>
          <w:u w:val="single"/>
          <w:rtl/>
        </w:rPr>
      </w:pPr>
    </w:p>
    <w:p w14:paraId="4E4034C1" w14:textId="77777777" w:rsidR="00F51B46" w:rsidRDefault="00F51B46" w:rsidP="00F51B46">
      <w:pPr>
        <w:bidi/>
        <w:ind w:firstLine="720"/>
        <w:jc w:val="both"/>
        <w:rPr>
          <w:rFonts w:cs="David" w:hint="cs"/>
          <w:rtl/>
        </w:rPr>
      </w:pPr>
      <w:r>
        <w:rPr>
          <w:rFonts w:cs="David" w:hint="cs"/>
          <w:rtl/>
        </w:rPr>
        <w:t>לפיכך, אני טוען שישללו ממנו הזכויות שנגזרות מהיותו מחוקק. חבר הכנסת טיבי, אני חושב שלא יתכן שאדם ייהנה מהסטאטוס הזה בדרך כלשהי של היותו מחוקק וישים ללעג את רשויות אכיפת החוק. פשוט, עיקרון מאוד פשוט, עיקרון מאוד ברור, טריוויאלי, שצריך לשים אותו. אני לא מכיר הרבה מדינות שהיו מוכנות לשים עצמן ללעג כפי שאנחנו עשינו.</w:t>
      </w:r>
    </w:p>
    <w:p w14:paraId="1034A6F5" w14:textId="77777777" w:rsidR="00F51B46" w:rsidRDefault="00F51B46" w:rsidP="00F51B46">
      <w:pPr>
        <w:bidi/>
        <w:jc w:val="both"/>
        <w:rPr>
          <w:rFonts w:cs="David" w:hint="cs"/>
          <w:rtl/>
        </w:rPr>
      </w:pPr>
    </w:p>
    <w:p w14:paraId="4EF5CC7C" w14:textId="77777777" w:rsidR="00F51B46" w:rsidRDefault="00F51B46" w:rsidP="00F51B46">
      <w:pPr>
        <w:bidi/>
        <w:ind w:firstLine="720"/>
        <w:jc w:val="both"/>
        <w:rPr>
          <w:rFonts w:cs="David" w:hint="cs"/>
          <w:rtl/>
        </w:rPr>
      </w:pPr>
      <w:r>
        <w:rPr>
          <w:rFonts w:cs="David" w:hint="cs"/>
          <w:rtl/>
        </w:rPr>
        <w:t>אני אומר לך אדוני היושב ראש, אני לא מכיר מדינה שנמצאת במלחמה מול ארגון כמו החיזבאללה, משלמת לסוכן חיזבאללה 512,000 שקל. אני לא מבין. אני משלם לסוכן חיזבאללה 512,000 שקל. מילא, אני מבין, אם זה מקור פרנסתו היחיד, אבל קבצן הנדבות המקצועי הזה יודע לקחת מאיתנו 512,000 שקל, יודע לקבל מהחיזבאללה גמלה, יודע לקבל מקטאר גמלה, יודע לקבל מהחמאס גמלה ותאמין לי, בוא נשאיר את זה כאן. בוא נעצור פה ולא נרחיב מאיפה עוד אנחנו מקבלים גמלאות. אני אומר לך שהדבר הזה לא יכול להיות. פשוט, לא יכול להיות. החוק הזה נועד לתקן את העיוות המטורף הזה שהגענו אליו.</w:t>
      </w:r>
    </w:p>
    <w:p w14:paraId="46B295D3" w14:textId="77777777" w:rsidR="00F51B46" w:rsidRDefault="00F51B46" w:rsidP="00F51B46">
      <w:pPr>
        <w:bidi/>
        <w:jc w:val="both"/>
        <w:rPr>
          <w:rFonts w:cs="David" w:hint="cs"/>
          <w:rtl/>
        </w:rPr>
      </w:pPr>
    </w:p>
    <w:p w14:paraId="4C2AA541" w14:textId="77777777" w:rsidR="00F51B46" w:rsidRDefault="00F51B46" w:rsidP="00F51B46">
      <w:pPr>
        <w:bidi/>
        <w:jc w:val="both"/>
        <w:rPr>
          <w:rFonts w:cs="David" w:hint="cs"/>
          <w:u w:val="single"/>
          <w:rtl/>
        </w:rPr>
      </w:pPr>
      <w:r>
        <w:rPr>
          <w:rFonts w:cs="David" w:hint="cs"/>
          <w:u w:val="single"/>
          <w:rtl/>
        </w:rPr>
        <w:t>ארבל אסטרחן:</w:t>
      </w:r>
    </w:p>
    <w:p w14:paraId="1B129425" w14:textId="77777777" w:rsidR="00F51B46" w:rsidRDefault="00F51B46" w:rsidP="00F51B46">
      <w:pPr>
        <w:bidi/>
        <w:jc w:val="both"/>
        <w:rPr>
          <w:rFonts w:cs="David" w:hint="cs"/>
          <w:u w:val="single"/>
          <w:rtl/>
        </w:rPr>
      </w:pPr>
    </w:p>
    <w:p w14:paraId="32CA07A4" w14:textId="77777777" w:rsidR="00F51B46" w:rsidRDefault="00F51B46" w:rsidP="00F51B46">
      <w:pPr>
        <w:bidi/>
        <w:ind w:firstLine="720"/>
        <w:jc w:val="both"/>
        <w:rPr>
          <w:rFonts w:cs="David" w:hint="cs"/>
          <w:rtl/>
        </w:rPr>
      </w:pPr>
      <w:r>
        <w:rPr>
          <w:rFonts w:cs="David" w:hint="cs"/>
          <w:rtl/>
        </w:rPr>
        <w:t xml:space="preserve">אני אגיד כמה דברים כלליים בקצרה ואחר-כך ניכנס לפרטי ההצעה. צריך לשים לב שמדובר כאן בהצעה שכוללת הוראות בנושא שלילת שכר וגמלה, שחורגות ממה שמקובל לגבי עובדים ונושאי משרה ותפקידים אחרים. צריך לזכור את זה כשבאים לחוקק הצעת חוק כזאת, שיש בה פגיעה בזכויות קנייניות למעשה של עובד ושל גמלאי. בהיותה כזאת, הוועדה צריכה לבחון ולהחליט האם יש כאן עמידה בתנאי פסקת ההגבלה שקבועות לנו בחוקי היסוד. </w:t>
      </w:r>
    </w:p>
    <w:p w14:paraId="0B93DAE6" w14:textId="77777777" w:rsidR="00F51B46" w:rsidRDefault="00F51B46" w:rsidP="00F51B46">
      <w:pPr>
        <w:bidi/>
        <w:jc w:val="both"/>
        <w:rPr>
          <w:rFonts w:cs="David" w:hint="cs"/>
          <w:rtl/>
        </w:rPr>
      </w:pPr>
    </w:p>
    <w:p w14:paraId="4241657F" w14:textId="77777777" w:rsidR="00F51B46" w:rsidRDefault="00F51B46" w:rsidP="00F51B46">
      <w:pPr>
        <w:bidi/>
        <w:ind w:firstLine="720"/>
        <w:jc w:val="both"/>
        <w:rPr>
          <w:rFonts w:cs="David" w:hint="cs"/>
          <w:rtl/>
        </w:rPr>
      </w:pPr>
      <w:r>
        <w:rPr>
          <w:rFonts w:cs="David" w:hint="cs"/>
          <w:rtl/>
        </w:rPr>
        <w:t xml:space="preserve">צריך לזכור שההצעה הזאת כוללת שורה של איזונים שהזכירו הדוברים וגם נראה אותם בהמשך. למשל, לעומת הצעות חוק שהיו בכנסת הקודמת ועסקו בנושאים דומים. נעשה כאן ניסיון באמת לצמצם את הפגיעה ולהתרכז בכך שבידי האדם, בכל עת, האפשרות להחזיר לעצמו את התשלומים. בעצם הם מופסקים רק לתקופה שבה הוא לא מתייצב, בין אם זה לחקירה, למשפט או לריצוי פסק דין. עדיין יש כאן פגיעה בזכויות בסיסיות. </w:t>
      </w:r>
    </w:p>
    <w:p w14:paraId="61DF9EF6" w14:textId="77777777" w:rsidR="00F51B46" w:rsidRDefault="00F51B46" w:rsidP="00F51B46">
      <w:pPr>
        <w:bidi/>
        <w:jc w:val="both"/>
        <w:rPr>
          <w:rFonts w:cs="David" w:hint="cs"/>
          <w:rtl/>
        </w:rPr>
      </w:pPr>
    </w:p>
    <w:p w14:paraId="5AE23DCC" w14:textId="77777777" w:rsidR="00F51B46" w:rsidRDefault="00F51B46" w:rsidP="00F51B46">
      <w:pPr>
        <w:bidi/>
        <w:ind w:firstLine="720"/>
        <w:jc w:val="both"/>
        <w:rPr>
          <w:rFonts w:cs="David" w:hint="cs"/>
          <w:rtl/>
        </w:rPr>
      </w:pPr>
      <w:r>
        <w:rPr>
          <w:rFonts w:cs="David" w:hint="cs"/>
          <w:rtl/>
        </w:rPr>
        <w:t xml:space="preserve">צריך לזכור שלגבי עובדים, בדרך-כלל פגיעה מהסוג הזה נעשית לאחר הרשעה, ככלל, ועל-ידי ערכאה שיפוטית. כאן שני הדברים האלה לא מתקיימים. הצעת החוק הזאת מאפשרת לפגוע, למשל, בשכר של חבר כנסת אם הוא לא התייצב לחקירה. למשל, חבר כנסת נקרא לחקירה, מודיע שהוא חושב שרשויות החוק רודפות אחריו ולכן הוא לא מתייצב. </w:t>
      </w:r>
    </w:p>
    <w:p w14:paraId="3469B3AC" w14:textId="77777777" w:rsidR="00F51B46" w:rsidRDefault="00F51B46" w:rsidP="00F51B46">
      <w:pPr>
        <w:bidi/>
        <w:jc w:val="both"/>
        <w:rPr>
          <w:rFonts w:cs="David" w:hint="cs"/>
          <w:rtl/>
        </w:rPr>
      </w:pPr>
    </w:p>
    <w:p w14:paraId="561E8AED"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6CC47DD6" w14:textId="77777777" w:rsidR="00F51B46" w:rsidRDefault="00F51B46" w:rsidP="00F51B46">
      <w:pPr>
        <w:bidi/>
        <w:jc w:val="both"/>
        <w:rPr>
          <w:rFonts w:cs="David" w:hint="cs"/>
          <w:u w:val="single"/>
          <w:rtl/>
        </w:rPr>
      </w:pPr>
    </w:p>
    <w:p w14:paraId="491C6F7B" w14:textId="77777777" w:rsidR="00F51B46" w:rsidRDefault="00F51B46" w:rsidP="00F51B46">
      <w:pPr>
        <w:bidi/>
        <w:ind w:firstLine="720"/>
        <w:jc w:val="both"/>
        <w:rPr>
          <w:rFonts w:cs="David" w:hint="cs"/>
          <w:rtl/>
        </w:rPr>
      </w:pPr>
      <w:r>
        <w:rPr>
          <w:rFonts w:cs="David" w:hint="cs"/>
          <w:rtl/>
        </w:rPr>
        <w:t>ארבל, למה השעיה, למשל, של עובד בשירות מדינה שלא עובר הליך שיפוטי והוא רק בתקן חשוד ועוד יכול להיות מזוכה, היא לא דבר דומה?</w:t>
      </w:r>
    </w:p>
    <w:p w14:paraId="62ED9B85" w14:textId="77777777" w:rsidR="00F51B46" w:rsidRDefault="00F51B46" w:rsidP="00F51B46">
      <w:pPr>
        <w:bidi/>
        <w:jc w:val="both"/>
        <w:rPr>
          <w:rFonts w:cs="David" w:hint="cs"/>
          <w:rtl/>
        </w:rPr>
      </w:pPr>
    </w:p>
    <w:p w14:paraId="5074355A" w14:textId="77777777" w:rsidR="00F51B46" w:rsidRPr="001D6403" w:rsidRDefault="00F51B46" w:rsidP="00F51B46">
      <w:pPr>
        <w:bidi/>
        <w:jc w:val="both"/>
        <w:rPr>
          <w:rFonts w:cs="David" w:hint="cs"/>
          <w:u w:val="single"/>
          <w:rtl/>
        </w:rPr>
      </w:pPr>
      <w:r>
        <w:rPr>
          <w:rFonts w:cs="David" w:hint="cs"/>
          <w:u w:val="single"/>
          <w:rtl/>
        </w:rPr>
        <w:t>ארבל אסטרחן:</w:t>
      </w:r>
    </w:p>
    <w:p w14:paraId="152F9716" w14:textId="77777777" w:rsidR="00F51B46" w:rsidRDefault="00F51B46" w:rsidP="00F51B46">
      <w:pPr>
        <w:bidi/>
        <w:jc w:val="both"/>
        <w:rPr>
          <w:rFonts w:cs="David" w:hint="cs"/>
          <w:rtl/>
        </w:rPr>
      </w:pPr>
    </w:p>
    <w:p w14:paraId="5DC3F537" w14:textId="77777777" w:rsidR="00F51B46" w:rsidRDefault="00F51B46" w:rsidP="00F51B46">
      <w:pPr>
        <w:bidi/>
        <w:ind w:firstLine="720"/>
        <w:jc w:val="both"/>
        <w:rPr>
          <w:rFonts w:cs="David" w:hint="cs"/>
          <w:rtl/>
        </w:rPr>
      </w:pPr>
      <w:r>
        <w:rPr>
          <w:rFonts w:cs="David" w:hint="cs"/>
          <w:rtl/>
        </w:rPr>
        <w:t xml:space="preserve">נכון, יש הליך של השעיה. אני חושבת שהשעיה זה רק לגבי עבירות עם קלון. נכון, הוא מקבל בחצי השנה הראשונה מחצית משכרו, אחר-כך שכר מלא. הוא יכול לעסוק בעיסוק נוסף בזמן הזה. </w:t>
      </w:r>
    </w:p>
    <w:p w14:paraId="41A33119" w14:textId="77777777" w:rsidR="00F51B46" w:rsidRDefault="00F51B46" w:rsidP="00F51B46">
      <w:pPr>
        <w:bidi/>
        <w:ind w:firstLine="720"/>
        <w:jc w:val="both"/>
        <w:rPr>
          <w:rFonts w:cs="David" w:hint="cs"/>
          <w:rtl/>
        </w:rPr>
      </w:pPr>
    </w:p>
    <w:p w14:paraId="2C9F5810" w14:textId="77777777" w:rsidR="00F51B46" w:rsidRPr="000479C1" w:rsidRDefault="00F51B46" w:rsidP="00F51B46">
      <w:pPr>
        <w:bidi/>
        <w:jc w:val="both"/>
        <w:rPr>
          <w:rFonts w:cs="David" w:hint="cs"/>
          <w:u w:val="single"/>
          <w:rtl/>
        </w:rPr>
      </w:pPr>
      <w:r>
        <w:rPr>
          <w:rFonts w:cs="David" w:hint="cs"/>
          <w:u w:val="single"/>
          <w:rtl/>
        </w:rPr>
        <w:t>ישראל חסון:</w:t>
      </w:r>
    </w:p>
    <w:p w14:paraId="78021854" w14:textId="77777777" w:rsidR="00F51B46" w:rsidRDefault="00F51B46" w:rsidP="00F51B46">
      <w:pPr>
        <w:bidi/>
        <w:jc w:val="both"/>
        <w:rPr>
          <w:rFonts w:cs="David" w:hint="cs"/>
          <w:rtl/>
        </w:rPr>
      </w:pPr>
    </w:p>
    <w:p w14:paraId="036C4967" w14:textId="77777777" w:rsidR="00F51B46" w:rsidRDefault="00F51B46" w:rsidP="00F51B46">
      <w:pPr>
        <w:bidi/>
        <w:ind w:firstLine="720"/>
        <w:jc w:val="both"/>
        <w:rPr>
          <w:rFonts w:cs="David" w:hint="cs"/>
          <w:rtl/>
        </w:rPr>
      </w:pPr>
      <w:r>
        <w:rPr>
          <w:rFonts w:cs="David" w:hint="cs"/>
          <w:rtl/>
        </w:rPr>
        <w:t xml:space="preserve">לא בהכרח, את עכשיו מתארת את הוריאציות המקלות של הדבר הזה. </w:t>
      </w:r>
    </w:p>
    <w:p w14:paraId="6C48A3B2" w14:textId="77777777" w:rsidR="00F51B46" w:rsidRDefault="00F51B46" w:rsidP="00F51B46">
      <w:pPr>
        <w:bidi/>
        <w:jc w:val="both"/>
        <w:rPr>
          <w:rFonts w:cs="David" w:hint="cs"/>
          <w:rtl/>
        </w:rPr>
      </w:pPr>
    </w:p>
    <w:p w14:paraId="39BCD51B" w14:textId="77777777" w:rsidR="00F51B46" w:rsidRPr="001D6403" w:rsidRDefault="00F51B46" w:rsidP="00F51B46">
      <w:pPr>
        <w:keepLines/>
        <w:bidi/>
        <w:jc w:val="both"/>
        <w:rPr>
          <w:rFonts w:cs="David" w:hint="cs"/>
          <w:u w:val="single"/>
          <w:rtl/>
        </w:rPr>
      </w:pPr>
      <w:r>
        <w:rPr>
          <w:rFonts w:cs="David" w:hint="cs"/>
          <w:u w:val="single"/>
          <w:rtl/>
        </w:rPr>
        <w:t>ארבל אסטרחן:</w:t>
      </w:r>
    </w:p>
    <w:p w14:paraId="1C4846F3" w14:textId="77777777" w:rsidR="00F51B46" w:rsidRDefault="00F51B46" w:rsidP="00F51B46">
      <w:pPr>
        <w:keepLines/>
        <w:bidi/>
        <w:jc w:val="both"/>
        <w:rPr>
          <w:rFonts w:cs="David" w:hint="cs"/>
          <w:rtl/>
        </w:rPr>
      </w:pPr>
    </w:p>
    <w:p w14:paraId="1BD69F76" w14:textId="77777777" w:rsidR="00F51B46" w:rsidRDefault="00F51B46" w:rsidP="00F51B46">
      <w:pPr>
        <w:keepLines/>
        <w:bidi/>
        <w:ind w:firstLine="720"/>
        <w:jc w:val="both"/>
        <w:rPr>
          <w:rFonts w:cs="David" w:hint="cs"/>
          <w:rtl/>
        </w:rPr>
      </w:pPr>
      <w:r>
        <w:rPr>
          <w:rFonts w:cs="David" w:hint="cs"/>
          <w:rtl/>
        </w:rPr>
        <w:t xml:space="preserve">חבר כנסת, למשל, יכול להודיע שהוא לא מתייצב לחקירה כי הוא חושב שרודפים אותו. הזמינו אותו כבר כמה פעמים לחקירה והוא לא מוכן יותר. היועץ המשפטי לממשלה יסבור שהוא לא הראה טעם סביר לאי התייצבותו ותישלל משכורתו בעת שהוא ממשיך בעצם לעבוד ולכהן, שזה דבר שלא קיים. </w:t>
      </w:r>
    </w:p>
    <w:p w14:paraId="13B03AC7" w14:textId="77777777" w:rsidR="00F51B46" w:rsidRDefault="00F51B46" w:rsidP="00F51B46">
      <w:pPr>
        <w:bidi/>
        <w:ind w:firstLine="720"/>
        <w:jc w:val="both"/>
        <w:rPr>
          <w:rFonts w:cs="David" w:hint="cs"/>
          <w:rtl/>
        </w:rPr>
      </w:pPr>
    </w:p>
    <w:p w14:paraId="6ACB8DA7" w14:textId="77777777" w:rsidR="00F51B46" w:rsidRDefault="00F51B46" w:rsidP="00F51B46">
      <w:pPr>
        <w:bidi/>
        <w:ind w:firstLine="720"/>
        <w:jc w:val="both"/>
        <w:rPr>
          <w:rFonts w:cs="David" w:hint="cs"/>
          <w:rtl/>
        </w:rPr>
      </w:pPr>
      <w:r>
        <w:rPr>
          <w:rFonts w:cs="David" w:hint="cs"/>
          <w:rtl/>
        </w:rPr>
        <w:t xml:space="preserve">יש כאן סטייה לגבי מה שקיים היום לגבי חברי כנסת. היום אפשר לשלול את שכרם של חברי הכנסת באופן מלא או חלקי בתקופת השעיה, אם חבר הכנסת הושעה אחרי הרשעה או אחרי שהוא במאסר, תמיד זה אחרי הרשעה. גם ועדת האתיקה יכולה לשלול עבור תקופת היעדרות מעבר לתקופה הקבועה בחוק. </w:t>
      </w:r>
    </w:p>
    <w:p w14:paraId="1E0623B3" w14:textId="77777777" w:rsidR="00F51B46" w:rsidRDefault="00F51B46" w:rsidP="00F51B46">
      <w:pPr>
        <w:bidi/>
        <w:jc w:val="both"/>
        <w:rPr>
          <w:rFonts w:cs="David" w:hint="cs"/>
          <w:rtl/>
        </w:rPr>
      </w:pPr>
    </w:p>
    <w:p w14:paraId="6C945062" w14:textId="77777777" w:rsidR="00F51B46" w:rsidRDefault="00F51B46" w:rsidP="00F51B46">
      <w:pPr>
        <w:bidi/>
        <w:ind w:firstLine="720"/>
        <w:jc w:val="both"/>
        <w:rPr>
          <w:rFonts w:cs="David" w:hint="cs"/>
          <w:rtl/>
        </w:rPr>
      </w:pPr>
      <w:r>
        <w:rPr>
          <w:rFonts w:cs="David" w:hint="cs"/>
          <w:rtl/>
        </w:rPr>
        <w:t xml:space="preserve">לגבי קצבה של חבר הכנסת היום בכלל לא קיימת שלילה. רק מי שהיה מושעה, עבור תקופת ההשעיה לא יקבל פנסיה. </w:t>
      </w:r>
    </w:p>
    <w:p w14:paraId="10DCAEF3" w14:textId="77777777" w:rsidR="00F51B46" w:rsidRDefault="00F51B46" w:rsidP="00F51B46">
      <w:pPr>
        <w:bidi/>
        <w:ind w:firstLine="720"/>
        <w:jc w:val="both"/>
        <w:rPr>
          <w:rFonts w:cs="David" w:hint="cs"/>
          <w:rtl/>
        </w:rPr>
      </w:pPr>
    </w:p>
    <w:p w14:paraId="7D3050C1" w14:textId="77777777" w:rsidR="00F51B46" w:rsidRDefault="00F51B46" w:rsidP="00F51B46">
      <w:pPr>
        <w:bidi/>
        <w:ind w:firstLine="720"/>
        <w:jc w:val="both"/>
        <w:rPr>
          <w:rFonts w:cs="David" w:hint="cs"/>
          <w:rtl/>
        </w:rPr>
      </w:pPr>
      <w:r>
        <w:rPr>
          <w:rFonts w:cs="David" w:hint="cs"/>
          <w:rtl/>
        </w:rPr>
        <w:t xml:space="preserve">גם הדבר הזה שאפשר לבוא לח"כ לשעבר, אחרי שהוא כבר פרש ולשלול, זה גם משהו שלא קיים. למשל, לגבי עובד מדינה. לא באים לעובד מדינה שנים אחרי שהוא הפסיק. </w:t>
      </w:r>
    </w:p>
    <w:p w14:paraId="4196E9F5" w14:textId="77777777" w:rsidR="00F51B46" w:rsidRDefault="00F51B46" w:rsidP="00F51B46">
      <w:pPr>
        <w:bidi/>
        <w:ind w:firstLine="720"/>
        <w:jc w:val="both"/>
        <w:rPr>
          <w:rFonts w:cs="David" w:hint="cs"/>
          <w:rtl/>
        </w:rPr>
      </w:pPr>
    </w:p>
    <w:p w14:paraId="559A40EE" w14:textId="77777777" w:rsidR="00F51B46" w:rsidRDefault="00F51B46" w:rsidP="00F51B46">
      <w:pPr>
        <w:bidi/>
        <w:ind w:firstLine="720"/>
        <w:jc w:val="both"/>
        <w:rPr>
          <w:rFonts w:cs="David" w:hint="cs"/>
          <w:rtl/>
        </w:rPr>
      </w:pPr>
      <w:r>
        <w:rPr>
          <w:rFonts w:cs="David" w:hint="cs"/>
          <w:rtl/>
        </w:rPr>
        <w:t xml:space="preserve">צריך לשים לב לסטייה הזאת ולחשוב האם הדברים - - - </w:t>
      </w:r>
    </w:p>
    <w:p w14:paraId="19B9DE01" w14:textId="77777777" w:rsidR="00F51B46" w:rsidRDefault="00F51B46" w:rsidP="00F51B46">
      <w:pPr>
        <w:bidi/>
        <w:jc w:val="both"/>
        <w:rPr>
          <w:rFonts w:cs="David" w:hint="cs"/>
          <w:rtl/>
        </w:rPr>
      </w:pPr>
    </w:p>
    <w:p w14:paraId="0A86834A"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656766D4" w14:textId="77777777" w:rsidR="00F51B46" w:rsidRDefault="00F51B46" w:rsidP="00F51B46">
      <w:pPr>
        <w:bidi/>
        <w:jc w:val="both"/>
        <w:rPr>
          <w:rFonts w:cs="David" w:hint="cs"/>
          <w:u w:val="single"/>
          <w:rtl/>
        </w:rPr>
      </w:pPr>
    </w:p>
    <w:p w14:paraId="4AE0AEA7" w14:textId="77777777" w:rsidR="00F51B46" w:rsidRDefault="00F51B46" w:rsidP="00F51B46">
      <w:pPr>
        <w:bidi/>
        <w:ind w:firstLine="720"/>
        <w:jc w:val="both"/>
        <w:rPr>
          <w:rFonts w:cs="David" w:hint="cs"/>
          <w:rtl/>
        </w:rPr>
      </w:pPr>
      <w:r>
        <w:rPr>
          <w:rFonts w:cs="David" w:hint="cs"/>
          <w:rtl/>
        </w:rPr>
        <w:t xml:space="preserve">אני מבין את מה שאת מציגה. אני אתן לך דוגמאות מדברים שכן קרו. אני מכיר עובד מוסד מסוים שהיה מפורסם מאוד בעת האחרונה, המוסד למודיעין. </w:t>
      </w:r>
    </w:p>
    <w:p w14:paraId="28991C21" w14:textId="77777777" w:rsidR="00F51B46" w:rsidRDefault="00F51B46" w:rsidP="00F51B46">
      <w:pPr>
        <w:bidi/>
        <w:jc w:val="both"/>
        <w:rPr>
          <w:rFonts w:cs="David" w:hint="cs"/>
          <w:rtl/>
        </w:rPr>
      </w:pPr>
    </w:p>
    <w:p w14:paraId="14D8E134" w14:textId="77777777" w:rsidR="00F51B46" w:rsidRDefault="00F51B46" w:rsidP="00F51B46">
      <w:pPr>
        <w:bidi/>
        <w:jc w:val="both"/>
        <w:rPr>
          <w:rFonts w:cs="David" w:hint="cs"/>
          <w:u w:val="single"/>
          <w:rtl/>
        </w:rPr>
      </w:pPr>
      <w:r>
        <w:rPr>
          <w:rFonts w:cs="David" w:hint="cs"/>
          <w:u w:val="single"/>
          <w:rtl/>
        </w:rPr>
        <w:t>אברהם מיכאלי:</w:t>
      </w:r>
    </w:p>
    <w:p w14:paraId="5F4438BE" w14:textId="77777777" w:rsidR="00F51B46" w:rsidRDefault="00F51B46" w:rsidP="00F51B46">
      <w:pPr>
        <w:bidi/>
        <w:jc w:val="both"/>
        <w:rPr>
          <w:rFonts w:cs="David" w:hint="cs"/>
          <w:u w:val="single"/>
          <w:rtl/>
        </w:rPr>
      </w:pPr>
    </w:p>
    <w:p w14:paraId="5741BB58" w14:textId="77777777" w:rsidR="00F51B46" w:rsidRDefault="00F51B46" w:rsidP="00F51B46">
      <w:pPr>
        <w:bidi/>
        <w:jc w:val="both"/>
        <w:rPr>
          <w:rFonts w:cs="David" w:hint="cs"/>
          <w:rtl/>
        </w:rPr>
      </w:pPr>
      <w:r>
        <w:rPr>
          <w:rFonts w:cs="David" w:hint="cs"/>
          <w:rtl/>
        </w:rPr>
        <w:tab/>
        <w:t>להבדיל.</w:t>
      </w:r>
    </w:p>
    <w:p w14:paraId="0FBD1582" w14:textId="77777777" w:rsidR="00F51B46" w:rsidRDefault="00F51B46" w:rsidP="00F51B46">
      <w:pPr>
        <w:bidi/>
        <w:jc w:val="both"/>
        <w:rPr>
          <w:rFonts w:cs="David" w:hint="cs"/>
          <w:rtl/>
        </w:rPr>
      </w:pPr>
    </w:p>
    <w:p w14:paraId="63EEDD56" w14:textId="77777777" w:rsidR="00F51B46" w:rsidRDefault="00F51B46" w:rsidP="00F51B46">
      <w:pPr>
        <w:bidi/>
        <w:jc w:val="both"/>
        <w:rPr>
          <w:rFonts w:cs="David" w:hint="cs"/>
          <w:u w:val="single"/>
          <w:rtl/>
        </w:rPr>
      </w:pPr>
      <w:r>
        <w:rPr>
          <w:rFonts w:cs="David" w:hint="cs"/>
          <w:u w:val="single"/>
          <w:rtl/>
        </w:rPr>
        <w:t>ישראל חסון:</w:t>
      </w:r>
    </w:p>
    <w:p w14:paraId="5DAE2686" w14:textId="77777777" w:rsidR="00F51B46" w:rsidRDefault="00F51B46" w:rsidP="00F51B46">
      <w:pPr>
        <w:bidi/>
        <w:jc w:val="both"/>
        <w:rPr>
          <w:rFonts w:cs="David" w:hint="cs"/>
          <w:u w:val="single"/>
          <w:rtl/>
        </w:rPr>
      </w:pPr>
    </w:p>
    <w:p w14:paraId="7D08CD4D" w14:textId="77777777" w:rsidR="00F51B46" w:rsidRDefault="00F51B46" w:rsidP="00F51B46">
      <w:pPr>
        <w:bidi/>
        <w:jc w:val="both"/>
        <w:rPr>
          <w:rFonts w:cs="David" w:hint="cs"/>
          <w:rtl/>
        </w:rPr>
      </w:pPr>
      <w:r>
        <w:rPr>
          <w:rFonts w:cs="David" w:hint="cs"/>
          <w:rtl/>
        </w:rPr>
        <w:tab/>
        <w:t>להבדיל אלף הבדלות. הבחור הזה מעל והיה דיון על שאלת הפנסיה שלו. על בסיס מה?</w:t>
      </w:r>
    </w:p>
    <w:p w14:paraId="55B8EF05" w14:textId="77777777" w:rsidR="00F51B46" w:rsidRDefault="00F51B46" w:rsidP="00F51B46">
      <w:pPr>
        <w:bidi/>
        <w:jc w:val="both"/>
        <w:rPr>
          <w:rFonts w:cs="David" w:hint="cs"/>
          <w:rtl/>
        </w:rPr>
      </w:pPr>
    </w:p>
    <w:p w14:paraId="32B669F6" w14:textId="77777777" w:rsidR="00F51B46" w:rsidRDefault="00F51B46" w:rsidP="00F51B46">
      <w:pPr>
        <w:bidi/>
        <w:jc w:val="both"/>
        <w:rPr>
          <w:rFonts w:cs="David" w:hint="cs"/>
          <w:u w:val="single"/>
          <w:rtl/>
        </w:rPr>
      </w:pPr>
      <w:r>
        <w:rPr>
          <w:rFonts w:cs="David" w:hint="cs"/>
          <w:u w:val="single"/>
          <w:rtl/>
        </w:rPr>
        <w:t>דן אורן:</w:t>
      </w:r>
    </w:p>
    <w:p w14:paraId="1B0BBF5D" w14:textId="77777777" w:rsidR="00F51B46" w:rsidRDefault="00F51B46" w:rsidP="00F51B46">
      <w:pPr>
        <w:bidi/>
        <w:jc w:val="both"/>
        <w:rPr>
          <w:rFonts w:cs="David" w:hint="cs"/>
          <w:u w:val="single"/>
          <w:rtl/>
        </w:rPr>
      </w:pPr>
    </w:p>
    <w:p w14:paraId="2CB900B8" w14:textId="77777777" w:rsidR="00F51B46" w:rsidRDefault="00F51B46" w:rsidP="00F51B46">
      <w:pPr>
        <w:bidi/>
        <w:jc w:val="both"/>
        <w:rPr>
          <w:rFonts w:cs="David" w:hint="cs"/>
          <w:rtl/>
        </w:rPr>
      </w:pPr>
      <w:r>
        <w:rPr>
          <w:rFonts w:cs="David" w:hint="cs"/>
          <w:rtl/>
        </w:rPr>
        <w:tab/>
        <w:t xml:space="preserve">אחרי הרשעה. </w:t>
      </w:r>
    </w:p>
    <w:p w14:paraId="505D5395" w14:textId="77777777" w:rsidR="00F51B46" w:rsidRDefault="00F51B46" w:rsidP="00F51B46">
      <w:pPr>
        <w:bidi/>
        <w:jc w:val="both"/>
        <w:rPr>
          <w:rFonts w:cs="David" w:hint="cs"/>
          <w:rtl/>
        </w:rPr>
      </w:pPr>
    </w:p>
    <w:p w14:paraId="275C5292" w14:textId="77777777" w:rsidR="00F51B46" w:rsidRDefault="00F51B46" w:rsidP="00F51B46">
      <w:pPr>
        <w:bidi/>
        <w:jc w:val="both"/>
        <w:rPr>
          <w:rFonts w:cs="David" w:hint="cs"/>
          <w:u w:val="single"/>
          <w:rtl/>
        </w:rPr>
      </w:pPr>
      <w:r>
        <w:rPr>
          <w:rFonts w:cs="David" w:hint="cs"/>
          <w:u w:val="single"/>
          <w:rtl/>
        </w:rPr>
        <w:t>ישראל חסון:</w:t>
      </w:r>
    </w:p>
    <w:p w14:paraId="1BD883E8" w14:textId="77777777" w:rsidR="00F51B46" w:rsidRDefault="00F51B46" w:rsidP="00F51B46">
      <w:pPr>
        <w:bidi/>
        <w:jc w:val="both"/>
        <w:rPr>
          <w:rFonts w:cs="David" w:hint="cs"/>
          <w:u w:val="single"/>
          <w:rtl/>
        </w:rPr>
      </w:pPr>
    </w:p>
    <w:p w14:paraId="5C491F17" w14:textId="77777777" w:rsidR="00F51B46" w:rsidRPr="00BD3257" w:rsidRDefault="00F51B46" w:rsidP="00F51B46">
      <w:pPr>
        <w:bidi/>
        <w:jc w:val="both"/>
        <w:rPr>
          <w:rFonts w:cs="David" w:hint="cs"/>
          <w:rtl/>
        </w:rPr>
      </w:pPr>
      <w:r>
        <w:rPr>
          <w:rFonts w:cs="David" w:hint="cs"/>
          <w:rtl/>
        </w:rPr>
        <w:tab/>
        <w:t>אם הוא היה נמלט מהארץ, אותו סוכן מוסד, היינו ממשיכים לשלם לו או שהיינו מפעילים עליו איזה מנגנון אחר?</w:t>
      </w:r>
    </w:p>
    <w:p w14:paraId="7C3A9DF4" w14:textId="77777777" w:rsidR="00F51B46" w:rsidRDefault="00F51B46" w:rsidP="00F51B46">
      <w:pPr>
        <w:bidi/>
        <w:jc w:val="both"/>
        <w:rPr>
          <w:rFonts w:cs="David" w:hint="cs"/>
          <w:rtl/>
        </w:rPr>
      </w:pPr>
    </w:p>
    <w:p w14:paraId="6FCA895B" w14:textId="77777777" w:rsidR="00F51B46" w:rsidRDefault="00F51B46" w:rsidP="00F51B46">
      <w:pPr>
        <w:bidi/>
        <w:jc w:val="both"/>
        <w:rPr>
          <w:rFonts w:cs="David" w:hint="cs"/>
          <w:rtl/>
        </w:rPr>
      </w:pPr>
      <w:r w:rsidRPr="00E67710">
        <w:rPr>
          <w:rFonts w:cs="David" w:hint="cs"/>
          <w:u w:val="single"/>
          <w:rtl/>
        </w:rPr>
        <w:t>דן אורן:</w:t>
      </w:r>
    </w:p>
    <w:p w14:paraId="480461AB" w14:textId="77777777" w:rsidR="00F51B46" w:rsidRDefault="00F51B46" w:rsidP="00F51B46">
      <w:pPr>
        <w:bidi/>
        <w:jc w:val="both"/>
        <w:rPr>
          <w:rFonts w:cs="David" w:hint="cs"/>
          <w:rtl/>
        </w:rPr>
      </w:pPr>
    </w:p>
    <w:p w14:paraId="6B23AF77" w14:textId="77777777" w:rsidR="00F51B46" w:rsidRDefault="00F51B46" w:rsidP="00F51B46">
      <w:pPr>
        <w:bidi/>
        <w:ind w:firstLine="720"/>
        <w:jc w:val="both"/>
        <w:rPr>
          <w:rFonts w:cs="David" w:hint="cs"/>
          <w:rtl/>
        </w:rPr>
      </w:pPr>
      <w:r>
        <w:rPr>
          <w:rFonts w:cs="David" w:hint="cs"/>
          <w:rtl/>
        </w:rPr>
        <w:t>אני ממשרד המשפטים. מה שהיועצת המשפטית ציינה זה המצב המשפטי הקיים. על-פי המצב המשפטי הקיים, במקרה שאדוני תיאר, אם זה היה בטרם הרשעה אז לא היתה אפשרות לשלול את הגמלה שלו. יכול להיות שאם זה היה קורה, כמו שקורה פה, שסיטואציה מסוימת מולידה יוזמת חקיקה מסוימת, אז אם זה היה קורה שם, אז היו אולי מגישים הצעה לתקן את החוק. אבל מבחינת המצב המשפטי הקיים, בטרם הרשעה, האפשרות היחידה לשלול תשלום זה במסגרת השעיה של השכר וזה מוגבל בזמן, ב-6 חודשים של מחצית השכר. זה המצב המשפטי הקיים.</w:t>
      </w:r>
    </w:p>
    <w:p w14:paraId="530F59F9" w14:textId="77777777" w:rsidR="00F51B46" w:rsidRDefault="00F51B46" w:rsidP="00F51B46">
      <w:pPr>
        <w:bidi/>
        <w:jc w:val="both"/>
        <w:rPr>
          <w:rFonts w:cs="David" w:hint="cs"/>
          <w:rtl/>
        </w:rPr>
      </w:pPr>
    </w:p>
    <w:p w14:paraId="0EFB751C" w14:textId="77777777" w:rsidR="00F51B46" w:rsidRPr="001D6403" w:rsidRDefault="00F51B46" w:rsidP="00F51B46">
      <w:pPr>
        <w:bidi/>
        <w:jc w:val="both"/>
        <w:rPr>
          <w:rFonts w:cs="David" w:hint="cs"/>
          <w:u w:val="single"/>
          <w:rtl/>
        </w:rPr>
      </w:pPr>
      <w:r>
        <w:rPr>
          <w:rFonts w:cs="David" w:hint="cs"/>
          <w:u w:val="single"/>
          <w:rtl/>
        </w:rPr>
        <w:t>ארבל אסטרחן:</w:t>
      </w:r>
    </w:p>
    <w:p w14:paraId="5FC869DE" w14:textId="77777777" w:rsidR="00F51B46" w:rsidRDefault="00F51B46" w:rsidP="00F51B46">
      <w:pPr>
        <w:bidi/>
        <w:jc w:val="both"/>
        <w:rPr>
          <w:rFonts w:cs="David" w:hint="cs"/>
          <w:rtl/>
        </w:rPr>
      </w:pPr>
    </w:p>
    <w:p w14:paraId="26925A6B" w14:textId="77777777" w:rsidR="00F51B46" w:rsidRDefault="00F51B46" w:rsidP="00F51B46">
      <w:pPr>
        <w:bidi/>
        <w:ind w:firstLine="720"/>
        <w:jc w:val="both"/>
        <w:rPr>
          <w:rFonts w:cs="David" w:hint="cs"/>
          <w:rtl/>
        </w:rPr>
      </w:pPr>
      <w:r>
        <w:rPr>
          <w:rFonts w:cs="David" w:hint="cs"/>
          <w:rtl/>
        </w:rPr>
        <w:t xml:space="preserve">אני רוצה להשלים. כמו שדן אמר וכמו שאמרתי קודם, יש היום הוראות שמאפשרות. למשל, לגבי שופט, יכול בית דין משמעתי להטיל העברה מהכהונה תוך שלילת קצבה. יש הוראות לגבי נושאי משרה שיפוטית נוספים, לגבי שוטרים, לגבי חיילים. </w:t>
      </w:r>
    </w:p>
    <w:p w14:paraId="57A37C82" w14:textId="77777777" w:rsidR="00F51B46" w:rsidRDefault="00F51B46" w:rsidP="00F51B46">
      <w:pPr>
        <w:bidi/>
        <w:ind w:firstLine="720"/>
        <w:jc w:val="both"/>
        <w:rPr>
          <w:rFonts w:cs="David" w:hint="cs"/>
          <w:rtl/>
        </w:rPr>
      </w:pPr>
    </w:p>
    <w:p w14:paraId="35EC6590" w14:textId="77777777" w:rsidR="00F51B46" w:rsidRDefault="00F51B46" w:rsidP="00F51B46">
      <w:pPr>
        <w:bidi/>
        <w:ind w:firstLine="720"/>
        <w:jc w:val="both"/>
        <w:rPr>
          <w:rFonts w:cs="David" w:hint="cs"/>
          <w:rtl/>
        </w:rPr>
      </w:pPr>
      <w:r>
        <w:rPr>
          <w:rFonts w:cs="David" w:hint="cs"/>
          <w:rtl/>
        </w:rPr>
        <w:t xml:space="preserve">לגבי עובד מדינה, אפשר להחליט על שלילה של הגמלה על ידי בית הדין בנסיבות חמורות במיוחד, בנימוקים שיפורטו בהחלטה. הדבר קיים אבל בוריאציות אחרות ממה שמוצע כאן. גם שם כאשר יש שלילה, היא שלילה נצחית. </w:t>
      </w:r>
    </w:p>
    <w:p w14:paraId="49011316" w14:textId="77777777" w:rsidR="00F51B46" w:rsidRDefault="00F51B46" w:rsidP="00F51B46">
      <w:pPr>
        <w:bidi/>
        <w:jc w:val="both"/>
        <w:rPr>
          <w:rFonts w:cs="David" w:hint="cs"/>
          <w:rtl/>
        </w:rPr>
      </w:pPr>
    </w:p>
    <w:p w14:paraId="494621A9" w14:textId="77777777" w:rsidR="00F51B46" w:rsidRDefault="00F51B46" w:rsidP="00F51B46">
      <w:pPr>
        <w:bidi/>
        <w:ind w:firstLine="720"/>
        <w:jc w:val="both"/>
        <w:rPr>
          <w:rFonts w:cs="David" w:hint="cs"/>
          <w:rtl/>
        </w:rPr>
      </w:pPr>
      <w:r>
        <w:rPr>
          <w:rFonts w:cs="David" w:hint="cs"/>
          <w:rtl/>
        </w:rPr>
        <w:t xml:space="preserve">אני רוצה להזכיר התייחסות של בית המשפט העליון לנושא של שלילת קצבה. פסק דין שניתן בשנת 1997, שם התייחס השופט חשין לכך שיש הוראות חוק שנותנות סמכות בידי גופי שיפוט שונים, לשלול בנסיבות מסוימת גמלה של אדם. אני רוצה להקריא ציטוט קצר מדבריו: </w:t>
      </w:r>
    </w:p>
    <w:p w14:paraId="2286351A" w14:textId="77777777" w:rsidR="00F51B46" w:rsidRDefault="00F51B46" w:rsidP="00F51B46">
      <w:pPr>
        <w:bidi/>
        <w:ind w:firstLine="720"/>
        <w:jc w:val="both"/>
        <w:rPr>
          <w:rFonts w:cs="David" w:hint="cs"/>
          <w:rtl/>
        </w:rPr>
      </w:pPr>
    </w:p>
    <w:p w14:paraId="11AFDEB8" w14:textId="77777777" w:rsidR="00F51B46" w:rsidRDefault="00F51B46" w:rsidP="00F51B46">
      <w:pPr>
        <w:bidi/>
        <w:ind w:firstLine="720"/>
        <w:jc w:val="both"/>
        <w:rPr>
          <w:rFonts w:cs="David" w:hint="cs"/>
          <w:rtl/>
        </w:rPr>
      </w:pPr>
      <w:r>
        <w:rPr>
          <w:rFonts w:cs="David" w:hint="cs"/>
          <w:rtl/>
        </w:rPr>
        <w:t xml:space="preserve">"ניתן להקשות על סבירותן של הוראות חוק אלה למצער על חלקן. הנהו דיין פלוני </w:t>
      </w:r>
      <w:r>
        <w:rPr>
          <w:rFonts w:cs="David"/>
          <w:rtl/>
        </w:rPr>
        <w:t>–</w:t>
      </w:r>
      <w:r>
        <w:rPr>
          <w:rFonts w:cs="David" w:hint="cs"/>
          <w:rtl/>
        </w:rPr>
        <w:t xml:space="preserve"> הוא נותן דוגמה מחוק הדיינים שמאפשר שלילה כזאת </w:t>
      </w:r>
      <w:r>
        <w:rPr>
          <w:rFonts w:cs="David"/>
          <w:rtl/>
        </w:rPr>
        <w:t>–</w:t>
      </w:r>
      <w:r>
        <w:rPr>
          <w:rFonts w:cs="David" w:hint="cs"/>
          <w:rtl/>
        </w:rPr>
        <w:t xml:space="preserve"> דיין פלוני ששירת את מושבו בנאמנות 30 שנה ולסופן של אותן שנים טובות נכנסה בו רוח שטות והשיאה אותו לעבור עבירת קלון. האומנם נכון כי נשלול מאותו דיין את גמלו? מה ההצדק יימצא לנו לקפח אותו ביטוח וביטחון סוציאלי שקנה לעצמו? הרי גמלה נדמית היא לתוספת משכורת, אלא שלהבדילה ממשכורת, אין אותה תוספת ניתנת בידו של אדם יחד עם משרותו. אם לא תבענו ממנו כי יחזיר את משכורתו לעבר, ובצדק לא תבענו, מדוע נשלול מדיין את גמלתו? האם אין  אנו פוגעים בקניינו של העובד, בקניינו ובכבודו? כך הוא הדיין, כך הוא העובד, ובוודאי כך בני משפחתם. הרי גם האישה זכאית לגמלת בן זוגה... כמובן ידוע שקצבה משמשת גם את בני המשפחה." </w:t>
      </w:r>
    </w:p>
    <w:p w14:paraId="22FFFC22" w14:textId="77777777" w:rsidR="00F51B46" w:rsidRDefault="00F51B46" w:rsidP="00F51B46">
      <w:pPr>
        <w:bidi/>
        <w:ind w:firstLine="720"/>
        <w:jc w:val="both"/>
        <w:rPr>
          <w:rFonts w:cs="David" w:hint="cs"/>
          <w:rtl/>
        </w:rPr>
      </w:pPr>
    </w:p>
    <w:p w14:paraId="51785C2C" w14:textId="77777777" w:rsidR="00F51B46" w:rsidRDefault="00F51B46" w:rsidP="00F51B46">
      <w:pPr>
        <w:bidi/>
        <w:ind w:firstLine="720"/>
        <w:jc w:val="both"/>
        <w:rPr>
          <w:rFonts w:cs="David" w:hint="cs"/>
          <w:rtl/>
        </w:rPr>
      </w:pPr>
      <w:r>
        <w:rPr>
          <w:rFonts w:cs="David" w:hint="cs"/>
          <w:rtl/>
        </w:rPr>
        <w:t>אלה דברים שצריך לזכור כאשר באים לקבוע הוראות מהסוג הזה. אלה הדברים הכלליים ואולי נתייחס לפרטים בהמשך.</w:t>
      </w:r>
    </w:p>
    <w:p w14:paraId="1174EA31" w14:textId="77777777" w:rsidR="00F51B46" w:rsidRDefault="00F51B46" w:rsidP="00F51B46">
      <w:pPr>
        <w:bidi/>
        <w:ind w:firstLine="720"/>
        <w:jc w:val="both"/>
        <w:rPr>
          <w:rFonts w:cs="David" w:hint="cs"/>
          <w:rtl/>
        </w:rPr>
      </w:pPr>
    </w:p>
    <w:p w14:paraId="4D4903FC"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52ABE81" w14:textId="77777777" w:rsidR="00F51B46" w:rsidRDefault="00F51B46" w:rsidP="00F51B46">
      <w:pPr>
        <w:bidi/>
        <w:ind w:firstLine="720"/>
        <w:jc w:val="both"/>
        <w:rPr>
          <w:rFonts w:cs="David" w:hint="cs"/>
          <w:rtl/>
        </w:rPr>
      </w:pPr>
    </w:p>
    <w:p w14:paraId="53DB1A2D" w14:textId="77777777" w:rsidR="00F51B46" w:rsidRDefault="00F51B46" w:rsidP="00F51B46">
      <w:pPr>
        <w:bidi/>
        <w:ind w:firstLine="720"/>
        <w:jc w:val="both"/>
        <w:rPr>
          <w:rFonts w:cs="David" w:hint="cs"/>
          <w:rtl/>
        </w:rPr>
      </w:pPr>
      <w:r>
        <w:rPr>
          <w:rFonts w:cs="David" w:hint="cs"/>
          <w:rtl/>
        </w:rPr>
        <w:t xml:space="preserve">אני מציע שנעשה סבב התייחסות של חברי הכנסת ואז נתחיל להקריא סעיף אחר סעיף. </w:t>
      </w:r>
    </w:p>
    <w:p w14:paraId="17881CD9" w14:textId="77777777" w:rsidR="00F51B46" w:rsidRDefault="00F51B46" w:rsidP="00F51B46">
      <w:pPr>
        <w:bidi/>
        <w:jc w:val="both"/>
        <w:rPr>
          <w:rFonts w:cs="David" w:hint="cs"/>
          <w:rtl/>
        </w:rPr>
      </w:pPr>
    </w:p>
    <w:p w14:paraId="5BC764E8" w14:textId="77777777" w:rsidR="00F51B46" w:rsidRDefault="00F51B46" w:rsidP="00F51B46">
      <w:pPr>
        <w:bidi/>
        <w:jc w:val="both"/>
        <w:rPr>
          <w:rFonts w:cs="David" w:hint="cs"/>
          <w:rtl/>
        </w:rPr>
      </w:pPr>
      <w:r>
        <w:rPr>
          <w:rFonts w:cs="David" w:hint="cs"/>
          <w:rtl/>
        </w:rPr>
        <w:tab/>
        <w:t>בבקשה, חבר הכנסת מטלון.</w:t>
      </w:r>
    </w:p>
    <w:p w14:paraId="0B76FB57" w14:textId="77777777" w:rsidR="00F51B46" w:rsidRDefault="00F51B46" w:rsidP="00F51B46">
      <w:pPr>
        <w:bidi/>
        <w:jc w:val="both"/>
        <w:rPr>
          <w:rFonts w:cs="David" w:hint="cs"/>
          <w:rtl/>
        </w:rPr>
      </w:pPr>
    </w:p>
    <w:p w14:paraId="6E94F106" w14:textId="77777777" w:rsidR="00F51B46" w:rsidRDefault="00F51B46" w:rsidP="00F51B46">
      <w:pPr>
        <w:bidi/>
        <w:jc w:val="both"/>
        <w:rPr>
          <w:rFonts w:cs="David" w:hint="cs"/>
          <w:u w:val="single"/>
          <w:rtl/>
        </w:rPr>
      </w:pPr>
      <w:r>
        <w:rPr>
          <w:rFonts w:cs="David" w:hint="cs"/>
          <w:u w:val="single"/>
          <w:rtl/>
        </w:rPr>
        <w:t>משה מוץ מטלון:</w:t>
      </w:r>
    </w:p>
    <w:p w14:paraId="62EF6AC3" w14:textId="77777777" w:rsidR="00F51B46" w:rsidRDefault="00F51B46" w:rsidP="00F51B46">
      <w:pPr>
        <w:bidi/>
        <w:jc w:val="both"/>
        <w:rPr>
          <w:rFonts w:cs="David" w:hint="cs"/>
          <w:u w:val="single"/>
          <w:rtl/>
        </w:rPr>
      </w:pPr>
    </w:p>
    <w:p w14:paraId="15DFB726" w14:textId="77777777" w:rsidR="00F51B46" w:rsidRDefault="00F51B46" w:rsidP="00F51B46">
      <w:pPr>
        <w:bidi/>
        <w:jc w:val="both"/>
        <w:rPr>
          <w:rFonts w:cs="David" w:hint="cs"/>
          <w:rtl/>
        </w:rPr>
      </w:pPr>
      <w:r>
        <w:rPr>
          <w:rFonts w:cs="David" w:hint="cs"/>
          <w:rtl/>
        </w:rPr>
        <w:tab/>
        <w:t>אני מעדיף לדבר אחר-כך.</w:t>
      </w:r>
    </w:p>
    <w:p w14:paraId="4281ED65" w14:textId="77777777" w:rsidR="00F51B46" w:rsidRDefault="00F51B46" w:rsidP="00F51B46">
      <w:pPr>
        <w:bidi/>
        <w:jc w:val="both"/>
        <w:rPr>
          <w:rFonts w:cs="David" w:hint="cs"/>
          <w:rtl/>
        </w:rPr>
      </w:pPr>
    </w:p>
    <w:p w14:paraId="0D7D0533"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03D3046" w14:textId="77777777" w:rsidR="00F51B46" w:rsidRDefault="00F51B46" w:rsidP="00F51B46">
      <w:pPr>
        <w:bidi/>
        <w:jc w:val="both"/>
        <w:rPr>
          <w:rFonts w:cs="David" w:hint="cs"/>
          <w:rtl/>
        </w:rPr>
      </w:pPr>
    </w:p>
    <w:p w14:paraId="1671B07E" w14:textId="77777777" w:rsidR="00F51B46" w:rsidRPr="00D97221" w:rsidRDefault="00F51B46" w:rsidP="00F51B46">
      <w:pPr>
        <w:bidi/>
        <w:jc w:val="both"/>
        <w:rPr>
          <w:rFonts w:cs="David" w:hint="cs"/>
          <w:rtl/>
        </w:rPr>
      </w:pPr>
      <w:r>
        <w:rPr>
          <w:rFonts w:cs="David" w:hint="cs"/>
          <w:rtl/>
        </w:rPr>
        <w:tab/>
        <w:t xml:space="preserve">חבר הכנסת זחאלקה, בבקשה. </w:t>
      </w:r>
    </w:p>
    <w:p w14:paraId="228C9B0E" w14:textId="77777777" w:rsidR="00F51B46" w:rsidRDefault="00F51B46" w:rsidP="00F51B46">
      <w:pPr>
        <w:bidi/>
        <w:jc w:val="both"/>
        <w:rPr>
          <w:rFonts w:cs="David" w:hint="cs"/>
          <w:u w:val="single"/>
          <w:rtl/>
        </w:rPr>
      </w:pPr>
    </w:p>
    <w:p w14:paraId="0725344B"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3953CA4F" w14:textId="77777777" w:rsidR="00F51B46" w:rsidRDefault="00F51B46" w:rsidP="00F51B46">
      <w:pPr>
        <w:bidi/>
        <w:jc w:val="both"/>
        <w:rPr>
          <w:rFonts w:cs="David" w:hint="cs"/>
          <w:u w:val="single"/>
          <w:rtl/>
        </w:rPr>
      </w:pPr>
    </w:p>
    <w:p w14:paraId="5E8500DB" w14:textId="77777777" w:rsidR="00F51B46" w:rsidRDefault="00F51B46" w:rsidP="00F51B46">
      <w:pPr>
        <w:bidi/>
        <w:ind w:firstLine="720"/>
        <w:jc w:val="both"/>
        <w:rPr>
          <w:rFonts w:cs="David" w:hint="cs"/>
          <w:rtl/>
        </w:rPr>
      </w:pPr>
      <w:r>
        <w:rPr>
          <w:rFonts w:cs="David" w:hint="cs"/>
          <w:rtl/>
        </w:rPr>
        <w:t xml:space="preserve">בוקר טוב. אני חושב שהחוק הזה הוא חוק של נקמה. בדרך דורסים עקרונות חוקתיים וזכויות אדם בלי חשבון. יש כאן פגיעה מהותית בזכות הקניין, כי היועצת המשפטית הקודמת של הכנסת הביאה בפני הוועדה, בכנסת שעברה, חוות דעת מפורטת, שנתמכת על-ידי החוקים בישראל וגם בעולם שאומרת בפשטות שהפנסיה היא חלק אינטגראלי של המשכורת. אי-אפשר לשלול אותה. </w:t>
      </w:r>
    </w:p>
    <w:p w14:paraId="2F7EA854" w14:textId="77777777" w:rsidR="00F51B46" w:rsidRDefault="00F51B46" w:rsidP="00F51B46">
      <w:pPr>
        <w:bidi/>
        <w:jc w:val="both"/>
        <w:rPr>
          <w:rFonts w:cs="David" w:hint="cs"/>
          <w:rtl/>
        </w:rPr>
      </w:pPr>
    </w:p>
    <w:p w14:paraId="290C5F08" w14:textId="77777777" w:rsidR="00F51B46" w:rsidRDefault="00F51B46" w:rsidP="00F51B46">
      <w:pPr>
        <w:bidi/>
        <w:ind w:firstLine="720"/>
        <w:jc w:val="both"/>
        <w:rPr>
          <w:rFonts w:cs="David" w:hint="cs"/>
          <w:rtl/>
        </w:rPr>
      </w:pPr>
      <w:r>
        <w:rPr>
          <w:rFonts w:cs="David" w:hint="cs"/>
          <w:rtl/>
        </w:rPr>
        <w:t>הפנסיה היא זכות של אדם, היא חשבון של אדם, היא חסכונות של אדם ושל משפחתו, של בניו ושל אשתו. לכן הפגיעה היא פגיעה גם בכלל המשפחה. יש כאן גם פגיעה בעיקרון השוויון על חברי הכנסת. יש כאן את הדבר האמיתי שזה חוק פרסונאלי. כלומר, זה לא בא לקבוע עיקרון אלא בא לפגוע באיש. חוקים פרסונאליים הם פסולים לחלוטין.</w:t>
      </w:r>
    </w:p>
    <w:p w14:paraId="5AA67871" w14:textId="77777777" w:rsidR="00F51B46" w:rsidRDefault="00F51B46" w:rsidP="00F51B46">
      <w:pPr>
        <w:bidi/>
        <w:jc w:val="both"/>
        <w:rPr>
          <w:rFonts w:cs="David" w:hint="cs"/>
          <w:rtl/>
        </w:rPr>
      </w:pPr>
    </w:p>
    <w:p w14:paraId="3F676C47" w14:textId="77777777" w:rsidR="00F51B46" w:rsidRPr="00E67710" w:rsidRDefault="00F51B46" w:rsidP="00F51B46">
      <w:pPr>
        <w:bidi/>
        <w:jc w:val="both"/>
        <w:rPr>
          <w:rFonts w:cs="David" w:hint="cs"/>
          <w:u w:val="single"/>
          <w:rtl/>
        </w:rPr>
      </w:pPr>
      <w:r w:rsidRPr="00E67710">
        <w:rPr>
          <w:rFonts w:cs="David" w:hint="cs"/>
          <w:u w:val="single"/>
          <w:rtl/>
        </w:rPr>
        <w:t>משה מוץ מטלון:</w:t>
      </w:r>
    </w:p>
    <w:p w14:paraId="7DB1C8D7" w14:textId="77777777" w:rsidR="00F51B46" w:rsidRDefault="00F51B46" w:rsidP="00F51B46">
      <w:pPr>
        <w:bidi/>
        <w:jc w:val="both"/>
        <w:rPr>
          <w:rFonts w:cs="David" w:hint="cs"/>
          <w:rtl/>
        </w:rPr>
      </w:pPr>
    </w:p>
    <w:p w14:paraId="2872D346" w14:textId="77777777" w:rsidR="00F51B46" w:rsidRDefault="00F51B46" w:rsidP="00F51B46">
      <w:pPr>
        <w:bidi/>
        <w:ind w:firstLine="720"/>
        <w:jc w:val="both"/>
        <w:rPr>
          <w:rFonts w:cs="David" w:hint="cs"/>
          <w:rtl/>
        </w:rPr>
      </w:pPr>
      <w:r>
        <w:rPr>
          <w:rFonts w:cs="David" w:hint="cs"/>
          <w:rtl/>
        </w:rPr>
        <w:t>אתה רואה את זה בחוק שזה חוק פרסונאלי?</w:t>
      </w:r>
    </w:p>
    <w:p w14:paraId="581FDEF3" w14:textId="77777777" w:rsidR="00F51B46" w:rsidRDefault="00F51B46" w:rsidP="00F51B46">
      <w:pPr>
        <w:bidi/>
        <w:jc w:val="both"/>
        <w:rPr>
          <w:rFonts w:cs="David" w:hint="cs"/>
          <w:rtl/>
        </w:rPr>
      </w:pPr>
    </w:p>
    <w:p w14:paraId="59B8E4CC"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252E3BC1" w14:textId="77777777" w:rsidR="00F51B46" w:rsidRDefault="00F51B46" w:rsidP="00F51B46">
      <w:pPr>
        <w:bidi/>
        <w:jc w:val="both"/>
        <w:rPr>
          <w:rFonts w:cs="David" w:hint="cs"/>
          <w:u w:val="single"/>
          <w:rtl/>
        </w:rPr>
      </w:pPr>
    </w:p>
    <w:p w14:paraId="79B72630" w14:textId="77777777" w:rsidR="00F51B46" w:rsidRPr="00293B8B" w:rsidRDefault="00F51B46" w:rsidP="00F51B46">
      <w:pPr>
        <w:bidi/>
        <w:jc w:val="both"/>
        <w:rPr>
          <w:rFonts w:cs="David" w:hint="cs"/>
          <w:rtl/>
        </w:rPr>
      </w:pPr>
      <w:r>
        <w:rPr>
          <w:rFonts w:cs="David" w:hint="cs"/>
          <w:rtl/>
        </w:rPr>
        <w:tab/>
        <w:t xml:space="preserve">אני רואה את זה. רק חסר שתכתוב האות הראשונה "עי"ן" והאות הראשונה במשפחה "בי"ת" ונתחיל כמו ילדים קטנים. הרי כולם מבינים. גם היושב ראש התייחס רק לנושא הזה. </w:t>
      </w:r>
    </w:p>
    <w:p w14:paraId="0240FFCB" w14:textId="77777777" w:rsidR="00F51B46" w:rsidRDefault="00F51B46" w:rsidP="00F51B46">
      <w:pPr>
        <w:bidi/>
        <w:jc w:val="both"/>
        <w:rPr>
          <w:rFonts w:cs="David" w:hint="cs"/>
          <w:rtl/>
        </w:rPr>
      </w:pPr>
    </w:p>
    <w:p w14:paraId="12A1C812" w14:textId="77777777" w:rsidR="00F51B46" w:rsidRDefault="00F51B46" w:rsidP="00F51B46">
      <w:pPr>
        <w:keepLines/>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63850C4B" w14:textId="77777777" w:rsidR="00F51B46" w:rsidRDefault="00F51B46" w:rsidP="00F51B46">
      <w:pPr>
        <w:keepLines/>
        <w:bidi/>
        <w:jc w:val="both"/>
        <w:rPr>
          <w:rFonts w:cs="David" w:hint="cs"/>
          <w:u w:val="single"/>
          <w:rtl/>
        </w:rPr>
      </w:pPr>
    </w:p>
    <w:p w14:paraId="02357B1B" w14:textId="77777777" w:rsidR="00F51B46" w:rsidRDefault="00F51B46" w:rsidP="00F51B46">
      <w:pPr>
        <w:keepLines/>
        <w:bidi/>
        <w:ind w:firstLine="720"/>
        <w:jc w:val="both"/>
        <w:rPr>
          <w:rFonts w:cs="David" w:hint="cs"/>
          <w:rtl/>
        </w:rPr>
      </w:pPr>
      <w:r>
        <w:rPr>
          <w:rFonts w:cs="David" w:hint="cs"/>
          <w:rtl/>
        </w:rPr>
        <w:t xml:space="preserve">לא רק. לשמחתנו יש רק מקרה אחד כזה עד עכשיו. לשמחתנו יש רק מקרה אחד. </w:t>
      </w:r>
    </w:p>
    <w:p w14:paraId="58C076D3" w14:textId="77777777" w:rsidR="00F51B46" w:rsidRDefault="00F51B46" w:rsidP="00F51B46">
      <w:pPr>
        <w:bidi/>
        <w:jc w:val="both"/>
        <w:rPr>
          <w:rFonts w:cs="David" w:hint="cs"/>
          <w:rtl/>
        </w:rPr>
      </w:pPr>
    </w:p>
    <w:p w14:paraId="6A9B6973" w14:textId="77777777" w:rsidR="00F51B46" w:rsidRDefault="00F51B46" w:rsidP="00F51B46">
      <w:pPr>
        <w:bidi/>
        <w:ind w:firstLine="720"/>
        <w:jc w:val="both"/>
        <w:rPr>
          <w:rFonts w:cs="David" w:hint="cs"/>
          <w:rtl/>
        </w:rPr>
      </w:pPr>
      <w:r>
        <w:rPr>
          <w:rFonts w:cs="David" w:hint="cs"/>
          <w:rtl/>
        </w:rPr>
        <w:t xml:space="preserve">אף אחד לא העלה על דעתו שיכול להיות מקרה כזה לכן עד היום לא היה חוק. מכיוון שיש כבר מקרה כזה, כנראה צריך שיהיה חוק כדי שלא יהיה עוד מקרה כזה. </w:t>
      </w:r>
    </w:p>
    <w:p w14:paraId="672947BA" w14:textId="77777777" w:rsidR="00F51B46" w:rsidRDefault="00F51B46" w:rsidP="00F51B46">
      <w:pPr>
        <w:bidi/>
        <w:jc w:val="both"/>
        <w:rPr>
          <w:rFonts w:cs="David" w:hint="cs"/>
          <w:rtl/>
        </w:rPr>
      </w:pPr>
    </w:p>
    <w:p w14:paraId="35B19A70"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797E9BCB" w14:textId="77777777" w:rsidR="00F51B46" w:rsidRDefault="00F51B46" w:rsidP="00F51B46">
      <w:pPr>
        <w:bidi/>
        <w:jc w:val="both"/>
        <w:rPr>
          <w:rFonts w:cs="David" w:hint="cs"/>
          <w:u w:val="single"/>
          <w:rtl/>
        </w:rPr>
      </w:pPr>
    </w:p>
    <w:p w14:paraId="092BA42D" w14:textId="77777777" w:rsidR="00F51B46" w:rsidRDefault="00F51B46" w:rsidP="00F51B46">
      <w:pPr>
        <w:bidi/>
        <w:ind w:firstLine="720"/>
        <w:jc w:val="both"/>
        <w:rPr>
          <w:rFonts w:cs="David" w:hint="cs"/>
          <w:rtl/>
        </w:rPr>
      </w:pPr>
      <w:r>
        <w:rPr>
          <w:rFonts w:cs="David" w:hint="cs"/>
          <w:rtl/>
        </w:rPr>
        <w:t>אתה חוזר על הדברים שלי. אתה אמרת שבעצם זה המניע, חקיקה אישית לגופו של אדם, שזה פסול.</w:t>
      </w:r>
    </w:p>
    <w:p w14:paraId="6A45F556" w14:textId="77777777" w:rsidR="00F51B46" w:rsidRDefault="00F51B46" w:rsidP="00F51B46">
      <w:pPr>
        <w:bidi/>
        <w:jc w:val="both"/>
        <w:rPr>
          <w:rFonts w:cs="David" w:hint="cs"/>
          <w:rtl/>
        </w:rPr>
      </w:pPr>
    </w:p>
    <w:p w14:paraId="18E1DDC7" w14:textId="77777777" w:rsidR="00F51B46" w:rsidRDefault="00F51B46" w:rsidP="00F51B46">
      <w:pPr>
        <w:bidi/>
        <w:ind w:firstLine="720"/>
        <w:jc w:val="both"/>
        <w:rPr>
          <w:rFonts w:cs="David" w:hint="cs"/>
          <w:rtl/>
        </w:rPr>
      </w:pPr>
      <w:r>
        <w:rPr>
          <w:rFonts w:cs="David" w:hint="cs"/>
          <w:rtl/>
        </w:rPr>
        <w:t>עוד דבר אחר פסול בעניין הזה, שזה העניין של "</w:t>
      </w:r>
      <w:r>
        <w:rPr>
          <w:rFonts w:cs="David"/>
        </w:rPr>
        <w:t>Hard cases make bad laws</w:t>
      </w:r>
      <w:r>
        <w:rPr>
          <w:rFonts w:cs="David" w:hint="cs"/>
          <w:rtl/>
        </w:rPr>
        <w:t xml:space="preserve">". כלומר, יש מקרים שיש כאן התייחסות לא עניינית, לא מאוזנת. אנשים רוצים לנקום באיש וחושבים שבדרך הזאת </w:t>
      </w:r>
      <w:r>
        <w:rPr>
          <w:rFonts w:cs="David"/>
          <w:rtl/>
        </w:rPr>
        <w:t>–</w:t>
      </w:r>
      <w:r>
        <w:rPr>
          <w:rFonts w:cs="David" w:hint="cs"/>
          <w:rtl/>
        </w:rPr>
        <w:t xml:space="preserve"> דרך אגב, החוק הזה לא יפגע בחבר הכנסת עזמי בשארה כהוא זה. הוא מוכן לוותר על העניין של הפנסיה.</w:t>
      </w:r>
    </w:p>
    <w:p w14:paraId="2C05E699" w14:textId="77777777" w:rsidR="00F51B46" w:rsidRDefault="00F51B46" w:rsidP="00F51B46">
      <w:pPr>
        <w:bidi/>
        <w:jc w:val="both"/>
        <w:rPr>
          <w:rFonts w:cs="David" w:hint="cs"/>
          <w:rtl/>
        </w:rPr>
      </w:pPr>
    </w:p>
    <w:p w14:paraId="796C441C"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497DDFC8" w14:textId="77777777" w:rsidR="00F51B46" w:rsidRDefault="00F51B46" w:rsidP="00F51B46">
      <w:pPr>
        <w:bidi/>
        <w:jc w:val="both"/>
        <w:rPr>
          <w:rFonts w:cs="David" w:hint="cs"/>
          <w:u w:val="single"/>
          <w:rtl/>
        </w:rPr>
      </w:pPr>
    </w:p>
    <w:p w14:paraId="7CFECE00" w14:textId="77777777" w:rsidR="00F51B46" w:rsidRDefault="00F51B46" w:rsidP="00F51B46">
      <w:pPr>
        <w:bidi/>
        <w:ind w:firstLine="720"/>
        <w:jc w:val="both"/>
        <w:rPr>
          <w:rFonts w:cs="David" w:hint="cs"/>
          <w:rtl/>
        </w:rPr>
      </w:pPr>
      <w:r>
        <w:rPr>
          <w:rFonts w:cs="David" w:hint="cs"/>
          <w:rtl/>
        </w:rPr>
        <w:t xml:space="preserve">שיוותר. </w:t>
      </w:r>
    </w:p>
    <w:p w14:paraId="5631C7BD" w14:textId="77777777" w:rsidR="00F51B46" w:rsidRDefault="00F51B46" w:rsidP="00F51B46">
      <w:pPr>
        <w:bidi/>
        <w:ind w:firstLine="720"/>
        <w:jc w:val="both"/>
        <w:rPr>
          <w:rFonts w:cs="David" w:hint="cs"/>
          <w:rtl/>
        </w:rPr>
      </w:pPr>
    </w:p>
    <w:p w14:paraId="4EC893AC" w14:textId="77777777" w:rsidR="00F51B46" w:rsidRDefault="00F51B46" w:rsidP="00F51B46">
      <w:pPr>
        <w:bidi/>
        <w:jc w:val="both"/>
        <w:rPr>
          <w:rFonts w:cs="David" w:hint="cs"/>
          <w:u w:val="single"/>
          <w:rtl/>
        </w:rPr>
      </w:pPr>
      <w:r>
        <w:rPr>
          <w:rFonts w:cs="David" w:hint="cs"/>
          <w:u w:val="single"/>
          <w:rtl/>
        </w:rPr>
        <w:t>ג'מאל זחאלקה:</w:t>
      </w:r>
    </w:p>
    <w:p w14:paraId="7FD60A8B" w14:textId="77777777" w:rsidR="00F51B46" w:rsidRDefault="00F51B46" w:rsidP="00F51B46">
      <w:pPr>
        <w:bidi/>
        <w:jc w:val="both"/>
        <w:rPr>
          <w:rFonts w:cs="David" w:hint="cs"/>
          <w:u w:val="single"/>
          <w:rtl/>
        </w:rPr>
      </w:pPr>
    </w:p>
    <w:p w14:paraId="515F6743" w14:textId="77777777" w:rsidR="00F51B46" w:rsidRDefault="00F51B46" w:rsidP="00F51B46">
      <w:pPr>
        <w:bidi/>
        <w:jc w:val="both"/>
        <w:rPr>
          <w:rFonts w:cs="David" w:hint="cs"/>
          <w:rtl/>
        </w:rPr>
      </w:pPr>
      <w:r>
        <w:rPr>
          <w:rFonts w:cs="David" w:hint="cs"/>
          <w:rtl/>
        </w:rPr>
        <w:tab/>
        <w:t xml:space="preserve">הוא יוותר, אין לו בעיה. </w:t>
      </w:r>
    </w:p>
    <w:p w14:paraId="54095D6A" w14:textId="77777777" w:rsidR="00F51B46" w:rsidRDefault="00F51B46" w:rsidP="00F51B46">
      <w:pPr>
        <w:bidi/>
        <w:jc w:val="both"/>
        <w:rPr>
          <w:rFonts w:cs="David" w:hint="cs"/>
          <w:rtl/>
        </w:rPr>
      </w:pPr>
    </w:p>
    <w:p w14:paraId="065190D1"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22D4539" w14:textId="77777777" w:rsidR="00F51B46" w:rsidRPr="003059ED" w:rsidRDefault="00F51B46" w:rsidP="00F51B46">
      <w:pPr>
        <w:bidi/>
        <w:jc w:val="both"/>
        <w:rPr>
          <w:rFonts w:cs="David" w:hint="cs"/>
          <w:rtl/>
        </w:rPr>
      </w:pPr>
    </w:p>
    <w:p w14:paraId="1DC53E07" w14:textId="77777777" w:rsidR="00F51B46" w:rsidRDefault="00F51B46" w:rsidP="00F51B46">
      <w:pPr>
        <w:bidi/>
        <w:ind w:firstLine="720"/>
        <w:jc w:val="both"/>
        <w:rPr>
          <w:rFonts w:cs="David" w:hint="cs"/>
          <w:rtl/>
        </w:rPr>
      </w:pPr>
      <w:r>
        <w:rPr>
          <w:rFonts w:cs="David" w:hint="cs"/>
          <w:rtl/>
        </w:rPr>
        <w:t>בתור מה אתה אומר את זה? בתור דוברו? מה, אתה הדובר שלו? מה זה הוא מוכן לוותר. איך אתה יודע שהוא מוכן לוותר?</w:t>
      </w:r>
    </w:p>
    <w:p w14:paraId="32E94D5D" w14:textId="77777777" w:rsidR="00F51B46" w:rsidRDefault="00F51B46" w:rsidP="00F51B46">
      <w:pPr>
        <w:bidi/>
        <w:jc w:val="both"/>
        <w:rPr>
          <w:rFonts w:cs="David" w:hint="cs"/>
          <w:rtl/>
        </w:rPr>
      </w:pPr>
    </w:p>
    <w:p w14:paraId="3B49C9D1" w14:textId="77777777" w:rsidR="00F51B46" w:rsidRDefault="00F51B46" w:rsidP="00F51B46">
      <w:pPr>
        <w:bidi/>
        <w:jc w:val="both"/>
        <w:rPr>
          <w:rFonts w:cs="David" w:hint="cs"/>
          <w:u w:val="single"/>
          <w:rtl/>
        </w:rPr>
      </w:pPr>
      <w:r>
        <w:rPr>
          <w:rFonts w:cs="David" w:hint="cs"/>
          <w:u w:val="single"/>
          <w:rtl/>
        </w:rPr>
        <w:t>נחמן שי</w:t>
      </w:r>
      <w:r w:rsidRPr="00E36EB4">
        <w:rPr>
          <w:rFonts w:cs="David" w:hint="cs"/>
          <w:u w:val="single"/>
          <w:rtl/>
        </w:rPr>
        <w:t>:</w:t>
      </w:r>
    </w:p>
    <w:p w14:paraId="18D03962" w14:textId="77777777" w:rsidR="00F51B46" w:rsidRDefault="00F51B46" w:rsidP="00F51B46">
      <w:pPr>
        <w:bidi/>
        <w:jc w:val="both"/>
        <w:rPr>
          <w:rFonts w:cs="David" w:hint="cs"/>
          <w:u w:val="single"/>
          <w:rtl/>
        </w:rPr>
      </w:pPr>
    </w:p>
    <w:p w14:paraId="07363202" w14:textId="77777777" w:rsidR="00F51B46" w:rsidRDefault="00F51B46" w:rsidP="00F51B46">
      <w:pPr>
        <w:bidi/>
        <w:ind w:firstLine="720"/>
        <w:jc w:val="both"/>
        <w:rPr>
          <w:rFonts w:cs="David" w:hint="cs"/>
          <w:rtl/>
        </w:rPr>
      </w:pPr>
      <w:r>
        <w:rPr>
          <w:rFonts w:cs="David" w:hint="cs"/>
          <w:rtl/>
        </w:rPr>
        <w:t xml:space="preserve">אולי  נייתר את החוק. </w:t>
      </w:r>
    </w:p>
    <w:p w14:paraId="45291C31" w14:textId="77777777" w:rsidR="00F51B46" w:rsidRDefault="00F51B46" w:rsidP="00F51B46">
      <w:pPr>
        <w:bidi/>
        <w:ind w:firstLine="720"/>
        <w:jc w:val="both"/>
        <w:rPr>
          <w:rFonts w:cs="David" w:hint="cs"/>
          <w:rtl/>
        </w:rPr>
      </w:pPr>
    </w:p>
    <w:p w14:paraId="552B56BF"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7AABBA25" w14:textId="77777777" w:rsidR="00F51B46" w:rsidRDefault="00F51B46" w:rsidP="00F51B46">
      <w:pPr>
        <w:bidi/>
        <w:jc w:val="both"/>
        <w:rPr>
          <w:rFonts w:cs="David" w:hint="cs"/>
          <w:u w:val="single"/>
          <w:rtl/>
        </w:rPr>
      </w:pPr>
    </w:p>
    <w:p w14:paraId="291118B3" w14:textId="77777777" w:rsidR="00F51B46" w:rsidRDefault="00F51B46" w:rsidP="00F51B46">
      <w:pPr>
        <w:bidi/>
        <w:jc w:val="both"/>
        <w:rPr>
          <w:rFonts w:cs="David" w:hint="cs"/>
          <w:rtl/>
        </w:rPr>
      </w:pPr>
      <w:r w:rsidRPr="0025377B">
        <w:rPr>
          <w:rFonts w:cs="David" w:hint="cs"/>
          <w:rtl/>
        </w:rPr>
        <w:tab/>
        <w:t>מה, הוא ייפה את כוחך להופיע פה?</w:t>
      </w:r>
    </w:p>
    <w:p w14:paraId="0FED5D3A" w14:textId="77777777" w:rsidR="00F51B46" w:rsidRPr="0025377B" w:rsidRDefault="00F51B46" w:rsidP="00F51B46">
      <w:pPr>
        <w:bidi/>
        <w:jc w:val="both"/>
        <w:rPr>
          <w:rFonts w:cs="David" w:hint="cs"/>
          <w:rtl/>
        </w:rPr>
      </w:pPr>
    </w:p>
    <w:p w14:paraId="201E3784"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42447455" w14:textId="77777777" w:rsidR="00F51B46" w:rsidRDefault="00F51B46" w:rsidP="00F51B46">
      <w:pPr>
        <w:bidi/>
        <w:jc w:val="both"/>
        <w:rPr>
          <w:rFonts w:cs="David" w:hint="cs"/>
          <w:u w:val="single"/>
          <w:rtl/>
        </w:rPr>
      </w:pPr>
    </w:p>
    <w:p w14:paraId="572FAF41" w14:textId="77777777" w:rsidR="00F51B46" w:rsidRDefault="00F51B46" w:rsidP="00F51B46">
      <w:pPr>
        <w:bidi/>
        <w:ind w:firstLine="720"/>
        <w:jc w:val="both"/>
        <w:rPr>
          <w:rFonts w:cs="David" w:hint="cs"/>
          <w:rtl/>
        </w:rPr>
      </w:pPr>
      <w:r>
        <w:rPr>
          <w:rFonts w:cs="David" w:hint="cs"/>
          <w:rtl/>
        </w:rPr>
        <w:t xml:space="preserve">אני במקרה שוחחתי איתו. הוא שמע שיש חוק כזה </w:t>
      </w:r>
      <w:r>
        <w:rPr>
          <w:rFonts w:cs="David"/>
          <w:rtl/>
        </w:rPr>
        <w:t>–</w:t>
      </w:r>
      <w:r>
        <w:rPr>
          <w:rFonts w:cs="David" w:hint="cs"/>
          <w:rtl/>
        </w:rPr>
        <w:t xml:space="preserve"> אבל אני לא רוצה את החוק הזה.  </w:t>
      </w:r>
    </w:p>
    <w:p w14:paraId="5B632A4D" w14:textId="77777777" w:rsidR="00F51B46" w:rsidRDefault="00F51B46" w:rsidP="00F51B46">
      <w:pPr>
        <w:bidi/>
        <w:jc w:val="both"/>
        <w:rPr>
          <w:rFonts w:cs="David" w:hint="cs"/>
          <w:rtl/>
        </w:rPr>
      </w:pPr>
    </w:p>
    <w:p w14:paraId="065AB613"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6107B22B" w14:textId="77777777" w:rsidR="00F51B46" w:rsidRDefault="00F51B46" w:rsidP="00F51B46">
      <w:pPr>
        <w:bidi/>
        <w:jc w:val="both"/>
        <w:rPr>
          <w:rFonts w:cs="David" w:hint="cs"/>
          <w:u w:val="single"/>
          <w:rtl/>
        </w:rPr>
      </w:pPr>
    </w:p>
    <w:p w14:paraId="7F4B0F75" w14:textId="77777777" w:rsidR="00F51B46" w:rsidRDefault="00F51B46" w:rsidP="00F51B46">
      <w:pPr>
        <w:bidi/>
        <w:ind w:firstLine="720"/>
        <w:jc w:val="both"/>
        <w:rPr>
          <w:rFonts w:cs="David" w:hint="cs"/>
          <w:rtl/>
        </w:rPr>
      </w:pPr>
      <w:r>
        <w:rPr>
          <w:rFonts w:cs="David" w:hint="cs"/>
          <w:rtl/>
        </w:rPr>
        <w:t xml:space="preserve">בוא נסכם, הוא יוותר ואז החוק בכלל לא יהיה פרסונאלי ונוכל להעביר אותו. </w:t>
      </w:r>
    </w:p>
    <w:p w14:paraId="7D9CF4A9" w14:textId="77777777" w:rsidR="00F51B46" w:rsidRDefault="00F51B46" w:rsidP="00F51B46">
      <w:pPr>
        <w:bidi/>
        <w:jc w:val="both"/>
        <w:rPr>
          <w:rFonts w:cs="David" w:hint="cs"/>
          <w:rtl/>
        </w:rPr>
      </w:pPr>
    </w:p>
    <w:p w14:paraId="0962ECA9"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331DCD36" w14:textId="77777777" w:rsidR="00F51B46" w:rsidRDefault="00F51B46" w:rsidP="00F51B46">
      <w:pPr>
        <w:bidi/>
        <w:jc w:val="both"/>
        <w:rPr>
          <w:rFonts w:cs="David" w:hint="cs"/>
          <w:u w:val="single"/>
          <w:rtl/>
        </w:rPr>
      </w:pPr>
    </w:p>
    <w:p w14:paraId="195664D7" w14:textId="77777777" w:rsidR="00F51B46" w:rsidRDefault="00F51B46" w:rsidP="00F51B46">
      <w:pPr>
        <w:bidi/>
        <w:ind w:firstLine="720"/>
        <w:jc w:val="both"/>
        <w:rPr>
          <w:rFonts w:cs="David" w:hint="cs"/>
          <w:rtl/>
        </w:rPr>
      </w:pPr>
      <w:r>
        <w:rPr>
          <w:rFonts w:cs="David" w:hint="cs"/>
          <w:rtl/>
        </w:rPr>
        <w:t>אה, אז אתה רוצה להעביר אותו?</w:t>
      </w:r>
    </w:p>
    <w:p w14:paraId="226745E1" w14:textId="77777777" w:rsidR="00F51B46" w:rsidRDefault="00F51B46" w:rsidP="00F51B46">
      <w:pPr>
        <w:bidi/>
        <w:ind w:firstLine="720"/>
        <w:jc w:val="both"/>
        <w:rPr>
          <w:rFonts w:cs="David" w:hint="cs"/>
          <w:rtl/>
        </w:rPr>
      </w:pPr>
    </w:p>
    <w:p w14:paraId="6EF07DE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B1C38AE" w14:textId="77777777" w:rsidR="00F51B46" w:rsidRDefault="00F51B46" w:rsidP="00F51B46">
      <w:pPr>
        <w:bidi/>
        <w:ind w:firstLine="720"/>
        <w:jc w:val="both"/>
        <w:rPr>
          <w:rFonts w:cs="David" w:hint="cs"/>
          <w:rtl/>
        </w:rPr>
      </w:pPr>
    </w:p>
    <w:p w14:paraId="24B7329F" w14:textId="77777777" w:rsidR="00F51B46" w:rsidRDefault="00F51B46" w:rsidP="00F51B46">
      <w:pPr>
        <w:bidi/>
        <w:ind w:firstLine="720"/>
        <w:jc w:val="both"/>
        <w:rPr>
          <w:rFonts w:cs="David" w:hint="cs"/>
          <w:rtl/>
        </w:rPr>
      </w:pPr>
      <w:r>
        <w:rPr>
          <w:rFonts w:cs="David" w:hint="cs"/>
          <w:rtl/>
        </w:rPr>
        <w:t>מאה אחוז, למה לא?</w:t>
      </w:r>
    </w:p>
    <w:p w14:paraId="231DB536" w14:textId="77777777" w:rsidR="00F51B46" w:rsidRDefault="00F51B46" w:rsidP="00F51B46">
      <w:pPr>
        <w:bidi/>
        <w:jc w:val="both"/>
        <w:rPr>
          <w:rFonts w:cs="David" w:hint="cs"/>
          <w:rtl/>
        </w:rPr>
      </w:pPr>
    </w:p>
    <w:p w14:paraId="45BD9BFA"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1615AAFA" w14:textId="77777777" w:rsidR="00F51B46" w:rsidRDefault="00F51B46" w:rsidP="00F51B46">
      <w:pPr>
        <w:bidi/>
        <w:jc w:val="both"/>
        <w:rPr>
          <w:rFonts w:cs="David" w:hint="cs"/>
          <w:rtl/>
        </w:rPr>
      </w:pPr>
    </w:p>
    <w:p w14:paraId="584CF489" w14:textId="77777777" w:rsidR="00F51B46" w:rsidRDefault="00F51B46" w:rsidP="00F51B46">
      <w:pPr>
        <w:bidi/>
        <w:ind w:firstLine="720"/>
        <w:jc w:val="both"/>
        <w:rPr>
          <w:rFonts w:cs="David" w:hint="cs"/>
          <w:rtl/>
        </w:rPr>
      </w:pPr>
      <w:r>
        <w:rPr>
          <w:rFonts w:cs="David" w:hint="cs"/>
          <w:rtl/>
        </w:rPr>
        <w:t>אה, גם וגם. חשבתי שאתה רוצה לעשות איתי עסקה אחרת.</w:t>
      </w:r>
    </w:p>
    <w:p w14:paraId="1B4E230F" w14:textId="77777777" w:rsidR="00F51B46" w:rsidRDefault="00F51B46" w:rsidP="00F51B46">
      <w:pPr>
        <w:bidi/>
        <w:ind w:firstLine="720"/>
        <w:jc w:val="both"/>
        <w:rPr>
          <w:rFonts w:cs="David" w:hint="cs"/>
          <w:rtl/>
        </w:rPr>
      </w:pPr>
    </w:p>
    <w:p w14:paraId="1FA3B085"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5B7AF63" w14:textId="77777777" w:rsidR="00F51B46" w:rsidRDefault="00F51B46" w:rsidP="00F51B46">
      <w:pPr>
        <w:bidi/>
        <w:jc w:val="both"/>
        <w:rPr>
          <w:rFonts w:cs="David" w:hint="cs"/>
          <w:rtl/>
        </w:rPr>
      </w:pPr>
    </w:p>
    <w:p w14:paraId="52D05755" w14:textId="77777777" w:rsidR="00F51B46" w:rsidRDefault="00F51B46" w:rsidP="00F51B46">
      <w:pPr>
        <w:bidi/>
        <w:jc w:val="both"/>
        <w:rPr>
          <w:rFonts w:cs="David" w:hint="cs"/>
          <w:rtl/>
        </w:rPr>
      </w:pPr>
      <w:r>
        <w:rPr>
          <w:rFonts w:cs="David" w:hint="cs"/>
          <w:rtl/>
        </w:rPr>
        <w:tab/>
        <w:t xml:space="preserve">כי החוק הוא נכון, כי החוק הוא לא פרסונאלי. </w:t>
      </w:r>
    </w:p>
    <w:p w14:paraId="1DB34713" w14:textId="77777777" w:rsidR="00F51B46" w:rsidRDefault="00F51B46" w:rsidP="00F51B46">
      <w:pPr>
        <w:bidi/>
        <w:jc w:val="both"/>
        <w:rPr>
          <w:rFonts w:cs="David" w:hint="cs"/>
          <w:rtl/>
        </w:rPr>
      </w:pPr>
    </w:p>
    <w:p w14:paraId="01BA6CA9"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67E7512E" w14:textId="77777777" w:rsidR="00F51B46" w:rsidRPr="003B3ADA" w:rsidRDefault="00F51B46" w:rsidP="00F51B46">
      <w:pPr>
        <w:bidi/>
        <w:jc w:val="both"/>
        <w:rPr>
          <w:rFonts w:cs="David" w:hint="cs"/>
          <w:b/>
          <w:bCs/>
          <w:u w:val="single"/>
          <w:rtl/>
        </w:rPr>
      </w:pPr>
    </w:p>
    <w:p w14:paraId="30223DFC" w14:textId="77777777" w:rsidR="00F51B46" w:rsidRDefault="00F51B46" w:rsidP="00F51B46">
      <w:pPr>
        <w:bidi/>
        <w:ind w:firstLine="720"/>
        <w:jc w:val="both"/>
        <w:rPr>
          <w:rFonts w:cs="David" w:hint="cs"/>
          <w:rtl/>
        </w:rPr>
      </w:pPr>
      <w:r>
        <w:rPr>
          <w:rFonts w:cs="David" w:hint="cs"/>
          <w:rtl/>
        </w:rPr>
        <w:t>אם תוותר על החוק.</w:t>
      </w:r>
    </w:p>
    <w:p w14:paraId="2CB0C916" w14:textId="77777777" w:rsidR="00F51B46" w:rsidRDefault="00F51B46" w:rsidP="00F51B46">
      <w:pPr>
        <w:bidi/>
        <w:ind w:firstLine="720"/>
        <w:jc w:val="both"/>
        <w:rPr>
          <w:rFonts w:cs="David" w:hint="cs"/>
          <w:rtl/>
        </w:rPr>
      </w:pPr>
    </w:p>
    <w:p w14:paraId="151F10FC"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3DB4BAB" w14:textId="77777777" w:rsidR="00F51B46" w:rsidRDefault="00F51B46" w:rsidP="00F51B46">
      <w:pPr>
        <w:bidi/>
        <w:ind w:firstLine="720"/>
        <w:jc w:val="both"/>
        <w:rPr>
          <w:rFonts w:cs="David" w:hint="cs"/>
          <w:rtl/>
        </w:rPr>
      </w:pPr>
    </w:p>
    <w:p w14:paraId="6EF2BAD5" w14:textId="77777777" w:rsidR="00F51B46" w:rsidRDefault="00F51B46" w:rsidP="00F51B46">
      <w:pPr>
        <w:bidi/>
        <w:ind w:firstLine="720"/>
        <w:jc w:val="both"/>
        <w:rPr>
          <w:rFonts w:cs="David" w:hint="cs"/>
          <w:rtl/>
        </w:rPr>
      </w:pPr>
      <w:r>
        <w:rPr>
          <w:rFonts w:cs="David" w:hint="cs"/>
          <w:rtl/>
        </w:rPr>
        <w:t>למה שאני אוותר על החוק?</w:t>
      </w:r>
    </w:p>
    <w:p w14:paraId="70F663CE" w14:textId="77777777" w:rsidR="00F51B46" w:rsidRDefault="00F51B46" w:rsidP="00F51B46">
      <w:pPr>
        <w:bidi/>
        <w:ind w:firstLine="720"/>
        <w:jc w:val="both"/>
        <w:rPr>
          <w:rFonts w:cs="David" w:hint="cs"/>
          <w:rtl/>
        </w:rPr>
      </w:pPr>
    </w:p>
    <w:p w14:paraId="375FBB5D"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6EA3BD6B" w14:textId="77777777" w:rsidR="00F51B46" w:rsidRDefault="00F51B46" w:rsidP="00F51B46">
      <w:pPr>
        <w:bidi/>
        <w:ind w:firstLine="720"/>
        <w:jc w:val="both"/>
        <w:rPr>
          <w:rFonts w:cs="David" w:hint="cs"/>
          <w:rtl/>
        </w:rPr>
      </w:pPr>
    </w:p>
    <w:p w14:paraId="1AA69B86" w14:textId="77777777" w:rsidR="00F51B46" w:rsidRDefault="00F51B46" w:rsidP="00F51B46">
      <w:pPr>
        <w:bidi/>
        <w:ind w:firstLine="720"/>
        <w:jc w:val="both"/>
        <w:rPr>
          <w:rFonts w:cs="David" w:hint="cs"/>
          <w:rtl/>
        </w:rPr>
      </w:pPr>
      <w:r>
        <w:rPr>
          <w:rFonts w:cs="David" w:hint="cs"/>
          <w:rtl/>
        </w:rPr>
        <w:t xml:space="preserve">אתה רוצה לדעת? אם תוותר על החוק, יש על מה לדבר. </w:t>
      </w:r>
    </w:p>
    <w:p w14:paraId="04A91BA8" w14:textId="77777777" w:rsidR="00F51B46" w:rsidRDefault="00F51B46" w:rsidP="00F51B46">
      <w:pPr>
        <w:bidi/>
        <w:jc w:val="both"/>
        <w:rPr>
          <w:rFonts w:cs="David" w:hint="cs"/>
          <w:rtl/>
        </w:rPr>
      </w:pPr>
    </w:p>
    <w:p w14:paraId="6696A371"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3C0914B8" w14:textId="77777777" w:rsidR="00F51B46" w:rsidRDefault="00F51B46" w:rsidP="00F51B46">
      <w:pPr>
        <w:bidi/>
        <w:jc w:val="both"/>
        <w:rPr>
          <w:rFonts w:cs="David" w:hint="cs"/>
          <w:u w:val="single"/>
          <w:rtl/>
        </w:rPr>
      </w:pPr>
    </w:p>
    <w:p w14:paraId="436CBB8C" w14:textId="77777777" w:rsidR="00F51B46" w:rsidRDefault="00F51B46" w:rsidP="00F51B46">
      <w:pPr>
        <w:bidi/>
        <w:ind w:firstLine="720"/>
        <w:jc w:val="both"/>
        <w:rPr>
          <w:rFonts w:cs="David" w:hint="cs"/>
          <w:rtl/>
        </w:rPr>
      </w:pPr>
      <w:r>
        <w:rPr>
          <w:rFonts w:cs="David" w:hint="cs"/>
          <w:rtl/>
        </w:rPr>
        <w:t xml:space="preserve">אתה יכול להגיד לעזמי שאנחנו לא ננהל איתו משא ומתן על שום דבר. </w:t>
      </w:r>
    </w:p>
    <w:p w14:paraId="3D63C87F" w14:textId="77777777" w:rsidR="00F51B46" w:rsidRDefault="00F51B46" w:rsidP="00F51B46">
      <w:pPr>
        <w:bidi/>
        <w:ind w:firstLine="720"/>
        <w:jc w:val="both"/>
        <w:rPr>
          <w:rFonts w:cs="David" w:hint="cs"/>
          <w:rtl/>
        </w:rPr>
      </w:pPr>
    </w:p>
    <w:p w14:paraId="380F736C"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3CBD46B" w14:textId="77777777" w:rsidR="00F51B46" w:rsidRDefault="00F51B46" w:rsidP="00F51B46">
      <w:pPr>
        <w:bidi/>
        <w:ind w:firstLine="720"/>
        <w:jc w:val="both"/>
        <w:rPr>
          <w:rFonts w:cs="David" w:hint="cs"/>
          <w:rtl/>
        </w:rPr>
      </w:pPr>
    </w:p>
    <w:p w14:paraId="7DA0F312" w14:textId="77777777" w:rsidR="00F51B46" w:rsidRDefault="00F51B46" w:rsidP="00F51B46">
      <w:pPr>
        <w:bidi/>
        <w:ind w:firstLine="720"/>
        <w:jc w:val="both"/>
        <w:rPr>
          <w:rFonts w:cs="David" w:hint="cs"/>
          <w:rtl/>
        </w:rPr>
      </w:pPr>
      <w:r>
        <w:rPr>
          <w:rFonts w:cs="David" w:hint="cs"/>
          <w:rtl/>
        </w:rPr>
        <w:t xml:space="preserve">שיבוא הנה ויתייצב במשטרה. </w:t>
      </w:r>
    </w:p>
    <w:p w14:paraId="2299F074" w14:textId="77777777" w:rsidR="00F51B46" w:rsidRDefault="00F51B46" w:rsidP="00F51B46">
      <w:pPr>
        <w:bidi/>
        <w:ind w:firstLine="720"/>
        <w:jc w:val="both"/>
        <w:rPr>
          <w:rFonts w:cs="David" w:hint="cs"/>
          <w:rtl/>
        </w:rPr>
      </w:pPr>
    </w:p>
    <w:p w14:paraId="06AA4FCF" w14:textId="77777777" w:rsidR="00F51B46" w:rsidRDefault="00F51B46" w:rsidP="00F51B46">
      <w:pPr>
        <w:bidi/>
        <w:jc w:val="both"/>
        <w:rPr>
          <w:rFonts w:cs="David" w:hint="cs"/>
          <w:u w:val="single"/>
          <w:rtl/>
        </w:rPr>
      </w:pPr>
      <w:r>
        <w:rPr>
          <w:rFonts w:cs="David" w:hint="cs"/>
          <w:u w:val="single"/>
          <w:rtl/>
        </w:rPr>
        <w:t>ישראל חסון:</w:t>
      </w:r>
    </w:p>
    <w:p w14:paraId="4EC47E7B" w14:textId="77777777" w:rsidR="00F51B46" w:rsidRDefault="00F51B46" w:rsidP="00F51B46">
      <w:pPr>
        <w:bidi/>
        <w:jc w:val="both"/>
        <w:rPr>
          <w:rFonts w:cs="David" w:hint="cs"/>
          <w:u w:val="single"/>
          <w:rtl/>
        </w:rPr>
      </w:pPr>
    </w:p>
    <w:p w14:paraId="63351D0F" w14:textId="77777777" w:rsidR="00F51B46" w:rsidRDefault="00F51B46" w:rsidP="00F51B46">
      <w:pPr>
        <w:bidi/>
        <w:jc w:val="both"/>
        <w:rPr>
          <w:rFonts w:cs="David" w:hint="cs"/>
          <w:rtl/>
        </w:rPr>
      </w:pPr>
      <w:r>
        <w:rPr>
          <w:rFonts w:cs="David" w:hint="cs"/>
          <w:rtl/>
        </w:rPr>
        <w:tab/>
        <w:t>שיבוא ונדבר איתו.</w:t>
      </w:r>
    </w:p>
    <w:p w14:paraId="07A8A344" w14:textId="77777777" w:rsidR="00F51B46" w:rsidRDefault="00F51B46" w:rsidP="00F51B46">
      <w:pPr>
        <w:bidi/>
        <w:jc w:val="both"/>
        <w:rPr>
          <w:rFonts w:cs="David" w:hint="cs"/>
          <w:rtl/>
        </w:rPr>
      </w:pPr>
    </w:p>
    <w:p w14:paraId="6B8C20DF"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79D5FB8D" w14:textId="77777777" w:rsidR="00F51B46" w:rsidRDefault="00F51B46" w:rsidP="00F51B46">
      <w:pPr>
        <w:bidi/>
        <w:jc w:val="both"/>
        <w:rPr>
          <w:rFonts w:cs="David" w:hint="cs"/>
          <w:u w:val="single"/>
          <w:rtl/>
        </w:rPr>
      </w:pPr>
    </w:p>
    <w:p w14:paraId="212049D5" w14:textId="77777777" w:rsidR="00F51B46" w:rsidRDefault="00F51B46" w:rsidP="00F51B46">
      <w:pPr>
        <w:bidi/>
        <w:ind w:firstLine="720"/>
        <w:jc w:val="both"/>
        <w:rPr>
          <w:rFonts w:cs="David" w:hint="cs"/>
          <w:rtl/>
        </w:rPr>
      </w:pPr>
      <w:r>
        <w:rPr>
          <w:rFonts w:cs="David" w:hint="cs"/>
          <w:rtl/>
        </w:rPr>
        <w:t xml:space="preserve">הדבר האחרון. יש נטייה לאחרונה ויש פעלתנות יתר של ועדת הכנסת להפוך למן גוף שיפוטי. היא החליטה על שלילת זכויותיה באווירה של עליהום. קשה להגיד עידנא דריתחא, זה היה כמעט בית משוגעים. באווירה של בית משוגעים החליטו לשלול זכויותיה של חברת הכנסת חנין זועבי כשמר לוין הוא השופט והוא המוציא לפועל. </w:t>
      </w:r>
    </w:p>
    <w:p w14:paraId="6EBD42B9" w14:textId="77777777" w:rsidR="00F51B46" w:rsidRDefault="00F51B46" w:rsidP="00F51B46">
      <w:pPr>
        <w:bidi/>
        <w:ind w:firstLine="720"/>
        <w:jc w:val="both"/>
        <w:rPr>
          <w:rFonts w:cs="David" w:hint="cs"/>
          <w:rtl/>
        </w:rPr>
      </w:pPr>
    </w:p>
    <w:p w14:paraId="6DB5A4F2" w14:textId="77777777" w:rsidR="00F51B46" w:rsidRDefault="00F51B46" w:rsidP="00F51B46">
      <w:pPr>
        <w:bidi/>
        <w:ind w:firstLine="720"/>
        <w:jc w:val="both"/>
        <w:rPr>
          <w:rFonts w:cs="David" w:hint="cs"/>
          <w:rtl/>
        </w:rPr>
      </w:pPr>
      <w:r>
        <w:rPr>
          <w:rFonts w:cs="David" w:hint="cs"/>
          <w:rtl/>
        </w:rPr>
        <w:t xml:space="preserve">גם כאן רוצים לתת לוועדת הכנסת עוד סמכויות  ועוד סמכויות שיפוטיות. בסופו של דבר זה דבר פסול כי יושבים כאן פוליטיקאים, תאבי נקם ופרסומת שרוצים לזכות בפופולאריות זולה ברחוב הישראלי על-ידי הסתה נגד הציבור הערבי. ועדת הכנסת הופכת לוועדה מסוכנת. אני לא סומך עליה, אין לי שום ביטחון בה. במיוחד כשאני רואה את הפרסונות שמדברות ובאיזו אווירה מתקבלות בה ההחלטות. </w:t>
      </w:r>
    </w:p>
    <w:p w14:paraId="6C85CDEC" w14:textId="77777777" w:rsidR="00F51B46" w:rsidRDefault="00F51B46" w:rsidP="00F51B46">
      <w:pPr>
        <w:bidi/>
        <w:ind w:firstLine="720"/>
        <w:jc w:val="both"/>
        <w:rPr>
          <w:rFonts w:cs="David" w:hint="cs"/>
          <w:rtl/>
        </w:rPr>
      </w:pPr>
    </w:p>
    <w:p w14:paraId="6439DA3B" w14:textId="77777777" w:rsidR="00F51B46" w:rsidRDefault="00F51B46" w:rsidP="00F51B46">
      <w:pPr>
        <w:bidi/>
        <w:ind w:firstLine="720"/>
        <w:jc w:val="both"/>
        <w:rPr>
          <w:rFonts w:cs="David" w:hint="cs"/>
          <w:rtl/>
        </w:rPr>
      </w:pPr>
      <w:r>
        <w:rPr>
          <w:rFonts w:cs="David" w:hint="cs"/>
          <w:rtl/>
        </w:rPr>
        <w:t xml:space="preserve">זאת ועדה פוליטית - - - </w:t>
      </w:r>
    </w:p>
    <w:p w14:paraId="1A76013F" w14:textId="77777777" w:rsidR="00F51B46" w:rsidRDefault="00F51B46" w:rsidP="00F51B46">
      <w:pPr>
        <w:bidi/>
        <w:ind w:firstLine="720"/>
        <w:jc w:val="both"/>
        <w:rPr>
          <w:rFonts w:cs="David" w:hint="cs"/>
          <w:rtl/>
        </w:rPr>
      </w:pPr>
    </w:p>
    <w:p w14:paraId="3C1A925F"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626E2119" w14:textId="77777777" w:rsidR="00F51B46" w:rsidRDefault="00F51B46" w:rsidP="00F51B46">
      <w:pPr>
        <w:bidi/>
        <w:jc w:val="both"/>
        <w:rPr>
          <w:rFonts w:cs="David" w:hint="cs"/>
          <w:u w:val="single"/>
          <w:rtl/>
        </w:rPr>
      </w:pPr>
    </w:p>
    <w:p w14:paraId="35F8AD13" w14:textId="77777777" w:rsidR="00F51B46" w:rsidRDefault="00F51B46" w:rsidP="00F51B46">
      <w:pPr>
        <w:bidi/>
        <w:ind w:firstLine="720"/>
        <w:jc w:val="both"/>
        <w:rPr>
          <w:rFonts w:cs="David" w:hint="cs"/>
          <w:rtl/>
        </w:rPr>
      </w:pPr>
      <w:r>
        <w:rPr>
          <w:rFonts w:cs="David" w:hint="cs"/>
          <w:rtl/>
        </w:rPr>
        <w:t xml:space="preserve">עליך אתה סומך? ממש עצוב לי שאתה נדרש להגן על מן חוק כזה. </w:t>
      </w:r>
    </w:p>
    <w:p w14:paraId="20148872" w14:textId="77777777" w:rsidR="00F51B46" w:rsidRDefault="00F51B46" w:rsidP="00F51B46">
      <w:pPr>
        <w:bidi/>
        <w:jc w:val="both"/>
        <w:rPr>
          <w:rFonts w:cs="David" w:hint="cs"/>
          <w:rtl/>
        </w:rPr>
      </w:pPr>
    </w:p>
    <w:p w14:paraId="4EC34F63"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35C957DE" w14:textId="77777777" w:rsidR="00F51B46" w:rsidRDefault="00F51B46" w:rsidP="00F51B46">
      <w:pPr>
        <w:bidi/>
        <w:jc w:val="both"/>
        <w:rPr>
          <w:rFonts w:cs="David" w:hint="cs"/>
          <w:u w:val="single"/>
          <w:rtl/>
        </w:rPr>
      </w:pPr>
    </w:p>
    <w:p w14:paraId="083C9D65" w14:textId="77777777" w:rsidR="00F51B46" w:rsidRDefault="00F51B46" w:rsidP="00F51B46">
      <w:pPr>
        <w:bidi/>
        <w:ind w:firstLine="720"/>
        <w:jc w:val="both"/>
        <w:rPr>
          <w:rFonts w:cs="David" w:hint="cs"/>
          <w:rtl/>
        </w:rPr>
      </w:pPr>
      <w:r>
        <w:rPr>
          <w:rFonts w:cs="David" w:hint="cs"/>
          <w:rtl/>
        </w:rPr>
        <w:t xml:space="preserve">אני מתנגד לחוק הזה באופן עקרוני. אמרתי לך, זה כבר לא עניין הפנסיה של חבר הכנסת בשארה. </w:t>
      </w:r>
    </w:p>
    <w:p w14:paraId="186ED295" w14:textId="77777777" w:rsidR="00F51B46" w:rsidRDefault="00F51B46" w:rsidP="00F51B46">
      <w:pPr>
        <w:bidi/>
        <w:jc w:val="both"/>
        <w:rPr>
          <w:rFonts w:cs="David" w:hint="cs"/>
          <w:rtl/>
        </w:rPr>
      </w:pPr>
    </w:p>
    <w:p w14:paraId="6E915C04"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59840701" w14:textId="77777777" w:rsidR="00F51B46" w:rsidRDefault="00F51B46" w:rsidP="00F51B46">
      <w:pPr>
        <w:bidi/>
        <w:jc w:val="both"/>
        <w:rPr>
          <w:rFonts w:cs="David" w:hint="cs"/>
          <w:u w:val="single"/>
          <w:rtl/>
        </w:rPr>
      </w:pPr>
    </w:p>
    <w:p w14:paraId="390D8D73" w14:textId="77777777" w:rsidR="00F51B46" w:rsidRDefault="00F51B46" w:rsidP="00F51B46">
      <w:pPr>
        <w:bidi/>
        <w:ind w:firstLine="720"/>
        <w:jc w:val="both"/>
        <w:rPr>
          <w:rFonts w:cs="David" w:hint="cs"/>
          <w:rtl/>
        </w:rPr>
      </w:pPr>
      <w:r>
        <w:rPr>
          <w:rFonts w:cs="David" w:hint="cs"/>
          <w:rtl/>
        </w:rPr>
        <w:t xml:space="preserve">אני מקווה שזאת לא הפנסיה של חבר הכנסת זחאלקה לכשתגיע לך פנסיה. </w:t>
      </w:r>
    </w:p>
    <w:p w14:paraId="57F857AE" w14:textId="77777777" w:rsidR="00F51B46" w:rsidRDefault="00F51B46" w:rsidP="00F51B46">
      <w:pPr>
        <w:keepLines/>
        <w:bidi/>
        <w:ind w:firstLine="720"/>
        <w:jc w:val="both"/>
        <w:rPr>
          <w:rFonts w:cs="David" w:hint="cs"/>
          <w:rtl/>
        </w:rPr>
      </w:pPr>
    </w:p>
    <w:p w14:paraId="6D48A56B" w14:textId="77777777" w:rsidR="00F51B46" w:rsidRDefault="00F51B46" w:rsidP="00F51B46">
      <w:pPr>
        <w:keepLines/>
        <w:bidi/>
        <w:jc w:val="both"/>
        <w:rPr>
          <w:rFonts w:cs="David" w:hint="cs"/>
          <w:u w:val="single"/>
          <w:rtl/>
        </w:rPr>
      </w:pPr>
      <w:r>
        <w:rPr>
          <w:rFonts w:cs="David" w:hint="cs"/>
          <w:u w:val="single"/>
          <w:rtl/>
        </w:rPr>
        <w:t>ג'מאל זחאלקה</w:t>
      </w:r>
      <w:r w:rsidRPr="00E36EB4">
        <w:rPr>
          <w:rFonts w:cs="David" w:hint="cs"/>
          <w:u w:val="single"/>
          <w:rtl/>
        </w:rPr>
        <w:t>:</w:t>
      </w:r>
    </w:p>
    <w:p w14:paraId="16FEF9B4" w14:textId="77777777" w:rsidR="00F51B46" w:rsidRDefault="00F51B46" w:rsidP="00F51B46">
      <w:pPr>
        <w:keepLines/>
        <w:bidi/>
        <w:jc w:val="both"/>
        <w:rPr>
          <w:rFonts w:cs="David" w:hint="cs"/>
          <w:u w:val="single"/>
          <w:rtl/>
        </w:rPr>
      </w:pPr>
    </w:p>
    <w:p w14:paraId="4EBE1D5F" w14:textId="77777777" w:rsidR="00F51B46" w:rsidRDefault="00F51B46" w:rsidP="00F51B46">
      <w:pPr>
        <w:keepLines/>
        <w:bidi/>
        <w:jc w:val="both"/>
        <w:rPr>
          <w:rFonts w:cs="David" w:hint="cs"/>
          <w:rtl/>
        </w:rPr>
      </w:pPr>
      <w:r>
        <w:rPr>
          <w:rFonts w:cs="David" w:hint="cs"/>
          <w:rtl/>
        </w:rPr>
        <w:tab/>
        <w:t xml:space="preserve">אם אתה רומז - - - </w:t>
      </w:r>
    </w:p>
    <w:p w14:paraId="6E799B14" w14:textId="77777777" w:rsidR="00F51B46" w:rsidRPr="00016803" w:rsidRDefault="00F51B46" w:rsidP="00F51B46">
      <w:pPr>
        <w:bidi/>
        <w:jc w:val="both"/>
        <w:rPr>
          <w:rFonts w:cs="David" w:hint="cs"/>
          <w:rtl/>
        </w:rPr>
      </w:pPr>
    </w:p>
    <w:p w14:paraId="4A3F38BD"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767088D8" w14:textId="77777777" w:rsidR="00F51B46" w:rsidRDefault="00F51B46" w:rsidP="00F51B46">
      <w:pPr>
        <w:bidi/>
        <w:jc w:val="both"/>
        <w:rPr>
          <w:rFonts w:cs="David" w:hint="cs"/>
          <w:u w:val="single"/>
          <w:rtl/>
        </w:rPr>
      </w:pPr>
    </w:p>
    <w:p w14:paraId="563EACAB" w14:textId="77777777" w:rsidR="00F51B46" w:rsidRDefault="00F51B46" w:rsidP="00F51B46">
      <w:pPr>
        <w:bidi/>
        <w:ind w:firstLine="720"/>
        <w:jc w:val="both"/>
        <w:rPr>
          <w:rFonts w:cs="David" w:hint="cs"/>
          <w:rtl/>
        </w:rPr>
      </w:pPr>
      <w:r>
        <w:rPr>
          <w:rFonts w:cs="David" w:hint="cs"/>
          <w:rtl/>
        </w:rPr>
        <w:t xml:space="preserve">אני מקווה. אני לא רומז, אמרתי שאני מקווה. אם אתה בקשר כל-כך הדוק עם הבוגד הזה - - </w:t>
      </w:r>
    </w:p>
    <w:p w14:paraId="3D731308" w14:textId="77777777" w:rsidR="00F51B46" w:rsidRDefault="00F51B46" w:rsidP="00F51B46">
      <w:pPr>
        <w:bidi/>
        <w:ind w:firstLine="720"/>
        <w:jc w:val="both"/>
        <w:rPr>
          <w:rFonts w:cs="David" w:hint="cs"/>
          <w:rtl/>
        </w:rPr>
      </w:pPr>
    </w:p>
    <w:p w14:paraId="02ADFDDD"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67F0C699" w14:textId="77777777" w:rsidR="00F51B46" w:rsidRDefault="00F51B46" w:rsidP="00F51B46">
      <w:pPr>
        <w:bidi/>
        <w:jc w:val="both"/>
        <w:rPr>
          <w:rFonts w:cs="David" w:hint="cs"/>
          <w:u w:val="single"/>
          <w:rtl/>
        </w:rPr>
      </w:pPr>
    </w:p>
    <w:p w14:paraId="1AFFC815" w14:textId="77777777" w:rsidR="00F51B46" w:rsidRDefault="00F51B46" w:rsidP="00F51B46">
      <w:pPr>
        <w:bidi/>
        <w:jc w:val="both"/>
        <w:rPr>
          <w:rFonts w:cs="David" w:hint="cs"/>
          <w:rtl/>
        </w:rPr>
      </w:pPr>
      <w:r>
        <w:rPr>
          <w:rFonts w:cs="David" w:hint="cs"/>
          <w:rtl/>
        </w:rPr>
        <w:tab/>
        <w:t xml:space="preserve">אני מקווה שלא תאנוס ילדה בדרך. </w:t>
      </w:r>
    </w:p>
    <w:p w14:paraId="61AB98B5" w14:textId="77777777" w:rsidR="00F51B46" w:rsidRDefault="00F51B46" w:rsidP="00F51B46">
      <w:pPr>
        <w:bidi/>
        <w:jc w:val="both"/>
        <w:rPr>
          <w:rFonts w:cs="David" w:hint="cs"/>
          <w:rtl/>
        </w:rPr>
      </w:pPr>
    </w:p>
    <w:p w14:paraId="0F0E31B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E9725A2" w14:textId="77777777" w:rsidR="00F51B46" w:rsidRDefault="00F51B46" w:rsidP="00F51B46">
      <w:pPr>
        <w:bidi/>
        <w:ind w:left="720"/>
        <w:jc w:val="both"/>
        <w:rPr>
          <w:rFonts w:cs="David" w:hint="cs"/>
          <w:rtl/>
        </w:rPr>
      </w:pPr>
    </w:p>
    <w:p w14:paraId="778B88FF" w14:textId="77777777" w:rsidR="00F51B46" w:rsidRDefault="00F51B46" w:rsidP="00F51B46">
      <w:pPr>
        <w:bidi/>
        <w:ind w:left="720"/>
        <w:jc w:val="both"/>
        <w:rPr>
          <w:rFonts w:cs="David" w:hint="cs"/>
          <w:rtl/>
        </w:rPr>
      </w:pPr>
      <w:r>
        <w:rPr>
          <w:rFonts w:cs="David" w:hint="cs"/>
          <w:rtl/>
        </w:rPr>
        <w:t xml:space="preserve">- - שדרוש לחקירה ומייצג אותו - - - </w:t>
      </w:r>
    </w:p>
    <w:p w14:paraId="3F1393FA" w14:textId="77777777" w:rsidR="00F51B46" w:rsidRDefault="00F51B46" w:rsidP="00F51B46">
      <w:pPr>
        <w:bidi/>
        <w:jc w:val="both"/>
        <w:rPr>
          <w:rFonts w:cs="David" w:hint="cs"/>
          <w:rtl/>
        </w:rPr>
      </w:pPr>
    </w:p>
    <w:p w14:paraId="6D20A2AD" w14:textId="77777777" w:rsidR="00F51B46" w:rsidRDefault="00F51B46" w:rsidP="00F51B46">
      <w:pPr>
        <w:bidi/>
        <w:jc w:val="both"/>
        <w:rPr>
          <w:rFonts w:cs="David" w:hint="cs"/>
          <w:u w:val="single"/>
          <w:rtl/>
        </w:rPr>
      </w:pPr>
      <w:r>
        <w:rPr>
          <w:rFonts w:cs="David" w:hint="cs"/>
          <w:u w:val="single"/>
          <w:rtl/>
        </w:rPr>
        <w:t>ג'מאל זחאלקה:</w:t>
      </w:r>
    </w:p>
    <w:p w14:paraId="180DC448" w14:textId="77777777" w:rsidR="00F51B46" w:rsidRDefault="00F51B46" w:rsidP="00F51B46">
      <w:pPr>
        <w:bidi/>
        <w:jc w:val="both"/>
        <w:rPr>
          <w:rFonts w:cs="David" w:hint="cs"/>
          <w:u w:val="single"/>
          <w:rtl/>
        </w:rPr>
      </w:pPr>
    </w:p>
    <w:p w14:paraId="632FB454" w14:textId="77777777" w:rsidR="00F51B46" w:rsidRDefault="00F51B46" w:rsidP="00F51B46">
      <w:pPr>
        <w:bidi/>
        <w:jc w:val="both"/>
        <w:rPr>
          <w:rFonts w:cs="David" w:hint="cs"/>
          <w:rtl/>
        </w:rPr>
      </w:pPr>
      <w:r>
        <w:rPr>
          <w:rFonts w:cs="David" w:hint="cs"/>
          <w:rtl/>
        </w:rPr>
        <w:tab/>
        <w:t xml:space="preserve">אני מקווה שלא תיכנס לבית ספר ותאנוס ילדה. </w:t>
      </w:r>
    </w:p>
    <w:p w14:paraId="3825E0DE" w14:textId="77777777" w:rsidR="00F51B46" w:rsidRDefault="00F51B46" w:rsidP="00F51B46">
      <w:pPr>
        <w:bidi/>
        <w:jc w:val="both"/>
        <w:rPr>
          <w:rFonts w:cs="David" w:hint="cs"/>
          <w:rtl/>
        </w:rPr>
      </w:pPr>
    </w:p>
    <w:p w14:paraId="20308323"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0238B11" w14:textId="77777777" w:rsidR="00F51B46" w:rsidRDefault="00F51B46" w:rsidP="00F51B46">
      <w:pPr>
        <w:bidi/>
        <w:jc w:val="both"/>
        <w:rPr>
          <w:rFonts w:cs="David" w:hint="cs"/>
          <w:rtl/>
        </w:rPr>
      </w:pPr>
    </w:p>
    <w:p w14:paraId="6E9ACB3D" w14:textId="77777777" w:rsidR="00F51B46" w:rsidRDefault="00F51B46" w:rsidP="00F51B46">
      <w:pPr>
        <w:bidi/>
        <w:jc w:val="both"/>
        <w:rPr>
          <w:rFonts w:cs="David" w:hint="cs"/>
          <w:rtl/>
        </w:rPr>
      </w:pPr>
      <w:r>
        <w:rPr>
          <w:rFonts w:cs="David" w:hint="cs"/>
          <w:rtl/>
        </w:rPr>
        <w:tab/>
        <w:t xml:space="preserve">בחוצפה שאין כדוגמתה תייצג אותו - - </w:t>
      </w:r>
    </w:p>
    <w:p w14:paraId="4373C89D" w14:textId="77777777" w:rsidR="00F51B46" w:rsidRDefault="00F51B46" w:rsidP="00F51B46">
      <w:pPr>
        <w:bidi/>
        <w:jc w:val="both"/>
        <w:rPr>
          <w:rFonts w:cs="David" w:hint="cs"/>
          <w:rtl/>
        </w:rPr>
      </w:pPr>
    </w:p>
    <w:p w14:paraId="4BE41503"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0806F61A" w14:textId="77777777" w:rsidR="00F51B46" w:rsidRDefault="00F51B46" w:rsidP="00F51B46">
      <w:pPr>
        <w:bidi/>
        <w:jc w:val="both"/>
        <w:rPr>
          <w:rFonts w:cs="David" w:hint="cs"/>
          <w:rtl/>
        </w:rPr>
      </w:pPr>
    </w:p>
    <w:p w14:paraId="0E1BE70A" w14:textId="77777777" w:rsidR="00F51B46" w:rsidRDefault="00F51B46" w:rsidP="00F51B46">
      <w:pPr>
        <w:bidi/>
        <w:jc w:val="both"/>
        <w:rPr>
          <w:rFonts w:cs="David" w:hint="cs"/>
          <w:rtl/>
        </w:rPr>
      </w:pPr>
      <w:r>
        <w:rPr>
          <w:rFonts w:cs="David" w:hint="cs"/>
          <w:rtl/>
        </w:rPr>
        <w:tab/>
        <w:t>אני מקווה שלא תגנוב כסף. אני מקווה שלא תישפט על פשעים כנגד האנושות.</w:t>
      </w:r>
    </w:p>
    <w:p w14:paraId="5F7B28D2" w14:textId="77777777" w:rsidR="00F51B46" w:rsidRDefault="00F51B46" w:rsidP="00F51B46">
      <w:pPr>
        <w:bidi/>
        <w:jc w:val="both"/>
        <w:rPr>
          <w:rFonts w:cs="David" w:hint="cs"/>
          <w:rtl/>
        </w:rPr>
      </w:pPr>
    </w:p>
    <w:p w14:paraId="12D9F75A"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EF30339" w14:textId="77777777" w:rsidR="00F51B46" w:rsidRDefault="00F51B46" w:rsidP="00F51B46">
      <w:pPr>
        <w:bidi/>
        <w:jc w:val="both"/>
        <w:rPr>
          <w:rFonts w:cs="David" w:hint="cs"/>
          <w:rtl/>
        </w:rPr>
      </w:pPr>
    </w:p>
    <w:p w14:paraId="5BCF7F24" w14:textId="77777777" w:rsidR="00F51B46" w:rsidRDefault="00F51B46" w:rsidP="00F51B46">
      <w:pPr>
        <w:bidi/>
        <w:jc w:val="both"/>
        <w:rPr>
          <w:rFonts w:cs="David" w:hint="cs"/>
          <w:rtl/>
        </w:rPr>
      </w:pPr>
      <w:r>
        <w:rPr>
          <w:rFonts w:cs="David" w:hint="cs"/>
          <w:rtl/>
        </w:rPr>
        <w:tab/>
        <w:t>שאתה תייצג אותו כאן זאת חוצפה שאין כדוגמתה, לייצג את הבוגד שלא מגיע הנה בכלל, אז יש לי סיבות לחשוש.</w:t>
      </w:r>
    </w:p>
    <w:p w14:paraId="424D7553" w14:textId="77777777" w:rsidR="00F51B46" w:rsidRDefault="00F51B46" w:rsidP="00F51B46">
      <w:pPr>
        <w:bidi/>
        <w:jc w:val="both"/>
        <w:rPr>
          <w:rFonts w:cs="David" w:hint="cs"/>
          <w:rtl/>
        </w:rPr>
      </w:pPr>
    </w:p>
    <w:p w14:paraId="309AC48C"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3C730F11" w14:textId="77777777" w:rsidR="00F51B46" w:rsidRPr="00016803" w:rsidRDefault="00F51B46" w:rsidP="00F51B46">
      <w:pPr>
        <w:bidi/>
        <w:jc w:val="both"/>
        <w:rPr>
          <w:rFonts w:cs="David" w:hint="cs"/>
          <w:rtl/>
        </w:rPr>
      </w:pPr>
    </w:p>
    <w:p w14:paraId="2515E1B5" w14:textId="77777777" w:rsidR="00F51B46" w:rsidRDefault="00F51B46" w:rsidP="00F51B46">
      <w:pPr>
        <w:bidi/>
        <w:ind w:firstLine="720"/>
        <w:jc w:val="both"/>
        <w:rPr>
          <w:rFonts w:cs="David" w:hint="cs"/>
          <w:rtl/>
        </w:rPr>
      </w:pPr>
      <w:r>
        <w:rPr>
          <w:rFonts w:cs="David" w:hint="cs"/>
          <w:rtl/>
        </w:rPr>
        <w:t>אני לא פגעתי בזבוב בחיים שלי. יושבים כאן סביב השולחן אנשים שהרגו ילדים.</w:t>
      </w:r>
    </w:p>
    <w:p w14:paraId="5380B11F" w14:textId="77777777" w:rsidR="00F51B46" w:rsidRDefault="00F51B46" w:rsidP="00F51B46">
      <w:pPr>
        <w:bidi/>
        <w:ind w:firstLine="720"/>
        <w:jc w:val="both"/>
        <w:rPr>
          <w:rFonts w:cs="David" w:hint="cs"/>
          <w:rtl/>
        </w:rPr>
      </w:pPr>
    </w:p>
    <w:p w14:paraId="0B17E056"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E05F033" w14:textId="77777777" w:rsidR="00F51B46" w:rsidRDefault="00F51B46" w:rsidP="00F51B46">
      <w:pPr>
        <w:bidi/>
        <w:ind w:firstLine="720"/>
        <w:jc w:val="both"/>
        <w:rPr>
          <w:rFonts w:cs="David" w:hint="cs"/>
          <w:rtl/>
        </w:rPr>
      </w:pPr>
    </w:p>
    <w:p w14:paraId="34DCADC5" w14:textId="77777777" w:rsidR="00F51B46" w:rsidRDefault="00F51B46" w:rsidP="00F51B46">
      <w:pPr>
        <w:bidi/>
        <w:ind w:firstLine="720"/>
        <w:jc w:val="both"/>
        <w:rPr>
          <w:rFonts w:cs="David" w:hint="cs"/>
          <w:rtl/>
        </w:rPr>
      </w:pPr>
      <w:r>
        <w:rPr>
          <w:rFonts w:cs="David" w:hint="cs"/>
          <w:rtl/>
        </w:rPr>
        <w:t>אולי זה יכול לקרות לפנסיה שלך פעם.</w:t>
      </w:r>
    </w:p>
    <w:p w14:paraId="11031EDC" w14:textId="77777777" w:rsidR="00F51B46" w:rsidRDefault="00F51B46" w:rsidP="00F51B46">
      <w:pPr>
        <w:bidi/>
        <w:ind w:firstLine="720"/>
        <w:jc w:val="both"/>
        <w:rPr>
          <w:rFonts w:cs="David" w:hint="cs"/>
          <w:rtl/>
        </w:rPr>
      </w:pPr>
    </w:p>
    <w:p w14:paraId="3FC38B8E"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4BCD91D0" w14:textId="77777777" w:rsidR="00F51B46" w:rsidRDefault="00F51B46" w:rsidP="00F51B46">
      <w:pPr>
        <w:bidi/>
        <w:ind w:firstLine="720"/>
        <w:jc w:val="both"/>
        <w:rPr>
          <w:rFonts w:cs="David" w:hint="cs"/>
          <w:rtl/>
        </w:rPr>
      </w:pPr>
    </w:p>
    <w:p w14:paraId="285FC07D" w14:textId="77777777" w:rsidR="00F51B46" w:rsidRDefault="00F51B46" w:rsidP="00F51B46">
      <w:pPr>
        <w:bidi/>
        <w:ind w:firstLine="720"/>
        <w:jc w:val="both"/>
        <w:rPr>
          <w:rFonts w:cs="David" w:hint="cs"/>
          <w:rtl/>
        </w:rPr>
      </w:pPr>
      <w:r>
        <w:rPr>
          <w:rFonts w:cs="David" w:hint="cs"/>
          <w:rtl/>
        </w:rPr>
        <w:t>ידיהם מגואלות בדם. תסתכל סביבך, מי יושב כאן?</w:t>
      </w:r>
    </w:p>
    <w:p w14:paraId="7C6852C6" w14:textId="77777777" w:rsidR="00F51B46" w:rsidRDefault="00F51B46" w:rsidP="00F51B46">
      <w:pPr>
        <w:bidi/>
        <w:ind w:firstLine="720"/>
        <w:jc w:val="both"/>
        <w:rPr>
          <w:rFonts w:cs="David" w:hint="cs"/>
          <w:rtl/>
        </w:rPr>
      </w:pPr>
    </w:p>
    <w:p w14:paraId="493C6E30"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E5C15CF" w14:textId="77777777" w:rsidR="00F51B46" w:rsidRDefault="00F51B46" w:rsidP="00F51B46">
      <w:pPr>
        <w:bidi/>
        <w:ind w:firstLine="720"/>
        <w:jc w:val="both"/>
        <w:rPr>
          <w:rFonts w:cs="David" w:hint="cs"/>
          <w:rtl/>
        </w:rPr>
      </w:pPr>
    </w:p>
    <w:p w14:paraId="1DBD6F08" w14:textId="77777777" w:rsidR="00F51B46" w:rsidRDefault="00F51B46" w:rsidP="00F51B46">
      <w:pPr>
        <w:bidi/>
        <w:ind w:firstLine="720"/>
        <w:jc w:val="both"/>
        <w:rPr>
          <w:rFonts w:cs="David" w:hint="cs"/>
          <w:rtl/>
        </w:rPr>
      </w:pPr>
      <w:r>
        <w:rPr>
          <w:rFonts w:cs="David" w:hint="cs"/>
          <w:rtl/>
        </w:rPr>
        <w:t>אני רואה. אני רואה אותך ואת חברת הכנסת זועבי.</w:t>
      </w:r>
    </w:p>
    <w:p w14:paraId="07594EAA" w14:textId="77777777" w:rsidR="00F51B46" w:rsidRDefault="00F51B46" w:rsidP="00F51B46">
      <w:pPr>
        <w:bidi/>
        <w:ind w:firstLine="720"/>
        <w:jc w:val="both"/>
        <w:rPr>
          <w:rFonts w:cs="David" w:hint="cs"/>
          <w:rtl/>
        </w:rPr>
      </w:pPr>
    </w:p>
    <w:p w14:paraId="082B918C"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0A7B6DC5" w14:textId="77777777" w:rsidR="00F51B46" w:rsidRDefault="00F51B46" w:rsidP="00F51B46">
      <w:pPr>
        <w:bidi/>
        <w:jc w:val="both"/>
        <w:rPr>
          <w:rFonts w:cs="David" w:hint="cs"/>
          <w:u w:val="single"/>
          <w:rtl/>
        </w:rPr>
      </w:pPr>
    </w:p>
    <w:p w14:paraId="3C2EE41A" w14:textId="77777777" w:rsidR="00F51B46" w:rsidRDefault="00F51B46" w:rsidP="00F51B46">
      <w:pPr>
        <w:bidi/>
        <w:jc w:val="both"/>
        <w:rPr>
          <w:rFonts w:cs="David" w:hint="cs"/>
          <w:rtl/>
        </w:rPr>
      </w:pPr>
      <w:r>
        <w:rPr>
          <w:rFonts w:cs="David" w:hint="cs"/>
          <w:rtl/>
        </w:rPr>
        <w:tab/>
        <w:t>אני רוצה שלום ואני רוצה שהילדים שלך ושל כולם יחיו. אתה אדם שזורע מוות.</w:t>
      </w:r>
    </w:p>
    <w:p w14:paraId="6DF1827F" w14:textId="77777777" w:rsidR="00F51B46" w:rsidRDefault="00F51B46" w:rsidP="00F51B46">
      <w:pPr>
        <w:bidi/>
        <w:jc w:val="both"/>
        <w:rPr>
          <w:rFonts w:cs="David" w:hint="cs"/>
          <w:rtl/>
        </w:rPr>
      </w:pPr>
    </w:p>
    <w:p w14:paraId="65284629"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55186ED5" w14:textId="77777777" w:rsidR="00F51B46" w:rsidRDefault="00F51B46" w:rsidP="00F51B46">
      <w:pPr>
        <w:bidi/>
        <w:jc w:val="both"/>
        <w:rPr>
          <w:rFonts w:cs="David" w:hint="cs"/>
          <w:u w:val="single"/>
          <w:rtl/>
        </w:rPr>
      </w:pPr>
    </w:p>
    <w:p w14:paraId="2560B659" w14:textId="77777777" w:rsidR="00F51B46" w:rsidRDefault="00F51B46" w:rsidP="00F51B46">
      <w:pPr>
        <w:bidi/>
        <w:ind w:firstLine="720"/>
        <w:jc w:val="both"/>
        <w:rPr>
          <w:rFonts w:cs="David" w:hint="cs"/>
          <w:rtl/>
        </w:rPr>
      </w:pPr>
      <w:r>
        <w:rPr>
          <w:rFonts w:cs="David" w:hint="cs"/>
          <w:rtl/>
        </w:rPr>
        <w:t xml:space="preserve">אדם שרוצה שלום לא עולה על ספינת טרור לעזה. </w:t>
      </w:r>
    </w:p>
    <w:p w14:paraId="0A404D6D" w14:textId="77777777" w:rsidR="00F51B46" w:rsidRDefault="00F51B46" w:rsidP="00F51B46">
      <w:pPr>
        <w:bidi/>
        <w:ind w:firstLine="720"/>
        <w:jc w:val="both"/>
        <w:rPr>
          <w:rFonts w:cs="David" w:hint="cs"/>
          <w:rtl/>
        </w:rPr>
      </w:pPr>
    </w:p>
    <w:p w14:paraId="5FE700F3" w14:textId="77777777" w:rsidR="00F51B46" w:rsidRDefault="00F51B46" w:rsidP="00F51B46">
      <w:pPr>
        <w:keepLines/>
        <w:bidi/>
        <w:jc w:val="both"/>
        <w:rPr>
          <w:rFonts w:cs="David" w:hint="cs"/>
          <w:u w:val="single"/>
          <w:rtl/>
        </w:rPr>
      </w:pPr>
      <w:r>
        <w:rPr>
          <w:rFonts w:cs="David" w:hint="cs"/>
          <w:u w:val="single"/>
          <w:rtl/>
        </w:rPr>
        <w:t>ג'מאל זחאלקה</w:t>
      </w:r>
      <w:r w:rsidRPr="00E36EB4">
        <w:rPr>
          <w:rFonts w:cs="David" w:hint="cs"/>
          <w:u w:val="single"/>
          <w:rtl/>
        </w:rPr>
        <w:t>:</w:t>
      </w:r>
    </w:p>
    <w:p w14:paraId="3C1C4684" w14:textId="77777777" w:rsidR="00F51B46" w:rsidRDefault="00F51B46" w:rsidP="00F51B46">
      <w:pPr>
        <w:keepLines/>
        <w:bidi/>
        <w:jc w:val="both"/>
        <w:rPr>
          <w:rFonts w:cs="David" w:hint="cs"/>
          <w:rtl/>
        </w:rPr>
      </w:pPr>
    </w:p>
    <w:p w14:paraId="23CA006F" w14:textId="77777777" w:rsidR="00F51B46" w:rsidRDefault="00F51B46" w:rsidP="00F51B46">
      <w:pPr>
        <w:keepLines/>
        <w:bidi/>
        <w:jc w:val="both"/>
        <w:rPr>
          <w:rFonts w:cs="David" w:hint="cs"/>
          <w:rtl/>
        </w:rPr>
      </w:pPr>
      <w:r>
        <w:rPr>
          <w:rFonts w:cs="David" w:hint="cs"/>
          <w:rtl/>
        </w:rPr>
        <w:tab/>
        <w:t>אתה איש המוות.</w:t>
      </w:r>
    </w:p>
    <w:p w14:paraId="177F6AEF" w14:textId="77777777" w:rsidR="00F51B46" w:rsidRDefault="00F51B46" w:rsidP="00F51B46">
      <w:pPr>
        <w:bidi/>
        <w:jc w:val="both"/>
        <w:rPr>
          <w:rFonts w:cs="David" w:hint="cs"/>
          <w:rtl/>
        </w:rPr>
      </w:pPr>
    </w:p>
    <w:p w14:paraId="0E3606AE"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9AAE8FF" w14:textId="77777777" w:rsidR="00F51B46" w:rsidRDefault="00F51B46" w:rsidP="00F51B46">
      <w:pPr>
        <w:bidi/>
        <w:jc w:val="both"/>
        <w:rPr>
          <w:rFonts w:cs="David" w:hint="cs"/>
          <w:rtl/>
        </w:rPr>
      </w:pPr>
    </w:p>
    <w:p w14:paraId="3CB969C9" w14:textId="77777777" w:rsidR="00F51B46" w:rsidRDefault="00F51B46" w:rsidP="00F51B46">
      <w:pPr>
        <w:bidi/>
        <w:ind w:firstLine="720"/>
        <w:jc w:val="both"/>
        <w:rPr>
          <w:rFonts w:cs="David" w:hint="cs"/>
          <w:rtl/>
        </w:rPr>
      </w:pPr>
      <w:r>
        <w:rPr>
          <w:rFonts w:cs="David" w:hint="cs"/>
          <w:rtl/>
        </w:rPr>
        <w:t>מי שרוצה שלום לא עולה על ספינת טרור לעזה. זאת צביעות.</w:t>
      </w:r>
    </w:p>
    <w:p w14:paraId="301C141F" w14:textId="77777777" w:rsidR="00F51B46" w:rsidRDefault="00F51B46" w:rsidP="00F51B46">
      <w:pPr>
        <w:bidi/>
        <w:jc w:val="both"/>
        <w:rPr>
          <w:rFonts w:cs="David" w:hint="cs"/>
          <w:rtl/>
        </w:rPr>
      </w:pPr>
    </w:p>
    <w:p w14:paraId="403CA368"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7155A4D2" w14:textId="77777777" w:rsidR="00F51B46" w:rsidRDefault="00F51B46" w:rsidP="00F51B46">
      <w:pPr>
        <w:bidi/>
        <w:jc w:val="both"/>
        <w:rPr>
          <w:rFonts w:cs="David" w:hint="cs"/>
          <w:u w:val="single"/>
          <w:rtl/>
        </w:rPr>
      </w:pPr>
    </w:p>
    <w:p w14:paraId="7DA0F689" w14:textId="77777777" w:rsidR="00F51B46" w:rsidRDefault="00F51B46" w:rsidP="00F51B46">
      <w:pPr>
        <w:bidi/>
        <w:jc w:val="both"/>
        <w:rPr>
          <w:rFonts w:cs="David" w:hint="cs"/>
          <w:rtl/>
        </w:rPr>
      </w:pPr>
      <w:r>
        <w:rPr>
          <w:rFonts w:cs="David" w:hint="cs"/>
          <w:rtl/>
        </w:rPr>
        <w:tab/>
        <w:t xml:space="preserve">זה הדר זה? זאת שפלות. </w:t>
      </w:r>
    </w:p>
    <w:p w14:paraId="231ED57D" w14:textId="77777777" w:rsidR="00F51B46" w:rsidRDefault="00F51B46" w:rsidP="00F51B46">
      <w:pPr>
        <w:bidi/>
        <w:jc w:val="both"/>
        <w:rPr>
          <w:rFonts w:cs="David" w:hint="cs"/>
          <w:rtl/>
        </w:rPr>
      </w:pPr>
    </w:p>
    <w:p w14:paraId="70F0EFA7"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626D24D" w14:textId="77777777" w:rsidR="00F51B46" w:rsidRDefault="00F51B46" w:rsidP="00F51B46">
      <w:pPr>
        <w:bidi/>
        <w:jc w:val="both"/>
        <w:rPr>
          <w:rFonts w:cs="David" w:hint="cs"/>
          <w:rtl/>
        </w:rPr>
      </w:pPr>
    </w:p>
    <w:p w14:paraId="7A5EBEE4" w14:textId="77777777" w:rsidR="00F51B46" w:rsidRDefault="00F51B46" w:rsidP="00F51B46">
      <w:pPr>
        <w:bidi/>
        <w:jc w:val="both"/>
        <w:rPr>
          <w:rFonts w:cs="David" w:hint="cs"/>
          <w:rtl/>
        </w:rPr>
      </w:pPr>
      <w:r>
        <w:rPr>
          <w:rFonts w:cs="David" w:hint="cs"/>
          <w:rtl/>
        </w:rPr>
        <w:tab/>
        <w:t>צביעות אחת גדולה.</w:t>
      </w:r>
    </w:p>
    <w:p w14:paraId="1FCE38C0" w14:textId="77777777" w:rsidR="00F51B46" w:rsidRDefault="00F51B46" w:rsidP="00F51B46">
      <w:pPr>
        <w:bidi/>
        <w:jc w:val="both"/>
        <w:rPr>
          <w:rFonts w:cs="David" w:hint="cs"/>
          <w:rtl/>
        </w:rPr>
      </w:pPr>
    </w:p>
    <w:p w14:paraId="4563E468" w14:textId="77777777" w:rsidR="00F51B46" w:rsidRDefault="00F51B46" w:rsidP="00F51B46">
      <w:pPr>
        <w:bidi/>
        <w:jc w:val="both"/>
        <w:rPr>
          <w:rFonts w:cs="David" w:hint="cs"/>
          <w:rtl/>
        </w:rPr>
      </w:pPr>
      <w:r>
        <w:rPr>
          <w:rFonts w:cs="David" w:hint="cs"/>
          <w:rtl/>
        </w:rPr>
        <w:tab/>
        <w:t>סיימת?</w:t>
      </w:r>
    </w:p>
    <w:p w14:paraId="243E4EA3" w14:textId="77777777" w:rsidR="00F51B46" w:rsidRDefault="00F51B46" w:rsidP="00F51B46">
      <w:pPr>
        <w:bidi/>
        <w:jc w:val="both"/>
        <w:rPr>
          <w:rFonts w:cs="David" w:hint="cs"/>
          <w:rtl/>
        </w:rPr>
      </w:pPr>
    </w:p>
    <w:p w14:paraId="055B896D"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23B3D5A5" w14:textId="77777777" w:rsidR="00F51B46" w:rsidRDefault="00F51B46" w:rsidP="00F51B46">
      <w:pPr>
        <w:bidi/>
        <w:jc w:val="both"/>
        <w:rPr>
          <w:rFonts w:cs="David" w:hint="cs"/>
          <w:u w:val="single"/>
          <w:rtl/>
        </w:rPr>
      </w:pPr>
    </w:p>
    <w:p w14:paraId="4517D383" w14:textId="77777777" w:rsidR="00F51B46" w:rsidRDefault="00F51B46" w:rsidP="00F51B46">
      <w:pPr>
        <w:bidi/>
        <w:jc w:val="both"/>
        <w:rPr>
          <w:rFonts w:cs="David" w:hint="cs"/>
          <w:rtl/>
        </w:rPr>
      </w:pPr>
      <w:r>
        <w:rPr>
          <w:rFonts w:cs="David" w:hint="cs"/>
          <w:rtl/>
        </w:rPr>
        <w:tab/>
        <w:t xml:space="preserve">הוא רומז על כך שהוא רוצה להכניס אותי לבית סוהר, הוא אמר את הדברים. </w:t>
      </w:r>
    </w:p>
    <w:p w14:paraId="3E1A27C0" w14:textId="77777777" w:rsidR="00F51B46" w:rsidRPr="00E2534A" w:rsidRDefault="00F51B46" w:rsidP="00F51B46">
      <w:pPr>
        <w:bidi/>
        <w:jc w:val="both"/>
        <w:rPr>
          <w:rFonts w:cs="David" w:hint="cs"/>
          <w:rtl/>
        </w:rPr>
      </w:pPr>
    </w:p>
    <w:p w14:paraId="0C73BE74"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4F5E297A" w14:textId="77777777" w:rsidR="00F51B46" w:rsidRDefault="00F51B46" w:rsidP="00F51B46">
      <w:pPr>
        <w:bidi/>
        <w:jc w:val="both"/>
        <w:rPr>
          <w:rFonts w:cs="David" w:hint="cs"/>
          <w:u w:val="single"/>
          <w:rtl/>
        </w:rPr>
      </w:pPr>
    </w:p>
    <w:p w14:paraId="6A6A1625" w14:textId="77777777" w:rsidR="00F51B46" w:rsidRDefault="00F51B46" w:rsidP="00F51B46">
      <w:pPr>
        <w:bidi/>
        <w:ind w:firstLine="720"/>
        <w:jc w:val="both"/>
        <w:rPr>
          <w:rFonts w:cs="David" w:hint="cs"/>
          <w:rtl/>
        </w:rPr>
      </w:pPr>
      <w:r>
        <w:rPr>
          <w:rFonts w:cs="David" w:hint="cs"/>
          <w:rtl/>
        </w:rPr>
        <w:t>חבר הכנסת זחאלקה, במדינה נורמאלי</w:t>
      </w:r>
      <w:r>
        <w:rPr>
          <w:rFonts w:cs="David" w:hint="eastAsia"/>
          <w:rtl/>
        </w:rPr>
        <w:t>ת</w:t>
      </w:r>
      <w:r>
        <w:rPr>
          <w:rFonts w:cs="David" w:hint="cs"/>
          <w:rtl/>
        </w:rPr>
        <w:t xml:space="preserve"> לא היית יושב כאן דקה אחת. </w:t>
      </w:r>
    </w:p>
    <w:p w14:paraId="02E067B5" w14:textId="77777777" w:rsidR="00F51B46" w:rsidRDefault="00F51B46" w:rsidP="00F51B46">
      <w:pPr>
        <w:bidi/>
        <w:ind w:firstLine="720"/>
        <w:jc w:val="both"/>
        <w:rPr>
          <w:rFonts w:cs="David" w:hint="cs"/>
          <w:rtl/>
        </w:rPr>
      </w:pPr>
    </w:p>
    <w:p w14:paraId="75F72B32"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26410FF5" w14:textId="77777777" w:rsidR="00F51B46" w:rsidRDefault="00F51B46" w:rsidP="00F51B46">
      <w:pPr>
        <w:bidi/>
        <w:jc w:val="both"/>
        <w:rPr>
          <w:rFonts w:cs="David" w:hint="cs"/>
          <w:rtl/>
        </w:rPr>
      </w:pPr>
    </w:p>
    <w:p w14:paraId="290DFF0D" w14:textId="77777777" w:rsidR="00F51B46" w:rsidRDefault="00F51B46" w:rsidP="00F51B46">
      <w:pPr>
        <w:bidi/>
        <w:jc w:val="both"/>
        <w:rPr>
          <w:rFonts w:cs="David" w:hint="cs"/>
          <w:rtl/>
        </w:rPr>
      </w:pPr>
      <w:r>
        <w:rPr>
          <w:rFonts w:cs="David" w:hint="cs"/>
          <w:rtl/>
        </w:rPr>
        <w:tab/>
        <w:t>ככה הוא החליט.</w:t>
      </w:r>
    </w:p>
    <w:p w14:paraId="18FE4F6C" w14:textId="77777777" w:rsidR="00F51B46" w:rsidRDefault="00F51B46" w:rsidP="00F51B46">
      <w:pPr>
        <w:bidi/>
        <w:jc w:val="both"/>
        <w:rPr>
          <w:rFonts w:cs="David" w:hint="cs"/>
          <w:rtl/>
        </w:rPr>
      </w:pPr>
    </w:p>
    <w:p w14:paraId="6F399076"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0E6801D8" w14:textId="77777777" w:rsidR="00F51B46" w:rsidRDefault="00F51B46" w:rsidP="00F51B46">
      <w:pPr>
        <w:bidi/>
        <w:jc w:val="both"/>
        <w:rPr>
          <w:rFonts w:cs="David" w:hint="cs"/>
          <w:u w:val="single"/>
          <w:rtl/>
        </w:rPr>
      </w:pPr>
    </w:p>
    <w:p w14:paraId="471B826D" w14:textId="77777777" w:rsidR="00F51B46" w:rsidRDefault="00F51B46" w:rsidP="00F51B46">
      <w:pPr>
        <w:bidi/>
        <w:ind w:firstLine="720"/>
        <w:jc w:val="both"/>
        <w:rPr>
          <w:rFonts w:cs="David" w:hint="cs"/>
          <w:rtl/>
        </w:rPr>
      </w:pPr>
      <w:r>
        <w:rPr>
          <w:rFonts w:cs="David" w:hint="cs"/>
          <w:rtl/>
        </w:rPr>
        <w:t>דקה אחת, דקה אחת. אני לא רומז, אני אומר לך, אין לך מקום בבניין הזה, חד משמעית.</w:t>
      </w:r>
    </w:p>
    <w:p w14:paraId="056769F7" w14:textId="77777777" w:rsidR="00F51B46" w:rsidRDefault="00F51B46" w:rsidP="00F51B46">
      <w:pPr>
        <w:bidi/>
        <w:jc w:val="both"/>
        <w:rPr>
          <w:rFonts w:cs="David" w:hint="cs"/>
          <w:rtl/>
        </w:rPr>
      </w:pPr>
    </w:p>
    <w:p w14:paraId="6B58DE74"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4B5AEB0C" w14:textId="77777777" w:rsidR="00F51B46" w:rsidRDefault="00F51B46" w:rsidP="00F51B46">
      <w:pPr>
        <w:bidi/>
        <w:jc w:val="both"/>
        <w:rPr>
          <w:rFonts w:cs="David" w:hint="cs"/>
          <w:u w:val="single"/>
          <w:rtl/>
        </w:rPr>
      </w:pPr>
    </w:p>
    <w:p w14:paraId="79F7FC34" w14:textId="77777777" w:rsidR="00F51B46" w:rsidRPr="00AB7094" w:rsidRDefault="00F51B46" w:rsidP="00F51B46">
      <w:pPr>
        <w:bidi/>
        <w:jc w:val="both"/>
        <w:rPr>
          <w:rFonts w:cs="David" w:hint="cs"/>
          <w:rtl/>
        </w:rPr>
      </w:pPr>
      <w:r>
        <w:rPr>
          <w:rFonts w:cs="David" w:hint="cs"/>
          <w:rtl/>
        </w:rPr>
        <w:tab/>
        <w:t>ואתה רוצה שנסמוך על ועדת הכנסת שתשפוט חבר כנסת באווירה כזאת?</w:t>
      </w:r>
    </w:p>
    <w:p w14:paraId="399356B8" w14:textId="77777777" w:rsidR="00F51B46" w:rsidRDefault="00F51B46" w:rsidP="00F51B46">
      <w:pPr>
        <w:bidi/>
        <w:jc w:val="both"/>
        <w:rPr>
          <w:rFonts w:cs="David" w:hint="cs"/>
          <w:rtl/>
        </w:rPr>
      </w:pPr>
    </w:p>
    <w:p w14:paraId="6472A62F"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1D5E5502" w14:textId="77777777" w:rsidR="00F51B46" w:rsidRDefault="00F51B46" w:rsidP="00F51B46">
      <w:pPr>
        <w:bidi/>
        <w:jc w:val="both"/>
        <w:rPr>
          <w:rFonts w:cs="David" w:hint="cs"/>
          <w:u w:val="single"/>
          <w:rtl/>
        </w:rPr>
      </w:pPr>
    </w:p>
    <w:p w14:paraId="46EFF1D6" w14:textId="77777777" w:rsidR="00F51B46" w:rsidRDefault="00F51B46" w:rsidP="00F51B46">
      <w:pPr>
        <w:bidi/>
        <w:ind w:firstLine="720"/>
        <w:jc w:val="both"/>
        <w:rPr>
          <w:rFonts w:cs="David" w:hint="cs"/>
          <w:rtl/>
        </w:rPr>
      </w:pPr>
      <w:r>
        <w:rPr>
          <w:rFonts w:cs="David" w:hint="cs"/>
          <w:rtl/>
        </w:rPr>
        <w:t xml:space="preserve">אני לא רומז, אני לא רומז. חבר הכנסת זחאלקה, אני לא רומז. מי שתומך בארגוני טרור אין לו ם מקום בשום פרלמנט של שום מדינה. </w:t>
      </w:r>
    </w:p>
    <w:p w14:paraId="7E1D7CD9" w14:textId="77777777" w:rsidR="00F51B46" w:rsidRDefault="00F51B46" w:rsidP="00F51B46">
      <w:pPr>
        <w:bidi/>
        <w:jc w:val="both"/>
        <w:rPr>
          <w:rFonts w:cs="David" w:hint="cs"/>
          <w:rtl/>
        </w:rPr>
      </w:pPr>
    </w:p>
    <w:p w14:paraId="4C4B966E"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0AD6CEB5" w14:textId="77777777" w:rsidR="00F51B46" w:rsidRDefault="00F51B46" w:rsidP="00F51B46">
      <w:pPr>
        <w:bidi/>
        <w:jc w:val="both"/>
        <w:rPr>
          <w:rFonts w:cs="David" w:hint="cs"/>
          <w:u w:val="single"/>
          <w:rtl/>
        </w:rPr>
      </w:pPr>
    </w:p>
    <w:p w14:paraId="6DC4B9F0" w14:textId="77777777" w:rsidR="00F51B46" w:rsidRDefault="00F51B46" w:rsidP="00F51B46">
      <w:pPr>
        <w:bidi/>
        <w:ind w:firstLine="720"/>
        <w:jc w:val="both"/>
        <w:rPr>
          <w:rFonts w:cs="David" w:hint="cs"/>
          <w:rtl/>
        </w:rPr>
      </w:pPr>
      <w:r>
        <w:rPr>
          <w:rFonts w:cs="David" w:hint="cs"/>
          <w:rtl/>
        </w:rPr>
        <w:t xml:space="preserve">אתה גמד, אתה גמד רוח. אתה גמד של מוסר, אתה אדם פסול מלכהן בכהונה הזאת כי אתה אדם חסר מעצורים. בשביל לזכות במושב בליכוד אתה מוכן למכור את הכול.  </w:t>
      </w:r>
    </w:p>
    <w:p w14:paraId="2F1E1144" w14:textId="77777777" w:rsidR="00F51B46" w:rsidRDefault="00F51B46" w:rsidP="00F51B46">
      <w:pPr>
        <w:bidi/>
        <w:jc w:val="both"/>
        <w:rPr>
          <w:rFonts w:cs="David" w:hint="cs"/>
          <w:rtl/>
        </w:rPr>
      </w:pPr>
    </w:p>
    <w:p w14:paraId="2F8938E4"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3E585ED7" w14:textId="77777777" w:rsidR="00F51B46" w:rsidRDefault="00F51B46" w:rsidP="00F51B46">
      <w:pPr>
        <w:bidi/>
        <w:jc w:val="both"/>
        <w:rPr>
          <w:rFonts w:cs="David" w:hint="cs"/>
          <w:u w:val="single"/>
          <w:rtl/>
        </w:rPr>
      </w:pPr>
    </w:p>
    <w:p w14:paraId="5F3B3A0A" w14:textId="77777777" w:rsidR="00F51B46" w:rsidRDefault="00F51B46" w:rsidP="00F51B46">
      <w:pPr>
        <w:bidi/>
        <w:ind w:firstLine="720"/>
        <w:jc w:val="both"/>
        <w:rPr>
          <w:rFonts w:cs="David" w:hint="cs"/>
          <w:rtl/>
        </w:rPr>
      </w:pPr>
      <w:r>
        <w:rPr>
          <w:rFonts w:cs="David" w:hint="cs"/>
          <w:rtl/>
        </w:rPr>
        <w:t xml:space="preserve">אתה יכול לתת כינוים וציונים אבל אתה לא תשנה. </w:t>
      </w:r>
    </w:p>
    <w:p w14:paraId="7E2E8CF6" w14:textId="77777777" w:rsidR="00F51B46" w:rsidRDefault="00F51B46" w:rsidP="00F51B46">
      <w:pPr>
        <w:bidi/>
        <w:jc w:val="both"/>
        <w:rPr>
          <w:rFonts w:cs="David" w:hint="cs"/>
          <w:rtl/>
        </w:rPr>
      </w:pPr>
    </w:p>
    <w:p w14:paraId="5AE2B8D2"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46D92914" w14:textId="77777777" w:rsidR="00F51B46" w:rsidRDefault="00F51B46" w:rsidP="00F51B46">
      <w:pPr>
        <w:bidi/>
        <w:jc w:val="both"/>
        <w:rPr>
          <w:rFonts w:cs="David" w:hint="cs"/>
          <w:u w:val="single"/>
          <w:rtl/>
        </w:rPr>
      </w:pPr>
    </w:p>
    <w:p w14:paraId="1409C779" w14:textId="77777777" w:rsidR="00F51B46" w:rsidRDefault="00F51B46" w:rsidP="00F51B46">
      <w:pPr>
        <w:bidi/>
        <w:jc w:val="both"/>
        <w:rPr>
          <w:rFonts w:cs="David" w:hint="cs"/>
          <w:rtl/>
        </w:rPr>
      </w:pPr>
      <w:r>
        <w:rPr>
          <w:rFonts w:cs="David" w:hint="cs"/>
          <w:rtl/>
        </w:rPr>
        <w:tab/>
        <w:t>את העובדה הזאת, נכון. אני לא אשנה את העובדה הזאת שמדובר באדם שצריך לבדוק את השפיות שלו.</w:t>
      </w:r>
    </w:p>
    <w:p w14:paraId="56363350" w14:textId="77777777" w:rsidR="00F51B46" w:rsidRPr="009F0D63" w:rsidRDefault="00F51B46" w:rsidP="00F51B46">
      <w:pPr>
        <w:bidi/>
        <w:jc w:val="both"/>
        <w:rPr>
          <w:rFonts w:cs="David" w:hint="cs"/>
          <w:rtl/>
        </w:rPr>
      </w:pPr>
    </w:p>
    <w:p w14:paraId="785B7367"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67673379" w14:textId="77777777" w:rsidR="00F51B46" w:rsidRDefault="00F51B46" w:rsidP="00F51B46">
      <w:pPr>
        <w:bidi/>
        <w:jc w:val="both"/>
        <w:rPr>
          <w:rFonts w:cs="David" w:hint="cs"/>
          <w:u w:val="single"/>
          <w:rtl/>
        </w:rPr>
      </w:pPr>
    </w:p>
    <w:p w14:paraId="7D2E88F0" w14:textId="77777777" w:rsidR="00F51B46" w:rsidRDefault="00F51B46" w:rsidP="00F51B46">
      <w:pPr>
        <w:bidi/>
        <w:ind w:firstLine="720"/>
        <w:jc w:val="both"/>
        <w:rPr>
          <w:rFonts w:cs="David" w:hint="cs"/>
          <w:rtl/>
        </w:rPr>
      </w:pPr>
      <w:r>
        <w:rPr>
          <w:rFonts w:cs="David" w:hint="cs"/>
          <w:rtl/>
        </w:rPr>
        <w:t xml:space="preserve">למפלגה כמוכם ולחבר כנסת ולחברת כנסת שעולה על משט טרור ופועלת בחיילי צה"ל אין מקום בכנסת. </w:t>
      </w:r>
    </w:p>
    <w:p w14:paraId="7D48532C" w14:textId="77777777" w:rsidR="00F51B46" w:rsidRDefault="00F51B46" w:rsidP="00F51B46">
      <w:pPr>
        <w:bidi/>
        <w:jc w:val="both"/>
        <w:rPr>
          <w:rFonts w:cs="David" w:hint="cs"/>
          <w:rtl/>
        </w:rPr>
      </w:pPr>
    </w:p>
    <w:p w14:paraId="5AABC614"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0ADADA4A" w14:textId="77777777" w:rsidR="00F51B46" w:rsidRDefault="00F51B46" w:rsidP="00F51B46">
      <w:pPr>
        <w:bidi/>
        <w:jc w:val="both"/>
        <w:rPr>
          <w:rFonts w:cs="David" w:hint="cs"/>
          <w:u w:val="single"/>
          <w:rtl/>
        </w:rPr>
      </w:pPr>
    </w:p>
    <w:p w14:paraId="08F50760" w14:textId="77777777" w:rsidR="00F51B46" w:rsidRDefault="00F51B46" w:rsidP="00F51B46">
      <w:pPr>
        <w:bidi/>
        <w:ind w:firstLine="720"/>
        <w:jc w:val="both"/>
        <w:rPr>
          <w:rFonts w:cs="David" w:hint="cs"/>
          <w:rtl/>
        </w:rPr>
      </w:pPr>
      <w:r>
        <w:rPr>
          <w:rFonts w:cs="David" w:hint="cs"/>
          <w:rtl/>
        </w:rPr>
        <w:t>אנחנו מייצגים את הדמוקרטיה ואתה מייצג את הפשיזם כאן. אתה פשיסט וגזען.</w:t>
      </w:r>
    </w:p>
    <w:p w14:paraId="3B28B415" w14:textId="77777777" w:rsidR="00F51B46" w:rsidRDefault="00F51B46" w:rsidP="00F51B46">
      <w:pPr>
        <w:bidi/>
        <w:jc w:val="both"/>
        <w:rPr>
          <w:rFonts w:cs="David" w:hint="cs"/>
          <w:rtl/>
        </w:rPr>
      </w:pPr>
    </w:p>
    <w:p w14:paraId="23916B0A"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1CC41735" w14:textId="77777777" w:rsidR="00F51B46" w:rsidRDefault="00F51B46" w:rsidP="00F51B46">
      <w:pPr>
        <w:bidi/>
        <w:jc w:val="both"/>
        <w:rPr>
          <w:rFonts w:cs="David" w:hint="cs"/>
          <w:u w:val="single"/>
          <w:rtl/>
        </w:rPr>
      </w:pPr>
    </w:p>
    <w:p w14:paraId="29BB050D" w14:textId="77777777" w:rsidR="00F51B46" w:rsidRDefault="00F51B46" w:rsidP="00F51B46">
      <w:pPr>
        <w:bidi/>
        <w:ind w:firstLine="720"/>
        <w:jc w:val="both"/>
        <w:rPr>
          <w:rFonts w:cs="David" w:hint="cs"/>
          <w:rtl/>
        </w:rPr>
      </w:pPr>
      <w:r>
        <w:rPr>
          <w:rFonts w:cs="David" w:hint="cs"/>
          <w:rtl/>
        </w:rPr>
        <w:t xml:space="preserve">זה שתצעק לא ישנה שום דבר. </w:t>
      </w:r>
    </w:p>
    <w:p w14:paraId="06BD916D" w14:textId="77777777" w:rsidR="00F51B46" w:rsidRDefault="00F51B46" w:rsidP="00F51B46">
      <w:pPr>
        <w:bidi/>
        <w:ind w:firstLine="720"/>
        <w:jc w:val="both"/>
        <w:rPr>
          <w:rFonts w:cs="David" w:hint="cs"/>
          <w:rtl/>
        </w:rPr>
      </w:pPr>
    </w:p>
    <w:p w14:paraId="3180C3F0"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33E990A6" w14:textId="77777777" w:rsidR="00F51B46" w:rsidRDefault="00F51B46" w:rsidP="00F51B46">
      <w:pPr>
        <w:bidi/>
        <w:ind w:firstLine="720"/>
        <w:jc w:val="both"/>
        <w:rPr>
          <w:rFonts w:cs="David" w:hint="cs"/>
          <w:rtl/>
        </w:rPr>
      </w:pPr>
    </w:p>
    <w:p w14:paraId="225F0E91" w14:textId="77777777" w:rsidR="00F51B46" w:rsidRDefault="00F51B46" w:rsidP="00F51B46">
      <w:pPr>
        <w:bidi/>
        <w:ind w:firstLine="720"/>
        <w:jc w:val="both"/>
        <w:rPr>
          <w:rFonts w:cs="David" w:hint="cs"/>
          <w:rtl/>
        </w:rPr>
      </w:pPr>
      <w:r>
        <w:rPr>
          <w:rFonts w:cs="David" w:hint="cs"/>
          <w:rtl/>
        </w:rPr>
        <w:t>אתה תתקבל בכל מפלגה פשיסטית בעולם. תגיש בקשה לכל בקשה פשיסטית ויקבלו אותך עם הדעות שלך.</w:t>
      </w:r>
    </w:p>
    <w:p w14:paraId="33BE977C" w14:textId="77777777" w:rsidR="00F51B46" w:rsidRDefault="00F51B46" w:rsidP="00F51B46">
      <w:pPr>
        <w:bidi/>
        <w:ind w:firstLine="720"/>
        <w:jc w:val="both"/>
        <w:rPr>
          <w:rFonts w:cs="David" w:hint="cs"/>
          <w:rtl/>
        </w:rPr>
      </w:pPr>
    </w:p>
    <w:p w14:paraId="31C63C7A"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D0AD24A" w14:textId="77777777" w:rsidR="00F51B46" w:rsidRDefault="00F51B46" w:rsidP="00F51B46">
      <w:pPr>
        <w:bidi/>
        <w:ind w:firstLine="720"/>
        <w:jc w:val="both"/>
        <w:rPr>
          <w:rFonts w:cs="David" w:hint="cs"/>
          <w:rtl/>
        </w:rPr>
      </w:pPr>
    </w:p>
    <w:p w14:paraId="43321CAD" w14:textId="77777777" w:rsidR="00F51B46" w:rsidRDefault="00F51B46" w:rsidP="00F51B46">
      <w:pPr>
        <w:bidi/>
        <w:ind w:firstLine="720"/>
        <w:jc w:val="both"/>
        <w:rPr>
          <w:rFonts w:cs="David" w:hint="cs"/>
          <w:rtl/>
        </w:rPr>
      </w:pPr>
      <w:r>
        <w:rPr>
          <w:rFonts w:cs="David" w:hint="cs"/>
          <w:rtl/>
        </w:rPr>
        <w:t xml:space="preserve">זה שתצעק לא ישנה את העובדות. </w:t>
      </w:r>
    </w:p>
    <w:p w14:paraId="7482F0BC" w14:textId="77777777" w:rsidR="00F51B46" w:rsidRDefault="00F51B46" w:rsidP="00F51B46">
      <w:pPr>
        <w:bidi/>
        <w:jc w:val="both"/>
        <w:rPr>
          <w:rFonts w:cs="David" w:hint="cs"/>
          <w:rtl/>
        </w:rPr>
      </w:pPr>
    </w:p>
    <w:p w14:paraId="5E5A5EF8" w14:textId="77777777" w:rsidR="00F51B46" w:rsidRPr="009100AC" w:rsidRDefault="00F51B46" w:rsidP="00F51B46">
      <w:pPr>
        <w:bidi/>
        <w:jc w:val="both"/>
        <w:rPr>
          <w:rFonts w:cs="David" w:hint="cs"/>
          <w:u w:val="single"/>
          <w:rtl/>
        </w:rPr>
      </w:pPr>
      <w:r w:rsidRPr="009100AC">
        <w:rPr>
          <w:rFonts w:cs="David" w:hint="cs"/>
          <w:u w:val="single"/>
          <w:rtl/>
        </w:rPr>
        <w:t>אורי אורבך:</w:t>
      </w:r>
    </w:p>
    <w:p w14:paraId="4BFA47E7" w14:textId="77777777" w:rsidR="00F51B46" w:rsidRDefault="00F51B46" w:rsidP="00F51B46">
      <w:pPr>
        <w:bidi/>
        <w:jc w:val="both"/>
        <w:rPr>
          <w:rFonts w:cs="David" w:hint="cs"/>
          <w:rtl/>
        </w:rPr>
      </w:pPr>
    </w:p>
    <w:p w14:paraId="5BA553C4" w14:textId="77777777" w:rsidR="00F51B46" w:rsidRDefault="00F51B46" w:rsidP="00F51B46">
      <w:pPr>
        <w:bidi/>
        <w:ind w:firstLine="720"/>
        <w:jc w:val="both"/>
        <w:rPr>
          <w:rFonts w:cs="David" w:hint="cs"/>
          <w:rtl/>
        </w:rPr>
      </w:pPr>
      <w:r>
        <w:rPr>
          <w:rFonts w:cs="David" w:hint="cs"/>
          <w:rtl/>
        </w:rPr>
        <w:t>זה כבר נרשם, אתה יכול להירג</w:t>
      </w:r>
      <w:r>
        <w:rPr>
          <w:rFonts w:cs="David" w:hint="eastAsia"/>
          <w:rtl/>
        </w:rPr>
        <w:t>ע</w:t>
      </w:r>
      <w:r>
        <w:rPr>
          <w:rFonts w:cs="David" w:hint="cs"/>
          <w:rtl/>
        </w:rPr>
        <w:t>.</w:t>
      </w:r>
    </w:p>
    <w:p w14:paraId="708B60CA" w14:textId="77777777" w:rsidR="00F51B46" w:rsidRDefault="00F51B46" w:rsidP="00F51B46">
      <w:pPr>
        <w:bidi/>
        <w:jc w:val="both"/>
        <w:rPr>
          <w:rFonts w:cs="David" w:hint="cs"/>
          <w:rtl/>
        </w:rPr>
      </w:pPr>
    </w:p>
    <w:p w14:paraId="2E0D1660"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4720376B" w14:textId="77777777" w:rsidR="00F51B46" w:rsidRDefault="00F51B46" w:rsidP="00F51B46">
      <w:pPr>
        <w:bidi/>
        <w:jc w:val="both"/>
        <w:rPr>
          <w:rFonts w:cs="David" w:hint="cs"/>
          <w:u w:val="single"/>
          <w:rtl/>
        </w:rPr>
      </w:pPr>
    </w:p>
    <w:p w14:paraId="39FAD5D8" w14:textId="77777777" w:rsidR="00F51B46" w:rsidRDefault="00F51B46" w:rsidP="00F51B46">
      <w:pPr>
        <w:bidi/>
        <w:ind w:firstLine="720"/>
        <w:jc w:val="both"/>
        <w:rPr>
          <w:rFonts w:cs="David" w:hint="cs"/>
          <w:rtl/>
        </w:rPr>
      </w:pPr>
      <w:r>
        <w:rPr>
          <w:rFonts w:cs="David" w:hint="cs"/>
          <w:rtl/>
        </w:rPr>
        <w:t>אתה תשתוק.</w:t>
      </w:r>
    </w:p>
    <w:p w14:paraId="66EA8E5E" w14:textId="77777777" w:rsidR="00F51B46" w:rsidRDefault="00F51B46" w:rsidP="00F51B46">
      <w:pPr>
        <w:bidi/>
        <w:jc w:val="both"/>
        <w:rPr>
          <w:rFonts w:cs="David" w:hint="cs"/>
          <w:rtl/>
        </w:rPr>
      </w:pPr>
    </w:p>
    <w:p w14:paraId="4F649041"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5FFEDADD" w14:textId="77777777" w:rsidR="00F51B46" w:rsidRDefault="00F51B46" w:rsidP="00F51B46">
      <w:pPr>
        <w:bidi/>
        <w:jc w:val="both"/>
        <w:rPr>
          <w:rFonts w:cs="David" w:hint="cs"/>
          <w:u w:val="single"/>
          <w:rtl/>
        </w:rPr>
      </w:pPr>
    </w:p>
    <w:p w14:paraId="4F1F348A" w14:textId="77777777" w:rsidR="00F51B46" w:rsidRDefault="00F51B46" w:rsidP="00F51B46">
      <w:pPr>
        <w:bidi/>
        <w:jc w:val="both"/>
        <w:rPr>
          <w:rFonts w:cs="David" w:hint="cs"/>
          <w:rtl/>
        </w:rPr>
      </w:pPr>
      <w:r>
        <w:rPr>
          <w:rFonts w:cs="David" w:hint="cs"/>
          <w:rtl/>
        </w:rPr>
        <w:tab/>
        <w:t xml:space="preserve">חבר הכנסת זחאלקה, אתה עם כל הכבוד עוד לא משתיק פה אף אחד. זה בדמוקרטיה שאתם חולמים עליה, כמו בלוב שנסעתם אליה, שם משתיקים </w:t>
      </w:r>
      <w:r>
        <w:rPr>
          <w:rFonts w:cs="David"/>
          <w:rtl/>
        </w:rPr>
        <w:t>–</w:t>
      </w:r>
      <w:r>
        <w:rPr>
          <w:rFonts w:cs="David" w:hint="cs"/>
          <w:rtl/>
        </w:rPr>
        <w:t xml:space="preserve"> פה לא. </w:t>
      </w:r>
    </w:p>
    <w:p w14:paraId="7B2F6D51" w14:textId="77777777" w:rsidR="00F51B46" w:rsidRDefault="00F51B46" w:rsidP="00F51B46">
      <w:pPr>
        <w:bidi/>
        <w:jc w:val="both"/>
        <w:rPr>
          <w:rFonts w:cs="David" w:hint="cs"/>
          <w:rtl/>
        </w:rPr>
      </w:pPr>
    </w:p>
    <w:p w14:paraId="6581BECD" w14:textId="77777777" w:rsidR="00F51B46" w:rsidRDefault="00F51B46" w:rsidP="00F51B46">
      <w:pPr>
        <w:bidi/>
        <w:jc w:val="both"/>
        <w:rPr>
          <w:rFonts w:cs="David" w:hint="cs"/>
          <w:rtl/>
        </w:rPr>
      </w:pPr>
      <w:r>
        <w:rPr>
          <w:rFonts w:cs="David" w:hint="cs"/>
          <w:rtl/>
        </w:rPr>
        <w:tab/>
        <w:t>בבקשה, אתה רוצה לסיים, אתה רוצה לומר עוד משהו?</w:t>
      </w:r>
    </w:p>
    <w:p w14:paraId="3D819A69" w14:textId="77777777" w:rsidR="00F51B46" w:rsidRDefault="00F51B46" w:rsidP="00F51B46">
      <w:pPr>
        <w:bidi/>
        <w:jc w:val="both"/>
        <w:rPr>
          <w:rFonts w:cs="David" w:hint="cs"/>
          <w:rtl/>
        </w:rPr>
      </w:pPr>
    </w:p>
    <w:p w14:paraId="300D831D"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116BC8A1" w14:textId="77777777" w:rsidR="00F51B46" w:rsidRDefault="00F51B46" w:rsidP="00F51B46">
      <w:pPr>
        <w:bidi/>
        <w:jc w:val="both"/>
        <w:rPr>
          <w:rFonts w:cs="David" w:hint="cs"/>
          <w:u w:val="single"/>
          <w:rtl/>
        </w:rPr>
      </w:pPr>
    </w:p>
    <w:p w14:paraId="6EFC7AD6" w14:textId="77777777" w:rsidR="00F51B46" w:rsidRDefault="00F51B46" w:rsidP="00F51B46">
      <w:pPr>
        <w:bidi/>
        <w:ind w:firstLine="720"/>
        <w:jc w:val="both"/>
        <w:rPr>
          <w:rFonts w:cs="David" w:hint="cs"/>
          <w:rtl/>
        </w:rPr>
      </w:pPr>
      <w:r>
        <w:rPr>
          <w:rFonts w:cs="David" w:hint="cs"/>
          <w:rtl/>
        </w:rPr>
        <w:t xml:space="preserve">אני פונה לחברי הכנסת לא לתמוך בהצעת החוק הזאת. זה תקדים מסוכן. לא מדובר רק בחוק הזה של שלילת פנסיה. אני חושב שזה דבר פסול מעיקרו ולא צריך להידרש אליו. הכנסת הקודמת דנה בנושא הזה והיא החליטה, מתוך שיקול דעת ולאחר ששמעה חוות דעת משפטית, לא לחוקק חוק כזה. </w:t>
      </w:r>
    </w:p>
    <w:p w14:paraId="67016657" w14:textId="77777777" w:rsidR="00F51B46" w:rsidRDefault="00F51B46" w:rsidP="00F51B46">
      <w:pPr>
        <w:bidi/>
        <w:ind w:firstLine="720"/>
        <w:jc w:val="both"/>
        <w:rPr>
          <w:rFonts w:cs="David" w:hint="cs"/>
          <w:rtl/>
        </w:rPr>
      </w:pPr>
    </w:p>
    <w:p w14:paraId="3BC00886" w14:textId="77777777" w:rsidR="00F51B46" w:rsidRDefault="00F51B46" w:rsidP="00F51B46">
      <w:pPr>
        <w:bidi/>
        <w:ind w:firstLine="720"/>
        <w:jc w:val="both"/>
        <w:rPr>
          <w:rFonts w:cs="David" w:hint="cs"/>
          <w:rtl/>
        </w:rPr>
      </w:pPr>
      <w:r>
        <w:rPr>
          <w:rFonts w:cs="David" w:hint="cs"/>
          <w:rtl/>
        </w:rPr>
        <w:t>אני יודע שיש הידרדרות חמורה בכנסת הנוכחית, עם כניסתם של אנשים קיצוניים מאוד, שהדמוקרטיה זה הדבר האחרון שהם חושבים עליו, חלקם יושבים בחדר הזה, ולכן מחליטים להעביר את ההחלטה הזאת.</w:t>
      </w:r>
    </w:p>
    <w:p w14:paraId="5113CC41" w14:textId="77777777" w:rsidR="00F51B46" w:rsidRDefault="00F51B46" w:rsidP="00F51B46">
      <w:pPr>
        <w:bidi/>
        <w:jc w:val="both"/>
        <w:rPr>
          <w:rFonts w:cs="David" w:hint="cs"/>
          <w:rtl/>
        </w:rPr>
      </w:pPr>
    </w:p>
    <w:p w14:paraId="7F8FAFB4" w14:textId="77777777" w:rsidR="00F51B46" w:rsidRDefault="00F51B46" w:rsidP="00F51B46">
      <w:pPr>
        <w:bidi/>
        <w:ind w:firstLine="720"/>
        <w:jc w:val="both"/>
        <w:rPr>
          <w:rFonts w:cs="David" w:hint="cs"/>
          <w:rtl/>
        </w:rPr>
      </w:pPr>
      <w:r>
        <w:rPr>
          <w:rFonts w:cs="David" w:hint="cs"/>
          <w:rtl/>
        </w:rPr>
        <w:t>אני מקווה שתנצח השפיות ושהחוק הזה ייפסל ולא יעבור.</w:t>
      </w:r>
    </w:p>
    <w:p w14:paraId="46548147" w14:textId="77777777" w:rsidR="00F51B46" w:rsidRDefault="00F51B46" w:rsidP="00F51B46">
      <w:pPr>
        <w:bidi/>
        <w:jc w:val="both"/>
        <w:rPr>
          <w:rFonts w:cs="David" w:hint="cs"/>
          <w:rtl/>
        </w:rPr>
      </w:pPr>
    </w:p>
    <w:p w14:paraId="32F0686B"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BE2B2BA" w14:textId="77777777" w:rsidR="00F51B46" w:rsidRDefault="00F51B46" w:rsidP="00F51B46">
      <w:pPr>
        <w:bidi/>
        <w:jc w:val="both"/>
        <w:rPr>
          <w:rFonts w:cs="David" w:hint="cs"/>
          <w:rtl/>
        </w:rPr>
      </w:pPr>
    </w:p>
    <w:p w14:paraId="52EF6BF3" w14:textId="77777777" w:rsidR="00F51B46" w:rsidRDefault="00F51B46" w:rsidP="00F51B46">
      <w:pPr>
        <w:bidi/>
        <w:jc w:val="both"/>
        <w:rPr>
          <w:rFonts w:cs="David" w:hint="cs"/>
          <w:rtl/>
        </w:rPr>
      </w:pPr>
      <w:r>
        <w:rPr>
          <w:rFonts w:cs="David" w:hint="cs"/>
          <w:rtl/>
        </w:rPr>
        <w:tab/>
        <w:t xml:space="preserve">תודה רבה. חברת הכנסת זועבי, בבקשה. </w:t>
      </w:r>
    </w:p>
    <w:p w14:paraId="460D3613" w14:textId="77777777" w:rsidR="00F51B46" w:rsidRDefault="00F51B46" w:rsidP="00F51B46">
      <w:pPr>
        <w:bidi/>
        <w:jc w:val="both"/>
        <w:rPr>
          <w:rFonts w:cs="David" w:hint="cs"/>
          <w:rtl/>
        </w:rPr>
      </w:pPr>
    </w:p>
    <w:p w14:paraId="03E046DB" w14:textId="77777777" w:rsidR="00F51B46" w:rsidRPr="00B443D3" w:rsidRDefault="00F51B46" w:rsidP="00F51B46">
      <w:pPr>
        <w:bidi/>
        <w:jc w:val="both"/>
        <w:rPr>
          <w:rFonts w:cs="David" w:hint="cs"/>
          <w:u w:val="single"/>
          <w:rtl/>
        </w:rPr>
      </w:pPr>
      <w:r w:rsidRPr="00B443D3">
        <w:rPr>
          <w:rFonts w:cs="David" w:hint="cs"/>
          <w:u w:val="single"/>
          <w:rtl/>
        </w:rPr>
        <w:t>חנין זועבי:</w:t>
      </w:r>
    </w:p>
    <w:p w14:paraId="4E0AEBC4" w14:textId="77777777" w:rsidR="00F51B46" w:rsidRDefault="00F51B46" w:rsidP="00F51B46">
      <w:pPr>
        <w:bidi/>
        <w:jc w:val="both"/>
        <w:rPr>
          <w:rFonts w:cs="David" w:hint="cs"/>
          <w:rtl/>
        </w:rPr>
      </w:pPr>
    </w:p>
    <w:p w14:paraId="14039E7D" w14:textId="77777777" w:rsidR="00F51B46" w:rsidRDefault="00F51B46" w:rsidP="00F51B46">
      <w:pPr>
        <w:bidi/>
        <w:ind w:firstLine="720"/>
        <w:jc w:val="both"/>
        <w:rPr>
          <w:rFonts w:cs="David" w:hint="cs"/>
          <w:rtl/>
        </w:rPr>
      </w:pPr>
      <w:r>
        <w:rPr>
          <w:rFonts w:cs="David" w:hint="cs"/>
          <w:rtl/>
        </w:rPr>
        <w:t>זה שאין לנו מקום בכנסת הזאת, זה נכון. בכנסת הזאת אין מקום לשום חבר כנסת שפעיל למען זכויות אדם, למען זכויות קולקטיביות, למען שוויון ולמען דמוקרטיה, זה נכון. אני לא יושבת בכנסת הזאת על-מנת שהכנסת הזאת תישאר בדמות שהיא נמצאת בה עכשיו. אני נמצאת בכנסת הזאת על-מנת להגיע ועל מנת לסלול מסלול של כנסת נורמלית, של פרלמנט נורמאל</w:t>
      </w:r>
      <w:r>
        <w:rPr>
          <w:rFonts w:cs="David" w:hint="eastAsia"/>
          <w:rtl/>
        </w:rPr>
        <w:t>י</w:t>
      </w:r>
      <w:r>
        <w:rPr>
          <w:rFonts w:cs="David" w:hint="cs"/>
          <w:rtl/>
        </w:rPr>
        <w:t xml:space="preserve">. </w:t>
      </w:r>
    </w:p>
    <w:p w14:paraId="69E3E48B" w14:textId="77777777" w:rsidR="00F51B46" w:rsidRDefault="00F51B46" w:rsidP="00F51B46">
      <w:pPr>
        <w:bidi/>
        <w:jc w:val="both"/>
        <w:rPr>
          <w:rFonts w:cs="David" w:hint="cs"/>
          <w:rtl/>
        </w:rPr>
      </w:pPr>
    </w:p>
    <w:p w14:paraId="66C39F1B"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79BBBD40" w14:textId="77777777" w:rsidR="00F51B46" w:rsidRDefault="00F51B46" w:rsidP="00F51B46">
      <w:pPr>
        <w:bidi/>
        <w:jc w:val="both"/>
        <w:rPr>
          <w:rFonts w:cs="David" w:hint="cs"/>
          <w:u w:val="single"/>
          <w:rtl/>
        </w:rPr>
      </w:pPr>
    </w:p>
    <w:p w14:paraId="3258366A" w14:textId="77777777" w:rsidR="00F51B46" w:rsidRDefault="00F51B46" w:rsidP="00F51B46">
      <w:pPr>
        <w:bidi/>
        <w:ind w:firstLine="720"/>
        <w:jc w:val="both"/>
        <w:rPr>
          <w:rFonts w:cs="David" w:hint="cs"/>
          <w:rtl/>
        </w:rPr>
      </w:pPr>
      <w:r>
        <w:rPr>
          <w:rFonts w:cs="David" w:hint="cs"/>
          <w:rtl/>
        </w:rPr>
        <w:t>שתומכת בטרור של כחמאס? חברת הכנסת זועבי, על מה את מדברת?</w:t>
      </w:r>
    </w:p>
    <w:p w14:paraId="7D2C4537" w14:textId="77777777" w:rsidR="00F51B46" w:rsidRDefault="00F51B46" w:rsidP="00F51B46">
      <w:pPr>
        <w:bidi/>
        <w:jc w:val="both"/>
        <w:rPr>
          <w:rFonts w:cs="David" w:hint="cs"/>
          <w:rtl/>
        </w:rPr>
      </w:pPr>
    </w:p>
    <w:p w14:paraId="26683E7A"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08318C97" w14:textId="77777777" w:rsidR="00F51B46" w:rsidRDefault="00F51B46" w:rsidP="00F51B46">
      <w:pPr>
        <w:bidi/>
        <w:jc w:val="both"/>
        <w:rPr>
          <w:rFonts w:cs="David" w:hint="cs"/>
          <w:u w:val="single"/>
          <w:rtl/>
        </w:rPr>
      </w:pPr>
    </w:p>
    <w:p w14:paraId="6FEB2E28" w14:textId="77777777" w:rsidR="00F51B46" w:rsidRDefault="00F51B46" w:rsidP="00F51B46">
      <w:pPr>
        <w:bidi/>
        <w:ind w:firstLine="720"/>
        <w:jc w:val="both"/>
        <w:rPr>
          <w:rFonts w:cs="David" w:hint="cs"/>
          <w:rtl/>
        </w:rPr>
      </w:pPr>
      <w:r>
        <w:rPr>
          <w:rFonts w:cs="David" w:hint="cs"/>
          <w:rtl/>
        </w:rPr>
        <w:t xml:space="preserve">שיש לה תפישה נורמאלית לחלוטין. </w:t>
      </w:r>
    </w:p>
    <w:p w14:paraId="2C56A24D" w14:textId="77777777" w:rsidR="00F51B46" w:rsidRDefault="00F51B46" w:rsidP="00F51B46">
      <w:pPr>
        <w:bidi/>
        <w:ind w:firstLine="720"/>
        <w:jc w:val="both"/>
        <w:rPr>
          <w:rFonts w:cs="David" w:hint="cs"/>
          <w:rtl/>
        </w:rPr>
      </w:pPr>
    </w:p>
    <w:p w14:paraId="129D41DC"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5F45F40" w14:textId="77777777" w:rsidR="00F51B46" w:rsidRDefault="00F51B46" w:rsidP="00F51B46">
      <w:pPr>
        <w:bidi/>
        <w:jc w:val="both"/>
        <w:rPr>
          <w:rFonts w:cs="David" w:hint="cs"/>
          <w:rtl/>
        </w:rPr>
      </w:pPr>
    </w:p>
    <w:p w14:paraId="7AF6FB47" w14:textId="77777777" w:rsidR="00F51B46" w:rsidRDefault="00F51B46" w:rsidP="00F51B46">
      <w:pPr>
        <w:bidi/>
        <w:jc w:val="both"/>
        <w:rPr>
          <w:rFonts w:cs="David" w:hint="cs"/>
          <w:rtl/>
        </w:rPr>
      </w:pPr>
      <w:r>
        <w:rPr>
          <w:rFonts w:cs="David" w:hint="cs"/>
          <w:rtl/>
        </w:rPr>
        <w:tab/>
        <w:t>חברת הכנסת חנין, על מה את מדברת?</w:t>
      </w:r>
    </w:p>
    <w:p w14:paraId="7012DB9C" w14:textId="77777777" w:rsidR="00F51B46" w:rsidRDefault="00F51B46" w:rsidP="00F51B46">
      <w:pPr>
        <w:bidi/>
        <w:jc w:val="both"/>
        <w:rPr>
          <w:rFonts w:cs="David" w:hint="cs"/>
          <w:rtl/>
        </w:rPr>
      </w:pPr>
    </w:p>
    <w:p w14:paraId="1E7FE397" w14:textId="77777777" w:rsidR="00F51B46" w:rsidRDefault="00F51B46" w:rsidP="00F51B46">
      <w:pPr>
        <w:bidi/>
        <w:jc w:val="both"/>
        <w:rPr>
          <w:rFonts w:cs="David" w:hint="cs"/>
          <w:u w:val="single"/>
          <w:rtl/>
        </w:rPr>
      </w:pPr>
      <w:r>
        <w:rPr>
          <w:rFonts w:cs="David" w:hint="cs"/>
          <w:u w:val="single"/>
          <w:rtl/>
        </w:rPr>
        <w:t>חנין זועבי:</w:t>
      </w:r>
    </w:p>
    <w:p w14:paraId="2B4ACB55" w14:textId="77777777" w:rsidR="00F51B46" w:rsidRPr="00B443D3" w:rsidRDefault="00F51B46" w:rsidP="00F51B46">
      <w:pPr>
        <w:bidi/>
        <w:jc w:val="both"/>
        <w:rPr>
          <w:rFonts w:cs="David" w:hint="cs"/>
          <w:u w:val="single"/>
          <w:rtl/>
        </w:rPr>
      </w:pPr>
    </w:p>
    <w:p w14:paraId="6F674D8C" w14:textId="77777777" w:rsidR="00F51B46" w:rsidRDefault="00F51B46" w:rsidP="00F51B46">
      <w:pPr>
        <w:bidi/>
        <w:ind w:firstLine="720"/>
        <w:jc w:val="both"/>
        <w:rPr>
          <w:rFonts w:cs="David" w:hint="cs"/>
          <w:rtl/>
        </w:rPr>
      </w:pPr>
      <w:r>
        <w:rPr>
          <w:rFonts w:cs="David" w:hint="cs"/>
          <w:rtl/>
        </w:rPr>
        <w:t xml:space="preserve">התפקיד של החוקים הוא להגן על זכויות ולא לשלול זכויות. זה נכון, אתה חושב שאנחנו חושבים שיש מקום ושיש פונקציה לתפקיד שלנו פה? שיש אפשרות שאנחנו במקום הטבעי שלנו? לא, אני לא חושבת שאנחנו במקום הטבעי שלנו. אני יודעת שאנחנו שוחים נגד הזרם והפרלמנט הזה, בכלל התפישה שלו לדמוקרטיה ולתפקיד של החוקים, היא תפישה שסותרת את ההיגיון של החוקים. ההיגיון של הפרלמנט, להגן על אנשים להגן על זכויות האזרחים. התפקיד של הכנסת הזאת, כל התפישה של מערכת החוקים הזאת היא איך לשלול את הזכויות מהאזרחים. </w:t>
      </w:r>
    </w:p>
    <w:p w14:paraId="6916F39C" w14:textId="77777777" w:rsidR="00F51B46" w:rsidRDefault="00F51B46" w:rsidP="00F51B46">
      <w:pPr>
        <w:bidi/>
        <w:ind w:firstLine="720"/>
        <w:jc w:val="both"/>
        <w:rPr>
          <w:rFonts w:cs="David" w:hint="cs"/>
          <w:rtl/>
        </w:rPr>
      </w:pPr>
    </w:p>
    <w:p w14:paraId="308C9C56" w14:textId="77777777" w:rsidR="00F51B46" w:rsidRDefault="00F51B46" w:rsidP="00F51B46">
      <w:pPr>
        <w:bidi/>
        <w:ind w:firstLine="720"/>
        <w:jc w:val="both"/>
        <w:rPr>
          <w:rFonts w:cs="David" w:hint="cs"/>
          <w:rtl/>
        </w:rPr>
      </w:pPr>
      <w:r>
        <w:rPr>
          <w:rFonts w:cs="David" w:hint="cs"/>
          <w:rtl/>
        </w:rPr>
        <w:t xml:space="preserve">לכן גם אני מרגישה שהתפקיד שלי פה הוא כל-כך קשה. גם אני מרגישה - כנסת שתופסת סגר על מיליון וחצי אדם כדבר נורמאלי והמאבק נגד סגר ונגד כיבוש הוא הדבר הלא נורמאלי, נכון, מאוד קשה. מאוד קשה לכל חבר כנסת, לכל חבר פרלמנט ב עולם שיהיה בכנסת הזאת. </w:t>
      </w:r>
    </w:p>
    <w:p w14:paraId="1D5661F7" w14:textId="77777777" w:rsidR="00F51B46" w:rsidRDefault="00F51B46" w:rsidP="00F51B46">
      <w:pPr>
        <w:bidi/>
        <w:ind w:firstLine="720"/>
        <w:jc w:val="both"/>
        <w:rPr>
          <w:rFonts w:cs="David" w:hint="cs"/>
          <w:rtl/>
        </w:rPr>
      </w:pPr>
    </w:p>
    <w:p w14:paraId="15F90897" w14:textId="77777777" w:rsidR="00F51B46" w:rsidRDefault="00F51B46" w:rsidP="00F51B46">
      <w:pPr>
        <w:bidi/>
        <w:ind w:firstLine="720"/>
        <w:jc w:val="both"/>
        <w:rPr>
          <w:rFonts w:cs="David" w:hint="cs"/>
          <w:rtl/>
        </w:rPr>
      </w:pPr>
      <w:r>
        <w:rPr>
          <w:rFonts w:cs="David" w:hint="cs"/>
          <w:rtl/>
        </w:rPr>
        <w:t xml:space="preserve">אני חושבת, אם אתה עושה סקירה בפרלמנטים אחרים בעולם, הם יגידו לך שהאווירה בכנסת היא אווירה לא נורמאלית. אתה תצא מהגטו התודעתי שאתה נמצא פה ותלך ותשאל חברי פרלמנט בעולם, איך הם תופשים את הכנסת? איך הם תופשים את החוקים שעברו בשנה שעברה? </w:t>
      </w:r>
    </w:p>
    <w:p w14:paraId="0DCB43C1" w14:textId="77777777" w:rsidR="00F51B46" w:rsidRDefault="00F51B46" w:rsidP="00F51B46">
      <w:pPr>
        <w:bidi/>
        <w:ind w:firstLine="720"/>
        <w:jc w:val="both"/>
        <w:rPr>
          <w:rFonts w:cs="David" w:hint="cs"/>
          <w:rtl/>
        </w:rPr>
      </w:pPr>
    </w:p>
    <w:p w14:paraId="49F2EDBF" w14:textId="77777777" w:rsidR="00F51B46" w:rsidRDefault="00F51B46" w:rsidP="00F51B46">
      <w:pPr>
        <w:bidi/>
        <w:ind w:firstLine="720"/>
        <w:jc w:val="both"/>
        <w:rPr>
          <w:rFonts w:cs="David" w:hint="cs"/>
          <w:rtl/>
        </w:rPr>
      </w:pPr>
      <w:r>
        <w:rPr>
          <w:rFonts w:cs="David" w:hint="cs"/>
          <w:rtl/>
        </w:rPr>
        <w:t>אתה נמצא בגטו, בגטו של ישראל בתנו ובגטו של הליכוד. ושם שיא הדמוקרטיה, זה נכון. שם אני לא נורמאלית, זה נכון. שם אין לי תפקיד בכנסת, זה נכון. גם התפקיד שלי מיותר בכנסת, זה נכון. גם אני מרגישה כך. גם אני מרגישה שהתפקיד שלי מיותר. גם אני מרגישה שזה לא המקום הטבעי שלי כי הכנסת לא טבעית. החוקים שאתם מעבירים אלה חוקים לא נורמאלים, נכון. אתה חושב שאני נהנית? אתה חושב שחברי הכנסת נהנים מהמקום הזה?</w:t>
      </w:r>
    </w:p>
    <w:p w14:paraId="07979FCB" w14:textId="77777777" w:rsidR="00F51B46" w:rsidRDefault="00F51B46" w:rsidP="00F51B46">
      <w:pPr>
        <w:bidi/>
        <w:jc w:val="both"/>
        <w:rPr>
          <w:rFonts w:cs="David" w:hint="cs"/>
          <w:rtl/>
        </w:rPr>
      </w:pPr>
    </w:p>
    <w:p w14:paraId="5ED9D555"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65DA0C9F" w14:textId="77777777" w:rsidR="00F51B46" w:rsidRDefault="00F51B46" w:rsidP="00F51B46">
      <w:pPr>
        <w:bidi/>
        <w:jc w:val="both"/>
        <w:rPr>
          <w:rFonts w:cs="David" w:hint="cs"/>
          <w:u w:val="single"/>
          <w:rtl/>
        </w:rPr>
      </w:pPr>
    </w:p>
    <w:p w14:paraId="79231B6E" w14:textId="77777777" w:rsidR="00F51B46" w:rsidRDefault="00F51B46" w:rsidP="00F51B46">
      <w:pPr>
        <w:bidi/>
        <w:ind w:firstLine="720"/>
        <w:jc w:val="both"/>
        <w:rPr>
          <w:rFonts w:cs="David" w:hint="cs"/>
          <w:rtl/>
        </w:rPr>
      </w:pPr>
      <w:r>
        <w:rPr>
          <w:rFonts w:cs="David" w:hint="cs"/>
          <w:rtl/>
        </w:rPr>
        <w:t>חברת הכנסת זועבי, ההתנהגות של חבר הכנסת בשארה היא נורמאלית? היא היתה נורמאלית? את מוכנה לגנות אותו?</w:t>
      </w:r>
    </w:p>
    <w:p w14:paraId="52E04BD6" w14:textId="77777777" w:rsidR="00F51B46" w:rsidRDefault="00F51B46" w:rsidP="00F51B46">
      <w:pPr>
        <w:bidi/>
        <w:jc w:val="both"/>
        <w:rPr>
          <w:rFonts w:cs="David" w:hint="cs"/>
          <w:rtl/>
        </w:rPr>
      </w:pPr>
    </w:p>
    <w:p w14:paraId="01CA3AC5" w14:textId="77777777" w:rsidR="00F51B46" w:rsidRDefault="00F51B46" w:rsidP="00F51B46">
      <w:pPr>
        <w:bidi/>
        <w:jc w:val="both"/>
        <w:rPr>
          <w:rFonts w:cs="David" w:hint="cs"/>
          <w:u w:val="single"/>
          <w:rtl/>
        </w:rPr>
      </w:pPr>
      <w:r>
        <w:rPr>
          <w:rFonts w:cs="David" w:hint="cs"/>
          <w:u w:val="single"/>
          <w:rtl/>
        </w:rPr>
        <w:t>חנין זועבי:</w:t>
      </w:r>
    </w:p>
    <w:p w14:paraId="463D4BDE" w14:textId="77777777" w:rsidR="00F51B46" w:rsidRDefault="00F51B46" w:rsidP="00F51B46">
      <w:pPr>
        <w:bidi/>
        <w:jc w:val="both"/>
        <w:rPr>
          <w:rFonts w:cs="David" w:hint="cs"/>
          <w:u w:val="single"/>
          <w:rtl/>
        </w:rPr>
      </w:pPr>
    </w:p>
    <w:p w14:paraId="38945540" w14:textId="77777777" w:rsidR="00F51B46" w:rsidRDefault="00F51B46" w:rsidP="00F51B46">
      <w:pPr>
        <w:bidi/>
        <w:jc w:val="both"/>
        <w:rPr>
          <w:rFonts w:cs="David" w:hint="cs"/>
          <w:rtl/>
        </w:rPr>
      </w:pPr>
      <w:r>
        <w:rPr>
          <w:rFonts w:cs="David" w:hint="cs"/>
          <w:rtl/>
        </w:rPr>
        <w:tab/>
        <w:t xml:space="preserve">אל תתווכח איתי. </w:t>
      </w:r>
    </w:p>
    <w:p w14:paraId="2D973B50" w14:textId="77777777" w:rsidR="00F51B46" w:rsidRPr="00AC32D8" w:rsidRDefault="00F51B46" w:rsidP="00F51B46">
      <w:pPr>
        <w:bidi/>
        <w:jc w:val="both"/>
        <w:rPr>
          <w:rFonts w:cs="David" w:hint="cs"/>
          <w:rtl/>
        </w:rPr>
      </w:pPr>
    </w:p>
    <w:p w14:paraId="1DCB3558"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17CA3D2C" w14:textId="77777777" w:rsidR="00F51B46" w:rsidRDefault="00F51B46" w:rsidP="00F51B46">
      <w:pPr>
        <w:bidi/>
        <w:jc w:val="both"/>
        <w:rPr>
          <w:rFonts w:cs="David" w:hint="cs"/>
          <w:u w:val="single"/>
          <w:rtl/>
        </w:rPr>
      </w:pPr>
    </w:p>
    <w:p w14:paraId="44999069" w14:textId="77777777" w:rsidR="00F51B46" w:rsidRDefault="00F51B46" w:rsidP="00F51B46">
      <w:pPr>
        <w:bidi/>
        <w:ind w:firstLine="720"/>
        <w:jc w:val="both"/>
        <w:rPr>
          <w:rFonts w:cs="David" w:hint="cs"/>
          <w:rtl/>
        </w:rPr>
      </w:pPr>
      <w:r>
        <w:rPr>
          <w:rFonts w:cs="David" w:hint="cs"/>
          <w:rtl/>
        </w:rPr>
        <w:t>הבנתי. למה, בגלל שאין לך תשובות?</w:t>
      </w:r>
    </w:p>
    <w:p w14:paraId="5245D44D" w14:textId="77777777" w:rsidR="00F51B46" w:rsidRDefault="00F51B46" w:rsidP="00F51B46">
      <w:pPr>
        <w:bidi/>
        <w:jc w:val="both"/>
        <w:rPr>
          <w:rFonts w:cs="David" w:hint="cs"/>
          <w:rtl/>
        </w:rPr>
      </w:pPr>
    </w:p>
    <w:p w14:paraId="5BEE64BD"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639B8D89" w14:textId="77777777" w:rsidR="00F51B46" w:rsidRDefault="00F51B46" w:rsidP="00F51B46">
      <w:pPr>
        <w:bidi/>
        <w:jc w:val="both"/>
        <w:rPr>
          <w:rFonts w:cs="David" w:hint="cs"/>
          <w:u w:val="single"/>
          <w:rtl/>
        </w:rPr>
      </w:pPr>
    </w:p>
    <w:p w14:paraId="6191A9AB" w14:textId="77777777" w:rsidR="00F51B46" w:rsidRDefault="00F51B46" w:rsidP="00F51B46">
      <w:pPr>
        <w:bidi/>
        <w:ind w:firstLine="720"/>
        <w:jc w:val="both"/>
        <w:rPr>
          <w:rFonts w:cs="David" w:hint="cs"/>
          <w:rtl/>
        </w:rPr>
      </w:pPr>
      <w:r>
        <w:rPr>
          <w:rFonts w:cs="David" w:hint="cs"/>
          <w:rtl/>
        </w:rPr>
        <w:t>הכנסת הזאת תופשת - זה לא רק החוק הזה. אתה תעבור על שרשרת החוקים שהעבירה הכנסת הזאת. תראה איזו תפישת עולם איזו תפישה של דמוקרטיה, איזו תפישה של שוויון, איזו תפישה של אזרחות.</w:t>
      </w:r>
    </w:p>
    <w:p w14:paraId="2C26EA5A" w14:textId="77777777" w:rsidR="00F51B46" w:rsidRDefault="00F51B46" w:rsidP="00F51B46">
      <w:pPr>
        <w:bidi/>
        <w:jc w:val="both"/>
        <w:rPr>
          <w:rFonts w:cs="David" w:hint="cs"/>
          <w:rtl/>
        </w:rPr>
      </w:pPr>
    </w:p>
    <w:p w14:paraId="6BF94161" w14:textId="77777777" w:rsidR="00F51B46" w:rsidRDefault="00F51B46" w:rsidP="00F51B46">
      <w:pPr>
        <w:bidi/>
        <w:jc w:val="both"/>
        <w:rPr>
          <w:rFonts w:cs="David" w:hint="cs"/>
          <w:u w:val="single"/>
          <w:rtl/>
        </w:rPr>
      </w:pPr>
      <w:r>
        <w:rPr>
          <w:rFonts w:cs="David" w:hint="cs"/>
          <w:u w:val="single"/>
          <w:rtl/>
        </w:rPr>
        <w:t>יעקב כץ</w:t>
      </w:r>
      <w:r w:rsidRPr="00E36EB4">
        <w:rPr>
          <w:rFonts w:cs="David" w:hint="cs"/>
          <w:u w:val="single"/>
          <w:rtl/>
        </w:rPr>
        <w:t>:</w:t>
      </w:r>
    </w:p>
    <w:p w14:paraId="544E1967" w14:textId="77777777" w:rsidR="00F51B46" w:rsidRDefault="00F51B46" w:rsidP="00F51B46">
      <w:pPr>
        <w:bidi/>
        <w:jc w:val="both"/>
        <w:rPr>
          <w:rFonts w:cs="David" w:hint="cs"/>
          <w:u w:val="single"/>
          <w:rtl/>
        </w:rPr>
      </w:pPr>
    </w:p>
    <w:p w14:paraId="5331654D" w14:textId="77777777" w:rsidR="00F51B46" w:rsidRDefault="00F51B46" w:rsidP="00F51B46">
      <w:pPr>
        <w:bidi/>
        <w:ind w:firstLine="720"/>
        <w:jc w:val="both"/>
        <w:rPr>
          <w:rFonts w:cs="David" w:hint="cs"/>
          <w:rtl/>
        </w:rPr>
      </w:pPr>
      <w:r>
        <w:rPr>
          <w:rFonts w:cs="David" w:hint="cs"/>
          <w:rtl/>
        </w:rPr>
        <w:t xml:space="preserve">צריך לאמץ את החוקים של החיזבאללה וזה יהיה מצוין. </w:t>
      </w:r>
    </w:p>
    <w:p w14:paraId="29080F7E" w14:textId="77777777" w:rsidR="00F51B46" w:rsidRDefault="00F51B46" w:rsidP="00F51B46">
      <w:pPr>
        <w:bidi/>
        <w:jc w:val="both"/>
        <w:rPr>
          <w:rFonts w:cs="David" w:hint="cs"/>
          <w:rtl/>
        </w:rPr>
      </w:pPr>
    </w:p>
    <w:p w14:paraId="35472A6B"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063315F4" w14:textId="77777777" w:rsidR="00F51B46" w:rsidRDefault="00F51B46" w:rsidP="00F51B46">
      <w:pPr>
        <w:bidi/>
        <w:jc w:val="both"/>
        <w:rPr>
          <w:rFonts w:cs="David" w:hint="cs"/>
          <w:u w:val="single"/>
          <w:rtl/>
        </w:rPr>
      </w:pPr>
    </w:p>
    <w:p w14:paraId="70DDE543" w14:textId="77777777" w:rsidR="00F51B46" w:rsidRDefault="00F51B46" w:rsidP="00F51B46">
      <w:pPr>
        <w:bidi/>
        <w:jc w:val="both"/>
        <w:rPr>
          <w:rFonts w:cs="David" w:hint="cs"/>
          <w:rtl/>
        </w:rPr>
      </w:pPr>
      <w:r>
        <w:rPr>
          <w:rFonts w:cs="David" w:hint="cs"/>
          <w:rtl/>
        </w:rPr>
        <w:tab/>
        <w:t xml:space="preserve">זה לא סותר את האמירה, נכון. </w:t>
      </w:r>
    </w:p>
    <w:p w14:paraId="0BB14151" w14:textId="77777777" w:rsidR="00F51B46" w:rsidRDefault="00F51B46" w:rsidP="00F51B46">
      <w:pPr>
        <w:bidi/>
        <w:jc w:val="both"/>
        <w:rPr>
          <w:rFonts w:cs="David" w:hint="cs"/>
          <w:rtl/>
        </w:rPr>
      </w:pPr>
    </w:p>
    <w:p w14:paraId="2A236B36" w14:textId="77777777" w:rsidR="00F51B46" w:rsidRDefault="00F51B46" w:rsidP="00F51B46">
      <w:pPr>
        <w:bidi/>
        <w:jc w:val="both"/>
        <w:rPr>
          <w:rFonts w:cs="David" w:hint="cs"/>
          <w:u w:val="single"/>
          <w:rtl/>
        </w:rPr>
      </w:pPr>
      <w:r>
        <w:rPr>
          <w:rFonts w:cs="David" w:hint="cs"/>
          <w:u w:val="single"/>
          <w:rtl/>
        </w:rPr>
        <w:t>יעקב כץ:</w:t>
      </w:r>
    </w:p>
    <w:p w14:paraId="2BD4C598" w14:textId="77777777" w:rsidR="00F51B46" w:rsidRDefault="00F51B46" w:rsidP="00F51B46">
      <w:pPr>
        <w:bidi/>
        <w:jc w:val="both"/>
        <w:rPr>
          <w:rFonts w:cs="David" w:hint="cs"/>
          <w:u w:val="single"/>
          <w:rtl/>
        </w:rPr>
      </w:pPr>
    </w:p>
    <w:p w14:paraId="1CAD1CEE" w14:textId="77777777" w:rsidR="00F51B46" w:rsidRDefault="00F51B46" w:rsidP="00F51B46">
      <w:pPr>
        <w:bidi/>
        <w:jc w:val="both"/>
        <w:rPr>
          <w:rFonts w:cs="David" w:hint="cs"/>
          <w:rtl/>
        </w:rPr>
      </w:pPr>
      <w:r>
        <w:rPr>
          <w:rFonts w:cs="David" w:hint="cs"/>
          <w:rtl/>
        </w:rPr>
        <w:tab/>
        <w:t xml:space="preserve">את חיזבאללה בכנסת צריך לאמץ ואת תהיי אז ראש ממשלה. </w:t>
      </w:r>
    </w:p>
    <w:p w14:paraId="383B9F97" w14:textId="77777777" w:rsidR="00F51B46" w:rsidRDefault="00F51B46" w:rsidP="00F51B46">
      <w:pPr>
        <w:bidi/>
        <w:jc w:val="both"/>
        <w:rPr>
          <w:rFonts w:cs="David" w:hint="cs"/>
          <w:rtl/>
        </w:rPr>
      </w:pPr>
    </w:p>
    <w:p w14:paraId="6266487B" w14:textId="77777777" w:rsidR="00F51B46" w:rsidRDefault="00F51B46" w:rsidP="00F51B46">
      <w:pPr>
        <w:bidi/>
        <w:jc w:val="both"/>
        <w:rPr>
          <w:rFonts w:cs="David" w:hint="cs"/>
          <w:u w:val="single"/>
          <w:rtl/>
        </w:rPr>
      </w:pPr>
      <w:r>
        <w:rPr>
          <w:rFonts w:cs="David" w:hint="cs"/>
          <w:u w:val="single"/>
          <w:rtl/>
        </w:rPr>
        <w:t>חנין זועבי:</w:t>
      </w:r>
    </w:p>
    <w:p w14:paraId="08F794B7" w14:textId="77777777" w:rsidR="00F51B46" w:rsidRDefault="00F51B46" w:rsidP="00F51B46">
      <w:pPr>
        <w:bidi/>
        <w:jc w:val="both"/>
        <w:rPr>
          <w:rFonts w:cs="David" w:hint="cs"/>
          <w:u w:val="single"/>
          <w:rtl/>
        </w:rPr>
      </w:pPr>
    </w:p>
    <w:p w14:paraId="1D10F7E4" w14:textId="77777777" w:rsidR="00F51B46" w:rsidRDefault="00F51B46" w:rsidP="00F51B46">
      <w:pPr>
        <w:bidi/>
        <w:jc w:val="both"/>
        <w:rPr>
          <w:rFonts w:cs="David" w:hint="cs"/>
          <w:rtl/>
        </w:rPr>
      </w:pPr>
      <w:r>
        <w:rPr>
          <w:rFonts w:cs="David" w:hint="cs"/>
          <w:rtl/>
        </w:rPr>
        <w:tab/>
        <w:t xml:space="preserve">אני סותרת את החוק, אני הלא נורמאלית פה. </w:t>
      </w:r>
    </w:p>
    <w:p w14:paraId="2F029D47" w14:textId="77777777" w:rsidR="00F51B46" w:rsidRDefault="00F51B46" w:rsidP="00F51B46">
      <w:pPr>
        <w:bidi/>
        <w:jc w:val="both"/>
        <w:rPr>
          <w:rFonts w:cs="David" w:hint="cs"/>
          <w:u w:val="single"/>
          <w:rtl/>
        </w:rPr>
      </w:pPr>
      <w:r>
        <w:rPr>
          <w:rFonts w:cs="David" w:hint="cs"/>
          <w:u w:val="single"/>
          <w:rtl/>
        </w:rPr>
        <w:t>יעקב כץ:</w:t>
      </w:r>
    </w:p>
    <w:p w14:paraId="12587028" w14:textId="77777777" w:rsidR="00F51B46" w:rsidRDefault="00F51B46" w:rsidP="00F51B46">
      <w:pPr>
        <w:bidi/>
        <w:jc w:val="both"/>
        <w:rPr>
          <w:rFonts w:cs="David" w:hint="cs"/>
          <w:u w:val="single"/>
          <w:rtl/>
        </w:rPr>
      </w:pPr>
    </w:p>
    <w:p w14:paraId="65D36D52" w14:textId="77777777" w:rsidR="00F51B46" w:rsidRDefault="00F51B46" w:rsidP="00F51B46">
      <w:pPr>
        <w:bidi/>
        <w:jc w:val="both"/>
        <w:rPr>
          <w:rFonts w:cs="David" w:hint="cs"/>
          <w:rtl/>
        </w:rPr>
      </w:pPr>
      <w:r>
        <w:rPr>
          <w:rFonts w:cs="David" w:hint="cs"/>
          <w:i/>
          <w:iCs/>
          <w:rtl/>
        </w:rPr>
        <w:tab/>
      </w:r>
      <w:r>
        <w:rPr>
          <w:rFonts w:cs="David" w:hint="cs"/>
          <w:rtl/>
        </w:rPr>
        <w:t xml:space="preserve">זה כמו עם הנשיא חרירי שרצחו אותו - - - </w:t>
      </w:r>
    </w:p>
    <w:p w14:paraId="7B15C4DE" w14:textId="77777777" w:rsidR="00F51B46" w:rsidRDefault="00F51B46" w:rsidP="00F51B46">
      <w:pPr>
        <w:bidi/>
        <w:jc w:val="both"/>
        <w:rPr>
          <w:rFonts w:cs="David" w:hint="cs"/>
          <w:rtl/>
        </w:rPr>
      </w:pPr>
    </w:p>
    <w:p w14:paraId="0D2E6FF0" w14:textId="77777777" w:rsidR="00F51B46" w:rsidRDefault="00F51B46" w:rsidP="00F51B46">
      <w:pPr>
        <w:bidi/>
        <w:jc w:val="both"/>
        <w:rPr>
          <w:rFonts w:cs="David" w:hint="cs"/>
          <w:u w:val="single"/>
          <w:rtl/>
        </w:rPr>
      </w:pPr>
      <w:r>
        <w:rPr>
          <w:rFonts w:cs="David" w:hint="cs"/>
          <w:u w:val="single"/>
          <w:rtl/>
        </w:rPr>
        <w:t>חנין זועבי:</w:t>
      </w:r>
    </w:p>
    <w:p w14:paraId="49890442" w14:textId="77777777" w:rsidR="00F51B46" w:rsidRDefault="00F51B46" w:rsidP="00F51B46">
      <w:pPr>
        <w:bidi/>
        <w:jc w:val="both"/>
        <w:rPr>
          <w:rFonts w:cs="David" w:hint="cs"/>
          <w:u w:val="single"/>
          <w:rtl/>
        </w:rPr>
      </w:pPr>
    </w:p>
    <w:p w14:paraId="2875290D" w14:textId="77777777" w:rsidR="00F51B46" w:rsidRDefault="00F51B46" w:rsidP="00F51B46">
      <w:pPr>
        <w:bidi/>
        <w:jc w:val="both"/>
        <w:rPr>
          <w:rFonts w:cs="David" w:hint="cs"/>
          <w:rtl/>
        </w:rPr>
      </w:pPr>
      <w:r>
        <w:rPr>
          <w:rFonts w:cs="David" w:hint="cs"/>
          <w:rtl/>
        </w:rPr>
        <w:tab/>
        <w:t>אולי הוא ידבר בתור שלו?</w:t>
      </w:r>
    </w:p>
    <w:p w14:paraId="31B49FBB" w14:textId="77777777" w:rsidR="00F51B46" w:rsidRDefault="00F51B46" w:rsidP="00F51B46">
      <w:pPr>
        <w:bidi/>
        <w:jc w:val="both"/>
        <w:rPr>
          <w:rFonts w:cs="David" w:hint="cs"/>
          <w:rtl/>
        </w:rPr>
      </w:pPr>
    </w:p>
    <w:p w14:paraId="796091C3"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8C4D4F6" w14:textId="77777777" w:rsidR="00F51B46" w:rsidRDefault="00F51B46" w:rsidP="00F51B46">
      <w:pPr>
        <w:bidi/>
        <w:jc w:val="both"/>
        <w:rPr>
          <w:rFonts w:cs="David" w:hint="cs"/>
          <w:rtl/>
        </w:rPr>
      </w:pPr>
    </w:p>
    <w:p w14:paraId="022AA33C" w14:textId="77777777" w:rsidR="00F51B46" w:rsidRDefault="00F51B46" w:rsidP="00F51B46">
      <w:pPr>
        <w:bidi/>
        <w:jc w:val="both"/>
        <w:rPr>
          <w:rFonts w:cs="David" w:hint="cs"/>
          <w:rtl/>
        </w:rPr>
      </w:pPr>
      <w:r>
        <w:rPr>
          <w:rFonts w:cs="David" w:hint="cs"/>
          <w:rtl/>
        </w:rPr>
        <w:tab/>
        <w:t>הוא ידבר, אני מבטיח.</w:t>
      </w:r>
    </w:p>
    <w:p w14:paraId="38C4DB50" w14:textId="77777777" w:rsidR="00F51B46" w:rsidRDefault="00F51B46" w:rsidP="00F51B46">
      <w:pPr>
        <w:bidi/>
        <w:jc w:val="both"/>
        <w:rPr>
          <w:rFonts w:cs="David" w:hint="cs"/>
          <w:rtl/>
        </w:rPr>
      </w:pPr>
    </w:p>
    <w:p w14:paraId="731E4D79"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6C8F21C0" w14:textId="77777777" w:rsidR="00F51B46" w:rsidRDefault="00F51B46" w:rsidP="00F51B46">
      <w:pPr>
        <w:bidi/>
        <w:jc w:val="both"/>
        <w:rPr>
          <w:rFonts w:cs="David" w:hint="cs"/>
          <w:u w:val="single"/>
          <w:rtl/>
        </w:rPr>
      </w:pPr>
    </w:p>
    <w:p w14:paraId="4A0EBA43" w14:textId="77777777" w:rsidR="00F51B46" w:rsidRPr="00AC32D8" w:rsidRDefault="00F51B46" w:rsidP="00F51B46">
      <w:pPr>
        <w:bidi/>
        <w:jc w:val="both"/>
        <w:rPr>
          <w:rFonts w:cs="David" w:hint="cs"/>
          <w:rtl/>
        </w:rPr>
      </w:pPr>
      <w:r>
        <w:rPr>
          <w:rFonts w:cs="David" w:hint="cs"/>
          <w:rtl/>
        </w:rPr>
        <w:tab/>
        <w:t>תשמע את כל תושבי הארץ קולוניאליסט שכמוך, מתנחל וקולוניאליסט.</w:t>
      </w:r>
    </w:p>
    <w:p w14:paraId="320C6B64" w14:textId="77777777" w:rsidR="00F51B46" w:rsidRDefault="00F51B46" w:rsidP="00F51B46">
      <w:pPr>
        <w:bidi/>
        <w:jc w:val="both"/>
        <w:rPr>
          <w:rFonts w:cs="David" w:hint="cs"/>
          <w:rtl/>
        </w:rPr>
      </w:pPr>
    </w:p>
    <w:p w14:paraId="2180A702" w14:textId="77777777" w:rsidR="00F51B46" w:rsidRDefault="00F51B46" w:rsidP="00F51B46">
      <w:pPr>
        <w:bidi/>
        <w:jc w:val="both"/>
        <w:rPr>
          <w:rFonts w:cs="David" w:hint="cs"/>
          <w:u w:val="single"/>
          <w:rtl/>
        </w:rPr>
      </w:pPr>
      <w:r>
        <w:rPr>
          <w:rFonts w:cs="David" w:hint="cs"/>
          <w:u w:val="single"/>
          <w:rtl/>
        </w:rPr>
        <w:t>יעקב כץ</w:t>
      </w:r>
      <w:r w:rsidRPr="00E36EB4">
        <w:rPr>
          <w:rFonts w:cs="David" w:hint="cs"/>
          <w:u w:val="single"/>
          <w:rtl/>
        </w:rPr>
        <w:t>:</w:t>
      </w:r>
    </w:p>
    <w:p w14:paraId="5F93BCBC" w14:textId="77777777" w:rsidR="00F51B46" w:rsidRDefault="00F51B46" w:rsidP="00F51B46">
      <w:pPr>
        <w:bidi/>
        <w:jc w:val="both"/>
        <w:rPr>
          <w:rFonts w:cs="David" w:hint="cs"/>
          <w:u w:val="single"/>
          <w:rtl/>
        </w:rPr>
      </w:pPr>
    </w:p>
    <w:p w14:paraId="41BC5D4D" w14:textId="77777777" w:rsidR="00F51B46" w:rsidRDefault="00F51B46" w:rsidP="00F51B46">
      <w:pPr>
        <w:bidi/>
        <w:ind w:firstLine="720"/>
        <w:jc w:val="both"/>
        <w:rPr>
          <w:rFonts w:cs="David" w:hint="cs"/>
          <w:rtl/>
        </w:rPr>
      </w:pPr>
      <w:r>
        <w:rPr>
          <w:rFonts w:cs="David" w:hint="cs"/>
          <w:rtl/>
        </w:rPr>
        <w:t>למה? יריב לוין שגר בתל-אביב הוא לא מתנחל? מה, הכיבוש של 1948 הוא לא כיבוש?</w:t>
      </w:r>
    </w:p>
    <w:p w14:paraId="7254271D" w14:textId="77777777" w:rsidR="00F51B46" w:rsidRDefault="00F51B46" w:rsidP="00F51B46">
      <w:pPr>
        <w:bidi/>
        <w:jc w:val="both"/>
        <w:rPr>
          <w:rFonts w:cs="David" w:hint="cs"/>
          <w:rtl/>
        </w:rPr>
      </w:pPr>
    </w:p>
    <w:p w14:paraId="216D8311" w14:textId="77777777" w:rsidR="00F51B46" w:rsidRDefault="00F51B46" w:rsidP="00F51B46">
      <w:pPr>
        <w:bidi/>
        <w:jc w:val="both"/>
        <w:rPr>
          <w:rFonts w:cs="David" w:hint="cs"/>
          <w:u w:val="single"/>
          <w:rtl/>
        </w:rPr>
      </w:pPr>
      <w:r>
        <w:rPr>
          <w:rFonts w:cs="David" w:hint="cs"/>
          <w:u w:val="single"/>
          <w:rtl/>
        </w:rPr>
        <w:t>חנין זועבי:</w:t>
      </w:r>
    </w:p>
    <w:p w14:paraId="0149DCA6" w14:textId="77777777" w:rsidR="00F51B46" w:rsidRDefault="00F51B46" w:rsidP="00F51B46">
      <w:pPr>
        <w:bidi/>
        <w:jc w:val="both"/>
        <w:rPr>
          <w:rFonts w:cs="David" w:hint="cs"/>
          <w:u w:val="single"/>
          <w:rtl/>
        </w:rPr>
      </w:pPr>
    </w:p>
    <w:p w14:paraId="09A28BFF" w14:textId="77777777" w:rsidR="00F51B46" w:rsidRDefault="00F51B46" w:rsidP="00F51B46">
      <w:pPr>
        <w:bidi/>
        <w:jc w:val="both"/>
        <w:rPr>
          <w:rFonts w:cs="David" w:hint="cs"/>
          <w:rtl/>
        </w:rPr>
      </w:pPr>
      <w:r>
        <w:rPr>
          <w:rFonts w:cs="David" w:hint="cs"/>
          <w:rtl/>
        </w:rPr>
        <w:tab/>
        <w:t>זה לא התור שלי?</w:t>
      </w:r>
    </w:p>
    <w:p w14:paraId="3BE17840" w14:textId="77777777" w:rsidR="00F51B46" w:rsidRDefault="00F51B46" w:rsidP="00F51B46">
      <w:pPr>
        <w:bidi/>
        <w:jc w:val="both"/>
        <w:rPr>
          <w:rFonts w:cs="David" w:hint="cs"/>
          <w:rtl/>
        </w:rPr>
      </w:pPr>
    </w:p>
    <w:p w14:paraId="53CF0095" w14:textId="77777777" w:rsidR="00F51B46" w:rsidRDefault="00F51B46" w:rsidP="00F51B46">
      <w:pPr>
        <w:bidi/>
        <w:jc w:val="both"/>
        <w:rPr>
          <w:rFonts w:cs="David" w:hint="cs"/>
          <w:u w:val="single"/>
          <w:rtl/>
        </w:rPr>
      </w:pPr>
      <w:r>
        <w:rPr>
          <w:rFonts w:cs="David" w:hint="cs"/>
          <w:u w:val="single"/>
          <w:rtl/>
        </w:rPr>
        <w:t>יעקב כץ:</w:t>
      </w:r>
    </w:p>
    <w:p w14:paraId="475647AB" w14:textId="77777777" w:rsidR="00F51B46" w:rsidRDefault="00F51B46" w:rsidP="00F51B46">
      <w:pPr>
        <w:bidi/>
        <w:jc w:val="both"/>
        <w:rPr>
          <w:rFonts w:cs="David" w:hint="cs"/>
          <w:u w:val="single"/>
          <w:rtl/>
        </w:rPr>
      </w:pPr>
    </w:p>
    <w:p w14:paraId="54084868" w14:textId="77777777" w:rsidR="00F51B46" w:rsidRDefault="00F51B46" w:rsidP="00F51B46">
      <w:pPr>
        <w:bidi/>
        <w:jc w:val="both"/>
        <w:rPr>
          <w:rFonts w:cs="David" w:hint="cs"/>
          <w:rtl/>
        </w:rPr>
      </w:pPr>
      <w:r>
        <w:rPr>
          <w:rFonts w:cs="David" w:hint="cs"/>
          <w:rtl/>
        </w:rPr>
        <w:tab/>
        <w:t>תהיה ישר, מר זחאלקה. אלה שגרים בתל-אביב. שלי יחימוביץ לא "כיבושניקית". תהיה ישר מר זחאלקה, אתה איש ישר. שלי יחימוביץ לא כובשת בתל-אביב?</w:t>
      </w:r>
    </w:p>
    <w:p w14:paraId="5CCE9D17" w14:textId="77777777" w:rsidR="00F51B46" w:rsidRDefault="00F51B46" w:rsidP="00F51B46">
      <w:pPr>
        <w:bidi/>
        <w:jc w:val="both"/>
        <w:rPr>
          <w:rFonts w:cs="David" w:hint="cs"/>
          <w:rtl/>
        </w:rPr>
      </w:pPr>
    </w:p>
    <w:p w14:paraId="7D6D56FD" w14:textId="77777777" w:rsidR="00F51B46" w:rsidRDefault="00F51B46" w:rsidP="00F51B46">
      <w:pPr>
        <w:bidi/>
        <w:jc w:val="both"/>
        <w:rPr>
          <w:rFonts w:cs="David" w:hint="cs"/>
          <w:u w:val="single"/>
          <w:rtl/>
        </w:rPr>
      </w:pPr>
      <w:r>
        <w:rPr>
          <w:rFonts w:cs="David" w:hint="cs"/>
          <w:u w:val="single"/>
          <w:rtl/>
        </w:rPr>
        <w:t>ג'מאל זחאלקה:</w:t>
      </w:r>
    </w:p>
    <w:p w14:paraId="66AF2DBB" w14:textId="77777777" w:rsidR="00F51B46" w:rsidRDefault="00F51B46" w:rsidP="00F51B46">
      <w:pPr>
        <w:bidi/>
        <w:jc w:val="both"/>
        <w:rPr>
          <w:rFonts w:cs="David" w:hint="cs"/>
          <w:u w:val="single"/>
          <w:rtl/>
        </w:rPr>
      </w:pPr>
    </w:p>
    <w:p w14:paraId="697A48A8" w14:textId="77777777" w:rsidR="00F51B46" w:rsidRDefault="00F51B46" w:rsidP="00F51B46">
      <w:pPr>
        <w:bidi/>
        <w:jc w:val="both"/>
        <w:rPr>
          <w:rFonts w:cs="David" w:hint="cs"/>
          <w:rtl/>
        </w:rPr>
      </w:pPr>
      <w:r>
        <w:rPr>
          <w:rFonts w:cs="David" w:hint="cs"/>
          <w:rtl/>
        </w:rPr>
        <w:tab/>
        <w:t>כל מי שתומך בהתנחלויות הוא קולוניאליסט.</w:t>
      </w:r>
    </w:p>
    <w:p w14:paraId="13423A30" w14:textId="77777777" w:rsidR="00F51B46" w:rsidRDefault="00F51B46" w:rsidP="00F51B46">
      <w:pPr>
        <w:bidi/>
        <w:jc w:val="both"/>
        <w:rPr>
          <w:rFonts w:cs="David" w:hint="cs"/>
          <w:rtl/>
        </w:rPr>
      </w:pPr>
    </w:p>
    <w:p w14:paraId="6EBEFF27" w14:textId="77777777" w:rsidR="00F51B46" w:rsidRDefault="00F51B46" w:rsidP="00F51B46">
      <w:pPr>
        <w:bidi/>
        <w:jc w:val="both"/>
        <w:rPr>
          <w:rFonts w:cs="David" w:hint="cs"/>
          <w:u w:val="single"/>
          <w:rtl/>
        </w:rPr>
      </w:pPr>
      <w:r>
        <w:rPr>
          <w:rFonts w:cs="David" w:hint="cs"/>
          <w:u w:val="single"/>
          <w:rtl/>
        </w:rPr>
        <w:t>יעקב כץ:</w:t>
      </w:r>
    </w:p>
    <w:p w14:paraId="304F7275" w14:textId="77777777" w:rsidR="00F51B46" w:rsidRDefault="00F51B46" w:rsidP="00F51B46">
      <w:pPr>
        <w:bidi/>
        <w:jc w:val="both"/>
        <w:rPr>
          <w:rFonts w:cs="David" w:hint="cs"/>
          <w:u w:val="single"/>
          <w:rtl/>
        </w:rPr>
      </w:pPr>
    </w:p>
    <w:p w14:paraId="72E6AC92" w14:textId="77777777" w:rsidR="00F51B46" w:rsidRPr="004B1AD5" w:rsidRDefault="00F51B46" w:rsidP="00F51B46">
      <w:pPr>
        <w:bidi/>
        <w:jc w:val="both"/>
        <w:rPr>
          <w:rFonts w:cs="David" w:hint="cs"/>
          <w:rtl/>
        </w:rPr>
      </w:pPr>
      <w:r>
        <w:rPr>
          <w:rFonts w:cs="David" w:hint="cs"/>
          <w:rtl/>
        </w:rPr>
        <w:tab/>
        <w:t xml:space="preserve">בהתנחלות של תל-אביב, בהתחלות של הרצליה. תהיה ישר, כולנו מתנחלים. נחמן שי מתנחל, כולנו מתנחלים. </w:t>
      </w:r>
    </w:p>
    <w:p w14:paraId="1677547A" w14:textId="77777777" w:rsidR="00F51B46" w:rsidRDefault="00F51B46" w:rsidP="00F51B46">
      <w:pPr>
        <w:bidi/>
        <w:jc w:val="both"/>
        <w:rPr>
          <w:rFonts w:cs="David" w:hint="cs"/>
          <w:rtl/>
        </w:rPr>
      </w:pPr>
    </w:p>
    <w:p w14:paraId="7AF09479" w14:textId="77777777" w:rsidR="00F51B46" w:rsidRPr="004B1AD5" w:rsidRDefault="00F51B46" w:rsidP="00F51B46">
      <w:pPr>
        <w:bidi/>
        <w:jc w:val="both"/>
        <w:rPr>
          <w:rFonts w:cs="David" w:hint="cs"/>
          <w:u w:val="single"/>
          <w:rtl/>
        </w:rPr>
      </w:pPr>
      <w:r w:rsidRPr="004B1AD5">
        <w:rPr>
          <w:rFonts w:cs="David" w:hint="cs"/>
          <w:u w:val="single"/>
          <w:rtl/>
        </w:rPr>
        <w:t>נחמן שי:</w:t>
      </w:r>
    </w:p>
    <w:p w14:paraId="7A7CE316" w14:textId="77777777" w:rsidR="00F51B46" w:rsidRDefault="00F51B46" w:rsidP="00F51B46">
      <w:pPr>
        <w:bidi/>
        <w:jc w:val="both"/>
        <w:rPr>
          <w:rFonts w:cs="David" w:hint="cs"/>
          <w:rtl/>
        </w:rPr>
      </w:pPr>
    </w:p>
    <w:p w14:paraId="2420AA05" w14:textId="77777777" w:rsidR="00F51B46" w:rsidRDefault="00F51B46" w:rsidP="00F51B46">
      <w:pPr>
        <w:bidi/>
        <w:ind w:firstLine="720"/>
        <w:jc w:val="both"/>
        <w:rPr>
          <w:rFonts w:cs="David" w:hint="cs"/>
          <w:rtl/>
        </w:rPr>
      </w:pPr>
      <w:r>
        <w:rPr>
          <w:rFonts w:cs="David" w:hint="cs"/>
          <w:rtl/>
        </w:rPr>
        <w:t>תן לי לגור במבשרת כרגע, אל תכניס אותי - - -</w:t>
      </w:r>
    </w:p>
    <w:p w14:paraId="1427525E" w14:textId="77777777" w:rsidR="00F51B46" w:rsidRDefault="00F51B46" w:rsidP="00F51B46">
      <w:pPr>
        <w:bidi/>
        <w:ind w:firstLine="720"/>
        <w:jc w:val="both"/>
        <w:rPr>
          <w:rFonts w:cs="David" w:hint="cs"/>
          <w:rtl/>
        </w:rPr>
      </w:pPr>
    </w:p>
    <w:p w14:paraId="438F9DBD" w14:textId="77777777" w:rsidR="00F51B46" w:rsidRPr="00D20085" w:rsidRDefault="00F51B46" w:rsidP="00F51B46">
      <w:pPr>
        <w:keepLines/>
        <w:bidi/>
        <w:jc w:val="both"/>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7A34156" w14:textId="77777777" w:rsidR="00F51B46" w:rsidRDefault="00F51B46" w:rsidP="00F51B46">
      <w:pPr>
        <w:keepLines/>
        <w:bidi/>
        <w:ind w:firstLine="720"/>
        <w:jc w:val="both"/>
        <w:rPr>
          <w:rFonts w:cs="David" w:hint="cs"/>
          <w:rtl/>
        </w:rPr>
      </w:pPr>
    </w:p>
    <w:p w14:paraId="4D0E6CBD" w14:textId="77777777" w:rsidR="00F51B46" w:rsidRDefault="00F51B46" w:rsidP="00F51B46">
      <w:pPr>
        <w:keepLines/>
        <w:bidi/>
        <w:ind w:firstLine="720"/>
        <w:jc w:val="both"/>
        <w:rPr>
          <w:rFonts w:cs="David" w:hint="cs"/>
          <w:rtl/>
        </w:rPr>
      </w:pPr>
      <w:r>
        <w:rPr>
          <w:rFonts w:cs="David" w:hint="cs"/>
          <w:rtl/>
        </w:rPr>
        <w:t xml:space="preserve">הוא נותן לך, השאלה אם חבר הכנסת זחאלקה נותן לך. </w:t>
      </w:r>
    </w:p>
    <w:p w14:paraId="3D6E6919" w14:textId="77777777" w:rsidR="00F51B46" w:rsidRDefault="00F51B46" w:rsidP="00F51B46">
      <w:pPr>
        <w:bidi/>
        <w:ind w:firstLine="720"/>
        <w:jc w:val="both"/>
        <w:rPr>
          <w:rFonts w:cs="David" w:hint="cs"/>
          <w:rtl/>
        </w:rPr>
      </w:pPr>
    </w:p>
    <w:p w14:paraId="4FC2C723" w14:textId="77777777" w:rsidR="00F51B46" w:rsidRPr="004B1AD5" w:rsidRDefault="00F51B46" w:rsidP="00F51B46">
      <w:pPr>
        <w:bidi/>
        <w:jc w:val="both"/>
        <w:rPr>
          <w:rFonts w:cs="David" w:hint="cs"/>
          <w:u w:val="single"/>
          <w:rtl/>
        </w:rPr>
      </w:pPr>
      <w:r w:rsidRPr="004B1AD5">
        <w:rPr>
          <w:rFonts w:cs="David" w:hint="cs"/>
          <w:u w:val="single"/>
          <w:rtl/>
        </w:rPr>
        <w:t>יעקב כץ:</w:t>
      </w:r>
    </w:p>
    <w:p w14:paraId="7E5E687F" w14:textId="77777777" w:rsidR="00F51B46" w:rsidRPr="004B1AD5" w:rsidRDefault="00F51B46" w:rsidP="00F51B46">
      <w:pPr>
        <w:bidi/>
        <w:jc w:val="both"/>
        <w:rPr>
          <w:rFonts w:cs="David" w:hint="cs"/>
          <w:u w:val="single"/>
          <w:rtl/>
        </w:rPr>
      </w:pPr>
    </w:p>
    <w:p w14:paraId="06DBC7BA" w14:textId="77777777" w:rsidR="00F51B46" w:rsidRDefault="00F51B46" w:rsidP="00F51B46">
      <w:pPr>
        <w:bidi/>
        <w:jc w:val="both"/>
        <w:rPr>
          <w:rFonts w:cs="David" w:hint="cs"/>
          <w:rtl/>
        </w:rPr>
      </w:pPr>
      <w:r>
        <w:rPr>
          <w:rFonts w:cs="David" w:hint="cs"/>
          <w:i/>
          <w:iCs/>
          <w:rtl/>
        </w:rPr>
        <w:tab/>
      </w:r>
      <w:r>
        <w:rPr>
          <w:rFonts w:cs="David" w:hint="cs"/>
          <w:rtl/>
        </w:rPr>
        <w:t xml:space="preserve">זחאלקה הוא ישר. הוא אומר כל מי שתומך בהתנחלויות, הוא לא אומר באיזה התנחלויות. </w:t>
      </w:r>
    </w:p>
    <w:p w14:paraId="3889DA27" w14:textId="77777777" w:rsidR="00F51B46" w:rsidRDefault="00F51B46" w:rsidP="00F51B46">
      <w:pPr>
        <w:bidi/>
        <w:jc w:val="both"/>
        <w:rPr>
          <w:rFonts w:cs="David" w:hint="cs"/>
          <w:rtl/>
        </w:rPr>
      </w:pPr>
    </w:p>
    <w:p w14:paraId="1B82CAC2" w14:textId="77777777" w:rsidR="00F51B46" w:rsidRDefault="00F51B46" w:rsidP="00F51B46">
      <w:pPr>
        <w:bidi/>
        <w:jc w:val="both"/>
        <w:rPr>
          <w:rFonts w:cs="David" w:hint="cs"/>
          <w:u w:val="single"/>
          <w:rtl/>
        </w:rPr>
      </w:pPr>
      <w:r>
        <w:rPr>
          <w:rFonts w:cs="David" w:hint="cs"/>
          <w:u w:val="single"/>
          <w:rtl/>
        </w:rPr>
        <w:t>נחמן שי:</w:t>
      </w:r>
    </w:p>
    <w:p w14:paraId="03A93DFC" w14:textId="77777777" w:rsidR="00F51B46" w:rsidRPr="004B1AD5" w:rsidRDefault="00F51B46" w:rsidP="00F51B46">
      <w:pPr>
        <w:bidi/>
        <w:jc w:val="both"/>
        <w:rPr>
          <w:rFonts w:cs="David" w:hint="cs"/>
          <w:u w:val="single"/>
          <w:rtl/>
        </w:rPr>
      </w:pPr>
    </w:p>
    <w:p w14:paraId="0EBBA74B" w14:textId="77777777" w:rsidR="00F51B46" w:rsidRDefault="00F51B46" w:rsidP="00F51B46">
      <w:pPr>
        <w:bidi/>
        <w:ind w:firstLine="720"/>
        <w:jc w:val="both"/>
        <w:rPr>
          <w:rFonts w:cs="David" w:hint="cs"/>
          <w:rtl/>
        </w:rPr>
      </w:pPr>
      <w:r>
        <w:rPr>
          <w:rFonts w:cs="David" w:hint="cs"/>
          <w:rtl/>
        </w:rPr>
        <w:t>הוא יית</w:t>
      </w:r>
      <w:r>
        <w:rPr>
          <w:rFonts w:cs="David" w:hint="eastAsia"/>
          <w:rtl/>
        </w:rPr>
        <w:t>ן</w:t>
      </w:r>
      <w:r>
        <w:rPr>
          <w:rFonts w:cs="David" w:hint="cs"/>
          <w:rtl/>
        </w:rPr>
        <w:t xml:space="preserve"> לי ואני אתן לו, ואנחנו נגור פה ביחד. </w:t>
      </w:r>
    </w:p>
    <w:p w14:paraId="500DAB4E" w14:textId="77777777" w:rsidR="00F51B46" w:rsidRDefault="00F51B46" w:rsidP="00F51B46">
      <w:pPr>
        <w:bidi/>
        <w:jc w:val="both"/>
        <w:rPr>
          <w:rFonts w:cs="David" w:hint="cs"/>
          <w:rtl/>
        </w:rPr>
      </w:pPr>
    </w:p>
    <w:p w14:paraId="3771BEFB"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21B86F63" w14:textId="77777777" w:rsidR="00F51B46" w:rsidRDefault="00F51B46" w:rsidP="00F51B46">
      <w:pPr>
        <w:bidi/>
        <w:jc w:val="both"/>
        <w:rPr>
          <w:rFonts w:cs="David" w:hint="cs"/>
          <w:u w:val="single"/>
          <w:rtl/>
        </w:rPr>
      </w:pPr>
    </w:p>
    <w:p w14:paraId="3B95F864" w14:textId="77777777" w:rsidR="00F51B46" w:rsidRPr="004B1AD5" w:rsidRDefault="00F51B46" w:rsidP="00F51B46">
      <w:pPr>
        <w:bidi/>
        <w:jc w:val="both"/>
        <w:rPr>
          <w:rFonts w:cs="David" w:hint="cs"/>
          <w:rtl/>
        </w:rPr>
      </w:pPr>
      <w:r>
        <w:rPr>
          <w:rFonts w:cs="David" w:hint="cs"/>
          <w:rtl/>
        </w:rPr>
        <w:tab/>
        <w:t xml:space="preserve">חבר הכנסת שי, בתורך תוכל להסביר לנו איך זה יקרה. קשה קצת לראות את זה. </w:t>
      </w:r>
    </w:p>
    <w:p w14:paraId="0366DC7D" w14:textId="77777777" w:rsidR="00F51B46" w:rsidRDefault="00F51B46" w:rsidP="00F51B46">
      <w:pPr>
        <w:bidi/>
        <w:jc w:val="both"/>
        <w:rPr>
          <w:rFonts w:cs="David" w:hint="cs"/>
          <w:u w:val="single"/>
          <w:rtl/>
        </w:rPr>
      </w:pPr>
    </w:p>
    <w:p w14:paraId="1C2557D1"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5FA6AD70" w14:textId="77777777" w:rsidR="00F51B46" w:rsidRDefault="00F51B46" w:rsidP="00F51B46">
      <w:pPr>
        <w:bidi/>
        <w:jc w:val="both"/>
        <w:rPr>
          <w:rFonts w:cs="David" w:hint="cs"/>
          <w:u w:val="single"/>
          <w:rtl/>
        </w:rPr>
      </w:pPr>
    </w:p>
    <w:p w14:paraId="18588A97" w14:textId="77777777" w:rsidR="00F51B46" w:rsidRDefault="00F51B46" w:rsidP="00F51B46">
      <w:pPr>
        <w:bidi/>
        <w:jc w:val="both"/>
        <w:rPr>
          <w:rFonts w:cs="David" w:hint="cs"/>
          <w:rtl/>
        </w:rPr>
      </w:pPr>
      <w:r>
        <w:rPr>
          <w:rFonts w:cs="David" w:hint="cs"/>
          <w:rtl/>
        </w:rPr>
        <w:tab/>
        <w:t xml:space="preserve">אז אני לא אשתוק כאשר חבר הכנסת מדבר ואתה לא תשתיק אותי כאשר אני - - - </w:t>
      </w:r>
    </w:p>
    <w:p w14:paraId="17C981B9" w14:textId="77777777" w:rsidR="00F51B46" w:rsidRDefault="00F51B46" w:rsidP="00F51B46">
      <w:pPr>
        <w:bidi/>
        <w:jc w:val="both"/>
        <w:rPr>
          <w:rFonts w:cs="David" w:hint="cs"/>
          <w:rtl/>
        </w:rPr>
      </w:pPr>
    </w:p>
    <w:p w14:paraId="288258E5"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B9915FF" w14:textId="77777777" w:rsidR="00F51B46" w:rsidRDefault="00F51B46" w:rsidP="00F51B46">
      <w:pPr>
        <w:bidi/>
        <w:jc w:val="both"/>
        <w:rPr>
          <w:rFonts w:cs="David" w:hint="cs"/>
          <w:rtl/>
        </w:rPr>
      </w:pPr>
    </w:p>
    <w:p w14:paraId="2AED9215" w14:textId="77777777" w:rsidR="00F51B46" w:rsidRDefault="00F51B46" w:rsidP="00F51B46">
      <w:pPr>
        <w:bidi/>
        <w:jc w:val="both"/>
        <w:rPr>
          <w:rFonts w:cs="David" w:hint="cs"/>
          <w:rtl/>
        </w:rPr>
      </w:pPr>
      <w:r>
        <w:rPr>
          <w:rFonts w:cs="David" w:hint="cs"/>
          <w:rtl/>
        </w:rPr>
        <w:tab/>
        <w:t>אף אחד לא משתיק. לא השתקתי אף אחד כאן.</w:t>
      </w:r>
    </w:p>
    <w:p w14:paraId="7709FD2D" w14:textId="77777777" w:rsidR="00F51B46" w:rsidRPr="004B1AD5" w:rsidRDefault="00F51B46" w:rsidP="00F51B46">
      <w:pPr>
        <w:bidi/>
        <w:jc w:val="both"/>
        <w:rPr>
          <w:rFonts w:cs="David" w:hint="cs"/>
          <w:rtl/>
        </w:rPr>
      </w:pPr>
    </w:p>
    <w:p w14:paraId="5542A779" w14:textId="77777777" w:rsidR="00F51B46" w:rsidRDefault="00F51B46" w:rsidP="00F51B46">
      <w:pPr>
        <w:bidi/>
        <w:jc w:val="both"/>
        <w:rPr>
          <w:rFonts w:cs="David" w:hint="cs"/>
          <w:u w:val="single"/>
          <w:rtl/>
        </w:rPr>
      </w:pPr>
      <w:r>
        <w:rPr>
          <w:rFonts w:cs="David" w:hint="cs"/>
          <w:u w:val="single"/>
          <w:rtl/>
        </w:rPr>
        <w:t>יעקב כץ</w:t>
      </w:r>
      <w:r w:rsidRPr="00E36EB4">
        <w:rPr>
          <w:rFonts w:cs="David" w:hint="cs"/>
          <w:u w:val="single"/>
          <w:rtl/>
        </w:rPr>
        <w:t>:</w:t>
      </w:r>
    </w:p>
    <w:p w14:paraId="791FBE2C" w14:textId="77777777" w:rsidR="00F51B46" w:rsidRDefault="00F51B46" w:rsidP="00F51B46">
      <w:pPr>
        <w:bidi/>
        <w:jc w:val="both"/>
        <w:rPr>
          <w:rFonts w:cs="David" w:hint="cs"/>
          <w:u w:val="single"/>
          <w:rtl/>
        </w:rPr>
      </w:pPr>
    </w:p>
    <w:p w14:paraId="51CF896E" w14:textId="77777777" w:rsidR="00F51B46" w:rsidRDefault="00F51B46" w:rsidP="00F51B46">
      <w:pPr>
        <w:bidi/>
        <w:jc w:val="both"/>
        <w:rPr>
          <w:rFonts w:cs="David" w:hint="cs"/>
          <w:rtl/>
        </w:rPr>
      </w:pPr>
      <w:r>
        <w:rPr>
          <w:rFonts w:cs="David" w:hint="cs"/>
          <w:rtl/>
        </w:rPr>
        <w:tab/>
        <w:t>רק בחיזבאללה ישתיקו אותך.</w:t>
      </w:r>
    </w:p>
    <w:p w14:paraId="21D82D16" w14:textId="77777777" w:rsidR="00F51B46" w:rsidRDefault="00F51B46" w:rsidP="00F51B46">
      <w:pPr>
        <w:bidi/>
        <w:jc w:val="both"/>
        <w:rPr>
          <w:rFonts w:cs="David" w:hint="cs"/>
          <w:rtl/>
        </w:rPr>
      </w:pPr>
    </w:p>
    <w:p w14:paraId="7D465C96" w14:textId="77777777" w:rsidR="00F51B46" w:rsidRDefault="00F51B46" w:rsidP="00F51B46">
      <w:pPr>
        <w:bidi/>
        <w:jc w:val="both"/>
        <w:rPr>
          <w:rFonts w:cs="David" w:hint="cs"/>
          <w:u w:val="single"/>
          <w:rtl/>
        </w:rPr>
      </w:pPr>
      <w:r>
        <w:rPr>
          <w:rFonts w:cs="David" w:hint="cs"/>
          <w:u w:val="single"/>
          <w:rtl/>
        </w:rPr>
        <w:t>חנין זועבי:</w:t>
      </w:r>
    </w:p>
    <w:p w14:paraId="0F5ADE28" w14:textId="77777777" w:rsidR="00F51B46" w:rsidRDefault="00F51B46" w:rsidP="00F51B46">
      <w:pPr>
        <w:bidi/>
        <w:jc w:val="both"/>
        <w:rPr>
          <w:rFonts w:cs="David" w:hint="cs"/>
          <w:u w:val="single"/>
          <w:rtl/>
        </w:rPr>
      </w:pPr>
    </w:p>
    <w:p w14:paraId="2C095B28" w14:textId="77777777" w:rsidR="00F51B46" w:rsidRDefault="00F51B46" w:rsidP="00F51B46">
      <w:pPr>
        <w:bidi/>
        <w:jc w:val="both"/>
        <w:rPr>
          <w:rFonts w:cs="David" w:hint="cs"/>
          <w:rtl/>
        </w:rPr>
      </w:pPr>
      <w:r>
        <w:rPr>
          <w:rFonts w:cs="David" w:hint="cs"/>
          <w:rtl/>
        </w:rPr>
        <w:tab/>
        <w:t xml:space="preserve">אתה לא תמנע ממני להיאבק נגד כיבוש ונגד מחסור ונגד דיכוי של עם. </w:t>
      </w:r>
    </w:p>
    <w:p w14:paraId="7DFAD0F7" w14:textId="77777777" w:rsidR="00F51B46" w:rsidRDefault="00F51B46" w:rsidP="00F51B46">
      <w:pPr>
        <w:bidi/>
        <w:jc w:val="both"/>
        <w:rPr>
          <w:rFonts w:cs="David" w:hint="cs"/>
          <w:rtl/>
        </w:rPr>
      </w:pPr>
    </w:p>
    <w:p w14:paraId="1A2F7FDB" w14:textId="77777777" w:rsidR="00F51B46" w:rsidRDefault="00F51B46" w:rsidP="00F51B46">
      <w:pPr>
        <w:bidi/>
        <w:jc w:val="both"/>
        <w:rPr>
          <w:rFonts w:cs="David" w:hint="cs"/>
          <w:u w:val="single"/>
          <w:rtl/>
        </w:rPr>
      </w:pPr>
      <w:r>
        <w:rPr>
          <w:rFonts w:cs="David" w:hint="cs"/>
          <w:u w:val="single"/>
          <w:rtl/>
        </w:rPr>
        <w:t>יעקב כץ:</w:t>
      </w:r>
    </w:p>
    <w:p w14:paraId="2B48AC3B" w14:textId="77777777" w:rsidR="00F51B46" w:rsidRDefault="00F51B46" w:rsidP="00F51B46">
      <w:pPr>
        <w:bidi/>
        <w:jc w:val="both"/>
        <w:rPr>
          <w:rFonts w:cs="David" w:hint="cs"/>
          <w:u w:val="single"/>
          <w:rtl/>
        </w:rPr>
      </w:pPr>
    </w:p>
    <w:p w14:paraId="1E042BB4" w14:textId="77777777" w:rsidR="00F51B46" w:rsidRDefault="00F51B46" w:rsidP="00F51B46">
      <w:pPr>
        <w:bidi/>
        <w:jc w:val="both"/>
        <w:rPr>
          <w:rFonts w:cs="David" w:hint="cs"/>
          <w:rtl/>
        </w:rPr>
      </w:pPr>
      <w:r>
        <w:rPr>
          <w:rFonts w:cs="David" w:hint="cs"/>
          <w:rtl/>
        </w:rPr>
        <w:tab/>
        <w:t xml:space="preserve">רק בחיזבאללה ישתיקו אותך. </w:t>
      </w:r>
    </w:p>
    <w:p w14:paraId="210D4AD2" w14:textId="77777777" w:rsidR="00F51B46" w:rsidRDefault="00F51B46" w:rsidP="00F51B46">
      <w:pPr>
        <w:bidi/>
        <w:jc w:val="both"/>
        <w:rPr>
          <w:rFonts w:cs="David" w:hint="cs"/>
          <w:rtl/>
        </w:rPr>
      </w:pPr>
    </w:p>
    <w:p w14:paraId="15FC1722" w14:textId="77777777" w:rsidR="00F51B46" w:rsidRDefault="00F51B46" w:rsidP="00F51B46">
      <w:pPr>
        <w:bidi/>
        <w:jc w:val="both"/>
        <w:rPr>
          <w:rFonts w:cs="David" w:hint="cs"/>
          <w:u w:val="single"/>
          <w:rtl/>
        </w:rPr>
      </w:pPr>
      <w:r>
        <w:rPr>
          <w:rFonts w:cs="David" w:hint="cs"/>
          <w:u w:val="single"/>
          <w:rtl/>
        </w:rPr>
        <w:t>חנין זועבי:</w:t>
      </w:r>
    </w:p>
    <w:p w14:paraId="031039B7" w14:textId="77777777" w:rsidR="00F51B46" w:rsidRDefault="00F51B46" w:rsidP="00F51B46">
      <w:pPr>
        <w:bidi/>
        <w:jc w:val="both"/>
        <w:rPr>
          <w:rFonts w:cs="David" w:hint="cs"/>
          <w:u w:val="single"/>
          <w:rtl/>
        </w:rPr>
      </w:pPr>
    </w:p>
    <w:p w14:paraId="2082C419" w14:textId="77777777" w:rsidR="00F51B46" w:rsidRDefault="00F51B46" w:rsidP="00F51B46">
      <w:pPr>
        <w:bidi/>
        <w:jc w:val="both"/>
        <w:rPr>
          <w:rFonts w:cs="David" w:hint="cs"/>
          <w:rtl/>
        </w:rPr>
      </w:pPr>
      <w:r>
        <w:rPr>
          <w:rFonts w:cs="David" w:hint="cs"/>
          <w:rtl/>
        </w:rPr>
        <w:tab/>
        <w:t>ונגד דיכוי של אנשים, ונגד לשים מיליון וחצי בני אדם בכלא גדול.</w:t>
      </w:r>
    </w:p>
    <w:p w14:paraId="53A9C9C7" w14:textId="77777777" w:rsidR="00F51B46" w:rsidRDefault="00F51B46" w:rsidP="00F51B46">
      <w:pPr>
        <w:bidi/>
        <w:jc w:val="both"/>
        <w:rPr>
          <w:rFonts w:cs="David" w:hint="cs"/>
          <w:rtl/>
        </w:rPr>
      </w:pPr>
    </w:p>
    <w:p w14:paraId="33AEA7D8" w14:textId="77777777" w:rsidR="00F51B46" w:rsidRDefault="00F51B46" w:rsidP="00F51B46">
      <w:pPr>
        <w:bidi/>
        <w:jc w:val="both"/>
        <w:rPr>
          <w:rFonts w:cs="David" w:hint="cs"/>
          <w:u w:val="single"/>
          <w:rtl/>
        </w:rPr>
      </w:pPr>
      <w:r>
        <w:rPr>
          <w:rFonts w:cs="David" w:hint="cs"/>
          <w:u w:val="single"/>
          <w:rtl/>
        </w:rPr>
        <w:t>יעקב כץ:</w:t>
      </w:r>
    </w:p>
    <w:p w14:paraId="4E69C70F" w14:textId="77777777" w:rsidR="00F51B46" w:rsidRDefault="00F51B46" w:rsidP="00F51B46">
      <w:pPr>
        <w:bidi/>
        <w:jc w:val="both"/>
        <w:rPr>
          <w:rFonts w:cs="David" w:hint="cs"/>
          <w:u w:val="single"/>
          <w:rtl/>
        </w:rPr>
      </w:pPr>
    </w:p>
    <w:p w14:paraId="4B067020" w14:textId="77777777" w:rsidR="00F51B46" w:rsidRDefault="00F51B46" w:rsidP="00F51B46">
      <w:pPr>
        <w:bidi/>
        <w:jc w:val="both"/>
        <w:rPr>
          <w:rFonts w:cs="David" w:hint="cs"/>
          <w:rtl/>
        </w:rPr>
      </w:pPr>
      <w:r>
        <w:rPr>
          <w:rFonts w:cs="David" w:hint="cs"/>
          <w:rtl/>
        </w:rPr>
        <w:tab/>
        <w:t>רק בחיזבאללה ישתיקו אותך.</w:t>
      </w:r>
    </w:p>
    <w:p w14:paraId="5108681F" w14:textId="77777777" w:rsidR="00F51B46" w:rsidRDefault="00F51B46" w:rsidP="00F51B46">
      <w:pPr>
        <w:bidi/>
        <w:jc w:val="both"/>
        <w:rPr>
          <w:rFonts w:cs="David" w:hint="cs"/>
          <w:rtl/>
        </w:rPr>
      </w:pPr>
    </w:p>
    <w:p w14:paraId="4A8F47B3" w14:textId="77777777" w:rsidR="00F51B46" w:rsidRDefault="00F51B46" w:rsidP="00F51B46">
      <w:pPr>
        <w:bidi/>
        <w:jc w:val="both"/>
        <w:rPr>
          <w:rFonts w:cs="David" w:hint="cs"/>
          <w:u w:val="single"/>
          <w:rtl/>
        </w:rPr>
      </w:pPr>
      <w:r>
        <w:rPr>
          <w:rFonts w:cs="David" w:hint="cs"/>
          <w:u w:val="single"/>
          <w:rtl/>
        </w:rPr>
        <w:t>חנין זועבי:</w:t>
      </w:r>
    </w:p>
    <w:p w14:paraId="75BE8114" w14:textId="77777777" w:rsidR="00F51B46" w:rsidRDefault="00F51B46" w:rsidP="00F51B46">
      <w:pPr>
        <w:bidi/>
        <w:jc w:val="both"/>
        <w:rPr>
          <w:rFonts w:cs="David" w:hint="cs"/>
          <w:u w:val="single"/>
          <w:rtl/>
        </w:rPr>
      </w:pPr>
    </w:p>
    <w:p w14:paraId="286AE16A" w14:textId="77777777" w:rsidR="00F51B46" w:rsidRDefault="00F51B46" w:rsidP="00F51B46">
      <w:pPr>
        <w:bidi/>
        <w:jc w:val="both"/>
        <w:rPr>
          <w:rFonts w:cs="David" w:hint="cs"/>
          <w:rtl/>
        </w:rPr>
      </w:pPr>
      <w:r>
        <w:rPr>
          <w:rFonts w:cs="David" w:hint="cs"/>
          <w:rtl/>
        </w:rPr>
        <w:tab/>
        <w:t>זה חוצפן, זה לא רק גזענות. אין מושג בכלל לזכויות האדם.</w:t>
      </w:r>
    </w:p>
    <w:p w14:paraId="275670CF" w14:textId="77777777" w:rsidR="00F51B46" w:rsidRPr="008304F8" w:rsidRDefault="00F51B46" w:rsidP="00F51B46">
      <w:pPr>
        <w:bidi/>
        <w:jc w:val="both"/>
        <w:rPr>
          <w:rFonts w:cs="David" w:hint="cs"/>
          <w:rtl/>
        </w:rPr>
      </w:pPr>
    </w:p>
    <w:p w14:paraId="3A326BBF" w14:textId="77777777" w:rsidR="00F51B46" w:rsidRPr="008304F8" w:rsidRDefault="00F51B46" w:rsidP="00F51B46">
      <w:pPr>
        <w:bidi/>
        <w:jc w:val="both"/>
        <w:rPr>
          <w:rFonts w:cs="David" w:hint="cs"/>
          <w:u w:val="single"/>
          <w:rtl/>
        </w:rPr>
      </w:pPr>
      <w:r w:rsidRPr="008304F8">
        <w:rPr>
          <w:rFonts w:cs="David" w:hint="cs"/>
          <w:u w:val="single"/>
          <w:rtl/>
        </w:rPr>
        <w:t>אורי אורבך:</w:t>
      </w:r>
    </w:p>
    <w:p w14:paraId="3B5C6138" w14:textId="77777777" w:rsidR="00F51B46" w:rsidRDefault="00F51B46" w:rsidP="00F51B46">
      <w:pPr>
        <w:bidi/>
        <w:jc w:val="both"/>
        <w:rPr>
          <w:rFonts w:cs="David" w:hint="cs"/>
          <w:rtl/>
        </w:rPr>
      </w:pPr>
    </w:p>
    <w:p w14:paraId="620A6B39" w14:textId="77777777" w:rsidR="00F51B46" w:rsidRDefault="00F51B46" w:rsidP="00F51B46">
      <w:pPr>
        <w:bidi/>
        <w:ind w:firstLine="720"/>
        <w:jc w:val="both"/>
        <w:rPr>
          <w:rFonts w:cs="David" w:hint="cs"/>
          <w:rtl/>
        </w:rPr>
      </w:pPr>
      <w:r>
        <w:rPr>
          <w:rFonts w:cs="David" w:hint="cs"/>
          <w:rtl/>
        </w:rPr>
        <w:t xml:space="preserve">העולם הערבי הוא כלא אחד גדול. </w:t>
      </w:r>
    </w:p>
    <w:p w14:paraId="44C0474B" w14:textId="77777777" w:rsidR="00F51B46" w:rsidRDefault="00F51B46" w:rsidP="00F51B46">
      <w:pPr>
        <w:bidi/>
        <w:jc w:val="both"/>
        <w:rPr>
          <w:rFonts w:cs="David" w:hint="cs"/>
          <w:rtl/>
        </w:rPr>
      </w:pPr>
    </w:p>
    <w:p w14:paraId="1F7BDD11"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6DDCA054" w14:textId="77777777" w:rsidR="00F51B46" w:rsidRDefault="00F51B46" w:rsidP="00F51B46">
      <w:pPr>
        <w:bidi/>
        <w:jc w:val="both"/>
        <w:rPr>
          <w:rFonts w:cs="David" w:hint="cs"/>
          <w:u w:val="single"/>
          <w:rtl/>
        </w:rPr>
      </w:pPr>
    </w:p>
    <w:p w14:paraId="43FF9779" w14:textId="77777777" w:rsidR="00F51B46" w:rsidRDefault="00F51B46" w:rsidP="00F51B46">
      <w:pPr>
        <w:bidi/>
        <w:jc w:val="both"/>
        <w:rPr>
          <w:rFonts w:cs="David" w:hint="cs"/>
          <w:rtl/>
        </w:rPr>
      </w:pPr>
      <w:r>
        <w:rPr>
          <w:rFonts w:cs="David" w:hint="cs"/>
          <w:rtl/>
        </w:rPr>
        <w:tab/>
        <w:t xml:space="preserve">אני נמצאת פה. כאשר אהיה במצרים וכאשר אהיה בסוריה </w:t>
      </w:r>
      <w:r>
        <w:rPr>
          <w:rFonts w:cs="David"/>
          <w:rtl/>
        </w:rPr>
        <w:t>–</w:t>
      </w:r>
      <w:r>
        <w:rPr>
          <w:rFonts w:cs="David" w:hint="cs"/>
          <w:rtl/>
        </w:rPr>
        <w:t xml:space="preserve"> אני אזרחית שם. כאשר אני אהיה שם, אני איאבק שם. </w:t>
      </w:r>
    </w:p>
    <w:p w14:paraId="3F62D898" w14:textId="77777777" w:rsidR="00F51B46" w:rsidRDefault="00F51B46" w:rsidP="00F51B46">
      <w:pPr>
        <w:keepLines/>
        <w:bidi/>
        <w:jc w:val="both"/>
        <w:rPr>
          <w:rFonts w:cs="David" w:hint="cs"/>
          <w:rtl/>
        </w:rPr>
      </w:pPr>
    </w:p>
    <w:p w14:paraId="4E1C1EAD" w14:textId="77777777" w:rsidR="00F51B46" w:rsidRDefault="00F51B46" w:rsidP="00F51B46">
      <w:pPr>
        <w:keepLines/>
        <w:bidi/>
        <w:jc w:val="both"/>
        <w:rPr>
          <w:rFonts w:cs="David" w:hint="cs"/>
          <w:u w:val="single"/>
          <w:rtl/>
        </w:rPr>
      </w:pPr>
      <w:r>
        <w:rPr>
          <w:rFonts w:cs="David" w:hint="cs"/>
          <w:u w:val="single"/>
          <w:rtl/>
        </w:rPr>
        <w:t>אורי אורבך:</w:t>
      </w:r>
    </w:p>
    <w:p w14:paraId="27D1BC6C" w14:textId="77777777" w:rsidR="00F51B46" w:rsidRDefault="00F51B46" w:rsidP="00F51B46">
      <w:pPr>
        <w:keepLines/>
        <w:bidi/>
        <w:jc w:val="both"/>
        <w:rPr>
          <w:rFonts w:cs="David" w:hint="cs"/>
          <w:u w:val="single"/>
          <w:rtl/>
        </w:rPr>
      </w:pPr>
    </w:p>
    <w:p w14:paraId="34365274" w14:textId="77777777" w:rsidR="00F51B46" w:rsidRDefault="00F51B46" w:rsidP="00F51B46">
      <w:pPr>
        <w:keepLines/>
        <w:bidi/>
        <w:jc w:val="both"/>
        <w:rPr>
          <w:rFonts w:cs="David" w:hint="cs"/>
          <w:rtl/>
        </w:rPr>
      </w:pPr>
      <w:r>
        <w:rPr>
          <w:rFonts w:cs="David" w:hint="cs"/>
          <w:rtl/>
        </w:rPr>
        <w:tab/>
        <w:t xml:space="preserve">את לא חלק מהעולם הערבי? אתה תיאבק פה, זה האתר שלך. כאשר אני אהיה שם, אני איאבק שם. </w:t>
      </w:r>
    </w:p>
    <w:p w14:paraId="2305F01A" w14:textId="77777777" w:rsidR="00F51B46" w:rsidRDefault="00F51B46" w:rsidP="00F51B46">
      <w:pPr>
        <w:bidi/>
        <w:jc w:val="both"/>
        <w:rPr>
          <w:rFonts w:cs="David" w:hint="cs"/>
          <w:rtl/>
        </w:rPr>
      </w:pPr>
    </w:p>
    <w:p w14:paraId="35D8E59F" w14:textId="77777777" w:rsidR="00F51B46" w:rsidRDefault="00F51B46" w:rsidP="00F51B46">
      <w:pPr>
        <w:bidi/>
        <w:jc w:val="both"/>
        <w:rPr>
          <w:rFonts w:cs="David" w:hint="cs"/>
          <w:u w:val="single"/>
          <w:rtl/>
        </w:rPr>
      </w:pPr>
      <w:r>
        <w:rPr>
          <w:rFonts w:cs="David" w:hint="cs"/>
          <w:u w:val="single"/>
          <w:rtl/>
        </w:rPr>
        <w:t>אורי אורבך:</w:t>
      </w:r>
    </w:p>
    <w:p w14:paraId="5CEDC5DF" w14:textId="77777777" w:rsidR="00F51B46" w:rsidRDefault="00F51B46" w:rsidP="00F51B46">
      <w:pPr>
        <w:bidi/>
        <w:jc w:val="both"/>
        <w:rPr>
          <w:rFonts w:cs="David" w:hint="cs"/>
          <w:u w:val="single"/>
          <w:rtl/>
        </w:rPr>
      </w:pPr>
    </w:p>
    <w:p w14:paraId="28CCF64C" w14:textId="77777777" w:rsidR="00F51B46" w:rsidRDefault="00F51B46" w:rsidP="00F51B46">
      <w:pPr>
        <w:bidi/>
        <w:jc w:val="both"/>
        <w:rPr>
          <w:rFonts w:cs="David" w:hint="cs"/>
          <w:rtl/>
        </w:rPr>
      </w:pPr>
      <w:r>
        <w:rPr>
          <w:rFonts w:cs="David" w:hint="cs"/>
          <w:rtl/>
        </w:rPr>
        <w:tab/>
        <w:t>למה את צועקת עלי?</w:t>
      </w:r>
    </w:p>
    <w:p w14:paraId="5A1185DE" w14:textId="77777777" w:rsidR="00F51B46" w:rsidRDefault="00F51B46" w:rsidP="00F51B46">
      <w:pPr>
        <w:bidi/>
        <w:jc w:val="both"/>
        <w:rPr>
          <w:rFonts w:cs="David" w:hint="cs"/>
          <w:rtl/>
        </w:rPr>
      </w:pPr>
    </w:p>
    <w:p w14:paraId="6D4981B1" w14:textId="77777777" w:rsidR="00F51B46" w:rsidRDefault="00F51B46" w:rsidP="00F51B46">
      <w:pPr>
        <w:bidi/>
        <w:jc w:val="both"/>
        <w:rPr>
          <w:rFonts w:cs="David" w:hint="cs"/>
          <w:u w:val="single"/>
          <w:rtl/>
        </w:rPr>
      </w:pPr>
      <w:r>
        <w:rPr>
          <w:rFonts w:cs="David" w:hint="cs"/>
          <w:u w:val="single"/>
          <w:rtl/>
        </w:rPr>
        <w:t>חנין זועבי:</w:t>
      </w:r>
    </w:p>
    <w:p w14:paraId="380160A8" w14:textId="77777777" w:rsidR="00F51B46" w:rsidRDefault="00F51B46" w:rsidP="00F51B46">
      <w:pPr>
        <w:bidi/>
        <w:jc w:val="both"/>
        <w:rPr>
          <w:rFonts w:cs="David" w:hint="cs"/>
          <w:u w:val="single"/>
          <w:rtl/>
        </w:rPr>
      </w:pPr>
    </w:p>
    <w:p w14:paraId="27E5E287" w14:textId="77777777" w:rsidR="00F51B46" w:rsidRDefault="00F51B46" w:rsidP="00F51B46">
      <w:pPr>
        <w:bidi/>
        <w:jc w:val="both"/>
        <w:rPr>
          <w:rFonts w:cs="David" w:hint="cs"/>
          <w:rtl/>
        </w:rPr>
      </w:pPr>
      <w:r>
        <w:rPr>
          <w:rFonts w:cs="David" w:hint="cs"/>
          <w:rtl/>
        </w:rPr>
        <w:tab/>
        <w:t xml:space="preserve">התור שלך, התפקיד שלך זה להיאבק פה. </w:t>
      </w:r>
    </w:p>
    <w:p w14:paraId="3930122F" w14:textId="77777777" w:rsidR="00F51B46" w:rsidRDefault="00F51B46" w:rsidP="00F51B46">
      <w:pPr>
        <w:bidi/>
        <w:jc w:val="both"/>
        <w:rPr>
          <w:rFonts w:cs="David" w:hint="cs"/>
          <w:rtl/>
        </w:rPr>
      </w:pPr>
    </w:p>
    <w:p w14:paraId="0436774F" w14:textId="77777777" w:rsidR="00F51B46" w:rsidRDefault="00F51B46" w:rsidP="00F51B46">
      <w:pPr>
        <w:bidi/>
        <w:jc w:val="both"/>
        <w:rPr>
          <w:rFonts w:cs="David" w:hint="cs"/>
          <w:u w:val="single"/>
          <w:rtl/>
        </w:rPr>
      </w:pPr>
      <w:r w:rsidRPr="002E0099">
        <w:rPr>
          <w:rFonts w:cs="David" w:hint="cs"/>
          <w:u w:val="single"/>
          <w:rtl/>
        </w:rPr>
        <w:t>אורי אורבך:</w:t>
      </w:r>
    </w:p>
    <w:p w14:paraId="388BCA32" w14:textId="77777777" w:rsidR="00F51B46" w:rsidRDefault="00F51B46" w:rsidP="00F51B46">
      <w:pPr>
        <w:bidi/>
        <w:jc w:val="both"/>
        <w:rPr>
          <w:rFonts w:cs="David" w:hint="cs"/>
          <w:u w:val="single"/>
          <w:rtl/>
        </w:rPr>
      </w:pPr>
    </w:p>
    <w:p w14:paraId="65D8B85A" w14:textId="77777777" w:rsidR="00F51B46" w:rsidRDefault="00F51B46" w:rsidP="00F51B46">
      <w:pPr>
        <w:bidi/>
        <w:jc w:val="both"/>
        <w:rPr>
          <w:rFonts w:cs="David" w:hint="cs"/>
          <w:rtl/>
        </w:rPr>
      </w:pPr>
      <w:r>
        <w:rPr>
          <w:rFonts w:cs="David" w:hint="cs"/>
          <w:rtl/>
        </w:rPr>
        <w:tab/>
        <w:t>היי, אנחנו מדברים.</w:t>
      </w:r>
    </w:p>
    <w:p w14:paraId="46254CE1" w14:textId="77777777" w:rsidR="00F51B46" w:rsidRDefault="00F51B46" w:rsidP="00F51B46">
      <w:pPr>
        <w:bidi/>
        <w:jc w:val="both"/>
        <w:rPr>
          <w:rFonts w:cs="David" w:hint="cs"/>
          <w:rtl/>
        </w:rPr>
      </w:pPr>
    </w:p>
    <w:p w14:paraId="20033B11" w14:textId="77777777" w:rsidR="00F51B46" w:rsidRDefault="00F51B46" w:rsidP="00F51B46">
      <w:pPr>
        <w:bidi/>
        <w:jc w:val="both"/>
        <w:rPr>
          <w:rFonts w:cs="David" w:hint="cs"/>
          <w:u w:val="single"/>
          <w:rtl/>
        </w:rPr>
      </w:pPr>
      <w:r>
        <w:rPr>
          <w:rFonts w:cs="David" w:hint="cs"/>
          <w:u w:val="single"/>
          <w:rtl/>
        </w:rPr>
        <w:t>יעקב כץ:</w:t>
      </w:r>
    </w:p>
    <w:p w14:paraId="36FDC129" w14:textId="77777777" w:rsidR="00F51B46" w:rsidRDefault="00F51B46" w:rsidP="00F51B46">
      <w:pPr>
        <w:bidi/>
        <w:jc w:val="both"/>
        <w:rPr>
          <w:rFonts w:cs="David" w:hint="cs"/>
          <w:u w:val="single"/>
          <w:rtl/>
        </w:rPr>
      </w:pPr>
    </w:p>
    <w:p w14:paraId="3FE80E66" w14:textId="77777777" w:rsidR="00F51B46" w:rsidRDefault="00F51B46" w:rsidP="00F51B46">
      <w:pPr>
        <w:bidi/>
        <w:jc w:val="both"/>
        <w:rPr>
          <w:rFonts w:cs="David" w:hint="cs"/>
          <w:rtl/>
        </w:rPr>
      </w:pPr>
      <w:r>
        <w:rPr>
          <w:rFonts w:cs="David" w:hint="cs"/>
          <w:rtl/>
        </w:rPr>
        <w:tab/>
        <w:t xml:space="preserve">תגיד תודה שהיא לא מרביצה לך. </w:t>
      </w:r>
    </w:p>
    <w:p w14:paraId="447D23FD" w14:textId="77777777" w:rsidR="00F51B46" w:rsidRDefault="00F51B46" w:rsidP="00F51B46">
      <w:pPr>
        <w:bidi/>
        <w:jc w:val="both"/>
        <w:rPr>
          <w:rFonts w:cs="David" w:hint="cs"/>
          <w:rtl/>
        </w:rPr>
      </w:pPr>
    </w:p>
    <w:p w14:paraId="0FDA7EF3" w14:textId="77777777" w:rsidR="00F51B46" w:rsidRDefault="00F51B46" w:rsidP="00F51B46">
      <w:pPr>
        <w:bidi/>
        <w:jc w:val="both"/>
        <w:rPr>
          <w:rFonts w:cs="David" w:hint="cs"/>
          <w:u w:val="single"/>
          <w:rtl/>
        </w:rPr>
      </w:pPr>
      <w:r>
        <w:rPr>
          <w:rFonts w:cs="David" w:hint="cs"/>
          <w:u w:val="single"/>
          <w:rtl/>
        </w:rPr>
        <w:t>חנין זועבי:</w:t>
      </w:r>
    </w:p>
    <w:p w14:paraId="4C44E22E" w14:textId="77777777" w:rsidR="00F51B46" w:rsidRDefault="00F51B46" w:rsidP="00F51B46">
      <w:pPr>
        <w:bidi/>
        <w:jc w:val="both"/>
        <w:rPr>
          <w:rFonts w:cs="David" w:hint="cs"/>
          <w:u w:val="single"/>
          <w:rtl/>
        </w:rPr>
      </w:pPr>
    </w:p>
    <w:p w14:paraId="09A5D781" w14:textId="77777777" w:rsidR="00F51B46" w:rsidRDefault="00F51B46" w:rsidP="00F51B46">
      <w:pPr>
        <w:bidi/>
        <w:jc w:val="both"/>
        <w:rPr>
          <w:rFonts w:cs="David" w:hint="cs"/>
          <w:rtl/>
        </w:rPr>
      </w:pPr>
      <w:r>
        <w:rPr>
          <w:rFonts w:cs="David" w:hint="cs"/>
          <w:rtl/>
        </w:rPr>
        <w:tab/>
        <w:t xml:space="preserve">אני כועסת, כי זה מכעיס. </w:t>
      </w:r>
    </w:p>
    <w:p w14:paraId="3A492CB5" w14:textId="77777777" w:rsidR="00F51B46" w:rsidRDefault="00F51B46" w:rsidP="00F51B46">
      <w:pPr>
        <w:bidi/>
        <w:jc w:val="both"/>
        <w:rPr>
          <w:rFonts w:cs="David" w:hint="cs"/>
          <w:rtl/>
        </w:rPr>
      </w:pPr>
    </w:p>
    <w:p w14:paraId="2444E21D" w14:textId="77777777" w:rsidR="00F51B46" w:rsidRDefault="00F51B46" w:rsidP="00F51B46">
      <w:pPr>
        <w:bidi/>
        <w:jc w:val="both"/>
        <w:rPr>
          <w:rFonts w:cs="David" w:hint="cs"/>
          <w:u w:val="single"/>
          <w:rtl/>
        </w:rPr>
      </w:pPr>
      <w:r>
        <w:rPr>
          <w:rFonts w:cs="David" w:hint="cs"/>
          <w:u w:val="single"/>
          <w:rtl/>
        </w:rPr>
        <w:t>אורי אורבך:</w:t>
      </w:r>
    </w:p>
    <w:p w14:paraId="01A33B85" w14:textId="77777777" w:rsidR="00F51B46" w:rsidRDefault="00F51B46" w:rsidP="00F51B46">
      <w:pPr>
        <w:bidi/>
        <w:jc w:val="both"/>
        <w:rPr>
          <w:rFonts w:cs="David" w:hint="cs"/>
          <w:u w:val="single"/>
          <w:rtl/>
        </w:rPr>
      </w:pPr>
    </w:p>
    <w:p w14:paraId="6E2F0DA5" w14:textId="77777777" w:rsidR="00F51B46" w:rsidRDefault="00F51B46" w:rsidP="00F51B46">
      <w:pPr>
        <w:bidi/>
        <w:jc w:val="both"/>
        <w:rPr>
          <w:rFonts w:cs="David" w:hint="cs"/>
          <w:rtl/>
        </w:rPr>
      </w:pPr>
      <w:r>
        <w:rPr>
          <w:rFonts w:cs="David" w:hint="cs"/>
          <w:rtl/>
        </w:rPr>
        <w:tab/>
        <w:t>אני לא חייל צה"ל, היא לא צריכה להרביץ לי.</w:t>
      </w:r>
    </w:p>
    <w:p w14:paraId="1E2B52DA" w14:textId="77777777" w:rsidR="00F51B46" w:rsidRDefault="00F51B46" w:rsidP="00F51B46">
      <w:pPr>
        <w:bidi/>
        <w:jc w:val="both"/>
        <w:rPr>
          <w:rFonts w:cs="David" w:hint="cs"/>
          <w:rtl/>
        </w:rPr>
      </w:pPr>
    </w:p>
    <w:p w14:paraId="7F164763" w14:textId="77777777" w:rsidR="00F51B46" w:rsidRDefault="00F51B46" w:rsidP="00F51B46">
      <w:pPr>
        <w:bidi/>
        <w:jc w:val="both"/>
        <w:rPr>
          <w:rFonts w:cs="David" w:hint="cs"/>
          <w:u w:val="single"/>
          <w:rtl/>
        </w:rPr>
      </w:pPr>
      <w:r>
        <w:rPr>
          <w:rFonts w:cs="David" w:hint="cs"/>
          <w:u w:val="single"/>
          <w:rtl/>
        </w:rPr>
        <w:t>חנין זועבי:</w:t>
      </w:r>
    </w:p>
    <w:p w14:paraId="14BDAB23" w14:textId="77777777" w:rsidR="00F51B46" w:rsidRDefault="00F51B46" w:rsidP="00F51B46">
      <w:pPr>
        <w:bidi/>
        <w:jc w:val="both"/>
        <w:rPr>
          <w:rFonts w:cs="David" w:hint="cs"/>
          <w:u w:val="single"/>
          <w:rtl/>
        </w:rPr>
      </w:pPr>
    </w:p>
    <w:p w14:paraId="4B5B0F18" w14:textId="77777777" w:rsidR="00F51B46" w:rsidRDefault="00F51B46" w:rsidP="00F51B46">
      <w:pPr>
        <w:bidi/>
        <w:jc w:val="both"/>
        <w:rPr>
          <w:rFonts w:cs="David" w:hint="cs"/>
          <w:rtl/>
        </w:rPr>
      </w:pPr>
      <w:r>
        <w:rPr>
          <w:rFonts w:cs="David" w:hint="cs"/>
          <w:rtl/>
        </w:rPr>
        <w:tab/>
        <w:t xml:space="preserve">זה מכעיס. אני לא אהיה בן אדם אם אני לא כועסת. </w:t>
      </w:r>
    </w:p>
    <w:p w14:paraId="7F5EDA17" w14:textId="77777777" w:rsidR="00F51B46" w:rsidRDefault="00F51B46" w:rsidP="00F51B46">
      <w:pPr>
        <w:bidi/>
        <w:jc w:val="both"/>
        <w:rPr>
          <w:rFonts w:cs="David" w:hint="cs"/>
          <w:rtl/>
        </w:rPr>
      </w:pPr>
    </w:p>
    <w:p w14:paraId="74E1A468" w14:textId="77777777" w:rsidR="00F51B46" w:rsidRDefault="00F51B46" w:rsidP="00F51B46">
      <w:pPr>
        <w:bidi/>
        <w:jc w:val="both"/>
        <w:rPr>
          <w:rFonts w:cs="David" w:hint="cs"/>
          <w:u w:val="single"/>
          <w:rtl/>
        </w:rPr>
      </w:pPr>
      <w:r>
        <w:rPr>
          <w:rFonts w:cs="David" w:hint="cs"/>
          <w:u w:val="single"/>
          <w:rtl/>
        </w:rPr>
        <w:t>משה מוץ מטלון:</w:t>
      </w:r>
    </w:p>
    <w:p w14:paraId="0F6D13F5" w14:textId="77777777" w:rsidR="00F51B46" w:rsidRDefault="00F51B46" w:rsidP="00F51B46">
      <w:pPr>
        <w:bidi/>
        <w:jc w:val="both"/>
        <w:rPr>
          <w:rFonts w:cs="David" w:hint="cs"/>
          <w:u w:val="single"/>
          <w:rtl/>
        </w:rPr>
      </w:pPr>
    </w:p>
    <w:p w14:paraId="66A36050" w14:textId="77777777" w:rsidR="00F51B46" w:rsidRDefault="00F51B46" w:rsidP="00F51B46">
      <w:pPr>
        <w:bidi/>
        <w:jc w:val="both"/>
        <w:rPr>
          <w:rFonts w:cs="David" w:hint="cs"/>
          <w:rtl/>
        </w:rPr>
      </w:pPr>
      <w:r>
        <w:rPr>
          <w:rFonts w:cs="David" w:hint="cs"/>
          <w:rtl/>
        </w:rPr>
        <w:tab/>
        <w:t>אתה חייל במילואים.</w:t>
      </w:r>
    </w:p>
    <w:p w14:paraId="24B2D3C0" w14:textId="77777777" w:rsidR="00F51B46" w:rsidRDefault="00F51B46" w:rsidP="00F51B46">
      <w:pPr>
        <w:bidi/>
        <w:jc w:val="both"/>
        <w:rPr>
          <w:rFonts w:cs="David" w:hint="cs"/>
          <w:rtl/>
        </w:rPr>
      </w:pPr>
    </w:p>
    <w:p w14:paraId="7B723BCC" w14:textId="77777777" w:rsidR="00F51B46" w:rsidRDefault="00F51B46" w:rsidP="00F51B46">
      <w:pPr>
        <w:bidi/>
        <w:jc w:val="both"/>
        <w:rPr>
          <w:rFonts w:cs="David" w:hint="cs"/>
          <w:u w:val="single"/>
          <w:rtl/>
        </w:rPr>
      </w:pPr>
      <w:r>
        <w:rPr>
          <w:rFonts w:cs="David" w:hint="cs"/>
          <w:u w:val="single"/>
          <w:rtl/>
        </w:rPr>
        <w:t>אורי אורבך:</w:t>
      </w:r>
    </w:p>
    <w:p w14:paraId="686CF326" w14:textId="77777777" w:rsidR="00F51B46" w:rsidRDefault="00F51B46" w:rsidP="00F51B46">
      <w:pPr>
        <w:bidi/>
        <w:jc w:val="both"/>
        <w:rPr>
          <w:rFonts w:cs="David" w:hint="cs"/>
          <w:u w:val="single"/>
          <w:rtl/>
        </w:rPr>
      </w:pPr>
    </w:p>
    <w:p w14:paraId="36B8E454" w14:textId="77777777" w:rsidR="00F51B46" w:rsidRDefault="00F51B46" w:rsidP="00F51B46">
      <w:pPr>
        <w:bidi/>
        <w:jc w:val="both"/>
        <w:rPr>
          <w:rFonts w:cs="David" w:hint="cs"/>
          <w:rtl/>
        </w:rPr>
      </w:pPr>
      <w:r>
        <w:rPr>
          <w:rFonts w:cs="David" w:hint="cs"/>
          <w:rtl/>
        </w:rPr>
        <w:tab/>
        <w:t xml:space="preserve">תשימו חבלים אני ארד - - - </w:t>
      </w:r>
    </w:p>
    <w:p w14:paraId="6E1C3717" w14:textId="77777777" w:rsidR="00F51B46" w:rsidRDefault="00F51B46" w:rsidP="00F51B46">
      <w:pPr>
        <w:bidi/>
        <w:jc w:val="both"/>
        <w:rPr>
          <w:rFonts w:cs="David" w:hint="cs"/>
          <w:rtl/>
        </w:rPr>
      </w:pPr>
    </w:p>
    <w:p w14:paraId="4B7A5F9F" w14:textId="77777777" w:rsidR="00F51B46" w:rsidRDefault="00F51B46" w:rsidP="00F51B46">
      <w:pPr>
        <w:bidi/>
        <w:jc w:val="both"/>
        <w:rPr>
          <w:rFonts w:cs="David" w:hint="cs"/>
          <w:u w:val="single"/>
          <w:rtl/>
        </w:rPr>
      </w:pPr>
      <w:r>
        <w:rPr>
          <w:rFonts w:cs="David" w:hint="cs"/>
          <w:u w:val="single"/>
          <w:rtl/>
        </w:rPr>
        <w:t>חנין זועבי:</w:t>
      </w:r>
    </w:p>
    <w:p w14:paraId="30B330C0" w14:textId="77777777" w:rsidR="00F51B46" w:rsidRDefault="00F51B46" w:rsidP="00F51B46">
      <w:pPr>
        <w:bidi/>
        <w:jc w:val="both"/>
        <w:rPr>
          <w:rFonts w:cs="David" w:hint="cs"/>
          <w:u w:val="single"/>
          <w:rtl/>
        </w:rPr>
      </w:pPr>
    </w:p>
    <w:p w14:paraId="6562155B" w14:textId="77777777" w:rsidR="00F51B46" w:rsidRDefault="00F51B46" w:rsidP="00F51B46">
      <w:pPr>
        <w:bidi/>
        <w:jc w:val="both"/>
        <w:rPr>
          <w:rFonts w:cs="David" w:hint="cs"/>
          <w:rtl/>
        </w:rPr>
      </w:pPr>
      <w:r>
        <w:rPr>
          <w:rFonts w:cs="David" w:hint="cs"/>
          <w:rtl/>
        </w:rPr>
        <w:tab/>
        <w:t>מה?</w:t>
      </w:r>
    </w:p>
    <w:p w14:paraId="7EDA3B91" w14:textId="77777777" w:rsidR="00F51B46" w:rsidRDefault="00F51B46" w:rsidP="00F51B46">
      <w:pPr>
        <w:bidi/>
        <w:jc w:val="both"/>
        <w:rPr>
          <w:rFonts w:cs="David" w:hint="cs"/>
          <w:rtl/>
        </w:rPr>
      </w:pPr>
    </w:p>
    <w:p w14:paraId="152C1F04" w14:textId="77777777" w:rsidR="00F51B46" w:rsidRDefault="00F51B46" w:rsidP="00F51B46">
      <w:pPr>
        <w:bidi/>
        <w:jc w:val="both"/>
        <w:rPr>
          <w:rFonts w:cs="David" w:hint="cs"/>
          <w:u w:val="single"/>
          <w:rtl/>
        </w:rPr>
      </w:pPr>
      <w:r>
        <w:rPr>
          <w:rFonts w:cs="David" w:hint="cs"/>
          <w:u w:val="single"/>
          <w:rtl/>
        </w:rPr>
        <w:t>אורי אורבך:</w:t>
      </w:r>
    </w:p>
    <w:p w14:paraId="58AEA150" w14:textId="77777777" w:rsidR="00F51B46" w:rsidRDefault="00F51B46" w:rsidP="00F51B46">
      <w:pPr>
        <w:bidi/>
        <w:jc w:val="both"/>
        <w:rPr>
          <w:rFonts w:cs="David" w:hint="cs"/>
          <w:u w:val="single"/>
          <w:rtl/>
        </w:rPr>
      </w:pPr>
    </w:p>
    <w:p w14:paraId="3E6F5121" w14:textId="77777777" w:rsidR="00F51B46" w:rsidRDefault="00F51B46" w:rsidP="00F51B46">
      <w:pPr>
        <w:bidi/>
        <w:jc w:val="both"/>
        <w:rPr>
          <w:rFonts w:cs="David" w:hint="cs"/>
          <w:rtl/>
        </w:rPr>
      </w:pPr>
      <w:r>
        <w:rPr>
          <w:rFonts w:cs="David" w:hint="cs"/>
          <w:rtl/>
        </w:rPr>
        <w:tab/>
        <w:t xml:space="preserve">הפסדת. את צועקת אז את לא שומעת. פה יש זכויות אדם וזכות לדבר. </w:t>
      </w:r>
    </w:p>
    <w:p w14:paraId="4F883B60" w14:textId="77777777" w:rsidR="00F51B46" w:rsidRPr="002E0099" w:rsidRDefault="00F51B46" w:rsidP="00F51B46">
      <w:pPr>
        <w:bidi/>
        <w:jc w:val="both"/>
        <w:rPr>
          <w:rFonts w:cs="David" w:hint="cs"/>
          <w:rtl/>
        </w:rPr>
      </w:pPr>
    </w:p>
    <w:p w14:paraId="385AAA4B" w14:textId="77777777" w:rsidR="00F51B46" w:rsidRDefault="00F51B46" w:rsidP="00F51B46">
      <w:pPr>
        <w:bidi/>
        <w:jc w:val="both"/>
        <w:rPr>
          <w:rFonts w:cs="David" w:hint="cs"/>
          <w:u w:val="single"/>
          <w:rtl/>
        </w:rPr>
      </w:pPr>
      <w:r>
        <w:rPr>
          <w:rFonts w:cs="David" w:hint="cs"/>
          <w:u w:val="single"/>
          <w:rtl/>
        </w:rPr>
        <w:t>חנין זועבי:</w:t>
      </w:r>
    </w:p>
    <w:p w14:paraId="0943BF9D" w14:textId="77777777" w:rsidR="00F51B46" w:rsidRDefault="00F51B46" w:rsidP="00F51B46">
      <w:pPr>
        <w:bidi/>
        <w:jc w:val="both"/>
        <w:rPr>
          <w:rFonts w:cs="David" w:hint="cs"/>
          <w:u w:val="single"/>
          <w:rtl/>
        </w:rPr>
      </w:pPr>
    </w:p>
    <w:p w14:paraId="071A9EA3" w14:textId="77777777" w:rsidR="00F51B46" w:rsidRDefault="00F51B46" w:rsidP="00F51B46">
      <w:pPr>
        <w:bidi/>
        <w:jc w:val="both"/>
        <w:rPr>
          <w:rFonts w:cs="David" w:hint="cs"/>
          <w:rtl/>
        </w:rPr>
      </w:pPr>
      <w:r>
        <w:rPr>
          <w:rFonts w:cs="David" w:hint="cs"/>
          <w:rtl/>
        </w:rPr>
        <w:tab/>
        <w:t>אני הפסדתי הרבה יותר, אנחנו מפסידים כל יום. אתה מפסיד כל יום בכנסת הזאת, זה לא רק אני.</w:t>
      </w:r>
    </w:p>
    <w:p w14:paraId="23449A53" w14:textId="77777777" w:rsidR="00F51B46" w:rsidRDefault="00F51B46" w:rsidP="00F51B46">
      <w:pPr>
        <w:bidi/>
        <w:jc w:val="both"/>
        <w:rPr>
          <w:rFonts w:cs="David" w:hint="cs"/>
          <w:rtl/>
        </w:rPr>
      </w:pPr>
    </w:p>
    <w:p w14:paraId="19E12418" w14:textId="77777777" w:rsidR="00F51B46" w:rsidRPr="002E0099" w:rsidRDefault="00F51B46" w:rsidP="00F51B46">
      <w:pPr>
        <w:bidi/>
        <w:jc w:val="both"/>
        <w:rPr>
          <w:rFonts w:cs="David" w:hint="cs"/>
          <w:u w:val="single"/>
          <w:rtl/>
        </w:rPr>
      </w:pPr>
      <w:r w:rsidRPr="002E0099">
        <w:rPr>
          <w:rFonts w:cs="David" w:hint="cs"/>
          <w:u w:val="single"/>
          <w:rtl/>
        </w:rPr>
        <w:t>אורי אורבך:</w:t>
      </w:r>
    </w:p>
    <w:p w14:paraId="6D325A33" w14:textId="77777777" w:rsidR="00F51B46" w:rsidRPr="002E0099" w:rsidRDefault="00F51B46" w:rsidP="00F51B46">
      <w:pPr>
        <w:bidi/>
        <w:jc w:val="both"/>
        <w:rPr>
          <w:rFonts w:cs="David" w:hint="cs"/>
          <w:u w:val="single"/>
          <w:rtl/>
        </w:rPr>
      </w:pPr>
    </w:p>
    <w:p w14:paraId="3FBB3A2F" w14:textId="77777777" w:rsidR="00F51B46" w:rsidRDefault="00F51B46" w:rsidP="00F51B46">
      <w:pPr>
        <w:bidi/>
        <w:jc w:val="both"/>
        <w:rPr>
          <w:rFonts w:cs="David" w:hint="cs"/>
          <w:rtl/>
        </w:rPr>
      </w:pPr>
      <w:r>
        <w:rPr>
          <w:rFonts w:cs="David" w:hint="cs"/>
          <w:rtl/>
        </w:rPr>
        <w:tab/>
        <w:t>מה אני מפסיד? אני מרוויח את נוכחותך.</w:t>
      </w:r>
    </w:p>
    <w:p w14:paraId="0CB3E708" w14:textId="77777777" w:rsidR="00F51B46" w:rsidRDefault="00F51B46" w:rsidP="00F51B46">
      <w:pPr>
        <w:keepLines/>
        <w:bidi/>
        <w:jc w:val="both"/>
        <w:rPr>
          <w:rFonts w:cs="David" w:hint="cs"/>
          <w:rtl/>
        </w:rPr>
      </w:pPr>
    </w:p>
    <w:p w14:paraId="6CB2DC18" w14:textId="77777777" w:rsidR="00F51B46" w:rsidRDefault="00F51B46" w:rsidP="00F51B46">
      <w:pPr>
        <w:keepLines/>
        <w:bidi/>
        <w:jc w:val="both"/>
        <w:rPr>
          <w:rFonts w:cs="David" w:hint="cs"/>
          <w:u w:val="single"/>
          <w:rtl/>
        </w:rPr>
      </w:pPr>
      <w:r>
        <w:rPr>
          <w:rFonts w:cs="David" w:hint="cs"/>
          <w:u w:val="single"/>
          <w:rtl/>
        </w:rPr>
        <w:t>חנין זועבי:</w:t>
      </w:r>
    </w:p>
    <w:p w14:paraId="24B27BC8" w14:textId="77777777" w:rsidR="00F51B46" w:rsidRDefault="00F51B46" w:rsidP="00F51B46">
      <w:pPr>
        <w:keepLines/>
        <w:bidi/>
        <w:jc w:val="both"/>
        <w:rPr>
          <w:rFonts w:cs="David" w:hint="cs"/>
          <w:u w:val="single"/>
          <w:rtl/>
        </w:rPr>
      </w:pPr>
    </w:p>
    <w:p w14:paraId="6E437342" w14:textId="77777777" w:rsidR="00F51B46" w:rsidRDefault="00F51B46" w:rsidP="00F51B46">
      <w:pPr>
        <w:keepLines/>
        <w:bidi/>
        <w:jc w:val="both"/>
        <w:rPr>
          <w:rFonts w:cs="David" w:hint="cs"/>
          <w:rtl/>
        </w:rPr>
      </w:pPr>
      <w:r>
        <w:rPr>
          <w:rFonts w:cs="David" w:hint="cs"/>
          <w:rtl/>
        </w:rPr>
        <w:tab/>
        <w:t>אתה מפסיד כל יום, הילדים שלך מפסידים.</w:t>
      </w:r>
    </w:p>
    <w:p w14:paraId="2CA98F62" w14:textId="77777777" w:rsidR="00F51B46" w:rsidRDefault="00F51B46" w:rsidP="00F51B46">
      <w:pPr>
        <w:bidi/>
        <w:jc w:val="both"/>
        <w:rPr>
          <w:rFonts w:cs="David" w:hint="cs"/>
          <w:rtl/>
        </w:rPr>
      </w:pPr>
    </w:p>
    <w:p w14:paraId="7FEE655C" w14:textId="77777777" w:rsidR="00F51B46" w:rsidRDefault="00F51B46" w:rsidP="00F51B46">
      <w:pPr>
        <w:bidi/>
        <w:jc w:val="both"/>
        <w:rPr>
          <w:rFonts w:cs="David" w:hint="cs"/>
          <w:u w:val="single"/>
          <w:rtl/>
        </w:rPr>
      </w:pPr>
      <w:r>
        <w:rPr>
          <w:rFonts w:cs="David" w:hint="cs"/>
          <w:u w:val="single"/>
          <w:rtl/>
        </w:rPr>
        <w:t>אורי אורבך:</w:t>
      </w:r>
    </w:p>
    <w:p w14:paraId="77B3748D" w14:textId="77777777" w:rsidR="00F51B46" w:rsidRDefault="00F51B46" w:rsidP="00F51B46">
      <w:pPr>
        <w:bidi/>
        <w:jc w:val="both"/>
        <w:rPr>
          <w:rFonts w:cs="David" w:hint="cs"/>
          <w:u w:val="single"/>
          <w:rtl/>
        </w:rPr>
      </w:pPr>
    </w:p>
    <w:p w14:paraId="3A8B486C" w14:textId="77777777" w:rsidR="00F51B46" w:rsidRDefault="00F51B46" w:rsidP="00F51B46">
      <w:pPr>
        <w:bidi/>
        <w:jc w:val="both"/>
        <w:rPr>
          <w:rFonts w:cs="David" w:hint="cs"/>
          <w:rtl/>
        </w:rPr>
      </w:pPr>
      <w:r>
        <w:rPr>
          <w:rFonts w:cs="David" w:hint="cs"/>
          <w:rtl/>
        </w:rPr>
        <w:tab/>
        <w:t>אני מרוויח את נוכחותך, כשאת נמצאת בארץ ולא במשט.</w:t>
      </w:r>
    </w:p>
    <w:p w14:paraId="0C66332D" w14:textId="77777777" w:rsidR="00F51B46" w:rsidRDefault="00F51B46" w:rsidP="00F51B46">
      <w:pPr>
        <w:bidi/>
        <w:jc w:val="both"/>
        <w:rPr>
          <w:rFonts w:cs="David" w:hint="cs"/>
          <w:rtl/>
        </w:rPr>
      </w:pPr>
    </w:p>
    <w:p w14:paraId="47C5F3F4" w14:textId="77777777" w:rsidR="00F51B46" w:rsidRDefault="00F51B46" w:rsidP="00F51B46">
      <w:pPr>
        <w:bidi/>
        <w:jc w:val="both"/>
        <w:rPr>
          <w:rFonts w:cs="David" w:hint="cs"/>
          <w:u w:val="single"/>
          <w:rtl/>
        </w:rPr>
      </w:pPr>
      <w:r>
        <w:rPr>
          <w:rFonts w:cs="David" w:hint="cs"/>
          <w:u w:val="single"/>
          <w:rtl/>
        </w:rPr>
        <w:t>חנין זועבי:</w:t>
      </w:r>
    </w:p>
    <w:p w14:paraId="102CB0BC" w14:textId="77777777" w:rsidR="00F51B46" w:rsidRDefault="00F51B46" w:rsidP="00F51B46">
      <w:pPr>
        <w:bidi/>
        <w:jc w:val="both"/>
        <w:rPr>
          <w:rFonts w:cs="David" w:hint="cs"/>
          <w:u w:val="single"/>
          <w:rtl/>
        </w:rPr>
      </w:pPr>
    </w:p>
    <w:p w14:paraId="1D84CEA7" w14:textId="77777777" w:rsidR="00F51B46" w:rsidRDefault="00F51B46" w:rsidP="00F51B46">
      <w:pPr>
        <w:bidi/>
        <w:jc w:val="both"/>
        <w:rPr>
          <w:rFonts w:cs="David" w:hint="cs"/>
          <w:rtl/>
        </w:rPr>
      </w:pPr>
      <w:r>
        <w:rPr>
          <w:rFonts w:cs="David" w:hint="cs"/>
          <w:rtl/>
        </w:rPr>
        <w:tab/>
        <w:t>האזרחים מפסידים. האזרחים היהודים מפסידים ממך.</w:t>
      </w:r>
    </w:p>
    <w:p w14:paraId="0AF8928C" w14:textId="77777777" w:rsidR="00F51B46" w:rsidRDefault="00F51B46" w:rsidP="00F51B46">
      <w:pPr>
        <w:bidi/>
        <w:jc w:val="both"/>
        <w:rPr>
          <w:rFonts w:cs="David" w:hint="cs"/>
          <w:rtl/>
        </w:rPr>
      </w:pPr>
    </w:p>
    <w:p w14:paraId="7D1AA8F9" w14:textId="77777777" w:rsidR="00F51B46" w:rsidRDefault="00F51B46" w:rsidP="00F51B46">
      <w:pPr>
        <w:bidi/>
        <w:jc w:val="both"/>
        <w:rPr>
          <w:rFonts w:cs="David" w:hint="cs"/>
          <w:u w:val="single"/>
          <w:rtl/>
        </w:rPr>
      </w:pPr>
      <w:r>
        <w:rPr>
          <w:rFonts w:cs="David" w:hint="cs"/>
          <w:u w:val="single"/>
          <w:rtl/>
        </w:rPr>
        <w:t>אורי אורבך:</w:t>
      </w:r>
    </w:p>
    <w:p w14:paraId="02D1476E" w14:textId="77777777" w:rsidR="00F51B46" w:rsidRDefault="00F51B46" w:rsidP="00F51B46">
      <w:pPr>
        <w:bidi/>
        <w:jc w:val="both"/>
        <w:rPr>
          <w:rFonts w:cs="David" w:hint="cs"/>
          <w:u w:val="single"/>
          <w:rtl/>
        </w:rPr>
      </w:pPr>
    </w:p>
    <w:p w14:paraId="31ADFAE3" w14:textId="77777777" w:rsidR="00F51B46" w:rsidRDefault="00F51B46" w:rsidP="00F51B46">
      <w:pPr>
        <w:bidi/>
        <w:jc w:val="both"/>
        <w:rPr>
          <w:rFonts w:cs="David" w:hint="cs"/>
          <w:rtl/>
        </w:rPr>
      </w:pPr>
      <w:r>
        <w:rPr>
          <w:rFonts w:cs="David" w:hint="cs"/>
          <w:rtl/>
        </w:rPr>
        <w:tab/>
        <w:t>מה את מטיפה מוסר לכל העולם?</w:t>
      </w:r>
    </w:p>
    <w:p w14:paraId="7A7EAB95" w14:textId="77777777" w:rsidR="00F51B46" w:rsidRDefault="00F51B46" w:rsidP="00F51B46">
      <w:pPr>
        <w:bidi/>
        <w:jc w:val="both"/>
        <w:rPr>
          <w:rFonts w:cs="David" w:hint="cs"/>
          <w:rtl/>
        </w:rPr>
      </w:pPr>
    </w:p>
    <w:p w14:paraId="68897128" w14:textId="77777777" w:rsidR="00F51B46" w:rsidRDefault="00F51B46" w:rsidP="00F51B46">
      <w:pPr>
        <w:bidi/>
        <w:jc w:val="both"/>
        <w:rPr>
          <w:rFonts w:cs="David" w:hint="cs"/>
          <w:u w:val="single"/>
          <w:rtl/>
        </w:rPr>
      </w:pPr>
      <w:r>
        <w:rPr>
          <w:rFonts w:cs="David" w:hint="cs"/>
          <w:u w:val="single"/>
          <w:rtl/>
        </w:rPr>
        <w:t>חנין זועבי:</w:t>
      </w:r>
    </w:p>
    <w:p w14:paraId="7BC6F973" w14:textId="77777777" w:rsidR="00F51B46" w:rsidRDefault="00F51B46" w:rsidP="00F51B46">
      <w:pPr>
        <w:bidi/>
        <w:jc w:val="both"/>
        <w:rPr>
          <w:rFonts w:cs="David" w:hint="cs"/>
          <w:u w:val="single"/>
          <w:rtl/>
        </w:rPr>
      </w:pPr>
    </w:p>
    <w:p w14:paraId="1B5C9C87" w14:textId="77777777" w:rsidR="00F51B46" w:rsidRDefault="00F51B46" w:rsidP="00F51B46">
      <w:pPr>
        <w:bidi/>
        <w:jc w:val="both"/>
        <w:rPr>
          <w:rFonts w:cs="David" w:hint="cs"/>
          <w:rtl/>
        </w:rPr>
      </w:pPr>
      <w:r>
        <w:rPr>
          <w:rFonts w:cs="David" w:hint="cs"/>
          <w:rtl/>
        </w:rPr>
        <w:tab/>
        <w:t>האזרחים היהודים מפסידים ממך. מפסידים מהכנסת הזאת.</w:t>
      </w:r>
    </w:p>
    <w:p w14:paraId="4AEDA250" w14:textId="77777777" w:rsidR="00F51B46" w:rsidRDefault="00F51B46" w:rsidP="00F51B46">
      <w:pPr>
        <w:bidi/>
        <w:jc w:val="both"/>
        <w:rPr>
          <w:rFonts w:cs="David" w:hint="cs"/>
          <w:rtl/>
        </w:rPr>
      </w:pPr>
    </w:p>
    <w:p w14:paraId="1978A48B" w14:textId="77777777" w:rsidR="00F51B46" w:rsidRDefault="00F51B46" w:rsidP="00F51B46">
      <w:pPr>
        <w:bidi/>
        <w:jc w:val="both"/>
        <w:rPr>
          <w:rFonts w:cs="David" w:hint="cs"/>
          <w:u w:val="single"/>
          <w:rtl/>
        </w:rPr>
      </w:pPr>
      <w:r>
        <w:rPr>
          <w:rFonts w:cs="David" w:hint="cs"/>
          <w:u w:val="single"/>
          <w:rtl/>
        </w:rPr>
        <w:t>אורי אורבך:</w:t>
      </w:r>
    </w:p>
    <w:p w14:paraId="444D14EE" w14:textId="77777777" w:rsidR="00F51B46" w:rsidRDefault="00F51B46" w:rsidP="00F51B46">
      <w:pPr>
        <w:bidi/>
        <w:jc w:val="both"/>
        <w:rPr>
          <w:rFonts w:cs="David" w:hint="cs"/>
          <w:u w:val="single"/>
          <w:rtl/>
        </w:rPr>
      </w:pPr>
    </w:p>
    <w:p w14:paraId="5C28BD49" w14:textId="77777777" w:rsidR="00F51B46" w:rsidRDefault="00F51B46" w:rsidP="00F51B46">
      <w:pPr>
        <w:bidi/>
        <w:jc w:val="both"/>
        <w:rPr>
          <w:rFonts w:cs="David" w:hint="cs"/>
          <w:rtl/>
        </w:rPr>
      </w:pPr>
      <w:r>
        <w:rPr>
          <w:rFonts w:cs="David" w:hint="cs"/>
          <w:rtl/>
        </w:rPr>
        <w:tab/>
        <w:t xml:space="preserve">ועזמי בשארה יפסיד את הפנסיה. </w:t>
      </w:r>
    </w:p>
    <w:p w14:paraId="21F276A8" w14:textId="77777777" w:rsidR="00F51B46" w:rsidRDefault="00F51B46" w:rsidP="00F51B46">
      <w:pPr>
        <w:bidi/>
        <w:jc w:val="both"/>
        <w:rPr>
          <w:rFonts w:cs="David" w:hint="cs"/>
          <w:rtl/>
        </w:rPr>
      </w:pPr>
    </w:p>
    <w:p w14:paraId="6DBEDC67" w14:textId="77777777" w:rsidR="00F51B46" w:rsidRDefault="00F51B46" w:rsidP="00F51B46">
      <w:pPr>
        <w:bidi/>
        <w:jc w:val="both"/>
        <w:rPr>
          <w:rFonts w:cs="David" w:hint="cs"/>
          <w:u w:val="single"/>
          <w:rtl/>
        </w:rPr>
      </w:pPr>
      <w:r>
        <w:rPr>
          <w:rFonts w:cs="David" w:hint="cs"/>
          <w:u w:val="single"/>
          <w:rtl/>
        </w:rPr>
        <w:t>חנין זועבי:</w:t>
      </w:r>
    </w:p>
    <w:p w14:paraId="4E1A3F4C" w14:textId="77777777" w:rsidR="00F51B46" w:rsidRDefault="00F51B46" w:rsidP="00F51B46">
      <w:pPr>
        <w:bidi/>
        <w:jc w:val="both"/>
        <w:rPr>
          <w:rFonts w:cs="David" w:hint="cs"/>
          <w:u w:val="single"/>
          <w:rtl/>
        </w:rPr>
      </w:pPr>
    </w:p>
    <w:p w14:paraId="5FFB2564" w14:textId="77777777" w:rsidR="00F51B46" w:rsidRPr="002E0099" w:rsidRDefault="00F51B46" w:rsidP="00F51B46">
      <w:pPr>
        <w:bidi/>
        <w:jc w:val="both"/>
        <w:rPr>
          <w:rFonts w:cs="David" w:hint="cs"/>
          <w:rtl/>
        </w:rPr>
      </w:pPr>
      <w:r>
        <w:rPr>
          <w:rFonts w:cs="David" w:hint="cs"/>
          <w:rtl/>
        </w:rPr>
        <w:tab/>
        <w:t xml:space="preserve">הם מפסידים מהחוקים האלה. </w:t>
      </w:r>
    </w:p>
    <w:p w14:paraId="40D664EA" w14:textId="77777777" w:rsidR="00F51B46" w:rsidRPr="002E0099" w:rsidRDefault="00F51B46" w:rsidP="00F51B46">
      <w:pPr>
        <w:bidi/>
        <w:jc w:val="both"/>
        <w:rPr>
          <w:rFonts w:cs="David" w:hint="cs"/>
          <w:rtl/>
        </w:rPr>
      </w:pPr>
    </w:p>
    <w:p w14:paraId="7BEA3AF2"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63E4633A" w14:textId="77777777" w:rsidR="00F51B46" w:rsidRDefault="00F51B46" w:rsidP="00F51B46">
      <w:pPr>
        <w:bidi/>
        <w:jc w:val="both"/>
        <w:rPr>
          <w:rFonts w:cs="David" w:hint="cs"/>
          <w:u w:val="single"/>
          <w:rtl/>
        </w:rPr>
      </w:pPr>
    </w:p>
    <w:p w14:paraId="4BBF9816" w14:textId="77777777" w:rsidR="00F51B46" w:rsidRPr="002E0099" w:rsidRDefault="00F51B46" w:rsidP="00F51B46">
      <w:pPr>
        <w:bidi/>
        <w:jc w:val="both"/>
        <w:rPr>
          <w:rFonts w:cs="David" w:hint="cs"/>
          <w:rtl/>
        </w:rPr>
      </w:pPr>
      <w:r>
        <w:rPr>
          <w:rFonts w:cs="David" w:hint="cs"/>
          <w:rtl/>
        </w:rPr>
        <w:tab/>
        <w:t>הם סומכים עליך. את דואגת להם והם סומכים עליך, אני בטוח. הציבור היהודי כולה צופה בך ואומר שיש לנו על מי לסמוך.</w:t>
      </w:r>
    </w:p>
    <w:p w14:paraId="103A730A" w14:textId="77777777" w:rsidR="00F51B46" w:rsidRDefault="00F51B46" w:rsidP="00F51B46">
      <w:pPr>
        <w:bidi/>
        <w:jc w:val="both"/>
        <w:rPr>
          <w:rFonts w:cs="David" w:hint="cs"/>
          <w:rtl/>
        </w:rPr>
      </w:pPr>
    </w:p>
    <w:p w14:paraId="2D5C0174"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3DB0892C" w14:textId="77777777" w:rsidR="00F51B46" w:rsidRDefault="00F51B46" w:rsidP="00F51B46">
      <w:pPr>
        <w:bidi/>
        <w:jc w:val="both"/>
        <w:rPr>
          <w:rFonts w:cs="David" w:hint="cs"/>
          <w:u w:val="single"/>
          <w:rtl/>
        </w:rPr>
      </w:pPr>
    </w:p>
    <w:p w14:paraId="388B2225" w14:textId="77777777" w:rsidR="00F51B46" w:rsidRDefault="00F51B46" w:rsidP="00F51B46">
      <w:pPr>
        <w:bidi/>
        <w:jc w:val="both"/>
        <w:rPr>
          <w:rFonts w:cs="David" w:hint="cs"/>
          <w:rtl/>
        </w:rPr>
      </w:pPr>
      <w:r>
        <w:rPr>
          <w:rFonts w:cs="David" w:hint="cs"/>
          <w:rtl/>
        </w:rPr>
        <w:tab/>
        <w:t>כל דמוקרט סומך עלי הרבה יותר מאשר הוא סומך עליך.</w:t>
      </w:r>
    </w:p>
    <w:p w14:paraId="4CA9B205" w14:textId="77777777" w:rsidR="00F51B46" w:rsidRDefault="00F51B46" w:rsidP="00F51B46">
      <w:pPr>
        <w:bidi/>
        <w:jc w:val="both"/>
        <w:rPr>
          <w:rFonts w:cs="David" w:hint="cs"/>
          <w:rtl/>
        </w:rPr>
      </w:pPr>
    </w:p>
    <w:p w14:paraId="251F35B9"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95CADC2" w14:textId="77777777" w:rsidR="00F51B46" w:rsidRDefault="00F51B46" w:rsidP="00F51B46">
      <w:pPr>
        <w:bidi/>
        <w:jc w:val="both"/>
        <w:rPr>
          <w:rFonts w:cs="David" w:hint="cs"/>
          <w:rtl/>
        </w:rPr>
      </w:pPr>
    </w:p>
    <w:p w14:paraId="3382C41E" w14:textId="77777777" w:rsidR="00F51B46" w:rsidRDefault="00F51B46" w:rsidP="00F51B46">
      <w:pPr>
        <w:bidi/>
        <w:jc w:val="both"/>
        <w:rPr>
          <w:rFonts w:cs="David" w:hint="cs"/>
          <w:rtl/>
        </w:rPr>
      </w:pPr>
      <w:r>
        <w:rPr>
          <w:rFonts w:cs="David" w:hint="cs"/>
          <w:rtl/>
        </w:rPr>
        <w:tab/>
        <w:t xml:space="preserve">נכון. </w:t>
      </w:r>
    </w:p>
    <w:p w14:paraId="3AAA882B" w14:textId="77777777" w:rsidR="00F51B46" w:rsidRDefault="00F51B46" w:rsidP="00F51B46">
      <w:pPr>
        <w:bidi/>
        <w:jc w:val="both"/>
        <w:rPr>
          <w:rFonts w:cs="David" w:hint="cs"/>
          <w:rtl/>
        </w:rPr>
      </w:pPr>
    </w:p>
    <w:p w14:paraId="3B36A839" w14:textId="77777777" w:rsidR="00F51B46" w:rsidRDefault="00F51B46" w:rsidP="00F51B46">
      <w:pPr>
        <w:bidi/>
        <w:jc w:val="both"/>
        <w:rPr>
          <w:rFonts w:cs="David" w:hint="cs"/>
          <w:u w:val="single"/>
          <w:rtl/>
        </w:rPr>
      </w:pPr>
      <w:r>
        <w:rPr>
          <w:rFonts w:cs="David" w:hint="cs"/>
          <w:u w:val="single"/>
          <w:rtl/>
        </w:rPr>
        <w:t>חנין זועבי:</w:t>
      </w:r>
    </w:p>
    <w:p w14:paraId="3AE05AF0" w14:textId="77777777" w:rsidR="00F51B46" w:rsidRDefault="00F51B46" w:rsidP="00F51B46">
      <w:pPr>
        <w:bidi/>
        <w:jc w:val="both"/>
        <w:rPr>
          <w:rFonts w:cs="David" w:hint="cs"/>
          <w:u w:val="single"/>
          <w:rtl/>
        </w:rPr>
      </w:pPr>
    </w:p>
    <w:p w14:paraId="4C0D86EC" w14:textId="77777777" w:rsidR="00F51B46" w:rsidRDefault="00F51B46" w:rsidP="00F51B46">
      <w:pPr>
        <w:bidi/>
        <w:jc w:val="both"/>
        <w:rPr>
          <w:rFonts w:cs="David" w:hint="cs"/>
          <w:rtl/>
        </w:rPr>
      </w:pPr>
      <w:r>
        <w:rPr>
          <w:rFonts w:cs="David" w:hint="cs"/>
          <w:rtl/>
        </w:rPr>
        <w:tab/>
        <w:t xml:space="preserve">הרבה יותר, תאמין לי. </w:t>
      </w:r>
    </w:p>
    <w:p w14:paraId="3DFDEE7E" w14:textId="77777777" w:rsidR="00F51B46" w:rsidRDefault="00F51B46" w:rsidP="00F51B46">
      <w:pPr>
        <w:bidi/>
        <w:jc w:val="both"/>
        <w:rPr>
          <w:rFonts w:cs="David" w:hint="cs"/>
          <w:rtl/>
        </w:rPr>
      </w:pPr>
    </w:p>
    <w:p w14:paraId="51B31AA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F138D47" w14:textId="77777777" w:rsidR="00F51B46" w:rsidRDefault="00F51B46" w:rsidP="00F51B46">
      <w:pPr>
        <w:bidi/>
        <w:jc w:val="both"/>
        <w:rPr>
          <w:rFonts w:cs="David" w:hint="cs"/>
          <w:rtl/>
        </w:rPr>
      </w:pPr>
    </w:p>
    <w:p w14:paraId="0C1FD79B" w14:textId="77777777" w:rsidR="00F51B46" w:rsidRDefault="00F51B46" w:rsidP="00F51B46">
      <w:pPr>
        <w:bidi/>
        <w:jc w:val="both"/>
        <w:rPr>
          <w:rFonts w:cs="David" w:hint="cs"/>
          <w:rtl/>
        </w:rPr>
      </w:pPr>
      <w:r>
        <w:rPr>
          <w:rFonts w:cs="David" w:hint="cs"/>
          <w:rtl/>
        </w:rPr>
        <w:tab/>
        <w:t xml:space="preserve">נכון. כולם הצביעו בשבילכם, כולם. </w:t>
      </w:r>
    </w:p>
    <w:p w14:paraId="3C9EFD9F" w14:textId="77777777" w:rsidR="00F51B46" w:rsidRDefault="00F51B46" w:rsidP="00F51B46">
      <w:pPr>
        <w:bidi/>
        <w:jc w:val="both"/>
        <w:rPr>
          <w:rFonts w:cs="David" w:hint="cs"/>
          <w:rtl/>
        </w:rPr>
      </w:pPr>
    </w:p>
    <w:p w14:paraId="3A748BF6" w14:textId="77777777" w:rsidR="00F51B46" w:rsidRDefault="00F51B46" w:rsidP="00F51B46">
      <w:pPr>
        <w:bidi/>
        <w:jc w:val="both"/>
        <w:rPr>
          <w:rFonts w:cs="David" w:hint="cs"/>
          <w:u w:val="single"/>
          <w:rtl/>
        </w:rPr>
      </w:pPr>
      <w:r>
        <w:rPr>
          <w:rFonts w:cs="David" w:hint="cs"/>
          <w:u w:val="single"/>
          <w:rtl/>
        </w:rPr>
        <w:t>חנין זועבי:</w:t>
      </w:r>
    </w:p>
    <w:p w14:paraId="242A35FC" w14:textId="77777777" w:rsidR="00F51B46" w:rsidRDefault="00F51B46" w:rsidP="00F51B46">
      <w:pPr>
        <w:bidi/>
        <w:jc w:val="both"/>
        <w:rPr>
          <w:rFonts w:cs="David" w:hint="cs"/>
          <w:u w:val="single"/>
          <w:rtl/>
        </w:rPr>
      </w:pPr>
    </w:p>
    <w:p w14:paraId="0265C151" w14:textId="77777777" w:rsidR="00F51B46" w:rsidRDefault="00F51B46" w:rsidP="00F51B46">
      <w:pPr>
        <w:bidi/>
        <w:jc w:val="both"/>
        <w:rPr>
          <w:rFonts w:cs="David" w:hint="cs"/>
          <w:rtl/>
        </w:rPr>
      </w:pPr>
      <w:r>
        <w:rPr>
          <w:rFonts w:cs="David" w:hint="cs"/>
          <w:rtl/>
        </w:rPr>
        <w:tab/>
        <w:t xml:space="preserve">גם אזרחים יהודים שהם מאמינים בערכי דמוקרטיה ושוויון. </w:t>
      </w:r>
    </w:p>
    <w:p w14:paraId="14B5FFD1" w14:textId="77777777" w:rsidR="00F51B46" w:rsidRDefault="00F51B46" w:rsidP="00F51B46">
      <w:pPr>
        <w:bidi/>
        <w:jc w:val="both"/>
        <w:rPr>
          <w:rFonts w:cs="David" w:hint="cs"/>
          <w:rtl/>
        </w:rPr>
      </w:pPr>
    </w:p>
    <w:p w14:paraId="2523C208"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7D773DC" w14:textId="77777777" w:rsidR="00F51B46" w:rsidRDefault="00F51B46" w:rsidP="00F51B46">
      <w:pPr>
        <w:bidi/>
        <w:jc w:val="both"/>
        <w:rPr>
          <w:rFonts w:cs="David" w:hint="cs"/>
          <w:rtl/>
        </w:rPr>
      </w:pPr>
    </w:p>
    <w:p w14:paraId="4F84BFA6" w14:textId="77777777" w:rsidR="00F51B46" w:rsidRDefault="00F51B46" w:rsidP="00F51B46">
      <w:pPr>
        <w:bidi/>
        <w:jc w:val="both"/>
        <w:rPr>
          <w:rFonts w:cs="David" w:hint="cs"/>
          <w:rtl/>
        </w:rPr>
      </w:pPr>
      <w:r>
        <w:rPr>
          <w:rFonts w:cs="David" w:hint="cs"/>
          <w:rtl/>
        </w:rPr>
        <w:tab/>
        <w:t>כולם הצביעו בשבילכם.</w:t>
      </w:r>
    </w:p>
    <w:p w14:paraId="32B91F65" w14:textId="77777777" w:rsidR="00F51B46" w:rsidRDefault="00F51B46" w:rsidP="00F51B46">
      <w:pPr>
        <w:bidi/>
        <w:jc w:val="both"/>
        <w:rPr>
          <w:rFonts w:cs="David" w:hint="cs"/>
          <w:rtl/>
        </w:rPr>
      </w:pPr>
    </w:p>
    <w:p w14:paraId="02F6223D" w14:textId="77777777" w:rsidR="00F51B46" w:rsidRDefault="00F51B46" w:rsidP="00F51B46">
      <w:pPr>
        <w:bidi/>
        <w:jc w:val="both"/>
        <w:rPr>
          <w:rFonts w:cs="David" w:hint="cs"/>
          <w:u w:val="single"/>
          <w:rtl/>
        </w:rPr>
      </w:pPr>
      <w:r>
        <w:rPr>
          <w:rFonts w:cs="David" w:hint="cs"/>
          <w:u w:val="single"/>
          <w:rtl/>
        </w:rPr>
        <w:t>חנין זועבי:</w:t>
      </w:r>
    </w:p>
    <w:p w14:paraId="378C28A5" w14:textId="77777777" w:rsidR="00F51B46" w:rsidRDefault="00F51B46" w:rsidP="00F51B46">
      <w:pPr>
        <w:bidi/>
        <w:jc w:val="both"/>
        <w:rPr>
          <w:rFonts w:cs="David" w:hint="cs"/>
          <w:u w:val="single"/>
          <w:rtl/>
        </w:rPr>
      </w:pPr>
    </w:p>
    <w:p w14:paraId="17001B69" w14:textId="77777777" w:rsidR="00F51B46" w:rsidRDefault="00F51B46" w:rsidP="00F51B46">
      <w:pPr>
        <w:bidi/>
        <w:jc w:val="both"/>
        <w:rPr>
          <w:rFonts w:cs="David" w:hint="cs"/>
          <w:rtl/>
        </w:rPr>
      </w:pPr>
      <w:r>
        <w:rPr>
          <w:rFonts w:cs="David" w:hint="cs"/>
          <w:rtl/>
        </w:rPr>
        <w:tab/>
        <w:t xml:space="preserve">אני מייצגת אותם, לא אתה. תאמין לי, לא אתה. </w:t>
      </w:r>
    </w:p>
    <w:p w14:paraId="7A2850F9" w14:textId="77777777" w:rsidR="00F51B46" w:rsidRDefault="00F51B46" w:rsidP="00F51B46">
      <w:pPr>
        <w:bidi/>
        <w:jc w:val="both"/>
        <w:rPr>
          <w:rFonts w:cs="David" w:hint="cs"/>
          <w:rtl/>
        </w:rPr>
      </w:pPr>
    </w:p>
    <w:p w14:paraId="77B76BB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2AD7200" w14:textId="77777777" w:rsidR="00F51B46" w:rsidRDefault="00F51B46" w:rsidP="00F51B46">
      <w:pPr>
        <w:bidi/>
        <w:jc w:val="both"/>
        <w:rPr>
          <w:rFonts w:cs="David" w:hint="cs"/>
          <w:rtl/>
        </w:rPr>
      </w:pPr>
    </w:p>
    <w:p w14:paraId="62FB4E54" w14:textId="77777777" w:rsidR="00F51B46" w:rsidRDefault="00F51B46" w:rsidP="00F51B46">
      <w:pPr>
        <w:bidi/>
        <w:jc w:val="both"/>
        <w:rPr>
          <w:rFonts w:cs="David" w:hint="cs"/>
          <w:rtl/>
        </w:rPr>
      </w:pPr>
      <w:r>
        <w:rPr>
          <w:rFonts w:cs="David" w:hint="cs"/>
          <w:rtl/>
        </w:rPr>
        <w:tab/>
        <w:t>נכון, לכן הם כולם מצביעים בשבילך.</w:t>
      </w:r>
    </w:p>
    <w:p w14:paraId="5DF8CEAC" w14:textId="77777777" w:rsidR="00F51B46" w:rsidRDefault="00F51B46" w:rsidP="00F51B46">
      <w:pPr>
        <w:bidi/>
        <w:jc w:val="both"/>
        <w:rPr>
          <w:rFonts w:cs="David" w:hint="cs"/>
          <w:rtl/>
        </w:rPr>
      </w:pPr>
    </w:p>
    <w:p w14:paraId="2D1D7460" w14:textId="77777777" w:rsidR="00F51B46" w:rsidRDefault="00F51B46" w:rsidP="00F51B46">
      <w:pPr>
        <w:bidi/>
        <w:jc w:val="both"/>
        <w:rPr>
          <w:rFonts w:cs="David" w:hint="cs"/>
          <w:u w:val="single"/>
          <w:rtl/>
        </w:rPr>
      </w:pPr>
      <w:r>
        <w:rPr>
          <w:rFonts w:cs="David" w:hint="cs"/>
          <w:u w:val="single"/>
          <w:rtl/>
        </w:rPr>
        <w:t>חנין זועבי:</w:t>
      </w:r>
    </w:p>
    <w:p w14:paraId="5E06632F" w14:textId="77777777" w:rsidR="00F51B46" w:rsidRDefault="00F51B46" w:rsidP="00F51B46">
      <w:pPr>
        <w:bidi/>
        <w:jc w:val="both"/>
        <w:rPr>
          <w:rFonts w:cs="David" w:hint="cs"/>
          <w:u w:val="single"/>
          <w:rtl/>
        </w:rPr>
      </w:pPr>
    </w:p>
    <w:p w14:paraId="3617F9E3" w14:textId="77777777" w:rsidR="00F51B46" w:rsidRDefault="00F51B46" w:rsidP="00F51B46">
      <w:pPr>
        <w:bidi/>
        <w:jc w:val="both"/>
        <w:rPr>
          <w:rFonts w:cs="David" w:hint="cs"/>
          <w:rtl/>
        </w:rPr>
      </w:pPr>
      <w:r>
        <w:rPr>
          <w:rFonts w:cs="David" w:hint="cs"/>
          <w:rtl/>
        </w:rPr>
        <w:tab/>
        <w:t>תאמין לי, לא אתה. גזענים מצביעים לך. בטח, יש גזענים.</w:t>
      </w:r>
    </w:p>
    <w:p w14:paraId="50DA3DF3" w14:textId="77777777" w:rsidR="00F51B46" w:rsidRDefault="00F51B46" w:rsidP="00F51B46">
      <w:pPr>
        <w:bidi/>
        <w:jc w:val="both"/>
        <w:rPr>
          <w:rFonts w:cs="David" w:hint="cs"/>
          <w:rtl/>
        </w:rPr>
      </w:pPr>
    </w:p>
    <w:p w14:paraId="5F876DDD"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98EA846" w14:textId="77777777" w:rsidR="00F51B46" w:rsidRDefault="00F51B46" w:rsidP="00F51B46">
      <w:pPr>
        <w:bidi/>
        <w:jc w:val="both"/>
        <w:rPr>
          <w:rFonts w:cs="David" w:hint="cs"/>
          <w:rtl/>
        </w:rPr>
      </w:pPr>
    </w:p>
    <w:p w14:paraId="20DA8256" w14:textId="77777777" w:rsidR="00F51B46" w:rsidRDefault="00F51B46" w:rsidP="00F51B46">
      <w:pPr>
        <w:bidi/>
        <w:jc w:val="both"/>
        <w:rPr>
          <w:rFonts w:cs="David" w:hint="cs"/>
          <w:rtl/>
        </w:rPr>
      </w:pPr>
      <w:r>
        <w:rPr>
          <w:rFonts w:cs="David" w:hint="cs"/>
          <w:rtl/>
        </w:rPr>
        <w:tab/>
        <w:t xml:space="preserve">את מכירה את כולם, כבר יודעת להדביק תווית לכולם, אין בעיה. </w:t>
      </w:r>
    </w:p>
    <w:p w14:paraId="79C6EF36" w14:textId="77777777" w:rsidR="00F51B46" w:rsidRDefault="00F51B46" w:rsidP="00F51B46">
      <w:pPr>
        <w:bidi/>
        <w:jc w:val="both"/>
        <w:rPr>
          <w:rFonts w:cs="David" w:hint="cs"/>
          <w:rtl/>
        </w:rPr>
      </w:pPr>
    </w:p>
    <w:p w14:paraId="5FD3DFE1" w14:textId="77777777" w:rsidR="00F51B46" w:rsidRPr="00B16CBD" w:rsidRDefault="00F51B46" w:rsidP="00F51B46">
      <w:pPr>
        <w:bidi/>
        <w:jc w:val="both"/>
        <w:rPr>
          <w:rFonts w:cs="David" w:hint="cs"/>
          <w:rtl/>
        </w:rPr>
      </w:pPr>
      <w:r>
        <w:rPr>
          <w:rFonts w:cs="David" w:hint="cs"/>
          <w:rtl/>
        </w:rPr>
        <w:tab/>
        <w:t xml:space="preserve">תודה רבה. חבר הכנסת אורבך, בבקשה. </w:t>
      </w:r>
    </w:p>
    <w:p w14:paraId="5E409EEA" w14:textId="77777777" w:rsidR="00F51B46" w:rsidRPr="00B16CBD" w:rsidRDefault="00F51B46" w:rsidP="00F51B46">
      <w:pPr>
        <w:bidi/>
        <w:jc w:val="both"/>
        <w:rPr>
          <w:rFonts w:cs="David" w:hint="cs"/>
          <w:rtl/>
        </w:rPr>
      </w:pPr>
    </w:p>
    <w:p w14:paraId="701D7196" w14:textId="77777777" w:rsidR="00F51B46" w:rsidRDefault="00F51B46" w:rsidP="00F51B46">
      <w:pPr>
        <w:bidi/>
        <w:jc w:val="both"/>
        <w:rPr>
          <w:rFonts w:cs="David" w:hint="cs"/>
          <w:u w:val="single"/>
          <w:rtl/>
        </w:rPr>
      </w:pPr>
      <w:r>
        <w:rPr>
          <w:rFonts w:cs="David" w:hint="cs"/>
          <w:u w:val="single"/>
          <w:rtl/>
        </w:rPr>
        <w:t>אורי אורבך:</w:t>
      </w:r>
    </w:p>
    <w:p w14:paraId="349B8DFD" w14:textId="77777777" w:rsidR="00F51B46" w:rsidRDefault="00F51B46" w:rsidP="00F51B46">
      <w:pPr>
        <w:bidi/>
        <w:jc w:val="both"/>
        <w:rPr>
          <w:rFonts w:cs="David" w:hint="cs"/>
          <w:u w:val="single"/>
          <w:rtl/>
        </w:rPr>
      </w:pPr>
    </w:p>
    <w:p w14:paraId="4EA2FE8C" w14:textId="77777777" w:rsidR="00F51B46" w:rsidRDefault="00F51B46" w:rsidP="00F51B46">
      <w:pPr>
        <w:bidi/>
        <w:ind w:firstLine="720"/>
        <w:jc w:val="both"/>
        <w:rPr>
          <w:rFonts w:cs="David" w:hint="cs"/>
          <w:rtl/>
        </w:rPr>
      </w:pPr>
      <w:r>
        <w:rPr>
          <w:rFonts w:cs="David" w:hint="cs"/>
          <w:rtl/>
        </w:rPr>
        <w:t>אנחנו שומעים פה סדרה של הטפות מוסר מאנשים שהם אזרחים ישראלים שראויים לשוויון זכויות.</w:t>
      </w:r>
    </w:p>
    <w:p w14:paraId="5E0C2051" w14:textId="77777777" w:rsidR="00F51B46" w:rsidRDefault="00F51B46" w:rsidP="00F51B46">
      <w:pPr>
        <w:bidi/>
        <w:ind w:firstLine="720"/>
        <w:jc w:val="both"/>
        <w:rPr>
          <w:rFonts w:cs="David" w:hint="cs"/>
          <w:rtl/>
        </w:rPr>
      </w:pPr>
    </w:p>
    <w:p w14:paraId="1240AD01" w14:textId="77777777" w:rsidR="00F51B46" w:rsidRDefault="00F51B46" w:rsidP="00F51B46">
      <w:pPr>
        <w:bidi/>
        <w:jc w:val="both"/>
        <w:rPr>
          <w:rFonts w:cs="David" w:hint="cs"/>
          <w:u w:val="single"/>
          <w:rtl/>
        </w:rPr>
      </w:pPr>
      <w:r>
        <w:rPr>
          <w:rFonts w:cs="David" w:hint="cs"/>
          <w:u w:val="single"/>
          <w:rtl/>
        </w:rPr>
        <w:t>חנין זועבי:</w:t>
      </w:r>
    </w:p>
    <w:p w14:paraId="5639B037" w14:textId="77777777" w:rsidR="00F51B46" w:rsidRDefault="00F51B46" w:rsidP="00F51B46">
      <w:pPr>
        <w:bidi/>
        <w:jc w:val="both"/>
        <w:rPr>
          <w:rFonts w:cs="David" w:hint="cs"/>
          <w:u w:val="single"/>
          <w:rtl/>
        </w:rPr>
      </w:pPr>
    </w:p>
    <w:p w14:paraId="7E2A184D" w14:textId="77777777" w:rsidR="00F51B46" w:rsidRDefault="00F51B46" w:rsidP="00F51B46">
      <w:pPr>
        <w:bidi/>
        <w:jc w:val="both"/>
        <w:rPr>
          <w:rFonts w:cs="David" w:hint="cs"/>
          <w:rtl/>
        </w:rPr>
      </w:pPr>
      <w:r>
        <w:rPr>
          <w:rFonts w:cs="David" w:hint="cs"/>
          <w:rtl/>
        </w:rPr>
        <w:tab/>
        <w:t xml:space="preserve">תקשיב להטפת המוסר הזאת, תקשיב לה טוב. </w:t>
      </w:r>
    </w:p>
    <w:p w14:paraId="2FF33883" w14:textId="77777777" w:rsidR="00F51B46" w:rsidRDefault="00F51B46" w:rsidP="00F51B46">
      <w:pPr>
        <w:bidi/>
        <w:jc w:val="both"/>
        <w:rPr>
          <w:rFonts w:cs="David" w:hint="cs"/>
          <w:rtl/>
        </w:rPr>
      </w:pPr>
    </w:p>
    <w:p w14:paraId="20CBBADB" w14:textId="77777777" w:rsidR="00F51B46" w:rsidRDefault="00F51B46" w:rsidP="00F51B46">
      <w:pPr>
        <w:bidi/>
        <w:jc w:val="both"/>
        <w:rPr>
          <w:rFonts w:cs="David" w:hint="cs"/>
          <w:u w:val="single"/>
          <w:rtl/>
        </w:rPr>
      </w:pPr>
      <w:r>
        <w:rPr>
          <w:rFonts w:cs="David" w:hint="cs"/>
          <w:u w:val="single"/>
          <w:rtl/>
        </w:rPr>
        <w:t>אורי אורבך:</w:t>
      </w:r>
    </w:p>
    <w:p w14:paraId="42CC1F0D" w14:textId="77777777" w:rsidR="00F51B46" w:rsidRDefault="00F51B46" w:rsidP="00F51B46">
      <w:pPr>
        <w:bidi/>
        <w:jc w:val="both"/>
        <w:rPr>
          <w:rFonts w:cs="David" w:hint="cs"/>
          <w:u w:val="single"/>
          <w:rtl/>
        </w:rPr>
      </w:pPr>
    </w:p>
    <w:p w14:paraId="2BD0181B" w14:textId="77777777" w:rsidR="00F51B46" w:rsidRDefault="00F51B46" w:rsidP="00F51B46">
      <w:pPr>
        <w:bidi/>
        <w:jc w:val="both"/>
        <w:rPr>
          <w:rFonts w:cs="David" w:hint="cs"/>
          <w:rtl/>
        </w:rPr>
      </w:pPr>
      <w:r>
        <w:rPr>
          <w:rFonts w:cs="David" w:hint="cs"/>
          <w:rtl/>
        </w:rPr>
        <w:tab/>
        <w:t>סליחה שאני משסע את קריאות הביניים שלך. תקשיבי קצת. מידי פעם תקשיבי.</w:t>
      </w:r>
    </w:p>
    <w:p w14:paraId="69398A3D" w14:textId="77777777" w:rsidR="00F51B46" w:rsidRDefault="00F51B46" w:rsidP="00F51B46">
      <w:pPr>
        <w:bidi/>
        <w:jc w:val="both"/>
        <w:rPr>
          <w:rFonts w:cs="David" w:hint="cs"/>
          <w:rtl/>
        </w:rPr>
      </w:pPr>
    </w:p>
    <w:p w14:paraId="5F793C78" w14:textId="77777777" w:rsidR="00F51B46" w:rsidRDefault="00F51B46" w:rsidP="00F51B46">
      <w:pPr>
        <w:bidi/>
        <w:jc w:val="both"/>
        <w:rPr>
          <w:rFonts w:cs="David" w:hint="cs"/>
          <w:u w:val="single"/>
          <w:rtl/>
        </w:rPr>
      </w:pPr>
      <w:r>
        <w:rPr>
          <w:rFonts w:cs="David" w:hint="cs"/>
          <w:u w:val="single"/>
          <w:rtl/>
        </w:rPr>
        <w:t>חנין זועבי:</w:t>
      </w:r>
    </w:p>
    <w:p w14:paraId="4911C087" w14:textId="77777777" w:rsidR="00F51B46" w:rsidRDefault="00F51B46" w:rsidP="00F51B46">
      <w:pPr>
        <w:bidi/>
        <w:jc w:val="both"/>
        <w:rPr>
          <w:rFonts w:cs="David" w:hint="cs"/>
          <w:u w:val="single"/>
          <w:rtl/>
        </w:rPr>
      </w:pPr>
    </w:p>
    <w:p w14:paraId="4913DB53" w14:textId="77777777" w:rsidR="00F51B46" w:rsidRDefault="00F51B46" w:rsidP="00F51B46">
      <w:pPr>
        <w:bidi/>
        <w:jc w:val="both"/>
        <w:rPr>
          <w:rFonts w:cs="David" w:hint="cs"/>
          <w:rtl/>
        </w:rPr>
      </w:pPr>
      <w:r>
        <w:rPr>
          <w:rFonts w:cs="David" w:hint="cs"/>
          <w:rtl/>
        </w:rPr>
        <w:tab/>
        <w:t>אתה צריך להקשיב להטפות מוסר כאלה כי חסרים לך.</w:t>
      </w:r>
    </w:p>
    <w:p w14:paraId="19D1E8A7" w14:textId="77777777" w:rsidR="00F51B46" w:rsidRDefault="00F51B46" w:rsidP="00F51B46">
      <w:pPr>
        <w:bidi/>
        <w:jc w:val="both"/>
        <w:rPr>
          <w:rFonts w:cs="David" w:hint="cs"/>
          <w:rtl/>
        </w:rPr>
      </w:pPr>
    </w:p>
    <w:p w14:paraId="24D71EEB" w14:textId="77777777" w:rsidR="00F51B46" w:rsidRDefault="00F51B46" w:rsidP="00F51B46">
      <w:pPr>
        <w:bidi/>
        <w:jc w:val="both"/>
        <w:rPr>
          <w:rFonts w:cs="David" w:hint="cs"/>
          <w:u w:val="single"/>
          <w:rtl/>
        </w:rPr>
      </w:pPr>
      <w:r>
        <w:rPr>
          <w:rFonts w:cs="David" w:hint="cs"/>
          <w:u w:val="single"/>
          <w:rtl/>
        </w:rPr>
        <w:t>אורי אורבך:</w:t>
      </w:r>
    </w:p>
    <w:p w14:paraId="6BC9E573" w14:textId="77777777" w:rsidR="00F51B46" w:rsidRDefault="00F51B46" w:rsidP="00F51B46">
      <w:pPr>
        <w:bidi/>
        <w:jc w:val="both"/>
        <w:rPr>
          <w:rFonts w:cs="David" w:hint="cs"/>
          <w:u w:val="single"/>
          <w:rtl/>
        </w:rPr>
      </w:pPr>
    </w:p>
    <w:p w14:paraId="3B7462F1" w14:textId="77777777" w:rsidR="00F51B46" w:rsidRDefault="00F51B46" w:rsidP="00F51B46">
      <w:pPr>
        <w:bidi/>
        <w:jc w:val="both"/>
        <w:rPr>
          <w:rFonts w:cs="David" w:hint="cs"/>
          <w:rtl/>
        </w:rPr>
      </w:pPr>
      <w:r>
        <w:rPr>
          <w:rFonts w:cs="David" w:hint="cs"/>
          <w:rtl/>
        </w:rPr>
        <w:tab/>
        <w:t xml:space="preserve">יש לי את אמא שלי, שתהיה בריאה ואת עדיין לא. </w:t>
      </w:r>
    </w:p>
    <w:p w14:paraId="7B047C42" w14:textId="77777777" w:rsidR="00F51B46" w:rsidRDefault="00F51B46" w:rsidP="00F51B46">
      <w:pPr>
        <w:bidi/>
        <w:jc w:val="both"/>
        <w:rPr>
          <w:rFonts w:cs="David" w:hint="cs"/>
          <w:rtl/>
        </w:rPr>
      </w:pPr>
    </w:p>
    <w:p w14:paraId="761FDF78" w14:textId="77777777" w:rsidR="00F51B46" w:rsidRDefault="00F51B46" w:rsidP="00F51B46">
      <w:pPr>
        <w:bidi/>
        <w:jc w:val="both"/>
        <w:rPr>
          <w:rFonts w:cs="David" w:hint="cs"/>
          <w:u w:val="single"/>
          <w:rtl/>
        </w:rPr>
      </w:pPr>
      <w:r>
        <w:rPr>
          <w:rFonts w:cs="David" w:hint="cs"/>
          <w:u w:val="single"/>
          <w:rtl/>
        </w:rPr>
        <w:t>חנין זועבי:</w:t>
      </w:r>
    </w:p>
    <w:p w14:paraId="3FCCE339" w14:textId="77777777" w:rsidR="00F51B46" w:rsidRDefault="00F51B46" w:rsidP="00F51B46">
      <w:pPr>
        <w:bidi/>
        <w:jc w:val="both"/>
        <w:rPr>
          <w:rFonts w:cs="David" w:hint="cs"/>
          <w:u w:val="single"/>
          <w:rtl/>
        </w:rPr>
      </w:pPr>
    </w:p>
    <w:p w14:paraId="3235D973" w14:textId="77777777" w:rsidR="00F51B46" w:rsidRDefault="00F51B46" w:rsidP="00F51B46">
      <w:pPr>
        <w:bidi/>
        <w:jc w:val="both"/>
        <w:rPr>
          <w:rFonts w:cs="David" w:hint="cs"/>
          <w:rtl/>
        </w:rPr>
      </w:pPr>
      <w:r>
        <w:rPr>
          <w:rFonts w:cs="David" w:hint="cs"/>
          <w:rtl/>
        </w:rPr>
        <w:tab/>
        <w:t xml:space="preserve">חסרים לך ולכנסת הזאת. </w:t>
      </w:r>
    </w:p>
    <w:p w14:paraId="56E3DF27" w14:textId="77777777" w:rsidR="00F51B46" w:rsidRDefault="00F51B46" w:rsidP="00F51B46">
      <w:pPr>
        <w:bidi/>
        <w:jc w:val="both"/>
        <w:rPr>
          <w:rFonts w:cs="David" w:hint="cs"/>
          <w:rtl/>
        </w:rPr>
      </w:pPr>
    </w:p>
    <w:p w14:paraId="7EF4B4DB" w14:textId="77777777" w:rsidR="00F51B46" w:rsidRDefault="00F51B46" w:rsidP="00F51B46">
      <w:pPr>
        <w:bidi/>
        <w:jc w:val="both"/>
        <w:rPr>
          <w:rFonts w:cs="David" w:hint="cs"/>
          <w:u w:val="single"/>
          <w:rtl/>
        </w:rPr>
      </w:pPr>
      <w:r>
        <w:rPr>
          <w:rFonts w:cs="David" w:hint="cs"/>
          <w:u w:val="single"/>
          <w:rtl/>
        </w:rPr>
        <w:t>יעקב כץ:</w:t>
      </w:r>
    </w:p>
    <w:p w14:paraId="0CCB1FA9" w14:textId="77777777" w:rsidR="00F51B46" w:rsidRDefault="00F51B46" w:rsidP="00F51B46">
      <w:pPr>
        <w:bidi/>
        <w:jc w:val="both"/>
        <w:rPr>
          <w:rFonts w:cs="David" w:hint="cs"/>
          <w:u w:val="single"/>
          <w:rtl/>
        </w:rPr>
      </w:pPr>
    </w:p>
    <w:p w14:paraId="678A51A9" w14:textId="77777777" w:rsidR="00F51B46" w:rsidRDefault="00F51B46" w:rsidP="00F51B46">
      <w:pPr>
        <w:bidi/>
        <w:jc w:val="both"/>
        <w:rPr>
          <w:rFonts w:cs="David" w:hint="cs"/>
          <w:rtl/>
        </w:rPr>
      </w:pPr>
      <w:r>
        <w:rPr>
          <w:rFonts w:cs="David" w:hint="cs"/>
          <w:rtl/>
        </w:rPr>
        <w:tab/>
        <w:t>של החיזבאללה, של החיזבאללה.</w:t>
      </w:r>
    </w:p>
    <w:p w14:paraId="406BB43C" w14:textId="77777777" w:rsidR="00F51B46" w:rsidRDefault="00F51B46" w:rsidP="00F51B46">
      <w:pPr>
        <w:bidi/>
        <w:jc w:val="both"/>
        <w:rPr>
          <w:rFonts w:cs="David" w:hint="cs"/>
          <w:rtl/>
        </w:rPr>
      </w:pPr>
    </w:p>
    <w:p w14:paraId="7EEE3497" w14:textId="77777777" w:rsidR="00F51B46" w:rsidRDefault="00F51B46" w:rsidP="00F51B46">
      <w:pPr>
        <w:bidi/>
        <w:jc w:val="both"/>
        <w:rPr>
          <w:rFonts w:cs="David" w:hint="cs"/>
          <w:u w:val="single"/>
          <w:rtl/>
        </w:rPr>
      </w:pPr>
      <w:r>
        <w:rPr>
          <w:rFonts w:cs="David" w:hint="cs"/>
          <w:u w:val="single"/>
          <w:rtl/>
        </w:rPr>
        <w:t>אורי אורבך:</w:t>
      </w:r>
    </w:p>
    <w:p w14:paraId="13647A0C" w14:textId="77777777" w:rsidR="00F51B46" w:rsidRPr="00ED2979" w:rsidRDefault="00F51B46" w:rsidP="00F51B46">
      <w:pPr>
        <w:bidi/>
        <w:jc w:val="both"/>
        <w:rPr>
          <w:rFonts w:cs="David" w:hint="cs"/>
          <w:u w:val="single"/>
          <w:rtl/>
        </w:rPr>
      </w:pPr>
    </w:p>
    <w:p w14:paraId="10AAD523" w14:textId="77777777" w:rsidR="00F51B46" w:rsidRDefault="00F51B46" w:rsidP="00F51B46">
      <w:pPr>
        <w:bidi/>
        <w:ind w:firstLine="720"/>
        <w:jc w:val="both"/>
        <w:rPr>
          <w:rFonts w:cs="David" w:hint="cs"/>
          <w:rtl/>
        </w:rPr>
      </w:pPr>
      <w:r>
        <w:rPr>
          <w:rFonts w:cs="David" w:hint="cs"/>
          <w:rtl/>
        </w:rPr>
        <w:t>השאלה, אנשים כמותכם, אינטליגנטים, אני מקווה. האם יש עבירה מסוימת שחבר כנסת יעשה או יהיה חשוד בה שאתם כן תגידו לשלול לו את הפנסיה?</w:t>
      </w:r>
    </w:p>
    <w:p w14:paraId="04BF4ABA" w14:textId="77777777" w:rsidR="00F51B46" w:rsidRDefault="00F51B46" w:rsidP="00F51B46">
      <w:pPr>
        <w:bidi/>
        <w:jc w:val="both"/>
        <w:rPr>
          <w:rFonts w:cs="David" w:hint="cs"/>
          <w:rtl/>
        </w:rPr>
      </w:pPr>
    </w:p>
    <w:p w14:paraId="39A27F16"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29F24DB4" w14:textId="77777777" w:rsidR="00F51B46" w:rsidRDefault="00F51B46" w:rsidP="00F51B46">
      <w:pPr>
        <w:bidi/>
        <w:jc w:val="both"/>
        <w:rPr>
          <w:rFonts w:cs="David" w:hint="cs"/>
          <w:u w:val="single"/>
          <w:rtl/>
        </w:rPr>
      </w:pPr>
    </w:p>
    <w:p w14:paraId="4F9BBCA5" w14:textId="77777777" w:rsidR="00F51B46" w:rsidRDefault="00F51B46" w:rsidP="00F51B46">
      <w:pPr>
        <w:bidi/>
        <w:ind w:firstLine="720"/>
        <w:jc w:val="both"/>
        <w:rPr>
          <w:rFonts w:cs="David" w:hint="cs"/>
          <w:rtl/>
        </w:rPr>
      </w:pPr>
      <w:r>
        <w:rPr>
          <w:rFonts w:cs="David" w:hint="cs"/>
          <w:rtl/>
        </w:rPr>
        <w:t xml:space="preserve">אנחנו מתנגדים עקרונית לשלילת פנסיה. </w:t>
      </w:r>
    </w:p>
    <w:p w14:paraId="24A0E002" w14:textId="77777777" w:rsidR="00F51B46" w:rsidRDefault="00F51B46" w:rsidP="00F51B46">
      <w:pPr>
        <w:bidi/>
        <w:jc w:val="both"/>
        <w:rPr>
          <w:rFonts w:cs="David" w:hint="cs"/>
          <w:rtl/>
        </w:rPr>
      </w:pPr>
    </w:p>
    <w:p w14:paraId="4ABE6CF1" w14:textId="77777777" w:rsidR="00F51B46" w:rsidRDefault="00F51B46" w:rsidP="00F51B46">
      <w:pPr>
        <w:bidi/>
        <w:jc w:val="both"/>
        <w:rPr>
          <w:rFonts w:cs="David" w:hint="cs"/>
          <w:u w:val="single"/>
          <w:rtl/>
        </w:rPr>
      </w:pPr>
      <w:r>
        <w:rPr>
          <w:rFonts w:cs="David" w:hint="cs"/>
          <w:u w:val="single"/>
          <w:rtl/>
        </w:rPr>
        <w:t>אורי אורבך:</w:t>
      </w:r>
    </w:p>
    <w:p w14:paraId="06662695" w14:textId="77777777" w:rsidR="00F51B46" w:rsidRDefault="00F51B46" w:rsidP="00F51B46">
      <w:pPr>
        <w:bidi/>
        <w:jc w:val="both"/>
        <w:rPr>
          <w:rFonts w:cs="David" w:hint="cs"/>
          <w:u w:val="single"/>
          <w:rtl/>
        </w:rPr>
      </w:pPr>
    </w:p>
    <w:p w14:paraId="17E2CB1E" w14:textId="77777777" w:rsidR="00F51B46" w:rsidRDefault="00F51B46" w:rsidP="00F51B46">
      <w:pPr>
        <w:bidi/>
        <w:jc w:val="both"/>
        <w:rPr>
          <w:rFonts w:cs="David" w:hint="cs"/>
          <w:rtl/>
        </w:rPr>
      </w:pPr>
      <w:r>
        <w:rPr>
          <w:rFonts w:cs="David" w:hint="cs"/>
          <w:rtl/>
        </w:rPr>
        <w:tab/>
        <w:t>לא עקרונית.</w:t>
      </w:r>
    </w:p>
    <w:p w14:paraId="7296FF15" w14:textId="77777777" w:rsidR="00F51B46" w:rsidRDefault="00F51B46" w:rsidP="00F51B46">
      <w:pPr>
        <w:bidi/>
        <w:jc w:val="both"/>
        <w:rPr>
          <w:rFonts w:cs="David" w:hint="cs"/>
          <w:rtl/>
        </w:rPr>
      </w:pPr>
    </w:p>
    <w:p w14:paraId="25C4C9E2" w14:textId="77777777" w:rsidR="00F51B46" w:rsidRDefault="00F51B46" w:rsidP="00F51B46">
      <w:pPr>
        <w:bidi/>
        <w:jc w:val="both"/>
        <w:rPr>
          <w:rFonts w:cs="David" w:hint="cs"/>
          <w:u w:val="single"/>
          <w:rtl/>
        </w:rPr>
      </w:pPr>
      <w:r>
        <w:rPr>
          <w:rFonts w:cs="David" w:hint="cs"/>
          <w:u w:val="single"/>
          <w:rtl/>
        </w:rPr>
        <w:t>ג'מאל זחאלקה:</w:t>
      </w:r>
    </w:p>
    <w:p w14:paraId="0981A352" w14:textId="77777777" w:rsidR="00F51B46" w:rsidRDefault="00F51B46" w:rsidP="00F51B46">
      <w:pPr>
        <w:bidi/>
        <w:jc w:val="both"/>
        <w:rPr>
          <w:rFonts w:cs="David" w:hint="cs"/>
          <w:u w:val="single"/>
          <w:rtl/>
        </w:rPr>
      </w:pPr>
    </w:p>
    <w:p w14:paraId="4D632774" w14:textId="77777777" w:rsidR="00F51B46" w:rsidRDefault="00F51B46" w:rsidP="00F51B46">
      <w:pPr>
        <w:bidi/>
        <w:jc w:val="both"/>
        <w:rPr>
          <w:rFonts w:cs="David" w:hint="cs"/>
          <w:rtl/>
        </w:rPr>
      </w:pPr>
      <w:r>
        <w:rPr>
          <w:rFonts w:cs="David" w:hint="cs"/>
          <w:rtl/>
        </w:rPr>
        <w:tab/>
        <w:t>עקרונית, יש עקרונות בעולם. אני מביא לך חדשות, לא הכול אופורטוניזם, יש עקרונות. אני מתנגד לשלילת פנסיה, אני מתנגד לשלילת אזרחות בכל מקום בעולם.</w:t>
      </w:r>
    </w:p>
    <w:p w14:paraId="6FED5C7D" w14:textId="77777777" w:rsidR="00F51B46" w:rsidRDefault="00F51B46" w:rsidP="00F51B46">
      <w:pPr>
        <w:bidi/>
        <w:jc w:val="both"/>
        <w:rPr>
          <w:rFonts w:cs="David" w:hint="cs"/>
          <w:rtl/>
        </w:rPr>
      </w:pPr>
    </w:p>
    <w:p w14:paraId="00020EF7" w14:textId="77777777" w:rsidR="00F51B46" w:rsidRDefault="00F51B46" w:rsidP="00F51B46">
      <w:pPr>
        <w:bidi/>
        <w:jc w:val="both"/>
        <w:rPr>
          <w:rFonts w:cs="David" w:hint="cs"/>
          <w:u w:val="single"/>
          <w:rtl/>
        </w:rPr>
      </w:pPr>
      <w:r>
        <w:rPr>
          <w:rFonts w:cs="David" w:hint="cs"/>
          <w:u w:val="single"/>
          <w:rtl/>
        </w:rPr>
        <w:t>חנין זועבי:</w:t>
      </w:r>
    </w:p>
    <w:p w14:paraId="6A04CE67" w14:textId="77777777" w:rsidR="00F51B46" w:rsidRDefault="00F51B46" w:rsidP="00F51B46">
      <w:pPr>
        <w:bidi/>
        <w:jc w:val="both"/>
        <w:rPr>
          <w:rFonts w:cs="David" w:hint="cs"/>
          <w:u w:val="single"/>
          <w:rtl/>
        </w:rPr>
      </w:pPr>
    </w:p>
    <w:p w14:paraId="556F39DB" w14:textId="77777777" w:rsidR="00F51B46" w:rsidRPr="007344BE" w:rsidRDefault="00F51B46" w:rsidP="00F51B46">
      <w:pPr>
        <w:bidi/>
        <w:jc w:val="both"/>
        <w:rPr>
          <w:rFonts w:cs="David" w:hint="cs"/>
          <w:rtl/>
        </w:rPr>
      </w:pPr>
      <w:r>
        <w:rPr>
          <w:rFonts w:cs="David" w:hint="cs"/>
          <w:rtl/>
        </w:rPr>
        <w:tab/>
        <w:t>זה לא תפקיד הכנסת, זה תפקיד בית המשפט.</w:t>
      </w:r>
    </w:p>
    <w:p w14:paraId="270B789A" w14:textId="77777777" w:rsidR="00F51B46" w:rsidRDefault="00F51B46" w:rsidP="00F51B46">
      <w:pPr>
        <w:bidi/>
        <w:jc w:val="both"/>
        <w:rPr>
          <w:rFonts w:cs="David" w:hint="cs"/>
          <w:rtl/>
        </w:rPr>
      </w:pPr>
    </w:p>
    <w:p w14:paraId="7E1E70F3"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70E025A4" w14:textId="77777777" w:rsidR="00F51B46" w:rsidRDefault="00F51B46" w:rsidP="00F51B46">
      <w:pPr>
        <w:bidi/>
        <w:jc w:val="both"/>
        <w:rPr>
          <w:rFonts w:cs="David" w:hint="cs"/>
          <w:u w:val="single"/>
          <w:rtl/>
        </w:rPr>
      </w:pPr>
    </w:p>
    <w:p w14:paraId="6210FF16" w14:textId="77777777" w:rsidR="00F51B46" w:rsidRDefault="00F51B46" w:rsidP="00F51B46">
      <w:pPr>
        <w:bidi/>
        <w:ind w:firstLine="720"/>
        <w:jc w:val="both"/>
        <w:rPr>
          <w:rFonts w:cs="David" w:hint="cs"/>
          <w:rtl/>
        </w:rPr>
      </w:pPr>
      <w:r>
        <w:rPr>
          <w:rFonts w:cs="David" w:hint="cs"/>
          <w:rtl/>
        </w:rPr>
        <w:t xml:space="preserve">אני ממש מצטער. החוק הזה לא שולל פנסיה. החוק הזה משהה פנסיה. החוק הזה אומר שמחוקק שהוא בכל זאת </w:t>
      </w:r>
      <w:r>
        <w:rPr>
          <w:rFonts w:cs="David"/>
          <w:rtl/>
        </w:rPr>
        <w:t>–</w:t>
      </w:r>
      <w:r>
        <w:rPr>
          <w:rFonts w:cs="David" w:hint="cs"/>
          <w:rtl/>
        </w:rPr>
        <w:t xml:space="preserve"> רק שנייה ג'מאל. אתה יודע, אנחנו בדרך כלל יכולים להתווכח אבל אנחנו יכולים להקשיב אחד לשני. </w:t>
      </w:r>
    </w:p>
    <w:p w14:paraId="4116C83B" w14:textId="77777777" w:rsidR="00F51B46" w:rsidRDefault="00F51B46" w:rsidP="00F51B46">
      <w:pPr>
        <w:bidi/>
        <w:ind w:firstLine="720"/>
        <w:jc w:val="both"/>
        <w:rPr>
          <w:rFonts w:cs="David" w:hint="cs"/>
          <w:rtl/>
        </w:rPr>
      </w:pPr>
    </w:p>
    <w:p w14:paraId="220C6616" w14:textId="77777777" w:rsidR="00F51B46" w:rsidRDefault="00F51B46" w:rsidP="00F51B46">
      <w:pPr>
        <w:bidi/>
        <w:ind w:firstLine="720"/>
        <w:jc w:val="both"/>
        <w:rPr>
          <w:rFonts w:cs="David" w:hint="cs"/>
          <w:rtl/>
        </w:rPr>
      </w:pPr>
      <w:r>
        <w:rPr>
          <w:rFonts w:cs="David" w:hint="cs"/>
          <w:rtl/>
        </w:rPr>
        <w:t xml:space="preserve">החוק הזה אומר דבר מאוד פשוט: מחוקק שקיבל את המעמד הזה שנקרא מחוקק, מחויב בראש ובראשונה לכבד את גורמי אכיפת החוק, לא מעבר לזה. הוא מאפשר לו לקבל חזרה את הפנסיה שלו. </w:t>
      </w:r>
    </w:p>
    <w:p w14:paraId="50B52DFC" w14:textId="77777777" w:rsidR="00F51B46" w:rsidRDefault="00F51B46" w:rsidP="00F51B46">
      <w:pPr>
        <w:bidi/>
        <w:ind w:firstLine="720"/>
        <w:jc w:val="both"/>
        <w:rPr>
          <w:rFonts w:cs="David" w:hint="cs"/>
          <w:rtl/>
        </w:rPr>
      </w:pPr>
    </w:p>
    <w:p w14:paraId="51B20E23" w14:textId="77777777" w:rsidR="00F51B46" w:rsidRDefault="00F51B46" w:rsidP="00F51B46">
      <w:pPr>
        <w:bidi/>
        <w:jc w:val="both"/>
        <w:rPr>
          <w:rFonts w:cs="David" w:hint="cs"/>
          <w:u w:val="single"/>
          <w:rtl/>
        </w:rPr>
      </w:pPr>
      <w:r>
        <w:rPr>
          <w:rFonts w:cs="David" w:hint="cs"/>
          <w:u w:val="single"/>
          <w:rtl/>
        </w:rPr>
        <w:t>ג'מאל זחאלקה:</w:t>
      </w:r>
    </w:p>
    <w:p w14:paraId="36D53CA4" w14:textId="77777777" w:rsidR="00F51B46" w:rsidRDefault="00F51B46" w:rsidP="00F51B46">
      <w:pPr>
        <w:bidi/>
        <w:jc w:val="both"/>
        <w:rPr>
          <w:rFonts w:cs="David" w:hint="cs"/>
          <w:u w:val="single"/>
          <w:rtl/>
        </w:rPr>
      </w:pPr>
    </w:p>
    <w:p w14:paraId="2D8436F2" w14:textId="77777777" w:rsidR="00F51B46" w:rsidRDefault="00F51B46" w:rsidP="00F51B46">
      <w:pPr>
        <w:bidi/>
        <w:jc w:val="both"/>
        <w:rPr>
          <w:rFonts w:cs="David" w:hint="cs"/>
          <w:rtl/>
        </w:rPr>
      </w:pPr>
      <w:r>
        <w:rPr>
          <w:rFonts w:cs="David" w:hint="cs"/>
          <w:rtl/>
        </w:rPr>
        <w:tab/>
        <w:t xml:space="preserve">מה קשר הפנסיה לעניין הזה. </w:t>
      </w:r>
    </w:p>
    <w:p w14:paraId="443CB3D0" w14:textId="77777777" w:rsidR="00F51B46" w:rsidRDefault="00F51B46" w:rsidP="00F51B46">
      <w:pPr>
        <w:bidi/>
        <w:jc w:val="both"/>
        <w:rPr>
          <w:rFonts w:cs="David" w:hint="cs"/>
          <w:rtl/>
        </w:rPr>
      </w:pPr>
    </w:p>
    <w:p w14:paraId="67CAFA7E" w14:textId="77777777" w:rsidR="00F51B46" w:rsidRDefault="00F51B46" w:rsidP="00F51B46">
      <w:pPr>
        <w:bidi/>
        <w:jc w:val="both"/>
        <w:rPr>
          <w:rFonts w:cs="David" w:hint="cs"/>
          <w:u w:val="single"/>
          <w:rtl/>
        </w:rPr>
      </w:pPr>
      <w:r>
        <w:rPr>
          <w:rFonts w:cs="David" w:hint="cs"/>
          <w:u w:val="single"/>
          <w:rtl/>
        </w:rPr>
        <w:t>ישראל חסון:</w:t>
      </w:r>
    </w:p>
    <w:p w14:paraId="70F89BFF" w14:textId="77777777" w:rsidR="00F51B46" w:rsidRPr="00023AB0" w:rsidRDefault="00F51B46" w:rsidP="00F51B46">
      <w:pPr>
        <w:bidi/>
        <w:jc w:val="both"/>
        <w:rPr>
          <w:rFonts w:cs="David" w:hint="cs"/>
          <w:u w:val="single"/>
          <w:rtl/>
        </w:rPr>
      </w:pPr>
    </w:p>
    <w:p w14:paraId="0C8578E1" w14:textId="77777777" w:rsidR="00F51B46" w:rsidRDefault="00F51B46" w:rsidP="00F51B46">
      <w:pPr>
        <w:bidi/>
        <w:ind w:firstLine="720"/>
        <w:jc w:val="both"/>
        <w:rPr>
          <w:rFonts w:cs="David" w:hint="cs"/>
          <w:rtl/>
        </w:rPr>
      </w:pPr>
      <w:r>
        <w:rPr>
          <w:rFonts w:cs="David" w:hint="cs"/>
          <w:rtl/>
        </w:rPr>
        <w:t xml:space="preserve">ג'מאל, זה לא קשור לפנסיה עכשיו. כתוב פה: "תגמול שמגיע לו". אתה מתרגם את זה לפנסיה. </w:t>
      </w:r>
    </w:p>
    <w:p w14:paraId="777B114C" w14:textId="77777777" w:rsidR="00F51B46" w:rsidRDefault="00F51B46" w:rsidP="00F51B46">
      <w:pPr>
        <w:bidi/>
        <w:ind w:firstLine="720"/>
        <w:jc w:val="both"/>
        <w:rPr>
          <w:rFonts w:cs="David" w:hint="cs"/>
          <w:rtl/>
        </w:rPr>
      </w:pPr>
    </w:p>
    <w:p w14:paraId="47538E57" w14:textId="77777777" w:rsidR="00F51B46" w:rsidRDefault="00F51B46" w:rsidP="00F51B46">
      <w:pPr>
        <w:bidi/>
        <w:jc w:val="both"/>
        <w:rPr>
          <w:rFonts w:cs="David" w:hint="cs"/>
          <w:u w:val="single"/>
          <w:rtl/>
        </w:rPr>
      </w:pPr>
      <w:r>
        <w:rPr>
          <w:rFonts w:cs="David" w:hint="cs"/>
          <w:u w:val="single"/>
          <w:rtl/>
        </w:rPr>
        <w:t>ג'מאל זחאלקה:</w:t>
      </w:r>
    </w:p>
    <w:p w14:paraId="6B8871A6" w14:textId="77777777" w:rsidR="00F51B46" w:rsidRDefault="00F51B46" w:rsidP="00F51B46">
      <w:pPr>
        <w:bidi/>
        <w:jc w:val="both"/>
        <w:rPr>
          <w:rFonts w:cs="David" w:hint="cs"/>
          <w:u w:val="single"/>
          <w:rtl/>
        </w:rPr>
      </w:pPr>
    </w:p>
    <w:p w14:paraId="6C7CE989" w14:textId="77777777" w:rsidR="00F51B46" w:rsidRDefault="00F51B46" w:rsidP="00F51B46">
      <w:pPr>
        <w:bidi/>
        <w:jc w:val="both"/>
        <w:rPr>
          <w:rFonts w:cs="David" w:hint="cs"/>
          <w:rtl/>
        </w:rPr>
      </w:pPr>
      <w:r>
        <w:rPr>
          <w:rFonts w:cs="David" w:hint="cs"/>
          <w:rtl/>
        </w:rPr>
        <w:tab/>
        <w:t xml:space="preserve">זה לא תגמול, זה הכסף שלו. הכנסת לא משלמת לו, זה חסכונות שלו. </w:t>
      </w:r>
    </w:p>
    <w:p w14:paraId="0F180CE8" w14:textId="77777777" w:rsidR="00F51B46" w:rsidRDefault="00F51B46" w:rsidP="00F51B46">
      <w:pPr>
        <w:bidi/>
        <w:jc w:val="both"/>
        <w:rPr>
          <w:rFonts w:cs="David" w:hint="cs"/>
          <w:rtl/>
        </w:rPr>
      </w:pPr>
    </w:p>
    <w:p w14:paraId="28B3D58F" w14:textId="77777777" w:rsidR="00F51B46" w:rsidRDefault="00F51B46" w:rsidP="00F51B46">
      <w:pPr>
        <w:bidi/>
        <w:jc w:val="both"/>
        <w:rPr>
          <w:rFonts w:cs="David" w:hint="cs"/>
          <w:u w:val="single"/>
          <w:rtl/>
        </w:rPr>
      </w:pPr>
      <w:r>
        <w:rPr>
          <w:rFonts w:cs="David" w:hint="cs"/>
          <w:u w:val="single"/>
          <w:rtl/>
        </w:rPr>
        <w:t>אורי אורבך:</w:t>
      </w:r>
    </w:p>
    <w:p w14:paraId="1614880C" w14:textId="77777777" w:rsidR="00F51B46" w:rsidRDefault="00F51B46" w:rsidP="00F51B46">
      <w:pPr>
        <w:bidi/>
        <w:jc w:val="both"/>
        <w:rPr>
          <w:rFonts w:cs="David" w:hint="cs"/>
          <w:u w:val="single"/>
          <w:rtl/>
        </w:rPr>
      </w:pPr>
    </w:p>
    <w:p w14:paraId="2CB3F792" w14:textId="77777777" w:rsidR="00F51B46" w:rsidRDefault="00F51B46" w:rsidP="00F51B46">
      <w:pPr>
        <w:bidi/>
        <w:jc w:val="both"/>
        <w:rPr>
          <w:rFonts w:cs="David" w:hint="cs"/>
          <w:rtl/>
        </w:rPr>
      </w:pPr>
      <w:r>
        <w:rPr>
          <w:rFonts w:cs="David" w:hint="cs"/>
          <w:rtl/>
        </w:rPr>
        <w:tab/>
        <w:t xml:space="preserve">תנו לי להשלים את הטיעון. אם מחר או בשנה הבאה - - </w:t>
      </w:r>
    </w:p>
    <w:p w14:paraId="0F2D7342" w14:textId="77777777" w:rsidR="00F51B46" w:rsidRDefault="00F51B46" w:rsidP="00F51B46">
      <w:pPr>
        <w:bidi/>
        <w:jc w:val="both"/>
        <w:rPr>
          <w:rFonts w:cs="David" w:hint="cs"/>
          <w:rtl/>
        </w:rPr>
      </w:pPr>
    </w:p>
    <w:p w14:paraId="5DAB6EEF" w14:textId="77777777" w:rsidR="00F51B46" w:rsidRDefault="00F51B46" w:rsidP="00F51B46">
      <w:pPr>
        <w:bidi/>
        <w:jc w:val="both"/>
        <w:rPr>
          <w:rFonts w:cs="David" w:hint="cs"/>
          <w:u w:val="single"/>
          <w:rtl/>
        </w:rPr>
      </w:pPr>
      <w:r>
        <w:rPr>
          <w:rFonts w:cs="David" w:hint="cs"/>
          <w:u w:val="single"/>
          <w:rtl/>
        </w:rPr>
        <w:t>ג'מאל זחאלקה:</w:t>
      </w:r>
    </w:p>
    <w:p w14:paraId="14CBBD5D" w14:textId="77777777" w:rsidR="00F51B46" w:rsidRDefault="00F51B46" w:rsidP="00F51B46">
      <w:pPr>
        <w:bidi/>
        <w:jc w:val="both"/>
        <w:rPr>
          <w:rFonts w:cs="David" w:hint="cs"/>
          <w:u w:val="single"/>
          <w:rtl/>
        </w:rPr>
      </w:pPr>
    </w:p>
    <w:p w14:paraId="672C59E5" w14:textId="77777777" w:rsidR="00F51B46" w:rsidRDefault="00F51B46" w:rsidP="00F51B46">
      <w:pPr>
        <w:bidi/>
        <w:jc w:val="both"/>
        <w:rPr>
          <w:rFonts w:cs="David" w:hint="cs"/>
          <w:rtl/>
        </w:rPr>
      </w:pPr>
      <w:r>
        <w:rPr>
          <w:rFonts w:cs="David" w:hint="cs"/>
          <w:rtl/>
        </w:rPr>
        <w:tab/>
        <w:t>אתם מטעים את הציבור.</w:t>
      </w:r>
    </w:p>
    <w:p w14:paraId="2B81A07A" w14:textId="77777777" w:rsidR="00F51B46" w:rsidRDefault="00F51B46" w:rsidP="00F51B46">
      <w:pPr>
        <w:bidi/>
        <w:jc w:val="both"/>
        <w:rPr>
          <w:rFonts w:cs="David" w:hint="cs"/>
          <w:rtl/>
        </w:rPr>
      </w:pPr>
    </w:p>
    <w:p w14:paraId="26F62C95" w14:textId="77777777" w:rsidR="00F51B46" w:rsidRDefault="00F51B46" w:rsidP="00F51B46">
      <w:pPr>
        <w:bidi/>
        <w:jc w:val="both"/>
        <w:rPr>
          <w:rFonts w:cs="David" w:hint="cs"/>
          <w:u w:val="single"/>
          <w:rtl/>
        </w:rPr>
      </w:pPr>
      <w:r>
        <w:rPr>
          <w:rFonts w:cs="David" w:hint="cs"/>
          <w:u w:val="single"/>
          <w:rtl/>
        </w:rPr>
        <w:t>אורי אורבך:</w:t>
      </w:r>
    </w:p>
    <w:p w14:paraId="4D1915D0" w14:textId="77777777" w:rsidR="00F51B46" w:rsidRDefault="00F51B46" w:rsidP="00F51B46">
      <w:pPr>
        <w:bidi/>
        <w:jc w:val="both"/>
        <w:rPr>
          <w:rFonts w:cs="David" w:hint="cs"/>
          <w:u w:val="single"/>
          <w:rtl/>
        </w:rPr>
      </w:pPr>
    </w:p>
    <w:p w14:paraId="5666A38E" w14:textId="77777777" w:rsidR="00F51B46" w:rsidRDefault="00F51B46" w:rsidP="00F51B46">
      <w:pPr>
        <w:bidi/>
        <w:jc w:val="both"/>
        <w:rPr>
          <w:rFonts w:cs="David" w:hint="cs"/>
          <w:rtl/>
        </w:rPr>
      </w:pPr>
      <w:r>
        <w:rPr>
          <w:rFonts w:cs="David" w:hint="cs"/>
          <w:rtl/>
        </w:rPr>
        <w:tab/>
        <w:t xml:space="preserve">חבר כנסת יהיה חשוד ברצח או ברצח על רקע לאומי של יהודים או של ערבים ויברח מחקירה. אתה חושב שהכנסת תצטרך להמשיך לשלם לו או מדינת ישראל - - - </w:t>
      </w:r>
    </w:p>
    <w:p w14:paraId="3A9D5401" w14:textId="77777777" w:rsidR="00F51B46" w:rsidRDefault="00F51B46" w:rsidP="00F51B46">
      <w:pPr>
        <w:bidi/>
        <w:jc w:val="both"/>
        <w:rPr>
          <w:rFonts w:cs="David" w:hint="cs"/>
          <w:rtl/>
        </w:rPr>
      </w:pPr>
    </w:p>
    <w:p w14:paraId="40AC86E6" w14:textId="77777777" w:rsidR="00F51B46" w:rsidRDefault="00F51B46" w:rsidP="00F51B46">
      <w:pPr>
        <w:bidi/>
        <w:jc w:val="both"/>
        <w:rPr>
          <w:rFonts w:cs="David" w:hint="cs"/>
          <w:u w:val="single"/>
          <w:rtl/>
        </w:rPr>
      </w:pPr>
      <w:r>
        <w:rPr>
          <w:rFonts w:cs="David" w:hint="cs"/>
          <w:u w:val="single"/>
          <w:rtl/>
        </w:rPr>
        <w:t>חנין זועבי:</w:t>
      </w:r>
    </w:p>
    <w:p w14:paraId="35C00BE8" w14:textId="77777777" w:rsidR="00F51B46" w:rsidRDefault="00F51B46" w:rsidP="00F51B46">
      <w:pPr>
        <w:bidi/>
        <w:jc w:val="both"/>
        <w:rPr>
          <w:rFonts w:cs="David" w:hint="cs"/>
          <w:u w:val="single"/>
          <w:rtl/>
        </w:rPr>
      </w:pPr>
    </w:p>
    <w:p w14:paraId="2395A1C5" w14:textId="77777777" w:rsidR="00F51B46" w:rsidRDefault="00F51B46" w:rsidP="00F51B46">
      <w:pPr>
        <w:bidi/>
        <w:jc w:val="both"/>
        <w:rPr>
          <w:rFonts w:cs="David" w:hint="cs"/>
          <w:rtl/>
        </w:rPr>
      </w:pPr>
      <w:r>
        <w:rPr>
          <w:rFonts w:cs="David" w:hint="cs"/>
          <w:rtl/>
        </w:rPr>
        <w:tab/>
        <w:t xml:space="preserve">אז שתהרוס לו את הבית גם, זה הקניין שלו. </w:t>
      </w:r>
    </w:p>
    <w:p w14:paraId="3E6BB7EA" w14:textId="77777777" w:rsidR="00F51B46" w:rsidRDefault="00F51B46" w:rsidP="00F51B46">
      <w:pPr>
        <w:bidi/>
        <w:jc w:val="both"/>
        <w:rPr>
          <w:rFonts w:cs="David" w:hint="cs"/>
          <w:rtl/>
        </w:rPr>
      </w:pPr>
    </w:p>
    <w:p w14:paraId="457B726F" w14:textId="77777777" w:rsidR="00F51B46" w:rsidRDefault="00F51B46" w:rsidP="00F51B46">
      <w:pPr>
        <w:bidi/>
        <w:jc w:val="both"/>
        <w:rPr>
          <w:rFonts w:cs="David" w:hint="cs"/>
          <w:u w:val="single"/>
          <w:rtl/>
        </w:rPr>
      </w:pPr>
      <w:r>
        <w:rPr>
          <w:rFonts w:cs="David" w:hint="cs"/>
          <w:u w:val="single"/>
          <w:rtl/>
        </w:rPr>
        <w:t>אורי אורבך:</w:t>
      </w:r>
    </w:p>
    <w:p w14:paraId="2BE1F1C7" w14:textId="77777777" w:rsidR="00F51B46" w:rsidRDefault="00F51B46" w:rsidP="00F51B46">
      <w:pPr>
        <w:bidi/>
        <w:jc w:val="both"/>
        <w:rPr>
          <w:rFonts w:cs="David" w:hint="cs"/>
          <w:u w:val="single"/>
          <w:rtl/>
        </w:rPr>
      </w:pPr>
    </w:p>
    <w:p w14:paraId="160536E3" w14:textId="77777777" w:rsidR="00F51B46" w:rsidRDefault="00F51B46" w:rsidP="00F51B46">
      <w:pPr>
        <w:bidi/>
        <w:jc w:val="both"/>
        <w:rPr>
          <w:rFonts w:cs="David" w:hint="cs"/>
          <w:rtl/>
        </w:rPr>
      </w:pPr>
      <w:r>
        <w:rPr>
          <w:rFonts w:cs="David" w:hint="cs"/>
          <w:rtl/>
        </w:rPr>
        <w:tab/>
        <w:t xml:space="preserve">קודם כל, אל תתני רעיונות. </w:t>
      </w:r>
    </w:p>
    <w:p w14:paraId="611762E7" w14:textId="77777777" w:rsidR="00F51B46" w:rsidRDefault="00F51B46" w:rsidP="00F51B46">
      <w:pPr>
        <w:bidi/>
        <w:jc w:val="both"/>
        <w:rPr>
          <w:rFonts w:cs="David" w:hint="cs"/>
          <w:rtl/>
        </w:rPr>
      </w:pPr>
    </w:p>
    <w:p w14:paraId="593A19D9" w14:textId="77777777" w:rsidR="00F51B46" w:rsidRDefault="00F51B46" w:rsidP="00F51B46">
      <w:pPr>
        <w:bidi/>
        <w:jc w:val="both"/>
        <w:rPr>
          <w:rFonts w:cs="David" w:hint="cs"/>
          <w:u w:val="single"/>
          <w:rtl/>
        </w:rPr>
      </w:pPr>
      <w:r>
        <w:rPr>
          <w:rFonts w:cs="David" w:hint="cs"/>
          <w:u w:val="single"/>
          <w:rtl/>
        </w:rPr>
        <w:t>משה מוץ מטלון:</w:t>
      </w:r>
    </w:p>
    <w:p w14:paraId="24FE832F" w14:textId="77777777" w:rsidR="00F51B46" w:rsidRDefault="00F51B46" w:rsidP="00F51B46">
      <w:pPr>
        <w:bidi/>
        <w:jc w:val="both"/>
        <w:rPr>
          <w:rFonts w:cs="David" w:hint="cs"/>
          <w:u w:val="single"/>
          <w:rtl/>
        </w:rPr>
      </w:pPr>
    </w:p>
    <w:p w14:paraId="52FB6463" w14:textId="77777777" w:rsidR="00F51B46" w:rsidRDefault="00F51B46" w:rsidP="00F51B46">
      <w:pPr>
        <w:bidi/>
        <w:jc w:val="both"/>
        <w:rPr>
          <w:rFonts w:cs="David" w:hint="cs"/>
          <w:rtl/>
        </w:rPr>
      </w:pPr>
      <w:r>
        <w:rPr>
          <w:rFonts w:cs="David" w:hint="cs"/>
          <w:rtl/>
        </w:rPr>
        <w:tab/>
        <w:t xml:space="preserve">זה גם רעיון. </w:t>
      </w:r>
    </w:p>
    <w:p w14:paraId="1146FA4B" w14:textId="77777777" w:rsidR="00F51B46" w:rsidRDefault="00F51B46" w:rsidP="00F51B46">
      <w:pPr>
        <w:bidi/>
        <w:jc w:val="both"/>
        <w:rPr>
          <w:rFonts w:cs="David" w:hint="cs"/>
          <w:rtl/>
        </w:rPr>
      </w:pPr>
    </w:p>
    <w:p w14:paraId="6AFCB7EE"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C291780" w14:textId="77777777" w:rsidR="00F51B46" w:rsidRDefault="00F51B46" w:rsidP="00F51B46">
      <w:pPr>
        <w:bidi/>
        <w:jc w:val="both"/>
        <w:rPr>
          <w:rFonts w:cs="David" w:hint="cs"/>
          <w:rtl/>
        </w:rPr>
      </w:pPr>
    </w:p>
    <w:p w14:paraId="4F777506" w14:textId="77777777" w:rsidR="00F51B46" w:rsidRDefault="00F51B46" w:rsidP="00F51B46">
      <w:pPr>
        <w:bidi/>
        <w:jc w:val="both"/>
        <w:rPr>
          <w:rFonts w:cs="David" w:hint="cs"/>
          <w:rtl/>
        </w:rPr>
      </w:pPr>
      <w:r>
        <w:rPr>
          <w:rFonts w:cs="David" w:hint="cs"/>
          <w:rtl/>
        </w:rPr>
        <w:tab/>
        <w:t xml:space="preserve">חברת הכנסת זועבי, זה לא רעיון כל-כך גרוע. </w:t>
      </w:r>
    </w:p>
    <w:p w14:paraId="34D133D5" w14:textId="77777777" w:rsidR="00F51B46" w:rsidRDefault="00F51B46" w:rsidP="00F51B46">
      <w:pPr>
        <w:bidi/>
        <w:jc w:val="both"/>
        <w:rPr>
          <w:rFonts w:cs="David" w:hint="cs"/>
          <w:rtl/>
        </w:rPr>
      </w:pPr>
    </w:p>
    <w:p w14:paraId="58BE4540" w14:textId="77777777" w:rsidR="00F51B46" w:rsidRDefault="00F51B46" w:rsidP="00F51B46">
      <w:pPr>
        <w:bidi/>
        <w:jc w:val="both"/>
        <w:rPr>
          <w:rFonts w:cs="David" w:hint="cs"/>
          <w:u w:val="single"/>
          <w:rtl/>
        </w:rPr>
      </w:pPr>
      <w:r>
        <w:rPr>
          <w:rFonts w:cs="David" w:hint="cs"/>
          <w:u w:val="single"/>
          <w:rtl/>
        </w:rPr>
        <w:t>יעקב כץ:</w:t>
      </w:r>
    </w:p>
    <w:p w14:paraId="16737E0C" w14:textId="77777777" w:rsidR="00F51B46" w:rsidRDefault="00F51B46" w:rsidP="00F51B46">
      <w:pPr>
        <w:bidi/>
        <w:jc w:val="both"/>
        <w:rPr>
          <w:rFonts w:cs="David" w:hint="cs"/>
          <w:u w:val="single"/>
          <w:rtl/>
        </w:rPr>
      </w:pPr>
    </w:p>
    <w:p w14:paraId="67B74502" w14:textId="77777777" w:rsidR="00F51B46" w:rsidRDefault="00F51B46" w:rsidP="00F51B46">
      <w:pPr>
        <w:bidi/>
        <w:jc w:val="both"/>
        <w:rPr>
          <w:rFonts w:cs="David" w:hint="cs"/>
          <w:rtl/>
        </w:rPr>
      </w:pPr>
      <w:r>
        <w:rPr>
          <w:rFonts w:cs="David" w:hint="cs"/>
          <w:rtl/>
        </w:rPr>
        <w:tab/>
        <w:t xml:space="preserve">חברת הכנסת זועבי, אני בעד. </w:t>
      </w:r>
    </w:p>
    <w:p w14:paraId="7CDF55D5" w14:textId="77777777" w:rsidR="00F51B46" w:rsidRDefault="00F51B46" w:rsidP="00F51B46">
      <w:pPr>
        <w:bidi/>
        <w:jc w:val="both"/>
        <w:rPr>
          <w:rFonts w:cs="David" w:hint="cs"/>
          <w:rtl/>
        </w:rPr>
      </w:pPr>
    </w:p>
    <w:p w14:paraId="1EECD31A" w14:textId="77777777" w:rsidR="00F51B46" w:rsidRDefault="00F51B46" w:rsidP="00F51B46">
      <w:pPr>
        <w:bidi/>
        <w:jc w:val="both"/>
        <w:rPr>
          <w:rFonts w:cs="David" w:hint="cs"/>
          <w:u w:val="single"/>
          <w:rtl/>
        </w:rPr>
      </w:pPr>
      <w:r>
        <w:rPr>
          <w:rFonts w:cs="David" w:hint="cs"/>
          <w:u w:val="single"/>
          <w:rtl/>
        </w:rPr>
        <w:t>משה מוץ מטלון:</w:t>
      </w:r>
    </w:p>
    <w:p w14:paraId="7E6B56B2" w14:textId="77777777" w:rsidR="00F51B46" w:rsidRDefault="00F51B46" w:rsidP="00F51B46">
      <w:pPr>
        <w:bidi/>
        <w:jc w:val="both"/>
        <w:rPr>
          <w:rFonts w:cs="David" w:hint="cs"/>
          <w:u w:val="single"/>
          <w:rtl/>
        </w:rPr>
      </w:pPr>
    </w:p>
    <w:p w14:paraId="76E9EB17" w14:textId="77777777" w:rsidR="00F51B46" w:rsidRDefault="00F51B46" w:rsidP="00F51B46">
      <w:pPr>
        <w:bidi/>
        <w:jc w:val="both"/>
        <w:rPr>
          <w:rFonts w:cs="David" w:hint="cs"/>
          <w:rtl/>
        </w:rPr>
      </w:pPr>
      <w:r>
        <w:rPr>
          <w:rFonts w:cs="David" w:hint="cs"/>
          <w:rtl/>
        </w:rPr>
        <w:tab/>
        <w:t xml:space="preserve">אפשר להרחיב את החוק גם להריסת הבית, אם את רוצה. </w:t>
      </w:r>
    </w:p>
    <w:p w14:paraId="06ECB816" w14:textId="77777777" w:rsidR="00F51B46" w:rsidRDefault="00F51B46" w:rsidP="00F51B46">
      <w:pPr>
        <w:bidi/>
        <w:jc w:val="both"/>
        <w:rPr>
          <w:rFonts w:cs="David" w:hint="cs"/>
          <w:rtl/>
        </w:rPr>
      </w:pPr>
    </w:p>
    <w:p w14:paraId="425ED8AB" w14:textId="77777777" w:rsidR="00F51B46" w:rsidRDefault="00F51B46" w:rsidP="00F51B46">
      <w:pPr>
        <w:bidi/>
        <w:jc w:val="both"/>
        <w:rPr>
          <w:rFonts w:cs="David" w:hint="cs"/>
          <w:u w:val="single"/>
          <w:rtl/>
        </w:rPr>
      </w:pPr>
      <w:r>
        <w:rPr>
          <w:rFonts w:cs="David" w:hint="cs"/>
          <w:u w:val="single"/>
          <w:rtl/>
        </w:rPr>
        <w:t>אורי אורבך:</w:t>
      </w:r>
    </w:p>
    <w:p w14:paraId="4BAAE632" w14:textId="77777777" w:rsidR="00F51B46" w:rsidRDefault="00F51B46" w:rsidP="00F51B46">
      <w:pPr>
        <w:bidi/>
        <w:jc w:val="both"/>
        <w:rPr>
          <w:rFonts w:cs="David" w:hint="cs"/>
          <w:u w:val="single"/>
          <w:rtl/>
        </w:rPr>
      </w:pPr>
    </w:p>
    <w:p w14:paraId="764DF057" w14:textId="77777777" w:rsidR="00F51B46" w:rsidRDefault="00F51B46" w:rsidP="00F51B46">
      <w:pPr>
        <w:bidi/>
        <w:jc w:val="both"/>
        <w:rPr>
          <w:rFonts w:cs="David" w:hint="cs"/>
          <w:rtl/>
        </w:rPr>
      </w:pPr>
      <w:r>
        <w:rPr>
          <w:rFonts w:cs="David" w:hint="cs"/>
          <w:rtl/>
        </w:rPr>
        <w:tab/>
        <w:t xml:space="preserve">אני שואל שאלה פשוטה. </w:t>
      </w:r>
    </w:p>
    <w:p w14:paraId="270A3431" w14:textId="77777777" w:rsidR="00F51B46" w:rsidRDefault="00F51B46" w:rsidP="00F51B46">
      <w:pPr>
        <w:bidi/>
        <w:jc w:val="both"/>
        <w:rPr>
          <w:rFonts w:cs="David" w:hint="cs"/>
          <w:rtl/>
        </w:rPr>
      </w:pPr>
    </w:p>
    <w:p w14:paraId="4D80F592"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759BD99" w14:textId="77777777" w:rsidR="00F51B46" w:rsidRDefault="00F51B46" w:rsidP="00F51B46">
      <w:pPr>
        <w:bidi/>
        <w:jc w:val="both"/>
        <w:rPr>
          <w:rFonts w:cs="David" w:hint="cs"/>
          <w:rtl/>
        </w:rPr>
      </w:pPr>
    </w:p>
    <w:p w14:paraId="78CB956F" w14:textId="77777777" w:rsidR="00F51B46" w:rsidRDefault="00F51B46" w:rsidP="00F51B46">
      <w:pPr>
        <w:bidi/>
        <w:jc w:val="both"/>
        <w:rPr>
          <w:rFonts w:cs="David" w:hint="cs"/>
          <w:rtl/>
        </w:rPr>
      </w:pPr>
      <w:r>
        <w:rPr>
          <w:rFonts w:cs="David" w:hint="cs"/>
          <w:rtl/>
        </w:rPr>
        <w:tab/>
        <w:t>נרשום את ההצעה של חברת הכנסת זועבי בפרוטוקול.</w:t>
      </w:r>
    </w:p>
    <w:p w14:paraId="3530B105" w14:textId="77777777" w:rsidR="00F51B46" w:rsidRDefault="00F51B46" w:rsidP="00F51B46">
      <w:pPr>
        <w:bidi/>
        <w:jc w:val="both"/>
        <w:rPr>
          <w:rFonts w:cs="David" w:hint="cs"/>
          <w:rtl/>
        </w:rPr>
      </w:pPr>
    </w:p>
    <w:p w14:paraId="2803E3A9" w14:textId="77777777" w:rsidR="00F51B46" w:rsidRDefault="00F51B46" w:rsidP="00F51B46">
      <w:pPr>
        <w:bidi/>
        <w:jc w:val="both"/>
        <w:rPr>
          <w:rFonts w:cs="David" w:hint="cs"/>
          <w:u w:val="single"/>
          <w:rtl/>
        </w:rPr>
      </w:pPr>
      <w:r>
        <w:rPr>
          <w:rFonts w:cs="David" w:hint="cs"/>
          <w:u w:val="single"/>
          <w:rtl/>
        </w:rPr>
        <w:t>ג'מאל זחאלקה:</w:t>
      </w:r>
    </w:p>
    <w:p w14:paraId="384191E0" w14:textId="77777777" w:rsidR="00F51B46" w:rsidRDefault="00F51B46" w:rsidP="00F51B46">
      <w:pPr>
        <w:bidi/>
        <w:jc w:val="both"/>
        <w:rPr>
          <w:rFonts w:cs="David" w:hint="cs"/>
          <w:u w:val="single"/>
          <w:rtl/>
        </w:rPr>
      </w:pPr>
    </w:p>
    <w:p w14:paraId="46862327" w14:textId="77777777" w:rsidR="00F51B46" w:rsidRDefault="00F51B46" w:rsidP="00F51B46">
      <w:pPr>
        <w:bidi/>
        <w:jc w:val="both"/>
        <w:rPr>
          <w:rFonts w:cs="David" w:hint="cs"/>
          <w:rtl/>
        </w:rPr>
      </w:pPr>
      <w:r>
        <w:rPr>
          <w:rFonts w:cs="David" w:hint="cs"/>
          <w:rtl/>
        </w:rPr>
        <w:tab/>
        <w:t>אני מציע שכל מי שהורג איש או ילד, ייהרס ביתו. כמה בתים ייהרסו בישראל? כמה בתים? כולל בתים של אנשים שיושבים כאן.</w:t>
      </w:r>
    </w:p>
    <w:p w14:paraId="22FF74C6" w14:textId="77777777" w:rsidR="00F51B46" w:rsidRDefault="00F51B46" w:rsidP="00F51B46">
      <w:pPr>
        <w:bidi/>
        <w:jc w:val="both"/>
        <w:rPr>
          <w:rFonts w:cs="David" w:hint="cs"/>
          <w:rtl/>
        </w:rPr>
      </w:pPr>
    </w:p>
    <w:p w14:paraId="3D2F8F18"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4916A47" w14:textId="77777777" w:rsidR="00F51B46" w:rsidRDefault="00F51B46" w:rsidP="00F51B46">
      <w:pPr>
        <w:bidi/>
        <w:jc w:val="both"/>
        <w:rPr>
          <w:rFonts w:cs="David" w:hint="cs"/>
          <w:rtl/>
        </w:rPr>
      </w:pPr>
    </w:p>
    <w:p w14:paraId="39A70879" w14:textId="77777777" w:rsidR="00F51B46" w:rsidRDefault="00F51B46" w:rsidP="00F51B46">
      <w:pPr>
        <w:bidi/>
        <w:jc w:val="both"/>
        <w:rPr>
          <w:rFonts w:cs="David" w:hint="cs"/>
          <w:rtl/>
        </w:rPr>
      </w:pPr>
      <w:r>
        <w:rPr>
          <w:rFonts w:cs="David" w:hint="cs"/>
          <w:rtl/>
        </w:rPr>
        <w:tab/>
        <w:t xml:space="preserve">גם הפוך, גם בעזה. </w:t>
      </w:r>
    </w:p>
    <w:p w14:paraId="57FCEC43" w14:textId="77777777" w:rsidR="00F51B46" w:rsidRDefault="00F51B46" w:rsidP="00F51B46">
      <w:pPr>
        <w:bidi/>
        <w:jc w:val="both"/>
        <w:rPr>
          <w:rFonts w:cs="David" w:hint="cs"/>
          <w:rtl/>
        </w:rPr>
      </w:pPr>
    </w:p>
    <w:p w14:paraId="1D00AC2B" w14:textId="77777777" w:rsidR="00F51B46" w:rsidRDefault="00F51B46" w:rsidP="00F51B46">
      <w:pPr>
        <w:bidi/>
        <w:jc w:val="both"/>
        <w:rPr>
          <w:rFonts w:cs="David" w:hint="cs"/>
          <w:rtl/>
        </w:rPr>
      </w:pPr>
      <w:r>
        <w:rPr>
          <w:rFonts w:cs="David" w:hint="cs"/>
          <w:rtl/>
        </w:rPr>
        <w:tab/>
        <w:t xml:space="preserve">רבותיי, חבר הכנסת אורבך ברשות דיבור, אנא. </w:t>
      </w:r>
    </w:p>
    <w:p w14:paraId="3DD9C1B1" w14:textId="77777777" w:rsidR="00F51B46" w:rsidRDefault="00F51B46" w:rsidP="00F51B46">
      <w:pPr>
        <w:bidi/>
        <w:jc w:val="both"/>
        <w:rPr>
          <w:rFonts w:cs="David" w:hint="cs"/>
          <w:rtl/>
        </w:rPr>
      </w:pPr>
    </w:p>
    <w:p w14:paraId="65E8757F" w14:textId="77777777" w:rsidR="00F51B46" w:rsidRDefault="00F51B46" w:rsidP="00F51B46">
      <w:pPr>
        <w:bidi/>
        <w:jc w:val="both"/>
        <w:rPr>
          <w:rFonts w:cs="David" w:hint="cs"/>
          <w:u w:val="single"/>
          <w:rtl/>
        </w:rPr>
      </w:pPr>
      <w:r>
        <w:rPr>
          <w:rFonts w:cs="David" w:hint="cs"/>
          <w:u w:val="single"/>
          <w:rtl/>
        </w:rPr>
        <w:t>אורי אורבך:</w:t>
      </w:r>
    </w:p>
    <w:p w14:paraId="21F06CF2" w14:textId="77777777" w:rsidR="00F51B46" w:rsidRDefault="00F51B46" w:rsidP="00F51B46">
      <w:pPr>
        <w:bidi/>
        <w:jc w:val="both"/>
        <w:rPr>
          <w:rFonts w:cs="David" w:hint="cs"/>
          <w:u w:val="single"/>
          <w:rtl/>
        </w:rPr>
      </w:pPr>
    </w:p>
    <w:p w14:paraId="1F90314B" w14:textId="77777777" w:rsidR="00F51B46" w:rsidRDefault="00F51B46" w:rsidP="00F51B46">
      <w:pPr>
        <w:bidi/>
        <w:jc w:val="both"/>
        <w:rPr>
          <w:rFonts w:cs="David" w:hint="cs"/>
          <w:rtl/>
        </w:rPr>
      </w:pPr>
      <w:r>
        <w:rPr>
          <w:rFonts w:cs="David" w:hint="cs"/>
          <w:rtl/>
        </w:rPr>
        <w:tab/>
        <w:t xml:space="preserve">אנחנו מדברים עכשיו לא על הבניית ענישה חדשה במדינת ישראל אלא מדברים על חברי כנסת מחוקקים שהם מתחייבים לשמור אמונים למדינת ישראל ולחוקיה. </w:t>
      </w:r>
    </w:p>
    <w:p w14:paraId="79BFD89E" w14:textId="77777777" w:rsidR="00F51B46" w:rsidRDefault="00F51B46" w:rsidP="00F51B46">
      <w:pPr>
        <w:bidi/>
        <w:jc w:val="both"/>
        <w:rPr>
          <w:rFonts w:cs="David" w:hint="cs"/>
          <w:rtl/>
        </w:rPr>
      </w:pPr>
    </w:p>
    <w:p w14:paraId="4FE62573" w14:textId="77777777" w:rsidR="00F51B46" w:rsidRDefault="00F51B46" w:rsidP="00F51B46">
      <w:pPr>
        <w:bidi/>
        <w:jc w:val="both"/>
        <w:rPr>
          <w:rFonts w:cs="David" w:hint="cs"/>
          <w:u w:val="single"/>
          <w:rtl/>
        </w:rPr>
      </w:pPr>
      <w:r>
        <w:rPr>
          <w:rFonts w:cs="David" w:hint="cs"/>
          <w:u w:val="single"/>
          <w:rtl/>
        </w:rPr>
        <w:t>חנין זועבי:</w:t>
      </w:r>
    </w:p>
    <w:p w14:paraId="4B3796F3" w14:textId="77777777" w:rsidR="00F51B46" w:rsidRDefault="00F51B46" w:rsidP="00F51B46">
      <w:pPr>
        <w:bidi/>
        <w:jc w:val="both"/>
        <w:rPr>
          <w:rFonts w:cs="David" w:hint="cs"/>
          <w:u w:val="single"/>
          <w:rtl/>
        </w:rPr>
      </w:pPr>
    </w:p>
    <w:p w14:paraId="2EA6D0E1" w14:textId="77777777" w:rsidR="00F51B46" w:rsidRDefault="00F51B46" w:rsidP="00F51B46">
      <w:pPr>
        <w:bidi/>
        <w:jc w:val="both"/>
        <w:rPr>
          <w:rFonts w:cs="David" w:hint="cs"/>
          <w:rtl/>
        </w:rPr>
      </w:pPr>
      <w:r>
        <w:rPr>
          <w:rFonts w:cs="David" w:hint="cs"/>
          <w:rtl/>
        </w:rPr>
        <w:tab/>
        <w:t xml:space="preserve">אבל מי אתה לחשוד בהם? יש בתי משפט. </w:t>
      </w:r>
    </w:p>
    <w:p w14:paraId="50A81118" w14:textId="77777777" w:rsidR="00F51B46" w:rsidRDefault="00F51B46" w:rsidP="00F51B46">
      <w:pPr>
        <w:bidi/>
        <w:jc w:val="both"/>
        <w:rPr>
          <w:rFonts w:cs="David" w:hint="cs"/>
          <w:rtl/>
        </w:rPr>
      </w:pPr>
    </w:p>
    <w:p w14:paraId="5AA498E3" w14:textId="77777777" w:rsidR="00F51B46" w:rsidRDefault="00F51B46" w:rsidP="00F51B46">
      <w:pPr>
        <w:bidi/>
        <w:jc w:val="both"/>
        <w:rPr>
          <w:rFonts w:cs="David" w:hint="cs"/>
          <w:u w:val="single"/>
          <w:rtl/>
        </w:rPr>
      </w:pPr>
      <w:r>
        <w:rPr>
          <w:rFonts w:cs="David" w:hint="cs"/>
          <w:u w:val="single"/>
          <w:rtl/>
        </w:rPr>
        <w:t>אורי אורבך:</w:t>
      </w:r>
    </w:p>
    <w:p w14:paraId="778A2E21" w14:textId="77777777" w:rsidR="00F51B46" w:rsidRDefault="00F51B46" w:rsidP="00F51B46">
      <w:pPr>
        <w:bidi/>
        <w:jc w:val="both"/>
        <w:rPr>
          <w:rFonts w:cs="David" w:hint="cs"/>
          <w:u w:val="single"/>
          <w:rtl/>
        </w:rPr>
      </w:pPr>
    </w:p>
    <w:p w14:paraId="0B1896E3" w14:textId="77777777" w:rsidR="00F51B46" w:rsidRDefault="00F51B46" w:rsidP="00F51B46">
      <w:pPr>
        <w:bidi/>
        <w:jc w:val="both"/>
        <w:rPr>
          <w:rFonts w:cs="David" w:hint="cs"/>
          <w:rtl/>
        </w:rPr>
      </w:pPr>
      <w:r>
        <w:rPr>
          <w:rFonts w:cs="David" w:hint="cs"/>
          <w:rtl/>
        </w:rPr>
        <w:tab/>
        <w:t>יש בתי משפט והבן אדם נמלט מאימתם של בתי המשפט ומתגרת ידם. הוא לא בא להישפט. את אומרת, הוא לא בא להישפט ולנצח לא יקרה כלום כי הוא מסתדר במקומות אחרים. מדינת ישראל תמשיך לתת לו את הזכויות כאילו לא קרה כלום.</w:t>
      </w:r>
    </w:p>
    <w:p w14:paraId="49612F59" w14:textId="77777777" w:rsidR="00F51B46" w:rsidRDefault="00F51B46" w:rsidP="00F51B46">
      <w:pPr>
        <w:bidi/>
        <w:jc w:val="both"/>
        <w:rPr>
          <w:rFonts w:cs="David" w:hint="cs"/>
          <w:rtl/>
        </w:rPr>
      </w:pPr>
    </w:p>
    <w:p w14:paraId="30623B9B" w14:textId="77777777" w:rsidR="00F51B46" w:rsidRDefault="00F51B46" w:rsidP="00F51B46">
      <w:pPr>
        <w:bidi/>
        <w:jc w:val="both"/>
        <w:rPr>
          <w:rFonts w:cs="David" w:hint="cs"/>
          <w:rtl/>
        </w:rPr>
      </w:pPr>
      <w:r>
        <w:rPr>
          <w:rFonts w:cs="David" w:hint="cs"/>
          <w:rtl/>
        </w:rPr>
        <w:tab/>
        <w:t>אני לא אמרתי להרוס לו את הבית. אני מדבר עכשיו על אדם שהוא מחוקק. יש לנו פה ושם כמה זכויות יתר, מי כמוך יודע, כי את טוענת ששוללים לך אותם.</w:t>
      </w:r>
    </w:p>
    <w:p w14:paraId="43956DB8" w14:textId="77777777" w:rsidR="00F51B46" w:rsidRDefault="00F51B46" w:rsidP="00F51B46">
      <w:pPr>
        <w:bidi/>
        <w:jc w:val="both"/>
        <w:rPr>
          <w:rFonts w:cs="David" w:hint="cs"/>
          <w:rtl/>
        </w:rPr>
      </w:pPr>
    </w:p>
    <w:p w14:paraId="569EFF76" w14:textId="77777777" w:rsidR="00F51B46" w:rsidRDefault="00F51B46" w:rsidP="00F51B46">
      <w:pPr>
        <w:bidi/>
        <w:jc w:val="both"/>
        <w:rPr>
          <w:rFonts w:cs="David" w:hint="cs"/>
          <w:u w:val="single"/>
          <w:rtl/>
        </w:rPr>
      </w:pPr>
      <w:r>
        <w:rPr>
          <w:rFonts w:cs="David" w:hint="cs"/>
          <w:u w:val="single"/>
          <w:rtl/>
        </w:rPr>
        <w:t>ג'מאל זחאלקה:</w:t>
      </w:r>
    </w:p>
    <w:p w14:paraId="2CBB46FB" w14:textId="77777777" w:rsidR="00F51B46" w:rsidRDefault="00F51B46" w:rsidP="00F51B46">
      <w:pPr>
        <w:bidi/>
        <w:jc w:val="both"/>
        <w:rPr>
          <w:rFonts w:cs="David" w:hint="cs"/>
          <w:u w:val="single"/>
          <w:rtl/>
        </w:rPr>
      </w:pPr>
    </w:p>
    <w:p w14:paraId="279EE15A" w14:textId="77777777" w:rsidR="00F51B46" w:rsidRDefault="00F51B46" w:rsidP="00F51B46">
      <w:pPr>
        <w:bidi/>
        <w:jc w:val="both"/>
        <w:rPr>
          <w:rFonts w:cs="David" w:hint="cs"/>
          <w:rtl/>
        </w:rPr>
      </w:pPr>
      <w:r>
        <w:rPr>
          <w:rFonts w:cs="David" w:hint="cs"/>
          <w:rtl/>
        </w:rPr>
        <w:tab/>
        <w:t>טוענת? לא שללו לה, היא טוענת ששללו לה. יש גבול לכל תעלול.</w:t>
      </w:r>
    </w:p>
    <w:p w14:paraId="15380F31" w14:textId="77777777" w:rsidR="00F51B46" w:rsidRDefault="00F51B46" w:rsidP="00F51B46">
      <w:pPr>
        <w:bidi/>
        <w:jc w:val="both"/>
        <w:rPr>
          <w:rFonts w:cs="David" w:hint="cs"/>
          <w:rtl/>
        </w:rPr>
      </w:pPr>
    </w:p>
    <w:p w14:paraId="22AB87F2" w14:textId="77777777" w:rsidR="00F51B46" w:rsidRDefault="00F51B46" w:rsidP="00F51B46">
      <w:pPr>
        <w:bidi/>
        <w:jc w:val="both"/>
        <w:rPr>
          <w:rFonts w:cs="David" w:hint="cs"/>
          <w:u w:val="single"/>
          <w:rtl/>
        </w:rPr>
      </w:pPr>
      <w:r>
        <w:rPr>
          <w:rFonts w:cs="David" w:hint="cs"/>
          <w:u w:val="single"/>
          <w:rtl/>
        </w:rPr>
        <w:t>אורי אורבך:</w:t>
      </w:r>
    </w:p>
    <w:p w14:paraId="298B0AC9" w14:textId="77777777" w:rsidR="00F51B46" w:rsidRDefault="00F51B46" w:rsidP="00F51B46">
      <w:pPr>
        <w:bidi/>
        <w:jc w:val="both"/>
        <w:rPr>
          <w:rFonts w:cs="David" w:hint="cs"/>
          <w:u w:val="single"/>
          <w:rtl/>
        </w:rPr>
      </w:pPr>
    </w:p>
    <w:p w14:paraId="56297984" w14:textId="77777777" w:rsidR="00F51B46" w:rsidRDefault="00F51B46" w:rsidP="00F51B46">
      <w:pPr>
        <w:bidi/>
        <w:jc w:val="both"/>
        <w:rPr>
          <w:rFonts w:cs="David" w:hint="cs"/>
          <w:rtl/>
        </w:rPr>
      </w:pPr>
      <w:r>
        <w:rPr>
          <w:rFonts w:cs="David" w:hint="cs"/>
          <w:rtl/>
        </w:rPr>
        <w:tab/>
        <w:t>אתה מוכן להקשיב?</w:t>
      </w:r>
    </w:p>
    <w:p w14:paraId="10279526" w14:textId="77777777" w:rsidR="00F51B46" w:rsidRDefault="00F51B46" w:rsidP="00F51B46">
      <w:pPr>
        <w:bidi/>
        <w:jc w:val="both"/>
        <w:rPr>
          <w:rFonts w:cs="David" w:hint="cs"/>
          <w:rtl/>
        </w:rPr>
      </w:pPr>
    </w:p>
    <w:p w14:paraId="59917E43"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DA5B7AB" w14:textId="77777777" w:rsidR="00F51B46" w:rsidRDefault="00F51B46" w:rsidP="00F51B46">
      <w:pPr>
        <w:bidi/>
        <w:jc w:val="both"/>
        <w:rPr>
          <w:rFonts w:cs="David" w:hint="cs"/>
          <w:rtl/>
        </w:rPr>
      </w:pPr>
    </w:p>
    <w:p w14:paraId="1983E11B" w14:textId="77777777" w:rsidR="00F51B46" w:rsidRDefault="00F51B46" w:rsidP="00F51B46">
      <w:pPr>
        <w:bidi/>
        <w:jc w:val="both"/>
        <w:rPr>
          <w:rFonts w:cs="David" w:hint="cs"/>
          <w:rtl/>
        </w:rPr>
      </w:pPr>
      <w:r>
        <w:rPr>
          <w:rFonts w:cs="David" w:hint="cs"/>
          <w:rtl/>
        </w:rPr>
        <w:tab/>
        <w:t>חבר הכנסת זחאלקה, שללנו. אני אומר לך בגאווה ששללנו ולא מספיק.</w:t>
      </w:r>
    </w:p>
    <w:p w14:paraId="735F954F" w14:textId="77777777" w:rsidR="00F51B46" w:rsidRDefault="00F51B46" w:rsidP="00F51B46">
      <w:pPr>
        <w:bidi/>
        <w:jc w:val="both"/>
        <w:rPr>
          <w:rFonts w:cs="David" w:hint="cs"/>
          <w:rtl/>
        </w:rPr>
      </w:pPr>
    </w:p>
    <w:p w14:paraId="34EFE2FF" w14:textId="77777777" w:rsidR="00F51B46" w:rsidRDefault="00F51B46" w:rsidP="00F51B46">
      <w:pPr>
        <w:bidi/>
        <w:jc w:val="both"/>
        <w:rPr>
          <w:rFonts w:cs="David" w:hint="cs"/>
          <w:u w:val="single"/>
          <w:rtl/>
        </w:rPr>
      </w:pPr>
      <w:r>
        <w:rPr>
          <w:rFonts w:cs="David" w:hint="cs"/>
          <w:u w:val="single"/>
          <w:rtl/>
        </w:rPr>
        <w:t>יעקב כץ:</w:t>
      </w:r>
    </w:p>
    <w:p w14:paraId="71E42EAB" w14:textId="77777777" w:rsidR="00F51B46" w:rsidRDefault="00F51B46" w:rsidP="00F51B46">
      <w:pPr>
        <w:bidi/>
        <w:jc w:val="both"/>
        <w:rPr>
          <w:rFonts w:cs="David" w:hint="cs"/>
          <w:u w:val="single"/>
          <w:rtl/>
        </w:rPr>
      </w:pPr>
    </w:p>
    <w:p w14:paraId="59DF54C0" w14:textId="77777777" w:rsidR="00F51B46" w:rsidRDefault="00F51B46" w:rsidP="00F51B46">
      <w:pPr>
        <w:bidi/>
        <w:jc w:val="both"/>
        <w:rPr>
          <w:rFonts w:cs="David" w:hint="cs"/>
          <w:rtl/>
        </w:rPr>
      </w:pPr>
      <w:r>
        <w:rPr>
          <w:rFonts w:cs="David" w:hint="cs"/>
          <w:rtl/>
        </w:rPr>
        <w:tab/>
        <w:t>לא שללנו מספיק. כמיטב מה שיכולנו עשינו.</w:t>
      </w:r>
    </w:p>
    <w:p w14:paraId="67C322B0" w14:textId="77777777" w:rsidR="00F51B46" w:rsidRDefault="00F51B46" w:rsidP="00F51B46">
      <w:pPr>
        <w:bidi/>
        <w:jc w:val="both"/>
        <w:rPr>
          <w:rFonts w:cs="David" w:hint="cs"/>
          <w:rtl/>
        </w:rPr>
      </w:pPr>
    </w:p>
    <w:p w14:paraId="4416AB14" w14:textId="77777777" w:rsidR="00F51B46" w:rsidRDefault="00F51B46" w:rsidP="00F51B46">
      <w:pPr>
        <w:bidi/>
        <w:jc w:val="both"/>
        <w:rPr>
          <w:rFonts w:cs="David" w:hint="cs"/>
          <w:u w:val="single"/>
          <w:rtl/>
        </w:rPr>
      </w:pPr>
      <w:r>
        <w:rPr>
          <w:rFonts w:cs="David" w:hint="cs"/>
          <w:u w:val="single"/>
          <w:rtl/>
        </w:rPr>
        <w:t>אורי אורבך:</w:t>
      </w:r>
    </w:p>
    <w:p w14:paraId="34AE02BF" w14:textId="77777777" w:rsidR="00F51B46" w:rsidRDefault="00F51B46" w:rsidP="00F51B46">
      <w:pPr>
        <w:bidi/>
        <w:jc w:val="both"/>
        <w:rPr>
          <w:rFonts w:cs="David" w:hint="cs"/>
          <w:u w:val="single"/>
          <w:rtl/>
        </w:rPr>
      </w:pPr>
    </w:p>
    <w:p w14:paraId="12AC231F" w14:textId="77777777" w:rsidR="00F51B46" w:rsidRDefault="00F51B46" w:rsidP="00F51B46">
      <w:pPr>
        <w:bidi/>
        <w:jc w:val="both"/>
        <w:rPr>
          <w:rFonts w:cs="David" w:hint="cs"/>
          <w:rtl/>
        </w:rPr>
      </w:pPr>
      <w:r>
        <w:rPr>
          <w:rFonts w:cs="David" w:hint="cs"/>
          <w:rtl/>
        </w:rPr>
        <w:tab/>
        <w:t xml:space="preserve">יש זכויות יתר לחברי כנסת. אתם בעצמכם חושבים כי עובדה ששוללים. לחבר כנסת יש גם מספר חובות יתר וההקפדה על שמירת החוק וההידרשות לחקירה ולהימלט ממנה, מחייבת תגובה של בתי המשפט ושל המחוקק. ההגנה שמישהו צריך זאת הגנה גם מפניכם, אבל אתם נבחרתם כחוק - - - </w:t>
      </w:r>
    </w:p>
    <w:p w14:paraId="70CC058B" w14:textId="77777777" w:rsidR="00F51B46" w:rsidRDefault="00F51B46" w:rsidP="00F51B46">
      <w:pPr>
        <w:bidi/>
        <w:jc w:val="both"/>
        <w:rPr>
          <w:rFonts w:cs="David" w:hint="cs"/>
          <w:rtl/>
        </w:rPr>
      </w:pPr>
    </w:p>
    <w:p w14:paraId="5DFDA8EB" w14:textId="77777777" w:rsidR="00F51B46" w:rsidRDefault="00F51B46" w:rsidP="00F51B46">
      <w:pPr>
        <w:bidi/>
        <w:jc w:val="both"/>
        <w:rPr>
          <w:rFonts w:cs="David" w:hint="cs"/>
          <w:u w:val="single"/>
          <w:rtl/>
        </w:rPr>
      </w:pPr>
      <w:r>
        <w:rPr>
          <w:rFonts w:cs="David" w:hint="cs"/>
          <w:u w:val="single"/>
          <w:rtl/>
        </w:rPr>
        <w:t>ג'מאל זחאלקה:</w:t>
      </w:r>
    </w:p>
    <w:p w14:paraId="67463049" w14:textId="77777777" w:rsidR="00F51B46" w:rsidRDefault="00F51B46" w:rsidP="00F51B46">
      <w:pPr>
        <w:bidi/>
        <w:jc w:val="both"/>
        <w:rPr>
          <w:rFonts w:cs="David" w:hint="cs"/>
          <w:u w:val="single"/>
          <w:rtl/>
        </w:rPr>
      </w:pPr>
    </w:p>
    <w:p w14:paraId="0AB75676" w14:textId="77777777" w:rsidR="00F51B46" w:rsidRDefault="00F51B46" w:rsidP="00F51B46">
      <w:pPr>
        <w:bidi/>
        <w:jc w:val="both"/>
        <w:rPr>
          <w:rFonts w:cs="David" w:hint="cs"/>
          <w:rtl/>
        </w:rPr>
      </w:pPr>
      <w:r>
        <w:rPr>
          <w:rFonts w:cs="David" w:hint="cs"/>
          <w:rtl/>
        </w:rPr>
        <w:tab/>
        <w:t xml:space="preserve">אנחנו המאוימים כאן. אנחנו המאוימים כאן. אנחנו מרגישים מאוימים בכנסת על ידי חברי כנסת. אנחנו אין לנו ביטחון בכנסת. אפילו ביטחון אישי אין לנו. </w:t>
      </w:r>
    </w:p>
    <w:p w14:paraId="367C9C99" w14:textId="77777777" w:rsidR="00F51B46" w:rsidRDefault="00F51B46" w:rsidP="00F51B46">
      <w:pPr>
        <w:bidi/>
        <w:jc w:val="both"/>
        <w:rPr>
          <w:rFonts w:cs="David" w:hint="cs"/>
          <w:rtl/>
        </w:rPr>
      </w:pPr>
    </w:p>
    <w:p w14:paraId="6590681B" w14:textId="77777777" w:rsidR="00F51B46" w:rsidRDefault="00F51B46" w:rsidP="00F51B46">
      <w:pPr>
        <w:bidi/>
        <w:jc w:val="both"/>
        <w:rPr>
          <w:rFonts w:cs="David" w:hint="cs"/>
          <w:u w:val="single"/>
          <w:rtl/>
        </w:rPr>
      </w:pPr>
      <w:r>
        <w:rPr>
          <w:rFonts w:cs="David" w:hint="cs"/>
          <w:u w:val="single"/>
          <w:rtl/>
        </w:rPr>
        <w:t>אורי אורבך:</w:t>
      </w:r>
    </w:p>
    <w:p w14:paraId="6FF6BB6F" w14:textId="77777777" w:rsidR="00F51B46" w:rsidRDefault="00F51B46" w:rsidP="00F51B46">
      <w:pPr>
        <w:bidi/>
        <w:jc w:val="both"/>
        <w:rPr>
          <w:rFonts w:cs="David" w:hint="cs"/>
          <w:u w:val="single"/>
          <w:rtl/>
        </w:rPr>
      </w:pPr>
    </w:p>
    <w:p w14:paraId="6781732E" w14:textId="77777777" w:rsidR="00F51B46" w:rsidRDefault="00F51B46" w:rsidP="00F51B46">
      <w:pPr>
        <w:bidi/>
        <w:jc w:val="both"/>
        <w:rPr>
          <w:rFonts w:cs="David" w:hint="cs"/>
          <w:rtl/>
        </w:rPr>
      </w:pPr>
      <w:r>
        <w:rPr>
          <w:rFonts w:cs="David" w:hint="cs"/>
          <w:rtl/>
        </w:rPr>
        <w:tab/>
        <w:t xml:space="preserve">מדינת ישראל - - - </w:t>
      </w:r>
    </w:p>
    <w:p w14:paraId="6C2C8E3D" w14:textId="77777777" w:rsidR="00F51B46" w:rsidRDefault="00F51B46" w:rsidP="00F51B46">
      <w:pPr>
        <w:bidi/>
        <w:jc w:val="both"/>
        <w:rPr>
          <w:rFonts w:cs="David" w:hint="cs"/>
          <w:rtl/>
        </w:rPr>
      </w:pPr>
    </w:p>
    <w:p w14:paraId="0459B4E6" w14:textId="77777777" w:rsidR="00F51B46" w:rsidRDefault="00F51B46" w:rsidP="00F51B46">
      <w:pPr>
        <w:bidi/>
        <w:jc w:val="both"/>
        <w:rPr>
          <w:rFonts w:cs="David" w:hint="cs"/>
          <w:u w:val="single"/>
          <w:rtl/>
        </w:rPr>
      </w:pPr>
      <w:r>
        <w:rPr>
          <w:rFonts w:cs="David" w:hint="cs"/>
          <w:u w:val="single"/>
          <w:rtl/>
        </w:rPr>
        <w:t>ג'מאל זחאלקה:</w:t>
      </w:r>
    </w:p>
    <w:p w14:paraId="007D7D0D" w14:textId="77777777" w:rsidR="00F51B46" w:rsidRDefault="00F51B46" w:rsidP="00F51B46">
      <w:pPr>
        <w:bidi/>
        <w:jc w:val="both"/>
        <w:rPr>
          <w:rFonts w:cs="David" w:hint="cs"/>
          <w:u w:val="single"/>
          <w:rtl/>
        </w:rPr>
      </w:pPr>
    </w:p>
    <w:p w14:paraId="6933169D" w14:textId="77777777" w:rsidR="00F51B46" w:rsidRDefault="00F51B46" w:rsidP="00F51B46">
      <w:pPr>
        <w:bidi/>
        <w:jc w:val="both"/>
        <w:rPr>
          <w:rFonts w:cs="David" w:hint="cs"/>
          <w:rtl/>
        </w:rPr>
      </w:pPr>
      <w:r>
        <w:rPr>
          <w:rFonts w:cs="David" w:hint="cs"/>
          <w:rtl/>
        </w:rPr>
        <w:tab/>
        <w:t>הגיעו הדברים שרצו לתקוף את חברת הכנסת חנין זועבי.</w:t>
      </w:r>
    </w:p>
    <w:p w14:paraId="67F77C65" w14:textId="77777777" w:rsidR="00F51B46" w:rsidRDefault="00F51B46" w:rsidP="00F51B46">
      <w:pPr>
        <w:bidi/>
        <w:jc w:val="both"/>
        <w:rPr>
          <w:rFonts w:cs="David" w:hint="cs"/>
          <w:rtl/>
        </w:rPr>
      </w:pPr>
    </w:p>
    <w:p w14:paraId="1C6C218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B502FE1" w14:textId="77777777" w:rsidR="00F51B46" w:rsidRDefault="00F51B46" w:rsidP="00F51B46">
      <w:pPr>
        <w:bidi/>
        <w:jc w:val="both"/>
        <w:rPr>
          <w:rFonts w:cs="David" w:hint="cs"/>
          <w:rtl/>
        </w:rPr>
      </w:pPr>
    </w:p>
    <w:p w14:paraId="4E49CF23" w14:textId="77777777" w:rsidR="00F51B46" w:rsidRDefault="00F51B46" w:rsidP="00F51B46">
      <w:pPr>
        <w:bidi/>
        <w:jc w:val="both"/>
        <w:rPr>
          <w:rFonts w:cs="David" w:hint="cs"/>
          <w:rtl/>
        </w:rPr>
      </w:pPr>
      <w:r>
        <w:rPr>
          <w:rFonts w:cs="David" w:hint="cs"/>
          <w:rtl/>
        </w:rPr>
        <w:tab/>
        <w:t>אני לא ראיתי אף אחד שתקף אותה.</w:t>
      </w:r>
    </w:p>
    <w:p w14:paraId="009C4A0F" w14:textId="77777777" w:rsidR="00F51B46" w:rsidRDefault="00F51B46" w:rsidP="00F51B46">
      <w:pPr>
        <w:bidi/>
        <w:jc w:val="both"/>
        <w:rPr>
          <w:rFonts w:cs="David" w:hint="cs"/>
          <w:rtl/>
        </w:rPr>
      </w:pPr>
    </w:p>
    <w:p w14:paraId="06D1DAD9" w14:textId="77777777" w:rsidR="00F51B46" w:rsidRDefault="00F51B46" w:rsidP="00F51B46">
      <w:pPr>
        <w:bidi/>
        <w:jc w:val="both"/>
        <w:rPr>
          <w:rFonts w:cs="David" w:hint="cs"/>
          <w:u w:val="single"/>
          <w:rtl/>
        </w:rPr>
      </w:pPr>
      <w:r>
        <w:rPr>
          <w:rFonts w:cs="David" w:hint="cs"/>
          <w:u w:val="single"/>
          <w:rtl/>
        </w:rPr>
        <w:t>ג'מאל זחאלקה:</w:t>
      </w:r>
    </w:p>
    <w:p w14:paraId="3BC56F8E" w14:textId="77777777" w:rsidR="00F51B46" w:rsidRDefault="00F51B46" w:rsidP="00F51B46">
      <w:pPr>
        <w:bidi/>
        <w:jc w:val="both"/>
        <w:rPr>
          <w:rFonts w:cs="David" w:hint="cs"/>
          <w:u w:val="single"/>
          <w:rtl/>
        </w:rPr>
      </w:pPr>
    </w:p>
    <w:p w14:paraId="20556CD2" w14:textId="77777777" w:rsidR="00F51B46" w:rsidRDefault="00F51B46" w:rsidP="00F51B46">
      <w:pPr>
        <w:bidi/>
        <w:jc w:val="both"/>
        <w:rPr>
          <w:rFonts w:cs="David" w:hint="cs"/>
          <w:rtl/>
        </w:rPr>
      </w:pPr>
      <w:r>
        <w:rPr>
          <w:rFonts w:cs="David" w:hint="cs"/>
          <w:rtl/>
        </w:rPr>
        <w:tab/>
        <w:t>אתם שוקדים יום ולילה איך לפגוע בנו, זה המעשה שלך.</w:t>
      </w:r>
    </w:p>
    <w:p w14:paraId="083C885D" w14:textId="77777777" w:rsidR="00F51B46" w:rsidRDefault="00F51B46" w:rsidP="00F51B46">
      <w:pPr>
        <w:bidi/>
        <w:jc w:val="both"/>
        <w:rPr>
          <w:rFonts w:cs="David" w:hint="cs"/>
          <w:rtl/>
        </w:rPr>
      </w:pPr>
    </w:p>
    <w:p w14:paraId="1548039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6BFA835" w14:textId="77777777" w:rsidR="00F51B46" w:rsidRDefault="00F51B46" w:rsidP="00F51B46">
      <w:pPr>
        <w:bidi/>
        <w:jc w:val="both"/>
        <w:rPr>
          <w:rFonts w:cs="David" w:hint="cs"/>
          <w:rtl/>
        </w:rPr>
      </w:pPr>
    </w:p>
    <w:p w14:paraId="01A4AAA3" w14:textId="77777777" w:rsidR="00F51B46" w:rsidRDefault="00F51B46" w:rsidP="00F51B46">
      <w:pPr>
        <w:bidi/>
        <w:jc w:val="both"/>
        <w:rPr>
          <w:rFonts w:cs="David" w:hint="cs"/>
          <w:rtl/>
        </w:rPr>
      </w:pPr>
      <w:r>
        <w:rPr>
          <w:rFonts w:cs="David" w:hint="cs"/>
          <w:rtl/>
        </w:rPr>
        <w:tab/>
        <w:t xml:space="preserve">אפילו לא אחד. </w:t>
      </w:r>
    </w:p>
    <w:p w14:paraId="2532D73B" w14:textId="77777777" w:rsidR="00F51B46" w:rsidRDefault="00F51B46" w:rsidP="00F51B46">
      <w:pPr>
        <w:bidi/>
        <w:jc w:val="both"/>
        <w:rPr>
          <w:rFonts w:cs="David" w:hint="cs"/>
          <w:rtl/>
        </w:rPr>
      </w:pPr>
    </w:p>
    <w:p w14:paraId="2A77A5C3" w14:textId="77777777" w:rsidR="00F51B46" w:rsidRDefault="00F51B46" w:rsidP="00F51B46">
      <w:pPr>
        <w:bidi/>
        <w:jc w:val="both"/>
        <w:rPr>
          <w:rFonts w:cs="David" w:hint="cs"/>
          <w:u w:val="single"/>
          <w:rtl/>
        </w:rPr>
      </w:pPr>
      <w:r>
        <w:rPr>
          <w:rFonts w:cs="David" w:hint="cs"/>
          <w:u w:val="single"/>
          <w:rtl/>
        </w:rPr>
        <w:t>ג'מאל זחאלקה:</w:t>
      </w:r>
    </w:p>
    <w:p w14:paraId="4B1EF913" w14:textId="77777777" w:rsidR="00F51B46" w:rsidRDefault="00F51B46" w:rsidP="00F51B46">
      <w:pPr>
        <w:bidi/>
        <w:jc w:val="both"/>
        <w:rPr>
          <w:rFonts w:cs="David" w:hint="cs"/>
          <w:u w:val="single"/>
          <w:rtl/>
        </w:rPr>
      </w:pPr>
    </w:p>
    <w:p w14:paraId="7E463E2E" w14:textId="77777777" w:rsidR="00F51B46" w:rsidRDefault="00F51B46" w:rsidP="00F51B46">
      <w:pPr>
        <w:bidi/>
        <w:jc w:val="both"/>
        <w:rPr>
          <w:rFonts w:cs="David" w:hint="cs"/>
          <w:rtl/>
        </w:rPr>
      </w:pPr>
      <w:r>
        <w:rPr>
          <w:rFonts w:cs="David" w:hint="cs"/>
          <w:rtl/>
        </w:rPr>
        <w:tab/>
        <w:t>יום ולילה חושבים איך לפגוע בחברי הכנסת הערבים.</w:t>
      </w:r>
    </w:p>
    <w:p w14:paraId="67CC5EFF" w14:textId="77777777" w:rsidR="00F51B46" w:rsidRDefault="00F51B46" w:rsidP="00F51B46">
      <w:pPr>
        <w:bidi/>
        <w:jc w:val="both"/>
        <w:rPr>
          <w:rFonts w:cs="David" w:hint="cs"/>
          <w:rtl/>
        </w:rPr>
      </w:pPr>
    </w:p>
    <w:p w14:paraId="2665593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91D7BFD" w14:textId="77777777" w:rsidR="00F51B46" w:rsidRDefault="00F51B46" w:rsidP="00F51B46">
      <w:pPr>
        <w:bidi/>
        <w:jc w:val="both"/>
        <w:rPr>
          <w:rFonts w:cs="David" w:hint="cs"/>
          <w:rtl/>
        </w:rPr>
      </w:pPr>
    </w:p>
    <w:p w14:paraId="1B2A51EF" w14:textId="77777777" w:rsidR="00F51B46" w:rsidRDefault="00F51B46" w:rsidP="00F51B46">
      <w:pPr>
        <w:bidi/>
        <w:jc w:val="both"/>
        <w:rPr>
          <w:rFonts w:cs="David" w:hint="cs"/>
          <w:rtl/>
        </w:rPr>
      </w:pPr>
      <w:r>
        <w:rPr>
          <w:rFonts w:cs="David" w:hint="cs"/>
          <w:rtl/>
        </w:rPr>
        <w:tab/>
        <w:t>אף אחד לא רצה לתקוף אותה ולא תקף אותה.</w:t>
      </w:r>
    </w:p>
    <w:p w14:paraId="4195FA11" w14:textId="77777777" w:rsidR="00F51B46" w:rsidRDefault="00F51B46" w:rsidP="00F51B46">
      <w:pPr>
        <w:bidi/>
        <w:jc w:val="both"/>
        <w:rPr>
          <w:rFonts w:cs="David" w:hint="cs"/>
          <w:rtl/>
        </w:rPr>
      </w:pPr>
    </w:p>
    <w:p w14:paraId="31A73984" w14:textId="77777777" w:rsidR="00F51B46" w:rsidRDefault="00F51B46" w:rsidP="00F51B46">
      <w:pPr>
        <w:bidi/>
        <w:jc w:val="both"/>
        <w:rPr>
          <w:rFonts w:cs="David" w:hint="cs"/>
          <w:u w:val="single"/>
          <w:rtl/>
        </w:rPr>
      </w:pPr>
      <w:r>
        <w:rPr>
          <w:rFonts w:cs="David" w:hint="cs"/>
          <w:u w:val="single"/>
          <w:rtl/>
        </w:rPr>
        <w:t>יעקב כץ:</w:t>
      </w:r>
    </w:p>
    <w:p w14:paraId="77564089" w14:textId="77777777" w:rsidR="00F51B46" w:rsidRDefault="00F51B46" w:rsidP="00F51B46">
      <w:pPr>
        <w:bidi/>
        <w:jc w:val="both"/>
        <w:rPr>
          <w:rFonts w:cs="David" w:hint="cs"/>
          <w:u w:val="single"/>
          <w:rtl/>
        </w:rPr>
      </w:pPr>
    </w:p>
    <w:p w14:paraId="42F6C1D4" w14:textId="77777777" w:rsidR="00F51B46" w:rsidRDefault="00F51B46" w:rsidP="00F51B46">
      <w:pPr>
        <w:bidi/>
        <w:jc w:val="both"/>
        <w:rPr>
          <w:rFonts w:cs="David" w:hint="cs"/>
          <w:rtl/>
        </w:rPr>
      </w:pPr>
      <w:r>
        <w:rPr>
          <w:rFonts w:cs="David" w:hint="cs"/>
          <w:rtl/>
        </w:rPr>
        <w:tab/>
        <w:t>ולא ילכלך את הידיים שלו.</w:t>
      </w:r>
    </w:p>
    <w:p w14:paraId="0F76B7D0" w14:textId="77777777" w:rsidR="00F51B46" w:rsidRDefault="00F51B46" w:rsidP="00F51B46">
      <w:pPr>
        <w:bidi/>
        <w:jc w:val="both"/>
        <w:rPr>
          <w:rFonts w:cs="David" w:hint="cs"/>
          <w:rtl/>
        </w:rPr>
      </w:pPr>
    </w:p>
    <w:p w14:paraId="58765936" w14:textId="77777777" w:rsidR="00F51B46" w:rsidRDefault="00F51B46" w:rsidP="00F51B46">
      <w:pPr>
        <w:bidi/>
        <w:jc w:val="both"/>
        <w:rPr>
          <w:rFonts w:cs="David" w:hint="cs"/>
          <w:u w:val="single"/>
          <w:rtl/>
        </w:rPr>
      </w:pPr>
      <w:r>
        <w:rPr>
          <w:rFonts w:cs="David" w:hint="cs"/>
          <w:u w:val="single"/>
          <w:rtl/>
        </w:rPr>
        <w:t>ג'מאל זחאלקה:</w:t>
      </w:r>
    </w:p>
    <w:p w14:paraId="4F4964BA" w14:textId="77777777" w:rsidR="00F51B46" w:rsidRDefault="00F51B46" w:rsidP="00F51B46">
      <w:pPr>
        <w:bidi/>
        <w:jc w:val="both"/>
        <w:rPr>
          <w:rFonts w:cs="David" w:hint="cs"/>
          <w:u w:val="single"/>
          <w:rtl/>
        </w:rPr>
      </w:pPr>
    </w:p>
    <w:p w14:paraId="4DAA13ED" w14:textId="77777777" w:rsidR="00F51B46" w:rsidRDefault="00F51B46" w:rsidP="00F51B46">
      <w:pPr>
        <w:bidi/>
        <w:jc w:val="both"/>
        <w:rPr>
          <w:rFonts w:cs="David" w:hint="cs"/>
          <w:rtl/>
        </w:rPr>
      </w:pPr>
      <w:r>
        <w:rPr>
          <w:rFonts w:cs="David" w:hint="cs"/>
          <w:rtl/>
        </w:rPr>
        <w:tab/>
        <w:t xml:space="preserve">אנחנו במצב של איום, אנחנו נגיש תלונות על זה. </w:t>
      </w:r>
    </w:p>
    <w:p w14:paraId="10CB5B91" w14:textId="77777777" w:rsidR="00F51B46" w:rsidRDefault="00F51B46" w:rsidP="00F51B46">
      <w:pPr>
        <w:bidi/>
        <w:jc w:val="both"/>
        <w:rPr>
          <w:rFonts w:cs="David" w:hint="cs"/>
          <w:rtl/>
        </w:rPr>
      </w:pPr>
    </w:p>
    <w:p w14:paraId="648495CD"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D73C84B" w14:textId="77777777" w:rsidR="00F51B46" w:rsidRDefault="00F51B46" w:rsidP="00F51B46">
      <w:pPr>
        <w:bidi/>
        <w:jc w:val="both"/>
        <w:rPr>
          <w:rFonts w:cs="David" w:hint="cs"/>
          <w:rtl/>
        </w:rPr>
      </w:pPr>
      <w:r>
        <w:rPr>
          <w:rFonts w:cs="David" w:hint="cs"/>
          <w:rtl/>
        </w:rPr>
        <w:tab/>
      </w:r>
    </w:p>
    <w:p w14:paraId="6DD7B185" w14:textId="77777777" w:rsidR="00F51B46" w:rsidRDefault="00F51B46" w:rsidP="00F51B46">
      <w:pPr>
        <w:bidi/>
        <w:jc w:val="both"/>
        <w:rPr>
          <w:rFonts w:cs="David" w:hint="cs"/>
          <w:rtl/>
        </w:rPr>
      </w:pPr>
      <w:r>
        <w:rPr>
          <w:rFonts w:cs="David" w:hint="cs"/>
          <w:rtl/>
        </w:rPr>
        <w:tab/>
        <w:t xml:space="preserve">תגישו. </w:t>
      </w:r>
    </w:p>
    <w:p w14:paraId="06C23813" w14:textId="77777777" w:rsidR="00F51B46" w:rsidRDefault="00F51B46" w:rsidP="00F51B46">
      <w:pPr>
        <w:bidi/>
        <w:jc w:val="both"/>
        <w:rPr>
          <w:rFonts w:cs="David" w:hint="cs"/>
          <w:rtl/>
        </w:rPr>
      </w:pPr>
    </w:p>
    <w:p w14:paraId="63EDF503" w14:textId="77777777" w:rsidR="00F51B46" w:rsidRDefault="00F51B46" w:rsidP="00F51B46">
      <w:pPr>
        <w:bidi/>
        <w:jc w:val="both"/>
        <w:rPr>
          <w:rFonts w:cs="David" w:hint="cs"/>
          <w:u w:val="single"/>
          <w:rtl/>
        </w:rPr>
      </w:pPr>
      <w:r>
        <w:rPr>
          <w:rFonts w:cs="David" w:hint="cs"/>
          <w:u w:val="single"/>
          <w:rtl/>
        </w:rPr>
        <w:t>ג'מאל זחאלקה:</w:t>
      </w:r>
    </w:p>
    <w:p w14:paraId="3ADD5233" w14:textId="77777777" w:rsidR="00F51B46" w:rsidRDefault="00F51B46" w:rsidP="00F51B46">
      <w:pPr>
        <w:bidi/>
        <w:jc w:val="both"/>
        <w:rPr>
          <w:rFonts w:cs="David" w:hint="cs"/>
          <w:u w:val="single"/>
          <w:rtl/>
        </w:rPr>
      </w:pPr>
    </w:p>
    <w:p w14:paraId="57A74DC3" w14:textId="77777777" w:rsidR="00F51B46" w:rsidRDefault="00F51B46" w:rsidP="00F51B46">
      <w:pPr>
        <w:bidi/>
        <w:jc w:val="both"/>
        <w:rPr>
          <w:rFonts w:cs="David" w:hint="cs"/>
          <w:rtl/>
        </w:rPr>
      </w:pPr>
      <w:r>
        <w:rPr>
          <w:rFonts w:cs="David" w:hint="cs"/>
          <w:rtl/>
        </w:rPr>
        <w:tab/>
        <w:t>הגשנו כבר.</w:t>
      </w:r>
    </w:p>
    <w:p w14:paraId="485F0682" w14:textId="77777777" w:rsidR="00F51B46" w:rsidRDefault="00F51B46" w:rsidP="00F51B46">
      <w:pPr>
        <w:bidi/>
        <w:jc w:val="both"/>
        <w:rPr>
          <w:rFonts w:cs="David" w:hint="cs"/>
          <w:rtl/>
        </w:rPr>
      </w:pPr>
    </w:p>
    <w:p w14:paraId="00898CCF" w14:textId="77777777" w:rsidR="00F51B46" w:rsidRPr="00D20085" w:rsidRDefault="00F51B46" w:rsidP="00F51B46">
      <w:pPr>
        <w:bidi/>
        <w:rPr>
          <w:rFonts w:cs="David" w:hint="cs"/>
          <w:u w:val="single"/>
          <w:rtl/>
        </w:rPr>
      </w:pPr>
      <w:r>
        <w:rPr>
          <w:rFonts w:cs="David" w:hint="cs"/>
          <w:u w:val="single"/>
          <w:rtl/>
        </w:rPr>
        <w:t>משה מוץ מטלון:</w:t>
      </w:r>
    </w:p>
    <w:p w14:paraId="37EBA409" w14:textId="77777777" w:rsidR="00F51B46" w:rsidRDefault="00F51B46" w:rsidP="00F51B46">
      <w:pPr>
        <w:bidi/>
        <w:jc w:val="both"/>
        <w:rPr>
          <w:rFonts w:cs="David" w:hint="cs"/>
          <w:rtl/>
        </w:rPr>
      </w:pPr>
    </w:p>
    <w:p w14:paraId="6600C802" w14:textId="77777777" w:rsidR="00F51B46" w:rsidRDefault="00F51B46" w:rsidP="00F51B46">
      <w:pPr>
        <w:bidi/>
        <w:jc w:val="both"/>
        <w:rPr>
          <w:rFonts w:cs="David" w:hint="cs"/>
          <w:rtl/>
        </w:rPr>
      </w:pPr>
      <w:r>
        <w:rPr>
          <w:rFonts w:cs="David" w:hint="cs"/>
          <w:rtl/>
        </w:rPr>
        <w:tab/>
        <w:t xml:space="preserve">ונבוא לחקירה. </w:t>
      </w:r>
    </w:p>
    <w:p w14:paraId="4705D8C1" w14:textId="77777777" w:rsidR="00F51B46" w:rsidRDefault="00F51B46" w:rsidP="00F51B46">
      <w:pPr>
        <w:bidi/>
        <w:jc w:val="both"/>
        <w:rPr>
          <w:rFonts w:cs="David" w:hint="cs"/>
          <w:rtl/>
        </w:rPr>
      </w:pPr>
    </w:p>
    <w:p w14:paraId="465950C2"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B7C0AD9" w14:textId="77777777" w:rsidR="00F51B46" w:rsidRDefault="00F51B46" w:rsidP="00F51B46">
      <w:pPr>
        <w:bidi/>
        <w:jc w:val="both"/>
        <w:rPr>
          <w:rFonts w:cs="David" w:hint="cs"/>
          <w:rtl/>
        </w:rPr>
      </w:pPr>
    </w:p>
    <w:p w14:paraId="10B92803" w14:textId="77777777" w:rsidR="00F51B46" w:rsidRDefault="00F51B46" w:rsidP="00F51B46">
      <w:pPr>
        <w:bidi/>
        <w:jc w:val="both"/>
        <w:rPr>
          <w:rFonts w:cs="David" w:hint="cs"/>
          <w:rtl/>
        </w:rPr>
      </w:pPr>
      <w:r>
        <w:rPr>
          <w:rFonts w:cs="David" w:hint="cs"/>
          <w:rtl/>
        </w:rPr>
        <w:tab/>
        <w:t>אולי תבוא עם חבר הכנסת בשארה למשטרה, באותו הזדמנות. כך נוכל לייעל את התהליך.</w:t>
      </w:r>
    </w:p>
    <w:p w14:paraId="2A40B443" w14:textId="77777777" w:rsidR="00F51B46" w:rsidRDefault="00F51B46" w:rsidP="00F51B46">
      <w:pPr>
        <w:bidi/>
        <w:jc w:val="both"/>
        <w:rPr>
          <w:rFonts w:cs="David" w:hint="cs"/>
          <w:rtl/>
        </w:rPr>
      </w:pPr>
    </w:p>
    <w:p w14:paraId="0F503886" w14:textId="77777777" w:rsidR="00F51B46" w:rsidRDefault="00F51B46" w:rsidP="00F51B46">
      <w:pPr>
        <w:bidi/>
        <w:jc w:val="both"/>
        <w:rPr>
          <w:rFonts w:cs="David" w:hint="cs"/>
          <w:u w:val="single"/>
          <w:rtl/>
        </w:rPr>
      </w:pPr>
      <w:r>
        <w:rPr>
          <w:rFonts w:cs="David" w:hint="cs"/>
          <w:u w:val="single"/>
          <w:rtl/>
        </w:rPr>
        <w:t>משה מוץ מטלון:</w:t>
      </w:r>
    </w:p>
    <w:p w14:paraId="1395196A" w14:textId="77777777" w:rsidR="00F51B46" w:rsidRDefault="00F51B46" w:rsidP="00F51B46">
      <w:pPr>
        <w:bidi/>
        <w:jc w:val="both"/>
        <w:rPr>
          <w:rFonts w:cs="David" w:hint="cs"/>
          <w:u w:val="single"/>
          <w:rtl/>
        </w:rPr>
      </w:pPr>
    </w:p>
    <w:p w14:paraId="59FCBBD7" w14:textId="77777777" w:rsidR="00F51B46" w:rsidRDefault="00F51B46" w:rsidP="00F51B46">
      <w:pPr>
        <w:bidi/>
        <w:jc w:val="both"/>
        <w:rPr>
          <w:rFonts w:cs="David" w:hint="cs"/>
          <w:rtl/>
        </w:rPr>
      </w:pPr>
      <w:r>
        <w:rPr>
          <w:rFonts w:cs="David" w:hint="cs"/>
          <w:rtl/>
        </w:rPr>
        <w:tab/>
        <w:t xml:space="preserve">אבל אנחנו נתייצב לחקירה. </w:t>
      </w:r>
    </w:p>
    <w:p w14:paraId="4FBF1A1F" w14:textId="77777777" w:rsidR="00F51B46" w:rsidRDefault="00F51B46" w:rsidP="00F51B46">
      <w:pPr>
        <w:bidi/>
        <w:jc w:val="both"/>
        <w:rPr>
          <w:rFonts w:cs="David" w:hint="cs"/>
          <w:rtl/>
        </w:rPr>
      </w:pPr>
    </w:p>
    <w:p w14:paraId="7159EA21"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177F026" w14:textId="77777777" w:rsidR="00F51B46" w:rsidRDefault="00F51B46" w:rsidP="00F51B46">
      <w:pPr>
        <w:bidi/>
        <w:jc w:val="both"/>
        <w:rPr>
          <w:rFonts w:cs="David" w:hint="cs"/>
          <w:rtl/>
        </w:rPr>
      </w:pPr>
    </w:p>
    <w:p w14:paraId="11449489" w14:textId="77777777" w:rsidR="00F51B46" w:rsidRDefault="00F51B46" w:rsidP="00F51B46">
      <w:pPr>
        <w:bidi/>
        <w:jc w:val="both"/>
        <w:rPr>
          <w:rFonts w:cs="David" w:hint="cs"/>
          <w:rtl/>
        </w:rPr>
      </w:pPr>
      <w:r>
        <w:rPr>
          <w:rFonts w:cs="David" w:hint="cs"/>
          <w:rtl/>
        </w:rPr>
        <w:tab/>
        <w:t xml:space="preserve">חבר הכנסת אורבך, בבקשה. </w:t>
      </w:r>
    </w:p>
    <w:p w14:paraId="0F02FE20" w14:textId="77777777" w:rsidR="00F51B46" w:rsidRDefault="00F51B46" w:rsidP="00F51B46">
      <w:pPr>
        <w:bidi/>
        <w:jc w:val="both"/>
        <w:rPr>
          <w:rFonts w:cs="David" w:hint="cs"/>
          <w:rtl/>
        </w:rPr>
      </w:pPr>
    </w:p>
    <w:p w14:paraId="00DBC781" w14:textId="77777777" w:rsidR="00F51B46" w:rsidRDefault="00F51B46" w:rsidP="00F51B46">
      <w:pPr>
        <w:bidi/>
        <w:jc w:val="both"/>
        <w:rPr>
          <w:rFonts w:cs="David" w:hint="cs"/>
          <w:u w:val="single"/>
          <w:rtl/>
        </w:rPr>
      </w:pPr>
      <w:r>
        <w:rPr>
          <w:rFonts w:cs="David" w:hint="cs"/>
          <w:u w:val="single"/>
          <w:rtl/>
        </w:rPr>
        <w:t>ג'אמל זחאלקה:</w:t>
      </w:r>
    </w:p>
    <w:p w14:paraId="0A8143FB" w14:textId="77777777" w:rsidR="00F51B46" w:rsidRDefault="00F51B46" w:rsidP="00F51B46">
      <w:pPr>
        <w:bidi/>
        <w:jc w:val="both"/>
        <w:rPr>
          <w:rFonts w:cs="David" w:hint="cs"/>
          <w:u w:val="single"/>
          <w:rtl/>
        </w:rPr>
      </w:pPr>
    </w:p>
    <w:p w14:paraId="1C19BCCB" w14:textId="77777777" w:rsidR="00F51B46" w:rsidRDefault="00F51B46" w:rsidP="00F51B46">
      <w:pPr>
        <w:bidi/>
        <w:jc w:val="both"/>
        <w:rPr>
          <w:rFonts w:cs="David" w:hint="cs"/>
          <w:rtl/>
        </w:rPr>
      </w:pPr>
      <w:r>
        <w:rPr>
          <w:rFonts w:cs="David" w:hint="cs"/>
          <w:rtl/>
        </w:rPr>
        <w:tab/>
        <w:t>מהדין הבינלאומי אתם בורחים. אם נגיש תלונה, אתם בורחים ראשונים, לא מעזים.</w:t>
      </w:r>
    </w:p>
    <w:p w14:paraId="226C771A" w14:textId="77777777" w:rsidR="00F51B46" w:rsidRDefault="00F51B46" w:rsidP="00F51B46">
      <w:pPr>
        <w:bidi/>
        <w:jc w:val="both"/>
        <w:rPr>
          <w:rFonts w:cs="David" w:hint="cs"/>
          <w:rtl/>
        </w:rPr>
      </w:pPr>
    </w:p>
    <w:p w14:paraId="3621D6E2"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B3D614C" w14:textId="77777777" w:rsidR="00F51B46" w:rsidRDefault="00F51B46" w:rsidP="00F51B46">
      <w:pPr>
        <w:bidi/>
        <w:jc w:val="both"/>
        <w:rPr>
          <w:rFonts w:cs="David" w:hint="cs"/>
          <w:rtl/>
        </w:rPr>
      </w:pPr>
    </w:p>
    <w:p w14:paraId="0CCA83D1" w14:textId="77777777" w:rsidR="00F51B46" w:rsidRDefault="00F51B46" w:rsidP="00F51B46">
      <w:pPr>
        <w:bidi/>
        <w:jc w:val="both"/>
        <w:rPr>
          <w:rFonts w:cs="David" w:hint="cs"/>
          <w:rtl/>
        </w:rPr>
      </w:pPr>
      <w:r>
        <w:rPr>
          <w:rFonts w:cs="David" w:hint="cs"/>
          <w:rtl/>
        </w:rPr>
        <w:tab/>
        <w:t>תגיש, חבר הכנסת זחאלקה.</w:t>
      </w:r>
    </w:p>
    <w:p w14:paraId="502FAF48" w14:textId="77777777" w:rsidR="00F51B46" w:rsidRDefault="00F51B46" w:rsidP="00F51B46">
      <w:pPr>
        <w:bidi/>
        <w:jc w:val="both"/>
        <w:rPr>
          <w:rFonts w:cs="David" w:hint="cs"/>
          <w:rtl/>
        </w:rPr>
      </w:pPr>
    </w:p>
    <w:p w14:paraId="50644C80" w14:textId="77777777" w:rsidR="00F51B46" w:rsidRDefault="00F51B46" w:rsidP="00F51B46">
      <w:pPr>
        <w:bidi/>
        <w:jc w:val="both"/>
        <w:rPr>
          <w:rFonts w:cs="David" w:hint="cs"/>
          <w:u w:val="single"/>
          <w:rtl/>
        </w:rPr>
      </w:pPr>
      <w:r>
        <w:rPr>
          <w:rFonts w:cs="David" w:hint="cs"/>
          <w:u w:val="single"/>
          <w:rtl/>
        </w:rPr>
        <w:t>ג'אמל זחאלקה:</w:t>
      </w:r>
    </w:p>
    <w:p w14:paraId="32D7A131" w14:textId="77777777" w:rsidR="00F51B46" w:rsidRDefault="00F51B46" w:rsidP="00F51B46">
      <w:pPr>
        <w:bidi/>
        <w:jc w:val="both"/>
        <w:rPr>
          <w:rFonts w:cs="David" w:hint="cs"/>
          <w:u w:val="single"/>
          <w:rtl/>
        </w:rPr>
      </w:pPr>
    </w:p>
    <w:p w14:paraId="154FB4B6" w14:textId="77777777" w:rsidR="00F51B46" w:rsidRPr="00715CCF" w:rsidRDefault="00F51B46" w:rsidP="00F51B46">
      <w:pPr>
        <w:bidi/>
        <w:jc w:val="both"/>
        <w:rPr>
          <w:rFonts w:cs="David" w:hint="cs"/>
          <w:rtl/>
        </w:rPr>
      </w:pPr>
      <w:r>
        <w:rPr>
          <w:rFonts w:cs="David" w:hint="cs"/>
          <w:rtl/>
        </w:rPr>
        <w:tab/>
        <w:t xml:space="preserve">אתם וההנהגה שלכם. </w:t>
      </w:r>
    </w:p>
    <w:p w14:paraId="2DD470C7" w14:textId="77777777" w:rsidR="00F51B46" w:rsidRPr="00076036" w:rsidRDefault="00F51B46" w:rsidP="00F51B46">
      <w:pPr>
        <w:bidi/>
        <w:jc w:val="both"/>
        <w:rPr>
          <w:rFonts w:cs="David" w:hint="cs"/>
          <w:rtl/>
        </w:rPr>
      </w:pPr>
    </w:p>
    <w:p w14:paraId="49F740C8" w14:textId="77777777" w:rsidR="00F51B46" w:rsidRPr="00D51279" w:rsidRDefault="00F51B46" w:rsidP="00F51B46">
      <w:pPr>
        <w:bidi/>
        <w:jc w:val="both"/>
        <w:rPr>
          <w:rFonts w:cs="David" w:hint="cs"/>
          <w:u w:val="single"/>
          <w:rtl/>
        </w:rPr>
      </w:pPr>
      <w:r w:rsidRPr="00D51279">
        <w:rPr>
          <w:rFonts w:cs="David" w:hint="cs"/>
          <w:u w:val="single"/>
          <w:rtl/>
        </w:rPr>
        <w:t>אורי אורבך:</w:t>
      </w:r>
    </w:p>
    <w:p w14:paraId="2D7D253B" w14:textId="77777777" w:rsidR="00F51B46" w:rsidRDefault="00F51B46" w:rsidP="00F51B46">
      <w:pPr>
        <w:bidi/>
        <w:jc w:val="both"/>
        <w:rPr>
          <w:rFonts w:cs="David" w:hint="cs"/>
          <w:rtl/>
        </w:rPr>
      </w:pPr>
    </w:p>
    <w:p w14:paraId="350A037A" w14:textId="77777777" w:rsidR="00F51B46" w:rsidRDefault="00F51B46" w:rsidP="00F51B46">
      <w:pPr>
        <w:bidi/>
        <w:ind w:firstLine="720"/>
        <w:jc w:val="both"/>
        <w:rPr>
          <w:rFonts w:cs="David" w:hint="cs"/>
          <w:rtl/>
        </w:rPr>
      </w:pPr>
      <w:r>
        <w:rPr>
          <w:rFonts w:cs="David" w:hint="cs"/>
          <w:rtl/>
        </w:rPr>
        <w:t xml:space="preserve">מדינת ישראל מאוימת על-ידי אנשים כמותכם ועל-ידי העולם הערבי. מיעוט בתוך עולם ערבי שרובו עויין. אנחנו לא מתנצלים על זה שאנחנו מדינת היהודים ואנחנו מגנים על היהודים. זה התפקיד ההיסטורי שלנו. לא להגן עליכם ולא להגן על כל האומה המפוארת שלכם. לכן אנחנו לא נתבייש ולא נהסס וכל מי שקם עלינו, אנחנו, לפחות את זכויות היתר שלו אנחנו נפגע בהם. </w:t>
      </w:r>
    </w:p>
    <w:p w14:paraId="5C343E41" w14:textId="77777777" w:rsidR="00F51B46" w:rsidRDefault="00F51B46" w:rsidP="00F51B46">
      <w:pPr>
        <w:bidi/>
        <w:jc w:val="both"/>
        <w:rPr>
          <w:rFonts w:cs="David" w:hint="cs"/>
          <w:rtl/>
        </w:rPr>
      </w:pPr>
    </w:p>
    <w:p w14:paraId="5B4522C5"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0653D3A2" w14:textId="77777777" w:rsidR="00F51B46" w:rsidRDefault="00F51B46" w:rsidP="00F51B46">
      <w:pPr>
        <w:bidi/>
        <w:jc w:val="both"/>
        <w:rPr>
          <w:rFonts w:cs="David" w:hint="cs"/>
          <w:u w:val="single"/>
          <w:rtl/>
        </w:rPr>
      </w:pPr>
    </w:p>
    <w:p w14:paraId="58EAAF30" w14:textId="77777777" w:rsidR="00F51B46" w:rsidRDefault="00F51B46" w:rsidP="00F51B46">
      <w:pPr>
        <w:bidi/>
        <w:ind w:firstLine="720"/>
        <w:jc w:val="both"/>
        <w:rPr>
          <w:rFonts w:cs="David" w:hint="cs"/>
          <w:rtl/>
        </w:rPr>
      </w:pPr>
      <w:r>
        <w:rPr>
          <w:rFonts w:cs="David" w:hint="cs"/>
          <w:rtl/>
        </w:rPr>
        <w:t>אדוני היושב ראש, אני רוצה להגיש הצעת חוק שכל מי שבורח מהדין הבינלאומי ולא מתייצב בבריטניה ובאנגלית ובבלגיה למשפט, ישלם בזכויות שלו.</w:t>
      </w:r>
    </w:p>
    <w:p w14:paraId="3E4FAD43" w14:textId="77777777" w:rsidR="00F51B46" w:rsidRDefault="00F51B46" w:rsidP="00F51B46">
      <w:pPr>
        <w:bidi/>
        <w:jc w:val="both"/>
        <w:rPr>
          <w:rFonts w:cs="David" w:hint="cs"/>
          <w:rtl/>
        </w:rPr>
      </w:pPr>
    </w:p>
    <w:p w14:paraId="11B6C19A"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2B2DF7C1" w14:textId="77777777" w:rsidR="00F51B46" w:rsidRDefault="00F51B46" w:rsidP="00F51B46">
      <w:pPr>
        <w:bidi/>
        <w:jc w:val="both"/>
        <w:rPr>
          <w:rFonts w:cs="David" w:hint="cs"/>
          <w:u w:val="single"/>
          <w:rtl/>
        </w:rPr>
      </w:pPr>
    </w:p>
    <w:p w14:paraId="1D86738B" w14:textId="77777777" w:rsidR="00F51B46" w:rsidRDefault="00F51B46" w:rsidP="00F51B46">
      <w:pPr>
        <w:bidi/>
        <w:jc w:val="both"/>
        <w:rPr>
          <w:rFonts w:cs="David" w:hint="cs"/>
          <w:rtl/>
        </w:rPr>
      </w:pPr>
      <w:r>
        <w:rPr>
          <w:rFonts w:cs="David" w:hint="cs"/>
          <w:rtl/>
        </w:rPr>
        <w:tab/>
        <w:t xml:space="preserve">אני לא האינסטנציה - - - </w:t>
      </w:r>
    </w:p>
    <w:p w14:paraId="4A0B5976" w14:textId="77777777" w:rsidR="00F51B46" w:rsidRDefault="00F51B46" w:rsidP="00F51B46">
      <w:pPr>
        <w:bidi/>
        <w:jc w:val="both"/>
        <w:rPr>
          <w:rFonts w:cs="David" w:hint="cs"/>
          <w:rtl/>
        </w:rPr>
      </w:pPr>
    </w:p>
    <w:p w14:paraId="3073E606" w14:textId="77777777" w:rsidR="00F51B46" w:rsidRDefault="00F51B46" w:rsidP="00F51B46">
      <w:pPr>
        <w:bidi/>
        <w:jc w:val="both"/>
        <w:rPr>
          <w:rFonts w:cs="David" w:hint="cs"/>
          <w:u w:val="single"/>
          <w:rtl/>
        </w:rPr>
      </w:pPr>
      <w:r>
        <w:rPr>
          <w:rFonts w:cs="David" w:hint="cs"/>
          <w:u w:val="single"/>
          <w:rtl/>
        </w:rPr>
        <w:t>ג'מאל זחאלקה:</w:t>
      </w:r>
    </w:p>
    <w:p w14:paraId="694C4C12" w14:textId="77777777" w:rsidR="00F51B46" w:rsidRDefault="00F51B46" w:rsidP="00F51B46">
      <w:pPr>
        <w:bidi/>
        <w:jc w:val="both"/>
        <w:rPr>
          <w:rFonts w:cs="David" w:hint="cs"/>
          <w:u w:val="single"/>
          <w:rtl/>
        </w:rPr>
      </w:pPr>
    </w:p>
    <w:p w14:paraId="2F0F2ADA" w14:textId="77777777" w:rsidR="00F51B46" w:rsidRDefault="00F51B46" w:rsidP="00F51B46">
      <w:pPr>
        <w:bidi/>
        <w:jc w:val="both"/>
        <w:rPr>
          <w:rFonts w:cs="David" w:hint="cs"/>
          <w:rtl/>
        </w:rPr>
      </w:pPr>
      <w:r>
        <w:rPr>
          <w:rFonts w:cs="David" w:hint="cs"/>
          <w:rtl/>
        </w:rPr>
        <w:tab/>
        <w:t>אתם הרי כולכם בורחים מהדין הבינלאומי, כל ההנהגה שלכם בורחת מדין העמים.</w:t>
      </w:r>
    </w:p>
    <w:p w14:paraId="73EBBEA4" w14:textId="77777777" w:rsidR="00F51B46" w:rsidRDefault="00F51B46" w:rsidP="00F51B46">
      <w:pPr>
        <w:bidi/>
        <w:jc w:val="both"/>
        <w:rPr>
          <w:rFonts w:cs="David" w:hint="cs"/>
          <w:rtl/>
        </w:rPr>
      </w:pPr>
    </w:p>
    <w:p w14:paraId="35FD846D"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9CE2456" w14:textId="77777777" w:rsidR="00F51B46" w:rsidRDefault="00F51B46" w:rsidP="00F51B46">
      <w:pPr>
        <w:bidi/>
        <w:jc w:val="both"/>
        <w:rPr>
          <w:rFonts w:cs="David" w:hint="cs"/>
          <w:rtl/>
        </w:rPr>
      </w:pPr>
    </w:p>
    <w:p w14:paraId="5454CFCE" w14:textId="77777777" w:rsidR="00F51B46" w:rsidRDefault="00F51B46" w:rsidP="00F51B46">
      <w:pPr>
        <w:bidi/>
        <w:jc w:val="both"/>
        <w:rPr>
          <w:rFonts w:cs="David" w:hint="cs"/>
          <w:rtl/>
        </w:rPr>
      </w:pPr>
      <w:r>
        <w:rPr>
          <w:rFonts w:cs="David" w:hint="cs"/>
          <w:rtl/>
        </w:rPr>
        <w:tab/>
        <w:t xml:space="preserve">עוד לא דווח לי שהוועדה הזאת יש לה סמכות להגיש הצעת חוק. </w:t>
      </w:r>
    </w:p>
    <w:p w14:paraId="54B50680" w14:textId="77777777" w:rsidR="00F51B46" w:rsidRDefault="00F51B46" w:rsidP="00F51B46">
      <w:pPr>
        <w:bidi/>
        <w:jc w:val="both"/>
        <w:rPr>
          <w:rFonts w:cs="David" w:hint="cs"/>
          <w:rtl/>
        </w:rPr>
      </w:pPr>
    </w:p>
    <w:p w14:paraId="3FC72F39" w14:textId="77777777" w:rsidR="00F51B46" w:rsidRPr="00AF4E6A" w:rsidRDefault="00F51B46" w:rsidP="00F51B46">
      <w:pPr>
        <w:bidi/>
        <w:jc w:val="both"/>
        <w:rPr>
          <w:rFonts w:cs="David" w:hint="cs"/>
          <w:rtl/>
        </w:rPr>
      </w:pPr>
      <w:r>
        <w:rPr>
          <w:rFonts w:cs="David" w:hint="cs"/>
          <w:rtl/>
        </w:rPr>
        <w:tab/>
        <w:t xml:space="preserve">חבר הכנסת כץ, אתה ברשות דיבור. </w:t>
      </w:r>
    </w:p>
    <w:p w14:paraId="576B6590" w14:textId="77777777" w:rsidR="00F51B46" w:rsidRDefault="00F51B46" w:rsidP="00F51B46">
      <w:pPr>
        <w:bidi/>
        <w:jc w:val="both"/>
        <w:rPr>
          <w:rFonts w:cs="David" w:hint="cs"/>
          <w:u w:val="single"/>
          <w:rtl/>
        </w:rPr>
      </w:pPr>
    </w:p>
    <w:p w14:paraId="4E242692" w14:textId="77777777" w:rsidR="00F51B46" w:rsidRDefault="00F51B46" w:rsidP="00F51B46">
      <w:pPr>
        <w:bidi/>
        <w:jc w:val="both"/>
        <w:rPr>
          <w:rFonts w:cs="David" w:hint="cs"/>
          <w:u w:val="single"/>
          <w:rtl/>
        </w:rPr>
      </w:pPr>
      <w:r>
        <w:rPr>
          <w:rFonts w:cs="David" w:hint="cs"/>
          <w:u w:val="single"/>
          <w:rtl/>
        </w:rPr>
        <w:t>יעקב כץ</w:t>
      </w:r>
      <w:r w:rsidRPr="00E36EB4">
        <w:rPr>
          <w:rFonts w:cs="David" w:hint="cs"/>
          <w:u w:val="single"/>
          <w:rtl/>
        </w:rPr>
        <w:t>:</w:t>
      </w:r>
    </w:p>
    <w:p w14:paraId="5BE88009" w14:textId="77777777" w:rsidR="00F51B46" w:rsidRDefault="00F51B46" w:rsidP="00F51B46">
      <w:pPr>
        <w:bidi/>
        <w:jc w:val="both"/>
        <w:rPr>
          <w:rFonts w:cs="David" w:hint="cs"/>
          <w:u w:val="single"/>
          <w:rtl/>
        </w:rPr>
      </w:pPr>
    </w:p>
    <w:p w14:paraId="0184C0AD" w14:textId="77777777" w:rsidR="00F51B46" w:rsidRDefault="00F51B46" w:rsidP="00F51B46">
      <w:pPr>
        <w:bidi/>
        <w:jc w:val="both"/>
        <w:rPr>
          <w:rFonts w:cs="David" w:hint="cs"/>
          <w:rtl/>
        </w:rPr>
      </w:pPr>
      <w:r>
        <w:rPr>
          <w:rFonts w:cs="David" w:hint="cs"/>
          <w:rtl/>
        </w:rPr>
        <w:tab/>
        <w:t xml:space="preserve">אני רוצה להגיד לדוקטור זחאלקה - - - </w:t>
      </w:r>
    </w:p>
    <w:p w14:paraId="5CE0536F" w14:textId="77777777" w:rsidR="00F51B46" w:rsidRDefault="00F51B46" w:rsidP="00F51B46">
      <w:pPr>
        <w:bidi/>
        <w:jc w:val="both"/>
        <w:rPr>
          <w:rFonts w:cs="David" w:hint="cs"/>
          <w:rtl/>
        </w:rPr>
      </w:pPr>
    </w:p>
    <w:p w14:paraId="24EDB812"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4EBB5B50" w14:textId="77777777" w:rsidR="00F51B46" w:rsidRDefault="00F51B46" w:rsidP="00F51B46">
      <w:pPr>
        <w:bidi/>
        <w:jc w:val="both"/>
        <w:rPr>
          <w:rFonts w:cs="David" w:hint="cs"/>
          <w:u w:val="single"/>
          <w:rtl/>
        </w:rPr>
      </w:pPr>
    </w:p>
    <w:p w14:paraId="04AADE90" w14:textId="77777777" w:rsidR="00F51B46" w:rsidRDefault="00F51B46" w:rsidP="00F51B46">
      <w:pPr>
        <w:bidi/>
        <w:ind w:firstLine="720"/>
        <w:jc w:val="both"/>
        <w:rPr>
          <w:rFonts w:cs="David" w:hint="cs"/>
          <w:rtl/>
        </w:rPr>
      </w:pPr>
      <w:r>
        <w:rPr>
          <w:rFonts w:cs="David" w:hint="cs"/>
          <w:rtl/>
        </w:rPr>
        <w:t xml:space="preserve">אני רוצה להגיד לך שבאופן היסטורי, הפעם האחרונה שברחתי מכם היתה בגיל 7.5 ויותר אני לא אברח. </w:t>
      </w:r>
    </w:p>
    <w:p w14:paraId="2A28ED44" w14:textId="77777777" w:rsidR="00F51B46" w:rsidRDefault="00F51B46" w:rsidP="00F51B46">
      <w:pPr>
        <w:bidi/>
        <w:jc w:val="both"/>
        <w:rPr>
          <w:rFonts w:cs="David" w:hint="cs"/>
          <w:rtl/>
        </w:rPr>
      </w:pPr>
    </w:p>
    <w:p w14:paraId="7F2310F5"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7F4E7D3D" w14:textId="77777777" w:rsidR="00F51B46" w:rsidRDefault="00F51B46" w:rsidP="00F51B46">
      <w:pPr>
        <w:bidi/>
        <w:jc w:val="both"/>
        <w:rPr>
          <w:rFonts w:cs="David" w:hint="cs"/>
          <w:rtl/>
        </w:rPr>
      </w:pPr>
      <w:r>
        <w:rPr>
          <w:rFonts w:cs="David" w:hint="cs"/>
          <w:rtl/>
        </w:rPr>
        <w:tab/>
      </w:r>
    </w:p>
    <w:p w14:paraId="01277F48" w14:textId="77777777" w:rsidR="00F51B46" w:rsidRDefault="00F51B46" w:rsidP="00F51B46">
      <w:pPr>
        <w:bidi/>
        <w:ind w:firstLine="720"/>
        <w:jc w:val="both"/>
        <w:rPr>
          <w:rFonts w:cs="David" w:hint="cs"/>
          <w:rtl/>
        </w:rPr>
      </w:pPr>
      <w:r>
        <w:rPr>
          <w:rFonts w:cs="David" w:hint="cs"/>
          <w:rtl/>
        </w:rPr>
        <w:t xml:space="preserve">לא ממני, מהדין הבינלאומי. אתה תברח, יש לך תיקים ככה. </w:t>
      </w:r>
    </w:p>
    <w:p w14:paraId="634A92D8" w14:textId="77777777" w:rsidR="00F51B46" w:rsidRPr="00F339C4" w:rsidRDefault="00F51B46" w:rsidP="00F51B46">
      <w:pPr>
        <w:bidi/>
        <w:jc w:val="both"/>
        <w:rPr>
          <w:rFonts w:cs="David" w:hint="cs"/>
          <w:rtl/>
        </w:rPr>
      </w:pPr>
    </w:p>
    <w:p w14:paraId="3EF05052"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244635A7" w14:textId="77777777" w:rsidR="00F51B46" w:rsidRDefault="00F51B46" w:rsidP="00F51B46">
      <w:pPr>
        <w:bidi/>
        <w:jc w:val="both"/>
        <w:rPr>
          <w:rFonts w:cs="David" w:hint="cs"/>
          <w:u w:val="single"/>
          <w:rtl/>
        </w:rPr>
      </w:pPr>
    </w:p>
    <w:p w14:paraId="348515AB" w14:textId="77777777" w:rsidR="00F51B46" w:rsidRDefault="00F51B46" w:rsidP="00F51B46">
      <w:pPr>
        <w:bidi/>
        <w:jc w:val="both"/>
        <w:rPr>
          <w:rFonts w:cs="David" w:hint="cs"/>
          <w:rtl/>
        </w:rPr>
      </w:pPr>
      <w:r>
        <w:rPr>
          <w:rFonts w:cs="David" w:hint="cs"/>
          <w:rtl/>
        </w:rPr>
        <w:tab/>
        <w:t xml:space="preserve">חבר הכנסת זחאלקה, אל תאיים כאן על אף אחד. </w:t>
      </w:r>
    </w:p>
    <w:p w14:paraId="709D1E54" w14:textId="77777777" w:rsidR="00F51B46" w:rsidRDefault="00F51B46" w:rsidP="00F51B46">
      <w:pPr>
        <w:bidi/>
        <w:jc w:val="both"/>
        <w:rPr>
          <w:rFonts w:cs="David" w:hint="cs"/>
          <w:rtl/>
        </w:rPr>
      </w:pPr>
    </w:p>
    <w:p w14:paraId="56A17B38" w14:textId="77777777" w:rsidR="00F51B46" w:rsidRDefault="00F51B46" w:rsidP="00F51B46">
      <w:pPr>
        <w:bidi/>
        <w:jc w:val="both"/>
        <w:rPr>
          <w:rFonts w:cs="David" w:hint="cs"/>
          <w:rtl/>
        </w:rPr>
      </w:pPr>
      <w:r>
        <w:rPr>
          <w:rFonts w:cs="David" w:hint="cs"/>
          <w:rtl/>
        </w:rPr>
        <w:tab/>
        <w:t xml:space="preserve">חבר הכנסת כץ, בבקשה. </w:t>
      </w:r>
    </w:p>
    <w:p w14:paraId="0C00F32E" w14:textId="77777777" w:rsidR="00F51B46" w:rsidRPr="00F339C4" w:rsidRDefault="00F51B46" w:rsidP="00F51B46">
      <w:pPr>
        <w:bidi/>
        <w:jc w:val="both"/>
        <w:rPr>
          <w:rFonts w:cs="David" w:hint="cs"/>
          <w:rtl/>
        </w:rPr>
      </w:pPr>
    </w:p>
    <w:p w14:paraId="1B7DEB67"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48BC9107" w14:textId="77777777" w:rsidR="00F51B46" w:rsidRDefault="00F51B46" w:rsidP="00F51B46">
      <w:pPr>
        <w:bidi/>
        <w:jc w:val="both"/>
        <w:rPr>
          <w:rFonts w:cs="David" w:hint="cs"/>
          <w:u w:val="single"/>
          <w:rtl/>
        </w:rPr>
      </w:pPr>
    </w:p>
    <w:p w14:paraId="0514A5BE" w14:textId="77777777" w:rsidR="00F51B46" w:rsidRDefault="00F51B46" w:rsidP="00F51B46">
      <w:pPr>
        <w:bidi/>
        <w:ind w:firstLine="720"/>
        <w:jc w:val="both"/>
        <w:rPr>
          <w:rFonts w:cs="David" w:hint="cs"/>
          <w:rtl/>
        </w:rPr>
      </w:pPr>
      <w:r>
        <w:rPr>
          <w:rFonts w:cs="David" w:hint="cs"/>
          <w:rtl/>
        </w:rPr>
        <w:t xml:space="preserve">הילדים הפלסטינים לא מצליחים לברוח מכם, אתם הורגים אותם. </w:t>
      </w:r>
    </w:p>
    <w:p w14:paraId="04272898" w14:textId="77777777" w:rsidR="00F51B46" w:rsidRDefault="00F51B46" w:rsidP="00F51B46">
      <w:pPr>
        <w:bidi/>
        <w:jc w:val="both"/>
        <w:rPr>
          <w:rFonts w:cs="David" w:hint="cs"/>
          <w:rtl/>
        </w:rPr>
      </w:pPr>
    </w:p>
    <w:p w14:paraId="6D4CF607"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3C876E31" w14:textId="77777777" w:rsidR="00F51B46" w:rsidRDefault="00F51B46" w:rsidP="00F51B46">
      <w:pPr>
        <w:bidi/>
        <w:jc w:val="both"/>
        <w:rPr>
          <w:rFonts w:cs="David" w:hint="cs"/>
          <w:u w:val="single"/>
          <w:rtl/>
        </w:rPr>
      </w:pPr>
    </w:p>
    <w:p w14:paraId="329B2D30" w14:textId="77777777" w:rsidR="00F51B46" w:rsidRDefault="00F51B46" w:rsidP="00F51B46">
      <w:pPr>
        <w:bidi/>
        <w:ind w:firstLine="720"/>
        <w:jc w:val="both"/>
        <w:rPr>
          <w:rFonts w:cs="David" w:hint="cs"/>
          <w:rtl/>
        </w:rPr>
      </w:pPr>
      <w:r>
        <w:rPr>
          <w:rFonts w:cs="David" w:hint="cs"/>
          <w:rtl/>
        </w:rPr>
        <w:t xml:space="preserve">חבר הכנסת כץ ברשות דיבור. חברת הכנסת זועבי, אנחנו לא באוהלו של קדאפי. עכשיו יש זכות דיבור לחבר הכנסת כץ. </w:t>
      </w:r>
    </w:p>
    <w:p w14:paraId="062146AF" w14:textId="77777777" w:rsidR="00F51B46" w:rsidRDefault="00F51B46" w:rsidP="00F51B46">
      <w:pPr>
        <w:bidi/>
        <w:ind w:firstLine="720"/>
        <w:jc w:val="both"/>
        <w:rPr>
          <w:rFonts w:cs="David" w:hint="cs"/>
          <w:rtl/>
        </w:rPr>
      </w:pPr>
    </w:p>
    <w:p w14:paraId="45A15C8C" w14:textId="77777777" w:rsidR="00F51B46" w:rsidRDefault="00F51B46" w:rsidP="00F51B46">
      <w:pPr>
        <w:bidi/>
        <w:jc w:val="both"/>
        <w:rPr>
          <w:rFonts w:cs="David" w:hint="cs"/>
          <w:u w:val="single"/>
          <w:rtl/>
        </w:rPr>
      </w:pPr>
      <w:r>
        <w:rPr>
          <w:rFonts w:cs="David" w:hint="cs"/>
          <w:u w:val="single"/>
          <w:rtl/>
        </w:rPr>
        <w:t>חנין זועבי:</w:t>
      </w:r>
    </w:p>
    <w:p w14:paraId="5A6850CF" w14:textId="77777777" w:rsidR="00F51B46" w:rsidRDefault="00F51B46" w:rsidP="00F51B46">
      <w:pPr>
        <w:bidi/>
        <w:jc w:val="both"/>
        <w:rPr>
          <w:rFonts w:cs="David" w:hint="cs"/>
          <w:u w:val="single"/>
          <w:rtl/>
        </w:rPr>
      </w:pPr>
    </w:p>
    <w:p w14:paraId="6EF0E8E4" w14:textId="77777777" w:rsidR="00F51B46" w:rsidRDefault="00F51B46" w:rsidP="00F51B46">
      <w:pPr>
        <w:bidi/>
        <w:jc w:val="both"/>
        <w:rPr>
          <w:rFonts w:cs="David" w:hint="cs"/>
          <w:rtl/>
        </w:rPr>
      </w:pPr>
      <w:r>
        <w:rPr>
          <w:rFonts w:cs="David" w:hint="cs"/>
          <w:rtl/>
        </w:rPr>
        <w:tab/>
        <w:t>זה קרקס פה, זה לא רציני.</w:t>
      </w:r>
    </w:p>
    <w:p w14:paraId="2B236EE9" w14:textId="77777777" w:rsidR="00F51B46" w:rsidRDefault="00F51B46" w:rsidP="00F51B46">
      <w:pPr>
        <w:bidi/>
        <w:jc w:val="both"/>
        <w:rPr>
          <w:rFonts w:cs="David" w:hint="cs"/>
          <w:rtl/>
        </w:rPr>
      </w:pPr>
    </w:p>
    <w:p w14:paraId="0962B2B2" w14:textId="77777777" w:rsidR="00F51B46" w:rsidRDefault="00F51B46" w:rsidP="00F51B46">
      <w:pPr>
        <w:bidi/>
        <w:jc w:val="both"/>
        <w:rPr>
          <w:rFonts w:cs="David" w:hint="cs"/>
          <w:u w:val="single"/>
          <w:rtl/>
        </w:rPr>
      </w:pPr>
      <w:r>
        <w:rPr>
          <w:rFonts w:cs="David" w:hint="cs"/>
          <w:u w:val="single"/>
          <w:rtl/>
        </w:rPr>
        <w:t>יעקב כץ:</w:t>
      </w:r>
    </w:p>
    <w:p w14:paraId="2A6E062C" w14:textId="77777777" w:rsidR="00F51B46" w:rsidRPr="00943212" w:rsidRDefault="00F51B46" w:rsidP="00F51B46">
      <w:pPr>
        <w:bidi/>
        <w:jc w:val="both"/>
        <w:rPr>
          <w:rFonts w:cs="David" w:hint="cs"/>
          <w:u w:val="single"/>
          <w:rtl/>
        </w:rPr>
      </w:pPr>
    </w:p>
    <w:p w14:paraId="59EF7F9A" w14:textId="77777777" w:rsidR="00F51B46" w:rsidRDefault="00F51B46" w:rsidP="00F51B46">
      <w:pPr>
        <w:bidi/>
        <w:ind w:firstLine="720"/>
        <w:jc w:val="both"/>
        <w:rPr>
          <w:rFonts w:cs="David" w:hint="cs"/>
          <w:rtl/>
        </w:rPr>
      </w:pPr>
      <w:r>
        <w:rPr>
          <w:rFonts w:cs="David" w:hint="cs"/>
          <w:rtl/>
        </w:rPr>
        <w:t xml:space="preserve">גם אני זכיתי להיות חייל וקצין בסיירת שקד. נלחמתי והשתתפי בהרבה משימות. יכול להיות שגם הרגתי. כמו אנשי השייטת שעלו על המשט באוניה. </w:t>
      </w:r>
    </w:p>
    <w:p w14:paraId="53FF2AEF" w14:textId="77777777" w:rsidR="00F51B46" w:rsidRDefault="00F51B46" w:rsidP="00F51B46">
      <w:pPr>
        <w:bidi/>
        <w:jc w:val="both"/>
        <w:rPr>
          <w:rFonts w:cs="David" w:hint="cs"/>
          <w:rtl/>
        </w:rPr>
      </w:pPr>
    </w:p>
    <w:p w14:paraId="7F1EF38E" w14:textId="77777777" w:rsidR="00F51B46" w:rsidRDefault="00F51B46" w:rsidP="00F51B46">
      <w:pPr>
        <w:bidi/>
        <w:jc w:val="both"/>
        <w:rPr>
          <w:rFonts w:cs="David" w:hint="cs"/>
          <w:u w:val="single"/>
          <w:rtl/>
        </w:rPr>
      </w:pPr>
      <w:r>
        <w:rPr>
          <w:rFonts w:cs="David" w:hint="cs"/>
          <w:u w:val="single"/>
          <w:rtl/>
        </w:rPr>
        <w:t>חנין זועבי:</w:t>
      </w:r>
    </w:p>
    <w:p w14:paraId="61727B88" w14:textId="77777777" w:rsidR="00F51B46" w:rsidRDefault="00F51B46" w:rsidP="00F51B46">
      <w:pPr>
        <w:bidi/>
        <w:jc w:val="both"/>
        <w:rPr>
          <w:rFonts w:cs="David" w:hint="cs"/>
          <w:u w:val="single"/>
          <w:rtl/>
        </w:rPr>
      </w:pPr>
    </w:p>
    <w:p w14:paraId="7FF9EE70" w14:textId="77777777" w:rsidR="00F51B46" w:rsidRDefault="00F51B46" w:rsidP="00F51B46">
      <w:pPr>
        <w:bidi/>
        <w:jc w:val="both"/>
        <w:rPr>
          <w:rFonts w:cs="David" w:hint="cs"/>
          <w:rtl/>
        </w:rPr>
      </w:pPr>
      <w:r>
        <w:rPr>
          <w:rFonts w:cs="David" w:hint="cs"/>
          <w:rtl/>
        </w:rPr>
        <w:tab/>
        <w:t>והם נהרגו. הם לא הרגו, הם נהרגו. יש מי שרצח אותם.</w:t>
      </w:r>
    </w:p>
    <w:p w14:paraId="323D3D51" w14:textId="77777777" w:rsidR="00F51B46" w:rsidRDefault="00F51B46" w:rsidP="00F51B46">
      <w:pPr>
        <w:bidi/>
        <w:jc w:val="both"/>
        <w:rPr>
          <w:rFonts w:cs="David" w:hint="cs"/>
          <w:rtl/>
        </w:rPr>
      </w:pPr>
    </w:p>
    <w:p w14:paraId="7266255D" w14:textId="77777777" w:rsidR="00F51B46" w:rsidRDefault="00F51B46" w:rsidP="00F51B46">
      <w:pPr>
        <w:bidi/>
        <w:jc w:val="both"/>
        <w:rPr>
          <w:rFonts w:cs="David" w:hint="cs"/>
          <w:u w:val="single"/>
          <w:rtl/>
        </w:rPr>
      </w:pPr>
      <w:r>
        <w:rPr>
          <w:rFonts w:cs="David" w:hint="cs"/>
          <w:u w:val="single"/>
          <w:rtl/>
        </w:rPr>
        <w:t>יעקב כץ</w:t>
      </w:r>
      <w:r w:rsidRPr="00E36EB4">
        <w:rPr>
          <w:rFonts w:cs="David" w:hint="cs"/>
          <w:u w:val="single"/>
          <w:rtl/>
        </w:rPr>
        <w:t>:</w:t>
      </w:r>
    </w:p>
    <w:p w14:paraId="53B451ED" w14:textId="77777777" w:rsidR="00F51B46" w:rsidRDefault="00F51B46" w:rsidP="00F51B46">
      <w:pPr>
        <w:bidi/>
        <w:jc w:val="both"/>
        <w:rPr>
          <w:rFonts w:cs="David" w:hint="cs"/>
          <w:u w:val="single"/>
          <w:rtl/>
        </w:rPr>
      </w:pPr>
    </w:p>
    <w:p w14:paraId="47B7D5BA" w14:textId="77777777" w:rsidR="00F51B46" w:rsidRDefault="00F51B46" w:rsidP="00F51B46">
      <w:pPr>
        <w:bidi/>
        <w:jc w:val="both"/>
        <w:rPr>
          <w:rFonts w:cs="David" w:hint="cs"/>
          <w:rtl/>
        </w:rPr>
      </w:pPr>
      <w:r>
        <w:rPr>
          <w:rFonts w:cs="David" w:hint="cs"/>
          <w:i/>
          <w:iCs/>
          <w:rtl/>
        </w:rPr>
        <w:tab/>
      </w:r>
      <w:r>
        <w:rPr>
          <w:rFonts w:cs="David" w:hint="cs"/>
          <w:rtl/>
        </w:rPr>
        <w:t>אמרתי, כמו אנשי השייטת שהרגו.</w:t>
      </w:r>
    </w:p>
    <w:p w14:paraId="728F183C" w14:textId="77777777" w:rsidR="00F51B46" w:rsidRDefault="00F51B46" w:rsidP="00F51B46">
      <w:pPr>
        <w:bidi/>
        <w:jc w:val="both"/>
        <w:rPr>
          <w:rFonts w:cs="David" w:hint="cs"/>
          <w:rtl/>
        </w:rPr>
      </w:pPr>
    </w:p>
    <w:p w14:paraId="76A1A390"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20CCF90" w14:textId="77777777" w:rsidR="00F51B46" w:rsidRDefault="00F51B46" w:rsidP="00F51B46">
      <w:pPr>
        <w:bidi/>
        <w:jc w:val="both"/>
        <w:rPr>
          <w:rFonts w:cs="David" w:hint="cs"/>
          <w:rtl/>
        </w:rPr>
      </w:pPr>
    </w:p>
    <w:p w14:paraId="308391B8" w14:textId="77777777" w:rsidR="00F51B46" w:rsidRDefault="00F51B46" w:rsidP="00F51B46">
      <w:pPr>
        <w:bidi/>
        <w:jc w:val="both"/>
        <w:rPr>
          <w:rFonts w:cs="David" w:hint="cs"/>
          <w:rtl/>
        </w:rPr>
      </w:pPr>
      <w:r>
        <w:rPr>
          <w:rFonts w:cs="David" w:hint="cs"/>
          <w:rtl/>
        </w:rPr>
        <w:tab/>
        <w:t xml:space="preserve">חברת הכנסת זועבי, בושה וחרפה. </w:t>
      </w:r>
    </w:p>
    <w:p w14:paraId="427A017B" w14:textId="77777777" w:rsidR="00F51B46" w:rsidRDefault="00F51B46" w:rsidP="00F51B46">
      <w:pPr>
        <w:bidi/>
        <w:jc w:val="both"/>
        <w:rPr>
          <w:rFonts w:cs="David" w:hint="cs"/>
          <w:rtl/>
        </w:rPr>
      </w:pPr>
    </w:p>
    <w:p w14:paraId="5D97AA04" w14:textId="77777777" w:rsidR="00F51B46" w:rsidRDefault="00F51B46" w:rsidP="00F51B46">
      <w:pPr>
        <w:bidi/>
        <w:jc w:val="both"/>
        <w:rPr>
          <w:rFonts w:cs="David" w:hint="cs"/>
          <w:u w:val="single"/>
          <w:rtl/>
        </w:rPr>
      </w:pPr>
      <w:r>
        <w:rPr>
          <w:rFonts w:cs="David" w:hint="cs"/>
          <w:u w:val="single"/>
          <w:rtl/>
        </w:rPr>
        <w:t>יעקב כץ:</w:t>
      </w:r>
    </w:p>
    <w:p w14:paraId="1E624F98" w14:textId="77777777" w:rsidR="00F51B46" w:rsidRDefault="00F51B46" w:rsidP="00F51B46">
      <w:pPr>
        <w:bidi/>
        <w:jc w:val="both"/>
        <w:rPr>
          <w:rFonts w:cs="David" w:hint="cs"/>
          <w:u w:val="single"/>
          <w:rtl/>
        </w:rPr>
      </w:pPr>
    </w:p>
    <w:p w14:paraId="3C944286" w14:textId="77777777" w:rsidR="00F51B46" w:rsidRPr="001E0C13" w:rsidRDefault="00F51B46" w:rsidP="00F51B46">
      <w:pPr>
        <w:bidi/>
        <w:jc w:val="both"/>
        <w:rPr>
          <w:rFonts w:cs="David" w:hint="cs"/>
          <w:rtl/>
        </w:rPr>
      </w:pPr>
      <w:r w:rsidRPr="001E0C13">
        <w:rPr>
          <w:rFonts w:cs="David" w:hint="cs"/>
          <w:rtl/>
        </w:rPr>
        <w:tab/>
        <w:t>גיבורי החיל.</w:t>
      </w:r>
    </w:p>
    <w:p w14:paraId="1EC8F363" w14:textId="77777777" w:rsidR="00F51B46" w:rsidRDefault="00F51B46" w:rsidP="00F51B46">
      <w:pPr>
        <w:bidi/>
        <w:jc w:val="both"/>
        <w:rPr>
          <w:rFonts w:cs="David" w:hint="cs"/>
          <w:u w:val="single"/>
          <w:rtl/>
        </w:rPr>
      </w:pPr>
    </w:p>
    <w:p w14:paraId="1E2DD53D" w14:textId="77777777" w:rsidR="00F51B46" w:rsidRDefault="00F51B46" w:rsidP="00F51B46">
      <w:pPr>
        <w:bidi/>
        <w:jc w:val="both"/>
        <w:rPr>
          <w:rFonts w:cs="David" w:hint="cs"/>
          <w:rtl/>
        </w:rPr>
      </w:pPr>
      <w:r>
        <w:rPr>
          <w:rFonts w:cs="David" w:hint="cs"/>
          <w:rtl/>
        </w:rPr>
        <w:tab/>
        <w:t xml:space="preserve">אני רוצה לומר לך, ד"ר זחאלקה. אתה איש ישר אני עוקב אחריך הרבה שנים בכנסת ואני מתנהג אליך תמיד בעדינות ובתרבותיות ותהיה תרבותי וישר. תגיד באמת, לפני האומה שכולם ישמעו, אתה לא חושב שאנשי תל-אביב הם כובשים? אתה לא חושב שכל הקיבוצניקים כובשים? אתה לא חושב שאלה שגרים ביפו כובשים? תהיה ישר. </w:t>
      </w:r>
    </w:p>
    <w:p w14:paraId="5F5A4872" w14:textId="77777777" w:rsidR="00F51B46" w:rsidRDefault="00F51B46" w:rsidP="00F51B46">
      <w:pPr>
        <w:bidi/>
        <w:jc w:val="both"/>
        <w:rPr>
          <w:rFonts w:cs="David" w:hint="cs"/>
          <w:rtl/>
        </w:rPr>
      </w:pPr>
    </w:p>
    <w:p w14:paraId="259A1B9A"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2421A2C9" w14:textId="77777777" w:rsidR="00F51B46" w:rsidRDefault="00F51B46" w:rsidP="00F51B46">
      <w:pPr>
        <w:bidi/>
        <w:jc w:val="both"/>
        <w:rPr>
          <w:rFonts w:cs="David" w:hint="cs"/>
          <w:u w:val="single"/>
          <w:rtl/>
        </w:rPr>
      </w:pPr>
    </w:p>
    <w:p w14:paraId="396EC991" w14:textId="77777777" w:rsidR="00F51B46" w:rsidRDefault="00F51B46" w:rsidP="00F51B46">
      <w:pPr>
        <w:bidi/>
        <w:ind w:firstLine="720"/>
        <w:jc w:val="both"/>
        <w:rPr>
          <w:rFonts w:cs="David" w:hint="cs"/>
          <w:rtl/>
        </w:rPr>
      </w:pPr>
      <w:r>
        <w:rPr>
          <w:rFonts w:cs="David" w:hint="cs"/>
          <w:rtl/>
        </w:rPr>
        <w:t>אם אתה רוצה תשובה רצינית אני אתן לך תשובה. אנחנו העם הפלסטיני היינו קרבן של קולוניאליזם. יש מציאות בארץ שיש שני עמים. אני רוצה שהילדים שלך ושלי יחיו ולכן אני מחפש פשרה. זה לא הכרה בשום דבר. אני רוצה פשרה היסטורית שבה כולנו נוכל לחיות. פשרה היסטורית, שתי מדינות, אבל על עיקרון השוויון בין עמים ובין בני אדם. את זה לא מוכנים כאן לקבל.</w:t>
      </w:r>
    </w:p>
    <w:p w14:paraId="6A37A3A1" w14:textId="77777777" w:rsidR="00F51B46" w:rsidRDefault="00F51B46" w:rsidP="00F51B46">
      <w:pPr>
        <w:bidi/>
        <w:jc w:val="both"/>
        <w:rPr>
          <w:rFonts w:cs="David" w:hint="cs"/>
          <w:rtl/>
        </w:rPr>
      </w:pPr>
    </w:p>
    <w:p w14:paraId="738D3D2A" w14:textId="77777777" w:rsidR="00F51B46" w:rsidRDefault="00F51B46" w:rsidP="00F51B46">
      <w:pPr>
        <w:bidi/>
        <w:jc w:val="both"/>
        <w:rPr>
          <w:rFonts w:cs="David" w:hint="cs"/>
          <w:u w:val="single"/>
          <w:rtl/>
        </w:rPr>
      </w:pPr>
      <w:r>
        <w:rPr>
          <w:rFonts w:cs="David" w:hint="cs"/>
          <w:u w:val="single"/>
          <w:rtl/>
        </w:rPr>
        <w:t>יעקב כץ</w:t>
      </w:r>
      <w:r w:rsidRPr="00E36EB4">
        <w:rPr>
          <w:rFonts w:cs="David" w:hint="cs"/>
          <w:u w:val="single"/>
          <w:rtl/>
        </w:rPr>
        <w:t>:</w:t>
      </w:r>
    </w:p>
    <w:p w14:paraId="0C7060C2" w14:textId="77777777" w:rsidR="00F51B46" w:rsidRDefault="00F51B46" w:rsidP="00F51B46">
      <w:pPr>
        <w:bidi/>
        <w:jc w:val="both"/>
        <w:rPr>
          <w:rFonts w:cs="David" w:hint="cs"/>
          <w:u w:val="single"/>
          <w:rtl/>
        </w:rPr>
      </w:pPr>
    </w:p>
    <w:p w14:paraId="4E3CA68D" w14:textId="77777777" w:rsidR="00F51B46" w:rsidRDefault="00F51B46" w:rsidP="00F51B46">
      <w:pPr>
        <w:bidi/>
        <w:ind w:firstLine="720"/>
        <w:jc w:val="both"/>
        <w:rPr>
          <w:rFonts w:cs="David" w:hint="cs"/>
          <w:rtl/>
        </w:rPr>
      </w:pPr>
      <w:r>
        <w:rPr>
          <w:rFonts w:cs="David" w:hint="cs"/>
          <w:rtl/>
        </w:rPr>
        <w:t xml:space="preserve">אבל ד"ר זחאלקה, אבל אתה חושב שכולנו כובשים, תהיה ישר. אל תפחד מזה, אני גם ישר. אני, למשל, רוצה את כל יהודה ושומרון. גם הייתי רוצה, כמו שפעם עם יריב לוין שרנו בבית"ר "זאת שלנו זאת גם כן". </w:t>
      </w:r>
    </w:p>
    <w:p w14:paraId="07CE5248" w14:textId="77777777" w:rsidR="00F51B46" w:rsidRDefault="00F51B46" w:rsidP="00F51B46">
      <w:pPr>
        <w:bidi/>
        <w:ind w:firstLine="720"/>
        <w:jc w:val="both"/>
        <w:rPr>
          <w:rFonts w:cs="David" w:hint="cs"/>
          <w:rtl/>
        </w:rPr>
      </w:pPr>
    </w:p>
    <w:p w14:paraId="11374C95"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1819AFE" w14:textId="77777777" w:rsidR="00F51B46" w:rsidRDefault="00F51B46" w:rsidP="00F51B46">
      <w:pPr>
        <w:bidi/>
        <w:ind w:firstLine="720"/>
        <w:jc w:val="both"/>
        <w:rPr>
          <w:rFonts w:cs="David" w:hint="cs"/>
          <w:rtl/>
        </w:rPr>
      </w:pPr>
    </w:p>
    <w:p w14:paraId="3423B1DB" w14:textId="77777777" w:rsidR="00F51B46" w:rsidRDefault="00F51B46" w:rsidP="00F51B46">
      <w:pPr>
        <w:bidi/>
        <w:ind w:firstLine="720"/>
        <w:jc w:val="both"/>
        <w:rPr>
          <w:rFonts w:cs="David" w:hint="cs"/>
          <w:rtl/>
        </w:rPr>
      </w:pPr>
      <w:r>
        <w:rPr>
          <w:rFonts w:cs="David" w:hint="cs"/>
          <w:rtl/>
        </w:rPr>
        <w:t>אנחנו שרים גם היום.</w:t>
      </w:r>
    </w:p>
    <w:p w14:paraId="586ADF25" w14:textId="77777777" w:rsidR="00F51B46" w:rsidRDefault="00F51B46" w:rsidP="00F51B46">
      <w:pPr>
        <w:bidi/>
        <w:jc w:val="both"/>
        <w:rPr>
          <w:rFonts w:cs="David" w:hint="cs"/>
          <w:rtl/>
        </w:rPr>
      </w:pPr>
    </w:p>
    <w:p w14:paraId="16FF7E50" w14:textId="77777777" w:rsidR="00F51B46" w:rsidRDefault="00F51B46" w:rsidP="00F51B46">
      <w:pPr>
        <w:bidi/>
        <w:jc w:val="both"/>
        <w:rPr>
          <w:rFonts w:cs="David" w:hint="cs"/>
          <w:u w:val="single"/>
          <w:rtl/>
        </w:rPr>
      </w:pPr>
      <w:r>
        <w:rPr>
          <w:rFonts w:cs="David" w:hint="cs"/>
          <w:u w:val="single"/>
          <w:rtl/>
        </w:rPr>
        <w:t>נחמן שי:</w:t>
      </w:r>
    </w:p>
    <w:p w14:paraId="629D7DCE" w14:textId="77777777" w:rsidR="00F51B46" w:rsidRDefault="00F51B46" w:rsidP="00F51B46">
      <w:pPr>
        <w:bidi/>
        <w:jc w:val="both"/>
        <w:rPr>
          <w:rFonts w:cs="David" w:hint="cs"/>
          <w:u w:val="single"/>
          <w:rtl/>
        </w:rPr>
      </w:pPr>
    </w:p>
    <w:p w14:paraId="4EF03142" w14:textId="77777777" w:rsidR="00F51B46" w:rsidRPr="00F915A6" w:rsidRDefault="00F51B46" w:rsidP="00F51B46">
      <w:pPr>
        <w:bidi/>
        <w:jc w:val="both"/>
        <w:rPr>
          <w:rFonts w:cs="David" w:hint="cs"/>
          <w:rtl/>
        </w:rPr>
      </w:pPr>
      <w:r>
        <w:rPr>
          <w:rFonts w:cs="David" w:hint="cs"/>
          <w:rtl/>
        </w:rPr>
        <w:tab/>
        <w:t>את שתי הגדות אתה צריך עכשיו?</w:t>
      </w:r>
    </w:p>
    <w:p w14:paraId="6F9EA09E" w14:textId="77777777" w:rsidR="00F51B46" w:rsidRDefault="00F51B46" w:rsidP="00F51B46">
      <w:pPr>
        <w:bidi/>
        <w:jc w:val="both"/>
        <w:rPr>
          <w:rFonts w:cs="David" w:hint="cs"/>
          <w:rtl/>
        </w:rPr>
      </w:pPr>
    </w:p>
    <w:p w14:paraId="3384BFF7" w14:textId="77777777" w:rsidR="00F51B46" w:rsidRDefault="00F51B46" w:rsidP="00F51B46">
      <w:pPr>
        <w:bidi/>
        <w:jc w:val="both"/>
        <w:rPr>
          <w:rFonts w:cs="David" w:hint="cs"/>
          <w:u w:val="single"/>
          <w:rtl/>
        </w:rPr>
      </w:pPr>
      <w:r>
        <w:rPr>
          <w:rFonts w:cs="David" w:hint="cs"/>
          <w:u w:val="single"/>
          <w:rtl/>
        </w:rPr>
        <w:t>ג'מאל זחאלקה:</w:t>
      </w:r>
    </w:p>
    <w:p w14:paraId="06C5363C" w14:textId="77777777" w:rsidR="00F51B46" w:rsidRDefault="00F51B46" w:rsidP="00F51B46">
      <w:pPr>
        <w:bidi/>
        <w:jc w:val="both"/>
        <w:rPr>
          <w:rFonts w:cs="David" w:hint="cs"/>
          <w:u w:val="single"/>
          <w:rtl/>
        </w:rPr>
      </w:pPr>
    </w:p>
    <w:p w14:paraId="56BE448F" w14:textId="77777777" w:rsidR="00F51B46" w:rsidRDefault="00F51B46" w:rsidP="00F51B46">
      <w:pPr>
        <w:bidi/>
        <w:jc w:val="both"/>
        <w:rPr>
          <w:rFonts w:cs="David" w:hint="cs"/>
          <w:rtl/>
        </w:rPr>
      </w:pPr>
      <w:r>
        <w:rPr>
          <w:rFonts w:cs="David" w:hint="cs"/>
          <w:rtl/>
        </w:rPr>
        <w:tab/>
        <w:t>לא ידעתי שהיית בבית"ר.</w:t>
      </w:r>
    </w:p>
    <w:p w14:paraId="5C58F498" w14:textId="77777777" w:rsidR="00F51B46" w:rsidRDefault="00F51B46" w:rsidP="00F51B46">
      <w:pPr>
        <w:bidi/>
        <w:jc w:val="both"/>
        <w:rPr>
          <w:rFonts w:cs="David" w:hint="cs"/>
          <w:rtl/>
        </w:rPr>
      </w:pPr>
    </w:p>
    <w:p w14:paraId="5BAC5278" w14:textId="77777777" w:rsidR="00F51B46" w:rsidRDefault="00F51B46" w:rsidP="00F51B46">
      <w:pPr>
        <w:bidi/>
        <w:jc w:val="both"/>
        <w:rPr>
          <w:rFonts w:cs="David" w:hint="cs"/>
          <w:u w:val="single"/>
          <w:rtl/>
        </w:rPr>
      </w:pPr>
      <w:r>
        <w:rPr>
          <w:rFonts w:cs="David" w:hint="cs"/>
          <w:u w:val="single"/>
          <w:rtl/>
        </w:rPr>
        <w:t>יעקב כץ</w:t>
      </w:r>
      <w:r w:rsidRPr="00E36EB4">
        <w:rPr>
          <w:rFonts w:cs="David" w:hint="cs"/>
          <w:u w:val="single"/>
          <w:rtl/>
        </w:rPr>
        <w:t>:</w:t>
      </w:r>
    </w:p>
    <w:p w14:paraId="7CE4AAF8" w14:textId="77777777" w:rsidR="00F51B46" w:rsidRDefault="00F51B46" w:rsidP="00F51B46">
      <w:pPr>
        <w:bidi/>
        <w:jc w:val="both"/>
        <w:rPr>
          <w:rFonts w:cs="David" w:hint="cs"/>
          <w:u w:val="single"/>
          <w:rtl/>
        </w:rPr>
      </w:pPr>
    </w:p>
    <w:p w14:paraId="6B7FE314" w14:textId="77777777" w:rsidR="00F51B46" w:rsidRDefault="00F51B46" w:rsidP="00F51B46">
      <w:pPr>
        <w:bidi/>
        <w:jc w:val="both"/>
        <w:rPr>
          <w:rFonts w:cs="David" w:hint="cs"/>
          <w:rtl/>
        </w:rPr>
      </w:pPr>
      <w:r>
        <w:rPr>
          <w:rFonts w:cs="David" w:hint="cs"/>
          <w:i/>
          <w:iCs/>
          <w:rtl/>
        </w:rPr>
        <w:tab/>
      </w:r>
      <w:r w:rsidRPr="00223E8F">
        <w:rPr>
          <w:rFonts w:cs="David" w:hint="cs"/>
          <w:rtl/>
        </w:rPr>
        <w:t>לא</w:t>
      </w:r>
      <w:r>
        <w:rPr>
          <w:rFonts w:cs="David" w:hint="cs"/>
          <w:i/>
          <w:iCs/>
          <w:rtl/>
        </w:rPr>
        <w:t xml:space="preserve"> </w:t>
      </w:r>
      <w:r>
        <w:rPr>
          <w:rFonts w:cs="David" w:hint="cs"/>
          <w:rtl/>
        </w:rPr>
        <w:t>זכיתי, הי</w:t>
      </w:r>
      <w:r w:rsidRPr="00F915A6">
        <w:rPr>
          <w:rFonts w:cs="David" w:hint="cs"/>
          <w:rtl/>
        </w:rPr>
        <w:t>יתי בבני עקיבא.</w:t>
      </w:r>
      <w:r>
        <w:rPr>
          <w:rFonts w:cs="David" w:hint="cs"/>
          <w:i/>
          <w:iCs/>
          <w:rtl/>
        </w:rPr>
        <w:t xml:space="preserve"> </w:t>
      </w:r>
      <w:r>
        <w:rPr>
          <w:rFonts w:cs="David" w:hint="cs"/>
          <w:rtl/>
        </w:rPr>
        <w:t xml:space="preserve">אני, למשל, רוצה שערביי ג'נין יצביעו לכנסת הישראלית, כמו ערביי הישוב שלך. שבמקום זחאלקה אחד יהיו לנו 20 זחאלקה, אני לא מפחד מזה. שתהיה מדינה גדולה ויפה, תרבותית ומסודרת. </w:t>
      </w:r>
    </w:p>
    <w:p w14:paraId="24376131" w14:textId="77777777" w:rsidR="00F51B46" w:rsidRDefault="00F51B46" w:rsidP="00F51B46">
      <w:pPr>
        <w:bidi/>
        <w:jc w:val="both"/>
        <w:rPr>
          <w:rFonts w:cs="David" w:hint="cs"/>
          <w:rtl/>
        </w:rPr>
      </w:pPr>
    </w:p>
    <w:p w14:paraId="7B985011" w14:textId="77777777" w:rsidR="00F51B46" w:rsidRDefault="00F51B46" w:rsidP="00F51B46">
      <w:pPr>
        <w:bidi/>
        <w:jc w:val="both"/>
        <w:rPr>
          <w:rFonts w:cs="David" w:hint="cs"/>
          <w:rtl/>
        </w:rPr>
      </w:pPr>
      <w:r>
        <w:rPr>
          <w:rFonts w:cs="David" w:hint="cs"/>
          <w:rtl/>
        </w:rPr>
        <w:tab/>
        <w:t xml:space="preserve">כיוון שאתם מייצגים היום את החיזבאללה - - - </w:t>
      </w:r>
    </w:p>
    <w:p w14:paraId="1D449004" w14:textId="77777777" w:rsidR="00F51B46" w:rsidRDefault="00F51B46" w:rsidP="00F51B46">
      <w:pPr>
        <w:bidi/>
        <w:jc w:val="both"/>
        <w:rPr>
          <w:rFonts w:cs="David" w:hint="cs"/>
          <w:rtl/>
        </w:rPr>
      </w:pPr>
    </w:p>
    <w:p w14:paraId="6A55BC66" w14:textId="77777777" w:rsidR="00F51B46" w:rsidRDefault="00F51B46" w:rsidP="00F51B46">
      <w:pPr>
        <w:bidi/>
        <w:jc w:val="both"/>
        <w:rPr>
          <w:rFonts w:cs="David" w:hint="cs"/>
          <w:u w:val="single"/>
          <w:rtl/>
        </w:rPr>
      </w:pPr>
      <w:r>
        <w:rPr>
          <w:rFonts w:cs="David" w:hint="cs"/>
          <w:u w:val="single"/>
          <w:rtl/>
        </w:rPr>
        <w:t>אורי אורבך:</w:t>
      </w:r>
    </w:p>
    <w:p w14:paraId="762971D0" w14:textId="77777777" w:rsidR="00F51B46" w:rsidRDefault="00F51B46" w:rsidP="00F51B46">
      <w:pPr>
        <w:bidi/>
        <w:jc w:val="both"/>
        <w:rPr>
          <w:rFonts w:cs="David" w:hint="cs"/>
          <w:u w:val="single"/>
          <w:rtl/>
        </w:rPr>
      </w:pPr>
    </w:p>
    <w:p w14:paraId="2F0033D2" w14:textId="77777777" w:rsidR="00F51B46" w:rsidRDefault="00F51B46" w:rsidP="00F51B46">
      <w:pPr>
        <w:bidi/>
        <w:jc w:val="both"/>
        <w:rPr>
          <w:rFonts w:cs="David" w:hint="cs"/>
          <w:rtl/>
        </w:rPr>
      </w:pPr>
      <w:r>
        <w:rPr>
          <w:rFonts w:cs="David" w:hint="cs"/>
          <w:rtl/>
        </w:rPr>
        <w:tab/>
        <w:t>בוא נתחיל עם זחאלקה אחד, יצליח, נמשיך.</w:t>
      </w:r>
    </w:p>
    <w:p w14:paraId="35D0D17D" w14:textId="77777777" w:rsidR="00F51B46" w:rsidRDefault="00F51B46" w:rsidP="00F51B46">
      <w:pPr>
        <w:bidi/>
        <w:jc w:val="both"/>
        <w:rPr>
          <w:rFonts w:cs="David" w:hint="cs"/>
          <w:rtl/>
        </w:rPr>
      </w:pPr>
    </w:p>
    <w:p w14:paraId="270165DA" w14:textId="77777777" w:rsidR="00F51B46" w:rsidRDefault="00F51B46" w:rsidP="00F51B46">
      <w:pPr>
        <w:bidi/>
        <w:jc w:val="both"/>
        <w:rPr>
          <w:rFonts w:cs="David" w:hint="cs"/>
          <w:u w:val="single"/>
          <w:rtl/>
        </w:rPr>
      </w:pPr>
      <w:r>
        <w:rPr>
          <w:rFonts w:cs="David" w:hint="cs"/>
          <w:u w:val="single"/>
          <w:rtl/>
        </w:rPr>
        <w:t>יעקב כץ:</w:t>
      </w:r>
    </w:p>
    <w:p w14:paraId="7BAD33EF" w14:textId="77777777" w:rsidR="00F51B46" w:rsidRDefault="00F51B46" w:rsidP="00F51B46">
      <w:pPr>
        <w:bidi/>
        <w:jc w:val="both"/>
        <w:rPr>
          <w:rFonts w:cs="David" w:hint="cs"/>
          <w:u w:val="single"/>
          <w:rtl/>
        </w:rPr>
      </w:pPr>
    </w:p>
    <w:p w14:paraId="3EAE4C90" w14:textId="77777777" w:rsidR="00F51B46" w:rsidRDefault="00F51B46" w:rsidP="00F51B46">
      <w:pPr>
        <w:bidi/>
        <w:jc w:val="both"/>
        <w:rPr>
          <w:rFonts w:cs="David" w:hint="cs"/>
          <w:rtl/>
        </w:rPr>
      </w:pPr>
      <w:r>
        <w:rPr>
          <w:rFonts w:cs="David" w:hint="cs"/>
          <w:rtl/>
        </w:rPr>
        <w:tab/>
        <w:t>חבר הכנסת זחאלקה, היום אנחנו מגנים על מישהו שהוא היה סוכן של החיזבאללה. חיזבאללה, אנחנו שומעים עכשיו שהם הולכים להיות מואשמים עכשיו בבית המשפט שאתה כל-כך מכבד אותו, בית המשפט בהאג, שהולך להאשים אותם ברצח של נשיא לבנון. הם כבר מאיימים שאם יאשימו אותם ברצח של נשיא לבנון, הם יכבשו את כל לבנון. שם הכול במידת הכוח.</w:t>
      </w:r>
    </w:p>
    <w:p w14:paraId="3FBC0A27" w14:textId="77777777" w:rsidR="00F51B46" w:rsidRDefault="00F51B46" w:rsidP="00F51B46">
      <w:pPr>
        <w:bidi/>
        <w:jc w:val="both"/>
        <w:rPr>
          <w:rFonts w:cs="David" w:hint="cs"/>
          <w:rtl/>
        </w:rPr>
      </w:pPr>
    </w:p>
    <w:p w14:paraId="2BDE4BD7" w14:textId="77777777" w:rsidR="00F51B46" w:rsidRDefault="00F51B46" w:rsidP="00F51B46">
      <w:pPr>
        <w:bidi/>
        <w:jc w:val="both"/>
        <w:rPr>
          <w:rFonts w:cs="David" w:hint="cs"/>
          <w:rtl/>
        </w:rPr>
      </w:pPr>
      <w:r>
        <w:rPr>
          <w:rFonts w:cs="David" w:hint="cs"/>
          <w:rtl/>
        </w:rPr>
        <w:tab/>
        <w:t xml:space="preserve">אני יכול להבטיח לך הבטחה ברורה, שאילו היית בחיזבאללה, היית בלבנון, היו עוצרים אותך, דוחפים אותך לכלא והיינו צריכים לשחרר הרבה הרבה אסירים כדי להחזיר אותך בחזרה למדינת ישראל. אנחנו פה מדינת ישראל, כדי לשחרר אותך מידיהם של אלה שאתה מגן עליהם. </w:t>
      </w:r>
    </w:p>
    <w:p w14:paraId="0A105080" w14:textId="77777777" w:rsidR="00F51B46" w:rsidRDefault="00F51B46" w:rsidP="00F51B46">
      <w:pPr>
        <w:bidi/>
        <w:jc w:val="both"/>
        <w:rPr>
          <w:rFonts w:cs="David" w:hint="cs"/>
          <w:u w:val="single"/>
          <w:rtl/>
        </w:rPr>
      </w:pPr>
    </w:p>
    <w:p w14:paraId="2EECE65D"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514E4989" w14:textId="77777777" w:rsidR="00F51B46" w:rsidRDefault="00F51B46" w:rsidP="00F51B46">
      <w:pPr>
        <w:bidi/>
        <w:jc w:val="both"/>
        <w:rPr>
          <w:rFonts w:cs="David" w:hint="cs"/>
          <w:u w:val="single"/>
          <w:rtl/>
        </w:rPr>
      </w:pPr>
    </w:p>
    <w:p w14:paraId="4367FF1C" w14:textId="77777777" w:rsidR="00F51B46" w:rsidRDefault="00F51B46" w:rsidP="00F51B46">
      <w:pPr>
        <w:bidi/>
        <w:ind w:firstLine="720"/>
        <w:jc w:val="both"/>
        <w:rPr>
          <w:rFonts w:cs="David" w:hint="cs"/>
          <w:rtl/>
        </w:rPr>
      </w:pPr>
      <w:r>
        <w:rPr>
          <w:rFonts w:cs="David" w:hint="cs"/>
          <w:rtl/>
        </w:rPr>
        <w:t>מה הקשר לפנסיה?</w:t>
      </w:r>
    </w:p>
    <w:p w14:paraId="07B2B60F" w14:textId="77777777" w:rsidR="00F51B46" w:rsidRDefault="00F51B46" w:rsidP="00F51B46">
      <w:pPr>
        <w:bidi/>
        <w:ind w:firstLine="720"/>
        <w:jc w:val="both"/>
        <w:rPr>
          <w:rFonts w:cs="David" w:hint="cs"/>
          <w:rtl/>
        </w:rPr>
      </w:pPr>
    </w:p>
    <w:p w14:paraId="6DFF0B9A" w14:textId="77777777" w:rsidR="00F51B46" w:rsidRDefault="00F51B46" w:rsidP="00F51B46">
      <w:pPr>
        <w:bidi/>
        <w:jc w:val="both"/>
        <w:rPr>
          <w:rFonts w:cs="David" w:hint="cs"/>
          <w:u w:val="single"/>
          <w:rtl/>
        </w:rPr>
      </w:pPr>
      <w:r>
        <w:rPr>
          <w:rFonts w:cs="David" w:hint="cs"/>
          <w:u w:val="single"/>
          <w:rtl/>
        </w:rPr>
        <w:t>יעקב כץ:</w:t>
      </w:r>
    </w:p>
    <w:p w14:paraId="6C6D0EF3" w14:textId="77777777" w:rsidR="00F51B46" w:rsidRDefault="00F51B46" w:rsidP="00F51B46">
      <w:pPr>
        <w:bidi/>
        <w:jc w:val="both"/>
        <w:rPr>
          <w:rFonts w:cs="David" w:hint="cs"/>
          <w:u w:val="single"/>
          <w:rtl/>
        </w:rPr>
      </w:pPr>
    </w:p>
    <w:p w14:paraId="2EE371CC" w14:textId="77777777" w:rsidR="00F51B46" w:rsidRDefault="00F51B46" w:rsidP="00F51B46">
      <w:pPr>
        <w:bidi/>
        <w:jc w:val="both"/>
        <w:rPr>
          <w:rFonts w:cs="David" w:hint="cs"/>
          <w:rtl/>
        </w:rPr>
      </w:pPr>
      <w:r>
        <w:rPr>
          <w:rFonts w:cs="David" w:hint="cs"/>
          <w:rtl/>
        </w:rPr>
        <w:tab/>
        <w:t xml:space="preserve">אני אגיד לך מה הקשר. מדובר בסוכן של החיזבאללה - - - </w:t>
      </w:r>
    </w:p>
    <w:p w14:paraId="669159C7" w14:textId="77777777" w:rsidR="00F51B46" w:rsidRDefault="00F51B46" w:rsidP="00F51B46">
      <w:pPr>
        <w:bidi/>
        <w:jc w:val="both"/>
        <w:rPr>
          <w:rFonts w:cs="David" w:hint="cs"/>
          <w:rtl/>
        </w:rPr>
      </w:pPr>
    </w:p>
    <w:p w14:paraId="712E09BF" w14:textId="77777777" w:rsidR="00F51B46" w:rsidRDefault="00F51B46" w:rsidP="00F51B46">
      <w:pPr>
        <w:bidi/>
        <w:jc w:val="both"/>
        <w:rPr>
          <w:rFonts w:cs="David" w:hint="cs"/>
          <w:u w:val="single"/>
          <w:rtl/>
        </w:rPr>
      </w:pPr>
      <w:r>
        <w:rPr>
          <w:rFonts w:cs="David" w:hint="cs"/>
          <w:u w:val="single"/>
          <w:rtl/>
        </w:rPr>
        <w:t>ג'מאל זחאלקה:</w:t>
      </w:r>
    </w:p>
    <w:p w14:paraId="0E38D828" w14:textId="77777777" w:rsidR="00F51B46" w:rsidRPr="009F326C" w:rsidRDefault="00F51B46" w:rsidP="00F51B46">
      <w:pPr>
        <w:bidi/>
        <w:jc w:val="both"/>
        <w:rPr>
          <w:rFonts w:cs="David" w:hint="cs"/>
          <w:u w:val="single"/>
          <w:rtl/>
        </w:rPr>
      </w:pPr>
    </w:p>
    <w:p w14:paraId="35C91C12" w14:textId="77777777" w:rsidR="00F51B46" w:rsidRDefault="00F51B46" w:rsidP="00F51B46">
      <w:pPr>
        <w:bidi/>
        <w:ind w:firstLine="720"/>
        <w:jc w:val="both"/>
        <w:rPr>
          <w:rFonts w:cs="David" w:hint="cs"/>
          <w:rtl/>
        </w:rPr>
      </w:pPr>
      <w:r>
        <w:rPr>
          <w:rFonts w:cs="David" w:hint="cs"/>
          <w:rtl/>
        </w:rPr>
        <w:t>מדובר באדם שהיה נתון לרדיפה פוליטית, זה העניין.</w:t>
      </w:r>
    </w:p>
    <w:p w14:paraId="7F46B873" w14:textId="77777777" w:rsidR="00F51B46" w:rsidRDefault="00F51B46" w:rsidP="00F51B46">
      <w:pPr>
        <w:bidi/>
        <w:ind w:firstLine="720"/>
        <w:jc w:val="both"/>
        <w:rPr>
          <w:rFonts w:cs="David" w:hint="cs"/>
          <w:rtl/>
        </w:rPr>
      </w:pPr>
    </w:p>
    <w:p w14:paraId="571F12C8" w14:textId="77777777" w:rsidR="00F51B46" w:rsidRDefault="00F51B46" w:rsidP="00F51B46">
      <w:pPr>
        <w:bidi/>
        <w:jc w:val="both"/>
        <w:rPr>
          <w:rFonts w:cs="David" w:hint="cs"/>
          <w:u w:val="single"/>
          <w:rtl/>
        </w:rPr>
      </w:pPr>
      <w:r>
        <w:rPr>
          <w:rFonts w:cs="David" w:hint="cs"/>
          <w:u w:val="single"/>
          <w:rtl/>
        </w:rPr>
        <w:t>יעקב כץ:</w:t>
      </w:r>
    </w:p>
    <w:p w14:paraId="5E205800" w14:textId="77777777" w:rsidR="00F51B46" w:rsidRDefault="00F51B46" w:rsidP="00F51B46">
      <w:pPr>
        <w:bidi/>
        <w:jc w:val="both"/>
        <w:rPr>
          <w:rFonts w:cs="David" w:hint="cs"/>
          <w:u w:val="single"/>
          <w:rtl/>
        </w:rPr>
      </w:pPr>
    </w:p>
    <w:p w14:paraId="19DCCD92" w14:textId="77777777" w:rsidR="00F51B46" w:rsidRDefault="00F51B46" w:rsidP="00F51B46">
      <w:pPr>
        <w:bidi/>
        <w:jc w:val="both"/>
        <w:rPr>
          <w:rFonts w:cs="David" w:hint="cs"/>
          <w:rtl/>
        </w:rPr>
      </w:pPr>
      <w:r>
        <w:rPr>
          <w:rFonts w:cs="David" w:hint="cs"/>
          <w:rtl/>
        </w:rPr>
        <w:tab/>
        <w:t xml:space="preserve">אתה תגיד כך. אנחנו חושבים - - - </w:t>
      </w:r>
    </w:p>
    <w:p w14:paraId="46C71E26" w14:textId="77777777" w:rsidR="00F51B46" w:rsidRDefault="00F51B46" w:rsidP="00F51B46">
      <w:pPr>
        <w:bidi/>
        <w:jc w:val="both"/>
        <w:rPr>
          <w:rFonts w:cs="David" w:hint="cs"/>
          <w:rtl/>
        </w:rPr>
      </w:pPr>
    </w:p>
    <w:p w14:paraId="5FDC75EA" w14:textId="77777777" w:rsidR="00F51B46" w:rsidRDefault="00F51B46" w:rsidP="00F51B46">
      <w:pPr>
        <w:bidi/>
        <w:jc w:val="both"/>
        <w:rPr>
          <w:rFonts w:cs="David" w:hint="cs"/>
          <w:u w:val="single"/>
          <w:rtl/>
        </w:rPr>
      </w:pPr>
      <w:r>
        <w:rPr>
          <w:rFonts w:cs="David" w:hint="cs"/>
          <w:u w:val="single"/>
          <w:rtl/>
        </w:rPr>
        <w:t>ג'מאל זחאלקה:</w:t>
      </w:r>
    </w:p>
    <w:p w14:paraId="27A4713E" w14:textId="77777777" w:rsidR="00F51B46" w:rsidRPr="009F326C" w:rsidRDefault="00F51B46" w:rsidP="00F51B46">
      <w:pPr>
        <w:bidi/>
        <w:jc w:val="both"/>
        <w:rPr>
          <w:rFonts w:cs="David" w:hint="cs"/>
          <w:u w:val="single"/>
          <w:rtl/>
        </w:rPr>
      </w:pPr>
    </w:p>
    <w:p w14:paraId="6A992C31" w14:textId="77777777" w:rsidR="00F51B46" w:rsidRDefault="00F51B46" w:rsidP="00F51B46">
      <w:pPr>
        <w:bidi/>
        <w:ind w:firstLine="720"/>
        <w:jc w:val="both"/>
        <w:rPr>
          <w:rFonts w:cs="David" w:hint="cs"/>
          <w:rtl/>
        </w:rPr>
      </w:pPr>
      <w:r>
        <w:rPr>
          <w:rFonts w:cs="David" w:hint="cs"/>
          <w:rtl/>
        </w:rPr>
        <w:t xml:space="preserve"> בגלל שהוא רצה דמוקרטיה אמיתית. </w:t>
      </w:r>
    </w:p>
    <w:p w14:paraId="11413762" w14:textId="77777777" w:rsidR="00F51B46" w:rsidRDefault="00F51B46" w:rsidP="00F51B46">
      <w:pPr>
        <w:bidi/>
        <w:jc w:val="both"/>
        <w:rPr>
          <w:rFonts w:cs="David" w:hint="cs"/>
          <w:rtl/>
        </w:rPr>
      </w:pPr>
    </w:p>
    <w:p w14:paraId="0DF66D71" w14:textId="77777777" w:rsidR="00F51B46" w:rsidRDefault="00F51B46" w:rsidP="00F51B46">
      <w:pPr>
        <w:bidi/>
        <w:jc w:val="both"/>
        <w:rPr>
          <w:rFonts w:cs="David" w:hint="cs"/>
          <w:u w:val="single"/>
          <w:rtl/>
        </w:rPr>
      </w:pPr>
      <w:r>
        <w:rPr>
          <w:rFonts w:cs="David" w:hint="cs"/>
          <w:u w:val="single"/>
          <w:rtl/>
        </w:rPr>
        <w:t>יעקב כץ:</w:t>
      </w:r>
    </w:p>
    <w:p w14:paraId="41D13C6D" w14:textId="77777777" w:rsidR="00F51B46" w:rsidRDefault="00F51B46" w:rsidP="00F51B46">
      <w:pPr>
        <w:bidi/>
        <w:jc w:val="both"/>
        <w:rPr>
          <w:rFonts w:cs="David" w:hint="cs"/>
          <w:u w:val="single"/>
          <w:rtl/>
        </w:rPr>
      </w:pPr>
    </w:p>
    <w:p w14:paraId="1307FA2A" w14:textId="77777777" w:rsidR="00F51B46" w:rsidRDefault="00F51B46" w:rsidP="00F51B46">
      <w:pPr>
        <w:bidi/>
        <w:jc w:val="both"/>
        <w:rPr>
          <w:rFonts w:cs="David" w:hint="cs"/>
          <w:rtl/>
        </w:rPr>
      </w:pPr>
      <w:r>
        <w:rPr>
          <w:rFonts w:cs="David" w:hint="cs"/>
          <w:rtl/>
        </w:rPr>
        <w:tab/>
        <w:t xml:space="preserve">אנחנו חושבים שחברי הכנסת הערבים נהנים מהדמוקרטיה, מנצלים את הדמוקרטיה, נוהגים כמו שנוהגים </w:t>
      </w:r>
      <w:r>
        <w:rPr>
          <w:rFonts w:cs="David"/>
          <w:rtl/>
        </w:rPr>
        <w:t>–</w:t>
      </w:r>
      <w:r>
        <w:rPr>
          <w:rFonts w:cs="David" w:hint="cs"/>
          <w:rtl/>
        </w:rPr>
        <w:t xml:space="preserve"> אני גם מיעוט בדעות שלי ונוהגים בכולנו במידה של כבוד, הגינות ואהבה ובשום מקום בעולם אין פרלמנט שכל-כך נותנים לאנשים להביע את דעתם באופן חופשי. </w:t>
      </w:r>
    </w:p>
    <w:p w14:paraId="3414EB8F" w14:textId="77777777" w:rsidR="00F51B46" w:rsidRDefault="00F51B46" w:rsidP="00F51B46">
      <w:pPr>
        <w:bidi/>
        <w:jc w:val="both"/>
        <w:rPr>
          <w:rFonts w:cs="David" w:hint="cs"/>
          <w:rtl/>
        </w:rPr>
      </w:pPr>
    </w:p>
    <w:p w14:paraId="219D9FAC" w14:textId="77777777" w:rsidR="00F51B46" w:rsidRDefault="00F51B46" w:rsidP="00F51B46">
      <w:pPr>
        <w:bidi/>
        <w:jc w:val="both"/>
        <w:rPr>
          <w:rFonts w:cs="David" w:hint="cs"/>
          <w:rtl/>
        </w:rPr>
      </w:pPr>
      <w:r>
        <w:rPr>
          <w:rFonts w:cs="David" w:hint="cs"/>
          <w:rtl/>
        </w:rPr>
        <w:tab/>
        <w:t>הלוואי והיתה מדינה ערבית אחת שהיתה מאפשרת לאיזה חבר פרלמנט לדבר בחופשיות שאנחנו מאפשרים אצלנו. טול קורה מבין עיניך, טול קיסם מבין שיניך, קשות עצמך תחילה.</w:t>
      </w:r>
    </w:p>
    <w:p w14:paraId="37035157" w14:textId="77777777" w:rsidR="00F51B46" w:rsidRDefault="00F51B46" w:rsidP="00F51B46">
      <w:pPr>
        <w:bidi/>
        <w:jc w:val="both"/>
        <w:rPr>
          <w:rFonts w:cs="David" w:hint="cs"/>
          <w:rtl/>
        </w:rPr>
      </w:pPr>
    </w:p>
    <w:p w14:paraId="155457DE"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FBB8A48" w14:textId="77777777" w:rsidR="00F51B46" w:rsidRDefault="00F51B46" w:rsidP="00F51B46">
      <w:pPr>
        <w:bidi/>
        <w:jc w:val="both"/>
        <w:rPr>
          <w:rFonts w:cs="David" w:hint="cs"/>
          <w:rtl/>
        </w:rPr>
      </w:pPr>
    </w:p>
    <w:p w14:paraId="38B4D38F" w14:textId="77777777" w:rsidR="00F51B46" w:rsidRPr="00522013" w:rsidRDefault="00F51B46" w:rsidP="00F51B46">
      <w:pPr>
        <w:bidi/>
        <w:jc w:val="both"/>
        <w:rPr>
          <w:rFonts w:cs="David" w:hint="cs"/>
          <w:rtl/>
        </w:rPr>
      </w:pPr>
      <w:r>
        <w:rPr>
          <w:rFonts w:cs="David" w:hint="cs"/>
          <w:rtl/>
        </w:rPr>
        <w:tab/>
        <w:t xml:space="preserve">תודה. חבר הכנסת נחמן שי, בבקשה. </w:t>
      </w:r>
    </w:p>
    <w:p w14:paraId="0C24E1E7" w14:textId="77777777" w:rsidR="00F51B46" w:rsidRDefault="00F51B46" w:rsidP="00F51B46">
      <w:pPr>
        <w:bidi/>
        <w:jc w:val="both"/>
        <w:rPr>
          <w:rFonts w:cs="David" w:hint="cs"/>
          <w:u w:val="single"/>
          <w:rtl/>
        </w:rPr>
      </w:pPr>
    </w:p>
    <w:p w14:paraId="7DFB234C" w14:textId="77777777" w:rsidR="00F51B46" w:rsidRDefault="00F51B46" w:rsidP="00F51B46">
      <w:pPr>
        <w:bidi/>
        <w:jc w:val="both"/>
        <w:rPr>
          <w:rFonts w:cs="David" w:hint="cs"/>
          <w:u w:val="single"/>
          <w:rtl/>
        </w:rPr>
      </w:pPr>
      <w:r>
        <w:rPr>
          <w:rFonts w:cs="David" w:hint="cs"/>
          <w:u w:val="single"/>
          <w:rtl/>
        </w:rPr>
        <w:t>נחמן שי</w:t>
      </w:r>
      <w:r w:rsidRPr="00E36EB4">
        <w:rPr>
          <w:rFonts w:cs="David" w:hint="cs"/>
          <w:u w:val="single"/>
          <w:rtl/>
        </w:rPr>
        <w:t>:</w:t>
      </w:r>
    </w:p>
    <w:p w14:paraId="26860649" w14:textId="77777777" w:rsidR="00F51B46" w:rsidRDefault="00F51B46" w:rsidP="00F51B46">
      <w:pPr>
        <w:bidi/>
        <w:jc w:val="both"/>
        <w:rPr>
          <w:rFonts w:cs="David" w:hint="cs"/>
          <w:u w:val="single"/>
          <w:rtl/>
        </w:rPr>
      </w:pPr>
    </w:p>
    <w:p w14:paraId="7EABD2BE" w14:textId="77777777" w:rsidR="00F51B46" w:rsidRDefault="00F51B46" w:rsidP="00F51B46">
      <w:pPr>
        <w:bidi/>
        <w:ind w:firstLine="720"/>
        <w:jc w:val="both"/>
        <w:rPr>
          <w:rFonts w:cs="David" w:hint="cs"/>
          <w:rtl/>
        </w:rPr>
      </w:pPr>
      <w:r>
        <w:rPr>
          <w:rFonts w:cs="David" w:hint="cs"/>
          <w:rtl/>
        </w:rPr>
        <w:t xml:space="preserve">תודה רבה אדוני היושב ראש. אני מצטער אם דבריי יעוררו מחאות. הטונים כאן הם מאוד מאוד גבוהים וקשים. </w:t>
      </w:r>
    </w:p>
    <w:p w14:paraId="20C0B404" w14:textId="77777777" w:rsidR="00F51B46" w:rsidRDefault="00F51B46" w:rsidP="00F51B46">
      <w:pPr>
        <w:bidi/>
        <w:ind w:firstLine="720"/>
        <w:jc w:val="both"/>
        <w:rPr>
          <w:rFonts w:cs="David" w:hint="cs"/>
          <w:rtl/>
        </w:rPr>
      </w:pPr>
    </w:p>
    <w:p w14:paraId="1BC6D3FF" w14:textId="77777777" w:rsidR="00F51B46" w:rsidRDefault="00F51B46" w:rsidP="00F51B46">
      <w:pPr>
        <w:bidi/>
        <w:ind w:firstLine="720"/>
        <w:jc w:val="both"/>
        <w:rPr>
          <w:rFonts w:cs="David" w:hint="cs"/>
          <w:rtl/>
        </w:rPr>
      </w:pPr>
      <w:r>
        <w:rPr>
          <w:rFonts w:cs="David" w:hint="cs"/>
          <w:rtl/>
        </w:rPr>
        <w:t xml:space="preserve">אני חושב שהחוק הזה הוא בעייתי והוא חסר תקדים ולא פלא שהוא מעורר מחלוקת. שלילת פנסיה היא מעשה נדיר, כמעט בלתי מקובל. אנחנו לא מכירים בתקדימים כאלה. לכן הכניסה לשדה הזה היתה קשה ולא כל אחד מוכן לקבל את זה באופן אוטומטי. </w:t>
      </w:r>
    </w:p>
    <w:p w14:paraId="35BFAF9C" w14:textId="77777777" w:rsidR="00F51B46" w:rsidRDefault="00F51B46" w:rsidP="00F51B46">
      <w:pPr>
        <w:bidi/>
        <w:ind w:firstLine="720"/>
        <w:jc w:val="both"/>
        <w:rPr>
          <w:rFonts w:cs="David" w:hint="cs"/>
          <w:rtl/>
        </w:rPr>
      </w:pPr>
    </w:p>
    <w:p w14:paraId="15C0C293" w14:textId="77777777" w:rsidR="00F51B46" w:rsidRDefault="00F51B46" w:rsidP="00F51B46">
      <w:pPr>
        <w:bidi/>
        <w:ind w:firstLine="720"/>
        <w:jc w:val="both"/>
        <w:rPr>
          <w:rFonts w:cs="David" w:hint="cs"/>
          <w:rtl/>
        </w:rPr>
      </w:pPr>
      <w:r>
        <w:rPr>
          <w:rFonts w:cs="David" w:hint="cs"/>
          <w:rtl/>
        </w:rPr>
        <w:t xml:space="preserve">הייתי אומר שאנחנו עומדים פה בנקודת מפגש בין העניין הציבורי לעניין המשפטי. אני אומר לכם שמבחינה ציבורית במדינת ישראל, לא יכול להיות שחבר כנסת יחמוק ממשפט וימשיך לקבל פנסיה מקופת המדינה. זה דבר שהציבור לא מוכן לקבל אותו. אני אומר לכם, מכל הקשת הפוליטית ולאו דווקא מאלה שחבריי מולי מייצגים. </w:t>
      </w:r>
    </w:p>
    <w:p w14:paraId="1EF53F25" w14:textId="77777777" w:rsidR="00F51B46" w:rsidRDefault="00F51B46" w:rsidP="00F51B46">
      <w:pPr>
        <w:bidi/>
        <w:ind w:firstLine="720"/>
        <w:jc w:val="both"/>
        <w:rPr>
          <w:rFonts w:cs="David" w:hint="cs"/>
          <w:rtl/>
        </w:rPr>
      </w:pPr>
    </w:p>
    <w:p w14:paraId="41843BB1" w14:textId="77777777" w:rsidR="00F51B46" w:rsidRDefault="00F51B46" w:rsidP="00F51B46">
      <w:pPr>
        <w:bidi/>
        <w:ind w:firstLine="720"/>
        <w:jc w:val="both"/>
        <w:rPr>
          <w:rFonts w:cs="David" w:hint="cs"/>
          <w:rtl/>
        </w:rPr>
      </w:pPr>
      <w:r>
        <w:rPr>
          <w:rFonts w:cs="David" w:hint="cs"/>
          <w:rtl/>
        </w:rPr>
        <w:t xml:space="preserve">הציבור מצפה שמי שנדרש לעמוד לחקירה, ואולי גם למשפט, יגיע ולא יהיה מחוץ לגבולות ישראל. אם הוא או היא לא מגיעים, אז אין היגיון. אדם מהישוב שואל: מה ההיגיון להמשיך ולשלם לו את הפנסיה שמגיעה לו בדין כעובד ציבור, כשהוא מעל בעצם בציבור שבחר בו ומעל בעצם בציבור שבחר בו לתפקיד הזה. </w:t>
      </w:r>
    </w:p>
    <w:p w14:paraId="08F2D98F" w14:textId="77777777" w:rsidR="00F51B46" w:rsidRDefault="00F51B46" w:rsidP="00F51B46">
      <w:pPr>
        <w:bidi/>
        <w:ind w:firstLine="720"/>
        <w:jc w:val="both"/>
        <w:rPr>
          <w:rFonts w:cs="David" w:hint="cs"/>
          <w:rtl/>
        </w:rPr>
      </w:pPr>
    </w:p>
    <w:p w14:paraId="6790F7C6" w14:textId="77777777" w:rsidR="00F51B46" w:rsidRDefault="00F51B46" w:rsidP="00F51B46">
      <w:pPr>
        <w:bidi/>
        <w:ind w:firstLine="720"/>
        <w:jc w:val="both"/>
        <w:rPr>
          <w:rFonts w:cs="David" w:hint="cs"/>
          <w:rtl/>
        </w:rPr>
      </w:pPr>
      <w:r>
        <w:rPr>
          <w:rFonts w:cs="David" w:hint="cs"/>
          <w:rtl/>
        </w:rPr>
        <w:t xml:space="preserve">לכן זה רע הכרחי החוק הזה. הוא רע הכרחי שאם נקבל אותו נקבל אותו בהרבה הסתייגויות, אבל נקבל אותו כרע הכרחי מפני שזאת דרך יחידה שבכל זאת אפשר לחיות עם הניגוד שבין ההיבט הציבורי להיבט המשפטי. אני מבין שמבחינה משפטית זה מאוד קשה ללכת את המהלך הזה. אולי בסוף זה ייעצר, אני לא יודע, אבל מבחינה ציבורית זה צורך, זה גם קובע נורמה. זה גם אומר שאנשי ציבור נדרשים לנורמות יותר גבוהות מאשר הציבור כולו. לא צריך להביא את "מבחן בוזגלו" בכל רגע נתון. </w:t>
      </w:r>
    </w:p>
    <w:p w14:paraId="3F7E42F1" w14:textId="77777777" w:rsidR="00F51B46" w:rsidRDefault="00F51B46" w:rsidP="00F51B46">
      <w:pPr>
        <w:bidi/>
        <w:ind w:firstLine="720"/>
        <w:jc w:val="both"/>
        <w:rPr>
          <w:rFonts w:cs="David" w:hint="cs"/>
          <w:rtl/>
        </w:rPr>
      </w:pPr>
    </w:p>
    <w:p w14:paraId="69DAF37C" w14:textId="77777777" w:rsidR="00F51B46" w:rsidRDefault="00F51B46" w:rsidP="00F51B46">
      <w:pPr>
        <w:bidi/>
        <w:ind w:firstLine="720"/>
        <w:jc w:val="both"/>
        <w:rPr>
          <w:rFonts w:cs="David" w:hint="cs"/>
          <w:rtl/>
        </w:rPr>
      </w:pPr>
      <w:r>
        <w:rPr>
          <w:rFonts w:cs="David" w:hint="cs"/>
          <w:rtl/>
        </w:rPr>
        <w:t>באמת, הגישה היא שאנשי ציבור אמורים לנהוג אחרת ולהתנהג אחרת. הבוקר זה בוקר מאוד משמעותי לכל אחד מהאנשים שנוכחים באולם הזה, חברי הכנסת אני מתכוון, וגם לאלה שלא נוכחים פה ועוקבים אחרי מה שקורה בבית המשפט בירושלים, מה הוא יגיד. גם שם נקבעים עכשיו סטנדרטים מאוד משמעותיים לגבי התנהגות של אישי ציבור ושל חברי כנסת. אני רואה פתאום איך הדברים האלה נפגשים.</w:t>
      </w:r>
    </w:p>
    <w:p w14:paraId="0FBBD762" w14:textId="77777777" w:rsidR="00F51B46" w:rsidRDefault="00F51B46" w:rsidP="00F51B46">
      <w:pPr>
        <w:bidi/>
        <w:jc w:val="both"/>
        <w:rPr>
          <w:rFonts w:cs="David" w:hint="cs"/>
          <w:rtl/>
        </w:rPr>
      </w:pPr>
    </w:p>
    <w:p w14:paraId="34427D54" w14:textId="77777777" w:rsidR="00F51B46" w:rsidRDefault="00F51B46" w:rsidP="00F51B46">
      <w:pPr>
        <w:bidi/>
        <w:ind w:firstLine="720"/>
        <w:jc w:val="both"/>
        <w:rPr>
          <w:rFonts w:cs="David" w:hint="cs"/>
          <w:rtl/>
        </w:rPr>
      </w:pPr>
      <w:r>
        <w:rPr>
          <w:rFonts w:cs="David" w:hint="cs"/>
          <w:rtl/>
        </w:rPr>
        <w:t xml:space="preserve">אסור לפגוע בזכויות של חברי כנסת, אסור לפגוע במעמדם, אסור לפגוע במה שהחוק העניק להם ואסור לפגוע ביכולת שלהם לתפקד ולמלא את תפקידם הציבורי. אני אומר את זה גם לך, חברת הכנסת זועבי, שעשית דברים שלחלוטין לא היו מקובלים עלי אבל ויחד עם זאת, אמרתי לך ואני חוזר ואומר לך שאני אגן תמיד על זכותך לומר את הדברים שאת רוצה לומר ואפילו בתוך הכנסת הזאת. אני אגן עליך תמיד למרות שאני לא אסכים עם המעשה שעשית. </w:t>
      </w:r>
    </w:p>
    <w:p w14:paraId="75CED83A" w14:textId="77777777" w:rsidR="00F51B46" w:rsidRDefault="00F51B46" w:rsidP="00F51B46">
      <w:pPr>
        <w:bidi/>
        <w:jc w:val="both"/>
        <w:rPr>
          <w:rFonts w:cs="David" w:hint="cs"/>
          <w:rtl/>
        </w:rPr>
      </w:pPr>
    </w:p>
    <w:p w14:paraId="1B4A2BAC"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077A300B" w14:textId="77777777" w:rsidR="00F51B46" w:rsidRDefault="00F51B46" w:rsidP="00F51B46">
      <w:pPr>
        <w:bidi/>
        <w:jc w:val="both"/>
        <w:rPr>
          <w:rFonts w:cs="David" w:hint="cs"/>
          <w:u w:val="single"/>
          <w:rtl/>
        </w:rPr>
      </w:pPr>
    </w:p>
    <w:p w14:paraId="7591BF34" w14:textId="77777777" w:rsidR="00F51B46" w:rsidRDefault="00F51B46" w:rsidP="00F51B46">
      <w:pPr>
        <w:bidi/>
        <w:ind w:firstLine="720"/>
        <w:jc w:val="both"/>
        <w:rPr>
          <w:rFonts w:cs="David" w:hint="cs"/>
          <w:rtl/>
        </w:rPr>
      </w:pPr>
      <w:r>
        <w:rPr>
          <w:rFonts w:cs="David" w:hint="cs"/>
          <w:rtl/>
        </w:rPr>
        <w:t xml:space="preserve">נחמן, אבל אתה גם תומך בחוקים כאלה. </w:t>
      </w:r>
    </w:p>
    <w:p w14:paraId="73612A58" w14:textId="77777777" w:rsidR="00F51B46" w:rsidRDefault="00F51B46" w:rsidP="00F51B46">
      <w:pPr>
        <w:bidi/>
        <w:jc w:val="both"/>
        <w:rPr>
          <w:rFonts w:cs="David" w:hint="cs"/>
          <w:rtl/>
        </w:rPr>
      </w:pPr>
    </w:p>
    <w:p w14:paraId="71A266EE" w14:textId="77777777" w:rsidR="00F51B46" w:rsidRDefault="00F51B46" w:rsidP="00F51B46">
      <w:pPr>
        <w:bidi/>
        <w:jc w:val="both"/>
        <w:rPr>
          <w:rFonts w:cs="David" w:hint="cs"/>
          <w:u w:val="single"/>
          <w:rtl/>
        </w:rPr>
      </w:pPr>
      <w:r>
        <w:rPr>
          <w:rFonts w:cs="David" w:hint="cs"/>
          <w:u w:val="single"/>
          <w:rtl/>
        </w:rPr>
        <w:t>נחמן שי</w:t>
      </w:r>
      <w:r w:rsidRPr="00E36EB4">
        <w:rPr>
          <w:rFonts w:cs="David" w:hint="cs"/>
          <w:u w:val="single"/>
          <w:rtl/>
        </w:rPr>
        <w:t>:</w:t>
      </w:r>
    </w:p>
    <w:p w14:paraId="7E53A720" w14:textId="77777777" w:rsidR="00F51B46" w:rsidRDefault="00F51B46" w:rsidP="00F51B46">
      <w:pPr>
        <w:bidi/>
        <w:jc w:val="both"/>
        <w:rPr>
          <w:rFonts w:cs="David" w:hint="cs"/>
          <w:u w:val="single"/>
          <w:rtl/>
        </w:rPr>
      </w:pPr>
    </w:p>
    <w:p w14:paraId="6A3F81C4" w14:textId="77777777" w:rsidR="00F51B46" w:rsidRDefault="00F51B46" w:rsidP="00F51B46">
      <w:pPr>
        <w:bidi/>
        <w:jc w:val="both"/>
        <w:rPr>
          <w:rFonts w:cs="David" w:hint="cs"/>
          <w:rtl/>
        </w:rPr>
      </w:pPr>
      <w:r>
        <w:rPr>
          <w:rFonts w:cs="David" w:hint="cs"/>
          <w:rtl/>
        </w:rPr>
        <w:tab/>
        <w:t xml:space="preserve">אני תומך בחוק הזה כרע הכרחי. </w:t>
      </w:r>
    </w:p>
    <w:p w14:paraId="216221E2" w14:textId="77777777" w:rsidR="00F51B46" w:rsidRDefault="00F51B46" w:rsidP="00F51B46">
      <w:pPr>
        <w:bidi/>
        <w:jc w:val="both"/>
        <w:rPr>
          <w:rFonts w:cs="David" w:hint="cs"/>
          <w:rtl/>
        </w:rPr>
      </w:pPr>
    </w:p>
    <w:p w14:paraId="4CBAA13C" w14:textId="77777777" w:rsidR="00F51B46" w:rsidRDefault="00F51B46" w:rsidP="00F51B46">
      <w:pPr>
        <w:bidi/>
        <w:jc w:val="both"/>
        <w:rPr>
          <w:rFonts w:cs="David" w:hint="cs"/>
          <w:u w:val="single"/>
          <w:rtl/>
        </w:rPr>
      </w:pPr>
      <w:r>
        <w:rPr>
          <w:rFonts w:cs="David" w:hint="cs"/>
          <w:u w:val="single"/>
          <w:rtl/>
        </w:rPr>
        <w:t>יעקב כץ:</w:t>
      </w:r>
    </w:p>
    <w:p w14:paraId="2EC8553D" w14:textId="77777777" w:rsidR="00F51B46" w:rsidRDefault="00F51B46" w:rsidP="00F51B46">
      <w:pPr>
        <w:bidi/>
        <w:jc w:val="both"/>
        <w:rPr>
          <w:rFonts w:cs="David" w:hint="cs"/>
          <w:u w:val="single"/>
          <w:rtl/>
        </w:rPr>
      </w:pPr>
    </w:p>
    <w:p w14:paraId="567AC1DA" w14:textId="77777777" w:rsidR="00F51B46" w:rsidRDefault="00F51B46" w:rsidP="00F51B46">
      <w:pPr>
        <w:bidi/>
        <w:jc w:val="both"/>
        <w:rPr>
          <w:rFonts w:cs="David" w:hint="cs"/>
          <w:rtl/>
        </w:rPr>
      </w:pPr>
      <w:r>
        <w:rPr>
          <w:rFonts w:cs="David" w:hint="cs"/>
          <w:rtl/>
        </w:rPr>
        <w:tab/>
        <w:t xml:space="preserve">הוא לא איש שמאל, הוא איש בריא, הוא קצין בצה"ל. </w:t>
      </w:r>
    </w:p>
    <w:p w14:paraId="3E6BA6FB" w14:textId="77777777" w:rsidR="00F51B46" w:rsidRDefault="00F51B46" w:rsidP="00F51B46">
      <w:pPr>
        <w:bidi/>
        <w:jc w:val="both"/>
        <w:rPr>
          <w:rFonts w:cs="David" w:hint="cs"/>
          <w:rtl/>
        </w:rPr>
      </w:pPr>
    </w:p>
    <w:p w14:paraId="42F1BC68" w14:textId="77777777" w:rsidR="00F51B46" w:rsidRDefault="00F51B46" w:rsidP="00F51B46">
      <w:pPr>
        <w:bidi/>
        <w:jc w:val="both"/>
        <w:rPr>
          <w:rFonts w:cs="David" w:hint="cs"/>
          <w:u w:val="single"/>
          <w:rtl/>
        </w:rPr>
      </w:pPr>
      <w:r>
        <w:rPr>
          <w:rFonts w:cs="David" w:hint="cs"/>
          <w:u w:val="single"/>
          <w:rtl/>
        </w:rPr>
        <w:t>נחמן שי:</w:t>
      </w:r>
    </w:p>
    <w:p w14:paraId="4ED5B7B9" w14:textId="77777777" w:rsidR="00F51B46" w:rsidRDefault="00F51B46" w:rsidP="00F51B46">
      <w:pPr>
        <w:bidi/>
        <w:jc w:val="both"/>
        <w:rPr>
          <w:rFonts w:cs="David" w:hint="cs"/>
          <w:u w:val="single"/>
          <w:rtl/>
        </w:rPr>
      </w:pPr>
    </w:p>
    <w:p w14:paraId="77F61B28" w14:textId="77777777" w:rsidR="00F51B46" w:rsidRDefault="00F51B46" w:rsidP="00F51B46">
      <w:pPr>
        <w:bidi/>
        <w:jc w:val="both"/>
        <w:rPr>
          <w:rFonts w:cs="David" w:hint="cs"/>
          <w:rtl/>
        </w:rPr>
      </w:pPr>
      <w:r>
        <w:rPr>
          <w:rFonts w:cs="David" w:hint="cs"/>
          <w:rtl/>
        </w:rPr>
        <w:tab/>
        <w:t xml:space="preserve">אני לא מחפש תארים עכשיו, אם אני בשמאל או בימין. אני מגן על חופש ביטוי. המקרה שלך הוא מקרה אחר מהמקרה הזה לכן לא כדאי לערב. אני חושב שאתם עושים לעצמכם - - - </w:t>
      </w:r>
    </w:p>
    <w:p w14:paraId="377CBD66" w14:textId="77777777" w:rsidR="00F51B46" w:rsidRDefault="00F51B46" w:rsidP="00F51B46">
      <w:pPr>
        <w:bidi/>
        <w:jc w:val="both"/>
        <w:rPr>
          <w:rFonts w:cs="David" w:hint="cs"/>
          <w:rtl/>
        </w:rPr>
      </w:pPr>
    </w:p>
    <w:p w14:paraId="477AD33D" w14:textId="77777777" w:rsidR="00F51B46" w:rsidRDefault="00F51B46" w:rsidP="00F51B46">
      <w:pPr>
        <w:bidi/>
        <w:jc w:val="both"/>
        <w:rPr>
          <w:rFonts w:cs="David" w:hint="cs"/>
          <w:u w:val="single"/>
          <w:rtl/>
        </w:rPr>
      </w:pPr>
      <w:r>
        <w:rPr>
          <w:rFonts w:cs="David" w:hint="cs"/>
          <w:u w:val="single"/>
          <w:rtl/>
        </w:rPr>
        <w:t>פאינה קירשנבאום:</w:t>
      </w:r>
    </w:p>
    <w:p w14:paraId="4E069530" w14:textId="77777777" w:rsidR="00F51B46" w:rsidRDefault="00F51B46" w:rsidP="00F51B46">
      <w:pPr>
        <w:bidi/>
        <w:jc w:val="both"/>
        <w:rPr>
          <w:rFonts w:cs="David" w:hint="cs"/>
          <w:u w:val="single"/>
          <w:rtl/>
        </w:rPr>
      </w:pPr>
    </w:p>
    <w:p w14:paraId="6D963DF5" w14:textId="77777777" w:rsidR="00F51B46" w:rsidRDefault="00F51B46" w:rsidP="00F51B46">
      <w:pPr>
        <w:bidi/>
        <w:jc w:val="both"/>
        <w:rPr>
          <w:rFonts w:cs="David" w:hint="cs"/>
          <w:rtl/>
        </w:rPr>
      </w:pPr>
      <w:r>
        <w:rPr>
          <w:rFonts w:cs="David" w:hint="cs"/>
          <w:rtl/>
        </w:rPr>
        <w:tab/>
        <w:t xml:space="preserve">הייתי רוצה לראות את חופש הביטוי במדינות ערב, שהיו נותנים למישהו לדבר ככה. </w:t>
      </w:r>
    </w:p>
    <w:p w14:paraId="37D3D2F2" w14:textId="77777777" w:rsidR="00F51B46" w:rsidRDefault="00F51B46" w:rsidP="00F51B46">
      <w:pPr>
        <w:bidi/>
        <w:jc w:val="both"/>
        <w:rPr>
          <w:rFonts w:cs="David" w:hint="cs"/>
          <w:rtl/>
        </w:rPr>
      </w:pPr>
    </w:p>
    <w:p w14:paraId="545059F7" w14:textId="77777777" w:rsidR="00F51B46" w:rsidRDefault="00F51B46" w:rsidP="00F51B46">
      <w:pPr>
        <w:bidi/>
        <w:jc w:val="both"/>
        <w:rPr>
          <w:rFonts w:cs="David" w:hint="cs"/>
          <w:u w:val="single"/>
          <w:rtl/>
        </w:rPr>
      </w:pPr>
      <w:r>
        <w:rPr>
          <w:rFonts w:cs="David" w:hint="cs"/>
          <w:u w:val="single"/>
          <w:rtl/>
        </w:rPr>
        <w:t>נחמן שי:</w:t>
      </w:r>
    </w:p>
    <w:p w14:paraId="29984095" w14:textId="77777777" w:rsidR="00F51B46" w:rsidRDefault="00F51B46" w:rsidP="00F51B46">
      <w:pPr>
        <w:bidi/>
        <w:jc w:val="both"/>
        <w:rPr>
          <w:rFonts w:cs="David" w:hint="cs"/>
          <w:u w:val="single"/>
          <w:rtl/>
        </w:rPr>
      </w:pPr>
    </w:p>
    <w:p w14:paraId="50F26487" w14:textId="77777777" w:rsidR="00F51B46" w:rsidRDefault="00F51B46" w:rsidP="00F51B46">
      <w:pPr>
        <w:bidi/>
        <w:jc w:val="both"/>
        <w:rPr>
          <w:rFonts w:cs="David" w:hint="cs"/>
          <w:rtl/>
        </w:rPr>
      </w:pPr>
      <w:r>
        <w:rPr>
          <w:rFonts w:cs="David" w:hint="cs"/>
          <w:rtl/>
        </w:rPr>
        <w:tab/>
        <w:t xml:space="preserve">אני חושב, חברת הכנסת זועבי, שאת גורמת נזק לעצמך אפילו בזה שאת כורכת את עצמך בפרשה של זחאלקה . את היית על המרמה - - - </w:t>
      </w:r>
    </w:p>
    <w:p w14:paraId="7E07650F" w14:textId="77777777" w:rsidR="00F51B46" w:rsidRDefault="00F51B46" w:rsidP="00F51B46">
      <w:pPr>
        <w:bidi/>
        <w:jc w:val="both"/>
        <w:rPr>
          <w:rFonts w:cs="David" w:hint="cs"/>
          <w:rtl/>
        </w:rPr>
      </w:pPr>
    </w:p>
    <w:p w14:paraId="7CBCDE5E"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4ABA7F8" w14:textId="77777777" w:rsidR="00F51B46" w:rsidRDefault="00F51B46" w:rsidP="00F51B46">
      <w:pPr>
        <w:bidi/>
        <w:jc w:val="both"/>
        <w:rPr>
          <w:rFonts w:cs="David" w:hint="cs"/>
          <w:rtl/>
        </w:rPr>
      </w:pPr>
    </w:p>
    <w:p w14:paraId="7857BD9E" w14:textId="77777777" w:rsidR="00F51B46" w:rsidRDefault="00F51B46" w:rsidP="00F51B46">
      <w:pPr>
        <w:bidi/>
        <w:jc w:val="both"/>
        <w:rPr>
          <w:rFonts w:cs="David" w:hint="cs"/>
          <w:rtl/>
        </w:rPr>
      </w:pPr>
      <w:r>
        <w:rPr>
          <w:rFonts w:cs="David" w:hint="cs"/>
          <w:rtl/>
        </w:rPr>
        <w:tab/>
        <w:t xml:space="preserve">הפרשה של בשארה ולא זחאלקה. </w:t>
      </w:r>
    </w:p>
    <w:p w14:paraId="59123F39" w14:textId="77777777" w:rsidR="00F51B46" w:rsidRDefault="00F51B46" w:rsidP="00F51B46">
      <w:pPr>
        <w:bidi/>
        <w:jc w:val="both"/>
        <w:rPr>
          <w:rFonts w:cs="David" w:hint="cs"/>
          <w:rtl/>
        </w:rPr>
      </w:pPr>
    </w:p>
    <w:p w14:paraId="2C104C0B" w14:textId="77777777" w:rsidR="00F51B46" w:rsidRDefault="00F51B46" w:rsidP="00F51B46">
      <w:pPr>
        <w:bidi/>
        <w:jc w:val="both"/>
        <w:rPr>
          <w:rFonts w:cs="David" w:hint="cs"/>
          <w:u w:val="single"/>
          <w:rtl/>
        </w:rPr>
      </w:pPr>
      <w:r>
        <w:rPr>
          <w:rFonts w:cs="David" w:hint="cs"/>
          <w:u w:val="single"/>
          <w:rtl/>
        </w:rPr>
        <w:t>נחמן שי:</w:t>
      </w:r>
    </w:p>
    <w:p w14:paraId="08420FC6" w14:textId="77777777" w:rsidR="00F51B46" w:rsidRDefault="00F51B46" w:rsidP="00F51B46">
      <w:pPr>
        <w:bidi/>
        <w:jc w:val="both"/>
        <w:rPr>
          <w:rFonts w:cs="David" w:hint="cs"/>
          <w:u w:val="single"/>
          <w:rtl/>
        </w:rPr>
      </w:pPr>
    </w:p>
    <w:p w14:paraId="6963E73C" w14:textId="77777777" w:rsidR="00F51B46" w:rsidRDefault="00F51B46" w:rsidP="00F51B46">
      <w:pPr>
        <w:bidi/>
        <w:jc w:val="both"/>
        <w:rPr>
          <w:rFonts w:cs="David" w:hint="cs"/>
          <w:rtl/>
        </w:rPr>
      </w:pPr>
      <w:r>
        <w:rPr>
          <w:rFonts w:cs="David" w:hint="cs"/>
          <w:rtl/>
        </w:rPr>
        <w:tab/>
        <w:t xml:space="preserve">סליחה, אני מתנצל בפניו, הוא לא פה. </w:t>
      </w:r>
    </w:p>
    <w:p w14:paraId="38AACD80" w14:textId="77777777" w:rsidR="00F51B46" w:rsidRDefault="00F51B46" w:rsidP="00F51B46">
      <w:pPr>
        <w:bidi/>
        <w:jc w:val="both"/>
        <w:rPr>
          <w:rFonts w:cs="David" w:hint="cs"/>
          <w:rtl/>
        </w:rPr>
      </w:pPr>
    </w:p>
    <w:p w14:paraId="0B9A8623" w14:textId="77777777" w:rsidR="00F51B46" w:rsidRDefault="00F51B46" w:rsidP="00F51B46">
      <w:pPr>
        <w:bidi/>
        <w:jc w:val="both"/>
        <w:rPr>
          <w:rFonts w:cs="David" w:hint="cs"/>
          <w:u w:val="single"/>
          <w:rtl/>
        </w:rPr>
      </w:pPr>
      <w:r>
        <w:rPr>
          <w:rFonts w:cs="David" w:hint="cs"/>
          <w:u w:val="single"/>
          <w:rtl/>
        </w:rPr>
        <w:t>אורי אורבך:</w:t>
      </w:r>
    </w:p>
    <w:p w14:paraId="4218B000" w14:textId="77777777" w:rsidR="00F51B46" w:rsidRDefault="00F51B46" w:rsidP="00F51B46">
      <w:pPr>
        <w:bidi/>
        <w:jc w:val="both"/>
        <w:rPr>
          <w:rFonts w:cs="David" w:hint="cs"/>
          <w:u w:val="single"/>
          <w:rtl/>
        </w:rPr>
      </w:pPr>
    </w:p>
    <w:p w14:paraId="4824CE2F" w14:textId="77777777" w:rsidR="00F51B46" w:rsidRDefault="00F51B46" w:rsidP="00F51B46">
      <w:pPr>
        <w:bidi/>
        <w:jc w:val="both"/>
        <w:rPr>
          <w:rFonts w:cs="David" w:hint="cs"/>
          <w:rtl/>
        </w:rPr>
      </w:pPr>
      <w:r>
        <w:rPr>
          <w:rFonts w:cs="David" w:hint="cs"/>
          <w:rtl/>
        </w:rPr>
        <w:tab/>
        <w:t xml:space="preserve">במשט הבא. </w:t>
      </w:r>
    </w:p>
    <w:p w14:paraId="4706C747" w14:textId="77777777" w:rsidR="00F51B46" w:rsidRDefault="00F51B46" w:rsidP="00F51B46">
      <w:pPr>
        <w:bidi/>
        <w:jc w:val="both"/>
        <w:rPr>
          <w:rFonts w:cs="David" w:hint="cs"/>
          <w:rtl/>
        </w:rPr>
      </w:pPr>
    </w:p>
    <w:p w14:paraId="6A17BF57" w14:textId="77777777" w:rsidR="00F51B46" w:rsidRDefault="00F51B46" w:rsidP="00F51B46">
      <w:pPr>
        <w:bidi/>
        <w:jc w:val="both"/>
        <w:rPr>
          <w:rFonts w:cs="David" w:hint="cs"/>
          <w:u w:val="single"/>
          <w:rtl/>
        </w:rPr>
      </w:pPr>
      <w:r>
        <w:rPr>
          <w:rFonts w:cs="David" w:hint="cs"/>
          <w:u w:val="single"/>
          <w:rtl/>
        </w:rPr>
        <w:t>נחמן שי:</w:t>
      </w:r>
    </w:p>
    <w:p w14:paraId="2C145090" w14:textId="77777777" w:rsidR="00F51B46" w:rsidRDefault="00F51B46" w:rsidP="00F51B46">
      <w:pPr>
        <w:bidi/>
        <w:jc w:val="both"/>
        <w:rPr>
          <w:rFonts w:cs="David" w:hint="cs"/>
          <w:u w:val="single"/>
          <w:rtl/>
        </w:rPr>
      </w:pPr>
    </w:p>
    <w:p w14:paraId="226363A1" w14:textId="77777777" w:rsidR="00F51B46" w:rsidRDefault="00F51B46" w:rsidP="00F51B46">
      <w:pPr>
        <w:bidi/>
        <w:jc w:val="both"/>
        <w:rPr>
          <w:rFonts w:cs="David" w:hint="cs"/>
          <w:rtl/>
        </w:rPr>
      </w:pPr>
      <w:r>
        <w:rPr>
          <w:rFonts w:cs="David" w:hint="cs"/>
          <w:rtl/>
        </w:rPr>
        <w:tab/>
        <w:t>אני חושב שבזה שאתם רצים כולכם להגן עליו באופן אוטומטי, אתם פוגעים בעצמכם. אני רואה בכם גשר חשוב מאוד ליחסים בינינו לבין האוכלוסיי</w:t>
      </w:r>
      <w:r>
        <w:rPr>
          <w:rFonts w:cs="David" w:hint="eastAsia"/>
          <w:rtl/>
        </w:rPr>
        <w:t>ה</w:t>
      </w:r>
      <w:r>
        <w:rPr>
          <w:rFonts w:cs="David" w:hint="cs"/>
          <w:rtl/>
        </w:rPr>
        <w:t xml:space="preserve"> הערבית לבין כל הישראלים. </w:t>
      </w:r>
    </w:p>
    <w:p w14:paraId="59F1DD9F" w14:textId="77777777" w:rsidR="00F51B46" w:rsidRPr="00A37F0C" w:rsidRDefault="00F51B46" w:rsidP="00F51B46">
      <w:pPr>
        <w:bidi/>
        <w:jc w:val="both"/>
        <w:rPr>
          <w:rFonts w:cs="David" w:hint="cs"/>
          <w:rtl/>
        </w:rPr>
      </w:pPr>
    </w:p>
    <w:p w14:paraId="2ECFF734"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7B4B4294" w14:textId="77777777" w:rsidR="00F51B46" w:rsidRDefault="00F51B46" w:rsidP="00F51B46">
      <w:pPr>
        <w:bidi/>
        <w:jc w:val="both"/>
        <w:rPr>
          <w:rFonts w:cs="David" w:hint="cs"/>
          <w:u w:val="single"/>
          <w:rtl/>
        </w:rPr>
      </w:pPr>
    </w:p>
    <w:p w14:paraId="11462CEB" w14:textId="77777777" w:rsidR="00F51B46" w:rsidRDefault="00F51B46" w:rsidP="00F51B46">
      <w:pPr>
        <w:bidi/>
        <w:jc w:val="both"/>
        <w:rPr>
          <w:rFonts w:cs="David" w:hint="cs"/>
          <w:rtl/>
        </w:rPr>
      </w:pPr>
      <w:r>
        <w:rPr>
          <w:rFonts w:cs="David" w:hint="cs"/>
          <w:rtl/>
        </w:rPr>
        <w:tab/>
        <w:t xml:space="preserve">אתה חושב שאתה בזכויות אדם ובשוויון. </w:t>
      </w:r>
    </w:p>
    <w:p w14:paraId="4C35DE4E" w14:textId="77777777" w:rsidR="00F51B46" w:rsidRDefault="00F51B46" w:rsidP="00F51B46">
      <w:pPr>
        <w:bidi/>
        <w:jc w:val="both"/>
        <w:rPr>
          <w:rFonts w:cs="David" w:hint="cs"/>
          <w:rtl/>
        </w:rPr>
      </w:pPr>
    </w:p>
    <w:p w14:paraId="499E333F" w14:textId="77777777" w:rsidR="00F51B46" w:rsidRDefault="00F51B46" w:rsidP="00F51B46">
      <w:pPr>
        <w:bidi/>
        <w:jc w:val="both"/>
        <w:rPr>
          <w:rFonts w:cs="David" w:hint="cs"/>
          <w:u w:val="single"/>
          <w:rtl/>
        </w:rPr>
      </w:pPr>
      <w:r>
        <w:rPr>
          <w:rFonts w:cs="David" w:hint="cs"/>
          <w:u w:val="single"/>
          <w:rtl/>
        </w:rPr>
        <w:t>נחמן שי:</w:t>
      </w:r>
    </w:p>
    <w:p w14:paraId="5520DAB7" w14:textId="77777777" w:rsidR="00F51B46" w:rsidRDefault="00F51B46" w:rsidP="00F51B46">
      <w:pPr>
        <w:bidi/>
        <w:jc w:val="both"/>
        <w:rPr>
          <w:rFonts w:cs="David" w:hint="cs"/>
          <w:u w:val="single"/>
          <w:rtl/>
        </w:rPr>
      </w:pPr>
    </w:p>
    <w:p w14:paraId="68738EB9" w14:textId="77777777" w:rsidR="00F51B46" w:rsidRDefault="00F51B46" w:rsidP="00F51B46">
      <w:pPr>
        <w:bidi/>
        <w:jc w:val="both"/>
        <w:rPr>
          <w:rFonts w:cs="David" w:hint="cs"/>
          <w:rtl/>
        </w:rPr>
      </w:pPr>
      <w:r>
        <w:rPr>
          <w:rFonts w:cs="David" w:hint="cs"/>
          <w:rtl/>
        </w:rPr>
        <w:tab/>
        <w:t xml:space="preserve">אני בטוח, אני לא צריך לחשוב, אני יודע. </w:t>
      </w:r>
    </w:p>
    <w:p w14:paraId="34372CCB" w14:textId="77777777" w:rsidR="00F51B46" w:rsidRDefault="00F51B46" w:rsidP="00F51B46">
      <w:pPr>
        <w:bidi/>
        <w:jc w:val="both"/>
        <w:rPr>
          <w:rFonts w:cs="David" w:hint="cs"/>
          <w:rtl/>
        </w:rPr>
      </w:pPr>
    </w:p>
    <w:p w14:paraId="43BE3C91" w14:textId="77777777" w:rsidR="00F51B46" w:rsidRDefault="00F51B46" w:rsidP="00F51B46">
      <w:pPr>
        <w:bidi/>
        <w:jc w:val="both"/>
        <w:rPr>
          <w:rFonts w:cs="David" w:hint="cs"/>
          <w:u w:val="single"/>
          <w:rtl/>
        </w:rPr>
      </w:pPr>
      <w:r>
        <w:rPr>
          <w:rFonts w:cs="David" w:hint="cs"/>
          <w:u w:val="single"/>
          <w:rtl/>
        </w:rPr>
        <w:t>חנין זועבי:</w:t>
      </w:r>
    </w:p>
    <w:p w14:paraId="742651D3" w14:textId="77777777" w:rsidR="00F51B46" w:rsidRDefault="00F51B46" w:rsidP="00F51B46">
      <w:pPr>
        <w:bidi/>
        <w:jc w:val="both"/>
        <w:rPr>
          <w:rFonts w:cs="David" w:hint="cs"/>
          <w:u w:val="single"/>
          <w:rtl/>
        </w:rPr>
      </w:pPr>
    </w:p>
    <w:p w14:paraId="7D1E12F8" w14:textId="77777777" w:rsidR="00F51B46" w:rsidRDefault="00F51B46" w:rsidP="00F51B46">
      <w:pPr>
        <w:bidi/>
        <w:ind w:left="720"/>
        <w:jc w:val="both"/>
        <w:rPr>
          <w:rFonts w:cs="David" w:hint="cs"/>
          <w:rtl/>
        </w:rPr>
      </w:pPr>
      <w:r>
        <w:rPr>
          <w:rFonts w:cs="David" w:hint="cs"/>
          <w:rtl/>
        </w:rPr>
        <w:t xml:space="preserve">- -  - </w:t>
      </w:r>
    </w:p>
    <w:p w14:paraId="05CAB619" w14:textId="77777777" w:rsidR="00F51B46" w:rsidRDefault="00F51B46" w:rsidP="00F51B46">
      <w:pPr>
        <w:bidi/>
        <w:jc w:val="both"/>
        <w:rPr>
          <w:rFonts w:cs="David" w:hint="cs"/>
          <w:rtl/>
        </w:rPr>
      </w:pPr>
    </w:p>
    <w:p w14:paraId="4CB89640" w14:textId="77777777" w:rsidR="00F51B46" w:rsidRDefault="00F51B46" w:rsidP="00F51B46">
      <w:pPr>
        <w:bidi/>
        <w:jc w:val="both"/>
        <w:rPr>
          <w:rFonts w:cs="David" w:hint="cs"/>
          <w:u w:val="single"/>
          <w:rtl/>
        </w:rPr>
      </w:pPr>
      <w:r>
        <w:rPr>
          <w:rFonts w:cs="David" w:hint="cs"/>
          <w:u w:val="single"/>
          <w:rtl/>
        </w:rPr>
        <w:t>נחמן שי</w:t>
      </w:r>
      <w:r w:rsidRPr="00E36EB4">
        <w:rPr>
          <w:rFonts w:cs="David" w:hint="cs"/>
          <w:u w:val="single"/>
          <w:rtl/>
        </w:rPr>
        <w:t>:</w:t>
      </w:r>
    </w:p>
    <w:p w14:paraId="606905CA" w14:textId="77777777" w:rsidR="00F51B46" w:rsidRDefault="00F51B46" w:rsidP="00F51B46">
      <w:pPr>
        <w:bidi/>
        <w:jc w:val="both"/>
        <w:rPr>
          <w:rFonts w:cs="David" w:hint="cs"/>
          <w:u w:val="single"/>
          <w:rtl/>
        </w:rPr>
      </w:pPr>
    </w:p>
    <w:p w14:paraId="38100FD8" w14:textId="77777777" w:rsidR="00F51B46" w:rsidRDefault="00F51B46" w:rsidP="00F51B46">
      <w:pPr>
        <w:bidi/>
        <w:ind w:firstLine="720"/>
        <w:jc w:val="both"/>
        <w:rPr>
          <w:rFonts w:cs="David" w:hint="cs"/>
          <w:rtl/>
        </w:rPr>
      </w:pPr>
      <w:r>
        <w:rPr>
          <w:rFonts w:cs="David" w:hint="cs"/>
          <w:rtl/>
        </w:rPr>
        <w:t xml:space="preserve">המקרה הזה הוא מקרה חריג ביותר, הוא לא דומה למקרה שלך, הוא לא דומה למקרים אחרים. </w:t>
      </w:r>
    </w:p>
    <w:p w14:paraId="5B3C95CD" w14:textId="77777777" w:rsidR="00F51B46" w:rsidRDefault="00F51B46" w:rsidP="00F51B46">
      <w:pPr>
        <w:bidi/>
        <w:ind w:firstLine="720"/>
        <w:jc w:val="both"/>
        <w:rPr>
          <w:rFonts w:cs="David" w:hint="cs"/>
          <w:rtl/>
        </w:rPr>
      </w:pPr>
    </w:p>
    <w:p w14:paraId="3E4BCC7D" w14:textId="77777777" w:rsidR="00F51B46" w:rsidRDefault="00F51B46" w:rsidP="00F51B46">
      <w:pPr>
        <w:bidi/>
        <w:jc w:val="both"/>
        <w:rPr>
          <w:rFonts w:cs="David" w:hint="cs"/>
          <w:u w:val="single"/>
          <w:rtl/>
        </w:rPr>
      </w:pPr>
      <w:r>
        <w:rPr>
          <w:rFonts w:cs="David" w:hint="cs"/>
          <w:u w:val="single"/>
          <w:rtl/>
        </w:rPr>
        <w:t>יעקב כץ:</w:t>
      </w:r>
    </w:p>
    <w:p w14:paraId="7CF0AA47" w14:textId="77777777" w:rsidR="00F51B46" w:rsidRDefault="00F51B46" w:rsidP="00F51B46">
      <w:pPr>
        <w:bidi/>
        <w:jc w:val="both"/>
        <w:rPr>
          <w:rFonts w:cs="David" w:hint="cs"/>
          <w:u w:val="single"/>
          <w:rtl/>
        </w:rPr>
      </w:pPr>
    </w:p>
    <w:p w14:paraId="37C161F3" w14:textId="77777777" w:rsidR="00F51B46" w:rsidRDefault="00F51B46" w:rsidP="00F51B46">
      <w:pPr>
        <w:bidi/>
        <w:jc w:val="both"/>
        <w:rPr>
          <w:rFonts w:cs="David" w:hint="cs"/>
          <w:rtl/>
        </w:rPr>
      </w:pPr>
      <w:r>
        <w:rPr>
          <w:rFonts w:cs="David" w:hint="cs"/>
          <w:rtl/>
        </w:rPr>
        <w:tab/>
        <w:t xml:space="preserve">למה אתה מתנצל? </w:t>
      </w:r>
    </w:p>
    <w:p w14:paraId="10D7805F" w14:textId="77777777" w:rsidR="00F51B46" w:rsidRDefault="00F51B46" w:rsidP="00F51B46">
      <w:pPr>
        <w:bidi/>
        <w:jc w:val="both"/>
        <w:rPr>
          <w:rFonts w:cs="David" w:hint="cs"/>
          <w:rtl/>
        </w:rPr>
      </w:pPr>
    </w:p>
    <w:p w14:paraId="36646EDD" w14:textId="77777777" w:rsidR="00F51B46" w:rsidRDefault="00F51B46" w:rsidP="00F51B46">
      <w:pPr>
        <w:bidi/>
        <w:jc w:val="both"/>
        <w:rPr>
          <w:rFonts w:cs="David" w:hint="cs"/>
          <w:u w:val="single"/>
          <w:rtl/>
        </w:rPr>
      </w:pPr>
      <w:r>
        <w:rPr>
          <w:rFonts w:cs="David" w:hint="cs"/>
          <w:u w:val="single"/>
          <w:rtl/>
        </w:rPr>
        <w:t>נחמן שי:</w:t>
      </w:r>
    </w:p>
    <w:p w14:paraId="45FDF086" w14:textId="77777777" w:rsidR="00F51B46" w:rsidRDefault="00F51B46" w:rsidP="00F51B46">
      <w:pPr>
        <w:bidi/>
        <w:jc w:val="both"/>
        <w:rPr>
          <w:rFonts w:cs="David" w:hint="cs"/>
          <w:u w:val="single"/>
          <w:rtl/>
        </w:rPr>
      </w:pPr>
    </w:p>
    <w:p w14:paraId="3A010F29" w14:textId="77777777" w:rsidR="00F51B46" w:rsidRDefault="00F51B46" w:rsidP="00F51B46">
      <w:pPr>
        <w:bidi/>
        <w:jc w:val="both"/>
        <w:rPr>
          <w:rFonts w:cs="David" w:hint="cs"/>
          <w:rtl/>
        </w:rPr>
      </w:pPr>
      <w:r>
        <w:rPr>
          <w:rFonts w:cs="David" w:hint="cs"/>
          <w:rtl/>
        </w:rPr>
        <w:tab/>
        <w:t>אני לא מתנצל.</w:t>
      </w:r>
    </w:p>
    <w:p w14:paraId="55AF6080" w14:textId="77777777" w:rsidR="00F51B46" w:rsidRDefault="00F51B46" w:rsidP="00F51B46">
      <w:pPr>
        <w:bidi/>
        <w:jc w:val="both"/>
        <w:rPr>
          <w:rFonts w:cs="David" w:hint="cs"/>
          <w:rtl/>
        </w:rPr>
      </w:pPr>
    </w:p>
    <w:p w14:paraId="4415E8B7" w14:textId="77777777" w:rsidR="00F51B46" w:rsidRDefault="00F51B46" w:rsidP="00F51B46">
      <w:pPr>
        <w:bidi/>
        <w:jc w:val="both"/>
        <w:rPr>
          <w:rFonts w:cs="David" w:hint="cs"/>
          <w:u w:val="single"/>
          <w:rtl/>
        </w:rPr>
      </w:pPr>
      <w:r>
        <w:rPr>
          <w:rFonts w:cs="David" w:hint="cs"/>
          <w:u w:val="single"/>
          <w:rtl/>
        </w:rPr>
        <w:t>יעקב כץ:</w:t>
      </w:r>
    </w:p>
    <w:p w14:paraId="178D82A2" w14:textId="77777777" w:rsidR="00F51B46" w:rsidRDefault="00F51B46" w:rsidP="00F51B46">
      <w:pPr>
        <w:bidi/>
        <w:jc w:val="both"/>
        <w:rPr>
          <w:rFonts w:cs="David" w:hint="cs"/>
          <w:u w:val="single"/>
          <w:rtl/>
        </w:rPr>
      </w:pPr>
    </w:p>
    <w:p w14:paraId="2AD945A3" w14:textId="77777777" w:rsidR="00F51B46" w:rsidRDefault="00F51B46" w:rsidP="00F51B46">
      <w:pPr>
        <w:bidi/>
        <w:jc w:val="both"/>
        <w:rPr>
          <w:rFonts w:cs="David" w:hint="cs"/>
          <w:rtl/>
        </w:rPr>
      </w:pPr>
      <w:r>
        <w:rPr>
          <w:rFonts w:cs="David" w:hint="cs"/>
          <w:rtl/>
        </w:rPr>
        <w:tab/>
        <w:t>אתה היית קצין בצה"ל, מה אתה מתנצל בפניה?</w:t>
      </w:r>
    </w:p>
    <w:p w14:paraId="6C514E50" w14:textId="77777777" w:rsidR="00F51B46" w:rsidRDefault="00F51B46" w:rsidP="00F51B46">
      <w:pPr>
        <w:bidi/>
        <w:jc w:val="both"/>
        <w:rPr>
          <w:rFonts w:cs="David" w:hint="cs"/>
          <w:rtl/>
        </w:rPr>
      </w:pPr>
    </w:p>
    <w:p w14:paraId="06363393" w14:textId="77777777" w:rsidR="00F51B46" w:rsidRDefault="00F51B46" w:rsidP="00F51B46">
      <w:pPr>
        <w:bidi/>
        <w:jc w:val="both"/>
        <w:rPr>
          <w:rFonts w:cs="David" w:hint="cs"/>
          <w:u w:val="single"/>
          <w:rtl/>
        </w:rPr>
      </w:pPr>
      <w:r>
        <w:rPr>
          <w:rFonts w:cs="David" w:hint="cs"/>
          <w:u w:val="single"/>
          <w:rtl/>
        </w:rPr>
        <w:t>נחמן שי:</w:t>
      </w:r>
    </w:p>
    <w:p w14:paraId="68654014" w14:textId="77777777" w:rsidR="00F51B46" w:rsidRDefault="00F51B46" w:rsidP="00F51B46">
      <w:pPr>
        <w:bidi/>
        <w:jc w:val="both"/>
        <w:rPr>
          <w:rFonts w:cs="David" w:hint="cs"/>
          <w:u w:val="single"/>
          <w:rtl/>
        </w:rPr>
      </w:pPr>
    </w:p>
    <w:p w14:paraId="0F582984" w14:textId="77777777" w:rsidR="00F51B46" w:rsidRDefault="00F51B46" w:rsidP="00F51B46">
      <w:pPr>
        <w:bidi/>
        <w:jc w:val="both"/>
        <w:rPr>
          <w:rFonts w:cs="David" w:hint="cs"/>
          <w:rtl/>
        </w:rPr>
      </w:pPr>
      <w:r>
        <w:rPr>
          <w:rFonts w:cs="David" w:hint="cs"/>
          <w:rtl/>
        </w:rPr>
        <w:tab/>
        <w:t xml:space="preserve">עזוב, זה לא שייך. </w:t>
      </w:r>
    </w:p>
    <w:p w14:paraId="443D7628" w14:textId="77777777" w:rsidR="00F51B46" w:rsidRDefault="00F51B46" w:rsidP="00F51B46">
      <w:pPr>
        <w:bidi/>
        <w:jc w:val="both"/>
        <w:rPr>
          <w:rFonts w:cs="David" w:hint="cs"/>
          <w:rtl/>
        </w:rPr>
      </w:pPr>
    </w:p>
    <w:p w14:paraId="04EAC822" w14:textId="77777777" w:rsidR="00F51B46" w:rsidRDefault="00F51B46" w:rsidP="00F51B46">
      <w:pPr>
        <w:bidi/>
        <w:jc w:val="both"/>
        <w:rPr>
          <w:rFonts w:cs="David" w:hint="cs"/>
          <w:u w:val="single"/>
          <w:rtl/>
        </w:rPr>
      </w:pPr>
      <w:r>
        <w:rPr>
          <w:rFonts w:cs="David" w:hint="cs"/>
          <w:u w:val="single"/>
          <w:rtl/>
        </w:rPr>
        <w:t>יעקב כץ:</w:t>
      </w:r>
    </w:p>
    <w:p w14:paraId="3E0C6D89" w14:textId="77777777" w:rsidR="00F51B46" w:rsidRDefault="00F51B46" w:rsidP="00F51B46">
      <w:pPr>
        <w:bidi/>
        <w:jc w:val="both"/>
        <w:rPr>
          <w:rFonts w:cs="David" w:hint="cs"/>
          <w:u w:val="single"/>
          <w:rtl/>
        </w:rPr>
      </w:pPr>
    </w:p>
    <w:p w14:paraId="7DD2E88C" w14:textId="77777777" w:rsidR="00F51B46" w:rsidRDefault="00F51B46" w:rsidP="00F51B46">
      <w:pPr>
        <w:bidi/>
        <w:jc w:val="both"/>
        <w:rPr>
          <w:rFonts w:cs="David" w:hint="cs"/>
          <w:rtl/>
        </w:rPr>
      </w:pPr>
      <w:r>
        <w:rPr>
          <w:rFonts w:cs="David" w:hint="cs"/>
          <w:rtl/>
        </w:rPr>
        <w:tab/>
        <w:t>מה אתה מתנצל בפניה?</w:t>
      </w:r>
    </w:p>
    <w:p w14:paraId="1F304383" w14:textId="77777777" w:rsidR="00F51B46" w:rsidRDefault="00F51B46" w:rsidP="00F51B46">
      <w:pPr>
        <w:bidi/>
        <w:jc w:val="both"/>
        <w:rPr>
          <w:rFonts w:cs="David" w:hint="cs"/>
          <w:rtl/>
        </w:rPr>
      </w:pPr>
    </w:p>
    <w:p w14:paraId="199ACDC9" w14:textId="77777777" w:rsidR="00F51B46" w:rsidRDefault="00F51B46" w:rsidP="00F51B46">
      <w:pPr>
        <w:bidi/>
        <w:jc w:val="both"/>
        <w:rPr>
          <w:rFonts w:cs="David" w:hint="cs"/>
          <w:u w:val="single"/>
          <w:rtl/>
        </w:rPr>
      </w:pPr>
      <w:r>
        <w:rPr>
          <w:rFonts w:cs="David" w:hint="cs"/>
          <w:u w:val="single"/>
          <w:rtl/>
        </w:rPr>
        <w:t>חנין זועבי:</w:t>
      </w:r>
    </w:p>
    <w:p w14:paraId="62D55FA6" w14:textId="77777777" w:rsidR="00F51B46" w:rsidRDefault="00F51B46" w:rsidP="00F51B46">
      <w:pPr>
        <w:bidi/>
        <w:jc w:val="both"/>
        <w:rPr>
          <w:rFonts w:cs="David" w:hint="cs"/>
          <w:u w:val="single"/>
          <w:rtl/>
        </w:rPr>
      </w:pPr>
    </w:p>
    <w:p w14:paraId="2EC35605" w14:textId="77777777" w:rsidR="00F51B46" w:rsidRDefault="00F51B46" w:rsidP="00F51B46">
      <w:pPr>
        <w:bidi/>
        <w:jc w:val="both"/>
        <w:rPr>
          <w:rFonts w:cs="David" w:hint="cs"/>
          <w:rtl/>
        </w:rPr>
      </w:pPr>
      <w:r>
        <w:rPr>
          <w:rFonts w:cs="David" w:hint="cs"/>
          <w:rtl/>
        </w:rPr>
        <w:tab/>
        <w:t xml:space="preserve">אולי יש לו - - - </w:t>
      </w:r>
    </w:p>
    <w:p w14:paraId="16C7DB2E" w14:textId="77777777" w:rsidR="00F51B46" w:rsidRDefault="00F51B46" w:rsidP="00F51B46">
      <w:pPr>
        <w:bidi/>
        <w:jc w:val="both"/>
        <w:rPr>
          <w:rFonts w:cs="David" w:hint="cs"/>
          <w:rtl/>
        </w:rPr>
      </w:pPr>
    </w:p>
    <w:p w14:paraId="0C3033A1" w14:textId="77777777" w:rsidR="00F51B46" w:rsidRDefault="00F51B46" w:rsidP="00F51B46">
      <w:pPr>
        <w:bidi/>
        <w:jc w:val="both"/>
        <w:rPr>
          <w:rFonts w:cs="David" w:hint="cs"/>
          <w:u w:val="single"/>
          <w:rtl/>
        </w:rPr>
      </w:pPr>
      <w:r>
        <w:rPr>
          <w:rFonts w:cs="David" w:hint="cs"/>
          <w:u w:val="single"/>
          <w:rtl/>
        </w:rPr>
        <w:t>נחמן שי:</w:t>
      </w:r>
    </w:p>
    <w:p w14:paraId="303958A4" w14:textId="77777777" w:rsidR="00F51B46" w:rsidRDefault="00F51B46" w:rsidP="00F51B46">
      <w:pPr>
        <w:bidi/>
        <w:jc w:val="both"/>
        <w:rPr>
          <w:rFonts w:cs="David" w:hint="cs"/>
          <w:u w:val="single"/>
          <w:rtl/>
        </w:rPr>
      </w:pPr>
    </w:p>
    <w:p w14:paraId="230A6B6A" w14:textId="77777777" w:rsidR="00F51B46" w:rsidRDefault="00F51B46" w:rsidP="00F51B46">
      <w:pPr>
        <w:bidi/>
        <w:jc w:val="both"/>
        <w:rPr>
          <w:rFonts w:cs="David" w:hint="cs"/>
          <w:rtl/>
        </w:rPr>
      </w:pPr>
      <w:r>
        <w:rPr>
          <w:rFonts w:cs="David" w:hint="cs"/>
          <w:rtl/>
        </w:rPr>
        <w:tab/>
        <w:t xml:space="preserve">אני אומר את אשר על דעתי, אני לא צריך חיזוקים. </w:t>
      </w:r>
    </w:p>
    <w:p w14:paraId="61C78132" w14:textId="77777777" w:rsidR="00F51B46" w:rsidRDefault="00F51B46" w:rsidP="00F51B46">
      <w:pPr>
        <w:bidi/>
        <w:jc w:val="both"/>
        <w:rPr>
          <w:rFonts w:cs="David" w:hint="cs"/>
          <w:rtl/>
        </w:rPr>
      </w:pPr>
    </w:p>
    <w:p w14:paraId="3DB44424" w14:textId="77777777" w:rsidR="00F51B46" w:rsidRDefault="00F51B46" w:rsidP="00F51B46">
      <w:pPr>
        <w:bidi/>
        <w:jc w:val="both"/>
        <w:rPr>
          <w:rFonts w:cs="David" w:hint="cs"/>
          <w:u w:val="single"/>
          <w:rtl/>
        </w:rPr>
      </w:pPr>
      <w:r>
        <w:rPr>
          <w:rFonts w:cs="David" w:hint="cs"/>
          <w:u w:val="single"/>
          <w:rtl/>
        </w:rPr>
        <w:t>חנין זועבי:</w:t>
      </w:r>
    </w:p>
    <w:p w14:paraId="47A6DEE9" w14:textId="77777777" w:rsidR="00F51B46" w:rsidRDefault="00F51B46" w:rsidP="00F51B46">
      <w:pPr>
        <w:bidi/>
        <w:jc w:val="both"/>
        <w:rPr>
          <w:rFonts w:cs="David" w:hint="cs"/>
          <w:u w:val="single"/>
          <w:rtl/>
        </w:rPr>
      </w:pPr>
    </w:p>
    <w:p w14:paraId="67C27592" w14:textId="77777777" w:rsidR="00F51B46" w:rsidRDefault="00F51B46" w:rsidP="00F51B46">
      <w:pPr>
        <w:bidi/>
        <w:jc w:val="both"/>
        <w:rPr>
          <w:rFonts w:cs="David" w:hint="cs"/>
          <w:rtl/>
        </w:rPr>
      </w:pPr>
      <w:r>
        <w:rPr>
          <w:rFonts w:cs="David" w:hint="cs"/>
          <w:rtl/>
        </w:rPr>
        <w:tab/>
        <w:t xml:space="preserve">אולי יש לו ערכים יותר ממך. </w:t>
      </w:r>
    </w:p>
    <w:p w14:paraId="2A255595" w14:textId="77777777" w:rsidR="00F51B46" w:rsidRDefault="00F51B46" w:rsidP="00F51B46">
      <w:pPr>
        <w:bidi/>
        <w:jc w:val="both"/>
        <w:rPr>
          <w:rFonts w:cs="David" w:hint="cs"/>
          <w:rtl/>
        </w:rPr>
      </w:pPr>
    </w:p>
    <w:p w14:paraId="7550EC0C" w14:textId="77777777" w:rsidR="00F51B46" w:rsidRDefault="00F51B46" w:rsidP="00F51B46">
      <w:pPr>
        <w:bidi/>
        <w:jc w:val="both"/>
        <w:rPr>
          <w:rFonts w:cs="David" w:hint="cs"/>
          <w:u w:val="single"/>
          <w:rtl/>
        </w:rPr>
      </w:pPr>
      <w:r>
        <w:rPr>
          <w:rFonts w:cs="David" w:hint="cs"/>
          <w:u w:val="single"/>
          <w:rtl/>
        </w:rPr>
        <w:t>נחמן שי:</w:t>
      </w:r>
    </w:p>
    <w:p w14:paraId="3C7C8E08" w14:textId="77777777" w:rsidR="00F51B46" w:rsidRDefault="00F51B46" w:rsidP="00F51B46">
      <w:pPr>
        <w:bidi/>
        <w:jc w:val="both"/>
        <w:rPr>
          <w:rFonts w:cs="David" w:hint="cs"/>
          <w:u w:val="single"/>
          <w:rtl/>
        </w:rPr>
      </w:pPr>
    </w:p>
    <w:p w14:paraId="1161A48C" w14:textId="77777777" w:rsidR="00F51B46" w:rsidRDefault="00F51B46" w:rsidP="00F51B46">
      <w:pPr>
        <w:bidi/>
        <w:jc w:val="both"/>
        <w:rPr>
          <w:rFonts w:cs="David" w:hint="cs"/>
          <w:rtl/>
        </w:rPr>
      </w:pPr>
      <w:r>
        <w:rPr>
          <w:rFonts w:cs="David" w:hint="cs"/>
          <w:rtl/>
        </w:rPr>
        <w:tab/>
        <w:t xml:space="preserve">אני נכנס לסוגיה הזאת מתוך גישה - - - </w:t>
      </w:r>
    </w:p>
    <w:p w14:paraId="69F247F4" w14:textId="77777777" w:rsidR="00F51B46" w:rsidRDefault="00F51B46" w:rsidP="00F51B46">
      <w:pPr>
        <w:bidi/>
        <w:jc w:val="both"/>
        <w:rPr>
          <w:rFonts w:cs="David" w:hint="cs"/>
          <w:rtl/>
        </w:rPr>
      </w:pPr>
    </w:p>
    <w:p w14:paraId="0EBF4538"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5ACF2632" w14:textId="77777777" w:rsidR="00F51B46" w:rsidRDefault="00F51B46" w:rsidP="00F51B46">
      <w:pPr>
        <w:bidi/>
        <w:jc w:val="both"/>
        <w:rPr>
          <w:rFonts w:cs="David" w:hint="cs"/>
          <w:u w:val="single"/>
          <w:rtl/>
        </w:rPr>
      </w:pPr>
    </w:p>
    <w:p w14:paraId="57F9367C" w14:textId="77777777" w:rsidR="00F51B46" w:rsidRDefault="00F51B46" w:rsidP="00F51B46">
      <w:pPr>
        <w:bidi/>
        <w:ind w:firstLine="720"/>
        <w:jc w:val="both"/>
        <w:rPr>
          <w:rFonts w:cs="David" w:hint="cs"/>
          <w:rtl/>
        </w:rPr>
      </w:pPr>
      <w:r>
        <w:rPr>
          <w:rFonts w:cs="David" w:hint="cs"/>
          <w:rtl/>
        </w:rPr>
        <w:t>בימים שנקבל ממנה ציון טוב אנחנו צריכים להיות מודאגים.</w:t>
      </w:r>
    </w:p>
    <w:p w14:paraId="0EAC2996" w14:textId="77777777" w:rsidR="00F51B46" w:rsidRDefault="00F51B46" w:rsidP="00F51B46">
      <w:pPr>
        <w:bidi/>
        <w:jc w:val="both"/>
        <w:rPr>
          <w:rFonts w:cs="David" w:hint="cs"/>
          <w:rtl/>
        </w:rPr>
      </w:pPr>
    </w:p>
    <w:p w14:paraId="7DC4209A" w14:textId="77777777" w:rsidR="00F51B46" w:rsidRDefault="00F51B46" w:rsidP="00F51B46">
      <w:pPr>
        <w:bidi/>
        <w:jc w:val="both"/>
        <w:rPr>
          <w:rFonts w:cs="David" w:hint="cs"/>
          <w:u w:val="single"/>
          <w:rtl/>
        </w:rPr>
      </w:pPr>
      <w:r>
        <w:rPr>
          <w:rFonts w:cs="David" w:hint="cs"/>
          <w:u w:val="single"/>
          <w:rtl/>
        </w:rPr>
        <w:t>אורי אורבך:</w:t>
      </w:r>
    </w:p>
    <w:p w14:paraId="6823AE3A" w14:textId="77777777" w:rsidR="00F51B46" w:rsidRDefault="00F51B46" w:rsidP="00F51B46">
      <w:pPr>
        <w:bidi/>
        <w:jc w:val="both"/>
        <w:rPr>
          <w:rFonts w:cs="David" w:hint="cs"/>
          <w:u w:val="single"/>
          <w:rtl/>
        </w:rPr>
      </w:pPr>
    </w:p>
    <w:p w14:paraId="3BDFD1B2" w14:textId="77777777" w:rsidR="00F51B46" w:rsidRDefault="00F51B46" w:rsidP="00F51B46">
      <w:pPr>
        <w:bidi/>
        <w:jc w:val="both"/>
        <w:rPr>
          <w:rFonts w:cs="David" w:hint="cs"/>
          <w:rtl/>
        </w:rPr>
      </w:pPr>
      <w:r>
        <w:rPr>
          <w:rFonts w:cs="David" w:hint="cs"/>
          <w:rtl/>
        </w:rPr>
        <w:tab/>
        <w:t xml:space="preserve">היא יושבת פה ומחלקת ציונים. אתה צריך להשתפר - - - </w:t>
      </w:r>
    </w:p>
    <w:p w14:paraId="147C5F5A" w14:textId="77777777" w:rsidR="00F51B46" w:rsidRDefault="00F51B46" w:rsidP="00F51B46">
      <w:pPr>
        <w:bidi/>
        <w:jc w:val="both"/>
        <w:rPr>
          <w:rFonts w:cs="David" w:hint="cs"/>
          <w:rtl/>
        </w:rPr>
      </w:pPr>
    </w:p>
    <w:p w14:paraId="0262B054" w14:textId="77777777" w:rsidR="00F51B46" w:rsidRPr="001852D9" w:rsidRDefault="00F51B46" w:rsidP="00F51B46">
      <w:pPr>
        <w:bidi/>
        <w:jc w:val="both"/>
        <w:rPr>
          <w:rFonts w:cs="David" w:hint="cs"/>
          <w:u w:val="single"/>
          <w:rtl/>
        </w:rPr>
      </w:pPr>
      <w:r>
        <w:rPr>
          <w:rFonts w:cs="David" w:hint="cs"/>
          <w:u w:val="single"/>
          <w:rtl/>
        </w:rPr>
        <w:t>יעקב כץ:</w:t>
      </w:r>
    </w:p>
    <w:p w14:paraId="1F133593" w14:textId="77777777" w:rsidR="00F51B46" w:rsidRDefault="00F51B46" w:rsidP="00F51B46">
      <w:pPr>
        <w:bidi/>
        <w:jc w:val="both"/>
        <w:rPr>
          <w:rFonts w:cs="David" w:hint="cs"/>
          <w:rtl/>
        </w:rPr>
      </w:pPr>
    </w:p>
    <w:p w14:paraId="3EFAFE94" w14:textId="77777777" w:rsidR="00F51B46" w:rsidRDefault="00F51B46" w:rsidP="00F51B46">
      <w:pPr>
        <w:bidi/>
        <w:jc w:val="both"/>
        <w:rPr>
          <w:rFonts w:cs="David" w:hint="cs"/>
          <w:rtl/>
        </w:rPr>
      </w:pPr>
      <w:r>
        <w:rPr>
          <w:rFonts w:cs="David" w:hint="cs"/>
          <w:rtl/>
        </w:rPr>
        <w:tab/>
        <w:t xml:space="preserve">נציגת החיזבאללה מחלקת ציונים. </w:t>
      </w:r>
    </w:p>
    <w:p w14:paraId="3E054AC2" w14:textId="77777777" w:rsidR="00F51B46" w:rsidRPr="001852D9" w:rsidRDefault="00F51B46" w:rsidP="00F51B46">
      <w:pPr>
        <w:bidi/>
        <w:jc w:val="both"/>
        <w:rPr>
          <w:rFonts w:cs="David" w:hint="cs"/>
          <w:rtl/>
        </w:rPr>
      </w:pPr>
    </w:p>
    <w:p w14:paraId="6C11C9E4" w14:textId="77777777" w:rsidR="00F51B46" w:rsidRDefault="00F51B46" w:rsidP="00F51B46">
      <w:pPr>
        <w:bidi/>
        <w:jc w:val="both"/>
        <w:rPr>
          <w:rFonts w:cs="David" w:hint="cs"/>
          <w:u w:val="single"/>
          <w:rtl/>
        </w:rPr>
      </w:pPr>
      <w:r>
        <w:rPr>
          <w:rFonts w:cs="David" w:hint="cs"/>
          <w:u w:val="single"/>
          <w:rtl/>
        </w:rPr>
        <w:t>נחמן שי</w:t>
      </w:r>
      <w:r w:rsidRPr="00E36EB4">
        <w:rPr>
          <w:rFonts w:cs="David" w:hint="cs"/>
          <w:u w:val="single"/>
          <w:rtl/>
        </w:rPr>
        <w:t>:</w:t>
      </w:r>
    </w:p>
    <w:p w14:paraId="017B32BB" w14:textId="77777777" w:rsidR="00F51B46" w:rsidRDefault="00F51B46" w:rsidP="00F51B46">
      <w:pPr>
        <w:bidi/>
        <w:jc w:val="both"/>
        <w:rPr>
          <w:rFonts w:cs="David" w:hint="cs"/>
          <w:u w:val="single"/>
          <w:rtl/>
        </w:rPr>
      </w:pPr>
    </w:p>
    <w:p w14:paraId="6E55EFFF" w14:textId="77777777" w:rsidR="00F51B46" w:rsidRDefault="00F51B46" w:rsidP="00F51B46">
      <w:pPr>
        <w:bidi/>
        <w:jc w:val="both"/>
        <w:rPr>
          <w:rFonts w:cs="David" w:hint="cs"/>
          <w:rtl/>
        </w:rPr>
      </w:pPr>
      <w:r>
        <w:rPr>
          <w:rFonts w:cs="David" w:hint="cs"/>
          <w:rtl/>
        </w:rPr>
        <w:tab/>
        <w:t>חבר הכנסת כץ, אני לא כיניתי אף חבר כנסת נציג חיזבאללה ולא נציג חמאס. עזוב, אל תשים דברים בפי.</w:t>
      </w:r>
    </w:p>
    <w:p w14:paraId="71E4EF17" w14:textId="77777777" w:rsidR="00F51B46" w:rsidRPr="001852D9" w:rsidRDefault="00F51B46" w:rsidP="00F51B46">
      <w:pPr>
        <w:bidi/>
        <w:jc w:val="both"/>
        <w:rPr>
          <w:rFonts w:cs="David" w:hint="cs"/>
          <w:rtl/>
        </w:rPr>
      </w:pPr>
    </w:p>
    <w:p w14:paraId="76B5287C" w14:textId="77777777" w:rsidR="00F51B46" w:rsidRPr="001852D9" w:rsidRDefault="00F51B46" w:rsidP="00F51B46">
      <w:pPr>
        <w:bidi/>
        <w:jc w:val="both"/>
        <w:rPr>
          <w:rFonts w:cs="David" w:hint="cs"/>
          <w:u w:val="single"/>
          <w:rtl/>
        </w:rPr>
      </w:pPr>
      <w:r w:rsidRPr="001852D9">
        <w:rPr>
          <w:rFonts w:cs="David" w:hint="cs"/>
          <w:u w:val="single"/>
          <w:rtl/>
        </w:rPr>
        <w:t>פאינה קירשנב</w:t>
      </w:r>
      <w:r>
        <w:rPr>
          <w:rFonts w:cs="David" w:hint="cs"/>
          <w:u w:val="single"/>
          <w:rtl/>
        </w:rPr>
        <w:t>א</w:t>
      </w:r>
      <w:r w:rsidRPr="001852D9">
        <w:rPr>
          <w:rFonts w:cs="David" w:hint="cs"/>
          <w:u w:val="single"/>
          <w:rtl/>
        </w:rPr>
        <w:t>ום:</w:t>
      </w:r>
    </w:p>
    <w:p w14:paraId="1EDF02E0" w14:textId="77777777" w:rsidR="00F51B46" w:rsidRDefault="00F51B46" w:rsidP="00F51B46">
      <w:pPr>
        <w:bidi/>
        <w:jc w:val="both"/>
        <w:rPr>
          <w:rFonts w:cs="David" w:hint="cs"/>
          <w:rtl/>
        </w:rPr>
      </w:pPr>
    </w:p>
    <w:p w14:paraId="6C7E1F84" w14:textId="77777777" w:rsidR="00F51B46" w:rsidRDefault="00F51B46" w:rsidP="00F51B46">
      <w:pPr>
        <w:bidi/>
        <w:jc w:val="both"/>
        <w:rPr>
          <w:rFonts w:cs="David" w:hint="cs"/>
          <w:rtl/>
        </w:rPr>
      </w:pPr>
      <w:r>
        <w:rPr>
          <w:rFonts w:cs="David" w:hint="cs"/>
          <w:rtl/>
        </w:rPr>
        <w:tab/>
        <w:t xml:space="preserve">הייתי רוצה שבלבנון תתחילי להתבטא כך או במדינה אחרת. </w:t>
      </w:r>
    </w:p>
    <w:p w14:paraId="3D8C0A7B" w14:textId="77777777" w:rsidR="00F51B46" w:rsidRDefault="00F51B46" w:rsidP="00F51B46">
      <w:pPr>
        <w:bidi/>
        <w:jc w:val="both"/>
        <w:rPr>
          <w:rFonts w:cs="David" w:hint="cs"/>
          <w:rtl/>
        </w:rPr>
      </w:pPr>
    </w:p>
    <w:p w14:paraId="407AF084" w14:textId="77777777" w:rsidR="00F51B46" w:rsidRDefault="00F51B46" w:rsidP="00F51B46">
      <w:pPr>
        <w:bidi/>
        <w:jc w:val="both"/>
        <w:rPr>
          <w:rFonts w:cs="David" w:hint="cs"/>
          <w:u w:val="single"/>
          <w:rtl/>
        </w:rPr>
      </w:pPr>
      <w:r>
        <w:rPr>
          <w:rFonts w:cs="David" w:hint="cs"/>
          <w:u w:val="single"/>
          <w:rtl/>
        </w:rPr>
        <w:t>נחמן שי</w:t>
      </w:r>
      <w:r w:rsidRPr="00E36EB4">
        <w:rPr>
          <w:rFonts w:cs="David" w:hint="cs"/>
          <w:u w:val="single"/>
          <w:rtl/>
        </w:rPr>
        <w:t>:</w:t>
      </w:r>
    </w:p>
    <w:p w14:paraId="4769DE01" w14:textId="77777777" w:rsidR="00F51B46" w:rsidRDefault="00F51B46" w:rsidP="00F51B46">
      <w:pPr>
        <w:bidi/>
        <w:jc w:val="both"/>
        <w:rPr>
          <w:rFonts w:cs="David" w:hint="cs"/>
          <w:u w:val="single"/>
          <w:rtl/>
        </w:rPr>
      </w:pPr>
    </w:p>
    <w:p w14:paraId="4376B557" w14:textId="77777777" w:rsidR="00F51B46" w:rsidRDefault="00F51B46" w:rsidP="00F51B46">
      <w:pPr>
        <w:bidi/>
        <w:ind w:firstLine="720"/>
        <w:jc w:val="both"/>
        <w:rPr>
          <w:rFonts w:cs="David" w:hint="cs"/>
          <w:rtl/>
        </w:rPr>
      </w:pPr>
      <w:r>
        <w:rPr>
          <w:rFonts w:cs="David" w:hint="cs"/>
          <w:rtl/>
        </w:rPr>
        <w:t xml:space="preserve">מספיק, חברים. </w:t>
      </w:r>
    </w:p>
    <w:p w14:paraId="3C179070" w14:textId="77777777" w:rsidR="00F51B46" w:rsidRDefault="00F51B46" w:rsidP="00F51B46">
      <w:pPr>
        <w:bidi/>
        <w:ind w:firstLine="720"/>
        <w:jc w:val="both"/>
        <w:rPr>
          <w:rFonts w:cs="David" w:hint="cs"/>
          <w:rtl/>
        </w:rPr>
      </w:pPr>
    </w:p>
    <w:p w14:paraId="6F0CFD9D" w14:textId="77777777" w:rsidR="00F51B46" w:rsidRDefault="00F51B46" w:rsidP="00F51B46">
      <w:pPr>
        <w:bidi/>
        <w:jc w:val="both"/>
        <w:rPr>
          <w:rFonts w:cs="David" w:hint="cs"/>
          <w:u w:val="single"/>
          <w:rtl/>
        </w:rPr>
      </w:pPr>
      <w:r>
        <w:rPr>
          <w:rFonts w:cs="David" w:hint="cs"/>
          <w:u w:val="single"/>
          <w:rtl/>
        </w:rPr>
        <w:t>חנין זועבי:</w:t>
      </w:r>
    </w:p>
    <w:p w14:paraId="606A6393" w14:textId="77777777" w:rsidR="00F51B46" w:rsidRDefault="00F51B46" w:rsidP="00F51B46">
      <w:pPr>
        <w:bidi/>
        <w:jc w:val="both"/>
        <w:rPr>
          <w:rFonts w:cs="David" w:hint="cs"/>
          <w:u w:val="single"/>
          <w:rtl/>
        </w:rPr>
      </w:pPr>
    </w:p>
    <w:p w14:paraId="6C7ADBD6" w14:textId="77777777" w:rsidR="00F51B46" w:rsidRDefault="00F51B46" w:rsidP="00F51B46">
      <w:pPr>
        <w:bidi/>
        <w:jc w:val="both"/>
        <w:rPr>
          <w:rFonts w:cs="David" w:hint="cs"/>
          <w:rtl/>
        </w:rPr>
      </w:pPr>
      <w:r>
        <w:rPr>
          <w:rFonts w:cs="David" w:hint="cs"/>
          <w:rtl/>
        </w:rPr>
        <w:tab/>
        <w:t>זה מה שיש לך להגיד.</w:t>
      </w:r>
    </w:p>
    <w:p w14:paraId="40508DFD" w14:textId="77777777" w:rsidR="00F51B46" w:rsidRDefault="00F51B46" w:rsidP="00F51B46">
      <w:pPr>
        <w:bidi/>
        <w:jc w:val="both"/>
        <w:rPr>
          <w:rFonts w:cs="David" w:hint="cs"/>
          <w:rtl/>
        </w:rPr>
      </w:pPr>
    </w:p>
    <w:p w14:paraId="6D63F674" w14:textId="77777777" w:rsidR="00F51B46" w:rsidRDefault="00F51B46" w:rsidP="00F51B46">
      <w:pPr>
        <w:bidi/>
        <w:jc w:val="both"/>
        <w:rPr>
          <w:rFonts w:cs="David" w:hint="cs"/>
          <w:u w:val="single"/>
          <w:rtl/>
        </w:rPr>
      </w:pPr>
      <w:r>
        <w:rPr>
          <w:rFonts w:cs="David" w:hint="cs"/>
          <w:u w:val="single"/>
          <w:rtl/>
        </w:rPr>
        <w:t>נחמן שי:</w:t>
      </w:r>
    </w:p>
    <w:p w14:paraId="2EF2AE49" w14:textId="77777777" w:rsidR="00F51B46" w:rsidRPr="000815C2" w:rsidRDefault="00F51B46" w:rsidP="00F51B46">
      <w:pPr>
        <w:bidi/>
        <w:jc w:val="both"/>
        <w:rPr>
          <w:rFonts w:cs="David" w:hint="cs"/>
          <w:u w:val="single"/>
          <w:rtl/>
        </w:rPr>
      </w:pPr>
    </w:p>
    <w:p w14:paraId="2F1500F6" w14:textId="77777777" w:rsidR="00F51B46" w:rsidRDefault="00F51B46" w:rsidP="00F51B46">
      <w:pPr>
        <w:bidi/>
        <w:ind w:firstLine="720"/>
        <w:jc w:val="both"/>
        <w:rPr>
          <w:rFonts w:cs="David" w:hint="cs"/>
          <w:rtl/>
        </w:rPr>
      </w:pPr>
      <w:r>
        <w:rPr>
          <w:rFonts w:cs="David" w:hint="cs"/>
          <w:rtl/>
        </w:rPr>
        <w:t xml:space="preserve">אני לא אצטרף לעליהום הזה, אני אגיד את מה שאני רוצה. </w:t>
      </w:r>
    </w:p>
    <w:p w14:paraId="53D29A0F" w14:textId="77777777" w:rsidR="00F51B46" w:rsidRDefault="00F51B46" w:rsidP="00F51B46">
      <w:pPr>
        <w:bidi/>
        <w:ind w:firstLine="720"/>
        <w:jc w:val="both"/>
        <w:rPr>
          <w:rFonts w:cs="David" w:hint="cs"/>
          <w:rtl/>
        </w:rPr>
      </w:pPr>
    </w:p>
    <w:p w14:paraId="516D103C" w14:textId="77777777" w:rsidR="00F51B46" w:rsidRDefault="00F51B46" w:rsidP="00F51B46">
      <w:pPr>
        <w:bidi/>
        <w:ind w:firstLine="720"/>
        <w:jc w:val="both"/>
        <w:rPr>
          <w:rFonts w:cs="David" w:hint="cs"/>
          <w:rtl/>
        </w:rPr>
      </w:pPr>
      <w:r>
        <w:rPr>
          <w:rFonts w:cs="David" w:hint="cs"/>
          <w:rtl/>
        </w:rPr>
        <w:t xml:space="preserve">אני אומר לך, חברת הכנסת זועבי, אני חושב שאת טועה ואתם טועים בזה שאתם קופצים להגן עליו. אילו חבר הכנסת בשארה - - - </w:t>
      </w:r>
    </w:p>
    <w:p w14:paraId="60149F04" w14:textId="77777777" w:rsidR="00F51B46" w:rsidRDefault="00F51B46" w:rsidP="00F51B46">
      <w:pPr>
        <w:bidi/>
        <w:jc w:val="both"/>
        <w:rPr>
          <w:rFonts w:cs="David" w:hint="cs"/>
          <w:rtl/>
        </w:rPr>
      </w:pPr>
    </w:p>
    <w:p w14:paraId="122558C3"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3DCAF16E" w14:textId="77777777" w:rsidR="00F51B46" w:rsidRDefault="00F51B46" w:rsidP="00F51B46">
      <w:pPr>
        <w:bidi/>
        <w:jc w:val="both"/>
        <w:rPr>
          <w:rFonts w:cs="David" w:hint="cs"/>
          <w:u w:val="single"/>
          <w:rtl/>
        </w:rPr>
      </w:pPr>
    </w:p>
    <w:p w14:paraId="2D9CD278" w14:textId="77777777" w:rsidR="00F51B46" w:rsidRDefault="00F51B46" w:rsidP="00F51B46">
      <w:pPr>
        <w:bidi/>
        <w:jc w:val="both"/>
        <w:rPr>
          <w:rFonts w:cs="David" w:hint="cs"/>
          <w:rtl/>
        </w:rPr>
      </w:pPr>
      <w:r>
        <w:rPr>
          <w:rFonts w:cs="David" w:hint="cs"/>
          <w:rtl/>
        </w:rPr>
        <w:tab/>
        <w:t xml:space="preserve">אתה צריך להגן עליו. </w:t>
      </w:r>
    </w:p>
    <w:p w14:paraId="74430056" w14:textId="77777777" w:rsidR="00F51B46" w:rsidRPr="000815C2" w:rsidRDefault="00F51B46" w:rsidP="00F51B46">
      <w:pPr>
        <w:bidi/>
        <w:jc w:val="both"/>
        <w:rPr>
          <w:rFonts w:cs="David" w:hint="cs"/>
          <w:rtl/>
        </w:rPr>
      </w:pPr>
    </w:p>
    <w:p w14:paraId="4970CCAB" w14:textId="77777777" w:rsidR="00F51B46" w:rsidRDefault="00F51B46" w:rsidP="00F51B46">
      <w:pPr>
        <w:bidi/>
        <w:jc w:val="both"/>
        <w:rPr>
          <w:rFonts w:cs="David" w:hint="cs"/>
          <w:u w:val="single"/>
          <w:rtl/>
        </w:rPr>
      </w:pPr>
      <w:r>
        <w:rPr>
          <w:rFonts w:cs="David" w:hint="cs"/>
          <w:u w:val="single"/>
          <w:rtl/>
        </w:rPr>
        <w:t>נחמן שי</w:t>
      </w:r>
      <w:r w:rsidRPr="00E36EB4">
        <w:rPr>
          <w:rFonts w:cs="David" w:hint="cs"/>
          <w:u w:val="single"/>
          <w:rtl/>
        </w:rPr>
        <w:t>:</w:t>
      </w:r>
    </w:p>
    <w:p w14:paraId="0768857B" w14:textId="77777777" w:rsidR="00F51B46" w:rsidRDefault="00F51B46" w:rsidP="00F51B46">
      <w:pPr>
        <w:bidi/>
        <w:jc w:val="both"/>
        <w:rPr>
          <w:rFonts w:cs="David" w:hint="cs"/>
          <w:u w:val="single"/>
          <w:rtl/>
        </w:rPr>
      </w:pPr>
    </w:p>
    <w:p w14:paraId="4FD56C7D" w14:textId="77777777" w:rsidR="00F51B46" w:rsidRDefault="00F51B46" w:rsidP="00F51B46">
      <w:pPr>
        <w:bidi/>
        <w:ind w:firstLine="720"/>
        <w:jc w:val="both"/>
        <w:rPr>
          <w:rFonts w:cs="David" w:hint="cs"/>
          <w:rtl/>
        </w:rPr>
      </w:pPr>
      <w:r>
        <w:rPr>
          <w:rFonts w:cs="David" w:hint="cs"/>
          <w:rtl/>
        </w:rPr>
        <w:t>אני מגן עליו, אני אגן עליו כשהוא יבוא לארץ, יעמוד לחקירה. אם יהיה צורך הוא יעמוד למשפט. הוא ימצה את כל ההליכים שניתנים לו כמו כל אזרח ישראלי אחר. ברגע שהוא בחר לא להיות פה, לא לעמוד למשפט, לצאת מגבולות הארץ, אני חושב שהוא איבד את זכותו לקבל את הפנסיה ממדינת ישראל, מכל אחד מתושבי מדינת ישראל.</w:t>
      </w:r>
    </w:p>
    <w:p w14:paraId="49AFE913" w14:textId="77777777" w:rsidR="00F51B46" w:rsidRDefault="00F51B46" w:rsidP="00F51B46">
      <w:pPr>
        <w:bidi/>
        <w:jc w:val="both"/>
        <w:rPr>
          <w:rFonts w:cs="David" w:hint="cs"/>
          <w:rtl/>
        </w:rPr>
      </w:pPr>
    </w:p>
    <w:p w14:paraId="7C8D6CCB"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5893A15B" w14:textId="77777777" w:rsidR="00F51B46" w:rsidRDefault="00F51B46" w:rsidP="00F51B46">
      <w:pPr>
        <w:bidi/>
        <w:jc w:val="both"/>
        <w:rPr>
          <w:rFonts w:cs="David" w:hint="cs"/>
          <w:u w:val="single"/>
          <w:rtl/>
        </w:rPr>
      </w:pPr>
    </w:p>
    <w:p w14:paraId="32A1F268" w14:textId="77777777" w:rsidR="00F51B46" w:rsidRDefault="00F51B46" w:rsidP="00F51B46">
      <w:pPr>
        <w:bidi/>
        <w:ind w:firstLine="720"/>
        <w:jc w:val="both"/>
        <w:rPr>
          <w:rFonts w:cs="David" w:hint="cs"/>
          <w:rtl/>
        </w:rPr>
      </w:pPr>
      <w:r>
        <w:rPr>
          <w:rFonts w:cs="David" w:hint="cs"/>
          <w:rtl/>
        </w:rPr>
        <w:t>חבר הכנסת מטלון ואחריו חברת הכנסת פאינה קירשנבאום.</w:t>
      </w:r>
    </w:p>
    <w:p w14:paraId="09DD4B2A" w14:textId="77777777" w:rsidR="00F51B46" w:rsidRDefault="00F51B46" w:rsidP="00F51B46">
      <w:pPr>
        <w:bidi/>
        <w:jc w:val="both"/>
        <w:rPr>
          <w:rFonts w:cs="David" w:hint="cs"/>
          <w:rtl/>
        </w:rPr>
      </w:pPr>
    </w:p>
    <w:p w14:paraId="09993366" w14:textId="77777777" w:rsidR="00F51B46" w:rsidRDefault="00F51B46" w:rsidP="00F51B46">
      <w:pPr>
        <w:bidi/>
        <w:jc w:val="both"/>
        <w:rPr>
          <w:rFonts w:cs="David" w:hint="cs"/>
          <w:rtl/>
        </w:rPr>
      </w:pPr>
      <w:r w:rsidRPr="00E67710">
        <w:rPr>
          <w:rFonts w:cs="David" w:hint="cs"/>
          <w:u w:val="single"/>
          <w:rtl/>
        </w:rPr>
        <w:t>משה מוץ מטלון:</w:t>
      </w:r>
    </w:p>
    <w:p w14:paraId="555578D1" w14:textId="77777777" w:rsidR="00F51B46" w:rsidRDefault="00F51B46" w:rsidP="00F51B46">
      <w:pPr>
        <w:bidi/>
        <w:jc w:val="both"/>
        <w:rPr>
          <w:rFonts w:cs="David" w:hint="cs"/>
          <w:rtl/>
        </w:rPr>
      </w:pPr>
    </w:p>
    <w:p w14:paraId="4B08BC92" w14:textId="77777777" w:rsidR="00F51B46" w:rsidRDefault="00F51B46" w:rsidP="00F51B46">
      <w:pPr>
        <w:bidi/>
        <w:ind w:firstLine="720"/>
        <w:jc w:val="both"/>
        <w:rPr>
          <w:rFonts w:cs="David" w:hint="cs"/>
          <w:rtl/>
        </w:rPr>
      </w:pPr>
      <w:r>
        <w:rPr>
          <w:rFonts w:cs="David" w:hint="cs"/>
          <w:rtl/>
        </w:rPr>
        <w:t xml:space="preserve">תודה אדוני היושב ראש. אני חושב שאנחנו גורמים עוול לחוק הזה בגלל שאנחנו נחשפנו ואנחנו נותנים ביטוי לנציגיו ולממשיכי דרכו של עזמי בשארה. החוק הזה לא מדבר על עזמי בשארה. </w:t>
      </w:r>
    </w:p>
    <w:p w14:paraId="2937144B" w14:textId="77777777" w:rsidR="00F51B46" w:rsidRDefault="00F51B46" w:rsidP="00F51B46">
      <w:pPr>
        <w:bidi/>
        <w:ind w:firstLine="720"/>
        <w:jc w:val="both"/>
        <w:rPr>
          <w:rFonts w:cs="David" w:hint="cs"/>
          <w:rtl/>
        </w:rPr>
      </w:pPr>
    </w:p>
    <w:p w14:paraId="41124043"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74381AF6" w14:textId="77777777" w:rsidR="00F51B46" w:rsidRDefault="00F51B46" w:rsidP="00F51B46">
      <w:pPr>
        <w:bidi/>
        <w:jc w:val="both"/>
        <w:rPr>
          <w:rFonts w:cs="David" w:hint="cs"/>
          <w:u w:val="single"/>
          <w:rtl/>
        </w:rPr>
      </w:pPr>
    </w:p>
    <w:p w14:paraId="276F3A4B" w14:textId="77777777" w:rsidR="00F51B46" w:rsidRDefault="00F51B46" w:rsidP="00F51B46">
      <w:pPr>
        <w:bidi/>
        <w:ind w:firstLine="720"/>
        <w:jc w:val="both"/>
        <w:rPr>
          <w:rFonts w:cs="David" w:hint="cs"/>
          <w:rtl/>
        </w:rPr>
      </w:pPr>
      <w:r>
        <w:rPr>
          <w:rFonts w:cs="David" w:hint="cs"/>
          <w:rtl/>
        </w:rPr>
        <w:t xml:space="preserve">זה כבוד. </w:t>
      </w:r>
    </w:p>
    <w:p w14:paraId="711C0A83" w14:textId="77777777" w:rsidR="00F51B46" w:rsidRDefault="00F51B46" w:rsidP="00F51B46">
      <w:pPr>
        <w:bidi/>
        <w:jc w:val="both"/>
        <w:rPr>
          <w:rFonts w:cs="David" w:hint="cs"/>
          <w:rtl/>
        </w:rPr>
      </w:pPr>
    </w:p>
    <w:p w14:paraId="5BCC376D" w14:textId="77777777" w:rsidR="00F51B46" w:rsidRPr="0020426B" w:rsidRDefault="00F51B46" w:rsidP="00F51B46">
      <w:pPr>
        <w:bidi/>
        <w:jc w:val="both"/>
        <w:rPr>
          <w:rFonts w:cs="David" w:hint="cs"/>
          <w:u w:val="single"/>
          <w:rtl/>
        </w:rPr>
      </w:pPr>
      <w:r>
        <w:rPr>
          <w:rFonts w:cs="David" w:hint="cs"/>
          <w:u w:val="single"/>
          <w:rtl/>
        </w:rPr>
        <w:t>משה</w:t>
      </w:r>
      <w:r w:rsidRPr="0020426B">
        <w:rPr>
          <w:rFonts w:cs="David" w:hint="cs"/>
          <w:u w:val="single"/>
          <w:rtl/>
        </w:rPr>
        <w:t xml:space="preserve"> מוץ </w:t>
      </w:r>
      <w:r>
        <w:rPr>
          <w:rFonts w:cs="David" w:hint="cs"/>
          <w:u w:val="single"/>
          <w:rtl/>
        </w:rPr>
        <w:t>מטלון</w:t>
      </w:r>
      <w:r w:rsidRPr="0020426B">
        <w:rPr>
          <w:rFonts w:cs="David" w:hint="cs"/>
          <w:u w:val="single"/>
          <w:rtl/>
        </w:rPr>
        <w:t>:</w:t>
      </w:r>
    </w:p>
    <w:p w14:paraId="447749E8" w14:textId="77777777" w:rsidR="00F51B46" w:rsidRDefault="00F51B46" w:rsidP="00F51B46">
      <w:pPr>
        <w:bidi/>
        <w:jc w:val="both"/>
        <w:rPr>
          <w:rFonts w:cs="David" w:hint="cs"/>
          <w:rtl/>
        </w:rPr>
      </w:pPr>
    </w:p>
    <w:p w14:paraId="2F5B260B" w14:textId="77777777" w:rsidR="00F51B46" w:rsidRDefault="00F51B46" w:rsidP="00F51B46">
      <w:pPr>
        <w:bidi/>
        <w:ind w:firstLine="720"/>
        <w:jc w:val="both"/>
        <w:rPr>
          <w:rFonts w:cs="David" w:hint="cs"/>
          <w:rtl/>
        </w:rPr>
      </w:pPr>
      <w:r>
        <w:rPr>
          <w:rFonts w:cs="David" w:hint="cs"/>
          <w:rtl/>
        </w:rPr>
        <w:t xml:space="preserve">תיראי, את לא תפריעי לי. </w:t>
      </w:r>
    </w:p>
    <w:p w14:paraId="56CF48E4" w14:textId="77777777" w:rsidR="00F51B46" w:rsidRDefault="00F51B46" w:rsidP="00F51B46">
      <w:pPr>
        <w:bidi/>
        <w:ind w:firstLine="720"/>
        <w:jc w:val="both"/>
        <w:rPr>
          <w:rFonts w:cs="David" w:hint="cs"/>
          <w:rtl/>
        </w:rPr>
      </w:pPr>
    </w:p>
    <w:p w14:paraId="692C24F3" w14:textId="77777777" w:rsidR="00F51B46" w:rsidRDefault="00F51B46" w:rsidP="00F51B46">
      <w:pPr>
        <w:bidi/>
        <w:jc w:val="both"/>
        <w:rPr>
          <w:rFonts w:cs="David" w:hint="cs"/>
          <w:u w:val="single"/>
          <w:rtl/>
        </w:rPr>
      </w:pPr>
      <w:r>
        <w:rPr>
          <w:rFonts w:cs="David" w:hint="cs"/>
          <w:u w:val="single"/>
          <w:rtl/>
        </w:rPr>
        <w:t>חנין זועבי:</w:t>
      </w:r>
    </w:p>
    <w:p w14:paraId="5D925B1D" w14:textId="77777777" w:rsidR="00F51B46" w:rsidRDefault="00F51B46" w:rsidP="00F51B46">
      <w:pPr>
        <w:bidi/>
        <w:jc w:val="both"/>
        <w:rPr>
          <w:rFonts w:cs="David" w:hint="cs"/>
          <w:u w:val="single"/>
          <w:rtl/>
        </w:rPr>
      </w:pPr>
    </w:p>
    <w:p w14:paraId="52BE4365" w14:textId="77777777" w:rsidR="00F51B46" w:rsidRDefault="00F51B46" w:rsidP="00F51B46">
      <w:pPr>
        <w:bidi/>
        <w:jc w:val="both"/>
        <w:rPr>
          <w:rFonts w:cs="David" w:hint="cs"/>
          <w:rtl/>
        </w:rPr>
      </w:pPr>
      <w:r>
        <w:rPr>
          <w:rFonts w:cs="David" w:hint="cs"/>
          <w:rtl/>
        </w:rPr>
        <w:tab/>
        <w:t xml:space="preserve">זה מדינת כל אזרחיה - - - </w:t>
      </w:r>
    </w:p>
    <w:p w14:paraId="682C6E0E" w14:textId="77777777" w:rsidR="00F51B46" w:rsidRDefault="00F51B46" w:rsidP="00F51B46">
      <w:pPr>
        <w:bidi/>
        <w:jc w:val="both"/>
        <w:rPr>
          <w:rFonts w:cs="David" w:hint="cs"/>
          <w:rtl/>
        </w:rPr>
      </w:pPr>
    </w:p>
    <w:p w14:paraId="0B86EC4D" w14:textId="77777777" w:rsidR="00F51B46" w:rsidRDefault="00F51B46" w:rsidP="00F51B46">
      <w:pPr>
        <w:bidi/>
        <w:jc w:val="both"/>
        <w:rPr>
          <w:rFonts w:cs="David" w:hint="cs"/>
          <w:u w:val="single"/>
          <w:rtl/>
        </w:rPr>
      </w:pPr>
      <w:r>
        <w:rPr>
          <w:rFonts w:cs="David" w:hint="cs"/>
          <w:u w:val="single"/>
          <w:rtl/>
        </w:rPr>
        <w:t>משה מוץ מטלון:</w:t>
      </w:r>
    </w:p>
    <w:p w14:paraId="5223F7F3" w14:textId="77777777" w:rsidR="00F51B46" w:rsidRPr="00571179" w:rsidRDefault="00F51B46" w:rsidP="00F51B46">
      <w:pPr>
        <w:bidi/>
        <w:jc w:val="both"/>
        <w:rPr>
          <w:rFonts w:cs="David" w:hint="cs"/>
          <w:u w:val="single"/>
          <w:rtl/>
        </w:rPr>
      </w:pPr>
    </w:p>
    <w:p w14:paraId="48EC0509" w14:textId="77777777" w:rsidR="00F51B46" w:rsidRDefault="00F51B46" w:rsidP="00F51B46">
      <w:pPr>
        <w:bidi/>
        <w:ind w:firstLine="720"/>
        <w:jc w:val="both"/>
        <w:rPr>
          <w:rFonts w:cs="David" w:hint="cs"/>
          <w:rtl/>
        </w:rPr>
      </w:pPr>
      <w:r>
        <w:rPr>
          <w:rFonts w:cs="David" w:hint="cs"/>
          <w:rtl/>
        </w:rPr>
        <w:t xml:space="preserve">את לא תפריעי לי. אני אנהג בך בפחות - - - </w:t>
      </w:r>
    </w:p>
    <w:p w14:paraId="218A095B" w14:textId="77777777" w:rsidR="00F51B46" w:rsidRDefault="00F51B46" w:rsidP="00F51B46">
      <w:pPr>
        <w:bidi/>
        <w:ind w:firstLine="720"/>
        <w:jc w:val="both"/>
        <w:rPr>
          <w:rFonts w:cs="David" w:hint="cs"/>
          <w:rtl/>
        </w:rPr>
      </w:pPr>
    </w:p>
    <w:p w14:paraId="4795AECA" w14:textId="77777777" w:rsidR="00F51B46" w:rsidRDefault="00F51B46" w:rsidP="00F51B46">
      <w:pPr>
        <w:bidi/>
        <w:jc w:val="both"/>
        <w:rPr>
          <w:rFonts w:cs="David" w:hint="cs"/>
          <w:u w:val="single"/>
          <w:rtl/>
        </w:rPr>
      </w:pPr>
      <w:r>
        <w:rPr>
          <w:rFonts w:cs="David" w:hint="cs"/>
          <w:u w:val="single"/>
          <w:rtl/>
        </w:rPr>
        <w:t>חנין זועבי:</w:t>
      </w:r>
    </w:p>
    <w:p w14:paraId="545F6734" w14:textId="77777777" w:rsidR="00F51B46" w:rsidRDefault="00F51B46" w:rsidP="00F51B46">
      <w:pPr>
        <w:bidi/>
        <w:jc w:val="both"/>
        <w:rPr>
          <w:rFonts w:cs="David" w:hint="cs"/>
          <w:u w:val="single"/>
          <w:rtl/>
        </w:rPr>
      </w:pPr>
    </w:p>
    <w:p w14:paraId="6B071E57" w14:textId="77777777" w:rsidR="00F51B46" w:rsidRDefault="00F51B46" w:rsidP="00F51B46">
      <w:pPr>
        <w:bidi/>
        <w:jc w:val="both"/>
        <w:rPr>
          <w:rFonts w:cs="David" w:hint="cs"/>
          <w:rtl/>
        </w:rPr>
      </w:pPr>
      <w:r>
        <w:rPr>
          <w:rFonts w:cs="David" w:hint="cs"/>
          <w:rtl/>
        </w:rPr>
        <w:tab/>
        <w:t>זה המצע הדמוקרטי היחיד בכנסת.</w:t>
      </w:r>
    </w:p>
    <w:p w14:paraId="0B23D164" w14:textId="77777777" w:rsidR="00F51B46" w:rsidRDefault="00F51B46" w:rsidP="00F51B46">
      <w:pPr>
        <w:bidi/>
        <w:jc w:val="both"/>
        <w:rPr>
          <w:rFonts w:cs="David" w:hint="cs"/>
          <w:rtl/>
        </w:rPr>
      </w:pPr>
    </w:p>
    <w:p w14:paraId="78249E73"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FDF99AA" w14:textId="77777777" w:rsidR="00F51B46" w:rsidRDefault="00F51B46" w:rsidP="00F51B46">
      <w:pPr>
        <w:bidi/>
        <w:jc w:val="both"/>
        <w:rPr>
          <w:rFonts w:cs="David" w:hint="cs"/>
          <w:rtl/>
        </w:rPr>
      </w:pPr>
    </w:p>
    <w:p w14:paraId="3016DA36" w14:textId="77777777" w:rsidR="00F51B46" w:rsidRDefault="00F51B46" w:rsidP="00F51B46">
      <w:pPr>
        <w:bidi/>
        <w:jc w:val="both"/>
        <w:rPr>
          <w:rFonts w:cs="David" w:hint="cs"/>
          <w:rtl/>
        </w:rPr>
      </w:pPr>
      <w:r>
        <w:rPr>
          <w:rFonts w:cs="David" w:hint="cs"/>
          <w:rtl/>
        </w:rPr>
        <w:tab/>
        <w:t>חברת הכנסת זועבי, הוא לא מצליח להוציא משפט.</w:t>
      </w:r>
    </w:p>
    <w:p w14:paraId="77BE2015" w14:textId="77777777" w:rsidR="00F51B46" w:rsidRDefault="00F51B46" w:rsidP="00F51B46">
      <w:pPr>
        <w:bidi/>
        <w:jc w:val="both"/>
        <w:rPr>
          <w:rFonts w:cs="David" w:hint="cs"/>
          <w:rtl/>
        </w:rPr>
      </w:pPr>
    </w:p>
    <w:p w14:paraId="53E1B6FF" w14:textId="77777777" w:rsidR="00F51B46" w:rsidRDefault="00F51B46" w:rsidP="00F51B46">
      <w:pPr>
        <w:bidi/>
        <w:jc w:val="both"/>
        <w:rPr>
          <w:rFonts w:cs="David" w:hint="cs"/>
          <w:u w:val="single"/>
          <w:rtl/>
        </w:rPr>
      </w:pPr>
      <w:r>
        <w:rPr>
          <w:rFonts w:cs="David" w:hint="cs"/>
          <w:u w:val="single"/>
          <w:rtl/>
        </w:rPr>
        <w:t>משה מוץ מטלון:</w:t>
      </w:r>
    </w:p>
    <w:p w14:paraId="153627BC" w14:textId="77777777" w:rsidR="00F51B46" w:rsidRPr="004111BF" w:rsidRDefault="00F51B46" w:rsidP="00F51B46">
      <w:pPr>
        <w:bidi/>
        <w:jc w:val="both"/>
        <w:rPr>
          <w:rFonts w:cs="David" w:hint="cs"/>
          <w:u w:val="single"/>
          <w:rtl/>
        </w:rPr>
      </w:pPr>
    </w:p>
    <w:p w14:paraId="599F1BA1" w14:textId="77777777" w:rsidR="00F51B46" w:rsidRDefault="00F51B46" w:rsidP="00F51B46">
      <w:pPr>
        <w:bidi/>
        <w:ind w:firstLine="720"/>
        <w:jc w:val="both"/>
        <w:rPr>
          <w:rFonts w:cs="David" w:hint="cs"/>
          <w:rtl/>
        </w:rPr>
      </w:pPr>
      <w:r>
        <w:rPr>
          <w:rFonts w:cs="David" w:hint="cs"/>
          <w:rtl/>
        </w:rPr>
        <w:t>תיראי, אני לא הפרעתי לך, כי אני לא מתייחס אליך, את בשבילי לא קיימת.</w:t>
      </w:r>
    </w:p>
    <w:p w14:paraId="47F3E281" w14:textId="77777777" w:rsidR="00F51B46" w:rsidRDefault="00F51B46" w:rsidP="00F51B46">
      <w:pPr>
        <w:bidi/>
        <w:jc w:val="both"/>
        <w:rPr>
          <w:rFonts w:cs="David" w:hint="cs"/>
          <w:rtl/>
        </w:rPr>
      </w:pPr>
    </w:p>
    <w:p w14:paraId="724541BB" w14:textId="77777777" w:rsidR="00F51B46" w:rsidRDefault="00F51B46" w:rsidP="00F51B46">
      <w:pPr>
        <w:bidi/>
        <w:jc w:val="both"/>
        <w:rPr>
          <w:rFonts w:cs="David" w:hint="cs"/>
          <w:u w:val="single"/>
          <w:rtl/>
        </w:rPr>
      </w:pPr>
      <w:r>
        <w:rPr>
          <w:rFonts w:cs="David" w:hint="cs"/>
          <w:u w:val="single"/>
          <w:rtl/>
        </w:rPr>
        <w:t>חנין זועבי:</w:t>
      </w:r>
    </w:p>
    <w:p w14:paraId="65F79F16" w14:textId="77777777" w:rsidR="00F51B46" w:rsidRDefault="00F51B46" w:rsidP="00F51B46">
      <w:pPr>
        <w:bidi/>
        <w:jc w:val="both"/>
        <w:rPr>
          <w:rFonts w:cs="David" w:hint="cs"/>
          <w:u w:val="single"/>
          <w:rtl/>
        </w:rPr>
      </w:pPr>
    </w:p>
    <w:p w14:paraId="679F0E71" w14:textId="77777777" w:rsidR="00F51B46" w:rsidRDefault="00F51B46" w:rsidP="00F51B46">
      <w:pPr>
        <w:bidi/>
        <w:ind w:firstLine="720"/>
        <w:jc w:val="both"/>
        <w:rPr>
          <w:rFonts w:cs="David" w:hint="cs"/>
          <w:rtl/>
        </w:rPr>
      </w:pPr>
      <w:r>
        <w:rPr>
          <w:rFonts w:cs="David" w:hint="cs"/>
          <w:rtl/>
        </w:rPr>
        <w:t>אני רוצה להפריע לך, אתה אל תפריע לי.</w:t>
      </w:r>
    </w:p>
    <w:p w14:paraId="5BFA0421" w14:textId="77777777" w:rsidR="00F51B46" w:rsidRDefault="00F51B46" w:rsidP="00F51B46">
      <w:pPr>
        <w:bidi/>
        <w:jc w:val="both"/>
        <w:rPr>
          <w:rFonts w:cs="David" w:hint="cs"/>
          <w:rtl/>
        </w:rPr>
      </w:pPr>
    </w:p>
    <w:p w14:paraId="217D423A" w14:textId="77777777" w:rsidR="00F51B46" w:rsidRDefault="00F51B46" w:rsidP="00F51B46">
      <w:pPr>
        <w:bidi/>
        <w:jc w:val="both"/>
        <w:rPr>
          <w:rFonts w:cs="David" w:hint="cs"/>
          <w:u w:val="single"/>
          <w:rtl/>
        </w:rPr>
      </w:pPr>
      <w:r>
        <w:rPr>
          <w:rFonts w:cs="David" w:hint="cs"/>
          <w:u w:val="single"/>
          <w:rtl/>
        </w:rPr>
        <w:t>משה מוץ מטלון:</w:t>
      </w:r>
    </w:p>
    <w:p w14:paraId="5D62758C" w14:textId="77777777" w:rsidR="00F51B46" w:rsidRDefault="00F51B46" w:rsidP="00F51B46">
      <w:pPr>
        <w:bidi/>
        <w:jc w:val="both"/>
        <w:rPr>
          <w:rFonts w:cs="David" w:hint="cs"/>
          <w:u w:val="single"/>
          <w:rtl/>
        </w:rPr>
      </w:pPr>
    </w:p>
    <w:p w14:paraId="25446AD5" w14:textId="77777777" w:rsidR="00F51B46" w:rsidRDefault="00F51B46" w:rsidP="00F51B46">
      <w:pPr>
        <w:bidi/>
        <w:ind w:firstLine="720"/>
        <w:jc w:val="both"/>
        <w:rPr>
          <w:rFonts w:cs="David" w:hint="cs"/>
          <w:rtl/>
        </w:rPr>
      </w:pPr>
      <w:r>
        <w:rPr>
          <w:rFonts w:cs="David" w:hint="cs"/>
          <w:rtl/>
        </w:rPr>
        <w:t xml:space="preserve">את בשבילי לא קיימת. את נתת יד לפגוע בחיילי צה"ל, הטובים שבהם. מאז את לא קיימת בשבילי, אני לא מתייחס אליך. את בשבילי אוויר ואוויר רע. </w:t>
      </w:r>
    </w:p>
    <w:p w14:paraId="4CC3213B" w14:textId="77777777" w:rsidR="00F51B46" w:rsidRDefault="00F51B46" w:rsidP="00F51B46">
      <w:pPr>
        <w:bidi/>
        <w:ind w:firstLine="720"/>
        <w:jc w:val="both"/>
        <w:rPr>
          <w:rFonts w:cs="David" w:hint="cs"/>
          <w:rtl/>
        </w:rPr>
      </w:pPr>
    </w:p>
    <w:p w14:paraId="74DEA295"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1C101947" w14:textId="77777777" w:rsidR="00F51B46" w:rsidRDefault="00F51B46" w:rsidP="00F51B46">
      <w:pPr>
        <w:bidi/>
        <w:jc w:val="both"/>
        <w:rPr>
          <w:rFonts w:cs="David" w:hint="cs"/>
          <w:u w:val="single"/>
          <w:rtl/>
        </w:rPr>
      </w:pPr>
    </w:p>
    <w:p w14:paraId="30A6890B" w14:textId="77777777" w:rsidR="00F51B46" w:rsidRDefault="00F51B46" w:rsidP="00F51B46">
      <w:pPr>
        <w:bidi/>
        <w:ind w:firstLine="720"/>
        <w:jc w:val="both"/>
        <w:rPr>
          <w:rFonts w:cs="David" w:hint="cs"/>
          <w:rtl/>
        </w:rPr>
      </w:pPr>
      <w:r>
        <w:rPr>
          <w:rFonts w:cs="David" w:hint="cs"/>
          <w:rtl/>
        </w:rPr>
        <w:t>אז אל תשלול את הזכויות שלנו ואתה לא תתייחס לכולנו, זה יותר טוב. שהכנסת לא תתייחס לכל הערבים, זה יותר טוב להם. הבעיה שאתם מתייחסים.</w:t>
      </w:r>
    </w:p>
    <w:p w14:paraId="7FE43313" w14:textId="77777777" w:rsidR="00F51B46" w:rsidRDefault="00F51B46" w:rsidP="00F51B46">
      <w:pPr>
        <w:bidi/>
        <w:jc w:val="both"/>
        <w:rPr>
          <w:rFonts w:cs="David" w:hint="cs"/>
          <w:rtl/>
        </w:rPr>
      </w:pPr>
    </w:p>
    <w:p w14:paraId="70885610" w14:textId="77777777" w:rsidR="00F51B46" w:rsidRPr="00161A97" w:rsidRDefault="00F51B46" w:rsidP="00F51B46">
      <w:pPr>
        <w:bidi/>
        <w:jc w:val="both"/>
        <w:rPr>
          <w:rFonts w:cs="David" w:hint="cs"/>
          <w:u w:val="single"/>
          <w:rtl/>
        </w:rPr>
      </w:pPr>
      <w:r>
        <w:rPr>
          <w:rFonts w:cs="David" w:hint="cs"/>
          <w:u w:val="single"/>
          <w:rtl/>
        </w:rPr>
        <w:t>משה מוץ מטלון:</w:t>
      </w:r>
    </w:p>
    <w:p w14:paraId="395A8EE3" w14:textId="77777777" w:rsidR="00F51B46" w:rsidRDefault="00F51B46" w:rsidP="00F51B46">
      <w:pPr>
        <w:bidi/>
        <w:jc w:val="both"/>
        <w:rPr>
          <w:rFonts w:cs="David" w:hint="cs"/>
          <w:rtl/>
        </w:rPr>
      </w:pPr>
    </w:p>
    <w:p w14:paraId="622863AB" w14:textId="77777777" w:rsidR="00F51B46" w:rsidRDefault="00F51B46" w:rsidP="00F51B46">
      <w:pPr>
        <w:bidi/>
        <w:ind w:firstLine="720"/>
        <w:jc w:val="both"/>
        <w:rPr>
          <w:rFonts w:cs="David" w:hint="cs"/>
          <w:rtl/>
        </w:rPr>
      </w:pPr>
      <w:r>
        <w:rPr>
          <w:rFonts w:cs="David" w:hint="cs"/>
          <w:rtl/>
        </w:rPr>
        <w:t xml:space="preserve">את מאוד עוזרת לי, אני אגיד לך. תיראי, כל משפט שלך עוד מנדט לישראל ביתנו, תמשיכי, עד 120. </w:t>
      </w:r>
    </w:p>
    <w:p w14:paraId="428482B8" w14:textId="77777777" w:rsidR="00F51B46" w:rsidRDefault="00F51B46" w:rsidP="00F51B46">
      <w:pPr>
        <w:bidi/>
        <w:ind w:firstLine="720"/>
        <w:jc w:val="both"/>
        <w:rPr>
          <w:rFonts w:cs="David" w:hint="cs"/>
          <w:rtl/>
        </w:rPr>
      </w:pPr>
    </w:p>
    <w:p w14:paraId="7097A063" w14:textId="77777777" w:rsidR="00F51B46" w:rsidRDefault="00F51B46" w:rsidP="00F51B46">
      <w:pPr>
        <w:bidi/>
        <w:jc w:val="both"/>
        <w:rPr>
          <w:rFonts w:cs="David" w:hint="cs"/>
          <w:u w:val="single"/>
          <w:rtl/>
        </w:rPr>
      </w:pPr>
      <w:r>
        <w:rPr>
          <w:rFonts w:cs="David" w:hint="cs"/>
          <w:u w:val="single"/>
          <w:rtl/>
        </w:rPr>
        <w:t>יעקב כץ</w:t>
      </w:r>
      <w:r w:rsidRPr="00E36EB4">
        <w:rPr>
          <w:rFonts w:cs="David" w:hint="cs"/>
          <w:u w:val="single"/>
          <w:rtl/>
        </w:rPr>
        <w:t>:</w:t>
      </w:r>
    </w:p>
    <w:p w14:paraId="03F0E41D" w14:textId="77777777" w:rsidR="00F51B46" w:rsidRDefault="00F51B46" w:rsidP="00F51B46">
      <w:pPr>
        <w:bidi/>
        <w:jc w:val="both"/>
        <w:rPr>
          <w:rFonts w:cs="David" w:hint="cs"/>
          <w:u w:val="single"/>
          <w:rtl/>
        </w:rPr>
      </w:pPr>
    </w:p>
    <w:p w14:paraId="4B6BE09C" w14:textId="77777777" w:rsidR="00F51B46" w:rsidRDefault="00F51B46" w:rsidP="00F51B46">
      <w:pPr>
        <w:bidi/>
        <w:ind w:firstLine="720"/>
        <w:jc w:val="both"/>
        <w:rPr>
          <w:rFonts w:cs="David" w:hint="cs"/>
          <w:rtl/>
        </w:rPr>
      </w:pPr>
      <w:r>
        <w:rPr>
          <w:rFonts w:cs="David" w:hint="cs"/>
          <w:rtl/>
        </w:rPr>
        <w:t>מה עם האיחוד הלאומי?</w:t>
      </w:r>
    </w:p>
    <w:p w14:paraId="0494A3BB" w14:textId="77777777" w:rsidR="00F51B46" w:rsidRDefault="00F51B46" w:rsidP="00F51B46">
      <w:pPr>
        <w:bidi/>
        <w:jc w:val="both"/>
        <w:rPr>
          <w:rFonts w:cs="David" w:hint="cs"/>
          <w:rtl/>
        </w:rPr>
      </w:pPr>
    </w:p>
    <w:p w14:paraId="5559F55B" w14:textId="77777777" w:rsidR="00F51B46" w:rsidRDefault="00F51B46" w:rsidP="00F51B46">
      <w:pPr>
        <w:bidi/>
        <w:jc w:val="both"/>
        <w:rPr>
          <w:rFonts w:cs="David" w:hint="cs"/>
          <w:u w:val="single"/>
          <w:rtl/>
        </w:rPr>
      </w:pPr>
      <w:r>
        <w:rPr>
          <w:rFonts w:cs="David" w:hint="cs"/>
          <w:u w:val="single"/>
          <w:rtl/>
        </w:rPr>
        <w:t>משה מוץ מטלון:</w:t>
      </w:r>
    </w:p>
    <w:p w14:paraId="77267547" w14:textId="77777777" w:rsidR="00F51B46" w:rsidRDefault="00F51B46" w:rsidP="00F51B46">
      <w:pPr>
        <w:bidi/>
        <w:jc w:val="both"/>
        <w:rPr>
          <w:rFonts w:cs="David" w:hint="cs"/>
          <w:u w:val="single"/>
          <w:rtl/>
        </w:rPr>
      </w:pPr>
    </w:p>
    <w:p w14:paraId="196E211A" w14:textId="77777777" w:rsidR="00F51B46" w:rsidRDefault="00F51B46" w:rsidP="00F51B46">
      <w:pPr>
        <w:bidi/>
        <w:jc w:val="both"/>
        <w:rPr>
          <w:rFonts w:cs="David" w:hint="cs"/>
          <w:rtl/>
        </w:rPr>
      </w:pPr>
      <w:r>
        <w:rPr>
          <w:rFonts w:cs="David" w:hint="cs"/>
          <w:rtl/>
        </w:rPr>
        <w:tab/>
        <w:t>האיחוד הלאומי, כמובן. אז תמשיכי.</w:t>
      </w:r>
    </w:p>
    <w:p w14:paraId="30F8A31C" w14:textId="77777777" w:rsidR="00F51B46" w:rsidRPr="00161A97" w:rsidRDefault="00F51B46" w:rsidP="00F51B46">
      <w:pPr>
        <w:bidi/>
        <w:jc w:val="both"/>
        <w:rPr>
          <w:rFonts w:cs="David" w:hint="cs"/>
          <w:rtl/>
        </w:rPr>
      </w:pPr>
    </w:p>
    <w:p w14:paraId="4D9639A5" w14:textId="77777777" w:rsidR="00F51B46" w:rsidRDefault="00F51B46" w:rsidP="00F51B46">
      <w:pPr>
        <w:bidi/>
        <w:jc w:val="both"/>
        <w:rPr>
          <w:rFonts w:cs="David" w:hint="cs"/>
          <w:u w:val="single"/>
          <w:rtl/>
        </w:rPr>
      </w:pPr>
      <w:r>
        <w:rPr>
          <w:rFonts w:cs="David" w:hint="cs"/>
          <w:u w:val="single"/>
          <w:rtl/>
        </w:rPr>
        <w:t>חנין זועבי</w:t>
      </w:r>
      <w:r w:rsidRPr="00E36EB4">
        <w:rPr>
          <w:rFonts w:cs="David" w:hint="cs"/>
          <w:u w:val="single"/>
          <w:rtl/>
        </w:rPr>
        <w:t>:</w:t>
      </w:r>
    </w:p>
    <w:p w14:paraId="172E4BEE" w14:textId="77777777" w:rsidR="00F51B46" w:rsidRDefault="00F51B46" w:rsidP="00F51B46">
      <w:pPr>
        <w:bidi/>
        <w:jc w:val="both"/>
        <w:rPr>
          <w:rFonts w:cs="David" w:hint="cs"/>
          <w:u w:val="single"/>
          <w:rtl/>
        </w:rPr>
      </w:pPr>
    </w:p>
    <w:p w14:paraId="6623ACE5" w14:textId="77777777" w:rsidR="00F51B46" w:rsidRDefault="00F51B46" w:rsidP="00F51B46">
      <w:pPr>
        <w:bidi/>
        <w:jc w:val="both"/>
        <w:rPr>
          <w:rFonts w:cs="David" w:hint="cs"/>
          <w:rtl/>
        </w:rPr>
      </w:pPr>
      <w:r>
        <w:rPr>
          <w:rFonts w:cs="David" w:hint="cs"/>
          <w:rtl/>
        </w:rPr>
        <w:tab/>
        <w:t xml:space="preserve">שכל הכנסת תהפוך לישראל ביתנו ואז האזרחים </w:t>
      </w:r>
      <w:r>
        <w:rPr>
          <w:rFonts w:cs="David"/>
          <w:rtl/>
        </w:rPr>
        <w:t>–</w:t>
      </w:r>
      <w:r>
        <w:rPr>
          <w:rFonts w:cs="David" w:hint="cs"/>
          <w:rtl/>
        </w:rPr>
        <w:t xml:space="preserve"> שכל הכנסת תהפוך לישראל ביתנו.</w:t>
      </w:r>
    </w:p>
    <w:p w14:paraId="01ACB951" w14:textId="77777777" w:rsidR="00F51B46" w:rsidRDefault="00F51B46" w:rsidP="00F51B46">
      <w:pPr>
        <w:bidi/>
        <w:jc w:val="both"/>
        <w:rPr>
          <w:rFonts w:cs="David" w:hint="cs"/>
          <w:rtl/>
        </w:rPr>
      </w:pPr>
    </w:p>
    <w:p w14:paraId="5A4E1005"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7FC9877A" w14:textId="77777777" w:rsidR="00F51B46" w:rsidRDefault="00F51B46" w:rsidP="00F51B46">
      <w:pPr>
        <w:bidi/>
        <w:jc w:val="both"/>
        <w:rPr>
          <w:rFonts w:cs="David" w:hint="cs"/>
          <w:u w:val="single"/>
          <w:rtl/>
        </w:rPr>
      </w:pPr>
    </w:p>
    <w:p w14:paraId="715F473B" w14:textId="77777777" w:rsidR="00F51B46" w:rsidRDefault="00F51B46" w:rsidP="00F51B46">
      <w:pPr>
        <w:bidi/>
        <w:jc w:val="both"/>
        <w:rPr>
          <w:rFonts w:cs="David" w:hint="cs"/>
          <w:rtl/>
        </w:rPr>
      </w:pPr>
      <w:r>
        <w:rPr>
          <w:rFonts w:cs="David" w:hint="cs"/>
          <w:rtl/>
        </w:rPr>
        <w:tab/>
        <w:t xml:space="preserve">כאן זה לא ועדת הבחירות ולא מחלקים פה את המנדטים. </w:t>
      </w:r>
    </w:p>
    <w:p w14:paraId="6F3CA2A2" w14:textId="77777777" w:rsidR="00F51B46" w:rsidRDefault="00F51B46" w:rsidP="00F51B46">
      <w:pPr>
        <w:bidi/>
        <w:jc w:val="both"/>
        <w:rPr>
          <w:rFonts w:cs="David" w:hint="cs"/>
          <w:rtl/>
        </w:rPr>
      </w:pPr>
    </w:p>
    <w:p w14:paraId="043818F7" w14:textId="77777777" w:rsidR="00F51B46" w:rsidRDefault="00F51B46" w:rsidP="00F51B46">
      <w:pPr>
        <w:bidi/>
        <w:jc w:val="both"/>
        <w:rPr>
          <w:rFonts w:cs="David" w:hint="cs"/>
          <w:u w:val="single"/>
          <w:rtl/>
        </w:rPr>
      </w:pPr>
      <w:r>
        <w:rPr>
          <w:rFonts w:cs="David" w:hint="cs"/>
          <w:u w:val="single"/>
          <w:rtl/>
        </w:rPr>
        <w:t>חנין זועבי:</w:t>
      </w:r>
    </w:p>
    <w:p w14:paraId="772275CC" w14:textId="77777777" w:rsidR="00F51B46" w:rsidRDefault="00F51B46" w:rsidP="00F51B46">
      <w:pPr>
        <w:bidi/>
        <w:jc w:val="both"/>
        <w:rPr>
          <w:rFonts w:cs="David" w:hint="cs"/>
          <w:u w:val="single"/>
          <w:rtl/>
        </w:rPr>
      </w:pPr>
    </w:p>
    <w:p w14:paraId="000E0A8D" w14:textId="77777777" w:rsidR="00F51B46" w:rsidRDefault="00F51B46" w:rsidP="00F51B46">
      <w:pPr>
        <w:bidi/>
        <w:jc w:val="both"/>
        <w:rPr>
          <w:rFonts w:cs="David" w:hint="cs"/>
          <w:rtl/>
        </w:rPr>
      </w:pPr>
      <w:r>
        <w:rPr>
          <w:rFonts w:cs="David" w:hint="cs"/>
          <w:rtl/>
        </w:rPr>
        <w:tab/>
        <w:t>אתם בדרך, הכנסת הזאת בדרך. מפלגה אחת לכולם שולטת במדינה עם ישראל ביתנו.</w:t>
      </w:r>
    </w:p>
    <w:p w14:paraId="35B76504" w14:textId="77777777" w:rsidR="00F51B46" w:rsidRPr="00161A97" w:rsidRDefault="00F51B46" w:rsidP="00F51B46">
      <w:pPr>
        <w:bidi/>
        <w:jc w:val="both"/>
        <w:rPr>
          <w:rFonts w:cs="David" w:hint="cs"/>
          <w:rtl/>
        </w:rPr>
      </w:pPr>
    </w:p>
    <w:p w14:paraId="57AB2138" w14:textId="77777777" w:rsidR="00F51B46" w:rsidRDefault="00F51B46" w:rsidP="00F51B46">
      <w:pPr>
        <w:bidi/>
        <w:jc w:val="both"/>
        <w:rPr>
          <w:rFonts w:cs="David" w:hint="cs"/>
          <w:u w:val="single"/>
          <w:rtl/>
        </w:rPr>
      </w:pPr>
      <w:r>
        <w:rPr>
          <w:rFonts w:cs="David" w:hint="cs"/>
          <w:u w:val="single"/>
          <w:rtl/>
        </w:rPr>
        <w:t>משה מוץ מטלון:</w:t>
      </w:r>
    </w:p>
    <w:p w14:paraId="5B2655DB" w14:textId="77777777" w:rsidR="00F51B46" w:rsidRPr="00161A97" w:rsidRDefault="00F51B46" w:rsidP="00F51B46">
      <w:pPr>
        <w:bidi/>
        <w:jc w:val="both"/>
        <w:rPr>
          <w:rFonts w:cs="David" w:hint="cs"/>
          <w:u w:val="single"/>
          <w:rtl/>
        </w:rPr>
      </w:pPr>
    </w:p>
    <w:p w14:paraId="68B89DB4" w14:textId="77777777" w:rsidR="00F51B46" w:rsidRDefault="00F51B46" w:rsidP="00F51B46">
      <w:pPr>
        <w:bidi/>
        <w:ind w:firstLine="720"/>
        <w:jc w:val="both"/>
        <w:rPr>
          <w:rFonts w:cs="David" w:hint="cs"/>
          <w:rtl/>
        </w:rPr>
      </w:pPr>
      <w:r>
        <w:rPr>
          <w:rFonts w:cs="David" w:hint="cs"/>
          <w:rtl/>
        </w:rPr>
        <w:t xml:space="preserve">אני חוזר פעם חמישית - - - </w:t>
      </w:r>
    </w:p>
    <w:p w14:paraId="0D86F8DB" w14:textId="77777777" w:rsidR="00F51B46" w:rsidRDefault="00F51B46" w:rsidP="00F51B46">
      <w:pPr>
        <w:bidi/>
        <w:ind w:firstLine="720"/>
        <w:jc w:val="both"/>
        <w:rPr>
          <w:rFonts w:cs="David" w:hint="cs"/>
          <w:rtl/>
        </w:rPr>
      </w:pPr>
    </w:p>
    <w:p w14:paraId="0E05A3B5" w14:textId="77777777" w:rsidR="00F51B46" w:rsidRDefault="00F51B46" w:rsidP="00F51B46">
      <w:pPr>
        <w:bidi/>
        <w:jc w:val="both"/>
        <w:rPr>
          <w:rFonts w:cs="David" w:hint="cs"/>
          <w:u w:val="single"/>
          <w:rtl/>
        </w:rPr>
      </w:pPr>
      <w:r>
        <w:rPr>
          <w:rFonts w:cs="David" w:hint="cs"/>
          <w:u w:val="single"/>
          <w:rtl/>
        </w:rPr>
        <w:t>חנין זועבי:</w:t>
      </w:r>
    </w:p>
    <w:p w14:paraId="0966086F" w14:textId="77777777" w:rsidR="00F51B46" w:rsidRPr="0010761D" w:rsidRDefault="00F51B46" w:rsidP="00F51B46">
      <w:pPr>
        <w:bidi/>
        <w:jc w:val="both"/>
        <w:rPr>
          <w:rFonts w:cs="David" w:hint="cs"/>
          <w:u w:val="single"/>
          <w:rtl/>
        </w:rPr>
      </w:pPr>
    </w:p>
    <w:p w14:paraId="2A5E4E36" w14:textId="77777777" w:rsidR="00F51B46" w:rsidRDefault="00F51B46" w:rsidP="00F51B46">
      <w:pPr>
        <w:bidi/>
        <w:ind w:firstLine="720"/>
        <w:jc w:val="both"/>
        <w:rPr>
          <w:rFonts w:cs="David" w:hint="cs"/>
          <w:rtl/>
        </w:rPr>
      </w:pPr>
      <w:r>
        <w:rPr>
          <w:rFonts w:cs="David" w:hint="cs"/>
          <w:rtl/>
        </w:rPr>
        <w:t>כל המפלגות האחרות עוזרות לכם, זה טוב.</w:t>
      </w:r>
    </w:p>
    <w:p w14:paraId="7EEB36D2" w14:textId="77777777" w:rsidR="00F51B46" w:rsidRDefault="00F51B46" w:rsidP="00F51B46">
      <w:pPr>
        <w:bidi/>
        <w:ind w:firstLine="720"/>
        <w:jc w:val="both"/>
        <w:rPr>
          <w:rFonts w:cs="David" w:hint="cs"/>
          <w:rtl/>
        </w:rPr>
      </w:pPr>
    </w:p>
    <w:p w14:paraId="20A301E3"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88C3503" w14:textId="77777777" w:rsidR="00F51B46" w:rsidRDefault="00F51B46" w:rsidP="00F51B46">
      <w:pPr>
        <w:bidi/>
        <w:ind w:firstLine="720"/>
        <w:jc w:val="both"/>
        <w:rPr>
          <w:rFonts w:cs="David" w:hint="cs"/>
          <w:rtl/>
        </w:rPr>
      </w:pPr>
    </w:p>
    <w:p w14:paraId="25DA7BE0" w14:textId="77777777" w:rsidR="00F51B46" w:rsidRDefault="00F51B46" w:rsidP="00F51B46">
      <w:pPr>
        <w:bidi/>
        <w:ind w:firstLine="720"/>
        <w:jc w:val="both"/>
        <w:rPr>
          <w:rFonts w:cs="David" w:hint="cs"/>
          <w:rtl/>
        </w:rPr>
      </w:pPr>
      <w:r>
        <w:rPr>
          <w:rFonts w:cs="David" w:hint="cs"/>
          <w:rtl/>
        </w:rPr>
        <w:t xml:space="preserve">המשנה סדורה וברורה. </w:t>
      </w:r>
    </w:p>
    <w:p w14:paraId="49CEF44D" w14:textId="77777777" w:rsidR="00F51B46" w:rsidRDefault="00F51B46" w:rsidP="00F51B46">
      <w:pPr>
        <w:bidi/>
        <w:jc w:val="both"/>
        <w:rPr>
          <w:rFonts w:cs="David" w:hint="cs"/>
          <w:rtl/>
        </w:rPr>
      </w:pPr>
    </w:p>
    <w:p w14:paraId="237F0318" w14:textId="77777777" w:rsidR="00F51B46" w:rsidRDefault="00F51B46" w:rsidP="00F51B46">
      <w:pPr>
        <w:bidi/>
        <w:jc w:val="both"/>
        <w:rPr>
          <w:rFonts w:cs="David" w:hint="cs"/>
          <w:u w:val="single"/>
          <w:rtl/>
        </w:rPr>
      </w:pPr>
      <w:r>
        <w:rPr>
          <w:rFonts w:cs="David" w:hint="cs"/>
          <w:u w:val="single"/>
          <w:rtl/>
        </w:rPr>
        <w:t>משה מוץ מטלון:</w:t>
      </w:r>
    </w:p>
    <w:p w14:paraId="5AA67061" w14:textId="77777777" w:rsidR="00F51B46" w:rsidRPr="0010761D" w:rsidRDefault="00F51B46" w:rsidP="00F51B46">
      <w:pPr>
        <w:bidi/>
        <w:jc w:val="both"/>
        <w:rPr>
          <w:rFonts w:cs="David" w:hint="cs"/>
          <w:u w:val="single"/>
          <w:rtl/>
        </w:rPr>
      </w:pPr>
    </w:p>
    <w:p w14:paraId="3E323013" w14:textId="77777777" w:rsidR="00F51B46" w:rsidRDefault="00F51B46" w:rsidP="00F51B46">
      <w:pPr>
        <w:bidi/>
        <w:ind w:firstLine="720"/>
        <w:jc w:val="both"/>
        <w:rPr>
          <w:rFonts w:cs="David" w:hint="cs"/>
          <w:rtl/>
        </w:rPr>
      </w:pPr>
      <w:r>
        <w:rPr>
          <w:rFonts w:cs="David" w:hint="cs"/>
          <w:rtl/>
        </w:rPr>
        <w:t xml:space="preserve">אני חוזר פעם חמישית, אני אליך לא מתייחס, את לא קיימת בשביל. </w:t>
      </w:r>
    </w:p>
    <w:p w14:paraId="266B25E4" w14:textId="77777777" w:rsidR="00F51B46" w:rsidRDefault="00F51B46" w:rsidP="00F51B46">
      <w:pPr>
        <w:bidi/>
        <w:ind w:firstLine="720"/>
        <w:jc w:val="both"/>
        <w:rPr>
          <w:rFonts w:cs="David" w:hint="cs"/>
          <w:rtl/>
        </w:rPr>
      </w:pPr>
    </w:p>
    <w:p w14:paraId="77995F43" w14:textId="77777777" w:rsidR="00F51B46" w:rsidRDefault="00F51B46" w:rsidP="00F51B46">
      <w:pPr>
        <w:bidi/>
        <w:ind w:firstLine="720"/>
        <w:jc w:val="both"/>
        <w:rPr>
          <w:rFonts w:cs="David" w:hint="cs"/>
          <w:rtl/>
        </w:rPr>
      </w:pPr>
      <w:r>
        <w:rPr>
          <w:rFonts w:cs="David" w:hint="cs"/>
          <w:rtl/>
        </w:rPr>
        <w:t>אני רוצה לומר אדוני היושב ראש, אנחנו הולכים להתלהמות שהיא לא במקומה בכלל. יש פה הצעת חוק שהיא מאוד בעייתית מצד אחד, אבל היא מאוד הוגנת וצודקת מצד שני. מותר לנו כדמוקרטיה להתגונן, ומותר לנו, כפי שיש לנו חברי הכנסת זכויות יתר, לומר בפירוש שגם יש לנו חובות יתר. זה גורלם וזאת בחירם של אנשי ציבור. אם יש לנו חובות יתר, אז אנחנו צריכים לפעול על-פי כל אמות המידה הציבוריות, הערכיות. אנחנו פה מחייבים את עצמנו, ללא הבדל דת, ללא הבדל גזע, ללא הבדל מין, ללא הבדל לאום, שאם במידה ועברנו עבירה, אנחנו מחויבים להופיע לחקירה ולא להתחמק ממנה. כסנקציה, של מי שמתחמק מאותה עבירה, אנחנו מציעים לשלול, לשלול זמנית את הפנסיה או את הזכויות או חלק מזכויות היתר שיש לנו.</w:t>
      </w:r>
    </w:p>
    <w:p w14:paraId="51E87976" w14:textId="77777777" w:rsidR="00F51B46" w:rsidRDefault="00F51B46" w:rsidP="00F51B46">
      <w:pPr>
        <w:bidi/>
        <w:jc w:val="both"/>
        <w:rPr>
          <w:rFonts w:cs="David" w:hint="cs"/>
          <w:rtl/>
        </w:rPr>
      </w:pPr>
    </w:p>
    <w:p w14:paraId="5E8881E7" w14:textId="77777777" w:rsidR="00F51B46" w:rsidRDefault="00F51B46" w:rsidP="00F51B46">
      <w:pPr>
        <w:bidi/>
        <w:ind w:firstLine="720"/>
        <w:jc w:val="both"/>
        <w:rPr>
          <w:rFonts w:cs="David" w:hint="cs"/>
          <w:rtl/>
        </w:rPr>
      </w:pPr>
      <w:r>
        <w:rPr>
          <w:rFonts w:cs="David" w:hint="cs"/>
          <w:rtl/>
        </w:rPr>
        <w:t xml:space="preserve">אני מבין את מי שקפץ פה על העניין של עזמי בשארה ושזה חוק עזמי בשארה. זה בסדר, אתם יודעים, על ראש הגנב. אבל, באמת אני מציע שנתייחס לחוק. בואו נתקדם עם החוק, נקדם אותו. שמענו את הדעות לכאן או לכאן. אני חושב שיש רוב מכריע לגורמים השפויים בכנסת הזאת, לגורמים הנאמנים למדינת ישראל בכנסת הזאת. אני מציע לך, אדוני היושב ראש ומבקש ממך, בוא נקדם את החוק. מי שירצה להפריע, שיפריע. אפשר גם להתעלם מההפרעות. </w:t>
      </w:r>
    </w:p>
    <w:p w14:paraId="35EC532F" w14:textId="77777777" w:rsidR="00F51B46" w:rsidRDefault="00F51B46" w:rsidP="00F51B46">
      <w:pPr>
        <w:bidi/>
        <w:jc w:val="both"/>
        <w:rPr>
          <w:rFonts w:cs="David" w:hint="cs"/>
          <w:rtl/>
        </w:rPr>
      </w:pPr>
    </w:p>
    <w:p w14:paraId="46400ADD"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1EDA37E" w14:textId="77777777" w:rsidR="00F51B46" w:rsidRDefault="00F51B46" w:rsidP="00F51B46">
      <w:pPr>
        <w:bidi/>
        <w:jc w:val="both"/>
        <w:rPr>
          <w:rFonts w:cs="David" w:hint="cs"/>
          <w:rtl/>
        </w:rPr>
      </w:pPr>
    </w:p>
    <w:p w14:paraId="34A5DF22" w14:textId="77777777" w:rsidR="00F51B46" w:rsidRDefault="00F51B46" w:rsidP="00F51B46">
      <w:pPr>
        <w:bidi/>
        <w:jc w:val="both"/>
        <w:rPr>
          <w:rFonts w:cs="David" w:hint="cs"/>
          <w:rtl/>
        </w:rPr>
      </w:pPr>
      <w:r>
        <w:rPr>
          <w:rFonts w:cs="David" w:hint="cs"/>
          <w:rtl/>
        </w:rPr>
        <w:tab/>
        <w:t xml:space="preserve">חברת הכנסת קירשנבאום ואחר-כך אנחנו נעבור להקראה של החוק. </w:t>
      </w:r>
    </w:p>
    <w:p w14:paraId="5A6DE455" w14:textId="77777777" w:rsidR="00F51B46" w:rsidRDefault="00F51B46" w:rsidP="00F51B46">
      <w:pPr>
        <w:bidi/>
        <w:jc w:val="both"/>
        <w:rPr>
          <w:rFonts w:cs="David" w:hint="cs"/>
          <w:rtl/>
        </w:rPr>
      </w:pPr>
    </w:p>
    <w:p w14:paraId="44DD6792" w14:textId="77777777" w:rsidR="00F51B46" w:rsidRPr="00632973" w:rsidRDefault="00F51B46" w:rsidP="00F51B46">
      <w:pPr>
        <w:bidi/>
        <w:jc w:val="both"/>
        <w:rPr>
          <w:rFonts w:cs="David" w:hint="cs"/>
          <w:u w:val="single"/>
          <w:rtl/>
        </w:rPr>
      </w:pPr>
      <w:r w:rsidRPr="00632973">
        <w:rPr>
          <w:rFonts w:cs="David" w:hint="cs"/>
          <w:u w:val="single"/>
          <w:rtl/>
        </w:rPr>
        <w:t>פאינה קירשנב</w:t>
      </w:r>
      <w:r>
        <w:rPr>
          <w:rFonts w:cs="David" w:hint="cs"/>
          <w:u w:val="single"/>
          <w:rtl/>
        </w:rPr>
        <w:t>או</w:t>
      </w:r>
      <w:r w:rsidRPr="00632973">
        <w:rPr>
          <w:rFonts w:cs="David" w:hint="cs"/>
          <w:u w:val="single"/>
          <w:rtl/>
        </w:rPr>
        <w:t>ם:</w:t>
      </w:r>
    </w:p>
    <w:p w14:paraId="7CDB2BF2" w14:textId="77777777" w:rsidR="00F51B46" w:rsidRDefault="00F51B46" w:rsidP="00F51B46">
      <w:pPr>
        <w:bidi/>
        <w:jc w:val="both"/>
        <w:rPr>
          <w:rFonts w:cs="David" w:hint="cs"/>
          <w:rtl/>
        </w:rPr>
      </w:pPr>
    </w:p>
    <w:p w14:paraId="7F31CFEE" w14:textId="77777777" w:rsidR="00F51B46" w:rsidRDefault="00F51B46" w:rsidP="00F51B46">
      <w:pPr>
        <w:bidi/>
        <w:ind w:firstLine="720"/>
        <w:jc w:val="both"/>
        <w:rPr>
          <w:rFonts w:cs="David" w:hint="cs"/>
          <w:rtl/>
        </w:rPr>
      </w:pPr>
      <w:r>
        <w:rPr>
          <w:rFonts w:cs="David" w:hint="cs"/>
          <w:rtl/>
        </w:rPr>
        <w:t xml:space="preserve">בטח אני לא אחדש שום דבר אבל הרגשתי לנכון להגיע לפה ולתמוך בחוק. אני מזדהה עם כל מילה שכתובה בחוק הזה. אני מצטערת, אני לא יודעת אם אני חתומה על החוק ואם לא, אני מצטערת, אבל זה לא משנה. </w:t>
      </w:r>
    </w:p>
    <w:p w14:paraId="3502E8C1" w14:textId="77777777" w:rsidR="00F51B46" w:rsidRDefault="00F51B46" w:rsidP="00F51B46">
      <w:pPr>
        <w:bidi/>
        <w:ind w:firstLine="720"/>
        <w:jc w:val="both"/>
        <w:rPr>
          <w:rFonts w:cs="David" w:hint="cs"/>
          <w:rtl/>
        </w:rPr>
      </w:pPr>
    </w:p>
    <w:p w14:paraId="4BA8015D" w14:textId="77777777" w:rsidR="00F51B46" w:rsidRDefault="00F51B46" w:rsidP="00F51B46">
      <w:pPr>
        <w:bidi/>
        <w:ind w:firstLine="720"/>
        <w:jc w:val="both"/>
        <w:rPr>
          <w:rFonts w:cs="David" w:hint="cs"/>
          <w:rtl/>
        </w:rPr>
      </w:pPr>
      <w:r>
        <w:rPr>
          <w:rFonts w:cs="David" w:hint="cs"/>
          <w:rtl/>
        </w:rPr>
        <w:t xml:space="preserve">למה יש חברי כנסת שמושכים את זה לכיוון של שמאל ולכיוון של ערבים? אני רואה שכל חבר כנסת שהוא, לא משנה מאיזה דת, לאום או מפלגה, אם הוא לא נאמן למדינת ישראל ויותר מזה, אם הוא נחשד בבגידה ולא מופיע בפני ערכאות משפטיות, עוזב את הארץ וממשיך לקבל משכורת של חבר כנסת. לעומת זה שאנחנו רואים את קו העוני של 1.7 מיליון אנשים שעובדים ואין להם מה לאכול. אני חושבת שזה קצת לא הוגן ובאמת אפשר למצוא לכסף הזה ייעוד הרבה יותר בריא במדינת ישראל. לכן חשבתי לבוא ולתמוך בחוק. </w:t>
      </w:r>
    </w:p>
    <w:p w14:paraId="0749310B" w14:textId="77777777" w:rsidR="00F51B46" w:rsidRDefault="00F51B46" w:rsidP="00F51B46">
      <w:pPr>
        <w:bidi/>
        <w:jc w:val="both"/>
        <w:rPr>
          <w:rFonts w:cs="David" w:hint="cs"/>
          <w:rtl/>
        </w:rPr>
      </w:pPr>
    </w:p>
    <w:p w14:paraId="1DEB27D3"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61637F4D" w14:textId="77777777" w:rsidR="00F51B46" w:rsidRDefault="00F51B46" w:rsidP="00F51B46">
      <w:pPr>
        <w:bidi/>
        <w:jc w:val="both"/>
        <w:rPr>
          <w:rFonts w:cs="David" w:hint="cs"/>
          <w:u w:val="single"/>
          <w:rtl/>
        </w:rPr>
      </w:pPr>
    </w:p>
    <w:p w14:paraId="411788E9" w14:textId="77777777" w:rsidR="00F51B46" w:rsidRDefault="00F51B46" w:rsidP="00F51B46">
      <w:pPr>
        <w:bidi/>
        <w:jc w:val="both"/>
        <w:rPr>
          <w:rFonts w:cs="David" w:hint="cs"/>
          <w:rtl/>
        </w:rPr>
      </w:pPr>
      <w:r>
        <w:rPr>
          <w:rFonts w:cs="David" w:hint="cs"/>
          <w:rtl/>
        </w:rPr>
        <w:tab/>
        <w:t>חבר הכנסת הורוביץ, תרצה לדבר?</w:t>
      </w:r>
    </w:p>
    <w:p w14:paraId="3EEC279D" w14:textId="77777777" w:rsidR="00F51B46" w:rsidRDefault="00F51B46" w:rsidP="00F51B46">
      <w:pPr>
        <w:bidi/>
        <w:jc w:val="both"/>
        <w:rPr>
          <w:rFonts w:cs="David" w:hint="cs"/>
          <w:rtl/>
        </w:rPr>
      </w:pPr>
    </w:p>
    <w:p w14:paraId="04B88B21" w14:textId="77777777" w:rsidR="00F51B46" w:rsidRDefault="00F51B46" w:rsidP="00F51B46">
      <w:pPr>
        <w:bidi/>
        <w:jc w:val="both"/>
        <w:rPr>
          <w:rFonts w:cs="David" w:hint="cs"/>
          <w:u w:val="single"/>
          <w:rtl/>
        </w:rPr>
      </w:pPr>
      <w:r>
        <w:rPr>
          <w:rFonts w:cs="David" w:hint="cs"/>
          <w:u w:val="single"/>
          <w:rtl/>
        </w:rPr>
        <w:t>ניצן הורוביץ:</w:t>
      </w:r>
    </w:p>
    <w:p w14:paraId="36BE2357" w14:textId="77777777" w:rsidR="00F51B46" w:rsidRDefault="00F51B46" w:rsidP="00F51B46">
      <w:pPr>
        <w:bidi/>
        <w:jc w:val="both"/>
        <w:rPr>
          <w:rFonts w:cs="David" w:hint="cs"/>
          <w:u w:val="single"/>
          <w:rtl/>
        </w:rPr>
      </w:pPr>
    </w:p>
    <w:p w14:paraId="375E9CD8" w14:textId="77777777" w:rsidR="00F51B46" w:rsidRDefault="00F51B46" w:rsidP="00F51B46">
      <w:pPr>
        <w:bidi/>
        <w:jc w:val="both"/>
        <w:rPr>
          <w:rFonts w:cs="David" w:hint="cs"/>
          <w:rtl/>
        </w:rPr>
      </w:pPr>
      <w:r>
        <w:rPr>
          <w:rFonts w:cs="David" w:hint="cs"/>
          <w:rtl/>
        </w:rPr>
        <w:tab/>
        <w:t xml:space="preserve">אולי אחר-כך. </w:t>
      </w:r>
    </w:p>
    <w:p w14:paraId="43B3D4F3" w14:textId="77777777" w:rsidR="00F51B46" w:rsidRDefault="00F51B46" w:rsidP="00F51B46">
      <w:pPr>
        <w:bidi/>
        <w:jc w:val="both"/>
        <w:rPr>
          <w:rFonts w:cs="David" w:hint="cs"/>
          <w:rtl/>
        </w:rPr>
      </w:pPr>
    </w:p>
    <w:p w14:paraId="64FD36E2"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12F5650" w14:textId="77777777" w:rsidR="00F51B46" w:rsidRDefault="00F51B46" w:rsidP="00F51B46">
      <w:pPr>
        <w:bidi/>
        <w:jc w:val="both"/>
        <w:rPr>
          <w:rFonts w:cs="David" w:hint="cs"/>
          <w:rtl/>
        </w:rPr>
      </w:pPr>
    </w:p>
    <w:p w14:paraId="700F2F93" w14:textId="77777777" w:rsidR="00F51B46" w:rsidRDefault="00F51B46" w:rsidP="00F51B46">
      <w:pPr>
        <w:bidi/>
        <w:jc w:val="both"/>
        <w:rPr>
          <w:rFonts w:cs="David" w:hint="cs"/>
          <w:rtl/>
        </w:rPr>
      </w:pPr>
      <w:r>
        <w:rPr>
          <w:rFonts w:cs="David" w:hint="cs"/>
          <w:rtl/>
        </w:rPr>
        <w:tab/>
        <w:t xml:space="preserve">אם תרצה, תבקש ותיענה. </w:t>
      </w:r>
    </w:p>
    <w:p w14:paraId="11A1058E" w14:textId="77777777" w:rsidR="00F51B46" w:rsidRDefault="00F51B46" w:rsidP="00F51B46">
      <w:pPr>
        <w:bidi/>
        <w:jc w:val="both"/>
        <w:rPr>
          <w:rFonts w:cs="David" w:hint="cs"/>
          <w:rtl/>
        </w:rPr>
      </w:pPr>
    </w:p>
    <w:p w14:paraId="695EC278" w14:textId="77777777" w:rsidR="00F51B46" w:rsidRDefault="00F51B46" w:rsidP="00F51B46">
      <w:pPr>
        <w:bidi/>
        <w:jc w:val="both"/>
        <w:rPr>
          <w:rFonts w:cs="David" w:hint="cs"/>
          <w:rtl/>
        </w:rPr>
      </w:pPr>
      <w:r>
        <w:rPr>
          <w:rFonts w:cs="David" w:hint="cs"/>
          <w:rtl/>
        </w:rPr>
        <w:tab/>
        <w:t xml:space="preserve">בבקשה, ארבל. למען הסדר הטוב וגם זכותם של חברי הכנסת שחתומים על החוק, אני אציין את שמותיהם. היוזמים של החוק: ישראל חסון, יריב לוין, זאב אלקין, משה מוץ מטלון, אברהם מיכאלי, אנסטסיה מיכאלי, מירי רגב, יוליה שמאלוב-ברקוביץ. הצטרפו לחוק חבר הכנסת אורי אורבך, חבר הכנסת מיכאל בן ארי, מנחם אליעזר מוזס, נסים זאב, כרמל שאמה, אריה ביבי וציון פיניאן. </w:t>
      </w:r>
    </w:p>
    <w:p w14:paraId="73576409" w14:textId="77777777" w:rsidR="00F51B46" w:rsidRDefault="00F51B46" w:rsidP="00F51B46">
      <w:pPr>
        <w:bidi/>
        <w:jc w:val="both"/>
        <w:rPr>
          <w:rFonts w:cs="David" w:hint="cs"/>
          <w:rtl/>
        </w:rPr>
      </w:pPr>
    </w:p>
    <w:p w14:paraId="7AA5A36E" w14:textId="77777777" w:rsidR="00F51B46" w:rsidRPr="003B4ACA" w:rsidRDefault="00F51B46" w:rsidP="00F51B46">
      <w:pPr>
        <w:bidi/>
        <w:jc w:val="both"/>
        <w:rPr>
          <w:rFonts w:cs="David" w:hint="cs"/>
          <w:rtl/>
        </w:rPr>
      </w:pPr>
      <w:r>
        <w:rPr>
          <w:rFonts w:cs="David" w:hint="cs"/>
          <w:rtl/>
        </w:rPr>
        <w:tab/>
        <w:t xml:space="preserve">ארבל, בבקשה. </w:t>
      </w:r>
    </w:p>
    <w:p w14:paraId="3F7B9E09" w14:textId="77777777" w:rsidR="00F51B46" w:rsidRDefault="00F51B46" w:rsidP="00F51B46">
      <w:pPr>
        <w:bidi/>
        <w:jc w:val="both"/>
        <w:rPr>
          <w:rFonts w:cs="David" w:hint="cs"/>
          <w:u w:val="single"/>
          <w:rtl/>
        </w:rPr>
      </w:pPr>
    </w:p>
    <w:p w14:paraId="046A887A" w14:textId="77777777" w:rsidR="00F51B46" w:rsidRPr="001D6403" w:rsidRDefault="00F51B46" w:rsidP="00F51B46">
      <w:pPr>
        <w:bidi/>
        <w:jc w:val="both"/>
        <w:rPr>
          <w:rFonts w:cs="David" w:hint="cs"/>
          <w:u w:val="single"/>
          <w:rtl/>
        </w:rPr>
      </w:pPr>
      <w:r>
        <w:rPr>
          <w:rFonts w:cs="David" w:hint="cs"/>
          <w:u w:val="single"/>
          <w:rtl/>
        </w:rPr>
        <w:t>ארבל אסטרחן:</w:t>
      </w:r>
    </w:p>
    <w:p w14:paraId="0602758F" w14:textId="77777777" w:rsidR="00F51B46" w:rsidRDefault="00F51B46" w:rsidP="00F51B46">
      <w:pPr>
        <w:bidi/>
        <w:jc w:val="both"/>
        <w:rPr>
          <w:rFonts w:cs="David" w:hint="cs"/>
          <w:rtl/>
        </w:rPr>
      </w:pPr>
    </w:p>
    <w:p w14:paraId="27649C22" w14:textId="77777777" w:rsidR="00F51B46" w:rsidRDefault="00F51B46" w:rsidP="00F51B46">
      <w:pPr>
        <w:bidi/>
        <w:ind w:firstLine="720"/>
        <w:jc w:val="both"/>
        <w:rPr>
          <w:rFonts w:cs="David" w:hint="cs"/>
          <w:rtl/>
        </w:rPr>
      </w:pPr>
      <w:r>
        <w:rPr>
          <w:rFonts w:cs="David" w:hint="cs"/>
          <w:rtl/>
        </w:rPr>
        <w:t xml:space="preserve">הנוסח שמונח בפניכם כולל תיקוני חקיקה, כלומר תיקונים לשני חוקים, לחוק הכנסת שעוסק בחברי כנסת מכהנים בשכר ובתנאים שלהם ולחוק הגמלאות, שעוסק בחברי כנסת לשעבר. </w:t>
      </w:r>
    </w:p>
    <w:p w14:paraId="59C68C22" w14:textId="77777777" w:rsidR="00F51B46" w:rsidRDefault="00F51B46" w:rsidP="00F51B46">
      <w:pPr>
        <w:bidi/>
        <w:jc w:val="both"/>
        <w:rPr>
          <w:rFonts w:cs="David" w:hint="cs"/>
          <w:rtl/>
        </w:rPr>
      </w:pPr>
    </w:p>
    <w:p w14:paraId="30FACEA4" w14:textId="77777777" w:rsidR="00F51B46" w:rsidRDefault="00F51B46" w:rsidP="00F51B46">
      <w:pPr>
        <w:bidi/>
        <w:ind w:firstLine="720"/>
        <w:jc w:val="both"/>
        <w:rPr>
          <w:rFonts w:cs="David" w:hint="cs"/>
          <w:rtl/>
        </w:rPr>
      </w:pPr>
      <w:r>
        <w:rPr>
          <w:rFonts w:cs="David" w:hint="cs"/>
          <w:rtl/>
        </w:rPr>
        <w:t>נתחיל עם התיקון לחוק הכנסת. מוצע פה כרגע כך:</w:t>
      </w:r>
    </w:p>
    <w:p w14:paraId="20D63EB3" w14:textId="77777777" w:rsidR="00F51B46" w:rsidRDefault="00F51B46" w:rsidP="00F51B46">
      <w:pPr>
        <w:bidi/>
        <w:ind w:firstLine="720"/>
        <w:jc w:val="both"/>
        <w:rPr>
          <w:rFonts w:cs="David" w:hint="cs"/>
          <w:rtl/>
        </w:rPr>
      </w:pPr>
    </w:p>
    <w:p w14:paraId="563019B0" w14:textId="77777777" w:rsidR="00F51B46" w:rsidRDefault="00F51B46" w:rsidP="00F51B46">
      <w:pPr>
        <w:bidi/>
        <w:ind w:firstLine="720"/>
        <w:jc w:val="both"/>
        <w:rPr>
          <w:rFonts w:cs="David" w:hint="cs"/>
          <w:rtl/>
        </w:rPr>
      </w:pPr>
      <w:r>
        <w:rPr>
          <w:rFonts w:cs="David" w:hint="cs"/>
          <w:rtl/>
        </w:rPr>
        <w:t>"(א) עשרה חברי כנסת לפחות רשאים לבקש מהיועץ המשפטי לממשלה שיודיע כי חבר הכנסת חשוד או נאשם בעבירה פלילית שעונשה חמש שנות מאסר או יותר, שביצע בעת כהונתו כחבר הכנסת. או שהורשע בעבירה כאמור, וכי לא התייצב לחקירה או למשפט שהוזמן אליהם או לריצוי גזר דינו, לפי העניין, ולא הציג טעמים סבירים לכך.</w:t>
      </w:r>
    </w:p>
    <w:p w14:paraId="0E566BC7" w14:textId="77777777" w:rsidR="00F51B46" w:rsidRDefault="00F51B46" w:rsidP="00F51B46">
      <w:pPr>
        <w:bidi/>
        <w:ind w:firstLine="720"/>
        <w:jc w:val="both"/>
        <w:rPr>
          <w:rFonts w:cs="David" w:hint="cs"/>
          <w:rtl/>
        </w:rPr>
      </w:pPr>
    </w:p>
    <w:p w14:paraId="247167EB" w14:textId="77777777" w:rsidR="00F51B46" w:rsidRDefault="00F51B46" w:rsidP="00F51B46">
      <w:pPr>
        <w:bidi/>
        <w:ind w:firstLine="720"/>
        <w:jc w:val="both"/>
        <w:rPr>
          <w:rFonts w:cs="David" w:hint="cs"/>
          <w:rtl/>
        </w:rPr>
      </w:pPr>
      <w:r>
        <w:rPr>
          <w:rFonts w:cs="David" w:hint="cs"/>
          <w:rtl/>
        </w:rPr>
        <w:t xml:space="preserve">ב. מצא היועץ המשפטי לממשלה, ביוזמתו או לפי פניה כאמור בסעיף קטן א' (כלומר, של 10 חברי כנסת </w:t>
      </w:r>
      <w:r>
        <w:rPr>
          <w:rFonts w:cs="David"/>
          <w:rtl/>
        </w:rPr>
        <w:t>–</w:t>
      </w:r>
      <w:r>
        <w:rPr>
          <w:rFonts w:cs="David" w:hint="cs"/>
          <w:rtl/>
        </w:rPr>
        <w:t xml:space="preserve"> אא) כי מתקיים בחבר הכנסת האמור בסעיף קטן א', יודיע על-כך ליו"ר הכנסת וליו"ר ועדת הכנסת". </w:t>
      </w:r>
    </w:p>
    <w:p w14:paraId="2DAC65CF" w14:textId="77777777" w:rsidR="00F51B46" w:rsidRDefault="00F51B46" w:rsidP="00F51B46">
      <w:pPr>
        <w:bidi/>
        <w:jc w:val="both"/>
        <w:rPr>
          <w:rFonts w:cs="David" w:hint="cs"/>
          <w:rtl/>
        </w:rPr>
      </w:pPr>
    </w:p>
    <w:p w14:paraId="49CA7BF5" w14:textId="77777777" w:rsidR="00F51B46" w:rsidRDefault="00F51B46" w:rsidP="00F51B46">
      <w:pPr>
        <w:bidi/>
        <w:ind w:firstLine="720"/>
        <w:jc w:val="both"/>
        <w:rPr>
          <w:rFonts w:cs="David" w:hint="cs"/>
          <w:rtl/>
        </w:rPr>
      </w:pPr>
      <w:r>
        <w:rPr>
          <w:rFonts w:cs="David" w:hint="cs"/>
          <w:rtl/>
        </w:rPr>
        <w:t xml:space="preserve">כל מה שהיועץ מתבקש להודיע זה שאותו חבר כנסת, חשוד, נאשם או הורשע, ולא התייצב - הוא גם זה שבודק את קיום הטעמים הסבירים. בעצם זה כל מה שהוא צריך להודיע. </w:t>
      </w:r>
    </w:p>
    <w:p w14:paraId="780243F6" w14:textId="77777777" w:rsidR="00F51B46" w:rsidRDefault="00F51B46" w:rsidP="00F51B46">
      <w:pPr>
        <w:bidi/>
        <w:jc w:val="both"/>
        <w:rPr>
          <w:rFonts w:cs="David" w:hint="cs"/>
          <w:rtl/>
        </w:rPr>
      </w:pPr>
    </w:p>
    <w:p w14:paraId="09F62C08" w14:textId="77777777" w:rsidR="00F51B46" w:rsidRDefault="00F51B46" w:rsidP="00F51B46">
      <w:pPr>
        <w:bidi/>
        <w:jc w:val="both"/>
        <w:rPr>
          <w:rFonts w:cs="David" w:hint="cs"/>
          <w:rtl/>
        </w:rPr>
      </w:pPr>
      <w:r w:rsidRPr="00E67710">
        <w:rPr>
          <w:rFonts w:cs="David" w:hint="cs"/>
          <w:u w:val="single"/>
          <w:rtl/>
        </w:rPr>
        <w:t>משה מוץ מטלון:</w:t>
      </w:r>
    </w:p>
    <w:p w14:paraId="4403E587" w14:textId="77777777" w:rsidR="00F51B46" w:rsidRDefault="00F51B46" w:rsidP="00F51B46">
      <w:pPr>
        <w:bidi/>
        <w:jc w:val="both"/>
        <w:rPr>
          <w:rFonts w:cs="David" w:hint="cs"/>
          <w:rtl/>
        </w:rPr>
      </w:pPr>
    </w:p>
    <w:p w14:paraId="648955D7" w14:textId="77777777" w:rsidR="00F51B46" w:rsidRDefault="00F51B46" w:rsidP="00F51B46">
      <w:pPr>
        <w:bidi/>
        <w:ind w:firstLine="720"/>
        <w:jc w:val="both"/>
        <w:rPr>
          <w:rFonts w:cs="David" w:hint="cs"/>
          <w:rtl/>
        </w:rPr>
      </w:pPr>
      <w:r>
        <w:rPr>
          <w:rFonts w:cs="David" w:hint="cs"/>
          <w:rtl/>
        </w:rPr>
        <w:t>יש הליך בדרך של התייצבות לחקירה? נותנים לאיש מספר אפשרויות? זה משהו שקבוע באיזה מקום.</w:t>
      </w:r>
    </w:p>
    <w:p w14:paraId="03AF053B" w14:textId="77777777" w:rsidR="00F51B46" w:rsidRDefault="00F51B46" w:rsidP="00F51B46">
      <w:pPr>
        <w:bidi/>
        <w:jc w:val="both"/>
        <w:rPr>
          <w:rFonts w:cs="David" w:hint="cs"/>
          <w:rtl/>
        </w:rPr>
      </w:pPr>
    </w:p>
    <w:p w14:paraId="6C686007" w14:textId="77777777" w:rsidR="00F51B46" w:rsidRPr="001D6403" w:rsidRDefault="00F51B46" w:rsidP="00F51B46">
      <w:pPr>
        <w:bidi/>
        <w:jc w:val="both"/>
        <w:rPr>
          <w:rFonts w:cs="David" w:hint="cs"/>
          <w:u w:val="single"/>
          <w:rtl/>
        </w:rPr>
      </w:pPr>
      <w:r>
        <w:rPr>
          <w:rFonts w:cs="David" w:hint="cs"/>
          <w:u w:val="single"/>
          <w:rtl/>
        </w:rPr>
        <w:t>ארבל אסטרחן:</w:t>
      </w:r>
    </w:p>
    <w:p w14:paraId="7B38E433" w14:textId="77777777" w:rsidR="00F51B46" w:rsidRDefault="00F51B46" w:rsidP="00F51B46">
      <w:pPr>
        <w:bidi/>
        <w:jc w:val="both"/>
        <w:rPr>
          <w:rFonts w:cs="David" w:hint="cs"/>
          <w:rtl/>
        </w:rPr>
      </w:pPr>
    </w:p>
    <w:p w14:paraId="50977BE0" w14:textId="77777777" w:rsidR="00F51B46" w:rsidRDefault="00F51B46" w:rsidP="00F51B46">
      <w:pPr>
        <w:bidi/>
        <w:ind w:firstLine="720"/>
        <w:jc w:val="both"/>
        <w:rPr>
          <w:rFonts w:cs="David" w:hint="cs"/>
          <w:rtl/>
        </w:rPr>
      </w:pPr>
      <w:r>
        <w:rPr>
          <w:rFonts w:cs="David" w:hint="cs"/>
          <w:rtl/>
        </w:rPr>
        <w:t xml:space="preserve">אני לא חושב שזה קבוע מספר הפעמים. היועץ הוא זה שאומר שחבר הכנסת לא הציג טעמים סבירים. אני מתארת לעצמי שכאשר מזמינים חבר כנסת הדברים נעשים בתיאום ובאופן מסודר. </w:t>
      </w:r>
    </w:p>
    <w:p w14:paraId="5E782A3F" w14:textId="77777777" w:rsidR="00F51B46" w:rsidRDefault="00F51B46" w:rsidP="00F51B46">
      <w:pPr>
        <w:bidi/>
        <w:jc w:val="both"/>
        <w:rPr>
          <w:rFonts w:cs="David" w:hint="cs"/>
          <w:rtl/>
        </w:rPr>
      </w:pPr>
    </w:p>
    <w:p w14:paraId="42F9A5FA"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7E6141A8" w14:textId="77777777" w:rsidR="00F51B46" w:rsidRDefault="00F51B46" w:rsidP="00F51B46">
      <w:pPr>
        <w:bidi/>
        <w:jc w:val="both"/>
        <w:rPr>
          <w:rFonts w:cs="David" w:hint="cs"/>
          <w:u w:val="single"/>
          <w:rtl/>
        </w:rPr>
      </w:pPr>
    </w:p>
    <w:p w14:paraId="7420C210" w14:textId="77777777" w:rsidR="00F51B46" w:rsidRDefault="00F51B46" w:rsidP="00F51B46">
      <w:pPr>
        <w:bidi/>
        <w:ind w:firstLine="720"/>
        <w:jc w:val="both"/>
        <w:rPr>
          <w:rFonts w:cs="David" w:hint="cs"/>
          <w:rtl/>
        </w:rPr>
      </w:pPr>
      <w:r>
        <w:rPr>
          <w:rFonts w:cs="David" w:hint="cs"/>
          <w:rtl/>
        </w:rPr>
        <w:t>הוא שואל כך: יש סטאטוס שנקרא "דרוש לחקירה". יש סטאטוס, שאני לא יודע אם הוא סטאטוס מבצעי אבל בכל אופן הוא סטאטוס אופרטיב</w:t>
      </w:r>
      <w:r>
        <w:rPr>
          <w:rFonts w:cs="David" w:hint="eastAsia"/>
          <w:rtl/>
        </w:rPr>
        <w:t>י</w:t>
      </w:r>
      <w:r>
        <w:rPr>
          <w:rFonts w:cs="David" w:hint="cs"/>
          <w:rtl/>
        </w:rPr>
        <w:t>.</w:t>
      </w:r>
    </w:p>
    <w:p w14:paraId="27C1DFB8" w14:textId="77777777" w:rsidR="00F51B46" w:rsidRDefault="00F51B46" w:rsidP="00F51B46">
      <w:pPr>
        <w:bidi/>
        <w:jc w:val="both"/>
        <w:rPr>
          <w:rFonts w:cs="David" w:hint="cs"/>
          <w:rtl/>
        </w:rPr>
      </w:pPr>
    </w:p>
    <w:p w14:paraId="53B04BB7" w14:textId="77777777" w:rsidR="00F51B46" w:rsidRDefault="00F51B46" w:rsidP="00F51B46">
      <w:pPr>
        <w:bidi/>
        <w:jc w:val="both"/>
        <w:rPr>
          <w:rFonts w:cs="David" w:hint="cs"/>
          <w:rtl/>
        </w:rPr>
      </w:pPr>
      <w:r w:rsidRPr="00797D4E">
        <w:rPr>
          <w:rFonts w:cs="David" w:hint="cs"/>
          <w:u w:val="single"/>
          <w:rtl/>
        </w:rPr>
        <w:t>ארבל אסטרחן:</w:t>
      </w:r>
    </w:p>
    <w:p w14:paraId="2D559C53" w14:textId="77777777" w:rsidR="00F51B46" w:rsidRDefault="00F51B46" w:rsidP="00F51B46">
      <w:pPr>
        <w:bidi/>
        <w:jc w:val="both"/>
        <w:rPr>
          <w:rFonts w:cs="David" w:hint="cs"/>
          <w:rtl/>
        </w:rPr>
      </w:pPr>
    </w:p>
    <w:p w14:paraId="485AE4C2" w14:textId="77777777" w:rsidR="00F51B46" w:rsidRDefault="00F51B46" w:rsidP="00F51B46">
      <w:pPr>
        <w:bidi/>
        <w:jc w:val="both"/>
        <w:rPr>
          <w:rFonts w:cs="David" w:hint="cs"/>
          <w:rtl/>
        </w:rPr>
      </w:pPr>
      <w:r>
        <w:rPr>
          <w:rFonts w:cs="David" w:hint="cs"/>
          <w:rtl/>
        </w:rPr>
        <w:tab/>
        <w:t xml:space="preserve">נכון, הוא לא בדיוק פורמאלי. זה מצב שהוא הוזמן פעם אחת לחקירה, לא הגיע ותוחל עליו - - - </w:t>
      </w:r>
    </w:p>
    <w:p w14:paraId="6206C0B0" w14:textId="77777777" w:rsidR="00F51B46" w:rsidRDefault="00F51B46" w:rsidP="00F51B46">
      <w:pPr>
        <w:bidi/>
        <w:jc w:val="both"/>
        <w:rPr>
          <w:rFonts w:cs="David" w:hint="cs"/>
          <w:rtl/>
        </w:rPr>
      </w:pPr>
    </w:p>
    <w:p w14:paraId="381B1474" w14:textId="77777777" w:rsidR="00F51B46" w:rsidRDefault="00F51B46" w:rsidP="00F51B46">
      <w:pPr>
        <w:bidi/>
        <w:jc w:val="both"/>
        <w:rPr>
          <w:rFonts w:cs="David" w:hint="cs"/>
          <w:u w:val="single"/>
          <w:rtl/>
        </w:rPr>
      </w:pPr>
      <w:r>
        <w:rPr>
          <w:rFonts w:cs="David" w:hint="cs"/>
          <w:u w:val="single"/>
          <w:rtl/>
        </w:rPr>
        <w:t>ישראל חסון:</w:t>
      </w:r>
    </w:p>
    <w:p w14:paraId="01EC6AEE" w14:textId="77777777" w:rsidR="00F51B46" w:rsidRDefault="00F51B46" w:rsidP="00F51B46">
      <w:pPr>
        <w:bidi/>
        <w:jc w:val="both"/>
        <w:rPr>
          <w:rFonts w:cs="David" w:hint="cs"/>
          <w:u w:val="single"/>
          <w:rtl/>
        </w:rPr>
      </w:pPr>
    </w:p>
    <w:p w14:paraId="65CED632" w14:textId="77777777" w:rsidR="00F51B46" w:rsidRDefault="00F51B46" w:rsidP="00F51B46">
      <w:pPr>
        <w:bidi/>
        <w:jc w:val="both"/>
        <w:rPr>
          <w:rFonts w:cs="David" w:hint="cs"/>
          <w:rtl/>
        </w:rPr>
      </w:pPr>
      <w:r>
        <w:rPr>
          <w:rFonts w:cs="David" w:hint="cs"/>
          <w:rtl/>
        </w:rPr>
        <w:tab/>
        <w:t>אני אומר לך שיש סטאטוס. פה מדובר על טווח של בין "דרוש לחקירה" לסטאטוס של "עבריין נמלט", זאת הסקאלה. זאת הסקאלה ועל זה אנחנו מדברים כאן.</w:t>
      </w:r>
    </w:p>
    <w:p w14:paraId="4AFC1CAC" w14:textId="77777777" w:rsidR="00F51B46" w:rsidRDefault="00F51B46" w:rsidP="00F51B46">
      <w:pPr>
        <w:bidi/>
        <w:jc w:val="both"/>
        <w:rPr>
          <w:rFonts w:cs="David" w:hint="cs"/>
          <w:rtl/>
        </w:rPr>
      </w:pPr>
    </w:p>
    <w:p w14:paraId="44E4E187" w14:textId="77777777" w:rsidR="00F51B46" w:rsidRDefault="00F51B46" w:rsidP="00F51B46">
      <w:pPr>
        <w:bidi/>
        <w:jc w:val="both"/>
        <w:rPr>
          <w:rFonts w:cs="David" w:hint="cs"/>
          <w:rtl/>
        </w:rPr>
      </w:pPr>
      <w:r w:rsidRPr="00797D4E">
        <w:rPr>
          <w:rFonts w:cs="David" w:hint="cs"/>
          <w:u w:val="single"/>
          <w:rtl/>
        </w:rPr>
        <w:t>ארבל אסטרחן:</w:t>
      </w:r>
    </w:p>
    <w:p w14:paraId="1BACD93A" w14:textId="77777777" w:rsidR="00F51B46" w:rsidRDefault="00F51B46" w:rsidP="00F51B46">
      <w:pPr>
        <w:bidi/>
        <w:jc w:val="both"/>
        <w:rPr>
          <w:rFonts w:cs="David" w:hint="cs"/>
          <w:rtl/>
        </w:rPr>
      </w:pPr>
    </w:p>
    <w:p w14:paraId="51165019" w14:textId="77777777" w:rsidR="00F51B46" w:rsidRDefault="00F51B46" w:rsidP="00F51B46">
      <w:pPr>
        <w:bidi/>
        <w:jc w:val="both"/>
        <w:rPr>
          <w:rFonts w:cs="David" w:hint="cs"/>
          <w:rtl/>
        </w:rPr>
      </w:pPr>
      <w:r>
        <w:rPr>
          <w:rFonts w:cs="David" w:hint="cs"/>
          <w:rtl/>
        </w:rPr>
        <w:tab/>
        <w:t xml:space="preserve">מי שהורשע זה יותר פשוט. מי שלא התייצב למשפט זה יותר פשוט כי יש מועדים ברורים. מי שלא התייצב לחקירה - - - </w:t>
      </w:r>
    </w:p>
    <w:p w14:paraId="600BBA9A" w14:textId="77777777" w:rsidR="00F51B46" w:rsidRDefault="00F51B46" w:rsidP="00F51B46">
      <w:pPr>
        <w:bidi/>
        <w:jc w:val="both"/>
        <w:rPr>
          <w:rFonts w:cs="David" w:hint="cs"/>
          <w:rtl/>
        </w:rPr>
      </w:pPr>
    </w:p>
    <w:p w14:paraId="3D0298E3" w14:textId="77777777" w:rsidR="00F51B46" w:rsidRDefault="00F51B46" w:rsidP="00F51B46">
      <w:pPr>
        <w:bidi/>
        <w:jc w:val="both"/>
        <w:rPr>
          <w:rFonts w:cs="David" w:hint="cs"/>
          <w:u w:val="single"/>
          <w:rtl/>
        </w:rPr>
      </w:pPr>
      <w:r>
        <w:rPr>
          <w:rFonts w:cs="David" w:hint="cs"/>
          <w:u w:val="single"/>
          <w:rtl/>
        </w:rPr>
        <w:t>משה מוץ מטלון:</w:t>
      </w:r>
    </w:p>
    <w:p w14:paraId="27B0085E" w14:textId="77777777" w:rsidR="00F51B46" w:rsidRDefault="00F51B46" w:rsidP="00F51B46">
      <w:pPr>
        <w:bidi/>
        <w:jc w:val="both"/>
        <w:rPr>
          <w:rFonts w:cs="David" w:hint="cs"/>
          <w:u w:val="single"/>
          <w:rtl/>
        </w:rPr>
      </w:pPr>
    </w:p>
    <w:p w14:paraId="273DD810" w14:textId="77777777" w:rsidR="00F51B46" w:rsidRPr="003572DE" w:rsidRDefault="00F51B46" w:rsidP="00F51B46">
      <w:pPr>
        <w:bidi/>
        <w:jc w:val="both"/>
        <w:rPr>
          <w:rFonts w:cs="David" w:hint="cs"/>
          <w:rtl/>
        </w:rPr>
      </w:pPr>
      <w:r>
        <w:rPr>
          <w:rFonts w:cs="David" w:hint="cs"/>
          <w:rtl/>
        </w:rPr>
        <w:tab/>
        <w:t xml:space="preserve">אני דיברתי על חקירה. </w:t>
      </w:r>
    </w:p>
    <w:p w14:paraId="0A96B675" w14:textId="77777777" w:rsidR="00F51B46" w:rsidRDefault="00F51B46" w:rsidP="00F51B46">
      <w:pPr>
        <w:bidi/>
        <w:jc w:val="both"/>
        <w:rPr>
          <w:rFonts w:cs="David" w:hint="cs"/>
          <w:rtl/>
        </w:rPr>
      </w:pPr>
    </w:p>
    <w:p w14:paraId="52E25568" w14:textId="77777777" w:rsidR="00F51B46" w:rsidRDefault="00F51B46" w:rsidP="00F51B46">
      <w:pPr>
        <w:bidi/>
        <w:jc w:val="both"/>
        <w:rPr>
          <w:rFonts w:cs="David" w:hint="cs"/>
          <w:rtl/>
        </w:rPr>
      </w:pPr>
      <w:r w:rsidRPr="00797D4E">
        <w:rPr>
          <w:rFonts w:cs="David" w:hint="cs"/>
          <w:u w:val="single"/>
          <w:rtl/>
        </w:rPr>
        <w:t>ארבל אסטרחן:</w:t>
      </w:r>
    </w:p>
    <w:p w14:paraId="4FF36BBE" w14:textId="77777777" w:rsidR="00F51B46" w:rsidRDefault="00F51B46" w:rsidP="00F51B46">
      <w:pPr>
        <w:bidi/>
        <w:jc w:val="both"/>
        <w:rPr>
          <w:rFonts w:cs="David" w:hint="cs"/>
          <w:rtl/>
        </w:rPr>
      </w:pPr>
    </w:p>
    <w:p w14:paraId="4879469E" w14:textId="77777777" w:rsidR="00F51B46" w:rsidRDefault="00F51B46" w:rsidP="00F51B46">
      <w:pPr>
        <w:bidi/>
        <w:jc w:val="both"/>
        <w:rPr>
          <w:rFonts w:cs="David" w:hint="cs"/>
          <w:rtl/>
        </w:rPr>
      </w:pPr>
      <w:r>
        <w:rPr>
          <w:rFonts w:cs="David" w:hint="cs"/>
          <w:rtl/>
        </w:rPr>
        <w:tab/>
        <w:t>אין פה הגדרה. יכול להיות שפעם אחת הוא לא התייצב וזה מה שקרה. יכול להיות שהוא הוזמן פעם אחת.</w:t>
      </w:r>
    </w:p>
    <w:p w14:paraId="6F96F922" w14:textId="77777777" w:rsidR="00F51B46" w:rsidRDefault="00F51B46" w:rsidP="00F51B46">
      <w:pPr>
        <w:bidi/>
        <w:jc w:val="both"/>
        <w:rPr>
          <w:rFonts w:cs="David" w:hint="cs"/>
          <w:rtl/>
        </w:rPr>
      </w:pPr>
    </w:p>
    <w:p w14:paraId="0DE0701C" w14:textId="77777777" w:rsidR="00F51B46" w:rsidRDefault="00F51B46" w:rsidP="00F51B46">
      <w:pPr>
        <w:bidi/>
        <w:jc w:val="both"/>
        <w:rPr>
          <w:rFonts w:cs="David" w:hint="cs"/>
          <w:u w:val="single"/>
          <w:rtl/>
        </w:rPr>
      </w:pPr>
      <w:r>
        <w:rPr>
          <w:rFonts w:cs="David" w:hint="cs"/>
          <w:u w:val="single"/>
          <w:rtl/>
        </w:rPr>
        <w:t>ניצן הורוביץ:</w:t>
      </w:r>
    </w:p>
    <w:p w14:paraId="7639A53B" w14:textId="77777777" w:rsidR="00F51B46" w:rsidRDefault="00F51B46" w:rsidP="00F51B46">
      <w:pPr>
        <w:bidi/>
        <w:jc w:val="both"/>
        <w:rPr>
          <w:rFonts w:cs="David" w:hint="cs"/>
          <w:u w:val="single"/>
          <w:rtl/>
        </w:rPr>
      </w:pPr>
    </w:p>
    <w:p w14:paraId="1C84B814" w14:textId="77777777" w:rsidR="00F51B46" w:rsidRDefault="00F51B46" w:rsidP="00F51B46">
      <w:pPr>
        <w:bidi/>
        <w:jc w:val="both"/>
        <w:rPr>
          <w:rFonts w:cs="David" w:hint="cs"/>
          <w:rtl/>
        </w:rPr>
      </w:pPr>
      <w:r>
        <w:rPr>
          <w:rFonts w:cs="David" w:hint="cs"/>
          <w:rtl/>
        </w:rPr>
        <w:tab/>
        <w:t>פה גם נאמר "חשוד". גם מי שרק הוגשה נגדו תלונה הוא בגדר חשוד. זה קצת מרחיב את העניין.</w:t>
      </w:r>
    </w:p>
    <w:p w14:paraId="2A96A39F" w14:textId="77777777" w:rsidR="00F51B46" w:rsidRDefault="00F51B46" w:rsidP="00F51B46">
      <w:pPr>
        <w:bidi/>
        <w:jc w:val="both"/>
        <w:rPr>
          <w:rFonts w:cs="David" w:hint="cs"/>
          <w:rtl/>
        </w:rPr>
      </w:pPr>
    </w:p>
    <w:p w14:paraId="700FC1C2" w14:textId="77777777" w:rsidR="00F51B46" w:rsidRDefault="00F51B46" w:rsidP="00F51B46">
      <w:pPr>
        <w:bidi/>
        <w:jc w:val="both"/>
        <w:rPr>
          <w:rFonts w:cs="David" w:hint="cs"/>
          <w:rtl/>
        </w:rPr>
      </w:pPr>
      <w:r w:rsidRPr="00797D4E">
        <w:rPr>
          <w:rFonts w:cs="David" w:hint="cs"/>
          <w:u w:val="single"/>
          <w:rtl/>
        </w:rPr>
        <w:t>ארבל אסטרחן:</w:t>
      </w:r>
    </w:p>
    <w:p w14:paraId="278915C1" w14:textId="77777777" w:rsidR="00F51B46" w:rsidRDefault="00F51B46" w:rsidP="00F51B46">
      <w:pPr>
        <w:bidi/>
        <w:jc w:val="both"/>
        <w:rPr>
          <w:rFonts w:cs="David" w:hint="cs"/>
          <w:rtl/>
        </w:rPr>
      </w:pPr>
    </w:p>
    <w:p w14:paraId="511464B4" w14:textId="77777777" w:rsidR="00F51B46" w:rsidRDefault="00F51B46" w:rsidP="00F51B46">
      <w:pPr>
        <w:bidi/>
        <w:jc w:val="both"/>
        <w:rPr>
          <w:rFonts w:cs="David" w:hint="cs"/>
          <w:rtl/>
        </w:rPr>
      </w:pPr>
      <w:r>
        <w:rPr>
          <w:rFonts w:cs="David" w:hint="cs"/>
          <w:rtl/>
        </w:rPr>
        <w:tab/>
        <w:t xml:space="preserve">נכון. דובר גם על - - - </w:t>
      </w:r>
    </w:p>
    <w:p w14:paraId="16683432" w14:textId="77777777" w:rsidR="00F51B46" w:rsidRDefault="00F51B46" w:rsidP="00F51B46">
      <w:pPr>
        <w:bidi/>
        <w:jc w:val="both"/>
        <w:rPr>
          <w:rFonts w:cs="David" w:hint="cs"/>
          <w:rtl/>
        </w:rPr>
      </w:pPr>
    </w:p>
    <w:p w14:paraId="36A71DBC" w14:textId="77777777" w:rsidR="00F51B46" w:rsidRDefault="00F51B46" w:rsidP="00F51B46">
      <w:pPr>
        <w:bidi/>
        <w:jc w:val="both"/>
        <w:rPr>
          <w:rFonts w:cs="David" w:hint="cs"/>
          <w:u w:val="single"/>
          <w:rtl/>
        </w:rPr>
      </w:pPr>
      <w:r>
        <w:rPr>
          <w:rFonts w:cs="David" w:hint="cs"/>
          <w:u w:val="single"/>
          <w:rtl/>
        </w:rPr>
        <w:t>ישראל חסון:</w:t>
      </w:r>
    </w:p>
    <w:p w14:paraId="442C7848" w14:textId="77777777" w:rsidR="00F51B46" w:rsidRDefault="00F51B46" w:rsidP="00F51B46">
      <w:pPr>
        <w:bidi/>
        <w:jc w:val="both"/>
        <w:rPr>
          <w:rFonts w:cs="David" w:hint="cs"/>
          <w:u w:val="single"/>
          <w:rtl/>
        </w:rPr>
      </w:pPr>
    </w:p>
    <w:p w14:paraId="790F4AD4" w14:textId="77777777" w:rsidR="00F51B46" w:rsidRDefault="00F51B46" w:rsidP="00F51B46">
      <w:pPr>
        <w:bidi/>
        <w:jc w:val="both"/>
        <w:rPr>
          <w:rFonts w:cs="David" w:hint="cs"/>
          <w:rtl/>
        </w:rPr>
      </w:pPr>
      <w:r>
        <w:rPr>
          <w:rFonts w:cs="David" w:hint="cs"/>
          <w:rtl/>
        </w:rPr>
        <w:tab/>
        <w:t>זה חשוד או נאשם בעבירה. אני אומר לך, ניצן. זאת סקאלה שבין דרוש לחקירה בהגדרה אופרטיבית לבין עבריין נמלט, שזאת הגדרה משפטית.</w:t>
      </w:r>
    </w:p>
    <w:p w14:paraId="5AB69DB3" w14:textId="77777777" w:rsidR="00F51B46" w:rsidRDefault="00F51B46" w:rsidP="00F51B46">
      <w:pPr>
        <w:bidi/>
        <w:jc w:val="both"/>
        <w:rPr>
          <w:rFonts w:cs="David" w:hint="cs"/>
          <w:rtl/>
        </w:rPr>
      </w:pPr>
    </w:p>
    <w:p w14:paraId="2ACCD171" w14:textId="77777777" w:rsidR="00F51B46" w:rsidRDefault="00F51B46" w:rsidP="00F51B46">
      <w:pPr>
        <w:bidi/>
        <w:jc w:val="both"/>
        <w:rPr>
          <w:rFonts w:cs="David" w:hint="cs"/>
          <w:u w:val="single"/>
          <w:rtl/>
        </w:rPr>
      </w:pPr>
      <w:r>
        <w:rPr>
          <w:rFonts w:cs="David" w:hint="cs"/>
          <w:u w:val="single"/>
          <w:rtl/>
        </w:rPr>
        <w:t>אחמד טיבי:</w:t>
      </w:r>
    </w:p>
    <w:p w14:paraId="0E8BA7BB" w14:textId="77777777" w:rsidR="00F51B46" w:rsidRDefault="00F51B46" w:rsidP="00F51B46">
      <w:pPr>
        <w:bidi/>
        <w:jc w:val="both"/>
        <w:rPr>
          <w:rFonts w:cs="David" w:hint="cs"/>
          <w:u w:val="single"/>
          <w:rtl/>
        </w:rPr>
      </w:pPr>
    </w:p>
    <w:p w14:paraId="1EAE75F2" w14:textId="77777777" w:rsidR="00F51B46" w:rsidRDefault="00F51B46" w:rsidP="00F51B46">
      <w:pPr>
        <w:bidi/>
        <w:jc w:val="both"/>
        <w:rPr>
          <w:rFonts w:cs="David" w:hint="cs"/>
          <w:rtl/>
        </w:rPr>
      </w:pPr>
      <w:r>
        <w:rPr>
          <w:rFonts w:cs="David" w:hint="cs"/>
          <w:rtl/>
        </w:rPr>
        <w:tab/>
        <w:t xml:space="preserve">זה לפני הגשת כתב אישום. </w:t>
      </w:r>
    </w:p>
    <w:p w14:paraId="25EF838E" w14:textId="77777777" w:rsidR="00F51B46" w:rsidRDefault="00F51B46" w:rsidP="00F51B46">
      <w:pPr>
        <w:bidi/>
        <w:jc w:val="both"/>
        <w:rPr>
          <w:rFonts w:cs="David" w:hint="cs"/>
          <w:rtl/>
        </w:rPr>
      </w:pPr>
    </w:p>
    <w:p w14:paraId="7096B2BA" w14:textId="77777777" w:rsidR="00F51B46" w:rsidRDefault="00F51B46" w:rsidP="00F51B46">
      <w:pPr>
        <w:bidi/>
        <w:jc w:val="both"/>
        <w:rPr>
          <w:rFonts w:cs="David" w:hint="cs"/>
          <w:rtl/>
        </w:rPr>
      </w:pPr>
      <w:r w:rsidRPr="00797D4E">
        <w:rPr>
          <w:rFonts w:cs="David" w:hint="cs"/>
          <w:u w:val="single"/>
          <w:rtl/>
        </w:rPr>
        <w:t>ארבל אסטרחן:</w:t>
      </w:r>
    </w:p>
    <w:p w14:paraId="60538919" w14:textId="77777777" w:rsidR="00F51B46" w:rsidRDefault="00F51B46" w:rsidP="00F51B46">
      <w:pPr>
        <w:bidi/>
        <w:jc w:val="both"/>
        <w:rPr>
          <w:rFonts w:cs="David" w:hint="cs"/>
          <w:rtl/>
        </w:rPr>
      </w:pPr>
    </w:p>
    <w:p w14:paraId="7FBF63E9" w14:textId="77777777" w:rsidR="00F51B46" w:rsidRDefault="00F51B46" w:rsidP="00F51B46">
      <w:pPr>
        <w:bidi/>
        <w:jc w:val="both"/>
        <w:rPr>
          <w:rFonts w:cs="David" w:hint="cs"/>
          <w:rtl/>
        </w:rPr>
      </w:pPr>
      <w:r>
        <w:rPr>
          <w:rFonts w:cs="David" w:hint="cs"/>
          <w:rtl/>
        </w:rPr>
        <w:tab/>
        <w:t>נכון. גם לפני הגשת כתב אישום.</w:t>
      </w:r>
    </w:p>
    <w:p w14:paraId="6C68EE0F" w14:textId="77777777" w:rsidR="00F51B46" w:rsidRDefault="00F51B46" w:rsidP="00F51B46">
      <w:pPr>
        <w:bidi/>
        <w:jc w:val="both"/>
        <w:rPr>
          <w:rFonts w:cs="David" w:hint="cs"/>
          <w:rtl/>
        </w:rPr>
      </w:pPr>
    </w:p>
    <w:p w14:paraId="10819E94" w14:textId="77777777" w:rsidR="00F51B46" w:rsidRDefault="00F51B46" w:rsidP="00F51B46">
      <w:pPr>
        <w:bidi/>
        <w:jc w:val="both"/>
        <w:rPr>
          <w:rFonts w:cs="David" w:hint="cs"/>
          <w:u w:val="single"/>
          <w:rtl/>
        </w:rPr>
      </w:pPr>
      <w:r>
        <w:rPr>
          <w:rFonts w:cs="David" w:hint="cs"/>
          <w:u w:val="single"/>
          <w:rtl/>
        </w:rPr>
        <w:t>אחמד טיבי:</w:t>
      </w:r>
    </w:p>
    <w:p w14:paraId="57AD413F" w14:textId="77777777" w:rsidR="00F51B46" w:rsidRDefault="00F51B46" w:rsidP="00F51B46">
      <w:pPr>
        <w:bidi/>
        <w:jc w:val="both"/>
        <w:rPr>
          <w:rFonts w:cs="David" w:hint="cs"/>
          <w:u w:val="single"/>
          <w:rtl/>
        </w:rPr>
      </w:pPr>
    </w:p>
    <w:p w14:paraId="2CACF18B" w14:textId="77777777" w:rsidR="00F51B46" w:rsidRDefault="00F51B46" w:rsidP="00F51B46">
      <w:pPr>
        <w:bidi/>
        <w:jc w:val="both"/>
        <w:rPr>
          <w:rFonts w:cs="David" w:hint="cs"/>
          <w:rtl/>
        </w:rPr>
      </w:pPr>
      <w:r>
        <w:rPr>
          <w:rFonts w:cs="David" w:hint="cs"/>
          <w:rtl/>
        </w:rPr>
        <w:tab/>
        <w:t>כל אדם שחושדים בו במשהו.</w:t>
      </w:r>
    </w:p>
    <w:p w14:paraId="01BB2B4E" w14:textId="77777777" w:rsidR="00F51B46" w:rsidRDefault="00F51B46" w:rsidP="00F51B46">
      <w:pPr>
        <w:bidi/>
        <w:jc w:val="both"/>
        <w:rPr>
          <w:rFonts w:cs="David" w:hint="cs"/>
          <w:rtl/>
        </w:rPr>
      </w:pPr>
    </w:p>
    <w:p w14:paraId="0478FF98" w14:textId="77777777" w:rsidR="00F51B46" w:rsidRDefault="00F51B46" w:rsidP="00F51B46">
      <w:pPr>
        <w:bidi/>
        <w:jc w:val="both"/>
        <w:rPr>
          <w:rFonts w:cs="David" w:hint="cs"/>
          <w:rtl/>
        </w:rPr>
      </w:pPr>
      <w:r w:rsidRPr="00797D4E">
        <w:rPr>
          <w:rFonts w:cs="David" w:hint="cs"/>
          <w:u w:val="single"/>
          <w:rtl/>
        </w:rPr>
        <w:t>ארבל אסטרחן:</w:t>
      </w:r>
    </w:p>
    <w:p w14:paraId="30F21CCD" w14:textId="77777777" w:rsidR="00F51B46" w:rsidRDefault="00F51B46" w:rsidP="00F51B46">
      <w:pPr>
        <w:bidi/>
        <w:jc w:val="both"/>
        <w:rPr>
          <w:rFonts w:cs="David" w:hint="cs"/>
          <w:rtl/>
        </w:rPr>
      </w:pPr>
    </w:p>
    <w:p w14:paraId="53479FE1" w14:textId="77777777" w:rsidR="00F51B46" w:rsidRDefault="00F51B46" w:rsidP="00F51B46">
      <w:pPr>
        <w:bidi/>
        <w:jc w:val="both"/>
        <w:rPr>
          <w:rFonts w:cs="David" w:hint="cs"/>
          <w:rtl/>
        </w:rPr>
      </w:pPr>
      <w:r>
        <w:rPr>
          <w:rFonts w:cs="David" w:hint="cs"/>
          <w:rtl/>
        </w:rPr>
        <w:tab/>
        <w:t xml:space="preserve">חשוד זה לפני כתב אישום. </w:t>
      </w:r>
    </w:p>
    <w:p w14:paraId="7DCD6D43" w14:textId="77777777" w:rsidR="00F51B46" w:rsidRDefault="00F51B46" w:rsidP="00F51B46">
      <w:pPr>
        <w:bidi/>
        <w:jc w:val="both"/>
        <w:rPr>
          <w:rFonts w:cs="David" w:hint="cs"/>
          <w:rtl/>
        </w:rPr>
      </w:pPr>
    </w:p>
    <w:p w14:paraId="4CE5A8DD" w14:textId="77777777" w:rsidR="00F51B46" w:rsidRDefault="00F51B46" w:rsidP="00F51B46">
      <w:pPr>
        <w:bidi/>
        <w:jc w:val="both"/>
        <w:rPr>
          <w:rFonts w:cs="David" w:hint="cs"/>
          <w:u w:val="single"/>
          <w:rtl/>
        </w:rPr>
      </w:pPr>
      <w:r>
        <w:rPr>
          <w:rFonts w:cs="David" w:hint="cs"/>
          <w:u w:val="single"/>
          <w:rtl/>
        </w:rPr>
        <w:t>משה מוץ מטלון:</w:t>
      </w:r>
    </w:p>
    <w:p w14:paraId="218BF423" w14:textId="77777777" w:rsidR="00F51B46" w:rsidRDefault="00F51B46" w:rsidP="00F51B46">
      <w:pPr>
        <w:bidi/>
        <w:jc w:val="both"/>
        <w:rPr>
          <w:rFonts w:cs="David" w:hint="cs"/>
          <w:u w:val="single"/>
          <w:rtl/>
        </w:rPr>
      </w:pPr>
    </w:p>
    <w:p w14:paraId="1121B1FE" w14:textId="77777777" w:rsidR="00F51B46" w:rsidRDefault="00F51B46" w:rsidP="00F51B46">
      <w:pPr>
        <w:bidi/>
        <w:jc w:val="both"/>
        <w:rPr>
          <w:rFonts w:cs="David" w:hint="cs"/>
          <w:rtl/>
        </w:rPr>
      </w:pPr>
      <w:r>
        <w:rPr>
          <w:rFonts w:cs="David" w:hint="cs"/>
          <w:rtl/>
        </w:rPr>
        <w:tab/>
        <w:t>חשוד כן, ונאשם בעבירה פלילית.</w:t>
      </w:r>
    </w:p>
    <w:p w14:paraId="54B6177E" w14:textId="77777777" w:rsidR="00F51B46" w:rsidRDefault="00F51B46" w:rsidP="00F51B46">
      <w:pPr>
        <w:bidi/>
        <w:jc w:val="both"/>
        <w:rPr>
          <w:rFonts w:cs="David" w:hint="cs"/>
          <w:rtl/>
        </w:rPr>
      </w:pPr>
    </w:p>
    <w:p w14:paraId="68B01BC8" w14:textId="77777777" w:rsidR="00F51B46" w:rsidRDefault="00F51B46" w:rsidP="00F51B46">
      <w:pPr>
        <w:bidi/>
        <w:jc w:val="both"/>
        <w:rPr>
          <w:rFonts w:cs="David" w:hint="cs"/>
          <w:rtl/>
        </w:rPr>
      </w:pPr>
      <w:r w:rsidRPr="00797D4E">
        <w:rPr>
          <w:rFonts w:cs="David" w:hint="cs"/>
          <w:u w:val="single"/>
          <w:rtl/>
        </w:rPr>
        <w:t>ארבל אסטרחן:</w:t>
      </w:r>
    </w:p>
    <w:p w14:paraId="4726ADC9" w14:textId="77777777" w:rsidR="00F51B46" w:rsidRDefault="00F51B46" w:rsidP="00F51B46">
      <w:pPr>
        <w:bidi/>
        <w:jc w:val="both"/>
        <w:rPr>
          <w:rFonts w:cs="David" w:hint="cs"/>
          <w:rtl/>
        </w:rPr>
      </w:pPr>
    </w:p>
    <w:p w14:paraId="31E5C19A" w14:textId="77777777" w:rsidR="00F51B46" w:rsidRPr="00FE31C7" w:rsidRDefault="00F51B46" w:rsidP="00F51B46">
      <w:pPr>
        <w:bidi/>
        <w:jc w:val="both"/>
        <w:rPr>
          <w:rFonts w:cs="David" w:hint="cs"/>
          <w:rtl/>
        </w:rPr>
      </w:pPr>
      <w:r>
        <w:rPr>
          <w:rFonts w:cs="David" w:hint="cs"/>
          <w:rtl/>
        </w:rPr>
        <w:tab/>
        <w:t xml:space="preserve">נאשם זה כתב אישום. </w:t>
      </w:r>
    </w:p>
    <w:p w14:paraId="5640F2A8" w14:textId="77777777" w:rsidR="00F51B46" w:rsidRDefault="00F51B46" w:rsidP="00F51B46">
      <w:pPr>
        <w:bidi/>
        <w:jc w:val="both"/>
        <w:rPr>
          <w:rFonts w:cs="David" w:hint="cs"/>
          <w:rtl/>
        </w:rPr>
      </w:pPr>
    </w:p>
    <w:p w14:paraId="14A9FC56" w14:textId="77777777" w:rsidR="00F51B46" w:rsidRDefault="00F51B46" w:rsidP="00F51B46">
      <w:pPr>
        <w:bidi/>
        <w:jc w:val="both"/>
        <w:rPr>
          <w:rFonts w:cs="David" w:hint="cs"/>
          <w:u w:val="single"/>
          <w:rtl/>
        </w:rPr>
      </w:pPr>
      <w:r>
        <w:rPr>
          <w:rFonts w:cs="David" w:hint="cs"/>
          <w:u w:val="single"/>
          <w:rtl/>
        </w:rPr>
        <w:t>אחמד טיבי:</w:t>
      </w:r>
    </w:p>
    <w:p w14:paraId="584238E5" w14:textId="77777777" w:rsidR="00F51B46" w:rsidRDefault="00F51B46" w:rsidP="00F51B46">
      <w:pPr>
        <w:bidi/>
        <w:jc w:val="both"/>
        <w:rPr>
          <w:rFonts w:cs="David" w:hint="cs"/>
          <w:u w:val="single"/>
          <w:rtl/>
        </w:rPr>
      </w:pPr>
    </w:p>
    <w:p w14:paraId="7F8D983B" w14:textId="77777777" w:rsidR="00F51B46" w:rsidRDefault="00F51B46" w:rsidP="00F51B46">
      <w:pPr>
        <w:bidi/>
        <w:jc w:val="both"/>
        <w:rPr>
          <w:rFonts w:cs="David" w:hint="cs"/>
          <w:rtl/>
        </w:rPr>
      </w:pPr>
      <w:r>
        <w:rPr>
          <w:rFonts w:cs="David" w:hint="cs"/>
          <w:rtl/>
        </w:rPr>
        <w:tab/>
        <w:t xml:space="preserve">לכן ההסתייגות של היועצת המשפטית. </w:t>
      </w:r>
    </w:p>
    <w:p w14:paraId="761616FA" w14:textId="77777777" w:rsidR="00F51B46" w:rsidRPr="00FE31C7" w:rsidRDefault="00F51B46" w:rsidP="00F51B46">
      <w:pPr>
        <w:bidi/>
        <w:jc w:val="both"/>
        <w:rPr>
          <w:rFonts w:cs="David" w:hint="cs"/>
          <w:rtl/>
        </w:rPr>
      </w:pPr>
    </w:p>
    <w:p w14:paraId="487C654A"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67469415" w14:textId="77777777" w:rsidR="00F51B46" w:rsidRDefault="00F51B46" w:rsidP="00F51B46">
      <w:pPr>
        <w:bidi/>
        <w:jc w:val="both"/>
        <w:rPr>
          <w:rFonts w:cs="David" w:hint="cs"/>
          <w:u w:val="single"/>
          <w:rtl/>
        </w:rPr>
      </w:pPr>
    </w:p>
    <w:p w14:paraId="19ABDF6B" w14:textId="77777777" w:rsidR="00F51B46" w:rsidRDefault="00F51B46" w:rsidP="00F51B46">
      <w:pPr>
        <w:bidi/>
        <w:jc w:val="both"/>
        <w:rPr>
          <w:rFonts w:cs="David" w:hint="cs"/>
          <w:rtl/>
        </w:rPr>
      </w:pPr>
      <w:r>
        <w:rPr>
          <w:rFonts w:cs="David" w:hint="cs"/>
          <w:rtl/>
        </w:rPr>
        <w:tab/>
        <w:t>חבר הכנסת טיבי, זה ברור לגמרי שמדובר לא בכל אדם. מדובר רק בחבר כנסת או חבר כנסת לשעבר. רק מי שנחשד במשהו שנעשה בעת כהונתו ורק כאשר העבירה נמצאת במדרג מסוים והוא לא מתייצב ולא מגיע. אלה ארבעה תנאים. לא כל אדם שמסתובב ברחוב עונה לארבעת התנאים האלה, למזלנו. גם לא כל אדם שמסתובב בבניין, אני מקווה, מניח ומשוכנע ויודע שאף אחד שמסתובב היום בבניין הזה, לא עונה לאף אחד מהתנאים האלה.</w:t>
      </w:r>
    </w:p>
    <w:p w14:paraId="71A6D406" w14:textId="77777777" w:rsidR="00F51B46" w:rsidRDefault="00F51B46" w:rsidP="00F51B46">
      <w:pPr>
        <w:bidi/>
        <w:jc w:val="both"/>
        <w:rPr>
          <w:rFonts w:cs="David" w:hint="cs"/>
          <w:rtl/>
        </w:rPr>
      </w:pPr>
    </w:p>
    <w:p w14:paraId="2820E750" w14:textId="77777777" w:rsidR="00F51B46" w:rsidRDefault="00F51B46" w:rsidP="00F51B46">
      <w:pPr>
        <w:bidi/>
        <w:jc w:val="both"/>
        <w:rPr>
          <w:rFonts w:cs="David" w:hint="cs"/>
          <w:u w:val="single"/>
          <w:rtl/>
        </w:rPr>
      </w:pPr>
      <w:r>
        <w:rPr>
          <w:rFonts w:cs="David" w:hint="cs"/>
          <w:u w:val="single"/>
          <w:rtl/>
        </w:rPr>
        <w:t>ישראל חסון:</w:t>
      </w:r>
    </w:p>
    <w:p w14:paraId="1156A8BB" w14:textId="77777777" w:rsidR="00F51B46" w:rsidRDefault="00F51B46" w:rsidP="00F51B46">
      <w:pPr>
        <w:bidi/>
        <w:jc w:val="both"/>
        <w:rPr>
          <w:rFonts w:cs="David" w:hint="cs"/>
          <w:u w:val="single"/>
          <w:rtl/>
        </w:rPr>
      </w:pPr>
    </w:p>
    <w:p w14:paraId="4493B80B" w14:textId="77777777" w:rsidR="00F51B46" w:rsidRDefault="00F51B46" w:rsidP="00F51B46">
      <w:pPr>
        <w:bidi/>
        <w:jc w:val="both"/>
        <w:rPr>
          <w:rFonts w:cs="David" w:hint="cs"/>
          <w:rtl/>
        </w:rPr>
      </w:pPr>
      <w:r>
        <w:rPr>
          <w:rFonts w:cs="David" w:hint="cs"/>
          <w:rtl/>
        </w:rPr>
        <w:tab/>
        <w:t>בזכויות אדם אני הבנתי שיש שני צדדים. אחד, זה הזכות של הנאשם והשני, זה הזכות של הציבור להתגונן בפני אותו חשוד. גם זה זכויות אדם.</w:t>
      </w:r>
    </w:p>
    <w:p w14:paraId="72085AFB" w14:textId="77777777" w:rsidR="00F51B46" w:rsidRDefault="00F51B46" w:rsidP="00F51B46">
      <w:pPr>
        <w:bidi/>
        <w:jc w:val="both"/>
        <w:rPr>
          <w:rFonts w:cs="David" w:hint="cs"/>
          <w:rtl/>
        </w:rPr>
      </w:pPr>
    </w:p>
    <w:p w14:paraId="459738FB"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571E14E" w14:textId="77777777" w:rsidR="00F51B46" w:rsidRDefault="00F51B46" w:rsidP="00F51B46">
      <w:pPr>
        <w:bidi/>
        <w:jc w:val="both"/>
        <w:rPr>
          <w:rFonts w:cs="David" w:hint="cs"/>
          <w:rtl/>
        </w:rPr>
      </w:pPr>
    </w:p>
    <w:p w14:paraId="0CDD4B4D" w14:textId="77777777" w:rsidR="00F51B46" w:rsidRPr="00FE31C7" w:rsidRDefault="00F51B46" w:rsidP="00F51B46">
      <w:pPr>
        <w:bidi/>
        <w:jc w:val="both"/>
        <w:rPr>
          <w:rFonts w:cs="David" w:hint="cs"/>
          <w:rtl/>
        </w:rPr>
      </w:pPr>
      <w:r>
        <w:rPr>
          <w:rFonts w:cs="David" w:hint="cs"/>
          <w:rtl/>
        </w:rPr>
        <w:tab/>
        <w:t>בואי נעבור על התהליך והפרוצדורה ואז נשמע את ההתייחסות של הגורמים במשרד המשפטים.</w:t>
      </w:r>
    </w:p>
    <w:p w14:paraId="209E73E9" w14:textId="77777777" w:rsidR="00F51B46" w:rsidRDefault="00F51B46" w:rsidP="00F51B46">
      <w:pPr>
        <w:bidi/>
        <w:jc w:val="both"/>
        <w:rPr>
          <w:rFonts w:cs="David" w:hint="cs"/>
          <w:rtl/>
        </w:rPr>
      </w:pPr>
    </w:p>
    <w:p w14:paraId="79D16830" w14:textId="77777777" w:rsidR="00F51B46" w:rsidRPr="001D6403" w:rsidRDefault="00F51B46" w:rsidP="00F51B46">
      <w:pPr>
        <w:bidi/>
        <w:jc w:val="both"/>
        <w:rPr>
          <w:rFonts w:cs="David" w:hint="cs"/>
          <w:u w:val="single"/>
          <w:rtl/>
        </w:rPr>
      </w:pPr>
      <w:r>
        <w:rPr>
          <w:rFonts w:cs="David" w:hint="cs"/>
          <w:u w:val="single"/>
          <w:rtl/>
        </w:rPr>
        <w:t>ארבל אסטרחן:</w:t>
      </w:r>
    </w:p>
    <w:p w14:paraId="719702A1" w14:textId="77777777" w:rsidR="00F51B46" w:rsidRDefault="00F51B46" w:rsidP="00F51B46">
      <w:pPr>
        <w:bidi/>
        <w:jc w:val="both"/>
        <w:rPr>
          <w:rFonts w:cs="David" w:hint="cs"/>
          <w:rtl/>
        </w:rPr>
      </w:pPr>
    </w:p>
    <w:p w14:paraId="494CCACE" w14:textId="77777777" w:rsidR="00F51B46" w:rsidRDefault="00F51B46" w:rsidP="00F51B46">
      <w:pPr>
        <w:bidi/>
        <w:jc w:val="both"/>
        <w:rPr>
          <w:rFonts w:cs="David" w:hint="cs"/>
          <w:rtl/>
        </w:rPr>
      </w:pPr>
      <w:r>
        <w:rPr>
          <w:rFonts w:cs="David" w:hint="cs"/>
          <w:rtl/>
        </w:rPr>
        <w:tab/>
        <w:t>חבר הכנסת מטלון, צריך לזכור שהיועץ צריך להגיד שלא הוצגו טעמים סבירים. אני מתארת לעצמי שאם מישהו הוזמן פעם אחת ולא בא כי הוא אמר: לא יכולתי לבוא באותו יום, הייתי בכנסת, לא יראו בכך היעדר טעמים סבירים.</w:t>
      </w:r>
    </w:p>
    <w:p w14:paraId="220D2577" w14:textId="77777777" w:rsidR="00F51B46" w:rsidRDefault="00F51B46" w:rsidP="00F51B46">
      <w:pPr>
        <w:bidi/>
        <w:jc w:val="both"/>
        <w:rPr>
          <w:rFonts w:cs="David" w:hint="cs"/>
          <w:rtl/>
        </w:rPr>
      </w:pPr>
    </w:p>
    <w:p w14:paraId="6D631DE5" w14:textId="77777777" w:rsidR="00F51B46" w:rsidRDefault="00F51B46" w:rsidP="00F51B46">
      <w:pPr>
        <w:bidi/>
        <w:jc w:val="both"/>
        <w:rPr>
          <w:rFonts w:cs="David" w:hint="cs"/>
          <w:u w:val="single"/>
          <w:rtl/>
        </w:rPr>
      </w:pPr>
      <w:r>
        <w:rPr>
          <w:rFonts w:cs="David" w:hint="cs"/>
          <w:u w:val="single"/>
          <w:rtl/>
        </w:rPr>
        <w:t>אחמד טיבי</w:t>
      </w:r>
      <w:r w:rsidRPr="00E36EB4">
        <w:rPr>
          <w:rFonts w:cs="David" w:hint="cs"/>
          <w:u w:val="single"/>
          <w:rtl/>
        </w:rPr>
        <w:t>:</w:t>
      </w:r>
    </w:p>
    <w:p w14:paraId="0E7EC7F7" w14:textId="77777777" w:rsidR="00F51B46" w:rsidRDefault="00F51B46" w:rsidP="00F51B46">
      <w:pPr>
        <w:bidi/>
        <w:jc w:val="both"/>
        <w:rPr>
          <w:rFonts w:cs="David" w:hint="cs"/>
          <w:u w:val="single"/>
          <w:rtl/>
        </w:rPr>
      </w:pPr>
    </w:p>
    <w:p w14:paraId="30CA0641" w14:textId="77777777" w:rsidR="00F51B46" w:rsidRDefault="00F51B46" w:rsidP="00F51B46">
      <w:pPr>
        <w:bidi/>
        <w:ind w:firstLine="720"/>
        <w:jc w:val="both"/>
        <w:rPr>
          <w:rFonts w:cs="David" w:hint="cs"/>
          <w:rtl/>
        </w:rPr>
      </w:pPr>
      <w:r>
        <w:rPr>
          <w:rFonts w:cs="David" w:hint="cs"/>
          <w:rtl/>
        </w:rPr>
        <w:t xml:space="preserve">שאלה משפטית, אדוני היושב ראש. נגיד שהמשטרה מזמינה אותי מחר לחקירה בגלל שהשתתפתי בהפגנה או נכנסתי לשטח </w:t>
      </w:r>
      <w:r>
        <w:rPr>
          <w:rFonts w:cs="David" w:hint="cs"/>
        </w:rPr>
        <w:t>A</w:t>
      </w:r>
      <w:r>
        <w:rPr>
          <w:rFonts w:cs="David" w:hint="cs"/>
          <w:rtl/>
        </w:rPr>
        <w:t xml:space="preserve">.  נכנסתי לבית לחם שלא באמצעות אישור, שזה קורה תמיד. מפקד מחוז ירושלים או ראש אגף חקירות כמקובל מתקשר ליושב ראש הכנסת, שולח לו מכתב שהוא מבקש לחקור את חבר הכנסת טיבי. אני, שאני חושב שכניסתי לאזור </w:t>
      </w:r>
      <w:r>
        <w:rPr>
          <w:rFonts w:cs="David" w:hint="cs"/>
        </w:rPr>
        <w:t>A</w:t>
      </w:r>
      <w:r>
        <w:rPr>
          <w:rFonts w:cs="David" w:hint="cs"/>
          <w:rtl/>
        </w:rPr>
        <w:t xml:space="preserve"> היא חלק מעבודתי הפרלמנטרית מסרב להופיע לחקירה. פעם פעמיים ושלוש. מה דיני?</w:t>
      </w:r>
    </w:p>
    <w:p w14:paraId="515EB5F1" w14:textId="77777777" w:rsidR="00F51B46" w:rsidRDefault="00F51B46" w:rsidP="00F51B46">
      <w:pPr>
        <w:bidi/>
        <w:jc w:val="both"/>
        <w:rPr>
          <w:rFonts w:cs="David" w:hint="cs"/>
          <w:rtl/>
        </w:rPr>
      </w:pPr>
    </w:p>
    <w:p w14:paraId="3976BF95" w14:textId="77777777" w:rsidR="00F51B46" w:rsidRPr="001D6403" w:rsidRDefault="00F51B46" w:rsidP="00F51B46">
      <w:pPr>
        <w:bidi/>
        <w:jc w:val="both"/>
        <w:rPr>
          <w:rFonts w:cs="David" w:hint="cs"/>
          <w:u w:val="single"/>
          <w:rtl/>
        </w:rPr>
      </w:pPr>
      <w:r>
        <w:rPr>
          <w:rFonts w:cs="David" w:hint="cs"/>
          <w:u w:val="single"/>
          <w:rtl/>
        </w:rPr>
        <w:t>ארבל אסטרחן:</w:t>
      </w:r>
    </w:p>
    <w:p w14:paraId="1BA09996" w14:textId="77777777" w:rsidR="00F51B46" w:rsidRDefault="00F51B46" w:rsidP="00F51B46">
      <w:pPr>
        <w:bidi/>
        <w:jc w:val="both"/>
        <w:rPr>
          <w:rFonts w:cs="David" w:hint="cs"/>
          <w:rtl/>
        </w:rPr>
      </w:pPr>
    </w:p>
    <w:p w14:paraId="7B30DCE4" w14:textId="77777777" w:rsidR="00F51B46" w:rsidRDefault="00F51B46" w:rsidP="00F51B46">
      <w:pPr>
        <w:bidi/>
        <w:jc w:val="both"/>
        <w:rPr>
          <w:rFonts w:cs="David" w:hint="cs"/>
          <w:rtl/>
        </w:rPr>
      </w:pPr>
      <w:r>
        <w:rPr>
          <w:rFonts w:cs="David" w:hint="cs"/>
          <w:rtl/>
        </w:rPr>
        <w:tab/>
        <w:t>זאת הדוגמה שנתתי בהתחלה. אגב, כבר קרו דברים כאלה. אני לא התייצבתי פעמיים.</w:t>
      </w:r>
    </w:p>
    <w:p w14:paraId="1C970905" w14:textId="77777777" w:rsidR="00F51B46" w:rsidRDefault="00F51B46" w:rsidP="00F51B46">
      <w:pPr>
        <w:bidi/>
        <w:jc w:val="both"/>
        <w:rPr>
          <w:rFonts w:cs="David" w:hint="cs"/>
          <w:rtl/>
        </w:rPr>
      </w:pPr>
    </w:p>
    <w:p w14:paraId="6941D7C3" w14:textId="77777777" w:rsidR="00F51B46" w:rsidRDefault="00F51B46" w:rsidP="00F51B46">
      <w:pPr>
        <w:bidi/>
        <w:jc w:val="both"/>
        <w:rPr>
          <w:rFonts w:cs="David" w:hint="cs"/>
          <w:u w:val="single"/>
          <w:rtl/>
        </w:rPr>
      </w:pPr>
      <w:r>
        <w:rPr>
          <w:rFonts w:cs="David" w:hint="cs"/>
          <w:u w:val="single"/>
          <w:rtl/>
        </w:rPr>
        <w:t>משה מוץ מטלון:</w:t>
      </w:r>
    </w:p>
    <w:p w14:paraId="1DFF309A" w14:textId="77777777" w:rsidR="00F51B46" w:rsidRDefault="00F51B46" w:rsidP="00F51B46">
      <w:pPr>
        <w:bidi/>
        <w:jc w:val="both"/>
        <w:rPr>
          <w:rFonts w:cs="David" w:hint="cs"/>
          <w:u w:val="single"/>
          <w:rtl/>
        </w:rPr>
      </w:pPr>
    </w:p>
    <w:p w14:paraId="61F858D6" w14:textId="77777777" w:rsidR="00F51B46" w:rsidRDefault="00F51B46" w:rsidP="00F51B46">
      <w:pPr>
        <w:bidi/>
        <w:jc w:val="both"/>
        <w:rPr>
          <w:rFonts w:cs="David" w:hint="cs"/>
          <w:rtl/>
        </w:rPr>
      </w:pPr>
      <w:r>
        <w:rPr>
          <w:rFonts w:cs="David" w:hint="cs"/>
          <w:rtl/>
        </w:rPr>
        <w:tab/>
        <w:t>זאת עבירה של 5 שנות מאסר?</w:t>
      </w:r>
    </w:p>
    <w:p w14:paraId="0F75023B" w14:textId="77777777" w:rsidR="00F51B46" w:rsidRPr="003F3B9D" w:rsidRDefault="00F51B46" w:rsidP="00F51B46">
      <w:pPr>
        <w:bidi/>
        <w:jc w:val="both"/>
        <w:rPr>
          <w:rFonts w:cs="David" w:hint="cs"/>
          <w:rtl/>
        </w:rPr>
      </w:pPr>
    </w:p>
    <w:p w14:paraId="16E347E9"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284A6B25" w14:textId="77777777" w:rsidR="00F51B46" w:rsidRDefault="00F51B46" w:rsidP="00F51B46">
      <w:pPr>
        <w:bidi/>
        <w:jc w:val="both"/>
        <w:rPr>
          <w:rFonts w:cs="David" w:hint="cs"/>
          <w:u w:val="single"/>
          <w:rtl/>
        </w:rPr>
      </w:pPr>
    </w:p>
    <w:p w14:paraId="49FD3871" w14:textId="77777777" w:rsidR="00F51B46" w:rsidRDefault="00F51B46" w:rsidP="00F51B46">
      <w:pPr>
        <w:bidi/>
        <w:jc w:val="both"/>
        <w:rPr>
          <w:rFonts w:cs="David" w:hint="cs"/>
          <w:rtl/>
        </w:rPr>
      </w:pPr>
      <w:r>
        <w:rPr>
          <w:rFonts w:cs="David" w:hint="cs"/>
          <w:rtl/>
        </w:rPr>
        <w:tab/>
        <w:t xml:space="preserve">לכן יש גם צמצום לגבי העבירות. </w:t>
      </w:r>
    </w:p>
    <w:p w14:paraId="126B2444" w14:textId="77777777" w:rsidR="00F51B46" w:rsidRPr="00AC00A2" w:rsidRDefault="00F51B46" w:rsidP="00F51B46">
      <w:pPr>
        <w:bidi/>
        <w:jc w:val="both"/>
        <w:rPr>
          <w:rFonts w:cs="David" w:hint="cs"/>
          <w:rtl/>
        </w:rPr>
      </w:pPr>
    </w:p>
    <w:p w14:paraId="335AF6AE" w14:textId="77777777" w:rsidR="00F51B46" w:rsidRDefault="00F51B46" w:rsidP="00F51B46">
      <w:pPr>
        <w:bidi/>
        <w:jc w:val="both"/>
        <w:rPr>
          <w:rFonts w:cs="David" w:hint="cs"/>
          <w:u w:val="single"/>
          <w:rtl/>
        </w:rPr>
      </w:pPr>
      <w:r>
        <w:rPr>
          <w:rFonts w:cs="David" w:hint="cs"/>
          <w:u w:val="single"/>
          <w:rtl/>
        </w:rPr>
        <w:t>אחמד טיבי</w:t>
      </w:r>
      <w:r w:rsidRPr="00E36EB4">
        <w:rPr>
          <w:rFonts w:cs="David" w:hint="cs"/>
          <w:u w:val="single"/>
          <w:rtl/>
        </w:rPr>
        <w:t>:</w:t>
      </w:r>
    </w:p>
    <w:p w14:paraId="43B650F8" w14:textId="77777777" w:rsidR="00F51B46" w:rsidRDefault="00F51B46" w:rsidP="00F51B46">
      <w:pPr>
        <w:bidi/>
        <w:jc w:val="both"/>
        <w:rPr>
          <w:rFonts w:cs="David" w:hint="cs"/>
          <w:u w:val="single"/>
          <w:rtl/>
        </w:rPr>
      </w:pPr>
    </w:p>
    <w:p w14:paraId="444D192E" w14:textId="77777777" w:rsidR="00F51B46" w:rsidRDefault="00F51B46" w:rsidP="00F51B46">
      <w:pPr>
        <w:bidi/>
        <w:jc w:val="both"/>
        <w:rPr>
          <w:rFonts w:cs="David" w:hint="cs"/>
          <w:rtl/>
        </w:rPr>
      </w:pPr>
      <w:r>
        <w:rPr>
          <w:rFonts w:cs="David" w:hint="cs"/>
          <w:rtl/>
        </w:rPr>
        <w:tab/>
        <w:t xml:space="preserve">למה רק 5 שנות מאסר. אדוני היושב ראש, פה העיקרון של המציעים הוא אי התייצבות לחקירה לא 5 שנים. </w:t>
      </w:r>
    </w:p>
    <w:p w14:paraId="5CCBC071" w14:textId="77777777" w:rsidR="00F51B46" w:rsidRDefault="00F51B46" w:rsidP="00F51B46">
      <w:pPr>
        <w:bidi/>
        <w:jc w:val="both"/>
        <w:rPr>
          <w:rFonts w:cs="David" w:hint="cs"/>
          <w:rtl/>
        </w:rPr>
      </w:pPr>
    </w:p>
    <w:p w14:paraId="0FA29AE0"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C1C4576" w14:textId="77777777" w:rsidR="00F51B46" w:rsidRDefault="00F51B46" w:rsidP="00F51B46">
      <w:pPr>
        <w:bidi/>
        <w:jc w:val="both"/>
        <w:rPr>
          <w:rFonts w:cs="David" w:hint="cs"/>
          <w:rtl/>
        </w:rPr>
      </w:pPr>
    </w:p>
    <w:p w14:paraId="13A1A1A7" w14:textId="77777777" w:rsidR="00F51B46" w:rsidRDefault="00F51B46" w:rsidP="00F51B46">
      <w:pPr>
        <w:bidi/>
        <w:jc w:val="both"/>
        <w:rPr>
          <w:rFonts w:cs="David" w:hint="cs"/>
          <w:rtl/>
        </w:rPr>
      </w:pPr>
      <w:r>
        <w:rPr>
          <w:rFonts w:cs="David" w:hint="cs"/>
          <w:rtl/>
        </w:rPr>
        <w:tab/>
        <w:t xml:space="preserve">חבר הכנסת טיבי, הכוונה היא - - - </w:t>
      </w:r>
    </w:p>
    <w:p w14:paraId="3AC338CB" w14:textId="77777777" w:rsidR="00F51B46" w:rsidRDefault="00F51B46" w:rsidP="00F51B46">
      <w:pPr>
        <w:bidi/>
        <w:jc w:val="both"/>
        <w:rPr>
          <w:rFonts w:cs="David" w:hint="cs"/>
          <w:rtl/>
        </w:rPr>
      </w:pPr>
    </w:p>
    <w:p w14:paraId="6E669544" w14:textId="77777777" w:rsidR="00F51B46" w:rsidRDefault="00F51B46" w:rsidP="00F51B46">
      <w:pPr>
        <w:bidi/>
        <w:jc w:val="both"/>
        <w:rPr>
          <w:rFonts w:cs="David" w:hint="cs"/>
          <w:u w:val="single"/>
          <w:rtl/>
        </w:rPr>
      </w:pPr>
      <w:r>
        <w:rPr>
          <w:rFonts w:cs="David" w:hint="cs"/>
          <w:u w:val="single"/>
          <w:rtl/>
        </w:rPr>
        <w:t>אחמד טיבי:</w:t>
      </w:r>
    </w:p>
    <w:p w14:paraId="70794384" w14:textId="77777777" w:rsidR="00F51B46" w:rsidRDefault="00F51B46" w:rsidP="00F51B46">
      <w:pPr>
        <w:bidi/>
        <w:jc w:val="both"/>
        <w:rPr>
          <w:rFonts w:cs="David" w:hint="cs"/>
          <w:u w:val="single"/>
          <w:rtl/>
        </w:rPr>
      </w:pPr>
    </w:p>
    <w:p w14:paraId="77201BDB" w14:textId="77777777" w:rsidR="00F51B46" w:rsidRDefault="00F51B46" w:rsidP="00F51B46">
      <w:pPr>
        <w:bidi/>
        <w:jc w:val="both"/>
        <w:rPr>
          <w:rFonts w:cs="David" w:hint="cs"/>
          <w:rtl/>
        </w:rPr>
      </w:pPr>
      <w:r>
        <w:rPr>
          <w:rFonts w:cs="David" w:hint="cs"/>
          <w:rtl/>
        </w:rPr>
        <w:tab/>
        <w:t>לא, אני מציע לך להרחיב את זה. כל מי שיעשה עבירה בעיניך תשלול לו.</w:t>
      </w:r>
    </w:p>
    <w:p w14:paraId="25D998F8" w14:textId="77777777" w:rsidR="00F51B46" w:rsidRDefault="00F51B46" w:rsidP="00F51B46">
      <w:pPr>
        <w:bidi/>
        <w:jc w:val="both"/>
        <w:rPr>
          <w:rFonts w:cs="David" w:hint="cs"/>
          <w:rtl/>
        </w:rPr>
      </w:pPr>
    </w:p>
    <w:p w14:paraId="27CE380A"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D489839" w14:textId="77777777" w:rsidR="00F51B46" w:rsidRDefault="00F51B46" w:rsidP="00F51B46">
      <w:pPr>
        <w:bidi/>
        <w:jc w:val="both"/>
        <w:rPr>
          <w:rFonts w:cs="David" w:hint="cs"/>
          <w:rtl/>
        </w:rPr>
      </w:pPr>
    </w:p>
    <w:p w14:paraId="55048C36" w14:textId="77777777" w:rsidR="00F51B46" w:rsidRDefault="00F51B46" w:rsidP="00F51B46">
      <w:pPr>
        <w:bidi/>
        <w:jc w:val="both"/>
        <w:rPr>
          <w:rFonts w:cs="David" w:hint="cs"/>
          <w:rtl/>
        </w:rPr>
      </w:pPr>
      <w:r>
        <w:rPr>
          <w:rFonts w:cs="David" w:hint="cs"/>
          <w:rtl/>
        </w:rPr>
        <w:tab/>
        <w:t>אני אפילו אציע לחבריי כאן להעלות את הרף. אני אומר לך גם מדוע. אני אומר לך בכנות, הכוונה כאן היא לעבירות חמורות ולא לעניינים שבשגרה או לעניינים שבזוטות. הכוונה לעבירות חמורות. הכוונה לא בעניינים שבשגרה, לא לזוטות ולא לעבודתך הפרלמנטרית.</w:t>
      </w:r>
    </w:p>
    <w:p w14:paraId="2A83D4BA" w14:textId="77777777" w:rsidR="00F51B46" w:rsidRDefault="00F51B46" w:rsidP="00F51B46">
      <w:pPr>
        <w:bidi/>
        <w:jc w:val="both"/>
        <w:rPr>
          <w:rFonts w:cs="David" w:hint="cs"/>
          <w:rtl/>
        </w:rPr>
      </w:pPr>
    </w:p>
    <w:p w14:paraId="1E84A6A2" w14:textId="77777777" w:rsidR="00F51B46" w:rsidRDefault="00F51B46" w:rsidP="00F51B46">
      <w:pPr>
        <w:bidi/>
        <w:jc w:val="both"/>
        <w:rPr>
          <w:rFonts w:cs="David" w:hint="cs"/>
          <w:u w:val="single"/>
          <w:rtl/>
        </w:rPr>
      </w:pPr>
      <w:r>
        <w:rPr>
          <w:rFonts w:cs="David" w:hint="cs"/>
          <w:u w:val="single"/>
          <w:rtl/>
        </w:rPr>
        <w:t>ישראל חסון:</w:t>
      </w:r>
    </w:p>
    <w:p w14:paraId="61F95E21" w14:textId="77777777" w:rsidR="00F51B46" w:rsidRDefault="00F51B46" w:rsidP="00F51B46">
      <w:pPr>
        <w:bidi/>
        <w:jc w:val="both"/>
        <w:rPr>
          <w:rFonts w:cs="David" w:hint="cs"/>
          <w:u w:val="single"/>
          <w:rtl/>
        </w:rPr>
      </w:pPr>
    </w:p>
    <w:p w14:paraId="369D0A8E" w14:textId="77777777" w:rsidR="00F51B46" w:rsidRDefault="00F51B46" w:rsidP="00F51B46">
      <w:pPr>
        <w:bidi/>
        <w:jc w:val="both"/>
        <w:rPr>
          <w:rFonts w:cs="David" w:hint="cs"/>
          <w:rtl/>
        </w:rPr>
      </w:pPr>
      <w:r>
        <w:rPr>
          <w:rFonts w:cs="David" w:hint="cs"/>
          <w:rtl/>
        </w:rPr>
        <w:tab/>
        <w:t xml:space="preserve">דרך אגב, טיבי. איתנו אתה יכול להסתדר אבל עם לוחמי זכויות האדם תהיה לך בעיה. </w:t>
      </w:r>
    </w:p>
    <w:p w14:paraId="41AAB903" w14:textId="77777777" w:rsidR="00F51B46" w:rsidRDefault="00F51B46" w:rsidP="00F51B46">
      <w:pPr>
        <w:bidi/>
        <w:jc w:val="both"/>
        <w:rPr>
          <w:rFonts w:cs="David" w:hint="cs"/>
          <w:rtl/>
        </w:rPr>
      </w:pPr>
    </w:p>
    <w:p w14:paraId="4D88703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646F7A8" w14:textId="77777777" w:rsidR="00F51B46" w:rsidRDefault="00F51B46" w:rsidP="00F51B46">
      <w:pPr>
        <w:bidi/>
        <w:jc w:val="both"/>
        <w:rPr>
          <w:rFonts w:cs="David" w:hint="cs"/>
          <w:rtl/>
        </w:rPr>
      </w:pPr>
    </w:p>
    <w:p w14:paraId="6B97A88B" w14:textId="77777777" w:rsidR="00F51B46" w:rsidRDefault="00F51B46" w:rsidP="00F51B46">
      <w:pPr>
        <w:bidi/>
        <w:jc w:val="both"/>
        <w:rPr>
          <w:rFonts w:cs="David" w:hint="cs"/>
          <w:rtl/>
        </w:rPr>
      </w:pPr>
      <w:r>
        <w:rPr>
          <w:rFonts w:cs="David" w:hint="cs"/>
          <w:rtl/>
        </w:rPr>
        <w:tab/>
        <w:t xml:space="preserve">אני מציע שנעבור על ההקראה ואז נרכז את ההערות, שכל תמונת התהליך תהיה מול העיניים. </w:t>
      </w:r>
    </w:p>
    <w:p w14:paraId="3429C566" w14:textId="77777777" w:rsidR="00F51B46" w:rsidRPr="00B56D07" w:rsidRDefault="00F51B46" w:rsidP="00F51B46">
      <w:pPr>
        <w:bidi/>
        <w:jc w:val="both"/>
        <w:rPr>
          <w:rFonts w:cs="David" w:hint="cs"/>
          <w:rtl/>
        </w:rPr>
      </w:pPr>
    </w:p>
    <w:p w14:paraId="418698EB" w14:textId="77777777" w:rsidR="00F51B46" w:rsidRPr="001D6403" w:rsidRDefault="00F51B46" w:rsidP="00F51B46">
      <w:pPr>
        <w:bidi/>
        <w:jc w:val="both"/>
        <w:rPr>
          <w:rFonts w:cs="David" w:hint="cs"/>
          <w:u w:val="single"/>
          <w:rtl/>
        </w:rPr>
      </w:pPr>
      <w:r>
        <w:rPr>
          <w:rFonts w:cs="David" w:hint="cs"/>
          <w:u w:val="single"/>
          <w:rtl/>
        </w:rPr>
        <w:t>ארבל אסטרחן:</w:t>
      </w:r>
    </w:p>
    <w:p w14:paraId="63A5586B" w14:textId="77777777" w:rsidR="00F51B46" w:rsidRDefault="00F51B46" w:rsidP="00F51B46">
      <w:pPr>
        <w:bidi/>
        <w:jc w:val="both"/>
        <w:rPr>
          <w:rFonts w:cs="David" w:hint="cs"/>
          <w:rtl/>
        </w:rPr>
      </w:pPr>
    </w:p>
    <w:p w14:paraId="593DF409" w14:textId="77777777" w:rsidR="00F51B46" w:rsidRDefault="00F51B46" w:rsidP="00F51B46">
      <w:pPr>
        <w:bidi/>
        <w:ind w:firstLine="720"/>
        <w:jc w:val="both"/>
        <w:rPr>
          <w:rFonts w:cs="David" w:hint="cs"/>
          <w:rtl/>
        </w:rPr>
      </w:pPr>
      <w:r>
        <w:rPr>
          <w:rFonts w:cs="David" w:hint="cs"/>
          <w:rtl/>
        </w:rPr>
        <w:t>היות וחוק העונשין כולל עונשי מקסימום, 5 שנים זה לא רק עבירות חמורות.</w:t>
      </w:r>
    </w:p>
    <w:p w14:paraId="38C7DE14" w14:textId="77777777" w:rsidR="00F51B46" w:rsidRDefault="00F51B46" w:rsidP="00F51B46">
      <w:pPr>
        <w:bidi/>
        <w:ind w:firstLine="720"/>
        <w:jc w:val="both"/>
        <w:rPr>
          <w:rFonts w:cs="David" w:hint="cs"/>
          <w:rtl/>
        </w:rPr>
      </w:pPr>
    </w:p>
    <w:p w14:paraId="669F72D0"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E0495B1" w14:textId="77777777" w:rsidR="00F51B46" w:rsidRDefault="00F51B46" w:rsidP="00F51B46">
      <w:pPr>
        <w:bidi/>
        <w:ind w:firstLine="720"/>
        <w:jc w:val="both"/>
        <w:rPr>
          <w:rFonts w:cs="David" w:hint="cs"/>
          <w:rtl/>
        </w:rPr>
      </w:pPr>
    </w:p>
    <w:p w14:paraId="60EF7201" w14:textId="77777777" w:rsidR="00F51B46" w:rsidRDefault="00F51B46" w:rsidP="00F51B46">
      <w:pPr>
        <w:bidi/>
        <w:ind w:firstLine="720"/>
        <w:jc w:val="both"/>
        <w:rPr>
          <w:rFonts w:cs="David" w:hint="cs"/>
          <w:rtl/>
        </w:rPr>
      </w:pPr>
      <w:r>
        <w:rPr>
          <w:rFonts w:cs="David" w:hint="cs"/>
          <w:rtl/>
        </w:rPr>
        <w:t>לכן אני אומר שיכול להיות שצריך להעלות את הרף:</w:t>
      </w:r>
    </w:p>
    <w:p w14:paraId="5CF56DDF" w14:textId="77777777" w:rsidR="00F51B46" w:rsidRDefault="00F51B46" w:rsidP="00F51B46">
      <w:pPr>
        <w:bidi/>
        <w:ind w:firstLine="720"/>
        <w:jc w:val="both"/>
        <w:rPr>
          <w:rFonts w:cs="David" w:hint="cs"/>
          <w:rtl/>
        </w:rPr>
      </w:pPr>
    </w:p>
    <w:p w14:paraId="4E84F83A" w14:textId="77777777" w:rsidR="00F51B46" w:rsidRDefault="00F51B46" w:rsidP="00F51B46">
      <w:pPr>
        <w:bidi/>
        <w:jc w:val="both"/>
        <w:rPr>
          <w:rFonts w:cs="David" w:hint="cs"/>
          <w:rtl/>
        </w:rPr>
      </w:pPr>
      <w:r w:rsidRPr="00797D4E">
        <w:rPr>
          <w:rFonts w:cs="David" w:hint="cs"/>
          <w:u w:val="single"/>
          <w:rtl/>
        </w:rPr>
        <w:t>ארבל אסטרחן:</w:t>
      </w:r>
    </w:p>
    <w:p w14:paraId="5E339858" w14:textId="77777777" w:rsidR="00F51B46" w:rsidRDefault="00F51B46" w:rsidP="00F51B46">
      <w:pPr>
        <w:bidi/>
        <w:jc w:val="both"/>
        <w:rPr>
          <w:rFonts w:cs="David" w:hint="cs"/>
          <w:rtl/>
        </w:rPr>
      </w:pPr>
    </w:p>
    <w:p w14:paraId="7C68488C" w14:textId="77777777" w:rsidR="00F51B46" w:rsidRDefault="00F51B46" w:rsidP="00F51B46">
      <w:pPr>
        <w:bidi/>
        <w:ind w:left="1440" w:hanging="720"/>
        <w:jc w:val="both"/>
        <w:rPr>
          <w:rFonts w:cs="David" w:hint="cs"/>
          <w:rtl/>
        </w:rPr>
      </w:pPr>
      <w:r>
        <w:rPr>
          <w:rFonts w:cs="David" w:hint="cs"/>
          <w:rtl/>
        </w:rPr>
        <w:t>"(ג)</w:t>
      </w:r>
      <w:r>
        <w:rPr>
          <w:rFonts w:cs="David" w:hint="cs"/>
          <w:rtl/>
        </w:rPr>
        <w:tab/>
        <w:t xml:space="preserve">הודיע היועץ המשפטי לממשלה כאמור בסעיף קטן (ב), (כלומר, או ביוזמתו או לפי בקשה של 10 חברי כנסת </w:t>
      </w:r>
      <w:r>
        <w:rPr>
          <w:rFonts w:cs="David"/>
          <w:rtl/>
        </w:rPr>
        <w:t>–</w:t>
      </w:r>
      <w:r>
        <w:rPr>
          <w:rFonts w:cs="David" w:hint="cs"/>
          <w:rtl/>
        </w:rPr>
        <w:t xml:space="preserve"> אא) רשאית הכנסת, לפי הצעת ועדת הכנסת, להחליט שיופסק תשלום השכר והתשלומים האחרים שלהם זכאי חבר הכנסת לפי פרק זה, כולם או חלקם".  </w:t>
      </w:r>
    </w:p>
    <w:p w14:paraId="47B4283B" w14:textId="77777777" w:rsidR="00F51B46" w:rsidRDefault="00F51B46" w:rsidP="00F51B46">
      <w:pPr>
        <w:bidi/>
        <w:ind w:firstLine="720"/>
        <w:jc w:val="both"/>
        <w:rPr>
          <w:rFonts w:cs="David" w:hint="cs"/>
          <w:rtl/>
        </w:rPr>
      </w:pPr>
    </w:p>
    <w:p w14:paraId="6578458F" w14:textId="77777777" w:rsidR="00F51B46" w:rsidRDefault="00F51B46" w:rsidP="00F51B46">
      <w:pPr>
        <w:bidi/>
        <w:ind w:firstLine="720"/>
        <w:jc w:val="both"/>
        <w:rPr>
          <w:rFonts w:cs="David" w:hint="cs"/>
          <w:rtl/>
        </w:rPr>
      </w:pPr>
      <w:r>
        <w:rPr>
          <w:rFonts w:cs="David" w:hint="cs"/>
          <w:rtl/>
        </w:rPr>
        <w:t>זאת אומרת, פה מדובר על ח"כ מכהן, על משכורת וכל התשלומים האחרים שחברי כנסת מקבלים.</w:t>
      </w:r>
    </w:p>
    <w:p w14:paraId="52116EE4" w14:textId="77777777" w:rsidR="00F51B46" w:rsidRDefault="00F51B46" w:rsidP="00F51B46">
      <w:pPr>
        <w:bidi/>
        <w:ind w:firstLine="720"/>
        <w:jc w:val="both"/>
        <w:rPr>
          <w:rFonts w:cs="David" w:hint="cs"/>
          <w:rtl/>
        </w:rPr>
      </w:pPr>
    </w:p>
    <w:p w14:paraId="01D808E8" w14:textId="77777777" w:rsidR="00F51B46" w:rsidRDefault="00F51B46" w:rsidP="00F51B46">
      <w:pPr>
        <w:bidi/>
        <w:jc w:val="both"/>
        <w:rPr>
          <w:rFonts w:cs="David" w:hint="cs"/>
          <w:u w:val="single"/>
          <w:rtl/>
        </w:rPr>
      </w:pPr>
      <w:r>
        <w:rPr>
          <w:rFonts w:cs="David" w:hint="cs"/>
          <w:u w:val="single"/>
          <w:rtl/>
        </w:rPr>
        <w:t>יעקב כץ:</w:t>
      </w:r>
    </w:p>
    <w:p w14:paraId="57DA6B38" w14:textId="77777777" w:rsidR="00F51B46" w:rsidRDefault="00F51B46" w:rsidP="00F51B46">
      <w:pPr>
        <w:bidi/>
        <w:jc w:val="both"/>
        <w:rPr>
          <w:rFonts w:cs="David" w:hint="cs"/>
          <w:u w:val="single"/>
          <w:rtl/>
        </w:rPr>
      </w:pPr>
    </w:p>
    <w:p w14:paraId="7150335C" w14:textId="77777777" w:rsidR="00F51B46" w:rsidRDefault="00F51B46" w:rsidP="00F51B46">
      <w:pPr>
        <w:bidi/>
        <w:jc w:val="both"/>
        <w:rPr>
          <w:rFonts w:cs="David" w:hint="cs"/>
          <w:rtl/>
        </w:rPr>
      </w:pPr>
      <w:r>
        <w:rPr>
          <w:rFonts w:cs="David" w:hint="cs"/>
          <w:rtl/>
        </w:rPr>
        <w:tab/>
        <w:t xml:space="preserve">אלא אם כן הוא תורם את זה למענק האברכים או משהו כזה. </w:t>
      </w:r>
    </w:p>
    <w:p w14:paraId="2CCF5678" w14:textId="77777777" w:rsidR="00F51B46" w:rsidRDefault="00F51B46" w:rsidP="00F51B46">
      <w:pPr>
        <w:bidi/>
        <w:jc w:val="both"/>
        <w:rPr>
          <w:rFonts w:cs="David" w:hint="cs"/>
          <w:rtl/>
        </w:rPr>
      </w:pPr>
    </w:p>
    <w:p w14:paraId="293511C9" w14:textId="77777777" w:rsidR="00F51B46" w:rsidRDefault="00F51B46" w:rsidP="00F51B46">
      <w:pPr>
        <w:bidi/>
        <w:jc w:val="both"/>
        <w:rPr>
          <w:rFonts w:cs="David" w:hint="cs"/>
          <w:rtl/>
        </w:rPr>
      </w:pPr>
      <w:r w:rsidRPr="00797D4E">
        <w:rPr>
          <w:rFonts w:cs="David" w:hint="cs"/>
          <w:u w:val="single"/>
          <w:rtl/>
        </w:rPr>
        <w:t>ארבל אסטרחן:</w:t>
      </w:r>
    </w:p>
    <w:p w14:paraId="73F81DD7" w14:textId="77777777" w:rsidR="00F51B46" w:rsidRDefault="00F51B46" w:rsidP="00F51B46">
      <w:pPr>
        <w:bidi/>
        <w:jc w:val="both"/>
        <w:rPr>
          <w:rFonts w:cs="David" w:hint="cs"/>
          <w:rtl/>
        </w:rPr>
      </w:pPr>
    </w:p>
    <w:p w14:paraId="109DA86F" w14:textId="77777777" w:rsidR="00F51B46" w:rsidRDefault="00F51B46" w:rsidP="00F51B46">
      <w:pPr>
        <w:bidi/>
        <w:jc w:val="both"/>
        <w:rPr>
          <w:rFonts w:cs="David" w:hint="cs"/>
          <w:rtl/>
        </w:rPr>
      </w:pPr>
      <w:r>
        <w:rPr>
          <w:rFonts w:cs="David" w:hint="cs"/>
          <w:rtl/>
        </w:rPr>
        <w:tab/>
        <w:t xml:space="preserve">אם זה עוזרים פרלמנטרים, קשר עם הציבור, רכב, כל הדברים הללו. </w:t>
      </w:r>
    </w:p>
    <w:p w14:paraId="0B537063" w14:textId="77777777" w:rsidR="00F51B46" w:rsidRDefault="00F51B46" w:rsidP="00F51B46">
      <w:pPr>
        <w:bidi/>
        <w:jc w:val="both"/>
        <w:rPr>
          <w:rFonts w:cs="David" w:hint="cs"/>
          <w:rtl/>
        </w:rPr>
      </w:pPr>
    </w:p>
    <w:p w14:paraId="1B0B3313" w14:textId="77777777" w:rsidR="00F51B46" w:rsidRDefault="00F51B46" w:rsidP="00F51B46">
      <w:pPr>
        <w:bidi/>
        <w:jc w:val="both"/>
        <w:rPr>
          <w:rFonts w:cs="David" w:hint="cs"/>
          <w:rtl/>
        </w:rPr>
      </w:pPr>
      <w:r>
        <w:rPr>
          <w:rFonts w:cs="David" w:hint="cs"/>
          <w:rtl/>
        </w:rPr>
        <w:tab/>
        <w:t xml:space="preserve">עכשיו יש פרוצדורה שדומה למה שקיים היום בחוק החסינות לגבי שלילת זכויות מחברי כנסת, פרוצדורה שמוכרת לכם מהזמן האחרון או משלילת קביעת חסינות וכדומה. </w:t>
      </w:r>
    </w:p>
    <w:p w14:paraId="17B320B8" w14:textId="77777777" w:rsidR="00F51B46" w:rsidRDefault="00F51B46" w:rsidP="00F51B46">
      <w:pPr>
        <w:bidi/>
        <w:jc w:val="both"/>
        <w:rPr>
          <w:rFonts w:cs="David" w:hint="cs"/>
          <w:rtl/>
        </w:rPr>
      </w:pPr>
    </w:p>
    <w:p w14:paraId="4DFAEAE4" w14:textId="77777777" w:rsidR="00F51B46" w:rsidRDefault="00F51B46" w:rsidP="00F51B46">
      <w:pPr>
        <w:bidi/>
        <w:ind w:left="1440" w:hanging="360"/>
        <w:jc w:val="both"/>
        <w:rPr>
          <w:rFonts w:cs="David" w:hint="cs"/>
          <w:rtl/>
        </w:rPr>
      </w:pPr>
      <w:r>
        <w:rPr>
          <w:rFonts w:cs="David" w:hint="cs"/>
          <w:rtl/>
        </w:rPr>
        <w:t>"(ד)</w:t>
      </w:r>
      <w:r>
        <w:rPr>
          <w:rFonts w:cs="David" w:hint="cs"/>
          <w:rtl/>
        </w:rPr>
        <w:tab/>
        <w:t>ועדת הכנסת תדון בהודעתו של היועץ המשפטי לממשלה בתוך 30 ימים מיום מסירתה; ימי פגרת הכנסת לא יבואו במניין הימים האמורים בסעיף זה."</w:t>
      </w:r>
    </w:p>
    <w:p w14:paraId="2E120193" w14:textId="77777777" w:rsidR="00F51B46" w:rsidRDefault="00F51B46" w:rsidP="00F51B46">
      <w:pPr>
        <w:bidi/>
        <w:ind w:left="1440" w:hanging="720"/>
        <w:jc w:val="both"/>
        <w:rPr>
          <w:rFonts w:cs="David" w:hint="cs"/>
          <w:rtl/>
        </w:rPr>
      </w:pPr>
    </w:p>
    <w:p w14:paraId="03D32897" w14:textId="77777777" w:rsidR="00F51B46" w:rsidRDefault="00F51B46" w:rsidP="00F51B46">
      <w:pPr>
        <w:numPr>
          <w:ilvl w:val="0"/>
          <w:numId w:val="3"/>
        </w:numPr>
        <w:autoSpaceDE w:val="0"/>
        <w:autoSpaceDN w:val="0"/>
        <w:bidi/>
        <w:rPr>
          <w:rFonts w:cs="David" w:hint="cs"/>
        </w:rPr>
      </w:pPr>
      <w:r>
        <w:rPr>
          <w:rFonts w:cs="David" w:hint="cs"/>
          <w:rtl/>
        </w:rPr>
        <w:t xml:space="preserve">החליטה ועדת הכנסת שלא להציע לכנסת כי יופסק התשלום, תהיה החלטה סופית"; החליטה ועדת הכנסת להציע לכנסת כי יופסק תשלום כאמור, תונח הצעתה על שולחן הכנסת". </w:t>
      </w:r>
      <w:r>
        <w:rPr>
          <w:rFonts w:cs="David"/>
          <w:rtl/>
        </w:rPr>
        <w:br/>
      </w:r>
    </w:p>
    <w:p w14:paraId="56C8E792" w14:textId="77777777" w:rsidR="00F51B46" w:rsidRDefault="00F51B46" w:rsidP="00F51B46">
      <w:pPr>
        <w:numPr>
          <w:ilvl w:val="0"/>
          <w:numId w:val="3"/>
        </w:numPr>
        <w:autoSpaceDE w:val="0"/>
        <w:autoSpaceDN w:val="0"/>
        <w:bidi/>
        <w:jc w:val="both"/>
        <w:rPr>
          <w:rFonts w:cs="David" w:hint="cs"/>
        </w:rPr>
      </w:pPr>
      <w:r>
        <w:rPr>
          <w:rFonts w:cs="David" w:hint="cs"/>
          <w:rtl/>
        </w:rPr>
        <w:t xml:space="preserve">הצעה שהונחה על שולחן הכנסת (כאן יש הוראה שאומרת שהיא תקבל מעמד של החלטה </w:t>
      </w:r>
      <w:r>
        <w:rPr>
          <w:rFonts w:cs="David"/>
          <w:rtl/>
        </w:rPr>
        <w:t>–</w:t>
      </w:r>
      <w:r>
        <w:rPr>
          <w:rFonts w:cs="David" w:hint="cs"/>
          <w:rtl/>
        </w:rPr>
        <w:t xml:space="preserve"> אא) בתוך 14 ימים מיום הנחתה מבלי שהתקיים דיון". </w:t>
      </w:r>
    </w:p>
    <w:p w14:paraId="7468A726" w14:textId="77777777" w:rsidR="00F51B46" w:rsidRDefault="00F51B46" w:rsidP="00F51B46">
      <w:pPr>
        <w:bidi/>
        <w:jc w:val="both"/>
        <w:rPr>
          <w:rFonts w:cs="David" w:hint="cs"/>
          <w:rtl/>
        </w:rPr>
      </w:pPr>
    </w:p>
    <w:p w14:paraId="6DE15836" w14:textId="77777777" w:rsidR="00F51B46" w:rsidRDefault="00F51B46" w:rsidP="00F51B46">
      <w:pPr>
        <w:bidi/>
        <w:ind w:firstLine="720"/>
        <w:jc w:val="both"/>
        <w:rPr>
          <w:rFonts w:cs="David" w:hint="cs"/>
          <w:rtl/>
        </w:rPr>
      </w:pPr>
      <w:r>
        <w:rPr>
          <w:rFonts w:cs="David" w:hint="cs"/>
          <w:rtl/>
        </w:rPr>
        <w:t xml:space="preserve">אני חייבת לומר שאני חושבת שיש כאן בעיה. בכל זאת מדובר בהחלטה מעין שיפוטית, לא ראוי שהיא תקבל תוקף אוטומטי בלי שהכנסת תדון ותחליט בה ותיתן זכות טיעון וכדומה, אבל כך מוצע כרגע. </w:t>
      </w:r>
    </w:p>
    <w:p w14:paraId="7901EFBF" w14:textId="77777777" w:rsidR="00F51B46" w:rsidRDefault="00F51B46" w:rsidP="00F51B46">
      <w:pPr>
        <w:bidi/>
        <w:jc w:val="both"/>
        <w:rPr>
          <w:rFonts w:cs="David" w:hint="cs"/>
          <w:rtl/>
        </w:rPr>
      </w:pPr>
    </w:p>
    <w:p w14:paraId="5A577463" w14:textId="77777777" w:rsidR="00F51B46" w:rsidRDefault="00F51B46" w:rsidP="00F51B46">
      <w:pPr>
        <w:bidi/>
        <w:jc w:val="both"/>
        <w:rPr>
          <w:rFonts w:cs="David" w:hint="cs"/>
          <w:rtl/>
        </w:rPr>
      </w:pPr>
      <w:r>
        <w:rPr>
          <w:rFonts w:cs="David" w:hint="cs"/>
          <w:rtl/>
        </w:rPr>
        <w:tab/>
        <w:t xml:space="preserve">עכשיו יש איזו פרוצדורה שסיעה יכולה לבקש. זה מקבל מעמד של החלטה אלא אם סיעה מבקשת שהכנסת לא תקבל את ההמלצה ואז ורק אז יתקיים דיון. </w:t>
      </w:r>
    </w:p>
    <w:p w14:paraId="6818D97F" w14:textId="77777777" w:rsidR="00F51B46" w:rsidRDefault="00F51B46" w:rsidP="00F51B46">
      <w:pPr>
        <w:bidi/>
        <w:jc w:val="both"/>
        <w:rPr>
          <w:rFonts w:cs="David" w:hint="cs"/>
          <w:rtl/>
        </w:rPr>
      </w:pPr>
    </w:p>
    <w:p w14:paraId="1C5CCDAE" w14:textId="77777777" w:rsidR="00F51B46" w:rsidRDefault="00F51B46" w:rsidP="00F51B46">
      <w:pPr>
        <w:bidi/>
        <w:jc w:val="both"/>
        <w:rPr>
          <w:rFonts w:cs="David" w:hint="cs"/>
          <w:rtl/>
        </w:rPr>
      </w:pPr>
      <w:r>
        <w:rPr>
          <w:rFonts w:cs="David" w:hint="cs"/>
          <w:rtl/>
        </w:rPr>
        <w:tab/>
        <w:t>עכשיו יש לנו הוראה על זכות טיעון:</w:t>
      </w:r>
    </w:p>
    <w:p w14:paraId="2F4B5F4F" w14:textId="77777777" w:rsidR="00F51B46" w:rsidRDefault="00F51B46" w:rsidP="00F51B46">
      <w:pPr>
        <w:bidi/>
        <w:jc w:val="both"/>
        <w:rPr>
          <w:rFonts w:cs="David" w:hint="cs"/>
          <w:rtl/>
        </w:rPr>
      </w:pPr>
    </w:p>
    <w:p w14:paraId="79941E08" w14:textId="77777777" w:rsidR="00F51B46" w:rsidRDefault="00F51B46" w:rsidP="00F51B46">
      <w:pPr>
        <w:bidi/>
        <w:ind w:left="1440" w:hanging="720"/>
        <w:jc w:val="both"/>
        <w:rPr>
          <w:rFonts w:cs="David" w:hint="cs"/>
          <w:rtl/>
        </w:rPr>
      </w:pPr>
      <w:r>
        <w:rPr>
          <w:rFonts w:cs="David" w:hint="cs"/>
          <w:rtl/>
        </w:rPr>
        <w:t>"(ז)</w:t>
      </w:r>
      <w:r>
        <w:rPr>
          <w:rFonts w:cs="David" w:hint="cs"/>
          <w:rtl/>
        </w:rPr>
        <w:tab/>
        <w:t>ועדת הכנסת לא תציע והכנסת לא תחליט, בדבר הפסקת תשלום לחבר הכנסת אלא לאחר שניתנה לאותו חבר כנסת הזדמנות להשמיע באופן אישי את טענותיו בפני הוועדה ובפני הכנסת, ולאחר שניתנה ליועץ המשפטי לממשלה הזדמנות להשמיע את דבריו בפני הוועדה. "</w:t>
      </w:r>
    </w:p>
    <w:p w14:paraId="42510BEC" w14:textId="77777777" w:rsidR="00F51B46" w:rsidRDefault="00F51B46" w:rsidP="00F51B46">
      <w:pPr>
        <w:bidi/>
        <w:ind w:left="1440" w:hanging="720"/>
        <w:jc w:val="both"/>
        <w:rPr>
          <w:rFonts w:cs="David" w:hint="cs"/>
          <w:rtl/>
        </w:rPr>
      </w:pPr>
    </w:p>
    <w:p w14:paraId="3A432FAE" w14:textId="77777777" w:rsidR="00F51B46" w:rsidRDefault="00F51B46" w:rsidP="00F51B46">
      <w:pPr>
        <w:bidi/>
        <w:ind w:firstLine="720"/>
        <w:jc w:val="both"/>
        <w:rPr>
          <w:rFonts w:cs="David" w:hint="cs"/>
          <w:rtl/>
        </w:rPr>
      </w:pPr>
      <w:r>
        <w:rPr>
          <w:rFonts w:cs="David" w:hint="cs"/>
          <w:rtl/>
        </w:rPr>
        <w:t xml:space="preserve">זה ברור שבפני מליאה, רק חברי כנסת מדברים ולא היועץ, כך מקובל גם בעניינים אחרים. צריך לשים לב שיש פה, באופן אישי. כלומר, הוא לא יכול להיות מיוצג על-ידי עורך דין, כפי שמקובל היום בחוק החסינות בהליכים אחרים. צריך לראות אם כאן פגיעה מוגזמת בזכות הייצוג שלו. </w:t>
      </w:r>
    </w:p>
    <w:p w14:paraId="3E8902F9" w14:textId="77777777" w:rsidR="00F51B46" w:rsidRDefault="00F51B46" w:rsidP="00F51B46">
      <w:pPr>
        <w:bidi/>
        <w:ind w:firstLine="720"/>
        <w:jc w:val="both"/>
        <w:rPr>
          <w:rFonts w:cs="David" w:hint="cs"/>
          <w:rtl/>
        </w:rPr>
      </w:pPr>
    </w:p>
    <w:p w14:paraId="2943DF5A" w14:textId="77777777" w:rsidR="00F51B46" w:rsidRDefault="00F51B46" w:rsidP="00F51B46">
      <w:pPr>
        <w:bidi/>
        <w:ind w:firstLine="720"/>
        <w:jc w:val="both"/>
        <w:rPr>
          <w:rFonts w:cs="David" w:hint="cs"/>
          <w:rtl/>
        </w:rPr>
      </w:pPr>
      <w:r>
        <w:rPr>
          <w:rFonts w:cs="David" w:hint="cs"/>
          <w:rtl/>
        </w:rPr>
        <w:t>סעיף קטן ח' אומר:</w:t>
      </w:r>
    </w:p>
    <w:p w14:paraId="2BDC51D1" w14:textId="77777777" w:rsidR="00F51B46" w:rsidRDefault="00F51B46" w:rsidP="00F51B46">
      <w:pPr>
        <w:bidi/>
        <w:ind w:firstLine="720"/>
        <w:jc w:val="both"/>
        <w:rPr>
          <w:rFonts w:cs="David" w:hint="cs"/>
          <w:rtl/>
        </w:rPr>
      </w:pPr>
    </w:p>
    <w:p w14:paraId="3E3B9BC3" w14:textId="77777777" w:rsidR="00F51B46" w:rsidRDefault="00F51B46" w:rsidP="00F51B46">
      <w:pPr>
        <w:bidi/>
        <w:ind w:left="2160" w:hanging="1080"/>
        <w:jc w:val="both"/>
        <w:rPr>
          <w:rFonts w:cs="David" w:hint="cs"/>
        </w:rPr>
      </w:pPr>
      <w:r>
        <w:rPr>
          <w:rFonts w:cs="David" w:hint="cs"/>
          <w:rtl/>
        </w:rPr>
        <w:t>"(ח)</w:t>
      </w:r>
      <w:r>
        <w:rPr>
          <w:rFonts w:cs="David" w:hint="cs"/>
          <w:rtl/>
        </w:rPr>
        <w:tab/>
        <w:t>חבר הכנסת רשאי להשמיע את טענותיו באופן אישי כאמור בסעיף קטן (ז) גם לאחר שהכנסת החליטה על הפסקת תשלום, ולבקש כי הכנסת, לפי הצעה של ועדת הכנסת, תשנה את החלטתה. "</w:t>
      </w:r>
    </w:p>
    <w:p w14:paraId="0FD363B5" w14:textId="77777777" w:rsidR="00F51B46" w:rsidRDefault="00F51B46" w:rsidP="00F51B46">
      <w:pPr>
        <w:bidi/>
        <w:jc w:val="both"/>
        <w:rPr>
          <w:rFonts w:cs="David" w:hint="cs"/>
          <w:rtl/>
        </w:rPr>
      </w:pPr>
    </w:p>
    <w:p w14:paraId="3BA4BE64" w14:textId="77777777" w:rsidR="00F51B46" w:rsidRDefault="00F51B46" w:rsidP="00F51B46">
      <w:pPr>
        <w:bidi/>
        <w:ind w:firstLine="720"/>
        <w:jc w:val="both"/>
        <w:rPr>
          <w:rFonts w:cs="David" w:hint="cs"/>
          <w:rtl/>
        </w:rPr>
      </w:pPr>
      <w:r>
        <w:rPr>
          <w:rFonts w:cs="David" w:hint="cs"/>
          <w:rtl/>
        </w:rPr>
        <w:t xml:space="preserve">אם הוא ביקש, אז ועדת הכנסת תדון בזה בהקדם האפשרי. זאת אומרת, בעצם אחרי שהתקבלה כבר החלטה הוא יכול ולבקש דיון נוסף. לא כתוב כאן אם הוא צריך להציג איזה עובדות חדשות אלא הוא יכול לבקש. </w:t>
      </w:r>
    </w:p>
    <w:p w14:paraId="3A28DF8A" w14:textId="77777777" w:rsidR="00F51B46" w:rsidRDefault="00F51B46" w:rsidP="00F51B46">
      <w:pPr>
        <w:bidi/>
        <w:ind w:firstLine="720"/>
        <w:jc w:val="both"/>
        <w:rPr>
          <w:rFonts w:cs="David" w:hint="cs"/>
          <w:rtl/>
        </w:rPr>
      </w:pPr>
    </w:p>
    <w:p w14:paraId="4D148979" w14:textId="77777777" w:rsidR="00F51B46" w:rsidRDefault="00F51B46" w:rsidP="00F51B46">
      <w:pPr>
        <w:bidi/>
        <w:ind w:firstLine="720"/>
        <w:jc w:val="both"/>
        <w:rPr>
          <w:rFonts w:cs="David" w:hint="cs"/>
          <w:rtl/>
        </w:rPr>
      </w:pPr>
      <w:r>
        <w:rPr>
          <w:rFonts w:cs="David" w:hint="cs"/>
          <w:rtl/>
        </w:rPr>
        <w:t xml:space="preserve">אם ועדת החליטה לא להציע לכנסת לשנות את ההחלטה, לפי בקשתו של חבר הכנסת, ההחלטה תהיה סופית. אם היא החליטה להציע לכנסת לשנות את ההחלטה, אז יהיה דיון בכנסת והכנסת תוכל לשנות את ההחלטה. </w:t>
      </w:r>
    </w:p>
    <w:p w14:paraId="27EAC6B8" w14:textId="77777777" w:rsidR="00F51B46" w:rsidRDefault="00F51B46" w:rsidP="00F51B46">
      <w:pPr>
        <w:bidi/>
        <w:ind w:firstLine="720"/>
        <w:jc w:val="both"/>
        <w:rPr>
          <w:rFonts w:cs="David" w:hint="cs"/>
          <w:rtl/>
        </w:rPr>
      </w:pPr>
    </w:p>
    <w:p w14:paraId="74D63990" w14:textId="77777777" w:rsidR="00F51B46" w:rsidRDefault="00F51B46" w:rsidP="00F51B46">
      <w:pPr>
        <w:bidi/>
        <w:ind w:firstLine="720"/>
        <w:jc w:val="both"/>
        <w:rPr>
          <w:rFonts w:cs="David" w:hint="cs"/>
          <w:rtl/>
        </w:rPr>
      </w:pPr>
      <w:r>
        <w:rPr>
          <w:rFonts w:cs="David" w:hint="cs"/>
          <w:rtl/>
        </w:rPr>
        <w:t xml:space="preserve">סעיף קטן ט' אומר - - - </w:t>
      </w:r>
    </w:p>
    <w:p w14:paraId="596B3668" w14:textId="77777777" w:rsidR="00F51B46" w:rsidRDefault="00F51B46" w:rsidP="00F51B46">
      <w:pPr>
        <w:bidi/>
        <w:ind w:firstLine="720"/>
        <w:jc w:val="both"/>
        <w:rPr>
          <w:rFonts w:cs="David" w:hint="cs"/>
          <w:rtl/>
        </w:rPr>
      </w:pPr>
    </w:p>
    <w:p w14:paraId="01131F9B" w14:textId="77777777" w:rsidR="00F51B46" w:rsidRDefault="00F51B46" w:rsidP="00F51B46">
      <w:pPr>
        <w:bidi/>
        <w:jc w:val="both"/>
        <w:rPr>
          <w:rFonts w:cs="David" w:hint="cs"/>
          <w:u w:val="single"/>
          <w:rtl/>
        </w:rPr>
      </w:pPr>
      <w:r>
        <w:rPr>
          <w:rFonts w:cs="David" w:hint="cs"/>
          <w:u w:val="single"/>
          <w:rtl/>
        </w:rPr>
        <w:t>ניצן הורוביץ:</w:t>
      </w:r>
    </w:p>
    <w:p w14:paraId="55B03F65" w14:textId="77777777" w:rsidR="00F51B46" w:rsidRDefault="00F51B46" w:rsidP="00F51B46">
      <w:pPr>
        <w:bidi/>
        <w:jc w:val="both"/>
        <w:rPr>
          <w:rFonts w:cs="David" w:hint="cs"/>
          <w:u w:val="single"/>
          <w:rtl/>
        </w:rPr>
      </w:pPr>
    </w:p>
    <w:p w14:paraId="657CE779" w14:textId="77777777" w:rsidR="00F51B46" w:rsidRDefault="00F51B46" w:rsidP="00F51B46">
      <w:pPr>
        <w:bidi/>
        <w:jc w:val="both"/>
        <w:rPr>
          <w:rFonts w:cs="David" w:hint="cs"/>
          <w:rtl/>
        </w:rPr>
      </w:pPr>
      <w:r>
        <w:rPr>
          <w:rFonts w:cs="David" w:hint="cs"/>
          <w:rtl/>
        </w:rPr>
        <w:tab/>
        <w:t xml:space="preserve">הכנסת או המליאה תצטרך להצביע על זה. </w:t>
      </w:r>
    </w:p>
    <w:p w14:paraId="03C8F3D6" w14:textId="77777777" w:rsidR="00F51B46" w:rsidRDefault="00F51B46" w:rsidP="00F51B46">
      <w:pPr>
        <w:bidi/>
        <w:jc w:val="both"/>
        <w:rPr>
          <w:rFonts w:cs="David" w:hint="cs"/>
          <w:rtl/>
        </w:rPr>
      </w:pPr>
    </w:p>
    <w:p w14:paraId="4F3F1B47"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3065805" w14:textId="77777777" w:rsidR="00F51B46" w:rsidRDefault="00F51B46" w:rsidP="00F51B46">
      <w:pPr>
        <w:bidi/>
        <w:jc w:val="both"/>
        <w:rPr>
          <w:rFonts w:cs="David" w:hint="cs"/>
          <w:rtl/>
        </w:rPr>
      </w:pPr>
    </w:p>
    <w:p w14:paraId="656BA0DD" w14:textId="77777777" w:rsidR="00F51B46" w:rsidRDefault="00F51B46" w:rsidP="00F51B46">
      <w:pPr>
        <w:bidi/>
        <w:jc w:val="both"/>
        <w:rPr>
          <w:rFonts w:cs="David" w:hint="cs"/>
          <w:rtl/>
        </w:rPr>
      </w:pPr>
      <w:r>
        <w:rPr>
          <w:rFonts w:cs="David" w:hint="cs"/>
          <w:rtl/>
        </w:rPr>
        <w:tab/>
        <w:t xml:space="preserve">בוודאי. הרעיון כאן הוא שהמתג לעניין הזה הוא בידיו של אותו חבר כנסת. ברצותו הוא מגיש בקשה, ברצותו הוא מתייצב, ברצותו הוא מקיים דיון. הוא יכול לעצור את ההשעיה הזאת. </w:t>
      </w:r>
    </w:p>
    <w:p w14:paraId="6D073173" w14:textId="77777777" w:rsidR="00F51B46" w:rsidRDefault="00F51B46" w:rsidP="00F51B46">
      <w:pPr>
        <w:bidi/>
        <w:jc w:val="both"/>
        <w:rPr>
          <w:rFonts w:cs="David" w:hint="cs"/>
          <w:rtl/>
        </w:rPr>
      </w:pPr>
    </w:p>
    <w:p w14:paraId="4800E996" w14:textId="77777777" w:rsidR="00F51B46" w:rsidRDefault="00F51B46" w:rsidP="00F51B46">
      <w:pPr>
        <w:bidi/>
        <w:jc w:val="both"/>
        <w:rPr>
          <w:rFonts w:cs="David" w:hint="cs"/>
          <w:u w:val="single"/>
          <w:rtl/>
        </w:rPr>
      </w:pPr>
      <w:r>
        <w:rPr>
          <w:rFonts w:cs="David" w:hint="cs"/>
          <w:u w:val="single"/>
          <w:rtl/>
        </w:rPr>
        <w:t>ניצן הורוביץ:</w:t>
      </w:r>
    </w:p>
    <w:p w14:paraId="660DED0A" w14:textId="77777777" w:rsidR="00F51B46" w:rsidRDefault="00F51B46" w:rsidP="00F51B46">
      <w:pPr>
        <w:bidi/>
        <w:jc w:val="both"/>
        <w:rPr>
          <w:rFonts w:cs="David" w:hint="cs"/>
          <w:u w:val="single"/>
          <w:rtl/>
        </w:rPr>
      </w:pPr>
    </w:p>
    <w:p w14:paraId="3F4B98C3" w14:textId="77777777" w:rsidR="00F51B46" w:rsidRPr="00154F62" w:rsidRDefault="00F51B46" w:rsidP="00F51B46">
      <w:pPr>
        <w:bidi/>
        <w:jc w:val="both"/>
        <w:rPr>
          <w:rFonts w:cs="David" w:hint="cs"/>
          <w:rtl/>
        </w:rPr>
      </w:pPr>
      <w:r>
        <w:rPr>
          <w:rFonts w:cs="David" w:hint="cs"/>
          <w:rtl/>
        </w:rPr>
        <w:tab/>
        <w:t xml:space="preserve">החלטה של ועדת הכנסת שמונחת בפני הכנסת היא מתקבלת באופן אוטומטי, אלא אם כן סיעה מבקשת. לעומת זאת, ההליך ההפוך, החלטה של ועדת הכנסת לבטל את זה לא מתקבלת, ועל זה כן צריכה להיות הצבעה. </w:t>
      </w:r>
    </w:p>
    <w:p w14:paraId="52303B8B" w14:textId="77777777" w:rsidR="00F51B46" w:rsidRDefault="00F51B46" w:rsidP="00F51B46">
      <w:pPr>
        <w:bidi/>
        <w:jc w:val="both"/>
        <w:rPr>
          <w:rFonts w:cs="David" w:hint="cs"/>
          <w:u w:val="single"/>
          <w:rtl/>
        </w:rPr>
      </w:pPr>
    </w:p>
    <w:p w14:paraId="1F692102" w14:textId="77777777" w:rsidR="00F51B46" w:rsidRDefault="00F51B46" w:rsidP="00F51B46">
      <w:pPr>
        <w:bidi/>
        <w:jc w:val="both"/>
        <w:rPr>
          <w:rFonts w:cs="David" w:hint="cs"/>
          <w:rtl/>
        </w:rPr>
      </w:pPr>
      <w:r w:rsidRPr="00797D4E">
        <w:rPr>
          <w:rFonts w:cs="David" w:hint="cs"/>
          <w:u w:val="single"/>
          <w:rtl/>
        </w:rPr>
        <w:t>ארבל אסטרחן:</w:t>
      </w:r>
    </w:p>
    <w:p w14:paraId="1F241794" w14:textId="77777777" w:rsidR="00F51B46" w:rsidRDefault="00F51B46" w:rsidP="00F51B46">
      <w:pPr>
        <w:bidi/>
        <w:ind w:left="720"/>
        <w:jc w:val="both"/>
        <w:rPr>
          <w:rFonts w:cs="David" w:hint="cs"/>
          <w:rtl/>
        </w:rPr>
      </w:pPr>
    </w:p>
    <w:p w14:paraId="46A9580A" w14:textId="77777777" w:rsidR="00F51B46" w:rsidRDefault="00F51B46" w:rsidP="00F51B46">
      <w:pPr>
        <w:bidi/>
        <w:ind w:left="720"/>
        <w:jc w:val="both"/>
        <w:rPr>
          <w:rFonts w:cs="David" w:hint="cs"/>
        </w:rPr>
      </w:pPr>
      <w:r>
        <w:rPr>
          <w:rFonts w:cs="David" w:hint="cs"/>
          <w:rtl/>
        </w:rPr>
        <w:t xml:space="preserve">זאת אותה פרוצדורה. </w:t>
      </w:r>
    </w:p>
    <w:p w14:paraId="69A35837" w14:textId="77777777" w:rsidR="00F51B46" w:rsidRDefault="00F51B46" w:rsidP="00F51B46">
      <w:pPr>
        <w:bidi/>
        <w:jc w:val="both"/>
        <w:rPr>
          <w:rFonts w:cs="David" w:hint="cs"/>
          <w:rtl/>
        </w:rPr>
      </w:pPr>
      <w:r>
        <w:rPr>
          <w:rFonts w:cs="David" w:hint="cs"/>
          <w:rtl/>
        </w:rPr>
        <w:t xml:space="preserve"> </w:t>
      </w:r>
    </w:p>
    <w:p w14:paraId="3A7C14FD" w14:textId="77777777" w:rsidR="00F51B46" w:rsidRDefault="00F51B46" w:rsidP="00F51B46">
      <w:pPr>
        <w:bidi/>
        <w:jc w:val="both"/>
        <w:rPr>
          <w:rFonts w:cs="David" w:hint="cs"/>
          <w:u w:val="single"/>
          <w:rtl/>
        </w:rPr>
      </w:pPr>
      <w:r w:rsidRPr="00154F62">
        <w:rPr>
          <w:rFonts w:cs="David" w:hint="cs"/>
          <w:u w:val="single"/>
          <w:rtl/>
        </w:rPr>
        <w:t>ניצן הורוביץ</w:t>
      </w:r>
      <w:r>
        <w:rPr>
          <w:rFonts w:cs="David" w:hint="cs"/>
          <w:u w:val="single"/>
          <w:rtl/>
        </w:rPr>
        <w:t>:</w:t>
      </w:r>
    </w:p>
    <w:p w14:paraId="453E140A" w14:textId="77777777" w:rsidR="00F51B46" w:rsidRDefault="00F51B46" w:rsidP="00F51B46">
      <w:pPr>
        <w:bidi/>
        <w:jc w:val="both"/>
        <w:rPr>
          <w:rFonts w:cs="David" w:hint="cs"/>
          <w:u w:val="single"/>
          <w:rtl/>
        </w:rPr>
      </w:pPr>
    </w:p>
    <w:p w14:paraId="79938D36" w14:textId="77777777" w:rsidR="00F51B46" w:rsidRDefault="00F51B46" w:rsidP="00F51B46">
      <w:pPr>
        <w:bidi/>
        <w:jc w:val="both"/>
        <w:rPr>
          <w:rFonts w:cs="David" w:hint="cs"/>
          <w:rtl/>
        </w:rPr>
      </w:pPr>
      <w:r>
        <w:rPr>
          <w:rFonts w:cs="David" w:hint="cs"/>
          <w:rtl/>
        </w:rPr>
        <w:tab/>
        <w:t>זה לא רשום כך.</w:t>
      </w:r>
    </w:p>
    <w:p w14:paraId="2C9D38B2" w14:textId="77777777" w:rsidR="00F51B46" w:rsidRDefault="00F51B46" w:rsidP="00F51B46">
      <w:pPr>
        <w:bidi/>
        <w:jc w:val="both"/>
        <w:rPr>
          <w:rFonts w:cs="David" w:hint="cs"/>
          <w:rtl/>
        </w:rPr>
      </w:pPr>
    </w:p>
    <w:p w14:paraId="2694C3AE" w14:textId="77777777" w:rsidR="00F51B46" w:rsidRDefault="00F51B46" w:rsidP="00F51B46">
      <w:pPr>
        <w:bidi/>
        <w:jc w:val="both"/>
        <w:rPr>
          <w:rFonts w:cs="David" w:hint="cs"/>
          <w:rtl/>
        </w:rPr>
      </w:pPr>
      <w:r w:rsidRPr="00797D4E">
        <w:rPr>
          <w:rFonts w:cs="David" w:hint="cs"/>
          <w:u w:val="single"/>
          <w:rtl/>
        </w:rPr>
        <w:t>ארבל אסטרחן:</w:t>
      </w:r>
    </w:p>
    <w:p w14:paraId="3423BAD6" w14:textId="77777777" w:rsidR="00F51B46" w:rsidRDefault="00F51B46" w:rsidP="00F51B46">
      <w:pPr>
        <w:bidi/>
        <w:jc w:val="both"/>
        <w:rPr>
          <w:rFonts w:cs="David" w:hint="cs"/>
          <w:rtl/>
        </w:rPr>
      </w:pPr>
    </w:p>
    <w:p w14:paraId="59C3684D" w14:textId="77777777" w:rsidR="00F51B46" w:rsidRDefault="00F51B46" w:rsidP="00F51B46">
      <w:pPr>
        <w:bidi/>
        <w:jc w:val="both"/>
        <w:rPr>
          <w:rFonts w:cs="David" w:hint="cs"/>
          <w:rtl/>
        </w:rPr>
      </w:pPr>
      <w:r>
        <w:rPr>
          <w:rFonts w:cs="David" w:hint="cs"/>
          <w:rtl/>
        </w:rPr>
        <w:tab/>
        <w:t>כמו שאמרתי, אני מציעה גם לשנות אותה. אני מציעה שזה לא יהיה אוטומטית.</w:t>
      </w:r>
    </w:p>
    <w:p w14:paraId="38853388" w14:textId="77777777" w:rsidR="00F51B46" w:rsidRDefault="00F51B46" w:rsidP="00F51B46">
      <w:pPr>
        <w:bidi/>
        <w:jc w:val="both"/>
        <w:rPr>
          <w:rFonts w:cs="David" w:hint="cs"/>
          <w:rtl/>
        </w:rPr>
      </w:pPr>
    </w:p>
    <w:p w14:paraId="6916AEE9" w14:textId="77777777" w:rsidR="00F51B46" w:rsidRDefault="00F51B46" w:rsidP="00F51B46">
      <w:pPr>
        <w:bidi/>
        <w:jc w:val="both"/>
        <w:rPr>
          <w:rFonts w:cs="David" w:hint="cs"/>
          <w:u w:val="single"/>
          <w:rtl/>
        </w:rPr>
      </w:pPr>
      <w:r>
        <w:rPr>
          <w:rFonts w:cs="David" w:hint="cs"/>
          <w:u w:val="single"/>
          <w:rtl/>
        </w:rPr>
        <w:t>משה מוץ מטלון:</w:t>
      </w:r>
    </w:p>
    <w:p w14:paraId="26411DED" w14:textId="77777777" w:rsidR="00F51B46" w:rsidRDefault="00F51B46" w:rsidP="00F51B46">
      <w:pPr>
        <w:bidi/>
        <w:jc w:val="both"/>
        <w:rPr>
          <w:rFonts w:cs="David" w:hint="cs"/>
          <w:u w:val="single"/>
          <w:rtl/>
        </w:rPr>
      </w:pPr>
    </w:p>
    <w:p w14:paraId="2B25DB8D" w14:textId="77777777" w:rsidR="00F51B46" w:rsidRDefault="00F51B46" w:rsidP="00F51B46">
      <w:pPr>
        <w:bidi/>
        <w:jc w:val="both"/>
        <w:rPr>
          <w:rFonts w:cs="David" w:hint="cs"/>
          <w:rtl/>
        </w:rPr>
      </w:pPr>
      <w:r>
        <w:rPr>
          <w:rFonts w:cs="David" w:hint="cs"/>
          <w:rtl/>
        </w:rPr>
        <w:tab/>
        <w:t xml:space="preserve">אנחנו נתייחס לזה בסוף ההקראה. </w:t>
      </w:r>
    </w:p>
    <w:p w14:paraId="66646A84" w14:textId="77777777" w:rsidR="00F51B46" w:rsidRDefault="00F51B46" w:rsidP="00F51B46">
      <w:pPr>
        <w:bidi/>
        <w:jc w:val="both"/>
        <w:rPr>
          <w:rFonts w:cs="David" w:hint="cs"/>
          <w:rtl/>
        </w:rPr>
      </w:pPr>
    </w:p>
    <w:p w14:paraId="35572FEE" w14:textId="77777777" w:rsidR="00F51B46" w:rsidRDefault="00F51B46" w:rsidP="00F51B46">
      <w:pPr>
        <w:keepLines/>
        <w:bidi/>
        <w:jc w:val="both"/>
        <w:rPr>
          <w:rFonts w:cs="David" w:hint="cs"/>
          <w:rtl/>
        </w:rPr>
      </w:pPr>
      <w:r w:rsidRPr="00797D4E">
        <w:rPr>
          <w:rFonts w:cs="David" w:hint="cs"/>
          <w:u w:val="single"/>
          <w:rtl/>
        </w:rPr>
        <w:t>ארבל אסטרחן:</w:t>
      </w:r>
    </w:p>
    <w:p w14:paraId="6CD69F77" w14:textId="77777777" w:rsidR="00F51B46" w:rsidRDefault="00F51B46" w:rsidP="00F51B46">
      <w:pPr>
        <w:keepLines/>
        <w:bidi/>
        <w:jc w:val="both"/>
        <w:rPr>
          <w:rFonts w:cs="David" w:hint="cs"/>
          <w:rtl/>
        </w:rPr>
      </w:pPr>
    </w:p>
    <w:p w14:paraId="00B0888D" w14:textId="77777777" w:rsidR="00F51B46" w:rsidRDefault="00F51B46" w:rsidP="00F51B46">
      <w:pPr>
        <w:keepLines/>
        <w:bidi/>
        <w:jc w:val="both"/>
        <w:rPr>
          <w:rFonts w:cs="David" w:hint="cs"/>
          <w:rtl/>
        </w:rPr>
      </w:pPr>
      <w:r>
        <w:rPr>
          <w:rFonts w:cs="David" w:hint="cs"/>
          <w:rtl/>
        </w:rPr>
        <w:tab/>
        <w:t xml:space="preserve">עכשיו יש לנו פה עכשיו הוראה חשובה שמדגישה את הזמניות של השלילה ואת כך שבעצם היא נועדה לתמרץ את חבר הכנסת להתייצב, בין אם זה לחקירה, למשפט או למאסר. </w:t>
      </w:r>
    </w:p>
    <w:p w14:paraId="0F73477E" w14:textId="77777777" w:rsidR="00F51B46" w:rsidRDefault="00F51B46" w:rsidP="00F51B46">
      <w:pPr>
        <w:bidi/>
        <w:jc w:val="both"/>
        <w:rPr>
          <w:rFonts w:cs="David" w:hint="cs"/>
          <w:rtl/>
        </w:rPr>
      </w:pPr>
    </w:p>
    <w:p w14:paraId="548A5E14" w14:textId="77777777" w:rsidR="00F51B46" w:rsidRDefault="00F51B46" w:rsidP="00F51B46">
      <w:pPr>
        <w:bidi/>
        <w:jc w:val="both"/>
        <w:rPr>
          <w:rFonts w:cs="David" w:hint="cs"/>
          <w:rtl/>
        </w:rPr>
      </w:pPr>
      <w:r>
        <w:rPr>
          <w:rFonts w:cs="David" w:hint="cs"/>
          <w:rtl/>
        </w:rPr>
        <w:tab/>
        <w:t xml:space="preserve">"אם התקבלה החלטה על הפסקת התשלום, הוא יופסק החל מה-1 בחודש שלאחר קבלת ההחלטה ועד שהיועץ המשפטי לממשלה ימסור הודעה כי האמור בסעיף קטן א' (כלומר, אי ההתייצבות </w:t>
      </w:r>
      <w:r>
        <w:rPr>
          <w:rFonts w:cs="David"/>
          <w:rtl/>
        </w:rPr>
        <w:t>–</w:t>
      </w:r>
      <w:r>
        <w:rPr>
          <w:rFonts w:cs="David" w:hint="cs"/>
          <w:rtl/>
        </w:rPr>
        <w:t xml:space="preserve"> אא), חדל מלהתקיים לגבי חבר הכנסת או עד שהכנסת שינתה את החלטתה". </w:t>
      </w:r>
    </w:p>
    <w:p w14:paraId="5B47F82C" w14:textId="77777777" w:rsidR="00F51B46" w:rsidRDefault="00F51B46" w:rsidP="00F51B46">
      <w:pPr>
        <w:bidi/>
        <w:jc w:val="both"/>
        <w:rPr>
          <w:rFonts w:cs="David" w:hint="cs"/>
          <w:rtl/>
        </w:rPr>
      </w:pPr>
    </w:p>
    <w:p w14:paraId="73089C7A" w14:textId="77777777" w:rsidR="00F51B46" w:rsidRDefault="00F51B46" w:rsidP="00F51B46">
      <w:pPr>
        <w:bidi/>
        <w:jc w:val="both"/>
        <w:rPr>
          <w:rFonts w:cs="David" w:hint="cs"/>
          <w:rtl/>
        </w:rPr>
      </w:pPr>
      <w:r>
        <w:rPr>
          <w:rFonts w:cs="David" w:hint="cs"/>
          <w:rtl/>
        </w:rPr>
        <w:tab/>
        <w:t>הוראה נוספת באותה רוח:</w:t>
      </w:r>
    </w:p>
    <w:p w14:paraId="2C67F520" w14:textId="77777777" w:rsidR="00F51B46" w:rsidRDefault="00F51B46" w:rsidP="00F51B46">
      <w:pPr>
        <w:bidi/>
        <w:jc w:val="both"/>
        <w:rPr>
          <w:rFonts w:cs="David" w:hint="cs"/>
          <w:rtl/>
        </w:rPr>
      </w:pPr>
    </w:p>
    <w:p w14:paraId="2B338965" w14:textId="77777777" w:rsidR="00F51B46" w:rsidRDefault="00F51B46" w:rsidP="00F51B46">
      <w:pPr>
        <w:bidi/>
        <w:ind w:left="1440" w:hanging="720"/>
        <w:jc w:val="both"/>
        <w:rPr>
          <w:rFonts w:cs="David" w:hint="cs"/>
          <w:rtl/>
        </w:rPr>
      </w:pPr>
      <w:r>
        <w:rPr>
          <w:rFonts w:cs="David" w:hint="cs"/>
          <w:rtl/>
        </w:rPr>
        <w:t>"(י)</w:t>
      </w:r>
      <w:r>
        <w:rPr>
          <w:rFonts w:cs="David" w:hint="cs"/>
          <w:rtl/>
        </w:rPr>
        <w:tab/>
        <w:t xml:space="preserve">הודיע היועץ המשפטי לממשלה ליושב ראש הכנסת כי האמור בסעיף קטן (א) חדל להתקיים לגבי חבר הכנסת, בתוך שנה מעת שקיבלה הכנסת החלטה על הפסקת תשלום, יוחזרו לחבר הנסת התשלומים שלא שולמו לו לפי הסעיף". </w:t>
      </w:r>
    </w:p>
    <w:p w14:paraId="732AA714" w14:textId="77777777" w:rsidR="00F51B46" w:rsidRDefault="00F51B46" w:rsidP="00F51B46">
      <w:pPr>
        <w:bidi/>
        <w:jc w:val="both"/>
        <w:rPr>
          <w:rFonts w:cs="David" w:hint="cs"/>
          <w:rtl/>
        </w:rPr>
      </w:pPr>
    </w:p>
    <w:p w14:paraId="46589DBB" w14:textId="77777777" w:rsidR="00F51B46" w:rsidRDefault="00F51B46" w:rsidP="00F51B46">
      <w:pPr>
        <w:bidi/>
        <w:jc w:val="both"/>
        <w:rPr>
          <w:rFonts w:cs="David" w:hint="cs"/>
          <w:u w:val="single"/>
          <w:rtl/>
        </w:rPr>
      </w:pPr>
      <w:r>
        <w:rPr>
          <w:rFonts w:cs="David" w:hint="cs"/>
          <w:u w:val="single"/>
          <w:rtl/>
        </w:rPr>
        <w:t>ישראל חסון:</w:t>
      </w:r>
    </w:p>
    <w:p w14:paraId="50A7E553" w14:textId="77777777" w:rsidR="00F51B46" w:rsidRDefault="00F51B46" w:rsidP="00F51B46">
      <w:pPr>
        <w:bidi/>
        <w:jc w:val="both"/>
        <w:rPr>
          <w:rFonts w:cs="David" w:hint="cs"/>
          <w:u w:val="single"/>
          <w:rtl/>
        </w:rPr>
      </w:pPr>
    </w:p>
    <w:p w14:paraId="54158B8D" w14:textId="77777777" w:rsidR="00F51B46" w:rsidRDefault="00F51B46" w:rsidP="00F51B46">
      <w:pPr>
        <w:bidi/>
        <w:jc w:val="both"/>
        <w:rPr>
          <w:rFonts w:cs="David" w:hint="cs"/>
          <w:rtl/>
        </w:rPr>
      </w:pPr>
      <w:r>
        <w:rPr>
          <w:rFonts w:cs="David" w:hint="cs"/>
          <w:rtl/>
        </w:rPr>
        <w:tab/>
        <w:t>ואם יותר משנה?</w:t>
      </w:r>
    </w:p>
    <w:p w14:paraId="5997775D" w14:textId="77777777" w:rsidR="00F51B46" w:rsidRDefault="00F51B46" w:rsidP="00F51B46">
      <w:pPr>
        <w:bidi/>
        <w:jc w:val="both"/>
        <w:rPr>
          <w:rFonts w:cs="David" w:hint="cs"/>
          <w:rtl/>
        </w:rPr>
      </w:pPr>
    </w:p>
    <w:p w14:paraId="22CB0E24" w14:textId="77777777" w:rsidR="00F51B46" w:rsidRDefault="00F51B46" w:rsidP="00F51B46">
      <w:pPr>
        <w:bidi/>
        <w:jc w:val="both"/>
        <w:rPr>
          <w:rFonts w:cs="David" w:hint="cs"/>
          <w:rtl/>
        </w:rPr>
      </w:pPr>
      <w:r w:rsidRPr="00797D4E">
        <w:rPr>
          <w:rFonts w:cs="David" w:hint="cs"/>
          <w:u w:val="single"/>
          <w:rtl/>
        </w:rPr>
        <w:t>ארבל אסטרחן:</w:t>
      </w:r>
    </w:p>
    <w:p w14:paraId="62EA4F5F" w14:textId="77777777" w:rsidR="00F51B46" w:rsidRDefault="00F51B46" w:rsidP="00F51B46">
      <w:pPr>
        <w:bidi/>
        <w:jc w:val="both"/>
        <w:rPr>
          <w:rFonts w:cs="David" w:hint="cs"/>
          <w:rtl/>
        </w:rPr>
      </w:pPr>
    </w:p>
    <w:p w14:paraId="51F3D69D" w14:textId="77777777" w:rsidR="00F51B46" w:rsidRDefault="00F51B46" w:rsidP="00F51B46">
      <w:pPr>
        <w:bidi/>
        <w:jc w:val="both"/>
        <w:rPr>
          <w:rFonts w:cs="David" w:hint="cs"/>
          <w:rtl/>
        </w:rPr>
      </w:pPr>
      <w:r>
        <w:rPr>
          <w:rFonts w:cs="David" w:hint="cs"/>
          <w:rtl/>
        </w:rPr>
        <w:tab/>
        <w:t xml:space="preserve">אז לא יוחזרו. </w:t>
      </w:r>
    </w:p>
    <w:p w14:paraId="127D1C7B" w14:textId="77777777" w:rsidR="00F51B46" w:rsidRDefault="00F51B46" w:rsidP="00F51B46">
      <w:pPr>
        <w:bidi/>
        <w:jc w:val="both"/>
        <w:rPr>
          <w:rFonts w:cs="David" w:hint="cs"/>
          <w:rtl/>
        </w:rPr>
      </w:pPr>
    </w:p>
    <w:p w14:paraId="64BA4D2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A2FEE3F" w14:textId="77777777" w:rsidR="00F51B46" w:rsidRDefault="00F51B46" w:rsidP="00F51B46">
      <w:pPr>
        <w:bidi/>
        <w:jc w:val="both"/>
        <w:rPr>
          <w:rFonts w:cs="David" w:hint="cs"/>
          <w:rtl/>
        </w:rPr>
      </w:pPr>
    </w:p>
    <w:p w14:paraId="7BD3CF7C" w14:textId="77777777" w:rsidR="00F51B46" w:rsidRDefault="00F51B46" w:rsidP="00F51B46">
      <w:pPr>
        <w:bidi/>
        <w:jc w:val="both"/>
        <w:rPr>
          <w:rFonts w:cs="David" w:hint="cs"/>
          <w:rtl/>
        </w:rPr>
      </w:pPr>
      <w:r>
        <w:rPr>
          <w:rFonts w:cs="David" w:hint="cs"/>
          <w:rtl/>
        </w:rPr>
        <w:tab/>
        <w:t xml:space="preserve">עורך-דין דן אורן, בבקשה. </w:t>
      </w:r>
    </w:p>
    <w:p w14:paraId="07CBB7C5" w14:textId="77777777" w:rsidR="00F51B46" w:rsidRDefault="00F51B46" w:rsidP="00F51B46">
      <w:pPr>
        <w:bidi/>
        <w:jc w:val="both"/>
        <w:rPr>
          <w:rFonts w:cs="David" w:hint="cs"/>
          <w:rtl/>
        </w:rPr>
      </w:pPr>
    </w:p>
    <w:p w14:paraId="2D55AD73" w14:textId="77777777" w:rsidR="00F51B46" w:rsidRDefault="00F51B46" w:rsidP="00F51B46">
      <w:pPr>
        <w:bidi/>
        <w:jc w:val="both"/>
        <w:rPr>
          <w:rFonts w:cs="David" w:hint="cs"/>
          <w:rtl/>
        </w:rPr>
      </w:pPr>
      <w:r w:rsidRPr="00E67710">
        <w:rPr>
          <w:rFonts w:cs="David" w:hint="cs"/>
          <w:u w:val="single"/>
          <w:rtl/>
        </w:rPr>
        <w:t>דן אורן:</w:t>
      </w:r>
    </w:p>
    <w:p w14:paraId="4AEBE70C" w14:textId="77777777" w:rsidR="00F51B46" w:rsidRDefault="00F51B46" w:rsidP="00F51B46">
      <w:pPr>
        <w:bidi/>
        <w:jc w:val="both"/>
        <w:rPr>
          <w:rFonts w:cs="David" w:hint="cs"/>
          <w:rtl/>
        </w:rPr>
      </w:pPr>
    </w:p>
    <w:p w14:paraId="570BA222" w14:textId="77777777" w:rsidR="00F51B46" w:rsidRDefault="00F51B46" w:rsidP="00F51B46">
      <w:pPr>
        <w:bidi/>
        <w:ind w:firstLine="720"/>
        <w:jc w:val="both"/>
        <w:rPr>
          <w:rFonts w:cs="David" w:hint="cs"/>
          <w:rtl/>
        </w:rPr>
      </w:pPr>
      <w:r>
        <w:rPr>
          <w:rFonts w:cs="David" w:hint="cs"/>
          <w:rtl/>
        </w:rPr>
        <w:t>אני ממשרד המשפטים. אדוני היושב ראש, אני חושב שהוועדה יודעת אבל קודם כל אני מציין, כמי שמייצג את הממשלה, שוועדת שרים לחקיקה תמכה בהצעת החוק מנימוקים שהושמעו כאן ואני לא אחזור.</w:t>
      </w:r>
    </w:p>
    <w:p w14:paraId="7457C5F8" w14:textId="77777777" w:rsidR="00F51B46" w:rsidRDefault="00F51B46" w:rsidP="00F51B46">
      <w:pPr>
        <w:bidi/>
        <w:jc w:val="both"/>
        <w:rPr>
          <w:rFonts w:cs="David" w:hint="cs"/>
          <w:rtl/>
        </w:rPr>
      </w:pPr>
    </w:p>
    <w:p w14:paraId="6652B034" w14:textId="77777777" w:rsidR="00F51B46" w:rsidRDefault="00F51B46" w:rsidP="00F51B46">
      <w:pPr>
        <w:bidi/>
        <w:ind w:firstLine="720"/>
        <w:jc w:val="both"/>
        <w:rPr>
          <w:rFonts w:cs="David" w:hint="cs"/>
          <w:rtl/>
        </w:rPr>
      </w:pPr>
      <w:r>
        <w:rPr>
          <w:rFonts w:cs="David" w:hint="cs"/>
          <w:rtl/>
        </w:rPr>
        <w:t xml:space="preserve">מבחינה משפטית אגיד שני דברים. ראשית, יש פה הוראות שנוגעות לתפקיד של היועץ המשפטי לממשלה ובעניין הזה אנחנו מבקשים כעיקרון </w:t>
      </w:r>
      <w:r>
        <w:rPr>
          <w:rFonts w:cs="David"/>
          <w:rtl/>
        </w:rPr>
        <w:t>–</w:t>
      </w:r>
      <w:r>
        <w:rPr>
          <w:rFonts w:cs="David" w:hint="cs"/>
          <w:rtl/>
        </w:rPr>
        <w:t xml:space="preserve"> אני אומר כעיקרון כיוון שאנחנו לא עכשיו מעירים הערות ממש לנוסח, אבל כעיקרון עמדתנו היא שצריכה להיות אפשרות ליועץ, במקרים מסוימים, לא להעביר מידע לגבי חקירה אם הוא סבור שזה יפגע בחקירה או באיזה אינטרס ציבורי אחר. כלומר, החובה של יועץ להעביר מידע, לא יכולה, לטעמנו, להיות חובה מוחלטת. </w:t>
      </w:r>
    </w:p>
    <w:p w14:paraId="0D3EB780" w14:textId="77777777" w:rsidR="00F51B46" w:rsidRDefault="00F51B46" w:rsidP="00F51B46">
      <w:pPr>
        <w:bidi/>
        <w:jc w:val="both"/>
        <w:rPr>
          <w:rFonts w:cs="David" w:hint="cs"/>
          <w:rtl/>
        </w:rPr>
      </w:pPr>
    </w:p>
    <w:p w14:paraId="3A125F99" w14:textId="77777777" w:rsidR="00F51B46" w:rsidRDefault="00F51B46" w:rsidP="00F51B46">
      <w:pPr>
        <w:bidi/>
        <w:ind w:firstLine="720"/>
        <w:jc w:val="both"/>
        <w:rPr>
          <w:rFonts w:cs="David" w:hint="cs"/>
          <w:rtl/>
        </w:rPr>
      </w:pPr>
      <w:r>
        <w:rPr>
          <w:rFonts w:cs="David" w:hint="cs"/>
          <w:rtl/>
        </w:rPr>
        <w:t xml:space="preserve">שנית, התייחסנו לדיון הזה כדיון ראשון בהצעת החוק וכדיון כללי. אמנם באנו בדברים עם היועצת המשפטית של הוועדה אבל לא הצענו נוסח על סמך הערות שלנו ליועצת המשפטית של הוועדה. אנחנו רואים לנכון, גם על סמך הערות שהושמעו בוועדה, לקבץ את ההערות מהגורמים השונים במשרד המשפטים ולבוא בדברים עם הוועדה לקראת הדיון הבא, עם הצעה קונקרטית לנוסח, כאשר ההערות שלנו הן הערות מקצועיות. הצעת החוק כשלעצמה, כפי שאמרתי, עמדת הממשלה היא לתמוך בהצעת החוק. </w:t>
      </w:r>
    </w:p>
    <w:p w14:paraId="6DEA4FF7" w14:textId="77777777" w:rsidR="00F51B46" w:rsidRDefault="00F51B46" w:rsidP="00F51B46">
      <w:pPr>
        <w:bidi/>
        <w:jc w:val="both"/>
        <w:rPr>
          <w:rFonts w:cs="David" w:hint="cs"/>
          <w:rtl/>
        </w:rPr>
      </w:pPr>
    </w:p>
    <w:p w14:paraId="510A9956" w14:textId="77777777" w:rsidR="00F51B46" w:rsidRDefault="00F51B46" w:rsidP="00F51B46">
      <w:pPr>
        <w:bidi/>
        <w:ind w:firstLine="720"/>
        <w:jc w:val="both"/>
        <w:rPr>
          <w:rFonts w:cs="David" w:hint="cs"/>
          <w:rtl/>
        </w:rPr>
      </w:pPr>
      <w:r>
        <w:rPr>
          <w:rFonts w:cs="David" w:hint="cs"/>
          <w:rtl/>
        </w:rPr>
        <w:t xml:space="preserve">לגבי מה שנאמר פה על פנסיה, גמלאות והמעמד החוקתי, זה נכון מה שהיועצת המשפטית ציטטה מפסק הדין. למיטב ידיעתי, זאת לא פסיקה מכרעת אבל נכון הוא, כפי שאמרה היועצת המשפטית של הכנסת לשעבר הביעה את דעתה. יש לפנסיה מעמד אם לא חוקתי מעין חוקתי. לעומת זאת, כמו כל זכות חוקתית היא לא זכות מוחלטת. ישנם מקרים, על-פי מבחני חוקי היסוד ופסקת הגבלה שבחוק יסוד כבוד אדם וחירותו שאפשר לפגוע. מה ששונה בהצעת החוק הזאת, ציינה את זה היועצת המשפטית של הוועדה, זה שהצעת החוק הזאת לא מדברת על שלילה אוטומטית של שכר או של גמלאות מבלי שיש שימוע ובשימוע הזאת, אחת השאלות הקריטיות ששואלים כשבאים לשלול פנסיה, מבחינת המעמד החוקתי, מה קורה במקרה האישי? האם הפנסיה הזאת משמשת לאותו אדם כמקור לקיומו הבסיסי ואין לו מקורות אחרים או האם זה מקור נוסף? זאת שאלה מאוד חשובה מבחינת הזכויות החוקתיות. זה דבר שבעצם בשימוע, הגורם שמחליט שזאת הכנסת, יכולה לשקול. </w:t>
      </w:r>
    </w:p>
    <w:p w14:paraId="1EA95395" w14:textId="77777777" w:rsidR="00F51B46" w:rsidRDefault="00F51B46" w:rsidP="00F51B46">
      <w:pPr>
        <w:bidi/>
        <w:jc w:val="both"/>
        <w:rPr>
          <w:rFonts w:cs="David" w:hint="cs"/>
          <w:rtl/>
        </w:rPr>
      </w:pPr>
    </w:p>
    <w:p w14:paraId="60F83EB6" w14:textId="77777777" w:rsidR="00F51B46" w:rsidRDefault="00F51B46" w:rsidP="00F51B46">
      <w:pPr>
        <w:bidi/>
        <w:ind w:firstLine="720"/>
        <w:jc w:val="both"/>
        <w:rPr>
          <w:rFonts w:cs="David" w:hint="cs"/>
          <w:rtl/>
        </w:rPr>
      </w:pPr>
      <w:r>
        <w:rPr>
          <w:rFonts w:cs="David" w:hint="cs"/>
          <w:rtl/>
        </w:rPr>
        <w:t>בקשר למה שנאמר כאן לגבי מי שצריך להכריע. נכון שלפי המקובל זה בית משפט. אני רק רוצה להזכיר בהקשר הזה שכאשר ועדת הכנסת תקבל החלטה, או מליאת הכנסת תקבל החלטה, אין החלטה כזאת שהיא חסינה בפני ביקורת שיפוטית. כלומר, היא תהיה נתונה לביקורת שיפוטית של בית המשפט העליון בשבתו כבג"ץ, שכמובן אמון על אותן זכויות חוקתיות ואמור להתערב במקרים המתאימים. חשבתי לנכון לציין גם את זה.</w:t>
      </w:r>
    </w:p>
    <w:p w14:paraId="2E8AC62D" w14:textId="77777777" w:rsidR="00F51B46" w:rsidRDefault="00F51B46" w:rsidP="00F51B46">
      <w:pPr>
        <w:bidi/>
        <w:jc w:val="both"/>
        <w:rPr>
          <w:rFonts w:cs="David" w:hint="cs"/>
          <w:rtl/>
        </w:rPr>
      </w:pPr>
    </w:p>
    <w:p w14:paraId="1CE18211" w14:textId="77777777" w:rsidR="00F51B46" w:rsidRDefault="00F51B46" w:rsidP="00F51B46">
      <w:pPr>
        <w:bidi/>
        <w:ind w:firstLine="720"/>
        <w:jc w:val="both"/>
        <w:rPr>
          <w:rFonts w:cs="David" w:hint="cs"/>
          <w:rtl/>
        </w:rPr>
      </w:pPr>
      <w:r>
        <w:rPr>
          <w:rFonts w:cs="David" w:hint="cs"/>
          <w:rtl/>
        </w:rPr>
        <w:t xml:space="preserve">שוב, מבחינת הערות לנוסח, אנחנו בעניין הזה יכולים להתארגן די מהר ולהביא הערות ולהיות בתיאום עם היועצת המשפטית של הוועדה. </w:t>
      </w:r>
    </w:p>
    <w:p w14:paraId="1247983A" w14:textId="77777777" w:rsidR="00F51B46" w:rsidRDefault="00F51B46" w:rsidP="00F51B46">
      <w:pPr>
        <w:bidi/>
        <w:jc w:val="both"/>
        <w:rPr>
          <w:rFonts w:cs="David" w:hint="cs"/>
          <w:rtl/>
        </w:rPr>
      </w:pPr>
    </w:p>
    <w:p w14:paraId="5FA79893"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3B951F63" w14:textId="77777777" w:rsidR="00F51B46" w:rsidRDefault="00F51B46" w:rsidP="00F51B46">
      <w:pPr>
        <w:bidi/>
        <w:jc w:val="both"/>
        <w:rPr>
          <w:rFonts w:cs="David" w:hint="cs"/>
          <w:u w:val="single"/>
          <w:rtl/>
        </w:rPr>
      </w:pPr>
    </w:p>
    <w:p w14:paraId="62E1E697" w14:textId="77777777" w:rsidR="00F51B46" w:rsidRDefault="00F51B46" w:rsidP="00F51B46">
      <w:pPr>
        <w:bidi/>
        <w:ind w:firstLine="720"/>
        <w:jc w:val="both"/>
        <w:rPr>
          <w:rFonts w:cs="David" w:hint="cs"/>
          <w:rtl/>
        </w:rPr>
      </w:pPr>
      <w:r>
        <w:rPr>
          <w:rFonts w:cs="David" w:hint="cs"/>
          <w:rtl/>
        </w:rPr>
        <w:t xml:space="preserve">אפשר לשאול שאלה? </w:t>
      </w:r>
    </w:p>
    <w:p w14:paraId="0F580F97" w14:textId="77777777" w:rsidR="00F51B46" w:rsidRDefault="00F51B46" w:rsidP="00F51B46">
      <w:pPr>
        <w:bidi/>
        <w:ind w:firstLine="720"/>
        <w:jc w:val="both"/>
        <w:rPr>
          <w:rFonts w:cs="David" w:hint="cs"/>
          <w:rtl/>
        </w:rPr>
      </w:pPr>
    </w:p>
    <w:p w14:paraId="405ADA70"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87AD892" w14:textId="77777777" w:rsidR="00F51B46" w:rsidRDefault="00F51B46" w:rsidP="00F51B46">
      <w:pPr>
        <w:bidi/>
        <w:ind w:firstLine="720"/>
        <w:jc w:val="both"/>
        <w:rPr>
          <w:rFonts w:cs="David" w:hint="cs"/>
          <w:rtl/>
        </w:rPr>
      </w:pPr>
    </w:p>
    <w:p w14:paraId="1BD349BC" w14:textId="77777777" w:rsidR="00F51B46" w:rsidRDefault="00F51B46" w:rsidP="00F51B46">
      <w:pPr>
        <w:bidi/>
        <w:ind w:firstLine="720"/>
        <w:jc w:val="both"/>
        <w:rPr>
          <w:rFonts w:cs="David" w:hint="cs"/>
          <w:rtl/>
        </w:rPr>
      </w:pPr>
      <w:r>
        <w:rPr>
          <w:rFonts w:cs="David" w:hint="cs"/>
          <w:rtl/>
        </w:rPr>
        <w:t xml:space="preserve">בבקשה. </w:t>
      </w:r>
    </w:p>
    <w:p w14:paraId="13C06BF8" w14:textId="77777777" w:rsidR="00F51B46" w:rsidRDefault="00F51B46" w:rsidP="00F51B46">
      <w:pPr>
        <w:bidi/>
        <w:ind w:firstLine="720"/>
        <w:jc w:val="both"/>
        <w:rPr>
          <w:rFonts w:cs="David" w:hint="cs"/>
          <w:rtl/>
        </w:rPr>
      </w:pPr>
    </w:p>
    <w:p w14:paraId="57FAC52F" w14:textId="77777777" w:rsidR="00F51B46" w:rsidRDefault="00F51B46" w:rsidP="00F51B46">
      <w:pPr>
        <w:bidi/>
        <w:jc w:val="both"/>
        <w:rPr>
          <w:rFonts w:cs="David" w:hint="cs"/>
          <w:u w:val="single"/>
          <w:rtl/>
        </w:rPr>
      </w:pPr>
      <w:r>
        <w:rPr>
          <w:rFonts w:cs="David" w:hint="cs"/>
          <w:u w:val="single"/>
          <w:rtl/>
        </w:rPr>
        <w:t>ג'מאל זחאלקה:</w:t>
      </w:r>
    </w:p>
    <w:p w14:paraId="4A6B8FD7" w14:textId="77777777" w:rsidR="00F51B46" w:rsidRDefault="00F51B46" w:rsidP="00F51B46">
      <w:pPr>
        <w:bidi/>
        <w:ind w:firstLine="720"/>
        <w:jc w:val="both"/>
        <w:rPr>
          <w:rFonts w:cs="David" w:hint="cs"/>
          <w:u w:val="single"/>
          <w:rtl/>
        </w:rPr>
      </w:pPr>
    </w:p>
    <w:p w14:paraId="1B79F6EF" w14:textId="77777777" w:rsidR="00F51B46" w:rsidRDefault="00F51B46" w:rsidP="00F51B46">
      <w:pPr>
        <w:bidi/>
        <w:ind w:firstLine="720"/>
        <w:jc w:val="both"/>
        <w:rPr>
          <w:rFonts w:cs="David" w:hint="cs"/>
          <w:rtl/>
        </w:rPr>
      </w:pPr>
      <w:r>
        <w:rPr>
          <w:rFonts w:cs="David" w:hint="cs"/>
          <w:rtl/>
        </w:rPr>
        <w:t>הממשלה, כמדיניות, מחליטה תמיד לא להחליט כשמדובר בעבודת הכנסת, דהיינו, בעניין של זכויות וחובות בכל מה שקשור לעבודת הכנסת. מה קרה הפעם שהממשלה החליטה לתמוך? בדרך כלל הממשל אומרת: אנחנו לא תומכים ולא מתנגדים ולא מתערבים בעניין. החוק הזה, כל כולו, עבודה של הכנסת. זה מקרה חריג. נדמה לי שבחמש השנים האחרונות לא ראיתי מקרה כזה שהממשלה החליטה.</w:t>
      </w:r>
    </w:p>
    <w:p w14:paraId="310301C5" w14:textId="77777777" w:rsidR="00F51B46" w:rsidRDefault="00F51B46" w:rsidP="00F51B46">
      <w:pPr>
        <w:bidi/>
        <w:jc w:val="both"/>
        <w:rPr>
          <w:rFonts w:cs="David" w:hint="cs"/>
          <w:rtl/>
        </w:rPr>
      </w:pPr>
    </w:p>
    <w:p w14:paraId="5B67BF54" w14:textId="77777777" w:rsidR="00F51B46" w:rsidRPr="00633B4E" w:rsidRDefault="00F51B46" w:rsidP="00F51B46">
      <w:pPr>
        <w:bidi/>
        <w:jc w:val="both"/>
        <w:rPr>
          <w:rFonts w:cs="David" w:hint="cs"/>
          <w:u w:val="single"/>
          <w:rtl/>
        </w:rPr>
      </w:pPr>
      <w:r w:rsidRPr="00633B4E">
        <w:rPr>
          <w:rFonts w:cs="David" w:hint="cs"/>
          <w:u w:val="single"/>
          <w:rtl/>
        </w:rPr>
        <w:t>דן אורן</w:t>
      </w:r>
      <w:r>
        <w:rPr>
          <w:rFonts w:cs="David" w:hint="cs"/>
          <w:u w:val="single"/>
          <w:rtl/>
        </w:rPr>
        <w:t>:</w:t>
      </w:r>
    </w:p>
    <w:p w14:paraId="3623CE69" w14:textId="77777777" w:rsidR="00F51B46" w:rsidRDefault="00F51B46" w:rsidP="00F51B46">
      <w:pPr>
        <w:bidi/>
        <w:jc w:val="both"/>
        <w:rPr>
          <w:rFonts w:cs="David" w:hint="cs"/>
          <w:rtl/>
        </w:rPr>
      </w:pPr>
    </w:p>
    <w:p w14:paraId="16B26445" w14:textId="77777777" w:rsidR="00F51B46" w:rsidRDefault="00F51B46" w:rsidP="00F51B46">
      <w:pPr>
        <w:bidi/>
        <w:ind w:firstLine="720"/>
        <w:jc w:val="both"/>
        <w:rPr>
          <w:rFonts w:cs="David" w:hint="cs"/>
          <w:rtl/>
        </w:rPr>
      </w:pPr>
      <w:r>
        <w:rPr>
          <w:rFonts w:cs="David" w:hint="cs"/>
          <w:rtl/>
        </w:rPr>
        <w:t xml:space="preserve">אני לא סרקתי את ההחלטות. נדמה לי שזה לא דבר מוחלט. אבל, אם חבר הכנסת באמת מעלה את זה, אני חושב שחובת גילוי או שקיפות מול הכנסת מחייבת לומר שאנחנו כמשרד המשפטים, וזאת באמת עמדה עקבית שלנו, חוות הדעת שלנו בפני ועדת השרים לחקיקה היתה שאין לנו עמדה חוץ מהנושא של התפקיד של היועץ המשפטי לממשלה כיוון שזה עניין של הכנסת. </w:t>
      </w:r>
    </w:p>
    <w:p w14:paraId="54BD618A" w14:textId="77777777" w:rsidR="00F51B46" w:rsidRDefault="00F51B46" w:rsidP="00F51B46">
      <w:pPr>
        <w:bidi/>
        <w:jc w:val="both"/>
        <w:rPr>
          <w:rFonts w:cs="David" w:hint="cs"/>
          <w:rtl/>
        </w:rPr>
      </w:pPr>
    </w:p>
    <w:p w14:paraId="0053C700" w14:textId="77777777" w:rsidR="00F51B46" w:rsidRDefault="00F51B46" w:rsidP="00F51B46">
      <w:pPr>
        <w:bidi/>
        <w:ind w:firstLine="720"/>
        <w:jc w:val="both"/>
        <w:rPr>
          <w:rFonts w:cs="David" w:hint="cs"/>
          <w:rtl/>
        </w:rPr>
      </w:pPr>
      <w:r>
        <w:rPr>
          <w:rFonts w:cs="David" w:hint="cs"/>
          <w:rtl/>
        </w:rPr>
        <w:t xml:space="preserve">זה עניין של מדיניות וזה נכון. אני מלווה את עבודת ועדת השרים לחקיקה מזה 17 שנה. אני אמנם לא אמון על חקיקה שנוגעת לכנסת בלבד - - -  </w:t>
      </w:r>
    </w:p>
    <w:p w14:paraId="2905F2A4" w14:textId="77777777" w:rsidR="00F51B46" w:rsidRDefault="00F51B46" w:rsidP="00F51B46">
      <w:pPr>
        <w:bidi/>
        <w:jc w:val="both"/>
        <w:rPr>
          <w:rFonts w:cs="David" w:hint="cs"/>
          <w:rtl/>
        </w:rPr>
      </w:pPr>
    </w:p>
    <w:p w14:paraId="643A346D"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27FA2053" w14:textId="77777777" w:rsidR="00F51B46" w:rsidRDefault="00F51B46" w:rsidP="00F51B46">
      <w:pPr>
        <w:bidi/>
        <w:jc w:val="both"/>
        <w:rPr>
          <w:rFonts w:cs="David" w:hint="cs"/>
          <w:u w:val="single"/>
          <w:rtl/>
        </w:rPr>
      </w:pPr>
    </w:p>
    <w:p w14:paraId="41B6EB1E" w14:textId="77777777" w:rsidR="00F51B46" w:rsidRDefault="00F51B46" w:rsidP="00F51B46">
      <w:pPr>
        <w:bidi/>
        <w:jc w:val="both"/>
        <w:rPr>
          <w:rFonts w:cs="David" w:hint="cs"/>
          <w:rtl/>
        </w:rPr>
      </w:pPr>
      <w:r>
        <w:rPr>
          <w:rFonts w:cs="David" w:hint="cs"/>
          <w:rtl/>
        </w:rPr>
        <w:tab/>
        <w:t xml:space="preserve">תן לי עוד מקרה אחד. </w:t>
      </w:r>
    </w:p>
    <w:p w14:paraId="2166A502" w14:textId="77777777" w:rsidR="00F51B46" w:rsidRPr="00FE2DA6" w:rsidRDefault="00F51B46" w:rsidP="00F51B46">
      <w:pPr>
        <w:bidi/>
        <w:jc w:val="both"/>
        <w:rPr>
          <w:rFonts w:cs="David" w:hint="cs"/>
          <w:rtl/>
        </w:rPr>
      </w:pPr>
    </w:p>
    <w:p w14:paraId="79D4FFA9" w14:textId="77777777" w:rsidR="00F51B46" w:rsidRDefault="00F51B46" w:rsidP="00F51B46">
      <w:pPr>
        <w:bidi/>
        <w:jc w:val="both"/>
        <w:rPr>
          <w:rFonts w:cs="David" w:hint="cs"/>
          <w:rtl/>
        </w:rPr>
      </w:pPr>
      <w:r w:rsidRPr="00E67710">
        <w:rPr>
          <w:rFonts w:cs="David" w:hint="cs"/>
          <w:u w:val="single"/>
          <w:rtl/>
        </w:rPr>
        <w:t>דן אורן:</w:t>
      </w:r>
    </w:p>
    <w:p w14:paraId="7B60F099" w14:textId="77777777" w:rsidR="00F51B46" w:rsidRDefault="00F51B46" w:rsidP="00F51B46">
      <w:pPr>
        <w:bidi/>
        <w:jc w:val="both"/>
        <w:rPr>
          <w:rFonts w:cs="David" w:hint="cs"/>
          <w:rtl/>
        </w:rPr>
      </w:pPr>
    </w:p>
    <w:p w14:paraId="50FB27AD" w14:textId="77777777" w:rsidR="00F51B46" w:rsidRDefault="00F51B46" w:rsidP="00F51B46">
      <w:pPr>
        <w:bidi/>
        <w:ind w:firstLine="720"/>
        <w:jc w:val="both"/>
        <w:rPr>
          <w:rFonts w:cs="David" w:hint="cs"/>
          <w:rtl/>
        </w:rPr>
      </w:pPr>
      <w:r>
        <w:rPr>
          <w:rFonts w:cs="David" w:hint="cs"/>
          <w:rtl/>
        </w:rPr>
        <w:t xml:space="preserve">אני לא סרקתי את זה. אם אדוני שואל אותי, הרי אני פה על תקן משפטי. גם אם יש מדיניות שלא מתערבים בעניינים של הכנסת, לא נראה לי שזה פסול מבחינה משפטית. עובדה, אנחנו לא אמרנו בוועדת לשרים בוועדת שרים לחקיקה. אמרנו שאין לנו עמדה, אבל אני לא חושב שזה פסול מבחינה משפטית שתהיה עמדה לגבי חקיקה שנוגעת לענייני כנסת. </w:t>
      </w:r>
    </w:p>
    <w:p w14:paraId="4E2DE8B2" w14:textId="77777777" w:rsidR="00F51B46" w:rsidRDefault="00F51B46" w:rsidP="00F51B46">
      <w:pPr>
        <w:bidi/>
        <w:jc w:val="both"/>
        <w:rPr>
          <w:rFonts w:cs="David" w:hint="cs"/>
          <w:u w:val="single"/>
          <w:rtl/>
        </w:rPr>
      </w:pPr>
    </w:p>
    <w:p w14:paraId="5244CE21" w14:textId="77777777" w:rsidR="00F51B46" w:rsidRDefault="00F51B46" w:rsidP="00F51B46">
      <w:pPr>
        <w:bidi/>
        <w:jc w:val="both"/>
        <w:rPr>
          <w:rFonts w:cs="David" w:hint="cs"/>
          <w:u w:val="single"/>
          <w:rtl/>
        </w:rPr>
      </w:pPr>
      <w:r>
        <w:rPr>
          <w:rFonts w:cs="David" w:hint="cs"/>
          <w:u w:val="single"/>
          <w:rtl/>
        </w:rPr>
        <w:t>אחמד טיבי:</w:t>
      </w:r>
    </w:p>
    <w:p w14:paraId="34A49D2F" w14:textId="77777777" w:rsidR="00F51B46" w:rsidRDefault="00F51B46" w:rsidP="00F51B46">
      <w:pPr>
        <w:bidi/>
        <w:jc w:val="both"/>
        <w:rPr>
          <w:rFonts w:cs="David" w:hint="cs"/>
          <w:u w:val="single"/>
          <w:rtl/>
        </w:rPr>
      </w:pPr>
    </w:p>
    <w:p w14:paraId="2A2EDBB5" w14:textId="77777777" w:rsidR="00F51B46" w:rsidRDefault="00F51B46" w:rsidP="00F51B46">
      <w:pPr>
        <w:bidi/>
        <w:jc w:val="both"/>
        <w:rPr>
          <w:rFonts w:cs="David" w:hint="cs"/>
          <w:rtl/>
        </w:rPr>
      </w:pPr>
      <w:r>
        <w:rPr>
          <w:rFonts w:cs="David" w:hint="cs"/>
          <w:rtl/>
        </w:rPr>
        <w:tab/>
        <w:t xml:space="preserve">אולי ארבל זוכרת? את בטח זוכרת אם היו מקרים כאלה או לא. </w:t>
      </w:r>
    </w:p>
    <w:p w14:paraId="62AF7B1B" w14:textId="77777777" w:rsidR="00F51B46" w:rsidRPr="009B12C0" w:rsidRDefault="00F51B46" w:rsidP="00F51B46">
      <w:pPr>
        <w:bidi/>
        <w:jc w:val="both"/>
        <w:rPr>
          <w:rFonts w:cs="David" w:hint="cs"/>
          <w:i/>
          <w:iCs/>
          <w:rtl/>
        </w:rPr>
      </w:pPr>
    </w:p>
    <w:p w14:paraId="0112982C" w14:textId="77777777" w:rsidR="00F51B46" w:rsidRDefault="00F51B46" w:rsidP="00F51B46">
      <w:pPr>
        <w:bidi/>
        <w:jc w:val="both"/>
        <w:rPr>
          <w:rFonts w:cs="David" w:hint="cs"/>
          <w:u w:val="single"/>
          <w:rtl/>
        </w:rPr>
      </w:pPr>
      <w:r>
        <w:rPr>
          <w:rFonts w:cs="David" w:hint="cs"/>
          <w:u w:val="single"/>
          <w:rtl/>
        </w:rPr>
        <w:t>ג'מאל זחאלקה</w:t>
      </w:r>
      <w:r w:rsidRPr="00E36EB4">
        <w:rPr>
          <w:rFonts w:cs="David" w:hint="cs"/>
          <w:u w:val="single"/>
          <w:rtl/>
        </w:rPr>
        <w:t>:</w:t>
      </w:r>
    </w:p>
    <w:p w14:paraId="41648FE6" w14:textId="77777777" w:rsidR="00F51B46" w:rsidRDefault="00F51B46" w:rsidP="00F51B46">
      <w:pPr>
        <w:bidi/>
        <w:jc w:val="both"/>
        <w:rPr>
          <w:rFonts w:cs="David" w:hint="cs"/>
          <w:u w:val="single"/>
          <w:rtl/>
        </w:rPr>
      </w:pPr>
    </w:p>
    <w:p w14:paraId="49F14212" w14:textId="77777777" w:rsidR="00F51B46" w:rsidRDefault="00F51B46" w:rsidP="00F51B46">
      <w:pPr>
        <w:bidi/>
        <w:ind w:firstLine="720"/>
        <w:jc w:val="both"/>
        <w:rPr>
          <w:rFonts w:cs="David" w:hint="cs"/>
          <w:rtl/>
        </w:rPr>
      </w:pPr>
      <w:r>
        <w:rPr>
          <w:rFonts w:cs="David" w:hint="cs"/>
          <w:rtl/>
        </w:rPr>
        <w:t>אני מבקש לקבל הסבר מדוע הממשלה החליטה לתמוך כאשר בכל המקרים האחרים, לפי מיטב ידיעתי וזכרוני, הממשלה תמיד היתה לה החלטה לא להתערב. זה לא עניין משפטי.</w:t>
      </w:r>
    </w:p>
    <w:p w14:paraId="478097D6" w14:textId="77777777" w:rsidR="00F51B46" w:rsidRDefault="00F51B46" w:rsidP="00F51B46">
      <w:pPr>
        <w:keepLines/>
        <w:bidi/>
        <w:jc w:val="both"/>
        <w:rPr>
          <w:rFonts w:cs="David" w:hint="cs"/>
          <w:rtl/>
        </w:rPr>
      </w:pPr>
    </w:p>
    <w:p w14:paraId="2B4DCAC7" w14:textId="77777777" w:rsidR="00F51B46" w:rsidRDefault="00F51B46" w:rsidP="00F51B46">
      <w:pPr>
        <w:keepLines/>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62690C8F" w14:textId="77777777" w:rsidR="00F51B46" w:rsidRDefault="00F51B46" w:rsidP="00F51B46">
      <w:pPr>
        <w:keepLines/>
        <w:bidi/>
        <w:jc w:val="both"/>
        <w:rPr>
          <w:rFonts w:cs="David" w:hint="cs"/>
          <w:u w:val="single"/>
          <w:rtl/>
        </w:rPr>
      </w:pPr>
    </w:p>
    <w:p w14:paraId="7313A2BD" w14:textId="77777777" w:rsidR="00F51B46" w:rsidRDefault="00F51B46" w:rsidP="00F51B46">
      <w:pPr>
        <w:keepLines/>
        <w:bidi/>
        <w:jc w:val="both"/>
        <w:rPr>
          <w:rFonts w:cs="David" w:hint="cs"/>
          <w:rtl/>
        </w:rPr>
      </w:pPr>
      <w:r>
        <w:rPr>
          <w:rFonts w:cs="David" w:hint="cs"/>
          <w:rtl/>
        </w:rPr>
        <w:t>הממשלה לא חייבת לספק הסברים, כמובן, אבל אם תמצאו לנכון להביא לישיבה הבאה פרטים נוספים בעניין הזה אנחנו בוודאי נאפשר לשמוע אותם.</w:t>
      </w:r>
    </w:p>
    <w:p w14:paraId="53570FDD" w14:textId="77777777" w:rsidR="00F51B46" w:rsidRDefault="00F51B46" w:rsidP="00F51B46">
      <w:pPr>
        <w:bidi/>
        <w:jc w:val="both"/>
        <w:rPr>
          <w:rFonts w:cs="David" w:hint="cs"/>
          <w:rtl/>
        </w:rPr>
      </w:pPr>
    </w:p>
    <w:p w14:paraId="4E087E01" w14:textId="77777777" w:rsidR="00F51B46" w:rsidRDefault="00F51B46" w:rsidP="00F51B46">
      <w:pPr>
        <w:bidi/>
        <w:jc w:val="both"/>
        <w:rPr>
          <w:rFonts w:cs="David" w:hint="cs"/>
          <w:u w:val="single"/>
          <w:rtl/>
        </w:rPr>
      </w:pPr>
      <w:r>
        <w:rPr>
          <w:rFonts w:cs="David" w:hint="cs"/>
          <w:u w:val="single"/>
          <w:rtl/>
        </w:rPr>
        <w:t>אחמד טיבי</w:t>
      </w:r>
      <w:r w:rsidRPr="00E36EB4">
        <w:rPr>
          <w:rFonts w:cs="David" w:hint="cs"/>
          <w:u w:val="single"/>
          <w:rtl/>
        </w:rPr>
        <w:t>:</w:t>
      </w:r>
    </w:p>
    <w:p w14:paraId="36D6DBB5" w14:textId="77777777" w:rsidR="00F51B46" w:rsidRDefault="00F51B46" w:rsidP="00F51B46">
      <w:pPr>
        <w:bidi/>
        <w:jc w:val="both"/>
        <w:rPr>
          <w:rFonts w:cs="David" w:hint="cs"/>
          <w:u w:val="single"/>
          <w:rtl/>
        </w:rPr>
      </w:pPr>
    </w:p>
    <w:p w14:paraId="6BB78572" w14:textId="77777777" w:rsidR="00F51B46" w:rsidRDefault="00F51B46" w:rsidP="00F51B46">
      <w:pPr>
        <w:bidi/>
        <w:ind w:firstLine="720"/>
        <w:jc w:val="both"/>
        <w:rPr>
          <w:rFonts w:cs="David" w:hint="cs"/>
          <w:rtl/>
        </w:rPr>
      </w:pPr>
      <w:r>
        <w:rPr>
          <w:rFonts w:cs="David" w:hint="cs"/>
          <w:rtl/>
        </w:rPr>
        <w:t>האם יש הצבעה ומתי?</w:t>
      </w:r>
    </w:p>
    <w:p w14:paraId="7A874652" w14:textId="77777777" w:rsidR="00F51B46" w:rsidRDefault="00F51B46" w:rsidP="00F51B46">
      <w:pPr>
        <w:bidi/>
        <w:ind w:firstLine="720"/>
        <w:jc w:val="both"/>
        <w:rPr>
          <w:rFonts w:cs="David" w:hint="cs"/>
          <w:rtl/>
        </w:rPr>
      </w:pPr>
    </w:p>
    <w:p w14:paraId="32A1A4D0"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E3C7E20" w14:textId="77777777" w:rsidR="00F51B46" w:rsidRDefault="00F51B46" w:rsidP="00F51B46">
      <w:pPr>
        <w:bidi/>
        <w:ind w:firstLine="720"/>
        <w:jc w:val="both"/>
        <w:rPr>
          <w:rFonts w:cs="David" w:hint="cs"/>
          <w:rtl/>
        </w:rPr>
      </w:pPr>
    </w:p>
    <w:p w14:paraId="71BF8529" w14:textId="77777777" w:rsidR="00F51B46" w:rsidRDefault="00F51B46" w:rsidP="00F51B46">
      <w:pPr>
        <w:bidi/>
        <w:ind w:firstLine="720"/>
        <w:jc w:val="both"/>
        <w:rPr>
          <w:rFonts w:cs="David" w:hint="cs"/>
          <w:rtl/>
        </w:rPr>
      </w:pPr>
      <w:r>
        <w:rPr>
          <w:rFonts w:cs="David" w:hint="cs"/>
          <w:rtl/>
        </w:rPr>
        <w:t xml:space="preserve">היום, כשנסיים. כמה שייקח ייקח. </w:t>
      </w:r>
    </w:p>
    <w:p w14:paraId="5B6479B1" w14:textId="77777777" w:rsidR="00F51B46" w:rsidRDefault="00F51B46" w:rsidP="00F51B46">
      <w:pPr>
        <w:bidi/>
        <w:jc w:val="both"/>
        <w:rPr>
          <w:rFonts w:cs="David" w:hint="cs"/>
          <w:rtl/>
        </w:rPr>
      </w:pPr>
    </w:p>
    <w:p w14:paraId="389D689F" w14:textId="77777777" w:rsidR="00F51B46" w:rsidRDefault="00F51B46" w:rsidP="00F51B46">
      <w:pPr>
        <w:bidi/>
        <w:jc w:val="both"/>
        <w:rPr>
          <w:rFonts w:cs="David" w:hint="cs"/>
          <w:rtl/>
        </w:rPr>
      </w:pPr>
      <w:r w:rsidRPr="00E67710">
        <w:rPr>
          <w:rFonts w:cs="David" w:hint="cs"/>
          <w:u w:val="single"/>
          <w:rtl/>
        </w:rPr>
        <w:t>עמי ברקוביץ:</w:t>
      </w:r>
    </w:p>
    <w:p w14:paraId="09C37621" w14:textId="77777777" w:rsidR="00F51B46" w:rsidRDefault="00F51B46" w:rsidP="00F51B46">
      <w:pPr>
        <w:bidi/>
        <w:jc w:val="both"/>
        <w:rPr>
          <w:rFonts w:cs="David" w:hint="cs"/>
          <w:rtl/>
        </w:rPr>
      </w:pPr>
    </w:p>
    <w:p w14:paraId="2A9785B7" w14:textId="77777777" w:rsidR="00F51B46" w:rsidRDefault="00F51B46" w:rsidP="00F51B46">
      <w:pPr>
        <w:bidi/>
        <w:ind w:firstLine="720"/>
        <w:jc w:val="both"/>
        <w:rPr>
          <w:rFonts w:cs="David" w:hint="cs"/>
          <w:rtl/>
        </w:rPr>
      </w:pPr>
      <w:r>
        <w:rPr>
          <w:rFonts w:cs="David" w:hint="cs"/>
          <w:rtl/>
        </w:rPr>
        <w:t xml:space="preserve">כמו שדן אמר, את ההערות הפרטניות אנחנו נעיר בהמשך הדיונים. אני רק רוצה הערה אחת שמתייחסת לעניין של השמעה באופן אישי. שוחחנו על זה גם עם ארבל לעניין הזה שבעצם משתמע מכך שלא מאפשרים לאותו חבר כנסת, או חבר כנסת לשעבר להיות מיוצג, בין אם על-ידי עורך דין ובין אם על ידי אדם אחר, היא נראית נקודה לא פשוטה מבחינת הפגיעה בזכות לייצוג ויהיה צריך לתת עליה את הדעת בהמשכם של הדברים. יש לנו עוד הערות.  </w:t>
      </w:r>
    </w:p>
    <w:p w14:paraId="11F17A07" w14:textId="77777777" w:rsidR="00F51B46" w:rsidRDefault="00F51B46" w:rsidP="00F51B46">
      <w:pPr>
        <w:bidi/>
        <w:jc w:val="both"/>
        <w:rPr>
          <w:rFonts w:cs="David" w:hint="cs"/>
          <w:rtl/>
        </w:rPr>
      </w:pPr>
    </w:p>
    <w:p w14:paraId="77E30906"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5BDE2B02" w14:textId="77777777" w:rsidR="00F51B46" w:rsidRDefault="00F51B46" w:rsidP="00F51B46">
      <w:pPr>
        <w:bidi/>
        <w:jc w:val="both"/>
        <w:rPr>
          <w:rFonts w:cs="David" w:hint="cs"/>
          <w:u w:val="single"/>
          <w:rtl/>
        </w:rPr>
      </w:pPr>
    </w:p>
    <w:p w14:paraId="7524C111" w14:textId="77777777" w:rsidR="00F51B46" w:rsidRDefault="00F51B46" w:rsidP="00F51B46">
      <w:pPr>
        <w:bidi/>
        <w:ind w:firstLine="720"/>
        <w:jc w:val="both"/>
        <w:rPr>
          <w:rFonts w:cs="David" w:hint="cs"/>
          <w:rtl/>
        </w:rPr>
      </w:pPr>
      <w:r>
        <w:rPr>
          <w:rFonts w:cs="David" w:hint="cs"/>
          <w:rtl/>
        </w:rPr>
        <w:t xml:space="preserve">ברשותכם, אני מבקש גם מספר הערות שאני חושב שצריך לדון לגביהן. </w:t>
      </w:r>
    </w:p>
    <w:p w14:paraId="1E0FA51C" w14:textId="77777777" w:rsidR="00F51B46" w:rsidRDefault="00F51B46" w:rsidP="00F51B46">
      <w:pPr>
        <w:bidi/>
        <w:ind w:firstLine="720"/>
        <w:jc w:val="both"/>
        <w:rPr>
          <w:rFonts w:cs="David" w:hint="cs"/>
          <w:rtl/>
        </w:rPr>
      </w:pPr>
    </w:p>
    <w:p w14:paraId="593DE76E" w14:textId="77777777" w:rsidR="00F51B46" w:rsidRDefault="00F51B46" w:rsidP="00F51B46">
      <w:pPr>
        <w:bidi/>
        <w:ind w:firstLine="720"/>
        <w:jc w:val="both"/>
        <w:rPr>
          <w:rFonts w:cs="David" w:hint="cs"/>
          <w:rtl/>
        </w:rPr>
      </w:pPr>
      <w:r>
        <w:rPr>
          <w:rFonts w:cs="David" w:hint="cs"/>
          <w:rtl/>
        </w:rPr>
        <w:t xml:space="preserve">אני מציע, ארבל, שבמסגרת דברי ההסבר תהיה התייחסות רחבה שתאפשר לנו בהכנה לקריאה שנייה ושלישית, על בסיס ההידברות עם הגורמים המקצועיים בממשלה, להגיע לנוסח שיענה על כל הדברים. בין היתר, לו דעתי היתה נשמעת, אני חושב שצריך להעלות את הרף לפחות ל-10 שנים, על-מנת שהדבר הזה באמת יבטא עבירות שהן עבירות חמורות. אני, לפחות, אציע להצביע על הנקודה הזאת. </w:t>
      </w:r>
    </w:p>
    <w:p w14:paraId="36E45302" w14:textId="77777777" w:rsidR="00F51B46" w:rsidRDefault="00F51B46" w:rsidP="00F51B46">
      <w:pPr>
        <w:bidi/>
        <w:jc w:val="both"/>
        <w:rPr>
          <w:rFonts w:cs="David" w:hint="cs"/>
          <w:rtl/>
        </w:rPr>
      </w:pPr>
    </w:p>
    <w:p w14:paraId="70514AB7" w14:textId="77777777" w:rsidR="00F51B46" w:rsidRDefault="00F51B46" w:rsidP="00F51B46">
      <w:pPr>
        <w:bidi/>
        <w:jc w:val="both"/>
        <w:rPr>
          <w:rFonts w:cs="David" w:hint="cs"/>
          <w:u w:val="single"/>
          <w:rtl/>
        </w:rPr>
      </w:pPr>
      <w:r>
        <w:rPr>
          <w:rFonts w:cs="David" w:hint="cs"/>
          <w:u w:val="single"/>
          <w:rtl/>
        </w:rPr>
        <w:t>אברהם מיכאלי:</w:t>
      </w:r>
    </w:p>
    <w:p w14:paraId="79AC4A42" w14:textId="77777777" w:rsidR="00F51B46" w:rsidRDefault="00F51B46" w:rsidP="00F51B46">
      <w:pPr>
        <w:bidi/>
        <w:jc w:val="both"/>
        <w:rPr>
          <w:rFonts w:cs="David" w:hint="cs"/>
          <w:u w:val="single"/>
          <w:rtl/>
        </w:rPr>
      </w:pPr>
    </w:p>
    <w:p w14:paraId="61A9C8E0" w14:textId="77777777" w:rsidR="00F51B46" w:rsidRDefault="00F51B46" w:rsidP="00F51B46">
      <w:pPr>
        <w:bidi/>
        <w:jc w:val="both"/>
        <w:rPr>
          <w:rFonts w:cs="David" w:hint="cs"/>
          <w:rtl/>
        </w:rPr>
      </w:pPr>
      <w:r>
        <w:rPr>
          <w:rFonts w:cs="David" w:hint="cs"/>
          <w:rtl/>
        </w:rPr>
        <w:tab/>
        <w:t>על בגידה מקבלים 10 שנים?</w:t>
      </w:r>
    </w:p>
    <w:p w14:paraId="498C1FCD" w14:textId="77777777" w:rsidR="00F51B46" w:rsidRDefault="00F51B46" w:rsidP="00F51B46">
      <w:pPr>
        <w:bidi/>
        <w:jc w:val="both"/>
        <w:rPr>
          <w:rFonts w:cs="David" w:hint="cs"/>
          <w:rtl/>
        </w:rPr>
      </w:pPr>
    </w:p>
    <w:p w14:paraId="1FACE0EE" w14:textId="77777777" w:rsidR="00F51B46" w:rsidRDefault="00F51B46" w:rsidP="00F51B46">
      <w:pPr>
        <w:bidi/>
        <w:jc w:val="both"/>
        <w:rPr>
          <w:rFonts w:cs="David" w:hint="cs"/>
          <w:rtl/>
        </w:rPr>
      </w:pPr>
      <w:r w:rsidRPr="00797D4E">
        <w:rPr>
          <w:rFonts w:cs="David" w:hint="cs"/>
          <w:u w:val="single"/>
          <w:rtl/>
        </w:rPr>
        <w:t>ארבל אסטרחן:</w:t>
      </w:r>
    </w:p>
    <w:p w14:paraId="463DBBB0" w14:textId="77777777" w:rsidR="00F51B46" w:rsidRDefault="00F51B46" w:rsidP="00F51B46">
      <w:pPr>
        <w:bidi/>
        <w:jc w:val="both"/>
        <w:rPr>
          <w:rFonts w:cs="David" w:hint="cs"/>
          <w:rtl/>
        </w:rPr>
      </w:pPr>
    </w:p>
    <w:p w14:paraId="495635BD" w14:textId="77777777" w:rsidR="00F51B46" w:rsidRDefault="00F51B46" w:rsidP="00F51B46">
      <w:pPr>
        <w:bidi/>
        <w:jc w:val="both"/>
        <w:rPr>
          <w:rFonts w:cs="David" w:hint="cs"/>
          <w:rtl/>
        </w:rPr>
      </w:pPr>
      <w:r>
        <w:rPr>
          <w:rFonts w:cs="David" w:hint="cs"/>
          <w:rtl/>
        </w:rPr>
        <w:tab/>
        <w:t xml:space="preserve">יותר. </w:t>
      </w:r>
    </w:p>
    <w:p w14:paraId="0B587598" w14:textId="77777777" w:rsidR="00F51B46" w:rsidRDefault="00F51B46" w:rsidP="00F51B46">
      <w:pPr>
        <w:bidi/>
        <w:jc w:val="both"/>
        <w:rPr>
          <w:rFonts w:cs="David" w:hint="cs"/>
          <w:rtl/>
        </w:rPr>
      </w:pPr>
    </w:p>
    <w:p w14:paraId="5BA40B34"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F4EB291" w14:textId="77777777" w:rsidR="00F51B46" w:rsidRPr="008B73F8" w:rsidRDefault="00F51B46" w:rsidP="00F51B46">
      <w:pPr>
        <w:bidi/>
        <w:jc w:val="both"/>
        <w:rPr>
          <w:rFonts w:cs="David" w:hint="cs"/>
          <w:rtl/>
        </w:rPr>
      </w:pPr>
    </w:p>
    <w:p w14:paraId="49253500" w14:textId="77777777" w:rsidR="00F51B46" w:rsidRDefault="00F51B46" w:rsidP="00F51B46">
      <w:pPr>
        <w:bidi/>
        <w:ind w:firstLine="720"/>
        <w:jc w:val="both"/>
        <w:rPr>
          <w:rFonts w:cs="David" w:hint="cs"/>
          <w:rtl/>
        </w:rPr>
      </w:pPr>
      <w:r>
        <w:rPr>
          <w:rFonts w:cs="David" w:hint="cs"/>
          <w:rtl/>
        </w:rPr>
        <w:t xml:space="preserve">ישנה הערה נוספת שארבל הפנתה את תשומת ליבי ואני מבקש להפנות את תשומת לבכם. האם אנחנו צריכים ליצור גם איזו קורלציה במובן זה שחבר הכנסת לא רק שאיננו מתייצב לחקירה אלא גם נעדר מישיבות הכנסת ונעדר מהמליאה. כלומר, האם מצב שבו חבר כנסת לא התייצב לחקירה אבל עדיין הוא מגיע כאן לדיוני הכנסת ולכאורה הרשויות יכולות לעצור אותו - - - </w:t>
      </w:r>
    </w:p>
    <w:p w14:paraId="336F100D" w14:textId="77777777" w:rsidR="00F51B46" w:rsidRDefault="00F51B46" w:rsidP="00F51B46">
      <w:pPr>
        <w:bidi/>
        <w:ind w:firstLine="720"/>
        <w:jc w:val="both"/>
        <w:rPr>
          <w:rFonts w:cs="David" w:hint="cs"/>
          <w:rtl/>
        </w:rPr>
      </w:pPr>
    </w:p>
    <w:p w14:paraId="46C78E66" w14:textId="77777777" w:rsidR="00F51B46" w:rsidRDefault="00F51B46" w:rsidP="00F51B46">
      <w:pPr>
        <w:bidi/>
        <w:jc w:val="both"/>
        <w:rPr>
          <w:rFonts w:cs="David" w:hint="cs"/>
          <w:rtl/>
        </w:rPr>
      </w:pPr>
      <w:r w:rsidRPr="00797D4E">
        <w:rPr>
          <w:rFonts w:cs="David" w:hint="cs"/>
          <w:u w:val="single"/>
          <w:rtl/>
        </w:rPr>
        <w:t>ארבל אסטרחן:</w:t>
      </w:r>
    </w:p>
    <w:p w14:paraId="70AECA6D" w14:textId="77777777" w:rsidR="00F51B46" w:rsidRDefault="00F51B46" w:rsidP="00F51B46">
      <w:pPr>
        <w:bidi/>
        <w:ind w:firstLine="720"/>
        <w:jc w:val="both"/>
        <w:rPr>
          <w:rFonts w:cs="David" w:hint="cs"/>
          <w:rtl/>
        </w:rPr>
      </w:pPr>
    </w:p>
    <w:p w14:paraId="7C989C99" w14:textId="77777777" w:rsidR="00F51B46" w:rsidRDefault="00F51B46" w:rsidP="00F51B46">
      <w:pPr>
        <w:bidi/>
        <w:ind w:firstLine="720"/>
        <w:jc w:val="both"/>
        <w:rPr>
          <w:rFonts w:cs="David" w:hint="cs"/>
          <w:rtl/>
        </w:rPr>
      </w:pPr>
      <w:r>
        <w:rPr>
          <w:rFonts w:cs="David" w:hint="cs"/>
          <w:rtl/>
        </w:rPr>
        <w:t>אי-אפשר לעצור חבר כנסת, אלא אם הכנסת מסירה את חסינותו.</w:t>
      </w:r>
    </w:p>
    <w:p w14:paraId="05BC9418" w14:textId="77777777" w:rsidR="00F51B46" w:rsidRDefault="00F51B46" w:rsidP="00F51B46">
      <w:pPr>
        <w:bidi/>
        <w:ind w:firstLine="720"/>
        <w:jc w:val="both"/>
        <w:rPr>
          <w:rFonts w:cs="David" w:hint="cs"/>
          <w:rtl/>
        </w:rPr>
      </w:pPr>
    </w:p>
    <w:p w14:paraId="2E8A0F99"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18520E0" w14:textId="77777777" w:rsidR="00F51B46" w:rsidRDefault="00F51B46" w:rsidP="00F51B46">
      <w:pPr>
        <w:bidi/>
        <w:ind w:firstLine="720"/>
        <w:jc w:val="both"/>
        <w:rPr>
          <w:rFonts w:cs="David" w:hint="cs"/>
          <w:rtl/>
        </w:rPr>
      </w:pPr>
    </w:p>
    <w:p w14:paraId="6B4ADF01" w14:textId="77777777" w:rsidR="00F51B46" w:rsidRDefault="00F51B46" w:rsidP="00F51B46">
      <w:pPr>
        <w:bidi/>
        <w:ind w:firstLine="720"/>
        <w:jc w:val="both"/>
        <w:rPr>
          <w:rFonts w:cs="David" w:hint="cs"/>
          <w:rtl/>
        </w:rPr>
      </w:pPr>
      <w:r>
        <w:rPr>
          <w:rFonts w:cs="David" w:hint="cs"/>
          <w:rtl/>
        </w:rPr>
        <w:t xml:space="preserve">אפשר לפנות ולבקש לקיים את התהליך של הבקשה להסרת חסינות ומעצר. למעשה אז המצב הוא לא שישנה מניעות מהרשויות לנצל את סמכויותיהן. האם לא יהיה נכון או לצמצם צמצום נוסף ולתחם את הנושא הזה - - - </w:t>
      </w:r>
    </w:p>
    <w:p w14:paraId="325A1AF5" w14:textId="77777777" w:rsidR="00F51B46" w:rsidRDefault="00F51B46" w:rsidP="00F51B46">
      <w:pPr>
        <w:bidi/>
        <w:ind w:firstLine="720"/>
        <w:jc w:val="both"/>
        <w:rPr>
          <w:rFonts w:cs="David" w:hint="cs"/>
          <w:rtl/>
        </w:rPr>
      </w:pPr>
    </w:p>
    <w:p w14:paraId="45C8F61B" w14:textId="77777777" w:rsidR="00F51B46" w:rsidRDefault="00F51B46" w:rsidP="00F51B46">
      <w:pPr>
        <w:bidi/>
        <w:jc w:val="both"/>
        <w:rPr>
          <w:rFonts w:cs="David" w:hint="cs"/>
          <w:rtl/>
        </w:rPr>
      </w:pPr>
      <w:r w:rsidRPr="00797D4E">
        <w:rPr>
          <w:rFonts w:cs="David" w:hint="cs"/>
          <w:u w:val="single"/>
          <w:rtl/>
        </w:rPr>
        <w:t>ארבל אסטרחן:</w:t>
      </w:r>
    </w:p>
    <w:p w14:paraId="49964020" w14:textId="77777777" w:rsidR="00F51B46" w:rsidRDefault="00F51B46" w:rsidP="00F51B46">
      <w:pPr>
        <w:bidi/>
        <w:jc w:val="both"/>
        <w:rPr>
          <w:rFonts w:cs="David" w:hint="cs"/>
          <w:rtl/>
        </w:rPr>
      </w:pPr>
    </w:p>
    <w:p w14:paraId="2426EF0F" w14:textId="77777777" w:rsidR="00F51B46" w:rsidRDefault="00F51B46" w:rsidP="00F51B46">
      <w:pPr>
        <w:bidi/>
        <w:jc w:val="both"/>
        <w:rPr>
          <w:rFonts w:cs="David" w:hint="cs"/>
          <w:rtl/>
        </w:rPr>
      </w:pPr>
      <w:r>
        <w:rPr>
          <w:rFonts w:cs="David" w:hint="cs"/>
          <w:rtl/>
        </w:rPr>
        <w:tab/>
        <w:t>שלא יהיה מצב שח"כ מכהן שמגיע לכנסת, עושה את עבודתו ולא מקבל משכורת.</w:t>
      </w:r>
    </w:p>
    <w:p w14:paraId="04ADC75A" w14:textId="77777777" w:rsidR="00F51B46" w:rsidRDefault="00F51B46" w:rsidP="00F51B46">
      <w:pPr>
        <w:bidi/>
        <w:jc w:val="both"/>
        <w:rPr>
          <w:rFonts w:cs="David" w:hint="cs"/>
          <w:rtl/>
        </w:rPr>
      </w:pPr>
    </w:p>
    <w:p w14:paraId="19C58451"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971C8E1" w14:textId="77777777" w:rsidR="00F51B46" w:rsidRDefault="00F51B46" w:rsidP="00F51B46">
      <w:pPr>
        <w:bidi/>
        <w:jc w:val="both"/>
        <w:rPr>
          <w:rFonts w:cs="David" w:hint="cs"/>
          <w:rtl/>
        </w:rPr>
      </w:pPr>
    </w:p>
    <w:p w14:paraId="2D343515" w14:textId="77777777" w:rsidR="00F51B46" w:rsidRDefault="00F51B46" w:rsidP="00F51B46">
      <w:pPr>
        <w:bidi/>
        <w:jc w:val="both"/>
        <w:rPr>
          <w:rFonts w:cs="David" w:hint="cs"/>
          <w:rtl/>
        </w:rPr>
      </w:pPr>
      <w:r>
        <w:rPr>
          <w:rFonts w:cs="David" w:hint="cs"/>
          <w:rtl/>
        </w:rPr>
        <w:tab/>
        <w:t xml:space="preserve">כפי שאמר חבר הכנסת טיבי: רודפים אותי, אין שום סיבה שאני אבוא ורוצים לעצור אותי, רוצים לפגוע בזכויות שלי. בבקשה שיביאו את זה לכנסת ויקיימו את ההליך כפי שצריך לקיים בעניין מעצר. בעיניי זאת הערה נכונה. </w:t>
      </w:r>
    </w:p>
    <w:p w14:paraId="46E53C32" w14:textId="77777777" w:rsidR="00F51B46" w:rsidRDefault="00F51B46" w:rsidP="00F51B46">
      <w:pPr>
        <w:bidi/>
        <w:jc w:val="both"/>
        <w:rPr>
          <w:rFonts w:cs="David" w:hint="cs"/>
          <w:rtl/>
        </w:rPr>
      </w:pPr>
    </w:p>
    <w:p w14:paraId="634334A3" w14:textId="77777777" w:rsidR="00F51B46" w:rsidRDefault="00F51B46" w:rsidP="00F51B46">
      <w:pPr>
        <w:bidi/>
        <w:jc w:val="both"/>
        <w:rPr>
          <w:rFonts w:cs="David" w:hint="cs"/>
          <w:u w:val="single"/>
          <w:rtl/>
        </w:rPr>
      </w:pPr>
      <w:r>
        <w:rPr>
          <w:rFonts w:cs="David" w:hint="cs"/>
          <w:u w:val="single"/>
          <w:rtl/>
        </w:rPr>
        <w:t>משה מוץ מטלון:</w:t>
      </w:r>
    </w:p>
    <w:p w14:paraId="24472F54" w14:textId="77777777" w:rsidR="00F51B46" w:rsidRDefault="00F51B46" w:rsidP="00F51B46">
      <w:pPr>
        <w:bidi/>
        <w:jc w:val="both"/>
        <w:rPr>
          <w:rFonts w:cs="David" w:hint="cs"/>
          <w:u w:val="single"/>
          <w:rtl/>
        </w:rPr>
      </w:pPr>
    </w:p>
    <w:p w14:paraId="59EF6263" w14:textId="77777777" w:rsidR="00F51B46" w:rsidRDefault="00F51B46" w:rsidP="00F51B46">
      <w:pPr>
        <w:bidi/>
        <w:jc w:val="both"/>
        <w:rPr>
          <w:rFonts w:cs="David" w:hint="cs"/>
          <w:rtl/>
        </w:rPr>
      </w:pPr>
      <w:r>
        <w:rPr>
          <w:rFonts w:cs="David" w:hint="cs"/>
          <w:rtl/>
        </w:rPr>
        <w:tab/>
        <w:t>הערה נכונה והיא גם תחסוך בג"צים.</w:t>
      </w:r>
    </w:p>
    <w:p w14:paraId="4F9E44A2" w14:textId="77777777" w:rsidR="00F51B46" w:rsidRDefault="00F51B46" w:rsidP="00F51B46">
      <w:pPr>
        <w:bidi/>
        <w:jc w:val="both"/>
        <w:rPr>
          <w:rFonts w:cs="David" w:hint="cs"/>
          <w:rtl/>
        </w:rPr>
      </w:pPr>
    </w:p>
    <w:p w14:paraId="05BBDE6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3510B2A" w14:textId="77777777" w:rsidR="00F51B46" w:rsidRPr="00F81207" w:rsidRDefault="00F51B46" w:rsidP="00F51B46">
      <w:pPr>
        <w:bidi/>
        <w:jc w:val="both"/>
        <w:rPr>
          <w:rFonts w:cs="David" w:hint="cs"/>
          <w:rtl/>
        </w:rPr>
      </w:pPr>
    </w:p>
    <w:p w14:paraId="2725FEA2" w14:textId="77777777" w:rsidR="00F51B46" w:rsidRDefault="00F51B46" w:rsidP="00F51B46">
      <w:pPr>
        <w:bidi/>
        <w:ind w:firstLine="720"/>
        <w:jc w:val="both"/>
        <w:rPr>
          <w:rFonts w:cs="David" w:hint="cs"/>
          <w:rtl/>
        </w:rPr>
      </w:pPr>
      <w:r>
        <w:rPr>
          <w:rFonts w:cs="David" w:hint="cs"/>
          <w:rtl/>
        </w:rPr>
        <w:t xml:space="preserve">אני חושב שצריך להוסיף בסעיף ב' התייחסות למועדים על-מנת שהתהליך יהיה יעיל. להקציב פרק זמן, לא חשוב כל-כך מהו, אבל שתהיה איזו קציבה של מועד. לצורך העניין כרגע, אנחנו יכולים לכתוב כרגע 30 אבל זה לא מספר מחייב. </w:t>
      </w:r>
    </w:p>
    <w:p w14:paraId="77A6656A" w14:textId="77777777" w:rsidR="00F51B46" w:rsidRDefault="00F51B46" w:rsidP="00F51B46">
      <w:pPr>
        <w:bidi/>
        <w:jc w:val="both"/>
        <w:rPr>
          <w:rFonts w:cs="David" w:hint="cs"/>
          <w:rtl/>
        </w:rPr>
      </w:pPr>
    </w:p>
    <w:p w14:paraId="458D882C" w14:textId="77777777" w:rsidR="00F51B46" w:rsidRDefault="00F51B46" w:rsidP="00F51B46">
      <w:pPr>
        <w:bidi/>
        <w:jc w:val="both"/>
        <w:rPr>
          <w:rFonts w:cs="David" w:hint="cs"/>
          <w:u w:val="single"/>
          <w:rtl/>
        </w:rPr>
      </w:pPr>
      <w:r>
        <w:rPr>
          <w:rFonts w:cs="David" w:hint="cs"/>
          <w:u w:val="single"/>
          <w:rtl/>
        </w:rPr>
        <w:t>משה מוץ מטלון:</w:t>
      </w:r>
    </w:p>
    <w:p w14:paraId="61ADD2C7" w14:textId="77777777" w:rsidR="00F51B46" w:rsidRDefault="00F51B46" w:rsidP="00F51B46">
      <w:pPr>
        <w:bidi/>
        <w:jc w:val="both"/>
        <w:rPr>
          <w:rFonts w:cs="David" w:hint="cs"/>
          <w:u w:val="single"/>
          <w:rtl/>
        </w:rPr>
      </w:pPr>
    </w:p>
    <w:p w14:paraId="647C117B" w14:textId="77777777" w:rsidR="00F51B46" w:rsidRDefault="00F51B46" w:rsidP="00F51B46">
      <w:pPr>
        <w:bidi/>
        <w:jc w:val="both"/>
        <w:rPr>
          <w:rFonts w:cs="David" w:hint="cs"/>
          <w:rtl/>
        </w:rPr>
      </w:pPr>
      <w:r>
        <w:rPr>
          <w:rFonts w:cs="David" w:hint="cs"/>
          <w:rtl/>
        </w:rPr>
        <w:tab/>
        <w:t>הכוונה לגבי היועץ?</w:t>
      </w:r>
    </w:p>
    <w:p w14:paraId="06B778D3" w14:textId="77777777" w:rsidR="00F51B46" w:rsidRDefault="00F51B46" w:rsidP="00F51B46">
      <w:pPr>
        <w:bidi/>
        <w:jc w:val="both"/>
        <w:rPr>
          <w:rFonts w:cs="David" w:hint="cs"/>
          <w:rtl/>
        </w:rPr>
      </w:pPr>
    </w:p>
    <w:p w14:paraId="47A2E1A9"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EB7F446" w14:textId="77777777" w:rsidR="00F51B46" w:rsidRDefault="00F51B46" w:rsidP="00F51B46">
      <w:pPr>
        <w:bidi/>
        <w:jc w:val="both"/>
        <w:rPr>
          <w:rFonts w:cs="David" w:hint="cs"/>
          <w:rtl/>
        </w:rPr>
      </w:pPr>
    </w:p>
    <w:p w14:paraId="02230025" w14:textId="77777777" w:rsidR="00F51B46" w:rsidRDefault="00F51B46" w:rsidP="00F51B46">
      <w:pPr>
        <w:bidi/>
        <w:jc w:val="both"/>
        <w:rPr>
          <w:rFonts w:cs="David" w:hint="cs"/>
          <w:rtl/>
        </w:rPr>
      </w:pPr>
      <w:r>
        <w:rPr>
          <w:rFonts w:cs="David" w:hint="cs"/>
          <w:rtl/>
        </w:rPr>
        <w:tab/>
        <w:t>כן. שהתהליך יהיה תהליך תחום מבחינת זמנים.</w:t>
      </w:r>
    </w:p>
    <w:p w14:paraId="13C92F56" w14:textId="77777777" w:rsidR="00F51B46" w:rsidRPr="00F81207" w:rsidRDefault="00F51B46" w:rsidP="00F51B46">
      <w:pPr>
        <w:bidi/>
        <w:jc w:val="both"/>
        <w:rPr>
          <w:rFonts w:cs="David" w:hint="cs"/>
          <w:rtl/>
        </w:rPr>
      </w:pPr>
    </w:p>
    <w:p w14:paraId="2829A9F2" w14:textId="77777777" w:rsidR="00F51B46" w:rsidRDefault="00F51B46" w:rsidP="00F51B46">
      <w:pPr>
        <w:bidi/>
        <w:jc w:val="both"/>
        <w:rPr>
          <w:rFonts w:cs="David" w:hint="cs"/>
          <w:u w:val="single"/>
          <w:rtl/>
        </w:rPr>
      </w:pPr>
      <w:r>
        <w:rPr>
          <w:rFonts w:cs="David" w:hint="cs"/>
          <w:u w:val="single"/>
          <w:rtl/>
        </w:rPr>
        <w:t>יעקב כץ</w:t>
      </w:r>
      <w:r w:rsidRPr="00E36EB4">
        <w:rPr>
          <w:rFonts w:cs="David" w:hint="cs"/>
          <w:u w:val="single"/>
          <w:rtl/>
        </w:rPr>
        <w:t>:</w:t>
      </w:r>
    </w:p>
    <w:p w14:paraId="61698021" w14:textId="77777777" w:rsidR="00F51B46" w:rsidRDefault="00F51B46" w:rsidP="00F51B46">
      <w:pPr>
        <w:bidi/>
        <w:jc w:val="both"/>
        <w:rPr>
          <w:rFonts w:cs="David" w:hint="cs"/>
          <w:u w:val="single"/>
          <w:rtl/>
        </w:rPr>
      </w:pPr>
    </w:p>
    <w:p w14:paraId="27655C50" w14:textId="77777777" w:rsidR="00F51B46" w:rsidRDefault="00F51B46" w:rsidP="00F51B46">
      <w:pPr>
        <w:bidi/>
        <w:jc w:val="both"/>
        <w:rPr>
          <w:rFonts w:cs="David" w:hint="cs"/>
          <w:rtl/>
        </w:rPr>
      </w:pPr>
      <w:r>
        <w:rPr>
          <w:rFonts w:cs="David" w:hint="cs"/>
          <w:rtl/>
        </w:rPr>
        <w:tab/>
        <w:t>זה רטרואקטיבית, לוקחים לו את הכול?</w:t>
      </w:r>
    </w:p>
    <w:p w14:paraId="7693393C" w14:textId="77777777" w:rsidR="00F51B46" w:rsidRPr="00F81207" w:rsidRDefault="00F51B46" w:rsidP="00F51B46">
      <w:pPr>
        <w:bidi/>
        <w:jc w:val="both"/>
        <w:rPr>
          <w:rFonts w:cs="David" w:hint="cs"/>
          <w:rtl/>
        </w:rPr>
      </w:pPr>
    </w:p>
    <w:p w14:paraId="09079A47"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03B6436E" w14:textId="77777777" w:rsidR="00F51B46" w:rsidRDefault="00F51B46" w:rsidP="00F51B46">
      <w:pPr>
        <w:bidi/>
        <w:jc w:val="both"/>
        <w:rPr>
          <w:rFonts w:cs="David" w:hint="cs"/>
          <w:u w:val="single"/>
          <w:rtl/>
        </w:rPr>
      </w:pPr>
    </w:p>
    <w:p w14:paraId="024577D4" w14:textId="77777777" w:rsidR="00F51B46" w:rsidRDefault="00F51B46" w:rsidP="00F51B46">
      <w:pPr>
        <w:bidi/>
        <w:ind w:firstLine="720"/>
        <w:jc w:val="both"/>
        <w:rPr>
          <w:rFonts w:cs="David" w:hint="cs"/>
          <w:rtl/>
        </w:rPr>
      </w:pPr>
      <w:r>
        <w:rPr>
          <w:rFonts w:cs="David" w:hint="cs"/>
          <w:rtl/>
        </w:rPr>
        <w:t xml:space="preserve">לא, שום רטרואקטיבית. אני אבקש להציע עוד הצעה מקלה נוספת, לאור הדברים שנשמעו כאן בישיבה. לפני כן, נושא נוסף והוא הסוגיה שהעלה חבר הכנסת הורוביץ, הנושא של התהליך האוטומטי. נדמה לי שגם שם אנחנו צריכים ללכת בכיוון הזה, שיהיה דיון ושתהיה הצבעה מסודרת. נדמה לי שגם ההערה הזאת היא הערה במקומה.  </w:t>
      </w:r>
    </w:p>
    <w:p w14:paraId="3E12C194" w14:textId="77777777" w:rsidR="00F51B46" w:rsidRDefault="00F51B46" w:rsidP="00F51B46">
      <w:pPr>
        <w:bidi/>
        <w:jc w:val="both"/>
        <w:rPr>
          <w:rFonts w:cs="David" w:hint="cs"/>
          <w:rtl/>
        </w:rPr>
      </w:pPr>
    </w:p>
    <w:p w14:paraId="70992222" w14:textId="77777777" w:rsidR="00F51B46" w:rsidRDefault="00F51B46" w:rsidP="00F51B46">
      <w:pPr>
        <w:bidi/>
        <w:jc w:val="both"/>
        <w:rPr>
          <w:rFonts w:cs="David" w:hint="cs"/>
          <w:rtl/>
        </w:rPr>
      </w:pPr>
      <w:r>
        <w:rPr>
          <w:rFonts w:cs="David" w:hint="cs"/>
          <w:rtl/>
        </w:rPr>
        <w:tab/>
        <w:t>הערה אחת נוספת. אני הייתי מציע בסעיף י', לבוא ולומר, אולי אפילו כהקלה נוספת, שמרגע שהתייצב יקבל את המגיע לו שנה אחורה. זאת אומרת, גם אם יתייצב אחרי 3 שנים, יוכל לקבל שנה אחורה ולא שלילה מוחלטת של כל השנים. שוב, כדי לייצר את המוטיבציה ואת הרצון להתייצב, שזה בסופו של דבר תכלית ההצעה. כמובן, במידה שזה מקובל עליכם. המטרה היא בסוף שהאיש יבוא ויעמוד למשפט ויבוא לחקירה.</w:t>
      </w:r>
    </w:p>
    <w:p w14:paraId="3DBF5B40" w14:textId="77777777" w:rsidR="00F51B46" w:rsidRDefault="00F51B46" w:rsidP="00F51B46">
      <w:pPr>
        <w:bidi/>
        <w:jc w:val="both"/>
        <w:rPr>
          <w:rFonts w:cs="David" w:hint="cs"/>
          <w:rtl/>
        </w:rPr>
      </w:pPr>
    </w:p>
    <w:p w14:paraId="711C8B7A" w14:textId="77777777" w:rsidR="00F51B46" w:rsidRDefault="00F51B46" w:rsidP="00F51B46">
      <w:pPr>
        <w:bidi/>
        <w:jc w:val="both"/>
        <w:rPr>
          <w:rFonts w:cs="David" w:hint="cs"/>
          <w:rtl/>
        </w:rPr>
      </w:pPr>
      <w:r>
        <w:rPr>
          <w:rFonts w:cs="David" w:hint="cs"/>
          <w:rtl/>
        </w:rPr>
        <w:tab/>
        <w:t xml:space="preserve">לכן, אנחנו צריכים סנקציה שהוא ידע שהוא מפסיד כסף. בהחלט, מצד שני, יש לו מוטיבציה שהוא יוכל להחזיר את מקסימום הכסף האפשרי במידה ואכן יגיע ויבוא. זאת דעתי. </w:t>
      </w:r>
    </w:p>
    <w:p w14:paraId="6F1FB05E" w14:textId="77777777" w:rsidR="00F51B46" w:rsidRDefault="00F51B46" w:rsidP="00F51B46">
      <w:pPr>
        <w:bidi/>
        <w:jc w:val="both"/>
        <w:rPr>
          <w:rFonts w:cs="David" w:hint="cs"/>
          <w:rtl/>
        </w:rPr>
      </w:pPr>
    </w:p>
    <w:p w14:paraId="2DBDF977"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6C1812AF" w14:textId="77777777" w:rsidR="00F51B46" w:rsidRDefault="00F51B46" w:rsidP="00F51B46">
      <w:pPr>
        <w:bidi/>
        <w:jc w:val="both"/>
        <w:rPr>
          <w:rFonts w:cs="David" w:hint="cs"/>
          <w:u w:val="single"/>
          <w:rtl/>
        </w:rPr>
      </w:pPr>
    </w:p>
    <w:p w14:paraId="7291B636" w14:textId="77777777" w:rsidR="00F51B46" w:rsidRDefault="00F51B46" w:rsidP="00F51B46">
      <w:pPr>
        <w:bidi/>
        <w:ind w:firstLine="720"/>
        <w:jc w:val="both"/>
        <w:rPr>
          <w:rFonts w:cs="David" w:hint="cs"/>
          <w:rtl/>
        </w:rPr>
      </w:pPr>
      <w:r>
        <w:rPr>
          <w:rFonts w:cs="David" w:hint="cs"/>
          <w:rtl/>
        </w:rPr>
        <w:t>האם אתה רוצה שנתייחס להצעות האלה עכשיו?</w:t>
      </w:r>
    </w:p>
    <w:p w14:paraId="5B083285" w14:textId="77777777" w:rsidR="00F51B46" w:rsidRDefault="00F51B46" w:rsidP="00F51B46">
      <w:pPr>
        <w:bidi/>
        <w:ind w:firstLine="720"/>
        <w:jc w:val="both"/>
        <w:rPr>
          <w:rFonts w:cs="David" w:hint="cs"/>
          <w:rtl/>
        </w:rPr>
      </w:pPr>
    </w:p>
    <w:p w14:paraId="648710B9"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C998571" w14:textId="77777777" w:rsidR="00F51B46" w:rsidRDefault="00F51B46" w:rsidP="00F51B46">
      <w:pPr>
        <w:bidi/>
        <w:ind w:firstLine="720"/>
        <w:jc w:val="both"/>
        <w:rPr>
          <w:rFonts w:cs="David" w:hint="cs"/>
          <w:rtl/>
        </w:rPr>
      </w:pPr>
    </w:p>
    <w:p w14:paraId="18A0F9AC" w14:textId="77777777" w:rsidR="00F51B46" w:rsidRDefault="00F51B46" w:rsidP="00F51B46">
      <w:pPr>
        <w:bidi/>
        <w:ind w:firstLine="720"/>
        <w:jc w:val="both"/>
        <w:rPr>
          <w:rFonts w:cs="David" w:hint="cs"/>
          <w:rtl/>
        </w:rPr>
      </w:pPr>
      <w:r>
        <w:rPr>
          <w:rFonts w:cs="David" w:hint="cs"/>
          <w:rtl/>
        </w:rPr>
        <w:t>כן, כי אנחנו צריכים להגיע לנוסח בקריאה ראשונה.</w:t>
      </w:r>
    </w:p>
    <w:p w14:paraId="7297091B" w14:textId="77777777" w:rsidR="00F51B46" w:rsidRDefault="00F51B46" w:rsidP="00F51B46">
      <w:pPr>
        <w:bidi/>
        <w:ind w:firstLine="720"/>
        <w:jc w:val="both"/>
        <w:rPr>
          <w:rFonts w:cs="David" w:hint="cs"/>
          <w:rtl/>
        </w:rPr>
      </w:pPr>
    </w:p>
    <w:p w14:paraId="274557E8" w14:textId="77777777" w:rsidR="00F51B46" w:rsidRDefault="00F51B46" w:rsidP="00F51B46">
      <w:pPr>
        <w:bidi/>
        <w:jc w:val="both"/>
        <w:rPr>
          <w:rFonts w:cs="David" w:hint="cs"/>
          <w:u w:val="single"/>
          <w:rtl/>
        </w:rPr>
      </w:pPr>
      <w:r>
        <w:rPr>
          <w:rFonts w:cs="David" w:hint="cs"/>
          <w:u w:val="single"/>
          <w:rtl/>
        </w:rPr>
        <w:t>ישראל חסון:</w:t>
      </w:r>
    </w:p>
    <w:p w14:paraId="2A4A25F1" w14:textId="77777777" w:rsidR="00F51B46" w:rsidRPr="00E35696" w:rsidRDefault="00F51B46" w:rsidP="00F51B46">
      <w:pPr>
        <w:bidi/>
        <w:jc w:val="both"/>
        <w:rPr>
          <w:rFonts w:cs="David" w:hint="cs"/>
          <w:u w:val="single"/>
          <w:rtl/>
        </w:rPr>
      </w:pPr>
    </w:p>
    <w:p w14:paraId="799E4D0A" w14:textId="77777777" w:rsidR="00F51B46" w:rsidRDefault="00F51B46" w:rsidP="00F51B46">
      <w:pPr>
        <w:bidi/>
        <w:ind w:firstLine="720"/>
        <w:jc w:val="both"/>
        <w:rPr>
          <w:rFonts w:cs="David" w:hint="cs"/>
          <w:rtl/>
        </w:rPr>
      </w:pPr>
      <w:r>
        <w:rPr>
          <w:rFonts w:cs="David" w:hint="cs"/>
          <w:rtl/>
        </w:rPr>
        <w:t xml:space="preserve">אין לי בעיה עם ההערות הראשוניות שלך, הן מקובלות עלי. לגבי ההערה האחרונה, ממש לא, מהטעם הפשוט כי אתה נותן למחוקק נבחר ציבור שנה זמן לחשוב ולקבל החלטה, לא מגיע לו שיישמרו לו הזכויות האלה בהמשך הדרך. זה נורא פשוט. נתת לו שנה זמן. האדם עשתה פלסתר מנושא אכיפת החוק, תודה רבה. גם לזה יש קנס. דמוקרטיה צריכה בעניין הזה - - - </w:t>
      </w:r>
    </w:p>
    <w:p w14:paraId="48FE6534" w14:textId="77777777" w:rsidR="00F51B46" w:rsidRDefault="00F51B46" w:rsidP="00F51B46">
      <w:pPr>
        <w:bidi/>
        <w:jc w:val="both"/>
        <w:rPr>
          <w:rFonts w:cs="David" w:hint="cs"/>
          <w:rtl/>
        </w:rPr>
      </w:pPr>
    </w:p>
    <w:p w14:paraId="627D5D5F" w14:textId="77777777" w:rsidR="00F51B46" w:rsidRDefault="00F51B46" w:rsidP="00F51B46">
      <w:pPr>
        <w:bidi/>
        <w:jc w:val="both"/>
        <w:rPr>
          <w:rFonts w:cs="David" w:hint="cs"/>
          <w:u w:val="single"/>
          <w:rtl/>
        </w:rPr>
      </w:pPr>
      <w:r>
        <w:rPr>
          <w:rFonts w:cs="David" w:hint="cs"/>
          <w:u w:val="single"/>
          <w:rtl/>
        </w:rPr>
        <w:t>קריאה:</w:t>
      </w:r>
    </w:p>
    <w:p w14:paraId="7E73EB69" w14:textId="77777777" w:rsidR="00F51B46" w:rsidRDefault="00F51B46" w:rsidP="00F51B46">
      <w:pPr>
        <w:bidi/>
        <w:jc w:val="both"/>
        <w:rPr>
          <w:rFonts w:cs="David" w:hint="cs"/>
          <w:u w:val="single"/>
          <w:rtl/>
        </w:rPr>
      </w:pPr>
    </w:p>
    <w:p w14:paraId="401B1C8C" w14:textId="77777777" w:rsidR="00F51B46" w:rsidRDefault="00F51B46" w:rsidP="00F51B46">
      <w:pPr>
        <w:bidi/>
        <w:jc w:val="both"/>
        <w:rPr>
          <w:rFonts w:cs="David" w:hint="cs"/>
          <w:rtl/>
        </w:rPr>
      </w:pPr>
      <w:r>
        <w:rPr>
          <w:rFonts w:cs="David" w:hint="cs"/>
          <w:rtl/>
        </w:rPr>
        <w:tab/>
        <w:t>לא מדובר בהפסקה מיידית?</w:t>
      </w:r>
    </w:p>
    <w:p w14:paraId="6B22F502" w14:textId="77777777" w:rsidR="00F51B46" w:rsidRDefault="00F51B46" w:rsidP="00F51B46">
      <w:pPr>
        <w:bidi/>
        <w:jc w:val="both"/>
        <w:rPr>
          <w:rFonts w:cs="David" w:hint="cs"/>
          <w:rtl/>
        </w:rPr>
      </w:pPr>
    </w:p>
    <w:p w14:paraId="371E38E0"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D78B9A0" w14:textId="77777777" w:rsidR="00F51B46" w:rsidRDefault="00F51B46" w:rsidP="00F51B46">
      <w:pPr>
        <w:bidi/>
        <w:jc w:val="both"/>
        <w:rPr>
          <w:rFonts w:cs="David" w:hint="cs"/>
          <w:rtl/>
        </w:rPr>
      </w:pPr>
    </w:p>
    <w:p w14:paraId="3B75F735" w14:textId="77777777" w:rsidR="00F51B46" w:rsidRDefault="00F51B46" w:rsidP="00F51B46">
      <w:pPr>
        <w:bidi/>
        <w:jc w:val="both"/>
        <w:rPr>
          <w:rFonts w:cs="David" w:hint="cs"/>
          <w:rtl/>
        </w:rPr>
      </w:pPr>
      <w:r>
        <w:rPr>
          <w:rFonts w:cs="David" w:hint="cs"/>
          <w:rtl/>
        </w:rPr>
        <w:tab/>
        <w:t xml:space="preserve">ההפסקה היא מיידית, אבל אם הוא התייצב תוך שנה, הוא מקבל באופן אוטומטי בחזרה את התשלום. הכוונה היא ליצור תמריץ שהאיש יגיע. מצד שני, לא להמשיך לשלם לאחד שלא נמצא. </w:t>
      </w:r>
    </w:p>
    <w:p w14:paraId="37997C0E" w14:textId="77777777" w:rsidR="00F51B46" w:rsidRDefault="00F51B46" w:rsidP="00F51B46">
      <w:pPr>
        <w:bidi/>
        <w:jc w:val="both"/>
        <w:rPr>
          <w:rFonts w:cs="David" w:hint="cs"/>
          <w:rtl/>
        </w:rPr>
      </w:pPr>
    </w:p>
    <w:p w14:paraId="1638E9B9" w14:textId="77777777" w:rsidR="00F51B46" w:rsidRDefault="00F51B46" w:rsidP="00F51B46">
      <w:pPr>
        <w:bidi/>
        <w:jc w:val="both"/>
        <w:rPr>
          <w:rFonts w:cs="David" w:hint="cs"/>
          <w:u w:val="single"/>
          <w:rtl/>
        </w:rPr>
      </w:pPr>
      <w:r>
        <w:rPr>
          <w:rFonts w:cs="David" w:hint="cs"/>
          <w:u w:val="single"/>
          <w:rtl/>
        </w:rPr>
        <w:t>ישראל חסון:</w:t>
      </w:r>
    </w:p>
    <w:p w14:paraId="206B205F" w14:textId="77777777" w:rsidR="00F51B46" w:rsidRDefault="00F51B46" w:rsidP="00F51B46">
      <w:pPr>
        <w:bidi/>
        <w:jc w:val="both"/>
        <w:rPr>
          <w:rFonts w:cs="David" w:hint="cs"/>
          <w:u w:val="single"/>
          <w:rtl/>
        </w:rPr>
      </w:pPr>
    </w:p>
    <w:p w14:paraId="48C59EE6" w14:textId="77777777" w:rsidR="00F51B46" w:rsidRDefault="00F51B46" w:rsidP="00F51B46">
      <w:pPr>
        <w:bidi/>
        <w:jc w:val="both"/>
        <w:rPr>
          <w:rFonts w:cs="David" w:hint="cs"/>
          <w:rtl/>
        </w:rPr>
      </w:pPr>
      <w:r>
        <w:rPr>
          <w:rFonts w:cs="David" w:hint="cs"/>
          <w:rtl/>
        </w:rPr>
        <w:tab/>
        <w:t xml:space="preserve">אחד התפקידים של המחוקק זה לכבד את החוקים של המחוקק. </w:t>
      </w:r>
    </w:p>
    <w:p w14:paraId="606DB4D8" w14:textId="77777777" w:rsidR="00F51B46" w:rsidRPr="00A159F9" w:rsidRDefault="00F51B46" w:rsidP="00F51B46">
      <w:pPr>
        <w:bidi/>
        <w:jc w:val="both"/>
        <w:rPr>
          <w:rFonts w:cs="David" w:hint="cs"/>
          <w:rtl/>
        </w:rPr>
      </w:pPr>
    </w:p>
    <w:p w14:paraId="6BBFB3C2" w14:textId="77777777" w:rsidR="00F51B46" w:rsidRDefault="00F51B46" w:rsidP="00F51B46">
      <w:pPr>
        <w:bidi/>
        <w:jc w:val="both"/>
        <w:rPr>
          <w:rFonts w:cs="David" w:hint="cs"/>
          <w:rtl/>
        </w:rPr>
      </w:pPr>
      <w:r w:rsidRPr="00E67710">
        <w:rPr>
          <w:rFonts w:cs="David" w:hint="cs"/>
          <w:u w:val="single"/>
          <w:rtl/>
        </w:rPr>
        <w:t>משה מוץ מטלון:</w:t>
      </w:r>
    </w:p>
    <w:p w14:paraId="34600BE5" w14:textId="77777777" w:rsidR="00F51B46" w:rsidRDefault="00F51B46" w:rsidP="00F51B46">
      <w:pPr>
        <w:bidi/>
        <w:jc w:val="both"/>
        <w:rPr>
          <w:rFonts w:cs="David" w:hint="cs"/>
          <w:rtl/>
        </w:rPr>
      </w:pPr>
    </w:p>
    <w:p w14:paraId="63B511C0" w14:textId="77777777" w:rsidR="00F51B46" w:rsidRDefault="00F51B46" w:rsidP="00F51B46">
      <w:pPr>
        <w:bidi/>
        <w:ind w:firstLine="720"/>
        <w:jc w:val="both"/>
        <w:rPr>
          <w:rFonts w:cs="David" w:hint="cs"/>
          <w:rtl/>
        </w:rPr>
      </w:pPr>
      <w:r>
        <w:rPr>
          <w:rFonts w:cs="David" w:hint="cs"/>
          <w:rtl/>
        </w:rPr>
        <w:t>אני מצטרך לדעתו של ישראל חסון בעניין.</w:t>
      </w:r>
    </w:p>
    <w:p w14:paraId="3476F07B" w14:textId="77777777" w:rsidR="00F51B46" w:rsidRDefault="00F51B46" w:rsidP="00F51B46">
      <w:pPr>
        <w:bidi/>
        <w:ind w:firstLine="720"/>
        <w:jc w:val="both"/>
        <w:rPr>
          <w:rFonts w:cs="David" w:hint="cs"/>
          <w:rtl/>
        </w:rPr>
      </w:pPr>
    </w:p>
    <w:p w14:paraId="51F47094" w14:textId="77777777" w:rsidR="00F51B46" w:rsidRDefault="00F51B46" w:rsidP="00F51B46">
      <w:pPr>
        <w:bidi/>
        <w:jc w:val="both"/>
        <w:rPr>
          <w:rFonts w:cs="David" w:hint="cs"/>
          <w:u w:val="single"/>
          <w:rtl/>
        </w:rPr>
      </w:pPr>
      <w:r>
        <w:rPr>
          <w:rFonts w:cs="David" w:hint="cs"/>
          <w:u w:val="single"/>
          <w:rtl/>
        </w:rPr>
        <w:t>רוברט אילטוב:</w:t>
      </w:r>
    </w:p>
    <w:p w14:paraId="298FCC10" w14:textId="77777777" w:rsidR="00F51B46" w:rsidRDefault="00F51B46" w:rsidP="00F51B46">
      <w:pPr>
        <w:bidi/>
        <w:ind w:firstLine="720"/>
        <w:jc w:val="both"/>
        <w:rPr>
          <w:rFonts w:cs="David" w:hint="cs"/>
          <w:u w:val="single"/>
          <w:rtl/>
        </w:rPr>
      </w:pPr>
    </w:p>
    <w:p w14:paraId="0C9443AE" w14:textId="77777777" w:rsidR="00F51B46" w:rsidRPr="00141329" w:rsidRDefault="00F51B46" w:rsidP="00F51B46">
      <w:pPr>
        <w:bidi/>
        <w:ind w:firstLine="720"/>
        <w:jc w:val="both"/>
        <w:rPr>
          <w:rFonts w:cs="David" w:hint="cs"/>
          <w:rtl/>
        </w:rPr>
      </w:pPr>
      <w:r>
        <w:rPr>
          <w:rFonts w:cs="David" w:hint="cs"/>
          <w:rtl/>
        </w:rPr>
        <w:t xml:space="preserve">כל עוד אתה משלם לו, אתה נותן לו תמריץ לא להגיע. </w:t>
      </w:r>
    </w:p>
    <w:p w14:paraId="2EF510BA" w14:textId="77777777" w:rsidR="00F51B46" w:rsidRDefault="00F51B46" w:rsidP="00F51B46">
      <w:pPr>
        <w:bidi/>
        <w:jc w:val="both"/>
        <w:rPr>
          <w:rFonts w:cs="David" w:hint="cs"/>
          <w:rtl/>
        </w:rPr>
      </w:pPr>
    </w:p>
    <w:p w14:paraId="0A8F70FC"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BEE3CFA" w14:textId="77777777" w:rsidR="00F51B46" w:rsidRDefault="00F51B46" w:rsidP="00F51B46">
      <w:pPr>
        <w:bidi/>
        <w:jc w:val="both"/>
        <w:rPr>
          <w:rFonts w:cs="David" w:hint="cs"/>
          <w:rtl/>
        </w:rPr>
      </w:pPr>
    </w:p>
    <w:p w14:paraId="3DA61CF6" w14:textId="77777777" w:rsidR="00F51B46" w:rsidRDefault="00F51B46" w:rsidP="00F51B46">
      <w:pPr>
        <w:bidi/>
        <w:jc w:val="both"/>
        <w:rPr>
          <w:rFonts w:cs="David" w:hint="cs"/>
          <w:rtl/>
        </w:rPr>
      </w:pPr>
      <w:r>
        <w:rPr>
          <w:rFonts w:cs="David" w:hint="cs"/>
          <w:rtl/>
        </w:rPr>
        <w:tab/>
        <w:t>בוודאי.</w:t>
      </w:r>
    </w:p>
    <w:p w14:paraId="28B1D08D" w14:textId="77777777" w:rsidR="00F51B46" w:rsidRDefault="00F51B46" w:rsidP="00F51B46">
      <w:pPr>
        <w:bidi/>
        <w:jc w:val="both"/>
        <w:rPr>
          <w:rFonts w:cs="David" w:hint="cs"/>
          <w:rtl/>
        </w:rPr>
      </w:pPr>
    </w:p>
    <w:p w14:paraId="489A7A21" w14:textId="77777777" w:rsidR="00F51B46" w:rsidRDefault="00F51B46" w:rsidP="00F51B46">
      <w:pPr>
        <w:bidi/>
        <w:jc w:val="both"/>
        <w:rPr>
          <w:rFonts w:cs="David" w:hint="cs"/>
          <w:u w:val="single"/>
          <w:rtl/>
        </w:rPr>
      </w:pPr>
      <w:r>
        <w:rPr>
          <w:rFonts w:cs="David" w:hint="cs"/>
          <w:u w:val="single"/>
          <w:rtl/>
        </w:rPr>
        <w:t>משה מוץ מטלון:</w:t>
      </w:r>
    </w:p>
    <w:p w14:paraId="694C13B6" w14:textId="77777777" w:rsidR="00F51B46" w:rsidRDefault="00F51B46" w:rsidP="00F51B46">
      <w:pPr>
        <w:bidi/>
        <w:jc w:val="both"/>
        <w:rPr>
          <w:rFonts w:cs="David" w:hint="cs"/>
          <w:u w:val="single"/>
          <w:rtl/>
        </w:rPr>
      </w:pPr>
    </w:p>
    <w:p w14:paraId="269D1126" w14:textId="77777777" w:rsidR="00F51B46" w:rsidRDefault="00F51B46" w:rsidP="00F51B46">
      <w:pPr>
        <w:bidi/>
        <w:jc w:val="both"/>
        <w:rPr>
          <w:rFonts w:cs="David" w:hint="cs"/>
          <w:rtl/>
        </w:rPr>
      </w:pPr>
      <w:r>
        <w:rPr>
          <w:rFonts w:cs="David" w:hint="cs"/>
          <w:rtl/>
        </w:rPr>
        <w:tab/>
        <w:t xml:space="preserve">הדיון כאן הוא על מקרה שהוא לא מגיע במשך שנה. </w:t>
      </w:r>
    </w:p>
    <w:p w14:paraId="72A7A516" w14:textId="77777777" w:rsidR="00F51B46" w:rsidRDefault="00F51B46" w:rsidP="00F51B46">
      <w:pPr>
        <w:bidi/>
        <w:jc w:val="both"/>
        <w:rPr>
          <w:rFonts w:cs="David" w:hint="cs"/>
          <w:rtl/>
        </w:rPr>
      </w:pPr>
    </w:p>
    <w:p w14:paraId="2475255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D276209" w14:textId="77777777" w:rsidR="00F51B46" w:rsidRDefault="00F51B46" w:rsidP="00F51B46">
      <w:pPr>
        <w:bidi/>
        <w:jc w:val="both"/>
        <w:rPr>
          <w:rFonts w:cs="David" w:hint="cs"/>
          <w:rtl/>
        </w:rPr>
      </w:pPr>
    </w:p>
    <w:p w14:paraId="2AE8D9C6" w14:textId="77777777" w:rsidR="00F51B46" w:rsidRDefault="00F51B46" w:rsidP="00F51B46">
      <w:pPr>
        <w:bidi/>
        <w:jc w:val="both"/>
        <w:rPr>
          <w:rFonts w:cs="David" w:hint="cs"/>
          <w:rtl/>
        </w:rPr>
      </w:pPr>
      <w:r>
        <w:rPr>
          <w:rFonts w:cs="David" w:hint="cs"/>
          <w:rtl/>
        </w:rPr>
        <w:tab/>
        <w:t xml:space="preserve">אז למעט ההערה האחרונה </w:t>
      </w:r>
      <w:r>
        <w:rPr>
          <w:rFonts w:cs="David"/>
          <w:rtl/>
        </w:rPr>
        <w:t>–</w:t>
      </w:r>
      <w:r>
        <w:rPr>
          <w:rFonts w:cs="David" w:hint="cs"/>
          <w:rtl/>
        </w:rPr>
        <w:t xml:space="preserve"> אני מציע שאת תהיה ההצעה שמובאת כאן לאישור בקריאה ראשונה. </w:t>
      </w:r>
    </w:p>
    <w:p w14:paraId="41F746FD" w14:textId="77777777" w:rsidR="00F51B46" w:rsidRPr="00141329" w:rsidRDefault="00F51B46" w:rsidP="00F51B46">
      <w:pPr>
        <w:bidi/>
        <w:jc w:val="both"/>
        <w:rPr>
          <w:rFonts w:cs="David" w:hint="cs"/>
          <w:rtl/>
        </w:rPr>
      </w:pPr>
    </w:p>
    <w:p w14:paraId="466B2B61" w14:textId="77777777" w:rsidR="00F51B46" w:rsidRDefault="00F51B46" w:rsidP="00F51B46">
      <w:pPr>
        <w:bidi/>
        <w:jc w:val="both"/>
        <w:rPr>
          <w:rFonts w:cs="David" w:hint="cs"/>
          <w:u w:val="single"/>
          <w:rtl/>
        </w:rPr>
      </w:pPr>
      <w:r>
        <w:rPr>
          <w:rFonts w:cs="David" w:hint="cs"/>
          <w:u w:val="single"/>
          <w:rtl/>
        </w:rPr>
        <w:t>משה מוץ מטלון</w:t>
      </w:r>
      <w:r w:rsidRPr="00E36EB4">
        <w:rPr>
          <w:rFonts w:cs="David" w:hint="cs"/>
          <w:u w:val="single"/>
          <w:rtl/>
        </w:rPr>
        <w:t>:</w:t>
      </w:r>
    </w:p>
    <w:p w14:paraId="186C0F6B" w14:textId="77777777" w:rsidR="00F51B46" w:rsidRDefault="00F51B46" w:rsidP="00F51B46">
      <w:pPr>
        <w:bidi/>
        <w:jc w:val="both"/>
        <w:rPr>
          <w:rFonts w:cs="David" w:hint="cs"/>
          <w:u w:val="single"/>
          <w:rtl/>
        </w:rPr>
      </w:pPr>
    </w:p>
    <w:p w14:paraId="049833EC" w14:textId="77777777" w:rsidR="00F51B46" w:rsidRPr="00141329" w:rsidRDefault="00F51B46" w:rsidP="00F51B46">
      <w:pPr>
        <w:bidi/>
        <w:jc w:val="both"/>
        <w:rPr>
          <w:rFonts w:cs="David" w:hint="cs"/>
          <w:rtl/>
        </w:rPr>
      </w:pPr>
      <w:r>
        <w:rPr>
          <w:rFonts w:cs="David" w:hint="cs"/>
          <w:rtl/>
        </w:rPr>
        <w:tab/>
        <w:t xml:space="preserve">אם אתה מוריד את ההצעה האחרונה, אני חושב שאנחנו התכנסנו - - - </w:t>
      </w:r>
    </w:p>
    <w:p w14:paraId="5E0C931D" w14:textId="77777777" w:rsidR="00F51B46" w:rsidRDefault="00F51B46" w:rsidP="00F51B46">
      <w:pPr>
        <w:bidi/>
        <w:jc w:val="both"/>
        <w:rPr>
          <w:rFonts w:cs="David" w:hint="cs"/>
          <w:u w:val="single"/>
          <w:rtl/>
        </w:rPr>
      </w:pPr>
    </w:p>
    <w:p w14:paraId="2374AA16"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DADCCB5" w14:textId="77777777" w:rsidR="00F51B46" w:rsidRDefault="00F51B46" w:rsidP="00F51B46">
      <w:pPr>
        <w:bidi/>
        <w:jc w:val="both"/>
        <w:rPr>
          <w:rFonts w:cs="David" w:hint="cs"/>
          <w:u w:val="single"/>
          <w:rtl/>
        </w:rPr>
      </w:pPr>
    </w:p>
    <w:p w14:paraId="1F9316DE" w14:textId="77777777" w:rsidR="00F51B46" w:rsidRDefault="00F51B46" w:rsidP="00F51B46">
      <w:pPr>
        <w:bidi/>
        <w:jc w:val="both"/>
        <w:rPr>
          <w:rFonts w:cs="David" w:hint="cs"/>
          <w:rtl/>
        </w:rPr>
      </w:pPr>
      <w:r>
        <w:rPr>
          <w:rFonts w:cs="David" w:hint="cs"/>
          <w:rtl/>
        </w:rPr>
        <w:tab/>
        <w:t xml:space="preserve">היא ירדה. </w:t>
      </w:r>
    </w:p>
    <w:p w14:paraId="68E117B1" w14:textId="77777777" w:rsidR="00F51B46" w:rsidRDefault="00F51B46" w:rsidP="00F51B46">
      <w:pPr>
        <w:bidi/>
        <w:jc w:val="both"/>
        <w:rPr>
          <w:rFonts w:cs="David" w:hint="cs"/>
          <w:rtl/>
        </w:rPr>
      </w:pPr>
    </w:p>
    <w:p w14:paraId="1E56C15C" w14:textId="77777777" w:rsidR="00F51B46" w:rsidRDefault="00F51B46" w:rsidP="00F51B46">
      <w:pPr>
        <w:bidi/>
        <w:jc w:val="both"/>
        <w:rPr>
          <w:rFonts w:cs="David" w:hint="cs"/>
          <w:rtl/>
        </w:rPr>
      </w:pPr>
      <w:r>
        <w:rPr>
          <w:rFonts w:cs="David" w:hint="cs"/>
          <w:rtl/>
        </w:rPr>
        <w:tab/>
        <w:t>אני רוצה להשלים לגבי ההערה של משרד המשפטים בעניין שלא תהיה חובה מוחלטת אלא היא תסוייג. צריך לראות איך בדיוק ומה ההגדרה של העניין הזה. אני מציע שכרגע אנחנו נכלול את הנושא הזה בדברי ההסבר. אנחנו נתקן אותו בקריאה שנייה ושלישית רק צריך להגיע לנוסח.</w:t>
      </w:r>
    </w:p>
    <w:p w14:paraId="0144BB05" w14:textId="77777777" w:rsidR="00F51B46" w:rsidRDefault="00F51B46" w:rsidP="00F51B46">
      <w:pPr>
        <w:bidi/>
        <w:jc w:val="both"/>
        <w:rPr>
          <w:rFonts w:cs="David" w:hint="cs"/>
          <w:rtl/>
        </w:rPr>
      </w:pPr>
    </w:p>
    <w:p w14:paraId="44C76511" w14:textId="77777777" w:rsidR="00F51B46" w:rsidRDefault="00F51B46" w:rsidP="00F51B46">
      <w:pPr>
        <w:bidi/>
        <w:jc w:val="both"/>
        <w:rPr>
          <w:rFonts w:cs="David" w:hint="cs"/>
          <w:u w:val="single"/>
          <w:rtl/>
        </w:rPr>
      </w:pPr>
      <w:r>
        <w:rPr>
          <w:rFonts w:cs="David" w:hint="cs"/>
          <w:u w:val="single"/>
          <w:rtl/>
        </w:rPr>
        <w:t>ישראל חסון:</w:t>
      </w:r>
    </w:p>
    <w:p w14:paraId="307D0423" w14:textId="77777777" w:rsidR="00F51B46" w:rsidRDefault="00F51B46" w:rsidP="00F51B46">
      <w:pPr>
        <w:bidi/>
        <w:jc w:val="both"/>
        <w:rPr>
          <w:rFonts w:cs="David" w:hint="cs"/>
          <w:u w:val="single"/>
          <w:rtl/>
        </w:rPr>
      </w:pPr>
    </w:p>
    <w:p w14:paraId="4714722E" w14:textId="77777777" w:rsidR="00F51B46" w:rsidRPr="004917CF" w:rsidRDefault="00F51B46" w:rsidP="00F51B46">
      <w:pPr>
        <w:bidi/>
        <w:jc w:val="both"/>
        <w:rPr>
          <w:rFonts w:cs="David" w:hint="cs"/>
          <w:rtl/>
        </w:rPr>
      </w:pPr>
      <w:r>
        <w:rPr>
          <w:rFonts w:cs="David" w:hint="cs"/>
          <w:rtl/>
        </w:rPr>
        <w:tab/>
        <w:t>אי-אפשר להגיד שחל חוק החיסיון. אם יש חקירה שחל עליה חיסיון, על המעורבים ועל עצם קיומה, זאת ההסתייגות, לא?</w:t>
      </w:r>
    </w:p>
    <w:p w14:paraId="766D22C7" w14:textId="77777777" w:rsidR="00F51B46" w:rsidRDefault="00F51B46" w:rsidP="00F51B46">
      <w:pPr>
        <w:bidi/>
        <w:jc w:val="both"/>
        <w:rPr>
          <w:rFonts w:cs="David" w:hint="cs"/>
          <w:u w:val="single"/>
          <w:rtl/>
        </w:rPr>
      </w:pPr>
    </w:p>
    <w:p w14:paraId="53DC24DA" w14:textId="77777777" w:rsidR="00F51B46" w:rsidRDefault="00F51B46" w:rsidP="00F51B46">
      <w:pPr>
        <w:bidi/>
        <w:jc w:val="both"/>
        <w:rPr>
          <w:rFonts w:cs="David" w:hint="cs"/>
          <w:rtl/>
        </w:rPr>
      </w:pPr>
      <w:r w:rsidRPr="00E67710">
        <w:rPr>
          <w:rFonts w:cs="David" w:hint="cs"/>
          <w:u w:val="single"/>
          <w:rtl/>
        </w:rPr>
        <w:t>דן אורן:</w:t>
      </w:r>
    </w:p>
    <w:p w14:paraId="3F7EA313" w14:textId="77777777" w:rsidR="00F51B46" w:rsidRDefault="00F51B46" w:rsidP="00F51B46">
      <w:pPr>
        <w:bidi/>
        <w:jc w:val="both"/>
        <w:rPr>
          <w:rFonts w:cs="David" w:hint="cs"/>
          <w:rtl/>
        </w:rPr>
      </w:pPr>
    </w:p>
    <w:p w14:paraId="7842EE9C" w14:textId="77777777" w:rsidR="00F51B46" w:rsidRDefault="00F51B46" w:rsidP="00F51B46">
      <w:pPr>
        <w:bidi/>
        <w:jc w:val="both"/>
        <w:rPr>
          <w:rFonts w:cs="David" w:hint="cs"/>
          <w:rtl/>
        </w:rPr>
      </w:pPr>
      <w:r>
        <w:rPr>
          <w:rFonts w:cs="David" w:hint="cs"/>
          <w:rtl/>
        </w:rPr>
        <w:tab/>
        <w:t>אני לא בטוח שאנחנו רוצים להצטמצם לכיוון הזה. אנחנו נשקול.</w:t>
      </w:r>
    </w:p>
    <w:p w14:paraId="3AC8C74A" w14:textId="77777777" w:rsidR="00F51B46" w:rsidRDefault="00F51B46" w:rsidP="00F51B46">
      <w:pPr>
        <w:bidi/>
        <w:jc w:val="both"/>
        <w:rPr>
          <w:rFonts w:cs="David" w:hint="cs"/>
          <w:rtl/>
        </w:rPr>
      </w:pPr>
    </w:p>
    <w:p w14:paraId="43923C06" w14:textId="77777777" w:rsidR="00F51B46" w:rsidRPr="001D6403" w:rsidRDefault="00F51B46" w:rsidP="00F51B46">
      <w:pPr>
        <w:bidi/>
        <w:jc w:val="both"/>
        <w:rPr>
          <w:rFonts w:cs="David" w:hint="cs"/>
          <w:u w:val="single"/>
          <w:rtl/>
        </w:rPr>
      </w:pPr>
      <w:r>
        <w:rPr>
          <w:rFonts w:cs="David" w:hint="cs"/>
          <w:u w:val="single"/>
          <w:rtl/>
        </w:rPr>
        <w:t>ארבל אסטרחן:</w:t>
      </w:r>
    </w:p>
    <w:p w14:paraId="5C15795C" w14:textId="77777777" w:rsidR="00F51B46" w:rsidRDefault="00F51B46" w:rsidP="00F51B46">
      <w:pPr>
        <w:bidi/>
        <w:jc w:val="both"/>
        <w:rPr>
          <w:rFonts w:cs="David" w:hint="cs"/>
          <w:rtl/>
        </w:rPr>
      </w:pPr>
    </w:p>
    <w:p w14:paraId="3EDDADB1" w14:textId="77777777" w:rsidR="00F51B46" w:rsidRDefault="00F51B46" w:rsidP="00F51B46">
      <w:pPr>
        <w:bidi/>
        <w:ind w:firstLine="720"/>
        <w:jc w:val="both"/>
        <w:rPr>
          <w:rFonts w:cs="David" w:hint="cs"/>
          <w:rtl/>
        </w:rPr>
      </w:pPr>
      <w:r>
        <w:rPr>
          <w:rFonts w:cs="David" w:hint="cs"/>
          <w:rtl/>
        </w:rPr>
        <w:t xml:space="preserve">זה לא נושא חדש בכל מקרה. </w:t>
      </w:r>
    </w:p>
    <w:p w14:paraId="595D2F06" w14:textId="77777777" w:rsidR="00F51B46" w:rsidRDefault="00F51B46" w:rsidP="00F51B46">
      <w:pPr>
        <w:bidi/>
        <w:jc w:val="both"/>
        <w:rPr>
          <w:rFonts w:cs="David" w:hint="cs"/>
          <w:rtl/>
        </w:rPr>
      </w:pPr>
    </w:p>
    <w:p w14:paraId="66E1DD35"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1F026E7" w14:textId="77777777" w:rsidR="00F51B46" w:rsidRDefault="00F51B46" w:rsidP="00F51B46">
      <w:pPr>
        <w:bidi/>
        <w:jc w:val="both"/>
        <w:rPr>
          <w:rFonts w:cs="David" w:hint="cs"/>
          <w:rtl/>
        </w:rPr>
      </w:pPr>
    </w:p>
    <w:p w14:paraId="75112DED" w14:textId="77777777" w:rsidR="00F51B46" w:rsidRDefault="00F51B46" w:rsidP="00F51B46">
      <w:pPr>
        <w:bidi/>
        <w:jc w:val="both"/>
        <w:rPr>
          <w:rFonts w:cs="David" w:hint="cs"/>
          <w:rtl/>
        </w:rPr>
      </w:pPr>
      <w:r>
        <w:rPr>
          <w:rFonts w:cs="David" w:hint="cs"/>
          <w:rtl/>
        </w:rPr>
        <w:tab/>
        <w:t>זאת סוגיה שצריך להסדיר אותה ואי-אפשר להסדיר אותה באמירה של רגע כאן. זה ברור לגמרי ואין שום בעיה.</w:t>
      </w:r>
    </w:p>
    <w:p w14:paraId="2F1BDE47" w14:textId="77777777" w:rsidR="00F51B46" w:rsidRDefault="00F51B46" w:rsidP="00F51B46">
      <w:pPr>
        <w:bidi/>
        <w:jc w:val="both"/>
        <w:rPr>
          <w:rFonts w:cs="David" w:hint="cs"/>
          <w:rtl/>
        </w:rPr>
      </w:pPr>
    </w:p>
    <w:p w14:paraId="5B2B1A0A" w14:textId="77777777" w:rsidR="00F51B46" w:rsidRDefault="00F51B46" w:rsidP="00F51B46">
      <w:pPr>
        <w:bidi/>
        <w:jc w:val="both"/>
        <w:rPr>
          <w:rFonts w:cs="David" w:hint="cs"/>
          <w:rtl/>
        </w:rPr>
      </w:pPr>
      <w:r w:rsidRPr="00E67710">
        <w:rPr>
          <w:rFonts w:cs="David" w:hint="cs"/>
          <w:u w:val="single"/>
          <w:rtl/>
        </w:rPr>
        <w:t>דן אורן:</w:t>
      </w:r>
    </w:p>
    <w:p w14:paraId="1F92E014" w14:textId="77777777" w:rsidR="00F51B46" w:rsidRDefault="00F51B46" w:rsidP="00F51B46">
      <w:pPr>
        <w:bidi/>
        <w:jc w:val="both"/>
        <w:rPr>
          <w:rFonts w:cs="David" w:hint="cs"/>
          <w:rtl/>
        </w:rPr>
      </w:pPr>
    </w:p>
    <w:p w14:paraId="60AB2F10" w14:textId="77777777" w:rsidR="00F51B46" w:rsidRDefault="00F51B46" w:rsidP="00F51B46">
      <w:pPr>
        <w:bidi/>
        <w:jc w:val="both"/>
        <w:rPr>
          <w:rFonts w:cs="David" w:hint="cs"/>
          <w:rtl/>
        </w:rPr>
      </w:pPr>
      <w:r>
        <w:rPr>
          <w:rFonts w:cs="David" w:hint="cs"/>
          <w:rtl/>
        </w:rPr>
        <w:tab/>
        <w:t xml:space="preserve">אני בעצם מסכים עם חברתי היועצת המשפטית, שבאמת כל הדברים האלה </w:t>
      </w:r>
      <w:r>
        <w:rPr>
          <w:rFonts w:cs="David"/>
          <w:rtl/>
        </w:rPr>
        <w:t>–</w:t>
      </w:r>
      <w:r>
        <w:rPr>
          <w:rFonts w:cs="David" w:hint="cs"/>
          <w:rtl/>
        </w:rPr>
        <w:t xml:space="preserve"> לא שאני מזלזל אבל מבחינת נושאים שהם ראויים לדיון, אלה דברים שלאחר שאנחנו מגבשים אותם במשרד, זה יכול להיות נדון ומוכרע בין הקריאה הראשונה לבין הקריאה השנייה והשלישית. אנחנו ניקח את כל ההערות שהושמעו כאן, כולל ההערה הזאת, ונשקול אותן ברצינות. </w:t>
      </w:r>
    </w:p>
    <w:p w14:paraId="223963D0" w14:textId="77777777" w:rsidR="00F51B46" w:rsidRDefault="00F51B46" w:rsidP="00F51B46">
      <w:pPr>
        <w:bidi/>
        <w:jc w:val="both"/>
        <w:rPr>
          <w:rFonts w:cs="David" w:hint="cs"/>
          <w:rtl/>
        </w:rPr>
      </w:pPr>
    </w:p>
    <w:p w14:paraId="0EB6E4BA"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197175F6" w14:textId="77777777" w:rsidR="00F51B46" w:rsidRDefault="00F51B46" w:rsidP="00F51B46">
      <w:pPr>
        <w:bidi/>
        <w:jc w:val="both"/>
        <w:rPr>
          <w:rFonts w:cs="David" w:hint="cs"/>
          <w:u w:val="single"/>
          <w:rtl/>
        </w:rPr>
      </w:pPr>
    </w:p>
    <w:p w14:paraId="30C70F4C" w14:textId="77777777" w:rsidR="00F51B46" w:rsidRDefault="00F51B46" w:rsidP="00F51B46">
      <w:pPr>
        <w:bidi/>
        <w:jc w:val="both"/>
        <w:rPr>
          <w:rFonts w:cs="David" w:hint="cs"/>
          <w:rtl/>
        </w:rPr>
      </w:pPr>
      <w:r>
        <w:rPr>
          <w:rFonts w:cs="David" w:hint="cs"/>
          <w:rtl/>
        </w:rPr>
        <w:tab/>
        <w:t xml:space="preserve">תודה. הערות נוספות עד כאן? אפשר להמשיך בהקראה אלא אם יש הערות נוספות לגופו של התוכן, תודה. </w:t>
      </w:r>
    </w:p>
    <w:p w14:paraId="5FA2A189" w14:textId="77777777" w:rsidR="00F51B46" w:rsidRPr="003543EC" w:rsidRDefault="00F51B46" w:rsidP="00F51B46">
      <w:pPr>
        <w:bidi/>
        <w:jc w:val="both"/>
        <w:rPr>
          <w:rFonts w:cs="David" w:hint="cs"/>
          <w:rtl/>
        </w:rPr>
      </w:pPr>
    </w:p>
    <w:p w14:paraId="7D1BF72E" w14:textId="77777777" w:rsidR="00F51B46" w:rsidRPr="001D6403" w:rsidRDefault="00F51B46" w:rsidP="00F51B46">
      <w:pPr>
        <w:bidi/>
        <w:jc w:val="both"/>
        <w:rPr>
          <w:rFonts w:cs="David" w:hint="cs"/>
          <w:u w:val="single"/>
          <w:rtl/>
        </w:rPr>
      </w:pPr>
      <w:r>
        <w:rPr>
          <w:rFonts w:cs="David" w:hint="cs"/>
          <w:u w:val="single"/>
          <w:rtl/>
        </w:rPr>
        <w:t>ארבל אסטרחן:</w:t>
      </w:r>
    </w:p>
    <w:p w14:paraId="34E6ADED" w14:textId="77777777" w:rsidR="00F51B46" w:rsidRDefault="00F51B46" w:rsidP="00F51B46">
      <w:pPr>
        <w:bidi/>
        <w:jc w:val="both"/>
        <w:rPr>
          <w:rFonts w:cs="David" w:hint="cs"/>
          <w:rtl/>
        </w:rPr>
      </w:pPr>
    </w:p>
    <w:p w14:paraId="10AB2DA6" w14:textId="77777777" w:rsidR="00F51B46" w:rsidRDefault="00F51B46" w:rsidP="00F51B46">
      <w:pPr>
        <w:bidi/>
        <w:jc w:val="both"/>
        <w:rPr>
          <w:rFonts w:cs="David" w:hint="cs"/>
          <w:rtl/>
        </w:rPr>
      </w:pPr>
      <w:r>
        <w:rPr>
          <w:rFonts w:cs="David" w:hint="cs"/>
          <w:rtl/>
        </w:rPr>
        <w:tab/>
        <w:t xml:space="preserve">אני רק מדגישה שאין פה את שיקול דעתה של ועדת הכנסת או של הכנסת. </w:t>
      </w:r>
    </w:p>
    <w:p w14:paraId="1202F6E6" w14:textId="77777777" w:rsidR="00F51B46" w:rsidRDefault="00F51B46" w:rsidP="00F51B46">
      <w:pPr>
        <w:bidi/>
        <w:jc w:val="both"/>
        <w:rPr>
          <w:rFonts w:cs="David" w:hint="cs"/>
          <w:rtl/>
        </w:rPr>
      </w:pPr>
    </w:p>
    <w:p w14:paraId="16C694DF"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B49F525" w14:textId="77777777" w:rsidR="00F51B46" w:rsidRDefault="00F51B46" w:rsidP="00F51B46">
      <w:pPr>
        <w:bidi/>
        <w:jc w:val="both"/>
        <w:rPr>
          <w:rFonts w:cs="David" w:hint="cs"/>
          <w:rtl/>
        </w:rPr>
      </w:pPr>
    </w:p>
    <w:p w14:paraId="3F4E66E1" w14:textId="77777777" w:rsidR="00F51B46" w:rsidRDefault="00F51B46" w:rsidP="00F51B46">
      <w:pPr>
        <w:bidi/>
        <w:jc w:val="both"/>
        <w:rPr>
          <w:rFonts w:cs="David" w:hint="cs"/>
          <w:rtl/>
        </w:rPr>
      </w:pPr>
      <w:r>
        <w:rPr>
          <w:rFonts w:cs="David" w:hint="cs"/>
          <w:rtl/>
        </w:rPr>
        <w:tab/>
        <w:t>זה בוודאי. אנחנו אף פעם לא מגבילים את שיקול הדעת.</w:t>
      </w:r>
    </w:p>
    <w:p w14:paraId="3DCDA8CB" w14:textId="77777777" w:rsidR="00F51B46" w:rsidRDefault="00F51B46" w:rsidP="00F51B46">
      <w:pPr>
        <w:bidi/>
        <w:jc w:val="both"/>
        <w:rPr>
          <w:rFonts w:cs="David" w:hint="cs"/>
          <w:rtl/>
        </w:rPr>
      </w:pPr>
    </w:p>
    <w:p w14:paraId="15D15289" w14:textId="77777777" w:rsidR="00F51B46" w:rsidRDefault="00F51B46" w:rsidP="00F51B46">
      <w:pPr>
        <w:bidi/>
        <w:jc w:val="both"/>
        <w:rPr>
          <w:rFonts w:cs="David" w:hint="cs"/>
          <w:rtl/>
        </w:rPr>
      </w:pPr>
      <w:r w:rsidRPr="00797D4E">
        <w:rPr>
          <w:rFonts w:cs="David" w:hint="cs"/>
          <w:u w:val="single"/>
          <w:rtl/>
        </w:rPr>
        <w:t>ארבל אסטרחן:</w:t>
      </w:r>
    </w:p>
    <w:p w14:paraId="1A57FCA2" w14:textId="77777777" w:rsidR="00F51B46" w:rsidRDefault="00F51B46" w:rsidP="00F51B46">
      <w:pPr>
        <w:bidi/>
        <w:jc w:val="both"/>
        <w:rPr>
          <w:rFonts w:cs="David" w:hint="cs"/>
          <w:rtl/>
        </w:rPr>
      </w:pPr>
    </w:p>
    <w:p w14:paraId="3C83826E" w14:textId="77777777" w:rsidR="00F51B46" w:rsidRDefault="00F51B46" w:rsidP="00F51B46">
      <w:pPr>
        <w:bidi/>
        <w:jc w:val="both"/>
        <w:rPr>
          <w:rFonts w:cs="David" w:hint="cs"/>
          <w:rtl/>
        </w:rPr>
      </w:pPr>
      <w:r>
        <w:rPr>
          <w:rFonts w:cs="David" w:hint="cs"/>
          <w:rtl/>
        </w:rPr>
        <w:tab/>
        <w:t xml:space="preserve">אין הנחייה. </w:t>
      </w:r>
    </w:p>
    <w:p w14:paraId="1C2F9CEA" w14:textId="77777777" w:rsidR="00F51B46" w:rsidRDefault="00F51B46" w:rsidP="00F51B46">
      <w:pPr>
        <w:bidi/>
        <w:jc w:val="both"/>
        <w:rPr>
          <w:rFonts w:cs="David" w:hint="cs"/>
          <w:rtl/>
        </w:rPr>
      </w:pPr>
    </w:p>
    <w:p w14:paraId="69A38683" w14:textId="77777777" w:rsidR="00F51B46" w:rsidRDefault="00F51B46" w:rsidP="00F51B46">
      <w:pPr>
        <w:bidi/>
        <w:jc w:val="both"/>
        <w:rPr>
          <w:rFonts w:cs="David" w:hint="cs"/>
          <w:u w:val="single"/>
          <w:rtl/>
        </w:rPr>
      </w:pPr>
      <w:r>
        <w:rPr>
          <w:rFonts w:cs="David" w:hint="cs"/>
          <w:u w:val="single"/>
          <w:rtl/>
        </w:rPr>
        <w:t>משה מוץ מטלון:</w:t>
      </w:r>
    </w:p>
    <w:p w14:paraId="416C30B2" w14:textId="77777777" w:rsidR="00F51B46" w:rsidRDefault="00F51B46" w:rsidP="00F51B46">
      <w:pPr>
        <w:bidi/>
        <w:jc w:val="both"/>
        <w:rPr>
          <w:rFonts w:cs="David" w:hint="cs"/>
          <w:u w:val="single"/>
          <w:rtl/>
        </w:rPr>
      </w:pPr>
    </w:p>
    <w:p w14:paraId="6E950616" w14:textId="77777777" w:rsidR="00F51B46" w:rsidRDefault="00F51B46" w:rsidP="00F51B46">
      <w:pPr>
        <w:bidi/>
        <w:jc w:val="both"/>
        <w:rPr>
          <w:rFonts w:cs="David" w:hint="cs"/>
          <w:rtl/>
        </w:rPr>
      </w:pPr>
      <w:r>
        <w:rPr>
          <w:rFonts w:cs="David" w:hint="cs"/>
          <w:rtl/>
        </w:rPr>
        <w:tab/>
        <w:t>אתה מצביע?</w:t>
      </w:r>
    </w:p>
    <w:p w14:paraId="661769A2" w14:textId="77777777" w:rsidR="00F51B46" w:rsidRPr="00224BC9" w:rsidRDefault="00F51B46" w:rsidP="00F51B46">
      <w:pPr>
        <w:bidi/>
        <w:jc w:val="both"/>
        <w:rPr>
          <w:rFonts w:cs="David" w:hint="cs"/>
          <w:rtl/>
        </w:rPr>
      </w:pPr>
    </w:p>
    <w:p w14:paraId="2B3C5E92"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604BE09" w14:textId="77777777" w:rsidR="00F51B46" w:rsidRDefault="00F51B46" w:rsidP="00F51B46">
      <w:pPr>
        <w:bidi/>
        <w:jc w:val="both"/>
        <w:rPr>
          <w:rFonts w:cs="David" w:hint="cs"/>
          <w:rtl/>
        </w:rPr>
      </w:pPr>
    </w:p>
    <w:p w14:paraId="3EFB458C" w14:textId="77777777" w:rsidR="00F51B46" w:rsidRDefault="00F51B46" w:rsidP="00F51B46">
      <w:pPr>
        <w:bidi/>
        <w:jc w:val="both"/>
        <w:rPr>
          <w:rFonts w:cs="David" w:hint="cs"/>
          <w:rtl/>
        </w:rPr>
      </w:pPr>
      <w:r>
        <w:rPr>
          <w:rFonts w:cs="David" w:hint="cs"/>
          <w:rtl/>
        </w:rPr>
        <w:tab/>
        <w:t>אנחנו באמת יכולים להצביע על הנוסח או שנצביע בסוף על הכול.</w:t>
      </w:r>
    </w:p>
    <w:p w14:paraId="48A7E360" w14:textId="77777777" w:rsidR="00F51B46" w:rsidRDefault="00F51B46" w:rsidP="00F51B46">
      <w:pPr>
        <w:bidi/>
        <w:jc w:val="both"/>
        <w:rPr>
          <w:rFonts w:cs="David" w:hint="cs"/>
          <w:rtl/>
        </w:rPr>
      </w:pPr>
    </w:p>
    <w:p w14:paraId="6BCAB9B5" w14:textId="77777777" w:rsidR="00F51B46" w:rsidRDefault="00F51B46" w:rsidP="00F51B46">
      <w:pPr>
        <w:bidi/>
        <w:jc w:val="both"/>
        <w:rPr>
          <w:rFonts w:cs="David" w:hint="cs"/>
          <w:rtl/>
        </w:rPr>
      </w:pPr>
      <w:r w:rsidRPr="00797D4E">
        <w:rPr>
          <w:rFonts w:cs="David" w:hint="cs"/>
          <w:u w:val="single"/>
          <w:rtl/>
        </w:rPr>
        <w:t>ארבל אסטרחן:</w:t>
      </w:r>
    </w:p>
    <w:p w14:paraId="5B433ACE" w14:textId="77777777" w:rsidR="00F51B46" w:rsidRDefault="00F51B46" w:rsidP="00F51B46">
      <w:pPr>
        <w:bidi/>
        <w:jc w:val="both"/>
        <w:rPr>
          <w:rFonts w:cs="David" w:hint="cs"/>
          <w:rtl/>
        </w:rPr>
      </w:pPr>
    </w:p>
    <w:p w14:paraId="3D33D9F6" w14:textId="77777777" w:rsidR="00F51B46" w:rsidRDefault="00F51B46" w:rsidP="00F51B46">
      <w:pPr>
        <w:bidi/>
        <w:jc w:val="both"/>
        <w:rPr>
          <w:rFonts w:cs="David" w:hint="cs"/>
          <w:rtl/>
        </w:rPr>
      </w:pPr>
      <w:r>
        <w:rPr>
          <w:rFonts w:cs="David" w:hint="cs"/>
          <w:rtl/>
        </w:rPr>
        <w:tab/>
        <w:t xml:space="preserve">סעיף 2 בא לתקן את חוק הגמלאות והוא מדבר על ח"כ לשעבר. הוא קצר יותר כי הוא פשוט מפנה לסעיף 1, למה שיהיה קבוע בחוק הכנסת, בשינויים מסוימים קטנים. </w:t>
      </w:r>
    </w:p>
    <w:p w14:paraId="093D8624" w14:textId="77777777" w:rsidR="00F51B46" w:rsidRDefault="00F51B46" w:rsidP="00F51B46">
      <w:pPr>
        <w:bidi/>
        <w:jc w:val="both"/>
        <w:rPr>
          <w:rFonts w:cs="David" w:hint="cs"/>
          <w:rtl/>
        </w:rPr>
      </w:pPr>
    </w:p>
    <w:p w14:paraId="184FC967" w14:textId="77777777" w:rsidR="00F51B46" w:rsidRDefault="00F51B46" w:rsidP="00F51B46">
      <w:pPr>
        <w:bidi/>
        <w:jc w:val="both"/>
        <w:rPr>
          <w:rFonts w:cs="David" w:hint="cs"/>
          <w:rtl/>
        </w:rPr>
      </w:pPr>
      <w:r>
        <w:rPr>
          <w:rFonts w:cs="David" w:hint="cs"/>
          <w:rtl/>
        </w:rPr>
        <w:tab/>
        <w:t>"הודיע היועץ המשפטי לממשלה הודיע ליו"ר הכנסת וליו"ר ועדת הכנסת כי ח"כ לשעבר חשוד או נאשם בעבירה פלילית שעונשה עשר שנות מאסר או יותר, שביצע בעת כהונתו בעת כהונתו כחבר כנסת..."</w:t>
      </w:r>
    </w:p>
    <w:p w14:paraId="47EE4258" w14:textId="77777777" w:rsidR="00F51B46" w:rsidRDefault="00F51B46" w:rsidP="00F51B46">
      <w:pPr>
        <w:bidi/>
        <w:jc w:val="both"/>
        <w:rPr>
          <w:rFonts w:cs="David" w:hint="cs"/>
          <w:rtl/>
        </w:rPr>
      </w:pPr>
    </w:p>
    <w:p w14:paraId="1A740037" w14:textId="77777777" w:rsidR="00F51B46" w:rsidRDefault="00F51B46" w:rsidP="00F51B46">
      <w:pPr>
        <w:bidi/>
        <w:ind w:firstLine="720"/>
        <w:jc w:val="both"/>
        <w:rPr>
          <w:rFonts w:cs="David" w:hint="cs"/>
          <w:rtl/>
        </w:rPr>
      </w:pPr>
      <w:r>
        <w:rPr>
          <w:rFonts w:cs="David" w:hint="cs"/>
          <w:rtl/>
        </w:rPr>
        <w:t>זה חשוב מאוד, במיוחד לגבי ח"כ לשעבר. זאת אומרת, לא באים למישהו שאחרי שהוא היה ח"כ הוא עבר איזה עבירה ואז יש את ההימנעות מחקירה, אלא רק עבירה שנעשתה בעת שהוא היה חבר כנסת.</w:t>
      </w:r>
    </w:p>
    <w:p w14:paraId="6F38F413" w14:textId="77777777" w:rsidR="00F51B46" w:rsidRDefault="00F51B46" w:rsidP="00F51B46">
      <w:pPr>
        <w:bidi/>
        <w:ind w:firstLine="720"/>
        <w:jc w:val="both"/>
        <w:rPr>
          <w:rFonts w:cs="David" w:hint="cs"/>
          <w:rtl/>
        </w:rPr>
      </w:pPr>
    </w:p>
    <w:p w14:paraId="76F882A5" w14:textId="77777777" w:rsidR="00F51B46" w:rsidRDefault="00F51B46" w:rsidP="00F51B46">
      <w:pPr>
        <w:bidi/>
        <w:ind w:firstLine="720"/>
        <w:jc w:val="both"/>
        <w:rPr>
          <w:rFonts w:cs="David" w:hint="cs"/>
          <w:rtl/>
        </w:rPr>
      </w:pPr>
      <w:r>
        <w:rPr>
          <w:rFonts w:cs="David" w:hint="cs"/>
          <w:rtl/>
        </w:rPr>
        <w:t xml:space="preserve">"ולא התייצב לחקירה או למשפט שהוזמן אליהם או לריצוי גזר דינו, לפי העניין, ולא הציג טעמים סבירים לכך, רשאית הכנסת..." </w:t>
      </w:r>
    </w:p>
    <w:p w14:paraId="36B8FCFC" w14:textId="77777777" w:rsidR="00F51B46" w:rsidRDefault="00F51B46" w:rsidP="00F51B46">
      <w:pPr>
        <w:bidi/>
        <w:ind w:firstLine="720"/>
        <w:jc w:val="both"/>
        <w:rPr>
          <w:rFonts w:cs="David" w:hint="cs"/>
          <w:rtl/>
        </w:rPr>
      </w:pPr>
    </w:p>
    <w:p w14:paraId="71CE31ED" w14:textId="77777777" w:rsidR="00F51B46" w:rsidRDefault="00F51B46" w:rsidP="00F51B46">
      <w:pPr>
        <w:bidi/>
        <w:ind w:firstLine="720"/>
        <w:jc w:val="both"/>
        <w:rPr>
          <w:rFonts w:cs="David" w:hint="cs"/>
          <w:rtl/>
        </w:rPr>
      </w:pPr>
      <w:r>
        <w:rPr>
          <w:rFonts w:cs="David" w:hint="cs"/>
          <w:rtl/>
        </w:rPr>
        <w:t xml:space="preserve">כאן, אגב, אין את עניין 10 ח"כים, אלא זה תלוי בהודעה של היועץ, ביוזמה שלו) להחליט כי יופסק תשלום גמלתו ותשלומים אחרים שלהם הוא זכאי לפי חוק זה (לגבי ח"כים לשעבר זה יכול להיות למשל, תשלומי טלפון, עיתון. </w:t>
      </w:r>
    </w:p>
    <w:p w14:paraId="0E5E3DE6" w14:textId="77777777" w:rsidR="00F51B46" w:rsidRDefault="00F51B46" w:rsidP="00F51B46">
      <w:pPr>
        <w:bidi/>
        <w:ind w:firstLine="720"/>
        <w:jc w:val="both"/>
        <w:rPr>
          <w:rFonts w:cs="David" w:hint="cs"/>
          <w:rtl/>
        </w:rPr>
      </w:pPr>
    </w:p>
    <w:p w14:paraId="50794A24" w14:textId="77777777" w:rsidR="00F51B46" w:rsidRDefault="00F51B46" w:rsidP="00F51B46">
      <w:pPr>
        <w:bidi/>
        <w:ind w:firstLine="720"/>
        <w:jc w:val="both"/>
        <w:rPr>
          <w:rFonts w:cs="David" w:hint="cs"/>
          <w:rtl/>
        </w:rPr>
      </w:pPr>
      <w:r>
        <w:rPr>
          <w:rFonts w:cs="David" w:hint="cs"/>
          <w:rtl/>
        </w:rPr>
        <w:t xml:space="preserve">"ויחולו אותן הוראות של חוק הכנסת, התשנ"ד-1994, בשינויים המחויבים ובשינוי זה: בסעיף קטן (ו) לסעיף האמור, המילים "ובפני הכנסת" לא ייקראו". </w:t>
      </w:r>
    </w:p>
    <w:p w14:paraId="581E19A6" w14:textId="77777777" w:rsidR="00F51B46" w:rsidRDefault="00F51B46" w:rsidP="00F51B46">
      <w:pPr>
        <w:bidi/>
        <w:jc w:val="both"/>
        <w:rPr>
          <w:rFonts w:cs="David" w:hint="cs"/>
          <w:rtl/>
        </w:rPr>
      </w:pPr>
    </w:p>
    <w:p w14:paraId="15CAD597" w14:textId="77777777" w:rsidR="00F51B46" w:rsidRDefault="00F51B46" w:rsidP="00F51B46">
      <w:pPr>
        <w:bidi/>
        <w:ind w:firstLine="720"/>
        <w:jc w:val="both"/>
        <w:rPr>
          <w:rFonts w:cs="David" w:hint="cs"/>
          <w:rtl/>
        </w:rPr>
      </w:pPr>
      <w:r>
        <w:rPr>
          <w:rFonts w:cs="David" w:hint="cs"/>
          <w:rtl/>
        </w:rPr>
        <w:t>זאת אומרת, לא תהיה לו זכות טיעון בפני מליאת הכנסת אלא רק בפני ועדת הכנסת, בהיותו ח"כ לשעבר.</w:t>
      </w:r>
    </w:p>
    <w:p w14:paraId="2170C4FE" w14:textId="77777777" w:rsidR="00F51B46" w:rsidRDefault="00F51B46" w:rsidP="00F51B46">
      <w:pPr>
        <w:bidi/>
        <w:ind w:firstLine="720"/>
        <w:jc w:val="both"/>
        <w:rPr>
          <w:rFonts w:cs="David" w:hint="cs"/>
          <w:rtl/>
        </w:rPr>
      </w:pPr>
    </w:p>
    <w:p w14:paraId="7E421485" w14:textId="77777777" w:rsidR="00F51B46" w:rsidRDefault="00F51B46" w:rsidP="00F51B46">
      <w:pPr>
        <w:bidi/>
        <w:ind w:firstLine="720"/>
        <w:jc w:val="both"/>
        <w:rPr>
          <w:rFonts w:cs="David" w:hint="cs"/>
          <w:rtl/>
        </w:rPr>
      </w:pPr>
      <w:r>
        <w:rPr>
          <w:rFonts w:cs="David" w:hint="cs"/>
          <w:rtl/>
        </w:rPr>
        <w:t>פה, אולי, אין התייחסות מה קורה אם חבר כנסת לשעבר שזה נקבע לגביו נפטר ויש שארים, אלמן או אלמנה. אני חושבת שצריך להבהיר שזה לא יחול.</w:t>
      </w:r>
    </w:p>
    <w:p w14:paraId="481A20C3" w14:textId="77777777" w:rsidR="00F51B46" w:rsidRDefault="00F51B46" w:rsidP="00F51B46">
      <w:pPr>
        <w:bidi/>
        <w:ind w:firstLine="720"/>
        <w:jc w:val="both"/>
        <w:rPr>
          <w:rFonts w:cs="David" w:hint="cs"/>
          <w:rtl/>
        </w:rPr>
      </w:pPr>
    </w:p>
    <w:p w14:paraId="2D67A8CA"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CC31FF3" w14:textId="77777777" w:rsidR="00F51B46" w:rsidRDefault="00F51B46" w:rsidP="00F51B46">
      <w:pPr>
        <w:bidi/>
        <w:ind w:firstLine="720"/>
        <w:jc w:val="both"/>
        <w:rPr>
          <w:rFonts w:cs="David" w:hint="cs"/>
          <w:rtl/>
        </w:rPr>
      </w:pPr>
    </w:p>
    <w:p w14:paraId="64ADB3EC" w14:textId="77777777" w:rsidR="00F51B46" w:rsidRDefault="00F51B46" w:rsidP="00F51B46">
      <w:pPr>
        <w:bidi/>
        <w:ind w:firstLine="720"/>
        <w:jc w:val="both"/>
        <w:rPr>
          <w:rFonts w:cs="David" w:hint="cs"/>
          <w:rtl/>
        </w:rPr>
      </w:pPr>
      <w:r>
        <w:rPr>
          <w:rFonts w:cs="David" w:hint="cs"/>
          <w:rtl/>
        </w:rPr>
        <w:t xml:space="preserve">זה בוודאי. </w:t>
      </w:r>
    </w:p>
    <w:p w14:paraId="76DC4E4E" w14:textId="77777777" w:rsidR="00F51B46" w:rsidRDefault="00F51B46" w:rsidP="00F51B46">
      <w:pPr>
        <w:bidi/>
        <w:jc w:val="both"/>
        <w:rPr>
          <w:rFonts w:cs="David" w:hint="cs"/>
          <w:rtl/>
        </w:rPr>
      </w:pPr>
    </w:p>
    <w:p w14:paraId="7CB503EA" w14:textId="77777777" w:rsidR="00F51B46" w:rsidRDefault="00F51B46" w:rsidP="00F51B46">
      <w:pPr>
        <w:bidi/>
        <w:jc w:val="both"/>
        <w:rPr>
          <w:rFonts w:cs="David" w:hint="cs"/>
          <w:u w:val="single"/>
          <w:rtl/>
        </w:rPr>
      </w:pPr>
      <w:r>
        <w:rPr>
          <w:rFonts w:cs="David" w:hint="cs"/>
          <w:u w:val="single"/>
          <w:rtl/>
        </w:rPr>
        <w:t>קריאה:</w:t>
      </w:r>
    </w:p>
    <w:p w14:paraId="47641255" w14:textId="77777777" w:rsidR="00F51B46" w:rsidRDefault="00F51B46" w:rsidP="00F51B46">
      <w:pPr>
        <w:bidi/>
        <w:jc w:val="both"/>
        <w:rPr>
          <w:rFonts w:cs="David" w:hint="cs"/>
          <w:u w:val="single"/>
          <w:rtl/>
        </w:rPr>
      </w:pPr>
    </w:p>
    <w:p w14:paraId="65201720" w14:textId="77777777" w:rsidR="00F51B46" w:rsidRDefault="00F51B46" w:rsidP="00F51B46">
      <w:pPr>
        <w:bidi/>
        <w:jc w:val="both"/>
        <w:rPr>
          <w:rFonts w:cs="David" w:hint="cs"/>
          <w:rtl/>
        </w:rPr>
      </w:pPr>
      <w:r>
        <w:rPr>
          <w:rFonts w:cs="David" w:hint="cs"/>
          <w:rtl/>
        </w:rPr>
        <w:tab/>
        <w:t>מה לא יחול?</w:t>
      </w:r>
    </w:p>
    <w:p w14:paraId="1B241512" w14:textId="77777777" w:rsidR="00F51B46" w:rsidRDefault="00F51B46" w:rsidP="00F51B46">
      <w:pPr>
        <w:bidi/>
        <w:jc w:val="both"/>
        <w:rPr>
          <w:rFonts w:cs="David" w:hint="cs"/>
          <w:rtl/>
        </w:rPr>
      </w:pPr>
    </w:p>
    <w:p w14:paraId="52492356" w14:textId="77777777" w:rsidR="00F51B46" w:rsidRDefault="00F51B46" w:rsidP="00F51B46">
      <w:pPr>
        <w:bidi/>
        <w:jc w:val="both"/>
        <w:rPr>
          <w:rFonts w:cs="David" w:hint="cs"/>
          <w:rtl/>
        </w:rPr>
      </w:pPr>
      <w:r w:rsidRPr="00797D4E">
        <w:rPr>
          <w:rFonts w:cs="David" w:hint="cs"/>
          <w:u w:val="single"/>
          <w:rtl/>
        </w:rPr>
        <w:t>ארבל אסטרחן:</w:t>
      </w:r>
    </w:p>
    <w:p w14:paraId="5ADD853D" w14:textId="77777777" w:rsidR="00F51B46" w:rsidRDefault="00F51B46" w:rsidP="00F51B46">
      <w:pPr>
        <w:bidi/>
        <w:jc w:val="both"/>
        <w:rPr>
          <w:rFonts w:cs="David" w:hint="cs"/>
          <w:rtl/>
        </w:rPr>
      </w:pPr>
    </w:p>
    <w:p w14:paraId="7F4D5DAE" w14:textId="77777777" w:rsidR="00F51B46" w:rsidRPr="008014C9" w:rsidRDefault="00F51B46" w:rsidP="00F51B46">
      <w:pPr>
        <w:bidi/>
        <w:jc w:val="both"/>
        <w:rPr>
          <w:rFonts w:cs="David" w:hint="cs"/>
          <w:rtl/>
        </w:rPr>
      </w:pPr>
      <w:r>
        <w:rPr>
          <w:rFonts w:cs="David" w:hint="cs"/>
          <w:rtl/>
        </w:rPr>
        <w:tab/>
        <w:t xml:space="preserve">בן הזוג יקבל קצבת שארים. </w:t>
      </w:r>
    </w:p>
    <w:p w14:paraId="560FEB53" w14:textId="77777777" w:rsidR="00F51B46" w:rsidRDefault="00F51B46" w:rsidP="00F51B46">
      <w:pPr>
        <w:bidi/>
        <w:jc w:val="both"/>
        <w:rPr>
          <w:rFonts w:cs="David" w:hint="cs"/>
          <w:rtl/>
        </w:rPr>
      </w:pPr>
    </w:p>
    <w:p w14:paraId="3BC3A698" w14:textId="77777777" w:rsidR="00F51B46" w:rsidRDefault="00F51B46" w:rsidP="00F51B46">
      <w:pPr>
        <w:bidi/>
        <w:jc w:val="both"/>
        <w:rPr>
          <w:rFonts w:cs="David" w:hint="cs"/>
          <w:u w:val="single"/>
          <w:rtl/>
        </w:rPr>
      </w:pPr>
      <w:r>
        <w:rPr>
          <w:rFonts w:cs="David" w:hint="cs"/>
          <w:u w:val="single"/>
          <w:rtl/>
        </w:rPr>
        <w:t>קריאה:</w:t>
      </w:r>
    </w:p>
    <w:p w14:paraId="5BDAEE15" w14:textId="77777777" w:rsidR="00F51B46" w:rsidRDefault="00F51B46" w:rsidP="00F51B46">
      <w:pPr>
        <w:bidi/>
        <w:jc w:val="both"/>
        <w:rPr>
          <w:rFonts w:cs="David" w:hint="cs"/>
          <w:u w:val="single"/>
          <w:rtl/>
        </w:rPr>
      </w:pPr>
    </w:p>
    <w:p w14:paraId="78EC85CD" w14:textId="77777777" w:rsidR="00F51B46" w:rsidRDefault="00F51B46" w:rsidP="00F51B46">
      <w:pPr>
        <w:bidi/>
        <w:jc w:val="both"/>
        <w:rPr>
          <w:rFonts w:cs="David" w:hint="cs"/>
          <w:rtl/>
        </w:rPr>
      </w:pPr>
      <w:r>
        <w:rPr>
          <w:rFonts w:cs="David" w:hint="cs"/>
          <w:rtl/>
        </w:rPr>
        <w:tab/>
        <w:t>ההחלטה בעצם פוקעת?</w:t>
      </w:r>
    </w:p>
    <w:p w14:paraId="24D5F213" w14:textId="77777777" w:rsidR="00F51B46" w:rsidRDefault="00F51B46" w:rsidP="00F51B46">
      <w:pPr>
        <w:bidi/>
        <w:jc w:val="both"/>
        <w:rPr>
          <w:rFonts w:cs="David" w:hint="cs"/>
          <w:rtl/>
        </w:rPr>
      </w:pPr>
    </w:p>
    <w:p w14:paraId="3EB48C42"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F759326" w14:textId="77777777" w:rsidR="00F51B46" w:rsidRDefault="00F51B46" w:rsidP="00F51B46">
      <w:pPr>
        <w:bidi/>
        <w:jc w:val="both"/>
        <w:rPr>
          <w:rFonts w:cs="David" w:hint="cs"/>
          <w:rtl/>
        </w:rPr>
      </w:pPr>
    </w:p>
    <w:p w14:paraId="4C9AE41B" w14:textId="77777777" w:rsidR="00F51B46" w:rsidRDefault="00F51B46" w:rsidP="00F51B46">
      <w:pPr>
        <w:bidi/>
        <w:jc w:val="both"/>
        <w:rPr>
          <w:rFonts w:cs="David" w:hint="cs"/>
          <w:rtl/>
        </w:rPr>
      </w:pPr>
      <w:r>
        <w:rPr>
          <w:rFonts w:cs="David" w:hint="cs"/>
          <w:rtl/>
        </w:rPr>
        <w:tab/>
        <w:t xml:space="preserve">לאחר אחרית ימיו. </w:t>
      </w:r>
    </w:p>
    <w:p w14:paraId="6D2DCEB3" w14:textId="77777777" w:rsidR="00F51B46" w:rsidRDefault="00F51B46" w:rsidP="00F51B46">
      <w:pPr>
        <w:bidi/>
        <w:jc w:val="both"/>
        <w:rPr>
          <w:rFonts w:cs="David" w:hint="cs"/>
          <w:rtl/>
        </w:rPr>
      </w:pPr>
    </w:p>
    <w:p w14:paraId="115FA2A4" w14:textId="77777777" w:rsidR="00F51B46" w:rsidRDefault="00F51B46" w:rsidP="00F51B46">
      <w:pPr>
        <w:bidi/>
        <w:jc w:val="both"/>
        <w:rPr>
          <w:rFonts w:cs="David" w:hint="cs"/>
          <w:rtl/>
        </w:rPr>
      </w:pPr>
      <w:r w:rsidRPr="00797D4E">
        <w:rPr>
          <w:rFonts w:cs="David" w:hint="cs"/>
          <w:u w:val="single"/>
          <w:rtl/>
        </w:rPr>
        <w:t>ארבל אסטרחן:</w:t>
      </w:r>
    </w:p>
    <w:p w14:paraId="1CEF1990" w14:textId="77777777" w:rsidR="00F51B46" w:rsidRDefault="00F51B46" w:rsidP="00F51B46">
      <w:pPr>
        <w:bidi/>
        <w:jc w:val="both"/>
        <w:rPr>
          <w:rFonts w:cs="David" w:hint="cs"/>
          <w:rtl/>
        </w:rPr>
      </w:pPr>
    </w:p>
    <w:p w14:paraId="1BB474B1" w14:textId="77777777" w:rsidR="00F51B46" w:rsidRDefault="00F51B46" w:rsidP="00F51B46">
      <w:pPr>
        <w:bidi/>
        <w:jc w:val="both"/>
        <w:rPr>
          <w:rFonts w:cs="David" w:hint="cs"/>
          <w:rtl/>
        </w:rPr>
      </w:pPr>
      <w:r>
        <w:rPr>
          <w:rFonts w:cs="David" w:hint="cs"/>
          <w:rtl/>
        </w:rPr>
        <w:tab/>
        <w:t>יש לנו את סעיף 3 שמדבר על תחולת החוק, שזה יחול על הודעות שמוסר היועץ המשפטי לממשלה מיום תחילת החוק, כלומר, מעת שהוא יפורסם ברשומות "אף לעניין עבירה שבוצעה קודם לכן".</w:t>
      </w:r>
    </w:p>
    <w:p w14:paraId="74ED79CC" w14:textId="77777777" w:rsidR="00F51B46" w:rsidRDefault="00F51B46" w:rsidP="00F51B46">
      <w:pPr>
        <w:bidi/>
        <w:jc w:val="both"/>
        <w:rPr>
          <w:rFonts w:cs="David" w:hint="cs"/>
          <w:rtl/>
        </w:rPr>
      </w:pPr>
    </w:p>
    <w:p w14:paraId="55667C99" w14:textId="77777777" w:rsidR="00F51B46" w:rsidRDefault="00F51B46" w:rsidP="00F51B46">
      <w:pPr>
        <w:bidi/>
        <w:jc w:val="both"/>
        <w:rPr>
          <w:rFonts w:cs="David" w:hint="cs"/>
          <w:rtl/>
        </w:rPr>
      </w:pPr>
      <w:r>
        <w:rPr>
          <w:rFonts w:cs="David" w:hint="cs"/>
          <w:rtl/>
        </w:rPr>
        <w:tab/>
        <w:t>ברור שאם לאחר כניסתו לתוקף תחליט הכנסת על שלילת תשלומים, זה יחול ממועד החלטתה או מה-1 לחודש שלאחר החלטה ואילך.</w:t>
      </w:r>
    </w:p>
    <w:p w14:paraId="57C6CC3A" w14:textId="77777777" w:rsidR="00F51B46" w:rsidRDefault="00F51B46" w:rsidP="00F51B46">
      <w:pPr>
        <w:bidi/>
        <w:jc w:val="both"/>
        <w:rPr>
          <w:rFonts w:cs="David" w:hint="cs"/>
          <w:rtl/>
        </w:rPr>
      </w:pPr>
    </w:p>
    <w:p w14:paraId="0095B453" w14:textId="77777777" w:rsidR="00F51B46" w:rsidRDefault="00F51B46" w:rsidP="00F51B46">
      <w:pPr>
        <w:bidi/>
        <w:jc w:val="both"/>
        <w:rPr>
          <w:rFonts w:cs="David" w:hint="cs"/>
          <w:rtl/>
        </w:rPr>
      </w:pPr>
      <w:r>
        <w:rPr>
          <w:rFonts w:cs="David" w:hint="cs"/>
          <w:rtl/>
        </w:rPr>
        <w:tab/>
        <w:t xml:space="preserve">לגבי קצבה, מובהר שמדובר כאן על תשלומים שמשולמים מהכנסת או מאוצר המדינה, כלומר, על פנסיה תקציבית. תשלומי טלפון, עיתון, אם זה יו"ר כנסת יש גם דברים נוספים. לא מדובר על דברים שחבר כנסת כבר צבר בקופת גמל, כלומר, לא פנסיה צוברת, שזה הח"כים החדשים נמצאים בה או קרן השתלמות שהוא צבר. </w:t>
      </w:r>
    </w:p>
    <w:p w14:paraId="0A33932C" w14:textId="77777777" w:rsidR="00F51B46" w:rsidRDefault="00F51B46" w:rsidP="00F51B46">
      <w:pPr>
        <w:bidi/>
        <w:jc w:val="both"/>
        <w:rPr>
          <w:rFonts w:cs="David" w:hint="cs"/>
          <w:rtl/>
        </w:rPr>
      </w:pPr>
    </w:p>
    <w:p w14:paraId="77A1A93E" w14:textId="77777777" w:rsidR="00F51B46" w:rsidRDefault="00F51B46" w:rsidP="00F51B46">
      <w:pPr>
        <w:bidi/>
        <w:jc w:val="both"/>
        <w:rPr>
          <w:rFonts w:cs="David" w:hint="cs"/>
          <w:u w:val="single"/>
          <w:rtl/>
        </w:rPr>
      </w:pPr>
      <w:r>
        <w:rPr>
          <w:rFonts w:cs="David" w:hint="cs"/>
          <w:u w:val="single"/>
          <w:rtl/>
        </w:rPr>
        <w:t>משה מוץ מטלון:</w:t>
      </w:r>
    </w:p>
    <w:p w14:paraId="0FE6A5F3" w14:textId="77777777" w:rsidR="00F51B46" w:rsidRDefault="00F51B46" w:rsidP="00F51B46">
      <w:pPr>
        <w:bidi/>
        <w:jc w:val="both"/>
        <w:rPr>
          <w:rFonts w:cs="David" w:hint="cs"/>
          <w:u w:val="single"/>
          <w:rtl/>
        </w:rPr>
      </w:pPr>
    </w:p>
    <w:p w14:paraId="1E79253C" w14:textId="77777777" w:rsidR="00F51B46" w:rsidRDefault="00F51B46" w:rsidP="00F51B46">
      <w:pPr>
        <w:bidi/>
        <w:jc w:val="both"/>
        <w:rPr>
          <w:rFonts w:cs="David" w:hint="cs"/>
          <w:rtl/>
        </w:rPr>
      </w:pPr>
      <w:r>
        <w:rPr>
          <w:rFonts w:cs="David" w:hint="cs"/>
          <w:rtl/>
        </w:rPr>
        <w:tab/>
        <w:t>זה מכהה את זה לגמרי.</w:t>
      </w:r>
    </w:p>
    <w:p w14:paraId="28962CFD" w14:textId="77777777" w:rsidR="00F51B46" w:rsidRDefault="00F51B46" w:rsidP="00F51B46">
      <w:pPr>
        <w:bidi/>
        <w:jc w:val="both"/>
        <w:rPr>
          <w:rFonts w:cs="David" w:hint="cs"/>
          <w:rtl/>
        </w:rPr>
      </w:pPr>
    </w:p>
    <w:p w14:paraId="2448B69C" w14:textId="77777777" w:rsidR="00F51B46" w:rsidRDefault="00F51B46" w:rsidP="00F51B46">
      <w:pPr>
        <w:bidi/>
        <w:jc w:val="both"/>
        <w:rPr>
          <w:rFonts w:cs="David" w:hint="cs"/>
          <w:u w:val="single"/>
          <w:rtl/>
        </w:rPr>
      </w:pPr>
      <w:r>
        <w:rPr>
          <w:rFonts w:cs="David" w:hint="cs"/>
          <w:u w:val="single"/>
          <w:rtl/>
        </w:rPr>
        <w:t>נחמן שי:</w:t>
      </w:r>
    </w:p>
    <w:p w14:paraId="14924A34" w14:textId="77777777" w:rsidR="00F51B46" w:rsidRDefault="00F51B46" w:rsidP="00F51B46">
      <w:pPr>
        <w:bidi/>
        <w:jc w:val="both"/>
        <w:rPr>
          <w:rFonts w:cs="David" w:hint="cs"/>
          <w:u w:val="single"/>
          <w:rtl/>
        </w:rPr>
      </w:pPr>
    </w:p>
    <w:p w14:paraId="4B3563F6" w14:textId="77777777" w:rsidR="00F51B46" w:rsidRDefault="00F51B46" w:rsidP="00F51B46">
      <w:pPr>
        <w:bidi/>
        <w:jc w:val="both"/>
        <w:rPr>
          <w:rFonts w:cs="David" w:hint="cs"/>
          <w:rtl/>
        </w:rPr>
      </w:pPr>
      <w:r>
        <w:rPr>
          <w:rFonts w:cs="David" w:hint="cs"/>
          <w:rtl/>
        </w:rPr>
        <w:tab/>
        <w:t>כן, אבל אתה לא יכול לקחת פנסיה צוברת בגלל שהיא מורכבת מתשלומים של המעסיק ושל העובד.</w:t>
      </w:r>
    </w:p>
    <w:p w14:paraId="5A48C19D" w14:textId="77777777" w:rsidR="00F51B46" w:rsidRDefault="00F51B46" w:rsidP="00F51B46">
      <w:pPr>
        <w:bidi/>
        <w:jc w:val="both"/>
        <w:rPr>
          <w:rFonts w:cs="David" w:hint="cs"/>
          <w:rtl/>
        </w:rPr>
      </w:pPr>
    </w:p>
    <w:p w14:paraId="3438776E" w14:textId="77777777" w:rsidR="00F51B46" w:rsidRDefault="00F51B46" w:rsidP="00F51B46">
      <w:pPr>
        <w:keepLines/>
        <w:bidi/>
        <w:jc w:val="both"/>
        <w:rPr>
          <w:rFonts w:cs="David" w:hint="cs"/>
          <w:rtl/>
        </w:rPr>
      </w:pPr>
      <w:r w:rsidRPr="00797D4E">
        <w:rPr>
          <w:rFonts w:cs="David" w:hint="cs"/>
          <w:u w:val="single"/>
          <w:rtl/>
        </w:rPr>
        <w:t>ארבל אסטרחן:</w:t>
      </w:r>
    </w:p>
    <w:p w14:paraId="754A972A" w14:textId="77777777" w:rsidR="00F51B46" w:rsidRDefault="00F51B46" w:rsidP="00F51B46">
      <w:pPr>
        <w:keepLines/>
        <w:bidi/>
        <w:jc w:val="both"/>
        <w:rPr>
          <w:rFonts w:cs="David" w:hint="cs"/>
          <w:rtl/>
        </w:rPr>
      </w:pPr>
    </w:p>
    <w:p w14:paraId="49962F27" w14:textId="77777777" w:rsidR="00F51B46" w:rsidRDefault="00F51B46" w:rsidP="00F51B46">
      <w:pPr>
        <w:keepLines/>
        <w:bidi/>
        <w:jc w:val="both"/>
        <w:rPr>
          <w:rFonts w:cs="David" w:hint="cs"/>
          <w:rtl/>
        </w:rPr>
      </w:pPr>
      <w:r>
        <w:rPr>
          <w:rFonts w:cs="David" w:hint="cs"/>
          <w:rtl/>
        </w:rPr>
        <w:tab/>
        <w:t xml:space="preserve">וגם לא הכנסת משלמת אותם. </w:t>
      </w:r>
    </w:p>
    <w:p w14:paraId="219BBF9D" w14:textId="77777777" w:rsidR="00F51B46" w:rsidRDefault="00F51B46" w:rsidP="00F51B46">
      <w:pPr>
        <w:bidi/>
        <w:jc w:val="both"/>
        <w:rPr>
          <w:rFonts w:cs="David" w:hint="cs"/>
          <w:rtl/>
        </w:rPr>
      </w:pPr>
    </w:p>
    <w:p w14:paraId="6F12B8B5"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C44ED51" w14:textId="77777777" w:rsidR="00F51B46" w:rsidRDefault="00F51B46" w:rsidP="00F51B46">
      <w:pPr>
        <w:bidi/>
        <w:jc w:val="both"/>
        <w:rPr>
          <w:rFonts w:cs="David" w:hint="cs"/>
          <w:rtl/>
        </w:rPr>
      </w:pPr>
    </w:p>
    <w:p w14:paraId="3B51161E" w14:textId="77777777" w:rsidR="00F51B46" w:rsidRDefault="00F51B46" w:rsidP="00F51B46">
      <w:pPr>
        <w:bidi/>
        <w:jc w:val="both"/>
        <w:rPr>
          <w:rFonts w:cs="David" w:hint="cs"/>
          <w:rtl/>
        </w:rPr>
      </w:pPr>
      <w:r>
        <w:rPr>
          <w:rFonts w:cs="David" w:hint="cs"/>
          <w:rtl/>
        </w:rPr>
        <w:tab/>
        <w:t xml:space="preserve">הוא לא מקבל אותם מקופת המדינה. </w:t>
      </w:r>
    </w:p>
    <w:p w14:paraId="30CA40A3" w14:textId="77777777" w:rsidR="00F51B46" w:rsidRDefault="00F51B46" w:rsidP="00F51B46">
      <w:pPr>
        <w:bidi/>
        <w:jc w:val="both"/>
        <w:rPr>
          <w:rFonts w:cs="David" w:hint="cs"/>
          <w:rtl/>
        </w:rPr>
      </w:pPr>
    </w:p>
    <w:p w14:paraId="5A1E687B" w14:textId="77777777" w:rsidR="00F51B46" w:rsidRDefault="00F51B46" w:rsidP="00F51B46">
      <w:pPr>
        <w:bidi/>
        <w:jc w:val="both"/>
        <w:rPr>
          <w:rFonts w:cs="David" w:hint="cs"/>
          <w:u w:val="single"/>
          <w:rtl/>
        </w:rPr>
      </w:pPr>
      <w:r>
        <w:rPr>
          <w:rFonts w:cs="David" w:hint="cs"/>
          <w:u w:val="single"/>
          <w:rtl/>
        </w:rPr>
        <w:t>משה מוץ מטלון:</w:t>
      </w:r>
    </w:p>
    <w:p w14:paraId="5B9B2A85" w14:textId="77777777" w:rsidR="00F51B46" w:rsidRDefault="00F51B46" w:rsidP="00F51B46">
      <w:pPr>
        <w:bidi/>
        <w:jc w:val="both"/>
        <w:rPr>
          <w:rFonts w:cs="David" w:hint="cs"/>
          <w:u w:val="single"/>
          <w:rtl/>
        </w:rPr>
      </w:pPr>
    </w:p>
    <w:p w14:paraId="6ABB2979" w14:textId="77777777" w:rsidR="00F51B46" w:rsidRDefault="00F51B46" w:rsidP="00F51B46">
      <w:pPr>
        <w:bidi/>
        <w:jc w:val="both"/>
        <w:rPr>
          <w:rFonts w:cs="David" w:hint="cs"/>
          <w:rtl/>
        </w:rPr>
      </w:pPr>
      <w:r>
        <w:rPr>
          <w:rFonts w:cs="David" w:hint="cs"/>
          <w:rtl/>
        </w:rPr>
        <w:tab/>
        <w:t>איזו סנקציה יש על ח"כים חדשים?</w:t>
      </w:r>
    </w:p>
    <w:p w14:paraId="2932FC26" w14:textId="77777777" w:rsidR="00F51B46" w:rsidRDefault="00F51B46" w:rsidP="00F51B46">
      <w:pPr>
        <w:bidi/>
        <w:jc w:val="both"/>
        <w:rPr>
          <w:rFonts w:cs="David" w:hint="cs"/>
          <w:rtl/>
        </w:rPr>
      </w:pPr>
    </w:p>
    <w:p w14:paraId="23FFF494" w14:textId="77777777" w:rsidR="00F51B46" w:rsidRDefault="00F51B46" w:rsidP="00F51B46">
      <w:pPr>
        <w:bidi/>
        <w:jc w:val="both"/>
        <w:rPr>
          <w:rFonts w:cs="David" w:hint="cs"/>
          <w:u w:val="single"/>
          <w:rtl/>
        </w:rPr>
      </w:pPr>
      <w:r>
        <w:rPr>
          <w:rFonts w:cs="David" w:hint="cs"/>
          <w:u w:val="single"/>
          <w:rtl/>
        </w:rPr>
        <w:t>ישראל חסון:</w:t>
      </w:r>
    </w:p>
    <w:p w14:paraId="2D56A324" w14:textId="77777777" w:rsidR="00F51B46" w:rsidRDefault="00F51B46" w:rsidP="00F51B46">
      <w:pPr>
        <w:bidi/>
        <w:jc w:val="both"/>
        <w:rPr>
          <w:rFonts w:cs="David" w:hint="cs"/>
          <w:u w:val="single"/>
          <w:rtl/>
        </w:rPr>
      </w:pPr>
    </w:p>
    <w:p w14:paraId="6FBD5997" w14:textId="77777777" w:rsidR="00F51B46" w:rsidRDefault="00F51B46" w:rsidP="00F51B46">
      <w:pPr>
        <w:bidi/>
        <w:jc w:val="both"/>
        <w:rPr>
          <w:rFonts w:cs="David" w:hint="cs"/>
          <w:rtl/>
        </w:rPr>
      </w:pPr>
      <w:r>
        <w:rPr>
          <w:rFonts w:cs="David" w:hint="cs"/>
          <w:rtl/>
        </w:rPr>
        <w:tab/>
        <w:t xml:space="preserve">היא משלמת שני שליש מזה. </w:t>
      </w:r>
    </w:p>
    <w:p w14:paraId="4E22FAED" w14:textId="77777777" w:rsidR="00F51B46" w:rsidRDefault="00F51B46" w:rsidP="00F51B46">
      <w:pPr>
        <w:bidi/>
        <w:jc w:val="both"/>
        <w:rPr>
          <w:rFonts w:cs="David" w:hint="cs"/>
          <w:rtl/>
        </w:rPr>
      </w:pPr>
    </w:p>
    <w:p w14:paraId="2F0146B7"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F02B48B" w14:textId="77777777" w:rsidR="00F51B46" w:rsidRDefault="00F51B46" w:rsidP="00F51B46">
      <w:pPr>
        <w:bidi/>
        <w:jc w:val="both"/>
        <w:rPr>
          <w:rFonts w:cs="David" w:hint="cs"/>
          <w:rtl/>
        </w:rPr>
      </w:pPr>
    </w:p>
    <w:p w14:paraId="05D51F14" w14:textId="77777777" w:rsidR="00F51B46" w:rsidRDefault="00F51B46" w:rsidP="00F51B46">
      <w:pPr>
        <w:bidi/>
        <w:jc w:val="both"/>
        <w:rPr>
          <w:rFonts w:cs="David" w:hint="cs"/>
          <w:rtl/>
        </w:rPr>
      </w:pPr>
      <w:r>
        <w:rPr>
          <w:rFonts w:cs="David" w:hint="cs"/>
          <w:rtl/>
        </w:rPr>
        <w:tab/>
        <w:t xml:space="preserve">כן, אבל היא שילמה אותם בדיעבד. </w:t>
      </w:r>
    </w:p>
    <w:p w14:paraId="5C15E8ED" w14:textId="77777777" w:rsidR="00F51B46" w:rsidRDefault="00F51B46" w:rsidP="00F51B46">
      <w:pPr>
        <w:bidi/>
        <w:jc w:val="both"/>
        <w:rPr>
          <w:rFonts w:cs="David" w:hint="cs"/>
          <w:rtl/>
        </w:rPr>
      </w:pPr>
    </w:p>
    <w:p w14:paraId="4F95C1CF" w14:textId="77777777" w:rsidR="00F51B46" w:rsidRDefault="00F51B46" w:rsidP="00F51B46">
      <w:pPr>
        <w:bidi/>
        <w:jc w:val="both"/>
        <w:rPr>
          <w:rFonts w:cs="David" w:hint="cs"/>
          <w:u w:val="single"/>
          <w:rtl/>
        </w:rPr>
      </w:pPr>
      <w:r>
        <w:rPr>
          <w:rFonts w:cs="David" w:hint="cs"/>
          <w:u w:val="single"/>
          <w:rtl/>
        </w:rPr>
        <w:t>ישראל חסון:</w:t>
      </w:r>
    </w:p>
    <w:p w14:paraId="3F3909C0" w14:textId="77777777" w:rsidR="00F51B46" w:rsidRDefault="00F51B46" w:rsidP="00F51B46">
      <w:pPr>
        <w:bidi/>
        <w:jc w:val="both"/>
        <w:rPr>
          <w:rFonts w:cs="David" w:hint="cs"/>
          <w:u w:val="single"/>
          <w:rtl/>
        </w:rPr>
      </w:pPr>
    </w:p>
    <w:p w14:paraId="0A37E5A4" w14:textId="77777777" w:rsidR="00F51B46" w:rsidRDefault="00F51B46" w:rsidP="00F51B46">
      <w:pPr>
        <w:bidi/>
        <w:jc w:val="both"/>
        <w:rPr>
          <w:rFonts w:cs="David" w:hint="cs"/>
          <w:rtl/>
        </w:rPr>
      </w:pPr>
      <w:r>
        <w:rPr>
          <w:rFonts w:cs="David" w:hint="cs"/>
          <w:rtl/>
        </w:rPr>
        <w:tab/>
        <w:t xml:space="preserve">אני לא מקבל את ההסתייגות הזאת. </w:t>
      </w:r>
    </w:p>
    <w:p w14:paraId="1D7184B8" w14:textId="77777777" w:rsidR="00F51B46" w:rsidRDefault="00F51B46" w:rsidP="00F51B46">
      <w:pPr>
        <w:bidi/>
        <w:jc w:val="both"/>
        <w:rPr>
          <w:rFonts w:cs="David" w:hint="cs"/>
          <w:rtl/>
        </w:rPr>
      </w:pPr>
    </w:p>
    <w:p w14:paraId="26FD4CE7" w14:textId="77777777" w:rsidR="00F51B46" w:rsidRDefault="00F51B46" w:rsidP="00F51B46">
      <w:pPr>
        <w:bidi/>
        <w:jc w:val="both"/>
        <w:rPr>
          <w:rFonts w:cs="David" w:hint="cs"/>
          <w:rtl/>
        </w:rPr>
      </w:pPr>
      <w:r w:rsidRPr="00797D4E">
        <w:rPr>
          <w:rFonts w:cs="David" w:hint="cs"/>
          <w:u w:val="single"/>
          <w:rtl/>
        </w:rPr>
        <w:t>ארבל אסטרחן:</w:t>
      </w:r>
    </w:p>
    <w:p w14:paraId="5E7C0D63" w14:textId="77777777" w:rsidR="00F51B46" w:rsidRDefault="00F51B46" w:rsidP="00F51B46">
      <w:pPr>
        <w:bidi/>
        <w:jc w:val="both"/>
        <w:rPr>
          <w:rFonts w:cs="David" w:hint="cs"/>
          <w:rtl/>
        </w:rPr>
      </w:pPr>
    </w:p>
    <w:p w14:paraId="581A7624" w14:textId="77777777" w:rsidR="00F51B46" w:rsidRDefault="00F51B46" w:rsidP="00F51B46">
      <w:pPr>
        <w:bidi/>
        <w:jc w:val="both"/>
        <w:rPr>
          <w:rFonts w:cs="David" w:hint="cs"/>
          <w:rtl/>
        </w:rPr>
      </w:pPr>
      <w:r>
        <w:rPr>
          <w:rFonts w:cs="David" w:hint="cs"/>
          <w:rtl/>
        </w:rPr>
        <w:tab/>
        <w:t xml:space="preserve">אוקיי, אז צריך להבהיר את זה. </w:t>
      </w:r>
    </w:p>
    <w:p w14:paraId="0A33217E" w14:textId="77777777" w:rsidR="00F51B46" w:rsidRDefault="00F51B46" w:rsidP="00F51B46">
      <w:pPr>
        <w:bidi/>
        <w:jc w:val="both"/>
        <w:rPr>
          <w:rFonts w:cs="David" w:hint="cs"/>
          <w:rtl/>
        </w:rPr>
      </w:pPr>
    </w:p>
    <w:p w14:paraId="66988D27" w14:textId="77777777" w:rsidR="00F51B46" w:rsidRDefault="00F51B46" w:rsidP="00F51B46">
      <w:pPr>
        <w:bidi/>
        <w:jc w:val="both"/>
        <w:rPr>
          <w:rFonts w:cs="David" w:hint="cs"/>
          <w:u w:val="single"/>
          <w:rtl/>
        </w:rPr>
      </w:pPr>
      <w:r>
        <w:rPr>
          <w:rFonts w:cs="David" w:hint="cs"/>
          <w:u w:val="single"/>
          <w:rtl/>
        </w:rPr>
        <w:t>ישראל חסון:</w:t>
      </w:r>
    </w:p>
    <w:p w14:paraId="056BFBB8" w14:textId="77777777" w:rsidR="00F51B46" w:rsidRDefault="00F51B46" w:rsidP="00F51B46">
      <w:pPr>
        <w:bidi/>
        <w:jc w:val="both"/>
        <w:rPr>
          <w:rFonts w:cs="David" w:hint="cs"/>
          <w:u w:val="single"/>
          <w:rtl/>
        </w:rPr>
      </w:pPr>
    </w:p>
    <w:p w14:paraId="1AA48090" w14:textId="77777777" w:rsidR="00F51B46" w:rsidRDefault="00F51B46" w:rsidP="00F51B46">
      <w:pPr>
        <w:bidi/>
        <w:jc w:val="both"/>
        <w:rPr>
          <w:rFonts w:cs="David" w:hint="cs"/>
          <w:rtl/>
        </w:rPr>
      </w:pPr>
      <w:r>
        <w:rPr>
          <w:rFonts w:cs="David" w:hint="cs"/>
          <w:rtl/>
        </w:rPr>
        <w:tab/>
        <w:t xml:space="preserve">בפירוש לא. יש את החלק היחסי, אז מצידי - - - </w:t>
      </w:r>
    </w:p>
    <w:p w14:paraId="33E4C910" w14:textId="77777777" w:rsidR="00F51B46" w:rsidRDefault="00F51B46" w:rsidP="00F51B46">
      <w:pPr>
        <w:bidi/>
        <w:jc w:val="both"/>
        <w:rPr>
          <w:rFonts w:cs="David" w:hint="cs"/>
          <w:rtl/>
        </w:rPr>
      </w:pPr>
    </w:p>
    <w:p w14:paraId="6B023FDB" w14:textId="77777777" w:rsidR="00F51B46" w:rsidRDefault="00F51B46" w:rsidP="00F51B46">
      <w:pPr>
        <w:bidi/>
        <w:jc w:val="both"/>
        <w:rPr>
          <w:rFonts w:cs="David" w:hint="cs"/>
          <w:u w:val="single"/>
          <w:rtl/>
        </w:rPr>
      </w:pPr>
      <w:r>
        <w:rPr>
          <w:rFonts w:cs="David" w:hint="cs"/>
          <w:u w:val="single"/>
          <w:rtl/>
        </w:rPr>
        <w:t>נחמן שי:</w:t>
      </w:r>
    </w:p>
    <w:p w14:paraId="5058949E" w14:textId="77777777" w:rsidR="00F51B46" w:rsidRDefault="00F51B46" w:rsidP="00F51B46">
      <w:pPr>
        <w:bidi/>
        <w:jc w:val="both"/>
        <w:rPr>
          <w:rFonts w:cs="David" w:hint="cs"/>
          <w:u w:val="single"/>
          <w:rtl/>
        </w:rPr>
      </w:pPr>
    </w:p>
    <w:p w14:paraId="714A4624" w14:textId="77777777" w:rsidR="00F51B46" w:rsidRDefault="00F51B46" w:rsidP="00F51B46">
      <w:pPr>
        <w:bidi/>
        <w:jc w:val="both"/>
        <w:rPr>
          <w:rFonts w:cs="David" w:hint="cs"/>
          <w:rtl/>
        </w:rPr>
      </w:pPr>
      <w:r>
        <w:rPr>
          <w:rFonts w:cs="David" w:hint="cs"/>
          <w:rtl/>
        </w:rPr>
        <w:tab/>
        <w:t xml:space="preserve">אני לא יודע אם זה אפשרי. זה הולך להיות דבר יותר מסובך, תחשוב על זה. </w:t>
      </w:r>
    </w:p>
    <w:p w14:paraId="4971BDA0" w14:textId="77777777" w:rsidR="00F51B46" w:rsidRPr="00C445B9" w:rsidRDefault="00F51B46" w:rsidP="00F51B46">
      <w:pPr>
        <w:bidi/>
        <w:jc w:val="both"/>
        <w:rPr>
          <w:rFonts w:cs="David" w:hint="cs"/>
          <w:u w:val="single"/>
          <w:rtl/>
        </w:rPr>
      </w:pPr>
    </w:p>
    <w:p w14:paraId="2B84885B" w14:textId="77777777" w:rsidR="00F51B46" w:rsidRDefault="00F51B46" w:rsidP="00F51B46">
      <w:pPr>
        <w:bidi/>
        <w:jc w:val="both"/>
        <w:rPr>
          <w:rFonts w:cs="David" w:hint="cs"/>
          <w:u w:val="single"/>
          <w:rtl/>
        </w:rPr>
      </w:pPr>
      <w:r w:rsidRPr="00C445B9">
        <w:rPr>
          <w:rFonts w:cs="David" w:hint="cs"/>
          <w:u w:val="single"/>
          <w:rtl/>
        </w:rPr>
        <w:t>ישראל חסון</w:t>
      </w:r>
      <w:r>
        <w:rPr>
          <w:rFonts w:cs="David" w:hint="cs"/>
          <w:u w:val="single"/>
          <w:rtl/>
        </w:rPr>
        <w:t>:</w:t>
      </w:r>
    </w:p>
    <w:p w14:paraId="166FCDBF" w14:textId="77777777" w:rsidR="00F51B46" w:rsidRDefault="00F51B46" w:rsidP="00F51B46">
      <w:pPr>
        <w:bidi/>
        <w:jc w:val="both"/>
        <w:rPr>
          <w:rFonts w:cs="David" w:hint="cs"/>
          <w:u w:val="single"/>
          <w:rtl/>
        </w:rPr>
      </w:pPr>
    </w:p>
    <w:p w14:paraId="5A34E530" w14:textId="77777777" w:rsidR="00F51B46" w:rsidRDefault="00F51B46" w:rsidP="00F51B46">
      <w:pPr>
        <w:bidi/>
        <w:jc w:val="both"/>
        <w:rPr>
          <w:rFonts w:cs="David" w:hint="cs"/>
          <w:rtl/>
        </w:rPr>
      </w:pPr>
      <w:r>
        <w:rPr>
          <w:rFonts w:cs="David" w:hint="cs"/>
          <w:rtl/>
        </w:rPr>
        <w:tab/>
        <w:t xml:space="preserve">בסדר, אז שיהיה קצת יותר מסובך, לא נורא. </w:t>
      </w:r>
    </w:p>
    <w:p w14:paraId="3A49433F" w14:textId="77777777" w:rsidR="00F51B46" w:rsidRDefault="00F51B46" w:rsidP="00F51B46">
      <w:pPr>
        <w:bidi/>
        <w:jc w:val="both"/>
        <w:rPr>
          <w:rFonts w:cs="David" w:hint="cs"/>
          <w:rtl/>
        </w:rPr>
      </w:pPr>
    </w:p>
    <w:p w14:paraId="27A59570" w14:textId="77777777" w:rsidR="00F51B46" w:rsidRDefault="00F51B46" w:rsidP="00F51B46">
      <w:pPr>
        <w:bidi/>
        <w:jc w:val="both"/>
        <w:rPr>
          <w:rFonts w:cs="David" w:hint="cs"/>
          <w:u w:val="single"/>
          <w:rtl/>
        </w:rPr>
      </w:pPr>
      <w:r>
        <w:rPr>
          <w:rFonts w:cs="David" w:hint="cs"/>
          <w:u w:val="single"/>
          <w:rtl/>
        </w:rPr>
        <w:t>נחמן שי:</w:t>
      </w:r>
    </w:p>
    <w:p w14:paraId="1662C374" w14:textId="77777777" w:rsidR="00F51B46" w:rsidRDefault="00F51B46" w:rsidP="00F51B46">
      <w:pPr>
        <w:bidi/>
        <w:jc w:val="both"/>
        <w:rPr>
          <w:rFonts w:cs="David" w:hint="cs"/>
          <w:u w:val="single"/>
          <w:rtl/>
        </w:rPr>
      </w:pPr>
    </w:p>
    <w:p w14:paraId="65F103D8" w14:textId="77777777" w:rsidR="00F51B46" w:rsidRDefault="00F51B46" w:rsidP="00F51B46">
      <w:pPr>
        <w:bidi/>
        <w:jc w:val="both"/>
        <w:rPr>
          <w:rFonts w:cs="David" w:hint="cs"/>
          <w:rtl/>
        </w:rPr>
      </w:pPr>
      <w:r>
        <w:rPr>
          <w:rFonts w:cs="David" w:hint="cs"/>
          <w:rtl/>
        </w:rPr>
        <w:tab/>
        <w:t>יעשו פה חישובים אקטואריים.</w:t>
      </w:r>
    </w:p>
    <w:p w14:paraId="6A2D52FA" w14:textId="77777777" w:rsidR="00F51B46" w:rsidRDefault="00F51B46" w:rsidP="00F51B46">
      <w:pPr>
        <w:bidi/>
        <w:jc w:val="both"/>
        <w:rPr>
          <w:rFonts w:cs="David" w:hint="cs"/>
          <w:rtl/>
        </w:rPr>
      </w:pPr>
    </w:p>
    <w:p w14:paraId="67D53508" w14:textId="77777777" w:rsidR="00F51B46" w:rsidRPr="00C445B9" w:rsidRDefault="00F51B46" w:rsidP="00F51B46">
      <w:pPr>
        <w:bidi/>
        <w:jc w:val="both"/>
        <w:rPr>
          <w:rFonts w:cs="David" w:hint="cs"/>
          <w:u w:val="single"/>
          <w:rtl/>
        </w:rPr>
      </w:pPr>
      <w:r w:rsidRPr="00C445B9">
        <w:rPr>
          <w:rFonts w:cs="David" w:hint="cs"/>
          <w:u w:val="single"/>
          <w:rtl/>
        </w:rPr>
        <w:t>טובי חכמיאן:</w:t>
      </w:r>
    </w:p>
    <w:p w14:paraId="7960698A" w14:textId="77777777" w:rsidR="00F51B46" w:rsidRDefault="00F51B46" w:rsidP="00F51B46">
      <w:pPr>
        <w:bidi/>
        <w:jc w:val="both"/>
        <w:rPr>
          <w:rFonts w:cs="David" w:hint="cs"/>
          <w:rtl/>
        </w:rPr>
      </w:pPr>
    </w:p>
    <w:p w14:paraId="02BDDA15" w14:textId="77777777" w:rsidR="00F51B46" w:rsidRDefault="00F51B46" w:rsidP="00F51B46">
      <w:pPr>
        <w:bidi/>
        <w:ind w:firstLine="720"/>
        <w:jc w:val="both"/>
        <w:rPr>
          <w:rFonts w:cs="David" w:hint="cs"/>
          <w:rtl/>
        </w:rPr>
      </w:pPr>
      <w:r>
        <w:rPr>
          <w:rFonts w:cs="David" w:hint="cs"/>
          <w:rtl/>
        </w:rPr>
        <w:t xml:space="preserve">אני לא בטוחה, צריך לבדוק את זה. </w:t>
      </w:r>
    </w:p>
    <w:p w14:paraId="48641059" w14:textId="77777777" w:rsidR="00F51B46" w:rsidRDefault="00F51B46" w:rsidP="00F51B46">
      <w:pPr>
        <w:bidi/>
        <w:jc w:val="both"/>
        <w:rPr>
          <w:rFonts w:cs="David" w:hint="cs"/>
          <w:rtl/>
        </w:rPr>
      </w:pPr>
    </w:p>
    <w:p w14:paraId="41D4136E"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FFA3F6B" w14:textId="77777777" w:rsidR="00F51B46" w:rsidRDefault="00F51B46" w:rsidP="00F51B46">
      <w:pPr>
        <w:bidi/>
        <w:jc w:val="both"/>
        <w:rPr>
          <w:rFonts w:cs="David" w:hint="cs"/>
          <w:rtl/>
        </w:rPr>
      </w:pPr>
    </w:p>
    <w:p w14:paraId="3E5FF19E" w14:textId="77777777" w:rsidR="00F51B46" w:rsidRDefault="00F51B46" w:rsidP="00F51B46">
      <w:pPr>
        <w:bidi/>
        <w:jc w:val="both"/>
        <w:rPr>
          <w:rFonts w:cs="David" w:hint="cs"/>
          <w:rtl/>
        </w:rPr>
      </w:pPr>
      <w:r>
        <w:rPr>
          <w:rFonts w:cs="David" w:hint="cs"/>
          <w:rtl/>
        </w:rPr>
        <w:tab/>
        <w:t xml:space="preserve">אני מציע שנשאיר את השאלה הזאת במסגרת הנושאים שצריכים להיבדק. </w:t>
      </w:r>
    </w:p>
    <w:p w14:paraId="01C51D15" w14:textId="77777777" w:rsidR="00F51B46" w:rsidRDefault="00F51B46" w:rsidP="00F51B46">
      <w:pPr>
        <w:bidi/>
        <w:jc w:val="both"/>
        <w:rPr>
          <w:rFonts w:cs="David" w:hint="cs"/>
          <w:rtl/>
        </w:rPr>
      </w:pPr>
    </w:p>
    <w:p w14:paraId="01F96A93" w14:textId="77777777" w:rsidR="00F51B46" w:rsidRDefault="00F51B46" w:rsidP="00F51B46">
      <w:pPr>
        <w:bidi/>
        <w:jc w:val="both"/>
        <w:rPr>
          <w:rFonts w:cs="David" w:hint="cs"/>
          <w:u w:val="single"/>
          <w:rtl/>
        </w:rPr>
      </w:pPr>
      <w:r>
        <w:rPr>
          <w:rFonts w:cs="David" w:hint="cs"/>
          <w:u w:val="single"/>
          <w:rtl/>
        </w:rPr>
        <w:t>משה מוץ מטלון:</w:t>
      </w:r>
    </w:p>
    <w:p w14:paraId="587A48DE" w14:textId="77777777" w:rsidR="00F51B46" w:rsidRDefault="00F51B46" w:rsidP="00F51B46">
      <w:pPr>
        <w:bidi/>
        <w:jc w:val="both"/>
        <w:rPr>
          <w:rFonts w:cs="David" w:hint="cs"/>
          <w:u w:val="single"/>
          <w:rtl/>
        </w:rPr>
      </w:pPr>
    </w:p>
    <w:p w14:paraId="664A57B7" w14:textId="77777777" w:rsidR="00F51B46" w:rsidRDefault="00F51B46" w:rsidP="00F51B46">
      <w:pPr>
        <w:bidi/>
        <w:jc w:val="both"/>
        <w:rPr>
          <w:rFonts w:cs="David" w:hint="cs"/>
          <w:rtl/>
        </w:rPr>
      </w:pPr>
      <w:r>
        <w:rPr>
          <w:rFonts w:cs="David" w:hint="cs"/>
          <w:rtl/>
        </w:rPr>
        <w:tab/>
        <w:t>איך את מחילה את זה על ח"כים חדשים? את מכהה את העניין.</w:t>
      </w:r>
    </w:p>
    <w:p w14:paraId="4D13EF55" w14:textId="77777777" w:rsidR="00F51B46" w:rsidRDefault="00F51B46" w:rsidP="00F51B46">
      <w:pPr>
        <w:bidi/>
        <w:jc w:val="both"/>
        <w:rPr>
          <w:rFonts w:cs="David" w:hint="cs"/>
          <w:rtl/>
        </w:rPr>
      </w:pPr>
    </w:p>
    <w:p w14:paraId="10D16048" w14:textId="77777777" w:rsidR="00F51B46" w:rsidRDefault="00F51B46" w:rsidP="00F51B46">
      <w:pPr>
        <w:bidi/>
        <w:jc w:val="both"/>
        <w:rPr>
          <w:rFonts w:cs="David" w:hint="cs"/>
          <w:u w:val="single"/>
          <w:rtl/>
        </w:rPr>
      </w:pPr>
      <w:r>
        <w:rPr>
          <w:rFonts w:cs="David" w:hint="cs"/>
          <w:u w:val="single"/>
          <w:rtl/>
        </w:rPr>
        <w:t>ישראל חסון</w:t>
      </w:r>
      <w:r w:rsidRPr="00E36EB4">
        <w:rPr>
          <w:rFonts w:cs="David" w:hint="cs"/>
          <w:u w:val="single"/>
          <w:rtl/>
        </w:rPr>
        <w:t>:</w:t>
      </w:r>
    </w:p>
    <w:p w14:paraId="4B6759CF" w14:textId="77777777" w:rsidR="00F51B46" w:rsidRDefault="00F51B46" w:rsidP="00F51B46">
      <w:pPr>
        <w:bidi/>
        <w:jc w:val="both"/>
        <w:rPr>
          <w:rFonts w:cs="David" w:hint="cs"/>
          <w:u w:val="single"/>
          <w:rtl/>
        </w:rPr>
      </w:pPr>
    </w:p>
    <w:p w14:paraId="56ED481E" w14:textId="77777777" w:rsidR="00F51B46" w:rsidRDefault="00F51B46" w:rsidP="00F51B46">
      <w:pPr>
        <w:bidi/>
        <w:jc w:val="both"/>
        <w:rPr>
          <w:rFonts w:cs="David" w:hint="cs"/>
          <w:rtl/>
        </w:rPr>
      </w:pPr>
      <w:r>
        <w:rPr>
          <w:rFonts w:cs="David" w:hint="cs"/>
          <w:rtl/>
        </w:rPr>
        <w:tab/>
        <w:t xml:space="preserve">היא לא יכולה כי אין לה את זה כרגע בחוק. אבל אם החוק יחליט שניתן לעשות את זה - - - </w:t>
      </w:r>
    </w:p>
    <w:p w14:paraId="67F492A5" w14:textId="77777777" w:rsidR="00F51B46" w:rsidRDefault="00F51B46" w:rsidP="00F51B46">
      <w:pPr>
        <w:bidi/>
        <w:jc w:val="both"/>
        <w:rPr>
          <w:rFonts w:cs="David" w:hint="cs"/>
          <w:rtl/>
        </w:rPr>
      </w:pPr>
    </w:p>
    <w:p w14:paraId="2CAAA56D" w14:textId="77777777" w:rsidR="00F51B46" w:rsidRDefault="00F51B46" w:rsidP="00F51B46">
      <w:pPr>
        <w:bidi/>
        <w:jc w:val="both"/>
        <w:rPr>
          <w:rFonts w:cs="David" w:hint="cs"/>
          <w:rtl/>
        </w:rPr>
      </w:pPr>
      <w:r w:rsidRPr="00797D4E">
        <w:rPr>
          <w:rFonts w:cs="David" w:hint="cs"/>
          <w:u w:val="single"/>
          <w:rtl/>
        </w:rPr>
        <w:t>ארבל אסטרחן:</w:t>
      </w:r>
    </w:p>
    <w:p w14:paraId="29990623" w14:textId="77777777" w:rsidR="00F51B46" w:rsidRDefault="00F51B46" w:rsidP="00F51B46">
      <w:pPr>
        <w:bidi/>
        <w:jc w:val="both"/>
        <w:rPr>
          <w:rFonts w:cs="David" w:hint="cs"/>
          <w:rtl/>
        </w:rPr>
      </w:pPr>
    </w:p>
    <w:p w14:paraId="6E8D47C0" w14:textId="77777777" w:rsidR="00F51B46" w:rsidRDefault="00F51B46" w:rsidP="00F51B46">
      <w:pPr>
        <w:bidi/>
        <w:jc w:val="both"/>
        <w:rPr>
          <w:rFonts w:cs="David" w:hint="cs"/>
          <w:rtl/>
        </w:rPr>
      </w:pPr>
      <w:r>
        <w:rPr>
          <w:rFonts w:cs="David" w:hint="cs"/>
          <w:rtl/>
        </w:rPr>
        <w:tab/>
        <w:t xml:space="preserve">הח"כ שעליו מדובר הוא בפנסיה תקציבית. </w:t>
      </w:r>
    </w:p>
    <w:p w14:paraId="3D068530" w14:textId="77777777" w:rsidR="00F51B46" w:rsidRDefault="00F51B46" w:rsidP="00F51B46">
      <w:pPr>
        <w:bidi/>
        <w:jc w:val="both"/>
        <w:rPr>
          <w:rFonts w:cs="David" w:hint="cs"/>
          <w:rtl/>
        </w:rPr>
      </w:pPr>
    </w:p>
    <w:p w14:paraId="3E3066C4" w14:textId="77777777" w:rsidR="00F51B46" w:rsidRDefault="00F51B46" w:rsidP="00F51B46">
      <w:pPr>
        <w:bidi/>
        <w:jc w:val="both"/>
        <w:rPr>
          <w:rFonts w:cs="David" w:hint="cs"/>
          <w:u w:val="single"/>
          <w:rtl/>
        </w:rPr>
      </w:pPr>
      <w:r>
        <w:rPr>
          <w:rFonts w:cs="David" w:hint="cs"/>
          <w:u w:val="single"/>
          <w:rtl/>
        </w:rPr>
        <w:t>משה מוץ מטלון:</w:t>
      </w:r>
    </w:p>
    <w:p w14:paraId="61E34F5C" w14:textId="77777777" w:rsidR="00F51B46" w:rsidRDefault="00F51B46" w:rsidP="00F51B46">
      <w:pPr>
        <w:bidi/>
        <w:jc w:val="both"/>
        <w:rPr>
          <w:rFonts w:cs="David" w:hint="cs"/>
          <w:u w:val="single"/>
          <w:rtl/>
        </w:rPr>
      </w:pPr>
    </w:p>
    <w:p w14:paraId="68685450" w14:textId="77777777" w:rsidR="00F51B46" w:rsidRDefault="00F51B46" w:rsidP="00F51B46">
      <w:pPr>
        <w:bidi/>
        <w:jc w:val="both"/>
        <w:rPr>
          <w:rFonts w:cs="David" w:hint="cs"/>
          <w:rtl/>
        </w:rPr>
      </w:pPr>
      <w:r>
        <w:rPr>
          <w:rFonts w:cs="David" w:hint="cs"/>
          <w:rtl/>
        </w:rPr>
        <w:tab/>
        <w:t>אני יודע, אבל אני מדבר מכאן ואילך.</w:t>
      </w:r>
    </w:p>
    <w:p w14:paraId="05775D61" w14:textId="77777777" w:rsidR="00F51B46" w:rsidRDefault="00F51B46" w:rsidP="00F51B46">
      <w:pPr>
        <w:bidi/>
        <w:jc w:val="both"/>
        <w:rPr>
          <w:rFonts w:cs="David" w:hint="cs"/>
          <w:rtl/>
        </w:rPr>
      </w:pPr>
    </w:p>
    <w:p w14:paraId="4F45FD52" w14:textId="77777777" w:rsidR="00F51B46" w:rsidRDefault="00F51B46" w:rsidP="00F51B46">
      <w:pPr>
        <w:bidi/>
        <w:jc w:val="both"/>
        <w:rPr>
          <w:rFonts w:cs="David" w:hint="cs"/>
          <w:rtl/>
        </w:rPr>
      </w:pPr>
      <w:r w:rsidRPr="00797D4E">
        <w:rPr>
          <w:rFonts w:cs="David" w:hint="cs"/>
          <w:u w:val="single"/>
          <w:rtl/>
        </w:rPr>
        <w:t>ארבל אסטרחן:</w:t>
      </w:r>
    </w:p>
    <w:p w14:paraId="4B141DA3" w14:textId="77777777" w:rsidR="00F51B46" w:rsidRDefault="00F51B46" w:rsidP="00F51B46">
      <w:pPr>
        <w:bidi/>
        <w:jc w:val="both"/>
        <w:rPr>
          <w:rFonts w:cs="David" w:hint="cs"/>
          <w:rtl/>
        </w:rPr>
      </w:pPr>
    </w:p>
    <w:p w14:paraId="5DC1D0CD" w14:textId="77777777" w:rsidR="00F51B46" w:rsidRDefault="00F51B46" w:rsidP="00F51B46">
      <w:pPr>
        <w:bidi/>
        <w:jc w:val="both"/>
        <w:rPr>
          <w:rFonts w:cs="David" w:hint="cs"/>
          <w:rtl/>
        </w:rPr>
      </w:pPr>
      <w:r>
        <w:rPr>
          <w:rFonts w:cs="David" w:hint="cs"/>
          <w:rtl/>
        </w:rPr>
        <w:tab/>
        <w:t xml:space="preserve">יכול להיות שאי-אפשר, הם לא מקבלים פנסיה מהמדינה. </w:t>
      </w:r>
    </w:p>
    <w:p w14:paraId="6F743976" w14:textId="77777777" w:rsidR="00F51B46" w:rsidRDefault="00F51B46" w:rsidP="00F51B46">
      <w:pPr>
        <w:bidi/>
        <w:jc w:val="both"/>
        <w:rPr>
          <w:rFonts w:cs="David" w:hint="cs"/>
          <w:rtl/>
        </w:rPr>
      </w:pPr>
    </w:p>
    <w:p w14:paraId="58CD60C5" w14:textId="77777777" w:rsidR="00F51B46" w:rsidRDefault="00F51B46" w:rsidP="00F51B46">
      <w:pPr>
        <w:bidi/>
        <w:jc w:val="both"/>
        <w:rPr>
          <w:rFonts w:cs="David" w:hint="cs"/>
          <w:u w:val="single"/>
          <w:rtl/>
        </w:rPr>
      </w:pPr>
      <w:r>
        <w:rPr>
          <w:rFonts w:cs="David" w:hint="cs"/>
          <w:u w:val="single"/>
          <w:rtl/>
        </w:rPr>
        <w:t>נחמן שי:</w:t>
      </w:r>
    </w:p>
    <w:p w14:paraId="5A065DFA" w14:textId="77777777" w:rsidR="00F51B46" w:rsidRDefault="00F51B46" w:rsidP="00F51B46">
      <w:pPr>
        <w:bidi/>
        <w:jc w:val="both"/>
        <w:rPr>
          <w:rFonts w:cs="David" w:hint="cs"/>
          <w:u w:val="single"/>
          <w:rtl/>
        </w:rPr>
      </w:pPr>
    </w:p>
    <w:p w14:paraId="415015B0" w14:textId="77777777" w:rsidR="00F51B46" w:rsidRPr="00A648DE" w:rsidRDefault="00F51B46" w:rsidP="00F51B46">
      <w:pPr>
        <w:bidi/>
        <w:jc w:val="both"/>
        <w:rPr>
          <w:rFonts w:cs="David" w:hint="cs"/>
          <w:rtl/>
        </w:rPr>
      </w:pPr>
      <w:r>
        <w:rPr>
          <w:rFonts w:cs="David" w:hint="cs"/>
          <w:rtl/>
        </w:rPr>
        <w:tab/>
        <w:t>נגיד שזה יהיה ניצן הורוביץ בפעם הבאה?</w:t>
      </w:r>
    </w:p>
    <w:p w14:paraId="385CE0EC" w14:textId="77777777" w:rsidR="00F51B46" w:rsidRDefault="00F51B46" w:rsidP="00F51B46">
      <w:pPr>
        <w:bidi/>
        <w:jc w:val="both"/>
        <w:rPr>
          <w:rFonts w:cs="David" w:hint="cs"/>
          <w:rtl/>
        </w:rPr>
      </w:pPr>
    </w:p>
    <w:p w14:paraId="5E2D8B5C"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4482928" w14:textId="77777777" w:rsidR="00F51B46" w:rsidRDefault="00F51B46" w:rsidP="00F51B46">
      <w:pPr>
        <w:bidi/>
        <w:jc w:val="both"/>
        <w:rPr>
          <w:rFonts w:cs="David" w:hint="cs"/>
          <w:rtl/>
        </w:rPr>
      </w:pPr>
    </w:p>
    <w:p w14:paraId="2F5FAA1D" w14:textId="77777777" w:rsidR="00F51B46" w:rsidRDefault="00F51B46" w:rsidP="00F51B46">
      <w:pPr>
        <w:bidi/>
        <w:jc w:val="both"/>
        <w:rPr>
          <w:rFonts w:cs="David" w:hint="cs"/>
          <w:rtl/>
        </w:rPr>
      </w:pPr>
      <w:r>
        <w:rPr>
          <w:rFonts w:cs="David" w:hint="cs"/>
          <w:rtl/>
        </w:rPr>
        <w:tab/>
        <w:t>אנחנו משוללי זכויות, מוץ. זאת האמת, פה היא נחשפת.</w:t>
      </w:r>
    </w:p>
    <w:p w14:paraId="040DF86D" w14:textId="77777777" w:rsidR="00F51B46" w:rsidRDefault="00F51B46" w:rsidP="00F51B46">
      <w:pPr>
        <w:bidi/>
        <w:jc w:val="both"/>
        <w:rPr>
          <w:rFonts w:cs="David" w:hint="cs"/>
          <w:rtl/>
        </w:rPr>
      </w:pPr>
    </w:p>
    <w:p w14:paraId="27001191" w14:textId="77777777" w:rsidR="00F51B46" w:rsidRDefault="00F51B46" w:rsidP="00F51B46">
      <w:pPr>
        <w:bidi/>
        <w:jc w:val="both"/>
        <w:rPr>
          <w:rFonts w:cs="David" w:hint="cs"/>
          <w:rtl/>
        </w:rPr>
      </w:pPr>
      <w:r w:rsidRPr="00E67710">
        <w:rPr>
          <w:rFonts w:cs="David" w:hint="cs"/>
          <w:u w:val="single"/>
          <w:rtl/>
        </w:rPr>
        <w:t>משה מוץ מטלון:</w:t>
      </w:r>
    </w:p>
    <w:p w14:paraId="48AEA258" w14:textId="77777777" w:rsidR="00F51B46" w:rsidRDefault="00F51B46" w:rsidP="00F51B46">
      <w:pPr>
        <w:bidi/>
        <w:jc w:val="both"/>
        <w:rPr>
          <w:rFonts w:cs="David" w:hint="cs"/>
          <w:rtl/>
        </w:rPr>
      </w:pPr>
    </w:p>
    <w:p w14:paraId="6E96EC6C" w14:textId="77777777" w:rsidR="00F51B46" w:rsidRDefault="00F51B46" w:rsidP="00F51B46">
      <w:pPr>
        <w:bidi/>
        <w:ind w:firstLine="720"/>
        <w:jc w:val="both"/>
        <w:rPr>
          <w:rFonts w:cs="David" w:hint="cs"/>
          <w:rtl/>
        </w:rPr>
      </w:pPr>
      <w:r>
        <w:rPr>
          <w:rFonts w:cs="David" w:hint="cs"/>
          <w:rtl/>
        </w:rPr>
        <w:t xml:space="preserve">בסדר, אבל עם זה אנחנו הלכנו. </w:t>
      </w:r>
    </w:p>
    <w:p w14:paraId="2EF8DF00" w14:textId="77777777" w:rsidR="00F51B46" w:rsidRDefault="00F51B46" w:rsidP="00F51B46">
      <w:pPr>
        <w:bidi/>
        <w:jc w:val="both"/>
        <w:rPr>
          <w:rFonts w:cs="David" w:hint="cs"/>
          <w:rtl/>
        </w:rPr>
      </w:pPr>
    </w:p>
    <w:p w14:paraId="1C8FCEE8" w14:textId="77777777" w:rsidR="00F51B46" w:rsidRDefault="00F51B46" w:rsidP="00F51B46">
      <w:pPr>
        <w:bidi/>
        <w:jc w:val="both"/>
        <w:rPr>
          <w:rFonts w:cs="David" w:hint="cs"/>
          <w:rtl/>
        </w:rPr>
      </w:pPr>
      <w:r w:rsidRPr="00797D4E">
        <w:rPr>
          <w:rFonts w:cs="David" w:hint="cs"/>
          <w:u w:val="single"/>
          <w:rtl/>
        </w:rPr>
        <w:t>ארבל אסטרחן:</w:t>
      </w:r>
    </w:p>
    <w:p w14:paraId="54014DD5" w14:textId="77777777" w:rsidR="00F51B46" w:rsidRDefault="00F51B46" w:rsidP="00F51B46">
      <w:pPr>
        <w:bidi/>
        <w:jc w:val="both"/>
        <w:rPr>
          <w:rFonts w:cs="David" w:hint="cs"/>
          <w:rtl/>
        </w:rPr>
      </w:pPr>
    </w:p>
    <w:p w14:paraId="5113BD05" w14:textId="77777777" w:rsidR="00F51B46" w:rsidRDefault="00F51B46" w:rsidP="00F51B46">
      <w:pPr>
        <w:bidi/>
        <w:jc w:val="both"/>
        <w:rPr>
          <w:rFonts w:cs="David" w:hint="cs"/>
          <w:rtl/>
        </w:rPr>
      </w:pPr>
      <w:r>
        <w:rPr>
          <w:rFonts w:cs="David" w:hint="cs"/>
          <w:rtl/>
        </w:rPr>
        <w:tab/>
        <w:t>ח"כ שהתחיל לכהן משנת 1999, זכויותיו נצברות בקופת גמל. עשו מהלך של מעבר, עובדי המדינה עברו, נבחרי הציבור עברו. ואז בעצם הוא מפריש והכנסת מפרישה. הזכויות הן בעצם כבר שלו בקופת גמל. הוא לא מקבל כלום מהמדינה ומהכנסת חוץ מטלפון ועיתון.</w:t>
      </w:r>
    </w:p>
    <w:p w14:paraId="7D473E15" w14:textId="77777777" w:rsidR="00F51B46" w:rsidRDefault="00F51B46" w:rsidP="00F51B46">
      <w:pPr>
        <w:bidi/>
        <w:jc w:val="both"/>
        <w:rPr>
          <w:rFonts w:cs="David" w:hint="cs"/>
          <w:rtl/>
        </w:rPr>
      </w:pPr>
    </w:p>
    <w:p w14:paraId="3125A098" w14:textId="77777777" w:rsidR="00F51B46" w:rsidRDefault="00F51B46" w:rsidP="00F51B46">
      <w:pPr>
        <w:bidi/>
        <w:jc w:val="both"/>
        <w:rPr>
          <w:rFonts w:cs="David" w:hint="cs"/>
          <w:u w:val="single"/>
          <w:rtl/>
        </w:rPr>
      </w:pPr>
      <w:r>
        <w:rPr>
          <w:rFonts w:cs="David" w:hint="cs"/>
          <w:u w:val="single"/>
          <w:rtl/>
        </w:rPr>
        <w:t>משה מוץ מטלון:</w:t>
      </w:r>
    </w:p>
    <w:p w14:paraId="0B8EAF87" w14:textId="77777777" w:rsidR="00F51B46" w:rsidRDefault="00F51B46" w:rsidP="00F51B46">
      <w:pPr>
        <w:bidi/>
        <w:jc w:val="both"/>
        <w:rPr>
          <w:rFonts w:cs="David" w:hint="cs"/>
          <w:u w:val="single"/>
          <w:rtl/>
        </w:rPr>
      </w:pPr>
    </w:p>
    <w:p w14:paraId="7BF08C61" w14:textId="77777777" w:rsidR="00F51B46" w:rsidRPr="00F84CBA" w:rsidRDefault="00F51B46" w:rsidP="00F51B46">
      <w:pPr>
        <w:bidi/>
        <w:jc w:val="both"/>
        <w:rPr>
          <w:rFonts w:cs="David" w:hint="cs"/>
          <w:rtl/>
        </w:rPr>
      </w:pPr>
      <w:r>
        <w:rPr>
          <w:rFonts w:cs="David" w:hint="cs"/>
          <w:rtl/>
        </w:rPr>
        <w:tab/>
        <w:t xml:space="preserve">אבל החלק היחסי הוא שני שליש בערך. יכול להיות ששם צריך - - - </w:t>
      </w:r>
    </w:p>
    <w:p w14:paraId="56466A3C" w14:textId="77777777" w:rsidR="00F51B46" w:rsidRDefault="00F51B46" w:rsidP="00F51B46">
      <w:pPr>
        <w:bidi/>
        <w:jc w:val="both"/>
        <w:rPr>
          <w:rFonts w:cs="David" w:hint="cs"/>
          <w:rtl/>
        </w:rPr>
      </w:pPr>
    </w:p>
    <w:p w14:paraId="66666985" w14:textId="77777777" w:rsidR="00F51B46" w:rsidRPr="00F84CBA" w:rsidRDefault="00F51B46" w:rsidP="00F51B46">
      <w:pPr>
        <w:bidi/>
        <w:jc w:val="both"/>
        <w:rPr>
          <w:rFonts w:cs="David" w:hint="cs"/>
          <w:u w:val="single"/>
          <w:rtl/>
        </w:rPr>
      </w:pPr>
      <w:r w:rsidRPr="00F84CBA">
        <w:rPr>
          <w:rFonts w:cs="David" w:hint="cs"/>
          <w:u w:val="single"/>
          <w:rtl/>
        </w:rPr>
        <w:t>טובי חכמיאן:</w:t>
      </w:r>
    </w:p>
    <w:p w14:paraId="01EAF879" w14:textId="77777777" w:rsidR="00F51B46" w:rsidRDefault="00F51B46" w:rsidP="00F51B46">
      <w:pPr>
        <w:bidi/>
        <w:jc w:val="both"/>
        <w:rPr>
          <w:rFonts w:cs="David" w:hint="cs"/>
          <w:rtl/>
        </w:rPr>
      </w:pPr>
    </w:p>
    <w:p w14:paraId="2E4AF5AD" w14:textId="77777777" w:rsidR="00F51B46" w:rsidRDefault="00F51B46" w:rsidP="00F51B46">
      <w:pPr>
        <w:bidi/>
        <w:ind w:firstLine="720"/>
        <w:jc w:val="both"/>
        <w:rPr>
          <w:rFonts w:cs="David" w:hint="cs"/>
          <w:rtl/>
        </w:rPr>
      </w:pPr>
      <w:r>
        <w:rPr>
          <w:rFonts w:cs="David" w:hint="cs"/>
          <w:rtl/>
        </w:rPr>
        <w:t xml:space="preserve">צריך לבדוק אם זה אפשרי. </w:t>
      </w:r>
    </w:p>
    <w:p w14:paraId="0CBFBEC7" w14:textId="77777777" w:rsidR="00F51B46" w:rsidRDefault="00F51B46" w:rsidP="00F51B46">
      <w:pPr>
        <w:bidi/>
        <w:jc w:val="both"/>
        <w:rPr>
          <w:rFonts w:cs="David" w:hint="cs"/>
          <w:rtl/>
        </w:rPr>
      </w:pPr>
    </w:p>
    <w:p w14:paraId="33068301"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1BDC855F" w14:textId="77777777" w:rsidR="00F51B46" w:rsidRDefault="00F51B46" w:rsidP="00F51B46">
      <w:pPr>
        <w:bidi/>
        <w:jc w:val="both"/>
        <w:rPr>
          <w:rFonts w:cs="David" w:hint="cs"/>
          <w:u w:val="single"/>
          <w:rtl/>
        </w:rPr>
      </w:pPr>
    </w:p>
    <w:p w14:paraId="75F55657" w14:textId="77777777" w:rsidR="00F51B46" w:rsidRDefault="00F51B46" w:rsidP="00F51B46">
      <w:pPr>
        <w:bidi/>
        <w:ind w:firstLine="720"/>
        <w:jc w:val="both"/>
        <w:rPr>
          <w:rFonts w:cs="David" w:hint="cs"/>
          <w:rtl/>
        </w:rPr>
      </w:pPr>
      <w:r>
        <w:rPr>
          <w:rFonts w:cs="David" w:hint="cs"/>
          <w:rtl/>
        </w:rPr>
        <w:t xml:space="preserve">ברור לגמרי שאם עושים הליך כזה, זאת הוראה לגמרי שונה שמאפשרת לך לבצע עיקול אצל הקרן. זה בכלל לא כסף שיוצא מהמדינה. זה סיפור הרבה יותר מסובך. נשאיר את זה כרגע לצורך בדיקה. אני חושב שזה די מסובך. אנחנו לא כל-כך יכולים להיכנס לכיסו הפרטי. אם יש לו חנות שהוא משכיר ומקבל ממנה כסף, אנחנו לא שם.  </w:t>
      </w:r>
    </w:p>
    <w:p w14:paraId="5FFE36B9" w14:textId="77777777" w:rsidR="00F51B46" w:rsidRDefault="00F51B46" w:rsidP="00F51B46">
      <w:pPr>
        <w:bidi/>
        <w:jc w:val="both"/>
        <w:rPr>
          <w:rFonts w:cs="David" w:hint="cs"/>
          <w:rtl/>
        </w:rPr>
      </w:pPr>
    </w:p>
    <w:p w14:paraId="36863F6F" w14:textId="77777777" w:rsidR="00F51B46" w:rsidRPr="0080295D" w:rsidRDefault="00F51B46" w:rsidP="00F51B46">
      <w:pPr>
        <w:bidi/>
        <w:jc w:val="both"/>
        <w:rPr>
          <w:rFonts w:cs="David" w:hint="cs"/>
          <w:u w:val="single"/>
          <w:rtl/>
        </w:rPr>
      </w:pPr>
      <w:r w:rsidRPr="0080295D">
        <w:rPr>
          <w:rFonts w:cs="David" w:hint="cs"/>
          <w:u w:val="single"/>
          <w:rtl/>
        </w:rPr>
        <w:t>נחמן שי:</w:t>
      </w:r>
    </w:p>
    <w:p w14:paraId="573C5233" w14:textId="77777777" w:rsidR="00F51B46" w:rsidRDefault="00F51B46" w:rsidP="00F51B46">
      <w:pPr>
        <w:bidi/>
        <w:jc w:val="both"/>
        <w:rPr>
          <w:rFonts w:cs="David" w:hint="cs"/>
          <w:rtl/>
        </w:rPr>
      </w:pPr>
    </w:p>
    <w:p w14:paraId="402A564E" w14:textId="77777777" w:rsidR="00F51B46" w:rsidRDefault="00F51B46" w:rsidP="00F51B46">
      <w:pPr>
        <w:bidi/>
        <w:jc w:val="both"/>
        <w:rPr>
          <w:rFonts w:cs="David" w:hint="cs"/>
          <w:rtl/>
        </w:rPr>
      </w:pPr>
      <w:r>
        <w:rPr>
          <w:rFonts w:cs="David" w:hint="cs"/>
          <w:rtl/>
        </w:rPr>
        <w:tab/>
        <w:t xml:space="preserve">כאן הגמלה היא כבר לא גמלה מהמדינה. </w:t>
      </w:r>
    </w:p>
    <w:p w14:paraId="333DB7C4" w14:textId="77777777" w:rsidR="00F51B46" w:rsidRDefault="00F51B46" w:rsidP="00F51B46">
      <w:pPr>
        <w:bidi/>
        <w:jc w:val="both"/>
        <w:rPr>
          <w:rFonts w:cs="David" w:hint="cs"/>
          <w:rtl/>
        </w:rPr>
      </w:pPr>
    </w:p>
    <w:p w14:paraId="61BFB457"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2765B27" w14:textId="77777777" w:rsidR="00F51B46" w:rsidRDefault="00F51B46" w:rsidP="00F51B46">
      <w:pPr>
        <w:bidi/>
        <w:jc w:val="both"/>
        <w:rPr>
          <w:rFonts w:cs="David" w:hint="cs"/>
          <w:rtl/>
        </w:rPr>
      </w:pPr>
    </w:p>
    <w:p w14:paraId="6193B012" w14:textId="77777777" w:rsidR="00F51B46" w:rsidRDefault="00F51B46" w:rsidP="00F51B46">
      <w:pPr>
        <w:bidi/>
        <w:jc w:val="both"/>
        <w:rPr>
          <w:rFonts w:cs="David" w:hint="cs"/>
          <w:rtl/>
        </w:rPr>
      </w:pPr>
      <w:r>
        <w:rPr>
          <w:rFonts w:cs="David" w:hint="cs"/>
          <w:rtl/>
        </w:rPr>
        <w:tab/>
        <w:t xml:space="preserve">מדברים על כסף שהוא מקבל מהמדינה, שהציבור משלם המיסים משלם לו כסף. </w:t>
      </w:r>
    </w:p>
    <w:p w14:paraId="79D6989F" w14:textId="77777777" w:rsidR="00F51B46" w:rsidRDefault="00F51B46" w:rsidP="00F51B46">
      <w:pPr>
        <w:bidi/>
        <w:jc w:val="both"/>
        <w:rPr>
          <w:rFonts w:cs="David" w:hint="cs"/>
          <w:rtl/>
        </w:rPr>
      </w:pPr>
    </w:p>
    <w:p w14:paraId="38AA1628" w14:textId="77777777" w:rsidR="00F51B46" w:rsidRDefault="00F51B46" w:rsidP="00F51B46">
      <w:pPr>
        <w:bidi/>
        <w:jc w:val="both"/>
        <w:rPr>
          <w:rFonts w:cs="David" w:hint="cs"/>
          <w:u w:val="single"/>
          <w:rtl/>
        </w:rPr>
      </w:pPr>
      <w:r>
        <w:rPr>
          <w:rFonts w:cs="David" w:hint="cs"/>
          <w:u w:val="single"/>
          <w:rtl/>
        </w:rPr>
        <w:t>נחמן שי:</w:t>
      </w:r>
    </w:p>
    <w:p w14:paraId="7020C2E3" w14:textId="77777777" w:rsidR="00F51B46" w:rsidRDefault="00F51B46" w:rsidP="00F51B46">
      <w:pPr>
        <w:bidi/>
        <w:jc w:val="both"/>
        <w:rPr>
          <w:rFonts w:cs="David" w:hint="cs"/>
          <w:u w:val="single"/>
          <w:rtl/>
        </w:rPr>
      </w:pPr>
    </w:p>
    <w:p w14:paraId="33E16DCF" w14:textId="77777777" w:rsidR="00F51B46" w:rsidRDefault="00F51B46" w:rsidP="00F51B46">
      <w:pPr>
        <w:bidi/>
        <w:ind w:firstLine="720"/>
        <w:jc w:val="both"/>
        <w:rPr>
          <w:rFonts w:cs="David" w:hint="cs"/>
          <w:rtl/>
        </w:rPr>
      </w:pPr>
      <w:r>
        <w:rPr>
          <w:rFonts w:cs="David" w:hint="cs"/>
          <w:rtl/>
        </w:rPr>
        <w:t>אני מציע לציין רק על גבי פנסיה תקציבית.</w:t>
      </w:r>
    </w:p>
    <w:p w14:paraId="6A3E750A" w14:textId="77777777" w:rsidR="00F51B46" w:rsidRDefault="00F51B46" w:rsidP="00F51B46">
      <w:pPr>
        <w:bidi/>
        <w:jc w:val="both"/>
        <w:rPr>
          <w:rFonts w:cs="David" w:hint="cs"/>
          <w:rtl/>
        </w:rPr>
      </w:pPr>
    </w:p>
    <w:p w14:paraId="791CEE79" w14:textId="77777777" w:rsidR="00F51B46" w:rsidRDefault="00F51B46" w:rsidP="00F51B46">
      <w:pPr>
        <w:bidi/>
        <w:jc w:val="both"/>
        <w:rPr>
          <w:rFonts w:cs="David" w:hint="cs"/>
          <w:u w:val="single"/>
          <w:rtl/>
        </w:rPr>
      </w:pPr>
      <w:r w:rsidRPr="00E67710">
        <w:rPr>
          <w:rFonts w:cs="David" w:hint="cs"/>
          <w:u w:val="single"/>
          <w:rtl/>
        </w:rPr>
        <w:t>היו</w:t>
      </w:r>
      <w:r>
        <w:rPr>
          <w:rFonts w:cs="David" w:hint="cs"/>
          <w:u w:val="single"/>
          <w:rtl/>
        </w:rPr>
        <w:t>"</w:t>
      </w:r>
      <w:r w:rsidRPr="00E67710">
        <w:rPr>
          <w:rFonts w:cs="David" w:hint="cs"/>
          <w:u w:val="single"/>
          <w:rtl/>
        </w:rPr>
        <w:t>ר יריב לוין:</w:t>
      </w:r>
    </w:p>
    <w:p w14:paraId="65F5A319" w14:textId="77777777" w:rsidR="00F51B46" w:rsidRDefault="00F51B46" w:rsidP="00F51B46">
      <w:pPr>
        <w:bidi/>
        <w:jc w:val="both"/>
        <w:rPr>
          <w:rFonts w:cs="David" w:hint="cs"/>
          <w:u w:val="single"/>
          <w:rtl/>
        </w:rPr>
      </w:pPr>
    </w:p>
    <w:p w14:paraId="1B7EDBC3" w14:textId="77777777" w:rsidR="00F51B46" w:rsidRDefault="00F51B46" w:rsidP="00F51B46">
      <w:pPr>
        <w:bidi/>
        <w:ind w:firstLine="720"/>
        <w:jc w:val="both"/>
        <w:rPr>
          <w:rFonts w:cs="David" w:hint="cs"/>
          <w:rtl/>
        </w:rPr>
      </w:pPr>
      <w:r>
        <w:rPr>
          <w:rFonts w:cs="David" w:hint="cs"/>
          <w:rtl/>
        </w:rPr>
        <w:t xml:space="preserve">אני בדעתך, נחמן. </w:t>
      </w:r>
    </w:p>
    <w:p w14:paraId="6CC18DF8" w14:textId="77777777" w:rsidR="00F51B46" w:rsidRDefault="00F51B46" w:rsidP="00F51B46">
      <w:pPr>
        <w:bidi/>
        <w:ind w:firstLine="720"/>
        <w:jc w:val="both"/>
        <w:rPr>
          <w:rFonts w:cs="David" w:hint="cs"/>
          <w:rtl/>
        </w:rPr>
      </w:pPr>
    </w:p>
    <w:p w14:paraId="587063E5" w14:textId="77777777" w:rsidR="00F51B46" w:rsidRDefault="00F51B46" w:rsidP="00F51B46">
      <w:pPr>
        <w:bidi/>
        <w:jc w:val="both"/>
        <w:rPr>
          <w:rFonts w:cs="David" w:hint="cs"/>
          <w:u w:val="single"/>
          <w:rtl/>
        </w:rPr>
      </w:pPr>
      <w:r>
        <w:rPr>
          <w:rFonts w:cs="David" w:hint="cs"/>
          <w:u w:val="single"/>
          <w:rtl/>
        </w:rPr>
        <w:t>נחמן שי:</w:t>
      </w:r>
    </w:p>
    <w:p w14:paraId="6AB52B52" w14:textId="77777777" w:rsidR="00F51B46" w:rsidRDefault="00F51B46" w:rsidP="00F51B46">
      <w:pPr>
        <w:bidi/>
        <w:jc w:val="both"/>
        <w:rPr>
          <w:rFonts w:cs="David" w:hint="cs"/>
          <w:u w:val="single"/>
          <w:rtl/>
        </w:rPr>
      </w:pPr>
    </w:p>
    <w:p w14:paraId="434BCE8B" w14:textId="77777777" w:rsidR="00F51B46" w:rsidRDefault="00F51B46" w:rsidP="00F51B46">
      <w:pPr>
        <w:bidi/>
        <w:jc w:val="both"/>
        <w:rPr>
          <w:rFonts w:cs="David" w:hint="cs"/>
          <w:rtl/>
        </w:rPr>
      </w:pPr>
      <w:r>
        <w:rPr>
          <w:rFonts w:cs="David" w:hint="cs"/>
          <w:rtl/>
        </w:rPr>
        <w:tab/>
        <w:t>ברור כי זה כבר לא אותו דבר. אם זה הושקע בקרן?</w:t>
      </w:r>
    </w:p>
    <w:p w14:paraId="4E3F7799" w14:textId="77777777" w:rsidR="00F51B46" w:rsidRDefault="00F51B46" w:rsidP="00F51B46">
      <w:pPr>
        <w:bidi/>
        <w:jc w:val="both"/>
        <w:rPr>
          <w:rFonts w:cs="David" w:hint="cs"/>
          <w:rtl/>
        </w:rPr>
      </w:pPr>
    </w:p>
    <w:p w14:paraId="73DBFEE6"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9CEA0FC" w14:textId="77777777" w:rsidR="00F51B46" w:rsidRPr="0080295D" w:rsidRDefault="00F51B46" w:rsidP="00F51B46">
      <w:pPr>
        <w:bidi/>
        <w:jc w:val="both"/>
        <w:rPr>
          <w:rFonts w:cs="David" w:hint="cs"/>
          <w:rtl/>
        </w:rPr>
      </w:pPr>
    </w:p>
    <w:p w14:paraId="6702BEE2" w14:textId="77777777" w:rsidR="00F51B46" w:rsidRDefault="00F51B46" w:rsidP="00F51B46">
      <w:pPr>
        <w:bidi/>
        <w:ind w:firstLine="720"/>
        <w:jc w:val="both"/>
        <w:rPr>
          <w:rFonts w:cs="David" w:hint="cs"/>
          <w:rtl/>
        </w:rPr>
      </w:pPr>
      <w:r>
        <w:rPr>
          <w:rFonts w:cs="David" w:hint="cs"/>
          <w:rtl/>
        </w:rPr>
        <w:t xml:space="preserve">נבדוק את העניין בצד המקצועי אבל על פיו אני לא חושב שזה יהיה נכון להרחיב את זה. </w:t>
      </w:r>
    </w:p>
    <w:p w14:paraId="6F61CE0C" w14:textId="77777777" w:rsidR="00F51B46" w:rsidRDefault="00F51B46" w:rsidP="00F51B46">
      <w:pPr>
        <w:bidi/>
        <w:jc w:val="both"/>
        <w:rPr>
          <w:rFonts w:cs="David" w:hint="cs"/>
          <w:rtl/>
        </w:rPr>
      </w:pPr>
    </w:p>
    <w:p w14:paraId="162A9C6C" w14:textId="77777777" w:rsidR="00F51B46" w:rsidRDefault="00F51B46" w:rsidP="00F51B46">
      <w:pPr>
        <w:bidi/>
        <w:ind w:firstLine="720"/>
        <w:jc w:val="both"/>
        <w:rPr>
          <w:rFonts w:cs="David" w:hint="cs"/>
          <w:rtl/>
        </w:rPr>
      </w:pPr>
      <w:r>
        <w:rPr>
          <w:rFonts w:cs="David" w:hint="cs"/>
          <w:rtl/>
        </w:rPr>
        <w:t>הערות נוספות?</w:t>
      </w:r>
    </w:p>
    <w:p w14:paraId="7BBF8AA9" w14:textId="77777777" w:rsidR="00F51B46" w:rsidRDefault="00F51B46" w:rsidP="00F51B46">
      <w:pPr>
        <w:bidi/>
        <w:jc w:val="both"/>
        <w:rPr>
          <w:rFonts w:cs="David" w:hint="cs"/>
          <w:rtl/>
        </w:rPr>
      </w:pPr>
    </w:p>
    <w:p w14:paraId="7E3774C5" w14:textId="77777777" w:rsidR="00F51B46" w:rsidRDefault="00F51B46" w:rsidP="00F51B46">
      <w:pPr>
        <w:bidi/>
        <w:ind w:firstLine="720"/>
        <w:jc w:val="both"/>
        <w:rPr>
          <w:rFonts w:cs="David" w:hint="cs"/>
          <w:rtl/>
        </w:rPr>
      </w:pPr>
      <w:r>
        <w:rPr>
          <w:rFonts w:cs="David" w:hint="cs"/>
          <w:rtl/>
        </w:rPr>
        <w:t>נעבור להצבעה לאישור הנוסח הזה כנוסח הוועדה לקריאה ראשונה, עם אותן הסתייגויות שהזכרתי קודם. נדמה לי שכל מי שנמצא פה יכול להצביע, גם אלקין.</w:t>
      </w:r>
    </w:p>
    <w:p w14:paraId="3087A1AD" w14:textId="77777777" w:rsidR="00F51B46" w:rsidRDefault="00F51B46" w:rsidP="00F51B46">
      <w:pPr>
        <w:bidi/>
        <w:jc w:val="both"/>
        <w:rPr>
          <w:rFonts w:cs="David" w:hint="cs"/>
          <w:rtl/>
        </w:rPr>
      </w:pPr>
    </w:p>
    <w:p w14:paraId="5E524A47" w14:textId="77777777" w:rsidR="00F51B46" w:rsidRDefault="00F51B46" w:rsidP="00F51B46">
      <w:pPr>
        <w:bidi/>
        <w:ind w:firstLine="720"/>
        <w:jc w:val="both"/>
        <w:rPr>
          <w:rFonts w:cs="David" w:hint="cs"/>
          <w:rtl/>
        </w:rPr>
      </w:pPr>
      <w:r>
        <w:rPr>
          <w:rFonts w:cs="David" w:hint="cs"/>
          <w:rtl/>
        </w:rPr>
        <w:t>מי בעד הנוסח בהסתייגויות כפי שצוינו כאן לקריאה ראשונה, כולל אותי כמובן?</w:t>
      </w:r>
    </w:p>
    <w:p w14:paraId="15F87D3B" w14:textId="77777777" w:rsidR="00F51B46" w:rsidRDefault="00F51B46" w:rsidP="00F51B46">
      <w:pPr>
        <w:bidi/>
        <w:jc w:val="both"/>
        <w:rPr>
          <w:rFonts w:cs="David" w:hint="cs"/>
          <w:rtl/>
        </w:rPr>
      </w:pPr>
    </w:p>
    <w:p w14:paraId="78E90870" w14:textId="77777777" w:rsidR="00F51B46" w:rsidRPr="003867FB" w:rsidRDefault="00F51B46" w:rsidP="00F51B46">
      <w:pPr>
        <w:bidi/>
        <w:ind w:firstLine="720"/>
        <w:jc w:val="center"/>
        <w:rPr>
          <w:rFonts w:cs="David" w:hint="cs"/>
          <w:b/>
          <w:bCs/>
          <w:rtl/>
        </w:rPr>
      </w:pPr>
      <w:r w:rsidRPr="003867FB">
        <w:rPr>
          <w:rFonts w:cs="David" w:hint="cs"/>
          <w:b/>
          <w:bCs/>
          <w:rtl/>
        </w:rPr>
        <w:t>הצבעה</w:t>
      </w:r>
    </w:p>
    <w:p w14:paraId="1EF59FE2" w14:textId="77777777" w:rsidR="00F51B46" w:rsidRDefault="00F51B46" w:rsidP="00F51B46">
      <w:pPr>
        <w:bidi/>
        <w:ind w:firstLine="720"/>
        <w:jc w:val="center"/>
        <w:rPr>
          <w:rFonts w:cs="David" w:hint="cs"/>
          <w:rtl/>
        </w:rPr>
      </w:pPr>
    </w:p>
    <w:p w14:paraId="500369DB" w14:textId="77777777" w:rsidR="00F51B46" w:rsidRDefault="00F51B46" w:rsidP="00F51B46">
      <w:pPr>
        <w:bidi/>
        <w:ind w:firstLine="720"/>
        <w:jc w:val="center"/>
        <w:rPr>
          <w:rFonts w:cs="David" w:hint="cs"/>
          <w:rtl/>
        </w:rPr>
      </w:pPr>
      <w:r>
        <w:rPr>
          <w:rFonts w:cs="David" w:hint="cs"/>
          <w:rtl/>
        </w:rPr>
        <w:t xml:space="preserve">בעד </w:t>
      </w:r>
      <w:r>
        <w:rPr>
          <w:rFonts w:cs="David"/>
          <w:rtl/>
        </w:rPr>
        <w:t>–</w:t>
      </w:r>
      <w:r>
        <w:rPr>
          <w:rFonts w:cs="David" w:hint="cs"/>
          <w:rtl/>
        </w:rPr>
        <w:t xml:space="preserve"> 7</w:t>
      </w:r>
    </w:p>
    <w:p w14:paraId="2E00DEB6" w14:textId="77777777" w:rsidR="00F51B46" w:rsidRDefault="00F51B46" w:rsidP="00F51B46">
      <w:pPr>
        <w:bidi/>
        <w:ind w:firstLine="720"/>
        <w:jc w:val="center"/>
        <w:rPr>
          <w:rFonts w:cs="David" w:hint="cs"/>
          <w:rtl/>
        </w:rPr>
      </w:pPr>
      <w:r>
        <w:rPr>
          <w:rFonts w:cs="David" w:hint="cs"/>
          <w:rtl/>
        </w:rPr>
        <w:t xml:space="preserve">נגד </w:t>
      </w:r>
      <w:r>
        <w:rPr>
          <w:rFonts w:cs="David"/>
          <w:rtl/>
        </w:rPr>
        <w:t>–</w:t>
      </w:r>
      <w:r>
        <w:rPr>
          <w:rFonts w:cs="David" w:hint="cs"/>
          <w:rtl/>
        </w:rPr>
        <w:t xml:space="preserve"> אין</w:t>
      </w:r>
    </w:p>
    <w:p w14:paraId="726CB206" w14:textId="77777777" w:rsidR="00F51B46" w:rsidRDefault="00F51B46" w:rsidP="00F51B46">
      <w:pPr>
        <w:bidi/>
        <w:ind w:firstLine="720"/>
        <w:jc w:val="center"/>
        <w:rPr>
          <w:rFonts w:cs="David" w:hint="cs"/>
          <w:rtl/>
        </w:rPr>
      </w:pPr>
      <w:r>
        <w:rPr>
          <w:rFonts w:cs="David" w:hint="cs"/>
          <w:rtl/>
        </w:rPr>
        <w:t xml:space="preserve">נמנעים </w:t>
      </w:r>
      <w:r>
        <w:rPr>
          <w:rFonts w:cs="David"/>
          <w:rtl/>
        </w:rPr>
        <w:t>–</w:t>
      </w:r>
      <w:r>
        <w:rPr>
          <w:rFonts w:cs="David" w:hint="cs"/>
          <w:rtl/>
        </w:rPr>
        <w:t xml:space="preserve"> אין</w:t>
      </w:r>
    </w:p>
    <w:p w14:paraId="4EF67C13" w14:textId="77777777" w:rsidR="00F51B46" w:rsidRDefault="00F51B46" w:rsidP="00F51B46">
      <w:pPr>
        <w:bidi/>
        <w:rPr>
          <w:rFonts w:cs="David" w:hint="cs"/>
          <w:rtl/>
        </w:rPr>
      </w:pPr>
    </w:p>
    <w:p w14:paraId="6102D452" w14:textId="77777777" w:rsidR="00F51B46" w:rsidRPr="00D20085" w:rsidRDefault="00F51B46" w:rsidP="00F51B4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4982B73" w14:textId="77777777" w:rsidR="00F51B46" w:rsidRDefault="00F51B46" w:rsidP="00F51B46">
      <w:pPr>
        <w:bidi/>
        <w:rPr>
          <w:rFonts w:cs="David" w:hint="cs"/>
          <w:rtl/>
        </w:rPr>
      </w:pPr>
    </w:p>
    <w:p w14:paraId="1CC7B691" w14:textId="77777777" w:rsidR="00F51B46" w:rsidRDefault="00F51B46" w:rsidP="00F51B46">
      <w:pPr>
        <w:bidi/>
        <w:rPr>
          <w:rFonts w:cs="David" w:hint="cs"/>
          <w:rtl/>
        </w:rPr>
      </w:pPr>
      <w:r>
        <w:rPr>
          <w:rFonts w:cs="David" w:hint="cs"/>
          <w:rtl/>
        </w:rPr>
        <w:tab/>
        <w:t xml:space="preserve">לפיכך הוחלט פה אחד, ברוב של 7, ללא מתנגדים וללא נמנעים לאשר את החוק ולהניח אותו בפני מליאת הכנסת לאישור בקריאה ראשונה. </w:t>
      </w:r>
    </w:p>
    <w:p w14:paraId="34B39FB5" w14:textId="77777777" w:rsidR="00F51B46" w:rsidRDefault="00F51B46" w:rsidP="00F51B46">
      <w:pPr>
        <w:bidi/>
        <w:rPr>
          <w:rFonts w:cs="David" w:hint="cs"/>
          <w:rtl/>
        </w:rPr>
      </w:pPr>
    </w:p>
    <w:p w14:paraId="6A02C415" w14:textId="77777777" w:rsidR="00F51B46" w:rsidRDefault="00F51B46" w:rsidP="00F51B46">
      <w:pPr>
        <w:bidi/>
        <w:ind w:firstLine="720"/>
        <w:rPr>
          <w:rFonts w:cs="David" w:hint="cs"/>
          <w:rtl/>
        </w:rPr>
      </w:pPr>
      <w:r>
        <w:rPr>
          <w:rFonts w:cs="David" w:hint="cs"/>
          <w:rtl/>
        </w:rPr>
        <w:t xml:space="preserve">אני מודה לכולם, תודה רבה, הישיבה נעולה. </w:t>
      </w:r>
    </w:p>
    <w:p w14:paraId="072957F6" w14:textId="77777777" w:rsidR="00F51B46" w:rsidRDefault="00F51B46" w:rsidP="00F51B46">
      <w:pPr>
        <w:bidi/>
        <w:jc w:val="both"/>
        <w:rPr>
          <w:rFonts w:cs="David" w:hint="cs"/>
          <w:rtl/>
        </w:rPr>
      </w:pPr>
    </w:p>
    <w:p w14:paraId="58203548" w14:textId="77777777" w:rsidR="00F51B46" w:rsidRPr="00667FD9" w:rsidRDefault="00F51B46" w:rsidP="00F51B46">
      <w:pPr>
        <w:bidi/>
        <w:jc w:val="both"/>
        <w:rPr>
          <w:rFonts w:cs="David" w:hint="cs"/>
          <w:b/>
          <w:bCs/>
          <w:u w:val="single"/>
          <w:rtl/>
        </w:rPr>
      </w:pPr>
      <w:r w:rsidRPr="00667FD9">
        <w:rPr>
          <w:rFonts w:cs="David" w:hint="cs"/>
          <w:b/>
          <w:bCs/>
          <w:u w:val="single"/>
          <w:rtl/>
        </w:rPr>
        <w:t>(הישיבה ננעלה בשעה 11:45)</w:t>
      </w:r>
    </w:p>
    <w:p w14:paraId="66A8FED8" w14:textId="77777777" w:rsidR="00F51B46" w:rsidRDefault="00F51B46" w:rsidP="00F51B46">
      <w:pPr>
        <w:bidi/>
        <w:jc w:val="both"/>
        <w:rPr>
          <w:rFonts w:cs="David" w:hint="cs"/>
          <w:rtl/>
        </w:rPr>
      </w:pPr>
    </w:p>
    <w:p w14:paraId="7C458FB0" w14:textId="77777777" w:rsidR="00552A80" w:rsidRPr="00F51B46" w:rsidRDefault="00552A80" w:rsidP="00F51B46">
      <w:pPr>
        <w:bidi/>
      </w:pPr>
    </w:p>
    <w:sectPr w:rsidR="00552A80" w:rsidRPr="00F51B46" w:rsidSect="00F51B46">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EA94" w14:textId="77777777" w:rsidR="00F51B46" w:rsidRDefault="00F51B46">
      <w:r>
        <w:separator/>
      </w:r>
    </w:p>
  </w:endnote>
  <w:endnote w:type="continuationSeparator" w:id="0">
    <w:p w14:paraId="69B7C756" w14:textId="77777777" w:rsidR="00F51B46" w:rsidRDefault="00F5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6505F" w14:textId="77777777" w:rsidR="00F51B46" w:rsidRDefault="00F51B46">
      <w:r>
        <w:separator/>
      </w:r>
    </w:p>
  </w:footnote>
  <w:footnote w:type="continuationSeparator" w:id="0">
    <w:p w14:paraId="5A81D9ED" w14:textId="77777777" w:rsidR="00F51B46" w:rsidRDefault="00F51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8118" w14:textId="77777777" w:rsidR="00F51B46" w:rsidRDefault="00F51B46" w:rsidP="00F51B46">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4A95BC5" w14:textId="77777777" w:rsidR="00F51B46" w:rsidRDefault="00F51B4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C325" w14:textId="77777777" w:rsidR="00F51B46" w:rsidRDefault="00F51B46" w:rsidP="00F51B46">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44</w:t>
    </w:r>
    <w:r>
      <w:rPr>
        <w:rStyle w:val="PageNumber"/>
        <w:rFonts w:cs="David"/>
        <w:szCs w:val="24"/>
      </w:rPr>
      <w:fldChar w:fldCharType="end"/>
    </w:r>
  </w:p>
  <w:p w14:paraId="20A74619" w14:textId="77777777" w:rsidR="00F51B46" w:rsidRDefault="00F51B46">
    <w:pPr>
      <w:pStyle w:val="Header"/>
      <w:ind w:right="360"/>
      <w:rPr>
        <w:rFonts w:cs="David" w:hint="cs"/>
        <w:sz w:val="24"/>
        <w:szCs w:val="24"/>
        <w:rtl/>
      </w:rPr>
    </w:pPr>
    <w:r>
      <w:rPr>
        <w:rFonts w:cs="David" w:hint="cs"/>
        <w:sz w:val="24"/>
        <w:szCs w:val="24"/>
        <w:rtl/>
      </w:rPr>
      <w:t>וועדת הכנסת</w:t>
    </w:r>
  </w:p>
  <w:p w14:paraId="4C38F6E3" w14:textId="77777777" w:rsidR="00F51B46" w:rsidRDefault="00F51B46">
    <w:pPr>
      <w:pStyle w:val="Header"/>
      <w:ind w:right="360"/>
      <w:rPr>
        <w:rFonts w:cs="David" w:hint="cs"/>
        <w:sz w:val="24"/>
        <w:szCs w:val="24"/>
        <w:rtl/>
      </w:rPr>
    </w:pPr>
    <w:r>
      <w:rPr>
        <w:rFonts w:cs="David" w:hint="cs"/>
        <w:sz w:val="24"/>
        <w:szCs w:val="24"/>
        <w:rtl/>
      </w:rPr>
      <w:t>09.11.2010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1451"/>
    <w:multiLevelType w:val="hybridMultilevel"/>
    <w:tmpl w:val="CA64E8C0"/>
    <w:lvl w:ilvl="0" w:tplc="B2AACA34">
      <w:start w:val="8"/>
      <w:numFmt w:val="hebrew1"/>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40C57498"/>
    <w:multiLevelType w:val="hybridMultilevel"/>
    <w:tmpl w:val="E9C81E6E"/>
    <w:lvl w:ilvl="0" w:tplc="EC1A54A0">
      <w:start w:val="5"/>
      <w:numFmt w:val="hebrew1"/>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62151BE2"/>
    <w:multiLevelType w:val="hybridMultilevel"/>
    <w:tmpl w:val="F6EAF544"/>
    <w:lvl w:ilvl="0" w:tplc="70723594">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4040728">
    <w:abstractNumId w:val="2"/>
  </w:num>
  <w:num w:numId="2" w16cid:durableId="1488591851">
    <w:abstractNumId w:val="3"/>
  </w:num>
  <w:num w:numId="3" w16cid:durableId="813066360">
    <w:abstractNumId w:val="1"/>
  </w:num>
  <w:num w:numId="4" w16cid:durableId="44527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4610פרוטוקול_ישיבת_ועדה.doc"/>
    <w:docVar w:name="StartMode" w:val="3"/>
  </w:docVars>
  <w:rsids>
    <w:rsidRoot w:val="00D325C1"/>
    <w:rsid w:val="00552A80"/>
    <w:rsid w:val="00600D95"/>
    <w:rsid w:val="00965806"/>
    <w:rsid w:val="00D325C1"/>
    <w:rsid w:val="00F51B46"/>
    <w:rsid w:val="00FA78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B7E068"/>
  <w15:chartTrackingRefBased/>
  <w15:docId w15:val="{3DEF5233-5169-41F7-B70E-5617633F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51B46"/>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F51B46"/>
    <w:rPr>
      <w:rFonts w:cs="Miriam"/>
      <w:lang w:bidi="he-IL"/>
    </w:rPr>
  </w:style>
  <w:style w:type="paragraph" w:styleId="Footer">
    <w:name w:val="footer"/>
    <w:basedOn w:val="Normal"/>
    <w:rsid w:val="00F51B46"/>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9485</Words>
  <Characters>54070</Characters>
  <Application>Microsoft Office Word</Application>
  <DocSecurity>0</DocSecurity>
  <Lines>450</Lines>
  <Paragraphs>126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