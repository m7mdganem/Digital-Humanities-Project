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44F46" w:rsidRDefault="00544F46" w:rsidP="00544F46">
      <w:pPr>
        <w:bidi/>
        <w:jc w:val="both"/>
        <w:rPr>
          <w:rFonts w:cs="David" w:hint="cs"/>
          <w:b/>
          <w:bCs/>
          <w:rtl/>
        </w:rPr>
      </w:pPr>
      <w:r>
        <w:rPr>
          <w:rFonts w:cs="David" w:hint="cs"/>
          <w:b/>
          <w:bCs/>
          <w:rtl/>
        </w:rPr>
        <w:t>ה</w:t>
      </w:r>
      <w:r>
        <w:rPr>
          <w:rFonts w:cs="David"/>
          <w:b/>
          <w:bCs/>
          <w:rtl/>
        </w:rPr>
        <w:t xml:space="preserve">כנסת </w:t>
      </w:r>
      <w:r>
        <w:rPr>
          <w:rFonts w:cs="David" w:hint="cs"/>
          <w:b/>
          <w:bCs/>
          <w:rtl/>
        </w:rPr>
        <w:t>השמונה-עשרה</w:t>
      </w:r>
      <w:r>
        <w:rPr>
          <w:rFonts w:cs="David" w:hint="cs"/>
          <w:b/>
          <w:bCs/>
          <w:rtl/>
        </w:rPr>
        <w:tab/>
      </w:r>
      <w:r>
        <w:rPr>
          <w:rFonts w:cs="David" w:hint="cs"/>
          <w:b/>
          <w:bCs/>
          <w:rtl/>
        </w:rPr>
        <w:tab/>
        <w:t xml:space="preserve">                                                                נוסח לא מתוקן              </w:t>
      </w:r>
    </w:p>
    <w:p w:rsidR="00544F46" w:rsidRDefault="00544F46" w:rsidP="00544F46">
      <w:pPr>
        <w:bidi/>
        <w:jc w:val="both"/>
        <w:outlineLvl w:val="0"/>
        <w:rPr>
          <w:rFonts w:cs="David" w:hint="cs"/>
          <w:b/>
          <w:bCs/>
          <w:rtl/>
        </w:rPr>
      </w:pPr>
      <w:r>
        <w:rPr>
          <w:rFonts w:cs="David" w:hint="cs"/>
          <w:b/>
          <w:bCs/>
          <w:rtl/>
        </w:rPr>
        <w:t>מושב שלישי</w:t>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b/>
          <w:bCs/>
          <w:rtl/>
        </w:rPr>
        <w:tab/>
      </w:r>
      <w:r>
        <w:rPr>
          <w:rFonts w:cs="David" w:hint="cs"/>
          <w:b/>
          <w:bCs/>
          <w:rtl/>
        </w:rPr>
        <w:t xml:space="preserve">         </w:t>
      </w:r>
    </w:p>
    <w:p w:rsidR="00544F46" w:rsidRDefault="00544F46" w:rsidP="00544F46">
      <w:pPr>
        <w:bidi/>
        <w:jc w:val="both"/>
        <w:rPr>
          <w:rFonts w:cs="David"/>
          <w:b/>
          <w:bCs/>
          <w:rtl/>
        </w:rPr>
      </w:pPr>
    </w:p>
    <w:p w:rsidR="00544F46" w:rsidRDefault="00544F46" w:rsidP="00544F46">
      <w:pPr>
        <w:bidi/>
        <w:jc w:val="center"/>
        <w:outlineLvl w:val="0"/>
        <w:rPr>
          <w:rFonts w:cs="David" w:hint="cs"/>
          <w:b/>
          <w:bCs/>
          <w:rtl/>
        </w:rPr>
      </w:pPr>
    </w:p>
    <w:p w:rsidR="00544F46" w:rsidRDefault="00544F46" w:rsidP="00544F46">
      <w:pPr>
        <w:bidi/>
        <w:jc w:val="center"/>
        <w:outlineLvl w:val="0"/>
        <w:rPr>
          <w:rFonts w:cs="David" w:hint="cs"/>
          <w:b/>
          <w:bCs/>
          <w:rtl/>
        </w:rPr>
      </w:pPr>
    </w:p>
    <w:p w:rsidR="00544F46" w:rsidRDefault="00544F46" w:rsidP="00544F46">
      <w:pPr>
        <w:bidi/>
        <w:jc w:val="center"/>
        <w:outlineLvl w:val="0"/>
        <w:rPr>
          <w:rFonts w:cs="David" w:hint="cs"/>
          <w:b/>
          <w:bCs/>
          <w:rtl/>
        </w:rPr>
      </w:pPr>
    </w:p>
    <w:p w:rsidR="00544F46" w:rsidRDefault="00544F46" w:rsidP="00544F46">
      <w:pPr>
        <w:bidi/>
        <w:jc w:val="center"/>
        <w:outlineLvl w:val="0"/>
        <w:rPr>
          <w:rFonts w:cs="David" w:hint="cs"/>
          <w:b/>
          <w:bCs/>
          <w:rtl/>
        </w:rPr>
      </w:pPr>
      <w:r>
        <w:rPr>
          <w:rFonts w:cs="David"/>
          <w:b/>
          <w:bCs/>
          <w:rtl/>
        </w:rPr>
        <w:t xml:space="preserve">פרוטוקול מס' </w:t>
      </w:r>
      <w:r>
        <w:rPr>
          <w:rFonts w:cs="David" w:hint="cs"/>
          <w:b/>
          <w:bCs/>
          <w:rtl/>
        </w:rPr>
        <w:t xml:space="preserve"> 168</w:t>
      </w:r>
    </w:p>
    <w:p w:rsidR="00544F46" w:rsidRDefault="00544F46" w:rsidP="00544F46">
      <w:pPr>
        <w:bidi/>
        <w:jc w:val="center"/>
        <w:outlineLvl w:val="0"/>
        <w:rPr>
          <w:rFonts w:cs="David" w:hint="cs"/>
          <w:b/>
          <w:bCs/>
          <w:rtl/>
        </w:rPr>
      </w:pPr>
      <w:r>
        <w:rPr>
          <w:rFonts w:cs="David"/>
          <w:b/>
          <w:bCs/>
          <w:rtl/>
        </w:rPr>
        <w:t>מישיב</w:t>
      </w:r>
      <w:r>
        <w:rPr>
          <w:rFonts w:cs="David" w:hint="cs"/>
          <w:b/>
          <w:bCs/>
          <w:rtl/>
        </w:rPr>
        <w:t>ת ועדת הכנסת</w:t>
      </w:r>
    </w:p>
    <w:p w:rsidR="00544F46" w:rsidRDefault="00544F46" w:rsidP="00544F46">
      <w:pPr>
        <w:bidi/>
        <w:jc w:val="center"/>
        <w:rPr>
          <w:rFonts w:cs="David" w:hint="cs"/>
          <w:b/>
          <w:bCs/>
          <w:u w:val="single"/>
          <w:rtl/>
        </w:rPr>
      </w:pPr>
      <w:r>
        <w:rPr>
          <w:rFonts w:cs="David" w:hint="cs"/>
          <w:b/>
          <w:bCs/>
          <w:u w:val="single"/>
          <w:rtl/>
        </w:rPr>
        <w:t>יום שלישי, ט' באדר ב' התשע"א (15 במרץ 2011), שעה 15:00</w:t>
      </w:r>
    </w:p>
    <w:p w:rsidR="00544F46" w:rsidRDefault="00544F46" w:rsidP="00544F46">
      <w:pPr>
        <w:bidi/>
        <w:rPr>
          <w:rFonts w:cs="David" w:hint="cs"/>
          <w:b/>
          <w:bCs/>
          <w:u w:val="single"/>
          <w:rtl/>
        </w:rPr>
      </w:pPr>
    </w:p>
    <w:p w:rsidR="00544F46" w:rsidRDefault="00544F46" w:rsidP="00544F46">
      <w:pPr>
        <w:bidi/>
        <w:rPr>
          <w:rFonts w:cs="David" w:hint="cs"/>
          <w:b/>
          <w:bCs/>
          <w:u w:val="single"/>
          <w:rtl/>
        </w:rPr>
      </w:pPr>
    </w:p>
    <w:p w:rsidR="00544F46" w:rsidRDefault="00544F46" w:rsidP="00544F46">
      <w:pPr>
        <w:bidi/>
        <w:rPr>
          <w:rFonts w:cs="David" w:hint="cs"/>
          <w:b/>
          <w:bCs/>
          <w:u w:val="single"/>
          <w:rtl/>
        </w:rPr>
      </w:pPr>
    </w:p>
    <w:p w:rsidR="00544F46" w:rsidRDefault="00544F46" w:rsidP="00544F46">
      <w:pPr>
        <w:bidi/>
        <w:jc w:val="both"/>
        <w:rPr>
          <w:rFonts w:cs="David" w:hint="cs"/>
          <w:rtl/>
        </w:rPr>
      </w:pPr>
      <w:r>
        <w:rPr>
          <w:rFonts w:cs="David" w:hint="cs"/>
          <w:b/>
          <w:bCs/>
          <w:u w:val="single"/>
          <w:rtl/>
        </w:rPr>
        <w:t>סדר היום</w:t>
      </w:r>
      <w:r>
        <w:rPr>
          <w:rFonts w:cs="David"/>
          <w:b/>
          <w:bCs/>
          <w:u w:val="single"/>
          <w:rtl/>
        </w:rPr>
        <w:t>:</w:t>
      </w:r>
      <w:r>
        <w:rPr>
          <w:rFonts w:cs="David"/>
          <w:rtl/>
        </w:rPr>
        <w:t xml:space="preserve"> </w:t>
      </w:r>
      <w:r>
        <w:rPr>
          <w:rFonts w:cs="David" w:hint="cs"/>
          <w:rtl/>
        </w:rPr>
        <w:t xml:space="preserve"> </w:t>
      </w:r>
    </w:p>
    <w:p w:rsidR="00544F46" w:rsidRPr="00157AD7" w:rsidRDefault="00544F46" w:rsidP="00544F46">
      <w:pPr>
        <w:bidi/>
        <w:jc w:val="both"/>
        <w:rPr>
          <w:rFonts w:cs="David" w:hint="cs"/>
          <w:rtl/>
        </w:rPr>
      </w:pPr>
      <w:r>
        <w:rPr>
          <w:rFonts w:cs="David" w:hint="cs"/>
          <w:rtl/>
        </w:rPr>
        <w:t>תיקון התקנון, פרק החקיקה.</w:t>
      </w:r>
    </w:p>
    <w:p w:rsidR="00544F46" w:rsidRDefault="00544F46" w:rsidP="00544F46">
      <w:pPr>
        <w:bidi/>
        <w:jc w:val="both"/>
        <w:rPr>
          <w:rFonts w:cs="David" w:hint="cs"/>
          <w:b/>
          <w:bCs/>
          <w:u w:val="single"/>
          <w:rtl/>
        </w:rPr>
      </w:pPr>
    </w:p>
    <w:p w:rsidR="00544F46" w:rsidRDefault="00544F46" w:rsidP="00544F46">
      <w:pPr>
        <w:bidi/>
        <w:jc w:val="both"/>
        <w:rPr>
          <w:rFonts w:cs="David"/>
          <w:b/>
          <w:bCs/>
          <w:rtl/>
        </w:rPr>
      </w:pPr>
    </w:p>
    <w:p w:rsidR="00544F46" w:rsidRDefault="00544F46" w:rsidP="00544F46">
      <w:pPr>
        <w:bidi/>
        <w:jc w:val="both"/>
        <w:outlineLvl w:val="0"/>
        <w:rPr>
          <w:rFonts w:cs="David"/>
          <w:b/>
          <w:bCs/>
          <w:u w:val="single"/>
          <w:rtl/>
        </w:rPr>
      </w:pPr>
      <w:r>
        <w:rPr>
          <w:rFonts w:cs="David"/>
          <w:b/>
          <w:bCs/>
          <w:u w:val="single"/>
          <w:rtl/>
        </w:rPr>
        <w:t>נכחו:</w:t>
      </w:r>
    </w:p>
    <w:p w:rsidR="00544F46" w:rsidRDefault="00544F46" w:rsidP="00544F46">
      <w:pPr>
        <w:bidi/>
        <w:jc w:val="both"/>
        <w:outlineLvl w:val="0"/>
        <w:rPr>
          <w:rFonts w:cs="David" w:hint="cs"/>
          <w:rtl/>
        </w:rPr>
      </w:pPr>
      <w:r>
        <w:rPr>
          <w:rFonts w:cs="David"/>
          <w:b/>
          <w:bCs/>
          <w:u w:val="single"/>
          <w:rtl/>
        </w:rPr>
        <w:t>חברי הוועדה</w:t>
      </w:r>
      <w:r>
        <w:rPr>
          <w:rFonts w:cs="David"/>
          <w:rtl/>
        </w:rPr>
        <w:t>:</w:t>
      </w:r>
      <w:r>
        <w:rPr>
          <w:rFonts w:cs="David"/>
          <w:rtl/>
        </w:rPr>
        <w:tab/>
      </w:r>
    </w:p>
    <w:p w:rsidR="00544F46" w:rsidRDefault="00544F46" w:rsidP="00544F46">
      <w:pPr>
        <w:bidi/>
        <w:jc w:val="both"/>
        <w:outlineLvl w:val="0"/>
        <w:rPr>
          <w:rFonts w:cs="David" w:hint="cs"/>
          <w:rtl/>
        </w:rPr>
      </w:pPr>
      <w:r>
        <w:rPr>
          <w:rFonts w:cs="David" w:hint="cs"/>
          <w:rtl/>
        </w:rPr>
        <w:t xml:space="preserve">היו"ר יריב לוין </w:t>
      </w:r>
    </w:p>
    <w:p w:rsidR="00544F46" w:rsidRDefault="00544F46" w:rsidP="00544F46">
      <w:pPr>
        <w:bidi/>
        <w:jc w:val="both"/>
        <w:outlineLvl w:val="0"/>
        <w:rPr>
          <w:rFonts w:cs="David" w:hint="cs"/>
          <w:rtl/>
        </w:rPr>
      </w:pPr>
      <w:r>
        <w:rPr>
          <w:rFonts w:cs="David" w:hint="cs"/>
          <w:rtl/>
        </w:rPr>
        <w:t xml:space="preserve">אברהם מיכאלי </w:t>
      </w:r>
    </w:p>
    <w:p w:rsidR="00544F46" w:rsidRPr="007D348B" w:rsidRDefault="00544F46" w:rsidP="00544F46">
      <w:pPr>
        <w:bidi/>
        <w:jc w:val="both"/>
        <w:outlineLvl w:val="0"/>
        <w:rPr>
          <w:rFonts w:cs="David" w:hint="cs"/>
          <w:rtl/>
        </w:rPr>
      </w:pPr>
    </w:p>
    <w:p w:rsidR="00544F46" w:rsidRDefault="00544F46" w:rsidP="00544F46">
      <w:pPr>
        <w:bidi/>
        <w:jc w:val="both"/>
        <w:outlineLvl w:val="0"/>
        <w:rPr>
          <w:rFonts w:cs="David" w:hint="cs"/>
          <w:rtl/>
        </w:rPr>
      </w:pPr>
      <w:r>
        <w:rPr>
          <w:rFonts w:cs="David"/>
          <w:b/>
          <w:bCs/>
          <w:u w:val="single"/>
          <w:rtl/>
        </w:rPr>
        <w:t>מוזמנים</w:t>
      </w:r>
      <w:r>
        <w:rPr>
          <w:rFonts w:cs="David"/>
          <w:rtl/>
        </w:rPr>
        <w:t>:</w:t>
      </w:r>
    </w:p>
    <w:p w:rsidR="00544F46" w:rsidRDefault="00544F46" w:rsidP="00544F46">
      <w:pPr>
        <w:bidi/>
        <w:jc w:val="both"/>
        <w:outlineLvl w:val="0"/>
        <w:rPr>
          <w:rFonts w:cs="David" w:hint="cs"/>
          <w:rtl/>
        </w:rPr>
      </w:pPr>
      <w:r>
        <w:rPr>
          <w:rFonts w:cs="David" w:hint="cs"/>
          <w:rtl/>
        </w:rPr>
        <w:t>עו"ד איל זנדברג</w:t>
      </w:r>
      <w:r>
        <w:rPr>
          <w:rFonts w:cs="David" w:hint="cs"/>
          <w:rtl/>
        </w:rPr>
        <w:tab/>
      </w:r>
      <w:r>
        <w:rPr>
          <w:rFonts w:cs="David" w:hint="cs"/>
          <w:rtl/>
        </w:rPr>
        <w:tab/>
        <w:t>- משרד המשפטים</w:t>
      </w:r>
    </w:p>
    <w:p w:rsidR="00544F46" w:rsidRDefault="00544F46" w:rsidP="00544F46">
      <w:pPr>
        <w:bidi/>
        <w:jc w:val="both"/>
        <w:outlineLvl w:val="0"/>
        <w:rPr>
          <w:rFonts w:cs="David" w:hint="cs"/>
          <w:rtl/>
        </w:rPr>
      </w:pPr>
      <w:r>
        <w:rPr>
          <w:rFonts w:cs="David" w:hint="cs"/>
          <w:rtl/>
        </w:rPr>
        <w:t xml:space="preserve">עו"ד גלעד סממה </w:t>
      </w:r>
      <w:r>
        <w:rPr>
          <w:rFonts w:cs="David" w:hint="cs"/>
          <w:rtl/>
        </w:rPr>
        <w:tab/>
        <w:t>- עוזר שר המשפטים</w:t>
      </w:r>
    </w:p>
    <w:p w:rsidR="00544F46" w:rsidRDefault="00544F46" w:rsidP="00544F46">
      <w:pPr>
        <w:bidi/>
        <w:jc w:val="both"/>
        <w:outlineLvl w:val="0"/>
        <w:rPr>
          <w:rFonts w:cs="David" w:hint="cs"/>
          <w:rtl/>
        </w:rPr>
      </w:pPr>
      <w:r>
        <w:rPr>
          <w:rFonts w:cs="David" w:hint="cs"/>
          <w:rtl/>
        </w:rPr>
        <w:t xml:space="preserve">ליאור נתן </w:t>
      </w:r>
      <w:r>
        <w:rPr>
          <w:rFonts w:cs="David" w:hint="cs"/>
          <w:rtl/>
        </w:rPr>
        <w:tab/>
      </w:r>
      <w:r>
        <w:rPr>
          <w:rFonts w:cs="David" w:hint="cs"/>
          <w:rtl/>
        </w:rPr>
        <w:tab/>
        <w:t>- סגן מזכיר הממשלה</w:t>
      </w:r>
    </w:p>
    <w:p w:rsidR="00544F46" w:rsidRDefault="00544F46" w:rsidP="00544F46">
      <w:pPr>
        <w:bidi/>
        <w:jc w:val="both"/>
        <w:outlineLvl w:val="0"/>
        <w:rPr>
          <w:rFonts w:cs="David" w:hint="cs"/>
          <w:rtl/>
        </w:rPr>
      </w:pPr>
      <w:r>
        <w:rPr>
          <w:rFonts w:cs="David" w:hint="cs"/>
          <w:rtl/>
        </w:rPr>
        <w:t xml:space="preserve">אריה זהר </w:t>
      </w:r>
      <w:r>
        <w:rPr>
          <w:rFonts w:cs="David" w:hint="cs"/>
          <w:rtl/>
        </w:rPr>
        <w:tab/>
      </w:r>
      <w:r>
        <w:rPr>
          <w:rFonts w:cs="David" w:hint="cs"/>
          <w:rtl/>
        </w:rPr>
        <w:tab/>
        <w:t>- המשנה למזכיר הממשלה</w:t>
      </w:r>
    </w:p>
    <w:p w:rsidR="00544F46" w:rsidRDefault="00544F46" w:rsidP="00544F46">
      <w:pPr>
        <w:bidi/>
        <w:jc w:val="both"/>
        <w:outlineLvl w:val="0"/>
        <w:rPr>
          <w:rFonts w:cs="David" w:hint="cs"/>
          <w:rtl/>
        </w:rPr>
      </w:pPr>
      <w:r>
        <w:rPr>
          <w:rFonts w:cs="David" w:hint="cs"/>
          <w:rtl/>
        </w:rPr>
        <w:t xml:space="preserve">דורית ואג </w:t>
      </w:r>
      <w:r>
        <w:rPr>
          <w:rFonts w:cs="David" w:hint="cs"/>
          <w:rtl/>
        </w:rPr>
        <w:tab/>
      </w:r>
      <w:r>
        <w:rPr>
          <w:rFonts w:cs="David" w:hint="cs"/>
          <w:rtl/>
        </w:rPr>
        <w:tab/>
        <w:t>- מנהלת ועדת החוקה, חוק ומשפט</w:t>
      </w:r>
    </w:p>
    <w:p w:rsidR="00544F46" w:rsidRDefault="00544F46" w:rsidP="00544F46">
      <w:pPr>
        <w:bidi/>
        <w:jc w:val="both"/>
        <w:outlineLvl w:val="0"/>
        <w:rPr>
          <w:rFonts w:cs="David" w:hint="cs"/>
          <w:rtl/>
        </w:rPr>
      </w:pPr>
      <w:r>
        <w:rPr>
          <w:rFonts w:cs="David" w:hint="cs"/>
          <w:rtl/>
        </w:rPr>
        <w:t xml:space="preserve">לימור ברמן </w:t>
      </w:r>
      <w:r>
        <w:rPr>
          <w:rFonts w:cs="David" w:hint="cs"/>
          <w:rtl/>
        </w:rPr>
        <w:tab/>
      </w:r>
      <w:r>
        <w:rPr>
          <w:rFonts w:cs="David" w:hint="cs"/>
          <w:rtl/>
        </w:rPr>
        <w:tab/>
        <w:t>- מנהלת סיעת קדימה</w:t>
      </w:r>
    </w:p>
    <w:p w:rsidR="00544F46" w:rsidRDefault="00544F46" w:rsidP="00544F46">
      <w:pPr>
        <w:bidi/>
        <w:jc w:val="both"/>
        <w:outlineLvl w:val="0"/>
        <w:rPr>
          <w:rFonts w:cs="David" w:hint="cs"/>
          <w:rtl/>
        </w:rPr>
      </w:pPr>
      <w:r>
        <w:rPr>
          <w:rFonts w:cs="David" w:hint="cs"/>
          <w:rtl/>
        </w:rPr>
        <w:t xml:space="preserve">עו"ד סהר פינטו </w:t>
      </w:r>
      <w:r>
        <w:rPr>
          <w:rFonts w:cs="David" w:hint="cs"/>
          <w:rtl/>
        </w:rPr>
        <w:tab/>
      </w:r>
      <w:r>
        <w:rPr>
          <w:rFonts w:cs="David" w:hint="cs"/>
          <w:rtl/>
        </w:rPr>
        <w:tab/>
        <w:t>- יועמ"ש, סיעת קדימה</w:t>
      </w:r>
    </w:p>
    <w:p w:rsidR="00544F46" w:rsidRDefault="00544F46" w:rsidP="00544F46">
      <w:pPr>
        <w:bidi/>
        <w:jc w:val="both"/>
        <w:outlineLvl w:val="0"/>
        <w:rPr>
          <w:rFonts w:cs="David" w:hint="cs"/>
          <w:rtl/>
        </w:rPr>
      </w:pPr>
      <w:r>
        <w:rPr>
          <w:rFonts w:cs="David" w:hint="cs"/>
          <w:rtl/>
        </w:rPr>
        <w:t xml:space="preserve">רונית חייקין יעקבי </w:t>
      </w:r>
      <w:r>
        <w:rPr>
          <w:rFonts w:cs="David" w:hint="cs"/>
          <w:rtl/>
        </w:rPr>
        <w:tab/>
        <w:t>- מנהלת סיעת מרצ</w:t>
      </w:r>
    </w:p>
    <w:p w:rsidR="00544F46" w:rsidRDefault="00544F46" w:rsidP="00544F46">
      <w:pPr>
        <w:bidi/>
        <w:jc w:val="both"/>
        <w:outlineLvl w:val="0"/>
        <w:rPr>
          <w:rFonts w:cs="David" w:hint="cs"/>
          <w:rtl/>
        </w:rPr>
      </w:pPr>
      <w:r>
        <w:rPr>
          <w:rFonts w:cs="David" w:hint="cs"/>
          <w:rtl/>
        </w:rPr>
        <w:t xml:space="preserve">תמי כנפו </w:t>
      </w:r>
      <w:r>
        <w:rPr>
          <w:rFonts w:cs="David" w:hint="cs"/>
          <w:rtl/>
        </w:rPr>
        <w:tab/>
      </w:r>
      <w:r>
        <w:rPr>
          <w:rFonts w:cs="David" w:hint="cs"/>
          <w:rtl/>
        </w:rPr>
        <w:tab/>
        <w:t xml:space="preserve">- מנהלת סיעת הבית היהודי </w:t>
      </w:r>
      <w:r>
        <w:rPr>
          <w:rFonts w:cs="David"/>
          <w:rtl/>
        </w:rPr>
        <w:t>–</w:t>
      </w:r>
      <w:r>
        <w:rPr>
          <w:rFonts w:cs="David" w:hint="cs"/>
          <w:rtl/>
        </w:rPr>
        <w:t xml:space="preserve"> המפד"ל החדשה</w:t>
      </w:r>
    </w:p>
    <w:p w:rsidR="00544F46" w:rsidRDefault="00544F46" w:rsidP="00544F46">
      <w:pPr>
        <w:bidi/>
        <w:jc w:val="both"/>
        <w:outlineLvl w:val="0"/>
        <w:rPr>
          <w:rFonts w:cs="David" w:hint="cs"/>
          <w:rtl/>
        </w:rPr>
      </w:pPr>
      <w:r>
        <w:rPr>
          <w:rFonts w:cs="David" w:hint="cs"/>
          <w:rtl/>
        </w:rPr>
        <w:t xml:space="preserve">עליזה בראשי </w:t>
      </w:r>
      <w:r>
        <w:rPr>
          <w:rFonts w:cs="David" w:hint="cs"/>
          <w:rtl/>
        </w:rPr>
        <w:tab/>
      </w:r>
      <w:r>
        <w:rPr>
          <w:rFonts w:cs="David" w:hint="cs"/>
          <w:rtl/>
        </w:rPr>
        <w:tab/>
        <w:t>- מנהלת סיעת הליכוד</w:t>
      </w:r>
    </w:p>
    <w:p w:rsidR="00544F46" w:rsidRDefault="00544F46" w:rsidP="00544F46">
      <w:pPr>
        <w:bidi/>
        <w:jc w:val="both"/>
        <w:outlineLvl w:val="0"/>
        <w:rPr>
          <w:rFonts w:cs="David" w:hint="cs"/>
          <w:rtl/>
        </w:rPr>
      </w:pPr>
      <w:r>
        <w:rPr>
          <w:rFonts w:cs="David" w:hint="cs"/>
          <w:rtl/>
        </w:rPr>
        <w:t xml:space="preserve">לאה בביוף </w:t>
      </w:r>
      <w:r>
        <w:rPr>
          <w:rFonts w:cs="David" w:hint="cs"/>
          <w:rtl/>
        </w:rPr>
        <w:tab/>
      </w:r>
      <w:r>
        <w:rPr>
          <w:rFonts w:cs="David" w:hint="cs"/>
          <w:rtl/>
        </w:rPr>
        <w:tab/>
        <w:t>- מזכירת סיעת ש"ס</w:t>
      </w:r>
    </w:p>
    <w:p w:rsidR="00544F46" w:rsidRDefault="00544F46" w:rsidP="00544F46">
      <w:pPr>
        <w:bidi/>
        <w:jc w:val="both"/>
        <w:outlineLvl w:val="0"/>
        <w:rPr>
          <w:rFonts w:cs="David" w:hint="cs"/>
          <w:rtl/>
        </w:rPr>
      </w:pPr>
      <w:r>
        <w:rPr>
          <w:rFonts w:cs="David" w:hint="cs"/>
          <w:rtl/>
        </w:rPr>
        <w:t xml:space="preserve">ד"ר שילה הטיס רולף </w:t>
      </w:r>
      <w:r>
        <w:rPr>
          <w:rFonts w:cs="David" w:hint="cs"/>
          <w:rtl/>
        </w:rPr>
        <w:tab/>
        <w:t xml:space="preserve">- אתר הכנסת </w:t>
      </w:r>
    </w:p>
    <w:p w:rsidR="00544F46" w:rsidRDefault="00544F46" w:rsidP="00544F46">
      <w:pPr>
        <w:bidi/>
        <w:jc w:val="both"/>
        <w:outlineLvl w:val="0"/>
        <w:rPr>
          <w:rFonts w:cs="David" w:hint="cs"/>
          <w:rtl/>
        </w:rPr>
      </w:pPr>
    </w:p>
    <w:p w:rsidR="00544F46" w:rsidRPr="00157AD7" w:rsidRDefault="00544F46" w:rsidP="00544F46">
      <w:pPr>
        <w:bidi/>
        <w:jc w:val="both"/>
        <w:outlineLvl w:val="0"/>
        <w:rPr>
          <w:rFonts w:cs="David" w:hint="cs"/>
          <w:b/>
          <w:bCs/>
          <w:rtl/>
        </w:rPr>
      </w:pPr>
      <w:r>
        <w:rPr>
          <w:rFonts w:cs="David" w:hint="cs"/>
          <w:b/>
          <w:bCs/>
          <w:u w:val="single"/>
          <w:rtl/>
        </w:rPr>
        <w:t>ייעוץ משפטי:</w:t>
      </w:r>
    </w:p>
    <w:p w:rsidR="00544F46" w:rsidRDefault="00544F46" w:rsidP="00544F46">
      <w:pPr>
        <w:bidi/>
        <w:jc w:val="both"/>
        <w:outlineLvl w:val="0"/>
        <w:rPr>
          <w:rFonts w:cs="David" w:hint="cs"/>
          <w:rtl/>
        </w:rPr>
      </w:pPr>
      <w:r>
        <w:rPr>
          <w:rFonts w:cs="David" w:hint="cs"/>
          <w:rtl/>
        </w:rPr>
        <w:t xml:space="preserve">ארבל אסטרחן </w:t>
      </w:r>
    </w:p>
    <w:p w:rsidR="00544F46" w:rsidRDefault="00544F46" w:rsidP="00544F46">
      <w:pPr>
        <w:bidi/>
        <w:jc w:val="both"/>
        <w:outlineLvl w:val="0"/>
        <w:rPr>
          <w:rFonts w:cs="David" w:hint="cs"/>
          <w:rtl/>
        </w:rPr>
      </w:pPr>
      <w:r>
        <w:rPr>
          <w:rFonts w:cs="David" w:hint="cs"/>
          <w:rtl/>
        </w:rPr>
        <w:t xml:space="preserve">שמרי סגל </w:t>
      </w:r>
      <w:r>
        <w:rPr>
          <w:rFonts w:cs="David" w:hint="cs"/>
          <w:rtl/>
        </w:rPr>
        <w:tab/>
        <w:t>- מתמחה</w:t>
      </w:r>
    </w:p>
    <w:p w:rsidR="00544F46" w:rsidRDefault="00544F46" w:rsidP="00544F46">
      <w:pPr>
        <w:bidi/>
        <w:jc w:val="both"/>
        <w:outlineLvl w:val="0"/>
        <w:rPr>
          <w:rFonts w:cs="David" w:hint="cs"/>
          <w:rtl/>
        </w:rPr>
      </w:pPr>
    </w:p>
    <w:p w:rsidR="00544F46" w:rsidRDefault="00544F46" w:rsidP="00544F46">
      <w:pPr>
        <w:bidi/>
        <w:jc w:val="both"/>
        <w:outlineLvl w:val="0"/>
        <w:rPr>
          <w:rFonts w:cs="David"/>
          <w:rtl/>
        </w:rPr>
      </w:pPr>
      <w:r>
        <w:rPr>
          <w:rFonts w:cs="David"/>
          <w:b/>
          <w:bCs/>
          <w:u w:val="single"/>
          <w:rtl/>
        </w:rPr>
        <w:t>מנהלת הוועדה</w:t>
      </w:r>
      <w:r>
        <w:rPr>
          <w:rFonts w:cs="David"/>
          <w:rtl/>
        </w:rPr>
        <w:t>:</w:t>
      </w:r>
      <w:r>
        <w:rPr>
          <w:rFonts w:cs="David"/>
          <w:rtl/>
        </w:rPr>
        <w:tab/>
      </w:r>
    </w:p>
    <w:p w:rsidR="00544F46" w:rsidRPr="00157AD7" w:rsidRDefault="00544F46" w:rsidP="00544F46">
      <w:pPr>
        <w:bidi/>
        <w:jc w:val="both"/>
        <w:rPr>
          <w:rFonts w:cs="David" w:hint="cs"/>
          <w:rtl/>
        </w:rPr>
      </w:pPr>
      <w:r>
        <w:rPr>
          <w:rFonts w:cs="David" w:hint="cs"/>
          <w:rtl/>
        </w:rPr>
        <w:t>אתי בן-יוסף</w:t>
      </w:r>
    </w:p>
    <w:p w:rsidR="00544F46" w:rsidRDefault="00544F46" w:rsidP="00544F46">
      <w:pPr>
        <w:bidi/>
        <w:jc w:val="both"/>
        <w:outlineLvl w:val="0"/>
        <w:rPr>
          <w:rFonts w:cs="David" w:hint="cs"/>
          <w:b/>
          <w:bCs/>
          <w:u w:val="single"/>
          <w:rtl/>
        </w:rPr>
      </w:pPr>
    </w:p>
    <w:p w:rsidR="00544F46" w:rsidRDefault="00544F46" w:rsidP="00544F46">
      <w:pPr>
        <w:bidi/>
        <w:jc w:val="both"/>
        <w:outlineLvl w:val="0"/>
        <w:rPr>
          <w:rFonts w:cs="David" w:hint="cs"/>
          <w:rtl/>
        </w:rPr>
      </w:pPr>
      <w:r>
        <w:rPr>
          <w:rFonts w:cs="David" w:hint="cs"/>
          <w:b/>
          <w:bCs/>
          <w:u w:val="single"/>
          <w:rtl/>
        </w:rPr>
        <w:t>רשמת פרלמנטרית</w:t>
      </w:r>
      <w:r>
        <w:rPr>
          <w:rFonts w:cs="David"/>
          <w:rtl/>
        </w:rPr>
        <w:t>:</w:t>
      </w:r>
      <w:r>
        <w:rPr>
          <w:rFonts w:cs="David"/>
          <w:rtl/>
        </w:rPr>
        <w:tab/>
      </w:r>
    </w:p>
    <w:p w:rsidR="00544F46" w:rsidRDefault="00544F46" w:rsidP="00544F46">
      <w:pPr>
        <w:keepNext/>
        <w:bidi/>
        <w:jc w:val="both"/>
        <w:rPr>
          <w:rFonts w:cs="David" w:hint="cs"/>
          <w:rtl/>
        </w:rPr>
      </w:pPr>
      <w:smartTag w:uri="urn:schemas-microsoft-com:office:smarttags" w:element="PersonName">
        <w:r>
          <w:rPr>
            <w:rFonts w:cs="David" w:hint="cs"/>
            <w:rtl/>
          </w:rPr>
          <w:t>תמר פוליבוי</w:t>
        </w:r>
      </w:smartTag>
    </w:p>
    <w:p w:rsidR="00544F46" w:rsidRPr="00544F46" w:rsidRDefault="00544F46" w:rsidP="00544F46">
      <w:pPr>
        <w:keepNext/>
        <w:bidi/>
        <w:jc w:val="center"/>
        <w:rPr>
          <w:rFonts w:cs="David" w:hint="cs"/>
          <w:b/>
          <w:bCs/>
          <w:u w:val="single"/>
          <w:rtl/>
        </w:rPr>
      </w:pPr>
      <w:r>
        <w:rPr>
          <w:rFonts w:cs="David"/>
          <w:rtl/>
        </w:rPr>
        <w:br w:type="page"/>
      </w:r>
      <w:r w:rsidRPr="00544F46">
        <w:rPr>
          <w:rFonts w:cs="David" w:hint="cs"/>
          <w:b/>
          <w:bCs/>
          <w:u w:val="single"/>
          <w:rtl/>
        </w:rPr>
        <w:lastRenderedPageBreak/>
        <w:t>תיקון התקנון, פרק החקיקה</w:t>
      </w:r>
    </w:p>
    <w:p w:rsidR="00544F46" w:rsidRDefault="00544F46" w:rsidP="00544F46">
      <w:pPr>
        <w:keepNext/>
        <w:bidi/>
        <w:rPr>
          <w:rFonts w:cs="David" w:hint="cs"/>
          <w:u w:val="single"/>
          <w:rtl/>
        </w:rPr>
      </w:pPr>
    </w:p>
    <w:p w:rsidR="00544F46" w:rsidRDefault="00544F46" w:rsidP="00544F46">
      <w:pPr>
        <w:bidi/>
        <w:jc w:val="both"/>
        <w:rPr>
          <w:rFonts w:cs="David" w:hint="cs"/>
          <w:rtl/>
        </w:rPr>
      </w:pPr>
      <w:r>
        <w:rPr>
          <w:rFonts w:cs="David" w:hint="cs"/>
          <w:u w:val="single"/>
          <w:rtl/>
        </w:rPr>
        <w:t>היו"ר יריב לוין:</w:t>
      </w:r>
    </w:p>
    <w:p w:rsidR="00544F46" w:rsidRDefault="00544F46" w:rsidP="00544F46">
      <w:pPr>
        <w:bidi/>
        <w:jc w:val="both"/>
        <w:rPr>
          <w:rFonts w:cs="David" w:hint="cs"/>
          <w:rtl/>
        </w:rPr>
      </w:pPr>
    </w:p>
    <w:p w:rsidR="00544F46" w:rsidRPr="00F51E91" w:rsidRDefault="00544F46" w:rsidP="00544F46">
      <w:pPr>
        <w:keepNext/>
        <w:bidi/>
        <w:jc w:val="both"/>
        <w:rPr>
          <w:rFonts w:cs="David" w:hint="cs"/>
          <w:rtl/>
        </w:rPr>
      </w:pPr>
      <w:r>
        <w:rPr>
          <w:rFonts w:cs="David" w:hint="cs"/>
          <w:rtl/>
        </w:rPr>
        <w:tab/>
        <w:t xml:space="preserve">רבותי, צהרים טובים. אני מתנצל על הדחייה של חצי שעה, בגלל האירוע של השקת המיזם המשותף של הכנסת עם "יוטיוב". אנחנו ממשיכים בנושא של תיקוני התקנון, סוגיית החקיקה, נדמה לי ישיבה מספר שש בנושא הזה. אנחנו הגענו בישיבה הקודמת עד עמוד 15, פרק שישי: הקריאה השנייה והקריאה השלישית. </w:t>
      </w:r>
    </w:p>
    <w:p w:rsidR="00544F46" w:rsidRPr="00EF6618" w:rsidRDefault="00544F46" w:rsidP="00544F46">
      <w:pPr>
        <w:keepNext/>
        <w:bidi/>
        <w:rPr>
          <w:rFonts w:cs="David" w:hint="cs"/>
          <w:u w:val="single"/>
          <w:rtl/>
        </w:rPr>
      </w:pPr>
    </w:p>
    <w:p w:rsidR="00544F46" w:rsidRPr="0086159A" w:rsidRDefault="00544F46" w:rsidP="00544F46">
      <w:pPr>
        <w:bidi/>
        <w:jc w:val="both"/>
        <w:rPr>
          <w:rFonts w:cs="David" w:hint="cs"/>
          <w:u w:val="single"/>
          <w:rtl/>
        </w:rPr>
      </w:pPr>
      <w:r>
        <w:rPr>
          <w:rFonts w:cs="David" w:hint="cs"/>
          <w:u w:val="single"/>
          <w:rtl/>
        </w:rPr>
        <w:t>רונית חייקין יעקבי:</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rtl/>
        </w:rPr>
        <w:tab/>
        <w:t xml:space="preserve">אני רוצה להעלות משהו שהיה לי בשבוע שעבר עם חבר הכנסת דוד רותם. </w:t>
      </w:r>
    </w:p>
    <w:p w:rsidR="00544F46" w:rsidRDefault="00544F46" w:rsidP="00544F46">
      <w:pPr>
        <w:bidi/>
        <w:jc w:val="both"/>
        <w:rPr>
          <w:rFonts w:cs="David" w:hint="cs"/>
          <w:rtl/>
        </w:rPr>
      </w:pPr>
    </w:p>
    <w:p w:rsidR="00544F46" w:rsidRDefault="00544F46" w:rsidP="00544F46">
      <w:pPr>
        <w:keepLines/>
        <w:bidi/>
        <w:jc w:val="both"/>
        <w:rPr>
          <w:rFonts w:cs="David" w:hint="cs"/>
          <w:rtl/>
        </w:rPr>
      </w:pPr>
      <w:r>
        <w:rPr>
          <w:rFonts w:cs="David" w:hint="cs"/>
          <w:u w:val="single"/>
          <w:rtl/>
        </w:rPr>
        <w:t>אתי בן-יוסף:</w:t>
      </w:r>
    </w:p>
    <w:p w:rsidR="00544F46" w:rsidRDefault="00544F46" w:rsidP="00544F46">
      <w:pPr>
        <w:keepLines/>
        <w:bidi/>
        <w:jc w:val="both"/>
        <w:rPr>
          <w:rFonts w:cs="David" w:hint="cs"/>
          <w:rtl/>
        </w:rPr>
      </w:pPr>
    </w:p>
    <w:p w:rsidR="00544F46" w:rsidRDefault="00544F46" w:rsidP="00544F46">
      <w:pPr>
        <w:keepLines/>
        <w:bidi/>
        <w:jc w:val="both"/>
        <w:rPr>
          <w:rFonts w:cs="David" w:hint="cs"/>
          <w:rtl/>
        </w:rPr>
      </w:pPr>
      <w:r>
        <w:rPr>
          <w:rFonts w:cs="David" w:hint="cs"/>
          <w:rtl/>
        </w:rPr>
        <w:tab/>
        <w:t>ההסתייגויות?</w:t>
      </w:r>
    </w:p>
    <w:p w:rsidR="00544F46" w:rsidRDefault="00544F46" w:rsidP="00544F46">
      <w:pPr>
        <w:keepLines/>
        <w:bidi/>
        <w:jc w:val="both"/>
        <w:rPr>
          <w:rFonts w:cs="David" w:hint="cs"/>
          <w:rtl/>
        </w:rPr>
      </w:pPr>
    </w:p>
    <w:p w:rsidR="00544F46" w:rsidRPr="0086159A" w:rsidRDefault="00544F46" w:rsidP="00544F46">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rsidR="00544F46" w:rsidRDefault="00544F46" w:rsidP="00544F46">
      <w:pPr>
        <w:bidi/>
        <w:jc w:val="both"/>
        <w:rPr>
          <w:rFonts w:cs="David" w:hint="cs"/>
          <w:rtl/>
        </w:rPr>
      </w:pPr>
    </w:p>
    <w:p w:rsidR="00544F46" w:rsidRDefault="00544F46" w:rsidP="00544F46">
      <w:pPr>
        <w:keepLines/>
        <w:bidi/>
        <w:jc w:val="both"/>
        <w:rPr>
          <w:rFonts w:cs="David" w:hint="cs"/>
          <w:rtl/>
        </w:rPr>
      </w:pPr>
      <w:r>
        <w:rPr>
          <w:rFonts w:cs="David" w:hint="cs"/>
          <w:rtl/>
        </w:rPr>
        <w:tab/>
        <w:t xml:space="preserve"> כן, הנושא של ההסתייגויות. אני רוצה לספר לכם סיטואציה שקרתה לי. למרצ אין נציגות בוועדת החוקה, חוק ומשפט. קורה לי הרבה פעמים, שאני מצטרפת להסתייגויות של סיעת חד"ש. בא חנא סוייד, מנמק את ההסתייגויות, ואני מבקשת להצטרף להסתייגויות כמו שהן. </w:t>
      </w:r>
    </w:p>
    <w:p w:rsidR="00544F46" w:rsidRDefault="00544F46" w:rsidP="00544F46">
      <w:pPr>
        <w:keepLines/>
        <w:bidi/>
        <w:jc w:val="both"/>
        <w:rPr>
          <w:rFonts w:cs="David" w:hint="cs"/>
          <w:rtl/>
        </w:rPr>
      </w:pPr>
    </w:p>
    <w:p w:rsidR="00544F46" w:rsidRDefault="00544F46" w:rsidP="00544F46">
      <w:pPr>
        <w:keepLines/>
        <w:bidi/>
        <w:ind w:firstLine="720"/>
        <w:jc w:val="both"/>
        <w:rPr>
          <w:rFonts w:cs="David" w:hint="cs"/>
          <w:rtl/>
        </w:rPr>
      </w:pPr>
      <w:r>
        <w:rPr>
          <w:rFonts w:cs="David" w:hint="cs"/>
          <w:rtl/>
        </w:rPr>
        <w:t xml:space="preserve">בפעם האחרונה שניסיתי לעשות את זה, הוא בכלל לא הסכים. קרתה לו איזושהי תקלה, שהם לא באו לנמק, אז חבר הכנסת דודו רותם נימק במקומם. הוא כל כך כעס שהם לא באו לנמק, אז שאלתי אותו: למה נימקת? הוא לא נתן לי אפשרות להצטרף להסתייגויות כקבוצה. </w:t>
      </w:r>
    </w:p>
    <w:p w:rsidR="00544F46" w:rsidRDefault="00544F46" w:rsidP="00544F46">
      <w:pPr>
        <w:keepLines/>
        <w:bidi/>
        <w:jc w:val="both"/>
        <w:rPr>
          <w:rFonts w:cs="David" w:hint="cs"/>
          <w:rtl/>
        </w:rPr>
      </w:pPr>
    </w:p>
    <w:p w:rsidR="00544F46" w:rsidRPr="00A044D1" w:rsidRDefault="00544F46" w:rsidP="00544F46">
      <w:pPr>
        <w:bidi/>
        <w:jc w:val="both"/>
        <w:rPr>
          <w:rFonts w:cs="David" w:hint="cs"/>
          <w:rtl/>
        </w:rPr>
      </w:pPr>
      <w:r w:rsidRPr="00A044D1">
        <w:rPr>
          <w:rFonts w:cs="David" w:hint="cs"/>
          <w:u w:val="single"/>
          <w:rtl/>
        </w:rPr>
        <w:t>ארבל אסטרחן:</w:t>
      </w:r>
    </w:p>
    <w:p w:rsidR="00544F46" w:rsidRDefault="00544F46" w:rsidP="00544F46">
      <w:pPr>
        <w:bidi/>
        <w:jc w:val="both"/>
        <w:rPr>
          <w:rFonts w:cs="David" w:hint="cs"/>
          <w:sz w:val="28"/>
          <w:szCs w:val="28"/>
          <w:rtl/>
        </w:rPr>
      </w:pPr>
    </w:p>
    <w:p w:rsidR="00544F46" w:rsidRDefault="00544F46" w:rsidP="00544F46">
      <w:pPr>
        <w:keepLines/>
        <w:bidi/>
        <w:jc w:val="both"/>
        <w:rPr>
          <w:rFonts w:cs="David" w:hint="cs"/>
          <w:rtl/>
        </w:rPr>
      </w:pPr>
      <w:r>
        <w:rPr>
          <w:rFonts w:cs="David" w:hint="cs"/>
          <w:sz w:val="28"/>
          <w:szCs w:val="28"/>
          <w:rtl/>
        </w:rPr>
        <w:tab/>
        <w:t xml:space="preserve"> </w:t>
      </w:r>
      <w:r>
        <w:rPr>
          <w:rFonts w:cs="David" w:hint="cs"/>
          <w:rtl/>
        </w:rPr>
        <w:t>מתי ביקשת להצטרף? לפני הישיבה? אחרי הישיבה?</w:t>
      </w:r>
    </w:p>
    <w:p w:rsidR="00544F46" w:rsidRDefault="00544F46" w:rsidP="00544F46">
      <w:pPr>
        <w:keepLines/>
        <w:bidi/>
        <w:jc w:val="both"/>
        <w:rPr>
          <w:rFonts w:cs="David" w:hint="cs"/>
          <w:rtl/>
        </w:rPr>
      </w:pPr>
    </w:p>
    <w:p w:rsidR="00544F46" w:rsidRPr="0086159A" w:rsidRDefault="00544F46" w:rsidP="00544F46">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rsidR="00544F46" w:rsidRDefault="00544F46" w:rsidP="00544F46">
      <w:pPr>
        <w:bidi/>
        <w:jc w:val="both"/>
        <w:rPr>
          <w:rFonts w:cs="David" w:hint="cs"/>
          <w:rtl/>
        </w:rPr>
      </w:pPr>
    </w:p>
    <w:p w:rsidR="00544F46" w:rsidRDefault="00544F46" w:rsidP="00544F46">
      <w:pPr>
        <w:keepLines/>
        <w:bidi/>
        <w:jc w:val="both"/>
        <w:rPr>
          <w:rFonts w:cs="David" w:hint="cs"/>
          <w:rtl/>
        </w:rPr>
      </w:pPr>
      <w:r>
        <w:rPr>
          <w:rFonts w:cs="David" w:hint="cs"/>
          <w:rtl/>
        </w:rPr>
        <w:tab/>
        <w:t xml:space="preserve"> עזבי, אנחנו מדברים על הכללי. </w:t>
      </w:r>
    </w:p>
    <w:p w:rsidR="00544F46" w:rsidRDefault="00544F46" w:rsidP="00544F46">
      <w:pPr>
        <w:keepLines/>
        <w:bidi/>
        <w:jc w:val="both"/>
        <w:rPr>
          <w:rFonts w:cs="David" w:hint="cs"/>
          <w:rtl/>
        </w:rPr>
      </w:pPr>
    </w:p>
    <w:p w:rsidR="00544F46" w:rsidRPr="00A044D1" w:rsidRDefault="00544F46" w:rsidP="00544F46">
      <w:pPr>
        <w:bidi/>
        <w:jc w:val="both"/>
        <w:rPr>
          <w:rFonts w:cs="David" w:hint="cs"/>
          <w:rtl/>
        </w:rPr>
      </w:pPr>
      <w:r w:rsidRPr="00A044D1">
        <w:rPr>
          <w:rFonts w:cs="David" w:hint="cs"/>
          <w:u w:val="single"/>
          <w:rtl/>
        </w:rPr>
        <w:t>ארבל אסטרחן:</w:t>
      </w:r>
    </w:p>
    <w:p w:rsidR="00544F46" w:rsidRDefault="00544F46" w:rsidP="00544F46">
      <w:pPr>
        <w:bidi/>
        <w:jc w:val="both"/>
        <w:rPr>
          <w:rFonts w:cs="David" w:hint="cs"/>
          <w:sz w:val="28"/>
          <w:szCs w:val="28"/>
          <w:rtl/>
        </w:rPr>
      </w:pPr>
    </w:p>
    <w:p w:rsidR="00544F46" w:rsidRDefault="00544F46" w:rsidP="00544F46">
      <w:pPr>
        <w:keepLines/>
        <w:bidi/>
        <w:jc w:val="both"/>
        <w:rPr>
          <w:rFonts w:cs="David" w:hint="cs"/>
          <w:rtl/>
        </w:rPr>
      </w:pPr>
      <w:r>
        <w:rPr>
          <w:rFonts w:cs="David" w:hint="cs"/>
          <w:sz w:val="28"/>
          <w:szCs w:val="28"/>
          <w:rtl/>
        </w:rPr>
        <w:tab/>
        <w:t xml:space="preserve"> </w:t>
      </w:r>
      <w:r>
        <w:rPr>
          <w:rFonts w:cs="David" w:hint="cs"/>
          <w:rtl/>
        </w:rPr>
        <w:t>אבל מתי את רוצה לבקש להצטרף?</w:t>
      </w:r>
    </w:p>
    <w:p w:rsidR="00544F46" w:rsidRDefault="00544F46" w:rsidP="00544F46">
      <w:pPr>
        <w:keepLines/>
        <w:bidi/>
        <w:jc w:val="both"/>
        <w:rPr>
          <w:rFonts w:cs="David" w:hint="cs"/>
          <w:rtl/>
        </w:rPr>
      </w:pPr>
    </w:p>
    <w:p w:rsidR="00544F46" w:rsidRPr="0086159A" w:rsidRDefault="00544F46" w:rsidP="00544F46">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rsidR="00544F46" w:rsidRDefault="00544F46" w:rsidP="00544F46">
      <w:pPr>
        <w:bidi/>
        <w:jc w:val="both"/>
        <w:rPr>
          <w:rFonts w:cs="David" w:hint="cs"/>
          <w:rtl/>
        </w:rPr>
      </w:pPr>
    </w:p>
    <w:p w:rsidR="00544F46" w:rsidRDefault="00544F46" w:rsidP="00544F46">
      <w:pPr>
        <w:keepLines/>
        <w:bidi/>
        <w:jc w:val="both"/>
        <w:rPr>
          <w:rFonts w:cs="David" w:hint="cs"/>
          <w:rtl/>
        </w:rPr>
      </w:pPr>
      <w:r>
        <w:rPr>
          <w:rFonts w:cs="David" w:hint="cs"/>
          <w:rtl/>
        </w:rPr>
        <w:tab/>
        <w:t xml:space="preserve"> אני שולחת לדורית בקשה להצטרף. </w:t>
      </w:r>
    </w:p>
    <w:p w:rsidR="00544F46" w:rsidRDefault="00544F46" w:rsidP="00544F46">
      <w:pPr>
        <w:keepLines/>
        <w:bidi/>
        <w:jc w:val="both"/>
        <w:rPr>
          <w:rFonts w:cs="David" w:hint="cs"/>
          <w:rtl/>
        </w:rPr>
      </w:pPr>
    </w:p>
    <w:p w:rsidR="00544F46" w:rsidRPr="00A044D1" w:rsidRDefault="00544F46" w:rsidP="00544F46">
      <w:pPr>
        <w:bidi/>
        <w:jc w:val="both"/>
        <w:rPr>
          <w:rFonts w:cs="David" w:hint="cs"/>
          <w:rtl/>
        </w:rPr>
      </w:pPr>
      <w:r w:rsidRPr="00A044D1">
        <w:rPr>
          <w:rFonts w:cs="David" w:hint="cs"/>
          <w:u w:val="single"/>
          <w:rtl/>
        </w:rPr>
        <w:t>ארבל אסטרחן:</w:t>
      </w:r>
    </w:p>
    <w:p w:rsidR="00544F46" w:rsidRDefault="00544F46" w:rsidP="00544F46">
      <w:pPr>
        <w:bidi/>
        <w:jc w:val="both"/>
        <w:rPr>
          <w:rFonts w:cs="David" w:hint="cs"/>
          <w:sz w:val="28"/>
          <w:szCs w:val="28"/>
          <w:rtl/>
        </w:rPr>
      </w:pPr>
    </w:p>
    <w:p w:rsidR="00544F46" w:rsidRDefault="00544F46" w:rsidP="00544F46">
      <w:pPr>
        <w:keepLines/>
        <w:bidi/>
        <w:jc w:val="both"/>
        <w:rPr>
          <w:rFonts w:cs="David" w:hint="cs"/>
          <w:rtl/>
        </w:rPr>
      </w:pPr>
      <w:r>
        <w:rPr>
          <w:rFonts w:cs="David" w:hint="cs"/>
          <w:sz w:val="28"/>
          <w:szCs w:val="28"/>
          <w:rtl/>
        </w:rPr>
        <w:tab/>
        <w:t xml:space="preserve"> </w:t>
      </w:r>
      <w:r>
        <w:rPr>
          <w:rFonts w:cs="David" w:hint="cs"/>
          <w:rtl/>
        </w:rPr>
        <w:t>לפני הישיבה?</w:t>
      </w:r>
    </w:p>
    <w:p w:rsidR="00544F46" w:rsidRDefault="00544F46" w:rsidP="00544F46">
      <w:pPr>
        <w:keepLines/>
        <w:bidi/>
        <w:jc w:val="both"/>
        <w:rPr>
          <w:rFonts w:cs="David" w:hint="cs"/>
          <w:rtl/>
        </w:rPr>
      </w:pPr>
    </w:p>
    <w:p w:rsidR="00544F46" w:rsidRPr="0086159A" w:rsidRDefault="00544F46" w:rsidP="00544F46">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rsidR="00544F46" w:rsidRDefault="00544F46" w:rsidP="00544F46">
      <w:pPr>
        <w:bidi/>
        <w:jc w:val="both"/>
        <w:rPr>
          <w:rFonts w:cs="David" w:hint="cs"/>
          <w:rtl/>
        </w:rPr>
      </w:pPr>
    </w:p>
    <w:p w:rsidR="00544F46" w:rsidRDefault="00544F46" w:rsidP="00544F46">
      <w:pPr>
        <w:keepLines/>
        <w:bidi/>
        <w:jc w:val="both"/>
        <w:rPr>
          <w:rFonts w:cs="David" w:hint="cs"/>
          <w:rtl/>
        </w:rPr>
      </w:pPr>
      <w:r>
        <w:rPr>
          <w:rFonts w:cs="David" w:hint="cs"/>
          <w:rtl/>
        </w:rPr>
        <w:tab/>
        <w:t xml:space="preserve"> כן, או נניח בזמן הישיבה. </w:t>
      </w:r>
    </w:p>
    <w:p w:rsidR="00544F46" w:rsidRDefault="00544F46" w:rsidP="00544F46">
      <w:pPr>
        <w:keepLines/>
        <w:bidi/>
        <w:jc w:val="both"/>
        <w:rPr>
          <w:rFonts w:cs="David" w:hint="cs"/>
          <w:rtl/>
        </w:rPr>
      </w:pPr>
    </w:p>
    <w:p w:rsidR="00544F46" w:rsidRDefault="00544F46" w:rsidP="00544F46">
      <w:pPr>
        <w:bidi/>
        <w:jc w:val="both"/>
        <w:rPr>
          <w:rFonts w:cs="David" w:hint="cs"/>
          <w:rtl/>
        </w:rPr>
      </w:pPr>
      <w:r>
        <w:rPr>
          <w:rFonts w:cs="David" w:hint="cs"/>
          <w:u w:val="single"/>
          <w:rtl/>
        </w:rPr>
        <w:t>היו"ר יריב לוין:</w:t>
      </w:r>
    </w:p>
    <w:p w:rsidR="00544F46" w:rsidRDefault="00544F46" w:rsidP="00544F46">
      <w:pPr>
        <w:bidi/>
        <w:jc w:val="both"/>
        <w:rPr>
          <w:rFonts w:cs="David" w:hint="cs"/>
          <w:rtl/>
        </w:rPr>
      </w:pPr>
    </w:p>
    <w:p w:rsidR="00544F46" w:rsidRDefault="00544F46" w:rsidP="00544F46">
      <w:pPr>
        <w:keepLines/>
        <w:bidi/>
        <w:jc w:val="both"/>
        <w:rPr>
          <w:rFonts w:cs="David" w:hint="cs"/>
          <w:rtl/>
        </w:rPr>
      </w:pPr>
      <w:r>
        <w:rPr>
          <w:rFonts w:cs="David" w:hint="cs"/>
          <w:rtl/>
        </w:rPr>
        <w:tab/>
        <w:t xml:space="preserve"> לדעתי, לא צריכה להיות בעיה. אז נכניס את זה. </w:t>
      </w:r>
    </w:p>
    <w:p w:rsidR="00544F46" w:rsidRDefault="00544F46" w:rsidP="00544F46">
      <w:pPr>
        <w:bidi/>
        <w:jc w:val="both"/>
        <w:rPr>
          <w:rFonts w:cs="David" w:hint="cs"/>
          <w:rtl/>
        </w:rPr>
      </w:pPr>
    </w:p>
    <w:p w:rsidR="00544F46" w:rsidRPr="0086159A" w:rsidRDefault="00544F46" w:rsidP="00544F46">
      <w:pPr>
        <w:keepLines/>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rsidR="00544F46" w:rsidRDefault="00544F46" w:rsidP="00544F46">
      <w:pPr>
        <w:keepLines/>
        <w:bidi/>
        <w:jc w:val="both"/>
        <w:rPr>
          <w:rFonts w:cs="David" w:hint="cs"/>
          <w:rtl/>
        </w:rPr>
      </w:pPr>
    </w:p>
    <w:p w:rsidR="00544F46" w:rsidRDefault="00544F46" w:rsidP="00544F46">
      <w:pPr>
        <w:keepLines/>
        <w:bidi/>
        <w:jc w:val="both"/>
        <w:rPr>
          <w:rFonts w:cs="David" w:hint="cs"/>
          <w:rtl/>
        </w:rPr>
      </w:pPr>
      <w:r>
        <w:rPr>
          <w:rFonts w:cs="David" w:hint="cs"/>
          <w:rtl/>
        </w:rPr>
        <w:lastRenderedPageBreak/>
        <w:tab/>
        <w:t xml:space="preserve"> לא יכול להיות שאני ארצה להצטרף כקבוצת מרצ לקבוצת חד"ש, במצב שחד"ש כן מנמקת את ההסתייגויות, והוא יגיד לי לא. </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u w:val="single"/>
          <w:rtl/>
        </w:rPr>
        <w:t>דורית ואג:</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rtl/>
        </w:rPr>
        <w:tab/>
        <w:t xml:space="preserve">הוא לא אומר. </w:t>
      </w:r>
    </w:p>
    <w:p w:rsidR="00544F46" w:rsidRDefault="00544F46" w:rsidP="00544F46">
      <w:pPr>
        <w:keepNext/>
        <w:bidi/>
        <w:jc w:val="both"/>
        <w:rPr>
          <w:rFonts w:cs="David" w:hint="cs"/>
          <w:rtl/>
        </w:rPr>
      </w:pPr>
    </w:p>
    <w:p w:rsidR="00544F46" w:rsidRPr="0086159A" w:rsidRDefault="00544F46" w:rsidP="00544F46">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rtl/>
        </w:rPr>
        <w:tab/>
        <w:t xml:space="preserve"> הוא אמר לי את זה, היתה לנו שיחה מאחורי המליאה. </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u w:val="single"/>
          <w:rtl/>
        </w:rPr>
        <w:t>דורית ואג:</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rtl/>
        </w:rPr>
        <w:tab/>
        <w:t xml:space="preserve"> הוא מתעקש שיבואו לנמק. הוא לא מוכן לעמוד במצב, שהוא צריך לנמק את ההסתייגויות שלכם.  </w:t>
      </w:r>
    </w:p>
    <w:p w:rsidR="00544F46" w:rsidRDefault="00544F46" w:rsidP="00544F46">
      <w:pPr>
        <w:keepNext/>
        <w:bidi/>
        <w:jc w:val="both"/>
        <w:rPr>
          <w:rFonts w:cs="David" w:hint="cs"/>
          <w:rtl/>
        </w:rPr>
      </w:pPr>
    </w:p>
    <w:p w:rsidR="00544F46" w:rsidRDefault="00544F46" w:rsidP="00544F46">
      <w:pPr>
        <w:bidi/>
        <w:jc w:val="both"/>
        <w:rPr>
          <w:rFonts w:cs="David" w:hint="cs"/>
          <w:u w:val="single"/>
          <w:rtl/>
        </w:rPr>
      </w:pPr>
      <w:r>
        <w:rPr>
          <w:rFonts w:cs="David" w:hint="cs"/>
          <w:u w:val="single"/>
          <w:rtl/>
        </w:rPr>
        <w:t>היו"ר יריב לוין</w:t>
      </w:r>
      <w:r w:rsidRPr="00E36EB4">
        <w:rPr>
          <w:rFonts w:cs="David" w:hint="cs"/>
          <w:u w:val="single"/>
          <w:rtl/>
        </w:rPr>
        <w:t>:</w:t>
      </w:r>
    </w:p>
    <w:p w:rsidR="00544F46" w:rsidRDefault="00544F46" w:rsidP="00544F46">
      <w:pPr>
        <w:bidi/>
        <w:jc w:val="both"/>
        <w:rPr>
          <w:rFonts w:cs="David" w:hint="cs"/>
          <w:u w:val="single"/>
          <w:rtl/>
        </w:rPr>
      </w:pPr>
    </w:p>
    <w:p w:rsidR="00544F46" w:rsidRDefault="00544F46" w:rsidP="00544F46">
      <w:pPr>
        <w:keepNext/>
        <w:bidi/>
        <w:jc w:val="both"/>
        <w:rPr>
          <w:rFonts w:cs="David" w:hint="cs"/>
          <w:rtl/>
        </w:rPr>
      </w:pPr>
      <w:r>
        <w:rPr>
          <w:rFonts w:cs="David" w:hint="cs"/>
          <w:rtl/>
        </w:rPr>
        <w:tab/>
        <w:t xml:space="preserve">אני קטונתי מלהיכנס למחלוקת הזאת, עזבו אותה. </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u w:val="single"/>
          <w:rtl/>
        </w:rPr>
        <w:t>דורית ואג:</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rtl/>
        </w:rPr>
        <w:tab/>
        <w:t xml:space="preserve"> זו לא מחלוקת. </w:t>
      </w:r>
    </w:p>
    <w:p w:rsidR="00544F46" w:rsidRDefault="00544F46" w:rsidP="00544F46">
      <w:pPr>
        <w:keepNext/>
        <w:bidi/>
        <w:jc w:val="both"/>
        <w:rPr>
          <w:rFonts w:cs="David" w:hint="cs"/>
          <w:rtl/>
        </w:rPr>
      </w:pPr>
    </w:p>
    <w:p w:rsidR="00544F46" w:rsidRDefault="00544F46" w:rsidP="00544F46">
      <w:pPr>
        <w:bidi/>
        <w:jc w:val="both"/>
        <w:rPr>
          <w:rFonts w:cs="David" w:hint="cs"/>
          <w:rtl/>
        </w:rPr>
      </w:pPr>
      <w:r>
        <w:rPr>
          <w:rFonts w:cs="David" w:hint="cs"/>
          <w:u w:val="single"/>
          <w:rtl/>
        </w:rPr>
        <w:t>היו"ר יריב לוין:</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rtl/>
        </w:rPr>
        <w:tab/>
        <w:t xml:space="preserve"> אני מדבר לגוף העניין. </w:t>
      </w:r>
    </w:p>
    <w:p w:rsidR="00544F46" w:rsidRDefault="00544F46" w:rsidP="00544F46">
      <w:pPr>
        <w:keepNext/>
        <w:bidi/>
        <w:jc w:val="both"/>
        <w:rPr>
          <w:rFonts w:cs="David" w:hint="cs"/>
          <w:rtl/>
        </w:rPr>
      </w:pPr>
    </w:p>
    <w:p w:rsidR="00544F46" w:rsidRPr="0086159A" w:rsidRDefault="00544F46" w:rsidP="00544F46">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rtl/>
        </w:rPr>
        <w:tab/>
        <w:t xml:space="preserve"> הסתייגויות זה נושא של אופוזיציה. </w:t>
      </w:r>
    </w:p>
    <w:p w:rsidR="00544F46" w:rsidRDefault="00544F46" w:rsidP="00544F46">
      <w:pPr>
        <w:keepNext/>
        <w:bidi/>
        <w:jc w:val="both"/>
        <w:rPr>
          <w:rFonts w:cs="David" w:hint="cs"/>
          <w:rtl/>
        </w:rPr>
      </w:pPr>
    </w:p>
    <w:p w:rsidR="00544F46" w:rsidRDefault="00544F46" w:rsidP="00544F46">
      <w:pPr>
        <w:bidi/>
        <w:jc w:val="both"/>
        <w:rPr>
          <w:rFonts w:cs="David" w:hint="cs"/>
          <w:rtl/>
        </w:rPr>
      </w:pPr>
      <w:r>
        <w:rPr>
          <w:rFonts w:cs="David" w:hint="cs"/>
          <w:u w:val="single"/>
          <w:rtl/>
        </w:rPr>
        <w:t>היו"ר יריב לוין:</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rtl/>
        </w:rPr>
        <w:tab/>
        <w:t xml:space="preserve"> אני אקצר לך את הדרך. אני חד-משמעית בעד לאפשר הצטרפות של קבוצות בצורה מסודרת, כפי שהן רוצות, בתוך התקנון. השאלה היחידה היא מה נקודת הזמן האחרונה שבה אפשר להצטרף </w:t>
      </w:r>
      <w:r>
        <w:rPr>
          <w:rFonts w:cs="David"/>
          <w:rtl/>
        </w:rPr>
        <w:t>–</w:t>
      </w:r>
      <w:r>
        <w:rPr>
          <w:rFonts w:cs="David" w:hint="cs"/>
          <w:rtl/>
        </w:rPr>
        <w:t xml:space="preserve"> זאת השאלה. </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u w:val="single"/>
          <w:rtl/>
        </w:rPr>
        <w:t>ארבל אסטרחן:</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rtl/>
        </w:rPr>
        <w:tab/>
        <w:t xml:space="preserve">כרגע מה שמוצע כאן זה שחבר כנסת הגיש את ההסתייגות בכתב לפני הדיון, וביקש שהוועדה תדון בה גם שלא בנוכחותו </w:t>
      </w:r>
      <w:r>
        <w:rPr>
          <w:rFonts w:cs="David"/>
          <w:rtl/>
        </w:rPr>
        <w:t>–</w:t>
      </w:r>
      <w:r>
        <w:rPr>
          <w:rFonts w:cs="David" w:hint="cs"/>
          <w:rtl/>
        </w:rPr>
        <w:t xml:space="preserve"> הרי הוועדה צריכה לדון על ההסתייגות ולהצביע עליה </w:t>
      </w:r>
      <w:r>
        <w:rPr>
          <w:rFonts w:cs="David"/>
          <w:rtl/>
        </w:rPr>
        <w:t>–</w:t>
      </w:r>
      <w:r>
        <w:rPr>
          <w:rFonts w:cs="David" w:hint="cs"/>
          <w:rtl/>
        </w:rPr>
        <w:t xml:space="preserve"> ויושב-ראש הוועדה אישר זאת. </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u w:val="single"/>
          <w:rtl/>
        </w:rPr>
        <w:t>היו"ר יריב לוין</w:t>
      </w:r>
      <w:r>
        <w:rPr>
          <w:rFonts w:cs="David" w:hint="cs"/>
          <w:rtl/>
        </w:rPr>
        <w:t>:</w:t>
      </w:r>
    </w:p>
    <w:p w:rsidR="00544F46" w:rsidRDefault="00544F46" w:rsidP="00544F46">
      <w:pPr>
        <w:keepNext/>
        <w:bidi/>
        <w:jc w:val="both"/>
        <w:rPr>
          <w:rFonts w:cs="David" w:hint="cs"/>
          <w:rtl/>
        </w:rPr>
      </w:pPr>
    </w:p>
    <w:p w:rsidR="00544F46" w:rsidRDefault="00544F46" w:rsidP="00544F46">
      <w:pPr>
        <w:bidi/>
        <w:jc w:val="both"/>
        <w:rPr>
          <w:rFonts w:cs="David" w:hint="cs"/>
          <w:rtl/>
        </w:rPr>
      </w:pPr>
      <w:r>
        <w:rPr>
          <w:rFonts w:cs="David" w:hint="cs"/>
          <w:rtl/>
        </w:rPr>
        <w:tab/>
        <w:t xml:space="preserve">זה בסדר. </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u w:val="single"/>
          <w:rtl/>
        </w:rPr>
        <w:t>דורית ואג:</w:t>
      </w:r>
    </w:p>
    <w:p w:rsidR="00544F46" w:rsidRDefault="00544F46" w:rsidP="00544F46">
      <w:pPr>
        <w:keepNext/>
        <w:bidi/>
        <w:jc w:val="both"/>
        <w:rPr>
          <w:rFonts w:cs="David" w:hint="cs"/>
          <w:rtl/>
        </w:rPr>
      </w:pPr>
    </w:p>
    <w:p w:rsidR="00544F46" w:rsidRDefault="00544F46" w:rsidP="00544F46">
      <w:pPr>
        <w:bidi/>
        <w:jc w:val="both"/>
        <w:rPr>
          <w:rFonts w:cs="David" w:hint="cs"/>
          <w:rtl/>
        </w:rPr>
      </w:pPr>
      <w:r>
        <w:rPr>
          <w:rFonts w:cs="David" w:hint="cs"/>
          <w:rtl/>
        </w:rPr>
        <w:tab/>
        <w:t xml:space="preserve"> עם זה אין בעיה. </w:t>
      </w:r>
    </w:p>
    <w:p w:rsidR="00544F46" w:rsidRDefault="00544F46" w:rsidP="00544F46">
      <w:pPr>
        <w:bidi/>
        <w:jc w:val="both"/>
        <w:rPr>
          <w:rFonts w:cs="David" w:hint="cs"/>
          <w:rtl/>
        </w:rPr>
      </w:pPr>
    </w:p>
    <w:p w:rsidR="00544F46" w:rsidRPr="0086159A" w:rsidRDefault="00544F46" w:rsidP="00544F46">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rtl/>
        </w:rPr>
        <w:tab/>
        <w:t>יושב-ראש הוועדה אישר - - -</w:t>
      </w:r>
    </w:p>
    <w:p w:rsidR="00544F46" w:rsidRDefault="00544F46" w:rsidP="00544F46">
      <w:pPr>
        <w:bidi/>
        <w:jc w:val="both"/>
        <w:rPr>
          <w:rFonts w:cs="David" w:hint="cs"/>
          <w:rtl/>
        </w:rPr>
      </w:pPr>
    </w:p>
    <w:p w:rsidR="00544F46" w:rsidRDefault="00544F46" w:rsidP="00544F46">
      <w:pPr>
        <w:keepLines/>
        <w:bidi/>
        <w:jc w:val="both"/>
        <w:rPr>
          <w:rFonts w:cs="David" w:hint="cs"/>
          <w:rtl/>
        </w:rPr>
      </w:pPr>
      <w:r>
        <w:rPr>
          <w:rFonts w:cs="David" w:hint="cs"/>
          <w:u w:val="single"/>
          <w:rtl/>
        </w:rPr>
        <w:t>היו"ר יריב לוין:</w:t>
      </w:r>
    </w:p>
    <w:p w:rsidR="00544F46" w:rsidRDefault="00544F46" w:rsidP="00544F46">
      <w:pPr>
        <w:keepLines/>
        <w:bidi/>
        <w:jc w:val="both"/>
        <w:rPr>
          <w:rFonts w:cs="David" w:hint="cs"/>
          <w:rtl/>
        </w:rPr>
      </w:pPr>
    </w:p>
    <w:p w:rsidR="00544F46" w:rsidRDefault="00544F46" w:rsidP="00544F46">
      <w:pPr>
        <w:keepLines/>
        <w:bidi/>
        <w:jc w:val="both"/>
        <w:rPr>
          <w:rFonts w:cs="David" w:hint="cs"/>
          <w:rtl/>
        </w:rPr>
      </w:pPr>
      <w:r>
        <w:rPr>
          <w:rFonts w:cs="David" w:hint="cs"/>
          <w:rtl/>
        </w:rPr>
        <w:tab/>
        <w:t xml:space="preserve"> בואו נעשה הבחנה בין שני דברים. דרך המלך היא שמוגשת הסתייגות ובא אדם לנמק אותה. לא צריכים לבוא כל המסתייגים, אבל צריך לבוא מסתייג אחד שיבוא וינמק. </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rtl/>
        </w:rPr>
        <w:tab/>
        <w:t xml:space="preserve">עכשיו צריך לעשות הבחנה בין שני מצבים, בין מצב שבו בא אדם ונימק את ההסתייגויות ובאה קבוצת מרצ ורוצה להצטרף להסתייגויות האלה. </w:t>
      </w:r>
    </w:p>
    <w:p w:rsidR="00544F46" w:rsidRDefault="00544F46" w:rsidP="00544F46">
      <w:pPr>
        <w:bidi/>
        <w:jc w:val="both"/>
        <w:rPr>
          <w:rFonts w:cs="David" w:hint="cs"/>
          <w:rtl/>
        </w:rPr>
      </w:pPr>
    </w:p>
    <w:p w:rsidR="00544F46" w:rsidRPr="0086159A" w:rsidRDefault="00544F46" w:rsidP="00544F46">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rtl/>
        </w:rPr>
        <w:tab/>
        <w:t xml:space="preserve"> נכון, כמו - - -</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u w:val="single"/>
          <w:rtl/>
        </w:rPr>
        <w:t>היו"ר יריב לוין:</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rtl/>
        </w:rPr>
        <w:tab/>
        <w:t xml:space="preserve">אני בעד זה, אני רק שואל במקרה הזה - עזבי רגע את המקרה שהיה לך </w:t>
      </w:r>
      <w:r>
        <w:rPr>
          <w:rFonts w:cs="David"/>
          <w:rtl/>
        </w:rPr>
        <w:t>–</w:t>
      </w:r>
      <w:r>
        <w:rPr>
          <w:rFonts w:cs="David" w:hint="cs"/>
          <w:rtl/>
        </w:rPr>
        <w:t xml:space="preserve"> שבו נומקו ההסתייגויות וצריך - - -</w:t>
      </w:r>
    </w:p>
    <w:p w:rsidR="00544F46" w:rsidRDefault="00544F46" w:rsidP="00544F46">
      <w:pPr>
        <w:bidi/>
        <w:jc w:val="both"/>
        <w:rPr>
          <w:rFonts w:cs="David" w:hint="cs"/>
          <w:rtl/>
        </w:rPr>
      </w:pPr>
    </w:p>
    <w:p w:rsidR="00544F46" w:rsidRPr="0086159A" w:rsidRDefault="00544F46" w:rsidP="00544F46">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rtl/>
        </w:rPr>
        <w:tab/>
        <w:t xml:space="preserve"> אני רוצה להצטרף כקבוצה </w:t>
      </w:r>
      <w:r>
        <w:rPr>
          <w:rFonts w:cs="David"/>
          <w:rtl/>
        </w:rPr>
        <w:t>–</w:t>
      </w:r>
      <w:r>
        <w:rPr>
          <w:rFonts w:cs="David" w:hint="cs"/>
          <w:rtl/>
        </w:rPr>
        <w:t xml:space="preserve"> אני לא צריכה את האישור של יושב-ראש הוועדה. </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u w:val="single"/>
          <w:rtl/>
        </w:rPr>
        <w:t>היו"ר יריב לוין:</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rtl/>
        </w:rPr>
        <w:tab/>
        <w:t xml:space="preserve"> אין ויכוח, השאלה רק מה נקודת הזמן האחרונה, שבה את יכולה להצטרף להסתייגויות. </w:t>
      </w:r>
    </w:p>
    <w:p w:rsidR="00544F46" w:rsidRDefault="00544F46" w:rsidP="00544F46">
      <w:pPr>
        <w:bidi/>
        <w:jc w:val="both"/>
        <w:rPr>
          <w:rFonts w:cs="David" w:hint="cs"/>
          <w:rtl/>
        </w:rPr>
      </w:pPr>
    </w:p>
    <w:p w:rsidR="00544F46" w:rsidRPr="0086159A" w:rsidRDefault="00544F46" w:rsidP="00544F46">
      <w:pPr>
        <w:bidi/>
        <w:jc w:val="both"/>
        <w:rPr>
          <w:rFonts w:cs="David" w:hint="cs"/>
          <w:u w:val="single"/>
          <w:rtl/>
        </w:rPr>
      </w:pPr>
      <w:r w:rsidRPr="0086159A">
        <w:rPr>
          <w:rFonts w:cs="David" w:hint="cs"/>
          <w:u w:val="single"/>
          <w:rtl/>
        </w:rPr>
        <w:t>תמי כנפו:</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rtl/>
        </w:rPr>
        <w:tab/>
        <w:t xml:space="preserve">כל זמן שלא נידונו. </w:t>
      </w:r>
    </w:p>
    <w:p w:rsidR="00544F46" w:rsidRDefault="00544F46" w:rsidP="00544F46">
      <w:pPr>
        <w:bidi/>
        <w:jc w:val="both"/>
        <w:rPr>
          <w:rFonts w:cs="David" w:hint="cs"/>
          <w:rtl/>
        </w:rPr>
      </w:pPr>
    </w:p>
    <w:p w:rsidR="00544F46" w:rsidRPr="0086159A" w:rsidRDefault="00544F46" w:rsidP="00544F46">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rtl/>
        </w:rPr>
        <w:tab/>
        <w:t xml:space="preserve"> עד היום שבו מתקיימת הישיבה. </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u w:val="single"/>
          <w:rtl/>
        </w:rPr>
        <w:t>היו"ר יריב לוין:</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rtl/>
        </w:rPr>
        <w:tab/>
        <w:t xml:space="preserve">מאה אחוז, אז זה צריך לבוא לידי ביטוי בצורה ברורה. </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u w:val="single"/>
          <w:rtl/>
        </w:rPr>
        <w:t>דורית ואג:</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rtl/>
        </w:rPr>
        <w:tab/>
        <w:t xml:space="preserve">ואת צריכה לבוא חתומה. </w:t>
      </w:r>
    </w:p>
    <w:p w:rsidR="00544F46" w:rsidRDefault="00544F46" w:rsidP="00544F46">
      <w:pPr>
        <w:keepNext/>
        <w:bidi/>
        <w:jc w:val="both"/>
        <w:rPr>
          <w:rFonts w:cs="David" w:hint="cs"/>
          <w:rtl/>
        </w:rPr>
      </w:pPr>
    </w:p>
    <w:p w:rsidR="00544F46" w:rsidRPr="0086159A" w:rsidRDefault="00544F46" w:rsidP="00544F46">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rtl/>
        </w:rPr>
        <w:tab/>
        <w:t xml:space="preserve"> ברור. </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u w:val="single"/>
          <w:rtl/>
        </w:rPr>
        <w:t>היו"ר יריב לוין:</w:t>
      </w:r>
    </w:p>
    <w:p w:rsidR="00544F46" w:rsidRDefault="00544F46" w:rsidP="00544F46">
      <w:pPr>
        <w:keepNext/>
        <w:bidi/>
        <w:jc w:val="both"/>
        <w:rPr>
          <w:rFonts w:cs="David" w:hint="cs"/>
          <w:rtl/>
        </w:rPr>
      </w:pPr>
    </w:p>
    <w:p w:rsidR="00544F46" w:rsidRDefault="00544F46" w:rsidP="00544F46">
      <w:pPr>
        <w:bidi/>
        <w:jc w:val="both"/>
        <w:rPr>
          <w:rFonts w:cs="David" w:hint="cs"/>
          <w:rtl/>
        </w:rPr>
      </w:pPr>
      <w:r>
        <w:rPr>
          <w:rFonts w:cs="David" w:hint="cs"/>
          <w:rtl/>
        </w:rPr>
        <w:tab/>
        <w:t xml:space="preserve">לעומת זאת, ישנו המצב השני שבו הוגשו הסתייגויות, אבל לא נומקו. במצב הזה יכול יושב-ראש הוועדה להרשות בכל זאת שההסתייגויות האלה תובאנה. </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u w:val="single"/>
          <w:rtl/>
        </w:rPr>
        <w:t>דורית ואג:</w:t>
      </w:r>
    </w:p>
    <w:p w:rsidR="00544F46" w:rsidRDefault="00544F46" w:rsidP="00544F46">
      <w:pPr>
        <w:keepNext/>
        <w:bidi/>
        <w:jc w:val="both"/>
        <w:rPr>
          <w:rFonts w:cs="David" w:hint="cs"/>
          <w:rtl/>
        </w:rPr>
      </w:pPr>
    </w:p>
    <w:p w:rsidR="00544F46" w:rsidRDefault="00544F46" w:rsidP="00544F46">
      <w:pPr>
        <w:bidi/>
        <w:jc w:val="both"/>
        <w:rPr>
          <w:rFonts w:cs="David" w:hint="cs"/>
          <w:rtl/>
        </w:rPr>
      </w:pPr>
      <w:r>
        <w:rPr>
          <w:rFonts w:cs="David" w:hint="cs"/>
          <w:rtl/>
        </w:rPr>
        <w:tab/>
        <w:t xml:space="preserve"> ומי ינמק?</w:t>
      </w:r>
    </w:p>
    <w:p w:rsidR="00544F46" w:rsidRDefault="00544F46" w:rsidP="00544F46">
      <w:pPr>
        <w:bidi/>
        <w:jc w:val="both"/>
        <w:rPr>
          <w:rFonts w:cs="David" w:hint="cs"/>
          <w:rtl/>
        </w:rPr>
      </w:pPr>
    </w:p>
    <w:p w:rsidR="00544F46" w:rsidRPr="0086159A" w:rsidRDefault="00544F46" w:rsidP="00544F46">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rtl/>
        </w:rPr>
        <w:tab/>
        <w:t xml:space="preserve"> הוא נימק. </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u w:val="single"/>
          <w:rtl/>
        </w:rPr>
        <w:t>דורית ואג:</w:t>
      </w:r>
    </w:p>
    <w:p w:rsidR="00544F46" w:rsidRDefault="00544F46" w:rsidP="00544F46">
      <w:pPr>
        <w:keepNext/>
        <w:bidi/>
        <w:jc w:val="both"/>
        <w:rPr>
          <w:rFonts w:cs="David" w:hint="cs"/>
          <w:rtl/>
        </w:rPr>
      </w:pPr>
    </w:p>
    <w:p w:rsidR="00544F46" w:rsidRDefault="00544F46" w:rsidP="00544F46">
      <w:pPr>
        <w:bidi/>
        <w:jc w:val="both"/>
        <w:rPr>
          <w:rFonts w:cs="David" w:hint="cs"/>
          <w:rtl/>
        </w:rPr>
      </w:pPr>
      <w:r>
        <w:rPr>
          <w:rFonts w:cs="David" w:hint="cs"/>
          <w:rtl/>
        </w:rPr>
        <w:tab/>
        <w:t xml:space="preserve"> הוא התרגז - - -</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u w:val="single"/>
          <w:rtl/>
        </w:rPr>
        <w:t>תמי כנפו:</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rtl/>
        </w:rPr>
        <w:tab/>
        <w:t xml:space="preserve">יושב-ראש הוועדה יכול להרשות, אבל יכול לא להרשות. </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u w:val="single"/>
          <w:rtl/>
        </w:rPr>
        <w:t>היו"ר יריב לוין:</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rtl/>
        </w:rPr>
        <w:tab/>
        <w:t xml:space="preserve"> נכון, אני אעשה עוד פעם סדר. הכלל הוא שאדם שמגיש הסתייגויות, בא לנמק אותן, זה הכלל. </w:t>
      </w:r>
    </w:p>
    <w:p w:rsidR="00544F46" w:rsidRDefault="00544F46" w:rsidP="00544F46">
      <w:pPr>
        <w:bidi/>
        <w:jc w:val="both"/>
        <w:rPr>
          <w:rFonts w:cs="David" w:hint="cs"/>
          <w:rtl/>
        </w:rPr>
      </w:pPr>
    </w:p>
    <w:p w:rsidR="00544F46" w:rsidRPr="00A044D1" w:rsidRDefault="00544F46" w:rsidP="00544F46">
      <w:pPr>
        <w:bidi/>
        <w:jc w:val="both"/>
        <w:rPr>
          <w:rFonts w:cs="David" w:hint="cs"/>
          <w:rtl/>
        </w:rPr>
      </w:pPr>
      <w:r w:rsidRPr="00A044D1">
        <w:rPr>
          <w:rFonts w:cs="David" w:hint="cs"/>
          <w:u w:val="single"/>
          <w:rtl/>
        </w:rPr>
        <w:t>ארבל אסטרחן:</w:t>
      </w:r>
    </w:p>
    <w:p w:rsidR="00544F46" w:rsidRDefault="00544F46" w:rsidP="00544F46">
      <w:pPr>
        <w:bidi/>
        <w:jc w:val="both"/>
        <w:rPr>
          <w:rFonts w:cs="David" w:hint="cs"/>
          <w:sz w:val="28"/>
          <w:szCs w:val="28"/>
          <w:rtl/>
        </w:rPr>
      </w:pPr>
    </w:p>
    <w:p w:rsidR="00544F46" w:rsidRDefault="00544F46" w:rsidP="00544F46">
      <w:pPr>
        <w:bidi/>
        <w:jc w:val="both"/>
        <w:rPr>
          <w:rFonts w:cs="David" w:hint="cs"/>
          <w:rtl/>
        </w:rPr>
      </w:pPr>
      <w:r>
        <w:rPr>
          <w:rFonts w:cs="David" w:hint="cs"/>
          <w:sz w:val="28"/>
          <w:szCs w:val="28"/>
          <w:rtl/>
        </w:rPr>
        <w:tab/>
        <w:t xml:space="preserve"> </w:t>
      </w:r>
      <w:r>
        <w:rPr>
          <w:rFonts w:cs="David" w:hint="cs"/>
          <w:rtl/>
        </w:rPr>
        <w:t xml:space="preserve">זאת פסקה (1). </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u w:val="single"/>
          <w:rtl/>
        </w:rPr>
        <w:t>היו"ר יריב לוין:</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rtl/>
        </w:rPr>
        <w:tab/>
        <w:t xml:space="preserve">הכלל שאין עליו ויכוח - דרך המלך היא שאדם הגיש הסתייגויות ובא לנמק אותן. ברור שלא צריכים לבוא כל המסתייגים, אבל אחד בא ונימק. לכן לצרף קבוצה נוספת לאותם נימוקים אין בעיה, במועד כמו שדיברנו עליו עכשיו אין בעיה. </w:t>
      </w:r>
    </w:p>
    <w:p w:rsidR="00544F46" w:rsidRDefault="00544F46" w:rsidP="00544F46">
      <w:pPr>
        <w:bidi/>
        <w:jc w:val="both"/>
        <w:rPr>
          <w:rFonts w:cs="David" w:hint="cs"/>
          <w:rtl/>
        </w:rPr>
      </w:pPr>
    </w:p>
    <w:p w:rsidR="00544F46" w:rsidRPr="0086159A" w:rsidRDefault="00544F46" w:rsidP="00544F46">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rtl/>
        </w:rPr>
        <w:tab/>
        <w:t xml:space="preserve"> איך זה ייכתב במפורש בתקנון?</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u w:val="single"/>
          <w:rtl/>
        </w:rPr>
        <w:t>היו"ר יריב לוין:</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rtl/>
        </w:rPr>
        <w:tab/>
        <w:t xml:space="preserve"> זה ייכתב בתקנון. </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rtl/>
        </w:rPr>
        <w:tab/>
        <w:t xml:space="preserve">בעיה שנייה מתעוררת כאשר נוצר מצב, שבו אדם לא נימק את ההסתייגויות. כאן החלטנו לא למחוק אותן, אלא לתת ליושב-ראש הוועדה שיקול דעת, אם לקבל אותן. אני מציע שאם לא קיבל, לא קיבל, אז אין הצטרפויות ואין למה להצטרף ואין דבר. אם קיבל </w:t>
      </w:r>
      <w:r>
        <w:rPr>
          <w:rFonts w:cs="David"/>
          <w:rtl/>
        </w:rPr>
        <w:t>–</w:t>
      </w:r>
      <w:r>
        <w:rPr>
          <w:rFonts w:cs="David" w:hint="cs"/>
          <w:rtl/>
        </w:rPr>
        <w:t xml:space="preserve"> יחול אותו כלל. </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u w:val="single"/>
          <w:rtl/>
        </w:rPr>
        <w:t>ארבל אסטרחן:</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rtl/>
        </w:rPr>
        <w:tab/>
        <w:t xml:space="preserve">צריך לראות מה כתוב היום. היום פסקה (1) אומרת שהוא הציג את הצעתו,זאת אומרת בא חבר כנסת ומנמק. </w:t>
      </w:r>
    </w:p>
    <w:p w:rsidR="00544F46" w:rsidRDefault="00544F46" w:rsidP="00544F46">
      <w:pPr>
        <w:keepNext/>
        <w:bidi/>
        <w:jc w:val="both"/>
        <w:rPr>
          <w:rFonts w:cs="David" w:hint="cs"/>
          <w:rtl/>
        </w:rPr>
      </w:pPr>
    </w:p>
    <w:p w:rsidR="00544F46" w:rsidRDefault="00544F46" w:rsidP="00544F46">
      <w:pPr>
        <w:keepNext/>
        <w:bidi/>
        <w:ind w:firstLine="720"/>
        <w:jc w:val="both"/>
        <w:rPr>
          <w:rFonts w:cs="David" w:hint="cs"/>
          <w:rtl/>
        </w:rPr>
      </w:pPr>
      <w:r>
        <w:rPr>
          <w:rFonts w:cs="David" w:hint="cs"/>
          <w:rtl/>
        </w:rPr>
        <w:t>בעמוד 13 סעיף 17(ב) כתוב: "רשאי מציע ההצעה לתיקון לבקש כי היא תצורף כהסתייגות...ובלבד שהתקיים אחד מאלה:</w:t>
      </w:r>
    </w:p>
    <w:p w:rsidR="00544F46" w:rsidRDefault="00544F46" w:rsidP="00544F46">
      <w:pPr>
        <w:keepNext/>
        <w:bidi/>
        <w:ind w:firstLine="720"/>
        <w:jc w:val="both"/>
        <w:rPr>
          <w:rFonts w:cs="David" w:hint="cs"/>
          <w:rtl/>
        </w:rPr>
      </w:pPr>
    </w:p>
    <w:p w:rsidR="00544F46" w:rsidRDefault="00544F46" w:rsidP="00544F46">
      <w:pPr>
        <w:keepNext/>
        <w:numPr>
          <w:ilvl w:val="0"/>
          <w:numId w:val="2"/>
        </w:numPr>
        <w:autoSpaceDE w:val="0"/>
        <w:autoSpaceDN w:val="0"/>
        <w:bidi/>
        <w:jc w:val="both"/>
        <w:rPr>
          <w:rFonts w:cs="David" w:hint="cs"/>
          <w:rtl/>
        </w:rPr>
      </w:pPr>
      <w:r>
        <w:rPr>
          <w:rFonts w:cs="David" w:hint="cs"/>
          <w:rtl/>
        </w:rPr>
        <w:t xml:space="preserve">הוא הציג בדיון את הצעתו". זה ברור. </w:t>
      </w:r>
    </w:p>
    <w:p w:rsidR="00544F46" w:rsidRDefault="00544F46" w:rsidP="00544F46">
      <w:pPr>
        <w:keepNext/>
        <w:bidi/>
        <w:ind w:left="720"/>
        <w:jc w:val="both"/>
        <w:rPr>
          <w:rFonts w:cs="David" w:hint="cs"/>
          <w:rtl/>
        </w:rPr>
      </w:pPr>
    </w:p>
    <w:p w:rsidR="00544F46" w:rsidRDefault="00544F46" w:rsidP="00544F46">
      <w:pPr>
        <w:keepNext/>
        <w:bidi/>
        <w:ind w:left="720"/>
        <w:jc w:val="both"/>
        <w:rPr>
          <w:rFonts w:cs="David" w:hint="cs"/>
          <w:rtl/>
        </w:rPr>
      </w:pPr>
      <w:r>
        <w:rPr>
          <w:rFonts w:cs="David" w:hint="cs"/>
          <w:rtl/>
        </w:rPr>
        <w:t xml:space="preserve">"(2) הוא הסמיך חבר כנסת אחר...להציג את הצעתו". </w:t>
      </w:r>
    </w:p>
    <w:p w:rsidR="00544F46" w:rsidRDefault="00544F46" w:rsidP="00544F46">
      <w:pPr>
        <w:keepNext/>
        <w:bidi/>
        <w:ind w:left="720"/>
        <w:jc w:val="both"/>
        <w:rPr>
          <w:rFonts w:cs="David" w:hint="cs"/>
          <w:rtl/>
        </w:rPr>
      </w:pPr>
    </w:p>
    <w:p w:rsidR="00544F46" w:rsidRDefault="00544F46" w:rsidP="00544F46">
      <w:pPr>
        <w:keepNext/>
        <w:bidi/>
        <w:ind w:firstLine="720"/>
        <w:jc w:val="both"/>
        <w:rPr>
          <w:rFonts w:cs="David" w:hint="cs"/>
          <w:rtl/>
        </w:rPr>
      </w:pPr>
      <w:r>
        <w:rPr>
          <w:rFonts w:cs="David" w:hint="cs"/>
          <w:rtl/>
        </w:rPr>
        <w:t>פה יכולה מרצ להסמיך מישהו מסיעה אחרת "תציג גם אותנו", ואז אחר כך רק כתבנו שהם חייבים לתת את זה גם בחתימתם. ב-(ג) כתוב: "לא תצורף...הסתייגות אלא לאחר שהועברה לוועדה בקשה".</w:t>
      </w:r>
    </w:p>
    <w:p w:rsidR="00544F46" w:rsidRDefault="00544F46" w:rsidP="00544F46">
      <w:pPr>
        <w:keepNext/>
        <w:bidi/>
        <w:jc w:val="both"/>
        <w:rPr>
          <w:rFonts w:cs="David" w:hint="cs"/>
          <w:rtl/>
        </w:rPr>
      </w:pPr>
    </w:p>
    <w:p w:rsidR="00544F46" w:rsidRPr="0086159A" w:rsidRDefault="00544F46" w:rsidP="00544F46">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rtl/>
        </w:rPr>
        <w:tab/>
        <w:t>אני צריכה להסמיך בחתימה?</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u w:val="single"/>
          <w:rtl/>
        </w:rPr>
        <w:t>עליזה בראשי:</w:t>
      </w:r>
    </w:p>
    <w:p w:rsidR="00544F46" w:rsidRDefault="00544F46" w:rsidP="00544F46">
      <w:pPr>
        <w:keepNext/>
        <w:bidi/>
        <w:jc w:val="both"/>
        <w:rPr>
          <w:rFonts w:cs="David" w:hint="cs"/>
          <w:rtl/>
        </w:rPr>
      </w:pPr>
    </w:p>
    <w:p w:rsidR="00544F46" w:rsidRDefault="00544F46" w:rsidP="00544F46">
      <w:pPr>
        <w:bidi/>
        <w:jc w:val="both"/>
        <w:rPr>
          <w:rFonts w:cs="David" w:hint="cs"/>
          <w:rtl/>
        </w:rPr>
      </w:pPr>
      <w:r>
        <w:rPr>
          <w:rFonts w:cs="David" w:hint="cs"/>
          <w:rtl/>
        </w:rPr>
        <w:tab/>
        <w:t xml:space="preserve"> כן, אם את מבקשת ממישהו להציג את הצעת החוק שלך, את צריכה לחתום. </w:t>
      </w:r>
    </w:p>
    <w:p w:rsidR="00544F46" w:rsidRPr="0086159A" w:rsidRDefault="00544F46" w:rsidP="00544F46">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rtl/>
        </w:rPr>
        <w:tab/>
        <w:t xml:space="preserve"> מה היה עד היום? הסמכתי בחתימה מישהו אחר?</w:t>
      </w:r>
    </w:p>
    <w:p w:rsidR="00544F46" w:rsidRDefault="00544F46" w:rsidP="00544F46">
      <w:pPr>
        <w:bidi/>
        <w:jc w:val="both"/>
        <w:rPr>
          <w:rFonts w:cs="David" w:hint="cs"/>
          <w:rtl/>
        </w:rPr>
      </w:pPr>
    </w:p>
    <w:p w:rsidR="00544F46" w:rsidRPr="00A044D1" w:rsidRDefault="00544F46" w:rsidP="00544F46">
      <w:pPr>
        <w:bidi/>
        <w:jc w:val="both"/>
        <w:rPr>
          <w:rFonts w:cs="David" w:hint="cs"/>
          <w:rtl/>
        </w:rPr>
      </w:pPr>
      <w:r w:rsidRPr="00A044D1">
        <w:rPr>
          <w:rFonts w:cs="David" w:hint="cs"/>
          <w:u w:val="single"/>
          <w:rtl/>
        </w:rPr>
        <w:t>ארבל אסטרחן:</w:t>
      </w:r>
    </w:p>
    <w:p w:rsidR="00544F46" w:rsidRDefault="00544F46" w:rsidP="00544F46">
      <w:pPr>
        <w:bidi/>
        <w:jc w:val="both"/>
        <w:rPr>
          <w:rFonts w:cs="David" w:hint="cs"/>
          <w:sz w:val="28"/>
          <w:szCs w:val="28"/>
          <w:rtl/>
        </w:rPr>
      </w:pPr>
    </w:p>
    <w:p w:rsidR="00544F46" w:rsidRDefault="00544F46" w:rsidP="00544F46">
      <w:pPr>
        <w:bidi/>
        <w:jc w:val="both"/>
        <w:rPr>
          <w:rFonts w:cs="David" w:hint="cs"/>
          <w:rtl/>
        </w:rPr>
      </w:pPr>
      <w:r>
        <w:rPr>
          <w:rFonts w:cs="David" w:hint="cs"/>
          <w:sz w:val="28"/>
          <w:szCs w:val="28"/>
          <w:rtl/>
        </w:rPr>
        <w:tab/>
        <w:t xml:space="preserve"> </w:t>
      </w:r>
      <w:r>
        <w:rPr>
          <w:rFonts w:cs="David" w:hint="cs"/>
          <w:rtl/>
        </w:rPr>
        <w:t xml:space="preserve">היום לדעתי כל אחד היה צריך לתת בכתב. </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u w:val="single"/>
          <w:rtl/>
        </w:rPr>
        <w:t>איל זנדברג:</w:t>
      </w:r>
    </w:p>
    <w:p w:rsidR="00544F46" w:rsidRDefault="00544F46" w:rsidP="00544F46">
      <w:pPr>
        <w:keepNext/>
        <w:bidi/>
        <w:jc w:val="both"/>
        <w:rPr>
          <w:rFonts w:cs="David" w:hint="cs"/>
          <w:rtl/>
        </w:rPr>
      </w:pPr>
    </w:p>
    <w:p w:rsidR="00544F46" w:rsidRDefault="00544F46" w:rsidP="00544F46">
      <w:pPr>
        <w:bidi/>
        <w:jc w:val="both"/>
        <w:rPr>
          <w:rFonts w:cs="David" w:hint="cs"/>
          <w:rtl/>
        </w:rPr>
      </w:pPr>
      <w:r>
        <w:rPr>
          <w:rFonts w:cs="David" w:hint="cs"/>
          <w:rtl/>
        </w:rPr>
        <w:tab/>
        <w:t xml:space="preserve">כדי שזה יהיה כתוב למליאה, לא בשלב שזה בוועדה. </w:t>
      </w:r>
    </w:p>
    <w:p w:rsidR="00544F46" w:rsidRDefault="00544F46" w:rsidP="00544F46">
      <w:pPr>
        <w:bidi/>
        <w:jc w:val="both"/>
        <w:rPr>
          <w:rFonts w:cs="David" w:hint="cs"/>
          <w:rtl/>
        </w:rPr>
      </w:pPr>
    </w:p>
    <w:p w:rsidR="00544F46" w:rsidRDefault="00544F46" w:rsidP="00544F46">
      <w:pPr>
        <w:keepLines/>
        <w:bidi/>
        <w:jc w:val="both"/>
        <w:rPr>
          <w:rFonts w:cs="David" w:hint="cs"/>
          <w:rtl/>
        </w:rPr>
      </w:pPr>
      <w:r>
        <w:rPr>
          <w:rFonts w:cs="David" w:hint="cs"/>
          <w:u w:val="single"/>
          <w:rtl/>
        </w:rPr>
        <w:t>אתי בן-יוסף:</w:t>
      </w:r>
    </w:p>
    <w:p w:rsidR="00544F46" w:rsidRDefault="00544F46" w:rsidP="00544F46">
      <w:pPr>
        <w:keepLines/>
        <w:bidi/>
        <w:jc w:val="both"/>
        <w:rPr>
          <w:rFonts w:cs="David" w:hint="cs"/>
          <w:rtl/>
        </w:rPr>
      </w:pPr>
    </w:p>
    <w:p w:rsidR="00544F46" w:rsidRDefault="00544F46" w:rsidP="00544F46">
      <w:pPr>
        <w:keepLines/>
        <w:bidi/>
        <w:jc w:val="both"/>
        <w:rPr>
          <w:rFonts w:cs="David" w:hint="cs"/>
          <w:rtl/>
        </w:rPr>
      </w:pPr>
      <w:r>
        <w:rPr>
          <w:rFonts w:cs="David" w:hint="cs"/>
          <w:rtl/>
        </w:rPr>
        <w:tab/>
        <w:t xml:space="preserve">מכתב אחד עם החתימות. </w:t>
      </w:r>
    </w:p>
    <w:p w:rsidR="00544F46" w:rsidRDefault="00544F46" w:rsidP="00544F46">
      <w:pPr>
        <w:keepLines/>
        <w:bidi/>
        <w:jc w:val="both"/>
        <w:rPr>
          <w:rFonts w:cs="David" w:hint="cs"/>
          <w:rtl/>
        </w:rPr>
      </w:pPr>
    </w:p>
    <w:p w:rsidR="00544F46" w:rsidRDefault="00544F46" w:rsidP="00544F46">
      <w:pPr>
        <w:keepNext/>
        <w:bidi/>
        <w:jc w:val="both"/>
        <w:rPr>
          <w:rFonts w:cs="David" w:hint="cs"/>
          <w:rtl/>
        </w:rPr>
      </w:pPr>
      <w:r>
        <w:rPr>
          <w:rFonts w:cs="David" w:hint="cs"/>
          <w:u w:val="single"/>
          <w:rtl/>
        </w:rPr>
        <w:t>דורית ואג:</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rtl/>
        </w:rPr>
        <w:tab/>
        <w:t xml:space="preserve">היום לא היה דבר, היה נוהג שהיה לפי מצב הרוח. </w:t>
      </w:r>
    </w:p>
    <w:p w:rsidR="00544F46" w:rsidRDefault="00544F46" w:rsidP="00544F46">
      <w:pPr>
        <w:keepLines/>
        <w:bidi/>
        <w:jc w:val="both"/>
        <w:rPr>
          <w:rFonts w:cs="David" w:hint="cs"/>
          <w:rtl/>
        </w:rPr>
      </w:pPr>
    </w:p>
    <w:p w:rsidR="00544F46" w:rsidRPr="0086159A" w:rsidRDefault="00544F46" w:rsidP="00544F46">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rsidR="00544F46" w:rsidRDefault="00544F46" w:rsidP="00544F46">
      <w:pPr>
        <w:bidi/>
        <w:jc w:val="both"/>
        <w:rPr>
          <w:rFonts w:cs="David" w:hint="cs"/>
          <w:rtl/>
        </w:rPr>
      </w:pPr>
    </w:p>
    <w:p w:rsidR="00544F46" w:rsidRDefault="00544F46" w:rsidP="00544F46">
      <w:pPr>
        <w:keepLines/>
        <w:bidi/>
        <w:jc w:val="both"/>
        <w:rPr>
          <w:rFonts w:cs="David" w:hint="cs"/>
          <w:rtl/>
        </w:rPr>
      </w:pPr>
      <w:r>
        <w:rPr>
          <w:rFonts w:cs="David" w:hint="cs"/>
          <w:rtl/>
        </w:rPr>
        <w:tab/>
        <w:t xml:space="preserve"> מה עושים בתקציב?</w:t>
      </w:r>
    </w:p>
    <w:p w:rsidR="00544F46" w:rsidRDefault="00544F46" w:rsidP="00544F46">
      <w:pPr>
        <w:keepNext/>
        <w:bidi/>
        <w:jc w:val="both"/>
        <w:rPr>
          <w:rFonts w:cs="David" w:hint="cs"/>
          <w:u w:val="single"/>
          <w:rtl/>
        </w:rPr>
      </w:pPr>
    </w:p>
    <w:p w:rsidR="00544F46" w:rsidRPr="00A044D1" w:rsidRDefault="00544F46" w:rsidP="00544F46">
      <w:pPr>
        <w:bidi/>
        <w:jc w:val="both"/>
        <w:rPr>
          <w:rFonts w:cs="David" w:hint="cs"/>
          <w:rtl/>
        </w:rPr>
      </w:pPr>
      <w:r w:rsidRPr="00A044D1">
        <w:rPr>
          <w:rFonts w:cs="David" w:hint="cs"/>
          <w:u w:val="single"/>
          <w:rtl/>
        </w:rPr>
        <w:t>ארבל אסטרחן:</w:t>
      </w:r>
    </w:p>
    <w:p w:rsidR="00544F46" w:rsidRDefault="00544F46" w:rsidP="00544F46">
      <w:pPr>
        <w:bidi/>
        <w:jc w:val="both"/>
        <w:rPr>
          <w:rFonts w:cs="David" w:hint="cs"/>
          <w:sz w:val="28"/>
          <w:szCs w:val="28"/>
          <w:rtl/>
        </w:rPr>
      </w:pPr>
    </w:p>
    <w:p w:rsidR="00544F46" w:rsidRDefault="00544F46" w:rsidP="00544F46">
      <w:pPr>
        <w:keepNext/>
        <w:bidi/>
        <w:jc w:val="both"/>
        <w:rPr>
          <w:rFonts w:cs="David" w:hint="cs"/>
          <w:rtl/>
        </w:rPr>
      </w:pPr>
      <w:r>
        <w:rPr>
          <w:rFonts w:cs="David" w:hint="cs"/>
          <w:sz w:val="28"/>
          <w:szCs w:val="28"/>
          <w:rtl/>
        </w:rPr>
        <w:tab/>
      </w:r>
      <w:r>
        <w:rPr>
          <w:rFonts w:cs="David" w:hint="cs"/>
          <w:rtl/>
        </w:rPr>
        <w:t xml:space="preserve">עזבי, התקציב זה משהו אחר. התקציב הוא לא דוגמה. </w:t>
      </w:r>
    </w:p>
    <w:p w:rsidR="00544F46" w:rsidRDefault="00544F46" w:rsidP="00544F46">
      <w:pPr>
        <w:keepNext/>
        <w:bidi/>
        <w:jc w:val="both"/>
        <w:rPr>
          <w:rFonts w:cs="David" w:hint="cs"/>
          <w:rtl/>
        </w:rPr>
      </w:pPr>
    </w:p>
    <w:p w:rsidR="00544F46" w:rsidRPr="0086159A" w:rsidRDefault="00544F46" w:rsidP="00544F46">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rtl/>
        </w:rPr>
        <w:tab/>
        <w:t xml:space="preserve"> אני מדברת על ההסתייגויות בתקציב. </w:t>
      </w:r>
    </w:p>
    <w:p w:rsidR="00544F46" w:rsidRDefault="00544F46" w:rsidP="00544F46">
      <w:pPr>
        <w:keepNext/>
        <w:bidi/>
        <w:jc w:val="both"/>
        <w:rPr>
          <w:rFonts w:cs="David" w:hint="cs"/>
          <w:rtl/>
        </w:rPr>
      </w:pPr>
    </w:p>
    <w:p w:rsidR="00544F46" w:rsidRPr="00A044D1" w:rsidRDefault="00544F46" w:rsidP="00544F46">
      <w:pPr>
        <w:bidi/>
        <w:jc w:val="both"/>
        <w:rPr>
          <w:rFonts w:cs="David" w:hint="cs"/>
          <w:rtl/>
        </w:rPr>
      </w:pPr>
      <w:r w:rsidRPr="00A044D1">
        <w:rPr>
          <w:rFonts w:cs="David" w:hint="cs"/>
          <w:u w:val="single"/>
          <w:rtl/>
        </w:rPr>
        <w:t>ארבל אסטרחן:</w:t>
      </w:r>
    </w:p>
    <w:p w:rsidR="00544F46" w:rsidRDefault="00544F46" w:rsidP="00544F46">
      <w:pPr>
        <w:bidi/>
        <w:jc w:val="both"/>
        <w:rPr>
          <w:rFonts w:cs="David" w:hint="cs"/>
          <w:sz w:val="28"/>
          <w:szCs w:val="28"/>
          <w:rtl/>
        </w:rPr>
      </w:pPr>
    </w:p>
    <w:p w:rsidR="00544F46" w:rsidRDefault="00544F46" w:rsidP="00544F46">
      <w:pPr>
        <w:keepNext/>
        <w:bidi/>
        <w:jc w:val="both"/>
        <w:rPr>
          <w:rFonts w:cs="David" w:hint="cs"/>
          <w:rtl/>
        </w:rPr>
      </w:pPr>
      <w:r>
        <w:rPr>
          <w:rFonts w:cs="David" w:hint="cs"/>
          <w:sz w:val="28"/>
          <w:szCs w:val="28"/>
          <w:rtl/>
        </w:rPr>
        <w:tab/>
        <w:t xml:space="preserve"> </w:t>
      </w:r>
      <w:r>
        <w:rPr>
          <w:rFonts w:cs="David" w:hint="cs"/>
          <w:rtl/>
        </w:rPr>
        <w:t>עזבי את התקציב, התקציב הוא דוגמה רעה לכול. אנחנו לא "עושים" את פרק החקיקה לפי התקציב. היום היה מוגש מכתב, נגיד על ידי סיעת חד"ש, שנותנת מכתב חתום על ידי - - -</w:t>
      </w:r>
    </w:p>
    <w:p w:rsidR="00544F46" w:rsidRDefault="00544F46" w:rsidP="00544F46">
      <w:pPr>
        <w:keepNext/>
        <w:bidi/>
        <w:jc w:val="both"/>
        <w:rPr>
          <w:rFonts w:cs="David" w:hint="cs"/>
          <w:rtl/>
        </w:rPr>
      </w:pPr>
    </w:p>
    <w:p w:rsidR="00544F46" w:rsidRPr="0086159A" w:rsidRDefault="00544F46" w:rsidP="00544F46">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rtl/>
        </w:rPr>
        <w:tab/>
        <w:t xml:space="preserve"> סיעת מרצ מבקשת להצטרף להסתייגויות של סיעת חד"ש, ואני מצרפת את שלוש החתימות. </w:t>
      </w:r>
    </w:p>
    <w:p w:rsidR="00544F46" w:rsidRDefault="00544F46" w:rsidP="00544F46">
      <w:pPr>
        <w:keepNext/>
        <w:bidi/>
        <w:jc w:val="both"/>
        <w:rPr>
          <w:rFonts w:cs="David" w:hint="cs"/>
          <w:rtl/>
        </w:rPr>
      </w:pPr>
    </w:p>
    <w:p w:rsidR="00544F46" w:rsidRPr="00A044D1" w:rsidRDefault="00544F46" w:rsidP="00544F46">
      <w:pPr>
        <w:bidi/>
        <w:jc w:val="both"/>
        <w:rPr>
          <w:rFonts w:cs="David" w:hint="cs"/>
          <w:rtl/>
        </w:rPr>
      </w:pPr>
      <w:r w:rsidRPr="00A044D1">
        <w:rPr>
          <w:rFonts w:cs="David" w:hint="cs"/>
          <w:u w:val="single"/>
          <w:rtl/>
        </w:rPr>
        <w:t>ארבל אסטרחן:</w:t>
      </w:r>
    </w:p>
    <w:p w:rsidR="00544F46" w:rsidRDefault="00544F46" w:rsidP="00544F46">
      <w:pPr>
        <w:bidi/>
        <w:jc w:val="both"/>
        <w:rPr>
          <w:rFonts w:cs="David" w:hint="cs"/>
          <w:sz w:val="28"/>
          <w:szCs w:val="28"/>
          <w:rtl/>
        </w:rPr>
      </w:pPr>
    </w:p>
    <w:p w:rsidR="00544F46" w:rsidRDefault="00544F46" w:rsidP="00544F46">
      <w:pPr>
        <w:keepNext/>
        <w:bidi/>
        <w:jc w:val="both"/>
        <w:rPr>
          <w:rFonts w:cs="David" w:hint="cs"/>
          <w:rtl/>
        </w:rPr>
      </w:pPr>
      <w:r>
        <w:rPr>
          <w:rFonts w:cs="David" w:hint="cs"/>
          <w:sz w:val="28"/>
          <w:szCs w:val="28"/>
          <w:rtl/>
        </w:rPr>
        <w:tab/>
        <w:t xml:space="preserve"> </w:t>
      </w:r>
      <w:r>
        <w:rPr>
          <w:rFonts w:cs="David" w:hint="cs"/>
          <w:rtl/>
        </w:rPr>
        <w:t>זאת ההבחנה שעושה עכשיו יושב-ראש הוועדה. מישהו מנמק את ההסתייגויות של חד"ש?</w:t>
      </w:r>
    </w:p>
    <w:p w:rsidR="00544F46" w:rsidRPr="005C7199" w:rsidRDefault="00544F46" w:rsidP="00544F46">
      <w:pPr>
        <w:keepNext/>
        <w:bidi/>
        <w:jc w:val="both"/>
        <w:rPr>
          <w:rFonts w:cs="David" w:hint="cs"/>
          <w:rtl/>
        </w:rPr>
      </w:pPr>
    </w:p>
    <w:p w:rsidR="00544F46" w:rsidRPr="0086159A" w:rsidRDefault="00544F46" w:rsidP="00544F46">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rtl/>
        </w:rPr>
        <w:tab/>
        <w:t xml:space="preserve">של חד"ש כן. </w:t>
      </w:r>
    </w:p>
    <w:p w:rsidR="00544F46" w:rsidRDefault="00544F46" w:rsidP="00544F46">
      <w:pPr>
        <w:bidi/>
        <w:jc w:val="both"/>
        <w:rPr>
          <w:rFonts w:cs="David" w:hint="cs"/>
          <w:rtl/>
        </w:rPr>
      </w:pPr>
    </w:p>
    <w:p w:rsidR="00544F46" w:rsidRPr="00A044D1" w:rsidRDefault="00544F46" w:rsidP="00544F46">
      <w:pPr>
        <w:bidi/>
        <w:jc w:val="both"/>
        <w:rPr>
          <w:rFonts w:cs="David" w:hint="cs"/>
          <w:rtl/>
        </w:rPr>
      </w:pPr>
      <w:r w:rsidRPr="00A044D1">
        <w:rPr>
          <w:rFonts w:cs="David" w:hint="cs"/>
          <w:u w:val="single"/>
          <w:rtl/>
        </w:rPr>
        <w:t>ארבל אסטרחן:</w:t>
      </w:r>
    </w:p>
    <w:p w:rsidR="00544F46" w:rsidRDefault="00544F46" w:rsidP="00544F46">
      <w:pPr>
        <w:bidi/>
        <w:jc w:val="both"/>
        <w:rPr>
          <w:rFonts w:cs="David" w:hint="cs"/>
          <w:sz w:val="28"/>
          <w:szCs w:val="28"/>
          <w:rtl/>
        </w:rPr>
      </w:pPr>
    </w:p>
    <w:p w:rsidR="00544F46" w:rsidRDefault="00544F46" w:rsidP="00544F46">
      <w:pPr>
        <w:bidi/>
        <w:jc w:val="both"/>
        <w:rPr>
          <w:rFonts w:cs="David" w:hint="cs"/>
          <w:rtl/>
        </w:rPr>
      </w:pPr>
      <w:r>
        <w:rPr>
          <w:rFonts w:cs="David" w:hint="cs"/>
          <w:sz w:val="28"/>
          <w:szCs w:val="28"/>
          <w:rtl/>
        </w:rPr>
        <w:tab/>
      </w:r>
      <w:r>
        <w:rPr>
          <w:rFonts w:cs="David" w:hint="cs"/>
          <w:rtl/>
        </w:rPr>
        <w:t xml:space="preserve">יפה, אז אתם מבקשים </w:t>
      </w:r>
      <w:r>
        <w:rPr>
          <w:rFonts w:cs="David"/>
          <w:rtl/>
        </w:rPr>
        <w:t>–</w:t>
      </w:r>
      <w:r>
        <w:rPr>
          <w:rFonts w:cs="David" w:hint="cs"/>
          <w:rtl/>
        </w:rPr>
        <w:t xml:space="preserve"> הרי לכאורה מישהו צריך לנמק את ההסתייגויות, ואתם מצטרפים ומבקשים להצטרף להנמקות שלהם. </w:t>
      </w:r>
    </w:p>
    <w:p w:rsidR="00544F46" w:rsidRDefault="00544F46" w:rsidP="00544F46">
      <w:pPr>
        <w:bidi/>
        <w:jc w:val="both"/>
        <w:rPr>
          <w:rFonts w:cs="David" w:hint="cs"/>
          <w:rtl/>
        </w:rPr>
      </w:pPr>
    </w:p>
    <w:p w:rsidR="00544F46" w:rsidRPr="0086159A" w:rsidRDefault="00544F46" w:rsidP="00544F46">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rtl/>
        </w:rPr>
        <w:tab/>
        <w:t>אז למה דוד אמר לי שאני לא יכולה?</w:t>
      </w:r>
    </w:p>
    <w:p w:rsidR="00544F46" w:rsidRDefault="00544F46" w:rsidP="00544F46">
      <w:pPr>
        <w:keepNext/>
        <w:bidi/>
        <w:jc w:val="both"/>
        <w:rPr>
          <w:rFonts w:cs="David" w:hint="cs"/>
          <w:rtl/>
        </w:rPr>
      </w:pPr>
      <w:r>
        <w:rPr>
          <w:rFonts w:cs="David" w:hint="cs"/>
          <w:u w:val="single"/>
          <w:rtl/>
        </w:rPr>
        <w:t>ארבל אסטרחן:</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rtl/>
        </w:rPr>
        <w:tab/>
        <w:t>זה לא קיים היום מה שקיים פה. אני מנסה לראות אם מה שאנחנו מציעים הוא תואם - - -</w:t>
      </w:r>
    </w:p>
    <w:p w:rsidR="00544F46" w:rsidRDefault="00544F46" w:rsidP="00544F46">
      <w:pPr>
        <w:keepNext/>
        <w:bidi/>
        <w:jc w:val="both"/>
        <w:rPr>
          <w:rFonts w:cs="David" w:hint="cs"/>
          <w:rtl/>
        </w:rPr>
      </w:pPr>
    </w:p>
    <w:p w:rsidR="00544F46" w:rsidRPr="0086159A" w:rsidRDefault="00544F46" w:rsidP="00544F46">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rtl/>
        </w:rPr>
        <w:tab/>
        <w:t>כשאני כותבת את המכתב זה מספיק או שאני צריכה חבר כנסת?</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u w:val="single"/>
          <w:rtl/>
        </w:rPr>
        <w:t>ארבל אסטרחן:</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rtl/>
        </w:rPr>
        <w:tab/>
        <w:t xml:space="preserve">לא, בוודאי שחבר כנסת. שלושתם צריכים לחתום על זה. הרי לא נכניס הסתייגויות שחבר כנסת לא ביקש. הם יכולים להגיד: אנחנו מבקשים להצטרף להסתייגויות של חבר כנסת אחר, והם מנמקים גם אותן. מבקשים שהם ינמקו בשמנו. </w:t>
      </w:r>
    </w:p>
    <w:p w:rsidR="00544F46" w:rsidRDefault="00544F46" w:rsidP="00544F46">
      <w:pPr>
        <w:keepNext/>
        <w:bidi/>
        <w:jc w:val="both"/>
        <w:rPr>
          <w:rFonts w:cs="David" w:hint="cs"/>
          <w:rtl/>
        </w:rPr>
      </w:pPr>
    </w:p>
    <w:p w:rsidR="00544F46" w:rsidRPr="0086159A" w:rsidRDefault="00544F46" w:rsidP="00544F46">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rtl/>
        </w:rPr>
        <w:tab/>
        <w:t xml:space="preserve"> מה זה סעיף (3)?</w:t>
      </w:r>
    </w:p>
    <w:p w:rsidR="00544F46" w:rsidRDefault="00544F46" w:rsidP="00544F46">
      <w:pPr>
        <w:keepNext/>
        <w:bidi/>
        <w:jc w:val="both"/>
        <w:rPr>
          <w:rFonts w:cs="David" w:hint="cs"/>
          <w:rtl/>
        </w:rPr>
      </w:pPr>
    </w:p>
    <w:p w:rsidR="00544F46" w:rsidRPr="00A044D1" w:rsidRDefault="00544F46" w:rsidP="00544F46">
      <w:pPr>
        <w:bidi/>
        <w:jc w:val="both"/>
        <w:rPr>
          <w:rFonts w:cs="David" w:hint="cs"/>
          <w:rtl/>
        </w:rPr>
      </w:pPr>
      <w:r w:rsidRPr="00A044D1">
        <w:rPr>
          <w:rFonts w:cs="David" w:hint="cs"/>
          <w:u w:val="single"/>
          <w:rtl/>
        </w:rPr>
        <w:t>ארבל אסטרחן:</w:t>
      </w:r>
    </w:p>
    <w:p w:rsidR="00544F46" w:rsidRDefault="00544F46" w:rsidP="00544F46">
      <w:pPr>
        <w:bidi/>
        <w:jc w:val="both"/>
        <w:rPr>
          <w:rFonts w:cs="David" w:hint="cs"/>
          <w:sz w:val="28"/>
          <w:szCs w:val="28"/>
          <w:rtl/>
        </w:rPr>
      </w:pPr>
    </w:p>
    <w:p w:rsidR="00544F46" w:rsidRDefault="00544F46" w:rsidP="00544F46">
      <w:pPr>
        <w:keepNext/>
        <w:bidi/>
        <w:ind w:firstLine="720"/>
        <w:jc w:val="both"/>
        <w:rPr>
          <w:rFonts w:cs="David" w:hint="cs"/>
          <w:rtl/>
        </w:rPr>
      </w:pPr>
      <w:r>
        <w:rPr>
          <w:rFonts w:cs="David" w:hint="cs"/>
          <w:rtl/>
        </w:rPr>
        <w:t xml:space="preserve">זה מצב שמגיש חבר כנסת בכתב, ולא מגיע בכלל. אז אמרנו שיושב-ראש הוועדה יכול לאשר את זה, כי לפעמים זה משהו מאוד ברור. </w:t>
      </w:r>
    </w:p>
    <w:p w:rsidR="00544F46" w:rsidRDefault="00544F46" w:rsidP="00544F46">
      <w:pPr>
        <w:keepNext/>
        <w:bidi/>
        <w:jc w:val="both"/>
        <w:rPr>
          <w:rFonts w:cs="David" w:hint="cs"/>
          <w:rtl/>
        </w:rPr>
      </w:pPr>
    </w:p>
    <w:p w:rsidR="00544F46" w:rsidRDefault="00544F46" w:rsidP="00544F46">
      <w:pPr>
        <w:bidi/>
        <w:jc w:val="both"/>
        <w:rPr>
          <w:rFonts w:cs="David" w:hint="cs"/>
          <w:rtl/>
        </w:rPr>
      </w:pPr>
      <w:r>
        <w:rPr>
          <w:rFonts w:cs="David" w:hint="cs"/>
          <w:u w:val="single"/>
          <w:rtl/>
        </w:rPr>
        <w:t>היו"ר יריב לוין:</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rtl/>
        </w:rPr>
        <w:tab/>
        <w:t xml:space="preserve"> אני אישרתי את במשאל עם, לא רציתי לחסום מישהו שרצה להגיש הסתייגויות, גם אם הוא לא היה ביום - - -</w:t>
      </w:r>
    </w:p>
    <w:p w:rsidR="00544F46" w:rsidRDefault="00544F46" w:rsidP="00544F46">
      <w:pPr>
        <w:keepNext/>
        <w:bidi/>
        <w:jc w:val="both"/>
        <w:rPr>
          <w:rFonts w:cs="David" w:hint="cs"/>
          <w:rtl/>
        </w:rPr>
      </w:pPr>
    </w:p>
    <w:p w:rsidR="00544F46" w:rsidRPr="00A044D1" w:rsidRDefault="00544F46" w:rsidP="00544F46">
      <w:pPr>
        <w:bidi/>
        <w:jc w:val="both"/>
        <w:rPr>
          <w:rFonts w:cs="David" w:hint="cs"/>
          <w:rtl/>
        </w:rPr>
      </w:pPr>
      <w:r w:rsidRPr="00A044D1">
        <w:rPr>
          <w:rFonts w:cs="David" w:hint="cs"/>
          <w:u w:val="single"/>
          <w:rtl/>
        </w:rPr>
        <w:t>ארבל אסטרחן:</w:t>
      </w:r>
    </w:p>
    <w:p w:rsidR="00544F46" w:rsidRDefault="00544F46" w:rsidP="00544F46">
      <w:pPr>
        <w:bidi/>
        <w:jc w:val="both"/>
        <w:rPr>
          <w:rFonts w:cs="David" w:hint="cs"/>
          <w:sz w:val="28"/>
          <w:szCs w:val="28"/>
          <w:rtl/>
        </w:rPr>
      </w:pPr>
    </w:p>
    <w:p w:rsidR="00544F46" w:rsidRDefault="00544F46" w:rsidP="00544F46">
      <w:pPr>
        <w:keepNext/>
        <w:bidi/>
        <w:jc w:val="both"/>
        <w:rPr>
          <w:rFonts w:cs="David" w:hint="cs"/>
          <w:rtl/>
        </w:rPr>
      </w:pPr>
      <w:r>
        <w:rPr>
          <w:rFonts w:cs="David" w:hint="cs"/>
          <w:sz w:val="28"/>
          <w:szCs w:val="28"/>
          <w:rtl/>
        </w:rPr>
        <w:tab/>
        <w:t xml:space="preserve"> </w:t>
      </w:r>
      <w:r>
        <w:rPr>
          <w:rFonts w:cs="David" w:hint="cs"/>
          <w:rtl/>
        </w:rPr>
        <w:t xml:space="preserve">לפעמים לא ברור מה הם רוצים, הם מפנים לנוסח הכחול שכבר לא רלוונטי. </w:t>
      </w:r>
    </w:p>
    <w:p w:rsidR="00544F46" w:rsidRDefault="00544F46" w:rsidP="00544F46">
      <w:pPr>
        <w:keepNext/>
        <w:bidi/>
        <w:jc w:val="both"/>
        <w:rPr>
          <w:rFonts w:cs="David" w:hint="cs"/>
          <w:rtl/>
        </w:rPr>
      </w:pPr>
    </w:p>
    <w:p w:rsidR="00544F46" w:rsidRPr="0086159A" w:rsidRDefault="00544F46" w:rsidP="00544F46">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rtl/>
        </w:rPr>
        <w:tab/>
        <w:t xml:space="preserve"> אני מבקשת שייכתב בזה, שזה שיקול דעת של היושב-ראש, כולל גם ההצטרפות, זאת אומרת שאם הוא מאשר, נניח לקבוצת חד"ש, ללא הנמקה להגיש את ההסתייגויות - -</w:t>
      </w:r>
    </w:p>
    <w:p w:rsidR="00544F46" w:rsidRDefault="00544F46" w:rsidP="00544F46">
      <w:pPr>
        <w:keepNext/>
        <w:bidi/>
        <w:jc w:val="both"/>
        <w:rPr>
          <w:rFonts w:cs="David" w:hint="cs"/>
          <w:rtl/>
        </w:rPr>
      </w:pPr>
    </w:p>
    <w:p w:rsidR="00544F46" w:rsidRDefault="00544F46" w:rsidP="00544F46">
      <w:pPr>
        <w:bidi/>
        <w:jc w:val="both"/>
        <w:rPr>
          <w:rFonts w:cs="David" w:hint="cs"/>
          <w:rtl/>
        </w:rPr>
      </w:pPr>
      <w:r>
        <w:rPr>
          <w:rFonts w:cs="David" w:hint="cs"/>
          <w:u w:val="single"/>
          <w:rtl/>
        </w:rPr>
        <w:t>היו"ר יריב לוין:</w:t>
      </w:r>
    </w:p>
    <w:p w:rsidR="00544F46" w:rsidRDefault="00544F46" w:rsidP="00544F46">
      <w:pPr>
        <w:bidi/>
        <w:jc w:val="both"/>
        <w:rPr>
          <w:rFonts w:cs="David" w:hint="cs"/>
          <w:rtl/>
        </w:rPr>
      </w:pPr>
    </w:p>
    <w:p w:rsidR="00544F46" w:rsidRDefault="00544F46" w:rsidP="00544F46">
      <w:pPr>
        <w:keepNext/>
        <w:bidi/>
        <w:ind w:left="720"/>
        <w:jc w:val="both"/>
        <w:rPr>
          <w:rFonts w:cs="David" w:hint="cs"/>
          <w:rtl/>
        </w:rPr>
      </w:pPr>
      <w:r>
        <w:rPr>
          <w:rFonts w:cs="David" w:hint="cs"/>
          <w:rtl/>
        </w:rPr>
        <w:t xml:space="preserve">- - זה יחול גם על מי שהצטרף לבקשה. </w:t>
      </w:r>
    </w:p>
    <w:p w:rsidR="00544F46" w:rsidRDefault="00544F46" w:rsidP="00544F46">
      <w:pPr>
        <w:keepNext/>
        <w:bidi/>
        <w:jc w:val="both"/>
        <w:rPr>
          <w:rFonts w:cs="David" w:hint="cs"/>
          <w:rtl/>
        </w:rPr>
      </w:pPr>
    </w:p>
    <w:p w:rsidR="00544F46" w:rsidRPr="0086159A" w:rsidRDefault="00544F46" w:rsidP="00544F46">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rtl/>
        </w:rPr>
        <w:tab/>
        <w:t xml:space="preserve">שזה יתווסף גם בבקשה. </w:t>
      </w:r>
    </w:p>
    <w:p w:rsidR="00544F46" w:rsidRDefault="00544F46" w:rsidP="00544F46">
      <w:pPr>
        <w:keepNext/>
        <w:bidi/>
        <w:jc w:val="both"/>
        <w:rPr>
          <w:rFonts w:cs="David" w:hint="cs"/>
          <w:rtl/>
        </w:rPr>
      </w:pPr>
    </w:p>
    <w:p w:rsidR="00544F46" w:rsidRDefault="00544F46" w:rsidP="00544F46">
      <w:pPr>
        <w:bidi/>
        <w:jc w:val="both"/>
        <w:rPr>
          <w:rFonts w:cs="David" w:hint="cs"/>
          <w:rtl/>
        </w:rPr>
      </w:pPr>
      <w:r>
        <w:rPr>
          <w:rFonts w:cs="David" w:hint="cs"/>
          <w:u w:val="single"/>
          <w:rtl/>
        </w:rPr>
        <w:t>היו"ר יריב לוין:</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rtl/>
        </w:rPr>
        <w:tab/>
        <w:t xml:space="preserve"> בסדר, אין בעיה. </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u w:val="single"/>
          <w:rtl/>
        </w:rPr>
        <w:t>דורית ואג:</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rtl/>
        </w:rPr>
        <w:tab/>
        <w:t xml:space="preserve"> אני רוצה להעלות עוד מצב, שקורה המון, אצלכם פה ויותר עם חד"ש. בערך שעה אחרי שחוק עובר בקריאה ראשונה במליאה, אני מקבלת הסתייגויות. </w:t>
      </w:r>
    </w:p>
    <w:p w:rsidR="00544F46" w:rsidRDefault="00544F46" w:rsidP="00544F46">
      <w:pPr>
        <w:keepNext/>
        <w:bidi/>
        <w:jc w:val="both"/>
        <w:rPr>
          <w:rFonts w:cs="David" w:hint="cs"/>
          <w:rtl/>
        </w:rPr>
      </w:pPr>
    </w:p>
    <w:p w:rsidR="00544F46" w:rsidRDefault="00544F46" w:rsidP="00544F46">
      <w:pPr>
        <w:bidi/>
        <w:jc w:val="both"/>
        <w:rPr>
          <w:rFonts w:cs="David" w:hint="cs"/>
          <w:rtl/>
        </w:rPr>
      </w:pPr>
      <w:r>
        <w:rPr>
          <w:rFonts w:cs="David" w:hint="cs"/>
          <w:u w:val="single"/>
          <w:rtl/>
        </w:rPr>
        <w:t>היו"ר יריב לוין:</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rtl/>
        </w:rPr>
        <w:tab/>
        <w:t>מראש?</w:t>
      </w:r>
    </w:p>
    <w:p w:rsidR="00544F46" w:rsidRDefault="00544F46" w:rsidP="00544F46">
      <w:pPr>
        <w:keepNext/>
        <w:bidi/>
        <w:jc w:val="both"/>
        <w:rPr>
          <w:rFonts w:cs="David" w:hint="cs"/>
          <w:rtl/>
        </w:rPr>
      </w:pPr>
    </w:p>
    <w:p w:rsidR="00544F46" w:rsidRDefault="00544F46" w:rsidP="00544F46">
      <w:pPr>
        <w:bidi/>
        <w:jc w:val="both"/>
        <w:rPr>
          <w:rFonts w:cs="David" w:hint="cs"/>
          <w:rtl/>
        </w:rPr>
      </w:pPr>
      <w:r>
        <w:rPr>
          <w:rFonts w:cs="David" w:hint="cs"/>
          <w:u w:val="single"/>
          <w:rtl/>
        </w:rPr>
        <w:t>קריאה:</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rtl/>
        </w:rPr>
        <w:tab/>
        <w:t xml:space="preserve">זה בסדר. </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u w:val="single"/>
          <w:rtl/>
        </w:rPr>
        <w:t>דורית ואג:</w:t>
      </w:r>
    </w:p>
    <w:p w:rsidR="00544F46" w:rsidRDefault="00544F46" w:rsidP="00544F46">
      <w:pPr>
        <w:keepNext/>
        <w:bidi/>
        <w:jc w:val="both"/>
        <w:rPr>
          <w:rFonts w:cs="David" w:hint="cs"/>
          <w:rtl/>
        </w:rPr>
      </w:pPr>
    </w:p>
    <w:p w:rsidR="00544F46" w:rsidRDefault="00544F46" w:rsidP="00544F46">
      <w:pPr>
        <w:bidi/>
        <w:jc w:val="both"/>
        <w:rPr>
          <w:rFonts w:cs="David" w:hint="cs"/>
          <w:rtl/>
        </w:rPr>
      </w:pPr>
      <w:r>
        <w:rPr>
          <w:rFonts w:cs="David" w:hint="cs"/>
          <w:rtl/>
        </w:rPr>
        <w:tab/>
        <w:t xml:space="preserve"> זה בסדר גמור, זה בזמן וחתום והכול נהדר. אבל תוך כדי הדיונים בוועדה, ההסתייגויות לא רלוונטיות. אם אף אחד לא בא, מבחינתי אני זורקת את זה לפח. </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u w:val="single"/>
          <w:rtl/>
        </w:rPr>
        <w:t>היו"ר יריב לוין:</w:t>
      </w:r>
    </w:p>
    <w:p w:rsidR="00544F46" w:rsidRDefault="00544F46" w:rsidP="00544F46">
      <w:pPr>
        <w:bidi/>
        <w:jc w:val="both"/>
        <w:rPr>
          <w:rFonts w:cs="David" w:hint="cs"/>
          <w:rtl/>
        </w:rPr>
      </w:pPr>
    </w:p>
    <w:p w:rsidR="00544F46" w:rsidRPr="00B41763" w:rsidRDefault="00544F46" w:rsidP="00544F46">
      <w:pPr>
        <w:bidi/>
        <w:jc w:val="both"/>
        <w:rPr>
          <w:rFonts w:cs="David" w:hint="cs"/>
          <w:rtl/>
        </w:rPr>
      </w:pPr>
      <w:r>
        <w:rPr>
          <w:rFonts w:cs="David" w:hint="cs"/>
          <w:rtl/>
        </w:rPr>
        <w:tab/>
        <w:t xml:space="preserve"> נכון, אם ההסתייגות לא רלוונטית, היא נפלה. </w:t>
      </w:r>
    </w:p>
    <w:p w:rsidR="00544F46" w:rsidRDefault="00544F46" w:rsidP="00544F46">
      <w:pPr>
        <w:keepNext/>
        <w:bidi/>
        <w:jc w:val="both"/>
        <w:rPr>
          <w:rFonts w:cs="David" w:hint="cs"/>
          <w:rtl/>
        </w:rPr>
      </w:pPr>
    </w:p>
    <w:p w:rsidR="00544F46" w:rsidRPr="0086159A" w:rsidRDefault="00544F46" w:rsidP="00544F46">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rtl/>
        </w:rPr>
        <w:tab/>
        <w:t xml:space="preserve">אני אגיד לך מה הבעיה. דורית תמיד כותבת: עם הסתיים הדיון, תתקיים הצבעה. </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u w:val="single"/>
          <w:rtl/>
        </w:rPr>
        <w:t>היו"ר יריב לוין:</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rtl/>
        </w:rPr>
        <w:tab/>
        <w:t xml:space="preserve"> נכון. </w:t>
      </w:r>
    </w:p>
    <w:p w:rsidR="00544F46" w:rsidRDefault="00544F46" w:rsidP="00544F46">
      <w:pPr>
        <w:bidi/>
        <w:jc w:val="both"/>
        <w:rPr>
          <w:rFonts w:cs="David" w:hint="cs"/>
          <w:rtl/>
        </w:rPr>
      </w:pPr>
    </w:p>
    <w:p w:rsidR="00544F46" w:rsidRPr="0086159A" w:rsidRDefault="00544F46" w:rsidP="00544F46">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rtl/>
        </w:rPr>
        <w:tab/>
        <w:t xml:space="preserve">אנחנו בהיסטריה, כי יש לנו חוקים בעייתיים. </w:t>
      </w:r>
    </w:p>
    <w:p w:rsidR="00544F46" w:rsidRDefault="00544F46" w:rsidP="00544F46">
      <w:pPr>
        <w:bidi/>
        <w:jc w:val="both"/>
        <w:rPr>
          <w:rFonts w:cs="David" w:hint="cs"/>
          <w:rtl/>
        </w:rPr>
      </w:pPr>
    </w:p>
    <w:p w:rsidR="00544F46" w:rsidRPr="00A044D1" w:rsidRDefault="00544F46" w:rsidP="00544F46">
      <w:pPr>
        <w:bidi/>
        <w:jc w:val="both"/>
        <w:rPr>
          <w:rFonts w:cs="David" w:hint="cs"/>
          <w:rtl/>
        </w:rPr>
      </w:pPr>
      <w:r w:rsidRPr="00A044D1">
        <w:rPr>
          <w:rFonts w:cs="David" w:hint="cs"/>
          <w:u w:val="single"/>
          <w:rtl/>
        </w:rPr>
        <w:t>ארבל אסטרחן:</w:t>
      </w:r>
    </w:p>
    <w:p w:rsidR="00544F46" w:rsidRDefault="00544F46" w:rsidP="00544F46">
      <w:pPr>
        <w:bidi/>
        <w:jc w:val="both"/>
        <w:rPr>
          <w:rFonts w:cs="David" w:hint="cs"/>
          <w:sz w:val="28"/>
          <w:szCs w:val="28"/>
          <w:rtl/>
        </w:rPr>
      </w:pPr>
    </w:p>
    <w:p w:rsidR="00544F46" w:rsidRDefault="00544F46" w:rsidP="00544F46">
      <w:pPr>
        <w:bidi/>
        <w:jc w:val="both"/>
        <w:rPr>
          <w:rFonts w:cs="David" w:hint="cs"/>
          <w:rtl/>
        </w:rPr>
      </w:pPr>
      <w:r>
        <w:rPr>
          <w:rFonts w:cs="David" w:hint="cs"/>
          <w:sz w:val="28"/>
          <w:szCs w:val="28"/>
          <w:rtl/>
        </w:rPr>
        <w:tab/>
        <w:t xml:space="preserve"> </w:t>
      </w:r>
      <w:r>
        <w:rPr>
          <w:rFonts w:cs="David" w:hint="cs"/>
          <w:rtl/>
        </w:rPr>
        <w:t>למה צריך לכתוב את זה? לא ברור שאם הסתיים הדיון תתקיים הצבעה?</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u w:val="single"/>
          <w:rtl/>
        </w:rPr>
        <w:t>היו"ר יריב לוין:</w:t>
      </w:r>
    </w:p>
    <w:p w:rsidR="00544F46" w:rsidRDefault="00544F46" w:rsidP="00544F46">
      <w:pPr>
        <w:keepNext/>
        <w:bidi/>
        <w:jc w:val="both"/>
        <w:rPr>
          <w:rFonts w:cs="David" w:hint="cs"/>
          <w:rtl/>
        </w:rPr>
      </w:pPr>
    </w:p>
    <w:p w:rsidR="00544F46" w:rsidRDefault="00544F46" w:rsidP="00544F46">
      <w:pPr>
        <w:bidi/>
        <w:jc w:val="both"/>
        <w:rPr>
          <w:rFonts w:cs="David" w:hint="cs"/>
          <w:rtl/>
        </w:rPr>
      </w:pPr>
      <w:r>
        <w:rPr>
          <w:rFonts w:cs="David" w:hint="cs"/>
          <w:rtl/>
        </w:rPr>
        <w:tab/>
        <w:t>אני רוצה לנסות לשים את עצמנו במקום הנכון. הכלל והציפייה הם שאדם יבוא לדיון, זה הרעיון העקרוני, והוא יגיש הסתייגויות אחרי שהוא בא לדיון, ניסה לשכנע ולא הצליח, ואז הוא מציג את ההסתייגויות שלו. מאחר שפרקטית, בגלל הרבה מאוד סיבות שכולנו מכירים אותן, זה לא תמיד מסתייע, ייצרנו מסלולים שמאפשרים גם אם לא היית בדיון להגיש את ההסתייגויות. עדיין אני חושב שהחובה המינימאלית שלך שההסתייגויות שלך יהיו רלוונטיות לנוסח הסופי שהחוק מובא בו, ואז זה הסיכום האינהרנטי שאתה לוקח כשאתה לא בא, במובן הזה שאם הגשת מראש והדברים שלך הם לגמרי לא רלוונטיים לעניין - -</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u w:val="single"/>
          <w:rtl/>
        </w:rPr>
        <w:t>דורית ואג:</w:t>
      </w:r>
    </w:p>
    <w:p w:rsidR="00544F46" w:rsidRDefault="00544F46" w:rsidP="00544F46">
      <w:pPr>
        <w:keepNext/>
        <w:bidi/>
        <w:jc w:val="both"/>
        <w:rPr>
          <w:rFonts w:cs="David" w:hint="cs"/>
          <w:rtl/>
        </w:rPr>
      </w:pPr>
    </w:p>
    <w:p w:rsidR="00544F46" w:rsidRDefault="00544F46" w:rsidP="00544F46">
      <w:pPr>
        <w:bidi/>
        <w:ind w:left="720"/>
        <w:jc w:val="both"/>
        <w:rPr>
          <w:rFonts w:cs="David" w:hint="cs"/>
          <w:rtl/>
        </w:rPr>
      </w:pPr>
      <w:r>
        <w:rPr>
          <w:rFonts w:cs="David" w:hint="cs"/>
          <w:rtl/>
        </w:rPr>
        <w:t xml:space="preserve">- - לא יהיו לך הסתייגויות. </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u w:val="single"/>
          <w:rtl/>
        </w:rPr>
        <w:t>היו"ר יריב לוין:</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rtl/>
        </w:rPr>
        <w:tab/>
        <w:t xml:space="preserve">- - אין לך הסתייגויות. זה פשוט, וזה גם איזון נכון. </w:t>
      </w:r>
    </w:p>
    <w:p w:rsidR="00544F46" w:rsidRDefault="00544F46" w:rsidP="00544F46">
      <w:pPr>
        <w:bidi/>
        <w:jc w:val="both"/>
        <w:rPr>
          <w:rFonts w:cs="David" w:hint="cs"/>
          <w:rtl/>
        </w:rPr>
      </w:pPr>
    </w:p>
    <w:p w:rsidR="00544F46" w:rsidRDefault="00544F46" w:rsidP="00544F46">
      <w:pPr>
        <w:bidi/>
        <w:jc w:val="both"/>
        <w:rPr>
          <w:rFonts w:cs="David" w:hint="cs"/>
          <w:u w:val="single"/>
          <w:rtl/>
        </w:rPr>
      </w:pPr>
      <w:r>
        <w:rPr>
          <w:rFonts w:cs="David" w:hint="cs"/>
          <w:u w:val="single"/>
          <w:rtl/>
        </w:rPr>
        <w:t>אברהם מיכאלי</w:t>
      </w:r>
      <w:r w:rsidRPr="00E36EB4">
        <w:rPr>
          <w:rFonts w:cs="David" w:hint="cs"/>
          <w:u w:val="single"/>
          <w:rtl/>
        </w:rPr>
        <w:t>:</w:t>
      </w:r>
    </w:p>
    <w:p w:rsidR="00544F46" w:rsidRDefault="00544F46" w:rsidP="00544F46">
      <w:pPr>
        <w:bidi/>
        <w:jc w:val="both"/>
        <w:rPr>
          <w:rFonts w:cs="David" w:hint="cs"/>
          <w:u w:val="single"/>
          <w:rtl/>
        </w:rPr>
      </w:pPr>
    </w:p>
    <w:p w:rsidR="00544F46" w:rsidRDefault="00544F46" w:rsidP="00544F46">
      <w:pPr>
        <w:bidi/>
        <w:jc w:val="both"/>
        <w:rPr>
          <w:rFonts w:cs="David" w:hint="cs"/>
          <w:rtl/>
        </w:rPr>
      </w:pPr>
      <w:r>
        <w:rPr>
          <w:rFonts w:cs="David" w:hint="cs"/>
          <w:rtl/>
        </w:rPr>
        <w:tab/>
        <w:t xml:space="preserve">השאלה היא מי מחליט אם זה רלוונטי או לא. </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u w:val="single"/>
          <w:rtl/>
        </w:rPr>
        <w:t>היו"ר יריב לוין:</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rtl/>
        </w:rPr>
        <w:tab/>
        <w:t xml:space="preserve"> המחלקה המשפטית. </w:t>
      </w:r>
    </w:p>
    <w:p w:rsidR="00544F46" w:rsidRDefault="00544F46" w:rsidP="00544F46">
      <w:pPr>
        <w:bidi/>
        <w:jc w:val="both"/>
        <w:rPr>
          <w:rFonts w:cs="David" w:hint="cs"/>
          <w:rtl/>
        </w:rPr>
      </w:pPr>
    </w:p>
    <w:p w:rsidR="00544F46" w:rsidRPr="00A044D1" w:rsidRDefault="00544F46" w:rsidP="00544F46">
      <w:pPr>
        <w:bidi/>
        <w:jc w:val="both"/>
        <w:rPr>
          <w:rFonts w:cs="David" w:hint="cs"/>
          <w:rtl/>
        </w:rPr>
      </w:pPr>
      <w:r w:rsidRPr="00A044D1">
        <w:rPr>
          <w:rFonts w:cs="David" w:hint="cs"/>
          <w:u w:val="single"/>
          <w:rtl/>
        </w:rPr>
        <w:t>ארבל אסטרחן:</w:t>
      </w:r>
    </w:p>
    <w:p w:rsidR="00544F46" w:rsidRDefault="00544F46" w:rsidP="00544F46">
      <w:pPr>
        <w:bidi/>
        <w:jc w:val="both"/>
        <w:rPr>
          <w:rFonts w:cs="David" w:hint="cs"/>
          <w:sz w:val="28"/>
          <w:szCs w:val="28"/>
          <w:rtl/>
        </w:rPr>
      </w:pPr>
    </w:p>
    <w:p w:rsidR="00544F46" w:rsidRDefault="00544F46" w:rsidP="00544F46">
      <w:pPr>
        <w:bidi/>
        <w:jc w:val="both"/>
        <w:rPr>
          <w:rFonts w:cs="David" w:hint="cs"/>
          <w:rtl/>
        </w:rPr>
      </w:pPr>
      <w:r>
        <w:rPr>
          <w:rFonts w:cs="David" w:hint="cs"/>
          <w:sz w:val="28"/>
          <w:szCs w:val="28"/>
          <w:rtl/>
        </w:rPr>
        <w:tab/>
        <w:t xml:space="preserve"> </w:t>
      </w:r>
      <w:r>
        <w:rPr>
          <w:rFonts w:cs="David" w:hint="cs"/>
          <w:rtl/>
        </w:rPr>
        <w:t xml:space="preserve">אנחנו בודקים. </w:t>
      </w:r>
    </w:p>
    <w:p w:rsidR="00544F46" w:rsidRDefault="00544F46" w:rsidP="00544F46">
      <w:pPr>
        <w:bidi/>
        <w:jc w:val="both"/>
        <w:rPr>
          <w:rFonts w:cs="David" w:hint="cs"/>
          <w:rtl/>
        </w:rPr>
      </w:pPr>
    </w:p>
    <w:p w:rsidR="00544F46" w:rsidRDefault="00544F46" w:rsidP="00544F46">
      <w:pPr>
        <w:bidi/>
        <w:jc w:val="both"/>
        <w:rPr>
          <w:rFonts w:cs="David" w:hint="cs"/>
          <w:u w:val="single"/>
          <w:rtl/>
        </w:rPr>
      </w:pPr>
      <w:r>
        <w:rPr>
          <w:rFonts w:cs="David" w:hint="cs"/>
          <w:u w:val="single"/>
          <w:rtl/>
        </w:rPr>
        <w:t>אברהם מיכאלי</w:t>
      </w:r>
      <w:r w:rsidRPr="00E36EB4">
        <w:rPr>
          <w:rFonts w:cs="David" w:hint="cs"/>
          <w:u w:val="single"/>
          <w:rtl/>
        </w:rPr>
        <w:t>:</w:t>
      </w:r>
    </w:p>
    <w:p w:rsidR="00544F46" w:rsidRDefault="00544F46" w:rsidP="00544F46">
      <w:pPr>
        <w:bidi/>
        <w:jc w:val="both"/>
        <w:rPr>
          <w:rFonts w:cs="David" w:hint="cs"/>
          <w:u w:val="single"/>
          <w:rtl/>
        </w:rPr>
      </w:pPr>
    </w:p>
    <w:p w:rsidR="00544F46" w:rsidRDefault="00544F46" w:rsidP="00544F46">
      <w:pPr>
        <w:bidi/>
        <w:jc w:val="both"/>
        <w:rPr>
          <w:rFonts w:cs="David" w:hint="cs"/>
          <w:rtl/>
        </w:rPr>
      </w:pPr>
      <w:r>
        <w:rPr>
          <w:rFonts w:cs="David" w:hint="cs"/>
          <w:rtl/>
        </w:rPr>
        <w:tab/>
        <w:t xml:space="preserve">אם אתה לא הבאת את זה בכלל לשולחן, אף אחד לא יודע אם זה רלוונטי או לא רלוונטי. </w:t>
      </w:r>
    </w:p>
    <w:p w:rsidR="00544F46" w:rsidRDefault="00544F46" w:rsidP="00544F46">
      <w:pPr>
        <w:bidi/>
        <w:jc w:val="both"/>
        <w:rPr>
          <w:rFonts w:cs="David" w:hint="cs"/>
          <w:rtl/>
        </w:rPr>
      </w:pPr>
    </w:p>
    <w:p w:rsidR="00544F46" w:rsidRPr="0086159A" w:rsidRDefault="00544F46" w:rsidP="00544F46">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rtl/>
        </w:rPr>
        <w:tab/>
        <w:t xml:space="preserve"> אם לא הבאת את זה ברור, אין על מה לדון. </w:t>
      </w:r>
    </w:p>
    <w:p w:rsidR="00544F46" w:rsidRDefault="00544F46" w:rsidP="00544F46">
      <w:pPr>
        <w:bidi/>
        <w:jc w:val="both"/>
        <w:rPr>
          <w:rFonts w:cs="David" w:hint="cs"/>
          <w:rtl/>
        </w:rPr>
      </w:pPr>
    </w:p>
    <w:p w:rsidR="00544F46" w:rsidRDefault="00544F46" w:rsidP="00544F46">
      <w:pPr>
        <w:bidi/>
        <w:jc w:val="both"/>
        <w:rPr>
          <w:rFonts w:cs="David" w:hint="cs"/>
          <w:u w:val="single"/>
          <w:rtl/>
        </w:rPr>
      </w:pPr>
      <w:r>
        <w:rPr>
          <w:rFonts w:cs="David" w:hint="cs"/>
          <w:u w:val="single"/>
          <w:rtl/>
        </w:rPr>
        <w:t>אברהם מיכאלי</w:t>
      </w:r>
      <w:r w:rsidRPr="00E36EB4">
        <w:rPr>
          <w:rFonts w:cs="David" w:hint="cs"/>
          <w:u w:val="single"/>
          <w:rtl/>
        </w:rPr>
        <w:t>:</w:t>
      </w:r>
    </w:p>
    <w:p w:rsidR="00544F46" w:rsidRDefault="00544F46" w:rsidP="00544F46">
      <w:pPr>
        <w:bidi/>
        <w:jc w:val="both"/>
        <w:rPr>
          <w:rFonts w:cs="David" w:hint="cs"/>
          <w:u w:val="single"/>
          <w:rtl/>
        </w:rPr>
      </w:pPr>
    </w:p>
    <w:p w:rsidR="00544F46" w:rsidRDefault="00544F46" w:rsidP="00544F46">
      <w:pPr>
        <w:bidi/>
        <w:jc w:val="both"/>
        <w:rPr>
          <w:rFonts w:cs="David" w:hint="cs"/>
          <w:rtl/>
        </w:rPr>
      </w:pPr>
      <w:r>
        <w:rPr>
          <w:rFonts w:cs="David" w:hint="cs"/>
          <w:rtl/>
        </w:rPr>
        <w:tab/>
        <w:t xml:space="preserve">קרה הבוקר באחת הוועדות, אני לא רוצה להעליב את היושב-ראש, שפתאום החליט, בלי שהוא הודיע לי אפילו, שהוא מעלה את ההסתייגויות. שאלתי אותו: איך העזת לעשות את זה? הוא אמר לי: הייתי דן בזה גם בלעדיך, כלומר הוא כבר הניח שהוא לא רוצה אותי שם. </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u w:val="single"/>
          <w:rtl/>
        </w:rPr>
        <w:t>היו"ר יריב לוין:</w:t>
      </w:r>
    </w:p>
    <w:p w:rsidR="00544F46" w:rsidRDefault="00544F46" w:rsidP="00544F46">
      <w:pPr>
        <w:keepNext/>
        <w:bidi/>
        <w:jc w:val="both"/>
        <w:rPr>
          <w:rFonts w:cs="David" w:hint="cs"/>
          <w:rtl/>
        </w:rPr>
      </w:pPr>
    </w:p>
    <w:p w:rsidR="00544F46" w:rsidRDefault="00544F46" w:rsidP="00544F46">
      <w:pPr>
        <w:bidi/>
        <w:jc w:val="both"/>
        <w:rPr>
          <w:rFonts w:cs="David" w:hint="cs"/>
          <w:rtl/>
        </w:rPr>
      </w:pPr>
      <w:r>
        <w:rPr>
          <w:rFonts w:cs="David" w:hint="cs"/>
          <w:rtl/>
        </w:rPr>
        <w:tab/>
        <w:t xml:space="preserve">אבל זה במישור של הסמכות של ניהול הישיבה. מבחינת תוכן ההסתייגויות, הרי הן מובאות ומוצגות, ואומר היועץ המשפטי א', ב', ג', ד' לא רלוונטיות. </w:t>
      </w:r>
    </w:p>
    <w:p w:rsidR="00544F46" w:rsidRDefault="00544F46" w:rsidP="00544F46">
      <w:pPr>
        <w:bidi/>
        <w:jc w:val="both"/>
        <w:rPr>
          <w:rFonts w:cs="David" w:hint="cs"/>
          <w:rtl/>
        </w:rPr>
      </w:pPr>
    </w:p>
    <w:p w:rsidR="00544F46" w:rsidRDefault="00544F46" w:rsidP="00544F46">
      <w:pPr>
        <w:bidi/>
        <w:jc w:val="both"/>
        <w:rPr>
          <w:rFonts w:cs="David" w:hint="cs"/>
          <w:u w:val="single"/>
          <w:rtl/>
        </w:rPr>
      </w:pPr>
      <w:r>
        <w:rPr>
          <w:rFonts w:cs="David" w:hint="cs"/>
          <w:u w:val="single"/>
          <w:rtl/>
        </w:rPr>
        <w:t>אברהם מיכאלי</w:t>
      </w:r>
      <w:r w:rsidRPr="00E36EB4">
        <w:rPr>
          <w:rFonts w:cs="David" w:hint="cs"/>
          <w:u w:val="single"/>
          <w:rtl/>
        </w:rPr>
        <w:t>:</w:t>
      </w:r>
    </w:p>
    <w:p w:rsidR="00544F46" w:rsidRDefault="00544F46" w:rsidP="00544F46">
      <w:pPr>
        <w:bidi/>
        <w:jc w:val="both"/>
        <w:rPr>
          <w:rFonts w:cs="David" w:hint="cs"/>
          <w:u w:val="single"/>
          <w:rtl/>
        </w:rPr>
      </w:pPr>
    </w:p>
    <w:p w:rsidR="00544F46" w:rsidRDefault="00544F46" w:rsidP="00544F46">
      <w:pPr>
        <w:bidi/>
        <w:jc w:val="both"/>
        <w:rPr>
          <w:rFonts w:cs="David" w:hint="cs"/>
          <w:rtl/>
        </w:rPr>
      </w:pPr>
      <w:r>
        <w:rPr>
          <w:rFonts w:cs="David" w:hint="cs"/>
          <w:rtl/>
        </w:rPr>
        <w:tab/>
        <w:t xml:space="preserve">כדי שהיא תבחן את הרלוונטיות, מי שצריך להניח את זה על השולחן. </w:t>
      </w:r>
    </w:p>
    <w:p w:rsidR="00544F46" w:rsidRDefault="00544F46" w:rsidP="00544F46">
      <w:pPr>
        <w:bidi/>
        <w:jc w:val="both"/>
        <w:rPr>
          <w:rFonts w:cs="David" w:hint="cs"/>
          <w:rtl/>
        </w:rPr>
      </w:pPr>
    </w:p>
    <w:p w:rsidR="00544F46" w:rsidRPr="0086159A" w:rsidRDefault="00544F46" w:rsidP="00544F46">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rtl/>
        </w:rPr>
        <w:tab/>
        <w:t xml:space="preserve"> דרך אגב, הם מתקשרים אלינו ואומרים שההסתייגויות כבר לא רלוונטיות. </w:t>
      </w:r>
    </w:p>
    <w:p w:rsidR="00544F46" w:rsidRDefault="00544F46" w:rsidP="00544F46">
      <w:pPr>
        <w:bidi/>
        <w:jc w:val="both"/>
        <w:rPr>
          <w:rFonts w:cs="David" w:hint="cs"/>
          <w:rtl/>
        </w:rPr>
      </w:pPr>
    </w:p>
    <w:p w:rsidR="00544F46" w:rsidRDefault="00544F46" w:rsidP="00544F46">
      <w:pPr>
        <w:bidi/>
        <w:jc w:val="both"/>
        <w:rPr>
          <w:rFonts w:cs="David" w:hint="cs"/>
          <w:u w:val="single"/>
          <w:rtl/>
        </w:rPr>
      </w:pPr>
      <w:r>
        <w:rPr>
          <w:rFonts w:cs="David" w:hint="cs"/>
          <w:u w:val="single"/>
          <w:rtl/>
        </w:rPr>
        <w:t>אברהם מיכאלי</w:t>
      </w:r>
      <w:r w:rsidRPr="00E36EB4">
        <w:rPr>
          <w:rFonts w:cs="David" w:hint="cs"/>
          <w:u w:val="single"/>
          <w:rtl/>
        </w:rPr>
        <w:t>:</w:t>
      </w:r>
    </w:p>
    <w:p w:rsidR="00544F46" w:rsidRDefault="00544F46" w:rsidP="00544F46">
      <w:pPr>
        <w:bidi/>
        <w:jc w:val="both"/>
        <w:rPr>
          <w:rFonts w:cs="David" w:hint="cs"/>
          <w:u w:val="single"/>
          <w:rtl/>
        </w:rPr>
      </w:pPr>
    </w:p>
    <w:p w:rsidR="00544F46" w:rsidRDefault="00544F46" w:rsidP="00544F46">
      <w:pPr>
        <w:bidi/>
        <w:jc w:val="both"/>
        <w:rPr>
          <w:rFonts w:cs="David" w:hint="cs"/>
          <w:rtl/>
        </w:rPr>
      </w:pPr>
      <w:r>
        <w:rPr>
          <w:rFonts w:cs="David" w:hint="cs"/>
          <w:rtl/>
        </w:rPr>
        <w:tab/>
        <w:t>כן, אבל מי מחליט שזה לא רלוונטי?</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u w:val="single"/>
          <w:rtl/>
        </w:rPr>
        <w:t>דורית ואג:</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rtl/>
        </w:rPr>
        <w:tab/>
        <w:t xml:space="preserve">אם זה אני הייתי, אני לא הייתי מתקשרת. </w:t>
      </w:r>
    </w:p>
    <w:p w:rsidR="00544F46" w:rsidRDefault="00544F46" w:rsidP="00544F46">
      <w:pPr>
        <w:keepNext/>
        <w:bidi/>
        <w:jc w:val="both"/>
        <w:rPr>
          <w:rFonts w:cs="David" w:hint="cs"/>
          <w:rtl/>
        </w:rPr>
      </w:pPr>
    </w:p>
    <w:p w:rsidR="00544F46" w:rsidRDefault="00544F46" w:rsidP="00544F46">
      <w:pPr>
        <w:bidi/>
        <w:jc w:val="both"/>
        <w:rPr>
          <w:rFonts w:cs="David" w:hint="cs"/>
          <w:rtl/>
        </w:rPr>
      </w:pPr>
      <w:r>
        <w:rPr>
          <w:rFonts w:cs="David" w:hint="cs"/>
          <w:u w:val="single"/>
          <w:rtl/>
        </w:rPr>
        <w:t>היו"ר יריב לוין:</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rtl/>
        </w:rPr>
        <w:tab/>
        <w:t xml:space="preserve"> נכון, את לא חייבת. </w:t>
      </w:r>
    </w:p>
    <w:p w:rsidR="00544F46" w:rsidRDefault="00544F46" w:rsidP="00544F46">
      <w:pPr>
        <w:keepNext/>
        <w:bidi/>
        <w:jc w:val="both"/>
        <w:rPr>
          <w:rFonts w:cs="David" w:hint="cs"/>
          <w:rtl/>
        </w:rPr>
      </w:pPr>
    </w:p>
    <w:p w:rsidR="00544F46" w:rsidRDefault="00544F46" w:rsidP="00544F46">
      <w:pPr>
        <w:keepLines/>
        <w:bidi/>
        <w:jc w:val="both"/>
        <w:rPr>
          <w:rFonts w:cs="David" w:hint="cs"/>
          <w:u w:val="single"/>
          <w:rtl/>
        </w:rPr>
      </w:pPr>
      <w:r>
        <w:rPr>
          <w:rFonts w:cs="David" w:hint="cs"/>
          <w:u w:val="single"/>
          <w:rtl/>
        </w:rPr>
        <w:t>אברהם מיכאלי</w:t>
      </w:r>
      <w:r w:rsidRPr="00E36EB4">
        <w:rPr>
          <w:rFonts w:cs="David" w:hint="cs"/>
          <w:u w:val="single"/>
          <w:rtl/>
        </w:rPr>
        <w:t>:</w:t>
      </w:r>
    </w:p>
    <w:p w:rsidR="00544F46" w:rsidRDefault="00544F46" w:rsidP="00544F46">
      <w:pPr>
        <w:keepLines/>
        <w:bidi/>
        <w:jc w:val="both"/>
        <w:rPr>
          <w:rFonts w:cs="David" w:hint="cs"/>
          <w:u w:val="single"/>
          <w:rtl/>
        </w:rPr>
      </w:pPr>
    </w:p>
    <w:p w:rsidR="00544F46" w:rsidRDefault="00544F46" w:rsidP="00544F46">
      <w:pPr>
        <w:keepLines/>
        <w:bidi/>
        <w:jc w:val="both"/>
        <w:rPr>
          <w:rFonts w:cs="David" w:hint="cs"/>
          <w:rtl/>
        </w:rPr>
      </w:pPr>
      <w:r>
        <w:rPr>
          <w:rFonts w:cs="David" w:hint="cs"/>
          <w:rtl/>
        </w:rPr>
        <w:tab/>
        <w:t xml:space="preserve">כדי שדורית בפעם הבאה תתקשר, התקנון יהיה ברור. </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u w:val="single"/>
          <w:rtl/>
        </w:rPr>
        <w:t>איל זנדברג:</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rtl/>
        </w:rPr>
        <w:tab/>
        <w:t xml:space="preserve">אני חושב שיש תשובה בסעיף 17(ב): "החליטה הוועדה לדחות הצעה לתיקון הצעת החוק". צריך לזכור שזה התנאי המהותי, לפני שמגיעים להסמיך לא להסמיך. כדי שהיא תדחה, היא צריכה גם לדון, ולכן כשדורית מקבלת שנתיים מראש הסתייגויות, היא  צריכה להניח אותן וביום מן הימים להוציא אותן מהבוידעם, להניח, ואז ידונו. אם זה יהיה כל כך לא רלוונטי, זה פשוט מאוד מתפוגג. אבל זה לא ייכנס ישירות, ולכן זה לא שיקול דעת של היועץ המשפטי אפילו. </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u w:val="single"/>
          <w:rtl/>
        </w:rPr>
        <w:t>דורית ואג:</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rtl/>
        </w:rPr>
        <w:tab/>
        <w:t xml:space="preserve">זה לא רק מתפוגג, אותם חברי כנסת </w:t>
      </w:r>
      <w:r>
        <w:rPr>
          <w:rFonts w:cs="David"/>
          <w:rtl/>
        </w:rPr>
        <w:t>–</w:t>
      </w:r>
      <w:r>
        <w:rPr>
          <w:rFonts w:cs="David" w:hint="cs"/>
          <w:rtl/>
        </w:rPr>
        <w:t xml:space="preserve"> לא יהיו להם הסתייגויות - - -</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u w:val="single"/>
          <w:rtl/>
        </w:rPr>
        <w:t>היו"ר יריב לוין:</w:t>
      </w:r>
    </w:p>
    <w:p w:rsidR="00544F46" w:rsidRDefault="00544F46" w:rsidP="00544F46">
      <w:pPr>
        <w:keepNext/>
        <w:bidi/>
        <w:jc w:val="both"/>
        <w:rPr>
          <w:rFonts w:cs="David" w:hint="cs"/>
          <w:rtl/>
        </w:rPr>
      </w:pPr>
    </w:p>
    <w:p w:rsidR="00544F46" w:rsidRDefault="00544F46" w:rsidP="00544F46">
      <w:pPr>
        <w:bidi/>
        <w:jc w:val="both"/>
        <w:rPr>
          <w:rFonts w:cs="David" w:hint="cs"/>
          <w:rtl/>
        </w:rPr>
      </w:pPr>
      <w:r>
        <w:rPr>
          <w:rFonts w:cs="David" w:hint="cs"/>
          <w:rtl/>
        </w:rPr>
        <w:tab/>
        <w:t xml:space="preserve">אני חושב שהתכנסנו למסגרת הנכונה בעניין הזה. </w:t>
      </w:r>
    </w:p>
    <w:p w:rsidR="00544F46" w:rsidRDefault="00544F46" w:rsidP="00544F46">
      <w:pPr>
        <w:bidi/>
        <w:jc w:val="both"/>
        <w:rPr>
          <w:rFonts w:cs="David" w:hint="cs"/>
          <w:rtl/>
        </w:rPr>
      </w:pPr>
    </w:p>
    <w:p w:rsidR="00544F46" w:rsidRPr="00A044D1" w:rsidRDefault="00544F46" w:rsidP="00544F46">
      <w:pPr>
        <w:bidi/>
        <w:jc w:val="both"/>
        <w:rPr>
          <w:rFonts w:cs="David" w:hint="cs"/>
          <w:rtl/>
        </w:rPr>
      </w:pPr>
      <w:r w:rsidRPr="00A044D1">
        <w:rPr>
          <w:rFonts w:cs="David" w:hint="cs"/>
          <w:u w:val="single"/>
          <w:rtl/>
        </w:rPr>
        <w:t>ארבל אסטרחן:</w:t>
      </w:r>
    </w:p>
    <w:p w:rsidR="00544F46" w:rsidRDefault="00544F46" w:rsidP="00544F46">
      <w:pPr>
        <w:bidi/>
        <w:jc w:val="both"/>
        <w:rPr>
          <w:rFonts w:cs="David" w:hint="cs"/>
          <w:sz w:val="28"/>
          <w:szCs w:val="28"/>
          <w:rtl/>
        </w:rPr>
      </w:pPr>
    </w:p>
    <w:p w:rsidR="00544F46" w:rsidRDefault="00544F46" w:rsidP="00544F46">
      <w:pPr>
        <w:bidi/>
        <w:jc w:val="both"/>
        <w:rPr>
          <w:rFonts w:cs="David" w:hint="cs"/>
          <w:rtl/>
        </w:rPr>
      </w:pPr>
      <w:r>
        <w:rPr>
          <w:rFonts w:cs="David" w:hint="cs"/>
          <w:sz w:val="28"/>
          <w:szCs w:val="28"/>
          <w:rtl/>
        </w:rPr>
        <w:tab/>
        <w:t xml:space="preserve"> </w:t>
      </w:r>
      <w:r>
        <w:rPr>
          <w:rFonts w:cs="David" w:hint="cs"/>
          <w:rtl/>
        </w:rPr>
        <w:t xml:space="preserve">אני חושבת שזה יפתור את מה שרונית מעלה. לגבי פסקה (3), שמאפשרת להגיש את ההצעה בכתב לפני הדיון, והיושב-ראש יכול לאשר את זה, אולי פה צריך להגיד שהחלטת היושב-ראש תחול לגבי כל חברי הכנסת שהגישו את אותה הסתייגות לפי פסקה זו, זאת אומרת: היושב-ראש לא יוכל להגיד לחד"ש אני מאשר ולמרצ אני לא מאשר. </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u w:val="single"/>
          <w:rtl/>
        </w:rPr>
        <w:t>דורית ואג:</w:t>
      </w:r>
    </w:p>
    <w:p w:rsidR="00544F46" w:rsidRDefault="00544F46" w:rsidP="00544F46">
      <w:pPr>
        <w:keepNext/>
        <w:bidi/>
        <w:jc w:val="both"/>
        <w:rPr>
          <w:rFonts w:cs="David" w:hint="cs"/>
          <w:rtl/>
        </w:rPr>
      </w:pPr>
    </w:p>
    <w:p w:rsidR="00544F46" w:rsidRDefault="00544F46" w:rsidP="00544F46">
      <w:pPr>
        <w:bidi/>
        <w:jc w:val="both"/>
        <w:rPr>
          <w:rFonts w:cs="David" w:hint="cs"/>
          <w:rtl/>
        </w:rPr>
      </w:pPr>
      <w:r>
        <w:rPr>
          <w:rFonts w:cs="David" w:hint="cs"/>
          <w:rtl/>
        </w:rPr>
        <w:tab/>
        <w:t xml:space="preserve"> זה לא קורה. </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u w:val="single"/>
          <w:rtl/>
        </w:rPr>
        <w:t>היו"ר יריב לוין:</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rtl/>
        </w:rPr>
        <w:tab/>
        <w:t xml:space="preserve"> לא משנה, אבל זה יהיה כתוב במפורש, אין שום בעיה. </w:t>
      </w:r>
    </w:p>
    <w:p w:rsidR="00544F46" w:rsidRDefault="00544F46" w:rsidP="00544F46">
      <w:pPr>
        <w:bidi/>
        <w:jc w:val="both"/>
        <w:rPr>
          <w:rFonts w:cs="David" w:hint="cs"/>
          <w:rtl/>
        </w:rPr>
      </w:pPr>
    </w:p>
    <w:p w:rsidR="00544F46" w:rsidRPr="00A044D1" w:rsidRDefault="00544F46" w:rsidP="00544F46">
      <w:pPr>
        <w:bidi/>
        <w:jc w:val="both"/>
        <w:rPr>
          <w:rFonts w:cs="David" w:hint="cs"/>
          <w:rtl/>
        </w:rPr>
      </w:pPr>
      <w:r w:rsidRPr="00A044D1">
        <w:rPr>
          <w:rFonts w:cs="David" w:hint="cs"/>
          <w:u w:val="single"/>
          <w:rtl/>
        </w:rPr>
        <w:t>ארבל אסטרחן:</w:t>
      </w:r>
    </w:p>
    <w:p w:rsidR="00544F46" w:rsidRDefault="00544F46" w:rsidP="00544F46">
      <w:pPr>
        <w:bidi/>
        <w:jc w:val="both"/>
        <w:rPr>
          <w:rFonts w:cs="David" w:hint="cs"/>
          <w:sz w:val="28"/>
          <w:szCs w:val="28"/>
          <w:rtl/>
        </w:rPr>
      </w:pPr>
    </w:p>
    <w:p w:rsidR="00544F46" w:rsidRDefault="00544F46" w:rsidP="00544F46">
      <w:pPr>
        <w:bidi/>
        <w:jc w:val="both"/>
        <w:rPr>
          <w:rFonts w:cs="David" w:hint="cs"/>
          <w:rtl/>
        </w:rPr>
      </w:pPr>
      <w:r>
        <w:rPr>
          <w:rFonts w:cs="David" w:hint="cs"/>
          <w:sz w:val="28"/>
          <w:szCs w:val="28"/>
          <w:rtl/>
        </w:rPr>
        <w:tab/>
        <w:t xml:space="preserve"> </w:t>
      </w:r>
      <w:r>
        <w:rPr>
          <w:rFonts w:cs="David" w:hint="cs"/>
          <w:rtl/>
        </w:rPr>
        <w:t xml:space="preserve">אם הוא אישר, הוא לא יכול לאשר לאחד ולאחר לא. </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u w:val="single"/>
          <w:rtl/>
        </w:rPr>
        <w:t>היו"ר יריב לוין:</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rtl/>
        </w:rPr>
        <w:tab/>
        <w:t xml:space="preserve"> הוא יכול לא לאשר את הכול. </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u w:val="single"/>
          <w:rtl/>
        </w:rPr>
        <w:t>דורית ואג:</w:t>
      </w:r>
    </w:p>
    <w:p w:rsidR="00544F46" w:rsidRDefault="00544F46" w:rsidP="00544F46">
      <w:pPr>
        <w:keepNext/>
        <w:bidi/>
        <w:jc w:val="both"/>
        <w:rPr>
          <w:rFonts w:cs="David" w:hint="cs"/>
          <w:rtl/>
        </w:rPr>
      </w:pPr>
    </w:p>
    <w:p w:rsidR="00544F46" w:rsidRDefault="00544F46" w:rsidP="00544F46">
      <w:pPr>
        <w:bidi/>
        <w:jc w:val="both"/>
        <w:rPr>
          <w:rFonts w:cs="David" w:hint="cs"/>
          <w:rtl/>
        </w:rPr>
      </w:pPr>
      <w:r>
        <w:rPr>
          <w:rFonts w:cs="David" w:hint="cs"/>
          <w:rtl/>
        </w:rPr>
        <w:tab/>
        <w:t xml:space="preserve"> להפך, אתם במצב יותר טוב אצלי. לכם אין נציג בוועדת החוקה, חוק ומשפט. מצבכם יותר טוב בקטע הזה, כי לכם אני לא יכולה להגיד לא, לאחרים כן. </w:t>
      </w:r>
    </w:p>
    <w:p w:rsidR="00544F46" w:rsidRDefault="00544F46" w:rsidP="00544F46">
      <w:pPr>
        <w:bidi/>
        <w:jc w:val="both"/>
        <w:rPr>
          <w:rFonts w:cs="David" w:hint="cs"/>
          <w:rtl/>
        </w:rPr>
      </w:pPr>
    </w:p>
    <w:p w:rsidR="00544F46" w:rsidRPr="0086159A" w:rsidRDefault="00544F46" w:rsidP="00544F46">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rtl/>
        </w:rPr>
        <w:tab/>
        <w:t xml:space="preserve">אבל זה מה שאמרתי. </w:t>
      </w:r>
    </w:p>
    <w:p w:rsidR="00544F46" w:rsidRDefault="00544F46" w:rsidP="00544F46">
      <w:pPr>
        <w:bidi/>
        <w:jc w:val="both"/>
        <w:rPr>
          <w:rFonts w:cs="David" w:hint="cs"/>
          <w:rtl/>
        </w:rPr>
      </w:pPr>
    </w:p>
    <w:p w:rsidR="00544F46" w:rsidRDefault="00544F46" w:rsidP="00544F46">
      <w:pPr>
        <w:bidi/>
        <w:ind w:firstLine="720"/>
        <w:jc w:val="both"/>
        <w:rPr>
          <w:rFonts w:cs="David" w:hint="cs"/>
          <w:rtl/>
        </w:rPr>
      </w:pPr>
      <w:r>
        <w:rPr>
          <w:rFonts w:cs="David" w:hint="cs"/>
          <w:rtl/>
        </w:rPr>
        <w:t xml:space="preserve">אני לא זוכרת כמה הסתייגויות לדיבור אישרנו? </w:t>
      </w:r>
    </w:p>
    <w:p w:rsidR="00544F46" w:rsidRDefault="00544F46" w:rsidP="00544F46">
      <w:pPr>
        <w:bidi/>
        <w:ind w:firstLine="720"/>
        <w:jc w:val="both"/>
        <w:rPr>
          <w:rFonts w:cs="David" w:hint="cs"/>
          <w:rtl/>
        </w:rPr>
      </w:pPr>
    </w:p>
    <w:p w:rsidR="00544F46" w:rsidRPr="00A044D1" w:rsidRDefault="00544F46" w:rsidP="00544F46">
      <w:pPr>
        <w:bidi/>
        <w:jc w:val="both"/>
        <w:rPr>
          <w:rFonts w:cs="David" w:hint="cs"/>
          <w:rtl/>
        </w:rPr>
      </w:pPr>
      <w:r w:rsidRPr="00A044D1">
        <w:rPr>
          <w:rFonts w:cs="David" w:hint="cs"/>
          <w:u w:val="single"/>
          <w:rtl/>
        </w:rPr>
        <w:t>ארבל אסטרחן:</w:t>
      </w:r>
    </w:p>
    <w:p w:rsidR="00544F46" w:rsidRDefault="00544F46" w:rsidP="00544F46">
      <w:pPr>
        <w:bidi/>
        <w:jc w:val="both"/>
        <w:rPr>
          <w:rFonts w:cs="David" w:hint="cs"/>
          <w:sz w:val="28"/>
          <w:szCs w:val="28"/>
          <w:rtl/>
        </w:rPr>
      </w:pPr>
    </w:p>
    <w:p w:rsidR="00544F46" w:rsidRDefault="00544F46" w:rsidP="00544F46">
      <w:pPr>
        <w:bidi/>
        <w:ind w:firstLine="720"/>
        <w:jc w:val="both"/>
        <w:rPr>
          <w:rFonts w:cs="David" w:hint="cs"/>
          <w:rtl/>
        </w:rPr>
      </w:pPr>
      <w:r>
        <w:rPr>
          <w:rFonts w:cs="David" w:hint="cs"/>
          <w:rtl/>
        </w:rPr>
        <w:t xml:space="preserve">לא אישרנו זמן עדיין. </w:t>
      </w:r>
    </w:p>
    <w:p w:rsidR="00544F46" w:rsidRDefault="00544F46" w:rsidP="00544F46">
      <w:pPr>
        <w:bidi/>
        <w:ind w:firstLine="720"/>
        <w:jc w:val="both"/>
        <w:rPr>
          <w:rFonts w:cs="David" w:hint="cs"/>
          <w:rtl/>
        </w:rPr>
      </w:pPr>
    </w:p>
    <w:p w:rsidR="00544F46" w:rsidRPr="0086159A" w:rsidRDefault="00544F46" w:rsidP="00544F46">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rsidR="00544F46" w:rsidRDefault="00544F46" w:rsidP="00544F46">
      <w:pPr>
        <w:bidi/>
        <w:jc w:val="both"/>
        <w:rPr>
          <w:rFonts w:cs="David" w:hint="cs"/>
          <w:rtl/>
        </w:rPr>
      </w:pPr>
    </w:p>
    <w:p w:rsidR="00544F46" w:rsidRDefault="00544F46" w:rsidP="00544F46">
      <w:pPr>
        <w:bidi/>
        <w:ind w:firstLine="720"/>
        <w:jc w:val="both"/>
        <w:rPr>
          <w:rFonts w:cs="David" w:hint="cs"/>
          <w:rtl/>
        </w:rPr>
      </w:pPr>
      <w:r>
        <w:rPr>
          <w:rFonts w:cs="David" w:hint="cs"/>
          <w:rtl/>
        </w:rPr>
        <w:t xml:space="preserve">לא זמן. כשאני באה ואין לי הסתייגויות מהותיות, אני מבקשת מוועדה </w:t>
      </w:r>
      <w:r>
        <w:rPr>
          <w:rFonts w:cs="David" w:hint="cs"/>
        </w:rPr>
        <w:t>X</w:t>
      </w:r>
      <w:r>
        <w:rPr>
          <w:rFonts w:cs="David" w:hint="cs"/>
          <w:rtl/>
        </w:rPr>
        <w:t xml:space="preserve"> הסתייגויות לדיבור לכל חבר כנסת שלי. האם יש שתיים או אין שתיים?</w:t>
      </w:r>
    </w:p>
    <w:p w:rsidR="00544F46" w:rsidRDefault="00544F46" w:rsidP="00544F46">
      <w:pPr>
        <w:bidi/>
        <w:ind w:firstLine="720"/>
        <w:jc w:val="both"/>
        <w:rPr>
          <w:rFonts w:cs="David" w:hint="cs"/>
          <w:rtl/>
        </w:rPr>
      </w:pPr>
    </w:p>
    <w:p w:rsidR="00544F46" w:rsidRDefault="00544F46" w:rsidP="00544F46">
      <w:pPr>
        <w:keepNext/>
        <w:bidi/>
        <w:jc w:val="both"/>
        <w:rPr>
          <w:rFonts w:cs="David" w:hint="cs"/>
          <w:rtl/>
        </w:rPr>
      </w:pPr>
      <w:r>
        <w:rPr>
          <w:rFonts w:cs="David" w:hint="cs"/>
          <w:u w:val="single"/>
          <w:rtl/>
        </w:rPr>
        <w:t>ארבל אסטרחן:</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rtl/>
        </w:rPr>
        <w:tab/>
        <w:t xml:space="preserve">פה הצענו משהו אחר, פה הצענו שיהיו הסתייגויות מהותיות, ושבנוסף חבר כנסת יוכל לבקש זמן דיבור בקריאה השנייה והשלישית, זה החידוש שדיברנו עליו בישיבה הקודמת בסעיף 18. </w:t>
      </w:r>
    </w:p>
    <w:p w:rsidR="00544F46" w:rsidRDefault="00544F46" w:rsidP="00544F46">
      <w:pPr>
        <w:keepNext/>
        <w:bidi/>
        <w:jc w:val="both"/>
        <w:rPr>
          <w:rFonts w:cs="David" w:hint="cs"/>
          <w:rtl/>
        </w:rPr>
      </w:pPr>
    </w:p>
    <w:p w:rsidR="00544F46" w:rsidRDefault="00544F46" w:rsidP="00544F46">
      <w:pPr>
        <w:bidi/>
        <w:jc w:val="both"/>
        <w:rPr>
          <w:rFonts w:cs="David" w:hint="cs"/>
          <w:rtl/>
        </w:rPr>
      </w:pPr>
      <w:r>
        <w:rPr>
          <w:rFonts w:cs="David" w:hint="cs"/>
          <w:u w:val="single"/>
          <w:rtl/>
        </w:rPr>
        <w:t>היו"ר יריב לוין:</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rtl/>
        </w:rPr>
        <w:tab/>
        <w:t xml:space="preserve"> כמה זמן עוד לא החלטנו. </w:t>
      </w:r>
    </w:p>
    <w:p w:rsidR="00544F46" w:rsidRDefault="00544F46" w:rsidP="00544F46">
      <w:pPr>
        <w:keepNext/>
        <w:bidi/>
        <w:jc w:val="both"/>
        <w:rPr>
          <w:rFonts w:cs="David" w:hint="cs"/>
          <w:rtl/>
        </w:rPr>
      </w:pPr>
    </w:p>
    <w:p w:rsidR="00544F46" w:rsidRPr="00A044D1" w:rsidRDefault="00544F46" w:rsidP="00544F46">
      <w:pPr>
        <w:bidi/>
        <w:jc w:val="both"/>
        <w:rPr>
          <w:rFonts w:cs="David" w:hint="cs"/>
          <w:rtl/>
        </w:rPr>
      </w:pPr>
      <w:r w:rsidRPr="00A044D1">
        <w:rPr>
          <w:rFonts w:cs="David" w:hint="cs"/>
          <w:u w:val="single"/>
          <w:rtl/>
        </w:rPr>
        <w:t>ארבל אסטרחן:</w:t>
      </w:r>
    </w:p>
    <w:p w:rsidR="00544F46" w:rsidRDefault="00544F46" w:rsidP="00544F46">
      <w:pPr>
        <w:bidi/>
        <w:jc w:val="both"/>
        <w:rPr>
          <w:rFonts w:cs="David" w:hint="cs"/>
          <w:sz w:val="28"/>
          <w:szCs w:val="28"/>
          <w:rtl/>
        </w:rPr>
      </w:pPr>
    </w:p>
    <w:p w:rsidR="00544F46" w:rsidRDefault="00544F46" w:rsidP="00544F46">
      <w:pPr>
        <w:keepNext/>
        <w:bidi/>
        <w:jc w:val="both"/>
        <w:rPr>
          <w:rFonts w:cs="David" w:hint="cs"/>
          <w:rtl/>
        </w:rPr>
      </w:pPr>
      <w:r>
        <w:rPr>
          <w:rFonts w:cs="David" w:hint="cs"/>
          <w:sz w:val="28"/>
          <w:szCs w:val="28"/>
          <w:rtl/>
        </w:rPr>
        <w:tab/>
      </w:r>
      <w:r>
        <w:rPr>
          <w:rFonts w:cs="David" w:hint="cs"/>
          <w:rtl/>
        </w:rPr>
        <w:t>כמה זמן נדבר עוד מעט במהלך הקריאה השנייה והשלישית. אמרנו שהוועדה תכין נוסח עם הסתייגויות, זה מופיע ב-18(א): "כמו כן יצורפו בקשות של חברי הכנסת לקבל את רשות הדיבור בעת הקריאה השנייה" והשלישית "בקשר להצעת החוק". בקשות כאלה או ייאמרו בדיון, זאת אומרת בדיון במקום להגיד: תן לי הסתייגות דיבור, תגיד: תן לי זמן דיבור, "או נמסרו בחתימת חבר הכנסת".</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u w:val="single"/>
          <w:rtl/>
        </w:rPr>
        <w:t>היו"ר יריב לוין:</w:t>
      </w:r>
    </w:p>
    <w:p w:rsidR="00544F46" w:rsidRDefault="00544F46" w:rsidP="00544F46">
      <w:pPr>
        <w:keepNext/>
        <w:bidi/>
        <w:jc w:val="both"/>
        <w:rPr>
          <w:rFonts w:cs="David" w:hint="cs"/>
          <w:rtl/>
        </w:rPr>
      </w:pPr>
    </w:p>
    <w:p w:rsidR="00544F46" w:rsidRDefault="00544F46" w:rsidP="00544F46">
      <w:pPr>
        <w:bidi/>
        <w:jc w:val="both"/>
        <w:rPr>
          <w:rFonts w:cs="David" w:hint="cs"/>
          <w:rtl/>
        </w:rPr>
      </w:pPr>
      <w:r>
        <w:rPr>
          <w:rFonts w:cs="David" w:hint="cs"/>
          <w:rtl/>
        </w:rPr>
        <w:tab/>
        <w:t xml:space="preserve">זה צריך להיות זמן מאוד קצר. </w:t>
      </w:r>
    </w:p>
    <w:p w:rsidR="00544F46" w:rsidRDefault="00544F46" w:rsidP="00544F46">
      <w:pPr>
        <w:bidi/>
        <w:jc w:val="both"/>
        <w:rPr>
          <w:rFonts w:cs="David" w:hint="cs"/>
          <w:rtl/>
        </w:rPr>
      </w:pPr>
    </w:p>
    <w:p w:rsidR="00544F46" w:rsidRPr="0086159A" w:rsidRDefault="00544F46" w:rsidP="00544F46">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rtl/>
        </w:rPr>
        <w:tab/>
        <w:t>מה זה קצר?</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u w:val="single"/>
          <w:rtl/>
        </w:rPr>
        <w:t>היו"ר יריב לוין:</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rtl/>
        </w:rPr>
        <w:tab/>
        <w:t xml:space="preserve">קצר זה בעיניי בין שלוש לחמש דקות. </w:t>
      </w:r>
    </w:p>
    <w:p w:rsidR="00544F46" w:rsidRDefault="00544F46" w:rsidP="00544F46">
      <w:pPr>
        <w:bidi/>
        <w:jc w:val="both"/>
        <w:rPr>
          <w:rFonts w:cs="David" w:hint="cs"/>
          <w:rtl/>
        </w:rPr>
      </w:pPr>
    </w:p>
    <w:p w:rsidR="00544F46" w:rsidRPr="0086159A" w:rsidRDefault="00544F46" w:rsidP="00544F46">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rsidR="00544F46" w:rsidRDefault="00544F46" w:rsidP="00544F46">
      <w:pPr>
        <w:bidi/>
        <w:jc w:val="both"/>
        <w:rPr>
          <w:rFonts w:cs="David" w:hint="cs"/>
          <w:rtl/>
        </w:rPr>
      </w:pPr>
    </w:p>
    <w:p w:rsidR="00544F46" w:rsidRDefault="00544F46" w:rsidP="00544F46">
      <w:pPr>
        <w:bidi/>
        <w:ind w:left="720"/>
        <w:jc w:val="both"/>
        <w:rPr>
          <w:rFonts w:cs="David" w:hint="cs"/>
          <w:rtl/>
        </w:rPr>
      </w:pPr>
      <w:r>
        <w:rPr>
          <w:rFonts w:cs="David" w:hint="cs"/>
          <w:rtl/>
        </w:rPr>
        <w:t xml:space="preserve">- - - פחות מחמש דקות, כי הסתייגות זה חמש דקות. </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u w:val="single"/>
          <w:rtl/>
        </w:rPr>
        <w:t>היו"ר יריב לוין:</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rtl/>
        </w:rPr>
        <w:tab/>
        <w:t xml:space="preserve"> לא משנה, אנחנו אומרים זמן דיבור. </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u w:val="single"/>
          <w:rtl/>
        </w:rPr>
        <w:t>תמי כנפו:</w:t>
      </w:r>
    </w:p>
    <w:p w:rsidR="00544F46" w:rsidRDefault="00544F46" w:rsidP="00544F46">
      <w:pPr>
        <w:bidi/>
        <w:jc w:val="both"/>
        <w:rPr>
          <w:rFonts w:cs="David" w:hint="cs"/>
          <w:rtl/>
        </w:rPr>
      </w:pPr>
    </w:p>
    <w:p w:rsidR="00544F46" w:rsidRPr="00A71E46" w:rsidRDefault="00544F46" w:rsidP="00544F46">
      <w:pPr>
        <w:bidi/>
        <w:jc w:val="both"/>
        <w:rPr>
          <w:rFonts w:cs="David" w:hint="cs"/>
          <w:rtl/>
        </w:rPr>
      </w:pPr>
      <w:r>
        <w:rPr>
          <w:rFonts w:cs="David" w:hint="cs"/>
          <w:rtl/>
        </w:rPr>
        <w:tab/>
        <w:t>את מדברת על המליאה?</w:t>
      </w:r>
      <w:r>
        <w:rPr>
          <w:rFonts w:cs="David" w:hint="cs"/>
          <w:rtl/>
        </w:rPr>
        <w:tab/>
      </w:r>
    </w:p>
    <w:p w:rsidR="00544F46" w:rsidRDefault="00544F46" w:rsidP="00544F46">
      <w:pPr>
        <w:bidi/>
        <w:jc w:val="both"/>
        <w:rPr>
          <w:rFonts w:cs="David" w:hint="cs"/>
          <w:rtl/>
        </w:rPr>
      </w:pPr>
    </w:p>
    <w:p w:rsidR="00544F46" w:rsidRPr="0086159A" w:rsidRDefault="00544F46" w:rsidP="00544F46">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rtl/>
        </w:rPr>
        <w:tab/>
        <w:t xml:space="preserve">כן, אני מדברת על המליאה. </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u w:val="single"/>
          <w:rtl/>
        </w:rPr>
        <w:t>היו"ר יריב לוין:</w:t>
      </w:r>
    </w:p>
    <w:p w:rsidR="00544F46" w:rsidRDefault="00544F46" w:rsidP="00544F46">
      <w:pPr>
        <w:keepNext/>
        <w:bidi/>
        <w:jc w:val="both"/>
        <w:rPr>
          <w:rFonts w:cs="David" w:hint="cs"/>
          <w:rtl/>
        </w:rPr>
      </w:pPr>
    </w:p>
    <w:p w:rsidR="00544F46" w:rsidRDefault="00544F46" w:rsidP="00544F46">
      <w:pPr>
        <w:bidi/>
        <w:jc w:val="both"/>
        <w:rPr>
          <w:rFonts w:cs="David" w:hint="cs"/>
          <w:rtl/>
        </w:rPr>
      </w:pPr>
      <w:r>
        <w:rPr>
          <w:rFonts w:cs="David" w:hint="cs"/>
          <w:rtl/>
        </w:rPr>
        <w:tab/>
        <w:t xml:space="preserve">לדעתי, זה לא יכול להיות יותר מחמש דקות. </w:t>
      </w:r>
    </w:p>
    <w:p w:rsidR="00544F46" w:rsidRDefault="00544F46" w:rsidP="00544F46">
      <w:pPr>
        <w:bidi/>
        <w:jc w:val="both"/>
        <w:rPr>
          <w:rFonts w:cs="David" w:hint="cs"/>
          <w:rtl/>
        </w:rPr>
      </w:pPr>
    </w:p>
    <w:p w:rsidR="00544F46" w:rsidRDefault="00544F46" w:rsidP="00544F46">
      <w:pPr>
        <w:bidi/>
        <w:jc w:val="both"/>
        <w:rPr>
          <w:rFonts w:cs="David" w:hint="cs"/>
          <w:u w:val="single"/>
          <w:rtl/>
        </w:rPr>
      </w:pPr>
      <w:r>
        <w:rPr>
          <w:rFonts w:cs="David" w:hint="cs"/>
          <w:u w:val="single"/>
          <w:rtl/>
        </w:rPr>
        <w:t>אברהם מיכאלי</w:t>
      </w:r>
      <w:r w:rsidRPr="00E36EB4">
        <w:rPr>
          <w:rFonts w:cs="David" w:hint="cs"/>
          <w:u w:val="single"/>
          <w:rtl/>
        </w:rPr>
        <w:t>:</w:t>
      </w:r>
    </w:p>
    <w:p w:rsidR="00544F46" w:rsidRDefault="00544F46" w:rsidP="00544F46">
      <w:pPr>
        <w:bidi/>
        <w:jc w:val="both"/>
        <w:rPr>
          <w:rFonts w:cs="David" w:hint="cs"/>
          <w:u w:val="single"/>
          <w:rtl/>
        </w:rPr>
      </w:pPr>
    </w:p>
    <w:p w:rsidR="00544F46" w:rsidRDefault="00544F46" w:rsidP="00544F46">
      <w:pPr>
        <w:bidi/>
        <w:jc w:val="both"/>
        <w:rPr>
          <w:rFonts w:cs="David" w:hint="cs"/>
          <w:rtl/>
        </w:rPr>
      </w:pPr>
      <w:r>
        <w:rPr>
          <w:rFonts w:cs="David" w:hint="cs"/>
          <w:rtl/>
        </w:rPr>
        <w:tab/>
        <w:t xml:space="preserve">אני אגיד לך איפה הבעיה. הבעיה היא שהסיעה מגישה את זה כסיעה, ואם נכפיל את זה בדקות, זה לא הגיוני. </w:t>
      </w:r>
    </w:p>
    <w:p w:rsidR="00544F46" w:rsidRDefault="00544F46" w:rsidP="00544F46">
      <w:pPr>
        <w:bidi/>
        <w:jc w:val="both"/>
        <w:rPr>
          <w:rFonts w:cs="David" w:hint="cs"/>
          <w:rtl/>
        </w:rPr>
      </w:pPr>
    </w:p>
    <w:p w:rsidR="00544F46" w:rsidRPr="0086159A" w:rsidRDefault="00544F46" w:rsidP="00544F46">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rtl/>
        </w:rPr>
        <w:tab/>
        <w:t xml:space="preserve"> מה פתאום. </w:t>
      </w:r>
    </w:p>
    <w:p w:rsidR="00544F46" w:rsidRDefault="00544F46" w:rsidP="00544F46">
      <w:pPr>
        <w:bidi/>
        <w:jc w:val="both"/>
        <w:rPr>
          <w:rFonts w:cs="David" w:hint="cs"/>
          <w:rtl/>
        </w:rPr>
      </w:pPr>
    </w:p>
    <w:p w:rsidR="00544F46" w:rsidRDefault="00544F46" w:rsidP="00544F46">
      <w:pPr>
        <w:bidi/>
        <w:jc w:val="both"/>
        <w:rPr>
          <w:rFonts w:cs="David" w:hint="cs"/>
          <w:u w:val="single"/>
          <w:rtl/>
        </w:rPr>
      </w:pPr>
      <w:r>
        <w:rPr>
          <w:rFonts w:cs="David" w:hint="cs"/>
          <w:u w:val="single"/>
          <w:rtl/>
        </w:rPr>
        <w:t>אברהם מיכאלי</w:t>
      </w:r>
      <w:r w:rsidRPr="00E36EB4">
        <w:rPr>
          <w:rFonts w:cs="David" w:hint="cs"/>
          <w:u w:val="single"/>
          <w:rtl/>
        </w:rPr>
        <w:t>:</w:t>
      </w:r>
    </w:p>
    <w:p w:rsidR="00544F46" w:rsidRDefault="00544F46" w:rsidP="00544F46">
      <w:pPr>
        <w:bidi/>
        <w:jc w:val="both"/>
        <w:rPr>
          <w:rFonts w:cs="David" w:hint="cs"/>
          <w:u w:val="single"/>
          <w:rtl/>
        </w:rPr>
      </w:pPr>
    </w:p>
    <w:p w:rsidR="00544F46" w:rsidRDefault="00544F46" w:rsidP="00544F46">
      <w:pPr>
        <w:bidi/>
        <w:jc w:val="both"/>
        <w:rPr>
          <w:rFonts w:cs="David" w:hint="cs"/>
          <w:rtl/>
        </w:rPr>
      </w:pPr>
      <w:r>
        <w:rPr>
          <w:rFonts w:cs="David" w:hint="cs"/>
          <w:rtl/>
        </w:rPr>
        <w:tab/>
        <w:t xml:space="preserve">הרבה פעמים זאת הסתייגות דיבור לסיעה שלמה, וזה בלתי אפשרי. צריך להוריד את זה. </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u w:val="single"/>
          <w:rtl/>
        </w:rPr>
        <w:t>היו"ר יריב לוין:</w:t>
      </w:r>
    </w:p>
    <w:p w:rsidR="00544F46" w:rsidRDefault="00544F46" w:rsidP="00544F46">
      <w:pPr>
        <w:keepNext/>
        <w:bidi/>
        <w:jc w:val="both"/>
        <w:rPr>
          <w:rFonts w:cs="David" w:hint="cs"/>
          <w:rtl/>
        </w:rPr>
      </w:pPr>
    </w:p>
    <w:p w:rsidR="00544F46" w:rsidRDefault="00544F46" w:rsidP="00544F46">
      <w:pPr>
        <w:bidi/>
        <w:jc w:val="both"/>
        <w:rPr>
          <w:rFonts w:cs="David" w:hint="cs"/>
          <w:rtl/>
        </w:rPr>
      </w:pPr>
      <w:r>
        <w:rPr>
          <w:rFonts w:cs="David" w:hint="cs"/>
          <w:rtl/>
        </w:rPr>
        <w:tab/>
        <w:t xml:space="preserve">בואו נעזוב רגע את הקונספציות ונלך להיגיון. ההיגיון אומר שאדם אומר: זה לא שיש לי הסתייגויות לחוק, אני דווקא חושב שהוא בסדר, אבל אני רוצה בכל זאת להתייחס אליו באיזשהו מובן. נדמה לי שכשזאת העמדה, ההיגיון אומר שהוא יתייחס בקצרה, לא יישא סימפוזיון. </w:t>
      </w:r>
    </w:p>
    <w:p w:rsidR="00544F46" w:rsidRDefault="00544F46" w:rsidP="00544F46">
      <w:pPr>
        <w:bidi/>
        <w:jc w:val="both"/>
        <w:rPr>
          <w:rFonts w:cs="David" w:hint="cs"/>
          <w:rtl/>
        </w:rPr>
      </w:pPr>
    </w:p>
    <w:p w:rsidR="00544F46" w:rsidRPr="00A044D1" w:rsidRDefault="00544F46" w:rsidP="00544F46">
      <w:pPr>
        <w:bidi/>
        <w:jc w:val="both"/>
        <w:rPr>
          <w:rFonts w:cs="David" w:hint="cs"/>
          <w:rtl/>
        </w:rPr>
      </w:pPr>
      <w:r w:rsidRPr="00A044D1">
        <w:rPr>
          <w:rFonts w:cs="David" w:hint="cs"/>
          <w:u w:val="single"/>
          <w:rtl/>
        </w:rPr>
        <w:t>ארבל אסטרחן:</w:t>
      </w:r>
    </w:p>
    <w:p w:rsidR="00544F46" w:rsidRDefault="00544F46" w:rsidP="00544F46">
      <w:pPr>
        <w:bidi/>
        <w:jc w:val="both"/>
        <w:rPr>
          <w:rFonts w:cs="David" w:hint="cs"/>
          <w:sz w:val="28"/>
          <w:szCs w:val="28"/>
          <w:rtl/>
        </w:rPr>
      </w:pPr>
    </w:p>
    <w:p w:rsidR="00544F46" w:rsidRDefault="00544F46" w:rsidP="00544F46">
      <w:pPr>
        <w:bidi/>
        <w:jc w:val="both"/>
        <w:rPr>
          <w:rFonts w:cs="David" w:hint="cs"/>
          <w:rtl/>
        </w:rPr>
      </w:pPr>
      <w:r>
        <w:rPr>
          <w:rFonts w:cs="David" w:hint="cs"/>
          <w:sz w:val="28"/>
          <w:szCs w:val="28"/>
          <w:rtl/>
        </w:rPr>
        <w:tab/>
        <w:t xml:space="preserve"> </w:t>
      </w:r>
      <w:r>
        <w:rPr>
          <w:rFonts w:cs="David" w:hint="cs"/>
          <w:rtl/>
        </w:rPr>
        <w:t>ואז לא צריך לנסח את זה כתיקון - - -</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u w:val="single"/>
          <w:rtl/>
        </w:rPr>
        <w:t>היו"ר יריב לוין:</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rtl/>
        </w:rPr>
        <w:tab/>
        <w:t xml:space="preserve">ואני שוב מדגיש, שהוא לא מוגבל, כי הוא תמיד יכול להגיד: אני רוצה להגיש הסתייגויות, ואז יש לו זמנו כפי שימצא לנכון, אבל אני נותן לו אפיק במקום סתם להמציא הסתייגות. אני רוצה להתייחס לחוק, למרות שאני דווקא בא מעמדה חיובית כלפיו. </w:t>
      </w:r>
    </w:p>
    <w:p w:rsidR="00544F46" w:rsidRDefault="00544F46" w:rsidP="00544F46">
      <w:pPr>
        <w:bidi/>
        <w:jc w:val="both"/>
        <w:rPr>
          <w:rFonts w:cs="David" w:hint="cs"/>
          <w:rtl/>
        </w:rPr>
      </w:pPr>
    </w:p>
    <w:p w:rsidR="00544F46" w:rsidRDefault="00544F46" w:rsidP="00544F46">
      <w:pPr>
        <w:bidi/>
        <w:jc w:val="both"/>
        <w:rPr>
          <w:rFonts w:cs="David" w:hint="cs"/>
          <w:u w:val="single"/>
          <w:rtl/>
        </w:rPr>
      </w:pPr>
      <w:r>
        <w:rPr>
          <w:rFonts w:cs="David" w:hint="cs"/>
          <w:u w:val="single"/>
          <w:rtl/>
        </w:rPr>
        <w:t>אברהם מיכאלי</w:t>
      </w:r>
      <w:r w:rsidRPr="00E36EB4">
        <w:rPr>
          <w:rFonts w:cs="David" w:hint="cs"/>
          <w:u w:val="single"/>
          <w:rtl/>
        </w:rPr>
        <w:t>:</w:t>
      </w:r>
    </w:p>
    <w:p w:rsidR="00544F46" w:rsidRDefault="00544F46" w:rsidP="00544F46">
      <w:pPr>
        <w:bidi/>
        <w:jc w:val="both"/>
        <w:rPr>
          <w:rFonts w:cs="David" w:hint="cs"/>
          <w:u w:val="single"/>
          <w:rtl/>
        </w:rPr>
      </w:pPr>
    </w:p>
    <w:p w:rsidR="00544F46" w:rsidRDefault="00544F46" w:rsidP="00544F46">
      <w:pPr>
        <w:bidi/>
        <w:jc w:val="both"/>
        <w:rPr>
          <w:rFonts w:cs="David" w:hint="cs"/>
          <w:rtl/>
        </w:rPr>
      </w:pPr>
      <w:r>
        <w:rPr>
          <w:rFonts w:cs="David" w:hint="cs"/>
          <w:rtl/>
        </w:rPr>
        <w:tab/>
        <w:t>הסתייגות דיבור נגביל ל - -</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u w:val="single"/>
          <w:rtl/>
        </w:rPr>
        <w:t>היו"ר יריב לוין:</w:t>
      </w:r>
    </w:p>
    <w:p w:rsidR="00544F46" w:rsidRDefault="00544F46" w:rsidP="00544F46">
      <w:pPr>
        <w:bidi/>
        <w:jc w:val="both"/>
        <w:rPr>
          <w:rFonts w:cs="David" w:hint="cs"/>
          <w:rtl/>
        </w:rPr>
      </w:pPr>
    </w:p>
    <w:p w:rsidR="00544F46" w:rsidRDefault="00544F46" w:rsidP="00544F46">
      <w:pPr>
        <w:bidi/>
        <w:ind w:left="720"/>
        <w:jc w:val="both"/>
        <w:rPr>
          <w:rFonts w:cs="David" w:hint="cs"/>
          <w:rtl/>
        </w:rPr>
      </w:pPr>
      <w:r>
        <w:rPr>
          <w:rFonts w:cs="David" w:hint="cs"/>
          <w:rtl/>
        </w:rPr>
        <w:t xml:space="preserve">- - חמש דקות. </w:t>
      </w:r>
    </w:p>
    <w:p w:rsidR="00544F46" w:rsidRDefault="00544F46" w:rsidP="00544F46">
      <w:pPr>
        <w:bidi/>
        <w:jc w:val="both"/>
        <w:rPr>
          <w:rFonts w:cs="David" w:hint="cs"/>
          <w:rtl/>
        </w:rPr>
      </w:pPr>
    </w:p>
    <w:p w:rsidR="00544F46" w:rsidRDefault="00544F46" w:rsidP="00544F46">
      <w:pPr>
        <w:bidi/>
        <w:jc w:val="both"/>
        <w:rPr>
          <w:rFonts w:cs="David" w:hint="cs"/>
          <w:u w:val="single"/>
          <w:rtl/>
        </w:rPr>
      </w:pPr>
      <w:r>
        <w:rPr>
          <w:rFonts w:cs="David" w:hint="cs"/>
          <w:u w:val="single"/>
          <w:rtl/>
        </w:rPr>
        <w:t>אברהם מיכאלי</w:t>
      </w:r>
      <w:r w:rsidRPr="00E36EB4">
        <w:rPr>
          <w:rFonts w:cs="David" w:hint="cs"/>
          <w:u w:val="single"/>
          <w:rtl/>
        </w:rPr>
        <w:t>:</w:t>
      </w:r>
    </w:p>
    <w:p w:rsidR="00544F46" w:rsidRDefault="00544F46" w:rsidP="00544F46">
      <w:pPr>
        <w:bidi/>
        <w:jc w:val="both"/>
        <w:rPr>
          <w:rFonts w:cs="David" w:hint="cs"/>
          <w:u w:val="single"/>
          <w:rtl/>
        </w:rPr>
      </w:pPr>
    </w:p>
    <w:p w:rsidR="00544F46" w:rsidRDefault="00544F46" w:rsidP="00544F46">
      <w:pPr>
        <w:bidi/>
        <w:jc w:val="both"/>
        <w:rPr>
          <w:rFonts w:cs="David" w:hint="cs"/>
          <w:rtl/>
        </w:rPr>
      </w:pPr>
      <w:r>
        <w:rPr>
          <w:rFonts w:cs="David" w:hint="cs"/>
          <w:rtl/>
        </w:rPr>
        <w:tab/>
        <w:t xml:space="preserve">לא חמש דקות. </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u w:val="single"/>
          <w:rtl/>
        </w:rPr>
        <w:t>דורית ואג:</w:t>
      </w:r>
    </w:p>
    <w:p w:rsidR="00544F46" w:rsidRDefault="00544F46" w:rsidP="00544F46">
      <w:pPr>
        <w:keepNext/>
        <w:bidi/>
        <w:jc w:val="both"/>
        <w:rPr>
          <w:rFonts w:cs="David" w:hint="cs"/>
          <w:rtl/>
        </w:rPr>
      </w:pPr>
    </w:p>
    <w:p w:rsidR="00544F46" w:rsidRDefault="00544F46" w:rsidP="00544F46">
      <w:pPr>
        <w:bidi/>
        <w:jc w:val="both"/>
        <w:rPr>
          <w:rFonts w:cs="David" w:hint="cs"/>
          <w:rtl/>
        </w:rPr>
      </w:pPr>
      <w:r>
        <w:rPr>
          <w:rFonts w:cs="David" w:hint="cs"/>
          <w:rtl/>
        </w:rPr>
        <w:tab/>
        <w:t xml:space="preserve"> זה המון. </w:t>
      </w:r>
    </w:p>
    <w:p w:rsidR="00544F46" w:rsidRDefault="00544F46" w:rsidP="00544F46">
      <w:pPr>
        <w:bidi/>
        <w:jc w:val="both"/>
        <w:rPr>
          <w:rFonts w:cs="David" w:hint="cs"/>
          <w:rtl/>
        </w:rPr>
      </w:pPr>
    </w:p>
    <w:p w:rsidR="00544F46" w:rsidRDefault="00544F46" w:rsidP="00544F46">
      <w:pPr>
        <w:bidi/>
        <w:jc w:val="both"/>
        <w:rPr>
          <w:rFonts w:cs="David" w:hint="cs"/>
          <w:u w:val="single"/>
          <w:rtl/>
        </w:rPr>
      </w:pPr>
      <w:r>
        <w:rPr>
          <w:rFonts w:cs="David" w:hint="cs"/>
          <w:u w:val="single"/>
          <w:rtl/>
        </w:rPr>
        <w:t>אברהם מיכאלי</w:t>
      </w:r>
      <w:r w:rsidRPr="00E36EB4">
        <w:rPr>
          <w:rFonts w:cs="David" w:hint="cs"/>
          <w:u w:val="single"/>
          <w:rtl/>
        </w:rPr>
        <w:t>:</w:t>
      </w:r>
    </w:p>
    <w:p w:rsidR="00544F46" w:rsidRDefault="00544F46" w:rsidP="00544F46">
      <w:pPr>
        <w:bidi/>
        <w:jc w:val="both"/>
        <w:rPr>
          <w:rFonts w:cs="David" w:hint="cs"/>
          <w:u w:val="single"/>
          <w:rtl/>
        </w:rPr>
      </w:pPr>
    </w:p>
    <w:p w:rsidR="00544F46" w:rsidRDefault="00544F46" w:rsidP="00544F46">
      <w:pPr>
        <w:bidi/>
        <w:jc w:val="both"/>
        <w:rPr>
          <w:rFonts w:cs="David" w:hint="cs"/>
          <w:rtl/>
        </w:rPr>
      </w:pPr>
      <w:r>
        <w:rPr>
          <w:rFonts w:cs="David" w:hint="cs"/>
          <w:rtl/>
        </w:rPr>
        <w:tab/>
        <w:t xml:space="preserve"> אם אתה מכפיל את זה למספר הפעמים שהוא נרשם להסתייגות דיבור בכל הסעיפים - - -</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u w:val="single"/>
          <w:rtl/>
        </w:rPr>
        <w:t>היו"ר יריב לוין:</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rtl/>
        </w:rPr>
        <w:tab/>
        <w:t xml:space="preserve"> לא, הוא לא יירשם כמה פעמים. הוא לא יכול, הוא יכול רק אחת. </w:t>
      </w:r>
    </w:p>
    <w:p w:rsidR="00544F46" w:rsidRDefault="00544F46" w:rsidP="00544F46">
      <w:pPr>
        <w:bidi/>
        <w:jc w:val="both"/>
        <w:rPr>
          <w:rFonts w:cs="David" w:hint="cs"/>
          <w:rtl/>
        </w:rPr>
      </w:pPr>
    </w:p>
    <w:p w:rsidR="00544F46" w:rsidRPr="0086159A" w:rsidRDefault="00544F46" w:rsidP="00544F46">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rtl/>
        </w:rPr>
        <w:tab/>
        <w:t xml:space="preserve"> אם אתה עושה מהותית חמש וזה חמש, אתה לא יכול פה שתיים, פה שלוש, פה חמש. </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u w:val="single"/>
          <w:rtl/>
        </w:rPr>
        <w:t>היו"ר יריב לוין:</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rtl/>
        </w:rPr>
        <w:tab/>
        <w:t xml:space="preserve"> חמש, רק אחת. </w:t>
      </w:r>
    </w:p>
    <w:p w:rsidR="00544F46" w:rsidRDefault="00544F46" w:rsidP="00544F46">
      <w:pPr>
        <w:bidi/>
        <w:jc w:val="both"/>
        <w:rPr>
          <w:rFonts w:cs="David" w:hint="cs"/>
          <w:rtl/>
        </w:rPr>
      </w:pPr>
    </w:p>
    <w:p w:rsidR="00544F46" w:rsidRDefault="00544F46" w:rsidP="00544F46">
      <w:pPr>
        <w:bidi/>
        <w:jc w:val="both"/>
        <w:rPr>
          <w:rFonts w:cs="David" w:hint="cs"/>
          <w:u w:val="single"/>
          <w:rtl/>
        </w:rPr>
      </w:pPr>
      <w:r>
        <w:rPr>
          <w:rFonts w:cs="David" w:hint="cs"/>
          <w:u w:val="single"/>
          <w:rtl/>
        </w:rPr>
        <w:t>אברהם מיכאלי</w:t>
      </w:r>
      <w:r w:rsidRPr="00E36EB4">
        <w:rPr>
          <w:rFonts w:cs="David" w:hint="cs"/>
          <w:u w:val="single"/>
          <w:rtl/>
        </w:rPr>
        <w:t>:</w:t>
      </w:r>
    </w:p>
    <w:p w:rsidR="00544F46" w:rsidRDefault="00544F46" w:rsidP="00544F46">
      <w:pPr>
        <w:bidi/>
        <w:jc w:val="both"/>
        <w:rPr>
          <w:rFonts w:cs="David" w:hint="cs"/>
          <w:u w:val="single"/>
          <w:rtl/>
        </w:rPr>
      </w:pPr>
    </w:p>
    <w:p w:rsidR="00544F46" w:rsidRDefault="00544F46" w:rsidP="00544F46">
      <w:pPr>
        <w:bidi/>
        <w:jc w:val="both"/>
        <w:rPr>
          <w:rFonts w:cs="David" w:hint="cs"/>
          <w:rtl/>
        </w:rPr>
      </w:pPr>
      <w:r>
        <w:rPr>
          <w:rFonts w:cs="David" w:hint="cs"/>
          <w:rtl/>
        </w:rPr>
        <w:tab/>
        <w:t xml:space="preserve"> מספיק שלוש דקות. </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u w:val="single"/>
          <w:rtl/>
        </w:rPr>
        <w:t>איל זנדברג:</w:t>
      </w:r>
    </w:p>
    <w:p w:rsidR="00544F46" w:rsidRDefault="00544F46" w:rsidP="00544F46">
      <w:pPr>
        <w:keepNext/>
        <w:bidi/>
        <w:jc w:val="both"/>
        <w:rPr>
          <w:rFonts w:cs="David" w:hint="cs"/>
          <w:rtl/>
        </w:rPr>
      </w:pPr>
    </w:p>
    <w:p w:rsidR="00544F46" w:rsidRDefault="00544F46" w:rsidP="00544F46">
      <w:pPr>
        <w:bidi/>
        <w:jc w:val="both"/>
        <w:rPr>
          <w:rFonts w:cs="David" w:hint="cs"/>
          <w:rtl/>
        </w:rPr>
      </w:pPr>
      <w:r>
        <w:rPr>
          <w:rFonts w:cs="David" w:hint="cs"/>
          <w:rtl/>
        </w:rPr>
        <w:tab/>
        <w:t xml:space="preserve">יש לי שתי שאלות הבהרה מנקודת מבט של הממשלה. באותו סעיף 17(ב)(2) בנושא של ההסמכה, האם הכוונה שהשר שמסמיך את נציג הממשלה - אני מקווה שלא כך הדבר, שלא מדובר בהסמכה שדורשת איזשהו נייר. </w:t>
      </w:r>
    </w:p>
    <w:p w:rsidR="00544F46" w:rsidRDefault="00544F46" w:rsidP="00544F46">
      <w:pPr>
        <w:bidi/>
        <w:jc w:val="both"/>
        <w:rPr>
          <w:rFonts w:cs="David" w:hint="cs"/>
          <w:rtl/>
        </w:rPr>
      </w:pPr>
    </w:p>
    <w:p w:rsidR="00544F46" w:rsidRPr="00A044D1" w:rsidRDefault="00544F46" w:rsidP="00544F46">
      <w:pPr>
        <w:bidi/>
        <w:jc w:val="both"/>
        <w:rPr>
          <w:rFonts w:cs="David" w:hint="cs"/>
          <w:rtl/>
        </w:rPr>
      </w:pPr>
      <w:r w:rsidRPr="00A044D1">
        <w:rPr>
          <w:rFonts w:cs="David" w:hint="cs"/>
          <w:u w:val="single"/>
          <w:rtl/>
        </w:rPr>
        <w:t>ארבל אסטרחן:</w:t>
      </w:r>
    </w:p>
    <w:p w:rsidR="00544F46" w:rsidRDefault="00544F46" w:rsidP="00544F46">
      <w:pPr>
        <w:bidi/>
        <w:jc w:val="both"/>
        <w:rPr>
          <w:rFonts w:cs="David" w:hint="cs"/>
          <w:sz w:val="28"/>
          <w:szCs w:val="28"/>
          <w:rtl/>
        </w:rPr>
      </w:pPr>
    </w:p>
    <w:p w:rsidR="00544F46" w:rsidRDefault="00544F46" w:rsidP="00544F46">
      <w:pPr>
        <w:bidi/>
        <w:jc w:val="both"/>
        <w:rPr>
          <w:rFonts w:cs="David" w:hint="cs"/>
          <w:rtl/>
        </w:rPr>
      </w:pPr>
      <w:r>
        <w:rPr>
          <w:rFonts w:cs="David" w:hint="cs"/>
          <w:sz w:val="28"/>
          <w:szCs w:val="28"/>
          <w:rtl/>
        </w:rPr>
        <w:tab/>
        <w:t xml:space="preserve"> </w:t>
      </w:r>
      <w:r>
        <w:rPr>
          <w:rFonts w:cs="David" w:hint="cs"/>
          <w:rtl/>
        </w:rPr>
        <w:t xml:space="preserve">לא, הוא בא כנציג השר. </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u w:val="single"/>
          <w:rtl/>
        </w:rPr>
        <w:t>איל זנדברג:</w:t>
      </w:r>
    </w:p>
    <w:p w:rsidR="00544F46" w:rsidRDefault="00544F46" w:rsidP="00544F46">
      <w:pPr>
        <w:keepNext/>
        <w:bidi/>
        <w:jc w:val="both"/>
        <w:rPr>
          <w:rFonts w:cs="David" w:hint="cs"/>
          <w:rtl/>
        </w:rPr>
      </w:pPr>
    </w:p>
    <w:p w:rsidR="00544F46" w:rsidRDefault="00544F46" w:rsidP="00544F46">
      <w:pPr>
        <w:bidi/>
        <w:jc w:val="both"/>
        <w:rPr>
          <w:rFonts w:cs="David" w:hint="cs"/>
          <w:rtl/>
        </w:rPr>
      </w:pPr>
      <w:r>
        <w:rPr>
          <w:rFonts w:cs="David" w:hint="cs"/>
          <w:rtl/>
        </w:rPr>
        <w:tab/>
        <w:t xml:space="preserve">כי שמעתי פה לגבי חברי כנסת, גם לגבי חבר כנסת אין כוונה כזאת. </w:t>
      </w:r>
    </w:p>
    <w:p w:rsidR="00544F46" w:rsidRDefault="00544F46" w:rsidP="00544F46">
      <w:pPr>
        <w:bidi/>
        <w:jc w:val="both"/>
        <w:rPr>
          <w:rFonts w:cs="David" w:hint="cs"/>
          <w:rtl/>
        </w:rPr>
      </w:pPr>
    </w:p>
    <w:p w:rsidR="00544F46" w:rsidRPr="00A044D1" w:rsidRDefault="00544F46" w:rsidP="00544F46">
      <w:pPr>
        <w:bidi/>
        <w:jc w:val="both"/>
        <w:rPr>
          <w:rFonts w:cs="David" w:hint="cs"/>
          <w:rtl/>
        </w:rPr>
      </w:pPr>
      <w:r w:rsidRPr="00A044D1">
        <w:rPr>
          <w:rFonts w:cs="David" w:hint="cs"/>
          <w:u w:val="single"/>
          <w:rtl/>
        </w:rPr>
        <w:t>ארבל אסטרחן:</w:t>
      </w:r>
    </w:p>
    <w:p w:rsidR="00544F46" w:rsidRDefault="00544F46" w:rsidP="00544F46">
      <w:pPr>
        <w:bidi/>
        <w:jc w:val="both"/>
        <w:rPr>
          <w:rFonts w:cs="David" w:hint="cs"/>
          <w:sz w:val="28"/>
          <w:szCs w:val="28"/>
          <w:rtl/>
        </w:rPr>
      </w:pPr>
    </w:p>
    <w:p w:rsidR="00544F46" w:rsidRDefault="00544F46" w:rsidP="00544F46">
      <w:pPr>
        <w:bidi/>
        <w:jc w:val="both"/>
        <w:rPr>
          <w:rFonts w:cs="David" w:hint="cs"/>
          <w:rtl/>
        </w:rPr>
      </w:pPr>
      <w:r>
        <w:rPr>
          <w:rFonts w:cs="David" w:hint="cs"/>
          <w:sz w:val="28"/>
          <w:szCs w:val="28"/>
          <w:rtl/>
        </w:rPr>
        <w:tab/>
        <w:t xml:space="preserve"> </w:t>
      </w:r>
      <w:r>
        <w:rPr>
          <w:rFonts w:cs="David" w:hint="cs"/>
          <w:rtl/>
        </w:rPr>
        <w:t xml:space="preserve">לא, ההסמכה היא לא בכתב. </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u w:val="single"/>
          <w:rtl/>
        </w:rPr>
        <w:t>איל זנדברג:</w:t>
      </w:r>
    </w:p>
    <w:p w:rsidR="00544F46" w:rsidRDefault="00544F46" w:rsidP="00544F46">
      <w:pPr>
        <w:keepNext/>
        <w:bidi/>
        <w:jc w:val="both"/>
        <w:rPr>
          <w:rFonts w:cs="David" w:hint="cs"/>
          <w:rtl/>
        </w:rPr>
      </w:pPr>
    </w:p>
    <w:p w:rsidR="00544F46" w:rsidRDefault="00544F46" w:rsidP="00544F46">
      <w:pPr>
        <w:bidi/>
        <w:ind w:firstLine="720"/>
        <w:jc w:val="both"/>
        <w:rPr>
          <w:rFonts w:cs="David" w:hint="cs"/>
          <w:rtl/>
        </w:rPr>
      </w:pPr>
      <w:r>
        <w:rPr>
          <w:rFonts w:cs="David" w:hint="cs"/>
          <w:rtl/>
        </w:rPr>
        <w:t>כי מדובר על הסמכה, בעוד שבהקשרים אחרים נציג השר מדבר בשם הממשלה, בלי שהמילה הסמכה נזכרת. אני רוצה שיהיה פה ברור, שאין כוונה פה לאיזה פרוצדורה - - -</w:t>
      </w:r>
    </w:p>
    <w:p w:rsidR="00544F46" w:rsidRDefault="00544F46" w:rsidP="00544F46">
      <w:pPr>
        <w:bidi/>
        <w:jc w:val="both"/>
        <w:rPr>
          <w:rFonts w:cs="David" w:hint="cs"/>
          <w:rtl/>
        </w:rPr>
      </w:pPr>
    </w:p>
    <w:p w:rsidR="00544F46" w:rsidRDefault="00544F46" w:rsidP="00544F46">
      <w:pPr>
        <w:bidi/>
        <w:jc w:val="both"/>
        <w:rPr>
          <w:rFonts w:cs="David" w:hint="cs"/>
          <w:u w:val="single"/>
          <w:rtl/>
        </w:rPr>
      </w:pPr>
      <w:r>
        <w:rPr>
          <w:rFonts w:cs="David" w:hint="cs"/>
          <w:u w:val="single"/>
          <w:rtl/>
        </w:rPr>
        <w:t>אברהם מיכאלי</w:t>
      </w:r>
      <w:r w:rsidRPr="00E36EB4">
        <w:rPr>
          <w:rFonts w:cs="David" w:hint="cs"/>
          <w:u w:val="single"/>
          <w:rtl/>
        </w:rPr>
        <w:t>:</w:t>
      </w:r>
    </w:p>
    <w:p w:rsidR="00544F46" w:rsidRDefault="00544F46" w:rsidP="00544F46">
      <w:pPr>
        <w:bidi/>
        <w:jc w:val="both"/>
        <w:rPr>
          <w:rFonts w:cs="David" w:hint="cs"/>
          <w:u w:val="single"/>
          <w:rtl/>
        </w:rPr>
      </w:pPr>
    </w:p>
    <w:p w:rsidR="00544F46" w:rsidRDefault="00544F46" w:rsidP="00544F46">
      <w:pPr>
        <w:bidi/>
        <w:jc w:val="both"/>
        <w:rPr>
          <w:rFonts w:cs="David" w:hint="cs"/>
          <w:rtl/>
        </w:rPr>
      </w:pPr>
      <w:r>
        <w:rPr>
          <w:rFonts w:cs="David" w:hint="cs"/>
          <w:rtl/>
        </w:rPr>
        <w:tab/>
        <w:t>לפעמים השר לא ממנה אותו. אני בא לשר ואומר לו: תעשה טובה, תחליף, זה נקרא מינוי או לא?</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u w:val="single"/>
          <w:rtl/>
        </w:rPr>
        <w:t>איל זנדברג:</w:t>
      </w:r>
    </w:p>
    <w:p w:rsidR="00544F46" w:rsidRDefault="00544F46" w:rsidP="00544F46">
      <w:pPr>
        <w:keepNext/>
        <w:bidi/>
        <w:jc w:val="both"/>
        <w:rPr>
          <w:rFonts w:cs="David" w:hint="cs"/>
          <w:rtl/>
        </w:rPr>
      </w:pPr>
    </w:p>
    <w:p w:rsidR="00544F46" w:rsidRDefault="00544F46" w:rsidP="00544F46">
      <w:pPr>
        <w:bidi/>
        <w:jc w:val="both"/>
        <w:rPr>
          <w:rFonts w:cs="David" w:hint="cs"/>
          <w:rtl/>
        </w:rPr>
      </w:pPr>
      <w:r>
        <w:rPr>
          <w:rFonts w:cs="David" w:hint="cs"/>
          <w:rtl/>
        </w:rPr>
        <w:tab/>
        <w:t xml:space="preserve"> אני רק מוודא. </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u w:val="single"/>
          <w:rtl/>
        </w:rPr>
        <w:t>היו"ר יריב לוין:</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rtl/>
        </w:rPr>
        <w:tab/>
        <w:t xml:space="preserve"> אין בעיה. </w:t>
      </w:r>
    </w:p>
    <w:p w:rsidR="00544F46" w:rsidRDefault="00544F46" w:rsidP="00544F46">
      <w:pPr>
        <w:bidi/>
        <w:jc w:val="both"/>
        <w:rPr>
          <w:rFonts w:cs="David" w:hint="cs"/>
          <w:rtl/>
        </w:rPr>
      </w:pPr>
    </w:p>
    <w:p w:rsidR="00544F46" w:rsidRDefault="00544F46" w:rsidP="00544F46">
      <w:pPr>
        <w:bidi/>
        <w:jc w:val="both"/>
        <w:rPr>
          <w:rFonts w:cs="David" w:hint="cs"/>
          <w:u w:val="single"/>
          <w:rtl/>
        </w:rPr>
      </w:pPr>
      <w:r>
        <w:rPr>
          <w:rFonts w:cs="David" w:hint="cs"/>
          <w:u w:val="single"/>
          <w:rtl/>
        </w:rPr>
        <w:t>אברהם מיכאלי</w:t>
      </w:r>
      <w:r w:rsidRPr="00E36EB4">
        <w:rPr>
          <w:rFonts w:cs="David" w:hint="cs"/>
          <w:u w:val="single"/>
          <w:rtl/>
        </w:rPr>
        <w:t>:</w:t>
      </w:r>
    </w:p>
    <w:p w:rsidR="00544F46" w:rsidRDefault="00544F46" w:rsidP="00544F46">
      <w:pPr>
        <w:bidi/>
        <w:jc w:val="both"/>
        <w:rPr>
          <w:rFonts w:cs="David" w:hint="cs"/>
          <w:u w:val="single"/>
          <w:rtl/>
        </w:rPr>
      </w:pPr>
    </w:p>
    <w:p w:rsidR="00544F46" w:rsidRDefault="00544F46" w:rsidP="00544F46">
      <w:pPr>
        <w:bidi/>
        <w:jc w:val="both"/>
        <w:rPr>
          <w:rFonts w:cs="David" w:hint="cs"/>
          <w:rtl/>
        </w:rPr>
      </w:pPr>
      <w:r>
        <w:rPr>
          <w:rFonts w:cs="David" w:hint="cs"/>
          <w:rtl/>
        </w:rPr>
        <w:tab/>
        <w:t xml:space="preserve"> לא, זה קורה. לפעמים אני מבקש משר תורן לענות בשם שר, בלי שהשר מינה אותו. </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u w:val="single"/>
          <w:rtl/>
        </w:rPr>
        <w:t>היו"ר יריב לוין:</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rtl/>
        </w:rPr>
        <w:tab/>
        <w:t xml:space="preserve"> נכון, אבל אין צורך שזה יהיה בכתב. </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u w:val="single"/>
          <w:rtl/>
        </w:rPr>
        <w:t>עליזה בראשי:</w:t>
      </w:r>
    </w:p>
    <w:p w:rsidR="00544F46" w:rsidRDefault="00544F46" w:rsidP="00544F46">
      <w:pPr>
        <w:keepNext/>
        <w:bidi/>
        <w:jc w:val="both"/>
        <w:rPr>
          <w:rFonts w:cs="David" w:hint="cs"/>
          <w:rtl/>
        </w:rPr>
      </w:pPr>
    </w:p>
    <w:p w:rsidR="00544F46" w:rsidRDefault="00544F46" w:rsidP="00544F46">
      <w:pPr>
        <w:bidi/>
        <w:jc w:val="both"/>
        <w:rPr>
          <w:rFonts w:cs="David" w:hint="cs"/>
          <w:rtl/>
        </w:rPr>
      </w:pPr>
      <w:r>
        <w:rPr>
          <w:rFonts w:cs="David" w:hint="cs"/>
          <w:rtl/>
        </w:rPr>
        <w:tab/>
        <w:t>יריב, למה לא תוריד את זמן הדיבור להסתייגויות?</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u w:val="single"/>
          <w:rtl/>
        </w:rPr>
        <w:t>היו"ר יריב לוין:</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rtl/>
        </w:rPr>
        <w:tab/>
        <w:t xml:space="preserve"> להוריד בכלל את כל זמן הדיבור?</w:t>
      </w:r>
    </w:p>
    <w:p w:rsidR="00544F46" w:rsidRDefault="00544F46" w:rsidP="00544F46">
      <w:pPr>
        <w:bidi/>
        <w:jc w:val="both"/>
        <w:rPr>
          <w:rFonts w:cs="David" w:hint="cs"/>
          <w:rtl/>
        </w:rPr>
      </w:pPr>
    </w:p>
    <w:p w:rsidR="00544F46" w:rsidRDefault="00544F46" w:rsidP="00544F46">
      <w:pPr>
        <w:bidi/>
        <w:jc w:val="both"/>
        <w:rPr>
          <w:rFonts w:cs="David" w:hint="cs"/>
          <w:u w:val="single"/>
          <w:rtl/>
        </w:rPr>
      </w:pPr>
      <w:r>
        <w:rPr>
          <w:rFonts w:cs="David" w:hint="cs"/>
          <w:u w:val="single"/>
          <w:rtl/>
        </w:rPr>
        <w:t>אברהם מיכאלי</w:t>
      </w:r>
      <w:r w:rsidRPr="00E36EB4">
        <w:rPr>
          <w:rFonts w:cs="David" w:hint="cs"/>
          <w:u w:val="single"/>
          <w:rtl/>
        </w:rPr>
        <w:t>:</w:t>
      </w:r>
    </w:p>
    <w:p w:rsidR="00544F46" w:rsidRDefault="00544F46" w:rsidP="00544F46">
      <w:pPr>
        <w:bidi/>
        <w:jc w:val="both"/>
        <w:rPr>
          <w:rFonts w:cs="David" w:hint="cs"/>
          <w:u w:val="single"/>
          <w:rtl/>
        </w:rPr>
      </w:pPr>
    </w:p>
    <w:p w:rsidR="00544F46" w:rsidRDefault="00544F46" w:rsidP="00544F46">
      <w:pPr>
        <w:bidi/>
        <w:jc w:val="both"/>
        <w:rPr>
          <w:rFonts w:cs="David" w:hint="cs"/>
          <w:rtl/>
        </w:rPr>
      </w:pPr>
      <w:r>
        <w:rPr>
          <w:rFonts w:cs="David" w:hint="cs"/>
          <w:rtl/>
        </w:rPr>
        <w:tab/>
        <w:t xml:space="preserve"> אני הצעתי שלוש דקות. </w:t>
      </w:r>
    </w:p>
    <w:p w:rsidR="00544F46" w:rsidRDefault="00544F46" w:rsidP="00544F46">
      <w:pPr>
        <w:keepNext/>
        <w:bidi/>
        <w:jc w:val="both"/>
        <w:rPr>
          <w:rFonts w:cs="David" w:hint="cs"/>
          <w:rtl/>
        </w:rPr>
      </w:pPr>
      <w:r>
        <w:rPr>
          <w:rFonts w:cs="David" w:hint="cs"/>
          <w:u w:val="single"/>
          <w:rtl/>
        </w:rPr>
        <w:t>עליזה בראשי:</w:t>
      </w:r>
    </w:p>
    <w:p w:rsidR="00544F46" w:rsidRDefault="00544F46" w:rsidP="00544F46">
      <w:pPr>
        <w:keepNext/>
        <w:bidi/>
        <w:jc w:val="both"/>
        <w:rPr>
          <w:rFonts w:cs="David" w:hint="cs"/>
          <w:rtl/>
        </w:rPr>
      </w:pPr>
    </w:p>
    <w:p w:rsidR="00544F46" w:rsidRDefault="00544F46" w:rsidP="00544F46">
      <w:pPr>
        <w:bidi/>
        <w:jc w:val="both"/>
        <w:rPr>
          <w:rFonts w:cs="David" w:hint="cs"/>
          <w:rtl/>
        </w:rPr>
      </w:pPr>
      <w:r>
        <w:rPr>
          <w:rFonts w:cs="David" w:hint="cs"/>
          <w:rtl/>
        </w:rPr>
        <w:tab/>
        <w:t xml:space="preserve">להפחית, שלוש דקות הסתייגות. </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u w:val="single"/>
          <w:rtl/>
        </w:rPr>
        <w:t>היו"ר יריב לוין:</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rtl/>
        </w:rPr>
        <w:tab/>
        <w:t xml:space="preserve"> אז יגישו לך פי שניים הסתייגויות. מה זה ייתן לך?</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u w:val="single"/>
          <w:rtl/>
        </w:rPr>
        <w:t>עליזה בראשי:</w:t>
      </w:r>
    </w:p>
    <w:p w:rsidR="00544F46" w:rsidRDefault="00544F46" w:rsidP="00544F46">
      <w:pPr>
        <w:keepNext/>
        <w:bidi/>
        <w:jc w:val="both"/>
        <w:rPr>
          <w:rFonts w:cs="David" w:hint="cs"/>
          <w:rtl/>
        </w:rPr>
      </w:pPr>
    </w:p>
    <w:p w:rsidR="00544F46" w:rsidRDefault="00544F46" w:rsidP="00544F46">
      <w:pPr>
        <w:bidi/>
        <w:jc w:val="both"/>
        <w:rPr>
          <w:rFonts w:cs="David" w:hint="cs"/>
          <w:rtl/>
        </w:rPr>
      </w:pPr>
      <w:r>
        <w:rPr>
          <w:rFonts w:cs="David" w:hint="cs"/>
          <w:rtl/>
        </w:rPr>
        <w:tab/>
        <w:t xml:space="preserve"> זה ייתן הרבה. </w:t>
      </w:r>
    </w:p>
    <w:p w:rsidR="00544F46" w:rsidRDefault="00544F46" w:rsidP="00544F46">
      <w:pPr>
        <w:bidi/>
        <w:jc w:val="both"/>
        <w:rPr>
          <w:rFonts w:cs="David" w:hint="cs"/>
          <w:rtl/>
        </w:rPr>
      </w:pPr>
    </w:p>
    <w:p w:rsidR="00544F46" w:rsidRPr="0086159A" w:rsidRDefault="00544F46" w:rsidP="00544F46">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rtl/>
        </w:rPr>
        <w:tab/>
        <w:t xml:space="preserve"> את צודקת, אבל זה הכלי של האופוזיציה. </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u w:val="single"/>
          <w:rtl/>
        </w:rPr>
        <w:t>עליזה בראשי:</w:t>
      </w:r>
    </w:p>
    <w:p w:rsidR="00544F46" w:rsidRDefault="00544F46" w:rsidP="00544F46">
      <w:pPr>
        <w:keepNext/>
        <w:bidi/>
        <w:jc w:val="both"/>
        <w:rPr>
          <w:rFonts w:cs="David" w:hint="cs"/>
          <w:rtl/>
        </w:rPr>
      </w:pPr>
    </w:p>
    <w:p w:rsidR="00544F46" w:rsidRDefault="00544F46" w:rsidP="00544F46">
      <w:pPr>
        <w:bidi/>
        <w:jc w:val="both"/>
        <w:rPr>
          <w:rFonts w:cs="David" w:hint="cs"/>
          <w:rtl/>
        </w:rPr>
      </w:pPr>
      <w:r>
        <w:rPr>
          <w:rFonts w:cs="David" w:hint="cs"/>
          <w:rtl/>
        </w:rPr>
        <w:tab/>
        <w:t xml:space="preserve"> זה נותן הרבה. </w:t>
      </w:r>
    </w:p>
    <w:p w:rsidR="00544F46" w:rsidRDefault="00544F46" w:rsidP="00544F46">
      <w:pPr>
        <w:bidi/>
        <w:jc w:val="both"/>
        <w:rPr>
          <w:rFonts w:cs="David" w:hint="cs"/>
          <w:rtl/>
        </w:rPr>
      </w:pPr>
    </w:p>
    <w:p w:rsidR="00544F46" w:rsidRPr="0086159A" w:rsidRDefault="00544F46" w:rsidP="00544F46">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rtl/>
        </w:rPr>
        <w:tab/>
        <w:t xml:space="preserve"> אבל זה הכלי של האופוזיציה. בדרך כלל הקואליציה לא מגישה הסתייגויות. זה הכלי של האופוזיציה. את רוצה לצמצם את הכלי של האופוזיציה. </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u w:val="single"/>
          <w:rtl/>
        </w:rPr>
        <w:t>עליזה בראשי:</w:t>
      </w:r>
    </w:p>
    <w:p w:rsidR="00544F46" w:rsidRDefault="00544F46" w:rsidP="00544F46">
      <w:pPr>
        <w:keepNext/>
        <w:bidi/>
        <w:jc w:val="both"/>
        <w:rPr>
          <w:rFonts w:cs="David" w:hint="cs"/>
          <w:rtl/>
        </w:rPr>
      </w:pPr>
    </w:p>
    <w:p w:rsidR="00544F46" w:rsidRDefault="00544F46" w:rsidP="00544F46">
      <w:pPr>
        <w:bidi/>
        <w:jc w:val="both"/>
        <w:rPr>
          <w:rFonts w:cs="David" w:hint="cs"/>
          <w:rtl/>
        </w:rPr>
      </w:pPr>
      <w:r>
        <w:rPr>
          <w:rFonts w:cs="David" w:hint="cs"/>
          <w:rtl/>
        </w:rPr>
        <w:tab/>
        <w:t xml:space="preserve"> בשביל זה אני רוצה להוריד את דקות הדיבור.</w:t>
      </w:r>
    </w:p>
    <w:p w:rsidR="00544F46" w:rsidRDefault="00544F46" w:rsidP="00544F46">
      <w:pPr>
        <w:bidi/>
        <w:jc w:val="both"/>
        <w:rPr>
          <w:rFonts w:cs="David" w:hint="cs"/>
          <w:u w:val="single"/>
          <w:rtl/>
        </w:rPr>
      </w:pPr>
    </w:p>
    <w:p w:rsidR="00544F46" w:rsidRPr="0086159A" w:rsidRDefault="00544F46" w:rsidP="00544F46">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rtl/>
        </w:rPr>
        <w:tab/>
        <w:t>בוא נבטל את האופוזיציה ונגמר העניין...</w:t>
      </w:r>
      <w:r>
        <w:rPr>
          <w:rFonts w:cs="David" w:hint="cs"/>
          <w:rtl/>
        </w:rPr>
        <w:tab/>
        <w:t xml:space="preserve"> </w:t>
      </w:r>
    </w:p>
    <w:p w:rsidR="00544F46" w:rsidRDefault="00544F46" w:rsidP="00544F46">
      <w:pPr>
        <w:bidi/>
        <w:jc w:val="both"/>
        <w:rPr>
          <w:rFonts w:cs="David" w:hint="cs"/>
          <w:rtl/>
        </w:rPr>
      </w:pPr>
    </w:p>
    <w:p w:rsidR="00544F46" w:rsidRDefault="00544F46" w:rsidP="00544F46">
      <w:pPr>
        <w:bidi/>
        <w:jc w:val="both"/>
        <w:rPr>
          <w:rFonts w:cs="David" w:hint="cs"/>
          <w:u w:val="single"/>
          <w:rtl/>
        </w:rPr>
      </w:pPr>
      <w:r>
        <w:rPr>
          <w:rFonts w:cs="David" w:hint="cs"/>
          <w:u w:val="single"/>
          <w:rtl/>
        </w:rPr>
        <w:t>אברהם מיכאלי</w:t>
      </w:r>
      <w:r w:rsidRPr="00E36EB4">
        <w:rPr>
          <w:rFonts w:cs="David" w:hint="cs"/>
          <w:u w:val="single"/>
          <w:rtl/>
        </w:rPr>
        <w:t>:</w:t>
      </w:r>
    </w:p>
    <w:p w:rsidR="00544F46" w:rsidRDefault="00544F46" w:rsidP="00544F46">
      <w:pPr>
        <w:bidi/>
        <w:jc w:val="both"/>
        <w:rPr>
          <w:rFonts w:cs="David" w:hint="cs"/>
          <w:u w:val="single"/>
          <w:rtl/>
        </w:rPr>
      </w:pPr>
    </w:p>
    <w:p w:rsidR="00544F46" w:rsidRDefault="00544F46" w:rsidP="00544F46">
      <w:pPr>
        <w:bidi/>
        <w:jc w:val="both"/>
        <w:rPr>
          <w:rFonts w:cs="David" w:hint="cs"/>
          <w:rtl/>
        </w:rPr>
      </w:pPr>
      <w:r>
        <w:rPr>
          <w:rFonts w:cs="David" w:hint="cs"/>
          <w:rtl/>
        </w:rPr>
        <w:tab/>
        <w:t xml:space="preserve"> לא ניתן לו להגיש פי שניים הסתייגויות, שיגיש פעם אחת. </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u w:val="single"/>
          <w:rtl/>
        </w:rPr>
        <w:t>היו"ר יריב לוין:</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rtl/>
        </w:rPr>
        <w:tab/>
        <w:t xml:space="preserve"> יש אחת בדיבור, את זה קבענו. </w:t>
      </w:r>
    </w:p>
    <w:p w:rsidR="00544F46" w:rsidRDefault="00544F46" w:rsidP="00544F46">
      <w:pPr>
        <w:bidi/>
        <w:jc w:val="both"/>
        <w:rPr>
          <w:rFonts w:cs="David" w:hint="cs"/>
          <w:rtl/>
        </w:rPr>
      </w:pPr>
    </w:p>
    <w:p w:rsidR="00544F46" w:rsidRDefault="00544F46" w:rsidP="00544F46">
      <w:pPr>
        <w:bidi/>
        <w:jc w:val="both"/>
        <w:rPr>
          <w:rFonts w:cs="David" w:hint="cs"/>
          <w:u w:val="single"/>
          <w:rtl/>
        </w:rPr>
      </w:pPr>
      <w:r>
        <w:rPr>
          <w:rFonts w:cs="David" w:hint="cs"/>
          <w:u w:val="single"/>
          <w:rtl/>
        </w:rPr>
        <w:t>אברהם מיכאלי</w:t>
      </w:r>
      <w:r w:rsidRPr="00E36EB4">
        <w:rPr>
          <w:rFonts w:cs="David" w:hint="cs"/>
          <w:u w:val="single"/>
          <w:rtl/>
        </w:rPr>
        <w:t>:</w:t>
      </w:r>
    </w:p>
    <w:p w:rsidR="00544F46" w:rsidRDefault="00544F46" w:rsidP="00544F46">
      <w:pPr>
        <w:bidi/>
        <w:jc w:val="both"/>
        <w:rPr>
          <w:rFonts w:cs="David" w:hint="cs"/>
          <w:u w:val="single"/>
          <w:rtl/>
        </w:rPr>
      </w:pPr>
    </w:p>
    <w:p w:rsidR="00544F46" w:rsidRDefault="00544F46" w:rsidP="00544F46">
      <w:pPr>
        <w:bidi/>
        <w:jc w:val="both"/>
        <w:rPr>
          <w:rFonts w:cs="David" w:hint="cs"/>
          <w:rtl/>
        </w:rPr>
      </w:pPr>
      <w:r>
        <w:rPr>
          <w:rFonts w:cs="David" w:hint="cs"/>
          <w:rtl/>
        </w:rPr>
        <w:tab/>
        <w:t xml:space="preserve"> זה לא כתוב. </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u w:val="single"/>
          <w:rtl/>
        </w:rPr>
        <w:t>היו"ר יריב לוין:</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rtl/>
        </w:rPr>
        <w:tab/>
        <w:t xml:space="preserve"> זה יהיה כתוב. </w:t>
      </w:r>
    </w:p>
    <w:p w:rsidR="00544F46" w:rsidRDefault="00544F46" w:rsidP="00544F46">
      <w:pPr>
        <w:bidi/>
        <w:jc w:val="both"/>
        <w:rPr>
          <w:rFonts w:cs="David" w:hint="cs"/>
          <w:rtl/>
        </w:rPr>
      </w:pPr>
    </w:p>
    <w:p w:rsidR="00544F46" w:rsidRDefault="00544F46" w:rsidP="00544F46">
      <w:pPr>
        <w:bidi/>
        <w:jc w:val="both"/>
        <w:rPr>
          <w:rFonts w:cs="David" w:hint="cs"/>
          <w:u w:val="single"/>
          <w:rtl/>
        </w:rPr>
      </w:pPr>
      <w:r>
        <w:rPr>
          <w:rFonts w:cs="David" w:hint="cs"/>
          <w:u w:val="single"/>
          <w:rtl/>
        </w:rPr>
        <w:t>אברהם מיכאלי</w:t>
      </w:r>
      <w:r w:rsidRPr="00E36EB4">
        <w:rPr>
          <w:rFonts w:cs="David" w:hint="cs"/>
          <w:u w:val="single"/>
          <w:rtl/>
        </w:rPr>
        <w:t>:</w:t>
      </w:r>
    </w:p>
    <w:p w:rsidR="00544F46" w:rsidRDefault="00544F46" w:rsidP="00544F46">
      <w:pPr>
        <w:bidi/>
        <w:jc w:val="both"/>
        <w:rPr>
          <w:rFonts w:cs="David" w:hint="cs"/>
          <w:u w:val="single"/>
          <w:rtl/>
        </w:rPr>
      </w:pPr>
    </w:p>
    <w:p w:rsidR="00544F46" w:rsidRDefault="00544F46" w:rsidP="00544F46">
      <w:pPr>
        <w:bidi/>
        <w:jc w:val="both"/>
        <w:rPr>
          <w:rFonts w:cs="David" w:hint="cs"/>
          <w:rtl/>
        </w:rPr>
      </w:pPr>
      <w:r>
        <w:rPr>
          <w:rFonts w:cs="David" w:hint="cs"/>
          <w:rtl/>
        </w:rPr>
        <w:tab/>
        <w:t xml:space="preserve"> אם זו הסתייגות דיבור?</w:t>
      </w:r>
    </w:p>
    <w:p w:rsidR="00544F46" w:rsidRDefault="00544F46" w:rsidP="00544F46">
      <w:pPr>
        <w:bidi/>
        <w:jc w:val="both"/>
        <w:rPr>
          <w:rFonts w:cs="David" w:hint="cs"/>
          <w:rtl/>
        </w:rPr>
      </w:pPr>
    </w:p>
    <w:p w:rsidR="00544F46" w:rsidRDefault="00544F46" w:rsidP="00544F46">
      <w:pPr>
        <w:keepLines/>
        <w:bidi/>
        <w:jc w:val="both"/>
        <w:rPr>
          <w:rFonts w:cs="David" w:hint="cs"/>
          <w:rtl/>
        </w:rPr>
      </w:pPr>
      <w:r>
        <w:rPr>
          <w:rFonts w:cs="David" w:hint="cs"/>
          <w:u w:val="single"/>
          <w:rtl/>
        </w:rPr>
        <w:t>היו"ר יריב לוין:</w:t>
      </w:r>
    </w:p>
    <w:p w:rsidR="00544F46" w:rsidRDefault="00544F46" w:rsidP="00544F46">
      <w:pPr>
        <w:keepLines/>
        <w:bidi/>
        <w:jc w:val="both"/>
        <w:rPr>
          <w:rFonts w:cs="David" w:hint="cs"/>
          <w:rtl/>
        </w:rPr>
      </w:pPr>
    </w:p>
    <w:p w:rsidR="00544F46" w:rsidRDefault="00544F46" w:rsidP="00544F46">
      <w:pPr>
        <w:keepLines/>
        <w:bidi/>
        <w:jc w:val="both"/>
        <w:rPr>
          <w:rFonts w:cs="David" w:hint="cs"/>
          <w:rtl/>
        </w:rPr>
      </w:pPr>
      <w:r>
        <w:rPr>
          <w:rFonts w:cs="David" w:hint="cs"/>
          <w:rtl/>
        </w:rPr>
        <w:tab/>
        <w:t xml:space="preserve"> בדיבור תהיה אחת. </w:t>
      </w:r>
    </w:p>
    <w:p w:rsidR="00544F46" w:rsidRDefault="00544F46" w:rsidP="00544F46">
      <w:pPr>
        <w:keepNext/>
        <w:bidi/>
        <w:jc w:val="both"/>
        <w:rPr>
          <w:rFonts w:cs="David" w:hint="cs"/>
          <w:rtl/>
        </w:rPr>
      </w:pPr>
      <w:r>
        <w:rPr>
          <w:rFonts w:cs="David" w:hint="cs"/>
          <w:u w:val="single"/>
          <w:rtl/>
        </w:rPr>
        <w:t>איל זנדברג:</w:t>
      </w:r>
    </w:p>
    <w:p w:rsidR="00544F46" w:rsidRDefault="00544F46" w:rsidP="00544F46">
      <w:pPr>
        <w:keepNext/>
        <w:bidi/>
        <w:jc w:val="both"/>
        <w:rPr>
          <w:rFonts w:cs="David" w:hint="cs"/>
          <w:rtl/>
        </w:rPr>
      </w:pPr>
    </w:p>
    <w:p w:rsidR="00544F46" w:rsidRDefault="00544F46" w:rsidP="00544F46">
      <w:pPr>
        <w:bidi/>
        <w:jc w:val="both"/>
        <w:rPr>
          <w:rFonts w:cs="David" w:hint="cs"/>
          <w:rtl/>
        </w:rPr>
      </w:pPr>
      <w:r>
        <w:rPr>
          <w:rFonts w:cs="David" w:hint="cs"/>
          <w:rtl/>
        </w:rPr>
        <w:tab/>
        <w:t xml:space="preserve">שאלה שנייה - היום יש נוהג או פרקטיקה, שבה נציג הממשלה מציע איזושהי הצעת נוסח, הוועדה דוחה אותה, ואז הנציג, כיוון שהוא לא יודע מה חושב השר, אומר: אני מבקש לשמור זכות להסתייג בשם השר. כך זה קורה לפחות בוועדות שאני השתתפתי בהן. אני רוצה להבהיר מה הנוסח החדש עושה, כי לכאורה, ברגע שדוחים את ההצעה לפי 17(ב), מהותית אפשר יהיה להגיש את זה כהסתייגות, אבל השלב שבו השר צריך להגיש את הבקשה זה לפי (ג) בחתימתו. </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u w:val="single"/>
          <w:rtl/>
        </w:rPr>
        <w:t>ארבל אסטרחן:</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rtl/>
        </w:rPr>
        <w:tab/>
        <w:t>בחתימתו, אבל הפקיד, הנציג שלו - - -</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u w:val="single"/>
          <w:rtl/>
        </w:rPr>
        <w:t>איל זנדברג:</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rtl/>
        </w:rPr>
        <w:tab/>
        <w:t>הוא לא צריך לבקש הסתייגות, הוא הציע, הוא עמד בתנאי שההצעה נידונה בפני הוועדה. לכאורה, לפי 17(ג) - גם חברי הכנסת דרך אגב יכולים לחכות עד - - -</w:t>
      </w:r>
    </w:p>
    <w:p w:rsidR="00544F46" w:rsidRDefault="00544F46" w:rsidP="00544F46">
      <w:pPr>
        <w:keepNext/>
        <w:bidi/>
        <w:jc w:val="both"/>
        <w:rPr>
          <w:rFonts w:cs="David" w:hint="cs"/>
          <w:rtl/>
        </w:rPr>
      </w:pPr>
    </w:p>
    <w:p w:rsidR="00544F46" w:rsidRPr="00A044D1" w:rsidRDefault="00544F46" w:rsidP="00544F46">
      <w:pPr>
        <w:bidi/>
        <w:jc w:val="both"/>
        <w:rPr>
          <w:rFonts w:cs="David" w:hint="cs"/>
          <w:rtl/>
        </w:rPr>
      </w:pPr>
      <w:r w:rsidRPr="00A044D1">
        <w:rPr>
          <w:rFonts w:cs="David" w:hint="cs"/>
          <w:u w:val="single"/>
          <w:rtl/>
        </w:rPr>
        <w:t>ארבל אסטרחן:</w:t>
      </w:r>
    </w:p>
    <w:p w:rsidR="00544F46" w:rsidRDefault="00544F46" w:rsidP="00544F46">
      <w:pPr>
        <w:bidi/>
        <w:jc w:val="both"/>
        <w:rPr>
          <w:rFonts w:cs="David" w:hint="cs"/>
          <w:sz w:val="28"/>
          <w:szCs w:val="28"/>
          <w:rtl/>
        </w:rPr>
      </w:pPr>
    </w:p>
    <w:p w:rsidR="00544F46" w:rsidRDefault="00544F46" w:rsidP="00544F46">
      <w:pPr>
        <w:keepNext/>
        <w:bidi/>
        <w:jc w:val="both"/>
        <w:rPr>
          <w:rFonts w:cs="David" w:hint="cs"/>
          <w:rtl/>
        </w:rPr>
      </w:pPr>
      <w:r>
        <w:rPr>
          <w:rFonts w:cs="David" w:hint="cs"/>
          <w:sz w:val="28"/>
          <w:szCs w:val="28"/>
          <w:rtl/>
        </w:rPr>
        <w:tab/>
      </w:r>
      <w:r>
        <w:rPr>
          <w:rFonts w:cs="David" w:hint="cs"/>
          <w:rtl/>
        </w:rPr>
        <w:t xml:space="preserve">זאת לא הכוונה, צריך להבהיר עד מתי אפשר לבקש הסתייגות וזה עד שהוועדה מסיימת את דיוניה. </w:t>
      </w:r>
    </w:p>
    <w:p w:rsidR="00544F46" w:rsidRDefault="00544F46" w:rsidP="00544F46">
      <w:pPr>
        <w:keepNext/>
        <w:bidi/>
        <w:jc w:val="both"/>
        <w:rPr>
          <w:rFonts w:cs="David" w:hint="cs"/>
          <w:rtl/>
        </w:rPr>
      </w:pPr>
    </w:p>
    <w:p w:rsidR="00544F46" w:rsidRDefault="00544F46" w:rsidP="00544F46">
      <w:pPr>
        <w:bidi/>
        <w:jc w:val="both"/>
        <w:rPr>
          <w:rFonts w:cs="David" w:hint="cs"/>
          <w:rtl/>
        </w:rPr>
      </w:pPr>
      <w:r>
        <w:rPr>
          <w:rFonts w:cs="David" w:hint="cs"/>
          <w:u w:val="single"/>
          <w:rtl/>
        </w:rPr>
        <w:t>היו"ר יריב לוין:</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rtl/>
        </w:rPr>
        <w:tab/>
        <w:t xml:space="preserve"> בוודאי. </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u w:val="single"/>
          <w:rtl/>
        </w:rPr>
        <w:t>איל זנדברג:</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rtl/>
        </w:rPr>
        <w:tab/>
        <w:t>כי היום לפי (ג) כתוב "וכל עוד הצעת החוק לא הונחה על שולחן הכנסת".</w:t>
      </w:r>
    </w:p>
    <w:p w:rsidR="00544F46" w:rsidRDefault="00544F46" w:rsidP="00544F46">
      <w:pPr>
        <w:keepNext/>
        <w:bidi/>
        <w:jc w:val="both"/>
        <w:rPr>
          <w:rFonts w:cs="David" w:hint="cs"/>
          <w:rtl/>
        </w:rPr>
      </w:pPr>
    </w:p>
    <w:p w:rsidR="00544F46" w:rsidRPr="00A044D1" w:rsidRDefault="00544F46" w:rsidP="00544F46">
      <w:pPr>
        <w:bidi/>
        <w:jc w:val="both"/>
        <w:rPr>
          <w:rFonts w:cs="David" w:hint="cs"/>
          <w:rtl/>
        </w:rPr>
      </w:pPr>
      <w:r w:rsidRPr="00A044D1">
        <w:rPr>
          <w:rFonts w:cs="David" w:hint="cs"/>
          <w:u w:val="single"/>
          <w:rtl/>
        </w:rPr>
        <w:t>ארבל אסטרחן:</w:t>
      </w:r>
    </w:p>
    <w:p w:rsidR="00544F46" w:rsidRDefault="00544F46" w:rsidP="00544F46">
      <w:pPr>
        <w:bidi/>
        <w:jc w:val="both"/>
        <w:rPr>
          <w:rFonts w:cs="David" w:hint="cs"/>
          <w:sz w:val="28"/>
          <w:szCs w:val="28"/>
          <w:rtl/>
        </w:rPr>
      </w:pPr>
    </w:p>
    <w:p w:rsidR="00544F46" w:rsidRDefault="00544F46" w:rsidP="00544F46">
      <w:pPr>
        <w:keepNext/>
        <w:bidi/>
        <w:jc w:val="both"/>
        <w:rPr>
          <w:rFonts w:cs="David" w:hint="cs"/>
          <w:rtl/>
        </w:rPr>
      </w:pPr>
      <w:r>
        <w:rPr>
          <w:rFonts w:cs="David" w:hint="cs"/>
          <w:sz w:val="28"/>
          <w:szCs w:val="28"/>
          <w:rtl/>
        </w:rPr>
        <w:tab/>
        <w:t xml:space="preserve"> </w:t>
      </w:r>
      <w:r>
        <w:rPr>
          <w:rFonts w:cs="David" w:hint="cs"/>
          <w:rtl/>
        </w:rPr>
        <w:t xml:space="preserve">זה (ג), עד מתי הוא מביא את החתימה, ביקשו הסתייגות. </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u w:val="single"/>
          <w:rtl/>
        </w:rPr>
        <w:t>איל זנדברג:</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rtl/>
        </w:rPr>
        <w:tab/>
        <w:t xml:space="preserve">אבל פה אין שלב ביניים. </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u w:val="single"/>
          <w:rtl/>
        </w:rPr>
        <w:t>דורית ואג:</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rtl/>
        </w:rPr>
        <w:tab/>
        <w:t xml:space="preserve">לא צריך, הוועדה דנה בהצעה. </w:t>
      </w:r>
    </w:p>
    <w:p w:rsidR="00544F46" w:rsidRPr="003E3F7C"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u w:val="single"/>
          <w:rtl/>
        </w:rPr>
        <w:t>איל זנדברג:</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rtl/>
        </w:rPr>
        <w:tab/>
        <w:t xml:space="preserve">היא דנה בהצעה, אבל הוא לא החליט אם הוא רוצה את זה כהסתייגות או לא. </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u w:val="single"/>
          <w:rtl/>
        </w:rPr>
        <w:t>דורית ואג:</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rtl/>
        </w:rPr>
        <w:tab/>
        <w:t xml:space="preserve"> אז הוועדה כבר דנה, יתכבד השר ותוך 24 שעות - - -</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u w:val="single"/>
          <w:rtl/>
        </w:rPr>
        <w:t>איל זנדברג:</w:t>
      </w:r>
    </w:p>
    <w:p w:rsidR="00544F46" w:rsidRDefault="00544F46" w:rsidP="00544F46">
      <w:pPr>
        <w:keepNext/>
        <w:bidi/>
        <w:jc w:val="both"/>
        <w:rPr>
          <w:rFonts w:cs="David" w:hint="cs"/>
          <w:rtl/>
        </w:rPr>
      </w:pPr>
    </w:p>
    <w:p w:rsidR="00544F46" w:rsidRDefault="00544F46" w:rsidP="00544F46">
      <w:pPr>
        <w:keepNext/>
        <w:bidi/>
        <w:ind w:firstLine="720"/>
        <w:jc w:val="both"/>
        <w:rPr>
          <w:rFonts w:cs="David" w:hint="cs"/>
          <w:rtl/>
        </w:rPr>
      </w:pPr>
      <w:r>
        <w:rPr>
          <w:rFonts w:cs="David" w:hint="cs"/>
          <w:rtl/>
        </w:rPr>
        <w:t xml:space="preserve">זה לא מה שכתוב, זה לא כתוב פה לא לגבי חבר כנסת ולא לגבי השר. </w:t>
      </w:r>
    </w:p>
    <w:p w:rsidR="00544F46" w:rsidRDefault="00544F46" w:rsidP="00544F46">
      <w:pPr>
        <w:keepNext/>
        <w:bidi/>
        <w:ind w:firstLine="720"/>
        <w:jc w:val="both"/>
        <w:rPr>
          <w:rFonts w:cs="David" w:hint="cs"/>
          <w:rtl/>
        </w:rPr>
      </w:pPr>
    </w:p>
    <w:p w:rsidR="00544F46" w:rsidRDefault="00544F46" w:rsidP="00544F46">
      <w:pPr>
        <w:keepNext/>
        <w:bidi/>
        <w:jc w:val="both"/>
        <w:rPr>
          <w:rFonts w:cs="David" w:hint="cs"/>
          <w:rtl/>
        </w:rPr>
      </w:pPr>
      <w:r>
        <w:rPr>
          <w:rFonts w:cs="David" w:hint="cs"/>
          <w:u w:val="single"/>
          <w:rtl/>
        </w:rPr>
        <w:t>ארבל אסטרחן:</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rtl/>
        </w:rPr>
        <w:tab/>
        <w:t xml:space="preserve">אם איל בא לוועדה בשם שר המשפטים ואומר "יש לנו הסתייגות", אנחנו לא נניח את החוק בלי מכתב מהשר. אין לי בעיה שחתימת השר תגיע גם אחרי הישיבה, אבל אמירת ההסתייגות צריכה להיעשות בעת הישיבה. </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u w:val="single"/>
          <w:rtl/>
        </w:rPr>
        <w:t>איל זנדברג:</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rtl/>
        </w:rPr>
        <w:tab/>
        <w:t xml:space="preserve">אבל גם לגבי חברי הכנסת. </w:t>
      </w:r>
    </w:p>
    <w:p w:rsidR="00544F46" w:rsidRDefault="00544F46" w:rsidP="00544F46">
      <w:pPr>
        <w:keepNext/>
        <w:bidi/>
        <w:jc w:val="both"/>
        <w:rPr>
          <w:rFonts w:cs="David" w:hint="cs"/>
          <w:rtl/>
        </w:rPr>
      </w:pPr>
    </w:p>
    <w:p w:rsidR="00544F46" w:rsidRDefault="00544F46" w:rsidP="00544F46">
      <w:pPr>
        <w:bidi/>
        <w:jc w:val="both"/>
        <w:rPr>
          <w:rFonts w:cs="David" w:hint="cs"/>
          <w:rtl/>
        </w:rPr>
      </w:pPr>
      <w:r>
        <w:rPr>
          <w:rFonts w:cs="David" w:hint="cs"/>
          <w:u w:val="single"/>
          <w:rtl/>
        </w:rPr>
        <w:t>היו"ר יריב לוין:</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rtl/>
        </w:rPr>
        <w:tab/>
        <w:t xml:space="preserve"> בוודאי, התשובה היא כן. </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u w:val="single"/>
          <w:rtl/>
        </w:rPr>
        <w:t>איל זנדברג:</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rtl/>
        </w:rPr>
        <w:tab/>
        <w:t>חברי הכנסת צריכים להודיע, ואז מה קורה אם חבר כנסת שלא הופיע אלא רק שלח לפי האופציה השלישית בכתב?</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u w:val="single"/>
          <w:rtl/>
        </w:rPr>
        <w:t>היו"ר יריב לוין:</w:t>
      </w:r>
    </w:p>
    <w:p w:rsidR="00544F46" w:rsidRDefault="00544F46" w:rsidP="00544F46">
      <w:pPr>
        <w:keepNext/>
        <w:bidi/>
        <w:jc w:val="both"/>
        <w:rPr>
          <w:rFonts w:cs="David" w:hint="cs"/>
          <w:rtl/>
        </w:rPr>
      </w:pPr>
    </w:p>
    <w:p w:rsidR="00544F46" w:rsidRDefault="00544F46" w:rsidP="00544F46">
      <w:pPr>
        <w:bidi/>
        <w:jc w:val="both"/>
        <w:rPr>
          <w:rFonts w:cs="David" w:hint="cs"/>
          <w:rtl/>
        </w:rPr>
      </w:pPr>
      <w:r>
        <w:rPr>
          <w:rFonts w:cs="David" w:hint="cs"/>
          <w:rtl/>
        </w:rPr>
        <w:tab/>
        <w:t xml:space="preserve">אז יש ליושב-ראש הוועדה סמכות להחליט, אם הוא מכניס את ההסתייגות שלו או לא. אני במשאל עם את זה עשיתי.  </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u w:val="single"/>
          <w:rtl/>
        </w:rPr>
        <w:t>איל זנדברג:</w:t>
      </w:r>
    </w:p>
    <w:p w:rsidR="00544F46" w:rsidRDefault="00544F46" w:rsidP="00544F46">
      <w:pPr>
        <w:keepNext/>
        <w:bidi/>
        <w:jc w:val="both"/>
        <w:rPr>
          <w:rFonts w:cs="David" w:hint="cs"/>
          <w:rtl/>
        </w:rPr>
      </w:pPr>
    </w:p>
    <w:p w:rsidR="00544F46" w:rsidRDefault="00544F46" w:rsidP="00544F46">
      <w:pPr>
        <w:bidi/>
        <w:jc w:val="both"/>
        <w:rPr>
          <w:rFonts w:cs="David" w:hint="cs"/>
          <w:rtl/>
        </w:rPr>
      </w:pPr>
      <w:r>
        <w:rPr>
          <w:rFonts w:cs="David" w:hint="cs"/>
          <w:rtl/>
        </w:rPr>
        <w:tab/>
        <w:t xml:space="preserve">אבל אם יהיה פתח ליושב-ראש להחליט </w:t>
      </w:r>
      <w:r>
        <w:rPr>
          <w:rFonts w:cs="David"/>
          <w:rtl/>
        </w:rPr>
        <w:t>–</w:t>
      </w:r>
      <w:r>
        <w:rPr>
          <w:rFonts w:cs="David" w:hint="cs"/>
          <w:rtl/>
        </w:rPr>
        <w:t xml:space="preserve"> אותי מטריד מנקודת מבט של הממשלה, אבל ככלל צריך לקבוע מועד, שעד לאותו מועד אפשר להודיע מי שרוצה להסתייג או לא מסתייג. לפעמים גם חברי כנסת מסתכלים הדדית </w:t>
      </w:r>
      <w:r>
        <w:rPr>
          <w:rFonts w:cs="David"/>
          <w:rtl/>
        </w:rPr>
        <w:t>–</w:t>
      </w:r>
      <w:r>
        <w:rPr>
          <w:rFonts w:cs="David" w:hint="cs"/>
          <w:rtl/>
        </w:rPr>
        <w:t xml:space="preserve"> אם ההוא הסתייג, אני אגיש הסתייגות; אם לא, זה לא כל כך משמעותי. השאלה היא מה הוא המועד הזה. </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u w:val="single"/>
          <w:rtl/>
        </w:rPr>
        <w:t>היו"ר יריב לוין:</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rtl/>
        </w:rPr>
        <w:tab/>
        <w:t xml:space="preserve"> לא, הוא בכל מקרה צריך להודיע - - -</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u w:val="single"/>
          <w:rtl/>
        </w:rPr>
        <w:t>ארבל אסטרחן:</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rtl/>
        </w:rPr>
        <w:tab/>
        <w:t xml:space="preserve">כל עוד לא סיימה הוועדה את דיוניה. </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u w:val="single"/>
          <w:rtl/>
        </w:rPr>
        <w:t>איל זנדברג:</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rtl/>
        </w:rPr>
        <w:tab/>
        <w:t xml:space="preserve">כל עוד לא הסתיימה ההצבעה. </w:t>
      </w:r>
    </w:p>
    <w:p w:rsidR="00544F46" w:rsidRDefault="00544F46" w:rsidP="00544F46">
      <w:pPr>
        <w:keepNext/>
        <w:bidi/>
        <w:jc w:val="both"/>
        <w:rPr>
          <w:rFonts w:cs="David" w:hint="cs"/>
          <w:rtl/>
        </w:rPr>
      </w:pPr>
    </w:p>
    <w:p w:rsidR="00544F46" w:rsidRDefault="00544F46" w:rsidP="00544F46">
      <w:pPr>
        <w:bidi/>
        <w:jc w:val="both"/>
        <w:rPr>
          <w:rFonts w:cs="David" w:hint="cs"/>
          <w:rtl/>
        </w:rPr>
      </w:pPr>
      <w:r>
        <w:rPr>
          <w:rFonts w:cs="David" w:hint="cs"/>
          <w:u w:val="single"/>
          <w:rtl/>
        </w:rPr>
        <w:t>היו"ר יריב לוין:</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rtl/>
        </w:rPr>
        <w:tab/>
        <w:t xml:space="preserve"> כן, אחרי הדיון הוא לא יכול לבקש. ליושב-ראש הוועדה יש אפשרות לאשר לו בקשה שהוא הגיש מראש, גם אם הוא לא נמצא. </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u w:val="single"/>
          <w:rtl/>
        </w:rPr>
        <w:t>איל זנדברג:</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rtl/>
        </w:rPr>
        <w:tab/>
        <w:t xml:space="preserve">היושב-ראש לא יכול לאשר לו אחרי. </w:t>
      </w:r>
    </w:p>
    <w:p w:rsidR="00544F46" w:rsidRDefault="00544F46" w:rsidP="00544F46">
      <w:pPr>
        <w:keepNext/>
        <w:bidi/>
        <w:jc w:val="both"/>
        <w:rPr>
          <w:rFonts w:cs="David" w:hint="cs"/>
          <w:rtl/>
        </w:rPr>
      </w:pPr>
    </w:p>
    <w:p w:rsidR="00544F46" w:rsidRDefault="00544F46" w:rsidP="00544F46">
      <w:pPr>
        <w:bidi/>
        <w:jc w:val="both"/>
        <w:rPr>
          <w:rFonts w:cs="David" w:hint="cs"/>
          <w:rtl/>
        </w:rPr>
      </w:pPr>
      <w:r>
        <w:rPr>
          <w:rFonts w:cs="David" w:hint="cs"/>
          <w:u w:val="single"/>
          <w:rtl/>
        </w:rPr>
        <w:t>היו"ר יריב לוין:</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rtl/>
        </w:rPr>
        <w:tab/>
        <w:t xml:space="preserve"> לא, בוודאי שלא. ברגע שאושר והוועדה גמרה - - -</w:t>
      </w:r>
    </w:p>
    <w:p w:rsidR="00544F46" w:rsidRDefault="00544F46" w:rsidP="00544F46">
      <w:pPr>
        <w:keepNext/>
        <w:bidi/>
        <w:jc w:val="both"/>
        <w:rPr>
          <w:rFonts w:cs="David" w:hint="cs"/>
          <w:rtl/>
        </w:rPr>
      </w:pPr>
    </w:p>
    <w:p w:rsidR="00544F46" w:rsidRPr="0086159A" w:rsidRDefault="00544F46" w:rsidP="00544F46">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rtl/>
        </w:rPr>
        <w:tab/>
        <w:t xml:space="preserve"> אם מבקשים רביזיה?</w:t>
      </w:r>
    </w:p>
    <w:p w:rsidR="00544F46" w:rsidRDefault="00544F46" w:rsidP="00544F46">
      <w:pPr>
        <w:keepNext/>
        <w:bidi/>
        <w:jc w:val="both"/>
        <w:rPr>
          <w:rFonts w:cs="David" w:hint="cs"/>
          <w:rtl/>
        </w:rPr>
      </w:pPr>
    </w:p>
    <w:p w:rsidR="00544F46" w:rsidRDefault="00544F46" w:rsidP="00544F46">
      <w:pPr>
        <w:bidi/>
        <w:jc w:val="both"/>
        <w:rPr>
          <w:rFonts w:cs="David" w:hint="cs"/>
          <w:rtl/>
        </w:rPr>
      </w:pPr>
      <w:r>
        <w:rPr>
          <w:rFonts w:cs="David" w:hint="cs"/>
          <w:u w:val="single"/>
          <w:rtl/>
        </w:rPr>
        <w:t>היו"ר יריב לוין:</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rtl/>
        </w:rPr>
        <w:tab/>
        <w:t>אם תאושר הרביזיה, הכול נפתח. אם לא אושרה הרביזיה - - -</w:t>
      </w:r>
    </w:p>
    <w:p w:rsidR="00544F46" w:rsidRDefault="00544F46" w:rsidP="00544F46">
      <w:pPr>
        <w:keepNext/>
        <w:bidi/>
        <w:jc w:val="both"/>
        <w:rPr>
          <w:rFonts w:cs="David" w:hint="cs"/>
          <w:rtl/>
        </w:rPr>
      </w:pPr>
    </w:p>
    <w:p w:rsidR="00544F46" w:rsidRPr="00A044D1" w:rsidRDefault="00544F46" w:rsidP="00544F46">
      <w:pPr>
        <w:bidi/>
        <w:jc w:val="both"/>
        <w:rPr>
          <w:rFonts w:cs="David" w:hint="cs"/>
          <w:rtl/>
        </w:rPr>
      </w:pPr>
      <w:r w:rsidRPr="00A044D1">
        <w:rPr>
          <w:rFonts w:cs="David" w:hint="cs"/>
          <w:u w:val="single"/>
          <w:rtl/>
        </w:rPr>
        <w:t>ארבל אסטרחן:</w:t>
      </w:r>
    </w:p>
    <w:p w:rsidR="00544F46" w:rsidRDefault="00544F46" w:rsidP="00544F46">
      <w:pPr>
        <w:bidi/>
        <w:jc w:val="both"/>
        <w:rPr>
          <w:rFonts w:cs="David" w:hint="cs"/>
          <w:sz w:val="28"/>
          <w:szCs w:val="28"/>
          <w:rtl/>
        </w:rPr>
      </w:pPr>
    </w:p>
    <w:p w:rsidR="00544F46" w:rsidRDefault="00544F46" w:rsidP="00544F46">
      <w:pPr>
        <w:keepNext/>
        <w:bidi/>
        <w:jc w:val="both"/>
        <w:rPr>
          <w:rFonts w:cs="David" w:hint="cs"/>
          <w:rtl/>
        </w:rPr>
      </w:pPr>
      <w:r>
        <w:rPr>
          <w:rFonts w:cs="David" w:hint="cs"/>
          <w:sz w:val="28"/>
          <w:szCs w:val="28"/>
          <w:rtl/>
        </w:rPr>
        <w:tab/>
        <w:t xml:space="preserve"> </w:t>
      </w:r>
      <w:r>
        <w:rPr>
          <w:rFonts w:cs="David" w:hint="cs"/>
          <w:rtl/>
        </w:rPr>
        <w:t xml:space="preserve">אני הייתי אומרת אולי "כל עוד לא אישרה הוועדה את הצעת החוק - רשאי מציע ההצעה לתיקון לבקש כל עוד לא אישרה הוועדה את הצעת החוק, כי היא תצורף כהסתייגות לנוסח החוק שיונח. את החתימה אפשר גם לתת אחר כך. </w:t>
      </w:r>
    </w:p>
    <w:p w:rsidR="00544F46" w:rsidRDefault="00544F46" w:rsidP="00544F46">
      <w:pPr>
        <w:keepNext/>
        <w:bidi/>
        <w:jc w:val="both"/>
        <w:rPr>
          <w:rFonts w:cs="David" w:hint="cs"/>
          <w:rtl/>
        </w:rPr>
      </w:pPr>
    </w:p>
    <w:p w:rsidR="00544F46" w:rsidRDefault="00544F46" w:rsidP="00544F46">
      <w:pPr>
        <w:bidi/>
        <w:jc w:val="both"/>
        <w:rPr>
          <w:rFonts w:cs="David" w:hint="cs"/>
          <w:rtl/>
        </w:rPr>
      </w:pPr>
      <w:r>
        <w:rPr>
          <w:rFonts w:cs="David" w:hint="cs"/>
          <w:u w:val="single"/>
          <w:rtl/>
        </w:rPr>
        <w:t>היו"ר יריב לוין:</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rtl/>
        </w:rPr>
        <w:tab/>
        <w:t xml:space="preserve"> נכון. אנחנו מגיעים לסעיף 19. </w:t>
      </w:r>
    </w:p>
    <w:p w:rsidR="00544F46" w:rsidRDefault="00544F46" w:rsidP="00544F46">
      <w:pPr>
        <w:keepNext/>
        <w:bidi/>
        <w:jc w:val="both"/>
        <w:rPr>
          <w:rFonts w:cs="David" w:hint="cs"/>
          <w:rtl/>
        </w:rPr>
      </w:pPr>
    </w:p>
    <w:p w:rsidR="00544F46" w:rsidRPr="00A044D1" w:rsidRDefault="00544F46" w:rsidP="00544F46">
      <w:pPr>
        <w:bidi/>
        <w:jc w:val="both"/>
        <w:rPr>
          <w:rFonts w:cs="David" w:hint="cs"/>
          <w:rtl/>
        </w:rPr>
      </w:pPr>
      <w:r w:rsidRPr="00A044D1">
        <w:rPr>
          <w:rFonts w:cs="David" w:hint="cs"/>
          <w:u w:val="single"/>
          <w:rtl/>
        </w:rPr>
        <w:t>ארבל אסטרחן:</w:t>
      </w:r>
    </w:p>
    <w:p w:rsidR="00544F46" w:rsidRDefault="00544F46" w:rsidP="00544F46">
      <w:pPr>
        <w:bidi/>
        <w:jc w:val="both"/>
        <w:rPr>
          <w:rFonts w:cs="David" w:hint="cs"/>
          <w:sz w:val="28"/>
          <w:szCs w:val="28"/>
          <w:rtl/>
        </w:rPr>
      </w:pPr>
    </w:p>
    <w:p w:rsidR="00544F46" w:rsidRDefault="00544F46" w:rsidP="00544F46">
      <w:pPr>
        <w:keepNext/>
        <w:bidi/>
        <w:jc w:val="both"/>
        <w:rPr>
          <w:rFonts w:cs="David" w:hint="cs"/>
          <w:rtl/>
        </w:rPr>
      </w:pPr>
      <w:r>
        <w:rPr>
          <w:rFonts w:cs="David" w:hint="cs"/>
          <w:sz w:val="28"/>
          <w:szCs w:val="28"/>
          <w:rtl/>
        </w:rPr>
        <w:tab/>
        <w:t xml:space="preserve"> </w:t>
      </w:r>
      <w:r>
        <w:rPr>
          <w:rFonts w:cs="David" w:hint="cs"/>
          <w:rtl/>
        </w:rPr>
        <w:t xml:space="preserve">זו היתה הערה חשובה מאוד. </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rtl/>
        </w:rPr>
        <w:tab/>
        <w:t xml:space="preserve">אני מזכירה שאנחנו מדברים כרונולוגית. הפרק הקודם שדיברנו עליו היה דיונים בוועדה בהכנה לקריאה שנייה ושלישית, היא מכינה את הנוסח, מצרפת הסתייגויות, מניחה על שולחן הכנסת ועכשיו פרק שישי </w:t>
      </w:r>
      <w:r>
        <w:rPr>
          <w:rFonts w:cs="David"/>
          <w:rtl/>
        </w:rPr>
        <w:t>–</w:t>
      </w:r>
      <w:r>
        <w:rPr>
          <w:rFonts w:cs="David" w:hint="cs"/>
          <w:rtl/>
        </w:rPr>
        <w:t xml:space="preserve"> הקריאה השנייה והשלישית במליאה. סעיף 19 זה הנחה על שולחן הכנסת ומועד הקריאה השנייה:</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rtl/>
        </w:rPr>
        <w:tab/>
        <w:t xml:space="preserve">"יושב ראש הכנסת יניח על  שולחן הכנסת הצעת חוק שוועדה אישרה להביאה לקריאה השנייה </w:t>
      </w:r>
    </w:p>
    <w:p w:rsidR="00544F46" w:rsidRDefault="00544F46" w:rsidP="00544F46">
      <w:pPr>
        <w:keepNext/>
        <w:bidi/>
        <w:ind w:firstLine="720"/>
        <w:jc w:val="both"/>
        <w:rPr>
          <w:rFonts w:cs="David" w:hint="cs"/>
          <w:rtl/>
        </w:rPr>
      </w:pPr>
      <w:r>
        <w:rPr>
          <w:rFonts w:cs="David" w:hint="cs"/>
          <w:rtl/>
        </w:rPr>
        <w:t xml:space="preserve">ולקריאה השלישית בצירוף הסתייגויות, ככל שישנן, ויעמיד את הצעת החוק על סדר יומה של </w:t>
      </w:r>
    </w:p>
    <w:p w:rsidR="00544F46" w:rsidRDefault="00544F46" w:rsidP="00544F46">
      <w:pPr>
        <w:keepNext/>
        <w:bidi/>
        <w:ind w:firstLine="720"/>
        <w:jc w:val="both"/>
        <w:rPr>
          <w:rFonts w:cs="David" w:hint="cs"/>
          <w:rtl/>
        </w:rPr>
      </w:pPr>
      <w:r>
        <w:rPr>
          <w:rFonts w:cs="David" w:hint="cs"/>
          <w:rtl/>
        </w:rPr>
        <w:t>הכנסת".</w:t>
      </w:r>
    </w:p>
    <w:p w:rsidR="00544F46" w:rsidRDefault="00544F46" w:rsidP="00544F46">
      <w:pPr>
        <w:keepNext/>
        <w:bidi/>
        <w:ind w:firstLine="720"/>
        <w:jc w:val="both"/>
        <w:rPr>
          <w:rFonts w:cs="David" w:hint="cs"/>
          <w:rtl/>
        </w:rPr>
      </w:pPr>
    </w:p>
    <w:p w:rsidR="00544F46" w:rsidRDefault="00544F46" w:rsidP="00544F46">
      <w:pPr>
        <w:keepNext/>
        <w:bidi/>
        <w:ind w:firstLine="720"/>
        <w:jc w:val="both"/>
        <w:rPr>
          <w:rFonts w:cs="David" w:hint="cs"/>
          <w:rtl/>
        </w:rPr>
      </w:pPr>
      <w:r>
        <w:rPr>
          <w:rFonts w:cs="David" w:hint="cs"/>
          <w:rtl/>
        </w:rPr>
        <w:t xml:space="preserve">הוראה דומה היתה לנו בקריאה הראשונה. בקריאה ראשונה אמרנו, שמזכיר הכנסת יניח על שולחן הכנסת הצעת חוק. </w:t>
      </w:r>
    </w:p>
    <w:p w:rsidR="00544F46" w:rsidRDefault="00544F46" w:rsidP="00544F46">
      <w:pPr>
        <w:keepNext/>
        <w:bidi/>
        <w:ind w:firstLine="720"/>
        <w:jc w:val="both"/>
        <w:rPr>
          <w:rFonts w:cs="David" w:hint="cs"/>
          <w:rtl/>
        </w:rPr>
      </w:pPr>
    </w:p>
    <w:p w:rsidR="00544F46" w:rsidRDefault="00544F46" w:rsidP="00544F46">
      <w:pPr>
        <w:bidi/>
        <w:jc w:val="both"/>
        <w:rPr>
          <w:rFonts w:cs="David" w:hint="cs"/>
          <w:rtl/>
        </w:rPr>
      </w:pPr>
      <w:r>
        <w:rPr>
          <w:rFonts w:cs="David" w:hint="cs"/>
          <w:u w:val="single"/>
          <w:rtl/>
        </w:rPr>
        <w:t>היו"ר יריב לוין:</w:t>
      </w:r>
    </w:p>
    <w:p w:rsidR="00544F46" w:rsidRDefault="00544F46" w:rsidP="00544F46">
      <w:pPr>
        <w:bidi/>
        <w:jc w:val="both"/>
        <w:rPr>
          <w:rFonts w:cs="David" w:hint="cs"/>
          <w:rtl/>
        </w:rPr>
      </w:pPr>
    </w:p>
    <w:p w:rsidR="00544F46" w:rsidRDefault="00544F46" w:rsidP="00544F46">
      <w:pPr>
        <w:keepNext/>
        <w:bidi/>
        <w:ind w:firstLine="720"/>
        <w:jc w:val="both"/>
        <w:rPr>
          <w:rFonts w:cs="David" w:hint="cs"/>
          <w:rtl/>
        </w:rPr>
      </w:pPr>
      <w:r>
        <w:rPr>
          <w:rFonts w:cs="David" w:hint="cs"/>
          <w:rtl/>
        </w:rPr>
        <w:t xml:space="preserve">כן, כי הרי זה מה שקורה. זה גם אותו דבר, בוודאי. הפעולה היא פעולה טכנית. </w:t>
      </w:r>
    </w:p>
    <w:p w:rsidR="00544F46" w:rsidRDefault="00544F46" w:rsidP="00544F46">
      <w:pPr>
        <w:keepNext/>
        <w:bidi/>
        <w:ind w:firstLine="720"/>
        <w:jc w:val="both"/>
        <w:rPr>
          <w:rFonts w:cs="David" w:hint="cs"/>
          <w:rtl/>
        </w:rPr>
      </w:pPr>
    </w:p>
    <w:p w:rsidR="00544F46" w:rsidRPr="00A044D1" w:rsidRDefault="00544F46" w:rsidP="00544F46">
      <w:pPr>
        <w:bidi/>
        <w:jc w:val="both"/>
        <w:rPr>
          <w:rFonts w:cs="David" w:hint="cs"/>
          <w:rtl/>
        </w:rPr>
      </w:pPr>
      <w:r w:rsidRPr="00A044D1">
        <w:rPr>
          <w:rFonts w:cs="David" w:hint="cs"/>
          <w:u w:val="single"/>
          <w:rtl/>
        </w:rPr>
        <w:t>ארבל אסטרחן:</w:t>
      </w:r>
    </w:p>
    <w:p w:rsidR="00544F46" w:rsidRDefault="00544F46" w:rsidP="00544F46">
      <w:pPr>
        <w:bidi/>
        <w:jc w:val="both"/>
        <w:rPr>
          <w:rFonts w:cs="David" w:hint="cs"/>
          <w:sz w:val="28"/>
          <w:szCs w:val="28"/>
          <w:rtl/>
        </w:rPr>
      </w:pPr>
    </w:p>
    <w:p w:rsidR="00544F46" w:rsidRDefault="00544F46" w:rsidP="00544F46">
      <w:pPr>
        <w:keepNext/>
        <w:bidi/>
        <w:jc w:val="both"/>
        <w:rPr>
          <w:rFonts w:cs="David" w:hint="cs"/>
          <w:rtl/>
        </w:rPr>
      </w:pPr>
      <w:r>
        <w:rPr>
          <w:rFonts w:cs="David" w:hint="cs"/>
          <w:sz w:val="28"/>
          <w:szCs w:val="28"/>
          <w:rtl/>
        </w:rPr>
        <w:tab/>
      </w:r>
      <w:r>
        <w:rPr>
          <w:rFonts w:cs="David" w:hint="cs"/>
          <w:rtl/>
        </w:rPr>
        <w:t xml:space="preserve">מזכיר הכנסת יניח הצעת חוק, אבל לא הוא יעמיד, מי שמעמיד את זה על סדר-היום זה היושב-ראש. </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u w:val="single"/>
          <w:rtl/>
        </w:rPr>
        <w:t>דורית ואג:</w:t>
      </w:r>
    </w:p>
    <w:p w:rsidR="00544F46" w:rsidRDefault="00544F46" w:rsidP="00544F46">
      <w:pPr>
        <w:keepNext/>
        <w:bidi/>
        <w:jc w:val="both"/>
        <w:rPr>
          <w:rFonts w:cs="David" w:hint="cs"/>
          <w:rtl/>
        </w:rPr>
      </w:pPr>
    </w:p>
    <w:p w:rsidR="00544F46" w:rsidRDefault="00544F46" w:rsidP="00544F46">
      <w:pPr>
        <w:bidi/>
        <w:jc w:val="both"/>
        <w:rPr>
          <w:rFonts w:cs="David" w:hint="cs"/>
          <w:rtl/>
        </w:rPr>
      </w:pPr>
      <w:r>
        <w:rPr>
          <w:rFonts w:cs="David" w:hint="cs"/>
          <w:rtl/>
        </w:rPr>
        <w:tab/>
        <w:t xml:space="preserve">למה צריך לכתוב מזכיר הכנסת? ההצעה תונח על שולחן הכנסת. </w:t>
      </w:r>
    </w:p>
    <w:p w:rsidR="00544F46" w:rsidRDefault="00544F46" w:rsidP="00544F46">
      <w:pPr>
        <w:bidi/>
        <w:jc w:val="both"/>
        <w:rPr>
          <w:rFonts w:cs="David" w:hint="cs"/>
          <w:rtl/>
        </w:rPr>
      </w:pPr>
    </w:p>
    <w:p w:rsidR="00544F46" w:rsidRPr="00A044D1" w:rsidRDefault="00544F46" w:rsidP="00544F46">
      <w:pPr>
        <w:bidi/>
        <w:jc w:val="both"/>
        <w:rPr>
          <w:rFonts w:cs="David" w:hint="cs"/>
          <w:rtl/>
        </w:rPr>
      </w:pPr>
      <w:r w:rsidRPr="00A044D1">
        <w:rPr>
          <w:rFonts w:cs="David" w:hint="cs"/>
          <w:u w:val="single"/>
          <w:rtl/>
        </w:rPr>
        <w:t>ארבל אסטרחן:</w:t>
      </w:r>
    </w:p>
    <w:p w:rsidR="00544F46" w:rsidRDefault="00544F46" w:rsidP="00544F46">
      <w:pPr>
        <w:bidi/>
        <w:jc w:val="both"/>
        <w:rPr>
          <w:rFonts w:cs="David" w:hint="cs"/>
          <w:sz w:val="28"/>
          <w:szCs w:val="28"/>
          <w:rtl/>
        </w:rPr>
      </w:pPr>
    </w:p>
    <w:p w:rsidR="00544F46" w:rsidRDefault="00544F46" w:rsidP="00544F46">
      <w:pPr>
        <w:bidi/>
        <w:jc w:val="both"/>
        <w:rPr>
          <w:rFonts w:cs="David" w:hint="cs"/>
          <w:rtl/>
        </w:rPr>
      </w:pPr>
      <w:r>
        <w:rPr>
          <w:rFonts w:cs="David" w:hint="cs"/>
          <w:sz w:val="28"/>
          <w:szCs w:val="28"/>
          <w:rtl/>
        </w:rPr>
        <w:tab/>
        <w:t xml:space="preserve"> </w:t>
      </w:r>
      <w:r>
        <w:rPr>
          <w:rFonts w:cs="David" w:hint="cs"/>
          <w:rtl/>
        </w:rPr>
        <w:t xml:space="preserve">אולי נאמר: "ככל שישנן; יושב-ראש הכנסת יעמיד את הצעת החוק על סדר-היום". המזכיר מניח, והיושב-ראש מעמיד על סדר-היום. </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rtl/>
        </w:rPr>
        <w:tab/>
        <w:t xml:space="preserve">"(ב) הקריאה השנייה תחל לכל המוקדם למחרת ההנחה על שולחן הכנסת" </w:t>
      </w:r>
      <w:r>
        <w:rPr>
          <w:rFonts w:cs="David"/>
          <w:rtl/>
        </w:rPr>
        <w:t>–</w:t>
      </w:r>
      <w:r>
        <w:rPr>
          <w:rFonts w:cs="David" w:hint="cs"/>
          <w:rtl/>
        </w:rPr>
        <w:t xml:space="preserve"> וזה חל על כל הצעות </w:t>
      </w:r>
    </w:p>
    <w:p w:rsidR="00544F46" w:rsidRDefault="00544F46" w:rsidP="00544F46">
      <w:pPr>
        <w:keepNext/>
        <w:numPr>
          <w:ilvl w:val="0"/>
          <w:numId w:val="7"/>
        </w:numPr>
        <w:autoSpaceDE w:val="0"/>
        <w:autoSpaceDN w:val="0"/>
        <w:bidi/>
        <w:jc w:val="both"/>
        <w:rPr>
          <w:rFonts w:cs="David" w:hint="cs"/>
        </w:rPr>
      </w:pPr>
      <w:r>
        <w:rPr>
          <w:rFonts w:cs="David" w:hint="cs"/>
          <w:rtl/>
        </w:rPr>
        <w:t xml:space="preserve">"אלא אם כן החליטה ועדת הכנסת על קיצור תקופת ההנחה כאמור, לפי בקשה שהגישה </w:t>
      </w:r>
    </w:p>
    <w:p w:rsidR="00544F46" w:rsidRDefault="00544F46" w:rsidP="00544F46">
      <w:pPr>
        <w:keepNext/>
        <w:bidi/>
        <w:ind w:left="720"/>
        <w:jc w:val="both"/>
        <w:rPr>
          <w:rFonts w:cs="David" w:hint="cs"/>
          <w:rtl/>
        </w:rPr>
      </w:pPr>
      <w:r>
        <w:rPr>
          <w:rFonts w:cs="David" w:hint="cs"/>
          <w:rtl/>
        </w:rPr>
        <w:t>הוועדה שהכינה את הצעת החוק או הממשלה, שאליה יצורף נוסח הצעת החוק".</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rtl/>
        </w:rPr>
        <w:tab/>
        <w:t xml:space="preserve">השאלה אם רוצים לאפשר גם לממשלה לבקש את זה או רק לוועדה. היום בדרך כלל זה הוועדה. </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u w:val="single"/>
          <w:rtl/>
        </w:rPr>
        <w:t>היו"ר יריב לוין:</w:t>
      </w:r>
    </w:p>
    <w:p w:rsidR="00544F46" w:rsidRDefault="00544F46" w:rsidP="00544F46">
      <w:pPr>
        <w:keepNext/>
        <w:bidi/>
        <w:jc w:val="both"/>
        <w:rPr>
          <w:rFonts w:cs="David" w:hint="cs"/>
          <w:rtl/>
        </w:rPr>
      </w:pPr>
    </w:p>
    <w:p w:rsidR="00544F46" w:rsidRDefault="00544F46" w:rsidP="00544F46">
      <w:pPr>
        <w:bidi/>
        <w:jc w:val="both"/>
        <w:rPr>
          <w:rFonts w:cs="David" w:hint="cs"/>
          <w:rtl/>
        </w:rPr>
      </w:pPr>
      <w:r>
        <w:rPr>
          <w:rFonts w:cs="David" w:hint="cs"/>
          <w:rtl/>
        </w:rPr>
        <w:tab/>
        <w:t xml:space="preserve">לא, אני לא רוצה לשנות פה דבר. </w:t>
      </w:r>
    </w:p>
    <w:p w:rsidR="00544F46" w:rsidRDefault="00544F46" w:rsidP="00544F46">
      <w:pPr>
        <w:bidi/>
        <w:jc w:val="both"/>
        <w:rPr>
          <w:rFonts w:cs="David" w:hint="cs"/>
          <w:rtl/>
        </w:rPr>
      </w:pPr>
    </w:p>
    <w:p w:rsidR="00544F46" w:rsidRPr="00A044D1" w:rsidRDefault="00544F46" w:rsidP="00544F46">
      <w:pPr>
        <w:bidi/>
        <w:jc w:val="both"/>
        <w:rPr>
          <w:rFonts w:cs="David" w:hint="cs"/>
          <w:rtl/>
        </w:rPr>
      </w:pPr>
      <w:r w:rsidRPr="00A044D1">
        <w:rPr>
          <w:rFonts w:cs="David" w:hint="cs"/>
          <w:u w:val="single"/>
          <w:rtl/>
        </w:rPr>
        <w:t>ארבל אסטרחן:</w:t>
      </w:r>
    </w:p>
    <w:p w:rsidR="00544F46" w:rsidRDefault="00544F46" w:rsidP="00544F46">
      <w:pPr>
        <w:bidi/>
        <w:jc w:val="both"/>
        <w:rPr>
          <w:rFonts w:cs="David" w:hint="cs"/>
          <w:sz w:val="28"/>
          <w:szCs w:val="28"/>
          <w:rtl/>
        </w:rPr>
      </w:pPr>
    </w:p>
    <w:p w:rsidR="00544F46" w:rsidRDefault="00544F46" w:rsidP="00544F46">
      <w:pPr>
        <w:bidi/>
        <w:jc w:val="both"/>
        <w:rPr>
          <w:rFonts w:cs="David" w:hint="cs"/>
          <w:rtl/>
        </w:rPr>
      </w:pPr>
      <w:r>
        <w:rPr>
          <w:rFonts w:cs="David" w:hint="cs"/>
          <w:sz w:val="28"/>
          <w:szCs w:val="28"/>
          <w:rtl/>
        </w:rPr>
        <w:tab/>
      </w:r>
      <w:r>
        <w:rPr>
          <w:rFonts w:cs="David" w:hint="cs"/>
          <w:rtl/>
        </w:rPr>
        <w:t xml:space="preserve">"שאליה יצורף נוסח הצעת החוק" </w:t>
      </w:r>
      <w:r>
        <w:rPr>
          <w:rFonts w:cs="David"/>
          <w:rtl/>
        </w:rPr>
        <w:t>–</w:t>
      </w:r>
      <w:r>
        <w:rPr>
          <w:rFonts w:cs="David" w:hint="cs"/>
          <w:rtl/>
        </w:rPr>
        <w:t xml:space="preserve"> לא מובהר פה, האם זה הנוסח שיונח לקריאה שנייה וקריאה שלישית, אבל ברור הנוסח שיידעו על מה מדובר. </w:t>
      </w:r>
    </w:p>
    <w:p w:rsidR="00544F46" w:rsidRDefault="00544F46" w:rsidP="00544F46">
      <w:pPr>
        <w:bidi/>
        <w:jc w:val="both"/>
        <w:rPr>
          <w:rFonts w:cs="David" w:hint="cs"/>
          <w:rtl/>
        </w:rPr>
      </w:pPr>
    </w:p>
    <w:p w:rsidR="00544F46" w:rsidRDefault="00544F46" w:rsidP="00544F46">
      <w:pPr>
        <w:keepNext/>
        <w:bidi/>
        <w:ind w:firstLine="720"/>
        <w:jc w:val="both"/>
        <w:rPr>
          <w:rFonts w:cs="David" w:hint="cs"/>
          <w:rtl/>
        </w:rPr>
      </w:pPr>
      <w:r>
        <w:rPr>
          <w:rFonts w:cs="David" w:hint="cs"/>
          <w:rtl/>
        </w:rPr>
        <w:t xml:space="preserve">סעיף 20 זה מה שהיה סעיף 124 של חידוש הדיון: </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rtl/>
        </w:rPr>
        <w:tab/>
        <w:t xml:space="preserve">"20.(א) הונחה על שולחן הכנסת הצעת חוק לקריאה השנייה ולקריאה השלישית, רשאית הוועדה </w:t>
      </w:r>
    </w:p>
    <w:p w:rsidR="00544F46" w:rsidRDefault="00544F46" w:rsidP="00544F46">
      <w:pPr>
        <w:keepNext/>
        <w:bidi/>
        <w:ind w:firstLine="720"/>
        <w:jc w:val="both"/>
        <w:rPr>
          <w:rFonts w:cs="David" w:hint="cs"/>
          <w:rtl/>
        </w:rPr>
      </w:pPr>
      <w:r>
        <w:rPr>
          <w:rFonts w:cs="David" w:hint="cs"/>
          <w:rtl/>
        </w:rPr>
        <w:t>שהכינה אותה לחדש את דיוניה בהצעת החוק, כל עוד לא התחילה הקריאה השנייה"</w:t>
      </w:r>
    </w:p>
    <w:p w:rsidR="00544F46" w:rsidRDefault="00544F46" w:rsidP="00544F46">
      <w:pPr>
        <w:keepNext/>
        <w:bidi/>
        <w:ind w:firstLine="720"/>
        <w:jc w:val="both"/>
        <w:rPr>
          <w:rFonts w:cs="David" w:hint="cs"/>
          <w:rtl/>
        </w:rPr>
      </w:pPr>
    </w:p>
    <w:p w:rsidR="00544F46" w:rsidRDefault="00544F46" w:rsidP="00544F46">
      <w:pPr>
        <w:keepNext/>
        <w:bidi/>
        <w:ind w:firstLine="720"/>
        <w:jc w:val="both"/>
        <w:rPr>
          <w:rFonts w:cs="David" w:hint="cs"/>
          <w:rtl/>
        </w:rPr>
      </w:pPr>
      <w:r>
        <w:rPr>
          <w:rFonts w:cs="David" w:hint="cs"/>
          <w:rtl/>
        </w:rPr>
        <w:t xml:space="preserve">את זה אנחנו מכירים, יושב-ראש הוועדה מכנס את הוועדה - החלטת ועדה לחדש את הדיון. </w:t>
      </w:r>
    </w:p>
    <w:p w:rsidR="00544F46" w:rsidRDefault="00544F46" w:rsidP="00544F46">
      <w:pPr>
        <w:keepNext/>
        <w:bidi/>
        <w:ind w:firstLine="720"/>
        <w:jc w:val="both"/>
        <w:rPr>
          <w:rFonts w:cs="David" w:hint="cs"/>
          <w:rtl/>
        </w:rPr>
      </w:pPr>
    </w:p>
    <w:p w:rsidR="00544F46" w:rsidRDefault="00544F46" w:rsidP="00544F46">
      <w:pPr>
        <w:keepNext/>
        <w:bidi/>
        <w:ind w:firstLine="720"/>
        <w:jc w:val="both"/>
        <w:rPr>
          <w:rFonts w:cs="David" w:hint="cs"/>
          <w:rtl/>
        </w:rPr>
      </w:pPr>
      <w:r>
        <w:rPr>
          <w:rFonts w:cs="David" w:hint="cs"/>
          <w:rtl/>
        </w:rPr>
        <w:t xml:space="preserve">"החליטה הוועדה לחדש את דיוניה, יודיע על כך יושב ראש הוועדה או חבר הוועדה שהוא הסמיכו </w:t>
      </w:r>
    </w:p>
    <w:p w:rsidR="00544F46" w:rsidRDefault="00544F46" w:rsidP="00544F46">
      <w:pPr>
        <w:keepNext/>
        <w:bidi/>
        <w:ind w:firstLine="720"/>
        <w:jc w:val="both"/>
        <w:rPr>
          <w:rFonts w:cs="David" w:hint="cs"/>
          <w:rtl/>
        </w:rPr>
      </w:pPr>
      <w:r>
        <w:rPr>
          <w:rFonts w:cs="David" w:hint="cs"/>
          <w:rtl/>
        </w:rPr>
        <w:t>לכך לכנסת, ויחולו הוראות הפרק החמישי בחלק זה".</w:t>
      </w:r>
    </w:p>
    <w:p w:rsidR="00544F46" w:rsidRDefault="00544F46" w:rsidP="00544F46">
      <w:pPr>
        <w:keepNext/>
        <w:bidi/>
        <w:ind w:firstLine="720"/>
        <w:jc w:val="both"/>
        <w:rPr>
          <w:rFonts w:cs="David" w:hint="cs"/>
          <w:rtl/>
        </w:rPr>
      </w:pPr>
    </w:p>
    <w:p w:rsidR="00544F46" w:rsidRDefault="00544F46" w:rsidP="00544F46">
      <w:pPr>
        <w:keepNext/>
        <w:bidi/>
        <w:ind w:firstLine="720"/>
        <w:jc w:val="both"/>
        <w:rPr>
          <w:rFonts w:cs="David" w:hint="cs"/>
          <w:rtl/>
        </w:rPr>
      </w:pPr>
      <w:r>
        <w:rPr>
          <w:rFonts w:cs="David" w:hint="cs"/>
          <w:rtl/>
        </w:rPr>
        <w:t xml:space="preserve">החוק חוזר לוועדה. היום כתוב שיושב-ראש הכנסת יודיע על כך לכנסת. אנחנו חשבנו שאפשר שיושב-ראש הוועדה יודיע על כך. </w:t>
      </w:r>
    </w:p>
    <w:p w:rsidR="00544F46" w:rsidRDefault="00544F46" w:rsidP="00544F46">
      <w:pPr>
        <w:keepNext/>
        <w:bidi/>
        <w:ind w:firstLine="720"/>
        <w:jc w:val="both"/>
        <w:rPr>
          <w:rFonts w:cs="David" w:hint="cs"/>
          <w:rtl/>
        </w:rPr>
      </w:pPr>
    </w:p>
    <w:p w:rsidR="00544F46" w:rsidRDefault="00544F46" w:rsidP="00544F46">
      <w:pPr>
        <w:keepNext/>
        <w:bidi/>
        <w:jc w:val="both"/>
        <w:rPr>
          <w:rFonts w:cs="David" w:hint="cs"/>
          <w:rtl/>
        </w:rPr>
      </w:pPr>
      <w:r>
        <w:rPr>
          <w:rFonts w:cs="David" w:hint="cs"/>
          <w:u w:val="single"/>
          <w:rtl/>
        </w:rPr>
        <w:t>דורית ואג:</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rtl/>
        </w:rPr>
        <w:tab/>
        <w:t xml:space="preserve">אני חושבת שזה מיותר לשנות, הרי מה אנחנו עושים? זה היה לפני שבועיים. אנחנו מוציאים מכתב ליושב-ראש הכנסת שוועדת החוקה, חוק ומשפט החליטה בישיבה היום לחדש את הדיונים בהצעת חוק זאת וזאת. לחלופין, אפשר גם להניח את המכתב על שולחן הכנסת ולפתור את העניין. </w:t>
      </w:r>
    </w:p>
    <w:p w:rsidR="00544F46" w:rsidRDefault="00544F46" w:rsidP="00544F46">
      <w:pPr>
        <w:keepNext/>
        <w:bidi/>
        <w:jc w:val="both"/>
        <w:rPr>
          <w:rFonts w:cs="David" w:hint="cs"/>
          <w:rtl/>
        </w:rPr>
      </w:pPr>
    </w:p>
    <w:p w:rsidR="00544F46" w:rsidRPr="00A044D1" w:rsidRDefault="00544F46" w:rsidP="00544F46">
      <w:pPr>
        <w:bidi/>
        <w:jc w:val="both"/>
        <w:rPr>
          <w:rFonts w:cs="David" w:hint="cs"/>
          <w:rtl/>
        </w:rPr>
      </w:pPr>
      <w:r w:rsidRPr="00A044D1">
        <w:rPr>
          <w:rFonts w:cs="David" w:hint="cs"/>
          <w:u w:val="single"/>
          <w:rtl/>
        </w:rPr>
        <w:t>ארבל אסטרחן:</w:t>
      </w:r>
    </w:p>
    <w:p w:rsidR="00544F46" w:rsidRDefault="00544F46" w:rsidP="00544F46">
      <w:pPr>
        <w:bidi/>
        <w:jc w:val="both"/>
        <w:rPr>
          <w:rFonts w:cs="David" w:hint="cs"/>
          <w:sz w:val="28"/>
          <w:szCs w:val="28"/>
          <w:rtl/>
        </w:rPr>
      </w:pPr>
    </w:p>
    <w:p w:rsidR="00544F46" w:rsidRDefault="00544F46" w:rsidP="00544F46">
      <w:pPr>
        <w:keepNext/>
        <w:bidi/>
        <w:jc w:val="both"/>
        <w:rPr>
          <w:rFonts w:cs="David" w:hint="cs"/>
          <w:rtl/>
        </w:rPr>
      </w:pPr>
      <w:r>
        <w:rPr>
          <w:rFonts w:cs="David" w:hint="cs"/>
          <w:sz w:val="28"/>
          <w:szCs w:val="28"/>
          <w:rtl/>
        </w:rPr>
        <w:tab/>
        <w:t xml:space="preserve"> </w:t>
      </w:r>
      <w:r>
        <w:rPr>
          <w:rFonts w:cs="David" w:hint="cs"/>
          <w:rtl/>
        </w:rPr>
        <w:t xml:space="preserve">היום לא מניחים. </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u w:val="single"/>
          <w:rtl/>
        </w:rPr>
        <w:t>דורית ואג:</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rtl/>
        </w:rPr>
        <w:tab/>
        <w:t xml:space="preserve">או שיכריז המזכיר. </w:t>
      </w:r>
    </w:p>
    <w:p w:rsidR="00544F46" w:rsidRDefault="00544F46" w:rsidP="00544F46">
      <w:pPr>
        <w:keepNext/>
        <w:bidi/>
        <w:jc w:val="both"/>
        <w:rPr>
          <w:rFonts w:cs="David" w:hint="cs"/>
          <w:rtl/>
        </w:rPr>
      </w:pPr>
    </w:p>
    <w:p w:rsidR="00544F46" w:rsidRPr="00A044D1" w:rsidRDefault="00544F46" w:rsidP="00544F46">
      <w:pPr>
        <w:bidi/>
        <w:jc w:val="both"/>
        <w:rPr>
          <w:rFonts w:cs="David" w:hint="cs"/>
          <w:rtl/>
        </w:rPr>
      </w:pPr>
      <w:r w:rsidRPr="00A044D1">
        <w:rPr>
          <w:rFonts w:cs="David" w:hint="cs"/>
          <w:u w:val="single"/>
          <w:rtl/>
        </w:rPr>
        <w:t>ארבל אסטרחן:</w:t>
      </w:r>
    </w:p>
    <w:p w:rsidR="00544F46" w:rsidRDefault="00544F46" w:rsidP="00544F46">
      <w:pPr>
        <w:bidi/>
        <w:jc w:val="both"/>
        <w:rPr>
          <w:rFonts w:cs="David" w:hint="cs"/>
          <w:sz w:val="28"/>
          <w:szCs w:val="28"/>
          <w:rtl/>
        </w:rPr>
      </w:pPr>
    </w:p>
    <w:p w:rsidR="00544F46" w:rsidRDefault="00544F46" w:rsidP="00544F46">
      <w:pPr>
        <w:keepNext/>
        <w:bidi/>
        <w:jc w:val="both"/>
        <w:rPr>
          <w:rFonts w:cs="David" w:hint="cs"/>
          <w:rtl/>
        </w:rPr>
      </w:pPr>
      <w:r>
        <w:rPr>
          <w:rFonts w:cs="David" w:hint="cs"/>
          <w:sz w:val="28"/>
          <w:szCs w:val="28"/>
          <w:rtl/>
        </w:rPr>
        <w:tab/>
        <w:t xml:space="preserve"> </w:t>
      </w:r>
      <w:r>
        <w:rPr>
          <w:rFonts w:cs="David" w:hint="cs"/>
          <w:rtl/>
        </w:rPr>
        <w:t xml:space="preserve">אפשר להגיד מזכיר הכנסת. </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u w:val="single"/>
          <w:rtl/>
        </w:rPr>
        <w:t>דורית ואג:</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rtl/>
        </w:rPr>
        <w:tab/>
        <w:t xml:space="preserve">אני לא חושבת שיושב-ראש הוועדה או מישהו מהוועדה צריך לעלות לדוכן ולהקריא מכתב של שורה וחצי. </w:t>
      </w:r>
    </w:p>
    <w:p w:rsidR="00544F46" w:rsidRDefault="00544F46" w:rsidP="00544F46">
      <w:pPr>
        <w:keepNext/>
        <w:bidi/>
        <w:jc w:val="both"/>
        <w:rPr>
          <w:rFonts w:cs="David" w:hint="cs"/>
          <w:rtl/>
        </w:rPr>
      </w:pPr>
    </w:p>
    <w:p w:rsidR="00544F46" w:rsidRPr="00A044D1" w:rsidRDefault="00544F46" w:rsidP="00544F46">
      <w:pPr>
        <w:bidi/>
        <w:jc w:val="both"/>
        <w:rPr>
          <w:rFonts w:cs="David" w:hint="cs"/>
          <w:rtl/>
        </w:rPr>
      </w:pPr>
      <w:r w:rsidRPr="00A044D1">
        <w:rPr>
          <w:rFonts w:cs="David" w:hint="cs"/>
          <w:u w:val="single"/>
          <w:rtl/>
        </w:rPr>
        <w:t>ארבל אסטרחן:</w:t>
      </w:r>
    </w:p>
    <w:p w:rsidR="00544F46" w:rsidRDefault="00544F46" w:rsidP="00544F46">
      <w:pPr>
        <w:bidi/>
        <w:jc w:val="both"/>
        <w:rPr>
          <w:rFonts w:cs="David" w:hint="cs"/>
          <w:sz w:val="28"/>
          <w:szCs w:val="28"/>
          <w:rtl/>
        </w:rPr>
      </w:pPr>
    </w:p>
    <w:p w:rsidR="00544F46" w:rsidRDefault="00544F46" w:rsidP="00544F46">
      <w:pPr>
        <w:keepNext/>
        <w:bidi/>
        <w:jc w:val="both"/>
        <w:rPr>
          <w:rFonts w:cs="David" w:hint="cs"/>
          <w:rtl/>
        </w:rPr>
      </w:pPr>
      <w:r>
        <w:rPr>
          <w:rFonts w:cs="David" w:hint="cs"/>
          <w:sz w:val="28"/>
          <w:szCs w:val="28"/>
          <w:rtl/>
        </w:rPr>
        <w:tab/>
      </w:r>
      <w:r>
        <w:rPr>
          <w:rFonts w:cs="David" w:hint="cs"/>
          <w:rtl/>
        </w:rPr>
        <w:t>אוקיי, אז אפשר להגיד שיושב-ראש הוועדה יודיע על כך - - -</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u w:val="single"/>
          <w:rtl/>
        </w:rPr>
        <w:t>דורית ואג:</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rtl/>
        </w:rPr>
        <w:tab/>
        <w:t xml:space="preserve"> יושב ראש הכנסת או מזכיר הכנסת, לא חשוב. </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u w:val="single"/>
          <w:rtl/>
        </w:rPr>
        <w:t>ארבל אסטרחן:</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rtl/>
        </w:rPr>
        <w:tab/>
        <w:t xml:space="preserve">יושב-ראש הוועדה יודיע על כך ליושב-ראש הכנסת, והיושב-ראש </w:t>
      </w:r>
      <w:r>
        <w:rPr>
          <w:rFonts w:cs="David"/>
          <w:rtl/>
        </w:rPr>
        <w:t>–</w:t>
      </w:r>
      <w:r>
        <w:rPr>
          <w:rFonts w:cs="David" w:hint="cs"/>
          <w:rtl/>
        </w:rPr>
        <w:t xml:space="preserve"> אפשר להגיד בעצמו או באמצעות המזכיר, אני אראה איך אמרנו את זה - יודיע על כך לכנסת. </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u w:val="single"/>
          <w:rtl/>
        </w:rPr>
        <w:t>דורית ואג:</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rtl/>
        </w:rPr>
        <w:tab/>
        <w:t xml:space="preserve"> לא יותר פשוט לעשות הנחה של זה והכרזה?</w:t>
      </w:r>
    </w:p>
    <w:p w:rsidR="00544F46" w:rsidRDefault="00544F46" w:rsidP="00544F46">
      <w:pPr>
        <w:keepNext/>
        <w:bidi/>
        <w:jc w:val="both"/>
        <w:rPr>
          <w:rFonts w:cs="David" w:hint="cs"/>
          <w:rtl/>
        </w:rPr>
      </w:pPr>
    </w:p>
    <w:p w:rsidR="00544F46" w:rsidRPr="00A044D1" w:rsidRDefault="00544F46" w:rsidP="00544F46">
      <w:pPr>
        <w:bidi/>
        <w:jc w:val="both"/>
        <w:rPr>
          <w:rFonts w:cs="David" w:hint="cs"/>
          <w:rtl/>
        </w:rPr>
      </w:pPr>
      <w:r w:rsidRPr="00A044D1">
        <w:rPr>
          <w:rFonts w:cs="David" w:hint="cs"/>
          <w:u w:val="single"/>
          <w:rtl/>
        </w:rPr>
        <w:t>ארבל אסטרחן:</w:t>
      </w:r>
    </w:p>
    <w:p w:rsidR="00544F46" w:rsidRDefault="00544F46" w:rsidP="00544F46">
      <w:pPr>
        <w:bidi/>
        <w:jc w:val="both"/>
        <w:rPr>
          <w:rFonts w:cs="David" w:hint="cs"/>
          <w:sz w:val="28"/>
          <w:szCs w:val="28"/>
          <w:rtl/>
        </w:rPr>
      </w:pPr>
    </w:p>
    <w:p w:rsidR="00544F46" w:rsidRDefault="00544F46" w:rsidP="00544F46">
      <w:pPr>
        <w:keepNext/>
        <w:bidi/>
        <w:jc w:val="both"/>
        <w:rPr>
          <w:rFonts w:cs="David" w:hint="cs"/>
          <w:rtl/>
        </w:rPr>
      </w:pPr>
      <w:r>
        <w:rPr>
          <w:rFonts w:cs="David" w:hint="cs"/>
          <w:sz w:val="28"/>
          <w:szCs w:val="28"/>
          <w:rtl/>
        </w:rPr>
        <w:tab/>
        <w:t xml:space="preserve"> </w:t>
      </w:r>
      <w:r>
        <w:rPr>
          <w:rFonts w:cs="David" w:hint="cs"/>
          <w:rtl/>
        </w:rPr>
        <w:t>אז מה יניחו?</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u w:val="single"/>
          <w:rtl/>
        </w:rPr>
        <w:t>דורית ואג:</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rtl/>
        </w:rPr>
        <w:tab/>
        <w:t xml:space="preserve"> מניחים את ההודעה. </w:t>
      </w:r>
    </w:p>
    <w:p w:rsidR="00544F46" w:rsidRDefault="00544F46" w:rsidP="00544F46">
      <w:pPr>
        <w:keepNext/>
        <w:bidi/>
        <w:jc w:val="both"/>
        <w:rPr>
          <w:rFonts w:cs="David" w:hint="cs"/>
          <w:rtl/>
        </w:rPr>
      </w:pPr>
    </w:p>
    <w:p w:rsidR="00544F46" w:rsidRPr="00A044D1" w:rsidRDefault="00544F46" w:rsidP="00544F46">
      <w:pPr>
        <w:bidi/>
        <w:jc w:val="both"/>
        <w:rPr>
          <w:rFonts w:cs="David" w:hint="cs"/>
          <w:rtl/>
        </w:rPr>
      </w:pPr>
      <w:r w:rsidRPr="00A044D1">
        <w:rPr>
          <w:rFonts w:cs="David" w:hint="cs"/>
          <w:u w:val="single"/>
          <w:rtl/>
        </w:rPr>
        <w:t>ארבל אסטרחן:</w:t>
      </w:r>
    </w:p>
    <w:p w:rsidR="00544F46" w:rsidRDefault="00544F46" w:rsidP="00544F46">
      <w:pPr>
        <w:bidi/>
        <w:jc w:val="both"/>
        <w:rPr>
          <w:rFonts w:cs="David" w:hint="cs"/>
          <w:sz w:val="28"/>
          <w:szCs w:val="28"/>
          <w:rtl/>
        </w:rPr>
      </w:pPr>
    </w:p>
    <w:p w:rsidR="00544F46" w:rsidRDefault="00544F46" w:rsidP="00544F46">
      <w:pPr>
        <w:keepNext/>
        <w:bidi/>
        <w:jc w:val="both"/>
        <w:rPr>
          <w:rFonts w:cs="David" w:hint="cs"/>
          <w:rtl/>
        </w:rPr>
      </w:pPr>
      <w:r>
        <w:rPr>
          <w:rFonts w:cs="David" w:hint="cs"/>
          <w:sz w:val="28"/>
          <w:szCs w:val="28"/>
          <w:rtl/>
        </w:rPr>
        <w:tab/>
        <w:t xml:space="preserve"> </w:t>
      </w:r>
      <w:r>
        <w:rPr>
          <w:rFonts w:cs="David" w:hint="cs"/>
          <w:rtl/>
        </w:rPr>
        <w:t xml:space="preserve">אני לא חושבת שמניחים את זה היום. </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u w:val="single"/>
          <w:rtl/>
        </w:rPr>
        <w:t>דורית ואג:</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rtl/>
        </w:rPr>
        <w:tab/>
        <w:t xml:space="preserve"> לא מניחים, אני אומרת לא מניחים. </w:t>
      </w:r>
    </w:p>
    <w:p w:rsidR="00544F46" w:rsidRDefault="00544F46" w:rsidP="00544F46">
      <w:pPr>
        <w:keepNext/>
        <w:bidi/>
        <w:jc w:val="both"/>
        <w:rPr>
          <w:rFonts w:cs="David" w:hint="cs"/>
          <w:rtl/>
        </w:rPr>
      </w:pPr>
    </w:p>
    <w:p w:rsidR="00544F46" w:rsidRPr="00A044D1" w:rsidRDefault="00544F46" w:rsidP="00544F46">
      <w:pPr>
        <w:bidi/>
        <w:jc w:val="both"/>
        <w:rPr>
          <w:rFonts w:cs="David" w:hint="cs"/>
          <w:rtl/>
        </w:rPr>
      </w:pPr>
      <w:r w:rsidRPr="00A044D1">
        <w:rPr>
          <w:rFonts w:cs="David" w:hint="cs"/>
          <w:u w:val="single"/>
          <w:rtl/>
        </w:rPr>
        <w:t>ארבל אסטרחן:</w:t>
      </w:r>
    </w:p>
    <w:p w:rsidR="00544F46" w:rsidRDefault="00544F46" w:rsidP="00544F46">
      <w:pPr>
        <w:bidi/>
        <w:jc w:val="both"/>
        <w:rPr>
          <w:rFonts w:cs="David" w:hint="cs"/>
          <w:sz w:val="28"/>
          <w:szCs w:val="28"/>
          <w:rtl/>
        </w:rPr>
      </w:pPr>
    </w:p>
    <w:p w:rsidR="00544F46" w:rsidRDefault="00544F46" w:rsidP="00544F46">
      <w:pPr>
        <w:keepNext/>
        <w:bidi/>
        <w:jc w:val="both"/>
        <w:rPr>
          <w:rFonts w:cs="David" w:hint="cs"/>
          <w:rtl/>
        </w:rPr>
      </w:pPr>
      <w:r>
        <w:rPr>
          <w:rFonts w:cs="David" w:hint="cs"/>
          <w:sz w:val="28"/>
          <w:szCs w:val="28"/>
          <w:rtl/>
        </w:rPr>
        <w:tab/>
        <w:t xml:space="preserve"> </w:t>
      </w:r>
      <w:r>
        <w:rPr>
          <w:rFonts w:cs="David" w:hint="cs"/>
          <w:rtl/>
        </w:rPr>
        <w:t xml:space="preserve">זאת רק הודעה: הוועדה החליטה לחדש את דיוניה בהצעת החוק. זה מאוד חשוב שזה יהיה בפרוטוקול. </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u w:val="single"/>
          <w:rtl/>
        </w:rPr>
        <w:t>דורית ואג:</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rtl/>
        </w:rPr>
        <w:tab/>
        <w:t xml:space="preserve">אבל אם את עושה הכרזה ואם המזכיר עושה הכרזה, זה בפרוטוקול. </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u w:val="single"/>
          <w:rtl/>
        </w:rPr>
        <w:t>ארבל אסטרחן:</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rtl/>
        </w:rPr>
        <w:tab/>
        <w:t xml:space="preserve">נכון, לכן היושב-ראש או המזכיר או יודיעו על זה, יושב-ראש הוועדה יודיע. </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u w:val="single"/>
          <w:rtl/>
        </w:rPr>
        <w:t>איל זנדברג:</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rtl/>
        </w:rPr>
        <w:tab/>
        <w:t xml:space="preserve">הסעיף "רשאית הוועדה להחליט" ב-124 בעצם זאת החלטה של הוועדה, ולכאורה התשובה לשאלה שאני שואל עכשיו תהיה שלפי הנהלים הרגילים של הוועדות כך זה יתנהל, אבל חברי הוועדה יכולים ליזום דיון, כדי שהוועדה תחליט? כתוב "רשאית הוועדה", אבל באופן אמיתי זה רשאי יושב-ראש הוועדה, כי הוא יכול לחסום את זה. </w:t>
      </w:r>
    </w:p>
    <w:p w:rsidR="00544F46" w:rsidRDefault="00544F46" w:rsidP="00544F46">
      <w:pPr>
        <w:keepNext/>
        <w:bidi/>
        <w:jc w:val="both"/>
        <w:rPr>
          <w:rFonts w:cs="David" w:hint="cs"/>
          <w:rtl/>
        </w:rPr>
      </w:pPr>
    </w:p>
    <w:p w:rsidR="00544F46" w:rsidRDefault="00544F46" w:rsidP="00544F46">
      <w:pPr>
        <w:bidi/>
        <w:jc w:val="both"/>
        <w:rPr>
          <w:rFonts w:cs="David" w:hint="cs"/>
          <w:rtl/>
        </w:rPr>
      </w:pPr>
      <w:r>
        <w:rPr>
          <w:rFonts w:cs="David" w:hint="cs"/>
          <w:u w:val="single"/>
          <w:rtl/>
        </w:rPr>
        <w:t>היו"ר יריב לוין:</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rtl/>
        </w:rPr>
        <w:tab/>
        <w:t xml:space="preserve"> נכון, כמו הרבה דברים. </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u w:val="single"/>
          <w:rtl/>
        </w:rPr>
        <w:t>איל זנדברג:</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rtl/>
        </w:rPr>
        <w:tab/>
        <w:t xml:space="preserve">השאלה אם זה נכון, אגב כשמתקנים תקנון. </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u w:val="single"/>
          <w:rtl/>
        </w:rPr>
        <w:t>היו"ר יריב לוין:</w:t>
      </w:r>
    </w:p>
    <w:p w:rsidR="00544F46" w:rsidRDefault="00544F46" w:rsidP="00544F46">
      <w:pPr>
        <w:keepNext/>
        <w:bidi/>
        <w:jc w:val="both"/>
        <w:rPr>
          <w:rFonts w:cs="David" w:hint="cs"/>
          <w:rtl/>
        </w:rPr>
      </w:pPr>
    </w:p>
    <w:p w:rsidR="00544F46" w:rsidRDefault="00544F46" w:rsidP="00544F46">
      <w:pPr>
        <w:bidi/>
        <w:jc w:val="both"/>
        <w:rPr>
          <w:rFonts w:cs="David" w:hint="cs"/>
          <w:rtl/>
        </w:rPr>
      </w:pPr>
      <w:r>
        <w:rPr>
          <w:rFonts w:cs="David" w:hint="cs"/>
          <w:rtl/>
        </w:rPr>
        <w:tab/>
        <w:t xml:space="preserve">אני חושב שזה נכון, מכיוון שאחרת אנחנו ניצור מצב שכל חוק ילך בפינג-פונג כל הזמן. זה חייב להיות כך, אחרת זה פותח פתח. </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u w:val="single"/>
          <w:rtl/>
        </w:rPr>
        <w:t>איל זנדברג:</w:t>
      </w:r>
    </w:p>
    <w:p w:rsidR="00544F46" w:rsidRDefault="00544F46" w:rsidP="00544F46">
      <w:pPr>
        <w:keepNext/>
        <w:bidi/>
        <w:jc w:val="both"/>
        <w:rPr>
          <w:rFonts w:cs="David" w:hint="cs"/>
          <w:rtl/>
        </w:rPr>
      </w:pPr>
    </w:p>
    <w:p w:rsidR="00544F46" w:rsidRDefault="00544F46" w:rsidP="00544F46">
      <w:pPr>
        <w:bidi/>
        <w:jc w:val="both"/>
        <w:rPr>
          <w:rFonts w:cs="David" w:hint="cs"/>
          <w:rtl/>
        </w:rPr>
      </w:pPr>
      <w:r>
        <w:rPr>
          <w:rFonts w:cs="David" w:hint="cs"/>
          <w:rtl/>
        </w:rPr>
        <w:tab/>
        <w:t xml:space="preserve"> אתה צריך רוב בוועדה כדי שיכריע. </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u w:val="single"/>
          <w:rtl/>
        </w:rPr>
        <w:t>היו"ר יריב לוין:</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rtl/>
        </w:rPr>
        <w:tab/>
        <w:t xml:space="preserve"> עזוב, זה מעכב. ברגע שעשית את זה, עיכבת, הוא כבר חייב לכנס דיון. אל תיכנס לזה. </w:t>
      </w:r>
    </w:p>
    <w:p w:rsidR="00544F46" w:rsidRDefault="00544F46" w:rsidP="00544F46">
      <w:pPr>
        <w:keepNext/>
        <w:bidi/>
        <w:jc w:val="both"/>
        <w:rPr>
          <w:rFonts w:cs="David" w:hint="cs"/>
          <w:rtl/>
        </w:rPr>
      </w:pPr>
      <w:r>
        <w:rPr>
          <w:rFonts w:cs="David" w:hint="cs"/>
          <w:u w:val="single"/>
          <w:rtl/>
        </w:rPr>
        <w:t>ארבל אסטרחן:</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rtl/>
        </w:rPr>
        <w:tab/>
        <w:t xml:space="preserve">יש לנו גם אחר כך בפרק הוועדות שנדבר עליו אופן בו רוב חברי הוועדה יכולים לכנס את הוועדה, אבל בדרך כלל זה היושב-ראש. </w:t>
      </w:r>
    </w:p>
    <w:p w:rsidR="00544F46" w:rsidRDefault="00544F46" w:rsidP="00544F46">
      <w:pPr>
        <w:keepNext/>
        <w:bidi/>
        <w:jc w:val="both"/>
        <w:rPr>
          <w:rFonts w:cs="David" w:hint="cs"/>
          <w:rtl/>
        </w:rPr>
      </w:pPr>
    </w:p>
    <w:p w:rsidR="00544F46" w:rsidRDefault="00544F46" w:rsidP="00544F46">
      <w:pPr>
        <w:bidi/>
        <w:jc w:val="both"/>
        <w:rPr>
          <w:rFonts w:cs="David" w:hint="cs"/>
          <w:rtl/>
        </w:rPr>
      </w:pPr>
      <w:r>
        <w:rPr>
          <w:rFonts w:cs="David" w:hint="cs"/>
          <w:u w:val="single"/>
          <w:rtl/>
        </w:rPr>
        <w:t>היו"ר יריב לוין:</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rtl/>
        </w:rPr>
        <w:tab/>
        <w:t xml:space="preserve"> לא, זה ייצור טירוף מערכות. </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u w:val="single"/>
          <w:rtl/>
        </w:rPr>
        <w:t>איל זנדברג:</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rtl/>
        </w:rPr>
        <w:tab/>
        <w:t>דה-פקטו אלה כל הנקודות שהופכות את היושב-ראש - - -</w:t>
      </w:r>
    </w:p>
    <w:p w:rsidR="00544F46" w:rsidRDefault="00544F46" w:rsidP="00544F46">
      <w:pPr>
        <w:keepNext/>
        <w:bidi/>
        <w:jc w:val="both"/>
        <w:rPr>
          <w:rFonts w:cs="David" w:hint="cs"/>
          <w:rtl/>
        </w:rPr>
      </w:pPr>
    </w:p>
    <w:p w:rsidR="00544F46" w:rsidRDefault="00544F46" w:rsidP="00544F46">
      <w:pPr>
        <w:bidi/>
        <w:jc w:val="both"/>
        <w:rPr>
          <w:rFonts w:cs="David" w:hint="cs"/>
          <w:rtl/>
        </w:rPr>
      </w:pPr>
      <w:r>
        <w:rPr>
          <w:rFonts w:cs="David" w:hint="cs"/>
          <w:u w:val="single"/>
          <w:rtl/>
        </w:rPr>
        <w:t>היו"ר יריב לוין:</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rtl/>
        </w:rPr>
        <w:tab/>
        <w:t xml:space="preserve"> לא, אבל הברירה השנייה היא שפה כל דבר יימתח ללא גבול. </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u w:val="single"/>
          <w:rtl/>
        </w:rPr>
        <w:t>איל זנדברג:</w:t>
      </w:r>
    </w:p>
    <w:p w:rsidR="00544F46" w:rsidRDefault="00544F46" w:rsidP="00544F46">
      <w:pPr>
        <w:keepNext/>
        <w:bidi/>
        <w:jc w:val="both"/>
        <w:rPr>
          <w:rFonts w:cs="David" w:hint="cs"/>
          <w:rtl/>
        </w:rPr>
      </w:pPr>
    </w:p>
    <w:p w:rsidR="00544F46" w:rsidRDefault="00544F46" w:rsidP="00544F46">
      <w:pPr>
        <w:keepNext/>
        <w:bidi/>
        <w:ind w:firstLine="720"/>
        <w:jc w:val="both"/>
        <w:rPr>
          <w:rFonts w:cs="David" w:hint="cs"/>
          <w:rtl/>
        </w:rPr>
      </w:pPr>
      <w:r>
        <w:rPr>
          <w:rFonts w:cs="David" w:hint="cs"/>
          <w:rtl/>
        </w:rPr>
        <w:t xml:space="preserve">אפשר לעשות שני שליש. </w:t>
      </w:r>
    </w:p>
    <w:p w:rsidR="00544F46" w:rsidRDefault="00544F46" w:rsidP="00544F46">
      <w:pPr>
        <w:keepNext/>
        <w:bidi/>
        <w:ind w:firstLine="720"/>
        <w:jc w:val="both"/>
        <w:rPr>
          <w:rFonts w:cs="David" w:hint="cs"/>
          <w:rtl/>
        </w:rPr>
      </w:pPr>
    </w:p>
    <w:p w:rsidR="00544F46" w:rsidRPr="00A044D1" w:rsidRDefault="00544F46" w:rsidP="00544F46">
      <w:pPr>
        <w:bidi/>
        <w:jc w:val="both"/>
        <w:rPr>
          <w:rFonts w:cs="David" w:hint="cs"/>
          <w:rtl/>
        </w:rPr>
      </w:pPr>
      <w:r w:rsidRPr="00A044D1">
        <w:rPr>
          <w:rFonts w:cs="David" w:hint="cs"/>
          <w:u w:val="single"/>
          <w:rtl/>
        </w:rPr>
        <w:t>ארבל אסטרחן:</w:t>
      </w:r>
    </w:p>
    <w:p w:rsidR="00544F46" w:rsidRDefault="00544F46" w:rsidP="00544F46">
      <w:pPr>
        <w:bidi/>
        <w:jc w:val="both"/>
        <w:rPr>
          <w:rFonts w:cs="David" w:hint="cs"/>
          <w:sz w:val="28"/>
          <w:szCs w:val="28"/>
          <w:rtl/>
        </w:rPr>
      </w:pPr>
    </w:p>
    <w:p w:rsidR="00544F46" w:rsidRDefault="00544F46" w:rsidP="00544F46">
      <w:pPr>
        <w:keepNext/>
        <w:bidi/>
        <w:ind w:firstLine="720"/>
        <w:jc w:val="both"/>
        <w:rPr>
          <w:rFonts w:cs="David" w:hint="cs"/>
          <w:rtl/>
        </w:rPr>
      </w:pPr>
      <w:r>
        <w:rPr>
          <w:rFonts w:cs="David" w:hint="cs"/>
          <w:rtl/>
        </w:rPr>
        <w:t xml:space="preserve">אגב, גם לא מוגבל כמה פעמים אפשר לחדש את הדיון לפי זה, אבל זה כל עוד לא התחילה הקריאה השנייה. </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rtl/>
        </w:rPr>
        <w:tab/>
        <w:t xml:space="preserve">"(ב) סיימה הוועדה להכין את הצעת החוק לאחר שחודש הדיון בה, תאשר את הבאתה לקריאה </w:t>
      </w:r>
    </w:p>
    <w:p w:rsidR="00544F46" w:rsidRDefault="00544F46" w:rsidP="00544F46">
      <w:pPr>
        <w:keepNext/>
        <w:bidi/>
        <w:ind w:firstLine="720"/>
        <w:jc w:val="both"/>
        <w:rPr>
          <w:rFonts w:cs="David" w:hint="cs"/>
          <w:rtl/>
        </w:rPr>
      </w:pPr>
      <w:r>
        <w:rPr>
          <w:rFonts w:cs="David" w:hint="cs"/>
          <w:rtl/>
        </w:rPr>
        <w:t xml:space="preserve">השנייה ולקריאה השלישית, בנוסח שקבעה ובצירוף דף נלווה וכן הסתייגויות" </w:t>
      </w:r>
      <w:r>
        <w:rPr>
          <w:rFonts w:cs="David"/>
          <w:rtl/>
        </w:rPr>
        <w:t>–</w:t>
      </w:r>
      <w:r>
        <w:rPr>
          <w:rFonts w:cs="David" w:hint="cs"/>
          <w:rtl/>
        </w:rPr>
        <w:t xml:space="preserve"> זאת אומרת </w:t>
      </w:r>
    </w:p>
    <w:p w:rsidR="00544F46" w:rsidRDefault="00544F46" w:rsidP="00544F46">
      <w:pPr>
        <w:keepNext/>
        <w:bidi/>
        <w:ind w:firstLine="720"/>
        <w:jc w:val="both"/>
        <w:rPr>
          <w:rFonts w:cs="David" w:hint="cs"/>
          <w:rtl/>
        </w:rPr>
      </w:pPr>
      <w:r>
        <w:rPr>
          <w:rFonts w:cs="David" w:hint="cs"/>
          <w:rtl/>
        </w:rPr>
        <w:t xml:space="preserve">הכול פתוח </w:t>
      </w:r>
      <w:r>
        <w:rPr>
          <w:rFonts w:cs="David"/>
          <w:rtl/>
        </w:rPr>
        <w:t>–</w:t>
      </w:r>
      <w:r>
        <w:rPr>
          <w:rFonts w:cs="David" w:hint="cs"/>
          <w:rtl/>
        </w:rPr>
        <w:t xml:space="preserve"> "ויחולו הוראות סעיף 19", זאת אומרת עוד פעם זה יונח וצריך עוד פעם להמתין </w:t>
      </w:r>
    </w:p>
    <w:p w:rsidR="00544F46" w:rsidRDefault="00544F46" w:rsidP="00544F46">
      <w:pPr>
        <w:keepNext/>
        <w:bidi/>
        <w:ind w:firstLine="720"/>
        <w:jc w:val="both"/>
        <w:rPr>
          <w:rFonts w:cs="David" w:hint="cs"/>
          <w:rtl/>
        </w:rPr>
      </w:pPr>
      <w:r>
        <w:rPr>
          <w:rFonts w:cs="David" w:hint="cs"/>
          <w:rtl/>
        </w:rPr>
        <w:t xml:space="preserve">יום. </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u w:val="single"/>
          <w:rtl/>
        </w:rPr>
        <w:t>איל זנדברג:</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rtl/>
        </w:rPr>
        <w:tab/>
        <w:t xml:space="preserve">מי שהגיש הסתייגויות בעבר, צריך להגיש אותן שוב? לאחרונה זה עלה באיזשהו הקשר. </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u w:val="single"/>
          <w:rtl/>
        </w:rPr>
        <w:t>דורית ואג:</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rtl/>
        </w:rPr>
        <w:tab/>
        <w:t xml:space="preserve"> לדעתי לא, אם לא עשו שינוי בסעיף שההסתייגויות - - -</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u w:val="single"/>
          <w:rtl/>
        </w:rPr>
        <w:t>איל זנדברג:</w:t>
      </w:r>
    </w:p>
    <w:p w:rsidR="00544F46" w:rsidRDefault="00544F46" w:rsidP="00544F46">
      <w:pPr>
        <w:keepNext/>
        <w:bidi/>
        <w:jc w:val="both"/>
        <w:rPr>
          <w:rFonts w:cs="David" w:hint="cs"/>
          <w:rtl/>
        </w:rPr>
      </w:pPr>
    </w:p>
    <w:p w:rsidR="00544F46" w:rsidRDefault="00544F46" w:rsidP="00544F46">
      <w:pPr>
        <w:keepNext/>
        <w:bidi/>
        <w:ind w:firstLine="720"/>
        <w:jc w:val="both"/>
        <w:rPr>
          <w:rFonts w:cs="David" w:hint="cs"/>
          <w:rtl/>
        </w:rPr>
      </w:pPr>
      <w:r>
        <w:rPr>
          <w:rFonts w:cs="David" w:hint="cs"/>
          <w:rtl/>
        </w:rPr>
        <w:t>זאת אומרת המסתייג יכול להניח, שדרך המלך הסתייגויותיו עומדות על כנן?</w:t>
      </w:r>
    </w:p>
    <w:p w:rsidR="00544F46" w:rsidRDefault="00544F46" w:rsidP="00544F46">
      <w:pPr>
        <w:keepNext/>
        <w:bidi/>
        <w:ind w:firstLine="720"/>
        <w:jc w:val="both"/>
        <w:rPr>
          <w:rFonts w:cs="David" w:hint="cs"/>
          <w:rtl/>
        </w:rPr>
      </w:pPr>
    </w:p>
    <w:p w:rsidR="00544F46" w:rsidRDefault="00544F46" w:rsidP="00544F46">
      <w:pPr>
        <w:bidi/>
        <w:jc w:val="both"/>
        <w:rPr>
          <w:rFonts w:cs="David" w:hint="cs"/>
          <w:rtl/>
        </w:rPr>
      </w:pPr>
      <w:r>
        <w:rPr>
          <w:rFonts w:cs="David" w:hint="cs"/>
          <w:u w:val="single"/>
          <w:rtl/>
        </w:rPr>
        <w:t>היו"ר יריב לוין:</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rtl/>
        </w:rPr>
        <w:tab/>
        <w:t xml:space="preserve"> אולי כדאי להבהיר את זה? אני חושב שזאת נקודה חשובה. </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u w:val="single"/>
          <w:rtl/>
        </w:rPr>
        <w:t>ארבל אסטרחן:</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rtl/>
        </w:rPr>
        <w:tab/>
        <w:t xml:space="preserve">כדאי להבהיר את זה, שההסתייגויות יישארו ככל שהן מתאימות לנוסח החדש. </w:t>
      </w:r>
    </w:p>
    <w:p w:rsidR="00544F46" w:rsidRDefault="00544F46" w:rsidP="00544F46">
      <w:pPr>
        <w:keepNext/>
        <w:bidi/>
        <w:jc w:val="both"/>
        <w:rPr>
          <w:rFonts w:cs="David" w:hint="cs"/>
          <w:rtl/>
        </w:rPr>
      </w:pPr>
    </w:p>
    <w:p w:rsidR="00544F46" w:rsidRDefault="00544F46" w:rsidP="00544F46">
      <w:pPr>
        <w:bidi/>
        <w:jc w:val="both"/>
        <w:rPr>
          <w:rFonts w:cs="David" w:hint="cs"/>
          <w:rtl/>
        </w:rPr>
      </w:pPr>
      <w:r>
        <w:rPr>
          <w:rFonts w:cs="David" w:hint="cs"/>
          <w:u w:val="single"/>
          <w:rtl/>
        </w:rPr>
        <w:t>היו"ר יריב לוין:</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rtl/>
        </w:rPr>
        <w:tab/>
        <w:t xml:space="preserve"> נכון. </w:t>
      </w:r>
    </w:p>
    <w:p w:rsidR="00544F46" w:rsidRDefault="00544F46" w:rsidP="00544F46">
      <w:pPr>
        <w:keepNext/>
        <w:bidi/>
        <w:jc w:val="both"/>
        <w:rPr>
          <w:rFonts w:cs="David" w:hint="cs"/>
          <w:rtl/>
        </w:rPr>
      </w:pPr>
    </w:p>
    <w:p w:rsidR="00544F46" w:rsidRPr="00A044D1" w:rsidRDefault="00544F46" w:rsidP="00544F46">
      <w:pPr>
        <w:bidi/>
        <w:jc w:val="both"/>
        <w:rPr>
          <w:rFonts w:cs="David" w:hint="cs"/>
          <w:rtl/>
        </w:rPr>
      </w:pPr>
      <w:r w:rsidRPr="00A044D1">
        <w:rPr>
          <w:rFonts w:cs="David" w:hint="cs"/>
          <w:u w:val="single"/>
          <w:rtl/>
        </w:rPr>
        <w:t>ארבל אסטרחן:</w:t>
      </w:r>
    </w:p>
    <w:p w:rsidR="00544F46" w:rsidRDefault="00544F46" w:rsidP="00544F46">
      <w:pPr>
        <w:bidi/>
        <w:jc w:val="both"/>
        <w:rPr>
          <w:rFonts w:cs="David" w:hint="cs"/>
          <w:sz w:val="28"/>
          <w:szCs w:val="28"/>
          <w:rtl/>
        </w:rPr>
      </w:pPr>
    </w:p>
    <w:p w:rsidR="00544F46" w:rsidRDefault="00544F46" w:rsidP="00544F46">
      <w:pPr>
        <w:keepNext/>
        <w:bidi/>
        <w:jc w:val="both"/>
        <w:rPr>
          <w:rFonts w:cs="David" w:hint="cs"/>
          <w:rtl/>
        </w:rPr>
      </w:pPr>
      <w:r>
        <w:rPr>
          <w:rFonts w:cs="David" w:hint="cs"/>
          <w:sz w:val="28"/>
          <w:szCs w:val="28"/>
          <w:rtl/>
        </w:rPr>
        <w:tab/>
      </w:r>
      <w:r>
        <w:rPr>
          <w:rFonts w:cs="David" w:hint="cs"/>
          <w:rtl/>
        </w:rPr>
        <w:t>בסדר. זה היה 124, שזה קורה לפני הקריאה השנייה. עכשיו מה קורה בקריאה השנייה עצמה? סעיף 21:</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rtl/>
        </w:rPr>
        <w:tab/>
        <w:t xml:space="preserve">"21.(א)  הקריאה השנייה תיפתח בהנמקה של הצעת החוק על ידי יושב ראש הוועדה שהכינה </w:t>
      </w:r>
    </w:p>
    <w:p w:rsidR="00544F46" w:rsidRDefault="00544F46" w:rsidP="00544F46">
      <w:pPr>
        <w:keepNext/>
        <w:bidi/>
        <w:jc w:val="both"/>
        <w:rPr>
          <w:rFonts w:cs="David" w:hint="cs"/>
          <w:rtl/>
        </w:rPr>
      </w:pPr>
      <w:r>
        <w:rPr>
          <w:rFonts w:cs="David" w:hint="cs"/>
          <w:rtl/>
        </w:rPr>
        <w:tab/>
        <w:t>אותה או של חבר הוועדה שהוא הסמיכו לכך".</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rtl/>
        </w:rPr>
        <w:tab/>
        <w:t xml:space="preserve">"(ב) אחרי ההנמקה לפי סעיף קטן (א) רשאי שר או סגן שר להביע את עמדת הממשלה ביחס </w:t>
      </w:r>
    </w:p>
    <w:p w:rsidR="00544F46" w:rsidRDefault="00544F46" w:rsidP="00544F46">
      <w:pPr>
        <w:keepNext/>
        <w:bidi/>
        <w:ind w:firstLine="720"/>
        <w:jc w:val="both"/>
        <w:rPr>
          <w:rFonts w:cs="David" w:hint="cs"/>
          <w:rtl/>
        </w:rPr>
      </w:pPr>
      <w:r>
        <w:rPr>
          <w:rFonts w:cs="David" w:hint="cs"/>
          <w:rtl/>
        </w:rPr>
        <w:t xml:space="preserve">להצעת החוק במסגרת זמן שלא תעלה על עשר דקות ולהודיע על הסכמת הממשלה או על </w:t>
      </w:r>
    </w:p>
    <w:p w:rsidR="00544F46" w:rsidRDefault="00544F46" w:rsidP="00544F46">
      <w:pPr>
        <w:keepNext/>
        <w:bidi/>
        <w:ind w:firstLine="720"/>
        <w:jc w:val="both"/>
        <w:rPr>
          <w:rFonts w:cs="David" w:hint="cs"/>
          <w:rtl/>
        </w:rPr>
      </w:pPr>
      <w:r>
        <w:rPr>
          <w:rFonts w:cs="David" w:hint="cs"/>
          <w:rtl/>
        </w:rPr>
        <w:t>התנגדותה להצעת החוק".</w:t>
      </w:r>
    </w:p>
    <w:p w:rsidR="00544F46" w:rsidRDefault="00544F46" w:rsidP="00544F46">
      <w:pPr>
        <w:keepNext/>
        <w:bidi/>
        <w:ind w:firstLine="720"/>
        <w:jc w:val="both"/>
        <w:rPr>
          <w:rFonts w:cs="David" w:hint="cs"/>
          <w:rtl/>
        </w:rPr>
      </w:pPr>
    </w:p>
    <w:p w:rsidR="00544F46" w:rsidRPr="0086159A" w:rsidRDefault="00544F46" w:rsidP="00544F46">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rtl/>
        </w:rPr>
        <w:tab/>
        <w:t xml:space="preserve">מתי זה היה? זה קיים? </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u w:val="single"/>
          <w:rtl/>
        </w:rPr>
        <w:t>תמי כנפו:</w:t>
      </w:r>
    </w:p>
    <w:p w:rsidR="00544F46" w:rsidRDefault="00544F46" w:rsidP="00544F46">
      <w:pPr>
        <w:bidi/>
        <w:jc w:val="both"/>
        <w:rPr>
          <w:rFonts w:cs="David" w:hint="cs"/>
          <w:rtl/>
        </w:rPr>
      </w:pPr>
      <w:r>
        <w:rPr>
          <w:rFonts w:cs="David" w:hint="cs"/>
          <w:rtl/>
        </w:rPr>
        <w:tab/>
        <w:t xml:space="preserve">זה בכלל לא היה קיים. </w:t>
      </w:r>
    </w:p>
    <w:p w:rsidR="00544F46" w:rsidRDefault="00544F46" w:rsidP="00544F46">
      <w:pPr>
        <w:bidi/>
        <w:jc w:val="both"/>
        <w:rPr>
          <w:rFonts w:cs="David" w:hint="cs"/>
          <w:rtl/>
        </w:rPr>
      </w:pPr>
    </w:p>
    <w:p w:rsidR="00544F46" w:rsidRPr="00A044D1" w:rsidRDefault="00544F46" w:rsidP="00544F46">
      <w:pPr>
        <w:bidi/>
        <w:jc w:val="both"/>
        <w:rPr>
          <w:rFonts w:cs="David" w:hint="cs"/>
          <w:rtl/>
        </w:rPr>
      </w:pPr>
      <w:r w:rsidRPr="00A044D1">
        <w:rPr>
          <w:rFonts w:cs="David" w:hint="cs"/>
          <w:u w:val="single"/>
          <w:rtl/>
        </w:rPr>
        <w:t>ארבל אסטרחן:</w:t>
      </w:r>
    </w:p>
    <w:p w:rsidR="00544F46" w:rsidRDefault="00544F46" w:rsidP="00544F46">
      <w:pPr>
        <w:bidi/>
        <w:jc w:val="both"/>
        <w:rPr>
          <w:rFonts w:cs="David" w:hint="cs"/>
          <w:sz w:val="28"/>
          <w:szCs w:val="28"/>
          <w:rtl/>
        </w:rPr>
      </w:pPr>
    </w:p>
    <w:p w:rsidR="00544F46" w:rsidRDefault="00544F46" w:rsidP="00544F46">
      <w:pPr>
        <w:bidi/>
        <w:jc w:val="both"/>
        <w:rPr>
          <w:rFonts w:cs="David" w:hint="cs"/>
          <w:rtl/>
        </w:rPr>
      </w:pPr>
      <w:r>
        <w:rPr>
          <w:rFonts w:cs="David" w:hint="cs"/>
          <w:sz w:val="28"/>
          <w:szCs w:val="28"/>
          <w:rtl/>
        </w:rPr>
        <w:tab/>
      </w:r>
      <w:r>
        <w:rPr>
          <w:rFonts w:cs="David" w:hint="cs"/>
          <w:rtl/>
        </w:rPr>
        <w:t>מה, הממשלה לא מדברת?</w:t>
      </w:r>
    </w:p>
    <w:p w:rsidR="00544F46" w:rsidRDefault="00544F46" w:rsidP="00544F46">
      <w:pPr>
        <w:bidi/>
        <w:jc w:val="both"/>
        <w:rPr>
          <w:rFonts w:cs="David" w:hint="cs"/>
          <w:rtl/>
        </w:rPr>
      </w:pPr>
    </w:p>
    <w:p w:rsidR="00544F46" w:rsidRPr="0086159A" w:rsidRDefault="00544F46" w:rsidP="00544F46">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rtl/>
        </w:rPr>
        <w:tab/>
        <w:t xml:space="preserve"> מה פתאום. </w:t>
      </w:r>
    </w:p>
    <w:p w:rsidR="00544F46" w:rsidRDefault="00544F46" w:rsidP="00544F46">
      <w:pPr>
        <w:bidi/>
        <w:jc w:val="both"/>
        <w:rPr>
          <w:rFonts w:cs="David" w:hint="cs"/>
          <w:rtl/>
        </w:rPr>
      </w:pPr>
    </w:p>
    <w:p w:rsidR="00544F46" w:rsidRPr="00A044D1" w:rsidRDefault="00544F46" w:rsidP="00544F46">
      <w:pPr>
        <w:bidi/>
        <w:jc w:val="both"/>
        <w:rPr>
          <w:rFonts w:cs="David" w:hint="cs"/>
          <w:rtl/>
        </w:rPr>
      </w:pPr>
      <w:r w:rsidRPr="00A044D1">
        <w:rPr>
          <w:rFonts w:cs="David" w:hint="cs"/>
          <w:u w:val="single"/>
          <w:rtl/>
        </w:rPr>
        <w:t>ארבל אסטרחן:</w:t>
      </w:r>
    </w:p>
    <w:p w:rsidR="00544F46" w:rsidRDefault="00544F46" w:rsidP="00544F46">
      <w:pPr>
        <w:bidi/>
        <w:jc w:val="both"/>
        <w:rPr>
          <w:rFonts w:cs="David" w:hint="cs"/>
          <w:sz w:val="28"/>
          <w:szCs w:val="28"/>
          <w:rtl/>
        </w:rPr>
      </w:pPr>
    </w:p>
    <w:p w:rsidR="00544F46" w:rsidRDefault="00544F46" w:rsidP="00544F46">
      <w:pPr>
        <w:bidi/>
        <w:jc w:val="both"/>
        <w:rPr>
          <w:rFonts w:cs="David" w:hint="cs"/>
          <w:rtl/>
        </w:rPr>
      </w:pPr>
      <w:r>
        <w:rPr>
          <w:rFonts w:cs="David" w:hint="cs"/>
          <w:sz w:val="28"/>
          <w:szCs w:val="28"/>
          <w:rtl/>
        </w:rPr>
        <w:tab/>
        <w:t xml:space="preserve"> </w:t>
      </w:r>
      <w:r>
        <w:rPr>
          <w:rFonts w:cs="David" w:hint="cs"/>
          <w:rtl/>
        </w:rPr>
        <w:t xml:space="preserve">היום כתוב בסעיף של הקריאה השנייה והקריאה השלישית, סעיף 126, כתוב: הזכות הניתנת לכל חבר ממשלה לדבר בשם הממשלה בכל שלב של הדיון, נתונה בקריאה השנייה גם לסגן שר שמשרדו ממונה על ביצוע החוק. </w:t>
      </w:r>
    </w:p>
    <w:p w:rsidR="00544F46" w:rsidRDefault="00544F46" w:rsidP="00544F46">
      <w:pPr>
        <w:bidi/>
        <w:jc w:val="both"/>
        <w:rPr>
          <w:rFonts w:cs="David" w:hint="cs"/>
          <w:rtl/>
        </w:rPr>
      </w:pPr>
    </w:p>
    <w:p w:rsidR="00544F46" w:rsidRPr="0086159A" w:rsidRDefault="00544F46" w:rsidP="00544F46">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rtl/>
        </w:rPr>
        <w:tab/>
        <w:t xml:space="preserve">אבל פה את כבר אומרת שאחרי ההנמקה הם ידברו, הם לא דיברו בחיים שלהם. עליזה רוצה לצמצם את זמן הדיבור. </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u w:val="single"/>
          <w:rtl/>
        </w:rPr>
        <w:t>עליזה בראשי:</w:t>
      </w:r>
    </w:p>
    <w:p w:rsidR="00544F46" w:rsidRDefault="00544F46" w:rsidP="00544F46">
      <w:pPr>
        <w:keepNext/>
        <w:bidi/>
        <w:jc w:val="both"/>
        <w:rPr>
          <w:rFonts w:cs="David" w:hint="cs"/>
          <w:rtl/>
        </w:rPr>
      </w:pPr>
    </w:p>
    <w:p w:rsidR="00544F46" w:rsidRDefault="00544F46" w:rsidP="00544F46">
      <w:pPr>
        <w:bidi/>
        <w:jc w:val="both"/>
        <w:rPr>
          <w:rFonts w:cs="David" w:hint="cs"/>
          <w:rtl/>
        </w:rPr>
      </w:pPr>
      <w:r>
        <w:rPr>
          <w:rFonts w:cs="David" w:hint="cs"/>
          <w:rtl/>
        </w:rPr>
        <w:tab/>
        <w:t>חבל לך על הזמן, גם את זה לצמצם...</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u w:val="single"/>
          <w:rtl/>
        </w:rPr>
        <w:t>היו"ר יריב לוין:</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rtl/>
        </w:rPr>
        <w:tab/>
        <w:t xml:space="preserve"> בסוף אני אכניס סעיף: משך המליאה בשבוע אחד לא יעלה על תשע שעות במצטבר, וגמרנו את הסיפור... </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u w:val="single"/>
          <w:rtl/>
        </w:rPr>
        <w:t>ארבל אסטרחן:</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rtl/>
        </w:rPr>
        <w:tab/>
        <w:t xml:space="preserve">זאת הערה חשובה. גם היום יש לנו סעיף כללי. </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u w:val="single"/>
          <w:rtl/>
        </w:rPr>
        <w:t>עליזה בראשי:</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rtl/>
        </w:rPr>
        <w:tab/>
        <w:t xml:space="preserve"> לא, זה מיותר. </w:t>
      </w:r>
    </w:p>
    <w:p w:rsidR="00544F46" w:rsidRDefault="00544F46" w:rsidP="00544F46">
      <w:pPr>
        <w:keepNext/>
        <w:bidi/>
        <w:jc w:val="both"/>
        <w:rPr>
          <w:rFonts w:cs="David" w:hint="cs"/>
          <w:rtl/>
        </w:rPr>
      </w:pPr>
    </w:p>
    <w:p w:rsidR="00544F46" w:rsidRPr="00A044D1" w:rsidRDefault="00544F46" w:rsidP="00544F46">
      <w:pPr>
        <w:bidi/>
        <w:jc w:val="both"/>
        <w:rPr>
          <w:rFonts w:cs="David" w:hint="cs"/>
          <w:rtl/>
        </w:rPr>
      </w:pPr>
      <w:r w:rsidRPr="00A044D1">
        <w:rPr>
          <w:rFonts w:cs="David" w:hint="cs"/>
          <w:u w:val="single"/>
          <w:rtl/>
        </w:rPr>
        <w:t>ארבל אסטרחן:</w:t>
      </w:r>
    </w:p>
    <w:p w:rsidR="00544F46" w:rsidRDefault="00544F46" w:rsidP="00544F46">
      <w:pPr>
        <w:bidi/>
        <w:jc w:val="both"/>
        <w:rPr>
          <w:rFonts w:cs="David" w:hint="cs"/>
          <w:sz w:val="28"/>
          <w:szCs w:val="28"/>
          <w:rtl/>
        </w:rPr>
      </w:pPr>
    </w:p>
    <w:p w:rsidR="00544F46" w:rsidRDefault="00544F46" w:rsidP="00544F46">
      <w:pPr>
        <w:keepNext/>
        <w:bidi/>
        <w:jc w:val="both"/>
        <w:rPr>
          <w:rFonts w:cs="David" w:hint="cs"/>
          <w:rtl/>
        </w:rPr>
      </w:pPr>
      <w:r>
        <w:rPr>
          <w:rFonts w:cs="David" w:hint="cs"/>
          <w:sz w:val="28"/>
          <w:szCs w:val="28"/>
          <w:rtl/>
        </w:rPr>
        <w:tab/>
      </w:r>
      <w:r>
        <w:rPr>
          <w:rFonts w:cs="David" w:hint="cs"/>
          <w:rtl/>
        </w:rPr>
        <w:t xml:space="preserve">אני מזכירה שיש סעיף 31, ששר שמדבר בשם הממשלה, רשאי לקבל את רשות הדיבור בכל שלב משלבי הדיון. </w:t>
      </w:r>
    </w:p>
    <w:p w:rsidR="00544F46" w:rsidRDefault="00544F46" w:rsidP="00544F46">
      <w:pPr>
        <w:keepNext/>
        <w:bidi/>
        <w:jc w:val="both"/>
        <w:rPr>
          <w:rFonts w:cs="David" w:hint="cs"/>
          <w:rtl/>
        </w:rPr>
      </w:pPr>
    </w:p>
    <w:p w:rsidR="00544F46" w:rsidRDefault="00544F46" w:rsidP="00544F46">
      <w:pPr>
        <w:bidi/>
        <w:jc w:val="both"/>
        <w:rPr>
          <w:rFonts w:cs="David" w:hint="cs"/>
          <w:rtl/>
        </w:rPr>
      </w:pPr>
      <w:r>
        <w:rPr>
          <w:rFonts w:cs="David" w:hint="cs"/>
          <w:u w:val="single"/>
          <w:rtl/>
        </w:rPr>
        <w:t>היו"ר יריב לוין:</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rtl/>
        </w:rPr>
        <w:tab/>
        <w:t xml:space="preserve"> מאה אחוז, אז זה ירד, אין בעיה. </w:t>
      </w:r>
    </w:p>
    <w:p w:rsidR="00544F46" w:rsidRDefault="00544F46" w:rsidP="00544F46">
      <w:pPr>
        <w:keepNext/>
        <w:bidi/>
        <w:jc w:val="both"/>
        <w:rPr>
          <w:rFonts w:cs="David" w:hint="cs"/>
          <w:rtl/>
        </w:rPr>
      </w:pPr>
    </w:p>
    <w:p w:rsidR="00544F46" w:rsidRPr="00A044D1" w:rsidRDefault="00544F46" w:rsidP="00544F46">
      <w:pPr>
        <w:bidi/>
        <w:jc w:val="both"/>
        <w:rPr>
          <w:rFonts w:cs="David" w:hint="cs"/>
          <w:rtl/>
        </w:rPr>
      </w:pPr>
      <w:r w:rsidRPr="00A044D1">
        <w:rPr>
          <w:rFonts w:cs="David" w:hint="cs"/>
          <w:u w:val="single"/>
          <w:rtl/>
        </w:rPr>
        <w:t>ארבל אסטרחן:</w:t>
      </w:r>
    </w:p>
    <w:p w:rsidR="00544F46" w:rsidRDefault="00544F46" w:rsidP="00544F46">
      <w:pPr>
        <w:bidi/>
        <w:jc w:val="both"/>
        <w:rPr>
          <w:rFonts w:cs="David" w:hint="cs"/>
          <w:sz w:val="28"/>
          <w:szCs w:val="28"/>
          <w:rtl/>
        </w:rPr>
      </w:pPr>
    </w:p>
    <w:p w:rsidR="00544F46" w:rsidRDefault="00544F46" w:rsidP="00544F46">
      <w:pPr>
        <w:keepNext/>
        <w:bidi/>
        <w:jc w:val="both"/>
        <w:rPr>
          <w:rFonts w:cs="David" w:hint="cs"/>
          <w:rtl/>
        </w:rPr>
      </w:pPr>
      <w:r>
        <w:rPr>
          <w:rFonts w:cs="David" w:hint="cs"/>
          <w:sz w:val="28"/>
          <w:szCs w:val="28"/>
          <w:rtl/>
        </w:rPr>
        <w:tab/>
        <w:t xml:space="preserve"> </w:t>
      </w:r>
      <w:r>
        <w:rPr>
          <w:rFonts w:cs="David" w:hint="cs"/>
          <w:rtl/>
        </w:rPr>
        <w:t xml:space="preserve">אז סעיף (ב) ירד. </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u w:val="single"/>
          <w:rtl/>
        </w:rPr>
        <w:t>איל זנדברג:</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rtl/>
        </w:rPr>
        <w:tab/>
        <w:t>הוא ירד מתוך הנחה - - -</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u w:val="single"/>
          <w:rtl/>
        </w:rPr>
        <w:t>ארבל אסטרחן:</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rtl/>
        </w:rPr>
        <w:tab/>
        <w:t xml:space="preserve">הוא ירד גם מתוך זה שהיום השר לא מדבר אחרי. </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rtl/>
        </w:rPr>
        <w:tab/>
        <w:t>יש כאן כמה כוכביות, שהזכרתי אותן אבל מחקתי את זה. האם מציע הצעת החוק יכול לדבר, או מי שמיזגו הצעת חוק שלו?</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u w:val="single"/>
          <w:rtl/>
        </w:rPr>
        <w:t>היו"ר יריב לוין:</w:t>
      </w:r>
    </w:p>
    <w:p w:rsidR="00544F46" w:rsidRDefault="00544F46" w:rsidP="00544F46">
      <w:pPr>
        <w:keepNext/>
        <w:bidi/>
        <w:jc w:val="both"/>
        <w:rPr>
          <w:rFonts w:cs="David" w:hint="cs"/>
          <w:rtl/>
        </w:rPr>
      </w:pPr>
    </w:p>
    <w:p w:rsidR="00544F46" w:rsidRDefault="00544F46" w:rsidP="00544F46">
      <w:pPr>
        <w:bidi/>
        <w:jc w:val="both"/>
        <w:rPr>
          <w:rFonts w:cs="David" w:hint="cs"/>
          <w:rtl/>
        </w:rPr>
      </w:pPr>
      <w:r>
        <w:rPr>
          <w:rFonts w:cs="David" w:hint="cs"/>
          <w:rtl/>
        </w:rPr>
        <w:tab/>
        <w:t xml:space="preserve">לא, עזבי, יש להם דברי תודה בסוף. לא צריך, חבל על הזמן. </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u w:val="single"/>
          <w:rtl/>
        </w:rPr>
        <w:t>ארבל אסטרחן:</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rtl/>
        </w:rPr>
        <w:tab/>
        <w:t xml:space="preserve">לפי מה שכתוב פה מדברים יושב-ראש הוועדה, מסתייגים - - -  </w:t>
      </w:r>
    </w:p>
    <w:p w:rsidR="00544F46" w:rsidRDefault="00544F46" w:rsidP="00544F46">
      <w:pPr>
        <w:keepNext/>
        <w:bidi/>
        <w:jc w:val="both"/>
        <w:rPr>
          <w:rFonts w:cs="David" w:hint="cs"/>
          <w:rtl/>
        </w:rPr>
      </w:pPr>
    </w:p>
    <w:p w:rsidR="00544F46" w:rsidRDefault="00544F46" w:rsidP="00544F46">
      <w:pPr>
        <w:bidi/>
        <w:jc w:val="both"/>
        <w:rPr>
          <w:rFonts w:cs="David" w:hint="cs"/>
          <w:rtl/>
        </w:rPr>
      </w:pPr>
      <w:r>
        <w:rPr>
          <w:rFonts w:cs="David" w:hint="cs"/>
          <w:u w:val="single"/>
          <w:rtl/>
        </w:rPr>
        <w:t>היו"ר יריב לוין:</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rtl/>
        </w:rPr>
        <w:tab/>
        <w:t xml:space="preserve"> וגמרנו. </w:t>
      </w:r>
    </w:p>
    <w:p w:rsidR="00544F46" w:rsidRDefault="00544F46" w:rsidP="00544F46">
      <w:pPr>
        <w:keepNext/>
        <w:bidi/>
        <w:jc w:val="both"/>
        <w:rPr>
          <w:rFonts w:cs="David" w:hint="cs"/>
          <w:rtl/>
        </w:rPr>
      </w:pPr>
    </w:p>
    <w:p w:rsidR="00544F46" w:rsidRPr="0086159A" w:rsidRDefault="00544F46" w:rsidP="00544F46">
      <w:pPr>
        <w:bidi/>
        <w:jc w:val="both"/>
        <w:rPr>
          <w:rFonts w:cs="David" w:hint="cs"/>
          <w:u w:val="single"/>
          <w:rtl/>
        </w:rPr>
      </w:pPr>
      <w:r w:rsidRPr="0086159A">
        <w:rPr>
          <w:rFonts w:cs="David" w:hint="cs"/>
          <w:u w:val="single"/>
          <w:rtl/>
        </w:rPr>
        <w:t>תמי כנפו:</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rtl/>
        </w:rPr>
        <w:tab/>
        <w:t xml:space="preserve"> אבל המציעים מדברים בסוף ההצבעה. </w:t>
      </w:r>
    </w:p>
    <w:p w:rsidR="00544F46" w:rsidRDefault="00544F46" w:rsidP="00544F46">
      <w:pPr>
        <w:keepNext/>
        <w:bidi/>
        <w:jc w:val="both"/>
        <w:rPr>
          <w:rFonts w:cs="David" w:hint="cs"/>
          <w:rtl/>
        </w:rPr>
      </w:pPr>
    </w:p>
    <w:p w:rsidR="00544F46" w:rsidRPr="00A044D1" w:rsidRDefault="00544F46" w:rsidP="00544F46">
      <w:pPr>
        <w:bidi/>
        <w:jc w:val="both"/>
        <w:rPr>
          <w:rFonts w:cs="David" w:hint="cs"/>
          <w:rtl/>
        </w:rPr>
      </w:pPr>
      <w:r w:rsidRPr="00A044D1">
        <w:rPr>
          <w:rFonts w:cs="David" w:hint="cs"/>
          <w:u w:val="single"/>
          <w:rtl/>
        </w:rPr>
        <w:t>ארבל אסטרחן:</w:t>
      </w:r>
    </w:p>
    <w:p w:rsidR="00544F46" w:rsidRDefault="00544F46" w:rsidP="00544F46">
      <w:pPr>
        <w:bidi/>
        <w:jc w:val="both"/>
        <w:rPr>
          <w:rFonts w:cs="David" w:hint="cs"/>
          <w:sz w:val="28"/>
          <w:szCs w:val="28"/>
          <w:rtl/>
        </w:rPr>
      </w:pPr>
    </w:p>
    <w:p w:rsidR="00544F46" w:rsidRDefault="00544F46" w:rsidP="00544F46">
      <w:pPr>
        <w:keepNext/>
        <w:bidi/>
        <w:jc w:val="both"/>
        <w:rPr>
          <w:rFonts w:cs="David" w:hint="cs"/>
          <w:rtl/>
        </w:rPr>
      </w:pPr>
      <w:r>
        <w:rPr>
          <w:rFonts w:cs="David" w:hint="cs"/>
          <w:sz w:val="28"/>
          <w:szCs w:val="28"/>
          <w:rtl/>
        </w:rPr>
        <w:tab/>
        <w:t xml:space="preserve"> </w:t>
      </w:r>
      <w:r>
        <w:rPr>
          <w:rFonts w:cs="David" w:hint="cs"/>
          <w:rtl/>
        </w:rPr>
        <w:t xml:space="preserve">לכן מה שמחוק </w:t>
      </w:r>
      <w:r>
        <w:rPr>
          <w:rFonts w:cs="David"/>
          <w:rtl/>
        </w:rPr>
        <w:t>–</w:t>
      </w:r>
      <w:r>
        <w:rPr>
          <w:rFonts w:cs="David" w:hint="cs"/>
          <w:rtl/>
        </w:rPr>
        <w:t xml:space="preserve"> מחוק. </w:t>
      </w:r>
    </w:p>
    <w:p w:rsidR="00544F46" w:rsidRDefault="00544F46" w:rsidP="00544F46">
      <w:pPr>
        <w:keepNext/>
        <w:bidi/>
        <w:jc w:val="both"/>
        <w:rPr>
          <w:rFonts w:cs="David" w:hint="cs"/>
          <w:rtl/>
        </w:rPr>
      </w:pPr>
    </w:p>
    <w:p w:rsidR="00544F46" w:rsidRPr="0086159A" w:rsidRDefault="00544F46" w:rsidP="00544F46">
      <w:pPr>
        <w:bidi/>
        <w:jc w:val="both"/>
        <w:rPr>
          <w:rFonts w:cs="David" w:hint="cs"/>
          <w:u w:val="single"/>
          <w:rtl/>
        </w:rPr>
      </w:pPr>
      <w:r w:rsidRPr="0086159A">
        <w:rPr>
          <w:rFonts w:cs="David" w:hint="cs"/>
          <w:u w:val="single"/>
          <w:rtl/>
        </w:rPr>
        <w:t>סהר פינטו:</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rtl/>
        </w:rPr>
        <w:tab/>
        <w:t xml:space="preserve">אפשר להעיר לגבי 21(א)? מי שמנמק זה יושב-ראש הוועדה או חבר הוועדה שהוא הסמיכו לכך. אני מציע להוסיף אופציה </w:t>
      </w:r>
      <w:r>
        <w:rPr>
          <w:rFonts w:cs="David"/>
          <w:rtl/>
        </w:rPr>
        <w:t>–</w:t>
      </w:r>
      <w:r>
        <w:rPr>
          <w:rFonts w:cs="David" w:hint="cs"/>
          <w:rtl/>
        </w:rPr>
        <w:t xml:space="preserve"> או היוזם, אם היושב-ראש הסמיכו. </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u w:val="single"/>
          <w:rtl/>
        </w:rPr>
        <w:t>ארבל אסטרחן:</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rtl/>
        </w:rPr>
        <w:tab/>
        <w:t xml:space="preserve">אבל הוא לא חבר הוועדה. </w:t>
      </w:r>
    </w:p>
    <w:p w:rsidR="00544F46" w:rsidRDefault="00544F46" w:rsidP="00544F46">
      <w:pPr>
        <w:keepNext/>
        <w:bidi/>
        <w:jc w:val="both"/>
        <w:rPr>
          <w:rFonts w:cs="David" w:hint="cs"/>
          <w:rtl/>
        </w:rPr>
      </w:pPr>
    </w:p>
    <w:p w:rsidR="00544F46" w:rsidRDefault="00544F46" w:rsidP="00544F46">
      <w:pPr>
        <w:bidi/>
        <w:jc w:val="both"/>
        <w:rPr>
          <w:rFonts w:cs="David" w:hint="cs"/>
          <w:rtl/>
        </w:rPr>
      </w:pPr>
      <w:r>
        <w:rPr>
          <w:rFonts w:cs="David" w:hint="cs"/>
          <w:u w:val="single"/>
          <w:rtl/>
        </w:rPr>
        <w:t>היו"ר יריב לוין:</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rtl/>
        </w:rPr>
        <w:tab/>
        <w:t xml:space="preserve"> הוא לא יכול, כי אתה מביא את זה כמהלך שהוועדה עושה. </w:t>
      </w:r>
    </w:p>
    <w:p w:rsidR="00544F46" w:rsidRDefault="00544F46" w:rsidP="00544F46">
      <w:pPr>
        <w:keepNext/>
        <w:bidi/>
        <w:jc w:val="both"/>
        <w:rPr>
          <w:rFonts w:cs="David" w:hint="cs"/>
          <w:rtl/>
        </w:rPr>
      </w:pPr>
    </w:p>
    <w:p w:rsidR="00544F46" w:rsidRPr="0086159A" w:rsidRDefault="00544F46" w:rsidP="00544F46">
      <w:pPr>
        <w:bidi/>
        <w:jc w:val="both"/>
        <w:rPr>
          <w:rFonts w:cs="David" w:hint="cs"/>
          <w:u w:val="single"/>
          <w:rtl/>
        </w:rPr>
      </w:pPr>
      <w:r w:rsidRPr="0086159A">
        <w:rPr>
          <w:rFonts w:cs="David" w:hint="cs"/>
          <w:u w:val="single"/>
          <w:rtl/>
        </w:rPr>
        <w:t>סהר פינטו:</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rtl/>
        </w:rPr>
        <w:tab/>
        <w:t xml:space="preserve">אין בעיה, אני אומר שזה עדיין בשליטת היושב-ראש. אם היושב-ראש לא נמצא לצורך העניין, היושב-ראש בוחר בין שניים, בין אחד החברים שיכול להיות שבכלל לא מכיר את החוק וסתם ישב שם, לבין מישהו שהוא היוזם והיה מעורב בכל הדיונים. </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u w:val="single"/>
          <w:rtl/>
        </w:rPr>
        <w:t>היו"ר יריב לוין:</w:t>
      </w:r>
    </w:p>
    <w:p w:rsidR="00544F46" w:rsidRDefault="00544F46" w:rsidP="00544F46">
      <w:pPr>
        <w:keepNext/>
        <w:bidi/>
        <w:jc w:val="both"/>
        <w:rPr>
          <w:rFonts w:cs="David" w:hint="cs"/>
          <w:rtl/>
        </w:rPr>
      </w:pPr>
    </w:p>
    <w:p w:rsidR="00544F46" w:rsidRDefault="00544F46" w:rsidP="00544F46">
      <w:pPr>
        <w:bidi/>
        <w:jc w:val="both"/>
        <w:rPr>
          <w:rFonts w:cs="David" w:hint="cs"/>
          <w:rtl/>
        </w:rPr>
      </w:pPr>
      <w:r>
        <w:rPr>
          <w:rFonts w:cs="David" w:hint="cs"/>
          <w:rtl/>
        </w:rPr>
        <w:tab/>
        <w:t xml:space="preserve">אני אגיד לך את האמת, זה נראה לי מאוד בעייתי, כי ההצעה מובאת מטעם הוועדה. עם כל הכבוד ליוזם, יש לו קרדיט, שהוא חשוב לכל מיני סיבות אחרות, אבל הוא כבר מזמן לא בעל ההצעה. </w:t>
      </w:r>
    </w:p>
    <w:p w:rsidR="00544F46" w:rsidRDefault="00544F46" w:rsidP="00544F46">
      <w:pPr>
        <w:bidi/>
        <w:jc w:val="both"/>
        <w:rPr>
          <w:rFonts w:cs="David" w:hint="cs"/>
          <w:rtl/>
        </w:rPr>
      </w:pPr>
    </w:p>
    <w:p w:rsidR="00544F46" w:rsidRPr="0086159A" w:rsidRDefault="00544F46" w:rsidP="00544F46">
      <w:pPr>
        <w:bidi/>
        <w:jc w:val="both"/>
        <w:rPr>
          <w:rFonts w:cs="David" w:hint="cs"/>
          <w:u w:val="single"/>
          <w:rtl/>
        </w:rPr>
      </w:pPr>
      <w:r w:rsidRPr="0086159A">
        <w:rPr>
          <w:rFonts w:cs="David" w:hint="cs"/>
          <w:u w:val="single"/>
          <w:rtl/>
        </w:rPr>
        <w:t>סהר פינטו:</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rtl/>
        </w:rPr>
        <w:tab/>
        <w:t xml:space="preserve">אבל ממילא היושב-ראש מסמיך מישהו. </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u w:val="single"/>
          <w:rtl/>
        </w:rPr>
        <w:t>היו"ר יריב לוין:</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rtl/>
        </w:rPr>
        <w:tab/>
        <w:t xml:space="preserve"> כן, אבל הוא  צריך להסמיך מישהו מתוך הוועדה, לא סתם לבחור. </w:t>
      </w:r>
    </w:p>
    <w:p w:rsidR="00544F46" w:rsidRDefault="00544F46" w:rsidP="00544F46">
      <w:pPr>
        <w:bidi/>
        <w:jc w:val="both"/>
        <w:rPr>
          <w:rFonts w:cs="David" w:hint="cs"/>
          <w:rtl/>
        </w:rPr>
      </w:pPr>
    </w:p>
    <w:p w:rsidR="00544F46" w:rsidRPr="0086159A" w:rsidRDefault="00544F46" w:rsidP="00544F46">
      <w:pPr>
        <w:bidi/>
        <w:jc w:val="both"/>
        <w:rPr>
          <w:rFonts w:cs="David" w:hint="cs"/>
          <w:u w:val="single"/>
          <w:rtl/>
        </w:rPr>
      </w:pPr>
      <w:r w:rsidRPr="0086159A">
        <w:rPr>
          <w:rFonts w:cs="David" w:hint="cs"/>
          <w:u w:val="single"/>
          <w:rtl/>
        </w:rPr>
        <w:t>סהר פינטו:</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rtl/>
        </w:rPr>
        <w:tab/>
        <w:t xml:space="preserve">אז עולה מישהו שאין לו קשר לחוק. </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u w:val="single"/>
          <w:rtl/>
        </w:rPr>
        <w:t>היו"ר יריב לוין:</w:t>
      </w:r>
    </w:p>
    <w:p w:rsidR="00544F46" w:rsidRDefault="00544F46" w:rsidP="00544F46">
      <w:pPr>
        <w:keepNext/>
        <w:bidi/>
        <w:jc w:val="both"/>
        <w:rPr>
          <w:rFonts w:cs="David" w:hint="cs"/>
          <w:rtl/>
        </w:rPr>
      </w:pPr>
    </w:p>
    <w:p w:rsidR="00544F46" w:rsidRDefault="00544F46" w:rsidP="00544F46">
      <w:pPr>
        <w:bidi/>
        <w:jc w:val="both"/>
        <w:rPr>
          <w:rFonts w:cs="David" w:hint="cs"/>
          <w:rtl/>
        </w:rPr>
      </w:pPr>
      <w:r>
        <w:rPr>
          <w:rFonts w:cs="David" w:hint="cs"/>
          <w:rtl/>
        </w:rPr>
        <w:tab/>
        <w:t xml:space="preserve">זה הרבה פעמים נכון, מה לעשות? לכן יש ליוזם אפשרות להגיד דברי תודה בסוף. אני מציע שנשמור על המסגרות. </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u w:val="single"/>
          <w:rtl/>
        </w:rPr>
        <w:t>ארבל אסטרחן:</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rtl/>
        </w:rPr>
        <w:tab/>
        <w:t xml:space="preserve">גם לגבי ה"בסוף" צריך לכתוב את זה, כי אני חושבת שזה לא כתוב. </w:t>
      </w:r>
    </w:p>
    <w:p w:rsidR="00544F46" w:rsidRDefault="00544F46" w:rsidP="00544F46">
      <w:pPr>
        <w:keepNext/>
        <w:bidi/>
        <w:jc w:val="both"/>
        <w:rPr>
          <w:rFonts w:cs="David" w:hint="cs"/>
          <w:rtl/>
        </w:rPr>
      </w:pPr>
    </w:p>
    <w:p w:rsidR="00544F46" w:rsidRDefault="00544F46" w:rsidP="00544F46">
      <w:pPr>
        <w:bidi/>
        <w:jc w:val="both"/>
        <w:rPr>
          <w:rFonts w:cs="David" w:hint="cs"/>
          <w:rtl/>
        </w:rPr>
      </w:pPr>
      <w:r>
        <w:rPr>
          <w:rFonts w:cs="David" w:hint="cs"/>
          <w:u w:val="single"/>
          <w:rtl/>
        </w:rPr>
        <w:t>היו"ר יריב לוין:</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rtl/>
        </w:rPr>
        <w:tab/>
        <w:t xml:space="preserve"> זה צריך להיות בוודאי. </w:t>
      </w:r>
    </w:p>
    <w:p w:rsidR="00544F46" w:rsidRDefault="00544F46" w:rsidP="00544F46">
      <w:pPr>
        <w:keepNext/>
        <w:bidi/>
        <w:jc w:val="both"/>
        <w:rPr>
          <w:rFonts w:cs="David" w:hint="cs"/>
          <w:rtl/>
        </w:rPr>
      </w:pPr>
    </w:p>
    <w:p w:rsidR="00544F46" w:rsidRPr="00A044D1" w:rsidRDefault="00544F46" w:rsidP="00544F46">
      <w:pPr>
        <w:bidi/>
        <w:jc w:val="both"/>
        <w:rPr>
          <w:rFonts w:cs="David" w:hint="cs"/>
          <w:rtl/>
        </w:rPr>
      </w:pPr>
      <w:r w:rsidRPr="00A044D1">
        <w:rPr>
          <w:rFonts w:cs="David" w:hint="cs"/>
          <w:u w:val="single"/>
          <w:rtl/>
        </w:rPr>
        <w:t>ארבל אסטרחן:</w:t>
      </w:r>
    </w:p>
    <w:p w:rsidR="00544F46" w:rsidRDefault="00544F46" w:rsidP="00544F46">
      <w:pPr>
        <w:bidi/>
        <w:jc w:val="both"/>
        <w:rPr>
          <w:rFonts w:cs="David" w:hint="cs"/>
          <w:sz w:val="28"/>
          <w:szCs w:val="28"/>
          <w:rtl/>
        </w:rPr>
      </w:pPr>
    </w:p>
    <w:p w:rsidR="00544F46" w:rsidRDefault="00544F46" w:rsidP="00544F46">
      <w:pPr>
        <w:keepNext/>
        <w:bidi/>
        <w:jc w:val="both"/>
        <w:rPr>
          <w:rFonts w:cs="David" w:hint="cs"/>
          <w:rtl/>
        </w:rPr>
      </w:pPr>
      <w:r>
        <w:rPr>
          <w:rFonts w:cs="David" w:hint="cs"/>
          <w:sz w:val="28"/>
          <w:szCs w:val="28"/>
          <w:rtl/>
        </w:rPr>
        <w:tab/>
      </w:r>
      <w:r>
        <w:rPr>
          <w:rFonts w:cs="David" w:hint="cs"/>
          <w:rtl/>
        </w:rPr>
        <w:t xml:space="preserve">צריך להוסיף את זה. היושב-ראש נימק, ועכשיו עוברים לסעיף (ג) </w:t>
      </w:r>
      <w:r>
        <w:rPr>
          <w:rFonts w:cs="David"/>
          <w:rtl/>
        </w:rPr>
        <w:t>–</w:t>
      </w:r>
      <w:r>
        <w:rPr>
          <w:rFonts w:cs="David" w:hint="cs"/>
          <w:rtl/>
        </w:rPr>
        <w:t xml:space="preserve"> מסתייגים, בעמוד 16. </w:t>
      </w:r>
    </w:p>
    <w:p w:rsidR="00544F46" w:rsidRDefault="00544F46" w:rsidP="00544F46">
      <w:pPr>
        <w:keepNext/>
        <w:bidi/>
        <w:jc w:val="both"/>
        <w:rPr>
          <w:rFonts w:cs="David" w:hint="cs"/>
          <w:rtl/>
        </w:rPr>
      </w:pPr>
    </w:p>
    <w:p w:rsidR="00544F46" w:rsidRDefault="00544F46" w:rsidP="00544F46">
      <w:pPr>
        <w:keepNext/>
        <w:bidi/>
        <w:ind w:firstLine="720"/>
        <w:jc w:val="both"/>
        <w:rPr>
          <w:rFonts w:cs="David" w:hint="cs"/>
          <w:rtl/>
        </w:rPr>
      </w:pPr>
      <w:r>
        <w:rPr>
          <w:rFonts w:cs="David" w:hint="cs"/>
          <w:rtl/>
        </w:rPr>
        <w:t xml:space="preserve">"(ג) (1) נרשמה הסתייגות, יקבל המסתייג את רשות הדיבור להנמקת הסתייגויותיו במרוכז; כל </w:t>
      </w:r>
    </w:p>
    <w:p w:rsidR="00544F46" w:rsidRDefault="00544F46" w:rsidP="00544F46">
      <w:pPr>
        <w:keepNext/>
        <w:bidi/>
        <w:ind w:firstLine="720"/>
        <w:jc w:val="both"/>
        <w:rPr>
          <w:rFonts w:cs="David" w:hint="cs"/>
          <w:rtl/>
        </w:rPr>
      </w:pPr>
      <w:r>
        <w:rPr>
          <w:rFonts w:cs="David" w:hint="cs"/>
          <w:rtl/>
        </w:rPr>
        <w:t xml:space="preserve">הסתייגות תנומק במסגרת זמן שלא תעלה על חמש דקות". </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u w:val="single"/>
          <w:rtl/>
        </w:rPr>
        <w:t>עליזה בראשי:</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rtl/>
        </w:rPr>
        <w:tab/>
        <w:t xml:space="preserve">אם נניח הוא הגיש 100 הסתייגויות? תנסה להגביל את זה. אני לא מוכנה שהוא ידבר שלוש שעות, תגבילו את זה. </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u w:val="single"/>
          <w:rtl/>
        </w:rPr>
        <w:t>ארבל אסטרחן:</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rtl/>
        </w:rPr>
        <w:tab/>
        <w:t>אני כאן ציינתי, שבוועדת רשף חן, שבזמנו הכינה הצעה לתיקון התקנון, היתה ההצעה "הגיש חבר הכנסת יותר משלוש הסתייגויות להצעת החוק, רשאי יושב ראש הישיבה להגביל את זמן הדיבור הכולל הניתן לו".</w:t>
      </w:r>
    </w:p>
    <w:p w:rsidR="00544F46" w:rsidRDefault="00544F46" w:rsidP="00544F46">
      <w:pPr>
        <w:keepNext/>
        <w:bidi/>
        <w:jc w:val="both"/>
        <w:rPr>
          <w:rFonts w:cs="David" w:hint="cs"/>
          <w:rtl/>
        </w:rPr>
      </w:pPr>
    </w:p>
    <w:p w:rsidR="00544F46" w:rsidRDefault="00544F46" w:rsidP="00544F46">
      <w:pPr>
        <w:bidi/>
        <w:jc w:val="both"/>
        <w:rPr>
          <w:rFonts w:cs="David" w:hint="cs"/>
          <w:rtl/>
        </w:rPr>
      </w:pPr>
      <w:r>
        <w:rPr>
          <w:rFonts w:cs="David" w:hint="cs"/>
          <w:u w:val="single"/>
          <w:rtl/>
        </w:rPr>
        <w:t>תמי כנפו:</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rtl/>
        </w:rPr>
        <w:tab/>
        <w:t xml:space="preserve">היתה ועדת הסכמות. </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u w:val="single"/>
          <w:rtl/>
        </w:rPr>
        <w:t>עליזה בראשי:</w:t>
      </w:r>
    </w:p>
    <w:p w:rsidR="00544F46" w:rsidRDefault="00544F46" w:rsidP="00544F46">
      <w:pPr>
        <w:keepNext/>
        <w:bidi/>
        <w:jc w:val="both"/>
        <w:rPr>
          <w:rFonts w:cs="David" w:hint="cs"/>
          <w:rtl/>
        </w:rPr>
      </w:pPr>
    </w:p>
    <w:p w:rsidR="00544F46" w:rsidRDefault="00544F46" w:rsidP="00544F46">
      <w:pPr>
        <w:bidi/>
        <w:jc w:val="both"/>
        <w:rPr>
          <w:rFonts w:cs="David" w:hint="cs"/>
          <w:rtl/>
        </w:rPr>
      </w:pPr>
      <w:r>
        <w:rPr>
          <w:rFonts w:cs="David" w:hint="cs"/>
          <w:rtl/>
        </w:rPr>
        <w:tab/>
        <w:t xml:space="preserve">אין ועדת הסכמות, היום אין לנו הסכמות עם דליה ולא עם זה. </w:t>
      </w:r>
    </w:p>
    <w:p w:rsidR="00544F46" w:rsidRPr="00A71E46" w:rsidRDefault="00544F46" w:rsidP="00544F46">
      <w:pPr>
        <w:bidi/>
        <w:jc w:val="both"/>
        <w:rPr>
          <w:rFonts w:cs="David" w:hint="cs"/>
          <w:rtl/>
        </w:rPr>
      </w:pPr>
      <w:r>
        <w:rPr>
          <w:rFonts w:cs="David" w:hint="cs"/>
          <w:rtl/>
        </w:rPr>
        <w:tab/>
      </w:r>
    </w:p>
    <w:p w:rsidR="00544F46" w:rsidRDefault="00544F46" w:rsidP="00544F46">
      <w:pPr>
        <w:keepNext/>
        <w:bidi/>
        <w:jc w:val="both"/>
        <w:rPr>
          <w:rFonts w:cs="David" w:hint="cs"/>
          <w:rtl/>
        </w:rPr>
      </w:pPr>
      <w:r>
        <w:rPr>
          <w:rFonts w:cs="David" w:hint="cs"/>
          <w:u w:val="single"/>
          <w:rtl/>
        </w:rPr>
        <w:t>לימור ברמן:</w:t>
      </w:r>
    </w:p>
    <w:p w:rsidR="00544F46" w:rsidRDefault="00544F46" w:rsidP="00544F46">
      <w:pPr>
        <w:keepNext/>
        <w:bidi/>
        <w:jc w:val="both"/>
        <w:rPr>
          <w:rFonts w:cs="David" w:hint="cs"/>
          <w:rtl/>
        </w:rPr>
      </w:pPr>
    </w:p>
    <w:p w:rsidR="00544F46" w:rsidRDefault="00544F46" w:rsidP="00544F46">
      <w:pPr>
        <w:keepNext/>
        <w:bidi/>
        <w:ind w:firstLine="720"/>
        <w:jc w:val="both"/>
        <w:rPr>
          <w:rFonts w:cs="David" w:hint="cs"/>
          <w:rtl/>
        </w:rPr>
      </w:pPr>
      <w:r>
        <w:rPr>
          <w:rFonts w:cs="David" w:hint="cs"/>
          <w:rtl/>
        </w:rPr>
        <w:t>- - - יכול להיות שיעלה חוק שלנו ייראה מאוד חשוב, ואנחנו נרצה לדבר, לא רוצים שתגבילו. אם אנחנו נרצה להגביל את מספר ההסתייגויות שלנו ל-10 הסתייגויות, נעשה את זה, ואם נרצה 200 הסתייגויות - - -</w:t>
      </w:r>
    </w:p>
    <w:p w:rsidR="00544F46" w:rsidRDefault="00544F46" w:rsidP="00544F46">
      <w:pPr>
        <w:keepNext/>
        <w:bidi/>
        <w:ind w:left="720"/>
        <w:jc w:val="both"/>
        <w:rPr>
          <w:rFonts w:cs="David" w:hint="cs"/>
          <w:rtl/>
        </w:rPr>
      </w:pPr>
    </w:p>
    <w:p w:rsidR="00544F46" w:rsidRPr="0086159A" w:rsidRDefault="00544F46" w:rsidP="00544F46">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rsidR="00544F46" w:rsidRDefault="00544F46" w:rsidP="00544F46">
      <w:pPr>
        <w:bidi/>
        <w:jc w:val="both"/>
        <w:rPr>
          <w:rFonts w:cs="David" w:hint="cs"/>
          <w:rtl/>
        </w:rPr>
      </w:pPr>
    </w:p>
    <w:p w:rsidR="00544F46" w:rsidRDefault="00544F46" w:rsidP="00544F46">
      <w:pPr>
        <w:keepNext/>
        <w:bidi/>
        <w:ind w:firstLine="720"/>
        <w:jc w:val="both"/>
        <w:rPr>
          <w:rFonts w:cs="David" w:hint="cs"/>
          <w:rtl/>
        </w:rPr>
      </w:pPr>
      <w:r>
        <w:rPr>
          <w:rFonts w:cs="David" w:hint="cs"/>
          <w:rtl/>
        </w:rPr>
        <w:t>עליזה, בעזרת השם בכנסת הבאה באופוזיציה...</w:t>
      </w:r>
    </w:p>
    <w:p w:rsidR="00544F46" w:rsidRDefault="00544F46" w:rsidP="00544F46">
      <w:pPr>
        <w:keepNext/>
        <w:bidi/>
        <w:ind w:firstLine="720"/>
        <w:jc w:val="both"/>
        <w:rPr>
          <w:rFonts w:cs="David" w:hint="cs"/>
          <w:rtl/>
        </w:rPr>
      </w:pPr>
    </w:p>
    <w:p w:rsidR="00544F46" w:rsidRDefault="00544F46" w:rsidP="00544F46">
      <w:pPr>
        <w:keepNext/>
        <w:bidi/>
        <w:jc w:val="both"/>
        <w:rPr>
          <w:rFonts w:cs="David" w:hint="cs"/>
          <w:rtl/>
        </w:rPr>
      </w:pPr>
      <w:r>
        <w:rPr>
          <w:rFonts w:cs="David" w:hint="cs"/>
          <w:u w:val="single"/>
          <w:rtl/>
        </w:rPr>
        <w:t>עליזה בראשי:</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rtl/>
        </w:rPr>
        <w:tab/>
        <w:t xml:space="preserve">בעזרת השם, בכנסת הבאה את לא תזכי, ואנחנו נהיה עוד פעם בקואליציה, למגינת לבם של הרבה אנשים... </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u w:val="single"/>
          <w:rtl/>
        </w:rPr>
        <w:t>היו"ר יריב לוין:</w:t>
      </w:r>
    </w:p>
    <w:p w:rsidR="00544F46" w:rsidRDefault="00544F46" w:rsidP="00544F46">
      <w:pPr>
        <w:keepNext/>
        <w:bidi/>
        <w:jc w:val="both"/>
        <w:rPr>
          <w:rFonts w:cs="David" w:hint="cs"/>
          <w:rtl/>
        </w:rPr>
      </w:pPr>
    </w:p>
    <w:p w:rsidR="00544F46" w:rsidRDefault="00544F46" w:rsidP="00544F46">
      <w:pPr>
        <w:bidi/>
        <w:jc w:val="both"/>
        <w:rPr>
          <w:rFonts w:cs="David" w:hint="cs"/>
          <w:rtl/>
        </w:rPr>
      </w:pPr>
      <w:r>
        <w:rPr>
          <w:rFonts w:cs="David" w:hint="cs"/>
          <w:rtl/>
        </w:rPr>
        <w:tab/>
        <w:t>אני יכול להבטיח לך דבר אחד, אם אנחנו נהיה באופוזיציה ואם אני אהיה פה, תצטערו שלא תיקנתם את הסעיף הזה...</w:t>
      </w:r>
    </w:p>
    <w:p w:rsidR="00544F46" w:rsidRDefault="00544F46" w:rsidP="00544F46">
      <w:pPr>
        <w:bidi/>
        <w:jc w:val="both"/>
        <w:rPr>
          <w:rFonts w:cs="David" w:hint="cs"/>
          <w:rtl/>
        </w:rPr>
      </w:pPr>
    </w:p>
    <w:p w:rsidR="00544F46" w:rsidRPr="0086159A" w:rsidRDefault="00544F46" w:rsidP="00544F46">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rtl/>
        </w:rPr>
        <w:tab/>
        <w:t xml:space="preserve">אני חושבת שצריך לשמור על המיעוט בכנסת. לצערי אנחנו תמיד שם, אבל צריך לשמור. </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u w:val="single"/>
          <w:rtl/>
        </w:rPr>
        <w:t>היו"ר יריב לוין:</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rtl/>
        </w:rPr>
        <w:tab/>
        <w:t xml:space="preserve"> אין בעיה, אני אתכם. אמרתי לך שאני עושה את זה כל הזמן מתוך המחשבה שאני שם. </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u w:val="single"/>
          <w:rtl/>
        </w:rPr>
        <w:t>ארבל אסטרחן:</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rtl/>
        </w:rPr>
        <w:tab/>
        <w:t>אז יורדת ההערה שהזכרנו. אגב, כמו שרונית ציינה, העובדה שההנמקות נעשות במרוכז זה כמובן מה שקיים היום בפועל, היום רשום שההסתייגות תהיה על כל סעיף ויושב-ראש הכנסת רשאי לרכז - - -</w:t>
      </w:r>
    </w:p>
    <w:p w:rsidR="00544F46" w:rsidRDefault="00544F46" w:rsidP="00544F46">
      <w:pPr>
        <w:keepNext/>
        <w:bidi/>
        <w:jc w:val="both"/>
        <w:rPr>
          <w:rFonts w:cs="David" w:hint="cs"/>
          <w:rtl/>
        </w:rPr>
      </w:pPr>
    </w:p>
    <w:p w:rsidR="00544F46" w:rsidRPr="0086159A" w:rsidRDefault="00544F46" w:rsidP="00544F46">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rtl/>
        </w:rPr>
        <w:tab/>
        <w:t xml:space="preserve"> למה את רוצה במרוכז?</w:t>
      </w:r>
    </w:p>
    <w:p w:rsidR="00544F46" w:rsidRDefault="00544F46" w:rsidP="00544F46">
      <w:pPr>
        <w:keepNext/>
        <w:bidi/>
        <w:jc w:val="both"/>
        <w:rPr>
          <w:rFonts w:cs="David" w:hint="cs"/>
          <w:rtl/>
        </w:rPr>
      </w:pPr>
    </w:p>
    <w:p w:rsidR="00544F46" w:rsidRPr="00A044D1" w:rsidRDefault="00544F46" w:rsidP="00544F46">
      <w:pPr>
        <w:bidi/>
        <w:jc w:val="both"/>
        <w:rPr>
          <w:rFonts w:cs="David" w:hint="cs"/>
          <w:rtl/>
        </w:rPr>
      </w:pPr>
      <w:r w:rsidRPr="00A044D1">
        <w:rPr>
          <w:rFonts w:cs="David" w:hint="cs"/>
          <w:u w:val="single"/>
          <w:rtl/>
        </w:rPr>
        <w:t>ארבל אסטרחן:</w:t>
      </w:r>
    </w:p>
    <w:p w:rsidR="00544F46" w:rsidRDefault="00544F46" w:rsidP="00544F46">
      <w:pPr>
        <w:bidi/>
        <w:jc w:val="both"/>
        <w:rPr>
          <w:rFonts w:cs="David" w:hint="cs"/>
          <w:sz w:val="28"/>
          <w:szCs w:val="28"/>
          <w:rtl/>
        </w:rPr>
      </w:pPr>
    </w:p>
    <w:p w:rsidR="00544F46" w:rsidRDefault="00544F46" w:rsidP="00544F46">
      <w:pPr>
        <w:keepNext/>
        <w:bidi/>
        <w:jc w:val="both"/>
        <w:rPr>
          <w:rFonts w:cs="David" w:hint="cs"/>
          <w:rtl/>
        </w:rPr>
      </w:pPr>
      <w:r>
        <w:rPr>
          <w:rFonts w:cs="David" w:hint="cs"/>
          <w:sz w:val="28"/>
          <w:szCs w:val="28"/>
          <w:rtl/>
        </w:rPr>
        <w:tab/>
        <w:t xml:space="preserve"> </w:t>
      </w:r>
      <w:r>
        <w:rPr>
          <w:rFonts w:cs="David" w:hint="cs"/>
          <w:rtl/>
        </w:rPr>
        <w:t>כי זה מה שעושים בכנסת, מתי ראית שלא ריכזו את הנמקת ההסתייגויות?</w:t>
      </w:r>
    </w:p>
    <w:p w:rsidR="00544F46" w:rsidRDefault="00544F46" w:rsidP="00544F46">
      <w:pPr>
        <w:bidi/>
        <w:jc w:val="both"/>
        <w:rPr>
          <w:rFonts w:cs="David" w:hint="cs"/>
          <w:rtl/>
        </w:rPr>
      </w:pPr>
      <w:r>
        <w:rPr>
          <w:rFonts w:cs="David" w:hint="cs"/>
          <w:rtl/>
        </w:rPr>
        <w:tab/>
      </w:r>
    </w:p>
    <w:p w:rsidR="00544F46" w:rsidRPr="0086159A" w:rsidRDefault="00544F46" w:rsidP="00544F46">
      <w:pPr>
        <w:bidi/>
        <w:jc w:val="both"/>
        <w:rPr>
          <w:rFonts w:cs="David" w:hint="cs"/>
          <w:u w:val="single"/>
          <w:rtl/>
        </w:rPr>
      </w:pPr>
      <w:r w:rsidRPr="0086159A">
        <w:rPr>
          <w:rFonts w:cs="David" w:hint="cs"/>
          <w:u w:val="single"/>
          <w:rtl/>
        </w:rPr>
        <w:t>סהר פינטו:</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rtl/>
        </w:rPr>
        <w:tab/>
        <w:t xml:space="preserve">אבל זה מה שמעקר את הדיונים מתוכן, שמרכזים את ההסתייגויות, כי הופכים להיות זמן של הסתייגויות וההצבעה היא בסוף, וזה לא הרעיון. </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u w:val="single"/>
          <w:rtl/>
        </w:rPr>
        <w:t>ארבל אסטרחן:</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rtl/>
        </w:rPr>
        <w:tab/>
        <w:t xml:space="preserve">אבל מתי לא עשו את זה? </w:t>
      </w:r>
    </w:p>
    <w:p w:rsidR="00544F46" w:rsidRDefault="00544F46" w:rsidP="00544F46">
      <w:pPr>
        <w:keepNext/>
        <w:bidi/>
        <w:jc w:val="both"/>
        <w:rPr>
          <w:rFonts w:cs="David" w:hint="cs"/>
          <w:rtl/>
        </w:rPr>
      </w:pPr>
    </w:p>
    <w:p w:rsidR="00544F46" w:rsidRPr="0086159A" w:rsidRDefault="00544F46" w:rsidP="00544F46">
      <w:pPr>
        <w:bidi/>
        <w:jc w:val="both"/>
        <w:rPr>
          <w:rFonts w:cs="David" w:hint="cs"/>
          <w:u w:val="single"/>
          <w:rtl/>
        </w:rPr>
      </w:pPr>
      <w:r w:rsidRPr="0086159A">
        <w:rPr>
          <w:rFonts w:cs="David" w:hint="cs"/>
          <w:u w:val="single"/>
          <w:rtl/>
        </w:rPr>
        <w:t>סהר פינטו:</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rtl/>
        </w:rPr>
        <w:tab/>
        <w:t xml:space="preserve"> בתקציב שלפני כנסת קודמת. </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u w:val="single"/>
          <w:rtl/>
        </w:rPr>
        <w:t>עליזה בראשי:</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rtl/>
        </w:rPr>
        <w:tab/>
        <w:t xml:space="preserve">אל תזכירו תקציב והסדרים, אנחנו לא מדברים תקציב, מדברים על סתם הצעת החוק.  </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u w:val="single"/>
          <w:rtl/>
        </w:rPr>
        <w:t>לימור ברמן:</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rtl/>
        </w:rPr>
        <w:tab/>
        <w:t xml:space="preserve">הנה אני אתן לך דוגמה מעכשיו, חוקי המשילות שאתם הבאתם בתחילת הקדנציה, היו עליהן הרבה הסתייגויות. אתם רציתם ללכת הביתה, לישון קצת, אז באתם ואמרתם: יש לכם </w:t>
      </w:r>
      <w:r>
        <w:rPr>
          <w:rFonts w:cs="David" w:hint="cs"/>
        </w:rPr>
        <w:t>X</w:t>
      </w:r>
      <w:r>
        <w:rPr>
          <w:rFonts w:cs="David" w:hint="cs"/>
          <w:rtl/>
        </w:rPr>
        <w:t xml:space="preserve"> שעות, תתחילו לדבר, זה הכול, במקום לבוא ולהגיד: כולם נשארים פה, חמש דקות </w:t>
      </w:r>
      <w:r>
        <w:rPr>
          <w:rFonts w:cs="David"/>
          <w:rtl/>
        </w:rPr>
        <w:t>–</w:t>
      </w:r>
      <w:r>
        <w:rPr>
          <w:rFonts w:cs="David" w:hint="cs"/>
          <w:rtl/>
        </w:rPr>
        <w:t xml:space="preserve"> חמש דקות, חמש דקות </w:t>
      </w:r>
      <w:r>
        <w:rPr>
          <w:rFonts w:cs="David"/>
          <w:rtl/>
        </w:rPr>
        <w:t>–</w:t>
      </w:r>
      <w:r>
        <w:rPr>
          <w:rFonts w:cs="David" w:hint="cs"/>
          <w:rtl/>
        </w:rPr>
        <w:t xml:space="preserve"> חמש דקות על כל סעיף שכל חבר כנסת יעלה. </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u w:val="single"/>
          <w:rtl/>
        </w:rPr>
        <w:t>ארבל אסטרחן:</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rtl/>
        </w:rPr>
        <w:tab/>
        <w:t xml:space="preserve">אבל שם זה לא היה עוזר לכם, כי אלה היו נגיד חוקים של סעיף אחד או שניים, אז עדיין זה היה מרוכז. </w:t>
      </w:r>
    </w:p>
    <w:p w:rsidR="00544F46" w:rsidRDefault="00544F46" w:rsidP="00544F46">
      <w:pPr>
        <w:keepNext/>
        <w:bidi/>
        <w:jc w:val="both"/>
        <w:rPr>
          <w:rFonts w:cs="David" w:hint="cs"/>
          <w:rtl/>
        </w:rPr>
      </w:pPr>
    </w:p>
    <w:p w:rsidR="00544F46" w:rsidRPr="0086159A" w:rsidRDefault="00544F46" w:rsidP="00544F46">
      <w:pPr>
        <w:bidi/>
        <w:jc w:val="both"/>
        <w:rPr>
          <w:rFonts w:cs="David" w:hint="cs"/>
          <w:u w:val="single"/>
          <w:rtl/>
        </w:rPr>
      </w:pPr>
      <w:r w:rsidRPr="0086159A">
        <w:rPr>
          <w:rFonts w:cs="David" w:hint="cs"/>
          <w:u w:val="single"/>
          <w:rtl/>
        </w:rPr>
        <w:t>סהר פינטו:</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rtl/>
        </w:rPr>
        <w:tab/>
        <w:t xml:space="preserve">זה מעקר את הדיון לגמרי. </w:t>
      </w:r>
    </w:p>
    <w:p w:rsidR="00544F46" w:rsidRDefault="00544F46" w:rsidP="00544F46">
      <w:pPr>
        <w:keepNext/>
        <w:bidi/>
        <w:jc w:val="both"/>
        <w:rPr>
          <w:rFonts w:cs="David" w:hint="cs"/>
          <w:rtl/>
        </w:rPr>
      </w:pPr>
    </w:p>
    <w:p w:rsidR="00544F46" w:rsidRPr="00A044D1" w:rsidRDefault="00544F46" w:rsidP="00544F46">
      <w:pPr>
        <w:bidi/>
        <w:jc w:val="both"/>
        <w:rPr>
          <w:rFonts w:cs="David" w:hint="cs"/>
          <w:rtl/>
        </w:rPr>
      </w:pPr>
      <w:r w:rsidRPr="00A044D1">
        <w:rPr>
          <w:rFonts w:cs="David" w:hint="cs"/>
          <w:u w:val="single"/>
          <w:rtl/>
        </w:rPr>
        <w:t>ארבל אסטרחן:</w:t>
      </w:r>
    </w:p>
    <w:p w:rsidR="00544F46" w:rsidRDefault="00544F46" w:rsidP="00544F46">
      <w:pPr>
        <w:bidi/>
        <w:jc w:val="both"/>
        <w:rPr>
          <w:rFonts w:cs="David" w:hint="cs"/>
          <w:sz w:val="28"/>
          <w:szCs w:val="28"/>
          <w:rtl/>
        </w:rPr>
      </w:pPr>
    </w:p>
    <w:p w:rsidR="00544F46" w:rsidRDefault="00544F46" w:rsidP="00544F46">
      <w:pPr>
        <w:keepNext/>
        <w:bidi/>
        <w:jc w:val="both"/>
        <w:rPr>
          <w:rFonts w:cs="David" w:hint="cs"/>
          <w:rtl/>
        </w:rPr>
      </w:pPr>
      <w:r>
        <w:rPr>
          <w:rFonts w:cs="David" w:hint="cs"/>
          <w:sz w:val="28"/>
          <w:szCs w:val="28"/>
          <w:rtl/>
        </w:rPr>
        <w:tab/>
        <w:t xml:space="preserve"> </w:t>
      </w:r>
      <w:r>
        <w:rPr>
          <w:rFonts w:cs="David" w:hint="cs"/>
          <w:rtl/>
        </w:rPr>
        <w:t>איך אתם רוצים שזה יהיה? הסתייגויות לכל סעיף לחוד?</w:t>
      </w:r>
    </w:p>
    <w:p w:rsidR="00544F46" w:rsidRDefault="00544F46" w:rsidP="00544F46">
      <w:pPr>
        <w:keepNext/>
        <w:bidi/>
        <w:jc w:val="both"/>
        <w:rPr>
          <w:rFonts w:cs="David" w:hint="cs"/>
          <w:rtl/>
        </w:rPr>
      </w:pPr>
    </w:p>
    <w:p w:rsidR="00544F46" w:rsidRPr="0086159A" w:rsidRDefault="00544F46" w:rsidP="00544F46">
      <w:pPr>
        <w:bidi/>
        <w:jc w:val="both"/>
        <w:rPr>
          <w:rFonts w:cs="David" w:hint="cs"/>
          <w:u w:val="single"/>
          <w:rtl/>
        </w:rPr>
      </w:pPr>
      <w:r w:rsidRPr="0086159A">
        <w:rPr>
          <w:rFonts w:cs="David" w:hint="cs"/>
          <w:u w:val="single"/>
          <w:rtl/>
        </w:rPr>
        <w:t>סהר פינטו:</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rtl/>
        </w:rPr>
        <w:tab/>
        <w:t xml:space="preserve">כמו שזה היום. </w:t>
      </w:r>
    </w:p>
    <w:p w:rsidR="00544F46" w:rsidRDefault="00544F46" w:rsidP="00544F46">
      <w:pPr>
        <w:keepNext/>
        <w:bidi/>
        <w:jc w:val="both"/>
        <w:rPr>
          <w:rFonts w:cs="David" w:hint="cs"/>
          <w:rtl/>
        </w:rPr>
      </w:pPr>
    </w:p>
    <w:p w:rsidR="00544F46" w:rsidRPr="00A044D1" w:rsidRDefault="00544F46" w:rsidP="00544F46">
      <w:pPr>
        <w:bidi/>
        <w:jc w:val="both"/>
        <w:rPr>
          <w:rFonts w:cs="David" w:hint="cs"/>
          <w:rtl/>
        </w:rPr>
      </w:pPr>
      <w:r w:rsidRPr="00A044D1">
        <w:rPr>
          <w:rFonts w:cs="David" w:hint="cs"/>
          <w:u w:val="single"/>
          <w:rtl/>
        </w:rPr>
        <w:t>ארבל אסטרחן:</w:t>
      </w:r>
    </w:p>
    <w:p w:rsidR="00544F46" w:rsidRDefault="00544F46" w:rsidP="00544F46">
      <w:pPr>
        <w:bidi/>
        <w:jc w:val="both"/>
        <w:rPr>
          <w:rFonts w:cs="David" w:hint="cs"/>
          <w:sz w:val="28"/>
          <w:szCs w:val="28"/>
          <w:rtl/>
        </w:rPr>
      </w:pPr>
    </w:p>
    <w:p w:rsidR="00544F46" w:rsidRDefault="00544F46" w:rsidP="00544F46">
      <w:pPr>
        <w:keepNext/>
        <w:bidi/>
        <w:jc w:val="both"/>
        <w:rPr>
          <w:rFonts w:cs="David" w:hint="cs"/>
          <w:rtl/>
        </w:rPr>
      </w:pPr>
      <w:r>
        <w:rPr>
          <w:rFonts w:cs="David" w:hint="cs"/>
          <w:sz w:val="28"/>
          <w:szCs w:val="28"/>
          <w:rtl/>
        </w:rPr>
        <w:tab/>
        <w:t xml:space="preserve"> </w:t>
      </w:r>
      <w:r>
        <w:rPr>
          <w:rFonts w:cs="David" w:hint="cs"/>
          <w:rtl/>
        </w:rPr>
        <w:t xml:space="preserve">זה לא ככה היום. </w:t>
      </w:r>
    </w:p>
    <w:p w:rsidR="00544F46" w:rsidRDefault="00544F46" w:rsidP="00544F46">
      <w:pPr>
        <w:keepNext/>
        <w:bidi/>
        <w:jc w:val="both"/>
        <w:rPr>
          <w:rFonts w:cs="David" w:hint="cs"/>
          <w:rtl/>
        </w:rPr>
      </w:pPr>
    </w:p>
    <w:p w:rsidR="00544F46" w:rsidRPr="0086159A" w:rsidRDefault="00544F46" w:rsidP="00544F46">
      <w:pPr>
        <w:bidi/>
        <w:jc w:val="both"/>
        <w:rPr>
          <w:rFonts w:cs="David" w:hint="cs"/>
          <w:u w:val="single"/>
          <w:rtl/>
        </w:rPr>
      </w:pPr>
      <w:r w:rsidRPr="0086159A">
        <w:rPr>
          <w:rFonts w:cs="David" w:hint="cs"/>
          <w:u w:val="single"/>
          <w:rtl/>
        </w:rPr>
        <w:t>סהר פינטו:</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rtl/>
        </w:rPr>
        <w:tab/>
        <w:t xml:space="preserve"> לא עושים בפועל, כי מגיעים להסכמות, זה כבר משהו אחר, אבל לא לעגן מצב שהוא לא טוב. </w:t>
      </w:r>
    </w:p>
    <w:p w:rsidR="00544F46" w:rsidRDefault="00544F46" w:rsidP="00544F46">
      <w:pPr>
        <w:keepNext/>
        <w:bidi/>
        <w:jc w:val="both"/>
        <w:rPr>
          <w:rFonts w:cs="David" w:hint="cs"/>
          <w:rtl/>
        </w:rPr>
      </w:pPr>
    </w:p>
    <w:p w:rsidR="00544F46" w:rsidRPr="0086159A" w:rsidRDefault="00544F46" w:rsidP="00544F46">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rtl/>
        </w:rPr>
        <w:tab/>
        <w:t xml:space="preserve">בהסכמה אין בעיה. </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u w:val="single"/>
          <w:rtl/>
        </w:rPr>
        <w:t>ארבל אסטרחן:</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rtl/>
        </w:rPr>
        <w:tab/>
        <w:t xml:space="preserve">מה שרוצים, אבל זה לא מה שעושים בכנסת. </w:t>
      </w:r>
    </w:p>
    <w:p w:rsidR="00544F46" w:rsidRDefault="00544F46" w:rsidP="00544F46">
      <w:pPr>
        <w:keepNext/>
        <w:bidi/>
        <w:jc w:val="both"/>
        <w:rPr>
          <w:rFonts w:cs="David" w:hint="cs"/>
          <w:rtl/>
        </w:rPr>
      </w:pPr>
      <w:r>
        <w:rPr>
          <w:rFonts w:cs="David" w:hint="cs"/>
          <w:rtl/>
        </w:rPr>
        <w:tab/>
      </w:r>
    </w:p>
    <w:p w:rsidR="00544F46" w:rsidRDefault="00544F46" w:rsidP="00544F46">
      <w:pPr>
        <w:keepNext/>
        <w:bidi/>
        <w:jc w:val="both"/>
        <w:rPr>
          <w:rFonts w:cs="David" w:hint="cs"/>
          <w:rtl/>
        </w:rPr>
      </w:pPr>
      <w:r>
        <w:rPr>
          <w:rFonts w:cs="David" w:hint="cs"/>
          <w:u w:val="single"/>
          <w:rtl/>
        </w:rPr>
        <w:t>היו"ר יריב לוין:</w:t>
      </w:r>
    </w:p>
    <w:p w:rsidR="00544F46" w:rsidRDefault="00544F46" w:rsidP="00544F46">
      <w:pPr>
        <w:keepNext/>
        <w:bidi/>
        <w:jc w:val="both"/>
        <w:rPr>
          <w:rFonts w:cs="David" w:hint="cs"/>
          <w:rtl/>
        </w:rPr>
      </w:pPr>
    </w:p>
    <w:p w:rsidR="00544F46" w:rsidRPr="00506FD3" w:rsidRDefault="00544F46" w:rsidP="00544F46">
      <w:pPr>
        <w:bidi/>
        <w:jc w:val="both"/>
        <w:rPr>
          <w:rFonts w:cs="David" w:hint="cs"/>
          <w:rtl/>
        </w:rPr>
      </w:pPr>
      <w:r>
        <w:rPr>
          <w:rFonts w:cs="David" w:hint="cs"/>
          <w:rtl/>
        </w:rPr>
        <w:tab/>
        <w:t xml:space="preserve">אתם יותר ותיקים ממני פה, מה היו עושים פה אני לא יודע. אתם צריכים להגיד לי. </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u w:val="single"/>
          <w:rtl/>
        </w:rPr>
        <w:t>לימור ברמן:</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rtl/>
        </w:rPr>
        <w:tab/>
        <w:t xml:space="preserve">אני יכולה להבהיר, שאם יש לי חברי כנסת שהגישו הסתייגויות על חוק אחד, והם צריכים לעלות ולדבר, ונניח לכל אחד מהם יש 50 הסתייגויות, הם יכולים לעלות ולמצוא עצמם מחויבים לדבר עכשיו שעתיים רצוף. מי שלא מסוגל, אחרי 10 דקות יורד. </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u w:val="single"/>
          <w:rtl/>
        </w:rPr>
        <w:t>ארבל אסטרחן:</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rtl/>
        </w:rPr>
        <w:tab/>
        <w:t xml:space="preserve">הדבר הזה שחבר כנסת מגיש 50 הסתייגויות, לא תואם את כל התפיסה הזאת של התקנון, יש פה בעיה. </w:t>
      </w:r>
    </w:p>
    <w:p w:rsidR="00544F46" w:rsidRDefault="00544F46" w:rsidP="00544F46">
      <w:pPr>
        <w:keepNext/>
        <w:bidi/>
        <w:jc w:val="both"/>
        <w:rPr>
          <w:rFonts w:cs="David" w:hint="cs"/>
          <w:rtl/>
        </w:rPr>
      </w:pPr>
    </w:p>
    <w:p w:rsidR="00544F46" w:rsidRPr="0086159A" w:rsidRDefault="00544F46" w:rsidP="00544F46">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rtl/>
        </w:rPr>
        <w:tab/>
        <w:t xml:space="preserve">נניח שיש שש הסתייגויות. </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u w:val="single"/>
          <w:rtl/>
        </w:rPr>
        <w:t>ארבל אסטרחן:</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rtl/>
        </w:rPr>
        <w:tab/>
        <w:t xml:space="preserve">השאלה מאיזה כיוון באים, איך אנחנו מאפשרים את הדיונים האלה שכל תכליתם להאריך את הדיון, או איך אנחנו מאפשרים באמת הנמקת הסתייגויות, שהתכלית שלה היא לדבר על החוק. זה קצת קשה ליישר קו. </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u w:val="single"/>
          <w:rtl/>
        </w:rPr>
        <w:t>עליזה בראשי:</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rtl/>
        </w:rPr>
        <w:tab/>
        <w:t>- - -</w:t>
      </w:r>
    </w:p>
    <w:p w:rsidR="00544F46" w:rsidRDefault="00544F46" w:rsidP="00544F46">
      <w:pPr>
        <w:keepNext/>
        <w:bidi/>
        <w:jc w:val="both"/>
        <w:rPr>
          <w:rFonts w:cs="David" w:hint="cs"/>
          <w:u w:val="single"/>
          <w:rtl/>
        </w:rPr>
      </w:pPr>
    </w:p>
    <w:p w:rsidR="00544F46" w:rsidRDefault="00544F46" w:rsidP="00544F46">
      <w:pPr>
        <w:keepNext/>
        <w:bidi/>
        <w:jc w:val="both"/>
        <w:rPr>
          <w:rFonts w:cs="David" w:hint="cs"/>
          <w:rtl/>
        </w:rPr>
      </w:pPr>
      <w:r>
        <w:rPr>
          <w:rFonts w:cs="David" w:hint="cs"/>
          <w:u w:val="single"/>
          <w:rtl/>
        </w:rPr>
        <w:t>לימור ברמן:</w:t>
      </w:r>
    </w:p>
    <w:p w:rsidR="00544F46" w:rsidRDefault="00544F46" w:rsidP="00544F46">
      <w:pPr>
        <w:keepNext/>
        <w:bidi/>
        <w:jc w:val="both"/>
        <w:rPr>
          <w:rFonts w:cs="David" w:hint="cs"/>
          <w:rtl/>
        </w:rPr>
      </w:pPr>
    </w:p>
    <w:p w:rsidR="00544F46" w:rsidRDefault="00544F46" w:rsidP="00544F46">
      <w:pPr>
        <w:keepNext/>
        <w:bidi/>
        <w:ind w:left="720"/>
        <w:jc w:val="both"/>
        <w:rPr>
          <w:rFonts w:cs="David" w:hint="cs"/>
          <w:rtl/>
        </w:rPr>
      </w:pPr>
      <w:r>
        <w:rPr>
          <w:rFonts w:cs="David" w:hint="cs"/>
          <w:rtl/>
        </w:rPr>
        <w:t>- - - מדברת כמי שנשארה כל הלילה? על מה את מדברת בכלל?</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u w:val="single"/>
          <w:rtl/>
        </w:rPr>
        <w:t>איל זנדברג:</w:t>
      </w:r>
    </w:p>
    <w:p w:rsidR="00544F46" w:rsidRDefault="00544F46" w:rsidP="00544F46">
      <w:pPr>
        <w:keepNext/>
        <w:bidi/>
        <w:jc w:val="both"/>
        <w:rPr>
          <w:rFonts w:cs="David" w:hint="cs"/>
          <w:rtl/>
        </w:rPr>
      </w:pPr>
    </w:p>
    <w:p w:rsidR="00544F46" w:rsidRDefault="00544F46" w:rsidP="00544F46">
      <w:pPr>
        <w:bidi/>
        <w:jc w:val="both"/>
        <w:rPr>
          <w:rFonts w:cs="David" w:hint="cs"/>
          <w:rtl/>
        </w:rPr>
      </w:pPr>
      <w:r>
        <w:rPr>
          <w:rFonts w:cs="David" w:hint="cs"/>
          <w:rtl/>
        </w:rPr>
        <w:tab/>
        <w:t>היום תקנונית, אם חבר כנסת היה אומר: אני רוצה שיצביעו בנפרד - - -</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u w:val="single"/>
          <w:rtl/>
        </w:rPr>
        <w:t>ארבל אסטרחן:</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rtl/>
        </w:rPr>
        <w:tab/>
        <w:t xml:space="preserve">לא להצביע, לנמק בנפרד. </w:t>
      </w:r>
    </w:p>
    <w:p w:rsidR="00544F46" w:rsidRDefault="00544F46" w:rsidP="00544F46">
      <w:pPr>
        <w:keepNext/>
        <w:bidi/>
        <w:jc w:val="both"/>
        <w:rPr>
          <w:rFonts w:cs="David" w:hint="cs"/>
          <w:rtl/>
        </w:rPr>
      </w:pPr>
    </w:p>
    <w:p w:rsidR="00544F46" w:rsidRPr="0086159A" w:rsidRDefault="00544F46" w:rsidP="00544F46">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rtl/>
        </w:rPr>
        <w:tab/>
        <w:t xml:space="preserve">הצבעה זה בוודאי. יש לי חבר כנסת שלא מסוגל לדבר יותר מ-10 דקות. </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u w:val="single"/>
          <w:rtl/>
        </w:rPr>
        <w:t>היו"ר יריב לוין:</w:t>
      </w:r>
    </w:p>
    <w:p w:rsidR="00544F46" w:rsidRDefault="00544F46" w:rsidP="00544F46">
      <w:pPr>
        <w:keepNext/>
        <w:bidi/>
        <w:jc w:val="both"/>
        <w:rPr>
          <w:rFonts w:cs="David" w:hint="cs"/>
          <w:rtl/>
        </w:rPr>
      </w:pPr>
    </w:p>
    <w:p w:rsidR="00544F46" w:rsidRDefault="00544F46" w:rsidP="00544F46">
      <w:pPr>
        <w:bidi/>
        <w:jc w:val="both"/>
        <w:rPr>
          <w:rFonts w:cs="David" w:hint="cs"/>
          <w:rtl/>
        </w:rPr>
      </w:pPr>
      <w:r>
        <w:rPr>
          <w:rFonts w:cs="David" w:hint="cs"/>
          <w:rtl/>
        </w:rPr>
        <w:tab/>
        <w:t xml:space="preserve">אני רוצה להגיד לכם דבר אחד, בלי צחוק. באופן עקרוני, מה תכלית הדיונים המתמשכים האלה? לפי דעתי, מלבד זאת שהם מבזים את הכנסת, לא יוצא מהם דבר. </w:t>
      </w:r>
    </w:p>
    <w:p w:rsidR="00544F46" w:rsidRDefault="00544F46" w:rsidP="00544F46">
      <w:pPr>
        <w:bidi/>
        <w:jc w:val="both"/>
        <w:rPr>
          <w:rFonts w:cs="David" w:hint="cs"/>
          <w:rtl/>
        </w:rPr>
      </w:pPr>
    </w:p>
    <w:p w:rsidR="00544F46" w:rsidRPr="0086159A" w:rsidRDefault="00544F46" w:rsidP="00544F46">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rtl/>
        </w:rPr>
        <w:tab/>
        <w:t xml:space="preserve">תלוי איזה חוקים. </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u w:val="single"/>
          <w:rtl/>
        </w:rPr>
        <w:t>היו"ר יריב לוין:</w:t>
      </w:r>
    </w:p>
    <w:p w:rsidR="00544F46" w:rsidRDefault="00544F46" w:rsidP="00544F46">
      <w:pPr>
        <w:keepNext/>
        <w:bidi/>
        <w:jc w:val="both"/>
        <w:rPr>
          <w:rFonts w:cs="David" w:hint="cs"/>
          <w:rtl/>
        </w:rPr>
      </w:pPr>
    </w:p>
    <w:p w:rsidR="00544F46" w:rsidRDefault="00544F46" w:rsidP="00544F46">
      <w:pPr>
        <w:bidi/>
        <w:jc w:val="both"/>
        <w:rPr>
          <w:rFonts w:cs="David" w:hint="cs"/>
          <w:rtl/>
        </w:rPr>
      </w:pPr>
      <w:r>
        <w:rPr>
          <w:rFonts w:cs="David" w:hint="cs"/>
          <w:rtl/>
        </w:rPr>
        <w:tab/>
        <w:t xml:space="preserve">הרי אנחנו לא באים לכפות משהו, אני מנסה לרגע לצאת כל אחד מהנקודה שבה הוא נמצא בזמן הזה. אני חושב שצריכה להיות לאופוזיציה יכולת אמיתית </w:t>
      </w:r>
      <w:r>
        <w:rPr>
          <w:rFonts w:cs="David"/>
          <w:rtl/>
        </w:rPr>
        <w:t>–</w:t>
      </w:r>
      <w:r>
        <w:rPr>
          <w:rFonts w:cs="David" w:hint="cs"/>
          <w:rtl/>
        </w:rPr>
        <w:t xml:space="preserve"> אל"ף, כמובן לנמק הסתייגויות שהן באמת לגופו של עניין; ובי"ת, לייצר איזשהו אקט באותם מקרים לא יומיומיים, שהיא רוצה לייצר בכל אופן דיון יותר ארוך מפאת הרצון להדגיש את החשיבות של העניין. השאלה איפה קו התיחום של הסיפור הזה, האם דיון ארוך משמעו 48 שעות שנואמים על כדורגל בלילות על המליאה הריקה, או שמשמעו - כמו שבסוף קרה כל פעם -  שהגיעו לאיזה שהן הסמכות, שיצרו מצב שבו הדיונים היו יותר קצרים ויותר סבירים?</w:t>
      </w:r>
    </w:p>
    <w:p w:rsidR="00544F46" w:rsidRDefault="00544F46" w:rsidP="00544F46">
      <w:pPr>
        <w:bidi/>
        <w:jc w:val="both"/>
        <w:rPr>
          <w:rFonts w:cs="David" w:hint="cs"/>
          <w:rtl/>
        </w:rPr>
      </w:pPr>
    </w:p>
    <w:p w:rsidR="00544F46" w:rsidRPr="0086159A" w:rsidRDefault="00544F46" w:rsidP="00544F46">
      <w:pPr>
        <w:bidi/>
        <w:jc w:val="both"/>
        <w:rPr>
          <w:rFonts w:cs="David" w:hint="cs"/>
          <w:u w:val="single"/>
          <w:rtl/>
        </w:rPr>
      </w:pPr>
      <w:r w:rsidRPr="0086159A">
        <w:rPr>
          <w:rFonts w:cs="David" w:hint="cs"/>
          <w:u w:val="single"/>
          <w:rtl/>
        </w:rPr>
        <w:t>סהר פינטו:</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rtl/>
        </w:rPr>
        <w:tab/>
        <w:t>משמעו מה שכתוב היום בתקנון ואף אחד לא מיישם אותו, ולא נכון לשנות אותו בגלל שהם לא מיישמים אותו. משמעו זה שכשדנים על סעיף 3, כל אחד עולה ומסתייג לסעיף 3 ואז מצביעים על סעיף 3, ואז כולם מרוכזים וכולם דנים באותו עניין. ברגע שאתה קובע: עכשיו תנמק 20 הסתייגויות שלך, ברור - - -</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u w:val="single"/>
          <w:rtl/>
        </w:rPr>
        <w:t>היו"ר יריב לוין:</w:t>
      </w:r>
    </w:p>
    <w:p w:rsidR="00544F46" w:rsidRDefault="00544F46" w:rsidP="00544F46">
      <w:pPr>
        <w:keepNext/>
        <w:bidi/>
        <w:jc w:val="both"/>
        <w:rPr>
          <w:rFonts w:cs="David" w:hint="cs"/>
          <w:rtl/>
        </w:rPr>
      </w:pPr>
    </w:p>
    <w:p w:rsidR="00544F46" w:rsidRDefault="00544F46" w:rsidP="00544F46">
      <w:pPr>
        <w:bidi/>
        <w:jc w:val="both"/>
        <w:rPr>
          <w:rFonts w:cs="David" w:hint="cs"/>
          <w:rtl/>
        </w:rPr>
      </w:pPr>
      <w:r>
        <w:rPr>
          <w:rFonts w:cs="David" w:hint="cs"/>
          <w:rtl/>
        </w:rPr>
        <w:tab/>
        <w:t xml:space="preserve">לשם אני בדיוק רוצה להגיע. השאלה היא האם אנחנו לא רוצים ללכת לאיזושהי דרך שתאמר, שאנחנו לא קובעים שצריכים להיות ברציפות מצד אחד, אבל אנחנו קובעים מגבלת זמן ביחס לכל סעיף,  זאת אומרת לא מגבלת זמן לכלל המסתייגים, אלא מגבלת זמן פר חבר כנסת לכל סעיף. </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u w:val="single"/>
          <w:rtl/>
        </w:rPr>
        <w:t>לימור ברמן:</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rtl/>
        </w:rPr>
        <w:tab/>
        <w:t>אני אתן לך דוגמה של חוק מצוין, תכנון ובנייה. אם זה ייגמר בשנתיים הקרובות וזה יגיע להצבעה, חוק עם 640 סעיפים, שם את מוכנה שיהיו 50 הסתייגויות לכל חבר כנסת, אם זה יקרה,  וכולן מהותיות?</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u w:val="single"/>
          <w:rtl/>
        </w:rPr>
        <w:t>ארבל אסטרחן:</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rtl/>
        </w:rPr>
        <w:tab/>
        <w:t xml:space="preserve">כן. </w:t>
      </w:r>
    </w:p>
    <w:p w:rsidR="00544F46" w:rsidRPr="00E97A5F"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u w:val="single"/>
          <w:rtl/>
        </w:rPr>
        <w:t>לימור ברמן:</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rtl/>
        </w:rPr>
        <w:tab/>
        <w:t xml:space="preserve">במקרה כזה, אתה אומר: אני קובע 40 דקות לכל חבר כנסת, אבל אין 40 דקות, יש הרבה יותר, ומה שאתה עכשיו מדבר </w:t>
      </w:r>
      <w:r>
        <w:rPr>
          <w:rFonts w:cs="David"/>
          <w:rtl/>
        </w:rPr>
        <w:t>–</w:t>
      </w:r>
      <w:r>
        <w:rPr>
          <w:rFonts w:cs="David" w:hint="cs"/>
          <w:rtl/>
        </w:rPr>
        <w:t xml:space="preserve"> לא התקציב, התקציב בצד. באות הצעות חוק, בכנסת הזאת במיוחד, מאוד רגישות. אני מביאה את התכנון והבנייה, כי זאת הצעת חוק מאוד כבדה. </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u w:val="single"/>
          <w:rtl/>
        </w:rPr>
        <w:t>דורית ואג:</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rtl/>
        </w:rPr>
        <w:tab/>
        <w:t xml:space="preserve">חכי שיבוא הקודקס האזרחי, זה קטן. </w:t>
      </w:r>
    </w:p>
    <w:p w:rsidR="00544F46" w:rsidRDefault="00544F46" w:rsidP="00544F46">
      <w:pPr>
        <w:keepNext/>
        <w:bidi/>
        <w:jc w:val="both"/>
        <w:rPr>
          <w:rFonts w:cs="David" w:hint="cs"/>
          <w:rtl/>
        </w:rPr>
      </w:pPr>
    </w:p>
    <w:p w:rsidR="00544F46" w:rsidRDefault="00544F46" w:rsidP="00544F46">
      <w:pPr>
        <w:bidi/>
        <w:jc w:val="both"/>
        <w:rPr>
          <w:rFonts w:cs="David" w:hint="cs"/>
          <w:rtl/>
        </w:rPr>
      </w:pPr>
      <w:r>
        <w:rPr>
          <w:rFonts w:cs="David" w:hint="cs"/>
          <w:u w:val="single"/>
          <w:rtl/>
        </w:rPr>
        <w:t>לימור ברמן:</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rtl/>
        </w:rPr>
        <w:tab/>
        <w:t xml:space="preserve"> יכולים להיות מצבים כאלה. </w:t>
      </w:r>
    </w:p>
    <w:p w:rsidR="00544F46" w:rsidRDefault="00544F46" w:rsidP="00544F46">
      <w:pPr>
        <w:keepNext/>
        <w:bidi/>
        <w:jc w:val="both"/>
        <w:rPr>
          <w:rFonts w:cs="David" w:hint="cs"/>
          <w:rtl/>
        </w:rPr>
      </w:pPr>
    </w:p>
    <w:p w:rsidR="00544F46" w:rsidRPr="0086159A" w:rsidRDefault="00544F46" w:rsidP="00544F46">
      <w:pPr>
        <w:bidi/>
        <w:jc w:val="both"/>
        <w:rPr>
          <w:rFonts w:cs="David" w:hint="cs"/>
          <w:u w:val="single"/>
          <w:rtl/>
        </w:rPr>
      </w:pPr>
      <w:r w:rsidRPr="0086159A">
        <w:rPr>
          <w:rFonts w:cs="David" w:hint="cs"/>
          <w:u w:val="single"/>
          <w:rtl/>
        </w:rPr>
        <w:t>סהר פינטו:</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rtl/>
        </w:rPr>
        <w:tab/>
        <w:t xml:space="preserve">מה שהוא אומר כן אפשר, הוא אומר: אין בעיה, תסתייגי </w:t>
      </w:r>
      <w:r>
        <w:rPr>
          <w:rFonts w:cs="David"/>
          <w:rtl/>
        </w:rPr>
        <w:t>–</w:t>
      </w:r>
      <w:r>
        <w:rPr>
          <w:rFonts w:cs="David" w:hint="cs"/>
          <w:rtl/>
        </w:rPr>
        <w:t xml:space="preserve"> תסכימי אתי שלפחות לכל סעיף לא יותר מ- - </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u w:val="single"/>
          <w:rtl/>
        </w:rPr>
        <w:t>היו"ר יריב לוין:</w:t>
      </w:r>
    </w:p>
    <w:p w:rsidR="00544F46" w:rsidRDefault="00544F46" w:rsidP="00544F46">
      <w:pPr>
        <w:keepNext/>
        <w:bidi/>
        <w:jc w:val="both"/>
        <w:rPr>
          <w:rFonts w:cs="David" w:hint="cs"/>
          <w:rtl/>
        </w:rPr>
      </w:pPr>
    </w:p>
    <w:p w:rsidR="00544F46" w:rsidRDefault="00544F46" w:rsidP="00544F46">
      <w:pPr>
        <w:bidi/>
        <w:jc w:val="both"/>
        <w:rPr>
          <w:rFonts w:cs="David" w:hint="cs"/>
          <w:rtl/>
        </w:rPr>
      </w:pPr>
      <w:r>
        <w:rPr>
          <w:rFonts w:cs="David" w:hint="cs"/>
          <w:rtl/>
        </w:rPr>
        <w:tab/>
        <w:t>מ-</w:t>
      </w:r>
      <w:r>
        <w:rPr>
          <w:rFonts w:cs="David" w:hint="cs"/>
        </w:rPr>
        <w:t>X</w:t>
      </w:r>
      <w:r>
        <w:rPr>
          <w:rFonts w:cs="David" w:hint="cs"/>
          <w:rtl/>
        </w:rPr>
        <w:t xml:space="preserve"> דקות, כדי שתהיה פרופורציה. הרי בואו נהיה כולנו ריאליים. במצב הקיים כיום, מקבלים פה החלטה על איזשהו סדר מיוחד, ואם אין הסכמה, כופים אותו בצורה שמאפשרת לקיים את הדיון באיזושהי מסגרת סבירה, כי האיזון הוא בין הזכות של האופוזיציה גם להציג את הדברים וגם לפעמים להביע מחאה בדרך הזאת, לבין זה שאי-אפשר למתוח את הדיון על פני שבועות וחודשים בצורה שתסכל בסופו של דבר את ההצבעה ואת קבלת ההחלטה. זה הרי ברור לכולם. </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rtl/>
        </w:rPr>
        <w:tab/>
        <w:t xml:space="preserve">בתוך המסגרת הזאת, אני אומר שאני בעד ללכת על הכיוון של סהר, אבל אני אומר שאם הולכים בכיוון הזה, צריך לומר: רבותי, אנחנו נקבע שמצד אחד ההסתייגויות יהיו פר סעיפים, אבל מצד שני לא נעמיד חבר כנסת שיגיש 18 הסתייגויות לאיזה סעיף כדי לנאום על כדורגל במשך שעה וחצי על אותו סעיף, כי זה לא הגיוני וזה גם לא נראה טוב. ברור שבמקרה של חוק עם 640 סעיפים, שיוגשו לו 40 מסתייגים לכל סעיף כפול הזמן, יהיה צריך לקבל החלטה מיוחדת במסלול שקיים. </w:t>
      </w:r>
    </w:p>
    <w:p w:rsidR="00544F46" w:rsidRDefault="00544F46" w:rsidP="00544F46">
      <w:pPr>
        <w:bidi/>
        <w:jc w:val="both"/>
        <w:rPr>
          <w:rFonts w:cs="David" w:hint="cs"/>
          <w:rtl/>
        </w:rPr>
      </w:pPr>
    </w:p>
    <w:p w:rsidR="00544F46" w:rsidRPr="0086159A" w:rsidRDefault="00544F46" w:rsidP="00544F46">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rtl/>
        </w:rPr>
        <w:tab/>
        <w:t xml:space="preserve">או הסכמה. </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u w:val="single"/>
          <w:rtl/>
        </w:rPr>
        <w:t>היו"ר יריב לוין:</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rtl/>
        </w:rPr>
        <w:tab/>
        <w:t xml:space="preserve"> או הסכמה. אם יש הסכמה, אין תקנון. </w:t>
      </w:r>
    </w:p>
    <w:p w:rsidR="00544F46" w:rsidRDefault="00544F46" w:rsidP="00544F46">
      <w:pPr>
        <w:bidi/>
        <w:jc w:val="both"/>
        <w:rPr>
          <w:rFonts w:cs="David" w:hint="cs"/>
          <w:rtl/>
        </w:rPr>
      </w:pPr>
    </w:p>
    <w:p w:rsidR="00544F46" w:rsidRPr="0086159A" w:rsidRDefault="00544F46" w:rsidP="00544F46">
      <w:pPr>
        <w:bidi/>
        <w:jc w:val="both"/>
        <w:rPr>
          <w:rFonts w:cs="David" w:hint="cs"/>
          <w:u w:val="single"/>
          <w:rtl/>
        </w:rPr>
      </w:pPr>
      <w:r w:rsidRPr="0086159A">
        <w:rPr>
          <w:rFonts w:cs="David" w:hint="cs"/>
          <w:u w:val="single"/>
          <w:rtl/>
        </w:rPr>
        <w:t>סהר פינטו:</w:t>
      </w:r>
    </w:p>
    <w:p w:rsidR="00544F46" w:rsidRDefault="00544F46" w:rsidP="00544F46">
      <w:pPr>
        <w:bidi/>
        <w:jc w:val="both"/>
        <w:rPr>
          <w:rFonts w:cs="David" w:hint="cs"/>
          <w:rtl/>
        </w:rPr>
      </w:pPr>
    </w:p>
    <w:p w:rsidR="00544F46" w:rsidRDefault="00544F46" w:rsidP="00544F46">
      <w:pPr>
        <w:bidi/>
        <w:ind w:firstLine="720"/>
        <w:jc w:val="both"/>
        <w:rPr>
          <w:rFonts w:cs="David" w:hint="cs"/>
          <w:rtl/>
        </w:rPr>
      </w:pPr>
      <w:r>
        <w:rPr>
          <w:rFonts w:cs="David" w:hint="cs"/>
          <w:rtl/>
        </w:rPr>
        <w:t>הפעילו כבר 131.</w:t>
      </w:r>
    </w:p>
    <w:p w:rsidR="00544F46" w:rsidRDefault="00544F46" w:rsidP="00544F46">
      <w:pPr>
        <w:bidi/>
        <w:ind w:firstLine="720"/>
        <w:jc w:val="both"/>
        <w:rPr>
          <w:rFonts w:cs="David" w:hint="cs"/>
          <w:rtl/>
        </w:rPr>
      </w:pPr>
    </w:p>
    <w:p w:rsidR="00544F46" w:rsidRDefault="00544F46" w:rsidP="00544F46">
      <w:pPr>
        <w:bidi/>
        <w:jc w:val="both"/>
        <w:rPr>
          <w:rFonts w:cs="David" w:hint="cs"/>
          <w:rtl/>
        </w:rPr>
      </w:pPr>
      <w:r>
        <w:rPr>
          <w:rFonts w:cs="David" w:hint="cs"/>
          <w:u w:val="single"/>
          <w:rtl/>
        </w:rPr>
        <w:t>היו"ר יריב לוין:</w:t>
      </w:r>
    </w:p>
    <w:p w:rsidR="00544F46" w:rsidRDefault="00544F46" w:rsidP="00544F46">
      <w:pPr>
        <w:bidi/>
        <w:jc w:val="both"/>
        <w:rPr>
          <w:rFonts w:cs="David" w:hint="cs"/>
          <w:rtl/>
        </w:rPr>
      </w:pPr>
    </w:p>
    <w:p w:rsidR="00544F46" w:rsidRDefault="00544F46" w:rsidP="00544F46">
      <w:pPr>
        <w:bidi/>
        <w:ind w:firstLine="720"/>
        <w:jc w:val="both"/>
        <w:rPr>
          <w:rFonts w:cs="David" w:hint="cs"/>
          <w:rtl/>
        </w:rPr>
      </w:pPr>
      <w:r>
        <w:rPr>
          <w:rFonts w:cs="David" w:hint="cs"/>
          <w:rtl/>
        </w:rPr>
        <w:t xml:space="preserve">כשיש הסכמה, אין בעיה. להסכים אפשר על הכול. </w:t>
      </w:r>
    </w:p>
    <w:p w:rsidR="00544F46" w:rsidRDefault="00544F46" w:rsidP="00544F46">
      <w:pPr>
        <w:bidi/>
        <w:ind w:firstLine="720"/>
        <w:jc w:val="both"/>
        <w:rPr>
          <w:rFonts w:cs="David" w:hint="cs"/>
          <w:rtl/>
        </w:rPr>
      </w:pPr>
    </w:p>
    <w:p w:rsidR="00544F46" w:rsidRPr="0086159A" w:rsidRDefault="00544F46" w:rsidP="00544F46">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rsidR="00544F46" w:rsidRDefault="00544F46" w:rsidP="00544F46">
      <w:pPr>
        <w:bidi/>
        <w:jc w:val="both"/>
        <w:rPr>
          <w:rFonts w:cs="David" w:hint="cs"/>
          <w:rtl/>
        </w:rPr>
      </w:pPr>
    </w:p>
    <w:p w:rsidR="00544F46" w:rsidRDefault="00544F46" w:rsidP="00544F46">
      <w:pPr>
        <w:bidi/>
        <w:ind w:firstLine="720"/>
        <w:jc w:val="both"/>
        <w:rPr>
          <w:rFonts w:cs="David" w:hint="cs"/>
          <w:rtl/>
        </w:rPr>
      </w:pPr>
      <w:r>
        <w:rPr>
          <w:rFonts w:cs="David" w:hint="cs"/>
          <w:rtl/>
        </w:rPr>
        <w:t>רוני בר-און הפעיל, לא?</w:t>
      </w:r>
    </w:p>
    <w:p w:rsidR="00544F46" w:rsidRDefault="00544F46" w:rsidP="00544F46">
      <w:pPr>
        <w:bidi/>
        <w:jc w:val="both"/>
        <w:rPr>
          <w:rFonts w:cs="David" w:hint="cs"/>
          <w:rtl/>
        </w:rPr>
      </w:pPr>
    </w:p>
    <w:p w:rsidR="00544F46" w:rsidRPr="0086159A" w:rsidRDefault="00544F46" w:rsidP="00544F46">
      <w:pPr>
        <w:bidi/>
        <w:jc w:val="both"/>
        <w:rPr>
          <w:rFonts w:cs="David" w:hint="cs"/>
          <w:u w:val="single"/>
          <w:rtl/>
        </w:rPr>
      </w:pPr>
      <w:r w:rsidRPr="0086159A">
        <w:rPr>
          <w:rFonts w:cs="David" w:hint="cs"/>
          <w:u w:val="single"/>
          <w:rtl/>
        </w:rPr>
        <w:t>סהר פינטו:</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rtl/>
        </w:rPr>
        <w:tab/>
        <w:t xml:space="preserve"> זה לא </w:t>
      </w:r>
      <w:r>
        <w:rPr>
          <w:rFonts w:cs="David"/>
        </w:rPr>
        <w:t>dead end</w:t>
      </w:r>
      <w:r>
        <w:rPr>
          <w:rFonts w:cs="David" w:hint="cs"/>
          <w:rtl/>
        </w:rPr>
        <w:t>.</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u w:val="single"/>
          <w:rtl/>
        </w:rPr>
        <w:t>היו"ר יריב לוין:</w:t>
      </w:r>
    </w:p>
    <w:p w:rsidR="00544F46" w:rsidRDefault="00544F46" w:rsidP="00544F46">
      <w:pPr>
        <w:keepNext/>
        <w:bidi/>
        <w:jc w:val="both"/>
        <w:rPr>
          <w:rFonts w:cs="David" w:hint="cs"/>
          <w:rtl/>
        </w:rPr>
      </w:pPr>
    </w:p>
    <w:p w:rsidR="00544F46" w:rsidRDefault="00544F46" w:rsidP="00544F46">
      <w:pPr>
        <w:bidi/>
        <w:jc w:val="both"/>
        <w:rPr>
          <w:rFonts w:cs="David" w:hint="cs"/>
          <w:rtl/>
        </w:rPr>
      </w:pPr>
      <w:r>
        <w:rPr>
          <w:rFonts w:cs="David" w:hint="cs"/>
          <w:rtl/>
        </w:rPr>
        <w:tab/>
        <w:t xml:space="preserve">לכן אני אומר שאני בעד ללכת לקו שלך, שבא ואומר להתייחס לכל סעיף בנפרד, אבל נגביל את הזמן ביחס לאותו סעיף, כדי שהדיון גם ייראה יותר טוב. תמיד בהסכמה אפשר להגיד: בוא נחבר את הזמנים, בוא נאריך, בוא נקצר, בהסכמות אפשר הכול. סהר, אני חושב שזה בדיוק עונה למה שאתה רוצה להגיע אליו, לדיון שהוא דיון אמיתי. סהר, אתם לא צריכים להחליט בשנייה זו, אבל אני מסתכל איך נראית הכנסת מבחוץ. </w:t>
      </w:r>
    </w:p>
    <w:p w:rsidR="00544F46" w:rsidRDefault="00544F46" w:rsidP="00544F46">
      <w:pPr>
        <w:bidi/>
        <w:jc w:val="both"/>
        <w:rPr>
          <w:rFonts w:cs="David" w:hint="cs"/>
          <w:rtl/>
        </w:rPr>
      </w:pPr>
    </w:p>
    <w:p w:rsidR="00544F46" w:rsidRPr="0086159A" w:rsidRDefault="00544F46" w:rsidP="00544F46">
      <w:pPr>
        <w:bidi/>
        <w:jc w:val="both"/>
        <w:rPr>
          <w:rFonts w:cs="David" w:hint="cs"/>
          <w:u w:val="single"/>
          <w:rtl/>
        </w:rPr>
      </w:pPr>
      <w:r w:rsidRPr="0086159A">
        <w:rPr>
          <w:rFonts w:cs="David" w:hint="cs"/>
          <w:u w:val="single"/>
          <w:rtl/>
        </w:rPr>
        <w:t>סהר פינטו:</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rtl/>
        </w:rPr>
        <w:tab/>
        <w:t xml:space="preserve">ואז אנחנו שומרים את הנוסח הקיים היום, ומה שמוסיפים לו זה מגבלת זמן על כל סעיף, על כל חבר כנסת. </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u w:val="single"/>
          <w:rtl/>
        </w:rPr>
        <w:t>היו"ר יריב לוין:</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rtl/>
        </w:rPr>
        <w:tab/>
        <w:t xml:space="preserve"> כן, על כל חבר כנסת פר סעיף. </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u w:val="single"/>
          <w:rtl/>
        </w:rPr>
        <w:t>איל זנדברג:</w:t>
      </w:r>
    </w:p>
    <w:p w:rsidR="00544F46" w:rsidRDefault="00544F46" w:rsidP="00544F46">
      <w:pPr>
        <w:keepNext/>
        <w:bidi/>
        <w:jc w:val="both"/>
        <w:rPr>
          <w:rFonts w:cs="David" w:hint="cs"/>
          <w:rtl/>
        </w:rPr>
      </w:pPr>
    </w:p>
    <w:p w:rsidR="00544F46" w:rsidRDefault="00544F46" w:rsidP="00544F46">
      <w:pPr>
        <w:bidi/>
        <w:jc w:val="both"/>
        <w:rPr>
          <w:rFonts w:cs="David" w:hint="cs"/>
          <w:rtl/>
        </w:rPr>
      </w:pPr>
      <w:r>
        <w:rPr>
          <w:rFonts w:cs="David" w:hint="cs"/>
          <w:rtl/>
        </w:rPr>
        <w:tab/>
        <w:t xml:space="preserve">צריך לציין, שעלולה להיות תוצאה שרירותית לפעמים, כידוע. חוק משאל עם עם סעיף של 20 עמודים. </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u w:val="single"/>
          <w:rtl/>
        </w:rPr>
        <w:t>היו"ר יריב לוין:</w:t>
      </w:r>
    </w:p>
    <w:p w:rsidR="00544F46" w:rsidRDefault="00544F46" w:rsidP="00544F46">
      <w:pPr>
        <w:keepNext/>
        <w:bidi/>
        <w:jc w:val="both"/>
        <w:rPr>
          <w:rFonts w:cs="David" w:hint="cs"/>
          <w:rtl/>
        </w:rPr>
      </w:pPr>
    </w:p>
    <w:p w:rsidR="00544F46" w:rsidRDefault="00544F46" w:rsidP="00544F46">
      <w:pPr>
        <w:bidi/>
        <w:jc w:val="both"/>
        <w:rPr>
          <w:rFonts w:cs="David" w:hint="cs"/>
          <w:rtl/>
        </w:rPr>
      </w:pPr>
      <w:r>
        <w:rPr>
          <w:rFonts w:cs="David" w:hint="cs"/>
          <w:rtl/>
        </w:rPr>
        <w:tab/>
        <w:t xml:space="preserve">אבל אז אתה עושה הסמכות. בדיוק שם יש מנגנוני הסכמה. אומרים: אנחנו מאחדים, אנחנו דנים בהסתייגויות לסעיפים 5-1 בחטיבה אחת. </w:t>
      </w:r>
    </w:p>
    <w:p w:rsidR="00544F46" w:rsidRDefault="00544F46" w:rsidP="00544F46">
      <w:pPr>
        <w:bidi/>
        <w:jc w:val="both"/>
        <w:rPr>
          <w:rFonts w:cs="David" w:hint="cs"/>
          <w:rtl/>
        </w:rPr>
      </w:pPr>
    </w:p>
    <w:p w:rsidR="00544F46" w:rsidRPr="0086159A" w:rsidRDefault="00544F46" w:rsidP="00544F46">
      <w:pPr>
        <w:bidi/>
        <w:jc w:val="both"/>
        <w:rPr>
          <w:rFonts w:cs="David" w:hint="cs"/>
          <w:u w:val="single"/>
          <w:rtl/>
        </w:rPr>
      </w:pPr>
      <w:r w:rsidRPr="0086159A">
        <w:rPr>
          <w:rFonts w:cs="David" w:hint="cs"/>
          <w:u w:val="single"/>
          <w:rtl/>
        </w:rPr>
        <w:t>סהר פינטו:</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rtl/>
        </w:rPr>
        <w:tab/>
        <w:t xml:space="preserve"> שהחוקים לא יהפכו להיות חוקים של סעיף אחד עם הרבה תתי סעיפים...</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u w:val="single"/>
          <w:rtl/>
        </w:rPr>
        <w:t>איל זנדברג:</w:t>
      </w:r>
    </w:p>
    <w:p w:rsidR="00544F46" w:rsidRDefault="00544F46" w:rsidP="00544F46">
      <w:pPr>
        <w:keepNext/>
        <w:bidi/>
        <w:jc w:val="both"/>
        <w:rPr>
          <w:rFonts w:cs="David" w:hint="cs"/>
          <w:rtl/>
        </w:rPr>
      </w:pPr>
    </w:p>
    <w:p w:rsidR="00544F46" w:rsidRDefault="00544F46" w:rsidP="00544F46">
      <w:pPr>
        <w:bidi/>
        <w:jc w:val="both"/>
        <w:rPr>
          <w:rFonts w:cs="David" w:hint="cs"/>
          <w:rtl/>
        </w:rPr>
      </w:pPr>
      <w:r>
        <w:rPr>
          <w:rFonts w:cs="David" w:hint="cs"/>
          <w:rtl/>
        </w:rPr>
        <w:tab/>
        <w:t xml:space="preserve">תוצאה שהיא לא אחידה. </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u w:val="single"/>
          <w:rtl/>
        </w:rPr>
        <w:t>היו"ר יריב לוין:</w:t>
      </w:r>
    </w:p>
    <w:p w:rsidR="00544F46" w:rsidRDefault="00544F46" w:rsidP="00544F46">
      <w:pPr>
        <w:keepNext/>
        <w:bidi/>
        <w:jc w:val="both"/>
        <w:rPr>
          <w:rFonts w:cs="David" w:hint="cs"/>
          <w:rtl/>
        </w:rPr>
      </w:pPr>
    </w:p>
    <w:p w:rsidR="00544F46" w:rsidRDefault="00544F46" w:rsidP="00544F46">
      <w:pPr>
        <w:bidi/>
        <w:jc w:val="both"/>
        <w:rPr>
          <w:rFonts w:cs="David" w:hint="cs"/>
          <w:rtl/>
        </w:rPr>
      </w:pPr>
      <w:r>
        <w:rPr>
          <w:rFonts w:cs="David" w:hint="cs"/>
          <w:rtl/>
        </w:rPr>
        <w:tab/>
        <w:t xml:space="preserve">אבל מה שלא תעשה זה תמיד יהיה, איך שלא תסובב את זה. הסיכום הוא שבשלב הזה אנחנו לא מכריעים בסוגיה הזאת, אבל אנחנו נידרש להחלטה שאני מציע שתהיה מגבלת זמן פר סעיף, והכלל יהיה שכל סעיף מנומק בנפרד. אחר כך מה שיגיעו להסכמות </w:t>
      </w:r>
      <w:r>
        <w:rPr>
          <w:rFonts w:cs="David"/>
          <w:rtl/>
        </w:rPr>
        <w:t>–</w:t>
      </w:r>
      <w:r>
        <w:rPr>
          <w:rFonts w:cs="David" w:hint="cs"/>
          <w:rtl/>
        </w:rPr>
        <w:t xml:space="preserve"> יסכימו. </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u w:val="single"/>
          <w:rtl/>
        </w:rPr>
        <w:t>ארבל אסטרחן:</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rtl/>
        </w:rPr>
        <w:tab/>
        <w:t xml:space="preserve">ינומק, אבל לא יוצבע. </w:t>
      </w:r>
    </w:p>
    <w:p w:rsidR="00544F46" w:rsidRDefault="00544F46" w:rsidP="00544F46">
      <w:pPr>
        <w:keepNext/>
        <w:bidi/>
        <w:jc w:val="both"/>
        <w:rPr>
          <w:rFonts w:cs="David" w:hint="cs"/>
          <w:rtl/>
        </w:rPr>
      </w:pPr>
    </w:p>
    <w:p w:rsidR="00544F46" w:rsidRDefault="00544F46" w:rsidP="00544F46">
      <w:pPr>
        <w:bidi/>
        <w:jc w:val="both"/>
        <w:rPr>
          <w:rFonts w:cs="David" w:hint="cs"/>
          <w:rtl/>
        </w:rPr>
      </w:pPr>
      <w:r>
        <w:rPr>
          <w:rFonts w:cs="David" w:hint="cs"/>
          <w:u w:val="single"/>
          <w:rtl/>
        </w:rPr>
        <w:t>היו"ר יריב לוין:</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rtl/>
        </w:rPr>
        <w:tab/>
        <w:t xml:space="preserve"> לא יוצבע, ינומק, איזה יוצבע?</w:t>
      </w:r>
    </w:p>
    <w:p w:rsidR="00544F46" w:rsidRDefault="00544F46" w:rsidP="00544F46">
      <w:pPr>
        <w:keepNext/>
        <w:bidi/>
        <w:jc w:val="both"/>
        <w:rPr>
          <w:rFonts w:cs="David" w:hint="cs"/>
          <w:rtl/>
        </w:rPr>
      </w:pPr>
    </w:p>
    <w:p w:rsidR="00544F46" w:rsidRPr="0086159A" w:rsidRDefault="00544F46" w:rsidP="00544F46">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rtl/>
        </w:rPr>
        <w:tab/>
        <w:t xml:space="preserve"> אז את מוחקת את המילה במרוכז?</w:t>
      </w:r>
    </w:p>
    <w:p w:rsidR="00544F46" w:rsidRDefault="00544F46" w:rsidP="00544F46">
      <w:pPr>
        <w:keepNext/>
        <w:bidi/>
        <w:jc w:val="both"/>
        <w:rPr>
          <w:rFonts w:cs="David" w:hint="cs"/>
          <w:rtl/>
        </w:rPr>
      </w:pPr>
    </w:p>
    <w:p w:rsidR="00544F46" w:rsidRPr="00A044D1" w:rsidRDefault="00544F46" w:rsidP="00544F46">
      <w:pPr>
        <w:bidi/>
        <w:jc w:val="both"/>
        <w:rPr>
          <w:rFonts w:cs="David" w:hint="cs"/>
          <w:rtl/>
        </w:rPr>
      </w:pPr>
      <w:r w:rsidRPr="00A044D1">
        <w:rPr>
          <w:rFonts w:cs="David" w:hint="cs"/>
          <w:u w:val="single"/>
          <w:rtl/>
        </w:rPr>
        <w:t>ארבל אסטרחן:</w:t>
      </w:r>
    </w:p>
    <w:p w:rsidR="00544F46" w:rsidRDefault="00544F46" w:rsidP="00544F46">
      <w:pPr>
        <w:bidi/>
        <w:jc w:val="both"/>
        <w:rPr>
          <w:rFonts w:cs="David" w:hint="cs"/>
          <w:sz w:val="28"/>
          <w:szCs w:val="28"/>
          <w:rtl/>
        </w:rPr>
      </w:pPr>
    </w:p>
    <w:p w:rsidR="00544F46" w:rsidRDefault="00544F46" w:rsidP="00544F46">
      <w:pPr>
        <w:keepNext/>
        <w:bidi/>
        <w:jc w:val="both"/>
        <w:rPr>
          <w:rFonts w:cs="David" w:hint="cs"/>
          <w:rtl/>
        </w:rPr>
      </w:pPr>
      <w:r>
        <w:rPr>
          <w:rFonts w:cs="David" w:hint="cs"/>
          <w:sz w:val="28"/>
          <w:szCs w:val="28"/>
          <w:rtl/>
        </w:rPr>
        <w:tab/>
        <w:t xml:space="preserve"> </w:t>
      </w:r>
      <w:r>
        <w:rPr>
          <w:rFonts w:cs="David" w:hint="cs"/>
          <w:rtl/>
        </w:rPr>
        <w:t>הן ינומקו במרוכז לכל סעיף, זאת אומרת כל אלה שהגישו הסתייגות לסעיף 1, אחר כך כל אלה שהגישו לסעיף 2, וכרגע אנחנו משאירים את החמש דקות לכל הסתייגות?</w:t>
      </w:r>
    </w:p>
    <w:p w:rsidR="00544F46" w:rsidRDefault="00544F46" w:rsidP="00544F46">
      <w:pPr>
        <w:keepNext/>
        <w:bidi/>
        <w:jc w:val="both"/>
        <w:rPr>
          <w:rFonts w:cs="David" w:hint="cs"/>
          <w:rtl/>
        </w:rPr>
      </w:pPr>
    </w:p>
    <w:p w:rsidR="00544F46" w:rsidRPr="0086159A" w:rsidRDefault="00544F46" w:rsidP="00544F46">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rtl/>
        </w:rPr>
        <w:tab/>
        <w:t xml:space="preserve">כן, לצערי. </w:t>
      </w:r>
    </w:p>
    <w:p w:rsidR="00544F46" w:rsidRDefault="00544F46" w:rsidP="00544F46">
      <w:pPr>
        <w:bidi/>
        <w:jc w:val="both"/>
        <w:rPr>
          <w:rFonts w:cs="David" w:hint="cs"/>
          <w:rtl/>
        </w:rPr>
      </w:pPr>
    </w:p>
    <w:p w:rsidR="00544F46" w:rsidRPr="00A044D1" w:rsidRDefault="00544F46" w:rsidP="00544F46">
      <w:pPr>
        <w:bidi/>
        <w:jc w:val="both"/>
        <w:rPr>
          <w:rFonts w:cs="David" w:hint="cs"/>
          <w:rtl/>
        </w:rPr>
      </w:pPr>
      <w:r w:rsidRPr="00A044D1">
        <w:rPr>
          <w:rFonts w:cs="David" w:hint="cs"/>
          <w:u w:val="single"/>
          <w:rtl/>
        </w:rPr>
        <w:t>ארבל אסטרחן:</w:t>
      </w:r>
    </w:p>
    <w:p w:rsidR="00544F46" w:rsidRDefault="00544F46" w:rsidP="00544F46">
      <w:pPr>
        <w:bidi/>
        <w:jc w:val="both"/>
        <w:rPr>
          <w:rFonts w:cs="David" w:hint="cs"/>
          <w:sz w:val="28"/>
          <w:szCs w:val="28"/>
          <w:rtl/>
        </w:rPr>
      </w:pPr>
    </w:p>
    <w:p w:rsidR="00544F46" w:rsidRDefault="00544F46" w:rsidP="00544F46">
      <w:pPr>
        <w:bidi/>
        <w:jc w:val="both"/>
        <w:rPr>
          <w:rFonts w:cs="David" w:hint="cs"/>
          <w:rtl/>
        </w:rPr>
      </w:pPr>
      <w:r>
        <w:rPr>
          <w:rFonts w:cs="David" w:hint="cs"/>
          <w:sz w:val="28"/>
          <w:szCs w:val="28"/>
          <w:rtl/>
        </w:rPr>
        <w:tab/>
      </w:r>
      <w:r>
        <w:rPr>
          <w:rFonts w:cs="David" w:hint="cs"/>
          <w:rtl/>
        </w:rPr>
        <w:t>אני אוסיף פה הערה - - -</w:t>
      </w:r>
    </w:p>
    <w:p w:rsidR="00544F46" w:rsidRDefault="00544F46" w:rsidP="00544F46">
      <w:pPr>
        <w:keepNext/>
        <w:bidi/>
        <w:jc w:val="both"/>
        <w:rPr>
          <w:rFonts w:cs="David" w:hint="cs"/>
          <w:rtl/>
        </w:rPr>
      </w:pPr>
    </w:p>
    <w:p w:rsidR="00544F46" w:rsidRDefault="00544F46" w:rsidP="00544F46">
      <w:pPr>
        <w:bidi/>
        <w:jc w:val="both"/>
        <w:rPr>
          <w:rFonts w:cs="David" w:hint="cs"/>
          <w:rtl/>
        </w:rPr>
      </w:pPr>
      <w:r>
        <w:rPr>
          <w:rFonts w:cs="David" w:hint="cs"/>
          <w:u w:val="single"/>
          <w:rtl/>
        </w:rPr>
        <w:t>היו"ר יריב לוין:</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rtl/>
        </w:rPr>
        <w:tab/>
        <w:t xml:space="preserve"> אני חושב שזאת הדרך הנכונה, אבל תנו לי תשובה אם אתם רוצים ללכת על זה. זה הכי הגיוני, זה משיג בדיוק את התכלית. </w:t>
      </w:r>
    </w:p>
    <w:p w:rsidR="00544F46" w:rsidRDefault="00544F46" w:rsidP="00544F46">
      <w:pPr>
        <w:keepNext/>
        <w:bidi/>
        <w:jc w:val="both"/>
        <w:rPr>
          <w:rFonts w:cs="David" w:hint="cs"/>
          <w:rtl/>
        </w:rPr>
      </w:pPr>
    </w:p>
    <w:p w:rsidR="00544F46" w:rsidRDefault="00544F46" w:rsidP="00544F46">
      <w:pPr>
        <w:bidi/>
        <w:jc w:val="both"/>
        <w:rPr>
          <w:rFonts w:cs="David" w:hint="cs"/>
          <w:rtl/>
        </w:rPr>
      </w:pPr>
      <w:r>
        <w:rPr>
          <w:rFonts w:cs="David" w:hint="cs"/>
          <w:u w:val="single"/>
          <w:rtl/>
        </w:rPr>
        <w:t>לימור ברמן:</w:t>
      </w:r>
    </w:p>
    <w:p w:rsidR="00544F46" w:rsidRDefault="00544F46" w:rsidP="00544F46">
      <w:pPr>
        <w:bidi/>
        <w:jc w:val="both"/>
        <w:rPr>
          <w:rFonts w:cs="David" w:hint="cs"/>
          <w:rtl/>
        </w:rPr>
      </w:pPr>
    </w:p>
    <w:p w:rsidR="00544F46" w:rsidRDefault="00544F46" w:rsidP="00544F46">
      <w:pPr>
        <w:keepNext/>
        <w:bidi/>
        <w:ind w:left="720"/>
        <w:jc w:val="both"/>
        <w:rPr>
          <w:rFonts w:cs="David" w:hint="cs"/>
          <w:rtl/>
        </w:rPr>
      </w:pPr>
      <w:r>
        <w:rPr>
          <w:rFonts w:cs="David" w:hint="cs"/>
          <w:rtl/>
        </w:rPr>
        <w:t xml:space="preserve">- - - גם לא ברמה של הגבלת זמן לכל סעיף. </w:t>
      </w:r>
    </w:p>
    <w:p w:rsidR="00544F46" w:rsidRDefault="00544F46" w:rsidP="00544F46">
      <w:pPr>
        <w:keepNext/>
        <w:bidi/>
        <w:ind w:left="720"/>
        <w:jc w:val="both"/>
        <w:rPr>
          <w:rFonts w:cs="David" w:hint="cs"/>
          <w:rtl/>
        </w:rPr>
      </w:pPr>
    </w:p>
    <w:p w:rsidR="00544F46" w:rsidRPr="00A044D1" w:rsidRDefault="00544F46" w:rsidP="00544F46">
      <w:pPr>
        <w:bidi/>
        <w:jc w:val="both"/>
        <w:rPr>
          <w:rFonts w:cs="David" w:hint="cs"/>
          <w:rtl/>
        </w:rPr>
      </w:pPr>
      <w:r w:rsidRPr="00A044D1">
        <w:rPr>
          <w:rFonts w:cs="David" w:hint="cs"/>
          <w:u w:val="single"/>
          <w:rtl/>
        </w:rPr>
        <w:t>ארבל אסטרחן:</w:t>
      </w:r>
    </w:p>
    <w:p w:rsidR="00544F46" w:rsidRDefault="00544F46" w:rsidP="00544F46">
      <w:pPr>
        <w:bidi/>
        <w:jc w:val="both"/>
        <w:rPr>
          <w:rFonts w:cs="David" w:hint="cs"/>
          <w:sz w:val="28"/>
          <w:szCs w:val="28"/>
          <w:rtl/>
        </w:rPr>
      </w:pPr>
    </w:p>
    <w:p w:rsidR="00544F46" w:rsidRDefault="00544F46" w:rsidP="00544F46">
      <w:pPr>
        <w:keepNext/>
        <w:bidi/>
        <w:jc w:val="both"/>
        <w:rPr>
          <w:rFonts w:cs="David" w:hint="cs"/>
          <w:rtl/>
        </w:rPr>
      </w:pPr>
      <w:r>
        <w:rPr>
          <w:rFonts w:cs="David" w:hint="cs"/>
          <w:sz w:val="28"/>
          <w:szCs w:val="28"/>
          <w:rtl/>
        </w:rPr>
        <w:tab/>
        <w:t xml:space="preserve"> </w:t>
      </w:r>
      <w:r>
        <w:rPr>
          <w:rFonts w:cs="David" w:hint="cs"/>
          <w:rtl/>
        </w:rPr>
        <w:t xml:space="preserve">כרגע חמש דקות אישרנו, לא הגבלת זמן לכל סעיף. הן ינומקו לכל סעיף בנפרד חמש דקות. </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u w:val="single"/>
          <w:rtl/>
        </w:rPr>
        <w:t>לימור ברמן:</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rtl/>
        </w:rPr>
        <w:tab/>
        <w:t xml:space="preserve">לא על זה אני מדברת, על התוספת שיריב אמר שנחשוב עליה. </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u w:val="single"/>
          <w:rtl/>
        </w:rPr>
        <w:t>היו"ר יריב לוין:</w:t>
      </w:r>
    </w:p>
    <w:p w:rsidR="00544F46" w:rsidRDefault="00544F46" w:rsidP="00544F46">
      <w:pPr>
        <w:keepNext/>
        <w:bidi/>
        <w:jc w:val="both"/>
        <w:rPr>
          <w:rFonts w:cs="David" w:hint="cs"/>
          <w:rtl/>
        </w:rPr>
      </w:pPr>
    </w:p>
    <w:p w:rsidR="00544F46" w:rsidRDefault="00544F46" w:rsidP="00544F46">
      <w:pPr>
        <w:bidi/>
        <w:jc w:val="both"/>
        <w:rPr>
          <w:rFonts w:cs="David" w:hint="cs"/>
          <w:rtl/>
        </w:rPr>
      </w:pPr>
      <w:r>
        <w:rPr>
          <w:rFonts w:cs="David" w:hint="cs"/>
          <w:rtl/>
        </w:rPr>
        <w:tab/>
        <w:t xml:space="preserve">תעשי לי טובה, תחשבו. אני הלכתי בדיוק עם ההיגיון שסהר הציג, והוא נכון, אני מקבל את ההיגיון. </w:t>
      </w:r>
    </w:p>
    <w:p w:rsidR="00544F46" w:rsidRDefault="00544F46" w:rsidP="00544F46">
      <w:pPr>
        <w:bidi/>
        <w:jc w:val="both"/>
        <w:rPr>
          <w:rFonts w:cs="David" w:hint="cs"/>
          <w:rtl/>
        </w:rPr>
      </w:pPr>
      <w:r>
        <w:rPr>
          <w:rFonts w:cs="David" w:hint="cs"/>
          <w:u w:val="single"/>
          <w:rtl/>
        </w:rPr>
        <w:t>לימור ברמן:</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rtl/>
        </w:rPr>
        <w:tab/>
        <w:t xml:space="preserve"> ההיגיון של סהר היה "בוא תשאיר את זה כמו שזה".</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u w:val="single"/>
          <w:rtl/>
        </w:rPr>
        <w:t>היו"ר יריב לוין:</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rtl/>
        </w:rPr>
        <w:tab/>
        <w:t xml:space="preserve"> לא. </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u w:val="single"/>
          <w:rtl/>
        </w:rPr>
        <w:t>לימור ברמן:</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rtl/>
        </w:rPr>
        <w:tab/>
        <w:t xml:space="preserve">שכל חבר כנסת יוכל לעלות ולדבר אם כבר חמש דקות על כל סעיף. </w:t>
      </w:r>
    </w:p>
    <w:p w:rsidR="00544F46" w:rsidRDefault="00544F46" w:rsidP="00544F46">
      <w:pPr>
        <w:keepNext/>
        <w:bidi/>
        <w:jc w:val="both"/>
        <w:rPr>
          <w:rFonts w:cs="David" w:hint="cs"/>
          <w:rtl/>
        </w:rPr>
      </w:pPr>
    </w:p>
    <w:p w:rsidR="00544F46" w:rsidRDefault="00544F46" w:rsidP="00544F46">
      <w:pPr>
        <w:bidi/>
        <w:jc w:val="both"/>
        <w:rPr>
          <w:rFonts w:cs="David" w:hint="cs"/>
          <w:rtl/>
        </w:rPr>
      </w:pPr>
      <w:r>
        <w:rPr>
          <w:rFonts w:cs="David" w:hint="cs"/>
          <w:u w:val="single"/>
          <w:rtl/>
        </w:rPr>
        <w:t>היו"ר יריב לוין:</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rtl/>
        </w:rPr>
        <w:tab/>
        <w:t xml:space="preserve"> זה מה שאני מציע, אבל שתהיה מגבלה על הזמן של אותו סעיף, לא שעה.  </w:t>
      </w:r>
    </w:p>
    <w:p w:rsidR="00544F46" w:rsidRDefault="00544F46" w:rsidP="00544F46">
      <w:pPr>
        <w:keepNext/>
        <w:bidi/>
        <w:jc w:val="both"/>
        <w:rPr>
          <w:rFonts w:cs="David" w:hint="cs"/>
          <w:rtl/>
        </w:rPr>
      </w:pPr>
    </w:p>
    <w:p w:rsidR="00544F46" w:rsidRPr="0086159A" w:rsidRDefault="00544F46" w:rsidP="00544F46">
      <w:pPr>
        <w:bidi/>
        <w:jc w:val="both"/>
        <w:rPr>
          <w:rFonts w:cs="David" w:hint="cs"/>
          <w:u w:val="single"/>
          <w:rtl/>
        </w:rPr>
      </w:pPr>
      <w:r w:rsidRPr="0086159A">
        <w:rPr>
          <w:rFonts w:cs="David" w:hint="cs"/>
          <w:u w:val="single"/>
          <w:rtl/>
        </w:rPr>
        <w:t>סהר פינטו:</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rtl/>
        </w:rPr>
        <w:tab/>
        <w:t xml:space="preserve">לימור מעלה דוגמה, שהיא נכונה וקרתה בכנסת הזאת, של אותם חוקי משילות, שהיתה להם השפעה משמעותית גדולה מאוד, והם עם סעיף אחד או עם שני סעיפים. </w:t>
      </w:r>
    </w:p>
    <w:p w:rsidR="00544F46" w:rsidRDefault="00544F46" w:rsidP="00544F46">
      <w:pPr>
        <w:keepNext/>
        <w:bidi/>
        <w:jc w:val="both"/>
        <w:rPr>
          <w:rFonts w:cs="David" w:hint="cs"/>
          <w:rtl/>
        </w:rPr>
      </w:pPr>
    </w:p>
    <w:p w:rsidR="00544F46" w:rsidRDefault="00544F46" w:rsidP="00544F46">
      <w:pPr>
        <w:bidi/>
        <w:jc w:val="both"/>
        <w:rPr>
          <w:rFonts w:cs="David" w:hint="cs"/>
          <w:rtl/>
        </w:rPr>
      </w:pPr>
      <w:r>
        <w:rPr>
          <w:rFonts w:cs="David" w:hint="cs"/>
          <w:u w:val="single"/>
          <w:rtl/>
        </w:rPr>
        <w:t>היו"ר יריב לוין:</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rtl/>
        </w:rPr>
        <w:tab/>
        <w:t xml:space="preserve"> ואז מה?</w:t>
      </w:r>
    </w:p>
    <w:p w:rsidR="00544F46" w:rsidRDefault="00544F46" w:rsidP="00544F46">
      <w:pPr>
        <w:keepNext/>
        <w:bidi/>
        <w:jc w:val="both"/>
        <w:rPr>
          <w:rFonts w:cs="David" w:hint="cs"/>
          <w:rtl/>
        </w:rPr>
      </w:pPr>
    </w:p>
    <w:p w:rsidR="00544F46" w:rsidRDefault="00544F46" w:rsidP="00544F46">
      <w:pPr>
        <w:bidi/>
        <w:jc w:val="both"/>
        <w:rPr>
          <w:rFonts w:cs="David" w:hint="cs"/>
          <w:rtl/>
        </w:rPr>
      </w:pPr>
      <w:r>
        <w:rPr>
          <w:rFonts w:cs="David" w:hint="cs"/>
          <w:u w:val="single"/>
          <w:rtl/>
        </w:rPr>
        <w:t>לימור ברמן:</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rtl/>
        </w:rPr>
        <w:tab/>
        <w:t xml:space="preserve"> ואז החוק היה כל כך נורא וכל כך בעייתי, שאתה לא יכול להגיד - - -</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u w:val="single"/>
          <w:rtl/>
        </w:rPr>
        <w:t>היו"ר יריב לוין:</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rtl/>
        </w:rPr>
        <w:tab/>
        <w:t xml:space="preserve"> אז תעלי 20 חברי כנסת כפול - - -</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u w:val="single"/>
          <w:rtl/>
        </w:rPr>
        <w:t>לימור ברמן:</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rtl/>
        </w:rPr>
        <w:tab/>
        <w:t>אם יש לך 28 חברי כנסת שכל אחד מדבר - - -</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u w:val="single"/>
          <w:rtl/>
        </w:rPr>
        <w:t>לימור ברמן:</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rtl/>
        </w:rPr>
        <w:tab/>
        <w:t xml:space="preserve"> עדיין לא מספיק לי, אני רוצה יותר, ואם אני יכולה להביא יותר הסתייגויות, זאת זכותי, אני לא רוצה לשנות. הוא אומר: נגביל את הזמן לכל חבר כנסת. אם יש לי 100 הסתייגויות על אותו סעיף, ארבל אומרת שזאת זילות של הכנסת, לא יכולות להיות לי 100 הסתייגויות כפול 28. אם לי יש, היא לא תגיד לי שזאת זילות ואני מבקשת את הסעיף הזה לא לשנות. </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u w:val="single"/>
          <w:rtl/>
        </w:rPr>
        <w:t>ארבל אסטרחן:</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rtl/>
        </w:rPr>
        <w:tab/>
        <w:t xml:space="preserve">בסדר, כרגע סוכם שההסתייגויות ינומקו במרוכז לכל סעיף וכל הסתייגות תנומק חמש דקות. </w:t>
      </w:r>
    </w:p>
    <w:p w:rsidR="00544F46" w:rsidRDefault="00544F46" w:rsidP="00544F46">
      <w:pPr>
        <w:keepNext/>
        <w:bidi/>
        <w:jc w:val="both"/>
        <w:rPr>
          <w:rFonts w:cs="David" w:hint="cs"/>
          <w:rtl/>
        </w:rPr>
      </w:pPr>
    </w:p>
    <w:p w:rsidR="00544F46" w:rsidRDefault="00544F46" w:rsidP="00544F46">
      <w:pPr>
        <w:bidi/>
        <w:jc w:val="both"/>
        <w:rPr>
          <w:rFonts w:cs="David" w:hint="cs"/>
          <w:rtl/>
        </w:rPr>
      </w:pPr>
      <w:r>
        <w:rPr>
          <w:rFonts w:cs="David" w:hint="cs"/>
          <w:u w:val="single"/>
          <w:rtl/>
        </w:rPr>
        <w:t>היו"ר יריב לוין:</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rtl/>
        </w:rPr>
        <w:tab/>
        <w:t xml:space="preserve"> נשאיר בצריך עיון. </w:t>
      </w:r>
    </w:p>
    <w:p w:rsidR="00544F46" w:rsidRDefault="00544F46" w:rsidP="00544F46">
      <w:pPr>
        <w:keepNext/>
        <w:bidi/>
        <w:jc w:val="both"/>
        <w:rPr>
          <w:rFonts w:cs="David" w:hint="cs"/>
          <w:rtl/>
        </w:rPr>
      </w:pPr>
    </w:p>
    <w:p w:rsidR="00544F46" w:rsidRPr="00A044D1" w:rsidRDefault="00544F46" w:rsidP="00544F46">
      <w:pPr>
        <w:bidi/>
        <w:jc w:val="both"/>
        <w:rPr>
          <w:rFonts w:cs="David" w:hint="cs"/>
          <w:rtl/>
        </w:rPr>
      </w:pPr>
      <w:r w:rsidRPr="00A044D1">
        <w:rPr>
          <w:rFonts w:cs="David" w:hint="cs"/>
          <w:u w:val="single"/>
          <w:rtl/>
        </w:rPr>
        <w:t>ארבל אסטרחן:</w:t>
      </w:r>
    </w:p>
    <w:p w:rsidR="00544F46" w:rsidRDefault="00544F46" w:rsidP="00544F46">
      <w:pPr>
        <w:bidi/>
        <w:jc w:val="both"/>
        <w:rPr>
          <w:rFonts w:cs="David" w:hint="cs"/>
          <w:sz w:val="28"/>
          <w:szCs w:val="28"/>
          <w:rtl/>
        </w:rPr>
      </w:pPr>
    </w:p>
    <w:p w:rsidR="00544F46" w:rsidRDefault="00544F46" w:rsidP="00544F46">
      <w:pPr>
        <w:keepNext/>
        <w:bidi/>
        <w:jc w:val="both"/>
        <w:rPr>
          <w:rFonts w:cs="David" w:hint="cs"/>
          <w:rtl/>
        </w:rPr>
      </w:pPr>
      <w:r>
        <w:rPr>
          <w:rFonts w:cs="David" w:hint="cs"/>
          <w:sz w:val="28"/>
          <w:szCs w:val="28"/>
          <w:rtl/>
        </w:rPr>
        <w:tab/>
      </w:r>
      <w:r>
        <w:rPr>
          <w:rFonts w:cs="David" w:hint="cs"/>
          <w:rtl/>
        </w:rPr>
        <w:t xml:space="preserve">אם "נרשמה הסתייגות אחת בשם כמה מציעים, רשאי כל אחד מהם לנמק" אותה, זה ברור. אם רשמו הסתייגות זהה לכולם, כל אחד יכול לדבר. </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rtl/>
        </w:rPr>
        <w:tab/>
        <w:t xml:space="preserve">"(3) לעניין זה דין הסתייגויות חלופות כדין הסתייגות אחת" </w:t>
      </w:r>
      <w:r>
        <w:rPr>
          <w:rFonts w:cs="David"/>
          <w:rtl/>
        </w:rPr>
        <w:t>–</w:t>
      </w:r>
      <w:r>
        <w:rPr>
          <w:rFonts w:cs="David" w:hint="cs"/>
          <w:rtl/>
        </w:rPr>
        <w:t xml:space="preserve"> זה קיים גם היום. </w:t>
      </w:r>
    </w:p>
    <w:p w:rsidR="00544F46" w:rsidRDefault="00544F46" w:rsidP="00544F46">
      <w:pPr>
        <w:keepNext/>
        <w:bidi/>
        <w:jc w:val="both"/>
        <w:rPr>
          <w:rFonts w:cs="David" w:hint="cs"/>
          <w:rtl/>
        </w:rPr>
      </w:pPr>
    </w:p>
    <w:p w:rsidR="00544F46" w:rsidRDefault="00544F46" w:rsidP="00544F46">
      <w:pPr>
        <w:keepNext/>
        <w:bidi/>
        <w:ind w:firstLine="720"/>
        <w:jc w:val="both"/>
        <w:rPr>
          <w:rFonts w:cs="David" w:hint="cs"/>
          <w:rtl/>
        </w:rPr>
      </w:pPr>
      <w:r>
        <w:rPr>
          <w:rFonts w:cs="David" w:hint="cs"/>
          <w:rtl/>
        </w:rPr>
        <w:t xml:space="preserve">כאן יש איזושהי תוספת, שהוספנו בעקבות שיחה בזמנו עם סהר. כשהוספנו את האפשרות של הסתייגות לנושא, הוא ביקש שנציין ליד הפעם הראשונה שכותבים את ההסתייגות, על איזה עוד סעיפים היא תחול, ואז זה ייתן זמן דיבור על כל אחד מהם "דין הסתייגות לנושא" כדין הסתייגות נפרדת "לכל הסעיפים שתיקונם מתחייב בשל קבלת ההסתייגות". זה נכנס. </w:t>
      </w:r>
    </w:p>
    <w:p w:rsidR="00544F46" w:rsidRDefault="00544F46" w:rsidP="00544F46">
      <w:pPr>
        <w:keepNext/>
        <w:bidi/>
        <w:ind w:firstLine="720"/>
        <w:jc w:val="both"/>
        <w:rPr>
          <w:rFonts w:cs="David" w:hint="cs"/>
          <w:rtl/>
        </w:rPr>
      </w:pPr>
    </w:p>
    <w:p w:rsidR="00544F46" w:rsidRDefault="00544F46" w:rsidP="00544F46">
      <w:pPr>
        <w:keepNext/>
        <w:bidi/>
        <w:ind w:firstLine="720"/>
        <w:jc w:val="both"/>
        <w:rPr>
          <w:rFonts w:cs="David" w:hint="cs"/>
          <w:rtl/>
        </w:rPr>
      </w:pPr>
      <w:r>
        <w:rPr>
          <w:rFonts w:cs="David" w:hint="cs"/>
          <w:rtl/>
        </w:rPr>
        <w:t>"(4) מסתייג רשאי לחזור בו מהסתייגותו כל עוד הכנסת לא הצביעה עליה".</w:t>
      </w:r>
    </w:p>
    <w:p w:rsidR="00544F46" w:rsidRDefault="00544F46" w:rsidP="00544F46">
      <w:pPr>
        <w:keepNext/>
        <w:bidi/>
        <w:ind w:firstLine="720"/>
        <w:jc w:val="both"/>
        <w:rPr>
          <w:rFonts w:cs="David" w:hint="cs"/>
          <w:rtl/>
        </w:rPr>
      </w:pPr>
    </w:p>
    <w:p w:rsidR="00544F46" w:rsidRDefault="00544F46" w:rsidP="00544F46">
      <w:pPr>
        <w:keepNext/>
        <w:bidi/>
        <w:ind w:firstLine="720"/>
        <w:jc w:val="both"/>
        <w:rPr>
          <w:rFonts w:cs="David" w:hint="cs"/>
          <w:rtl/>
        </w:rPr>
      </w:pPr>
      <w:r>
        <w:rPr>
          <w:rFonts w:cs="David" w:hint="cs"/>
          <w:rtl/>
        </w:rPr>
        <w:t xml:space="preserve">פה זה הדבר החדש שדיברנו עליו בישיבה הקודמת, שמלבד מהסתייגות, חבר כנסת יכול לבקש זמן דיבור. ואז "לאחר הנמקת ההסתייגויות, יקבל כל חבר כנסת שביקש זאת בוועדה ושמו נרשם לצד ההסתייגויות, את רשות הדיבור", ופה כתבתי "במסגרת זמן שלא תעלה על חמש דקות", צריך לחשוב מה רוצים. </w:t>
      </w:r>
    </w:p>
    <w:p w:rsidR="00544F46" w:rsidRDefault="00544F46" w:rsidP="00544F46">
      <w:pPr>
        <w:keepNext/>
        <w:bidi/>
        <w:ind w:firstLine="720"/>
        <w:jc w:val="both"/>
        <w:rPr>
          <w:rFonts w:cs="David" w:hint="cs"/>
          <w:rtl/>
        </w:rPr>
      </w:pPr>
    </w:p>
    <w:p w:rsidR="00544F46" w:rsidRDefault="00544F46" w:rsidP="00544F46">
      <w:pPr>
        <w:bidi/>
        <w:jc w:val="both"/>
        <w:rPr>
          <w:rFonts w:cs="David" w:hint="cs"/>
          <w:rtl/>
        </w:rPr>
      </w:pPr>
      <w:r>
        <w:rPr>
          <w:rFonts w:cs="David" w:hint="cs"/>
          <w:u w:val="single"/>
          <w:rtl/>
        </w:rPr>
        <w:t>היו"ר יריב לוין:</w:t>
      </w:r>
    </w:p>
    <w:p w:rsidR="00544F46" w:rsidRDefault="00544F46" w:rsidP="00544F46">
      <w:pPr>
        <w:bidi/>
        <w:jc w:val="both"/>
        <w:rPr>
          <w:rFonts w:cs="David" w:hint="cs"/>
          <w:rtl/>
        </w:rPr>
      </w:pPr>
    </w:p>
    <w:p w:rsidR="00544F46" w:rsidRDefault="00544F46" w:rsidP="00544F46">
      <w:pPr>
        <w:keepNext/>
        <w:bidi/>
        <w:ind w:firstLine="720"/>
        <w:jc w:val="both"/>
        <w:rPr>
          <w:rFonts w:cs="David" w:hint="cs"/>
          <w:rtl/>
        </w:rPr>
      </w:pPr>
      <w:r>
        <w:rPr>
          <w:rFonts w:cs="David" w:hint="cs"/>
          <w:rtl/>
        </w:rPr>
        <w:t>זה המקסימום. זה אולי אפילו יכול להיות פחות.</w:t>
      </w:r>
    </w:p>
    <w:p w:rsidR="00544F46" w:rsidRDefault="00544F46" w:rsidP="00544F46">
      <w:pPr>
        <w:keepNext/>
        <w:bidi/>
        <w:jc w:val="both"/>
        <w:rPr>
          <w:rFonts w:cs="David" w:hint="cs"/>
          <w:rtl/>
        </w:rPr>
      </w:pPr>
    </w:p>
    <w:p w:rsidR="00544F46" w:rsidRPr="0086159A" w:rsidRDefault="00544F46" w:rsidP="00544F46">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rsidR="00544F46" w:rsidRDefault="00544F46" w:rsidP="00544F46">
      <w:pPr>
        <w:bidi/>
        <w:jc w:val="both"/>
        <w:rPr>
          <w:rFonts w:cs="David" w:hint="cs"/>
          <w:rtl/>
        </w:rPr>
      </w:pPr>
    </w:p>
    <w:p w:rsidR="00544F46" w:rsidRDefault="00544F46" w:rsidP="00544F46">
      <w:pPr>
        <w:keepNext/>
        <w:bidi/>
        <w:ind w:left="780"/>
        <w:jc w:val="both"/>
        <w:rPr>
          <w:rFonts w:cs="David" w:hint="cs"/>
          <w:rtl/>
        </w:rPr>
      </w:pPr>
      <w:r>
        <w:rPr>
          <w:rFonts w:cs="David" w:hint="cs"/>
          <w:rtl/>
        </w:rPr>
        <w:t xml:space="preserve">- - - הסתייגויות לדיבור 20 דקות. </w:t>
      </w:r>
    </w:p>
    <w:p w:rsidR="00544F46" w:rsidRDefault="00544F46" w:rsidP="00544F46">
      <w:pPr>
        <w:keepNext/>
        <w:bidi/>
        <w:ind w:left="780"/>
        <w:jc w:val="both"/>
        <w:rPr>
          <w:rFonts w:cs="David" w:hint="cs"/>
          <w:rtl/>
        </w:rPr>
      </w:pPr>
    </w:p>
    <w:p w:rsidR="00544F46" w:rsidRDefault="00544F46" w:rsidP="00544F46">
      <w:pPr>
        <w:keepNext/>
        <w:bidi/>
        <w:jc w:val="both"/>
        <w:rPr>
          <w:rFonts w:cs="David" w:hint="cs"/>
          <w:rtl/>
        </w:rPr>
      </w:pPr>
      <w:r>
        <w:rPr>
          <w:rFonts w:cs="David" w:hint="cs"/>
          <w:u w:val="single"/>
          <w:rtl/>
        </w:rPr>
        <w:t>היו"ר יריב לוין:</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rtl/>
        </w:rPr>
        <w:tab/>
        <w:t xml:space="preserve">נכון, הוא יכול, גם היום הוא יכול. תשאירי חמש דקות. </w:t>
      </w:r>
    </w:p>
    <w:p w:rsidR="00544F46" w:rsidRPr="00506FD3" w:rsidRDefault="00544F46" w:rsidP="00544F46">
      <w:pPr>
        <w:bidi/>
        <w:jc w:val="both"/>
        <w:rPr>
          <w:rFonts w:cs="David" w:hint="cs"/>
          <w:rtl/>
        </w:rPr>
      </w:pPr>
      <w:r>
        <w:rPr>
          <w:rFonts w:cs="David" w:hint="cs"/>
          <w:rtl/>
        </w:rPr>
        <w:tab/>
      </w:r>
    </w:p>
    <w:p w:rsidR="00544F46" w:rsidRPr="0086159A" w:rsidRDefault="00544F46" w:rsidP="00544F46">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rtl/>
        </w:rPr>
        <w:tab/>
        <w:t xml:space="preserve">אנחנו לא יכולים להגיש ארבע הסתייגויות לדיבור של 20 דקות. אתה יכול רק להגיש אחת לדיבור של חמש דקות, הוא מגביל אותך. </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u w:val="single"/>
          <w:rtl/>
        </w:rPr>
        <w:t>לימור ברמן:</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rtl/>
        </w:rPr>
        <w:tab/>
        <w:t>הוא לא מגביל. תקשיבי מה שהדבר הזה אומר, וזה מה שהסברתי גם לסהר. הסעיף הזה אומר את הדבר הבא - שבמקום שיבקשו ממך לנסח עבורם הסתייגות דיבור, הם מבקשים מראש הסתייגות דיבור של חמש דקות. אם אני רוצה הסתייגויות דיבור רבות ל-20 דקות, חצי שעה, אני מביאה לה מנוסח ובזה נגמר הסיפור - - -</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u w:val="single"/>
          <w:rtl/>
        </w:rPr>
        <w:t>היו"ר יריב לוין:</w:t>
      </w:r>
    </w:p>
    <w:p w:rsidR="00544F46" w:rsidRDefault="00544F46" w:rsidP="00544F46">
      <w:pPr>
        <w:keepNext/>
        <w:bidi/>
        <w:jc w:val="both"/>
        <w:rPr>
          <w:rFonts w:cs="David" w:hint="cs"/>
          <w:rtl/>
        </w:rPr>
      </w:pPr>
    </w:p>
    <w:p w:rsidR="00544F46" w:rsidRDefault="00544F46" w:rsidP="00544F46">
      <w:pPr>
        <w:bidi/>
        <w:jc w:val="both"/>
        <w:rPr>
          <w:rFonts w:cs="David" w:hint="cs"/>
          <w:rtl/>
        </w:rPr>
      </w:pPr>
      <w:r>
        <w:rPr>
          <w:rFonts w:cs="David" w:hint="cs"/>
          <w:rtl/>
        </w:rPr>
        <w:tab/>
        <w:t xml:space="preserve">נכון, עשינו עוד מסלול, לא במקום אלא בנוסף, מתוך ההיגיון שלא נעמיד אדם במצב שהוא צריך להמציא הסתייגות ולהסתייג ממה שהוא תומך בו. </w:t>
      </w:r>
    </w:p>
    <w:p w:rsidR="00544F46" w:rsidRPr="00506FD3" w:rsidRDefault="00544F46" w:rsidP="00544F46">
      <w:pPr>
        <w:bidi/>
        <w:jc w:val="both"/>
        <w:rPr>
          <w:rFonts w:cs="David" w:hint="cs"/>
          <w:rtl/>
        </w:rPr>
      </w:pPr>
    </w:p>
    <w:p w:rsidR="00544F46" w:rsidRPr="0086159A" w:rsidRDefault="00544F46" w:rsidP="00544F46">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rtl/>
        </w:rPr>
        <w:tab/>
        <w:t xml:space="preserve">זה אומר שאני יכולה להגיד 20 הסתייגויות לדיבור ועוד זה? </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u w:val="single"/>
          <w:rtl/>
        </w:rPr>
        <w:t>היו"ר יריב לוין:</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rtl/>
        </w:rPr>
        <w:tab/>
        <w:t xml:space="preserve"> לא, זה או או. </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u w:val="single"/>
          <w:rtl/>
        </w:rPr>
        <w:t>לימור ברמן:</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rtl/>
        </w:rPr>
        <w:tab/>
        <w:t>הדבר הזה נותן לך את החמש דקות של חבר הכנסת שלך, בלי לשבת ולנסח הסתייגויות - - -</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u w:val="single"/>
          <w:rtl/>
        </w:rPr>
        <w:t>היו"ר יריב לוין:</w:t>
      </w:r>
    </w:p>
    <w:p w:rsidR="00544F46" w:rsidRDefault="00544F46" w:rsidP="00544F46">
      <w:pPr>
        <w:keepNext/>
        <w:bidi/>
        <w:jc w:val="both"/>
        <w:rPr>
          <w:rFonts w:cs="David" w:hint="cs"/>
          <w:rtl/>
        </w:rPr>
      </w:pPr>
    </w:p>
    <w:p w:rsidR="00544F46" w:rsidRDefault="00544F46" w:rsidP="00544F46">
      <w:pPr>
        <w:bidi/>
        <w:jc w:val="both"/>
        <w:rPr>
          <w:rFonts w:cs="David" w:hint="cs"/>
          <w:rtl/>
        </w:rPr>
      </w:pPr>
      <w:r>
        <w:rPr>
          <w:rFonts w:cs="David" w:hint="cs"/>
          <w:rtl/>
        </w:rPr>
        <w:tab/>
        <w:t xml:space="preserve">נכון, אבל גם היום לא מנסחים אותן, זה או או. אם הסתייגת והגשת הסתייגויות, אין לך חמש דקות. </w:t>
      </w:r>
    </w:p>
    <w:p w:rsidR="00544F46" w:rsidRDefault="00544F46" w:rsidP="00544F46">
      <w:pPr>
        <w:bidi/>
        <w:jc w:val="both"/>
        <w:rPr>
          <w:rFonts w:cs="David" w:hint="cs"/>
          <w:rtl/>
        </w:rPr>
      </w:pPr>
    </w:p>
    <w:p w:rsidR="00544F46" w:rsidRPr="00A044D1" w:rsidRDefault="00544F46" w:rsidP="00544F46">
      <w:pPr>
        <w:bidi/>
        <w:jc w:val="both"/>
        <w:rPr>
          <w:rFonts w:cs="David" w:hint="cs"/>
          <w:rtl/>
        </w:rPr>
      </w:pPr>
      <w:r w:rsidRPr="00A044D1">
        <w:rPr>
          <w:rFonts w:cs="David" w:hint="cs"/>
          <w:u w:val="single"/>
          <w:rtl/>
        </w:rPr>
        <w:t>ארבל אסטרחן:</w:t>
      </w:r>
    </w:p>
    <w:p w:rsidR="00544F46" w:rsidRDefault="00544F46" w:rsidP="00544F46">
      <w:pPr>
        <w:bidi/>
        <w:jc w:val="both"/>
        <w:rPr>
          <w:rFonts w:cs="David" w:hint="cs"/>
          <w:sz w:val="28"/>
          <w:szCs w:val="28"/>
          <w:rtl/>
        </w:rPr>
      </w:pPr>
    </w:p>
    <w:p w:rsidR="00544F46" w:rsidRDefault="00544F46" w:rsidP="00544F46">
      <w:pPr>
        <w:bidi/>
        <w:jc w:val="both"/>
        <w:rPr>
          <w:rFonts w:cs="David" w:hint="cs"/>
          <w:rtl/>
        </w:rPr>
      </w:pPr>
      <w:r>
        <w:rPr>
          <w:rFonts w:cs="David" w:hint="cs"/>
          <w:sz w:val="28"/>
          <w:szCs w:val="28"/>
          <w:rtl/>
        </w:rPr>
        <w:tab/>
        <w:t xml:space="preserve"> </w:t>
      </w:r>
      <w:r>
        <w:rPr>
          <w:rFonts w:cs="David" w:hint="cs"/>
          <w:rtl/>
        </w:rPr>
        <w:t>אז צריך להגיד - - -</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u w:val="single"/>
          <w:rtl/>
        </w:rPr>
        <w:t>היו"ר יריב לוין:</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rtl/>
        </w:rPr>
        <w:tab/>
        <w:t xml:space="preserve"> כן, בוודאי. </w:t>
      </w:r>
    </w:p>
    <w:p w:rsidR="00544F46" w:rsidRDefault="00544F46" w:rsidP="00544F46">
      <w:pPr>
        <w:bidi/>
        <w:jc w:val="both"/>
        <w:rPr>
          <w:rFonts w:cs="David" w:hint="cs"/>
          <w:rtl/>
        </w:rPr>
      </w:pPr>
    </w:p>
    <w:p w:rsidR="00544F46" w:rsidRPr="0086159A" w:rsidRDefault="00544F46" w:rsidP="00544F46">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rtl/>
        </w:rPr>
        <w:tab/>
        <w:t xml:space="preserve">אבל אם אני רוצה ארבע לכל אחד? אני לא יכולה. </w:t>
      </w:r>
    </w:p>
    <w:p w:rsidR="00544F46" w:rsidRDefault="00544F46" w:rsidP="00544F46">
      <w:pPr>
        <w:bidi/>
        <w:jc w:val="both"/>
        <w:rPr>
          <w:rFonts w:cs="David" w:hint="cs"/>
          <w:rtl/>
        </w:rPr>
      </w:pPr>
    </w:p>
    <w:p w:rsidR="00544F46" w:rsidRPr="0086159A" w:rsidRDefault="00544F46" w:rsidP="00544F46">
      <w:pPr>
        <w:bidi/>
        <w:jc w:val="both"/>
        <w:rPr>
          <w:rFonts w:cs="David" w:hint="cs"/>
          <w:u w:val="single"/>
          <w:rtl/>
        </w:rPr>
      </w:pPr>
      <w:r w:rsidRPr="0086159A">
        <w:rPr>
          <w:rFonts w:cs="David" w:hint="cs"/>
          <w:u w:val="single"/>
          <w:rtl/>
        </w:rPr>
        <w:t>סהר פינטו:</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rtl/>
        </w:rPr>
        <w:tab/>
        <w:t xml:space="preserve"> לא שאת לא יכולה. </w:t>
      </w:r>
    </w:p>
    <w:p w:rsidR="00544F46" w:rsidRDefault="00544F46" w:rsidP="00544F46">
      <w:pPr>
        <w:keepNext/>
        <w:bidi/>
        <w:jc w:val="both"/>
        <w:rPr>
          <w:rFonts w:cs="David" w:hint="cs"/>
          <w:u w:val="single"/>
          <w:rtl/>
        </w:rPr>
      </w:pPr>
    </w:p>
    <w:p w:rsidR="00544F46" w:rsidRDefault="00544F46" w:rsidP="00544F46">
      <w:pPr>
        <w:keepNext/>
        <w:bidi/>
        <w:jc w:val="both"/>
        <w:rPr>
          <w:rFonts w:cs="David" w:hint="cs"/>
          <w:rtl/>
        </w:rPr>
      </w:pPr>
      <w:r>
        <w:rPr>
          <w:rFonts w:cs="David" w:hint="cs"/>
          <w:u w:val="single"/>
          <w:rtl/>
        </w:rPr>
        <w:t>היו"ר יריב לוין:</w:t>
      </w:r>
    </w:p>
    <w:p w:rsidR="00544F46" w:rsidRDefault="00544F46" w:rsidP="00544F46">
      <w:pPr>
        <w:keepNext/>
        <w:bidi/>
        <w:jc w:val="both"/>
        <w:rPr>
          <w:rFonts w:cs="David" w:hint="cs"/>
          <w:rtl/>
        </w:rPr>
      </w:pPr>
    </w:p>
    <w:p w:rsidR="00544F46" w:rsidRDefault="00544F46" w:rsidP="00544F46">
      <w:pPr>
        <w:bidi/>
        <w:jc w:val="both"/>
        <w:rPr>
          <w:rFonts w:cs="David" w:hint="cs"/>
          <w:rtl/>
        </w:rPr>
      </w:pPr>
      <w:r>
        <w:rPr>
          <w:rFonts w:cs="David" w:hint="cs"/>
          <w:rtl/>
        </w:rPr>
        <w:tab/>
        <w:t xml:space="preserve">הרעיון הוא לחסוך מאדם שבסך הכול תומך בחוק, רק רוצה לומר כמה מילים בהתייחס אליו, את הצורך להגיש הסתייגות שהיא לא הסתייגות, אלא הוא יכול ללכת למסלול הזה. אם לאדם יש הסתייגויות, אין בעיה. אם אדם החליט שהוא רוצה לדבר 20 דקות, יגיש ארבע הסתייגויות, הוא הולך למסלול של ההסתייגויות. </w:t>
      </w:r>
    </w:p>
    <w:p w:rsidR="00544F46" w:rsidRDefault="00544F46" w:rsidP="00544F46">
      <w:pPr>
        <w:bidi/>
        <w:jc w:val="both"/>
        <w:rPr>
          <w:rFonts w:cs="David" w:hint="cs"/>
          <w:rtl/>
        </w:rPr>
      </w:pPr>
    </w:p>
    <w:p w:rsidR="00544F46" w:rsidRPr="00A044D1" w:rsidRDefault="00544F46" w:rsidP="00544F46">
      <w:pPr>
        <w:bidi/>
        <w:jc w:val="both"/>
        <w:rPr>
          <w:rFonts w:cs="David" w:hint="cs"/>
          <w:rtl/>
        </w:rPr>
      </w:pPr>
      <w:r w:rsidRPr="00A044D1">
        <w:rPr>
          <w:rFonts w:cs="David" w:hint="cs"/>
          <w:u w:val="single"/>
          <w:rtl/>
        </w:rPr>
        <w:t>ארבל אסטרחן:</w:t>
      </w:r>
    </w:p>
    <w:p w:rsidR="00544F46" w:rsidRDefault="00544F46" w:rsidP="00544F46">
      <w:pPr>
        <w:bidi/>
        <w:jc w:val="both"/>
        <w:rPr>
          <w:rFonts w:cs="David" w:hint="cs"/>
          <w:sz w:val="28"/>
          <w:szCs w:val="28"/>
          <w:rtl/>
        </w:rPr>
      </w:pPr>
    </w:p>
    <w:p w:rsidR="00544F46" w:rsidRDefault="00544F46" w:rsidP="00544F46">
      <w:pPr>
        <w:bidi/>
        <w:jc w:val="both"/>
        <w:rPr>
          <w:rFonts w:cs="David" w:hint="cs"/>
          <w:rtl/>
        </w:rPr>
      </w:pPr>
      <w:r>
        <w:rPr>
          <w:rFonts w:cs="David" w:hint="cs"/>
          <w:sz w:val="28"/>
          <w:szCs w:val="28"/>
          <w:rtl/>
        </w:rPr>
        <w:tab/>
        <w:t xml:space="preserve"> </w:t>
      </w:r>
      <w:r>
        <w:rPr>
          <w:rFonts w:cs="David" w:hint="cs"/>
          <w:rtl/>
        </w:rPr>
        <w:t xml:space="preserve">חבר כנסת שמבקש הסתייגות דיבור, כותבים. </w:t>
      </w:r>
    </w:p>
    <w:p w:rsidR="00544F46" w:rsidRDefault="00544F46" w:rsidP="00544F46">
      <w:pPr>
        <w:bidi/>
        <w:jc w:val="both"/>
        <w:rPr>
          <w:rFonts w:cs="David" w:hint="cs"/>
          <w:rtl/>
        </w:rPr>
      </w:pPr>
    </w:p>
    <w:p w:rsidR="00544F46" w:rsidRPr="0086159A" w:rsidRDefault="00544F46" w:rsidP="00544F46">
      <w:pPr>
        <w:bidi/>
        <w:jc w:val="both"/>
        <w:rPr>
          <w:rFonts w:cs="David" w:hint="cs"/>
          <w:u w:val="single"/>
          <w:rtl/>
        </w:rPr>
      </w:pPr>
      <w:r w:rsidRPr="0086159A">
        <w:rPr>
          <w:rFonts w:cs="David" w:hint="cs"/>
          <w:u w:val="single"/>
          <w:rtl/>
        </w:rPr>
        <w:t>סהר פינטו:</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rtl/>
        </w:rPr>
        <w:tab/>
        <w:t xml:space="preserve">המצב היום נשאר כפי שהוא, אלא שהוסיפו אפשרות למי שלא הגיש הסתייגות, שהוא יוכל גם להגיש הסתייגות. </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u w:val="single"/>
          <w:rtl/>
        </w:rPr>
        <w:t>היו"ר יריב לוין:</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rtl/>
        </w:rPr>
        <w:tab/>
        <w:t xml:space="preserve"> נכון, אני אומר: אני לא מסתייג מהחוק, להפך, אני סופר בעדו, אני רק רוצה להביע את זה. </w:t>
      </w:r>
    </w:p>
    <w:p w:rsidR="00544F46" w:rsidRDefault="00544F46" w:rsidP="00544F46">
      <w:pPr>
        <w:bidi/>
        <w:jc w:val="both"/>
        <w:rPr>
          <w:rFonts w:cs="David" w:hint="cs"/>
          <w:rtl/>
        </w:rPr>
      </w:pPr>
    </w:p>
    <w:p w:rsidR="00544F46" w:rsidRPr="0086159A" w:rsidRDefault="00544F46" w:rsidP="00544F46">
      <w:pPr>
        <w:bidi/>
        <w:jc w:val="both"/>
        <w:rPr>
          <w:rFonts w:cs="David" w:hint="cs"/>
          <w:u w:val="single"/>
          <w:rtl/>
        </w:rPr>
      </w:pPr>
      <w:r w:rsidRPr="0086159A">
        <w:rPr>
          <w:rFonts w:cs="David" w:hint="cs"/>
          <w:u w:val="single"/>
          <w:rtl/>
        </w:rPr>
        <w:t>סהר פינטו:</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rtl/>
        </w:rPr>
        <w:tab/>
        <w:t xml:space="preserve"> זה טוב גם לקואליציה. </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u w:val="single"/>
          <w:rtl/>
        </w:rPr>
        <w:t>היו"ר יריב לוין:</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rtl/>
        </w:rPr>
        <w:tab/>
        <w:t xml:space="preserve">זה טוב לכולם. </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u w:val="single"/>
          <w:rtl/>
        </w:rPr>
        <w:t>איל זנדברג:</w:t>
      </w:r>
    </w:p>
    <w:p w:rsidR="00544F46" w:rsidRDefault="00544F46" w:rsidP="00544F46">
      <w:pPr>
        <w:keepNext/>
        <w:bidi/>
        <w:jc w:val="both"/>
        <w:rPr>
          <w:rFonts w:cs="David" w:hint="cs"/>
          <w:rtl/>
        </w:rPr>
      </w:pPr>
    </w:p>
    <w:p w:rsidR="00544F46" w:rsidRDefault="00544F46" w:rsidP="00544F46">
      <w:pPr>
        <w:bidi/>
        <w:jc w:val="both"/>
        <w:rPr>
          <w:rFonts w:cs="David" w:hint="cs"/>
          <w:rtl/>
        </w:rPr>
      </w:pPr>
      <w:r>
        <w:rPr>
          <w:rFonts w:cs="David" w:hint="cs"/>
          <w:rtl/>
        </w:rPr>
        <w:tab/>
        <w:t xml:space="preserve">זה מסלול מהיר. גם מי שמתנגד יכול, אם הוא מסתפק בחמש דקות. </w:t>
      </w:r>
    </w:p>
    <w:p w:rsidR="00544F46" w:rsidRDefault="00544F46" w:rsidP="00544F46">
      <w:pPr>
        <w:bidi/>
        <w:jc w:val="both"/>
        <w:rPr>
          <w:rFonts w:cs="David" w:hint="cs"/>
          <w:rtl/>
        </w:rPr>
      </w:pPr>
    </w:p>
    <w:p w:rsidR="00544F46" w:rsidRPr="00A044D1" w:rsidRDefault="00544F46" w:rsidP="00544F46">
      <w:pPr>
        <w:bidi/>
        <w:jc w:val="both"/>
        <w:rPr>
          <w:rFonts w:cs="David" w:hint="cs"/>
          <w:rtl/>
        </w:rPr>
      </w:pPr>
      <w:r w:rsidRPr="00A044D1">
        <w:rPr>
          <w:rFonts w:cs="David" w:hint="cs"/>
          <w:u w:val="single"/>
          <w:rtl/>
        </w:rPr>
        <w:t>ארבל אסטרחן:</w:t>
      </w:r>
    </w:p>
    <w:p w:rsidR="00544F46" w:rsidRDefault="00544F46" w:rsidP="00544F46">
      <w:pPr>
        <w:bidi/>
        <w:jc w:val="both"/>
        <w:rPr>
          <w:rFonts w:cs="David" w:hint="cs"/>
          <w:sz w:val="28"/>
          <w:szCs w:val="28"/>
          <w:rtl/>
        </w:rPr>
      </w:pPr>
    </w:p>
    <w:p w:rsidR="00544F46" w:rsidRDefault="00544F46" w:rsidP="00544F46">
      <w:pPr>
        <w:bidi/>
        <w:jc w:val="both"/>
        <w:rPr>
          <w:rFonts w:cs="David" w:hint="cs"/>
          <w:rtl/>
        </w:rPr>
      </w:pPr>
      <w:r>
        <w:rPr>
          <w:rFonts w:cs="David" w:hint="cs"/>
          <w:sz w:val="28"/>
          <w:szCs w:val="28"/>
          <w:rtl/>
        </w:rPr>
        <w:tab/>
        <w:t xml:space="preserve"> </w:t>
      </w:r>
      <w:r>
        <w:rPr>
          <w:rFonts w:cs="David" w:hint="cs"/>
          <w:rtl/>
        </w:rPr>
        <w:t>אז בסעיף 18 כתוב "כמו כן יצורפו בקשות של חברי הכנסת לקבל את רשות הדיבור".</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u w:val="single"/>
          <w:rtl/>
        </w:rPr>
        <w:t>היו"ר יריב לוין:</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rtl/>
        </w:rPr>
        <w:tab/>
        <w:t xml:space="preserve"> אני לא חוסך, אני לא מחפש לחסוך. רונית, אני לא במקום של לחסוך. אני רק אומר, שבמקום שתצטרכי לכתוב סתם הסתייגות על ריק, יהיה לך מסלול. </w:t>
      </w:r>
    </w:p>
    <w:p w:rsidR="00544F46" w:rsidRDefault="00544F46" w:rsidP="00544F46">
      <w:pPr>
        <w:bidi/>
        <w:jc w:val="both"/>
        <w:rPr>
          <w:rFonts w:cs="David" w:hint="cs"/>
          <w:rtl/>
        </w:rPr>
      </w:pPr>
    </w:p>
    <w:p w:rsidR="00544F46" w:rsidRPr="0086159A" w:rsidRDefault="00544F46" w:rsidP="00544F46">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rtl/>
        </w:rPr>
        <w:tab/>
        <w:t xml:space="preserve"> אני לא צריכה. </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u w:val="single"/>
          <w:rtl/>
        </w:rPr>
        <w:t>היו"ר יריב לוין:</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rtl/>
        </w:rPr>
        <w:tab/>
        <w:t xml:space="preserve">לא את, ארבל או מישהו אחר, ואת מופיעה כמי שבאה להסתייג מהחוק. אני אומר לך עוד פעם, אני מסתכל על הנראות של זה כלפי חוץ, לא מעבר לזה. </w:t>
      </w:r>
    </w:p>
    <w:p w:rsidR="00544F46" w:rsidRDefault="00544F46" w:rsidP="00544F46">
      <w:pPr>
        <w:bidi/>
        <w:jc w:val="both"/>
        <w:rPr>
          <w:rFonts w:cs="David" w:hint="cs"/>
          <w:rtl/>
        </w:rPr>
      </w:pPr>
    </w:p>
    <w:p w:rsidR="00544F46" w:rsidRPr="0086159A" w:rsidRDefault="00544F46" w:rsidP="00544F46">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rtl/>
        </w:rPr>
        <w:tab/>
        <w:t xml:space="preserve">בסדר גמור, הבנתי. </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u w:val="single"/>
          <w:rtl/>
        </w:rPr>
        <w:t>היו"ר יריב לוין:</w:t>
      </w:r>
    </w:p>
    <w:p w:rsidR="00544F46" w:rsidRDefault="00544F46" w:rsidP="00544F46">
      <w:pPr>
        <w:keepNext/>
        <w:bidi/>
        <w:jc w:val="both"/>
        <w:rPr>
          <w:rFonts w:cs="David" w:hint="cs"/>
          <w:rtl/>
        </w:rPr>
      </w:pPr>
    </w:p>
    <w:p w:rsidR="00544F46" w:rsidRDefault="00544F46" w:rsidP="00544F46">
      <w:pPr>
        <w:bidi/>
        <w:jc w:val="both"/>
        <w:rPr>
          <w:rFonts w:cs="David" w:hint="cs"/>
          <w:rtl/>
        </w:rPr>
      </w:pPr>
      <w:r>
        <w:rPr>
          <w:rFonts w:cs="David" w:hint="cs"/>
          <w:rtl/>
        </w:rPr>
        <w:tab/>
        <w:t xml:space="preserve">לא באתי לחסוך משהו. </w:t>
      </w:r>
    </w:p>
    <w:p w:rsidR="00544F46" w:rsidRDefault="00544F46" w:rsidP="00544F46">
      <w:pPr>
        <w:bidi/>
        <w:jc w:val="both"/>
        <w:rPr>
          <w:rFonts w:cs="David" w:hint="cs"/>
          <w:rtl/>
        </w:rPr>
      </w:pPr>
    </w:p>
    <w:p w:rsidR="00544F46" w:rsidRPr="0086159A" w:rsidRDefault="00544F46" w:rsidP="00544F46">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rtl/>
        </w:rPr>
        <w:tab/>
        <w:t xml:space="preserve"> גם - - -</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u w:val="single"/>
          <w:rtl/>
        </w:rPr>
        <w:t>היו"ר יריב לוין:</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rtl/>
        </w:rPr>
        <w:tab/>
        <w:t xml:space="preserve"> לא, גם וגם את לא יכולה, אלא אם את מפצלת ביניהן. </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u w:val="single"/>
          <w:rtl/>
        </w:rPr>
        <w:t>קריאה:</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rtl/>
        </w:rPr>
        <w:tab/>
        <w:t xml:space="preserve">רונית לא בעד בחירה, היא אוהבת אופציה אחת... </w:t>
      </w:r>
    </w:p>
    <w:p w:rsidR="00544F46" w:rsidRPr="00A56A45" w:rsidRDefault="00544F46" w:rsidP="00544F46">
      <w:pPr>
        <w:bidi/>
        <w:jc w:val="both"/>
        <w:rPr>
          <w:rFonts w:cs="David" w:hint="cs"/>
          <w:rtl/>
        </w:rPr>
      </w:pPr>
    </w:p>
    <w:p w:rsidR="00544F46" w:rsidRDefault="00544F46" w:rsidP="00544F46">
      <w:pPr>
        <w:keepNext/>
        <w:bidi/>
        <w:jc w:val="both"/>
        <w:rPr>
          <w:rFonts w:cs="David" w:hint="cs"/>
          <w:rtl/>
        </w:rPr>
      </w:pPr>
      <w:r>
        <w:rPr>
          <w:rFonts w:cs="David" w:hint="cs"/>
          <w:u w:val="single"/>
          <w:rtl/>
        </w:rPr>
        <w:t>ארבל אסטרחן:</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rtl/>
        </w:rPr>
        <w:tab/>
        <w:t xml:space="preserve">רק חבר כנסת שלא הגיש הסתייגות, יכול לבקש זמן דיבור, ואז יש לו חמש דקות. </w:t>
      </w:r>
    </w:p>
    <w:p w:rsidR="00544F46" w:rsidRDefault="00544F46" w:rsidP="00544F46">
      <w:pPr>
        <w:keepNext/>
        <w:bidi/>
        <w:jc w:val="both"/>
        <w:rPr>
          <w:rFonts w:cs="David" w:hint="cs"/>
          <w:rtl/>
        </w:rPr>
      </w:pPr>
    </w:p>
    <w:p w:rsidR="00544F46" w:rsidRPr="00DC5122" w:rsidRDefault="00544F46" w:rsidP="00544F46">
      <w:pPr>
        <w:keepNext/>
        <w:bidi/>
        <w:ind w:firstLine="720"/>
        <w:jc w:val="both"/>
        <w:rPr>
          <w:rFonts w:cs="David" w:hint="cs"/>
          <w:rtl/>
        </w:rPr>
      </w:pPr>
      <w:r>
        <w:rPr>
          <w:rFonts w:cs="David" w:hint="cs"/>
          <w:rtl/>
        </w:rPr>
        <w:t>גמרו לנמק את ההסתייגויות, "בתום הנמקת ההסתייגויות רשאי יושב ראש הוועדה או מי שהוא הסמיכו לכך להשיב למסתייגים, ורשאי הוא להודיע כי תשובתו תימסר במועד מאוחר יותר". זה היום מופיע בכוכבית, הנושא של דחיית תשובה והצבעה. האם רוצים לעגן את זה בתקנון זאת שאלה. "הודיע כאמור, תתקיים ההצבעה על הצעת החוק במועד שיקבע יושב ראש הכנסת".</w:t>
      </w:r>
    </w:p>
    <w:p w:rsidR="00544F46" w:rsidRDefault="00544F46" w:rsidP="00544F46">
      <w:pPr>
        <w:keepNext/>
        <w:bidi/>
        <w:jc w:val="both"/>
        <w:rPr>
          <w:rFonts w:cs="David" w:hint="cs"/>
          <w:rtl/>
        </w:rPr>
      </w:pPr>
      <w:r>
        <w:rPr>
          <w:rFonts w:cs="David" w:hint="cs"/>
          <w:rtl/>
        </w:rPr>
        <w:tab/>
      </w:r>
    </w:p>
    <w:p w:rsidR="00544F46" w:rsidRDefault="00544F46" w:rsidP="00544F46">
      <w:pPr>
        <w:keepNext/>
        <w:bidi/>
        <w:jc w:val="both"/>
        <w:rPr>
          <w:rFonts w:cs="David" w:hint="cs"/>
          <w:rtl/>
        </w:rPr>
      </w:pPr>
      <w:r>
        <w:rPr>
          <w:rFonts w:cs="David" w:hint="cs"/>
          <w:u w:val="single"/>
          <w:rtl/>
        </w:rPr>
        <w:t>דורית ואג:</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rtl/>
        </w:rPr>
        <w:tab/>
        <w:t>מה עשו בטרומית?</w:t>
      </w:r>
    </w:p>
    <w:p w:rsidR="00544F46" w:rsidRDefault="00544F46" w:rsidP="00544F46">
      <w:pPr>
        <w:keepNext/>
        <w:bidi/>
        <w:jc w:val="both"/>
        <w:rPr>
          <w:rFonts w:cs="David" w:hint="cs"/>
          <w:rtl/>
        </w:rPr>
      </w:pPr>
    </w:p>
    <w:p w:rsidR="00544F46" w:rsidRPr="00A044D1" w:rsidRDefault="00544F46" w:rsidP="00544F46">
      <w:pPr>
        <w:bidi/>
        <w:jc w:val="both"/>
        <w:rPr>
          <w:rFonts w:cs="David" w:hint="cs"/>
          <w:rtl/>
        </w:rPr>
      </w:pPr>
      <w:r w:rsidRPr="00A044D1">
        <w:rPr>
          <w:rFonts w:cs="David" w:hint="cs"/>
          <w:u w:val="single"/>
          <w:rtl/>
        </w:rPr>
        <w:t>ארבל אסטרחן:</w:t>
      </w:r>
    </w:p>
    <w:p w:rsidR="00544F46" w:rsidRDefault="00544F46" w:rsidP="00544F46">
      <w:pPr>
        <w:bidi/>
        <w:jc w:val="both"/>
        <w:rPr>
          <w:rFonts w:cs="David" w:hint="cs"/>
          <w:sz w:val="28"/>
          <w:szCs w:val="28"/>
          <w:rtl/>
        </w:rPr>
      </w:pPr>
    </w:p>
    <w:p w:rsidR="00544F46" w:rsidRDefault="00544F46" w:rsidP="00544F46">
      <w:pPr>
        <w:keepNext/>
        <w:bidi/>
        <w:jc w:val="both"/>
        <w:rPr>
          <w:rFonts w:cs="David" w:hint="cs"/>
          <w:rtl/>
        </w:rPr>
      </w:pPr>
      <w:r>
        <w:rPr>
          <w:rFonts w:cs="David" w:hint="cs"/>
          <w:sz w:val="28"/>
          <w:szCs w:val="28"/>
          <w:rtl/>
        </w:rPr>
        <w:tab/>
        <w:t xml:space="preserve"> </w:t>
      </w:r>
      <w:r>
        <w:rPr>
          <w:rFonts w:cs="David" w:hint="cs"/>
          <w:rtl/>
        </w:rPr>
        <w:t xml:space="preserve">בטרומית יש הוראה מיוחדת. שם צריך את ההסכמה של חבר הכנסת. השאלה אם רוצים לעגן את הדבר הזה. </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u w:val="single"/>
          <w:rtl/>
        </w:rPr>
        <w:t>עליזה בראשי:</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rtl/>
        </w:rPr>
        <w:tab/>
        <w:t xml:space="preserve">שם צריך הסכמה, פה לא חייבים את ההסכמה. </w:t>
      </w:r>
    </w:p>
    <w:p w:rsidR="00544F46" w:rsidRDefault="00544F46" w:rsidP="00544F46">
      <w:pPr>
        <w:keepNext/>
        <w:bidi/>
        <w:jc w:val="both"/>
        <w:rPr>
          <w:rFonts w:cs="David" w:hint="cs"/>
          <w:rtl/>
        </w:rPr>
      </w:pPr>
    </w:p>
    <w:p w:rsidR="00544F46" w:rsidRPr="0086159A" w:rsidRDefault="00544F46" w:rsidP="00544F46">
      <w:pPr>
        <w:bidi/>
        <w:jc w:val="both"/>
        <w:rPr>
          <w:rFonts w:cs="David" w:hint="cs"/>
          <w:u w:val="single"/>
          <w:rtl/>
        </w:rPr>
      </w:pPr>
      <w:r w:rsidRPr="0086159A">
        <w:rPr>
          <w:rFonts w:cs="David" w:hint="cs"/>
          <w:u w:val="single"/>
          <w:rtl/>
        </w:rPr>
        <w:t>תמי כנפו:</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rtl/>
        </w:rPr>
        <w:tab/>
        <w:t>בלי סיבה? בדרך כלל היתה סיבה, או שהתקבלה הסתייגות וזה חוזר, או שיושב-ראש הוועדה - - -</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u w:val="single"/>
          <w:rtl/>
        </w:rPr>
        <w:t>דורית ואג:</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rtl/>
        </w:rPr>
        <w:tab/>
        <w:t xml:space="preserve"> התקבלה הסתייגות וזה חוזר, זה סעיף אחר. </w:t>
      </w:r>
    </w:p>
    <w:p w:rsidR="00544F46" w:rsidRDefault="00544F46" w:rsidP="00544F46">
      <w:pPr>
        <w:keepNext/>
        <w:bidi/>
        <w:jc w:val="both"/>
        <w:rPr>
          <w:rFonts w:cs="David" w:hint="cs"/>
          <w:rtl/>
        </w:rPr>
      </w:pPr>
    </w:p>
    <w:p w:rsidR="00544F46" w:rsidRPr="00A044D1" w:rsidRDefault="00544F46" w:rsidP="00544F46">
      <w:pPr>
        <w:bidi/>
        <w:jc w:val="both"/>
        <w:rPr>
          <w:rFonts w:cs="David" w:hint="cs"/>
          <w:rtl/>
        </w:rPr>
      </w:pPr>
      <w:r w:rsidRPr="00A044D1">
        <w:rPr>
          <w:rFonts w:cs="David" w:hint="cs"/>
          <w:u w:val="single"/>
          <w:rtl/>
        </w:rPr>
        <w:t>ארבל אסטרחן:</w:t>
      </w:r>
    </w:p>
    <w:p w:rsidR="00544F46" w:rsidRDefault="00544F46" w:rsidP="00544F46">
      <w:pPr>
        <w:bidi/>
        <w:jc w:val="both"/>
        <w:rPr>
          <w:rFonts w:cs="David" w:hint="cs"/>
          <w:sz w:val="28"/>
          <w:szCs w:val="28"/>
          <w:rtl/>
        </w:rPr>
      </w:pPr>
    </w:p>
    <w:p w:rsidR="00544F46" w:rsidRDefault="00544F46" w:rsidP="00544F46">
      <w:pPr>
        <w:keepNext/>
        <w:bidi/>
        <w:jc w:val="both"/>
        <w:rPr>
          <w:rFonts w:cs="David" w:hint="cs"/>
          <w:rtl/>
        </w:rPr>
      </w:pPr>
      <w:r>
        <w:rPr>
          <w:rFonts w:cs="David" w:hint="cs"/>
          <w:sz w:val="28"/>
          <w:szCs w:val="28"/>
          <w:rtl/>
        </w:rPr>
        <w:tab/>
        <w:t xml:space="preserve"> </w:t>
      </w:r>
      <w:r>
        <w:rPr>
          <w:rFonts w:cs="David" w:hint="cs"/>
          <w:rtl/>
        </w:rPr>
        <w:t xml:space="preserve">לא, זה לפני ההצבעה. </w:t>
      </w:r>
    </w:p>
    <w:p w:rsidR="00544F46" w:rsidRDefault="00544F46" w:rsidP="00544F46">
      <w:pPr>
        <w:keepNext/>
        <w:bidi/>
        <w:jc w:val="both"/>
        <w:rPr>
          <w:rFonts w:cs="David" w:hint="cs"/>
          <w:rtl/>
        </w:rPr>
      </w:pPr>
    </w:p>
    <w:p w:rsidR="00544F46" w:rsidRDefault="00544F46" w:rsidP="00544F46">
      <w:pPr>
        <w:bidi/>
        <w:jc w:val="both"/>
        <w:rPr>
          <w:rFonts w:cs="David" w:hint="cs"/>
          <w:rtl/>
        </w:rPr>
      </w:pPr>
      <w:r>
        <w:rPr>
          <w:rFonts w:cs="David" w:hint="cs"/>
          <w:u w:val="single"/>
          <w:rtl/>
        </w:rPr>
        <w:t>תמי כנפו:</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rtl/>
        </w:rPr>
        <w:tab/>
        <w:t xml:space="preserve">אבל פה זה נראה מוזר. </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u w:val="single"/>
          <w:rtl/>
        </w:rPr>
        <w:t>לימור ברמן:</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rtl/>
        </w:rPr>
        <w:tab/>
        <w:t xml:space="preserve">- - - אלא אם הוסכם מראש שאין תשובה והצבעה. אני לא מדברת על טרומית, אני מדברת עכשיו על שאר הסעיפים בסדר-היום, אם אלה הצבעות על הודעות סיכום אחרי דיון, על דברים כאלה וגם על הצעות חוק. בשנתיים האחרונות עוד לא נתקלתי במצב, שדיון בהצעת חוק החל ולא התקיימה עליו הצבעה. </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u w:val="single"/>
          <w:rtl/>
        </w:rPr>
        <w:t>ארבל אסטרחן:</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rtl/>
        </w:rPr>
        <w:tab/>
        <w:t xml:space="preserve">זה קיים היום בכוכבית. דחיית תשובה והצבעה אלה דברים שהיו. תיאורטית הרעיון הוא שיכול יושב-ראש ועדה להגיש: אוקיי, שמעתי כאן את הדיון ואת ההערות, ואני רוצה להכין את התשובה שלי. </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u w:val="single"/>
          <w:rtl/>
        </w:rPr>
        <w:t>לימור ברמן:</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rtl/>
        </w:rPr>
        <w:tab/>
        <w:t xml:space="preserve">הרי את כל ההסתייגויות האלה הוא שמע בוועדה, הצביעו עליהן בוועדה, דחו אותן בוועדה, וכרגע ההצבעה אמורה להיות במליאה, ואם אנחנו הולכים לשם, אני הבנתי שלפני כן, כנראה לפני דורית, היו פה הסתייגויות, דיברו על הסתייגות והצביעו על כל ההסתייגות. אז עכשיו הביאו את זה למצב כזה, שלא רק שלא מצביעים, אפשר לדחות את זה גם לשבוע הבא. </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u w:val="single"/>
          <w:rtl/>
        </w:rPr>
        <w:t>היו"ר יריב לוין:</w:t>
      </w:r>
    </w:p>
    <w:p w:rsidR="00544F46" w:rsidRDefault="00544F46" w:rsidP="00544F46">
      <w:pPr>
        <w:keepNext/>
        <w:bidi/>
        <w:jc w:val="both"/>
        <w:rPr>
          <w:rFonts w:cs="David" w:hint="cs"/>
          <w:rtl/>
        </w:rPr>
      </w:pPr>
    </w:p>
    <w:p w:rsidR="00544F46" w:rsidRDefault="00544F46" w:rsidP="00544F46">
      <w:pPr>
        <w:bidi/>
        <w:jc w:val="both"/>
        <w:rPr>
          <w:rFonts w:cs="David" w:hint="cs"/>
          <w:rtl/>
        </w:rPr>
      </w:pPr>
      <w:r>
        <w:rPr>
          <w:rFonts w:cs="David" w:hint="cs"/>
          <w:rtl/>
        </w:rPr>
        <w:tab/>
        <w:t xml:space="preserve">זה המצב היום, אנחנו לא משנים את המצב היום. </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u w:val="single"/>
          <w:rtl/>
        </w:rPr>
        <w:t>לימור ברמן:</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rtl/>
        </w:rPr>
        <w:tab/>
        <w:t xml:space="preserve">אנחנו משנים כל הזמן את המצב היום. </w:t>
      </w:r>
    </w:p>
    <w:p w:rsidR="00544F46" w:rsidRDefault="00544F46" w:rsidP="00544F46">
      <w:pPr>
        <w:keepNext/>
        <w:bidi/>
        <w:jc w:val="both"/>
        <w:rPr>
          <w:rFonts w:cs="David" w:hint="cs"/>
          <w:rtl/>
        </w:rPr>
      </w:pPr>
    </w:p>
    <w:p w:rsidR="00544F46" w:rsidRDefault="00544F46" w:rsidP="00544F46">
      <w:pPr>
        <w:keepLines/>
        <w:bidi/>
        <w:jc w:val="both"/>
        <w:rPr>
          <w:rFonts w:cs="David" w:hint="cs"/>
          <w:rtl/>
        </w:rPr>
      </w:pPr>
      <w:r>
        <w:rPr>
          <w:rFonts w:cs="David" w:hint="cs"/>
          <w:u w:val="single"/>
          <w:rtl/>
        </w:rPr>
        <w:t>היו"ר יריב לוין:</w:t>
      </w:r>
    </w:p>
    <w:p w:rsidR="00544F46" w:rsidRDefault="00544F46" w:rsidP="00544F46">
      <w:pPr>
        <w:keepLines/>
        <w:bidi/>
        <w:jc w:val="both"/>
        <w:rPr>
          <w:rFonts w:cs="David" w:hint="cs"/>
          <w:rtl/>
        </w:rPr>
      </w:pPr>
    </w:p>
    <w:p w:rsidR="00544F46" w:rsidRDefault="00544F46" w:rsidP="00544F46">
      <w:pPr>
        <w:keepLines/>
        <w:bidi/>
        <w:jc w:val="both"/>
        <w:rPr>
          <w:rFonts w:cs="David" w:hint="cs"/>
          <w:rtl/>
        </w:rPr>
      </w:pPr>
      <w:r>
        <w:rPr>
          <w:rFonts w:cs="David" w:hint="cs"/>
          <w:rtl/>
        </w:rPr>
        <w:tab/>
        <w:t xml:space="preserve"> לא, בעניין הזה אנחנו לא משנים. </w:t>
      </w:r>
    </w:p>
    <w:p w:rsidR="00544F46" w:rsidRDefault="00544F46" w:rsidP="00544F46">
      <w:pPr>
        <w:keepNext/>
        <w:bidi/>
        <w:jc w:val="both"/>
        <w:rPr>
          <w:rFonts w:cs="David" w:hint="cs"/>
          <w:rtl/>
        </w:rPr>
      </w:pPr>
    </w:p>
    <w:p w:rsidR="00544F46" w:rsidRDefault="00544F46" w:rsidP="00544F46">
      <w:pPr>
        <w:bidi/>
        <w:jc w:val="both"/>
        <w:rPr>
          <w:rFonts w:cs="David" w:hint="cs"/>
          <w:rtl/>
        </w:rPr>
      </w:pPr>
      <w:r>
        <w:rPr>
          <w:rFonts w:cs="David" w:hint="cs"/>
          <w:u w:val="single"/>
          <w:rtl/>
        </w:rPr>
        <w:t>לימור ברמן:</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rtl/>
        </w:rPr>
        <w:tab/>
        <w:t>אל תתחילו את הדיון, תורידו את זה מסדר היום.</w:t>
      </w:r>
    </w:p>
    <w:p w:rsidR="00544F46" w:rsidRDefault="00544F46" w:rsidP="00544F46">
      <w:pPr>
        <w:keepNext/>
        <w:bidi/>
        <w:jc w:val="both"/>
        <w:rPr>
          <w:rFonts w:cs="David" w:hint="cs"/>
          <w:rtl/>
        </w:rPr>
      </w:pPr>
    </w:p>
    <w:p w:rsidR="00544F46" w:rsidRPr="0086159A" w:rsidRDefault="00544F46" w:rsidP="00544F46">
      <w:pPr>
        <w:bidi/>
        <w:jc w:val="both"/>
        <w:rPr>
          <w:rFonts w:cs="David" w:hint="cs"/>
          <w:u w:val="single"/>
          <w:rtl/>
        </w:rPr>
      </w:pPr>
      <w:r w:rsidRPr="0086159A">
        <w:rPr>
          <w:rFonts w:cs="David" w:hint="cs"/>
          <w:u w:val="single"/>
          <w:rtl/>
        </w:rPr>
        <w:t>תמי כנפו:</w:t>
      </w:r>
    </w:p>
    <w:p w:rsidR="00544F46" w:rsidRDefault="00544F46" w:rsidP="00544F46">
      <w:pPr>
        <w:bidi/>
        <w:jc w:val="both"/>
        <w:rPr>
          <w:rFonts w:cs="David" w:hint="cs"/>
          <w:rtl/>
        </w:rPr>
      </w:pPr>
    </w:p>
    <w:p w:rsidR="00544F46" w:rsidRDefault="00544F46" w:rsidP="00544F46">
      <w:pPr>
        <w:keepNext/>
        <w:bidi/>
        <w:ind w:left="720"/>
        <w:jc w:val="both"/>
        <w:rPr>
          <w:rFonts w:cs="David" w:hint="cs"/>
          <w:rtl/>
        </w:rPr>
      </w:pPr>
      <w:r>
        <w:rPr>
          <w:rFonts w:cs="David" w:hint="cs"/>
          <w:rtl/>
        </w:rPr>
        <w:t>אני לא זוכרת שקרה דבר כזה, אם לא התקבלה הסתייגות - - -</w:t>
      </w:r>
    </w:p>
    <w:p w:rsidR="00544F46" w:rsidRDefault="00544F46" w:rsidP="00544F46">
      <w:pPr>
        <w:keepNext/>
        <w:bidi/>
        <w:ind w:left="720"/>
        <w:jc w:val="both"/>
        <w:rPr>
          <w:rFonts w:cs="David" w:hint="cs"/>
          <w:rtl/>
        </w:rPr>
      </w:pPr>
    </w:p>
    <w:p w:rsidR="00544F46" w:rsidRPr="00A044D1" w:rsidRDefault="00544F46" w:rsidP="00544F46">
      <w:pPr>
        <w:bidi/>
        <w:jc w:val="both"/>
        <w:rPr>
          <w:rFonts w:cs="David" w:hint="cs"/>
          <w:rtl/>
        </w:rPr>
      </w:pPr>
      <w:r w:rsidRPr="00A044D1">
        <w:rPr>
          <w:rFonts w:cs="David" w:hint="cs"/>
          <w:u w:val="single"/>
          <w:rtl/>
        </w:rPr>
        <w:t>ארבל אסטרחן:</w:t>
      </w:r>
    </w:p>
    <w:p w:rsidR="00544F46" w:rsidRDefault="00544F46" w:rsidP="00544F46">
      <w:pPr>
        <w:keepNext/>
        <w:bidi/>
        <w:ind w:left="720"/>
        <w:jc w:val="both"/>
        <w:rPr>
          <w:rFonts w:cs="David" w:hint="cs"/>
        </w:rPr>
      </w:pPr>
    </w:p>
    <w:p w:rsidR="00544F46" w:rsidRDefault="00544F46" w:rsidP="00544F46">
      <w:pPr>
        <w:keepNext/>
        <w:bidi/>
        <w:ind w:left="720"/>
        <w:jc w:val="both"/>
        <w:rPr>
          <w:rFonts w:cs="David" w:hint="cs"/>
          <w:rtl/>
        </w:rPr>
      </w:pPr>
      <w:r>
        <w:rPr>
          <w:rFonts w:cs="David" w:hint="cs"/>
          <w:rtl/>
        </w:rPr>
        <w:t xml:space="preserve">עוד לא התחילו להצביע פה, אנחנו לפני תחילת הצבעה. </w:t>
      </w:r>
    </w:p>
    <w:p w:rsidR="00544F46" w:rsidRDefault="00544F46" w:rsidP="00544F46">
      <w:pPr>
        <w:keepNext/>
        <w:bidi/>
        <w:ind w:left="720"/>
        <w:jc w:val="both"/>
        <w:rPr>
          <w:rFonts w:cs="David" w:hint="cs"/>
          <w:rtl/>
        </w:rPr>
      </w:pPr>
    </w:p>
    <w:p w:rsidR="00544F46" w:rsidRDefault="00544F46" w:rsidP="00544F46">
      <w:pPr>
        <w:bidi/>
        <w:jc w:val="both"/>
        <w:rPr>
          <w:rFonts w:cs="David" w:hint="cs"/>
          <w:rtl/>
        </w:rPr>
      </w:pPr>
      <w:r>
        <w:rPr>
          <w:rFonts w:cs="David" w:hint="cs"/>
          <w:u w:val="single"/>
          <w:rtl/>
        </w:rPr>
        <w:t>תמי כנפו:</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rtl/>
        </w:rPr>
        <w:tab/>
        <w:t xml:space="preserve">לא, אבל אחרי ההסתייגויות, לא קרה דבר כזה, שפתאום נימקו. אני לא זוכרת דבר כזה. </w:t>
      </w:r>
    </w:p>
    <w:p w:rsidR="00544F46" w:rsidRDefault="00544F46" w:rsidP="00544F46">
      <w:pPr>
        <w:bidi/>
        <w:jc w:val="both"/>
        <w:rPr>
          <w:rFonts w:cs="David" w:hint="cs"/>
          <w:rtl/>
        </w:rPr>
      </w:pPr>
    </w:p>
    <w:p w:rsidR="00544F46" w:rsidRPr="00A044D1" w:rsidRDefault="00544F46" w:rsidP="00544F46">
      <w:pPr>
        <w:bidi/>
        <w:jc w:val="both"/>
        <w:rPr>
          <w:rFonts w:cs="David" w:hint="cs"/>
          <w:rtl/>
        </w:rPr>
      </w:pPr>
      <w:r w:rsidRPr="00A044D1">
        <w:rPr>
          <w:rFonts w:cs="David" w:hint="cs"/>
          <w:u w:val="single"/>
          <w:rtl/>
        </w:rPr>
        <w:t>ארבל אסטרחן:</w:t>
      </w:r>
    </w:p>
    <w:p w:rsidR="00544F46" w:rsidRDefault="00544F46" w:rsidP="00544F46">
      <w:pPr>
        <w:bidi/>
        <w:jc w:val="both"/>
        <w:rPr>
          <w:rFonts w:cs="David" w:hint="cs"/>
          <w:sz w:val="28"/>
          <w:szCs w:val="28"/>
          <w:rtl/>
        </w:rPr>
      </w:pPr>
    </w:p>
    <w:p w:rsidR="00544F46" w:rsidRDefault="00544F46" w:rsidP="00544F46">
      <w:pPr>
        <w:bidi/>
        <w:jc w:val="both"/>
        <w:rPr>
          <w:rFonts w:cs="David" w:hint="cs"/>
          <w:rtl/>
        </w:rPr>
      </w:pPr>
      <w:r>
        <w:rPr>
          <w:rFonts w:cs="David" w:hint="cs"/>
          <w:sz w:val="28"/>
          <w:szCs w:val="28"/>
          <w:rtl/>
        </w:rPr>
        <w:tab/>
        <w:t xml:space="preserve"> </w:t>
      </w:r>
      <w:r>
        <w:rPr>
          <w:rFonts w:cs="David" w:hint="cs"/>
          <w:rtl/>
        </w:rPr>
        <w:t xml:space="preserve">היום יש כוכבית, שמדברת על החלטה של ועדת הפירושים. </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u w:val="single"/>
          <w:rtl/>
        </w:rPr>
        <w:t>תמר כנפו:</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rtl/>
        </w:rPr>
        <w:tab/>
        <w:t xml:space="preserve">או שהתקבלה הסתייגות, או הממשלה חזרה בה או היושב-ראש חזר. אלה היו ההנמקות, לא קרה דבר כזה שפתאום מפסיקים. או הפכו את זה לאי-אמון. </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u w:val="single"/>
          <w:rtl/>
        </w:rPr>
        <w:t>ארבל אסטרחן:</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rtl/>
        </w:rPr>
        <w:tab/>
        <w:t xml:space="preserve">כתוב שיושב-ראש הוועדה ביקש לדחות תשובה והצבעה - זה היה יחזקאל פלומין - עשו את זה, פנו נגדו לוועדת הפירושים, וועדת הפירושים אישרה את זה. לכן הכנסתי את זה כאן, כי זה קיים היום. אם רוצים להוריד, אפשר להוריד. </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u w:val="single"/>
          <w:rtl/>
        </w:rPr>
        <w:t>היו"ר יריב לוין:</w:t>
      </w:r>
    </w:p>
    <w:p w:rsidR="00544F46" w:rsidRDefault="00544F46" w:rsidP="00544F46">
      <w:pPr>
        <w:keepNext/>
        <w:bidi/>
        <w:jc w:val="both"/>
        <w:rPr>
          <w:rFonts w:cs="David" w:hint="cs"/>
          <w:rtl/>
        </w:rPr>
      </w:pPr>
    </w:p>
    <w:p w:rsidR="00544F46" w:rsidRDefault="00544F46" w:rsidP="00544F46">
      <w:pPr>
        <w:bidi/>
        <w:jc w:val="both"/>
        <w:rPr>
          <w:rFonts w:cs="David" w:hint="cs"/>
          <w:rtl/>
        </w:rPr>
      </w:pPr>
      <w:r>
        <w:rPr>
          <w:rFonts w:cs="David" w:hint="cs"/>
          <w:rtl/>
        </w:rPr>
        <w:tab/>
        <w:t xml:space="preserve">לא, אני לא בעד לשנות את המצב הקיים. </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u w:val="single"/>
          <w:rtl/>
        </w:rPr>
        <w:t>ארבל אסטרחן:</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rtl/>
        </w:rPr>
        <w:tab/>
        <w:t xml:space="preserve">אני מזכירה שלגבי דחיית הצבעה בלבד, קבענו סעיף שכבר נקבע כאן, סעיף 35, שאומר שהצבעה תתקיים תמיד עם סיום הדיון, אלא אם החליט יושב-ראש הישיבה בנסיבות מיוחדות על דחיית ההצבעה והודעה נמסרה לחברי הכנסת לפני תחילת הדיון. זאת רק תחילת הצבעה, השאלה אם רוצים תשובה והצבעה. זה מה שקיים גם היום. </w:t>
      </w:r>
    </w:p>
    <w:p w:rsidR="00544F46" w:rsidRDefault="00544F46" w:rsidP="00544F46">
      <w:pPr>
        <w:keepNext/>
        <w:bidi/>
        <w:jc w:val="both"/>
        <w:rPr>
          <w:rFonts w:cs="David" w:hint="cs"/>
          <w:rtl/>
        </w:rPr>
      </w:pPr>
    </w:p>
    <w:p w:rsidR="00544F46" w:rsidRPr="0086159A" w:rsidRDefault="00544F46" w:rsidP="00544F46">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rtl/>
        </w:rPr>
        <w:tab/>
        <w:t xml:space="preserve">לדעתי, למחוק. </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u w:val="single"/>
          <w:rtl/>
        </w:rPr>
        <w:t>היו"ר יריב לוין:</w:t>
      </w:r>
    </w:p>
    <w:p w:rsidR="00544F46" w:rsidRDefault="00544F46" w:rsidP="00544F46">
      <w:pPr>
        <w:keepNext/>
        <w:bidi/>
        <w:jc w:val="both"/>
        <w:rPr>
          <w:rFonts w:cs="David" w:hint="cs"/>
          <w:rtl/>
        </w:rPr>
      </w:pPr>
    </w:p>
    <w:p w:rsidR="00544F46" w:rsidRDefault="00544F46" w:rsidP="00544F46">
      <w:pPr>
        <w:bidi/>
        <w:jc w:val="both"/>
        <w:rPr>
          <w:rFonts w:cs="David" w:hint="cs"/>
          <w:rtl/>
        </w:rPr>
      </w:pPr>
      <w:r>
        <w:rPr>
          <w:rFonts w:cs="David" w:hint="cs"/>
          <w:rtl/>
        </w:rPr>
        <w:tab/>
        <w:t xml:space="preserve">אני לא רוצה לשנות. זה שינוי מהותי, זה לא שינוי פשוט. אני לא רוצה לייצר פה עכשיו מציאות חדשה פה. </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u w:val="single"/>
          <w:rtl/>
        </w:rPr>
        <w:t>לימור ברמן:</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rtl/>
        </w:rPr>
        <w:tab/>
        <w:t>אם אתה מדבר כבר על שינוי מהותי, וזה נראה לך בסדר, כמי שבפעם הבאה בהחלט יכול להיות באופוזיציה - -</w:t>
      </w:r>
    </w:p>
    <w:p w:rsidR="00544F46" w:rsidRDefault="00544F46" w:rsidP="00544F46">
      <w:pPr>
        <w:keepNext/>
        <w:bidi/>
        <w:jc w:val="both"/>
        <w:rPr>
          <w:rFonts w:cs="David" w:hint="cs"/>
          <w:rtl/>
        </w:rPr>
      </w:pPr>
    </w:p>
    <w:p w:rsidR="00544F46" w:rsidRDefault="00544F46" w:rsidP="00544F46">
      <w:pPr>
        <w:bidi/>
        <w:jc w:val="both"/>
        <w:rPr>
          <w:rFonts w:cs="David" w:hint="cs"/>
          <w:rtl/>
        </w:rPr>
      </w:pPr>
      <w:r>
        <w:rPr>
          <w:rFonts w:cs="David" w:hint="cs"/>
          <w:u w:val="single"/>
          <w:rtl/>
        </w:rPr>
        <w:t>היו"ר יריב לוין:</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rtl/>
        </w:rPr>
        <w:tab/>
        <w:t xml:space="preserve"> אין ויכוח. </w:t>
      </w:r>
    </w:p>
    <w:p w:rsidR="00544F46" w:rsidRDefault="00544F46" w:rsidP="00544F46">
      <w:pPr>
        <w:keepNext/>
        <w:bidi/>
        <w:jc w:val="both"/>
        <w:rPr>
          <w:rFonts w:cs="David" w:hint="cs"/>
          <w:rtl/>
        </w:rPr>
      </w:pPr>
    </w:p>
    <w:p w:rsidR="00544F46" w:rsidRDefault="00544F46" w:rsidP="00544F46">
      <w:pPr>
        <w:bidi/>
        <w:jc w:val="both"/>
        <w:rPr>
          <w:rFonts w:cs="David" w:hint="cs"/>
          <w:rtl/>
        </w:rPr>
      </w:pPr>
      <w:r>
        <w:rPr>
          <w:rFonts w:cs="David" w:hint="cs"/>
          <w:u w:val="single"/>
          <w:rtl/>
        </w:rPr>
        <w:t>לימור ברמן:</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rtl/>
        </w:rPr>
        <w:tab/>
        <w:t>- - זה נראה לך הגיוני, שאין לך הרשות לעשות את זה - לעלות, לנמק ואז להגיד שאתה מוכן שהצבעה ותשובה ייעשו במועד אחר?</w:t>
      </w:r>
    </w:p>
    <w:p w:rsidR="00544F46" w:rsidRDefault="00544F46" w:rsidP="00544F46">
      <w:pPr>
        <w:keepNext/>
        <w:bidi/>
        <w:jc w:val="both"/>
        <w:rPr>
          <w:rFonts w:cs="David" w:hint="cs"/>
          <w:rtl/>
        </w:rPr>
      </w:pPr>
    </w:p>
    <w:p w:rsidR="00544F46" w:rsidRDefault="00544F46" w:rsidP="00544F46">
      <w:pPr>
        <w:bidi/>
        <w:jc w:val="both"/>
        <w:rPr>
          <w:rFonts w:cs="David" w:hint="cs"/>
          <w:rtl/>
        </w:rPr>
      </w:pPr>
      <w:r>
        <w:rPr>
          <w:rFonts w:cs="David" w:hint="cs"/>
          <w:u w:val="single"/>
          <w:rtl/>
        </w:rPr>
        <w:t>היו"ר יריב לוין:</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rtl/>
        </w:rPr>
        <w:tab/>
        <w:t xml:space="preserve"> יש רשות לעשות את זה. </w:t>
      </w:r>
    </w:p>
    <w:p w:rsidR="00544F46" w:rsidRDefault="00544F46" w:rsidP="00544F46">
      <w:pPr>
        <w:keepNext/>
        <w:bidi/>
        <w:jc w:val="both"/>
        <w:rPr>
          <w:rFonts w:cs="David" w:hint="cs"/>
          <w:rtl/>
        </w:rPr>
      </w:pPr>
    </w:p>
    <w:p w:rsidR="00544F46" w:rsidRDefault="00544F46" w:rsidP="00544F46">
      <w:pPr>
        <w:bidi/>
        <w:jc w:val="both"/>
        <w:rPr>
          <w:rFonts w:cs="David" w:hint="cs"/>
          <w:rtl/>
        </w:rPr>
      </w:pPr>
      <w:r>
        <w:rPr>
          <w:rFonts w:cs="David" w:hint="cs"/>
          <w:u w:val="single"/>
          <w:rtl/>
        </w:rPr>
        <w:t>לימור ברמן:</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rtl/>
        </w:rPr>
        <w:tab/>
        <w:t xml:space="preserve"> לא, זה נעשה רק באישור יושב-ראש הקואליציה. </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u w:val="single"/>
          <w:rtl/>
        </w:rPr>
        <w:t>עליזה בראשי:</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rtl/>
        </w:rPr>
        <w:tab/>
        <w:t xml:space="preserve">את מדברת על הצעות חוק טרומיות? </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u w:val="single"/>
          <w:rtl/>
        </w:rPr>
        <w:t>לימור ברמן:</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rtl/>
        </w:rPr>
        <w:tab/>
        <w:t xml:space="preserve">על פי תקנון, זה על ידי יושב-ראש הכנסת. </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u w:val="single"/>
          <w:rtl/>
        </w:rPr>
        <w:t>עליזה בראשי:</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rtl/>
        </w:rPr>
        <w:tab/>
        <w:t xml:space="preserve"> תסבירי לו, את מדברת על טרומיות?</w:t>
      </w:r>
    </w:p>
    <w:p w:rsidR="00544F46" w:rsidRDefault="00544F46" w:rsidP="00544F46">
      <w:pPr>
        <w:keepNext/>
        <w:bidi/>
        <w:jc w:val="both"/>
        <w:rPr>
          <w:rFonts w:cs="David" w:hint="cs"/>
          <w:rtl/>
        </w:rPr>
      </w:pPr>
    </w:p>
    <w:p w:rsidR="00544F46" w:rsidRDefault="00544F46" w:rsidP="00544F46">
      <w:pPr>
        <w:bidi/>
        <w:jc w:val="both"/>
        <w:rPr>
          <w:rFonts w:cs="David" w:hint="cs"/>
          <w:rtl/>
        </w:rPr>
      </w:pPr>
      <w:r>
        <w:rPr>
          <w:rFonts w:cs="David" w:hint="cs"/>
          <w:u w:val="single"/>
          <w:rtl/>
        </w:rPr>
        <w:t>לימור ברמן:</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rtl/>
        </w:rPr>
        <w:tab/>
        <w:t xml:space="preserve"> רק על טרומיות. לפי התקנון, יושב-ראש הכנסת הוא זה שרשאי לקבוע שתשובת שר וההצבעה יתקיימו במועד אחר. </w:t>
      </w:r>
    </w:p>
    <w:p w:rsidR="00544F46" w:rsidRDefault="00544F46" w:rsidP="00544F46">
      <w:pPr>
        <w:keepNext/>
        <w:bidi/>
        <w:jc w:val="both"/>
        <w:rPr>
          <w:rFonts w:cs="David" w:hint="cs"/>
          <w:rtl/>
        </w:rPr>
      </w:pPr>
    </w:p>
    <w:p w:rsidR="00544F46" w:rsidRDefault="00544F46" w:rsidP="00544F46">
      <w:pPr>
        <w:bidi/>
        <w:jc w:val="both"/>
        <w:rPr>
          <w:rFonts w:cs="David" w:hint="cs"/>
          <w:rtl/>
        </w:rPr>
      </w:pPr>
      <w:r>
        <w:rPr>
          <w:rFonts w:cs="David" w:hint="cs"/>
          <w:u w:val="single"/>
          <w:rtl/>
        </w:rPr>
        <w:t>היו"ר יריב לוין:</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rtl/>
        </w:rPr>
        <w:tab/>
        <w:t xml:space="preserve"> נכון, ברור. </w:t>
      </w:r>
    </w:p>
    <w:p w:rsidR="00544F46" w:rsidRDefault="00544F46" w:rsidP="00544F46">
      <w:pPr>
        <w:keepNext/>
        <w:bidi/>
        <w:jc w:val="both"/>
        <w:rPr>
          <w:rFonts w:cs="David" w:hint="cs"/>
          <w:rtl/>
        </w:rPr>
      </w:pPr>
    </w:p>
    <w:p w:rsidR="00544F46" w:rsidRDefault="00544F46" w:rsidP="00544F46">
      <w:pPr>
        <w:bidi/>
        <w:jc w:val="both"/>
        <w:rPr>
          <w:rFonts w:cs="David" w:hint="cs"/>
          <w:rtl/>
        </w:rPr>
      </w:pPr>
      <w:r>
        <w:rPr>
          <w:rFonts w:cs="David" w:hint="cs"/>
          <w:u w:val="single"/>
          <w:rtl/>
        </w:rPr>
        <w:t>לימור ברמן:</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rtl/>
        </w:rPr>
        <w:tab/>
        <w:t xml:space="preserve">לפי המעשה, יושב-ראש הקואליציה הוא זה שמחליט. </w:t>
      </w:r>
    </w:p>
    <w:p w:rsidR="00544F46" w:rsidRDefault="00544F46" w:rsidP="00544F46">
      <w:pPr>
        <w:keepNext/>
        <w:bidi/>
        <w:jc w:val="both"/>
        <w:rPr>
          <w:rFonts w:cs="David" w:hint="cs"/>
          <w:rtl/>
        </w:rPr>
      </w:pPr>
    </w:p>
    <w:p w:rsidR="00544F46" w:rsidRDefault="00544F46" w:rsidP="00544F46">
      <w:pPr>
        <w:bidi/>
        <w:jc w:val="both"/>
        <w:rPr>
          <w:rFonts w:cs="David" w:hint="cs"/>
          <w:rtl/>
        </w:rPr>
      </w:pPr>
      <w:r>
        <w:rPr>
          <w:rFonts w:cs="David" w:hint="cs"/>
          <w:u w:val="single"/>
          <w:rtl/>
        </w:rPr>
        <w:t>היו"ר יריב לוין:</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rtl/>
        </w:rPr>
        <w:tab/>
        <w:t xml:space="preserve"> מגיעים להבנה, נכון. </w:t>
      </w:r>
    </w:p>
    <w:p w:rsidR="00544F46" w:rsidRDefault="00544F46" w:rsidP="00544F46">
      <w:pPr>
        <w:keepNext/>
        <w:bidi/>
        <w:jc w:val="both"/>
        <w:rPr>
          <w:rFonts w:cs="David" w:hint="cs"/>
          <w:rtl/>
        </w:rPr>
      </w:pPr>
    </w:p>
    <w:p w:rsidR="00544F46" w:rsidRPr="0086159A" w:rsidRDefault="00544F46" w:rsidP="00544F46">
      <w:pPr>
        <w:bidi/>
        <w:jc w:val="both"/>
        <w:rPr>
          <w:rFonts w:cs="David" w:hint="cs"/>
          <w:u w:val="single"/>
          <w:rtl/>
        </w:rPr>
      </w:pPr>
      <w:r w:rsidRPr="0086159A">
        <w:rPr>
          <w:rFonts w:cs="David" w:hint="cs"/>
          <w:u w:val="single"/>
          <w:rtl/>
        </w:rPr>
        <w:t>רונית חייקין</w:t>
      </w:r>
      <w:r>
        <w:rPr>
          <w:rFonts w:cs="David" w:hint="cs"/>
          <w:u w:val="single"/>
          <w:rtl/>
        </w:rPr>
        <w:t xml:space="preserve"> יעקבי</w:t>
      </w:r>
      <w:r w:rsidRPr="0086159A">
        <w:rPr>
          <w:rFonts w:cs="David" w:hint="cs"/>
          <w:u w:val="single"/>
          <w:rtl/>
        </w:rPr>
        <w:t>:</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rtl/>
        </w:rPr>
        <w:tab/>
        <w:t xml:space="preserve">זה בהסכמה. </w:t>
      </w:r>
    </w:p>
    <w:p w:rsidR="00544F46" w:rsidRDefault="00544F46" w:rsidP="00544F46">
      <w:pPr>
        <w:keepNext/>
        <w:bidi/>
        <w:jc w:val="both"/>
        <w:rPr>
          <w:rFonts w:cs="David" w:hint="cs"/>
          <w:rtl/>
        </w:rPr>
      </w:pPr>
    </w:p>
    <w:p w:rsidR="00544F46" w:rsidRDefault="00544F46" w:rsidP="00544F46">
      <w:pPr>
        <w:bidi/>
        <w:jc w:val="both"/>
        <w:rPr>
          <w:rFonts w:cs="David" w:hint="cs"/>
          <w:rtl/>
        </w:rPr>
      </w:pPr>
      <w:r>
        <w:rPr>
          <w:rFonts w:cs="David" w:hint="cs"/>
          <w:u w:val="single"/>
          <w:rtl/>
        </w:rPr>
        <w:t>לימור ברמן:</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rtl/>
        </w:rPr>
        <w:tab/>
        <w:t xml:space="preserve"> אבל את לא יכולה למעלה ולהגיד את זה. </w:t>
      </w:r>
    </w:p>
    <w:p w:rsidR="00544F46" w:rsidRDefault="00544F46" w:rsidP="00544F46">
      <w:pPr>
        <w:keepNext/>
        <w:bidi/>
        <w:jc w:val="both"/>
        <w:rPr>
          <w:rFonts w:cs="David" w:hint="cs"/>
          <w:rtl/>
        </w:rPr>
      </w:pPr>
    </w:p>
    <w:p w:rsidR="00544F46" w:rsidRDefault="00544F46" w:rsidP="00544F46">
      <w:pPr>
        <w:bidi/>
        <w:jc w:val="both"/>
        <w:rPr>
          <w:rFonts w:cs="David" w:hint="cs"/>
          <w:rtl/>
        </w:rPr>
      </w:pPr>
      <w:r>
        <w:rPr>
          <w:rFonts w:cs="David" w:hint="cs"/>
          <w:u w:val="single"/>
          <w:rtl/>
        </w:rPr>
        <w:t>היו"ר יריב לוין:</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rtl/>
        </w:rPr>
        <w:tab/>
        <w:t xml:space="preserve"> בוודאי שלא. </w:t>
      </w:r>
    </w:p>
    <w:p w:rsidR="00544F46" w:rsidRDefault="00544F46" w:rsidP="00544F46">
      <w:pPr>
        <w:keepNext/>
        <w:bidi/>
        <w:jc w:val="both"/>
        <w:rPr>
          <w:rFonts w:cs="David" w:hint="cs"/>
          <w:rtl/>
        </w:rPr>
      </w:pPr>
    </w:p>
    <w:p w:rsidR="00544F46" w:rsidRDefault="00544F46" w:rsidP="00544F46">
      <w:pPr>
        <w:bidi/>
        <w:jc w:val="both"/>
        <w:rPr>
          <w:rFonts w:cs="David" w:hint="cs"/>
          <w:rtl/>
        </w:rPr>
      </w:pPr>
      <w:r>
        <w:rPr>
          <w:rFonts w:cs="David" w:hint="cs"/>
          <w:u w:val="single"/>
          <w:rtl/>
        </w:rPr>
        <w:t>לימור ברמן:</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rtl/>
        </w:rPr>
        <w:tab/>
        <w:t xml:space="preserve">אבל פה השר על הצעת חוק ממשלתית כן יכול לעשות את זה. </w:t>
      </w:r>
    </w:p>
    <w:p w:rsidR="00544F46" w:rsidRDefault="00544F46" w:rsidP="00544F46">
      <w:pPr>
        <w:keepNext/>
        <w:bidi/>
        <w:jc w:val="both"/>
        <w:rPr>
          <w:rFonts w:cs="David" w:hint="cs"/>
          <w:rtl/>
        </w:rPr>
      </w:pPr>
    </w:p>
    <w:p w:rsidR="00544F46" w:rsidRDefault="00544F46" w:rsidP="00544F46">
      <w:pPr>
        <w:bidi/>
        <w:jc w:val="both"/>
        <w:rPr>
          <w:rFonts w:cs="David" w:hint="cs"/>
          <w:rtl/>
        </w:rPr>
      </w:pPr>
      <w:r>
        <w:rPr>
          <w:rFonts w:cs="David" w:hint="cs"/>
          <w:u w:val="single"/>
          <w:rtl/>
        </w:rPr>
        <w:t>היו"ר יריב לוין:</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rtl/>
        </w:rPr>
        <w:tab/>
        <w:t xml:space="preserve"> אבל בהרבה נושאים יש הבדלים גדולים בין הממשלה לבין - - - </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u w:val="single"/>
          <w:rtl/>
        </w:rPr>
        <w:t>עליזה בראשי:</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rtl/>
        </w:rPr>
        <w:tab/>
        <w:t xml:space="preserve">תאמיני לי שאם תהיי פעם בקואליציה, זה מאוד ימצא חן בעיניך שזה כך.  </w:t>
      </w:r>
    </w:p>
    <w:p w:rsidR="00544F46" w:rsidRDefault="00544F46" w:rsidP="00544F46">
      <w:pPr>
        <w:keepNext/>
        <w:bidi/>
        <w:jc w:val="both"/>
        <w:rPr>
          <w:rFonts w:cs="David" w:hint="cs"/>
          <w:rtl/>
        </w:rPr>
      </w:pPr>
    </w:p>
    <w:p w:rsidR="00544F46" w:rsidRPr="00A044D1" w:rsidRDefault="00544F46" w:rsidP="00544F46">
      <w:pPr>
        <w:bidi/>
        <w:jc w:val="both"/>
        <w:rPr>
          <w:rFonts w:cs="David" w:hint="cs"/>
          <w:rtl/>
        </w:rPr>
      </w:pPr>
      <w:r w:rsidRPr="00A044D1">
        <w:rPr>
          <w:rFonts w:cs="David" w:hint="cs"/>
          <w:u w:val="single"/>
          <w:rtl/>
        </w:rPr>
        <w:t>ארבל אסטרחן:</w:t>
      </w:r>
    </w:p>
    <w:p w:rsidR="00544F46" w:rsidRDefault="00544F46" w:rsidP="00544F46">
      <w:pPr>
        <w:bidi/>
        <w:jc w:val="both"/>
        <w:rPr>
          <w:rFonts w:cs="David" w:hint="cs"/>
          <w:sz w:val="28"/>
          <w:szCs w:val="28"/>
          <w:rtl/>
        </w:rPr>
      </w:pPr>
    </w:p>
    <w:p w:rsidR="00544F46" w:rsidRDefault="00544F46" w:rsidP="00544F46">
      <w:pPr>
        <w:keepNext/>
        <w:bidi/>
        <w:jc w:val="both"/>
        <w:rPr>
          <w:rFonts w:cs="David" w:hint="cs"/>
          <w:rtl/>
        </w:rPr>
      </w:pPr>
      <w:r>
        <w:rPr>
          <w:rFonts w:cs="David" w:hint="cs"/>
          <w:sz w:val="28"/>
          <w:szCs w:val="28"/>
          <w:rtl/>
        </w:rPr>
        <w:tab/>
        <w:t xml:space="preserve"> </w:t>
      </w:r>
      <w:r>
        <w:rPr>
          <w:rFonts w:cs="David" w:hint="cs"/>
          <w:rtl/>
        </w:rPr>
        <w:t xml:space="preserve">אני זוכרת שהרבה פעמים שאלו אותי על האפשרות להשתמש בכוכבית הזאת. </w:t>
      </w:r>
    </w:p>
    <w:p w:rsidR="00544F46" w:rsidRDefault="00544F46" w:rsidP="00544F46">
      <w:pPr>
        <w:keepNext/>
        <w:bidi/>
        <w:jc w:val="both"/>
        <w:rPr>
          <w:rFonts w:cs="David" w:hint="cs"/>
          <w:rtl/>
        </w:rPr>
      </w:pPr>
    </w:p>
    <w:p w:rsidR="00544F46" w:rsidRDefault="00544F46" w:rsidP="00544F46">
      <w:pPr>
        <w:bidi/>
        <w:jc w:val="both"/>
        <w:rPr>
          <w:rFonts w:cs="David" w:hint="cs"/>
          <w:rtl/>
        </w:rPr>
      </w:pPr>
      <w:r>
        <w:rPr>
          <w:rFonts w:cs="David" w:hint="cs"/>
          <w:u w:val="single"/>
          <w:rtl/>
        </w:rPr>
        <w:t>היו"ר יריב לוין:</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rtl/>
        </w:rPr>
        <w:tab/>
        <w:t xml:space="preserve"> אז צריך יהיה לבדוק את זה. נבדוק גם את הנקודה הזאת. תבדקי כמה השתמשו בזה. </w:t>
      </w:r>
    </w:p>
    <w:p w:rsidR="00544F46" w:rsidRDefault="00544F46" w:rsidP="00544F46">
      <w:pPr>
        <w:keepNext/>
        <w:bidi/>
        <w:jc w:val="both"/>
        <w:rPr>
          <w:rFonts w:cs="David" w:hint="cs"/>
          <w:rtl/>
        </w:rPr>
      </w:pPr>
    </w:p>
    <w:p w:rsidR="00544F46" w:rsidRDefault="00544F46" w:rsidP="00544F46">
      <w:pPr>
        <w:bidi/>
        <w:jc w:val="both"/>
        <w:rPr>
          <w:rFonts w:cs="David" w:hint="cs"/>
          <w:rtl/>
        </w:rPr>
      </w:pPr>
      <w:r>
        <w:rPr>
          <w:rFonts w:cs="David" w:hint="cs"/>
          <w:u w:val="single"/>
          <w:rtl/>
        </w:rPr>
        <w:t>תמי כנפו:</w:t>
      </w:r>
    </w:p>
    <w:p w:rsidR="00544F46" w:rsidRDefault="00544F46" w:rsidP="00544F46">
      <w:pPr>
        <w:bidi/>
        <w:jc w:val="both"/>
        <w:rPr>
          <w:rFonts w:cs="David" w:hint="cs"/>
          <w:rtl/>
        </w:rPr>
      </w:pPr>
    </w:p>
    <w:p w:rsidR="00544F46" w:rsidRDefault="00544F46" w:rsidP="00544F46">
      <w:pPr>
        <w:bidi/>
        <w:jc w:val="both"/>
        <w:rPr>
          <w:rFonts w:cs="David" w:hint="cs"/>
          <w:rtl/>
        </w:rPr>
      </w:pPr>
      <w:r>
        <w:rPr>
          <w:rFonts w:cs="David" w:hint="cs"/>
          <w:rtl/>
        </w:rPr>
        <w:tab/>
        <w:t>את בדקת כמה פעמים?</w:t>
      </w:r>
    </w:p>
    <w:p w:rsidR="00544F46" w:rsidRDefault="00544F46" w:rsidP="00544F46">
      <w:pPr>
        <w:bidi/>
        <w:jc w:val="both"/>
        <w:rPr>
          <w:rFonts w:cs="David" w:hint="cs"/>
          <w:rtl/>
        </w:rPr>
      </w:pPr>
    </w:p>
    <w:p w:rsidR="00544F46" w:rsidRPr="00A044D1" w:rsidRDefault="00544F46" w:rsidP="00544F46">
      <w:pPr>
        <w:bidi/>
        <w:jc w:val="both"/>
        <w:rPr>
          <w:rFonts w:cs="David" w:hint="cs"/>
          <w:rtl/>
        </w:rPr>
      </w:pPr>
      <w:r w:rsidRPr="00A044D1">
        <w:rPr>
          <w:rFonts w:cs="David" w:hint="cs"/>
          <w:u w:val="single"/>
          <w:rtl/>
        </w:rPr>
        <w:t>ארבל אסטרחן:</w:t>
      </w:r>
    </w:p>
    <w:p w:rsidR="00544F46" w:rsidRDefault="00544F46" w:rsidP="00544F46">
      <w:pPr>
        <w:bidi/>
        <w:jc w:val="both"/>
        <w:rPr>
          <w:rFonts w:cs="David" w:hint="cs"/>
          <w:sz w:val="28"/>
          <w:szCs w:val="28"/>
          <w:rtl/>
        </w:rPr>
      </w:pPr>
    </w:p>
    <w:p w:rsidR="00544F46" w:rsidRPr="00A71E46" w:rsidRDefault="00544F46" w:rsidP="00544F46">
      <w:pPr>
        <w:bidi/>
        <w:jc w:val="both"/>
        <w:rPr>
          <w:rFonts w:cs="David" w:hint="cs"/>
          <w:rtl/>
        </w:rPr>
      </w:pPr>
      <w:r>
        <w:rPr>
          <w:rFonts w:cs="David" w:hint="cs"/>
          <w:sz w:val="28"/>
          <w:szCs w:val="28"/>
          <w:rtl/>
        </w:rPr>
        <w:tab/>
        <w:t xml:space="preserve"> </w:t>
      </w:r>
      <w:r>
        <w:rPr>
          <w:rFonts w:cs="David" w:hint="cs"/>
          <w:rtl/>
        </w:rPr>
        <w:t xml:space="preserve">לא, אני לא יודעת אפילו איך יש לי אפשרות לבדוק את זה, מתי שהיה דיון והצבעה במועד אחר. זה לא משהו שרשום. </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u w:val="single"/>
          <w:rtl/>
        </w:rPr>
        <w:t>איל זנדברג:</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rtl/>
        </w:rPr>
        <w:tab/>
        <w:t xml:space="preserve">אבל יש היגיון בזה שאם כבר חברי הכנסת נימקו, שזה יוכל להשפיע על המצביעים. אי אפשר לנתק את זה בזמן, בלי סיבה מיוחדת. לכאורה, אנשים נימקו, נימקו וההצבעה תהיה באיזה מועד לא ידוע. </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u w:val="single"/>
          <w:rtl/>
        </w:rPr>
        <w:t>ארבל אסטרחן:</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rtl/>
        </w:rPr>
        <w:tab/>
        <w:t>בקריאה ראשונה אין לנו הוראה כזאת. אני יכולה לרשום ליד זה "להמשך דיון".</w:t>
      </w:r>
    </w:p>
    <w:p w:rsidR="00544F46" w:rsidRDefault="00544F46" w:rsidP="00544F46">
      <w:pPr>
        <w:keepNext/>
        <w:bidi/>
        <w:jc w:val="both"/>
        <w:rPr>
          <w:rFonts w:cs="David" w:hint="cs"/>
          <w:rtl/>
        </w:rPr>
      </w:pPr>
    </w:p>
    <w:p w:rsidR="00544F46" w:rsidRPr="0086159A" w:rsidRDefault="00544F46" w:rsidP="00544F46">
      <w:pPr>
        <w:bidi/>
        <w:jc w:val="both"/>
        <w:rPr>
          <w:rFonts w:cs="David" w:hint="cs"/>
          <w:u w:val="single"/>
          <w:rtl/>
        </w:rPr>
      </w:pPr>
      <w:r w:rsidRPr="0086159A">
        <w:rPr>
          <w:rFonts w:cs="David" w:hint="cs"/>
          <w:u w:val="single"/>
          <w:rtl/>
        </w:rPr>
        <w:t>תמי כנפו:</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rtl/>
        </w:rPr>
        <w:tab/>
        <w:t>בדרך כלל בקריאה הראשונה כן היתה אפשרות לא להצביע - - -</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u w:val="single"/>
          <w:rtl/>
        </w:rPr>
        <w:t>ארבל אסטרחן:</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rtl/>
        </w:rPr>
        <w:tab/>
        <w:t xml:space="preserve">למרות שזה גם לא כתוב. אני אבדוק עם ירדנה, אם היא זוכרת מקרים שעשו את זה. </w:t>
      </w:r>
    </w:p>
    <w:p w:rsidR="00544F46" w:rsidRDefault="00544F46" w:rsidP="00544F46">
      <w:pPr>
        <w:keepNext/>
        <w:bidi/>
        <w:jc w:val="both"/>
        <w:rPr>
          <w:rFonts w:cs="David" w:hint="cs"/>
          <w:rtl/>
        </w:rPr>
      </w:pPr>
    </w:p>
    <w:p w:rsidR="00544F46" w:rsidRPr="0086159A" w:rsidRDefault="00544F46" w:rsidP="00544F46">
      <w:pPr>
        <w:bidi/>
        <w:jc w:val="both"/>
        <w:rPr>
          <w:rFonts w:cs="David" w:hint="cs"/>
          <w:u w:val="single"/>
          <w:rtl/>
        </w:rPr>
      </w:pPr>
      <w:r w:rsidRPr="0086159A">
        <w:rPr>
          <w:rFonts w:cs="David" w:hint="cs"/>
          <w:u w:val="single"/>
          <w:rtl/>
        </w:rPr>
        <w:t>תמי כנפו:</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rtl/>
        </w:rPr>
        <w:tab/>
        <w:t xml:space="preserve">בקריאה ראשונה זה היה נפוץ. </w:t>
      </w:r>
    </w:p>
    <w:p w:rsidR="00544F46" w:rsidRDefault="00544F46" w:rsidP="00544F46">
      <w:pPr>
        <w:keepNext/>
        <w:bidi/>
        <w:jc w:val="both"/>
        <w:rPr>
          <w:rFonts w:cs="David" w:hint="cs"/>
          <w:rtl/>
        </w:rPr>
      </w:pPr>
    </w:p>
    <w:p w:rsidR="00544F46" w:rsidRDefault="00544F46" w:rsidP="00544F46">
      <w:pPr>
        <w:bidi/>
        <w:jc w:val="both"/>
        <w:rPr>
          <w:rFonts w:cs="David" w:hint="cs"/>
          <w:rtl/>
        </w:rPr>
      </w:pPr>
      <w:r>
        <w:rPr>
          <w:rFonts w:cs="David" w:hint="cs"/>
          <w:u w:val="single"/>
          <w:rtl/>
        </w:rPr>
        <w:t>היו"ר יריב לוין:</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rtl/>
        </w:rPr>
        <w:tab/>
        <w:t xml:space="preserve"> אנחנו צריכים לסיים, כי המליאה מתחילה עוד חמש דקות. יש לנו עוד ישיבה אחת במושב הזה. אנחנו נפיץ לכם את השלמת הפרק הזה עד הסוף, ונשתדל בישיבה האחרונה לבוא בכוחות רעננים כדי לנסות לעבור ולפחות להשלים את המעבר הראשון. </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u w:val="single"/>
          <w:rtl/>
        </w:rPr>
        <w:t>דורית ואג:</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r>
        <w:rPr>
          <w:rFonts w:cs="David" w:hint="cs"/>
          <w:rtl/>
        </w:rPr>
        <w:tab/>
        <w:t xml:space="preserve"> זה כבר יהיה גם על ההסתייגויות התקציביות?</w:t>
      </w:r>
    </w:p>
    <w:p w:rsidR="00544F46" w:rsidRDefault="00544F46" w:rsidP="00544F46">
      <w:pPr>
        <w:keepNext/>
        <w:bidi/>
        <w:jc w:val="both"/>
        <w:rPr>
          <w:rFonts w:cs="David" w:hint="cs"/>
          <w:rtl/>
        </w:rPr>
      </w:pPr>
    </w:p>
    <w:p w:rsidR="00544F46" w:rsidRDefault="00544F46" w:rsidP="00544F46">
      <w:pPr>
        <w:bidi/>
        <w:jc w:val="both"/>
        <w:rPr>
          <w:rFonts w:cs="David" w:hint="cs"/>
          <w:rtl/>
        </w:rPr>
      </w:pPr>
      <w:r>
        <w:rPr>
          <w:rFonts w:cs="David" w:hint="cs"/>
          <w:u w:val="single"/>
          <w:rtl/>
        </w:rPr>
        <w:t>היו"ר יריב לוין:</w:t>
      </w:r>
    </w:p>
    <w:p w:rsidR="00544F46" w:rsidRDefault="00544F46" w:rsidP="00544F46">
      <w:pPr>
        <w:bidi/>
        <w:jc w:val="both"/>
        <w:rPr>
          <w:rFonts w:cs="David" w:hint="cs"/>
          <w:rtl/>
        </w:rPr>
      </w:pPr>
    </w:p>
    <w:p w:rsidR="00544F46" w:rsidRDefault="00544F46" w:rsidP="00544F46">
      <w:pPr>
        <w:keepNext/>
        <w:bidi/>
        <w:jc w:val="both"/>
        <w:rPr>
          <w:rFonts w:cs="David" w:hint="cs"/>
          <w:rtl/>
        </w:rPr>
      </w:pPr>
      <w:r>
        <w:rPr>
          <w:rFonts w:cs="David" w:hint="cs"/>
          <w:rtl/>
        </w:rPr>
        <w:tab/>
        <w:t xml:space="preserve">כן. תודה רבה, אני נועל את הישיבה. </w:t>
      </w:r>
    </w:p>
    <w:p w:rsidR="00544F46" w:rsidRDefault="00544F46" w:rsidP="00544F46">
      <w:pPr>
        <w:keepNext/>
        <w:bidi/>
        <w:jc w:val="both"/>
        <w:rPr>
          <w:rFonts w:cs="David" w:hint="cs"/>
          <w:rtl/>
        </w:rPr>
      </w:pPr>
    </w:p>
    <w:p w:rsidR="00544F46" w:rsidRDefault="00544F46" w:rsidP="00544F46">
      <w:pPr>
        <w:keepNext/>
        <w:bidi/>
        <w:jc w:val="both"/>
        <w:rPr>
          <w:rFonts w:cs="David" w:hint="cs"/>
          <w:rtl/>
        </w:rPr>
      </w:pPr>
    </w:p>
    <w:p w:rsidR="00544F46" w:rsidRDefault="00544F46" w:rsidP="00544F46">
      <w:pPr>
        <w:keepNext/>
        <w:bidi/>
        <w:jc w:val="both"/>
        <w:rPr>
          <w:rFonts w:cs="David" w:hint="cs"/>
          <w:rtl/>
        </w:rPr>
      </w:pPr>
    </w:p>
    <w:p w:rsidR="00544F46" w:rsidRDefault="00544F46" w:rsidP="00544F46">
      <w:pPr>
        <w:keepNext/>
        <w:bidi/>
        <w:jc w:val="both"/>
        <w:rPr>
          <w:rFonts w:cs="David" w:hint="cs"/>
          <w:rtl/>
        </w:rPr>
      </w:pPr>
    </w:p>
    <w:p w:rsidR="00544F46" w:rsidRPr="00544F46" w:rsidRDefault="00544F46" w:rsidP="00544F46">
      <w:pPr>
        <w:keepNext/>
        <w:bidi/>
        <w:jc w:val="both"/>
        <w:rPr>
          <w:rFonts w:cs="David" w:hint="cs"/>
          <w:b/>
          <w:bCs/>
          <w:rtl/>
        </w:rPr>
      </w:pPr>
    </w:p>
    <w:p w:rsidR="00544F46" w:rsidRPr="00544F46" w:rsidRDefault="00544F46" w:rsidP="00544F46">
      <w:pPr>
        <w:keepNext/>
        <w:bidi/>
        <w:jc w:val="both"/>
        <w:rPr>
          <w:rFonts w:cs="David" w:hint="cs"/>
          <w:b/>
          <w:bCs/>
          <w:u w:val="single"/>
          <w:rtl/>
        </w:rPr>
      </w:pPr>
      <w:r w:rsidRPr="00544F46">
        <w:rPr>
          <w:rFonts w:cs="David" w:hint="cs"/>
          <w:b/>
          <w:bCs/>
          <w:rtl/>
        </w:rPr>
        <w:tab/>
      </w:r>
      <w:r w:rsidRPr="00544F46">
        <w:rPr>
          <w:rFonts w:cs="David" w:hint="cs"/>
          <w:b/>
          <w:bCs/>
          <w:u w:val="single"/>
          <w:rtl/>
        </w:rPr>
        <w:t>הישיבה ננעלה בשעה 15:55.</w:t>
      </w:r>
    </w:p>
    <w:p w:rsidR="00552A80" w:rsidRPr="00544F46" w:rsidRDefault="00552A80" w:rsidP="00544F46">
      <w:pPr>
        <w:bidi/>
        <w:rPr>
          <w:b/>
          <w:bCs/>
        </w:rPr>
      </w:pPr>
    </w:p>
    <w:p w:rsidR="00544F46" w:rsidRPr="00544F46" w:rsidRDefault="00544F46">
      <w:pPr>
        <w:rPr>
          <w:b/>
          <w:bCs/>
        </w:rPr>
      </w:pPr>
    </w:p>
    <w:sectPr w:rsidR="00544F46" w:rsidRPr="00544F46" w:rsidSect="00544F46">
      <w:headerReference w:type="even" r:id="rId7"/>
      <w:headerReference w:type="default" r:id="rId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44F46" w:rsidRDefault="00544F46">
      <w:r>
        <w:separator/>
      </w:r>
    </w:p>
  </w:endnote>
  <w:endnote w:type="continuationSeparator" w:id="0">
    <w:p w:rsidR="00544F46" w:rsidRDefault="00544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44F46" w:rsidRDefault="00544F46">
      <w:r>
        <w:separator/>
      </w:r>
    </w:p>
  </w:footnote>
  <w:footnote w:type="continuationSeparator" w:id="0">
    <w:p w:rsidR="00544F46" w:rsidRDefault="00544F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44F46" w:rsidRDefault="00544F46" w:rsidP="00544F46">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544F46" w:rsidRDefault="00544F4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44F46" w:rsidRDefault="00544F46" w:rsidP="00544F46">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sidR="00D35327">
      <w:rPr>
        <w:rStyle w:val="PageNumber"/>
        <w:rFonts w:cs="David"/>
        <w:noProof/>
        <w:szCs w:val="24"/>
        <w:rtl/>
      </w:rPr>
      <w:t>40</w:t>
    </w:r>
    <w:r>
      <w:rPr>
        <w:rStyle w:val="PageNumber"/>
        <w:rFonts w:cs="David"/>
        <w:szCs w:val="24"/>
      </w:rPr>
      <w:fldChar w:fldCharType="end"/>
    </w:r>
  </w:p>
  <w:p w:rsidR="00544F46" w:rsidRDefault="00544F46" w:rsidP="00544F46">
    <w:pPr>
      <w:pStyle w:val="Header"/>
      <w:ind w:right="360"/>
      <w:rPr>
        <w:rFonts w:cs="David" w:hint="cs"/>
        <w:sz w:val="24"/>
        <w:szCs w:val="24"/>
        <w:rtl/>
      </w:rPr>
    </w:pPr>
    <w:r>
      <w:rPr>
        <w:rFonts w:cs="David" w:hint="cs"/>
        <w:sz w:val="24"/>
        <w:szCs w:val="24"/>
        <w:rtl/>
      </w:rPr>
      <w:t>ועדת הכנסת</w:t>
    </w:r>
  </w:p>
  <w:p w:rsidR="00544F46" w:rsidRDefault="00544F46">
    <w:pPr>
      <w:pStyle w:val="Header"/>
      <w:ind w:right="360"/>
      <w:rPr>
        <w:rFonts w:cs="David" w:hint="cs"/>
        <w:sz w:val="24"/>
        <w:szCs w:val="24"/>
        <w:rtl/>
      </w:rPr>
    </w:pPr>
    <w:r>
      <w:rPr>
        <w:rFonts w:cs="David" w:hint="cs"/>
        <w:sz w:val="24"/>
        <w:szCs w:val="24"/>
        <w:rtl/>
      </w:rPr>
      <w:t>15.3.2011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1186C"/>
    <w:multiLevelType w:val="hybridMultilevel"/>
    <w:tmpl w:val="BBD44A3A"/>
    <w:lvl w:ilvl="0" w:tplc="2904DD6A">
      <w:numFmt w:val="bullet"/>
      <w:lvlText w:val="-"/>
      <w:lvlJc w:val="left"/>
      <w:pPr>
        <w:tabs>
          <w:tab w:val="num" w:pos="1140"/>
        </w:tabs>
        <w:ind w:left="1140" w:hanging="360"/>
      </w:pPr>
      <w:rPr>
        <w:rFonts w:ascii="Times New Roman" w:eastAsia="Times New Roman" w:hAnsi="Times New Roman" w:cs="David" w:hint="default"/>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1" w15:restartNumberingAfterBreak="0">
    <w:nsid w:val="30572EC0"/>
    <w:multiLevelType w:val="hybridMultilevel"/>
    <w:tmpl w:val="34B69EF4"/>
    <w:lvl w:ilvl="0" w:tplc="C0C4D9C0">
      <w:start w:val="3"/>
      <w:numFmt w:val="bullet"/>
      <w:lvlText w:val="-"/>
      <w:lvlJc w:val="left"/>
      <w:pPr>
        <w:tabs>
          <w:tab w:val="num" w:pos="1080"/>
        </w:tabs>
        <w:ind w:left="1080" w:hanging="360"/>
      </w:pPr>
      <w:rPr>
        <w:rFonts w:ascii="Times New Roman" w:eastAsia="Times New Roman" w:hAnsi="Times New Roman" w:cs="David"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331616D1"/>
    <w:multiLevelType w:val="hybridMultilevel"/>
    <w:tmpl w:val="F9EA1306"/>
    <w:lvl w:ilvl="0" w:tplc="C4047F1C">
      <w:start w:val="31"/>
      <w:numFmt w:val="bullet"/>
      <w:lvlText w:val="–"/>
      <w:lvlJc w:val="left"/>
      <w:pPr>
        <w:tabs>
          <w:tab w:val="num" w:pos="1080"/>
        </w:tabs>
        <w:ind w:left="1080" w:hanging="360"/>
      </w:pPr>
      <w:rPr>
        <w:rFonts w:ascii="Times New Roman" w:eastAsia="Times New Roman" w:hAnsi="Times New Roman" w:cs="David"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3FC81A78"/>
    <w:multiLevelType w:val="hybridMultilevel"/>
    <w:tmpl w:val="861417C6"/>
    <w:lvl w:ilvl="0" w:tplc="3766C2B8">
      <w:start w:val="3"/>
      <w:numFmt w:val="bullet"/>
      <w:lvlText w:val="-"/>
      <w:lvlJc w:val="left"/>
      <w:pPr>
        <w:tabs>
          <w:tab w:val="num" w:pos="1080"/>
        </w:tabs>
        <w:ind w:left="1080" w:hanging="360"/>
      </w:pPr>
      <w:rPr>
        <w:rFonts w:ascii="Times New Roman" w:eastAsia="Times New Roman" w:hAnsi="Times New Roman" w:cs="David"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425D2EBE"/>
    <w:multiLevelType w:val="hybridMultilevel"/>
    <w:tmpl w:val="31CA770E"/>
    <w:lvl w:ilvl="0" w:tplc="4B964220">
      <w:start w:val="1"/>
      <w:numFmt w:val="hebrew1"/>
      <w:lvlText w:val="%1."/>
      <w:lvlJc w:val="left"/>
      <w:pPr>
        <w:tabs>
          <w:tab w:val="num" w:pos="720"/>
        </w:tabs>
        <w:ind w:left="720" w:righ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right="1440" w:hanging="360"/>
      </w:pPr>
      <w:rPr>
        <w:rFonts w:ascii="Times New Roman" w:hAnsi="Times New Roman" w:cs="Times New Roman"/>
      </w:rPr>
    </w:lvl>
    <w:lvl w:ilvl="2" w:tplc="040D001B">
      <w:start w:val="1"/>
      <w:numFmt w:val="lowerRoman"/>
      <w:lvlText w:val="%3."/>
      <w:lvlJc w:val="right"/>
      <w:pPr>
        <w:tabs>
          <w:tab w:val="num" w:pos="2160"/>
        </w:tabs>
        <w:ind w:left="2160" w:right="2160" w:hanging="180"/>
      </w:pPr>
      <w:rPr>
        <w:rFonts w:ascii="Times New Roman" w:hAnsi="Times New Roman" w:cs="Times New Roman"/>
      </w:rPr>
    </w:lvl>
    <w:lvl w:ilvl="3" w:tplc="040D000F">
      <w:start w:val="1"/>
      <w:numFmt w:val="decimal"/>
      <w:lvlText w:val="%4."/>
      <w:lvlJc w:val="left"/>
      <w:pPr>
        <w:tabs>
          <w:tab w:val="num" w:pos="2880"/>
        </w:tabs>
        <w:ind w:left="2880" w:right="2880" w:hanging="360"/>
      </w:pPr>
      <w:rPr>
        <w:rFonts w:ascii="Times New Roman" w:hAnsi="Times New Roman" w:cs="Times New Roman"/>
      </w:rPr>
    </w:lvl>
    <w:lvl w:ilvl="4" w:tplc="040D0019">
      <w:start w:val="1"/>
      <w:numFmt w:val="lowerLetter"/>
      <w:lvlText w:val="%5."/>
      <w:lvlJc w:val="left"/>
      <w:pPr>
        <w:tabs>
          <w:tab w:val="num" w:pos="3600"/>
        </w:tabs>
        <w:ind w:left="3600" w:right="3600" w:hanging="360"/>
      </w:pPr>
      <w:rPr>
        <w:rFonts w:ascii="Times New Roman" w:hAnsi="Times New Roman" w:cs="Times New Roman"/>
      </w:rPr>
    </w:lvl>
    <w:lvl w:ilvl="5" w:tplc="040D001B">
      <w:start w:val="1"/>
      <w:numFmt w:val="lowerRoman"/>
      <w:lvlText w:val="%6."/>
      <w:lvlJc w:val="right"/>
      <w:pPr>
        <w:tabs>
          <w:tab w:val="num" w:pos="4320"/>
        </w:tabs>
        <w:ind w:left="4320" w:right="4320" w:hanging="180"/>
      </w:pPr>
      <w:rPr>
        <w:rFonts w:ascii="Times New Roman" w:hAnsi="Times New Roman" w:cs="Times New Roman"/>
      </w:rPr>
    </w:lvl>
    <w:lvl w:ilvl="6" w:tplc="040D000F">
      <w:start w:val="1"/>
      <w:numFmt w:val="decimal"/>
      <w:lvlText w:val="%7."/>
      <w:lvlJc w:val="left"/>
      <w:pPr>
        <w:tabs>
          <w:tab w:val="num" w:pos="5040"/>
        </w:tabs>
        <w:ind w:left="5040" w:right="5040" w:hanging="360"/>
      </w:pPr>
      <w:rPr>
        <w:rFonts w:ascii="Times New Roman" w:hAnsi="Times New Roman" w:cs="Times New Roman"/>
      </w:rPr>
    </w:lvl>
    <w:lvl w:ilvl="7" w:tplc="040D0019">
      <w:start w:val="1"/>
      <w:numFmt w:val="lowerLetter"/>
      <w:lvlText w:val="%8."/>
      <w:lvlJc w:val="left"/>
      <w:pPr>
        <w:tabs>
          <w:tab w:val="num" w:pos="5760"/>
        </w:tabs>
        <w:ind w:left="5760" w:right="5760" w:hanging="360"/>
      </w:pPr>
      <w:rPr>
        <w:rFonts w:ascii="Times New Roman" w:hAnsi="Times New Roman" w:cs="Times New Roman"/>
      </w:rPr>
    </w:lvl>
    <w:lvl w:ilvl="8" w:tplc="040D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5" w15:restartNumberingAfterBreak="0">
    <w:nsid w:val="463F12D0"/>
    <w:multiLevelType w:val="hybridMultilevel"/>
    <w:tmpl w:val="922E7A72"/>
    <w:lvl w:ilvl="0" w:tplc="6122E520">
      <w:start w:val="3"/>
      <w:numFmt w:val="bullet"/>
      <w:lvlText w:val="-"/>
      <w:lvlJc w:val="left"/>
      <w:pPr>
        <w:tabs>
          <w:tab w:val="num" w:pos="1080"/>
        </w:tabs>
        <w:ind w:left="1080" w:hanging="360"/>
      </w:pPr>
      <w:rPr>
        <w:rFonts w:ascii="Times New Roman" w:eastAsia="Times New Roman" w:hAnsi="Times New Roman" w:cs="David"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50AD4469"/>
    <w:multiLevelType w:val="hybridMultilevel"/>
    <w:tmpl w:val="D056EEAE"/>
    <w:lvl w:ilvl="0" w:tplc="F44EE7E4">
      <w:start w:val="31"/>
      <w:numFmt w:val="bullet"/>
      <w:lvlText w:val="-"/>
      <w:lvlJc w:val="left"/>
      <w:pPr>
        <w:tabs>
          <w:tab w:val="num" w:pos="1080"/>
        </w:tabs>
        <w:ind w:left="1080" w:hanging="360"/>
      </w:pPr>
      <w:rPr>
        <w:rFonts w:ascii="Times New Roman" w:eastAsia="Times New Roman" w:hAnsi="Times New Roman" w:cs="David"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6E9D3CA7"/>
    <w:multiLevelType w:val="hybridMultilevel"/>
    <w:tmpl w:val="52EC9BFE"/>
    <w:lvl w:ilvl="0" w:tplc="48B6C38C">
      <w:start w:val="21"/>
      <w:numFmt w:val="bullet"/>
      <w:lvlText w:val="-"/>
      <w:lvlJc w:val="left"/>
      <w:pPr>
        <w:tabs>
          <w:tab w:val="num" w:pos="1080"/>
        </w:tabs>
        <w:ind w:left="1080" w:hanging="360"/>
      </w:pPr>
      <w:rPr>
        <w:rFonts w:ascii="Times New Roman" w:eastAsia="Times New Roman" w:hAnsi="Times New Roman" w:cs="David"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72E62F9B"/>
    <w:multiLevelType w:val="hybridMultilevel"/>
    <w:tmpl w:val="32567E78"/>
    <w:lvl w:ilvl="0" w:tplc="91BC60B4">
      <w:start w:val="3"/>
      <w:numFmt w:val="bullet"/>
      <w:lvlText w:val="-"/>
      <w:lvlJc w:val="left"/>
      <w:pPr>
        <w:tabs>
          <w:tab w:val="num" w:pos="1080"/>
        </w:tabs>
        <w:ind w:left="1080" w:hanging="360"/>
      </w:pPr>
      <w:rPr>
        <w:rFonts w:ascii="Times New Roman" w:eastAsia="Times New Roman" w:hAnsi="Times New Roman" w:cs="David"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731952F9"/>
    <w:multiLevelType w:val="hybridMultilevel"/>
    <w:tmpl w:val="149630EA"/>
    <w:lvl w:ilvl="0" w:tplc="93DCD7D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782A2F47"/>
    <w:multiLevelType w:val="hybridMultilevel"/>
    <w:tmpl w:val="3B1C12F6"/>
    <w:lvl w:ilvl="0" w:tplc="21D8B3A4">
      <w:start w:val="131"/>
      <w:numFmt w:val="bullet"/>
      <w:lvlText w:val="-"/>
      <w:lvlJc w:val="left"/>
      <w:pPr>
        <w:tabs>
          <w:tab w:val="num" w:pos="1080"/>
        </w:tabs>
        <w:ind w:left="1080" w:hanging="360"/>
      </w:pPr>
      <w:rPr>
        <w:rFonts w:ascii="Times New Roman" w:eastAsia="Times New Roman" w:hAnsi="Times New Roman" w:cs="David"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7DA567F0"/>
    <w:multiLevelType w:val="hybridMultilevel"/>
    <w:tmpl w:val="6A14F86C"/>
    <w:lvl w:ilvl="0" w:tplc="D3E2FBE0">
      <w:start w:val="21"/>
      <w:numFmt w:val="bullet"/>
      <w:lvlText w:val="-"/>
      <w:lvlJc w:val="left"/>
      <w:pPr>
        <w:tabs>
          <w:tab w:val="num" w:pos="1080"/>
        </w:tabs>
        <w:ind w:left="1080" w:hanging="360"/>
      </w:pPr>
      <w:rPr>
        <w:rFonts w:ascii="Times New Roman" w:eastAsia="Times New Roman" w:hAnsi="Times New Roman" w:cs="David"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089276826">
    <w:abstractNumId w:val="4"/>
  </w:num>
  <w:num w:numId="2" w16cid:durableId="1027024764">
    <w:abstractNumId w:val="9"/>
  </w:num>
  <w:num w:numId="3" w16cid:durableId="1817917486">
    <w:abstractNumId w:val="3"/>
  </w:num>
  <w:num w:numId="4" w16cid:durableId="47539760">
    <w:abstractNumId w:val="8"/>
  </w:num>
  <w:num w:numId="5" w16cid:durableId="393699166">
    <w:abstractNumId w:val="5"/>
  </w:num>
  <w:num w:numId="6" w16cid:durableId="1687974137">
    <w:abstractNumId w:val="1"/>
  </w:num>
  <w:num w:numId="7" w16cid:durableId="1093362448">
    <w:abstractNumId w:val="2"/>
  </w:num>
  <w:num w:numId="8" w16cid:durableId="883442010">
    <w:abstractNumId w:val="7"/>
  </w:num>
  <w:num w:numId="9" w16cid:durableId="1281185536">
    <w:abstractNumId w:val="11"/>
  </w:num>
  <w:num w:numId="10" w16cid:durableId="1841963768">
    <w:abstractNumId w:val="10"/>
  </w:num>
  <w:num w:numId="11" w16cid:durableId="935601431">
    <w:abstractNumId w:val="0"/>
  </w:num>
  <w:num w:numId="12" w16cid:durableId="7854703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408336פרוטוקול_ישיבת_ועדה.doc"/>
    <w:docVar w:name="StartMode" w:val="3"/>
  </w:docVars>
  <w:rsids>
    <w:rsidRoot w:val="00225B5A"/>
    <w:rsid w:val="00225B5A"/>
    <w:rsid w:val="00544F46"/>
    <w:rsid w:val="00552A80"/>
    <w:rsid w:val="00965806"/>
    <w:rsid w:val="00A208C7"/>
    <w:rsid w:val="00D35327"/>
    <w:rsid w:val="00EA0CD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5:chartTrackingRefBased/>
  <w15:docId w15:val="{B2C65ECC-3D21-43A5-BF8D-F2A5E4265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44F46"/>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544F46"/>
    <w:rPr>
      <w:rFonts w:cs="Miriam"/>
      <w:lang w:bidi="he-IL"/>
    </w:rPr>
  </w:style>
  <w:style w:type="paragraph" w:styleId="Footer">
    <w:name w:val="footer"/>
    <w:basedOn w:val="Normal"/>
    <w:rsid w:val="00544F46"/>
    <w:pPr>
      <w:tabs>
        <w:tab w:val="center" w:pos="4153"/>
        <w:tab w:val="right" w:pos="8306"/>
      </w:tabs>
      <w:autoSpaceDE w:val="0"/>
      <w:autoSpaceDN w:val="0"/>
      <w:bidi/>
    </w:pPr>
    <w:rPr>
      <w:sz w:val="20"/>
      <w:szCs w:val="20"/>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6770</Words>
  <Characters>38590</Characters>
  <Application>Microsoft Office Word</Application>
  <DocSecurity>0</DocSecurity>
  <Lines>321</Lines>
  <Paragraphs>90</Paragraphs>
  <ScaleCrop>false</ScaleCrop>
  <HeadingPairs>
    <vt:vector size="2" baseType="variant">
      <vt:variant>
        <vt:lpstr>שם</vt:lpstr>
      </vt:variant>
      <vt:variant>
        <vt:i4>1</vt:i4>
      </vt:variant>
    </vt:vector>
  </HeadingPairs>
  <TitlesOfParts>
    <vt:vector size="1" baseType="lpstr">
      <vt:lpstr>הכנסת השמונה-עשרה</vt:lpstr>
    </vt:vector>
  </TitlesOfParts>
  <Company>Liraz</Company>
  <LinksUpToDate>false</LinksUpToDate>
  <CharactersWithSpaces>45270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הכנסת השמונה-עשרה</dc:title>
  <dc:subject/>
  <dc:creator>com_alex</dc:creator>
  <cp:keywords/>
  <dc:description/>
  <cp:lastModifiedBy>Ghanem Mohammad</cp:lastModifiedBy>
  <cp:revision>2</cp:revision>
  <cp:lastPrinted>1601-01-01T00:00:00Z</cp:lastPrinted>
  <dcterms:created xsi:type="dcterms:W3CDTF">2022-07-09T13:32:00Z</dcterms:created>
  <dcterms:modified xsi:type="dcterms:W3CDTF">2022-07-09T13:32:00Z</dcterms:modified>
</cp:coreProperties>
</file>