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D3ED" w14:textId="77777777" w:rsidR="00AA5945" w:rsidRPr="00AA5945" w:rsidRDefault="00AA5945" w:rsidP="00AA5945">
      <w:pPr>
        <w:pStyle w:val="Heading5"/>
        <w:rPr>
          <w:b/>
          <w:bCs/>
          <w:sz w:val="24"/>
          <w:rtl/>
        </w:rPr>
      </w:pPr>
      <w:r w:rsidRPr="00AA5945">
        <w:rPr>
          <w:b/>
          <w:bCs/>
          <w:sz w:val="24"/>
          <w:rtl/>
        </w:rPr>
        <w:t xml:space="preserve">הכנסת </w:t>
      </w:r>
      <w:r w:rsidRPr="00AA5945">
        <w:rPr>
          <w:rFonts w:hint="cs"/>
          <w:b/>
          <w:bCs/>
          <w:sz w:val="24"/>
          <w:rtl/>
        </w:rPr>
        <w:t>השבע-עשרה</w:t>
      </w:r>
      <w:r w:rsidRPr="00AA5945">
        <w:rPr>
          <w:b/>
          <w:bCs/>
          <w:sz w:val="24"/>
          <w:rtl/>
        </w:rPr>
        <w:tab/>
      </w:r>
      <w:r w:rsidRPr="00AA5945">
        <w:rPr>
          <w:b/>
          <w:bCs/>
          <w:sz w:val="24"/>
          <w:rtl/>
        </w:rPr>
        <w:tab/>
      </w:r>
      <w:r w:rsidRPr="00AA5945">
        <w:rPr>
          <w:b/>
          <w:bCs/>
          <w:sz w:val="24"/>
          <w:rtl/>
        </w:rPr>
        <w:tab/>
      </w:r>
      <w:r w:rsidRPr="00AA5945">
        <w:rPr>
          <w:b/>
          <w:bCs/>
          <w:sz w:val="24"/>
          <w:rtl/>
        </w:rPr>
        <w:tab/>
      </w:r>
      <w:r w:rsidRPr="00AA5945">
        <w:rPr>
          <w:b/>
          <w:bCs/>
          <w:sz w:val="24"/>
          <w:rtl/>
        </w:rPr>
        <w:tab/>
      </w:r>
      <w:r w:rsidRPr="00AA5945">
        <w:rPr>
          <w:b/>
          <w:bCs/>
          <w:sz w:val="24"/>
          <w:rtl/>
        </w:rPr>
        <w:tab/>
      </w:r>
      <w:r w:rsidRPr="00AA5945">
        <w:rPr>
          <w:b/>
          <w:bCs/>
          <w:sz w:val="24"/>
          <w:rtl/>
        </w:rPr>
        <w:tab/>
        <w:t>נוסח לא מתוקן</w:t>
      </w:r>
    </w:p>
    <w:p w14:paraId="55D8D86E" w14:textId="77777777" w:rsidR="00AA5945" w:rsidRPr="00AA5945" w:rsidRDefault="00AA5945" w:rsidP="00AA5945">
      <w:pPr>
        <w:bidi/>
        <w:jc w:val="both"/>
        <w:rPr>
          <w:rFonts w:cs="David" w:hint="cs"/>
          <w:b/>
          <w:bCs/>
          <w:rtl/>
        </w:rPr>
      </w:pPr>
      <w:r w:rsidRPr="00AA5945">
        <w:rPr>
          <w:rFonts w:cs="David"/>
          <w:b/>
          <w:bCs/>
          <w:rtl/>
        </w:rPr>
        <w:t xml:space="preserve">מושב </w:t>
      </w:r>
      <w:r w:rsidRPr="00AA5945">
        <w:rPr>
          <w:rFonts w:cs="David" w:hint="cs"/>
          <w:b/>
          <w:bCs/>
          <w:rtl/>
        </w:rPr>
        <w:t>שלישי</w:t>
      </w:r>
    </w:p>
    <w:p w14:paraId="7AF3C9AE" w14:textId="77777777" w:rsidR="00AA5945" w:rsidRPr="00AA5945" w:rsidRDefault="00AA5945" w:rsidP="00AA5945">
      <w:pPr>
        <w:bidi/>
        <w:jc w:val="both"/>
        <w:rPr>
          <w:rFonts w:cs="David"/>
          <w:b/>
          <w:bCs/>
          <w:rtl/>
        </w:rPr>
      </w:pPr>
    </w:p>
    <w:p w14:paraId="758D0142" w14:textId="77777777" w:rsidR="00AA5945" w:rsidRPr="00AA5945" w:rsidRDefault="00AA5945" w:rsidP="00AA5945">
      <w:pPr>
        <w:bidi/>
        <w:jc w:val="both"/>
        <w:rPr>
          <w:rFonts w:cs="David"/>
          <w:b/>
          <w:bCs/>
          <w:rtl/>
        </w:rPr>
      </w:pPr>
    </w:p>
    <w:p w14:paraId="3D76344B" w14:textId="77777777" w:rsidR="00AA5945" w:rsidRPr="00AA5945" w:rsidRDefault="00AA5945" w:rsidP="00AA5945">
      <w:pPr>
        <w:bidi/>
        <w:jc w:val="both"/>
        <w:rPr>
          <w:rFonts w:cs="David"/>
          <w:b/>
          <w:bCs/>
          <w:rtl/>
        </w:rPr>
      </w:pPr>
    </w:p>
    <w:p w14:paraId="7AC0E9B3" w14:textId="77777777" w:rsidR="00AA5945" w:rsidRPr="00AA5945" w:rsidRDefault="00AA5945" w:rsidP="00AA5945">
      <w:pPr>
        <w:bidi/>
        <w:jc w:val="both"/>
        <w:rPr>
          <w:rFonts w:cs="David"/>
          <w:b/>
          <w:bCs/>
          <w:rtl/>
        </w:rPr>
      </w:pPr>
    </w:p>
    <w:p w14:paraId="55D26AAB" w14:textId="77777777" w:rsidR="00AA5945" w:rsidRPr="00AA5945" w:rsidRDefault="00AA5945" w:rsidP="00AA5945">
      <w:pPr>
        <w:bidi/>
        <w:jc w:val="center"/>
        <w:rPr>
          <w:rFonts w:cs="David" w:hint="cs"/>
          <w:b/>
          <w:bCs/>
          <w:rtl/>
        </w:rPr>
      </w:pPr>
      <w:r w:rsidRPr="00AA5945">
        <w:rPr>
          <w:rFonts w:cs="David"/>
          <w:b/>
          <w:bCs/>
          <w:rtl/>
        </w:rPr>
        <w:t>פרוטוקול מס'</w:t>
      </w:r>
      <w:r w:rsidRPr="00AA5945">
        <w:rPr>
          <w:rFonts w:cs="David" w:hint="cs"/>
          <w:b/>
          <w:bCs/>
          <w:rtl/>
        </w:rPr>
        <w:t xml:space="preserve"> 202</w:t>
      </w:r>
    </w:p>
    <w:p w14:paraId="0452F8AB" w14:textId="77777777" w:rsidR="00AA5945" w:rsidRPr="00AA5945" w:rsidRDefault="00AA5945" w:rsidP="00AA5945">
      <w:pPr>
        <w:bidi/>
        <w:jc w:val="center"/>
        <w:rPr>
          <w:rFonts w:cs="David" w:hint="cs"/>
          <w:b/>
          <w:bCs/>
          <w:rtl/>
        </w:rPr>
      </w:pPr>
      <w:r w:rsidRPr="00AA5945">
        <w:rPr>
          <w:rFonts w:cs="David" w:hint="cs"/>
          <w:b/>
          <w:bCs/>
          <w:rtl/>
        </w:rPr>
        <w:t>מישיבת ועדת הכנסת</w:t>
      </w:r>
    </w:p>
    <w:p w14:paraId="7E1A63BA" w14:textId="77777777" w:rsidR="00AA5945" w:rsidRPr="00AA5945" w:rsidRDefault="00AA5945" w:rsidP="00AA5945">
      <w:pPr>
        <w:bidi/>
        <w:jc w:val="center"/>
        <w:rPr>
          <w:rFonts w:cs="David" w:hint="cs"/>
          <w:b/>
          <w:bCs/>
          <w:u w:val="single"/>
          <w:rtl/>
        </w:rPr>
      </w:pPr>
      <w:r w:rsidRPr="00AA5945">
        <w:rPr>
          <w:rFonts w:cs="David" w:hint="cs"/>
          <w:b/>
          <w:bCs/>
          <w:u w:val="single"/>
          <w:rtl/>
        </w:rPr>
        <w:t xml:space="preserve">יום שלישי כ"ב בשבט </w:t>
      </w:r>
      <w:proofErr w:type="spellStart"/>
      <w:r w:rsidRPr="00AA5945">
        <w:rPr>
          <w:rFonts w:cs="David" w:hint="cs"/>
          <w:b/>
          <w:bCs/>
          <w:u w:val="single"/>
          <w:rtl/>
        </w:rPr>
        <w:t>התשס"ח</w:t>
      </w:r>
      <w:proofErr w:type="spellEnd"/>
      <w:r w:rsidRPr="00AA5945">
        <w:rPr>
          <w:rFonts w:cs="David" w:hint="cs"/>
          <w:b/>
          <w:bCs/>
          <w:u w:val="single"/>
          <w:rtl/>
        </w:rPr>
        <w:t xml:space="preserve"> (29 בינואר 2008), שעה 14:00</w:t>
      </w:r>
    </w:p>
    <w:p w14:paraId="5570CBD5" w14:textId="77777777" w:rsidR="00AA5945" w:rsidRPr="00AA5945" w:rsidRDefault="00AA5945" w:rsidP="00AA5945">
      <w:pPr>
        <w:bidi/>
        <w:jc w:val="both"/>
        <w:rPr>
          <w:rFonts w:cs="David"/>
          <w:b/>
          <w:bCs/>
          <w:rtl/>
        </w:rPr>
      </w:pPr>
    </w:p>
    <w:p w14:paraId="63488E8E" w14:textId="77777777" w:rsidR="00AA5945" w:rsidRPr="00AA5945" w:rsidRDefault="00AA5945" w:rsidP="00AA5945">
      <w:pPr>
        <w:bidi/>
        <w:jc w:val="both"/>
        <w:rPr>
          <w:rFonts w:cs="David"/>
          <w:b/>
          <w:bCs/>
          <w:rtl/>
        </w:rPr>
      </w:pPr>
    </w:p>
    <w:p w14:paraId="7191D82A" w14:textId="77777777" w:rsidR="00AA5945" w:rsidRPr="00AA5945" w:rsidRDefault="00AA5945" w:rsidP="00AA5945">
      <w:pPr>
        <w:tabs>
          <w:tab w:val="left" w:pos="1221"/>
        </w:tabs>
        <w:bidi/>
        <w:jc w:val="both"/>
        <w:rPr>
          <w:rFonts w:cs="David" w:hint="cs"/>
          <w:b/>
          <w:bCs/>
          <w:u w:val="single"/>
          <w:rtl/>
        </w:rPr>
      </w:pPr>
    </w:p>
    <w:p w14:paraId="031EC9C2" w14:textId="77777777" w:rsidR="00AA5945" w:rsidRPr="00AA5945" w:rsidRDefault="00AA5945" w:rsidP="00AA5945">
      <w:pPr>
        <w:tabs>
          <w:tab w:val="left" w:pos="1221"/>
        </w:tabs>
        <w:bidi/>
        <w:ind w:left="1221" w:hanging="1221"/>
        <w:jc w:val="both"/>
        <w:rPr>
          <w:rFonts w:cs="David" w:hint="cs"/>
          <w:b/>
          <w:bCs/>
          <w:rtl/>
        </w:rPr>
      </w:pPr>
      <w:r w:rsidRPr="00AA5945">
        <w:rPr>
          <w:rFonts w:cs="David"/>
          <w:b/>
          <w:bCs/>
          <w:u w:val="single"/>
          <w:rtl/>
        </w:rPr>
        <w:t>סדר היום</w:t>
      </w:r>
      <w:r w:rsidRPr="00AA5945">
        <w:rPr>
          <w:rFonts w:cs="David"/>
          <w:rtl/>
        </w:rPr>
        <w:t>:</w:t>
      </w:r>
      <w:r w:rsidRPr="00AA5945">
        <w:rPr>
          <w:rFonts w:cs="David" w:hint="cs"/>
          <w:rtl/>
        </w:rPr>
        <w:tab/>
        <w:t>ישיבה משותפת עם חברי ועדת האתיקה בנושא דוח הוועדה הציבורית, בראשות פרופסור יצחק זמיר, להכנת כללי האתיקה לחברי הכנסת. החל מפרק י"א - שדלנים</w:t>
      </w:r>
    </w:p>
    <w:p w14:paraId="4F2ECCC0" w14:textId="77777777" w:rsidR="00AA5945" w:rsidRPr="00AA5945" w:rsidRDefault="00AA5945" w:rsidP="00AA5945">
      <w:pPr>
        <w:bidi/>
        <w:jc w:val="both"/>
        <w:rPr>
          <w:rFonts w:cs="David" w:hint="cs"/>
          <w:b/>
          <w:bCs/>
          <w:rtl/>
        </w:rPr>
      </w:pPr>
    </w:p>
    <w:p w14:paraId="5171C136" w14:textId="77777777" w:rsidR="00AA5945" w:rsidRPr="00AA5945" w:rsidRDefault="00AA5945" w:rsidP="00AA5945">
      <w:pPr>
        <w:bidi/>
        <w:jc w:val="both"/>
        <w:rPr>
          <w:rFonts w:cs="David" w:hint="cs"/>
          <w:rtl/>
        </w:rPr>
      </w:pPr>
    </w:p>
    <w:p w14:paraId="140E0ED5" w14:textId="77777777" w:rsidR="00AA5945" w:rsidRPr="00AA5945" w:rsidRDefault="00AA5945" w:rsidP="00AA5945">
      <w:pPr>
        <w:bidi/>
        <w:jc w:val="both"/>
        <w:rPr>
          <w:rFonts w:cs="David"/>
          <w:rtl/>
        </w:rPr>
      </w:pPr>
    </w:p>
    <w:p w14:paraId="7A5BCF87" w14:textId="77777777" w:rsidR="00AA5945" w:rsidRPr="00AA5945" w:rsidRDefault="00AA5945" w:rsidP="00AA5945">
      <w:pPr>
        <w:bidi/>
        <w:jc w:val="both"/>
        <w:rPr>
          <w:rFonts w:cs="David"/>
          <w:b/>
          <w:bCs/>
          <w:u w:val="single"/>
          <w:rtl/>
        </w:rPr>
      </w:pPr>
      <w:r w:rsidRPr="00AA5945">
        <w:rPr>
          <w:rFonts w:cs="David"/>
          <w:b/>
          <w:bCs/>
          <w:u w:val="single"/>
          <w:rtl/>
        </w:rPr>
        <w:t>נכחו</w:t>
      </w:r>
      <w:r w:rsidRPr="00AA5945">
        <w:rPr>
          <w:rFonts w:cs="David"/>
          <w:rtl/>
        </w:rPr>
        <w:t>:</w:t>
      </w:r>
    </w:p>
    <w:p w14:paraId="2F355931" w14:textId="77777777" w:rsidR="00AA5945" w:rsidRPr="00AA5945" w:rsidRDefault="00AA5945" w:rsidP="00AA5945">
      <w:pPr>
        <w:bidi/>
        <w:jc w:val="both"/>
        <w:rPr>
          <w:rFonts w:cs="David"/>
          <w:rtl/>
        </w:rPr>
      </w:pPr>
    </w:p>
    <w:p w14:paraId="2CAB7D0D" w14:textId="77777777" w:rsidR="00AA5945" w:rsidRPr="00AA5945" w:rsidRDefault="00AA5945" w:rsidP="00AA5945">
      <w:pPr>
        <w:tabs>
          <w:tab w:val="left" w:pos="1788"/>
        </w:tabs>
        <w:bidi/>
        <w:jc w:val="both"/>
        <w:rPr>
          <w:rFonts w:cs="David"/>
          <w:rtl/>
        </w:rPr>
      </w:pPr>
      <w:r w:rsidRPr="00AA5945">
        <w:rPr>
          <w:rFonts w:cs="David"/>
          <w:b/>
          <w:bCs/>
          <w:u w:val="single"/>
          <w:rtl/>
        </w:rPr>
        <w:t>חברי הוועדה</w:t>
      </w:r>
      <w:r w:rsidRPr="00AA5945">
        <w:rPr>
          <w:rFonts w:cs="David"/>
          <w:rtl/>
        </w:rPr>
        <w:t>:</w:t>
      </w:r>
    </w:p>
    <w:p w14:paraId="49E923CE" w14:textId="77777777" w:rsidR="00AA5945" w:rsidRPr="00AA5945" w:rsidRDefault="00AA5945" w:rsidP="00AA5945">
      <w:pPr>
        <w:bidi/>
        <w:jc w:val="both"/>
        <w:rPr>
          <w:rFonts w:cs="David" w:hint="cs"/>
          <w:rtl/>
        </w:rPr>
      </w:pPr>
      <w:r w:rsidRPr="00AA5945">
        <w:rPr>
          <w:rFonts w:cs="David" w:hint="cs"/>
          <w:rtl/>
        </w:rPr>
        <w:t>דוד טל  -  היו"ר</w:t>
      </w:r>
    </w:p>
    <w:p w14:paraId="100F65A3" w14:textId="77777777" w:rsidR="00AA5945" w:rsidRPr="00AA5945" w:rsidRDefault="00AA5945" w:rsidP="00AA5945">
      <w:pPr>
        <w:bidi/>
        <w:jc w:val="both"/>
        <w:rPr>
          <w:rFonts w:cs="David" w:hint="cs"/>
          <w:rtl/>
        </w:rPr>
      </w:pPr>
      <w:r w:rsidRPr="00AA5945">
        <w:rPr>
          <w:rFonts w:cs="David" w:hint="cs"/>
          <w:rtl/>
        </w:rPr>
        <w:t>גדעון סער</w:t>
      </w:r>
    </w:p>
    <w:p w14:paraId="39BAE2DA" w14:textId="77777777" w:rsidR="00AA5945" w:rsidRPr="00AA5945" w:rsidRDefault="00AA5945" w:rsidP="00AA5945">
      <w:pPr>
        <w:bidi/>
        <w:jc w:val="both"/>
        <w:rPr>
          <w:rFonts w:cs="David" w:hint="cs"/>
          <w:rtl/>
        </w:rPr>
      </w:pPr>
    </w:p>
    <w:p w14:paraId="519D875B" w14:textId="77777777" w:rsidR="00AA5945" w:rsidRPr="00AA5945" w:rsidRDefault="00AA5945" w:rsidP="00AA5945">
      <w:pPr>
        <w:tabs>
          <w:tab w:val="left" w:pos="1788"/>
          <w:tab w:val="left" w:pos="3631"/>
        </w:tabs>
        <w:bidi/>
        <w:jc w:val="both"/>
        <w:rPr>
          <w:rFonts w:cs="David" w:hint="cs"/>
          <w:rtl/>
        </w:rPr>
      </w:pPr>
      <w:r w:rsidRPr="00AA5945">
        <w:rPr>
          <w:rFonts w:cs="David"/>
          <w:b/>
          <w:bCs/>
          <w:u w:val="single"/>
          <w:rtl/>
        </w:rPr>
        <w:t>מוזמנים</w:t>
      </w:r>
      <w:r w:rsidRPr="00AA5945">
        <w:rPr>
          <w:rFonts w:cs="David"/>
          <w:rtl/>
        </w:rPr>
        <w:t>:</w:t>
      </w:r>
    </w:p>
    <w:p w14:paraId="235E96CF" w14:textId="77777777" w:rsidR="00AA5945" w:rsidRPr="00AA5945" w:rsidRDefault="00AA5945" w:rsidP="00AA5945">
      <w:pPr>
        <w:bidi/>
        <w:jc w:val="both"/>
        <w:rPr>
          <w:rFonts w:cs="David" w:hint="cs"/>
          <w:rtl/>
        </w:rPr>
      </w:pPr>
      <w:r w:rsidRPr="00AA5945">
        <w:rPr>
          <w:rFonts w:cs="David" w:hint="cs"/>
          <w:rtl/>
        </w:rPr>
        <w:t xml:space="preserve">שילה </w:t>
      </w:r>
      <w:proofErr w:type="spellStart"/>
      <w:r w:rsidRPr="00AA5945">
        <w:rPr>
          <w:rFonts w:cs="David" w:hint="cs"/>
          <w:rtl/>
        </w:rPr>
        <w:t>רולף</w:t>
      </w:r>
      <w:proofErr w:type="spellEnd"/>
      <w:r w:rsidRPr="00AA5945">
        <w:rPr>
          <w:rFonts w:cs="David" w:hint="cs"/>
          <w:rtl/>
        </w:rPr>
        <w:t xml:space="preserve">, </w:t>
      </w:r>
      <w:proofErr w:type="spellStart"/>
      <w:r w:rsidRPr="00AA5945">
        <w:rPr>
          <w:rFonts w:cs="David" w:hint="cs"/>
          <w:rtl/>
        </w:rPr>
        <w:t>הממ"מ</w:t>
      </w:r>
      <w:proofErr w:type="spellEnd"/>
    </w:p>
    <w:p w14:paraId="7ECC5A7D" w14:textId="77777777" w:rsidR="00AA5945" w:rsidRPr="00AA5945" w:rsidRDefault="00AA5945" w:rsidP="00AA5945">
      <w:pPr>
        <w:bidi/>
        <w:jc w:val="both"/>
        <w:rPr>
          <w:rFonts w:cs="David" w:hint="cs"/>
          <w:rtl/>
        </w:rPr>
      </w:pPr>
      <w:r w:rsidRPr="00AA5945">
        <w:rPr>
          <w:rFonts w:cs="David" w:hint="cs"/>
          <w:rtl/>
        </w:rPr>
        <w:t xml:space="preserve">מיכל </w:t>
      </w:r>
      <w:proofErr w:type="spellStart"/>
      <w:r w:rsidRPr="00AA5945">
        <w:rPr>
          <w:rFonts w:cs="David" w:hint="cs"/>
          <w:rtl/>
        </w:rPr>
        <w:t>צנזה</w:t>
      </w:r>
      <w:proofErr w:type="spellEnd"/>
      <w:r w:rsidRPr="00AA5945">
        <w:rPr>
          <w:rFonts w:cs="David" w:hint="cs"/>
          <w:rtl/>
        </w:rPr>
        <w:t>, לוביסטית</w:t>
      </w:r>
    </w:p>
    <w:p w14:paraId="00B85EB5" w14:textId="77777777" w:rsidR="00AA5945" w:rsidRPr="00AA5945" w:rsidRDefault="00AA5945" w:rsidP="00AA5945">
      <w:pPr>
        <w:bidi/>
        <w:jc w:val="both"/>
        <w:rPr>
          <w:rFonts w:cs="David"/>
          <w:rtl/>
        </w:rPr>
      </w:pPr>
    </w:p>
    <w:p w14:paraId="3C15EB72" w14:textId="77777777" w:rsidR="00AA5945" w:rsidRPr="00AA5945" w:rsidRDefault="00AA5945" w:rsidP="00AA5945">
      <w:pPr>
        <w:tabs>
          <w:tab w:val="left" w:pos="1930"/>
        </w:tabs>
        <w:bidi/>
        <w:jc w:val="both"/>
        <w:rPr>
          <w:rFonts w:cs="David" w:hint="cs"/>
          <w:rtl/>
        </w:rPr>
      </w:pPr>
      <w:r w:rsidRPr="00AA5945">
        <w:rPr>
          <w:rFonts w:cs="David"/>
          <w:b/>
          <w:bCs/>
          <w:u w:val="single"/>
          <w:rtl/>
        </w:rPr>
        <w:t>י</w:t>
      </w:r>
      <w:r w:rsidRPr="00AA5945">
        <w:rPr>
          <w:rFonts w:cs="David" w:hint="cs"/>
          <w:b/>
          <w:bCs/>
          <w:u w:val="single"/>
          <w:rtl/>
        </w:rPr>
        <w:t>יעוץ משפטי</w:t>
      </w:r>
      <w:r w:rsidRPr="00AA5945">
        <w:rPr>
          <w:rFonts w:cs="David"/>
          <w:rtl/>
        </w:rPr>
        <w:t>:</w:t>
      </w:r>
      <w:r w:rsidRPr="00AA5945">
        <w:rPr>
          <w:rFonts w:cs="David" w:hint="cs"/>
          <w:rtl/>
        </w:rPr>
        <w:tab/>
      </w:r>
    </w:p>
    <w:p w14:paraId="2FF635E7" w14:textId="77777777" w:rsidR="00AA5945" w:rsidRPr="00AA5945" w:rsidRDefault="00AA5945" w:rsidP="00AA5945">
      <w:pPr>
        <w:bidi/>
        <w:jc w:val="both"/>
        <w:rPr>
          <w:rFonts w:cs="David" w:hint="cs"/>
          <w:rtl/>
        </w:rPr>
      </w:pPr>
      <w:r w:rsidRPr="00AA5945">
        <w:rPr>
          <w:rFonts w:cs="David" w:hint="cs"/>
          <w:rtl/>
        </w:rPr>
        <w:t xml:space="preserve">עו"ד ארבל </w:t>
      </w:r>
      <w:proofErr w:type="spellStart"/>
      <w:r w:rsidRPr="00AA5945">
        <w:rPr>
          <w:rFonts w:cs="David" w:hint="cs"/>
          <w:rtl/>
        </w:rPr>
        <w:t>אסטרחן</w:t>
      </w:r>
      <w:proofErr w:type="spellEnd"/>
    </w:p>
    <w:p w14:paraId="137EBAC8" w14:textId="77777777" w:rsidR="00AA5945" w:rsidRPr="00AA5945" w:rsidRDefault="00AA5945" w:rsidP="00AA5945">
      <w:pPr>
        <w:bidi/>
        <w:jc w:val="both"/>
        <w:rPr>
          <w:rFonts w:cs="David" w:hint="cs"/>
          <w:rtl/>
        </w:rPr>
      </w:pPr>
      <w:r w:rsidRPr="00AA5945">
        <w:rPr>
          <w:rFonts w:cs="David" w:hint="cs"/>
          <w:rtl/>
        </w:rPr>
        <w:t>מתמחה דין ליבנה</w:t>
      </w:r>
    </w:p>
    <w:p w14:paraId="7FD058A7" w14:textId="77777777" w:rsidR="00AA5945" w:rsidRPr="00AA5945" w:rsidRDefault="00AA5945" w:rsidP="00AA5945">
      <w:pPr>
        <w:bidi/>
        <w:jc w:val="both"/>
        <w:rPr>
          <w:rFonts w:cs="David" w:hint="cs"/>
          <w:rtl/>
        </w:rPr>
      </w:pPr>
    </w:p>
    <w:p w14:paraId="76E6023D" w14:textId="77777777" w:rsidR="00AA5945" w:rsidRPr="00AA5945" w:rsidRDefault="00AA5945" w:rsidP="00AA5945">
      <w:pPr>
        <w:tabs>
          <w:tab w:val="left" w:pos="1930"/>
        </w:tabs>
        <w:bidi/>
        <w:jc w:val="both"/>
        <w:rPr>
          <w:rFonts w:cs="David" w:hint="cs"/>
          <w:b/>
          <w:bCs/>
          <w:rtl/>
        </w:rPr>
      </w:pPr>
      <w:r w:rsidRPr="00AA5945">
        <w:rPr>
          <w:rFonts w:cs="David"/>
          <w:b/>
          <w:bCs/>
          <w:u w:val="single"/>
          <w:rtl/>
        </w:rPr>
        <w:t>מנהלת הוועדה</w:t>
      </w:r>
      <w:r w:rsidRPr="00AA5945">
        <w:rPr>
          <w:rFonts w:cs="David"/>
          <w:rtl/>
        </w:rPr>
        <w:t>:</w:t>
      </w:r>
    </w:p>
    <w:p w14:paraId="70F0DCDC" w14:textId="77777777" w:rsidR="00AA5945" w:rsidRPr="00AA5945" w:rsidRDefault="00AA5945" w:rsidP="00AA5945">
      <w:pPr>
        <w:bidi/>
        <w:jc w:val="both"/>
        <w:rPr>
          <w:rFonts w:cs="David" w:hint="cs"/>
          <w:rtl/>
        </w:rPr>
      </w:pPr>
      <w:r w:rsidRPr="00AA5945">
        <w:rPr>
          <w:rFonts w:cs="David" w:hint="cs"/>
          <w:rtl/>
        </w:rPr>
        <w:t>אתי בן-יוסף</w:t>
      </w:r>
    </w:p>
    <w:p w14:paraId="6355EA1E" w14:textId="77777777" w:rsidR="00AA5945" w:rsidRPr="00AA5945" w:rsidRDefault="00AA5945" w:rsidP="00AA5945">
      <w:pPr>
        <w:bidi/>
        <w:jc w:val="both"/>
        <w:rPr>
          <w:rFonts w:cs="David" w:hint="cs"/>
          <w:rtl/>
        </w:rPr>
      </w:pPr>
    </w:p>
    <w:p w14:paraId="72036706" w14:textId="77777777" w:rsidR="00AA5945" w:rsidRPr="00AA5945" w:rsidRDefault="00AA5945" w:rsidP="00AA5945">
      <w:pPr>
        <w:tabs>
          <w:tab w:val="left" w:pos="1930"/>
        </w:tabs>
        <w:bidi/>
        <w:jc w:val="both"/>
        <w:rPr>
          <w:rFonts w:cs="David" w:hint="cs"/>
          <w:rtl/>
        </w:rPr>
      </w:pPr>
      <w:r w:rsidRPr="00AA5945">
        <w:rPr>
          <w:rFonts w:cs="David" w:hint="cs"/>
          <w:b/>
          <w:bCs/>
          <w:u w:val="single"/>
          <w:rtl/>
        </w:rPr>
        <w:t>קצרנית פרלמנטרית</w:t>
      </w:r>
      <w:r w:rsidRPr="00AA5945">
        <w:rPr>
          <w:rFonts w:cs="David"/>
          <w:rtl/>
        </w:rPr>
        <w:t>:</w:t>
      </w:r>
      <w:r w:rsidRPr="00AA5945">
        <w:rPr>
          <w:rFonts w:cs="David" w:hint="cs"/>
          <w:rtl/>
        </w:rPr>
        <w:tab/>
      </w:r>
    </w:p>
    <w:p w14:paraId="07944120" w14:textId="77777777" w:rsidR="00AA5945" w:rsidRPr="00AA5945" w:rsidRDefault="00AA5945" w:rsidP="00AA5945">
      <w:pPr>
        <w:bidi/>
        <w:jc w:val="both"/>
        <w:rPr>
          <w:rFonts w:cs="David" w:hint="cs"/>
          <w:rtl/>
        </w:rPr>
      </w:pPr>
      <w:r w:rsidRPr="00AA5945">
        <w:rPr>
          <w:rFonts w:cs="David" w:hint="cs"/>
          <w:rtl/>
        </w:rPr>
        <w:t>אסתר מימון</w:t>
      </w:r>
    </w:p>
    <w:p w14:paraId="5D932A7C" w14:textId="77777777" w:rsidR="00AA5945" w:rsidRPr="00AA5945" w:rsidRDefault="00AA5945" w:rsidP="00AA5945">
      <w:pPr>
        <w:pStyle w:val="Heading5"/>
        <w:rPr>
          <w:rFonts w:hint="cs"/>
          <w:sz w:val="24"/>
          <w:rtl/>
        </w:rPr>
      </w:pPr>
    </w:p>
    <w:p w14:paraId="71D1CA49" w14:textId="77777777" w:rsidR="00AA5945" w:rsidRPr="00AA5945" w:rsidRDefault="00AA5945" w:rsidP="00AA5945">
      <w:pPr>
        <w:pStyle w:val="Heading5"/>
        <w:rPr>
          <w:sz w:val="24"/>
          <w:rtl/>
        </w:rPr>
      </w:pPr>
      <w:r w:rsidRPr="00AA5945">
        <w:rPr>
          <w:sz w:val="24"/>
          <w:rtl/>
        </w:rPr>
        <w:t xml:space="preserve"> </w:t>
      </w:r>
    </w:p>
    <w:p w14:paraId="184A3A4C" w14:textId="77777777" w:rsidR="00AA5945" w:rsidRPr="00AA5945" w:rsidRDefault="00AA5945" w:rsidP="00AA5945">
      <w:pPr>
        <w:bidi/>
        <w:jc w:val="both"/>
        <w:rPr>
          <w:rFonts w:cs="David" w:hint="cs"/>
          <w:rtl/>
        </w:rPr>
      </w:pPr>
    </w:p>
    <w:p w14:paraId="72AB3F1C" w14:textId="77777777" w:rsidR="00AA5945" w:rsidRPr="00AA5945" w:rsidRDefault="00AA5945" w:rsidP="00AA5945">
      <w:pPr>
        <w:tabs>
          <w:tab w:val="left" w:pos="1221"/>
        </w:tabs>
        <w:bidi/>
        <w:ind w:left="1221" w:hanging="1221"/>
        <w:jc w:val="center"/>
        <w:rPr>
          <w:rFonts w:cs="David" w:hint="cs"/>
          <w:b/>
          <w:bCs/>
          <w:u w:val="single"/>
          <w:rtl/>
        </w:rPr>
      </w:pPr>
      <w:r w:rsidRPr="00AA5945">
        <w:rPr>
          <w:rFonts w:cs="David"/>
          <w:rtl/>
        </w:rPr>
        <w:br w:type="page"/>
      </w:r>
      <w:r w:rsidRPr="00AA5945">
        <w:rPr>
          <w:rFonts w:cs="David" w:hint="cs"/>
          <w:b/>
          <w:bCs/>
          <w:rtl/>
        </w:rPr>
        <w:lastRenderedPageBreak/>
        <w:t xml:space="preserve">ישיבה משותפת עם חברי ועדת האתיקה בנושא דוח הוועדה הציבורית, בראשות פרופסור יצחק </w:t>
      </w:r>
      <w:r w:rsidRPr="00AA5945">
        <w:rPr>
          <w:rFonts w:cs="David" w:hint="cs"/>
          <w:b/>
          <w:bCs/>
          <w:u w:val="single"/>
          <w:rtl/>
        </w:rPr>
        <w:t>זמיר, להכנת כללי האתיקה לחברי הכנסת. החל מפרק י"א - שדלנים</w:t>
      </w:r>
    </w:p>
    <w:p w14:paraId="2EA11CA5" w14:textId="77777777" w:rsidR="00AA5945" w:rsidRDefault="00AA5945" w:rsidP="00AA5945">
      <w:pPr>
        <w:bidi/>
        <w:jc w:val="both"/>
        <w:rPr>
          <w:rFonts w:cs="David" w:hint="cs"/>
          <w:b/>
          <w:bCs/>
          <w:rtl/>
        </w:rPr>
      </w:pPr>
    </w:p>
    <w:p w14:paraId="75D4A900" w14:textId="77777777" w:rsidR="00AA5945" w:rsidRDefault="00AA5945" w:rsidP="00AA5945">
      <w:pPr>
        <w:bidi/>
        <w:jc w:val="both"/>
        <w:rPr>
          <w:rFonts w:cs="David" w:hint="cs"/>
          <w:b/>
          <w:bCs/>
          <w:rtl/>
        </w:rPr>
      </w:pPr>
    </w:p>
    <w:p w14:paraId="7A6454A4" w14:textId="77777777" w:rsidR="00AA5945" w:rsidRPr="00AA5945" w:rsidRDefault="00AA5945" w:rsidP="00AA5945">
      <w:pPr>
        <w:bidi/>
        <w:jc w:val="both"/>
        <w:rPr>
          <w:rFonts w:cs="David" w:hint="cs"/>
          <w:b/>
          <w:bCs/>
          <w:rtl/>
        </w:rPr>
      </w:pPr>
    </w:p>
    <w:p w14:paraId="76100A4A" w14:textId="77777777" w:rsidR="00AA5945" w:rsidRPr="00AA5945" w:rsidRDefault="00AA5945" w:rsidP="00AA5945">
      <w:pPr>
        <w:bidi/>
        <w:jc w:val="both"/>
        <w:rPr>
          <w:rFonts w:cs="David" w:hint="cs"/>
          <w:rtl/>
        </w:rPr>
      </w:pPr>
      <w:r w:rsidRPr="00AA5945">
        <w:rPr>
          <w:rFonts w:cs="David" w:hint="cs"/>
          <w:u w:val="single"/>
          <w:rtl/>
        </w:rPr>
        <w:t>היו"ר דוד טל:</w:t>
      </w:r>
    </w:p>
    <w:p w14:paraId="6067BCAE" w14:textId="77777777" w:rsidR="00AA5945" w:rsidRPr="00AA5945" w:rsidRDefault="00AA5945" w:rsidP="00AA5945">
      <w:pPr>
        <w:bidi/>
        <w:jc w:val="both"/>
        <w:rPr>
          <w:rFonts w:cs="David" w:hint="cs"/>
          <w:rtl/>
        </w:rPr>
      </w:pPr>
    </w:p>
    <w:p w14:paraId="06BE4C89" w14:textId="77777777" w:rsidR="00AA5945" w:rsidRPr="00AA5945" w:rsidRDefault="00AA5945" w:rsidP="00AA5945">
      <w:pPr>
        <w:bidi/>
        <w:jc w:val="both"/>
        <w:rPr>
          <w:rFonts w:cs="David" w:hint="cs"/>
          <w:rtl/>
        </w:rPr>
      </w:pPr>
      <w:r w:rsidRPr="00AA5945">
        <w:rPr>
          <w:rFonts w:cs="David" w:hint="cs"/>
          <w:rtl/>
        </w:rPr>
        <w:tab/>
        <w:t>אני מתכבד לפתוח את ישיבת ועדת הכנסת.</w:t>
      </w:r>
    </w:p>
    <w:p w14:paraId="4D8AD7C5" w14:textId="77777777" w:rsidR="00AA5945" w:rsidRPr="00AA5945" w:rsidRDefault="00AA5945" w:rsidP="00AA5945">
      <w:pPr>
        <w:bidi/>
        <w:jc w:val="both"/>
        <w:rPr>
          <w:rFonts w:cs="David" w:hint="cs"/>
          <w:rtl/>
        </w:rPr>
      </w:pPr>
    </w:p>
    <w:p w14:paraId="62847CA7"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FAEF594" w14:textId="77777777" w:rsidR="00AA5945" w:rsidRPr="00AA5945" w:rsidRDefault="00AA5945" w:rsidP="00AA5945">
      <w:pPr>
        <w:bidi/>
        <w:jc w:val="both"/>
        <w:rPr>
          <w:rFonts w:cs="David" w:hint="cs"/>
          <w:rtl/>
        </w:rPr>
      </w:pPr>
    </w:p>
    <w:p w14:paraId="460FD940" w14:textId="77777777" w:rsidR="00AA5945" w:rsidRPr="00AA5945" w:rsidRDefault="00AA5945" w:rsidP="00AA5945">
      <w:pPr>
        <w:bidi/>
        <w:jc w:val="both"/>
        <w:rPr>
          <w:rFonts w:cs="David" w:hint="cs"/>
          <w:rtl/>
        </w:rPr>
      </w:pPr>
      <w:r w:rsidRPr="00AA5945">
        <w:rPr>
          <w:rFonts w:cs="David" w:hint="cs"/>
          <w:rtl/>
        </w:rPr>
        <w:tab/>
        <w:t>הגענו לסעיף 60.</w:t>
      </w:r>
    </w:p>
    <w:p w14:paraId="690E45B6" w14:textId="77777777" w:rsidR="00AA5945" w:rsidRPr="00AA5945" w:rsidRDefault="00AA5945" w:rsidP="00AA5945">
      <w:pPr>
        <w:bidi/>
        <w:jc w:val="both"/>
        <w:rPr>
          <w:rFonts w:cs="David" w:hint="cs"/>
          <w:rtl/>
        </w:rPr>
      </w:pPr>
    </w:p>
    <w:p w14:paraId="639552AC" w14:textId="77777777" w:rsidR="00AA5945" w:rsidRPr="00AA5945" w:rsidRDefault="00AA5945" w:rsidP="00AA5945">
      <w:pPr>
        <w:bidi/>
        <w:jc w:val="both"/>
        <w:rPr>
          <w:rFonts w:cs="David" w:hint="cs"/>
          <w:rtl/>
        </w:rPr>
      </w:pPr>
      <w:r w:rsidRPr="00AA5945">
        <w:rPr>
          <w:rFonts w:cs="David" w:hint="cs"/>
          <w:u w:val="single"/>
          <w:rtl/>
        </w:rPr>
        <w:t>היו"ר דוד טל:</w:t>
      </w:r>
    </w:p>
    <w:p w14:paraId="72917E7A" w14:textId="77777777" w:rsidR="00AA5945" w:rsidRPr="00AA5945" w:rsidRDefault="00AA5945" w:rsidP="00AA5945">
      <w:pPr>
        <w:bidi/>
        <w:jc w:val="both"/>
        <w:rPr>
          <w:rFonts w:cs="David" w:hint="cs"/>
          <w:rtl/>
        </w:rPr>
      </w:pPr>
    </w:p>
    <w:p w14:paraId="52AE0109" w14:textId="77777777" w:rsidR="00AA5945" w:rsidRPr="00AA5945" w:rsidRDefault="00AA5945" w:rsidP="00AA5945">
      <w:pPr>
        <w:bidi/>
        <w:jc w:val="both"/>
        <w:rPr>
          <w:rFonts w:cs="David" w:hint="cs"/>
          <w:rtl/>
        </w:rPr>
      </w:pPr>
      <w:r w:rsidRPr="00AA5945">
        <w:rPr>
          <w:rFonts w:cs="David" w:hint="cs"/>
          <w:rtl/>
        </w:rPr>
        <w:tab/>
        <w:t>היועץ לאתיקה, אין דבר כזה. אנחנו צריכים לקבל החלטה מי יהיה הגורם, האם מזכיר הכנסת, היועצת המשפטית של ועדת הכנסת.</w:t>
      </w:r>
    </w:p>
    <w:p w14:paraId="786A93B4" w14:textId="77777777" w:rsidR="00AA5945" w:rsidRPr="00AA5945" w:rsidRDefault="00AA5945" w:rsidP="00AA5945">
      <w:pPr>
        <w:bidi/>
        <w:jc w:val="both"/>
        <w:rPr>
          <w:rFonts w:cs="David" w:hint="cs"/>
          <w:rtl/>
        </w:rPr>
      </w:pPr>
    </w:p>
    <w:p w14:paraId="2BB14DA3"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BFC39C2" w14:textId="77777777" w:rsidR="00AA5945" w:rsidRPr="00AA5945" w:rsidRDefault="00AA5945" w:rsidP="00AA5945">
      <w:pPr>
        <w:bidi/>
        <w:jc w:val="both"/>
        <w:rPr>
          <w:rFonts w:cs="David" w:hint="cs"/>
          <w:rtl/>
        </w:rPr>
      </w:pPr>
    </w:p>
    <w:p w14:paraId="2640B59F" w14:textId="77777777" w:rsidR="00AA5945" w:rsidRPr="00AA5945" w:rsidRDefault="00AA5945" w:rsidP="00AA5945">
      <w:pPr>
        <w:bidi/>
        <w:jc w:val="both"/>
        <w:rPr>
          <w:rFonts w:cs="David" w:hint="cs"/>
          <w:rtl/>
        </w:rPr>
      </w:pPr>
      <w:r w:rsidRPr="00AA5945">
        <w:rPr>
          <w:rFonts w:cs="David" w:hint="cs"/>
          <w:rtl/>
        </w:rPr>
        <w:tab/>
        <w:t>יכול להיות שיהיה מקום בסוף לעשות סריקה של כל המקומות שבהם נזכר היועץ לאתיקה, וכל פעם שמנו את זה בצד, ובכל מקום ומקום, להחליט מי הגורם הרלוונטי.</w:t>
      </w:r>
    </w:p>
    <w:p w14:paraId="1B846F0E" w14:textId="77777777" w:rsidR="00AA5945" w:rsidRPr="00AA5945" w:rsidRDefault="00AA5945" w:rsidP="00AA5945">
      <w:pPr>
        <w:bidi/>
        <w:jc w:val="both"/>
        <w:rPr>
          <w:rFonts w:cs="David" w:hint="cs"/>
          <w:rtl/>
        </w:rPr>
      </w:pPr>
    </w:p>
    <w:p w14:paraId="42A51AD7" w14:textId="77777777" w:rsidR="00AA5945" w:rsidRPr="00AA5945" w:rsidRDefault="00AA5945" w:rsidP="00AA5945">
      <w:pPr>
        <w:bidi/>
        <w:jc w:val="both"/>
        <w:rPr>
          <w:rFonts w:cs="David" w:hint="cs"/>
          <w:rtl/>
        </w:rPr>
      </w:pPr>
      <w:r w:rsidRPr="00AA5945">
        <w:rPr>
          <w:rFonts w:cs="David" w:hint="cs"/>
          <w:u w:val="single"/>
          <w:rtl/>
        </w:rPr>
        <w:t>היו"ר דוד טל:</w:t>
      </w:r>
    </w:p>
    <w:p w14:paraId="53039122" w14:textId="77777777" w:rsidR="00AA5945" w:rsidRPr="00AA5945" w:rsidRDefault="00AA5945" w:rsidP="00AA5945">
      <w:pPr>
        <w:bidi/>
        <w:jc w:val="both"/>
        <w:rPr>
          <w:rFonts w:cs="David" w:hint="cs"/>
          <w:rtl/>
        </w:rPr>
      </w:pPr>
    </w:p>
    <w:p w14:paraId="4AE395D3" w14:textId="77777777" w:rsidR="00AA5945" w:rsidRPr="00AA5945" w:rsidRDefault="00AA5945" w:rsidP="00AA5945">
      <w:pPr>
        <w:bidi/>
        <w:jc w:val="both"/>
        <w:rPr>
          <w:rFonts w:cs="David" w:hint="cs"/>
          <w:rtl/>
        </w:rPr>
      </w:pPr>
      <w:r w:rsidRPr="00AA5945">
        <w:rPr>
          <w:rFonts w:cs="David" w:hint="cs"/>
          <w:rtl/>
        </w:rPr>
        <w:tab/>
        <w:t>לא לשים באופן גורף גורם אחד שיהיה בכל המקומות.</w:t>
      </w:r>
    </w:p>
    <w:p w14:paraId="17F79CA4" w14:textId="77777777" w:rsidR="00AA5945" w:rsidRPr="00AA5945" w:rsidRDefault="00AA5945" w:rsidP="00AA5945">
      <w:pPr>
        <w:bidi/>
        <w:jc w:val="both"/>
        <w:rPr>
          <w:rFonts w:cs="David" w:hint="cs"/>
          <w:rtl/>
        </w:rPr>
      </w:pPr>
    </w:p>
    <w:p w14:paraId="11410304"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61D7637" w14:textId="77777777" w:rsidR="00AA5945" w:rsidRPr="00AA5945" w:rsidRDefault="00AA5945" w:rsidP="00AA5945">
      <w:pPr>
        <w:bidi/>
        <w:jc w:val="both"/>
        <w:rPr>
          <w:rFonts w:cs="David" w:hint="cs"/>
          <w:rtl/>
        </w:rPr>
      </w:pPr>
    </w:p>
    <w:p w14:paraId="334CD394" w14:textId="77777777" w:rsidR="00AA5945" w:rsidRPr="00AA5945" w:rsidRDefault="00AA5945" w:rsidP="00AA5945">
      <w:pPr>
        <w:bidi/>
        <w:jc w:val="both"/>
        <w:rPr>
          <w:rFonts w:cs="David" w:hint="cs"/>
          <w:rtl/>
        </w:rPr>
      </w:pPr>
      <w:r w:rsidRPr="00AA5945">
        <w:rPr>
          <w:rFonts w:cs="David" w:hint="cs"/>
          <w:rtl/>
        </w:rPr>
        <w:tab/>
        <w:t>ליועץ לאתיקה נתנו מגוון סמכויות.</w:t>
      </w:r>
    </w:p>
    <w:p w14:paraId="255DA611" w14:textId="77777777" w:rsidR="00AA5945" w:rsidRPr="00AA5945" w:rsidRDefault="00AA5945" w:rsidP="00AA5945">
      <w:pPr>
        <w:bidi/>
        <w:jc w:val="both"/>
        <w:rPr>
          <w:rFonts w:cs="David" w:hint="cs"/>
          <w:rtl/>
        </w:rPr>
      </w:pPr>
    </w:p>
    <w:p w14:paraId="14B890BA" w14:textId="77777777" w:rsidR="00AA5945" w:rsidRPr="00AA5945" w:rsidRDefault="00AA5945" w:rsidP="00AA5945">
      <w:pPr>
        <w:bidi/>
        <w:jc w:val="both"/>
        <w:rPr>
          <w:rFonts w:cs="David" w:hint="cs"/>
          <w:rtl/>
        </w:rPr>
      </w:pPr>
      <w:r w:rsidRPr="00AA5945">
        <w:rPr>
          <w:rFonts w:cs="David" w:hint="cs"/>
          <w:u w:val="single"/>
          <w:rtl/>
        </w:rPr>
        <w:t>גדעון סער:</w:t>
      </w:r>
    </w:p>
    <w:p w14:paraId="0794EC0B" w14:textId="77777777" w:rsidR="00AA5945" w:rsidRPr="00AA5945" w:rsidRDefault="00AA5945" w:rsidP="00AA5945">
      <w:pPr>
        <w:bidi/>
        <w:jc w:val="both"/>
        <w:rPr>
          <w:rFonts w:cs="David" w:hint="cs"/>
          <w:rtl/>
        </w:rPr>
      </w:pPr>
    </w:p>
    <w:p w14:paraId="77300582" w14:textId="77777777" w:rsidR="00AA5945" w:rsidRPr="00AA5945" w:rsidRDefault="00AA5945" w:rsidP="00AA5945">
      <w:pPr>
        <w:bidi/>
        <w:jc w:val="both"/>
        <w:rPr>
          <w:rFonts w:cs="David" w:hint="cs"/>
          <w:rtl/>
        </w:rPr>
      </w:pPr>
      <w:r w:rsidRPr="00AA5945">
        <w:rPr>
          <w:rFonts w:cs="David" w:hint="cs"/>
          <w:rtl/>
        </w:rPr>
        <w:tab/>
        <w:t xml:space="preserve"> סיכמנו שאין יועץ לאתיקה.</w:t>
      </w:r>
    </w:p>
    <w:p w14:paraId="0850502E" w14:textId="77777777" w:rsidR="00AA5945" w:rsidRPr="00AA5945" w:rsidRDefault="00AA5945" w:rsidP="00AA5945">
      <w:pPr>
        <w:bidi/>
        <w:jc w:val="both"/>
        <w:rPr>
          <w:rFonts w:cs="David" w:hint="cs"/>
          <w:rtl/>
        </w:rPr>
      </w:pPr>
    </w:p>
    <w:p w14:paraId="0C20A33F" w14:textId="77777777" w:rsidR="00AA5945" w:rsidRPr="00AA5945" w:rsidRDefault="00AA5945" w:rsidP="00AA5945">
      <w:pPr>
        <w:bidi/>
        <w:jc w:val="both"/>
        <w:rPr>
          <w:rFonts w:cs="David" w:hint="cs"/>
          <w:rtl/>
        </w:rPr>
      </w:pPr>
      <w:r w:rsidRPr="00AA5945">
        <w:rPr>
          <w:rFonts w:cs="David" w:hint="cs"/>
          <w:u w:val="single"/>
          <w:rtl/>
        </w:rPr>
        <w:t>היו"ר דוד טל:</w:t>
      </w:r>
    </w:p>
    <w:p w14:paraId="5B2353A5" w14:textId="77777777" w:rsidR="00AA5945" w:rsidRPr="00AA5945" w:rsidRDefault="00AA5945" w:rsidP="00AA5945">
      <w:pPr>
        <w:bidi/>
        <w:jc w:val="both"/>
        <w:rPr>
          <w:rFonts w:cs="David" w:hint="cs"/>
          <w:rtl/>
        </w:rPr>
      </w:pPr>
    </w:p>
    <w:p w14:paraId="754CBDC6" w14:textId="77777777" w:rsidR="00AA5945" w:rsidRPr="00AA5945" w:rsidRDefault="00AA5945" w:rsidP="00AA5945">
      <w:pPr>
        <w:bidi/>
        <w:jc w:val="both"/>
        <w:rPr>
          <w:rFonts w:cs="David" w:hint="cs"/>
          <w:rtl/>
        </w:rPr>
      </w:pPr>
      <w:r w:rsidRPr="00AA5945">
        <w:rPr>
          <w:rFonts w:cs="David" w:hint="cs"/>
          <w:rtl/>
        </w:rPr>
        <w:tab/>
        <w:t xml:space="preserve">נכון, ולכן אומרת ארבל </w:t>
      </w:r>
      <w:proofErr w:type="spellStart"/>
      <w:r w:rsidRPr="00AA5945">
        <w:rPr>
          <w:rFonts w:cs="David" w:hint="cs"/>
          <w:rtl/>
        </w:rPr>
        <w:t>אסטרחן</w:t>
      </w:r>
      <w:proofErr w:type="spellEnd"/>
      <w:r w:rsidRPr="00AA5945">
        <w:rPr>
          <w:rFonts w:cs="David" w:hint="cs"/>
          <w:rtl/>
        </w:rPr>
        <w:t xml:space="preserve"> שמישהו צריך- - -</w:t>
      </w:r>
    </w:p>
    <w:p w14:paraId="1C195728" w14:textId="77777777" w:rsidR="00AA5945" w:rsidRPr="00AA5945" w:rsidRDefault="00AA5945" w:rsidP="00AA5945">
      <w:pPr>
        <w:bidi/>
        <w:jc w:val="both"/>
        <w:rPr>
          <w:rFonts w:cs="David" w:hint="cs"/>
          <w:rtl/>
        </w:rPr>
      </w:pPr>
    </w:p>
    <w:p w14:paraId="133167AF" w14:textId="77777777" w:rsidR="00AA5945" w:rsidRPr="00AA5945" w:rsidRDefault="00AA5945" w:rsidP="00AA5945">
      <w:pPr>
        <w:bidi/>
        <w:jc w:val="both"/>
        <w:rPr>
          <w:rFonts w:cs="David" w:hint="cs"/>
          <w:rtl/>
        </w:rPr>
      </w:pPr>
      <w:r w:rsidRPr="00AA5945">
        <w:rPr>
          <w:rFonts w:cs="David" w:hint="cs"/>
          <w:u w:val="single"/>
          <w:rtl/>
        </w:rPr>
        <w:t>גדעון סער:</w:t>
      </w:r>
    </w:p>
    <w:p w14:paraId="6963695B" w14:textId="77777777" w:rsidR="00AA5945" w:rsidRPr="00AA5945" w:rsidRDefault="00AA5945" w:rsidP="00AA5945">
      <w:pPr>
        <w:bidi/>
        <w:jc w:val="both"/>
        <w:rPr>
          <w:rFonts w:cs="David" w:hint="cs"/>
          <w:rtl/>
        </w:rPr>
      </w:pPr>
    </w:p>
    <w:p w14:paraId="25CDBE86" w14:textId="77777777" w:rsidR="00AA5945" w:rsidRPr="00AA5945" w:rsidRDefault="00AA5945" w:rsidP="00AA5945">
      <w:pPr>
        <w:bidi/>
        <w:jc w:val="both"/>
        <w:rPr>
          <w:rFonts w:cs="David" w:hint="cs"/>
          <w:rtl/>
        </w:rPr>
      </w:pPr>
      <w:r w:rsidRPr="00AA5945">
        <w:rPr>
          <w:rFonts w:cs="David" w:hint="cs"/>
          <w:rtl/>
        </w:rPr>
        <w:tab/>
        <w:t xml:space="preserve"> היועצת המשפטית. </w:t>
      </w:r>
    </w:p>
    <w:p w14:paraId="6112D4D3" w14:textId="77777777" w:rsidR="00AA5945" w:rsidRPr="00AA5945" w:rsidRDefault="00AA5945" w:rsidP="00AA5945">
      <w:pPr>
        <w:bidi/>
        <w:jc w:val="both"/>
        <w:rPr>
          <w:rFonts w:cs="David" w:hint="cs"/>
          <w:rtl/>
        </w:rPr>
      </w:pPr>
    </w:p>
    <w:p w14:paraId="2A7B7AB2" w14:textId="77777777" w:rsidR="00AA5945" w:rsidRPr="00AA5945" w:rsidRDefault="00AA5945" w:rsidP="00AA5945">
      <w:pPr>
        <w:bidi/>
        <w:jc w:val="both"/>
        <w:rPr>
          <w:rFonts w:cs="David" w:hint="cs"/>
          <w:rtl/>
        </w:rPr>
      </w:pPr>
      <w:r w:rsidRPr="00AA5945">
        <w:rPr>
          <w:rFonts w:cs="David" w:hint="cs"/>
          <w:u w:val="single"/>
          <w:rtl/>
        </w:rPr>
        <w:t>היו"ר דוד טל:</w:t>
      </w:r>
    </w:p>
    <w:p w14:paraId="5E1EC28C" w14:textId="77777777" w:rsidR="00AA5945" w:rsidRPr="00AA5945" w:rsidRDefault="00AA5945" w:rsidP="00AA5945">
      <w:pPr>
        <w:bidi/>
        <w:jc w:val="both"/>
        <w:rPr>
          <w:rFonts w:cs="David" w:hint="cs"/>
          <w:rtl/>
        </w:rPr>
      </w:pPr>
    </w:p>
    <w:p w14:paraId="5D1A646D" w14:textId="77777777" w:rsidR="00AA5945" w:rsidRPr="00AA5945" w:rsidRDefault="00AA5945" w:rsidP="00AA5945">
      <w:pPr>
        <w:bidi/>
        <w:jc w:val="both"/>
        <w:rPr>
          <w:rFonts w:cs="David" w:hint="cs"/>
          <w:rtl/>
        </w:rPr>
      </w:pPr>
      <w:r w:rsidRPr="00AA5945">
        <w:rPr>
          <w:rFonts w:cs="David" w:hint="cs"/>
          <w:rtl/>
        </w:rPr>
        <w:tab/>
        <w:t>זאת אפשרות. האם בכל מקום שכתוב "היועץ לאתיקה" נכתוב "היועצת המשפטית"?</w:t>
      </w:r>
    </w:p>
    <w:p w14:paraId="588B9532" w14:textId="77777777" w:rsidR="00AA5945" w:rsidRPr="00AA5945" w:rsidRDefault="00AA5945" w:rsidP="00AA5945">
      <w:pPr>
        <w:bidi/>
        <w:jc w:val="both"/>
        <w:rPr>
          <w:rFonts w:cs="David" w:hint="cs"/>
          <w:rtl/>
        </w:rPr>
      </w:pPr>
    </w:p>
    <w:p w14:paraId="7DE772B5" w14:textId="77777777" w:rsidR="00AA5945" w:rsidRPr="00AA5945" w:rsidRDefault="00AA5945" w:rsidP="00AA5945">
      <w:pPr>
        <w:bidi/>
        <w:jc w:val="both"/>
        <w:rPr>
          <w:rFonts w:cs="David" w:hint="cs"/>
          <w:rtl/>
        </w:rPr>
      </w:pPr>
      <w:r w:rsidRPr="00AA5945">
        <w:rPr>
          <w:rFonts w:cs="David" w:hint="cs"/>
          <w:u w:val="single"/>
          <w:rtl/>
        </w:rPr>
        <w:t>גדעון סער:</w:t>
      </w:r>
    </w:p>
    <w:p w14:paraId="332877E6" w14:textId="77777777" w:rsidR="00AA5945" w:rsidRPr="00AA5945" w:rsidRDefault="00AA5945" w:rsidP="00AA5945">
      <w:pPr>
        <w:bidi/>
        <w:jc w:val="both"/>
        <w:rPr>
          <w:rFonts w:cs="David" w:hint="cs"/>
          <w:rtl/>
        </w:rPr>
      </w:pPr>
    </w:p>
    <w:p w14:paraId="328C8CFF" w14:textId="77777777" w:rsidR="00AA5945" w:rsidRPr="00AA5945" w:rsidRDefault="00AA5945" w:rsidP="00AA5945">
      <w:pPr>
        <w:bidi/>
        <w:jc w:val="both"/>
        <w:rPr>
          <w:rFonts w:cs="David" w:hint="cs"/>
          <w:rtl/>
        </w:rPr>
      </w:pPr>
      <w:r w:rsidRPr="00AA5945">
        <w:rPr>
          <w:rFonts w:cs="David" w:hint="cs"/>
          <w:rtl/>
        </w:rPr>
        <w:tab/>
        <w:t>אין לנו פונקציה אחרת, או ועדת האתיקה או היועצת המשפטית.</w:t>
      </w:r>
    </w:p>
    <w:p w14:paraId="5509CF54" w14:textId="77777777" w:rsidR="00AA5945" w:rsidRPr="00AA5945" w:rsidRDefault="00AA5945" w:rsidP="00AA5945">
      <w:pPr>
        <w:bidi/>
        <w:jc w:val="both"/>
        <w:rPr>
          <w:rFonts w:cs="David" w:hint="cs"/>
          <w:rtl/>
        </w:rPr>
      </w:pPr>
    </w:p>
    <w:p w14:paraId="7463A84C" w14:textId="77777777" w:rsidR="00AA5945" w:rsidRPr="00AA5945" w:rsidRDefault="00AA5945" w:rsidP="00AA5945">
      <w:pPr>
        <w:bidi/>
        <w:jc w:val="both"/>
        <w:rPr>
          <w:rFonts w:cs="David" w:hint="cs"/>
          <w:rtl/>
        </w:rPr>
      </w:pPr>
      <w:r w:rsidRPr="00AA5945">
        <w:rPr>
          <w:rFonts w:cs="David" w:hint="cs"/>
          <w:u w:val="single"/>
          <w:rtl/>
        </w:rPr>
        <w:t>היו"ר דוד טל:</w:t>
      </w:r>
    </w:p>
    <w:p w14:paraId="2E3C6332" w14:textId="77777777" w:rsidR="00AA5945" w:rsidRPr="00AA5945" w:rsidRDefault="00AA5945" w:rsidP="00AA5945">
      <w:pPr>
        <w:bidi/>
        <w:jc w:val="both"/>
        <w:rPr>
          <w:rFonts w:cs="David" w:hint="cs"/>
          <w:rtl/>
        </w:rPr>
      </w:pPr>
    </w:p>
    <w:p w14:paraId="5DB64B1B" w14:textId="77777777" w:rsidR="00AA5945" w:rsidRPr="00AA5945" w:rsidRDefault="00AA5945" w:rsidP="00AA5945">
      <w:pPr>
        <w:bidi/>
        <w:jc w:val="both"/>
        <w:rPr>
          <w:rFonts w:cs="David" w:hint="cs"/>
          <w:rtl/>
        </w:rPr>
      </w:pPr>
      <w:r w:rsidRPr="00AA5945">
        <w:rPr>
          <w:rFonts w:cs="David" w:hint="cs"/>
          <w:rtl/>
        </w:rPr>
        <w:tab/>
        <w:t>אני מעדיף את היועצת המשפטית מאשר ועדת האתיקה.</w:t>
      </w:r>
    </w:p>
    <w:p w14:paraId="356C31C3" w14:textId="77777777" w:rsidR="00AA5945" w:rsidRPr="00AA5945" w:rsidRDefault="00AA5945" w:rsidP="00AA5945">
      <w:pPr>
        <w:bidi/>
        <w:jc w:val="both"/>
        <w:rPr>
          <w:rFonts w:cs="David" w:hint="cs"/>
          <w:rtl/>
        </w:rPr>
      </w:pPr>
    </w:p>
    <w:p w14:paraId="12BDCF59" w14:textId="77777777" w:rsidR="00AA5945" w:rsidRPr="00AA5945" w:rsidRDefault="00AA5945" w:rsidP="00AA5945">
      <w:pPr>
        <w:bidi/>
        <w:jc w:val="both"/>
        <w:rPr>
          <w:rFonts w:cs="David" w:hint="cs"/>
          <w:rtl/>
        </w:rPr>
      </w:pPr>
      <w:r w:rsidRPr="00AA5945">
        <w:rPr>
          <w:rFonts w:cs="David" w:hint="cs"/>
          <w:u w:val="single"/>
          <w:rtl/>
        </w:rPr>
        <w:t>גדעון סער:</w:t>
      </w:r>
    </w:p>
    <w:p w14:paraId="16C84414" w14:textId="77777777" w:rsidR="00AA5945" w:rsidRPr="00AA5945" w:rsidRDefault="00AA5945" w:rsidP="00AA5945">
      <w:pPr>
        <w:bidi/>
        <w:jc w:val="both"/>
        <w:rPr>
          <w:rFonts w:cs="David" w:hint="cs"/>
          <w:rtl/>
        </w:rPr>
      </w:pPr>
    </w:p>
    <w:p w14:paraId="1BE87654" w14:textId="77777777" w:rsidR="00AA5945" w:rsidRPr="00AA5945" w:rsidRDefault="00AA5945" w:rsidP="00AA5945">
      <w:pPr>
        <w:bidi/>
        <w:jc w:val="both"/>
        <w:rPr>
          <w:rFonts w:cs="David" w:hint="cs"/>
          <w:rtl/>
        </w:rPr>
      </w:pPr>
      <w:r w:rsidRPr="00AA5945">
        <w:rPr>
          <w:rFonts w:cs="David" w:hint="cs"/>
          <w:rtl/>
        </w:rPr>
        <w:tab/>
        <w:t xml:space="preserve"> תשים יועצת משפטית. </w:t>
      </w:r>
    </w:p>
    <w:p w14:paraId="40103DCC"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lastRenderedPageBreak/>
        <w:t>היו"ר דוד טל:</w:t>
      </w:r>
    </w:p>
    <w:p w14:paraId="4A1F8750" w14:textId="77777777" w:rsidR="00AA5945" w:rsidRPr="00AA5945" w:rsidRDefault="00AA5945" w:rsidP="00AA5945">
      <w:pPr>
        <w:bidi/>
        <w:jc w:val="both"/>
        <w:rPr>
          <w:rFonts w:cs="David" w:hint="cs"/>
          <w:rtl/>
        </w:rPr>
      </w:pPr>
    </w:p>
    <w:p w14:paraId="3696D77D" w14:textId="77777777" w:rsidR="00AA5945" w:rsidRPr="00AA5945" w:rsidRDefault="00AA5945" w:rsidP="00AA5945">
      <w:pPr>
        <w:bidi/>
        <w:jc w:val="both"/>
        <w:rPr>
          <w:rFonts w:cs="David" w:hint="cs"/>
          <w:rtl/>
        </w:rPr>
      </w:pPr>
      <w:r w:rsidRPr="00AA5945">
        <w:rPr>
          <w:rFonts w:cs="David" w:hint="cs"/>
          <w:rtl/>
        </w:rPr>
        <w:tab/>
        <w:t>האם בכל מקום שיופיע "יועץ לאתיקה"  נכתוב "היועצת המשפטית של הכנסת"?</w:t>
      </w:r>
    </w:p>
    <w:p w14:paraId="53D59E91" w14:textId="77777777" w:rsidR="00AA5945" w:rsidRPr="00AA5945" w:rsidRDefault="00AA5945" w:rsidP="00AA5945">
      <w:pPr>
        <w:bidi/>
        <w:jc w:val="both"/>
        <w:rPr>
          <w:rFonts w:cs="David" w:hint="cs"/>
          <w:rtl/>
        </w:rPr>
      </w:pPr>
    </w:p>
    <w:p w14:paraId="4530F771" w14:textId="77777777" w:rsidR="00AA5945" w:rsidRPr="00AA5945" w:rsidRDefault="00AA5945" w:rsidP="00AA5945">
      <w:pPr>
        <w:bidi/>
        <w:jc w:val="both"/>
        <w:rPr>
          <w:rFonts w:cs="David" w:hint="cs"/>
          <w:rtl/>
        </w:rPr>
      </w:pPr>
      <w:r w:rsidRPr="00AA5945">
        <w:rPr>
          <w:rFonts w:cs="David" w:hint="cs"/>
          <w:u w:val="single"/>
          <w:rtl/>
        </w:rPr>
        <w:t>גדעון סער:</w:t>
      </w:r>
    </w:p>
    <w:p w14:paraId="029190EE" w14:textId="77777777" w:rsidR="00AA5945" w:rsidRPr="00AA5945" w:rsidRDefault="00AA5945" w:rsidP="00AA5945">
      <w:pPr>
        <w:bidi/>
        <w:jc w:val="both"/>
        <w:rPr>
          <w:rFonts w:cs="David" w:hint="cs"/>
          <w:rtl/>
        </w:rPr>
      </w:pPr>
    </w:p>
    <w:p w14:paraId="2571BD00" w14:textId="77777777" w:rsidR="00AA5945" w:rsidRPr="00AA5945" w:rsidRDefault="00AA5945" w:rsidP="00AA5945">
      <w:pPr>
        <w:bidi/>
        <w:jc w:val="both"/>
        <w:rPr>
          <w:rFonts w:cs="David" w:hint="cs"/>
          <w:rtl/>
        </w:rPr>
      </w:pPr>
      <w:r w:rsidRPr="00AA5945">
        <w:rPr>
          <w:rFonts w:cs="David" w:hint="cs"/>
          <w:rtl/>
        </w:rPr>
        <w:tab/>
        <w:t xml:space="preserve"> לא בכל מקום, לפעמים זה יהיה ועדת האתיקה.</w:t>
      </w:r>
    </w:p>
    <w:p w14:paraId="176C67DF" w14:textId="77777777" w:rsidR="00AA5945" w:rsidRPr="00AA5945" w:rsidRDefault="00AA5945" w:rsidP="00AA5945">
      <w:pPr>
        <w:bidi/>
        <w:jc w:val="both"/>
        <w:rPr>
          <w:rFonts w:cs="David" w:hint="cs"/>
          <w:rtl/>
        </w:rPr>
      </w:pPr>
    </w:p>
    <w:p w14:paraId="34D98957" w14:textId="77777777" w:rsidR="00AA5945" w:rsidRPr="00AA5945" w:rsidRDefault="00AA5945" w:rsidP="00AA5945">
      <w:pPr>
        <w:bidi/>
        <w:jc w:val="both"/>
        <w:rPr>
          <w:rFonts w:cs="David" w:hint="cs"/>
          <w:rtl/>
        </w:rPr>
      </w:pPr>
      <w:r w:rsidRPr="00AA5945">
        <w:rPr>
          <w:rFonts w:cs="David" w:hint="cs"/>
          <w:u w:val="single"/>
          <w:rtl/>
        </w:rPr>
        <w:t>היו"ר דוד טל:</w:t>
      </w:r>
    </w:p>
    <w:p w14:paraId="18769258" w14:textId="77777777" w:rsidR="00AA5945" w:rsidRPr="00AA5945" w:rsidRDefault="00AA5945" w:rsidP="00AA5945">
      <w:pPr>
        <w:bidi/>
        <w:jc w:val="both"/>
        <w:rPr>
          <w:rFonts w:cs="David" w:hint="cs"/>
          <w:rtl/>
        </w:rPr>
      </w:pPr>
    </w:p>
    <w:p w14:paraId="17D8F53D" w14:textId="77777777" w:rsidR="00AA5945" w:rsidRPr="00AA5945" w:rsidRDefault="00AA5945" w:rsidP="00AA5945">
      <w:pPr>
        <w:bidi/>
        <w:jc w:val="both"/>
        <w:rPr>
          <w:rFonts w:cs="David" w:hint="cs"/>
          <w:rtl/>
        </w:rPr>
      </w:pPr>
      <w:r w:rsidRPr="00AA5945">
        <w:rPr>
          <w:rFonts w:cs="David" w:hint="cs"/>
          <w:rtl/>
        </w:rPr>
        <w:tab/>
        <w:t>צריך אחר כך לשוב לסעיפים נוספים שדילגנו על "יועץ לאתיקה" ולומר אם זה יועצת משפטית, אם זה מזכיר.</w:t>
      </w:r>
    </w:p>
    <w:p w14:paraId="7944F2A2" w14:textId="77777777" w:rsidR="00AA5945" w:rsidRPr="00AA5945" w:rsidRDefault="00AA5945" w:rsidP="00AA5945">
      <w:pPr>
        <w:bidi/>
        <w:jc w:val="both"/>
        <w:rPr>
          <w:rFonts w:cs="David" w:hint="cs"/>
          <w:rtl/>
        </w:rPr>
      </w:pPr>
    </w:p>
    <w:p w14:paraId="651D2A02"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AE183FE" w14:textId="77777777" w:rsidR="00AA5945" w:rsidRPr="00AA5945" w:rsidRDefault="00AA5945" w:rsidP="00AA5945">
      <w:pPr>
        <w:bidi/>
        <w:jc w:val="both"/>
        <w:rPr>
          <w:rFonts w:cs="David" w:hint="cs"/>
          <w:rtl/>
        </w:rPr>
      </w:pPr>
    </w:p>
    <w:p w14:paraId="28916504" w14:textId="77777777" w:rsidR="00AA5945" w:rsidRPr="00AA5945" w:rsidRDefault="00AA5945" w:rsidP="00AA5945">
      <w:pPr>
        <w:bidi/>
        <w:jc w:val="both"/>
        <w:rPr>
          <w:rFonts w:cs="David" w:hint="cs"/>
          <w:rtl/>
        </w:rPr>
      </w:pPr>
      <w:r w:rsidRPr="00AA5945">
        <w:rPr>
          <w:rFonts w:cs="David" w:hint="cs"/>
          <w:rtl/>
        </w:rPr>
        <w:tab/>
        <w:t>כאן זה תפקיד ייחודי. כאן נקבע שהיועץ לאתיקה יעיין בהצהרות ההון, מה שלא קיים היום. היום, ההצהרות  נשמרות סגורות אצל יושב-ראש הכנסת, ואף אחד לא יודע אם המעטפה ריקה בטעות, אם לא מולא חלק בטעות.</w:t>
      </w:r>
    </w:p>
    <w:p w14:paraId="6CDD17B4" w14:textId="77777777" w:rsidR="00AA5945" w:rsidRPr="00AA5945" w:rsidRDefault="00AA5945" w:rsidP="00AA5945">
      <w:pPr>
        <w:bidi/>
        <w:jc w:val="both"/>
        <w:rPr>
          <w:rFonts w:cs="David" w:hint="cs"/>
          <w:rtl/>
        </w:rPr>
      </w:pPr>
    </w:p>
    <w:p w14:paraId="78E338A4" w14:textId="77777777" w:rsidR="00AA5945" w:rsidRPr="00AA5945" w:rsidRDefault="00AA5945" w:rsidP="00AA5945">
      <w:pPr>
        <w:bidi/>
        <w:jc w:val="both"/>
        <w:rPr>
          <w:rFonts w:cs="David" w:hint="cs"/>
          <w:rtl/>
        </w:rPr>
      </w:pPr>
      <w:r w:rsidRPr="00AA5945">
        <w:rPr>
          <w:rFonts w:cs="David" w:hint="cs"/>
          <w:u w:val="single"/>
          <w:rtl/>
        </w:rPr>
        <w:t>היו"ר דוד טל:</w:t>
      </w:r>
    </w:p>
    <w:p w14:paraId="4000ED48" w14:textId="77777777" w:rsidR="00AA5945" w:rsidRPr="00AA5945" w:rsidRDefault="00AA5945" w:rsidP="00AA5945">
      <w:pPr>
        <w:bidi/>
        <w:jc w:val="both"/>
        <w:rPr>
          <w:rFonts w:cs="David" w:hint="cs"/>
          <w:rtl/>
        </w:rPr>
      </w:pPr>
    </w:p>
    <w:p w14:paraId="7E9BA6D0" w14:textId="77777777" w:rsidR="00AA5945" w:rsidRPr="00AA5945" w:rsidRDefault="00AA5945" w:rsidP="00AA5945">
      <w:pPr>
        <w:bidi/>
        <w:jc w:val="both"/>
        <w:rPr>
          <w:rFonts w:cs="David" w:hint="cs"/>
          <w:rtl/>
        </w:rPr>
      </w:pPr>
      <w:r w:rsidRPr="00AA5945">
        <w:rPr>
          <w:rFonts w:cs="David" w:hint="cs"/>
          <w:rtl/>
        </w:rPr>
        <w:tab/>
        <w:t>האם את חושבת שמישהו יהין בלבו להגיש מעטפה ריקה?</w:t>
      </w:r>
    </w:p>
    <w:p w14:paraId="345B7A97" w14:textId="77777777" w:rsidR="00AA5945" w:rsidRPr="00AA5945" w:rsidRDefault="00AA5945" w:rsidP="00AA5945">
      <w:pPr>
        <w:bidi/>
        <w:jc w:val="both"/>
        <w:rPr>
          <w:rFonts w:cs="David" w:hint="cs"/>
          <w:rtl/>
        </w:rPr>
      </w:pPr>
    </w:p>
    <w:p w14:paraId="347AC49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4D5284D" w14:textId="77777777" w:rsidR="00AA5945" w:rsidRPr="00AA5945" w:rsidRDefault="00AA5945" w:rsidP="00AA5945">
      <w:pPr>
        <w:bidi/>
        <w:jc w:val="both"/>
        <w:rPr>
          <w:rFonts w:cs="David" w:hint="cs"/>
          <w:rtl/>
        </w:rPr>
      </w:pPr>
    </w:p>
    <w:p w14:paraId="60780270" w14:textId="77777777" w:rsidR="00AA5945" w:rsidRPr="00AA5945" w:rsidRDefault="00AA5945" w:rsidP="00AA5945">
      <w:pPr>
        <w:bidi/>
        <w:jc w:val="both"/>
        <w:rPr>
          <w:rFonts w:cs="David" w:hint="cs"/>
          <w:rtl/>
        </w:rPr>
      </w:pPr>
      <w:r w:rsidRPr="00AA5945">
        <w:rPr>
          <w:rFonts w:cs="David" w:hint="cs"/>
          <w:rtl/>
        </w:rPr>
        <w:tab/>
        <w:t>בטעות, או שהוא שוכח למלא. צריך היום  למלא גם את הנכסים של בן-זוג למשל, הוא ממלא רק לגבי עצמו. אצל שרים, מבקר המדינה פותח את ההצהרות, הוא בודק אותן, הוא מחזיר אותן להשלמות וכן הלאה. הרעיון היה, שגם לגבי חברי כנסת יהיה מי שיבדוק.</w:t>
      </w:r>
    </w:p>
    <w:p w14:paraId="7702752D" w14:textId="77777777" w:rsidR="00AA5945" w:rsidRPr="00AA5945" w:rsidRDefault="00AA5945" w:rsidP="00AA5945">
      <w:pPr>
        <w:bidi/>
        <w:jc w:val="both"/>
        <w:rPr>
          <w:rFonts w:cs="David" w:hint="cs"/>
          <w:rtl/>
        </w:rPr>
      </w:pPr>
    </w:p>
    <w:p w14:paraId="34562E2B" w14:textId="77777777" w:rsidR="00AA5945" w:rsidRPr="00AA5945" w:rsidRDefault="00AA5945" w:rsidP="00AA5945">
      <w:pPr>
        <w:bidi/>
        <w:jc w:val="both"/>
        <w:rPr>
          <w:rFonts w:cs="David" w:hint="cs"/>
          <w:rtl/>
        </w:rPr>
      </w:pPr>
      <w:r w:rsidRPr="00AA5945">
        <w:rPr>
          <w:rFonts w:cs="David" w:hint="cs"/>
          <w:rtl/>
        </w:rPr>
        <w:tab/>
        <w:t>מה שדובר כאן, ודובר בישיבה הקודמת של הוועדה, שיהיה גורם שיפתח את המעטפות, יבחן את הצהרות ההון, יראה שהן מולאו כראוי. חבר כנסת גם יוכל להתייעץ עם אותו גורם, כמובן, הוא יהיה חייב לשמור על סודיות, זה ברור.</w:t>
      </w:r>
    </w:p>
    <w:p w14:paraId="6935F3F9" w14:textId="77777777" w:rsidR="00AA5945" w:rsidRPr="00AA5945" w:rsidRDefault="00AA5945" w:rsidP="00AA5945">
      <w:pPr>
        <w:bidi/>
        <w:jc w:val="both"/>
        <w:rPr>
          <w:rFonts w:cs="David" w:hint="cs"/>
          <w:rtl/>
        </w:rPr>
      </w:pPr>
    </w:p>
    <w:p w14:paraId="55DD74D1" w14:textId="77777777" w:rsidR="00AA5945" w:rsidRPr="00AA5945" w:rsidRDefault="00AA5945" w:rsidP="00AA5945">
      <w:pPr>
        <w:bidi/>
        <w:jc w:val="both"/>
        <w:rPr>
          <w:rFonts w:cs="David" w:hint="cs"/>
          <w:rtl/>
        </w:rPr>
      </w:pPr>
      <w:r w:rsidRPr="00AA5945">
        <w:rPr>
          <w:rFonts w:cs="David" w:hint="cs"/>
          <w:u w:val="single"/>
          <w:rtl/>
        </w:rPr>
        <w:t>היו"ר דוד טל:</w:t>
      </w:r>
    </w:p>
    <w:p w14:paraId="2BD75C34" w14:textId="77777777" w:rsidR="00AA5945" w:rsidRPr="00AA5945" w:rsidRDefault="00AA5945" w:rsidP="00AA5945">
      <w:pPr>
        <w:bidi/>
        <w:jc w:val="both"/>
        <w:rPr>
          <w:rFonts w:cs="David" w:hint="cs"/>
          <w:rtl/>
        </w:rPr>
      </w:pPr>
    </w:p>
    <w:p w14:paraId="7FF90E67" w14:textId="77777777" w:rsidR="00AA5945" w:rsidRPr="00AA5945" w:rsidRDefault="00AA5945" w:rsidP="00AA5945">
      <w:pPr>
        <w:bidi/>
        <w:jc w:val="both"/>
        <w:rPr>
          <w:rFonts w:cs="David" w:hint="cs"/>
          <w:rtl/>
        </w:rPr>
      </w:pPr>
      <w:r w:rsidRPr="00AA5945">
        <w:rPr>
          <w:rFonts w:cs="David" w:hint="cs"/>
          <w:rtl/>
        </w:rPr>
        <w:tab/>
        <w:t>סיכמנו כאן היועצת המשפטית. סעיף 60 זה היועצת המשפטית. הצבענו.</w:t>
      </w:r>
    </w:p>
    <w:p w14:paraId="10AA8B9E" w14:textId="77777777" w:rsidR="00AA5945" w:rsidRPr="00AA5945" w:rsidRDefault="00AA5945" w:rsidP="00AA5945">
      <w:pPr>
        <w:bidi/>
        <w:jc w:val="both"/>
        <w:rPr>
          <w:rFonts w:cs="David" w:hint="cs"/>
          <w:rtl/>
        </w:rPr>
      </w:pPr>
    </w:p>
    <w:p w14:paraId="79BAEC29"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302D0D7" w14:textId="77777777" w:rsidR="00AA5945" w:rsidRPr="00AA5945" w:rsidRDefault="00AA5945" w:rsidP="00AA5945">
      <w:pPr>
        <w:bidi/>
        <w:jc w:val="both"/>
        <w:rPr>
          <w:rFonts w:cs="David" w:hint="cs"/>
          <w:rtl/>
        </w:rPr>
      </w:pPr>
    </w:p>
    <w:p w14:paraId="6E1289F7" w14:textId="77777777" w:rsidR="00AA5945" w:rsidRPr="00AA5945" w:rsidRDefault="00AA5945" w:rsidP="00AA5945">
      <w:pPr>
        <w:bidi/>
        <w:jc w:val="both"/>
        <w:rPr>
          <w:rFonts w:cs="David" w:hint="cs"/>
          <w:rtl/>
        </w:rPr>
      </w:pPr>
      <w:r w:rsidRPr="00AA5945">
        <w:rPr>
          <w:rFonts w:cs="David" w:hint="cs"/>
          <w:rtl/>
        </w:rPr>
        <w:tab/>
        <w:t>גם סעיף 60, וגם סעיף 59(ו).</w:t>
      </w:r>
    </w:p>
    <w:p w14:paraId="5843BBF8" w14:textId="77777777" w:rsidR="00AA5945" w:rsidRPr="00AA5945" w:rsidRDefault="00AA5945" w:rsidP="00AA5945">
      <w:pPr>
        <w:bidi/>
        <w:jc w:val="both"/>
        <w:rPr>
          <w:rFonts w:cs="David" w:hint="cs"/>
          <w:rtl/>
        </w:rPr>
      </w:pPr>
    </w:p>
    <w:p w14:paraId="398F0105" w14:textId="77777777" w:rsidR="00AA5945" w:rsidRPr="00AA5945" w:rsidRDefault="00AA5945" w:rsidP="00AA5945">
      <w:pPr>
        <w:bidi/>
        <w:jc w:val="both"/>
        <w:rPr>
          <w:rFonts w:cs="David" w:hint="cs"/>
          <w:rtl/>
        </w:rPr>
      </w:pPr>
      <w:r w:rsidRPr="00AA5945">
        <w:rPr>
          <w:rFonts w:cs="David" w:hint="cs"/>
          <w:rtl/>
        </w:rPr>
        <w:tab/>
        <w:t xml:space="preserve">שדלנים </w:t>
      </w:r>
      <w:r w:rsidRPr="00AA5945">
        <w:rPr>
          <w:rFonts w:cs="David"/>
          <w:rtl/>
        </w:rPr>
        <w:t>–</w:t>
      </w:r>
      <w:r w:rsidRPr="00AA5945">
        <w:rPr>
          <w:rFonts w:cs="David" w:hint="cs"/>
          <w:rtl/>
        </w:rPr>
        <w:t xml:space="preserve"> סעיף 61.</w:t>
      </w:r>
    </w:p>
    <w:p w14:paraId="3E26F42F" w14:textId="77777777" w:rsidR="00AA5945" w:rsidRPr="00AA5945" w:rsidRDefault="00AA5945" w:rsidP="00AA5945">
      <w:pPr>
        <w:bidi/>
        <w:jc w:val="both"/>
        <w:rPr>
          <w:rFonts w:cs="David" w:hint="cs"/>
          <w:rtl/>
        </w:rPr>
      </w:pPr>
    </w:p>
    <w:p w14:paraId="777280F8" w14:textId="77777777" w:rsidR="00AA5945" w:rsidRPr="00AA5945" w:rsidRDefault="00AA5945" w:rsidP="00AA5945">
      <w:pPr>
        <w:bidi/>
        <w:jc w:val="both"/>
        <w:rPr>
          <w:rFonts w:cs="David" w:hint="cs"/>
          <w:rtl/>
        </w:rPr>
      </w:pPr>
      <w:r w:rsidRPr="00AA5945">
        <w:rPr>
          <w:rFonts w:cs="David" w:hint="cs"/>
          <w:u w:val="single"/>
          <w:rtl/>
        </w:rPr>
        <w:t>גדעון סער:</w:t>
      </w:r>
    </w:p>
    <w:p w14:paraId="7ECA9862" w14:textId="77777777" w:rsidR="00AA5945" w:rsidRPr="00AA5945" w:rsidRDefault="00AA5945" w:rsidP="00AA5945">
      <w:pPr>
        <w:bidi/>
        <w:jc w:val="both"/>
        <w:rPr>
          <w:rFonts w:cs="David" w:hint="cs"/>
          <w:rtl/>
        </w:rPr>
      </w:pPr>
    </w:p>
    <w:p w14:paraId="3D44F631" w14:textId="77777777" w:rsidR="00AA5945" w:rsidRPr="00AA5945" w:rsidRDefault="00AA5945" w:rsidP="00AA5945">
      <w:pPr>
        <w:bidi/>
        <w:jc w:val="both"/>
        <w:rPr>
          <w:rFonts w:cs="David" w:hint="cs"/>
          <w:rtl/>
        </w:rPr>
      </w:pPr>
      <w:r w:rsidRPr="00AA5945">
        <w:rPr>
          <w:rFonts w:cs="David" w:hint="cs"/>
          <w:rtl/>
        </w:rPr>
        <w:tab/>
        <w:t xml:space="preserve"> אדוני היושב-ראש, אנחנו נמצאים במהלך חקיקתי בנושא הלוביסטים. אינני רואה סביר שנדון בכללים לפני שנסיים את החקיקה, כי הא בהא </w:t>
      </w:r>
      <w:proofErr w:type="spellStart"/>
      <w:r w:rsidRPr="00AA5945">
        <w:rPr>
          <w:rFonts w:cs="David" w:hint="cs"/>
          <w:rtl/>
        </w:rPr>
        <w:t>תליא</w:t>
      </w:r>
      <w:proofErr w:type="spellEnd"/>
      <w:r w:rsidRPr="00AA5945">
        <w:rPr>
          <w:rFonts w:cs="David" w:hint="cs"/>
          <w:rtl/>
        </w:rPr>
        <w:t>, הרי יש הסדרים ראשוניים והסדרים משניים.</w:t>
      </w:r>
    </w:p>
    <w:p w14:paraId="19A582C1" w14:textId="77777777" w:rsidR="00AA5945" w:rsidRPr="00AA5945" w:rsidRDefault="00AA5945" w:rsidP="00AA5945">
      <w:pPr>
        <w:bidi/>
        <w:jc w:val="both"/>
        <w:rPr>
          <w:rFonts w:cs="David" w:hint="cs"/>
          <w:rtl/>
        </w:rPr>
      </w:pPr>
    </w:p>
    <w:p w14:paraId="7D95EE7E" w14:textId="77777777" w:rsidR="00AA5945" w:rsidRPr="00AA5945" w:rsidRDefault="00AA5945" w:rsidP="00AA5945">
      <w:pPr>
        <w:bidi/>
        <w:jc w:val="both"/>
        <w:rPr>
          <w:rFonts w:cs="David" w:hint="cs"/>
          <w:rtl/>
        </w:rPr>
      </w:pPr>
      <w:r w:rsidRPr="00AA5945">
        <w:rPr>
          <w:rFonts w:cs="David" w:hint="cs"/>
          <w:u w:val="single"/>
          <w:rtl/>
        </w:rPr>
        <w:t>היו"ר דוד טל:</w:t>
      </w:r>
    </w:p>
    <w:p w14:paraId="7BEB4371" w14:textId="77777777" w:rsidR="00AA5945" w:rsidRPr="00AA5945" w:rsidRDefault="00AA5945" w:rsidP="00AA5945">
      <w:pPr>
        <w:bidi/>
        <w:jc w:val="both"/>
        <w:rPr>
          <w:rFonts w:cs="David" w:hint="cs"/>
          <w:rtl/>
        </w:rPr>
      </w:pPr>
    </w:p>
    <w:p w14:paraId="0B874702" w14:textId="77777777" w:rsidR="00AA5945" w:rsidRPr="00AA5945" w:rsidRDefault="00AA5945" w:rsidP="00AA5945">
      <w:pPr>
        <w:bidi/>
        <w:jc w:val="both"/>
        <w:rPr>
          <w:rFonts w:cs="David" w:hint="cs"/>
          <w:rtl/>
        </w:rPr>
      </w:pPr>
      <w:r w:rsidRPr="00AA5945">
        <w:rPr>
          <w:rFonts w:cs="David" w:hint="cs"/>
          <w:rtl/>
        </w:rPr>
        <w:tab/>
        <w:t xml:space="preserve">אתה צודק, אבל אולי יהיה אפשר לעבור על הסעיפים הללו בלי לנקוט עמדה ובלי לקבל  החלטה כזאת או אחרת. כך, כשנדון בהצעת החוק של שלי </w:t>
      </w:r>
      <w:proofErr w:type="spellStart"/>
      <w:r w:rsidRPr="00AA5945">
        <w:rPr>
          <w:rFonts w:cs="David" w:hint="cs"/>
          <w:rtl/>
        </w:rPr>
        <w:t>יחימוביץ</w:t>
      </w:r>
      <w:proofErr w:type="spellEnd"/>
      <w:r w:rsidRPr="00AA5945">
        <w:rPr>
          <w:rFonts w:cs="David" w:hint="cs"/>
          <w:rtl/>
        </w:rPr>
        <w:t>, נראה אם יהיה משהו רלוונטי מכאן לשם. לא נצביע, אלא רק נראה במה עוסקים  הסעיפים השונים.</w:t>
      </w:r>
    </w:p>
    <w:p w14:paraId="5FBBBC11" w14:textId="77777777" w:rsidR="00AA5945" w:rsidRPr="00AA5945" w:rsidRDefault="00AA5945" w:rsidP="00AA5945">
      <w:pPr>
        <w:bidi/>
        <w:jc w:val="both"/>
        <w:rPr>
          <w:rFonts w:cs="David" w:hint="cs"/>
          <w:rtl/>
        </w:rPr>
      </w:pPr>
    </w:p>
    <w:p w14:paraId="402AB5B0" w14:textId="77777777" w:rsidR="00AA5945" w:rsidRPr="00AA5945" w:rsidRDefault="00AA5945" w:rsidP="00AA5945">
      <w:pPr>
        <w:bidi/>
        <w:jc w:val="both"/>
        <w:rPr>
          <w:rFonts w:cs="David" w:hint="cs"/>
          <w:rtl/>
        </w:rPr>
      </w:pPr>
      <w:r w:rsidRPr="00AA5945">
        <w:rPr>
          <w:rFonts w:cs="David" w:hint="cs"/>
          <w:u w:val="single"/>
          <w:rtl/>
        </w:rPr>
        <w:t>גדעון סער:</w:t>
      </w:r>
    </w:p>
    <w:p w14:paraId="4188EECA" w14:textId="77777777" w:rsidR="00AA5945" w:rsidRPr="00AA5945" w:rsidRDefault="00AA5945" w:rsidP="00AA5945">
      <w:pPr>
        <w:bidi/>
        <w:jc w:val="both"/>
        <w:rPr>
          <w:rFonts w:cs="David" w:hint="cs"/>
          <w:rtl/>
        </w:rPr>
      </w:pPr>
    </w:p>
    <w:p w14:paraId="3D3D8AA8" w14:textId="77777777" w:rsidR="00AA5945" w:rsidRPr="00AA5945" w:rsidRDefault="00AA5945" w:rsidP="00AA5945">
      <w:pPr>
        <w:bidi/>
        <w:jc w:val="both"/>
        <w:rPr>
          <w:rFonts w:cs="David" w:hint="cs"/>
          <w:rtl/>
        </w:rPr>
      </w:pPr>
      <w:r w:rsidRPr="00AA5945">
        <w:rPr>
          <w:rFonts w:cs="David" w:hint="cs"/>
          <w:rtl/>
        </w:rPr>
        <w:tab/>
        <w:t xml:space="preserve"> אין לי בעיה.</w:t>
      </w:r>
    </w:p>
    <w:p w14:paraId="7CFD2F9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818790C" w14:textId="77777777" w:rsidR="00AA5945" w:rsidRPr="00AA5945" w:rsidRDefault="00AA5945" w:rsidP="00AA5945">
      <w:pPr>
        <w:bidi/>
        <w:jc w:val="both"/>
        <w:rPr>
          <w:rFonts w:cs="David" w:hint="cs"/>
          <w:rtl/>
        </w:rPr>
      </w:pPr>
    </w:p>
    <w:p w14:paraId="7DE8811F" w14:textId="77777777" w:rsidR="00AA5945" w:rsidRPr="00AA5945" w:rsidRDefault="00AA5945" w:rsidP="00AA5945">
      <w:pPr>
        <w:bidi/>
        <w:jc w:val="both"/>
        <w:rPr>
          <w:rFonts w:cs="David" w:hint="cs"/>
          <w:rtl/>
        </w:rPr>
      </w:pPr>
      <w:r w:rsidRPr="00AA5945">
        <w:rPr>
          <w:rFonts w:cs="David" w:hint="cs"/>
          <w:rtl/>
        </w:rPr>
        <w:tab/>
        <w:t>על אף שנכון שהכללים האלה הם די תמונת ראי של הכללים שקיימים היום בתקנות. אפשר לעבור, ואחר כך לעשות את ההתאמות הרלוונטיות.</w:t>
      </w:r>
    </w:p>
    <w:p w14:paraId="5BAE7234" w14:textId="77777777" w:rsidR="00AA5945" w:rsidRPr="00AA5945" w:rsidRDefault="00AA5945" w:rsidP="00AA5945">
      <w:pPr>
        <w:bidi/>
        <w:jc w:val="both"/>
        <w:rPr>
          <w:rFonts w:cs="David" w:hint="cs"/>
          <w:rtl/>
        </w:rPr>
      </w:pPr>
    </w:p>
    <w:p w14:paraId="4E601D1E" w14:textId="77777777" w:rsidR="00AA5945" w:rsidRPr="00AA5945" w:rsidRDefault="00AA5945" w:rsidP="00AA5945">
      <w:pPr>
        <w:bidi/>
        <w:jc w:val="both"/>
        <w:rPr>
          <w:rFonts w:cs="David" w:hint="cs"/>
          <w:rtl/>
        </w:rPr>
      </w:pPr>
      <w:r w:rsidRPr="00AA5945">
        <w:rPr>
          <w:rFonts w:cs="David" w:hint="cs"/>
          <w:u w:val="single"/>
          <w:rtl/>
        </w:rPr>
        <w:t>היו"ר דוד טל:</w:t>
      </w:r>
    </w:p>
    <w:p w14:paraId="5849D4C6" w14:textId="77777777" w:rsidR="00AA5945" w:rsidRPr="00AA5945" w:rsidRDefault="00AA5945" w:rsidP="00AA5945">
      <w:pPr>
        <w:bidi/>
        <w:jc w:val="both"/>
        <w:rPr>
          <w:rFonts w:cs="David" w:hint="cs"/>
          <w:rtl/>
        </w:rPr>
      </w:pPr>
    </w:p>
    <w:p w14:paraId="237497B5" w14:textId="77777777" w:rsidR="00AA5945" w:rsidRPr="00AA5945" w:rsidRDefault="00AA5945" w:rsidP="00AA5945">
      <w:pPr>
        <w:bidi/>
        <w:jc w:val="both"/>
        <w:rPr>
          <w:rFonts w:cs="David" w:hint="cs"/>
          <w:rtl/>
        </w:rPr>
      </w:pPr>
      <w:r w:rsidRPr="00AA5945">
        <w:rPr>
          <w:rFonts w:cs="David" w:hint="cs"/>
          <w:rtl/>
        </w:rPr>
        <w:tab/>
        <w:t xml:space="preserve">רציתי לעבור ברפרוף. אנחנו לא נתעכב, אבל אם תהיה נקודה שצריך להעצים או להמעיט ממנה, נעשה את זה בהצעת החוק של גדעון סער ושל שלי </w:t>
      </w:r>
      <w:proofErr w:type="spellStart"/>
      <w:r w:rsidRPr="00AA5945">
        <w:rPr>
          <w:rFonts w:cs="David" w:hint="cs"/>
          <w:rtl/>
        </w:rPr>
        <w:t>יחימוביץ</w:t>
      </w:r>
      <w:proofErr w:type="spellEnd"/>
      <w:r w:rsidRPr="00AA5945">
        <w:rPr>
          <w:rFonts w:cs="David" w:hint="cs"/>
          <w:rtl/>
        </w:rPr>
        <w:t>.</w:t>
      </w:r>
    </w:p>
    <w:p w14:paraId="4AECC42F" w14:textId="77777777" w:rsidR="00AA5945" w:rsidRPr="00AA5945" w:rsidRDefault="00AA5945" w:rsidP="00AA5945">
      <w:pPr>
        <w:bidi/>
        <w:jc w:val="both"/>
        <w:rPr>
          <w:rFonts w:cs="David" w:hint="cs"/>
          <w:rtl/>
        </w:rPr>
      </w:pPr>
    </w:p>
    <w:p w14:paraId="782F1936"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1E71A2A" w14:textId="77777777" w:rsidR="00AA5945" w:rsidRPr="00AA5945" w:rsidRDefault="00AA5945" w:rsidP="00AA5945">
      <w:pPr>
        <w:bidi/>
        <w:jc w:val="both"/>
        <w:rPr>
          <w:rFonts w:cs="David" w:hint="cs"/>
          <w:rtl/>
        </w:rPr>
      </w:pPr>
    </w:p>
    <w:p w14:paraId="59E38650" w14:textId="77777777" w:rsidR="00AA5945" w:rsidRPr="00AA5945" w:rsidRDefault="00AA5945" w:rsidP="00AA5945">
      <w:pPr>
        <w:bidi/>
        <w:jc w:val="both"/>
        <w:rPr>
          <w:rFonts w:cs="David" w:hint="cs"/>
          <w:rtl/>
        </w:rPr>
      </w:pPr>
      <w:r w:rsidRPr="00AA5945">
        <w:rPr>
          <w:rFonts w:cs="David" w:hint="cs"/>
          <w:rtl/>
        </w:rPr>
        <w:tab/>
        <w:t>סעיף המטרה לא תלוי בהצעת החוק, למנוע שימוש לרעה בקשר בין חברי הכנסת לבין שדלנים. צריך לזכור שהכללים כאן מכוונים לחברי הכנסת, בעוד שהצעת החוק מכוונת לשדלנים.</w:t>
      </w:r>
    </w:p>
    <w:p w14:paraId="08A488BA" w14:textId="77777777" w:rsidR="00AA5945" w:rsidRPr="00AA5945" w:rsidRDefault="00AA5945" w:rsidP="00AA5945">
      <w:pPr>
        <w:bidi/>
        <w:jc w:val="both"/>
        <w:rPr>
          <w:rFonts w:cs="David" w:hint="cs"/>
          <w:rtl/>
        </w:rPr>
      </w:pPr>
    </w:p>
    <w:p w14:paraId="2B1DFCFF" w14:textId="77777777" w:rsidR="00AA5945" w:rsidRPr="00AA5945" w:rsidRDefault="00AA5945" w:rsidP="00AA5945">
      <w:pPr>
        <w:bidi/>
        <w:jc w:val="both"/>
        <w:rPr>
          <w:rFonts w:cs="David" w:hint="cs"/>
          <w:rtl/>
        </w:rPr>
      </w:pPr>
      <w:r w:rsidRPr="00AA5945">
        <w:rPr>
          <w:rFonts w:cs="David" w:hint="cs"/>
          <w:u w:val="single"/>
          <w:rtl/>
        </w:rPr>
        <w:t>גדעון סער:</w:t>
      </w:r>
    </w:p>
    <w:p w14:paraId="387F89AB" w14:textId="77777777" w:rsidR="00AA5945" w:rsidRPr="00AA5945" w:rsidRDefault="00AA5945" w:rsidP="00AA5945">
      <w:pPr>
        <w:bidi/>
        <w:jc w:val="both"/>
        <w:rPr>
          <w:rFonts w:cs="David" w:hint="cs"/>
          <w:rtl/>
        </w:rPr>
      </w:pPr>
    </w:p>
    <w:p w14:paraId="0FD14675" w14:textId="77777777" w:rsidR="00AA5945" w:rsidRPr="00AA5945" w:rsidRDefault="00AA5945" w:rsidP="00AA5945">
      <w:pPr>
        <w:bidi/>
        <w:jc w:val="both"/>
        <w:rPr>
          <w:rFonts w:cs="David" w:hint="cs"/>
          <w:rtl/>
        </w:rPr>
      </w:pPr>
      <w:r w:rsidRPr="00AA5945">
        <w:rPr>
          <w:rFonts w:cs="David" w:hint="cs"/>
          <w:rtl/>
        </w:rPr>
        <w:tab/>
        <w:t xml:space="preserve"> סעיף המטרה, אין בעיה לאשר אותו.</w:t>
      </w:r>
    </w:p>
    <w:p w14:paraId="6A88A81B" w14:textId="77777777" w:rsidR="00AA5945" w:rsidRPr="00AA5945" w:rsidRDefault="00AA5945" w:rsidP="00AA5945">
      <w:pPr>
        <w:bidi/>
        <w:jc w:val="both"/>
        <w:rPr>
          <w:rFonts w:cs="David" w:hint="cs"/>
          <w:u w:val="single"/>
          <w:rtl/>
        </w:rPr>
      </w:pPr>
    </w:p>
    <w:p w14:paraId="17A5F717" w14:textId="77777777" w:rsidR="00AA5945" w:rsidRPr="00AA5945" w:rsidRDefault="00AA5945" w:rsidP="00AA5945">
      <w:pPr>
        <w:bidi/>
        <w:jc w:val="both"/>
        <w:rPr>
          <w:rFonts w:cs="David" w:hint="cs"/>
          <w:rtl/>
        </w:rPr>
      </w:pPr>
      <w:r w:rsidRPr="00AA5945">
        <w:rPr>
          <w:rFonts w:cs="David" w:hint="cs"/>
          <w:u w:val="single"/>
          <w:rtl/>
        </w:rPr>
        <w:t>היו"ר דוד טל:</w:t>
      </w:r>
    </w:p>
    <w:p w14:paraId="5504FAAE" w14:textId="77777777" w:rsidR="00AA5945" w:rsidRPr="00AA5945" w:rsidRDefault="00AA5945" w:rsidP="00AA5945">
      <w:pPr>
        <w:bidi/>
        <w:jc w:val="both"/>
        <w:rPr>
          <w:rFonts w:cs="David" w:hint="cs"/>
          <w:rtl/>
        </w:rPr>
      </w:pPr>
    </w:p>
    <w:p w14:paraId="3B11D06F" w14:textId="77777777" w:rsidR="00AA5945" w:rsidRPr="00AA5945" w:rsidRDefault="00AA5945" w:rsidP="00AA5945">
      <w:pPr>
        <w:bidi/>
        <w:jc w:val="both"/>
        <w:rPr>
          <w:rFonts w:cs="David" w:hint="cs"/>
          <w:rtl/>
        </w:rPr>
      </w:pPr>
      <w:r w:rsidRPr="00AA5945">
        <w:rPr>
          <w:rFonts w:cs="David" w:hint="cs"/>
          <w:rtl/>
        </w:rPr>
        <w:tab/>
        <w:t>אישרנו אותו.</w:t>
      </w:r>
    </w:p>
    <w:p w14:paraId="35760964" w14:textId="77777777" w:rsidR="00AA5945" w:rsidRPr="00AA5945" w:rsidRDefault="00AA5945" w:rsidP="00AA5945">
      <w:pPr>
        <w:bidi/>
        <w:jc w:val="both"/>
        <w:rPr>
          <w:rFonts w:cs="David" w:hint="cs"/>
          <w:rtl/>
        </w:rPr>
      </w:pPr>
    </w:p>
    <w:p w14:paraId="0C531DB8"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BA7CDE5" w14:textId="77777777" w:rsidR="00AA5945" w:rsidRPr="00AA5945" w:rsidRDefault="00AA5945" w:rsidP="00AA5945">
      <w:pPr>
        <w:bidi/>
        <w:jc w:val="both"/>
        <w:rPr>
          <w:rFonts w:cs="David" w:hint="cs"/>
          <w:rtl/>
        </w:rPr>
      </w:pPr>
    </w:p>
    <w:p w14:paraId="1F92B0EC" w14:textId="77777777" w:rsidR="00AA5945" w:rsidRPr="00AA5945" w:rsidRDefault="00AA5945" w:rsidP="00AA5945">
      <w:pPr>
        <w:bidi/>
        <w:jc w:val="both"/>
        <w:rPr>
          <w:rFonts w:cs="David" w:hint="cs"/>
          <w:rtl/>
        </w:rPr>
      </w:pPr>
      <w:r w:rsidRPr="00AA5945">
        <w:rPr>
          <w:rFonts w:cs="David" w:hint="cs"/>
          <w:rtl/>
        </w:rPr>
        <w:tab/>
        <w:t>ההגדרה של שדלן, כמובן תצטרך להשתנות בהתאם להצעת החוק. כרגע היא מותאמת למה שקיים היום בחוק.</w:t>
      </w:r>
    </w:p>
    <w:p w14:paraId="599A0268" w14:textId="77777777" w:rsidR="00AA5945" w:rsidRPr="00AA5945" w:rsidRDefault="00AA5945" w:rsidP="00AA5945">
      <w:pPr>
        <w:bidi/>
        <w:jc w:val="both"/>
        <w:rPr>
          <w:rFonts w:cs="David" w:hint="cs"/>
          <w:rtl/>
        </w:rPr>
      </w:pPr>
    </w:p>
    <w:p w14:paraId="045B4439" w14:textId="77777777" w:rsidR="00AA5945" w:rsidRPr="00AA5945" w:rsidRDefault="00AA5945" w:rsidP="00AA5945">
      <w:pPr>
        <w:bidi/>
        <w:jc w:val="both"/>
        <w:rPr>
          <w:rFonts w:cs="David" w:hint="cs"/>
          <w:rtl/>
        </w:rPr>
      </w:pPr>
      <w:r w:rsidRPr="00AA5945">
        <w:rPr>
          <w:rFonts w:cs="David" w:hint="cs"/>
          <w:u w:val="single"/>
          <w:rtl/>
        </w:rPr>
        <w:t>היו"ר דוד טל:</w:t>
      </w:r>
    </w:p>
    <w:p w14:paraId="3C54FC86" w14:textId="77777777" w:rsidR="00AA5945" w:rsidRPr="00AA5945" w:rsidRDefault="00AA5945" w:rsidP="00AA5945">
      <w:pPr>
        <w:bidi/>
        <w:jc w:val="both"/>
        <w:rPr>
          <w:rFonts w:cs="David" w:hint="cs"/>
          <w:rtl/>
        </w:rPr>
      </w:pPr>
    </w:p>
    <w:p w14:paraId="236874E7" w14:textId="77777777" w:rsidR="00AA5945" w:rsidRPr="00AA5945" w:rsidRDefault="00AA5945" w:rsidP="00AA5945">
      <w:pPr>
        <w:bidi/>
        <w:jc w:val="both"/>
        <w:rPr>
          <w:rFonts w:cs="David" w:hint="cs"/>
          <w:rtl/>
        </w:rPr>
      </w:pPr>
      <w:r w:rsidRPr="00AA5945">
        <w:rPr>
          <w:rFonts w:cs="David" w:hint="cs"/>
          <w:rtl/>
        </w:rPr>
        <w:tab/>
        <w:t>אפשר כבר לקבוע שסעיף 62 ישונה בהתאם למה שיהיה בחוק.</w:t>
      </w:r>
    </w:p>
    <w:p w14:paraId="79597BAF" w14:textId="77777777" w:rsidR="00AA5945" w:rsidRPr="00AA5945" w:rsidRDefault="00AA5945" w:rsidP="00AA5945">
      <w:pPr>
        <w:bidi/>
        <w:jc w:val="both"/>
        <w:rPr>
          <w:rFonts w:cs="David" w:hint="cs"/>
          <w:rtl/>
        </w:rPr>
      </w:pPr>
    </w:p>
    <w:p w14:paraId="78EAEA7F"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7330923" w14:textId="77777777" w:rsidR="00AA5945" w:rsidRPr="00AA5945" w:rsidRDefault="00AA5945" w:rsidP="00AA5945">
      <w:pPr>
        <w:bidi/>
        <w:jc w:val="both"/>
        <w:rPr>
          <w:rFonts w:cs="David" w:hint="cs"/>
          <w:rtl/>
        </w:rPr>
      </w:pPr>
    </w:p>
    <w:p w14:paraId="2BF27F6C" w14:textId="77777777" w:rsidR="00AA5945" w:rsidRPr="00AA5945" w:rsidRDefault="00AA5945" w:rsidP="00AA5945">
      <w:pPr>
        <w:bidi/>
        <w:jc w:val="both"/>
        <w:rPr>
          <w:rFonts w:cs="David" w:hint="cs"/>
          <w:rtl/>
        </w:rPr>
      </w:pPr>
      <w:r w:rsidRPr="00AA5945">
        <w:rPr>
          <w:rFonts w:cs="David" w:hint="cs"/>
          <w:rtl/>
        </w:rPr>
        <w:tab/>
        <w:t xml:space="preserve"> אם הוא לא ישונה, זה מה שיישאר.</w:t>
      </w:r>
    </w:p>
    <w:p w14:paraId="110F27CE" w14:textId="77777777" w:rsidR="00AA5945" w:rsidRPr="00AA5945" w:rsidRDefault="00AA5945" w:rsidP="00AA5945">
      <w:pPr>
        <w:bidi/>
        <w:jc w:val="both"/>
        <w:rPr>
          <w:rFonts w:cs="David" w:hint="cs"/>
          <w:rtl/>
        </w:rPr>
      </w:pPr>
    </w:p>
    <w:p w14:paraId="0D76CDF3" w14:textId="77777777" w:rsidR="00AA5945" w:rsidRPr="00AA5945" w:rsidRDefault="00AA5945" w:rsidP="00AA5945">
      <w:pPr>
        <w:bidi/>
        <w:jc w:val="both"/>
        <w:rPr>
          <w:rFonts w:cs="David" w:hint="cs"/>
          <w:rtl/>
        </w:rPr>
      </w:pPr>
      <w:r w:rsidRPr="00AA5945">
        <w:rPr>
          <w:rFonts w:cs="David" w:hint="cs"/>
          <w:u w:val="single"/>
          <w:rtl/>
        </w:rPr>
        <w:t>גדעון סער:</w:t>
      </w:r>
    </w:p>
    <w:p w14:paraId="21C79B07" w14:textId="77777777" w:rsidR="00AA5945" w:rsidRPr="00AA5945" w:rsidRDefault="00AA5945" w:rsidP="00AA5945">
      <w:pPr>
        <w:bidi/>
        <w:jc w:val="both"/>
        <w:rPr>
          <w:rFonts w:cs="David" w:hint="cs"/>
          <w:rtl/>
        </w:rPr>
      </w:pPr>
    </w:p>
    <w:p w14:paraId="0193146B" w14:textId="77777777" w:rsidR="00AA5945" w:rsidRPr="00AA5945" w:rsidRDefault="00AA5945" w:rsidP="00AA5945">
      <w:pPr>
        <w:bidi/>
        <w:jc w:val="both"/>
        <w:rPr>
          <w:rFonts w:cs="David" w:hint="cs"/>
          <w:rtl/>
        </w:rPr>
      </w:pPr>
      <w:r w:rsidRPr="00AA5945">
        <w:rPr>
          <w:rFonts w:cs="David" w:hint="cs"/>
          <w:rtl/>
        </w:rPr>
        <w:tab/>
        <w:t xml:space="preserve"> אני בעד לקבוע, כמו שהציע היושב-ראש, שזאת תהיה תמונת ראי של מה שייקבע בחקיקה.</w:t>
      </w:r>
    </w:p>
    <w:p w14:paraId="0282FB2E" w14:textId="77777777" w:rsidR="00AA5945" w:rsidRPr="00AA5945" w:rsidRDefault="00AA5945" w:rsidP="00AA5945">
      <w:pPr>
        <w:bidi/>
        <w:jc w:val="both"/>
        <w:rPr>
          <w:rFonts w:cs="David" w:hint="cs"/>
          <w:rtl/>
        </w:rPr>
      </w:pPr>
    </w:p>
    <w:p w14:paraId="75EAD0ED" w14:textId="77777777" w:rsidR="00AA5945" w:rsidRPr="00AA5945" w:rsidRDefault="00AA5945" w:rsidP="00AA5945">
      <w:pPr>
        <w:bidi/>
        <w:jc w:val="both"/>
        <w:rPr>
          <w:rFonts w:cs="David" w:hint="cs"/>
          <w:rtl/>
        </w:rPr>
      </w:pPr>
      <w:r w:rsidRPr="00AA5945">
        <w:rPr>
          <w:rFonts w:cs="David" w:hint="cs"/>
          <w:u w:val="single"/>
          <w:rtl/>
        </w:rPr>
        <w:t>היו"ר דוד טל:</w:t>
      </w:r>
    </w:p>
    <w:p w14:paraId="4C5E08CC" w14:textId="77777777" w:rsidR="00AA5945" w:rsidRPr="00AA5945" w:rsidRDefault="00AA5945" w:rsidP="00AA5945">
      <w:pPr>
        <w:bidi/>
        <w:jc w:val="both"/>
        <w:rPr>
          <w:rFonts w:cs="David" w:hint="cs"/>
          <w:rtl/>
        </w:rPr>
      </w:pPr>
    </w:p>
    <w:p w14:paraId="4E844C9B" w14:textId="77777777" w:rsidR="00AA5945" w:rsidRPr="00AA5945" w:rsidRDefault="00AA5945" w:rsidP="00AA5945">
      <w:pPr>
        <w:bidi/>
        <w:jc w:val="both"/>
        <w:rPr>
          <w:rFonts w:cs="David" w:hint="cs"/>
          <w:rtl/>
        </w:rPr>
      </w:pPr>
      <w:r w:rsidRPr="00AA5945">
        <w:rPr>
          <w:rFonts w:cs="David" w:hint="cs"/>
          <w:rtl/>
        </w:rPr>
        <w:tab/>
        <w:t>סעיף 63.</w:t>
      </w:r>
    </w:p>
    <w:p w14:paraId="447BAFA0" w14:textId="77777777" w:rsidR="00AA5945" w:rsidRPr="00AA5945" w:rsidRDefault="00AA5945" w:rsidP="00AA5945">
      <w:pPr>
        <w:bidi/>
        <w:jc w:val="both"/>
        <w:rPr>
          <w:rFonts w:cs="David" w:hint="cs"/>
          <w:rtl/>
        </w:rPr>
      </w:pPr>
    </w:p>
    <w:p w14:paraId="580D5461"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26B037A" w14:textId="77777777" w:rsidR="00AA5945" w:rsidRPr="00AA5945" w:rsidRDefault="00AA5945" w:rsidP="00AA5945">
      <w:pPr>
        <w:bidi/>
        <w:jc w:val="both"/>
        <w:rPr>
          <w:rFonts w:cs="David" w:hint="cs"/>
          <w:rtl/>
        </w:rPr>
      </w:pPr>
    </w:p>
    <w:p w14:paraId="2E712AED" w14:textId="77777777" w:rsidR="00AA5945" w:rsidRPr="00AA5945" w:rsidRDefault="00AA5945" w:rsidP="00AA5945">
      <w:pPr>
        <w:bidi/>
        <w:jc w:val="both"/>
        <w:rPr>
          <w:rFonts w:cs="David" w:hint="cs"/>
          <w:rtl/>
        </w:rPr>
      </w:pPr>
      <w:r w:rsidRPr="00AA5945">
        <w:rPr>
          <w:rFonts w:cs="David" w:hint="cs"/>
          <w:rtl/>
        </w:rPr>
        <w:tab/>
        <w:t>העסקת שדלן זה סעיף חדש. "חבר הכנסת יימנע מהעסקת שדלן, או מפעילות  לטובת שדלן, בכנסת או מחוץ לכנסת, בין במישרין ובין באמצעות עוזר של חבר הכנסת."</w:t>
      </w:r>
    </w:p>
    <w:p w14:paraId="46888423" w14:textId="77777777" w:rsidR="00AA5945" w:rsidRPr="00AA5945" w:rsidRDefault="00AA5945" w:rsidP="00AA5945">
      <w:pPr>
        <w:bidi/>
        <w:jc w:val="both"/>
        <w:rPr>
          <w:rFonts w:cs="David" w:hint="cs"/>
          <w:rtl/>
        </w:rPr>
      </w:pPr>
    </w:p>
    <w:p w14:paraId="7E421BD6" w14:textId="77777777" w:rsidR="00AA5945" w:rsidRPr="00AA5945" w:rsidRDefault="00AA5945" w:rsidP="00AA5945">
      <w:pPr>
        <w:bidi/>
        <w:jc w:val="both"/>
        <w:rPr>
          <w:rFonts w:cs="David" w:hint="cs"/>
          <w:rtl/>
        </w:rPr>
      </w:pPr>
      <w:r w:rsidRPr="00AA5945">
        <w:rPr>
          <w:rFonts w:cs="David" w:hint="cs"/>
          <w:u w:val="single"/>
          <w:rtl/>
        </w:rPr>
        <w:t>היו"ר דוד טל:</w:t>
      </w:r>
    </w:p>
    <w:p w14:paraId="4932DAE0" w14:textId="77777777" w:rsidR="00AA5945" w:rsidRPr="00AA5945" w:rsidRDefault="00AA5945" w:rsidP="00AA5945">
      <w:pPr>
        <w:bidi/>
        <w:jc w:val="both"/>
        <w:rPr>
          <w:rFonts w:cs="David" w:hint="cs"/>
          <w:rtl/>
        </w:rPr>
      </w:pPr>
    </w:p>
    <w:p w14:paraId="3F03A036" w14:textId="77777777" w:rsidR="00AA5945" w:rsidRPr="00AA5945" w:rsidRDefault="00AA5945" w:rsidP="00AA5945">
      <w:pPr>
        <w:bidi/>
        <w:jc w:val="both"/>
        <w:rPr>
          <w:rFonts w:cs="David" w:hint="cs"/>
          <w:rtl/>
        </w:rPr>
      </w:pPr>
      <w:r w:rsidRPr="00AA5945">
        <w:rPr>
          <w:rFonts w:cs="David" w:hint="cs"/>
          <w:rtl/>
        </w:rPr>
        <w:tab/>
        <w:t xml:space="preserve"> תסבירי בבקשה.</w:t>
      </w:r>
    </w:p>
    <w:p w14:paraId="0926137C" w14:textId="77777777" w:rsidR="00AA5945" w:rsidRPr="00AA5945" w:rsidRDefault="00AA5945" w:rsidP="00AA5945">
      <w:pPr>
        <w:bidi/>
        <w:jc w:val="both"/>
        <w:rPr>
          <w:rFonts w:cs="David" w:hint="cs"/>
          <w:rtl/>
        </w:rPr>
      </w:pPr>
    </w:p>
    <w:p w14:paraId="14C623B0"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053CDCA" w14:textId="77777777" w:rsidR="00AA5945" w:rsidRPr="00AA5945" w:rsidRDefault="00AA5945" w:rsidP="00AA5945">
      <w:pPr>
        <w:bidi/>
        <w:jc w:val="both"/>
        <w:rPr>
          <w:rFonts w:cs="David" w:hint="cs"/>
          <w:rtl/>
        </w:rPr>
      </w:pPr>
    </w:p>
    <w:p w14:paraId="7A0A705B" w14:textId="77777777" w:rsidR="00AA5945" w:rsidRPr="00AA5945" w:rsidRDefault="00AA5945" w:rsidP="00AA5945">
      <w:pPr>
        <w:bidi/>
        <w:jc w:val="both"/>
        <w:rPr>
          <w:rFonts w:cs="David" w:hint="cs"/>
          <w:rtl/>
        </w:rPr>
      </w:pPr>
      <w:r w:rsidRPr="00AA5945">
        <w:rPr>
          <w:rFonts w:cs="David" w:hint="cs"/>
          <w:rtl/>
        </w:rPr>
        <w:tab/>
        <w:t>הרעיון היה שמי שפועל כשדלן בכנסת, גם לא יעבוד אצל- - -</w:t>
      </w:r>
    </w:p>
    <w:p w14:paraId="7D85592D" w14:textId="77777777" w:rsidR="00AA5945" w:rsidRPr="00AA5945" w:rsidRDefault="00AA5945" w:rsidP="00AA5945">
      <w:pPr>
        <w:bidi/>
        <w:jc w:val="both"/>
        <w:rPr>
          <w:rFonts w:cs="David" w:hint="cs"/>
          <w:rtl/>
        </w:rPr>
      </w:pPr>
    </w:p>
    <w:p w14:paraId="7FBB18F1" w14:textId="77777777" w:rsidR="00AA5945" w:rsidRPr="00AA5945" w:rsidRDefault="00AA5945" w:rsidP="00AA5945">
      <w:pPr>
        <w:bidi/>
        <w:jc w:val="both"/>
        <w:rPr>
          <w:rFonts w:cs="David" w:hint="cs"/>
          <w:rtl/>
        </w:rPr>
      </w:pPr>
      <w:r w:rsidRPr="00AA5945">
        <w:rPr>
          <w:rFonts w:cs="David" w:hint="cs"/>
          <w:u w:val="single"/>
          <w:rtl/>
        </w:rPr>
        <w:t>היו"ר דוד טל:</w:t>
      </w:r>
    </w:p>
    <w:p w14:paraId="47B8D0A8" w14:textId="77777777" w:rsidR="00AA5945" w:rsidRPr="00AA5945" w:rsidRDefault="00AA5945" w:rsidP="00AA5945">
      <w:pPr>
        <w:bidi/>
        <w:jc w:val="both"/>
        <w:rPr>
          <w:rFonts w:cs="David" w:hint="cs"/>
          <w:rtl/>
        </w:rPr>
      </w:pPr>
    </w:p>
    <w:p w14:paraId="1829A7A8" w14:textId="77777777" w:rsidR="00AA5945" w:rsidRPr="00AA5945" w:rsidRDefault="00AA5945" w:rsidP="00AA5945">
      <w:pPr>
        <w:bidi/>
        <w:jc w:val="both"/>
        <w:rPr>
          <w:rFonts w:cs="David" w:hint="cs"/>
          <w:rtl/>
        </w:rPr>
      </w:pPr>
      <w:r w:rsidRPr="00AA5945">
        <w:rPr>
          <w:rFonts w:cs="David" w:hint="cs"/>
          <w:rtl/>
        </w:rPr>
        <w:tab/>
        <w:t>הגברת הזאת שכרגע נכנסה- - -</w:t>
      </w:r>
    </w:p>
    <w:p w14:paraId="11119DB8" w14:textId="77777777" w:rsidR="00AA5945" w:rsidRPr="00AA5945" w:rsidRDefault="00AA5945" w:rsidP="00AA5945">
      <w:pPr>
        <w:bidi/>
        <w:jc w:val="both"/>
        <w:rPr>
          <w:rFonts w:cs="David" w:hint="cs"/>
          <w:rtl/>
        </w:rPr>
      </w:pPr>
    </w:p>
    <w:p w14:paraId="6BDC4C78"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D6E935F" w14:textId="77777777" w:rsidR="00AA5945" w:rsidRPr="00AA5945" w:rsidRDefault="00AA5945" w:rsidP="00AA5945">
      <w:pPr>
        <w:bidi/>
        <w:jc w:val="both"/>
        <w:rPr>
          <w:rFonts w:cs="David" w:hint="cs"/>
          <w:rtl/>
        </w:rPr>
      </w:pPr>
    </w:p>
    <w:p w14:paraId="1618A66A" w14:textId="77777777" w:rsidR="00AA5945" w:rsidRPr="00AA5945" w:rsidRDefault="00AA5945" w:rsidP="00AA5945">
      <w:pPr>
        <w:bidi/>
        <w:jc w:val="both"/>
        <w:rPr>
          <w:rFonts w:cs="David" w:hint="cs"/>
          <w:rtl/>
        </w:rPr>
      </w:pPr>
      <w:r w:rsidRPr="00AA5945">
        <w:rPr>
          <w:rFonts w:cs="David" w:hint="cs"/>
          <w:rtl/>
        </w:rPr>
        <w:tab/>
        <w:t>לא תיקח אותה בתור יועצת שלך.</w:t>
      </w:r>
    </w:p>
    <w:p w14:paraId="4AB4F092" w14:textId="77777777" w:rsidR="00AA5945" w:rsidRPr="00AA5945" w:rsidRDefault="00AA5945" w:rsidP="00AA5945">
      <w:pPr>
        <w:bidi/>
        <w:jc w:val="both"/>
        <w:rPr>
          <w:rFonts w:cs="David" w:hint="cs"/>
          <w:rtl/>
        </w:rPr>
      </w:pPr>
    </w:p>
    <w:p w14:paraId="1A7DF67F" w14:textId="77777777" w:rsidR="00AA5945" w:rsidRPr="00AA5945" w:rsidRDefault="00AA5945" w:rsidP="00AA5945">
      <w:pPr>
        <w:bidi/>
        <w:jc w:val="both"/>
        <w:rPr>
          <w:rFonts w:cs="David" w:hint="cs"/>
          <w:rtl/>
        </w:rPr>
      </w:pPr>
      <w:r w:rsidRPr="00AA5945">
        <w:rPr>
          <w:rFonts w:cs="David" w:hint="cs"/>
          <w:u w:val="single"/>
          <w:rtl/>
        </w:rPr>
        <w:t>היו"ר דוד טל:</w:t>
      </w:r>
    </w:p>
    <w:p w14:paraId="6D66175D" w14:textId="77777777" w:rsidR="00AA5945" w:rsidRPr="00AA5945" w:rsidRDefault="00AA5945" w:rsidP="00AA5945">
      <w:pPr>
        <w:bidi/>
        <w:jc w:val="both"/>
        <w:rPr>
          <w:rFonts w:cs="David" w:hint="cs"/>
          <w:rtl/>
        </w:rPr>
      </w:pPr>
    </w:p>
    <w:p w14:paraId="009B3197" w14:textId="77777777" w:rsidR="00AA5945" w:rsidRPr="00AA5945" w:rsidRDefault="00AA5945" w:rsidP="00AA5945">
      <w:pPr>
        <w:bidi/>
        <w:jc w:val="both"/>
        <w:rPr>
          <w:rFonts w:cs="David" w:hint="cs"/>
          <w:rtl/>
        </w:rPr>
      </w:pPr>
      <w:r w:rsidRPr="00AA5945">
        <w:rPr>
          <w:rFonts w:cs="David" w:hint="cs"/>
          <w:rtl/>
        </w:rPr>
        <w:tab/>
        <w:t>יועצת למה? יועצת לתקציב הכנסת, לתקציב המדינה?</w:t>
      </w:r>
    </w:p>
    <w:p w14:paraId="5CCA296C" w14:textId="77777777" w:rsidR="00AA5945" w:rsidRPr="00AA5945" w:rsidRDefault="00AA5945" w:rsidP="00AA5945">
      <w:pPr>
        <w:bidi/>
        <w:jc w:val="both"/>
        <w:rPr>
          <w:rFonts w:cs="David" w:hint="cs"/>
          <w:u w:val="single"/>
          <w:rtl/>
        </w:rPr>
      </w:pPr>
    </w:p>
    <w:p w14:paraId="52A3FD9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8443144" w14:textId="77777777" w:rsidR="00AA5945" w:rsidRPr="00AA5945" w:rsidRDefault="00AA5945" w:rsidP="00AA5945">
      <w:pPr>
        <w:bidi/>
        <w:jc w:val="both"/>
        <w:rPr>
          <w:rFonts w:cs="David" w:hint="cs"/>
          <w:rtl/>
        </w:rPr>
      </w:pPr>
    </w:p>
    <w:p w14:paraId="6B22EC5F" w14:textId="77777777" w:rsidR="00AA5945" w:rsidRPr="00AA5945" w:rsidRDefault="00AA5945" w:rsidP="00AA5945">
      <w:pPr>
        <w:bidi/>
        <w:jc w:val="both"/>
        <w:rPr>
          <w:rFonts w:cs="David" w:hint="cs"/>
          <w:rtl/>
        </w:rPr>
      </w:pPr>
      <w:r w:rsidRPr="00AA5945">
        <w:rPr>
          <w:rFonts w:cs="David" w:hint="cs"/>
          <w:rtl/>
        </w:rPr>
        <w:tab/>
        <w:t xml:space="preserve">מותר לחבר כנסת להעסיק. </w:t>
      </w:r>
    </w:p>
    <w:p w14:paraId="35D2DD4B" w14:textId="77777777" w:rsidR="00AA5945" w:rsidRPr="00AA5945" w:rsidRDefault="00AA5945" w:rsidP="00AA5945">
      <w:pPr>
        <w:bidi/>
        <w:jc w:val="both"/>
        <w:rPr>
          <w:rFonts w:cs="David" w:hint="cs"/>
          <w:rtl/>
        </w:rPr>
      </w:pPr>
    </w:p>
    <w:p w14:paraId="7580458F" w14:textId="77777777" w:rsidR="00AA5945" w:rsidRPr="00AA5945" w:rsidRDefault="00AA5945" w:rsidP="00AA5945">
      <w:pPr>
        <w:bidi/>
        <w:jc w:val="both"/>
        <w:rPr>
          <w:rFonts w:cs="David" w:hint="cs"/>
          <w:rtl/>
        </w:rPr>
      </w:pPr>
      <w:r w:rsidRPr="00AA5945">
        <w:rPr>
          <w:rFonts w:cs="David" w:hint="cs"/>
          <w:u w:val="single"/>
          <w:rtl/>
        </w:rPr>
        <w:t>היו"ר דוד טל:</w:t>
      </w:r>
    </w:p>
    <w:p w14:paraId="54F96B72" w14:textId="77777777" w:rsidR="00AA5945" w:rsidRPr="00AA5945" w:rsidRDefault="00AA5945" w:rsidP="00AA5945">
      <w:pPr>
        <w:bidi/>
        <w:jc w:val="both"/>
        <w:rPr>
          <w:rFonts w:cs="David" w:hint="cs"/>
          <w:rtl/>
        </w:rPr>
      </w:pPr>
    </w:p>
    <w:p w14:paraId="7F9BCED9" w14:textId="77777777" w:rsidR="00AA5945" w:rsidRPr="00AA5945" w:rsidRDefault="00AA5945" w:rsidP="00AA5945">
      <w:pPr>
        <w:bidi/>
        <w:jc w:val="both"/>
        <w:rPr>
          <w:rFonts w:cs="David" w:hint="cs"/>
          <w:rtl/>
        </w:rPr>
      </w:pPr>
      <w:r w:rsidRPr="00AA5945">
        <w:rPr>
          <w:rFonts w:cs="David" w:hint="cs"/>
          <w:rtl/>
        </w:rPr>
        <w:tab/>
        <w:t>כעוזרת שלי?</w:t>
      </w:r>
    </w:p>
    <w:p w14:paraId="175B6441" w14:textId="77777777" w:rsidR="00AA5945" w:rsidRPr="00AA5945" w:rsidRDefault="00AA5945" w:rsidP="00AA5945">
      <w:pPr>
        <w:bidi/>
        <w:jc w:val="both"/>
        <w:rPr>
          <w:rFonts w:cs="David" w:hint="cs"/>
          <w:rtl/>
        </w:rPr>
      </w:pPr>
    </w:p>
    <w:p w14:paraId="2821CA30"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3564C3C" w14:textId="77777777" w:rsidR="00AA5945" w:rsidRPr="00AA5945" w:rsidRDefault="00AA5945" w:rsidP="00AA5945">
      <w:pPr>
        <w:bidi/>
        <w:jc w:val="both"/>
        <w:rPr>
          <w:rFonts w:cs="David" w:hint="cs"/>
          <w:rtl/>
        </w:rPr>
      </w:pPr>
    </w:p>
    <w:p w14:paraId="10B76780" w14:textId="77777777" w:rsidR="00AA5945" w:rsidRPr="00AA5945" w:rsidRDefault="00AA5945" w:rsidP="00AA5945">
      <w:pPr>
        <w:bidi/>
        <w:jc w:val="both"/>
        <w:rPr>
          <w:rFonts w:cs="David" w:hint="cs"/>
          <w:rtl/>
        </w:rPr>
      </w:pPr>
      <w:r w:rsidRPr="00AA5945">
        <w:rPr>
          <w:rFonts w:cs="David" w:hint="cs"/>
          <w:rtl/>
        </w:rPr>
        <w:tab/>
        <w:t xml:space="preserve"> למשל. אגב, בהצעת החוק קבענו שעוזר פרלמנטרי לא יכול להיות שדלן. </w:t>
      </w:r>
    </w:p>
    <w:p w14:paraId="670A5AD6" w14:textId="77777777" w:rsidR="00AA5945" w:rsidRPr="00AA5945" w:rsidRDefault="00AA5945" w:rsidP="00AA5945">
      <w:pPr>
        <w:bidi/>
        <w:jc w:val="both"/>
        <w:rPr>
          <w:rFonts w:cs="David" w:hint="cs"/>
          <w:rtl/>
        </w:rPr>
      </w:pPr>
    </w:p>
    <w:p w14:paraId="134BAC92" w14:textId="77777777" w:rsidR="00AA5945" w:rsidRPr="00AA5945" w:rsidRDefault="00AA5945" w:rsidP="00AA5945">
      <w:pPr>
        <w:bidi/>
        <w:jc w:val="both"/>
        <w:rPr>
          <w:rFonts w:cs="David" w:hint="cs"/>
          <w:rtl/>
        </w:rPr>
      </w:pPr>
      <w:r w:rsidRPr="00AA5945">
        <w:rPr>
          <w:rFonts w:cs="David" w:hint="cs"/>
          <w:u w:val="single"/>
          <w:rtl/>
        </w:rPr>
        <w:t>היו"ר דוד טל:</w:t>
      </w:r>
    </w:p>
    <w:p w14:paraId="592814EF" w14:textId="77777777" w:rsidR="00AA5945" w:rsidRPr="00AA5945" w:rsidRDefault="00AA5945" w:rsidP="00AA5945">
      <w:pPr>
        <w:bidi/>
        <w:jc w:val="both"/>
        <w:rPr>
          <w:rFonts w:cs="David" w:hint="cs"/>
          <w:rtl/>
        </w:rPr>
      </w:pPr>
    </w:p>
    <w:p w14:paraId="71B801FE" w14:textId="77777777" w:rsidR="00AA5945" w:rsidRPr="00AA5945" w:rsidRDefault="00AA5945" w:rsidP="00AA5945">
      <w:pPr>
        <w:bidi/>
        <w:jc w:val="both"/>
        <w:rPr>
          <w:rFonts w:cs="David" w:hint="cs"/>
          <w:rtl/>
        </w:rPr>
      </w:pPr>
      <w:r w:rsidRPr="00AA5945">
        <w:rPr>
          <w:rFonts w:cs="David" w:hint="cs"/>
          <w:rtl/>
        </w:rPr>
        <w:tab/>
        <w:t xml:space="preserve">זה ברור. ברגע שהוא נכנס לנעליו של העוזר </w:t>
      </w:r>
      <w:proofErr w:type="spellStart"/>
      <w:r w:rsidRPr="00AA5945">
        <w:rPr>
          <w:rFonts w:cs="David" w:hint="cs"/>
          <w:rtl/>
        </w:rPr>
        <w:t>הפרלמנטרי</w:t>
      </w:r>
      <w:proofErr w:type="spellEnd"/>
      <w:r w:rsidRPr="00AA5945">
        <w:rPr>
          <w:rFonts w:cs="David" w:hint="cs"/>
          <w:rtl/>
        </w:rPr>
        <w:t xml:space="preserve"> הוא מפסיק.</w:t>
      </w:r>
    </w:p>
    <w:p w14:paraId="3B316010" w14:textId="77777777" w:rsidR="00AA5945" w:rsidRPr="00AA5945" w:rsidRDefault="00AA5945" w:rsidP="00AA5945">
      <w:pPr>
        <w:bidi/>
        <w:jc w:val="both"/>
        <w:rPr>
          <w:rFonts w:cs="David" w:hint="cs"/>
          <w:rtl/>
        </w:rPr>
      </w:pPr>
    </w:p>
    <w:p w14:paraId="703F2A24"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240893C" w14:textId="77777777" w:rsidR="00AA5945" w:rsidRPr="00AA5945" w:rsidRDefault="00AA5945" w:rsidP="00AA5945">
      <w:pPr>
        <w:bidi/>
        <w:jc w:val="both"/>
        <w:rPr>
          <w:rFonts w:cs="David" w:hint="cs"/>
          <w:rtl/>
        </w:rPr>
      </w:pPr>
    </w:p>
    <w:p w14:paraId="40DD9AD7" w14:textId="77777777" w:rsidR="00AA5945" w:rsidRPr="00AA5945" w:rsidRDefault="00AA5945" w:rsidP="00AA5945">
      <w:pPr>
        <w:bidi/>
        <w:jc w:val="both"/>
        <w:rPr>
          <w:rFonts w:cs="David" w:hint="cs"/>
          <w:rtl/>
        </w:rPr>
      </w:pPr>
      <w:r w:rsidRPr="00AA5945">
        <w:rPr>
          <w:rFonts w:cs="David" w:hint="cs"/>
          <w:rtl/>
        </w:rPr>
        <w:tab/>
        <w:t xml:space="preserve"> היום זה לא קבוע, זה נמצא בהצעת החוק.</w:t>
      </w:r>
    </w:p>
    <w:p w14:paraId="1089EDFE" w14:textId="77777777" w:rsidR="00AA5945" w:rsidRPr="00AA5945" w:rsidRDefault="00AA5945" w:rsidP="00AA5945">
      <w:pPr>
        <w:bidi/>
        <w:jc w:val="both"/>
        <w:rPr>
          <w:rFonts w:cs="David" w:hint="cs"/>
          <w:rtl/>
        </w:rPr>
      </w:pPr>
    </w:p>
    <w:p w14:paraId="167BF27B" w14:textId="77777777" w:rsidR="00AA5945" w:rsidRPr="00AA5945" w:rsidRDefault="00AA5945" w:rsidP="00AA5945">
      <w:pPr>
        <w:bidi/>
        <w:jc w:val="both"/>
        <w:rPr>
          <w:rFonts w:cs="David" w:hint="cs"/>
          <w:rtl/>
        </w:rPr>
      </w:pPr>
      <w:r w:rsidRPr="00AA5945">
        <w:rPr>
          <w:rFonts w:cs="David" w:hint="cs"/>
          <w:u w:val="single"/>
          <w:rtl/>
        </w:rPr>
        <w:t>גדעון סער:</w:t>
      </w:r>
    </w:p>
    <w:p w14:paraId="2C121DEB" w14:textId="77777777" w:rsidR="00AA5945" w:rsidRPr="00AA5945" w:rsidRDefault="00AA5945" w:rsidP="00AA5945">
      <w:pPr>
        <w:bidi/>
        <w:jc w:val="both"/>
        <w:rPr>
          <w:rFonts w:cs="David" w:hint="cs"/>
          <w:rtl/>
        </w:rPr>
      </w:pPr>
    </w:p>
    <w:p w14:paraId="4E1293EA" w14:textId="77777777" w:rsidR="00AA5945" w:rsidRPr="00AA5945" w:rsidRDefault="00AA5945" w:rsidP="00AA5945">
      <w:pPr>
        <w:bidi/>
        <w:jc w:val="both"/>
        <w:rPr>
          <w:rFonts w:cs="David" w:hint="cs"/>
          <w:rtl/>
        </w:rPr>
      </w:pPr>
      <w:r w:rsidRPr="00AA5945">
        <w:rPr>
          <w:rFonts w:cs="David" w:hint="cs"/>
          <w:rtl/>
        </w:rPr>
        <w:tab/>
        <w:t xml:space="preserve"> זה לא נכלל בהצעת החוק, ההימנעות מהעסקת שדלן.</w:t>
      </w:r>
    </w:p>
    <w:p w14:paraId="39C16627" w14:textId="77777777" w:rsidR="00AA5945" w:rsidRPr="00AA5945" w:rsidRDefault="00AA5945" w:rsidP="00AA5945">
      <w:pPr>
        <w:bidi/>
        <w:jc w:val="both"/>
        <w:rPr>
          <w:rFonts w:cs="David" w:hint="cs"/>
          <w:rtl/>
        </w:rPr>
      </w:pPr>
    </w:p>
    <w:p w14:paraId="4B78C07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27C1D9F" w14:textId="77777777" w:rsidR="00AA5945" w:rsidRPr="00AA5945" w:rsidRDefault="00AA5945" w:rsidP="00AA5945">
      <w:pPr>
        <w:bidi/>
        <w:jc w:val="both"/>
        <w:rPr>
          <w:rFonts w:cs="David" w:hint="cs"/>
          <w:rtl/>
        </w:rPr>
      </w:pPr>
    </w:p>
    <w:p w14:paraId="1E8943CA" w14:textId="77777777" w:rsidR="00AA5945" w:rsidRPr="00AA5945" w:rsidRDefault="00AA5945" w:rsidP="00AA5945">
      <w:pPr>
        <w:bidi/>
        <w:jc w:val="both"/>
        <w:rPr>
          <w:rFonts w:cs="David" w:hint="cs"/>
          <w:rtl/>
        </w:rPr>
      </w:pPr>
      <w:r w:rsidRPr="00AA5945">
        <w:rPr>
          <w:rFonts w:cs="David" w:hint="cs"/>
          <w:rtl/>
        </w:rPr>
        <w:tab/>
        <w:t>כתוב שעוזר פרלמנטרי לא יכול להיות שדלן.</w:t>
      </w:r>
    </w:p>
    <w:p w14:paraId="12FA6CEF" w14:textId="77777777" w:rsidR="00AA5945" w:rsidRPr="00AA5945" w:rsidRDefault="00AA5945" w:rsidP="00AA5945">
      <w:pPr>
        <w:bidi/>
        <w:jc w:val="both"/>
        <w:rPr>
          <w:rFonts w:cs="David" w:hint="cs"/>
          <w:rtl/>
        </w:rPr>
      </w:pPr>
    </w:p>
    <w:p w14:paraId="2C31CA6B" w14:textId="77777777" w:rsidR="00AA5945" w:rsidRPr="00AA5945" w:rsidRDefault="00AA5945" w:rsidP="00AA5945">
      <w:pPr>
        <w:bidi/>
        <w:jc w:val="both"/>
        <w:rPr>
          <w:rFonts w:cs="David" w:hint="cs"/>
          <w:rtl/>
        </w:rPr>
      </w:pPr>
      <w:r w:rsidRPr="00AA5945">
        <w:rPr>
          <w:rFonts w:cs="David" w:hint="cs"/>
          <w:u w:val="single"/>
          <w:rtl/>
        </w:rPr>
        <w:t>היו"ר דוד טל:</w:t>
      </w:r>
    </w:p>
    <w:p w14:paraId="0D2F2A30" w14:textId="77777777" w:rsidR="00AA5945" w:rsidRPr="00AA5945" w:rsidRDefault="00AA5945" w:rsidP="00AA5945">
      <w:pPr>
        <w:bidi/>
        <w:jc w:val="both"/>
        <w:rPr>
          <w:rFonts w:cs="David" w:hint="cs"/>
          <w:rtl/>
        </w:rPr>
      </w:pPr>
    </w:p>
    <w:p w14:paraId="65723992" w14:textId="77777777" w:rsidR="00AA5945" w:rsidRPr="00AA5945" w:rsidRDefault="00AA5945" w:rsidP="00AA5945">
      <w:pPr>
        <w:bidi/>
        <w:jc w:val="both"/>
        <w:rPr>
          <w:rFonts w:cs="David" w:hint="cs"/>
          <w:rtl/>
        </w:rPr>
      </w:pPr>
      <w:r w:rsidRPr="00AA5945">
        <w:rPr>
          <w:rFonts w:cs="David" w:hint="cs"/>
          <w:rtl/>
        </w:rPr>
        <w:tab/>
        <w:t>זה כתוב, אבל זה ברור לי, וזה היה ברור לי גם קודם.</w:t>
      </w:r>
    </w:p>
    <w:p w14:paraId="6A17707A" w14:textId="77777777" w:rsidR="00AA5945" w:rsidRPr="00AA5945" w:rsidRDefault="00AA5945" w:rsidP="00AA5945">
      <w:pPr>
        <w:bidi/>
        <w:jc w:val="both"/>
        <w:rPr>
          <w:rFonts w:cs="David" w:hint="cs"/>
          <w:u w:val="single"/>
          <w:rtl/>
        </w:rPr>
      </w:pPr>
    </w:p>
    <w:p w14:paraId="2042DB61" w14:textId="77777777" w:rsidR="00AA5945" w:rsidRPr="00AA5945" w:rsidRDefault="00AA5945" w:rsidP="00AA5945">
      <w:pPr>
        <w:bidi/>
        <w:jc w:val="both"/>
        <w:rPr>
          <w:rFonts w:cs="David" w:hint="cs"/>
          <w:rtl/>
        </w:rPr>
      </w:pPr>
      <w:r w:rsidRPr="00AA5945">
        <w:rPr>
          <w:rFonts w:cs="David" w:hint="cs"/>
          <w:u w:val="single"/>
          <w:rtl/>
        </w:rPr>
        <w:t>גדעון סער:</w:t>
      </w:r>
    </w:p>
    <w:p w14:paraId="3FE6D0A9" w14:textId="77777777" w:rsidR="00AA5945" w:rsidRPr="00AA5945" w:rsidRDefault="00AA5945" w:rsidP="00AA5945">
      <w:pPr>
        <w:bidi/>
        <w:jc w:val="both"/>
        <w:rPr>
          <w:rFonts w:cs="David" w:hint="cs"/>
          <w:rtl/>
        </w:rPr>
      </w:pPr>
    </w:p>
    <w:p w14:paraId="14DFB49F" w14:textId="77777777" w:rsidR="00AA5945" w:rsidRPr="00AA5945" w:rsidRDefault="00AA5945" w:rsidP="00AA5945">
      <w:pPr>
        <w:bidi/>
        <w:jc w:val="both"/>
        <w:rPr>
          <w:rFonts w:cs="David" w:hint="cs"/>
          <w:rtl/>
        </w:rPr>
      </w:pPr>
      <w:r w:rsidRPr="00AA5945">
        <w:rPr>
          <w:rFonts w:cs="David" w:hint="cs"/>
          <w:rtl/>
        </w:rPr>
        <w:tab/>
        <w:t xml:space="preserve"> יש חברי כנסת שיש להם עוזרים שהם גם לוביסטים.</w:t>
      </w:r>
    </w:p>
    <w:p w14:paraId="6520E757" w14:textId="77777777" w:rsidR="00AA5945" w:rsidRPr="00AA5945" w:rsidRDefault="00AA5945" w:rsidP="00AA5945">
      <w:pPr>
        <w:bidi/>
        <w:jc w:val="both"/>
        <w:rPr>
          <w:rFonts w:cs="David" w:hint="cs"/>
          <w:rtl/>
        </w:rPr>
      </w:pPr>
    </w:p>
    <w:p w14:paraId="3A57DB8F" w14:textId="77777777" w:rsidR="00AA5945" w:rsidRPr="00AA5945" w:rsidRDefault="00AA5945" w:rsidP="00AA5945">
      <w:pPr>
        <w:bidi/>
        <w:jc w:val="both"/>
        <w:rPr>
          <w:rFonts w:cs="David" w:hint="cs"/>
          <w:rtl/>
        </w:rPr>
      </w:pPr>
      <w:r w:rsidRPr="00AA5945">
        <w:rPr>
          <w:rFonts w:cs="David" w:hint="cs"/>
          <w:u w:val="single"/>
          <w:rtl/>
        </w:rPr>
        <w:t>היו"ר דוד טל:</w:t>
      </w:r>
    </w:p>
    <w:p w14:paraId="578EC674" w14:textId="77777777" w:rsidR="00AA5945" w:rsidRPr="00AA5945" w:rsidRDefault="00AA5945" w:rsidP="00AA5945">
      <w:pPr>
        <w:bidi/>
        <w:jc w:val="both"/>
        <w:rPr>
          <w:rFonts w:cs="David" w:hint="cs"/>
          <w:rtl/>
        </w:rPr>
      </w:pPr>
    </w:p>
    <w:p w14:paraId="1B603140" w14:textId="77777777" w:rsidR="00AA5945" w:rsidRPr="00AA5945" w:rsidRDefault="00AA5945" w:rsidP="00AA5945">
      <w:pPr>
        <w:bidi/>
        <w:jc w:val="both"/>
        <w:rPr>
          <w:rFonts w:cs="David" w:hint="cs"/>
          <w:rtl/>
        </w:rPr>
      </w:pPr>
      <w:r w:rsidRPr="00AA5945">
        <w:rPr>
          <w:rFonts w:cs="David" w:hint="cs"/>
          <w:rtl/>
        </w:rPr>
        <w:tab/>
        <w:t xml:space="preserve">יש בזה בעייתיות. </w:t>
      </w:r>
    </w:p>
    <w:p w14:paraId="544E274F" w14:textId="77777777" w:rsidR="00AA5945" w:rsidRPr="00AA5945" w:rsidRDefault="00AA5945" w:rsidP="00AA5945">
      <w:pPr>
        <w:bidi/>
        <w:jc w:val="both"/>
        <w:rPr>
          <w:rFonts w:cs="David" w:hint="cs"/>
          <w:rtl/>
        </w:rPr>
      </w:pPr>
    </w:p>
    <w:p w14:paraId="5546F157" w14:textId="77777777" w:rsidR="00AA5945" w:rsidRPr="00AA5945" w:rsidRDefault="00AA5945" w:rsidP="00AA5945">
      <w:pPr>
        <w:bidi/>
        <w:jc w:val="both"/>
        <w:rPr>
          <w:rFonts w:cs="David" w:hint="cs"/>
          <w:rtl/>
        </w:rPr>
      </w:pPr>
      <w:r w:rsidRPr="00AA5945">
        <w:rPr>
          <w:rFonts w:cs="David" w:hint="cs"/>
          <w:u w:val="single"/>
          <w:rtl/>
        </w:rPr>
        <w:t>גדעון סער:</w:t>
      </w:r>
    </w:p>
    <w:p w14:paraId="1DA5892C" w14:textId="77777777" w:rsidR="00AA5945" w:rsidRPr="00AA5945" w:rsidRDefault="00AA5945" w:rsidP="00AA5945">
      <w:pPr>
        <w:bidi/>
        <w:jc w:val="both"/>
        <w:rPr>
          <w:rFonts w:cs="David" w:hint="cs"/>
          <w:rtl/>
        </w:rPr>
      </w:pPr>
    </w:p>
    <w:p w14:paraId="728C2C68" w14:textId="77777777" w:rsidR="00AA5945" w:rsidRPr="00AA5945" w:rsidRDefault="00AA5945" w:rsidP="00AA5945">
      <w:pPr>
        <w:bidi/>
        <w:jc w:val="both"/>
        <w:rPr>
          <w:rFonts w:cs="David" w:hint="cs"/>
          <w:rtl/>
        </w:rPr>
      </w:pPr>
      <w:r w:rsidRPr="00AA5945">
        <w:rPr>
          <w:rFonts w:cs="David" w:hint="cs"/>
          <w:rtl/>
        </w:rPr>
        <w:tab/>
        <w:t xml:space="preserve"> זה על התפר.</w:t>
      </w:r>
    </w:p>
    <w:p w14:paraId="0690804E"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היו"ר דוד טל:</w:t>
      </w:r>
    </w:p>
    <w:p w14:paraId="7096E0D0" w14:textId="77777777" w:rsidR="00AA5945" w:rsidRPr="00AA5945" w:rsidRDefault="00AA5945" w:rsidP="00AA5945">
      <w:pPr>
        <w:bidi/>
        <w:jc w:val="both"/>
        <w:rPr>
          <w:rFonts w:cs="David" w:hint="cs"/>
          <w:rtl/>
        </w:rPr>
      </w:pPr>
    </w:p>
    <w:p w14:paraId="673B7968" w14:textId="77777777" w:rsidR="00AA5945" w:rsidRPr="00AA5945" w:rsidRDefault="00AA5945" w:rsidP="00AA5945">
      <w:pPr>
        <w:bidi/>
        <w:jc w:val="both"/>
        <w:rPr>
          <w:rFonts w:cs="David" w:hint="cs"/>
          <w:rtl/>
        </w:rPr>
      </w:pPr>
      <w:r w:rsidRPr="00AA5945">
        <w:rPr>
          <w:rFonts w:cs="David" w:hint="cs"/>
          <w:rtl/>
        </w:rPr>
        <w:tab/>
        <w:t>נניח שאני לוקח את הגברת הצעירה הזאת.</w:t>
      </w:r>
    </w:p>
    <w:p w14:paraId="6FAD6FB5" w14:textId="77777777" w:rsidR="00AA5945" w:rsidRPr="00AA5945" w:rsidRDefault="00AA5945" w:rsidP="00AA5945">
      <w:pPr>
        <w:bidi/>
        <w:jc w:val="both"/>
        <w:rPr>
          <w:rFonts w:cs="David" w:hint="cs"/>
          <w:rtl/>
        </w:rPr>
      </w:pPr>
    </w:p>
    <w:p w14:paraId="6BA3664A" w14:textId="77777777" w:rsidR="00AA5945" w:rsidRPr="00AA5945" w:rsidRDefault="00AA5945" w:rsidP="00AA5945">
      <w:pPr>
        <w:bidi/>
        <w:jc w:val="both"/>
        <w:rPr>
          <w:rFonts w:cs="David" w:hint="cs"/>
          <w:rtl/>
        </w:rPr>
      </w:pPr>
      <w:r w:rsidRPr="00AA5945">
        <w:rPr>
          <w:rFonts w:cs="David" w:hint="cs"/>
          <w:u w:val="single"/>
          <w:rtl/>
        </w:rPr>
        <w:t>גדעון סער:</w:t>
      </w:r>
    </w:p>
    <w:p w14:paraId="769828AE" w14:textId="77777777" w:rsidR="00AA5945" w:rsidRPr="00AA5945" w:rsidRDefault="00AA5945" w:rsidP="00AA5945">
      <w:pPr>
        <w:bidi/>
        <w:jc w:val="both"/>
        <w:rPr>
          <w:rFonts w:cs="David" w:hint="cs"/>
          <w:rtl/>
        </w:rPr>
      </w:pPr>
    </w:p>
    <w:p w14:paraId="465D8888" w14:textId="77777777" w:rsidR="00AA5945" w:rsidRPr="00AA5945" w:rsidRDefault="00AA5945" w:rsidP="00AA5945">
      <w:pPr>
        <w:bidi/>
        <w:jc w:val="both"/>
        <w:rPr>
          <w:rFonts w:cs="David" w:hint="cs"/>
          <w:rtl/>
        </w:rPr>
      </w:pPr>
      <w:r w:rsidRPr="00AA5945">
        <w:rPr>
          <w:rFonts w:cs="David" w:hint="cs"/>
          <w:rtl/>
        </w:rPr>
        <w:tab/>
        <w:t xml:space="preserve"> אני מסכים איתך שיש פה בעייתיות, אין בינינו מחלוקת.</w:t>
      </w:r>
    </w:p>
    <w:p w14:paraId="0D4BA3D9" w14:textId="77777777" w:rsidR="00AA5945" w:rsidRPr="00AA5945" w:rsidRDefault="00AA5945" w:rsidP="00AA5945">
      <w:pPr>
        <w:bidi/>
        <w:jc w:val="both"/>
        <w:rPr>
          <w:rFonts w:cs="David" w:hint="cs"/>
          <w:rtl/>
        </w:rPr>
      </w:pPr>
    </w:p>
    <w:p w14:paraId="29D97887" w14:textId="77777777" w:rsidR="00AA5945" w:rsidRPr="00AA5945" w:rsidRDefault="00AA5945" w:rsidP="00AA5945">
      <w:pPr>
        <w:bidi/>
        <w:jc w:val="both"/>
        <w:rPr>
          <w:rFonts w:cs="David" w:hint="cs"/>
          <w:rtl/>
        </w:rPr>
      </w:pPr>
      <w:r w:rsidRPr="00AA5945">
        <w:rPr>
          <w:rFonts w:cs="David" w:hint="cs"/>
          <w:u w:val="single"/>
          <w:rtl/>
        </w:rPr>
        <w:t>היו"ר דוד טל:</w:t>
      </w:r>
    </w:p>
    <w:p w14:paraId="16F18B78" w14:textId="77777777" w:rsidR="00AA5945" w:rsidRPr="00AA5945" w:rsidRDefault="00AA5945" w:rsidP="00AA5945">
      <w:pPr>
        <w:bidi/>
        <w:jc w:val="both"/>
        <w:rPr>
          <w:rFonts w:cs="David" w:hint="cs"/>
          <w:rtl/>
        </w:rPr>
      </w:pPr>
    </w:p>
    <w:p w14:paraId="4B802574" w14:textId="77777777" w:rsidR="00AA5945" w:rsidRPr="00AA5945" w:rsidRDefault="00AA5945" w:rsidP="00AA5945">
      <w:pPr>
        <w:bidi/>
        <w:jc w:val="both"/>
        <w:rPr>
          <w:rFonts w:cs="David" w:hint="cs"/>
          <w:rtl/>
        </w:rPr>
      </w:pPr>
      <w:r w:rsidRPr="00AA5945">
        <w:rPr>
          <w:rFonts w:cs="David" w:hint="cs"/>
          <w:rtl/>
        </w:rPr>
        <w:tab/>
        <w:t xml:space="preserve">יכול להיות שהיא גם מייצגת את חברת התרופות "באייר" או משהו מהסוג הזה, והיא תבוא אלי בתוקף תפקידה כעוזרת </w:t>
      </w:r>
      <w:proofErr w:type="spellStart"/>
      <w:r w:rsidRPr="00AA5945">
        <w:rPr>
          <w:rFonts w:cs="David" w:hint="cs"/>
          <w:rtl/>
        </w:rPr>
        <w:t>פרלמנטרית</w:t>
      </w:r>
      <w:proofErr w:type="spellEnd"/>
      <w:r w:rsidRPr="00AA5945">
        <w:rPr>
          <w:rFonts w:cs="David" w:hint="cs"/>
          <w:rtl/>
        </w:rPr>
        <w:t xml:space="preserve"> שלי, והיא גם תלחש לאוזני שכדאי לאשר את התרופה הזאת והזאת לטובת העניין. יש בזה בעייתיות, אבל אנחנו נתקדם.</w:t>
      </w:r>
    </w:p>
    <w:p w14:paraId="0E29A916" w14:textId="77777777" w:rsidR="00AA5945" w:rsidRPr="00AA5945" w:rsidRDefault="00AA5945" w:rsidP="00AA5945">
      <w:pPr>
        <w:bidi/>
        <w:jc w:val="both"/>
        <w:rPr>
          <w:rFonts w:cs="David" w:hint="cs"/>
          <w:rtl/>
        </w:rPr>
      </w:pPr>
    </w:p>
    <w:p w14:paraId="6F487194" w14:textId="77777777" w:rsidR="00AA5945" w:rsidRPr="00AA5945" w:rsidRDefault="00AA5945" w:rsidP="00AA5945">
      <w:pPr>
        <w:bidi/>
        <w:jc w:val="both"/>
        <w:rPr>
          <w:rFonts w:cs="David" w:hint="cs"/>
          <w:rtl/>
        </w:rPr>
      </w:pPr>
      <w:r w:rsidRPr="00AA5945">
        <w:rPr>
          <w:rFonts w:cs="David" w:hint="cs"/>
          <w:u w:val="single"/>
          <w:rtl/>
        </w:rPr>
        <w:t xml:space="preserve">מיכל </w:t>
      </w:r>
      <w:proofErr w:type="spellStart"/>
      <w:r w:rsidRPr="00AA5945">
        <w:rPr>
          <w:rFonts w:cs="David" w:hint="cs"/>
          <w:u w:val="single"/>
          <w:rtl/>
        </w:rPr>
        <w:t>צנזה</w:t>
      </w:r>
      <w:proofErr w:type="spellEnd"/>
      <w:r w:rsidRPr="00AA5945">
        <w:rPr>
          <w:rFonts w:cs="David" w:hint="cs"/>
          <w:u w:val="single"/>
          <w:rtl/>
        </w:rPr>
        <w:t>:</w:t>
      </w:r>
    </w:p>
    <w:p w14:paraId="493A2AA2" w14:textId="77777777" w:rsidR="00AA5945" w:rsidRPr="00AA5945" w:rsidRDefault="00AA5945" w:rsidP="00AA5945">
      <w:pPr>
        <w:bidi/>
        <w:jc w:val="both"/>
        <w:rPr>
          <w:rFonts w:cs="David" w:hint="cs"/>
          <w:rtl/>
        </w:rPr>
      </w:pPr>
    </w:p>
    <w:p w14:paraId="57826A08" w14:textId="77777777" w:rsidR="00AA5945" w:rsidRPr="00AA5945" w:rsidRDefault="00AA5945" w:rsidP="00AA5945">
      <w:pPr>
        <w:bidi/>
        <w:jc w:val="both"/>
        <w:rPr>
          <w:rFonts w:cs="David" w:hint="cs"/>
          <w:rtl/>
        </w:rPr>
      </w:pPr>
      <w:r w:rsidRPr="00AA5945">
        <w:rPr>
          <w:rFonts w:cs="David" w:hint="cs"/>
          <w:rtl/>
        </w:rPr>
        <w:tab/>
        <w:t>קרה לי בעבר שפנה אלי חבר כנסת ושאל, האם הוא יכול לשכור את שירותי כלוביסטית על מנת לקדם הצעת חוק שלו. אולי זאת הכוונה.</w:t>
      </w:r>
    </w:p>
    <w:p w14:paraId="412AA54D" w14:textId="77777777" w:rsidR="00AA5945" w:rsidRPr="00AA5945" w:rsidRDefault="00AA5945" w:rsidP="00AA5945">
      <w:pPr>
        <w:bidi/>
        <w:jc w:val="both"/>
        <w:rPr>
          <w:rFonts w:cs="David" w:hint="cs"/>
          <w:rtl/>
        </w:rPr>
      </w:pPr>
    </w:p>
    <w:p w14:paraId="1C144022" w14:textId="77777777" w:rsidR="00AA5945" w:rsidRPr="00AA5945" w:rsidRDefault="00AA5945" w:rsidP="00AA5945">
      <w:pPr>
        <w:bidi/>
        <w:jc w:val="both"/>
        <w:rPr>
          <w:rFonts w:cs="David" w:hint="cs"/>
          <w:rtl/>
        </w:rPr>
      </w:pPr>
      <w:r w:rsidRPr="00AA5945">
        <w:rPr>
          <w:rFonts w:cs="David" w:hint="cs"/>
          <w:u w:val="single"/>
          <w:rtl/>
        </w:rPr>
        <w:t>היו"ר דוד טל:</w:t>
      </w:r>
    </w:p>
    <w:p w14:paraId="4FED24ED" w14:textId="77777777" w:rsidR="00AA5945" w:rsidRPr="00AA5945" w:rsidRDefault="00AA5945" w:rsidP="00AA5945">
      <w:pPr>
        <w:bidi/>
        <w:jc w:val="both"/>
        <w:rPr>
          <w:rFonts w:cs="David" w:hint="cs"/>
          <w:rtl/>
        </w:rPr>
      </w:pPr>
    </w:p>
    <w:p w14:paraId="57AE8A5D" w14:textId="77777777" w:rsidR="00AA5945" w:rsidRPr="00AA5945" w:rsidRDefault="00AA5945" w:rsidP="00AA5945">
      <w:pPr>
        <w:bidi/>
        <w:jc w:val="both"/>
        <w:rPr>
          <w:rFonts w:cs="David" w:hint="cs"/>
          <w:rtl/>
        </w:rPr>
      </w:pPr>
      <w:r w:rsidRPr="00AA5945">
        <w:rPr>
          <w:rFonts w:cs="David" w:hint="cs"/>
          <w:rtl/>
        </w:rPr>
        <w:tab/>
        <w:t>היה לו הרבה כסף?</w:t>
      </w:r>
    </w:p>
    <w:p w14:paraId="5DFEEBB3" w14:textId="77777777" w:rsidR="00AA5945" w:rsidRPr="00AA5945" w:rsidRDefault="00AA5945" w:rsidP="00AA5945">
      <w:pPr>
        <w:bidi/>
        <w:jc w:val="both"/>
        <w:rPr>
          <w:rFonts w:cs="David" w:hint="cs"/>
          <w:rtl/>
        </w:rPr>
      </w:pPr>
    </w:p>
    <w:p w14:paraId="17A50AAC" w14:textId="77777777" w:rsidR="00AA5945" w:rsidRPr="00AA5945" w:rsidRDefault="00AA5945" w:rsidP="00AA5945">
      <w:pPr>
        <w:bidi/>
        <w:jc w:val="both"/>
        <w:rPr>
          <w:rFonts w:cs="David" w:hint="cs"/>
          <w:rtl/>
        </w:rPr>
      </w:pPr>
      <w:r w:rsidRPr="00AA5945">
        <w:rPr>
          <w:rFonts w:cs="David" w:hint="cs"/>
          <w:u w:val="single"/>
          <w:rtl/>
        </w:rPr>
        <w:t xml:space="preserve">מיכל </w:t>
      </w:r>
      <w:proofErr w:type="spellStart"/>
      <w:r w:rsidRPr="00AA5945">
        <w:rPr>
          <w:rFonts w:cs="David" w:hint="cs"/>
          <w:u w:val="single"/>
          <w:rtl/>
        </w:rPr>
        <w:t>צנזה</w:t>
      </w:r>
      <w:proofErr w:type="spellEnd"/>
      <w:r w:rsidRPr="00AA5945">
        <w:rPr>
          <w:rFonts w:cs="David" w:hint="cs"/>
          <w:u w:val="single"/>
          <w:rtl/>
        </w:rPr>
        <w:t>:</w:t>
      </w:r>
    </w:p>
    <w:p w14:paraId="31971764" w14:textId="77777777" w:rsidR="00AA5945" w:rsidRPr="00AA5945" w:rsidRDefault="00AA5945" w:rsidP="00AA5945">
      <w:pPr>
        <w:bidi/>
        <w:jc w:val="both"/>
        <w:rPr>
          <w:rFonts w:cs="David" w:hint="cs"/>
          <w:rtl/>
        </w:rPr>
      </w:pPr>
    </w:p>
    <w:p w14:paraId="0C6925EE" w14:textId="77777777" w:rsidR="00AA5945" w:rsidRPr="00AA5945" w:rsidRDefault="00AA5945" w:rsidP="00AA5945">
      <w:pPr>
        <w:bidi/>
        <w:jc w:val="both"/>
        <w:rPr>
          <w:rFonts w:cs="David" w:hint="cs"/>
          <w:rtl/>
        </w:rPr>
      </w:pPr>
      <w:r w:rsidRPr="00AA5945">
        <w:rPr>
          <w:rFonts w:cs="David" w:hint="cs"/>
          <w:rtl/>
        </w:rPr>
        <w:tab/>
        <w:t>זה לא התממש בסופו של דבר, אבל אולי זאת הכוונה בסעיף הזה.</w:t>
      </w:r>
    </w:p>
    <w:p w14:paraId="38E0E3B1" w14:textId="77777777" w:rsidR="00AA5945" w:rsidRPr="00AA5945" w:rsidRDefault="00AA5945" w:rsidP="00AA5945">
      <w:pPr>
        <w:bidi/>
        <w:jc w:val="both"/>
        <w:rPr>
          <w:rFonts w:cs="David" w:hint="cs"/>
          <w:rtl/>
        </w:rPr>
      </w:pPr>
    </w:p>
    <w:p w14:paraId="268BDB0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E5ECB06" w14:textId="77777777" w:rsidR="00AA5945" w:rsidRPr="00AA5945" w:rsidRDefault="00AA5945" w:rsidP="00AA5945">
      <w:pPr>
        <w:bidi/>
        <w:jc w:val="both"/>
        <w:rPr>
          <w:rFonts w:cs="David" w:hint="cs"/>
          <w:rtl/>
        </w:rPr>
      </w:pPr>
    </w:p>
    <w:p w14:paraId="759F8E73" w14:textId="77777777" w:rsidR="00AA5945" w:rsidRPr="00AA5945" w:rsidRDefault="00AA5945" w:rsidP="00AA5945">
      <w:pPr>
        <w:bidi/>
        <w:jc w:val="both"/>
        <w:rPr>
          <w:rFonts w:cs="David" w:hint="cs"/>
          <w:rtl/>
        </w:rPr>
      </w:pPr>
      <w:r w:rsidRPr="00AA5945">
        <w:rPr>
          <w:rFonts w:cs="David" w:hint="cs"/>
          <w:rtl/>
        </w:rPr>
        <w:tab/>
        <w:t xml:space="preserve"> גם.</w:t>
      </w:r>
    </w:p>
    <w:p w14:paraId="0528D9DA" w14:textId="77777777" w:rsidR="00AA5945" w:rsidRPr="00AA5945" w:rsidRDefault="00AA5945" w:rsidP="00AA5945">
      <w:pPr>
        <w:bidi/>
        <w:jc w:val="both"/>
        <w:rPr>
          <w:rFonts w:cs="David" w:hint="cs"/>
          <w:rtl/>
        </w:rPr>
      </w:pPr>
    </w:p>
    <w:p w14:paraId="0B3A2E48" w14:textId="77777777" w:rsidR="00AA5945" w:rsidRPr="00AA5945" w:rsidRDefault="00AA5945" w:rsidP="00AA5945">
      <w:pPr>
        <w:bidi/>
        <w:jc w:val="both"/>
        <w:rPr>
          <w:rFonts w:cs="David" w:hint="cs"/>
          <w:rtl/>
        </w:rPr>
      </w:pPr>
      <w:r w:rsidRPr="00AA5945">
        <w:rPr>
          <w:rFonts w:cs="David" w:hint="cs"/>
          <w:u w:val="single"/>
          <w:rtl/>
        </w:rPr>
        <w:t>היו"ר דוד טל:</w:t>
      </w:r>
    </w:p>
    <w:p w14:paraId="520E2878" w14:textId="77777777" w:rsidR="00AA5945" w:rsidRPr="00AA5945" w:rsidRDefault="00AA5945" w:rsidP="00AA5945">
      <w:pPr>
        <w:bidi/>
        <w:jc w:val="both"/>
        <w:rPr>
          <w:rFonts w:cs="David" w:hint="cs"/>
          <w:rtl/>
        </w:rPr>
      </w:pPr>
    </w:p>
    <w:p w14:paraId="043352CC" w14:textId="77777777" w:rsidR="00AA5945" w:rsidRPr="00AA5945" w:rsidRDefault="00AA5945" w:rsidP="00AA5945">
      <w:pPr>
        <w:bidi/>
        <w:jc w:val="both"/>
        <w:rPr>
          <w:rFonts w:cs="David" w:hint="cs"/>
          <w:rtl/>
        </w:rPr>
      </w:pPr>
      <w:r w:rsidRPr="00AA5945">
        <w:rPr>
          <w:rFonts w:cs="David" w:hint="cs"/>
          <w:rtl/>
        </w:rPr>
        <w:tab/>
        <w:t>היא נתנה דוגמה אחרת לגמרי.</w:t>
      </w:r>
    </w:p>
    <w:p w14:paraId="3FFC0F5C" w14:textId="77777777" w:rsidR="00AA5945" w:rsidRPr="00AA5945" w:rsidRDefault="00AA5945" w:rsidP="00AA5945">
      <w:pPr>
        <w:bidi/>
        <w:jc w:val="both"/>
        <w:rPr>
          <w:rFonts w:cs="David" w:hint="cs"/>
          <w:rtl/>
        </w:rPr>
      </w:pPr>
    </w:p>
    <w:p w14:paraId="43E61F8D"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E5549F9" w14:textId="77777777" w:rsidR="00AA5945" w:rsidRPr="00AA5945" w:rsidRDefault="00AA5945" w:rsidP="00AA5945">
      <w:pPr>
        <w:bidi/>
        <w:jc w:val="both"/>
        <w:rPr>
          <w:rFonts w:cs="David" w:hint="cs"/>
          <w:rtl/>
        </w:rPr>
      </w:pPr>
    </w:p>
    <w:p w14:paraId="5903C8EC" w14:textId="77777777" w:rsidR="00AA5945" w:rsidRPr="00AA5945" w:rsidRDefault="00AA5945" w:rsidP="00AA5945">
      <w:pPr>
        <w:bidi/>
        <w:jc w:val="both"/>
        <w:rPr>
          <w:rFonts w:cs="David" w:hint="cs"/>
          <w:rtl/>
        </w:rPr>
      </w:pPr>
      <w:r w:rsidRPr="00AA5945">
        <w:rPr>
          <w:rFonts w:cs="David" w:hint="cs"/>
          <w:rtl/>
        </w:rPr>
        <w:tab/>
        <w:t>זה יהיה אסור, הוא יימנע מהעסקת שדלן.</w:t>
      </w:r>
    </w:p>
    <w:p w14:paraId="013FDC21" w14:textId="77777777" w:rsidR="00AA5945" w:rsidRPr="00AA5945" w:rsidRDefault="00AA5945" w:rsidP="00AA5945">
      <w:pPr>
        <w:bidi/>
        <w:jc w:val="both"/>
        <w:rPr>
          <w:rFonts w:cs="David" w:hint="cs"/>
          <w:rtl/>
        </w:rPr>
      </w:pPr>
    </w:p>
    <w:p w14:paraId="09ECA207" w14:textId="77777777" w:rsidR="00AA5945" w:rsidRPr="00AA5945" w:rsidRDefault="00AA5945" w:rsidP="00AA5945">
      <w:pPr>
        <w:bidi/>
        <w:jc w:val="both"/>
        <w:rPr>
          <w:rFonts w:cs="David" w:hint="cs"/>
          <w:rtl/>
        </w:rPr>
      </w:pPr>
      <w:r w:rsidRPr="00AA5945">
        <w:rPr>
          <w:rFonts w:cs="David" w:hint="cs"/>
          <w:u w:val="single"/>
          <w:rtl/>
        </w:rPr>
        <w:t xml:space="preserve">מיכל </w:t>
      </w:r>
      <w:proofErr w:type="spellStart"/>
      <w:r w:rsidRPr="00AA5945">
        <w:rPr>
          <w:rFonts w:cs="David" w:hint="cs"/>
          <w:u w:val="single"/>
          <w:rtl/>
        </w:rPr>
        <w:t>צנזה</w:t>
      </w:r>
      <w:proofErr w:type="spellEnd"/>
      <w:r w:rsidRPr="00AA5945">
        <w:rPr>
          <w:rFonts w:cs="David" w:hint="cs"/>
          <w:u w:val="single"/>
          <w:rtl/>
        </w:rPr>
        <w:t>:</w:t>
      </w:r>
    </w:p>
    <w:p w14:paraId="56109752" w14:textId="77777777" w:rsidR="00AA5945" w:rsidRPr="00AA5945" w:rsidRDefault="00AA5945" w:rsidP="00AA5945">
      <w:pPr>
        <w:bidi/>
        <w:jc w:val="both"/>
        <w:rPr>
          <w:rFonts w:cs="David" w:hint="cs"/>
          <w:rtl/>
        </w:rPr>
      </w:pPr>
    </w:p>
    <w:p w14:paraId="558A13A5" w14:textId="77777777" w:rsidR="00AA5945" w:rsidRPr="00AA5945" w:rsidRDefault="00AA5945" w:rsidP="00AA5945">
      <w:pPr>
        <w:bidi/>
        <w:jc w:val="both"/>
        <w:rPr>
          <w:rFonts w:cs="David" w:hint="cs"/>
          <w:rtl/>
        </w:rPr>
      </w:pPr>
      <w:r w:rsidRPr="00AA5945">
        <w:rPr>
          <w:rFonts w:cs="David" w:hint="cs"/>
          <w:rtl/>
        </w:rPr>
        <w:tab/>
        <w:t>חשבתי  שזאת הכוונה, שאסור לחבר הכנסת להעסיק שדלן על מנת לקדם את הצעות החוק שלו.</w:t>
      </w:r>
    </w:p>
    <w:p w14:paraId="2D2083D9" w14:textId="77777777" w:rsidR="00AA5945" w:rsidRPr="00AA5945" w:rsidRDefault="00AA5945" w:rsidP="00AA5945">
      <w:pPr>
        <w:bidi/>
        <w:jc w:val="both"/>
        <w:rPr>
          <w:rFonts w:cs="David" w:hint="cs"/>
          <w:rtl/>
        </w:rPr>
      </w:pPr>
    </w:p>
    <w:p w14:paraId="536EECAE" w14:textId="77777777" w:rsidR="00AA5945" w:rsidRPr="00AA5945" w:rsidRDefault="00AA5945" w:rsidP="00AA5945">
      <w:pPr>
        <w:bidi/>
        <w:jc w:val="both"/>
        <w:rPr>
          <w:rFonts w:cs="David" w:hint="cs"/>
          <w:rtl/>
        </w:rPr>
      </w:pPr>
      <w:r w:rsidRPr="00AA5945">
        <w:rPr>
          <w:rFonts w:cs="David" w:hint="cs"/>
          <w:u w:val="single"/>
          <w:rtl/>
        </w:rPr>
        <w:t>היו"ר דוד טל:</w:t>
      </w:r>
    </w:p>
    <w:p w14:paraId="617AA8AC" w14:textId="77777777" w:rsidR="00AA5945" w:rsidRPr="00AA5945" w:rsidRDefault="00AA5945" w:rsidP="00AA5945">
      <w:pPr>
        <w:bidi/>
        <w:jc w:val="both"/>
        <w:rPr>
          <w:rFonts w:cs="David" w:hint="cs"/>
          <w:rtl/>
        </w:rPr>
      </w:pPr>
    </w:p>
    <w:p w14:paraId="39A5CA0B" w14:textId="77777777" w:rsidR="00AA5945" w:rsidRPr="00AA5945" w:rsidRDefault="00AA5945" w:rsidP="00AA5945">
      <w:pPr>
        <w:bidi/>
        <w:jc w:val="both"/>
        <w:rPr>
          <w:rFonts w:cs="David" w:hint="cs"/>
          <w:rtl/>
        </w:rPr>
      </w:pPr>
      <w:r w:rsidRPr="00AA5945">
        <w:rPr>
          <w:rFonts w:cs="David" w:hint="cs"/>
          <w:rtl/>
        </w:rPr>
        <w:tab/>
        <w:t>פה זה פחות בעייתי מאשר להעסיק שדלן- - -</w:t>
      </w:r>
    </w:p>
    <w:p w14:paraId="2844CFA1" w14:textId="77777777" w:rsidR="00AA5945" w:rsidRPr="00AA5945" w:rsidRDefault="00AA5945" w:rsidP="00AA5945">
      <w:pPr>
        <w:bidi/>
        <w:jc w:val="both"/>
        <w:rPr>
          <w:rFonts w:cs="David" w:hint="cs"/>
          <w:rtl/>
        </w:rPr>
      </w:pPr>
    </w:p>
    <w:p w14:paraId="72DE1FD6" w14:textId="77777777" w:rsidR="00AA5945" w:rsidRPr="00AA5945" w:rsidRDefault="00AA5945" w:rsidP="00AA5945">
      <w:pPr>
        <w:bidi/>
        <w:jc w:val="both"/>
        <w:rPr>
          <w:rFonts w:cs="David" w:hint="cs"/>
          <w:rtl/>
        </w:rPr>
      </w:pPr>
      <w:r w:rsidRPr="00AA5945">
        <w:rPr>
          <w:rFonts w:cs="David" w:hint="cs"/>
          <w:u w:val="single"/>
          <w:rtl/>
        </w:rPr>
        <w:t xml:space="preserve">מיכל </w:t>
      </w:r>
      <w:proofErr w:type="spellStart"/>
      <w:r w:rsidRPr="00AA5945">
        <w:rPr>
          <w:rFonts w:cs="David" w:hint="cs"/>
          <w:u w:val="single"/>
          <w:rtl/>
        </w:rPr>
        <w:t>צנזה</w:t>
      </w:r>
      <w:proofErr w:type="spellEnd"/>
      <w:r w:rsidRPr="00AA5945">
        <w:rPr>
          <w:rFonts w:cs="David" w:hint="cs"/>
          <w:u w:val="single"/>
          <w:rtl/>
        </w:rPr>
        <w:t>:</w:t>
      </w:r>
    </w:p>
    <w:p w14:paraId="4E785877" w14:textId="77777777" w:rsidR="00AA5945" w:rsidRPr="00AA5945" w:rsidRDefault="00AA5945" w:rsidP="00AA5945">
      <w:pPr>
        <w:bidi/>
        <w:jc w:val="both"/>
        <w:rPr>
          <w:rFonts w:cs="David" w:hint="cs"/>
          <w:rtl/>
        </w:rPr>
      </w:pPr>
    </w:p>
    <w:p w14:paraId="79E6B3A7" w14:textId="77777777" w:rsidR="00AA5945" w:rsidRPr="00AA5945" w:rsidRDefault="00AA5945" w:rsidP="00AA5945">
      <w:pPr>
        <w:bidi/>
        <w:jc w:val="both"/>
        <w:rPr>
          <w:rFonts w:cs="David" w:hint="cs"/>
          <w:rtl/>
        </w:rPr>
      </w:pPr>
      <w:r w:rsidRPr="00AA5945">
        <w:rPr>
          <w:rFonts w:cs="David" w:hint="cs"/>
          <w:rtl/>
        </w:rPr>
        <w:tab/>
        <w:t>זאת השאלה שלי.</w:t>
      </w:r>
    </w:p>
    <w:p w14:paraId="2287197C" w14:textId="77777777" w:rsidR="00AA5945" w:rsidRPr="00AA5945" w:rsidRDefault="00AA5945" w:rsidP="00AA5945">
      <w:pPr>
        <w:bidi/>
        <w:jc w:val="both"/>
        <w:rPr>
          <w:rFonts w:cs="David" w:hint="cs"/>
          <w:rtl/>
        </w:rPr>
      </w:pPr>
    </w:p>
    <w:p w14:paraId="33E981CA" w14:textId="77777777" w:rsidR="00AA5945" w:rsidRPr="00AA5945" w:rsidRDefault="00AA5945" w:rsidP="00AA5945">
      <w:pPr>
        <w:bidi/>
        <w:jc w:val="both"/>
        <w:rPr>
          <w:rFonts w:cs="David" w:hint="cs"/>
          <w:rtl/>
        </w:rPr>
      </w:pPr>
      <w:r w:rsidRPr="00AA5945">
        <w:rPr>
          <w:rFonts w:cs="David" w:hint="cs"/>
          <w:u w:val="single"/>
          <w:rtl/>
        </w:rPr>
        <w:t>היו"ר דוד טל:</w:t>
      </w:r>
    </w:p>
    <w:p w14:paraId="2024F0C3" w14:textId="77777777" w:rsidR="00AA5945" w:rsidRPr="00AA5945" w:rsidRDefault="00AA5945" w:rsidP="00AA5945">
      <w:pPr>
        <w:bidi/>
        <w:jc w:val="both"/>
        <w:rPr>
          <w:rFonts w:cs="David" w:hint="cs"/>
          <w:rtl/>
        </w:rPr>
      </w:pPr>
    </w:p>
    <w:p w14:paraId="44351C2A" w14:textId="77777777" w:rsidR="00AA5945" w:rsidRPr="00AA5945" w:rsidRDefault="00AA5945" w:rsidP="00AA5945">
      <w:pPr>
        <w:bidi/>
        <w:jc w:val="both"/>
        <w:rPr>
          <w:rFonts w:cs="David" w:hint="cs"/>
          <w:rtl/>
        </w:rPr>
      </w:pPr>
      <w:r w:rsidRPr="00AA5945">
        <w:rPr>
          <w:rFonts w:cs="David" w:hint="cs"/>
          <w:rtl/>
        </w:rPr>
        <w:tab/>
        <w:t>אם היא עוזרת לי ומקדמת חוק לפטור ממס הכנסה נערים עד גיל 20-18, שעובדים בבחירות. אם אני לוקח אותה, והיא עוזרת לי לקדם את הצעת החוק?</w:t>
      </w:r>
    </w:p>
    <w:p w14:paraId="4486615B"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251C1B0" w14:textId="77777777" w:rsidR="00AA5945" w:rsidRPr="00AA5945" w:rsidRDefault="00AA5945" w:rsidP="00AA5945">
      <w:pPr>
        <w:bidi/>
        <w:jc w:val="both"/>
        <w:rPr>
          <w:rFonts w:cs="David" w:hint="cs"/>
          <w:rtl/>
        </w:rPr>
      </w:pPr>
    </w:p>
    <w:p w14:paraId="458070C7" w14:textId="77777777" w:rsidR="00AA5945" w:rsidRPr="00AA5945" w:rsidRDefault="00AA5945" w:rsidP="00AA5945">
      <w:pPr>
        <w:bidi/>
        <w:jc w:val="both"/>
        <w:rPr>
          <w:rFonts w:cs="David" w:hint="cs"/>
          <w:rtl/>
        </w:rPr>
      </w:pPr>
      <w:r w:rsidRPr="00AA5945">
        <w:rPr>
          <w:rFonts w:cs="David" w:hint="cs"/>
          <w:rtl/>
        </w:rPr>
        <w:tab/>
        <w:t xml:space="preserve">האם אתה מעסיק אותה כשדלנית, אתה משלם  לה כסף כדי שתפעל בכנסת? </w:t>
      </w:r>
    </w:p>
    <w:p w14:paraId="6B73553C" w14:textId="77777777" w:rsidR="00AA5945" w:rsidRPr="00AA5945" w:rsidRDefault="00AA5945" w:rsidP="00AA5945">
      <w:pPr>
        <w:bidi/>
        <w:jc w:val="both"/>
        <w:rPr>
          <w:rFonts w:cs="David" w:hint="cs"/>
          <w:rtl/>
        </w:rPr>
      </w:pPr>
    </w:p>
    <w:p w14:paraId="4299E1EC" w14:textId="77777777" w:rsidR="00AA5945" w:rsidRPr="00AA5945" w:rsidRDefault="00AA5945" w:rsidP="00AA5945">
      <w:pPr>
        <w:bidi/>
        <w:jc w:val="both"/>
        <w:rPr>
          <w:rFonts w:cs="David" w:hint="cs"/>
          <w:rtl/>
        </w:rPr>
      </w:pPr>
      <w:r w:rsidRPr="00AA5945">
        <w:rPr>
          <w:rFonts w:cs="David" w:hint="cs"/>
          <w:u w:val="single"/>
          <w:rtl/>
        </w:rPr>
        <w:t>היו"ר דוד טל:</w:t>
      </w:r>
    </w:p>
    <w:p w14:paraId="247CEFC8" w14:textId="77777777" w:rsidR="00AA5945" w:rsidRPr="00AA5945" w:rsidRDefault="00AA5945" w:rsidP="00AA5945">
      <w:pPr>
        <w:bidi/>
        <w:jc w:val="both"/>
        <w:rPr>
          <w:rFonts w:cs="David" w:hint="cs"/>
          <w:rtl/>
        </w:rPr>
      </w:pPr>
    </w:p>
    <w:p w14:paraId="68078559" w14:textId="77777777" w:rsidR="00AA5945" w:rsidRPr="00AA5945" w:rsidRDefault="00AA5945" w:rsidP="00AA5945">
      <w:pPr>
        <w:bidi/>
        <w:jc w:val="both"/>
        <w:rPr>
          <w:rFonts w:cs="David" w:hint="cs"/>
          <w:rtl/>
        </w:rPr>
      </w:pPr>
      <w:r w:rsidRPr="00AA5945">
        <w:rPr>
          <w:rFonts w:cs="David" w:hint="cs"/>
          <w:rtl/>
        </w:rPr>
        <w:tab/>
        <w:t>כן.</w:t>
      </w:r>
    </w:p>
    <w:p w14:paraId="0393A24B" w14:textId="77777777" w:rsidR="00AA5945" w:rsidRPr="00AA5945" w:rsidRDefault="00AA5945" w:rsidP="00AA5945">
      <w:pPr>
        <w:bidi/>
        <w:jc w:val="both"/>
        <w:rPr>
          <w:rFonts w:cs="David" w:hint="cs"/>
          <w:rtl/>
        </w:rPr>
      </w:pPr>
    </w:p>
    <w:p w14:paraId="51C5CD7E"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C694818" w14:textId="77777777" w:rsidR="00AA5945" w:rsidRPr="00AA5945" w:rsidRDefault="00AA5945" w:rsidP="00AA5945">
      <w:pPr>
        <w:bidi/>
        <w:jc w:val="both"/>
        <w:rPr>
          <w:rFonts w:cs="David" w:hint="cs"/>
          <w:rtl/>
        </w:rPr>
      </w:pPr>
    </w:p>
    <w:p w14:paraId="5DFF9B15" w14:textId="77777777" w:rsidR="00AA5945" w:rsidRPr="00AA5945" w:rsidRDefault="00AA5945" w:rsidP="00AA5945">
      <w:pPr>
        <w:bidi/>
        <w:jc w:val="both"/>
        <w:rPr>
          <w:rFonts w:cs="David" w:hint="cs"/>
          <w:rtl/>
        </w:rPr>
      </w:pPr>
      <w:r w:rsidRPr="00AA5945">
        <w:rPr>
          <w:rFonts w:cs="David" w:hint="cs"/>
          <w:rtl/>
        </w:rPr>
        <w:tab/>
        <w:t>חברי כנסת לא משלמים לשדלנים.</w:t>
      </w:r>
    </w:p>
    <w:p w14:paraId="31ED50B8" w14:textId="77777777" w:rsidR="00AA5945" w:rsidRPr="00AA5945" w:rsidRDefault="00AA5945" w:rsidP="00AA5945">
      <w:pPr>
        <w:bidi/>
        <w:jc w:val="both"/>
        <w:rPr>
          <w:rFonts w:cs="David" w:hint="cs"/>
          <w:rtl/>
        </w:rPr>
      </w:pPr>
    </w:p>
    <w:p w14:paraId="783E5F62" w14:textId="77777777" w:rsidR="00AA5945" w:rsidRPr="00AA5945" w:rsidRDefault="00AA5945" w:rsidP="00AA5945">
      <w:pPr>
        <w:bidi/>
        <w:jc w:val="both"/>
        <w:rPr>
          <w:rFonts w:cs="David" w:hint="cs"/>
          <w:rtl/>
        </w:rPr>
      </w:pPr>
      <w:r w:rsidRPr="00AA5945">
        <w:rPr>
          <w:rFonts w:cs="David" w:hint="cs"/>
          <w:u w:val="single"/>
          <w:rtl/>
        </w:rPr>
        <w:t>היו"ר דוד טל:</w:t>
      </w:r>
    </w:p>
    <w:p w14:paraId="0BDE29D1" w14:textId="77777777" w:rsidR="00AA5945" w:rsidRPr="00AA5945" w:rsidRDefault="00AA5945" w:rsidP="00AA5945">
      <w:pPr>
        <w:bidi/>
        <w:jc w:val="both"/>
        <w:rPr>
          <w:rFonts w:cs="David" w:hint="cs"/>
          <w:rtl/>
        </w:rPr>
      </w:pPr>
    </w:p>
    <w:p w14:paraId="64F6EA1A" w14:textId="77777777" w:rsidR="00AA5945" w:rsidRPr="00AA5945" w:rsidRDefault="00AA5945" w:rsidP="00AA5945">
      <w:pPr>
        <w:bidi/>
        <w:jc w:val="both"/>
        <w:rPr>
          <w:rFonts w:cs="David" w:hint="cs"/>
          <w:rtl/>
        </w:rPr>
      </w:pPr>
      <w:r w:rsidRPr="00AA5945">
        <w:rPr>
          <w:rFonts w:cs="David" w:hint="cs"/>
          <w:rtl/>
        </w:rPr>
        <w:tab/>
        <w:t xml:space="preserve">תסבירי לי איפה את רואה את ניגוד העניינים? אם תגידי לי שאני לוקח אותה כעוזרת שלי ביום-יום בכל מה שאני עוסק,  אבל דרך אגב היא גם מייצגת את חברת התרופות, גם את </w:t>
      </w:r>
      <w:proofErr w:type="spellStart"/>
      <w:r w:rsidRPr="00AA5945">
        <w:rPr>
          <w:rFonts w:cs="David" w:hint="cs"/>
          <w:rtl/>
        </w:rPr>
        <w:t>הר"י</w:t>
      </w:r>
      <w:proofErr w:type="spellEnd"/>
      <w:r w:rsidRPr="00AA5945">
        <w:rPr>
          <w:rFonts w:cs="David" w:hint="cs"/>
          <w:rtl/>
        </w:rPr>
        <w:t>, יכול להיות ניגוד עניינים.</w:t>
      </w:r>
    </w:p>
    <w:p w14:paraId="6F7FC39B" w14:textId="77777777" w:rsidR="00AA5945" w:rsidRPr="00AA5945" w:rsidRDefault="00AA5945" w:rsidP="00AA5945">
      <w:pPr>
        <w:bidi/>
        <w:jc w:val="both"/>
        <w:rPr>
          <w:rFonts w:cs="David" w:hint="cs"/>
          <w:rtl/>
        </w:rPr>
      </w:pPr>
    </w:p>
    <w:p w14:paraId="137FFB2F"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FD406E1" w14:textId="77777777" w:rsidR="00AA5945" w:rsidRPr="00AA5945" w:rsidRDefault="00AA5945" w:rsidP="00AA5945">
      <w:pPr>
        <w:bidi/>
        <w:jc w:val="both"/>
        <w:rPr>
          <w:rFonts w:cs="David" w:hint="cs"/>
          <w:rtl/>
        </w:rPr>
      </w:pPr>
    </w:p>
    <w:p w14:paraId="7418A02E" w14:textId="77777777" w:rsidR="00AA5945" w:rsidRPr="00AA5945" w:rsidRDefault="00AA5945" w:rsidP="00AA5945">
      <w:pPr>
        <w:bidi/>
        <w:jc w:val="both"/>
        <w:rPr>
          <w:rFonts w:cs="David" w:hint="cs"/>
          <w:rtl/>
        </w:rPr>
      </w:pPr>
      <w:r w:rsidRPr="00AA5945">
        <w:rPr>
          <w:rFonts w:cs="David" w:hint="cs"/>
          <w:rtl/>
        </w:rPr>
        <w:tab/>
        <w:t>ברגע שאתה מעסיק אותה, אתה מאפשר לה גישה לאנשים אחרים. כשהיא אומרת שהיא פונה בשם חבר כנסת, מתייחסים לזה אחרת, בין אם זה בתוך הכנסת, בין אם זה מחוץ לכנסת.</w:t>
      </w:r>
    </w:p>
    <w:p w14:paraId="6FC5F89F" w14:textId="77777777" w:rsidR="00AA5945" w:rsidRPr="00AA5945" w:rsidRDefault="00AA5945" w:rsidP="00AA5945">
      <w:pPr>
        <w:bidi/>
        <w:jc w:val="both"/>
        <w:rPr>
          <w:rFonts w:cs="David" w:hint="cs"/>
          <w:rtl/>
        </w:rPr>
      </w:pPr>
    </w:p>
    <w:p w14:paraId="18DFEBF7" w14:textId="77777777" w:rsidR="00AA5945" w:rsidRPr="00AA5945" w:rsidRDefault="00AA5945" w:rsidP="00AA5945">
      <w:pPr>
        <w:bidi/>
        <w:jc w:val="both"/>
        <w:rPr>
          <w:rFonts w:cs="David" w:hint="cs"/>
          <w:rtl/>
        </w:rPr>
      </w:pPr>
      <w:r w:rsidRPr="00AA5945">
        <w:rPr>
          <w:rFonts w:cs="David" w:hint="cs"/>
          <w:rtl/>
        </w:rPr>
        <w:tab/>
        <w:t>גם בדברי ההסבר קבעה הוועדה, שחבר הכנסת יימנע, למשל, לפנות לשר או  לסגן שר בבקשה שייפגש עם שדלן מעניין מסוים, ויימנע מניסיון להשפיע על שר או סגן שר על-פי בקשה של שדלן. זה עלול ליצור מערכת יחסים בלתי רצויה בין השדלן לבין חבר הכנסת, ליצור מצב שחבר הכנסת פועל בשירות של שדלן. האם הסעיף הזה מאושר?</w:t>
      </w:r>
    </w:p>
    <w:p w14:paraId="616C347A" w14:textId="77777777" w:rsidR="00AA5945" w:rsidRPr="00AA5945" w:rsidRDefault="00AA5945" w:rsidP="00AA5945">
      <w:pPr>
        <w:bidi/>
        <w:jc w:val="both"/>
        <w:rPr>
          <w:rFonts w:cs="David" w:hint="cs"/>
          <w:rtl/>
        </w:rPr>
      </w:pPr>
    </w:p>
    <w:p w14:paraId="0F260CAE" w14:textId="77777777" w:rsidR="00AA5945" w:rsidRPr="00AA5945" w:rsidRDefault="00AA5945" w:rsidP="00AA5945">
      <w:pPr>
        <w:bidi/>
        <w:jc w:val="both"/>
        <w:rPr>
          <w:rFonts w:cs="David" w:hint="cs"/>
          <w:rtl/>
        </w:rPr>
      </w:pPr>
      <w:r w:rsidRPr="00AA5945">
        <w:rPr>
          <w:rFonts w:cs="David" w:hint="cs"/>
          <w:u w:val="single"/>
          <w:rtl/>
        </w:rPr>
        <w:t>גדעון סער:</w:t>
      </w:r>
    </w:p>
    <w:p w14:paraId="41C13951" w14:textId="77777777" w:rsidR="00AA5945" w:rsidRPr="00AA5945" w:rsidRDefault="00AA5945" w:rsidP="00AA5945">
      <w:pPr>
        <w:bidi/>
        <w:jc w:val="both"/>
        <w:rPr>
          <w:rFonts w:cs="David" w:hint="cs"/>
          <w:rtl/>
        </w:rPr>
      </w:pPr>
    </w:p>
    <w:p w14:paraId="2CC0A48E" w14:textId="77777777" w:rsidR="00AA5945" w:rsidRPr="00AA5945" w:rsidRDefault="00AA5945" w:rsidP="00AA5945">
      <w:pPr>
        <w:bidi/>
        <w:jc w:val="both"/>
        <w:rPr>
          <w:rFonts w:cs="David" w:hint="cs"/>
          <w:rtl/>
        </w:rPr>
      </w:pPr>
      <w:r w:rsidRPr="00AA5945">
        <w:rPr>
          <w:rFonts w:cs="David" w:hint="cs"/>
          <w:rtl/>
        </w:rPr>
        <w:tab/>
        <w:t xml:space="preserve"> יש פה, בסעיף 63, נקודה שיש הרחבה, כשאנחנו אומרים: "פעילות לטובת שדלן, כולל מחוץ לכנסת", שזה דבר ממש לא מובן. אני לא יודע מה זה פעילות לטובת שדלן מחוץ לכנסת. נניח שאני עורך לכבודו מסיבת יום-הולדת? </w:t>
      </w:r>
    </w:p>
    <w:p w14:paraId="7575A40A" w14:textId="77777777" w:rsidR="00AA5945" w:rsidRPr="00AA5945" w:rsidRDefault="00AA5945" w:rsidP="00AA5945">
      <w:pPr>
        <w:bidi/>
        <w:jc w:val="both"/>
        <w:rPr>
          <w:rFonts w:cs="David" w:hint="cs"/>
          <w:rtl/>
        </w:rPr>
      </w:pPr>
    </w:p>
    <w:p w14:paraId="3D230646"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3B481FA" w14:textId="77777777" w:rsidR="00AA5945" w:rsidRPr="00AA5945" w:rsidRDefault="00AA5945" w:rsidP="00AA5945">
      <w:pPr>
        <w:bidi/>
        <w:jc w:val="both"/>
        <w:rPr>
          <w:rFonts w:cs="David" w:hint="cs"/>
          <w:rtl/>
        </w:rPr>
      </w:pPr>
    </w:p>
    <w:p w14:paraId="3EEAFF6E" w14:textId="77777777" w:rsidR="00AA5945" w:rsidRPr="00AA5945" w:rsidRDefault="00AA5945" w:rsidP="00AA5945">
      <w:pPr>
        <w:bidi/>
        <w:jc w:val="both"/>
        <w:rPr>
          <w:rFonts w:cs="David" w:hint="cs"/>
          <w:rtl/>
        </w:rPr>
      </w:pPr>
      <w:r w:rsidRPr="00AA5945">
        <w:rPr>
          <w:rFonts w:cs="David" w:hint="cs"/>
          <w:rtl/>
        </w:rPr>
        <w:tab/>
        <w:t>זו הדוגמה שהזכרתי עכשיו, למשל, שאתה עוזר לו  להיפגש עם שר. אתה מבקש משר שייפגש עם השדלן הזה.</w:t>
      </w:r>
    </w:p>
    <w:p w14:paraId="5855EDDC" w14:textId="77777777" w:rsidR="00AA5945" w:rsidRPr="00AA5945" w:rsidRDefault="00AA5945" w:rsidP="00AA5945">
      <w:pPr>
        <w:bidi/>
        <w:jc w:val="both"/>
        <w:rPr>
          <w:rFonts w:cs="David" w:hint="cs"/>
          <w:rtl/>
        </w:rPr>
      </w:pPr>
    </w:p>
    <w:p w14:paraId="7392F506" w14:textId="77777777" w:rsidR="00AA5945" w:rsidRPr="00AA5945" w:rsidRDefault="00AA5945" w:rsidP="00AA5945">
      <w:pPr>
        <w:bidi/>
        <w:jc w:val="both"/>
        <w:rPr>
          <w:rFonts w:cs="David" w:hint="cs"/>
          <w:rtl/>
        </w:rPr>
      </w:pPr>
      <w:r w:rsidRPr="00AA5945">
        <w:rPr>
          <w:rFonts w:cs="David" w:hint="cs"/>
          <w:u w:val="single"/>
          <w:rtl/>
        </w:rPr>
        <w:t>גדעון סער:</w:t>
      </w:r>
    </w:p>
    <w:p w14:paraId="67CEDACB" w14:textId="77777777" w:rsidR="00AA5945" w:rsidRPr="00AA5945" w:rsidRDefault="00AA5945" w:rsidP="00AA5945">
      <w:pPr>
        <w:bidi/>
        <w:jc w:val="both"/>
        <w:rPr>
          <w:rFonts w:cs="David" w:hint="cs"/>
          <w:rtl/>
        </w:rPr>
      </w:pPr>
    </w:p>
    <w:p w14:paraId="05AC8214" w14:textId="77777777" w:rsidR="00AA5945" w:rsidRPr="00AA5945" w:rsidRDefault="00AA5945" w:rsidP="00AA5945">
      <w:pPr>
        <w:bidi/>
        <w:jc w:val="both"/>
        <w:rPr>
          <w:rFonts w:cs="David" w:hint="cs"/>
          <w:rtl/>
        </w:rPr>
      </w:pPr>
      <w:r w:rsidRPr="00AA5945">
        <w:rPr>
          <w:rFonts w:cs="David" w:hint="cs"/>
          <w:rtl/>
        </w:rPr>
        <w:tab/>
        <w:t xml:space="preserve"> האם זה נראה לך עבירה אתית אם אני אומר לשר שייפגש עם מישהו? את יודעת כמה פעמים אני עושה את זה, אפילו לדברים שאני לא מסכים איתם, לאו דווקא לגבי שדלנים. באופן כללי, אם בן-אדם רוצה לפגוש אותך, תפגוש אותו.</w:t>
      </w:r>
    </w:p>
    <w:p w14:paraId="4606F50F" w14:textId="77777777" w:rsidR="00AA5945" w:rsidRPr="00AA5945" w:rsidRDefault="00AA5945" w:rsidP="00AA5945">
      <w:pPr>
        <w:bidi/>
        <w:jc w:val="both"/>
        <w:rPr>
          <w:rFonts w:cs="David" w:hint="cs"/>
          <w:rtl/>
        </w:rPr>
      </w:pPr>
    </w:p>
    <w:p w14:paraId="13F41858"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6569DEC" w14:textId="77777777" w:rsidR="00AA5945" w:rsidRPr="00AA5945" w:rsidRDefault="00AA5945" w:rsidP="00AA5945">
      <w:pPr>
        <w:bidi/>
        <w:jc w:val="both"/>
        <w:rPr>
          <w:rFonts w:cs="David" w:hint="cs"/>
          <w:rtl/>
        </w:rPr>
      </w:pPr>
    </w:p>
    <w:p w14:paraId="13F511D2" w14:textId="77777777" w:rsidR="00AA5945" w:rsidRPr="00AA5945" w:rsidRDefault="00AA5945" w:rsidP="00AA5945">
      <w:pPr>
        <w:bidi/>
        <w:jc w:val="both"/>
        <w:rPr>
          <w:rFonts w:cs="David" w:hint="cs"/>
          <w:rtl/>
        </w:rPr>
      </w:pPr>
      <w:r w:rsidRPr="00AA5945">
        <w:rPr>
          <w:rFonts w:cs="David" w:hint="cs"/>
          <w:rtl/>
        </w:rPr>
        <w:tab/>
        <w:t>הרעיון היה שחבר הכנסת לא ישפיע  על שר למען שדלן.</w:t>
      </w:r>
    </w:p>
    <w:p w14:paraId="3BB969C6" w14:textId="77777777" w:rsidR="00AA5945" w:rsidRPr="00AA5945" w:rsidRDefault="00AA5945" w:rsidP="00AA5945">
      <w:pPr>
        <w:bidi/>
        <w:jc w:val="both"/>
        <w:rPr>
          <w:rFonts w:cs="David" w:hint="cs"/>
          <w:rtl/>
        </w:rPr>
      </w:pPr>
    </w:p>
    <w:p w14:paraId="531BAB84" w14:textId="77777777" w:rsidR="00AA5945" w:rsidRPr="00AA5945" w:rsidRDefault="00AA5945" w:rsidP="00AA5945">
      <w:pPr>
        <w:bidi/>
        <w:jc w:val="both"/>
        <w:rPr>
          <w:rFonts w:cs="David" w:hint="cs"/>
          <w:rtl/>
        </w:rPr>
      </w:pPr>
      <w:r w:rsidRPr="00AA5945">
        <w:rPr>
          <w:rFonts w:cs="David" w:hint="cs"/>
          <w:u w:val="single"/>
          <w:rtl/>
        </w:rPr>
        <w:t>גדעון סער:</w:t>
      </w:r>
    </w:p>
    <w:p w14:paraId="678FD7F1" w14:textId="77777777" w:rsidR="00AA5945" w:rsidRPr="00AA5945" w:rsidRDefault="00AA5945" w:rsidP="00AA5945">
      <w:pPr>
        <w:bidi/>
        <w:jc w:val="both"/>
        <w:rPr>
          <w:rFonts w:cs="David" w:hint="cs"/>
          <w:rtl/>
        </w:rPr>
      </w:pPr>
    </w:p>
    <w:p w14:paraId="145C3576" w14:textId="77777777" w:rsidR="00AA5945" w:rsidRPr="00AA5945" w:rsidRDefault="00AA5945" w:rsidP="00AA5945">
      <w:pPr>
        <w:bidi/>
        <w:jc w:val="both"/>
        <w:rPr>
          <w:rFonts w:cs="David" w:hint="cs"/>
          <w:rtl/>
        </w:rPr>
      </w:pPr>
      <w:r w:rsidRPr="00AA5945">
        <w:rPr>
          <w:rFonts w:cs="David" w:hint="cs"/>
          <w:rtl/>
        </w:rPr>
        <w:tab/>
        <w:t xml:space="preserve"> יימנע מהעסקת שדלן זה ברור. הפעילות לטובת שדלן, יש בזה בעייתיות כפולה. כשאנחנו מדברים על הכנסת, מה קורה כאשר יש זהות בין עמדת הלוביסט לבין עמדת חבר הכנסת?</w:t>
      </w:r>
    </w:p>
    <w:p w14:paraId="307B9B7A" w14:textId="77777777" w:rsidR="00AA5945" w:rsidRPr="00AA5945" w:rsidRDefault="00AA5945" w:rsidP="00AA5945">
      <w:pPr>
        <w:bidi/>
        <w:jc w:val="both"/>
        <w:rPr>
          <w:rFonts w:cs="David" w:hint="cs"/>
          <w:rtl/>
        </w:rPr>
      </w:pPr>
    </w:p>
    <w:p w14:paraId="11086639"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A465674" w14:textId="77777777" w:rsidR="00AA5945" w:rsidRPr="00AA5945" w:rsidRDefault="00AA5945" w:rsidP="00AA5945">
      <w:pPr>
        <w:bidi/>
        <w:jc w:val="both"/>
        <w:rPr>
          <w:rFonts w:cs="David" w:hint="cs"/>
          <w:rtl/>
        </w:rPr>
      </w:pPr>
    </w:p>
    <w:p w14:paraId="476F4707" w14:textId="77777777" w:rsidR="00AA5945" w:rsidRPr="00AA5945" w:rsidRDefault="00AA5945" w:rsidP="00AA5945">
      <w:pPr>
        <w:bidi/>
        <w:jc w:val="both"/>
        <w:rPr>
          <w:rFonts w:cs="David" w:hint="cs"/>
          <w:rtl/>
        </w:rPr>
      </w:pPr>
      <w:r w:rsidRPr="00AA5945">
        <w:rPr>
          <w:rFonts w:cs="David" w:hint="cs"/>
          <w:rtl/>
        </w:rPr>
        <w:tab/>
        <w:t>אין עם זה בעיה.</w:t>
      </w:r>
    </w:p>
    <w:p w14:paraId="1304BBCD"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גדעון סער:</w:t>
      </w:r>
    </w:p>
    <w:p w14:paraId="37A55C4C" w14:textId="77777777" w:rsidR="00AA5945" w:rsidRPr="00AA5945" w:rsidRDefault="00AA5945" w:rsidP="00AA5945">
      <w:pPr>
        <w:bidi/>
        <w:jc w:val="both"/>
        <w:rPr>
          <w:rFonts w:cs="David" w:hint="cs"/>
          <w:rtl/>
        </w:rPr>
      </w:pPr>
    </w:p>
    <w:p w14:paraId="5DD2AB9F" w14:textId="77777777" w:rsidR="00AA5945" w:rsidRPr="00AA5945" w:rsidRDefault="00AA5945" w:rsidP="00AA5945">
      <w:pPr>
        <w:bidi/>
        <w:jc w:val="both"/>
        <w:rPr>
          <w:rFonts w:cs="David" w:hint="cs"/>
          <w:rtl/>
        </w:rPr>
      </w:pPr>
      <w:r w:rsidRPr="00AA5945">
        <w:rPr>
          <w:rFonts w:cs="David" w:hint="cs"/>
          <w:rtl/>
        </w:rPr>
        <w:tab/>
        <w:t xml:space="preserve"> אני לא יודע מה זאת פעילות לטובת שדלן. מה זאת פעילות לטובת שדלן? זה דבר שקיים בחקיקה המוצעת, זה גם בכללים הקיימים? </w:t>
      </w:r>
    </w:p>
    <w:p w14:paraId="760ECEB2" w14:textId="77777777" w:rsidR="00AA5945" w:rsidRPr="00AA5945" w:rsidRDefault="00AA5945" w:rsidP="00AA5945">
      <w:pPr>
        <w:bidi/>
        <w:jc w:val="both"/>
        <w:rPr>
          <w:rFonts w:cs="David" w:hint="cs"/>
          <w:rtl/>
        </w:rPr>
      </w:pPr>
    </w:p>
    <w:p w14:paraId="311C7DFF"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D1A78E1" w14:textId="77777777" w:rsidR="00AA5945" w:rsidRPr="00AA5945" w:rsidRDefault="00AA5945" w:rsidP="00AA5945">
      <w:pPr>
        <w:bidi/>
        <w:jc w:val="both"/>
        <w:rPr>
          <w:rFonts w:cs="David" w:hint="cs"/>
          <w:rtl/>
        </w:rPr>
      </w:pPr>
    </w:p>
    <w:p w14:paraId="6B9C1006" w14:textId="77777777" w:rsidR="00AA5945" w:rsidRPr="00AA5945" w:rsidRDefault="00AA5945" w:rsidP="00AA5945">
      <w:pPr>
        <w:bidi/>
        <w:jc w:val="both"/>
        <w:rPr>
          <w:rFonts w:cs="David" w:hint="cs"/>
          <w:rtl/>
        </w:rPr>
      </w:pPr>
      <w:r w:rsidRPr="00AA5945">
        <w:rPr>
          <w:rFonts w:cs="David" w:hint="cs"/>
          <w:rtl/>
        </w:rPr>
        <w:tab/>
        <w:t xml:space="preserve"> לא.</w:t>
      </w:r>
    </w:p>
    <w:p w14:paraId="5D1FB089" w14:textId="77777777" w:rsidR="00AA5945" w:rsidRPr="00AA5945" w:rsidRDefault="00AA5945" w:rsidP="00AA5945">
      <w:pPr>
        <w:bidi/>
        <w:jc w:val="both"/>
        <w:rPr>
          <w:rFonts w:cs="David" w:hint="cs"/>
          <w:rtl/>
        </w:rPr>
      </w:pPr>
    </w:p>
    <w:p w14:paraId="23C46970" w14:textId="77777777" w:rsidR="00AA5945" w:rsidRPr="00AA5945" w:rsidRDefault="00AA5945" w:rsidP="00AA5945">
      <w:pPr>
        <w:bidi/>
        <w:jc w:val="both"/>
        <w:rPr>
          <w:rFonts w:cs="David" w:hint="cs"/>
          <w:rtl/>
        </w:rPr>
      </w:pPr>
      <w:r w:rsidRPr="00AA5945">
        <w:rPr>
          <w:rFonts w:cs="David" w:hint="cs"/>
          <w:u w:val="single"/>
          <w:rtl/>
        </w:rPr>
        <w:t>גדעון סער:</w:t>
      </w:r>
    </w:p>
    <w:p w14:paraId="410DB638" w14:textId="77777777" w:rsidR="00AA5945" w:rsidRPr="00AA5945" w:rsidRDefault="00AA5945" w:rsidP="00AA5945">
      <w:pPr>
        <w:bidi/>
        <w:jc w:val="both"/>
        <w:rPr>
          <w:rFonts w:cs="David" w:hint="cs"/>
          <w:rtl/>
        </w:rPr>
      </w:pPr>
    </w:p>
    <w:p w14:paraId="46145597" w14:textId="77777777" w:rsidR="00AA5945" w:rsidRPr="00AA5945" w:rsidRDefault="00AA5945" w:rsidP="00AA5945">
      <w:pPr>
        <w:bidi/>
        <w:jc w:val="both"/>
        <w:rPr>
          <w:rFonts w:cs="David" w:hint="cs"/>
          <w:rtl/>
        </w:rPr>
      </w:pPr>
      <w:r w:rsidRPr="00AA5945">
        <w:rPr>
          <w:rFonts w:cs="David" w:hint="cs"/>
          <w:rtl/>
        </w:rPr>
        <w:tab/>
        <w:t>אני מציע את סעיף 63 רישה- - -</w:t>
      </w:r>
    </w:p>
    <w:p w14:paraId="15245421" w14:textId="77777777" w:rsidR="00AA5945" w:rsidRPr="00AA5945" w:rsidRDefault="00AA5945" w:rsidP="00AA5945">
      <w:pPr>
        <w:bidi/>
        <w:jc w:val="both"/>
        <w:rPr>
          <w:rFonts w:cs="David" w:hint="cs"/>
          <w:rtl/>
        </w:rPr>
      </w:pPr>
    </w:p>
    <w:p w14:paraId="2DBC3A66" w14:textId="77777777" w:rsidR="00AA5945" w:rsidRPr="00AA5945" w:rsidRDefault="00AA5945" w:rsidP="00AA5945">
      <w:pPr>
        <w:bidi/>
        <w:jc w:val="both"/>
        <w:rPr>
          <w:rFonts w:cs="David" w:hint="cs"/>
          <w:rtl/>
        </w:rPr>
      </w:pPr>
      <w:r w:rsidRPr="00AA5945">
        <w:rPr>
          <w:rFonts w:cs="David" w:hint="cs"/>
          <w:u w:val="single"/>
          <w:rtl/>
        </w:rPr>
        <w:t>היו"ר דוד טל:</w:t>
      </w:r>
    </w:p>
    <w:p w14:paraId="29192EAD" w14:textId="77777777" w:rsidR="00AA5945" w:rsidRPr="00AA5945" w:rsidRDefault="00AA5945" w:rsidP="00AA5945">
      <w:pPr>
        <w:bidi/>
        <w:jc w:val="both"/>
        <w:rPr>
          <w:rFonts w:cs="David" w:hint="cs"/>
          <w:rtl/>
        </w:rPr>
      </w:pPr>
    </w:p>
    <w:p w14:paraId="46207199" w14:textId="77777777" w:rsidR="00AA5945" w:rsidRPr="00AA5945" w:rsidRDefault="00AA5945" w:rsidP="00AA5945">
      <w:pPr>
        <w:bidi/>
        <w:jc w:val="both"/>
        <w:rPr>
          <w:rFonts w:cs="David" w:hint="cs"/>
          <w:rtl/>
        </w:rPr>
      </w:pPr>
      <w:r w:rsidRPr="00AA5945">
        <w:rPr>
          <w:rFonts w:cs="David" w:hint="cs"/>
          <w:rtl/>
        </w:rPr>
        <w:tab/>
        <w:t>אתה יכול גם "או מפעילו לטובת שדלן".</w:t>
      </w:r>
    </w:p>
    <w:p w14:paraId="65B2D0BF" w14:textId="77777777" w:rsidR="00AA5945" w:rsidRPr="00AA5945" w:rsidRDefault="00AA5945" w:rsidP="00AA5945">
      <w:pPr>
        <w:bidi/>
        <w:jc w:val="both"/>
        <w:rPr>
          <w:rFonts w:cs="David" w:hint="cs"/>
          <w:rtl/>
        </w:rPr>
      </w:pPr>
    </w:p>
    <w:p w14:paraId="17FF2B3F" w14:textId="77777777" w:rsidR="00AA5945" w:rsidRPr="00AA5945" w:rsidRDefault="00AA5945" w:rsidP="00AA5945">
      <w:pPr>
        <w:bidi/>
        <w:jc w:val="both"/>
        <w:rPr>
          <w:rFonts w:cs="David" w:hint="cs"/>
          <w:rtl/>
        </w:rPr>
      </w:pPr>
      <w:r w:rsidRPr="00AA5945">
        <w:rPr>
          <w:rFonts w:cs="David" w:hint="cs"/>
          <w:u w:val="single"/>
          <w:rtl/>
        </w:rPr>
        <w:t>גדעון סער:</w:t>
      </w:r>
    </w:p>
    <w:p w14:paraId="332ACD08" w14:textId="77777777" w:rsidR="00AA5945" w:rsidRPr="00AA5945" w:rsidRDefault="00AA5945" w:rsidP="00AA5945">
      <w:pPr>
        <w:bidi/>
        <w:jc w:val="both"/>
        <w:rPr>
          <w:rFonts w:cs="David" w:hint="cs"/>
          <w:rtl/>
        </w:rPr>
      </w:pPr>
    </w:p>
    <w:p w14:paraId="0C0867C7" w14:textId="77777777" w:rsidR="00AA5945" w:rsidRPr="00AA5945" w:rsidRDefault="00AA5945" w:rsidP="00AA5945">
      <w:pPr>
        <w:bidi/>
        <w:jc w:val="both"/>
        <w:rPr>
          <w:rFonts w:cs="David" w:hint="cs"/>
          <w:rtl/>
        </w:rPr>
      </w:pPr>
      <w:r w:rsidRPr="00AA5945">
        <w:rPr>
          <w:rFonts w:cs="David" w:hint="cs"/>
          <w:rtl/>
        </w:rPr>
        <w:tab/>
        <w:t>גם על זה יש לי שאלה. מה קורה אם אדם עושה פעילות שדלנית, ואני לוקח אותו לפריימריז בתור אדם שיעבוד איתי בפריימריז?</w:t>
      </w:r>
    </w:p>
    <w:p w14:paraId="3981F5CA" w14:textId="77777777" w:rsidR="00AA5945" w:rsidRPr="00AA5945" w:rsidRDefault="00AA5945" w:rsidP="00AA5945">
      <w:pPr>
        <w:bidi/>
        <w:jc w:val="both"/>
        <w:rPr>
          <w:rFonts w:cs="David" w:hint="cs"/>
          <w:rtl/>
        </w:rPr>
      </w:pPr>
    </w:p>
    <w:p w14:paraId="49BF1E93" w14:textId="77777777" w:rsidR="00AA5945" w:rsidRPr="00AA5945" w:rsidRDefault="00AA5945" w:rsidP="00AA5945">
      <w:pPr>
        <w:bidi/>
        <w:jc w:val="both"/>
        <w:rPr>
          <w:rFonts w:cs="David" w:hint="cs"/>
          <w:rtl/>
        </w:rPr>
      </w:pPr>
      <w:r w:rsidRPr="00AA5945">
        <w:rPr>
          <w:rFonts w:cs="David" w:hint="cs"/>
          <w:u w:val="single"/>
          <w:rtl/>
        </w:rPr>
        <w:t>היו"ר דוד טל:</w:t>
      </w:r>
    </w:p>
    <w:p w14:paraId="4404BF39" w14:textId="77777777" w:rsidR="00AA5945" w:rsidRPr="00AA5945" w:rsidRDefault="00AA5945" w:rsidP="00AA5945">
      <w:pPr>
        <w:bidi/>
        <w:jc w:val="both"/>
        <w:rPr>
          <w:rFonts w:cs="David" w:hint="cs"/>
          <w:rtl/>
        </w:rPr>
      </w:pPr>
    </w:p>
    <w:p w14:paraId="0528D509" w14:textId="77777777" w:rsidR="00AA5945" w:rsidRPr="00AA5945" w:rsidRDefault="00AA5945" w:rsidP="00AA5945">
      <w:pPr>
        <w:bidi/>
        <w:jc w:val="both"/>
        <w:rPr>
          <w:rFonts w:cs="David" w:hint="cs"/>
          <w:rtl/>
        </w:rPr>
      </w:pPr>
      <w:r w:rsidRPr="00AA5945">
        <w:rPr>
          <w:rFonts w:cs="David" w:hint="cs"/>
          <w:rtl/>
        </w:rPr>
        <w:tab/>
        <w:t>דיברתי על משהו יותר קרוב. יש לי הצעת חוק שאני רוצה שהיא תריץ לי.</w:t>
      </w:r>
    </w:p>
    <w:p w14:paraId="0A818042" w14:textId="77777777" w:rsidR="00AA5945" w:rsidRPr="00AA5945" w:rsidRDefault="00AA5945" w:rsidP="00AA5945">
      <w:pPr>
        <w:bidi/>
        <w:jc w:val="both"/>
        <w:rPr>
          <w:rFonts w:cs="David" w:hint="cs"/>
          <w:rtl/>
        </w:rPr>
      </w:pPr>
    </w:p>
    <w:p w14:paraId="25220A1E" w14:textId="77777777" w:rsidR="00AA5945" w:rsidRPr="00AA5945" w:rsidRDefault="00AA5945" w:rsidP="00AA5945">
      <w:pPr>
        <w:bidi/>
        <w:jc w:val="both"/>
        <w:rPr>
          <w:rFonts w:cs="David" w:hint="cs"/>
          <w:rtl/>
        </w:rPr>
      </w:pPr>
      <w:r w:rsidRPr="00AA5945">
        <w:rPr>
          <w:rFonts w:cs="David" w:hint="cs"/>
          <w:u w:val="single"/>
          <w:rtl/>
        </w:rPr>
        <w:t>גדעון סער:</w:t>
      </w:r>
    </w:p>
    <w:p w14:paraId="25EAE5D6" w14:textId="77777777" w:rsidR="00AA5945" w:rsidRPr="00AA5945" w:rsidRDefault="00AA5945" w:rsidP="00AA5945">
      <w:pPr>
        <w:bidi/>
        <w:jc w:val="both"/>
        <w:rPr>
          <w:rFonts w:cs="David" w:hint="cs"/>
          <w:rtl/>
        </w:rPr>
      </w:pPr>
    </w:p>
    <w:p w14:paraId="3F7FFA6A" w14:textId="77777777" w:rsidR="00AA5945" w:rsidRPr="00AA5945" w:rsidRDefault="00AA5945" w:rsidP="00AA5945">
      <w:pPr>
        <w:bidi/>
        <w:jc w:val="both"/>
        <w:rPr>
          <w:rFonts w:cs="David" w:hint="cs"/>
          <w:rtl/>
        </w:rPr>
      </w:pPr>
      <w:r w:rsidRPr="00AA5945">
        <w:rPr>
          <w:rFonts w:cs="David" w:hint="cs"/>
          <w:rtl/>
        </w:rPr>
        <w:tab/>
        <w:t xml:space="preserve"> זה בעייתי. היא מקבלת ממך בזירה הפרלמנטרית, ואתה נותן לה בזירה </w:t>
      </w:r>
      <w:proofErr w:type="spellStart"/>
      <w:r w:rsidRPr="00AA5945">
        <w:rPr>
          <w:rFonts w:cs="David" w:hint="cs"/>
          <w:rtl/>
        </w:rPr>
        <w:t>הפרלמנטרית</w:t>
      </w:r>
      <w:proofErr w:type="spellEnd"/>
      <w:r w:rsidRPr="00AA5945">
        <w:rPr>
          <w:rFonts w:cs="David" w:hint="cs"/>
          <w:rtl/>
        </w:rPr>
        <w:t>. היא צריכה ממך דברים מסוימים בכנסת, ואתה מפעיל אותה בדברים מסוימים בתוך הזירה של הכנסת. זה קצת בעייתי.</w:t>
      </w:r>
    </w:p>
    <w:p w14:paraId="2BB68CC6" w14:textId="77777777" w:rsidR="00AA5945" w:rsidRPr="00AA5945" w:rsidRDefault="00AA5945" w:rsidP="00AA5945">
      <w:pPr>
        <w:bidi/>
        <w:jc w:val="both"/>
        <w:rPr>
          <w:rFonts w:cs="David" w:hint="cs"/>
          <w:rtl/>
        </w:rPr>
      </w:pPr>
    </w:p>
    <w:p w14:paraId="154360B9" w14:textId="77777777" w:rsidR="00AA5945" w:rsidRPr="00AA5945" w:rsidRDefault="00AA5945" w:rsidP="00AA5945">
      <w:pPr>
        <w:bidi/>
        <w:jc w:val="both"/>
        <w:rPr>
          <w:rFonts w:cs="David" w:hint="cs"/>
          <w:rtl/>
        </w:rPr>
      </w:pPr>
      <w:r w:rsidRPr="00AA5945">
        <w:rPr>
          <w:rFonts w:cs="David" w:hint="cs"/>
          <w:u w:val="single"/>
          <w:rtl/>
        </w:rPr>
        <w:t>היו"ר דוד טל:</w:t>
      </w:r>
    </w:p>
    <w:p w14:paraId="54E2560C" w14:textId="77777777" w:rsidR="00AA5945" w:rsidRPr="00AA5945" w:rsidRDefault="00AA5945" w:rsidP="00AA5945">
      <w:pPr>
        <w:bidi/>
        <w:jc w:val="both"/>
        <w:rPr>
          <w:rFonts w:cs="David" w:hint="cs"/>
          <w:rtl/>
        </w:rPr>
      </w:pPr>
    </w:p>
    <w:p w14:paraId="0A0BF715" w14:textId="77777777" w:rsidR="00AA5945" w:rsidRPr="00AA5945" w:rsidRDefault="00AA5945" w:rsidP="00AA5945">
      <w:pPr>
        <w:bidi/>
        <w:jc w:val="both"/>
        <w:rPr>
          <w:rFonts w:cs="David" w:hint="cs"/>
          <w:rtl/>
        </w:rPr>
      </w:pPr>
      <w:r w:rsidRPr="00AA5945">
        <w:rPr>
          <w:rFonts w:cs="David" w:hint="cs"/>
          <w:rtl/>
        </w:rPr>
        <w:tab/>
        <w:t>אם תפעיל אותו בפריימריז, תתחייב לו לאחר מכן גם בכנסת.</w:t>
      </w:r>
    </w:p>
    <w:p w14:paraId="0812A99D" w14:textId="77777777" w:rsidR="00AA5945" w:rsidRPr="00AA5945" w:rsidRDefault="00AA5945" w:rsidP="00AA5945">
      <w:pPr>
        <w:bidi/>
        <w:jc w:val="both"/>
        <w:rPr>
          <w:rFonts w:cs="David" w:hint="cs"/>
          <w:rtl/>
        </w:rPr>
      </w:pPr>
    </w:p>
    <w:p w14:paraId="4F019C5D" w14:textId="77777777" w:rsidR="00AA5945" w:rsidRPr="00AA5945" w:rsidRDefault="00AA5945" w:rsidP="00AA5945">
      <w:pPr>
        <w:bidi/>
        <w:jc w:val="both"/>
        <w:rPr>
          <w:rFonts w:cs="David" w:hint="cs"/>
          <w:rtl/>
        </w:rPr>
      </w:pPr>
      <w:r w:rsidRPr="00AA5945">
        <w:rPr>
          <w:rFonts w:cs="David" w:hint="cs"/>
          <w:u w:val="single"/>
          <w:rtl/>
        </w:rPr>
        <w:t>גדעון סער:</w:t>
      </w:r>
    </w:p>
    <w:p w14:paraId="0BD87BB2" w14:textId="77777777" w:rsidR="00AA5945" w:rsidRPr="00AA5945" w:rsidRDefault="00AA5945" w:rsidP="00AA5945">
      <w:pPr>
        <w:bidi/>
        <w:jc w:val="both"/>
        <w:rPr>
          <w:rFonts w:cs="David" w:hint="cs"/>
          <w:rtl/>
        </w:rPr>
      </w:pPr>
    </w:p>
    <w:p w14:paraId="0B0E2253" w14:textId="77777777" w:rsidR="00AA5945" w:rsidRPr="00AA5945" w:rsidRDefault="00AA5945" w:rsidP="00AA5945">
      <w:pPr>
        <w:bidi/>
        <w:jc w:val="both"/>
        <w:rPr>
          <w:rFonts w:cs="David" w:hint="cs"/>
          <w:rtl/>
        </w:rPr>
      </w:pPr>
      <w:r w:rsidRPr="00AA5945">
        <w:rPr>
          <w:rFonts w:cs="David" w:hint="cs"/>
          <w:rtl/>
        </w:rPr>
        <w:tab/>
        <w:t>לא בהכרח. העניין שבהגדרה שהגדרנו לוביסט זה גם אדם שלא לוביסט כמשמעו הקונבנציונאלי, אלא גם אדם שיכול להיות יועץ אסטרטגי, איל ארד כזה, שלפעולה מסוימת שוכרים אותו בכנסת. בחירתו של פרס למשל, זו דוגמה דמיונית כמובן, היא לא עולה על הדעת, אבל באופן תיאורטי אני מעלה את זה. נגיד שהוא עובד בגזרה הזאת, הוא לא לוביסט שעובד פה כל יום, ולמחרת אתה רוצה לשכור אותו לפריימריז. רק משום שהוא עבד בשביל פרס הוא לא יכול לעבוד?</w:t>
      </w:r>
    </w:p>
    <w:p w14:paraId="384788A5" w14:textId="77777777" w:rsidR="00AA5945" w:rsidRPr="00AA5945" w:rsidRDefault="00AA5945" w:rsidP="00AA5945">
      <w:pPr>
        <w:bidi/>
        <w:jc w:val="both"/>
        <w:rPr>
          <w:rFonts w:cs="David" w:hint="cs"/>
          <w:rtl/>
        </w:rPr>
      </w:pPr>
    </w:p>
    <w:p w14:paraId="2B51E827" w14:textId="77777777" w:rsidR="00AA5945" w:rsidRPr="00AA5945" w:rsidRDefault="00AA5945" w:rsidP="00AA5945">
      <w:pPr>
        <w:bidi/>
        <w:jc w:val="both"/>
        <w:rPr>
          <w:rFonts w:cs="David" w:hint="cs"/>
          <w:rtl/>
        </w:rPr>
      </w:pPr>
      <w:r w:rsidRPr="00AA5945">
        <w:rPr>
          <w:rFonts w:cs="David" w:hint="cs"/>
          <w:u w:val="single"/>
          <w:rtl/>
        </w:rPr>
        <w:t>היו"ר דוד טל:</w:t>
      </w:r>
    </w:p>
    <w:p w14:paraId="0043DB37" w14:textId="77777777" w:rsidR="00AA5945" w:rsidRPr="00AA5945" w:rsidRDefault="00AA5945" w:rsidP="00AA5945">
      <w:pPr>
        <w:bidi/>
        <w:jc w:val="both"/>
        <w:rPr>
          <w:rFonts w:cs="David" w:hint="cs"/>
          <w:rtl/>
        </w:rPr>
      </w:pPr>
    </w:p>
    <w:p w14:paraId="463D858D" w14:textId="77777777" w:rsidR="00AA5945" w:rsidRPr="00AA5945" w:rsidRDefault="00AA5945" w:rsidP="00AA5945">
      <w:pPr>
        <w:bidi/>
        <w:jc w:val="both"/>
        <w:rPr>
          <w:rFonts w:cs="David" w:hint="cs"/>
          <w:rtl/>
        </w:rPr>
      </w:pPr>
      <w:r w:rsidRPr="00AA5945">
        <w:rPr>
          <w:rFonts w:cs="David" w:hint="cs"/>
          <w:rtl/>
        </w:rPr>
        <w:tab/>
        <w:t xml:space="preserve">צריך להחליט על העיקרון. </w:t>
      </w:r>
    </w:p>
    <w:p w14:paraId="41395162" w14:textId="77777777" w:rsidR="00AA5945" w:rsidRPr="00AA5945" w:rsidRDefault="00AA5945" w:rsidP="00AA5945">
      <w:pPr>
        <w:bidi/>
        <w:jc w:val="both"/>
        <w:rPr>
          <w:rFonts w:cs="David" w:hint="cs"/>
          <w:rtl/>
        </w:rPr>
      </w:pPr>
    </w:p>
    <w:p w14:paraId="4EF3F8B0" w14:textId="77777777" w:rsidR="00AA5945" w:rsidRPr="00AA5945" w:rsidRDefault="00AA5945" w:rsidP="00AA5945">
      <w:pPr>
        <w:bidi/>
        <w:jc w:val="both"/>
        <w:rPr>
          <w:rFonts w:cs="David" w:hint="cs"/>
          <w:rtl/>
        </w:rPr>
      </w:pPr>
      <w:r w:rsidRPr="00AA5945">
        <w:rPr>
          <w:rFonts w:cs="David" w:hint="cs"/>
          <w:u w:val="single"/>
          <w:rtl/>
        </w:rPr>
        <w:t>גדעון סער:</w:t>
      </w:r>
    </w:p>
    <w:p w14:paraId="00985AD9" w14:textId="77777777" w:rsidR="00AA5945" w:rsidRPr="00AA5945" w:rsidRDefault="00AA5945" w:rsidP="00AA5945">
      <w:pPr>
        <w:bidi/>
        <w:jc w:val="both"/>
        <w:rPr>
          <w:rFonts w:cs="David" w:hint="cs"/>
          <w:rtl/>
        </w:rPr>
      </w:pPr>
    </w:p>
    <w:p w14:paraId="6FE1E150" w14:textId="77777777" w:rsidR="00AA5945" w:rsidRPr="00AA5945" w:rsidRDefault="00AA5945" w:rsidP="00AA5945">
      <w:pPr>
        <w:bidi/>
        <w:jc w:val="both"/>
        <w:rPr>
          <w:rFonts w:cs="David" w:hint="cs"/>
          <w:rtl/>
        </w:rPr>
      </w:pPr>
      <w:r w:rsidRPr="00AA5945">
        <w:rPr>
          <w:rFonts w:cs="David" w:hint="cs"/>
          <w:rtl/>
        </w:rPr>
        <w:tab/>
        <w:t>אם זה אדם שהוא לוביסט כמשמעה הצר של המילה, דהיינו, הוא עושה בלובינג, זה המקצוע שלו, זאת נראית לי גזרה סבירה שאפשר לעמוד בה. אם זה כל אדם שבמקרה יכול להיות לוביסט בהגדרה הרחבה, כפי שהשתמשנו בה, זה כבר יכול להיות בעייתי.</w:t>
      </w:r>
    </w:p>
    <w:p w14:paraId="478DB9E4" w14:textId="77777777" w:rsidR="00AA5945" w:rsidRPr="00AA5945" w:rsidRDefault="00AA5945" w:rsidP="00AA5945">
      <w:pPr>
        <w:bidi/>
        <w:jc w:val="both"/>
        <w:rPr>
          <w:rFonts w:cs="David" w:hint="cs"/>
          <w:rtl/>
        </w:rPr>
      </w:pPr>
    </w:p>
    <w:p w14:paraId="23214090"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DB69AE5" w14:textId="77777777" w:rsidR="00AA5945" w:rsidRPr="00AA5945" w:rsidRDefault="00AA5945" w:rsidP="00AA5945">
      <w:pPr>
        <w:bidi/>
        <w:jc w:val="both"/>
        <w:rPr>
          <w:rFonts w:cs="David" w:hint="cs"/>
          <w:rtl/>
        </w:rPr>
      </w:pPr>
    </w:p>
    <w:p w14:paraId="71612113" w14:textId="77777777" w:rsidR="00AA5945" w:rsidRPr="00AA5945" w:rsidRDefault="00AA5945" w:rsidP="00AA5945">
      <w:pPr>
        <w:bidi/>
        <w:jc w:val="both"/>
        <w:rPr>
          <w:rFonts w:cs="David" w:hint="cs"/>
          <w:rtl/>
        </w:rPr>
      </w:pPr>
      <w:r w:rsidRPr="00AA5945">
        <w:rPr>
          <w:rFonts w:cs="David" w:hint="cs"/>
          <w:rtl/>
        </w:rPr>
        <w:tab/>
        <w:t>לא התייחסו לזה כאן, הם לא חשבו כאן על הגדרה רחבה.</w:t>
      </w:r>
    </w:p>
    <w:p w14:paraId="363EC698" w14:textId="77777777" w:rsidR="00AA5945" w:rsidRPr="00AA5945" w:rsidRDefault="00AA5945" w:rsidP="00AA5945">
      <w:pPr>
        <w:bidi/>
        <w:jc w:val="both"/>
        <w:rPr>
          <w:rFonts w:cs="David" w:hint="cs"/>
          <w:rtl/>
        </w:rPr>
      </w:pPr>
      <w:r w:rsidRPr="00AA5945">
        <w:rPr>
          <w:rFonts w:cs="David" w:hint="cs"/>
          <w:u w:val="single"/>
          <w:rtl/>
        </w:rPr>
        <w:t>גדעון סער:</w:t>
      </w:r>
    </w:p>
    <w:p w14:paraId="21559641" w14:textId="77777777" w:rsidR="00AA5945" w:rsidRPr="00AA5945" w:rsidRDefault="00AA5945" w:rsidP="00AA5945">
      <w:pPr>
        <w:bidi/>
        <w:jc w:val="both"/>
        <w:rPr>
          <w:rFonts w:cs="David" w:hint="cs"/>
          <w:rtl/>
        </w:rPr>
      </w:pPr>
    </w:p>
    <w:p w14:paraId="6B71F7B4" w14:textId="77777777" w:rsidR="00AA5945" w:rsidRPr="00AA5945" w:rsidRDefault="00AA5945" w:rsidP="00AA5945">
      <w:pPr>
        <w:bidi/>
        <w:jc w:val="both"/>
        <w:rPr>
          <w:rFonts w:cs="David" w:hint="cs"/>
          <w:rtl/>
        </w:rPr>
      </w:pPr>
      <w:r w:rsidRPr="00AA5945">
        <w:rPr>
          <w:rFonts w:cs="David" w:hint="cs"/>
          <w:rtl/>
        </w:rPr>
        <w:tab/>
        <w:t>אז אתה יכול לבוא ועורך-דין שאמרנו שעושה פעולת לובינג, לא תוכל שהוא ייצג אותך.</w:t>
      </w:r>
    </w:p>
    <w:p w14:paraId="0E38A829" w14:textId="77777777" w:rsidR="00AA5945" w:rsidRPr="00AA5945" w:rsidRDefault="00AA5945" w:rsidP="00AA5945">
      <w:pPr>
        <w:bidi/>
        <w:jc w:val="both"/>
        <w:rPr>
          <w:rFonts w:cs="David" w:hint="cs"/>
          <w:rtl/>
        </w:rPr>
      </w:pPr>
    </w:p>
    <w:p w14:paraId="2E97D26F" w14:textId="77777777" w:rsidR="00AA5945" w:rsidRPr="00AA5945" w:rsidRDefault="00AA5945" w:rsidP="00AA5945">
      <w:pPr>
        <w:bidi/>
        <w:jc w:val="both"/>
        <w:rPr>
          <w:rFonts w:cs="David" w:hint="cs"/>
          <w:rtl/>
        </w:rPr>
      </w:pPr>
      <w:r w:rsidRPr="00AA5945">
        <w:rPr>
          <w:rFonts w:cs="David" w:hint="cs"/>
          <w:u w:val="single"/>
          <w:rtl/>
        </w:rPr>
        <w:t>היו"ר דוד טל:</w:t>
      </w:r>
    </w:p>
    <w:p w14:paraId="1170C63E" w14:textId="77777777" w:rsidR="00AA5945" w:rsidRPr="00AA5945" w:rsidRDefault="00AA5945" w:rsidP="00AA5945">
      <w:pPr>
        <w:bidi/>
        <w:jc w:val="both"/>
        <w:rPr>
          <w:rFonts w:cs="David" w:hint="cs"/>
          <w:rtl/>
        </w:rPr>
      </w:pPr>
    </w:p>
    <w:p w14:paraId="2E71EACD" w14:textId="77777777" w:rsidR="00AA5945" w:rsidRPr="00AA5945" w:rsidRDefault="00AA5945" w:rsidP="00AA5945">
      <w:pPr>
        <w:bidi/>
        <w:jc w:val="both"/>
        <w:rPr>
          <w:rFonts w:cs="David" w:hint="cs"/>
          <w:rtl/>
        </w:rPr>
      </w:pPr>
      <w:r w:rsidRPr="00AA5945">
        <w:rPr>
          <w:rFonts w:cs="David" w:hint="cs"/>
          <w:rtl/>
        </w:rPr>
        <w:tab/>
        <w:t>אין לנו כסף כדי להעסיק אותו.</w:t>
      </w:r>
    </w:p>
    <w:p w14:paraId="63498FBD" w14:textId="77777777" w:rsidR="00AA5945" w:rsidRPr="00AA5945" w:rsidRDefault="00AA5945" w:rsidP="00AA5945">
      <w:pPr>
        <w:bidi/>
        <w:jc w:val="both"/>
        <w:rPr>
          <w:rFonts w:cs="David" w:hint="cs"/>
          <w:rtl/>
        </w:rPr>
      </w:pPr>
    </w:p>
    <w:p w14:paraId="181C3AA0" w14:textId="77777777" w:rsidR="00AA5945" w:rsidRPr="00AA5945" w:rsidRDefault="00AA5945" w:rsidP="00AA5945">
      <w:pPr>
        <w:bidi/>
        <w:jc w:val="both"/>
        <w:rPr>
          <w:rFonts w:cs="David" w:hint="cs"/>
          <w:rtl/>
        </w:rPr>
      </w:pPr>
      <w:r w:rsidRPr="00AA5945">
        <w:rPr>
          <w:rFonts w:cs="David" w:hint="cs"/>
          <w:u w:val="single"/>
          <w:rtl/>
        </w:rPr>
        <w:t>גדעון סער:</w:t>
      </w:r>
    </w:p>
    <w:p w14:paraId="0E01D45C" w14:textId="77777777" w:rsidR="00AA5945" w:rsidRPr="00AA5945" w:rsidRDefault="00AA5945" w:rsidP="00AA5945">
      <w:pPr>
        <w:bidi/>
        <w:jc w:val="both"/>
        <w:rPr>
          <w:rFonts w:cs="David" w:hint="cs"/>
          <w:rtl/>
        </w:rPr>
      </w:pPr>
    </w:p>
    <w:p w14:paraId="773C84CA" w14:textId="77777777" w:rsidR="00AA5945" w:rsidRPr="00AA5945" w:rsidRDefault="00AA5945" w:rsidP="00AA5945">
      <w:pPr>
        <w:bidi/>
        <w:jc w:val="both"/>
        <w:rPr>
          <w:rFonts w:cs="David" w:hint="cs"/>
          <w:rtl/>
        </w:rPr>
      </w:pPr>
      <w:r w:rsidRPr="00AA5945">
        <w:rPr>
          <w:rFonts w:cs="David" w:hint="cs"/>
          <w:rtl/>
        </w:rPr>
        <w:tab/>
        <w:t>יש כאלה שמונחים לייצג אותך תמורת תעריף מופחת.</w:t>
      </w:r>
    </w:p>
    <w:p w14:paraId="67BF4280" w14:textId="77777777" w:rsidR="00AA5945" w:rsidRPr="00AA5945" w:rsidRDefault="00AA5945" w:rsidP="00AA5945">
      <w:pPr>
        <w:bidi/>
        <w:jc w:val="both"/>
        <w:rPr>
          <w:rFonts w:cs="David" w:hint="cs"/>
          <w:rtl/>
        </w:rPr>
      </w:pPr>
    </w:p>
    <w:p w14:paraId="2F6711ED" w14:textId="77777777" w:rsidR="00AA5945" w:rsidRPr="00AA5945" w:rsidRDefault="00AA5945" w:rsidP="00AA5945">
      <w:pPr>
        <w:bidi/>
        <w:jc w:val="both"/>
        <w:rPr>
          <w:rFonts w:cs="David" w:hint="cs"/>
          <w:rtl/>
        </w:rPr>
      </w:pPr>
      <w:r w:rsidRPr="00AA5945">
        <w:rPr>
          <w:rFonts w:cs="David" w:hint="cs"/>
          <w:u w:val="single"/>
          <w:rtl/>
        </w:rPr>
        <w:t>היו"ר דוד טל:</w:t>
      </w:r>
    </w:p>
    <w:p w14:paraId="20277A61" w14:textId="77777777" w:rsidR="00AA5945" w:rsidRPr="00AA5945" w:rsidRDefault="00AA5945" w:rsidP="00AA5945">
      <w:pPr>
        <w:bidi/>
        <w:jc w:val="both"/>
        <w:rPr>
          <w:rFonts w:cs="David" w:hint="cs"/>
          <w:rtl/>
        </w:rPr>
      </w:pPr>
    </w:p>
    <w:p w14:paraId="258EA771" w14:textId="77777777" w:rsidR="00AA5945" w:rsidRPr="00AA5945" w:rsidRDefault="00AA5945" w:rsidP="00AA5945">
      <w:pPr>
        <w:bidi/>
        <w:jc w:val="both"/>
        <w:rPr>
          <w:rFonts w:cs="David" w:hint="cs"/>
          <w:rtl/>
        </w:rPr>
      </w:pPr>
      <w:r w:rsidRPr="00AA5945">
        <w:rPr>
          <w:rFonts w:cs="David" w:hint="cs"/>
          <w:rtl/>
        </w:rPr>
        <w:tab/>
        <w:t>שקל לשנה?</w:t>
      </w:r>
    </w:p>
    <w:p w14:paraId="6CBA6979" w14:textId="77777777" w:rsidR="00AA5945" w:rsidRPr="00AA5945" w:rsidRDefault="00AA5945" w:rsidP="00AA5945">
      <w:pPr>
        <w:bidi/>
        <w:jc w:val="both"/>
        <w:rPr>
          <w:rFonts w:cs="David" w:hint="cs"/>
          <w:rtl/>
        </w:rPr>
      </w:pPr>
    </w:p>
    <w:p w14:paraId="466D357A" w14:textId="77777777" w:rsidR="00AA5945" w:rsidRPr="00AA5945" w:rsidRDefault="00AA5945" w:rsidP="00AA5945">
      <w:pPr>
        <w:bidi/>
        <w:jc w:val="both"/>
        <w:rPr>
          <w:rFonts w:cs="David" w:hint="cs"/>
          <w:rtl/>
        </w:rPr>
      </w:pPr>
      <w:r w:rsidRPr="00AA5945">
        <w:rPr>
          <w:rFonts w:cs="David" w:hint="cs"/>
          <w:u w:val="single"/>
          <w:rtl/>
        </w:rPr>
        <w:t>גדעון סער:</w:t>
      </w:r>
    </w:p>
    <w:p w14:paraId="66A96029" w14:textId="77777777" w:rsidR="00AA5945" w:rsidRPr="00AA5945" w:rsidRDefault="00AA5945" w:rsidP="00AA5945">
      <w:pPr>
        <w:bidi/>
        <w:jc w:val="both"/>
        <w:rPr>
          <w:rFonts w:cs="David" w:hint="cs"/>
          <w:rtl/>
        </w:rPr>
      </w:pPr>
    </w:p>
    <w:p w14:paraId="0ADAF2BE" w14:textId="77777777" w:rsidR="00AA5945" w:rsidRPr="00AA5945" w:rsidRDefault="00AA5945" w:rsidP="00AA5945">
      <w:pPr>
        <w:bidi/>
        <w:jc w:val="both"/>
        <w:rPr>
          <w:rFonts w:cs="David" w:hint="cs"/>
          <w:rtl/>
        </w:rPr>
      </w:pPr>
      <w:r w:rsidRPr="00AA5945">
        <w:rPr>
          <w:rFonts w:cs="David" w:hint="cs"/>
          <w:rtl/>
        </w:rPr>
        <w:tab/>
        <w:t xml:space="preserve"> לא עד כדי כך מופחת. </w:t>
      </w:r>
    </w:p>
    <w:p w14:paraId="0C9F2171" w14:textId="77777777" w:rsidR="00AA5945" w:rsidRPr="00AA5945" w:rsidRDefault="00AA5945" w:rsidP="00AA5945">
      <w:pPr>
        <w:bidi/>
        <w:jc w:val="both"/>
        <w:rPr>
          <w:rFonts w:cs="David" w:hint="cs"/>
          <w:rtl/>
        </w:rPr>
      </w:pPr>
    </w:p>
    <w:p w14:paraId="4FD2AB4A" w14:textId="77777777" w:rsidR="00AA5945" w:rsidRPr="00AA5945" w:rsidRDefault="00AA5945" w:rsidP="00AA5945">
      <w:pPr>
        <w:bidi/>
        <w:jc w:val="both"/>
        <w:rPr>
          <w:rFonts w:cs="David" w:hint="cs"/>
          <w:rtl/>
        </w:rPr>
      </w:pPr>
      <w:r w:rsidRPr="00AA5945">
        <w:rPr>
          <w:rFonts w:cs="David" w:hint="cs"/>
          <w:u w:val="single"/>
          <w:rtl/>
        </w:rPr>
        <w:t>היו"ר דוד טל:</w:t>
      </w:r>
    </w:p>
    <w:p w14:paraId="60021B69" w14:textId="77777777" w:rsidR="00AA5945" w:rsidRPr="00AA5945" w:rsidRDefault="00AA5945" w:rsidP="00AA5945">
      <w:pPr>
        <w:bidi/>
        <w:jc w:val="both"/>
        <w:rPr>
          <w:rFonts w:cs="David" w:hint="cs"/>
          <w:rtl/>
        </w:rPr>
      </w:pPr>
    </w:p>
    <w:p w14:paraId="4BE269B4" w14:textId="77777777" w:rsidR="00AA5945" w:rsidRPr="00AA5945" w:rsidRDefault="00AA5945" w:rsidP="00AA5945">
      <w:pPr>
        <w:bidi/>
        <w:jc w:val="both"/>
        <w:rPr>
          <w:rFonts w:cs="David" w:hint="cs"/>
          <w:rtl/>
        </w:rPr>
      </w:pPr>
      <w:r w:rsidRPr="00AA5945">
        <w:rPr>
          <w:rFonts w:cs="David" w:hint="cs"/>
          <w:rtl/>
        </w:rPr>
        <w:tab/>
        <w:t>כפי שאמרתי בהתחלה, אני מציע שנעשה סימן שאלה ונעבור הלאה. פחות או יותר אנחנו  יודעים על מה מדובר.</w:t>
      </w:r>
    </w:p>
    <w:p w14:paraId="47FE0112" w14:textId="77777777" w:rsidR="00AA5945" w:rsidRPr="00AA5945" w:rsidRDefault="00AA5945" w:rsidP="00AA5945">
      <w:pPr>
        <w:bidi/>
        <w:jc w:val="both"/>
        <w:rPr>
          <w:rFonts w:cs="David" w:hint="cs"/>
          <w:rtl/>
        </w:rPr>
      </w:pPr>
    </w:p>
    <w:p w14:paraId="767BF1D8"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BF9D14D" w14:textId="77777777" w:rsidR="00AA5945" w:rsidRPr="00AA5945" w:rsidRDefault="00AA5945" w:rsidP="00AA5945">
      <w:pPr>
        <w:bidi/>
        <w:jc w:val="both"/>
        <w:rPr>
          <w:rFonts w:cs="David" w:hint="cs"/>
          <w:rtl/>
        </w:rPr>
      </w:pPr>
    </w:p>
    <w:p w14:paraId="09DF24C2" w14:textId="77777777" w:rsidR="00AA5945" w:rsidRPr="00AA5945" w:rsidRDefault="00AA5945" w:rsidP="00AA5945">
      <w:pPr>
        <w:bidi/>
        <w:jc w:val="both"/>
        <w:rPr>
          <w:rFonts w:cs="David" w:hint="cs"/>
          <w:rtl/>
        </w:rPr>
      </w:pPr>
      <w:r w:rsidRPr="00AA5945">
        <w:rPr>
          <w:rFonts w:cs="David" w:hint="cs"/>
          <w:rtl/>
        </w:rPr>
        <w:tab/>
        <w:t xml:space="preserve"> יש לזה הסבר בדברי ההסבר.</w:t>
      </w:r>
    </w:p>
    <w:p w14:paraId="5091D947" w14:textId="77777777" w:rsidR="00AA5945" w:rsidRPr="00AA5945" w:rsidRDefault="00AA5945" w:rsidP="00AA5945">
      <w:pPr>
        <w:bidi/>
        <w:jc w:val="both"/>
        <w:rPr>
          <w:rFonts w:cs="David" w:hint="cs"/>
          <w:rtl/>
        </w:rPr>
      </w:pPr>
    </w:p>
    <w:p w14:paraId="0649587B" w14:textId="77777777" w:rsidR="00AA5945" w:rsidRPr="00AA5945" w:rsidRDefault="00AA5945" w:rsidP="00AA5945">
      <w:pPr>
        <w:bidi/>
        <w:jc w:val="both"/>
        <w:rPr>
          <w:rFonts w:cs="David" w:hint="cs"/>
          <w:rtl/>
        </w:rPr>
      </w:pPr>
      <w:r w:rsidRPr="00AA5945">
        <w:rPr>
          <w:rFonts w:cs="David" w:hint="cs"/>
          <w:u w:val="single"/>
          <w:rtl/>
        </w:rPr>
        <w:t>היו"ר דוד טל:</w:t>
      </w:r>
    </w:p>
    <w:p w14:paraId="46D41870" w14:textId="77777777" w:rsidR="00AA5945" w:rsidRPr="00AA5945" w:rsidRDefault="00AA5945" w:rsidP="00AA5945">
      <w:pPr>
        <w:bidi/>
        <w:jc w:val="both"/>
        <w:rPr>
          <w:rFonts w:cs="David" w:hint="cs"/>
          <w:rtl/>
        </w:rPr>
      </w:pPr>
    </w:p>
    <w:p w14:paraId="51BA4B8A" w14:textId="77777777" w:rsidR="00AA5945" w:rsidRPr="00AA5945" w:rsidRDefault="00AA5945" w:rsidP="00AA5945">
      <w:pPr>
        <w:bidi/>
        <w:jc w:val="both"/>
        <w:rPr>
          <w:rFonts w:cs="David" w:hint="cs"/>
          <w:rtl/>
        </w:rPr>
      </w:pPr>
      <w:r w:rsidRPr="00AA5945">
        <w:rPr>
          <w:rFonts w:cs="David" w:hint="cs"/>
          <w:rtl/>
        </w:rPr>
        <w:tab/>
        <w:t>סעיף 64. "חבר הכנסת יימנע ממתן התחייבות אישית לשדלן- - -".</w:t>
      </w:r>
    </w:p>
    <w:p w14:paraId="72F0D894" w14:textId="77777777" w:rsidR="00AA5945" w:rsidRPr="00AA5945" w:rsidRDefault="00AA5945" w:rsidP="00AA5945">
      <w:pPr>
        <w:bidi/>
        <w:jc w:val="both"/>
        <w:rPr>
          <w:rFonts w:cs="David" w:hint="cs"/>
          <w:rtl/>
        </w:rPr>
      </w:pPr>
    </w:p>
    <w:p w14:paraId="1CB191BD"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330CFC2" w14:textId="77777777" w:rsidR="00AA5945" w:rsidRPr="00AA5945" w:rsidRDefault="00AA5945" w:rsidP="00AA5945">
      <w:pPr>
        <w:bidi/>
        <w:jc w:val="both"/>
        <w:rPr>
          <w:rFonts w:cs="David" w:hint="cs"/>
          <w:rtl/>
        </w:rPr>
      </w:pPr>
    </w:p>
    <w:p w14:paraId="629F25FB" w14:textId="77777777" w:rsidR="00AA5945" w:rsidRPr="00AA5945" w:rsidRDefault="00AA5945" w:rsidP="00AA5945">
      <w:pPr>
        <w:bidi/>
        <w:jc w:val="both"/>
        <w:rPr>
          <w:rFonts w:cs="David" w:hint="cs"/>
          <w:rtl/>
        </w:rPr>
      </w:pPr>
      <w:r w:rsidRPr="00AA5945">
        <w:rPr>
          <w:rFonts w:cs="David" w:hint="cs"/>
          <w:rtl/>
        </w:rPr>
        <w:tab/>
        <w:t>זה תמונת ראי של האיסורים שקיימים היום, כך שיהיה נכון לעדכן  אותם אחרי שיתקון החוק. "יימנע ממתן התחייבות אישית לשדלן, לשולחיו או לשלוחיו, כי יצביע בדרך מסוימת.</w:t>
      </w:r>
    </w:p>
    <w:p w14:paraId="0E810C97" w14:textId="77777777" w:rsidR="00AA5945" w:rsidRPr="00AA5945" w:rsidRDefault="00AA5945" w:rsidP="00AA5945">
      <w:pPr>
        <w:bidi/>
        <w:jc w:val="both"/>
        <w:rPr>
          <w:rFonts w:cs="David" w:hint="cs"/>
          <w:rtl/>
        </w:rPr>
      </w:pPr>
    </w:p>
    <w:p w14:paraId="07CCC0BF" w14:textId="77777777" w:rsidR="00AA5945" w:rsidRPr="00AA5945" w:rsidRDefault="00AA5945" w:rsidP="00AA5945">
      <w:pPr>
        <w:bidi/>
        <w:jc w:val="both"/>
        <w:rPr>
          <w:rFonts w:cs="David" w:hint="cs"/>
          <w:rtl/>
        </w:rPr>
      </w:pPr>
      <w:r w:rsidRPr="00AA5945">
        <w:rPr>
          <w:rFonts w:cs="David" w:hint="cs"/>
          <w:u w:val="single"/>
          <w:rtl/>
        </w:rPr>
        <w:t>גדעון סער:</w:t>
      </w:r>
    </w:p>
    <w:p w14:paraId="550B023A" w14:textId="77777777" w:rsidR="00AA5945" w:rsidRPr="00AA5945" w:rsidRDefault="00AA5945" w:rsidP="00AA5945">
      <w:pPr>
        <w:bidi/>
        <w:jc w:val="both"/>
        <w:rPr>
          <w:rFonts w:cs="David" w:hint="cs"/>
          <w:rtl/>
        </w:rPr>
      </w:pPr>
    </w:p>
    <w:p w14:paraId="226156AB" w14:textId="77777777" w:rsidR="00AA5945" w:rsidRPr="00AA5945" w:rsidRDefault="00AA5945" w:rsidP="00AA5945">
      <w:pPr>
        <w:bidi/>
        <w:jc w:val="both"/>
        <w:rPr>
          <w:rFonts w:cs="David" w:hint="cs"/>
          <w:rtl/>
        </w:rPr>
      </w:pPr>
      <w:r w:rsidRPr="00AA5945">
        <w:rPr>
          <w:rFonts w:cs="David" w:hint="cs"/>
          <w:rtl/>
        </w:rPr>
        <w:tab/>
        <w:t xml:space="preserve"> אין לי בעיה עם הסעיף, זה רק הרחבה במילה "לשולחיו או לשלוחיו".</w:t>
      </w:r>
    </w:p>
    <w:p w14:paraId="0B46B1AB" w14:textId="77777777" w:rsidR="00AA5945" w:rsidRPr="00AA5945" w:rsidRDefault="00AA5945" w:rsidP="00AA5945">
      <w:pPr>
        <w:bidi/>
        <w:jc w:val="both"/>
        <w:rPr>
          <w:rFonts w:cs="David" w:hint="cs"/>
          <w:rtl/>
        </w:rPr>
      </w:pPr>
    </w:p>
    <w:p w14:paraId="321AB4E7" w14:textId="77777777" w:rsidR="00AA5945" w:rsidRPr="00AA5945" w:rsidRDefault="00AA5945" w:rsidP="00AA5945">
      <w:pPr>
        <w:bidi/>
        <w:jc w:val="both"/>
        <w:rPr>
          <w:rFonts w:cs="David" w:hint="cs"/>
          <w:rtl/>
        </w:rPr>
      </w:pPr>
      <w:r w:rsidRPr="00AA5945">
        <w:rPr>
          <w:rFonts w:cs="David" w:hint="cs"/>
          <w:u w:val="single"/>
          <w:rtl/>
        </w:rPr>
        <w:t>היו"ר דוד טל:</w:t>
      </w:r>
    </w:p>
    <w:p w14:paraId="459ADC35" w14:textId="77777777" w:rsidR="00AA5945" w:rsidRPr="00AA5945" w:rsidRDefault="00AA5945" w:rsidP="00AA5945">
      <w:pPr>
        <w:bidi/>
        <w:jc w:val="both"/>
        <w:rPr>
          <w:rFonts w:cs="David" w:hint="cs"/>
          <w:rtl/>
        </w:rPr>
      </w:pPr>
    </w:p>
    <w:p w14:paraId="60FEB25F" w14:textId="77777777" w:rsidR="00AA5945" w:rsidRPr="00AA5945" w:rsidRDefault="00AA5945" w:rsidP="00AA5945">
      <w:pPr>
        <w:bidi/>
        <w:ind w:firstLine="567"/>
        <w:jc w:val="both"/>
        <w:rPr>
          <w:rFonts w:cs="David" w:hint="cs"/>
          <w:rtl/>
        </w:rPr>
      </w:pPr>
      <w:r w:rsidRPr="00AA5945">
        <w:rPr>
          <w:rFonts w:cs="David" w:hint="cs"/>
          <w:rtl/>
        </w:rPr>
        <w:t xml:space="preserve">מיכל </w:t>
      </w:r>
      <w:proofErr w:type="spellStart"/>
      <w:r w:rsidRPr="00AA5945">
        <w:rPr>
          <w:rFonts w:cs="David" w:hint="cs"/>
          <w:rtl/>
        </w:rPr>
        <w:t>צזנה</w:t>
      </w:r>
      <w:proofErr w:type="spellEnd"/>
      <w:r w:rsidRPr="00AA5945">
        <w:rPr>
          <w:rFonts w:cs="David" w:hint="cs"/>
          <w:rtl/>
        </w:rPr>
        <w:t xml:space="preserve"> פנתה אלי בנושא מסוים, וזה עולה בקנה אחד, וממילא אם היא לא היתה פונה ודאי הייתי מצביע גם כך. נוצר איזה קונפליקט. אני מגלה את דעתי. נניח שלא היתה לי עמדה, ואז היא שכנעה אותי, ואני אומר לה: שכנעת אותי. </w:t>
      </w:r>
    </w:p>
    <w:p w14:paraId="260DCD8A" w14:textId="77777777" w:rsidR="00AA5945" w:rsidRPr="00AA5945" w:rsidRDefault="00AA5945" w:rsidP="00AA5945">
      <w:pPr>
        <w:bidi/>
        <w:jc w:val="both"/>
        <w:rPr>
          <w:rFonts w:cs="David" w:hint="cs"/>
          <w:rtl/>
        </w:rPr>
      </w:pPr>
    </w:p>
    <w:p w14:paraId="7A92F79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331D24B" w14:textId="77777777" w:rsidR="00AA5945" w:rsidRPr="00AA5945" w:rsidRDefault="00AA5945" w:rsidP="00AA5945">
      <w:pPr>
        <w:bidi/>
        <w:jc w:val="both"/>
        <w:rPr>
          <w:rFonts w:cs="David" w:hint="cs"/>
          <w:rtl/>
        </w:rPr>
      </w:pPr>
    </w:p>
    <w:p w14:paraId="595D711E" w14:textId="77777777" w:rsidR="00AA5945" w:rsidRPr="00AA5945" w:rsidRDefault="00AA5945" w:rsidP="00AA5945">
      <w:pPr>
        <w:bidi/>
        <w:jc w:val="both"/>
        <w:rPr>
          <w:rFonts w:cs="David" w:hint="cs"/>
          <w:rtl/>
        </w:rPr>
      </w:pPr>
      <w:r w:rsidRPr="00AA5945">
        <w:rPr>
          <w:rFonts w:cs="David" w:hint="cs"/>
          <w:rtl/>
        </w:rPr>
        <w:tab/>
        <w:t xml:space="preserve">אין עם זה בעיה. היום כתוב ששדלן  לא יביא את חבר הכנסת למחויבות אישית, זאת אומרת, שלא יהיה מצב ששדלן </w:t>
      </w:r>
      <w:r w:rsidRPr="00AA5945">
        <w:rPr>
          <w:rFonts w:cs="David"/>
          <w:rtl/>
        </w:rPr>
        <w:t>–</w:t>
      </w:r>
      <w:r w:rsidRPr="00AA5945">
        <w:rPr>
          <w:rFonts w:cs="David" w:hint="cs"/>
          <w:rtl/>
        </w:rPr>
        <w:t xml:space="preserve"> משני הכיוונים זה אומר </w:t>
      </w:r>
      <w:r w:rsidRPr="00AA5945">
        <w:rPr>
          <w:rFonts w:cs="David"/>
          <w:rtl/>
        </w:rPr>
        <w:t>–</w:t>
      </w:r>
      <w:r w:rsidRPr="00AA5945">
        <w:rPr>
          <w:rFonts w:cs="David" w:hint="cs"/>
          <w:rtl/>
        </w:rPr>
        <w:t xml:space="preserve"> שיגרום לחבר הכנסת שהוא מבטיח לו להיות איתו. חבר הכנסת, כמובן, יכול להגיד מה עמדתו, הוא יכול להגיד את זה לשדלן, הוא יכול להגיד לכל אחד, אבל שהוא לא יביא את עצמו למצב שכאילו הוא לא יכול לחזור בו. </w:t>
      </w:r>
    </w:p>
    <w:p w14:paraId="70C97F10"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גדעון סער:</w:t>
      </w:r>
    </w:p>
    <w:p w14:paraId="7D1C699E" w14:textId="77777777" w:rsidR="00AA5945" w:rsidRPr="00AA5945" w:rsidRDefault="00AA5945" w:rsidP="00AA5945">
      <w:pPr>
        <w:bidi/>
        <w:jc w:val="both"/>
        <w:rPr>
          <w:rFonts w:cs="David" w:hint="cs"/>
          <w:rtl/>
        </w:rPr>
      </w:pPr>
    </w:p>
    <w:p w14:paraId="460CC650" w14:textId="77777777" w:rsidR="00AA5945" w:rsidRPr="00AA5945" w:rsidRDefault="00AA5945" w:rsidP="00AA5945">
      <w:pPr>
        <w:bidi/>
        <w:jc w:val="both"/>
        <w:rPr>
          <w:rFonts w:cs="David" w:hint="cs"/>
          <w:rtl/>
        </w:rPr>
      </w:pPr>
      <w:r w:rsidRPr="00AA5945">
        <w:rPr>
          <w:rFonts w:cs="David" w:hint="cs"/>
          <w:rtl/>
        </w:rPr>
        <w:tab/>
        <w:t xml:space="preserve"> לדעתי, אפשר לאשר. אם כי בעניין של ההתחייבות האישית, יש כאלה שרוצים  לחדד את הניסוח בוועדה, ואני מציע שזה יהיה בכפוף לניסוחים.</w:t>
      </w:r>
    </w:p>
    <w:p w14:paraId="7320C4E6" w14:textId="77777777" w:rsidR="00AA5945" w:rsidRPr="00AA5945" w:rsidRDefault="00AA5945" w:rsidP="00AA5945">
      <w:pPr>
        <w:bidi/>
        <w:jc w:val="both"/>
        <w:rPr>
          <w:rFonts w:cs="David" w:hint="cs"/>
          <w:rtl/>
        </w:rPr>
      </w:pPr>
    </w:p>
    <w:p w14:paraId="4B2EA397"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746B165" w14:textId="77777777" w:rsidR="00AA5945" w:rsidRPr="00AA5945" w:rsidRDefault="00AA5945" w:rsidP="00AA5945">
      <w:pPr>
        <w:bidi/>
        <w:jc w:val="both"/>
        <w:rPr>
          <w:rFonts w:cs="David" w:hint="cs"/>
          <w:rtl/>
        </w:rPr>
      </w:pPr>
    </w:p>
    <w:p w14:paraId="4E104BDA" w14:textId="77777777" w:rsidR="00AA5945" w:rsidRPr="00AA5945" w:rsidRDefault="00AA5945" w:rsidP="00AA5945">
      <w:pPr>
        <w:bidi/>
        <w:jc w:val="both"/>
        <w:rPr>
          <w:rFonts w:cs="David" w:hint="cs"/>
          <w:rtl/>
        </w:rPr>
      </w:pPr>
      <w:r w:rsidRPr="00AA5945">
        <w:rPr>
          <w:rFonts w:cs="David" w:hint="cs"/>
          <w:rtl/>
        </w:rPr>
        <w:tab/>
        <w:t xml:space="preserve"> זה מאושר, בכפוף לנוסח שיניחו.</w:t>
      </w:r>
    </w:p>
    <w:p w14:paraId="623AD411" w14:textId="77777777" w:rsidR="00AA5945" w:rsidRPr="00AA5945" w:rsidRDefault="00AA5945" w:rsidP="00AA5945">
      <w:pPr>
        <w:bidi/>
        <w:jc w:val="both"/>
        <w:rPr>
          <w:rFonts w:cs="David" w:hint="cs"/>
          <w:rtl/>
        </w:rPr>
      </w:pPr>
    </w:p>
    <w:p w14:paraId="05E68345" w14:textId="77777777" w:rsidR="00AA5945" w:rsidRPr="00AA5945" w:rsidRDefault="00AA5945" w:rsidP="00AA5945">
      <w:pPr>
        <w:bidi/>
        <w:jc w:val="both"/>
        <w:rPr>
          <w:rFonts w:cs="David" w:hint="cs"/>
          <w:rtl/>
        </w:rPr>
      </w:pPr>
      <w:r w:rsidRPr="00AA5945">
        <w:rPr>
          <w:rFonts w:cs="David" w:hint="cs"/>
          <w:u w:val="single"/>
          <w:rtl/>
        </w:rPr>
        <w:t>היו"ר דוד טל:</w:t>
      </w:r>
    </w:p>
    <w:p w14:paraId="7746A18A" w14:textId="77777777" w:rsidR="00AA5945" w:rsidRPr="00AA5945" w:rsidRDefault="00AA5945" w:rsidP="00AA5945">
      <w:pPr>
        <w:bidi/>
        <w:jc w:val="both"/>
        <w:rPr>
          <w:rFonts w:cs="David" w:hint="cs"/>
          <w:rtl/>
        </w:rPr>
      </w:pPr>
    </w:p>
    <w:p w14:paraId="6BB0232A" w14:textId="77777777" w:rsidR="00AA5945" w:rsidRPr="00AA5945" w:rsidRDefault="00AA5945" w:rsidP="00AA5945">
      <w:pPr>
        <w:bidi/>
        <w:jc w:val="both"/>
        <w:rPr>
          <w:rFonts w:cs="David" w:hint="cs"/>
          <w:rtl/>
        </w:rPr>
      </w:pPr>
      <w:r w:rsidRPr="00AA5945">
        <w:rPr>
          <w:rFonts w:cs="David" w:hint="cs"/>
          <w:rtl/>
        </w:rPr>
        <w:tab/>
        <w:t>סעיף 65, הימנעות מהטעיה.</w:t>
      </w:r>
    </w:p>
    <w:p w14:paraId="5F420229" w14:textId="77777777" w:rsidR="00AA5945" w:rsidRPr="00AA5945" w:rsidRDefault="00AA5945" w:rsidP="00AA5945">
      <w:pPr>
        <w:bidi/>
        <w:jc w:val="both"/>
        <w:rPr>
          <w:rFonts w:cs="David" w:hint="cs"/>
          <w:rtl/>
        </w:rPr>
      </w:pPr>
    </w:p>
    <w:p w14:paraId="0259BB23" w14:textId="77777777" w:rsidR="00AA5945" w:rsidRPr="00AA5945" w:rsidRDefault="00AA5945" w:rsidP="00AA5945">
      <w:pPr>
        <w:bidi/>
        <w:jc w:val="both"/>
        <w:rPr>
          <w:rFonts w:cs="David" w:hint="cs"/>
          <w:rtl/>
        </w:rPr>
      </w:pPr>
      <w:r w:rsidRPr="00AA5945">
        <w:rPr>
          <w:rFonts w:cs="David" w:hint="cs"/>
          <w:u w:val="single"/>
          <w:rtl/>
        </w:rPr>
        <w:t>גדעון סער:</w:t>
      </w:r>
    </w:p>
    <w:p w14:paraId="476CD1D5" w14:textId="77777777" w:rsidR="00AA5945" w:rsidRPr="00AA5945" w:rsidRDefault="00AA5945" w:rsidP="00AA5945">
      <w:pPr>
        <w:bidi/>
        <w:jc w:val="both"/>
        <w:rPr>
          <w:rFonts w:cs="David" w:hint="cs"/>
          <w:rtl/>
        </w:rPr>
      </w:pPr>
    </w:p>
    <w:p w14:paraId="34BAA0FD" w14:textId="77777777" w:rsidR="00AA5945" w:rsidRPr="00AA5945" w:rsidRDefault="00AA5945" w:rsidP="00AA5945">
      <w:pPr>
        <w:bidi/>
        <w:jc w:val="both"/>
        <w:rPr>
          <w:rFonts w:cs="David" w:hint="cs"/>
          <w:rtl/>
        </w:rPr>
      </w:pPr>
      <w:r w:rsidRPr="00AA5945">
        <w:rPr>
          <w:rFonts w:cs="David" w:hint="cs"/>
          <w:rtl/>
        </w:rPr>
        <w:tab/>
        <w:t xml:space="preserve"> זה סעיף שערורייתי שאני מציע למחוק על הסף, כי במקום שאיסור ההטעיה יהיה על השדלן, כפי שקיים בכללים הקיימים, פה אסור לנו להטעות את הוד מעלתם הלוביסטים.</w:t>
      </w:r>
    </w:p>
    <w:p w14:paraId="76BED4C3" w14:textId="77777777" w:rsidR="00AA5945" w:rsidRPr="00AA5945" w:rsidRDefault="00AA5945" w:rsidP="00AA5945">
      <w:pPr>
        <w:bidi/>
        <w:jc w:val="both"/>
        <w:rPr>
          <w:rFonts w:cs="David" w:hint="cs"/>
          <w:rtl/>
        </w:rPr>
      </w:pPr>
    </w:p>
    <w:p w14:paraId="11F5284A" w14:textId="77777777" w:rsidR="00AA5945" w:rsidRPr="00AA5945" w:rsidRDefault="00AA5945" w:rsidP="00AA5945">
      <w:pPr>
        <w:bidi/>
        <w:jc w:val="both"/>
        <w:rPr>
          <w:rFonts w:cs="David" w:hint="cs"/>
          <w:rtl/>
        </w:rPr>
      </w:pPr>
      <w:r w:rsidRPr="00AA5945">
        <w:rPr>
          <w:rFonts w:cs="David" w:hint="cs"/>
          <w:u w:val="single"/>
          <w:rtl/>
        </w:rPr>
        <w:t>היו"ר דוד טל:</w:t>
      </w:r>
    </w:p>
    <w:p w14:paraId="051764A5" w14:textId="77777777" w:rsidR="00AA5945" w:rsidRPr="00AA5945" w:rsidRDefault="00AA5945" w:rsidP="00AA5945">
      <w:pPr>
        <w:bidi/>
        <w:jc w:val="both"/>
        <w:rPr>
          <w:rFonts w:cs="David" w:hint="cs"/>
          <w:rtl/>
        </w:rPr>
      </w:pPr>
    </w:p>
    <w:p w14:paraId="6D7CC589" w14:textId="77777777" w:rsidR="00AA5945" w:rsidRPr="00AA5945" w:rsidRDefault="00AA5945" w:rsidP="00AA5945">
      <w:pPr>
        <w:bidi/>
        <w:jc w:val="both"/>
        <w:rPr>
          <w:rFonts w:cs="David" w:hint="cs"/>
          <w:rtl/>
        </w:rPr>
      </w:pPr>
      <w:r w:rsidRPr="00AA5945">
        <w:rPr>
          <w:rFonts w:cs="David" w:hint="cs"/>
          <w:rtl/>
        </w:rPr>
        <w:tab/>
        <w:t>תן לי דוגמה שאני מטעה אותם.</w:t>
      </w:r>
    </w:p>
    <w:p w14:paraId="66B3106E" w14:textId="77777777" w:rsidR="00AA5945" w:rsidRPr="00AA5945" w:rsidRDefault="00AA5945" w:rsidP="00AA5945">
      <w:pPr>
        <w:bidi/>
        <w:jc w:val="both"/>
        <w:rPr>
          <w:rFonts w:cs="David" w:hint="cs"/>
          <w:rtl/>
        </w:rPr>
      </w:pPr>
    </w:p>
    <w:p w14:paraId="7E8A28F2" w14:textId="77777777" w:rsidR="00AA5945" w:rsidRPr="00AA5945" w:rsidRDefault="00AA5945" w:rsidP="00AA5945">
      <w:pPr>
        <w:bidi/>
        <w:jc w:val="both"/>
        <w:rPr>
          <w:rFonts w:cs="David" w:hint="cs"/>
          <w:rtl/>
        </w:rPr>
      </w:pPr>
      <w:r w:rsidRPr="00AA5945">
        <w:rPr>
          <w:rFonts w:cs="David" w:hint="cs"/>
          <w:u w:val="single"/>
          <w:rtl/>
        </w:rPr>
        <w:t>גדעון סער:</w:t>
      </w:r>
    </w:p>
    <w:p w14:paraId="1551B5B7" w14:textId="77777777" w:rsidR="00AA5945" w:rsidRPr="00AA5945" w:rsidRDefault="00AA5945" w:rsidP="00AA5945">
      <w:pPr>
        <w:bidi/>
        <w:jc w:val="both"/>
        <w:rPr>
          <w:rFonts w:cs="David" w:hint="cs"/>
          <w:rtl/>
        </w:rPr>
      </w:pPr>
    </w:p>
    <w:p w14:paraId="7AB4F33C" w14:textId="77777777" w:rsidR="00AA5945" w:rsidRPr="00AA5945" w:rsidRDefault="00AA5945" w:rsidP="00AA5945">
      <w:pPr>
        <w:bidi/>
        <w:jc w:val="both"/>
        <w:rPr>
          <w:rFonts w:cs="David" w:hint="cs"/>
          <w:rtl/>
        </w:rPr>
      </w:pPr>
      <w:r w:rsidRPr="00AA5945">
        <w:rPr>
          <w:rFonts w:cs="David" w:hint="cs"/>
          <w:rtl/>
        </w:rPr>
        <w:tab/>
        <w:t>לא משנה, זה סעיף שלא קיים בכללים, הם העתיקו  את זה לא נכון. אם הם התכוונו לזה, הם השמיטו את הסעיף שאוסר על לוביסטים להטעות.</w:t>
      </w:r>
    </w:p>
    <w:p w14:paraId="0AE44920" w14:textId="77777777" w:rsidR="00AA5945" w:rsidRPr="00AA5945" w:rsidRDefault="00AA5945" w:rsidP="00AA5945">
      <w:pPr>
        <w:bidi/>
        <w:jc w:val="both"/>
        <w:rPr>
          <w:rFonts w:cs="David" w:hint="cs"/>
          <w:rtl/>
        </w:rPr>
      </w:pPr>
    </w:p>
    <w:p w14:paraId="72D5FBB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626399B" w14:textId="77777777" w:rsidR="00AA5945" w:rsidRPr="00AA5945" w:rsidRDefault="00AA5945" w:rsidP="00AA5945">
      <w:pPr>
        <w:bidi/>
        <w:jc w:val="both"/>
        <w:rPr>
          <w:rFonts w:cs="David" w:hint="cs"/>
          <w:rtl/>
        </w:rPr>
      </w:pPr>
    </w:p>
    <w:p w14:paraId="537CA3AF" w14:textId="77777777" w:rsidR="00AA5945" w:rsidRPr="00AA5945" w:rsidRDefault="00AA5945" w:rsidP="00AA5945">
      <w:pPr>
        <w:bidi/>
        <w:jc w:val="both"/>
        <w:rPr>
          <w:rFonts w:cs="David" w:hint="cs"/>
          <w:rtl/>
        </w:rPr>
      </w:pPr>
      <w:r w:rsidRPr="00AA5945">
        <w:rPr>
          <w:rFonts w:cs="David" w:hint="cs"/>
          <w:rtl/>
        </w:rPr>
        <w:tab/>
        <w:t>כשם שאסור לשדלן על-פי התקנות  להטעות את חבר הכנסת בעניינים הנוגעים לחקיקה והחלטות של הכנסת, כך ראוי גם שחברי הכנסת- - -</w:t>
      </w:r>
    </w:p>
    <w:p w14:paraId="6FA04923" w14:textId="77777777" w:rsidR="00AA5945" w:rsidRPr="00AA5945" w:rsidRDefault="00AA5945" w:rsidP="00AA5945">
      <w:pPr>
        <w:bidi/>
        <w:jc w:val="both"/>
        <w:rPr>
          <w:rFonts w:cs="David" w:hint="cs"/>
          <w:rtl/>
        </w:rPr>
      </w:pPr>
    </w:p>
    <w:p w14:paraId="7322B860" w14:textId="77777777" w:rsidR="00AA5945" w:rsidRPr="00AA5945" w:rsidRDefault="00AA5945" w:rsidP="00AA5945">
      <w:pPr>
        <w:bidi/>
        <w:jc w:val="both"/>
        <w:rPr>
          <w:rFonts w:cs="David" w:hint="cs"/>
          <w:rtl/>
        </w:rPr>
      </w:pPr>
      <w:r w:rsidRPr="00AA5945">
        <w:rPr>
          <w:rFonts w:cs="David" w:hint="cs"/>
          <w:u w:val="single"/>
          <w:rtl/>
        </w:rPr>
        <w:t>גדעון סער:</w:t>
      </w:r>
    </w:p>
    <w:p w14:paraId="16083409" w14:textId="77777777" w:rsidR="00AA5945" w:rsidRPr="00AA5945" w:rsidRDefault="00AA5945" w:rsidP="00AA5945">
      <w:pPr>
        <w:bidi/>
        <w:jc w:val="both"/>
        <w:rPr>
          <w:rFonts w:cs="David" w:hint="cs"/>
          <w:rtl/>
        </w:rPr>
      </w:pPr>
    </w:p>
    <w:p w14:paraId="53C10C2B" w14:textId="77777777" w:rsidR="00AA5945" w:rsidRPr="00AA5945" w:rsidRDefault="00AA5945" w:rsidP="00AA5945">
      <w:pPr>
        <w:bidi/>
        <w:jc w:val="both"/>
        <w:rPr>
          <w:rFonts w:cs="David" w:hint="cs"/>
          <w:rtl/>
        </w:rPr>
      </w:pPr>
      <w:r w:rsidRPr="00AA5945">
        <w:rPr>
          <w:rFonts w:cs="David" w:hint="cs"/>
          <w:rtl/>
        </w:rPr>
        <w:tab/>
        <w:t>אין פה "כשם".</w:t>
      </w:r>
    </w:p>
    <w:p w14:paraId="2FFCB1BA" w14:textId="77777777" w:rsidR="00AA5945" w:rsidRPr="00AA5945" w:rsidRDefault="00AA5945" w:rsidP="00AA5945">
      <w:pPr>
        <w:bidi/>
        <w:jc w:val="both"/>
        <w:rPr>
          <w:rFonts w:cs="David" w:hint="cs"/>
          <w:rtl/>
        </w:rPr>
      </w:pPr>
    </w:p>
    <w:p w14:paraId="0C3AF9D3"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D8ED18B" w14:textId="77777777" w:rsidR="00AA5945" w:rsidRPr="00AA5945" w:rsidRDefault="00AA5945" w:rsidP="00AA5945">
      <w:pPr>
        <w:bidi/>
        <w:jc w:val="both"/>
        <w:rPr>
          <w:rFonts w:cs="David" w:hint="cs"/>
          <w:rtl/>
        </w:rPr>
      </w:pPr>
    </w:p>
    <w:p w14:paraId="7B099CAE" w14:textId="77777777" w:rsidR="00AA5945" w:rsidRPr="00AA5945" w:rsidRDefault="00AA5945" w:rsidP="00AA5945">
      <w:pPr>
        <w:bidi/>
        <w:jc w:val="both"/>
        <w:rPr>
          <w:rFonts w:cs="David" w:hint="cs"/>
          <w:rtl/>
        </w:rPr>
      </w:pPr>
      <w:r w:rsidRPr="00AA5945">
        <w:rPr>
          <w:rFonts w:cs="David" w:hint="cs"/>
          <w:rtl/>
        </w:rPr>
        <w:tab/>
        <w:t>זה קיים שם.</w:t>
      </w:r>
    </w:p>
    <w:p w14:paraId="3ACCC196" w14:textId="77777777" w:rsidR="00AA5945" w:rsidRPr="00AA5945" w:rsidRDefault="00AA5945" w:rsidP="00AA5945">
      <w:pPr>
        <w:bidi/>
        <w:jc w:val="both"/>
        <w:rPr>
          <w:rFonts w:cs="David" w:hint="cs"/>
          <w:rtl/>
        </w:rPr>
      </w:pPr>
    </w:p>
    <w:p w14:paraId="5C2B736E" w14:textId="77777777" w:rsidR="00AA5945" w:rsidRPr="00AA5945" w:rsidRDefault="00AA5945" w:rsidP="00AA5945">
      <w:pPr>
        <w:bidi/>
        <w:jc w:val="both"/>
        <w:rPr>
          <w:rFonts w:cs="David" w:hint="cs"/>
          <w:rtl/>
        </w:rPr>
      </w:pPr>
      <w:r w:rsidRPr="00AA5945">
        <w:rPr>
          <w:rFonts w:cs="David" w:hint="cs"/>
          <w:u w:val="single"/>
          <w:rtl/>
        </w:rPr>
        <w:t>גדעון סער:</w:t>
      </w:r>
    </w:p>
    <w:p w14:paraId="09F817EF" w14:textId="77777777" w:rsidR="00AA5945" w:rsidRPr="00AA5945" w:rsidRDefault="00AA5945" w:rsidP="00AA5945">
      <w:pPr>
        <w:bidi/>
        <w:jc w:val="both"/>
        <w:rPr>
          <w:rFonts w:cs="David" w:hint="cs"/>
          <w:rtl/>
        </w:rPr>
      </w:pPr>
    </w:p>
    <w:p w14:paraId="0DBADE8E" w14:textId="77777777" w:rsidR="00AA5945" w:rsidRPr="00AA5945" w:rsidRDefault="00AA5945" w:rsidP="00AA5945">
      <w:pPr>
        <w:bidi/>
        <w:jc w:val="both"/>
        <w:rPr>
          <w:rFonts w:cs="David" w:hint="cs"/>
          <w:rtl/>
        </w:rPr>
      </w:pPr>
      <w:r w:rsidRPr="00AA5945">
        <w:rPr>
          <w:rFonts w:cs="David" w:hint="cs"/>
          <w:rtl/>
        </w:rPr>
        <w:tab/>
        <w:t xml:space="preserve"> הם לא הכניסו את זה בכללי האתיקה.</w:t>
      </w:r>
    </w:p>
    <w:p w14:paraId="54F89FF0" w14:textId="77777777" w:rsidR="00AA5945" w:rsidRPr="00AA5945" w:rsidRDefault="00AA5945" w:rsidP="00AA5945">
      <w:pPr>
        <w:bidi/>
        <w:jc w:val="both"/>
        <w:rPr>
          <w:rFonts w:cs="David" w:hint="cs"/>
          <w:rtl/>
        </w:rPr>
      </w:pPr>
    </w:p>
    <w:p w14:paraId="611C966C" w14:textId="77777777" w:rsidR="00AA5945" w:rsidRPr="00AA5945" w:rsidRDefault="00AA5945" w:rsidP="00AA5945">
      <w:pPr>
        <w:bidi/>
        <w:jc w:val="both"/>
        <w:rPr>
          <w:rFonts w:cs="David" w:hint="cs"/>
          <w:rtl/>
        </w:rPr>
      </w:pPr>
      <w:r w:rsidRPr="00AA5945">
        <w:rPr>
          <w:rFonts w:cs="David" w:hint="cs"/>
          <w:u w:val="single"/>
          <w:rtl/>
        </w:rPr>
        <w:t>היו"ר דוד טל:</w:t>
      </w:r>
    </w:p>
    <w:p w14:paraId="20C39E14" w14:textId="77777777" w:rsidR="00AA5945" w:rsidRPr="00AA5945" w:rsidRDefault="00AA5945" w:rsidP="00AA5945">
      <w:pPr>
        <w:bidi/>
        <w:jc w:val="both"/>
        <w:rPr>
          <w:rFonts w:cs="David" w:hint="cs"/>
          <w:rtl/>
        </w:rPr>
      </w:pPr>
    </w:p>
    <w:p w14:paraId="0B942DE0" w14:textId="77777777" w:rsidR="00AA5945" w:rsidRPr="00AA5945" w:rsidRDefault="00AA5945" w:rsidP="00AA5945">
      <w:pPr>
        <w:bidi/>
        <w:jc w:val="both"/>
        <w:rPr>
          <w:rFonts w:cs="David" w:hint="cs"/>
          <w:rtl/>
        </w:rPr>
      </w:pPr>
      <w:r w:rsidRPr="00AA5945">
        <w:rPr>
          <w:rFonts w:cs="David" w:hint="cs"/>
          <w:rtl/>
        </w:rPr>
        <w:tab/>
        <w:t>זה לחברי הכנסת, ושם זה לשדלנים.</w:t>
      </w:r>
    </w:p>
    <w:p w14:paraId="4EB09E3A" w14:textId="77777777" w:rsidR="00AA5945" w:rsidRPr="00AA5945" w:rsidRDefault="00AA5945" w:rsidP="00AA5945">
      <w:pPr>
        <w:bidi/>
        <w:jc w:val="both"/>
        <w:rPr>
          <w:rFonts w:cs="David" w:hint="cs"/>
          <w:rtl/>
        </w:rPr>
      </w:pPr>
    </w:p>
    <w:p w14:paraId="68B2E538"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210807E" w14:textId="77777777" w:rsidR="00AA5945" w:rsidRPr="00AA5945" w:rsidRDefault="00AA5945" w:rsidP="00AA5945">
      <w:pPr>
        <w:bidi/>
        <w:jc w:val="both"/>
        <w:rPr>
          <w:rFonts w:cs="David" w:hint="cs"/>
          <w:rtl/>
        </w:rPr>
      </w:pPr>
    </w:p>
    <w:p w14:paraId="3E1E31DF" w14:textId="77777777" w:rsidR="00AA5945" w:rsidRPr="00AA5945" w:rsidRDefault="00AA5945" w:rsidP="00AA5945">
      <w:pPr>
        <w:bidi/>
        <w:jc w:val="both"/>
        <w:rPr>
          <w:rFonts w:cs="David" w:hint="cs"/>
          <w:rtl/>
        </w:rPr>
      </w:pPr>
      <w:r w:rsidRPr="00AA5945">
        <w:rPr>
          <w:rFonts w:cs="David" w:hint="cs"/>
          <w:rtl/>
        </w:rPr>
        <w:tab/>
        <w:t xml:space="preserve">ראוי שחבר הכנסת לא יטעה שדלן בעניינים הנמצאים  בטיפול הכנסת. איסור הטעיה הוא פועל יוצא מחובתו של חבר הכנסת למלא את שליחותו בכנסת, ביושר ובהגינות-- </w:t>
      </w:r>
    </w:p>
    <w:p w14:paraId="276C1885" w14:textId="77777777" w:rsidR="00AA5945" w:rsidRPr="00AA5945" w:rsidRDefault="00AA5945" w:rsidP="00AA5945">
      <w:pPr>
        <w:bidi/>
        <w:jc w:val="both"/>
        <w:rPr>
          <w:rFonts w:cs="David" w:hint="cs"/>
          <w:rtl/>
        </w:rPr>
      </w:pPr>
    </w:p>
    <w:p w14:paraId="78F57E5B" w14:textId="77777777" w:rsidR="00AA5945" w:rsidRPr="00AA5945" w:rsidRDefault="00AA5945" w:rsidP="00AA5945">
      <w:pPr>
        <w:bidi/>
        <w:jc w:val="both"/>
        <w:rPr>
          <w:rFonts w:cs="David" w:hint="cs"/>
          <w:rtl/>
        </w:rPr>
      </w:pPr>
      <w:r w:rsidRPr="00AA5945">
        <w:rPr>
          <w:rFonts w:cs="David" w:hint="cs"/>
          <w:u w:val="single"/>
          <w:rtl/>
        </w:rPr>
        <w:t>גדעון סער:</w:t>
      </w:r>
    </w:p>
    <w:p w14:paraId="7CFD534E" w14:textId="77777777" w:rsidR="00AA5945" w:rsidRPr="00AA5945" w:rsidRDefault="00AA5945" w:rsidP="00AA5945">
      <w:pPr>
        <w:bidi/>
        <w:jc w:val="both"/>
        <w:rPr>
          <w:rFonts w:cs="David" w:hint="cs"/>
          <w:rtl/>
        </w:rPr>
      </w:pPr>
    </w:p>
    <w:p w14:paraId="1D71C70E" w14:textId="77777777" w:rsidR="00AA5945" w:rsidRPr="00AA5945" w:rsidRDefault="00AA5945" w:rsidP="00AA5945">
      <w:pPr>
        <w:bidi/>
        <w:jc w:val="both"/>
        <w:rPr>
          <w:rFonts w:cs="David" w:hint="cs"/>
          <w:rtl/>
        </w:rPr>
      </w:pPr>
      <w:r w:rsidRPr="00AA5945">
        <w:rPr>
          <w:rFonts w:cs="David" w:hint="cs"/>
          <w:rtl/>
        </w:rPr>
        <w:tab/>
        <w:t xml:space="preserve"> שטויות. חובה להטעות לפעמים.</w:t>
      </w:r>
    </w:p>
    <w:p w14:paraId="30EE3755"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DCD8A27" w14:textId="77777777" w:rsidR="00AA5945" w:rsidRPr="00AA5945" w:rsidRDefault="00AA5945" w:rsidP="00AA5945">
      <w:pPr>
        <w:bidi/>
        <w:jc w:val="both"/>
        <w:rPr>
          <w:rFonts w:cs="David" w:hint="cs"/>
          <w:rtl/>
        </w:rPr>
      </w:pPr>
    </w:p>
    <w:p w14:paraId="1139BE95" w14:textId="77777777" w:rsidR="00AA5945" w:rsidRPr="00AA5945" w:rsidRDefault="00AA5945" w:rsidP="00AA5945">
      <w:pPr>
        <w:bidi/>
        <w:jc w:val="both"/>
        <w:rPr>
          <w:rFonts w:cs="David" w:hint="cs"/>
          <w:rtl/>
        </w:rPr>
      </w:pPr>
      <w:r w:rsidRPr="00AA5945">
        <w:rPr>
          <w:rFonts w:cs="David" w:hint="cs"/>
          <w:rtl/>
        </w:rPr>
        <w:tab/>
        <w:t>--השדלן משמש צינור בין חברי הכנסת לבין הציבור, מידת היושר וההגינות נגזרת- - -</w:t>
      </w:r>
    </w:p>
    <w:p w14:paraId="6F510762" w14:textId="77777777" w:rsidR="00AA5945" w:rsidRPr="00AA5945" w:rsidRDefault="00AA5945" w:rsidP="00AA5945">
      <w:pPr>
        <w:bidi/>
        <w:jc w:val="both"/>
        <w:rPr>
          <w:rFonts w:cs="David" w:hint="cs"/>
          <w:rtl/>
        </w:rPr>
      </w:pPr>
    </w:p>
    <w:p w14:paraId="12952FB8" w14:textId="77777777" w:rsidR="00AA5945" w:rsidRPr="00AA5945" w:rsidRDefault="00AA5945" w:rsidP="00AA5945">
      <w:pPr>
        <w:bidi/>
        <w:jc w:val="both"/>
        <w:rPr>
          <w:rFonts w:cs="David" w:hint="cs"/>
          <w:rtl/>
        </w:rPr>
      </w:pPr>
      <w:r w:rsidRPr="00AA5945">
        <w:rPr>
          <w:rFonts w:cs="David" w:hint="cs"/>
          <w:u w:val="single"/>
          <w:rtl/>
        </w:rPr>
        <w:t>גדעון סער:</w:t>
      </w:r>
    </w:p>
    <w:p w14:paraId="005455BA" w14:textId="77777777" w:rsidR="00AA5945" w:rsidRPr="00AA5945" w:rsidRDefault="00AA5945" w:rsidP="00AA5945">
      <w:pPr>
        <w:bidi/>
        <w:jc w:val="both"/>
        <w:rPr>
          <w:rFonts w:cs="David" w:hint="cs"/>
          <w:rtl/>
        </w:rPr>
      </w:pPr>
    </w:p>
    <w:p w14:paraId="3E6976AB" w14:textId="77777777" w:rsidR="00AA5945" w:rsidRPr="00AA5945" w:rsidRDefault="00AA5945" w:rsidP="00AA5945">
      <w:pPr>
        <w:bidi/>
        <w:jc w:val="both"/>
        <w:rPr>
          <w:rFonts w:cs="David" w:hint="cs"/>
          <w:rtl/>
        </w:rPr>
      </w:pPr>
      <w:r w:rsidRPr="00AA5945">
        <w:rPr>
          <w:rFonts w:cs="David" w:hint="cs"/>
          <w:rtl/>
        </w:rPr>
        <w:tab/>
        <w:t xml:space="preserve"> אם הם, למשל, רוצים להטות תוצאות של הצבעה, בינתיים עוד לא הכנסנו את זה להצעת החוק, את זה אני אכניס בעתיד, וכולם לוקחים בדש שרוולם או בבגדם את חברי הכנסת להצבעה, ואני אומר להם שההצבעה היא בעשר, וההצבעה באמת בתשע, עשיתי דבר חשוב מאוד למען הציבור, ועל כן אני לא רואה בכך שום בעיה.</w:t>
      </w:r>
    </w:p>
    <w:p w14:paraId="6EFA5D81" w14:textId="77777777" w:rsidR="00AA5945" w:rsidRPr="00AA5945" w:rsidRDefault="00AA5945" w:rsidP="00AA5945">
      <w:pPr>
        <w:bidi/>
        <w:jc w:val="both"/>
        <w:rPr>
          <w:rFonts w:cs="David" w:hint="cs"/>
          <w:rtl/>
        </w:rPr>
      </w:pPr>
    </w:p>
    <w:p w14:paraId="15E20EDC" w14:textId="77777777" w:rsidR="00AA5945" w:rsidRPr="00AA5945" w:rsidRDefault="00AA5945" w:rsidP="00AA5945">
      <w:pPr>
        <w:bidi/>
        <w:jc w:val="both"/>
        <w:rPr>
          <w:rFonts w:cs="David" w:hint="cs"/>
          <w:rtl/>
        </w:rPr>
      </w:pPr>
      <w:r w:rsidRPr="00AA5945">
        <w:rPr>
          <w:rFonts w:cs="David" w:hint="cs"/>
          <w:u w:val="single"/>
          <w:rtl/>
        </w:rPr>
        <w:t>היו"ר דוד טל:</w:t>
      </w:r>
    </w:p>
    <w:p w14:paraId="1C60BE1A" w14:textId="77777777" w:rsidR="00AA5945" w:rsidRPr="00AA5945" w:rsidRDefault="00AA5945" w:rsidP="00AA5945">
      <w:pPr>
        <w:bidi/>
        <w:jc w:val="both"/>
        <w:rPr>
          <w:rFonts w:cs="David" w:hint="cs"/>
          <w:rtl/>
        </w:rPr>
      </w:pPr>
    </w:p>
    <w:p w14:paraId="4669BD6B" w14:textId="77777777" w:rsidR="00AA5945" w:rsidRPr="00AA5945" w:rsidRDefault="00AA5945" w:rsidP="00AA5945">
      <w:pPr>
        <w:bidi/>
        <w:jc w:val="both"/>
        <w:rPr>
          <w:rFonts w:cs="David" w:hint="cs"/>
          <w:rtl/>
        </w:rPr>
      </w:pPr>
      <w:r w:rsidRPr="00AA5945">
        <w:rPr>
          <w:rFonts w:cs="David" w:hint="cs"/>
          <w:rtl/>
        </w:rPr>
        <w:tab/>
        <w:t>טרם הצעת  החוק שלך לא ראיתי שכל כך לא אהבת את הלוביסטים.</w:t>
      </w:r>
    </w:p>
    <w:p w14:paraId="619480C5" w14:textId="77777777" w:rsidR="00AA5945" w:rsidRPr="00AA5945" w:rsidRDefault="00AA5945" w:rsidP="00AA5945">
      <w:pPr>
        <w:bidi/>
        <w:jc w:val="both"/>
        <w:rPr>
          <w:rFonts w:cs="David" w:hint="cs"/>
          <w:rtl/>
        </w:rPr>
      </w:pPr>
    </w:p>
    <w:p w14:paraId="191CE9AC" w14:textId="77777777" w:rsidR="00AA5945" w:rsidRPr="00AA5945" w:rsidRDefault="00AA5945" w:rsidP="00AA5945">
      <w:pPr>
        <w:bidi/>
        <w:jc w:val="both"/>
        <w:rPr>
          <w:rFonts w:cs="David" w:hint="cs"/>
          <w:rtl/>
        </w:rPr>
      </w:pPr>
      <w:r w:rsidRPr="00AA5945">
        <w:rPr>
          <w:rFonts w:cs="David" w:hint="cs"/>
          <w:u w:val="single"/>
          <w:rtl/>
        </w:rPr>
        <w:t>גדעון סער:</w:t>
      </w:r>
    </w:p>
    <w:p w14:paraId="053D38BD" w14:textId="77777777" w:rsidR="00AA5945" w:rsidRPr="00AA5945" w:rsidRDefault="00AA5945" w:rsidP="00AA5945">
      <w:pPr>
        <w:bidi/>
        <w:jc w:val="both"/>
        <w:rPr>
          <w:rFonts w:cs="David" w:hint="cs"/>
          <w:rtl/>
        </w:rPr>
      </w:pPr>
    </w:p>
    <w:p w14:paraId="18B6688E" w14:textId="77777777" w:rsidR="00AA5945" w:rsidRPr="00AA5945" w:rsidRDefault="00AA5945" w:rsidP="00AA5945">
      <w:pPr>
        <w:bidi/>
        <w:jc w:val="both"/>
        <w:rPr>
          <w:rFonts w:cs="David" w:hint="cs"/>
          <w:rtl/>
        </w:rPr>
      </w:pPr>
      <w:r w:rsidRPr="00AA5945">
        <w:rPr>
          <w:rFonts w:cs="David" w:hint="cs"/>
          <w:rtl/>
        </w:rPr>
        <w:tab/>
        <w:t>אני גם אוהב אותם מאוד, אבל איסור ההטעיה הוא כלפי השדלן?</w:t>
      </w:r>
    </w:p>
    <w:p w14:paraId="28D5C46A" w14:textId="77777777" w:rsidR="00AA5945" w:rsidRPr="00AA5945" w:rsidRDefault="00AA5945" w:rsidP="00AA5945">
      <w:pPr>
        <w:bidi/>
        <w:jc w:val="both"/>
        <w:rPr>
          <w:rFonts w:cs="David" w:hint="cs"/>
          <w:rtl/>
        </w:rPr>
      </w:pPr>
    </w:p>
    <w:p w14:paraId="2BDCCC28" w14:textId="77777777" w:rsidR="00AA5945" w:rsidRPr="00AA5945" w:rsidRDefault="00AA5945" w:rsidP="00AA5945">
      <w:pPr>
        <w:bidi/>
        <w:jc w:val="both"/>
        <w:rPr>
          <w:rFonts w:cs="David" w:hint="cs"/>
          <w:rtl/>
        </w:rPr>
      </w:pPr>
      <w:r w:rsidRPr="00AA5945">
        <w:rPr>
          <w:rFonts w:cs="David" w:hint="cs"/>
          <w:u w:val="single"/>
          <w:rtl/>
        </w:rPr>
        <w:t>היו"ר דוד טל:</w:t>
      </w:r>
    </w:p>
    <w:p w14:paraId="5090F678" w14:textId="77777777" w:rsidR="00AA5945" w:rsidRPr="00AA5945" w:rsidRDefault="00AA5945" w:rsidP="00AA5945">
      <w:pPr>
        <w:bidi/>
        <w:jc w:val="both"/>
        <w:rPr>
          <w:rFonts w:cs="David" w:hint="cs"/>
          <w:rtl/>
        </w:rPr>
      </w:pPr>
    </w:p>
    <w:p w14:paraId="644C2E8F" w14:textId="77777777" w:rsidR="00AA5945" w:rsidRPr="00AA5945" w:rsidRDefault="00AA5945" w:rsidP="00AA5945">
      <w:pPr>
        <w:bidi/>
        <w:jc w:val="both"/>
        <w:rPr>
          <w:rFonts w:cs="David" w:hint="cs"/>
          <w:rtl/>
        </w:rPr>
      </w:pPr>
      <w:r w:rsidRPr="00AA5945">
        <w:rPr>
          <w:rFonts w:cs="David" w:hint="cs"/>
          <w:rtl/>
        </w:rPr>
        <w:tab/>
        <w:t xml:space="preserve">סעיף 65 הורדנו? </w:t>
      </w:r>
    </w:p>
    <w:p w14:paraId="59A32367" w14:textId="77777777" w:rsidR="00AA5945" w:rsidRPr="00AA5945" w:rsidRDefault="00AA5945" w:rsidP="00AA5945">
      <w:pPr>
        <w:bidi/>
        <w:jc w:val="both"/>
        <w:rPr>
          <w:rFonts w:cs="David" w:hint="cs"/>
          <w:rtl/>
        </w:rPr>
      </w:pPr>
    </w:p>
    <w:p w14:paraId="6291FF22" w14:textId="77777777" w:rsidR="00AA5945" w:rsidRPr="00AA5945" w:rsidRDefault="00AA5945" w:rsidP="00AA5945">
      <w:pPr>
        <w:bidi/>
        <w:jc w:val="both"/>
        <w:rPr>
          <w:rFonts w:cs="David" w:hint="cs"/>
          <w:rtl/>
        </w:rPr>
      </w:pPr>
      <w:r w:rsidRPr="00AA5945">
        <w:rPr>
          <w:rFonts w:cs="David" w:hint="cs"/>
          <w:u w:val="single"/>
          <w:rtl/>
        </w:rPr>
        <w:t>גדעון סער:</w:t>
      </w:r>
    </w:p>
    <w:p w14:paraId="15F59797" w14:textId="77777777" w:rsidR="00AA5945" w:rsidRPr="00AA5945" w:rsidRDefault="00AA5945" w:rsidP="00AA5945">
      <w:pPr>
        <w:bidi/>
        <w:jc w:val="both"/>
        <w:rPr>
          <w:rFonts w:cs="David" w:hint="cs"/>
          <w:rtl/>
        </w:rPr>
      </w:pPr>
    </w:p>
    <w:p w14:paraId="09C54656" w14:textId="77777777" w:rsidR="00AA5945" w:rsidRPr="00AA5945" w:rsidRDefault="00AA5945" w:rsidP="00AA5945">
      <w:pPr>
        <w:bidi/>
        <w:jc w:val="both"/>
        <w:rPr>
          <w:rFonts w:cs="David" w:hint="cs"/>
          <w:rtl/>
        </w:rPr>
      </w:pPr>
      <w:r w:rsidRPr="00AA5945">
        <w:rPr>
          <w:rFonts w:cs="David" w:hint="cs"/>
          <w:rtl/>
        </w:rPr>
        <w:tab/>
        <w:t xml:space="preserve"> כן.</w:t>
      </w:r>
    </w:p>
    <w:p w14:paraId="702819D8" w14:textId="77777777" w:rsidR="00AA5945" w:rsidRPr="00AA5945" w:rsidRDefault="00AA5945" w:rsidP="00AA5945">
      <w:pPr>
        <w:bidi/>
        <w:jc w:val="both"/>
        <w:rPr>
          <w:rFonts w:cs="David" w:hint="cs"/>
          <w:rtl/>
        </w:rPr>
      </w:pPr>
    </w:p>
    <w:p w14:paraId="4D74740C" w14:textId="77777777" w:rsidR="00AA5945" w:rsidRPr="00AA5945" w:rsidRDefault="00AA5945" w:rsidP="00AA5945">
      <w:pPr>
        <w:bidi/>
        <w:jc w:val="both"/>
        <w:rPr>
          <w:rFonts w:cs="David" w:hint="cs"/>
          <w:rtl/>
        </w:rPr>
      </w:pPr>
      <w:r w:rsidRPr="00AA5945">
        <w:rPr>
          <w:rFonts w:cs="David" w:hint="cs"/>
          <w:u w:val="single"/>
          <w:rtl/>
        </w:rPr>
        <w:t>היו"ר דוד טל:</w:t>
      </w:r>
    </w:p>
    <w:p w14:paraId="0794BE83" w14:textId="77777777" w:rsidR="00AA5945" w:rsidRPr="00AA5945" w:rsidRDefault="00AA5945" w:rsidP="00AA5945">
      <w:pPr>
        <w:bidi/>
        <w:jc w:val="both"/>
        <w:rPr>
          <w:rFonts w:cs="David" w:hint="cs"/>
          <w:rtl/>
        </w:rPr>
      </w:pPr>
    </w:p>
    <w:p w14:paraId="705D6C5F" w14:textId="77777777" w:rsidR="00AA5945" w:rsidRPr="00AA5945" w:rsidRDefault="00AA5945" w:rsidP="00AA5945">
      <w:pPr>
        <w:bidi/>
        <w:jc w:val="both"/>
        <w:rPr>
          <w:rFonts w:cs="David" w:hint="cs"/>
          <w:rtl/>
        </w:rPr>
      </w:pPr>
      <w:r w:rsidRPr="00AA5945">
        <w:rPr>
          <w:rFonts w:cs="David" w:hint="cs"/>
          <w:rtl/>
        </w:rPr>
        <w:tab/>
        <w:t>סעיף 66. "חבר הכנסת יסרב לקבל משדלן, במישרין או בעקיפין, תמורה או טובת הנאה אחרת, בין עבורו ובין עבור אדם או גוף אחר".</w:t>
      </w:r>
    </w:p>
    <w:p w14:paraId="4B136EF9" w14:textId="77777777" w:rsidR="00AA5945" w:rsidRPr="00AA5945" w:rsidRDefault="00AA5945" w:rsidP="00AA5945">
      <w:pPr>
        <w:bidi/>
        <w:jc w:val="both"/>
        <w:rPr>
          <w:rFonts w:cs="David" w:hint="cs"/>
          <w:rtl/>
        </w:rPr>
      </w:pPr>
    </w:p>
    <w:p w14:paraId="4395270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C0789A4" w14:textId="77777777" w:rsidR="00AA5945" w:rsidRPr="00AA5945" w:rsidRDefault="00AA5945" w:rsidP="00AA5945">
      <w:pPr>
        <w:bidi/>
        <w:jc w:val="both"/>
        <w:rPr>
          <w:rFonts w:cs="David" w:hint="cs"/>
          <w:rtl/>
        </w:rPr>
      </w:pPr>
    </w:p>
    <w:p w14:paraId="58383EB4" w14:textId="77777777" w:rsidR="00AA5945" w:rsidRPr="00AA5945" w:rsidRDefault="00AA5945" w:rsidP="00AA5945">
      <w:pPr>
        <w:bidi/>
        <w:jc w:val="both"/>
        <w:rPr>
          <w:rFonts w:cs="David" w:hint="cs"/>
          <w:rtl/>
        </w:rPr>
      </w:pPr>
      <w:r w:rsidRPr="00AA5945">
        <w:rPr>
          <w:rFonts w:cs="David" w:hint="cs"/>
          <w:rtl/>
        </w:rPr>
        <w:tab/>
        <w:t>זה נמצא גם בהצעת החוק, אבל אמרה לי המציעה שהיא חושבת שיהיה מקום להוריד את זה משם ולהעביר את זה לכללי אתיקה של חברי כנסת. זה בא להוסיף על ההוראות הקיימות לגבי  איסור קבלת מתנות, לקבוע הוראה ספציפית שאסור לקבל כל טובת הנאה משדלנים.</w:t>
      </w:r>
    </w:p>
    <w:p w14:paraId="00CA6F56" w14:textId="77777777" w:rsidR="00AA5945" w:rsidRPr="00AA5945" w:rsidRDefault="00AA5945" w:rsidP="00AA5945">
      <w:pPr>
        <w:bidi/>
        <w:jc w:val="both"/>
        <w:rPr>
          <w:rFonts w:cs="David" w:hint="cs"/>
          <w:rtl/>
        </w:rPr>
      </w:pPr>
    </w:p>
    <w:p w14:paraId="711DF7F4" w14:textId="77777777" w:rsidR="00AA5945" w:rsidRPr="00AA5945" w:rsidRDefault="00AA5945" w:rsidP="00AA5945">
      <w:pPr>
        <w:bidi/>
        <w:jc w:val="both"/>
        <w:rPr>
          <w:rFonts w:cs="David" w:hint="cs"/>
          <w:rtl/>
        </w:rPr>
      </w:pPr>
      <w:r w:rsidRPr="00AA5945">
        <w:rPr>
          <w:rFonts w:cs="David" w:hint="cs"/>
          <w:u w:val="single"/>
          <w:rtl/>
        </w:rPr>
        <w:t>היו"ר דוד טל:</w:t>
      </w:r>
    </w:p>
    <w:p w14:paraId="25BE30F2" w14:textId="77777777" w:rsidR="00AA5945" w:rsidRPr="00AA5945" w:rsidRDefault="00AA5945" w:rsidP="00AA5945">
      <w:pPr>
        <w:bidi/>
        <w:jc w:val="both"/>
        <w:rPr>
          <w:rFonts w:cs="David" w:hint="cs"/>
          <w:rtl/>
        </w:rPr>
      </w:pPr>
    </w:p>
    <w:p w14:paraId="0C68891C" w14:textId="77777777" w:rsidR="00AA5945" w:rsidRPr="00AA5945" w:rsidRDefault="00AA5945" w:rsidP="00AA5945">
      <w:pPr>
        <w:bidi/>
        <w:jc w:val="both"/>
        <w:rPr>
          <w:rFonts w:cs="David" w:hint="cs"/>
          <w:rtl/>
        </w:rPr>
      </w:pPr>
      <w:r w:rsidRPr="00AA5945">
        <w:rPr>
          <w:rFonts w:cs="David" w:hint="cs"/>
          <w:rtl/>
        </w:rPr>
        <w:tab/>
        <w:t>להשאיר סעיף 66?</w:t>
      </w:r>
    </w:p>
    <w:p w14:paraId="2160BECE" w14:textId="77777777" w:rsidR="00AA5945" w:rsidRPr="00AA5945" w:rsidRDefault="00AA5945" w:rsidP="00AA5945">
      <w:pPr>
        <w:bidi/>
        <w:jc w:val="both"/>
        <w:rPr>
          <w:rFonts w:cs="David" w:hint="cs"/>
          <w:rtl/>
        </w:rPr>
      </w:pPr>
    </w:p>
    <w:p w14:paraId="1784B131" w14:textId="77777777" w:rsidR="00AA5945" w:rsidRPr="00AA5945" w:rsidRDefault="00AA5945" w:rsidP="00AA5945">
      <w:pPr>
        <w:bidi/>
        <w:jc w:val="both"/>
        <w:rPr>
          <w:rFonts w:cs="David" w:hint="cs"/>
          <w:rtl/>
        </w:rPr>
      </w:pPr>
      <w:r w:rsidRPr="00AA5945">
        <w:rPr>
          <w:rFonts w:cs="David" w:hint="cs"/>
          <w:u w:val="single"/>
          <w:rtl/>
        </w:rPr>
        <w:t>גדעון סער:</w:t>
      </w:r>
    </w:p>
    <w:p w14:paraId="588E5BCC" w14:textId="77777777" w:rsidR="00AA5945" w:rsidRPr="00AA5945" w:rsidRDefault="00AA5945" w:rsidP="00AA5945">
      <w:pPr>
        <w:bidi/>
        <w:jc w:val="both"/>
        <w:rPr>
          <w:rFonts w:cs="David" w:hint="cs"/>
          <w:rtl/>
        </w:rPr>
      </w:pPr>
    </w:p>
    <w:p w14:paraId="68648762" w14:textId="77777777" w:rsidR="00AA5945" w:rsidRPr="00AA5945" w:rsidRDefault="00AA5945" w:rsidP="00AA5945">
      <w:pPr>
        <w:bidi/>
        <w:jc w:val="both"/>
        <w:rPr>
          <w:rFonts w:cs="David" w:hint="cs"/>
          <w:rtl/>
        </w:rPr>
      </w:pPr>
      <w:r w:rsidRPr="00AA5945">
        <w:rPr>
          <w:rFonts w:cs="David" w:hint="cs"/>
          <w:rtl/>
        </w:rPr>
        <w:tab/>
        <w:t xml:space="preserve"> אני בעד.</w:t>
      </w:r>
    </w:p>
    <w:p w14:paraId="73AAB87A" w14:textId="77777777" w:rsidR="00AA5945" w:rsidRPr="00AA5945" w:rsidRDefault="00AA5945" w:rsidP="00AA5945">
      <w:pPr>
        <w:bidi/>
        <w:jc w:val="both"/>
        <w:rPr>
          <w:rFonts w:cs="David" w:hint="cs"/>
          <w:rtl/>
        </w:rPr>
      </w:pPr>
    </w:p>
    <w:p w14:paraId="77742684" w14:textId="77777777" w:rsidR="00AA5945" w:rsidRPr="00AA5945" w:rsidRDefault="00AA5945" w:rsidP="00AA5945">
      <w:pPr>
        <w:bidi/>
        <w:jc w:val="both"/>
        <w:rPr>
          <w:rFonts w:cs="David" w:hint="cs"/>
          <w:rtl/>
        </w:rPr>
      </w:pPr>
      <w:r w:rsidRPr="00AA5945">
        <w:rPr>
          <w:rFonts w:cs="David" w:hint="cs"/>
          <w:u w:val="single"/>
          <w:rtl/>
        </w:rPr>
        <w:t>היו"ר דוד טל:</w:t>
      </w:r>
    </w:p>
    <w:p w14:paraId="3DF67C15" w14:textId="77777777" w:rsidR="00AA5945" w:rsidRPr="00AA5945" w:rsidRDefault="00AA5945" w:rsidP="00AA5945">
      <w:pPr>
        <w:bidi/>
        <w:jc w:val="both"/>
        <w:rPr>
          <w:rFonts w:cs="David" w:hint="cs"/>
          <w:rtl/>
        </w:rPr>
      </w:pPr>
    </w:p>
    <w:p w14:paraId="3402FB49" w14:textId="77777777" w:rsidR="00AA5945" w:rsidRPr="00AA5945" w:rsidRDefault="00AA5945" w:rsidP="00AA5945">
      <w:pPr>
        <w:bidi/>
        <w:jc w:val="both"/>
        <w:rPr>
          <w:rFonts w:cs="David" w:hint="cs"/>
          <w:rtl/>
        </w:rPr>
      </w:pPr>
      <w:r w:rsidRPr="00AA5945">
        <w:rPr>
          <w:rFonts w:cs="David" w:hint="cs"/>
          <w:rtl/>
        </w:rPr>
        <w:tab/>
        <w:t>אישרנו את סעיף 66, עברנו לשקיפות. "חבר הכנסת המבקש לשאת דברים בעניין מסוים בוועדה של הכנסת, לאחר ששדלן או כל בעל עניין אחר דן עימו באותו עניין, יציין זאת בדבריו".</w:t>
      </w:r>
    </w:p>
    <w:p w14:paraId="716EE833" w14:textId="77777777" w:rsidR="00AA5945" w:rsidRPr="00AA5945" w:rsidRDefault="00AA5945" w:rsidP="00AA5945">
      <w:pPr>
        <w:bidi/>
        <w:jc w:val="both"/>
        <w:rPr>
          <w:rFonts w:cs="David" w:hint="cs"/>
          <w:rtl/>
        </w:rPr>
      </w:pPr>
    </w:p>
    <w:p w14:paraId="46CECDB6" w14:textId="77777777" w:rsidR="00AA5945" w:rsidRPr="00AA5945" w:rsidRDefault="00AA5945" w:rsidP="00AA5945">
      <w:pPr>
        <w:bidi/>
        <w:jc w:val="both"/>
        <w:rPr>
          <w:rFonts w:cs="David" w:hint="cs"/>
          <w:rtl/>
        </w:rPr>
      </w:pPr>
      <w:r w:rsidRPr="00AA5945">
        <w:rPr>
          <w:rFonts w:cs="David" w:hint="cs"/>
          <w:u w:val="single"/>
          <w:rtl/>
        </w:rPr>
        <w:t>גדעון סער:</w:t>
      </w:r>
    </w:p>
    <w:p w14:paraId="06B6893A" w14:textId="77777777" w:rsidR="00AA5945" w:rsidRPr="00AA5945" w:rsidRDefault="00AA5945" w:rsidP="00AA5945">
      <w:pPr>
        <w:bidi/>
        <w:jc w:val="both"/>
        <w:rPr>
          <w:rFonts w:cs="David" w:hint="cs"/>
          <w:rtl/>
        </w:rPr>
      </w:pPr>
    </w:p>
    <w:p w14:paraId="23BB1BD6" w14:textId="77777777" w:rsidR="00AA5945" w:rsidRPr="00AA5945" w:rsidRDefault="00AA5945" w:rsidP="00AA5945">
      <w:pPr>
        <w:bidi/>
        <w:jc w:val="both"/>
        <w:rPr>
          <w:rFonts w:cs="David" w:hint="cs"/>
          <w:rtl/>
        </w:rPr>
      </w:pPr>
      <w:r w:rsidRPr="00AA5945">
        <w:rPr>
          <w:rFonts w:cs="David" w:hint="cs"/>
          <w:rtl/>
        </w:rPr>
        <w:tab/>
        <w:t xml:space="preserve"> אפשר להשמיט גם את הסעיף הזה.</w:t>
      </w:r>
    </w:p>
    <w:p w14:paraId="5C27A932" w14:textId="77777777" w:rsidR="00AA5945" w:rsidRPr="00AA5945" w:rsidRDefault="00AA5945" w:rsidP="00AA5945">
      <w:pPr>
        <w:bidi/>
        <w:jc w:val="both"/>
        <w:rPr>
          <w:rFonts w:cs="David" w:hint="cs"/>
          <w:u w:val="single"/>
          <w:rtl/>
        </w:rPr>
      </w:pPr>
    </w:p>
    <w:p w14:paraId="7892D5CD" w14:textId="77777777" w:rsidR="00AA5945" w:rsidRPr="00AA5945" w:rsidRDefault="00AA5945" w:rsidP="00AA5945">
      <w:pPr>
        <w:bidi/>
        <w:jc w:val="both"/>
        <w:rPr>
          <w:rFonts w:cs="David" w:hint="cs"/>
          <w:rtl/>
        </w:rPr>
      </w:pPr>
      <w:r w:rsidRPr="00AA5945">
        <w:rPr>
          <w:rFonts w:cs="David" w:hint="cs"/>
          <w:u w:val="single"/>
          <w:rtl/>
        </w:rPr>
        <w:t>היו"ר דוד טל:</w:t>
      </w:r>
    </w:p>
    <w:p w14:paraId="3421163B" w14:textId="77777777" w:rsidR="00AA5945" w:rsidRPr="00AA5945" w:rsidRDefault="00AA5945" w:rsidP="00AA5945">
      <w:pPr>
        <w:bidi/>
        <w:jc w:val="both"/>
        <w:rPr>
          <w:rFonts w:cs="David" w:hint="cs"/>
          <w:rtl/>
        </w:rPr>
      </w:pPr>
    </w:p>
    <w:p w14:paraId="745E998A" w14:textId="77777777" w:rsidR="00AA5945" w:rsidRPr="00AA5945" w:rsidRDefault="00AA5945" w:rsidP="00AA5945">
      <w:pPr>
        <w:bidi/>
        <w:jc w:val="both"/>
        <w:rPr>
          <w:rFonts w:cs="David" w:hint="cs"/>
          <w:rtl/>
        </w:rPr>
      </w:pPr>
      <w:r w:rsidRPr="00AA5945">
        <w:rPr>
          <w:rFonts w:cs="David" w:hint="cs"/>
          <w:rtl/>
        </w:rPr>
        <w:tab/>
        <w:t>אנחנו משמיטים. לא נוח לי עם העניין הזה.</w:t>
      </w:r>
    </w:p>
    <w:p w14:paraId="6C35479B" w14:textId="77777777" w:rsidR="00AA5945" w:rsidRPr="00AA5945" w:rsidRDefault="00AA5945" w:rsidP="00AA5945">
      <w:pPr>
        <w:bidi/>
        <w:jc w:val="both"/>
        <w:rPr>
          <w:rFonts w:cs="David" w:hint="cs"/>
          <w:rtl/>
        </w:rPr>
      </w:pPr>
      <w:r w:rsidRPr="00AA5945">
        <w:rPr>
          <w:rFonts w:cs="David" w:hint="cs"/>
          <w:u w:val="single"/>
          <w:rtl/>
        </w:rPr>
        <w:t>גדעון סער:</w:t>
      </w:r>
    </w:p>
    <w:p w14:paraId="5308E48B" w14:textId="77777777" w:rsidR="00AA5945" w:rsidRPr="00AA5945" w:rsidRDefault="00AA5945" w:rsidP="00AA5945">
      <w:pPr>
        <w:bidi/>
        <w:jc w:val="both"/>
        <w:rPr>
          <w:rFonts w:cs="David" w:hint="cs"/>
          <w:rtl/>
        </w:rPr>
      </w:pPr>
    </w:p>
    <w:p w14:paraId="17347D3E" w14:textId="77777777" w:rsidR="00AA5945" w:rsidRPr="00AA5945" w:rsidRDefault="00AA5945" w:rsidP="00AA5945">
      <w:pPr>
        <w:bidi/>
        <w:jc w:val="both"/>
        <w:rPr>
          <w:rFonts w:cs="David" w:hint="cs"/>
          <w:rtl/>
        </w:rPr>
      </w:pPr>
      <w:r w:rsidRPr="00AA5945">
        <w:rPr>
          <w:rFonts w:cs="David" w:hint="cs"/>
          <w:rtl/>
        </w:rPr>
        <w:tab/>
        <w:t>"כל בעל עניין אחר", כשאתה מדבר בוועדה, תצטרך לפשפש בזיכרונך ולמצוא כל מי שדיבר איתך, וגם לבוא עם מראה המקום הכולל את המועדים שבהם נפגשת, את השעה, אם זו היתה ארוחת ערב או צהרים, נא לציין זאת, לרבות כמה עלתה הסעודה ומי שילם.</w:t>
      </w:r>
    </w:p>
    <w:p w14:paraId="53B577B5" w14:textId="77777777" w:rsidR="00AA5945" w:rsidRPr="00AA5945" w:rsidRDefault="00AA5945" w:rsidP="00AA5945">
      <w:pPr>
        <w:bidi/>
        <w:jc w:val="both"/>
        <w:rPr>
          <w:rFonts w:cs="David" w:hint="cs"/>
          <w:rtl/>
        </w:rPr>
      </w:pPr>
    </w:p>
    <w:p w14:paraId="73BE3FD4" w14:textId="77777777" w:rsidR="00AA5945" w:rsidRPr="00AA5945" w:rsidRDefault="00AA5945" w:rsidP="00AA5945">
      <w:pPr>
        <w:bidi/>
        <w:jc w:val="both"/>
        <w:rPr>
          <w:rFonts w:cs="David" w:hint="cs"/>
          <w:rtl/>
        </w:rPr>
      </w:pPr>
      <w:r w:rsidRPr="00AA5945">
        <w:rPr>
          <w:rFonts w:cs="David" w:hint="cs"/>
          <w:u w:val="single"/>
          <w:rtl/>
        </w:rPr>
        <w:t>היו"ר דוד טל:</w:t>
      </w:r>
    </w:p>
    <w:p w14:paraId="64A3A97D" w14:textId="77777777" w:rsidR="00AA5945" w:rsidRPr="00AA5945" w:rsidRDefault="00AA5945" w:rsidP="00AA5945">
      <w:pPr>
        <w:bidi/>
        <w:jc w:val="both"/>
        <w:rPr>
          <w:rFonts w:cs="David" w:hint="cs"/>
          <w:rtl/>
        </w:rPr>
      </w:pPr>
    </w:p>
    <w:p w14:paraId="75AA1BD0" w14:textId="77777777" w:rsidR="00AA5945" w:rsidRPr="00AA5945" w:rsidRDefault="00AA5945" w:rsidP="00AA5945">
      <w:pPr>
        <w:bidi/>
        <w:jc w:val="both"/>
        <w:rPr>
          <w:rFonts w:cs="David" w:hint="cs"/>
          <w:rtl/>
        </w:rPr>
      </w:pPr>
      <w:r w:rsidRPr="00AA5945">
        <w:rPr>
          <w:rFonts w:cs="David" w:hint="cs"/>
          <w:rtl/>
        </w:rPr>
        <w:tab/>
        <w:t>פרק י"ב: תפקידים מיוחדים בכנסת. סעיף  68: "מטרת הכללים בפרק זה היא להבטיח שנושאי תפקידים מיוחדים בכנסת יהיו ראויים לתפקידם וימלאו את תפקידם באופן ראוי". מה מטרת הכללים האלה?</w:t>
      </w:r>
    </w:p>
    <w:p w14:paraId="19FA00FD" w14:textId="77777777" w:rsidR="00AA5945" w:rsidRPr="00AA5945" w:rsidRDefault="00AA5945" w:rsidP="00AA5945">
      <w:pPr>
        <w:bidi/>
        <w:jc w:val="both"/>
        <w:rPr>
          <w:rFonts w:cs="David" w:hint="cs"/>
          <w:rtl/>
        </w:rPr>
      </w:pPr>
    </w:p>
    <w:p w14:paraId="2704984B"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653396E" w14:textId="77777777" w:rsidR="00AA5945" w:rsidRPr="00AA5945" w:rsidRDefault="00AA5945" w:rsidP="00AA5945">
      <w:pPr>
        <w:bidi/>
        <w:jc w:val="both"/>
        <w:rPr>
          <w:rFonts w:cs="David" w:hint="cs"/>
          <w:rtl/>
        </w:rPr>
      </w:pPr>
    </w:p>
    <w:p w14:paraId="71CF1609" w14:textId="77777777" w:rsidR="00AA5945" w:rsidRPr="00AA5945" w:rsidRDefault="00AA5945" w:rsidP="00AA5945">
      <w:pPr>
        <w:bidi/>
        <w:jc w:val="both"/>
        <w:rPr>
          <w:rFonts w:cs="David" w:hint="cs"/>
          <w:rtl/>
        </w:rPr>
      </w:pPr>
      <w:r w:rsidRPr="00AA5945">
        <w:rPr>
          <w:rFonts w:cs="David" w:hint="cs"/>
          <w:rtl/>
        </w:rPr>
        <w:tab/>
        <w:t>כללי אתיקה הם, כמובן, תמיד ייחודיים לבעלי תפקיד, והרעיון היה שלנושאי תפקידים מיוחדים בכנסת יכולות להיות, בנוסף לכללי האתיקה הרגילים שחלים על כלל חברי הכנסת, הוראות מיוחדות, שחלק מהן גם קיימות היום.</w:t>
      </w:r>
    </w:p>
    <w:p w14:paraId="308D58D2" w14:textId="77777777" w:rsidR="00AA5945" w:rsidRPr="00AA5945" w:rsidRDefault="00AA5945" w:rsidP="00AA5945">
      <w:pPr>
        <w:bidi/>
        <w:jc w:val="both"/>
        <w:rPr>
          <w:rFonts w:cs="David" w:hint="cs"/>
          <w:rtl/>
        </w:rPr>
      </w:pPr>
    </w:p>
    <w:p w14:paraId="39954C60" w14:textId="77777777" w:rsidR="00AA5945" w:rsidRPr="00AA5945" w:rsidRDefault="00AA5945" w:rsidP="00AA5945">
      <w:pPr>
        <w:bidi/>
        <w:jc w:val="both"/>
        <w:rPr>
          <w:rFonts w:cs="David" w:hint="cs"/>
          <w:rtl/>
        </w:rPr>
      </w:pPr>
      <w:r w:rsidRPr="00AA5945">
        <w:rPr>
          <w:rFonts w:cs="David" w:hint="cs"/>
          <w:u w:val="single"/>
          <w:rtl/>
        </w:rPr>
        <w:t>היו"ר דוד טל:</w:t>
      </w:r>
    </w:p>
    <w:p w14:paraId="2F9FE1C8" w14:textId="77777777" w:rsidR="00AA5945" w:rsidRPr="00AA5945" w:rsidRDefault="00AA5945" w:rsidP="00AA5945">
      <w:pPr>
        <w:bidi/>
        <w:jc w:val="both"/>
        <w:rPr>
          <w:rFonts w:cs="David" w:hint="cs"/>
          <w:rtl/>
        </w:rPr>
      </w:pPr>
    </w:p>
    <w:p w14:paraId="23A58682" w14:textId="77777777" w:rsidR="00AA5945" w:rsidRPr="00AA5945" w:rsidRDefault="00AA5945" w:rsidP="00AA5945">
      <w:pPr>
        <w:bidi/>
        <w:jc w:val="both"/>
        <w:rPr>
          <w:rFonts w:cs="David" w:hint="cs"/>
          <w:rtl/>
        </w:rPr>
      </w:pPr>
      <w:r w:rsidRPr="00AA5945">
        <w:rPr>
          <w:rFonts w:cs="David" w:hint="cs"/>
          <w:rtl/>
        </w:rPr>
        <w:tab/>
        <w:t>מי נושאי התפקידים המיוחדים?</w:t>
      </w:r>
    </w:p>
    <w:p w14:paraId="2025DC54" w14:textId="77777777" w:rsidR="00AA5945" w:rsidRPr="00AA5945" w:rsidRDefault="00AA5945" w:rsidP="00AA5945">
      <w:pPr>
        <w:bidi/>
        <w:jc w:val="both"/>
        <w:rPr>
          <w:rFonts w:cs="David" w:hint="cs"/>
          <w:rtl/>
        </w:rPr>
      </w:pPr>
    </w:p>
    <w:p w14:paraId="678257B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E6BA8C1" w14:textId="77777777" w:rsidR="00AA5945" w:rsidRPr="00AA5945" w:rsidRDefault="00AA5945" w:rsidP="00AA5945">
      <w:pPr>
        <w:bidi/>
        <w:jc w:val="both"/>
        <w:rPr>
          <w:rFonts w:cs="David" w:hint="cs"/>
          <w:rtl/>
        </w:rPr>
      </w:pPr>
    </w:p>
    <w:p w14:paraId="53359A1A" w14:textId="77777777" w:rsidR="00AA5945" w:rsidRPr="00AA5945" w:rsidRDefault="00AA5945" w:rsidP="00AA5945">
      <w:pPr>
        <w:bidi/>
        <w:jc w:val="both"/>
        <w:rPr>
          <w:rFonts w:cs="David" w:hint="cs"/>
          <w:rtl/>
        </w:rPr>
      </w:pPr>
      <w:r w:rsidRPr="00AA5945">
        <w:rPr>
          <w:rFonts w:cs="David" w:hint="cs"/>
          <w:rtl/>
        </w:rPr>
        <w:tab/>
        <w:t>יושב-ראש הכנסת, יושב-ראש ועדה, ראש האופוזיציה.</w:t>
      </w:r>
    </w:p>
    <w:p w14:paraId="4A65B4CE" w14:textId="77777777" w:rsidR="00AA5945" w:rsidRPr="00AA5945" w:rsidRDefault="00AA5945" w:rsidP="00AA5945">
      <w:pPr>
        <w:bidi/>
        <w:jc w:val="both"/>
        <w:rPr>
          <w:rFonts w:cs="David" w:hint="cs"/>
          <w:rtl/>
        </w:rPr>
      </w:pPr>
    </w:p>
    <w:p w14:paraId="3AD6291D" w14:textId="77777777" w:rsidR="00AA5945" w:rsidRPr="00AA5945" w:rsidRDefault="00AA5945" w:rsidP="00AA5945">
      <w:pPr>
        <w:bidi/>
        <w:jc w:val="both"/>
        <w:rPr>
          <w:rFonts w:cs="David" w:hint="cs"/>
          <w:rtl/>
        </w:rPr>
      </w:pPr>
      <w:r w:rsidRPr="00AA5945">
        <w:rPr>
          <w:rFonts w:cs="David" w:hint="cs"/>
          <w:u w:val="single"/>
          <w:rtl/>
        </w:rPr>
        <w:t>גדעון סער:</w:t>
      </w:r>
    </w:p>
    <w:p w14:paraId="44F4150D" w14:textId="77777777" w:rsidR="00AA5945" w:rsidRPr="00AA5945" w:rsidRDefault="00AA5945" w:rsidP="00AA5945">
      <w:pPr>
        <w:bidi/>
        <w:jc w:val="both"/>
        <w:rPr>
          <w:rFonts w:cs="David" w:hint="cs"/>
          <w:rtl/>
        </w:rPr>
      </w:pPr>
    </w:p>
    <w:p w14:paraId="62D8738E" w14:textId="77777777" w:rsidR="00AA5945" w:rsidRPr="00AA5945" w:rsidRDefault="00AA5945" w:rsidP="00AA5945">
      <w:pPr>
        <w:bidi/>
        <w:jc w:val="both"/>
        <w:rPr>
          <w:rFonts w:cs="David" w:hint="cs"/>
          <w:rtl/>
        </w:rPr>
      </w:pPr>
      <w:r w:rsidRPr="00AA5945">
        <w:rPr>
          <w:rFonts w:cs="David" w:hint="cs"/>
          <w:rtl/>
        </w:rPr>
        <w:tab/>
        <w:t>זה סעיף קצת פתטי, אני אומר נורא בעדינות, כי הוועדה היא נכבדה. אתה צריך לנהוג בכבוד ובהגינות כי אתה יושב-ראש ועדה, ואחר לא צריך לנהוג בהגינות? מה עם יושב-ראש סיעה? מה עם סגן היושב-ראש?</w:t>
      </w:r>
    </w:p>
    <w:p w14:paraId="24D5F4A4" w14:textId="77777777" w:rsidR="00AA5945" w:rsidRPr="00AA5945" w:rsidRDefault="00AA5945" w:rsidP="00AA5945">
      <w:pPr>
        <w:bidi/>
        <w:jc w:val="both"/>
        <w:rPr>
          <w:rFonts w:cs="David" w:hint="cs"/>
          <w:rtl/>
        </w:rPr>
      </w:pPr>
    </w:p>
    <w:p w14:paraId="3F16FA31"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F88EFA2" w14:textId="77777777" w:rsidR="00AA5945" w:rsidRPr="00AA5945" w:rsidRDefault="00AA5945" w:rsidP="00AA5945">
      <w:pPr>
        <w:bidi/>
        <w:jc w:val="both"/>
        <w:rPr>
          <w:rFonts w:cs="David" w:hint="cs"/>
          <w:rtl/>
        </w:rPr>
      </w:pPr>
    </w:p>
    <w:p w14:paraId="735DFEC7" w14:textId="77777777" w:rsidR="00AA5945" w:rsidRPr="00AA5945" w:rsidRDefault="00AA5945" w:rsidP="00AA5945">
      <w:pPr>
        <w:bidi/>
        <w:jc w:val="both"/>
        <w:rPr>
          <w:rFonts w:cs="David" w:hint="cs"/>
          <w:rtl/>
        </w:rPr>
      </w:pPr>
      <w:r w:rsidRPr="00AA5945">
        <w:rPr>
          <w:rFonts w:cs="David" w:hint="cs"/>
          <w:rtl/>
        </w:rPr>
        <w:tab/>
        <w:t>גם סגן יושב-ראש.</w:t>
      </w:r>
    </w:p>
    <w:p w14:paraId="78040BE7" w14:textId="77777777" w:rsidR="00AA5945" w:rsidRPr="00AA5945" w:rsidRDefault="00AA5945" w:rsidP="00AA5945">
      <w:pPr>
        <w:bidi/>
        <w:jc w:val="both"/>
        <w:rPr>
          <w:rFonts w:cs="David" w:hint="cs"/>
          <w:rtl/>
        </w:rPr>
      </w:pPr>
    </w:p>
    <w:p w14:paraId="4E49A79C" w14:textId="77777777" w:rsidR="00AA5945" w:rsidRPr="00AA5945" w:rsidRDefault="00AA5945" w:rsidP="00AA5945">
      <w:pPr>
        <w:bidi/>
        <w:jc w:val="both"/>
        <w:rPr>
          <w:rFonts w:cs="David" w:hint="cs"/>
          <w:rtl/>
        </w:rPr>
      </w:pPr>
      <w:r w:rsidRPr="00AA5945">
        <w:rPr>
          <w:rFonts w:cs="David" w:hint="cs"/>
          <w:u w:val="single"/>
          <w:rtl/>
        </w:rPr>
        <w:t>היו"ר דוד טל:</w:t>
      </w:r>
    </w:p>
    <w:p w14:paraId="7AAFEDE6" w14:textId="77777777" w:rsidR="00AA5945" w:rsidRPr="00AA5945" w:rsidRDefault="00AA5945" w:rsidP="00AA5945">
      <w:pPr>
        <w:bidi/>
        <w:jc w:val="both"/>
        <w:rPr>
          <w:rFonts w:cs="David" w:hint="cs"/>
          <w:rtl/>
        </w:rPr>
      </w:pPr>
    </w:p>
    <w:p w14:paraId="4A4695C7" w14:textId="77777777" w:rsidR="00AA5945" w:rsidRPr="00AA5945" w:rsidRDefault="00AA5945" w:rsidP="00AA5945">
      <w:pPr>
        <w:bidi/>
        <w:jc w:val="both"/>
        <w:rPr>
          <w:rFonts w:cs="David" w:hint="cs"/>
          <w:rtl/>
        </w:rPr>
      </w:pPr>
      <w:r w:rsidRPr="00AA5945">
        <w:rPr>
          <w:rFonts w:cs="David" w:hint="cs"/>
          <w:rtl/>
        </w:rPr>
        <w:tab/>
        <w:t>גדעון סער, אני אבקש שתשלחו את זה להתייחסות לכל מי שנוגע בדבר. יושב-ראש הכנסת יקבל את סעיף 69, ראש האופוזיציה יקבל את סעיף 70, כל יושב-ראש ועדה יקבל את סעיף 71, ונבקש מהם ההתייחסות שלהם.</w:t>
      </w:r>
    </w:p>
    <w:p w14:paraId="10ECCBA3" w14:textId="77777777" w:rsidR="00AA5945" w:rsidRPr="00AA5945" w:rsidRDefault="00AA5945" w:rsidP="00AA5945">
      <w:pPr>
        <w:bidi/>
        <w:jc w:val="both"/>
        <w:rPr>
          <w:rFonts w:cs="David" w:hint="cs"/>
          <w:rtl/>
        </w:rPr>
      </w:pPr>
    </w:p>
    <w:p w14:paraId="674CE59C" w14:textId="77777777" w:rsidR="00AA5945" w:rsidRPr="00AA5945" w:rsidRDefault="00AA5945" w:rsidP="00AA5945">
      <w:pPr>
        <w:bidi/>
        <w:jc w:val="both"/>
        <w:rPr>
          <w:rFonts w:cs="David" w:hint="cs"/>
          <w:rtl/>
        </w:rPr>
      </w:pPr>
      <w:r w:rsidRPr="00AA5945">
        <w:rPr>
          <w:rFonts w:cs="David" w:hint="cs"/>
          <w:u w:val="single"/>
          <w:rtl/>
        </w:rPr>
        <w:t>גדעון סער:</w:t>
      </w:r>
    </w:p>
    <w:p w14:paraId="0C1170C2" w14:textId="77777777" w:rsidR="00AA5945" w:rsidRPr="00AA5945" w:rsidRDefault="00AA5945" w:rsidP="00AA5945">
      <w:pPr>
        <w:bidi/>
        <w:jc w:val="both"/>
        <w:rPr>
          <w:rFonts w:cs="David" w:hint="cs"/>
          <w:rtl/>
        </w:rPr>
      </w:pPr>
    </w:p>
    <w:p w14:paraId="141F8936" w14:textId="77777777" w:rsidR="00AA5945" w:rsidRPr="00AA5945" w:rsidRDefault="00AA5945" w:rsidP="00AA5945">
      <w:pPr>
        <w:bidi/>
        <w:jc w:val="both"/>
        <w:rPr>
          <w:rFonts w:cs="David" w:hint="cs"/>
          <w:rtl/>
        </w:rPr>
      </w:pPr>
      <w:r w:rsidRPr="00AA5945">
        <w:rPr>
          <w:rFonts w:cs="David" w:hint="cs"/>
          <w:rtl/>
        </w:rPr>
        <w:tab/>
        <w:t xml:space="preserve"> על ראש האופוזיציה כבר מטילים חובות כלפי כל החברים. אפילו כלפי חברי מפלגתו הוא יכול לא לנהוג בשוויון, אז כלפי כל חברי האופוזיציה הוא צריך לנהוג בשוויון? הרי גם במפלגה שלו יש כאלה שהוא אוהב יותר או פחות נגיד. יושב-ראש האופוזיציה אוהב ללא שייר וללא שיעור את כל חברי סיעתו, אבל ברמה התיאורטית יש פוליטיקאים שיכול להיות סנטימנט שונה. מה זה השטויות האלה?</w:t>
      </w:r>
    </w:p>
    <w:p w14:paraId="18DFA214" w14:textId="77777777" w:rsidR="00AA5945" w:rsidRPr="00AA5945" w:rsidRDefault="00AA5945" w:rsidP="00AA5945">
      <w:pPr>
        <w:bidi/>
        <w:jc w:val="both"/>
        <w:rPr>
          <w:rFonts w:cs="David" w:hint="cs"/>
          <w:rtl/>
        </w:rPr>
      </w:pPr>
    </w:p>
    <w:p w14:paraId="56599B5A" w14:textId="77777777" w:rsidR="00AA5945" w:rsidRPr="00AA5945" w:rsidRDefault="00AA5945" w:rsidP="00AA5945">
      <w:pPr>
        <w:bidi/>
        <w:jc w:val="both"/>
        <w:rPr>
          <w:rFonts w:cs="David" w:hint="cs"/>
          <w:rtl/>
        </w:rPr>
      </w:pPr>
      <w:r w:rsidRPr="00AA5945">
        <w:rPr>
          <w:rFonts w:cs="David" w:hint="cs"/>
          <w:u w:val="single"/>
          <w:rtl/>
        </w:rPr>
        <w:t>היו"ר דוד טל:</w:t>
      </w:r>
    </w:p>
    <w:p w14:paraId="46A9AD7A" w14:textId="77777777" w:rsidR="00AA5945" w:rsidRPr="00AA5945" w:rsidRDefault="00AA5945" w:rsidP="00AA5945">
      <w:pPr>
        <w:bidi/>
        <w:jc w:val="both"/>
        <w:rPr>
          <w:rFonts w:cs="David" w:hint="cs"/>
          <w:rtl/>
        </w:rPr>
      </w:pPr>
    </w:p>
    <w:p w14:paraId="7670FCBB" w14:textId="77777777" w:rsidR="00AA5945" w:rsidRPr="00AA5945" w:rsidRDefault="00AA5945" w:rsidP="00AA5945">
      <w:pPr>
        <w:bidi/>
        <w:jc w:val="both"/>
        <w:rPr>
          <w:rFonts w:cs="David" w:hint="cs"/>
          <w:rtl/>
        </w:rPr>
      </w:pPr>
      <w:r w:rsidRPr="00AA5945">
        <w:rPr>
          <w:rFonts w:cs="David" w:hint="cs"/>
          <w:rtl/>
        </w:rPr>
        <w:tab/>
        <w:t>מה זה יושבת-ראש הכנסת בתקופת כהונתה כנשיאה בפועל או כממלאת מקום לא תנהל את ישיבות הכנסת?</w:t>
      </w:r>
    </w:p>
    <w:p w14:paraId="679C82D9" w14:textId="77777777" w:rsidR="00AA5945" w:rsidRPr="00AA5945" w:rsidRDefault="00AA5945" w:rsidP="00AA5945">
      <w:pPr>
        <w:bidi/>
        <w:jc w:val="both"/>
        <w:rPr>
          <w:rFonts w:cs="David" w:hint="cs"/>
          <w:rtl/>
        </w:rPr>
      </w:pPr>
    </w:p>
    <w:p w14:paraId="7A54B4D7" w14:textId="77777777" w:rsidR="00AA5945" w:rsidRPr="00AA5945" w:rsidRDefault="00AA5945" w:rsidP="00AA5945">
      <w:pPr>
        <w:bidi/>
        <w:jc w:val="both"/>
        <w:rPr>
          <w:rFonts w:cs="David" w:hint="cs"/>
          <w:rtl/>
        </w:rPr>
      </w:pPr>
      <w:r w:rsidRPr="00AA5945">
        <w:rPr>
          <w:rFonts w:cs="David" w:hint="cs"/>
          <w:u w:val="single"/>
          <w:rtl/>
        </w:rPr>
        <w:t>גדעון סער:</w:t>
      </w:r>
    </w:p>
    <w:p w14:paraId="1EAA9F88" w14:textId="77777777" w:rsidR="00AA5945" w:rsidRPr="00AA5945" w:rsidRDefault="00AA5945" w:rsidP="00AA5945">
      <w:pPr>
        <w:bidi/>
        <w:jc w:val="both"/>
        <w:rPr>
          <w:rFonts w:cs="David" w:hint="cs"/>
          <w:rtl/>
        </w:rPr>
      </w:pPr>
    </w:p>
    <w:p w14:paraId="12B6EEF7" w14:textId="77777777" w:rsidR="00AA5945" w:rsidRPr="00AA5945" w:rsidRDefault="00AA5945" w:rsidP="00AA5945">
      <w:pPr>
        <w:bidi/>
        <w:jc w:val="both"/>
        <w:rPr>
          <w:rFonts w:cs="David" w:hint="cs"/>
          <w:rtl/>
        </w:rPr>
      </w:pPr>
      <w:r w:rsidRPr="00AA5945">
        <w:rPr>
          <w:rFonts w:cs="David" w:hint="cs"/>
          <w:rtl/>
        </w:rPr>
        <w:tab/>
        <w:t xml:space="preserve"> זה דווקא טוב.</w:t>
      </w:r>
    </w:p>
    <w:p w14:paraId="0EFA22F2"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D1B4DA5" w14:textId="77777777" w:rsidR="00AA5945" w:rsidRPr="00AA5945" w:rsidRDefault="00AA5945" w:rsidP="00AA5945">
      <w:pPr>
        <w:bidi/>
        <w:jc w:val="both"/>
        <w:rPr>
          <w:rFonts w:cs="David" w:hint="cs"/>
          <w:rtl/>
        </w:rPr>
      </w:pPr>
    </w:p>
    <w:p w14:paraId="0B7E8178" w14:textId="77777777" w:rsidR="00AA5945" w:rsidRPr="00AA5945" w:rsidRDefault="00AA5945" w:rsidP="00AA5945">
      <w:pPr>
        <w:bidi/>
        <w:jc w:val="both"/>
        <w:rPr>
          <w:rFonts w:cs="David" w:hint="cs"/>
          <w:rtl/>
        </w:rPr>
      </w:pPr>
      <w:r w:rsidRPr="00AA5945">
        <w:rPr>
          <w:rFonts w:cs="David" w:hint="cs"/>
          <w:rtl/>
        </w:rPr>
        <w:tab/>
        <w:t>יש המלצה כזאת של ועדת החוקה.</w:t>
      </w:r>
    </w:p>
    <w:p w14:paraId="0F3999DC" w14:textId="77777777" w:rsidR="00AA5945" w:rsidRPr="00AA5945" w:rsidRDefault="00AA5945" w:rsidP="00AA5945">
      <w:pPr>
        <w:bidi/>
        <w:jc w:val="both"/>
        <w:rPr>
          <w:rFonts w:cs="David" w:hint="cs"/>
          <w:rtl/>
        </w:rPr>
      </w:pPr>
    </w:p>
    <w:p w14:paraId="2FD0486B" w14:textId="77777777" w:rsidR="00AA5945" w:rsidRPr="00AA5945" w:rsidRDefault="00AA5945" w:rsidP="00AA5945">
      <w:pPr>
        <w:bidi/>
        <w:jc w:val="both"/>
        <w:rPr>
          <w:rFonts w:cs="David" w:hint="cs"/>
          <w:rtl/>
        </w:rPr>
      </w:pPr>
      <w:r w:rsidRPr="00AA5945">
        <w:rPr>
          <w:rFonts w:cs="David" w:hint="cs"/>
          <w:u w:val="single"/>
          <w:rtl/>
        </w:rPr>
        <w:t>גדעון סער:</w:t>
      </w:r>
    </w:p>
    <w:p w14:paraId="6476ECE3" w14:textId="77777777" w:rsidR="00AA5945" w:rsidRPr="00AA5945" w:rsidRDefault="00AA5945" w:rsidP="00AA5945">
      <w:pPr>
        <w:bidi/>
        <w:jc w:val="both"/>
        <w:rPr>
          <w:rFonts w:cs="David" w:hint="cs"/>
          <w:rtl/>
        </w:rPr>
      </w:pPr>
    </w:p>
    <w:p w14:paraId="416AAD43" w14:textId="77777777" w:rsidR="00AA5945" w:rsidRPr="00AA5945" w:rsidRDefault="00AA5945" w:rsidP="00AA5945">
      <w:pPr>
        <w:bidi/>
        <w:jc w:val="both"/>
        <w:rPr>
          <w:rFonts w:cs="David" w:hint="cs"/>
          <w:rtl/>
        </w:rPr>
      </w:pPr>
      <w:r w:rsidRPr="00AA5945">
        <w:rPr>
          <w:rFonts w:cs="David" w:hint="cs"/>
          <w:rtl/>
        </w:rPr>
        <w:tab/>
        <w:t xml:space="preserve"> הפרדת רשויות. נשיא מסמל את כלל המדינה, הוא אזרח מספר אחת, יושב-ראש כנסת נקלע לעימותים עם כל קוראי קריאות הביניים, והוא במדיה כזאת או אחרת צריך להכריע בכל מיני דברים קונטרוברסליים כמו למשל בבקשתי ובבקשת חבר הכנסת </w:t>
      </w:r>
      <w:proofErr w:type="spellStart"/>
      <w:r w:rsidRPr="00AA5945">
        <w:rPr>
          <w:rFonts w:cs="David" w:hint="cs"/>
          <w:rtl/>
        </w:rPr>
        <w:t>אורלב</w:t>
      </w:r>
      <w:proofErr w:type="spellEnd"/>
      <w:r w:rsidRPr="00AA5945">
        <w:rPr>
          <w:rFonts w:cs="David" w:hint="cs"/>
          <w:rtl/>
        </w:rPr>
        <w:t xml:space="preserve"> לכנס את הכנסת ביום חמישי לדון בדוח </w:t>
      </w:r>
      <w:proofErr w:type="spellStart"/>
      <w:r w:rsidRPr="00AA5945">
        <w:rPr>
          <w:rFonts w:cs="David" w:hint="cs"/>
          <w:rtl/>
        </w:rPr>
        <w:t>וינוגרד</w:t>
      </w:r>
      <w:proofErr w:type="spellEnd"/>
      <w:r w:rsidRPr="00AA5945">
        <w:rPr>
          <w:rFonts w:cs="David" w:hint="cs"/>
          <w:rtl/>
        </w:rPr>
        <w:t>.</w:t>
      </w:r>
    </w:p>
    <w:p w14:paraId="3485B34A" w14:textId="77777777" w:rsidR="00AA5945" w:rsidRPr="00AA5945" w:rsidRDefault="00AA5945" w:rsidP="00AA5945">
      <w:pPr>
        <w:bidi/>
        <w:jc w:val="both"/>
        <w:rPr>
          <w:rFonts w:cs="David" w:hint="cs"/>
          <w:rtl/>
        </w:rPr>
      </w:pPr>
    </w:p>
    <w:p w14:paraId="083BF075" w14:textId="77777777" w:rsidR="00AA5945" w:rsidRPr="00AA5945" w:rsidRDefault="00AA5945" w:rsidP="00AA5945">
      <w:pPr>
        <w:bidi/>
        <w:jc w:val="both"/>
        <w:rPr>
          <w:rFonts w:cs="David" w:hint="cs"/>
          <w:rtl/>
        </w:rPr>
      </w:pPr>
      <w:r w:rsidRPr="00AA5945">
        <w:rPr>
          <w:rFonts w:cs="David" w:hint="cs"/>
          <w:u w:val="single"/>
          <w:rtl/>
        </w:rPr>
        <w:t>היו"ר דוד טל:</w:t>
      </w:r>
    </w:p>
    <w:p w14:paraId="7E84726C" w14:textId="77777777" w:rsidR="00AA5945" w:rsidRPr="00AA5945" w:rsidRDefault="00AA5945" w:rsidP="00AA5945">
      <w:pPr>
        <w:bidi/>
        <w:jc w:val="both"/>
        <w:rPr>
          <w:rFonts w:cs="David" w:hint="cs"/>
          <w:rtl/>
        </w:rPr>
      </w:pPr>
    </w:p>
    <w:p w14:paraId="3A2682BC" w14:textId="77777777" w:rsidR="00AA5945" w:rsidRPr="00AA5945" w:rsidRDefault="00AA5945" w:rsidP="00AA5945">
      <w:pPr>
        <w:bidi/>
        <w:jc w:val="both"/>
        <w:rPr>
          <w:rFonts w:cs="David" w:hint="cs"/>
          <w:rtl/>
        </w:rPr>
      </w:pPr>
      <w:r w:rsidRPr="00AA5945">
        <w:rPr>
          <w:rFonts w:cs="David" w:hint="cs"/>
          <w:rtl/>
        </w:rPr>
        <w:tab/>
        <w:t>האם הצלחתם לכנס?</w:t>
      </w:r>
    </w:p>
    <w:p w14:paraId="7272368B" w14:textId="77777777" w:rsidR="00AA5945" w:rsidRPr="00AA5945" w:rsidRDefault="00AA5945" w:rsidP="00AA5945">
      <w:pPr>
        <w:bidi/>
        <w:jc w:val="both"/>
        <w:rPr>
          <w:rFonts w:cs="David" w:hint="cs"/>
          <w:rtl/>
        </w:rPr>
      </w:pPr>
    </w:p>
    <w:p w14:paraId="22A360F1" w14:textId="77777777" w:rsidR="00AA5945" w:rsidRPr="00AA5945" w:rsidRDefault="00AA5945" w:rsidP="00AA5945">
      <w:pPr>
        <w:bidi/>
        <w:jc w:val="both"/>
        <w:rPr>
          <w:rFonts w:cs="David" w:hint="cs"/>
          <w:rtl/>
        </w:rPr>
      </w:pPr>
      <w:r w:rsidRPr="00AA5945">
        <w:rPr>
          <w:rFonts w:cs="David" w:hint="cs"/>
          <w:u w:val="single"/>
          <w:rtl/>
        </w:rPr>
        <w:t>גדעון סער:</w:t>
      </w:r>
    </w:p>
    <w:p w14:paraId="70CACD7F" w14:textId="77777777" w:rsidR="00AA5945" w:rsidRPr="00AA5945" w:rsidRDefault="00AA5945" w:rsidP="00AA5945">
      <w:pPr>
        <w:bidi/>
        <w:jc w:val="both"/>
        <w:rPr>
          <w:rFonts w:cs="David" w:hint="cs"/>
          <w:rtl/>
        </w:rPr>
      </w:pPr>
    </w:p>
    <w:p w14:paraId="2F3A7A13" w14:textId="77777777" w:rsidR="00AA5945" w:rsidRPr="00AA5945" w:rsidRDefault="00AA5945" w:rsidP="00AA5945">
      <w:pPr>
        <w:bidi/>
        <w:jc w:val="both"/>
        <w:rPr>
          <w:rFonts w:cs="David" w:hint="cs"/>
          <w:rtl/>
        </w:rPr>
      </w:pPr>
      <w:r w:rsidRPr="00AA5945">
        <w:rPr>
          <w:rFonts w:cs="David" w:hint="cs"/>
          <w:rtl/>
        </w:rPr>
        <w:tab/>
        <w:t xml:space="preserve"> לצערי לא. אם זה היה נשיא המדינה, היינו נאלצים לתקוף את הנשיא, כך נתקוף רק את יושבת-ראש הכנסת.</w:t>
      </w:r>
    </w:p>
    <w:p w14:paraId="7169E4F8" w14:textId="77777777" w:rsidR="00AA5945" w:rsidRPr="00AA5945" w:rsidRDefault="00AA5945" w:rsidP="00AA5945">
      <w:pPr>
        <w:bidi/>
        <w:jc w:val="both"/>
        <w:rPr>
          <w:rFonts w:cs="David" w:hint="cs"/>
          <w:rtl/>
        </w:rPr>
      </w:pPr>
    </w:p>
    <w:p w14:paraId="0681F589" w14:textId="77777777" w:rsidR="00AA5945" w:rsidRPr="00AA5945" w:rsidRDefault="00AA5945" w:rsidP="00AA5945">
      <w:pPr>
        <w:bidi/>
        <w:jc w:val="both"/>
        <w:rPr>
          <w:rFonts w:cs="David" w:hint="cs"/>
          <w:rtl/>
        </w:rPr>
      </w:pPr>
      <w:r w:rsidRPr="00AA5945">
        <w:rPr>
          <w:rFonts w:cs="David" w:hint="cs"/>
          <w:u w:val="single"/>
          <w:rtl/>
        </w:rPr>
        <w:t>דוד טל:</w:t>
      </w:r>
    </w:p>
    <w:p w14:paraId="42B52A90" w14:textId="77777777" w:rsidR="00AA5945" w:rsidRPr="00AA5945" w:rsidRDefault="00AA5945" w:rsidP="00AA5945">
      <w:pPr>
        <w:bidi/>
        <w:jc w:val="both"/>
        <w:rPr>
          <w:rFonts w:cs="David" w:hint="cs"/>
          <w:rtl/>
        </w:rPr>
      </w:pPr>
    </w:p>
    <w:p w14:paraId="3B2EAD15" w14:textId="77777777" w:rsidR="00AA5945" w:rsidRPr="00AA5945" w:rsidRDefault="00AA5945" w:rsidP="00AA5945">
      <w:pPr>
        <w:bidi/>
        <w:jc w:val="both"/>
        <w:rPr>
          <w:rFonts w:cs="David" w:hint="cs"/>
          <w:rtl/>
        </w:rPr>
      </w:pPr>
      <w:r w:rsidRPr="00AA5945">
        <w:rPr>
          <w:rFonts w:cs="David" w:hint="cs"/>
          <w:rtl/>
        </w:rPr>
        <w:tab/>
        <w:t xml:space="preserve"> ראש האופוזיציה מייצג בתפקידו את כל סיעות האופוזיציה? איך הוא יכול לייצג את שינוי?</w:t>
      </w:r>
    </w:p>
    <w:p w14:paraId="08B2BF25" w14:textId="77777777" w:rsidR="00AA5945" w:rsidRPr="00AA5945" w:rsidRDefault="00AA5945" w:rsidP="00AA5945">
      <w:pPr>
        <w:bidi/>
        <w:jc w:val="both"/>
        <w:rPr>
          <w:rFonts w:cs="David" w:hint="cs"/>
          <w:rtl/>
        </w:rPr>
      </w:pPr>
    </w:p>
    <w:p w14:paraId="4C5BB0FA" w14:textId="77777777" w:rsidR="00AA5945" w:rsidRPr="00AA5945" w:rsidRDefault="00AA5945" w:rsidP="00AA5945">
      <w:pPr>
        <w:bidi/>
        <w:jc w:val="both"/>
        <w:rPr>
          <w:rFonts w:cs="David" w:hint="cs"/>
          <w:rtl/>
        </w:rPr>
      </w:pPr>
      <w:r w:rsidRPr="00AA5945">
        <w:rPr>
          <w:rFonts w:cs="David" w:hint="cs"/>
          <w:u w:val="single"/>
          <w:rtl/>
        </w:rPr>
        <w:t>גדעון סער:</w:t>
      </w:r>
    </w:p>
    <w:p w14:paraId="74A14C0C" w14:textId="77777777" w:rsidR="00AA5945" w:rsidRPr="00AA5945" w:rsidRDefault="00AA5945" w:rsidP="00AA5945">
      <w:pPr>
        <w:bidi/>
        <w:jc w:val="both"/>
        <w:rPr>
          <w:rFonts w:cs="David" w:hint="cs"/>
          <w:rtl/>
        </w:rPr>
      </w:pPr>
    </w:p>
    <w:p w14:paraId="6AEF5168" w14:textId="77777777" w:rsidR="00AA5945" w:rsidRPr="00AA5945" w:rsidRDefault="00AA5945" w:rsidP="00AA5945">
      <w:pPr>
        <w:bidi/>
        <w:jc w:val="both"/>
        <w:rPr>
          <w:rFonts w:cs="David" w:hint="cs"/>
          <w:rtl/>
        </w:rPr>
      </w:pPr>
      <w:r w:rsidRPr="00AA5945">
        <w:rPr>
          <w:rFonts w:cs="David" w:hint="cs"/>
          <w:rtl/>
        </w:rPr>
        <w:tab/>
        <w:t xml:space="preserve"> זה שטויות.</w:t>
      </w:r>
    </w:p>
    <w:p w14:paraId="7A12F618" w14:textId="77777777" w:rsidR="00AA5945" w:rsidRPr="00AA5945" w:rsidRDefault="00AA5945" w:rsidP="00AA5945">
      <w:pPr>
        <w:bidi/>
        <w:jc w:val="both"/>
        <w:rPr>
          <w:rFonts w:cs="David" w:hint="cs"/>
          <w:rtl/>
        </w:rPr>
      </w:pPr>
    </w:p>
    <w:p w14:paraId="4477E58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6ADAB7C" w14:textId="77777777" w:rsidR="00AA5945" w:rsidRPr="00AA5945" w:rsidRDefault="00AA5945" w:rsidP="00AA5945">
      <w:pPr>
        <w:bidi/>
        <w:jc w:val="both"/>
        <w:rPr>
          <w:rFonts w:cs="David" w:hint="cs"/>
          <w:rtl/>
        </w:rPr>
      </w:pPr>
    </w:p>
    <w:p w14:paraId="0F989169" w14:textId="77777777" w:rsidR="00AA5945" w:rsidRPr="00AA5945" w:rsidRDefault="00AA5945" w:rsidP="00AA5945">
      <w:pPr>
        <w:bidi/>
        <w:jc w:val="both"/>
        <w:rPr>
          <w:rFonts w:cs="David" w:hint="cs"/>
          <w:rtl/>
        </w:rPr>
      </w:pPr>
      <w:r w:rsidRPr="00AA5945">
        <w:rPr>
          <w:rFonts w:cs="David" w:hint="cs"/>
          <w:rtl/>
        </w:rPr>
        <w:tab/>
        <w:t>בעניינים מסוימים.</w:t>
      </w:r>
    </w:p>
    <w:p w14:paraId="6B0F290E" w14:textId="77777777" w:rsidR="00AA5945" w:rsidRPr="00AA5945" w:rsidRDefault="00AA5945" w:rsidP="00AA5945">
      <w:pPr>
        <w:bidi/>
        <w:jc w:val="both"/>
        <w:rPr>
          <w:rFonts w:cs="David" w:hint="cs"/>
          <w:rtl/>
        </w:rPr>
      </w:pPr>
    </w:p>
    <w:p w14:paraId="3FA6FBF7" w14:textId="77777777" w:rsidR="00AA5945" w:rsidRPr="00AA5945" w:rsidRDefault="00AA5945" w:rsidP="00AA5945">
      <w:pPr>
        <w:bidi/>
        <w:jc w:val="both"/>
        <w:rPr>
          <w:rFonts w:cs="David" w:hint="cs"/>
          <w:rtl/>
        </w:rPr>
      </w:pPr>
      <w:r w:rsidRPr="00AA5945">
        <w:rPr>
          <w:rFonts w:cs="David" w:hint="cs"/>
          <w:u w:val="single"/>
          <w:rtl/>
        </w:rPr>
        <w:t>היו"ר דוד טל:</w:t>
      </w:r>
    </w:p>
    <w:p w14:paraId="041D1291" w14:textId="77777777" w:rsidR="00AA5945" w:rsidRPr="00AA5945" w:rsidRDefault="00AA5945" w:rsidP="00AA5945">
      <w:pPr>
        <w:bidi/>
        <w:jc w:val="both"/>
        <w:rPr>
          <w:rFonts w:cs="David" w:hint="cs"/>
          <w:rtl/>
        </w:rPr>
      </w:pPr>
    </w:p>
    <w:p w14:paraId="6A5E045D" w14:textId="77777777" w:rsidR="00AA5945" w:rsidRPr="00AA5945" w:rsidRDefault="00AA5945" w:rsidP="00AA5945">
      <w:pPr>
        <w:bidi/>
        <w:jc w:val="both"/>
        <w:rPr>
          <w:rFonts w:cs="David" w:hint="cs"/>
          <w:rtl/>
        </w:rPr>
      </w:pPr>
      <w:r w:rsidRPr="00AA5945">
        <w:rPr>
          <w:rFonts w:cs="David" w:hint="cs"/>
          <w:rtl/>
        </w:rPr>
        <w:tab/>
        <w:t>ברמה העקרונית לעבור על כל הסעיפים, כל מי שזה מיוחס לו או רלוונטי לגביו, לשלוח לו ולבקש עד השבוע הבא שייתן תגובה.</w:t>
      </w:r>
    </w:p>
    <w:p w14:paraId="33DA4CC3" w14:textId="77777777" w:rsidR="00AA5945" w:rsidRPr="00AA5945" w:rsidRDefault="00AA5945" w:rsidP="00AA5945">
      <w:pPr>
        <w:bidi/>
        <w:jc w:val="both"/>
        <w:rPr>
          <w:rFonts w:cs="David" w:hint="cs"/>
          <w:rtl/>
        </w:rPr>
      </w:pPr>
    </w:p>
    <w:p w14:paraId="58BF9AA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99D9D6A" w14:textId="77777777" w:rsidR="00AA5945" w:rsidRPr="00AA5945" w:rsidRDefault="00AA5945" w:rsidP="00AA5945">
      <w:pPr>
        <w:bidi/>
        <w:jc w:val="both"/>
        <w:rPr>
          <w:rFonts w:cs="David" w:hint="cs"/>
          <w:rtl/>
        </w:rPr>
      </w:pPr>
    </w:p>
    <w:p w14:paraId="3EACB8AF" w14:textId="77777777" w:rsidR="00AA5945" w:rsidRPr="00AA5945" w:rsidRDefault="00AA5945" w:rsidP="00AA5945">
      <w:pPr>
        <w:bidi/>
        <w:jc w:val="both"/>
        <w:rPr>
          <w:rFonts w:cs="David" w:hint="cs"/>
          <w:rtl/>
        </w:rPr>
      </w:pPr>
      <w:r w:rsidRPr="00AA5945">
        <w:rPr>
          <w:rFonts w:cs="David" w:hint="cs"/>
          <w:rtl/>
        </w:rPr>
        <w:tab/>
        <w:t>צריך לזכור שחלק מההוראות בהמשך קיימות היום על השעיה והעברה מכהונה.</w:t>
      </w:r>
    </w:p>
    <w:p w14:paraId="0335EEDD" w14:textId="77777777" w:rsidR="00AA5945" w:rsidRPr="00AA5945" w:rsidRDefault="00AA5945" w:rsidP="00AA5945">
      <w:pPr>
        <w:bidi/>
        <w:jc w:val="both"/>
        <w:rPr>
          <w:rFonts w:cs="David" w:hint="cs"/>
          <w:rtl/>
        </w:rPr>
      </w:pPr>
    </w:p>
    <w:p w14:paraId="47194D3B" w14:textId="77777777" w:rsidR="00AA5945" w:rsidRPr="00AA5945" w:rsidRDefault="00AA5945" w:rsidP="00AA5945">
      <w:pPr>
        <w:bidi/>
        <w:jc w:val="both"/>
        <w:rPr>
          <w:rFonts w:cs="David" w:hint="cs"/>
          <w:rtl/>
        </w:rPr>
      </w:pPr>
      <w:r w:rsidRPr="00AA5945">
        <w:rPr>
          <w:rFonts w:cs="David" w:hint="cs"/>
          <w:u w:val="single"/>
          <w:rtl/>
        </w:rPr>
        <w:t>היו"ר דוד טל:</w:t>
      </w:r>
    </w:p>
    <w:p w14:paraId="30B4AC13" w14:textId="77777777" w:rsidR="00AA5945" w:rsidRPr="00AA5945" w:rsidRDefault="00AA5945" w:rsidP="00AA5945">
      <w:pPr>
        <w:bidi/>
        <w:jc w:val="both"/>
        <w:rPr>
          <w:rFonts w:cs="David" w:hint="cs"/>
          <w:rtl/>
        </w:rPr>
      </w:pPr>
    </w:p>
    <w:p w14:paraId="1E3A2501" w14:textId="77777777" w:rsidR="00AA5945" w:rsidRPr="00AA5945" w:rsidRDefault="00AA5945" w:rsidP="00AA5945">
      <w:pPr>
        <w:bidi/>
        <w:jc w:val="both"/>
        <w:rPr>
          <w:rFonts w:cs="David" w:hint="cs"/>
          <w:rtl/>
        </w:rPr>
      </w:pPr>
      <w:r w:rsidRPr="00AA5945">
        <w:rPr>
          <w:rFonts w:cs="David" w:hint="cs"/>
          <w:rtl/>
        </w:rPr>
        <w:tab/>
        <w:t>אני רוצה ללמוד מהצרות של אחרים.</w:t>
      </w:r>
    </w:p>
    <w:p w14:paraId="37AA5182" w14:textId="77777777" w:rsidR="00AA5945" w:rsidRPr="00AA5945" w:rsidRDefault="00AA5945" w:rsidP="00AA5945">
      <w:pPr>
        <w:bidi/>
        <w:jc w:val="both"/>
        <w:rPr>
          <w:rFonts w:cs="David" w:hint="cs"/>
          <w:rtl/>
        </w:rPr>
      </w:pPr>
    </w:p>
    <w:p w14:paraId="1C05C04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3ADDAF4" w14:textId="77777777" w:rsidR="00AA5945" w:rsidRPr="00AA5945" w:rsidRDefault="00AA5945" w:rsidP="00AA5945">
      <w:pPr>
        <w:bidi/>
        <w:jc w:val="both"/>
        <w:rPr>
          <w:rFonts w:cs="David" w:hint="cs"/>
          <w:rtl/>
        </w:rPr>
      </w:pPr>
    </w:p>
    <w:p w14:paraId="5FB58BD8" w14:textId="77777777" w:rsidR="00AA5945" w:rsidRPr="00AA5945" w:rsidRDefault="00AA5945" w:rsidP="00AA5945">
      <w:pPr>
        <w:bidi/>
        <w:jc w:val="both"/>
        <w:rPr>
          <w:rFonts w:cs="David" w:hint="cs"/>
          <w:rtl/>
        </w:rPr>
      </w:pPr>
      <w:r w:rsidRPr="00AA5945">
        <w:rPr>
          <w:rFonts w:cs="David" w:hint="cs"/>
          <w:rtl/>
        </w:rPr>
        <w:tab/>
        <w:t xml:space="preserve"> הפרק שאחריו הוא היועץ לאתיקה.</w:t>
      </w:r>
    </w:p>
    <w:p w14:paraId="52C2C911" w14:textId="77777777" w:rsidR="00AA5945" w:rsidRPr="00AA5945" w:rsidRDefault="00AA5945" w:rsidP="00AA5945">
      <w:pPr>
        <w:bidi/>
        <w:jc w:val="both"/>
        <w:rPr>
          <w:rFonts w:cs="David" w:hint="cs"/>
          <w:rtl/>
        </w:rPr>
      </w:pPr>
    </w:p>
    <w:p w14:paraId="15A864B9" w14:textId="77777777" w:rsidR="00AA5945" w:rsidRPr="00AA5945" w:rsidRDefault="00AA5945" w:rsidP="00AA5945">
      <w:pPr>
        <w:bidi/>
        <w:jc w:val="both"/>
        <w:rPr>
          <w:rFonts w:cs="David" w:hint="cs"/>
          <w:rtl/>
        </w:rPr>
      </w:pPr>
      <w:r w:rsidRPr="00AA5945">
        <w:rPr>
          <w:rFonts w:cs="David" w:hint="cs"/>
          <w:u w:val="single"/>
          <w:rtl/>
        </w:rPr>
        <w:t>היו"ר דוד טל:</w:t>
      </w:r>
    </w:p>
    <w:p w14:paraId="782CD4FC" w14:textId="77777777" w:rsidR="00AA5945" w:rsidRPr="00AA5945" w:rsidRDefault="00AA5945" w:rsidP="00AA5945">
      <w:pPr>
        <w:bidi/>
        <w:jc w:val="both"/>
        <w:rPr>
          <w:rFonts w:cs="David" w:hint="cs"/>
          <w:rtl/>
        </w:rPr>
      </w:pPr>
    </w:p>
    <w:p w14:paraId="6AF3C832" w14:textId="77777777" w:rsidR="00AA5945" w:rsidRPr="00AA5945" w:rsidRDefault="00AA5945" w:rsidP="00AA5945">
      <w:pPr>
        <w:bidi/>
        <w:jc w:val="both"/>
        <w:rPr>
          <w:rFonts w:cs="David" w:hint="cs"/>
          <w:rtl/>
        </w:rPr>
      </w:pPr>
      <w:r w:rsidRPr="00AA5945">
        <w:rPr>
          <w:rFonts w:cs="David" w:hint="cs"/>
          <w:rtl/>
        </w:rPr>
        <w:tab/>
        <w:t>כבר קיבלנו החלטה שאין יועץ לאתיקה.</w:t>
      </w:r>
    </w:p>
    <w:p w14:paraId="255421B9" w14:textId="77777777" w:rsidR="00AA5945" w:rsidRPr="00AA5945" w:rsidRDefault="00AA5945" w:rsidP="00AA5945">
      <w:pPr>
        <w:bidi/>
        <w:jc w:val="both"/>
        <w:rPr>
          <w:rFonts w:cs="David" w:hint="cs"/>
          <w:rtl/>
        </w:rPr>
      </w:pPr>
    </w:p>
    <w:p w14:paraId="279E7DE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6514D55" w14:textId="77777777" w:rsidR="00AA5945" w:rsidRPr="00AA5945" w:rsidRDefault="00AA5945" w:rsidP="00AA5945">
      <w:pPr>
        <w:bidi/>
        <w:jc w:val="both"/>
        <w:rPr>
          <w:rFonts w:cs="David" w:hint="cs"/>
          <w:rtl/>
        </w:rPr>
      </w:pPr>
    </w:p>
    <w:p w14:paraId="781068C1" w14:textId="77777777" w:rsidR="00AA5945" w:rsidRPr="00AA5945" w:rsidRDefault="00AA5945" w:rsidP="00AA5945">
      <w:pPr>
        <w:bidi/>
        <w:jc w:val="both"/>
        <w:rPr>
          <w:rFonts w:cs="David" w:hint="cs"/>
          <w:rtl/>
        </w:rPr>
      </w:pPr>
      <w:r w:rsidRPr="00AA5945">
        <w:rPr>
          <w:rFonts w:cs="David" w:hint="cs"/>
          <w:rtl/>
        </w:rPr>
        <w:tab/>
        <w:t>אולי בכל זאת אפרט מה התפקידים שהיא ייעדה לו. עוד לא דיברנו עד עכשיו  למה רצתה בו הוועדה הציבורית.</w:t>
      </w:r>
    </w:p>
    <w:p w14:paraId="288F9AC4" w14:textId="77777777" w:rsidR="00AA5945" w:rsidRPr="00AA5945" w:rsidRDefault="00AA5945" w:rsidP="00AA5945">
      <w:pPr>
        <w:bidi/>
        <w:jc w:val="both"/>
        <w:rPr>
          <w:rFonts w:cs="David" w:hint="cs"/>
          <w:rtl/>
        </w:rPr>
      </w:pPr>
    </w:p>
    <w:p w14:paraId="28312559" w14:textId="77777777" w:rsidR="00AA5945" w:rsidRPr="00AA5945" w:rsidRDefault="00AA5945" w:rsidP="00AA5945">
      <w:pPr>
        <w:bidi/>
        <w:jc w:val="both"/>
        <w:rPr>
          <w:rFonts w:cs="David" w:hint="cs"/>
          <w:rtl/>
        </w:rPr>
      </w:pPr>
      <w:r w:rsidRPr="00AA5945">
        <w:rPr>
          <w:rFonts w:cs="David" w:hint="cs"/>
          <w:rtl/>
        </w:rPr>
        <w:t>פקר י"ג: היועץ לאתיקה, או היועצת.</w:t>
      </w:r>
    </w:p>
    <w:p w14:paraId="0072A080" w14:textId="77777777" w:rsidR="00AA5945" w:rsidRPr="00AA5945" w:rsidRDefault="00AA5945" w:rsidP="00AA5945">
      <w:pPr>
        <w:bidi/>
        <w:jc w:val="both"/>
        <w:rPr>
          <w:rFonts w:cs="David" w:hint="cs"/>
          <w:rtl/>
        </w:rPr>
      </w:pPr>
    </w:p>
    <w:p w14:paraId="488407D2"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C2CDB69" w14:textId="77777777" w:rsidR="00AA5945" w:rsidRPr="00AA5945" w:rsidRDefault="00AA5945" w:rsidP="00AA5945">
      <w:pPr>
        <w:bidi/>
        <w:jc w:val="both"/>
        <w:rPr>
          <w:rFonts w:cs="David" w:hint="cs"/>
          <w:rtl/>
        </w:rPr>
      </w:pPr>
    </w:p>
    <w:p w14:paraId="2FE9FB1A" w14:textId="77777777" w:rsidR="00AA5945" w:rsidRPr="00AA5945" w:rsidRDefault="00AA5945" w:rsidP="00AA5945">
      <w:pPr>
        <w:bidi/>
        <w:jc w:val="both"/>
        <w:rPr>
          <w:rFonts w:cs="David" w:hint="cs"/>
          <w:rtl/>
        </w:rPr>
      </w:pPr>
      <w:r w:rsidRPr="00AA5945">
        <w:rPr>
          <w:rFonts w:cs="David" w:hint="cs"/>
          <w:rtl/>
        </w:rPr>
        <w:tab/>
        <w:t>מטרת הכללים להקים במסגרת הכנסת את משרת היועץ לאתיקה, שתפקידו לסייע לחברי הכנסת ולוועדת האתיקה, במטרה לקדם את מצב האתיקה בכנסת. הרעיון היה שיהיה יועץ לאתיקה שיהיה עובד של הכנסת, יש פה תנאי כשירות, יש מינוי על ידי יושב-ראש הכנסת, בהמלצה של ועדה ציבורית, דומה ליועץ המשפטי לכנסת. הרעיון היה שכהונתו תהיה למשך  חמש שנים, ויש בסעיף 87 פירוט של תפקידים. אולי כדאי קודם לראות  את זה לפני שנכנסים לפרטים, אם יהיה מקום להיכנס לפרטים. הרעיון שהוא "יפעל בתיאום עם ועדת האתיקה לטיפוח האתיקה של חברי הכנסת והטמעת כללים אלה בקרב חברי הכנסת; ייעץ לחברי הכנסת ויסייע בידיהם בהתנהלות לפי כללים אלה; ימליץ בפני ועדת האתיקה על תיקונים בחוקים, בתקנות ובכללים בתחום האתיקה של חברי הכנסת;--</w:t>
      </w:r>
    </w:p>
    <w:p w14:paraId="3E52D183" w14:textId="77777777" w:rsidR="00AA5945" w:rsidRPr="00AA5945" w:rsidRDefault="00AA5945" w:rsidP="00AA5945">
      <w:pPr>
        <w:bidi/>
        <w:jc w:val="both"/>
        <w:rPr>
          <w:rFonts w:cs="David" w:hint="cs"/>
          <w:rtl/>
        </w:rPr>
      </w:pPr>
    </w:p>
    <w:p w14:paraId="0A3C69DB" w14:textId="77777777" w:rsidR="00AA5945" w:rsidRPr="00AA5945" w:rsidRDefault="00AA5945" w:rsidP="00AA5945">
      <w:pPr>
        <w:bidi/>
        <w:jc w:val="both"/>
        <w:rPr>
          <w:rFonts w:cs="David" w:hint="cs"/>
          <w:rtl/>
        </w:rPr>
      </w:pPr>
      <w:r w:rsidRPr="00AA5945">
        <w:rPr>
          <w:rFonts w:cs="David" w:hint="cs"/>
          <w:u w:val="single"/>
          <w:rtl/>
        </w:rPr>
        <w:t>היו"ר דוד טל:</w:t>
      </w:r>
    </w:p>
    <w:p w14:paraId="4AB5B32D" w14:textId="77777777" w:rsidR="00AA5945" w:rsidRPr="00AA5945" w:rsidRDefault="00AA5945" w:rsidP="00AA5945">
      <w:pPr>
        <w:bidi/>
        <w:jc w:val="both"/>
        <w:rPr>
          <w:rFonts w:cs="David" w:hint="cs"/>
          <w:rtl/>
        </w:rPr>
      </w:pPr>
    </w:p>
    <w:p w14:paraId="37A79D2A" w14:textId="77777777" w:rsidR="00AA5945" w:rsidRPr="00AA5945" w:rsidRDefault="00AA5945" w:rsidP="00AA5945">
      <w:pPr>
        <w:bidi/>
        <w:jc w:val="both"/>
        <w:rPr>
          <w:rFonts w:cs="David" w:hint="cs"/>
          <w:rtl/>
        </w:rPr>
      </w:pPr>
      <w:r w:rsidRPr="00AA5945">
        <w:rPr>
          <w:rFonts w:cs="David" w:hint="cs"/>
          <w:rtl/>
        </w:rPr>
        <w:tab/>
        <w:t>הוא לא צריך להיות משפטן?</w:t>
      </w:r>
    </w:p>
    <w:p w14:paraId="3445299A" w14:textId="77777777" w:rsidR="00AA5945" w:rsidRPr="00AA5945" w:rsidRDefault="00AA5945" w:rsidP="00AA5945">
      <w:pPr>
        <w:bidi/>
        <w:jc w:val="both"/>
        <w:rPr>
          <w:rFonts w:cs="David" w:hint="cs"/>
          <w:rtl/>
        </w:rPr>
      </w:pPr>
    </w:p>
    <w:p w14:paraId="5C59CE83"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C54620F" w14:textId="77777777" w:rsidR="00AA5945" w:rsidRPr="00AA5945" w:rsidRDefault="00AA5945" w:rsidP="00AA5945">
      <w:pPr>
        <w:bidi/>
        <w:jc w:val="both"/>
        <w:rPr>
          <w:rFonts w:cs="David" w:hint="cs"/>
          <w:rtl/>
        </w:rPr>
      </w:pPr>
    </w:p>
    <w:p w14:paraId="4C42DDEC" w14:textId="77777777" w:rsidR="00AA5945" w:rsidRPr="00AA5945" w:rsidRDefault="00AA5945" w:rsidP="00AA5945">
      <w:pPr>
        <w:bidi/>
        <w:jc w:val="both"/>
        <w:rPr>
          <w:rFonts w:cs="David" w:hint="cs"/>
          <w:rtl/>
        </w:rPr>
      </w:pPr>
      <w:r w:rsidRPr="00AA5945">
        <w:rPr>
          <w:rFonts w:cs="David" w:hint="cs"/>
          <w:rtl/>
        </w:rPr>
        <w:tab/>
        <w:t>לא בהכרח. הוועדה דווקא רצתה להבהיר שיש הבחנה בין משפט ובין אתיקה.</w:t>
      </w:r>
    </w:p>
    <w:p w14:paraId="3C4885F8" w14:textId="77777777" w:rsidR="00AA5945" w:rsidRPr="00AA5945" w:rsidRDefault="00AA5945" w:rsidP="00AA5945">
      <w:pPr>
        <w:bidi/>
        <w:jc w:val="both"/>
        <w:rPr>
          <w:rFonts w:cs="David" w:hint="cs"/>
          <w:rtl/>
        </w:rPr>
      </w:pPr>
    </w:p>
    <w:p w14:paraId="45484FC3" w14:textId="77777777" w:rsidR="00AA5945" w:rsidRPr="00AA5945" w:rsidRDefault="00AA5945" w:rsidP="00AA5945">
      <w:pPr>
        <w:bidi/>
        <w:ind w:firstLine="567"/>
        <w:jc w:val="both"/>
        <w:rPr>
          <w:rFonts w:cs="David" w:hint="cs"/>
          <w:rtl/>
        </w:rPr>
      </w:pPr>
      <w:r w:rsidRPr="00AA5945">
        <w:rPr>
          <w:rFonts w:cs="David" w:hint="cs"/>
          <w:rtl/>
        </w:rPr>
        <w:t>--יכין ויפרסם, בתיאום עם ועדת האתיקה, כל חומר שיש בו כדי לקדם את האתיקה בכנסת; ישמש כבוחן וקובל בתלונות שהוגשו נגד חברי הכנסת; ימלא כל תפקיד אחר המוטל עליו לפי הכללים; הוא יגיש דוח שנתי. אלה עיקרי הדברים.</w:t>
      </w:r>
    </w:p>
    <w:p w14:paraId="0228CF6C" w14:textId="77777777" w:rsidR="00AA5945" w:rsidRPr="00AA5945" w:rsidRDefault="00AA5945" w:rsidP="00AA5945">
      <w:pPr>
        <w:bidi/>
        <w:jc w:val="both"/>
        <w:rPr>
          <w:rFonts w:cs="David" w:hint="cs"/>
          <w:rtl/>
        </w:rPr>
      </w:pPr>
    </w:p>
    <w:p w14:paraId="72AA2511" w14:textId="77777777" w:rsidR="00AA5945" w:rsidRPr="00AA5945" w:rsidRDefault="00AA5945" w:rsidP="00AA5945">
      <w:pPr>
        <w:bidi/>
        <w:jc w:val="both"/>
        <w:rPr>
          <w:rFonts w:cs="David" w:hint="cs"/>
          <w:rtl/>
        </w:rPr>
      </w:pPr>
      <w:r w:rsidRPr="00AA5945">
        <w:rPr>
          <w:rFonts w:cs="David" w:hint="cs"/>
          <w:u w:val="single"/>
          <w:rtl/>
        </w:rPr>
        <w:t>היו"ר דוד טל:</w:t>
      </w:r>
    </w:p>
    <w:p w14:paraId="045CFE49" w14:textId="77777777" w:rsidR="00AA5945" w:rsidRPr="00AA5945" w:rsidRDefault="00AA5945" w:rsidP="00AA5945">
      <w:pPr>
        <w:bidi/>
        <w:jc w:val="both"/>
        <w:rPr>
          <w:rFonts w:cs="David" w:hint="cs"/>
          <w:rtl/>
        </w:rPr>
      </w:pPr>
    </w:p>
    <w:p w14:paraId="7E93D95C" w14:textId="77777777" w:rsidR="00AA5945" w:rsidRPr="00AA5945" w:rsidRDefault="00AA5945" w:rsidP="00AA5945">
      <w:pPr>
        <w:bidi/>
        <w:jc w:val="both"/>
        <w:rPr>
          <w:rFonts w:cs="David" w:hint="cs"/>
          <w:rtl/>
        </w:rPr>
      </w:pPr>
      <w:r w:rsidRPr="00AA5945">
        <w:rPr>
          <w:rFonts w:cs="David" w:hint="cs"/>
          <w:rtl/>
        </w:rPr>
        <w:tab/>
        <w:t>אני מציע שבישיבה הבאה כל המקומות שהשארנו איזה לקונה לגבי היועץ לאתיקה, תרכזי אותם.</w:t>
      </w:r>
    </w:p>
    <w:p w14:paraId="09068A06" w14:textId="77777777" w:rsidR="00AA5945" w:rsidRPr="00AA5945" w:rsidRDefault="00AA5945" w:rsidP="00AA5945">
      <w:pPr>
        <w:bidi/>
        <w:jc w:val="both"/>
        <w:rPr>
          <w:rFonts w:cs="David" w:hint="cs"/>
          <w:rtl/>
        </w:rPr>
      </w:pPr>
    </w:p>
    <w:p w14:paraId="5AE9B55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2DF7891" w14:textId="77777777" w:rsidR="00AA5945" w:rsidRPr="00AA5945" w:rsidRDefault="00AA5945" w:rsidP="00AA5945">
      <w:pPr>
        <w:bidi/>
        <w:jc w:val="both"/>
        <w:rPr>
          <w:rFonts w:cs="David" w:hint="cs"/>
          <w:rtl/>
        </w:rPr>
      </w:pPr>
    </w:p>
    <w:p w14:paraId="62212CF6" w14:textId="77777777" w:rsidR="00AA5945" w:rsidRPr="00AA5945" w:rsidRDefault="00AA5945" w:rsidP="00AA5945">
      <w:pPr>
        <w:bidi/>
        <w:jc w:val="both"/>
        <w:rPr>
          <w:rFonts w:cs="David" w:hint="cs"/>
          <w:rtl/>
        </w:rPr>
      </w:pPr>
      <w:r w:rsidRPr="00AA5945">
        <w:rPr>
          <w:rFonts w:cs="David" w:hint="cs"/>
          <w:rtl/>
        </w:rPr>
        <w:tab/>
        <w:t>אם ברור שהפרק הזה לא יהיה וצריך לעבור על כל המקומות שנתנו לו תפקיד ולשנות. אולי עדיף לעשות את זה בסוף.</w:t>
      </w:r>
    </w:p>
    <w:p w14:paraId="2DC6D4DA" w14:textId="77777777" w:rsidR="00AA5945" w:rsidRPr="00AA5945" w:rsidRDefault="00AA5945" w:rsidP="00AA5945">
      <w:pPr>
        <w:bidi/>
        <w:jc w:val="both"/>
        <w:rPr>
          <w:rFonts w:cs="David" w:hint="cs"/>
          <w:rtl/>
        </w:rPr>
      </w:pPr>
    </w:p>
    <w:p w14:paraId="3FE06FDC" w14:textId="77777777" w:rsidR="00AA5945" w:rsidRPr="00AA5945" w:rsidRDefault="00AA5945" w:rsidP="00AA5945">
      <w:pPr>
        <w:bidi/>
        <w:jc w:val="both"/>
        <w:rPr>
          <w:rFonts w:cs="David" w:hint="cs"/>
          <w:rtl/>
        </w:rPr>
      </w:pPr>
      <w:r w:rsidRPr="00AA5945">
        <w:rPr>
          <w:rFonts w:cs="David" w:hint="cs"/>
          <w:u w:val="single"/>
          <w:rtl/>
        </w:rPr>
        <w:t>היו"ר דוד טל:</w:t>
      </w:r>
    </w:p>
    <w:p w14:paraId="20301B66" w14:textId="77777777" w:rsidR="00AA5945" w:rsidRPr="00AA5945" w:rsidRDefault="00AA5945" w:rsidP="00AA5945">
      <w:pPr>
        <w:bidi/>
        <w:jc w:val="both"/>
        <w:rPr>
          <w:rFonts w:cs="David" w:hint="cs"/>
          <w:rtl/>
        </w:rPr>
      </w:pPr>
    </w:p>
    <w:p w14:paraId="7097CEAD" w14:textId="77777777" w:rsidR="00AA5945" w:rsidRPr="00AA5945" w:rsidRDefault="00AA5945" w:rsidP="00AA5945">
      <w:pPr>
        <w:bidi/>
        <w:jc w:val="both"/>
        <w:rPr>
          <w:rFonts w:cs="David" w:hint="cs"/>
          <w:rtl/>
        </w:rPr>
      </w:pPr>
      <w:r w:rsidRPr="00AA5945">
        <w:rPr>
          <w:rFonts w:cs="David" w:hint="cs"/>
          <w:rtl/>
        </w:rPr>
        <w:tab/>
        <w:t>תעשי את זה כאוות נפשך. לאן אנחנו מדלגים?</w:t>
      </w:r>
    </w:p>
    <w:p w14:paraId="0AE0ACA6" w14:textId="77777777" w:rsidR="00AA5945" w:rsidRPr="00AA5945" w:rsidRDefault="00AA5945" w:rsidP="00AA5945">
      <w:pPr>
        <w:bidi/>
        <w:jc w:val="both"/>
        <w:rPr>
          <w:rFonts w:cs="David" w:hint="cs"/>
          <w:rtl/>
        </w:rPr>
      </w:pPr>
    </w:p>
    <w:p w14:paraId="684C2210"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BC39DC6" w14:textId="77777777" w:rsidR="00AA5945" w:rsidRPr="00AA5945" w:rsidRDefault="00AA5945" w:rsidP="00AA5945">
      <w:pPr>
        <w:bidi/>
        <w:jc w:val="both"/>
        <w:rPr>
          <w:rFonts w:cs="David" w:hint="cs"/>
          <w:rtl/>
        </w:rPr>
      </w:pPr>
    </w:p>
    <w:p w14:paraId="2A88863B" w14:textId="77777777" w:rsidR="00AA5945" w:rsidRPr="00AA5945" w:rsidRDefault="00AA5945" w:rsidP="00AA5945">
      <w:pPr>
        <w:bidi/>
        <w:jc w:val="both"/>
        <w:rPr>
          <w:rFonts w:cs="David" w:hint="cs"/>
          <w:rtl/>
        </w:rPr>
      </w:pPr>
      <w:r w:rsidRPr="00AA5945">
        <w:rPr>
          <w:rFonts w:cs="David" w:hint="cs"/>
          <w:rtl/>
        </w:rPr>
        <w:tab/>
        <w:t xml:space="preserve">הפרק שלאחר מכן בעמוד 227 </w:t>
      </w:r>
      <w:r w:rsidRPr="00AA5945">
        <w:rPr>
          <w:rFonts w:cs="David"/>
          <w:rtl/>
        </w:rPr>
        <w:t>–</w:t>
      </w:r>
      <w:r w:rsidRPr="00AA5945">
        <w:rPr>
          <w:rFonts w:cs="David" w:hint="cs"/>
          <w:rtl/>
        </w:rPr>
        <w:t xml:space="preserve"> ועדת האתיקה. יש כאן הצעה לשינוי מסוים בהרכב ועדת האתיקה ופירוט של התפקידים שלה.</w:t>
      </w:r>
    </w:p>
    <w:p w14:paraId="52923BFB" w14:textId="77777777" w:rsidR="00AA5945" w:rsidRPr="00AA5945" w:rsidRDefault="00AA5945" w:rsidP="00AA5945">
      <w:pPr>
        <w:bidi/>
        <w:jc w:val="both"/>
        <w:rPr>
          <w:rFonts w:cs="David" w:hint="cs"/>
          <w:rtl/>
        </w:rPr>
      </w:pPr>
    </w:p>
    <w:p w14:paraId="4F13EF03" w14:textId="77777777" w:rsidR="00AA5945" w:rsidRPr="00AA5945" w:rsidRDefault="00AA5945" w:rsidP="00AA5945">
      <w:pPr>
        <w:bidi/>
        <w:ind w:firstLine="567"/>
        <w:jc w:val="both"/>
        <w:rPr>
          <w:rFonts w:cs="David" w:hint="cs"/>
          <w:rtl/>
        </w:rPr>
      </w:pPr>
      <w:r w:rsidRPr="00AA5945">
        <w:rPr>
          <w:rFonts w:cs="David" w:hint="cs"/>
          <w:rtl/>
        </w:rPr>
        <w:t>סעיף 93. "מטרת הכללים בפרק זה היא להסדיר את המינוי והתפקוד של ועדת האתיקה, באופן שיאפשר לה לפעול כראוי לטיפוח האתיקה בקרב חברי הכנסת.</w:t>
      </w:r>
    </w:p>
    <w:p w14:paraId="4AC53655" w14:textId="77777777" w:rsidR="00AA5945" w:rsidRPr="00AA5945" w:rsidRDefault="00AA5945" w:rsidP="00AA5945">
      <w:pPr>
        <w:bidi/>
        <w:ind w:firstLine="567"/>
        <w:jc w:val="both"/>
        <w:rPr>
          <w:rFonts w:cs="David" w:hint="cs"/>
          <w:rtl/>
        </w:rPr>
      </w:pPr>
    </w:p>
    <w:p w14:paraId="0AC23878" w14:textId="77777777" w:rsidR="00AA5945" w:rsidRPr="00AA5945" w:rsidRDefault="00AA5945" w:rsidP="00AA5945">
      <w:pPr>
        <w:bidi/>
        <w:ind w:firstLine="567"/>
        <w:jc w:val="both"/>
        <w:rPr>
          <w:rFonts w:cs="David" w:hint="cs"/>
          <w:rtl/>
        </w:rPr>
      </w:pPr>
      <w:r w:rsidRPr="00AA5945">
        <w:rPr>
          <w:rFonts w:cs="David" w:hint="cs"/>
          <w:rtl/>
        </w:rPr>
        <w:t xml:space="preserve">מינוי ועדת האתיקה. כזכור היום ועדת האתיקה היא של ארבעה חברים, שממנה יושב-ראש הכנסת, שניים מהקואליציה ושניים מהאופוזיציה. כאן מוצע ש"יושב-ראש הכנסת </w:t>
      </w:r>
      <w:r w:rsidRPr="00AA5945">
        <w:rPr>
          <w:rFonts w:cs="David"/>
          <w:rtl/>
        </w:rPr>
        <w:t>–</w:t>
      </w:r>
      <w:r w:rsidRPr="00AA5945">
        <w:rPr>
          <w:rFonts w:cs="David" w:hint="cs"/>
          <w:rtl/>
        </w:rPr>
        <w:t xml:space="preserve"> יש כאן תוספת </w:t>
      </w:r>
      <w:r w:rsidRPr="00AA5945">
        <w:rPr>
          <w:rFonts w:cs="David"/>
          <w:rtl/>
        </w:rPr>
        <w:t>–</w:t>
      </w:r>
      <w:r w:rsidRPr="00AA5945">
        <w:rPr>
          <w:rFonts w:cs="David" w:hint="cs"/>
          <w:rtl/>
        </w:rPr>
        <w:t xml:space="preserve"> "לאחר שהתייעץ עם נציגי כל הסיעות בכנסת, ימנה ועדת אתיקה לחברי הכנסת ובה שבעה חברים שאינם שרים או סגני שרים, ויקבע את היושב-ראש שלה מבין חבריה; במינוי חברי ועדת האתיקה, יתחשב יושב-ראש הכנסת, בין השאר, בהרכב הסיעתי של הכנסת,  תוך מתן ייצוג הולם לסיעות האופוזיציה, וכן בתכונות הנדרשות לכהונה בוועדת האתיקה, ובתפקידים אחרים שחבר הכנסת ממלא בכנסת; יושב-ראש הכנסת ימנה, מבין חברי ועדת האתיקה, ועדת משנה לקובלנות- - -". </w:t>
      </w:r>
    </w:p>
    <w:p w14:paraId="57FD020C" w14:textId="77777777" w:rsidR="00AA5945" w:rsidRPr="00AA5945" w:rsidRDefault="00AA5945" w:rsidP="00AA5945">
      <w:pPr>
        <w:bidi/>
        <w:jc w:val="both"/>
        <w:rPr>
          <w:rFonts w:cs="David" w:hint="cs"/>
          <w:rtl/>
        </w:rPr>
      </w:pPr>
    </w:p>
    <w:p w14:paraId="204477E1" w14:textId="77777777" w:rsidR="00AA5945" w:rsidRPr="00AA5945" w:rsidRDefault="00AA5945" w:rsidP="00AA5945">
      <w:pPr>
        <w:bidi/>
        <w:jc w:val="both"/>
        <w:rPr>
          <w:rFonts w:cs="David" w:hint="cs"/>
          <w:rtl/>
        </w:rPr>
      </w:pPr>
      <w:r w:rsidRPr="00AA5945">
        <w:rPr>
          <w:rFonts w:cs="David" w:hint="cs"/>
          <w:u w:val="single"/>
          <w:rtl/>
        </w:rPr>
        <w:t>גדעון סער:</w:t>
      </w:r>
    </w:p>
    <w:p w14:paraId="7DB7AD54" w14:textId="77777777" w:rsidR="00AA5945" w:rsidRPr="00AA5945" w:rsidRDefault="00AA5945" w:rsidP="00AA5945">
      <w:pPr>
        <w:bidi/>
        <w:jc w:val="both"/>
        <w:rPr>
          <w:rFonts w:cs="David" w:hint="cs"/>
          <w:rtl/>
        </w:rPr>
      </w:pPr>
    </w:p>
    <w:p w14:paraId="0A81715F" w14:textId="77777777" w:rsidR="00AA5945" w:rsidRPr="00AA5945" w:rsidRDefault="00AA5945" w:rsidP="00AA5945">
      <w:pPr>
        <w:bidi/>
        <w:jc w:val="both"/>
        <w:rPr>
          <w:rFonts w:cs="David" w:hint="cs"/>
          <w:rtl/>
        </w:rPr>
      </w:pPr>
      <w:r w:rsidRPr="00AA5945">
        <w:rPr>
          <w:rFonts w:cs="David" w:hint="cs"/>
          <w:rtl/>
        </w:rPr>
        <w:tab/>
        <w:t xml:space="preserve"> למה אנחנו לא עוברים סעיף-סעיף?</w:t>
      </w:r>
    </w:p>
    <w:p w14:paraId="22E6F4BF" w14:textId="77777777" w:rsidR="00AA5945" w:rsidRPr="00AA5945" w:rsidRDefault="00AA5945" w:rsidP="00AA5945">
      <w:pPr>
        <w:bidi/>
        <w:jc w:val="both"/>
        <w:rPr>
          <w:rFonts w:cs="David" w:hint="cs"/>
          <w:rtl/>
        </w:rPr>
      </w:pPr>
    </w:p>
    <w:p w14:paraId="114815D0"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579788C" w14:textId="77777777" w:rsidR="00AA5945" w:rsidRPr="00AA5945" w:rsidRDefault="00AA5945" w:rsidP="00AA5945">
      <w:pPr>
        <w:bidi/>
        <w:jc w:val="both"/>
        <w:rPr>
          <w:rFonts w:cs="David" w:hint="cs"/>
          <w:rtl/>
        </w:rPr>
      </w:pPr>
    </w:p>
    <w:p w14:paraId="70125E3C" w14:textId="77777777" w:rsidR="00AA5945" w:rsidRPr="00AA5945" w:rsidRDefault="00AA5945" w:rsidP="00AA5945">
      <w:pPr>
        <w:bidi/>
        <w:jc w:val="both"/>
        <w:rPr>
          <w:rFonts w:cs="David" w:hint="cs"/>
          <w:rtl/>
        </w:rPr>
      </w:pPr>
      <w:r w:rsidRPr="00AA5945">
        <w:rPr>
          <w:rFonts w:cs="David" w:hint="cs"/>
          <w:rtl/>
        </w:rPr>
        <w:tab/>
        <w:t xml:space="preserve"> נתחיל מסעיף 93.</w:t>
      </w:r>
    </w:p>
    <w:p w14:paraId="0BB619AA" w14:textId="77777777" w:rsidR="00AA5945" w:rsidRPr="00AA5945" w:rsidRDefault="00AA5945" w:rsidP="00AA5945">
      <w:pPr>
        <w:bidi/>
        <w:jc w:val="both"/>
        <w:rPr>
          <w:rFonts w:cs="David" w:hint="cs"/>
          <w:rtl/>
        </w:rPr>
      </w:pPr>
    </w:p>
    <w:p w14:paraId="64033798" w14:textId="77777777" w:rsidR="00AA5945" w:rsidRPr="00AA5945" w:rsidRDefault="00AA5945" w:rsidP="00AA5945">
      <w:pPr>
        <w:bidi/>
        <w:jc w:val="both"/>
        <w:rPr>
          <w:rFonts w:cs="David" w:hint="cs"/>
          <w:rtl/>
        </w:rPr>
      </w:pPr>
      <w:r w:rsidRPr="00AA5945">
        <w:rPr>
          <w:rFonts w:cs="David" w:hint="cs"/>
          <w:u w:val="single"/>
          <w:rtl/>
        </w:rPr>
        <w:t>גדעון סער:</w:t>
      </w:r>
    </w:p>
    <w:p w14:paraId="6A789BD5" w14:textId="77777777" w:rsidR="00AA5945" w:rsidRPr="00AA5945" w:rsidRDefault="00AA5945" w:rsidP="00AA5945">
      <w:pPr>
        <w:bidi/>
        <w:jc w:val="both"/>
        <w:rPr>
          <w:rFonts w:cs="David" w:hint="cs"/>
          <w:rtl/>
        </w:rPr>
      </w:pPr>
    </w:p>
    <w:p w14:paraId="2FFF1D83" w14:textId="77777777" w:rsidR="00AA5945" w:rsidRPr="00AA5945" w:rsidRDefault="00AA5945" w:rsidP="00AA5945">
      <w:pPr>
        <w:bidi/>
        <w:jc w:val="both"/>
        <w:rPr>
          <w:rFonts w:cs="David" w:hint="cs"/>
          <w:rtl/>
        </w:rPr>
      </w:pPr>
      <w:r w:rsidRPr="00AA5945">
        <w:rPr>
          <w:rFonts w:cs="David" w:hint="cs"/>
          <w:rtl/>
        </w:rPr>
        <w:tab/>
        <w:t xml:space="preserve"> המטרה בסדר לטעמי, אפשר לאשר אותה.</w:t>
      </w:r>
    </w:p>
    <w:p w14:paraId="691BE9FA" w14:textId="77777777" w:rsidR="00AA5945" w:rsidRPr="00AA5945" w:rsidRDefault="00AA5945" w:rsidP="00AA5945">
      <w:pPr>
        <w:bidi/>
        <w:jc w:val="both"/>
        <w:rPr>
          <w:rFonts w:cs="David" w:hint="cs"/>
          <w:rtl/>
        </w:rPr>
      </w:pPr>
    </w:p>
    <w:p w14:paraId="6EEC0F48" w14:textId="77777777" w:rsidR="00AA5945" w:rsidRPr="00AA5945" w:rsidRDefault="00AA5945" w:rsidP="00AA5945">
      <w:pPr>
        <w:bidi/>
        <w:jc w:val="both"/>
        <w:rPr>
          <w:rFonts w:cs="David" w:hint="cs"/>
          <w:rtl/>
        </w:rPr>
      </w:pPr>
      <w:r w:rsidRPr="00AA5945">
        <w:rPr>
          <w:rFonts w:cs="David" w:hint="cs"/>
          <w:u w:val="single"/>
          <w:rtl/>
        </w:rPr>
        <w:t>היו"ר דוד טל:</w:t>
      </w:r>
    </w:p>
    <w:p w14:paraId="711339D6" w14:textId="77777777" w:rsidR="00AA5945" w:rsidRPr="00AA5945" w:rsidRDefault="00AA5945" w:rsidP="00AA5945">
      <w:pPr>
        <w:bidi/>
        <w:jc w:val="both"/>
        <w:rPr>
          <w:rFonts w:cs="David" w:hint="cs"/>
          <w:rtl/>
        </w:rPr>
      </w:pPr>
    </w:p>
    <w:p w14:paraId="099EAA2D" w14:textId="77777777" w:rsidR="00AA5945" w:rsidRPr="00AA5945" w:rsidRDefault="00AA5945" w:rsidP="00AA5945">
      <w:pPr>
        <w:bidi/>
        <w:jc w:val="both"/>
        <w:rPr>
          <w:rFonts w:cs="David" w:hint="cs"/>
          <w:rtl/>
        </w:rPr>
      </w:pPr>
      <w:r w:rsidRPr="00AA5945">
        <w:rPr>
          <w:rFonts w:cs="David" w:hint="cs"/>
          <w:rtl/>
        </w:rPr>
        <w:tab/>
        <w:t>סעיף 93 מאושר.</w:t>
      </w:r>
    </w:p>
    <w:p w14:paraId="26F33553" w14:textId="77777777" w:rsidR="00AA5945" w:rsidRPr="00AA5945" w:rsidRDefault="00AA5945" w:rsidP="00AA5945">
      <w:pPr>
        <w:bidi/>
        <w:jc w:val="both"/>
        <w:rPr>
          <w:rFonts w:cs="David" w:hint="cs"/>
          <w:rtl/>
        </w:rPr>
      </w:pPr>
    </w:p>
    <w:p w14:paraId="5B5174B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EF84A5A" w14:textId="77777777" w:rsidR="00AA5945" w:rsidRPr="00AA5945" w:rsidRDefault="00AA5945" w:rsidP="00AA5945">
      <w:pPr>
        <w:bidi/>
        <w:jc w:val="both"/>
        <w:rPr>
          <w:rFonts w:cs="David" w:hint="cs"/>
          <w:rtl/>
        </w:rPr>
      </w:pPr>
    </w:p>
    <w:p w14:paraId="76495AC6" w14:textId="77777777" w:rsidR="00AA5945" w:rsidRPr="00AA5945" w:rsidRDefault="00AA5945" w:rsidP="00AA5945">
      <w:pPr>
        <w:bidi/>
        <w:jc w:val="both"/>
        <w:rPr>
          <w:rFonts w:cs="David" w:hint="cs"/>
          <w:rtl/>
        </w:rPr>
      </w:pPr>
      <w:r w:rsidRPr="00AA5945">
        <w:rPr>
          <w:rFonts w:cs="David" w:hint="cs"/>
          <w:rtl/>
        </w:rPr>
        <w:tab/>
        <w:t>בסעיף קטן (א) יושב-ראש הכנסת ממנה זה גם היום, השינוי פה שהוא צריך להתייעץ עם נציגי הסיעות, זה קצת לקוח ממינוי הנשיא, כשהוא מטיל את התפקיד להרכיב את הממשלה, הוא מתייעץ עם נציגי הסיעות, ופה ועדת האתיקה היא בת שבעה חברים ולא ארבעה, כי תהיה לה ועדת משנה של שלושה שהיא זו שתדון בקובלנות.</w:t>
      </w:r>
    </w:p>
    <w:p w14:paraId="772C5656" w14:textId="77777777" w:rsidR="00AA5945" w:rsidRPr="00AA5945" w:rsidRDefault="00AA5945" w:rsidP="00AA5945">
      <w:pPr>
        <w:bidi/>
        <w:jc w:val="both"/>
        <w:rPr>
          <w:rFonts w:cs="David" w:hint="cs"/>
          <w:rtl/>
        </w:rPr>
      </w:pPr>
    </w:p>
    <w:p w14:paraId="7AF91D8C" w14:textId="77777777" w:rsidR="00AA5945" w:rsidRPr="00AA5945" w:rsidRDefault="00AA5945" w:rsidP="00AA5945">
      <w:pPr>
        <w:bidi/>
        <w:jc w:val="both"/>
        <w:rPr>
          <w:rFonts w:cs="David" w:hint="cs"/>
          <w:rtl/>
        </w:rPr>
      </w:pPr>
      <w:r w:rsidRPr="00AA5945">
        <w:rPr>
          <w:rFonts w:cs="David" w:hint="cs"/>
          <w:u w:val="single"/>
          <w:rtl/>
        </w:rPr>
        <w:t>גדעון סער:</w:t>
      </w:r>
    </w:p>
    <w:p w14:paraId="41EF6AE3" w14:textId="77777777" w:rsidR="00AA5945" w:rsidRPr="00AA5945" w:rsidRDefault="00AA5945" w:rsidP="00AA5945">
      <w:pPr>
        <w:bidi/>
        <w:jc w:val="both"/>
        <w:rPr>
          <w:rFonts w:cs="David" w:hint="cs"/>
          <w:rtl/>
        </w:rPr>
      </w:pPr>
    </w:p>
    <w:p w14:paraId="18E45704" w14:textId="77777777" w:rsidR="00AA5945" w:rsidRPr="00AA5945" w:rsidRDefault="00AA5945" w:rsidP="00AA5945">
      <w:pPr>
        <w:bidi/>
        <w:jc w:val="both"/>
        <w:rPr>
          <w:rFonts w:cs="David" w:hint="cs"/>
          <w:rtl/>
        </w:rPr>
      </w:pPr>
      <w:r w:rsidRPr="00AA5945">
        <w:rPr>
          <w:rFonts w:cs="David" w:hint="cs"/>
          <w:rtl/>
        </w:rPr>
        <w:tab/>
        <w:t>קודם כול, אין צורך להרחיב את הוועדה בלי סוף. ארבעה זה מספיק. אם רוצים מספר לא זוגי, זה יכול להיות חמישה. יכול להיות שנעלמה מחברי הוועדה הנכבדה את העובדה שהבית הזה מונה רק 120 חברים, ושבעה חברים זה הרבה מאוד, לכן אני לא מציע לסטות מהנוהג הקיים. היא דרישה נכונה בעיני. לגבי חובת ההיוועצות, היא נראית לי קצת מוגזמת. בהחלט ניתן להסתפק בהיוועצות עם מי שהוא יושב-ראש הקואליציה ויושב-ראש סיעת האופוזיציה הגדולה.</w:t>
      </w:r>
    </w:p>
    <w:p w14:paraId="0AEAF20C" w14:textId="77777777" w:rsidR="00AA5945" w:rsidRPr="00AA5945" w:rsidRDefault="00AA5945" w:rsidP="00AA5945">
      <w:pPr>
        <w:bidi/>
        <w:jc w:val="both"/>
        <w:rPr>
          <w:rFonts w:cs="David" w:hint="cs"/>
          <w:rtl/>
        </w:rPr>
      </w:pPr>
    </w:p>
    <w:p w14:paraId="725475AC" w14:textId="77777777" w:rsidR="00AA5945" w:rsidRPr="00AA5945" w:rsidRDefault="00AA5945" w:rsidP="00AA5945">
      <w:pPr>
        <w:bidi/>
        <w:jc w:val="both"/>
        <w:rPr>
          <w:rFonts w:cs="David" w:hint="cs"/>
          <w:rtl/>
        </w:rPr>
      </w:pPr>
      <w:r w:rsidRPr="00AA5945">
        <w:rPr>
          <w:rFonts w:cs="David" w:hint="cs"/>
          <w:u w:val="single"/>
          <w:rtl/>
        </w:rPr>
        <w:t>היו"ר דוד טל:</w:t>
      </w:r>
    </w:p>
    <w:p w14:paraId="2D3333FB" w14:textId="77777777" w:rsidR="00AA5945" w:rsidRPr="00AA5945" w:rsidRDefault="00AA5945" w:rsidP="00AA5945">
      <w:pPr>
        <w:bidi/>
        <w:jc w:val="both"/>
        <w:rPr>
          <w:rFonts w:cs="David" w:hint="cs"/>
          <w:rtl/>
        </w:rPr>
      </w:pPr>
    </w:p>
    <w:p w14:paraId="205DFEA0" w14:textId="77777777" w:rsidR="00AA5945" w:rsidRPr="00AA5945" w:rsidRDefault="00AA5945" w:rsidP="00AA5945">
      <w:pPr>
        <w:bidi/>
        <w:jc w:val="both"/>
        <w:rPr>
          <w:rFonts w:cs="David" w:hint="cs"/>
          <w:rtl/>
        </w:rPr>
      </w:pPr>
      <w:r w:rsidRPr="00AA5945">
        <w:rPr>
          <w:rFonts w:cs="David" w:hint="cs"/>
          <w:rtl/>
        </w:rPr>
        <w:tab/>
        <w:t>מה זה מפריע לך שהוא יתייעץ עם נציגי כל הסיעות? נשיא המדינה מתייעץ עם כל הסיעות.</w:t>
      </w:r>
    </w:p>
    <w:p w14:paraId="50FDFCD1" w14:textId="77777777" w:rsidR="00AA5945" w:rsidRPr="00AA5945" w:rsidRDefault="00AA5945" w:rsidP="00AA5945">
      <w:pPr>
        <w:bidi/>
        <w:jc w:val="both"/>
        <w:rPr>
          <w:rFonts w:cs="David" w:hint="cs"/>
          <w:rtl/>
        </w:rPr>
      </w:pPr>
    </w:p>
    <w:p w14:paraId="3AD8BCB6" w14:textId="77777777" w:rsidR="00AA5945" w:rsidRPr="00AA5945" w:rsidRDefault="00AA5945" w:rsidP="00AA5945">
      <w:pPr>
        <w:bidi/>
        <w:jc w:val="both"/>
        <w:rPr>
          <w:rFonts w:cs="David" w:hint="cs"/>
          <w:rtl/>
        </w:rPr>
      </w:pPr>
      <w:r w:rsidRPr="00AA5945">
        <w:rPr>
          <w:rFonts w:cs="David" w:hint="cs"/>
          <w:u w:val="single"/>
          <w:rtl/>
        </w:rPr>
        <w:t>גדעון סער:</w:t>
      </w:r>
    </w:p>
    <w:p w14:paraId="27CC6357" w14:textId="77777777" w:rsidR="00AA5945" w:rsidRPr="00AA5945" w:rsidRDefault="00AA5945" w:rsidP="00AA5945">
      <w:pPr>
        <w:bidi/>
        <w:jc w:val="both"/>
        <w:rPr>
          <w:rFonts w:cs="David" w:hint="cs"/>
          <w:rtl/>
        </w:rPr>
      </w:pPr>
    </w:p>
    <w:p w14:paraId="670BD68C" w14:textId="77777777" w:rsidR="00AA5945" w:rsidRPr="00AA5945" w:rsidRDefault="00AA5945" w:rsidP="00AA5945">
      <w:pPr>
        <w:bidi/>
        <w:jc w:val="both"/>
        <w:rPr>
          <w:rFonts w:cs="David" w:hint="cs"/>
          <w:rtl/>
        </w:rPr>
      </w:pPr>
      <w:r w:rsidRPr="00AA5945">
        <w:rPr>
          <w:rFonts w:cs="David" w:hint="cs"/>
          <w:rtl/>
        </w:rPr>
        <w:tab/>
        <w:t xml:space="preserve"> זה הרכבת ממשלה לא מינוי ועדה, עם כל הכבוד. אולי גם בשביל לנשום תתייעץ עם נציגי כל הסיעות? לדעתי זה קצת מרחיק לכת. אני סומך על כל יושב-ראש כנסת. הכנסת בוחרת בו, אז היא צריכה קצת לסמוך עליו.</w:t>
      </w:r>
    </w:p>
    <w:p w14:paraId="4C329FCF" w14:textId="77777777" w:rsidR="00AA5945" w:rsidRPr="00AA5945" w:rsidRDefault="00AA5945" w:rsidP="00AA5945">
      <w:pPr>
        <w:bidi/>
        <w:jc w:val="both"/>
        <w:rPr>
          <w:rFonts w:cs="David" w:hint="cs"/>
          <w:rtl/>
        </w:rPr>
      </w:pPr>
    </w:p>
    <w:p w14:paraId="4D29B811" w14:textId="77777777" w:rsidR="00AA5945" w:rsidRPr="00AA5945" w:rsidRDefault="00AA5945" w:rsidP="00AA5945">
      <w:pPr>
        <w:bidi/>
        <w:jc w:val="both"/>
        <w:rPr>
          <w:rFonts w:cs="David" w:hint="cs"/>
          <w:rtl/>
        </w:rPr>
      </w:pPr>
      <w:r w:rsidRPr="00AA5945">
        <w:rPr>
          <w:rFonts w:cs="David" w:hint="cs"/>
          <w:u w:val="single"/>
          <w:rtl/>
        </w:rPr>
        <w:t>היו"ר דוד טל:</w:t>
      </w:r>
    </w:p>
    <w:p w14:paraId="54874548" w14:textId="77777777" w:rsidR="00AA5945" w:rsidRPr="00AA5945" w:rsidRDefault="00AA5945" w:rsidP="00AA5945">
      <w:pPr>
        <w:bidi/>
        <w:jc w:val="both"/>
        <w:rPr>
          <w:rFonts w:cs="David" w:hint="cs"/>
          <w:rtl/>
        </w:rPr>
      </w:pPr>
    </w:p>
    <w:p w14:paraId="6479C494" w14:textId="77777777" w:rsidR="00AA5945" w:rsidRPr="00AA5945" w:rsidRDefault="00AA5945" w:rsidP="00AA5945">
      <w:pPr>
        <w:bidi/>
        <w:jc w:val="both"/>
        <w:rPr>
          <w:rFonts w:cs="David" w:hint="cs"/>
          <w:rtl/>
        </w:rPr>
      </w:pPr>
      <w:r w:rsidRPr="00AA5945">
        <w:rPr>
          <w:rFonts w:cs="David" w:hint="cs"/>
          <w:rtl/>
        </w:rPr>
        <w:tab/>
        <w:t>לגבי שרים וסגני שרים מוסכם עלינו. לגבי המספר אתה מציע שיהיו חמישה?</w:t>
      </w:r>
    </w:p>
    <w:p w14:paraId="2E775169" w14:textId="77777777" w:rsidR="00AA5945" w:rsidRPr="00AA5945" w:rsidRDefault="00AA5945" w:rsidP="00AA5945">
      <w:pPr>
        <w:bidi/>
        <w:jc w:val="both"/>
        <w:rPr>
          <w:rFonts w:cs="David" w:hint="cs"/>
          <w:rtl/>
        </w:rPr>
      </w:pPr>
    </w:p>
    <w:p w14:paraId="327AF559" w14:textId="77777777" w:rsidR="00AA5945" w:rsidRPr="00AA5945" w:rsidRDefault="00AA5945" w:rsidP="00AA5945">
      <w:pPr>
        <w:bidi/>
        <w:jc w:val="both"/>
        <w:rPr>
          <w:rFonts w:cs="David" w:hint="cs"/>
          <w:rtl/>
        </w:rPr>
      </w:pPr>
      <w:r w:rsidRPr="00AA5945">
        <w:rPr>
          <w:rFonts w:cs="David" w:hint="cs"/>
          <w:u w:val="single"/>
          <w:rtl/>
        </w:rPr>
        <w:t>גדעון סער:</w:t>
      </w:r>
    </w:p>
    <w:p w14:paraId="322326C2" w14:textId="77777777" w:rsidR="00AA5945" w:rsidRPr="00AA5945" w:rsidRDefault="00AA5945" w:rsidP="00AA5945">
      <w:pPr>
        <w:bidi/>
        <w:jc w:val="both"/>
        <w:rPr>
          <w:rFonts w:cs="David" w:hint="cs"/>
          <w:rtl/>
        </w:rPr>
      </w:pPr>
    </w:p>
    <w:p w14:paraId="0992A8A3" w14:textId="77777777" w:rsidR="00AA5945" w:rsidRPr="00AA5945" w:rsidRDefault="00AA5945" w:rsidP="00AA5945">
      <w:pPr>
        <w:bidi/>
        <w:jc w:val="both"/>
        <w:rPr>
          <w:rFonts w:cs="David" w:hint="cs"/>
          <w:rtl/>
        </w:rPr>
      </w:pPr>
      <w:r w:rsidRPr="00AA5945">
        <w:rPr>
          <w:rFonts w:cs="David" w:hint="cs"/>
          <w:rtl/>
        </w:rPr>
        <w:tab/>
        <w:t xml:space="preserve"> או ארבעה או חמישה, לא יותר מחמישה בכל מקרה.</w:t>
      </w:r>
    </w:p>
    <w:p w14:paraId="5A5C259E" w14:textId="77777777" w:rsidR="00AA5945" w:rsidRPr="00AA5945" w:rsidRDefault="00AA5945" w:rsidP="00AA5945">
      <w:pPr>
        <w:bidi/>
        <w:jc w:val="both"/>
        <w:rPr>
          <w:rFonts w:cs="David" w:hint="cs"/>
          <w:rtl/>
        </w:rPr>
      </w:pPr>
    </w:p>
    <w:p w14:paraId="1C1C0547" w14:textId="77777777" w:rsidR="00AA5945" w:rsidRPr="00AA5945" w:rsidRDefault="00AA5945" w:rsidP="00AA5945">
      <w:pPr>
        <w:bidi/>
        <w:jc w:val="both"/>
        <w:rPr>
          <w:rFonts w:cs="David" w:hint="cs"/>
          <w:rtl/>
        </w:rPr>
      </w:pPr>
      <w:r w:rsidRPr="00AA5945">
        <w:rPr>
          <w:rFonts w:cs="David" w:hint="cs"/>
          <w:u w:val="single"/>
          <w:rtl/>
        </w:rPr>
        <w:t>היו"ר דוד טל:</w:t>
      </w:r>
    </w:p>
    <w:p w14:paraId="7A033753" w14:textId="77777777" w:rsidR="00AA5945" w:rsidRPr="00AA5945" w:rsidRDefault="00AA5945" w:rsidP="00AA5945">
      <w:pPr>
        <w:bidi/>
        <w:jc w:val="both"/>
        <w:rPr>
          <w:rFonts w:cs="David" w:hint="cs"/>
          <w:rtl/>
        </w:rPr>
      </w:pPr>
    </w:p>
    <w:p w14:paraId="686E76BE" w14:textId="77777777" w:rsidR="00AA5945" w:rsidRPr="00AA5945" w:rsidRDefault="00AA5945" w:rsidP="00AA5945">
      <w:pPr>
        <w:bidi/>
        <w:jc w:val="both"/>
        <w:rPr>
          <w:rFonts w:cs="David" w:hint="cs"/>
          <w:rtl/>
        </w:rPr>
      </w:pPr>
      <w:r w:rsidRPr="00AA5945">
        <w:rPr>
          <w:rFonts w:cs="David" w:hint="cs"/>
          <w:rtl/>
        </w:rPr>
        <w:tab/>
        <w:t>אני מציע שיהיו חמישה כדי שיהיה מספר אי זוגי.</w:t>
      </w:r>
    </w:p>
    <w:p w14:paraId="70CE4025" w14:textId="77777777" w:rsidR="00AA5945" w:rsidRPr="00AA5945" w:rsidRDefault="00AA5945" w:rsidP="00AA5945">
      <w:pPr>
        <w:bidi/>
        <w:jc w:val="both"/>
        <w:rPr>
          <w:rFonts w:cs="David" w:hint="cs"/>
          <w:rtl/>
        </w:rPr>
      </w:pPr>
    </w:p>
    <w:p w14:paraId="337FC593" w14:textId="77777777" w:rsidR="00AA5945" w:rsidRPr="00AA5945" w:rsidRDefault="00AA5945" w:rsidP="00AA5945">
      <w:pPr>
        <w:bidi/>
        <w:jc w:val="both"/>
        <w:rPr>
          <w:rFonts w:cs="David" w:hint="cs"/>
          <w:rtl/>
        </w:rPr>
      </w:pPr>
      <w:r w:rsidRPr="00AA5945">
        <w:rPr>
          <w:rFonts w:cs="David" w:hint="cs"/>
          <w:u w:val="single"/>
          <w:rtl/>
        </w:rPr>
        <w:t>גדעון סער:</w:t>
      </w:r>
    </w:p>
    <w:p w14:paraId="47CB753D" w14:textId="77777777" w:rsidR="00AA5945" w:rsidRPr="00AA5945" w:rsidRDefault="00AA5945" w:rsidP="00AA5945">
      <w:pPr>
        <w:bidi/>
        <w:jc w:val="both"/>
        <w:rPr>
          <w:rFonts w:cs="David" w:hint="cs"/>
          <w:rtl/>
        </w:rPr>
      </w:pPr>
    </w:p>
    <w:p w14:paraId="635D8105" w14:textId="77777777" w:rsidR="00AA5945" w:rsidRPr="00AA5945" w:rsidRDefault="00AA5945" w:rsidP="00AA5945">
      <w:pPr>
        <w:bidi/>
        <w:jc w:val="both"/>
        <w:rPr>
          <w:rFonts w:cs="David" w:hint="cs"/>
          <w:rtl/>
        </w:rPr>
      </w:pPr>
      <w:r w:rsidRPr="00AA5945">
        <w:rPr>
          <w:rFonts w:cs="David" w:hint="cs"/>
          <w:rtl/>
        </w:rPr>
        <w:tab/>
        <w:t xml:space="preserve"> הבעיה בחמישה, שתמיד יהיה אי איזון בין קואליציה לאופוזיציה ותמיד ההשתדלות, למיטב זיכרוני, ונדמה לי שזה גם היום, שיהיה מספר שוויוני בין הקואליציה לאופוזיציה.</w:t>
      </w:r>
    </w:p>
    <w:p w14:paraId="152B912F" w14:textId="77777777" w:rsidR="00AA5945" w:rsidRPr="00AA5945" w:rsidRDefault="00AA5945" w:rsidP="00AA5945">
      <w:pPr>
        <w:bidi/>
        <w:jc w:val="both"/>
        <w:rPr>
          <w:rFonts w:cs="David" w:hint="cs"/>
          <w:rtl/>
        </w:rPr>
      </w:pPr>
    </w:p>
    <w:p w14:paraId="436D6EE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8452C13" w14:textId="77777777" w:rsidR="00AA5945" w:rsidRPr="00AA5945" w:rsidRDefault="00AA5945" w:rsidP="00AA5945">
      <w:pPr>
        <w:bidi/>
        <w:jc w:val="both"/>
        <w:rPr>
          <w:rFonts w:cs="David" w:hint="cs"/>
          <w:rtl/>
        </w:rPr>
      </w:pPr>
    </w:p>
    <w:p w14:paraId="70B8B4A8" w14:textId="77777777" w:rsidR="00AA5945" w:rsidRPr="00AA5945" w:rsidRDefault="00AA5945" w:rsidP="00AA5945">
      <w:pPr>
        <w:bidi/>
        <w:jc w:val="both"/>
        <w:rPr>
          <w:rFonts w:cs="David" w:hint="cs"/>
          <w:rtl/>
        </w:rPr>
      </w:pPr>
      <w:r w:rsidRPr="00AA5945">
        <w:rPr>
          <w:rFonts w:cs="David" w:hint="cs"/>
          <w:rtl/>
        </w:rPr>
        <w:tab/>
        <w:t>זה המצב היום.</w:t>
      </w:r>
    </w:p>
    <w:p w14:paraId="78F7967A" w14:textId="77777777" w:rsidR="00AA5945" w:rsidRPr="00AA5945" w:rsidRDefault="00AA5945" w:rsidP="00AA5945">
      <w:pPr>
        <w:bidi/>
        <w:jc w:val="both"/>
        <w:rPr>
          <w:rFonts w:cs="David" w:hint="cs"/>
          <w:rtl/>
        </w:rPr>
      </w:pPr>
    </w:p>
    <w:p w14:paraId="4D54B37E" w14:textId="77777777" w:rsidR="00AA5945" w:rsidRPr="00AA5945" w:rsidRDefault="00AA5945" w:rsidP="00AA5945">
      <w:pPr>
        <w:bidi/>
        <w:jc w:val="both"/>
        <w:rPr>
          <w:rFonts w:cs="David" w:hint="cs"/>
          <w:rtl/>
        </w:rPr>
      </w:pPr>
      <w:r w:rsidRPr="00AA5945">
        <w:rPr>
          <w:rFonts w:cs="David" w:hint="cs"/>
          <w:u w:val="single"/>
          <w:rtl/>
        </w:rPr>
        <w:t>גדעון סער:</w:t>
      </w:r>
    </w:p>
    <w:p w14:paraId="4576B546" w14:textId="77777777" w:rsidR="00AA5945" w:rsidRPr="00AA5945" w:rsidRDefault="00AA5945" w:rsidP="00AA5945">
      <w:pPr>
        <w:bidi/>
        <w:jc w:val="both"/>
        <w:rPr>
          <w:rFonts w:cs="David" w:hint="cs"/>
          <w:rtl/>
        </w:rPr>
      </w:pPr>
    </w:p>
    <w:p w14:paraId="761529B9" w14:textId="77777777" w:rsidR="00AA5945" w:rsidRPr="00AA5945" w:rsidRDefault="00AA5945" w:rsidP="00AA5945">
      <w:pPr>
        <w:bidi/>
        <w:jc w:val="both"/>
        <w:rPr>
          <w:rFonts w:cs="David" w:hint="cs"/>
          <w:rtl/>
        </w:rPr>
      </w:pPr>
      <w:r w:rsidRPr="00AA5945">
        <w:rPr>
          <w:rFonts w:cs="David" w:hint="cs"/>
          <w:rtl/>
        </w:rPr>
        <w:tab/>
        <w:t>לכן יש במקרה הזה איזה נוהג. הם לא יודעים מה ההיסטוריה הפרלמנטרית, ואי אפשר להאשים אותם, כי הם לא היו כאן ברובם.</w:t>
      </w:r>
    </w:p>
    <w:p w14:paraId="24EEA29B" w14:textId="77777777" w:rsidR="00AA5945" w:rsidRPr="00AA5945" w:rsidRDefault="00AA5945" w:rsidP="00AA5945">
      <w:pPr>
        <w:bidi/>
        <w:jc w:val="both"/>
        <w:rPr>
          <w:rFonts w:cs="David" w:hint="cs"/>
          <w:rtl/>
        </w:rPr>
      </w:pPr>
    </w:p>
    <w:p w14:paraId="71E0ECA5" w14:textId="77777777" w:rsidR="00AA5945" w:rsidRPr="00AA5945" w:rsidRDefault="00AA5945" w:rsidP="00AA5945">
      <w:pPr>
        <w:bidi/>
        <w:jc w:val="both"/>
        <w:rPr>
          <w:rFonts w:cs="David" w:hint="cs"/>
          <w:rtl/>
        </w:rPr>
      </w:pPr>
      <w:r w:rsidRPr="00AA5945">
        <w:rPr>
          <w:rFonts w:cs="David" w:hint="cs"/>
          <w:u w:val="single"/>
          <w:rtl/>
        </w:rPr>
        <w:t xml:space="preserve">שילה </w:t>
      </w:r>
      <w:proofErr w:type="spellStart"/>
      <w:r w:rsidRPr="00AA5945">
        <w:rPr>
          <w:rFonts w:cs="David" w:hint="cs"/>
          <w:u w:val="single"/>
          <w:rtl/>
        </w:rPr>
        <w:t>וולף</w:t>
      </w:r>
      <w:proofErr w:type="spellEnd"/>
      <w:r w:rsidRPr="00AA5945">
        <w:rPr>
          <w:rFonts w:cs="David" w:hint="cs"/>
          <w:u w:val="single"/>
          <w:rtl/>
        </w:rPr>
        <w:t>:</w:t>
      </w:r>
    </w:p>
    <w:p w14:paraId="5CE37C10" w14:textId="77777777" w:rsidR="00AA5945" w:rsidRPr="00AA5945" w:rsidRDefault="00AA5945" w:rsidP="00AA5945">
      <w:pPr>
        <w:bidi/>
        <w:jc w:val="both"/>
        <w:rPr>
          <w:rFonts w:cs="David" w:hint="cs"/>
          <w:rtl/>
        </w:rPr>
      </w:pPr>
    </w:p>
    <w:p w14:paraId="1E1B510C" w14:textId="77777777" w:rsidR="00AA5945" w:rsidRPr="00AA5945" w:rsidRDefault="00AA5945" w:rsidP="00AA5945">
      <w:pPr>
        <w:bidi/>
        <w:jc w:val="both"/>
        <w:rPr>
          <w:rFonts w:cs="David" w:hint="cs"/>
          <w:rtl/>
        </w:rPr>
      </w:pPr>
      <w:r w:rsidRPr="00AA5945">
        <w:rPr>
          <w:rFonts w:cs="David" w:hint="cs"/>
          <w:rtl/>
        </w:rPr>
        <w:tab/>
      </w:r>
      <w:proofErr w:type="spellStart"/>
      <w:r w:rsidRPr="00AA5945">
        <w:rPr>
          <w:rFonts w:cs="David" w:hint="cs"/>
          <w:rtl/>
        </w:rPr>
        <w:t>קורפו</w:t>
      </w:r>
      <w:proofErr w:type="spellEnd"/>
      <w:r w:rsidRPr="00AA5945">
        <w:rPr>
          <w:rFonts w:cs="David" w:hint="cs"/>
          <w:rtl/>
        </w:rPr>
        <w:t xml:space="preserve"> היה.</w:t>
      </w:r>
    </w:p>
    <w:p w14:paraId="19010E08" w14:textId="77777777" w:rsidR="00AA5945" w:rsidRPr="00AA5945" w:rsidRDefault="00AA5945" w:rsidP="00AA5945">
      <w:pPr>
        <w:bidi/>
        <w:jc w:val="both"/>
        <w:rPr>
          <w:rFonts w:cs="David" w:hint="cs"/>
          <w:rtl/>
        </w:rPr>
      </w:pPr>
    </w:p>
    <w:p w14:paraId="5884061F" w14:textId="77777777" w:rsidR="00AA5945" w:rsidRPr="00AA5945" w:rsidRDefault="00AA5945" w:rsidP="00AA5945">
      <w:pPr>
        <w:bidi/>
        <w:jc w:val="both"/>
        <w:rPr>
          <w:rFonts w:cs="David" w:hint="cs"/>
          <w:rtl/>
        </w:rPr>
      </w:pPr>
      <w:r w:rsidRPr="00AA5945">
        <w:rPr>
          <w:rFonts w:cs="David" w:hint="cs"/>
          <w:u w:val="single"/>
          <w:rtl/>
        </w:rPr>
        <w:t>גדעון סער:</w:t>
      </w:r>
    </w:p>
    <w:p w14:paraId="5BEBBC76" w14:textId="77777777" w:rsidR="00AA5945" w:rsidRPr="00AA5945" w:rsidRDefault="00AA5945" w:rsidP="00AA5945">
      <w:pPr>
        <w:bidi/>
        <w:jc w:val="both"/>
        <w:rPr>
          <w:rFonts w:cs="David" w:hint="cs"/>
          <w:rtl/>
        </w:rPr>
      </w:pPr>
    </w:p>
    <w:p w14:paraId="7DA9D59A" w14:textId="77777777" w:rsidR="00AA5945" w:rsidRPr="00AA5945" w:rsidRDefault="00AA5945" w:rsidP="00AA5945">
      <w:pPr>
        <w:bidi/>
        <w:jc w:val="both"/>
        <w:rPr>
          <w:rFonts w:cs="David" w:hint="cs"/>
          <w:rtl/>
        </w:rPr>
      </w:pPr>
      <w:r w:rsidRPr="00AA5945">
        <w:rPr>
          <w:rFonts w:cs="David" w:hint="cs"/>
          <w:rtl/>
        </w:rPr>
        <w:tab/>
        <w:t xml:space="preserve"> אמרתי "ברובם".</w:t>
      </w:r>
    </w:p>
    <w:p w14:paraId="777473DF" w14:textId="77777777" w:rsidR="00AA5945" w:rsidRPr="00AA5945" w:rsidRDefault="00AA5945" w:rsidP="00AA5945">
      <w:pPr>
        <w:bidi/>
        <w:jc w:val="both"/>
        <w:rPr>
          <w:rFonts w:cs="David" w:hint="cs"/>
          <w:rtl/>
        </w:rPr>
      </w:pPr>
    </w:p>
    <w:p w14:paraId="498E26D3" w14:textId="77777777" w:rsidR="00AA5945" w:rsidRPr="00AA5945" w:rsidRDefault="00AA5945" w:rsidP="00AA5945">
      <w:pPr>
        <w:bidi/>
        <w:jc w:val="both"/>
        <w:rPr>
          <w:rFonts w:cs="David" w:hint="cs"/>
          <w:rtl/>
        </w:rPr>
      </w:pPr>
      <w:r w:rsidRPr="00AA5945">
        <w:rPr>
          <w:rFonts w:cs="David" w:hint="cs"/>
          <w:u w:val="single"/>
          <w:rtl/>
        </w:rPr>
        <w:t>היו"ר דוד טל:</w:t>
      </w:r>
    </w:p>
    <w:p w14:paraId="6D744D62" w14:textId="77777777" w:rsidR="00AA5945" w:rsidRPr="00AA5945" w:rsidRDefault="00AA5945" w:rsidP="00AA5945">
      <w:pPr>
        <w:bidi/>
        <w:jc w:val="both"/>
        <w:rPr>
          <w:rFonts w:cs="David" w:hint="cs"/>
          <w:rtl/>
        </w:rPr>
      </w:pPr>
    </w:p>
    <w:p w14:paraId="21C9958D" w14:textId="77777777" w:rsidR="00AA5945" w:rsidRPr="00AA5945" w:rsidRDefault="00AA5945" w:rsidP="00AA5945">
      <w:pPr>
        <w:bidi/>
        <w:jc w:val="both"/>
        <w:rPr>
          <w:rFonts w:cs="David" w:hint="cs"/>
          <w:rtl/>
        </w:rPr>
      </w:pPr>
      <w:r w:rsidRPr="00AA5945">
        <w:rPr>
          <w:rFonts w:cs="David" w:hint="cs"/>
          <w:rtl/>
        </w:rPr>
        <w:tab/>
        <w:t>אם אני משאיר את זה ארבעה ואני עובר לסעיף הבא, אני צריך ועדת משנה, אז מתוך הארבעה אני אמנה שלושה? בעצם כל הוועדה היא ועדת משנה.</w:t>
      </w:r>
    </w:p>
    <w:p w14:paraId="4D7AF9E5" w14:textId="77777777" w:rsidR="00AA5945" w:rsidRPr="00AA5945" w:rsidRDefault="00AA5945" w:rsidP="00AA5945">
      <w:pPr>
        <w:bidi/>
        <w:jc w:val="both"/>
        <w:rPr>
          <w:rFonts w:cs="David" w:hint="cs"/>
          <w:rtl/>
        </w:rPr>
      </w:pPr>
    </w:p>
    <w:p w14:paraId="01D19E76" w14:textId="77777777" w:rsidR="00AA5945" w:rsidRPr="00AA5945" w:rsidRDefault="00AA5945" w:rsidP="00AA5945">
      <w:pPr>
        <w:bidi/>
        <w:jc w:val="both"/>
        <w:rPr>
          <w:rFonts w:cs="David" w:hint="cs"/>
          <w:rtl/>
        </w:rPr>
      </w:pPr>
      <w:r w:rsidRPr="00AA5945">
        <w:rPr>
          <w:rFonts w:cs="David" w:hint="cs"/>
          <w:u w:val="single"/>
          <w:rtl/>
        </w:rPr>
        <w:t>גדעון סער:</w:t>
      </w:r>
    </w:p>
    <w:p w14:paraId="61B8C74B" w14:textId="77777777" w:rsidR="00AA5945" w:rsidRPr="00AA5945" w:rsidRDefault="00AA5945" w:rsidP="00AA5945">
      <w:pPr>
        <w:bidi/>
        <w:jc w:val="both"/>
        <w:rPr>
          <w:rFonts w:cs="David" w:hint="cs"/>
          <w:rtl/>
        </w:rPr>
      </w:pPr>
    </w:p>
    <w:p w14:paraId="08C26B75" w14:textId="77777777" w:rsidR="00AA5945" w:rsidRPr="00AA5945" w:rsidRDefault="00AA5945" w:rsidP="00AA5945">
      <w:pPr>
        <w:bidi/>
        <w:jc w:val="both"/>
        <w:rPr>
          <w:rFonts w:cs="David" w:hint="cs"/>
          <w:rtl/>
        </w:rPr>
      </w:pPr>
      <w:r w:rsidRPr="00AA5945">
        <w:rPr>
          <w:rFonts w:cs="David" w:hint="cs"/>
          <w:rtl/>
        </w:rPr>
        <w:tab/>
        <w:t xml:space="preserve"> למה הוועדה </w:t>
      </w:r>
      <w:proofErr w:type="spellStart"/>
      <w:r w:rsidRPr="00AA5945">
        <w:rPr>
          <w:rFonts w:cs="David" w:hint="cs"/>
          <w:rtl/>
        </w:rPr>
        <w:t>במליאתה</w:t>
      </w:r>
      <w:proofErr w:type="spellEnd"/>
      <w:r w:rsidRPr="00AA5945">
        <w:rPr>
          <w:rFonts w:cs="David" w:hint="cs"/>
          <w:rtl/>
        </w:rPr>
        <w:t xml:space="preserve"> לא יכולה לדון בקובלנות?</w:t>
      </w:r>
    </w:p>
    <w:p w14:paraId="25A11E81" w14:textId="77777777" w:rsidR="00AA5945" w:rsidRPr="00AA5945" w:rsidRDefault="00AA5945" w:rsidP="00AA5945">
      <w:pPr>
        <w:bidi/>
        <w:jc w:val="both"/>
        <w:rPr>
          <w:rFonts w:cs="David" w:hint="cs"/>
          <w:u w:val="single"/>
          <w:rtl/>
        </w:rPr>
      </w:pPr>
    </w:p>
    <w:p w14:paraId="311BFAC7"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19707BD0" w14:textId="77777777" w:rsidR="00AA5945" w:rsidRPr="00AA5945" w:rsidRDefault="00AA5945" w:rsidP="00AA5945">
      <w:pPr>
        <w:bidi/>
        <w:jc w:val="both"/>
        <w:rPr>
          <w:rFonts w:cs="David" w:hint="cs"/>
          <w:rtl/>
        </w:rPr>
      </w:pPr>
    </w:p>
    <w:p w14:paraId="0B4A9409" w14:textId="77777777" w:rsidR="00AA5945" w:rsidRPr="00AA5945" w:rsidRDefault="00AA5945" w:rsidP="00AA5945">
      <w:pPr>
        <w:bidi/>
        <w:jc w:val="both"/>
        <w:rPr>
          <w:rFonts w:cs="David" w:hint="cs"/>
          <w:rtl/>
        </w:rPr>
      </w:pPr>
      <w:r w:rsidRPr="00AA5945">
        <w:rPr>
          <w:rFonts w:cs="David" w:hint="cs"/>
          <w:rtl/>
        </w:rPr>
        <w:tab/>
        <w:t>הרעיון  כאן היה שיהיה הרכב קטן יותר שידון בקובלנות ותהיה אפשרות של ערעור. היום יש ערעור למליאה, מה שפועל מאפשר ערעור רק במקרים מסוימים.</w:t>
      </w:r>
    </w:p>
    <w:p w14:paraId="471DDCF5" w14:textId="77777777" w:rsidR="00AA5945" w:rsidRPr="00AA5945" w:rsidRDefault="00AA5945" w:rsidP="00AA5945">
      <w:pPr>
        <w:bidi/>
        <w:jc w:val="both"/>
        <w:rPr>
          <w:rFonts w:cs="David" w:hint="cs"/>
          <w:rtl/>
        </w:rPr>
      </w:pPr>
    </w:p>
    <w:p w14:paraId="5FB28BFA" w14:textId="77777777" w:rsidR="00AA5945" w:rsidRPr="00AA5945" w:rsidRDefault="00AA5945" w:rsidP="00AA5945">
      <w:pPr>
        <w:bidi/>
        <w:jc w:val="both"/>
        <w:rPr>
          <w:rFonts w:cs="David" w:hint="cs"/>
          <w:rtl/>
        </w:rPr>
      </w:pPr>
      <w:r w:rsidRPr="00AA5945">
        <w:rPr>
          <w:rFonts w:cs="David" w:hint="cs"/>
          <w:u w:val="single"/>
          <w:rtl/>
        </w:rPr>
        <w:t>גדעון סער:</w:t>
      </w:r>
    </w:p>
    <w:p w14:paraId="5FB0E204" w14:textId="77777777" w:rsidR="00AA5945" w:rsidRPr="00AA5945" w:rsidRDefault="00AA5945" w:rsidP="00AA5945">
      <w:pPr>
        <w:bidi/>
        <w:jc w:val="both"/>
        <w:rPr>
          <w:rFonts w:cs="David" w:hint="cs"/>
          <w:rtl/>
        </w:rPr>
      </w:pPr>
    </w:p>
    <w:p w14:paraId="1FDB9862" w14:textId="77777777" w:rsidR="00AA5945" w:rsidRPr="00AA5945" w:rsidRDefault="00AA5945" w:rsidP="00AA5945">
      <w:pPr>
        <w:bidi/>
        <w:jc w:val="both"/>
        <w:rPr>
          <w:rFonts w:cs="David" w:hint="cs"/>
          <w:rtl/>
        </w:rPr>
      </w:pPr>
      <w:r w:rsidRPr="00AA5945">
        <w:rPr>
          <w:rFonts w:cs="David" w:hint="cs"/>
          <w:rtl/>
        </w:rPr>
        <w:tab/>
        <w:t xml:space="preserve"> לא צריך שום אפשרות לערעור. מה ההבדל בין השלושה לבין הארבעה?</w:t>
      </w:r>
    </w:p>
    <w:p w14:paraId="4671B4C7" w14:textId="77777777" w:rsidR="00AA5945" w:rsidRPr="00AA5945" w:rsidRDefault="00AA5945" w:rsidP="00AA5945">
      <w:pPr>
        <w:bidi/>
        <w:jc w:val="both"/>
        <w:rPr>
          <w:rFonts w:cs="David" w:hint="cs"/>
          <w:rtl/>
        </w:rPr>
      </w:pPr>
    </w:p>
    <w:p w14:paraId="1331139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CC8F413" w14:textId="77777777" w:rsidR="00AA5945" w:rsidRPr="00AA5945" w:rsidRDefault="00AA5945" w:rsidP="00AA5945">
      <w:pPr>
        <w:bidi/>
        <w:jc w:val="both"/>
        <w:rPr>
          <w:rFonts w:cs="David" w:hint="cs"/>
          <w:rtl/>
        </w:rPr>
      </w:pPr>
    </w:p>
    <w:p w14:paraId="2448588B" w14:textId="77777777" w:rsidR="00AA5945" w:rsidRPr="00AA5945" w:rsidRDefault="00AA5945" w:rsidP="00AA5945">
      <w:pPr>
        <w:bidi/>
        <w:jc w:val="both"/>
        <w:rPr>
          <w:rFonts w:cs="David" w:hint="cs"/>
          <w:rtl/>
        </w:rPr>
      </w:pPr>
      <w:r w:rsidRPr="00AA5945">
        <w:rPr>
          <w:rFonts w:cs="David" w:hint="cs"/>
          <w:rtl/>
        </w:rPr>
        <w:tab/>
        <w:t xml:space="preserve"> היום זה משבעה לשלושה.</w:t>
      </w:r>
    </w:p>
    <w:p w14:paraId="06798598" w14:textId="77777777" w:rsidR="00AA5945" w:rsidRPr="00AA5945" w:rsidRDefault="00AA5945" w:rsidP="00AA5945">
      <w:pPr>
        <w:bidi/>
        <w:jc w:val="both"/>
        <w:rPr>
          <w:rFonts w:cs="David" w:hint="cs"/>
          <w:rtl/>
        </w:rPr>
      </w:pPr>
    </w:p>
    <w:p w14:paraId="7F06DB6D" w14:textId="77777777" w:rsidR="00AA5945" w:rsidRPr="00AA5945" w:rsidRDefault="00AA5945" w:rsidP="00AA5945">
      <w:pPr>
        <w:bidi/>
        <w:jc w:val="both"/>
        <w:rPr>
          <w:rFonts w:cs="David" w:hint="cs"/>
          <w:rtl/>
        </w:rPr>
      </w:pPr>
      <w:r w:rsidRPr="00AA5945">
        <w:rPr>
          <w:rFonts w:cs="David" w:hint="cs"/>
          <w:u w:val="single"/>
          <w:rtl/>
        </w:rPr>
        <w:t>היו"ר דוד טל:</w:t>
      </w:r>
    </w:p>
    <w:p w14:paraId="451CE22D" w14:textId="77777777" w:rsidR="00AA5945" w:rsidRPr="00AA5945" w:rsidRDefault="00AA5945" w:rsidP="00AA5945">
      <w:pPr>
        <w:bidi/>
        <w:jc w:val="both"/>
        <w:rPr>
          <w:rFonts w:cs="David" w:hint="cs"/>
          <w:rtl/>
        </w:rPr>
      </w:pPr>
    </w:p>
    <w:p w14:paraId="001DC2AD" w14:textId="77777777" w:rsidR="00AA5945" w:rsidRPr="00AA5945" w:rsidRDefault="00AA5945" w:rsidP="00AA5945">
      <w:pPr>
        <w:bidi/>
        <w:jc w:val="both"/>
        <w:rPr>
          <w:rFonts w:cs="David" w:hint="cs"/>
          <w:rtl/>
        </w:rPr>
      </w:pPr>
      <w:r w:rsidRPr="00AA5945">
        <w:rPr>
          <w:rFonts w:cs="David" w:hint="cs"/>
          <w:rtl/>
        </w:rPr>
        <w:tab/>
        <w:t>אם זה שבעה.</w:t>
      </w:r>
    </w:p>
    <w:p w14:paraId="10C210A9" w14:textId="77777777" w:rsidR="00AA5945" w:rsidRPr="00AA5945" w:rsidRDefault="00AA5945" w:rsidP="00AA5945">
      <w:pPr>
        <w:bidi/>
        <w:jc w:val="both"/>
        <w:rPr>
          <w:rFonts w:cs="David" w:hint="cs"/>
          <w:rtl/>
        </w:rPr>
      </w:pPr>
    </w:p>
    <w:p w14:paraId="0005E483" w14:textId="77777777" w:rsidR="00AA5945" w:rsidRPr="00AA5945" w:rsidRDefault="00AA5945" w:rsidP="00AA5945">
      <w:pPr>
        <w:bidi/>
        <w:jc w:val="both"/>
        <w:rPr>
          <w:rFonts w:cs="David" w:hint="cs"/>
          <w:rtl/>
        </w:rPr>
      </w:pPr>
      <w:r w:rsidRPr="00AA5945">
        <w:rPr>
          <w:rFonts w:cs="David" w:hint="cs"/>
          <w:u w:val="single"/>
          <w:rtl/>
        </w:rPr>
        <w:t>גדעון סער:</w:t>
      </w:r>
    </w:p>
    <w:p w14:paraId="7D1C3183" w14:textId="77777777" w:rsidR="00AA5945" w:rsidRPr="00AA5945" w:rsidRDefault="00AA5945" w:rsidP="00AA5945">
      <w:pPr>
        <w:bidi/>
        <w:jc w:val="both"/>
        <w:rPr>
          <w:rFonts w:cs="David" w:hint="cs"/>
          <w:rtl/>
        </w:rPr>
      </w:pPr>
    </w:p>
    <w:p w14:paraId="3DA45C45" w14:textId="77777777" w:rsidR="00AA5945" w:rsidRPr="00AA5945" w:rsidRDefault="00AA5945" w:rsidP="00AA5945">
      <w:pPr>
        <w:bidi/>
        <w:jc w:val="both"/>
        <w:rPr>
          <w:rFonts w:cs="David" w:hint="cs"/>
          <w:rtl/>
        </w:rPr>
      </w:pPr>
      <w:r w:rsidRPr="00AA5945">
        <w:rPr>
          <w:rFonts w:cs="David" w:hint="cs"/>
          <w:rtl/>
        </w:rPr>
        <w:tab/>
        <w:t xml:space="preserve"> יש ועדת אתיקה, היא מחליטה, היא לא שולחת אף אחד לכלא למיטב ידיעתי. אם יש אפשרות שקיימת למליאה, צריך לשמר מה שקיים. הוועדה יכולה לדון בקובלנות, זה דרך אגב עיקר תפקידה לדון בקובלנות, זה בעיקר מה שהיא עושה.</w:t>
      </w:r>
    </w:p>
    <w:p w14:paraId="65748946" w14:textId="77777777" w:rsidR="00AA5945" w:rsidRPr="00AA5945" w:rsidRDefault="00AA5945" w:rsidP="00AA5945">
      <w:pPr>
        <w:bidi/>
        <w:jc w:val="both"/>
        <w:rPr>
          <w:rFonts w:cs="David" w:hint="cs"/>
          <w:rtl/>
        </w:rPr>
      </w:pPr>
    </w:p>
    <w:p w14:paraId="42C323D6" w14:textId="77777777" w:rsidR="00AA5945" w:rsidRPr="00AA5945" w:rsidRDefault="00AA5945" w:rsidP="00AA5945">
      <w:pPr>
        <w:bidi/>
        <w:jc w:val="both"/>
        <w:rPr>
          <w:rFonts w:cs="David" w:hint="cs"/>
          <w:rtl/>
        </w:rPr>
      </w:pPr>
      <w:r w:rsidRPr="00AA5945">
        <w:rPr>
          <w:rFonts w:cs="David" w:hint="cs"/>
          <w:u w:val="single"/>
          <w:rtl/>
        </w:rPr>
        <w:t>היו"ר דוד טל:</w:t>
      </w:r>
    </w:p>
    <w:p w14:paraId="5342A7AD" w14:textId="77777777" w:rsidR="00AA5945" w:rsidRPr="00AA5945" w:rsidRDefault="00AA5945" w:rsidP="00AA5945">
      <w:pPr>
        <w:bidi/>
        <w:jc w:val="both"/>
        <w:rPr>
          <w:rFonts w:cs="David" w:hint="cs"/>
          <w:rtl/>
        </w:rPr>
      </w:pPr>
    </w:p>
    <w:p w14:paraId="3F277702" w14:textId="77777777" w:rsidR="00AA5945" w:rsidRPr="00AA5945" w:rsidRDefault="00AA5945" w:rsidP="00AA5945">
      <w:pPr>
        <w:bidi/>
        <w:jc w:val="both"/>
        <w:rPr>
          <w:rFonts w:cs="David" w:hint="cs"/>
          <w:rtl/>
        </w:rPr>
      </w:pPr>
      <w:r w:rsidRPr="00AA5945">
        <w:rPr>
          <w:rFonts w:cs="David" w:hint="cs"/>
          <w:rtl/>
        </w:rPr>
        <w:tab/>
        <w:t>אנחנו מבטלים את הסעיף השני של ועדת משנה. לא תהיה ועדת משנה. מליאת הוועדה תהיה כל ועדות המשנה שתרצו.</w:t>
      </w:r>
    </w:p>
    <w:p w14:paraId="680D556D" w14:textId="77777777" w:rsidR="00AA5945" w:rsidRPr="00AA5945" w:rsidRDefault="00AA5945" w:rsidP="00AA5945">
      <w:pPr>
        <w:bidi/>
        <w:jc w:val="both"/>
        <w:rPr>
          <w:rFonts w:cs="David" w:hint="cs"/>
          <w:rtl/>
        </w:rPr>
      </w:pPr>
    </w:p>
    <w:p w14:paraId="62931E4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0FE326F" w14:textId="77777777" w:rsidR="00AA5945" w:rsidRPr="00AA5945" w:rsidRDefault="00AA5945" w:rsidP="00AA5945">
      <w:pPr>
        <w:bidi/>
        <w:jc w:val="both"/>
        <w:rPr>
          <w:rFonts w:cs="David" w:hint="cs"/>
          <w:rtl/>
        </w:rPr>
      </w:pPr>
    </w:p>
    <w:p w14:paraId="72E1AA95" w14:textId="77777777" w:rsidR="00AA5945" w:rsidRPr="00AA5945" w:rsidRDefault="00AA5945" w:rsidP="00AA5945">
      <w:pPr>
        <w:bidi/>
        <w:jc w:val="both"/>
        <w:rPr>
          <w:rFonts w:cs="David" w:hint="cs"/>
          <w:rtl/>
        </w:rPr>
      </w:pPr>
      <w:r w:rsidRPr="00AA5945">
        <w:rPr>
          <w:rFonts w:cs="David" w:hint="cs"/>
          <w:rtl/>
        </w:rPr>
        <w:tab/>
        <w:t>אם זו רק ועדה אחת, מה המספר?</w:t>
      </w:r>
    </w:p>
    <w:p w14:paraId="565A034C" w14:textId="77777777" w:rsidR="00AA5945" w:rsidRPr="00AA5945" w:rsidRDefault="00AA5945" w:rsidP="00AA5945">
      <w:pPr>
        <w:bidi/>
        <w:jc w:val="both"/>
        <w:rPr>
          <w:rFonts w:cs="David" w:hint="cs"/>
          <w:rtl/>
        </w:rPr>
      </w:pPr>
    </w:p>
    <w:p w14:paraId="563D6D79" w14:textId="77777777" w:rsidR="00AA5945" w:rsidRPr="00AA5945" w:rsidRDefault="00AA5945" w:rsidP="00AA5945">
      <w:pPr>
        <w:bidi/>
        <w:jc w:val="both"/>
        <w:rPr>
          <w:rFonts w:cs="David" w:hint="cs"/>
          <w:rtl/>
        </w:rPr>
      </w:pPr>
      <w:r w:rsidRPr="00AA5945">
        <w:rPr>
          <w:rFonts w:cs="David" w:hint="cs"/>
          <w:u w:val="single"/>
          <w:rtl/>
        </w:rPr>
        <w:t>היו"ר דוד טל:</w:t>
      </w:r>
    </w:p>
    <w:p w14:paraId="0D9DA642" w14:textId="77777777" w:rsidR="00AA5945" w:rsidRPr="00AA5945" w:rsidRDefault="00AA5945" w:rsidP="00AA5945">
      <w:pPr>
        <w:bidi/>
        <w:jc w:val="both"/>
        <w:rPr>
          <w:rFonts w:cs="David" w:hint="cs"/>
          <w:rtl/>
        </w:rPr>
      </w:pPr>
    </w:p>
    <w:p w14:paraId="73FFE9A5" w14:textId="77777777" w:rsidR="00AA5945" w:rsidRPr="00AA5945" w:rsidRDefault="00AA5945" w:rsidP="00AA5945">
      <w:pPr>
        <w:bidi/>
        <w:jc w:val="both"/>
        <w:rPr>
          <w:rFonts w:cs="David" w:hint="cs"/>
          <w:rtl/>
        </w:rPr>
      </w:pPr>
      <w:r w:rsidRPr="00AA5945">
        <w:rPr>
          <w:rFonts w:cs="David" w:hint="cs"/>
          <w:rtl/>
        </w:rPr>
        <w:tab/>
        <w:t>ארבעה. אם אין ועדת משנה, לא צריך יותר מארבעה?</w:t>
      </w:r>
    </w:p>
    <w:p w14:paraId="3BB35D92" w14:textId="77777777" w:rsidR="00AA5945" w:rsidRPr="00AA5945" w:rsidRDefault="00AA5945" w:rsidP="00AA5945">
      <w:pPr>
        <w:bidi/>
        <w:jc w:val="both"/>
        <w:rPr>
          <w:rFonts w:cs="David" w:hint="cs"/>
          <w:rtl/>
        </w:rPr>
      </w:pPr>
    </w:p>
    <w:p w14:paraId="6B1982F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CC2A1F6" w14:textId="77777777" w:rsidR="00AA5945" w:rsidRPr="00AA5945" w:rsidRDefault="00AA5945" w:rsidP="00AA5945">
      <w:pPr>
        <w:bidi/>
        <w:jc w:val="both"/>
        <w:rPr>
          <w:rFonts w:cs="David" w:hint="cs"/>
          <w:rtl/>
        </w:rPr>
      </w:pPr>
    </w:p>
    <w:p w14:paraId="61CC3EFF" w14:textId="77777777" w:rsidR="00AA5945" w:rsidRPr="00AA5945" w:rsidRDefault="00AA5945" w:rsidP="00AA5945">
      <w:pPr>
        <w:bidi/>
        <w:jc w:val="both"/>
        <w:rPr>
          <w:rFonts w:cs="David" w:hint="cs"/>
          <w:rtl/>
        </w:rPr>
      </w:pPr>
      <w:r w:rsidRPr="00AA5945">
        <w:rPr>
          <w:rFonts w:cs="David" w:hint="cs"/>
          <w:rtl/>
        </w:rPr>
        <w:tab/>
        <w:t>הרעיון היה שגם יהיה ערעור וגם אחד מהחברים בוועדת הקובלנות פסול, אחד מחברי ועדת האתיקה יחליף אותו. היום אם אחד פסול, כי דנים בו עצמו או בקובלנה שהוא הגיש, יושב-ראש הכנסת סתם בוחר חבר.</w:t>
      </w:r>
    </w:p>
    <w:p w14:paraId="7399944D" w14:textId="77777777" w:rsidR="00AA5945" w:rsidRPr="00AA5945" w:rsidRDefault="00AA5945" w:rsidP="00AA5945">
      <w:pPr>
        <w:bidi/>
        <w:jc w:val="both"/>
        <w:rPr>
          <w:rFonts w:cs="David" w:hint="cs"/>
          <w:rtl/>
        </w:rPr>
      </w:pPr>
    </w:p>
    <w:p w14:paraId="65DB3BBE" w14:textId="77777777" w:rsidR="00AA5945" w:rsidRPr="00AA5945" w:rsidRDefault="00AA5945" w:rsidP="00AA5945">
      <w:pPr>
        <w:bidi/>
        <w:jc w:val="both"/>
        <w:rPr>
          <w:rFonts w:cs="David" w:hint="cs"/>
          <w:rtl/>
        </w:rPr>
      </w:pPr>
      <w:r w:rsidRPr="00AA5945">
        <w:rPr>
          <w:rFonts w:cs="David" w:hint="cs"/>
          <w:u w:val="single"/>
          <w:rtl/>
        </w:rPr>
        <w:t>גדעון סער:</w:t>
      </w:r>
    </w:p>
    <w:p w14:paraId="268FC5E9" w14:textId="77777777" w:rsidR="00AA5945" w:rsidRPr="00AA5945" w:rsidRDefault="00AA5945" w:rsidP="00AA5945">
      <w:pPr>
        <w:bidi/>
        <w:jc w:val="both"/>
        <w:rPr>
          <w:rFonts w:cs="David" w:hint="cs"/>
          <w:rtl/>
        </w:rPr>
      </w:pPr>
    </w:p>
    <w:p w14:paraId="74A845F8" w14:textId="77777777" w:rsidR="00AA5945" w:rsidRPr="00AA5945" w:rsidRDefault="00AA5945" w:rsidP="00AA5945">
      <w:pPr>
        <w:bidi/>
        <w:jc w:val="both"/>
        <w:rPr>
          <w:rFonts w:cs="David" w:hint="cs"/>
          <w:rtl/>
        </w:rPr>
      </w:pPr>
      <w:r w:rsidRPr="00AA5945">
        <w:rPr>
          <w:rFonts w:cs="David" w:hint="cs"/>
          <w:rtl/>
        </w:rPr>
        <w:tab/>
        <w:t xml:space="preserve"> הייתי שוקל לעגן את הנוהג הקיים, אם אדוני חושב שהדבר נכון, שלפיו שניים מחברי הוועדה יהיו חברים בקואליציה ושניים מחברי הוועדה יהיו חברים באופוזיציה.</w:t>
      </w:r>
    </w:p>
    <w:p w14:paraId="7691427C" w14:textId="77777777" w:rsidR="00AA5945" w:rsidRPr="00AA5945" w:rsidRDefault="00AA5945" w:rsidP="00AA5945">
      <w:pPr>
        <w:bidi/>
        <w:jc w:val="both"/>
        <w:rPr>
          <w:rFonts w:cs="David" w:hint="cs"/>
          <w:rtl/>
        </w:rPr>
      </w:pPr>
    </w:p>
    <w:p w14:paraId="3DB097F1" w14:textId="77777777" w:rsidR="00AA5945" w:rsidRPr="00AA5945" w:rsidRDefault="00AA5945" w:rsidP="00AA5945">
      <w:pPr>
        <w:bidi/>
        <w:jc w:val="both"/>
        <w:rPr>
          <w:rFonts w:cs="David" w:hint="cs"/>
          <w:rtl/>
        </w:rPr>
      </w:pPr>
      <w:r w:rsidRPr="00AA5945">
        <w:rPr>
          <w:rFonts w:cs="David" w:hint="cs"/>
          <w:u w:val="single"/>
          <w:rtl/>
        </w:rPr>
        <w:t>היו"ר דוד טל:</w:t>
      </w:r>
    </w:p>
    <w:p w14:paraId="3AC1CCFF" w14:textId="77777777" w:rsidR="00AA5945" w:rsidRPr="00AA5945" w:rsidRDefault="00AA5945" w:rsidP="00AA5945">
      <w:pPr>
        <w:bidi/>
        <w:jc w:val="both"/>
        <w:rPr>
          <w:rFonts w:cs="David" w:hint="cs"/>
          <w:rtl/>
        </w:rPr>
      </w:pPr>
    </w:p>
    <w:p w14:paraId="37E22150" w14:textId="77777777" w:rsidR="00AA5945" w:rsidRPr="00AA5945" w:rsidRDefault="00AA5945" w:rsidP="00AA5945">
      <w:pPr>
        <w:bidi/>
        <w:jc w:val="both"/>
        <w:rPr>
          <w:rFonts w:cs="David" w:hint="cs"/>
          <w:rtl/>
        </w:rPr>
      </w:pPr>
      <w:r w:rsidRPr="00AA5945">
        <w:rPr>
          <w:rFonts w:cs="David" w:hint="cs"/>
          <w:rtl/>
        </w:rPr>
        <w:tab/>
        <w:t>זה המצב היום.</w:t>
      </w:r>
    </w:p>
    <w:p w14:paraId="7924C942" w14:textId="77777777" w:rsidR="00AA5945" w:rsidRPr="00AA5945" w:rsidRDefault="00AA5945" w:rsidP="00AA5945">
      <w:pPr>
        <w:bidi/>
        <w:jc w:val="both"/>
        <w:rPr>
          <w:rFonts w:cs="David" w:hint="cs"/>
          <w:rtl/>
        </w:rPr>
      </w:pPr>
    </w:p>
    <w:p w14:paraId="1349E8F5" w14:textId="77777777" w:rsidR="00AA5945" w:rsidRPr="00AA5945" w:rsidRDefault="00AA5945" w:rsidP="00AA5945">
      <w:pPr>
        <w:bidi/>
        <w:jc w:val="both"/>
        <w:rPr>
          <w:rFonts w:cs="David" w:hint="cs"/>
          <w:rtl/>
        </w:rPr>
      </w:pPr>
      <w:r w:rsidRPr="00AA5945">
        <w:rPr>
          <w:rFonts w:cs="David" w:hint="cs"/>
          <w:u w:val="single"/>
          <w:rtl/>
        </w:rPr>
        <w:t>גדעון סער:</w:t>
      </w:r>
    </w:p>
    <w:p w14:paraId="157ABBC6" w14:textId="77777777" w:rsidR="00AA5945" w:rsidRPr="00AA5945" w:rsidRDefault="00AA5945" w:rsidP="00AA5945">
      <w:pPr>
        <w:bidi/>
        <w:jc w:val="both"/>
        <w:rPr>
          <w:rFonts w:cs="David" w:hint="cs"/>
          <w:rtl/>
        </w:rPr>
      </w:pPr>
    </w:p>
    <w:p w14:paraId="20825A52" w14:textId="77777777" w:rsidR="00AA5945" w:rsidRPr="00AA5945" w:rsidRDefault="00AA5945" w:rsidP="00AA5945">
      <w:pPr>
        <w:bidi/>
        <w:jc w:val="both"/>
        <w:rPr>
          <w:rFonts w:cs="David" w:hint="cs"/>
          <w:rtl/>
        </w:rPr>
      </w:pPr>
      <w:r w:rsidRPr="00AA5945">
        <w:rPr>
          <w:rFonts w:cs="David" w:hint="cs"/>
          <w:rtl/>
        </w:rPr>
        <w:tab/>
        <w:t xml:space="preserve"> בסעיף 94(ב) יש ייצוג הולם. הייצוג ההולם בכנסת מסוימת יכול להיות- - -</w:t>
      </w:r>
    </w:p>
    <w:p w14:paraId="43CFC8E4" w14:textId="77777777" w:rsidR="00AA5945" w:rsidRPr="00AA5945" w:rsidRDefault="00AA5945" w:rsidP="00AA5945">
      <w:pPr>
        <w:bidi/>
        <w:jc w:val="both"/>
        <w:rPr>
          <w:rFonts w:cs="David" w:hint="cs"/>
          <w:rtl/>
        </w:rPr>
      </w:pPr>
    </w:p>
    <w:p w14:paraId="155AA926" w14:textId="77777777" w:rsidR="00AA5945" w:rsidRPr="00AA5945" w:rsidRDefault="00AA5945" w:rsidP="00AA5945">
      <w:pPr>
        <w:bidi/>
        <w:jc w:val="both"/>
        <w:rPr>
          <w:rFonts w:cs="David" w:hint="cs"/>
          <w:rtl/>
        </w:rPr>
      </w:pPr>
      <w:r w:rsidRPr="00AA5945">
        <w:rPr>
          <w:rFonts w:cs="David" w:hint="cs"/>
          <w:u w:val="single"/>
          <w:rtl/>
        </w:rPr>
        <w:t>היו"ר דוד טל:</w:t>
      </w:r>
    </w:p>
    <w:p w14:paraId="5217D3DF" w14:textId="77777777" w:rsidR="00AA5945" w:rsidRPr="00AA5945" w:rsidRDefault="00AA5945" w:rsidP="00AA5945">
      <w:pPr>
        <w:bidi/>
        <w:jc w:val="both"/>
        <w:rPr>
          <w:rFonts w:cs="David" w:hint="cs"/>
          <w:rtl/>
        </w:rPr>
      </w:pPr>
    </w:p>
    <w:p w14:paraId="7727ED45" w14:textId="77777777" w:rsidR="00AA5945" w:rsidRPr="00AA5945" w:rsidRDefault="00AA5945" w:rsidP="00AA5945">
      <w:pPr>
        <w:bidi/>
        <w:jc w:val="both"/>
        <w:rPr>
          <w:rFonts w:cs="David" w:hint="cs"/>
          <w:rtl/>
        </w:rPr>
      </w:pPr>
      <w:r w:rsidRPr="00AA5945">
        <w:rPr>
          <w:rFonts w:cs="David" w:hint="cs"/>
          <w:rtl/>
        </w:rPr>
        <w:tab/>
        <w:t>שניים מהקואליציה ושניים מהאופוזיציה.</w:t>
      </w:r>
    </w:p>
    <w:p w14:paraId="51C67969" w14:textId="77777777" w:rsidR="00AA5945" w:rsidRPr="00AA5945" w:rsidRDefault="00AA5945" w:rsidP="00AA5945">
      <w:pPr>
        <w:bidi/>
        <w:jc w:val="both"/>
        <w:rPr>
          <w:rFonts w:cs="David" w:hint="cs"/>
          <w:rtl/>
        </w:rPr>
      </w:pPr>
    </w:p>
    <w:p w14:paraId="462C8909" w14:textId="77777777" w:rsidR="00AA5945" w:rsidRPr="00AA5945" w:rsidRDefault="00AA5945" w:rsidP="00AA5945">
      <w:pPr>
        <w:bidi/>
        <w:jc w:val="both"/>
        <w:rPr>
          <w:rFonts w:cs="David" w:hint="cs"/>
          <w:rtl/>
        </w:rPr>
      </w:pPr>
      <w:r w:rsidRPr="00AA5945">
        <w:rPr>
          <w:rFonts w:cs="David" w:hint="cs"/>
          <w:u w:val="single"/>
          <w:rtl/>
        </w:rPr>
        <w:t>גדעון סער:</w:t>
      </w:r>
    </w:p>
    <w:p w14:paraId="3591FA95" w14:textId="77777777" w:rsidR="00AA5945" w:rsidRPr="00AA5945" w:rsidRDefault="00AA5945" w:rsidP="00AA5945">
      <w:pPr>
        <w:bidi/>
        <w:jc w:val="both"/>
        <w:rPr>
          <w:rFonts w:cs="David" w:hint="cs"/>
          <w:rtl/>
        </w:rPr>
      </w:pPr>
    </w:p>
    <w:p w14:paraId="3C46F794" w14:textId="77777777" w:rsidR="00AA5945" w:rsidRPr="00AA5945" w:rsidRDefault="00AA5945" w:rsidP="00AA5945">
      <w:pPr>
        <w:bidi/>
        <w:jc w:val="both"/>
        <w:rPr>
          <w:rFonts w:cs="David" w:hint="cs"/>
          <w:rtl/>
        </w:rPr>
      </w:pPr>
      <w:r w:rsidRPr="00AA5945">
        <w:rPr>
          <w:rFonts w:cs="David" w:hint="cs"/>
          <w:rtl/>
        </w:rPr>
        <w:tab/>
        <w:t xml:space="preserve"> הייתי קובע את זה.</w:t>
      </w:r>
    </w:p>
    <w:p w14:paraId="0994AD41" w14:textId="77777777" w:rsidR="00AA5945" w:rsidRPr="00AA5945" w:rsidRDefault="00AA5945" w:rsidP="00AA5945">
      <w:pPr>
        <w:bidi/>
        <w:jc w:val="both"/>
        <w:rPr>
          <w:rFonts w:cs="David" w:hint="cs"/>
          <w:rtl/>
        </w:rPr>
      </w:pPr>
    </w:p>
    <w:p w14:paraId="27C74AD7"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238EE4BC" w14:textId="77777777" w:rsidR="00AA5945" w:rsidRPr="00AA5945" w:rsidRDefault="00AA5945" w:rsidP="00AA5945">
      <w:pPr>
        <w:bidi/>
        <w:jc w:val="both"/>
        <w:rPr>
          <w:rFonts w:cs="David" w:hint="cs"/>
          <w:rtl/>
        </w:rPr>
      </w:pPr>
    </w:p>
    <w:p w14:paraId="3BE9D6D7" w14:textId="77777777" w:rsidR="00AA5945" w:rsidRPr="00AA5945" w:rsidRDefault="00AA5945" w:rsidP="00AA5945">
      <w:pPr>
        <w:bidi/>
        <w:jc w:val="both"/>
        <w:rPr>
          <w:rFonts w:cs="David" w:hint="cs"/>
          <w:rtl/>
        </w:rPr>
      </w:pPr>
      <w:r w:rsidRPr="00AA5945">
        <w:rPr>
          <w:rFonts w:cs="David" w:hint="cs"/>
          <w:rtl/>
        </w:rPr>
        <w:tab/>
        <w:t>היום זה קבוע בחוק החסינות.</w:t>
      </w:r>
    </w:p>
    <w:p w14:paraId="14E3C814" w14:textId="77777777" w:rsidR="00AA5945" w:rsidRPr="00AA5945" w:rsidRDefault="00AA5945" w:rsidP="00AA5945">
      <w:pPr>
        <w:bidi/>
        <w:jc w:val="both"/>
        <w:rPr>
          <w:rFonts w:cs="David" w:hint="cs"/>
          <w:rtl/>
        </w:rPr>
      </w:pPr>
    </w:p>
    <w:p w14:paraId="017F762B" w14:textId="77777777" w:rsidR="00AA5945" w:rsidRPr="00AA5945" w:rsidRDefault="00AA5945" w:rsidP="00AA5945">
      <w:pPr>
        <w:bidi/>
        <w:jc w:val="both"/>
        <w:rPr>
          <w:rFonts w:cs="David" w:hint="cs"/>
          <w:rtl/>
        </w:rPr>
      </w:pPr>
      <w:r w:rsidRPr="00AA5945">
        <w:rPr>
          <w:rFonts w:cs="David" w:hint="cs"/>
          <w:u w:val="single"/>
          <w:rtl/>
        </w:rPr>
        <w:t>גדעון סער:</w:t>
      </w:r>
    </w:p>
    <w:p w14:paraId="11E50D5D" w14:textId="77777777" w:rsidR="00AA5945" w:rsidRPr="00AA5945" w:rsidRDefault="00AA5945" w:rsidP="00AA5945">
      <w:pPr>
        <w:bidi/>
        <w:jc w:val="both"/>
        <w:rPr>
          <w:rFonts w:cs="David" w:hint="cs"/>
          <w:rtl/>
        </w:rPr>
      </w:pPr>
    </w:p>
    <w:p w14:paraId="1B3E760A" w14:textId="77777777" w:rsidR="00AA5945" w:rsidRPr="00AA5945" w:rsidRDefault="00AA5945" w:rsidP="00AA5945">
      <w:pPr>
        <w:bidi/>
        <w:jc w:val="both"/>
        <w:rPr>
          <w:rFonts w:cs="David" w:hint="cs"/>
          <w:rtl/>
        </w:rPr>
      </w:pPr>
      <w:r w:rsidRPr="00AA5945">
        <w:rPr>
          <w:rFonts w:cs="David" w:hint="cs"/>
          <w:rtl/>
        </w:rPr>
        <w:tab/>
        <w:t xml:space="preserve"> צריך להשאיר את זה.</w:t>
      </w:r>
    </w:p>
    <w:p w14:paraId="46432706" w14:textId="77777777" w:rsidR="00AA5945" w:rsidRPr="00AA5945" w:rsidRDefault="00AA5945" w:rsidP="00AA5945">
      <w:pPr>
        <w:bidi/>
        <w:jc w:val="both"/>
        <w:rPr>
          <w:rFonts w:cs="David" w:hint="cs"/>
          <w:rtl/>
        </w:rPr>
      </w:pPr>
    </w:p>
    <w:p w14:paraId="193CFB05"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376A4EA" w14:textId="77777777" w:rsidR="00AA5945" w:rsidRPr="00AA5945" w:rsidRDefault="00AA5945" w:rsidP="00AA5945">
      <w:pPr>
        <w:bidi/>
        <w:jc w:val="both"/>
        <w:rPr>
          <w:rFonts w:cs="David" w:hint="cs"/>
          <w:rtl/>
        </w:rPr>
      </w:pPr>
    </w:p>
    <w:p w14:paraId="09A18465" w14:textId="77777777" w:rsidR="00AA5945" w:rsidRPr="00AA5945" w:rsidRDefault="00AA5945" w:rsidP="00AA5945">
      <w:pPr>
        <w:bidi/>
        <w:jc w:val="both"/>
        <w:rPr>
          <w:rFonts w:cs="David" w:hint="cs"/>
          <w:rtl/>
        </w:rPr>
      </w:pPr>
      <w:r w:rsidRPr="00AA5945">
        <w:rPr>
          <w:rFonts w:cs="David" w:hint="cs"/>
          <w:rtl/>
        </w:rPr>
        <w:tab/>
        <w:t xml:space="preserve"> הם הציעו לשנות. </w:t>
      </w:r>
    </w:p>
    <w:p w14:paraId="1460D2F0" w14:textId="77777777" w:rsidR="00AA5945" w:rsidRPr="00AA5945" w:rsidRDefault="00AA5945" w:rsidP="00AA5945">
      <w:pPr>
        <w:bidi/>
        <w:jc w:val="both"/>
        <w:rPr>
          <w:rFonts w:cs="David" w:hint="cs"/>
          <w:rtl/>
        </w:rPr>
      </w:pPr>
    </w:p>
    <w:p w14:paraId="6188F629" w14:textId="77777777" w:rsidR="00AA5945" w:rsidRPr="00AA5945" w:rsidRDefault="00AA5945" w:rsidP="00AA5945">
      <w:pPr>
        <w:bidi/>
        <w:jc w:val="both"/>
        <w:rPr>
          <w:rFonts w:cs="David" w:hint="cs"/>
          <w:rtl/>
        </w:rPr>
      </w:pPr>
      <w:r w:rsidRPr="00AA5945">
        <w:rPr>
          <w:rFonts w:cs="David" w:hint="cs"/>
          <w:u w:val="single"/>
          <w:rtl/>
        </w:rPr>
        <w:t>גדעון סער:</w:t>
      </w:r>
    </w:p>
    <w:p w14:paraId="5E586CD7" w14:textId="77777777" w:rsidR="00AA5945" w:rsidRPr="00AA5945" w:rsidRDefault="00AA5945" w:rsidP="00AA5945">
      <w:pPr>
        <w:bidi/>
        <w:jc w:val="both"/>
        <w:rPr>
          <w:rFonts w:cs="David" w:hint="cs"/>
          <w:rtl/>
        </w:rPr>
      </w:pPr>
    </w:p>
    <w:p w14:paraId="01546E2B" w14:textId="77777777" w:rsidR="00AA5945" w:rsidRPr="00AA5945" w:rsidRDefault="00AA5945" w:rsidP="00AA5945">
      <w:pPr>
        <w:bidi/>
        <w:jc w:val="both"/>
        <w:rPr>
          <w:rFonts w:cs="David" w:hint="cs"/>
          <w:rtl/>
        </w:rPr>
      </w:pPr>
      <w:r w:rsidRPr="00AA5945">
        <w:rPr>
          <w:rFonts w:cs="David" w:hint="cs"/>
          <w:rtl/>
        </w:rPr>
        <w:tab/>
        <w:t>גם בעניין הזה הם טעו, כי עיקרון הייצוג ההולם שחל על ועדות כנסת כמו ועדת הכנסת וועדת הכספים הוא הגיוני כשמדובר בנושא פוליטי, שיהיה תמיד רוב לקואליציה, אבל לא כשמדובר בנושא אתי.</w:t>
      </w:r>
    </w:p>
    <w:p w14:paraId="1F1316FA" w14:textId="77777777" w:rsidR="00AA5945" w:rsidRPr="00AA5945" w:rsidRDefault="00AA5945" w:rsidP="00AA5945">
      <w:pPr>
        <w:bidi/>
        <w:jc w:val="both"/>
        <w:rPr>
          <w:rFonts w:cs="David" w:hint="cs"/>
          <w:rtl/>
        </w:rPr>
      </w:pPr>
    </w:p>
    <w:p w14:paraId="3A6546DE" w14:textId="77777777" w:rsidR="00AA5945" w:rsidRPr="00AA5945" w:rsidRDefault="00AA5945" w:rsidP="00AA5945">
      <w:pPr>
        <w:bidi/>
        <w:jc w:val="both"/>
        <w:rPr>
          <w:rFonts w:cs="David" w:hint="cs"/>
          <w:rtl/>
        </w:rPr>
      </w:pPr>
      <w:r w:rsidRPr="00AA5945">
        <w:rPr>
          <w:rFonts w:cs="David" w:hint="cs"/>
          <w:u w:val="single"/>
          <w:rtl/>
        </w:rPr>
        <w:t>היו"ר דוד טל:</w:t>
      </w:r>
    </w:p>
    <w:p w14:paraId="5A5C9404" w14:textId="77777777" w:rsidR="00AA5945" w:rsidRPr="00AA5945" w:rsidRDefault="00AA5945" w:rsidP="00AA5945">
      <w:pPr>
        <w:bidi/>
        <w:jc w:val="both"/>
        <w:rPr>
          <w:rFonts w:cs="David" w:hint="cs"/>
          <w:rtl/>
        </w:rPr>
      </w:pPr>
    </w:p>
    <w:p w14:paraId="2CA74C0C" w14:textId="77777777" w:rsidR="00AA5945" w:rsidRPr="00AA5945" w:rsidRDefault="00AA5945" w:rsidP="00AA5945">
      <w:pPr>
        <w:bidi/>
        <w:jc w:val="both"/>
        <w:rPr>
          <w:rFonts w:cs="David" w:hint="cs"/>
          <w:rtl/>
        </w:rPr>
      </w:pPr>
      <w:r w:rsidRPr="00AA5945">
        <w:rPr>
          <w:rFonts w:cs="David" w:hint="cs"/>
          <w:rtl/>
        </w:rPr>
        <w:tab/>
        <w:t>העקרונות ברורים.</w:t>
      </w:r>
    </w:p>
    <w:p w14:paraId="291D4619" w14:textId="77777777" w:rsidR="00AA5945" w:rsidRPr="00AA5945" w:rsidRDefault="00AA5945" w:rsidP="00AA5945">
      <w:pPr>
        <w:bidi/>
        <w:jc w:val="both"/>
        <w:rPr>
          <w:rFonts w:cs="David" w:hint="cs"/>
          <w:rtl/>
        </w:rPr>
      </w:pPr>
    </w:p>
    <w:p w14:paraId="6316E979"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107B03C" w14:textId="77777777" w:rsidR="00AA5945" w:rsidRPr="00AA5945" w:rsidRDefault="00AA5945" w:rsidP="00AA5945">
      <w:pPr>
        <w:bidi/>
        <w:jc w:val="both"/>
        <w:rPr>
          <w:rFonts w:cs="David" w:hint="cs"/>
          <w:rtl/>
        </w:rPr>
      </w:pPr>
    </w:p>
    <w:p w14:paraId="1F00A924" w14:textId="77777777" w:rsidR="00AA5945" w:rsidRPr="00AA5945" w:rsidRDefault="00AA5945" w:rsidP="00AA5945">
      <w:pPr>
        <w:bidi/>
        <w:jc w:val="both"/>
        <w:rPr>
          <w:rFonts w:cs="David" w:hint="cs"/>
          <w:rtl/>
        </w:rPr>
      </w:pPr>
      <w:r w:rsidRPr="00AA5945">
        <w:rPr>
          <w:rFonts w:cs="David" w:hint="cs"/>
          <w:rtl/>
        </w:rPr>
        <w:tab/>
        <w:t>האם רוצים "לאחר שהתייעץ"?</w:t>
      </w:r>
    </w:p>
    <w:p w14:paraId="77659E85"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גדעון סער:</w:t>
      </w:r>
    </w:p>
    <w:p w14:paraId="107F54DC" w14:textId="77777777" w:rsidR="00AA5945" w:rsidRPr="00AA5945" w:rsidRDefault="00AA5945" w:rsidP="00AA5945">
      <w:pPr>
        <w:bidi/>
        <w:jc w:val="both"/>
        <w:rPr>
          <w:rFonts w:cs="David" w:hint="cs"/>
          <w:rtl/>
        </w:rPr>
      </w:pPr>
    </w:p>
    <w:p w14:paraId="7FE73371" w14:textId="77777777" w:rsidR="00AA5945" w:rsidRPr="00AA5945" w:rsidRDefault="00AA5945" w:rsidP="00AA5945">
      <w:pPr>
        <w:bidi/>
        <w:jc w:val="both"/>
        <w:rPr>
          <w:rFonts w:cs="David" w:hint="cs"/>
          <w:rtl/>
        </w:rPr>
      </w:pPr>
      <w:r w:rsidRPr="00AA5945">
        <w:rPr>
          <w:rFonts w:cs="David" w:hint="cs"/>
          <w:rtl/>
        </w:rPr>
        <w:tab/>
        <w:t xml:space="preserve"> התייעץ עם שני הצדדים.</w:t>
      </w:r>
    </w:p>
    <w:p w14:paraId="63AD66BE" w14:textId="77777777" w:rsidR="00AA5945" w:rsidRPr="00AA5945" w:rsidRDefault="00AA5945" w:rsidP="00AA5945">
      <w:pPr>
        <w:bidi/>
        <w:jc w:val="both"/>
        <w:rPr>
          <w:rFonts w:cs="David" w:hint="cs"/>
          <w:u w:val="single"/>
          <w:rtl/>
        </w:rPr>
      </w:pPr>
    </w:p>
    <w:p w14:paraId="0E4B680F" w14:textId="77777777" w:rsidR="00AA5945" w:rsidRPr="00AA5945" w:rsidRDefault="00AA5945" w:rsidP="00AA5945">
      <w:pPr>
        <w:bidi/>
        <w:jc w:val="both"/>
        <w:rPr>
          <w:rFonts w:cs="David" w:hint="cs"/>
          <w:rtl/>
        </w:rPr>
      </w:pPr>
      <w:r w:rsidRPr="00AA5945">
        <w:rPr>
          <w:rFonts w:cs="David" w:hint="cs"/>
          <w:u w:val="single"/>
          <w:rtl/>
        </w:rPr>
        <w:t>היו"ר דוד טל:</w:t>
      </w:r>
    </w:p>
    <w:p w14:paraId="7DE3C38A" w14:textId="77777777" w:rsidR="00AA5945" w:rsidRPr="00AA5945" w:rsidRDefault="00AA5945" w:rsidP="00AA5945">
      <w:pPr>
        <w:bidi/>
        <w:jc w:val="both"/>
        <w:rPr>
          <w:rFonts w:cs="David" w:hint="cs"/>
          <w:rtl/>
        </w:rPr>
      </w:pPr>
    </w:p>
    <w:p w14:paraId="25D178E6" w14:textId="77777777" w:rsidR="00AA5945" w:rsidRPr="00AA5945" w:rsidRDefault="00AA5945" w:rsidP="00AA5945">
      <w:pPr>
        <w:bidi/>
        <w:jc w:val="both"/>
        <w:rPr>
          <w:rFonts w:cs="David" w:hint="cs"/>
          <w:rtl/>
        </w:rPr>
      </w:pPr>
      <w:r w:rsidRPr="00AA5945">
        <w:rPr>
          <w:rFonts w:cs="David" w:hint="cs"/>
          <w:rtl/>
        </w:rPr>
        <w:tab/>
        <w:t>יושב-ראש הקואליציה ויושב-ראש האופוזיציה.</w:t>
      </w:r>
    </w:p>
    <w:p w14:paraId="7017DB74" w14:textId="77777777" w:rsidR="00AA5945" w:rsidRPr="00AA5945" w:rsidRDefault="00AA5945" w:rsidP="00AA5945">
      <w:pPr>
        <w:bidi/>
        <w:jc w:val="both"/>
        <w:rPr>
          <w:rFonts w:cs="David" w:hint="cs"/>
          <w:rtl/>
        </w:rPr>
      </w:pPr>
    </w:p>
    <w:p w14:paraId="5E4AF16B"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C1C6E82" w14:textId="77777777" w:rsidR="00AA5945" w:rsidRPr="00AA5945" w:rsidRDefault="00AA5945" w:rsidP="00AA5945">
      <w:pPr>
        <w:bidi/>
        <w:jc w:val="both"/>
        <w:rPr>
          <w:rFonts w:cs="David" w:hint="cs"/>
          <w:rtl/>
        </w:rPr>
      </w:pPr>
    </w:p>
    <w:p w14:paraId="69C86CDB" w14:textId="77777777" w:rsidR="00AA5945" w:rsidRPr="00AA5945" w:rsidRDefault="00AA5945" w:rsidP="00AA5945">
      <w:pPr>
        <w:bidi/>
        <w:jc w:val="both"/>
        <w:rPr>
          <w:rFonts w:cs="David" w:hint="cs"/>
          <w:rtl/>
        </w:rPr>
      </w:pPr>
      <w:r w:rsidRPr="00AA5945">
        <w:rPr>
          <w:rFonts w:cs="David" w:hint="cs"/>
          <w:rtl/>
        </w:rPr>
        <w:tab/>
        <w:t>הרעיון היה, שיהיה מישהו שהוא באמת מקובל.</w:t>
      </w:r>
    </w:p>
    <w:p w14:paraId="490502AC" w14:textId="77777777" w:rsidR="00AA5945" w:rsidRPr="00AA5945" w:rsidRDefault="00AA5945" w:rsidP="00AA5945">
      <w:pPr>
        <w:bidi/>
        <w:jc w:val="both"/>
        <w:rPr>
          <w:rFonts w:cs="David" w:hint="cs"/>
          <w:rtl/>
        </w:rPr>
      </w:pPr>
    </w:p>
    <w:p w14:paraId="604456A6" w14:textId="77777777" w:rsidR="00AA5945" w:rsidRPr="00AA5945" w:rsidRDefault="00AA5945" w:rsidP="00AA5945">
      <w:pPr>
        <w:bidi/>
        <w:jc w:val="both"/>
        <w:rPr>
          <w:rFonts w:cs="David" w:hint="cs"/>
          <w:rtl/>
        </w:rPr>
      </w:pPr>
      <w:r w:rsidRPr="00AA5945">
        <w:rPr>
          <w:rFonts w:cs="David" w:hint="cs"/>
          <w:u w:val="single"/>
          <w:rtl/>
        </w:rPr>
        <w:t>גדעון סער:</w:t>
      </w:r>
    </w:p>
    <w:p w14:paraId="38BD1A29" w14:textId="77777777" w:rsidR="00AA5945" w:rsidRPr="00AA5945" w:rsidRDefault="00AA5945" w:rsidP="00AA5945">
      <w:pPr>
        <w:bidi/>
        <w:jc w:val="both"/>
        <w:rPr>
          <w:rFonts w:cs="David" w:hint="cs"/>
          <w:rtl/>
        </w:rPr>
      </w:pPr>
    </w:p>
    <w:p w14:paraId="49A17A66" w14:textId="77777777" w:rsidR="00AA5945" w:rsidRPr="00AA5945" w:rsidRDefault="00AA5945" w:rsidP="00AA5945">
      <w:pPr>
        <w:bidi/>
        <w:jc w:val="both"/>
        <w:rPr>
          <w:rFonts w:cs="David" w:hint="cs"/>
          <w:rtl/>
        </w:rPr>
      </w:pPr>
      <w:r w:rsidRPr="00AA5945">
        <w:rPr>
          <w:rFonts w:cs="David" w:hint="cs"/>
          <w:rtl/>
        </w:rPr>
        <w:tab/>
        <w:t>יושב-ראש הסיעה הגדולה באופוזיציה, כי בדרך כלל יושב-ראש האופוזיציה הטקסי הוא לא מי שמתייעצים בו.</w:t>
      </w:r>
    </w:p>
    <w:p w14:paraId="52E17D49" w14:textId="77777777" w:rsidR="00AA5945" w:rsidRPr="00AA5945" w:rsidRDefault="00AA5945" w:rsidP="00AA5945">
      <w:pPr>
        <w:bidi/>
        <w:jc w:val="both"/>
        <w:rPr>
          <w:rFonts w:cs="David" w:hint="cs"/>
          <w:rtl/>
        </w:rPr>
      </w:pPr>
    </w:p>
    <w:p w14:paraId="2F903861"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ACFB96E" w14:textId="77777777" w:rsidR="00AA5945" w:rsidRPr="00AA5945" w:rsidRDefault="00AA5945" w:rsidP="00AA5945">
      <w:pPr>
        <w:bidi/>
        <w:jc w:val="both"/>
        <w:rPr>
          <w:rFonts w:cs="David" w:hint="cs"/>
          <w:rtl/>
        </w:rPr>
      </w:pPr>
    </w:p>
    <w:p w14:paraId="1E0982C9" w14:textId="77777777" w:rsidR="00AA5945" w:rsidRPr="00AA5945" w:rsidRDefault="00AA5945" w:rsidP="00AA5945">
      <w:pPr>
        <w:bidi/>
        <w:jc w:val="both"/>
        <w:rPr>
          <w:rFonts w:cs="David" w:hint="cs"/>
          <w:rtl/>
        </w:rPr>
      </w:pPr>
      <w:r w:rsidRPr="00AA5945">
        <w:rPr>
          <w:rFonts w:cs="David" w:hint="cs"/>
          <w:rtl/>
        </w:rPr>
        <w:tab/>
        <w:t xml:space="preserve">הוא מתייעץ עם יושב-ראש הסיעה הגדולה בקואליציה ויושב-ראש הסיעה הגדולה באופוזיציה. </w:t>
      </w:r>
    </w:p>
    <w:p w14:paraId="6DEB19FB" w14:textId="77777777" w:rsidR="00AA5945" w:rsidRPr="00AA5945" w:rsidRDefault="00AA5945" w:rsidP="00AA5945">
      <w:pPr>
        <w:bidi/>
        <w:jc w:val="both"/>
        <w:rPr>
          <w:rFonts w:cs="David" w:hint="cs"/>
          <w:rtl/>
        </w:rPr>
      </w:pPr>
    </w:p>
    <w:p w14:paraId="6F509E87" w14:textId="77777777" w:rsidR="00AA5945" w:rsidRPr="00AA5945" w:rsidRDefault="00AA5945" w:rsidP="00AA5945">
      <w:pPr>
        <w:bidi/>
        <w:jc w:val="both"/>
        <w:rPr>
          <w:rFonts w:cs="David" w:hint="cs"/>
          <w:rtl/>
        </w:rPr>
      </w:pPr>
      <w:r w:rsidRPr="00AA5945">
        <w:rPr>
          <w:rFonts w:cs="David" w:hint="cs"/>
          <w:rtl/>
        </w:rPr>
        <w:tab/>
        <w:t>"ימנה ועדת אתיקה לחברי הכנסת ובה ארבעה חברי הכנסת שאינם שרים או סגני שרים, ויקבע את היושב-ראש שלה מבין חבריה", שניים מהקואליציה ושניים מהאופוזיציה, ובמינוי החברים הוא "יתחשב, בין השאר, בהרכב הסיעתי" לא צריך- - -</w:t>
      </w:r>
    </w:p>
    <w:p w14:paraId="02DE9410" w14:textId="77777777" w:rsidR="00AA5945" w:rsidRPr="00AA5945" w:rsidRDefault="00AA5945" w:rsidP="00AA5945">
      <w:pPr>
        <w:bidi/>
        <w:jc w:val="both"/>
        <w:rPr>
          <w:rFonts w:cs="David" w:hint="cs"/>
          <w:rtl/>
        </w:rPr>
      </w:pPr>
    </w:p>
    <w:p w14:paraId="2FE2D665" w14:textId="77777777" w:rsidR="00AA5945" w:rsidRPr="00AA5945" w:rsidRDefault="00AA5945" w:rsidP="00AA5945">
      <w:pPr>
        <w:bidi/>
        <w:jc w:val="both"/>
        <w:rPr>
          <w:rFonts w:cs="David" w:hint="cs"/>
          <w:rtl/>
        </w:rPr>
      </w:pPr>
      <w:r w:rsidRPr="00AA5945">
        <w:rPr>
          <w:rFonts w:cs="David" w:hint="cs"/>
          <w:u w:val="single"/>
          <w:rtl/>
        </w:rPr>
        <w:t>היו"ר דוד טל:</w:t>
      </w:r>
    </w:p>
    <w:p w14:paraId="2C47BD75" w14:textId="77777777" w:rsidR="00AA5945" w:rsidRPr="00AA5945" w:rsidRDefault="00AA5945" w:rsidP="00AA5945">
      <w:pPr>
        <w:bidi/>
        <w:jc w:val="both"/>
        <w:rPr>
          <w:rFonts w:cs="David" w:hint="cs"/>
          <w:rtl/>
        </w:rPr>
      </w:pPr>
    </w:p>
    <w:p w14:paraId="573BF709" w14:textId="77777777" w:rsidR="00AA5945" w:rsidRPr="00AA5945" w:rsidRDefault="00AA5945" w:rsidP="00AA5945">
      <w:pPr>
        <w:bidi/>
        <w:jc w:val="both"/>
        <w:rPr>
          <w:rFonts w:cs="David" w:hint="cs"/>
          <w:rtl/>
        </w:rPr>
      </w:pPr>
      <w:r w:rsidRPr="00AA5945">
        <w:rPr>
          <w:rFonts w:cs="David" w:hint="cs"/>
          <w:rtl/>
        </w:rPr>
        <w:tab/>
        <w:t>גם "תוך מתן ייצוג הולם" לא צריך.</w:t>
      </w:r>
    </w:p>
    <w:p w14:paraId="328103B0" w14:textId="77777777" w:rsidR="00AA5945" w:rsidRPr="00AA5945" w:rsidRDefault="00AA5945" w:rsidP="00AA5945">
      <w:pPr>
        <w:bidi/>
        <w:jc w:val="both"/>
        <w:rPr>
          <w:rFonts w:cs="David" w:hint="cs"/>
          <w:rtl/>
        </w:rPr>
      </w:pPr>
    </w:p>
    <w:p w14:paraId="1A77549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EF54D5E" w14:textId="77777777" w:rsidR="00AA5945" w:rsidRPr="00AA5945" w:rsidRDefault="00AA5945" w:rsidP="00AA5945">
      <w:pPr>
        <w:bidi/>
        <w:jc w:val="both"/>
        <w:rPr>
          <w:rFonts w:cs="David" w:hint="cs"/>
          <w:rtl/>
        </w:rPr>
      </w:pPr>
    </w:p>
    <w:p w14:paraId="53A5FC8B" w14:textId="77777777" w:rsidR="00AA5945" w:rsidRPr="00AA5945" w:rsidRDefault="00AA5945" w:rsidP="00AA5945">
      <w:pPr>
        <w:bidi/>
        <w:jc w:val="both"/>
        <w:rPr>
          <w:rFonts w:cs="David" w:hint="cs"/>
          <w:rtl/>
        </w:rPr>
      </w:pPr>
      <w:r w:rsidRPr="00AA5945">
        <w:rPr>
          <w:rFonts w:cs="David" w:hint="cs"/>
          <w:rtl/>
        </w:rPr>
        <w:tab/>
        <w:t>לא צריך.</w:t>
      </w:r>
    </w:p>
    <w:p w14:paraId="21D641D5" w14:textId="77777777" w:rsidR="00AA5945" w:rsidRPr="00AA5945" w:rsidRDefault="00AA5945" w:rsidP="00AA5945">
      <w:pPr>
        <w:bidi/>
        <w:jc w:val="both"/>
        <w:rPr>
          <w:rFonts w:cs="David" w:hint="cs"/>
          <w:rtl/>
        </w:rPr>
      </w:pPr>
    </w:p>
    <w:p w14:paraId="33A839FC" w14:textId="77777777" w:rsidR="00AA5945" w:rsidRPr="00AA5945" w:rsidRDefault="00AA5945" w:rsidP="00AA5945">
      <w:pPr>
        <w:bidi/>
        <w:jc w:val="both"/>
        <w:rPr>
          <w:rFonts w:cs="David" w:hint="cs"/>
          <w:rtl/>
        </w:rPr>
      </w:pPr>
      <w:r w:rsidRPr="00AA5945">
        <w:rPr>
          <w:rFonts w:cs="David" w:hint="cs"/>
          <w:u w:val="single"/>
          <w:rtl/>
        </w:rPr>
        <w:t>גדעון סער:</w:t>
      </w:r>
    </w:p>
    <w:p w14:paraId="57C53576" w14:textId="77777777" w:rsidR="00AA5945" w:rsidRPr="00AA5945" w:rsidRDefault="00AA5945" w:rsidP="00AA5945">
      <w:pPr>
        <w:bidi/>
        <w:jc w:val="both"/>
        <w:rPr>
          <w:rFonts w:cs="David" w:hint="cs"/>
          <w:rtl/>
        </w:rPr>
      </w:pPr>
    </w:p>
    <w:p w14:paraId="43A0E38E" w14:textId="77777777" w:rsidR="00AA5945" w:rsidRPr="00AA5945" w:rsidRDefault="00AA5945" w:rsidP="00AA5945">
      <w:pPr>
        <w:bidi/>
        <w:jc w:val="both"/>
        <w:rPr>
          <w:rFonts w:cs="David" w:hint="cs"/>
          <w:rtl/>
        </w:rPr>
      </w:pPr>
      <w:r w:rsidRPr="00AA5945">
        <w:rPr>
          <w:rFonts w:cs="David" w:hint="cs"/>
          <w:rtl/>
        </w:rPr>
        <w:tab/>
        <w:t>דרך אגב, חבר הכנסת אורון הוא מסיעה קטנה נורא, אבל הוא תמיד באתיקה.</w:t>
      </w:r>
    </w:p>
    <w:p w14:paraId="0E46A9D0" w14:textId="77777777" w:rsidR="00AA5945" w:rsidRPr="00AA5945" w:rsidRDefault="00AA5945" w:rsidP="00AA5945">
      <w:pPr>
        <w:bidi/>
        <w:jc w:val="both"/>
        <w:rPr>
          <w:rFonts w:cs="David" w:hint="cs"/>
          <w:rtl/>
        </w:rPr>
      </w:pPr>
    </w:p>
    <w:p w14:paraId="47ED4144"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3EDAA16" w14:textId="77777777" w:rsidR="00AA5945" w:rsidRPr="00AA5945" w:rsidRDefault="00AA5945" w:rsidP="00AA5945">
      <w:pPr>
        <w:bidi/>
        <w:jc w:val="both"/>
        <w:rPr>
          <w:rFonts w:cs="David" w:hint="cs"/>
          <w:rtl/>
        </w:rPr>
      </w:pPr>
    </w:p>
    <w:p w14:paraId="7FA30CC4" w14:textId="77777777" w:rsidR="00AA5945" w:rsidRPr="00AA5945" w:rsidRDefault="00AA5945" w:rsidP="00AA5945">
      <w:pPr>
        <w:bidi/>
        <w:jc w:val="both"/>
        <w:rPr>
          <w:rFonts w:cs="David" w:hint="cs"/>
          <w:rtl/>
        </w:rPr>
      </w:pPr>
      <w:r w:rsidRPr="00AA5945">
        <w:rPr>
          <w:rFonts w:cs="David" w:hint="cs"/>
          <w:rtl/>
        </w:rPr>
        <w:tab/>
        <w:t>כי אישיותו מקובלת. הוא כן יתחשב ב"תכונות הנדרשות לכהונה בוועדת האתיקה, ובתפקידים אחרים שחבר הכנסת ממלא בכנסת".</w:t>
      </w:r>
    </w:p>
    <w:p w14:paraId="2D2DC84B" w14:textId="77777777" w:rsidR="00AA5945" w:rsidRPr="00AA5945" w:rsidRDefault="00AA5945" w:rsidP="00AA5945">
      <w:pPr>
        <w:bidi/>
        <w:jc w:val="both"/>
        <w:rPr>
          <w:rFonts w:cs="David" w:hint="cs"/>
          <w:rtl/>
        </w:rPr>
      </w:pPr>
    </w:p>
    <w:p w14:paraId="5069C049" w14:textId="77777777" w:rsidR="00AA5945" w:rsidRPr="00AA5945" w:rsidRDefault="00AA5945" w:rsidP="00AA5945">
      <w:pPr>
        <w:bidi/>
        <w:jc w:val="both"/>
        <w:rPr>
          <w:rFonts w:cs="David" w:hint="cs"/>
          <w:rtl/>
        </w:rPr>
      </w:pPr>
      <w:r w:rsidRPr="00AA5945">
        <w:rPr>
          <w:rFonts w:cs="David" w:hint="cs"/>
          <w:u w:val="single"/>
          <w:rtl/>
        </w:rPr>
        <w:t>היו"ר דוד טל:</w:t>
      </w:r>
    </w:p>
    <w:p w14:paraId="04027E99" w14:textId="77777777" w:rsidR="00AA5945" w:rsidRPr="00AA5945" w:rsidRDefault="00AA5945" w:rsidP="00AA5945">
      <w:pPr>
        <w:bidi/>
        <w:jc w:val="both"/>
        <w:rPr>
          <w:rFonts w:cs="David" w:hint="cs"/>
          <w:rtl/>
        </w:rPr>
      </w:pPr>
    </w:p>
    <w:p w14:paraId="6EBF7165" w14:textId="77777777" w:rsidR="00AA5945" w:rsidRPr="00AA5945" w:rsidRDefault="00AA5945" w:rsidP="00AA5945">
      <w:pPr>
        <w:bidi/>
        <w:jc w:val="both"/>
        <w:rPr>
          <w:rFonts w:cs="David" w:hint="cs"/>
          <w:rtl/>
        </w:rPr>
      </w:pPr>
      <w:r w:rsidRPr="00AA5945">
        <w:rPr>
          <w:rFonts w:cs="David" w:hint="cs"/>
          <w:rtl/>
        </w:rPr>
        <w:tab/>
        <w:t>מה זה הסיפה?</w:t>
      </w:r>
    </w:p>
    <w:p w14:paraId="416E2A46" w14:textId="77777777" w:rsidR="00AA5945" w:rsidRPr="00AA5945" w:rsidRDefault="00AA5945" w:rsidP="00AA5945">
      <w:pPr>
        <w:bidi/>
        <w:jc w:val="both"/>
        <w:rPr>
          <w:rFonts w:cs="David" w:hint="cs"/>
          <w:rtl/>
        </w:rPr>
      </w:pPr>
    </w:p>
    <w:p w14:paraId="3A589F90" w14:textId="77777777" w:rsidR="00AA5945" w:rsidRPr="00AA5945" w:rsidRDefault="00AA5945" w:rsidP="00AA5945">
      <w:pPr>
        <w:bidi/>
        <w:jc w:val="both"/>
        <w:rPr>
          <w:rFonts w:cs="David" w:hint="cs"/>
          <w:rtl/>
        </w:rPr>
      </w:pPr>
      <w:r w:rsidRPr="00AA5945">
        <w:rPr>
          <w:rFonts w:cs="David" w:hint="cs"/>
          <w:u w:val="single"/>
          <w:rtl/>
        </w:rPr>
        <w:t>גדעון סער:</w:t>
      </w:r>
    </w:p>
    <w:p w14:paraId="74EE32DF" w14:textId="77777777" w:rsidR="00AA5945" w:rsidRPr="00AA5945" w:rsidRDefault="00AA5945" w:rsidP="00AA5945">
      <w:pPr>
        <w:bidi/>
        <w:jc w:val="both"/>
        <w:rPr>
          <w:rFonts w:cs="David" w:hint="cs"/>
          <w:rtl/>
        </w:rPr>
      </w:pPr>
    </w:p>
    <w:p w14:paraId="712293DD" w14:textId="77777777" w:rsidR="00AA5945" w:rsidRPr="00AA5945" w:rsidRDefault="00AA5945" w:rsidP="00AA5945">
      <w:pPr>
        <w:bidi/>
        <w:jc w:val="both"/>
        <w:rPr>
          <w:rFonts w:cs="David" w:hint="cs"/>
          <w:rtl/>
        </w:rPr>
      </w:pPr>
      <w:r w:rsidRPr="00AA5945">
        <w:rPr>
          <w:rFonts w:cs="David" w:hint="cs"/>
          <w:rtl/>
        </w:rPr>
        <w:tab/>
        <w:t>רובי ריבלין הציע אותי להיות יושב-ראש קואליציה, והייתי שבועיים חבר ועדת האתיקה, ואז אמרתי שיושב-ראש קואליציה הוא כל הזמן מתעמת, לא טוב שהוא יישב בוועדת האתיקה, כי יכול להיראות שהוא מתחשבן על כל מיני דברים.</w:t>
      </w:r>
    </w:p>
    <w:p w14:paraId="568F730E" w14:textId="77777777" w:rsidR="00AA5945" w:rsidRPr="00AA5945" w:rsidRDefault="00AA5945" w:rsidP="00AA5945">
      <w:pPr>
        <w:bidi/>
        <w:jc w:val="both"/>
        <w:rPr>
          <w:rFonts w:cs="David" w:hint="cs"/>
          <w:rtl/>
        </w:rPr>
      </w:pPr>
    </w:p>
    <w:p w14:paraId="583DBDF8"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3ADC3C9" w14:textId="77777777" w:rsidR="00AA5945" w:rsidRPr="00AA5945" w:rsidRDefault="00AA5945" w:rsidP="00AA5945">
      <w:pPr>
        <w:bidi/>
        <w:jc w:val="both"/>
        <w:rPr>
          <w:rFonts w:cs="David" w:hint="cs"/>
          <w:rtl/>
        </w:rPr>
      </w:pPr>
    </w:p>
    <w:p w14:paraId="4C3CD70D" w14:textId="77777777" w:rsidR="00AA5945" w:rsidRPr="00AA5945" w:rsidRDefault="00AA5945" w:rsidP="00AA5945">
      <w:pPr>
        <w:bidi/>
        <w:jc w:val="both"/>
        <w:rPr>
          <w:rFonts w:cs="David" w:hint="cs"/>
          <w:rtl/>
        </w:rPr>
      </w:pPr>
      <w:r w:rsidRPr="00AA5945">
        <w:rPr>
          <w:rFonts w:cs="David" w:hint="cs"/>
          <w:rtl/>
        </w:rPr>
        <w:tab/>
        <w:t>הוא מתחשב, זה לא מחייב.</w:t>
      </w:r>
    </w:p>
    <w:p w14:paraId="5512F02D" w14:textId="77777777" w:rsidR="00AA5945" w:rsidRPr="00AA5945" w:rsidRDefault="00AA5945" w:rsidP="00AA5945">
      <w:pPr>
        <w:bidi/>
        <w:jc w:val="both"/>
        <w:rPr>
          <w:rFonts w:cs="David" w:hint="cs"/>
          <w:rtl/>
        </w:rPr>
      </w:pPr>
    </w:p>
    <w:p w14:paraId="5294E21C" w14:textId="77777777" w:rsidR="00AA5945" w:rsidRPr="00AA5945" w:rsidRDefault="00AA5945" w:rsidP="00AA5945">
      <w:pPr>
        <w:bidi/>
        <w:jc w:val="both"/>
        <w:rPr>
          <w:rFonts w:cs="David" w:hint="cs"/>
          <w:rtl/>
        </w:rPr>
      </w:pPr>
      <w:r w:rsidRPr="00AA5945">
        <w:rPr>
          <w:rFonts w:cs="David" w:hint="cs"/>
          <w:rtl/>
        </w:rPr>
        <w:tab/>
        <w:t>כרגע אתם לא רוצים את ועדת הקובלנות.</w:t>
      </w:r>
    </w:p>
    <w:p w14:paraId="34B33E5D" w14:textId="77777777" w:rsidR="00AA5945" w:rsidRPr="00AA5945" w:rsidRDefault="00AA5945" w:rsidP="00AA5945">
      <w:pPr>
        <w:bidi/>
        <w:jc w:val="both"/>
        <w:rPr>
          <w:rFonts w:cs="David" w:hint="cs"/>
          <w:rtl/>
        </w:rPr>
      </w:pPr>
    </w:p>
    <w:p w14:paraId="5B6C48BB" w14:textId="77777777" w:rsidR="00AA5945" w:rsidRPr="00AA5945" w:rsidRDefault="00AA5945" w:rsidP="00AA5945">
      <w:pPr>
        <w:bidi/>
        <w:jc w:val="both"/>
        <w:rPr>
          <w:rFonts w:cs="David" w:hint="cs"/>
          <w:rtl/>
        </w:rPr>
      </w:pPr>
      <w:r w:rsidRPr="00AA5945">
        <w:rPr>
          <w:rFonts w:cs="David" w:hint="cs"/>
          <w:u w:val="single"/>
          <w:rtl/>
        </w:rPr>
        <w:t>היו"ר דוד טל:</w:t>
      </w:r>
    </w:p>
    <w:p w14:paraId="642F0AB1" w14:textId="77777777" w:rsidR="00AA5945" w:rsidRPr="00AA5945" w:rsidRDefault="00AA5945" w:rsidP="00AA5945">
      <w:pPr>
        <w:bidi/>
        <w:jc w:val="both"/>
        <w:rPr>
          <w:rFonts w:cs="David" w:hint="cs"/>
          <w:rtl/>
        </w:rPr>
      </w:pPr>
    </w:p>
    <w:p w14:paraId="7BBA238E" w14:textId="77777777" w:rsidR="00AA5945" w:rsidRPr="00AA5945" w:rsidRDefault="00AA5945" w:rsidP="00AA5945">
      <w:pPr>
        <w:bidi/>
        <w:jc w:val="both"/>
        <w:rPr>
          <w:rFonts w:cs="David" w:hint="cs"/>
          <w:rtl/>
        </w:rPr>
      </w:pPr>
      <w:r w:rsidRPr="00AA5945">
        <w:rPr>
          <w:rFonts w:cs="David" w:hint="cs"/>
          <w:rtl/>
        </w:rPr>
        <w:tab/>
        <w:t>לא צריך, המליאה תהיה ועדת הקובלנות.</w:t>
      </w:r>
    </w:p>
    <w:p w14:paraId="2EF2F712" w14:textId="77777777" w:rsidR="00AA5945" w:rsidRPr="00AA5945" w:rsidRDefault="00AA5945" w:rsidP="00AA5945">
      <w:pPr>
        <w:bidi/>
        <w:jc w:val="both"/>
        <w:rPr>
          <w:rFonts w:cs="David" w:hint="cs"/>
          <w:rtl/>
        </w:rPr>
      </w:pPr>
    </w:p>
    <w:p w14:paraId="39FD4A60"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51B20BD" w14:textId="77777777" w:rsidR="00AA5945" w:rsidRPr="00AA5945" w:rsidRDefault="00AA5945" w:rsidP="00AA5945">
      <w:pPr>
        <w:bidi/>
        <w:jc w:val="both"/>
        <w:rPr>
          <w:rFonts w:cs="David" w:hint="cs"/>
          <w:rtl/>
        </w:rPr>
      </w:pPr>
    </w:p>
    <w:p w14:paraId="3CC3C0A9" w14:textId="77777777" w:rsidR="00AA5945" w:rsidRPr="00AA5945" w:rsidRDefault="00AA5945" w:rsidP="00AA5945">
      <w:pPr>
        <w:bidi/>
        <w:jc w:val="both"/>
        <w:rPr>
          <w:rFonts w:cs="David" w:hint="cs"/>
          <w:rtl/>
        </w:rPr>
      </w:pPr>
      <w:r w:rsidRPr="00AA5945">
        <w:rPr>
          <w:rFonts w:cs="David" w:hint="cs"/>
          <w:rtl/>
        </w:rPr>
        <w:tab/>
        <w:t>למעשה, כל סעיף קטן (ג) יורד. סעיף קטן (ד).</w:t>
      </w:r>
    </w:p>
    <w:p w14:paraId="3CC2F09B" w14:textId="77777777" w:rsidR="00AA5945" w:rsidRPr="00AA5945" w:rsidRDefault="00AA5945" w:rsidP="00AA5945">
      <w:pPr>
        <w:bidi/>
        <w:jc w:val="both"/>
        <w:rPr>
          <w:rFonts w:cs="David" w:hint="cs"/>
          <w:rtl/>
        </w:rPr>
      </w:pPr>
    </w:p>
    <w:p w14:paraId="1D9542A7" w14:textId="77777777" w:rsidR="00AA5945" w:rsidRPr="00AA5945" w:rsidRDefault="00AA5945" w:rsidP="00AA5945">
      <w:pPr>
        <w:bidi/>
        <w:jc w:val="both"/>
        <w:rPr>
          <w:rFonts w:cs="David" w:hint="cs"/>
          <w:rtl/>
        </w:rPr>
      </w:pPr>
      <w:r w:rsidRPr="00AA5945">
        <w:rPr>
          <w:rFonts w:cs="David" w:hint="cs"/>
          <w:u w:val="single"/>
          <w:rtl/>
        </w:rPr>
        <w:t>גדעון סער:</w:t>
      </w:r>
    </w:p>
    <w:p w14:paraId="022ABA11" w14:textId="77777777" w:rsidR="00AA5945" w:rsidRPr="00AA5945" w:rsidRDefault="00AA5945" w:rsidP="00AA5945">
      <w:pPr>
        <w:bidi/>
        <w:jc w:val="both"/>
        <w:rPr>
          <w:rFonts w:cs="David" w:hint="cs"/>
          <w:rtl/>
        </w:rPr>
      </w:pPr>
    </w:p>
    <w:p w14:paraId="3C30D6E6" w14:textId="77777777" w:rsidR="00AA5945" w:rsidRPr="00AA5945" w:rsidRDefault="00AA5945" w:rsidP="00AA5945">
      <w:pPr>
        <w:bidi/>
        <w:jc w:val="both"/>
        <w:rPr>
          <w:rFonts w:cs="David" w:hint="cs"/>
          <w:rtl/>
        </w:rPr>
      </w:pPr>
      <w:r w:rsidRPr="00AA5945">
        <w:rPr>
          <w:rFonts w:cs="David" w:hint="cs"/>
          <w:rtl/>
        </w:rPr>
        <w:tab/>
        <w:t xml:space="preserve"> אין לזה שום השלכה.</w:t>
      </w:r>
    </w:p>
    <w:p w14:paraId="38B0FC4A" w14:textId="77777777" w:rsidR="00AA5945" w:rsidRPr="00AA5945" w:rsidRDefault="00AA5945" w:rsidP="00AA5945">
      <w:pPr>
        <w:bidi/>
        <w:jc w:val="both"/>
        <w:rPr>
          <w:rFonts w:cs="David" w:hint="cs"/>
          <w:rtl/>
        </w:rPr>
      </w:pPr>
    </w:p>
    <w:p w14:paraId="78CB7F57"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1E1325B" w14:textId="77777777" w:rsidR="00AA5945" w:rsidRPr="00AA5945" w:rsidRDefault="00AA5945" w:rsidP="00AA5945">
      <w:pPr>
        <w:bidi/>
        <w:jc w:val="both"/>
        <w:rPr>
          <w:rFonts w:cs="David" w:hint="cs"/>
          <w:rtl/>
        </w:rPr>
      </w:pPr>
    </w:p>
    <w:p w14:paraId="27558961" w14:textId="77777777" w:rsidR="00AA5945" w:rsidRPr="00AA5945" w:rsidRDefault="00AA5945" w:rsidP="00AA5945">
      <w:pPr>
        <w:bidi/>
        <w:jc w:val="both"/>
        <w:rPr>
          <w:rFonts w:cs="David" w:hint="cs"/>
          <w:rtl/>
        </w:rPr>
      </w:pPr>
      <w:r w:rsidRPr="00AA5945">
        <w:rPr>
          <w:rFonts w:cs="David" w:hint="cs"/>
          <w:rtl/>
        </w:rPr>
        <w:tab/>
        <w:t xml:space="preserve"> זה לא רלוונטי, כי ברגע שחל שינוי, צריך עדיין להתאים שניים ושניים.</w:t>
      </w:r>
    </w:p>
    <w:p w14:paraId="17840A2F" w14:textId="77777777" w:rsidR="00AA5945" w:rsidRPr="00AA5945" w:rsidRDefault="00AA5945" w:rsidP="00AA5945">
      <w:pPr>
        <w:bidi/>
        <w:jc w:val="both"/>
        <w:rPr>
          <w:rFonts w:cs="David" w:hint="cs"/>
          <w:rtl/>
        </w:rPr>
      </w:pPr>
    </w:p>
    <w:p w14:paraId="3F876C8A" w14:textId="77777777" w:rsidR="00AA5945" w:rsidRPr="00AA5945" w:rsidRDefault="00AA5945" w:rsidP="00AA5945">
      <w:pPr>
        <w:bidi/>
        <w:jc w:val="both"/>
        <w:rPr>
          <w:rFonts w:cs="David" w:hint="cs"/>
          <w:rtl/>
        </w:rPr>
      </w:pPr>
      <w:r w:rsidRPr="00AA5945">
        <w:rPr>
          <w:rFonts w:cs="David" w:hint="cs"/>
          <w:u w:val="single"/>
          <w:rtl/>
        </w:rPr>
        <w:t>גדעון סער:</w:t>
      </w:r>
    </w:p>
    <w:p w14:paraId="495BBE34" w14:textId="77777777" w:rsidR="00AA5945" w:rsidRPr="00AA5945" w:rsidRDefault="00AA5945" w:rsidP="00AA5945">
      <w:pPr>
        <w:bidi/>
        <w:jc w:val="both"/>
        <w:rPr>
          <w:rFonts w:cs="David" w:hint="cs"/>
          <w:rtl/>
        </w:rPr>
      </w:pPr>
    </w:p>
    <w:p w14:paraId="5F9CA316" w14:textId="77777777" w:rsidR="00AA5945" w:rsidRPr="00AA5945" w:rsidRDefault="00AA5945" w:rsidP="00AA5945">
      <w:pPr>
        <w:bidi/>
        <w:jc w:val="both"/>
        <w:rPr>
          <w:rFonts w:cs="David" w:hint="cs"/>
          <w:rtl/>
        </w:rPr>
      </w:pPr>
      <w:r w:rsidRPr="00AA5945">
        <w:rPr>
          <w:rFonts w:cs="David" w:hint="cs"/>
          <w:rtl/>
        </w:rPr>
        <w:tab/>
        <w:t xml:space="preserve"> לא צריך להחליף את החברים.</w:t>
      </w:r>
    </w:p>
    <w:p w14:paraId="172966CD" w14:textId="77777777" w:rsidR="00AA5945" w:rsidRPr="00AA5945" w:rsidRDefault="00AA5945" w:rsidP="00AA5945">
      <w:pPr>
        <w:bidi/>
        <w:jc w:val="both"/>
        <w:rPr>
          <w:rFonts w:cs="David" w:hint="cs"/>
          <w:rtl/>
        </w:rPr>
      </w:pPr>
    </w:p>
    <w:p w14:paraId="2A5977D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557B492" w14:textId="77777777" w:rsidR="00AA5945" w:rsidRPr="00AA5945" w:rsidRDefault="00AA5945" w:rsidP="00AA5945">
      <w:pPr>
        <w:bidi/>
        <w:jc w:val="both"/>
        <w:rPr>
          <w:rFonts w:cs="David" w:hint="cs"/>
          <w:rtl/>
        </w:rPr>
      </w:pPr>
    </w:p>
    <w:p w14:paraId="50B71EBA" w14:textId="77777777" w:rsidR="00AA5945" w:rsidRPr="00AA5945" w:rsidRDefault="00AA5945" w:rsidP="00AA5945">
      <w:pPr>
        <w:bidi/>
        <w:jc w:val="both"/>
        <w:rPr>
          <w:rFonts w:cs="David" w:hint="cs"/>
          <w:rtl/>
        </w:rPr>
      </w:pPr>
      <w:r w:rsidRPr="00AA5945">
        <w:rPr>
          <w:rFonts w:cs="David" w:hint="cs"/>
          <w:rtl/>
        </w:rPr>
        <w:tab/>
        <w:t>צריך להבהיר שבעת מינויים יהיו שניים מהקואליציה ושניים מהאופוזיציה.</w:t>
      </w:r>
    </w:p>
    <w:p w14:paraId="1C22AFAC" w14:textId="77777777" w:rsidR="00AA5945" w:rsidRPr="00AA5945" w:rsidRDefault="00AA5945" w:rsidP="00AA5945">
      <w:pPr>
        <w:bidi/>
        <w:jc w:val="both"/>
        <w:rPr>
          <w:rFonts w:cs="David" w:hint="cs"/>
          <w:rtl/>
        </w:rPr>
      </w:pPr>
    </w:p>
    <w:p w14:paraId="79BA14C0" w14:textId="77777777" w:rsidR="00AA5945" w:rsidRPr="00AA5945" w:rsidRDefault="00AA5945" w:rsidP="00AA5945">
      <w:pPr>
        <w:bidi/>
        <w:jc w:val="both"/>
        <w:rPr>
          <w:rFonts w:cs="David" w:hint="cs"/>
          <w:rtl/>
        </w:rPr>
      </w:pPr>
      <w:r w:rsidRPr="00AA5945">
        <w:rPr>
          <w:rFonts w:cs="David" w:hint="cs"/>
          <w:u w:val="single"/>
          <w:rtl/>
        </w:rPr>
        <w:t>היו"ר דוד טל:</w:t>
      </w:r>
    </w:p>
    <w:p w14:paraId="72BAFD96" w14:textId="77777777" w:rsidR="00AA5945" w:rsidRPr="00AA5945" w:rsidRDefault="00AA5945" w:rsidP="00AA5945">
      <w:pPr>
        <w:bidi/>
        <w:jc w:val="both"/>
        <w:rPr>
          <w:rFonts w:cs="David" w:hint="cs"/>
          <w:rtl/>
        </w:rPr>
      </w:pPr>
    </w:p>
    <w:p w14:paraId="0A9F5CCE" w14:textId="77777777" w:rsidR="00AA5945" w:rsidRPr="00AA5945" w:rsidRDefault="00AA5945" w:rsidP="00AA5945">
      <w:pPr>
        <w:bidi/>
        <w:jc w:val="both"/>
        <w:rPr>
          <w:rFonts w:cs="David" w:hint="cs"/>
          <w:rtl/>
        </w:rPr>
      </w:pPr>
      <w:r w:rsidRPr="00AA5945">
        <w:rPr>
          <w:rFonts w:cs="David" w:hint="cs"/>
          <w:rtl/>
        </w:rPr>
        <w:tab/>
        <w:t>אם יקרה מחר שהסיעה שלהם נכנסה לקואליציה, ייווצר מצב שכולם מהקואליציה.</w:t>
      </w:r>
    </w:p>
    <w:p w14:paraId="1EB80150" w14:textId="77777777" w:rsidR="00AA5945" w:rsidRPr="00AA5945" w:rsidRDefault="00AA5945" w:rsidP="00AA5945">
      <w:pPr>
        <w:bidi/>
        <w:jc w:val="both"/>
        <w:rPr>
          <w:rFonts w:cs="David" w:hint="cs"/>
          <w:rtl/>
        </w:rPr>
      </w:pPr>
    </w:p>
    <w:p w14:paraId="14170F90" w14:textId="77777777" w:rsidR="00AA5945" w:rsidRPr="00AA5945" w:rsidRDefault="00AA5945" w:rsidP="00AA5945">
      <w:pPr>
        <w:bidi/>
        <w:jc w:val="both"/>
        <w:rPr>
          <w:rFonts w:cs="David" w:hint="cs"/>
          <w:rtl/>
        </w:rPr>
      </w:pPr>
      <w:r w:rsidRPr="00AA5945">
        <w:rPr>
          <w:rFonts w:cs="David" w:hint="cs"/>
          <w:u w:val="single"/>
          <w:rtl/>
        </w:rPr>
        <w:t>גדעון סער:</w:t>
      </w:r>
    </w:p>
    <w:p w14:paraId="53BCD550" w14:textId="77777777" w:rsidR="00AA5945" w:rsidRPr="00AA5945" w:rsidRDefault="00AA5945" w:rsidP="00AA5945">
      <w:pPr>
        <w:bidi/>
        <w:jc w:val="both"/>
        <w:rPr>
          <w:rFonts w:cs="David" w:hint="cs"/>
          <w:rtl/>
        </w:rPr>
      </w:pPr>
    </w:p>
    <w:p w14:paraId="0E503B47" w14:textId="77777777" w:rsidR="00AA5945" w:rsidRPr="00AA5945" w:rsidRDefault="00AA5945" w:rsidP="00AA5945">
      <w:pPr>
        <w:bidi/>
        <w:jc w:val="both"/>
        <w:rPr>
          <w:rFonts w:cs="David" w:hint="cs"/>
          <w:rtl/>
        </w:rPr>
      </w:pPr>
      <w:r w:rsidRPr="00AA5945">
        <w:rPr>
          <w:rFonts w:cs="David" w:hint="cs"/>
          <w:rtl/>
        </w:rPr>
        <w:tab/>
        <w:t>נכון. אני מסתכל על זה כמו בית דין של הכנסת, אני סומך על האנשים, אני סומך על חבר הכנסת אורון, גם אם אני איתו כרגע באופוזיציה ובכנסת הקודמת  לא הייתי איתו באופוזיציה, אבל אני סומך עליו שהוא אדם ישר. מה יקרה? כל פעם שיהיה שינוי בדבר הזה- - -</w:t>
      </w:r>
    </w:p>
    <w:p w14:paraId="36FEC4C5" w14:textId="77777777" w:rsidR="00AA5945" w:rsidRPr="00AA5945" w:rsidRDefault="00AA5945" w:rsidP="00AA5945">
      <w:pPr>
        <w:bidi/>
        <w:jc w:val="both"/>
        <w:rPr>
          <w:rFonts w:cs="David" w:hint="cs"/>
          <w:rtl/>
        </w:rPr>
      </w:pPr>
    </w:p>
    <w:p w14:paraId="66CF9953" w14:textId="77777777" w:rsidR="00AA5945" w:rsidRPr="00AA5945" w:rsidRDefault="00AA5945" w:rsidP="00AA5945">
      <w:pPr>
        <w:bidi/>
        <w:jc w:val="both"/>
        <w:rPr>
          <w:rFonts w:cs="David" w:hint="cs"/>
          <w:rtl/>
        </w:rPr>
      </w:pPr>
      <w:r w:rsidRPr="00AA5945">
        <w:rPr>
          <w:rFonts w:cs="David" w:hint="cs"/>
          <w:u w:val="single"/>
          <w:rtl/>
        </w:rPr>
        <w:t>היו"ר דוד טל:</w:t>
      </w:r>
    </w:p>
    <w:p w14:paraId="4539E43D" w14:textId="77777777" w:rsidR="00AA5945" w:rsidRPr="00AA5945" w:rsidRDefault="00AA5945" w:rsidP="00AA5945">
      <w:pPr>
        <w:bidi/>
        <w:jc w:val="both"/>
        <w:rPr>
          <w:rFonts w:cs="David" w:hint="cs"/>
          <w:rtl/>
        </w:rPr>
      </w:pPr>
    </w:p>
    <w:p w14:paraId="58F5BEE4" w14:textId="77777777" w:rsidR="00AA5945" w:rsidRPr="00AA5945" w:rsidRDefault="00AA5945" w:rsidP="00AA5945">
      <w:pPr>
        <w:bidi/>
        <w:jc w:val="both"/>
        <w:rPr>
          <w:rFonts w:cs="David" w:hint="cs"/>
          <w:rtl/>
        </w:rPr>
      </w:pPr>
      <w:r w:rsidRPr="00AA5945">
        <w:rPr>
          <w:rFonts w:cs="David" w:hint="cs"/>
          <w:rtl/>
        </w:rPr>
        <w:tab/>
        <w:t>כמה פעמים יש שינוי?</w:t>
      </w:r>
    </w:p>
    <w:p w14:paraId="66A91CA6" w14:textId="77777777" w:rsidR="00AA5945" w:rsidRPr="00AA5945" w:rsidRDefault="00AA5945" w:rsidP="00AA5945">
      <w:pPr>
        <w:bidi/>
        <w:jc w:val="both"/>
        <w:rPr>
          <w:rFonts w:cs="David" w:hint="cs"/>
          <w:rtl/>
        </w:rPr>
      </w:pPr>
    </w:p>
    <w:p w14:paraId="00BCF4C2" w14:textId="77777777" w:rsidR="00AA5945" w:rsidRPr="00AA5945" w:rsidRDefault="00AA5945" w:rsidP="00AA5945">
      <w:pPr>
        <w:bidi/>
        <w:jc w:val="both"/>
        <w:rPr>
          <w:rFonts w:cs="David" w:hint="cs"/>
          <w:rtl/>
        </w:rPr>
      </w:pPr>
      <w:r w:rsidRPr="00AA5945">
        <w:rPr>
          <w:rFonts w:cs="David" w:hint="cs"/>
          <w:u w:val="single"/>
          <w:rtl/>
        </w:rPr>
        <w:t>גדעון סער:</w:t>
      </w:r>
    </w:p>
    <w:p w14:paraId="6C0671E4" w14:textId="77777777" w:rsidR="00AA5945" w:rsidRPr="00AA5945" w:rsidRDefault="00AA5945" w:rsidP="00AA5945">
      <w:pPr>
        <w:bidi/>
        <w:jc w:val="both"/>
        <w:rPr>
          <w:rFonts w:cs="David" w:hint="cs"/>
          <w:rtl/>
        </w:rPr>
      </w:pPr>
    </w:p>
    <w:p w14:paraId="4E4C399B" w14:textId="77777777" w:rsidR="00AA5945" w:rsidRPr="00AA5945" w:rsidRDefault="00AA5945" w:rsidP="00AA5945">
      <w:pPr>
        <w:bidi/>
        <w:jc w:val="both"/>
        <w:rPr>
          <w:rFonts w:cs="David" w:hint="cs"/>
          <w:rtl/>
        </w:rPr>
      </w:pPr>
      <w:r w:rsidRPr="00AA5945">
        <w:rPr>
          <w:rFonts w:cs="David" w:hint="cs"/>
          <w:rtl/>
        </w:rPr>
        <w:tab/>
        <w:t xml:space="preserve"> גם כאשר יש הרכב ועדה שקובעת הוועדה המסדרת, הוא נשאר קבוע כל הקדנציה. גם אם הסיעות יוצאות ונכנסות, ההרכב עצמו נשאר קבוע כל הקדנציה.</w:t>
      </w:r>
    </w:p>
    <w:p w14:paraId="5D4AC566" w14:textId="77777777" w:rsidR="00AA5945" w:rsidRPr="00AA5945" w:rsidRDefault="00AA5945" w:rsidP="00AA5945">
      <w:pPr>
        <w:bidi/>
        <w:jc w:val="both"/>
        <w:rPr>
          <w:rFonts w:cs="David" w:hint="cs"/>
          <w:rtl/>
        </w:rPr>
      </w:pPr>
    </w:p>
    <w:p w14:paraId="1883CEF2" w14:textId="77777777" w:rsidR="00AA5945" w:rsidRPr="00AA5945" w:rsidRDefault="00AA5945" w:rsidP="00AA5945">
      <w:pPr>
        <w:bidi/>
        <w:jc w:val="both"/>
        <w:rPr>
          <w:rFonts w:cs="David" w:hint="cs"/>
          <w:rtl/>
        </w:rPr>
      </w:pPr>
      <w:r w:rsidRPr="00AA5945">
        <w:rPr>
          <w:rFonts w:cs="David" w:hint="cs"/>
          <w:u w:val="single"/>
          <w:rtl/>
        </w:rPr>
        <w:t>היו"ר דוד טל:</w:t>
      </w:r>
    </w:p>
    <w:p w14:paraId="13A6DB2E" w14:textId="77777777" w:rsidR="00AA5945" w:rsidRPr="00AA5945" w:rsidRDefault="00AA5945" w:rsidP="00AA5945">
      <w:pPr>
        <w:bidi/>
        <w:jc w:val="both"/>
        <w:rPr>
          <w:rFonts w:cs="David" w:hint="cs"/>
          <w:rtl/>
        </w:rPr>
      </w:pPr>
    </w:p>
    <w:p w14:paraId="03332F35" w14:textId="77777777" w:rsidR="00AA5945" w:rsidRPr="00AA5945" w:rsidRDefault="00AA5945" w:rsidP="00AA5945">
      <w:pPr>
        <w:bidi/>
        <w:jc w:val="both"/>
        <w:rPr>
          <w:rFonts w:cs="David" w:hint="cs"/>
          <w:rtl/>
        </w:rPr>
      </w:pPr>
      <w:r w:rsidRPr="00AA5945">
        <w:rPr>
          <w:rFonts w:cs="David" w:hint="cs"/>
          <w:rtl/>
        </w:rPr>
        <w:tab/>
        <w:t>אתה לא חושש מהתחשבנות כאשר אנשים הופכים  להיות אנשי קואליציה או הפוך?</w:t>
      </w:r>
    </w:p>
    <w:p w14:paraId="5DA6C045" w14:textId="77777777" w:rsidR="00AA5945" w:rsidRPr="00AA5945" w:rsidRDefault="00AA5945" w:rsidP="00AA5945">
      <w:pPr>
        <w:bidi/>
        <w:jc w:val="both"/>
        <w:rPr>
          <w:rFonts w:cs="David" w:hint="cs"/>
          <w:rtl/>
        </w:rPr>
      </w:pPr>
    </w:p>
    <w:p w14:paraId="612B03DD"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4A401C3C" w14:textId="77777777" w:rsidR="00AA5945" w:rsidRPr="00AA5945" w:rsidRDefault="00AA5945" w:rsidP="00AA5945">
      <w:pPr>
        <w:bidi/>
        <w:jc w:val="both"/>
        <w:rPr>
          <w:rFonts w:cs="David" w:hint="cs"/>
          <w:rtl/>
        </w:rPr>
      </w:pPr>
    </w:p>
    <w:p w14:paraId="188819AB" w14:textId="77777777" w:rsidR="00AA5945" w:rsidRPr="00AA5945" w:rsidRDefault="00AA5945" w:rsidP="00AA5945">
      <w:pPr>
        <w:bidi/>
        <w:jc w:val="both"/>
        <w:rPr>
          <w:rFonts w:cs="David" w:hint="cs"/>
          <w:rtl/>
        </w:rPr>
      </w:pPr>
      <w:r w:rsidRPr="00AA5945">
        <w:rPr>
          <w:rFonts w:cs="David" w:hint="cs"/>
          <w:rtl/>
        </w:rPr>
        <w:tab/>
        <w:t>כאן כתוב שאם חל שינוי כזה, יושב-ראש הכנסת רשאי לשנות, הוא לא חייב.</w:t>
      </w:r>
    </w:p>
    <w:p w14:paraId="384D6FDE" w14:textId="77777777" w:rsidR="00AA5945" w:rsidRPr="00AA5945" w:rsidRDefault="00AA5945" w:rsidP="00AA5945">
      <w:pPr>
        <w:bidi/>
        <w:jc w:val="both"/>
        <w:rPr>
          <w:rFonts w:cs="David" w:hint="cs"/>
          <w:rtl/>
        </w:rPr>
      </w:pPr>
    </w:p>
    <w:p w14:paraId="0DC95AB6" w14:textId="77777777" w:rsidR="00AA5945" w:rsidRPr="00AA5945" w:rsidRDefault="00AA5945" w:rsidP="00AA5945">
      <w:pPr>
        <w:bidi/>
        <w:jc w:val="both"/>
        <w:rPr>
          <w:rFonts w:cs="David" w:hint="cs"/>
          <w:rtl/>
        </w:rPr>
      </w:pPr>
      <w:r w:rsidRPr="00AA5945">
        <w:rPr>
          <w:rFonts w:cs="David" w:hint="cs"/>
          <w:u w:val="single"/>
          <w:rtl/>
        </w:rPr>
        <w:t>היו"ר דוד טל:</w:t>
      </w:r>
    </w:p>
    <w:p w14:paraId="00A9C167" w14:textId="77777777" w:rsidR="00AA5945" w:rsidRPr="00AA5945" w:rsidRDefault="00AA5945" w:rsidP="00AA5945">
      <w:pPr>
        <w:bidi/>
        <w:jc w:val="both"/>
        <w:rPr>
          <w:rFonts w:cs="David" w:hint="cs"/>
          <w:rtl/>
        </w:rPr>
      </w:pPr>
    </w:p>
    <w:p w14:paraId="0B6D3243" w14:textId="77777777" w:rsidR="00AA5945" w:rsidRPr="00AA5945" w:rsidRDefault="00AA5945" w:rsidP="00AA5945">
      <w:pPr>
        <w:bidi/>
        <w:jc w:val="both"/>
        <w:rPr>
          <w:rFonts w:cs="David" w:hint="cs"/>
          <w:rtl/>
        </w:rPr>
      </w:pPr>
      <w:r w:rsidRPr="00AA5945">
        <w:rPr>
          <w:rFonts w:cs="David" w:hint="cs"/>
          <w:rtl/>
        </w:rPr>
        <w:tab/>
        <w:t>נשאיר לו פתח מילוט.</w:t>
      </w:r>
    </w:p>
    <w:p w14:paraId="772DDD66"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גדעון סער:</w:t>
      </w:r>
    </w:p>
    <w:p w14:paraId="35938C14" w14:textId="77777777" w:rsidR="00AA5945" w:rsidRPr="00AA5945" w:rsidRDefault="00AA5945" w:rsidP="00AA5945">
      <w:pPr>
        <w:bidi/>
        <w:jc w:val="both"/>
        <w:rPr>
          <w:rFonts w:cs="David" w:hint="cs"/>
          <w:rtl/>
        </w:rPr>
      </w:pPr>
    </w:p>
    <w:p w14:paraId="78719A6D" w14:textId="77777777" w:rsidR="00AA5945" w:rsidRPr="00AA5945" w:rsidRDefault="00AA5945" w:rsidP="00AA5945">
      <w:pPr>
        <w:bidi/>
        <w:ind w:firstLine="567"/>
        <w:jc w:val="both"/>
        <w:rPr>
          <w:rFonts w:cs="David" w:hint="cs"/>
          <w:rtl/>
        </w:rPr>
      </w:pPr>
      <w:r w:rsidRPr="00AA5945">
        <w:rPr>
          <w:rFonts w:cs="David" w:hint="cs"/>
          <w:rtl/>
        </w:rPr>
        <w:t>זה חייב לבוא לוועדת הכנסת?</w:t>
      </w:r>
    </w:p>
    <w:p w14:paraId="393E4C85" w14:textId="77777777" w:rsidR="00AA5945" w:rsidRPr="00AA5945" w:rsidRDefault="00AA5945" w:rsidP="00AA5945">
      <w:pPr>
        <w:bidi/>
        <w:jc w:val="both"/>
        <w:rPr>
          <w:rFonts w:cs="David" w:hint="cs"/>
          <w:rtl/>
        </w:rPr>
      </w:pPr>
    </w:p>
    <w:p w14:paraId="260A6D26"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90A14AE" w14:textId="77777777" w:rsidR="00AA5945" w:rsidRPr="00AA5945" w:rsidRDefault="00AA5945" w:rsidP="00AA5945">
      <w:pPr>
        <w:bidi/>
        <w:jc w:val="both"/>
        <w:rPr>
          <w:rFonts w:cs="David" w:hint="cs"/>
          <w:rtl/>
        </w:rPr>
      </w:pPr>
    </w:p>
    <w:p w14:paraId="12C85B2A" w14:textId="77777777" w:rsidR="00AA5945" w:rsidRPr="00AA5945" w:rsidRDefault="00AA5945" w:rsidP="00AA5945">
      <w:pPr>
        <w:bidi/>
        <w:jc w:val="both"/>
        <w:rPr>
          <w:rFonts w:cs="David" w:hint="cs"/>
          <w:rtl/>
        </w:rPr>
      </w:pPr>
      <w:r w:rsidRPr="00AA5945">
        <w:rPr>
          <w:rFonts w:cs="David" w:hint="cs"/>
          <w:rtl/>
        </w:rPr>
        <w:tab/>
        <w:t>יושב-ראש הכנסת ממנה, וזהו.</w:t>
      </w:r>
    </w:p>
    <w:p w14:paraId="2B5E08CA" w14:textId="77777777" w:rsidR="00AA5945" w:rsidRPr="00AA5945" w:rsidRDefault="00AA5945" w:rsidP="00AA5945">
      <w:pPr>
        <w:bidi/>
        <w:jc w:val="both"/>
        <w:rPr>
          <w:rFonts w:cs="David" w:hint="cs"/>
          <w:rtl/>
        </w:rPr>
      </w:pPr>
    </w:p>
    <w:p w14:paraId="5183FF81" w14:textId="77777777" w:rsidR="00AA5945" w:rsidRPr="00AA5945" w:rsidRDefault="00AA5945" w:rsidP="00AA5945">
      <w:pPr>
        <w:bidi/>
        <w:jc w:val="both"/>
        <w:rPr>
          <w:rFonts w:cs="David" w:hint="cs"/>
          <w:rtl/>
        </w:rPr>
      </w:pPr>
      <w:r w:rsidRPr="00AA5945">
        <w:rPr>
          <w:rFonts w:cs="David" w:hint="cs"/>
          <w:u w:val="single"/>
          <w:rtl/>
        </w:rPr>
        <w:t>היו"ר דוד טל:</w:t>
      </w:r>
    </w:p>
    <w:p w14:paraId="4FEDD4B3" w14:textId="77777777" w:rsidR="00AA5945" w:rsidRPr="00AA5945" w:rsidRDefault="00AA5945" w:rsidP="00AA5945">
      <w:pPr>
        <w:bidi/>
        <w:jc w:val="both"/>
        <w:rPr>
          <w:rFonts w:cs="David" w:hint="cs"/>
          <w:rtl/>
        </w:rPr>
      </w:pPr>
    </w:p>
    <w:p w14:paraId="7205B2E3" w14:textId="77777777" w:rsidR="00AA5945" w:rsidRPr="00AA5945" w:rsidRDefault="00AA5945" w:rsidP="00AA5945">
      <w:pPr>
        <w:bidi/>
        <w:jc w:val="both"/>
        <w:rPr>
          <w:rFonts w:cs="David" w:hint="cs"/>
          <w:rtl/>
        </w:rPr>
      </w:pPr>
      <w:r w:rsidRPr="00AA5945">
        <w:rPr>
          <w:rFonts w:cs="David" w:hint="cs"/>
          <w:rtl/>
        </w:rPr>
        <w:tab/>
        <w:t>אם אתה רוצה, אפשר לעשות בכל החוקים שהייתי עושה בוועדת הכלכלה: תקנות ששר התחבורה מתקין, באישור ועדת הכלכלה. עזוב, בוא נוציא את זה מהפוליטיקה, אם כי גם יושבת-ראש הכנסת היא פוליטית.</w:t>
      </w:r>
    </w:p>
    <w:p w14:paraId="5FACA2D4" w14:textId="77777777" w:rsidR="00AA5945" w:rsidRPr="00AA5945" w:rsidRDefault="00AA5945" w:rsidP="00AA5945">
      <w:pPr>
        <w:bidi/>
        <w:jc w:val="both"/>
        <w:rPr>
          <w:rFonts w:cs="David" w:hint="cs"/>
          <w:rtl/>
        </w:rPr>
      </w:pPr>
    </w:p>
    <w:p w14:paraId="7CEF7C4C"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0A807549" w14:textId="77777777" w:rsidR="00AA5945" w:rsidRPr="00AA5945" w:rsidRDefault="00AA5945" w:rsidP="00AA5945">
      <w:pPr>
        <w:bidi/>
        <w:jc w:val="both"/>
        <w:rPr>
          <w:rFonts w:cs="David" w:hint="cs"/>
          <w:rtl/>
        </w:rPr>
      </w:pPr>
    </w:p>
    <w:p w14:paraId="7D2026CA" w14:textId="77777777" w:rsidR="00AA5945" w:rsidRPr="00AA5945" w:rsidRDefault="00AA5945" w:rsidP="00AA5945">
      <w:pPr>
        <w:bidi/>
        <w:jc w:val="both"/>
        <w:rPr>
          <w:rFonts w:cs="David" w:hint="cs"/>
          <w:rtl/>
        </w:rPr>
      </w:pPr>
      <w:r w:rsidRPr="00AA5945">
        <w:rPr>
          <w:rFonts w:cs="David" w:hint="cs"/>
          <w:rtl/>
        </w:rPr>
        <w:tab/>
        <w:t>אומרים שאם חל שינוי, רשאי יושב-ראש הכנסת לשנות.</w:t>
      </w:r>
    </w:p>
    <w:p w14:paraId="557D1934" w14:textId="77777777" w:rsidR="00AA5945" w:rsidRPr="00AA5945" w:rsidRDefault="00AA5945" w:rsidP="00AA5945">
      <w:pPr>
        <w:bidi/>
        <w:jc w:val="both"/>
        <w:rPr>
          <w:rFonts w:cs="David" w:hint="cs"/>
          <w:rtl/>
        </w:rPr>
      </w:pPr>
    </w:p>
    <w:p w14:paraId="3B3CC99D" w14:textId="77777777" w:rsidR="00AA5945" w:rsidRPr="00AA5945" w:rsidRDefault="00AA5945" w:rsidP="00AA5945">
      <w:pPr>
        <w:bidi/>
        <w:jc w:val="both"/>
        <w:rPr>
          <w:rFonts w:cs="David" w:hint="cs"/>
          <w:rtl/>
        </w:rPr>
      </w:pPr>
      <w:r w:rsidRPr="00AA5945">
        <w:rPr>
          <w:rFonts w:cs="David" w:hint="cs"/>
          <w:rtl/>
        </w:rPr>
        <w:tab/>
        <w:t>סעיף קטן (ה). "החברים  בוועדת האתיקה יכהנו בוועדות אלה עד לתום תקופת כהונתה של אותה הכנסת שבה מונו".</w:t>
      </w:r>
    </w:p>
    <w:p w14:paraId="260F7131" w14:textId="77777777" w:rsidR="00AA5945" w:rsidRPr="00AA5945" w:rsidRDefault="00AA5945" w:rsidP="00AA5945">
      <w:pPr>
        <w:bidi/>
        <w:jc w:val="both"/>
        <w:rPr>
          <w:rFonts w:cs="David" w:hint="cs"/>
          <w:rtl/>
        </w:rPr>
      </w:pPr>
    </w:p>
    <w:p w14:paraId="39762085" w14:textId="77777777" w:rsidR="00AA5945" w:rsidRPr="00AA5945" w:rsidRDefault="00AA5945" w:rsidP="00AA5945">
      <w:pPr>
        <w:bidi/>
        <w:jc w:val="both"/>
        <w:rPr>
          <w:rFonts w:cs="David" w:hint="cs"/>
          <w:rtl/>
        </w:rPr>
      </w:pPr>
      <w:r w:rsidRPr="00AA5945">
        <w:rPr>
          <w:rFonts w:cs="David" w:hint="cs"/>
          <w:u w:val="single"/>
          <w:rtl/>
        </w:rPr>
        <w:t>היו"ר דוד טל:</w:t>
      </w:r>
    </w:p>
    <w:p w14:paraId="03CA5F3E" w14:textId="77777777" w:rsidR="00AA5945" w:rsidRPr="00AA5945" w:rsidRDefault="00AA5945" w:rsidP="00AA5945">
      <w:pPr>
        <w:bidi/>
        <w:jc w:val="both"/>
        <w:rPr>
          <w:rFonts w:cs="David" w:hint="cs"/>
          <w:rtl/>
        </w:rPr>
      </w:pPr>
    </w:p>
    <w:p w14:paraId="05B48799" w14:textId="77777777" w:rsidR="00AA5945" w:rsidRPr="00AA5945" w:rsidRDefault="00AA5945" w:rsidP="00AA5945">
      <w:pPr>
        <w:bidi/>
        <w:jc w:val="both"/>
        <w:rPr>
          <w:rFonts w:cs="David" w:hint="cs"/>
          <w:rtl/>
        </w:rPr>
      </w:pPr>
      <w:r w:rsidRPr="00AA5945">
        <w:rPr>
          <w:rFonts w:cs="David" w:hint="cs"/>
          <w:rtl/>
        </w:rPr>
        <w:tab/>
        <w:t>"ובכלל זה החברים בוועדת הקובלנות" יורד.</w:t>
      </w:r>
    </w:p>
    <w:p w14:paraId="79C2A34A" w14:textId="77777777" w:rsidR="00AA5945" w:rsidRPr="00AA5945" w:rsidRDefault="00AA5945" w:rsidP="00AA5945">
      <w:pPr>
        <w:bidi/>
        <w:jc w:val="both"/>
        <w:rPr>
          <w:rFonts w:cs="David" w:hint="cs"/>
          <w:rtl/>
        </w:rPr>
      </w:pPr>
    </w:p>
    <w:p w14:paraId="3AFF3C41" w14:textId="77777777" w:rsidR="00AA5945" w:rsidRPr="00AA5945" w:rsidRDefault="00AA5945" w:rsidP="00AA5945">
      <w:pPr>
        <w:bidi/>
        <w:jc w:val="both"/>
        <w:rPr>
          <w:rFonts w:cs="David" w:hint="cs"/>
          <w:rtl/>
        </w:rPr>
      </w:pPr>
      <w:r w:rsidRPr="00AA5945">
        <w:rPr>
          <w:rFonts w:cs="David" w:hint="cs"/>
          <w:u w:val="single"/>
          <w:rtl/>
        </w:rPr>
        <w:t>גדעון סער:</w:t>
      </w:r>
    </w:p>
    <w:p w14:paraId="6CB75284" w14:textId="77777777" w:rsidR="00AA5945" w:rsidRPr="00AA5945" w:rsidRDefault="00AA5945" w:rsidP="00AA5945">
      <w:pPr>
        <w:bidi/>
        <w:jc w:val="both"/>
        <w:rPr>
          <w:rFonts w:cs="David" w:hint="cs"/>
          <w:rtl/>
        </w:rPr>
      </w:pPr>
    </w:p>
    <w:p w14:paraId="4FE5880A" w14:textId="77777777" w:rsidR="00AA5945" w:rsidRPr="00AA5945" w:rsidRDefault="00AA5945" w:rsidP="00AA5945">
      <w:pPr>
        <w:bidi/>
        <w:jc w:val="both"/>
        <w:rPr>
          <w:rFonts w:cs="David" w:hint="cs"/>
          <w:rtl/>
        </w:rPr>
      </w:pPr>
      <w:r w:rsidRPr="00AA5945">
        <w:rPr>
          <w:rFonts w:cs="David" w:hint="cs"/>
          <w:rtl/>
        </w:rPr>
        <w:tab/>
        <w:t xml:space="preserve"> הסעיף הזה סותר.</w:t>
      </w:r>
    </w:p>
    <w:p w14:paraId="33A0CBAA" w14:textId="77777777" w:rsidR="00AA5945" w:rsidRPr="00AA5945" w:rsidRDefault="00AA5945" w:rsidP="00AA5945">
      <w:pPr>
        <w:bidi/>
        <w:jc w:val="both"/>
        <w:rPr>
          <w:rFonts w:cs="David" w:hint="cs"/>
          <w:rtl/>
        </w:rPr>
      </w:pPr>
    </w:p>
    <w:p w14:paraId="3AB1FF0B" w14:textId="77777777" w:rsidR="00AA5945" w:rsidRPr="00AA5945" w:rsidRDefault="00AA5945" w:rsidP="00AA5945">
      <w:pPr>
        <w:bidi/>
        <w:jc w:val="both"/>
        <w:rPr>
          <w:rFonts w:cs="David" w:hint="cs"/>
          <w:rtl/>
        </w:rPr>
      </w:pPr>
      <w:r w:rsidRPr="00AA5945">
        <w:rPr>
          <w:rFonts w:cs="David" w:hint="cs"/>
          <w:u w:val="single"/>
          <w:rtl/>
        </w:rPr>
        <w:t>היו"ר דוד טל:</w:t>
      </w:r>
    </w:p>
    <w:p w14:paraId="59920B02" w14:textId="77777777" w:rsidR="00AA5945" w:rsidRPr="00AA5945" w:rsidRDefault="00AA5945" w:rsidP="00AA5945">
      <w:pPr>
        <w:bidi/>
        <w:jc w:val="both"/>
        <w:rPr>
          <w:rFonts w:cs="David" w:hint="cs"/>
          <w:rtl/>
        </w:rPr>
      </w:pPr>
    </w:p>
    <w:p w14:paraId="52BD268A" w14:textId="77777777" w:rsidR="00AA5945" w:rsidRPr="00AA5945" w:rsidRDefault="00AA5945" w:rsidP="00AA5945">
      <w:pPr>
        <w:bidi/>
        <w:jc w:val="both"/>
        <w:rPr>
          <w:rFonts w:cs="David" w:hint="cs"/>
          <w:rtl/>
        </w:rPr>
      </w:pPr>
      <w:r w:rsidRPr="00AA5945">
        <w:rPr>
          <w:rFonts w:cs="David" w:hint="cs"/>
          <w:rtl/>
        </w:rPr>
        <w:tab/>
        <w:t>זה עולה בקנה אחד עם מה שהצעת, שיהיו לכל תקופת כהונתה של הכנסת.</w:t>
      </w:r>
    </w:p>
    <w:p w14:paraId="3D7C5BAB" w14:textId="77777777" w:rsidR="00AA5945" w:rsidRPr="00AA5945" w:rsidRDefault="00AA5945" w:rsidP="00AA5945">
      <w:pPr>
        <w:bidi/>
        <w:jc w:val="both"/>
        <w:rPr>
          <w:rFonts w:cs="David" w:hint="cs"/>
          <w:rtl/>
        </w:rPr>
      </w:pPr>
    </w:p>
    <w:p w14:paraId="66D5794C" w14:textId="77777777" w:rsidR="00AA5945" w:rsidRPr="00AA5945" w:rsidRDefault="00AA5945" w:rsidP="00AA5945">
      <w:pPr>
        <w:bidi/>
        <w:jc w:val="both"/>
        <w:rPr>
          <w:rFonts w:cs="David" w:hint="cs"/>
          <w:rtl/>
        </w:rPr>
      </w:pPr>
      <w:r w:rsidRPr="00AA5945">
        <w:rPr>
          <w:rFonts w:cs="David" w:hint="cs"/>
          <w:u w:val="single"/>
          <w:rtl/>
        </w:rPr>
        <w:t>גדעון סער:</w:t>
      </w:r>
    </w:p>
    <w:p w14:paraId="269B5212" w14:textId="77777777" w:rsidR="00AA5945" w:rsidRPr="00AA5945" w:rsidRDefault="00AA5945" w:rsidP="00AA5945">
      <w:pPr>
        <w:bidi/>
        <w:jc w:val="both"/>
        <w:rPr>
          <w:rFonts w:cs="David" w:hint="cs"/>
          <w:rtl/>
        </w:rPr>
      </w:pPr>
    </w:p>
    <w:p w14:paraId="2FA840E0" w14:textId="77777777" w:rsidR="00AA5945" w:rsidRPr="00AA5945" w:rsidRDefault="00AA5945" w:rsidP="00AA5945">
      <w:pPr>
        <w:bidi/>
        <w:jc w:val="both"/>
        <w:rPr>
          <w:rFonts w:cs="David" w:hint="cs"/>
          <w:rtl/>
        </w:rPr>
      </w:pPr>
      <w:r w:rsidRPr="00AA5945">
        <w:rPr>
          <w:rFonts w:cs="David" w:hint="cs"/>
          <w:rtl/>
        </w:rPr>
        <w:tab/>
        <w:t xml:space="preserve"> זה סותר את סעיף קטן (ד). אי אפשר ליישב בין שניהם, גם אם מאוד רוצים. אם יש סעיף קטן (ד) אין סעיף קטן (ה), ואם יש סעיף קטן (ה), אין סעיף קטן (ד). אני חושב שהעיקרון שקבוע בסעיף קטן (ה) הוא נכון.</w:t>
      </w:r>
    </w:p>
    <w:p w14:paraId="64CD9E06" w14:textId="77777777" w:rsidR="00AA5945" w:rsidRPr="00AA5945" w:rsidRDefault="00AA5945" w:rsidP="00AA5945">
      <w:pPr>
        <w:bidi/>
        <w:jc w:val="both"/>
        <w:rPr>
          <w:rFonts w:cs="David" w:hint="cs"/>
          <w:rtl/>
        </w:rPr>
      </w:pPr>
    </w:p>
    <w:p w14:paraId="3F34456A"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357C94D" w14:textId="77777777" w:rsidR="00AA5945" w:rsidRPr="00AA5945" w:rsidRDefault="00AA5945" w:rsidP="00AA5945">
      <w:pPr>
        <w:bidi/>
        <w:jc w:val="both"/>
        <w:rPr>
          <w:rFonts w:cs="David" w:hint="cs"/>
          <w:rtl/>
        </w:rPr>
      </w:pPr>
    </w:p>
    <w:p w14:paraId="69D267FC" w14:textId="77777777" w:rsidR="00AA5945" w:rsidRPr="00AA5945" w:rsidRDefault="00AA5945" w:rsidP="00AA5945">
      <w:pPr>
        <w:bidi/>
        <w:jc w:val="both"/>
        <w:rPr>
          <w:rFonts w:cs="David" w:hint="cs"/>
          <w:rtl/>
        </w:rPr>
      </w:pPr>
      <w:r w:rsidRPr="00AA5945">
        <w:rPr>
          <w:rFonts w:cs="David" w:hint="cs"/>
          <w:rtl/>
        </w:rPr>
        <w:tab/>
        <w:t>יושב-ראש כנסת לא יכול להחליף.</w:t>
      </w:r>
    </w:p>
    <w:p w14:paraId="47EC26A8" w14:textId="77777777" w:rsidR="00AA5945" w:rsidRPr="00AA5945" w:rsidRDefault="00AA5945" w:rsidP="00AA5945">
      <w:pPr>
        <w:bidi/>
        <w:jc w:val="both"/>
        <w:rPr>
          <w:rFonts w:cs="David" w:hint="cs"/>
          <w:rtl/>
        </w:rPr>
      </w:pPr>
    </w:p>
    <w:p w14:paraId="4993DB64" w14:textId="77777777" w:rsidR="00AA5945" w:rsidRPr="00AA5945" w:rsidRDefault="00AA5945" w:rsidP="00AA5945">
      <w:pPr>
        <w:bidi/>
        <w:jc w:val="both"/>
        <w:rPr>
          <w:rFonts w:cs="David" w:hint="cs"/>
          <w:rtl/>
        </w:rPr>
      </w:pPr>
      <w:r w:rsidRPr="00AA5945">
        <w:rPr>
          <w:rFonts w:cs="David" w:hint="cs"/>
          <w:u w:val="single"/>
          <w:rtl/>
        </w:rPr>
        <w:t>גדעון סער:</w:t>
      </w:r>
    </w:p>
    <w:p w14:paraId="4854556F" w14:textId="77777777" w:rsidR="00AA5945" w:rsidRPr="00AA5945" w:rsidRDefault="00AA5945" w:rsidP="00AA5945">
      <w:pPr>
        <w:bidi/>
        <w:jc w:val="both"/>
        <w:rPr>
          <w:rFonts w:cs="David" w:hint="cs"/>
          <w:rtl/>
        </w:rPr>
      </w:pPr>
    </w:p>
    <w:p w14:paraId="665E4F73" w14:textId="77777777" w:rsidR="00AA5945" w:rsidRPr="00AA5945" w:rsidRDefault="00AA5945" w:rsidP="00AA5945">
      <w:pPr>
        <w:bidi/>
        <w:jc w:val="both"/>
        <w:rPr>
          <w:rFonts w:cs="David" w:hint="cs"/>
          <w:rtl/>
        </w:rPr>
      </w:pPr>
      <w:r w:rsidRPr="00AA5945">
        <w:rPr>
          <w:rFonts w:cs="David" w:hint="cs"/>
          <w:rtl/>
        </w:rPr>
        <w:tab/>
        <w:t xml:space="preserve"> אם קובעים את סעיף קטן (ד) לא צריך את סעיף קטן (ה).</w:t>
      </w:r>
    </w:p>
    <w:p w14:paraId="4B1ADD99" w14:textId="77777777" w:rsidR="00AA5945" w:rsidRPr="00AA5945" w:rsidRDefault="00AA5945" w:rsidP="00AA5945">
      <w:pPr>
        <w:bidi/>
        <w:jc w:val="both"/>
        <w:rPr>
          <w:rFonts w:cs="David" w:hint="cs"/>
          <w:rtl/>
        </w:rPr>
      </w:pPr>
    </w:p>
    <w:p w14:paraId="60B402DB"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74DE8850" w14:textId="77777777" w:rsidR="00AA5945" w:rsidRPr="00AA5945" w:rsidRDefault="00AA5945" w:rsidP="00AA5945">
      <w:pPr>
        <w:bidi/>
        <w:jc w:val="both"/>
        <w:rPr>
          <w:rFonts w:cs="David" w:hint="cs"/>
          <w:rtl/>
        </w:rPr>
      </w:pPr>
    </w:p>
    <w:p w14:paraId="18204F77" w14:textId="77777777" w:rsidR="00AA5945" w:rsidRPr="00AA5945" w:rsidRDefault="00AA5945" w:rsidP="00AA5945">
      <w:pPr>
        <w:bidi/>
        <w:jc w:val="both"/>
        <w:rPr>
          <w:rFonts w:cs="David" w:hint="cs"/>
          <w:rtl/>
        </w:rPr>
      </w:pPr>
      <w:r w:rsidRPr="00AA5945">
        <w:rPr>
          <w:rFonts w:cs="David" w:hint="cs"/>
          <w:rtl/>
        </w:rPr>
        <w:tab/>
        <w:t xml:space="preserve">אפשר  להגיד שככלל הם עד סוף התקופה, אבל רק אם חל שינוי בהרכב הקואליציוני- - -  </w:t>
      </w:r>
    </w:p>
    <w:p w14:paraId="2A953903" w14:textId="77777777" w:rsidR="00AA5945" w:rsidRPr="00AA5945" w:rsidRDefault="00AA5945" w:rsidP="00AA5945">
      <w:pPr>
        <w:bidi/>
        <w:jc w:val="both"/>
        <w:rPr>
          <w:rFonts w:cs="David" w:hint="cs"/>
          <w:rtl/>
        </w:rPr>
      </w:pPr>
    </w:p>
    <w:p w14:paraId="39B8E515" w14:textId="77777777" w:rsidR="00AA5945" w:rsidRPr="00AA5945" w:rsidRDefault="00AA5945" w:rsidP="00AA5945">
      <w:pPr>
        <w:bidi/>
        <w:jc w:val="both"/>
        <w:rPr>
          <w:rFonts w:cs="David" w:hint="cs"/>
          <w:rtl/>
        </w:rPr>
      </w:pPr>
      <w:r w:rsidRPr="00AA5945">
        <w:rPr>
          <w:rFonts w:cs="David" w:hint="cs"/>
          <w:u w:val="single"/>
          <w:rtl/>
        </w:rPr>
        <w:t>גדעון סער:</w:t>
      </w:r>
    </w:p>
    <w:p w14:paraId="05392AED" w14:textId="77777777" w:rsidR="00AA5945" w:rsidRPr="00AA5945" w:rsidRDefault="00AA5945" w:rsidP="00AA5945">
      <w:pPr>
        <w:bidi/>
        <w:jc w:val="both"/>
        <w:rPr>
          <w:rFonts w:cs="David" w:hint="cs"/>
          <w:rtl/>
        </w:rPr>
      </w:pPr>
    </w:p>
    <w:p w14:paraId="7D3086D5" w14:textId="77777777" w:rsidR="00AA5945" w:rsidRPr="00AA5945" w:rsidRDefault="00AA5945" w:rsidP="00AA5945">
      <w:pPr>
        <w:bidi/>
        <w:jc w:val="both"/>
        <w:rPr>
          <w:rFonts w:cs="David" w:hint="cs"/>
          <w:rtl/>
        </w:rPr>
      </w:pPr>
      <w:r w:rsidRPr="00AA5945">
        <w:rPr>
          <w:rFonts w:cs="David" w:hint="cs"/>
          <w:rtl/>
        </w:rPr>
        <w:tab/>
        <w:t xml:space="preserve">תוותרי על הסעיף. אם את רוצה ליישב, את אומרת: אלא אם כן התקיים האמור בסעיף קטן (ד). </w:t>
      </w:r>
    </w:p>
    <w:p w14:paraId="49B1972F"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D01BF04" w14:textId="77777777" w:rsidR="00AA5945" w:rsidRPr="00AA5945" w:rsidRDefault="00AA5945" w:rsidP="00AA5945">
      <w:pPr>
        <w:bidi/>
        <w:jc w:val="both"/>
        <w:rPr>
          <w:rFonts w:cs="David" w:hint="cs"/>
          <w:rtl/>
        </w:rPr>
      </w:pPr>
    </w:p>
    <w:p w14:paraId="0709C73C" w14:textId="77777777" w:rsidR="00AA5945" w:rsidRPr="00AA5945" w:rsidRDefault="00AA5945" w:rsidP="00AA5945">
      <w:pPr>
        <w:bidi/>
        <w:jc w:val="both"/>
        <w:rPr>
          <w:rFonts w:cs="David" w:hint="cs"/>
          <w:rtl/>
        </w:rPr>
      </w:pPr>
      <w:r w:rsidRPr="00AA5945">
        <w:rPr>
          <w:rFonts w:cs="David" w:hint="cs"/>
          <w:rtl/>
        </w:rPr>
        <w:tab/>
        <w:t xml:space="preserve"> אם לא מציינים את  סעיף קטן (ה), אפשר יהיה להבין  שיושב-ראש הכנסת יכול בכל עת להחליף. הוא ממנה, הוא יכול למנות מחדש. בסעיף קטן (ד) נגיד שעל אף האמור בסעיף קטן (ה), כאשר חל שינוי מהותי בהרכב הקואליציוני הוא רשאי לשנות.</w:t>
      </w:r>
    </w:p>
    <w:p w14:paraId="1D2D06EA" w14:textId="77777777" w:rsidR="00AA5945" w:rsidRPr="00AA5945" w:rsidRDefault="00AA5945" w:rsidP="00AA5945">
      <w:pPr>
        <w:bidi/>
        <w:jc w:val="both"/>
        <w:rPr>
          <w:rFonts w:cs="David" w:hint="cs"/>
          <w:rtl/>
        </w:rPr>
      </w:pPr>
    </w:p>
    <w:p w14:paraId="636F08BC" w14:textId="77777777" w:rsidR="00AA5945" w:rsidRPr="00AA5945" w:rsidRDefault="00AA5945" w:rsidP="00AA5945">
      <w:pPr>
        <w:bidi/>
        <w:jc w:val="both"/>
        <w:rPr>
          <w:rFonts w:cs="David" w:hint="cs"/>
          <w:rtl/>
        </w:rPr>
      </w:pPr>
      <w:r w:rsidRPr="00AA5945">
        <w:rPr>
          <w:rFonts w:cs="David" w:hint="cs"/>
          <w:u w:val="single"/>
          <w:rtl/>
        </w:rPr>
        <w:t>היו"ר דוד טל:</w:t>
      </w:r>
    </w:p>
    <w:p w14:paraId="35AF0A4F" w14:textId="77777777" w:rsidR="00AA5945" w:rsidRPr="00AA5945" w:rsidRDefault="00AA5945" w:rsidP="00AA5945">
      <w:pPr>
        <w:bidi/>
        <w:jc w:val="both"/>
        <w:rPr>
          <w:rFonts w:cs="David" w:hint="cs"/>
          <w:rtl/>
        </w:rPr>
      </w:pPr>
    </w:p>
    <w:p w14:paraId="172B55C3" w14:textId="77777777" w:rsidR="00AA5945" w:rsidRPr="00AA5945" w:rsidRDefault="00AA5945" w:rsidP="00AA5945">
      <w:pPr>
        <w:bidi/>
        <w:jc w:val="both"/>
        <w:rPr>
          <w:rFonts w:cs="David" w:hint="cs"/>
          <w:rtl/>
        </w:rPr>
      </w:pPr>
      <w:r w:rsidRPr="00AA5945">
        <w:rPr>
          <w:rFonts w:cs="David" w:hint="cs"/>
          <w:rtl/>
        </w:rPr>
        <w:tab/>
        <w:t>סייג למינוי ולכהונה, סעיף 95.</w:t>
      </w:r>
    </w:p>
    <w:p w14:paraId="7485E43E" w14:textId="77777777" w:rsidR="00AA5945" w:rsidRPr="00AA5945" w:rsidRDefault="00AA5945" w:rsidP="00AA5945">
      <w:pPr>
        <w:bidi/>
        <w:jc w:val="both"/>
        <w:rPr>
          <w:rFonts w:cs="David" w:hint="cs"/>
          <w:rtl/>
        </w:rPr>
      </w:pPr>
    </w:p>
    <w:p w14:paraId="4F920686"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0112104" w14:textId="77777777" w:rsidR="00AA5945" w:rsidRPr="00AA5945" w:rsidRDefault="00AA5945" w:rsidP="00AA5945">
      <w:pPr>
        <w:bidi/>
        <w:jc w:val="both"/>
        <w:rPr>
          <w:rFonts w:cs="David" w:hint="cs"/>
          <w:rtl/>
        </w:rPr>
      </w:pPr>
    </w:p>
    <w:p w14:paraId="1C2C643B" w14:textId="77777777" w:rsidR="00AA5945" w:rsidRPr="00AA5945" w:rsidRDefault="00AA5945" w:rsidP="00AA5945">
      <w:pPr>
        <w:bidi/>
        <w:jc w:val="both"/>
        <w:rPr>
          <w:rFonts w:cs="David" w:hint="cs"/>
          <w:rtl/>
        </w:rPr>
      </w:pPr>
      <w:r w:rsidRPr="00AA5945">
        <w:rPr>
          <w:rFonts w:cs="David" w:hint="cs"/>
          <w:rtl/>
        </w:rPr>
        <w:tab/>
        <w:t>יש לנו היום הוראות בעניין הזה בתקנון הכנסת, שעוסקות בסייג לבחירה של יושב-ראש ועדה, וזה חל גם על נושאי תפקידים אחרים בכנסת. "לא ימונה לחבר ועדת האתיקה ולא יכהן בה מי שהיועץ המשפטי לממשלה מסר עותק של כתב אישום נגדו, בין אם נקבע כי תהיה לו חסינות בפני דין פלילי ובין אם לאו, או מי שמתקיים נגדו הליך פלילי, או מי שהורשע בפסק דין סופי בעבירה פלילית, והכול אם מדובר לדעת יושב-ראש הכנסת בעבירה חמורה".</w:t>
      </w:r>
    </w:p>
    <w:p w14:paraId="6E0DF3BD" w14:textId="77777777" w:rsidR="00AA5945" w:rsidRPr="00AA5945" w:rsidRDefault="00AA5945" w:rsidP="00AA5945">
      <w:pPr>
        <w:bidi/>
        <w:jc w:val="both"/>
        <w:rPr>
          <w:rFonts w:cs="David" w:hint="cs"/>
          <w:rtl/>
        </w:rPr>
      </w:pPr>
    </w:p>
    <w:p w14:paraId="284C7E5E" w14:textId="77777777" w:rsidR="00AA5945" w:rsidRPr="00AA5945" w:rsidRDefault="00AA5945" w:rsidP="00AA5945">
      <w:pPr>
        <w:bidi/>
        <w:jc w:val="both"/>
        <w:rPr>
          <w:rFonts w:cs="David" w:hint="cs"/>
          <w:rtl/>
        </w:rPr>
      </w:pPr>
      <w:r w:rsidRPr="00AA5945">
        <w:rPr>
          <w:rFonts w:cs="David" w:hint="cs"/>
          <w:u w:val="single"/>
          <w:rtl/>
        </w:rPr>
        <w:t>היו"ר דוד טל:</w:t>
      </w:r>
    </w:p>
    <w:p w14:paraId="1998946C" w14:textId="77777777" w:rsidR="00AA5945" w:rsidRPr="00AA5945" w:rsidRDefault="00AA5945" w:rsidP="00AA5945">
      <w:pPr>
        <w:bidi/>
        <w:jc w:val="both"/>
        <w:rPr>
          <w:rFonts w:cs="David" w:hint="cs"/>
          <w:rtl/>
        </w:rPr>
      </w:pPr>
    </w:p>
    <w:p w14:paraId="0D82B686" w14:textId="77777777" w:rsidR="00AA5945" w:rsidRPr="00AA5945" w:rsidRDefault="00AA5945" w:rsidP="00AA5945">
      <w:pPr>
        <w:bidi/>
        <w:jc w:val="both"/>
        <w:rPr>
          <w:rFonts w:cs="David" w:hint="cs"/>
          <w:rtl/>
        </w:rPr>
      </w:pPr>
      <w:r w:rsidRPr="00AA5945">
        <w:rPr>
          <w:rFonts w:cs="David" w:hint="cs"/>
          <w:rtl/>
        </w:rPr>
        <w:tab/>
        <w:t>יכול להתקיים הליך פלילי נגד חבר כנסת, יושב-ראש הכנסת יחליט שזו לא עבירה  חמורה, הוא יכול להיות.</w:t>
      </w:r>
    </w:p>
    <w:p w14:paraId="6AA0EA80" w14:textId="77777777" w:rsidR="00AA5945" w:rsidRPr="00AA5945" w:rsidRDefault="00AA5945" w:rsidP="00AA5945">
      <w:pPr>
        <w:bidi/>
        <w:jc w:val="both"/>
        <w:rPr>
          <w:rFonts w:cs="David" w:hint="cs"/>
          <w:rtl/>
        </w:rPr>
      </w:pPr>
    </w:p>
    <w:p w14:paraId="3A5116B4"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3E0C7F0" w14:textId="77777777" w:rsidR="00AA5945" w:rsidRPr="00AA5945" w:rsidRDefault="00AA5945" w:rsidP="00AA5945">
      <w:pPr>
        <w:bidi/>
        <w:jc w:val="both"/>
        <w:rPr>
          <w:rFonts w:cs="David" w:hint="cs"/>
          <w:rtl/>
        </w:rPr>
      </w:pPr>
    </w:p>
    <w:p w14:paraId="71632624" w14:textId="77777777" w:rsidR="00AA5945" w:rsidRPr="00AA5945" w:rsidRDefault="00AA5945" w:rsidP="00AA5945">
      <w:pPr>
        <w:bidi/>
        <w:jc w:val="both"/>
        <w:rPr>
          <w:rFonts w:cs="David" w:hint="cs"/>
          <w:rtl/>
        </w:rPr>
      </w:pPr>
      <w:r w:rsidRPr="00AA5945">
        <w:rPr>
          <w:rFonts w:cs="David" w:hint="cs"/>
          <w:rtl/>
        </w:rPr>
        <w:tab/>
        <w:t>תמיד נותנים דוגמה של חבר כנסת שהוגש נגדו כתב אישום בשל ציד חוגלות.</w:t>
      </w:r>
    </w:p>
    <w:p w14:paraId="03BB18C3" w14:textId="77777777" w:rsidR="00AA5945" w:rsidRPr="00AA5945" w:rsidRDefault="00AA5945" w:rsidP="00AA5945">
      <w:pPr>
        <w:bidi/>
        <w:jc w:val="both"/>
        <w:rPr>
          <w:rFonts w:cs="David" w:hint="cs"/>
          <w:rtl/>
        </w:rPr>
      </w:pPr>
    </w:p>
    <w:p w14:paraId="3BB190AF" w14:textId="77777777" w:rsidR="00AA5945" w:rsidRPr="00AA5945" w:rsidRDefault="00AA5945" w:rsidP="00AA5945">
      <w:pPr>
        <w:bidi/>
        <w:jc w:val="both"/>
        <w:rPr>
          <w:rFonts w:cs="David" w:hint="cs"/>
          <w:rtl/>
        </w:rPr>
      </w:pPr>
      <w:r w:rsidRPr="00AA5945">
        <w:rPr>
          <w:rFonts w:cs="David" w:hint="cs"/>
          <w:u w:val="single"/>
          <w:rtl/>
        </w:rPr>
        <w:t>גדעון סער:</w:t>
      </w:r>
    </w:p>
    <w:p w14:paraId="26086AFC" w14:textId="77777777" w:rsidR="00AA5945" w:rsidRPr="00AA5945" w:rsidRDefault="00AA5945" w:rsidP="00AA5945">
      <w:pPr>
        <w:bidi/>
        <w:jc w:val="both"/>
        <w:rPr>
          <w:rFonts w:cs="David" w:hint="cs"/>
          <w:rtl/>
        </w:rPr>
      </w:pPr>
    </w:p>
    <w:p w14:paraId="2BFCFE1F" w14:textId="77777777" w:rsidR="00AA5945" w:rsidRPr="00AA5945" w:rsidRDefault="00AA5945" w:rsidP="00AA5945">
      <w:pPr>
        <w:bidi/>
        <w:jc w:val="both"/>
        <w:rPr>
          <w:rFonts w:cs="David" w:hint="cs"/>
          <w:rtl/>
        </w:rPr>
      </w:pPr>
      <w:r w:rsidRPr="00AA5945">
        <w:rPr>
          <w:rFonts w:cs="David" w:hint="cs"/>
          <w:rtl/>
        </w:rPr>
        <w:tab/>
        <w:t xml:space="preserve"> דרך אגב, הוא הורשע.</w:t>
      </w:r>
    </w:p>
    <w:p w14:paraId="23ADA40F" w14:textId="77777777" w:rsidR="00AA5945" w:rsidRPr="00AA5945" w:rsidRDefault="00AA5945" w:rsidP="00AA5945">
      <w:pPr>
        <w:bidi/>
        <w:jc w:val="both"/>
        <w:rPr>
          <w:rFonts w:cs="David" w:hint="cs"/>
          <w:rtl/>
        </w:rPr>
      </w:pPr>
    </w:p>
    <w:p w14:paraId="577BA126" w14:textId="77777777" w:rsidR="00AA5945" w:rsidRPr="00AA5945" w:rsidRDefault="00AA5945" w:rsidP="00AA5945">
      <w:pPr>
        <w:bidi/>
        <w:jc w:val="both"/>
        <w:rPr>
          <w:rFonts w:cs="David" w:hint="cs"/>
          <w:rtl/>
        </w:rPr>
      </w:pPr>
      <w:r w:rsidRPr="00AA5945">
        <w:rPr>
          <w:rFonts w:cs="David" w:hint="cs"/>
          <w:u w:val="single"/>
          <w:rtl/>
        </w:rPr>
        <w:t>היו"ר דוד טל:</w:t>
      </w:r>
    </w:p>
    <w:p w14:paraId="3CE21682" w14:textId="77777777" w:rsidR="00AA5945" w:rsidRPr="00AA5945" w:rsidRDefault="00AA5945" w:rsidP="00AA5945">
      <w:pPr>
        <w:bidi/>
        <w:jc w:val="both"/>
        <w:rPr>
          <w:rFonts w:cs="David" w:hint="cs"/>
          <w:rtl/>
        </w:rPr>
      </w:pPr>
    </w:p>
    <w:p w14:paraId="48863BB0" w14:textId="77777777" w:rsidR="00AA5945" w:rsidRPr="00AA5945" w:rsidRDefault="00AA5945" w:rsidP="00AA5945">
      <w:pPr>
        <w:bidi/>
        <w:jc w:val="both"/>
        <w:rPr>
          <w:rFonts w:cs="David" w:hint="cs"/>
          <w:rtl/>
        </w:rPr>
      </w:pPr>
      <w:r w:rsidRPr="00AA5945">
        <w:rPr>
          <w:rFonts w:cs="David" w:hint="cs"/>
          <w:rtl/>
        </w:rPr>
        <w:tab/>
        <w:t>הוא לא הורשע על החוגלות.</w:t>
      </w:r>
    </w:p>
    <w:p w14:paraId="60ACAD32" w14:textId="77777777" w:rsidR="00AA5945" w:rsidRPr="00AA5945" w:rsidRDefault="00AA5945" w:rsidP="00AA5945">
      <w:pPr>
        <w:bidi/>
        <w:jc w:val="both"/>
        <w:rPr>
          <w:rFonts w:cs="David" w:hint="cs"/>
          <w:rtl/>
        </w:rPr>
      </w:pPr>
    </w:p>
    <w:p w14:paraId="5B7D4455" w14:textId="77777777" w:rsidR="00AA5945" w:rsidRPr="00AA5945" w:rsidRDefault="00AA5945" w:rsidP="00AA5945">
      <w:pPr>
        <w:bidi/>
        <w:jc w:val="both"/>
        <w:rPr>
          <w:rFonts w:cs="David" w:hint="cs"/>
          <w:rtl/>
        </w:rPr>
      </w:pPr>
      <w:r w:rsidRPr="00AA5945">
        <w:rPr>
          <w:rFonts w:cs="David" w:hint="cs"/>
          <w:rtl/>
        </w:rPr>
        <w:tab/>
        <w:t>בסעיף 95(א) אין בעיה. סעיף קטן (ב).</w:t>
      </w:r>
    </w:p>
    <w:p w14:paraId="6FB363AB" w14:textId="77777777" w:rsidR="00AA5945" w:rsidRPr="00AA5945" w:rsidRDefault="00AA5945" w:rsidP="00AA5945">
      <w:pPr>
        <w:bidi/>
        <w:jc w:val="both"/>
        <w:rPr>
          <w:rFonts w:cs="David" w:hint="cs"/>
          <w:rtl/>
        </w:rPr>
      </w:pPr>
    </w:p>
    <w:p w14:paraId="50037B73"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30A3CD02" w14:textId="77777777" w:rsidR="00AA5945" w:rsidRPr="00AA5945" w:rsidRDefault="00AA5945" w:rsidP="00AA5945">
      <w:pPr>
        <w:bidi/>
        <w:jc w:val="both"/>
        <w:rPr>
          <w:rFonts w:cs="David" w:hint="cs"/>
          <w:rtl/>
        </w:rPr>
      </w:pPr>
    </w:p>
    <w:p w14:paraId="16FCA497" w14:textId="77777777" w:rsidR="00AA5945" w:rsidRPr="00AA5945" w:rsidRDefault="00AA5945" w:rsidP="00AA5945">
      <w:pPr>
        <w:bidi/>
        <w:jc w:val="both"/>
        <w:rPr>
          <w:rFonts w:cs="David" w:hint="cs"/>
          <w:rtl/>
        </w:rPr>
      </w:pPr>
      <w:r w:rsidRPr="00AA5945">
        <w:rPr>
          <w:rFonts w:cs="David" w:hint="cs"/>
          <w:rtl/>
        </w:rPr>
        <w:tab/>
        <w:t>כאן רצו להוסיף לא רק עניינים של כתב אישום, אלא גם "מי שנמצא חייב על ידי בית דין למשמעת או על ידי ועדת האתיקה בהפרה של כלל, שמפאת מהותה, חומרתה או נסיבותיה אין הוא ראוי, לדעת ישוב-ראש הכנסת, לכהן כחבר בוועדת האתיקה".</w:t>
      </w:r>
    </w:p>
    <w:p w14:paraId="7542E6AE" w14:textId="77777777" w:rsidR="00AA5945" w:rsidRPr="00AA5945" w:rsidRDefault="00AA5945" w:rsidP="00AA5945">
      <w:pPr>
        <w:bidi/>
        <w:jc w:val="both"/>
        <w:rPr>
          <w:rFonts w:cs="David" w:hint="cs"/>
          <w:rtl/>
        </w:rPr>
      </w:pPr>
    </w:p>
    <w:p w14:paraId="22989966" w14:textId="77777777" w:rsidR="00AA5945" w:rsidRPr="00AA5945" w:rsidRDefault="00AA5945" w:rsidP="00AA5945">
      <w:pPr>
        <w:bidi/>
        <w:jc w:val="both"/>
        <w:rPr>
          <w:rFonts w:cs="David" w:hint="cs"/>
          <w:rtl/>
        </w:rPr>
      </w:pPr>
      <w:r w:rsidRPr="00AA5945">
        <w:rPr>
          <w:rFonts w:cs="David" w:hint="cs"/>
          <w:u w:val="single"/>
          <w:rtl/>
        </w:rPr>
        <w:t>גדעון סער:</w:t>
      </w:r>
    </w:p>
    <w:p w14:paraId="53419F04" w14:textId="77777777" w:rsidR="00AA5945" w:rsidRPr="00AA5945" w:rsidRDefault="00AA5945" w:rsidP="00AA5945">
      <w:pPr>
        <w:bidi/>
        <w:jc w:val="both"/>
        <w:rPr>
          <w:rFonts w:cs="David" w:hint="cs"/>
          <w:rtl/>
        </w:rPr>
      </w:pPr>
    </w:p>
    <w:p w14:paraId="177E48CD" w14:textId="77777777" w:rsidR="00AA5945" w:rsidRPr="00AA5945" w:rsidRDefault="00AA5945" w:rsidP="00AA5945">
      <w:pPr>
        <w:bidi/>
        <w:jc w:val="both"/>
        <w:rPr>
          <w:rFonts w:cs="David" w:hint="cs"/>
          <w:rtl/>
        </w:rPr>
      </w:pPr>
      <w:r w:rsidRPr="00AA5945">
        <w:rPr>
          <w:rFonts w:cs="David" w:hint="cs"/>
          <w:rtl/>
        </w:rPr>
        <w:tab/>
        <w:t xml:space="preserve"> צריך להוריד את בית הדין למשמעת, כי זה לא קיים לגבי נבחרי ציבור.</w:t>
      </w:r>
    </w:p>
    <w:p w14:paraId="62BBACF9" w14:textId="77777777" w:rsidR="00AA5945" w:rsidRPr="00AA5945" w:rsidRDefault="00AA5945" w:rsidP="00AA5945">
      <w:pPr>
        <w:bidi/>
        <w:jc w:val="both"/>
        <w:rPr>
          <w:rFonts w:cs="David" w:hint="cs"/>
          <w:rtl/>
        </w:rPr>
      </w:pPr>
    </w:p>
    <w:p w14:paraId="54E7B7C1" w14:textId="77777777" w:rsidR="00AA5945" w:rsidRPr="00AA5945" w:rsidRDefault="00AA5945" w:rsidP="00AA5945">
      <w:pPr>
        <w:bidi/>
        <w:jc w:val="both"/>
        <w:rPr>
          <w:rFonts w:cs="David" w:hint="cs"/>
          <w:rtl/>
        </w:rPr>
      </w:pP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58814526" w14:textId="77777777" w:rsidR="00AA5945" w:rsidRPr="00AA5945" w:rsidRDefault="00AA5945" w:rsidP="00AA5945">
      <w:pPr>
        <w:bidi/>
        <w:jc w:val="both"/>
        <w:rPr>
          <w:rFonts w:cs="David" w:hint="cs"/>
          <w:rtl/>
        </w:rPr>
      </w:pPr>
    </w:p>
    <w:p w14:paraId="72469B11" w14:textId="77777777" w:rsidR="00AA5945" w:rsidRPr="00AA5945" w:rsidRDefault="00AA5945" w:rsidP="00AA5945">
      <w:pPr>
        <w:bidi/>
        <w:jc w:val="both"/>
        <w:rPr>
          <w:rFonts w:cs="David" w:hint="cs"/>
          <w:rtl/>
        </w:rPr>
      </w:pPr>
      <w:r w:rsidRPr="00AA5945">
        <w:rPr>
          <w:rFonts w:cs="David" w:hint="cs"/>
          <w:rtl/>
        </w:rPr>
        <w:tab/>
        <w:t>זה קיים אם הוא מחויב לפני תחילת כהונתו, והיה לנו מקרה כזה ממש לאחרונה.</w:t>
      </w:r>
    </w:p>
    <w:p w14:paraId="19B7DA55" w14:textId="77777777" w:rsidR="00AA5945" w:rsidRPr="00AA5945" w:rsidRDefault="00AA5945" w:rsidP="00AA5945">
      <w:pPr>
        <w:bidi/>
        <w:jc w:val="both"/>
        <w:rPr>
          <w:rFonts w:cs="David" w:hint="cs"/>
          <w:rtl/>
        </w:rPr>
      </w:pPr>
    </w:p>
    <w:p w14:paraId="3D3FABCC" w14:textId="77777777" w:rsidR="00AA5945" w:rsidRPr="00AA5945" w:rsidRDefault="00AA5945" w:rsidP="00AA5945">
      <w:pPr>
        <w:bidi/>
        <w:jc w:val="both"/>
        <w:rPr>
          <w:rFonts w:cs="David" w:hint="cs"/>
          <w:rtl/>
        </w:rPr>
      </w:pPr>
    </w:p>
    <w:p w14:paraId="4EAE7E6F" w14:textId="77777777" w:rsidR="00AA5945" w:rsidRPr="00AA5945" w:rsidRDefault="00AA5945" w:rsidP="00AA5945">
      <w:pPr>
        <w:bidi/>
        <w:jc w:val="both"/>
        <w:rPr>
          <w:rFonts w:cs="David" w:hint="cs"/>
          <w:rtl/>
        </w:rPr>
      </w:pPr>
      <w:r w:rsidRPr="00AA5945">
        <w:rPr>
          <w:rFonts w:cs="David" w:hint="cs"/>
          <w:u w:val="single"/>
          <w:rtl/>
        </w:rPr>
        <w:t>גדעון סער:</w:t>
      </w:r>
    </w:p>
    <w:p w14:paraId="1735538D" w14:textId="77777777" w:rsidR="00AA5945" w:rsidRPr="00AA5945" w:rsidRDefault="00AA5945" w:rsidP="00AA5945">
      <w:pPr>
        <w:bidi/>
        <w:jc w:val="both"/>
        <w:rPr>
          <w:rFonts w:cs="David" w:hint="cs"/>
          <w:rtl/>
        </w:rPr>
      </w:pPr>
    </w:p>
    <w:p w14:paraId="73D2F8EC" w14:textId="77777777" w:rsidR="00AA5945" w:rsidRPr="00AA5945" w:rsidRDefault="00AA5945" w:rsidP="00AA5945">
      <w:pPr>
        <w:bidi/>
        <w:jc w:val="both"/>
        <w:rPr>
          <w:rFonts w:cs="David" w:hint="cs"/>
          <w:rtl/>
        </w:rPr>
      </w:pPr>
      <w:r w:rsidRPr="00AA5945">
        <w:rPr>
          <w:rFonts w:cs="David" w:hint="cs"/>
          <w:rtl/>
        </w:rPr>
        <w:tab/>
        <w:t xml:space="preserve"> תכתבי "לפני כהונתו", שזה יהיה ברור. יש עכשיו כל מיני רעיונות הזויים לעשות בתי דין משמעתיים לנבחרי ציבור, אז שיהיה ברור מה הכוונה.</w:t>
      </w:r>
    </w:p>
    <w:p w14:paraId="7FA4787B" w14:textId="77777777" w:rsidR="00AA5945" w:rsidRPr="00AA5945" w:rsidRDefault="00AA5945" w:rsidP="00AA5945">
      <w:pPr>
        <w:bidi/>
        <w:jc w:val="both"/>
        <w:rPr>
          <w:rFonts w:cs="David" w:hint="cs"/>
          <w:rtl/>
        </w:rPr>
      </w:pPr>
      <w:r w:rsidRPr="00AA5945">
        <w:rPr>
          <w:rFonts w:cs="David"/>
          <w:u w:val="single"/>
          <w:rtl/>
        </w:rPr>
        <w:br w:type="page"/>
      </w:r>
      <w:r w:rsidRPr="00AA5945">
        <w:rPr>
          <w:rFonts w:cs="David" w:hint="cs"/>
          <w:u w:val="single"/>
          <w:rtl/>
        </w:rPr>
        <w:t xml:space="preserve">ארבל </w:t>
      </w:r>
      <w:proofErr w:type="spellStart"/>
      <w:r w:rsidRPr="00AA5945">
        <w:rPr>
          <w:rFonts w:cs="David" w:hint="cs"/>
          <w:u w:val="single"/>
          <w:rtl/>
        </w:rPr>
        <w:t>אסטרחן</w:t>
      </w:r>
      <w:proofErr w:type="spellEnd"/>
      <w:r w:rsidRPr="00AA5945">
        <w:rPr>
          <w:rFonts w:cs="David" w:hint="cs"/>
          <w:u w:val="single"/>
          <w:rtl/>
        </w:rPr>
        <w:t>:</w:t>
      </w:r>
    </w:p>
    <w:p w14:paraId="63AF0589" w14:textId="77777777" w:rsidR="00AA5945" w:rsidRPr="00AA5945" w:rsidRDefault="00AA5945" w:rsidP="00AA5945">
      <w:pPr>
        <w:bidi/>
        <w:jc w:val="both"/>
        <w:rPr>
          <w:rFonts w:cs="David" w:hint="cs"/>
          <w:rtl/>
        </w:rPr>
      </w:pPr>
    </w:p>
    <w:p w14:paraId="4C74468A" w14:textId="77777777" w:rsidR="00AA5945" w:rsidRPr="00AA5945" w:rsidRDefault="00AA5945" w:rsidP="00AA5945">
      <w:pPr>
        <w:bidi/>
        <w:jc w:val="both"/>
        <w:rPr>
          <w:rFonts w:cs="David" w:hint="cs"/>
          <w:rtl/>
        </w:rPr>
      </w:pPr>
      <w:r w:rsidRPr="00AA5945">
        <w:rPr>
          <w:rFonts w:cs="David" w:hint="cs"/>
          <w:rtl/>
        </w:rPr>
        <w:tab/>
        <w:t>מי שוועדת האתיקה מצאה אותו בהפרה חמורה, לא ימונה.</w:t>
      </w:r>
    </w:p>
    <w:p w14:paraId="23C2F9F2" w14:textId="77777777" w:rsidR="00AA5945" w:rsidRPr="00AA5945" w:rsidRDefault="00AA5945" w:rsidP="00AA5945">
      <w:pPr>
        <w:bidi/>
        <w:jc w:val="both"/>
        <w:rPr>
          <w:rFonts w:cs="David" w:hint="cs"/>
          <w:rtl/>
        </w:rPr>
      </w:pPr>
    </w:p>
    <w:p w14:paraId="09FB7C47" w14:textId="77777777" w:rsidR="00AA5945" w:rsidRPr="00AA5945" w:rsidRDefault="00AA5945" w:rsidP="00AA5945">
      <w:pPr>
        <w:bidi/>
        <w:jc w:val="both"/>
        <w:rPr>
          <w:rFonts w:cs="David" w:hint="cs"/>
          <w:rtl/>
        </w:rPr>
      </w:pPr>
      <w:r w:rsidRPr="00AA5945">
        <w:rPr>
          <w:rFonts w:cs="David" w:hint="cs"/>
          <w:u w:val="single"/>
          <w:rtl/>
        </w:rPr>
        <w:t>היו"ר דוד טל:</w:t>
      </w:r>
    </w:p>
    <w:p w14:paraId="0FDB6E96" w14:textId="77777777" w:rsidR="00AA5945" w:rsidRPr="00AA5945" w:rsidRDefault="00AA5945" w:rsidP="00AA5945">
      <w:pPr>
        <w:bidi/>
        <w:jc w:val="both"/>
        <w:rPr>
          <w:rFonts w:cs="David" w:hint="cs"/>
          <w:rtl/>
        </w:rPr>
      </w:pPr>
    </w:p>
    <w:p w14:paraId="702E2C35" w14:textId="77777777" w:rsidR="00AA5945" w:rsidRPr="00AA5945" w:rsidRDefault="00AA5945" w:rsidP="00AA5945">
      <w:pPr>
        <w:bidi/>
        <w:jc w:val="both"/>
        <w:rPr>
          <w:rFonts w:cs="David" w:hint="cs"/>
          <w:rtl/>
        </w:rPr>
      </w:pPr>
      <w:r w:rsidRPr="00AA5945">
        <w:rPr>
          <w:rFonts w:cs="David" w:hint="cs"/>
          <w:rtl/>
        </w:rPr>
        <w:tab/>
        <w:t>בסעיף הפסלות נדון בדיון הבא.</w:t>
      </w:r>
    </w:p>
    <w:p w14:paraId="3662E48A" w14:textId="77777777" w:rsidR="00AA5945" w:rsidRPr="00AA5945" w:rsidRDefault="00AA5945" w:rsidP="00AA5945">
      <w:pPr>
        <w:bidi/>
        <w:jc w:val="both"/>
        <w:rPr>
          <w:rFonts w:cs="David" w:hint="cs"/>
          <w:rtl/>
        </w:rPr>
      </w:pPr>
    </w:p>
    <w:p w14:paraId="0AE66292" w14:textId="77777777" w:rsidR="00AA5945" w:rsidRPr="00AA5945" w:rsidRDefault="00AA5945" w:rsidP="00AA5945">
      <w:pPr>
        <w:bidi/>
        <w:jc w:val="both"/>
        <w:rPr>
          <w:rFonts w:cs="David" w:hint="cs"/>
          <w:rtl/>
        </w:rPr>
      </w:pPr>
      <w:r w:rsidRPr="00AA5945">
        <w:rPr>
          <w:rFonts w:cs="David" w:hint="cs"/>
          <w:u w:val="single"/>
          <w:rtl/>
        </w:rPr>
        <w:t>גדעון סער:</w:t>
      </w:r>
    </w:p>
    <w:p w14:paraId="436025C0" w14:textId="77777777" w:rsidR="00AA5945" w:rsidRPr="00AA5945" w:rsidRDefault="00AA5945" w:rsidP="00AA5945">
      <w:pPr>
        <w:bidi/>
        <w:jc w:val="both"/>
        <w:rPr>
          <w:rFonts w:cs="David" w:hint="cs"/>
          <w:rtl/>
        </w:rPr>
      </w:pPr>
    </w:p>
    <w:p w14:paraId="5A94FEC1" w14:textId="77777777" w:rsidR="00AA5945" w:rsidRPr="00AA5945" w:rsidRDefault="00AA5945" w:rsidP="00AA5945">
      <w:pPr>
        <w:bidi/>
        <w:jc w:val="both"/>
        <w:rPr>
          <w:rFonts w:cs="David" w:hint="cs"/>
          <w:rtl/>
        </w:rPr>
      </w:pPr>
      <w:r w:rsidRPr="00AA5945">
        <w:rPr>
          <w:rFonts w:cs="David" w:hint="cs"/>
          <w:rtl/>
        </w:rPr>
        <w:tab/>
        <w:t xml:space="preserve"> אני מודה לך, אדוני.</w:t>
      </w:r>
    </w:p>
    <w:p w14:paraId="20FE214F" w14:textId="77777777" w:rsidR="00AA5945" w:rsidRPr="00AA5945" w:rsidRDefault="00AA5945" w:rsidP="00AA5945">
      <w:pPr>
        <w:bidi/>
        <w:jc w:val="both"/>
        <w:rPr>
          <w:rFonts w:cs="David" w:hint="cs"/>
          <w:rtl/>
        </w:rPr>
      </w:pPr>
    </w:p>
    <w:p w14:paraId="50509C74" w14:textId="77777777" w:rsidR="00AA5945" w:rsidRPr="00AA5945" w:rsidRDefault="00AA5945" w:rsidP="00AA5945">
      <w:pPr>
        <w:bidi/>
        <w:jc w:val="both"/>
        <w:rPr>
          <w:rFonts w:cs="David" w:hint="cs"/>
          <w:rtl/>
        </w:rPr>
      </w:pPr>
      <w:r w:rsidRPr="00AA5945">
        <w:rPr>
          <w:rFonts w:cs="David" w:hint="cs"/>
          <w:u w:val="single"/>
          <w:rtl/>
        </w:rPr>
        <w:t>היו"ר דוד טל:</w:t>
      </w:r>
    </w:p>
    <w:p w14:paraId="3F8EF64B" w14:textId="77777777" w:rsidR="00AA5945" w:rsidRPr="00AA5945" w:rsidRDefault="00AA5945" w:rsidP="00AA5945">
      <w:pPr>
        <w:bidi/>
        <w:jc w:val="both"/>
        <w:rPr>
          <w:rFonts w:cs="David" w:hint="cs"/>
          <w:rtl/>
        </w:rPr>
      </w:pPr>
    </w:p>
    <w:p w14:paraId="6A8B6127" w14:textId="77777777" w:rsidR="00AA5945" w:rsidRPr="00AA5945" w:rsidRDefault="00AA5945" w:rsidP="00AA5945">
      <w:pPr>
        <w:bidi/>
        <w:jc w:val="both"/>
        <w:rPr>
          <w:rFonts w:cs="David" w:hint="cs"/>
          <w:rtl/>
        </w:rPr>
      </w:pPr>
      <w:r w:rsidRPr="00AA5945">
        <w:rPr>
          <w:rFonts w:cs="David" w:hint="cs"/>
          <w:rtl/>
        </w:rPr>
        <w:tab/>
        <w:t>תודה רבה, הישיבה נעולה.</w:t>
      </w:r>
    </w:p>
    <w:p w14:paraId="001B0112" w14:textId="77777777" w:rsidR="00AA5945" w:rsidRPr="00AA5945" w:rsidRDefault="00AA5945" w:rsidP="00AA5945">
      <w:pPr>
        <w:bidi/>
        <w:jc w:val="both"/>
        <w:rPr>
          <w:rFonts w:cs="David" w:hint="cs"/>
          <w:rtl/>
        </w:rPr>
      </w:pPr>
    </w:p>
    <w:p w14:paraId="2704B23C" w14:textId="77777777" w:rsidR="00AA5945" w:rsidRPr="00AA5945" w:rsidRDefault="00AA5945" w:rsidP="00AA5945">
      <w:pPr>
        <w:bidi/>
        <w:jc w:val="both"/>
        <w:rPr>
          <w:rFonts w:cs="David" w:hint="cs"/>
          <w:b/>
          <w:bCs/>
          <w:u w:val="single"/>
          <w:rtl/>
        </w:rPr>
      </w:pPr>
      <w:r w:rsidRPr="00AA5945">
        <w:rPr>
          <w:rFonts w:cs="David" w:hint="cs"/>
          <w:b/>
          <w:bCs/>
          <w:u w:val="single"/>
          <w:rtl/>
        </w:rPr>
        <w:t>הישיבה ננעלה בשעה 14:50</w:t>
      </w:r>
    </w:p>
    <w:p w14:paraId="7A365F18" w14:textId="77777777" w:rsidR="00552A80" w:rsidRPr="00AA5945" w:rsidRDefault="00552A80" w:rsidP="00AA5945">
      <w:pPr>
        <w:bidi/>
        <w:jc w:val="both"/>
        <w:rPr>
          <w:rFonts w:cs="David"/>
        </w:rPr>
      </w:pPr>
    </w:p>
    <w:sectPr w:rsidR="00552A80" w:rsidRPr="00AA5945" w:rsidSect="00AA594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0817" w14:textId="77777777" w:rsidR="00000000" w:rsidRDefault="00090CFD">
      <w:r>
        <w:separator/>
      </w:r>
    </w:p>
  </w:endnote>
  <w:endnote w:type="continuationSeparator" w:id="0">
    <w:p w14:paraId="0BA617CB" w14:textId="77777777" w:rsidR="00000000" w:rsidRDefault="0009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05E5" w14:textId="77777777" w:rsidR="00000000" w:rsidRDefault="00090CFD">
      <w:r>
        <w:separator/>
      </w:r>
    </w:p>
  </w:footnote>
  <w:footnote w:type="continuationSeparator" w:id="0">
    <w:p w14:paraId="1043F931" w14:textId="77777777" w:rsidR="00000000" w:rsidRDefault="0009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3835" w14:textId="77777777" w:rsidR="00AA5945" w:rsidRDefault="00AA594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D932917" w14:textId="77777777" w:rsidR="00AA5945" w:rsidRDefault="00AA5945">
    <w:pPr>
      <w:pStyle w:val="Header"/>
      <w:ind w:right="360"/>
      <w:jc w:val="both"/>
      <w:rPr>
        <w:rtl/>
      </w:rPr>
    </w:pPr>
  </w:p>
  <w:p w14:paraId="319C170C" w14:textId="77777777" w:rsidR="00AA5945" w:rsidRDefault="00AA5945"/>
  <w:p w14:paraId="4C2CE9F8" w14:textId="77777777" w:rsidR="00AA5945" w:rsidRDefault="00AA5945"/>
  <w:p w14:paraId="7218BB4A" w14:textId="77777777" w:rsidR="00AA5945" w:rsidRDefault="00AA5945"/>
  <w:p w14:paraId="39D5EAD0" w14:textId="77777777" w:rsidR="00AA5945" w:rsidRDefault="00AA5945"/>
  <w:p w14:paraId="5E9DFAD0" w14:textId="77777777" w:rsidR="00AA5945" w:rsidRDefault="00AA5945"/>
  <w:p w14:paraId="6DABE1D0" w14:textId="77777777" w:rsidR="00AA5945" w:rsidRDefault="00AA5945"/>
  <w:p w14:paraId="7602EA1C" w14:textId="77777777" w:rsidR="00AA5945" w:rsidRDefault="00AA5945"/>
  <w:p w14:paraId="68DC369F" w14:textId="77777777" w:rsidR="00AA5945" w:rsidRDefault="00AA5945"/>
  <w:p w14:paraId="632854BD" w14:textId="77777777" w:rsidR="00AA5945" w:rsidRDefault="00AA59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1172" w14:textId="77777777" w:rsidR="00AA5945" w:rsidRDefault="00AA594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22</w:t>
    </w:r>
    <w:r>
      <w:rPr>
        <w:rStyle w:val="PageNumber"/>
        <w:rtl/>
      </w:rPr>
      <w:fldChar w:fldCharType="end"/>
    </w:r>
  </w:p>
  <w:p w14:paraId="5B533E58" w14:textId="77777777" w:rsidR="00AA5945" w:rsidRDefault="00AA5945">
    <w:pPr>
      <w:pStyle w:val="Header"/>
      <w:ind w:right="360"/>
      <w:jc w:val="both"/>
      <w:rPr>
        <w:rFonts w:hint="cs"/>
        <w:rtl/>
      </w:rPr>
    </w:pPr>
    <w:r>
      <w:rPr>
        <w:rtl/>
      </w:rPr>
      <w:t>ועדת</w:t>
    </w:r>
    <w:r>
      <w:rPr>
        <w:rFonts w:hint="cs"/>
        <w:rtl/>
      </w:rPr>
      <w:t xml:space="preserve"> הכנסת</w:t>
    </w:r>
  </w:p>
  <w:p w14:paraId="238BA072" w14:textId="77777777" w:rsidR="00AA5945" w:rsidRDefault="00AA5945">
    <w:pPr>
      <w:pStyle w:val="Header"/>
      <w:ind w:right="360"/>
      <w:jc w:val="both"/>
      <w:rPr>
        <w:rStyle w:val="PageNumber"/>
        <w:rFonts w:hint="cs"/>
        <w:rtl/>
      </w:rPr>
    </w:pPr>
    <w:r>
      <w:rPr>
        <w:rFonts w:hint="cs"/>
        <w:rtl/>
      </w:rPr>
      <w:t>29.1.2008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3729פרוטוקול_ישיבת_ועדה.doc"/>
    <w:docVar w:name="StartMode" w:val="3"/>
  </w:docVars>
  <w:rsids>
    <w:rsidRoot w:val="00CA5BEC"/>
    <w:rsid w:val="00090CFD"/>
    <w:rsid w:val="003352E5"/>
    <w:rsid w:val="00552A80"/>
    <w:rsid w:val="00965806"/>
    <w:rsid w:val="00AA5945"/>
    <w:rsid w:val="00CA5B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FBC39C"/>
  <w15:chartTrackingRefBased/>
  <w15:docId w15:val="{53C89C9F-A348-41BC-B59A-CCA42D89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A594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A5945"/>
  </w:style>
  <w:style w:type="paragraph" w:styleId="Header">
    <w:name w:val="header"/>
    <w:basedOn w:val="Normal"/>
    <w:rsid w:val="00AA5945"/>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3960</Words>
  <Characters>22572</Characters>
  <Application>Microsoft Office Word</Application>
  <DocSecurity>0</DocSecurity>
  <Lines>188</Lines>
  <Paragraphs>52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