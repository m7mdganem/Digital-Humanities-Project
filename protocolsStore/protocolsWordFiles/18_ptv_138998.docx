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FE5C" w14:textId="77777777" w:rsidR="00F15901" w:rsidRPr="007C416E" w:rsidRDefault="00F15901" w:rsidP="00F15901">
      <w:pPr>
        <w:bidi/>
        <w:jc w:val="both"/>
        <w:rPr>
          <w:rFonts w:cs="David" w:hint="cs"/>
          <w:b/>
          <w:bCs/>
          <w:rtl/>
        </w:rPr>
      </w:pPr>
      <w:r w:rsidRPr="007C416E">
        <w:rPr>
          <w:rFonts w:cs="David" w:hint="cs"/>
          <w:b/>
          <w:bCs/>
          <w:rtl/>
        </w:rPr>
        <w:t>ה</w:t>
      </w:r>
      <w:r w:rsidRPr="007C416E">
        <w:rPr>
          <w:rFonts w:cs="David"/>
          <w:b/>
          <w:bCs/>
          <w:rtl/>
        </w:rPr>
        <w:t xml:space="preserve">כנסת </w:t>
      </w:r>
      <w:r w:rsidRPr="007C416E">
        <w:rPr>
          <w:rFonts w:cs="David" w:hint="cs"/>
          <w:b/>
          <w:bCs/>
          <w:rtl/>
        </w:rPr>
        <w:t>השמונה-עשרה</w:t>
      </w:r>
      <w:r w:rsidRPr="007C416E">
        <w:rPr>
          <w:rFonts w:cs="David" w:hint="cs"/>
          <w:b/>
          <w:bCs/>
          <w:rtl/>
        </w:rPr>
        <w:tab/>
      </w:r>
      <w:r w:rsidRPr="007C416E">
        <w:rPr>
          <w:rFonts w:cs="David" w:hint="cs"/>
          <w:b/>
          <w:bCs/>
          <w:rtl/>
        </w:rPr>
        <w:tab/>
      </w:r>
      <w:r w:rsidRPr="007C416E">
        <w:rPr>
          <w:rFonts w:cs="David" w:hint="cs"/>
          <w:b/>
          <w:bCs/>
          <w:rtl/>
        </w:rPr>
        <w:tab/>
        <w:t xml:space="preserve">                                                              נוסח לא מתוקן              </w:t>
      </w:r>
    </w:p>
    <w:p w14:paraId="12E8F28E" w14:textId="77777777" w:rsidR="00F15901" w:rsidRPr="007C416E" w:rsidRDefault="00F15901" w:rsidP="00F15901">
      <w:pPr>
        <w:bidi/>
        <w:jc w:val="both"/>
        <w:outlineLvl w:val="0"/>
        <w:rPr>
          <w:rFonts w:cs="David" w:hint="cs"/>
          <w:b/>
          <w:bCs/>
          <w:rtl/>
        </w:rPr>
      </w:pPr>
      <w:r w:rsidRPr="007C416E">
        <w:rPr>
          <w:rFonts w:cs="David" w:hint="cs"/>
          <w:b/>
          <w:bCs/>
          <w:rtl/>
        </w:rPr>
        <w:t>מושב ראשון</w:t>
      </w:r>
      <w:r w:rsidRPr="007C416E">
        <w:rPr>
          <w:rFonts w:cs="David" w:hint="cs"/>
          <w:b/>
          <w:bCs/>
          <w:rtl/>
        </w:rPr>
        <w:tab/>
      </w:r>
      <w:r w:rsidRPr="007C416E">
        <w:rPr>
          <w:rFonts w:cs="David" w:hint="cs"/>
          <w:b/>
          <w:bCs/>
          <w:rtl/>
        </w:rPr>
        <w:tab/>
      </w:r>
      <w:r w:rsidRPr="007C416E">
        <w:rPr>
          <w:rFonts w:cs="David" w:hint="cs"/>
          <w:b/>
          <w:bCs/>
          <w:rtl/>
        </w:rPr>
        <w:tab/>
      </w:r>
      <w:r w:rsidRPr="007C416E">
        <w:rPr>
          <w:rFonts w:cs="David" w:hint="cs"/>
          <w:b/>
          <w:bCs/>
          <w:rtl/>
        </w:rPr>
        <w:tab/>
      </w:r>
      <w:r w:rsidRPr="007C416E">
        <w:rPr>
          <w:rFonts w:cs="David" w:hint="cs"/>
          <w:b/>
          <w:bCs/>
          <w:rtl/>
        </w:rPr>
        <w:tab/>
      </w:r>
      <w:r w:rsidRPr="007C416E">
        <w:rPr>
          <w:rFonts w:cs="David" w:hint="cs"/>
          <w:b/>
          <w:bCs/>
          <w:rtl/>
        </w:rPr>
        <w:tab/>
      </w:r>
      <w:r w:rsidRPr="007C416E">
        <w:rPr>
          <w:rFonts w:cs="David" w:hint="cs"/>
          <w:b/>
          <w:bCs/>
          <w:rtl/>
        </w:rPr>
        <w:tab/>
      </w:r>
      <w:r w:rsidRPr="007C416E">
        <w:rPr>
          <w:rFonts w:cs="David"/>
          <w:b/>
          <w:bCs/>
          <w:rtl/>
        </w:rPr>
        <w:tab/>
      </w:r>
      <w:r w:rsidRPr="007C416E">
        <w:rPr>
          <w:rFonts w:cs="David" w:hint="cs"/>
          <w:b/>
          <w:bCs/>
          <w:rtl/>
        </w:rPr>
        <w:t xml:space="preserve">         </w:t>
      </w:r>
    </w:p>
    <w:p w14:paraId="0DADF0FB" w14:textId="77777777" w:rsidR="00F15901" w:rsidRPr="007C416E" w:rsidRDefault="00F15901" w:rsidP="00F15901">
      <w:pPr>
        <w:bidi/>
        <w:jc w:val="both"/>
        <w:rPr>
          <w:rFonts w:cs="David"/>
          <w:b/>
          <w:bCs/>
          <w:rtl/>
        </w:rPr>
      </w:pPr>
    </w:p>
    <w:p w14:paraId="650273EB" w14:textId="77777777" w:rsidR="00F15901" w:rsidRPr="007C416E" w:rsidRDefault="00F15901" w:rsidP="00F15901">
      <w:pPr>
        <w:bidi/>
        <w:jc w:val="center"/>
        <w:outlineLvl w:val="0"/>
        <w:rPr>
          <w:rFonts w:cs="David" w:hint="cs"/>
          <w:b/>
          <w:bCs/>
          <w:rtl/>
        </w:rPr>
      </w:pPr>
    </w:p>
    <w:p w14:paraId="2A25FB0E" w14:textId="77777777" w:rsidR="00F15901" w:rsidRPr="007C416E" w:rsidRDefault="00F15901" w:rsidP="00F15901">
      <w:pPr>
        <w:bidi/>
        <w:jc w:val="center"/>
        <w:outlineLvl w:val="0"/>
        <w:rPr>
          <w:rFonts w:cs="David" w:hint="cs"/>
          <w:b/>
          <w:bCs/>
          <w:rtl/>
        </w:rPr>
      </w:pPr>
    </w:p>
    <w:p w14:paraId="0E1D0528" w14:textId="77777777" w:rsidR="00F15901" w:rsidRPr="007C416E" w:rsidRDefault="00F15901" w:rsidP="00F15901">
      <w:pPr>
        <w:bidi/>
        <w:jc w:val="center"/>
        <w:outlineLvl w:val="0"/>
        <w:rPr>
          <w:rFonts w:cs="David" w:hint="cs"/>
          <w:b/>
          <w:bCs/>
          <w:rtl/>
        </w:rPr>
      </w:pPr>
    </w:p>
    <w:p w14:paraId="0A5B846F" w14:textId="77777777" w:rsidR="00F15901" w:rsidRPr="007C416E" w:rsidRDefault="00F15901" w:rsidP="00F15901">
      <w:pPr>
        <w:bidi/>
        <w:jc w:val="center"/>
        <w:outlineLvl w:val="0"/>
        <w:rPr>
          <w:rFonts w:cs="David" w:hint="cs"/>
          <w:b/>
          <w:bCs/>
          <w:rtl/>
        </w:rPr>
      </w:pPr>
      <w:r w:rsidRPr="007C416E">
        <w:rPr>
          <w:rFonts w:cs="David"/>
          <w:b/>
          <w:bCs/>
          <w:rtl/>
        </w:rPr>
        <w:t xml:space="preserve">פרוטוקול מס' </w:t>
      </w:r>
      <w:r w:rsidRPr="007C416E">
        <w:rPr>
          <w:rFonts w:cs="David" w:hint="cs"/>
          <w:b/>
          <w:bCs/>
          <w:rtl/>
        </w:rPr>
        <w:t>36</w:t>
      </w:r>
    </w:p>
    <w:p w14:paraId="73F452F0" w14:textId="77777777" w:rsidR="00F15901" w:rsidRPr="007C416E" w:rsidRDefault="00F15901" w:rsidP="00F15901">
      <w:pPr>
        <w:bidi/>
        <w:jc w:val="center"/>
        <w:outlineLvl w:val="0"/>
        <w:rPr>
          <w:rFonts w:cs="David" w:hint="cs"/>
          <w:b/>
          <w:bCs/>
          <w:rtl/>
        </w:rPr>
      </w:pPr>
      <w:r w:rsidRPr="007C416E">
        <w:rPr>
          <w:rFonts w:cs="David"/>
          <w:b/>
          <w:bCs/>
          <w:rtl/>
        </w:rPr>
        <w:t>מישיב</w:t>
      </w:r>
      <w:r w:rsidRPr="007C416E">
        <w:rPr>
          <w:rFonts w:cs="David" w:hint="cs"/>
          <w:b/>
          <w:bCs/>
          <w:rtl/>
        </w:rPr>
        <w:t>ת ועדת הכנסת</w:t>
      </w:r>
    </w:p>
    <w:p w14:paraId="7F1EBF5D" w14:textId="77777777" w:rsidR="00F15901" w:rsidRPr="007C416E" w:rsidRDefault="00F15901" w:rsidP="00F15901">
      <w:pPr>
        <w:bidi/>
        <w:jc w:val="center"/>
        <w:outlineLvl w:val="0"/>
        <w:rPr>
          <w:rFonts w:cs="David" w:hint="cs"/>
          <w:b/>
          <w:bCs/>
          <w:u w:val="single"/>
          <w:rtl/>
        </w:rPr>
      </w:pPr>
      <w:r w:rsidRPr="007C416E">
        <w:rPr>
          <w:rFonts w:cs="David" w:hint="cs"/>
          <w:b/>
          <w:bCs/>
          <w:u w:val="single"/>
          <w:rtl/>
        </w:rPr>
        <w:t xml:space="preserve">יום שני י"ג באב </w:t>
      </w:r>
      <w:proofErr w:type="spellStart"/>
      <w:r w:rsidRPr="007C416E">
        <w:rPr>
          <w:rFonts w:cs="David" w:hint="cs"/>
          <w:b/>
          <w:bCs/>
          <w:u w:val="single"/>
          <w:rtl/>
        </w:rPr>
        <w:t>התשס"ט</w:t>
      </w:r>
      <w:proofErr w:type="spellEnd"/>
      <w:r w:rsidRPr="007C416E">
        <w:rPr>
          <w:rFonts w:cs="David" w:hint="cs"/>
          <w:b/>
          <w:bCs/>
          <w:u w:val="single"/>
          <w:rtl/>
        </w:rPr>
        <w:t xml:space="preserve"> (3 באוגוסט 2009), שעה 10:30</w:t>
      </w:r>
    </w:p>
    <w:p w14:paraId="59A04E7E" w14:textId="77777777" w:rsidR="00F15901" w:rsidRPr="007C416E" w:rsidRDefault="00F15901" w:rsidP="00F15901">
      <w:pPr>
        <w:bidi/>
        <w:rPr>
          <w:rFonts w:cs="David"/>
          <w:b/>
          <w:bCs/>
          <w:u w:val="single"/>
          <w:rtl/>
        </w:rPr>
      </w:pPr>
    </w:p>
    <w:p w14:paraId="75F00D6A" w14:textId="77777777" w:rsidR="00F15901" w:rsidRPr="007C416E" w:rsidRDefault="00F15901" w:rsidP="00F15901">
      <w:pPr>
        <w:bidi/>
        <w:rPr>
          <w:rFonts w:cs="David" w:hint="cs"/>
          <w:b/>
          <w:bCs/>
          <w:u w:val="single"/>
          <w:rtl/>
        </w:rPr>
      </w:pPr>
    </w:p>
    <w:p w14:paraId="153F8CF4" w14:textId="77777777" w:rsidR="00F15901" w:rsidRPr="007C416E" w:rsidRDefault="00F15901" w:rsidP="00F15901">
      <w:pPr>
        <w:bidi/>
        <w:rPr>
          <w:rFonts w:cs="David" w:hint="cs"/>
          <w:b/>
          <w:bCs/>
          <w:u w:val="single"/>
          <w:rtl/>
        </w:rPr>
      </w:pPr>
    </w:p>
    <w:p w14:paraId="420F206B" w14:textId="77777777" w:rsidR="00F15901" w:rsidRPr="007C416E" w:rsidRDefault="00F15901" w:rsidP="00F15901">
      <w:pPr>
        <w:bidi/>
        <w:rPr>
          <w:rFonts w:cs="David" w:hint="cs"/>
          <w:b/>
          <w:bCs/>
          <w:u w:val="single"/>
          <w:rtl/>
        </w:rPr>
      </w:pPr>
    </w:p>
    <w:p w14:paraId="595B700D" w14:textId="77777777" w:rsidR="00F15901" w:rsidRPr="007C416E" w:rsidRDefault="00F15901" w:rsidP="00F15901">
      <w:pPr>
        <w:bidi/>
        <w:jc w:val="both"/>
        <w:rPr>
          <w:rFonts w:cs="David" w:hint="cs"/>
          <w:rtl/>
        </w:rPr>
      </w:pPr>
      <w:r w:rsidRPr="007C416E">
        <w:rPr>
          <w:rFonts w:cs="David" w:hint="cs"/>
          <w:b/>
          <w:bCs/>
          <w:u w:val="single"/>
          <w:rtl/>
        </w:rPr>
        <w:t>סדר היום</w:t>
      </w:r>
      <w:r w:rsidRPr="007C416E">
        <w:rPr>
          <w:rFonts w:cs="David"/>
          <w:b/>
          <w:bCs/>
          <w:u w:val="single"/>
          <w:rtl/>
        </w:rPr>
        <w:t>:</w:t>
      </w:r>
      <w:r w:rsidRPr="007C416E">
        <w:rPr>
          <w:rFonts w:cs="David"/>
          <w:rtl/>
        </w:rPr>
        <w:t xml:space="preserve"> </w:t>
      </w:r>
      <w:r w:rsidRPr="007C416E">
        <w:rPr>
          <w:rFonts w:cs="David" w:hint="cs"/>
          <w:rtl/>
        </w:rPr>
        <w:t xml:space="preserve"> </w:t>
      </w:r>
    </w:p>
    <w:p w14:paraId="23E691FE" w14:textId="77777777" w:rsidR="00F15901" w:rsidRPr="007C416E" w:rsidRDefault="00F15901" w:rsidP="00F15901">
      <w:pPr>
        <w:bidi/>
        <w:jc w:val="both"/>
        <w:rPr>
          <w:rFonts w:cs="David" w:hint="cs"/>
          <w:rtl/>
        </w:rPr>
      </w:pPr>
      <w:r w:rsidRPr="007C416E">
        <w:rPr>
          <w:rFonts w:cs="David" w:hint="cs"/>
          <w:rtl/>
        </w:rPr>
        <w:t xml:space="preserve">א. בקשת יושב ראש ועדת החוקה חוק ומשפט להעברת הצעת חוק סדר הדין הפלילי (סמכויות אכיפה-מעצרים) (היוועדות חזותית </w:t>
      </w:r>
      <w:r w:rsidRPr="007C416E">
        <w:rPr>
          <w:rFonts w:cs="David"/>
          <w:rtl/>
        </w:rPr>
        <w:t>–</w:t>
      </w:r>
      <w:r w:rsidRPr="007C416E">
        <w:rPr>
          <w:rFonts w:cs="David" w:hint="cs"/>
          <w:rtl/>
        </w:rPr>
        <w:t xml:space="preserve"> הוראת שעה) (תיקון מס' 2), </w:t>
      </w:r>
      <w:proofErr w:type="spellStart"/>
      <w:r w:rsidRPr="007C416E">
        <w:rPr>
          <w:rFonts w:cs="David" w:hint="cs"/>
          <w:rtl/>
        </w:rPr>
        <w:t>התשס"ט</w:t>
      </w:r>
      <w:proofErr w:type="spellEnd"/>
      <w:r w:rsidRPr="007C416E">
        <w:rPr>
          <w:rFonts w:cs="David" w:hint="cs"/>
          <w:rtl/>
        </w:rPr>
        <w:t>-2009, מוועדת הפנים והגנת הסביבה לדיון בוועדת החוקה, חוק ומשפט.</w:t>
      </w:r>
    </w:p>
    <w:p w14:paraId="5F7B8CFF" w14:textId="77777777" w:rsidR="00F15901" w:rsidRPr="007C416E" w:rsidRDefault="00F15901" w:rsidP="00F15901">
      <w:pPr>
        <w:bidi/>
        <w:jc w:val="both"/>
        <w:rPr>
          <w:rFonts w:cs="David" w:hint="cs"/>
          <w:rtl/>
        </w:rPr>
      </w:pPr>
      <w:r w:rsidRPr="007C416E">
        <w:rPr>
          <w:rFonts w:cs="David" w:hint="cs"/>
          <w:rtl/>
        </w:rPr>
        <w:t xml:space="preserve">ב. קביעת ועדת לדיון בהצעת חוק יועץ משפטי למשרדי הממשלה, </w:t>
      </w:r>
      <w:proofErr w:type="spellStart"/>
      <w:r w:rsidRPr="007C416E">
        <w:rPr>
          <w:rFonts w:cs="David" w:hint="cs"/>
          <w:rtl/>
        </w:rPr>
        <w:t>התשס"ט</w:t>
      </w:r>
      <w:proofErr w:type="spellEnd"/>
      <w:r w:rsidRPr="007C416E">
        <w:rPr>
          <w:rFonts w:cs="David" w:hint="cs"/>
          <w:rtl/>
        </w:rPr>
        <w:t xml:space="preserve">-2009, של חברי הכנסת משה גפני ואורי </w:t>
      </w:r>
      <w:proofErr w:type="spellStart"/>
      <w:r w:rsidRPr="007C416E">
        <w:rPr>
          <w:rFonts w:cs="David" w:hint="cs"/>
          <w:rtl/>
        </w:rPr>
        <w:t>מקלב</w:t>
      </w:r>
      <w:proofErr w:type="spellEnd"/>
      <w:r w:rsidRPr="007C416E">
        <w:rPr>
          <w:rFonts w:cs="David" w:hint="cs"/>
          <w:rtl/>
        </w:rPr>
        <w:t xml:space="preserve"> (פ/18/304).</w:t>
      </w:r>
    </w:p>
    <w:p w14:paraId="21DCF6AB" w14:textId="77777777" w:rsidR="00F15901" w:rsidRPr="007C416E" w:rsidRDefault="00F15901" w:rsidP="00F15901">
      <w:pPr>
        <w:bidi/>
        <w:jc w:val="both"/>
        <w:rPr>
          <w:rFonts w:cs="David" w:hint="cs"/>
          <w:rtl/>
        </w:rPr>
      </w:pPr>
      <w:r w:rsidRPr="007C416E">
        <w:rPr>
          <w:rFonts w:cs="David" w:hint="cs"/>
          <w:rtl/>
        </w:rPr>
        <w:t>ג. קביעת מסגרת לדיון בהחלטת ממשלה לפי סעיף 31(ב) לחוק יסוד הממשלה להעברת סמכויות לפי חוק החברות הממשלתיות, תשל"ה-1975.</w:t>
      </w:r>
    </w:p>
    <w:p w14:paraId="34EFC468" w14:textId="77777777" w:rsidR="00F15901" w:rsidRPr="007C416E" w:rsidRDefault="00F15901" w:rsidP="00F15901">
      <w:pPr>
        <w:bidi/>
        <w:jc w:val="both"/>
        <w:rPr>
          <w:rFonts w:cs="David" w:hint="cs"/>
          <w:rtl/>
        </w:rPr>
      </w:pPr>
      <w:r w:rsidRPr="007C416E">
        <w:rPr>
          <w:rFonts w:cs="David" w:hint="cs"/>
          <w:rtl/>
        </w:rPr>
        <w:t>ד. שונות</w:t>
      </w:r>
    </w:p>
    <w:p w14:paraId="6D4E8BCA" w14:textId="77777777" w:rsidR="00F15901" w:rsidRPr="007C416E" w:rsidRDefault="00F15901" w:rsidP="00F15901">
      <w:pPr>
        <w:bidi/>
        <w:jc w:val="both"/>
        <w:rPr>
          <w:rFonts w:cs="David" w:hint="cs"/>
          <w:b/>
          <w:bCs/>
          <w:u w:val="single"/>
          <w:rtl/>
        </w:rPr>
      </w:pPr>
    </w:p>
    <w:p w14:paraId="7955C58E" w14:textId="77777777" w:rsidR="00F15901" w:rsidRPr="007C416E" w:rsidRDefault="00F15901" w:rsidP="00F15901">
      <w:pPr>
        <w:bidi/>
        <w:jc w:val="both"/>
        <w:rPr>
          <w:rFonts w:cs="David"/>
          <w:b/>
          <w:bCs/>
          <w:rtl/>
        </w:rPr>
      </w:pPr>
    </w:p>
    <w:p w14:paraId="6A88DE7B" w14:textId="77777777" w:rsidR="00F15901" w:rsidRPr="007C416E" w:rsidRDefault="00F15901" w:rsidP="00F15901">
      <w:pPr>
        <w:bidi/>
        <w:jc w:val="both"/>
        <w:outlineLvl w:val="0"/>
        <w:rPr>
          <w:rFonts w:cs="David"/>
          <w:b/>
          <w:bCs/>
          <w:u w:val="single"/>
          <w:rtl/>
        </w:rPr>
      </w:pPr>
      <w:r w:rsidRPr="007C416E">
        <w:rPr>
          <w:rFonts w:cs="David"/>
          <w:b/>
          <w:bCs/>
          <w:u w:val="single"/>
          <w:rtl/>
        </w:rPr>
        <w:t>נכחו:</w:t>
      </w:r>
    </w:p>
    <w:p w14:paraId="1FCC054E" w14:textId="77777777" w:rsidR="00F15901" w:rsidRPr="007C416E" w:rsidRDefault="00F15901" w:rsidP="00F15901">
      <w:pPr>
        <w:bidi/>
        <w:jc w:val="both"/>
        <w:outlineLvl w:val="0"/>
        <w:rPr>
          <w:rFonts w:cs="David" w:hint="cs"/>
          <w:rtl/>
        </w:rPr>
      </w:pPr>
      <w:r w:rsidRPr="007C416E">
        <w:rPr>
          <w:rFonts w:cs="David"/>
          <w:b/>
          <w:bCs/>
          <w:u w:val="single"/>
          <w:rtl/>
        </w:rPr>
        <w:t>חברי הוועדה</w:t>
      </w:r>
      <w:r w:rsidRPr="007C416E">
        <w:rPr>
          <w:rFonts w:cs="David"/>
          <w:rtl/>
        </w:rPr>
        <w:t>:</w:t>
      </w:r>
      <w:r w:rsidRPr="007C416E">
        <w:rPr>
          <w:rFonts w:cs="David"/>
          <w:rtl/>
        </w:rPr>
        <w:tab/>
      </w:r>
    </w:p>
    <w:p w14:paraId="70F43509" w14:textId="77777777" w:rsidR="00F15901" w:rsidRPr="007C416E" w:rsidRDefault="00F15901" w:rsidP="00F15901">
      <w:pPr>
        <w:bidi/>
        <w:jc w:val="both"/>
        <w:outlineLvl w:val="0"/>
        <w:rPr>
          <w:rFonts w:cs="David" w:hint="cs"/>
          <w:rtl/>
        </w:rPr>
      </w:pPr>
      <w:r w:rsidRPr="007C416E">
        <w:rPr>
          <w:rFonts w:cs="David" w:hint="cs"/>
          <w:rtl/>
        </w:rPr>
        <w:t xml:space="preserve">זאב </w:t>
      </w:r>
      <w:proofErr w:type="spellStart"/>
      <w:r w:rsidRPr="007C416E">
        <w:rPr>
          <w:rFonts w:cs="David" w:hint="cs"/>
          <w:rtl/>
        </w:rPr>
        <w:t>אלקין</w:t>
      </w:r>
      <w:proofErr w:type="spellEnd"/>
      <w:r w:rsidRPr="007C416E">
        <w:rPr>
          <w:rFonts w:cs="David" w:hint="cs"/>
          <w:rtl/>
        </w:rPr>
        <w:t xml:space="preserve"> </w:t>
      </w:r>
      <w:r w:rsidRPr="007C416E">
        <w:rPr>
          <w:rFonts w:cs="David"/>
          <w:rtl/>
        </w:rPr>
        <w:t>–</w:t>
      </w:r>
      <w:r w:rsidRPr="007C416E">
        <w:rPr>
          <w:rFonts w:cs="David" w:hint="cs"/>
          <w:rtl/>
        </w:rPr>
        <w:t xml:space="preserve"> היו"ר</w:t>
      </w:r>
    </w:p>
    <w:p w14:paraId="63A380D8" w14:textId="77777777" w:rsidR="00F15901" w:rsidRPr="007C416E" w:rsidRDefault="00F15901" w:rsidP="00F15901">
      <w:pPr>
        <w:bidi/>
        <w:jc w:val="both"/>
        <w:outlineLvl w:val="0"/>
        <w:rPr>
          <w:rFonts w:cs="David" w:hint="cs"/>
          <w:rtl/>
        </w:rPr>
      </w:pPr>
      <w:r w:rsidRPr="007C416E">
        <w:rPr>
          <w:rFonts w:cs="David" w:hint="cs"/>
          <w:rtl/>
        </w:rPr>
        <w:t>דוד רותם</w:t>
      </w:r>
    </w:p>
    <w:p w14:paraId="1292D1F0" w14:textId="77777777" w:rsidR="00F15901" w:rsidRPr="007C416E" w:rsidRDefault="00F15901" w:rsidP="00F15901">
      <w:pPr>
        <w:bidi/>
        <w:jc w:val="both"/>
        <w:outlineLvl w:val="0"/>
        <w:rPr>
          <w:rFonts w:cs="David" w:hint="cs"/>
          <w:rtl/>
        </w:rPr>
      </w:pPr>
      <w:r w:rsidRPr="007C416E">
        <w:rPr>
          <w:rFonts w:cs="David" w:hint="cs"/>
          <w:rtl/>
        </w:rPr>
        <w:t>משה גפני</w:t>
      </w:r>
    </w:p>
    <w:p w14:paraId="258C9425" w14:textId="77777777" w:rsidR="00F15901" w:rsidRPr="007C416E" w:rsidRDefault="00F15901" w:rsidP="00F15901">
      <w:pPr>
        <w:bidi/>
        <w:jc w:val="both"/>
        <w:outlineLvl w:val="0"/>
        <w:rPr>
          <w:rFonts w:cs="David" w:hint="cs"/>
          <w:rtl/>
        </w:rPr>
      </w:pPr>
      <w:r w:rsidRPr="007C416E">
        <w:rPr>
          <w:rFonts w:cs="David" w:hint="cs"/>
          <w:rtl/>
        </w:rPr>
        <w:t>אופיר פינס-פז</w:t>
      </w:r>
    </w:p>
    <w:p w14:paraId="1D1C0C83" w14:textId="77777777" w:rsidR="00F15901" w:rsidRPr="00F24A56" w:rsidRDefault="00F15901" w:rsidP="00F15901">
      <w:pPr>
        <w:bidi/>
        <w:jc w:val="both"/>
        <w:outlineLvl w:val="0"/>
        <w:rPr>
          <w:rFonts w:cs="David" w:hint="cs"/>
          <w:rtl/>
        </w:rPr>
      </w:pPr>
      <w:r w:rsidRPr="00F24A56">
        <w:rPr>
          <w:rFonts w:cs="David" w:hint="cs"/>
          <w:rtl/>
        </w:rPr>
        <w:t>נסים זאב</w:t>
      </w:r>
    </w:p>
    <w:p w14:paraId="5818B27D" w14:textId="77777777" w:rsidR="00F15901" w:rsidRPr="00F24A56" w:rsidRDefault="00F15901" w:rsidP="00F15901">
      <w:pPr>
        <w:bidi/>
        <w:jc w:val="both"/>
        <w:outlineLvl w:val="0"/>
        <w:rPr>
          <w:rFonts w:cs="David" w:hint="cs"/>
          <w:rtl/>
        </w:rPr>
      </w:pPr>
      <w:r w:rsidRPr="00F24A56">
        <w:rPr>
          <w:rFonts w:cs="David" w:hint="cs"/>
          <w:rtl/>
        </w:rPr>
        <w:t>אברהם מיכאלי</w:t>
      </w:r>
    </w:p>
    <w:p w14:paraId="46844864" w14:textId="77777777" w:rsidR="00F15901" w:rsidRPr="008B6DC9" w:rsidRDefault="00F15901" w:rsidP="00F15901">
      <w:pPr>
        <w:bidi/>
        <w:jc w:val="both"/>
        <w:outlineLvl w:val="0"/>
        <w:rPr>
          <w:rFonts w:cs="David" w:hint="cs"/>
          <w:rtl/>
        </w:rPr>
      </w:pPr>
      <w:r w:rsidRPr="008B6DC9">
        <w:rPr>
          <w:rFonts w:cs="David" w:hint="cs"/>
          <w:rtl/>
        </w:rPr>
        <w:t xml:space="preserve">יריב </w:t>
      </w:r>
      <w:proofErr w:type="spellStart"/>
      <w:r w:rsidRPr="008B6DC9">
        <w:rPr>
          <w:rFonts w:cs="David" w:hint="cs"/>
          <w:rtl/>
        </w:rPr>
        <w:t>לוין</w:t>
      </w:r>
      <w:proofErr w:type="spellEnd"/>
    </w:p>
    <w:p w14:paraId="5BD9FC25" w14:textId="77777777" w:rsidR="00F15901" w:rsidRPr="008B6DC9" w:rsidRDefault="00F15901" w:rsidP="00F15901">
      <w:pPr>
        <w:bidi/>
        <w:jc w:val="both"/>
        <w:outlineLvl w:val="0"/>
        <w:rPr>
          <w:rFonts w:cs="David" w:hint="cs"/>
          <w:rtl/>
        </w:rPr>
      </w:pPr>
      <w:proofErr w:type="spellStart"/>
      <w:r w:rsidRPr="008B6DC9">
        <w:rPr>
          <w:rFonts w:cs="David" w:hint="cs"/>
          <w:rtl/>
        </w:rPr>
        <w:t>רוברט</w:t>
      </w:r>
      <w:proofErr w:type="spellEnd"/>
      <w:r w:rsidRPr="008B6DC9">
        <w:rPr>
          <w:rFonts w:cs="David" w:hint="cs"/>
          <w:rtl/>
        </w:rPr>
        <w:t xml:space="preserve"> </w:t>
      </w:r>
      <w:proofErr w:type="spellStart"/>
      <w:r w:rsidRPr="008B6DC9">
        <w:rPr>
          <w:rFonts w:cs="David" w:hint="cs"/>
          <w:rtl/>
        </w:rPr>
        <w:t>אילטוב</w:t>
      </w:r>
      <w:proofErr w:type="spellEnd"/>
    </w:p>
    <w:p w14:paraId="54AAECC9" w14:textId="77777777" w:rsidR="00F15901" w:rsidRDefault="00F15901" w:rsidP="00F15901">
      <w:pPr>
        <w:bidi/>
        <w:jc w:val="both"/>
        <w:outlineLvl w:val="0"/>
        <w:rPr>
          <w:rFonts w:cs="David" w:hint="cs"/>
          <w:b/>
          <w:bCs/>
          <w:u w:val="single"/>
          <w:rtl/>
        </w:rPr>
      </w:pPr>
    </w:p>
    <w:p w14:paraId="3C4AB097" w14:textId="77777777" w:rsidR="00F15901" w:rsidRPr="007C416E" w:rsidRDefault="00F15901" w:rsidP="00F15901">
      <w:pPr>
        <w:bidi/>
        <w:jc w:val="both"/>
        <w:outlineLvl w:val="0"/>
        <w:rPr>
          <w:rFonts w:cs="David" w:hint="cs"/>
          <w:b/>
          <w:bCs/>
          <w:u w:val="single"/>
          <w:rtl/>
        </w:rPr>
      </w:pPr>
    </w:p>
    <w:p w14:paraId="186554F8" w14:textId="77777777" w:rsidR="00F15901" w:rsidRPr="007C416E" w:rsidRDefault="00F15901" w:rsidP="00F15901">
      <w:pPr>
        <w:bidi/>
        <w:jc w:val="both"/>
        <w:outlineLvl w:val="0"/>
        <w:rPr>
          <w:rFonts w:cs="David" w:hint="cs"/>
          <w:rtl/>
        </w:rPr>
      </w:pPr>
      <w:r w:rsidRPr="007C416E">
        <w:rPr>
          <w:rFonts w:cs="David"/>
          <w:b/>
          <w:bCs/>
          <w:u w:val="single"/>
          <w:rtl/>
        </w:rPr>
        <w:t>מוזמנים</w:t>
      </w:r>
      <w:r w:rsidRPr="007C416E">
        <w:rPr>
          <w:rFonts w:cs="David"/>
          <w:rtl/>
        </w:rPr>
        <w:t>:</w:t>
      </w:r>
    </w:p>
    <w:p w14:paraId="027965D8" w14:textId="77777777" w:rsidR="00F15901" w:rsidRPr="007C416E" w:rsidRDefault="00F15901" w:rsidP="00F15901">
      <w:pPr>
        <w:bidi/>
        <w:jc w:val="both"/>
        <w:outlineLvl w:val="0"/>
        <w:rPr>
          <w:rFonts w:cs="David" w:hint="cs"/>
          <w:rtl/>
        </w:rPr>
      </w:pPr>
      <w:r w:rsidRPr="007C416E">
        <w:rPr>
          <w:rFonts w:cs="David" w:hint="cs"/>
          <w:rtl/>
        </w:rPr>
        <w:t xml:space="preserve">איל ינון </w:t>
      </w:r>
      <w:r w:rsidRPr="007C416E">
        <w:rPr>
          <w:rFonts w:cs="David"/>
          <w:rtl/>
        </w:rPr>
        <w:t>–</w:t>
      </w:r>
      <w:r w:rsidRPr="007C416E">
        <w:rPr>
          <w:rFonts w:cs="David" w:hint="cs"/>
          <w:rtl/>
        </w:rPr>
        <w:t xml:space="preserve"> מזכיר הכנסת</w:t>
      </w:r>
    </w:p>
    <w:p w14:paraId="0644C858" w14:textId="77777777" w:rsidR="00F15901" w:rsidRPr="007C416E" w:rsidRDefault="00F15901" w:rsidP="00F15901">
      <w:pPr>
        <w:bidi/>
        <w:jc w:val="both"/>
        <w:outlineLvl w:val="0"/>
        <w:rPr>
          <w:rFonts w:cs="David" w:hint="cs"/>
          <w:rtl/>
        </w:rPr>
      </w:pPr>
    </w:p>
    <w:p w14:paraId="17C68648" w14:textId="77777777" w:rsidR="00F15901" w:rsidRPr="007C416E" w:rsidRDefault="00F15901" w:rsidP="00F15901">
      <w:pPr>
        <w:bidi/>
        <w:jc w:val="both"/>
        <w:outlineLvl w:val="0"/>
        <w:rPr>
          <w:rFonts w:cs="David" w:hint="cs"/>
          <w:rtl/>
        </w:rPr>
      </w:pPr>
    </w:p>
    <w:p w14:paraId="361A2601" w14:textId="77777777" w:rsidR="00F15901" w:rsidRPr="007C416E" w:rsidRDefault="00F15901" w:rsidP="00F15901">
      <w:pPr>
        <w:bidi/>
        <w:jc w:val="both"/>
        <w:outlineLvl w:val="0"/>
        <w:rPr>
          <w:rFonts w:cs="David" w:hint="cs"/>
          <w:rtl/>
        </w:rPr>
      </w:pPr>
      <w:r w:rsidRPr="007C416E">
        <w:rPr>
          <w:rFonts w:cs="David"/>
          <w:b/>
          <w:bCs/>
          <w:u w:val="single"/>
          <w:rtl/>
        </w:rPr>
        <w:t>מנהלת הוועדה</w:t>
      </w:r>
      <w:r w:rsidRPr="007C416E">
        <w:rPr>
          <w:rFonts w:cs="David"/>
          <w:rtl/>
        </w:rPr>
        <w:t>:</w:t>
      </w:r>
      <w:r w:rsidRPr="007C416E">
        <w:rPr>
          <w:rFonts w:cs="David"/>
          <w:rtl/>
        </w:rPr>
        <w:tab/>
      </w:r>
      <w:r w:rsidRPr="007C416E">
        <w:rPr>
          <w:rFonts w:cs="David" w:hint="cs"/>
          <w:rtl/>
        </w:rPr>
        <w:tab/>
        <w:t>אתי בר יוסף</w:t>
      </w:r>
    </w:p>
    <w:p w14:paraId="2430C540" w14:textId="77777777" w:rsidR="00F15901" w:rsidRPr="007C416E" w:rsidRDefault="00F15901" w:rsidP="00F15901">
      <w:pPr>
        <w:bidi/>
        <w:jc w:val="both"/>
        <w:rPr>
          <w:rFonts w:cs="David" w:hint="cs"/>
          <w:b/>
          <w:bCs/>
          <w:u w:val="single"/>
          <w:rtl/>
        </w:rPr>
      </w:pPr>
    </w:p>
    <w:p w14:paraId="7E0BF1FA" w14:textId="77777777" w:rsidR="00F15901" w:rsidRPr="007C416E" w:rsidRDefault="00F15901" w:rsidP="00F15901">
      <w:pPr>
        <w:bidi/>
        <w:jc w:val="both"/>
        <w:outlineLvl w:val="0"/>
        <w:rPr>
          <w:rFonts w:cs="David" w:hint="cs"/>
          <w:b/>
          <w:bCs/>
          <w:u w:val="single"/>
          <w:rtl/>
        </w:rPr>
      </w:pPr>
    </w:p>
    <w:p w14:paraId="2B4EF9D5" w14:textId="77777777" w:rsidR="00F15901" w:rsidRPr="007C416E" w:rsidRDefault="00F15901" w:rsidP="00F15901">
      <w:pPr>
        <w:bidi/>
        <w:jc w:val="both"/>
        <w:outlineLvl w:val="0"/>
        <w:rPr>
          <w:rFonts w:cs="David" w:hint="cs"/>
          <w:rtl/>
        </w:rPr>
      </w:pPr>
      <w:r w:rsidRPr="007C416E">
        <w:rPr>
          <w:rFonts w:cs="David" w:hint="cs"/>
          <w:b/>
          <w:bCs/>
          <w:u w:val="single"/>
          <w:rtl/>
        </w:rPr>
        <w:t>רשמה</w:t>
      </w:r>
      <w:r w:rsidRPr="007C416E">
        <w:rPr>
          <w:rFonts w:cs="David"/>
          <w:rtl/>
        </w:rPr>
        <w:t>:</w:t>
      </w:r>
      <w:r w:rsidRPr="007C416E">
        <w:rPr>
          <w:rFonts w:cs="David"/>
          <w:rtl/>
        </w:rPr>
        <w:tab/>
      </w:r>
      <w:r w:rsidRPr="007C416E">
        <w:rPr>
          <w:rFonts w:cs="David" w:hint="cs"/>
          <w:rtl/>
        </w:rPr>
        <w:tab/>
      </w:r>
      <w:r w:rsidRPr="007C416E">
        <w:rPr>
          <w:rFonts w:cs="David" w:hint="cs"/>
          <w:rtl/>
        </w:rPr>
        <w:tab/>
        <w:t>איה לינצ'בסקי</w:t>
      </w:r>
    </w:p>
    <w:p w14:paraId="0FD33D85" w14:textId="77777777" w:rsidR="00F15901" w:rsidRDefault="00F15901" w:rsidP="00F15901">
      <w:pPr>
        <w:bidi/>
        <w:jc w:val="center"/>
        <w:rPr>
          <w:rFonts w:cs="David" w:hint="cs"/>
          <w:b/>
          <w:bCs/>
          <w:rtl/>
        </w:rPr>
      </w:pPr>
      <w:r w:rsidRPr="007C416E">
        <w:rPr>
          <w:rFonts w:cs="David"/>
          <w:rtl/>
        </w:rPr>
        <w:br w:type="page"/>
      </w:r>
    </w:p>
    <w:p w14:paraId="35EBC254" w14:textId="77777777" w:rsidR="00F15901" w:rsidRDefault="00F15901" w:rsidP="00F15901">
      <w:pPr>
        <w:bidi/>
        <w:jc w:val="center"/>
        <w:rPr>
          <w:rFonts w:cs="David" w:hint="cs"/>
          <w:b/>
          <w:bCs/>
          <w:rtl/>
        </w:rPr>
      </w:pPr>
    </w:p>
    <w:p w14:paraId="308ACE08" w14:textId="77777777" w:rsidR="00F15901" w:rsidRDefault="00F15901" w:rsidP="00F15901">
      <w:pPr>
        <w:bidi/>
        <w:jc w:val="center"/>
        <w:rPr>
          <w:rFonts w:cs="David" w:hint="cs"/>
          <w:b/>
          <w:bCs/>
          <w:rtl/>
        </w:rPr>
      </w:pPr>
    </w:p>
    <w:p w14:paraId="580EE79D" w14:textId="77777777" w:rsidR="00F15901" w:rsidRDefault="00F15901" w:rsidP="00F15901">
      <w:pPr>
        <w:bidi/>
        <w:jc w:val="center"/>
        <w:rPr>
          <w:rFonts w:cs="David" w:hint="cs"/>
          <w:b/>
          <w:bCs/>
          <w:rtl/>
        </w:rPr>
      </w:pPr>
    </w:p>
    <w:p w14:paraId="4ED862A7" w14:textId="77777777" w:rsidR="00F15901" w:rsidRPr="00F15901" w:rsidRDefault="00F15901" w:rsidP="00F15901">
      <w:pPr>
        <w:bidi/>
        <w:jc w:val="center"/>
        <w:rPr>
          <w:rFonts w:cs="David" w:hint="cs"/>
          <w:b/>
          <w:bCs/>
          <w:u w:val="single"/>
          <w:rtl/>
        </w:rPr>
      </w:pPr>
      <w:r w:rsidRPr="007C416E">
        <w:rPr>
          <w:rFonts w:cs="David" w:hint="cs"/>
          <w:b/>
          <w:bCs/>
          <w:rtl/>
        </w:rPr>
        <w:t xml:space="preserve">בקשת יושב ראש ועדת החוקה חוק ומשפט להעברת הצעת חוק סדר הדין הפלילי (סמכויות אכיפה-מעצרים) (היוועדות חזותית – הוראת שעה) (תיקון מס' 2), </w:t>
      </w:r>
      <w:proofErr w:type="spellStart"/>
      <w:r w:rsidRPr="007C416E">
        <w:rPr>
          <w:rFonts w:cs="David" w:hint="cs"/>
          <w:b/>
          <w:bCs/>
          <w:rtl/>
        </w:rPr>
        <w:t>התשס"ט</w:t>
      </w:r>
      <w:proofErr w:type="spellEnd"/>
      <w:r w:rsidRPr="007C416E">
        <w:rPr>
          <w:rFonts w:cs="David" w:hint="cs"/>
          <w:b/>
          <w:bCs/>
          <w:rtl/>
        </w:rPr>
        <w:t>-2009, מו</w:t>
      </w:r>
      <w:smartTag w:uri="urn:schemas-microsoft-com:office:smarttags" w:element="PersonName">
        <w:r w:rsidRPr="007C416E">
          <w:rPr>
            <w:rFonts w:cs="David" w:hint="cs"/>
            <w:b/>
            <w:bCs/>
            <w:rtl/>
          </w:rPr>
          <w:t xml:space="preserve">ועדת </w:t>
        </w:r>
        <w:r w:rsidRPr="00F15901">
          <w:rPr>
            <w:rFonts w:cs="David" w:hint="cs"/>
            <w:b/>
            <w:bCs/>
            <w:u w:val="single"/>
            <w:rtl/>
          </w:rPr>
          <w:t>הפנים</w:t>
        </w:r>
      </w:smartTag>
      <w:r w:rsidRPr="00F15901">
        <w:rPr>
          <w:rFonts w:cs="David" w:hint="cs"/>
          <w:b/>
          <w:bCs/>
          <w:u w:val="single"/>
          <w:rtl/>
        </w:rPr>
        <w:t xml:space="preserve"> והגנת הסביבה לדיון בוועדת החוקה, חוק ומשפט</w:t>
      </w:r>
    </w:p>
    <w:p w14:paraId="5E4D7ABB" w14:textId="77777777" w:rsidR="00F15901" w:rsidRDefault="00F15901" w:rsidP="00F15901">
      <w:pPr>
        <w:bidi/>
        <w:jc w:val="both"/>
        <w:rPr>
          <w:rFonts w:cs="David" w:hint="cs"/>
          <w:u w:val="single"/>
          <w:rtl/>
        </w:rPr>
      </w:pPr>
    </w:p>
    <w:p w14:paraId="5D6A3E82" w14:textId="77777777" w:rsidR="00F15901" w:rsidRDefault="00F15901" w:rsidP="00F15901">
      <w:pPr>
        <w:bidi/>
        <w:jc w:val="both"/>
        <w:rPr>
          <w:rFonts w:cs="David" w:hint="cs"/>
          <w:u w:val="single"/>
          <w:rtl/>
        </w:rPr>
      </w:pPr>
    </w:p>
    <w:p w14:paraId="4FECF49E" w14:textId="77777777" w:rsidR="00F15901" w:rsidRPr="007C416E" w:rsidRDefault="00F15901" w:rsidP="00F15901">
      <w:pPr>
        <w:bidi/>
        <w:jc w:val="both"/>
        <w:rPr>
          <w:rFonts w:cs="David" w:hint="cs"/>
          <w:u w:val="single"/>
          <w:rtl/>
        </w:rPr>
      </w:pPr>
    </w:p>
    <w:p w14:paraId="507120BF"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F0226F1" w14:textId="77777777" w:rsidR="00F15901" w:rsidRPr="007C416E" w:rsidRDefault="00F15901" w:rsidP="00F15901">
      <w:pPr>
        <w:keepNext/>
        <w:bidi/>
        <w:jc w:val="both"/>
        <w:rPr>
          <w:rFonts w:cs="David" w:hint="cs"/>
          <w:u w:val="single"/>
          <w:rtl/>
        </w:rPr>
      </w:pPr>
    </w:p>
    <w:p w14:paraId="309CA014" w14:textId="77777777" w:rsidR="00F15901" w:rsidRPr="007C416E" w:rsidRDefault="00F15901" w:rsidP="00F15901">
      <w:pPr>
        <w:bidi/>
        <w:jc w:val="both"/>
        <w:rPr>
          <w:rFonts w:cs="David" w:hint="cs"/>
          <w:rtl/>
        </w:rPr>
      </w:pPr>
      <w:r w:rsidRPr="007C416E">
        <w:rPr>
          <w:rFonts w:cs="David" w:hint="cs"/>
          <w:rtl/>
        </w:rPr>
        <w:tab/>
        <w:t xml:space="preserve">בוקר טוב, אני מתכבד לפתוח את ישיבת ועדת הכנסת, הנושא הראשון שעל סדר היום הוא בקשת יושב ראש ועדת החוקה חוק ומשפט להעברת הצעת חוק סדר הדין הפלילי (סמכויות אכיפה-מעצרים) (היוועדות חזותית </w:t>
      </w:r>
      <w:r w:rsidRPr="007C416E">
        <w:rPr>
          <w:rFonts w:cs="David"/>
          <w:rtl/>
        </w:rPr>
        <w:t>–</w:t>
      </w:r>
      <w:r w:rsidRPr="007C416E">
        <w:rPr>
          <w:rFonts w:cs="David" w:hint="cs"/>
          <w:rtl/>
        </w:rPr>
        <w:t xml:space="preserve"> הוראת שעה) (תיקון מס' 2), </w:t>
      </w:r>
      <w:proofErr w:type="spellStart"/>
      <w:r w:rsidRPr="007C416E">
        <w:rPr>
          <w:rFonts w:cs="David" w:hint="cs"/>
          <w:rtl/>
        </w:rPr>
        <w:t>התשס"ט</w:t>
      </w:r>
      <w:proofErr w:type="spellEnd"/>
      <w:r w:rsidRPr="007C416E">
        <w:rPr>
          <w:rFonts w:cs="David" w:hint="cs"/>
          <w:rtl/>
        </w:rPr>
        <w:t>-2009, מוועדת הפנים והגנת הסביבה לדיון בוועדת החוקה, חוק ומשפט.</w:t>
      </w:r>
    </w:p>
    <w:p w14:paraId="03B5DF69" w14:textId="77777777" w:rsidR="00F15901" w:rsidRPr="007C416E" w:rsidRDefault="00F15901" w:rsidP="00F15901">
      <w:pPr>
        <w:keepNext/>
        <w:bidi/>
        <w:jc w:val="both"/>
        <w:rPr>
          <w:rFonts w:cs="David" w:hint="cs"/>
          <w:rtl/>
        </w:rPr>
      </w:pPr>
    </w:p>
    <w:p w14:paraId="73485ED6" w14:textId="77777777" w:rsidR="00F15901" w:rsidRPr="007C416E" w:rsidRDefault="00F15901" w:rsidP="00F15901">
      <w:pPr>
        <w:keepNext/>
        <w:bidi/>
        <w:jc w:val="both"/>
        <w:rPr>
          <w:rFonts w:cs="David" w:hint="cs"/>
          <w:rtl/>
        </w:rPr>
      </w:pPr>
      <w:r w:rsidRPr="007C416E">
        <w:rPr>
          <w:rFonts w:cs="David" w:hint="cs"/>
          <w:rtl/>
        </w:rPr>
        <w:tab/>
        <w:t>לפי המידע שנמסר לנו, לא רק שקיימת בקשה של יושב ראש ועדת חוקה אלא גם קיימת הסכמה של יושב ראש ועדת פנים.</w:t>
      </w:r>
    </w:p>
    <w:p w14:paraId="3A6B3194" w14:textId="77777777" w:rsidR="00F15901" w:rsidRPr="007C416E" w:rsidRDefault="00F15901" w:rsidP="00F15901">
      <w:pPr>
        <w:keepNext/>
        <w:bidi/>
        <w:jc w:val="both"/>
        <w:rPr>
          <w:rFonts w:cs="David" w:hint="cs"/>
          <w:rtl/>
        </w:rPr>
      </w:pPr>
    </w:p>
    <w:p w14:paraId="3D59BBBB" w14:textId="77777777" w:rsidR="00F15901" w:rsidRPr="007C416E" w:rsidRDefault="00F15901" w:rsidP="00F15901">
      <w:pPr>
        <w:bidi/>
        <w:jc w:val="both"/>
        <w:rPr>
          <w:rFonts w:cs="David" w:hint="cs"/>
          <w:u w:val="single"/>
          <w:rtl/>
        </w:rPr>
      </w:pPr>
      <w:r w:rsidRPr="007C416E">
        <w:rPr>
          <w:rFonts w:cs="David" w:hint="cs"/>
          <w:u w:val="single"/>
          <w:rtl/>
        </w:rPr>
        <w:t>אברהם מיכאלי:</w:t>
      </w:r>
    </w:p>
    <w:p w14:paraId="3683BAEB" w14:textId="77777777" w:rsidR="00F15901" w:rsidRPr="007C416E" w:rsidRDefault="00F15901" w:rsidP="00F15901">
      <w:pPr>
        <w:bidi/>
        <w:jc w:val="both"/>
        <w:rPr>
          <w:rFonts w:cs="David" w:hint="cs"/>
          <w:u w:val="single"/>
          <w:rtl/>
        </w:rPr>
      </w:pPr>
    </w:p>
    <w:p w14:paraId="76A695DF" w14:textId="77777777" w:rsidR="00F15901" w:rsidRPr="007C416E" w:rsidRDefault="00F15901" w:rsidP="00F15901">
      <w:pPr>
        <w:keepNext/>
        <w:bidi/>
        <w:jc w:val="both"/>
        <w:rPr>
          <w:rFonts w:cs="David" w:hint="cs"/>
          <w:rtl/>
        </w:rPr>
      </w:pPr>
      <w:r w:rsidRPr="007C416E">
        <w:rPr>
          <w:rFonts w:cs="David" w:hint="cs"/>
          <w:rtl/>
        </w:rPr>
        <w:tab/>
        <w:t>מי קבע מלכתחילה שזו ועדת פנים?</w:t>
      </w:r>
    </w:p>
    <w:p w14:paraId="6FD0774E" w14:textId="77777777" w:rsidR="00F15901" w:rsidRPr="007C416E" w:rsidRDefault="00F15901" w:rsidP="00F15901">
      <w:pPr>
        <w:keepNext/>
        <w:bidi/>
        <w:jc w:val="both"/>
        <w:rPr>
          <w:rFonts w:cs="David" w:hint="cs"/>
          <w:rtl/>
        </w:rPr>
      </w:pPr>
    </w:p>
    <w:p w14:paraId="2B7DEFBC"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962D7A4" w14:textId="77777777" w:rsidR="00F15901" w:rsidRPr="007C416E" w:rsidRDefault="00F15901" w:rsidP="00F15901">
      <w:pPr>
        <w:bidi/>
        <w:rPr>
          <w:rFonts w:cs="David" w:hint="cs"/>
          <w:rtl/>
        </w:rPr>
      </w:pPr>
    </w:p>
    <w:p w14:paraId="7FF767F8" w14:textId="77777777" w:rsidR="00F15901" w:rsidRPr="007C416E" w:rsidRDefault="00F15901" w:rsidP="00F15901">
      <w:pPr>
        <w:keepNext/>
        <w:bidi/>
        <w:jc w:val="both"/>
        <w:rPr>
          <w:rFonts w:cs="David" w:hint="cs"/>
          <w:rtl/>
        </w:rPr>
      </w:pPr>
      <w:r w:rsidRPr="007C416E">
        <w:rPr>
          <w:rFonts w:cs="David" w:hint="cs"/>
          <w:rtl/>
        </w:rPr>
        <w:tab/>
        <w:t xml:space="preserve">  מישהו אמר במליאה ועדת פנים. </w:t>
      </w:r>
    </w:p>
    <w:p w14:paraId="515C9A8A" w14:textId="77777777" w:rsidR="00F15901" w:rsidRPr="007C416E" w:rsidRDefault="00F15901" w:rsidP="00F15901">
      <w:pPr>
        <w:keepNext/>
        <w:bidi/>
        <w:jc w:val="both"/>
        <w:rPr>
          <w:rFonts w:cs="David" w:hint="cs"/>
          <w:rtl/>
        </w:rPr>
      </w:pPr>
    </w:p>
    <w:p w14:paraId="68A18D4D" w14:textId="77777777" w:rsidR="00F15901" w:rsidRPr="007C416E" w:rsidRDefault="00F15901" w:rsidP="00F15901">
      <w:pPr>
        <w:bidi/>
        <w:rPr>
          <w:rFonts w:cs="David" w:hint="cs"/>
          <w:u w:val="single"/>
          <w:rtl/>
        </w:rPr>
      </w:pPr>
      <w:r w:rsidRPr="007C416E">
        <w:rPr>
          <w:rFonts w:cs="David" w:hint="cs"/>
          <w:u w:val="single"/>
          <w:rtl/>
        </w:rPr>
        <w:t>אברהם מיכאלי:</w:t>
      </w:r>
    </w:p>
    <w:p w14:paraId="18B6B5C4" w14:textId="77777777" w:rsidR="00F15901" w:rsidRPr="007C416E" w:rsidRDefault="00F15901" w:rsidP="00F15901">
      <w:pPr>
        <w:bidi/>
        <w:rPr>
          <w:rFonts w:cs="David" w:hint="cs"/>
          <w:rtl/>
        </w:rPr>
      </w:pPr>
    </w:p>
    <w:p w14:paraId="3467DE2B" w14:textId="77777777" w:rsidR="00F15901" w:rsidRPr="007C416E" w:rsidRDefault="00F15901" w:rsidP="00F15901">
      <w:pPr>
        <w:bidi/>
        <w:rPr>
          <w:rFonts w:cs="David" w:hint="cs"/>
          <w:rtl/>
        </w:rPr>
      </w:pPr>
      <w:r w:rsidRPr="007C416E">
        <w:rPr>
          <w:rFonts w:cs="David" w:hint="cs"/>
          <w:rtl/>
        </w:rPr>
        <w:tab/>
        <w:t>אז כל אחד צועק וגמרנו?</w:t>
      </w:r>
    </w:p>
    <w:p w14:paraId="0FC2F9C8" w14:textId="77777777" w:rsidR="00F15901" w:rsidRPr="007C416E" w:rsidRDefault="00F15901" w:rsidP="00F15901">
      <w:pPr>
        <w:keepNext/>
        <w:bidi/>
        <w:jc w:val="both"/>
        <w:rPr>
          <w:rFonts w:cs="David" w:hint="cs"/>
          <w:rtl/>
        </w:rPr>
      </w:pPr>
    </w:p>
    <w:p w14:paraId="45F51F2F" w14:textId="77777777" w:rsidR="00F15901" w:rsidRPr="007C416E" w:rsidRDefault="00F15901" w:rsidP="00F15901">
      <w:pPr>
        <w:bidi/>
        <w:jc w:val="both"/>
        <w:rPr>
          <w:rFonts w:cs="David" w:hint="cs"/>
          <w:u w:val="single"/>
          <w:rtl/>
        </w:rPr>
      </w:pPr>
      <w:r w:rsidRPr="007C416E">
        <w:rPr>
          <w:rFonts w:cs="David" w:hint="cs"/>
          <w:u w:val="single"/>
          <w:rtl/>
        </w:rPr>
        <w:t>דוד רותם:</w:t>
      </w:r>
    </w:p>
    <w:p w14:paraId="67BA2A62" w14:textId="77777777" w:rsidR="00F15901" w:rsidRPr="007C416E" w:rsidRDefault="00F15901" w:rsidP="00F15901">
      <w:pPr>
        <w:bidi/>
        <w:jc w:val="both"/>
        <w:rPr>
          <w:rFonts w:cs="David" w:hint="cs"/>
          <w:u w:val="single"/>
          <w:rtl/>
        </w:rPr>
      </w:pPr>
    </w:p>
    <w:p w14:paraId="6BF8E969" w14:textId="77777777" w:rsidR="00F15901" w:rsidRPr="007C416E" w:rsidRDefault="00F15901" w:rsidP="00F15901">
      <w:pPr>
        <w:keepNext/>
        <w:bidi/>
        <w:jc w:val="both"/>
        <w:rPr>
          <w:rFonts w:cs="David" w:hint="cs"/>
          <w:rtl/>
        </w:rPr>
      </w:pPr>
      <w:r w:rsidRPr="007C416E">
        <w:rPr>
          <w:rFonts w:cs="David" w:hint="cs"/>
          <w:rtl/>
        </w:rPr>
        <w:tab/>
        <w:t>זה לא כל אחד צועק, זה סגן היושב ראש שניהל את הישיבה אמר שזה עובר לוועדת הפנים.</w:t>
      </w:r>
    </w:p>
    <w:p w14:paraId="471F4BFE" w14:textId="77777777" w:rsidR="00F15901" w:rsidRPr="007C416E" w:rsidRDefault="00F15901" w:rsidP="00F15901">
      <w:pPr>
        <w:keepNext/>
        <w:bidi/>
        <w:jc w:val="both"/>
        <w:rPr>
          <w:rFonts w:cs="David" w:hint="cs"/>
          <w:rtl/>
        </w:rPr>
      </w:pPr>
      <w:r w:rsidRPr="007C416E">
        <w:rPr>
          <w:rFonts w:cs="David" w:hint="cs"/>
          <w:rtl/>
        </w:rPr>
        <w:tab/>
      </w:r>
    </w:p>
    <w:p w14:paraId="16B32A04" w14:textId="77777777" w:rsidR="00F15901"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725F8DA7" w14:textId="77777777" w:rsidR="00F15901" w:rsidRDefault="00F15901" w:rsidP="00F15901">
      <w:pPr>
        <w:bidi/>
        <w:jc w:val="both"/>
        <w:rPr>
          <w:rFonts w:cs="David" w:hint="cs"/>
          <w:u w:val="single"/>
          <w:rtl/>
        </w:rPr>
      </w:pPr>
    </w:p>
    <w:p w14:paraId="56CA3455" w14:textId="77777777" w:rsidR="00F15901" w:rsidRPr="007C416E" w:rsidRDefault="00F15901" w:rsidP="00F15901">
      <w:pPr>
        <w:keepNext/>
        <w:bidi/>
        <w:jc w:val="both"/>
        <w:rPr>
          <w:rFonts w:cs="David" w:hint="cs"/>
          <w:rtl/>
        </w:rPr>
      </w:pPr>
      <w:r w:rsidRPr="007C416E">
        <w:rPr>
          <w:rFonts w:cs="David" w:hint="cs"/>
          <w:rtl/>
        </w:rPr>
        <w:tab/>
        <w:t xml:space="preserve">אחר מחברי הכנסת ביקש ועדת פנים בטענה שזה עוסק בענייני ועדת הפנים, ישבתי בדיון והופתעתי מאד מהאמירה, ואמר יושב ראש ועדת הפנים שישב לצידי, שאם יושב ראש ועדת חוקה יבקש הוא מראש מבטיח שהוא לא יתנגד להעביר אליו. </w:t>
      </w:r>
    </w:p>
    <w:p w14:paraId="264673AD" w14:textId="77777777" w:rsidR="00F15901" w:rsidRDefault="00F15901" w:rsidP="00F15901">
      <w:pPr>
        <w:keepNext/>
        <w:bidi/>
        <w:jc w:val="both"/>
        <w:rPr>
          <w:rFonts w:cs="David" w:hint="cs"/>
          <w:rtl/>
        </w:rPr>
      </w:pPr>
    </w:p>
    <w:p w14:paraId="77D082AB" w14:textId="77777777" w:rsidR="00F15901" w:rsidRDefault="00F15901" w:rsidP="00F15901">
      <w:pPr>
        <w:bidi/>
        <w:jc w:val="both"/>
        <w:rPr>
          <w:rFonts w:cs="David" w:hint="cs"/>
          <w:u w:val="single"/>
          <w:rtl/>
        </w:rPr>
      </w:pPr>
    </w:p>
    <w:p w14:paraId="1531DDA0" w14:textId="77777777" w:rsidR="00F15901" w:rsidRDefault="00F15901" w:rsidP="00F15901">
      <w:pPr>
        <w:bidi/>
        <w:jc w:val="both"/>
        <w:rPr>
          <w:rFonts w:cs="David" w:hint="cs"/>
          <w:u w:val="single"/>
          <w:rtl/>
        </w:rPr>
      </w:pPr>
    </w:p>
    <w:p w14:paraId="350FEE36" w14:textId="77777777" w:rsidR="00F15901" w:rsidRDefault="00F15901" w:rsidP="00F15901">
      <w:pPr>
        <w:bidi/>
        <w:jc w:val="both"/>
        <w:rPr>
          <w:rFonts w:cs="David" w:hint="cs"/>
          <w:u w:val="single"/>
          <w:rtl/>
        </w:rPr>
      </w:pPr>
    </w:p>
    <w:p w14:paraId="3F32521A" w14:textId="77777777" w:rsidR="00F15901" w:rsidRDefault="00F15901" w:rsidP="00F15901">
      <w:pPr>
        <w:bidi/>
        <w:jc w:val="both"/>
        <w:rPr>
          <w:rFonts w:cs="David" w:hint="cs"/>
          <w:u w:val="single"/>
          <w:rtl/>
        </w:rPr>
      </w:pPr>
    </w:p>
    <w:p w14:paraId="08848A0A" w14:textId="77777777" w:rsidR="00F15901" w:rsidRDefault="00F15901" w:rsidP="00F15901">
      <w:pPr>
        <w:bidi/>
        <w:jc w:val="both"/>
        <w:rPr>
          <w:rFonts w:cs="David" w:hint="cs"/>
          <w:u w:val="single"/>
          <w:rtl/>
        </w:rPr>
      </w:pPr>
    </w:p>
    <w:p w14:paraId="5FB045E6" w14:textId="77777777" w:rsidR="00F15901" w:rsidRDefault="00F15901" w:rsidP="00F15901">
      <w:pPr>
        <w:bidi/>
        <w:jc w:val="both"/>
        <w:rPr>
          <w:rFonts w:cs="David" w:hint="cs"/>
          <w:u w:val="single"/>
          <w:rtl/>
        </w:rPr>
      </w:pPr>
    </w:p>
    <w:p w14:paraId="08765F1A" w14:textId="77777777" w:rsidR="00F15901" w:rsidRDefault="00F15901" w:rsidP="00F15901">
      <w:pPr>
        <w:bidi/>
        <w:jc w:val="both"/>
        <w:rPr>
          <w:rFonts w:cs="David" w:hint="cs"/>
          <w:u w:val="single"/>
          <w:rtl/>
        </w:rPr>
      </w:pPr>
    </w:p>
    <w:p w14:paraId="402B140E" w14:textId="77777777" w:rsidR="00F15901" w:rsidRDefault="00F15901" w:rsidP="00F15901">
      <w:pPr>
        <w:bidi/>
        <w:jc w:val="both"/>
        <w:rPr>
          <w:rFonts w:cs="David" w:hint="cs"/>
          <w:u w:val="single"/>
          <w:rtl/>
        </w:rPr>
      </w:pPr>
    </w:p>
    <w:p w14:paraId="4FAD2BFC" w14:textId="77777777" w:rsidR="00F15901" w:rsidRDefault="00F15901" w:rsidP="00F15901">
      <w:pPr>
        <w:bidi/>
        <w:jc w:val="both"/>
        <w:rPr>
          <w:rFonts w:cs="David" w:hint="cs"/>
          <w:u w:val="single"/>
          <w:rtl/>
        </w:rPr>
      </w:pPr>
    </w:p>
    <w:p w14:paraId="417D46A7" w14:textId="77777777" w:rsidR="00F15901" w:rsidRDefault="00F15901" w:rsidP="00F15901">
      <w:pPr>
        <w:bidi/>
        <w:jc w:val="both"/>
        <w:rPr>
          <w:rFonts w:cs="David" w:hint="cs"/>
          <w:u w:val="single"/>
          <w:rtl/>
        </w:rPr>
      </w:pPr>
    </w:p>
    <w:p w14:paraId="7E0C41EA" w14:textId="77777777" w:rsidR="00F15901" w:rsidRDefault="00F15901" w:rsidP="00F15901">
      <w:pPr>
        <w:bidi/>
        <w:jc w:val="both"/>
        <w:rPr>
          <w:rFonts w:cs="David" w:hint="cs"/>
          <w:u w:val="single"/>
          <w:rtl/>
        </w:rPr>
      </w:pPr>
    </w:p>
    <w:p w14:paraId="3749B8A0" w14:textId="77777777" w:rsidR="00F15901" w:rsidRDefault="00F15901" w:rsidP="00F15901">
      <w:pPr>
        <w:bidi/>
        <w:jc w:val="both"/>
        <w:rPr>
          <w:rFonts w:cs="David" w:hint="cs"/>
          <w:u w:val="single"/>
          <w:rtl/>
        </w:rPr>
      </w:pPr>
    </w:p>
    <w:p w14:paraId="223CAD77" w14:textId="77777777" w:rsidR="00F15901" w:rsidRDefault="00F15901" w:rsidP="00F15901">
      <w:pPr>
        <w:bidi/>
        <w:jc w:val="both"/>
        <w:rPr>
          <w:rFonts w:cs="David" w:hint="cs"/>
          <w:u w:val="single"/>
          <w:rtl/>
        </w:rPr>
      </w:pPr>
    </w:p>
    <w:p w14:paraId="0CD771D2" w14:textId="77777777" w:rsidR="00F15901" w:rsidRDefault="00F15901" w:rsidP="00F15901">
      <w:pPr>
        <w:bidi/>
        <w:jc w:val="both"/>
        <w:rPr>
          <w:rFonts w:cs="David" w:hint="cs"/>
          <w:u w:val="single"/>
          <w:rtl/>
        </w:rPr>
      </w:pPr>
    </w:p>
    <w:p w14:paraId="4036329F" w14:textId="77777777" w:rsidR="00F15901" w:rsidRDefault="00F15901" w:rsidP="00F15901">
      <w:pPr>
        <w:bidi/>
        <w:jc w:val="both"/>
        <w:rPr>
          <w:rFonts w:cs="David" w:hint="cs"/>
          <w:u w:val="single"/>
          <w:rtl/>
        </w:rPr>
      </w:pPr>
    </w:p>
    <w:p w14:paraId="7A40D37A" w14:textId="77777777" w:rsidR="00F15901" w:rsidRDefault="00F15901" w:rsidP="00F15901">
      <w:pPr>
        <w:bidi/>
        <w:jc w:val="both"/>
        <w:rPr>
          <w:rFonts w:cs="David" w:hint="cs"/>
          <w:u w:val="single"/>
          <w:rtl/>
        </w:rPr>
      </w:pPr>
    </w:p>
    <w:p w14:paraId="23FDE7BB" w14:textId="77777777" w:rsidR="00F15901" w:rsidRDefault="00F15901" w:rsidP="00F15901">
      <w:pPr>
        <w:bidi/>
        <w:jc w:val="both"/>
        <w:rPr>
          <w:rFonts w:cs="David" w:hint="cs"/>
          <w:u w:val="single"/>
          <w:rtl/>
        </w:rPr>
      </w:pPr>
    </w:p>
    <w:p w14:paraId="5EAFC6E0" w14:textId="77777777" w:rsidR="00F15901" w:rsidRDefault="00F15901" w:rsidP="00F15901">
      <w:pPr>
        <w:bidi/>
        <w:jc w:val="both"/>
        <w:rPr>
          <w:rFonts w:cs="David" w:hint="cs"/>
          <w:u w:val="single"/>
          <w:rtl/>
        </w:rPr>
      </w:pPr>
      <w:r w:rsidRPr="007C416E">
        <w:rPr>
          <w:rFonts w:cs="David" w:hint="cs"/>
          <w:u w:val="single"/>
          <w:rtl/>
        </w:rPr>
        <w:t>דוד רותם:</w:t>
      </w:r>
    </w:p>
    <w:p w14:paraId="186D6654" w14:textId="77777777" w:rsidR="00F15901" w:rsidRPr="007C416E" w:rsidRDefault="00F15901" w:rsidP="00F15901">
      <w:pPr>
        <w:keepNext/>
        <w:bidi/>
        <w:jc w:val="both"/>
        <w:rPr>
          <w:rFonts w:cs="David" w:hint="cs"/>
          <w:rtl/>
        </w:rPr>
      </w:pPr>
      <w:r w:rsidRPr="007C416E">
        <w:rPr>
          <w:rFonts w:cs="David" w:hint="cs"/>
          <w:rtl/>
        </w:rPr>
        <w:tab/>
        <w:t>למה יושב ראש ועדה רוצה שתהיה לו עבודה?</w:t>
      </w:r>
    </w:p>
    <w:p w14:paraId="37FB6E05" w14:textId="77777777" w:rsidR="00F15901" w:rsidRDefault="00F15901" w:rsidP="00F15901">
      <w:pPr>
        <w:keepNext/>
        <w:bidi/>
        <w:jc w:val="both"/>
        <w:rPr>
          <w:rFonts w:cs="David" w:hint="cs"/>
          <w:rtl/>
        </w:rPr>
      </w:pPr>
    </w:p>
    <w:p w14:paraId="43B896EC" w14:textId="77777777" w:rsidR="00F15901"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B82C529" w14:textId="77777777" w:rsidR="00F15901" w:rsidRDefault="00F15901" w:rsidP="00F15901">
      <w:pPr>
        <w:bidi/>
        <w:jc w:val="both"/>
        <w:rPr>
          <w:rFonts w:cs="David" w:hint="cs"/>
          <w:u w:val="single"/>
          <w:rtl/>
        </w:rPr>
      </w:pPr>
    </w:p>
    <w:p w14:paraId="02D27F2E" w14:textId="77777777" w:rsidR="00F15901" w:rsidRPr="007C416E" w:rsidRDefault="00F15901" w:rsidP="00F15901">
      <w:pPr>
        <w:keepNext/>
        <w:bidi/>
        <w:jc w:val="both"/>
        <w:rPr>
          <w:rFonts w:cs="David" w:hint="cs"/>
          <w:rtl/>
        </w:rPr>
      </w:pPr>
      <w:r w:rsidRPr="007C416E">
        <w:rPr>
          <w:rFonts w:cs="David" w:hint="cs"/>
          <w:rtl/>
        </w:rPr>
        <w:t>לא שמתי לב שזה הכלל שעל פיו נוהגים יושבי ראש הוועדות בכנסת , לפחות בכנסת הזו, אם זה היה הכלל אז שליש מהעבודה היינו מובטלים כוועדתה כנסת, כי כל הזמן אנחנו נכנסים לטענות של יושבי ראש שרוצים לדון במשהו ועוד לא היו טענות שיושבי הראש לא רוצים לדון במשהו.</w:t>
      </w:r>
    </w:p>
    <w:p w14:paraId="6065AD8C" w14:textId="77777777" w:rsidR="00F15901" w:rsidRDefault="00F15901" w:rsidP="00F15901">
      <w:pPr>
        <w:keepNext/>
        <w:bidi/>
        <w:jc w:val="both"/>
        <w:rPr>
          <w:rFonts w:cs="David" w:hint="cs"/>
          <w:rtl/>
        </w:rPr>
      </w:pPr>
    </w:p>
    <w:p w14:paraId="37BFC9A6" w14:textId="77777777" w:rsidR="00F15901" w:rsidRPr="007C416E" w:rsidRDefault="00F15901" w:rsidP="00F15901">
      <w:pPr>
        <w:bidi/>
        <w:jc w:val="both"/>
        <w:rPr>
          <w:rFonts w:cs="David" w:hint="cs"/>
          <w:u w:val="single"/>
          <w:rtl/>
        </w:rPr>
      </w:pPr>
      <w:r w:rsidRPr="007C416E">
        <w:rPr>
          <w:rFonts w:cs="David" w:hint="cs"/>
          <w:u w:val="single"/>
          <w:rtl/>
        </w:rPr>
        <w:t>נסים זאב:</w:t>
      </w:r>
    </w:p>
    <w:p w14:paraId="53A7C476" w14:textId="77777777" w:rsidR="00F15901" w:rsidRPr="007C416E" w:rsidRDefault="00F15901" w:rsidP="00F15901">
      <w:pPr>
        <w:bidi/>
        <w:jc w:val="both"/>
        <w:rPr>
          <w:rFonts w:cs="David" w:hint="cs"/>
          <w:u w:val="single"/>
          <w:rtl/>
        </w:rPr>
      </w:pPr>
    </w:p>
    <w:p w14:paraId="6628D6EE" w14:textId="77777777" w:rsidR="00F15901" w:rsidRPr="007C416E" w:rsidRDefault="00F15901" w:rsidP="00F15901">
      <w:pPr>
        <w:keepNext/>
        <w:bidi/>
        <w:jc w:val="both"/>
        <w:rPr>
          <w:rFonts w:cs="David" w:hint="cs"/>
          <w:rtl/>
        </w:rPr>
      </w:pPr>
      <w:r w:rsidRPr="007C416E">
        <w:rPr>
          <w:rFonts w:cs="David" w:hint="cs"/>
          <w:rtl/>
        </w:rPr>
        <w:tab/>
        <w:t>אנחנו צריכים להתכנס גם אם אין על מה, זו תפקידה של ועדת הכנסת.</w:t>
      </w:r>
    </w:p>
    <w:p w14:paraId="47CA5029" w14:textId="77777777" w:rsidR="00F15901" w:rsidRPr="007C416E" w:rsidRDefault="00F15901" w:rsidP="00F15901">
      <w:pPr>
        <w:keepNext/>
        <w:bidi/>
        <w:jc w:val="both"/>
        <w:rPr>
          <w:rFonts w:cs="David" w:hint="cs"/>
          <w:rtl/>
        </w:rPr>
      </w:pPr>
    </w:p>
    <w:p w14:paraId="37721DB8"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2FEAFA1B" w14:textId="77777777" w:rsidR="00F15901" w:rsidRPr="007C416E" w:rsidRDefault="00F15901" w:rsidP="00F15901">
      <w:pPr>
        <w:keepNext/>
        <w:bidi/>
        <w:jc w:val="both"/>
        <w:rPr>
          <w:rFonts w:cs="David" w:hint="cs"/>
          <w:u w:val="single"/>
          <w:rtl/>
        </w:rPr>
      </w:pPr>
    </w:p>
    <w:p w14:paraId="6489A49D" w14:textId="77777777" w:rsidR="00F15901" w:rsidRPr="007C416E" w:rsidRDefault="00F15901" w:rsidP="00F15901">
      <w:pPr>
        <w:keepNext/>
        <w:bidi/>
        <w:jc w:val="both"/>
        <w:rPr>
          <w:rFonts w:cs="David" w:hint="cs"/>
          <w:rtl/>
        </w:rPr>
      </w:pPr>
      <w:r w:rsidRPr="007C416E">
        <w:rPr>
          <w:rFonts w:cs="David" w:hint="cs"/>
          <w:rtl/>
        </w:rPr>
        <w:tab/>
        <w:t>אין מצווה כזו. בודאי שבפגרה אין מצווה כזו מפני שיש לנו מספר מוגבל של ישיבות וכדאי לנצל אותם לדברים משמעותיים. לגבי העניין הזה, בדרך כלל אנחנו נוהגים כשיש הסכמה, מיד להצביע, אלא אם יש מישהו שרוצה להתנגד להסכמה בין שני ראשי הוועדות? אם אין מישהו כזה, אני מציע לאשר העברת המשך הדיון בחוק הנ"ל לוועדת חוקה חוק ומשפט. מי בעד?</w:t>
      </w:r>
    </w:p>
    <w:p w14:paraId="0F7D0DD4" w14:textId="77777777" w:rsidR="00F15901" w:rsidRPr="007C416E" w:rsidRDefault="00F15901" w:rsidP="00F15901">
      <w:pPr>
        <w:keepNext/>
        <w:bidi/>
        <w:jc w:val="both"/>
        <w:rPr>
          <w:rFonts w:cs="David" w:hint="cs"/>
          <w:rtl/>
        </w:rPr>
      </w:pPr>
    </w:p>
    <w:p w14:paraId="4B883BFB" w14:textId="77777777" w:rsidR="00F15901" w:rsidRPr="007C416E" w:rsidRDefault="00F15901" w:rsidP="00F15901">
      <w:pPr>
        <w:keepNext/>
        <w:bidi/>
        <w:jc w:val="center"/>
        <w:rPr>
          <w:rFonts w:cs="David" w:hint="cs"/>
          <w:b/>
          <w:bCs/>
          <w:u w:val="single"/>
          <w:rtl/>
        </w:rPr>
      </w:pPr>
      <w:r w:rsidRPr="007C416E">
        <w:rPr>
          <w:rFonts w:cs="David" w:hint="cs"/>
          <w:b/>
          <w:bCs/>
          <w:u w:val="single"/>
          <w:rtl/>
        </w:rPr>
        <w:t>הצבעה</w:t>
      </w:r>
    </w:p>
    <w:p w14:paraId="4471EE57" w14:textId="77777777" w:rsidR="00F15901" w:rsidRPr="007C416E" w:rsidRDefault="00F15901" w:rsidP="00F15901">
      <w:pPr>
        <w:keepNext/>
        <w:bidi/>
        <w:jc w:val="center"/>
        <w:rPr>
          <w:rFonts w:cs="David" w:hint="cs"/>
          <w:rtl/>
        </w:rPr>
      </w:pPr>
      <w:r w:rsidRPr="007C416E">
        <w:rPr>
          <w:rFonts w:cs="David" w:hint="cs"/>
          <w:rtl/>
        </w:rPr>
        <w:t xml:space="preserve">בעד </w:t>
      </w:r>
      <w:r w:rsidRPr="007C416E">
        <w:rPr>
          <w:rFonts w:cs="David"/>
          <w:rtl/>
        </w:rPr>
        <w:t>–</w:t>
      </w:r>
      <w:r w:rsidRPr="007C416E">
        <w:rPr>
          <w:rFonts w:cs="David" w:hint="cs"/>
          <w:rtl/>
        </w:rPr>
        <w:t xml:space="preserve"> רוב</w:t>
      </w:r>
    </w:p>
    <w:p w14:paraId="61D1577F" w14:textId="77777777" w:rsidR="00F15901" w:rsidRPr="007C416E" w:rsidRDefault="00F15901" w:rsidP="00F15901">
      <w:pPr>
        <w:keepNext/>
        <w:bidi/>
        <w:jc w:val="center"/>
        <w:rPr>
          <w:rFonts w:cs="David" w:hint="cs"/>
          <w:rtl/>
        </w:rPr>
      </w:pPr>
      <w:r w:rsidRPr="007C416E">
        <w:rPr>
          <w:rFonts w:cs="David" w:hint="cs"/>
          <w:rtl/>
        </w:rPr>
        <w:t xml:space="preserve">נגד </w:t>
      </w:r>
      <w:r w:rsidRPr="007C416E">
        <w:rPr>
          <w:rFonts w:cs="David"/>
          <w:rtl/>
        </w:rPr>
        <w:t>–</w:t>
      </w:r>
      <w:r w:rsidRPr="007C416E">
        <w:rPr>
          <w:rFonts w:cs="David" w:hint="cs"/>
          <w:rtl/>
        </w:rPr>
        <w:t xml:space="preserve"> אין</w:t>
      </w:r>
    </w:p>
    <w:p w14:paraId="37167F73" w14:textId="77777777" w:rsidR="00F15901" w:rsidRPr="007C416E" w:rsidRDefault="00F15901" w:rsidP="00F15901">
      <w:pPr>
        <w:keepNext/>
        <w:bidi/>
        <w:jc w:val="center"/>
        <w:rPr>
          <w:rFonts w:cs="David" w:hint="cs"/>
          <w:rtl/>
        </w:rPr>
      </w:pPr>
      <w:r w:rsidRPr="007C416E">
        <w:rPr>
          <w:rFonts w:cs="David" w:hint="cs"/>
          <w:rtl/>
        </w:rPr>
        <w:t>נמנעים</w:t>
      </w:r>
    </w:p>
    <w:p w14:paraId="75243039" w14:textId="77777777" w:rsidR="00F15901" w:rsidRPr="007C416E" w:rsidRDefault="00F15901" w:rsidP="00F15901">
      <w:pPr>
        <w:keepNext/>
        <w:bidi/>
        <w:jc w:val="center"/>
        <w:rPr>
          <w:rFonts w:cs="David" w:hint="cs"/>
          <w:rtl/>
        </w:rPr>
      </w:pPr>
      <w:r w:rsidRPr="007C416E">
        <w:rPr>
          <w:rFonts w:cs="David" w:hint="cs"/>
          <w:rtl/>
        </w:rPr>
        <w:t>בקשת יו"ר ועדת חוקה התקבלה.</w:t>
      </w:r>
    </w:p>
    <w:p w14:paraId="085AE58F" w14:textId="77777777" w:rsidR="00F15901" w:rsidRPr="007C416E" w:rsidRDefault="00F15901" w:rsidP="00F15901">
      <w:pPr>
        <w:keepNext/>
        <w:bidi/>
        <w:rPr>
          <w:rFonts w:cs="David" w:hint="cs"/>
          <w:rtl/>
        </w:rPr>
      </w:pPr>
    </w:p>
    <w:p w14:paraId="22255354"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0CFA6FB9" w14:textId="77777777" w:rsidR="00F15901" w:rsidRPr="007C416E" w:rsidRDefault="00F15901" w:rsidP="00F15901">
      <w:pPr>
        <w:bidi/>
        <w:rPr>
          <w:rFonts w:cs="David" w:hint="cs"/>
          <w:rtl/>
        </w:rPr>
      </w:pPr>
    </w:p>
    <w:p w14:paraId="7E9CB424" w14:textId="77777777" w:rsidR="00F15901" w:rsidRPr="007C416E" w:rsidRDefault="00F15901" w:rsidP="00F15901">
      <w:pPr>
        <w:keepNext/>
        <w:bidi/>
        <w:rPr>
          <w:rFonts w:cs="David" w:hint="cs"/>
          <w:rtl/>
        </w:rPr>
      </w:pPr>
      <w:r w:rsidRPr="007C416E">
        <w:rPr>
          <w:rFonts w:cs="David" w:hint="cs"/>
          <w:rtl/>
        </w:rPr>
        <w:tab/>
        <w:t xml:space="preserve">  בקשת יושב ראש ועדת חוקה אושרה פה אחד. </w:t>
      </w:r>
    </w:p>
    <w:p w14:paraId="5CB7C229" w14:textId="77777777" w:rsidR="00F15901" w:rsidRPr="007C416E" w:rsidRDefault="00F15901" w:rsidP="00F15901">
      <w:pPr>
        <w:keepNext/>
        <w:bidi/>
        <w:jc w:val="both"/>
        <w:rPr>
          <w:rFonts w:cs="David" w:hint="cs"/>
          <w:rtl/>
        </w:rPr>
      </w:pPr>
    </w:p>
    <w:p w14:paraId="10A08D1E" w14:textId="77777777" w:rsidR="00F15901" w:rsidRDefault="00F15901" w:rsidP="00F15901">
      <w:pPr>
        <w:keepNext/>
        <w:bidi/>
        <w:jc w:val="center"/>
        <w:rPr>
          <w:rFonts w:cs="David" w:hint="cs"/>
          <w:b/>
          <w:bCs/>
          <w:rtl/>
        </w:rPr>
      </w:pPr>
      <w:r w:rsidRPr="007C416E">
        <w:rPr>
          <w:rFonts w:cs="David"/>
          <w:rtl/>
        </w:rPr>
        <w:br w:type="page"/>
      </w:r>
    </w:p>
    <w:p w14:paraId="7A5272CA" w14:textId="77777777" w:rsidR="00F15901" w:rsidRDefault="00F15901" w:rsidP="00F15901">
      <w:pPr>
        <w:keepNext/>
        <w:bidi/>
        <w:jc w:val="center"/>
        <w:rPr>
          <w:rFonts w:cs="David" w:hint="cs"/>
          <w:b/>
          <w:bCs/>
          <w:rtl/>
        </w:rPr>
      </w:pPr>
    </w:p>
    <w:p w14:paraId="480AA6BE" w14:textId="77777777" w:rsidR="00F15901" w:rsidRPr="007C416E" w:rsidRDefault="00F15901" w:rsidP="00F15901">
      <w:pPr>
        <w:keepNext/>
        <w:bidi/>
        <w:jc w:val="center"/>
        <w:rPr>
          <w:rFonts w:cs="David" w:hint="cs"/>
          <w:b/>
          <w:bCs/>
          <w:rtl/>
        </w:rPr>
      </w:pPr>
      <w:r w:rsidRPr="007C416E">
        <w:rPr>
          <w:rFonts w:cs="David" w:hint="cs"/>
          <w:b/>
          <w:bCs/>
          <w:rtl/>
        </w:rPr>
        <w:t xml:space="preserve">קביעת ועדת לדיון בהצעת חוק יועץ משפטי למשרדי הממשלה, </w:t>
      </w:r>
      <w:proofErr w:type="spellStart"/>
      <w:r w:rsidRPr="007C416E">
        <w:rPr>
          <w:rFonts w:cs="David" w:hint="cs"/>
          <w:b/>
          <w:bCs/>
          <w:rtl/>
        </w:rPr>
        <w:t>התשס"ט</w:t>
      </w:r>
      <w:proofErr w:type="spellEnd"/>
      <w:r w:rsidRPr="007C416E">
        <w:rPr>
          <w:rFonts w:cs="David" w:hint="cs"/>
          <w:b/>
          <w:bCs/>
          <w:rtl/>
        </w:rPr>
        <w:t xml:space="preserve">-2009, </w:t>
      </w:r>
    </w:p>
    <w:p w14:paraId="5BABAE7F" w14:textId="77777777" w:rsidR="00F15901" w:rsidRPr="00F15901" w:rsidRDefault="00F15901" w:rsidP="00F15901">
      <w:pPr>
        <w:keepNext/>
        <w:bidi/>
        <w:jc w:val="center"/>
        <w:rPr>
          <w:rFonts w:cs="David" w:hint="cs"/>
          <w:b/>
          <w:bCs/>
          <w:u w:val="single"/>
          <w:rtl/>
        </w:rPr>
      </w:pPr>
      <w:r w:rsidRPr="00F15901">
        <w:rPr>
          <w:rFonts w:cs="David" w:hint="cs"/>
          <w:b/>
          <w:bCs/>
          <w:u w:val="single"/>
          <w:rtl/>
        </w:rPr>
        <w:t xml:space="preserve">של חברי הכנסת </w:t>
      </w:r>
      <w:smartTag w:uri="urn:schemas-microsoft-com:office:smarttags" w:element="PersonName">
        <w:r w:rsidRPr="00F15901">
          <w:rPr>
            <w:rFonts w:cs="David" w:hint="cs"/>
            <w:b/>
            <w:bCs/>
            <w:u w:val="single"/>
            <w:rtl/>
          </w:rPr>
          <w:t>משה גפני</w:t>
        </w:r>
      </w:smartTag>
      <w:r w:rsidRPr="00F15901">
        <w:rPr>
          <w:rFonts w:cs="David" w:hint="cs"/>
          <w:b/>
          <w:bCs/>
          <w:u w:val="single"/>
          <w:rtl/>
        </w:rPr>
        <w:t xml:space="preserve"> ואורי </w:t>
      </w:r>
      <w:proofErr w:type="spellStart"/>
      <w:r w:rsidRPr="00F15901">
        <w:rPr>
          <w:rFonts w:cs="David" w:hint="cs"/>
          <w:b/>
          <w:bCs/>
          <w:u w:val="single"/>
          <w:rtl/>
        </w:rPr>
        <w:t>מקלב</w:t>
      </w:r>
      <w:proofErr w:type="spellEnd"/>
      <w:r w:rsidRPr="00F15901">
        <w:rPr>
          <w:rFonts w:cs="David" w:hint="cs"/>
          <w:b/>
          <w:bCs/>
          <w:u w:val="single"/>
          <w:rtl/>
        </w:rPr>
        <w:t xml:space="preserve"> (פ/18/304).</w:t>
      </w:r>
    </w:p>
    <w:p w14:paraId="6452386B" w14:textId="77777777" w:rsidR="00F15901" w:rsidRDefault="00F15901" w:rsidP="00F15901">
      <w:pPr>
        <w:keepNext/>
        <w:bidi/>
        <w:jc w:val="both"/>
        <w:rPr>
          <w:rFonts w:cs="David" w:hint="cs"/>
          <w:rtl/>
        </w:rPr>
      </w:pPr>
    </w:p>
    <w:p w14:paraId="414B4B7F" w14:textId="77777777" w:rsidR="00F15901" w:rsidRDefault="00F15901" w:rsidP="00F15901">
      <w:pPr>
        <w:keepNext/>
        <w:bidi/>
        <w:jc w:val="both"/>
        <w:rPr>
          <w:rFonts w:cs="David" w:hint="cs"/>
          <w:rtl/>
        </w:rPr>
      </w:pPr>
    </w:p>
    <w:p w14:paraId="009C0CD3" w14:textId="77777777" w:rsidR="00F15901" w:rsidRPr="007C416E" w:rsidRDefault="00F15901" w:rsidP="00F15901">
      <w:pPr>
        <w:keepNext/>
        <w:bidi/>
        <w:jc w:val="both"/>
        <w:rPr>
          <w:rFonts w:cs="David" w:hint="cs"/>
          <w:rtl/>
        </w:rPr>
      </w:pPr>
    </w:p>
    <w:p w14:paraId="7DA4AB47"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314BBE94" w14:textId="77777777" w:rsidR="00F15901" w:rsidRPr="007C416E" w:rsidRDefault="00F15901" w:rsidP="00F15901">
      <w:pPr>
        <w:keepNext/>
        <w:bidi/>
        <w:jc w:val="both"/>
        <w:rPr>
          <w:rFonts w:cs="David" w:hint="cs"/>
          <w:u w:val="single"/>
          <w:rtl/>
        </w:rPr>
      </w:pPr>
    </w:p>
    <w:p w14:paraId="41DAF57A" w14:textId="77777777" w:rsidR="00F15901" w:rsidRPr="007C416E" w:rsidRDefault="00F15901" w:rsidP="00F15901">
      <w:pPr>
        <w:keepNext/>
        <w:bidi/>
        <w:jc w:val="both"/>
        <w:rPr>
          <w:rFonts w:cs="David" w:hint="cs"/>
          <w:rtl/>
        </w:rPr>
      </w:pPr>
      <w:r w:rsidRPr="007C416E">
        <w:rPr>
          <w:rFonts w:cs="David" w:hint="cs"/>
          <w:rtl/>
        </w:rPr>
        <w:tab/>
        <w:t xml:space="preserve">הנושא השני שעל סדר היום, קביעת ועדת לדיון בהצעת חוק יועץ משפטי למשרדי הממשלה, </w:t>
      </w:r>
      <w:proofErr w:type="spellStart"/>
      <w:r w:rsidRPr="007C416E">
        <w:rPr>
          <w:rFonts w:cs="David" w:hint="cs"/>
          <w:rtl/>
        </w:rPr>
        <w:t>התשס"ט</w:t>
      </w:r>
      <w:proofErr w:type="spellEnd"/>
      <w:r w:rsidRPr="007C416E">
        <w:rPr>
          <w:rFonts w:cs="David" w:hint="cs"/>
          <w:rtl/>
        </w:rPr>
        <w:t xml:space="preserve">-2009, של חברי הכנסת משה גפני ואורי </w:t>
      </w:r>
      <w:proofErr w:type="spellStart"/>
      <w:r w:rsidRPr="007C416E">
        <w:rPr>
          <w:rFonts w:cs="David" w:hint="cs"/>
          <w:rtl/>
        </w:rPr>
        <w:t>מקלב</w:t>
      </w:r>
      <w:proofErr w:type="spellEnd"/>
      <w:r w:rsidRPr="007C416E">
        <w:rPr>
          <w:rFonts w:cs="David" w:hint="cs"/>
          <w:rtl/>
        </w:rPr>
        <w:t xml:space="preserve"> (פ/18/304). ההמלצה של הלשכה המשפטית הייתה ועדת חוקה חוק ומשפט, במליאה, בנוסף לוועדת חוקה הושמעה דעה על ועדת פנים והגנת סביבה.   יו"ר ועדת חוקה מבקש להעביר את החוק אליו.</w:t>
      </w:r>
    </w:p>
    <w:p w14:paraId="08082EA1" w14:textId="77777777" w:rsidR="00F15901" w:rsidRPr="007C416E" w:rsidRDefault="00F15901" w:rsidP="00F15901">
      <w:pPr>
        <w:keepNext/>
        <w:bidi/>
        <w:jc w:val="both"/>
        <w:rPr>
          <w:rFonts w:cs="David" w:hint="cs"/>
          <w:rtl/>
        </w:rPr>
      </w:pPr>
    </w:p>
    <w:p w14:paraId="3CF179C8" w14:textId="77777777" w:rsidR="00F15901" w:rsidRPr="007C416E" w:rsidRDefault="00F15901" w:rsidP="00F15901">
      <w:pPr>
        <w:bidi/>
        <w:jc w:val="both"/>
        <w:rPr>
          <w:rFonts w:cs="David" w:hint="cs"/>
          <w:u w:val="single"/>
          <w:rtl/>
        </w:rPr>
      </w:pPr>
      <w:r w:rsidRPr="007C416E">
        <w:rPr>
          <w:rFonts w:cs="David" w:hint="cs"/>
          <w:u w:val="single"/>
          <w:rtl/>
        </w:rPr>
        <w:t>דוד רותם:</w:t>
      </w:r>
    </w:p>
    <w:p w14:paraId="16D9B657" w14:textId="77777777" w:rsidR="00F15901" w:rsidRPr="007C416E" w:rsidRDefault="00F15901" w:rsidP="00F15901">
      <w:pPr>
        <w:bidi/>
        <w:jc w:val="both"/>
        <w:rPr>
          <w:rFonts w:cs="David" w:hint="cs"/>
          <w:u w:val="single"/>
          <w:rtl/>
        </w:rPr>
      </w:pPr>
    </w:p>
    <w:p w14:paraId="3934E26D" w14:textId="77777777" w:rsidR="00F15901" w:rsidRPr="007C416E" w:rsidRDefault="00F15901" w:rsidP="00F15901">
      <w:pPr>
        <w:keepNext/>
        <w:bidi/>
        <w:jc w:val="both"/>
        <w:rPr>
          <w:rFonts w:cs="David" w:hint="cs"/>
          <w:rtl/>
        </w:rPr>
      </w:pPr>
      <w:r w:rsidRPr="007C416E">
        <w:rPr>
          <w:rFonts w:cs="David" w:hint="cs"/>
          <w:rtl/>
        </w:rPr>
        <w:tab/>
        <w:t>הצעתי להעביר לוועדת המדע והטכנולוגיה.</w:t>
      </w:r>
    </w:p>
    <w:p w14:paraId="3CDF39A1" w14:textId="77777777" w:rsidR="00F15901" w:rsidRPr="007C416E" w:rsidRDefault="00F15901" w:rsidP="00F15901">
      <w:pPr>
        <w:keepNext/>
        <w:bidi/>
        <w:jc w:val="both"/>
        <w:rPr>
          <w:rFonts w:cs="David" w:hint="cs"/>
          <w:rtl/>
        </w:rPr>
      </w:pPr>
    </w:p>
    <w:p w14:paraId="5AB29AA5" w14:textId="77777777" w:rsidR="00F15901" w:rsidRPr="007C416E" w:rsidRDefault="00F15901" w:rsidP="00F15901">
      <w:pPr>
        <w:bidi/>
        <w:jc w:val="both"/>
        <w:rPr>
          <w:rFonts w:cs="David" w:hint="cs"/>
          <w:u w:val="single"/>
          <w:rtl/>
        </w:rPr>
      </w:pPr>
      <w:r w:rsidRPr="007C416E">
        <w:rPr>
          <w:rFonts w:cs="David" w:hint="cs"/>
          <w:u w:val="single"/>
          <w:rtl/>
        </w:rPr>
        <w:t>משה גפני:</w:t>
      </w:r>
    </w:p>
    <w:p w14:paraId="10E39EE2" w14:textId="77777777" w:rsidR="00F15901" w:rsidRPr="007C416E" w:rsidRDefault="00F15901" w:rsidP="00F15901">
      <w:pPr>
        <w:bidi/>
        <w:jc w:val="both"/>
        <w:rPr>
          <w:rFonts w:cs="David" w:hint="cs"/>
          <w:u w:val="single"/>
          <w:rtl/>
        </w:rPr>
      </w:pPr>
    </w:p>
    <w:p w14:paraId="07531002" w14:textId="77777777" w:rsidR="00F15901" w:rsidRPr="007C416E" w:rsidRDefault="00F15901" w:rsidP="00F15901">
      <w:pPr>
        <w:keepNext/>
        <w:bidi/>
        <w:jc w:val="both"/>
        <w:rPr>
          <w:rFonts w:cs="David" w:hint="cs"/>
          <w:rtl/>
        </w:rPr>
      </w:pPr>
      <w:r w:rsidRPr="007C416E">
        <w:rPr>
          <w:rFonts w:cs="David" w:hint="cs"/>
          <w:rtl/>
        </w:rPr>
        <w:tab/>
        <w:t>למה?</w:t>
      </w:r>
    </w:p>
    <w:p w14:paraId="1899D048" w14:textId="77777777" w:rsidR="00F15901" w:rsidRPr="007C416E" w:rsidRDefault="00F15901" w:rsidP="00F15901">
      <w:pPr>
        <w:keepNext/>
        <w:bidi/>
        <w:jc w:val="both"/>
        <w:rPr>
          <w:rFonts w:cs="David" w:hint="cs"/>
          <w:rtl/>
        </w:rPr>
      </w:pPr>
    </w:p>
    <w:p w14:paraId="5FD80C6E" w14:textId="77777777" w:rsidR="00F15901" w:rsidRPr="007C416E" w:rsidRDefault="00F15901" w:rsidP="00F15901">
      <w:pPr>
        <w:bidi/>
        <w:jc w:val="both"/>
        <w:rPr>
          <w:rFonts w:cs="David" w:hint="cs"/>
          <w:u w:val="single"/>
          <w:rtl/>
        </w:rPr>
      </w:pPr>
      <w:r w:rsidRPr="007C416E">
        <w:rPr>
          <w:rFonts w:cs="David" w:hint="cs"/>
          <w:u w:val="single"/>
          <w:rtl/>
        </w:rPr>
        <w:t>דוד רותם:</w:t>
      </w:r>
    </w:p>
    <w:p w14:paraId="7E61D397" w14:textId="77777777" w:rsidR="00F15901" w:rsidRPr="007C416E" w:rsidRDefault="00F15901" w:rsidP="00F15901">
      <w:pPr>
        <w:bidi/>
        <w:jc w:val="both"/>
        <w:rPr>
          <w:rFonts w:cs="David" w:hint="cs"/>
          <w:u w:val="single"/>
          <w:rtl/>
        </w:rPr>
      </w:pPr>
    </w:p>
    <w:p w14:paraId="09FF3CD2" w14:textId="77777777" w:rsidR="00F15901" w:rsidRPr="007C416E" w:rsidRDefault="00F15901" w:rsidP="00F15901">
      <w:pPr>
        <w:keepNext/>
        <w:bidi/>
        <w:jc w:val="both"/>
        <w:rPr>
          <w:rFonts w:cs="David" w:hint="cs"/>
          <w:rtl/>
        </w:rPr>
      </w:pPr>
      <w:r w:rsidRPr="007C416E">
        <w:rPr>
          <w:rFonts w:cs="David" w:hint="cs"/>
          <w:rtl/>
        </w:rPr>
        <w:tab/>
        <w:t>זה יותר בריא למאיר שטרית.</w:t>
      </w:r>
    </w:p>
    <w:p w14:paraId="1FCD0C99" w14:textId="77777777" w:rsidR="00F15901" w:rsidRPr="007C416E" w:rsidRDefault="00F15901" w:rsidP="00F15901">
      <w:pPr>
        <w:keepNext/>
        <w:bidi/>
        <w:jc w:val="both"/>
        <w:rPr>
          <w:rFonts w:cs="David" w:hint="cs"/>
          <w:rtl/>
        </w:rPr>
      </w:pPr>
    </w:p>
    <w:p w14:paraId="186907ED"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061C75F" w14:textId="77777777" w:rsidR="00F15901" w:rsidRPr="007C416E" w:rsidRDefault="00F15901" w:rsidP="00F15901">
      <w:pPr>
        <w:keepNext/>
        <w:bidi/>
        <w:jc w:val="both"/>
        <w:rPr>
          <w:rFonts w:cs="David" w:hint="cs"/>
          <w:u w:val="single"/>
          <w:rtl/>
        </w:rPr>
      </w:pPr>
    </w:p>
    <w:p w14:paraId="122A4ACD" w14:textId="77777777" w:rsidR="00F15901" w:rsidRPr="007C416E" w:rsidRDefault="00F15901" w:rsidP="00F15901">
      <w:pPr>
        <w:keepNext/>
        <w:bidi/>
        <w:jc w:val="both"/>
        <w:rPr>
          <w:rFonts w:cs="David" w:hint="cs"/>
          <w:rtl/>
        </w:rPr>
      </w:pPr>
      <w:r w:rsidRPr="007C416E">
        <w:rPr>
          <w:rFonts w:cs="David" w:hint="cs"/>
          <w:rtl/>
        </w:rPr>
        <w:tab/>
      </w:r>
    </w:p>
    <w:p w14:paraId="7B84524A" w14:textId="77777777" w:rsidR="00F15901" w:rsidRPr="007C416E" w:rsidRDefault="00F15901" w:rsidP="00F15901">
      <w:pPr>
        <w:keepNext/>
        <w:bidi/>
        <w:jc w:val="both"/>
        <w:rPr>
          <w:rFonts w:cs="David" w:hint="cs"/>
          <w:rtl/>
        </w:rPr>
      </w:pPr>
      <w:r w:rsidRPr="007C416E">
        <w:rPr>
          <w:rFonts w:cs="David" w:hint="cs"/>
          <w:rtl/>
        </w:rPr>
        <w:tab/>
        <w:t>זה לא מה שכתוב אצלי אבל אתה כמובן רש/אי לשנות את הצעתך. אני רק מזהיר אותך, אדוני יושב ראש ועדת החוקה, לא היית בכמה ישיבות אבל הנהגנו כלל שאנחנו מאד קשובים לבקשות של חברי כנסת ולפעמים כשחברי כנסת מבקשים משהו בבדיחות, אנחנו עוד עלולים להיענות לבקשתם מתוך כבוד אליהם.</w:t>
      </w:r>
    </w:p>
    <w:p w14:paraId="1E55ED73" w14:textId="77777777" w:rsidR="00F15901" w:rsidRPr="007C416E" w:rsidRDefault="00F15901" w:rsidP="00F15901">
      <w:pPr>
        <w:keepNext/>
        <w:bidi/>
        <w:jc w:val="both"/>
        <w:rPr>
          <w:rFonts w:cs="David" w:hint="cs"/>
          <w:rtl/>
        </w:rPr>
      </w:pPr>
    </w:p>
    <w:p w14:paraId="61832553" w14:textId="77777777" w:rsidR="00F15901" w:rsidRPr="007C416E" w:rsidRDefault="00F15901" w:rsidP="00F15901">
      <w:pPr>
        <w:keepNext/>
        <w:bidi/>
        <w:jc w:val="both"/>
        <w:rPr>
          <w:rFonts w:cs="David" w:hint="cs"/>
          <w:rtl/>
        </w:rPr>
      </w:pPr>
      <w:r w:rsidRPr="007C416E">
        <w:rPr>
          <w:rFonts w:cs="David" w:hint="cs"/>
          <w:rtl/>
        </w:rPr>
        <w:tab/>
        <w:t>גם במקרה הזה  קיימת הסכמה בין שני ראשי הוועדות. יש מישהו שרוצה להביע התנגדות להסכמה הזו?</w:t>
      </w:r>
    </w:p>
    <w:p w14:paraId="7F3BC51A" w14:textId="77777777" w:rsidR="00F15901" w:rsidRPr="007C416E" w:rsidRDefault="00F15901" w:rsidP="00F15901">
      <w:pPr>
        <w:keepNext/>
        <w:bidi/>
        <w:jc w:val="both"/>
        <w:rPr>
          <w:rFonts w:cs="David" w:hint="cs"/>
          <w:rtl/>
        </w:rPr>
      </w:pPr>
    </w:p>
    <w:p w14:paraId="3305827D" w14:textId="77777777" w:rsidR="00F15901" w:rsidRPr="007C416E" w:rsidRDefault="00F15901" w:rsidP="00F15901">
      <w:pPr>
        <w:bidi/>
        <w:jc w:val="both"/>
        <w:rPr>
          <w:rFonts w:cs="David" w:hint="cs"/>
          <w:u w:val="single"/>
          <w:rtl/>
        </w:rPr>
      </w:pPr>
      <w:r w:rsidRPr="007C416E">
        <w:rPr>
          <w:rFonts w:cs="David" w:hint="cs"/>
          <w:u w:val="single"/>
          <w:rtl/>
        </w:rPr>
        <w:t>משה גפני:</w:t>
      </w:r>
    </w:p>
    <w:p w14:paraId="756BBB9D" w14:textId="77777777" w:rsidR="00F15901" w:rsidRPr="007C416E" w:rsidRDefault="00F15901" w:rsidP="00F15901">
      <w:pPr>
        <w:bidi/>
        <w:jc w:val="both"/>
        <w:rPr>
          <w:rFonts w:cs="David" w:hint="cs"/>
          <w:u w:val="single"/>
          <w:rtl/>
        </w:rPr>
      </w:pPr>
    </w:p>
    <w:p w14:paraId="41097DCE" w14:textId="77777777" w:rsidR="00F15901" w:rsidRPr="007C416E" w:rsidRDefault="00F15901" w:rsidP="00F15901">
      <w:pPr>
        <w:keepNext/>
        <w:bidi/>
        <w:jc w:val="both"/>
        <w:rPr>
          <w:rFonts w:cs="David" w:hint="cs"/>
          <w:rtl/>
        </w:rPr>
      </w:pPr>
      <w:r w:rsidRPr="007C416E">
        <w:rPr>
          <w:rFonts w:cs="David" w:hint="cs"/>
          <w:rtl/>
        </w:rPr>
        <w:tab/>
        <w:t>באתי במטרה שזה באמת יהיה בוועדת חוקה, אני חושב שזה המקום המתאים, אבל אחרי שהיו"ר אמר לי שלא חשוב לי להעביר חוקים אלא להיות יושב ראש ועדת הכספים...</w:t>
      </w:r>
    </w:p>
    <w:p w14:paraId="242C26C6" w14:textId="77777777" w:rsidR="00F15901" w:rsidRPr="007C416E" w:rsidRDefault="00F15901" w:rsidP="00F15901">
      <w:pPr>
        <w:keepNext/>
        <w:bidi/>
        <w:jc w:val="both"/>
        <w:rPr>
          <w:rFonts w:cs="David" w:hint="cs"/>
          <w:rtl/>
        </w:rPr>
      </w:pPr>
    </w:p>
    <w:p w14:paraId="4CD832BA" w14:textId="77777777" w:rsidR="00F15901" w:rsidRPr="007C416E" w:rsidRDefault="00F15901" w:rsidP="00F15901">
      <w:pPr>
        <w:keepNext/>
        <w:bidi/>
        <w:jc w:val="both"/>
        <w:rPr>
          <w:rFonts w:cs="David" w:hint="cs"/>
          <w:u w:val="single"/>
          <w:rtl/>
        </w:rPr>
      </w:pPr>
      <w:r w:rsidRPr="007C416E">
        <w:rPr>
          <w:rFonts w:cs="David" w:hint="cs"/>
          <w:u w:val="single"/>
          <w:rtl/>
        </w:rPr>
        <w:t>דוד רותם:</w:t>
      </w:r>
    </w:p>
    <w:p w14:paraId="1D1ED746" w14:textId="77777777" w:rsidR="00F15901" w:rsidRPr="007C416E" w:rsidRDefault="00F15901" w:rsidP="00F15901">
      <w:pPr>
        <w:keepNext/>
        <w:bidi/>
        <w:jc w:val="both"/>
        <w:rPr>
          <w:rFonts w:cs="David" w:hint="cs"/>
          <w:rtl/>
        </w:rPr>
      </w:pPr>
    </w:p>
    <w:p w14:paraId="433559C4" w14:textId="77777777" w:rsidR="00F15901" w:rsidRPr="007C416E" w:rsidRDefault="00F15901" w:rsidP="00F15901">
      <w:pPr>
        <w:keepNext/>
        <w:bidi/>
        <w:jc w:val="both"/>
        <w:rPr>
          <w:rFonts w:cs="David" w:hint="cs"/>
          <w:rtl/>
        </w:rPr>
      </w:pPr>
      <w:r w:rsidRPr="007C416E">
        <w:rPr>
          <w:rFonts w:cs="David" w:hint="cs"/>
          <w:rtl/>
        </w:rPr>
        <w:tab/>
        <w:t>אז אתה רוצה להשאיר את זה לוועדת כספים?</w:t>
      </w:r>
    </w:p>
    <w:p w14:paraId="70C19D06" w14:textId="77777777" w:rsidR="00F15901" w:rsidRPr="007C416E" w:rsidRDefault="00F15901" w:rsidP="00F15901">
      <w:pPr>
        <w:bidi/>
        <w:jc w:val="both"/>
        <w:rPr>
          <w:rFonts w:cs="David" w:hint="cs"/>
          <w:u w:val="single"/>
          <w:rtl/>
        </w:rPr>
      </w:pPr>
    </w:p>
    <w:p w14:paraId="4EB1F3CD" w14:textId="77777777" w:rsidR="00F15901" w:rsidRPr="007C416E" w:rsidRDefault="00F15901" w:rsidP="00F15901">
      <w:pPr>
        <w:keepNext/>
        <w:bidi/>
        <w:jc w:val="both"/>
        <w:rPr>
          <w:rFonts w:cs="David" w:hint="cs"/>
          <w:u w:val="single"/>
          <w:rtl/>
        </w:rPr>
      </w:pPr>
      <w:r w:rsidRPr="007C416E">
        <w:rPr>
          <w:rFonts w:cs="David" w:hint="cs"/>
          <w:u w:val="single"/>
          <w:rtl/>
        </w:rPr>
        <w:t>היו"ר משה גפני:</w:t>
      </w:r>
    </w:p>
    <w:p w14:paraId="1BE2ECCC" w14:textId="77777777" w:rsidR="00F15901" w:rsidRPr="007C416E" w:rsidRDefault="00F15901" w:rsidP="00F15901">
      <w:pPr>
        <w:keepNext/>
        <w:bidi/>
        <w:jc w:val="both"/>
        <w:rPr>
          <w:rFonts w:cs="David" w:hint="cs"/>
          <w:rtl/>
        </w:rPr>
      </w:pPr>
    </w:p>
    <w:p w14:paraId="6BA3021B" w14:textId="77777777" w:rsidR="00F15901" w:rsidRPr="007C416E" w:rsidRDefault="00F15901" w:rsidP="00F15901">
      <w:pPr>
        <w:keepNext/>
        <w:bidi/>
        <w:jc w:val="both"/>
        <w:rPr>
          <w:rFonts w:cs="David" w:hint="cs"/>
          <w:rtl/>
        </w:rPr>
      </w:pPr>
      <w:r w:rsidRPr="007C416E">
        <w:rPr>
          <w:rFonts w:cs="David" w:hint="cs"/>
          <w:rtl/>
        </w:rPr>
        <w:tab/>
        <w:t>50% מהחוקים שהעברתי בקריאה שנייה ושלישית הוא העביר.</w:t>
      </w:r>
    </w:p>
    <w:p w14:paraId="6794C842" w14:textId="77777777" w:rsidR="00F15901" w:rsidRPr="007C416E" w:rsidRDefault="00F15901" w:rsidP="00F15901">
      <w:pPr>
        <w:keepNext/>
        <w:bidi/>
        <w:jc w:val="both"/>
        <w:rPr>
          <w:rFonts w:cs="David" w:hint="cs"/>
          <w:rtl/>
        </w:rPr>
      </w:pPr>
    </w:p>
    <w:p w14:paraId="51D36EF5"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375484D2" w14:textId="77777777" w:rsidR="00F15901" w:rsidRPr="007C416E" w:rsidRDefault="00F15901" w:rsidP="00F15901">
      <w:pPr>
        <w:bidi/>
        <w:rPr>
          <w:rFonts w:cs="David" w:hint="cs"/>
          <w:rtl/>
        </w:rPr>
      </w:pPr>
    </w:p>
    <w:p w14:paraId="407841A2" w14:textId="77777777" w:rsidR="00F15901" w:rsidRPr="007C416E" w:rsidRDefault="00F15901" w:rsidP="00F15901">
      <w:pPr>
        <w:keepNext/>
        <w:bidi/>
        <w:jc w:val="both"/>
        <w:rPr>
          <w:rFonts w:cs="David" w:hint="cs"/>
          <w:rtl/>
        </w:rPr>
      </w:pPr>
      <w:r w:rsidRPr="007C416E">
        <w:rPr>
          <w:rFonts w:cs="David" w:hint="cs"/>
          <w:rtl/>
        </w:rPr>
        <w:tab/>
        <w:t xml:space="preserve">  בענייני סגולות אנחנו לא נתווכח...</w:t>
      </w:r>
      <w:r w:rsidRPr="007C416E">
        <w:rPr>
          <w:rFonts w:cs="David" w:hint="cs"/>
          <w:rtl/>
        </w:rPr>
        <w:tab/>
      </w:r>
    </w:p>
    <w:p w14:paraId="607AB96B" w14:textId="77777777" w:rsidR="00F15901" w:rsidRPr="007C416E" w:rsidRDefault="00F15901" w:rsidP="00F15901">
      <w:pPr>
        <w:bidi/>
        <w:jc w:val="both"/>
        <w:rPr>
          <w:rFonts w:cs="David" w:hint="cs"/>
          <w:u w:val="single"/>
          <w:rtl/>
        </w:rPr>
      </w:pPr>
    </w:p>
    <w:p w14:paraId="5F282858" w14:textId="77777777" w:rsidR="00F15901" w:rsidRPr="007C416E" w:rsidRDefault="00F15901" w:rsidP="00F15901">
      <w:pPr>
        <w:bidi/>
        <w:jc w:val="both"/>
        <w:rPr>
          <w:rFonts w:cs="David" w:hint="cs"/>
          <w:u w:val="single"/>
          <w:rtl/>
        </w:rPr>
      </w:pPr>
      <w:r w:rsidRPr="007C416E">
        <w:rPr>
          <w:rFonts w:cs="David" w:hint="cs"/>
          <w:u w:val="single"/>
          <w:rtl/>
        </w:rPr>
        <w:t>נסים זאב:</w:t>
      </w:r>
    </w:p>
    <w:p w14:paraId="22A09615" w14:textId="77777777" w:rsidR="00F15901" w:rsidRPr="007C416E" w:rsidRDefault="00F15901" w:rsidP="00F15901">
      <w:pPr>
        <w:bidi/>
        <w:jc w:val="both"/>
        <w:rPr>
          <w:rFonts w:cs="David" w:hint="cs"/>
          <w:u w:val="single"/>
          <w:rtl/>
        </w:rPr>
      </w:pPr>
    </w:p>
    <w:p w14:paraId="05AA5C81" w14:textId="77777777" w:rsidR="00F15901" w:rsidRPr="007C416E" w:rsidRDefault="00F15901" w:rsidP="00F15901">
      <w:pPr>
        <w:bidi/>
        <w:jc w:val="both"/>
        <w:rPr>
          <w:rFonts w:cs="David" w:hint="cs"/>
          <w:rtl/>
        </w:rPr>
      </w:pPr>
      <w:r w:rsidRPr="007C416E">
        <w:rPr>
          <w:rFonts w:cs="David" w:hint="cs"/>
          <w:rtl/>
        </w:rPr>
        <w:tab/>
        <w:t>איפה ניגוד האינטרסים?</w:t>
      </w:r>
    </w:p>
    <w:p w14:paraId="73AB6F2B" w14:textId="77777777" w:rsidR="00F15901" w:rsidRPr="007C416E" w:rsidRDefault="00F15901" w:rsidP="00F15901">
      <w:pPr>
        <w:bidi/>
        <w:jc w:val="both"/>
        <w:rPr>
          <w:rFonts w:cs="David" w:hint="cs"/>
          <w:u w:val="single"/>
          <w:rtl/>
        </w:rPr>
      </w:pPr>
    </w:p>
    <w:p w14:paraId="12D4A834" w14:textId="77777777" w:rsidR="00F15901" w:rsidRDefault="00F15901" w:rsidP="00F15901">
      <w:pPr>
        <w:bidi/>
        <w:jc w:val="both"/>
        <w:rPr>
          <w:rFonts w:cs="David" w:hint="cs"/>
          <w:u w:val="single"/>
          <w:rtl/>
        </w:rPr>
      </w:pPr>
    </w:p>
    <w:p w14:paraId="034595CE" w14:textId="77777777" w:rsidR="00F15901" w:rsidRDefault="00F15901" w:rsidP="00F15901">
      <w:pPr>
        <w:bidi/>
        <w:jc w:val="both"/>
        <w:rPr>
          <w:rFonts w:cs="David" w:hint="cs"/>
          <w:u w:val="single"/>
          <w:rtl/>
        </w:rPr>
      </w:pPr>
    </w:p>
    <w:p w14:paraId="1F90BB2E" w14:textId="77777777" w:rsidR="00F15901" w:rsidRDefault="00F15901" w:rsidP="00F15901">
      <w:pPr>
        <w:bidi/>
        <w:jc w:val="both"/>
        <w:rPr>
          <w:rFonts w:cs="David" w:hint="cs"/>
          <w:u w:val="single"/>
          <w:rtl/>
        </w:rPr>
      </w:pPr>
    </w:p>
    <w:p w14:paraId="0E69A829"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0664EC36" w14:textId="77777777" w:rsidR="00F15901" w:rsidRPr="007C416E" w:rsidRDefault="00F15901" w:rsidP="00F15901">
      <w:pPr>
        <w:keepNext/>
        <w:bidi/>
        <w:jc w:val="both"/>
        <w:rPr>
          <w:rFonts w:cs="David" w:hint="cs"/>
          <w:u w:val="single"/>
          <w:rtl/>
        </w:rPr>
      </w:pPr>
    </w:p>
    <w:p w14:paraId="68C699BF" w14:textId="77777777" w:rsidR="00F15901" w:rsidRPr="007C416E" w:rsidRDefault="00F15901" w:rsidP="00F15901">
      <w:pPr>
        <w:keepNext/>
        <w:bidi/>
        <w:jc w:val="both"/>
        <w:rPr>
          <w:rFonts w:cs="David" w:hint="cs"/>
          <w:rtl/>
        </w:rPr>
      </w:pPr>
      <w:r w:rsidRPr="007C416E">
        <w:rPr>
          <w:rFonts w:cs="David" w:hint="cs"/>
          <w:rtl/>
        </w:rPr>
        <w:tab/>
        <w:t xml:space="preserve">חבר הכנסת גפני הוא לא חבר ועדה. חבר הכנסת </w:t>
      </w:r>
      <w:proofErr w:type="spellStart"/>
      <w:r w:rsidRPr="007C416E">
        <w:rPr>
          <w:rFonts w:cs="David" w:hint="cs"/>
          <w:rtl/>
        </w:rPr>
        <w:t>מקלב</w:t>
      </w:r>
      <w:proofErr w:type="spellEnd"/>
      <w:r w:rsidRPr="007C416E">
        <w:rPr>
          <w:rFonts w:cs="David" w:hint="cs"/>
          <w:rtl/>
        </w:rPr>
        <w:t xml:space="preserve"> הוא חבר ועדה.</w:t>
      </w:r>
    </w:p>
    <w:p w14:paraId="26053531" w14:textId="77777777" w:rsidR="00F15901" w:rsidRPr="007C416E" w:rsidRDefault="00F15901" w:rsidP="00F15901">
      <w:pPr>
        <w:keepNext/>
        <w:bidi/>
        <w:jc w:val="both"/>
        <w:rPr>
          <w:rFonts w:cs="David" w:hint="cs"/>
          <w:rtl/>
        </w:rPr>
      </w:pPr>
    </w:p>
    <w:p w14:paraId="30D6557E" w14:textId="77777777" w:rsidR="00F15901" w:rsidRPr="007C416E" w:rsidRDefault="00F15901" w:rsidP="00F15901">
      <w:pPr>
        <w:keepNext/>
        <w:bidi/>
        <w:jc w:val="both"/>
        <w:rPr>
          <w:rFonts w:cs="David" w:hint="cs"/>
          <w:u w:val="single"/>
          <w:rtl/>
        </w:rPr>
      </w:pPr>
      <w:r w:rsidRPr="007C416E">
        <w:rPr>
          <w:rFonts w:cs="David" w:hint="cs"/>
          <w:u w:val="single"/>
          <w:rtl/>
        </w:rPr>
        <w:t>דוד רותם:</w:t>
      </w:r>
    </w:p>
    <w:p w14:paraId="299AA18F" w14:textId="77777777" w:rsidR="00F15901" w:rsidRPr="007C416E" w:rsidRDefault="00F15901" w:rsidP="00F15901">
      <w:pPr>
        <w:keepNext/>
        <w:bidi/>
        <w:jc w:val="both"/>
        <w:rPr>
          <w:rFonts w:cs="David" w:hint="cs"/>
          <w:rtl/>
        </w:rPr>
      </w:pPr>
    </w:p>
    <w:p w14:paraId="2C34BC2C" w14:textId="77777777" w:rsidR="00F15901" w:rsidRPr="007C416E" w:rsidRDefault="00F15901" w:rsidP="00F15901">
      <w:pPr>
        <w:keepNext/>
        <w:bidi/>
        <w:ind w:firstLine="720"/>
        <w:jc w:val="both"/>
        <w:rPr>
          <w:rFonts w:cs="David" w:hint="cs"/>
          <w:rtl/>
        </w:rPr>
      </w:pPr>
      <w:r w:rsidRPr="007C416E">
        <w:rPr>
          <w:rFonts w:cs="David" w:hint="cs"/>
          <w:rtl/>
        </w:rPr>
        <w:t xml:space="preserve">והמבקש הוא אני , לא הם. </w:t>
      </w:r>
    </w:p>
    <w:p w14:paraId="7E23B9EC" w14:textId="77777777" w:rsidR="00F15901" w:rsidRPr="007C416E" w:rsidRDefault="00F15901" w:rsidP="00F15901">
      <w:pPr>
        <w:keepNext/>
        <w:bidi/>
        <w:jc w:val="both"/>
        <w:rPr>
          <w:rFonts w:cs="David" w:hint="cs"/>
          <w:rtl/>
        </w:rPr>
      </w:pPr>
    </w:p>
    <w:p w14:paraId="3BA0A00D"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C28DC61" w14:textId="77777777" w:rsidR="00F15901" w:rsidRPr="007C416E" w:rsidRDefault="00F15901" w:rsidP="00F15901">
      <w:pPr>
        <w:bidi/>
        <w:rPr>
          <w:rFonts w:cs="David" w:hint="cs"/>
          <w:rtl/>
        </w:rPr>
      </w:pPr>
    </w:p>
    <w:p w14:paraId="669B3DEB" w14:textId="77777777" w:rsidR="00F15901" w:rsidRPr="007C416E" w:rsidRDefault="00F15901" w:rsidP="00F15901">
      <w:pPr>
        <w:keepNext/>
        <w:bidi/>
        <w:jc w:val="both"/>
        <w:rPr>
          <w:rFonts w:cs="David" w:hint="cs"/>
          <w:rtl/>
        </w:rPr>
      </w:pPr>
      <w:r w:rsidRPr="007C416E">
        <w:rPr>
          <w:rFonts w:cs="David" w:hint="cs"/>
          <w:rtl/>
        </w:rPr>
        <w:tab/>
        <w:t xml:space="preserve">  גם חברי כנסת מיהדות התורה פרשו את חסותם על חצי מוועדות הכנסת לכן כך או אחרת הם ימצאו, אלא אם נלך לוועדת המעד שם אין להם ייצוג, אבל בוועדות האחרות הן מיוצגים היטב. אם אין מישהו שמעוניין להתנגד, מי בעד לאשר המשך הדיון בחוק בוועדת חוקה חוק ומשפט?</w:t>
      </w:r>
    </w:p>
    <w:p w14:paraId="6CA3418D" w14:textId="77777777" w:rsidR="00F15901" w:rsidRPr="007C416E" w:rsidRDefault="00F15901" w:rsidP="00F15901">
      <w:pPr>
        <w:bidi/>
        <w:jc w:val="both"/>
        <w:rPr>
          <w:rFonts w:cs="David" w:hint="cs"/>
          <w:rtl/>
        </w:rPr>
      </w:pPr>
    </w:p>
    <w:p w14:paraId="4E16AE9D" w14:textId="77777777" w:rsidR="00F15901" w:rsidRPr="007C416E" w:rsidRDefault="00F15901" w:rsidP="00F15901">
      <w:pPr>
        <w:bidi/>
        <w:jc w:val="center"/>
        <w:rPr>
          <w:rFonts w:cs="David" w:hint="cs"/>
          <w:b/>
          <w:bCs/>
          <w:u w:val="single"/>
          <w:rtl/>
        </w:rPr>
      </w:pPr>
      <w:r w:rsidRPr="007C416E">
        <w:rPr>
          <w:rFonts w:cs="David" w:hint="cs"/>
          <w:b/>
          <w:bCs/>
          <w:u w:val="single"/>
          <w:rtl/>
        </w:rPr>
        <w:t>הצבעה</w:t>
      </w:r>
    </w:p>
    <w:p w14:paraId="5735A88E" w14:textId="77777777" w:rsidR="00F15901" w:rsidRPr="007C416E" w:rsidRDefault="00F15901" w:rsidP="00F15901">
      <w:pPr>
        <w:bidi/>
        <w:jc w:val="center"/>
        <w:rPr>
          <w:rFonts w:cs="David" w:hint="cs"/>
          <w:rtl/>
        </w:rPr>
      </w:pPr>
      <w:r w:rsidRPr="007C416E">
        <w:rPr>
          <w:rFonts w:cs="David" w:hint="cs"/>
          <w:rtl/>
        </w:rPr>
        <w:t xml:space="preserve">בעד </w:t>
      </w:r>
      <w:r w:rsidRPr="007C416E">
        <w:rPr>
          <w:rFonts w:cs="David"/>
          <w:rtl/>
        </w:rPr>
        <w:t>–</w:t>
      </w:r>
      <w:r w:rsidRPr="007C416E">
        <w:rPr>
          <w:rFonts w:cs="David" w:hint="cs"/>
          <w:rtl/>
        </w:rPr>
        <w:t xml:space="preserve"> רוב</w:t>
      </w:r>
    </w:p>
    <w:p w14:paraId="40904287" w14:textId="77777777" w:rsidR="00F15901" w:rsidRPr="007C416E" w:rsidRDefault="00F15901" w:rsidP="00F15901">
      <w:pPr>
        <w:bidi/>
        <w:jc w:val="center"/>
        <w:rPr>
          <w:rFonts w:cs="David" w:hint="cs"/>
          <w:rtl/>
        </w:rPr>
      </w:pPr>
      <w:r w:rsidRPr="007C416E">
        <w:rPr>
          <w:rFonts w:cs="David" w:hint="cs"/>
          <w:rtl/>
        </w:rPr>
        <w:t xml:space="preserve">נגד </w:t>
      </w:r>
      <w:r w:rsidRPr="007C416E">
        <w:rPr>
          <w:rFonts w:cs="David"/>
          <w:rtl/>
        </w:rPr>
        <w:t>–</w:t>
      </w:r>
      <w:r w:rsidRPr="007C416E">
        <w:rPr>
          <w:rFonts w:cs="David" w:hint="cs"/>
          <w:rtl/>
        </w:rPr>
        <w:t xml:space="preserve"> אין</w:t>
      </w:r>
    </w:p>
    <w:p w14:paraId="795500F1" w14:textId="77777777" w:rsidR="00F15901" w:rsidRPr="007C416E" w:rsidRDefault="00F15901" w:rsidP="00F15901">
      <w:pPr>
        <w:bidi/>
        <w:jc w:val="center"/>
        <w:rPr>
          <w:rFonts w:cs="David" w:hint="cs"/>
          <w:rtl/>
        </w:rPr>
      </w:pPr>
      <w:r w:rsidRPr="007C416E">
        <w:rPr>
          <w:rFonts w:cs="David" w:hint="cs"/>
          <w:rtl/>
        </w:rPr>
        <w:t xml:space="preserve">נמנע </w:t>
      </w:r>
      <w:r w:rsidRPr="007C416E">
        <w:rPr>
          <w:rFonts w:cs="David"/>
          <w:rtl/>
        </w:rPr>
        <w:t>–</w:t>
      </w:r>
      <w:r w:rsidRPr="007C416E">
        <w:rPr>
          <w:rFonts w:cs="David" w:hint="cs"/>
          <w:rtl/>
        </w:rPr>
        <w:t xml:space="preserve"> אין</w:t>
      </w:r>
    </w:p>
    <w:p w14:paraId="4D121DD4" w14:textId="77777777" w:rsidR="00F15901" w:rsidRPr="007C416E" w:rsidRDefault="00F15901" w:rsidP="00F15901">
      <w:pPr>
        <w:bidi/>
        <w:jc w:val="center"/>
        <w:rPr>
          <w:rFonts w:cs="David" w:hint="cs"/>
          <w:rtl/>
        </w:rPr>
      </w:pPr>
      <w:r w:rsidRPr="007C416E">
        <w:rPr>
          <w:rFonts w:cs="David" w:hint="cs"/>
          <w:rtl/>
        </w:rPr>
        <w:t>החוק יידון בוועדת חוקה חוק ומשפט.</w:t>
      </w:r>
    </w:p>
    <w:p w14:paraId="4B0F26A8" w14:textId="77777777" w:rsidR="00F15901" w:rsidRPr="007C416E" w:rsidRDefault="00F15901" w:rsidP="00F15901">
      <w:pPr>
        <w:bidi/>
        <w:rPr>
          <w:rFonts w:cs="David" w:hint="cs"/>
          <w:rtl/>
        </w:rPr>
      </w:pPr>
    </w:p>
    <w:p w14:paraId="1F4AD04D"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425E893" w14:textId="77777777" w:rsidR="00F15901" w:rsidRPr="007C416E" w:rsidRDefault="00F15901" w:rsidP="00F15901">
      <w:pPr>
        <w:bidi/>
        <w:rPr>
          <w:rFonts w:cs="David" w:hint="cs"/>
          <w:rtl/>
        </w:rPr>
      </w:pPr>
    </w:p>
    <w:p w14:paraId="0D5817A3" w14:textId="77777777" w:rsidR="00F15901" w:rsidRPr="007C416E" w:rsidRDefault="00F15901" w:rsidP="00F15901">
      <w:pPr>
        <w:bidi/>
        <w:rPr>
          <w:rFonts w:cs="David" w:hint="cs"/>
          <w:rtl/>
        </w:rPr>
      </w:pPr>
      <w:r w:rsidRPr="007C416E">
        <w:rPr>
          <w:rFonts w:cs="David" w:hint="cs"/>
          <w:rtl/>
        </w:rPr>
        <w:tab/>
        <w:t xml:space="preserve">  החוק יועבר לדיון בוועדת חוקה חוק ומשפט.</w:t>
      </w:r>
    </w:p>
    <w:p w14:paraId="078F7F97" w14:textId="77777777" w:rsidR="00F15901" w:rsidRPr="007C416E" w:rsidRDefault="00F15901" w:rsidP="00F15901">
      <w:pPr>
        <w:bidi/>
        <w:jc w:val="both"/>
        <w:rPr>
          <w:rFonts w:cs="David" w:hint="cs"/>
          <w:rtl/>
        </w:rPr>
      </w:pPr>
    </w:p>
    <w:p w14:paraId="271E8040" w14:textId="77777777" w:rsidR="00F15901" w:rsidRPr="007C416E" w:rsidRDefault="00F15901" w:rsidP="00F15901">
      <w:pPr>
        <w:bidi/>
        <w:jc w:val="center"/>
        <w:rPr>
          <w:rFonts w:cs="David"/>
          <w:b/>
          <w:bCs/>
        </w:rPr>
      </w:pPr>
      <w:r w:rsidRPr="007C416E">
        <w:rPr>
          <w:rFonts w:cs="David"/>
          <w:rtl/>
        </w:rPr>
        <w:br w:type="page"/>
      </w:r>
    </w:p>
    <w:p w14:paraId="582ADA29" w14:textId="77777777" w:rsidR="00F15901" w:rsidRPr="00F15901" w:rsidRDefault="00F15901" w:rsidP="00F15901">
      <w:pPr>
        <w:bidi/>
        <w:jc w:val="center"/>
        <w:rPr>
          <w:rFonts w:cs="David" w:hint="cs"/>
          <w:b/>
          <w:bCs/>
          <w:u w:val="single"/>
          <w:rtl/>
        </w:rPr>
      </w:pPr>
      <w:r w:rsidRPr="007C416E">
        <w:rPr>
          <w:rFonts w:cs="David" w:hint="cs"/>
          <w:b/>
          <w:bCs/>
          <w:rtl/>
        </w:rPr>
        <w:t xml:space="preserve">קביעת מסגרת לדיון בהחלטת ממשלה לפי סעיף 31(ב) לחוק יסוד הממשלה להעברת סמכויות </w:t>
      </w:r>
      <w:r w:rsidRPr="00F15901">
        <w:rPr>
          <w:rFonts w:cs="David" w:hint="cs"/>
          <w:b/>
          <w:bCs/>
          <w:u w:val="single"/>
          <w:rtl/>
        </w:rPr>
        <w:t>לפי חוק החברות הממשלתיות, תשל"ה-1975.</w:t>
      </w:r>
    </w:p>
    <w:p w14:paraId="7F003899" w14:textId="77777777" w:rsidR="00F15901" w:rsidRPr="007C416E" w:rsidRDefault="00F15901" w:rsidP="00F15901">
      <w:pPr>
        <w:bidi/>
        <w:jc w:val="both"/>
        <w:rPr>
          <w:rFonts w:cs="David" w:hint="cs"/>
          <w:b/>
          <w:bCs/>
          <w:u w:val="single"/>
          <w:rtl/>
        </w:rPr>
      </w:pPr>
    </w:p>
    <w:p w14:paraId="46884064" w14:textId="77777777" w:rsidR="00F15901" w:rsidRDefault="00F15901" w:rsidP="00F15901">
      <w:pPr>
        <w:bidi/>
        <w:jc w:val="both"/>
        <w:rPr>
          <w:rFonts w:cs="David" w:hint="cs"/>
          <w:u w:val="single"/>
          <w:rtl/>
        </w:rPr>
      </w:pPr>
    </w:p>
    <w:p w14:paraId="741B0B13" w14:textId="77777777" w:rsidR="00F15901" w:rsidRPr="007C416E" w:rsidRDefault="00F15901" w:rsidP="00F15901">
      <w:pPr>
        <w:bidi/>
        <w:jc w:val="both"/>
        <w:rPr>
          <w:rFonts w:cs="David" w:hint="cs"/>
          <w:u w:val="single"/>
          <w:rtl/>
        </w:rPr>
      </w:pPr>
    </w:p>
    <w:p w14:paraId="4C84D46F"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ED67BF8" w14:textId="77777777" w:rsidR="00F15901" w:rsidRPr="007C416E" w:rsidRDefault="00F15901" w:rsidP="00F15901">
      <w:pPr>
        <w:keepNext/>
        <w:bidi/>
        <w:jc w:val="both"/>
        <w:rPr>
          <w:rFonts w:cs="David" w:hint="cs"/>
          <w:u w:val="single"/>
          <w:rtl/>
        </w:rPr>
      </w:pPr>
    </w:p>
    <w:p w14:paraId="255EA42D" w14:textId="77777777" w:rsidR="00F15901" w:rsidRPr="007C416E" w:rsidRDefault="00F15901" w:rsidP="00F15901">
      <w:pPr>
        <w:bidi/>
        <w:jc w:val="both"/>
        <w:rPr>
          <w:rFonts w:cs="David" w:hint="cs"/>
          <w:rtl/>
        </w:rPr>
      </w:pPr>
      <w:r w:rsidRPr="007C416E">
        <w:rPr>
          <w:rFonts w:cs="David" w:hint="cs"/>
          <w:rtl/>
        </w:rPr>
        <w:tab/>
        <w:t>הסעיף הנוסף על סדר היום שנולד היום, קביעת מסגרת לדיון בהחלטת ממשלה לפי סעיף 31(ב) לחוק יסוד הממשלה להעברת סמכויות לפי חוק החברות הממשלתיות, תשל"ה-1975. אני חייב להגיד שמפריעה לי מאד העבודה  שאין אף נציג מסיעת קדימה, בכלל חסרים לי נציגים מהאופוזיציה, רציתי להציע משהו והם נעדרים. חבר הכנסת פינס  הוא חבר מן המניין בקואליציה והקואליציה הוכיחה זאת נאמנה ביום האחרון של מושב הכנסת. שמעתי את חבר הכנסת פינס מדבר במליאה על היעדרות של חלק מהחברים בקדימה אבל לא חשבתי שזה בהיקף כזה.</w:t>
      </w:r>
    </w:p>
    <w:p w14:paraId="3ACD05F9" w14:textId="77777777" w:rsidR="00F15901" w:rsidRPr="007C416E" w:rsidRDefault="00F15901" w:rsidP="00F15901">
      <w:pPr>
        <w:bidi/>
        <w:jc w:val="both"/>
        <w:rPr>
          <w:rFonts w:cs="David" w:hint="cs"/>
          <w:rtl/>
        </w:rPr>
      </w:pPr>
    </w:p>
    <w:p w14:paraId="666B0110" w14:textId="77777777" w:rsidR="00F15901" w:rsidRPr="007C416E" w:rsidRDefault="00F15901" w:rsidP="00F15901">
      <w:pPr>
        <w:bidi/>
        <w:jc w:val="both"/>
        <w:rPr>
          <w:rFonts w:cs="David" w:hint="cs"/>
          <w:u w:val="single"/>
          <w:rtl/>
        </w:rPr>
      </w:pPr>
      <w:r w:rsidRPr="007C416E">
        <w:rPr>
          <w:rFonts w:cs="David" w:hint="cs"/>
          <w:u w:val="single"/>
          <w:rtl/>
        </w:rPr>
        <w:t>אופיר פינס-פז:</w:t>
      </w:r>
    </w:p>
    <w:p w14:paraId="3214BA53" w14:textId="77777777" w:rsidR="00F15901" w:rsidRPr="007C416E" w:rsidRDefault="00F15901" w:rsidP="00F15901">
      <w:pPr>
        <w:bidi/>
        <w:jc w:val="both"/>
        <w:rPr>
          <w:rFonts w:cs="David" w:hint="cs"/>
          <w:u w:val="single"/>
          <w:rtl/>
        </w:rPr>
      </w:pPr>
    </w:p>
    <w:p w14:paraId="603CD120" w14:textId="77777777" w:rsidR="00F15901" w:rsidRPr="007C416E" w:rsidRDefault="00F15901" w:rsidP="00F15901">
      <w:pPr>
        <w:bidi/>
        <w:jc w:val="both"/>
        <w:rPr>
          <w:rFonts w:cs="David" w:hint="cs"/>
          <w:rtl/>
        </w:rPr>
      </w:pPr>
      <w:r w:rsidRPr="007C416E">
        <w:rPr>
          <w:rFonts w:cs="David" w:hint="cs"/>
          <w:rtl/>
        </w:rPr>
        <w:tab/>
        <w:t>מי כמוך יודע, אדוני היושב ראש, שהייתי אמור להיות היום בחו"ל וביטלתי את נסיעתי משום שחשבתי שהנושא חשוב ופתאום אני רואה שכל אנשי קדימה מטיילים.</w:t>
      </w:r>
    </w:p>
    <w:p w14:paraId="182FA3B3" w14:textId="77777777" w:rsidR="00F15901" w:rsidRPr="007C416E" w:rsidRDefault="00F15901" w:rsidP="00F15901">
      <w:pPr>
        <w:bidi/>
        <w:jc w:val="both"/>
        <w:rPr>
          <w:rFonts w:cs="David" w:hint="cs"/>
          <w:rtl/>
        </w:rPr>
      </w:pPr>
    </w:p>
    <w:p w14:paraId="76A7D328"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F5C8A2A" w14:textId="77777777" w:rsidR="00F15901" w:rsidRPr="007C416E" w:rsidRDefault="00F15901" w:rsidP="00F15901">
      <w:pPr>
        <w:bidi/>
        <w:rPr>
          <w:rFonts w:cs="David" w:hint="cs"/>
          <w:rtl/>
        </w:rPr>
      </w:pPr>
    </w:p>
    <w:p w14:paraId="3C2D1EA3" w14:textId="77777777" w:rsidR="00F15901" w:rsidRPr="007C416E" w:rsidRDefault="00F15901" w:rsidP="00F15901">
      <w:pPr>
        <w:bidi/>
        <w:jc w:val="both"/>
        <w:rPr>
          <w:rFonts w:cs="David" w:hint="cs"/>
          <w:rtl/>
        </w:rPr>
      </w:pPr>
      <w:r w:rsidRPr="007C416E">
        <w:rPr>
          <w:rFonts w:cs="David" w:hint="cs"/>
          <w:rtl/>
        </w:rPr>
        <w:tab/>
        <w:t xml:space="preserve">  פניתי אליך בבקשה מיוחדת, ביקשתי שכל אנשי הקואליציה יישארו כאן ואתה נענית לבקשתי.</w:t>
      </w:r>
    </w:p>
    <w:p w14:paraId="29FD2197" w14:textId="77777777" w:rsidR="00F15901" w:rsidRPr="007C416E" w:rsidRDefault="00F15901" w:rsidP="00F15901">
      <w:pPr>
        <w:bidi/>
        <w:jc w:val="both"/>
        <w:rPr>
          <w:rFonts w:cs="David" w:hint="cs"/>
          <w:rtl/>
        </w:rPr>
      </w:pPr>
    </w:p>
    <w:p w14:paraId="6EFE778B" w14:textId="77777777" w:rsidR="00F15901" w:rsidRPr="007C416E" w:rsidRDefault="00F15901" w:rsidP="00F15901">
      <w:pPr>
        <w:keepNext/>
        <w:bidi/>
        <w:jc w:val="both"/>
        <w:rPr>
          <w:rFonts w:cs="David" w:hint="cs"/>
          <w:u w:val="single"/>
          <w:rtl/>
        </w:rPr>
      </w:pPr>
      <w:r w:rsidRPr="007C416E">
        <w:rPr>
          <w:rFonts w:cs="David" w:hint="cs"/>
          <w:u w:val="single"/>
          <w:rtl/>
        </w:rPr>
        <w:t>אופיר פינס:</w:t>
      </w:r>
    </w:p>
    <w:p w14:paraId="333CF998" w14:textId="77777777" w:rsidR="00F15901" w:rsidRPr="007C416E" w:rsidRDefault="00F15901" w:rsidP="00F15901">
      <w:pPr>
        <w:keepNext/>
        <w:bidi/>
        <w:jc w:val="both"/>
        <w:rPr>
          <w:rFonts w:cs="David" w:hint="cs"/>
          <w:rtl/>
        </w:rPr>
      </w:pPr>
    </w:p>
    <w:p w14:paraId="45401DDA" w14:textId="77777777" w:rsidR="00F15901" w:rsidRPr="007C416E" w:rsidRDefault="00F15901" w:rsidP="00F15901">
      <w:pPr>
        <w:keepNext/>
        <w:bidi/>
        <w:jc w:val="both"/>
        <w:rPr>
          <w:rFonts w:cs="David" w:hint="cs"/>
          <w:rtl/>
        </w:rPr>
      </w:pPr>
      <w:r w:rsidRPr="007C416E">
        <w:rPr>
          <w:rFonts w:cs="David" w:hint="cs"/>
          <w:rtl/>
        </w:rPr>
        <w:tab/>
        <w:t>ופתאום אני רואה שכל חברי קדימה מטיילים.</w:t>
      </w:r>
    </w:p>
    <w:p w14:paraId="47C601AC" w14:textId="77777777" w:rsidR="00F15901" w:rsidRPr="007C416E" w:rsidRDefault="00F15901" w:rsidP="00F15901">
      <w:pPr>
        <w:bidi/>
        <w:jc w:val="both"/>
        <w:rPr>
          <w:rFonts w:cs="David" w:hint="cs"/>
          <w:rtl/>
        </w:rPr>
      </w:pPr>
    </w:p>
    <w:p w14:paraId="123AF649"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7B06F6FA" w14:textId="77777777" w:rsidR="00F15901" w:rsidRPr="007C416E" w:rsidRDefault="00F15901" w:rsidP="00F15901">
      <w:pPr>
        <w:bidi/>
        <w:jc w:val="both"/>
        <w:rPr>
          <w:rFonts w:cs="David" w:hint="cs"/>
          <w:rtl/>
        </w:rPr>
      </w:pPr>
    </w:p>
    <w:p w14:paraId="553DD852" w14:textId="77777777" w:rsidR="00F15901" w:rsidRPr="007C416E" w:rsidRDefault="00F15901" w:rsidP="00F15901">
      <w:pPr>
        <w:bidi/>
        <w:jc w:val="both"/>
        <w:rPr>
          <w:rFonts w:cs="David" w:hint="cs"/>
          <w:rtl/>
        </w:rPr>
      </w:pPr>
      <w:r w:rsidRPr="007C416E">
        <w:rPr>
          <w:rFonts w:cs="David" w:hint="cs"/>
          <w:rtl/>
        </w:rPr>
        <w:tab/>
        <w:t xml:space="preserve">אני אציג בקצרה את בקשת הממשלה, שהיושב ראש הציג בפניכם. סעיף 59א(א) קובע לחוק החברות הממשלתיות,  שהממשלה תקים ועדת שרים לענייני הפרטה שחברים בה סטטוטורית ראש הממשלה, שר האוצר ושר המשפטים. כאשר הממשלה רשאית לצרף לוועדה חבר או שני חברים נוספים. </w:t>
      </w:r>
    </w:p>
    <w:p w14:paraId="40A0933D" w14:textId="77777777" w:rsidR="00F15901" w:rsidRPr="007C416E" w:rsidRDefault="00F15901" w:rsidP="00F15901">
      <w:pPr>
        <w:bidi/>
        <w:jc w:val="both"/>
        <w:rPr>
          <w:rFonts w:cs="David" w:hint="cs"/>
          <w:rtl/>
        </w:rPr>
      </w:pPr>
    </w:p>
    <w:p w14:paraId="6B3D4FA4" w14:textId="77777777" w:rsidR="00F15901" w:rsidRPr="007C416E" w:rsidRDefault="00F15901" w:rsidP="00F15901">
      <w:pPr>
        <w:bidi/>
        <w:jc w:val="both"/>
        <w:rPr>
          <w:rFonts w:cs="David" w:hint="cs"/>
          <w:rtl/>
        </w:rPr>
      </w:pPr>
      <w:r w:rsidRPr="007C416E">
        <w:rPr>
          <w:rFonts w:cs="David" w:hint="cs"/>
          <w:rtl/>
        </w:rPr>
        <w:tab/>
        <w:t xml:space="preserve">הממשלה החליטה אתמול לפעול על פי דגם שהיה מקובל בממשלות האחרונות לפיו ראש הממשלה מוותר על חברותו הסטטוטורית בוועדה לטובת שר האוצר שהופך להיות יושב ראש ועדת השרים לענייני הפרטה, וחברותו הסטטוטורית של שר האוצר עוברת לשר אחר שממנה הממשלה, בממשלה הקודמת היה זה השר מאיר שטרית, בממשלה הזו זה יהיה השר </w:t>
      </w:r>
      <w:proofErr w:type="spellStart"/>
      <w:r w:rsidRPr="007C416E">
        <w:rPr>
          <w:rFonts w:cs="David" w:hint="cs"/>
          <w:rtl/>
        </w:rPr>
        <w:t>סטס</w:t>
      </w:r>
      <w:proofErr w:type="spellEnd"/>
      <w:r w:rsidRPr="007C416E">
        <w:rPr>
          <w:rFonts w:cs="David" w:hint="cs"/>
          <w:rtl/>
        </w:rPr>
        <w:t xml:space="preserve"> </w:t>
      </w:r>
      <w:proofErr w:type="spellStart"/>
      <w:r w:rsidRPr="007C416E">
        <w:rPr>
          <w:rFonts w:cs="David" w:hint="cs"/>
          <w:rtl/>
        </w:rPr>
        <w:t>מיסז'ניקוב</w:t>
      </w:r>
      <w:proofErr w:type="spellEnd"/>
      <w:r w:rsidRPr="007C416E">
        <w:rPr>
          <w:rFonts w:cs="David" w:hint="cs"/>
          <w:rtl/>
        </w:rPr>
        <w:t xml:space="preserve">. לא </w:t>
      </w:r>
      <w:proofErr w:type="spellStart"/>
      <w:r w:rsidRPr="007C416E">
        <w:rPr>
          <w:rFonts w:cs="David" w:hint="cs"/>
          <w:rtl/>
        </w:rPr>
        <w:t>אקסופיציו</w:t>
      </w:r>
      <w:proofErr w:type="spellEnd"/>
      <w:r w:rsidRPr="007C416E">
        <w:rPr>
          <w:rFonts w:cs="David" w:hint="cs"/>
          <w:rtl/>
        </w:rPr>
        <w:t xml:space="preserve"> כשר תיירות אחא כשר </w:t>
      </w:r>
      <w:proofErr w:type="spellStart"/>
      <w:r w:rsidRPr="007C416E">
        <w:rPr>
          <w:rFonts w:cs="David" w:hint="cs"/>
          <w:rtl/>
        </w:rPr>
        <w:t>סטס</w:t>
      </w:r>
      <w:proofErr w:type="spellEnd"/>
      <w:r w:rsidRPr="007C416E">
        <w:rPr>
          <w:rFonts w:cs="David" w:hint="cs"/>
          <w:rtl/>
        </w:rPr>
        <w:t xml:space="preserve"> </w:t>
      </w:r>
      <w:proofErr w:type="spellStart"/>
      <w:r w:rsidRPr="007C416E">
        <w:rPr>
          <w:rFonts w:cs="David" w:hint="cs"/>
          <w:rtl/>
        </w:rPr>
        <w:t>מיסז'ניקוב</w:t>
      </w:r>
      <w:proofErr w:type="spellEnd"/>
      <w:r w:rsidRPr="007C416E">
        <w:rPr>
          <w:rFonts w:cs="David" w:hint="cs"/>
          <w:rtl/>
        </w:rPr>
        <w:t xml:space="preserve"> כפי שהיה השר שטרית,  </w:t>
      </w:r>
      <w:proofErr w:type="spellStart"/>
      <w:r>
        <w:rPr>
          <w:rFonts w:cs="David" w:hint="cs"/>
          <w:rtl/>
        </w:rPr>
        <w:t>אקסו</w:t>
      </w:r>
      <w:r w:rsidRPr="007C416E">
        <w:rPr>
          <w:rFonts w:cs="David" w:hint="cs"/>
          <w:rtl/>
        </w:rPr>
        <w:t>פיציו</w:t>
      </w:r>
      <w:proofErr w:type="spellEnd"/>
      <w:r w:rsidRPr="007C416E">
        <w:rPr>
          <w:rFonts w:cs="David" w:hint="cs"/>
          <w:rtl/>
        </w:rPr>
        <w:t xml:space="preserve"> כשר הפנים אלא כשר מאיר שטרית.</w:t>
      </w:r>
    </w:p>
    <w:p w14:paraId="2A254788" w14:textId="77777777" w:rsidR="00F15901" w:rsidRPr="007C416E" w:rsidRDefault="00F15901" w:rsidP="00F15901">
      <w:pPr>
        <w:bidi/>
        <w:jc w:val="both"/>
        <w:rPr>
          <w:rFonts w:cs="David" w:hint="cs"/>
          <w:u w:val="single"/>
          <w:rtl/>
        </w:rPr>
      </w:pPr>
    </w:p>
    <w:p w14:paraId="7335F71B" w14:textId="77777777" w:rsidR="00F15901" w:rsidRPr="007C416E" w:rsidRDefault="00F15901" w:rsidP="00F15901">
      <w:pPr>
        <w:bidi/>
        <w:jc w:val="both"/>
        <w:rPr>
          <w:rFonts w:cs="David" w:hint="cs"/>
          <w:u w:val="single"/>
          <w:rtl/>
        </w:rPr>
      </w:pPr>
      <w:r w:rsidRPr="007C416E">
        <w:rPr>
          <w:rFonts w:cs="David" w:hint="cs"/>
          <w:u w:val="single"/>
          <w:rtl/>
        </w:rPr>
        <w:t>דוד רותם:</w:t>
      </w:r>
    </w:p>
    <w:p w14:paraId="7855CAAE" w14:textId="77777777" w:rsidR="00F15901" w:rsidRPr="007C416E" w:rsidRDefault="00F15901" w:rsidP="00F15901">
      <w:pPr>
        <w:bidi/>
        <w:jc w:val="both"/>
        <w:rPr>
          <w:rFonts w:cs="David" w:hint="cs"/>
          <w:u w:val="single"/>
          <w:rtl/>
        </w:rPr>
      </w:pPr>
    </w:p>
    <w:p w14:paraId="0E4D696E" w14:textId="77777777" w:rsidR="00F15901" w:rsidRPr="007C416E" w:rsidRDefault="00F15901" w:rsidP="00F15901">
      <w:pPr>
        <w:bidi/>
        <w:jc w:val="both"/>
        <w:rPr>
          <w:rFonts w:cs="David" w:hint="cs"/>
          <w:rtl/>
        </w:rPr>
      </w:pPr>
      <w:r w:rsidRPr="007C416E">
        <w:rPr>
          <w:rFonts w:cs="David" w:hint="cs"/>
          <w:rtl/>
        </w:rPr>
        <w:tab/>
        <w:t>האם לפי החוק זה אפשרי?</w:t>
      </w:r>
    </w:p>
    <w:p w14:paraId="4AD249F2" w14:textId="77777777" w:rsidR="00F15901" w:rsidRPr="007C416E" w:rsidRDefault="00F15901" w:rsidP="00F15901">
      <w:pPr>
        <w:bidi/>
        <w:jc w:val="both"/>
        <w:rPr>
          <w:rFonts w:cs="David" w:hint="cs"/>
          <w:rtl/>
        </w:rPr>
      </w:pPr>
    </w:p>
    <w:p w14:paraId="006BB078"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3E5DA01E" w14:textId="77777777" w:rsidR="00F15901" w:rsidRPr="007C416E" w:rsidRDefault="00F15901" w:rsidP="00F15901">
      <w:pPr>
        <w:bidi/>
        <w:jc w:val="both"/>
        <w:rPr>
          <w:rFonts w:cs="David" w:hint="cs"/>
          <w:rtl/>
        </w:rPr>
      </w:pPr>
    </w:p>
    <w:p w14:paraId="28D48567" w14:textId="77777777" w:rsidR="00F15901" w:rsidRPr="007C416E" w:rsidRDefault="00F15901" w:rsidP="00F15901">
      <w:pPr>
        <w:bidi/>
        <w:jc w:val="both"/>
        <w:rPr>
          <w:rFonts w:cs="David" w:hint="cs"/>
          <w:rtl/>
        </w:rPr>
      </w:pPr>
      <w:r w:rsidRPr="007C416E">
        <w:rPr>
          <w:rFonts w:cs="David" w:hint="cs"/>
          <w:rtl/>
        </w:rPr>
        <w:tab/>
        <w:t xml:space="preserve">זה התחיל עוד ב- 2003 והדרך בה נקבע שזה אפשרי זה על ידי החלטת ממשלה באישור הכנסת  לפי סעיף 31 לחוק יסוד הממשלה, חכן הדבר דורש את אישור הכנסת וממילא ברגע שיש הצבעה יש גם דיון וועדת הכנסת נדרשת לקבוע מסגרת לדיון סיעתי בסעיף הזה של העברת סמכותו, חברותו הסטטוטורית של שר האוצר בוועדת השרים לענייני הפרטה, לידי השר </w:t>
      </w:r>
      <w:proofErr w:type="spellStart"/>
      <w:r w:rsidRPr="007C416E">
        <w:rPr>
          <w:rFonts w:cs="David" w:hint="cs"/>
          <w:rtl/>
        </w:rPr>
        <w:t>סטס</w:t>
      </w:r>
      <w:proofErr w:type="spellEnd"/>
      <w:r w:rsidRPr="007C416E">
        <w:rPr>
          <w:rFonts w:cs="David" w:hint="cs"/>
          <w:rtl/>
        </w:rPr>
        <w:t xml:space="preserve"> </w:t>
      </w:r>
      <w:proofErr w:type="spellStart"/>
      <w:r w:rsidRPr="007C416E">
        <w:rPr>
          <w:rFonts w:cs="David" w:hint="cs"/>
          <w:rtl/>
        </w:rPr>
        <w:t>מיסז'ניקוב</w:t>
      </w:r>
      <w:proofErr w:type="spellEnd"/>
      <w:r w:rsidRPr="007C416E">
        <w:rPr>
          <w:rFonts w:cs="David" w:hint="cs"/>
          <w:rtl/>
        </w:rPr>
        <w:t>.</w:t>
      </w:r>
    </w:p>
    <w:p w14:paraId="7C0E91F0" w14:textId="77777777" w:rsidR="00F15901" w:rsidRDefault="00F15901" w:rsidP="00F15901">
      <w:pPr>
        <w:bidi/>
        <w:jc w:val="both"/>
        <w:rPr>
          <w:rFonts w:cs="David" w:hint="cs"/>
          <w:rtl/>
        </w:rPr>
      </w:pPr>
    </w:p>
    <w:p w14:paraId="56019601" w14:textId="77777777" w:rsidR="00F15901" w:rsidRDefault="00F15901" w:rsidP="00F15901">
      <w:pPr>
        <w:bidi/>
        <w:jc w:val="both"/>
        <w:rPr>
          <w:rFonts w:cs="David" w:hint="cs"/>
          <w:rtl/>
        </w:rPr>
      </w:pPr>
    </w:p>
    <w:p w14:paraId="15E47AE9" w14:textId="77777777" w:rsidR="00F15901" w:rsidRDefault="00F15901" w:rsidP="00F15901">
      <w:pPr>
        <w:bidi/>
        <w:jc w:val="both"/>
        <w:rPr>
          <w:rFonts w:cs="David" w:hint="cs"/>
          <w:rtl/>
        </w:rPr>
      </w:pPr>
    </w:p>
    <w:p w14:paraId="794BE840" w14:textId="77777777" w:rsidR="00F15901" w:rsidRDefault="00F15901" w:rsidP="00F15901">
      <w:pPr>
        <w:bidi/>
        <w:jc w:val="both"/>
        <w:rPr>
          <w:rFonts w:cs="David" w:hint="cs"/>
          <w:rtl/>
        </w:rPr>
      </w:pPr>
    </w:p>
    <w:p w14:paraId="7019D483" w14:textId="77777777" w:rsidR="00F15901" w:rsidRDefault="00F15901" w:rsidP="00F15901">
      <w:pPr>
        <w:bidi/>
        <w:jc w:val="both"/>
        <w:rPr>
          <w:rFonts w:cs="David" w:hint="cs"/>
          <w:rtl/>
        </w:rPr>
      </w:pPr>
    </w:p>
    <w:p w14:paraId="29FA89C5" w14:textId="77777777" w:rsidR="00F15901" w:rsidRPr="007C416E" w:rsidRDefault="00F15901" w:rsidP="00F15901">
      <w:pPr>
        <w:bidi/>
        <w:jc w:val="both"/>
        <w:rPr>
          <w:rFonts w:cs="David" w:hint="cs"/>
          <w:rtl/>
        </w:rPr>
      </w:pPr>
    </w:p>
    <w:p w14:paraId="0B841EDD" w14:textId="77777777" w:rsidR="00F15901" w:rsidRPr="007C416E" w:rsidRDefault="00F15901" w:rsidP="00F15901">
      <w:pPr>
        <w:bidi/>
        <w:jc w:val="both"/>
        <w:rPr>
          <w:rFonts w:cs="David" w:hint="cs"/>
          <w:u w:val="single"/>
          <w:rtl/>
        </w:rPr>
      </w:pPr>
      <w:r w:rsidRPr="007C416E">
        <w:rPr>
          <w:rFonts w:cs="David" w:hint="cs"/>
          <w:u w:val="single"/>
          <w:rtl/>
        </w:rPr>
        <w:t>אופיר פינס-פז:</w:t>
      </w:r>
    </w:p>
    <w:p w14:paraId="66A0C505" w14:textId="77777777" w:rsidR="00F15901" w:rsidRPr="007C416E" w:rsidRDefault="00F15901" w:rsidP="00F15901">
      <w:pPr>
        <w:bidi/>
        <w:jc w:val="both"/>
        <w:rPr>
          <w:rFonts w:cs="David" w:hint="cs"/>
          <w:u w:val="single"/>
          <w:rtl/>
        </w:rPr>
      </w:pPr>
    </w:p>
    <w:p w14:paraId="40B34E9F" w14:textId="77777777" w:rsidR="00F15901" w:rsidRPr="007C416E" w:rsidRDefault="00F15901" w:rsidP="00F15901">
      <w:pPr>
        <w:bidi/>
        <w:jc w:val="both"/>
        <w:rPr>
          <w:rFonts w:cs="David" w:hint="cs"/>
          <w:rtl/>
        </w:rPr>
      </w:pPr>
      <w:r w:rsidRPr="007C416E">
        <w:rPr>
          <w:rFonts w:cs="David" w:hint="cs"/>
          <w:rtl/>
        </w:rPr>
        <w:tab/>
        <w:t>מה עם ראש הממשלה?</w:t>
      </w:r>
    </w:p>
    <w:p w14:paraId="39DC02A1" w14:textId="77777777" w:rsidR="00F15901" w:rsidRPr="007C416E" w:rsidRDefault="00F15901" w:rsidP="00F15901">
      <w:pPr>
        <w:bidi/>
        <w:jc w:val="both"/>
        <w:rPr>
          <w:rFonts w:cs="David" w:hint="cs"/>
          <w:rtl/>
        </w:rPr>
      </w:pPr>
    </w:p>
    <w:p w14:paraId="485D9E4C"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4A8EB235" w14:textId="77777777" w:rsidR="00F15901" w:rsidRPr="007C416E" w:rsidRDefault="00F15901" w:rsidP="00F15901">
      <w:pPr>
        <w:bidi/>
        <w:jc w:val="both"/>
        <w:rPr>
          <w:rFonts w:cs="David" w:hint="cs"/>
          <w:rtl/>
        </w:rPr>
      </w:pPr>
    </w:p>
    <w:p w14:paraId="5F578AF8" w14:textId="77777777" w:rsidR="00F15901" w:rsidRPr="007C416E" w:rsidRDefault="00F15901" w:rsidP="00F15901">
      <w:pPr>
        <w:bidi/>
        <w:jc w:val="both"/>
        <w:rPr>
          <w:rFonts w:cs="David" w:hint="cs"/>
          <w:rtl/>
        </w:rPr>
      </w:pPr>
      <w:r w:rsidRPr="007C416E">
        <w:rPr>
          <w:rFonts w:cs="David" w:hint="cs"/>
          <w:rtl/>
        </w:rPr>
        <w:tab/>
        <w:t xml:space="preserve">את עניין ראש הממשלה הכנסת קיבלה בשנת 2003, שראש הממשלה אינו חבר בוועדתה שרים לענייני הפרטה ומחליף אותו שר האוצר. נתקלו עכשיו בבעיה שבגלל ההחלפה של שר האוצר, שהייתה החלפה פרסונאלית ולא </w:t>
      </w:r>
      <w:proofErr w:type="spellStart"/>
      <w:r w:rsidRPr="007C416E">
        <w:rPr>
          <w:rFonts w:cs="David" w:hint="cs"/>
          <w:rtl/>
        </w:rPr>
        <w:t>אקסופיציו</w:t>
      </w:r>
      <w:proofErr w:type="spellEnd"/>
      <w:r w:rsidRPr="007C416E">
        <w:rPr>
          <w:rFonts w:cs="David" w:hint="cs"/>
          <w:rtl/>
        </w:rPr>
        <w:t>, זה לא שאמרו שר הפנים יחליף את שר האוצר, אלא אמרו השר מאיר שטרית ולפני כן היה שר אחר שזה גם היה אישי ועכשיו גם רוצים להעביר את זה אישית.</w:t>
      </w:r>
    </w:p>
    <w:p w14:paraId="3C7B45A1" w14:textId="77777777" w:rsidR="00F15901" w:rsidRPr="007C416E" w:rsidRDefault="00F15901" w:rsidP="00F15901">
      <w:pPr>
        <w:bidi/>
        <w:jc w:val="both"/>
        <w:rPr>
          <w:rFonts w:cs="David" w:hint="cs"/>
          <w:rtl/>
        </w:rPr>
      </w:pPr>
    </w:p>
    <w:p w14:paraId="602AFCCA" w14:textId="77777777" w:rsidR="00F15901" w:rsidRPr="007C416E" w:rsidRDefault="00F15901" w:rsidP="00F15901">
      <w:pPr>
        <w:keepNext/>
        <w:bidi/>
        <w:jc w:val="both"/>
        <w:rPr>
          <w:rFonts w:cs="David" w:hint="cs"/>
          <w:u w:val="single"/>
          <w:rtl/>
        </w:rPr>
      </w:pPr>
      <w:r w:rsidRPr="007C416E">
        <w:rPr>
          <w:rFonts w:cs="David" w:hint="cs"/>
          <w:u w:val="single"/>
          <w:rtl/>
        </w:rPr>
        <w:t>אופיר פינס:</w:t>
      </w:r>
    </w:p>
    <w:p w14:paraId="6C30C046" w14:textId="77777777" w:rsidR="00F15901" w:rsidRPr="007C416E" w:rsidRDefault="00F15901" w:rsidP="00F15901">
      <w:pPr>
        <w:keepNext/>
        <w:bidi/>
        <w:jc w:val="both"/>
        <w:rPr>
          <w:rFonts w:cs="David" w:hint="cs"/>
          <w:rtl/>
        </w:rPr>
      </w:pPr>
    </w:p>
    <w:p w14:paraId="254D370A" w14:textId="77777777" w:rsidR="00F15901" w:rsidRPr="007C416E" w:rsidRDefault="00F15901" w:rsidP="00F15901">
      <w:pPr>
        <w:keepNext/>
        <w:bidi/>
        <w:jc w:val="both"/>
        <w:rPr>
          <w:rFonts w:cs="David" w:hint="cs"/>
          <w:rtl/>
        </w:rPr>
      </w:pPr>
      <w:r w:rsidRPr="007C416E">
        <w:rPr>
          <w:rFonts w:cs="David" w:hint="cs"/>
          <w:rtl/>
        </w:rPr>
        <w:tab/>
      </w:r>
      <w:proofErr w:type="spellStart"/>
      <w:r w:rsidRPr="007C416E">
        <w:rPr>
          <w:rFonts w:cs="David" w:hint="cs"/>
          <w:rtl/>
        </w:rPr>
        <w:t>שטייניץ</w:t>
      </w:r>
      <w:proofErr w:type="spellEnd"/>
      <w:r w:rsidRPr="007C416E">
        <w:rPr>
          <w:rFonts w:cs="David" w:hint="cs"/>
          <w:rtl/>
        </w:rPr>
        <w:t xml:space="preserve"> לא יהיה יושב ראש ועדת השרים?</w:t>
      </w:r>
    </w:p>
    <w:p w14:paraId="1E454CFB" w14:textId="77777777" w:rsidR="00F15901" w:rsidRPr="007C416E" w:rsidRDefault="00F15901" w:rsidP="00F15901">
      <w:pPr>
        <w:keepNext/>
        <w:bidi/>
        <w:jc w:val="both"/>
        <w:rPr>
          <w:rFonts w:cs="David" w:hint="cs"/>
          <w:rtl/>
        </w:rPr>
      </w:pPr>
    </w:p>
    <w:p w14:paraId="63A7048F"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1966D7D0" w14:textId="77777777" w:rsidR="00F15901" w:rsidRPr="007C416E" w:rsidRDefault="00F15901" w:rsidP="00F15901">
      <w:pPr>
        <w:bidi/>
        <w:jc w:val="both"/>
        <w:rPr>
          <w:rFonts w:cs="David" w:hint="cs"/>
          <w:rtl/>
        </w:rPr>
      </w:pPr>
    </w:p>
    <w:p w14:paraId="197215B1" w14:textId="77777777" w:rsidR="00F15901" w:rsidRPr="007C416E" w:rsidRDefault="00F15901" w:rsidP="00F15901">
      <w:pPr>
        <w:keepNext/>
        <w:bidi/>
        <w:jc w:val="both"/>
        <w:rPr>
          <w:rFonts w:cs="David" w:hint="cs"/>
          <w:rtl/>
        </w:rPr>
      </w:pPr>
      <w:r w:rsidRPr="007C416E">
        <w:rPr>
          <w:rFonts w:cs="David" w:hint="cs"/>
          <w:rtl/>
        </w:rPr>
        <w:tab/>
        <w:t xml:space="preserve">הוא יהיה, על תקן ראש הממשלה ובשביל זה לא צריך, לא החלטת ממשלה חדשה ולא החלטה חדשה של הכנסת. מה שצריך הוא שמאיר שטרית שהחליף את שר האוצר לא קיים יתר בממשלה ולכן הממשלה קיבלה החלטה להעביר את זה לשר </w:t>
      </w:r>
      <w:proofErr w:type="spellStart"/>
      <w:r w:rsidRPr="007C416E">
        <w:rPr>
          <w:rFonts w:cs="David" w:hint="cs"/>
          <w:rtl/>
        </w:rPr>
        <w:t>מיסז'ניקוב</w:t>
      </w:r>
      <w:proofErr w:type="spellEnd"/>
      <w:r w:rsidRPr="007C416E">
        <w:rPr>
          <w:rFonts w:cs="David" w:hint="cs"/>
          <w:rtl/>
        </w:rPr>
        <w:t xml:space="preserve"> והכנסת צריכה לאשר את זה בדיון והצבעה. </w:t>
      </w:r>
    </w:p>
    <w:p w14:paraId="48B6D395" w14:textId="77777777" w:rsidR="00F15901" w:rsidRPr="007C416E" w:rsidRDefault="00F15901" w:rsidP="00F15901">
      <w:pPr>
        <w:keepNext/>
        <w:bidi/>
        <w:jc w:val="both"/>
        <w:rPr>
          <w:rFonts w:cs="David" w:hint="cs"/>
          <w:rtl/>
        </w:rPr>
      </w:pPr>
    </w:p>
    <w:p w14:paraId="28DFE262" w14:textId="77777777" w:rsidR="00F15901" w:rsidRPr="007C416E" w:rsidRDefault="00F15901" w:rsidP="00F15901">
      <w:pPr>
        <w:keepNext/>
        <w:bidi/>
        <w:jc w:val="both"/>
        <w:rPr>
          <w:rFonts w:cs="David" w:hint="cs"/>
          <w:u w:val="single"/>
          <w:rtl/>
        </w:rPr>
      </w:pPr>
      <w:r w:rsidRPr="007C416E">
        <w:rPr>
          <w:rFonts w:cs="David" w:hint="cs"/>
          <w:u w:val="single"/>
          <w:rtl/>
        </w:rPr>
        <w:t>דוד רותם:</w:t>
      </w:r>
    </w:p>
    <w:p w14:paraId="2FFC889E" w14:textId="77777777" w:rsidR="00F15901" w:rsidRPr="007C416E" w:rsidRDefault="00F15901" w:rsidP="00F15901">
      <w:pPr>
        <w:keepNext/>
        <w:bidi/>
        <w:jc w:val="both"/>
        <w:rPr>
          <w:rFonts w:cs="David" w:hint="cs"/>
          <w:rtl/>
        </w:rPr>
      </w:pPr>
    </w:p>
    <w:p w14:paraId="0611E606" w14:textId="77777777" w:rsidR="00F15901" w:rsidRPr="007C416E" w:rsidRDefault="00F15901" w:rsidP="00F15901">
      <w:pPr>
        <w:keepNext/>
        <w:bidi/>
        <w:jc w:val="both"/>
        <w:rPr>
          <w:rFonts w:cs="David" w:hint="cs"/>
          <w:rtl/>
        </w:rPr>
      </w:pPr>
      <w:r w:rsidRPr="007C416E">
        <w:rPr>
          <w:rFonts w:cs="David" w:hint="cs"/>
          <w:rtl/>
        </w:rPr>
        <w:tab/>
        <w:t>הממשלה רשאית לצרף חברים?</w:t>
      </w:r>
    </w:p>
    <w:p w14:paraId="77B238BC" w14:textId="77777777" w:rsidR="00F15901" w:rsidRPr="007C416E" w:rsidRDefault="00F15901" w:rsidP="00F15901">
      <w:pPr>
        <w:keepNext/>
        <w:bidi/>
        <w:jc w:val="both"/>
        <w:rPr>
          <w:rFonts w:cs="David" w:hint="cs"/>
          <w:rtl/>
        </w:rPr>
      </w:pPr>
    </w:p>
    <w:p w14:paraId="0B378C38"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6D0B0700" w14:textId="77777777" w:rsidR="00F15901" w:rsidRPr="007C416E" w:rsidRDefault="00F15901" w:rsidP="00F15901">
      <w:pPr>
        <w:bidi/>
        <w:jc w:val="both"/>
        <w:rPr>
          <w:rFonts w:cs="David" w:hint="cs"/>
          <w:rtl/>
        </w:rPr>
      </w:pPr>
    </w:p>
    <w:p w14:paraId="5B186FDA" w14:textId="77777777" w:rsidR="00F15901" w:rsidRPr="007C416E" w:rsidRDefault="00F15901" w:rsidP="00F15901">
      <w:pPr>
        <w:keepNext/>
        <w:bidi/>
        <w:jc w:val="both"/>
        <w:rPr>
          <w:rFonts w:cs="David" w:hint="cs"/>
          <w:rtl/>
        </w:rPr>
      </w:pPr>
      <w:r w:rsidRPr="007C416E">
        <w:rPr>
          <w:rFonts w:cs="David" w:hint="cs"/>
          <w:rtl/>
        </w:rPr>
        <w:tab/>
        <w:t xml:space="preserve">אלו שני חברים אחרים שהממשלה צרפה, זה השר שמחון והשר </w:t>
      </w:r>
      <w:proofErr w:type="spellStart"/>
      <w:r w:rsidRPr="007C416E">
        <w:rPr>
          <w:rFonts w:cs="David" w:hint="cs"/>
          <w:rtl/>
        </w:rPr>
        <w:t>אטיאס</w:t>
      </w:r>
      <w:proofErr w:type="spellEnd"/>
      <w:r w:rsidRPr="007C416E">
        <w:rPr>
          <w:rFonts w:cs="David" w:hint="cs"/>
          <w:rtl/>
        </w:rPr>
        <w:t>, שהם לא קשורים ולזה לא צריך את אישור הכנסת.</w:t>
      </w:r>
    </w:p>
    <w:p w14:paraId="5387EAEA" w14:textId="77777777" w:rsidR="00F15901" w:rsidRPr="007C416E" w:rsidRDefault="00F15901" w:rsidP="00F15901">
      <w:pPr>
        <w:keepNext/>
        <w:bidi/>
        <w:jc w:val="both"/>
        <w:rPr>
          <w:rFonts w:cs="David" w:hint="cs"/>
          <w:rtl/>
        </w:rPr>
      </w:pPr>
    </w:p>
    <w:p w14:paraId="204C025A" w14:textId="77777777" w:rsidR="00F15901" w:rsidRPr="007C416E" w:rsidRDefault="00F15901" w:rsidP="00F15901">
      <w:pPr>
        <w:keepNext/>
        <w:bidi/>
        <w:jc w:val="both"/>
        <w:rPr>
          <w:rFonts w:cs="David" w:hint="cs"/>
          <w:u w:val="single"/>
          <w:rtl/>
        </w:rPr>
      </w:pPr>
      <w:r w:rsidRPr="007C416E">
        <w:rPr>
          <w:rFonts w:cs="David" w:hint="cs"/>
          <w:u w:val="single"/>
          <w:rtl/>
        </w:rPr>
        <w:t>משה גפני:</w:t>
      </w:r>
    </w:p>
    <w:p w14:paraId="1F030D64" w14:textId="77777777" w:rsidR="00F15901" w:rsidRPr="007C416E" w:rsidRDefault="00F15901" w:rsidP="00F15901">
      <w:pPr>
        <w:keepNext/>
        <w:bidi/>
        <w:jc w:val="both"/>
        <w:rPr>
          <w:rFonts w:cs="David" w:hint="cs"/>
          <w:rtl/>
        </w:rPr>
      </w:pPr>
    </w:p>
    <w:p w14:paraId="53256EDF" w14:textId="77777777" w:rsidR="00F15901" w:rsidRPr="007C416E" w:rsidRDefault="00F15901" w:rsidP="00F15901">
      <w:pPr>
        <w:keepNext/>
        <w:bidi/>
        <w:jc w:val="both"/>
        <w:rPr>
          <w:rFonts w:cs="David" w:hint="cs"/>
          <w:rtl/>
        </w:rPr>
      </w:pPr>
      <w:r w:rsidRPr="007C416E">
        <w:rPr>
          <w:rFonts w:cs="David" w:hint="cs"/>
          <w:rtl/>
        </w:rPr>
        <w:tab/>
        <w:t>החוק מאפשר לעשות את השינוי הזה?</w:t>
      </w:r>
    </w:p>
    <w:p w14:paraId="5E1B4E08" w14:textId="77777777" w:rsidR="00F15901" w:rsidRPr="007C416E" w:rsidRDefault="00F15901" w:rsidP="00F15901">
      <w:pPr>
        <w:keepNext/>
        <w:bidi/>
        <w:jc w:val="both"/>
        <w:rPr>
          <w:rFonts w:cs="David" w:hint="cs"/>
          <w:rtl/>
        </w:rPr>
      </w:pPr>
      <w:r w:rsidRPr="007C416E">
        <w:rPr>
          <w:rFonts w:cs="David" w:hint="cs"/>
          <w:rtl/>
        </w:rPr>
        <w:tab/>
      </w:r>
    </w:p>
    <w:p w14:paraId="588D6DC2"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44B8980C" w14:textId="77777777" w:rsidR="00F15901" w:rsidRPr="007C416E" w:rsidRDefault="00F15901" w:rsidP="00F15901">
      <w:pPr>
        <w:keepNext/>
        <w:bidi/>
        <w:jc w:val="both"/>
        <w:rPr>
          <w:rFonts w:cs="David" w:hint="cs"/>
          <w:rtl/>
        </w:rPr>
      </w:pPr>
      <w:r w:rsidRPr="007C416E">
        <w:rPr>
          <w:rFonts w:cs="David" w:hint="cs"/>
          <w:rtl/>
        </w:rPr>
        <w:tab/>
      </w:r>
    </w:p>
    <w:p w14:paraId="78ADE5C3" w14:textId="77777777" w:rsidR="00F15901" w:rsidRPr="007C416E" w:rsidRDefault="00F15901" w:rsidP="00F15901">
      <w:pPr>
        <w:bidi/>
        <w:jc w:val="both"/>
        <w:rPr>
          <w:rFonts w:cs="David" w:hint="cs"/>
          <w:rtl/>
        </w:rPr>
      </w:pPr>
      <w:r w:rsidRPr="007C416E">
        <w:rPr>
          <w:rFonts w:cs="David" w:hint="cs"/>
          <w:rtl/>
        </w:rPr>
        <w:tab/>
        <w:t>יש חוק שמאפשר להחליף את השר שטרית?</w:t>
      </w:r>
    </w:p>
    <w:p w14:paraId="42546F23" w14:textId="77777777" w:rsidR="00F15901" w:rsidRPr="007C416E" w:rsidRDefault="00F15901" w:rsidP="00F15901">
      <w:pPr>
        <w:bidi/>
        <w:jc w:val="both"/>
        <w:rPr>
          <w:rFonts w:cs="David" w:hint="cs"/>
          <w:rtl/>
        </w:rPr>
      </w:pPr>
    </w:p>
    <w:p w14:paraId="3C3870F3"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5C51EEF2" w14:textId="77777777" w:rsidR="00F15901" w:rsidRPr="007C416E" w:rsidRDefault="00F15901" w:rsidP="00F15901">
      <w:pPr>
        <w:bidi/>
        <w:jc w:val="both"/>
        <w:rPr>
          <w:rFonts w:cs="David" w:hint="cs"/>
          <w:rtl/>
        </w:rPr>
      </w:pPr>
    </w:p>
    <w:p w14:paraId="4E489D7E" w14:textId="77777777" w:rsidR="00F15901" w:rsidRPr="007C416E" w:rsidRDefault="00F15901" w:rsidP="00F15901">
      <w:pPr>
        <w:bidi/>
        <w:jc w:val="both"/>
        <w:rPr>
          <w:rFonts w:cs="David" w:hint="cs"/>
          <w:rtl/>
        </w:rPr>
      </w:pPr>
      <w:r w:rsidRPr="007C416E">
        <w:rPr>
          <w:rFonts w:cs="David" w:hint="cs"/>
          <w:rtl/>
        </w:rPr>
        <w:tab/>
        <w:t>הדבר דומה להעברת סמכויות שגם היום, כשנקבע בחוק שלשר מסוים יש סמכות, הממשלה, באישור הכנסת, רשאית להעביר את הסמכות הזו לשר אחר. לכן גם את החברות הסטטוטורית ניתן להעביר לשר אחר ובלבד שהכנסת אישרה.</w:t>
      </w:r>
    </w:p>
    <w:p w14:paraId="52CED3F9" w14:textId="77777777" w:rsidR="00F15901" w:rsidRPr="007C416E" w:rsidRDefault="00F15901" w:rsidP="00F15901">
      <w:pPr>
        <w:bidi/>
        <w:jc w:val="both"/>
        <w:rPr>
          <w:rFonts w:cs="David" w:hint="cs"/>
          <w:rtl/>
        </w:rPr>
      </w:pPr>
    </w:p>
    <w:p w14:paraId="63A6D231"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1DAA0BC" w14:textId="77777777" w:rsidR="00F15901" w:rsidRPr="007C416E" w:rsidRDefault="00F15901" w:rsidP="00F15901">
      <w:pPr>
        <w:bidi/>
        <w:rPr>
          <w:rFonts w:cs="David" w:hint="cs"/>
          <w:rtl/>
        </w:rPr>
      </w:pPr>
    </w:p>
    <w:p w14:paraId="0B54F43D" w14:textId="77777777" w:rsidR="00F15901" w:rsidRPr="007C416E" w:rsidRDefault="00F15901" w:rsidP="00F15901">
      <w:pPr>
        <w:bidi/>
        <w:jc w:val="both"/>
        <w:rPr>
          <w:rFonts w:cs="David" w:hint="cs"/>
          <w:rtl/>
        </w:rPr>
      </w:pPr>
      <w:r w:rsidRPr="007C416E">
        <w:rPr>
          <w:rFonts w:cs="David" w:hint="cs"/>
          <w:rtl/>
        </w:rPr>
        <w:tab/>
        <w:t xml:space="preserve">  יש לי כמה שאלות, קודם כל מה יקרה אם הכנסת לא תאשר? האם השר שטרית ימשיך להיות חבר בוועדת שרים להפרטה?</w:t>
      </w:r>
    </w:p>
    <w:p w14:paraId="552A7484" w14:textId="77777777" w:rsidR="00F15901" w:rsidRPr="007C416E" w:rsidRDefault="00F15901" w:rsidP="00F15901">
      <w:pPr>
        <w:bidi/>
        <w:jc w:val="both"/>
        <w:rPr>
          <w:rFonts w:cs="David" w:hint="cs"/>
          <w:rtl/>
        </w:rPr>
      </w:pPr>
    </w:p>
    <w:p w14:paraId="58C4DA2C"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12F2AB3F" w14:textId="77777777" w:rsidR="00F15901" w:rsidRPr="007C416E" w:rsidRDefault="00F15901" w:rsidP="00F15901">
      <w:pPr>
        <w:bidi/>
        <w:jc w:val="both"/>
        <w:rPr>
          <w:rFonts w:cs="David" w:hint="cs"/>
          <w:rtl/>
        </w:rPr>
      </w:pPr>
    </w:p>
    <w:p w14:paraId="02A03A86" w14:textId="77777777" w:rsidR="00F15901" w:rsidRPr="007C416E" w:rsidRDefault="00F15901" w:rsidP="00F15901">
      <w:pPr>
        <w:bidi/>
        <w:jc w:val="both"/>
        <w:rPr>
          <w:rFonts w:cs="David" w:hint="cs"/>
          <w:rtl/>
        </w:rPr>
      </w:pPr>
      <w:r w:rsidRPr="007C416E">
        <w:rPr>
          <w:rFonts w:cs="David" w:hint="cs"/>
          <w:rtl/>
        </w:rPr>
        <w:tab/>
        <w:t xml:space="preserve"> ההרכב הוועדה הסטטוטורית יהיה חסר.</w:t>
      </w:r>
    </w:p>
    <w:p w14:paraId="57F1E7B7" w14:textId="77777777" w:rsidR="00F15901" w:rsidRPr="007C416E" w:rsidRDefault="00F15901" w:rsidP="00F15901">
      <w:pPr>
        <w:bidi/>
        <w:jc w:val="both"/>
        <w:rPr>
          <w:rFonts w:cs="David" w:hint="cs"/>
          <w:rtl/>
        </w:rPr>
      </w:pPr>
    </w:p>
    <w:p w14:paraId="76534ACB" w14:textId="77777777" w:rsidR="00F15901" w:rsidRDefault="00F15901" w:rsidP="00F15901">
      <w:pPr>
        <w:bidi/>
        <w:jc w:val="both"/>
        <w:rPr>
          <w:rFonts w:cs="David" w:hint="cs"/>
          <w:u w:val="single"/>
          <w:rtl/>
        </w:rPr>
      </w:pPr>
    </w:p>
    <w:p w14:paraId="7469537D" w14:textId="77777777" w:rsidR="00F15901" w:rsidRDefault="00F15901" w:rsidP="00F15901">
      <w:pPr>
        <w:bidi/>
        <w:jc w:val="both"/>
        <w:rPr>
          <w:rFonts w:cs="David" w:hint="cs"/>
          <w:u w:val="single"/>
          <w:rtl/>
        </w:rPr>
      </w:pPr>
    </w:p>
    <w:p w14:paraId="07B4EB75" w14:textId="77777777" w:rsidR="00F15901" w:rsidRDefault="00F15901" w:rsidP="00F15901">
      <w:pPr>
        <w:bidi/>
        <w:jc w:val="both"/>
        <w:rPr>
          <w:rFonts w:cs="David" w:hint="cs"/>
          <w:u w:val="single"/>
          <w:rtl/>
        </w:rPr>
      </w:pPr>
    </w:p>
    <w:p w14:paraId="42B9A386" w14:textId="77777777" w:rsidR="00F15901" w:rsidRPr="007C416E" w:rsidRDefault="00F15901" w:rsidP="00F15901">
      <w:pPr>
        <w:bidi/>
        <w:jc w:val="both"/>
        <w:rPr>
          <w:rFonts w:cs="David" w:hint="cs"/>
          <w:u w:val="single"/>
          <w:rtl/>
        </w:rPr>
      </w:pPr>
      <w:r w:rsidRPr="007C416E">
        <w:rPr>
          <w:rFonts w:cs="David" w:hint="cs"/>
          <w:u w:val="single"/>
          <w:rtl/>
        </w:rPr>
        <w:t>דוד רותם:</w:t>
      </w:r>
    </w:p>
    <w:p w14:paraId="66C3121C" w14:textId="77777777" w:rsidR="00F15901" w:rsidRPr="007C416E" w:rsidRDefault="00F15901" w:rsidP="00F15901">
      <w:pPr>
        <w:bidi/>
        <w:jc w:val="both"/>
        <w:rPr>
          <w:rFonts w:cs="David" w:hint="cs"/>
          <w:u w:val="single"/>
          <w:rtl/>
        </w:rPr>
      </w:pPr>
    </w:p>
    <w:p w14:paraId="649AB27B" w14:textId="77777777" w:rsidR="00F15901" w:rsidRPr="007C416E" w:rsidRDefault="00F15901" w:rsidP="00F15901">
      <w:pPr>
        <w:bidi/>
        <w:ind w:firstLine="720"/>
        <w:jc w:val="both"/>
        <w:rPr>
          <w:rFonts w:cs="David" w:hint="cs"/>
          <w:rtl/>
        </w:rPr>
      </w:pPr>
      <w:r w:rsidRPr="007C416E">
        <w:rPr>
          <w:rFonts w:cs="David" w:hint="cs"/>
          <w:rtl/>
        </w:rPr>
        <w:t xml:space="preserve">השר שטרית כבר לא חבר בוועדה מרגע שהוא לא שר. </w:t>
      </w:r>
    </w:p>
    <w:p w14:paraId="1DBE119F" w14:textId="77777777" w:rsidR="00F15901" w:rsidRPr="007C416E" w:rsidRDefault="00F15901" w:rsidP="00F15901">
      <w:pPr>
        <w:bidi/>
        <w:jc w:val="both"/>
        <w:rPr>
          <w:rFonts w:cs="David" w:hint="cs"/>
          <w:rtl/>
        </w:rPr>
      </w:pPr>
    </w:p>
    <w:p w14:paraId="1FB6BAAF"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40248EB6" w14:textId="77777777" w:rsidR="00F15901" w:rsidRPr="007C416E" w:rsidRDefault="00F15901" w:rsidP="00F15901">
      <w:pPr>
        <w:bidi/>
        <w:jc w:val="both"/>
        <w:rPr>
          <w:rFonts w:cs="David" w:hint="cs"/>
          <w:rtl/>
        </w:rPr>
      </w:pPr>
    </w:p>
    <w:p w14:paraId="5583AC5D" w14:textId="77777777" w:rsidR="00F15901" w:rsidRPr="007C416E" w:rsidRDefault="00F15901" w:rsidP="00F15901">
      <w:pPr>
        <w:bidi/>
        <w:jc w:val="both"/>
        <w:rPr>
          <w:rFonts w:cs="David" w:hint="cs"/>
          <w:rtl/>
        </w:rPr>
      </w:pPr>
      <w:r w:rsidRPr="007C416E">
        <w:rPr>
          <w:rFonts w:cs="David" w:hint="cs"/>
          <w:rtl/>
        </w:rPr>
        <w:tab/>
        <w:t>זה לא במקום השר שטרית, סיפור השר שטרית הוא לרגע.</w:t>
      </w:r>
    </w:p>
    <w:p w14:paraId="37785A3B" w14:textId="77777777" w:rsidR="00F15901" w:rsidRPr="007C416E" w:rsidRDefault="00F15901" w:rsidP="00F15901">
      <w:pPr>
        <w:bidi/>
        <w:jc w:val="both"/>
        <w:rPr>
          <w:rFonts w:cs="David" w:hint="cs"/>
          <w:rtl/>
        </w:rPr>
      </w:pPr>
    </w:p>
    <w:p w14:paraId="1F2A593C" w14:textId="77777777" w:rsidR="00F15901" w:rsidRPr="007C416E" w:rsidRDefault="00F15901" w:rsidP="00F15901">
      <w:pPr>
        <w:bidi/>
        <w:jc w:val="both"/>
        <w:rPr>
          <w:rFonts w:cs="David" w:hint="cs"/>
          <w:u w:val="single"/>
          <w:rtl/>
        </w:rPr>
      </w:pPr>
      <w:r w:rsidRPr="007C416E">
        <w:rPr>
          <w:rFonts w:cs="David" w:hint="cs"/>
          <w:u w:val="single"/>
          <w:rtl/>
        </w:rPr>
        <w:t>דוד רותם:</w:t>
      </w:r>
    </w:p>
    <w:p w14:paraId="36AE176F" w14:textId="77777777" w:rsidR="00F15901" w:rsidRPr="007C416E" w:rsidRDefault="00F15901" w:rsidP="00F15901">
      <w:pPr>
        <w:bidi/>
        <w:jc w:val="both"/>
        <w:rPr>
          <w:rFonts w:cs="David" w:hint="cs"/>
          <w:rtl/>
        </w:rPr>
      </w:pPr>
    </w:p>
    <w:p w14:paraId="4FC5BF7C" w14:textId="77777777" w:rsidR="00F15901" w:rsidRPr="007C416E" w:rsidRDefault="00F15901" w:rsidP="00F15901">
      <w:pPr>
        <w:bidi/>
        <w:ind w:firstLine="720"/>
        <w:jc w:val="both"/>
        <w:rPr>
          <w:rFonts w:cs="David" w:hint="cs"/>
          <w:rtl/>
        </w:rPr>
      </w:pPr>
      <w:r w:rsidRPr="007C416E">
        <w:rPr>
          <w:rFonts w:cs="David" w:hint="cs"/>
          <w:rtl/>
        </w:rPr>
        <w:t>אני לא מבין למה לנו לדון בזה, מקסימום אחר כך היועץ ייתן חוות דעת, בשביל מה יש יועצים משפטיים?</w:t>
      </w:r>
    </w:p>
    <w:p w14:paraId="704FE0CB" w14:textId="77777777" w:rsidR="00F15901" w:rsidRPr="007C416E" w:rsidRDefault="00F15901" w:rsidP="00F15901">
      <w:pPr>
        <w:bidi/>
        <w:jc w:val="both"/>
        <w:rPr>
          <w:rFonts w:cs="David" w:hint="cs"/>
          <w:rtl/>
        </w:rPr>
      </w:pPr>
    </w:p>
    <w:p w14:paraId="436FC967"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328E3F6C" w14:textId="77777777" w:rsidR="00F15901" w:rsidRPr="007C416E" w:rsidRDefault="00F15901" w:rsidP="00F15901">
      <w:pPr>
        <w:keepNext/>
        <w:bidi/>
        <w:jc w:val="both"/>
        <w:rPr>
          <w:rFonts w:cs="David" w:hint="cs"/>
          <w:u w:val="single"/>
          <w:rtl/>
        </w:rPr>
      </w:pPr>
    </w:p>
    <w:p w14:paraId="1623E542" w14:textId="77777777" w:rsidR="00F15901" w:rsidRPr="007C416E" w:rsidRDefault="00F15901" w:rsidP="00F15901">
      <w:pPr>
        <w:keepNext/>
        <w:bidi/>
        <w:jc w:val="both"/>
        <w:rPr>
          <w:rFonts w:cs="David" w:hint="cs"/>
          <w:rtl/>
        </w:rPr>
      </w:pPr>
      <w:r w:rsidRPr="007C416E">
        <w:rPr>
          <w:rFonts w:cs="David" w:hint="cs"/>
          <w:rtl/>
        </w:rPr>
        <w:tab/>
        <w:t>אני מנסה להבין עד כמה הדיון הוא מעמיק וכמה זמן נצטרך להקציב אליו, זה מאד משנה, צריך לראות מה תהיינה השלכות ההצבעה שלנו במליאת הכנסת. בהתאם לתשובה הראשונה, השאלה השנייה יורדת, רציתי לשאול, האם אפשר לזכות אדם שלא בפניו אבל השאלה אם אפשר לקחת את התפקיד שלא בפניו, כי הוא לא נמצא כמדומני.</w:t>
      </w:r>
    </w:p>
    <w:p w14:paraId="7A1ED257" w14:textId="77777777" w:rsidR="00F15901" w:rsidRPr="007C416E" w:rsidRDefault="00F15901" w:rsidP="00F15901">
      <w:pPr>
        <w:keepNext/>
        <w:bidi/>
        <w:jc w:val="both"/>
        <w:rPr>
          <w:rFonts w:cs="David" w:hint="cs"/>
          <w:rtl/>
        </w:rPr>
      </w:pPr>
    </w:p>
    <w:p w14:paraId="0B784ABF" w14:textId="77777777" w:rsidR="00F15901" w:rsidRPr="007C416E" w:rsidRDefault="00F15901" w:rsidP="00F15901">
      <w:pPr>
        <w:keepNext/>
        <w:bidi/>
        <w:jc w:val="both"/>
        <w:rPr>
          <w:rFonts w:cs="David" w:hint="cs"/>
          <w:u w:val="single"/>
          <w:rtl/>
        </w:rPr>
      </w:pPr>
      <w:r w:rsidRPr="007C416E">
        <w:rPr>
          <w:rFonts w:cs="David" w:hint="cs"/>
          <w:u w:val="single"/>
          <w:rtl/>
        </w:rPr>
        <w:t>דוד רותם:</w:t>
      </w:r>
    </w:p>
    <w:p w14:paraId="20D82DAC" w14:textId="77777777" w:rsidR="00F15901" w:rsidRPr="007C416E" w:rsidRDefault="00F15901" w:rsidP="00F15901">
      <w:pPr>
        <w:keepNext/>
        <w:bidi/>
        <w:jc w:val="both"/>
        <w:rPr>
          <w:rFonts w:cs="David" w:hint="cs"/>
          <w:rtl/>
        </w:rPr>
      </w:pPr>
    </w:p>
    <w:p w14:paraId="205CE060" w14:textId="77777777" w:rsidR="00F15901" w:rsidRPr="007C416E" w:rsidRDefault="00F15901" w:rsidP="00F15901">
      <w:pPr>
        <w:keepNext/>
        <w:bidi/>
        <w:jc w:val="both"/>
        <w:rPr>
          <w:rFonts w:cs="David" w:hint="cs"/>
          <w:rtl/>
        </w:rPr>
      </w:pPr>
      <w:r w:rsidRPr="007C416E">
        <w:rPr>
          <w:rFonts w:cs="David" w:hint="cs"/>
          <w:rtl/>
        </w:rPr>
        <w:tab/>
        <w:t>הוא לא שר, כבר לקחו לו את התפקיד.</w:t>
      </w:r>
    </w:p>
    <w:p w14:paraId="261881E4" w14:textId="77777777" w:rsidR="00F15901" w:rsidRPr="007C416E" w:rsidRDefault="00F15901" w:rsidP="00F15901">
      <w:pPr>
        <w:keepNext/>
        <w:bidi/>
        <w:jc w:val="both"/>
        <w:rPr>
          <w:rFonts w:cs="David" w:hint="cs"/>
          <w:rtl/>
        </w:rPr>
      </w:pPr>
    </w:p>
    <w:p w14:paraId="153BD874"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33EB9EB3" w14:textId="77777777" w:rsidR="00F15901" w:rsidRPr="007C416E" w:rsidRDefault="00F15901" w:rsidP="00F15901">
      <w:pPr>
        <w:bidi/>
        <w:rPr>
          <w:rFonts w:cs="David" w:hint="cs"/>
          <w:rtl/>
        </w:rPr>
      </w:pPr>
    </w:p>
    <w:p w14:paraId="71341A95" w14:textId="77777777" w:rsidR="00F15901" w:rsidRPr="007C416E" w:rsidRDefault="00F15901" w:rsidP="00F15901">
      <w:pPr>
        <w:keepNext/>
        <w:bidi/>
        <w:jc w:val="both"/>
        <w:rPr>
          <w:rFonts w:cs="David" w:hint="cs"/>
          <w:rtl/>
        </w:rPr>
      </w:pPr>
      <w:r w:rsidRPr="007C416E">
        <w:rPr>
          <w:rFonts w:cs="David" w:hint="cs"/>
          <w:rtl/>
        </w:rPr>
        <w:tab/>
        <w:t xml:space="preserve"> אני מרגיש שלא בנוח, שלא יבוא בטענות שעשינו לו מחטף בוועדת הכנסת. </w:t>
      </w:r>
    </w:p>
    <w:p w14:paraId="76ECB2FF" w14:textId="77777777" w:rsidR="00F15901" w:rsidRPr="007C416E" w:rsidRDefault="00F15901" w:rsidP="00F15901">
      <w:pPr>
        <w:keepNext/>
        <w:bidi/>
        <w:jc w:val="both"/>
        <w:rPr>
          <w:rFonts w:cs="David" w:hint="cs"/>
          <w:rtl/>
        </w:rPr>
      </w:pPr>
    </w:p>
    <w:p w14:paraId="719BDDFD" w14:textId="77777777" w:rsidR="00F15901" w:rsidRPr="007C416E" w:rsidRDefault="00F15901" w:rsidP="00F15901">
      <w:pPr>
        <w:keepNext/>
        <w:bidi/>
        <w:jc w:val="both"/>
        <w:rPr>
          <w:rFonts w:cs="David" w:hint="cs"/>
          <w:u w:val="single"/>
          <w:rtl/>
        </w:rPr>
      </w:pPr>
      <w:r w:rsidRPr="007C416E">
        <w:rPr>
          <w:rFonts w:cs="David" w:hint="cs"/>
          <w:u w:val="single"/>
          <w:rtl/>
        </w:rPr>
        <w:t>משה גפני:</w:t>
      </w:r>
    </w:p>
    <w:p w14:paraId="03A02EC5" w14:textId="77777777" w:rsidR="00F15901" w:rsidRPr="007C416E" w:rsidRDefault="00F15901" w:rsidP="00F15901">
      <w:pPr>
        <w:keepNext/>
        <w:bidi/>
        <w:jc w:val="both"/>
        <w:rPr>
          <w:rFonts w:cs="David" w:hint="cs"/>
          <w:rtl/>
        </w:rPr>
      </w:pPr>
      <w:r w:rsidRPr="007C416E">
        <w:rPr>
          <w:rFonts w:cs="David" w:hint="cs"/>
          <w:rtl/>
        </w:rPr>
        <w:tab/>
      </w:r>
    </w:p>
    <w:p w14:paraId="332EF8C9" w14:textId="77777777" w:rsidR="00F15901" w:rsidRPr="007C416E" w:rsidRDefault="00F15901" w:rsidP="00F15901">
      <w:pPr>
        <w:keepNext/>
        <w:bidi/>
        <w:ind w:firstLine="720"/>
        <w:jc w:val="both"/>
        <w:rPr>
          <w:rFonts w:cs="David" w:hint="cs"/>
          <w:rtl/>
        </w:rPr>
      </w:pPr>
      <w:r w:rsidRPr="007C416E">
        <w:rPr>
          <w:rFonts w:cs="David" w:hint="cs"/>
          <w:rtl/>
        </w:rPr>
        <w:t>לא חשוב ההרכב, מה הולכים להפריט?</w:t>
      </w:r>
    </w:p>
    <w:p w14:paraId="2C0AF9DB" w14:textId="77777777" w:rsidR="00F15901" w:rsidRPr="007C416E" w:rsidRDefault="00F15901" w:rsidP="00F15901">
      <w:pPr>
        <w:keepNext/>
        <w:bidi/>
        <w:jc w:val="both"/>
        <w:rPr>
          <w:rFonts w:cs="David" w:hint="cs"/>
          <w:rtl/>
        </w:rPr>
      </w:pPr>
    </w:p>
    <w:p w14:paraId="3C20214C"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37AA392D" w14:textId="77777777" w:rsidR="00F15901" w:rsidRPr="007C416E" w:rsidRDefault="00F15901" w:rsidP="00F15901">
      <w:pPr>
        <w:bidi/>
        <w:rPr>
          <w:rFonts w:cs="David" w:hint="cs"/>
          <w:rtl/>
        </w:rPr>
      </w:pPr>
    </w:p>
    <w:p w14:paraId="186041A7" w14:textId="77777777" w:rsidR="00F15901" w:rsidRPr="007C416E" w:rsidRDefault="00F15901" w:rsidP="00F15901">
      <w:pPr>
        <w:keepNext/>
        <w:bidi/>
        <w:jc w:val="both"/>
        <w:rPr>
          <w:rFonts w:cs="David" w:hint="cs"/>
          <w:rtl/>
        </w:rPr>
      </w:pPr>
      <w:r w:rsidRPr="007C416E">
        <w:rPr>
          <w:rFonts w:cs="David" w:hint="cs"/>
          <w:rtl/>
        </w:rPr>
        <w:tab/>
        <w:t xml:space="preserve">  על זה לא דנים כאן. אני רוצה לשאול את ארבל, בגילוי  נאות אומר שחשבתי שדיון סיעתי משמעותי בעניין בסוף סדר היום </w:t>
      </w:r>
      <w:r>
        <w:rPr>
          <w:rFonts w:cs="David" w:hint="cs"/>
          <w:rtl/>
        </w:rPr>
        <w:t xml:space="preserve">של </w:t>
      </w:r>
      <w:r w:rsidRPr="007C416E">
        <w:rPr>
          <w:rFonts w:cs="David" w:hint="cs"/>
          <w:rtl/>
        </w:rPr>
        <w:t>היום הוא קצת מיותר, היום לא חסרות שעות למי שרוצה לבטא את עצמו מעל הדוכן. רציתי להציע לאנשי האופוזיציה להסתפק בדיון מקוצר. הממשלה תציג, נציג אחד מהאופוזי</w:t>
      </w:r>
      <w:r>
        <w:rPr>
          <w:rFonts w:cs="David" w:hint="cs"/>
          <w:rtl/>
        </w:rPr>
        <w:t>צי</w:t>
      </w:r>
      <w:r w:rsidRPr="007C416E">
        <w:rPr>
          <w:rFonts w:cs="David" w:hint="cs"/>
          <w:rtl/>
        </w:rPr>
        <w:t xml:space="preserve">ה, מי שהם ירצו, יענה ונעבור להצבעה. אני חושב שזה הגיוני במציאות בה אנחנו נמצאים היום, לא חסרות שעות למי שירצה לנצל אותן ב-24 השעות הקרובות לדבר במליאה. </w:t>
      </w:r>
    </w:p>
    <w:p w14:paraId="3FC35007" w14:textId="77777777" w:rsidR="00F15901" w:rsidRPr="007C416E" w:rsidRDefault="00F15901" w:rsidP="00F15901">
      <w:pPr>
        <w:bidi/>
        <w:jc w:val="both"/>
        <w:rPr>
          <w:rFonts w:cs="David" w:hint="cs"/>
          <w:rtl/>
        </w:rPr>
      </w:pPr>
    </w:p>
    <w:p w14:paraId="42E1E466"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6F03FE4F" w14:textId="77777777" w:rsidR="00F15901" w:rsidRPr="007C416E" w:rsidRDefault="00F15901" w:rsidP="00F15901">
      <w:pPr>
        <w:bidi/>
        <w:jc w:val="both"/>
        <w:rPr>
          <w:rFonts w:cs="David" w:hint="cs"/>
          <w:rtl/>
        </w:rPr>
      </w:pPr>
    </w:p>
    <w:p w14:paraId="07401410" w14:textId="77777777" w:rsidR="00F15901" w:rsidRPr="007C416E" w:rsidRDefault="00F15901" w:rsidP="00F15901">
      <w:pPr>
        <w:bidi/>
        <w:jc w:val="both"/>
        <w:rPr>
          <w:rFonts w:cs="David" w:hint="cs"/>
          <w:rtl/>
        </w:rPr>
      </w:pPr>
      <w:r w:rsidRPr="007C416E">
        <w:rPr>
          <w:rFonts w:cs="David" w:hint="cs"/>
          <w:rtl/>
        </w:rPr>
        <w:tab/>
        <w:t xml:space="preserve">אולי שיסמיכו אותך לבוא בדברים עם חבר הכנסת יוחנן </w:t>
      </w:r>
      <w:proofErr w:type="spellStart"/>
      <w:r w:rsidRPr="007C416E">
        <w:rPr>
          <w:rFonts w:cs="David" w:hint="cs"/>
          <w:rtl/>
        </w:rPr>
        <w:t>פלסנר</w:t>
      </w:r>
      <w:proofErr w:type="spellEnd"/>
      <w:r w:rsidRPr="007C416E">
        <w:rPr>
          <w:rFonts w:cs="David" w:hint="cs"/>
          <w:rtl/>
        </w:rPr>
        <w:t>.</w:t>
      </w:r>
    </w:p>
    <w:p w14:paraId="404E6AED" w14:textId="77777777" w:rsidR="00F15901" w:rsidRPr="007C416E" w:rsidRDefault="00F15901" w:rsidP="00F15901">
      <w:pPr>
        <w:bidi/>
        <w:jc w:val="both"/>
        <w:rPr>
          <w:rFonts w:cs="David" w:hint="cs"/>
          <w:rtl/>
        </w:rPr>
      </w:pPr>
    </w:p>
    <w:p w14:paraId="1B68DA05" w14:textId="77777777" w:rsidR="00F15901" w:rsidRPr="007C416E" w:rsidRDefault="00F15901" w:rsidP="00F15901">
      <w:pPr>
        <w:bidi/>
        <w:jc w:val="both"/>
        <w:rPr>
          <w:rFonts w:cs="David" w:hint="cs"/>
          <w:u w:val="single"/>
          <w:rtl/>
        </w:rPr>
      </w:pPr>
      <w:r w:rsidRPr="007C416E">
        <w:rPr>
          <w:rFonts w:cs="David" w:hint="cs"/>
          <w:u w:val="single"/>
          <w:rtl/>
        </w:rPr>
        <w:t>דוד רותם:</w:t>
      </w:r>
    </w:p>
    <w:p w14:paraId="2080B614" w14:textId="77777777" w:rsidR="00F15901" w:rsidRPr="007C416E" w:rsidRDefault="00F15901" w:rsidP="00F15901">
      <w:pPr>
        <w:bidi/>
        <w:jc w:val="both"/>
        <w:rPr>
          <w:rFonts w:cs="David" w:hint="cs"/>
          <w:u w:val="single"/>
          <w:rtl/>
        </w:rPr>
      </w:pPr>
    </w:p>
    <w:p w14:paraId="04D5E2F4" w14:textId="77777777" w:rsidR="00F15901" w:rsidRPr="007C416E" w:rsidRDefault="00F15901" w:rsidP="00F15901">
      <w:pPr>
        <w:bidi/>
        <w:ind w:firstLine="720"/>
        <w:jc w:val="both"/>
        <w:rPr>
          <w:rFonts w:cs="David" w:hint="cs"/>
          <w:rtl/>
        </w:rPr>
      </w:pPr>
      <w:r w:rsidRPr="007C416E">
        <w:rPr>
          <w:rFonts w:cs="David" w:hint="cs"/>
          <w:rtl/>
        </w:rPr>
        <w:t>אני מציע שתיתן לכל סיעה חמש דקות לדבר אחרת הם יגידו גם שלא נותנים להם לדבר.</w:t>
      </w:r>
    </w:p>
    <w:p w14:paraId="1C705B46" w14:textId="77777777" w:rsidR="00F15901" w:rsidRPr="007C416E" w:rsidRDefault="00F15901" w:rsidP="00F15901">
      <w:pPr>
        <w:bidi/>
        <w:jc w:val="both"/>
        <w:rPr>
          <w:rFonts w:cs="David" w:hint="cs"/>
          <w:rtl/>
        </w:rPr>
      </w:pPr>
    </w:p>
    <w:p w14:paraId="1D6A3B7D" w14:textId="77777777" w:rsidR="00F15901" w:rsidRPr="007C416E" w:rsidRDefault="00F15901" w:rsidP="00F15901">
      <w:pPr>
        <w:bidi/>
        <w:jc w:val="both"/>
        <w:rPr>
          <w:rFonts w:cs="David" w:hint="cs"/>
          <w:u w:val="single"/>
          <w:rtl/>
        </w:rPr>
      </w:pPr>
      <w:r w:rsidRPr="007C416E">
        <w:rPr>
          <w:rFonts w:cs="David" w:hint="cs"/>
          <w:u w:val="single"/>
          <w:rtl/>
        </w:rPr>
        <w:t>אופיר פינס-פז:</w:t>
      </w:r>
    </w:p>
    <w:p w14:paraId="0F78E096" w14:textId="77777777" w:rsidR="00F15901" w:rsidRPr="007C416E" w:rsidRDefault="00F15901" w:rsidP="00F15901">
      <w:pPr>
        <w:bidi/>
        <w:jc w:val="both"/>
        <w:rPr>
          <w:rFonts w:cs="David" w:hint="cs"/>
          <w:u w:val="single"/>
          <w:rtl/>
        </w:rPr>
      </w:pPr>
    </w:p>
    <w:p w14:paraId="2B4C9A7C" w14:textId="77777777" w:rsidR="00F15901" w:rsidRPr="007C416E" w:rsidRDefault="00F15901" w:rsidP="00F15901">
      <w:pPr>
        <w:bidi/>
        <w:jc w:val="both"/>
        <w:rPr>
          <w:rFonts w:cs="David" w:hint="cs"/>
          <w:rtl/>
        </w:rPr>
      </w:pPr>
      <w:r w:rsidRPr="007C416E">
        <w:rPr>
          <w:rFonts w:cs="David" w:hint="cs"/>
          <w:rtl/>
        </w:rPr>
        <w:tab/>
        <w:t>שלוש דקות.</w:t>
      </w:r>
    </w:p>
    <w:p w14:paraId="34CF3F2B" w14:textId="77777777" w:rsidR="00F15901" w:rsidRPr="007C416E" w:rsidRDefault="00F15901" w:rsidP="00F15901">
      <w:pPr>
        <w:bidi/>
        <w:jc w:val="both"/>
        <w:rPr>
          <w:rFonts w:cs="David" w:hint="cs"/>
          <w:rtl/>
        </w:rPr>
      </w:pPr>
    </w:p>
    <w:p w14:paraId="0DB73056" w14:textId="77777777" w:rsidR="00F15901" w:rsidRDefault="00F15901" w:rsidP="00F15901">
      <w:pPr>
        <w:bidi/>
        <w:jc w:val="both"/>
        <w:rPr>
          <w:rFonts w:cs="David" w:hint="cs"/>
          <w:u w:val="single"/>
          <w:rtl/>
        </w:rPr>
      </w:pPr>
    </w:p>
    <w:p w14:paraId="47C6134E" w14:textId="77777777" w:rsidR="00F15901" w:rsidRDefault="00F15901" w:rsidP="00F15901">
      <w:pPr>
        <w:bidi/>
        <w:jc w:val="both"/>
        <w:rPr>
          <w:rFonts w:cs="David" w:hint="cs"/>
          <w:u w:val="single"/>
          <w:rtl/>
        </w:rPr>
      </w:pPr>
    </w:p>
    <w:p w14:paraId="14DF7CCB" w14:textId="77777777" w:rsidR="00F15901" w:rsidRDefault="00F15901" w:rsidP="00F15901">
      <w:pPr>
        <w:bidi/>
        <w:jc w:val="both"/>
        <w:rPr>
          <w:rFonts w:cs="David" w:hint="cs"/>
          <w:u w:val="single"/>
          <w:rtl/>
        </w:rPr>
      </w:pPr>
    </w:p>
    <w:p w14:paraId="5CC328F9" w14:textId="77777777" w:rsidR="00F15901" w:rsidRDefault="00F15901" w:rsidP="00F15901">
      <w:pPr>
        <w:bidi/>
        <w:jc w:val="both"/>
        <w:rPr>
          <w:rFonts w:cs="David" w:hint="cs"/>
          <w:u w:val="single"/>
          <w:rtl/>
        </w:rPr>
      </w:pPr>
    </w:p>
    <w:p w14:paraId="4607BF42" w14:textId="77777777" w:rsidR="00F15901" w:rsidRPr="007C416E" w:rsidRDefault="00F15901" w:rsidP="00F15901">
      <w:pPr>
        <w:bidi/>
        <w:jc w:val="both"/>
        <w:rPr>
          <w:rFonts w:cs="David" w:hint="cs"/>
          <w:u w:val="single"/>
          <w:rtl/>
        </w:rPr>
      </w:pPr>
      <w:r w:rsidRPr="007C416E">
        <w:rPr>
          <w:rFonts w:cs="David" w:hint="cs"/>
          <w:u w:val="single"/>
          <w:rtl/>
        </w:rPr>
        <w:t>דוד רותם:</w:t>
      </w:r>
    </w:p>
    <w:p w14:paraId="324128E9" w14:textId="77777777" w:rsidR="00F15901" w:rsidRPr="007C416E" w:rsidRDefault="00F15901" w:rsidP="00F15901">
      <w:pPr>
        <w:bidi/>
        <w:jc w:val="both"/>
        <w:rPr>
          <w:rFonts w:cs="David" w:hint="cs"/>
          <w:u w:val="single"/>
          <w:rtl/>
        </w:rPr>
      </w:pPr>
    </w:p>
    <w:p w14:paraId="08CB35A2" w14:textId="77777777" w:rsidR="00F15901" w:rsidRPr="007C416E" w:rsidRDefault="00F15901" w:rsidP="00F15901">
      <w:pPr>
        <w:bidi/>
        <w:jc w:val="both"/>
        <w:rPr>
          <w:rFonts w:cs="David" w:hint="cs"/>
          <w:rtl/>
        </w:rPr>
      </w:pPr>
      <w:r w:rsidRPr="007C416E">
        <w:rPr>
          <w:rFonts w:cs="David" w:hint="cs"/>
          <w:rtl/>
        </w:rPr>
        <w:tab/>
        <w:t>הם לא ידברו ממילא.</w:t>
      </w:r>
    </w:p>
    <w:p w14:paraId="76D54A29" w14:textId="77777777" w:rsidR="00F15901" w:rsidRPr="007C416E" w:rsidRDefault="00F15901" w:rsidP="00F15901">
      <w:pPr>
        <w:bidi/>
        <w:jc w:val="both"/>
        <w:rPr>
          <w:rFonts w:cs="David" w:hint="cs"/>
          <w:rtl/>
        </w:rPr>
      </w:pPr>
    </w:p>
    <w:p w14:paraId="6F8AFD94"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422F0C2E" w14:textId="77777777" w:rsidR="00F15901" w:rsidRPr="007C416E" w:rsidRDefault="00F15901" w:rsidP="00F15901">
      <w:pPr>
        <w:keepNext/>
        <w:bidi/>
        <w:jc w:val="both"/>
        <w:rPr>
          <w:rFonts w:cs="David" w:hint="cs"/>
          <w:u w:val="single"/>
          <w:rtl/>
        </w:rPr>
      </w:pPr>
    </w:p>
    <w:p w14:paraId="21F30C77" w14:textId="77777777" w:rsidR="00F15901" w:rsidRPr="007C416E" w:rsidRDefault="00F15901" w:rsidP="00F15901">
      <w:pPr>
        <w:keepNext/>
        <w:bidi/>
        <w:jc w:val="both"/>
        <w:rPr>
          <w:rFonts w:cs="David" w:hint="cs"/>
          <w:rtl/>
        </w:rPr>
      </w:pPr>
      <w:r w:rsidRPr="007C416E">
        <w:rPr>
          <w:rFonts w:cs="David" w:hint="cs"/>
          <w:rtl/>
        </w:rPr>
        <w:tab/>
        <w:t>אני מבקש מוועדת הכנסת אישור להצעה הבאה, שתהיה הצעה מותנית והיועצת המשפטית תאמר לנו אם זה אפשרי. אם אין סיכום מיוחד בין הקואליציה לאופוזיציה, הדיון יהיה סיעתי, שלוש דקות לכל סיעה, והסיעות שירצו לוותר יוותרו אחר כך במהלך הדיון. במידה והנושא יסוכם בין הקואליציה לאופוזיציה, הדיון יהיה הצגת הממשלה ותשובה של נציג אחד המוסמך על ידי האופוזיציה לענות לממשלה.</w:t>
      </w:r>
    </w:p>
    <w:p w14:paraId="0431FD36" w14:textId="77777777" w:rsidR="00F15901" w:rsidRPr="007C416E" w:rsidRDefault="00F15901" w:rsidP="00F15901">
      <w:pPr>
        <w:keepNext/>
        <w:bidi/>
        <w:jc w:val="both"/>
        <w:rPr>
          <w:rFonts w:cs="David" w:hint="cs"/>
          <w:rtl/>
        </w:rPr>
      </w:pPr>
    </w:p>
    <w:p w14:paraId="0CCBBB24" w14:textId="77777777" w:rsidR="00F15901" w:rsidRPr="007C416E" w:rsidRDefault="00F15901" w:rsidP="00F15901">
      <w:pPr>
        <w:keepNext/>
        <w:bidi/>
        <w:jc w:val="both"/>
        <w:rPr>
          <w:rFonts w:cs="David" w:hint="cs"/>
          <w:u w:val="single"/>
          <w:rtl/>
        </w:rPr>
      </w:pPr>
      <w:r w:rsidRPr="007C416E">
        <w:rPr>
          <w:rFonts w:cs="David" w:hint="cs"/>
          <w:u w:val="single"/>
          <w:rtl/>
        </w:rPr>
        <w:t>דוד רותם:</w:t>
      </w:r>
    </w:p>
    <w:p w14:paraId="7ED7023B" w14:textId="77777777" w:rsidR="00F15901" w:rsidRPr="007C416E" w:rsidRDefault="00F15901" w:rsidP="00F15901">
      <w:pPr>
        <w:keepNext/>
        <w:bidi/>
        <w:jc w:val="both"/>
        <w:rPr>
          <w:rFonts w:cs="David" w:hint="cs"/>
          <w:rtl/>
        </w:rPr>
      </w:pPr>
    </w:p>
    <w:p w14:paraId="197D8D71" w14:textId="77777777" w:rsidR="00F15901" w:rsidRPr="007C416E" w:rsidRDefault="00F15901" w:rsidP="00F15901">
      <w:pPr>
        <w:keepNext/>
        <w:bidi/>
        <w:jc w:val="both"/>
        <w:rPr>
          <w:rFonts w:cs="David" w:hint="cs"/>
          <w:rtl/>
        </w:rPr>
      </w:pPr>
      <w:r w:rsidRPr="007C416E">
        <w:rPr>
          <w:rFonts w:cs="David" w:hint="cs"/>
          <w:rtl/>
        </w:rPr>
        <w:tab/>
        <w:t>אני אומר שלוש דקות ואחר כך כל היתר מוותרים.</w:t>
      </w:r>
    </w:p>
    <w:p w14:paraId="00A7F335" w14:textId="77777777" w:rsidR="00F15901" w:rsidRPr="007C416E" w:rsidRDefault="00F15901" w:rsidP="00F15901">
      <w:pPr>
        <w:keepNext/>
        <w:bidi/>
        <w:jc w:val="both"/>
        <w:rPr>
          <w:rFonts w:cs="David" w:hint="cs"/>
          <w:rtl/>
        </w:rPr>
      </w:pPr>
      <w:r w:rsidRPr="007C416E">
        <w:rPr>
          <w:rFonts w:cs="David" w:hint="cs"/>
          <w:rtl/>
        </w:rPr>
        <w:t xml:space="preserve"> </w:t>
      </w:r>
    </w:p>
    <w:p w14:paraId="4629F2D9" w14:textId="77777777" w:rsidR="00F15901" w:rsidRPr="007C416E" w:rsidRDefault="00F15901" w:rsidP="00F15901">
      <w:pPr>
        <w:bidi/>
        <w:jc w:val="both"/>
        <w:rPr>
          <w:rFonts w:cs="David" w:hint="cs"/>
          <w:u w:val="single"/>
          <w:rtl/>
        </w:rPr>
      </w:pPr>
      <w:r w:rsidRPr="007C416E">
        <w:rPr>
          <w:rFonts w:cs="David" w:hint="cs"/>
          <w:u w:val="single"/>
          <w:rtl/>
        </w:rPr>
        <w:t>אופיר פינס-פז:</w:t>
      </w:r>
    </w:p>
    <w:p w14:paraId="52564A52" w14:textId="77777777" w:rsidR="00F15901" w:rsidRPr="007C416E" w:rsidRDefault="00F15901" w:rsidP="00F15901">
      <w:pPr>
        <w:bidi/>
        <w:jc w:val="both"/>
        <w:rPr>
          <w:rFonts w:cs="David" w:hint="cs"/>
          <w:u w:val="single"/>
          <w:rtl/>
        </w:rPr>
      </w:pPr>
    </w:p>
    <w:p w14:paraId="536E08C6" w14:textId="77777777" w:rsidR="00F15901" w:rsidRPr="007C416E" w:rsidRDefault="00F15901" w:rsidP="00F15901">
      <w:pPr>
        <w:keepNext/>
        <w:bidi/>
        <w:jc w:val="both"/>
        <w:rPr>
          <w:rFonts w:cs="David" w:hint="cs"/>
          <w:rtl/>
        </w:rPr>
      </w:pPr>
      <w:r w:rsidRPr="007C416E">
        <w:rPr>
          <w:rFonts w:cs="David" w:hint="cs"/>
          <w:rtl/>
        </w:rPr>
        <w:tab/>
        <w:t>אפשר לקבוע שהדיון יהיה בשעה 12:00, אפילו שיתקיים עכשיו דיון על החוק של מופז, עושים הפוגה ואז אתה מרוויח שזה אותו דיון, אם עושים את זה בין 12:00 ל- 13:00, הרווחת.</w:t>
      </w:r>
    </w:p>
    <w:p w14:paraId="3F537DBB" w14:textId="77777777" w:rsidR="00F15901" w:rsidRPr="007C416E" w:rsidRDefault="00F15901" w:rsidP="00F15901">
      <w:pPr>
        <w:keepNext/>
        <w:bidi/>
        <w:jc w:val="both"/>
        <w:rPr>
          <w:rFonts w:cs="David" w:hint="cs"/>
          <w:rtl/>
        </w:rPr>
      </w:pPr>
    </w:p>
    <w:p w14:paraId="010B34B2"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25F14843" w14:textId="77777777" w:rsidR="00F15901" w:rsidRPr="007C416E" w:rsidRDefault="00F15901" w:rsidP="00F15901">
      <w:pPr>
        <w:keepNext/>
        <w:bidi/>
        <w:jc w:val="both"/>
        <w:rPr>
          <w:rFonts w:cs="David" w:hint="cs"/>
          <w:u w:val="single"/>
          <w:rtl/>
        </w:rPr>
      </w:pPr>
    </w:p>
    <w:p w14:paraId="346E03A4" w14:textId="77777777" w:rsidR="00F15901" w:rsidRPr="007C416E" w:rsidRDefault="00F15901" w:rsidP="00F15901">
      <w:pPr>
        <w:keepNext/>
        <w:bidi/>
        <w:jc w:val="both"/>
        <w:rPr>
          <w:rFonts w:cs="David" w:hint="cs"/>
          <w:rtl/>
        </w:rPr>
      </w:pPr>
      <w:r w:rsidRPr="007C416E">
        <w:rPr>
          <w:rFonts w:cs="David" w:hint="cs"/>
          <w:rtl/>
        </w:rPr>
        <w:tab/>
        <w:t>אני מציע שנאשר פורמאלית את המסגרת של שלוש דקות ותסמיכו אותי לבוא בדברים עם יושב רש הקואליציה.</w:t>
      </w:r>
    </w:p>
    <w:p w14:paraId="7B8E6CA0" w14:textId="77777777" w:rsidR="00F15901" w:rsidRPr="007C416E" w:rsidRDefault="00F15901" w:rsidP="00F15901">
      <w:pPr>
        <w:keepNext/>
        <w:bidi/>
        <w:jc w:val="both"/>
        <w:rPr>
          <w:rFonts w:cs="David" w:hint="cs"/>
          <w:rtl/>
        </w:rPr>
      </w:pPr>
    </w:p>
    <w:p w14:paraId="21EA279B" w14:textId="77777777" w:rsidR="00F15901" w:rsidRPr="007C416E" w:rsidRDefault="00F15901" w:rsidP="00F15901">
      <w:pPr>
        <w:bidi/>
        <w:jc w:val="both"/>
        <w:rPr>
          <w:rFonts w:cs="David" w:hint="cs"/>
          <w:u w:val="single"/>
          <w:rtl/>
        </w:rPr>
      </w:pPr>
      <w:r w:rsidRPr="007C416E">
        <w:rPr>
          <w:rFonts w:cs="David" w:hint="cs"/>
          <w:u w:val="single"/>
          <w:rtl/>
        </w:rPr>
        <w:t>אופיר פינס-פז:</w:t>
      </w:r>
    </w:p>
    <w:p w14:paraId="2EFE2FB7" w14:textId="77777777" w:rsidR="00F15901" w:rsidRPr="007C416E" w:rsidRDefault="00F15901" w:rsidP="00F15901">
      <w:pPr>
        <w:bidi/>
        <w:jc w:val="both"/>
        <w:rPr>
          <w:rFonts w:cs="David" w:hint="cs"/>
          <w:u w:val="single"/>
          <w:rtl/>
        </w:rPr>
      </w:pPr>
    </w:p>
    <w:p w14:paraId="6879411E" w14:textId="77777777" w:rsidR="00F15901" w:rsidRPr="007C416E" w:rsidRDefault="00F15901" w:rsidP="00F15901">
      <w:pPr>
        <w:keepNext/>
        <w:bidi/>
        <w:jc w:val="both"/>
        <w:rPr>
          <w:rFonts w:cs="David" w:hint="cs"/>
          <w:rtl/>
        </w:rPr>
      </w:pPr>
      <w:r w:rsidRPr="007C416E">
        <w:rPr>
          <w:rFonts w:cs="David" w:hint="cs"/>
          <w:rtl/>
        </w:rPr>
        <w:tab/>
        <w:t>מתי? בסוף סדר היום. אני מציע לבוא בדין ודברים גם על מה שאני הצעתי, שזה לא יהיה בסוף סדר היום.</w:t>
      </w:r>
    </w:p>
    <w:p w14:paraId="0EC3FA3D" w14:textId="77777777" w:rsidR="00F15901" w:rsidRPr="007C416E" w:rsidRDefault="00F15901" w:rsidP="00F15901">
      <w:pPr>
        <w:keepNext/>
        <w:bidi/>
        <w:jc w:val="both"/>
        <w:rPr>
          <w:rFonts w:cs="David" w:hint="cs"/>
          <w:rtl/>
        </w:rPr>
      </w:pPr>
    </w:p>
    <w:p w14:paraId="0F639D93"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7BA0D8B4" w14:textId="77777777" w:rsidR="00F15901" w:rsidRPr="007C416E" w:rsidRDefault="00F15901" w:rsidP="00F15901">
      <w:pPr>
        <w:keepNext/>
        <w:bidi/>
        <w:jc w:val="both"/>
        <w:rPr>
          <w:rFonts w:cs="David" w:hint="cs"/>
          <w:u w:val="single"/>
          <w:rtl/>
        </w:rPr>
      </w:pPr>
    </w:p>
    <w:p w14:paraId="64A67C75" w14:textId="77777777" w:rsidR="00F15901" w:rsidRPr="007C416E" w:rsidRDefault="00F15901" w:rsidP="00F15901">
      <w:pPr>
        <w:keepNext/>
        <w:bidi/>
        <w:jc w:val="both"/>
        <w:rPr>
          <w:rFonts w:cs="David" w:hint="cs"/>
          <w:rtl/>
        </w:rPr>
      </w:pPr>
      <w:r w:rsidRPr="007C416E">
        <w:rPr>
          <w:rFonts w:cs="David" w:hint="cs"/>
          <w:rtl/>
        </w:rPr>
        <w:tab/>
        <w:t xml:space="preserve">הצבעה בכל מקרה תהיה בסוף סדר היום. זה לא משנה, אם </w:t>
      </w:r>
      <w:r>
        <w:rPr>
          <w:rFonts w:cs="David" w:hint="cs"/>
          <w:rtl/>
        </w:rPr>
        <w:t>ה</w:t>
      </w:r>
      <w:r w:rsidRPr="007C416E">
        <w:rPr>
          <w:rFonts w:cs="David" w:hint="cs"/>
          <w:rtl/>
        </w:rPr>
        <w:t xml:space="preserve">ם יקבלו את הצעתי זה אותו דבר כמו מה שאתה הצעת. זה מה שאני אומר, תשלבו מה שיש לכם להגיד בדיון על החוק כרגע ובסוף תהיה הצגה, תשובה קצרה וזהו. אין הבדל מהותי בין שתי ההצעות. </w:t>
      </w:r>
    </w:p>
    <w:p w14:paraId="62017323" w14:textId="77777777" w:rsidR="00F15901" w:rsidRPr="007C416E" w:rsidRDefault="00F15901" w:rsidP="00F15901">
      <w:pPr>
        <w:keepNext/>
        <w:bidi/>
        <w:jc w:val="both"/>
        <w:rPr>
          <w:rFonts w:cs="David" w:hint="cs"/>
          <w:rtl/>
        </w:rPr>
      </w:pPr>
    </w:p>
    <w:p w14:paraId="6CAAEF5D" w14:textId="77777777" w:rsidR="00F15901" w:rsidRPr="007C416E" w:rsidRDefault="00F15901" w:rsidP="00F15901">
      <w:pPr>
        <w:keepNext/>
        <w:bidi/>
        <w:ind w:firstLine="720"/>
        <w:jc w:val="both"/>
        <w:rPr>
          <w:rFonts w:cs="David" w:hint="cs"/>
          <w:rtl/>
        </w:rPr>
      </w:pPr>
      <w:r w:rsidRPr="007C416E">
        <w:rPr>
          <w:rFonts w:cs="David" w:hint="cs"/>
          <w:rtl/>
        </w:rPr>
        <w:t>אני מבקש להעלות להצבעה את ההחלטה הבאה של ועדת הכנסת, במידה ואין סיכומים אחרים, זה שלוש דקות לכל סיעה, יחד עם זאת, ועדת הכנסת מסמיכה את יו"ר ועדת הכנסת להגיע לסיכום עם קואליציה ואופוזיציה על מתכונת מקוצרת של דיון. אולי תהיה להם הצעה לתיקון קטן כזה או אחר. מי בעד ההצעה?</w:t>
      </w:r>
    </w:p>
    <w:p w14:paraId="74ADA0F8" w14:textId="77777777" w:rsidR="00F15901" w:rsidRPr="007C416E" w:rsidRDefault="00F15901" w:rsidP="00F15901">
      <w:pPr>
        <w:keepNext/>
        <w:bidi/>
        <w:ind w:firstLine="720"/>
        <w:jc w:val="both"/>
        <w:rPr>
          <w:rFonts w:cs="David" w:hint="cs"/>
          <w:rtl/>
        </w:rPr>
      </w:pPr>
      <w:r w:rsidRPr="007C416E">
        <w:rPr>
          <w:rFonts w:cs="David" w:hint="cs"/>
          <w:rtl/>
        </w:rPr>
        <w:t xml:space="preserve"> </w:t>
      </w:r>
    </w:p>
    <w:p w14:paraId="4405305F" w14:textId="77777777" w:rsidR="00F15901" w:rsidRPr="007C416E" w:rsidRDefault="00F15901" w:rsidP="00F15901">
      <w:pPr>
        <w:keepNext/>
        <w:bidi/>
        <w:jc w:val="center"/>
        <w:rPr>
          <w:rFonts w:cs="David" w:hint="cs"/>
          <w:b/>
          <w:bCs/>
          <w:u w:val="single"/>
          <w:rtl/>
        </w:rPr>
      </w:pPr>
      <w:r w:rsidRPr="007C416E">
        <w:rPr>
          <w:rFonts w:cs="David" w:hint="cs"/>
          <w:b/>
          <w:bCs/>
          <w:u w:val="single"/>
          <w:rtl/>
        </w:rPr>
        <w:t>הצבעה</w:t>
      </w:r>
    </w:p>
    <w:p w14:paraId="161D841B" w14:textId="77777777" w:rsidR="00F15901" w:rsidRPr="007C416E" w:rsidRDefault="00F15901" w:rsidP="00F15901">
      <w:pPr>
        <w:keepNext/>
        <w:bidi/>
        <w:jc w:val="center"/>
        <w:rPr>
          <w:rFonts w:cs="David" w:hint="cs"/>
          <w:rtl/>
        </w:rPr>
      </w:pPr>
      <w:r w:rsidRPr="007C416E">
        <w:rPr>
          <w:rFonts w:cs="David" w:hint="cs"/>
          <w:rtl/>
        </w:rPr>
        <w:t xml:space="preserve">בעד </w:t>
      </w:r>
      <w:r w:rsidRPr="007C416E">
        <w:rPr>
          <w:rFonts w:cs="David"/>
          <w:rtl/>
        </w:rPr>
        <w:t>–</w:t>
      </w:r>
      <w:r w:rsidRPr="007C416E">
        <w:rPr>
          <w:rFonts w:cs="David" w:hint="cs"/>
          <w:rtl/>
        </w:rPr>
        <w:t xml:space="preserve"> רוב</w:t>
      </w:r>
    </w:p>
    <w:p w14:paraId="0561C040" w14:textId="77777777" w:rsidR="00F15901" w:rsidRPr="007C416E" w:rsidRDefault="00F15901" w:rsidP="00F15901">
      <w:pPr>
        <w:keepNext/>
        <w:bidi/>
        <w:jc w:val="center"/>
        <w:rPr>
          <w:rFonts w:cs="David" w:hint="cs"/>
          <w:rtl/>
        </w:rPr>
      </w:pPr>
      <w:r w:rsidRPr="007C416E">
        <w:rPr>
          <w:rFonts w:cs="David" w:hint="cs"/>
          <w:rtl/>
        </w:rPr>
        <w:t xml:space="preserve">נגד </w:t>
      </w:r>
      <w:r w:rsidRPr="007C416E">
        <w:rPr>
          <w:rFonts w:cs="David"/>
          <w:rtl/>
        </w:rPr>
        <w:t>–</w:t>
      </w:r>
      <w:r w:rsidRPr="007C416E">
        <w:rPr>
          <w:rFonts w:cs="David" w:hint="cs"/>
          <w:rtl/>
        </w:rPr>
        <w:t xml:space="preserve"> אין</w:t>
      </w:r>
    </w:p>
    <w:p w14:paraId="121912D2" w14:textId="77777777" w:rsidR="00F15901" w:rsidRPr="007C416E" w:rsidRDefault="00F15901" w:rsidP="00F15901">
      <w:pPr>
        <w:keepNext/>
        <w:bidi/>
        <w:jc w:val="center"/>
        <w:rPr>
          <w:rFonts w:cs="David" w:hint="cs"/>
          <w:rtl/>
        </w:rPr>
      </w:pPr>
      <w:r w:rsidRPr="007C416E">
        <w:rPr>
          <w:rFonts w:cs="David" w:hint="cs"/>
          <w:rtl/>
        </w:rPr>
        <w:t xml:space="preserve">נמנעים </w:t>
      </w:r>
      <w:r w:rsidRPr="007C416E">
        <w:rPr>
          <w:rFonts w:cs="David"/>
          <w:rtl/>
        </w:rPr>
        <w:t>–</w:t>
      </w:r>
      <w:r w:rsidRPr="007C416E">
        <w:rPr>
          <w:rFonts w:cs="David" w:hint="cs"/>
          <w:rtl/>
        </w:rPr>
        <w:t xml:space="preserve"> אין</w:t>
      </w:r>
    </w:p>
    <w:p w14:paraId="66F3C546" w14:textId="77777777" w:rsidR="00F15901" w:rsidRPr="007C416E" w:rsidRDefault="00F15901" w:rsidP="00F15901">
      <w:pPr>
        <w:keepNext/>
        <w:bidi/>
        <w:jc w:val="center"/>
        <w:rPr>
          <w:rFonts w:cs="David" w:hint="cs"/>
          <w:rtl/>
        </w:rPr>
      </w:pPr>
      <w:r w:rsidRPr="007C416E">
        <w:rPr>
          <w:rFonts w:cs="David" w:hint="cs"/>
          <w:rtl/>
        </w:rPr>
        <w:t>ההצעה התקבלה.</w:t>
      </w:r>
    </w:p>
    <w:p w14:paraId="30E3F71B" w14:textId="77777777" w:rsidR="00F15901" w:rsidRPr="007C416E" w:rsidRDefault="00F15901" w:rsidP="00F15901">
      <w:pPr>
        <w:keepNext/>
        <w:bidi/>
        <w:rPr>
          <w:rFonts w:cs="David" w:hint="cs"/>
          <w:rtl/>
        </w:rPr>
      </w:pPr>
    </w:p>
    <w:p w14:paraId="348B9722" w14:textId="77777777" w:rsidR="00F15901" w:rsidRDefault="00F15901" w:rsidP="00F15901">
      <w:pPr>
        <w:bidi/>
        <w:rPr>
          <w:rFonts w:cs="David" w:hint="cs"/>
          <w:u w:val="single"/>
          <w:rtl/>
        </w:rPr>
      </w:pPr>
    </w:p>
    <w:p w14:paraId="6A31C266"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1FBB519" w14:textId="77777777" w:rsidR="00F15901" w:rsidRPr="007C416E" w:rsidRDefault="00F15901" w:rsidP="00F15901">
      <w:pPr>
        <w:bidi/>
        <w:rPr>
          <w:rFonts w:cs="David" w:hint="cs"/>
          <w:rtl/>
        </w:rPr>
      </w:pPr>
    </w:p>
    <w:p w14:paraId="005F4518" w14:textId="77777777" w:rsidR="00F15901" w:rsidRPr="007C416E" w:rsidRDefault="00F15901" w:rsidP="00F15901">
      <w:pPr>
        <w:keepNext/>
        <w:bidi/>
        <w:rPr>
          <w:rFonts w:cs="David" w:hint="cs"/>
          <w:rtl/>
        </w:rPr>
      </w:pPr>
      <w:r w:rsidRPr="007C416E">
        <w:rPr>
          <w:rFonts w:cs="David" w:hint="cs"/>
          <w:rtl/>
        </w:rPr>
        <w:tab/>
        <w:t xml:space="preserve">  הבקשה אושרה.</w:t>
      </w:r>
    </w:p>
    <w:p w14:paraId="61EA685B" w14:textId="77777777" w:rsidR="00F15901" w:rsidRDefault="00F15901" w:rsidP="00F15901">
      <w:pPr>
        <w:keepNext/>
        <w:bidi/>
        <w:jc w:val="center"/>
        <w:rPr>
          <w:rFonts w:cs="David" w:hint="cs"/>
          <w:b/>
          <w:bCs/>
          <w:rtl/>
        </w:rPr>
      </w:pPr>
      <w:r w:rsidRPr="007C416E">
        <w:rPr>
          <w:rFonts w:cs="David"/>
          <w:rtl/>
        </w:rPr>
        <w:br w:type="page"/>
      </w:r>
    </w:p>
    <w:p w14:paraId="78B26591" w14:textId="77777777" w:rsidR="00F15901" w:rsidRDefault="00F15901" w:rsidP="00F15901">
      <w:pPr>
        <w:keepNext/>
        <w:bidi/>
        <w:jc w:val="center"/>
        <w:rPr>
          <w:rFonts w:cs="David" w:hint="cs"/>
          <w:b/>
          <w:bCs/>
          <w:rtl/>
        </w:rPr>
      </w:pPr>
    </w:p>
    <w:p w14:paraId="6EEF5339" w14:textId="77777777" w:rsidR="00F15901" w:rsidRDefault="00F15901" w:rsidP="00F15901">
      <w:pPr>
        <w:keepNext/>
        <w:bidi/>
        <w:jc w:val="center"/>
        <w:rPr>
          <w:rFonts w:cs="David" w:hint="cs"/>
          <w:b/>
          <w:bCs/>
          <w:rtl/>
        </w:rPr>
      </w:pPr>
    </w:p>
    <w:p w14:paraId="6E58B31B" w14:textId="77777777" w:rsidR="00F15901" w:rsidRDefault="00F15901" w:rsidP="00F15901">
      <w:pPr>
        <w:keepNext/>
        <w:bidi/>
        <w:jc w:val="center"/>
        <w:rPr>
          <w:rFonts w:cs="David" w:hint="cs"/>
          <w:b/>
          <w:bCs/>
          <w:rtl/>
        </w:rPr>
      </w:pPr>
    </w:p>
    <w:p w14:paraId="5BDC0752" w14:textId="77777777" w:rsidR="00F15901" w:rsidRPr="00F15901" w:rsidRDefault="00F15901" w:rsidP="00F15901">
      <w:pPr>
        <w:keepNext/>
        <w:bidi/>
        <w:jc w:val="center"/>
        <w:rPr>
          <w:rFonts w:cs="David" w:hint="cs"/>
          <w:b/>
          <w:bCs/>
          <w:u w:val="single"/>
          <w:rtl/>
        </w:rPr>
      </w:pPr>
      <w:r w:rsidRPr="00F15901">
        <w:rPr>
          <w:rFonts w:cs="David" w:hint="cs"/>
          <w:b/>
          <w:bCs/>
          <w:u w:val="single"/>
          <w:rtl/>
        </w:rPr>
        <w:t>שונות</w:t>
      </w:r>
    </w:p>
    <w:p w14:paraId="2311C003" w14:textId="77777777" w:rsidR="00F15901" w:rsidRPr="007C416E" w:rsidRDefault="00F15901" w:rsidP="00F15901">
      <w:pPr>
        <w:keepNext/>
        <w:bidi/>
        <w:jc w:val="both"/>
        <w:rPr>
          <w:rFonts w:cs="David" w:hint="cs"/>
          <w:rtl/>
        </w:rPr>
      </w:pPr>
    </w:p>
    <w:p w14:paraId="7B000A27" w14:textId="77777777" w:rsidR="00F15901" w:rsidRDefault="00F15901" w:rsidP="00F15901">
      <w:pPr>
        <w:bidi/>
        <w:jc w:val="both"/>
        <w:rPr>
          <w:rFonts w:cs="David" w:hint="cs"/>
          <w:u w:val="single"/>
          <w:rtl/>
        </w:rPr>
      </w:pPr>
    </w:p>
    <w:p w14:paraId="4B927CEB" w14:textId="77777777" w:rsidR="00F15901" w:rsidRDefault="00F15901" w:rsidP="00F15901">
      <w:pPr>
        <w:bidi/>
        <w:jc w:val="both"/>
        <w:rPr>
          <w:rFonts w:cs="David" w:hint="cs"/>
          <w:u w:val="single"/>
          <w:rtl/>
        </w:rPr>
      </w:pPr>
    </w:p>
    <w:p w14:paraId="4DCF1BDC" w14:textId="77777777" w:rsidR="00F15901" w:rsidRDefault="00F15901" w:rsidP="00F15901">
      <w:pPr>
        <w:bidi/>
        <w:jc w:val="both"/>
        <w:rPr>
          <w:rFonts w:cs="David" w:hint="cs"/>
          <w:u w:val="single"/>
          <w:rtl/>
        </w:rPr>
      </w:pPr>
    </w:p>
    <w:p w14:paraId="1D6CB49F" w14:textId="77777777" w:rsidR="00F15901" w:rsidRPr="007C416E" w:rsidRDefault="00F15901" w:rsidP="00F15901">
      <w:pPr>
        <w:bidi/>
        <w:jc w:val="both"/>
        <w:rPr>
          <w:rFonts w:cs="David" w:hint="cs"/>
          <w:u w:val="single"/>
          <w:rtl/>
        </w:rPr>
      </w:pPr>
      <w:r w:rsidRPr="007C416E">
        <w:rPr>
          <w:rFonts w:cs="David" w:hint="cs"/>
          <w:u w:val="single"/>
          <w:rtl/>
        </w:rPr>
        <w:t>נסים זאב:</w:t>
      </w:r>
    </w:p>
    <w:p w14:paraId="6E59E83D" w14:textId="77777777" w:rsidR="00F15901" w:rsidRPr="007C416E" w:rsidRDefault="00F15901" w:rsidP="00F15901">
      <w:pPr>
        <w:bidi/>
        <w:jc w:val="both"/>
        <w:rPr>
          <w:rFonts w:cs="David" w:hint="cs"/>
          <w:u w:val="single"/>
          <w:rtl/>
        </w:rPr>
      </w:pPr>
    </w:p>
    <w:p w14:paraId="0A2F5A02" w14:textId="77777777" w:rsidR="00F15901" w:rsidRPr="007C416E" w:rsidRDefault="00F15901" w:rsidP="00F15901">
      <w:pPr>
        <w:keepNext/>
        <w:bidi/>
        <w:jc w:val="both"/>
        <w:rPr>
          <w:rFonts w:cs="David" w:hint="cs"/>
          <w:rtl/>
        </w:rPr>
      </w:pPr>
      <w:r w:rsidRPr="007C416E">
        <w:rPr>
          <w:rFonts w:cs="David" w:hint="cs"/>
          <w:rtl/>
        </w:rPr>
        <w:tab/>
        <w:t>הצעה לסדר, אני מבין שהיושב ראש מבקש לקיים דיון היום בעניין הרצח.</w:t>
      </w:r>
    </w:p>
    <w:p w14:paraId="559CBD4A" w14:textId="77777777" w:rsidR="00F15901" w:rsidRPr="007C416E" w:rsidRDefault="00F15901" w:rsidP="00F15901">
      <w:pPr>
        <w:keepNext/>
        <w:bidi/>
        <w:jc w:val="both"/>
        <w:rPr>
          <w:rFonts w:cs="David" w:hint="cs"/>
          <w:rtl/>
        </w:rPr>
      </w:pPr>
    </w:p>
    <w:p w14:paraId="7916B36B"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76EE1384" w14:textId="77777777" w:rsidR="00F15901" w:rsidRPr="007C416E" w:rsidRDefault="00F15901" w:rsidP="00F15901">
      <w:pPr>
        <w:keepNext/>
        <w:bidi/>
        <w:jc w:val="both"/>
        <w:rPr>
          <w:rFonts w:cs="David" w:hint="cs"/>
          <w:u w:val="single"/>
          <w:rtl/>
        </w:rPr>
      </w:pPr>
    </w:p>
    <w:p w14:paraId="266FB4B4" w14:textId="77777777" w:rsidR="00F15901" w:rsidRPr="007C416E" w:rsidRDefault="00F15901" w:rsidP="00F15901">
      <w:pPr>
        <w:keepNext/>
        <w:bidi/>
        <w:jc w:val="both"/>
        <w:rPr>
          <w:rFonts w:cs="David" w:hint="cs"/>
          <w:rtl/>
        </w:rPr>
      </w:pPr>
      <w:r w:rsidRPr="007C416E">
        <w:rPr>
          <w:rFonts w:cs="David" w:hint="cs"/>
          <w:rtl/>
        </w:rPr>
        <w:tab/>
        <w:t>בשביל זה לא צריכים את ועדת הכנסת, מזכיר הכנסת יעדכן אותנו.</w:t>
      </w:r>
    </w:p>
    <w:p w14:paraId="267419B6" w14:textId="77777777" w:rsidR="00F15901" w:rsidRPr="007C416E" w:rsidRDefault="00F15901" w:rsidP="00F15901">
      <w:pPr>
        <w:keepNext/>
        <w:bidi/>
        <w:jc w:val="both"/>
        <w:rPr>
          <w:rFonts w:cs="David" w:hint="cs"/>
          <w:rtl/>
        </w:rPr>
      </w:pPr>
    </w:p>
    <w:p w14:paraId="4F0B170F"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77808046" w14:textId="77777777" w:rsidR="00F15901" w:rsidRPr="007C416E" w:rsidRDefault="00F15901" w:rsidP="00F15901">
      <w:pPr>
        <w:bidi/>
        <w:jc w:val="both"/>
        <w:rPr>
          <w:rFonts w:cs="David" w:hint="cs"/>
          <w:rtl/>
        </w:rPr>
      </w:pPr>
    </w:p>
    <w:p w14:paraId="17C5F7DE" w14:textId="77777777" w:rsidR="00F15901" w:rsidRPr="007C416E" w:rsidRDefault="00F15901" w:rsidP="00F15901">
      <w:pPr>
        <w:keepNext/>
        <w:bidi/>
        <w:jc w:val="both"/>
        <w:rPr>
          <w:rFonts w:cs="David" w:hint="cs"/>
          <w:rtl/>
        </w:rPr>
      </w:pPr>
      <w:r w:rsidRPr="007C416E">
        <w:rPr>
          <w:rFonts w:cs="David" w:hint="cs"/>
          <w:rtl/>
        </w:rPr>
        <w:tab/>
        <w:t xml:space="preserve"> התקבלו אצל יושב ראש הכנסת פניות של מספר חברי כנסת לקיים היום דיון בנוגע לאירוע הירי שהיה במוצאי שבת. יושב ראש הכנסת נענה לפניות  האלה וסוכם שיהיו ארבע חברי כנסת, שהם אלה שביקשו לקיים את הדיון, ניצן </w:t>
      </w:r>
      <w:proofErr w:type="spellStart"/>
      <w:r w:rsidRPr="007C416E">
        <w:rPr>
          <w:rFonts w:cs="David" w:hint="cs"/>
          <w:rtl/>
        </w:rPr>
        <w:t>הורביץ</w:t>
      </w:r>
      <w:proofErr w:type="spellEnd"/>
      <w:r w:rsidRPr="007C416E">
        <w:rPr>
          <w:rFonts w:cs="David" w:hint="cs"/>
          <w:rtl/>
        </w:rPr>
        <w:t xml:space="preserve">, דב </w:t>
      </w:r>
      <w:proofErr w:type="spellStart"/>
      <w:r w:rsidRPr="007C416E">
        <w:rPr>
          <w:rFonts w:cs="David" w:hint="cs"/>
          <w:rtl/>
        </w:rPr>
        <w:t>חנין</w:t>
      </w:r>
      <w:proofErr w:type="spellEnd"/>
      <w:r w:rsidRPr="007C416E">
        <w:rPr>
          <w:rFonts w:cs="David" w:hint="cs"/>
          <w:rtl/>
        </w:rPr>
        <w:t xml:space="preserve">, יולי תמיר ושלמה מולה ונציג הממשלה השר </w:t>
      </w:r>
      <w:proofErr w:type="spellStart"/>
      <w:r w:rsidRPr="007C416E">
        <w:rPr>
          <w:rFonts w:cs="David" w:hint="cs"/>
          <w:rtl/>
        </w:rPr>
        <w:t>אהרונוביץ</w:t>
      </w:r>
      <w:proofErr w:type="spellEnd"/>
      <w:r w:rsidRPr="007C416E">
        <w:rPr>
          <w:rFonts w:cs="David" w:hint="cs"/>
          <w:rtl/>
        </w:rPr>
        <w:t xml:space="preserve"> יענה.</w:t>
      </w:r>
    </w:p>
    <w:p w14:paraId="20C2ABA2" w14:textId="77777777" w:rsidR="00F15901" w:rsidRPr="007C416E" w:rsidRDefault="00F15901" w:rsidP="00F15901">
      <w:pPr>
        <w:keepNext/>
        <w:bidi/>
        <w:jc w:val="both"/>
        <w:rPr>
          <w:rFonts w:cs="David" w:hint="cs"/>
          <w:rtl/>
        </w:rPr>
      </w:pPr>
    </w:p>
    <w:p w14:paraId="673F313A" w14:textId="77777777" w:rsidR="00F15901" w:rsidRPr="007C416E" w:rsidRDefault="00F15901" w:rsidP="00F15901">
      <w:pPr>
        <w:keepNext/>
        <w:bidi/>
        <w:jc w:val="both"/>
        <w:rPr>
          <w:rFonts w:cs="David" w:hint="cs"/>
          <w:rtl/>
        </w:rPr>
      </w:pPr>
      <w:r w:rsidRPr="007C416E">
        <w:rPr>
          <w:rFonts w:cs="David" w:hint="cs"/>
          <w:rtl/>
        </w:rPr>
        <w:tab/>
        <w:t xml:space="preserve">זה יתקיים כך, אם הדיון בהסתייגויות לחוק ההתפלגות יסתיים בשעות הצהרים, נקיים את אותו דיון לפני ההצבעות על חוק ההתפלגות. </w:t>
      </w:r>
    </w:p>
    <w:p w14:paraId="7E5073EE" w14:textId="77777777" w:rsidR="00F15901" w:rsidRPr="007C416E" w:rsidRDefault="00F15901" w:rsidP="00F15901">
      <w:pPr>
        <w:keepNext/>
        <w:bidi/>
        <w:jc w:val="both"/>
        <w:rPr>
          <w:rFonts w:cs="David" w:hint="cs"/>
          <w:rtl/>
        </w:rPr>
      </w:pPr>
    </w:p>
    <w:p w14:paraId="6F7C66F2" w14:textId="77777777" w:rsidR="00F15901" w:rsidRPr="007C416E" w:rsidRDefault="00F15901" w:rsidP="00F15901">
      <w:pPr>
        <w:bidi/>
        <w:jc w:val="both"/>
        <w:rPr>
          <w:rFonts w:cs="David" w:hint="cs"/>
          <w:u w:val="single"/>
          <w:rtl/>
        </w:rPr>
      </w:pPr>
      <w:r w:rsidRPr="007C416E">
        <w:rPr>
          <w:rFonts w:cs="David" w:hint="cs"/>
          <w:u w:val="single"/>
          <w:rtl/>
        </w:rPr>
        <w:t>נסים זאב:</w:t>
      </w:r>
    </w:p>
    <w:p w14:paraId="12864AED" w14:textId="77777777" w:rsidR="00F15901" w:rsidRPr="007C416E" w:rsidRDefault="00F15901" w:rsidP="00F15901">
      <w:pPr>
        <w:bidi/>
        <w:jc w:val="both"/>
        <w:rPr>
          <w:rFonts w:cs="David" w:hint="cs"/>
          <w:u w:val="single"/>
          <w:rtl/>
        </w:rPr>
      </w:pPr>
    </w:p>
    <w:p w14:paraId="44F5270F" w14:textId="77777777" w:rsidR="00F15901" w:rsidRPr="007C416E" w:rsidRDefault="00F15901" w:rsidP="00F15901">
      <w:pPr>
        <w:bidi/>
        <w:ind w:firstLine="720"/>
        <w:jc w:val="both"/>
        <w:rPr>
          <w:rFonts w:cs="David" w:hint="cs"/>
          <w:rtl/>
        </w:rPr>
      </w:pPr>
      <w:r w:rsidRPr="007C416E">
        <w:rPr>
          <w:rFonts w:cs="David" w:hint="cs"/>
          <w:rtl/>
        </w:rPr>
        <w:t>רק ארבעה ידברו? אני רוצה לבקש גם לדבר, אחרי כל דברי ההסתה.</w:t>
      </w:r>
    </w:p>
    <w:p w14:paraId="0BE856CD" w14:textId="77777777" w:rsidR="00F15901" w:rsidRPr="007C416E" w:rsidRDefault="00F15901" w:rsidP="00F15901">
      <w:pPr>
        <w:keepNext/>
        <w:bidi/>
        <w:jc w:val="both"/>
        <w:rPr>
          <w:rFonts w:cs="David" w:hint="cs"/>
          <w:rtl/>
        </w:rPr>
      </w:pPr>
    </w:p>
    <w:p w14:paraId="6B569C9C"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74C2F7F7" w14:textId="77777777" w:rsidR="00F15901" w:rsidRPr="007C416E" w:rsidRDefault="00F15901" w:rsidP="00F15901">
      <w:pPr>
        <w:bidi/>
        <w:jc w:val="both"/>
        <w:rPr>
          <w:rFonts w:cs="David" w:hint="cs"/>
          <w:rtl/>
        </w:rPr>
      </w:pPr>
    </w:p>
    <w:p w14:paraId="76AFC320" w14:textId="77777777" w:rsidR="00F15901" w:rsidRPr="007C416E" w:rsidRDefault="00F15901" w:rsidP="00F15901">
      <w:pPr>
        <w:keepNext/>
        <w:bidi/>
        <w:jc w:val="both"/>
        <w:rPr>
          <w:rFonts w:cs="David" w:hint="cs"/>
          <w:rtl/>
        </w:rPr>
      </w:pPr>
      <w:r w:rsidRPr="007C416E">
        <w:rPr>
          <w:rFonts w:cs="David" w:hint="cs"/>
          <w:rtl/>
        </w:rPr>
        <w:tab/>
        <w:t xml:space="preserve"> אם תבקש אני אעביר ת הבקשה ליושב ראש.</w:t>
      </w:r>
    </w:p>
    <w:p w14:paraId="4FDDA154" w14:textId="77777777" w:rsidR="00F15901" w:rsidRPr="007C416E" w:rsidRDefault="00F15901" w:rsidP="00F15901">
      <w:pPr>
        <w:keepNext/>
        <w:bidi/>
        <w:jc w:val="both"/>
        <w:rPr>
          <w:rFonts w:cs="David" w:hint="cs"/>
          <w:rtl/>
        </w:rPr>
      </w:pPr>
    </w:p>
    <w:p w14:paraId="0482F35A" w14:textId="77777777" w:rsidR="00F15901" w:rsidRPr="007C416E" w:rsidRDefault="00F15901" w:rsidP="00F15901">
      <w:pPr>
        <w:bidi/>
        <w:rPr>
          <w:rFonts w:cs="David" w:hint="cs"/>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2EBE8363" w14:textId="77777777" w:rsidR="00F15901" w:rsidRPr="007C416E" w:rsidRDefault="00F15901" w:rsidP="00F15901">
      <w:pPr>
        <w:bidi/>
        <w:rPr>
          <w:rFonts w:cs="David" w:hint="cs"/>
          <w:rtl/>
        </w:rPr>
      </w:pPr>
    </w:p>
    <w:p w14:paraId="5DC32F93" w14:textId="77777777" w:rsidR="00F15901" w:rsidRPr="007C416E" w:rsidRDefault="00F15901" w:rsidP="00F15901">
      <w:pPr>
        <w:keepNext/>
        <w:bidi/>
        <w:jc w:val="both"/>
        <w:rPr>
          <w:rFonts w:cs="David" w:hint="cs"/>
          <w:rtl/>
        </w:rPr>
      </w:pPr>
      <w:r w:rsidRPr="007C416E">
        <w:rPr>
          <w:rFonts w:cs="David" w:hint="cs"/>
          <w:rtl/>
        </w:rPr>
        <w:tab/>
        <w:t xml:space="preserve">  אי אפשר שזה יהיה בסוף סדר היום? </w:t>
      </w:r>
    </w:p>
    <w:p w14:paraId="2405069A" w14:textId="77777777" w:rsidR="00F15901" w:rsidRPr="007C416E" w:rsidRDefault="00F15901" w:rsidP="00F15901">
      <w:pPr>
        <w:keepNext/>
        <w:bidi/>
        <w:jc w:val="both"/>
        <w:rPr>
          <w:rFonts w:cs="David" w:hint="cs"/>
          <w:rtl/>
        </w:rPr>
      </w:pPr>
    </w:p>
    <w:p w14:paraId="6FDB0082"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3FAF6EC4" w14:textId="77777777" w:rsidR="00F15901" w:rsidRPr="007C416E" w:rsidRDefault="00F15901" w:rsidP="00F15901">
      <w:pPr>
        <w:bidi/>
        <w:jc w:val="both"/>
        <w:rPr>
          <w:rFonts w:cs="David" w:hint="cs"/>
          <w:rtl/>
        </w:rPr>
      </w:pPr>
    </w:p>
    <w:p w14:paraId="483932A3" w14:textId="77777777" w:rsidR="00F15901" w:rsidRPr="007C416E" w:rsidRDefault="00F15901" w:rsidP="00F15901">
      <w:pPr>
        <w:keepNext/>
        <w:bidi/>
        <w:jc w:val="both"/>
        <w:rPr>
          <w:rFonts w:cs="David" w:hint="cs"/>
          <w:rtl/>
        </w:rPr>
      </w:pPr>
      <w:r w:rsidRPr="007C416E">
        <w:rPr>
          <w:rFonts w:cs="David" w:hint="cs"/>
          <w:rtl/>
        </w:rPr>
        <w:tab/>
        <w:t xml:space="preserve">לא רוצים כי ייתכן שסוף סדר היום יהיה בשעה מאוחרת. נקבע עם ראשי סיעת קדימה שאם יבקשו להמשיך בדיון בהסתייגויות על חוק מופז, נעשה הפסקה על חשבון מסגרת הזמן שניתנה לחוק ההתפלגות ואז חצי שעה נייחד לנושא של הירי. אם חבר הכנסת זאב מבקש לדבר, אני אדבר עם יושב ראש הכנסת. </w:t>
      </w:r>
    </w:p>
    <w:p w14:paraId="55588476" w14:textId="77777777" w:rsidR="00F15901" w:rsidRPr="007C416E" w:rsidRDefault="00F15901" w:rsidP="00F15901">
      <w:pPr>
        <w:keepNext/>
        <w:bidi/>
        <w:jc w:val="both"/>
        <w:rPr>
          <w:rFonts w:cs="David" w:hint="cs"/>
          <w:rtl/>
        </w:rPr>
      </w:pPr>
    </w:p>
    <w:p w14:paraId="3FDE7643" w14:textId="77777777" w:rsidR="00F15901" w:rsidRPr="007C416E" w:rsidRDefault="00F15901" w:rsidP="00F15901">
      <w:pPr>
        <w:bidi/>
        <w:jc w:val="both"/>
        <w:rPr>
          <w:rFonts w:cs="David" w:hint="cs"/>
          <w:u w:val="single"/>
          <w:rtl/>
        </w:rPr>
      </w:pPr>
      <w:r w:rsidRPr="007C416E">
        <w:rPr>
          <w:rFonts w:cs="David" w:hint="cs"/>
          <w:u w:val="single"/>
          <w:rtl/>
        </w:rPr>
        <w:t>נסים זאב:</w:t>
      </w:r>
    </w:p>
    <w:p w14:paraId="546BC88C" w14:textId="77777777" w:rsidR="00F15901" w:rsidRPr="007C416E" w:rsidRDefault="00F15901" w:rsidP="00F15901">
      <w:pPr>
        <w:bidi/>
        <w:jc w:val="both"/>
        <w:rPr>
          <w:rFonts w:cs="David" w:hint="cs"/>
          <w:u w:val="single"/>
          <w:rtl/>
        </w:rPr>
      </w:pPr>
    </w:p>
    <w:p w14:paraId="45F98564" w14:textId="77777777" w:rsidR="00F15901" w:rsidRPr="007C416E" w:rsidRDefault="00F15901" w:rsidP="00F15901">
      <w:pPr>
        <w:bidi/>
        <w:jc w:val="both"/>
        <w:rPr>
          <w:rFonts w:cs="David" w:hint="cs"/>
          <w:rtl/>
        </w:rPr>
      </w:pPr>
      <w:r w:rsidRPr="007C416E">
        <w:rPr>
          <w:rFonts w:cs="David" w:hint="cs"/>
          <w:rtl/>
        </w:rPr>
        <w:tab/>
        <w:t>חשוב שאני אדבר, כי אתמול ברדיו אמרו שיהיה דיון בכנסת במליאה וכולם ידברו, הבנתי שזה יהיה לפי סעיף 82.</w:t>
      </w:r>
    </w:p>
    <w:p w14:paraId="107F21B3" w14:textId="77777777" w:rsidR="00F15901" w:rsidRPr="007C416E" w:rsidRDefault="00F15901" w:rsidP="00F15901">
      <w:pPr>
        <w:keepNext/>
        <w:bidi/>
        <w:jc w:val="both"/>
        <w:rPr>
          <w:rFonts w:cs="David" w:hint="cs"/>
          <w:rtl/>
        </w:rPr>
      </w:pPr>
    </w:p>
    <w:p w14:paraId="783C97BB" w14:textId="77777777" w:rsidR="00F15901" w:rsidRDefault="00F15901" w:rsidP="00F15901">
      <w:pPr>
        <w:bidi/>
        <w:jc w:val="both"/>
        <w:rPr>
          <w:rFonts w:cs="David" w:hint="cs"/>
          <w:u w:val="single"/>
          <w:rtl/>
        </w:rPr>
      </w:pPr>
    </w:p>
    <w:p w14:paraId="4795DA9E" w14:textId="77777777" w:rsidR="00F15901" w:rsidRDefault="00F15901" w:rsidP="00F15901">
      <w:pPr>
        <w:bidi/>
        <w:jc w:val="both"/>
        <w:rPr>
          <w:rFonts w:cs="David" w:hint="cs"/>
          <w:u w:val="single"/>
          <w:rtl/>
        </w:rPr>
      </w:pPr>
    </w:p>
    <w:p w14:paraId="5AF0B8A3" w14:textId="77777777" w:rsidR="00F15901" w:rsidRDefault="00F15901" w:rsidP="00F15901">
      <w:pPr>
        <w:bidi/>
        <w:jc w:val="both"/>
        <w:rPr>
          <w:rFonts w:cs="David" w:hint="cs"/>
          <w:u w:val="single"/>
          <w:rtl/>
        </w:rPr>
      </w:pPr>
    </w:p>
    <w:p w14:paraId="5FE82BDD" w14:textId="77777777" w:rsidR="00F15901" w:rsidRDefault="00F15901" w:rsidP="00F15901">
      <w:pPr>
        <w:bidi/>
        <w:jc w:val="both"/>
        <w:rPr>
          <w:rFonts w:cs="David" w:hint="cs"/>
          <w:u w:val="single"/>
          <w:rtl/>
        </w:rPr>
      </w:pPr>
    </w:p>
    <w:p w14:paraId="68E7B7A4" w14:textId="77777777" w:rsidR="00F15901" w:rsidRDefault="00F15901" w:rsidP="00F15901">
      <w:pPr>
        <w:bidi/>
        <w:jc w:val="both"/>
        <w:rPr>
          <w:rFonts w:cs="David" w:hint="cs"/>
          <w:u w:val="single"/>
          <w:rtl/>
        </w:rPr>
      </w:pPr>
    </w:p>
    <w:p w14:paraId="1C7D002C" w14:textId="77777777" w:rsidR="00F15901" w:rsidRDefault="00F15901" w:rsidP="00F15901">
      <w:pPr>
        <w:bidi/>
        <w:jc w:val="both"/>
        <w:rPr>
          <w:rFonts w:cs="David" w:hint="cs"/>
          <w:u w:val="single"/>
          <w:rtl/>
        </w:rPr>
      </w:pPr>
    </w:p>
    <w:p w14:paraId="027C598D" w14:textId="77777777" w:rsidR="00F15901" w:rsidRDefault="00F15901" w:rsidP="00F15901">
      <w:pPr>
        <w:bidi/>
        <w:jc w:val="both"/>
        <w:rPr>
          <w:rFonts w:cs="David" w:hint="cs"/>
          <w:u w:val="single"/>
          <w:rtl/>
        </w:rPr>
      </w:pPr>
    </w:p>
    <w:p w14:paraId="77842739" w14:textId="77777777" w:rsidR="00F15901" w:rsidRDefault="00F15901" w:rsidP="00F15901">
      <w:pPr>
        <w:bidi/>
        <w:jc w:val="both"/>
        <w:rPr>
          <w:rFonts w:cs="David" w:hint="cs"/>
          <w:u w:val="single"/>
          <w:rtl/>
        </w:rPr>
      </w:pPr>
    </w:p>
    <w:p w14:paraId="23E1ADF9" w14:textId="77777777" w:rsidR="00F15901" w:rsidRDefault="00F15901" w:rsidP="00F15901">
      <w:pPr>
        <w:bidi/>
        <w:jc w:val="both"/>
        <w:rPr>
          <w:rFonts w:cs="David" w:hint="cs"/>
          <w:u w:val="single"/>
          <w:rtl/>
        </w:rPr>
      </w:pPr>
    </w:p>
    <w:p w14:paraId="23DBE208" w14:textId="77777777" w:rsidR="00F15901" w:rsidRPr="007C416E" w:rsidRDefault="00F15901" w:rsidP="00F15901">
      <w:pPr>
        <w:bidi/>
        <w:jc w:val="both"/>
        <w:rPr>
          <w:rFonts w:cs="David" w:hint="cs"/>
          <w:rtl/>
        </w:rPr>
      </w:pPr>
      <w:r w:rsidRPr="007C416E">
        <w:rPr>
          <w:rFonts w:cs="David" w:hint="cs"/>
          <w:u w:val="single"/>
          <w:rtl/>
        </w:rPr>
        <w:t>איל ינון מזכיר הכנסת :</w:t>
      </w:r>
    </w:p>
    <w:p w14:paraId="457B05B4" w14:textId="77777777" w:rsidR="00F15901" w:rsidRPr="007C416E" w:rsidRDefault="00F15901" w:rsidP="00F15901">
      <w:pPr>
        <w:bidi/>
        <w:jc w:val="both"/>
        <w:rPr>
          <w:rFonts w:cs="David" w:hint="cs"/>
          <w:rtl/>
        </w:rPr>
      </w:pPr>
    </w:p>
    <w:p w14:paraId="1B969818" w14:textId="77777777" w:rsidR="00F15901" w:rsidRPr="007C416E" w:rsidRDefault="00F15901" w:rsidP="00F15901">
      <w:pPr>
        <w:keepNext/>
        <w:bidi/>
        <w:jc w:val="both"/>
        <w:rPr>
          <w:rFonts w:cs="David" w:hint="cs"/>
          <w:rtl/>
        </w:rPr>
      </w:pPr>
      <w:r w:rsidRPr="007C416E">
        <w:rPr>
          <w:rFonts w:cs="David" w:hint="cs"/>
          <w:rtl/>
        </w:rPr>
        <w:tab/>
        <w:t xml:space="preserve"> זה חריג, זה בגלל שהכנסת ממילא מתכנסת וקרה אירוע בסדר גודל כזה, היושב ראש החלט לאשר את זה לפנים משורת הדין. לא הוגשו חתימות וזה לא לפי בקשת הממשלה, אבל היות וממילא הכנסת מתכנסת חשב היושב ראש שזה לא יהיה ראוי שהכנסת תתעלם מאירוע בסדר גודל כזה. אם חבר הכנסת זאב רוצה להצטרף לדוברים אני אעביר את הבקשה ליושב ראש ואעדכן אותך.</w:t>
      </w:r>
    </w:p>
    <w:p w14:paraId="7B55920E" w14:textId="77777777" w:rsidR="00F15901" w:rsidRPr="007C416E" w:rsidRDefault="00F15901" w:rsidP="00F15901">
      <w:pPr>
        <w:keepNext/>
        <w:bidi/>
        <w:jc w:val="both"/>
        <w:rPr>
          <w:rFonts w:cs="David" w:hint="cs"/>
          <w:rtl/>
        </w:rPr>
      </w:pPr>
    </w:p>
    <w:p w14:paraId="1CD10BEA" w14:textId="77777777" w:rsidR="00F15901" w:rsidRPr="007C416E" w:rsidRDefault="00F15901" w:rsidP="00F15901">
      <w:pPr>
        <w:bidi/>
        <w:jc w:val="both"/>
        <w:rPr>
          <w:rFonts w:cs="David" w:hint="cs"/>
          <w:u w:val="single"/>
          <w:rtl/>
        </w:rPr>
      </w:pPr>
      <w:r w:rsidRPr="007C416E">
        <w:rPr>
          <w:rFonts w:cs="David" w:hint="cs"/>
          <w:u w:val="single"/>
          <w:rtl/>
        </w:rPr>
        <w:t xml:space="preserve">היו"ר זאב </w:t>
      </w:r>
      <w:proofErr w:type="spellStart"/>
      <w:r w:rsidRPr="007C416E">
        <w:rPr>
          <w:rFonts w:cs="David" w:hint="cs"/>
          <w:u w:val="single"/>
          <w:rtl/>
        </w:rPr>
        <w:t>אלקין</w:t>
      </w:r>
      <w:proofErr w:type="spellEnd"/>
      <w:r w:rsidRPr="007C416E">
        <w:rPr>
          <w:rFonts w:cs="David" w:hint="cs"/>
          <w:u w:val="single"/>
          <w:rtl/>
        </w:rPr>
        <w:t>:</w:t>
      </w:r>
    </w:p>
    <w:p w14:paraId="1AC2C7FB" w14:textId="77777777" w:rsidR="00F15901" w:rsidRPr="007C416E" w:rsidRDefault="00F15901" w:rsidP="00F15901">
      <w:pPr>
        <w:keepNext/>
        <w:bidi/>
        <w:jc w:val="both"/>
        <w:rPr>
          <w:rFonts w:cs="David" w:hint="cs"/>
          <w:u w:val="single"/>
          <w:rtl/>
        </w:rPr>
      </w:pPr>
    </w:p>
    <w:p w14:paraId="3D7EB5F6" w14:textId="77777777" w:rsidR="00F15901" w:rsidRPr="007C416E" w:rsidRDefault="00F15901" w:rsidP="00F15901">
      <w:pPr>
        <w:keepNext/>
        <w:bidi/>
        <w:jc w:val="both"/>
        <w:rPr>
          <w:rFonts w:cs="David" w:hint="cs"/>
          <w:rtl/>
        </w:rPr>
      </w:pPr>
      <w:r w:rsidRPr="007C416E">
        <w:rPr>
          <w:rFonts w:cs="David" w:hint="cs"/>
          <w:rtl/>
        </w:rPr>
        <w:tab/>
        <w:t xml:space="preserve">תם סדר היום. אני מזכיר לחברי ועדת הכנסת, בתום סדר היום נתכנס כאן בוועדת הכנסת לישיבה קצרה חגיגית. ברגע שהמליאה נגמרת. </w:t>
      </w:r>
    </w:p>
    <w:p w14:paraId="411766AC" w14:textId="77777777" w:rsidR="00F15901" w:rsidRDefault="00F15901" w:rsidP="00F15901">
      <w:pPr>
        <w:keepNext/>
        <w:bidi/>
        <w:jc w:val="both"/>
        <w:rPr>
          <w:rFonts w:cs="David" w:hint="cs"/>
          <w:rtl/>
        </w:rPr>
      </w:pPr>
    </w:p>
    <w:p w14:paraId="39CAB930" w14:textId="77777777" w:rsidR="00F15901" w:rsidRDefault="00F15901" w:rsidP="00F15901">
      <w:pPr>
        <w:keepNext/>
        <w:bidi/>
        <w:jc w:val="both"/>
        <w:rPr>
          <w:rFonts w:cs="David" w:hint="cs"/>
          <w:rtl/>
        </w:rPr>
      </w:pPr>
    </w:p>
    <w:p w14:paraId="312F4513" w14:textId="77777777" w:rsidR="00F15901" w:rsidRDefault="00F15901" w:rsidP="00F15901">
      <w:pPr>
        <w:keepNext/>
        <w:bidi/>
        <w:jc w:val="both"/>
        <w:rPr>
          <w:rFonts w:cs="David" w:hint="cs"/>
          <w:rtl/>
        </w:rPr>
      </w:pPr>
    </w:p>
    <w:p w14:paraId="7D79AD2F" w14:textId="77777777" w:rsidR="00F15901" w:rsidRDefault="00F15901" w:rsidP="00F15901">
      <w:pPr>
        <w:keepNext/>
        <w:bidi/>
        <w:jc w:val="both"/>
        <w:rPr>
          <w:rFonts w:cs="David" w:hint="cs"/>
          <w:rtl/>
        </w:rPr>
      </w:pPr>
    </w:p>
    <w:p w14:paraId="3FF5E89F" w14:textId="77777777" w:rsidR="00F15901" w:rsidRPr="007C416E" w:rsidRDefault="00F15901" w:rsidP="00F15901">
      <w:pPr>
        <w:keepNext/>
        <w:bidi/>
        <w:jc w:val="both"/>
        <w:rPr>
          <w:rFonts w:cs="David" w:hint="cs"/>
          <w:rtl/>
        </w:rPr>
      </w:pPr>
    </w:p>
    <w:p w14:paraId="57EA020A" w14:textId="77777777" w:rsidR="00F15901" w:rsidRPr="00F15901" w:rsidRDefault="00F15901" w:rsidP="00F15901">
      <w:pPr>
        <w:keepNext/>
        <w:bidi/>
        <w:rPr>
          <w:rFonts w:cs="David" w:hint="cs"/>
          <w:b/>
          <w:bCs/>
          <w:u w:val="single"/>
          <w:rtl/>
        </w:rPr>
      </w:pPr>
      <w:r w:rsidRPr="00F15901">
        <w:rPr>
          <w:rFonts w:cs="David" w:hint="cs"/>
          <w:b/>
          <w:bCs/>
          <w:u w:val="single"/>
          <w:rtl/>
        </w:rPr>
        <w:t>הישיבה ננעלה בשעה 11:00</w:t>
      </w:r>
    </w:p>
    <w:p w14:paraId="475D1126" w14:textId="77777777" w:rsidR="00F15901" w:rsidRPr="007C416E" w:rsidRDefault="00F15901" w:rsidP="00F15901">
      <w:pPr>
        <w:keepNext/>
        <w:bidi/>
        <w:jc w:val="both"/>
        <w:rPr>
          <w:rFonts w:cs="David" w:hint="cs"/>
          <w:rtl/>
        </w:rPr>
      </w:pPr>
      <w:r w:rsidRPr="007C416E">
        <w:rPr>
          <w:rFonts w:cs="David" w:hint="cs"/>
          <w:rtl/>
        </w:rPr>
        <w:t xml:space="preserve"> </w:t>
      </w:r>
      <w:r w:rsidRPr="007C416E">
        <w:rPr>
          <w:rFonts w:cs="David" w:hint="cs"/>
          <w:rtl/>
        </w:rPr>
        <w:tab/>
      </w:r>
    </w:p>
    <w:p w14:paraId="5867BEA3" w14:textId="77777777" w:rsidR="00F15901" w:rsidRPr="007C416E" w:rsidRDefault="00F15901" w:rsidP="00F15901">
      <w:pPr>
        <w:keepNext/>
        <w:bidi/>
        <w:jc w:val="both"/>
        <w:rPr>
          <w:rFonts w:cs="David" w:hint="cs"/>
          <w:rtl/>
        </w:rPr>
      </w:pPr>
      <w:r w:rsidRPr="007C416E">
        <w:rPr>
          <w:rFonts w:cs="David" w:hint="cs"/>
          <w:rtl/>
        </w:rPr>
        <w:tab/>
      </w:r>
    </w:p>
    <w:p w14:paraId="1F095945" w14:textId="77777777" w:rsidR="00F15901" w:rsidRPr="007C416E" w:rsidRDefault="00F15901" w:rsidP="00F15901">
      <w:pPr>
        <w:keepNext/>
        <w:bidi/>
        <w:jc w:val="both"/>
        <w:rPr>
          <w:rFonts w:cs="David" w:hint="cs"/>
          <w:rtl/>
        </w:rPr>
      </w:pPr>
      <w:r w:rsidRPr="007C416E">
        <w:rPr>
          <w:rFonts w:cs="David" w:hint="cs"/>
          <w:rtl/>
        </w:rPr>
        <w:tab/>
      </w:r>
    </w:p>
    <w:p w14:paraId="44B26EAD" w14:textId="77777777" w:rsidR="00F15901" w:rsidRPr="007C416E" w:rsidRDefault="00F15901" w:rsidP="00F15901">
      <w:pPr>
        <w:keepNext/>
        <w:bidi/>
        <w:jc w:val="both"/>
        <w:rPr>
          <w:rFonts w:cs="David" w:hint="cs"/>
          <w:rtl/>
        </w:rPr>
      </w:pPr>
    </w:p>
    <w:p w14:paraId="0C4CCF0C" w14:textId="77777777" w:rsidR="00552A80" w:rsidRPr="00F15901" w:rsidRDefault="00552A80" w:rsidP="00F15901">
      <w:pPr>
        <w:bidi/>
      </w:pPr>
    </w:p>
    <w:sectPr w:rsidR="00552A80" w:rsidRPr="00F15901" w:rsidSect="00F15901">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BFF4" w14:textId="77777777" w:rsidR="00F15901" w:rsidRDefault="00F15901">
      <w:r>
        <w:separator/>
      </w:r>
    </w:p>
  </w:endnote>
  <w:endnote w:type="continuationSeparator" w:id="0">
    <w:p w14:paraId="5244F886" w14:textId="77777777" w:rsidR="00F15901" w:rsidRDefault="00F1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FBDEC" w14:textId="77777777" w:rsidR="00F15901" w:rsidRDefault="00F15901">
      <w:r>
        <w:separator/>
      </w:r>
    </w:p>
  </w:footnote>
  <w:footnote w:type="continuationSeparator" w:id="0">
    <w:p w14:paraId="742F2CDD" w14:textId="77777777" w:rsidR="00F15901" w:rsidRDefault="00F15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D622" w14:textId="77777777" w:rsidR="00F15901" w:rsidRDefault="00F15901" w:rsidP="00F1590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2C7CD30" w14:textId="77777777" w:rsidR="00F15901" w:rsidRDefault="00F159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2408" w14:textId="77777777" w:rsidR="00F15901" w:rsidRDefault="00F15901" w:rsidP="00F1590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11</w:t>
    </w:r>
    <w:r>
      <w:rPr>
        <w:rStyle w:val="PageNumber"/>
        <w:rFonts w:cs="David"/>
        <w:szCs w:val="24"/>
      </w:rPr>
      <w:fldChar w:fldCharType="end"/>
    </w:r>
  </w:p>
  <w:p w14:paraId="267A3308" w14:textId="77777777" w:rsidR="00F15901" w:rsidRDefault="00F15901" w:rsidP="00F15901">
    <w:pPr>
      <w:pStyle w:val="Header"/>
      <w:ind w:right="360"/>
      <w:rPr>
        <w:rFonts w:cs="David" w:hint="cs"/>
        <w:sz w:val="24"/>
        <w:szCs w:val="24"/>
        <w:rtl/>
      </w:rPr>
    </w:pPr>
    <w:r>
      <w:rPr>
        <w:rFonts w:cs="David" w:hint="cs"/>
        <w:sz w:val="24"/>
        <w:szCs w:val="24"/>
        <w:rtl/>
      </w:rPr>
      <w:t>ועדת הכנסת</w:t>
    </w:r>
  </w:p>
  <w:p w14:paraId="39047181" w14:textId="77777777" w:rsidR="00F15901" w:rsidRDefault="00F15901" w:rsidP="00F15901">
    <w:pPr>
      <w:pStyle w:val="Header"/>
      <w:ind w:right="360"/>
      <w:rPr>
        <w:rFonts w:cs="David" w:hint="cs"/>
        <w:sz w:val="24"/>
        <w:szCs w:val="24"/>
        <w:rtl/>
      </w:rPr>
    </w:pPr>
    <w:r>
      <w:rPr>
        <w:rFonts w:cs="David" w:hint="cs"/>
        <w:sz w:val="24"/>
        <w:szCs w:val="24"/>
        <w:rtl/>
      </w:rPr>
      <w:t>3/8/2009</w:t>
    </w:r>
  </w:p>
  <w:p w14:paraId="7A833328" w14:textId="77777777" w:rsidR="00F15901" w:rsidRDefault="00F15901">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8408פרוטוקול_ישיבת_ועדה.doc"/>
    <w:docVar w:name="StartMode" w:val="3"/>
  </w:docVars>
  <w:rsids>
    <w:rsidRoot w:val="00927EA8"/>
    <w:rsid w:val="00552A80"/>
    <w:rsid w:val="00927EA8"/>
    <w:rsid w:val="00965806"/>
    <w:rsid w:val="00DC650C"/>
    <w:rsid w:val="00EB603E"/>
    <w:rsid w:val="00F159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F5D9096"/>
  <w15:chartTrackingRefBased/>
  <w15:docId w15:val="{2CAD9893-0A90-408E-BE68-DCE93D87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1590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15901"/>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1885</Words>
  <Characters>10747</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