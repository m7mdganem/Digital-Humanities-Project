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8BC7" w14:textId="77777777" w:rsidR="00A13291" w:rsidRPr="00A13291" w:rsidRDefault="00A13291" w:rsidP="00A13291">
      <w:pPr>
        <w:pStyle w:val="Heading5"/>
        <w:rPr>
          <w:b/>
          <w:bCs/>
          <w:sz w:val="24"/>
          <w:rtl/>
        </w:rPr>
      </w:pPr>
      <w:r w:rsidRPr="00A13291">
        <w:rPr>
          <w:b/>
          <w:bCs/>
          <w:sz w:val="24"/>
          <w:rtl/>
        </w:rPr>
        <w:t xml:space="preserve">הכנסת </w:t>
      </w:r>
      <w:r w:rsidRPr="00A13291">
        <w:rPr>
          <w:rFonts w:hint="cs"/>
          <w:b/>
          <w:bCs/>
          <w:sz w:val="24"/>
          <w:rtl/>
        </w:rPr>
        <w:t>השבע-עשרה</w:t>
      </w:r>
      <w:r w:rsidRPr="00A13291">
        <w:rPr>
          <w:b/>
          <w:bCs/>
          <w:sz w:val="24"/>
          <w:rtl/>
        </w:rPr>
        <w:tab/>
      </w:r>
      <w:r w:rsidRPr="00A13291">
        <w:rPr>
          <w:b/>
          <w:bCs/>
          <w:sz w:val="24"/>
          <w:rtl/>
        </w:rPr>
        <w:tab/>
      </w:r>
      <w:r w:rsidRPr="00A13291">
        <w:rPr>
          <w:b/>
          <w:bCs/>
          <w:sz w:val="24"/>
          <w:rtl/>
        </w:rPr>
        <w:tab/>
      </w:r>
      <w:r w:rsidRPr="00A13291">
        <w:rPr>
          <w:b/>
          <w:bCs/>
          <w:sz w:val="24"/>
          <w:rtl/>
        </w:rPr>
        <w:tab/>
      </w:r>
      <w:r w:rsidRPr="00A13291">
        <w:rPr>
          <w:b/>
          <w:bCs/>
          <w:sz w:val="24"/>
          <w:rtl/>
        </w:rPr>
        <w:tab/>
      </w:r>
      <w:r w:rsidRPr="00A13291">
        <w:rPr>
          <w:b/>
          <w:bCs/>
          <w:sz w:val="24"/>
          <w:rtl/>
        </w:rPr>
        <w:tab/>
        <w:t>נוסח לא מתוקן</w:t>
      </w:r>
    </w:p>
    <w:p w14:paraId="5F58248A" w14:textId="77777777" w:rsidR="00A13291" w:rsidRPr="00A13291" w:rsidRDefault="00A13291" w:rsidP="00A13291">
      <w:pPr>
        <w:bidi/>
        <w:jc w:val="both"/>
        <w:rPr>
          <w:rFonts w:cs="David" w:hint="cs"/>
          <w:b/>
          <w:bCs/>
          <w:rtl/>
        </w:rPr>
      </w:pPr>
      <w:r w:rsidRPr="00A13291">
        <w:rPr>
          <w:rFonts w:cs="David"/>
          <w:b/>
          <w:bCs/>
          <w:rtl/>
        </w:rPr>
        <w:t>מושב</w:t>
      </w:r>
      <w:r w:rsidRPr="00A13291">
        <w:rPr>
          <w:rFonts w:cs="David" w:hint="cs"/>
          <w:b/>
          <w:bCs/>
          <w:rtl/>
        </w:rPr>
        <w:t xml:space="preserve"> שלישי</w:t>
      </w:r>
    </w:p>
    <w:p w14:paraId="537E9FE8" w14:textId="77777777" w:rsidR="00A13291" w:rsidRPr="00A13291" w:rsidRDefault="00A13291" w:rsidP="00A13291">
      <w:pPr>
        <w:bidi/>
        <w:jc w:val="both"/>
        <w:rPr>
          <w:rFonts w:cs="David"/>
          <w:b/>
          <w:bCs/>
          <w:rtl/>
        </w:rPr>
      </w:pPr>
    </w:p>
    <w:p w14:paraId="3BC95A4D" w14:textId="77777777" w:rsidR="00A13291" w:rsidRPr="00A13291" w:rsidRDefault="00A13291" w:rsidP="00A13291">
      <w:pPr>
        <w:bidi/>
        <w:jc w:val="both"/>
        <w:rPr>
          <w:rFonts w:cs="David"/>
          <w:b/>
          <w:bCs/>
          <w:rtl/>
        </w:rPr>
      </w:pPr>
    </w:p>
    <w:p w14:paraId="369A1FB4" w14:textId="77777777" w:rsidR="00A13291" w:rsidRPr="00A13291" w:rsidRDefault="00A13291" w:rsidP="00A13291">
      <w:pPr>
        <w:bidi/>
        <w:jc w:val="both"/>
        <w:rPr>
          <w:rFonts w:cs="David"/>
          <w:b/>
          <w:bCs/>
          <w:rtl/>
        </w:rPr>
      </w:pPr>
    </w:p>
    <w:p w14:paraId="51BF0D2A" w14:textId="77777777" w:rsidR="00A13291" w:rsidRPr="00A13291" w:rsidRDefault="00A13291" w:rsidP="00A13291">
      <w:pPr>
        <w:bidi/>
        <w:jc w:val="both"/>
        <w:rPr>
          <w:rFonts w:cs="David"/>
          <w:b/>
          <w:bCs/>
          <w:rtl/>
        </w:rPr>
      </w:pPr>
    </w:p>
    <w:p w14:paraId="2968D6C1" w14:textId="77777777" w:rsidR="00A13291" w:rsidRPr="00A13291" w:rsidRDefault="00A13291" w:rsidP="00A13291">
      <w:pPr>
        <w:bidi/>
        <w:jc w:val="center"/>
        <w:rPr>
          <w:rFonts w:cs="David" w:hint="cs"/>
          <w:b/>
          <w:bCs/>
          <w:rtl/>
        </w:rPr>
      </w:pPr>
      <w:r w:rsidRPr="00A13291">
        <w:rPr>
          <w:rFonts w:cs="David"/>
          <w:b/>
          <w:bCs/>
          <w:rtl/>
        </w:rPr>
        <w:t>פרוטוקול מס'</w:t>
      </w:r>
      <w:r w:rsidRPr="00A13291">
        <w:rPr>
          <w:rFonts w:cs="David" w:hint="cs"/>
          <w:b/>
          <w:bCs/>
          <w:rtl/>
        </w:rPr>
        <w:t xml:space="preserve"> 206</w:t>
      </w:r>
    </w:p>
    <w:p w14:paraId="3603836E" w14:textId="77777777" w:rsidR="00A13291" w:rsidRPr="00A13291" w:rsidRDefault="00A13291" w:rsidP="00A13291">
      <w:pPr>
        <w:bidi/>
        <w:jc w:val="center"/>
        <w:rPr>
          <w:rFonts w:cs="David" w:hint="cs"/>
          <w:b/>
          <w:bCs/>
          <w:rtl/>
        </w:rPr>
      </w:pPr>
      <w:r w:rsidRPr="00A13291">
        <w:rPr>
          <w:rFonts w:cs="David" w:hint="cs"/>
          <w:b/>
          <w:bCs/>
          <w:rtl/>
        </w:rPr>
        <w:t>מישיבת ועדת הכנסת</w:t>
      </w:r>
    </w:p>
    <w:p w14:paraId="3FD5DA38" w14:textId="77777777" w:rsidR="00A13291" w:rsidRPr="00A13291" w:rsidRDefault="00A13291" w:rsidP="00A13291">
      <w:pPr>
        <w:bidi/>
        <w:jc w:val="center"/>
        <w:rPr>
          <w:rFonts w:cs="David" w:hint="cs"/>
          <w:b/>
          <w:bCs/>
          <w:u w:val="single"/>
          <w:rtl/>
        </w:rPr>
      </w:pPr>
      <w:r w:rsidRPr="00A13291">
        <w:rPr>
          <w:rFonts w:cs="David" w:hint="cs"/>
          <w:b/>
          <w:bCs/>
          <w:u w:val="single"/>
          <w:rtl/>
        </w:rPr>
        <w:t xml:space="preserve">יום שני, ה' באדר א' </w:t>
      </w:r>
      <w:proofErr w:type="spellStart"/>
      <w:r w:rsidRPr="00A13291">
        <w:rPr>
          <w:rFonts w:cs="David" w:hint="cs"/>
          <w:b/>
          <w:bCs/>
          <w:u w:val="single"/>
          <w:rtl/>
        </w:rPr>
        <w:t>התשס"ח</w:t>
      </w:r>
      <w:proofErr w:type="spellEnd"/>
      <w:r w:rsidRPr="00A13291">
        <w:rPr>
          <w:rFonts w:cs="David" w:hint="cs"/>
          <w:b/>
          <w:bCs/>
          <w:u w:val="single"/>
          <w:rtl/>
        </w:rPr>
        <w:t>, 11 בפברואר 2008, שעה 10:30</w:t>
      </w:r>
    </w:p>
    <w:p w14:paraId="0A216639" w14:textId="77777777" w:rsidR="00A13291" w:rsidRPr="00A13291" w:rsidRDefault="00A13291" w:rsidP="00A13291">
      <w:pPr>
        <w:tabs>
          <w:tab w:val="left" w:pos="1221"/>
        </w:tabs>
        <w:bidi/>
        <w:jc w:val="both"/>
        <w:rPr>
          <w:rFonts w:cs="David" w:hint="cs"/>
          <w:b/>
          <w:bCs/>
          <w:u w:val="single"/>
          <w:rtl/>
        </w:rPr>
      </w:pPr>
    </w:p>
    <w:p w14:paraId="3E5B3DF2" w14:textId="77777777" w:rsidR="00A13291" w:rsidRDefault="00A13291" w:rsidP="00A13291">
      <w:pPr>
        <w:tabs>
          <w:tab w:val="left" w:pos="1221"/>
        </w:tabs>
        <w:bidi/>
        <w:jc w:val="both"/>
        <w:rPr>
          <w:rFonts w:cs="David" w:hint="cs"/>
          <w:b/>
          <w:bCs/>
          <w:u w:val="single"/>
          <w:rtl/>
        </w:rPr>
      </w:pPr>
    </w:p>
    <w:p w14:paraId="4D645151" w14:textId="77777777" w:rsidR="00A13291" w:rsidRDefault="00A13291" w:rsidP="00A13291">
      <w:pPr>
        <w:tabs>
          <w:tab w:val="left" w:pos="1221"/>
        </w:tabs>
        <w:bidi/>
        <w:jc w:val="both"/>
        <w:rPr>
          <w:rFonts w:cs="David" w:hint="cs"/>
          <w:b/>
          <w:bCs/>
          <w:u w:val="single"/>
          <w:rtl/>
        </w:rPr>
      </w:pPr>
    </w:p>
    <w:p w14:paraId="1C90798D" w14:textId="77777777" w:rsidR="00A13291" w:rsidRPr="00A13291" w:rsidRDefault="00A13291" w:rsidP="00A13291">
      <w:pPr>
        <w:tabs>
          <w:tab w:val="left" w:pos="1221"/>
        </w:tabs>
        <w:bidi/>
        <w:jc w:val="both"/>
        <w:rPr>
          <w:rFonts w:cs="David" w:hint="cs"/>
          <w:b/>
          <w:bCs/>
          <w:u w:val="single"/>
          <w:rtl/>
        </w:rPr>
      </w:pPr>
    </w:p>
    <w:p w14:paraId="6D93E9FD" w14:textId="77777777" w:rsidR="00A13291" w:rsidRPr="00A13291" w:rsidRDefault="00A13291" w:rsidP="00A13291">
      <w:pPr>
        <w:bidi/>
        <w:jc w:val="both"/>
        <w:rPr>
          <w:rFonts w:cs="David" w:hint="cs"/>
          <w:rtl/>
        </w:rPr>
      </w:pPr>
      <w:r w:rsidRPr="00A13291">
        <w:rPr>
          <w:rFonts w:cs="David"/>
          <w:b/>
          <w:bCs/>
          <w:u w:val="single"/>
          <w:rtl/>
        </w:rPr>
        <w:t>סדר היום</w:t>
      </w:r>
      <w:r w:rsidRPr="00A13291">
        <w:rPr>
          <w:rFonts w:cs="David"/>
          <w:u w:val="single"/>
          <w:rtl/>
        </w:rPr>
        <w:t>:</w:t>
      </w:r>
      <w:r w:rsidRPr="00A13291">
        <w:rPr>
          <w:rFonts w:cs="David" w:hint="cs"/>
          <w:b/>
          <w:bCs/>
          <w:rtl/>
        </w:rPr>
        <w:t xml:space="preserve"> </w:t>
      </w:r>
      <w:r w:rsidRPr="00A13291">
        <w:rPr>
          <w:rFonts w:cs="David" w:hint="cs"/>
          <w:rtl/>
        </w:rPr>
        <w:t xml:space="preserve">א. הצעת חוק הכנסת (תיקון מס' 25) (התייצבות בעניין תוקפו של חוק), </w:t>
      </w:r>
      <w:proofErr w:type="spellStart"/>
      <w:r w:rsidRPr="00A13291">
        <w:rPr>
          <w:rFonts w:cs="David" w:hint="cs"/>
          <w:rtl/>
        </w:rPr>
        <w:t>התשס"ח</w:t>
      </w:r>
      <w:proofErr w:type="spellEnd"/>
      <w:r w:rsidRPr="00A13291">
        <w:rPr>
          <w:rFonts w:cs="David" w:hint="cs"/>
          <w:rtl/>
        </w:rPr>
        <w:t xml:space="preserve">-        </w:t>
      </w:r>
    </w:p>
    <w:p w14:paraId="5E8491F5" w14:textId="77777777" w:rsidR="00A13291" w:rsidRPr="00A13291" w:rsidRDefault="00A13291" w:rsidP="00A13291">
      <w:pPr>
        <w:bidi/>
        <w:jc w:val="both"/>
        <w:rPr>
          <w:rFonts w:cs="David" w:hint="cs"/>
          <w:rtl/>
        </w:rPr>
      </w:pPr>
      <w:r w:rsidRPr="00A13291">
        <w:rPr>
          <w:rFonts w:cs="David" w:hint="cs"/>
          <w:rtl/>
        </w:rPr>
        <w:t xml:space="preserve">                      2008 (כ/194), הצעת חה"כ מיכאל איתן וקבוצת ח"כים </w:t>
      </w:r>
      <w:r w:rsidRPr="00A13291">
        <w:rPr>
          <w:rFonts w:cs="David"/>
          <w:rtl/>
        </w:rPr>
        <w:t>–</w:t>
      </w:r>
      <w:r w:rsidRPr="00A13291">
        <w:rPr>
          <w:rFonts w:cs="David" w:hint="cs"/>
          <w:rtl/>
        </w:rPr>
        <w:t xml:space="preserve"> הכנה לקריאה שנייה </w:t>
      </w:r>
    </w:p>
    <w:p w14:paraId="1EE0585F" w14:textId="77777777" w:rsidR="00A13291" w:rsidRPr="00A13291" w:rsidRDefault="00A13291" w:rsidP="00A13291">
      <w:pPr>
        <w:bidi/>
        <w:jc w:val="both"/>
        <w:rPr>
          <w:rFonts w:cs="David" w:hint="cs"/>
          <w:rtl/>
        </w:rPr>
      </w:pPr>
      <w:r w:rsidRPr="00A13291">
        <w:rPr>
          <w:rFonts w:cs="David" w:hint="cs"/>
          <w:rtl/>
        </w:rPr>
        <w:t xml:space="preserve">                      ושלישית. </w:t>
      </w:r>
    </w:p>
    <w:p w14:paraId="1FAAEB5D" w14:textId="77777777" w:rsidR="00A13291" w:rsidRPr="00A13291" w:rsidRDefault="00A13291" w:rsidP="00A13291">
      <w:pPr>
        <w:bidi/>
        <w:jc w:val="both"/>
        <w:rPr>
          <w:rFonts w:cs="David" w:hint="cs"/>
          <w:rtl/>
        </w:rPr>
      </w:pPr>
      <w:r w:rsidRPr="00A13291">
        <w:rPr>
          <w:rFonts w:cs="David" w:hint="cs"/>
          <w:b/>
          <w:bCs/>
          <w:rtl/>
        </w:rPr>
        <w:t xml:space="preserve">                   </w:t>
      </w:r>
      <w:r w:rsidRPr="00A13291">
        <w:rPr>
          <w:rFonts w:cs="David" w:hint="cs"/>
          <w:rtl/>
        </w:rPr>
        <w:t xml:space="preserve">ב. הצעת חוק הרבנות הראשי לישראל (הוראת שעה) (הארכת תקופת כהונה של </w:t>
      </w:r>
    </w:p>
    <w:p w14:paraId="7B1400C2" w14:textId="77777777" w:rsidR="00A13291" w:rsidRPr="00A13291" w:rsidRDefault="00A13291" w:rsidP="00A13291">
      <w:pPr>
        <w:bidi/>
        <w:jc w:val="both"/>
        <w:rPr>
          <w:rFonts w:cs="David" w:hint="cs"/>
          <w:rtl/>
        </w:rPr>
      </w:pPr>
      <w:r w:rsidRPr="00A13291">
        <w:rPr>
          <w:rFonts w:cs="David" w:hint="cs"/>
          <w:rtl/>
        </w:rPr>
        <w:t xml:space="preserve">                       מועצת הרבנות הראשית), </w:t>
      </w:r>
      <w:proofErr w:type="spellStart"/>
      <w:r w:rsidRPr="00A13291">
        <w:rPr>
          <w:rFonts w:cs="David" w:hint="cs"/>
          <w:rtl/>
        </w:rPr>
        <w:t>התשס"ח</w:t>
      </w:r>
      <w:proofErr w:type="spellEnd"/>
      <w:r w:rsidRPr="00A13291">
        <w:rPr>
          <w:rFonts w:cs="David" w:hint="cs"/>
          <w:rtl/>
        </w:rPr>
        <w:t xml:space="preserve">-2008 </w:t>
      </w:r>
      <w:r w:rsidRPr="00A13291">
        <w:rPr>
          <w:rFonts w:cs="David"/>
          <w:rtl/>
        </w:rPr>
        <w:t>–</w:t>
      </w:r>
      <w:r w:rsidRPr="00A13291">
        <w:rPr>
          <w:rFonts w:cs="David" w:hint="cs"/>
          <w:rtl/>
        </w:rPr>
        <w:t xml:space="preserve"> הכנה לקריאה שנייה ושלישית.</w:t>
      </w:r>
    </w:p>
    <w:p w14:paraId="496E1899" w14:textId="77777777" w:rsidR="00A13291" w:rsidRPr="00A13291" w:rsidRDefault="00A13291" w:rsidP="00A13291">
      <w:pPr>
        <w:tabs>
          <w:tab w:val="left" w:pos="1221"/>
        </w:tabs>
        <w:bidi/>
        <w:jc w:val="both"/>
        <w:rPr>
          <w:rFonts w:cs="David" w:hint="cs"/>
          <w:b/>
          <w:bCs/>
          <w:rtl/>
        </w:rPr>
      </w:pPr>
      <w:r w:rsidRPr="00A13291">
        <w:rPr>
          <w:rFonts w:cs="David" w:hint="cs"/>
          <w:b/>
          <w:bCs/>
          <w:rtl/>
        </w:rPr>
        <w:t xml:space="preserve"> </w:t>
      </w:r>
    </w:p>
    <w:p w14:paraId="1FB284D1" w14:textId="77777777" w:rsidR="00A13291" w:rsidRPr="00A13291" w:rsidRDefault="00A13291" w:rsidP="00A13291">
      <w:pPr>
        <w:bidi/>
        <w:jc w:val="both"/>
        <w:rPr>
          <w:rFonts w:cs="David" w:hint="cs"/>
          <w:b/>
          <w:bCs/>
          <w:u w:val="single"/>
          <w:rtl/>
        </w:rPr>
      </w:pPr>
    </w:p>
    <w:p w14:paraId="1E9E1A99" w14:textId="77777777" w:rsidR="00A13291" w:rsidRPr="00A13291" w:rsidRDefault="00A13291" w:rsidP="00A13291">
      <w:pPr>
        <w:bidi/>
        <w:jc w:val="both"/>
        <w:rPr>
          <w:rFonts w:cs="David" w:hint="cs"/>
          <w:rtl/>
        </w:rPr>
      </w:pPr>
    </w:p>
    <w:p w14:paraId="326F1CCD" w14:textId="77777777" w:rsidR="00A13291" w:rsidRPr="00A13291" w:rsidRDefault="00A13291" w:rsidP="00A13291">
      <w:pPr>
        <w:bidi/>
        <w:jc w:val="both"/>
        <w:rPr>
          <w:rFonts w:cs="David"/>
          <w:b/>
          <w:bCs/>
          <w:u w:val="single"/>
          <w:rtl/>
        </w:rPr>
      </w:pPr>
      <w:r w:rsidRPr="00A13291">
        <w:rPr>
          <w:rFonts w:cs="David"/>
          <w:b/>
          <w:bCs/>
          <w:u w:val="single"/>
          <w:rtl/>
        </w:rPr>
        <w:t>נכחו</w:t>
      </w:r>
      <w:r w:rsidRPr="00A13291">
        <w:rPr>
          <w:rFonts w:cs="David"/>
          <w:rtl/>
        </w:rPr>
        <w:t>:</w:t>
      </w:r>
    </w:p>
    <w:p w14:paraId="6BB0A74E" w14:textId="77777777" w:rsidR="00A13291" w:rsidRPr="00A13291" w:rsidRDefault="00A13291" w:rsidP="00A13291">
      <w:pPr>
        <w:bidi/>
        <w:jc w:val="both"/>
        <w:rPr>
          <w:rFonts w:cs="David"/>
          <w:rtl/>
        </w:rPr>
      </w:pPr>
    </w:p>
    <w:p w14:paraId="730F5C6F" w14:textId="77777777" w:rsidR="00A13291" w:rsidRPr="00A13291" w:rsidRDefault="00A13291" w:rsidP="00A13291">
      <w:pPr>
        <w:tabs>
          <w:tab w:val="left" w:pos="1788"/>
        </w:tabs>
        <w:bidi/>
        <w:jc w:val="both"/>
        <w:rPr>
          <w:rFonts w:cs="David"/>
          <w:rtl/>
        </w:rPr>
      </w:pPr>
      <w:r w:rsidRPr="00A13291">
        <w:rPr>
          <w:rFonts w:cs="David"/>
          <w:b/>
          <w:bCs/>
          <w:u w:val="single"/>
          <w:rtl/>
        </w:rPr>
        <w:t>חברי הוועדה</w:t>
      </w:r>
      <w:r w:rsidRPr="00A13291">
        <w:rPr>
          <w:rFonts w:cs="David"/>
          <w:rtl/>
        </w:rPr>
        <w:t>:</w:t>
      </w:r>
    </w:p>
    <w:p w14:paraId="2F5A0D54" w14:textId="77777777" w:rsidR="00A13291" w:rsidRPr="00A13291" w:rsidRDefault="00A13291" w:rsidP="00A13291">
      <w:pPr>
        <w:bidi/>
        <w:jc w:val="both"/>
        <w:rPr>
          <w:rFonts w:cs="David" w:hint="cs"/>
          <w:rtl/>
        </w:rPr>
      </w:pPr>
      <w:r w:rsidRPr="00A13291">
        <w:rPr>
          <w:rFonts w:cs="David" w:hint="cs"/>
          <w:rtl/>
        </w:rPr>
        <w:t>דוד טל</w:t>
      </w:r>
    </w:p>
    <w:p w14:paraId="2CBE24DC" w14:textId="77777777" w:rsidR="00A13291" w:rsidRPr="00A13291" w:rsidRDefault="00A13291" w:rsidP="00A13291">
      <w:pPr>
        <w:bidi/>
        <w:jc w:val="both"/>
        <w:rPr>
          <w:rFonts w:cs="David" w:hint="cs"/>
          <w:rtl/>
        </w:rPr>
      </w:pPr>
      <w:r w:rsidRPr="00A13291">
        <w:rPr>
          <w:rFonts w:cs="David" w:hint="cs"/>
          <w:rtl/>
        </w:rPr>
        <w:t xml:space="preserve">יולי </w:t>
      </w:r>
      <w:proofErr w:type="spellStart"/>
      <w:r w:rsidRPr="00A13291">
        <w:rPr>
          <w:rFonts w:cs="David" w:hint="cs"/>
          <w:rtl/>
        </w:rPr>
        <w:t>אדלשטיין</w:t>
      </w:r>
      <w:proofErr w:type="spellEnd"/>
    </w:p>
    <w:p w14:paraId="1598E17E" w14:textId="77777777" w:rsidR="00A13291" w:rsidRPr="00A13291" w:rsidRDefault="00A13291" w:rsidP="00A13291">
      <w:pPr>
        <w:bidi/>
        <w:jc w:val="both"/>
        <w:rPr>
          <w:rFonts w:cs="David" w:hint="cs"/>
          <w:rtl/>
        </w:rPr>
      </w:pPr>
      <w:proofErr w:type="spellStart"/>
      <w:r w:rsidRPr="00A13291">
        <w:rPr>
          <w:rFonts w:cs="David" w:hint="cs"/>
          <w:rtl/>
        </w:rPr>
        <w:t>רוברט</w:t>
      </w:r>
      <w:proofErr w:type="spellEnd"/>
      <w:r w:rsidRPr="00A13291">
        <w:rPr>
          <w:rFonts w:cs="David" w:hint="cs"/>
          <w:rtl/>
        </w:rPr>
        <w:t xml:space="preserve"> </w:t>
      </w:r>
      <w:proofErr w:type="spellStart"/>
      <w:r w:rsidRPr="00A13291">
        <w:rPr>
          <w:rFonts w:cs="David" w:hint="cs"/>
          <w:rtl/>
        </w:rPr>
        <w:t>אילטוב</w:t>
      </w:r>
      <w:proofErr w:type="spellEnd"/>
    </w:p>
    <w:p w14:paraId="250F62E3" w14:textId="77777777" w:rsidR="00A13291" w:rsidRPr="00A13291" w:rsidRDefault="00A13291" w:rsidP="00A13291">
      <w:pPr>
        <w:bidi/>
        <w:jc w:val="both"/>
        <w:rPr>
          <w:rFonts w:cs="David" w:hint="cs"/>
          <w:rtl/>
        </w:rPr>
      </w:pPr>
      <w:r w:rsidRPr="00A13291">
        <w:rPr>
          <w:rFonts w:cs="David" w:hint="cs"/>
          <w:rtl/>
        </w:rPr>
        <w:t>מיכאל איתן</w:t>
      </w:r>
    </w:p>
    <w:p w14:paraId="5A515636" w14:textId="77777777" w:rsidR="00A13291" w:rsidRPr="00A13291" w:rsidRDefault="00A13291" w:rsidP="00A13291">
      <w:pPr>
        <w:bidi/>
        <w:jc w:val="both"/>
        <w:rPr>
          <w:rFonts w:cs="David" w:hint="cs"/>
          <w:rtl/>
        </w:rPr>
      </w:pPr>
      <w:r w:rsidRPr="00A13291">
        <w:rPr>
          <w:rFonts w:cs="David" w:hint="cs"/>
          <w:rtl/>
        </w:rPr>
        <w:t>משה גפני</w:t>
      </w:r>
    </w:p>
    <w:p w14:paraId="7D6534D9" w14:textId="77777777" w:rsidR="00A13291" w:rsidRPr="00A13291" w:rsidRDefault="00A13291" w:rsidP="00A13291">
      <w:pPr>
        <w:bidi/>
        <w:jc w:val="both"/>
        <w:rPr>
          <w:rFonts w:cs="David" w:hint="cs"/>
          <w:rtl/>
        </w:rPr>
      </w:pPr>
      <w:r w:rsidRPr="00A13291">
        <w:rPr>
          <w:rFonts w:cs="David" w:hint="cs"/>
          <w:rtl/>
        </w:rPr>
        <w:t>ניסים זאב</w:t>
      </w:r>
    </w:p>
    <w:p w14:paraId="2EA963DE" w14:textId="77777777" w:rsidR="00A13291" w:rsidRPr="00A13291" w:rsidRDefault="00A13291" w:rsidP="00A13291">
      <w:pPr>
        <w:bidi/>
        <w:jc w:val="both"/>
        <w:rPr>
          <w:rFonts w:cs="David" w:hint="cs"/>
          <w:rtl/>
        </w:rPr>
      </w:pPr>
      <w:r w:rsidRPr="00A13291">
        <w:rPr>
          <w:rFonts w:cs="David" w:hint="cs"/>
          <w:rtl/>
        </w:rPr>
        <w:t>יצחק זיו</w:t>
      </w:r>
    </w:p>
    <w:p w14:paraId="3368F904" w14:textId="77777777" w:rsidR="00A13291" w:rsidRPr="00A13291" w:rsidRDefault="00A13291" w:rsidP="00A13291">
      <w:pPr>
        <w:bidi/>
        <w:jc w:val="both"/>
        <w:rPr>
          <w:rFonts w:cs="David" w:hint="cs"/>
          <w:rtl/>
        </w:rPr>
      </w:pPr>
      <w:r w:rsidRPr="00A13291">
        <w:rPr>
          <w:rFonts w:cs="David" w:hint="cs"/>
          <w:rtl/>
        </w:rPr>
        <w:t>יואל חסון</w:t>
      </w:r>
    </w:p>
    <w:p w14:paraId="5D25DF39" w14:textId="77777777" w:rsidR="00A13291" w:rsidRPr="00A13291" w:rsidRDefault="00A13291" w:rsidP="00A13291">
      <w:pPr>
        <w:bidi/>
        <w:jc w:val="both"/>
        <w:rPr>
          <w:rFonts w:cs="David" w:hint="cs"/>
          <w:rtl/>
        </w:rPr>
      </w:pPr>
      <w:r w:rsidRPr="00A13291">
        <w:rPr>
          <w:rFonts w:cs="David" w:hint="cs"/>
          <w:rtl/>
        </w:rPr>
        <w:t xml:space="preserve">שלי </w:t>
      </w:r>
      <w:proofErr w:type="spellStart"/>
      <w:r w:rsidRPr="00A13291">
        <w:rPr>
          <w:rFonts w:cs="David" w:hint="cs"/>
          <w:rtl/>
        </w:rPr>
        <w:t>יחימוביץ</w:t>
      </w:r>
      <w:proofErr w:type="spellEnd"/>
    </w:p>
    <w:p w14:paraId="10F18692" w14:textId="77777777" w:rsidR="00A13291" w:rsidRPr="00A13291" w:rsidRDefault="00A13291" w:rsidP="00A13291">
      <w:pPr>
        <w:bidi/>
        <w:jc w:val="both"/>
        <w:rPr>
          <w:rFonts w:cs="David" w:hint="cs"/>
          <w:rtl/>
        </w:rPr>
      </w:pPr>
      <w:r w:rsidRPr="00A13291">
        <w:rPr>
          <w:rFonts w:cs="David" w:hint="cs"/>
          <w:rtl/>
        </w:rPr>
        <w:t xml:space="preserve">יעקב </w:t>
      </w:r>
      <w:proofErr w:type="spellStart"/>
      <w:r w:rsidRPr="00A13291">
        <w:rPr>
          <w:rFonts w:cs="David" w:hint="cs"/>
          <w:rtl/>
        </w:rPr>
        <w:t>מרגי</w:t>
      </w:r>
      <w:proofErr w:type="spellEnd"/>
    </w:p>
    <w:p w14:paraId="1CC441FE" w14:textId="77777777" w:rsidR="00A13291" w:rsidRPr="00A13291" w:rsidRDefault="00A13291" w:rsidP="00A13291">
      <w:pPr>
        <w:bidi/>
        <w:jc w:val="both"/>
        <w:rPr>
          <w:rFonts w:cs="David" w:hint="cs"/>
          <w:rtl/>
        </w:rPr>
      </w:pPr>
      <w:r w:rsidRPr="00A13291">
        <w:rPr>
          <w:rFonts w:cs="David" w:hint="cs"/>
          <w:rtl/>
        </w:rPr>
        <w:t xml:space="preserve">יורם </w:t>
      </w:r>
      <w:proofErr w:type="spellStart"/>
      <w:r w:rsidRPr="00A13291">
        <w:rPr>
          <w:rFonts w:cs="David" w:hint="cs"/>
          <w:rtl/>
        </w:rPr>
        <w:t>מרציאנו</w:t>
      </w:r>
      <w:proofErr w:type="spellEnd"/>
    </w:p>
    <w:p w14:paraId="30247488" w14:textId="77777777" w:rsidR="00A13291" w:rsidRPr="00A13291" w:rsidRDefault="00A13291" w:rsidP="00A13291">
      <w:pPr>
        <w:bidi/>
        <w:jc w:val="both"/>
        <w:rPr>
          <w:rFonts w:cs="David" w:hint="cs"/>
          <w:rtl/>
        </w:rPr>
      </w:pPr>
      <w:r w:rsidRPr="00A13291">
        <w:rPr>
          <w:rFonts w:cs="David" w:hint="cs"/>
          <w:rtl/>
        </w:rPr>
        <w:t>גדעון סער</w:t>
      </w:r>
    </w:p>
    <w:p w14:paraId="01975549" w14:textId="77777777" w:rsidR="00A13291" w:rsidRPr="00A13291" w:rsidRDefault="00A13291" w:rsidP="00A13291">
      <w:pPr>
        <w:bidi/>
        <w:jc w:val="both"/>
        <w:rPr>
          <w:rFonts w:cs="David" w:hint="cs"/>
          <w:rtl/>
        </w:rPr>
      </w:pPr>
      <w:r w:rsidRPr="00A13291">
        <w:rPr>
          <w:rFonts w:cs="David" w:hint="cs"/>
          <w:rtl/>
        </w:rPr>
        <w:t>מאיר פרוש</w:t>
      </w:r>
    </w:p>
    <w:p w14:paraId="25AF76C3" w14:textId="77777777" w:rsidR="00A13291" w:rsidRPr="00A13291" w:rsidRDefault="00A13291" w:rsidP="00A13291">
      <w:pPr>
        <w:bidi/>
        <w:jc w:val="both"/>
        <w:rPr>
          <w:rFonts w:cs="David" w:hint="cs"/>
          <w:rtl/>
        </w:rPr>
      </w:pPr>
      <w:r w:rsidRPr="00A13291">
        <w:rPr>
          <w:rFonts w:cs="David" w:hint="cs"/>
          <w:rtl/>
        </w:rPr>
        <w:t>דוד רותם</w:t>
      </w:r>
    </w:p>
    <w:p w14:paraId="576BD4E1" w14:textId="77777777" w:rsidR="00A13291" w:rsidRPr="00A13291" w:rsidRDefault="00A13291" w:rsidP="00A13291">
      <w:pPr>
        <w:bidi/>
        <w:jc w:val="both"/>
        <w:rPr>
          <w:rFonts w:cs="David" w:hint="cs"/>
          <w:rtl/>
        </w:rPr>
      </w:pPr>
      <w:r w:rsidRPr="00A13291">
        <w:rPr>
          <w:rFonts w:cs="David" w:hint="cs"/>
          <w:rtl/>
        </w:rPr>
        <w:t>רונית תירוש</w:t>
      </w:r>
    </w:p>
    <w:p w14:paraId="5ED2B05D" w14:textId="77777777" w:rsidR="00A13291" w:rsidRPr="00A13291" w:rsidRDefault="00A13291" w:rsidP="00A13291">
      <w:pPr>
        <w:tabs>
          <w:tab w:val="left" w:pos="1788"/>
          <w:tab w:val="left" w:pos="3631"/>
        </w:tabs>
        <w:bidi/>
        <w:jc w:val="both"/>
        <w:rPr>
          <w:rFonts w:cs="David" w:hint="cs"/>
          <w:b/>
          <w:bCs/>
          <w:u w:val="single"/>
          <w:rtl/>
        </w:rPr>
      </w:pPr>
    </w:p>
    <w:p w14:paraId="53C4C23D" w14:textId="77777777" w:rsidR="00A13291" w:rsidRPr="00A13291" w:rsidRDefault="00A13291" w:rsidP="00A13291">
      <w:pPr>
        <w:tabs>
          <w:tab w:val="left" w:pos="1788"/>
          <w:tab w:val="left" w:pos="3631"/>
        </w:tabs>
        <w:bidi/>
        <w:jc w:val="both"/>
        <w:rPr>
          <w:rFonts w:cs="David" w:hint="cs"/>
          <w:rtl/>
        </w:rPr>
      </w:pPr>
      <w:r w:rsidRPr="00A13291">
        <w:rPr>
          <w:rFonts w:cs="David"/>
          <w:b/>
          <w:bCs/>
          <w:u w:val="single"/>
          <w:rtl/>
        </w:rPr>
        <w:t>מוזמנים</w:t>
      </w:r>
      <w:r w:rsidRPr="00A13291">
        <w:rPr>
          <w:rFonts w:cs="David"/>
          <w:rtl/>
        </w:rPr>
        <w:t>:</w:t>
      </w:r>
    </w:p>
    <w:p w14:paraId="3E5C91ED" w14:textId="77777777" w:rsidR="00A13291" w:rsidRPr="00A13291" w:rsidRDefault="00A13291" w:rsidP="00A13291">
      <w:pPr>
        <w:tabs>
          <w:tab w:val="left" w:pos="1788"/>
          <w:tab w:val="left" w:pos="3631"/>
        </w:tabs>
        <w:bidi/>
        <w:jc w:val="both"/>
        <w:rPr>
          <w:rFonts w:cs="David" w:hint="cs"/>
          <w:rtl/>
        </w:rPr>
      </w:pPr>
      <w:r w:rsidRPr="00A13291">
        <w:rPr>
          <w:rFonts w:cs="David" w:hint="cs"/>
          <w:rtl/>
        </w:rPr>
        <w:t xml:space="preserve">אייל ינון </w:t>
      </w:r>
      <w:r w:rsidRPr="00A13291">
        <w:rPr>
          <w:rFonts w:cs="David"/>
          <w:rtl/>
        </w:rPr>
        <w:t>–</w:t>
      </w:r>
      <w:r w:rsidRPr="00A13291">
        <w:rPr>
          <w:rFonts w:cs="David" w:hint="cs"/>
          <w:rtl/>
        </w:rPr>
        <w:t xml:space="preserve"> מזכיר הכנסת</w:t>
      </w:r>
    </w:p>
    <w:p w14:paraId="0056FCEE" w14:textId="77777777" w:rsidR="00A13291" w:rsidRPr="00A13291" w:rsidRDefault="00A13291" w:rsidP="00A13291">
      <w:pPr>
        <w:tabs>
          <w:tab w:val="left" w:pos="1788"/>
          <w:tab w:val="left" w:pos="3631"/>
        </w:tabs>
        <w:bidi/>
        <w:jc w:val="both"/>
        <w:rPr>
          <w:rFonts w:cs="David" w:hint="cs"/>
          <w:rtl/>
        </w:rPr>
      </w:pPr>
      <w:proofErr w:type="spellStart"/>
      <w:r w:rsidRPr="00A13291">
        <w:rPr>
          <w:rFonts w:cs="David" w:hint="cs"/>
          <w:rtl/>
        </w:rPr>
        <w:t>נאזם</w:t>
      </w:r>
      <w:proofErr w:type="spellEnd"/>
      <w:r w:rsidRPr="00A13291">
        <w:rPr>
          <w:rFonts w:cs="David" w:hint="cs"/>
          <w:rtl/>
        </w:rPr>
        <w:t xml:space="preserve"> בדר </w:t>
      </w:r>
      <w:r w:rsidRPr="00A13291">
        <w:rPr>
          <w:rFonts w:cs="David"/>
          <w:rtl/>
        </w:rPr>
        <w:t>–</w:t>
      </w:r>
      <w:r w:rsidRPr="00A13291">
        <w:rPr>
          <w:rFonts w:cs="David" w:hint="cs"/>
          <w:rtl/>
        </w:rPr>
        <w:t xml:space="preserve"> סגן מזכיר הכנסת</w:t>
      </w:r>
    </w:p>
    <w:p w14:paraId="2431E30C" w14:textId="77777777" w:rsidR="00A13291" w:rsidRPr="00A13291" w:rsidRDefault="00A13291" w:rsidP="00A13291">
      <w:pPr>
        <w:bidi/>
        <w:jc w:val="both"/>
        <w:rPr>
          <w:rFonts w:cs="David" w:hint="cs"/>
          <w:rtl/>
        </w:rPr>
      </w:pPr>
      <w:r w:rsidRPr="00A13291">
        <w:rPr>
          <w:rFonts w:cs="David" w:hint="cs"/>
          <w:rtl/>
        </w:rPr>
        <w:t xml:space="preserve">אד פרידמן </w:t>
      </w:r>
      <w:r w:rsidRPr="00A13291">
        <w:rPr>
          <w:rFonts w:cs="David"/>
          <w:rtl/>
        </w:rPr>
        <w:t>–</w:t>
      </w:r>
      <w:r w:rsidRPr="00A13291">
        <w:rPr>
          <w:rFonts w:cs="David" w:hint="cs"/>
          <w:rtl/>
        </w:rPr>
        <w:t xml:space="preserve"> לשכת עורכי הדין</w:t>
      </w:r>
    </w:p>
    <w:p w14:paraId="28DFF9C3" w14:textId="77777777" w:rsidR="00A13291" w:rsidRPr="00A13291" w:rsidRDefault="00A13291" w:rsidP="00A13291">
      <w:pPr>
        <w:bidi/>
        <w:jc w:val="both"/>
        <w:rPr>
          <w:rFonts w:cs="David" w:hint="cs"/>
          <w:rtl/>
        </w:rPr>
      </w:pPr>
      <w:r w:rsidRPr="00A13291">
        <w:rPr>
          <w:rFonts w:cs="David" w:hint="cs"/>
          <w:rtl/>
        </w:rPr>
        <w:t xml:space="preserve">עודד </w:t>
      </w:r>
      <w:proofErr w:type="spellStart"/>
      <w:r w:rsidRPr="00A13291">
        <w:rPr>
          <w:rFonts w:cs="David" w:hint="cs"/>
          <w:rtl/>
        </w:rPr>
        <w:t>וינר</w:t>
      </w:r>
      <w:proofErr w:type="spellEnd"/>
      <w:r w:rsidRPr="00A13291">
        <w:rPr>
          <w:rFonts w:cs="David" w:hint="cs"/>
          <w:rtl/>
        </w:rPr>
        <w:t xml:space="preserve"> - מנכ"ל הרבנות הראשית </w:t>
      </w:r>
    </w:p>
    <w:p w14:paraId="337D6AC2" w14:textId="77777777" w:rsidR="00A13291" w:rsidRPr="00A13291" w:rsidRDefault="00A13291" w:rsidP="00A13291">
      <w:pPr>
        <w:bidi/>
        <w:jc w:val="both"/>
        <w:rPr>
          <w:rFonts w:cs="David" w:hint="cs"/>
          <w:rtl/>
        </w:rPr>
      </w:pPr>
      <w:r w:rsidRPr="00A13291">
        <w:rPr>
          <w:rFonts w:cs="David" w:hint="cs"/>
          <w:rtl/>
        </w:rPr>
        <w:t xml:space="preserve">דני </w:t>
      </w:r>
      <w:proofErr w:type="spellStart"/>
      <w:r w:rsidRPr="00A13291">
        <w:rPr>
          <w:rFonts w:cs="David" w:hint="cs"/>
          <w:rtl/>
        </w:rPr>
        <w:t>ענטבי</w:t>
      </w:r>
      <w:proofErr w:type="spellEnd"/>
      <w:r w:rsidRPr="00A13291">
        <w:rPr>
          <w:rFonts w:cs="David" w:hint="cs"/>
          <w:rtl/>
        </w:rPr>
        <w:t xml:space="preserve"> </w:t>
      </w:r>
      <w:r w:rsidRPr="00A13291">
        <w:rPr>
          <w:rFonts w:cs="David"/>
          <w:rtl/>
        </w:rPr>
        <w:t>–</w:t>
      </w:r>
      <w:r w:rsidRPr="00A13291">
        <w:rPr>
          <w:rFonts w:cs="David" w:hint="cs"/>
          <w:rtl/>
        </w:rPr>
        <w:t xml:space="preserve"> מנהל מח' רבנות ורישום נישואין, משרד הדתות</w:t>
      </w:r>
    </w:p>
    <w:p w14:paraId="6D7561CD" w14:textId="77777777" w:rsidR="00A13291" w:rsidRPr="00A13291" w:rsidRDefault="00A13291" w:rsidP="00A13291">
      <w:pPr>
        <w:bidi/>
        <w:jc w:val="both"/>
        <w:rPr>
          <w:rFonts w:cs="David" w:hint="cs"/>
          <w:rtl/>
        </w:rPr>
      </w:pPr>
      <w:r w:rsidRPr="00A13291">
        <w:rPr>
          <w:rFonts w:cs="David" w:hint="cs"/>
          <w:rtl/>
        </w:rPr>
        <w:t xml:space="preserve">ניסים אוחיון </w:t>
      </w:r>
      <w:r w:rsidRPr="00A13291">
        <w:rPr>
          <w:rFonts w:cs="David"/>
          <w:rtl/>
        </w:rPr>
        <w:t>–</w:t>
      </w:r>
      <w:r w:rsidRPr="00A13291">
        <w:rPr>
          <w:rFonts w:cs="David" w:hint="cs"/>
          <w:rtl/>
        </w:rPr>
        <w:t xml:space="preserve"> יועץ שר הדתות</w:t>
      </w:r>
    </w:p>
    <w:p w14:paraId="4B35E0B2" w14:textId="77777777" w:rsidR="00A13291" w:rsidRPr="00A13291" w:rsidRDefault="00A13291" w:rsidP="00A13291">
      <w:pPr>
        <w:bidi/>
        <w:jc w:val="both"/>
        <w:rPr>
          <w:rFonts w:cs="David"/>
          <w:rtl/>
        </w:rPr>
      </w:pPr>
    </w:p>
    <w:p w14:paraId="6CF9E3CE" w14:textId="77777777" w:rsidR="00A13291" w:rsidRPr="00A13291" w:rsidRDefault="00A13291" w:rsidP="00A13291">
      <w:pPr>
        <w:tabs>
          <w:tab w:val="left" w:pos="1930"/>
        </w:tabs>
        <w:bidi/>
        <w:spacing w:line="360" w:lineRule="auto"/>
        <w:jc w:val="both"/>
        <w:rPr>
          <w:rFonts w:cs="David" w:hint="cs"/>
          <w:rtl/>
        </w:rPr>
      </w:pPr>
      <w:r w:rsidRPr="00A13291">
        <w:rPr>
          <w:rFonts w:cs="David"/>
          <w:b/>
          <w:bCs/>
          <w:u w:val="single"/>
          <w:rtl/>
        </w:rPr>
        <w:t>י</w:t>
      </w:r>
      <w:r w:rsidRPr="00A13291">
        <w:rPr>
          <w:rFonts w:cs="David" w:hint="cs"/>
          <w:b/>
          <w:bCs/>
          <w:u w:val="single"/>
          <w:rtl/>
        </w:rPr>
        <w:t>יעוץ משפטי</w:t>
      </w:r>
      <w:r w:rsidRPr="00A13291">
        <w:rPr>
          <w:rFonts w:cs="David"/>
          <w:b/>
          <w:bCs/>
          <w:u w:val="single"/>
          <w:rtl/>
        </w:rPr>
        <w:t>:</w:t>
      </w:r>
      <w:r w:rsidRPr="00A13291">
        <w:rPr>
          <w:rFonts w:cs="David" w:hint="cs"/>
          <w:b/>
          <w:bCs/>
          <w:u w:val="single"/>
          <w:rtl/>
        </w:rPr>
        <w:t xml:space="preserve"> </w:t>
      </w:r>
      <w:r w:rsidRPr="00A13291">
        <w:rPr>
          <w:rFonts w:cs="David" w:hint="cs"/>
          <w:rtl/>
        </w:rPr>
        <w:t xml:space="preserve"> נורית </w:t>
      </w:r>
      <w:proofErr w:type="spellStart"/>
      <w:r w:rsidRPr="00A13291">
        <w:rPr>
          <w:rFonts w:cs="David" w:hint="cs"/>
          <w:rtl/>
        </w:rPr>
        <w:t>אלשטיין</w:t>
      </w:r>
      <w:proofErr w:type="spellEnd"/>
      <w:r w:rsidRPr="00A13291">
        <w:rPr>
          <w:rFonts w:cs="David" w:hint="cs"/>
          <w:rtl/>
        </w:rPr>
        <w:t xml:space="preserve">, ארבל </w:t>
      </w:r>
      <w:proofErr w:type="spellStart"/>
      <w:r w:rsidRPr="00A13291">
        <w:rPr>
          <w:rFonts w:cs="David" w:hint="cs"/>
          <w:rtl/>
        </w:rPr>
        <w:t>אסטרחן</w:t>
      </w:r>
      <w:proofErr w:type="spellEnd"/>
    </w:p>
    <w:p w14:paraId="49A53931" w14:textId="77777777" w:rsidR="00A13291" w:rsidRPr="00A13291" w:rsidRDefault="00A13291" w:rsidP="00A13291">
      <w:pPr>
        <w:tabs>
          <w:tab w:val="left" w:pos="1930"/>
        </w:tabs>
        <w:bidi/>
        <w:spacing w:line="360" w:lineRule="auto"/>
        <w:jc w:val="both"/>
        <w:rPr>
          <w:rFonts w:cs="David" w:hint="cs"/>
          <w:rtl/>
        </w:rPr>
      </w:pPr>
      <w:r w:rsidRPr="00A13291">
        <w:rPr>
          <w:rFonts w:cs="David" w:hint="cs"/>
          <w:b/>
          <w:bCs/>
          <w:u w:val="single"/>
          <w:rtl/>
        </w:rPr>
        <w:t>מתמחה:</w:t>
      </w:r>
      <w:r w:rsidRPr="00A13291">
        <w:rPr>
          <w:rFonts w:cs="David" w:hint="cs"/>
          <w:rtl/>
        </w:rPr>
        <w:t xml:space="preserve"> דין ליבנה</w:t>
      </w:r>
    </w:p>
    <w:p w14:paraId="628FE13E" w14:textId="77777777" w:rsidR="00A13291" w:rsidRPr="00A13291" w:rsidRDefault="00A13291" w:rsidP="00A13291">
      <w:pPr>
        <w:tabs>
          <w:tab w:val="left" w:pos="1930"/>
        </w:tabs>
        <w:bidi/>
        <w:spacing w:line="360" w:lineRule="auto"/>
        <w:jc w:val="both"/>
        <w:rPr>
          <w:rFonts w:cs="David" w:hint="cs"/>
          <w:b/>
          <w:bCs/>
          <w:rtl/>
        </w:rPr>
      </w:pPr>
      <w:r w:rsidRPr="00A13291">
        <w:rPr>
          <w:rFonts w:cs="David"/>
          <w:b/>
          <w:bCs/>
          <w:u w:val="single"/>
          <w:rtl/>
        </w:rPr>
        <w:t>מ</w:t>
      </w:r>
      <w:r w:rsidRPr="00A13291">
        <w:rPr>
          <w:rFonts w:cs="David" w:hint="cs"/>
          <w:b/>
          <w:bCs/>
          <w:u w:val="single"/>
          <w:rtl/>
        </w:rPr>
        <w:t>זכיר</w:t>
      </w:r>
      <w:r w:rsidRPr="00A13291">
        <w:rPr>
          <w:rFonts w:cs="David"/>
          <w:b/>
          <w:bCs/>
          <w:u w:val="single"/>
          <w:rtl/>
        </w:rPr>
        <w:t>ת הוועדה</w:t>
      </w:r>
      <w:r w:rsidRPr="00A13291">
        <w:rPr>
          <w:rFonts w:cs="David"/>
          <w:rtl/>
        </w:rPr>
        <w:t>:</w:t>
      </w:r>
      <w:r w:rsidRPr="00A13291">
        <w:rPr>
          <w:rFonts w:cs="David" w:hint="cs"/>
          <w:rtl/>
        </w:rPr>
        <w:t xml:space="preserve"> נועה בירן</w:t>
      </w:r>
    </w:p>
    <w:p w14:paraId="44C0FC90" w14:textId="77777777" w:rsidR="00A13291" w:rsidRPr="00A13291" w:rsidRDefault="00A13291" w:rsidP="00A13291">
      <w:pPr>
        <w:tabs>
          <w:tab w:val="left" w:pos="1930"/>
        </w:tabs>
        <w:bidi/>
        <w:spacing w:line="360" w:lineRule="auto"/>
        <w:jc w:val="both"/>
        <w:rPr>
          <w:rFonts w:cs="David" w:hint="cs"/>
          <w:rtl/>
        </w:rPr>
      </w:pPr>
      <w:r w:rsidRPr="00A13291">
        <w:rPr>
          <w:rFonts w:cs="David" w:hint="cs"/>
          <w:b/>
          <w:bCs/>
          <w:u w:val="single"/>
          <w:rtl/>
        </w:rPr>
        <w:t xml:space="preserve">רשמת </w:t>
      </w:r>
      <w:proofErr w:type="spellStart"/>
      <w:r w:rsidRPr="00A13291">
        <w:rPr>
          <w:rFonts w:cs="David" w:hint="cs"/>
          <w:b/>
          <w:bCs/>
          <w:u w:val="single"/>
          <w:rtl/>
        </w:rPr>
        <w:t>פרלמנטרית</w:t>
      </w:r>
      <w:proofErr w:type="spellEnd"/>
      <w:r w:rsidRPr="00A13291">
        <w:rPr>
          <w:rFonts w:cs="David"/>
          <w:rtl/>
        </w:rPr>
        <w:t>:</w:t>
      </w:r>
      <w:r w:rsidRPr="00A13291">
        <w:rPr>
          <w:rFonts w:cs="David" w:hint="cs"/>
          <w:rtl/>
        </w:rPr>
        <w:t xml:space="preserve"> רותי וייס</w:t>
      </w:r>
      <w:r w:rsidRPr="00A13291">
        <w:rPr>
          <w:rFonts w:cs="David" w:hint="cs"/>
          <w:rtl/>
        </w:rPr>
        <w:tab/>
      </w:r>
    </w:p>
    <w:p w14:paraId="3AA5EF83" w14:textId="77777777" w:rsidR="00A13291" w:rsidRPr="00A13291" w:rsidRDefault="00A13291" w:rsidP="00A13291">
      <w:pPr>
        <w:bidi/>
        <w:spacing w:line="360" w:lineRule="auto"/>
        <w:jc w:val="both"/>
        <w:rPr>
          <w:rFonts w:cs="David" w:hint="cs"/>
          <w:b/>
          <w:bCs/>
          <w:rtl/>
        </w:rPr>
      </w:pPr>
    </w:p>
    <w:p w14:paraId="0AE24E35" w14:textId="77777777" w:rsidR="00A13291" w:rsidRPr="00A13291" w:rsidRDefault="00A13291" w:rsidP="00A13291">
      <w:pPr>
        <w:pStyle w:val="Heading5"/>
        <w:rPr>
          <w:rFonts w:hint="cs"/>
          <w:sz w:val="24"/>
          <w:rtl/>
        </w:rPr>
      </w:pPr>
    </w:p>
    <w:p w14:paraId="26DF0406" w14:textId="77777777" w:rsidR="00A13291" w:rsidRPr="00A13291" w:rsidRDefault="00A13291" w:rsidP="00A13291">
      <w:pPr>
        <w:pStyle w:val="Heading5"/>
        <w:rPr>
          <w:sz w:val="24"/>
          <w:rtl/>
        </w:rPr>
      </w:pPr>
      <w:r w:rsidRPr="00A13291">
        <w:rPr>
          <w:sz w:val="24"/>
          <w:rtl/>
        </w:rPr>
        <w:t xml:space="preserve"> </w:t>
      </w:r>
    </w:p>
    <w:p w14:paraId="54AA1991" w14:textId="77777777" w:rsidR="00A13291" w:rsidRPr="00A13291" w:rsidRDefault="00A13291" w:rsidP="00A13291">
      <w:pPr>
        <w:bidi/>
        <w:jc w:val="center"/>
        <w:rPr>
          <w:rFonts w:cs="David" w:hint="cs"/>
          <w:b/>
          <w:bCs/>
          <w:u w:val="single"/>
          <w:rtl/>
        </w:rPr>
      </w:pPr>
      <w:r w:rsidRPr="00A13291">
        <w:rPr>
          <w:rFonts w:cs="David"/>
          <w:rtl/>
        </w:rPr>
        <w:br w:type="page"/>
      </w:r>
      <w:r w:rsidRPr="00A13291">
        <w:rPr>
          <w:rFonts w:cs="David" w:hint="cs"/>
          <w:b/>
          <w:bCs/>
          <w:rtl/>
        </w:rPr>
        <w:lastRenderedPageBreak/>
        <w:t xml:space="preserve">א. הצעת חוק הכנסת (תיקון מס' 25) (התייצבות בעניין תוקפו של חוק), </w:t>
      </w:r>
      <w:proofErr w:type="spellStart"/>
      <w:r w:rsidRPr="00A13291">
        <w:rPr>
          <w:rFonts w:cs="David" w:hint="cs"/>
          <w:b/>
          <w:bCs/>
          <w:rtl/>
        </w:rPr>
        <w:t>התשס"ח</w:t>
      </w:r>
      <w:proofErr w:type="spellEnd"/>
      <w:r w:rsidRPr="00A13291">
        <w:rPr>
          <w:rFonts w:cs="David" w:hint="cs"/>
          <w:b/>
          <w:bCs/>
          <w:rtl/>
        </w:rPr>
        <w:t xml:space="preserve">-2008 </w:t>
      </w:r>
      <w:r w:rsidRPr="00A13291">
        <w:rPr>
          <w:rFonts w:cs="David" w:hint="cs"/>
          <w:b/>
          <w:bCs/>
          <w:u w:val="single"/>
          <w:rtl/>
        </w:rPr>
        <w:t xml:space="preserve">(כ/194), הצעת חה"כ מיכאל איתן וקבוצת ח"כים </w:t>
      </w:r>
      <w:r w:rsidRPr="00A13291">
        <w:rPr>
          <w:rFonts w:cs="David"/>
          <w:b/>
          <w:bCs/>
          <w:u w:val="single"/>
          <w:rtl/>
        </w:rPr>
        <w:t>–</w:t>
      </w:r>
      <w:r w:rsidRPr="00A13291">
        <w:rPr>
          <w:rFonts w:cs="David" w:hint="cs"/>
          <w:b/>
          <w:bCs/>
          <w:u w:val="single"/>
          <w:rtl/>
        </w:rPr>
        <w:t xml:space="preserve"> הכנה לקריאה שנייה ושלישית</w:t>
      </w:r>
    </w:p>
    <w:p w14:paraId="1CA3C325" w14:textId="77777777" w:rsidR="00A13291" w:rsidRPr="00A13291" w:rsidRDefault="00A13291" w:rsidP="00A13291">
      <w:pPr>
        <w:bidi/>
        <w:jc w:val="both"/>
        <w:rPr>
          <w:rFonts w:cs="David" w:hint="cs"/>
          <w:b/>
          <w:bCs/>
          <w:u w:val="single"/>
          <w:rtl/>
        </w:rPr>
      </w:pPr>
    </w:p>
    <w:p w14:paraId="51821265" w14:textId="77777777" w:rsidR="00A13291" w:rsidRPr="00A13291" w:rsidRDefault="00A13291" w:rsidP="00A13291">
      <w:pPr>
        <w:bidi/>
        <w:jc w:val="both"/>
        <w:rPr>
          <w:rFonts w:cs="David" w:hint="cs"/>
          <w:u w:val="single"/>
          <w:rtl/>
        </w:rPr>
      </w:pPr>
    </w:p>
    <w:p w14:paraId="06089020"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18DD087" w14:textId="77777777" w:rsidR="00A13291" w:rsidRPr="00A13291" w:rsidRDefault="00A13291" w:rsidP="00A13291">
      <w:pPr>
        <w:bidi/>
        <w:jc w:val="both"/>
        <w:rPr>
          <w:rFonts w:cs="David" w:hint="cs"/>
          <w:rtl/>
        </w:rPr>
      </w:pPr>
    </w:p>
    <w:p w14:paraId="088587AA" w14:textId="77777777" w:rsidR="00A13291" w:rsidRPr="00A13291" w:rsidRDefault="00A13291" w:rsidP="00A13291">
      <w:pPr>
        <w:bidi/>
        <w:jc w:val="both"/>
        <w:rPr>
          <w:rFonts w:cs="David" w:hint="cs"/>
          <w:rtl/>
        </w:rPr>
      </w:pPr>
      <w:r w:rsidRPr="00A13291">
        <w:rPr>
          <w:rFonts w:cs="David" w:hint="cs"/>
          <w:rtl/>
        </w:rPr>
        <w:tab/>
        <w:t xml:space="preserve">אני מתכבד לפתוח את ישיבת ועדת הכנסת. על סדר יומנו, הצעת חוק של חבר הכנסת מיקי איתן, התייצבות בהליך בעניין תוקפו של חוק. </w:t>
      </w:r>
    </w:p>
    <w:p w14:paraId="05B23637" w14:textId="77777777" w:rsidR="00A13291" w:rsidRPr="00A13291" w:rsidRDefault="00A13291" w:rsidP="00A13291">
      <w:pPr>
        <w:bidi/>
        <w:jc w:val="both"/>
        <w:rPr>
          <w:rFonts w:cs="David" w:hint="cs"/>
          <w:rtl/>
        </w:rPr>
      </w:pPr>
    </w:p>
    <w:p w14:paraId="20D68AF6" w14:textId="77777777" w:rsidR="00A13291" w:rsidRPr="00A13291" w:rsidRDefault="00A13291" w:rsidP="00A13291">
      <w:pPr>
        <w:pStyle w:val="Heading5"/>
        <w:rPr>
          <w:rFonts w:hint="cs"/>
          <w:sz w:val="24"/>
          <w:rtl/>
        </w:rPr>
      </w:pPr>
      <w:r w:rsidRPr="00A13291">
        <w:rPr>
          <w:rFonts w:hint="cs"/>
          <w:sz w:val="24"/>
          <w:u w:val="single"/>
          <w:rtl/>
        </w:rPr>
        <w:t xml:space="preserve">שלי </w:t>
      </w:r>
      <w:proofErr w:type="spellStart"/>
      <w:r w:rsidRPr="00A13291">
        <w:rPr>
          <w:rFonts w:hint="cs"/>
          <w:sz w:val="24"/>
          <w:u w:val="single"/>
          <w:rtl/>
        </w:rPr>
        <w:t>יחימוביץ</w:t>
      </w:r>
      <w:proofErr w:type="spellEnd"/>
      <w:r w:rsidRPr="00A13291">
        <w:rPr>
          <w:rFonts w:hint="cs"/>
          <w:sz w:val="24"/>
          <w:u w:val="single"/>
          <w:rtl/>
        </w:rPr>
        <w:t>:</w:t>
      </w:r>
    </w:p>
    <w:p w14:paraId="619DD4EF" w14:textId="77777777" w:rsidR="00A13291" w:rsidRPr="00A13291" w:rsidRDefault="00A13291" w:rsidP="00A13291">
      <w:pPr>
        <w:pStyle w:val="Heading5"/>
        <w:rPr>
          <w:rFonts w:hint="cs"/>
          <w:sz w:val="24"/>
          <w:rtl/>
        </w:rPr>
      </w:pPr>
    </w:p>
    <w:p w14:paraId="7EFEBF4B" w14:textId="77777777" w:rsidR="00A13291" w:rsidRPr="00A13291" w:rsidRDefault="00A13291" w:rsidP="00A13291">
      <w:pPr>
        <w:bidi/>
        <w:jc w:val="both"/>
        <w:rPr>
          <w:rFonts w:cs="David" w:hint="cs"/>
          <w:rtl/>
        </w:rPr>
      </w:pPr>
      <w:r w:rsidRPr="00A13291">
        <w:rPr>
          <w:rFonts w:cs="David" w:hint="cs"/>
          <w:rtl/>
        </w:rPr>
        <w:tab/>
        <w:t xml:space="preserve"> אדוני היושב ראש, אפשר הצעה לסדר?</w:t>
      </w:r>
    </w:p>
    <w:p w14:paraId="0DFDA4B9" w14:textId="77777777" w:rsidR="00A13291" w:rsidRPr="00A13291" w:rsidRDefault="00A13291" w:rsidP="00A13291">
      <w:pPr>
        <w:bidi/>
        <w:jc w:val="both"/>
        <w:rPr>
          <w:rFonts w:cs="David" w:hint="cs"/>
          <w:rtl/>
        </w:rPr>
      </w:pPr>
    </w:p>
    <w:p w14:paraId="56A5061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3E701F0" w14:textId="77777777" w:rsidR="00A13291" w:rsidRPr="00A13291" w:rsidRDefault="00A13291" w:rsidP="00A13291">
      <w:pPr>
        <w:bidi/>
        <w:jc w:val="both"/>
        <w:rPr>
          <w:rFonts w:cs="David" w:hint="cs"/>
          <w:rtl/>
        </w:rPr>
      </w:pPr>
    </w:p>
    <w:p w14:paraId="20421168" w14:textId="77777777" w:rsidR="00A13291" w:rsidRPr="00A13291" w:rsidRDefault="00A13291" w:rsidP="00A13291">
      <w:pPr>
        <w:bidi/>
        <w:jc w:val="both"/>
        <w:rPr>
          <w:rFonts w:cs="David" w:hint="cs"/>
          <w:rtl/>
        </w:rPr>
      </w:pPr>
      <w:r w:rsidRPr="00A13291">
        <w:rPr>
          <w:rFonts w:cs="David" w:hint="cs"/>
          <w:rtl/>
        </w:rPr>
        <w:tab/>
        <w:t xml:space="preserve"> בוודאי. </w:t>
      </w:r>
    </w:p>
    <w:p w14:paraId="21A2859F" w14:textId="77777777" w:rsidR="00A13291" w:rsidRPr="00A13291" w:rsidRDefault="00A13291" w:rsidP="00A13291">
      <w:pPr>
        <w:bidi/>
        <w:jc w:val="both"/>
        <w:rPr>
          <w:rFonts w:cs="David" w:hint="cs"/>
          <w:rtl/>
        </w:rPr>
      </w:pPr>
    </w:p>
    <w:p w14:paraId="72ECD922" w14:textId="77777777" w:rsidR="00A13291" w:rsidRPr="00A13291" w:rsidRDefault="00A13291" w:rsidP="00A13291">
      <w:pPr>
        <w:pStyle w:val="Heading5"/>
        <w:rPr>
          <w:rFonts w:hint="cs"/>
          <w:sz w:val="24"/>
          <w:rtl/>
        </w:rPr>
      </w:pPr>
      <w:r w:rsidRPr="00A13291">
        <w:rPr>
          <w:rFonts w:hint="cs"/>
          <w:sz w:val="24"/>
          <w:u w:val="single"/>
          <w:rtl/>
        </w:rPr>
        <w:t xml:space="preserve">שלי </w:t>
      </w:r>
      <w:proofErr w:type="spellStart"/>
      <w:r w:rsidRPr="00A13291">
        <w:rPr>
          <w:rFonts w:hint="cs"/>
          <w:sz w:val="24"/>
          <w:u w:val="single"/>
          <w:rtl/>
        </w:rPr>
        <w:t>יחימוביץ</w:t>
      </w:r>
      <w:proofErr w:type="spellEnd"/>
      <w:r w:rsidRPr="00A13291">
        <w:rPr>
          <w:rFonts w:hint="cs"/>
          <w:sz w:val="24"/>
          <w:u w:val="single"/>
          <w:rtl/>
        </w:rPr>
        <w:t>:</w:t>
      </w:r>
    </w:p>
    <w:p w14:paraId="0352EC49" w14:textId="77777777" w:rsidR="00A13291" w:rsidRPr="00A13291" w:rsidRDefault="00A13291" w:rsidP="00A13291">
      <w:pPr>
        <w:pStyle w:val="Heading5"/>
        <w:rPr>
          <w:rFonts w:hint="cs"/>
          <w:sz w:val="24"/>
          <w:rtl/>
        </w:rPr>
      </w:pPr>
    </w:p>
    <w:p w14:paraId="1F3F549C" w14:textId="77777777" w:rsidR="00A13291" w:rsidRPr="00A13291" w:rsidRDefault="00A13291" w:rsidP="00A13291">
      <w:pPr>
        <w:bidi/>
        <w:jc w:val="both"/>
        <w:rPr>
          <w:rFonts w:cs="David" w:hint="cs"/>
          <w:rtl/>
        </w:rPr>
      </w:pPr>
      <w:r w:rsidRPr="00A13291">
        <w:rPr>
          <w:rFonts w:cs="David" w:hint="cs"/>
          <w:rtl/>
        </w:rPr>
        <w:tab/>
        <w:t xml:space="preserve">לפני שבועיים פורסמה בערוץ 10 כתבה שנגעה למנהלת סיעת הליכוד עליזה בראשי שבאה עם רכבה לכנסת ובטעות הורם מחסום תחתון שפגע ברכבה והיא נפצעה. </w:t>
      </w:r>
    </w:p>
    <w:p w14:paraId="5B9D9EF8" w14:textId="77777777" w:rsidR="00A13291" w:rsidRPr="00A13291" w:rsidRDefault="00A13291" w:rsidP="00A13291">
      <w:pPr>
        <w:bidi/>
        <w:jc w:val="both"/>
        <w:rPr>
          <w:rFonts w:cs="David" w:hint="cs"/>
          <w:rtl/>
        </w:rPr>
      </w:pPr>
    </w:p>
    <w:p w14:paraId="48E866B6"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6B92D0F" w14:textId="77777777" w:rsidR="00A13291" w:rsidRPr="00A13291" w:rsidRDefault="00A13291" w:rsidP="00A13291">
      <w:pPr>
        <w:bidi/>
        <w:jc w:val="both"/>
        <w:rPr>
          <w:rFonts w:cs="David" w:hint="cs"/>
          <w:rtl/>
        </w:rPr>
      </w:pPr>
    </w:p>
    <w:p w14:paraId="5902633A" w14:textId="77777777" w:rsidR="00A13291" w:rsidRPr="00A13291" w:rsidRDefault="00A13291" w:rsidP="00A13291">
      <w:pPr>
        <w:bidi/>
        <w:jc w:val="both"/>
        <w:rPr>
          <w:rFonts w:cs="David" w:hint="cs"/>
          <w:rtl/>
        </w:rPr>
      </w:pPr>
      <w:r w:rsidRPr="00A13291">
        <w:rPr>
          <w:rFonts w:cs="David" w:hint="cs"/>
          <w:rtl/>
        </w:rPr>
        <w:tab/>
        <w:t xml:space="preserve"> ראיתי את זה. </w:t>
      </w:r>
    </w:p>
    <w:p w14:paraId="4BA58C8C" w14:textId="77777777" w:rsidR="00A13291" w:rsidRPr="00A13291" w:rsidRDefault="00A13291" w:rsidP="00A13291">
      <w:pPr>
        <w:bidi/>
        <w:jc w:val="both"/>
        <w:rPr>
          <w:rFonts w:cs="David" w:hint="cs"/>
          <w:rtl/>
        </w:rPr>
      </w:pPr>
    </w:p>
    <w:p w14:paraId="290DC6F4" w14:textId="77777777" w:rsidR="00A13291" w:rsidRPr="00A13291" w:rsidRDefault="00A13291" w:rsidP="00A13291">
      <w:pPr>
        <w:pStyle w:val="Heading5"/>
        <w:rPr>
          <w:rFonts w:hint="cs"/>
          <w:sz w:val="24"/>
          <w:rtl/>
        </w:rPr>
      </w:pPr>
      <w:r w:rsidRPr="00A13291">
        <w:rPr>
          <w:rFonts w:hint="cs"/>
          <w:sz w:val="24"/>
          <w:u w:val="single"/>
          <w:rtl/>
        </w:rPr>
        <w:t xml:space="preserve">שלי </w:t>
      </w:r>
      <w:proofErr w:type="spellStart"/>
      <w:r w:rsidRPr="00A13291">
        <w:rPr>
          <w:rFonts w:hint="cs"/>
          <w:sz w:val="24"/>
          <w:u w:val="single"/>
          <w:rtl/>
        </w:rPr>
        <w:t>יחימוביץ</w:t>
      </w:r>
      <w:proofErr w:type="spellEnd"/>
      <w:r w:rsidRPr="00A13291">
        <w:rPr>
          <w:rFonts w:hint="cs"/>
          <w:sz w:val="24"/>
          <w:u w:val="single"/>
          <w:rtl/>
        </w:rPr>
        <w:t>:</w:t>
      </w:r>
    </w:p>
    <w:p w14:paraId="10964E4B" w14:textId="77777777" w:rsidR="00A13291" w:rsidRPr="00A13291" w:rsidRDefault="00A13291" w:rsidP="00A13291">
      <w:pPr>
        <w:pStyle w:val="Heading5"/>
        <w:rPr>
          <w:rFonts w:hint="cs"/>
          <w:sz w:val="24"/>
          <w:rtl/>
        </w:rPr>
      </w:pPr>
    </w:p>
    <w:p w14:paraId="714649F1" w14:textId="77777777" w:rsidR="00A13291" w:rsidRPr="00A13291" w:rsidRDefault="00A13291" w:rsidP="00A13291">
      <w:pPr>
        <w:bidi/>
        <w:jc w:val="both"/>
        <w:rPr>
          <w:rFonts w:cs="David" w:hint="cs"/>
          <w:rtl/>
        </w:rPr>
      </w:pPr>
      <w:r w:rsidRPr="00A13291">
        <w:rPr>
          <w:rFonts w:cs="David" w:hint="cs"/>
          <w:rtl/>
        </w:rPr>
        <w:tab/>
        <w:t xml:space="preserve"> אני מניחה שכולם ראו. דברים מהסוג הזה קורים ולא על כך אני רוצה לדבר אלא על העובדה שעל פי מה שדווח בכתבה, וגם בבדיקות שעשיתי אחר כך וניסיתי להבין מה קרה שם, הסיפור הזה שהוא סיפור שראוי לבדיקה יסודית קצת טויח ונמרח. אני חושבת שאולי ועדת הכנסת, ותקן אותי אם אני טועה, אם לא זאת הוועדה הנכונה, צריכה לדון באופן בדיקת האירוע הזה, כי יש לי תחושה שלו זאת לא הייתה עליזה בראשי אלא חבר כנסת, אני יודעת שחבר הכנסת גדעון סער היה דקה לפניה ברכבו, לו זה היה קורה לחבר כנסת אני חושבת שההתייחסות הייתה הרבה יותר חמורה וקפדנית ונראה לי שאנחנו צריכים לבקר את עצמנו אולי לפני שאנחנו מבקרים אחרים ואולי לקיים על כך דיון קצר פה בוועדה עם כל הנוגעים בדבר. </w:t>
      </w:r>
    </w:p>
    <w:p w14:paraId="308F9352" w14:textId="77777777" w:rsidR="00A13291" w:rsidRPr="00A13291" w:rsidRDefault="00A13291" w:rsidP="00A13291">
      <w:pPr>
        <w:bidi/>
        <w:jc w:val="both"/>
        <w:rPr>
          <w:rFonts w:cs="David" w:hint="cs"/>
          <w:rtl/>
        </w:rPr>
      </w:pPr>
    </w:p>
    <w:p w14:paraId="0F13728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81C7DCD" w14:textId="77777777" w:rsidR="00A13291" w:rsidRPr="00A13291" w:rsidRDefault="00A13291" w:rsidP="00A13291">
      <w:pPr>
        <w:bidi/>
        <w:jc w:val="both"/>
        <w:rPr>
          <w:rFonts w:cs="David" w:hint="cs"/>
          <w:rtl/>
        </w:rPr>
      </w:pPr>
    </w:p>
    <w:p w14:paraId="7813117D" w14:textId="77777777" w:rsidR="00A13291" w:rsidRPr="00A13291" w:rsidRDefault="00A13291" w:rsidP="00A13291">
      <w:pPr>
        <w:bidi/>
        <w:jc w:val="both"/>
        <w:rPr>
          <w:rFonts w:cs="David" w:hint="cs"/>
          <w:rtl/>
        </w:rPr>
      </w:pPr>
      <w:r w:rsidRPr="00A13291">
        <w:rPr>
          <w:rFonts w:cs="David" w:hint="cs"/>
          <w:rtl/>
        </w:rPr>
        <w:tab/>
        <w:t xml:space="preserve"> אני בהחלט מקבל את זה אבל אם הוועדה תסמיך אותי לבדוק את הנושא ואני אביא את הממצאים שלי לוועדה </w:t>
      </w:r>
      <w:r w:rsidRPr="00A13291">
        <w:rPr>
          <w:rFonts w:cs="David"/>
          <w:rtl/>
        </w:rPr>
        <w:t>–</w:t>
      </w:r>
      <w:r w:rsidRPr="00A13291">
        <w:rPr>
          <w:rFonts w:cs="David" w:hint="cs"/>
          <w:rtl/>
        </w:rPr>
        <w:t xml:space="preserve"> אם הוועדה תשוכנע </w:t>
      </w:r>
      <w:r w:rsidRPr="00A13291">
        <w:rPr>
          <w:rFonts w:cs="David"/>
          <w:rtl/>
        </w:rPr>
        <w:t>–</w:t>
      </w:r>
      <w:r w:rsidRPr="00A13291">
        <w:rPr>
          <w:rFonts w:cs="David" w:hint="cs"/>
          <w:rtl/>
        </w:rPr>
        <w:t xml:space="preserve"> בוודאי טוב, אם לא </w:t>
      </w:r>
      <w:r w:rsidRPr="00A13291">
        <w:rPr>
          <w:rFonts w:cs="David"/>
          <w:rtl/>
        </w:rPr>
        <w:t>–</w:t>
      </w:r>
      <w:r w:rsidRPr="00A13291">
        <w:rPr>
          <w:rFonts w:cs="David" w:hint="cs"/>
          <w:rtl/>
        </w:rPr>
        <w:t xml:space="preserve"> נקיים את הדיון לאחר מכן. </w:t>
      </w:r>
    </w:p>
    <w:p w14:paraId="0E92D788" w14:textId="77777777" w:rsidR="00A13291" w:rsidRPr="00A13291" w:rsidRDefault="00A13291" w:rsidP="00A13291">
      <w:pPr>
        <w:bidi/>
        <w:jc w:val="both"/>
        <w:rPr>
          <w:rFonts w:cs="David" w:hint="cs"/>
          <w:rtl/>
        </w:rPr>
      </w:pPr>
    </w:p>
    <w:p w14:paraId="32633E45" w14:textId="77777777" w:rsidR="00A13291" w:rsidRPr="00A13291" w:rsidRDefault="00A13291" w:rsidP="00A13291">
      <w:pPr>
        <w:pStyle w:val="Heading5"/>
        <w:rPr>
          <w:rFonts w:hint="cs"/>
          <w:sz w:val="24"/>
          <w:rtl/>
        </w:rPr>
      </w:pPr>
      <w:r w:rsidRPr="00A13291">
        <w:rPr>
          <w:rFonts w:hint="cs"/>
          <w:sz w:val="24"/>
          <w:u w:val="single"/>
          <w:rtl/>
        </w:rPr>
        <w:t xml:space="preserve">שלי </w:t>
      </w:r>
      <w:proofErr w:type="spellStart"/>
      <w:r w:rsidRPr="00A13291">
        <w:rPr>
          <w:rFonts w:hint="cs"/>
          <w:sz w:val="24"/>
          <w:u w:val="single"/>
          <w:rtl/>
        </w:rPr>
        <w:t>יחימוביץ</w:t>
      </w:r>
      <w:proofErr w:type="spellEnd"/>
      <w:r w:rsidRPr="00A13291">
        <w:rPr>
          <w:rFonts w:hint="cs"/>
          <w:sz w:val="24"/>
          <w:u w:val="single"/>
          <w:rtl/>
        </w:rPr>
        <w:t>:</w:t>
      </w:r>
    </w:p>
    <w:p w14:paraId="2458A9F2" w14:textId="77777777" w:rsidR="00A13291" w:rsidRPr="00A13291" w:rsidRDefault="00A13291" w:rsidP="00A13291">
      <w:pPr>
        <w:pStyle w:val="Heading5"/>
        <w:rPr>
          <w:rFonts w:hint="cs"/>
          <w:sz w:val="24"/>
          <w:rtl/>
        </w:rPr>
      </w:pPr>
    </w:p>
    <w:p w14:paraId="787C6A53" w14:textId="77777777" w:rsidR="00A13291" w:rsidRPr="00A13291" w:rsidRDefault="00A13291" w:rsidP="00A13291">
      <w:pPr>
        <w:bidi/>
        <w:jc w:val="both"/>
        <w:rPr>
          <w:rFonts w:cs="David" w:hint="cs"/>
          <w:rtl/>
        </w:rPr>
      </w:pPr>
      <w:r w:rsidRPr="00A13291">
        <w:rPr>
          <w:rFonts w:cs="David" w:hint="cs"/>
          <w:rtl/>
        </w:rPr>
        <w:tab/>
        <w:t xml:space="preserve"> עלי זה מקובל. </w:t>
      </w:r>
    </w:p>
    <w:p w14:paraId="5807E1F2" w14:textId="77777777" w:rsidR="00A13291" w:rsidRPr="00A13291" w:rsidRDefault="00A13291" w:rsidP="00A13291">
      <w:pPr>
        <w:bidi/>
        <w:jc w:val="both"/>
        <w:rPr>
          <w:rFonts w:cs="David" w:hint="cs"/>
          <w:rtl/>
        </w:rPr>
      </w:pPr>
    </w:p>
    <w:p w14:paraId="4173DB0E"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4A76F45" w14:textId="77777777" w:rsidR="00A13291" w:rsidRPr="00A13291" w:rsidRDefault="00A13291" w:rsidP="00A13291">
      <w:pPr>
        <w:bidi/>
        <w:jc w:val="both"/>
        <w:rPr>
          <w:rFonts w:cs="David" w:hint="cs"/>
          <w:rtl/>
        </w:rPr>
      </w:pPr>
    </w:p>
    <w:p w14:paraId="766472F8" w14:textId="77777777" w:rsidR="00A13291" w:rsidRPr="00A13291" w:rsidRDefault="00A13291" w:rsidP="00A13291">
      <w:pPr>
        <w:bidi/>
        <w:jc w:val="both"/>
        <w:rPr>
          <w:rFonts w:cs="David" w:hint="cs"/>
          <w:rtl/>
        </w:rPr>
      </w:pPr>
      <w:r w:rsidRPr="00A13291">
        <w:rPr>
          <w:rFonts w:cs="David" w:hint="cs"/>
          <w:rtl/>
        </w:rPr>
        <w:tab/>
        <w:t xml:space="preserve"> אם זה מקובל על כל חברי הוועדה אני מקבל על עצמי את ההסמכה. תודה רבה, אני מודה לך מאוד. חבר הכנסת איתן, בבקשה אדוני. </w:t>
      </w:r>
    </w:p>
    <w:p w14:paraId="069B8A2F" w14:textId="77777777" w:rsidR="00A13291" w:rsidRPr="00A13291" w:rsidRDefault="00A13291" w:rsidP="00A13291">
      <w:pPr>
        <w:bidi/>
        <w:jc w:val="both"/>
        <w:rPr>
          <w:rFonts w:cs="David" w:hint="cs"/>
          <w:rtl/>
        </w:rPr>
      </w:pPr>
    </w:p>
    <w:p w14:paraId="1810EABE" w14:textId="77777777" w:rsidR="00A13291" w:rsidRPr="00A13291" w:rsidRDefault="00A13291" w:rsidP="00A13291">
      <w:pPr>
        <w:bidi/>
        <w:jc w:val="both"/>
        <w:rPr>
          <w:rFonts w:cs="David" w:hint="cs"/>
          <w:rtl/>
        </w:rPr>
      </w:pPr>
      <w:r w:rsidRPr="00A13291">
        <w:rPr>
          <w:rFonts w:cs="David" w:hint="cs"/>
          <w:u w:val="single"/>
          <w:rtl/>
        </w:rPr>
        <w:t>מיכאל איתן:</w:t>
      </w:r>
    </w:p>
    <w:p w14:paraId="5C0A414E" w14:textId="77777777" w:rsidR="00A13291" w:rsidRPr="00A13291" w:rsidRDefault="00A13291" w:rsidP="00A13291">
      <w:pPr>
        <w:bidi/>
        <w:jc w:val="both"/>
        <w:rPr>
          <w:rFonts w:cs="David" w:hint="cs"/>
          <w:rtl/>
        </w:rPr>
      </w:pPr>
    </w:p>
    <w:p w14:paraId="107835B7" w14:textId="77777777" w:rsidR="00A13291" w:rsidRPr="00A13291" w:rsidRDefault="00A13291" w:rsidP="00A13291">
      <w:pPr>
        <w:bidi/>
        <w:jc w:val="both"/>
        <w:rPr>
          <w:rFonts w:cs="David" w:hint="cs"/>
          <w:rtl/>
        </w:rPr>
      </w:pPr>
      <w:r w:rsidRPr="00A13291">
        <w:rPr>
          <w:rFonts w:cs="David" w:hint="cs"/>
          <w:rtl/>
        </w:rPr>
        <w:tab/>
        <w:t xml:space="preserve"> קיימנו דיון, החוק היה מוכן לקריאה שנייה ושלישית, באורח מוזר פתאום מציע החוק החליט שהוא רוצה, למרות שהיה יכול להביא אותו לקריאה שנייה ושלישית, הוא אמר: בכל אופן עוד נחשוב ולא נעביר אותו. </w:t>
      </w:r>
    </w:p>
    <w:p w14:paraId="6EB161EE" w14:textId="77777777" w:rsidR="00A13291" w:rsidRPr="00A13291" w:rsidRDefault="00A13291" w:rsidP="00A13291">
      <w:pPr>
        <w:bidi/>
        <w:jc w:val="both"/>
        <w:rPr>
          <w:rFonts w:cs="David" w:hint="cs"/>
          <w:rtl/>
        </w:rPr>
      </w:pPr>
    </w:p>
    <w:p w14:paraId="2606C6FF" w14:textId="77777777" w:rsidR="00A13291" w:rsidRPr="00A13291" w:rsidRDefault="00A13291" w:rsidP="00A13291">
      <w:pPr>
        <w:bidi/>
        <w:jc w:val="both"/>
        <w:rPr>
          <w:rFonts w:cs="David" w:hint="cs"/>
          <w:u w:val="single"/>
          <w:rtl/>
        </w:rPr>
      </w:pPr>
    </w:p>
    <w:p w14:paraId="6D0CEEE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4357AE5" w14:textId="77777777" w:rsidR="00A13291" w:rsidRPr="00A13291" w:rsidRDefault="00A13291" w:rsidP="00A13291">
      <w:pPr>
        <w:bidi/>
        <w:jc w:val="both"/>
        <w:rPr>
          <w:rFonts w:cs="David" w:hint="cs"/>
          <w:rtl/>
        </w:rPr>
      </w:pPr>
    </w:p>
    <w:p w14:paraId="32B8638E" w14:textId="77777777" w:rsidR="00A13291" w:rsidRPr="00A13291" w:rsidRDefault="00A13291" w:rsidP="00A13291">
      <w:pPr>
        <w:bidi/>
        <w:jc w:val="both"/>
        <w:rPr>
          <w:rFonts w:cs="David" w:hint="cs"/>
          <w:rtl/>
        </w:rPr>
      </w:pPr>
      <w:r w:rsidRPr="00A13291">
        <w:rPr>
          <w:rFonts w:cs="David" w:hint="cs"/>
          <w:rtl/>
        </w:rPr>
        <w:tab/>
        <w:t xml:space="preserve"> בדרך כלל יש אצל חברי הכנסת להיטות יתר להעביר את החוק, מאוד כיבדתי את הצעתו של אדוני וגם תמכתי בה. </w:t>
      </w:r>
    </w:p>
    <w:p w14:paraId="66D0198C" w14:textId="77777777" w:rsidR="00A13291" w:rsidRPr="00A13291" w:rsidRDefault="00A13291" w:rsidP="00A13291">
      <w:pPr>
        <w:bidi/>
        <w:jc w:val="both"/>
        <w:rPr>
          <w:rFonts w:cs="David" w:hint="cs"/>
          <w:rtl/>
        </w:rPr>
      </w:pPr>
    </w:p>
    <w:p w14:paraId="5870FD54" w14:textId="77777777" w:rsidR="00A13291" w:rsidRPr="00A13291" w:rsidRDefault="00A13291" w:rsidP="00A13291">
      <w:pPr>
        <w:bidi/>
        <w:jc w:val="both"/>
        <w:rPr>
          <w:rFonts w:cs="David" w:hint="cs"/>
          <w:rtl/>
        </w:rPr>
      </w:pPr>
      <w:r w:rsidRPr="00A13291">
        <w:rPr>
          <w:rFonts w:cs="David" w:hint="cs"/>
          <w:u w:val="single"/>
          <w:rtl/>
        </w:rPr>
        <w:t>מיכאל איתן:</w:t>
      </w:r>
    </w:p>
    <w:p w14:paraId="01B367D2" w14:textId="77777777" w:rsidR="00A13291" w:rsidRPr="00A13291" w:rsidRDefault="00A13291" w:rsidP="00A13291">
      <w:pPr>
        <w:bidi/>
        <w:jc w:val="both"/>
        <w:rPr>
          <w:rFonts w:cs="David" w:hint="cs"/>
          <w:rtl/>
        </w:rPr>
      </w:pPr>
    </w:p>
    <w:p w14:paraId="5AA290C5" w14:textId="77777777" w:rsidR="00A13291" w:rsidRPr="00A13291" w:rsidRDefault="00A13291" w:rsidP="00A13291">
      <w:pPr>
        <w:bidi/>
        <w:jc w:val="both"/>
        <w:rPr>
          <w:rFonts w:cs="David" w:hint="cs"/>
          <w:rtl/>
        </w:rPr>
      </w:pPr>
      <w:r w:rsidRPr="00A13291">
        <w:rPr>
          <w:rFonts w:cs="David" w:hint="cs"/>
          <w:rtl/>
        </w:rPr>
        <w:tab/>
        <w:t xml:space="preserve"> פה אחד יש שיפור מסוים בנוסח שנעשה בעצת כל המשפטנים ואני מבקש שנצביע עליו ונעביר אותו. </w:t>
      </w:r>
    </w:p>
    <w:p w14:paraId="2998B93A" w14:textId="77777777" w:rsidR="00A13291" w:rsidRPr="00A13291" w:rsidRDefault="00A13291" w:rsidP="00A13291">
      <w:pPr>
        <w:bidi/>
        <w:jc w:val="both"/>
        <w:rPr>
          <w:rFonts w:cs="David" w:hint="cs"/>
          <w:rtl/>
        </w:rPr>
      </w:pPr>
    </w:p>
    <w:p w14:paraId="6306A08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048B582" w14:textId="77777777" w:rsidR="00A13291" w:rsidRPr="00A13291" w:rsidRDefault="00A13291" w:rsidP="00A13291">
      <w:pPr>
        <w:bidi/>
        <w:jc w:val="both"/>
        <w:rPr>
          <w:rFonts w:cs="David" w:hint="cs"/>
          <w:rtl/>
        </w:rPr>
      </w:pPr>
    </w:p>
    <w:p w14:paraId="5067EFA0" w14:textId="77777777" w:rsidR="00A13291" w:rsidRPr="00A13291" w:rsidRDefault="00A13291" w:rsidP="00A13291">
      <w:pPr>
        <w:bidi/>
        <w:jc w:val="both"/>
        <w:rPr>
          <w:rFonts w:cs="David" w:hint="cs"/>
          <w:rtl/>
        </w:rPr>
      </w:pPr>
      <w:r w:rsidRPr="00A13291">
        <w:rPr>
          <w:rFonts w:cs="David" w:hint="cs"/>
          <w:rtl/>
        </w:rPr>
        <w:tab/>
        <w:t xml:space="preserve"> אף על פי שלי יש עדיין בעיה עם הצעת החוק, ואסביר מדוע. מדובר כאן כרגע על כל בית משפט. אפילו שאני חושב שאולי זה לא על פי החוק אבל הייתה לנו איזושהי הסכמה שבית המשפט העליון יכול לפסול חוק כזה או אחר. מהחוק הזה אליו הגעתם, יש לי הרושם, ואני אשמע מייד את היועצים המשפטיים, שכל בית משפט יוכל, גם בית משפט השלום - - - </w:t>
      </w:r>
    </w:p>
    <w:p w14:paraId="3E60BE31" w14:textId="77777777" w:rsidR="00A13291" w:rsidRPr="00A13291" w:rsidRDefault="00A13291" w:rsidP="00A13291">
      <w:pPr>
        <w:bidi/>
        <w:jc w:val="both"/>
        <w:rPr>
          <w:rFonts w:cs="David" w:hint="cs"/>
          <w:rtl/>
        </w:rPr>
      </w:pPr>
    </w:p>
    <w:p w14:paraId="206D3B50" w14:textId="77777777" w:rsidR="00A13291" w:rsidRPr="00A13291" w:rsidRDefault="00A13291" w:rsidP="00A13291">
      <w:pPr>
        <w:bidi/>
        <w:jc w:val="both"/>
        <w:rPr>
          <w:rFonts w:cs="David" w:hint="cs"/>
          <w:rtl/>
        </w:rPr>
      </w:pPr>
      <w:r w:rsidRPr="00A13291">
        <w:rPr>
          <w:rFonts w:cs="David" w:hint="cs"/>
          <w:u w:val="single"/>
          <w:rtl/>
        </w:rPr>
        <w:t>מיכאל איתן:</w:t>
      </w:r>
    </w:p>
    <w:p w14:paraId="198939EA" w14:textId="77777777" w:rsidR="00A13291" w:rsidRPr="00A13291" w:rsidRDefault="00A13291" w:rsidP="00A13291">
      <w:pPr>
        <w:bidi/>
        <w:jc w:val="both"/>
        <w:rPr>
          <w:rFonts w:cs="David" w:hint="cs"/>
          <w:rtl/>
        </w:rPr>
      </w:pPr>
    </w:p>
    <w:p w14:paraId="407F9548" w14:textId="77777777" w:rsidR="00A13291" w:rsidRPr="00A13291" w:rsidRDefault="00A13291" w:rsidP="00A13291">
      <w:pPr>
        <w:bidi/>
        <w:jc w:val="both"/>
        <w:rPr>
          <w:rFonts w:cs="David" w:hint="cs"/>
          <w:rtl/>
        </w:rPr>
      </w:pPr>
      <w:r w:rsidRPr="00A13291">
        <w:rPr>
          <w:rFonts w:cs="David" w:hint="cs"/>
          <w:rtl/>
        </w:rPr>
        <w:tab/>
        <w:t xml:space="preserve"> לא אמרתי לא לתוצאה שלך, אמרתי לא לארגומנט הקודם. התחלת בבסיס שאין לו זכר בחוק שלפיו בית משפט עליון בלבד מוסמך לפסול חוקים. אין דבר כזה, זה לא קיים. </w:t>
      </w:r>
    </w:p>
    <w:p w14:paraId="798ECBBC" w14:textId="77777777" w:rsidR="00A13291" w:rsidRPr="00A13291" w:rsidRDefault="00A13291" w:rsidP="00A13291">
      <w:pPr>
        <w:bidi/>
        <w:jc w:val="both"/>
        <w:rPr>
          <w:rFonts w:cs="David" w:hint="cs"/>
          <w:rtl/>
        </w:rPr>
      </w:pPr>
    </w:p>
    <w:p w14:paraId="762AF0AB"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85FB63F" w14:textId="77777777" w:rsidR="00A13291" w:rsidRPr="00A13291" w:rsidRDefault="00A13291" w:rsidP="00A13291">
      <w:pPr>
        <w:bidi/>
        <w:jc w:val="both"/>
        <w:rPr>
          <w:rFonts w:cs="David" w:hint="cs"/>
          <w:rtl/>
        </w:rPr>
      </w:pPr>
    </w:p>
    <w:p w14:paraId="3ADF7EE8" w14:textId="77777777" w:rsidR="00A13291" w:rsidRPr="00A13291" w:rsidRDefault="00A13291" w:rsidP="00A13291">
      <w:pPr>
        <w:bidi/>
        <w:jc w:val="both"/>
        <w:rPr>
          <w:rFonts w:cs="David" w:hint="cs"/>
          <w:rtl/>
        </w:rPr>
      </w:pPr>
      <w:r w:rsidRPr="00A13291">
        <w:rPr>
          <w:rFonts w:cs="David" w:hint="cs"/>
          <w:rtl/>
        </w:rPr>
        <w:tab/>
        <w:t xml:space="preserve"> זה מרחף על ראשינו. </w:t>
      </w:r>
    </w:p>
    <w:p w14:paraId="2B1452F7" w14:textId="77777777" w:rsidR="00A13291" w:rsidRPr="00A13291" w:rsidRDefault="00A13291" w:rsidP="00A13291">
      <w:pPr>
        <w:bidi/>
        <w:jc w:val="both"/>
        <w:rPr>
          <w:rFonts w:cs="David" w:hint="cs"/>
          <w:rtl/>
        </w:rPr>
      </w:pPr>
    </w:p>
    <w:p w14:paraId="45BF888D" w14:textId="77777777" w:rsidR="00A13291" w:rsidRPr="00A13291" w:rsidRDefault="00A13291" w:rsidP="00A13291">
      <w:pPr>
        <w:bidi/>
        <w:jc w:val="both"/>
        <w:rPr>
          <w:rFonts w:cs="David" w:hint="cs"/>
          <w:rtl/>
        </w:rPr>
      </w:pPr>
      <w:r w:rsidRPr="00A13291">
        <w:rPr>
          <w:rFonts w:cs="David" w:hint="cs"/>
          <w:u w:val="single"/>
          <w:rtl/>
        </w:rPr>
        <w:t>מיכאל איתן:</w:t>
      </w:r>
    </w:p>
    <w:p w14:paraId="5FE65340" w14:textId="77777777" w:rsidR="00A13291" w:rsidRPr="00A13291" w:rsidRDefault="00A13291" w:rsidP="00A13291">
      <w:pPr>
        <w:bidi/>
        <w:jc w:val="both"/>
        <w:rPr>
          <w:rFonts w:cs="David" w:hint="cs"/>
          <w:rtl/>
        </w:rPr>
      </w:pPr>
    </w:p>
    <w:p w14:paraId="2214A9C6" w14:textId="77777777" w:rsidR="00A13291" w:rsidRPr="00A13291" w:rsidRDefault="00A13291" w:rsidP="00A13291">
      <w:pPr>
        <w:bidi/>
        <w:jc w:val="both"/>
        <w:rPr>
          <w:rFonts w:cs="David" w:hint="cs"/>
          <w:rtl/>
        </w:rPr>
      </w:pPr>
      <w:r w:rsidRPr="00A13291">
        <w:rPr>
          <w:rFonts w:cs="David" w:hint="cs"/>
          <w:rtl/>
        </w:rPr>
        <w:tab/>
        <w:t xml:space="preserve"> באוויר. בפועל היו מקרים שבית משפט שלום פסל את תקנות הייצוג של יועצי מס בפני מס הכנסה בשם חופש העיסוק, וזה היה בית משפט שלום. זה לא קיים באופן </w:t>
      </w:r>
      <w:proofErr w:type="spellStart"/>
      <w:r w:rsidRPr="00A13291">
        <w:rPr>
          <w:rFonts w:cs="David" w:hint="cs"/>
          <w:rtl/>
        </w:rPr>
        <w:t>פורמלי</w:t>
      </w:r>
      <w:proofErr w:type="spellEnd"/>
      <w:r w:rsidRPr="00A13291">
        <w:rPr>
          <w:rFonts w:cs="David" w:hint="cs"/>
          <w:rtl/>
        </w:rPr>
        <w:t xml:space="preserve">. </w:t>
      </w:r>
    </w:p>
    <w:p w14:paraId="0DC1DD83" w14:textId="77777777" w:rsidR="00A13291" w:rsidRPr="00A13291" w:rsidRDefault="00A13291" w:rsidP="00A13291">
      <w:pPr>
        <w:bidi/>
        <w:jc w:val="both"/>
        <w:rPr>
          <w:rFonts w:cs="David" w:hint="cs"/>
          <w:rtl/>
        </w:rPr>
      </w:pPr>
    </w:p>
    <w:p w14:paraId="615B902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0B51BE8" w14:textId="77777777" w:rsidR="00A13291" w:rsidRPr="00A13291" w:rsidRDefault="00A13291" w:rsidP="00A13291">
      <w:pPr>
        <w:bidi/>
        <w:jc w:val="both"/>
        <w:rPr>
          <w:rFonts w:cs="David" w:hint="cs"/>
          <w:rtl/>
        </w:rPr>
      </w:pPr>
    </w:p>
    <w:p w14:paraId="0EFC4590" w14:textId="77777777" w:rsidR="00A13291" w:rsidRPr="00A13291" w:rsidRDefault="00A13291" w:rsidP="00A13291">
      <w:pPr>
        <w:bidi/>
        <w:jc w:val="both"/>
        <w:rPr>
          <w:rFonts w:cs="David" w:hint="cs"/>
          <w:rtl/>
        </w:rPr>
      </w:pPr>
      <w:r w:rsidRPr="00A13291">
        <w:rPr>
          <w:rFonts w:cs="David" w:hint="cs"/>
          <w:rtl/>
        </w:rPr>
        <w:tab/>
        <w:t xml:space="preserve"> אם אני מיישר קו עם התוכנית שלך אני לא חוזר למצב הזה - - - </w:t>
      </w:r>
    </w:p>
    <w:p w14:paraId="7F055437" w14:textId="77777777" w:rsidR="00A13291" w:rsidRPr="00A13291" w:rsidRDefault="00A13291" w:rsidP="00A13291">
      <w:pPr>
        <w:bidi/>
        <w:jc w:val="both"/>
        <w:rPr>
          <w:rFonts w:cs="David" w:hint="cs"/>
          <w:rtl/>
        </w:rPr>
      </w:pPr>
    </w:p>
    <w:p w14:paraId="0A7CB6F2" w14:textId="77777777" w:rsidR="00A13291" w:rsidRPr="00A13291" w:rsidRDefault="00A13291" w:rsidP="00A13291">
      <w:pPr>
        <w:bidi/>
        <w:jc w:val="both"/>
        <w:rPr>
          <w:rFonts w:cs="David" w:hint="cs"/>
          <w:rtl/>
        </w:rPr>
      </w:pPr>
      <w:r w:rsidRPr="00A13291">
        <w:rPr>
          <w:rFonts w:cs="David" w:hint="cs"/>
          <w:u w:val="single"/>
          <w:rtl/>
        </w:rPr>
        <w:t>מיכאל איתן:</w:t>
      </w:r>
    </w:p>
    <w:p w14:paraId="6D832A38" w14:textId="77777777" w:rsidR="00A13291" w:rsidRPr="00A13291" w:rsidRDefault="00A13291" w:rsidP="00A13291">
      <w:pPr>
        <w:bidi/>
        <w:jc w:val="both"/>
        <w:rPr>
          <w:rFonts w:cs="David" w:hint="cs"/>
          <w:rtl/>
        </w:rPr>
      </w:pPr>
    </w:p>
    <w:p w14:paraId="5BF78B0C" w14:textId="77777777" w:rsidR="00A13291" w:rsidRPr="00A13291" w:rsidRDefault="00A13291" w:rsidP="00A13291">
      <w:pPr>
        <w:bidi/>
        <w:jc w:val="both"/>
        <w:rPr>
          <w:rFonts w:cs="David" w:hint="cs"/>
          <w:rtl/>
        </w:rPr>
      </w:pPr>
      <w:r w:rsidRPr="00A13291">
        <w:rPr>
          <w:rFonts w:cs="David" w:hint="cs"/>
          <w:rtl/>
        </w:rPr>
        <w:tab/>
        <w:t xml:space="preserve"> אם בית המשפט העליון ידון בביטול חוק הכנסת תוזמן לשם. אם זה יהיה בבית משפט אחר שידונו בביטול חוק הכנסת תוזמן גם לשם. אבל אם אתה אומר שלא דנים אז לא ידונו. </w:t>
      </w:r>
    </w:p>
    <w:p w14:paraId="429E29FE" w14:textId="77777777" w:rsidR="00A13291" w:rsidRPr="00A13291" w:rsidRDefault="00A13291" w:rsidP="00A13291">
      <w:pPr>
        <w:bidi/>
        <w:jc w:val="both"/>
        <w:rPr>
          <w:rFonts w:cs="David" w:hint="cs"/>
          <w:rtl/>
        </w:rPr>
      </w:pPr>
    </w:p>
    <w:p w14:paraId="48BDDEEC"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71DE1EC" w14:textId="77777777" w:rsidR="00A13291" w:rsidRPr="00A13291" w:rsidRDefault="00A13291" w:rsidP="00A13291">
      <w:pPr>
        <w:bidi/>
        <w:jc w:val="both"/>
        <w:rPr>
          <w:rFonts w:cs="David" w:hint="cs"/>
          <w:rtl/>
        </w:rPr>
      </w:pPr>
    </w:p>
    <w:p w14:paraId="1070DA94" w14:textId="77777777" w:rsidR="00A13291" w:rsidRPr="00A13291" w:rsidRDefault="00A13291" w:rsidP="00A13291">
      <w:pPr>
        <w:bidi/>
        <w:jc w:val="both"/>
        <w:rPr>
          <w:rFonts w:cs="David" w:hint="cs"/>
          <w:rtl/>
        </w:rPr>
      </w:pPr>
      <w:r w:rsidRPr="00A13291">
        <w:rPr>
          <w:rFonts w:cs="David" w:hint="cs"/>
          <w:rtl/>
        </w:rPr>
        <w:tab/>
        <w:t xml:space="preserve"> אני לא משפטן, לך יש הרבה שעות בוועדת חוקה, חוק ומשפט כיושב ראש הוועדה. הייתי רוצה לשמוע את היועצות המשפטיות. </w:t>
      </w:r>
    </w:p>
    <w:p w14:paraId="547E09F3" w14:textId="77777777" w:rsidR="00A13291" w:rsidRPr="00A13291" w:rsidRDefault="00A13291" w:rsidP="00A13291">
      <w:pPr>
        <w:bidi/>
        <w:jc w:val="both"/>
        <w:rPr>
          <w:rFonts w:cs="David" w:hint="cs"/>
          <w:rtl/>
        </w:rPr>
      </w:pPr>
    </w:p>
    <w:p w14:paraId="0250933C" w14:textId="77777777" w:rsidR="00A13291" w:rsidRPr="00A13291" w:rsidRDefault="00A13291" w:rsidP="00A13291">
      <w:pPr>
        <w:bidi/>
        <w:jc w:val="both"/>
        <w:rPr>
          <w:rFonts w:cs="David" w:hint="cs"/>
          <w:rtl/>
        </w:rPr>
      </w:pPr>
      <w:r w:rsidRPr="00A13291">
        <w:rPr>
          <w:rFonts w:cs="David" w:hint="cs"/>
          <w:u w:val="single"/>
          <w:rtl/>
        </w:rPr>
        <w:t>מיכאל איתן:</w:t>
      </w:r>
    </w:p>
    <w:p w14:paraId="682D241C" w14:textId="77777777" w:rsidR="00A13291" w:rsidRPr="00A13291" w:rsidRDefault="00A13291" w:rsidP="00A13291">
      <w:pPr>
        <w:bidi/>
        <w:jc w:val="both"/>
        <w:rPr>
          <w:rFonts w:cs="David" w:hint="cs"/>
          <w:rtl/>
        </w:rPr>
      </w:pPr>
    </w:p>
    <w:p w14:paraId="26CF32AC" w14:textId="77777777" w:rsidR="00A13291" w:rsidRPr="00A13291" w:rsidRDefault="00A13291" w:rsidP="00A13291">
      <w:pPr>
        <w:bidi/>
        <w:jc w:val="both"/>
        <w:rPr>
          <w:rFonts w:cs="David" w:hint="cs"/>
          <w:rtl/>
        </w:rPr>
      </w:pPr>
      <w:r w:rsidRPr="00A13291">
        <w:rPr>
          <w:rFonts w:cs="David" w:hint="cs"/>
          <w:rtl/>
        </w:rPr>
        <w:tab/>
        <w:t xml:space="preserve"> יש לך הגיון, ההיגיון שלך היה טוב. </w:t>
      </w:r>
    </w:p>
    <w:p w14:paraId="75D7BB8F" w14:textId="77777777" w:rsidR="00A13291" w:rsidRPr="00A13291" w:rsidRDefault="00A13291" w:rsidP="00A13291">
      <w:pPr>
        <w:bidi/>
        <w:jc w:val="both"/>
        <w:rPr>
          <w:rFonts w:cs="David" w:hint="cs"/>
          <w:rtl/>
        </w:rPr>
      </w:pPr>
    </w:p>
    <w:p w14:paraId="70435D4C"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35F32A7" w14:textId="77777777" w:rsidR="00A13291" w:rsidRPr="00A13291" w:rsidRDefault="00A13291" w:rsidP="00A13291">
      <w:pPr>
        <w:bidi/>
        <w:jc w:val="both"/>
        <w:rPr>
          <w:rFonts w:cs="David" w:hint="cs"/>
          <w:rtl/>
        </w:rPr>
      </w:pPr>
    </w:p>
    <w:p w14:paraId="56272F39" w14:textId="77777777" w:rsidR="00A13291" w:rsidRPr="00A13291" w:rsidRDefault="00A13291" w:rsidP="00A13291">
      <w:pPr>
        <w:bidi/>
        <w:jc w:val="both"/>
        <w:rPr>
          <w:rFonts w:cs="David" w:hint="cs"/>
          <w:rtl/>
        </w:rPr>
      </w:pPr>
      <w:r w:rsidRPr="00A13291">
        <w:rPr>
          <w:rFonts w:cs="David" w:hint="cs"/>
          <w:rtl/>
        </w:rPr>
        <w:tab/>
        <w:t xml:space="preserve"> בסדר. אני רוצה רק לוודא שכאני מאשר את הצעת החוק הזאת אני בעצם לא מאשר לכל בית משפט שלום או מהסוג הזה שמחר הוא יאשר תוקפו של חוק או לא יאשר. </w:t>
      </w:r>
    </w:p>
    <w:p w14:paraId="384B6F88" w14:textId="77777777" w:rsidR="00A13291" w:rsidRPr="00A13291" w:rsidRDefault="00A13291" w:rsidP="00A13291">
      <w:pPr>
        <w:bidi/>
        <w:jc w:val="both"/>
        <w:rPr>
          <w:rFonts w:cs="David" w:hint="cs"/>
          <w:rtl/>
        </w:rPr>
      </w:pPr>
    </w:p>
    <w:p w14:paraId="4102755F" w14:textId="77777777" w:rsidR="00A13291" w:rsidRPr="00A13291" w:rsidRDefault="00A13291" w:rsidP="00A13291">
      <w:pPr>
        <w:bidi/>
        <w:jc w:val="both"/>
        <w:rPr>
          <w:rFonts w:cs="David" w:hint="cs"/>
          <w:rtl/>
        </w:rPr>
      </w:pPr>
      <w:r w:rsidRPr="00A13291">
        <w:rPr>
          <w:rFonts w:cs="David" w:hint="cs"/>
          <w:u w:val="single"/>
          <w:rtl/>
        </w:rPr>
        <w:t>מיכאל איתן:</w:t>
      </w:r>
    </w:p>
    <w:p w14:paraId="165D837F" w14:textId="77777777" w:rsidR="00A13291" w:rsidRPr="00A13291" w:rsidRDefault="00A13291" w:rsidP="00A13291">
      <w:pPr>
        <w:bidi/>
        <w:jc w:val="both"/>
        <w:rPr>
          <w:rFonts w:cs="David" w:hint="cs"/>
          <w:rtl/>
        </w:rPr>
      </w:pPr>
    </w:p>
    <w:p w14:paraId="1C8A6BA4" w14:textId="77777777" w:rsidR="00A13291" w:rsidRPr="00A13291" w:rsidRDefault="00A13291" w:rsidP="00A13291">
      <w:pPr>
        <w:bidi/>
        <w:jc w:val="both"/>
        <w:rPr>
          <w:rFonts w:cs="David" w:hint="cs"/>
          <w:rtl/>
        </w:rPr>
      </w:pPr>
      <w:r w:rsidRPr="00A13291">
        <w:rPr>
          <w:rFonts w:cs="David" w:hint="cs"/>
          <w:rtl/>
        </w:rPr>
        <w:tab/>
        <w:t xml:space="preserve"> בשום פנים ואופן. אתה לא נוגע בסוגיה הזאת. </w:t>
      </w:r>
    </w:p>
    <w:p w14:paraId="05503784" w14:textId="77777777" w:rsidR="00A13291" w:rsidRPr="00A13291" w:rsidRDefault="00A13291" w:rsidP="00A13291">
      <w:pPr>
        <w:bidi/>
        <w:jc w:val="both"/>
        <w:rPr>
          <w:rFonts w:cs="David" w:hint="cs"/>
          <w:u w:val="single"/>
          <w:rtl/>
        </w:rPr>
      </w:pPr>
    </w:p>
    <w:p w14:paraId="716E7A9F" w14:textId="77777777" w:rsidR="00A13291" w:rsidRPr="00A13291" w:rsidRDefault="00A13291" w:rsidP="00A13291">
      <w:pPr>
        <w:bidi/>
        <w:jc w:val="both"/>
        <w:rPr>
          <w:rFonts w:cs="David" w:hint="cs"/>
          <w:rtl/>
        </w:rPr>
      </w:pPr>
      <w:r w:rsidRPr="00A13291">
        <w:rPr>
          <w:rFonts w:cs="David" w:hint="cs"/>
          <w:u w:val="single"/>
          <w:rtl/>
        </w:rPr>
        <w:t xml:space="preserve">נורית </w:t>
      </w:r>
      <w:proofErr w:type="spellStart"/>
      <w:r w:rsidRPr="00A13291">
        <w:rPr>
          <w:rFonts w:cs="David" w:hint="cs"/>
          <w:u w:val="single"/>
          <w:rtl/>
        </w:rPr>
        <w:t>אלשטיין</w:t>
      </w:r>
      <w:proofErr w:type="spellEnd"/>
      <w:r w:rsidRPr="00A13291">
        <w:rPr>
          <w:rFonts w:cs="David" w:hint="cs"/>
          <w:u w:val="single"/>
          <w:rtl/>
        </w:rPr>
        <w:t>:</w:t>
      </w:r>
    </w:p>
    <w:p w14:paraId="36632464" w14:textId="77777777" w:rsidR="00A13291" w:rsidRPr="00A13291" w:rsidRDefault="00A13291" w:rsidP="00A13291">
      <w:pPr>
        <w:bidi/>
        <w:jc w:val="both"/>
        <w:rPr>
          <w:rFonts w:cs="David" w:hint="cs"/>
          <w:rtl/>
        </w:rPr>
      </w:pPr>
    </w:p>
    <w:p w14:paraId="1477E945" w14:textId="77777777" w:rsidR="00A13291" w:rsidRPr="00A13291" w:rsidRDefault="00A13291" w:rsidP="00A13291">
      <w:pPr>
        <w:bidi/>
        <w:jc w:val="both"/>
        <w:rPr>
          <w:rFonts w:cs="David" w:hint="cs"/>
          <w:rtl/>
        </w:rPr>
      </w:pPr>
      <w:r w:rsidRPr="00A13291">
        <w:rPr>
          <w:rFonts w:cs="David" w:hint="cs"/>
          <w:rtl/>
        </w:rPr>
        <w:tab/>
        <w:t xml:space="preserve"> אתה לא משנה את המצב המשפטי הקיים. הדבר היחידי שאתה עושה היום זה שבמקום שהכנסת עומדת כעני בפתח היא הולכת בדרך המלך אם היא רוצה להשקיע דבר להגנה על תוקפו של חוק. זה </w:t>
      </w:r>
      <w:proofErr w:type="spellStart"/>
      <w:r w:rsidRPr="00A13291">
        <w:rPr>
          <w:rFonts w:cs="David" w:hint="cs"/>
          <w:rtl/>
        </w:rPr>
        <w:t>הכל</w:t>
      </w:r>
      <w:proofErr w:type="spellEnd"/>
      <w:r w:rsidRPr="00A13291">
        <w:rPr>
          <w:rFonts w:cs="David" w:hint="cs"/>
          <w:rtl/>
        </w:rPr>
        <w:t xml:space="preserve">. </w:t>
      </w:r>
    </w:p>
    <w:p w14:paraId="573CC6D8" w14:textId="77777777" w:rsidR="00A13291" w:rsidRPr="00A13291" w:rsidRDefault="00A13291" w:rsidP="00A13291">
      <w:pPr>
        <w:bidi/>
        <w:jc w:val="both"/>
        <w:rPr>
          <w:rFonts w:cs="David" w:hint="cs"/>
          <w:rtl/>
        </w:rPr>
      </w:pPr>
    </w:p>
    <w:p w14:paraId="51A530F2"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4953A402" w14:textId="77777777" w:rsidR="00A13291" w:rsidRPr="00A13291" w:rsidRDefault="00A13291" w:rsidP="00A13291">
      <w:pPr>
        <w:bidi/>
        <w:jc w:val="both"/>
        <w:rPr>
          <w:rFonts w:cs="David" w:hint="cs"/>
          <w:rtl/>
        </w:rPr>
      </w:pPr>
    </w:p>
    <w:p w14:paraId="28C7B061" w14:textId="77777777" w:rsidR="00A13291" w:rsidRPr="00A13291" w:rsidRDefault="00A13291" w:rsidP="00A13291">
      <w:pPr>
        <w:bidi/>
        <w:jc w:val="both"/>
        <w:rPr>
          <w:rFonts w:cs="David" w:hint="cs"/>
          <w:rtl/>
        </w:rPr>
      </w:pPr>
      <w:r w:rsidRPr="00A13291">
        <w:rPr>
          <w:rFonts w:cs="David" w:hint="cs"/>
          <w:rtl/>
        </w:rPr>
        <w:tab/>
        <w:t xml:space="preserve"> תודה רבה. זה גם על דעת היועצים המשפטיים האחרים, אני מבין, ואם היועצת המשפטית של הכנסת אומרת את זה </w:t>
      </w:r>
      <w:r w:rsidRPr="00A13291">
        <w:rPr>
          <w:rFonts w:cs="David"/>
          <w:rtl/>
        </w:rPr>
        <w:t>–</w:t>
      </w:r>
      <w:r w:rsidRPr="00A13291">
        <w:rPr>
          <w:rFonts w:cs="David" w:hint="cs"/>
          <w:rtl/>
        </w:rPr>
        <w:t xml:space="preserve"> הדברים נרשמו בפרוטוקול. היועצת המשפטית תקרא ואם יהיה מישהו שירצה להוסיף משהו, בבקשה. </w:t>
      </w:r>
    </w:p>
    <w:p w14:paraId="0FC62FF0" w14:textId="77777777" w:rsidR="00A13291" w:rsidRPr="00A13291" w:rsidRDefault="00A13291" w:rsidP="00A13291">
      <w:pPr>
        <w:bidi/>
        <w:jc w:val="both"/>
        <w:rPr>
          <w:rFonts w:cs="David" w:hint="cs"/>
          <w:rtl/>
        </w:rPr>
      </w:pPr>
    </w:p>
    <w:p w14:paraId="4129D497" w14:textId="77777777" w:rsidR="00A13291" w:rsidRPr="00A13291" w:rsidRDefault="00A13291" w:rsidP="00A13291">
      <w:pPr>
        <w:bidi/>
        <w:jc w:val="both"/>
        <w:rPr>
          <w:rFonts w:cs="David" w:hint="cs"/>
          <w:rtl/>
        </w:rPr>
      </w:pPr>
      <w:r w:rsidRPr="00A13291">
        <w:rPr>
          <w:rFonts w:cs="David" w:hint="cs"/>
          <w:rtl/>
        </w:rPr>
        <w:tab/>
        <w:t xml:space="preserve">רציתי לומר שרק הבוקר הגיע לידינו, לא הספקתי אפילו לקרוא אותה והעברתי אותה ליועצת המשפטית אבל אאפשר לך אחרי שהיועצת המשפטית תקרא את הצעת החוק ונוכל לעשות דיון קצר. </w:t>
      </w:r>
    </w:p>
    <w:p w14:paraId="7CCD8CDA" w14:textId="77777777" w:rsidR="00A13291" w:rsidRPr="00A13291" w:rsidRDefault="00A13291" w:rsidP="00A13291">
      <w:pPr>
        <w:bidi/>
        <w:jc w:val="both"/>
        <w:rPr>
          <w:rFonts w:cs="David" w:hint="cs"/>
          <w:rtl/>
        </w:rPr>
      </w:pPr>
    </w:p>
    <w:p w14:paraId="74A18BE4" w14:textId="77777777" w:rsidR="00A13291" w:rsidRPr="00A13291" w:rsidRDefault="00A13291" w:rsidP="00A13291">
      <w:pPr>
        <w:bidi/>
        <w:jc w:val="both"/>
        <w:rPr>
          <w:rFonts w:cs="David" w:hint="cs"/>
          <w:rtl/>
        </w:rPr>
      </w:pPr>
      <w:r w:rsidRPr="00A13291">
        <w:rPr>
          <w:rFonts w:cs="David" w:hint="cs"/>
          <w:u w:val="single"/>
          <w:rtl/>
        </w:rPr>
        <w:t>מיכאל איתן:</w:t>
      </w:r>
    </w:p>
    <w:p w14:paraId="74809E0A" w14:textId="77777777" w:rsidR="00A13291" w:rsidRPr="00A13291" w:rsidRDefault="00A13291" w:rsidP="00A13291">
      <w:pPr>
        <w:bidi/>
        <w:jc w:val="both"/>
        <w:rPr>
          <w:rFonts w:cs="David" w:hint="cs"/>
          <w:rtl/>
        </w:rPr>
      </w:pPr>
    </w:p>
    <w:p w14:paraId="053BDB59" w14:textId="77777777" w:rsidR="00A13291" w:rsidRPr="00A13291" w:rsidRDefault="00A13291" w:rsidP="00A13291">
      <w:pPr>
        <w:bidi/>
        <w:jc w:val="both"/>
        <w:rPr>
          <w:rFonts w:cs="David" w:hint="cs"/>
          <w:rtl/>
        </w:rPr>
      </w:pPr>
      <w:r w:rsidRPr="00A13291">
        <w:rPr>
          <w:rFonts w:cs="David" w:hint="cs"/>
          <w:rtl/>
        </w:rPr>
        <w:tab/>
        <w:t xml:space="preserve"> אבל כבר היה דיון, זה היה בדיון הקודם, הוא דיבר בדיון הקודם. </w:t>
      </w:r>
    </w:p>
    <w:p w14:paraId="645AA698" w14:textId="77777777" w:rsidR="00A13291" w:rsidRPr="00A13291" w:rsidRDefault="00A13291" w:rsidP="00A13291">
      <w:pPr>
        <w:bidi/>
        <w:jc w:val="both"/>
        <w:rPr>
          <w:rFonts w:cs="David" w:hint="cs"/>
          <w:rtl/>
        </w:rPr>
      </w:pPr>
    </w:p>
    <w:p w14:paraId="04B5F71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3D47648" w14:textId="77777777" w:rsidR="00A13291" w:rsidRPr="00A13291" w:rsidRDefault="00A13291" w:rsidP="00A13291">
      <w:pPr>
        <w:bidi/>
        <w:jc w:val="both"/>
        <w:rPr>
          <w:rFonts w:cs="David" w:hint="cs"/>
          <w:rtl/>
        </w:rPr>
      </w:pPr>
    </w:p>
    <w:p w14:paraId="18CA94F4" w14:textId="77777777" w:rsidR="00A13291" w:rsidRPr="00A13291" w:rsidRDefault="00A13291" w:rsidP="00A13291">
      <w:pPr>
        <w:bidi/>
        <w:jc w:val="both"/>
        <w:rPr>
          <w:rFonts w:cs="David" w:hint="cs"/>
          <w:rtl/>
        </w:rPr>
      </w:pPr>
      <w:r w:rsidRPr="00A13291">
        <w:rPr>
          <w:rFonts w:cs="David" w:hint="cs"/>
          <w:rtl/>
        </w:rPr>
        <w:tab/>
        <w:t xml:space="preserve"> מיקי, אתה לא מנעת מאף אחד, כשהיית יושב ראש ועדת חוקה, לומר את דברו. </w:t>
      </w:r>
    </w:p>
    <w:p w14:paraId="2EC12497" w14:textId="77777777" w:rsidR="00A13291" w:rsidRPr="00A13291" w:rsidRDefault="00A13291" w:rsidP="00A13291">
      <w:pPr>
        <w:bidi/>
        <w:jc w:val="both"/>
        <w:rPr>
          <w:rFonts w:cs="David" w:hint="cs"/>
          <w:rtl/>
        </w:rPr>
      </w:pPr>
    </w:p>
    <w:p w14:paraId="42A5876D" w14:textId="77777777" w:rsidR="00A13291" w:rsidRPr="00A13291" w:rsidRDefault="00A13291" w:rsidP="00A13291">
      <w:pPr>
        <w:bidi/>
        <w:jc w:val="both"/>
        <w:rPr>
          <w:rFonts w:cs="David" w:hint="cs"/>
          <w:rtl/>
        </w:rPr>
      </w:pPr>
      <w:r w:rsidRPr="00A13291">
        <w:rPr>
          <w:rFonts w:cs="David" w:hint="cs"/>
          <w:u w:val="single"/>
          <w:rtl/>
        </w:rPr>
        <w:t>מיכאל איתן:</w:t>
      </w:r>
    </w:p>
    <w:p w14:paraId="634940E1" w14:textId="77777777" w:rsidR="00A13291" w:rsidRPr="00A13291" w:rsidRDefault="00A13291" w:rsidP="00A13291">
      <w:pPr>
        <w:bidi/>
        <w:jc w:val="both"/>
        <w:rPr>
          <w:rFonts w:cs="David" w:hint="cs"/>
          <w:rtl/>
        </w:rPr>
      </w:pPr>
    </w:p>
    <w:p w14:paraId="0C4AE13E" w14:textId="77777777" w:rsidR="00A13291" w:rsidRPr="00A13291" w:rsidRDefault="00A13291" w:rsidP="00A13291">
      <w:pPr>
        <w:bidi/>
        <w:jc w:val="both"/>
        <w:rPr>
          <w:rFonts w:cs="David" w:hint="cs"/>
          <w:rtl/>
        </w:rPr>
      </w:pPr>
      <w:r w:rsidRPr="00A13291">
        <w:rPr>
          <w:rFonts w:cs="David" w:hint="cs"/>
          <w:rtl/>
        </w:rPr>
        <w:tab/>
        <w:t xml:space="preserve"> אני מוכן לשבת גם כפול זמן, אני רק אומר, הוא טען בדיון הקודם. </w:t>
      </w:r>
    </w:p>
    <w:p w14:paraId="2FAFB169" w14:textId="77777777" w:rsidR="00A13291" w:rsidRPr="00A13291" w:rsidRDefault="00A13291" w:rsidP="00A13291">
      <w:pPr>
        <w:bidi/>
        <w:jc w:val="both"/>
        <w:rPr>
          <w:rFonts w:cs="David" w:hint="cs"/>
          <w:rtl/>
        </w:rPr>
      </w:pPr>
    </w:p>
    <w:p w14:paraId="0235D13B"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5A86DDE" w14:textId="77777777" w:rsidR="00A13291" w:rsidRPr="00A13291" w:rsidRDefault="00A13291" w:rsidP="00A13291">
      <w:pPr>
        <w:bidi/>
        <w:jc w:val="both"/>
        <w:rPr>
          <w:rFonts w:cs="David" w:hint="cs"/>
          <w:rtl/>
        </w:rPr>
      </w:pPr>
    </w:p>
    <w:p w14:paraId="098BC8A7" w14:textId="77777777" w:rsidR="00A13291" w:rsidRPr="00A13291" w:rsidRDefault="00A13291" w:rsidP="00A13291">
      <w:pPr>
        <w:bidi/>
        <w:jc w:val="both"/>
        <w:rPr>
          <w:rFonts w:cs="David" w:hint="cs"/>
          <w:rtl/>
        </w:rPr>
      </w:pPr>
      <w:r w:rsidRPr="00A13291">
        <w:rPr>
          <w:rFonts w:cs="David" w:hint="cs"/>
          <w:rtl/>
        </w:rPr>
        <w:tab/>
        <w:t xml:space="preserve"> אולי העמדה השתנתה. היועצת המשפטית תקרא את הצעת החוק ולאחר מכן נתייחס ונצביע. </w:t>
      </w:r>
    </w:p>
    <w:p w14:paraId="529D6178" w14:textId="77777777" w:rsidR="00A13291" w:rsidRPr="00A13291" w:rsidRDefault="00A13291" w:rsidP="00A13291">
      <w:pPr>
        <w:bidi/>
        <w:jc w:val="both"/>
        <w:rPr>
          <w:rFonts w:cs="David" w:hint="cs"/>
          <w:rtl/>
        </w:rPr>
      </w:pPr>
    </w:p>
    <w:p w14:paraId="7AB11846"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76FD33E8" w14:textId="77777777" w:rsidR="00A13291" w:rsidRPr="00A13291" w:rsidRDefault="00A13291" w:rsidP="00A13291">
      <w:pPr>
        <w:bidi/>
        <w:jc w:val="both"/>
        <w:rPr>
          <w:rFonts w:cs="David" w:hint="cs"/>
          <w:rtl/>
        </w:rPr>
      </w:pPr>
    </w:p>
    <w:p w14:paraId="6ABD3C7F" w14:textId="77777777" w:rsidR="00A13291" w:rsidRPr="00A13291" w:rsidRDefault="00A13291" w:rsidP="00A13291">
      <w:pPr>
        <w:bidi/>
        <w:jc w:val="both"/>
        <w:rPr>
          <w:rFonts w:cs="David" w:hint="cs"/>
          <w:rtl/>
        </w:rPr>
      </w:pPr>
      <w:r w:rsidRPr="00A13291">
        <w:rPr>
          <w:rFonts w:cs="David" w:hint="cs"/>
          <w:rtl/>
        </w:rPr>
        <w:tab/>
        <w:t>הנוסח המעודכן שמונח כאן שונה במעט מהנוסח שאושר בקריאה הראשונה. הוא בא לתקן את סעיף 17 לחוק הכנסת ולהוסיף בו סעיף קטן (ג1) שיקבע כך: "ראה בית משפט בהליך שלפניו, כי נדרש לברר את שאלת תוקפו של חוק, יזמין את הכנסת להתייצב בהליך, והיא תהיה רשאית להשמיע את טענותיה להוכחת תוקפו של החוק."</w:t>
      </w:r>
    </w:p>
    <w:p w14:paraId="78C6BFA8" w14:textId="77777777" w:rsidR="00A13291" w:rsidRPr="00A13291" w:rsidRDefault="00A13291" w:rsidP="00A13291">
      <w:pPr>
        <w:bidi/>
        <w:jc w:val="both"/>
        <w:rPr>
          <w:rFonts w:cs="David" w:hint="cs"/>
          <w:rtl/>
        </w:rPr>
      </w:pPr>
    </w:p>
    <w:p w14:paraId="7BB382F8"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0B45683" w14:textId="77777777" w:rsidR="00A13291" w:rsidRPr="00A13291" w:rsidRDefault="00A13291" w:rsidP="00A13291">
      <w:pPr>
        <w:bidi/>
        <w:jc w:val="both"/>
        <w:rPr>
          <w:rFonts w:cs="David" w:hint="cs"/>
          <w:rtl/>
        </w:rPr>
      </w:pPr>
    </w:p>
    <w:p w14:paraId="1167A128" w14:textId="77777777" w:rsidR="00A13291" w:rsidRPr="00A13291" w:rsidRDefault="00A13291" w:rsidP="00A13291">
      <w:pPr>
        <w:bidi/>
        <w:jc w:val="both"/>
        <w:rPr>
          <w:rFonts w:cs="David" w:hint="cs"/>
          <w:rtl/>
        </w:rPr>
      </w:pPr>
      <w:r w:rsidRPr="00A13291">
        <w:rPr>
          <w:rFonts w:cs="David" w:hint="cs"/>
          <w:rtl/>
        </w:rPr>
        <w:tab/>
        <w:t xml:space="preserve"> תודה רבה, נציג לשכת עורכי הדין, בבקשה אדוני. </w:t>
      </w:r>
    </w:p>
    <w:p w14:paraId="4F9E2C89" w14:textId="77777777" w:rsidR="00A13291" w:rsidRPr="00A13291" w:rsidRDefault="00A13291" w:rsidP="00A13291">
      <w:pPr>
        <w:bidi/>
        <w:jc w:val="both"/>
        <w:rPr>
          <w:rFonts w:cs="David" w:hint="cs"/>
          <w:rtl/>
        </w:rPr>
      </w:pPr>
    </w:p>
    <w:p w14:paraId="021F55AC" w14:textId="77777777" w:rsidR="00A13291" w:rsidRPr="00A13291" w:rsidRDefault="00A13291" w:rsidP="00A13291">
      <w:pPr>
        <w:bidi/>
        <w:jc w:val="both"/>
        <w:rPr>
          <w:rFonts w:cs="David" w:hint="cs"/>
          <w:rtl/>
        </w:rPr>
      </w:pPr>
      <w:r w:rsidRPr="00A13291">
        <w:rPr>
          <w:rFonts w:cs="David" w:hint="cs"/>
          <w:u w:val="single"/>
          <w:rtl/>
        </w:rPr>
        <w:t>אד פרידמן:</w:t>
      </w:r>
    </w:p>
    <w:p w14:paraId="0726490E" w14:textId="77777777" w:rsidR="00A13291" w:rsidRPr="00A13291" w:rsidRDefault="00A13291" w:rsidP="00A13291">
      <w:pPr>
        <w:bidi/>
        <w:jc w:val="both"/>
        <w:rPr>
          <w:rFonts w:cs="David" w:hint="cs"/>
          <w:rtl/>
        </w:rPr>
      </w:pPr>
    </w:p>
    <w:p w14:paraId="62CD5FF3" w14:textId="77777777" w:rsidR="00A13291" w:rsidRPr="00A13291" w:rsidRDefault="00A13291" w:rsidP="00A13291">
      <w:pPr>
        <w:bidi/>
        <w:jc w:val="both"/>
        <w:rPr>
          <w:rFonts w:cs="David" w:hint="cs"/>
          <w:rtl/>
        </w:rPr>
      </w:pPr>
      <w:r w:rsidRPr="00A13291">
        <w:rPr>
          <w:rFonts w:cs="David" w:hint="cs"/>
          <w:rtl/>
        </w:rPr>
        <w:tab/>
        <w:t xml:space="preserve">ראשית אני מתנצל על התקלה </w:t>
      </w:r>
      <w:proofErr w:type="spellStart"/>
      <w:r w:rsidRPr="00A13291">
        <w:rPr>
          <w:rFonts w:cs="David" w:hint="cs"/>
          <w:rtl/>
        </w:rPr>
        <w:t>שהאימייל</w:t>
      </w:r>
      <w:proofErr w:type="spellEnd"/>
      <w:r w:rsidRPr="00A13291">
        <w:rPr>
          <w:rFonts w:cs="David" w:hint="cs"/>
          <w:rtl/>
        </w:rPr>
        <w:t xml:space="preserve"> לא הגיע אתמול. אני רק אסכם בשתי מילים את מה שכתבנו כאן, ויש לי עוד משפט להוסיף. אנחנו רואים בעיה בהצעת החוק בהפרדת הרשויות. סימנו כאן כמה מקרים שבמדינות אחרות יש מנגנון להשמיע את בית המשפט בהליך החקיקתי ולא הפוך. כלומר אם בית המחוקקים מבקש חוות דעת של בית המשפט הוא יכול לפנות לבית המשפט לבקש אבל אין מערכת משפטית אחרת שמצאנו, שבית המשפט חייב להזמין את הכנסת. </w:t>
      </w:r>
    </w:p>
    <w:p w14:paraId="7BE6D125" w14:textId="77777777" w:rsidR="00A13291" w:rsidRPr="00A13291" w:rsidRDefault="00A13291" w:rsidP="00A13291">
      <w:pPr>
        <w:bidi/>
        <w:jc w:val="both"/>
        <w:rPr>
          <w:rFonts w:cs="David" w:hint="cs"/>
          <w:rtl/>
        </w:rPr>
      </w:pPr>
    </w:p>
    <w:p w14:paraId="60F26E3A"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4F7B9597" w14:textId="77777777" w:rsidR="00A13291" w:rsidRPr="00A13291" w:rsidRDefault="00A13291" w:rsidP="00A13291">
      <w:pPr>
        <w:bidi/>
        <w:jc w:val="both"/>
        <w:rPr>
          <w:rFonts w:cs="David" w:hint="cs"/>
          <w:rtl/>
        </w:rPr>
      </w:pPr>
    </w:p>
    <w:p w14:paraId="5326989F" w14:textId="77777777" w:rsidR="00A13291" w:rsidRPr="00A13291" w:rsidRDefault="00A13291" w:rsidP="00A13291">
      <w:pPr>
        <w:bidi/>
        <w:jc w:val="both"/>
        <w:rPr>
          <w:rFonts w:cs="David" w:hint="cs"/>
          <w:rtl/>
        </w:rPr>
      </w:pPr>
      <w:r w:rsidRPr="00A13291">
        <w:rPr>
          <w:rFonts w:cs="David" w:hint="cs"/>
          <w:rtl/>
        </w:rPr>
        <w:tab/>
        <w:t xml:space="preserve"> אדוני סבור שאני צריך להיות כעני על הפתח ולבקש - - - </w:t>
      </w:r>
    </w:p>
    <w:p w14:paraId="0AB9F2A4" w14:textId="77777777" w:rsidR="00A13291" w:rsidRPr="00A13291" w:rsidRDefault="00A13291" w:rsidP="00A13291">
      <w:pPr>
        <w:bidi/>
        <w:jc w:val="both"/>
        <w:rPr>
          <w:rFonts w:cs="David" w:hint="cs"/>
          <w:rtl/>
        </w:rPr>
      </w:pPr>
    </w:p>
    <w:p w14:paraId="1A9E401E" w14:textId="77777777" w:rsidR="00A13291" w:rsidRPr="00A13291" w:rsidRDefault="00A13291" w:rsidP="00A13291">
      <w:pPr>
        <w:bidi/>
        <w:jc w:val="both"/>
        <w:rPr>
          <w:rFonts w:cs="David" w:hint="cs"/>
          <w:u w:val="single"/>
          <w:rtl/>
        </w:rPr>
      </w:pPr>
    </w:p>
    <w:p w14:paraId="440E7DC3" w14:textId="77777777" w:rsidR="00A13291" w:rsidRPr="00A13291" w:rsidRDefault="00A13291" w:rsidP="00A13291">
      <w:pPr>
        <w:bidi/>
        <w:jc w:val="both"/>
        <w:rPr>
          <w:rFonts w:cs="David" w:hint="cs"/>
          <w:u w:val="single"/>
          <w:rtl/>
        </w:rPr>
      </w:pPr>
    </w:p>
    <w:p w14:paraId="7AFB8AE3" w14:textId="77777777" w:rsidR="00A13291" w:rsidRPr="00A13291" w:rsidRDefault="00A13291" w:rsidP="00A13291">
      <w:pPr>
        <w:bidi/>
        <w:jc w:val="both"/>
        <w:rPr>
          <w:rFonts w:cs="David" w:hint="cs"/>
          <w:rtl/>
        </w:rPr>
      </w:pPr>
      <w:r w:rsidRPr="00A13291">
        <w:rPr>
          <w:rFonts w:cs="David" w:hint="cs"/>
          <w:u w:val="single"/>
          <w:rtl/>
        </w:rPr>
        <w:t>אד פרידמן:</w:t>
      </w:r>
    </w:p>
    <w:p w14:paraId="1F0C19A2" w14:textId="77777777" w:rsidR="00A13291" w:rsidRPr="00A13291" w:rsidRDefault="00A13291" w:rsidP="00A13291">
      <w:pPr>
        <w:bidi/>
        <w:jc w:val="both"/>
        <w:rPr>
          <w:rFonts w:cs="David" w:hint="cs"/>
          <w:rtl/>
        </w:rPr>
      </w:pPr>
    </w:p>
    <w:p w14:paraId="2E40165F" w14:textId="77777777" w:rsidR="00A13291" w:rsidRPr="00A13291" w:rsidRDefault="00A13291" w:rsidP="00A13291">
      <w:pPr>
        <w:bidi/>
        <w:jc w:val="both"/>
        <w:rPr>
          <w:rFonts w:cs="David" w:hint="cs"/>
          <w:rtl/>
        </w:rPr>
      </w:pPr>
      <w:r w:rsidRPr="00A13291">
        <w:rPr>
          <w:rFonts w:cs="David" w:hint="cs"/>
          <w:rtl/>
        </w:rPr>
        <w:tab/>
        <w:t xml:space="preserve"> לא, לבקש כמו כל גוף אחר. </w:t>
      </w:r>
    </w:p>
    <w:p w14:paraId="6BA70F07" w14:textId="77777777" w:rsidR="00A13291" w:rsidRPr="00A13291" w:rsidRDefault="00A13291" w:rsidP="00A13291">
      <w:pPr>
        <w:bidi/>
        <w:jc w:val="both"/>
        <w:rPr>
          <w:rFonts w:cs="David" w:hint="cs"/>
          <w:rtl/>
        </w:rPr>
      </w:pPr>
    </w:p>
    <w:p w14:paraId="02F87B8E"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1A89B61" w14:textId="77777777" w:rsidR="00A13291" w:rsidRPr="00A13291" w:rsidRDefault="00A13291" w:rsidP="00A13291">
      <w:pPr>
        <w:bidi/>
        <w:jc w:val="both"/>
        <w:rPr>
          <w:rFonts w:cs="David" w:hint="cs"/>
          <w:rtl/>
        </w:rPr>
      </w:pPr>
    </w:p>
    <w:p w14:paraId="0C5D92D7" w14:textId="77777777" w:rsidR="00A13291" w:rsidRPr="00A13291" w:rsidRDefault="00A13291" w:rsidP="00A13291">
      <w:pPr>
        <w:bidi/>
        <w:jc w:val="both"/>
        <w:rPr>
          <w:rFonts w:cs="David" w:hint="cs"/>
          <w:rtl/>
        </w:rPr>
      </w:pPr>
      <w:r w:rsidRPr="00A13291">
        <w:rPr>
          <w:rFonts w:cs="David" w:hint="cs"/>
          <w:rtl/>
        </w:rPr>
        <w:tab/>
        <w:t xml:space="preserve"> גם בית המחוקקים?</w:t>
      </w:r>
    </w:p>
    <w:p w14:paraId="7CD6E7DE" w14:textId="77777777" w:rsidR="00A13291" w:rsidRPr="00A13291" w:rsidRDefault="00A13291" w:rsidP="00A13291">
      <w:pPr>
        <w:bidi/>
        <w:jc w:val="both"/>
        <w:rPr>
          <w:rFonts w:cs="David" w:hint="cs"/>
          <w:rtl/>
        </w:rPr>
      </w:pPr>
    </w:p>
    <w:p w14:paraId="5B8A1E77"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5CBFADF2" w14:textId="77777777" w:rsidR="00A13291" w:rsidRPr="00A13291" w:rsidRDefault="00A13291" w:rsidP="00A13291">
      <w:pPr>
        <w:bidi/>
        <w:jc w:val="both"/>
        <w:rPr>
          <w:rFonts w:cs="David" w:hint="cs"/>
          <w:rtl/>
        </w:rPr>
      </w:pPr>
    </w:p>
    <w:p w14:paraId="4080FA46" w14:textId="77777777" w:rsidR="00A13291" w:rsidRPr="00A13291" w:rsidRDefault="00A13291" w:rsidP="00A13291">
      <w:pPr>
        <w:bidi/>
        <w:jc w:val="both"/>
        <w:rPr>
          <w:rFonts w:cs="David" w:hint="cs"/>
          <w:rtl/>
        </w:rPr>
      </w:pPr>
      <w:r w:rsidRPr="00A13291">
        <w:rPr>
          <w:rFonts w:cs="David" w:hint="cs"/>
          <w:rtl/>
        </w:rPr>
        <w:tab/>
        <w:t xml:space="preserve"> בשם הפרדת הרשויות אני מבקש מבית המשפט שלא יתערב בחוק שהכנסת חוקקה. </w:t>
      </w:r>
    </w:p>
    <w:p w14:paraId="2F0E35B5" w14:textId="77777777" w:rsidR="00A13291" w:rsidRPr="00A13291" w:rsidRDefault="00A13291" w:rsidP="00A13291">
      <w:pPr>
        <w:bidi/>
        <w:jc w:val="both"/>
        <w:rPr>
          <w:rFonts w:cs="David" w:hint="cs"/>
          <w:rtl/>
        </w:rPr>
      </w:pPr>
    </w:p>
    <w:p w14:paraId="4F2F3845"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18E8EE6" w14:textId="77777777" w:rsidR="00A13291" w:rsidRPr="00A13291" w:rsidRDefault="00A13291" w:rsidP="00A13291">
      <w:pPr>
        <w:bidi/>
        <w:jc w:val="both"/>
        <w:rPr>
          <w:rFonts w:cs="David" w:hint="cs"/>
          <w:rtl/>
        </w:rPr>
      </w:pPr>
    </w:p>
    <w:p w14:paraId="350CF39C" w14:textId="77777777" w:rsidR="00A13291" w:rsidRPr="00A13291" w:rsidRDefault="00A13291" w:rsidP="00A13291">
      <w:pPr>
        <w:bidi/>
        <w:jc w:val="both"/>
        <w:rPr>
          <w:rFonts w:cs="David" w:hint="cs"/>
          <w:rtl/>
        </w:rPr>
      </w:pPr>
      <w:r w:rsidRPr="00A13291">
        <w:rPr>
          <w:rFonts w:cs="David" w:hint="cs"/>
          <w:rtl/>
        </w:rPr>
        <w:tab/>
        <w:t xml:space="preserve"> אלא רק לפרשן אותו. </w:t>
      </w:r>
    </w:p>
    <w:p w14:paraId="4CEA6A48" w14:textId="77777777" w:rsidR="00A13291" w:rsidRPr="00A13291" w:rsidRDefault="00A13291" w:rsidP="00A13291">
      <w:pPr>
        <w:bidi/>
        <w:jc w:val="both"/>
        <w:rPr>
          <w:rFonts w:cs="David" w:hint="cs"/>
          <w:rtl/>
        </w:rPr>
      </w:pPr>
    </w:p>
    <w:p w14:paraId="57FC385A" w14:textId="77777777" w:rsidR="00A13291" w:rsidRPr="00A13291" w:rsidRDefault="00A13291" w:rsidP="00A13291">
      <w:pPr>
        <w:bidi/>
        <w:jc w:val="both"/>
        <w:rPr>
          <w:rFonts w:cs="David" w:hint="cs"/>
          <w:rtl/>
        </w:rPr>
      </w:pPr>
      <w:r w:rsidRPr="00A13291">
        <w:rPr>
          <w:rFonts w:cs="David" w:hint="cs"/>
          <w:u w:val="single"/>
          <w:rtl/>
        </w:rPr>
        <w:t>אד פרידמן:</w:t>
      </w:r>
    </w:p>
    <w:p w14:paraId="020AB9A1" w14:textId="77777777" w:rsidR="00A13291" w:rsidRPr="00A13291" w:rsidRDefault="00A13291" w:rsidP="00A13291">
      <w:pPr>
        <w:bidi/>
        <w:jc w:val="both"/>
        <w:rPr>
          <w:rFonts w:cs="David" w:hint="cs"/>
          <w:rtl/>
        </w:rPr>
      </w:pPr>
    </w:p>
    <w:p w14:paraId="707FFC4C" w14:textId="77777777" w:rsidR="00A13291" w:rsidRPr="00A13291" w:rsidRDefault="00A13291" w:rsidP="00A13291">
      <w:pPr>
        <w:bidi/>
        <w:jc w:val="both"/>
        <w:rPr>
          <w:rFonts w:cs="David" w:hint="cs"/>
          <w:rtl/>
        </w:rPr>
      </w:pPr>
      <w:r w:rsidRPr="00A13291">
        <w:rPr>
          <w:rFonts w:cs="David" w:hint="cs"/>
          <w:rtl/>
        </w:rPr>
        <w:tab/>
        <w:t>יש שאלה את מי מייצג היועץ המשפטי של הכנסת. היועץ המשפטי של הכנסת, לעומת היועץ המשפטי של הממשלה - - -</w:t>
      </w:r>
    </w:p>
    <w:p w14:paraId="78FEF342" w14:textId="77777777" w:rsidR="00A13291" w:rsidRPr="00A13291" w:rsidRDefault="00A13291" w:rsidP="00A13291">
      <w:pPr>
        <w:bidi/>
        <w:jc w:val="both"/>
        <w:rPr>
          <w:rFonts w:cs="David" w:hint="cs"/>
          <w:rtl/>
        </w:rPr>
      </w:pPr>
    </w:p>
    <w:p w14:paraId="67C72149"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D54E687" w14:textId="77777777" w:rsidR="00A13291" w:rsidRPr="00A13291" w:rsidRDefault="00A13291" w:rsidP="00A13291">
      <w:pPr>
        <w:bidi/>
        <w:jc w:val="both"/>
        <w:rPr>
          <w:rFonts w:cs="David" w:hint="cs"/>
          <w:rtl/>
        </w:rPr>
      </w:pPr>
    </w:p>
    <w:p w14:paraId="1D1CB04C" w14:textId="77777777" w:rsidR="00A13291" w:rsidRPr="00A13291" w:rsidRDefault="00A13291" w:rsidP="00A13291">
      <w:pPr>
        <w:bidi/>
        <w:jc w:val="both"/>
        <w:rPr>
          <w:rFonts w:cs="David" w:hint="cs"/>
          <w:rtl/>
        </w:rPr>
      </w:pPr>
      <w:r w:rsidRPr="00A13291">
        <w:rPr>
          <w:rFonts w:cs="David" w:hint="cs"/>
          <w:rtl/>
        </w:rPr>
        <w:tab/>
        <w:t xml:space="preserve">לדידי זה היינו הך. </w:t>
      </w:r>
    </w:p>
    <w:p w14:paraId="70A4129F" w14:textId="77777777" w:rsidR="00A13291" w:rsidRPr="00A13291" w:rsidRDefault="00A13291" w:rsidP="00A13291">
      <w:pPr>
        <w:bidi/>
        <w:jc w:val="both"/>
        <w:rPr>
          <w:rFonts w:cs="David" w:hint="cs"/>
          <w:rtl/>
        </w:rPr>
      </w:pPr>
    </w:p>
    <w:p w14:paraId="616B54BF" w14:textId="77777777" w:rsidR="00A13291" w:rsidRPr="00A13291" w:rsidRDefault="00A13291" w:rsidP="00A13291">
      <w:pPr>
        <w:bidi/>
        <w:jc w:val="both"/>
        <w:rPr>
          <w:rFonts w:cs="David" w:hint="cs"/>
          <w:rtl/>
        </w:rPr>
      </w:pPr>
      <w:r w:rsidRPr="00A13291">
        <w:rPr>
          <w:rFonts w:cs="David" w:hint="cs"/>
          <w:u w:val="single"/>
          <w:rtl/>
        </w:rPr>
        <w:t>אד פרידמן:</w:t>
      </w:r>
    </w:p>
    <w:p w14:paraId="6D9F0E4F" w14:textId="77777777" w:rsidR="00A13291" w:rsidRPr="00A13291" w:rsidRDefault="00A13291" w:rsidP="00A13291">
      <w:pPr>
        <w:bidi/>
        <w:jc w:val="both"/>
        <w:rPr>
          <w:rFonts w:cs="David" w:hint="cs"/>
          <w:rtl/>
        </w:rPr>
      </w:pPr>
    </w:p>
    <w:p w14:paraId="09F4CE42" w14:textId="77777777" w:rsidR="00A13291" w:rsidRPr="00A13291" w:rsidRDefault="00A13291" w:rsidP="00A13291">
      <w:pPr>
        <w:bidi/>
        <w:jc w:val="both"/>
        <w:rPr>
          <w:rFonts w:cs="David" w:hint="cs"/>
          <w:rtl/>
        </w:rPr>
      </w:pPr>
      <w:r w:rsidRPr="00A13291">
        <w:rPr>
          <w:rFonts w:cs="David" w:hint="cs"/>
          <w:rtl/>
        </w:rPr>
        <w:tab/>
        <w:t xml:space="preserve"> זה לא היינו הך. </w:t>
      </w:r>
    </w:p>
    <w:p w14:paraId="0F9980A3" w14:textId="77777777" w:rsidR="00A13291" w:rsidRPr="00A13291" w:rsidRDefault="00A13291" w:rsidP="00A13291">
      <w:pPr>
        <w:bidi/>
        <w:jc w:val="both"/>
        <w:rPr>
          <w:rFonts w:cs="David" w:hint="cs"/>
          <w:rtl/>
        </w:rPr>
      </w:pPr>
    </w:p>
    <w:p w14:paraId="0EE8ABB5"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F1004F7" w14:textId="77777777" w:rsidR="00A13291" w:rsidRPr="00A13291" w:rsidRDefault="00A13291" w:rsidP="00A13291">
      <w:pPr>
        <w:bidi/>
        <w:jc w:val="both"/>
        <w:rPr>
          <w:rFonts w:cs="David" w:hint="cs"/>
          <w:rtl/>
        </w:rPr>
      </w:pPr>
    </w:p>
    <w:p w14:paraId="749B32C5" w14:textId="77777777" w:rsidR="00A13291" w:rsidRPr="00A13291" w:rsidRDefault="00A13291" w:rsidP="00A13291">
      <w:pPr>
        <w:bidi/>
        <w:jc w:val="both"/>
        <w:rPr>
          <w:rFonts w:cs="David" w:hint="cs"/>
          <w:rtl/>
        </w:rPr>
      </w:pPr>
      <w:r w:rsidRPr="00A13291">
        <w:rPr>
          <w:rFonts w:cs="David" w:hint="cs"/>
          <w:rtl/>
        </w:rPr>
        <w:tab/>
        <w:t xml:space="preserve"> זה היינו הך, הוא יועץ משפטי של הממשלה וזה טוב והיא יועצת משפטית שלנו ואנחנו השווינו את התנאים כבר לפני שתי קדנציות. </w:t>
      </w:r>
    </w:p>
    <w:p w14:paraId="00F7B4DE" w14:textId="77777777" w:rsidR="00A13291" w:rsidRPr="00A13291" w:rsidRDefault="00A13291" w:rsidP="00A13291">
      <w:pPr>
        <w:bidi/>
        <w:jc w:val="both"/>
        <w:rPr>
          <w:rFonts w:cs="David" w:hint="cs"/>
          <w:rtl/>
        </w:rPr>
      </w:pPr>
    </w:p>
    <w:p w14:paraId="39E26185" w14:textId="77777777" w:rsidR="00A13291" w:rsidRPr="00A13291" w:rsidRDefault="00A13291" w:rsidP="00A13291">
      <w:pPr>
        <w:bidi/>
        <w:jc w:val="both"/>
        <w:rPr>
          <w:rFonts w:cs="David" w:hint="cs"/>
          <w:rtl/>
        </w:rPr>
      </w:pPr>
      <w:r w:rsidRPr="00A13291">
        <w:rPr>
          <w:rFonts w:cs="David" w:hint="cs"/>
          <w:u w:val="single"/>
          <w:rtl/>
        </w:rPr>
        <w:t>אד פרידמן:</w:t>
      </w:r>
    </w:p>
    <w:p w14:paraId="3CC3FFFD" w14:textId="77777777" w:rsidR="00A13291" w:rsidRPr="00A13291" w:rsidRDefault="00A13291" w:rsidP="00A13291">
      <w:pPr>
        <w:bidi/>
        <w:jc w:val="both"/>
        <w:rPr>
          <w:rFonts w:cs="David" w:hint="cs"/>
          <w:rtl/>
        </w:rPr>
      </w:pPr>
    </w:p>
    <w:p w14:paraId="46405597" w14:textId="77777777" w:rsidR="00A13291" w:rsidRPr="00A13291" w:rsidRDefault="00A13291" w:rsidP="00A13291">
      <w:pPr>
        <w:bidi/>
        <w:jc w:val="both"/>
        <w:rPr>
          <w:rFonts w:cs="David" w:hint="cs"/>
          <w:rtl/>
        </w:rPr>
      </w:pPr>
      <w:r w:rsidRPr="00A13291">
        <w:rPr>
          <w:rFonts w:cs="David" w:hint="cs"/>
          <w:rtl/>
        </w:rPr>
        <w:tab/>
        <w:t xml:space="preserve"> אני לא מדבר על תנאי הפרדה, עורך דין שמופיע בבית משפט הוא שליח של הלקוח, הוא מייצג מישהו. יועץ משפטי של המדינה יש לו מעמד עצמאי, הוא יכול להביע עמדה לכאן או לכאן. היועץ המשפטי של הכנסת כביכול מייצג את הכנסת. השאלה איזה כנסת? יתכן והחוק עבר בכנסת קודמת ואולי הכנסת הנוכחית אינה - - - </w:t>
      </w:r>
    </w:p>
    <w:p w14:paraId="2D20630A" w14:textId="77777777" w:rsidR="00A13291" w:rsidRPr="00A13291" w:rsidRDefault="00A13291" w:rsidP="00A13291">
      <w:pPr>
        <w:bidi/>
        <w:jc w:val="both"/>
        <w:rPr>
          <w:rFonts w:cs="David" w:hint="cs"/>
          <w:rtl/>
        </w:rPr>
      </w:pPr>
    </w:p>
    <w:p w14:paraId="4E8440A9"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42B17EEB" w14:textId="77777777" w:rsidR="00A13291" w:rsidRPr="00A13291" w:rsidRDefault="00A13291" w:rsidP="00A13291">
      <w:pPr>
        <w:bidi/>
        <w:jc w:val="both"/>
        <w:rPr>
          <w:rFonts w:cs="David" w:hint="cs"/>
          <w:rtl/>
        </w:rPr>
      </w:pPr>
    </w:p>
    <w:p w14:paraId="2E5EC9F3" w14:textId="77777777" w:rsidR="00A13291" w:rsidRPr="00A13291" w:rsidRDefault="00A13291" w:rsidP="00A13291">
      <w:pPr>
        <w:bidi/>
        <w:jc w:val="both"/>
        <w:rPr>
          <w:rFonts w:cs="David" w:hint="cs"/>
          <w:rtl/>
        </w:rPr>
      </w:pPr>
      <w:r w:rsidRPr="00A13291">
        <w:rPr>
          <w:rFonts w:cs="David" w:hint="cs"/>
          <w:rtl/>
        </w:rPr>
        <w:tab/>
        <w:t xml:space="preserve"> אני לא משפטן ולא הייתי מביא טענה כזאת בבית משפט.</w:t>
      </w:r>
    </w:p>
    <w:p w14:paraId="05763B2F" w14:textId="77777777" w:rsidR="00A13291" w:rsidRPr="00A13291" w:rsidRDefault="00A13291" w:rsidP="00A13291">
      <w:pPr>
        <w:bidi/>
        <w:jc w:val="both"/>
        <w:rPr>
          <w:rFonts w:cs="David" w:hint="cs"/>
          <w:rtl/>
        </w:rPr>
      </w:pPr>
    </w:p>
    <w:p w14:paraId="23C92DA0" w14:textId="77777777" w:rsidR="00A13291" w:rsidRPr="00A13291" w:rsidRDefault="00A13291" w:rsidP="00A13291">
      <w:pPr>
        <w:bidi/>
        <w:jc w:val="both"/>
        <w:rPr>
          <w:rFonts w:cs="David" w:hint="cs"/>
          <w:rtl/>
        </w:rPr>
      </w:pPr>
      <w:r w:rsidRPr="00A13291">
        <w:rPr>
          <w:rFonts w:cs="David" w:hint="cs"/>
          <w:u w:val="single"/>
          <w:rtl/>
        </w:rPr>
        <w:t>אד פרידמן:</w:t>
      </w:r>
    </w:p>
    <w:p w14:paraId="77E82BC3" w14:textId="77777777" w:rsidR="00A13291" w:rsidRPr="00A13291" w:rsidRDefault="00A13291" w:rsidP="00A13291">
      <w:pPr>
        <w:bidi/>
        <w:jc w:val="both"/>
        <w:rPr>
          <w:rFonts w:cs="David" w:hint="cs"/>
          <w:rtl/>
        </w:rPr>
      </w:pPr>
    </w:p>
    <w:p w14:paraId="20E3D379" w14:textId="77777777" w:rsidR="00A13291" w:rsidRPr="00A13291" w:rsidRDefault="00A13291" w:rsidP="00A13291">
      <w:pPr>
        <w:bidi/>
        <w:jc w:val="both"/>
        <w:rPr>
          <w:rFonts w:cs="David" w:hint="cs"/>
          <w:rtl/>
        </w:rPr>
      </w:pPr>
      <w:r w:rsidRPr="00A13291">
        <w:rPr>
          <w:rFonts w:cs="David" w:hint="cs"/>
          <w:rtl/>
        </w:rPr>
        <w:tab/>
        <w:t xml:space="preserve"> השאלה איזה עמדה מייצגים היא לא שאלה של מה בכך, היועץ המשפטי חייב לבוא בייפוי כוח של אותה כנסת. </w:t>
      </w:r>
    </w:p>
    <w:p w14:paraId="5F3497B5" w14:textId="77777777" w:rsidR="00A13291" w:rsidRPr="00A13291" w:rsidRDefault="00A13291" w:rsidP="00A13291">
      <w:pPr>
        <w:bidi/>
        <w:jc w:val="both"/>
        <w:rPr>
          <w:rFonts w:cs="David" w:hint="cs"/>
          <w:rtl/>
        </w:rPr>
      </w:pPr>
    </w:p>
    <w:p w14:paraId="7FACD0EB" w14:textId="77777777" w:rsidR="00A13291" w:rsidRPr="00A13291" w:rsidRDefault="00A13291" w:rsidP="00A13291">
      <w:pPr>
        <w:bidi/>
        <w:jc w:val="both"/>
        <w:rPr>
          <w:rFonts w:cs="David" w:hint="cs"/>
          <w:rtl/>
        </w:rPr>
      </w:pPr>
      <w:r w:rsidRPr="00A13291">
        <w:rPr>
          <w:rFonts w:cs="David" w:hint="cs"/>
          <w:rtl/>
        </w:rPr>
        <w:tab/>
        <w:t>יש את העניין של הניסוח, בהנחה שההתנגדות שלנו לא תתקבל, בכל זאת כתוב כאן: והתבררה בו שאלת תוקפו של החוק. לא ברור מה זה אומר. האם צד אחד בהליך יעלה את השאלה ואז זה מחייב את בית המשפט להזמין את הכנסת או שבית המשפט חייב להוציא - - -</w:t>
      </w:r>
    </w:p>
    <w:p w14:paraId="23D7C33B" w14:textId="77777777" w:rsidR="00A13291" w:rsidRPr="00A13291" w:rsidRDefault="00A13291" w:rsidP="00A13291">
      <w:pPr>
        <w:bidi/>
        <w:jc w:val="both"/>
        <w:rPr>
          <w:rFonts w:cs="David" w:hint="cs"/>
          <w:rtl/>
        </w:rPr>
      </w:pPr>
    </w:p>
    <w:p w14:paraId="27696BA7"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253A882" w14:textId="77777777" w:rsidR="00A13291" w:rsidRPr="00A13291" w:rsidRDefault="00A13291" w:rsidP="00A13291">
      <w:pPr>
        <w:bidi/>
        <w:jc w:val="both"/>
        <w:rPr>
          <w:rFonts w:cs="David" w:hint="cs"/>
          <w:rtl/>
        </w:rPr>
      </w:pPr>
    </w:p>
    <w:p w14:paraId="2E74379A" w14:textId="77777777" w:rsidR="00A13291" w:rsidRPr="00A13291" w:rsidRDefault="00A13291" w:rsidP="00A13291">
      <w:pPr>
        <w:bidi/>
        <w:jc w:val="both"/>
        <w:rPr>
          <w:rFonts w:cs="David" w:hint="cs"/>
          <w:rtl/>
        </w:rPr>
      </w:pPr>
      <w:r w:rsidRPr="00A13291">
        <w:rPr>
          <w:rFonts w:cs="David" w:hint="cs"/>
          <w:rtl/>
        </w:rPr>
        <w:tab/>
        <w:t>לפני אדוני יש את הנוסח המתוקן?</w:t>
      </w:r>
    </w:p>
    <w:p w14:paraId="3B85E783" w14:textId="77777777" w:rsidR="00A13291" w:rsidRPr="00A13291" w:rsidRDefault="00A13291" w:rsidP="00A13291">
      <w:pPr>
        <w:bidi/>
        <w:jc w:val="both"/>
        <w:rPr>
          <w:rFonts w:cs="David" w:hint="cs"/>
          <w:rtl/>
        </w:rPr>
      </w:pPr>
    </w:p>
    <w:p w14:paraId="1B0F5AE4" w14:textId="77777777" w:rsidR="00A13291" w:rsidRPr="00A13291" w:rsidRDefault="00A13291" w:rsidP="00A13291">
      <w:pPr>
        <w:bidi/>
        <w:jc w:val="both"/>
        <w:rPr>
          <w:rFonts w:cs="David" w:hint="cs"/>
          <w:rtl/>
        </w:rPr>
      </w:pPr>
      <w:r w:rsidRPr="00A13291">
        <w:rPr>
          <w:rFonts w:cs="David" w:hint="cs"/>
          <w:u w:val="single"/>
          <w:rtl/>
        </w:rPr>
        <w:t>אד פרידמן:</w:t>
      </w:r>
    </w:p>
    <w:p w14:paraId="371EAF8D" w14:textId="77777777" w:rsidR="00A13291" w:rsidRPr="00A13291" w:rsidRDefault="00A13291" w:rsidP="00A13291">
      <w:pPr>
        <w:bidi/>
        <w:jc w:val="both"/>
        <w:rPr>
          <w:rFonts w:cs="David" w:hint="cs"/>
          <w:rtl/>
        </w:rPr>
      </w:pPr>
    </w:p>
    <w:p w14:paraId="2F417C15" w14:textId="77777777" w:rsidR="00A13291" w:rsidRPr="00A13291" w:rsidRDefault="00A13291" w:rsidP="00A13291">
      <w:pPr>
        <w:bidi/>
        <w:jc w:val="both"/>
        <w:rPr>
          <w:rFonts w:cs="David" w:hint="cs"/>
          <w:rtl/>
        </w:rPr>
      </w:pPr>
      <w:r w:rsidRPr="00A13291">
        <w:rPr>
          <w:rFonts w:cs="David" w:hint="cs"/>
          <w:rtl/>
        </w:rPr>
        <w:tab/>
        <w:t xml:space="preserve"> מה שקיבלתי עכשיו. </w:t>
      </w:r>
    </w:p>
    <w:p w14:paraId="7E41EC85" w14:textId="77777777" w:rsidR="00A13291" w:rsidRPr="00A13291" w:rsidRDefault="00A13291" w:rsidP="00A13291">
      <w:pPr>
        <w:bidi/>
        <w:jc w:val="both"/>
        <w:rPr>
          <w:rFonts w:cs="David" w:hint="cs"/>
          <w:rtl/>
        </w:rPr>
      </w:pPr>
    </w:p>
    <w:p w14:paraId="421BA1AD"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9165153" w14:textId="77777777" w:rsidR="00A13291" w:rsidRPr="00A13291" w:rsidRDefault="00A13291" w:rsidP="00A13291">
      <w:pPr>
        <w:bidi/>
        <w:jc w:val="both"/>
        <w:rPr>
          <w:rFonts w:cs="David" w:hint="cs"/>
          <w:rtl/>
        </w:rPr>
      </w:pPr>
    </w:p>
    <w:p w14:paraId="283AB113" w14:textId="77777777" w:rsidR="00A13291" w:rsidRPr="00A13291" w:rsidRDefault="00A13291" w:rsidP="00A13291">
      <w:pPr>
        <w:bidi/>
        <w:jc w:val="both"/>
        <w:rPr>
          <w:rFonts w:cs="David" w:hint="cs"/>
          <w:rtl/>
        </w:rPr>
      </w:pPr>
      <w:r w:rsidRPr="00A13291">
        <w:rPr>
          <w:rFonts w:cs="David" w:hint="cs"/>
          <w:rtl/>
        </w:rPr>
        <w:tab/>
        <w:t xml:space="preserve"> אני מציע לך להסתכל בנוסח המתוקן ותעבור עליו, אם לאחר מכן תהיינה לך עוד שאלות, בבקשה. </w:t>
      </w:r>
    </w:p>
    <w:p w14:paraId="6EA7EA29" w14:textId="77777777" w:rsidR="00A13291" w:rsidRPr="00A13291" w:rsidRDefault="00A13291" w:rsidP="00A13291">
      <w:pPr>
        <w:bidi/>
        <w:jc w:val="both"/>
        <w:rPr>
          <w:rFonts w:cs="David" w:hint="cs"/>
          <w:u w:val="single"/>
          <w:rtl/>
        </w:rPr>
      </w:pPr>
    </w:p>
    <w:p w14:paraId="3ACF12F1" w14:textId="77777777" w:rsidR="00A13291" w:rsidRPr="00A13291" w:rsidRDefault="00A13291" w:rsidP="00A13291">
      <w:pPr>
        <w:bidi/>
        <w:jc w:val="both"/>
        <w:rPr>
          <w:rFonts w:cs="David" w:hint="cs"/>
          <w:rtl/>
        </w:rPr>
      </w:pPr>
      <w:r w:rsidRPr="00A13291">
        <w:rPr>
          <w:rFonts w:cs="David" w:hint="cs"/>
          <w:u w:val="single"/>
          <w:rtl/>
        </w:rPr>
        <w:t>אייל ינון:</w:t>
      </w:r>
    </w:p>
    <w:p w14:paraId="35167EB2" w14:textId="77777777" w:rsidR="00A13291" w:rsidRPr="00A13291" w:rsidRDefault="00A13291" w:rsidP="00A13291">
      <w:pPr>
        <w:bidi/>
        <w:jc w:val="both"/>
        <w:rPr>
          <w:rFonts w:cs="David" w:hint="cs"/>
          <w:rtl/>
        </w:rPr>
      </w:pPr>
    </w:p>
    <w:p w14:paraId="3B072FA8" w14:textId="77777777" w:rsidR="00A13291" w:rsidRPr="00A13291" w:rsidRDefault="00A13291" w:rsidP="00A13291">
      <w:pPr>
        <w:bidi/>
        <w:jc w:val="both"/>
        <w:rPr>
          <w:rFonts w:cs="David" w:hint="cs"/>
          <w:rtl/>
        </w:rPr>
      </w:pPr>
      <w:r w:rsidRPr="00A13291">
        <w:rPr>
          <w:rFonts w:cs="David" w:hint="cs"/>
          <w:rtl/>
        </w:rPr>
        <w:tab/>
        <w:t xml:space="preserve">אין לך את הנוסח המוסכם שנמצא בפני חברי הוועדה. הנוסח המוסכם אומר: ראה בית משפט בהליך שלפניו כי נדרש לברר את שאלת תוקפו, כלומר בית המשפט הוא זה שרואה שנדרש לברר ולא אחד הצדדים או משהו כזה. </w:t>
      </w:r>
    </w:p>
    <w:p w14:paraId="1DBC1454" w14:textId="77777777" w:rsidR="00A13291" w:rsidRPr="00A13291" w:rsidRDefault="00A13291" w:rsidP="00A13291">
      <w:pPr>
        <w:bidi/>
        <w:jc w:val="both"/>
        <w:rPr>
          <w:rFonts w:cs="David" w:hint="cs"/>
          <w:rtl/>
        </w:rPr>
      </w:pPr>
    </w:p>
    <w:p w14:paraId="53649B4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5A4E40E" w14:textId="77777777" w:rsidR="00A13291" w:rsidRPr="00A13291" w:rsidRDefault="00A13291" w:rsidP="00A13291">
      <w:pPr>
        <w:bidi/>
        <w:jc w:val="both"/>
        <w:rPr>
          <w:rFonts w:cs="David" w:hint="cs"/>
          <w:rtl/>
        </w:rPr>
      </w:pPr>
    </w:p>
    <w:p w14:paraId="31CDC5F4" w14:textId="77777777" w:rsidR="00A13291" w:rsidRPr="00A13291" w:rsidRDefault="00A13291" w:rsidP="00A13291">
      <w:pPr>
        <w:bidi/>
        <w:ind w:firstLine="567"/>
        <w:jc w:val="both"/>
        <w:rPr>
          <w:rFonts w:cs="David" w:hint="cs"/>
          <w:rtl/>
        </w:rPr>
      </w:pPr>
      <w:r w:rsidRPr="00A13291">
        <w:rPr>
          <w:rFonts w:cs="David" w:hint="cs"/>
          <w:rtl/>
        </w:rPr>
        <w:t xml:space="preserve">תודה רבה. עוד התייחסויות לפני שאנחנו עוברים להצבעה? גדעון סער, יש התייחסויות, הסתייגויות, השגות כלשהן להצעת החוק של חבר הכנסת מיקי איתן, אחרי שהוא גיבש אותה, למד אותה, אחרי שהוא הרחיב והתעמק. </w:t>
      </w:r>
    </w:p>
    <w:p w14:paraId="3E2FE573" w14:textId="77777777" w:rsidR="00A13291" w:rsidRPr="00A13291" w:rsidRDefault="00A13291" w:rsidP="00A13291">
      <w:pPr>
        <w:bidi/>
        <w:jc w:val="both"/>
        <w:rPr>
          <w:rFonts w:cs="David" w:hint="cs"/>
          <w:rtl/>
        </w:rPr>
      </w:pPr>
    </w:p>
    <w:p w14:paraId="4E825560" w14:textId="77777777" w:rsidR="00A13291" w:rsidRPr="00A13291" w:rsidRDefault="00A13291" w:rsidP="00A13291">
      <w:pPr>
        <w:bidi/>
        <w:jc w:val="both"/>
        <w:rPr>
          <w:rFonts w:cs="David" w:hint="cs"/>
          <w:rtl/>
        </w:rPr>
      </w:pPr>
      <w:r w:rsidRPr="00A13291">
        <w:rPr>
          <w:rFonts w:cs="David" w:hint="cs"/>
          <w:u w:val="single"/>
          <w:rtl/>
        </w:rPr>
        <w:t>נסים זאב:</w:t>
      </w:r>
    </w:p>
    <w:p w14:paraId="79123397" w14:textId="77777777" w:rsidR="00A13291" w:rsidRPr="00A13291" w:rsidRDefault="00A13291" w:rsidP="00A13291">
      <w:pPr>
        <w:bidi/>
        <w:jc w:val="both"/>
        <w:rPr>
          <w:rFonts w:cs="David" w:hint="cs"/>
          <w:rtl/>
        </w:rPr>
      </w:pPr>
    </w:p>
    <w:p w14:paraId="4A522164" w14:textId="77777777" w:rsidR="00A13291" w:rsidRPr="00A13291" w:rsidRDefault="00A13291" w:rsidP="00A13291">
      <w:pPr>
        <w:bidi/>
        <w:jc w:val="both"/>
        <w:rPr>
          <w:rFonts w:cs="David" w:hint="cs"/>
          <w:rtl/>
        </w:rPr>
      </w:pPr>
      <w:r w:rsidRPr="00A13291">
        <w:rPr>
          <w:rFonts w:cs="David" w:hint="cs"/>
          <w:rtl/>
        </w:rPr>
        <w:tab/>
        <w:t xml:space="preserve"> הייתה פעם שאלה בבית המשפט שלא הבינו את המחוקק שעד כדי כך זקוקים להגן בחוק?</w:t>
      </w:r>
    </w:p>
    <w:p w14:paraId="4BD7C4C8" w14:textId="77777777" w:rsidR="00A13291" w:rsidRPr="00A13291" w:rsidRDefault="00A13291" w:rsidP="00A13291">
      <w:pPr>
        <w:bidi/>
        <w:jc w:val="both"/>
        <w:rPr>
          <w:rFonts w:cs="David" w:hint="cs"/>
          <w:rtl/>
        </w:rPr>
      </w:pPr>
    </w:p>
    <w:p w14:paraId="2FA50320"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6875ADA0" w14:textId="77777777" w:rsidR="00A13291" w:rsidRPr="00A13291" w:rsidRDefault="00A13291" w:rsidP="00A13291">
      <w:pPr>
        <w:bidi/>
        <w:jc w:val="both"/>
        <w:rPr>
          <w:rFonts w:cs="David" w:hint="cs"/>
          <w:u w:val="single"/>
        </w:rPr>
      </w:pPr>
    </w:p>
    <w:p w14:paraId="0592CC83" w14:textId="77777777" w:rsidR="00A13291" w:rsidRPr="00A13291" w:rsidRDefault="00A13291" w:rsidP="00A13291">
      <w:pPr>
        <w:bidi/>
        <w:jc w:val="both"/>
        <w:rPr>
          <w:rFonts w:cs="David" w:hint="cs"/>
          <w:rtl/>
        </w:rPr>
      </w:pPr>
      <w:r w:rsidRPr="00A13291">
        <w:rPr>
          <w:rFonts w:cs="David" w:hint="cs"/>
          <w:rtl/>
        </w:rPr>
        <w:tab/>
        <w:t xml:space="preserve">קרה גם קרה. </w:t>
      </w:r>
    </w:p>
    <w:p w14:paraId="6BBC7AF4" w14:textId="77777777" w:rsidR="00A13291" w:rsidRPr="00A13291" w:rsidRDefault="00A13291" w:rsidP="00A13291">
      <w:pPr>
        <w:bidi/>
        <w:jc w:val="both"/>
        <w:rPr>
          <w:rFonts w:cs="David" w:hint="cs"/>
          <w:rtl/>
        </w:rPr>
      </w:pPr>
    </w:p>
    <w:p w14:paraId="38C5D9C7" w14:textId="77777777" w:rsidR="00A13291" w:rsidRPr="00A13291" w:rsidRDefault="00A13291" w:rsidP="00A13291">
      <w:pPr>
        <w:bidi/>
        <w:jc w:val="both"/>
        <w:rPr>
          <w:rFonts w:cs="David" w:hint="cs"/>
          <w:rtl/>
        </w:rPr>
      </w:pPr>
      <w:r w:rsidRPr="00A13291">
        <w:rPr>
          <w:rFonts w:cs="David" w:hint="cs"/>
          <w:u w:val="single"/>
          <w:rtl/>
        </w:rPr>
        <w:t xml:space="preserve">נורית </w:t>
      </w:r>
      <w:proofErr w:type="spellStart"/>
      <w:r w:rsidRPr="00A13291">
        <w:rPr>
          <w:rFonts w:cs="David" w:hint="cs"/>
          <w:u w:val="single"/>
          <w:rtl/>
        </w:rPr>
        <w:t>אלשטיין</w:t>
      </w:r>
      <w:proofErr w:type="spellEnd"/>
      <w:r w:rsidRPr="00A13291">
        <w:rPr>
          <w:rFonts w:cs="David" w:hint="cs"/>
          <w:u w:val="single"/>
          <w:rtl/>
        </w:rPr>
        <w:t>:</w:t>
      </w:r>
    </w:p>
    <w:p w14:paraId="194079F1" w14:textId="77777777" w:rsidR="00A13291" w:rsidRPr="00A13291" w:rsidRDefault="00A13291" w:rsidP="00A13291">
      <w:pPr>
        <w:bidi/>
        <w:jc w:val="both"/>
        <w:rPr>
          <w:rFonts w:cs="David" w:hint="cs"/>
          <w:rtl/>
        </w:rPr>
      </w:pPr>
    </w:p>
    <w:p w14:paraId="5992D370" w14:textId="77777777" w:rsidR="00A13291" w:rsidRPr="00A13291" w:rsidRDefault="00A13291" w:rsidP="00A13291">
      <w:pPr>
        <w:bidi/>
        <w:jc w:val="both"/>
        <w:rPr>
          <w:rFonts w:cs="David" w:hint="cs"/>
          <w:rtl/>
        </w:rPr>
      </w:pPr>
      <w:r w:rsidRPr="00A13291">
        <w:rPr>
          <w:rFonts w:cs="David" w:hint="cs"/>
          <w:rtl/>
        </w:rPr>
        <w:tab/>
        <w:t xml:space="preserve">כן. יש 4 עתירות בעניין חוק טל. הכנסת משיבה שם באופן </w:t>
      </w:r>
      <w:proofErr w:type="spellStart"/>
      <w:r w:rsidRPr="00A13291">
        <w:rPr>
          <w:rFonts w:cs="David" w:hint="cs"/>
          <w:rtl/>
        </w:rPr>
        <w:t>פורמלי</w:t>
      </w:r>
      <w:proofErr w:type="spellEnd"/>
      <w:r w:rsidRPr="00A13291">
        <w:rPr>
          <w:rFonts w:cs="David" w:hint="cs"/>
          <w:rtl/>
        </w:rPr>
        <w:t xml:space="preserve">. בית המשפט החליט להעביר את זה להתייחסות היועץ המשפטי לממשלה. </w:t>
      </w:r>
    </w:p>
    <w:p w14:paraId="70C65510" w14:textId="77777777" w:rsidR="00A13291" w:rsidRPr="00A13291" w:rsidRDefault="00A13291" w:rsidP="00A13291">
      <w:pPr>
        <w:bidi/>
        <w:jc w:val="both"/>
        <w:rPr>
          <w:rFonts w:cs="David" w:hint="cs"/>
          <w:rtl/>
        </w:rPr>
      </w:pPr>
    </w:p>
    <w:p w14:paraId="03BA3DCD" w14:textId="77777777" w:rsidR="00A13291" w:rsidRPr="00A13291" w:rsidRDefault="00A13291" w:rsidP="00A13291">
      <w:pPr>
        <w:bidi/>
        <w:jc w:val="both"/>
        <w:rPr>
          <w:rFonts w:cs="David" w:hint="cs"/>
          <w:rtl/>
        </w:rPr>
      </w:pPr>
      <w:r w:rsidRPr="00A13291">
        <w:rPr>
          <w:rFonts w:cs="David" w:hint="cs"/>
          <w:u w:val="single"/>
          <w:rtl/>
        </w:rPr>
        <w:t>נסים זאב:</w:t>
      </w:r>
    </w:p>
    <w:p w14:paraId="1AE1A609" w14:textId="77777777" w:rsidR="00A13291" w:rsidRPr="00A13291" w:rsidRDefault="00A13291" w:rsidP="00A13291">
      <w:pPr>
        <w:bidi/>
        <w:jc w:val="both"/>
        <w:rPr>
          <w:rFonts w:cs="David" w:hint="cs"/>
          <w:rtl/>
        </w:rPr>
      </w:pPr>
    </w:p>
    <w:p w14:paraId="5DAB6276" w14:textId="77777777" w:rsidR="00A13291" w:rsidRPr="00A13291" w:rsidRDefault="00A13291" w:rsidP="00A13291">
      <w:pPr>
        <w:bidi/>
        <w:jc w:val="both"/>
        <w:rPr>
          <w:rFonts w:cs="David" w:hint="cs"/>
          <w:rtl/>
        </w:rPr>
      </w:pPr>
      <w:r w:rsidRPr="00A13291">
        <w:rPr>
          <w:rFonts w:cs="David" w:hint="cs"/>
          <w:rtl/>
        </w:rPr>
        <w:tab/>
        <w:t xml:space="preserve"> לא שבית המשפט לא הבין, בית המשפט מבין טוב.  </w:t>
      </w:r>
    </w:p>
    <w:p w14:paraId="12ED35BE" w14:textId="77777777" w:rsidR="00A13291" w:rsidRPr="00A13291" w:rsidRDefault="00A13291" w:rsidP="00A13291">
      <w:pPr>
        <w:bidi/>
        <w:jc w:val="both"/>
        <w:rPr>
          <w:rFonts w:cs="David" w:hint="cs"/>
          <w:rtl/>
        </w:rPr>
      </w:pPr>
    </w:p>
    <w:p w14:paraId="31336A9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C8C7E38" w14:textId="77777777" w:rsidR="00A13291" w:rsidRPr="00A13291" w:rsidRDefault="00A13291" w:rsidP="00A13291">
      <w:pPr>
        <w:bidi/>
        <w:jc w:val="both"/>
        <w:rPr>
          <w:rFonts w:cs="David" w:hint="cs"/>
          <w:rtl/>
        </w:rPr>
      </w:pPr>
    </w:p>
    <w:p w14:paraId="54D2E4A3" w14:textId="77777777" w:rsidR="00A13291" w:rsidRPr="00A13291" w:rsidRDefault="00A13291" w:rsidP="00A13291">
      <w:pPr>
        <w:bidi/>
        <w:jc w:val="both"/>
        <w:rPr>
          <w:rFonts w:cs="David" w:hint="cs"/>
          <w:rtl/>
        </w:rPr>
      </w:pPr>
      <w:r w:rsidRPr="00A13291">
        <w:rPr>
          <w:rFonts w:cs="David" w:hint="cs"/>
          <w:rtl/>
        </w:rPr>
        <w:tab/>
        <w:t xml:space="preserve">תודה, אנחנו עוברים להצבעה. מי בעד הצעת החוק של חבר הכנסת מיקי איתן לקריאה שנייה ירים את ידו. מי נגד? מי נמנע? תודה. </w:t>
      </w:r>
    </w:p>
    <w:p w14:paraId="399A2731" w14:textId="77777777" w:rsidR="00A13291" w:rsidRPr="00A13291" w:rsidRDefault="00A13291" w:rsidP="00A13291">
      <w:pPr>
        <w:bidi/>
        <w:jc w:val="both"/>
        <w:rPr>
          <w:rFonts w:cs="David" w:hint="cs"/>
          <w:rtl/>
        </w:rPr>
      </w:pPr>
    </w:p>
    <w:p w14:paraId="69DE64CE" w14:textId="77777777" w:rsidR="00A13291" w:rsidRPr="00A13291" w:rsidRDefault="00A13291" w:rsidP="00A13291">
      <w:pPr>
        <w:bidi/>
        <w:ind w:firstLine="567"/>
        <w:jc w:val="both"/>
        <w:rPr>
          <w:rFonts w:cs="David" w:hint="cs"/>
          <w:rtl/>
        </w:rPr>
      </w:pPr>
      <w:r w:rsidRPr="00A13291">
        <w:rPr>
          <w:rFonts w:cs="David" w:hint="cs"/>
          <w:rtl/>
        </w:rPr>
        <w:t xml:space="preserve">חברי הכנסת, אני מודיע שהצעת החוק של חבר הכנסת מיכאל איתן, הצעת חוק הכנסת (תיקון מס' 25) (התייצבות בעניין תוקפו של חוק) עברה והיא תועבר להצבעה למליאה לקריאה שנייה ושלישית.  אני מתנצל בפני חברי הכנסת האחרים, הצעת החוק היא של מיכאל איתן, של יעקב </w:t>
      </w:r>
      <w:proofErr w:type="spellStart"/>
      <w:r w:rsidRPr="00A13291">
        <w:rPr>
          <w:rFonts w:cs="David" w:hint="cs"/>
          <w:rtl/>
        </w:rPr>
        <w:t>מרגי</w:t>
      </w:r>
      <w:proofErr w:type="spellEnd"/>
      <w:r w:rsidRPr="00A13291">
        <w:rPr>
          <w:rFonts w:cs="David" w:hint="cs"/>
          <w:rtl/>
        </w:rPr>
        <w:t xml:space="preserve">, אברהם </w:t>
      </w:r>
      <w:proofErr w:type="spellStart"/>
      <w:r w:rsidRPr="00A13291">
        <w:rPr>
          <w:rFonts w:cs="David" w:hint="cs"/>
          <w:rtl/>
        </w:rPr>
        <w:t>מיכאלי</w:t>
      </w:r>
      <w:proofErr w:type="spellEnd"/>
      <w:r w:rsidRPr="00A13291">
        <w:rPr>
          <w:rFonts w:cs="David" w:hint="cs"/>
          <w:rtl/>
        </w:rPr>
        <w:t xml:space="preserve">, </w:t>
      </w:r>
      <w:proofErr w:type="spellStart"/>
      <w:r w:rsidRPr="00A13291">
        <w:rPr>
          <w:rFonts w:cs="David" w:hint="cs"/>
          <w:rtl/>
        </w:rPr>
        <w:t>רוברט</w:t>
      </w:r>
      <w:proofErr w:type="spellEnd"/>
      <w:r w:rsidRPr="00A13291">
        <w:rPr>
          <w:rFonts w:cs="David" w:hint="cs"/>
          <w:rtl/>
        </w:rPr>
        <w:t xml:space="preserve"> </w:t>
      </w:r>
      <w:proofErr w:type="spellStart"/>
      <w:r w:rsidRPr="00A13291">
        <w:rPr>
          <w:rFonts w:cs="David" w:hint="cs"/>
          <w:rtl/>
        </w:rPr>
        <w:t>אילטוב</w:t>
      </w:r>
      <w:proofErr w:type="spellEnd"/>
      <w:r w:rsidRPr="00A13291">
        <w:rPr>
          <w:rFonts w:cs="David" w:hint="cs"/>
          <w:rtl/>
        </w:rPr>
        <w:t xml:space="preserve"> ואלכס מילר. כולכם תבואו על הברכה, קיבלתם את הקרדיט, תודה רבה חבר הכנסת איתן. </w:t>
      </w:r>
    </w:p>
    <w:p w14:paraId="13CE2328" w14:textId="77777777" w:rsidR="00A13291" w:rsidRPr="00A13291" w:rsidRDefault="00A13291" w:rsidP="00A13291">
      <w:pPr>
        <w:bidi/>
        <w:jc w:val="both"/>
        <w:rPr>
          <w:rFonts w:cs="David" w:hint="cs"/>
          <w:rtl/>
        </w:rPr>
      </w:pPr>
    </w:p>
    <w:p w14:paraId="662773B8" w14:textId="77777777" w:rsidR="00A13291" w:rsidRPr="00A13291" w:rsidRDefault="00A13291" w:rsidP="00A13291">
      <w:pPr>
        <w:bidi/>
        <w:jc w:val="both"/>
        <w:rPr>
          <w:rFonts w:cs="David" w:hint="cs"/>
          <w:rtl/>
        </w:rPr>
      </w:pPr>
    </w:p>
    <w:p w14:paraId="128F50E8" w14:textId="77777777" w:rsidR="00A13291" w:rsidRPr="00A13291" w:rsidRDefault="00A13291" w:rsidP="00A13291">
      <w:pPr>
        <w:bidi/>
        <w:jc w:val="both"/>
        <w:rPr>
          <w:rFonts w:cs="David" w:hint="cs"/>
          <w:rtl/>
        </w:rPr>
      </w:pPr>
    </w:p>
    <w:p w14:paraId="1F1F9FD0" w14:textId="77777777" w:rsidR="00A13291" w:rsidRPr="00A13291" w:rsidRDefault="00A13291" w:rsidP="00A13291">
      <w:pPr>
        <w:bidi/>
        <w:jc w:val="both"/>
        <w:rPr>
          <w:rFonts w:cs="David" w:hint="cs"/>
          <w:rtl/>
        </w:rPr>
      </w:pPr>
    </w:p>
    <w:p w14:paraId="1B42A5A3" w14:textId="77777777" w:rsidR="00A13291" w:rsidRPr="00A13291" w:rsidRDefault="00A13291" w:rsidP="00A13291">
      <w:pPr>
        <w:bidi/>
        <w:jc w:val="both"/>
        <w:rPr>
          <w:rFonts w:cs="David" w:hint="cs"/>
          <w:rtl/>
        </w:rPr>
      </w:pPr>
    </w:p>
    <w:p w14:paraId="66D92518" w14:textId="77777777" w:rsidR="00A13291" w:rsidRPr="00A13291" w:rsidRDefault="00A13291" w:rsidP="00A13291">
      <w:pPr>
        <w:bidi/>
        <w:jc w:val="both"/>
        <w:rPr>
          <w:rFonts w:cs="David" w:hint="cs"/>
          <w:rtl/>
        </w:rPr>
      </w:pPr>
    </w:p>
    <w:p w14:paraId="3371037A" w14:textId="77777777" w:rsidR="00A13291" w:rsidRPr="00A13291" w:rsidRDefault="00A13291" w:rsidP="00A13291">
      <w:pPr>
        <w:bidi/>
        <w:jc w:val="both"/>
        <w:rPr>
          <w:rFonts w:cs="David" w:hint="cs"/>
          <w:rtl/>
        </w:rPr>
      </w:pPr>
    </w:p>
    <w:p w14:paraId="119F3F88" w14:textId="77777777" w:rsidR="00A13291" w:rsidRPr="00A13291" w:rsidRDefault="00A13291" w:rsidP="00A13291">
      <w:pPr>
        <w:bidi/>
        <w:jc w:val="both"/>
        <w:rPr>
          <w:rFonts w:cs="David" w:hint="cs"/>
          <w:rtl/>
        </w:rPr>
      </w:pPr>
    </w:p>
    <w:p w14:paraId="25550093" w14:textId="77777777" w:rsidR="00A13291" w:rsidRPr="00A13291" w:rsidRDefault="00A13291" w:rsidP="00A13291">
      <w:pPr>
        <w:bidi/>
        <w:jc w:val="both"/>
        <w:rPr>
          <w:rFonts w:cs="David" w:hint="cs"/>
          <w:rtl/>
        </w:rPr>
      </w:pPr>
    </w:p>
    <w:p w14:paraId="4903DBC5" w14:textId="77777777" w:rsidR="00A13291" w:rsidRPr="00A13291" w:rsidRDefault="00A13291" w:rsidP="00A13291">
      <w:pPr>
        <w:bidi/>
        <w:jc w:val="center"/>
        <w:rPr>
          <w:rFonts w:cs="David" w:hint="cs"/>
          <w:b/>
          <w:bCs/>
          <w:u w:val="single"/>
          <w:rtl/>
        </w:rPr>
      </w:pPr>
      <w:r w:rsidRPr="00A13291">
        <w:rPr>
          <w:rFonts w:cs="David" w:hint="cs"/>
          <w:b/>
          <w:bCs/>
          <w:rtl/>
        </w:rPr>
        <w:t xml:space="preserve">ב. הצעת חוק הרבנות הראשי לישראל (הוראת שעה) (הארכת תקופת כהונה של מועצת הרבנות </w:t>
      </w:r>
      <w:r w:rsidRPr="00A13291">
        <w:rPr>
          <w:rFonts w:cs="David" w:hint="cs"/>
          <w:b/>
          <w:bCs/>
          <w:u w:val="single"/>
          <w:rtl/>
        </w:rPr>
        <w:t xml:space="preserve">הראשית), </w:t>
      </w:r>
      <w:proofErr w:type="spellStart"/>
      <w:r w:rsidRPr="00A13291">
        <w:rPr>
          <w:rFonts w:cs="David" w:hint="cs"/>
          <w:b/>
          <w:bCs/>
          <w:u w:val="single"/>
          <w:rtl/>
        </w:rPr>
        <w:t>התשס"ח</w:t>
      </w:r>
      <w:proofErr w:type="spellEnd"/>
      <w:r w:rsidRPr="00A13291">
        <w:rPr>
          <w:rFonts w:cs="David" w:hint="cs"/>
          <w:b/>
          <w:bCs/>
          <w:u w:val="single"/>
          <w:rtl/>
        </w:rPr>
        <w:t xml:space="preserve">-2008 </w:t>
      </w:r>
      <w:r w:rsidRPr="00A13291">
        <w:rPr>
          <w:rFonts w:cs="David"/>
          <w:b/>
          <w:bCs/>
          <w:u w:val="single"/>
          <w:rtl/>
        </w:rPr>
        <w:t>–</w:t>
      </w:r>
      <w:r w:rsidRPr="00A13291">
        <w:rPr>
          <w:rFonts w:cs="David" w:hint="cs"/>
          <w:b/>
          <w:bCs/>
          <w:u w:val="single"/>
          <w:rtl/>
        </w:rPr>
        <w:t xml:space="preserve"> הכנה לקריאה שנייה ושלישית</w:t>
      </w:r>
    </w:p>
    <w:p w14:paraId="341302A3" w14:textId="77777777" w:rsidR="00A13291" w:rsidRPr="00A13291" w:rsidRDefault="00A13291" w:rsidP="00A13291">
      <w:pPr>
        <w:bidi/>
        <w:jc w:val="both"/>
        <w:rPr>
          <w:rFonts w:cs="David" w:hint="cs"/>
          <w:rtl/>
        </w:rPr>
      </w:pPr>
    </w:p>
    <w:p w14:paraId="5858FA89" w14:textId="77777777" w:rsidR="00A13291" w:rsidRPr="00A13291" w:rsidRDefault="00A13291" w:rsidP="00A13291">
      <w:pPr>
        <w:bidi/>
        <w:jc w:val="both"/>
        <w:rPr>
          <w:rFonts w:cs="David" w:hint="cs"/>
          <w:rtl/>
        </w:rPr>
      </w:pPr>
    </w:p>
    <w:p w14:paraId="68903302"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F01BA60" w14:textId="77777777" w:rsidR="00A13291" w:rsidRPr="00A13291" w:rsidRDefault="00A13291" w:rsidP="00A13291">
      <w:pPr>
        <w:bidi/>
        <w:jc w:val="both"/>
        <w:rPr>
          <w:rFonts w:cs="David" w:hint="cs"/>
          <w:rtl/>
        </w:rPr>
      </w:pPr>
    </w:p>
    <w:p w14:paraId="0057EF3D" w14:textId="77777777" w:rsidR="00A13291" w:rsidRPr="00A13291" w:rsidRDefault="00A13291" w:rsidP="00A13291">
      <w:pPr>
        <w:bidi/>
        <w:jc w:val="both"/>
        <w:rPr>
          <w:rFonts w:cs="David" w:hint="cs"/>
          <w:rtl/>
        </w:rPr>
      </w:pPr>
      <w:r w:rsidRPr="00A13291">
        <w:rPr>
          <w:rFonts w:cs="David" w:hint="cs"/>
          <w:rtl/>
        </w:rPr>
        <w:tab/>
        <w:t xml:space="preserve">נעבור לנושא הבא, הצעת חוק הרבנות הראשי לישראל (הוראת שעה) (הארכת תקופת כהונה של מועצת הרבנות הראשית), </w:t>
      </w:r>
      <w:proofErr w:type="spellStart"/>
      <w:r w:rsidRPr="00A13291">
        <w:rPr>
          <w:rFonts w:cs="David" w:hint="cs"/>
          <w:rtl/>
        </w:rPr>
        <w:t>התשס"ח</w:t>
      </w:r>
      <w:proofErr w:type="spellEnd"/>
      <w:r w:rsidRPr="00A13291">
        <w:rPr>
          <w:rFonts w:cs="David" w:hint="cs"/>
          <w:rtl/>
        </w:rPr>
        <w:t xml:space="preserve">-2008 </w:t>
      </w:r>
      <w:r w:rsidRPr="00A13291">
        <w:rPr>
          <w:rFonts w:cs="David"/>
          <w:rtl/>
        </w:rPr>
        <w:t>–</w:t>
      </w:r>
      <w:r w:rsidRPr="00A13291">
        <w:rPr>
          <w:rFonts w:cs="David" w:hint="cs"/>
          <w:rtl/>
        </w:rPr>
        <w:t xml:space="preserve"> הכנה לקריאה שנייה ושלישית.</w:t>
      </w:r>
    </w:p>
    <w:p w14:paraId="48819C1A" w14:textId="77777777" w:rsidR="00A13291" w:rsidRPr="00A13291" w:rsidRDefault="00A13291" w:rsidP="00A13291">
      <w:pPr>
        <w:bidi/>
        <w:jc w:val="both"/>
        <w:rPr>
          <w:rFonts w:cs="David" w:hint="cs"/>
          <w:rtl/>
        </w:rPr>
      </w:pPr>
    </w:p>
    <w:p w14:paraId="2F4E59FB"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6BDEAD73" w14:textId="77777777" w:rsidR="00A13291" w:rsidRPr="00A13291" w:rsidRDefault="00A13291" w:rsidP="00A13291">
      <w:pPr>
        <w:bidi/>
        <w:jc w:val="both"/>
        <w:rPr>
          <w:rFonts w:cs="David" w:hint="cs"/>
          <w:rtl/>
        </w:rPr>
      </w:pPr>
    </w:p>
    <w:p w14:paraId="58B1089E" w14:textId="77777777" w:rsidR="00A13291" w:rsidRPr="00A13291" w:rsidRDefault="00A13291" w:rsidP="00A13291">
      <w:pPr>
        <w:bidi/>
        <w:jc w:val="both"/>
        <w:rPr>
          <w:rFonts w:cs="David" w:hint="cs"/>
          <w:rtl/>
        </w:rPr>
      </w:pPr>
      <w:r w:rsidRPr="00A13291">
        <w:rPr>
          <w:rFonts w:cs="David" w:hint="cs"/>
          <w:rtl/>
        </w:rPr>
        <w:tab/>
        <w:t xml:space="preserve">אני מגיע מוועדת הפנים, ביקשני יו"ר ועדת הפנים והגנת הסביבה חה"כ אופיר </w:t>
      </w:r>
      <w:proofErr w:type="spellStart"/>
      <w:r w:rsidRPr="00A13291">
        <w:rPr>
          <w:rFonts w:cs="David" w:hint="cs"/>
          <w:rtl/>
        </w:rPr>
        <w:t>פינס</w:t>
      </w:r>
      <w:proofErr w:type="spellEnd"/>
      <w:r w:rsidRPr="00A13291">
        <w:rPr>
          <w:rFonts w:cs="David" w:hint="cs"/>
          <w:rtl/>
        </w:rPr>
        <w:t xml:space="preserve"> לבקשתו להעביר את הצעת החוק הזו לדיון וטיפול בוועדת הפנים והגנת הסביבה. אני אומר את זה כשליח, דעתי תיאמר בהמשך. </w:t>
      </w:r>
    </w:p>
    <w:p w14:paraId="1AA46859" w14:textId="77777777" w:rsidR="00A13291" w:rsidRPr="00A13291" w:rsidRDefault="00A13291" w:rsidP="00A13291">
      <w:pPr>
        <w:bidi/>
        <w:jc w:val="both"/>
        <w:rPr>
          <w:rFonts w:cs="David" w:hint="cs"/>
          <w:rtl/>
        </w:rPr>
      </w:pPr>
    </w:p>
    <w:p w14:paraId="3043D4BB"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544DED4" w14:textId="77777777" w:rsidR="00A13291" w:rsidRPr="00A13291" w:rsidRDefault="00A13291" w:rsidP="00A13291">
      <w:pPr>
        <w:bidi/>
        <w:jc w:val="both"/>
        <w:rPr>
          <w:rFonts w:cs="David" w:hint="cs"/>
          <w:rtl/>
        </w:rPr>
      </w:pPr>
    </w:p>
    <w:p w14:paraId="2E253D23" w14:textId="77777777" w:rsidR="00A13291" w:rsidRPr="00A13291" w:rsidRDefault="00A13291" w:rsidP="00A13291">
      <w:pPr>
        <w:bidi/>
        <w:jc w:val="both"/>
        <w:rPr>
          <w:rFonts w:cs="David" w:hint="cs"/>
          <w:rtl/>
        </w:rPr>
      </w:pPr>
      <w:r w:rsidRPr="00A13291">
        <w:rPr>
          <w:rFonts w:cs="David" w:hint="cs"/>
          <w:rtl/>
        </w:rPr>
        <w:tab/>
        <w:t xml:space="preserve">אבל מליאת הכנסת קיבלה החלטה שזה יעבור למליאת הכנסת. לא הייתה במליאת הכנסת שאלה ועדת פנים, ועדת עבודה או ועדת הכנסת, הייתה רק ועדת הכנסת. מגיעים לשולחננו כשיש מחלוקת בין שתי ועדות, זה דבר אחד. דבר שני, דיברתי עם חבר הכנסת אופיר </w:t>
      </w:r>
      <w:proofErr w:type="spellStart"/>
      <w:r w:rsidRPr="00A13291">
        <w:rPr>
          <w:rFonts w:cs="David" w:hint="cs"/>
          <w:rtl/>
        </w:rPr>
        <w:t>פינס</w:t>
      </w:r>
      <w:proofErr w:type="spellEnd"/>
      <w:r w:rsidRPr="00A13291">
        <w:rPr>
          <w:rFonts w:cs="David" w:hint="cs"/>
          <w:rtl/>
        </w:rPr>
        <w:t xml:space="preserve">, באתי איתו בדברים שהנושא הזה ידון בוועדה הזאת והוא הסכים, הוא לא הביע את התנגדותו. לכן היות והוא הביע את הסכמתו ולא את התנגדותו הוא אמר שהוא רוצה אפילו להשתתף בוועדה. </w:t>
      </w:r>
    </w:p>
    <w:p w14:paraId="65A7448D" w14:textId="77777777" w:rsidR="00A13291" w:rsidRPr="00A13291" w:rsidRDefault="00A13291" w:rsidP="00A13291">
      <w:pPr>
        <w:bidi/>
        <w:jc w:val="both"/>
        <w:rPr>
          <w:rFonts w:cs="David" w:hint="cs"/>
          <w:rtl/>
        </w:rPr>
      </w:pPr>
    </w:p>
    <w:p w14:paraId="5CFDB115"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0B7F66FF" w14:textId="77777777" w:rsidR="00A13291" w:rsidRPr="00A13291" w:rsidRDefault="00A13291" w:rsidP="00A13291">
      <w:pPr>
        <w:bidi/>
        <w:jc w:val="both"/>
        <w:rPr>
          <w:rFonts w:cs="David" w:hint="cs"/>
          <w:rtl/>
        </w:rPr>
      </w:pPr>
    </w:p>
    <w:p w14:paraId="319EFB7C" w14:textId="77777777" w:rsidR="00A13291" w:rsidRPr="00A13291" w:rsidRDefault="00A13291" w:rsidP="00A13291">
      <w:pPr>
        <w:bidi/>
        <w:jc w:val="both"/>
        <w:rPr>
          <w:rFonts w:cs="David" w:hint="cs"/>
          <w:rtl/>
        </w:rPr>
      </w:pPr>
      <w:r w:rsidRPr="00A13291">
        <w:rPr>
          <w:rFonts w:cs="David" w:hint="cs"/>
          <w:rtl/>
        </w:rPr>
        <w:tab/>
        <w:t xml:space="preserve"> אני אמרתי. </w:t>
      </w:r>
    </w:p>
    <w:p w14:paraId="3B229C63" w14:textId="77777777" w:rsidR="00A13291" w:rsidRPr="00A13291" w:rsidRDefault="00A13291" w:rsidP="00A13291">
      <w:pPr>
        <w:bidi/>
        <w:jc w:val="both"/>
        <w:rPr>
          <w:rFonts w:cs="David" w:hint="cs"/>
          <w:rtl/>
        </w:rPr>
      </w:pPr>
    </w:p>
    <w:p w14:paraId="39D661B9"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06FD54A" w14:textId="77777777" w:rsidR="00A13291" w:rsidRPr="00A13291" w:rsidRDefault="00A13291" w:rsidP="00A13291">
      <w:pPr>
        <w:bidi/>
        <w:jc w:val="both"/>
        <w:rPr>
          <w:rFonts w:cs="David" w:hint="cs"/>
          <w:rtl/>
        </w:rPr>
      </w:pPr>
    </w:p>
    <w:p w14:paraId="0D5664FB" w14:textId="77777777" w:rsidR="00A13291" w:rsidRPr="00A13291" w:rsidRDefault="00A13291" w:rsidP="00A13291">
      <w:pPr>
        <w:bidi/>
        <w:jc w:val="both"/>
        <w:rPr>
          <w:rFonts w:cs="David" w:hint="cs"/>
          <w:rtl/>
        </w:rPr>
      </w:pPr>
      <w:r w:rsidRPr="00A13291">
        <w:rPr>
          <w:rFonts w:cs="David" w:hint="cs"/>
          <w:rtl/>
        </w:rPr>
        <w:tab/>
        <w:t xml:space="preserve"> אמרת, הדברים נרשמו. אנחנו עוברים להצעת החוק עצמה. הצעת החוק מדברת על הארכת התוקף של מועצת הרבנות הראשית, היות ופג תוקף הכהונה, למניינם זה יוצא ב-26 בינואר והם רוצים להאריך עד חודש ניסן ועכשיו שמעתי שרוצים להאריך עד חודש סיוון. </w:t>
      </w:r>
    </w:p>
    <w:p w14:paraId="466CB6A4" w14:textId="77777777" w:rsidR="00A13291" w:rsidRPr="00A13291" w:rsidRDefault="00A13291" w:rsidP="00A13291">
      <w:pPr>
        <w:bidi/>
        <w:jc w:val="both"/>
        <w:rPr>
          <w:rFonts w:cs="David" w:hint="cs"/>
          <w:rtl/>
        </w:rPr>
      </w:pPr>
    </w:p>
    <w:p w14:paraId="53A79A07"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5FCCE053" w14:textId="77777777" w:rsidR="00A13291" w:rsidRPr="00A13291" w:rsidRDefault="00A13291" w:rsidP="00A13291">
      <w:pPr>
        <w:bidi/>
        <w:jc w:val="both"/>
        <w:rPr>
          <w:rFonts w:cs="David" w:hint="cs"/>
          <w:u w:val="single"/>
        </w:rPr>
      </w:pPr>
    </w:p>
    <w:p w14:paraId="51C6AB90" w14:textId="77777777" w:rsidR="00A13291" w:rsidRPr="00A13291" w:rsidRDefault="00A13291" w:rsidP="00A13291">
      <w:pPr>
        <w:bidi/>
        <w:jc w:val="both"/>
        <w:rPr>
          <w:rFonts w:cs="David" w:hint="cs"/>
          <w:rtl/>
        </w:rPr>
      </w:pPr>
      <w:r w:rsidRPr="00A13291">
        <w:rPr>
          <w:rFonts w:cs="David" w:hint="cs"/>
          <w:rtl/>
        </w:rPr>
        <w:tab/>
        <w:t xml:space="preserve"> אפשר לדעת מה הסיבה שזה התעכב עד עכשיו?</w:t>
      </w:r>
    </w:p>
    <w:p w14:paraId="4DB0A43B" w14:textId="77777777" w:rsidR="00A13291" w:rsidRPr="00A13291" w:rsidRDefault="00A13291" w:rsidP="00A13291">
      <w:pPr>
        <w:bidi/>
        <w:jc w:val="both"/>
        <w:rPr>
          <w:rFonts w:cs="David" w:hint="cs"/>
          <w:rtl/>
        </w:rPr>
      </w:pPr>
    </w:p>
    <w:p w14:paraId="0C993B0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D7991D1" w14:textId="77777777" w:rsidR="00A13291" w:rsidRPr="00A13291" w:rsidRDefault="00A13291" w:rsidP="00A13291">
      <w:pPr>
        <w:bidi/>
        <w:jc w:val="both"/>
        <w:rPr>
          <w:rFonts w:cs="David" w:hint="cs"/>
          <w:rtl/>
        </w:rPr>
      </w:pPr>
    </w:p>
    <w:p w14:paraId="6BDBF3D0" w14:textId="77777777" w:rsidR="00A13291" w:rsidRPr="00A13291" w:rsidRDefault="00A13291" w:rsidP="00A13291">
      <w:pPr>
        <w:bidi/>
        <w:jc w:val="both"/>
        <w:rPr>
          <w:rFonts w:cs="David" w:hint="cs"/>
          <w:rtl/>
        </w:rPr>
      </w:pPr>
      <w:r w:rsidRPr="00A13291">
        <w:rPr>
          <w:rFonts w:cs="David" w:hint="cs"/>
          <w:rtl/>
        </w:rPr>
        <w:tab/>
        <w:t xml:space="preserve">מייד נשמע, חלק מהתשובות אני יודע, מה שאני לא יודע נציגי המשרדים השונים יתנו תשובות. אגב, לפי ההיסטוריה, כל המועצות לבד ממועצה אחת של הרבנות הראשית - כל התוקף שלהן הוארך. לפעמים לפרק זמן קצר יותר, לפעמים לפרק זמן ארוך יותר. גם המועצה הזאת. המועצה הזאת, אני חושב, אני מניח, אלא אם כן מישהו מהרשות המבצעת יתקן אותי - לא הביאו את זה ולא הייתה הצבעה על מועצת הרבנות הראשית. אני חושב שהסמכות הייתה בידי ראש הממשלה וראש הממשלה כנראה היה עסוק. בנושאים חשובים אחרים, נראה לי, אלא אם כן תישמע כאן דעה אחרת, שהוא היה עסוק בכך ולכן אנחנו מביאים את זה. על פי הבקשה הראשונה מדובר על הארכה עד א' בניסן שזה 6 באפריל. הבקשה השנייה שהופנתה אלי היום בבוקר זה עד א' בסיוון ה-4 ביוני. האם אני צודק? </w:t>
      </w:r>
    </w:p>
    <w:p w14:paraId="70255A30" w14:textId="77777777" w:rsidR="00A13291" w:rsidRPr="00A13291" w:rsidRDefault="00A13291" w:rsidP="00A13291">
      <w:pPr>
        <w:bidi/>
        <w:jc w:val="both"/>
        <w:rPr>
          <w:rFonts w:cs="David" w:hint="cs"/>
          <w:rtl/>
        </w:rPr>
      </w:pPr>
    </w:p>
    <w:p w14:paraId="6401C55E"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32FD9093" w14:textId="77777777" w:rsidR="00A13291" w:rsidRPr="00A13291" w:rsidRDefault="00A13291" w:rsidP="00A13291">
      <w:pPr>
        <w:bidi/>
        <w:jc w:val="both"/>
        <w:rPr>
          <w:rFonts w:cs="David" w:hint="cs"/>
          <w:rtl/>
        </w:rPr>
      </w:pPr>
    </w:p>
    <w:p w14:paraId="44A020AF" w14:textId="77777777" w:rsidR="00A13291" w:rsidRPr="00A13291" w:rsidRDefault="00A13291" w:rsidP="00A13291">
      <w:pPr>
        <w:bidi/>
        <w:jc w:val="both"/>
        <w:rPr>
          <w:rFonts w:cs="David" w:hint="cs"/>
          <w:rtl/>
        </w:rPr>
      </w:pPr>
      <w:r w:rsidRPr="00A13291">
        <w:rPr>
          <w:rFonts w:cs="David" w:hint="cs"/>
          <w:rtl/>
        </w:rPr>
        <w:tab/>
        <w:t xml:space="preserve">כן.  </w:t>
      </w:r>
    </w:p>
    <w:p w14:paraId="4E12A5C7" w14:textId="77777777" w:rsidR="00A13291" w:rsidRPr="00A13291" w:rsidRDefault="00A13291" w:rsidP="00A13291">
      <w:pPr>
        <w:bidi/>
        <w:jc w:val="both"/>
        <w:rPr>
          <w:rFonts w:cs="David" w:hint="cs"/>
          <w:rtl/>
        </w:rPr>
      </w:pPr>
    </w:p>
    <w:p w14:paraId="3C6E92B8" w14:textId="77777777" w:rsidR="00A13291" w:rsidRPr="00A13291" w:rsidRDefault="00A13291" w:rsidP="00A13291">
      <w:pPr>
        <w:bidi/>
        <w:jc w:val="both"/>
        <w:rPr>
          <w:rFonts w:cs="David" w:hint="cs"/>
          <w:u w:val="single"/>
          <w:rtl/>
        </w:rPr>
      </w:pPr>
    </w:p>
    <w:p w14:paraId="78FF64FF" w14:textId="77777777" w:rsidR="00A13291" w:rsidRPr="00A13291" w:rsidRDefault="00A13291" w:rsidP="00A13291">
      <w:pPr>
        <w:bidi/>
        <w:jc w:val="both"/>
        <w:rPr>
          <w:rFonts w:cs="David" w:hint="cs"/>
          <w:u w:val="single"/>
          <w:rtl/>
        </w:rPr>
      </w:pPr>
    </w:p>
    <w:p w14:paraId="78D287C4" w14:textId="77777777" w:rsidR="00A13291" w:rsidRPr="00A13291" w:rsidRDefault="00A13291" w:rsidP="00A13291">
      <w:pPr>
        <w:bidi/>
        <w:jc w:val="both"/>
        <w:rPr>
          <w:rFonts w:cs="David" w:hint="cs"/>
          <w:u w:val="single"/>
          <w:rtl/>
        </w:rPr>
      </w:pPr>
    </w:p>
    <w:p w14:paraId="3FAF513B" w14:textId="77777777" w:rsidR="00A13291" w:rsidRPr="00A13291" w:rsidRDefault="00A13291" w:rsidP="00A13291">
      <w:pPr>
        <w:bidi/>
        <w:jc w:val="both"/>
        <w:rPr>
          <w:rFonts w:cs="David" w:hint="cs"/>
          <w:u w:val="single"/>
          <w:rtl/>
        </w:rPr>
      </w:pPr>
    </w:p>
    <w:p w14:paraId="43CC14FB"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74DC524" w14:textId="77777777" w:rsidR="00A13291" w:rsidRPr="00A13291" w:rsidRDefault="00A13291" w:rsidP="00A13291">
      <w:pPr>
        <w:bidi/>
        <w:jc w:val="both"/>
        <w:rPr>
          <w:rFonts w:cs="David" w:hint="cs"/>
          <w:rtl/>
        </w:rPr>
      </w:pPr>
    </w:p>
    <w:p w14:paraId="4D90B564" w14:textId="77777777" w:rsidR="00A13291" w:rsidRPr="00A13291" w:rsidRDefault="00A13291" w:rsidP="00A13291">
      <w:pPr>
        <w:bidi/>
        <w:jc w:val="both"/>
        <w:rPr>
          <w:rFonts w:cs="David" w:hint="cs"/>
          <w:rtl/>
        </w:rPr>
      </w:pPr>
      <w:r w:rsidRPr="00A13291">
        <w:rPr>
          <w:rFonts w:cs="David" w:hint="cs"/>
          <w:rtl/>
        </w:rPr>
        <w:tab/>
        <w:t xml:space="preserve">ניסיתי לברר, האם חברי המועצה בפרק הזמן הזה לא קבעו איזושהי פרוצדורה, לא העבירו החלטות כאלה ואחרות שאנחנו אמורים לאשר אותן. אדוני מנכ"ל הרבנות הראשית, האם יש איזה שהן החלטות שמועצת הרבנות הראשית, בזמן שלא היה תוקף למעמד שלה, העבירה החלטות - - - </w:t>
      </w:r>
    </w:p>
    <w:p w14:paraId="438BA9D3" w14:textId="77777777" w:rsidR="00A13291" w:rsidRPr="00A13291" w:rsidRDefault="00A13291" w:rsidP="00A13291">
      <w:pPr>
        <w:bidi/>
        <w:jc w:val="both"/>
        <w:rPr>
          <w:rFonts w:cs="David" w:hint="cs"/>
          <w:rtl/>
        </w:rPr>
      </w:pPr>
    </w:p>
    <w:p w14:paraId="5FFEDE17"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4F9AFB69" w14:textId="77777777" w:rsidR="00A13291" w:rsidRPr="00A13291" w:rsidRDefault="00A13291" w:rsidP="00A13291">
      <w:pPr>
        <w:bidi/>
        <w:jc w:val="both"/>
        <w:rPr>
          <w:rFonts w:cs="David" w:hint="cs"/>
          <w:rtl/>
        </w:rPr>
      </w:pPr>
    </w:p>
    <w:p w14:paraId="07ABC9EF" w14:textId="77777777" w:rsidR="00A13291" w:rsidRPr="00A13291" w:rsidRDefault="00A13291" w:rsidP="00A13291">
      <w:pPr>
        <w:bidi/>
        <w:jc w:val="both"/>
        <w:rPr>
          <w:rFonts w:cs="David" w:hint="cs"/>
          <w:rtl/>
        </w:rPr>
      </w:pPr>
      <w:r w:rsidRPr="00A13291">
        <w:rPr>
          <w:rFonts w:cs="David" w:hint="cs"/>
          <w:rtl/>
        </w:rPr>
        <w:tab/>
        <w:t xml:space="preserve"> לא, היא חיכתה </w:t>
      </w:r>
      <w:proofErr w:type="spellStart"/>
      <w:r w:rsidRPr="00A13291">
        <w:rPr>
          <w:rFonts w:cs="David" w:hint="cs"/>
          <w:rtl/>
        </w:rPr>
        <w:t>בכליון</w:t>
      </w:r>
      <w:proofErr w:type="spellEnd"/>
      <w:r w:rsidRPr="00A13291">
        <w:rPr>
          <w:rFonts w:cs="David" w:hint="cs"/>
          <w:rtl/>
        </w:rPr>
        <w:t xml:space="preserve"> עיניים להחלטת ועדת הכנסת. </w:t>
      </w:r>
    </w:p>
    <w:p w14:paraId="646E80AE" w14:textId="77777777" w:rsidR="00A13291" w:rsidRPr="00A13291" w:rsidRDefault="00A13291" w:rsidP="00A13291">
      <w:pPr>
        <w:bidi/>
        <w:jc w:val="both"/>
        <w:rPr>
          <w:rFonts w:cs="David" w:hint="cs"/>
          <w:rtl/>
        </w:rPr>
      </w:pPr>
    </w:p>
    <w:p w14:paraId="7E4B8F8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3CDA1E8" w14:textId="77777777" w:rsidR="00A13291" w:rsidRPr="00A13291" w:rsidRDefault="00A13291" w:rsidP="00A13291">
      <w:pPr>
        <w:bidi/>
        <w:jc w:val="both"/>
        <w:rPr>
          <w:rFonts w:cs="David" w:hint="cs"/>
          <w:rtl/>
        </w:rPr>
      </w:pPr>
    </w:p>
    <w:p w14:paraId="72C90AEF" w14:textId="77777777" w:rsidR="00A13291" w:rsidRPr="00A13291" w:rsidRDefault="00A13291" w:rsidP="00A13291">
      <w:pPr>
        <w:bidi/>
        <w:jc w:val="both"/>
        <w:rPr>
          <w:rFonts w:cs="David" w:hint="cs"/>
          <w:rtl/>
        </w:rPr>
      </w:pPr>
      <w:r w:rsidRPr="00A13291">
        <w:rPr>
          <w:rFonts w:cs="David" w:hint="cs"/>
          <w:rtl/>
        </w:rPr>
        <w:tab/>
        <w:t xml:space="preserve"> ולא העביר ההחלטות שכאלה?</w:t>
      </w:r>
    </w:p>
    <w:p w14:paraId="25B561DF" w14:textId="77777777" w:rsidR="00A13291" w:rsidRPr="00A13291" w:rsidRDefault="00A13291" w:rsidP="00A13291">
      <w:pPr>
        <w:bidi/>
        <w:jc w:val="both"/>
        <w:rPr>
          <w:rFonts w:cs="David" w:hint="cs"/>
          <w:rtl/>
        </w:rPr>
      </w:pPr>
    </w:p>
    <w:p w14:paraId="3A7862FB"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377A0F26" w14:textId="77777777" w:rsidR="00A13291" w:rsidRPr="00A13291" w:rsidRDefault="00A13291" w:rsidP="00A13291">
      <w:pPr>
        <w:bidi/>
        <w:jc w:val="both"/>
        <w:rPr>
          <w:rFonts w:cs="David" w:hint="cs"/>
          <w:rtl/>
        </w:rPr>
      </w:pPr>
    </w:p>
    <w:p w14:paraId="60A40815" w14:textId="77777777" w:rsidR="00A13291" w:rsidRPr="00A13291" w:rsidRDefault="00A13291" w:rsidP="00A13291">
      <w:pPr>
        <w:bidi/>
        <w:jc w:val="both"/>
        <w:rPr>
          <w:rFonts w:cs="David" w:hint="cs"/>
          <w:rtl/>
        </w:rPr>
      </w:pPr>
      <w:r w:rsidRPr="00A13291">
        <w:rPr>
          <w:rFonts w:cs="David" w:hint="cs"/>
          <w:rtl/>
        </w:rPr>
        <w:tab/>
        <w:t xml:space="preserve"> לא. </w:t>
      </w:r>
    </w:p>
    <w:p w14:paraId="0FD70152" w14:textId="77777777" w:rsidR="00A13291" w:rsidRPr="00A13291" w:rsidRDefault="00A13291" w:rsidP="00A13291">
      <w:pPr>
        <w:bidi/>
        <w:jc w:val="both"/>
        <w:rPr>
          <w:rFonts w:cs="David" w:hint="cs"/>
          <w:rtl/>
        </w:rPr>
      </w:pPr>
    </w:p>
    <w:p w14:paraId="465A6BA6"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5E09660" w14:textId="77777777" w:rsidR="00A13291" w:rsidRPr="00A13291" w:rsidRDefault="00A13291" w:rsidP="00A13291">
      <w:pPr>
        <w:bidi/>
        <w:jc w:val="both"/>
        <w:rPr>
          <w:rFonts w:cs="David" w:hint="cs"/>
          <w:rtl/>
        </w:rPr>
      </w:pPr>
    </w:p>
    <w:p w14:paraId="63F596E5" w14:textId="77777777" w:rsidR="00A13291" w:rsidRPr="00A13291" w:rsidRDefault="00A13291" w:rsidP="00A13291">
      <w:pPr>
        <w:bidi/>
        <w:jc w:val="both"/>
        <w:rPr>
          <w:rFonts w:cs="David" w:hint="cs"/>
          <w:rtl/>
        </w:rPr>
      </w:pPr>
      <w:r w:rsidRPr="00A13291">
        <w:rPr>
          <w:rFonts w:cs="David" w:hint="cs"/>
          <w:rtl/>
        </w:rPr>
        <w:tab/>
        <w:t xml:space="preserve">תודה רבה. חבר הכנסת רותם, בבקשה. </w:t>
      </w:r>
    </w:p>
    <w:p w14:paraId="5FAACDF8" w14:textId="77777777" w:rsidR="00A13291" w:rsidRPr="00A13291" w:rsidRDefault="00A13291" w:rsidP="00A13291">
      <w:pPr>
        <w:bidi/>
        <w:jc w:val="both"/>
        <w:rPr>
          <w:rFonts w:cs="David" w:hint="cs"/>
          <w:rtl/>
        </w:rPr>
      </w:pPr>
    </w:p>
    <w:p w14:paraId="36AC89D2" w14:textId="77777777" w:rsidR="00A13291" w:rsidRPr="00A13291" w:rsidRDefault="00A13291" w:rsidP="00A13291">
      <w:pPr>
        <w:bidi/>
        <w:jc w:val="both"/>
        <w:rPr>
          <w:rFonts w:cs="David" w:hint="cs"/>
          <w:rtl/>
        </w:rPr>
      </w:pPr>
      <w:r w:rsidRPr="00A13291">
        <w:rPr>
          <w:rFonts w:cs="David" w:hint="cs"/>
          <w:u w:val="single"/>
          <w:rtl/>
        </w:rPr>
        <w:t>דוד רותם:</w:t>
      </w:r>
    </w:p>
    <w:p w14:paraId="14301841" w14:textId="77777777" w:rsidR="00A13291" w:rsidRPr="00A13291" w:rsidRDefault="00A13291" w:rsidP="00A13291">
      <w:pPr>
        <w:bidi/>
        <w:jc w:val="both"/>
        <w:rPr>
          <w:rFonts w:cs="David" w:hint="cs"/>
          <w:rtl/>
        </w:rPr>
      </w:pPr>
    </w:p>
    <w:p w14:paraId="141F3CB9" w14:textId="77777777" w:rsidR="00A13291" w:rsidRPr="00A13291" w:rsidRDefault="00A13291" w:rsidP="00A13291">
      <w:pPr>
        <w:bidi/>
        <w:jc w:val="both"/>
        <w:rPr>
          <w:rFonts w:cs="David" w:hint="cs"/>
          <w:rtl/>
        </w:rPr>
      </w:pPr>
      <w:r w:rsidRPr="00A13291">
        <w:rPr>
          <w:rFonts w:cs="David" w:hint="cs"/>
          <w:rtl/>
        </w:rPr>
        <w:tab/>
        <w:t xml:space="preserve"> האם מועצת הרבנות הראשית העבירה איזה שהן החלטות מהותיות לעם ישראל חצי שנה לפני שפג תוקף?</w:t>
      </w:r>
    </w:p>
    <w:p w14:paraId="0D694726" w14:textId="77777777" w:rsidR="00A13291" w:rsidRPr="00A13291" w:rsidRDefault="00A13291" w:rsidP="00A13291">
      <w:pPr>
        <w:bidi/>
        <w:jc w:val="both"/>
        <w:rPr>
          <w:rFonts w:cs="David" w:hint="cs"/>
          <w:rtl/>
        </w:rPr>
      </w:pPr>
    </w:p>
    <w:p w14:paraId="1ADB2A4A"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4F2162C" w14:textId="77777777" w:rsidR="00A13291" w:rsidRPr="00A13291" w:rsidRDefault="00A13291" w:rsidP="00A13291">
      <w:pPr>
        <w:bidi/>
        <w:jc w:val="both"/>
        <w:rPr>
          <w:rFonts w:cs="David" w:hint="cs"/>
          <w:rtl/>
        </w:rPr>
      </w:pPr>
    </w:p>
    <w:p w14:paraId="36498627" w14:textId="77777777" w:rsidR="00A13291" w:rsidRPr="00A13291" w:rsidRDefault="00A13291" w:rsidP="00A13291">
      <w:pPr>
        <w:bidi/>
        <w:jc w:val="both"/>
        <w:rPr>
          <w:rFonts w:cs="David" w:hint="cs"/>
          <w:rtl/>
        </w:rPr>
      </w:pPr>
      <w:r w:rsidRPr="00A13291">
        <w:rPr>
          <w:rFonts w:cs="David" w:hint="cs"/>
          <w:rtl/>
        </w:rPr>
        <w:tab/>
        <w:t xml:space="preserve"> תודה רבה על השאלה. יש עוד מישהו שרוצה להוסיף משהו בנושא?</w:t>
      </w:r>
    </w:p>
    <w:p w14:paraId="3DAC5CC9" w14:textId="77777777" w:rsidR="00A13291" w:rsidRPr="00A13291" w:rsidRDefault="00A13291" w:rsidP="00A13291">
      <w:pPr>
        <w:bidi/>
        <w:jc w:val="both"/>
        <w:rPr>
          <w:rFonts w:cs="David" w:hint="cs"/>
          <w:rtl/>
        </w:rPr>
      </w:pPr>
    </w:p>
    <w:p w14:paraId="187063F6" w14:textId="77777777" w:rsidR="00A13291" w:rsidRPr="00A13291" w:rsidRDefault="00A13291" w:rsidP="00A13291">
      <w:pPr>
        <w:bidi/>
        <w:jc w:val="both"/>
        <w:rPr>
          <w:rFonts w:cs="David" w:hint="cs"/>
          <w:rtl/>
        </w:rPr>
      </w:pPr>
      <w:r w:rsidRPr="00A13291">
        <w:rPr>
          <w:rFonts w:cs="David" w:hint="cs"/>
          <w:u w:val="single"/>
          <w:rtl/>
        </w:rPr>
        <w:t>דוד רותם:</w:t>
      </w:r>
    </w:p>
    <w:p w14:paraId="2AB79F26" w14:textId="77777777" w:rsidR="00A13291" w:rsidRPr="00A13291" w:rsidRDefault="00A13291" w:rsidP="00A13291">
      <w:pPr>
        <w:bidi/>
        <w:jc w:val="both"/>
        <w:rPr>
          <w:rFonts w:cs="David" w:hint="cs"/>
          <w:rtl/>
        </w:rPr>
      </w:pPr>
    </w:p>
    <w:p w14:paraId="616132EB" w14:textId="77777777" w:rsidR="00A13291" w:rsidRPr="00A13291" w:rsidRDefault="00A13291" w:rsidP="00A13291">
      <w:pPr>
        <w:bidi/>
        <w:jc w:val="both"/>
        <w:rPr>
          <w:rFonts w:cs="David" w:hint="cs"/>
          <w:rtl/>
        </w:rPr>
      </w:pPr>
      <w:r w:rsidRPr="00A13291">
        <w:rPr>
          <w:rFonts w:cs="David" w:hint="cs"/>
          <w:rtl/>
        </w:rPr>
        <w:tab/>
        <w:t xml:space="preserve"> אין תשובה לשאלה?</w:t>
      </w:r>
    </w:p>
    <w:p w14:paraId="68EB5176" w14:textId="77777777" w:rsidR="00A13291" w:rsidRPr="00A13291" w:rsidRDefault="00A13291" w:rsidP="00A13291">
      <w:pPr>
        <w:bidi/>
        <w:jc w:val="both"/>
        <w:rPr>
          <w:rFonts w:cs="David" w:hint="cs"/>
          <w:rtl/>
        </w:rPr>
      </w:pPr>
    </w:p>
    <w:p w14:paraId="26A111E2"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C37C1CD" w14:textId="77777777" w:rsidR="00A13291" w:rsidRPr="00A13291" w:rsidRDefault="00A13291" w:rsidP="00A13291">
      <w:pPr>
        <w:bidi/>
        <w:jc w:val="both"/>
        <w:rPr>
          <w:rFonts w:cs="David" w:hint="cs"/>
          <w:rtl/>
        </w:rPr>
      </w:pPr>
    </w:p>
    <w:p w14:paraId="52129FE0" w14:textId="77777777" w:rsidR="00A13291" w:rsidRPr="00A13291" w:rsidRDefault="00A13291" w:rsidP="00A13291">
      <w:pPr>
        <w:bidi/>
        <w:jc w:val="both"/>
        <w:rPr>
          <w:rFonts w:cs="David" w:hint="cs"/>
          <w:rtl/>
        </w:rPr>
      </w:pPr>
      <w:r w:rsidRPr="00A13291">
        <w:rPr>
          <w:rFonts w:cs="David" w:hint="cs"/>
          <w:rtl/>
        </w:rPr>
        <w:tab/>
        <w:t xml:space="preserve"> חבר הכנסת </w:t>
      </w:r>
      <w:proofErr w:type="spellStart"/>
      <w:r w:rsidRPr="00A13291">
        <w:rPr>
          <w:rFonts w:cs="David" w:hint="cs"/>
          <w:rtl/>
        </w:rPr>
        <w:t>מרגי</w:t>
      </w:r>
      <w:proofErr w:type="spellEnd"/>
      <w:r w:rsidRPr="00A13291">
        <w:rPr>
          <w:rFonts w:cs="David" w:hint="cs"/>
          <w:rtl/>
        </w:rPr>
        <w:t>, אתה להעביר את החוק או שאתה רוצה לתקוף את השר כהן?</w:t>
      </w:r>
    </w:p>
    <w:p w14:paraId="2F8C3C60" w14:textId="77777777" w:rsidR="00A13291" w:rsidRPr="00A13291" w:rsidRDefault="00A13291" w:rsidP="00A13291">
      <w:pPr>
        <w:bidi/>
        <w:jc w:val="both"/>
        <w:rPr>
          <w:rFonts w:cs="David" w:hint="cs"/>
          <w:rtl/>
        </w:rPr>
      </w:pPr>
    </w:p>
    <w:p w14:paraId="31F50D36"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21089E65" w14:textId="77777777" w:rsidR="00A13291" w:rsidRPr="00A13291" w:rsidRDefault="00A13291" w:rsidP="00A13291">
      <w:pPr>
        <w:bidi/>
        <w:jc w:val="both"/>
        <w:rPr>
          <w:rFonts w:cs="David" w:hint="cs"/>
          <w:rtl/>
        </w:rPr>
      </w:pPr>
    </w:p>
    <w:p w14:paraId="62B150FF" w14:textId="77777777" w:rsidR="00A13291" w:rsidRPr="00A13291" w:rsidRDefault="00A13291" w:rsidP="00A13291">
      <w:pPr>
        <w:bidi/>
        <w:jc w:val="both"/>
        <w:rPr>
          <w:rFonts w:cs="David" w:hint="cs"/>
          <w:rtl/>
        </w:rPr>
      </w:pPr>
      <w:r w:rsidRPr="00A13291">
        <w:rPr>
          <w:rFonts w:cs="David" w:hint="cs"/>
          <w:rtl/>
        </w:rPr>
        <w:tab/>
        <w:t>אני רוצה לפרגן לכל הנוגעים בדבר ולהפנות אותם לאתר האינטרנט נקודה גוב - - -</w:t>
      </w:r>
    </w:p>
    <w:p w14:paraId="477D2B57" w14:textId="77777777" w:rsidR="00A13291" w:rsidRPr="00A13291" w:rsidRDefault="00A13291" w:rsidP="00A13291">
      <w:pPr>
        <w:bidi/>
        <w:jc w:val="both"/>
        <w:rPr>
          <w:rFonts w:cs="David" w:hint="cs"/>
          <w:rtl/>
        </w:rPr>
      </w:pPr>
    </w:p>
    <w:p w14:paraId="27F4873E"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AF518CF" w14:textId="77777777" w:rsidR="00A13291" w:rsidRPr="00A13291" w:rsidRDefault="00A13291" w:rsidP="00A13291">
      <w:pPr>
        <w:bidi/>
        <w:jc w:val="both"/>
        <w:rPr>
          <w:rFonts w:cs="David" w:hint="cs"/>
          <w:rtl/>
        </w:rPr>
      </w:pPr>
    </w:p>
    <w:p w14:paraId="57C59B62" w14:textId="77777777" w:rsidR="00A13291" w:rsidRPr="00A13291" w:rsidRDefault="00A13291" w:rsidP="00A13291">
      <w:pPr>
        <w:bidi/>
        <w:jc w:val="both"/>
        <w:rPr>
          <w:rFonts w:cs="David" w:hint="cs"/>
          <w:rtl/>
        </w:rPr>
      </w:pPr>
      <w:r w:rsidRPr="00A13291">
        <w:rPr>
          <w:rFonts w:cs="David" w:hint="cs"/>
          <w:rtl/>
        </w:rPr>
        <w:tab/>
        <w:t xml:space="preserve"> חבר הכנסת רותם, היות ואתה יודע ואתה משפטן ואני לא אני סומך על הידע שלך. </w:t>
      </w:r>
    </w:p>
    <w:p w14:paraId="52E6E4E1" w14:textId="77777777" w:rsidR="00A13291" w:rsidRPr="00A13291" w:rsidRDefault="00A13291" w:rsidP="00A13291">
      <w:pPr>
        <w:bidi/>
        <w:jc w:val="both"/>
        <w:rPr>
          <w:rFonts w:cs="David" w:hint="cs"/>
          <w:rtl/>
        </w:rPr>
      </w:pPr>
    </w:p>
    <w:p w14:paraId="7EE76340" w14:textId="77777777" w:rsidR="00A13291" w:rsidRPr="00A13291" w:rsidRDefault="00A13291" w:rsidP="00A13291">
      <w:pPr>
        <w:bidi/>
        <w:jc w:val="both"/>
        <w:rPr>
          <w:rFonts w:cs="David" w:hint="cs"/>
          <w:rtl/>
        </w:rPr>
      </w:pPr>
      <w:r w:rsidRPr="00A13291">
        <w:rPr>
          <w:rFonts w:cs="David" w:hint="cs"/>
          <w:u w:val="single"/>
          <w:rtl/>
        </w:rPr>
        <w:t>נסים זאב:</w:t>
      </w:r>
    </w:p>
    <w:p w14:paraId="0DD79473" w14:textId="77777777" w:rsidR="00A13291" w:rsidRPr="00A13291" w:rsidRDefault="00A13291" w:rsidP="00A13291">
      <w:pPr>
        <w:bidi/>
        <w:jc w:val="both"/>
        <w:rPr>
          <w:rFonts w:cs="David" w:hint="cs"/>
          <w:rtl/>
        </w:rPr>
      </w:pPr>
    </w:p>
    <w:p w14:paraId="2266BF8B" w14:textId="77777777" w:rsidR="00A13291" w:rsidRPr="00A13291" w:rsidRDefault="00A13291" w:rsidP="00A13291">
      <w:pPr>
        <w:bidi/>
        <w:jc w:val="both"/>
        <w:rPr>
          <w:rFonts w:cs="David" w:hint="cs"/>
          <w:rtl/>
        </w:rPr>
      </w:pPr>
      <w:r w:rsidRPr="00A13291">
        <w:rPr>
          <w:rFonts w:cs="David" w:hint="cs"/>
          <w:rtl/>
        </w:rPr>
        <w:tab/>
        <w:t>אני רוצה להבין, הדיון הזה עכשיו הוא על פי בקשתו של ראש הממשלה?</w:t>
      </w:r>
    </w:p>
    <w:p w14:paraId="5ACF0113" w14:textId="77777777" w:rsidR="00A13291" w:rsidRPr="00A13291" w:rsidRDefault="00A13291" w:rsidP="00A13291">
      <w:pPr>
        <w:bidi/>
        <w:jc w:val="both"/>
        <w:rPr>
          <w:rFonts w:cs="David" w:hint="cs"/>
          <w:rtl/>
        </w:rPr>
      </w:pPr>
    </w:p>
    <w:p w14:paraId="52691DFA"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5AFE520" w14:textId="77777777" w:rsidR="00A13291" w:rsidRPr="00A13291" w:rsidRDefault="00A13291" w:rsidP="00A13291">
      <w:pPr>
        <w:bidi/>
        <w:jc w:val="both"/>
        <w:rPr>
          <w:rFonts w:cs="David" w:hint="cs"/>
          <w:rtl/>
        </w:rPr>
      </w:pPr>
    </w:p>
    <w:p w14:paraId="67F5C647" w14:textId="77777777" w:rsidR="00A13291" w:rsidRPr="00A13291" w:rsidRDefault="00A13291" w:rsidP="00A13291">
      <w:pPr>
        <w:bidi/>
        <w:jc w:val="both"/>
        <w:rPr>
          <w:rFonts w:cs="David" w:hint="cs"/>
          <w:rtl/>
        </w:rPr>
      </w:pPr>
      <w:r w:rsidRPr="00A13291">
        <w:rPr>
          <w:rFonts w:cs="David" w:hint="cs"/>
          <w:rtl/>
        </w:rPr>
        <w:tab/>
        <w:t xml:space="preserve">הפעם אני חושב שזה על פי בקשתו של שר הדתות. </w:t>
      </w:r>
    </w:p>
    <w:p w14:paraId="5AC480D6" w14:textId="77777777" w:rsidR="00A13291" w:rsidRPr="00A13291" w:rsidRDefault="00A13291" w:rsidP="00A13291">
      <w:pPr>
        <w:bidi/>
        <w:jc w:val="both"/>
        <w:rPr>
          <w:rFonts w:cs="David" w:hint="cs"/>
          <w:rtl/>
        </w:rPr>
      </w:pPr>
    </w:p>
    <w:p w14:paraId="3F8F72ED" w14:textId="77777777" w:rsidR="00A13291" w:rsidRPr="00A13291" w:rsidRDefault="00A13291" w:rsidP="00A13291">
      <w:pPr>
        <w:bidi/>
        <w:jc w:val="both"/>
        <w:rPr>
          <w:rFonts w:cs="David" w:hint="cs"/>
          <w:u w:val="single"/>
          <w:rtl/>
        </w:rPr>
      </w:pPr>
    </w:p>
    <w:p w14:paraId="7D38B820" w14:textId="77777777" w:rsidR="00A13291" w:rsidRPr="00A13291" w:rsidRDefault="00A13291" w:rsidP="00A13291">
      <w:pPr>
        <w:bidi/>
        <w:jc w:val="both"/>
        <w:rPr>
          <w:rFonts w:cs="David" w:hint="cs"/>
          <w:u w:val="single"/>
          <w:rtl/>
        </w:rPr>
      </w:pPr>
    </w:p>
    <w:p w14:paraId="03FC8F27" w14:textId="77777777" w:rsidR="00A13291" w:rsidRPr="00A13291" w:rsidRDefault="00A13291" w:rsidP="00A13291">
      <w:pPr>
        <w:bidi/>
        <w:jc w:val="both"/>
        <w:rPr>
          <w:rFonts w:cs="David" w:hint="cs"/>
          <w:rtl/>
        </w:rPr>
      </w:pPr>
      <w:r w:rsidRPr="00A13291">
        <w:rPr>
          <w:rFonts w:cs="David" w:hint="cs"/>
          <w:u w:val="single"/>
          <w:rtl/>
        </w:rPr>
        <w:t>נסים זאב:</w:t>
      </w:r>
    </w:p>
    <w:p w14:paraId="0B0C7176" w14:textId="77777777" w:rsidR="00A13291" w:rsidRPr="00A13291" w:rsidRDefault="00A13291" w:rsidP="00A13291">
      <w:pPr>
        <w:bidi/>
        <w:jc w:val="both"/>
        <w:rPr>
          <w:rFonts w:cs="David" w:hint="cs"/>
          <w:rtl/>
        </w:rPr>
      </w:pPr>
    </w:p>
    <w:p w14:paraId="7769685F" w14:textId="77777777" w:rsidR="00A13291" w:rsidRPr="00A13291" w:rsidRDefault="00A13291" w:rsidP="00A13291">
      <w:pPr>
        <w:bidi/>
        <w:jc w:val="both"/>
        <w:rPr>
          <w:rFonts w:cs="David" w:hint="cs"/>
          <w:rtl/>
        </w:rPr>
      </w:pPr>
      <w:r w:rsidRPr="00A13291">
        <w:rPr>
          <w:rFonts w:cs="David" w:hint="cs"/>
          <w:rtl/>
        </w:rPr>
        <w:tab/>
        <w:t xml:space="preserve"> למה זה לא מופיע פה?</w:t>
      </w:r>
    </w:p>
    <w:p w14:paraId="21D600AC" w14:textId="77777777" w:rsidR="00A13291" w:rsidRPr="00A13291" w:rsidRDefault="00A13291" w:rsidP="00A13291">
      <w:pPr>
        <w:bidi/>
        <w:jc w:val="both"/>
        <w:rPr>
          <w:rFonts w:cs="David" w:hint="cs"/>
          <w:rtl/>
        </w:rPr>
      </w:pPr>
    </w:p>
    <w:p w14:paraId="29E47936" w14:textId="77777777" w:rsidR="00A13291" w:rsidRPr="00A13291" w:rsidRDefault="00A13291" w:rsidP="00A13291">
      <w:pPr>
        <w:bidi/>
        <w:jc w:val="both"/>
        <w:rPr>
          <w:rFonts w:cs="David" w:hint="cs"/>
          <w:rtl/>
        </w:rPr>
      </w:pPr>
      <w:r w:rsidRPr="00A13291">
        <w:rPr>
          <w:rFonts w:cs="David" w:hint="cs"/>
          <w:u w:val="single"/>
          <w:rtl/>
        </w:rPr>
        <w:t>דוד רותם:</w:t>
      </w:r>
    </w:p>
    <w:p w14:paraId="3D0AE555" w14:textId="77777777" w:rsidR="00A13291" w:rsidRPr="00A13291" w:rsidRDefault="00A13291" w:rsidP="00A13291">
      <w:pPr>
        <w:bidi/>
        <w:jc w:val="both"/>
        <w:rPr>
          <w:rFonts w:cs="David" w:hint="cs"/>
          <w:rtl/>
        </w:rPr>
      </w:pPr>
    </w:p>
    <w:p w14:paraId="660CCA1D" w14:textId="77777777" w:rsidR="00A13291" w:rsidRPr="00A13291" w:rsidRDefault="00A13291" w:rsidP="00A13291">
      <w:pPr>
        <w:bidi/>
        <w:jc w:val="both"/>
        <w:rPr>
          <w:rFonts w:cs="David" w:hint="cs"/>
          <w:rtl/>
        </w:rPr>
      </w:pPr>
      <w:r w:rsidRPr="00A13291">
        <w:rPr>
          <w:rFonts w:cs="David" w:hint="cs"/>
          <w:rtl/>
        </w:rPr>
        <w:tab/>
        <w:t xml:space="preserve"> האם זה לא מחייב שינוי בחוק? </w:t>
      </w:r>
    </w:p>
    <w:p w14:paraId="13B2AB61" w14:textId="77777777" w:rsidR="00A13291" w:rsidRPr="00A13291" w:rsidRDefault="00A13291" w:rsidP="00A13291">
      <w:pPr>
        <w:bidi/>
        <w:jc w:val="both"/>
        <w:rPr>
          <w:rFonts w:cs="David" w:hint="cs"/>
          <w:rtl/>
        </w:rPr>
      </w:pPr>
    </w:p>
    <w:p w14:paraId="486570D8"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6A6E8AE" w14:textId="77777777" w:rsidR="00A13291" w:rsidRPr="00A13291" w:rsidRDefault="00A13291" w:rsidP="00A13291">
      <w:pPr>
        <w:bidi/>
        <w:jc w:val="both"/>
        <w:rPr>
          <w:rFonts w:cs="David" w:hint="cs"/>
          <w:rtl/>
        </w:rPr>
      </w:pPr>
    </w:p>
    <w:p w14:paraId="7C394FB9" w14:textId="77777777" w:rsidR="00A13291" w:rsidRPr="00A13291" w:rsidRDefault="00A13291" w:rsidP="00A13291">
      <w:pPr>
        <w:bidi/>
        <w:jc w:val="both"/>
        <w:rPr>
          <w:rFonts w:cs="David" w:hint="cs"/>
          <w:rtl/>
        </w:rPr>
      </w:pPr>
      <w:r w:rsidRPr="00A13291">
        <w:rPr>
          <w:rFonts w:cs="David" w:hint="cs"/>
          <w:rtl/>
        </w:rPr>
        <w:tab/>
        <w:t xml:space="preserve"> זה החוק, אנחנו משנים חוק. </w:t>
      </w:r>
    </w:p>
    <w:p w14:paraId="3DB4576E" w14:textId="77777777" w:rsidR="00A13291" w:rsidRPr="00A13291" w:rsidRDefault="00A13291" w:rsidP="00A13291">
      <w:pPr>
        <w:bidi/>
        <w:jc w:val="both"/>
        <w:rPr>
          <w:rFonts w:cs="David" w:hint="cs"/>
          <w:rtl/>
        </w:rPr>
      </w:pPr>
    </w:p>
    <w:p w14:paraId="4A8AEE1A"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4EDD3ECD" w14:textId="77777777" w:rsidR="00A13291" w:rsidRPr="00A13291" w:rsidRDefault="00A13291" w:rsidP="00A13291">
      <w:pPr>
        <w:bidi/>
        <w:jc w:val="both"/>
        <w:rPr>
          <w:rFonts w:cs="David" w:hint="cs"/>
          <w:rtl/>
        </w:rPr>
      </w:pPr>
    </w:p>
    <w:p w14:paraId="18BF12C5" w14:textId="77777777" w:rsidR="00A13291" w:rsidRPr="00A13291" w:rsidRDefault="00A13291" w:rsidP="00A13291">
      <w:pPr>
        <w:bidi/>
        <w:jc w:val="both"/>
        <w:rPr>
          <w:rFonts w:cs="David" w:hint="cs"/>
          <w:rtl/>
        </w:rPr>
      </w:pPr>
      <w:r w:rsidRPr="00A13291">
        <w:rPr>
          <w:rFonts w:cs="David" w:hint="cs"/>
          <w:rtl/>
        </w:rPr>
        <w:tab/>
        <w:t xml:space="preserve"> מאריך תוקפו הוא משנה. </w:t>
      </w:r>
    </w:p>
    <w:p w14:paraId="753FD04D" w14:textId="77777777" w:rsidR="00A13291" w:rsidRPr="00A13291" w:rsidRDefault="00A13291" w:rsidP="00A13291">
      <w:pPr>
        <w:bidi/>
        <w:jc w:val="both"/>
        <w:rPr>
          <w:rFonts w:cs="David" w:hint="cs"/>
          <w:rtl/>
        </w:rPr>
      </w:pPr>
    </w:p>
    <w:p w14:paraId="2C2717C7"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2C8063B" w14:textId="77777777" w:rsidR="00A13291" w:rsidRPr="00A13291" w:rsidRDefault="00A13291" w:rsidP="00A13291">
      <w:pPr>
        <w:bidi/>
        <w:jc w:val="both"/>
        <w:rPr>
          <w:rFonts w:cs="David" w:hint="cs"/>
          <w:rtl/>
        </w:rPr>
      </w:pPr>
    </w:p>
    <w:p w14:paraId="7EA3F692" w14:textId="77777777" w:rsidR="00A13291" w:rsidRPr="00A13291" w:rsidRDefault="00A13291" w:rsidP="00A13291">
      <w:pPr>
        <w:bidi/>
        <w:jc w:val="both"/>
        <w:rPr>
          <w:rFonts w:cs="David" w:hint="cs"/>
          <w:rtl/>
        </w:rPr>
      </w:pPr>
      <w:r w:rsidRPr="00A13291">
        <w:rPr>
          <w:rFonts w:cs="David" w:hint="cs"/>
          <w:rtl/>
        </w:rPr>
        <w:tab/>
        <w:t xml:space="preserve"> אדוני המנכ"ל, אתה רוצה לומר כמה דברים לגבי החוק?</w:t>
      </w:r>
    </w:p>
    <w:p w14:paraId="73374A07" w14:textId="77777777" w:rsidR="00A13291" w:rsidRPr="00A13291" w:rsidRDefault="00A13291" w:rsidP="00A13291">
      <w:pPr>
        <w:bidi/>
        <w:jc w:val="both"/>
        <w:rPr>
          <w:rFonts w:cs="David" w:hint="cs"/>
          <w:rtl/>
        </w:rPr>
      </w:pPr>
    </w:p>
    <w:p w14:paraId="2B1FECA6"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02C66AC2" w14:textId="77777777" w:rsidR="00A13291" w:rsidRPr="00A13291" w:rsidRDefault="00A13291" w:rsidP="00A13291">
      <w:pPr>
        <w:bidi/>
        <w:jc w:val="both"/>
        <w:rPr>
          <w:rFonts w:cs="David" w:hint="cs"/>
          <w:rtl/>
        </w:rPr>
      </w:pPr>
    </w:p>
    <w:p w14:paraId="10FA4EC6" w14:textId="77777777" w:rsidR="00A13291" w:rsidRPr="00A13291" w:rsidRDefault="00A13291" w:rsidP="00A13291">
      <w:pPr>
        <w:bidi/>
        <w:jc w:val="both"/>
        <w:rPr>
          <w:rFonts w:cs="David" w:hint="cs"/>
          <w:rtl/>
        </w:rPr>
      </w:pPr>
      <w:r w:rsidRPr="00A13291">
        <w:rPr>
          <w:rFonts w:cs="David" w:hint="cs"/>
          <w:rtl/>
        </w:rPr>
        <w:tab/>
        <w:t xml:space="preserve"> אני חושב שהדברים ברורים. בסך </w:t>
      </w:r>
      <w:proofErr w:type="spellStart"/>
      <w:r w:rsidRPr="00A13291">
        <w:rPr>
          <w:rFonts w:cs="David" w:hint="cs"/>
          <w:rtl/>
        </w:rPr>
        <w:t>הכל</w:t>
      </w:r>
      <w:proofErr w:type="spellEnd"/>
      <w:r w:rsidRPr="00A13291">
        <w:rPr>
          <w:rFonts w:cs="David" w:hint="cs"/>
          <w:rtl/>
        </w:rPr>
        <w:t xml:space="preserve"> זו בעיה טכנית בלבד. היות והיה פה עיכוב טכני אנחנו מבקשים הארכה טכנית עד למועד שבו אותם 150 אנשי ציבור וראשי מועצות וראשי עיריות יוכלו להיבחר בצורה מסודרת. </w:t>
      </w:r>
    </w:p>
    <w:p w14:paraId="6DACC18B" w14:textId="77777777" w:rsidR="00A13291" w:rsidRPr="00A13291" w:rsidRDefault="00A13291" w:rsidP="00A13291">
      <w:pPr>
        <w:bidi/>
        <w:jc w:val="both"/>
        <w:rPr>
          <w:rFonts w:cs="David" w:hint="cs"/>
          <w:rtl/>
        </w:rPr>
      </w:pPr>
    </w:p>
    <w:p w14:paraId="1789EA82"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0F63E31" w14:textId="77777777" w:rsidR="00A13291" w:rsidRPr="00A13291" w:rsidRDefault="00A13291" w:rsidP="00A13291">
      <w:pPr>
        <w:bidi/>
        <w:jc w:val="both"/>
        <w:rPr>
          <w:rFonts w:cs="David" w:hint="cs"/>
          <w:rtl/>
        </w:rPr>
      </w:pPr>
    </w:p>
    <w:p w14:paraId="21BCA3C9" w14:textId="77777777" w:rsidR="00A13291" w:rsidRPr="00A13291" w:rsidRDefault="00A13291" w:rsidP="00A13291">
      <w:pPr>
        <w:bidi/>
        <w:jc w:val="both"/>
        <w:rPr>
          <w:rFonts w:cs="David" w:hint="cs"/>
          <w:rtl/>
        </w:rPr>
      </w:pPr>
      <w:r w:rsidRPr="00A13291">
        <w:rPr>
          <w:rFonts w:cs="David" w:hint="cs"/>
          <w:rtl/>
        </w:rPr>
        <w:tab/>
        <w:t xml:space="preserve"> האם אדוני סבור שפרק הזמן הזה יספיק לכם לערוך את כל ההכנות?</w:t>
      </w:r>
    </w:p>
    <w:p w14:paraId="5CE42285" w14:textId="77777777" w:rsidR="00A13291" w:rsidRPr="00A13291" w:rsidRDefault="00A13291" w:rsidP="00A13291">
      <w:pPr>
        <w:bidi/>
        <w:jc w:val="both"/>
        <w:rPr>
          <w:rFonts w:cs="David" w:hint="cs"/>
          <w:rtl/>
        </w:rPr>
      </w:pPr>
    </w:p>
    <w:p w14:paraId="370D339D"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1081EC13" w14:textId="77777777" w:rsidR="00A13291" w:rsidRPr="00A13291" w:rsidRDefault="00A13291" w:rsidP="00A13291">
      <w:pPr>
        <w:bidi/>
        <w:jc w:val="both"/>
        <w:rPr>
          <w:rFonts w:cs="David" w:hint="cs"/>
          <w:rtl/>
        </w:rPr>
      </w:pPr>
    </w:p>
    <w:p w14:paraId="634A46CE" w14:textId="77777777" w:rsidR="00A13291" w:rsidRPr="00A13291" w:rsidRDefault="00A13291" w:rsidP="00A13291">
      <w:pPr>
        <w:bidi/>
        <w:jc w:val="both"/>
        <w:rPr>
          <w:rFonts w:cs="David" w:hint="cs"/>
          <w:rtl/>
        </w:rPr>
      </w:pPr>
      <w:r w:rsidRPr="00A13291">
        <w:rPr>
          <w:rFonts w:cs="David" w:hint="cs"/>
          <w:rtl/>
        </w:rPr>
        <w:tab/>
        <w:t xml:space="preserve"> בהתחשב בכל החגים </w:t>
      </w:r>
      <w:r w:rsidRPr="00A13291">
        <w:rPr>
          <w:rFonts w:cs="David"/>
          <w:rtl/>
        </w:rPr>
        <w:t>–</w:t>
      </w:r>
      <w:r w:rsidRPr="00A13291">
        <w:rPr>
          <w:rFonts w:cs="David" w:hint="cs"/>
          <w:rtl/>
        </w:rPr>
        <w:t xml:space="preserve"> בהחלט. </w:t>
      </w:r>
    </w:p>
    <w:p w14:paraId="338B25A1" w14:textId="77777777" w:rsidR="00A13291" w:rsidRPr="00A13291" w:rsidRDefault="00A13291" w:rsidP="00A13291">
      <w:pPr>
        <w:bidi/>
        <w:jc w:val="both"/>
        <w:rPr>
          <w:rFonts w:cs="David" w:hint="cs"/>
          <w:rtl/>
        </w:rPr>
      </w:pPr>
    </w:p>
    <w:p w14:paraId="7C2F4E5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DDCD93D" w14:textId="77777777" w:rsidR="00A13291" w:rsidRPr="00A13291" w:rsidRDefault="00A13291" w:rsidP="00A13291">
      <w:pPr>
        <w:bidi/>
        <w:jc w:val="both"/>
        <w:rPr>
          <w:rFonts w:cs="David" w:hint="cs"/>
          <w:rtl/>
        </w:rPr>
      </w:pPr>
    </w:p>
    <w:p w14:paraId="5C86C237" w14:textId="77777777" w:rsidR="00A13291" w:rsidRPr="00A13291" w:rsidRDefault="00A13291" w:rsidP="00A13291">
      <w:pPr>
        <w:bidi/>
        <w:jc w:val="both"/>
        <w:rPr>
          <w:rFonts w:cs="David" w:hint="cs"/>
          <w:rtl/>
        </w:rPr>
      </w:pPr>
      <w:r w:rsidRPr="00A13291">
        <w:rPr>
          <w:rFonts w:cs="David" w:hint="cs"/>
          <w:rtl/>
        </w:rPr>
        <w:tab/>
        <w:t xml:space="preserve"> התחלתם בהכנות, אגב?</w:t>
      </w:r>
    </w:p>
    <w:p w14:paraId="38D595A4" w14:textId="77777777" w:rsidR="00A13291" w:rsidRPr="00A13291" w:rsidRDefault="00A13291" w:rsidP="00A13291">
      <w:pPr>
        <w:bidi/>
        <w:jc w:val="both"/>
        <w:rPr>
          <w:rFonts w:cs="David" w:hint="cs"/>
          <w:rtl/>
        </w:rPr>
      </w:pPr>
    </w:p>
    <w:p w14:paraId="74DA905D" w14:textId="77777777" w:rsidR="00A13291" w:rsidRPr="00A13291" w:rsidRDefault="00A13291" w:rsidP="00A13291">
      <w:pPr>
        <w:bidi/>
        <w:jc w:val="both"/>
        <w:rPr>
          <w:rFonts w:cs="David" w:hint="cs"/>
          <w:rtl/>
        </w:rPr>
      </w:pPr>
      <w:r w:rsidRPr="00A13291">
        <w:rPr>
          <w:rFonts w:cs="David" w:hint="cs"/>
          <w:u w:val="single"/>
          <w:rtl/>
        </w:rPr>
        <w:t xml:space="preserve">דני </w:t>
      </w:r>
      <w:proofErr w:type="spellStart"/>
      <w:r w:rsidRPr="00A13291">
        <w:rPr>
          <w:rFonts w:cs="David" w:hint="cs"/>
          <w:u w:val="single"/>
          <w:rtl/>
        </w:rPr>
        <w:t>ענטבי</w:t>
      </w:r>
      <w:proofErr w:type="spellEnd"/>
      <w:r w:rsidRPr="00A13291">
        <w:rPr>
          <w:rFonts w:cs="David" w:hint="cs"/>
          <w:u w:val="single"/>
          <w:rtl/>
        </w:rPr>
        <w:t>:</w:t>
      </w:r>
    </w:p>
    <w:p w14:paraId="7FE12D2D" w14:textId="77777777" w:rsidR="00A13291" w:rsidRPr="00A13291" w:rsidRDefault="00A13291" w:rsidP="00A13291">
      <w:pPr>
        <w:bidi/>
        <w:jc w:val="both"/>
        <w:rPr>
          <w:rFonts w:cs="David" w:hint="cs"/>
          <w:rtl/>
        </w:rPr>
      </w:pPr>
    </w:p>
    <w:p w14:paraId="7C8F1F0A" w14:textId="77777777" w:rsidR="00A13291" w:rsidRPr="00A13291" w:rsidRDefault="00A13291" w:rsidP="00A13291">
      <w:pPr>
        <w:bidi/>
        <w:jc w:val="both"/>
        <w:rPr>
          <w:rFonts w:cs="David" w:hint="cs"/>
          <w:rtl/>
        </w:rPr>
      </w:pPr>
      <w:r w:rsidRPr="00A13291">
        <w:rPr>
          <w:rFonts w:cs="David" w:hint="cs"/>
          <w:rtl/>
        </w:rPr>
        <w:tab/>
        <w:t>אין עדיין ועדת בחירות.</w:t>
      </w:r>
    </w:p>
    <w:p w14:paraId="19A6C10A" w14:textId="77777777" w:rsidR="00A13291" w:rsidRPr="00A13291" w:rsidRDefault="00A13291" w:rsidP="00A13291">
      <w:pPr>
        <w:bidi/>
        <w:jc w:val="both"/>
        <w:rPr>
          <w:rFonts w:cs="David" w:hint="cs"/>
          <w:rtl/>
        </w:rPr>
      </w:pPr>
    </w:p>
    <w:p w14:paraId="2D486098"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4CAE7764" w14:textId="77777777" w:rsidR="00A13291" w:rsidRPr="00A13291" w:rsidRDefault="00A13291" w:rsidP="00A13291">
      <w:pPr>
        <w:bidi/>
        <w:jc w:val="both"/>
        <w:rPr>
          <w:rFonts w:cs="David" w:hint="cs"/>
          <w:rtl/>
        </w:rPr>
      </w:pPr>
    </w:p>
    <w:p w14:paraId="5C271ECD" w14:textId="77777777" w:rsidR="00A13291" w:rsidRPr="00A13291" w:rsidRDefault="00A13291" w:rsidP="00A13291">
      <w:pPr>
        <w:bidi/>
        <w:jc w:val="both"/>
        <w:rPr>
          <w:rFonts w:cs="David" w:hint="cs"/>
          <w:rtl/>
        </w:rPr>
      </w:pPr>
      <w:r w:rsidRPr="00A13291">
        <w:rPr>
          <w:rFonts w:cs="David" w:hint="cs"/>
          <w:rtl/>
        </w:rPr>
        <w:tab/>
        <w:t xml:space="preserve"> אז הנה, הוסיפו לכם כמה ימים כדי שתקום ועדת בחירות ותזדרזו עם זה. יש עוד מישהו שרוצה לומר משהו לפני שאני עובר להצבעה? בבקשה גברתי היועצת המשפטית. </w:t>
      </w:r>
    </w:p>
    <w:p w14:paraId="63D598C1" w14:textId="77777777" w:rsidR="00A13291" w:rsidRPr="00A13291" w:rsidRDefault="00A13291" w:rsidP="00A13291">
      <w:pPr>
        <w:bidi/>
        <w:jc w:val="both"/>
        <w:rPr>
          <w:rFonts w:cs="David" w:hint="cs"/>
          <w:rtl/>
        </w:rPr>
      </w:pPr>
    </w:p>
    <w:p w14:paraId="14520EBD"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2B0C2E58" w14:textId="77777777" w:rsidR="00A13291" w:rsidRPr="00A13291" w:rsidRDefault="00A13291" w:rsidP="00A13291">
      <w:pPr>
        <w:bidi/>
        <w:jc w:val="both"/>
        <w:rPr>
          <w:rFonts w:cs="David" w:hint="cs"/>
          <w:rtl/>
        </w:rPr>
      </w:pPr>
    </w:p>
    <w:p w14:paraId="0D5ABCF7" w14:textId="77777777" w:rsidR="00A13291" w:rsidRPr="00A13291" w:rsidRDefault="00A13291" w:rsidP="00A13291">
      <w:pPr>
        <w:bidi/>
        <w:jc w:val="both"/>
        <w:rPr>
          <w:rFonts w:cs="David" w:hint="cs"/>
          <w:rtl/>
        </w:rPr>
      </w:pPr>
      <w:r w:rsidRPr="00A13291">
        <w:rPr>
          <w:rFonts w:cs="David" w:hint="cs"/>
          <w:rtl/>
        </w:rPr>
        <w:tab/>
        <w:t xml:space="preserve"> אני רוצה להגיד כמה מילים על הצעת החוק. </w:t>
      </w:r>
    </w:p>
    <w:p w14:paraId="6D0FFEC8" w14:textId="77777777" w:rsidR="00A13291" w:rsidRPr="00A13291" w:rsidRDefault="00A13291" w:rsidP="00A13291">
      <w:pPr>
        <w:bidi/>
        <w:jc w:val="both"/>
        <w:rPr>
          <w:rFonts w:cs="David" w:hint="cs"/>
          <w:rtl/>
        </w:rPr>
      </w:pPr>
    </w:p>
    <w:p w14:paraId="19AE418F"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4D15CB03" w14:textId="77777777" w:rsidR="00A13291" w:rsidRPr="00A13291" w:rsidRDefault="00A13291" w:rsidP="00A13291">
      <w:pPr>
        <w:bidi/>
        <w:jc w:val="both"/>
        <w:rPr>
          <w:rFonts w:cs="David" w:hint="cs"/>
          <w:rtl/>
        </w:rPr>
      </w:pPr>
    </w:p>
    <w:p w14:paraId="581A178B" w14:textId="77777777" w:rsidR="00A13291" w:rsidRPr="00A13291" w:rsidRDefault="00A13291" w:rsidP="00A13291">
      <w:pPr>
        <w:bidi/>
        <w:jc w:val="both"/>
        <w:rPr>
          <w:rFonts w:cs="David" w:hint="cs"/>
          <w:rtl/>
        </w:rPr>
      </w:pPr>
      <w:r w:rsidRPr="00A13291">
        <w:rPr>
          <w:rFonts w:cs="David" w:hint="cs"/>
          <w:rtl/>
        </w:rPr>
        <w:tab/>
        <w:t xml:space="preserve"> בבקשה, את אמרת שהם יגידו וזה מספק אותך. </w:t>
      </w:r>
    </w:p>
    <w:p w14:paraId="7C060715" w14:textId="77777777" w:rsidR="00A13291" w:rsidRPr="00A13291" w:rsidRDefault="00A13291" w:rsidP="00A13291">
      <w:pPr>
        <w:bidi/>
        <w:jc w:val="both"/>
        <w:rPr>
          <w:rFonts w:cs="David" w:hint="cs"/>
          <w:rtl/>
        </w:rPr>
      </w:pPr>
    </w:p>
    <w:p w14:paraId="0E4ABDCC" w14:textId="77777777" w:rsidR="00A13291" w:rsidRPr="00A13291" w:rsidRDefault="00A13291" w:rsidP="00A13291">
      <w:pPr>
        <w:bidi/>
        <w:jc w:val="both"/>
        <w:rPr>
          <w:rFonts w:cs="David" w:hint="cs"/>
          <w:u w:val="single"/>
          <w:rtl/>
        </w:rPr>
      </w:pPr>
    </w:p>
    <w:p w14:paraId="645FF6AD" w14:textId="77777777" w:rsidR="00A13291" w:rsidRPr="00A13291" w:rsidRDefault="00A13291" w:rsidP="00A13291">
      <w:pPr>
        <w:bidi/>
        <w:jc w:val="both"/>
        <w:rPr>
          <w:rFonts w:cs="David" w:hint="cs"/>
          <w:u w:val="single"/>
          <w:rtl/>
        </w:rPr>
      </w:pPr>
    </w:p>
    <w:p w14:paraId="50873432" w14:textId="77777777" w:rsidR="00A13291" w:rsidRPr="00A13291" w:rsidRDefault="00A13291" w:rsidP="00A13291">
      <w:pPr>
        <w:bidi/>
        <w:jc w:val="both"/>
        <w:rPr>
          <w:rFonts w:cs="David" w:hint="cs"/>
          <w:u w:val="single"/>
          <w:rtl/>
        </w:rPr>
      </w:pPr>
    </w:p>
    <w:p w14:paraId="6DEA4AD6"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5045EA6E" w14:textId="77777777" w:rsidR="00A13291" w:rsidRPr="00A13291" w:rsidRDefault="00A13291" w:rsidP="00A13291">
      <w:pPr>
        <w:bidi/>
        <w:jc w:val="both"/>
        <w:rPr>
          <w:rFonts w:cs="David" w:hint="cs"/>
          <w:rtl/>
        </w:rPr>
      </w:pPr>
    </w:p>
    <w:p w14:paraId="253F4D03" w14:textId="77777777" w:rsidR="00A13291" w:rsidRPr="00A13291" w:rsidRDefault="00A13291" w:rsidP="00A13291">
      <w:pPr>
        <w:bidi/>
        <w:jc w:val="both"/>
        <w:rPr>
          <w:rFonts w:cs="David" w:hint="cs"/>
          <w:rtl/>
        </w:rPr>
      </w:pPr>
      <w:r w:rsidRPr="00A13291">
        <w:rPr>
          <w:rFonts w:cs="David" w:hint="cs"/>
          <w:rtl/>
        </w:rPr>
        <w:tab/>
        <w:t xml:space="preserve"> אבל נציגי הממשלה לא הציגו את הצעת החוק לכן אומר שני משפטים כדי שהדברים יהיו ברורים לחברי הכנסת. </w:t>
      </w:r>
    </w:p>
    <w:p w14:paraId="087A37C5" w14:textId="77777777" w:rsidR="00A13291" w:rsidRPr="00A13291" w:rsidRDefault="00A13291" w:rsidP="00A13291">
      <w:pPr>
        <w:bidi/>
        <w:jc w:val="both"/>
        <w:rPr>
          <w:rFonts w:cs="David" w:hint="cs"/>
          <w:rtl/>
        </w:rPr>
      </w:pPr>
    </w:p>
    <w:p w14:paraId="53BA459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C0BFD68" w14:textId="77777777" w:rsidR="00A13291" w:rsidRPr="00A13291" w:rsidRDefault="00A13291" w:rsidP="00A13291">
      <w:pPr>
        <w:bidi/>
        <w:jc w:val="both"/>
        <w:rPr>
          <w:rFonts w:cs="David" w:hint="cs"/>
          <w:rtl/>
        </w:rPr>
      </w:pPr>
    </w:p>
    <w:p w14:paraId="630552ED" w14:textId="77777777" w:rsidR="00A13291" w:rsidRPr="00A13291" w:rsidRDefault="00A13291" w:rsidP="00A13291">
      <w:pPr>
        <w:bidi/>
        <w:jc w:val="both"/>
        <w:rPr>
          <w:rFonts w:cs="David" w:hint="cs"/>
          <w:rtl/>
        </w:rPr>
      </w:pPr>
      <w:r w:rsidRPr="00A13291">
        <w:rPr>
          <w:rFonts w:cs="David" w:hint="cs"/>
          <w:rtl/>
        </w:rPr>
        <w:tab/>
        <w:t xml:space="preserve"> את ביקשת ממני שהם יציגו. </w:t>
      </w:r>
    </w:p>
    <w:p w14:paraId="5E4B2743" w14:textId="77777777" w:rsidR="00A13291" w:rsidRPr="00A13291" w:rsidRDefault="00A13291" w:rsidP="00A13291">
      <w:pPr>
        <w:bidi/>
        <w:jc w:val="both"/>
        <w:rPr>
          <w:rFonts w:cs="David" w:hint="cs"/>
          <w:rtl/>
        </w:rPr>
      </w:pPr>
    </w:p>
    <w:p w14:paraId="042E1507"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76E95F4B" w14:textId="77777777" w:rsidR="00A13291" w:rsidRPr="00A13291" w:rsidRDefault="00A13291" w:rsidP="00A13291">
      <w:pPr>
        <w:bidi/>
        <w:jc w:val="both"/>
        <w:rPr>
          <w:rFonts w:cs="David" w:hint="cs"/>
          <w:rtl/>
        </w:rPr>
      </w:pPr>
    </w:p>
    <w:p w14:paraId="71F9B176" w14:textId="77777777" w:rsidR="00A13291" w:rsidRPr="00A13291" w:rsidRDefault="00A13291" w:rsidP="00A13291">
      <w:pPr>
        <w:bidi/>
        <w:jc w:val="both"/>
        <w:rPr>
          <w:rFonts w:cs="David" w:hint="cs"/>
          <w:rtl/>
        </w:rPr>
      </w:pPr>
      <w:r w:rsidRPr="00A13291">
        <w:rPr>
          <w:rFonts w:cs="David" w:hint="cs"/>
          <w:rtl/>
        </w:rPr>
        <w:tab/>
        <w:t xml:space="preserve"> נכון, אבל הם לא עשו את זה. הם אמרו שיש פה עניין טכני, זה הדבר היחידי שנאמר. </w:t>
      </w:r>
    </w:p>
    <w:p w14:paraId="1319E764" w14:textId="77777777" w:rsidR="00A13291" w:rsidRPr="00A13291" w:rsidRDefault="00A13291" w:rsidP="00A13291">
      <w:pPr>
        <w:bidi/>
        <w:jc w:val="both"/>
        <w:rPr>
          <w:rFonts w:cs="David" w:hint="cs"/>
          <w:rtl/>
        </w:rPr>
      </w:pPr>
    </w:p>
    <w:p w14:paraId="63CEB3FA" w14:textId="77777777" w:rsidR="00A13291" w:rsidRPr="00A13291" w:rsidRDefault="00A13291" w:rsidP="00A13291">
      <w:pPr>
        <w:bidi/>
        <w:jc w:val="both"/>
        <w:rPr>
          <w:rFonts w:cs="David" w:hint="cs"/>
          <w:rtl/>
        </w:rPr>
      </w:pPr>
      <w:r w:rsidRPr="00A13291">
        <w:rPr>
          <w:rFonts w:cs="David" w:hint="cs"/>
          <w:u w:val="single"/>
          <w:rtl/>
        </w:rPr>
        <w:t>נסים זאב:</w:t>
      </w:r>
    </w:p>
    <w:p w14:paraId="0BDB770F" w14:textId="77777777" w:rsidR="00A13291" w:rsidRPr="00A13291" w:rsidRDefault="00A13291" w:rsidP="00A13291">
      <w:pPr>
        <w:bidi/>
        <w:jc w:val="both"/>
        <w:rPr>
          <w:rFonts w:cs="David" w:hint="cs"/>
          <w:rtl/>
        </w:rPr>
      </w:pPr>
    </w:p>
    <w:p w14:paraId="7D7329E0" w14:textId="77777777" w:rsidR="00A13291" w:rsidRPr="00A13291" w:rsidRDefault="00A13291" w:rsidP="00A13291">
      <w:pPr>
        <w:bidi/>
        <w:jc w:val="both"/>
        <w:rPr>
          <w:rFonts w:cs="David" w:hint="cs"/>
          <w:rtl/>
        </w:rPr>
      </w:pPr>
      <w:r w:rsidRPr="00A13291">
        <w:rPr>
          <w:rFonts w:cs="David" w:hint="cs"/>
          <w:rtl/>
        </w:rPr>
        <w:tab/>
        <w:t xml:space="preserve">אפשר לבקש שההארכה תהיה אוטומטית ולמנוע - - - </w:t>
      </w:r>
    </w:p>
    <w:p w14:paraId="461A75C1" w14:textId="77777777" w:rsidR="00A13291" w:rsidRPr="00A13291" w:rsidRDefault="00A13291" w:rsidP="00A13291">
      <w:pPr>
        <w:bidi/>
        <w:jc w:val="both"/>
        <w:rPr>
          <w:rFonts w:cs="David" w:hint="cs"/>
          <w:rtl/>
        </w:rPr>
      </w:pPr>
    </w:p>
    <w:p w14:paraId="00243EDD"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98C5E49" w14:textId="77777777" w:rsidR="00A13291" w:rsidRPr="00A13291" w:rsidRDefault="00A13291" w:rsidP="00A13291">
      <w:pPr>
        <w:bidi/>
        <w:jc w:val="both"/>
        <w:rPr>
          <w:rFonts w:cs="David" w:hint="cs"/>
          <w:rtl/>
        </w:rPr>
      </w:pPr>
    </w:p>
    <w:p w14:paraId="6909BA42" w14:textId="77777777" w:rsidR="00A13291" w:rsidRPr="00A13291" w:rsidRDefault="00A13291" w:rsidP="00A13291">
      <w:pPr>
        <w:bidi/>
        <w:jc w:val="both"/>
        <w:rPr>
          <w:rFonts w:cs="David" w:hint="cs"/>
          <w:rtl/>
        </w:rPr>
      </w:pPr>
      <w:r w:rsidRPr="00A13291">
        <w:rPr>
          <w:rFonts w:cs="David" w:hint="cs"/>
          <w:rtl/>
        </w:rPr>
        <w:tab/>
        <w:t xml:space="preserve"> אתה יכול להכניס את זה להסתייגות. </w:t>
      </w:r>
    </w:p>
    <w:p w14:paraId="353B76D8" w14:textId="77777777" w:rsidR="00A13291" w:rsidRPr="00A13291" w:rsidRDefault="00A13291" w:rsidP="00A13291">
      <w:pPr>
        <w:bidi/>
        <w:jc w:val="both"/>
        <w:rPr>
          <w:rFonts w:cs="David" w:hint="cs"/>
          <w:rtl/>
        </w:rPr>
      </w:pPr>
    </w:p>
    <w:p w14:paraId="454B1735" w14:textId="77777777" w:rsidR="00A13291" w:rsidRPr="00A13291" w:rsidRDefault="00A13291" w:rsidP="00A13291">
      <w:pPr>
        <w:bidi/>
        <w:jc w:val="both"/>
        <w:rPr>
          <w:rFonts w:cs="David" w:hint="cs"/>
          <w:rtl/>
        </w:rPr>
      </w:pPr>
      <w:r w:rsidRPr="00A13291">
        <w:rPr>
          <w:rFonts w:cs="David" w:hint="cs"/>
          <w:u w:val="single"/>
          <w:rtl/>
        </w:rPr>
        <w:t>נסים זאב:</w:t>
      </w:r>
    </w:p>
    <w:p w14:paraId="6CC624D1" w14:textId="77777777" w:rsidR="00A13291" w:rsidRPr="00A13291" w:rsidRDefault="00A13291" w:rsidP="00A13291">
      <w:pPr>
        <w:bidi/>
        <w:jc w:val="both"/>
        <w:rPr>
          <w:rFonts w:cs="David" w:hint="cs"/>
          <w:rtl/>
        </w:rPr>
      </w:pPr>
    </w:p>
    <w:p w14:paraId="087F5A98" w14:textId="77777777" w:rsidR="00A13291" w:rsidRPr="00A13291" w:rsidRDefault="00A13291" w:rsidP="00A13291">
      <w:pPr>
        <w:bidi/>
        <w:jc w:val="both"/>
        <w:rPr>
          <w:rFonts w:cs="David" w:hint="cs"/>
          <w:rtl/>
        </w:rPr>
      </w:pPr>
      <w:r w:rsidRPr="00A13291">
        <w:rPr>
          <w:rFonts w:cs="David" w:hint="cs"/>
          <w:rtl/>
        </w:rPr>
        <w:tab/>
        <w:t xml:space="preserve"> אי אפשר שכל פעם זה יבוא לוועדת הכנסת. </w:t>
      </w:r>
    </w:p>
    <w:p w14:paraId="18C325A7" w14:textId="77777777" w:rsidR="00A13291" w:rsidRPr="00A13291" w:rsidRDefault="00A13291" w:rsidP="00A13291">
      <w:pPr>
        <w:bidi/>
        <w:jc w:val="both"/>
        <w:rPr>
          <w:rFonts w:cs="David" w:hint="cs"/>
          <w:rtl/>
        </w:rPr>
      </w:pPr>
    </w:p>
    <w:p w14:paraId="1188467F"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4052CE9" w14:textId="77777777" w:rsidR="00A13291" w:rsidRPr="00A13291" w:rsidRDefault="00A13291" w:rsidP="00A13291">
      <w:pPr>
        <w:bidi/>
        <w:jc w:val="both"/>
        <w:rPr>
          <w:rFonts w:cs="David" w:hint="cs"/>
          <w:rtl/>
        </w:rPr>
      </w:pPr>
    </w:p>
    <w:p w14:paraId="4598B804" w14:textId="77777777" w:rsidR="00A13291" w:rsidRPr="00A13291" w:rsidRDefault="00A13291" w:rsidP="00A13291">
      <w:pPr>
        <w:bidi/>
        <w:jc w:val="both"/>
        <w:rPr>
          <w:rFonts w:cs="David" w:hint="cs"/>
          <w:rtl/>
        </w:rPr>
      </w:pPr>
      <w:r w:rsidRPr="00A13291">
        <w:rPr>
          <w:rFonts w:cs="David" w:hint="cs"/>
          <w:rtl/>
        </w:rPr>
        <w:tab/>
        <w:t xml:space="preserve">אי אפשר שכל פעם יבקשו מאיתנו להאריך ולא יקיימו את הבחירות במועדן. תאר לעצמך שעכשיו היינו מאריכים לעצמנו את הכהונה שלנו בכנסת בעוד שנה. זה נראה נכון? סביר? מידתי? לא. בבקשה גברתי. </w:t>
      </w:r>
    </w:p>
    <w:p w14:paraId="0ED85556" w14:textId="77777777" w:rsidR="00A13291" w:rsidRPr="00A13291" w:rsidRDefault="00A13291" w:rsidP="00A13291">
      <w:pPr>
        <w:bidi/>
        <w:jc w:val="both"/>
        <w:rPr>
          <w:rFonts w:cs="David" w:hint="cs"/>
          <w:rtl/>
        </w:rPr>
      </w:pPr>
    </w:p>
    <w:p w14:paraId="1C4E7C97"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0A0E771D" w14:textId="77777777" w:rsidR="00A13291" w:rsidRPr="00A13291" w:rsidRDefault="00A13291" w:rsidP="00A13291">
      <w:pPr>
        <w:bidi/>
        <w:jc w:val="both"/>
        <w:rPr>
          <w:rFonts w:cs="David" w:hint="cs"/>
          <w:rtl/>
        </w:rPr>
      </w:pPr>
    </w:p>
    <w:p w14:paraId="67FC473C" w14:textId="77777777" w:rsidR="00A13291" w:rsidRPr="00A13291" w:rsidRDefault="00A13291" w:rsidP="00A13291">
      <w:pPr>
        <w:bidi/>
        <w:jc w:val="both"/>
        <w:rPr>
          <w:rFonts w:cs="David" w:hint="cs"/>
          <w:rtl/>
        </w:rPr>
      </w:pPr>
      <w:r w:rsidRPr="00A13291">
        <w:rPr>
          <w:rFonts w:cs="David" w:hint="cs"/>
          <w:rtl/>
        </w:rPr>
        <w:tab/>
        <w:t xml:space="preserve"> אני רוצה לומר בכמה משפטים כי נציגי המשרד לא הציגו את הצעת החוק. מועצת הרבנות הראשית נבחרת לחמש שנים. לפי חוק הרבנות הראשית יש לקיים בחירות בין חודש לשלושה חודשים לפני תום הכהונה. הפעם כפי שאמר היושב ראש וכפי שראיתי שנעשה גם בפעמים הקודמות - לא נערכו הבחירות במועד, גם לא הובהר מדוע זה נעשה. </w:t>
      </w:r>
    </w:p>
    <w:p w14:paraId="5445AF5F" w14:textId="77777777" w:rsidR="00A13291" w:rsidRPr="00A13291" w:rsidRDefault="00A13291" w:rsidP="00A13291">
      <w:pPr>
        <w:bidi/>
        <w:jc w:val="both"/>
        <w:rPr>
          <w:rFonts w:cs="David" w:hint="cs"/>
          <w:rtl/>
        </w:rPr>
      </w:pPr>
    </w:p>
    <w:p w14:paraId="1065C2E8"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AF2E745" w14:textId="77777777" w:rsidR="00A13291" w:rsidRPr="00A13291" w:rsidRDefault="00A13291" w:rsidP="00A13291">
      <w:pPr>
        <w:bidi/>
        <w:jc w:val="both"/>
        <w:rPr>
          <w:rFonts w:cs="David" w:hint="cs"/>
          <w:rtl/>
        </w:rPr>
      </w:pPr>
    </w:p>
    <w:p w14:paraId="439F0341" w14:textId="77777777" w:rsidR="00A13291" w:rsidRPr="00A13291" w:rsidRDefault="00A13291" w:rsidP="00A13291">
      <w:pPr>
        <w:bidi/>
        <w:jc w:val="both"/>
        <w:rPr>
          <w:rFonts w:cs="David" w:hint="cs"/>
          <w:rtl/>
        </w:rPr>
      </w:pPr>
      <w:r w:rsidRPr="00A13291">
        <w:rPr>
          <w:rFonts w:cs="David" w:hint="cs"/>
          <w:rtl/>
        </w:rPr>
        <w:tab/>
        <w:t xml:space="preserve"> ניסיתי להסביר. </w:t>
      </w:r>
    </w:p>
    <w:p w14:paraId="464CAF80" w14:textId="77777777" w:rsidR="00A13291" w:rsidRPr="00A13291" w:rsidRDefault="00A13291" w:rsidP="00A13291">
      <w:pPr>
        <w:bidi/>
        <w:jc w:val="both"/>
        <w:rPr>
          <w:rFonts w:cs="David" w:hint="cs"/>
          <w:rtl/>
        </w:rPr>
      </w:pPr>
    </w:p>
    <w:p w14:paraId="06F5A801"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193AF46D" w14:textId="77777777" w:rsidR="00A13291" w:rsidRPr="00A13291" w:rsidRDefault="00A13291" w:rsidP="00A13291">
      <w:pPr>
        <w:bidi/>
        <w:jc w:val="both"/>
        <w:rPr>
          <w:rFonts w:cs="David" w:hint="cs"/>
          <w:rtl/>
        </w:rPr>
      </w:pPr>
    </w:p>
    <w:p w14:paraId="05BFA6B5" w14:textId="77777777" w:rsidR="00A13291" w:rsidRPr="00A13291" w:rsidRDefault="00A13291" w:rsidP="00A13291">
      <w:pPr>
        <w:bidi/>
        <w:jc w:val="both"/>
        <w:rPr>
          <w:rFonts w:cs="David" w:hint="cs"/>
          <w:rtl/>
        </w:rPr>
      </w:pPr>
      <w:r w:rsidRPr="00A13291">
        <w:rPr>
          <w:rFonts w:cs="David" w:hint="cs"/>
          <w:rtl/>
        </w:rPr>
        <w:tab/>
        <w:t xml:space="preserve"> תקופת הכהונה של חברי המועצה פקעה לפי דברי ההסבר ב-26 בינואר וכעת מתבקש להאריך את תקופת הכהונה כפי שנאמר כאן, למועד מאוחר יותר ממה שמופיע בנוסח של הצעת החוק שעברה בקריאה ראשונה, עד א' בסיוון. רציתי לשאול את המציעים למה רוצים לקבוע שתחילה היא ב-1 בינואר - - - </w:t>
      </w:r>
    </w:p>
    <w:p w14:paraId="246B2E92" w14:textId="77777777" w:rsidR="00A13291" w:rsidRPr="00A13291" w:rsidRDefault="00A13291" w:rsidP="00A13291">
      <w:pPr>
        <w:bidi/>
        <w:jc w:val="both"/>
        <w:rPr>
          <w:rFonts w:cs="David" w:hint="cs"/>
          <w:rtl/>
        </w:rPr>
      </w:pPr>
    </w:p>
    <w:p w14:paraId="3EE64F16"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474D3BD" w14:textId="77777777" w:rsidR="00A13291" w:rsidRPr="00A13291" w:rsidRDefault="00A13291" w:rsidP="00A13291">
      <w:pPr>
        <w:bidi/>
        <w:jc w:val="both"/>
        <w:rPr>
          <w:rFonts w:cs="David" w:hint="cs"/>
          <w:rtl/>
        </w:rPr>
      </w:pPr>
    </w:p>
    <w:p w14:paraId="30EBBDD9" w14:textId="77777777" w:rsidR="00A13291" w:rsidRPr="00A13291" w:rsidRDefault="00A13291" w:rsidP="00A13291">
      <w:pPr>
        <w:bidi/>
        <w:jc w:val="both"/>
        <w:rPr>
          <w:rFonts w:cs="David" w:hint="cs"/>
          <w:rtl/>
        </w:rPr>
      </w:pPr>
      <w:r w:rsidRPr="00A13291">
        <w:rPr>
          <w:rFonts w:cs="David" w:hint="cs"/>
          <w:rtl/>
        </w:rPr>
        <w:tab/>
        <w:t xml:space="preserve"> זה לא משנה, ה-26 בינואר זה גם טוב, תהיה חפיפה. ביררתי את הסוגיה הזאת וזה בסדר. </w:t>
      </w:r>
    </w:p>
    <w:p w14:paraId="5EDEEC8C" w14:textId="77777777" w:rsidR="00A13291" w:rsidRPr="00A13291" w:rsidRDefault="00A13291" w:rsidP="00A13291">
      <w:pPr>
        <w:bidi/>
        <w:jc w:val="both"/>
        <w:rPr>
          <w:rFonts w:cs="David" w:hint="cs"/>
          <w:rtl/>
        </w:rPr>
      </w:pPr>
    </w:p>
    <w:p w14:paraId="292591F9"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215DD281" w14:textId="77777777" w:rsidR="00A13291" w:rsidRPr="00A13291" w:rsidRDefault="00A13291" w:rsidP="00A13291">
      <w:pPr>
        <w:bidi/>
        <w:jc w:val="both"/>
        <w:rPr>
          <w:rFonts w:cs="David" w:hint="cs"/>
          <w:rtl/>
        </w:rPr>
      </w:pPr>
    </w:p>
    <w:p w14:paraId="2761588F" w14:textId="77777777" w:rsidR="00A13291" w:rsidRPr="00A13291" w:rsidRDefault="00A13291" w:rsidP="00A13291">
      <w:pPr>
        <w:bidi/>
        <w:jc w:val="both"/>
        <w:rPr>
          <w:rFonts w:cs="David" w:hint="cs"/>
          <w:rtl/>
        </w:rPr>
      </w:pPr>
      <w:r w:rsidRPr="00A13291">
        <w:rPr>
          <w:rFonts w:cs="David" w:hint="cs"/>
          <w:rtl/>
        </w:rPr>
        <w:tab/>
        <w:t xml:space="preserve"> בסדר. נאמר גם שלא התקבלו שום החלטות - - - </w:t>
      </w:r>
    </w:p>
    <w:p w14:paraId="5C8F3A8B" w14:textId="77777777" w:rsidR="00A13291" w:rsidRPr="00A13291" w:rsidRDefault="00A13291" w:rsidP="00A13291">
      <w:pPr>
        <w:bidi/>
        <w:jc w:val="both"/>
        <w:rPr>
          <w:rFonts w:cs="David" w:hint="cs"/>
          <w:rtl/>
        </w:rPr>
      </w:pPr>
    </w:p>
    <w:p w14:paraId="7DC5C31B" w14:textId="77777777" w:rsidR="00A13291" w:rsidRPr="00A13291" w:rsidRDefault="00A13291" w:rsidP="00A13291">
      <w:pPr>
        <w:bidi/>
        <w:jc w:val="both"/>
        <w:rPr>
          <w:rFonts w:cs="David" w:hint="cs"/>
          <w:u w:val="single"/>
          <w:rtl/>
        </w:rPr>
      </w:pPr>
    </w:p>
    <w:p w14:paraId="26DAD02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36F5C6E" w14:textId="77777777" w:rsidR="00A13291" w:rsidRPr="00A13291" w:rsidRDefault="00A13291" w:rsidP="00A13291">
      <w:pPr>
        <w:bidi/>
        <w:jc w:val="both"/>
        <w:rPr>
          <w:rFonts w:cs="David" w:hint="cs"/>
          <w:rtl/>
        </w:rPr>
      </w:pPr>
    </w:p>
    <w:p w14:paraId="5239A4A7" w14:textId="77777777" w:rsidR="00A13291" w:rsidRPr="00A13291" w:rsidRDefault="00A13291" w:rsidP="00A13291">
      <w:pPr>
        <w:bidi/>
        <w:jc w:val="both"/>
        <w:rPr>
          <w:rFonts w:cs="David" w:hint="cs"/>
          <w:rtl/>
        </w:rPr>
      </w:pPr>
      <w:r w:rsidRPr="00A13291">
        <w:rPr>
          <w:rFonts w:cs="David" w:hint="cs"/>
          <w:rtl/>
        </w:rPr>
        <w:tab/>
        <w:t xml:space="preserve">נאמר על ידי המנכ"ל שלא התקבלו החלטות מהותיות, רציניות כדי שלא יהיה להן תוקף. </w:t>
      </w:r>
    </w:p>
    <w:p w14:paraId="086E7975" w14:textId="77777777" w:rsidR="00A13291" w:rsidRPr="00A13291" w:rsidRDefault="00A13291" w:rsidP="00A13291">
      <w:pPr>
        <w:bidi/>
        <w:jc w:val="both"/>
        <w:rPr>
          <w:rFonts w:cs="David" w:hint="cs"/>
          <w:rtl/>
        </w:rPr>
      </w:pPr>
    </w:p>
    <w:p w14:paraId="1136285E"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65B74DBA" w14:textId="77777777" w:rsidR="00A13291" w:rsidRPr="00A13291" w:rsidRDefault="00A13291" w:rsidP="00A13291">
      <w:pPr>
        <w:bidi/>
        <w:jc w:val="both"/>
        <w:rPr>
          <w:rFonts w:cs="David" w:hint="cs"/>
          <w:rtl/>
        </w:rPr>
      </w:pPr>
    </w:p>
    <w:p w14:paraId="442DBF86" w14:textId="77777777" w:rsidR="00A13291" w:rsidRPr="00A13291" w:rsidRDefault="00A13291" w:rsidP="00A13291">
      <w:pPr>
        <w:bidi/>
        <w:jc w:val="both"/>
        <w:rPr>
          <w:rFonts w:cs="David" w:hint="cs"/>
          <w:rtl/>
        </w:rPr>
      </w:pPr>
      <w:r w:rsidRPr="00A13291">
        <w:rPr>
          <w:rFonts w:cs="David" w:hint="cs"/>
          <w:rtl/>
        </w:rPr>
        <w:tab/>
        <w:t xml:space="preserve"> בפעם שעברה כשנחקק חוק כזה הוא נדון אז בוועדת החוקה, הדיון המרכזי היה בכמה להאריך ואז האריכו בשנה. אני רוצה לוודא שזה מקובל על כל מי שצריך לעסוק בעניין שאכן עד התאריך שנאמר כאן יספיקו לכנס את ועדת הבחירות והאספה הבוררת וכל הדברים אחרת יצטרכו לבוא ולהאריך את החוק. </w:t>
      </w:r>
    </w:p>
    <w:p w14:paraId="2A194130" w14:textId="77777777" w:rsidR="00A13291" w:rsidRPr="00A13291" w:rsidRDefault="00A13291" w:rsidP="00A13291">
      <w:pPr>
        <w:bidi/>
        <w:jc w:val="both"/>
        <w:rPr>
          <w:rFonts w:cs="David" w:hint="cs"/>
          <w:rtl/>
        </w:rPr>
      </w:pPr>
    </w:p>
    <w:p w14:paraId="25E6892F"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18299323" w14:textId="77777777" w:rsidR="00A13291" w:rsidRPr="00A13291" w:rsidRDefault="00A13291" w:rsidP="00A13291">
      <w:pPr>
        <w:bidi/>
        <w:jc w:val="both"/>
        <w:rPr>
          <w:rFonts w:cs="David" w:hint="cs"/>
          <w:rtl/>
        </w:rPr>
      </w:pPr>
    </w:p>
    <w:p w14:paraId="0DFE6F00" w14:textId="77777777" w:rsidR="00A13291" w:rsidRPr="00A13291" w:rsidRDefault="00A13291" w:rsidP="00A13291">
      <w:pPr>
        <w:bidi/>
        <w:jc w:val="both"/>
        <w:rPr>
          <w:rFonts w:cs="David" w:hint="cs"/>
          <w:rtl/>
        </w:rPr>
      </w:pPr>
      <w:r w:rsidRPr="00A13291">
        <w:rPr>
          <w:rFonts w:cs="David" w:hint="cs"/>
          <w:rtl/>
        </w:rPr>
        <w:tab/>
        <w:t>את יודעת מה אפשר לדחוס בשנה?</w:t>
      </w:r>
    </w:p>
    <w:p w14:paraId="74F4F8D6" w14:textId="77777777" w:rsidR="00A13291" w:rsidRPr="00A13291" w:rsidRDefault="00A13291" w:rsidP="00A13291">
      <w:pPr>
        <w:bidi/>
        <w:jc w:val="both"/>
        <w:rPr>
          <w:rFonts w:cs="David" w:hint="cs"/>
          <w:rtl/>
        </w:rPr>
      </w:pPr>
    </w:p>
    <w:p w14:paraId="74FB1F87"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0F56C8F" w14:textId="77777777" w:rsidR="00A13291" w:rsidRPr="00A13291" w:rsidRDefault="00A13291" w:rsidP="00A13291">
      <w:pPr>
        <w:bidi/>
        <w:jc w:val="both"/>
        <w:rPr>
          <w:rFonts w:cs="David" w:hint="cs"/>
          <w:rtl/>
        </w:rPr>
      </w:pPr>
    </w:p>
    <w:p w14:paraId="4252A728" w14:textId="77777777" w:rsidR="00A13291" w:rsidRPr="00A13291" w:rsidRDefault="00A13291" w:rsidP="00A13291">
      <w:pPr>
        <w:bidi/>
        <w:jc w:val="both"/>
        <w:rPr>
          <w:rFonts w:cs="David" w:hint="cs"/>
          <w:rtl/>
        </w:rPr>
      </w:pPr>
      <w:r w:rsidRPr="00A13291">
        <w:rPr>
          <w:rFonts w:cs="David" w:hint="cs"/>
          <w:rtl/>
        </w:rPr>
        <w:tab/>
        <w:t xml:space="preserve"> זה בסדר?</w:t>
      </w:r>
    </w:p>
    <w:p w14:paraId="77E37102" w14:textId="77777777" w:rsidR="00A13291" w:rsidRPr="00A13291" w:rsidRDefault="00A13291" w:rsidP="00A13291">
      <w:pPr>
        <w:bidi/>
        <w:jc w:val="both"/>
        <w:rPr>
          <w:rFonts w:cs="David" w:hint="cs"/>
          <w:rtl/>
        </w:rPr>
      </w:pPr>
    </w:p>
    <w:p w14:paraId="6B7364DE" w14:textId="77777777" w:rsidR="00A13291" w:rsidRPr="00A13291" w:rsidRDefault="00A13291" w:rsidP="00A13291">
      <w:pPr>
        <w:bidi/>
        <w:jc w:val="both"/>
        <w:rPr>
          <w:rFonts w:cs="David" w:hint="cs"/>
          <w:rtl/>
        </w:rPr>
      </w:pPr>
      <w:r w:rsidRPr="00A13291">
        <w:rPr>
          <w:rFonts w:cs="David" w:hint="cs"/>
          <w:u w:val="single"/>
          <w:rtl/>
        </w:rPr>
        <w:t xml:space="preserve">דני </w:t>
      </w:r>
      <w:proofErr w:type="spellStart"/>
      <w:r w:rsidRPr="00A13291">
        <w:rPr>
          <w:rFonts w:cs="David" w:hint="cs"/>
          <w:u w:val="single"/>
          <w:rtl/>
        </w:rPr>
        <w:t>ענטבי</w:t>
      </w:r>
      <w:proofErr w:type="spellEnd"/>
      <w:r w:rsidRPr="00A13291">
        <w:rPr>
          <w:rFonts w:cs="David" w:hint="cs"/>
          <w:u w:val="single"/>
          <w:rtl/>
        </w:rPr>
        <w:t>:</w:t>
      </w:r>
    </w:p>
    <w:p w14:paraId="44F17E53" w14:textId="77777777" w:rsidR="00A13291" w:rsidRPr="00A13291" w:rsidRDefault="00A13291" w:rsidP="00A13291">
      <w:pPr>
        <w:bidi/>
        <w:jc w:val="both"/>
        <w:rPr>
          <w:rFonts w:cs="David" w:hint="cs"/>
          <w:rtl/>
        </w:rPr>
      </w:pPr>
    </w:p>
    <w:p w14:paraId="7F8822B8" w14:textId="77777777" w:rsidR="00A13291" w:rsidRPr="00A13291" w:rsidRDefault="00A13291" w:rsidP="00A13291">
      <w:pPr>
        <w:bidi/>
        <w:jc w:val="both"/>
        <w:rPr>
          <w:rFonts w:cs="David" w:hint="cs"/>
          <w:rtl/>
        </w:rPr>
      </w:pPr>
      <w:r w:rsidRPr="00A13291">
        <w:rPr>
          <w:rFonts w:cs="David" w:hint="cs"/>
          <w:rtl/>
        </w:rPr>
        <w:tab/>
        <w:t xml:space="preserve">זה תלוי בכם. </w:t>
      </w:r>
    </w:p>
    <w:p w14:paraId="24A8F49E" w14:textId="77777777" w:rsidR="00A13291" w:rsidRPr="00A13291" w:rsidRDefault="00A13291" w:rsidP="00A13291">
      <w:pPr>
        <w:bidi/>
        <w:jc w:val="both"/>
        <w:rPr>
          <w:rFonts w:cs="David" w:hint="cs"/>
          <w:rtl/>
        </w:rPr>
      </w:pPr>
    </w:p>
    <w:p w14:paraId="00BD09F9"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F344E40" w14:textId="77777777" w:rsidR="00A13291" w:rsidRPr="00A13291" w:rsidRDefault="00A13291" w:rsidP="00A13291">
      <w:pPr>
        <w:bidi/>
        <w:jc w:val="both"/>
        <w:rPr>
          <w:rFonts w:cs="David" w:hint="cs"/>
          <w:rtl/>
        </w:rPr>
      </w:pPr>
    </w:p>
    <w:p w14:paraId="44AAE151" w14:textId="77777777" w:rsidR="00A13291" w:rsidRPr="00A13291" w:rsidRDefault="00A13291" w:rsidP="00A13291">
      <w:pPr>
        <w:bidi/>
        <w:jc w:val="both"/>
        <w:rPr>
          <w:rFonts w:cs="David" w:hint="cs"/>
          <w:rtl/>
        </w:rPr>
      </w:pPr>
      <w:r w:rsidRPr="00A13291">
        <w:rPr>
          <w:rFonts w:cs="David" w:hint="cs"/>
          <w:rtl/>
        </w:rPr>
        <w:tab/>
        <w:t xml:space="preserve">אם הוועדה תוקם זה לא תלוי בנו, זה תלוי בכם. </w:t>
      </w:r>
    </w:p>
    <w:p w14:paraId="6A92AD60" w14:textId="77777777" w:rsidR="00A13291" w:rsidRPr="00A13291" w:rsidRDefault="00A13291" w:rsidP="00A13291">
      <w:pPr>
        <w:bidi/>
        <w:jc w:val="both"/>
        <w:rPr>
          <w:rFonts w:cs="David" w:hint="cs"/>
          <w:rtl/>
        </w:rPr>
      </w:pPr>
    </w:p>
    <w:p w14:paraId="18122A9F" w14:textId="77777777" w:rsidR="00A13291" w:rsidRPr="00A13291" w:rsidRDefault="00A13291" w:rsidP="00A13291">
      <w:pPr>
        <w:bidi/>
        <w:jc w:val="both"/>
        <w:rPr>
          <w:rFonts w:cs="David" w:hint="cs"/>
          <w:rtl/>
        </w:rPr>
      </w:pPr>
      <w:r w:rsidRPr="00A13291">
        <w:rPr>
          <w:rFonts w:cs="David" w:hint="cs"/>
          <w:u w:val="single"/>
          <w:rtl/>
        </w:rPr>
        <w:t xml:space="preserve">דני </w:t>
      </w:r>
      <w:proofErr w:type="spellStart"/>
      <w:r w:rsidRPr="00A13291">
        <w:rPr>
          <w:rFonts w:cs="David" w:hint="cs"/>
          <w:u w:val="single"/>
          <w:rtl/>
        </w:rPr>
        <w:t>ענטבי</w:t>
      </w:r>
      <w:proofErr w:type="spellEnd"/>
      <w:r w:rsidRPr="00A13291">
        <w:rPr>
          <w:rFonts w:cs="David" w:hint="cs"/>
          <w:u w:val="single"/>
          <w:rtl/>
        </w:rPr>
        <w:t>:</w:t>
      </w:r>
    </w:p>
    <w:p w14:paraId="0BF9DB13" w14:textId="77777777" w:rsidR="00A13291" w:rsidRPr="00A13291" w:rsidRDefault="00A13291" w:rsidP="00A13291">
      <w:pPr>
        <w:bidi/>
        <w:jc w:val="both"/>
        <w:rPr>
          <w:rFonts w:cs="David" w:hint="cs"/>
          <w:rtl/>
        </w:rPr>
      </w:pPr>
    </w:p>
    <w:p w14:paraId="0B561C0E" w14:textId="77777777" w:rsidR="00A13291" w:rsidRPr="00A13291" w:rsidRDefault="00A13291" w:rsidP="00A13291">
      <w:pPr>
        <w:bidi/>
        <w:jc w:val="both"/>
        <w:rPr>
          <w:rFonts w:cs="David" w:hint="cs"/>
          <w:rtl/>
        </w:rPr>
      </w:pPr>
      <w:r w:rsidRPr="00A13291">
        <w:rPr>
          <w:rFonts w:cs="David" w:hint="cs"/>
          <w:rtl/>
        </w:rPr>
        <w:tab/>
        <w:t xml:space="preserve"> זה תלוי בממשלה שלך. </w:t>
      </w:r>
    </w:p>
    <w:p w14:paraId="017F08C0" w14:textId="77777777" w:rsidR="00A13291" w:rsidRPr="00A13291" w:rsidRDefault="00A13291" w:rsidP="00A13291">
      <w:pPr>
        <w:bidi/>
        <w:jc w:val="both"/>
        <w:rPr>
          <w:rFonts w:cs="David" w:hint="cs"/>
          <w:rtl/>
        </w:rPr>
      </w:pPr>
    </w:p>
    <w:p w14:paraId="017F620E"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EE15E53" w14:textId="77777777" w:rsidR="00A13291" w:rsidRPr="00A13291" w:rsidRDefault="00A13291" w:rsidP="00A13291">
      <w:pPr>
        <w:bidi/>
        <w:jc w:val="both"/>
        <w:rPr>
          <w:rFonts w:cs="David" w:hint="cs"/>
          <w:rtl/>
        </w:rPr>
      </w:pPr>
    </w:p>
    <w:p w14:paraId="76EC4DB5" w14:textId="77777777" w:rsidR="00A13291" w:rsidRPr="00A13291" w:rsidRDefault="00A13291" w:rsidP="00A13291">
      <w:pPr>
        <w:bidi/>
        <w:jc w:val="both"/>
        <w:rPr>
          <w:rFonts w:cs="David" w:hint="cs"/>
          <w:rtl/>
        </w:rPr>
      </w:pPr>
      <w:r w:rsidRPr="00A13291">
        <w:rPr>
          <w:rFonts w:cs="David" w:hint="cs"/>
          <w:rtl/>
        </w:rPr>
        <w:tab/>
        <w:t xml:space="preserve"> אדוני, אני כנסת, אני הרשות המחוקקת. הממשלה זה אתם. איציק כהן זה הממשלה. אני אומר את הדברים כי יותר נוח וקל ופשוט לתת לכם עוד פרק זמן, אבל יהיה מאוד לא נעים ולא יפה אם תשובו לכאן ותבקשו ארכה נוספת, אני לא אוהב את הארכות הללו. </w:t>
      </w:r>
    </w:p>
    <w:p w14:paraId="626E091B" w14:textId="77777777" w:rsidR="00A13291" w:rsidRPr="00A13291" w:rsidRDefault="00A13291" w:rsidP="00A13291">
      <w:pPr>
        <w:bidi/>
        <w:jc w:val="both"/>
        <w:rPr>
          <w:rFonts w:cs="David" w:hint="cs"/>
          <w:rtl/>
        </w:rPr>
      </w:pPr>
    </w:p>
    <w:p w14:paraId="32604C11"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3352FA4C" w14:textId="77777777" w:rsidR="00A13291" w:rsidRPr="00A13291" w:rsidRDefault="00A13291" w:rsidP="00A13291">
      <w:pPr>
        <w:bidi/>
        <w:jc w:val="both"/>
        <w:rPr>
          <w:rFonts w:cs="David" w:hint="cs"/>
          <w:rtl/>
        </w:rPr>
      </w:pPr>
    </w:p>
    <w:p w14:paraId="11591273" w14:textId="77777777" w:rsidR="00A13291" w:rsidRPr="00A13291" w:rsidRDefault="00A13291" w:rsidP="00A13291">
      <w:pPr>
        <w:bidi/>
        <w:jc w:val="both"/>
        <w:rPr>
          <w:rFonts w:cs="David" w:hint="cs"/>
          <w:rtl/>
        </w:rPr>
      </w:pPr>
      <w:r w:rsidRPr="00A13291">
        <w:rPr>
          <w:rFonts w:cs="David" w:hint="cs"/>
          <w:rtl/>
        </w:rPr>
        <w:tab/>
        <w:t xml:space="preserve">אני מכבד מאוד את דברי היושב ראש, היות ובהצעת החוק כתוב: "עד לאותו מועד" המוקדם מביניהם, והכוונה בלאו הכי להקדים את זה ככל האפשר, אולי באמת כדי למנוע את אי הנעימות אולי נעשה את זה עד א' תמוז, בהנחה שזה לא שבת - - - </w:t>
      </w:r>
    </w:p>
    <w:p w14:paraId="21257B47" w14:textId="77777777" w:rsidR="00A13291" w:rsidRPr="00A13291" w:rsidRDefault="00A13291" w:rsidP="00A13291">
      <w:pPr>
        <w:bidi/>
        <w:jc w:val="both"/>
        <w:rPr>
          <w:rFonts w:cs="David" w:hint="cs"/>
          <w:rtl/>
        </w:rPr>
      </w:pPr>
    </w:p>
    <w:p w14:paraId="35F720CB"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4B1E8F4" w14:textId="77777777" w:rsidR="00A13291" w:rsidRPr="00A13291" w:rsidRDefault="00A13291" w:rsidP="00A13291">
      <w:pPr>
        <w:bidi/>
        <w:jc w:val="both"/>
        <w:rPr>
          <w:rFonts w:cs="David" w:hint="cs"/>
          <w:rtl/>
        </w:rPr>
      </w:pPr>
    </w:p>
    <w:p w14:paraId="1842D759" w14:textId="77777777" w:rsidR="00A13291" w:rsidRPr="00A13291" w:rsidRDefault="00A13291" w:rsidP="00A13291">
      <w:pPr>
        <w:bidi/>
        <w:jc w:val="both"/>
        <w:rPr>
          <w:rFonts w:cs="David" w:hint="cs"/>
          <w:rtl/>
        </w:rPr>
      </w:pPr>
      <w:r w:rsidRPr="00A13291">
        <w:rPr>
          <w:rFonts w:cs="David" w:hint="cs"/>
          <w:rtl/>
        </w:rPr>
        <w:tab/>
        <w:t xml:space="preserve"> אנחנו מאריכים את זה עד א' בתמוז. מכל מקום תצטרכו לגמור את זה לפני כן. </w:t>
      </w:r>
    </w:p>
    <w:p w14:paraId="574C2ABA" w14:textId="77777777" w:rsidR="00A13291" w:rsidRPr="00A13291" w:rsidRDefault="00A13291" w:rsidP="00A13291">
      <w:pPr>
        <w:bidi/>
        <w:jc w:val="both"/>
        <w:rPr>
          <w:rFonts w:cs="David" w:hint="cs"/>
          <w:rtl/>
        </w:rPr>
      </w:pPr>
    </w:p>
    <w:p w14:paraId="201000A8" w14:textId="77777777" w:rsidR="00A13291" w:rsidRPr="00A13291" w:rsidRDefault="00A13291" w:rsidP="00A13291">
      <w:pPr>
        <w:bidi/>
        <w:jc w:val="both"/>
        <w:rPr>
          <w:rFonts w:cs="David" w:hint="cs"/>
          <w:rtl/>
        </w:rPr>
      </w:pPr>
      <w:r w:rsidRPr="00A13291">
        <w:rPr>
          <w:rFonts w:cs="David" w:hint="cs"/>
          <w:u w:val="single"/>
          <w:rtl/>
        </w:rPr>
        <w:t>דוד רותם:</w:t>
      </w:r>
    </w:p>
    <w:p w14:paraId="20F5F3C4" w14:textId="77777777" w:rsidR="00A13291" w:rsidRPr="00A13291" w:rsidRDefault="00A13291" w:rsidP="00A13291">
      <w:pPr>
        <w:bidi/>
        <w:jc w:val="both"/>
        <w:rPr>
          <w:rFonts w:cs="David" w:hint="cs"/>
          <w:rtl/>
        </w:rPr>
      </w:pPr>
    </w:p>
    <w:p w14:paraId="16956BAA" w14:textId="77777777" w:rsidR="00A13291" w:rsidRPr="00A13291" w:rsidRDefault="00A13291" w:rsidP="00A13291">
      <w:pPr>
        <w:bidi/>
        <w:jc w:val="both"/>
        <w:rPr>
          <w:rFonts w:cs="David" w:hint="cs"/>
          <w:rtl/>
        </w:rPr>
      </w:pPr>
      <w:r w:rsidRPr="00A13291">
        <w:rPr>
          <w:rFonts w:cs="David" w:hint="cs"/>
          <w:rtl/>
        </w:rPr>
        <w:tab/>
        <w:t xml:space="preserve">עד עכשיו אני לפחות לא הבנתי למה לא נעשו הבחירות עד היום. </w:t>
      </w:r>
    </w:p>
    <w:p w14:paraId="7D501AD7" w14:textId="77777777" w:rsidR="00A13291" w:rsidRPr="00A13291" w:rsidRDefault="00A13291" w:rsidP="00A13291">
      <w:pPr>
        <w:bidi/>
        <w:jc w:val="both"/>
        <w:rPr>
          <w:rFonts w:cs="David" w:hint="cs"/>
          <w:rtl/>
        </w:rPr>
      </w:pPr>
    </w:p>
    <w:p w14:paraId="0522B24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F1D1CBD" w14:textId="77777777" w:rsidR="00A13291" w:rsidRPr="00A13291" w:rsidRDefault="00A13291" w:rsidP="00A13291">
      <w:pPr>
        <w:bidi/>
        <w:jc w:val="both"/>
        <w:rPr>
          <w:rFonts w:cs="David" w:hint="cs"/>
          <w:rtl/>
        </w:rPr>
      </w:pPr>
    </w:p>
    <w:p w14:paraId="3AE4502F" w14:textId="77777777" w:rsidR="00A13291" w:rsidRPr="00A13291" w:rsidRDefault="00A13291" w:rsidP="00A13291">
      <w:pPr>
        <w:bidi/>
        <w:jc w:val="both"/>
        <w:rPr>
          <w:rFonts w:cs="David" w:hint="cs"/>
          <w:rtl/>
        </w:rPr>
      </w:pPr>
      <w:r w:rsidRPr="00A13291">
        <w:rPr>
          <w:rFonts w:cs="David" w:hint="cs"/>
          <w:rtl/>
        </w:rPr>
        <w:tab/>
        <w:t xml:space="preserve"> אמרתי שראש הממשלה כנראה היה עסוק בדברים אחרים והוא היה אחראי על המשרד הזה, אני מניח. </w:t>
      </w:r>
    </w:p>
    <w:p w14:paraId="63E4E686" w14:textId="77777777" w:rsidR="00A13291" w:rsidRPr="00A13291" w:rsidRDefault="00A13291" w:rsidP="00A13291">
      <w:pPr>
        <w:bidi/>
        <w:jc w:val="both"/>
        <w:rPr>
          <w:rFonts w:cs="David" w:hint="cs"/>
          <w:rtl/>
        </w:rPr>
      </w:pPr>
    </w:p>
    <w:p w14:paraId="5F6C9F82" w14:textId="77777777" w:rsidR="00A13291" w:rsidRPr="00A13291" w:rsidRDefault="00A13291" w:rsidP="00A13291">
      <w:pPr>
        <w:bidi/>
        <w:jc w:val="both"/>
        <w:rPr>
          <w:rFonts w:cs="David" w:hint="cs"/>
          <w:u w:val="single"/>
          <w:rtl/>
        </w:rPr>
      </w:pPr>
    </w:p>
    <w:p w14:paraId="65302F97" w14:textId="77777777" w:rsidR="00A13291" w:rsidRPr="00A13291" w:rsidRDefault="00A13291" w:rsidP="00A13291">
      <w:pPr>
        <w:bidi/>
        <w:jc w:val="both"/>
        <w:rPr>
          <w:rFonts w:cs="David" w:hint="cs"/>
          <w:u w:val="single"/>
          <w:rtl/>
        </w:rPr>
      </w:pPr>
    </w:p>
    <w:p w14:paraId="049EAD3E" w14:textId="77777777" w:rsidR="00A13291" w:rsidRPr="00A13291" w:rsidRDefault="00A13291" w:rsidP="00A13291">
      <w:pPr>
        <w:bidi/>
        <w:jc w:val="both"/>
        <w:rPr>
          <w:rFonts w:cs="David" w:hint="cs"/>
          <w:rtl/>
        </w:rPr>
      </w:pPr>
      <w:r w:rsidRPr="00A13291">
        <w:rPr>
          <w:rFonts w:cs="David" w:hint="cs"/>
          <w:u w:val="single"/>
          <w:rtl/>
        </w:rPr>
        <w:t>דוד רותם:</w:t>
      </w:r>
    </w:p>
    <w:p w14:paraId="5668E0E3" w14:textId="77777777" w:rsidR="00A13291" w:rsidRPr="00A13291" w:rsidRDefault="00A13291" w:rsidP="00A13291">
      <w:pPr>
        <w:bidi/>
        <w:jc w:val="both"/>
        <w:rPr>
          <w:rFonts w:cs="David" w:hint="cs"/>
          <w:rtl/>
        </w:rPr>
      </w:pPr>
    </w:p>
    <w:p w14:paraId="10885B9B" w14:textId="77777777" w:rsidR="00A13291" w:rsidRPr="00A13291" w:rsidRDefault="00A13291" w:rsidP="00A13291">
      <w:pPr>
        <w:bidi/>
        <w:jc w:val="both"/>
        <w:rPr>
          <w:rFonts w:cs="David" w:hint="cs"/>
          <w:rtl/>
        </w:rPr>
      </w:pPr>
      <w:r w:rsidRPr="00A13291">
        <w:rPr>
          <w:rFonts w:cs="David" w:hint="cs"/>
          <w:rtl/>
        </w:rPr>
        <w:tab/>
        <w:t xml:space="preserve">דבר שני, כבר פקע תוקף כהונתה של הרבנות הראשית. מאז ינואר אין לנו מועצת רבנות ראשית ואני לא רואה שקרה משהו. החשש הגדול שלי הוא שהדברים פה לא הולכים להסתדר. כי אדוני רואה איך שזה הולך, ככה בתוך שנייה, אז בוא נאריך את זה בחודש, בוא נאריך בחודשיים. </w:t>
      </w:r>
    </w:p>
    <w:p w14:paraId="5A2EF571" w14:textId="77777777" w:rsidR="00A13291" w:rsidRPr="00A13291" w:rsidRDefault="00A13291" w:rsidP="00A13291">
      <w:pPr>
        <w:bidi/>
        <w:jc w:val="both"/>
        <w:rPr>
          <w:rFonts w:cs="David" w:hint="cs"/>
          <w:rtl/>
        </w:rPr>
      </w:pPr>
    </w:p>
    <w:p w14:paraId="568AC95D"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55BE268" w14:textId="77777777" w:rsidR="00A13291" w:rsidRPr="00A13291" w:rsidRDefault="00A13291" w:rsidP="00A13291">
      <w:pPr>
        <w:bidi/>
        <w:jc w:val="both"/>
        <w:rPr>
          <w:rFonts w:cs="David" w:hint="cs"/>
          <w:rtl/>
        </w:rPr>
      </w:pPr>
    </w:p>
    <w:p w14:paraId="51097FA7" w14:textId="77777777" w:rsidR="00A13291" w:rsidRPr="00A13291" w:rsidRDefault="00A13291" w:rsidP="00A13291">
      <w:pPr>
        <w:bidi/>
        <w:jc w:val="both"/>
        <w:rPr>
          <w:rFonts w:cs="David" w:hint="cs"/>
          <w:rtl/>
        </w:rPr>
      </w:pPr>
      <w:r w:rsidRPr="00A13291">
        <w:rPr>
          <w:rFonts w:cs="David" w:hint="cs"/>
          <w:rtl/>
        </w:rPr>
        <w:tab/>
        <w:t xml:space="preserve"> אני הצעתי להם. </w:t>
      </w:r>
    </w:p>
    <w:p w14:paraId="74731BA2" w14:textId="77777777" w:rsidR="00A13291" w:rsidRPr="00A13291" w:rsidRDefault="00A13291" w:rsidP="00A13291">
      <w:pPr>
        <w:bidi/>
        <w:jc w:val="both"/>
        <w:rPr>
          <w:rFonts w:cs="David" w:hint="cs"/>
          <w:rtl/>
        </w:rPr>
      </w:pPr>
    </w:p>
    <w:p w14:paraId="7EF7FA41" w14:textId="77777777" w:rsidR="00A13291" w:rsidRPr="00A13291" w:rsidRDefault="00A13291" w:rsidP="00A13291">
      <w:pPr>
        <w:bidi/>
        <w:jc w:val="both"/>
        <w:rPr>
          <w:rFonts w:cs="David" w:hint="cs"/>
          <w:rtl/>
        </w:rPr>
      </w:pPr>
      <w:r w:rsidRPr="00A13291">
        <w:rPr>
          <w:rFonts w:cs="David" w:hint="cs"/>
          <w:u w:val="single"/>
          <w:rtl/>
        </w:rPr>
        <w:t>דוד רותם:</w:t>
      </w:r>
    </w:p>
    <w:p w14:paraId="0A4878BE" w14:textId="77777777" w:rsidR="00A13291" w:rsidRPr="00A13291" w:rsidRDefault="00A13291" w:rsidP="00A13291">
      <w:pPr>
        <w:bidi/>
        <w:jc w:val="both"/>
        <w:rPr>
          <w:rFonts w:cs="David" w:hint="cs"/>
          <w:rtl/>
        </w:rPr>
      </w:pPr>
    </w:p>
    <w:p w14:paraId="194CBE82" w14:textId="77777777" w:rsidR="00A13291" w:rsidRPr="00A13291" w:rsidRDefault="00A13291" w:rsidP="00A13291">
      <w:pPr>
        <w:bidi/>
        <w:jc w:val="both"/>
        <w:rPr>
          <w:rFonts w:cs="David" w:hint="cs"/>
          <w:rtl/>
        </w:rPr>
      </w:pPr>
      <w:r w:rsidRPr="00A13291">
        <w:rPr>
          <w:rFonts w:cs="David" w:hint="cs"/>
          <w:rtl/>
        </w:rPr>
        <w:tab/>
        <w:t xml:space="preserve"> אתה הצעת והם כמובן ישר קפצו על ההצעה. </w:t>
      </w:r>
    </w:p>
    <w:p w14:paraId="30353E85" w14:textId="77777777" w:rsidR="00A13291" w:rsidRPr="00A13291" w:rsidRDefault="00A13291" w:rsidP="00A13291">
      <w:pPr>
        <w:bidi/>
        <w:jc w:val="both"/>
        <w:rPr>
          <w:rFonts w:cs="David" w:hint="cs"/>
          <w:rtl/>
        </w:rPr>
      </w:pPr>
    </w:p>
    <w:p w14:paraId="05AC3E20"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BD801E1" w14:textId="77777777" w:rsidR="00A13291" w:rsidRPr="00A13291" w:rsidRDefault="00A13291" w:rsidP="00A13291">
      <w:pPr>
        <w:bidi/>
        <w:jc w:val="both"/>
        <w:rPr>
          <w:rFonts w:cs="David" w:hint="cs"/>
          <w:rtl/>
        </w:rPr>
      </w:pPr>
    </w:p>
    <w:p w14:paraId="68CCEDAD" w14:textId="77777777" w:rsidR="00A13291" w:rsidRPr="00A13291" w:rsidRDefault="00A13291" w:rsidP="00A13291">
      <w:pPr>
        <w:bidi/>
        <w:jc w:val="both"/>
        <w:rPr>
          <w:rFonts w:cs="David" w:hint="cs"/>
          <w:rtl/>
        </w:rPr>
      </w:pPr>
      <w:r w:rsidRPr="00A13291">
        <w:rPr>
          <w:rFonts w:cs="David" w:hint="cs"/>
          <w:rtl/>
        </w:rPr>
        <w:tab/>
        <w:t xml:space="preserve"> הצעתי להם מפני שאני לא אוהב שבאים אלי שוב לשולחן ומבקשים שוב ארכה ושוב ארכה. </w:t>
      </w:r>
    </w:p>
    <w:p w14:paraId="18C6F6FE" w14:textId="77777777" w:rsidR="00A13291" w:rsidRPr="00A13291" w:rsidRDefault="00A13291" w:rsidP="00A13291">
      <w:pPr>
        <w:bidi/>
        <w:jc w:val="both"/>
        <w:rPr>
          <w:rFonts w:cs="David" w:hint="cs"/>
          <w:rtl/>
        </w:rPr>
      </w:pPr>
    </w:p>
    <w:p w14:paraId="23FE2C6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8F9C20E" w14:textId="77777777" w:rsidR="00A13291" w:rsidRPr="00A13291" w:rsidRDefault="00A13291" w:rsidP="00A13291">
      <w:pPr>
        <w:bidi/>
        <w:jc w:val="both"/>
        <w:rPr>
          <w:rFonts w:cs="David" w:hint="cs"/>
          <w:rtl/>
        </w:rPr>
      </w:pPr>
    </w:p>
    <w:p w14:paraId="50968919" w14:textId="77777777" w:rsidR="00A13291" w:rsidRPr="00A13291" w:rsidRDefault="00A13291" w:rsidP="00A13291">
      <w:pPr>
        <w:bidi/>
        <w:jc w:val="both"/>
        <w:rPr>
          <w:rFonts w:cs="David" w:hint="cs"/>
          <w:rtl/>
        </w:rPr>
      </w:pPr>
      <w:r w:rsidRPr="00A13291">
        <w:rPr>
          <w:rFonts w:cs="David" w:hint="cs"/>
          <w:rtl/>
        </w:rPr>
        <w:tab/>
        <w:t xml:space="preserve"> הייתי מאוד שמח אם היינו נותנים להם חודש ימים כדי לראות מה הם עשו כי אני אומר לך שאם תיתן עוד 3 חודשים עד כמו שאומר עודד, עד ר"ח תמוז, תגיע לזה ממילא עם בקשת הארכה נוספת. אני מוכן להציע 45 יום כדי לראות מה עשו. </w:t>
      </w:r>
    </w:p>
    <w:p w14:paraId="3A166125" w14:textId="77777777" w:rsidR="00A13291" w:rsidRPr="00A13291" w:rsidRDefault="00A13291" w:rsidP="00A13291">
      <w:pPr>
        <w:bidi/>
        <w:jc w:val="both"/>
        <w:rPr>
          <w:rFonts w:cs="David" w:hint="cs"/>
          <w:rtl/>
        </w:rPr>
      </w:pPr>
    </w:p>
    <w:p w14:paraId="079992D9"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9A35079" w14:textId="77777777" w:rsidR="00A13291" w:rsidRPr="00A13291" w:rsidRDefault="00A13291" w:rsidP="00A13291">
      <w:pPr>
        <w:bidi/>
        <w:jc w:val="both"/>
        <w:rPr>
          <w:rFonts w:cs="David" w:hint="cs"/>
          <w:rtl/>
        </w:rPr>
      </w:pPr>
    </w:p>
    <w:p w14:paraId="7952E9ED" w14:textId="77777777" w:rsidR="00A13291" w:rsidRPr="00A13291" w:rsidRDefault="00A13291" w:rsidP="00A13291">
      <w:pPr>
        <w:bidi/>
        <w:jc w:val="both"/>
        <w:rPr>
          <w:rFonts w:cs="David" w:hint="cs"/>
          <w:rtl/>
        </w:rPr>
      </w:pPr>
      <w:r w:rsidRPr="00A13291">
        <w:rPr>
          <w:rFonts w:cs="David" w:hint="cs"/>
          <w:rtl/>
        </w:rPr>
        <w:tab/>
        <w:t xml:space="preserve">דודו, נשאיר את הדברים כמות שהם. אדוני המנכ"ל, אתה תדווח לוועדה על נייר באופן רשמי, מהיום בעוד חודש, להיכן הגעתם בתהליך שהובלת - - - </w:t>
      </w:r>
    </w:p>
    <w:p w14:paraId="7CE51D3C" w14:textId="77777777" w:rsidR="00A13291" w:rsidRPr="00A13291" w:rsidRDefault="00A13291" w:rsidP="00A13291">
      <w:pPr>
        <w:bidi/>
        <w:jc w:val="both"/>
        <w:rPr>
          <w:rFonts w:cs="David" w:hint="cs"/>
          <w:rtl/>
        </w:rPr>
      </w:pPr>
    </w:p>
    <w:p w14:paraId="7C9F759D"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0C6FFAC1" w14:textId="77777777" w:rsidR="00A13291" w:rsidRPr="00A13291" w:rsidRDefault="00A13291" w:rsidP="00A13291">
      <w:pPr>
        <w:bidi/>
        <w:jc w:val="both"/>
        <w:rPr>
          <w:rFonts w:cs="David" w:hint="cs"/>
          <w:u w:val="single"/>
        </w:rPr>
      </w:pPr>
    </w:p>
    <w:p w14:paraId="3EF37530" w14:textId="77777777" w:rsidR="00A13291" w:rsidRPr="00A13291" w:rsidRDefault="00A13291" w:rsidP="00A13291">
      <w:pPr>
        <w:bidi/>
        <w:jc w:val="both"/>
        <w:rPr>
          <w:rFonts w:cs="David" w:hint="cs"/>
          <w:rtl/>
        </w:rPr>
      </w:pPr>
      <w:r w:rsidRPr="00A13291">
        <w:rPr>
          <w:rFonts w:cs="David" w:hint="cs"/>
          <w:rtl/>
        </w:rPr>
        <w:tab/>
        <w:t xml:space="preserve">אבל אנחנו צריכים להתקדם עם החקיקה. </w:t>
      </w:r>
    </w:p>
    <w:p w14:paraId="1CE37952" w14:textId="77777777" w:rsidR="00A13291" w:rsidRPr="00A13291" w:rsidRDefault="00A13291" w:rsidP="00A13291">
      <w:pPr>
        <w:bidi/>
        <w:jc w:val="both"/>
        <w:rPr>
          <w:rFonts w:cs="David" w:hint="cs"/>
          <w:rtl/>
        </w:rPr>
      </w:pPr>
    </w:p>
    <w:p w14:paraId="5DB2122F" w14:textId="77777777" w:rsidR="00A13291" w:rsidRPr="00A13291" w:rsidRDefault="00A13291" w:rsidP="00A13291">
      <w:pPr>
        <w:bidi/>
        <w:jc w:val="both"/>
        <w:rPr>
          <w:rFonts w:cs="David" w:hint="cs"/>
          <w:u w:val="single"/>
          <w:rtl/>
        </w:rPr>
      </w:pPr>
      <w:r w:rsidRPr="00A13291">
        <w:rPr>
          <w:rFonts w:cs="David" w:hint="cs"/>
          <w:u w:val="single"/>
          <w:rtl/>
        </w:rPr>
        <w:t>דוד טל</w:t>
      </w:r>
    </w:p>
    <w:p w14:paraId="13707549" w14:textId="77777777" w:rsidR="00A13291" w:rsidRPr="00A13291" w:rsidRDefault="00A13291" w:rsidP="00A13291">
      <w:pPr>
        <w:bidi/>
        <w:jc w:val="both"/>
        <w:rPr>
          <w:rFonts w:cs="David" w:hint="cs"/>
          <w:u w:val="single"/>
          <w:rtl/>
        </w:rPr>
      </w:pPr>
    </w:p>
    <w:p w14:paraId="5C502DB0" w14:textId="77777777" w:rsidR="00A13291" w:rsidRPr="00A13291" w:rsidRDefault="00A13291" w:rsidP="00A13291">
      <w:pPr>
        <w:bidi/>
        <w:jc w:val="both"/>
        <w:rPr>
          <w:rFonts w:cs="David" w:hint="cs"/>
          <w:rtl/>
        </w:rPr>
      </w:pPr>
      <w:r w:rsidRPr="00A13291">
        <w:rPr>
          <w:rFonts w:cs="David" w:hint="cs"/>
          <w:rtl/>
        </w:rPr>
        <w:tab/>
        <w:t xml:space="preserve">בסדר, זה לא סותר, אנחנו מעבירים את החקיקה והוא ידווח לנו בעוד חודש איפה עומדים הדברים, זה </w:t>
      </w:r>
      <w:proofErr w:type="spellStart"/>
      <w:r w:rsidRPr="00A13291">
        <w:rPr>
          <w:rFonts w:cs="David" w:hint="cs"/>
          <w:rtl/>
        </w:rPr>
        <w:t>הכל</w:t>
      </w:r>
      <w:proofErr w:type="spellEnd"/>
      <w:r w:rsidRPr="00A13291">
        <w:rPr>
          <w:rFonts w:cs="David" w:hint="cs"/>
          <w:rtl/>
        </w:rPr>
        <w:t xml:space="preserve">. </w:t>
      </w:r>
    </w:p>
    <w:p w14:paraId="0AF58D4F" w14:textId="77777777" w:rsidR="00A13291" w:rsidRPr="00A13291" w:rsidRDefault="00A13291" w:rsidP="00A13291">
      <w:pPr>
        <w:bidi/>
        <w:jc w:val="both"/>
        <w:rPr>
          <w:rFonts w:cs="David" w:hint="cs"/>
          <w:rtl/>
        </w:rPr>
      </w:pPr>
    </w:p>
    <w:p w14:paraId="093AD769" w14:textId="77777777" w:rsidR="00A13291" w:rsidRPr="00A13291" w:rsidRDefault="00A13291" w:rsidP="00A13291">
      <w:pPr>
        <w:bidi/>
        <w:jc w:val="both"/>
        <w:rPr>
          <w:rFonts w:cs="David" w:hint="cs"/>
          <w:rtl/>
        </w:rPr>
      </w:pPr>
      <w:r w:rsidRPr="00A13291">
        <w:rPr>
          <w:rFonts w:cs="David" w:hint="cs"/>
          <w:u w:val="single"/>
          <w:rtl/>
        </w:rPr>
        <w:t>דוד רותם:</w:t>
      </w:r>
    </w:p>
    <w:p w14:paraId="3166841A" w14:textId="77777777" w:rsidR="00A13291" w:rsidRPr="00A13291" w:rsidRDefault="00A13291" w:rsidP="00A13291">
      <w:pPr>
        <w:bidi/>
        <w:jc w:val="both"/>
        <w:rPr>
          <w:rFonts w:cs="David" w:hint="cs"/>
          <w:rtl/>
        </w:rPr>
      </w:pPr>
    </w:p>
    <w:p w14:paraId="44E6B2AF" w14:textId="77777777" w:rsidR="00A13291" w:rsidRPr="00A13291" w:rsidRDefault="00A13291" w:rsidP="00A13291">
      <w:pPr>
        <w:bidi/>
        <w:jc w:val="both"/>
        <w:rPr>
          <w:rFonts w:cs="David" w:hint="cs"/>
          <w:rtl/>
        </w:rPr>
      </w:pPr>
      <w:r w:rsidRPr="00A13291">
        <w:rPr>
          <w:rFonts w:cs="David" w:hint="cs"/>
          <w:rtl/>
        </w:rPr>
        <w:tab/>
        <w:t xml:space="preserve">מה עשו עד היום? מאז שפקע ועד היום, חבר הכנסת </w:t>
      </w:r>
      <w:proofErr w:type="spellStart"/>
      <w:r w:rsidRPr="00A13291">
        <w:rPr>
          <w:rFonts w:cs="David" w:hint="cs"/>
          <w:rtl/>
        </w:rPr>
        <w:t>מרגי</w:t>
      </w:r>
      <w:proofErr w:type="spellEnd"/>
      <w:r w:rsidRPr="00A13291">
        <w:rPr>
          <w:rFonts w:cs="David" w:hint="cs"/>
          <w:rtl/>
        </w:rPr>
        <w:t>, כמה זמן מאז שהוקם משרד הדתות?</w:t>
      </w:r>
    </w:p>
    <w:p w14:paraId="6161CA39" w14:textId="77777777" w:rsidR="00A13291" w:rsidRPr="00A13291" w:rsidRDefault="00A13291" w:rsidP="00A13291">
      <w:pPr>
        <w:bidi/>
        <w:jc w:val="both"/>
        <w:rPr>
          <w:rFonts w:cs="David" w:hint="cs"/>
          <w:rtl/>
        </w:rPr>
      </w:pPr>
    </w:p>
    <w:p w14:paraId="7F97E710"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01884268" w14:textId="77777777" w:rsidR="00A13291" w:rsidRPr="00A13291" w:rsidRDefault="00A13291" w:rsidP="00A13291">
      <w:pPr>
        <w:bidi/>
        <w:jc w:val="both"/>
        <w:rPr>
          <w:rFonts w:cs="David" w:hint="cs"/>
          <w:rtl/>
        </w:rPr>
      </w:pPr>
    </w:p>
    <w:p w14:paraId="63685157" w14:textId="77777777" w:rsidR="00A13291" w:rsidRPr="00A13291" w:rsidRDefault="00A13291" w:rsidP="00A13291">
      <w:pPr>
        <w:bidi/>
        <w:jc w:val="both"/>
        <w:rPr>
          <w:rFonts w:cs="David" w:hint="cs"/>
          <w:rtl/>
        </w:rPr>
      </w:pPr>
      <w:r w:rsidRPr="00A13291">
        <w:rPr>
          <w:rFonts w:cs="David" w:hint="cs"/>
          <w:rtl/>
        </w:rPr>
        <w:tab/>
        <w:t xml:space="preserve"> חודש. </w:t>
      </w:r>
    </w:p>
    <w:p w14:paraId="34057456" w14:textId="77777777" w:rsidR="00A13291" w:rsidRPr="00A13291" w:rsidRDefault="00A13291" w:rsidP="00A13291">
      <w:pPr>
        <w:bidi/>
        <w:jc w:val="both"/>
        <w:rPr>
          <w:rFonts w:cs="David" w:hint="cs"/>
          <w:rtl/>
        </w:rPr>
      </w:pPr>
    </w:p>
    <w:p w14:paraId="504CE49A" w14:textId="77777777" w:rsidR="00A13291" w:rsidRPr="00A13291" w:rsidRDefault="00A13291" w:rsidP="00A13291">
      <w:pPr>
        <w:bidi/>
        <w:jc w:val="both"/>
        <w:rPr>
          <w:rFonts w:cs="David" w:hint="cs"/>
          <w:rtl/>
        </w:rPr>
      </w:pPr>
      <w:r w:rsidRPr="00A13291">
        <w:rPr>
          <w:rFonts w:cs="David" w:hint="cs"/>
          <w:u w:val="single"/>
          <w:rtl/>
        </w:rPr>
        <w:t>דוד רותם:</w:t>
      </w:r>
    </w:p>
    <w:p w14:paraId="30EACE39" w14:textId="77777777" w:rsidR="00A13291" w:rsidRPr="00A13291" w:rsidRDefault="00A13291" w:rsidP="00A13291">
      <w:pPr>
        <w:bidi/>
        <w:jc w:val="both"/>
        <w:rPr>
          <w:rFonts w:cs="David" w:hint="cs"/>
          <w:rtl/>
        </w:rPr>
      </w:pPr>
    </w:p>
    <w:p w14:paraId="3AF63839" w14:textId="77777777" w:rsidR="00A13291" w:rsidRPr="00A13291" w:rsidRDefault="00A13291" w:rsidP="00A13291">
      <w:pPr>
        <w:bidi/>
        <w:jc w:val="both"/>
        <w:rPr>
          <w:rFonts w:cs="David" w:hint="cs"/>
          <w:rtl/>
        </w:rPr>
      </w:pPr>
      <w:r w:rsidRPr="00A13291">
        <w:rPr>
          <w:rFonts w:cs="David" w:hint="cs"/>
          <w:rtl/>
        </w:rPr>
        <w:tab/>
        <w:t xml:space="preserve"> מה נעשה בתקופה הזאת? שום דבר. התחילו לקיים את הבחירות? התחילו לפעול למען הבחירות או שאנחנו מאריכים כי צריך להאריך כי אין רבנות ראשית. </w:t>
      </w:r>
    </w:p>
    <w:p w14:paraId="12D7C28B" w14:textId="77777777" w:rsidR="00A13291" w:rsidRPr="00A13291" w:rsidRDefault="00A13291" w:rsidP="00A13291">
      <w:pPr>
        <w:bidi/>
        <w:jc w:val="both"/>
        <w:rPr>
          <w:rFonts w:cs="David" w:hint="cs"/>
          <w:rtl/>
        </w:rPr>
      </w:pPr>
    </w:p>
    <w:p w14:paraId="7A4F0E2F"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45E00A0C" w14:textId="77777777" w:rsidR="00A13291" w:rsidRPr="00A13291" w:rsidRDefault="00A13291" w:rsidP="00A13291">
      <w:pPr>
        <w:bidi/>
        <w:jc w:val="both"/>
        <w:rPr>
          <w:rFonts w:cs="David" w:hint="cs"/>
          <w:rtl/>
        </w:rPr>
      </w:pPr>
    </w:p>
    <w:p w14:paraId="3EEE5AA2" w14:textId="77777777" w:rsidR="00A13291" w:rsidRPr="00A13291" w:rsidRDefault="00A13291" w:rsidP="00A13291">
      <w:pPr>
        <w:bidi/>
        <w:jc w:val="both"/>
        <w:rPr>
          <w:rFonts w:cs="David" w:hint="cs"/>
          <w:rtl/>
        </w:rPr>
      </w:pPr>
      <w:r w:rsidRPr="00A13291">
        <w:rPr>
          <w:rFonts w:cs="David" w:hint="cs"/>
          <w:rtl/>
        </w:rPr>
        <w:tab/>
        <w:t xml:space="preserve"> בדברי ההסבר נאמר שההכנות בעיצומן. </w:t>
      </w:r>
    </w:p>
    <w:p w14:paraId="5917BE62" w14:textId="77777777" w:rsidR="00A13291" w:rsidRPr="00A13291" w:rsidRDefault="00A13291" w:rsidP="00A13291">
      <w:pPr>
        <w:bidi/>
        <w:jc w:val="both"/>
        <w:rPr>
          <w:rFonts w:cs="David" w:hint="cs"/>
          <w:rtl/>
        </w:rPr>
      </w:pPr>
    </w:p>
    <w:p w14:paraId="7EEFA504" w14:textId="77777777" w:rsidR="00A13291" w:rsidRPr="00A13291" w:rsidRDefault="00A13291" w:rsidP="00A13291">
      <w:pPr>
        <w:bidi/>
        <w:jc w:val="both"/>
        <w:rPr>
          <w:rFonts w:cs="David" w:hint="cs"/>
          <w:rtl/>
        </w:rPr>
      </w:pPr>
      <w:r w:rsidRPr="00A13291">
        <w:rPr>
          <w:rFonts w:cs="David" w:hint="cs"/>
          <w:u w:val="single"/>
          <w:rtl/>
        </w:rPr>
        <w:t>דוד רותם:</w:t>
      </w:r>
    </w:p>
    <w:p w14:paraId="4A9A8E7A" w14:textId="77777777" w:rsidR="00A13291" w:rsidRPr="00A13291" w:rsidRDefault="00A13291" w:rsidP="00A13291">
      <w:pPr>
        <w:bidi/>
        <w:jc w:val="both"/>
        <w:rPr>
          <w:rFonts w:cs="David" w:hint="cs"/>
          <w:rtl/>
        </w:rPr>
      </w:pPr>
    </w:p>
    <w:p w14:paraId="2658BA42" w14:textId="77777777" w:rsidR="00A13291" w:rsidRPr="00A13291" w:rsidRDefault="00A13291" w:rsidP="00A13291">
      <w:pPr>
        <w:bidi/>
        <w:jc w:val="both"/>
        <w:rPr>
          <w:rFonts w:cs="David" w:hint="cs"/>
          <w:rtl/>
        </w:rPr>
      </w:pPr>
      <w:r w:rsidRPr="00A13291">
        <w:rPr>
          <w:rFonts w:cs="David" w:hint="cs"/>
          <w:rtl/>
        </w:rPr>
        <w:tab/>
        <w:t xml:space="preserve"> אז אני רוצה לדעת מה נעשה?</w:t>
      </w:r>
    </w:p>
    <w:p w14:paraId="34EE4AF2" w14:textId="77777777" w:rsidR="00A13291" w:rsidRPr="00A13291" w:rsidRDefault="00A13291" w:rsidP="00A13291">
      <w:pPr>
        <w:bidi/>
        <w:jc w:val="both"/>
        <w:rPr>
          <w:rFonts w:cs="David" w:hint="cs"/>
          <w:rtl/>
        </w:rPr>
      </w:pPr>
    </w:p>
    <w:p w14:paraId="34BDFF01"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77ECA213" w14:textId="77777777" w:rsidR="00A13291" w:rsidRPr="00A13291" w:rsidRDefault="00A13291" w:rsidP="00A13291">
      <w:pPr>
        <w:bidi/>
        <w:jc w:val="both"/>
        <w:rPr>
          <w:rFonts w:cs="David" w:hint="cs"/>
          <w:rtl/>
        </w:rPr>
      </w:pPr>
    </w:p>
    <w:p w14:paraId="4C12B580" w14:textId="77777777" w:rsidR="00A13291" w:rsidRPr="00A13291" w:rsidRDefault="00A13291" w:rsidP="00A13291">
      <w:pPr>
        <w:bidi/>
        <w:jc w:val="both"/>
        <w:rPr>
          <w:rFonts w:cs="David" w:hint="cs"/>
          <w:rtl/>
        </w:rPr>
      </w:pPr>
      <w:r w:rsidRPr="00A13291">
        <w:rPr>
          <w:rFonts w:cs="David" w:hint="cs"/>
          <w:rtl/>
        </w:rPr>
        <w:tab/>
        <w:t xml:space="preserve">זה לא הרבנות, אתה פונה לרבנות זה לא נכון. תפנה למשרד הייעודי. אתה פונה לרבנות, הוא מחכה כמוך. </w:t>
      </w:r>
    </w:p>
    <w:p w14:paraId="04C9E06C" w14:textId="77777777" w:rsidR="00A13291" w:rsidRPr="00A13291" w:rsidRDefault="00A13291" w:rsidP="00A13291">
      <w:pPr>
        <w:bidi/>
        <w:jc w:val="both"/>
        <w:rPr>
          <w:rFonts w:cs="David" w:hint="cs"/>
          <w:rtl/>
        </w:rPr>
      </w:pPr>
    </w:p>
    <w:p w14:paraId="4FB33872" w14:textId="77777777" w:rsidR="00A13291" w:rsidRPr="00A13291" w:rsidRDefault="00A13291" w:rsidP="00A13291">
      <w:pPr>
        <w:bidi/>
        <w:jc w:val="both"/>
        <w:rPr>
          <w:rFonts w:cs="David" w:hint="cs"/>
          <w:rtl/>
        </w:rPr>
      </w:pPr>
      <w:r w:rsidRPr="00A13291">
        <w:rPr>
          <w:rFonts w:cs="David" w:hint="cs"/>
          <w:u w:val="single"/>
          <w:rtl/>
        </w:rPr>
        <w:t>דוד רותם:</w:t>
      </w:r>
    </w:p>
    <w:p w14:paraId="29894382" w14:textId="77777777" w:rsidR="00A13291" w:rsidRPr="00A13291" w:rsidRDefault="00A13291" w:rsidP="00A13291">
      <w:pPr>
        <w:bidi/>
        <w:jc w:val="both"/>
        <w:rPr>
          <w:rFonts w:cs="David" w:hint="cs"/>
          <w:rtl/>
        </w:rPr>
      </w:pPr>
    </w:p>
    <w:p w14:paraId="11EFA0C1" w14:textId="77777777" w:rsidR="00A13291" w:rsidRPr="00A13291" w:rsidRDefault="00A13291" w:rsidP="00A13291">
      <w:pPr>
        <w:bidi/>
        <w:jc w:val="both"/>
        <w:rPr>
          <w:rFonts w:cs="David" w:hint="cs"/>
          <w:rtl/>
        </w:rPr>
      </w:pPr>
      <w:r w:rsidRPr="00A13291">
        <w:rPr>
          <w:rFonts w:cs="David" w:hint="cs"/>
          <w:rtl/>
        </w:rPr>
        <w:tab/>
        <w:t xml:space="preserve"> אני מכיר את עודד </w:t>
      </w:r>
      <w:proofErr w:type="spellStart"/>
      <w:r w:rsidRPr="00A13291">
        <w:rPr>
          <w:rFonts w:cs="David" w:hint="cs"/>
          <w:rtl/>
        </w:rPr>
        <w:t>וינר</w:t>
      </w:r>
      <w:proofErr w:type="spellEnd"/>
      <w:r w:rsidRPr="00A13291">
        <w:rPr>
          <w:rFonts w:cs="David" w:hint="cs"/>
          <w:rtl/>
        </w:rPr>
        <w:t>, הוא בוודאי יודע מה עשו כבר, ואם לא אז המשרד הייעודי יגיד לי מה עשו כבר.</w:t>
      </w:r>
    </w:p>
    <w:p w14:paraId="30F6CD61" w14:textId="77777777" w:rsidR="00A13291" w:rsidRPr="00A13291" w:rsidRDefault="00A13291" w:rsidP="00A13291">
      <w:pPr>
        <w:bidi/>
        <w:jc w:val="both"/>
        <w:rPr>
          <w:rFonts w:cs="David" w:hint="cs"/>
          <w:rtl/>
        </w:rPr>
      </w:pPr>
    </w:p>
    <w:p w14:paraId="0731BDBC"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A489151" w14:textId="77777777" w:rsidR="00A13291" w:rsidRPr="00A13291" w:rsidRDefault="00A13291" w:rsidP="00A13291">
      <w:pPr>
        <w:bidi/>
        <w:jc w:val="both"/>
        <w:rPr>
          <w:rFonts w:cs="David" w:hint="cs"/>
          <w:rtl/>
        </w:rPr>
      </w:pPr>
    </w:p>
    <w:p w14:paraId="6CFB96DB" w14:textId="77777777" w:rsidR="00A13291" w:rsidRPr="00A13291" w:rsidRDefault="00A13291" w:rsidP="00A13291">
      <w:pPr>
        <w:bidi/>
        <w:jc w:val="both"/>
        <w:rPr>
          <w:rFonts w:cs="David" w:hint="cs"/>
          <w:rtl/>
        </w:rPr>
      </w:pPr>
      <w:r w:rsidRPr="00A13291">
        <w:rPr>
          <w:rFonts w:cs="David" w:hint="cs"/>
          <w:rtl/>
        </w:rPr>
        <w:tab/>
        <w:t xml:space="preserve"> אדוני יודע להשיב לחבר הכנסת?</w:t>
      </w:r>
    </w:p>
    <w:p w14:paraId="0AD745E0" w14:textId="77777777" w:rsidR="00A13291" w:rsidRPr="00A13291" w:rsidRDefault="00A13291" w:rsidP="00A13291">
      <w:pPr>
        <w:bidi/>
        <w:jc w:val="both"/>
        <w:rPr>
          <w:rFonts w:cs="David" w:hint="cs"/>
          <w:rtl/>
        </w:rPr>
      </w:pPr>
    </w:p>
    <w:p w14:paraId="7FA04EA7" w14:textId="77777777" w:rsidR="00A13291" w:rsidRPr="00A13291" w:rsidRDefault="00A13291" w:rsidP="00A13291">
      <w:pPr>
        <w:bidi/>
        <w:jc w:val="both"/>
        <w:rPr>
          <w:rFonts w:cs="David" w:hint="cs"/>
          <w:rtl/>
        </w:rPr>
      </w:pPr>
      <w:r w:rsidRPr="00A13291">
        <w:rPr>
          <w:rFonts w:cs="David" w:hint="cs"/>
          <w:u w:val="single"/>
          <w:rtl/>
        </w:rPr>
        <w:t xml:space="preserve">דני </w:t>
      </w:r>
      <w:proofErr w:type="spellStart"/>
      <w:r w:rsidRPr="00A13291">
        <w:rPr>
          <w:rFonts w:cs="David" w:hint="cs"/>
          <w:u w:val="single"/>
          <w:rtl/>
        </w:rPr>
        <w:t>ענטבי</w:t>
      </w:r>
      <w:proofErr w:type="spellEnd"/>
      <w:r w:rsidRPr="00A13291">
        <w:rPr>
          <w:rFonts w:cs="David" w:hint="cs"/>
          <w:u w:val="single"/>
          <w:rtl/>
        </w:rPr>
        <w:t>:</w:t>
      </w:r>
    </w:p>
    <w:p w14:paraId="43F66A48" w14:textId="77777777" w:rsidR="00A13291" w:rsidRPr="00A13291" w:rsidRDefault="00A13291" w:rsidP="00A13291">
      <w:pPr>
        <w:bidi/>
        <w:jc w:val="both"/>
        <w:rPr>
          <w:rFonts w:cs="David" w:hint="cs"/>
          <w:rtl/>
        </w:rPr>
      </w:pPr>
    </w:p>
    <w:p w14:paraId="5F5831AF" w14:textId="77777777" w:rsidR="00A13291" w:rsidRPr="00A13291" w:rsidRDefault="00A13291" w:rsidP="00A13291">
      <w:pPr>
        <w:bidi/>
        <w:jc w:val="both"/>
        <w:rPr>
          <w:rFonts w:cs="David" w:hint="cs"/>
          <w:rtl/>
        </w:rPr>
      </w:pPr>
      <w:r w:rsidRPr="00A13291">
        <w:rPr>
          <w:rFonts w:cs="David" w:hint="cs"/>
          <w:rtl/>
        </w:rPr>
        <w:tab/>
        <w:t xml:space="preserve">הממשלה הייתה צריכה לפעול ולא עשתה את שלה. </w:t>
      </w:r>
    </w:p>
    <w:p w14:paraId="5576E522" w14:textId="77777777" w:rsidR="00A13291" w:rsidRPr="00A13291" w:rsidRDefault="00A13291" w:rsidP="00A13291">
      <w:pPr>
        <w:bidi/>
        <w:jc w:val="both"/>
        <w:rPr>
          <w:rFonts w:cs="David" w:hint="cs"/>
          <w:rtl/>
        </w:rPr>
      </w:pPr>
    </w:p>
    <w:p w14:paraId="4D412C08" w14:textId="77777777" w:rsidR="00A13291" w:rsidRPr="00A13291" w:rsidRDefault="00A13291" w:rsidP="00A13291">
      <w:pPr>
        <w:bidi/>
        <w:jc w:val="both"/>
        <w:rPr>
          <w:rFonts w:cs="David" w:hint="cs"/>
          <w:rtl/>
        </w:rPr>
      </w:pPr>
      <w:r w:rsidRPr="00A13291">
        <w:rPr>
          <w:rFonts w:cs="David" w:hint="cs"/>
          <w:u w:val="single"/>
          <w:rtl/>
        </w:rPr>
        <w:t>דוד רותם:</w:t>
      </w:r>
    </w:p>
    <w:p w14:paraId="58431136" w14:textId="77777777" w:rsidR="00A13291" w:rsidRPr="00A13291" w:rsidRDefault="00A13291" w:rsidP="00A13291">
      <w:pPr>
        <w:bidi/>
        <w:jc w:val="both"/>
        <w:rPr>
          <w:rFonts w:cs="David" w:hint="cs"/>
          <w:rtl/>
        </w:rPr>
      </w:pPr>
    </w:p>
    <w:p w14:paraId="1FF82A72" w14:textId="77777777" w:rsidR="00A13291" w:rsidRPr="00A13291" w:rsidRDefault="00A13291" w:rsidP="00A13291">
      <w:pPr>
        <w:bidi/>
        <w:jc w:val="both"/>
        <w:rPr>
          <w:rFonts w:cs="David" w:hint="cs"/>
          <w:rtl/>
        </w:rPr>
      </w:pPr>
      <w:r w:rsidRPr="00A13291">
        <w:rPr>
          <w:rFonts w:cs="David" w:hint="cs"/>
          <w:rtl/>
        </w:rPr>
        <w:tab/>
        <w:t xml:space="preserve"> אדוני, אני מבקש לדחות את ההצבעה עד שיבואו עם תשובה מה עשו. </w:t>
      </w:r>
    </w:p>
    <w:p w14:paraId="0E812B7D" w14:textId="77777777" w:rsidR="00A13291" w:rsidRPr="00A13291" w:rsidRDefault="00A13291" w:rsidP="00A13291">
      <w:pPr>
        <w:bidi/>
        <w:jc w:val="both"/>
        <w:rPr>
          <w:rFonts w:cs="David" w:hint="cs"/>
          <w:rtl/>
        </w:rPr>
      </w:pPr>
    </w:p>
    <w:p w14:paraId="0C6E063F"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73F25C53" w14:textId="77777777" w:rsidR="00A13291" w:rsidRPr="00A13291" w:rsidRDefault="00A13291" w:rsidP="00A13291">
      <w:pPr>
        <w:bidi/>
        <w:jc w:val="both"/>
        <w:rPr>
          <w:rFonts w:cs="David" w:hint="cs"/>
          <w:u w:val="single"/>
        </w:rPr>
      </w:pPr>
    </w:p>
    <w:p w14:paraId="33CCDA42" w14:textId="77777777" w:rsidR="00A13291" w:rsidRPr="00A13291" w:rsidRDefault="00A13291" w:rsidP="00A13291">
      <w:pPr>
        <w:bidi/>
        <w:jc w:val="both"/>
        <w:rPr>
          <w:rFonts w:cs="David" w:hint="cs"/>
          <w:rtl/>
        </w:rPr>
      </w:pPr>
      <w:r w:rsidRPr="00A13291">
        <w:rPr>
          <w:rFonts w:cs="David" w:hint="cs"/>
          <w:rtl/>
        </w:rPr>
        <w:tab/>
        <w:t xml:space="preserve">השאלה שלי היא כזו, אנחנו מדברים פה בחוק של הרבנות הראשית כאשר מלכתחילה אנחנו יודעים שהמועצה היא בהרכב חסר. ניקח לדוגמא, מועצת הרבנות כולל 16 חברים, מתוכם 4 רבני הערים הגדולות. בירושלים אין רבנים ראשיים בכלל. אולי זה הזמן להכניס שאם אין רבנים ראשיים שיהיו 2 אחרים. </w:t>
      </w:r>
    </w:p>
    <w:p w14:paraId="54DDE46D" w14:textId="77777777" w:rsidR="00A13291" w:rsidRPr="00A13291" w:rsidRDefault="00A13291" w:rsidP="00A13291">
      <w:pPr>
        <w:bidi/>
        <w:jc w:val="both"/>
        <w:rPr>
          <w:rFonts w:cs="David" w:hint="cs"/>
          <w:rtl/>
        </w:rPr>
      </w:pPr>
    </w:p>
    <w:p w14:paraId="5F910A4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A434597" w14:textId="77777777" w:rsidR="00A13291" w:rsidRPr="00A13291" w:rsidRDefault="00A13291" w:rsidP="00A13291">
      <w:pPr>
        <w:bidi/>
        <w:jc w:val="both"/>
        <w:rPr>
          <w:rFonts w:cs="David" w:hint="cs"/>
          <w:rtl/>
        </w:rPr>
      </w:pPr>
    </w:p>
    <w:p w14:paraId="61D193DC" w14:textId="77777777" w:rsidR="00A13291" w:rsidRPr="00A13291" w:rsidRDefault="00A13291" w:rsidP="00A13291">
      <w:pPr>
        <w:bidi/>
        <w:jc w:val="both"/>
        <w:rPr>
          <w:rFonts w:cs="David" w:hint="cs"/>
          <w:rtl/>
        </w:rPr>
      </w:pPr>
      <w:r w:rsidRPr="00A13291">
        <w:rPr>
          <w:rFonts w:cs="David" w:hint="cs"/>
          <w:rtl/>
        </w:rPr>
        <w:tab/>
        <w:t>החוק מדבר על אם יש פחות ממחצית אז אין תוקף למועצה. אולי בפרק זמן הזה הם כבר ימנו רב לירושלים.</w:t>
      </w:r>
    </w:p>
    <w:p w14:paraId="40224F3D" w14:textId="77777777" w:rsidR="00A13291" w:rsidRPr="00A13291" w:rsidRDefault="00A13291" w:rsidP="00A13291">
      <w:pPr>
        <w:bidi/>
        <w:jc w:val="both"/>
        <w:rPr>
          <w:rFonts w:cs="David" w:hint="cs"/>
          <w:rtl/>
        </w:rPr>
      </w:pPr>
    </w:p>
    <w:p w14:paraId="7F46BBB6"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579C2C2D" w14:textId="77777777" w:rsidR="00A13291" w:rsidRPr="00A13291" w:rsidRDefault="00A13291" w:rsidP="00A13291">
      <w:pPr>
        <w:bidi/>
        <w:jc w:val="both"/>
        <w:rPr>
          <w:rFonts w:cs="David" w:hint="cs"/>
          <w:u w:val="single"/>
        </w:rPr>
      </w:pPr>
    </w:p>
    <w:p w14:paraId="1D57AC51" w14:textId="77777777" w:rsidR="00A13291" w:rsidRPr="00A13291" w:rsidRDefault="00A13291" w:rsidP="00A13291">
      <w:pPr>
        <w:bidi/>
        <w:jc w:val="both"/>
        <w:rPr>
          <w:rFonts w:cs="David" w:hint="cs"/>
          <w:rtl/>
        </w:rPr>
      </w:pPr>
      <w:r w:rsidRPr="00A13291">
        <w:rPr>
          <w:rFonts w:cs="David" w:hint="cs"/>
          <w:rtl/>
        </w:rPr>
        <w:tab/>
        <w:t xml:space="preserve">אני מבקש להציע, לא יהיו 2 רבנים ראשיים לירושלים עד א' סיוון או א' תמוז, יש גם בג"ץ תלוי ועומד בעניין הזה בגלל שאנחנו בשנת בחירות. אני מציע ככלל עם 4 רבני הערים הגדולות, הם באופן אוטומטי חברים, במקרה ולא, אותו מצב שאנחנו מתקנים עכשיו את החוק, במקרה ואין רבנים ראשיים מישהו מטעם ירושלים שיהיה שם במועצה, וברגע שנבחרים רבנים ראשיים לעיר -  מייד חוזרים הם להיות במועצה. אבל העיר ירושלים - - - </w:t>
      </w:r>
    </w:p>
    <w:p w14:paraId="477A5D77" w14:textId="77777777" w:rsidR="00A13291" w:rsidRPr="00A13291" w:rsidRDefault="00A13291" w:rsidP="00A13291">
      <w:pPr>
        <w:bidi/>
        <w:jc w:val="both"/>
        <w:rPr>
          <w:rFonts w:cs="David" w:hint="cs"/>
          <w:rtl/>
        </w:rPr>
      </w:pPr>
    </w:p>
    <w:p w14:paraId="3C60875B"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E3581D4" w14:textId="77777777" w:rsidR="00A13291" w:rsidRPr="00A13291" w:rsidRDefault="00A13291" w:rsidP="00A13291">
      <w:pPr>
        <w:bidi/>
        <w:jc w:val="both"/>
        <w:rPr>
          <w:rFonts w:cs="David" w:hint="cs"/>
          <w:rtl/>
        </w:rPr>
      </w:pPr>
    </w:p>
    <w:p w14:paraId="45C27EB4" w14:textId="77777777" w:rsidR="00A13291" w:rsidRPr="00A13291" w:rsidRDefault="00A13291" w:rsidP="00A13291">
      <w:pPr>
        <w:bidi/>
        <w:jc w:val="both"/>
        <w:rPr>
          <w:rFonts w:cs="David" w:hint="cs"/>
          <w:rtl/>
        </w:rPr>
      </w:pPr>
      <w:r w:rsidRPr="00A13291">
        <w:rPr>
          <w:rFonts w:cs="David" w:hint="cs"/>
          <w:rtl/>
        </w:rPr>
        <w:tab/>
        <w:t xml:space="preserve"> תגיש הסתייגות להצעת החוק הזאת ותוסיף את מה שאדוני רוצה. </w:t>
      </w:r>
    </w:p>
    <w:p w14:paraId="51838D51" w14:textId="77777777" w:rsidR="00A13291" w:rsidRPr="00A13291" w:rsidRDefault="00A13291" w:rsidP="00A13291">
      <w:pPr>
        <w:bidi/>
        <w:jc w:val="both"/>
        <w:rPr>
          <w:rFonts w:cs="David" w:hint="cs"/>
          <w:u w:val="single"/>
          <w:rtl/>
        </w:rPr>
      </w:pPr>
    </w:p>
    <w:p w14:paraId="3ED132AB"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7A91A694" w14:textId="77777777" w:rsidR="00A13291" w:rsidRPr="00A13291" w:rsidRDefault="00A13291" w:rsidP="00A13291">
      <w:pPr>
        <w:bidi/>
        <w:jc w:val="both"/>
        <w:rPr>
          <w:rFonts w:cs="David" w:hint="cs"/>
          <w:rtl/>
        </w:rPr>
      </w:pPr>
    </w:p>
    <w:p w14:paraId="40B08183" w14:textId="77777777" w:rsidR="00A13291" w:rsidRPr="00A13291" w:rsidRDefault="00A13291" w:rsidP="00A13291">
      <w:pPr>
        <w:bidi/>
        <w:jc w:val="both"/>
        <w:rPr>
          <w:rFonts w:cs="David" w:hint="cs"/>
          <w:rtl/>
        </w:rPr>
      </w:pPr>
      <w:r w:rsidRPr="00A13291">
        <w:rPr>
          <w:rFonts w:cs="David" w:hint="cs"/>
          <w:rtl/>
        </w:rPr>
        <w:tab/>
        <w:t xml:space="preserve">אדוני היושב ראש, אני חושב שהפקידות הבכירה הן של הרבנות והן של משרד הדתות הבינו שבקשה נוספת להארכה תיתקל פה בתגובה לא הכי סימפטית. כבר הדיון הזה הוא לא הכי סימפטי. בפעם הבאה יהיה עוד יותר לא סימפטי. אני חושב שהם הפנימו את זה ואם לא הם יצטרכו להפנים את זה. שיעשו </w:t>
      </w:r>
      <w:proofErr w:type="spellStart"/>
      <w:r w:rsidRPr="00A13291">
        <w:rPr>
          <w:rFonts w:cs="David" w:hint="cs"/>
          <w:rtl/>
        </w:rPr>
        <w:t>הכל</w:t>
      </w:r>
      <w:proofErr w:type="spellEnd"/>
      <w:r w:rsidRPr="00A13291">
        <w:rPr>
          <w:rFonts w:cs="David" w:hint="cs"/>
          <w:rtl/>
        </w:rPr>
        <w:t xml:space="preserve"> בתקופת ההארכה להביא כבר את הרכב הגוף הבוחר, ועדת הבחירות, כל החוק המנדטורי המסורבל שהקימו אותו בזמנו, חוק הרבנות הראשית, צריך לגמור עם זה כמה שיותר מהר כי עוד הארכה תיתקל בדחייה. זכיתם ביום של חסד בוועדת הכנסת. </w:t>
      </w:r>
    </w:p>
    <w:p w14:paraId="4E656145" w14:textId="77777777" w:rsidR="00A13291" w:rsidRPr="00A13291" w:rsidRDefault="00A13291" w:rsidP="00A13291">
      <w:pPr>
        <w:bidi/>
        <w:jc w:val="both"/>
        <w:rPr>
          <w:rFonts w:cs="David" w:hint="cs"/>
          <w:rtl/>
        </w:rPr>
      </w:pPr>
    </w:p>
    <w:p w14:paraId="22517660"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A370057" w14:textId="77777777" w:rsidR="00A13291" w:rsidRPr="00A13291" w:rsidRDefault="00A13291" w:rsidP="00A13291">
      <w:pPr>
        <w:bidi/>
        <w:jc w:val="both"/>
        <w:rPr>
          <w:rFonts w:cs="David" w:hint="cs"/>
          <w:rtl/>
        </w:rPr>
      </w:pPr>
    </w:p>
    <w:p w14:paraId="1B14DDAD" w14:textId="77777777" w:rsidR="00A13291" w:rsidRPr="00A13291" w:rsidRDefault="00A13291" w:rsidP="00A13291">
      <w:pPr>
        <w:bidi/>
        <w:jc w:val="both"/>
        <w:rPr>
          <w:rFonts w:cs="David" w:hint="cs"/>
          <w:rtl/>
        </w:rPr>
      </w:pPr>
      <w:r w:rsidRPr="00A13291">
        <w:rPr>
          <w:rFonts w:cs="David" w:hint="cs"/>
          <w:rtl/>
        </w:rPr>
        <w:tab/>
        <w:t xml:space="preserve">חבר הכנסת </w:t>
      </w:r>
      <w:proofErr w:type="spellStart"/>
      <w:r w:rsidRPr="00A13291">
        <w:rPr>
          <w:rFonts w:cs="David" w:hint="cs"/>
          <w:rtl/>
        </w:rPr>
        <w:t>מרגי</w:t>
      </w:r>
      <w:proofErr w:type="spellEnd"/>
      <w:r w:rsidRPr="00A13291">
        <w:rPr>
          <w:rFonts w:cs="David" w:hint="cs"/>
          <w:rtl/>
        </w:rPr>
        <w:t xml:space="preserve">, אני מבקש ממך להגיש הצעת חוק בנושא הזה, לתקן את החוק המנדטורי. אני מציע שנעבור להצבעה. </w:t>
      </w:r>
    </w:p>
    <w:p w14:paraId="0A89080C" w14:textId="77777777" w:rsidR="00A13291" w:rsidRPr="00A13291" w:rsidRDefault="00A13291" w:rsidP="00A13291">
      <w:pPr>
        <w:bidi/>
        <w:jc w:val="both"/>
        <w:rPr>
          <w:rFonts w:cs="David" w:hint="cs"/>
          <w:rtl/>
        </w:rPr>
      </w:pPr>
    </w:p>
    <w:p w14:paraId="460671CD" w14:textId="77777777" w:rsidR="00A13291" w:rsidRPr="00A13291" w:rsidRDefault="00A13291" w:rsidP="00A13291">
      <w:pPr>
        <w:bidi/>
        <w:jc w:val="both"/>
        <w:rPr>
          <w:rFonts w:cs="David" w:hint="cs"/>
          <w:rtl/>
        </w:rPr>
      </w:pPr>
      <w:r w:rsidRPr="00A13291">
        <w:rPr>
          <w:rFonts w:cs="David" w:hint="cs"/>
          <w:u w:val="single"/>
          <w:rtl/>
        </w:rPr>
        <w:t>דוד רותם:</w:t>
      </w:r>
    </w:p>
    <w:p w14:paraId="00489D38" w14:textId="77777777" w:rsidR="00A13291" w:rsidRPr="00A13291" w:rsidRDefault="00A13291" w:rsidP="00A13291">
      <w:pPr>
        <w:bidi/>
        <w:jc w:val="both"/>
        <w:rPr>
          <w:rFonts w:cs="David" w:hint="cs"/>
          <w:rtl/>
        </w:rPr>
      </w:pPr>
    </w:p>
    <w:p w14:paraId="7CC4155A" w14:textId="77777777" w:rsidR="00A13291" w:rsidRPr="00A13291" w:rsidRDefault="00A13291" w:rsidP="00A13291">
      <w:pPr>
        <w:bidi/>
        <w:jc w:val="both"/>
        <w:rPr>
          <w:rFonts w:cs="David" w:hint="cs"/>
          <w:u w:val="single"/>
          <w:rtl/>
        </w:rPr>
      </w:pPr>
      <w:r w:rsidRPr="00A13291">
        <w:rPr>
          <w:rFonts w:cs="David" w:hint="cs"/>
          <w:rtl/>
        </w:rPr>
        <w:tab/>
        <w:t xml:space="preserve"> אני מבקש לרשום שתי הסתייגויות. </w:t>
      </w:r>
    </w:p>
    <w:p w14:paraId="09741DC1" w14:textId="77777777" w:rsidR="00A13291" w:rsidRPr="00A13291" w:rsidRDefault="00A13291" w:rsidP="00A13291">
      <w:pPr>
        <w:bidi/>
        <w:jc w:val="both"/>
        <w:rPr>
          <w:rFonts w:cs="David" w:hint="cs"/>
          <w:rtl/>
        </w:rPr>
      </w:pPr>
    </w:p>
    <w:p w14:paraId="46A620F2"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E4AC7B7" w14:textId="77777777" w:rsidR="00A13291" w:rsidRPr="00A13291" w:rsidRDefault="00A13291" w:rsidP="00A13291">
      <w:pPr>
        <w:bidi/>
        <w:jc w:val="both"/>
        <w:rPr>
          <w:rFonts w:cs="David" w:hint="cs"/>
          <w:rtl/>
        </w:rPr>
      </w:pPr>
    </w:p>
    <w:p w14:paraId="45DCB596" w14:textId="77777777" w:rsidR="00A13291" w:rsidRPr="00A13291" w:rsidRDefault="00A13291" w:rsidP="00A13291">
      <w:pPr>
        <w:bidi/>
        <w:jc w:val="both"/>
        <w:rPr>
          <w:rFonts w:cs="David" w:hint="cs"/>
          <w:rtl/>
        </w:rPr>
      </w:pPr>
      <w:r w:rsidRPr="00A13291">
        <w:rPr>
          <w:rFonts w:cs="David" w:hint="cs"/>
          <w:rtl/>
        </w:rPr>
        <w:tab/>
        <w:t xml:space="preserve"> חבר הכנסת  פרוש הסתייגות, חבר הכנסת רותם הסתייגות. </w:t>
      </w:r>
    </w:p>
    <w:p w14:paraId="3F2F09F1" w14:textId="77777777" w:rsidR="00A13291" w:rsidRPr="00A13291" w:rsidRDefault="00A13291" w:rsidP="00A13291">
      <w:pPr>
        <w:bidi/>
        <w:jc w:val="both"/>
        <w:rPr>
          <w:rFonts w:cs="David" w:hint="cs"/>
          <w:rtl/>
        </w:rPr>
      </w:pPr>
    </w:p>
    <w:p w14:paraId="0A9D4336" w14:textId="77777777" w:rsidR="00A13291" w:rsidRPr="00A13291" w:rsidRDefault="00A13291" w:rsidP="00A13291">
      <w:pPr>
        <w:bidi/>
        <w:jc w:val="both"/>
        <w:rPr>
          <w:rFonts w:cs="David" w:hint="cs"/>
          <w:rtl/>
        </w:rPr>
      </w:pPr>
      <w:r w:rsidRPr="00A13291">
        <w:rPr>
          <w:rFonts w:cs="David" w:hint="cs"/>
          <w:u w:val="single"/>
          <w:rtl/>
        </w:rPr>
        <w:t>דוד רותם:</w:t>
      </w:r>
    </w:p>
    <w:p w14:paraId="4E282E3B" w14:textId="77777777" w:rsidR="00A13291" w:rsidRPr="00A13291" w:rsidRDefault="00A13291" w:rsidP="00A13291">
      <w:pPr>
        <w:bidi/>
        <w:jc w:val="both"/>
        <w:rPr>
          <w:rFonts w:cs="David" w:hint="cs"/>
          <w:rtl/>
        </w:rPr>
      </w:pPr>
    </w:p>
    <w:p w14:paraId="76826F70" w14:textId="77777777" w:rsidR="00A13291" w:rsidRPr="00A13291" w:rsidRDefault="00A13291" w:rsidP="00A13291">
      <w:pPr>
        <w:bidi/>
        <w:jc w:val="both"/>
        <w:rPr>
          <w:rFonts w:cs="David" w:hint="cs"/>
          <w:rtl/>
        </w:rPr>
      </w:pPr>
      <w:r w:rsidRPr="00A13291">
        <w:rPr>
          <w:rFonts w:cs="David" w:hint="cs"/>
          <w:rtl/>
        </w:rPr>
        <w:tab/>
        <w:t xml:space="preserve"> ההסתייגויות שלי הן מהותיות. במקום יום א' בניסן - - - </w:t>
      </w:r>
    </w:p>
    <w:p w14:paraId="04FA0C02" w14:textId="77777777" w:rsidR="00A13291" w:rsidRPr="00A13291" w:rsidRDefault="00A13291" w:rsidP="00A13291">
      <w:pPr>
        <w:bidi/>
        <w:jc w:val="both"/>
        <w:rPr>
          <w:rFonts w:cs="David" w:hint="cs"/>
          <w:rtl/>
        </w:rPr>
      </w:pPr>
    </w:p>
    <w:p w14:paraId="07AB66FF"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559AF5F0" w14:textId="77777777" w:rsidR="00A13291" w:rsidRPr="00A13291" w:rsidRDefault="00A13291" w:rsidP="00A13291">
      <w:pPr>
        <w:bidi/>
        <w:jc w:val="both"/>
        <w:rPr>
          <w:rFonts w:cs="David" w:hint="cs"/>
          <w:rtl/>
        </w:rPr>
      </w:pPr>
    </w:p>
    <w:p w14:paraId="34D9E5F5" w14:textId="77777777" w:rsidR="00A13291" w:rsidRPr="00A13291" w:rsidRDefault="00A13291" w:rsidP="00A13291">
      <w:pPr>
        <w:bidi/>
        <w:jc w:val="both"/>
        <w:rPr>
          <w:rFonts w:cs="David" w:hint="cs"/>
          <w:rtl/>
        </w:rPr>
      </w:pPr>
      <w:r w:rsidRPr="00A13291">
        <w:rPr>
          <w:rFonts w:cs="David" w:hint="cs"/>
          <w:rtl/>
        </w:rPr>
        <w:tab/>
        <w:t xml:space="preserve"> כנראה נעשה את זה א' בתמוז. </w:t>
      </w:r>
    </w:p>
    <w:p w14:paraId="2657C5D1" w14:textId="77777777" w:rsidR="00A13291" w:rsidRPr="00A13291" w:rsidRDefault="00A13291" w:rsidP="00A13291">
      <w:pPr>
        <w:bidi/>
        <w:jc w:val="both"/>
        <w:rPr>
          <w:rFonts w:cs="David" w:hint="cs"/>
          <w:rtl/>
        </w:rPr>
      </w:pPr>
    </w:p>
    <w:p w14:paraId="104CA64A" w14:textId="77777777" w:rsidR="00A13291" w:rsidRPr="00A13291" w:rsidRDefault="00A13291" w:rsidP="00A13291">
      <w:pPr>
        <w:bidi/>
        <w:jc w:val="both"/>
        <w:rPr>
          <w:rFonts w:cs="David" w:hint="cs"/>
          <w:rtl/>
        </w:rPr>
      </w:pPr>
      <w:r w:rsidRPr="00A13291">
        <w:rPr>
          <w:rFonts w:cs="David" w:hint="cs"/>
          <w:u w:val="single"/>
          <w:rtl/>
        </w:rPr>
        <w:t>דוד רותם:</w:t>
      </w:r>
    </w:p>
    <w:p w14:paraId="679423AC" w14:textId="77777777" w:rsidR="00A13291" w:rsidRPr="00A13291" w:rsidRDefault="00A13291" w:rsidP="00A13291">
      <w:pPr>
        <w:bidi/>
        <w:jc w:val="both"/>
        <w:rPr>
          <w:rFonts w:cs="David" w:hint="cs"/>
          <w:rtl/>
        </w:rPr>
      </w:pPr>
    </w:p>
    <w:p w14:paraId="39295F91" w14:textId="77777777" w:rsidR="00A13291" w:rsidRPr="00A13291" w:rsidRDefault="00A13291" w:rsidP="00A13291">
      <w:pPr>
        <w:bidi/>
        <w:jc w:val="both"/>
        <w:rPr>
          <w:rFonts w:cs="David" w:hint="cs"/>
          <w:rtl/>
        </w:rPr>
      </w:pPr>
      <w:r w:rsidRPr="00A13291">
        <w:rPr>
          <w:rFonts w:cs="David" w:hint="cs"/>
          <w:rtl/>
        </w:rPr>
        <w:tab/>
        <w:t xml:space="preserve"> אז אני מבקש 15 למרץ. </w:t>
      </w:r>
    </w:p>
    <w:p w14:paraId="03440E9A" w14:textId="77777777" w:rsidR="00A13291" w:rsidRPr="00A13291" w:rsidRDefault="00A13291" w:rsidP="00A13291">
      <w:pPr>
        <w:bidi/>
        <w:jc w:val="both"/>
        <w:rPr>
          <w:rFonts w:cs="David" w:hint="cs"/>
          <w:rtl/>
        </w:rPr>
      </w:pPr>
    </w:p>
    <w:p w14:paraId="64F0E403"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08683E88" w14:textId="77777777" w:rsidR="00A13291" w:rsidRPr="00A13291" w:rsidRDefault="00A13291" w:rsidP="00A13291">
      <w:pPr>
        <w:bidi/>
        <w:jc w:val="both"/>
        <w:rPr>
          <w:rFonts w:cs="David" w:hint="cs"/>
          <w:u w:val="single"/>
        </w:rPr>
      </w:pPr>
    </w:p>
    <w:p w14:paraId="2233A00E" w14:textId="77777777" w:rsidR="00A13291" w:rsidRPr="00A13291" w:rsidRDefault="00A13291" w:rsidP="00A13291">
      <w:pPr>
        <w:bidi/>
        <w:jc w:val="both"/>
        <w:rPr>
          <w:rFonts w:cs="David" w:hint="cs"/>
          <w:rtl/>
        </w:rPr>
      </w:pPr>
      <w:r w:rsidRPr="00A13291">
        <w:rPr>
          <w:rFonts w:cs="David" w:hint="cs"/>
          <w:rtl/>
        </w:rPr>
        <w:tab/>
        <w:t xml:space="preserve"> בכוונה לא התאריך העברי?</w:t>
      </w:r>
    </w:p>
    <w:p w14:paraId="318FF8DA" w14:textId="77777777" w:rsidR="00A13291" w:rsidRPr="00A13291" w:rsidRDefault="00A13291" w:rsidP="00A13291">
      <w:pPr>
        <w:bidi/>
        <w:jc w:val="both"/>
        <w:rPr>
          <w:rFonts w:cs="David" w:hint="cs"/>
          <w:rtl/>
        </w:rPr>
      </w:pPr>
    </w:p>
    <w:p w14:paraId="7B4A8CC6"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6077001" w14:textId="77777777" w:rsidR="00A13291" w:rsidRPr="00A13291" w:rsidRDefault="00A13291" w:rsidP="00A13291">
      <w:pPr>
        <w:bidi/>
        <w:jc w:val="both"/>
        <w:rPr>
          <w:rFonts w:cs="David" w:hint="cs"/>
          <w:rtl/>
        </w:rPr>
      </w:pPr>
    </w:p>
    <w:p w14:paraId="1660BBBE" w14:textId="77777777" w:rsidR="00A13291" w:rsidRPr="00A13291" w:rsidRDefault="00A13291" w:rsidP="00A13291">
      <w:pPr>
        <w:bidi/>
        <w:jc w:val="both"/>
        <w:rPr>
          <w:rFonts w:cs="David" w:hint="cs"/>
          <w:rtl/>
        </w:rPr>
      </w:pPr>
      <w:r w:rsidRPr="00A13291">
        <w:rPr>
          <w:rFonts w:cs="David" w:hint="cs"/>
          <w:rtl/>
        </w:rPr>
        <w:tab/>
        <w:t xml:space="preserve"> לא בכוונה, אל תחשוד בכשרים. </w:t>
      </w:r>
    </w:p>
    <w:p w14:paraId="180F38B9" w14:textId="77777777" w:rsidR="00A13291" w:rsidRPr="00A13291" w:rsidRDefault="00A13291" w:rsidP="00A13291">
      <w:pPr>
        <w:bidi/>
        <w:jc w:val="both"/>
        <w:rPr>
          <w:rFonts w:cs="David" w:hint="cs"/>
          <w:rtl/>
        </w:rPr>
      </w:pPr>
    </w:p>
    <w:p w14:paraId="1AFFDCBD" w14:textId="77777777" w:rsidR="00A13291" w:rsidRPr="00A13291" w:rsidRDefault="00A13291" w:rsidP="00A13291">
      <w:pPr>
        <w:bidi/>
        <w:jc w:val="both"/>
        <w:rPr>
          <w:rFonts w:cs="David" w:hint="cs"/>
          <w:rtl/>
        </w:rPr>
      </w:pPr>
      <w:r w:rsidRPr="00A13291">
        <w:rPr>
          <w:rFonts w:cs="David" w:hint="cs"/>
          <w:u w:val="single"/>
          <w:rtl/>
        </w:rPr>
        <w:t>דוד רותם:</w:t>
      </w:r>
    </w:p>
    <w:p w14:paraId="64C3F5BB" w14:textId="77777777" w:rsidR="00A13291" w:rsidRPr="00A13291" w:rsidRDefault="00A13291" w:rsidP="00A13291">
      <w:pPr>
        <w:bidi/>
        <w:jc w:val="both"/>
        <w:rPr>
          <w:rFonts w:cs="David" w:hint="cs"/>
          <w:rtl/>
        </w:rPr>
      </w:pPr>
    </w:p>
    <w:p w14:paraId="4CB6F42E" w14:textId="77777777" w:rsidR="00A13291" w:rsidRPr="00A13291" w:rsidRDefault="00A13291" w:rsidP="00A13291">
      <w:pPr>
        <w:bidi/>
        <w:jc w:val="both"/>
        <w:rPr>
          <w:rFonts w:cs="David" w:hint="cs"/>
          <w:rtl/>
        </w:rPr>
      </w:pPr>
      <w:r w:rsidRPr="00A13291">
        <w:rPr>
          <w:rFonts w:cs="David" w:hint="cs"/>
          <w:rtl/>
        </w:rPr>
        <w:tab/>
        <w:t xml:space="preserve">אני לא יודע, אין לי פה לוח. </w:t>
      </w:r>
    </w:p>
    <w:p w14:paraId="21C25C1C" w14:textId="77777777" w:rsidR="00A13291" w:rsidRPr="00A13291" w:rsidRDefault="00A13291" w:rsidP="00A13291">
      <w:pPr>
        <w:bidi/>
        <w:jc w:val="both"/>
        <w:rPr>
          <w:rFonts w:cs="David" w:hint="cs"/>
          <w:rtl/>
        </w:rPr>
      </w:pPr>
    </w:p>
    <w:p w14:paraId="38545804"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16C173FD" w14:textId="77777777" w:rsidR="00A13291" w:rsidRPr="00A13291" w:rsidRDefault="00A13291" w:rsidP="00A13291">
      <w:pPr>
        <w:bidi/>
        <w:jc w:val="both"/>
        <w:rPr>
          <w:rFonts w:cs="David" w:hint="cs"/>
          <w:rtl/>
        </w:rPr>
      </w:pPr>
    </w:p>
    <w:p w14:paraId="168B5EEB" w14:textId="77777777" w:rsidR="00A13291" w:rsidRPr="00A13291" w:rsidRDefault="00A13291" w:rsidP="00A13291">
      <w:pPr>
        <w:bidi/>
        <w:jc w:val="both"/>
        <w:rPr>
          <w:rFonts w:cs="David" w:hint="cs"/>
          <w:rtl/>
        </w:rPr>
      </w:pPr>
      <w:r w:rsidRPr="00A13291">
        <w:rPr>
          <w:rFonts w:cs="David" w:hint="cs"/>
          <w:rtl/>
        </w:rPr>
        <w:tab/>
        <w:t xml:space="preserve"> אבל חוק הרבנות מחייב תאריך עברי. </w:t>
      </w:r>
    </w:p>
    <w:p w14:paraId="7BC52513" w14:textId="77777777" w:rsidR="00A13291" w:rsidRPr="00A13291" w:rsidRDefault="00A13291" w:rsidP="00A13291">
      <w:pPr>
        <w:bidi/>
        <w:jc w:val="both"/>
        <w:rPr>
          <w:rFonts w:cs="David" w:hint="cs"/>
          <w:rtl/>
        </w:rPr>
      </w:pPr>
    </w:p>
    <w:p w14:paraId="552C4396"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1E29AABC" w14:textId="77777777" w:rsidR="00A13291" w:rsidRPr="00A13291" w:rsidRDefault="00A13291" w:rsidP="00A13291">
      <w:pPr>
        <w:bidi/>
        <w:jc w:val="both"/>
        <w:rPr>
          <w:rFonts w:cs="David" w:hint="cs"/>
          <w:rtl/>
        </w:rPr>
      </w:pPr>
    </w:p>
    <w:p w14:paraId="3F87AE96" w14:textId="77777777" w:rsidR="00A13291" w:rsidRPr="00A13291" w:rsidRDefault="00A13291" w:rsidP="00A13291">
      <w:pPr>
        <w:bidi/>
        <w:jc w:val="both"/>
        <w:rPr>
          <w:rFonts w:cs="David" w:hint="cs"/>
          <w:rtl/>
        </w:rPr>
      </w:pPr>
      <w:r w:rsidRPr="00A13291">
        <w:rPr>
          <w:rFonts w:cs="David" w:hint="cs"/>
          <w:rtl/>
        </w:rPr>
        <w:tab/>
        <w:t xml:space="preserve"> זה יוצא שבת אז נעשה את זה ביום ראשון. </w:t>
      </w:r>
    </w:p>
    <w:p w14:paraId="5341847C" w14:textId="77777777" w:rsidR="00A13291" w:rsidRPr="00A13291" w:rsidRDefault="00A13291" w:rsidP="00A13291">
      <w:pPr>
        <w:bidi/>
        <w:jc w:val="both"/>
        <w:rPr>
          <w:rFonts w:cs="David" w:hint="cs"/>
          <w:rtl/>
        </w:rPr>
      </w:pPr>
    </w:p>
    <w:p w14:paraId="13847AA4" w14:textId="77777777" w:rsidR="00A13291" w:rsidRPr="00A13291" w:rsidRDefault="00A13291" w:rsidP="00A13291">
      <w:pPr>
        <w:bidi/>
        <w:jc w:val="both"/>
        <w:rPr>
          <w:rFonts w:cs="David" w:hint="cs"/>
          <w:rtl/>
        </w:rPr>
      </w:pPr>
      <w:r w:rsidRPr="00A13291">
        <w:rPr>
          <w:rFonts w:cs="David" w:hint="cs"/>
          <w:u w:val="single"/>
          <w:rtl/>
        </w:rPr>
        <w:t>דוד רותם:</w:t>
      </w:r>
    </w:p>
    <w:p w14:paraId="5C61A724" w14:textId="77777777" w:rsidR="00A13291" w:rsidRPr="00A13291" w:rsidRDefault="00A13291" w:rsidP="00A13291">
      <w:pPr>
        <w:bidi/>
        <w:jc w:val="both"/>
        <w:rPr>
          <w:rFonts w:cs="David" w:hint="cs"/>
          <w:rtl/>
        </w:rPr>
      </w:pPr>
    </w:p>
    <w:p w14:paraId="2955E772" w14:textId="77777777" w:rsidR="00A13291" w:rsidRPr="00A13291" w:rsidRDefault="00A13291" w:rsidP="00A13291">
      <w:pPr>
        <w:bidi/>
        <w:jc w:val="both"/>
        <w:rPr>
          <w:rFonts w:cs="David" w:hint="cs"/>
          <w:rtl/>
        </w:rPr>
      </w:pPr>
      <w:r w:rsidRPr="00A13291">
        <w:rPr>
          <w:rFonts w:cs="David" w:hint="cs"/>
          <w:rtl/>
        </w:rPr>
        <w:tab/>
        <w:t xml:space="preserve">דבר שני, אני מבקש את תחילתו של חוק זה ביום חקיקתו. </w:t>
      </w:r>
    </w:p>
    <w:p w14:paraId="5F9CD24F" w14:textId="77777777" w:rsidR="00A13291" w:rsidRPr="00A13291" w:rsidRDefault="00A13291" w:rsidP="00A13291">
      <w:pPr>
        <w:bidi/>
        <w:jc w:val="both"/>
        <w:rPr>
          <w:rFonts w:cs="David" w:hint="cs"/>
          <w:rtl/>
        </w:rPr>
      </w:pPr>
    </w:p>
    <w:p w14:paraId="1E3D0EFF"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7750E80" w14:textId="77777777" w:rsidR="00A13291" w:rsidRPr="00A13291" w:rsidRDefault="00A13291" w:rsidP="00A13291">
      <w:pPr>
        <w:bidi/>
        <w:jc w:val="both"/>
        <w:rPr>
          <w:rFonts w:cs="David" w:hint="cs"/>
          <w:rtl/>
        </w:rPr>
      </w:pPr>
    </w:p>
    <w:p w14:paraId="50BA1160" w14:textId="77777777" w:rsidR="00A13291" w:rsidRPr="00A13291" w:rsidRDefault="00A13291" w:rsidP="00A13291">
      <w:pPr>
        <w:bidi/>
        <w:jc w:val="both"/>
        <w:rPr>
          <w:rFonts w:cs="David" w:hint="cs"/>
          <w:rtl/>
        </w:rPr>
      </w:pPr>
      <w:r w:rsidRPr="00A13291">
        <w:rPr>
          <w:rFonts w:cs="David" w:hint="cs"/>
          <w:rtl/>
        </w:rPr>
        <w:tab/>
        <w:t xml:space="preserve"> אז תיווצר לנו לקונה. </w:t>
      </w:r>
    </w:p>
    <w:p w14:paraId="0D3977A7" w14:textId="77777777" w:rsidR="00A13291" w:rsidRPr="00A13291" w:rsidRDefault="00A13291" w:rsidP="00A13291">
      <w:pPr>
        <w:bidi/>
        <w:jc w:val="both"/>
        <w:rPr>
          <w:rFonts w:cs="David" w:hint="cs"/>
          <w:rtl/>
        </w:rPr>
      </w:pPr>
    </w:p>
    <w:p w14:paraId="70B00B18" w14:textId="77777777" w:rsidR="00A13291" w:rsidRDefault="00A13291" w:rsidP="00A13291">
      <w:pPr>
        <w:bidi/>
        <w:jc w:val="both"/>
        <w:rPr>
          <w:rFonts w:cs="David" w:hint="cs"/>
          <w:u w:val="single"/>
          <w:rtl/>
        </w:rPr>
      </w:pPr>
    </w:p>
    <w:p w14:paraId="2CA69839" w14:textId="77777777" w:rsidR="00A13291" w:rsidRDefault="00A13291" w:rsidP="00A13291">
      <w:pPr>
        <w:bidi/>
        <w:jc w:val="both"/>
        <w:rPr>
          <w:rFonts w:cs="David" w:hint="cs"/>
          <w:u w:val="single"/>
          <w:rtl/>
        </w:rPr>
      </w:pPr>
    </w:p>
    <w:p w14:paraId="0E2A89F8" w14:textId="77777777" w:rsidR="00A13291" w:rsidRDefault="00A13291" w:rsidP="00A13291">
      <w:pPr>
        <w:bidi/>
        <w:jc w:val="both"/>
        <w:rPr>
          <w:rFonts w:cs="David" w:hint="cs"/>
          <w:u w:val="single"/>
          <w:rtl/>
        </w:rPr>
      </w:pPr>
    </w:p>
    <w:p w14:paraId="10FB989B" w14:textId="77777777" w:rsidR="00A13291" w:rsidRDefault="00A13291" w:rsidP="00A13291">
      <w:pPr>
        <w:bidi/>
        <w:jc w:val="both"/>
        <w:rPr>
          <w:rFonts w:cs="David" w:hint="cs"/>
          <w:u w:val="single"/>
          <w:rtl/>
        </w:rPr>
      </w:pPr>
    </w:p>
    <w:p w14:paraId="1F1A3DEA" w14:textId="77777777" w:rsidR="00A13291" w:rsidRPr="00A13291" w:rsidRDefault="00A13291" w:rsidP="00A13291">
      <w:pPr>
        <w:bidi/>
        <w:jc w:val="both"/>
        <w:rPr>
          <w:rFonts w:cs="David" w:hint="cs"/>
          <w:u w:val="single"/>
          <w:rtl/>
        </w:rPr>
      </w:pPr>
    </w:p>
    <w:p w14:paraId="4CC5F80C" w14:textId="77777777" w:rsidR="00A13291" w:rsidRPr="00A13291" w:rsidRDefault="00A13291" w:rsidP="00A13291">
      <w:pPr>
        <w:bidi/>
        <w:jc w:val="both"/>
        <w:rPr>
          <w:rFonts w:cs="David" w:hint="cs"/>
          <w:rtl/>
        </w:rPr>
      </w:pPr>
      <w:r w:rsidRPr="00A13291">
        <w:rPr>
          <w:rFonts w:cs="David" w:hint="cs"/>
          <w:u w:val="single"/>
          <w:rtl/>
        </w:rPr>
        <w:t>דוד רותם:</w:t>
      </w:r>
    </w:p>
    <w:p w14:paraId="61C9CD7B" w14:textId="77777777" w:rsidR="00A13291" w:rsidRPr="00A13291" w:rsidRDefault="00A13291" w:rsidP="00A13291">
      <w:pPr>
        <w:bidi/>
        <w:jc w:val="both"/>
        <w:rPr>
          <w:rFonts w:cs="David" w:hint="cs"/>
          <w:rtl/>
        </w:rPr>
      </w:pPr>
    </w:p>
    <w:p w14:paraId="15DCE1D2" w14:textId="77777777" w:rsidR="00A13291" w:rsidRPr="00A13291" w:rsidRDefault="00A13291" w:rsidP="00A13291">
      <w:pPr>
        <w:bidi/>
        <w:jc w:val="both"/>
        <w:rPr>
          <w:rFonts w:cs="David" w:hint="cs"/>
          <w:rtl/>
        </w:rPr>
      </w:pPr>
      <w:r w:rsidRPr="00A13291">
        <w:rPr>
          <w:rFonts w:cs="David" w:hint="cs"/>
          <w:rtl/>
        </w:rPr>
        <w:tab/>
        <w:t xml:space="preserve">אז תהיה לקונה, אני רוצה שתהיה לקונה. זו לא לקונה כי אתה שומע שלא מחליטים במילא שום דבר. </w:t>
      </w:r>
    </w:p>
    <w:p w14:paraId="55CFEB9C" w14:textId="77777777" w:rsidR="00A13291" w:rsidRPr="00A13291" w:rsidRDefault="00A13291" w:rsidP="00A13291">
      <w:pPr>
        <w:bidi/>
        <w:jc w:val="both"/>
        <w:rPr>
          <w:rFonts w:cs="David" w:hint="cs"/>
          <w:rtl/>
        </w:rPr>
      </w:pPr>
    </w:p>
    <w:p w14:paraId="248EB3F6"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19ABA9D" w14:textId="77777777" w:rsidR="00A13291" w:rsidRPr="00A13291" w:rsidRDefault="00A13291" w:rsidP="00A13291">
      <w:pPr>
        <w:bidi/>
        <w:jc w:val="both"/>
        <w:rPr>
          <w:rFonts w:cs="David" w:hint="cs"/>
          <w:rtl/>
        </w:rPr>
      </w:pPr>
    </w:p>
    <w:p w14:paraId="77F5CF21" w14:textId="77777777" w:rsidR="00A13291" w:rsidRPr="00A13291" w:rsidRDefault="00A13291" w:rsidP="00A13291">
      <w:pPr>
        <w:bidi/>
        <w:jc w:val="both"/>
        <w:rPr>
          <w:rFonts w:cs="David" w:hint="cs"/>
          <w:rtl/>
        </w:rPr>
      </w:pPr>
      <w:r w:rsidRPr="00A13291">
        <w:rPr>
          <w:rFonts w:cs="David" w:hint="cs"/>
          <w:rtl/>
        </w:rPr>
        <w:tab/>
        <w:t xml:space="preserve"> אני חושב שזה לא יהיה נכון אבל מותר לך. </w:t>
      </w:r>
    </w:p>
    <w:p w14:paraId="2C182ABD" w14:textId="77777777" w:rsidR="00A13291" w:rsidRPr="00A13291" w:rsidRDefault="00A13291" w:rsidP="00A13291">
      <w:pPr>
        <w:bidi/>
        <w:jc w:val="both"/>
        <w:rPr>
          <w:rFonts w:cs="David" w:hint="cs"/>
          <w:rtl/>
        </w:rPr>
      </w:pPr>
    </w:p>
    <w:p w14:paraId="362C50FA" w14:textId="77777777" w:rsidR="00A13291" w:rsidRPr="00A13291" w:rsidRDefault="00A13291" w:rsidP="00A13291">
      <w:pPr>
        <w:bidi/>
        <w:jc w:val="both"/>
        <w:rPr>
          <w:rFonts w:cs="David" w:hint="cs"/>
          <w:rtl/>
        </w:rPr>
      </w:pPr>
      <w:r w:rsidRPr="00A13291">
        <w:rPr>
          <w:rFonts w:cs="David" w:hint="cs"/>
          <w:u w:val="single"/>
          <w:rtl/>
        </w:rPr>
        <w:t>נסים זאב:</w:t>
      </w:r>
    </w:p>
    <w:p w14:paraId="5D2B6920" w14:textId="77777777" w:rsidR="00A13291" w:rsidRPr="00A13291" w:rsidRDefault="00A13291" w:rsidP="00A13291">
      <w:pPr>
        <w:bidi/>
        <w:jc w:val="both"/>
        <w:rPr>
          <w:rFonts w:cs="David" w:hint="cs"/>
          <w:rtl/>
        </w:rPr>
      </w:pPr>
    </w:p>
    <w:p w14:paraId="656CD673" w14:textId="77777777" w:rsidR="00A13291" w:rsidRPr="00A13291" w:rsidRDefault="00A13291" w:rsidP="00A13291">
      <w:pPr>
        <w:bidi/>
        <w:jc w:val="both"/>
        <w:rPr>
          <w:rFonts w:cs="David" w:hint="cs"/>
          <w:rtl/>
        </w:rPr>
      </w:pPr>
      <w:r w:rsidRPr="00A13291">
        <w:rPr>
          <w:rFonts w:cs="David" w:hint="cs"/>
          <w:rtl/>
        </w:rPr>
        <w:tab/>
        <w:t xml:space="preserve"> יש הסתייגות נוספת שלי.</w:t>
      </w:r>
    </w:p>
    <w:p w14:paraId="1B6BF436" w14:textId="77777777" w:rsidR="00A13291" w:rsidRPr="00A13291" w:rsidRDefault="00A13291" w:rsidP="00A13291">
      <w:pPr>
        <w:bidi/>
        <w:jc w:val="both"/>
        <w:rPr>
          <w:rFonts w:cs="David" w:hint="cs"/>
          <w:rtl/>
        </w:rPr>
      </w:pPr>
    </w:p>
    <w:p w14:paraId="17848DD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341485E" w14:textId="77777777" w:rsidR="00A13291" w:rsidRPr="00A13291" w:rsidRDefault="00A13291" w:rsidP="00A13291">
      <w:pPr>
        <w:bidi/>
        <w:jc w:val="both"/>
        <w:rPr>
          <w:rFonts w:cs="David" w:hint="cs"/>
          <w:rtl/>
        </w:rPr>
      </w:pPr>
    </w:p>
    <w:p w14:paraId="0A8215E5" w14:textId="77777777" w:rsidR="00A13291" w:rsidRPr="00A13291" w:rsidRDefault="00A13291" w:rsidP="00A13291">
      <w:pPr>
        <w:bidi/>
        <w:jc w:val="both"/>
        <w:rPr>
          <w:rFonts w:cs="David" w:hint="cs"/>
          <w:rtl/>
        </w:rPr>
      </w:pPr>
      <w:r w:rsidRPr="00A13291">
        <w:rPr>
          <w:rFonts w:cs="David" w:hint="cs"/>
          <w:rtl/>
        </w:rPr>
        <w:tab/>
        <w:t xml:space="preserve"> מהותית?</w:t>
      </w:r>
    </w:p>
    <w:p w14:paraId="3B8E9A34" w14:textId="77777777" w:rsidR="00A13291" w:rsidRPr="00A13291" w:rsidRDefault="00A13291" w:rsidP="00A13291">
      <w:pPr>
        <w:bidi/>
        <w:jc w:val="both"/>
        <w:rPr>
          <w:rFonts w:cs="David" w:hint="cs"/>
          <w:rtl/>
        </w:rPr>
      </w:pPr>
    </w:p>
    <w:p w14:paraId="68BE9694" w14:textId="77777777" w:rsidR="00A13291" w:rsidRPr="00A13291" w:rsidRDefault="00A13291" w:rsidP="00A13291">
      <w:pPr>
        <w:bidi/>
        <w:jc w:val="both"/>
        <w:rPr>
          <w:rFonts w:cs="David" w:hint="cs"/>
          <w:rtl/>
        </w:rPr>
      </w:pPr>
      <w:r w:rsidRPr="00A13291">
        <w:rPr>
          <w:rFonts w:cs="David" w:hint="cs"/>
          <w:u w:val="single"/>
          <w:rtl/>
        </w:rPr>
        <w:t>נסים זאב:</w:t>
      </w:r>
    </w:p>
    <w:p w14:paraId="72A395DC" w14:textId="77777777" w:rsidR="00A13291" w:rsidRPr="00A13291" w:rsidRDefault="00A13291" w:rsidP="00A13291">
      <w:pPr>
        <w:bidi/>
        <w:jc w:val="both"/>
        <w:rPr>
          <w:rFonts w:cs="David" w:hint="cs"/>
          <w:rtl/>
        </w:rPr>
      </w:pPr>
    </w:p>
    <w:p w14:paraId="08B920EC" w14:textId="77777777" w:rsidR="00A13291" w:rsidRPr="00A13291" w:rsidRDefault="00A13291" w:rsidP="00A13291">
      <w:pPr>
        <w:bidi/>
        <w:jc w:val="both"/>
        <w:rPr>
          <w:rFonts w:cs="David" w:hint="cs"/>
          <w:rtl/>
        </w:rPr>
      </w:pPr>
      <w:r w:rsidRPr="00A13291">
        <w:rPr>
          <w:rFonts w:cs="David" w:hint="cs"/>
          <w:rtl/>
        </w:rPr>
        <w:tab/>
        <w:t xml:space="preserve"> כן. </w:t>
      </w:r>
    </w:p>
    <w:p w14:paraId="4130A4EC" w14:textId="77777777" w:rsidR="00A13291" w:rsidRPr="00A13291" w:rsidRDefault="00A13291" w:rsidP="00A13291">
      <w:pPr>
        <w:bidi/>
        <w:jc w:val="both"/>
        <w:rPr>
          <w:rFonts w:cs="David" w:hint="cs"/>
          <w:rtl/>
        </w:rPr>
      </w:pPr>
    </w:p>
    <w:p w14:paraId="0233CB8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812B835" w14:textId="77777777" w:rsidR="00A13291" w:rsidRPr="00A13291" w:rsidRDefault="00A13291" w:rsidP="00A13291">
      <w:pPr>
        <w:bidi/>
        <w:jc w:val="both"/>
        <w:rPr>
          <w:rFonts w:cs="David" w:hint="cs"/>
          <w:rtl/>
        </w:rPr>
      </w:pPr>
    </w:p>
    <w:p w14:paraId="21318068" w14:textId="77777777" w:rsidR="00A13291" w:rsidRPr="00A13291" w:rsidRDefault="00A13291" w:rsidP="00A13291">
      <w:pPr>
        <w:bidi/>
        <w:jc w:val="both"/>
        <w:rPr>
          <w:rFonts w:cs="David" w:hint="cs"/>
          <w:rtl/>
        </w:rPr>
      </w:pPr>
      <w:r w:rsidRPr="00A13291">
        <w:rPr>
          <w:rFonts w:cs="David" w:hint="cs"/>
          <w:rtl/>
        </w:rPr>
        <w:tab/>
        <w:t xml:space="preserve"> תעביר אותה אלי בכתב. </w:t>
      </w:r>
    </w:p>
    <w:p w14:paraId="0317D447" w14:textId="77777777" w:rsidR="00A13291" w:rsidRPr="00A13291" w:rsidRDefault="00A13291" w:rsidP="00A13291">
      <w:pPr>
        <w:bidi/>
        <w:jc w:val="both"/>
        <w:rPr>
          <w:rFonts w:cs="David" w:hint="cs"/>
          <w:rtl/>
        </w:rPr>
      </w:pPr>
    </w:p>
    <w:p w14:paraId="443747A3"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17C419A0" w14:textId="77777777" w:rsidR="00A13291" w:rsidRPr="00A13291" w:rsidRDefault="00A13291" w:rsidP="00A13291">
      <w:pPr>
        <w:bidi/>
        <w:jc w:val="both"/>
        <w:rPr>
          <w:rFonts w:cs="David" w:hint="cs"/>
          <w:rtl/>
        </w:rPr>
      </w:pPr>
    </w:p>
    <w:p w14:paraId="5917DEB3" w14:textId="77777777" w:rsidR="00A13291" w:rsidRPr="00A13291" w:rsidRDefault="00A13291" w:rsidP="00A13291">
      <w:pPr>
        <w:bidi/>
        <w:jc w:val="both"/>
        <w:rPr>
          <w:rFonts w:cs="David" w:hint="cs"/>
          <w:rtl/>
        </w:rPr>
      </w:pPr>
      <w:r w:rsidRPr="00A13291">
        <w:rPr>
          <w:rFonts w:cs="David" w:hint="cs"/>
          <w:rtl/>
        </w:rPr>
        <w:tab/>
        <w:t xml:space="preserve"> הסתייגויות מהותיות צריכות להיאמר. </w:t>
      </w:r>
    </w:p>
    <w:p w14:paraId="03C74F20" w14:textId="77777777" w:rsidR="00A13291" w:rsidRPr="00A13291" w:rsidRDefault="00A13291" w:rsidP="00A13291">
      <w:pPr>
        <w:bidi/>
        <w:jc w:val="both"/>
        <w:rPr>
          <w:rFonts w:cs="David" w:hint="cs"/>
          <w:rtl/>
        </w:rPr>
      </w:pPr>
    </w:p>
    <w:p w14:paraId="103326CA" w14:textId="77777777" w:rsidR="00A13291" w:rsidRPr="00A13291" w:rsidRDefault="00A13291" w:rsidP="00A13291">
      <w:pPr>
        <w:bidi/>
        <w:jc w:val="both"/>
        <w:rPr>
          <w:rFonts w:cs="David" w:hint="cs"/>
          <w:rtl/>
        </w:rPr>
      </w:pPr>
      <w:r w:rsidRPr="00A13291">
        <w:rPr>
          <w:rFonts w:cs="David" w:hint="cs"/>
          <w:u w:val="single"/>
          <w:rtl/>
        </w:rPr>
        <w:t>נסים זאב:</w:t>
      </w:r>
    </w:p>
    <w:p w14:paraId="1563D4A6" w14:textId="77777777" w:rsidR="00A13291" w:rsidRPr="00A13291" w:rsidRDefault="00A13291" w:rsidP="00A13291">
      <w:pPr>
        <w:bidi/>
        <w:jc w:val="both"/>
        <w:rPr>
          <w:rFonts w:cs="David" w:hint="cs"/>
          <w:rtl/>
        </w:rPr>
      </w:pPr>
    </w:p>
    <w:p w14:paraId="31E19FCD" w14:textId="77777777" w:rsidR="00A13291" w:rsidRPr="00A13291" w:rsidRDefault="00A13291" w:rsidP="00A13291">
      <w:pPr>
        <w:bidi/>
        <w:jc w:val="both"/>
        <w:rPr>
          <w:rFonts w:cs="David" w:hint="cs"/>
          <w:rtl/>
        </w:rPr>
      </w:pPr>
      <w:r w:rsidRPr="00A13291">
        <w:rPr>
          <w:rFonts w:cs="David" w:hint="cs"/>
          <w:rtl/>
        </w:rPr>
        <w:tab/>
        <w:t xml:space="preserve">אני מבקש שיהיה 4 רבנים שמוזכר פה, זאת אומרת, תמיד הולכים לפי 4 הערים הגדולות שבהם מכהנים, דהיינו, אם אין בירושלים זה עובר אחר כך לבאר שבע.  </w:t>
      </w:r>
    </w:p>
    <w:p w14:paraId="37BC377E" w14:textId="77777777" w:rsidR="00A13291" w:rsidRPr="00A13291" w:rsidRDefault="00A13291" w:rsidP="00A13291">
      <w:pPr>
        <w:bidi/>
        <w:jc w:val="both"/>
        <w:rPr>
          <w:rFonts w:cs="David" w:hint="cs"/>
          <w:rtl/>
        </w:rPr>
      </w:pPr>
    </w:p>
    <w:p w14:paraId="4AA9A335"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68E6F833" w14:textId="77777777" w:rsidR="00A13291" w:rsidRPr="00A13291" w:rsidRDefault="00A13291" w:rsidP="00A13291">
      <w:pPr>
        <w:bidi/>
        <w:jc w:val="both"/>
        <w:rPr>
          <w:rFonts w:cs="David" w:hint="cs"/>
          <w:u w:val="single"/>
        </w:rPr>
      </w:pPr>
    </w:p>
    <w:p w14:paraId="7FCCB575" w14:textId="77777777" w:rsidR="00A13291" w:rsidRPr="00A13291" w:rsidRDefault="00A13291" w:rsidP="00A13291">
      <w:pPr>
        <w:bidi/>
        <w:jc w:val="both"/>
        <w:rPr>
          <w:rFonts w:cs="David" w:hint="cs"/>
          <w:rtl/>
        </w:rPr>
      </w:pPr>
      <w:r w:rsidRPr="00A13291">
        <w:rPr>
          <w:rFonts w:cs="David" w:hint="cs"/>
          <w:rtl/>
        </w:rPr>
        <w:tab/>
        <w:t xml:space="preserve"> מה פתאום?</w:t>
      </w:r>
    </w:p>
    <w:p w14:paraId="6B5A5026" w14:textId="77777777" w:rsidR="00A13291" w:rsidRPr="00A13291" w:rsidRDefault="00A13291" w:rsidP="00A13291">
      <w:pPr>
        <w:bidi/>
        <w:jc w:val="both"/>
        <w:rPr>
          <w:rFonts w:cs="David" w:hint="cs"/>
          <w:rtl/>
        </w:rPr>
      </w:pPr>
    </w:p>
    <w:p w14:paraId="02C1AB62" w14:textId="77777777" w:rsidR="00A13291" w:rsidRPr="00A13291" w:rsidRDefault="00A13291" w:rsidP="00A13291">
      <w:pPr>
        <w:bidi/>
        <w:jc w:val="both"/>
        <w:rPr>
          <w:rFonts w:cs="David" w:hint="cs"/>
          <w:rtl/>
        </w:rPr>
      </w:pPr>
      <w:r w:rsidRPr="00A13291">
        <w:rPr>
          <w:rFonts w:cs="David" w:hint="cs"/>
          <w:u w:val="single"/>
          <w:rtl/>
        </w:rPr>
        <w:t>נסים זאב:</w:t>
      </w:r>
    </w:p>
    <w:p w14:paraId="5AD87F87" w14:textId="77777777" w:rsidR="00A13291" w:rsidRPr="00A13291" w:rsidRDefault="00A13291" w:rsidP="00A13291">
      <w:pPr>
        <w:bidi/>
        <w:jc w:val="both"/>
        <w:rPr>
          <w:rFonts w:cs="David" w:hint="cs"/>
          <w:rtl/>
        </w:rPr>
      </w:pPr>
    </w:p>
    <w:p w14:paraId="3EA14F56" w14:textId="77777777" w:rsidR="00A13291" w:rsidRPr="00A13291" w:rsidRDefault="00A13291" w:rsidP="00A13291">
      <w:pPr>
        <w:bidi/>
        <w:jc w:val="both"/>
        <w:rPr>
          <w:rFonts w:cs="David" w:hint="cs"/>
          <w:rtl/>
        </w:rPr>
      </w:pPr>
      <w:r w:rsidRPr="00A13291">
        <w:rPr>
          <w:rFonts w:cs="David" w:hint="cs"/>
          <w:rtl/>
        </w:rPr>
        <w:tab/>
        <w:t xml:space="preserve"> כן. </w:t>
      </w:r>
    </w:p>
    <w:p w14:paraId="4D6D794C" w14:textId="77777777" w:rsidR="00A13291" w:rsidRPr="00A13291" w:rsidRDefault="00A13291" w:rsidP="00A13291">
      <w:pPr>
        <w:bidi/>
        <w:jc w:val="both"/>
        <w:rPr>
          <w:rFonts w:cs="David" w:hint="cs"/>
          <w:rtl/>
        </w:rPr>
      </w:pPr>
    </w:p>
    <w:p w14:paraId="7BD33764"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7100EEE9" w14:textId="77777777" w:rsidR="00A13291" w:rsidRPr="00A13291" w:rsidRDefault="00A13291" w:rsidP="00A13291">
      <w:pPr>
        <w:bidi/>
        <w:jc w:val="both"/>
        <w:rPr>
          <w:rFonts w:cs="David" w:hint="cs"/>
          <w:rtl/>
        </w:rPr>
      </w:pPr>
    </w:p>
    <w:p w14:paraId="4BDA5CF3" w14:textId="77777777" w:rsidR="00A13291" w:rsidRPr="00A13291" w:rsidRDefault="00A13291" w:rsidP="00A13291">
      <w:pPr>
        <w:bidi/>
        <w:jc w:val="both"/>
        <w:rPr>
          <w:rFonts w:cs="David" w:hint="cs"/>
          <w:rtl/>
        </w:rPr>
      </w:pPr>
      <w:r w:rsidRPr="00A13291">
        <w:rPr>
          <w:rFonts w:cs="David" w:hint="cs"/>
          <w:rtl/>
        </w:rPr>
        <w:tab/>
        <w:t xml:space="preserve"> באר שבע חברה אוטומטית בלי שום קשר. </w:t>
      </w:r>
    </w:p>
    <w:p w14:paraId="132CBD4F" w14:textId="77777777" w:rsidR="00A13291" w:rsidRPr="00A13291" w:rsidRDefault="00A13291" w:rsidP="00A13291">
      <w:pPr>
        <w:bidi/>
        <w:jc w:val="both"/>
        <w:rPr>
          <w:rFonts w:cs="David" w:hint="cs"/>
          <w:rtl/>
        </w:rPr>
      </w:pPr>
    </w:p>
    <w:p w14:paraId="366729CF" w14:textId="77777777" w:rsidR="00A13291" w:rsidRPr="00A13291" w:rsidRDefault="00A13291" w:rsidP="00A13291">
      <w:pPr>
        <w:bidi/>
        <w:jc w:val="both"/>
        <w:rPr>
          <w:rFonts w:cs="David" w:hint="cs"/>
          <w:rtl/>
        </w:rPr>
      </w:pPr>
      <w:r w:rsidRPr="00A13291">
        <w:rPr>
          <w:rFonts w:cs="David" w:hint="cs"/>
          <w:u w:val="single"/>
          <w:rtl/>
        </w:rPr>
        <w:t>נסים זאב:</w:t>
      </w:r>
    </w:p>
    <w:p w14:paraId="2EBBC730" w14:textId="77777777" w:rsidR="00A13291" w:rsidRPr="00A13291" w:rsidRDefault="00A13291" w:rsidP="00A13291">
      <w:pPr>
        <w:bidi/>
        <w:jc w:val="both"/>
        <w:rPr>
          <w:rFonts w:cs="David" w:hint="cs"/>
          <w:rtl/>
        </w:rPr>
      </w:pPr>
    </w:p>
    <w:p w14:paraId="74D53FDF" w14:textId="77777777" w:rsidR="00A13291" w:rsidRPr="00A13291" w:rsidRDefault="00A13291" w:rsidP="00A13291">
      <w:pPr>
        <w:bidi/>
        <w:jc w:val="both"/>
        <w:rPr>
          <w:rFonts w:cs="David" w:hint="cs"/>
          <w:rtl/>
        </w:rPr>
      </w:pPr>
      <w:r w:rsidRPr="00A13291">
        <w:rPr>
          <w:rFonts w:cs="David" w:hint="cs"/>
          <w:rtl/>
        </w:rPr>
        <w:tab/>
        <w:t>האם הבנת אותי?</w:t>
      </w:r>
    </w:p>
    <w:p w14:paraId="34003A22" w14:textId="77777777" w:rsidR="00A13291" w:rsidRPr="00A13291" w:rsidRDefault="00A13291" w:rsidP="00A13291">
      <w:pPr>
        <w:bidi/>
        <w:jc w:val="both"/>
        <w:rPr>
          <w:rFonts w:cs="David" w:hint="cs"/>
          <w:rtl/>
        </w:rPr>
      </w:pPr>
    </w:p>
    <w:p w14:paraId="07C3086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025963B" w14:textId="77777777" w:rsidR="00A13291" w:rsidRPr="00A13291" w:rsidRDefault="00A13291" w:rsidP="00A13291">
      <w:pPr>
        <w:bidi/>
        <w:jc w:val="both"/>
        <w:rPr>
          <w:rFonts w:cs="David" w:hint="cs"/>
          <w:rtl/>
        </w:rPr>
      </w:pPr>
    </w:p>
    <w:p w14:paraId="1D012E3A" w14:textId="77777777" w:rsidR="00A13291" w:rsidRPr="00A13291" w:rsidRDefault="00A13291" w:rsidP="00A13291">
      <w:pPr>
        <w:bidi/>
        <w:jc w:val="both"/>
        <w:rPr>
          <w:rFonts w:cs="David" w:hint="cs"/>
          <w:rtl/>
        </w:rPr>
      </w:pPr>
      <w:r w:rsidRPr="00A13291">
        <w:rPr>
          <w:rFonts w:cs="David" w:hint="cs"/>
          <w:rtl/>
        </w:rPr>
        <w:tab/>
        <w:t>אני מבקש שתעלה את זה בכתב ותגיש את זה כהסתייגות בכתב.</w:t>
      </w:r>
    </w:p>
    <w:p w14:paraId="515723E9" w14:textId="77777777" w:rsidR="00A13291" w:rsidRDefault="00A13291" w:rsidP="00A13291">
      <w:pPr>
        <w:bidi/>
        <w:jc w:val="both"/>
        <w:rPr>
          <w:rFonts w:cs="David" w:hint="cs"/>
          <w:rtl/>
        </w:rPr>
      </w:pPr>
    </w:p>
    <w:p w14:paraId="17098E5E" w14:textId="77777777" w:rsidR="00A13291" w:rsidRDefault="00A13291" w:rsidP="00A13291">
      <w:pPr>
        <w:bidi/>
        <w:jc w:val="both"/>
        <w:rPr>
          <w:rFonts w:cs="David" w:hint="cs"/>
          <w:rtl/>
        </w:rPr>
      </w:pPr>
    </w:p>
    <w:p w14:paraId="64A77520" w14:textId="77777777" w:rsidR="00A13291" w:rsidRDefault="00A13291" w:rsidP="00A13291">
      <w:pPr>
        <w:bidi/>
        <w:jc w:val="both"/>
        <w:rPr>
          <w:rFonts w:cs="David" w:hint="cs"/>
          <w:rtl/>
        </w:rPr>
      </w:pPr>
    </w:p>
    <w:p w14:paraId="074549AF" w14:textId="77777777" w:rsidR="00A13291" w:rsidRPr="00A13291" w:rsidRDefault="00A13291" w:rsidP="00A13291">
      <w:pPr>
        <w:bidi/>
        <w:jc w:val="both"/>
        <w:rPr>
          <w:rFonts w:cs="David" w:hint="cs"/>
          <w:rtl/>
        </w:rPr>
      </w:pPr>
    </w:p>
    <w:p w14:paraId="0828781F" w14:textId="77777777" w:rsidR="00A13291" w:rsidRPr="00A13291" w:rsidRDefault="00A13291" w:rsidP="00A13291">
      <w:pPr>
        <w:bidi/>
        <w:jc w:val="both"/>
        <w:rPr>
          <w:rFonts w:cs="David" w:hint="cs"/>
          <w:rtl/>
        </w:rPr>
      </w:pPr>
      <w:r w:rsidRPr="00A13291">
        <w:rPr>
          <w:rFonts w:cs="David" w:hint="cs"/>
          <w:u w:val="single"/>
          <w:rtl/>
        </w:rPr>
        <w:t>נסים זאב:</w:t>
      </w:r>
    </w:p>
    <w:p w14:paraId="139503EC" w14:textId="77777777" w:rsidR="00A13291" w:rsidRPr="00A13291" w:rsidRDefault="00A13291" w:rsidP="00A13291">
      <w:pPr>
        <w:bidi/>
        <w:jc w:val="both"/>
        <w:rPr>
          <w:rFonts w:cs="David" w:hint="cs"/>
          <w:rtl/>
        </w:rPr>
      </w:pPr>
    </w:p>
    <w:p w14:paraId="56C43339" w14:textId="77777777" w:rsidR="00A13291" w:rsidRPr="00A13291" w:rsidRDefault="00A13291" w:rsidP="00A13291">
      <w:pPr>
        <w:bidi/>
        <w:jc w:val="both"/>
        <w:rPr>
          <w:rFonts w:cs="David" w:hint="cs"/>
          <w:rtl/>
        </w:rPr>
      </w:pPr>
      <w:r w:rsidRPr="00A13291">
        <w:rPr>
          <w:rFonts w:cs="David" w:hint="cs"/>
          <w:rtl/>
        </w:rPr>
        <w:tab/>
        <w:t xml:space="preserve"> מתי?</w:t>
      </w:r>
    </w:p>
    <w:p w14:paraId="3FEDFE47"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840CB34" w14:textId="77777777" w:rsidR="00A13291" w:rsidRPr="00A13291" w:rsidRDefault="00A13291" w:rsidP="00A13291">
      <w:pPr>
        <w:bidi/>
        <w:jc w:val="both"/>
        <w:rPr>
          <w:rFonts w:cs="David" w:hint="cs"/>
          <w:rtl/>
        </w:rPr>
      </w:pPr>
    </w:p>
    <w:p w14:paraId="58C04276" w14:textId="77777777" w:rsidR="00A13291" w:rsidRPr="00A13291" w:rsidRDefault="00A13291" w:rsidP="00A13291">
      <w:pPr>
        <w:bidi/>
        <w:jc w:val="both"/>
        <w:rPr>
          <w:rFonts w:cs="David" w:hint="cs"/>
          <w:rtl/>
        </w:rPr>
      </w:pPr>
      <w:r w:rsidRPr="00A13291">
        <w:rPr>
          <w:rFonts w:cs="David" w:hint="cs"/>
          <w:rtl/>
        </w:rPr>
        <w:tab/>
        <w:t xml:space="preserve"> יש זמן. אתה יכול היום כל היום. </w:t>
      </w:r>
    </w:p>
    <w:p w14:paraId="62C28806" w14:textId="77777777" w:rsidR="00A13291" w:rsidRPr="00A13291" w:rsidRDefault="00A13291" w:rsidP="00A13291">
      <w:pPr>
        <w:bidi/>
        <w:jc w:val="both"/>
        <w:rPr>
          <w:rFonts w:cs="David" w:hint="cs"/>
          <w:rtl/>
        </w:rPr>
      </w:pPr>
    </w:p>
    <w:p w14:paraId="5BE9423E" w14:textId="77777777" w:rsidR="00A13291" w:rsidRPr="00A13291" w:rsidRDefault="00A13291" w:rsidP="00A13291">
      <w:pPr>
        <w:bidi/>
        <w:jc w:val="both"/>
        <w:rPr>
          <w:rFonts w:cs="David" w:hint="cs"/>
          <w:rtl/>
        </w:rPr>
      </w:pPr>
      <w:r w:rsidRPr="00A13291">
        <w:rPr>
          <w:rFonts w:cs="David" w:hint="cs"/>
          <w:u w:val="single"/>
          <w:rtl/>
        </w:rPr>
        <w:t>נסים זאב:</w:t>
      </w:r>
    </w:p>
    <w:p w14:paraId="1E9F2C3A" w14:textId="77777777" w:rsidR="00A13291" w:rsidRPr="00A13291" w:rsidRDefault="00A13291" w:rsidP="00A13291">
      <w:pPr>
        <w:bidi/>
        <w:jc w:val="both"/>
        <w:rPr>
          <w:rFonts w:cs="David" w:hint="cs"/>
          <w:rtl/>
        </w:rPr>
      </w:pPr>
    </w:p>
    <w:p w14:paraId="5B706F88" w14:textId="77777777" w:rsidR="00A13291" w:rsidRPr="00A13291" w:rsidRDefault="00A13291" w:rsidP="00A13291">
      <w:pPr>
        <w:bidi/>
        <w:jc w:val="both"/>
        <w:rPr>
          <w:rFonts w:cs="David" w:hint="cs"/>
          <w:rtl/>
        </w:rPr>
      </w:pPr>
      <w:r w:rsidRPr="00A13291">
        <w:rPr>
          <w:rFonts w:cs="David" w:hint="cs"/>
          <w:rtl/>
        </w:rPr>
        <w:tab/>
        <w:t xml:space="preserve"> אבל לא מצביעים על זה, צריך להצביע על הסתייגות. </w:t>
      </w:r>
    </w:p>
    <w:p w14:paraId="037392AC" w14:textId="77777777" w:rsidR="00A13291" w:rsidRPr="00A13291" w:rsidRDefault="00A13291" w:rsidP="00A13291">
      <w:pPr>
        <w:bidi/>
        <w:jc w:val="both"/>
        <w:rPr>
          <w:rFonts w:cs="David" w:hint="cs"/>
          <w:rtl/>
        </w:rPr>
      </w:pPr>
    </w:p>
    <w:p w14:paraId="03CE70EF"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21CF26E4" w14:textId="77777777" w:rsidR="00A13291" w:rsidRPr="00A13291" w:rsidRDefault="00A13291" w:rsidP="00A13291">
      <w:pPr>
        <w:bidi/>
        <w:jc w:val="both"/>
        <w:rPr>
          <w:rFonts w:cs="David" w:hint="cs"/>
          <w:rtl/>
        </w:rPr>
      </w:pPr>
    </w:p>
    <w:p w14:paraId="2313B6CC" w14:textId="77777777" w:rsidR="00A13291" w:rsidRPr="00A13291" w:rsidRDefault="00A13291" w:rsidP="00A13291">
      <w:pPr>
        <w:bidi/>
        <w:jc w:val="both"/>
        <w:rPr>
          <w:rFonts w:cs="David" w:hint="cs"/>
          <w:rtl/>
        </w:rPr>
      </w:pPr>
      <w:r w:rsidRPr="00A13291">
        <w:rPr>
          <w:rFonts w:cs="David" w:hint="cs"/>
          <w:rtl/>
        </w:rPr>
        <w:tab/>
        <w:t xml:space="preserve">צריך להצביע על הסתייגויות מהותיות, זה צריך להיאמר כאן. </w:t>
      </w:r>
    </w:p>
    <w:p w14:paraId="46586BE7" w14:textId="77777777" w:rsidR="00A13291" w:rsidRPr="00A13291" w:rsidRDefault="00A13291" w:rsidP="00A13291">
      <w:pPr>
        <w:bidi/>
        <w:jc w:val="both"/>
        <w:rPr>
          <w:rFonts w:cs="David" w:hint="cs"/>
          <w:rtl/>
        </w:rPr>
      </w:pPr>
    </w:p>
    <w:p w14:paraId="493054CF"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5E326582" w14:textId="77777777" w:rsidR="00A13291" w:rsidRPr="00A13291" w:rsidRDefault="00A13291" w:rsidP="00A13291">
      <w:pPr>
        <w:bidi/>
        <w:jc w:val="both"/>
        <w:rPr>
          <w:rFonts w:cs="David" w:hint="cs"/>
          <w:rtl/>
        </w:rPr>
      </w:pPr>
    </w:p>
    <w:p w14:paraId="4E6D2409" w14:textId="77777777" w:rsidR="00A13291" w:rsidRPr="00A13291" w:rsidRDefault="00A13291" w:rsidP="00A13291">
      <w:pPr>
        <w:bidi/>
        <w:jc w:val="both"/>
        <w:rPr>
          <w:rFonts w:cs="David" w:hint="cs"/>
          <w:rtl/>
        </w:rPr>
      </w:pPr>
      <w:r w:rsidRPr="00A13291">
        <w:rPr>
          <w:rFonts w:cs="David" w:hint="cs"/>
          <w:rtl/>
        </w:rPr>
        <w:tab/>
        <w:t xml:space="preserve">יש הסתייגויות שלא מצביעים עליהן. אני מבקש שתגבש לך את ההצעה. </w:t>
      </w:r>
    </w:p>
    <w:p w14:paraId="4C0C581E" w14:textId="77777777" w:rsidR="00A13291" w:rsidRPr="00A13291" w:rsidRDefault="00A13291" w:rsidP="00A13291">
      <w:pPr>
        <w:bidi/>
        <w:jc w:val="both"/>
        <w:rPr>
          <w:rFonts w:cs="David" w:hint="cs"/>
          <w:rtl/>
        </w:rPr>
      </w:pPr>
    </w:p>
    <w:p w14:paraId="109D517D" w14:textId="77777777" w:rsidR="00A13291" w:rsidRPr="00A13291" w:rsidRDefault="00A13291" w:rsidP="00A13291">
      <w:pPr>
        <w:bidi/>
        <w:jc w:val="both"/>
        <w:rPr>
          <w:rFonts w:cs="David" w:hint="cs"/>
          <w:rtl/>
        </w:rPr>
      </w:pPr>
      <w:r w:rsidRPr="00A13291">
        <w:rPr>
          <w:rFonts w:cs="David" w:hint="cs"/>
          <w:u w:val="single"/>
          <w:rtl/>
        </w:rPr>
        <w:t>נסים זאב:</w:t>
      </w:r>
    </w:p>
    <w:p w14:paraId="7E4BF309" w14:textId="77777777" w:rsidR="00A13291" w:rsidRPr="00A13291" w:rsidRDefault="00A13291" w:rsidP="00A13291">
      <w:pPr>
        <w:bidi/>
        <w:jc w:val="both"/>
        <w:rPr>
          <w:rFonts w:cs="David" w:hint="cs"/>
          <w:rtl/>
        </w:rPr>
      </w:pPr>
    </w:p>
    <w:p w14:paraId="42B79D2D" w14:textId="77777777" w:rsidR="00A13291" w:rsidRPr="00A13291" w:rsidRDefault="00A13291" w:rsidP="00A13291">
      <w:pPr>
        <w:bidi/>
        <w:jc w:val="both"/>
        <w:rPr>
          <w:rFonts w:cs="David" w:hint="cs"/>
          <w:rtl/>
        </w:rPr>
      </w:pPr>
      <w:r w:rsidRPr="00A13291">
        <w:rPr>
          <w:rFonts w:cs="David" w:hint="cs"/>
          <w:rtl/>
        </w:rPr>
        <w:tab/>
        <w:t xml:space="preserve"> אם 4 הערים הגדולות היום זה ירושלים, ת"א, חיפה וראשון לציון, ובירושלים אין רב ראשי, הולכים לעיר החמישית בגודלה. האם זה מובן או לא?</w:t>
      </w:r>
    </w:p>
    <w:p w14:paraId="19159966" w14:textId="77777777" w:rsidR="00A13291" w:rsidRPr="00A13291" w:rsidRDefault="00A13291" w:rsidP="00A13291">
      <w:pPr>
        <w:bidi/>
        <w:jc w:val="both"/>
        <w:rPr>
          <w:rFonts w:cs="David" w:hint="cs"/>
          <w:rtl/>
        </w:rPr>
      </w:pPr>
    </w:p>
    <w:p w14:paraId="6CAA8D8F"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660586EE" w14:textId="77777777" w:rsidR="00A13291" w:rsidRPr="00A13291" w:rsidRDefault="00A13291" w:rsidP="00A13291">
      <w:pPr>
        <w:bidi/>
        <w:jc w:val="both"/>
        <w:rPr>
          <w:rFonts w:cs="David" w:hint="cs"/>
          <w:rtl/>
        </w:rPr>
      </w:pPr>
    </w:p>
    <w:p w14:paraId="7D164C85" w14:textId="77777777" w:rsidR="00A13291" w:rsidRPr="00A13291" w:rsidRDefault="00A13291" w:rsidP="00A13291">
      <w:pPr>
        <w:bidi/>
        <w:jc w:val="both"/>
        <w:rPr>
          <w:rFonts w:cs="David" w:hint="cs"/>
          <w:rtl/>
        </w:rPr>
      </w:pPr>
      <w:r w:rsidRPr="00A13291">
        <w:rPr>
          <w:rFonts w:cs="David" w:hint="cs"/>
          <w:rtl/>
        </w:rPr>
        <w:tab/>
        <w:t xml:space="preserve"> זה מובן אבל גם ההסתייגות שלך וגם ההסתייגות של חבר הכנסת פרוש הן רק להוראת השעה, הן לא תיקון לחוק הראשי של הרבנות. </w:t>
      </w:r>
    </w:p>
    <w:p w14:paraId="5B829861" w14:textId="77777777" w:rsidR="00A13291" w:rsidRPr="00A13291" w:rsidRDefault="00A13291" w:rsidP="00A13291">
      <w:pPr>
        <w:bidi/>
        <w:jc w:val="both"/>
        <w:rPr>
          <w:rFonts w:cs="David" w:hint="cs"/>
          <w:rtl/>
        </w:rPr>
      </w:pPr>
    </w:p>
    <w:p w14:paraId="3C1CAA10"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2B50613" w14:textId="77777777" w:rsidR="00A13291" w:rsidRPr="00A13291" w:rsidRDefault="00A13291" w:rsidP="00A13291">
      <w:pPr>
        <w:bidi/>
        <w:jc w:val="both"/>
        <w:rPr>
          <w:rFonts w:cs="David" w:hint="cs"/>
          <w:rtl/>
        </w:rPr>
      </w:pPr>
    </w:p>
    <w:p w14:paraId="65B6CDB5" w14:textId="77777777" w:rsidR="00A13291" w:rsidRPr="00A13291" w:rsidRDefault="00A13291" w:rsidP="00A13291">
      <w:pPr>
        <w:bidi/>
        <w:jc w:val="both"/>
        <w:rPr>
          <w:rFonts w:cs="David" w:hint="cs"/>
          <w:rtl/>
        </w:rPr>
      </w:pPr>
      <w:r w:rsidRPr="00A13291">
        <w:rPr>
          <w:rFonts w:cs="David" w:hint="cs"/>
          <w:rtl/>
        </w:rPr>
        <w:tab/>
        <w:t xml:space="preserve"> בוודאי. </w:t>
      </w:r>
    </w:p>
    <w:p w14:paraId="30FE8B8C" w14:textId="77777777" w:rsidR="00A13291" w:rsidRPr="00A13291" w:rsidRDefault="00A13291" w:rsidP="00A13291">
      <w:pPr>
        <w:bidi/>
        <w:jc w:val="both"/>
        <w:rPr>
          <w:rFonts w:cs="David" w:hint="cs"/>
          <w:rtl/>
        </w:rPr>
      </w:pPr>
    </w:p>
    <w:p w14:paraId="303C37D4"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11367BD0" w14:textId="77777777" w:rsidR="00A13291" w:rsidRPr="00A13291" w:rsidRDefault="00A13291" w:rsidP="00A13291">
      <w:pPr>
        <w:bidi/>
        <w:jc w:val="both"/>
        <w:rPr>
          <w:rFonts w:cs="David" w:hint="cs"/>
          <w:rtl/>
        </w:rPr>
      </w:pPr>
    </w:p>
    <w:p w14:paraId="72388C16" w14:textId="77777777" w:rsidR="00A13291" w:rsidRPr="00A13291" w:rsidRDefault="00A13291" w:rsidP="00A13291">
      <w:pPr>
        <w:bidi/>
        <w:jc w:val="both"/>
        <w:rPr>
          <w:rFonts w:cs="David" w:hint="cs"/>
          <w:rtl/>
        </w:rPr>
      </w:pPr>
      <w:r w:rsidRPr="00A13291">
        <w:rPr>
          <w:rFonts w:cs="David" w:hint="cs"/>
          <w:rtl/>
        </w:rPr>
        <w:tab/>
        <w:t xml:space="preserve"> חבר הכנסת רותם, כדי לעדכן אותך ואת חבר הכנסת פרוש, ראשית לגבי 4 הערים הגדולות. מדובר בסך </w:t>
      </w:r>
      <w:proofErr w:type="spellStart"/>
      <w:r w:rsidRPr="00A13291">
        <w:rPr>
          <w:rFonts w:cs="David" w:hint="cs"/>
          <w:rtl/>
        </w:rPr>
        <w:t>הכל</w:t>
      </w:r>
      <w:proofErr w:type="spellEnd"/>
      <w:r w:rsidRPr="00A13291">
        <w:rPr>
          <w:rFonts w:cs="David" w:hint="cs"/>
          <w:rtl/>
        </w:rPr>
        <w:t xml:space="preserve"> באדם אחד ברב של ירושלים, כיוון שזה לא 2 רבנים ברוטציה כידוע אלא רב אחד. דבר שני, ההליך היה, מי שעצר אותו כידוע זה </w:t>
      </w:r>
      <w:proofErr w:type="spellStart"/>
      <w:r w:rsidRPr="00A13291">
        <w:rPr>
          <w:rFonts w:cs="David" w:hint="cs"/>
          <w:rtl/>
        </w:rPr>
        <w:t>הבג"ץ</w:t>
      </w:r>
      <w:proofErr w:type="spellEnd"/>
      <w:r w:rsidRPr="00A13291">
        <w:rPr>
          <w:rFonts w:cs="David" w:hint="cs"/>
          <w:rtl/>
        </w:rPr>
        <w:t xml:space="preserve">. </w:t>
      </w:r>
    </w:p>
    <w:p w14:paraId="7E632AAA" w14:textId="77777777" w:rsidR="00A13291" w:rsidRPr="00A13291" w:rsidRDefault="00A13291" w:rsidP="00A13291">
      <w:pPr>
        <w:bidi/>
        <w:jc w:val="both"/>
        <w:rPr>
          <w:rFonts w:cs="David" w:hint="cs"/>
          <w:rtl/>
        </w:rPr>
      </w:pPr>
    </w:p>
    <w:p w14:paraId="3D68B392"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74BDAC98" w14:textId="77777777" w:rsidR="00A13291" w:rsidRPr="00A13291" w:rsidRDefault="00A13291" w:rsidP="00A13291">
      <w:pPr>
        <w:bidi/>
        <w:jc w:val="both"/>
        <w:rPr>
          <w:rFonts w:cs="David" w:hint="cs"/>
          <w:u w:val="single"/>
        </w:rPr>
      </w:pPr>
    </w:p>
    <w:p w14:paraId="2B934B24" w14:textId="77777777" w:rsidR="00A13291" w:rsidRPr="00A13291" w:rsidRDefault="00A13291" w:rsidP="00A13291">
      <w:pPr>
        <w:bidi/>
        <w:jc w:val="both"/>
        <w:rPr>
          <w:rFonts w:cs="David" w:hint="cs"/>
          <w:rtl/>
        </w:rPr>
      </w:pPr>
      <w:r w:rsidRPr="00A13291">
        <w:rPr>
          <w:rFonts w:cs="David" w:hint="cs"/>
          <w:rtl/>
        </w:rPr>
        <w:tab/>
        <w:t xml:space="preserve"> אין לי טענות. </w:t>
      </w:r>
    </w:p>
    <w:p w14:paraId="4CB66ABC" w14:textId="77777777" w:rsidR="00A13291" w:rsidRPr="00A13291" w:rsidRDefault="00A13291" w:rsidP="00A13291">
      <w:pPr>
        <w:bidi/>
        <w:jc w:val="both"/>
        <w:rPr>
          <w:rFonts w:cs="David" w:hint="cs"/>
          <w:rtl/>
        </w:rPr>
      </w:pPr>
    </w:p>
    <w:p w14:paraId="0D299327"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0EFF0561" w14:textId="77777777" w:rsidR="00A13291" w:rsidRPr="00A13291" w:rsidRDefault="00A13291" w:rsidP="00A13291">
      <w:pPr>
        <w:bidi/>
        <w:jc w:val="both"/>
        <w:rPr>
          <w:rFonts w:cs="David" w:hint="cs"/>
          <w:rtl/>
        </w:rPr>
      </w:pPr>
    </w:p>
    <w:p w14:paraId="687E1548" w14:textId="77777777" w:rsidR="00A13291" w:rsidRPr="00A13291" w:rsidRDefault="00A13291" w:rsidP="00A13291">
      <w:pPr>
        <w:bidi/>
        <w:jc w:val="both"/>
        <w:rPr>
          <w:rFonts w:cs="David" w:hint="cs"/>
          <w:rtl/>
        </w:rPr>
      </w:pPr>
      <w:r w:rsidRPr="00A13291">
        <w:rPr>
          <w:rFonts w:cs="David" w:hint="cs"/>
          <w:rtl/>
        </w:rPr>
        <w:tab/>
        <w:t xml:space="preserve"> אני רק אומר, פשוט לא כולם מודעים לזה. היה הליך לבחירת רב ראשי לירושלים, מי שעצר אותו זה </w:t>
      </w:r>
      <w:proofErr w:type="spellStart"/>
      <w:r w:rsidRPr="00A13291">
        <w:rPr>
          <w:rFonts w:cs="David" w:hint="cs"/>
          <w:rtl/>
        </w:rPr>
        <w:t>הבג"ץ</w:t>
      </w:r>
      <w:proofErr w:type="spellEnd"/>
      <w:r w:rsidRPr="00A13291">
        <w:rPr>
          <w:rFonts w:cs="David" w:hint="cs"/>
          <w:rtl/>
        </w:rPr>
        <w:t xml:space="preserve">. דבר שני, המועצה חדלה מלכהן בתפקידה הרשמי ב-26 בינואר, בסך </w:t>
      </w:r>
      <w:proofErr w:type="spellStart"/>
      <w:r w:rsidRPr="00A13291">
        <w:rPr>
          <w:rFonts w:cs="David" w:hint="cs"/>
          <w:rtl/>
        </w:rPr>
        <w:t>הכל</w:t>
      </w:r>
      <w:proofErr w:type="spellEnd"/>
      <w:r w:rsidRPr="00A13291">
        <w:rPr>
          <w:rFonts w:cs="David" w:hint="cs"/>
          <w:rtl/>
        </w:rPr>
        <w:t xml:space="preserve"> לפני שבועיים וחצי. פעולות המועצה נמצאות בחוק המועצה, עד אז היא עשתה את פעולתה. אני מניח שאם תקרא את כל הפעולות תהיה הרבה יותר רגוע כי בפעם הקודמת לא ישנת טוב בלילה באשר לפעולות המועצה  - - -</w:t>
      </w:r>
    </w:p>
    <w:p w14:paraId="48034A17" w14:textId="77777777" w:rsidR="00A13291" w:rsidRPr="00A13291" w:rsidRDefault="00A13291" w:rsidP="00A13291">
      <w:pPr>
        <w:bidi/>
        <w:jc w:val="both"/>
        <w:rPr>
          <w:rFonts w:cs="David" w:hint="cs"/>
          <w:rtl/>
        </w:rPr>
      </w:pPr>
    </w:p>
    <w:p w14:paraId="413E3384" w14:textId="77777777" w:rsidR="00A13291" w:rsidRPr="00A13291" w:rsidRDefault="00A13291" w:rsidP="00A13291">
      <w:pPr>
        <w:bidi/>
        <w:jc w:val="both"/>
        <w:rPr>
          <w:rFonts w:cs="David" w:hint="cs"/>
          <w:rtl/>
        </w:rPr>
      </w:pPr>
      <w:r w:rsidRPr="00A13291">
        <w:rPr>
          <w:rFonts w:cs="David" w:hint="cs"/>
          <w:u w:val="single"/>
          <w:rtl/>
        </w:rPr>
        <w:t>דוד רותם:</w:t>
      </w:r>
    </w:p>
    <w:p w14:paraId="0A4B1CA8" w14:textId="77777777" w:rsidR="00A13291" w:rsidRPr="00A13291" w:rsidRDefault="00A13291" w:rsidP="00A13291">
      <w:pPr>
        <w:bidi/>
        <w:jc w:val="both"/>
        <w:rPr>
          <w:rFonts w:cs="David" w:hint="cs"/>
          <w:rtl/>
        </w:rPr>
      </w:pPr>
    </w:p>
    <w:p w14:paraId="7E971A5D" w14:textId="77777777" w:rsidR="00A13291" w:rsidRPr="00A13291" w:rsidRDefault="00A13291" w:rsidP="00A13291">
      <w:pPr>
        <w:bidi/>
        <w:jc w:val="both"/>
        <w:rPr>
          <w:rFonts w:cs="David" w:hint="cs"/>
          <w:rtl/>
        </w:rPr>
      </w:pPr>
      <w:r w:rsidRPr="00A13291">
        <w:rPr>
          <w:rFonts w:cs="David" w:hint="cs"/>
          <w:rtl/>
        </w:rPr>
        <w:tab/>
        <w:t xml:space="preserve"> רק לעדכן אותך שלא ישנתי טוב הלילה כי קמתי הבוקר וראיתי כתם על השמש - אין מועצת רבנות ראשית. תאמין לי, הזדעזעתי לחלוטין. </w:t>
      </w:r>
    </w:p>
    <w:p w14:paraId="05DB70FA" w14:textId="77777777" w:rsidR="00A13291" w:rsidRPr="00A13291" w:rsidRDefault="00A13291" w:rsidP="00A13291">
      <w:pPr>
        <w:bidi/>
        <w:jc w:val="both"/>
        <w:rPr>
          <w:rFonts w:cs="David" w:hint="cs"/>
          <w:rtl/>
        </w:rPr>
      </w:pPr>
    </w:p>
    <w:p w14:paraId="4E89DECB" w14:textId="77777777" w:rsidR="00A13291" w:rsidRDefault="00A13291" w:rsidP="00A13291">
      <w:pPr>
        <w:bidi/>
        <w:jc w:val="both"/>
        <w:rPr>
          <w:rFonts w:cs="David" w:hint="cs"/>
          <w:u w:val="single"/>
          <w:rtl/>
        </w:rPr>
      </w:pPr>
    </w:p>
    <w:p w14:paraId="1A34DF86"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796FDFFB" w14:textId="77777777" w:rsidR="00A13291" w:rsidRPr="00A13291" w:rsidRDefault="00A13291" w:rsidP="00A13291">
      <w:pPr>
        <w:bidi/>
        <w:jc w:val="both"/>
        <w:rPr>
          <w:rFonts w:cs="David" w:hint="cs"/>
          <w:rtl/>
        </w:rPr>
      </w:pPr>
    </w:p>
    <w:p w14:paraId="53F0AB40" w14:textId="77777777" w:rsidR="00A13291" w:rsidRPr="00A13291" w:rsidRDefault="00A13291" w:rsidP="00A13291">
      <w:pPr>
        <w:bidi/>
        <w:jc w:val="both"/>
        <w:rPr>
          <w:rFonts w:cs="David" w:hint="cs"/>
          <w:rtl/>
        </w:rPr>
      </w:pPr>
      <w:r w:rsidRPr="00A13291">
        <w:rPr>
          <w:rFonts w:cs="David" w:hint="cs"/>
          <w:rtl/>
        </w:rPr>
        <w:tab/>
        <w:t xml:space="preserve"> הגעת להכרה. אתה אמרת בצדק, הממשלה אכן עשתה משהו, הממשלה ישבה בוועדה שרים, העבירה לכאן, אני מניח שהממשלה חיכתה לישיבה הזאת כדי להמשיך בבחירות. </w:t>
      </w:r>
    </w:p>
    <w:p w14:paraId="52E694E2"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72EA8BBF" w14:textId="77777777" w:rsidR="00A13291" w:rsidRPr="00A13291" w:rsidRDefault="00A13291" w:rsidP="00A13291">
      <w:pPr>
        <w:bidi/>
        <w:jc w:val="both"/>
        <w:rPr>
          <w:rFonts w:cs="David" w:hint="cs"/>
          <w:rtl/>
        </w:rPr>
      </w:pPr>
    </w:p>
    <w:p w14:paraId="2B0022F0" w14:textId="77777777" w:rsidR="00A13291" w:rsidRPr="00A13291" w:rsidRDefault="00A13291" w:rsidP="00A13291">
      <w:pPr>
        <w:bidi/>
        <w:jc w:val="both"/>
        <w:rPr>
          <w:rFonts w:cs="David" w:hint="cs"/>
          <w:rtl/>
        </w:rPr>
      </w:pPr>
      <w:r w:rsidRPr="00A13291">
        <w:rPr>
          <w:rFonts w:cs="David" w:hint="cs"/>
          <w:rtl/>
        </w:rPr>
        <w:tab/>
        <w:t xml:space="preserve"> תודה רבה. </w:t>
      </w:r>
    </w:p>
    <w:p w14:paraId="3F49111A" w14:textId="77777777" w:rsidR="00A13291" w:rsidRPr="00A13291" w:rsidRDefault="00A13291" w:rsidP="00A13291">
      <w:pPr>
        <w:bidi/>
        <w:jc w:val="both"/>
        <w:rPr>
          <w:rFonts w:cs="David" w:hint="cs"/>
          <w:rtl/>
        </w:rPr>
      </w:pPr>
    </w:p>
    <w:p w14:paraId="7121E9F5" w14:textId="77777777" w:rsidR="00A13291" w:rsidRPr="00A13291" w:rsidRDefault="00A13291" w:rsidP="00A13291">
      <w:pPr>
        <w:bidi/>
        <w:jc w:val="both"/>
        <w:rPr>
          <w:rFonts w:cs="David" w:hint="cs"/>
          <w:rtl/>
        </w:rPr>
      </w:pPr>
      <w:r w:rsidRPr="00A13291">
        <w:rPr>
          <w:rFonts w:cs="David" w:hint="cs"/>
          <w:u w:val="single"/>
          <w:rtl/>
        </w:rPr>
        <w:t>דוד רותם:</w:t>
      </w:r>
    </w:p>
    <w:p w14:paraId="3D196233" w14:textId="77777777" w:rsidR="00A13291" w:rsidRPr="00A13291" w:rsidRDefault="00A13291" w:rsidP="00A13291">
      <w:pPr>
        <w:bidi/>
        <w:jc w:val="both"/>
        <w:rPr>
          <w:rFonts w:cs="David" w:hint="cs"/>
          <w:rtl/>
        </w:rPr>
      </w:pPr>
    </w:p>
    <w:p w14:paraId="11D924A8" w14:textId="77777777" w:rsidR="00A13291" w:rsidRPr="00A13291" w:rsidRDefault="00A13291" w:rsidP="00A13291">
      <w:pPr>
        <w:bidi/>
        <w:jc w:val="both"/>
        <w:rPr>
          <w:rFonts w:cs="David" w:hint="cs"/>
          <w:rtl/>
        </w:rPr>
      </w:pPr>
      <w:r w:rsidRPr="00A13291">
        <w:rPr>
          <w:rFonts w:cs="David" w:hint="cs"/>
          <w:rtl/>
        </w:rPr>
        <w:tab/>
        <w:t>אני מבקש התייעצות סיעתית.</w:t>
      </w:r>
    </w:p>
    <w:p w14:paraId="52600A9C" w14:textId="77777777" w:rsidR="00A13291" w:rsidRPr="00A13291" w:rsidRDefault="00A13291" w:rsidP="00A13291">
      <w:pPr>
        <w:bidi/>
        <w:jc w:val="both"/>
        <w:rPr>
          <w:rFonts w:cs="David" w:hint="cs"/>
          <w:rtl/>
        </w:rPr>
      </w:pPr>
    </w:p>
    <w:p w14:paraId="4983EABF"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4D186B0" w14:textId="77777777" w:rsidR="00A13291" w:rsidRPr="00A13291" w:rsidRDefault="00A13291" w:rsidP="00A13291">
      <w:pPr>
        <w:bidi/>
        <w:jc w:val="both"/>
        <w:rPr>
          <w:rFonts w:cs="David" w:hint="cs"/>
          <w:rtl/>
        </w:rPr>
      </w:pPr>
    </w:p>
    <w:p w14:paraId="5528FDF4" w14:textId="77777777" w:rsidR="00A13291" w:rsidRPr="00A13291" w:rsidRDefault="00A13291" w:rsidP="00A13291">
      <w:pPr>
        <w:bidi/>
        <w:jc w:val="both"/>
        <w:rPr>
          <w:rFonts w:cs="David" w:hint="cs"/>
          <w:rtl/>
        </w:rPr>
      </w:pPr>
      <w:r w:rsidRPr="00A13291">
        <w:rPr>
          <w:rFonts w:cs="David" w:hint="cs"/>
          <w:rtl/>
        </w:rPr>
        <w:tab/>
        <w:t xml:space="preserve">לפני ההצבעה תהיה לך התייעצות סיעתית. אני רוצה לקרוא את החוק: על אף הוראות סעיף 16 לחוק הרבנות הראשית לישראל, </w:t>
      </w:r>
      <w:proofErr w:type="spellStart"/>
      <w:r w:rsidRPr="00A13291">
        <w:rPr>
          <w:rFonts w:cs="David" w:hint="cs"/>
          <w:rtl/>
        </w:rPr>
        <w:t>התש"ם</w:t>
      </w:r>
      <w:proofErr w:type="spellEnd"/>
      <w:r w:rsidRPr="00A13291">
        <w:rPr>
          <w:rFonts w:cs="David" w:hint="cs"/>
          <w:rtl/>
        </w:rPr>
        <w:t xml:space="preserve">-1980 (להלן </w:t>
      </w:r>
      <w:r w:rsidRPr="00A13291">
        <w:rPr>
          <w:rFonts w:cs="David"/>
          <w:rtl/>
        </w:rPr>
        <w:t>–</w:t>
      </w:r>
      <w:r w:rsidRPr="00A13291">
        <w:rPr>
          <w:rFonts w:cs="David" w:hint="cs"/>
          <w:rtl/>
        </w:rPr>
        <w:t xml:space="preserve">החוק), חברי המועצה שנבחרו ביום כ' בטבת </w:t>
      </w:r>
      <w:proofErr w:type="spellStart"/>
      <w:r w:rsidRPr="00A13291">
        <w:rPr>
          <w:rFonts w:cs="David" w:hint="cs"/>
          <w:rtl/>
        </w:rPr>
        <w:t>התשס"ג</w:t>
      </w:r>
      <w:proofErr w:type="spellEnd"/>
      <w:r w:rsidRPr="00A13291">
        <w:rPr>
          <w:rFonts w:cs="David" w:hint="cs"/>
          <w:rtl/>
        </w:rPr>
        <w:t xml:space="preserve"> (25 בדצמבר 2002), או מי שבא במקומם בהתאם להוראות סעיף 21 לחוק, יוסיפו לכהן עד </w:t>
      </w:r>
      <w:proofErr w:type="spellStart"/>
      <w:r w:rsidRPr="00A13291">
        <w:rPr>
          <w:rFonts w:cs="David" w:hint="cs"/>
          <w:rtl/>
        </w:rPr>
        <w:t>היבחרם</w:t>
      </w:r>
      <w:proofErr w:type="spellEnd"/>
      <w:r w:rsidRPr="00A13291">
        <w:rPr>
          <w:rFonts w:cs="David" w:hint="cs"/>
          <w:rtl/>
        </w:rPr>
        <w:t xml:space="preserve"> של חברי המועצה הנבחרים על פי החוק או עד יום א' תמוז, יום שישי, ה-4 ליולי למניינם - - - </w:t>
      </w:r>
    </w:p>
    <w:p w14:paraId="20A368B0" w14:textId="77777777" w:rsidR="00A13291" w:rsidRPr="00A13291" w:rsidRDefault="00A13291" w:rsidP="00A13291">
      <w:pPr>
        <w:bidi/>
        <w:jc w:val="both"/>
        <w:rPr>
          <w:rFonts w:cs="David" w:hint="cs"/>
          <w:rtl/>
        </w:rPr>
      </w:pPr>
    </w:p>
    <w:p w14:paraId="37F3E2C2"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224EF682" w14:textId="77777777" w:rsidR="00A13291" w:rsidRPr="00A13291" w:rsidRDefault="00A13291" w:rsidP="00A13291">
      <w:pPr>
        <w:bidi/>
        <w:jc w:val="both"/>
        <w:rPr>
          <w:rFonts w:cs="David" w:hint="cs"/>
          <w:u w:val="single"/>
        </w:rPr>
      </w:pPr>
    </w:p>
    <w:p w14:paraId="4A539E63" w14:textId="77777777" w:rsidR="00A13291" w:rsidRPr="00A13291" w:rsidRDefault="00A13291" w:rsidP="00A13291">
      <w:pPr>
        <w:bidi/>
        <w:jc w:val="both"/>
        <w:rPr>
          <w:rFonts w:cs="David" w:hint="cs"/>
          <w:rtl/>
        </w:rPr>
      </w:pPr>
      <w:r w:rsidRPr="00A13291">
        <w:rPr>
          <w:rFonts w:cs="David" w:hint="cs"/>
          <w:rtl/>
        </w:rPr>
        <w:tab/>
        <w:t xml:space="preserve"> זה לא טוב. </w:t>
      </w:r>
    </w:p>
    <w:p w14:paraId="04F0088C" w14:textId="77777777" w:rsidR="00A13291" w:rsidRPr="00A13291" w:rsidRDefault="00A13291" w:rsidP="00A13291">
      <w:pPr>
        <w:bidi/>
        <w:jc w:val="both"/>
        <w:rPr>
          <w:rFonts w:cs="David" w:hint="cs"/>
          <w:rtl/>
        </w:rPr>
      </w:pPr>
    </w:p>
    <w:p w14:paraId="07848867"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2718AF9" w14:textId="77777777" w:rsidR="00A13291" w:rsidRPr="00A13291" w:rsidRDefault="00A13291" w:rsidP="00A13291">
      <w:pPr>
        <w:bidi/>
        <w:jc w:val="both"/>
        <w:rPr>
          <w:rFonts w:cs="David" w:hint="cs"/>
          <w:rtl/>
        </w:rPr>
      </w:pPr>
    </w:p>
    <w:p w14:paraId="58ED24BC" w14:textId="77777777" w:rsidR="00A13291" w:rsidRPr="00A13291" w:rsidRDefault="00A13291" w:rsidP="00A13291">
      <w:pPr>
        <w:bidi/>
        <w:jc w:val="both"/>
        <w:rPr>
          <w:rFonts w:cs="David" w:hint="cs"/>
          <w:rtl/>
        </w:rPr>
      </w:pPr>
      <w:r w:rsidRPr="00A13291">
        <w:rPr>
          <w:rFonts w:cs="David" w:hint="cs"/>
          <w:rtl/>
        </w:rPr>
        <w:tab/>
        <w:t xml:space="preserve"> למה לא טוב?</w:t>
      </w:r>
    </w:p>
    <w:p w14:paraId="1CA71592" w14:textId="77777777" w:rsidR="00A13291" w:rsidRPr="00A13291" w:rsidRDefault="00A13291" w:rsidP="00A13291">
      <w:pPr>
        <w:bidi/>
        <w:jc w:val="both"/>
        <w:rPr>
          <w:rFonts w:cs="David" w:hint="cs"/>
          <w:rtl/>
        </w:rPr>
      </w:pPr>
    </w:p>
    <w:p w14:paraId="50F34147"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1F1C2653" w14:textId="77777777" w:rsidR="00A13291" w:rsidRPr="00A13291" w:rsidRDefault="00A13291" w:rsidP="00A13291">
      <w:pPr>
        <w:bidi/>
        <w:jc w:val="both"/>
        <w:rPr>
          <w:rFonts w:cs="David" w:hint="cs"/>
          <w:u w:val="single"/>
        </w:rPr>
      </w:pPr>
    </w:p>
    <w:p w14:paraId="15F6F65A" w14:textId="77777777" w:rsidR="00A13291" w:rsidRPr="00A13291" w:rsidRDefault="00A13291" w:rsidP="00A13291">
      <w:pPr>
        <w:bidi/>
        <w:jc w:val="both"/>
        <w:rPr>
          <w:rFonts w:cs="David" w:hint="cs"/>
          <w:rtl/>
        </w:rPr>
      </w:pPr>
      <w:r w:rsidRPr="00A13291">
        <w:rPr>
          <w:rFonts w:cs="David" w:hint="cs"/>
          <w:rtl/>
        </w:rPr>
        <w:tab/>
        <w:t xml:space="preserve"> יום שישי יהיו בחירות?</w:t>
      </w:r>
    </w:p>
    <w:p w14:paraId="3E559703" w14:textId="77777777" w:rsidR="00A13291" w:rsidRPr="00A13291" w:rsidRDefault="00A13291" w:rsidP="00A13291">
      <w:pPr>
        <w:bidi/>
        <w:jc w:val="both"/>
        <w:rPr>
          <w:rFonts w:cs="David" w:hint="cs"/>
          <w:rtl/>
        </w:rPr>
      </w:pPr>
    </w:p>
    <w:p w14:paraId="748F3065"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34407885" w14:textId="77777777" w:rsidR="00A13291" w:rsidRPr="00A13291" w:rsidRDefault="00A13291" w:rsidP="00A13291">
      <w:pPr>
        <w:bidi/>
        <w:jc w:val="both"/>
        <w:rPr>
          <w:rFonts w:cs="David" w:hint="cs"/>
          <w:rtl/>
        </w:rPr>
      </w:pPr>
    </w:p>
    <w:p w14:paraId="285C5A76" w14:textId="77777777" w:rsidR="00A13291" w:rsidRPr="00A13291" w:rsidRDefault="00A13291" w:rsidP="00A13291">
      <w:pPr>
        <w:bidi/>
        <w:jc w:val="both"/>
        <w:rPr>
          <w:rFonts w:cs="David" w:hint="cs"/>
          <w:rtl/>
        </w:rPr>
      </w:pPr>
      <w:r w:rsidRPr="00A13291">
        <w:rPr>
          <w:rFonts w:cs="David" w:hint="cs"/>
          <w:rtl/>
        </w:rPr>
        <w:tab/>
        <w:t xml:space="preserve"> עד יום שישי. הם צריכים לגמור לפני כן, לסיים קודם. תחילתו של חוק זה ביום כ"ג בטבת </w:t>
      </w:r>
      <w:proofErr w:type="spellStart"/>
      <w:r w:rsidRPr="00A13291">
        <w:rPr>
          <w:rFonts w:cs="David" w:hint="cs"/>
          <w:rtl/>
        </w:rPr>
        <w:t>התשס"ח</w:t>
      </w:r>
      <w:proofErr w:type="spellEnd"/>
      <w:r w:rsidRPr="00A13291">
        <w:rPr>
          <w:rFonts w:cs="David" w:hint="cs"/>
          <w:rtl/>
        </w:rPr>
        <w:t xml:space="preserve"> (1 בינואר 2008). יש פה הסתייגויות של חבר הכנסת רותם, של חבר הכנסת פרוש, של חבר הכנסת זאב. את רוצה שנצביע על ההסתייגויות?</w:t>
      </w:r>
    </w:p>
    <w:p w14:paraId="7A073A07" w14:textId="77777777" w:rsidR="00A13291" w:rsidRPr="00A13291" w:rsidRDefault="00A13291" w:rsidP="00A13291">
      <w:pPr>
        <w:bidi/>
        <w:jc w:val="both"/>
        <w:rPr>
          <w:rFonts w:cs="David" w:hint="cs"/>
          <w:rtl/>
        </w:rPr>
      </w:pPr>
    </w:p>
    <w:p w14:paraId="024A2498"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716A8D0B" w14:textId="77777777" w:rsidR="00A13291" w:rsidRPr="00A13291" w:rsidRDefault="00A13291" w:rsidP="00A13291">
      <w:pPr>
        <w:bidi/>
        <w:jc w:val="both"/>
        <w:rPr>
          <w:rFonts w:cs="David" w:hint="cs"/>
          <w:rtl/>
        </w:rPr>
      </w:pPr>
    </w:p>
    <w:p w14:paraId="1FB1D730" w14:textId="77777777" w:rsidR="00A13291" w:rsidRPr="00A13291" w:rsidRDefault="00A13291" w:rsidP="00A13291">
      <w:pPr>
        <w:bidi/>
        <w:jc w:val="both"/>
        <w:rPr>
          <w:rFonts w:cs="David" w:hint="cs"/>
          <w:rtl/>
        </w:rPr>
      </w:pPr>
      <w:r w:rsidRPr="00A13291">
        <w:rPr>
          <w:rFonts w:cs="David" w:hint="cs"/>
          <w:rtl/>
        </w:rPr>
        <w:tab/>
        <w:t xml:space="preserve"> בוודאי. </w:t>
      </w:r>
    </w:p>
    <w:p w14:paraId="0498FE1E" w14:textId="77777777" w:rsidR="00A13291" w:rsidRPr="00A13291" w:rsidRDefault="00A13291" w:rsidP="00A13291">
      <w:pPr>
        <w:bidi/>
        <w:jc w:val="both"/>
        <w:rPr>
          <w:rFonts w:cs="David" w:hint="cs"/>
          <w:rtl/>
        </w:rPr>
      </w:pPr>
    </w:p>
    <w:p w14:paraId="7C5988C8"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1E1503A" w14:textId="77777777" w:rsidR="00A13291" w:rsidRPr="00A13291" w:rsidRDefault="00A13291" w:rsidP="00A13291">
      <w:pPr>
        <w:bidi/>
        <w:jc w:val="both"/>
        <w:rPr>
          <w:rFonts w:cs="David" w:hint="cs"/>
          <w:rtl/>
        </w:rPr>
      </w:pPr>
    </w:p>
    <w:p w14:paraId="0BCF8662" w14:textId="77777777" w:rsidR="00A13291" w:rsidRPr="00A13291" w:rsidRDefault="00A13291" w:rsidP="00A13291">
      <w:pPr>
        <w:bidi/>
        <w:jc w:val="both"/>
        <w:rPr>
          <w:rFonts w:cs="David" w:hint="cs"/>
          <w:rtl/>
        </w:rPr>
      </w:pPr>
      <w:r w:rsidRPr="00A13291">
        <w:rPr>
          <w:rFonts w:cs="David" w:hint="cs"/>
          <w:rtl/>
        </w:rPr>
        <w:tab/>
        <w:t xml:space="preserve"> זה לא ברור מאליו. אני חבר בכמה ועדות ויש ועדות שמגישים את זה וזה עולה ישר למליאה. </w:t>
      </w:r>
    </w:p>
    <w:p w14:paraId="336311C1" w14:textId="77777777" w:rsidR="00A13291" w:rsidRPr="00A13291" w:rsidRDefault="00A13291" w:rsidP="00A13291">
      <w:pPr>
        <w:bidi/>
        <w:jc w:val="both"/>
        <w:rPr>
          <w:rFonts w:cs="David" w:hint="cs"/>
          <w:rtl/>
        </w:rPr>
      </w:pPr>
    </w:p>
    <w:p w14:paraId="7AACDCC5" w14:textId="77777777" w:rsidR="00A13291" w:rsidRPr="00A13291" w:rsidRDefault="00A13291" w:rsidP="00A13291">
      <w:pPr>
        <w:bidi/>
        <w:jc w:val="both"/>
        <w:rPr>
          <w:rFonts w:cs="David" w:hint="cs"/>
          <w:rtl/>
        </w:rPr>
      </w:pPr>
    </w:p>
    <w:p w14:paraId="549E7298"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5D9F02F7" w14:textId="77777777" w:rsidR="00A13291" w:rsidRPr="00A13291" w:rsidRDefault="00A13291" w:rsidP="00A13291">
      <w:pPr>
        <w:bidi/>
        <w:jc w:val="both"/>
        <w:rPr>
          <w:rFonts w:cs="David" w:hint="cs"/>
          <w:rtl/>
        </w:rPr>
      </w:pPr>
    </w:p>
    <w:p w14:paraId="38419E17" w14:textId="77777777" w:rsidR="00A13291" w:rsidRPr="00A13291" w:rsidRDefault="00A13291" w:rsidP="00A13291">
      <w:pPr>
        <w:bidi/>
        <w:jc w:val="both"/>
        <w:rPr>
          <w:rFonts w:cs="David" w:hint="cs"/>
          <w:rtl/>
        </w:rPr>
      </w:pPr>
      <w:r w:rsidRPr="00A13291">
        <w:rPr>
          <w:rFonts w:cs="David" w:hint="cs"/>
          <w:rtl/>
        </w:rPr>
        <w:tab/>
        <w:t xml:space="preserve"> הסתייגויות מהותיות מן הראוי להצביע. </w:t>
      </w:r>
    </w:p>
    <w:p w14:paraId="485AA276" w14:textId="77777777" w:rsidR="00A13291" w:rsidRPr="00A13291" w:rsidRDefault="00A13291" w:rsidP="00A13291">
      <w:pPr>
        <w:bidi/>
        <w:jc w:val="both"/>
        <w:rPr>
          <w:rFonts w:cs="David" w:hint="cs"/>
          <w:rtl/>
        </w:rPr>
      </w:pPr>
    </w:p>
    <w:p w14:paraId="581754FE"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2248318" w14:textId="77777777" w:rsidR="00A13291" w:rsidRPr="00A13291" w:rsidRDefault="00A13291" w:rsidP="00A13291">
      <w:pPr>
        <w:bidi/>
        <w:jc w:val="both"/>
        <w:rPr>
          <w:rFonts w:cs="David" w:hint="cs"/>
          <w:rtl/>
        </w:rPr>
      </w:pPr>
    </w:p>
    <w:p w14:paraId="1DC5FC00" w14:textId="77777777" w:rsidR="00A13291" w:rsidRPr="00A13291" w:rsidRDefault="00A13291" w:rsidP="00A13291">
      <w:pPr>
        <w:bidi/>
        <w:jc w:val="both"/>
        <w:rPr>
          <w:rFonts w:cs="David" w:hint="cs"/>
          <w:rtl/>
        </w:rPr>
      </w:pPr>
      <w:r w:rsidRPr="00A13291">
        <w:rPr>
          <w:rFonts w:cs="David" w:hint="cs"/>
          <w:rtl/>
        </w:rPr>
        <w:tab/>
        <w:t xml:space="preserve"> בבקשה. חבר הכנסת רותם, אתה רוצה לומר לנו מה ההסתייגות הראשונה, תשכנע את החברים לתמוך בהסתייגות שלך, אולי זה יהיה חלק מהחוק. </w:t>
      </w:r>
    </w:p>
    <w:p w14:paraId="4F613C07" w14:textId="77777777" w:rsidR="00A13291" w:rsidRPr="00A13291" w:rsidRDefault="00A13291" w:rsidP="00A13291">
      <w:pPr>
        <w:bidi/>
        <w:jc w:val="both"/>
        <w:rPr>
          <w:rFonts w:cs="David" w:hint="cs"/>
          <w:rtl/>
        </w:rPr>
      </w:pPr>
    </w:p>
    <w:p w14:paraId="6048C2F1" w14:textId="77777777" w:rsidR="00A13291" w:rsidRPr="00A13291" w:rsidRDefault="00A13291" w:rsidP="00A13291">
      <w:pPr>
        <w:bidi/>
        <w:jc w:val="both"/>
        <w:rPr>
          <w:rFonts w:cs="David" w:hint="cs"/>
          <w:rtl/>
        </w:rPr>
      </w:pPr>
      <w:r w:rsidRPr="00A13291">
        <w:rPr>
          <w:rFonts w:cs="David" w:hint="cs"/>
          <w:u w:val="single"/>
          <w:rtl/>
        </w:rPr>
        <w:t>דוד רותם:</w:t>
      </w:r>
    </w:p>
    <w:p w14:paraId="626B6EB1" w14:textId="77777777" w:rsidR="00A13291" w:rsidRPr="00A13291" w:rsidRDefault="00A13291" w:rsidP="00A13291">
      <w:pPr>
        <w:bidi/>
        <w:jc w:val="both"/>
        <w:rPr>
          <w:rFonts w:cs="David" w:hint="cs"/>
          <w:rtl/>
        </w:rPr>
      </w:pPr>
    </w:p>
    <w:p w14:paraId="4E825FA8" w14:textId="77777777" w:rsidR="00A13291" w:rsidRPr="00A13291" w:rsidRDefault="00A13291" w:rsidP="00A13291">
      <w:pPr>
        <w:bidi/>
        <w:jc w:val="both"/>
        <w:rPr>
          <w:rFonts w:cs="David" w:hint="cs"/>
          <w:rtl/>
        </w:rPr>
      </w:pPr>
      <w:r w:rsidRPr="00A13291">
        <w:rPr>
          <w:rFonts w:cs="David" w:hint="cs"/>
          <w:rtl/>
        </w:rPr>
        <w:tab/>
        <w:t xml:space="preserve">מכיוון שאינני מאמין שא' בתמוז הוא תאריך שיקרה בו משהו מכיוון שאחרי שנעביר את החוק - - -  </w:t>
      </w:r>
    </w:p>
    <w:p w14:paraId="7A9C845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18D4B40" w14:textId="77777777" w:rsidR="00A13291" w:rsidRPr="00A13291" w:rsidRDefault="00A13291" w:rsidP="00A13291">
      <w:pPr>
        <w:bidi/>
        <w:jc w:val="both"/>
        <w:rPr>
          <w:rFonts w:cs="David" w:hint="cs"/>
          <w:rtl/>
        </w:rPr>
      </w:pPr>
    </w:p>
    <w:p w14:paraId="048CD40F" w14:textId="77777777" w:rsidR="00A13291" w:rsidRPr="00A13291" w:rsidRDefault="00A13291" w:rsidP="00A13291">
      <w:pPr>
        <w:bidi/>
        <w:jc w:val="both"/>
        <w:rPr>
          <w:rFonts w:cs="David" w:hint="cs"/>
          <w:rtl/>
        </w:rPr>
      </w:pPr>
      <w:r w:rsidRPr="00A13291">
        <w:rPr>
          <w:rFonts w:cs="David" w:hint="cs"/>
          <w:rtl/>
        </w:rPr>
        <w:tab/>
        <w:t xml:space="preserve"> שיהיה ברור, אני לא מאריך לכם עוד פעם, תגידו לרב </w:t>
      </w:r>
      <w:proofErr w:type="spellStart"/>
      <w:r w:rsidRPr="00A13291">
        <w:rPr>
          <w:rFonts w:cs="David" w:hint="cs"/>
          <w:rtl/>
        </w:rPr>
        <w:t>מצגר</w:t>
      </w:r>
      <w:proofErr w:type="spellEnd"/>
      <w:r w:rsidRPr="00A13291">
        <w:rPr>
          <w:rFonts w:cs="David" w:hint="cs"/>
          <w:rtl/>
        </w:rPr>
        <w:t xml:space="preserve"> ולרב עמר ולכל מועצת הרבנות, לשרים, תעבירו למי שאתם רוצים, רבותי, נתתי לכם ארכה אל תשחקו עם זה. אני לא עושה פה משחקים בוועדה. שיהיה ברור, אם תצטרכו לעבוד 24 שעות ביממה תעבדו 24 שעות ביממה, נתנו לכם ארכה, תסיימו את זה. </w:t>
      </w:r>
    </w:p>
    <w:p w14:paraId="29AFF5F4" w14:textId="77777777" w:rsidR="00A13291" w:rsidRPr="00A13291" w:rsidRDefault="00A13291" w:rsidP="00A13291">
      <w:pPr>
        <w:bidi/>
        <w:jc w:val="both"/>
        <w:rPr>
          <w:rFonts w:cs="David" w:hint="cs"/>
          <w:rtl/>
        </w:rPr>
      </w:pPr>
    </w:p>
    <w:p w14:paraId="5E7B5573" w14:textId="77777777" w:rsidR="00A13291" w:rsidRPr="00A13291" w:rsidRDefault="00A13291" w:rsidP="00A13291">
      <w:pPr>
        <w:bidi/>
        <w:jc w:val="both"/>
        <w:rPr>
          <w:rFonts w:cs="David" w:hint="cs"/>
          <w:rtl/>
        </w:rPr>
      </w:pPr>
      <w:r w:rsidRPr="00A13291">
        <w:rPr>
          <w:rFonts w:cs="David" w:hint="cs"/>
          <w:u w:val="single"/>
          <w:rtl/>
        </w:rPr>
        <w:t>דוד רותם:</w:t>
      </w:r>
    </w:p>
    <w:p w14:paraId="3C8A0561" w14:textId="77777777" w:rsidR="00A13291" w:rsidRPr="00A13291" w:rsidRDefault="00A13291" w:rsidP="00A13291">
      <w:pPr>
        <w:bidi/>
        <w:jc w:val="both"/>
        <w:rPr>
          <w:rFonts w:cs="David" w:hint="cs"/>
          <w:rtl/>
        </w:rPr>
      </w:pPr>
    </w:p>
    <w:p w14:paraId="15FD2399" w14:textId="77777777" w:rsidR="00A13291" w:rsidRPr="00A13291" w:rsidRDefault="00A13291" w:rsidP="00A13291">
      <w:pPr>
        <w:bidi/>
        <w:jc w:val="both"/>
        <w:rPr>
          <w:rFonts w:cs="David" w:hint="cs"/>
          <w:rtl/>
        </w:rPr>
      </w:pPr>
      <w:r w:rsidRPr="00A13291">
        <w:rPr>
          <w:rFonts w:cs="David" w:hint="cs"/>
          <w:rtl/>
        </w:rPr>
        <w:tab/>
        <w:t xml:space="preserve"> אדוני, שמעתי מה שאמרת ולצערי הרב, מכיוון שהייתי פעם חבר בקואליציה, הזמן הזה לא יגמור, לכן אני מעדיף להשאיר להם את התאריך א' בניסן.</w:t>
      </w:r>
    </w:p>
    <w:p w14:paraId="2B4B5164" w14:textId="77777777" w:rsidR="00A13291" w:rsidRPr="00A13291" w:rsidRDefault="00A13291" w:rsidP="00A13291">
      <w:pPr>
        <w:bidi/>
        <w:jc w:val="both"/>
        <w:rPr>
          <w:rFonts w:cs="David" w:hint="cs"/>
          <w:rtl/>
        </w:rPr>
      </w:pPr>
    </w:p>
    <w:p w14:paraId="037E34A3"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BB5F362" w14:textId="77777777" w:rsidR="00A13291" w:rsidRPr="00A13291" w:rsidRDefault="00A13291" w:rsidP="00A13291">
      <w:pPr>
        <w:bidi/>
        <w:jc w:val="both"/>
        <w:rPr>
          <w:rFonts w:cs="David" w:hint="cs"/>
          <w:rtl/>
        </w:rPr>
      </w:pPr>
    </w:p>
    <w:p w14:paraId="2E46C9D9" w14:textId="77777777" w:rsidR="00A13291" w:rsidRPr="00A13291" w:rsidRDefault="00A13291" w:rsidP="00A13291">
      <w:pPr>
        <w:bidi/>
        <w:jc w:val="both"/>
        <w:rPr>
          <w:rFonts w:cs="David" w:hint="cs"/>
          <w:rtl/>
        </w:rPr>
      </w:pPr>
      <w:r w:rsidRPr="00A13291">
        <w:rPr>
          <w:rFonts w:cs="David" w:hint="cs"/>
          <w:rtl/>
        </w:rPr>
        <w:tab/>
        <w:t xml:space="preserve"> מי בעד א' ניסן ירים את ידו? מי נגד? מי נמנע? תודה. ההסתייגות לא התקבלה. </w:t>
      </w:r>
    </w:p>
    <w:p w14:paraId="6CBA5C1A" w14:textId="77777777" w:rsidR="00A13291" w:rsidRPr="00A13291" w:rsidRDefault="00A13291" w:rsidP="00A13291">
      <w:pPr>
        <w:bidi/>
        <w:jc w:val="both"/>
        <w:rPr>
          <w:rFonts w:cs="David" w:hint="cs"/>
          <w:rtl/>
        </w:rPr>
      </w:pPr>
    </w:p>
    <w:p w14:paraId="446C3C38" w14:textId="77777777" w:rsidR="00A13291" w:rsidRPr="00A13291" w:rsidRDefault="00A13291" w:rsidP="00A13291">
      <w:pPr>
        <w:bidi/>
        <w:jc w:val="both"/>
        <w:rPr>
          <w:rFonts w:cs="David" w:hint="cs"/>
          <w:rtl/>
        </w:rPr>
      </w:pPr>
      <w:r w:rsidRPr="00A13291">
        <w:rPr>
          <w:rFonts w:cs="David" w:hint="cs"/>
          <w:rtl/>
        </w:rPr>
        <w:tab/>
        <w:t xml:space="preserve">ההסתייגות השנייה אדוני. </w:t>
      </w:r>
    </w:p>
    <w:p w14:paraId="074F040B" w14:textId="77777777" w:rsidR="00A13291" w:rsidRPr="00A13291" w:rsidRDefault="00A13291" w:rsidP="00A13291">
      <w:pPr>
        <w:bidi/>
        <w:jc w:val="both"/>
        <w:rPr>
          <w:rFonts w:cs="David" w:hint="cs"/>
          <w:rtl/>
        </w:rPr>
      </w:pPr>
    </w:p>
    <w:p w14:paraId="7D5AC959" w14:textId="77777777" w:rsidR="00A13291" w:rsidRPr="00A13291" w:rsidRDefault="00A13291" w:rsidP="00A13291">
      <w:pPr>
        <w:bidi/>
        <w:jc w:val="both"/>
        <w:rPr>
          <w:rFonts w:cs="David" w:hint="cs"/>
          <w:rtl/>
        </w:rPr>
      </w:pPr>
      <w:r w:rsidRPr="00A13291">
        <w:rPr>
          <w:rFonts w:cs="David" w:hint="cs"/>
          <w:u w:val="single"/>
          <w:rtl/>
        </w:rPr>
        <w:t>דוד רותם:</w:t>
      </w:r>
    </w:p>
    <w:p w14:paraId="1EEB53BF" w14:textId="77777777" w:rsidR="00A13291" w:rsidRPr="00A13291" w:rsidRDefault="00A13291" w:rsidP="00A13291">
      <w:pPr>
        <w:bidi/>
        <w:jc w:val="both"/>
        <w:rPr>
          <w:rFonts w:cs="David" w:hint="cs"/>
          <w:rtl/>
        </w:rPr>
      </w:pPr>
    </w:p>
    <w:p w14:paraId="44F875F7" w14:textId="77777777" w:rsidR="00A13291" w:rsidRPr="00A13291" w:rsidRDefault="00A13291" w:rsidP="00A13291">
      <w:pPr>
        <w:bidi/>
        <w:jc w:val="both"/>
        <w:rPr>
          <w:rFonts w:cs="David" w:hint="cs"/>
          <w:rtl/>
        </w:rPr>
      </w:pPr>
      <w:r w:rsidRPr="00A13291">
        <w:rPr>
          <w:rFonts w:cs="David" w:hint="cs"/>
          <w:rtl/>
        </w:rPr>
        <w:tab/>
        <w:t xml:space="preserve">תחילתו של חוק זה ביום חקיקתו. </w:t>
      </w:r>
    </w:p>
    <w:p w14:paraId="0AD26BAF" w14:textId="77777777" w:rsidR="00A13291" w:rsidRPr="00A13291" w:rsidRDefault="00A13291" w:rsidP="00A13291">
      <w:pPr>
        <w:bidi/>
        <w:jc w:val="both"/>
        <w:rPr>
          <w:rFonts w:cs="David" w:hint="cs"/>
          <w:rtl/>
        </w:rPr>
      </w:pPr>
    </w:p>
    <w:p w14:paraId="4579E21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FE2FA5F" w14:textId="77777777" w:rsidR="00A13291" w:rsidRPr="00A13291" w:rsidRDefault="00A13291" w:rsidP="00A13291">
      <w:pPr>
        <w:bidi/>
        <w:jc w:val="both"/>
        <w:rPr>
          <w:rFonts w:cs="David" w:hint="cs"/>
          <w:rtl/>
        </w:rPr>
      </w:pPr>
    </w:p>
    <w:p w14:paraId="71ABF7EF" w14:textId="77777777" w:rsidR="00A13291" w:rsidRPr="00A13291" w:rsidRDefault="00A13291" w:rsidP="00A13291">
      <w:pPr>
        <w:bidi/>
        <w:jc w:val="both"/>
        <w:rPr>
          <w:rFonts w:cs="David" w:hint="cs"/>
          <w:rtl/>
        </w:rPr>
      </w:pPr>
      <w:r w:rsidRPr="00A13291">
        <w:rPr>
          <w:rFonts w:cs="David" w:hint="cs"/>
          <w:rtl/>
        </w:rPr>
        <w:tab/>
        <w:t xml:space="preserve">מי בעד ההסתייגות שתחילתו של חוק זה ביום חקיקתו ירים את ידו, מי נגד? מי נמנע? תודה, ההסתייגות השנייה לא התקבלה. ההסתייגויות יעברו למליאה. </w:t>
      </w:r>
    </w:p>
    <w:p w14:paraId="6D537B8A" w14:textId="77777777" w:rsidR="00A13291" w:rsidRPr="00A13291" w:rsidRDefault="00A13291" w:rsidP="00A13291">
      <w:pPr>
        <w:bidi/>
        <w:jc w:val="both"/>
        <w:rPr>
          <w:rFonts w:cs="David" w:hint="cs"/>
          <w:rtl/>
        </w:rPr>
      </w:pPr>
    </w:p>
    <w:p w14:paraId="36B756BE" w14:textId="77777777" w:rsidR="00A13291" w:rsidRPr="00A13291" w:rsidRDefault="00A13291" w:rsidP="00A13291">
      <w:pPr>
        <w:bidi/>
        <w:jc w:val="both"/>
        <w:rPr>
          <w:rFonts w:cs="David" w:hint="cs"/>
          <w:rtl/>
        </w:rPr>
      </w:pPr>
      <w:r w:rsidRPr="00A13291">
        <w:rPr>
          <w:rFonts w:cs="David" w:hint="cs"/>
          <w:rtl/>
        </w:rPr>
        <w:tab/>
        <w:t>חבר הכנסת זאב, אין לך הסתייגויות?</w:t>
      </w:r>
    </w:p>
    <w:p w14:paraId="3287895F" w14:textId="77777777" w:rsidR="00A13291" w:rsidRPr="00A13291" w:rsidRDefault="00A13291" w:rsidP="00A13291">
      <w:pPr>
        <w:bidi/>
        <w:jc w:val="both"/>
        <w:rPr>
          <w:rFonts w:cs="David" w:hint="cs"/>
          <w:rtl/>
        </w:rPr>
      </w:pPr>
    </w:p>
    <w:p w14:paraId="14ADCCE4" w14:textId="77777777" w:rsidR="00A13291" w:rsidRPr="00A13291" w:rsidRDefault="00A13291" w:rsidP="00A13291">
      <w:pPr>
        <w:bidi/>
        <w:jc w:val="both"/>
        <w:rPr>
          <w:rFonts w:cs="David" w:hint="cs"/>
          <w:rtl/>
        </w:rPr>
      </w:pPr>
      <w:r w:rsidRPr="00A13291">
        <w:rPr>
          <w:rFonts w:cs="David" w:hint="cs"/>
          <w:u w:val="single"/>
          <w:rtl/>
        </w:rPr>
        <w:t>נסים זאב:</w:t>
      </w:r>
    </w:p>
    <w:p w14:paraId="6A9A1653" w14:textId="77777777" w:rsidR="00A13291" w:rsidRPr="00A13291" w:rsidRDefault="00A13291" w:rsidP="00A13291">
      <w:pPr>
        <w:bidi/>
        <w:jc w:val="both"/>
        <w:rPr>
          <w:rFonts w:cs="David" w:hint="cs"/>
          <w:rtl/>
        </w:rPr>
      </w:pPr>
    </w:p>
    <w:p w14:paraId="345763A4" w14:textId="77777777" w:rsidR="00A13291" w:rsidRPr="00A13291" w:rsidRDefault="00A13291" w:rsidP="00A13291">
      <w:pPr>
        <w:bidi/>
        <w:jc w:val="both"/>
        <w:rPr>
          <w:rFonts w:cs="David" w:hint="cs"/>
          <w:rtl/>
        </w:rPr>
      </w:pPr>
      <w:r w:rsidRPr="00A13291">
        <w:rPr>
          <w:rFonts w:cs="David" w:hint="cs"/>
          <w:rtl/>
        </w:rPr>
        <w:tab/>
        <w:t xml:space="preserve"> יש לי הסתייגות אחת. </w:t>
      </w:r>
    </w:p>
    <w:p w14:paraId="17965D3A" w14:textId="77777777" w:rsidR="00A13291" w:rsidRPr="00A13291" w:rsidRDefault="00A13291" w:rsidP="00A13291">
      <w:pPr>
        <w:bidi/>
        <w:jc w:val="both"/>
        <w:rPr>
          <w:rFonts w:cs="David" w:hint="cs"/>
          <w:rtl/>
        </w:rPr>
      </w:pPr>
    </w:p>
    <w:p w14:paraId="7E833AF4"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B79AE63" w14:textId="77777777" w:rsidR="00A13291" w:rsidRPr="00A13291" w:rsidRDefault="00A13291" w:rsidP="00A13291">
      <w:pPr>
        <w:bidi/>
        <w:jc w:val="both"/>
        <w:rPr>
          <w:rFonts w:cs="David" w:hint="cs"/>
          <w:rtl/>
        </w:rPr>
      </w:pPr>
    </w:p>
    <w:p w14:paraId="5623B64C" w14:textId="77777777" w:rsidR="00A13291" w:rsidRPr="00A13291" w:rsidRDefault="00A13291" w:rsidP="00A13291">
      <w:pPr>
        <w:bidi/>
        <w:jc w:val="both"/>
        <w:rPr>
          <w:rFonts w:cs="David" w:hint="cs"/>
          <w:rtl/>
        </w:rPr>
      </w:pPr>
      <w:r w:rsidRPr="00A13291">
        <w:rPr>
          <w:rFonts w:cs="David" w:hint="cs"/>
          <w:rtl/>
        </w:rPr>
        <w:tab/>
        <w:t xml:space="preserve"> אתה רוצה להציג אותה?</w:t>
      </w:r>
    </w:p>
    <w:p w14:paraId="33157380" w14:textId="77777777" w:rsidR="00A13291" w:rsidRPr="00A13291" w:rsidRDefault="00A13291" w:rsidP="00A13291">
      <w:pPr>
        <w:bidi/>
        <w:jc w:val="both"/>
        <w:rPr>
          <w:rFonts w:cs="David" w:hint="cs"/>
          <w:rtl/>
        </w:rPr>
      </w:pPr>
    </w:p>
    <w:p w14:paraId="58FCD2EF" w14:textId="77777777" w:rsidR="00A13291" w:rsidRPr="00A13291" w:rsidRDefault="00A13291" w:rsidP="00A13291">
      <w:pPr>
        <w:bidi/>
        <w:jc w:val="both"/>
        <w:rPr>
          <w:rFonts w:cs="David" w:hint="cs"/>
          <w:rtl/>
        </w:rPr>
      </w:pPr>
      <w:r w:rsidRPr="00A13291">
        <w:rPr>
          <w:rFonts w:cs="David" w:hint="cs"/>
          <w:u w:val="single"/>
          <w:rtl/>
        </w:rPr>
        <w:t>נסים זאב:</w:t>
      </w:r>
    </w:p>
    <w:p w14:paraId="76350811" w14:textId="77777777" w:rsidR="00A13291" w:rsidRPr="00A13291" w:rsidRDefault="00A13291" w:rsidP="00A13291">
      <w:pPr>
        <w:bidi/>
        <w:jc w:val="both"/>
        <w:rPr>
          <w:rFonts w:cs="David" w:hint="cs"/>
          <w:rtl/>
        </w:rPr>
      </w:pPr>
    </w:p>
    <w:p w14:paraId="6B836DEF" w14:textId="77777777" w:rsidR="00A13291" w:rsidRPr="00A13291" w:rsidRDefault="00A13291" w:rsidP="00A13291">
      <w:pPr>
        <w:bidi/>
        <w:jc w:val="both"/>
        <w:rPr>
          <w:rFonts w:cs="David" w:hint="cs"/>
          <w:rtl/>
        </w:rPr>
      </w:pPr>
      <w:r w:rsidRPr="00A13291">
        <w:rPr>
          <w:rFonts w:cs="David" w:hint="cs"/>
          <w:rtl/>
        </w:rPr>
        <w:tab/>
        <w:t xml:space="preserve">כן, במשפט אחד. מכיוון שמדובר ב-4 רבני ערים הגדולות ביותר. אם יש עיר שלא מכהן בה רב ראשי - - - </w:t>
      </w:r>
    </w:p>
    <w:p w14:paraId="2C1D4A1C" w14:textId="77777777" w:rsidR="00A13291" w:rsidRPr="00A13291" w:rsidRDefault="00A13291" w:rsidP="00A13291">
      <w:pPr>
        <w:bidi/>
        <w:jc w:val="both"/>
        <w:rPr>
          <w:rFonts w:cs="David" w:hint="cs"/>
          <w:rtl/>
        </w:rPr>
      </w:pPr>
    </w:p>
    <w:p w14:paraId="7AB0D761"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6D43A1D1" w14:textId="77777777" w:rsidR="00A13291" w:rsidRPr="00A13291" w:rsidRDefault="00A13291" w:rsidP="00A13291">
      <w:pPr>
        <w:bidi/>
        <w:jc w:val="both"/>
        <w:rPr>
          <w:rFonts w:cs="David" w:hint="cs"/>
          <w:rtl/>
        </w:rPr>
      </w:pPr>
    </w:p>
    <w:p w14:paraId="56A3B93F" w14:textId="77777777" w:rsidR="00A13291" w:rsidRPr="00A13291" w:rsidRDefault="00A13291" w:rsidP="00A13291">
      <w:pPr>
        <w:bidi/>
        <w:jc w:val="both"/>
        <w:rPr>
          <w:rFonts w:cs="David" w:hint="cs"/>
          <w:rtl/>
        </w:rPr>
      </w:pPr>
      <w:r w:rsidRPr="00A13291">
        <w:rPr>
          <w:rFonts w:cs="David" w:hint="cs"/>
          <w:rtl/>
        </w:rPr>
        <w:tab/>
        <w:t xml:space="preserve">העיר הבאה הגדולה תבוא בתור. </w:t>
      </w:r>
    </w:p>
    <w:p w14:paraId="62069C7F" w14:textId="77777777" w:rsidR="00A13291" w:rsidRPr="00A13291" w:rsidRDefault="00A13291" w:rsidP="00A13291">
      <w:pPr>
        <w:bidi/>
        <w:jc w:val="both"/>
        <w:rPr>
          <w:rFonts w:cs="David" w:hint="cs"/>
          <w:rtl/>
        </w:rPr>
      </w:pPr>
    </w:p>
    <w:p w14:paraId="32AEA295" w14:textId="77777777" w:rsidR="00A13291" w:rsidRPr="00A13291" w:rsidRDefault="00A13291" w:rsidP="00A13291">
      <w:pPr>
        <w:bidi/>
        <w:jc w:val="both"/>
        <w:rPr>
          <w:rFonts w:cs="David" w:hint="cs"/>
          <w:rtl/>
        </w:rPr>
      </w:pPr>
      <w:r w:rsidRPr="00A13291">
        <w:rPr>
          <w:rFonts w:cs="David" w:hint="cs"/>
          <w:rtl/>
        </w:rPr>
        <w:tab/>
        <w:t xml:space="preserve">מי בעד ההסתייגות של חבר הכנסת נסים זאב ירים את ידו. מי נגד? מי נמנע? תודה. ההסתייגות התקבלה. </w:t>
      </w:r>
    </w:p>
    <w:p w14:paraId="709FFDED" w14:textId="77777777" w:rsidR="00A13291" w:rsidRPr="00A13291" w:rsidRDefault="00A13291" w:rsidP="00A13291">
      <w:pPr>
        <w:bidi/>
        <w:jc w:val="both"/>
        <w:rPr>
          <w:rFonts w:cs="David" w:hint="cs"/>
          <w:rtl/>
        </w:rPr>
      </w:pPr>
    </w:p>
    <w:p w14:paraId="44DD5818" w14:textId="77777777" w:rsidR="00A13291" w:rsidRPr="00A13291" w:rsidRDefault="00A13291" w:rsidP="00A13291">
      <w:pPr>
        <w:bidi/>
        <w:jc w:val="both"/>
        <w:rPr>
          <w:rFonts w:cs="David" w:hint="cs"/>
          <w:rtl/>
        </w:rPr>
      </w:pPr>
      <w:r w:rsidRPr="00A13291">
        <w:rPr>
          <w:rFonts w:cs="David" w:hint="cs"/>
          <w:rtl/>
        </w:rPr>
        <w:tab/>
        <w:t>אין עוד הסתייגויות?</w:t>
      </w:r>
    </w:p>
    <w:p w14:paraId="7A89793E" w14:textId="77777777" w:rsidR="00A13291" w:rsidRDefault="00A13291" w:rsidP="00A13291">
      <w:pPr>
        <w:bidi/>
        <w:jc w:val="both"/>
        <w:rPr>
          <w:rFonts w:cs="David" w:hint="cs"/>
          <w:rtl/>
        </w:rPr>
      </w:pPr>
    </w:p>
    <w:p w14:paraId="06FD2847" w14:textId="77777777" w:rsidR="00A13291" w:rsidRDefault="00A13291" w:rsidP="00A13291">
      <w:pPr>
        <w:bidi/>
        <w:jc w:val="both"/>
        <w:rPr>
          <w:rFonts w:cs="David" w:hint="cs"/>
          <w:rtl/>
        </w:rPr>
      </w:pPr>
    </w:p>
    <w:p w14:paraId="38FEDCDF" w14:textId="77777777" w:rsidR="00A13291" w:rsidRDefault="00A13291" w:rsidP="00A13291">
      <w:pPr>
        <w:bidi/>
        <w:jc w:val="both"/>
        <w:rPr>
          <w:rFonts w:cs="David" w:hint="cs"/>
          <w:rtl/>
        </w:rPr>
      </w:pPr>
    </w:p>
    <w:p w14:paraId="246C2FE1" w14:textId="77777777" w:rsidR="00A13291" w:rsidRDefault="00A13291" w:rsidP="00A13291">
      <w:pPr>
        <w:bidi/>
        <w:jc w:val="both"/>
        <w:rPr>
          <w:rFonts w:cs="David" w:hint="cs"/>
          <w:rtl/>
        </w:rPr>
      </w:pPr>
    </w:p>
    <w:p w14:paraId="65758E8C" w14:textId="77777777" w:rsidR="00A13291" w:rsidRPr="00A13291" w:rsidRDefault="00A13291" w:rsidP="00A13291">
      <w:pPr>
        <w:bidi/>
        <w:jc w:val="both"/>
        <w:rPr>
          <w:rFonts w:cs="David" w:hint="cs"/>
          <w:rtl/>
        </w:rPr>
      </w:pPr>
    </w:p>
    <w:p w14:paraId="69EA7975"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63426D38" w14:textId="77777777" w:rsidR="00A13291" w:rsidRPr="00A13291" w:rsidRDefault="00A13291" w:rsidP="00A13291">
      <w:pPr>
        <w:bidi/>
        <w:jc w:val="both"/>
        <w:rPr>
          <w:rFonts w:cs="David" w:hint="cs"/>
          <w:u w:val="single"/>
        </w:rPr>
      </w:pPr>
    </w:p>
    <w:p w14:paraId="0664F6E2" w14:textId="77777777" w:rsidR="00A13291" w:rsidRPr="00A13291" w:rsidRDefault="00A13291" w:rsidP="00A13291">
      <w:pPr>
        <w:bidi/>
        <w:jc w:val="both"/>
        <w:rPr>
          <w:rFonts w:cs="David" w:hint="cs"/>
          <w:rtl/>
        </w:rPr>
      </w:pPr>
      <w:r w:rsidRPr="00A13291">
        <w:rPr>
          <w:rFonts w:cs="David" w:hint="cs"/>
          <w:rtl/>
        </w:rPr>
        <w:tab/>
        <w:t xml:space="preserve"> לי יש. </w:t>
      </w:r>
    </w:p>
    <w:p w14:paraId="6A5FE10A" w14:textId="77777777" w:rsidR="00A13291" w:rsidRPr="00A13291" w:rsidRDefault="00A13291" w:rsidP="00A13291">
      <w:pPr>
        <w:bidi/>
        <w:jc w:val="both"/>
        <w:rPr>
          <w:rFonts w:cs="David" w:hint="cs"/>
          <w:rtl/>
        </w:rPr>
      </w:pPr>
    </w:p>
    <w:p w14:paraId="7B492B86" w14:textId="77777777" w:rsidR="00A13291" w:rsidRPr="00A13291" w:rsidRDefault="00A13291" w:rsidP="00A13291">
      <w:pPr>
        <w:bidi/>
        <w:jc w:val="both"/>
        <w:rPr>
          <w:rFonts w:cs="David" w:hint="cs"/>
          <w:u w:val="single"/>
          <w:rtl/>
        </w:rPr>
      </w:pPr>
    </w:p>
    <w:p w14:paraId="4117AD4A" w14:textId="77777777" w:rsidR="00A13291" w:rsidRPr="00A13291" w:rsidRDefault="00A13291" w:rsidP="00A13291">
      <w:pPr>
        <w:bidi/>
        <w:jc w:val="both"/>
        <w:rPr>
          <w:rFonts w:cs="David" w:hint="cs"/>
          <w:u w:val="single"/>
          <w:rtl/>
        </w:rPr>
      </w:pPr>
    </w:p>
    <w:p w14:paraId="445FC23B" w14:textId="77777777" w:rsidR="00A13291" w:rsidRPr="00A13291" w:rsidRDefault="00A13291" w:rsidP="00A13291">
      <w:pPr>
        <w:bidi/>
        <w:jc w:val="both"/>
        <w:rPr>
          <w:rFonts w:cs="David" w:hint="cs"/>
          <w:rtl/>
        </w:rPr>
      </w:pPr>
      <w:r w:rsidRPr="00A13291">
        <w:rPr>
          <w:rFonts w:cs="David" w:hint="cs"/>
          <w:u w:val="single"/>
          <w:rtl/>
        </w:rPr>
        <w:t>נסים זאב:</w:t>
      </w:r>
    </w:p>
    <w:p w14:paraId="28AB1CD0" w14:textId="77777777" w:rsidR="00A13291" w:rsidRPr="00A13291" w:rsidRDefault="00A13291" w:rsidP="00A13291">
      <w:pPr>
        <w:bidi/>
        <w:jc w:val="both"/>
        <w:rPr>
          <w:rFonts w:cs="David" w:hint="cs"/>
          <w:rtl/>
        </w:rPr>
      </w:pPr>
    </w:p>
    <w:p w14:paraId="477D2710" w14:textId="77777777" w:rsidR="00A13291" w:rsidRPr="00A13291" w:rsidRDefault="00A13291" w:rsidP="00A13291">
      <w:pPr>
        <w:bidi/>
        <w:jc w:val="both"/>
        <w:rPr>
          <w:rFonts w:cs="David" w:hint="cs"/>
          <w:rtl/>
        </w:rPr>
      </w:pPr>
      <w:r w:rsidRPr="00A13291">
        <w:rPr>
          <w:rFonts w:cs="David" w:hint="cs"/>
          <w:rtl/>
        </w:rPr>
        <w:t xml:space="preserve"> </w:t>
      </w:r>
      <w:r w:rsidRPr="00A13291">
        <w:rPr>
          <w:rFonts w:cs="David" w:hint="cs"/>
          <w:rtl/>
        </w:rPr>
        <w:tab/>
        <w:t xml:space="preserve">ההסתייגות שלו נוגדת להסתייגות שלי.  </w:t>
      </w:r>
    </w:p>
    <w:p w14:paraId="27505FF0" w14:textId="77777777" w:rsidR="00A13291" w:rsidRPr="00A13291" w:rsidRDefault="00A13291" w:rsidP="00A13291">
      <w:pPr>
        <w:bidi/>
        <w:jc w:val="both"/>
        <w:rPr>
          <w:rFonts w:cs="David" w:hint="cs"/>
          <w:rtl/>
        </w:rPr>
      </w:pPr>
    </w:p>
    <w:p w14:paraId="517D4CD5" w14:textId="77777777" w:rsidR="00A13291" w:rsidRPr="00A13291" w:rsidRDefault="00A13291" w:rsidP="00A13291">
      <w:pPr>
        <w:bidi/>
        <w:jc w:val="both"/>
        <w:rPr>
          <w:rFonts w:cs="David" w:hint="cs"/>
          <w:rtl/>
        </w:rPr>
      </w:pPr>
      <w:r w:rsidRPr="00A13291">
        <w:rPr>
          <w:rFonts w:cs="David" w:hint="cs"/>
          <w:u w:val="single"/>
          <w:rtl/>
        </w:rPr>
        <w:t>דוד רותם:</w:t>
      </w:r>
    </w:p>
    <w:p w14:paraId="4EF96EA1" w14:textId="77777777" w:rsidR="00A13291" w:rsidRPr="00A13291" w:rsidRDefault="00A13291" w:rsidP="00A13291">
      <w:pPr>
        <w:bidi/>
        <w:jc w:val="both"/>
        <w:rPr>
          <w:rFonts w:cs="David" w:hint="cs"/>
          <w:rtl/>
        </w:rPr>
      </w:pPr>
    </w:p>
    <w:p w14:paraId="5215FBDE" w14:textId="77777777" w:rsidR="00A13291" w:rsidRPr="00A13291" w:rsidRDefault="00A13291" w:rsidP="00A13291">
      <w:pPr>
        <w:bidi/>
        <w:jc w:val="both"/>
        <w:rPr>
          <w:rFonts w:cs="David" w:hint="cs"/>
          <w:rtl/>
        </w:rPr>
      </w:pPr>
      <w:r w:rsidRPr="00A13291">
        <w:rPr>
          <w:rFonts w:cs="David" w:hint="cs"/>
          <w:rtl/>
        </w:rPr>
        <w:tab/>
        <w:t xml:space="preserve"> יש לי רק בעיה עם ההסתייגות של חבר הכנסת נסים זאב שהיא לא בחוק הזה.</w:t>
      </w:r>
    </w:p>
    <w:p w14:paraId="306C4446" w14:textId="77777777" w:rsidR="00A13291" w:rsidRPr="00A13291" w:rsidRDefault="00A13291" w:rsidP="00A13291">
      <w:pPr>
        <w:bidi/>
        <w:jc w:val="both"/>
        <w:rPr>
          <w:rFonts w:cs="David" w:hint="cs"/>
          <w:rtl/>
        </w:rPr>
      </w:pPr>
    </w:p>
    <w:p w14:paraId="4483F5FD"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1580CC78" w14:textId="77777777" w:rsidR="00A13291" w:rsidRPr="00A13291" w:rsidRDefault="00A13291" w:rsidP="00A13291">
      <w:pPr>
        <w:bidi/>
        <w:jc w:val="both"/>
        <w:rPr>
          <w:rFonts w:cs="David" w:hint="cs"/>
          <w:rtl/>
        </w:rPr>
      </w:pPr>
    </w:p>
    <w:p w14:paraId="0930DE1B" w14:textId="77777777" w:rsidR="00A13291" w:rsidRPr="00A13291" w:rsidRDefault="00A13291" w:rsidP="00A13291">
      <w:pPr>
        <w:bidi/>
        <w:jc w:val="both"/>
        <w:rPr>
          <w:rFonts w:cs="David" w:hint="cs"/>
          <w:rtl/>
        </w:rPr>
      </w:pPr>
      <w:r w:rsidRPr="00A13291">
        <w:rPr>
          <w:rFonts w:cs="David" w:hint="cs"/>
          <w:rtl/>
        </w:rPr>
        <w:tab/>
        <w:t xml:space="preserve">אנחנו מדברים בהוראת שעה. </w:t>
      </w:r>
    </w:p>
    <w:p w14:paraId="32C5625D" w14:textId="77777777" w:rsidR="00A13291" w:rsidRPr="00A13291" w:rsidRDefault="00A13291" w:rsidP="00A13291">
      <w:pPr>
        <w:bidi/>
        <w:jc w:val="both"/>
        <w:rPr>
          <w:rFonts w:cs="David" w:hint="cs"/>
          <w:rtl/>
        </w:rPr>
      </w:pPr>
    </w:p>
    <w:p w14:paraId="595B583C"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2054D675" w14:textId="77777777" w:rsidR="00A13291" w:rsidRPr="00A13291" w:rsidRDefault="00A13291" w:rsidP="00A13291">
      <w:pPr>
        <w:bidi/>
        <w:jc w:val="both"/>
        <w:rPr>
          <w:rFonts w:cs="David" w:hint="cs"/>
          <w:u w:val="single"/>
        </w:rPr>
      </w:pPr>
    </w:p>
    <w:p w14:paraId="71B4061E" w14:textId="77777777" w:rsidR="00A13291" w:rsidRPr="00A13291" w:rsidRDefault="00A13291" w:rsidP="00A13291">
      <w:pPr>
        <w:bidi/>
        <w:jc w:val="both"/>
        <w:rPr>
          <w:rFonts w:cs="David" w:hint="cs"/>
          <w:rtl/>
        </w:rPr>
      </w:pPr>
      <w:r w:rsidRPr="00A13291">
        <w:rPr>
          <w:rFonts w:cs="David" w:hint="cs"/>
          <w:rtl/>
        </w:rPr>
        <w:tab/>
        <w:t xml:space="preserve">אני אומר שכאשר אין באותן 4 ערים גדולות רב ראשי - יכהן רב השכונה הוותיק ביותר של אותה עיר.  </w:t>
      </w:r>
    </w:p>
    <w:p w14:paraId="225B8EE8" w14:textId="77777777" w:rsidR="00A13291" w:rsidRPr="00A13291" w:rsidRDefault="00A13291" w:rsidP="00A13291">
      <w:pPr>
        <w:bidi/>
        <w:jc w:val="both"/>
        <w:rPr>
          <w:rFonts w:cs="David" w:hint="cs"/>
          <w:rtl/>
        </w:rPr>
      </w:pPr>
    </w:p>
    <w:p w14:paraId="2D86243D"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0E28F65B" w14:textId="77777777" w:rsidR="00A13291" w:rsidRPr="00A13291" w:rsidRDefault="00A13291" w:rsidP="00A13291">
      <w:pPr>
        <w:bidi/>
        <w:jc w:val="both"/>
        <w:rPr>
          <w:rFonts w:cs="David" w:hint="cs"/>
          <w:rtl/>
        </w:rPr>
      </w:pPr>
    </w:p>
    <w:p w14:paraId="547FAB64" w14:textId="77777777" w:rsidR="00A13291" w:rsidRPr="00A13291" w:rsidRDefault="00A13291" w:rsidP="00A13291">
      <w:pPr>
        <w:bidi/>
        <w:jc w:val="both"/>
        <w:rPr>
          <w:rFonts w:cs="David" w:hint="cs"/>
          <w:rtl/>
        </w:rPr>
      </w:pPr>
      <w:r w:rsidRPr="00A13291">
        <w:rPr>
          <w:rFonts w:cs="David" w:hint="cs"/>
          <w:rtl/>
        </w:rPr>
        <w:tab/>
        <w:t>היועצת המשפטית.</w:t>
      </w:r>
    </w:p>
    <w:p w14:paraId="40DF0D38" w14:textId="77777777" w:rsidR="00A13291" w:rsidRPr="00A13291" w:rsidRDefault="00A13291" w:rsidP="00A13291">
      <w:pPr>
        <w:bidi/>
        <w:jc w:val="both"/>
        <w:rPr>
          <w:rFonts w:cs="David" w:hint="cs"/>
          <w:rtl/>
        </w:rPr>
      </w:pPr>
    </w:p>
    <w:p w14:paraId="480AFAC7"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68439189" w14:textId="77777777" w:rsidR="00A13291" w:rsidRPr="00A13291" w:rsidRDefault="00A13291" w:rsidP="00A13291">
      <w:pPr>
        <w:bidi/>
        <w:jc w:val="both"/>
        <w:rPr>
          <w:rFonts w:cs="David" w:hint="cs"/>
          <w:rtl/>
        </w:rPr>
      </w:pPr>
    </w:p>
    <w:p w14:paraId="03332E88" w14:textId="77777777" w:rsidR="00A13291" w:rsidRPr="00A13291" w:rsidRDefault="00A13291" w:rsidP="00A13291">
      <w:pPr>
        <w:bidi/>
        <w:jc w:val="both"/>
        <w:rPr>
          <w:rFonts w:cs="David" w:hint="cs"/>
          <w:rtl/>
        </w:rPr>
      </w:pPr>
      <w:r w:rsidRPr="00A13291">
        <w:rPr>
          <w:rFonts w:cs="David" w:hint="cs"/>
          <w:rtl/>
        </w:rPr>
        <w:tab/>
        <w:t xml:space="preserve">לגבי ההסתייגות של חבר הכנסת זאב, הצעה זו מאריכה את תקופת הכהונה של חברי המועצה המכהנים, היא לא מכניסה עכשיו אנשים חדשים.  </w:t>
      </w:r>
    </w:p>
    <w:p w14:paraId="5D8CD140" w14:textId="77777777" w:rsidR="00A13291" w:rsidRPr="00A13291" w:rsidRDefault="00A13291" w:rsidP="00A13291">
      <w:pPr>
        <w:bidi/>
        <w:jc w:val="both"/>
        <w:rPr>
          <w:rFonts w:cs="David" w:hint="cs"/>
          <w:rtl/>
        </w:rPr>
      </w:pPr>
    </w:p>
    <w:p w14:paraId="7E4466C8"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2127F208" w14:textId="77777777" w:rsidR="00A13291" w:rsidRPr="00A13291" w:rsidRDefault="00A13291" w:rsidP="00A13291">
      <w:pPr>
        <w:bidi/>
        <w:jc w:val="both"/>
        <w:rPr>
          <w:rFonts w:cs="David" w:hint="cs"/>
          <w:rtl/>
        </w:rPr>
      </w:pPr>
    </w:p>
    <w:p w14:paraId="147CDBA0" w14:textId="77777777" w:rsidR="00A13291" w:rsidRPr="00A13291" w:rsidRDefault="00A13291" w:rsidP="00A13291">
      <w:pPr>
        <w:bidi/>
        <w:jc w:val="both"/>
        <w:rPr>
          <w:rFonts w:cs="David" w:hint="cs"/>
          <w:rtl/>
        </w:rPr>
      </w:pPr>
      <w:r w:rsidRPr="00A13291">
        <w:rPr>
          <w:rFonts w:cs="David" w:hint="cs"/>
          <w:rtl/>
        </w:rPr>
        <w:tab/>
        <w:t xml:space="preserve">זה שינוי חוק אחר לגמרי, זה לא בגוף החוק. זה רק הארכה. </w:t>
      </w:r>
    </w:p>
    <w:p w14:paraId="15023DE1" w14:textId="77777777" w:rsidR="00A13291" w:rsidRPr="00A13291" w:rsidRDefault="00A13291" w:rsidP="00A13291">
      <w:pPr>
        <w:bidi/>
        <w:jc w:val="both"/>
        <w:rPr>
          <w:rFonts w:cs="David" w:hint="cs"/>
          <w:rtl/>
        </w:rPr>
      </w:pPr>
    </w:p>
    <w:p w14:paraId="120C8F6C"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06E6DBEF" w14:textId="77777777" w:rsidR="00A13291" w:rsidRPr="00A13291" w:rsidRDefault="00A13291" w:rsidP="00A13291">
      <w:pPr>
        <w:bidi/>
        <w:jc w:val="both"/>
        <w:rPr>
          <w:rFonts w:cs="David" w:hint="cs"/>
          <w:u w:val="single"/>
        </w:rPr>
      </w:pPr>
    </w:p>
    <w:p w14:paraId="61900E0E" w14:textId="77777777" w:rsidR="00A13291" w:rsidRPr="00A13291" w:rsidRDefault="00A13291" w:rsidP="00A13291">
      <w:pPr>
        <w:bidi/>
        <w:jc w:val="both"/>
        <w:rPr>
          <w:rFonts w:cs="David" w:hint="cs"/>
          <w:rtl/>
        </w:rPr>
      </w:pPr>
      <w:r w:rsidRPr="00A13291">
        <w:rPr>
          <w:rFonts w:cs="David" w:hint="cs"/>
          <w:rtl/>
        </w:rPr>
        <w:tab/>
        <w:t xml:space="preserve"> במקום אותם 4 רבני ערים שיהיה רב שכונה, שהעיר תהיה מיוצגת. חבר הכנסת זאב מבקש לשנות משהו מהותי, לעבור מהערים האלה לערים אחרות, אני אומר שאם החוק הראשי נתן לעיר הגדולה זכות הבעה ואם אין רב ראשי </w:t>
      </w:r>
      <w:r w:rsidRPr="00A13291">
        <w:rPr>
          <w:rFonts w:cs="David"/>
          <w:rtl/>
        </w:rPr>
        <w:t>–</w:t>
      </w:r>
      <w:r w:rsidRPr="00A13291">
        <w:rPr>
          <w:rFonts w:cs="David" w:hint="cs"/>
          <w:rtl/>
        </w:rPr>
        <w:t xml:space="preserve"> שיהיה הרב הוותיק ביותר, אותה עיר נשארת.  </w:t>
      </w:r>
    </w:p>
    <w:p w14:paraId="6E780BB2" w14:textId="77777777" w:rsidR="00A13291" w:rsidRPr="00A13291" w:rsidRDefault="00A13291" w:rsidP="00A13291">
      <w:pPr>
        <w:bidi/>
        <w:jc w:val="both"/>
        <w:rPr>
          <w:rFonts w:cs="David" w:hint="cs"/>
          <w:rtl/>
        </w:rPr>
      </w:pPr>
    </w:p>
    <w:p w14:paraId="0E6598FD" w14:textId="77777777" w:rsidR="00A13291" w:rsidRPr="00A13291" w:rsidRDefault="00A13291" w:rsidP="00A13291">
      <w:pPr>
        <w:bidi/>
        <w:jc w:val="both"/>
        <w:rPr>
          <w:rFonts w:cs="David" w:hint="cs"/>
          <w:rtl/>
        </w:rPr>
      </w:pPr>
      <w:r w:rsidRPr="00A13291">
        <w:rPr>
          <w:rFonts w:cs="David" w:hint="cs"/>
          <w:u w:val="single"/>
          <w:rtl/>
        </w:rPr>
        <w:t>נסים זאב:</w:t>
      </w:r>
    </w:p>
    <w:p w14:paraId="6AAAD5FC" w14:textId="77777777" w:rsidR="00A13291" w:rsidRPr="00A13291" w:rsidRDefault="00A13291" w:rsidP="00A13291">
      <w:pPr>
        <w:bidi/>
        <w:jc w:val="both"/>
        <w:rPr>
          <w:rFonts w:cs="David" w:hint="cs"/>
          <w:rtl/>
        </w:rPr>
      </w:pPr>
    </w:p>
    <w:p w14:paraId="36E0079A" w14:textId="77777777" w:rsidR="00A13291" w:rsidRPr="00A13291" w:rsidRDefault="00A13291" w:rsidP="00A13291">
      <w:pPr>
        <w:bidi/>
        <w:jc w:val="both"/>
        <w:rPr>
          <w:rFonts w:cs="David" w:hint="cs"/>
          <w:rtl/>
        </w:rPr>
      </w:pPr>
      <w:r w:rsidRPr="00A13291">
        <w:rPr>
          <w:rFonts w:cs="David" w:hint="cs"/>
          <w:rtl/>
        </w:rPr>
        <w:tab/>
        <w:t xml:space="preserve"> זה אותו דבר. </w:t>
      </w:r>
    </w:p>
    <w:p w14:paraId="4B907DBB" w14:textId="77777777" w:rsidR="00A13291" w:rsidRPr="00A13291" w:rsidRDefault="00A13291" w:rsidP="00A13291">
      <w:pPr>
        <w:bidi/>
        <w:jc w:val="both"/>
        <w:rPr>
          <w:rFonts w:cs="David" w:hint="cs"/>
          <w:rtl/>
        </w:rPr>
      </w:pPr>
    </w:p>
    <w:p w14:paraId="01344029"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4C8E1479" w14:textId="77777777" w:rsidR="00A13291" w:rsidRPr="00A13291" w:rsidRDefault="00A13291" w:rsidP="00A13291">
      <w:pPr>
        <w:bidi/>
        <w:jc w:val="both"/>
        <w:rPr>
          <w:rFonts w:cs="David" w:hint="cs"/>
          <w:rtl/>
        </w:rPr>
      </w:pPr>
    </w:p>
    <w:p w14:paraId="01B44CEA" w14:textId="77777777" w:rsidR="00A13291" w:rsidRPr="00A13291" w:rsidRDefault="00A13291" w:rsidP="00A13291">
      <w:pPr>
        <w:bidi/>
        <w:jc w:val="both"/>
        <w:rPr>
          <w:rFonts w:cs="David" w:hint="cs"/>
          <w:rtl/>
        </w:rPr>
      </w:pPr>
      <w:r w:rsidRPr="00A13291">
        <w:rPr>
          <w:rFonts w:cs="David" w:hint="cs"/>
          <w:rtl/>
        </w:rPr>
        <w:tab/>
        <w:t xml:space="preserve"> מי בעד ההסתייגות של הרב פרוש ירים את ידו. מי נגד? מי נמנע? </w:t>
      </w:r>
    </w:p>
    <w:p w14:paraId="7CF75B9C" w14:textId="77777777" w:rsidR="00A13291" w:rsidRPr="00A13291" w:rsidRDefault="00A13291" w:rsidP="00A13291">
      <w:pPr>
        <w:bidi/>
        <w:jc w:val="both"/>
        <w:rPr>
          <w:rFonts w:cs="David" w:hint="cs"/>
          <w:rtl/>
        </w:rPr>
      </w:pPr>
    </w:p>
    <w:p w14:paraId="38826F21" w14:textId="77777777" w:rsidR="00A13291" w:rsidRPr="00A13291" w:rsidRDefault="00A13291" w:rsidP="00A13291">
      <w:pPr>
        <w:bidi/>
        <w:ind w:firstLine="567"/>
        <w:jc w:val="both"/>
        <w:rPr>
          <w:rFonts w:cs="David" w:hint="cs"/>
          <w:rtl/>
        </w:rPr>
      </w:pPr>
      <w:r w:rsidRPr="00A13291">
        <w:rPr>
          <w:rFonts w:cs="David" w:hint="cs"/>
          <w:rtl/>
        </w:rPr>
        <w:t xml:space="preserve">למען הסר ספק, אנחנו מדברים כרגע שאנחנו מאריכים את הכהונה, אם אין רב ראשי בירושלים במועצה הקיימת, חבר הכנסת פרוש מציע הסתייגות שרב השכונה הוותיק ביותר מירושלים יהיה חבר במקום הרב הראשי. ואם מחר יבחר רב ראשי הוא יפנה את מקומו לטובת הרב הראשי. </w:t>
      </w:r>
    </w:p>
    <w:p w14:paraId="7EEE0E57" w14:textId="77777777" w:rsidR="00A13291" w:rsidRPr="00A13291" w:rsidRDefault="00A13291" w:rsidP="00A13291">
      <w:pPr>
        <w:bidi/>
        <w:ind w:firstLine="567"/>
        <w:jc w:val="both"/>
        <w:rPr>
          <w:rFonts w:cs="David" w:hint="cs"/>
          <w:rtl/>
        </w:rPr>
      </w:pPr>
    </w:p>
    <w:p w14:paraId="0DA91924" w14:textId="77777777" w:rsidR="00A13291" w:rsidRPr="00A13291" w:rsidRDefault="00A13291" w:rsidP="00A13291">
      <w:pPr>
        <w:bidi/>
        <w:jc w:val="both"/>
        <w:rPr>
          <w:rFonts w:cs="David" w:hint="cs"/>
          <w:u w:val="single"/>
          <w:rtl/>
        </w:rPr>
      </w:pPr>
      <w:r w:rsidRPr="00A13291">
        <w:rPr>
          <w:rFonts w:cs="David" w:hint="cs"/>
          <w:u w:val="single"/>
          <w:rtl/>
        </w:rPr>
        <w:t>מאיר פרוש:</w:t>
      </w:r>
    </w:p>
    <w:p w14:paraId="2B364588" w14:textId="77777777" w:rsidR="00A13291" w:rsidRPr="00A13291" w:rsidRDefault="00A13291" w:rsidP="00A13291">
      <w:pPr>
        <w:bidi/>
        <w:jc w:val="both"/>
        <w:rPr>
          <w:rFonts w:cs="David" w:hint="cs"/>
          <w:u w:val="single"/>
        </w:rPr>
      </w:pPr>
    </w:p>
    <w:p w14:paraId="5C1648DF" w14:textId="77777777" w:rsidR="00A13291" w:rsidRPr="00A13291" w:rsidRDefault="00A13291" w:rsidP="00A13291">
      <w:pPr>
        <w:bidi/>
        <w:jc w:val="both"/>
        <w:rPr>
          <w:rFonts w:cs="David" w:hint="cs"/>
          <w:rtl/>
        </w:rPr>
      </w:pPr>
      <w:r w:rsidRPr="00A13291">
        <w:rPr>
          <w:rFonts w:cs="David" w:hint="cs"/>
          <w:rtl/>
        </w:rPr>
        <w:tab/>
        <w:t xml:space="preserve">כן. </w:t>
      </w:r>
    </w:p>
    <w:p w14:paraId="5DF68460" w14:textId="77777777" w:rsidR="00A13291" w:rsidRPr="00A13291" w:rsidRDefault="00A13291" w:rsidP="00A13291">
      <w:pPr>
        <w:bidi/>
        <w:jc w:val="both"/>
        <w:rPr>
          <w:rFonts w:cs="David" w:hint="cs"/>
          <w:rtl/>
        </w:rPr>
      </w:pPr>
    </w:p>
    <w:p w14:paraId="55415042" w14:textId="77777777" w:rsidR="00A13291" w:rsidRPr="00A13291" w:rsidRDefault="00A13291" w:rsidP="00A13291">
      <w:pPr>
        <w:bidi/>
        <w:jc w:val="both"/>
        <w:rPr>
          <w:rFonts w:cs="David" w:hint="cs"/>
          <w:rtl/>
        </w:rPr>
      </w:pPr>
      <w:r w:rsidRPr="00A13291">
        <w:rPr>
          <w:rFonts w:cs="David" w:hint="cs"/>
          <w:u w:val="single"/>
          <w:rtl/>
        </w:rPr>
        <w:t xml:space="preserve">ארבל </w:t>
      </w:r>
      <w:proofErr w:type="spellStart"/>
      <w:r w:rsidRPr="00A13291">
        <w:rPr>
          <w:rFonts w:cs="David" w:hint="cs"/>
          <w:u w:val="single"/>
          <w:rtl/>
        </w:rPr>
        <w:t>אסטרחן</w:t>
      </w:r>
      <w:proofErr w:type="spellEnd"/>
      <w:r w:rsidRPr="00A13291">
        <w:rPr>
          <w:rFonts w:cs="David" w:hint="cs"/>
          <w:u w:val="single"/>
          <w:rtl/>
        </w:rPr>
        <w:t>:</w:t>
      </w:r>
    </w:p>
    <w:p w14:paraId="45B0D7B5" w14:textId="77777777" w:rsidR="00A13291" w:rsidRPr="00A13291" w:rsidRDefault="00A13291" w:rsidP="00A13291">
      <w:pPr>
        <w:bidi/>
        <w:jc w:val="both"/>
        <w:rPr>
          <w:rFonts w:cs="David" w:hint="cs"/>
          <w:rtl/>
        </w:rPr>
      </w:pPr>
    </w:p>
    <w:p w14:paraId="2C500B87" w14:textId="77777777" w:rsidR="00A13291" w:rsidRPr="00A13291" w:rsidRDefault="00A13291" w:rsidP="00A13291">
      <w:pPr>
        <w:bidi/>
        <w:jc w:val="both"/>
        <w:rPr>
          <w:rFonts w:cs="David" w:hint="cs"/>
          <w:rtl/>
        </w:rPr>
      </w:pPr>
      <w:r w:rsidRPr="00A13291">
        <w:rPr>
          <w:rFonts w:cs="David" w:hint="cs"/>
          <w:rtl/>
        </w:rPr>
        <w:tab/>
        <w:t xml:space="preserve"> כל זה עד א' בתמוז?</w:t>
      </w:r>
    </w:p>
    <w:p w14:paraId="15D70C8B" w14:textId="77777777" w:rsidR="00A13291" w:rsidRPr="00A13291" w:rsidRDefault="00A13291" w:rsidP="00A13291">
      <w:pPr>
        <w:bidi/>
        <w:jc w:val="both"/>
        <w:rPr>
          <w:rFonts w:cs="David" w:hint="cs"/>
          <w:rtl/>
        </w:rPr>
      </w:pPr>
    </w:p>
    <w:p w14:paraId="7608E372" w14:textId="77777777" w:rsidR="00A13291" w:rsidRPr="00A13291" w:rsidRDefault="00A13291" w:rsidP="00A13291">
      <w:pPr>
        <w:bidi/>
        <w:jc w:val="both"/>
        <w:rPr>
          <w:rFonts w:cs="David" w:hint="cs"/>
          <w:rtl/>
        </w:rPr>
      </w:pPr>
      <w:r w:rsidRPr="00A13291">
        <w:rPr>
          <w:rFonts w:cs="David" w:hint="cs"/>
          <w:u w:val="single"/>
          <w:rtl/>
        </w:rPr>
        <w:t xml:space="preserve">עודד </w:t>
      </w:r>
      <w:proofErr w:type="spellStart"/>
      <w:r w:rsidRPr="00A13291">
        <w:rPr>
          <w:rFonts w:cs="David" w:hint="cs"/>
          <w:u w:val="single"/>
          <w:rtl/>
        </w:rPr>
        <w:t>וינר</w:t>
      </w:r>
      <w:proofErr w:type="spellEnd"/>
      <w:r w:rsidRPr="00A13291">
        <w:rPr>
          <w:rFonts w:cs="David" w:hint="cs"/>
          <w:u w:val="single"/>
          <w:rtl/>
        </w:rPr>
        <w:t>:</w:t>
      </w:r>
    </w:p>
    <w:p w14:paraId="4E0A7A09" w14:textId="77777777" w:rsidR="00A13291" w:rsidRPr="00A13291" w:rsidRDefault="00A13291" w:rsidP="00A13291">
      <w:pPr>
        <w:bidi/>
        <w:jc w:val="both"/>
        <w:rPr>
          <w:rFonts w:cs="David" w:hint="cs"/>
          <w:rtl/>
        </w:rPr>
      </w:pPr>
    </w:p>
    <w:p w14:paraId="02F87B39" w14:textId="77777777" w:rsidR="00A13291" w:rsidRPr="00A13291" w:rsidRDefault="00A13291" w:rsidP="00A13291">
      <w:pPr>
        <w:bidi/>
        <w:jc w:val="both"/>
        <w:rPr>
          <w:rFonts w:cs="David" w:hint="cs"/>
          <w:rtl/>
        </w:rPr>
      </w:pPr>
      <w:r w:rsidRPr="00A13291">
        <w:rPr>
          <w:rFonts w:cs="David" w:hint="cs"/>
          <w:rtl/>
        </w:rPr>
        <w:tab/>
        <w:t>זה חוק אחר לגמרי.</w:t>
      </w:r>
    </w:p>
    <w:p w14:paraId="119BE5EB" w14:textId="77777777" w:rsidR="00A13291" w:rsidRPr="00A13291" w:rsidRDefault="00A13291" w:rsidP="00A13291">
      <w:pPr>
        <w:bidi/>
        <w:jc w:val="both"/>
        <w:rPr>
          <w:rFonts w:cs="David" w:hint="cs"/>
          <w:rtl/>
        </w:rPr>
      </w:pPr>
    </w:p>
    <w:p w14:paraId="24D0224C" w14:textId="77777777" w:rsidR="00A13291" w:rsidRPr="00A13291" w:rsidRDefault="00A13291" w:rsidP="00A13291">
      <w:pPr>
        <w:bidi/>
        <w:jc w:val="both"/>
        <w:rPr>
          <w:rFonts w:cs="David" w:hint="cs"/>
          <w:rtl/>
        </w:rPr>
      </w:pPr>
      <w:r w:rsidRPr="00A13291">
        <w:rPr>
          <w:rFonts w:cs="David" w:hint="cs"/>
          <w:u w:val="single"/>
          <w:rtl/>
        </w:rPr>
        <w:t xml:space="preserve">יעקב </w:t>
      </w:r>
      <w:proofErr w:type="spellStart"/>
      <w:r w:rsidRPr="00A13291">
        <w:rPr>
          <w:rFonts w:cs="David" w:hint="cs"/>
          <w:u w:val="single"/>
          <w:rtl/>
        </w:rPr>
        <w:t>מרגי</w:t>
      </w:r>
      <w:proofErr w:type="spellEnd"/>
      <w:r w:rsidRPr="00A13291">
        <w:rPr>
          <w:rFonts w:cs="David" w:hint="cs"/>
          <w:u w:val="single"/>
          <w:rtl/>
        </w:rPr>
        <w:t>:</w:t>
      </w:r>
    </w:p>
    <w:p w14:paraId="5FC07162" w14:textId="77777777" w:rsidR="00A13291" w:rsidRPr="00A13291" w:rsidRDefault="00A13291" w:rsidP="00A13291">
      <w:pPr>
        <w:bidi/>
        <w:jc w:val="both"/>
        <w:rPr>
          <w:rFonts w:cs="David" w:hint="cs"/>
          <w:rtl/>
        </w:rPr>
      </w:pPr>
    </w:p>
    <w:p w14:paraId="74CAAA25" w14:textId="77777777" w:rsidR="00A13291" w:rsidRPr="00A13291" w:rsidRDefault="00A13291" w:rsidP="00A13291">
      <w:pPr>
        <w:bidi/>
        <w:jc w:val="both"/>
        <w:rPr>
          <w:rFonts w:cs="David" w:hint="cs"/>
          <w:rtl/>
        </w:rPr>
      </w:pPr>
      <w:r w:rsidRPr="00A13291">
        <w:rPr>
          <w:rFonts w:cs="David" w:hint="cs"/>
          <w:rtl/>
        </w:rPr>
        <w:tab/>
        <w:t xml:space="preserve"> זה לא על סדר היום. </w:t>
      </w:r>
    </w:p>
    <w:p w14:paraId="1DEE3CB6" w14:textId="77777777" w:rsidR="00A13291" w:rsidRPr="00A13291" w:rsidRDefault="00A13291" w:rsidP="00A13291">
      <w:pPr>
        <w:bidi/>
        <w:jc w:val="both"/>
        <w:rPr>
          <w:rFonts w:cs="David" w:hint="cs"/>
          <w:rtl/>
        </w:rPr>
      </w:pPr>
    </w:p>
    <w:p w14:paraId="579BE1EA" w14:textId="77777777" w:rsidR="00A13291" w:rsidRPr="00A13291" w:rsidRDefault="00A13291" w:rsidP="00A13291">
      <w:pPr>
        <w:bidi/>
        <w:jc w:val="both"/>
        <w:rPr>
          <w:rFonts w:cs="David" w:hint="cs"/>
          <w:rtl/>
        </w:rPr>
      </w:pPr>
      <w:r w:rsidRPr="00A13291">
        <w:rPr>
          <w:rFonts w:cs="David" w:hint="cs"/>
          <w:u w:val="single"/>
          <w:rtl/>
        </w:rPr>
        <w:t>דוד רותם:</w:t>
      </w:r>
    </w:p>
    <w:p w14:paraId="1236B902" w14:textId="77777777" w:rsidR="00A13291" w:rsidRPr="00A13291" w:rsidRDefault="00A13291" w:rsidP="00A13291">
      <w:pPr>
        <w:bidi/>
        <w:jc w:val="both"/>
        <w:rPr>
          <w:rFonts w:cs="David" w:hint="cs"/>
          <w:rtl/>
        </w:rPr>
      </w:pPr>
    </w:p>
    <w:p w14:paraId="586443E3" w14:textId="77777777" w:rsidR="00A13291" w:rsidRPr="00A13291" w:rsidRDefault="00A13291" w:rsidP="00A13291">
      <w:pPr>
        <w:bidi/>
        <w:jc w:val="both"/>
        <w:rPr>
          <w:rFonts w:cs="David" w:hint="cs"/>
          <w:rtl/>
        </w:rPr>
      </w:pPr>
      <w:r w:rsidRPr="00A13291">
        <w:rPr>
          <w:rFonts w:cs="David" w:hint="cs"/>
          <w:rtl/>
        </w:rPr>
        <w:tab/>
        <w:t xml:space="preserve">חבר הכנסת </w:t>
      </w:r>
      <w:proofErr w:type="spellStart"/>
      <w:r w:rsidRPr="00A13291">
        <w:rPr>
          <w:rFonts w:cs="David" w:hint="cs"/>
          <w:rtl/>
        </w:rPr>
        <w:t>מרגי</w:t>
      </w:r>
      <w:proofErr w:type="spellEnd"/>
      <w:r w:rsidRPr="00A13291">
        <w:rPr>
          <w:rFonts w:cs="David" w:hint="cs"/>
          <w:rtl/>
        </w:rPr>
        <w:t xml:space="preserve">, למה צריך רבנות ראשית? נתנו את סמכויות הגיור לרב עמר באופן אישי. </w:t>
      </w:r>
    </w:p>
    <w:p w14:paraId="198D4438" w14:textId="77777777" w:rsidR="00A13291" w:rsidRPr="00A13291" w:rsidRDefault="00A13291" w:rsidP="00A13291">
      <w:pPr>
        <w:bidi/>
        <w:jc w:val="both"/>
        <w:rPr>
          <w:rFonts w:cs="David" w:hint="cs"/>
          <w:rtl/>
        </w:rPr>
      </w:pPr>
    </w:p>
    <w:p w14:paraId="5B7EC945" w14:textId="77777777" w:rsidR="00A13291" w:rsidRPr="00A13291" w:rsidRDefault="00A13291" w:rsidP="00A13291">
      <w:pPr>
        <w:bidi/>
        <w:jc w:val="both"/>
        <w:rPr>
          <w:rFonts w:cs="David" w:hint="cs"/>
          <w:rtl/>
        </w:rPr>
      </w:pPr>
      <w:r w:rsidRPr="00A13291">
        <w:rPr>
          <w:rFonts w:cs="David" w:hint="cs"/>
          <w:u w:val="single"/>
          <w:rtl/>
        </w:rPr>
        <w:t>היו</w:t>
      </w:r>
      <w:r w:rsidRPr="00A13291">
        <w:rPr>
          <w:rFonts w:cs="David"/>
          <w:u w:val="single"/>
          <w:rtl/>
        </w:rPr>
        <w:t>"</w:t>
      </w:r>
      <w:r w:rsidRPr="00A13291">
        <w:rPr>
          <w:rFonts w:cs="David" w:hint="cs"/>
          <w:u w:val="single"/>
          <w:rtl/>
        </w:rPr>
        <w:t>ר דוד טל:</w:t>
      </w:r>
    </w:p>
    <w:p w14:paraId="29FC4D5C" w14:textId="77777777" w:rsidR="00A13291" w:rsidRPr="00A13291" w:rsidRDefault="00A13291" w:rsidP="00A13291">
      <w:pPr>
        <w:bidi/>
        <w:jc w:val="both"/>
        <w:rPr>
          <w:rFonts w:cs="David" w:hint="cs"/>
          <w:rtl/>
        </w:rPr>
      </w:pPr>
    </w:p>
    <w:p w14:paraId="4F308E79" w14:textId="77777777" w:rsidR="00A13291" w:rsidRPr="00A13291" w:rsidRDefault="00A13291" w:rsidP="00A13291">
      <w:pPr>
        <w:bidi/>
        <w:jc w:val="both"/>
        <w:rPr>
          <w:rFonts w:cs="David" w:hint="cs"/>
          <w:rtl/>
        </w:rPr>
      </w:pPr>
      <w:r w:rsidRPr="00A13291">
        <w:rPr>
          <w:rFonts w:cs="David" w:hint="cs"/>
          <w:rtl/>
        </w:rPr>
        <w:tab/>
        <w:t xml:space="preserve">חבר הכנסת פרוש, נאמר לי פה שזה יכול להיות רק בתיקון לחוק הראשי. אפשר להגיש הצעת לתיקון חוק מועצת הרבנות הראשית עם מה שאתה אומר, אני פה. </w:t>
      </w:r>
    </w:p>
    <w:p w14:paraId="14D69FD0" w14:textId="77777777" w:rsidR="00A13291" w:rsidRPr="00A13291" w:rsidRDefault="00A13291" w:rsidP="00A13291">
      <w:pPr>
        <w:bidi/>
        <w:jc w:val="both"/>
        <w:rPr>
          <w:rFonts w:cs="David" w:hint="cs"/>
          <w:rtl/>
        </w:rPr>
      </w:pPr>
    </w:p>
    <w:p w14:paraId="08BD989A" w14:textId="77777777" w:rsidR="00A13291" w:rsidRPr="00A13291" w:rsidRDefault="00A13291" w:rsidP="00A13291">
      <w:pPr>
        <w:bidi/>
        <w:ind w:firstLine="567"/>
        <w:jc w:val="both"/>
        <w:rPr>
          <w:rFonts w:cs="David" w:hint="cs"/>
          <w:rtl/>
        </w:rPr>
      </w:pPr>
      <w:r w:rsidRPr="00A13291">
        <w:rPr>
          <w:rFonts w:cs="David" w:hint="cs"/>
          <w:rtl/>
        </w:rPr>
        <w:t xml:space="preserve">אנחנו מצביעים על הצעת החוק כפי שהיא. מי בעד הצעת החוק ירים את ידו, מי נגד? מי נמנע? תודה. הצעת החוק אושרה לקריאה שנייה ושלישית. תודה לכולם. </w:t>
      </w:r>
    </w:p>
    <w:p w14:paraId="6C93FB99" w14:textId="77777777" w:rsidR="00A13291" w:rsidRDefault="00A13291" w:rsidP="00A13291">
      <w:pPr>
        <w:bidi/>
        <w:ind w:firstLine="567"/>
        <w:jc w:val="both"/>
        <w:rPr>
          <w:rFonts w:cs="David" w:hint="cs"/>
          <w:rtl/>
        </w:rPr>
      </w:pPr>
    </w:p>
    <w:p w14:paraId="04280A81" w14:textId="77777777" w:rsidR="00A13291" w:rsidRDefault="00A13291" w:rsidP="00A13291">
      <w:pPr>
        <w:bidi/>
        <w:ind w:firstLine="567"/>
        <w:jc w:val="both"/>
        <w:rPr>
          <w:rFonts w:cs="David" w:hint="cs"/>
          <w:rtl/>
        </w:rPr>
      </w:pPr>
    </w:p>
    <w:p w14:paraId="0F27BC53" w14:textId="77777777" w:rsidR="00A13291" w:rsidRDefault="00A13291" w:rsidP="00A13291">
      <w:pPr>
        <w:bidi/>
        <w:ind w:firstLine="567"/>
        <w:jc w:val="both"/>
        <w:rPr>
          <w:rFonts w:cs="David" w:hint="cs"/>
          <w:rtl/>
        </w:rPr>
      </w:pPr>
    </w:p>
    <w:p w14:paraId="02707E3E" w14:textId="77777777" w:rsidR="00A13291" w:rsidRDefault="00A13291" w:rsidP="00A13291">
      <w:pPr>
        <w:bidi/>
        <w:ind w:firstLine="567"/>
        <w:jc w:val="both"/>
        <w:rPr>
          <w:rFonts w:cs="David" w:hint="cs"/>
          <w:rtl/>
        </w:rPr>
      </w:pPr>
    </w:p>
    <w:p w14:paraId="30A7CBF1" w14:textId="77777777" w:rsidR="00A13291" w:rsidRPr="00A13291" w:rsidRDefault="00A13291" w:rsidP="00A13291">
      <w:pPr>
        <w:bidi/>
        <w:ind w:firstLine="567"/>
        <w:jc w:val="both"/>
        <w:rPr>
          <w:rFonts w:cs="David" w:hint="cs"/>
          <w:rtl/>
        </w:rPr>
      </w:pPr>
    </w:p>
    <w:p w14:paraId="3047B7F8" w14:textId="77777777" w:rsidR="00A13291" w:rsidRPr="00A13291" w:rsidRDefault="00A13291" w:rsidP="00A13291">
      <w:pPr>
        <w:bidi/>
        <w:ind w:firstLine="567"/>
        <w:jc w:val="both"/>
        <w:rPr>
          <w:rFonts w:cs="David" w:hint="cs"/>
          <w:b/>
          <w:bCs/>
          <w:u w:val="single"/>
          <w:rtl/>
        </w:rPr>
      </w:pPr>
      <w:r w:rsidRPr="00A13291">
        <w:rPr>
          <w:rFonts w:cs="David" w:hint="cs"/>
          <w:b/>
          <w:bCs/>
          <w:u w:val="single"/>
          <w:rtl/>
        </w:rPr>
        <w:t xml:space="preserve">הישיבה ננעלה בשעה 11:15 </w:t>
      </w:r>
    </w:p>
    <w:p w14:paraId="4A696049" w14:textId="77777777" w:rsidR="00A13291" w:rsidRPr="00A13291" w:rsidRDefault="00A13291" w:rsidP="00A13291">
      <w:pPr>
        <w:bidi/>
        <w:ind w:firstLine="567"/>
        <w:jc w:val="both"/>
        <w:rPr>
          <w:rFonts w:cs="David" w:hint="cs"/>
          <w:b/>
          <w:bCs/>
          <w:u w:val="single"/>
          <w:rtl/>
        </w:rPr>
      </w:pPr>
    </w:p>
    <w:p w14:paraId="479FBD64" w14:textId="77777777" w:rsidR="00A13291" w:rsidRPr="00A13291" w:rsidRDefault="00A13291" w:rsidP="00A13291">
      <w:pPr>
        <w:bidi/>
        <w:ind w:firstLine="567"/>
        <w:jc w:val="both"/>
        <w:rPr>
          <w:rFonts w:cs="David" w:hint="cs"/>
          <w:b/>
          <w:bCs/>
          <w:u w:val="single"/>
          <w:rtl/>
        </w:rPr>
      </w:pPr>
    </w:p>
    <w:p w14:paraId="56317C3E" w14:textId="77777777" w:rsidR="00A13291" w:rsidRPr="00A13291" w:rsidRDefault="00A13291" w:rsidP="00A13291">
      <w:pPr>
        <w:bidi/>
        <w:ind w:firstLine="567"/>
        <w:jc w:val="both"/>
        <w:rPr>
          <w:rFonts w:cs="David" w:hint="cs"/>
          <w:b/>
          <w:bCs/>
          <w:u w:val="single"/>
          <w:rtl/>
        </w:rPr>
      </w:pPr>
    </w:p>
    <w:p w14:paraId="43784B56" w14:textId="77777777" w:rsidR="00552A80" w:rsidRPr="00A13291" w:rsidRDefault="00552A80" w:rsidP="00A13291">
      <w:pPr>
        <w:bidi/>
        <w:jc w:val="both"/>
        <w:rPr>
          <w:rFonts w:cs="David"/>
        </w:rPr>
      </w:pPr>
    </w:p>
    <w:sectPr w:rsidR="00552A80" w:rsidRPr="00A13291" w:rsidSect="00A1329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8750" w14:textId="77777777" w:rsidR="00000000" w:rsidRDefault="00900147">
      <w:r>
        <w:separator/>
      </w:r>
    </w:p>
  </w:endnote>
  <w:endnote w:type="continuationSeparator" w:id="0">
    <w:p w14:paraId="21E4DBB9" w14:textId="77777777" w:rsidR="00000000" w:rsidRDefault="0090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02E6" w14:textId="77777777" w:rsidR="00000000" w:rsidRDefault="00900147">
      <w:r>
        <w:separator/>
      </w:r>
    </w:p>
  </w:footnote>
  <w:footnote w:type="continuationSeparator" w:id="0">
    <w:p w14:paraId="69469E7C" w14:textId="77777777" w:rsidR="00000000" w:rsidRDefault="0090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7563" w14:textId="77777777" w:rsidR="00A13291" w:rsidRDefault="00A1329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C543F1E" w14:textId="77777777" w:rsidR="00A13291" w:rsidRDefault="00A13291">
    <w:pPr>
      <w:pStyle w:val="Header"/>
      <w:ind w:right="360"/>
      <w:jc w:val="both"/>
      <w:rPr>
        <w:rtl/>
      </w:rPr>
    </w:pPr>
  </w:p>
  <w:p w14:paraId="070627F6" w14:textId="77777777" w:rsidR="00A13291" w:rsidRDefault="00A13291"/>
  <w:p w14:paraId="1237B57A" w14:textId="77777777" w:rsidR="00A13291" w:rsidRDefault="00A13291"/>
  <w:p w14:paraId="7E39CA21" w14:textId="77777777" w:rsidR="00A13291" w:rsidRDefault="00A13291"/>
  <w:p w14:paraId="0A0C58C4" w14:textId="77777777" w:rsidR="00A13291" w:rsidRDefault="00A13291"/>
  <w:p w14:paraId="16B60596" w14:textId="77777777" w:rsidR="00A13291" w:rsidRDefault="00A13291"/>
  <w:p w14:paraId="60010FAD" w14:textId="77777777" w:rsidR="00A13291" w:rsidRDefault="00A13291"/>
  <w:p w14:paraId="23C344EE" w14:textId="77777777" w:rsidR="00A13291" w:rsidRDefault="00A13291"/>
  <w:p w14:paraId="15381337" w14:textId="77777777" w:rsidR="00A13291" w:rsidRDefault="00A13291"/>
  <w:p w14:paraId="2345D3AA" w14:textId="77777777" w:rsidR="00A13291" w:rsidRDefault="00A132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68BC" w14:textId="77777777" w:rsidR="00A13291" w:rsidRDefault="00A1329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14:paraId="2900D0E9" w14:textId="77777777" w:rsidR="00A13291" w:rsidRDefault="00A13291">
    <w:pPr>
      <w:pStyle w:val="Header"/>
      <w:ind w:right="360"/>
      <w:jc w:val="both"/>
      <w:rPr>
        <w:rStyle w:val="PageNumber"/>
        <w:rFonts w:hint="cs"/>
        <w:rtl/>
      </w:rPr>
    </w:pPr>
    <w:r>
      <w:rPr>
        <w:rtl/>
      </w:rPr>
      <w:t>ועדת</w:t>
    </w:r>
    <w:r>
      <w:rPr>
        <w:rStyle w:val="PageNumber"/>
        <w:rFonts w:hint="cs"/>
        <w:rtl/>
      </w:rPr>
      <w:t xml:space="preserve"> הכנסת</w:t>
    </w:r>
  </w:p>
  <w:p w14:paraId="1F5B419B" w14:textId="77777777" w:rsidR="00A13291" w:rsidRDefault="00A13291">
    <w:pPr>
      <w:pStyle w:val="Header"/>
      <w:ind w:right="360"/>
      <w:jc w:val="both"/>
      <w:rPr>
        <w:rStyle w:val="PageNumber"/>
        <w:rFonts w:hint="cs"/>
        <w:rtl/>
      </w:rPr>
    </w:pPr>
    <w:r>
      <w:rPr>
        <w:rStyle w:val="PageNumber"/>
        <w:rFonts w:hint="cs"/>
        <w:rtl/>
      </w:rPr>
      <w:t>11.2.208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6365פרוטוקול_ישיבת_ועדה.doc"/>
    <w:docVar w:name="StartMode" w:val="3"/>
  </w:docVars>
  <w:rsids>
    <w:rsidRoot w:val="00997707"/>
    <w:rsid w:val="00205098"/>
    <w:rsid w:val="00552A80"/>
    <w:rsid w:val="00900147"/>
    <w:rsid w:val="00965806"/>
    <w:rsid w:val="00997707"/>
    <w:rsid w:val="00A132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0E2AF2"/>
  <w15:chartTrackingRefBased/>
  <w15:docId w15:val="{ED83D444-4614-4B03-A172-D43E615B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1329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13291"/>
  </w:style>
  <w:style w:type="paragraph" w:styleId="Header">
    <w:name w:val="header"/>
    <w:basedOn w:val="Normal"/>
    <w:rsid w:val="00A13291"/>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3783</Words>
  <Characters>21567</Characters>
  <Application>Microsoft Office Word</Application>
  <DocSecurity>0</DocSecurity>
  <Lines>179</Lines>
  <Paragraphs>50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