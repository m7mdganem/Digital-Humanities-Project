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9C96" w14:textId="77777777" w:rsidR="009F51EF" w:rsidRPr="009F51EF" w:rsidRDefault="009F51EF" w:rsidP="009F51EF">
      <w:pPr>
        <w:pStyle w:val="Heading5"/>
        <w:jc w:val="left"/>
        <w:rPr>
          <w:b/>
          <w:bCs/>
          <w:sz w:val="24"/>
          <w:rtl/>
        </w:rPr>
      </w:pPr>
      <w:r w:rsidRPr="009F51EF">
        <w:rPr>
          <w:b/>
          <w:bCs/>
          <w:sz w:val="24"/>
          <w:rtl/>
        </w:rPr>
        <w:t xml:space="preserve">הכנסת </w:t>
      </w:r>
      <w:r w:rsidRPr="009F51EF">
        <w:rPr>
          <w:rFonts w:hint="cs"/>
          <w:b/>
          <w:bCs/>
          <w:sz w:val="24"/>
          <w:rtl/>
        </w:rPr>
        <w:t>השבע-עשרה</w:t>
      </w:r>
      <w:r w:rsidRPr="009F51EF">
        <w:rPr>
          <w:b/>
          <w:bCs/>
          <w:sz w:val="24"/>
          <w:rtl/>
        </w:rPr>
        <w:tab/>
      </w:r>
      <w:r w:rsidRPr="009F51EF">
        <w:rPr>
          <w:b/>
          <w:bCs/>
          <w:sz w:val="24"/>
          <w:rtl/>
        </w:rPr>
        <w:tab/>
      </w:r>
      <w:r w:rsidRPr="009F51EF">
        <w:rPr>
          <w:b/>
          <w:bCs/>
          <w:sz w:val="24"/>
          <w:rtl/>
        </w:rPr>
        <w:tab/>
      </w:r>
      <w:r w:rsidRPr="009F51EF">
        <w:rPr>
          <w:b/>
          <w:bCs/>
          <w:sz w:val="24"/>
          <w:rtl/>
        </w:rPr>
        <w:tab/>
      </w:r>
      <w:r w:rsidRPr="009F51EF">
        <w:rPr>
          <w:b/>
          <w:bCs/>
          <w:sz w:val="24"/>
          <w:rtl/>
        </w:rPr>
        <w:tab/>
      </w:r>
      <w:r w:rsidRPr="009F51EF">
        <w:rPr>
          <w:b/>
          <w:bCs/>
          <w:sz w:val="24"/>
          <w:rtl/>
        </w:rPr>
        <w:tab/>
        <w:t>נוסח לא מתוקן</w:t>
      </w:r>
    </w:p>
    <w:p w14:paraId="3E30D626" w14:textId="77777777" w:rsidR="009F51EF" w:rsidRPr="009F51EF" w:rsidRDefault="009F51EF" w:rsidP="009F51EF">
      <w:pPr>
        <w:bidi/>
        <w:rPr>
          <w:rFonts w:cs="David"/>
          <w:b/>
          <w:bCs/>
          <w:rtl/>
        </w:rPr>
      </w:pPr>
      <w:r w:rsidRPr="009F51EF">
        <w:rPr>
          <w:rFonts w:cs="David"/>
          <w:b/>
          <w:bCs/>
          <w:rtl/>
        </w:rPr>
        <w:t xml:space="preserve">מושב </w:t>
      </w:r>
      <w:r w:rsidRPr="009F51EF">
        <w:rPr>
          <w:rFonts w:cs="David" w:hint="cs"/>
          <w:b/>
          <w:bCs/>
          <w:rtl/>
        </w:rPr>
        <w:t>שלישי</w:t>
      </w:r>
    </w:p>
    <w:p w14:paraId="7294375C" w14:textId="77777777" w:rsidR="009F51EF" w:rsidRPr="009F51EF" w:rsidRDefault="009F51EF" w:rsidP="009F51EF">
      <w:pPr>
        <w:bidi/>
        <w:rPr>
          <w:rFonts w:cs="David"/>
          <w:b/>
          <w:bCs/>
          <w:rtl/>
        </w:rPr>
      </w:pPr>
    </w:p>
    <w:p w14:paraId="3B1CB02B" w14:textId="77777777" w:rsidR="009F51EF" w:rsidRPr="009F51EF" w:rsidRDefault="009F51EF" w:rsidP="009F51EF">
      <w:pPr>
        <w:bidi/>
        <w:rPr>
          <w:rFonts w:cs="David"/>
          <w:b/>
          <w:bCs/>
          <w:rtl/>
        </w:rPr>
      </w:pPr>
    </w:p>
    <w:p w14:paraId="569F4340" w14:textId="77777777" w:rsidR="009F51EF" w:rsidRPr="009F51EF" w:rsidRDefault="009F51EF" w:rsidP="009F51EF">
      <w:pPr>
        <w:bidi/>
        <w:rPr>
          <w:rFonts w:cs="David"/>
          <w:b/>
          <w:bCs/>
          <w:rtl/>
        </w:rPr>
      </w:pPr>
    </w:p>
    <w:p w14:paraId="36E3E217" w14:textId="77777777" w:rsidR="009F51EF" w:rsidRPr="009F51EF" w:rsidRDefault="009F51EF" w:rsidP="009F51EF">
      <w:pPr>
        <w:bidi/>
        <w:jc w:val="center"/>
        <w:rPr>
          <w:rFonts w:cs="David" w:hint="cs"/>
          <w:b/>
          <w:bCs/>
          <w:rtl/>
        </w:rPr>
      </w:pPr>
      <w:r w:rsidRPr="009F51EF">
        <w:rPr>
          <w:rFonts w:cs="David"/>
          <w:b/>
          <w:bCs/>
          <w:rtl/>
        </w:rPr>
        <w:t>פרוטוקול מס'</w:t>
      </w:r>
      <w:r w:rsidRPr="009F51EF">
        <w:rPr>
          <w:rFonts w:cs="David" w:hint="cs"/>
          <w:b/>
          <w:bCs/>
          <w:rtl/>
        </w:rPr>
        <w:t xml:space="preserve"> 257</w:t>
      </w:r>
    </w:p>
    <w:p w14:paraId="5F655F26" w14:textId="77777777" w:rsidR="009F51EF" w:rsidRPr="009F51EF" w:rsidRDefault="009F51EF" w:rsidP="009F51EF">
      <w:pPr>
        <w:bidi/>
        <w:jc w:val="center"/>
        <w:rPr>
          <w:rFonts w:cs="David" w:hint="cs"/>
          <w:b/>
          <w:bCs/>
          <w:rtl/>
        </w:rPr>
      </w:pPr>
      <w:r w:rsidRPr="009F51EF">
        <w:rPr>
          <w:rFonts w:cs="David" w:hint="cs"/>
          <w:b/>
          <w:bCs/>
          <w:rtl/>
        </w:rPr>
        <w:t>מישיבת ועדת הכנסת</w:t>
      </w:r>
    </w:p>
    <w:p w14:paraId="4F0029FE" w14:textId="77777777" w:rsidR="009F51EF" w:rsidRPr="009F51EF" w:rsidRDefault="009F51EF" w:rsidP="009F51EF">
      <w:pPr>
        <w:bidi/>
        <w:jc w:val="center"/>
        <w:rPr>
          <w:rFonts w:cs="David" w:hint="cs"/>
          <w:b/>
          <w:bCs/>
          <w:u w:val="single"/>
          <w:rtl/>
        </w:rPr>
      </w:pPr>
      <w:r w:rsidRPr="009F51EF">
        <w:rPr>
          <w:rFonts w:cs="David" w:hint="cs"/>
          <w:b/>
          <w:bCs/>
          <w:u w:val="single"/>
          <w:rtl/>
        </w:rPr>
        <w:t xml:space="preserve">יום שלישי, י"ט בתמוז </w:t>
      </w:r>
      <w:proofErr w:type="spellStart"/>
      <w:r w:rsidRPr="009F51EF">
        <w:rPr>
          <w:rFonts w:cs="David" w:hint="cs"/>
          <w:b/>
          <w:bCs/>
          <w:u w:val="single"/>
          <w:rtl/>
        </w:rPr>
        <w:t>התשס"ח</w:t>
      </w:r>
      <w:proofErr w:type="spellEnd"/>
      <w:r w:rsidRPr="009F51EF">
        <w:rPr>
          <w:rFonts w:cs="David" w:hint="cs"/>
          <w:b/>
          <w:bCs/>
          <w:u w:val="single"/>
          <w:rtl/>
        </w:rPr>
        <w:t xml:space="preserve"> (22 ביולי 2008), שעה 09:30</w:t>
      </w:r>
    </w:p>
    <w:p w14:paraId="5457D269" w14:textId="77777777" w:rsidR="009F51EF" w:rsidRPr="009F51EF" w:rsidRDefault="009F51EF" w:rsidP="009F51EF">
      <w:pPr>
        <w:bidi/>
        <w:rPr>
          <w:rFonts w:cs="David"/>
          <w:b/>
          <w:bCs/>
          <w:rtl/>
        </w:rPr>
      </w:pPr>
    </w:p>
    <w:p w14:paraId="482FD784" w14:textId="77777777" w:rsidR="009F51EF" w:rsidRPr="009F51EF" w:rsidRDefault="009F51EF" w:rsidP="009F51EF">
      <w:pPr>
        <w:tabs>
          <w:tab w:val="left" w:pos="1221"/>
        </w:tabs>
        <w:bidi/>
        <w:rPr>
          <w:rFonts w:cs="David" w:hint="cs"/>
          <w:b/>
          <w:bCs/>
          <w:u w:val="single"/>
          <w:rtl/>
        </w:rPr>
      </w:pPr>
    </w:p>
    <w:p w14:paraId="6E6BC6D4" w14:textId="77777777" w:rsidR="009F51EF" w:rsidRPr="009F51EF" w:rsidRDefault="009F51EF" w:rsidP="009F51EF">
      <w:pPr>
        <w:tabs>
          <w:tab w:val="left" w:pos="1221"/>
        </w:tabs>
        <w:bidi/>
        <w:rPr>
          <w:rFonts w:cs="David" w:hint="cs"/>
          <w:b/>
          <w:bCs/>
          <w:rtl/>
        </w:rPr>
      </w:pPr>
      <w:r w:rsidRPr="009F51EF">
        <w:rPr>
          <w:rFonts w:cs="David"/>
          <w:b/>
          <w:bCs/>
          <w:u w:val="single"/>
          <w:rtl/>
        </w:rPr>
        <w:t>סדר היום</w:t>
      </w:r>
      <w:r w:rsidRPr="009F51EF">
        <w:rPr>
          <w:rFonts w:cs="David"/>
          <w:rtl/>
        </w:rPr>
        <w:t>:</w:t>
      </w:r>
    </w:p>
    <w:p w14:paraId="37B7B817" w14:textId="77777777" w:rsidR="009F51EF" w:rsidRPr="009F51EF" w:rsidRDefault="009F51EF" w:rsidP="009F51EF">
      <w:pPr>
        <w:bidi/>
        <w:rPr>
          <w:rFonts w:cs="David" w:hint="cs"/>
          <w:b/>
          <w:bCs/>
          <w:rtl/>
        </w:rPr>
      </w:pPr>
    </w:p>
    <w:p w14:paraId="1E1E149D" w14:textId="77777777" w:rsidR="009F51EF" w:rsidRPr="009F51EF" w:rsidRDefault="009F51EF" w:rsidP="009F51EF">
      <w:pPr>
        <w:numPr>
          <w:ilvl w:val="0"/>
          <w:numId w:val="1"/>
        </w:numPr>
        <w:overflowPunct w:val="0"/>
        <w:autoSpaceDE w:val="0"/>
        <w:autoSpaceDN w:val="0"/>
        <w:bidi/>
        <w:adjustRightInd w:val="0"/>
        <w:ind w:right="0"/>
        <w:jc w:val="both"/>
        <w:textAlignment w:val="baseline"/>
        <w:rPr>
          <w:rFonts w:cs="David" w:hint="cs"/>
        </w:rPr>
      </w:pPr>
      <w:r w:rsidRPr="009F51EF">
        <w:rPr>
          <w:rFonts w:cs="David" w:hint="cs"/>
          <w:rtl/>
        </w:rPr>
        <w:t>ערעורים על החלטת יו"ר הכנסת והסגנים שלא לאשר דחיפות הצעות לסדר-היום:</w:t>
      </w:r>
    </w:p>
    <w:p w14:paraId="03097EBD" w14:textId="77777777" w:rsidR="009F51EF" w:rsidRPr="009F51EF" w:rsidRDefault="009F51EF" w:rsidP="009F51EF">
      <w:pPr>
        <w:numPr>
          <w:ilvl w:val="1"/>
          <w:numId w:val="1"/>
        </w:numPr>
        <w:overflowPunct w:val="0"/>
        <w:autoSpaceDE w:val="0"/>
        <w:autoSpaceDN w:val="0"/>
        <w:bidi/>
        <w:adjustRightInd w:val="0"/>
        <w:ind w:right="0"/>
        <w:jc w:val="both"/>
        <w:textAlignment w:val="baseline"/>
        <w:rPr>
          <w:rFonts w:cs="David" w:hint="cs"/>
          <w:rtl/>
        </w:rPr>
      </w:pPr>
      <w:r w:rsidRPr="009F51EF">
        <w:rPr>
          <w:rFonts w:cs="David" w:hint="cs"/>
          <w:rtl/>
        </w:rPr>
        <w:t>של חבר הכנסת איתן כבל בנושא: "מספר המתגייסים לצה"ל השנה יהיה הקטן ביותר זה 20 שנה".</w:t>
      </w:r>
    </w:p>
    <w:p w14:paraId="1E4FD8E0" w14:textId="77777777" w:rsidR="009F51EF" w:rsidRPr="009F51EF" w:rsidRDefault="009F51EF" w:rsidP="009F51EF">
      <w:pPr>
        <w:numPr>
          <w:ilvl w:val="1"/>
          <w:numId w:val="1"/>
        </w:numPr>
        <w:overflowPunct w:val="0"/>
        <w:autoSpaceDE w:val="0"/>
        <w:autoSpaceDN w:val="0"/>
        <w:bidi/>
        <w:adjustRightInd w:val="0"/>
        <w:ind w:right="0"/>
        <w:jc w:val="both"/>
        <w:textAlignment w:val="baseline"/>
        <w:rPr>
          <w:rFonts w:cs="David" w:hint="cs"/>
        </w:rPr>
      </w:pPr>
      <w:r w:rsidRPr="009F51EF">
        <w:rPr>
          <w:rFonts w:cs="David" w:hint="cs"/>
          <w:rtl/>
        </w:rPr>
        <w:t xml:space="preserve">של חבר הכנסת אבשלום </w:t>
      </w:r>
      <w:proofErr w:type="spellStart"/>
      <w:r w:rsidRPr="009F51EF">
        <w:rPr>
          <w:rFonts w:cs="David" w:hint="cs"/>
          <w:rtl/>
        </w:rPr>
        <w:t>וילן</w:t>
      </w:r>
      <w:proofErr w:type="spellEnd"/>
      <w:r w:rsidRPr="009F51EF">
        <w:rPr>
          <w:rFonts w:cs="David" w:hint="cs"/>
          <w:rtl/>
        </w:rPr>
        <w:t xml:space="preserve"> בנושא: "מספר המתגייסים לצה"ל השנה יהיה הקטן ביותר זה 20 שנה".</w:t>
      </w:r>
    </w:p>
    <w:p w14:paraId="783FD667" w14:textId="77777777" w:rsidR="009F51EF" w:rsidRPr="009F51EF" w:rsidRDefault="009F51EF" w:rsidP="009F51EF">
      <w:pPr>
        <w:numPr>
          <w:ilvl w:val="1"/>
          <w:numId w:val="1"/>
        </w:numPr>
        <w:overflowPunct w:val="0"/>
        <w:autoSpaceDE w:val="0"/>
        <w:autoSpaceDN w:val="0"/>
        <w:bidi/>
        <w:adjustRightInd w:val="0"/>
        <w:ind w:right="0"/>
        <w:jc w:val="both"/>
        <w:textAlignment w:val="baseline"/>
        <w:rPr>
          <w:rFonts w:cs="David" w:hint="cs"/>
        </w:rPr>
      </w:pPr>
      <w:r w:rsidRPr="009F51EF">
        <w:rPr>
          <w:rFonts w:cs="David" w:hint="cs"/>
          <w:rtl/>
        </w:rPr>
        <w:t xml:space="preserve">של חבר הכנסת אריה אלדד בנושא: "הירידה במספר המתגייסים לצה"ל". </w:t>
      </w:r>
    </w:p>
    <w:p w14:paraId="441113C5" w14:textId="77777777" w:rsidR="009F51EF" w:rsidRPr="009F51EF" w:rsidRDefault="009F51EF" w:rsidP="009F51EF">
      <w:pPr>
        <w:numPr>
          <w:ilvl w:val="1"/>
          <w:numId w:val="1"/>
        </w:numPr>
        <w:overflowPunct w:val="0"/>
        <w:autoSpaceDE w:val="0"/>
        <w:autoSpaceDN w:val="0"/>
        <w:bidi/>
        <w:adjustRightInd w:val="0"/>
        <w:ind w:right="0"/>
        <w:jc w:val="both"/>
        <w:textAlignment w:val="baseline"/>
        <w:rPr>
          <w:rFonts w:cs="David" w:hint="cs"/>
        </w:rPr>
      </w:pPr>
      <w:r w:rsidRPr="009F51EF">
        <w:rPr>
          <w:rFonts w:cs="David" w:hint="cs"/>
          <w:rtl/>
        </w:rPr>
        <w:t xml:space="preserve">של חבר הכנסת אורי אריאל בנושא: "שלוש שנים להתנתקות". </w:t>
      </w:r>
    </w:p>
    <w:p w14:paraId="5E304B33" w14:textId="77777777" w:rsidR="009F51EF" w:rsidRPr="009F51EF" w:rsidRDefault="009F51EF" w:rsidP="009F51EF">
      <w:pPr>
        <w:numPr>
          <w:ilvl w:val="0"/>
          <w:numId w:val="1"/>
        </w:numPr>
        <w:overflowPunct w:val="0"/>
        <w:autoSpaceDE w:val="0"/>
        <w:autoSpaceDN w:val="0"/>
        <w:bidi/>
        <w:adjustRightInd w:val="0"/>
        <w:ind w:right="0"/>
        <w:jc w:val="both"/>
        <w:textAlignment w:val="baseline"/>
        <w:rPr>
          <w:rFonts w:cs="David" w:hint="cs"/>
          <w:rtl/>
        </w:rPr>
      </w:pPr>
      <w:r w:rsidRPr="009F51EF">
        <w:rPr>
          <w:rFonts w:cs="David" w:hint="cs"/>
          <w:rtl/>
        </w:rPr>
        <w:t xml:space="preserve">הארכת תקופת כהונתה של הוועדה המיוחדת לבדיקת היערכות ומוכנות לרעידות אדמה. </w:t>
      </w:r>
    </w:p>
    <w:p w14:paraId="7DC1CD2C" w14:textId="77777777" w:rsidR="009F51EF" w:rsidRPr="009F51EF" w:rsidRDefault="009F51EF" w:rsidP="009F51EF">
      <w:pPr>
        <w:numPr>
          <w:ilvl w:val="0"/>
          <w:numId w:val="1"/>
        </w:numPr>
        <w:overflowPunct w:val="0"/>
        <w:autoSpaceDE w:val="0"/>
        <w:autoSpaceDN w:val="0"/>
        <w:bidi/>
        <w:adjustRightInd w:val="0"/>
        <w:ind w:right="0"/>
        <w:jc w:val="both"/>
        <w:textAlignment w:val="baseline"/>
        <w:rPr>
          <w:rFonts w:cs="David" w:hint="cs"/>
        </w:rPr>
      </w:pPr>
      <w:r w:rsidRPr="009F51EF">
        <w:rPr>
          <w:rFonts w:cs="David" w:hint="cs"/>
          <w:rtl/>
        </w:rPr>
        <w:t xml:space="preserve">העברת הצעת חוק חוקרים פרטיים ושירותי שמירה (תיקון </w:t>
      </w:r>
      <w:r w:rsidRPr="009F51EF">
        <w:rPr>
          <w:rFonts w:cs="David"/>
          <w:rtl/>
        </w:rPr>
        <w:t>–</w:t>
      </w:r>
      <w:r w:rsidRPr="009F51EF">
        <w:rPr>
          <w:rFonts w:cs="David" w:hint="cs"/>
          <w:rtl/>
        </w:rPr>
        <w:t xml:space="preserve"> שמירה על זכויות עובדים), </w:t>
      </w:r>
      <w:proofErr w:type="spellStart"/>
      <w:r w:rsidRPr="009F51EF">
        <w:rPr>
          <w:rFonts w:cs="David" w:hint="cs"/>
          <w:rtl/>
        </w:rPr>
        <w:t>התשס"ח</w:t>
      </w:r>
      <w:proofErr w:type="spellEnd"/>
      <w:r w:rsidRPr="009F51EF">
        <w:rPr>
          <w:rFonts w:cs="David" w:hint="cs"/>
          <w:rtl/>
        </w:rPr>
        <w:t xml:space="preserve">-2007, של חברי הכנסת שלי </w:t>
      </w:r>
      <w:proofErr w:type="spellStart"/>
      <w:r w:rsidRPr="009F51EF">
        <w:rPr>
          <w:rFonts w:cs="David" w:hint="cs"/>
          <w:rtl/>
        </w:rPr>
        <w:t>יחימוביץ</w:t>
      </w:r>
      <w:proofErr w:type="spellEnd"/>
      <w:r w:rsidRPr="009F51EF">
        <w:rPr>
          <w:rFonts w:cs="David" w:hint="cs"/>
          <w:rtl/>
        </w:rPr>
        <w:t xml:space="preserve"> ודוד טל (פ/3106/17), מוועדת חוקה, חוק ומשפט לוועדה אחרת. </w:t>
      </w:r>
    </w:p>
    <w:p w14:paraId="0EE91589" w14:textId="77777777" w:rsidR="009F51EF" w:rsidRPr="009F51EF" w:rsidRDefault="009F51EF" w:rsidP="009F51EF">
      <w:pPr>
        <w:numPr>
          <w:ilvl w:val="0"/>
          <w:numId w:val="1"/>
        </w:numPr>
        <w:overflowPunct w:val="0"/>
        <w:autoSpaceDE w:val="0"/>
        <w:autoSpaceDN w:val="0"/>
        <w:bidi/>
        <w:adjustRightInd w:val="0"/>
        <w:ind w:right="0"/>
        <w:jc w:val="both"/>
        <w:textAlignment w:val="baseline"/>
        <w:rPr>
          <w:rFonts w:cs="David" w:hint="cs"/>
        </w:rPr>
      </w:pPr>
      <w:r w:rsidRPr="009F51EF">
        <w:rPr>
          <w:rFonts w:cs="David" w:hint="cs"/>
          <w:rtl/>
        </w:rPr>
        <w:t xml:space="preserve">בקשה של חבר הכנסת אריה אלדד להקדמת הדיון בהצעת חוק העונשין (תיקון </w:t>
      </w:r>
      <w:r w:rsidRPr="009F51EF">
        <w:rPr>
          <w:rFonts w:cs="David"/>
          <w:rtl/>
        </w:rPr>
        <w:t>–</w:t>
      </w:r>
      <w:r w:rsidRPr="009F51EF">
        <w:rPr>
          <w:rFonts w:cs="David" w:hint="cs"/>
          <w:rtl/>
        </w:rPr>
        <w:t xml:space="preserve"> סייג לאחריות פלילית של עובד ציבור), </w:t>
      </w:r>
      <w:proofErr w:type="spellStart"/>
      <w:r w:rsidRPr="009F51EF">
        <w:rPr>
          <w:rFonts w:cs="David" w:hint="cs"/>
          <w:rtl/>
        </w:rPr>
        <w:t>התשס"ח</w:t>
      </w:r>
      <w:proofErr w:type="spellEnd"/>
      <w:r w:rsidRPr="009F51EF">
        <w:rPr>
          <w:rFonts w:cs="David" w:hint="cs"/>
          <w:rtl/>
        </w:rPr>
        <w:t xml:space="preserve">-2008 (פ/3920/17), לפני הקריאה הטרומית. </w:t>
      </w:r>
    </w:p>
    <w:p w14:paraId="1EEBE8B0" w14:textId="77777777" w:rsidR="009F51EF" w:rsidRPr="009F51EF" w:rsidRDefault="009F51EF" w:rsidP="009F51EF">
      <w:pPr>
        <w:numPr>
          <w:ilvl w:val="0"/>
          <w:numId w:val="1"/>
        </w:numPr>
        <w:overflowPunct w:val="0"/>
        <w:autoSpaceDE w:val="0"/>
        <w:autoSpaceDN w:val="0"/>
        <w:bidi/>
        <w:adjustRightInd w:val="0"/>
        <w:ind w:right="0"/>
        <w:jc w:val="both"/>
        <w:textAlignment w:val="baseline"/>
        <w:rPr>
          <w:rFonts w:cs="David" w:hint="cs"/>
        </w:rPr>
      </w:pPr>
      <w:r w:rsidRPr="009F51EF">
        <w:rPr>
          <w:rFonts w:cs="David" w:hint="cs"/>
          <w:rtl/>
        </w:rPr>
        <w:t xml:space="preserve">רביזיה על ערעורו של חבר הכנסת אורי אריאל בנושא: "שלוש שנים להתנתקות". </w:t>
      </w:r>
    </w:p>
    <w:p w14:paraId="5B4A5917" w14:textId="77777777" w:rsidR="009F51EF" w:rsidRPr="009F51EF" w:rsidRDefault="009F51EF" w:rsidP="009F51EF">
      <w:pPr>
        <w:numPr>
          <w:ilvl w:val="0"/>
          <w:numId w:val="1"/>
        </w:numPr>
        <w:overflowPunct w:val="0"/>
        <w:autoSpaceDE w:val="0"/>
        <w:autoSpaceDN w:val="0"/>
        <w:bidi/>
        <w:adjustRightInd w:val="0"/>
        <w:ind w:right="0"/>
        <w:jc w:val="both"/>
        <w:textAlignment w:val="baseline"/>
        <w:rPr>
          <w:rFonts w:cs="David" w:hint="cs"/>
        </w:rPr>
      </w:pPr>
      <w:r w:rsidRPr="009F51EF">
        <w:rPr>
          <w:rFonts w:cs="David" w:hint="cs"/>
          <w:rtl/>
        </w:rPr>
        <w:t xml:space="preserve">קביעת ועדה לדיון בהצעת חוק סדר הדין הפלילי (סמכויות אכיפה </w:t>
      </w:r>
      <w:r w:rsidRPr="009F51EF">
        <w:rPr>
          <w:rFonts w:cs="David"/>
          <w:rtl/>
        </w:rPr>
        <w:t>–</w:t>
      </w:r>
      <w:r w:rsidRPr="009F51EF">
        <w:rPr>
          <w:rFonts w:cs="David" w:hint="cs"/>
          <w:rtl/>
        </w:rPr>
        <w:t xml:space="preserve"> מעצרים)(היוועדות חזותית </w:t>
      </w:r>
      <w:r w:rsidRPr="009F51EF">
        <w:rPr>
          <w:rFonts w:cs="David"/>
          <w:rtl/>
        </w:rPr>
        <w:t>–</w:t>
      </w:r>
      <w:r w:rsidRPr="009F51EF">
        <w:rPr>
          <w:rFonts w:cs="David" w:hint="cs"/>
          <w:rtl/>
        </w:rPr>
        <w:t xml:space="preserve"> הוראת שעה)(תיקון מס' 2), </w:t>
      </w:r>
      <w:proofErr w:type="spellStart"/>
      <w:r w:rsidRPr="009F51EF">
        <w:rPr>
          <w:rFonts w:cs="David" w:hint="cs"/>
          <w:rtl/>
        </w:rPr>
        <w:t>התשס"ח</w:t>
      </w:r>
      <w:proofErr w:type="spellEnd"/>
      <w:r w:rsidRPr="009F51EF">
        <w:rPr>
          <w:rFonts w:cs="David" w:hint="cs"/>
          <w:rtl/>
        </w:rPr>
        <w:t xml:space="preserve">-2008. </w:t>
      </w:r>
    </w:p>
    <w:p w14:paraId="4E48A730" w14:textId="77777777" w:rsidR="009F51EF" w:rsidRPr="009F51EF" w:rsidRDefault="009F51EF" w:rsidP="009F51EF">
      <w:pPr>
        <w:numPr>
          <w:ilvl w:val="0"/>
          <w:numId w:val="1"/>
        </w:numPr>
        <w:overflowPunct w:val="0"/>
        <w:autoSpaceDE w:val="0"/>
        <w:autoSpaceDN w:val="0"/>
        <w:bidi/>
        <w:adjustRightInd w:val="0"/>
        <w:ind w:right="0"/>
        <w:jc w:val="both"/>
        <w:textAlignment w:val="baseline"/>
        <w:rPr>
          <w:rFonts w:cs="David" w:hint="cs"/>
        </w:rPr>
      </w:pPr>
      <w:r w:rsidRPr="009F51EF">
        <w:rPr>
          <w:rFonts w:cs="David" w:hint="cs"/>
          <w:rtl/>
        </w:rPr>
        <w:t xml:space="preserve">ועדה ציבורית לקביעת שכר ותשלומים לחברי הכנסת </w:t>
      </w:r>
      <w:r w:rsidRPr="009F51EF">
        <w:rPr>
          <w:rFonts w:cs="David"/>
          <w:rtl/>
        </w:rPr>
        <w:t>–</w:t>
      </w:r>
      <w:r w:rsidRPr="009F51EF">
        <w:rPr>
          <w:rFonts w:cs="David" w:hint="cs"/>
          <w:rtl/>
        </w:rPr>
        <w:t xml:space="preserve"> קביעת ועדה לפני סעיף 52 לחוק הכנסת. </w:t>
      </w:r>
    </w:p>
    <w:p w14:paraId="5442C27D" w14:textId="77777777" w:rsidR="009F51EF" w:rsidRPr="009F51EF" w:rsidRDefault="009F51EF" w:rsidP="009F51EF">
      <w:pPr>
        <w:numPr>
          <w:ilvl w:val="0"/>
          <w:numId w:val="1"/>
        </w:numPr>
        <w:overflowPunct w:val="0"/>
        <w:autoSpaceDE w:val="0"/>
        <w:autoSpaceDN w:val="0"/>
        <w:bidi/>
        <w:adjustRightInd w:val="0"/>
        <w:ind w:right="0"/>
        <w:jc w:val="both"/>
        <w:textAlignment w:val="baseline"/>
        <w:rPr>
          <w:rFonts w:cs="David" w:hint="cs"/>
        </w:rPr>
      </w:pPr>
      <w:r w:rsidRPr="009F51EF">
        <w:rPr>
          <w:rFonts w:cs="David" w:hint="cs"/>
          <w:rtl/>
        </w:rPr>
        <w:t>דיון בהצעות החוק הבאות, לשם הכנתן לקריאה ראשונה:</w:t>
      </w:r>
    </w:p>
    <w:p w14:paraId="202C1E63" w14:textId="77777777" w:rsidR="009F51EF" w:rsidRPr="009F51EF" w:rsidRDefault="009F51EF" w:rsidP="009F51EF">
      <w:pPr>
        <w:numPr>
          <w:ilvl w:val="1"/>
          <w:numId w:val="1"/>
        </w:numPr>
        <w:overflowPunct w:val="0"/>
        <w:autoSpaceDE w:val="0"/>
        <w:autoSpaceDN w:val="0"/>
        <w:bidi/>
        <w:adjustRightInd w:val="0"/>
        <w:ind w:right="0"/>
        <w:jc w:val="both"/>
        <w:textAlignment w:val="baseline"/>
        <w:rPr>
          <w:rFonts w:cs="David" w:hint="cs"/>
          <w:rtl/>
        </w:rPr>
      </w:pPr>
      <w:r w:rsidRPr="009F51EF">
        <w:rPr>
          <w:rFonts w:cs="David" w:hint="cs"/>
          <w:rtl/>
        </w:rPr>
        <w:t xml:space="preserve">הצעת חוק שלילת תשלומים לחבר הכנסת שחשוד בעבירה נגד ביטחון המדינה (תיקוני חקיקה), </w:t>
      </w:r>
      <w:proofErr w:type="spellStart"/>
      <w:r w:rsidRPr="009F51EF">
        <w:rPr>
          <w:rFonts w:cs="David" w:hint="cs"/>
          <w:rtl/>
        </w:rPr>
        <w:t>התשס"ז</w:t>
      </w:r>
      <w:proofErr w:type="spellEnd"/>
      <w:r w:rsidRPr="009F51EF">
        <w:rPr>
          <w:rFonts w:cs="David" w:hint="cs"/>
          <w:rtl/>
        </w:rPr>
        <w:t>-2007 (פ/2554/17), של חבר הכנסת דוד רותם.</w:t>
      </w:r>
    </w:p>
    <w:p w14:paraId="579681CC" w14:textId="77777777" w:rsidR="009F51EF" w:rsidRPr="009F51EF" w:rsidRDefault="009F51EF" w:rsidP="009F51EF">
      <w:pPr>
        <w:numPr>
          <w:ilvl w:val="1"/>
          <w:numId w:val="1"/>
        </w:numPr>
        <w:overflowPunct w:val="0"/>
        <w:autoSpaceDE w:val="0"/>
        <w:autoSpaceDN w:val="0"/>
        <w:bidi/>
        <w:adjustRightInd w:val="0"/>
        <w:ind w:right="0"/>
        <w:jc w:val="both"/>
        <w:textAlignment w:val="baseline"/>
        <w:rPr>
          <w:rFonts w:cs="David" w:hint="cs"/>
        </w:rPr>
      </w:pPr>
      <w:r w:rsidRPr="009F51EF">
        <w:rPr>
          <w:rFonts w:cs="David" w:hint="cs"/>
          <w:rtl/>
        </w:rPr>
        <w:t xml:space="preserve"> הצעת חוק הפסקת תשלום פנסיה מקופת הכנסת לחבר הכנסת לשעבר </w:t>
      </w:r>
      <w:proofErr w:type="spellStart"/>
      <w:r w:rsidRPr="009F51EF">
        <w:rPr>
          <w:rFonts w:cs="David" w:hint="cs"/>
          <w:rtl/>
        </w:rPr>
        <w:t>עזמי</w:t>
      </w:r>
      <w:proofErr w:type="spellEnd"/>
      <w:r w:rsidRPr="009F51EF">
        <w:rPr>
          <w:rFonts w:cs="David" w:hint="cs"/>
          <w:rtl/>
        </w:rPr>
        <w:t xml:space="preserve"> בשארה, </w:t>
      </w:r>
      <w:proofErr w:type="spellStart"/>
      <w:r w:rsidRPr="009F51EF">
        <w:rPr>
          <w:rFonts w:cs="David" w:hint="cs"/>
          <w:rtl/>
        </w:rPr>
        <w:t>התשס"ח</w:t>
      </w:r>
      <w:proofErr w:type="spellEnd"/>
      <w:r w:rsidRPr="009F51EF">
        <w:rPr>
          <w:rFonts w:cs="David" w:hint="cs"/>
          <w:rtl/>
        </w:rPr>
        <w:t xml:space="preserve">-2008 (פ/3754/17), של חברי הכנסת יצחק לוי ואיתם איתם. </w:t>
      </w:r>
    </w:p>
    <w:p w14:paraId="43FE540A" w14:textId="77777777" w:rsidR="009F51EF" w:rsidRPr="009F51EF" w:rsidRDefault="009F51EF" w:rsidP="009F51EF">
      <w:pPr>
        <w:numPr>
          <w:ilvl w:val="1"/>
          <w:numId w:val="1"/>
        </w:numPr>
        <w:overflowPunct w:val="0"/>
        <w:autoSpaceDE w:val="0"/>
        <w:autoSpaceDN w:val="0"/>
        <w:bidi/>
        <w:adjustRightInd w:val="0"/>
        <w:ind w:right="0"/>
        <w:jc w:val="both"/>
        <w:textAlignment w:val="baseline"/>
        <w:rPr>
          <w:rFonts w:cs="David" w:hint="cs"/>
          <w:rtl/>
        </w:rPr>
      </w:pPr>
      <w:r w:rsidRPr="009F51EF">
        <w:rPr>
          <w:rFonts w:cs="David" w:hint="cs"/>
          <w:rtl/>
        </w:rPr>
        <w:t xml:space="preserve">הצעת חוק שלילת גמלה מחבר הכנסת לשעבר </w:t>
      </w:r>
      <w:proofErr w:type="spellStart"/>
      <w:r w:rsidRPr="009F51EF">
        <w:rPr>
          <w:rFonts w:cs="David" w:hint="cs"/>
          <w:rtl/>
        </w:rPr>
        <w:t>עזמי</w:t>
      </w:r>
      <w:proofErr w:type="spellEnd"/>
      <w:r w:rsidRPr="009F51EF">
        <w:rPr>
          <w:rFonts w:cs="David" w:hint="cs"/>
          <w:rtl/>
        </w:rPr>
        <w:t xml:space="preserve"> בשארה, </w:t>
      </w:r>
      <w:proofErr w:type="spellStart"/>
      <w:r w:rsidRPr="009F51EF">
        <w:rPr>
          <w:rFonts w:cs="David" w:hint="cs"/>
          <w:rtl/>
        </w:rPr>
        <w:t>התשס"ח</w:t>
      </w:r>
      <w:proofErr w:type="spellEnd"/>
      <w:r w:rsidRPr="009F51EF">
        <w:rPr>
          <w:rFonts w:cs="David" w:hint="cs"/>
          <w:rtl/>
        </w:rPr>
        <w:t xml:space="preserve">-2008 (פ/3782/17), של חבר הכנסת צבי הנדל. </w:t>
      </w:r>
    </w:p>
    <w:p w14:paraId="0EEAD0D0" w14:textId="77777777" w:rsidR="009F51EF" w:rsidRPr="009F51EF" w:rsidRDefault="009F51EF" w:rsidP="009F51EF">
      <w:pPr>
        <w:bidi/>
        <w:rPr>
          <w:rFonts w:cs="David"/>
          <w:rtl/>
        </w:rPr>
      </w:pPr>
    </w:p>
    <w:p w14:paraId="6159727C" w14:textId="77777777" w:rsidR="009F51EF" w:rsidRPr="009F51EF" w:rsidRDefault="009F51EF" w:rsidP="009F51EF">
      <w:pPr>
        <w:bidi/>
        <w:rPr>
          <w:rFonts w:cs="David"/>
          <w:b/>
          <w:bCs/>
          <w:u w:val="single"/>
          <w:rtl/>
        </w:rPr>
      </w:pPr>
      <w:r w:rsidRPr="009F51EF">
        <w:rPr>
          <w:rFonts w:cs="David"/>
          <w:b/>
          <w:bCs/>
          <w:u w:val="single"/>
          <w:rtl/>
        </w:rPr>
        <w:t>נכחו</w:t>
      </w:r>
      <w:r w:rsidRPr="009F51EF">
        <w:rPr>
          <w:rFonts w:cs="David"/>
          <w:rtl/>
        </w:rPr>
        <w:t>:</w:t>
      </w:r>
    </w:p>
    <w:p w14:paraId="3F89DE5B" w14:textId="77777777" w:rsidR="009F51EF" w:rsidRPr="009F51EF" w:rsidRDefault="009F51EF" w:rsidP="009F51EF">
      <w:pPr>
        <w:bidi/>
        <w:rPr>
          <w:rFonts w:cs="David"/>
          <w:rtl/>
        </w:rPr>
      </w:pPr>
    </w:p>
    <w:p w14:paraId="272424B3" w14:textId="77777777" w:rsidR="009F51EF" w:rsidRPr="009F51EF" w:rsidRDefault="009F51EF" w:rsidP="009F51EF">
      <w:pPr>
        <w:tabs>
          <w:tab w:val="left" w:pos="1788"/>
        </w:tabs>
        <w:bidi/>
        <w:rPr>
          <w:rFonts w:cs="David"/>
          <w:rtl/>
        </w:rPr>
      </w:pPr>
      <w:r w:rsidRPr="009F51EF">
        <w:rPr>
          <w:rFonts w:cs="David"/>
          <w:b/>
          <w:bCs/>
          <w:u w:val="single"/>
          <w:rtl/>
        </w:rPr>
        <w:t>חברי הוועדה</w:t>
      </w:r>
      <w:r w:rsidRPr="009F51EF">
        <w:rPr>
          <w:rFonts w:cs="David"/>
          <w:rtl/>
        </w:rPr>
        <w:t>:</w:t>
      </w:r>
    </w:p>
    <w:p w14:paraId="30A0A020" w14:textId="77777777" w:rsidR="009F51EF" w:rsidRPr="009F51EF" w:rsidRDefault="009F51EF" w:rsidP="009F51EF">
      <w:pPr>
        <w:bidi/>
        <w:rPr>
          <w:rFonts w:cs="David"/>
          <w:rtl/>
        </w:rPr>
      </w:pPr>
    </w:p>
    <w:p w14:paraId="1D2BAED7" w14:textId="77777777" w:rsidR="009F51EF" w:rsidRPr="009F51EF" w:rsidRDefault="009F51EF" w:rsidP="009F51EF">
      <w:pPr>
        <w:bidi/>
        <w:rPr>
          <w:rFonts w:cs="David" w:hint="cs"/>
          <w:rtl/>
        </w:rPr>
      </w:pPr>
      <w:r w:rsidRPr="009F51EF">
        <w:rPr>
          <w:rFonts w:cs="David" w:hint="cs"/>
          <w:rtl/>
        </w:rPr>
        <w:t xml:space="preserve">דוד טל </w:t>
      </w:r>
      <w:r w:rsidRPr="009F51EF">
        <w:rPr>
          <w:rFonts w:cs="David"/>
          <w:rtl/>
        </w:rPr>
        <w:t>–</w:t>
      </w:r>
      <w:r w:rsidRPr="009F51EF">
        <w:rPr>
          <w:rFonts w:cs="David" w:hint="cs"/>
          <w:rtl/>
        </w:rPr>
        <w:t xml:space="preserve"> היו"ר</w:t>
      </w:r>
    </w:p>
    <w:p w14:paraId="2FDF1EF6" w14:textId="77777777" w:rsidR="009F51EF" w:rsidRPr="009F51EF" w:rsidRDefault="009F51EF" w:rsidP="009F51EF">
      <w:pPr>
        <w:bidi/>
        <w:rPr>
          <w:rFonts w:cs="David" w:hint="cs"/>
          <w:rtl/>
        </w:rPr>
      </w:pPr>
      <w:proofErr w:type="spellStart"/>
      <w:r w:rsidRPr="009F51EF">
        <w:rPr>
          <w:rFonts w:cs="David" w:hint="cs"/>
          <w:rtl/>
        </w:rPr>
        <w:t>רוברט</w:t>
      </w:r>
      <w:proofErr w:type="spellEnd"/>
      <w:r w:rsidRPr="009F51EF">
        <w:rPr>
          <w:rFonts w:cs="David" w:hint="cs"/>
          <w:rtl/>
        </w:rPr>
        <w:t xml:space="preserve"> </w:t>
      </w:r>
      <w:proofErr w:type="spellStart"/>
      <w:r w:rsidRPr="009F51EF">
        <w:rPr>
          <w:rFonts w:cs="David" w:hint="cs"/>
          <w:rtl/>
        </w:rPr>
        <w:t>אילטוב</w:t>
      </w:r>
      <w:proofErr w:type="spellEnd"/>
    </w:p>
    <w:p w14:paraId="1DB38754" w14:textId="77777777" w:rsidR="009F51EF" w:rsidRPr="009F51EF" w:rsidRDefault="009F51EF" w:rsidP="009F51EF">
      <w:pPr>
        <w:bidi/>
        <w:rPr>
          <w:rFonts w:cs="David" w:hint="cs"/>
          <w:rtl/>
        </w:rPr>
      </w:pPr>
      <w:r w:rsidRPr="009F51EF">
        <w:rPr>
          <w:rFonts w:cs="David" w:hint="cs"/>
          <w:rtl/>
        </w:rPr>
        <w:t>אורי אריאל</w:t>
      </w:r>
    </w:p>
    <w:p w14:paraId="0B5B71B1" w14:textId="77777777" w:rsidR="009F51EF" w:rsidRPr="009F51EF" w:rsidRDefault="009F51EF" w:rsidP="009F51EF">
      <w:pPr>
        <w:bidi/>
        <w:rPr>
          <w:rFonts w:cs="David" w:hint="cs"/>
          <w:rtl/>
        </w:rPr>
      </w:pPr>
      <w:proofErr w:type="spellStart"/>
      <w:r w:rsidRPr="009F51EF">
        <w:rPr>
          <w:rFonts w:cs="David" w:hint="cs"/>
          <w:rtl/>
        </w:rPr>
        <w:t>מוחמד</w:t>
      </w:r>
      <w:proofErr w:type="spellEnd"/>
      <w:r w:rsidRPr="009F51EF">
        <w:rPr>
          <w:rFonts w:cs="David" w:hint="cs"/>
          <w:rtl/>
        </w:rPr>
        <w:t xml:space="preserve"> ברכה</w:t>
      </w:r>
    </w:p>
    <w:p w14:paraId="4E25546A" w14:textId="77777777" w:rsidR="009F51EF" w:rsidRPr="009F51EF" w:rsidRDefault="009F51EF" w:rsidP="009F51EF">
      <w:pPr>
        <w:bidi/>
        <w:rPr>
          <w:rFonts w:cs="David" w:hint="cs"/>
          <w:rtl/>
        </w:rPr>
      </w:pPr>
      <w:r w:rsidRPr="009F51EF">
        <w:rPr>
          <w:rFonts w:cs="David" w:hint="cs"/>
          <w:rtl/>
        </w:rPr>
        <w:t>נסים זאב</w:t>
      </w:r>
    </w:p>
    <w:p w14:paraId="09243A6E" w14:textId="77777777" w:rsidR="009F51EF" w:rsidRPr="009F51EF" w:rsidRDefault="009F51EF" w:rsidP="009F51EF">
      <w:pPr>
        <w:bidi/>
        <w:rPr>
          <w:rFonts w:cs="David" w:hint="cs"/>
          <w:rtl/>
        </w:rPr>
      </w:pPr>
      <w:proofErr w:type="spellStart"/>
      <w:r w:rsidRPr="009F51EF">
        <w:rPr>
          <w:rFonts w:cs="David" w:hint="cs"/>
          <w:rtl/>
        </w:rPr>
        <w:t>נאדיה</w:t>
      </w:r>
      <w:proofErr w:type="spellEnd"/>
      <w:r w:rsidRPr="009F51EF">
        <w:rPr>
          <w:rFonts w:cs="David" w:hint="cs"/>
          <w:rtl/>
        </w:rPr>
        <w:t xml:space="preserve"> חילו</w:t>
      </w:r>
    </w:p>
    <w:p w14:paraId="4DE25238" w14:textId="77777777" w:rsidR="009F51EF" w:rsidRPr="009F51EF" w:rsidRDefault="009F51EF" w:rsidP="009F51EF">
      <w:pPr>
        <w:bidi/>
        <w:rPr>
          <w:rFonts w:cs="David" w:hint="cs"/>
          <w:rtl/>
        </w:rPr>
      </w:pPr>
      <w:r w:rsidRPr="009F51EF">
        <w:rPr>
          <w:rFonts w:cs="David" w:hint="cs"/>
          <w:rtl/>
        </w:rPr>
        <w:t>אחמד טיבי</w:t>
      </w:r>
    </w:p>
    <w:p w14:paraId="7E791A63" w14:textId="77777777" w:rsidR="009F51EF" w:rsidRPr="009F51EF" w:rsidRDefault="009F51EF" w:rsidP="009F51EF">
      <w:pPr>
        <w:bidi/>
        <w:rPr>
          <w:rFonts w:cs="David" w:hint="cs"/>
          <w:rtl/>
        </w:rPr>
      </w:pPr>
      <w:proofErr w:type="spellStart"/>
      <w:r w:rsidRPr="009F51EF">
        <w:rPr>
          <w:rFonts w:cs="David" w:hint="cs"/>
          <w:rtl/>
        </w:rPr>
        <w:t>אסתרינה</w:t>
      </w:r>
      <w:proofErr w:type="spellEnd"/>
      <w:r w:rsidRPr="009F51EF">
        <w:rPr>
          <w:rFonts w:cs="David" w:hint="cs"/>
          <w:rtl/>
        </w:rPr>
        <w:t xml:space="preserve"> </w:t>
      </w:r>
      <w:proofErr w:type="spellStart"/>
      <w:r w:rsidRPr="009F51EF">
        <w:rPr>
          <w:rFonts w:cs="David" w:hint="cs"/>
          <w:rtl/>
        </w:rPr>
        <w:t>טרטמן</w:t>
      </w:r>
      <w:proofErr w:type="spellEnd"/>
    </w:p>
    <w:p w14:paraId="06F64553" w14:textId="77777777" w:rsidR="009F51EF" w:rsidRPr="009F51EF" w:rsidRDefault="009F51EF" w:rsidP="009F51EF">
      <w:pPr>
        <w:bidi/>
        <w:rPr>
          <w:rFonts w:cs="David" w:hint="cs"/>
          <w:rtl/>
        </w:rPr>
      </w:pPr>
      <w:r w:rsidRPr="009F51EF">
        <w:rPr>
          <w:rFonts w:cs="David" w:hint="cs"/>
          <w:rtl/>
        </w:rPr>
        <w:t xml:space="preserve">שלי </w:t>
      </w:r>
      <w:proofErr w:type="spellStart"/>
      <w:r w:rsidRPr="009F51EF">
        <w:rPr>
          <w:rFonts w:cs="David" w:hint="cs"/>
          <w:rtl/>
        </w:rPr>
        <w:t>יחימוביץ</w:t>
      </w:r>
      <w:proofErr w:type="spellEnd"/>
    </w:p>
    <w:p w14:paraId="30CE3049" w14:textId="77777777" w:rsidR="009F51EF" w:rsidRPr="009F51EF" w:rsidRDefault="009F51EF" w:rsidP="009F51EF">
      <w:pPr>
        <w:bidi/>
        <w:rPr>
          <w:rFonts w:cs="David" w:hint="cs"/>
          <w:rtl/>
        </w:rPr>
      </w:pPr>
      <w:r w:rsidRPr="009F51EF">
        <w:rPr>
          <w:rFonts w:cs="David" w:hint="cs"/>
          <w:rtl/>
        </w:rPr>
        <w:t>שלמה מולה</w:t>
      </w:r>
    </w:p>
    <w:p w14:paraId="711F1DA9" w14:textId="77777777" w:rsidR="009F51EF" w:rsidRPr="009F51EF" w:rsidRDefault="009F51EF" w:rsidP="009F51EF">
      <w:pPr>
        <w:bidi/>
        <w:rPr>
          <w:rFonts w:cs="David" w:hint="cs"/>
          <w:rtl/>
        </w:rPr>
      </w:pPr>
      <w:r w:rsidRPr="009F51EF">
        <w:rPr>
          <w:rFonts w:cs="David" w:hint="cs"/>
          <w:rtl/>
        </w:rPr>
        <w:t>גדעון סער</w:t>
      </w:r>
    </w:p>
    <w:p w14:paraId="51C1BEA0" w14:textId="77777777" w:rsidR="009F51EF" w:rsidRPr="009F51EF" w:rsidRDefault="009F51EF" w:rsidP="009F51EF">
      <w:pPr>
        <w:bidi/>
        <w:rPr>
          <w:rFonts w:cs="David" w:hint="cs"/>
          <w:rtl/>
        </w:rPr>
      </w:pPr>
      <w:r w:rsidRPr="009F51EF">
        <w:rPr>
          <w:rFonts w:cs="David" w:hint="cs"/>
          <w:rtl/>
        </w:rPr>
        <w:t>מאיר פרוש</w:t>
      </w:r>
    </w:p>
    <w:p w14:paraId="10BADF10" w14:textId="77777777" w:rsidR="009F51EF" w:rsidRPr="009F51EF" w:rsidRDefault="009F51EF" w:rsidP="009F51EF">
      <w:pPr>
        <w:bidi/>
        <w:rPr>
          <w:rFonts w:cs="David" w:hint="cs"/>
          <w:rtl/>
        </w:rPr>
      </w:pPr>
      <w:r w:rsidRPr="009F51EF">
        <w:rPr>
          <w:rFonts w:cs="David" w:hint="cs"/>
          <w:rtl/>
        </w:rPr>
        <w:t>ראובן ריבלין</w:t>
      </w:r>
    </w:p>
    <w:p w14:paraId="6C0C219B" w14:textId="77777777" w:rsidR="009F51EF" w:rsidRPr="009F51EF" w:rsidRDefault="009F51EF" w:rsidP="009F51EF">
      <w:pPr>
        <w:bidi/>
        <w:rPr>
          <w:rFonts w:cs="David" w:hint="cs"/>
          <w:rtl/>
        </w:rPr>
      </w:pPr>
      <w:r w:rsidRPr="009F51EF">
        <w:rPr>
          <w:rFonts w:cs="David" w:hint="cs"/>
          <w:rtl/>
        </w:rPr>
        <w:t xml:space="preserve">משה </w:t>
      </w:r>
      <w:proofErr w:type="spellStart"/>
      <w:r w:rsidRPr="009F51EF">
        <w:rPr>
          <w:rFonts w:cs="David" w:hint="cs"/>
          <w:rtl/>
        </w:rPr>
        <w:t>שרוני</w:t>
      </w:r>
      <w:proofErr w:type="spellEnd"/>
    </w:p>
    <w:p w14:paraId="28722B60" w14:textId="77777777" w:rsidR="009F51EF" w:rsidRPr="009F51EF" w:rsidRDefault="009F51EF" w:rsidP="009F51EF">
      <w:pPr>
        <w:bidi/>
        <w:rPr>
          <w:rFonts w:cs="David" w:hint="cs"/>
          <w:rtl/>
        </w:rPr>
      </w:pPr>
    </w:p>
    <w:p w14:paraId="3EF6C34A" w14:textId="77777777" w:rsidR="009F51EF" w:rsidRPr="009F51EF" w:rsidRDefault="009F51EF" w:rsidP="009F51EF">
      <w:pPr>
        <w:bidi/>
        <w:rPr>
          <w:rFonts w:cs="David" w:hint="cs"/>
          <w:rtl/>
        </w:rPr>
      </w:pPr>
      <w:r w:rsidRPr="009F51EF">
        <w:rPr>
          <w:rFonts w:cs="David" w:hint="cs"/>
          <w:rtl/>
        </w:rPr>
        <w:t>צבי הנדל</w:t>
      </w:r>
    </w:p>
    <w:p w14:paraId="1BAEB751" w14:textId="77777777" w:rsidR="009F51EF" w:rsidRPr="009F51EF" w:rsidRDefault="009F51EF" w:rsidP="009F51EF">
      <w:pPr>
        <w:bidi/>
        <w:rPr>
          <w:rFonts w:cs="David" w:hint="cs"/>
          <w:rtl/>
        </w:rPr>
      </w:pPr>
      <w:r w:rsidRPr="009F51EF">
        <w:rPr>
          <w:rFonts w:cs="David" w:hint="cs"/>
          <w:rtl/>
        </w:rPr>
        <w:t xml:space="preserve">אבשלום </w:t>
      </w:r>
      <w:proofErr w:type="spellStart"/>
      <w:r w:rsidRPr="009F51EF">
        <w:rPr>
          <w:rFonts w:cs="David" w:hint="cs"/>
          <w:rtl/>
        </w:rPr>
        <w:t>וילן</w:t>
      </w:r>
      <w:proofErr w:type="spellEnd"/>
    </w:p>
    <w:p w14:paraId="18BB5234" w14:textId="77777777" w:rsidR="009F51EF" w:rsidRPr="009F51EF" w:rsidRDefault="009F51EF" w:rsidP="009F51EF">
      <w:pPr>
        <w:bidi/>
        <w:rPr>
          <w:rFonts w:cs="David" w:hint="cs"/>
          <w:rtl/>
        </w:rPr>
      </w:pPr>
      <w:proofErr w:type="spellStart"/>
      <w:r w:rsidRPr="009F51EF">
        <w:rPr>
          <w:rFonts w:cs="David" w:hint="cs"/>
          <w:rtl/>
        </w:rPr>
        <w:t>ג'מאל</w:t>
      </w:r>
      <w:proofErr w:type="spellEnd"/>
      <w:r w:rsidRPr="009F51EF">
        <w:rPr>
          <w:rFonts w:cs="David" w:hint="cs"/>
          <w:rtl/>
        </w:rPr>
        <w:t xml:space="preserve"> </w:t>
      </w:r>
      <w:proofErr w:type="spellStart"/>
      <w:r w:rsidRPr="009F51EF">
        <w:rPr>
          <w:rFonts w:cs="David" w:hint="cs"/>
          <w:rtl/>
        </w:rPr>
        <w:t>זחאלקה</w:t>
      </w:r>
      <w:proofErr w:type="spellEnd"/>
    </w:p>
    <w:p w14:paraId="654D5C12" w14:textId="77777777" w:rsidR="009F51EF" w:rsidRPr="009F51EF" w:rsidRDefault="009F51EF" w:rsidP="009F51EF">
      <w:pPr>
        <w:bidi/>
        <w:rPr>
          <w:rFonts w:cs="David" w:hint="cs"/>
          <w:rtl/>
        </w:rPr>
      </w:pPr>
      <w:smartTag w:uri="urn:schemas-microsoft-com:office:smarttags" w:element="PersonName">
        <w:r w:rsidRPr="009F51EF">
          <w:rPr>
            <w:rFonts w:cs="David" w:hint="cs"/>
            <w:rtl/>
          </w:rPr>
          <w:t>לימור לבנת</w:t>
        </w:r>
      </w:smartTag>
    </w:p>
    <w:p w14:paraId="63D20DCE" w14:textId="77777777" w:rsidR="009F51EF" w:rsidRPr="009F51EF" w:rsidRDefault="009F51EF" w:rsidP="009F51EF">
      <w:pPr>
        <w:bidi/>
        <w:rPr>
          <w:rFonts w:cs="David" w:hint="cs"/>
          <w:rtl/>
        </w:rPr>
      </w:pPr>
      <w:r w:rsidRPr="009F51EF">
        <w:rPr>
          <w:rFonts w:cs="David" w:hint="cs"/>
          <w:rtl/>
        </w:rPr>
        <w:t>יצחק לוי</w:t>
      </w:r>
    </w:p>
    <w:p w14:paraId="0C688DED" w14:textId="77777777" w:rsidR="009F51EF" w:rsidRPr="009F51EF" w:rsidRDefault="009F51EF" w:rsidP="009F51EF">
      <w:pPr>
        <w:bidi/>
        <w:rPr>
          <w:rFonts w:cs="David" w:hint="cs"/>
          <w:rtl/>
        </w:rPr>
      </w:pPr>
      <w:r w:rsidRPr="009F51EF">
        <w:rPr>
          <w:rFonts w:cs="David" w:hint="cs"/>
          <w:rtl/>
        </w:rPr>
        <w:t>דוד רותם</w:t>
      </w:r>
    </w:p>
    <w:p w14:paraId="22197AC4" w14:textId="77777777" w:rsidR="009F51EF" w:rsidRPr="009F51EF" w:rsidRDefault="009F51EF" w:rsidP="009F51EF">
      <w:pPr>
        <w:bidi/>
        <w:rPr>
          <w:rFonts w:cs="David" w:hint="cs"/>
          <w:rtl/>
        </w:rPr>
      </w:pPr>
    </w:p>
    <w:p w14:paraId="4687777C" w14:textId="77777777" w:rsidR="009F51EF" w:rsidRPr="009F51EF" w:rsidRDefault="009F51EF" w:rsidP="009F51EF">
      <w:pPr>
        <w:tabs>
          <w:tab w:val="left" w:pos="1788"/>
          <w:tab w:val="left" w:pos="3631"/>
        </w:tabs>
        <w:bidi/>
        <w:rPr>
          <w:rFonts w:cs="David" w:hint="cs"/>
          <w:rtl/>
        </w:rPr>
      </w:pPr>
      <w:r w:rsidRPr="009F51EF">
        <w:rPr>
          <w:rFonts w:cs="David"/>
          <w:b/>
          <w:bCs/>
          <w:u w:val="single"/>
          <w:rtl/>
        </w:rPr>
        <w:t>מוזמנים</w:t>
      </w:r>
      <w:r w:rsidRPr="009F51EF">
        <w:rPr>
          <w:rFonts w:cs="David"/>
          <w:rtl/>
        </w:rPr>
        <w:t>:</w:t>
      </w:r>
    </w:p>
    <w:p w14:paraId="55FFB86C" w14:textId="77777777" w:rsidR="009F51EF" w:rsidRPr="009F51EF" w:rsidRDefault="009F51EF" w:rsidP="009F51EF">
      <w:pPr>
        <w:bidi/>
        <w:rPr>
          <w:rFonts w:cs="David"/>
          <w:rtl/>
        </w:rPr>
      </w:pPr>
    </w:p>
    <w:p w14:paraId="4E52E20C" w14:textId="77777777" w:rsidR="009F51EF" w:rsidRPr="009F51EF" w:rsidRDefault="009F51EF" w:rsidP="009F51EF">
      <w:pPr>
        <w:bidi/>
        <w:rPr>
          <w:rFonts w:cs="David" w:hint="cs"/>
          <w:rtl/>
        </w:rPr>
      </w:pPr>
      <w:r w:rsidRPr="009F51EF">
        <w:rPr>
          <w:rFonts w:cs="David" w:hint="cs"/>
          <w:rtl/>
        </w:rPr>
        <w:t>חלי גיא-</w:t>
      </w:r>
      <w:proofErr w:type="spellStart"/>
      <w:r w:rsidRPr="009F51EF">
        <w:rPr>
          <w:rFonts w:cs="David" w:hint="cs"/>
          <w:rtl/>
        </w:rPr>
        <w:t>אלדר</w:t>
      </w:r>
      <w:proofErr w:type="spellEnd"/>
      <w:r w:rsidRPr="009F51EF">
        <w:rPr>
          <w:rFonts w:cs="David" w:hint="cs"/>
          <w:rtl/>
        </w:rPr>
        <w:t xml:space="preserve"> </w:t>
      </w:r>
      <w:r w:rsidRPr="009F51EF">
        <w:rPr>
          <w:rFonts w:cs="David"/>
          <w:rtl/>
        </w:rPr>
        <w:t>–</w:t>
      </w:r>
      <w:r w:rsidRPr="009F51EF">
        <w:rPr>
          <w:rFonts w:cs="David" w:hint="cs"/>
          <w:rtl/>
        </w:rPr>
        <w:t xml:space="preserve"> משרד המשפטים</w:t>
      </w:r>
    </w:p>
    <w:p w14:paraId="5CB6C5E4" w14:textId="77777777" w:rsidR="009F51EF" w:rsidRPr="009F51EF" w:rsidRDefault="009F51EF" w:rsidP="009F51EF">
      <w:pPr>
        <w:bidi/>
        <w:rPr>
          <w:rFonts w:cs="David" w:hint="cs"/>
          <w:rtl/>
        </w:rPr>
      </w:pPr>
      <w:r w:rsidRPr="009F51EF">
        <w:rPr>
          <w:rFonts w:cs="David" w:hint="cs"/>
          <w:rtl/>
        </w:rPr>
        <w:t xml:space="preserve">איה דביר </w:t>
      </w:r>
      <w:r w:rsidRPr="009F51EF">
        <w:rPr>
          <w:rFonts w:cs="David"/>
          <w:rtl/>
        </w:rPr>
        <w:t>–</w:t>
      </w:r>
      <w:r w:rsidRPr="009F51EF">
        <w:rPr>
          <w:rFonts w:cs="David" w:hint="cs"/>
          <w:rtl/>
        </w:rPr>
        <w:t xml:space="preserve"> משרד המשפטים</w:t>
      </w:r>
    </w:p>
    <w:p w14:paraId="6AD2AC5E" w14:textId="77777777" w:rsidR="009F51EF" w:rsidRPr="009F51EF" w:rsidRDefault="009F51EF" w:rsidP="009F51EF">
      <w:pPr>
        <w:bidi/>
        <w:rPr>
          <w:rFonts w:cs="David" w:hint="cs"/>
          <w:rtl/>
        </w:rPr>
      </w:pPr>
      <w:r w:rsidRPr="009F51EF">
        <w:rPr>
          <w:rFonts w:cs="David" w:hint="cs"/>
          <w:rtl/>
        </w:rPr>
        <w:t xml:space="preserve">דן אורן </w:t>
      </w:r>
      <w:r w:rsidRPr="009F51EF">
        <w:rPr>
          <w:rFonts w:cs="David"/>
          <w:rtl/>
        </w:rPr>
        <w:t>–</w:t>
      </w:r>
      <w:r w:rsidRPr="009F51EF">
        <w:rPr>
          <w:rFonts w:cs="David" w:hint="cs"/>
          <w:rtl/>
        </w:rPr>
        <w:t xml:space="preserve"> משרד המשפטים</w:t>
      </w:r>
    </w:p>
    <w:p w14:paraId="2F2B8B9C" w14:textId="77777777" w:rsidR="009F51EF" w:rsidRPr="009F51EF" w:rsidRDefault="009F51EF" w:rsidP="009F51EF">
      <w:pPr>
        <w:bidi/>
        <w:rPr>
          <w:rFonts w:cs="David" w:hint="cs"/>
          <w:rtl/>
        </w:rPr>
      </w:pPr>
      <w:r w:rsidRPr="009F51EF">
        <w:rPr>
          <w:rFonts w:cs="David" w:hint="cs"/>
          <w:rtl/>
        </w:rPr>
        <w:t xml:space="preserve">שרי </w:t>
      </w:r>
      <w:proofErr w:type="spellStart"/>
      <w:r w:rsidRPr="009F51EF">
        <w:rPr>
          <w:rFonts w:cs="David" w:hint="cs"/>
          <w:rtl/>
        </w:rPr>
        <w:t>שפיגלשטיין</w:t>
      </w:r>
      <w:proofErr w:type="spellEnd"/>
      <w:r w:rsidRPr="009F51EF">
        <w:rPr>
          <w:rFonts w:cs="David" w:hint="cs"/>
          <w:rtl/>
        </w:rPr>
        <w:t xml:space="preserve"> </w:t>
      </w:r>
      <w:r w:rsidRPr="009F51EF">
        <w:rPr>
          <w:rFonts w:cs="David"/>
          <w:rtl/>
        </w:rPr>
        <w:t>–</w:t>
      </w:r>
      <w:r w:rsidRPr="009F51EF">
        <w:rPr>
          <w:rFonts w:cs="David" w:hint="cs"/>
          <w:rtl/>
        </w:rPr>
        <w:t xml:space="preserve"> משרד המשפטים</w:t>
      </w:r>
    </w:p>
    <w:p w14:paraId="3497A415" w14:textId="77777777" w:rsidR="009F51EF" w:rsidRPr="009F51EF" w:rsidRDefault="009F51EF" w:rsidP="009F51EF">
      <w:pPr>
        <w:bidi/>
        <w:rPr>
          <w:rFonts w:cs="David" w:hint="cs"/>
          <w:rtl/>
        </w:rPr>
      </w:pPr>
    </w:p>
    <w:p w14:paraId="387E8D40" w14:textId="77777777" w:rsidR="009F51EF" w:rsidRPr="009F51EF" w:rsidRDefault="009F51EF" w:rsidP="009F51EF">
      <w:pPr>
        <w:bidi/>
        <w:rPr>
          <w:rFonts w:cs="David"/>
          <w:rtl/>
        </w:rPr>
      </w:pPr>
    </w:p>
    <w:p w14:paraId="69FD9EFF" w14:textId="77777777" w:rsidR="009F51EF" w:rsidRPr="009F51EF" w:rsidRDefault="009F51EF" w:rsidP="009F51EF">
      <w:pPr>
        <w:tabs>
          <w:tab w:val="left" w:pos="1930"/>
        </w:tabs>
        <w:bidi/>
        <w:rPr>
          <w:rFonts w:cs="David" w:hint="cs"/>
          <w:rtl/>
        </w:rPr>
      </w:pPr>
      <w:r w:rsidRPr="009F51EF">
        <w:rPr>
          <w:rFonts w:cs="David"/>
          <w:b/>
          <w:bCs/>
          <w:u w:val="single"/>
          <w:rtl/>
        </w:rPr>
        <w:t>יוע</w:t>
      </w:r>
      <w:r w:rsidRPr="009F51EF">
        <w:rPr>
          <w:rFonts w:cs="David" w:hint="cs"/>
          <w:b/>
          <w:bCs/>
          <w:u w:val="single"/>
          <w:rtl/>
        </w:rPr>
        <w:t>צים</w:t>
      </w:r>
      <w:r w:rsidRPr="009F51EF">
        <w:rPr>
          <w:rFonts w:cs="David"/>
          <w:b/>
          <w:bCs/>
          <w:u w:val="single"/>
          <w:rtl/>
        </w:rPr>
        <w:t xml:space="preserve"> משפטי</w:t>
      </w:r>
      <w:r w:rsidRPr="009F51EF">
        <w:rPr>
          <w:rFonts w:cs="David" w:hint="cs"/>
          <w:b/>
          <w:bCs/>
          <w:u w:val="single"/>
          <w:rtl/>
        </w:rPr>
        <w:t>ים</w:t>
      </w:r>
      <w:r w:rsidRPr="009F51EF">
        <w:rPr>
          <w:rFonts w:cs="David"/>
          <w:rtl/>
        </w:rPr>
        <w:t>:</w:t>
      </w:r>
      <w:r w:rsidRPr="009F51EF">
        <w:rPr>
          <w:rFonts w:cs="David" w:hint="cs"/>
          <w:rtl/>
        </w:rPr>
        <w:tab/>
        <w:t xml:space="preserve">עו"ד נורית </w:t>
      </w:r>
      <w:proofErr w:type="spellStart"/>
      <w:r w:rsidRPr="009F51EF">
        <w:rPr>
          <w:rFonts w:cs="David" w:hint="cs"/>
          <w:rtl/>
        </w:rPr>
        <w:t>אלשטיין</w:t>
      </w:r>
      <w:proofErr w:type="spellEnd"/>
      <w:r w:rsidRPr="009F51EF">
        <w:rPr>
          <w:rFonts w:cs="David" w:hint="cs"/>
          <w:rtl/>
        </w:rPr>
        <w:t>, עו"ד ארבל אסטרחן</w:t>
      </w:r>
    </w:p>
    <w:p w14:paraId="41C9992B" w14:textId="77777777" w:rsidR="009F51EF" w:rsidRPr="009F51EF" w:rsidRDefault="009F51EF" w:rsidP="009F51EF">
      <w:pPr>
        <w:bidi/>
        <w:rPr>
          <w:rFonts w:cs="David"/>
          <w:rtl/>
        </w:rPr>
      </w:pPr>
    </w:p>
    <w:p w14:paraId="6E05DC1D" w14:textId="77777777" w:rsidR="009F51EF" w:rsidRPr="009F51EF" w:rsidRDefault="009F51EF" w:rsidP="009F51EF">
      <w:pPr>
        <w:tabs>
          <w:tab w:val="left" w:pos="1930"/>
        </w:tabs>
        <w:bidi/>
        <w:rPr>
          <w:rFonts w:cs="David" w:hint="cs"/>
          <w:b/>
          <w:bCs/>
          <w:rtl/>
        </w:rPr>
      </w:pPr>
      <w:r w:rsidRPr="009F51EF">
        <w:rPr>
          <w:rFonts w:cs="David"/>
          <w:b/>
          <w:bCs/>
          <w:u w:val="single"/>
          <w:rtl/>
        </w:rPr>
        <w:t>מנהלת הוועדה</w:t>
      </w:r>
      <w:r w:rsidRPr="009F51EF">
        <w:rPr>
          <w:rFonts w:cs="David"/>
          <w:rtl/>
        </w:rPr>
        <w:t>:</w:t>
      </w:r>
      <w:r w:rsidRPr="009F51EF">
        <w:rPr>
          <w:rFonts w:cs="David" w:hint="cs"/>
          <w:rtl/>
        </w:rPr>
        <w:tab/>
        <w:t>אתי בן-יוסף</w:t>
      </w:r>
    </w:p>
    <w:p w14:paraId="71DA280A" w14:textId="77777777" w:rsidR="009F51EF" w:rsidRPr="009F51EF" w:rsidRDefault="009F51EF" w:rsidP="009F51EF">
      <w:pPr>
        <w:bidi/>
        <w:rPr>
          <w:rFonts w:cs="David"/>
          <w:rtl/>
        </w:rPr>
      </w:pPr>
    </w:p>
    <w:p w14:paraId="593EE9DD" w14:textId="77777777" w:rsidR="009F51EF" w:rsidRPr="009F51EF" w:rsidRDefault="009F51EF" w:rsidP="009F51EF">
      <w:pPr>
        <w:tabs>
          <w:tab w:val="left" w:pos="1930"/>
        </w:tabs>
        <w:bidi/>
        <w:rPr>
          <w:rFonts w:cs="David" w:hint="cs"/>
          <w:rtl/>
        </w:rPr>
      </w:pPr>
      <w:r w:rsidRPr="009F51EF">
        <w:rPr>
          <w:rFonts w:cs="David" w:hint="cs"/>
          <w:b/>
          <w:bCs/>
          <w:u w:val="single"/>
          <w:rtl/>
        </w:rPr>
        <w:t>רשמת פרלמנטרית</w:t>
      </w:r>
      <w:r w:rsidRPr="009F51EF">
        <w:rPr>
          <w:rFonts w:cs="David"/>
          <w:rtl/>
        </w:rPr>
        <w:t>:</w:t>
      </w:r>
      <w:r w:rsidRPr="009F51EF">
        <w:rPr>
          <w:rFonts w:cs="David" w:hint="cs"/>
          <w:rtl/>
        </w:rPr>
        <w:tab/>
        <w:t>שלומית כהן</w:t>
      </w:r>
    </w:p>
    <w:p w14:paraId="5D9EA238" w14:textId="77777777" w:rsidR="009F51EF" w:rsidRPr="009F51EF" w:rsidRDefault="009F51EF" w:rsidP="009F51EF">
      <w:pPr>
        <w:bidi/>
        <w:rPr>
          <w:rFonts w:cs="David" w:hint="cs"/>
          <w:b/>
          <w:bCs/>
          <w:rtl/>
        </w:rPr>
      </w:pPr>
    </w:p>
    <w:p w14:paraId="29C21D81" w14:textId="77777777" w:rsidR="009F51EF" w:rsidRPr="009F51EF" w:rsidRDefault="009F51EF" w:rsidP="009F51EF">
      <w:pPr>
        <w:bidi/>
        <w:ind w:left="360"/>
        <w:jc w:val="center"/>
        <w:rPr>
          <w:rFonts w:cs="David" w:hint="cs"/>
          <w:b/>
          <w:bCs/>
        </w:rPr>
      </w:pPr>
      <w:r w:rsidRPr="009F51EF">
        <w:rPr>
          <w:rFonts w:cs="David"/>
          <w:b/>
          <w:bCs/>
          <w:rtl/>
        </w:rPr>
        <w:br w:type="page"/>
      </w:r>
      <w:r w:rsidRPr="009F51EF">
        <w:rPr>
          <w:rFonts w:cs="David" w:hint="cs"/>
          <w:b/>
          <w:bCs/>
          <w:rtl/>
        </w:rPr>
        <w:lastRenderedPageBreak/>
        <w:t>1. ערעורים על החלטת יו"ר הכנסת והסגנים שלא לאשר דחיפות הצעות לסדר-היום:</w:t>
      </w:r>
    </w:p>
    <w:p w14:paraId="16F2AB91" w14:textId="77777777" w:rsidR="009F51EF" w:rsidRPr="009F51EF" w:rsidRDefault="009F51EF" w:rsidP="009F51EF">
      <w:pPr>
        <w:numPr>
          <w:ilvl w:val="0"/>
          <w:numId w:val="2"/>
        </w:numPr>
        <w:overflowPunct w:val="0"/>
        <w:autoSpaceDE w:val="0"/>
        <w:autoSpaceDN w:val="0"/>
        <w:bidi/>
        <w:adjustRightInd w:val="0"/>
        <w:ind w:right="0"/>
        <w:jc w:val="center"/>
        <w:textAlignment w:val="baseline"/>
        <w:rPr>
          <w:rFonts w:cs="David" w:hint="cs"/>
          <w:b/>
          <w:bCs/>
          <w:rtl/>
        </w:rPr>
      </w:pPr>
      <w:r w:rsidRPr="009F51EF">
        <w:rPr>
          <w:rFonts w:cs="David" w:hint="cs"/>
          <w:b/>
          <w:bCs/>
          <w:rtl/>
        </w:rPr>
        <w:t>של חבר הכנסת איתן כבל בנושא: "מספר המתגייסים לצה"ל השנה יהיה הקטן ביותר זה 20 שנה";</w:t>
      </w:r>
    </w:p>
    <w:p w14:paraId="76AC9B03" w14:textId="77777777" w:rsidR="009F51EF" w:rsidRPr="009F51EF" w:rsidRDefault="009F51EF" w:rsidP="009F51EF">
      <w:pPr>
        <w:numPr>
          <w:ilvl w:val="0"/>
          <w:numId w:val="2"/>
        </w:numPr>
        <w:overflowPunct w:val="0"/>
        <w:autoSpaceDE w:val="0"/>
        <w:autoSpaceDN w:val="0"/>
        <w:bidi/>
        <w:adjustRightInd w:val="0"/>
        <w:ind w:right="0"/>
        <w:jc w:val="center"/>
        <w:textAlignment w:val="baseline"/>
        <w:rPr>
          <w:rFonts w:cs="David" w:hint="cs"/>
          <w:b/>
          <w:bCs/>
        </w:rPr>
      </w:pPr>
      <w:r w:rsidRPr="009F51EF">
        <w:rPr>
          <w:rFonts w:cs="David" w:hint="cs"/>
          <w:b/>
          <w:bCs/>
          <w:rtl/>
        </w:rPr>
        <w:t xml:space="preserve">של חבר הכנסת אבשלום </w:t>
      </w:r>
      <w:proofErr w:type="spellStart"/>
      <w:r w:rsidRPr="009F51EF">
        <w:rPr>
          <w:rFonts w:cs="David" w:hint="cs"/>
          <w:b/>
          <w:bCs/>
          <w:rtl/>
        </w:rPr>
        <w:t>וילן</w:t>
      </w:r>
      <w:proofErr w:type="spellEnd"/>
      <w:r w:rsidRPr="009F51EF">
        <w:rPr>
          <w:rFonts w:cs="David" w:hint="cs"/>
          <w:b/>
          <w:bCs/>
          <w:rtl/>
        </w:rPr>
        <w:t xml:space="preserve"> בנושא: "מספר המתגייסים לצה"ל השנה יהיה הקטן ביותר זה 20 שנה";</w:t>
      </w:r>
    </w:p>
    <w:p w14:paraId="56C3AAEA" w14:textId="77777777" w:rsidR="009F51EF" w:rsidRPr="009F51EF" w:rsidRDefault="009F51EF" w:rsidP="009F51EF">
      <w:pPr>
        <w:numPr>
          <w:ilvl w:val="0"/>
          <w:numId w:val="2"/>
        </w:numPr>
        <w:overflowPunct w:val="0"/>
        <w:autoSpaceDE w:val="0"/>
        <w:autoSpaceDN w:val="0"/>
        <w:bidi/>
        <w:adjustRightInd w:val="0"/>
        <w:ind w:right="0"/>
        <w:jc w:val="center"/>
        <w:textAlignment w:val="baseline"/>
        <w:rPr>
          <w:rFonts w:cs="David" w:hint="cs"/>
          <w:b/>
          <w:bCs/>
          <w:u w:val="single"/>
        </w:rPr>
      </w:pPr>
      <w:r w:rsidRPr="009F51EF">
        <w:rPr>
          <w:rFonts w:cs="David" w:hint="cs"/>
          <w:b/>
          <w:bCs/>
          <w:u w:val="single"/>
          <w:rtl/>
        </w:rPr>
        <w:t>של חבר הכנסת אריה אלדד בנושא: "הירידה במספר המתגייסים לצה"ל"</w:t>
      </w:r>
    </w:p>
    <w:p w14:paraId="2B80B158" w14:textId="77777777" w:rsidR="009F51EF" w:rsidRPr="009F51EF" w:rsidRDefault="009F51EF" w:rsidP="009F51EF">
      <w:pPr>
        <w:bidi/>
        <w:jc w:val="center"/>
        <w:rPr>
          <w:rFonts w:cs="David" w:hint="cs"/>
          <w:b/>
          <w:bCs/>
          <w:u w:val="single"/>
          <w:rtl/>
        </w:rPr>
      </w:pPr>
    </w:p>
    <w:p w14:paraId="03204AC0"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08E049B2" w14:textId="77777777" w:rsidR="009F51EF" w:rsidRPr="009F51EF" w:rsidRDefault="009F51EF" w:rsidP="009F51EF">
      <w:pPr>
        <w:bidi/>
        <w:rPr>
          <w:rFonts w:cs="David" w:hint="cs"/>
          <w:rtl/>
        </w:rPr>
      </w:pPr>
    </w:p>
    <w:p w14:paraId="1F77F002" w14:textId="77777777" w:rsidR="009F51EF" w:rsidRPr="009F51EF" w:rsidRDefault="009F51EF" w:rsidP="009F51EF">
      <w:pPr>
        <w:bidi/>
        <w:rPr>
          <w:rFonts w:cs="David" w:hint="cs"/>
          <w:rtl/>
        </w:rPr>
      </w:pPr>
      <w:r w:rsidRPr="009F51EF">
        <w:rPr>
          <w:rFonts w:cs="David" w:hint="cs"/>
          <w:rtl/>
        </w:rPr>
        <w:tab/>
        <w:t xml:space="preserve">בוקר טוב. אני פותח את ישיבת ועדת הכנסת. הסעיף הראשון הוא ערעורים על החלטת יושב-ראש הכנסת והסגנים שלא לאשר דחיפות הצעות לסדר-היום. </w:t>
      </w:r>
    </w:p>
    <w:p w14:paraId="573F4BFE" w14:textId="77777777" w:rsidR="009F51EF" w:rsidRPr="009F51EF" w:rsidRDefault="009F51EF" w:rsidP="009F51EF">
      <w:pPr>
        <w:bidi/>
        <w:rPr>
          <w:rFonts w:cs="David" w:hint="cs"/>
          <w:rtl/>
        </w:rPr>
      </w:pPr>
    </w:p>
    <w:p w14:paraId="3253209C" w14:textId="77777777" w:rsidR="009F51EF" w:rsidRPr="009F51EF" w:rsidRDefault="009F51EF" w:rsidP="009F51EF">
      <w:pPr>
        <w:bidi/>
        <w:rPr>
          <w:rFonts w:cs="David" w:hint="cs"/>
          <w:u w:val="single"/>
          <w:rtl/>
        </w:rPr>
      </w:pPr>
      <w:r w:rsidRPr="009F51EF">
        <w:rPr>
          <w:rFonts w:cs="David" w:hint="cs"/>
          <w:u w:val="single"/>
          <w:rtl/>
        </w:rPr>
        <w:t>אתי בן-יוסף:</w:t>
      </w:r>
    </w:p>
    <w:p w14:paraId="3A16CDD9" w14:textId="77777777" w:rsidR="009F51EF" w:rsidRPr="009F51EF" w:rsidRDefault="009F51EF" w:rsidP="009F51EF">
      <w:pPr>
        <w:bidi/>
        <w:rPr>
          <w:rFonts w:cs="David" w:hint="cs"/>
          <w:rtl/>
        </w:rPr>
      </w:pPr>
    </w:p>
    <w:p w14:paraId="17E3DB1F" w14:textId="77777777" w:rsidR="009F51EF" w:rsidRPr="009F51EF" w:rsidRDefault="009F51EF" w:rsidP="009F51EF">
      <w:pPr>
        <w:bidi/>
        <w:rPr>
          <w:rFonts w:cs="David" w:hint="cs"/>
          <w:rtl/>
        </w:rPr>
      </w:pPr>
      <w:r w:rsidRPr="009F51EF">
        <w:rPr>
          <w:rFonts w:cs="David" w:hint="cs"/>
          <w:rtl/>
        </w:rPr>
        <w:tab/>
        <w:t xml:space="preserve">חבר הכנסת יולי </w:t>
      </w:r>
      <w:proofErr w:type="spellStart"/>
      <w:r w:rsidRPr="009F51EF">
        <w:rPr>
          <w:rFonts w:cs="David" w:hint="cs"/>
          <w:rtl/>
        </w:rPr>
        <w:t>אדלשטיין</w:t>
      </w:r>
      <w:proofErr w:type="spellEnd"/>
      <w:r w:rsidRPr="009F51EF">
        <w:rPr>
          <w:rFonts w:cs="David" w:hint="cs"/>
          <w:rtl/>
        </w:rPr>
        <w:t xml:space="preserve"> אמור לייצג את הנשיאות, והוא לא נוכח. </w:t>
      </w:r>
    </w:p>
    <w:p w14:paraId="1B59ED36" w14:textId="77777777" w:rsidR="009F51EF" w:rsidRPr="009F51EF" w:rsidRDefault="009F51EF" w:rsidP="009F51EF">
      <w:pPr>
        <w:bidi/>
        <w:rPr>
          <w:rFonts w:cs="David" w:hint="cs"/>
          <w:rtl/>
        </w:rPr>
      </w:pPr>
    </w:p>
    <w:p w14:paraId="63EDE5E4"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38993B4A" w14:textId="77777777" w:rsidR="009F51EF" w:rsidRPr="009F51EF" w:rsidRDefault="009F51EF" w:rsidP="009F51EF">
      <w:pPr>
        <w:bidi/>
        <w:rPr>
          <w:rFonts w:cs="David" w:hint="cs"/>
          <w:rtl/>
        </w:rPr>
      </w:pPr>
    </w:p>
    <w:p w14:paraId="69844917" w14:textId="77777777" w:rsidR="009F51EF" w:rsidRPr="009F51EF" w:rsidRDefault="009F51EF" w:rsidP="009F51EF">
      <w:pPr>
        <w:bidi/>
        <w:rPr>
          <w:rFonts w:cs="David" w:hint="cs"/>
          <w:rtl/>
        </w:rPr>
      </w:pPr>
      <w:r w:rsidRPr="009F51EF">
        <w:rPr>
          <w:rFonts w:cs="David" w:hint="cs"/>
          <w:rtl/>
        </w:rPr>
        <w:tab/>
        <w:t xml:space="preserve">חבר הכנסת רותם ייצג את הנשיאות. </w:t>
      </w:r>
    </w:p>
    <w:p w14:paraId="12F4F4F0" w14:textId="77777777" w:rsidR="009F51EF" w:rsidRPr="009F51EF" w:rsidRDefault="009F51EF" w:rsidP="009F51EF">
      <w:pPr>
        <w:bidi/>
        <w:rPr>
          <w:rFonts w:cs="David" w:hint="cs"/>
          <w:rtl/>
        </w:rPr>
      </w:pPr>
    </w:p>
    <w:p w14:paraId="5A655F25" w14:textId="77777777" w:rsidR="009F51EF" w:rsidRPr="009F51EF" w:rsidRDefault="009F51EF" w:rsidP="009F51EF">
      <w:pPr>
        <w:bidi/>
        <w:rPr>
          <w:rFonts w:cs="David" w:hint="cs"/>
          <w:rtl/>
        </w:rPr>
      </w:pPr>
      <w:r w:rsidRPr="009F51EF">
        <w:rPr>
          <w:rFonts w:cs="David" w:hint="cs"/>
          <w:rtl/>
        </w:rPr>
        <w:tab/>
        <w:t xml:space="preserve">חבר הכנסת איתן כבל אינו נוכח, ולכן אנחנו עוברים לערעור של חבר הכנסת אבשלום </w:t>
      </w:r>
      <w:proofErr w:type="spellStart"/>
      <w:r w:rsidRPr="009F51EF">
        <w:rPr>
          <w:rFonts w:cs="David" w:hint="cs"/>
          <w:rtl/>
        </w:rPr>
        <w:t>וילן</w:t>
      </w:r>
      <w:proofErr w:type="spellEnd"/>
      <w:r w:rsidRPr="009F51EF">
        <w:rPr>
          <w:rFonts w:cs="David" w:hint="cs"/>
          <w:rtl/>
        </w:rPr>
        <w:t xml:space="preserve"> בנושא "מספר המתגייסים לצה"ל השנה יהיה הקטן ביותר זה 20 שנה", ולערעור של חבר הכנסת אריה אלדד באותו נושא: "הירידה במספר המתגייסים לצה"ל". בבקשה, חבר הכנסת </w:t>
      </w:r>
      <w:proofErr w:type="spellStart"/>
      <w:r w:rsidRPr="009F51EF">
        <w:rPr>
          <w:rFonts w:cs="David" w:hint="cs"/>
          <w:rtl/>
        </w:rPr>
        <w:t>וילן</w:t>
      </w:r>
      <w:proofErr w:type="spellEnd"/>
      <w:r w:rsidRPr="009F51EF">
        <w:rPr>
          <w:rFonts w:cs="David" w:hint="cs"/>
          <w:rtl/>
        </w:rPr>
        <w:t xml:space="preserve">. </w:t>
      </w:r>
    </w:p>
    <w:p w14:paraId="7E0004F9" w14:textId="77777777" w:rsidR="009F51EF" w:rsidRPr="009F51EF" w:rsidRDefault="009F51EF" w:rsidP="009F51EF">
      <w:pPr>
        <w:bidi/>
        <w:rPr>
          <w:rFonts w:cs="David" w:hint="cs"/>
          <w:rtl/>
        </w:rPr>
      </w:pPr>
    </w:p>
    <w:p w14:paraId="61CBD24B" w14:textId="77777777" w:rsidR="009F51EF" w:rsidRPr="009F51EF" w:rsidRDefault="009F51EF" w:rsidP="009F51EF">
      <w:pPr>
        <w:bidi/>
        <w:rPr>
          <w:rFonts w:cs="David" w:hint="cs"/>
          <w:rtl/>
        </w:rPr>
      </w:pPr>
      <w:r w:rsidRPr="009F51EF">
        <w:rPr>
          <w:rFonts w:cs="David" w:hint="cs"/>
          <w:u w:val="single"/>
          <w:rtl/>
        </w:rPr>
        <w:t xml:space="preserve">אבשלום </w:t>
      </w:r>
      <w:proofErr w:type="spellStart"/>
      <w:r w:rsidRPr="009F51EF">
        <w:rPr>
          <w:rFonts w:cs="David" w:hint="cs"/>
          <w:u w:val="single"/>
          <w:rtl/>
        </w:rPr>
        <w:t>וילן</w:t>
      </w:r>
      <w:proofErr w:type="spellEnd"/>
      <w:r w:rsidRPr="009F51EF">
        <w:rPr>
          <w:rFonts w:cs="David" w:hint="cs"/>
          <w:u w:val="single"/>
          <w:rtl/>
        </w:rPr>
        <w:t>:</w:t>
      </w:r>
    </w:p>
    <w:p w14:paraId="634F819A" w14:textId="77777777" w:rsidR="009F51EF" w:rsidRPr="009F51EF" w:rsidRDefault="009F51EF" w:rsidP="009F51EF">
      <w:pPr>
        <w:bidi/>
        <w:rPr>
          <w:rFonts w:cs="David" w:hint="cs"/>
          <w:rtl/>
        </w:rPr>
      </w:pPr>
    </w:p>
    <w:p w14:paraId="7C2BE289" w14:textId="77777777" w:rsidR="009F51EF" w:rsidRPr="009F51EF" w:rsidRDefault="009F51EF" w:rsidP="009F51EF">
      <w:pPr>
        <w:bidi/>
        <w:rPr>
          <w:rFonts w:cs="David" w:hint="cs"/>
          <w:rtl/>
        </w:rPr>
      </w:pPr>
      <w:r w:rsidRPr="009F51EF">
        <w:rPr>
          <w:rFonts w:cs="David" w:hint="cs"/>
          <w:rtl/>
        </w:rPr>
        <w:tab/>
        <w:t xml:space="preserve"> הגשנו הצעה משותפת של כמה חברי כנסת לגבי הנושא של הירידה במספר המתגייסים, בעיקר של המשתמטים למיניהם. זה נושא מורכב ומסובך, והפרסומים אתמול הם לראשונה על ירידה נומינאלית. הם מספיק חמורים כדי לאשר את זה כהצעה דחופה לסדר. במאמר מוסגר אומר, ששמתי לב שלא פעם ולא פעמיים שיקולי הנשיאות אינם שיקולים ענייניים מה נושא דחוף יותר או פחות, אלא מי חבר של מי. </w:t>
      </w:r>
    </w:p>
    <w:p w14:paraId="3A9E89B2" w14:textId="77777777" w:rsidR="009F51EF" w:rsidRPr="009F51EF" w:rsidRDefault="009F51EF" w:rsidP="009F51EF">
      <w:pPr>
        <w:bidi/>
        <w:rPr>
          <w:rFonts w:cs="David" w:hint="cs"/>
          <w:rtl/>
        </w:rPr>
      </w:pPr>
    </w:p>
    <w:p w14:paraId="6F15491A" w14:textId="77777777" w:rsidR="009F51EF" w:rsidRPr="009F51EF" w:rsidRDefault="009F51EF" w:rsidP="009F51EF">
      <w:pPr>
        <w:bidi/>
        <w:rPr>
          <w:rFonts w:cs="David" w:hint="cs"/>
          <w:rtl/>
        </w:rPr>
      </w:pPr>
      <w:r w:rsidRPr="009F51EF">
        <w:rPr>
          <w:rFonts w:cs="David" w:hint="cs"/>
          <w:u w:val="single"/>
          <w:rtl/>
        </w:rPr>
        <w:t>צבי הנדל:</w:t>
      </w:r>
    </w:p>
    <w:p w14:paraId="1EA269AD" w14:textId="77777777" w:rsidR="009F51EF" w:rsidRPr="009F51EF" w:rsidRDefault="009F51EF" w:rsidP="009F51EF">
      <w:pPr>
        <w:bidi/>
        <w:rPr>
          <w:rFonts w:cs="David" w:hint="cs"/>
          <w:rtl/>
        </w:rPr>
      </w:pPr>
    </w:p>
    <w:p w14:paraId="57BCD5CE" w14:textId="77777777" w:rsidR="009F51EF" w:rsidRPr="009F51EF" w:rsidRDefault="009F51EF" w:rsidP="009F51EF">
      <w:pPr>
        <w:bidi/>
        <w:rPr>
          <w:rFonts w:cs="David" w:hint="cs"/>
          <w:rtl/>
        </w:rPr>
      </w:pPr>
      <w:r w:rsidRPr="009F51EF">
        <w:rPr>
          <w:rFonts w:cs="David" w:hint="cs"/>
          <w:rtl/>
        </w:rPr>
        <w:tab/>
        <w:t xml:space="preserve"> אני רוצה לכך הסבר. </w:t>
      </w:r>
    </w:p>
    <w:p w14:paraId="02633660" w14:textId="77777777" w:rsidR="009F51EF" w:rsidRPr="009F51EF" w:rsidRDefault="009F51EF" w:rsidP="009F51EF">
      <w:pPr>
        <w:bidi/>
        <w:rPr>
          <w:rFonts w:cs="David" w:hint="cs"/>
          <w:rtl/>
        </w:rPr>
      </w:pPr>
    </w:p>
    <w:p w14:paraId="3329C1FD" w14:textId="77777777" w:rsidR="009F51EF" w:rsidRPr="009F51EF" w:rsidRDefault="009F51EF" w:rsidP="009F51EF">
      <w:pPr>
        <w:bidi/>
        <w:rPr>
          <w:rFonts w:cs="David" w:hint="cs"/>
          <w:rtl/>
        </w:rPr>
      </w:pPr>
      <w:r w:rsidRPr="009F51EF">
        <w:rPr>
          <w:rFonts w:cs="David" w:hint="cs"/>
          <w:u w:val="single"/>
          <w:rtl/>
        </w:rPr>
        <w:t xml:space="preserve">אבשלום </w:t>
      </w:r>
      <w:proofErr w:type="spellStart"/>
      <w:r w:rsidRPr="009F51EF">
        <w:rPr>
          <w:rFonts w:cs="David" w:hint="cs"/>
          <w:u w:val="single"/>
          <w:rtl/>
        </w:rPr>
        <w:t>וילן</w:t>
      </w:r>
      <w:proofErr w:type="spellEnd"/>
      <w:r w:rsidRPr="009F51EF">
        <w:rPr>
          <w:rFonts w:cs="David" w:hint="cs"/>
          <w:u w:val="single"/>
          <w:rtl/>
        </w:rPr>
        <w:t>:</w:t>
      </w:r>
    </w:p>
    <w:p w14:paraId="6403DAD5" w14:textId="77777777" w:rsidR="009F51EF" w:rsidRPr="009F51EF" w:rsidRDefault="009F51EF" w:rsidP="009F51EF">
      <w:pPr>
        <w:bidi/>
        <w:rPr>
          <w:rFonts w:cs="David" w:hint="cs"/>
          <w:rtl/>
        </w:rPr>
      </w:pPr>
    </w:p>
    <w:p w14:paraId="02EEF8A5" w14:textId="77777777" w:rsidR="009F51EF" w:rsidRPr="009F51EF" w:rsidRDefault="009F51EF" w:rsidP="009F51EF">
      <w:pPr>
        <w:bidi/>
        <w:rPr>
          <w:rFonts w:cs="David" w:hint="cs"/>
          <w:rtl/>
        </w:rPr>
      </w:pPr>
      <w:r w:rsidRPr="009F51EF">
        <w:rPr>
          <w:rFonts w:cs="David" w:hint="cs"/>
          <w:rtl/>
        </w:rPr>
        <w:tab/>
        <w:t xml:space="preserve"> אמרתי לפרוטוקול, ואני מוכן לאתגר אתכם. </w:t>
      </w:r>
    </w:p>
    <w:p w14:paraId="24C58E8F" w14:textId="77777777" w:rsidR="009F51EF" w:rsidRPr="009F51EF" w:rsidRDefault="009F51EF" w:rsidP="009F51EF">
      <w:pPr>
        <w:bidi/>
        <w:rPr>
          <w:rFonts w:cs="David" w:hint="cs"/>
          <w:rtl/>
        </w:rPr>
      </w:pPr>
    </w:p>
    <w:p w14:paraId="49FADBC4"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37CDDA8D" w14:textId="77777777" w:rsidR="009F51EF" w:rsidRPr="009F51EF" w:rsidRDefault="009F51EF" w:rsidP="009F51EF">
      <w:pPr>
        <w:bidi/>
        <w:rPr>
          <w:rFonts w:cs="David" w:hint="cs"/>
          <w:rtl/>
        </w:rPr>
      </w:pPr>
    </w:p>
    <w:p w14:paraId="6F461FB9" w14:textId="77777777" w:rsidR="009F51EF" w:rsidRPr="009F51EF" w:rsidRDefault="009F51EF" w:rsidP="009F51EF">
      <w:pPr>
        <w:bidi/>
        <w:rPr>
          <w:rFonts w:cs="David" w:hint="cs"/>
          <w:rtl/>
        </w:rPr>
      </w:pPr>
      <w:r w:rsidRPr="009F51EF">
        <w:rPr>
          <w:rFonts w:cs="David" w:hint="cs"/>
          <w:rtl/>
        </w:rPr>
        <w:tab/>
        <w:t xml:space="preserve">ההערה שלך לא במקום. </w:t>
      </w:r>
    </w:p>
    <w:p w14:paraId="703BE780" w14:textId="77777777" w:rsidR="009F51EF" w:rsidRPr="009F51EF" w:rsidRDefault="009F51EF" w:rsidP="009F51EF">
      <w:pPr>
        <w:bidi/>
        <w:rPr>
          <w:rFonts w:cs="David" w:hint="cs"/>
          <w:rtl/>
        </w:rPr>
      </w:pPr>
    </w:p>
    <w:p w14:paraId="452D1DE6" w14:textId="77777777" w:rsidR="009F51EF" w:rsidRPr="009F51EF" w:rsidRDefault="009F51EF" w:rsidP="009F51EF">
      <w:pPr>
        <w:bidi/>
        <w:rPr>
          <w:rFonts w:cs="David" w:hint="cs"/>
          <w:u w:val="single"/>
          <w:rtl/>
        </w:rPr>
      </w:pPr>
      <w:r w:rsidRPr="009F51EF">
        <w:rPr>
          <w:rFonts w:cs="David" w:hint="cs"/>
          <w:u w:val="single"/>
          <w:rtl/>
        </w:rPr>
        <w:t>אריה אלדד:</w:t>
      </w:r>
    </w:p>
    <w:p w14:paraId="6EE0D8E5" w14:textId="77777777" w:rsidR="009F51EF" w:rsidRPr="009F51EF" w:rsidRDefault="009F51EF" w:rsidP="009F51EF">
      <w:pPr>
        <w:bidi/>
        <w:rPr>
          <w:rFonts w:cs="David" w:hint="cs"/>
          <w:u w:val="single"/>
          <w:rtl/>
        </w:rPr>
      </w:pPr>
    </w:p>
    <w:p w14:paraId="42EDA8F3" w14:textId="77777777" w:rsidR="009F51EF" w:rsidRPr="009F51EF" w:rsidRDefault="009F51EF" w:rsidP="009F51EF">
      <w:pPr>
        <w:bidi/>
        <w:rPr>
          <w:rFonts w:cs="David" w:hint="cs"/>
          <w:rtl/>
        </w:rPr>
      </w:pPr>
      <w:r w:rsidRPr="009F51EF">
        <w:rPr>
          <w:rFonts w:cs="David" w:hint="cs"/>
          <w:rtl/>
        </w:rPr>
        <w:tab/>
        <w:t xml:space="preserve"> אדוני היושב-ראש, גם לי יש הצעה דומה. </w:t>
      </w:r>
    </w:p>
    <w:p w14:paraId="32775183" w14:textId="77777777" w:rsidR="009F51EF" w:rsidRPr="009F51EF" w:rsidRDefault="009F51EF" w:rsidP="009F51EF">
      <w:pPr>
        <w:bidi/>
        <w:rPr>
          <w:rFonts w:cs="David" w:hint="cs"/>
          <w:rtl/>
        </w:rPr>
      </w:pPr>
    </w:p>
    <w:p w14:paraId="267EE343"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6CE13E8E" w14:textId="77777777" w:rsidR="009F51EF" w:rsidRPr="009F51EF" w:rsidRDefault="009F51EF" w:rsidP="009F51EF">
      <w:pPr>
        <w:bidi/>
        <w:rPr>
          <w:rFonts w:cs="David" w:hint="cs"/>
          <w:rtl/>
        </w:rPr>
      </w:pPr>
    </w:p>
    <w:p w14:paraId="1829B6CA" w14:textId="77777777" w:rsidR="009F51EF" w:rsidRPr="009F51EF" w:rsidRDefault="009F51EF" w:rsidP="009F51EF">
      <w:pPr>
        <w:bidi/>
        <w:rPr>
          <w:rFonts w:cs="David" w:hint="cs"/>
          <w:rtl/>
        </w:rPr>
      </w:pPr>
      <w:r w:rsidRPr="009F51EF">
        <w:rPr>
          <w:rFonts w:cs="David" w:hint="cs"/>
          <w:rtl/>
        </w:rPr>
        <w:tab/>
        <w:t xml:space="preserve">בבקשה. </w:t>
      </w:r>
    </w:p>
    <w:p w14:paraId="135617C3" w14:textId="77777777" w:rsidR="009F51EF" w:rsidRPr="009F51EF" w:rsidRDefault="009F51EF" w:rsidP="009F51EF">
      <w:pPr>
        <w:bidi/>
        <w:rPr>
          <w:rFonts w:cs="David" w:hint="cs"/>
          <w:rtl/>
        </w:rPr>
      </w:pPr>
    </w:p>
    <w:p w14:paraId="68DA460A" w14:textId="77777777" w:rsidR="009F51EF" w:rsidRPr="009F51EF" w:rsidRDefault="009F51EF" w:rsidP="009F51EF">
      <w:pPr>
        <w:bidi/>
        <w:rPr>
          <w:rFonts w:cs="David" w:hint="cs"/>
          <w:u w:val="single"/>
          <w:rtl/>
        </w:rPr>
      </w:pPr>
      <w:r w:rsidRPr="009F51EF">
        <w:rPr>
          <w:rFonts w:cs="David" w:hint="cs"/>
          <w:u w:val="single"/>
          <w:rtl/>
        </w:rPr>
        <w:t>אריה אלדד:</w:t>
      </w:r>
    </w:p>
    <w:p w14:paraId="18BDE24D" w14:textId="77777777" w:rsidR="009F51EF" w:rsidRPr="009F51EF" w:rsidRDefault="009F51EF" w:rsidP="009F51EF">
      <w:pPr>
        <w:bidi/>
        <w:rPr>
          <w:rFonts w:cs="David" w:hint="cs"/>
          <w:u w:val="single"/>
          <w:rtl/>
        </w:rPr>
      </w:pPr>
    </w:p>
    <w:p w14:paraId="479F5054" w14:textId="77777777" w:rsidR="009F51EF" w:rsidRPr="009F51EF" w:rsidRDefault="009F51EF" w:rsidP="009F51EF">
      <w:pPr>
        <w:bidi/>
        <w:rPr>
          <w:rFonts w:cs="David" w:hint="cs"/>
          <w:rtl/>
        </w:rPr>
      </w:pPr>
      <w:r w:rsidRPr="009F51EF">
        <w:rPr>
          <w:rFonts w:cs="David" w:hint="cs"/>
          <w:rtl/>
        </w:rPr>
        <w:tab/>
        <w:t xml:space="preserve"> אין לי מה להוסיף על דבריו של חבר הכנסת </w:t>
      </w:r>
      <w:proofErr w:type="spellStart"/>
      <w:r w:rsidRPr="009F51EF">
        <w:rPr>
          <w:rFonts w:cs="David" w:hint="cs"/>
          <w:rtl/>
        </w:rPr>
        <w:t>וילן</w:t>
      </w:r>
      <w:proofErr w:type="spellEnd"/>
      <w:r w:rsidRPr="009F51EF">
        <w:rPr>
          <w:rFonts w:cs="David" w:hint="cs"/>
          <w:rtl/>
        </w:rPr>
        <w:t xml:space="preserve">. </w:t>
      </w:r>
    </w:p>
    <w:p w14:paraId="45D994BC" w14:textId="77777777" w:rsidR="009F51EF" w:rsidRPr="009F51EF" w:rsidRDefault="009F51EF" w:rsidP="009F51EF">
      <w:pPr>
        <w:bidi/>
        <w:rPr>
          <w:rFonts w:cs="David" w:hint="cs"/>
          <w:rtl/>
        </w:rPr>
      </w:pPr>
    </w:p>
    <w:p w14:paraId="472BD18E"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77130595" w14:textId="77777777" w:rsidR="009F51EF" w:rsidRPr="009F51EF" w:rsidRDefault="009F51EF" w:rsidP="009F51EF">
      <w:pPr>
        <w:bidi/>
        <w:rPr>
          <w:rFonts w:cs="David" w:hint="cs"/>
          <w:rtl/>
        </w:rPr>
      </w:pPr>
    </w:p>
    <w:p w14:paraId="2FCA0C88" w14:textId="77777777" w:rsidR="009F51EF" w:rsidRPr="009F51EF" w:rsidRDefault="009F51EF" w:rsidP="009F51EF">
      <w:pPr>
        <w:bidi/>
        <w:rPr>
          <w:rFonts w:cs="David" w:hint="cs"/>
          <w:rtl/>
        </w:rPr>
      </w:pPr>
      <w:r w:rsidRPr="009F51EF">
        <w:rPr>
          <w:rFonts w:cs="David" w:hint="cs"/>
          <w:rtl/>
        </w:rPr>
        <w:tab/>
        <w:t xml:space="preserve">אני מודה לך מאוד. חבר הכנסת רותם, בבקשה. </w:t>
      </w:r>
    </w:p>
    <w:p w14:paraId="754F8A5B" w14:textId="77777777" w:rsidR="009F51EF" w:rsidRPr="009F51EF" w:rsidRDefault="009F51EF" w:rsidP="009F51EF">
      <w:pPr>
        <w:bidi/>
        <w:rPr>
          <w:rFonts w:cs="David" w:hint="cs"/>
          <w:rtl/>
        </w:rPr>
      </w:pPr>
    </w:p>
    <w:p w14:paraId="077BB3CE" w14:textId="77777777" w:rsidR="009F51EF" w:rsidRPr="009F51EF" w:rsidRDefault="009F51EF" w:rsidP="009F51EF">
      <w:pPr>
        <w:bidi/>
        <w:rPr>
          <w:rFonts w:cs="David" w:hint="cs"/>
          <w:u w:val="single"/>
          <w:rtl/>
        </w:rPr>
      </w:pPr>
      <w:r w:rsidRPr="009F51EF">
        <w:rPr>
          <w:rFonts w:cs="David" w:hint="cs"/>
          <w:u w:val="single"/>
          <w:rtl/>
        </w:rPr>
        <w:t>דוד רותם:</w:t>
      </w:r>
    </w:p>
    <w:p w14:paraId="2FADAB4C" w14:textId="77777777" w:rsidR="009F51EF" w:rsidRPr="009F51EF" w:rsidRDefault="009F51EF" w:rsidP="009F51EF">
      <w:pPr>
        <w:bidi/>
        <w:rPr>
          <w:rFonts w:cs="David" w:hint="cs"/>
          <w:rtl/>
        </w:rPr>
      </w:pPr>
    </w:p>
    <w:p w14:paraId="349144B2" w14:textId="77777777" w:rsidR="009F51EF" w:rsidRPr="009F51EF" w:rsidRDefault="009F51EF" w:rsidP="009F51EF">
      <w:pPr>
        <w:bidi/>
        <w:rPr>
          <w:rFonts w:cs="David" w:hint="cs"/>
          <w:rtl/>
        </w:rPr>
      </w:pPr>
      <w:r w:rsidRPr="009F51EF">
        <w:rPr>
          <w:rFonts w:cs="David" w:hint="cs"/>
          <w:rtl/>
        </w:rPr>
        <w:tab/>
        <w:t xml:space="preserve"> אני מבקש למחות על הדברים שאמר חבר הכנסת </w:t>
      </w:r>
      <w:proofErr w:type="spellStart"/>
      <w:r w:rsidRPr="009F51EF">
        <w:rPr>
          <w:rFonts w:cs="David" w:hint="cs"/>
          <w:rtl/>
        </w:rPr>
        <w:t>וילן</w:t>
      </w:r>
      <w:proofErr w:type="spellEnd"/>
      <w:r w:rsidRPr="009F51EF">
        <w:rPr>
          <w:rFonts w:cs="David" w:hint="cs"/>
          <w:rtl/>
        </w:rPr>
        <w:t xml:space="preserve">, כאילו הנשיאות שוקלת את הדברים לפי מי חבר של מי. </w:t>
      </w:r>
    </w:p>
    <w:p w14:paraId="44054272" w14:textId="77777777" w:rsidR="009F51EF" w:rsidRPr="009F51EF" w:rsidRDefault="009F51EF" w:rsidP="009F51EF">
      <w:pPr>
        <w:bidi/>
        <w:rPr>
          <w:rFonts w:cs="David" w:hint="cs"/>
          <w:rtl/>
        </w:rPr>
      </w:pPr>
    </w:p>
    <w:p w14:paraId="18D2EAD4"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6E879191" w14:textId="77777777" w:rsidR="009F51EF" w:rsidRPr="009F51EF" w:rsidRDefault="009F51EF" w:rsidP="009F51EF">
      <w:pPr>
        <w:bidi/>
        <w:rPr>
          <w:rFonts w:cs="David" w:hint="cs"/>
          <w:rtl/>
        </w:rPr>
      </w:pPr>
    </w:p>
    <w:p w14:paraId="61E85D9C" w14:textId="77777777" w:rsidR="009F51EF" w:rsidRPr="009F51EF" w:rsidRDefault="009F51EF" w:rsidP="009F51EF">
      <w:pPr>
        <w:bidi/>
        <w:rPr>
          <w:rFonts w:cs="David" w:hint="cs"/>
          <w:rtl/>
        </w:rPr>
      </w:pPr>
      <w:r w:rsidRPr="009F51EF">
        <w:rPr>
          <w:rFonts w:cs="David" w:hint="cs"/>
          <w:rtl/>
        </w:rPr>
        <w:tab/>
        <w:t xml:space="preserve">כולם חברים. </w:t>
      </w:r>
    </w:p>
    <w:p w14:paraId="2A5C2647" w14:textId="77777777" w:rsidR="009F51EF" w:rsidRPr="009F51EF" w:rsidRDefault="009F51EF" w:rsidP="009F51EF">
      <w:pPr>
        <w:bidi/>
        <w:rPr>
          <w:rFonts w:cs="David" w:hint="cs"/>
          <w:rtl/>
        </w:rPr>
      </w:pPr>
    </w:p>
    <w:p w14:paraId="2C354E42" w14:textId="77777777" w:rsidR="009F51EF" w:rsidRPr="009F51EF" w:rsidRDefault="009F51EF" w:rsidP="009F51EF">
      <w:pPr>
        <w:bidi/>
        <w:rPr>
          <w:rFonts w:cs="David" w:hint="cs"/>
          <w:u w:val="single"/>
          <w:rtl/>
        </w:rPr>
      </w:pPr>
      <w:r w:rsidRPr="009F51EF">
        <w:rPr>
          <w:rFonts w:cs="David" w:hint="cs"/>
          <w:u w:val="single"/>
          <w:rtl/>
        </w:rPr>
        <w:t>דוד רותם:</w:t>
      </w:r>
    </w:p>
    <w:p w14:paraId="1407F300" w14:textId="77777777" w:rsidR="009F51EF" w:rsidRPr="009F51EF" w:rsidRDefault="009F51EF" w:rsidP="009F51EF">
      <w:pPr>
        <w:bidi/>
        <w:rPr>
          <w:rFonts w:cs="David" w:hint="cs"/>
          <w:rtl/>
        </w:rPr>
      </w:pPr>
    </w:p>
    <w:p w14:paraId="1002033F" w14:textId="77777777" w:rsidR="009F51EF" w:rsidRPr="009F51EF" w:rsidRDefault="009F51EF" w:rsidP="009F51EF">
      <w:pPr>
        <w:bidi/>
        <w:rPr>
          <w:rFonts w:cs="David" w:hint="cs"/>
          <w:rtl/>
        </w:rPr>
      </w:pPr>
      <w:r w:rsidRPr="009F51EF">
        <w:rPr>
          <w:rFonts w:cs="David" w:hint="cs"/>
          <w:rtl/>
        </w:rPr>
        <w:tab/>
        <w:t xml:space="preserve"> אל תצמיד לי חברים שלא ביקשתי. בפני הנשיאות עמדו מספר רב של הצעות דחופות. הנשיאות שקלה אחת לאחת. הנשיאות סברה שמכיוון שמספר המתגייסים כבר ירד ואין ערך לתקן את זה בגיוס הנוכחי, מן הראוי שאלה תהיינה הצעות רגילות לסדר-היום או דיון בוועדה, ולא לבוא עם זה למשך שלוש דקות ולדבר על זה במליאה, ולאחר מכן העניין הזה יידחה ללא כל תועלת. לכן החליטה הנשיאות שיש דברים שהם עדיין טרם עשייתם, ולכן צריך לדון בהם עוד קודם לכן. </w:t>
      </w:r>
    </w:p>
    <w:p w14:paraId="38433CDD" w14:textId="77777777" w:rsidR="009F51EF" w:rsidRPr="009F51EF" w:rsidRDefault="009F51EF" w:rsidP="009F51EF">
      <w:pPr>
        <w:bidi/>
        <w:rPr>
          <w:rFonts w:cs="David" w:hint="cs"/>
          <w:rtl/>
        </w:rPr>
      </w:pPr>
    </w:p>
    <w:p w14:paraId="0682ADE0"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5E5517B5" w14:textId="77777777" w:rsidR="009F51EF" w:rsidRPr="009F51EF" w:rsidRDefault="009F51EF" w:rsidP="009F51EF">
      <w:pPr>
        <w:bidi/>
        <w:rPr>
          <w:rFonts w:cs="David" w:hint="cs"/>
          <w:rtl/>
        </w:rPr>
      </w:pPr>
    </w:p>
    <w:p w14:paraId="017B507A" w14:textId="77777777" w:rsidR="009F51EF" w:rsidRPr="009F51EF" w:rsidRDefault="009F51EF" w:rsidP="009F51EF">
      <w:pPr>
        <w:bidi/>
        <w:rPr>
          <w:rFonts w:cs="David" w:hint="cs"/>
          <w:rtl/>
        </w:rPr>
      </w:pPr>
      <w:r w:rsidRPr="009F51EF">
        <w:rPr>
          <w:rFonts w:cs="David" w:hint="cs"/>
          <w:rtl/>
        </w:rPr>
        <w:tab/>
        <w:t>שהם לא מתאימים לכותרת "הצעה דחופה לסדר-היום".</w:t>
      </w:r>
    </w:p>
    <w:p w14:paraId="72CB0400" w14:textId="77777777" w:rsidR="009F51EF" w:rsidRPr="009F51EF" w:rsidRDefault="009F51EF" w:rsidP="009F51EF">
      <w:pPr>
        <w:bidi/>
        <w:rPr>
          <w:rFonts w:cs="David" w:hint="cs"/>
          <w:rtl/>
        </w:rPr>
      </w:pPr>
    </w:p>
    <w:p w14:paraId="7165703B" w14:textId="77777777" w:rsidR="009F51EF" w:rsidRPr="009F51EF" w:rsidRDefault="009F51EF" w:rsidP="009F51EF">
      <w:pPr>
        <w:bidi/>
        <w:rPr>
          <w:rFonts w:cs="David" w:hint="cs"/>
          <w:u w:val="single"/>
          <w:rtl/>
        </w:rPr>
      </w:pPr>
      <w:r w:rsidRPr="009F51EF">
        <w:rPr>
          <w:rFonts w:cs="David" w:hint="cs"/>
          <w:u w:val="single"/>
          <w:rtl/>
        </w:rPr>
        <w:t>דוד רותם:</w:t>
      </w:r>
    </w:p>
    <w:p w14:paraId="5B8F72F4" w14:textId="77777777" w:rsidR="009F51EF" w:rsidRPr="009F51EF" w:rsidRDefault="009F51EF" w:rsidP="009F51EF">
      <w:pPr>
        <w:bidi/>
        <w:rPr>
          <w:rFonts w:cs="David" w:hint="cs"/>
          <w:rtl/>
        </w:rPr>
      </w:pPr>
    </w:p>
    <w:p w14:paraId="2939EDA8" w14:textId="77777777" w:rsidR="009F51EF" w:rsidRPr="009F51EF" w:rsidRDefault="009F51EF" w:rsidP="009F51EF">
      <w:pPr>
        <w:bidi/>
        <w:rPr>
          <w:rFonts w:cs="David" w:hint="cs"/>
          <w:rtl/>
        </w:rPr>
      </w:pPr>
      <w:r w:rsidRPr="009F51EF">
        <w:rPr>
          <w:rFonts w:cs="David" w:hint="cs"/>
          <w:rtl/>
        </w:rPr>
        <w:tab/>
        <w:t xml:space="preserve"> נכון. </w:t>
      </w:r>
    </w:p>
    <w:p w14:paraId="2E5F18E7" w14:textId="77777777" w:rsidR="009F51EF" w:rsidRPr="009F51EF" w:rsidRDefault="009F51EF" w:rsidP="009F51EF">
      <w:pPr>
        <w:bidi/>
        <w:rPr>
          <w:rFonts w:cs="David" w:hint="cs"/>
          <w:rtl/>
        </w:rPr>
      </w:pPr>
    </w:p>
    <w:p w14:paraId="114B2BB7"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0BD8BE23" w14:textId="77777777" w:rsidR="009F51EF" w:rsidRPr="009F51EF" w:rsidRDefault="009F51EF" w:rsidP="009F51EF">
      <w:pPr>
        <w:bidi/>
        <w:rPr>
          <w:rFonts w:cs="David" w:hint="cs"/>
          <w:rtl/>
        </w:rPr>
      </w:pPr>
    </w:p>
    <w:p w14:paraId="1502F01A" w14:textId="77777777" w:rsidR="009F51EF" w:rsidRPr="009F51EF" w:rsidRDefault="009F51EF" w:rsidP="009F51EF">
      <w:pPr>
        <w:bidi/>
        <w:rPr>
          <w:rFonts w:cs="David" w:hint="cs"/>
          <w:rtl/>
        </w:rPr>
      </w:pPr>
      <w:r w:rsidRPr="009F51EF">
        <w:rPr>
          <w:rFonts w:cs="David" w:hint="cs"/>
          <w:rtl/>
        </w:rPr>
        <w:tab/>
        <w:t xml:space="preserve">אני מודה לך, אדוני. אנחנו עוברים להצבעה. מי בעד לקבל את הערעור של חבר הכנסת אבשלום </w:t>
      </w:r>
      <w:proofErr w:type="spellStart"/>
      <w:r w:rsidRPr="009F51EF">
        <w:rPr>
          <w:rFonts w:cs="David" w:hint="cs"/>
          <w:rtl/>
        </w:rPr>
        <w:t>וילן</w:t>
      </w:r>
      <w:proofErr w:type="spellEnd"/>
      <w:r w:rsidRPr="009F51EF">
        <w:rPr>
          <w:rFonts w:cs="David" w:hint="cs"/>
          <w:rtl/>
        </w:rPr>
        <w:t>? מי נגד? מי נמנע?</w:t>
      </w:r>
    </w:p>
    <w:p w14:paraId="2CC1CF71" w14:textId="77777777" w:rsidR="009F51EF" w:rsidRPr="009F51EF" w:rsidRDefault="009F51EF" w:rsidP="009F51EF">
      <w:pPr>
        <w:bidi/>
        <w:rPr>
          <w:rFonts w:cs="David" w:hint="cs"/>
          <w:rtl/>
        </w:rPr>
      </w:pPr>
    </w:p>
    <w:p w14:paraId="223FEC28" w14:textId="77777777" w:rsidR="009F51EF" w:rsidRPr="009F51EF" w:rsidRDefault="009F51EF" w:rsidP="009F51EF">
      <w:pPr>
        <w:bidi/>
        <w:jc w:val="center"/>
        <w:rPr>
          <w:rFonts w:cs="David" w:hint="cs"/>
          <w:rtl/>
        </w:rPr>
      </w:pPr>
      <w:r w:rsidRPr="009F51EF">
        <w:rPr>
          <w:rFonts w:cs="David" w:hint="cs"/>
          <w:rtl/>
        </w:rPr>
        <w:t>ה צ ב ע ה</w:t>
      </w:r>
    </w:p>
    <w:p w14:paraId="095386A9" w14:textId="77777777" w:rsidR="009F51EF" w:rsidRPr="009F51EF" w:rsidRDefault="009F51EF" w:rsidP="009F51EF">
      <w:pPr>
        <w:bidi/>
        <w:jc w:val="center"/>
        <w:rPr>
          <w:rFonts w:cs="David" w:hint="cs"/>
          <w:rtl/>
        </w:rPr>
      </w:pPr>
      <w:r w:rsidRPr="009F51EF">
        <w:rPr>
          <w:rFonts w:cs="David" w:hint="cs"/>
          <w:rtl/>
        </w:rPr>
        <w:t xml:space="preserve">בעד </w:t>
      </w:r>
      <w:r w:rsidRPr="009F51EF">
        <w:rPr>
          <w:rFonts w:cs="David"/>
          <w:rtl/>
        </w:rPr>
        <w:t>–</w:t>
      </w:r>
      <w:r w:rsidRPr="009F51EF">
        <w:rPr>
          <w:rFonts w:cs="David" w:hint="cs"/>
          <w:rtl/>
        </w:rPr>
        <w:t xml:space="preserve"> 3</w:t>
      </w:r>
    </w:p>
    <w:p w14:paraId="6461C9D9" w14:textId="77777777" w:rsidR="009F51EF" w:rsidRPr="009F51EF" w:rsidRDefault="009F51EF" w:rsidP="009F51EF">
      <w:pPr>
        <w:bidi/>
        <w:jc w:val="center"/>
        <w:rPr>
          <w:rFonts w:cs="David" w:hint="cs"/>
          <w:rtl/>
        </w:rPr>
      </w:pPr>
      <w:r w:rsidRPr="009F51EF">
        <w:rPr>
          <w:rFonts w:cs="David" w:hint="cs"/>
          <w:rtl/>
        </w:rPr>
        <w:t xml:space="preserve">נגד </w:t>
      </w:r>
      <w:r w:rsidRPr="009F51EF">
        <w:rPr>
          <w:rFonts w:cs="David"/>
          <w:rtl/>
        </w:rPr>
        <w:t>–</w:t>
      </w:r>
      <w:r w:rsidRPr="009F51EF">
        <w:rPr>
          <w:rFonts w:cs="David" w:hint="cs"/>
          <w:rtl/>
        </w:rPr>
        <w:t xml:space="preserve"> 4</w:t>
      </w:r>
    </w:p>
    <w:p w14:paraId="16897C7A" w14:textId="77777777" w:rsidR="009F51EF" w:rsidRPr="009F51EF" w:rsidRDefault="009F51EF" w:rsidP="009F51EF">
      <w:pPr>
        <w:bidi/>
        <w:jc w:val="center"/>
        <w:rPr>
          <w:rFonts w:cs="David" w:hint="cs"/>
          <w:rtl/>
        </w:rPr>
      </w:pPr>
      <w:r w:rsidRPr="009F51EF">
        <w:rPr>
          <w:rFonts w:cs="David" w:hint="cs"/>
          <w:rtl/>
        </w:rPr>
        <w:t xml:space="preserve">נמנעים </w:t>
      </w:r>
      <w:r w:rsidRPr="009F51EF">
        <w:rPr>
          <w:rFonts w:cs="David"/>
          <w:rtl/>
        </w:rPr>
        <w:t>–</w:t>
      </w:r>
      <w:r w:rsidRPr="009F51EF">
        <w:rPr>
          <w:rFonts w:cs="David" w:hint="cs"/>
          <w:rtl/>
        </w:rPr>
        <w:t xml:space="preserve"> אין</w:t>
      </w:r>
    </w:p>
    <w:p w14:paraId="3379045A" w14:textId="77777777" w:rsidR="009F51EF" w:rsidRPr="009F51EF" w:rsidRDefault="009F51EF" w:rsidP="009F51EF">
      <w:pPr>
        <w:bidi/>
        <w:jc w:val="center"/>
        <w:rPr>
          <w:rFonts w:cs="David" w:hint="cs"/>
          <w:rtl/>
        </w:rPr>
      </w:pPr>
    </w:p>
    <w:p w14:paraId="44A8B4BB" w14:textId="77777777" w:rsidR="009F51EF" w:rsidRPr="009F51EF" w:rsidRDefault="009F51EF" w:rsidP="009F51EF">
      <w:pPr>
        <w:bidi/>
        <w:rPr>
          <w:rFonts w:cs="David" w:hint="cs"/>
          <w:rtl/>
        </w:rPr>
      </w:pPr>
      <w:r w:rsidRPr="009F51EF">
        <w:rPr>
          <w:rFonts w:cs="David" w:hint="cs"/>
          <w:rtl/>
        </w:rPr>
        <w:tab/>
        <w:t>הערעור לא התקבל. מי בעד לקבל את הערעור של חבר הכנסת אריה אלדד? מי נגד? מי נמנע?</w:t>
      </w:r>
    </w:p>
    <w:p w14:paraId="172A4114" w14:textId="77777777" w:rsidR="009F51EF" w:rsidRPr="009F51EF" w:rsidRDefault="009F51EF" w:rsidP="009F51EF">
      <w:pPr>
        <w:bidi/>
        <w:rPr>
          <w:rFonts w:cs="David" w:hint="cs"/>
          <w:rtl/>
        </w:rPr>
      </w:pPr>
    </w:p>
    <w:p w14:paraId="4B0F5942" w14:textId="77777777" w:rsidR="009F51EF" w:rsidRPr="009F51EF" w:rsidRDefault="009F51EF" w:rsidP="009F51EF">
      <w:pPr>
        <w:bidi/>
        <w:jc w:val="center"/>
        <w:rPr>
          <w:rFonts w:cs="David" w:hint="cs"/>
          <w:rtl/>
        </w:rPr>
      </w:pPr>
      <w:r w:rsidRPr="009F51EF">
        <w:rPr>
          <w:rFonts w:cs="David" w:hint="cs"/>
          <w:rtl/>
        </w:rPr>
        <w:t>ה צ ב ע ה</w:t>
      </w:r>
    </w:p>
    <w:p w14:paraId="26E00D46" w14:textId="77777777" w:rsidR="009F51EF" w:rsidRPr="009F51EF" w:rsidRDefault="009F51EF" w:rsidP="009F51EF">
      <w:pPr>
        <w:bidi/>
        <w:jc w:val="center"/>
        <w:rPr>
          <w:rFonts w:cs="David" w:hint="cs"/>
          <w:rtl/>
        </w:rPr>
      </w:pPr>
      <w:r w:rsidRPr="009F51EF">
        <w:rPr>
          <w:rFonts w:cs="David" w:hint="cs"/>
          <w:rtl/>
        </w:rPr>
        <w:t xml:space="preserve">בעד </w:t>
      </w:r>
      <w:r w:rsidRPr="009F51EF">
        <w:rPr>
          <w:rFonts w:cs="David"/>
          <w:rtl/>
        </w:rPr>
        <w:t>–</w:t>
      </w:r>
      <w:r w:rsidRPr="009F51EF">
        <w:rPr>
          <w:rFonts w:cs="David" w:hint="cs"/>
          <w:rtl/>
        </w:rPr>
        <w:t xml:space="preserve"> 5</w:t>
      </w:r>
    </w:p>
    <w:p w14:paraId="7C69F72A" w14:textId="77777777" w:rsidR="009F51EF" w:rsidRPr="009F51EF" w:rsidRDefault="009F51EF" w:rsidP="009F51EF">
      <w:pPr>
        <w:bidi/>
        <w:jc w:val="center"/>
        <w:rPr>
          <w:rFonts w:cs="David" w:hint="cs"/>
          <w:rtl/>
        </w:rPr>
      </w:pPr>
      <w:r w:rsidRPr="009F51EF">
        <w:rPr>
          <w:rFonts w:cs="David" w:hint="cs"/>
          <w:rtl/>
        </w:rPr>
        <w:t xml:space="preserve">נגד </w:t>
      </w:r>
      <w:r w:rsidRPr="009F51EF">
        <w:rPr>
          <w:rFonts w:cs="David"/>
          <w:rtl/>
        </w:rPr>
        <w:t>–</w:t>
      </w:r>
      <w:r w:rsidRPr="009F51EF">
        <w:rPr>
          <w:rFonts w:cs="David" w:hint="cs"/>
          <w:rtl/>
        </w:rPr>
        <w:t xml:space="preserve"> 4</w:t>
      </w:r>
    </w:p>
    <w:p w14:paraId="083C0411" w14:textId="77777777" w:rsidR="009F51EF" w:rsidRPr="009F51EF" w:rsidRDefault="009F51EF" w:rsidP="009F51EF">
      <w:pPr>
        <w:bidi/>
        <w:jc w:val="center"/>
        <w:rPr>
          <w:rFonts w:cs="David" w:hint="cs"/>
          <w:rtl/>
        </w:rPr>
      </w:pPr>
      <w:r w:rsidRPr="009F51EF">
        <w:rPr>
          <w:rFonts w:cs="David" w:hint="cs"/>
          <w:rtl/>
        </w:rPr>
        <w:t xml:space="preserve">נמנעים </w:t>
      </w:r>
      <w:r w:rsidRPr="009F51EF">
        <w:rPr>
          <w:rFonts w:cs="David"/>
          <w:rtl/>
        </w:rPr>
        <w:t>–</w:t>
      </w:r>
      <w:r w:rsidRPr="009F51EF">
        <w:rPr>
          <w:rFonts w:cs="David" w:hint="cs"/>
          <w:rtl/>
        </w:rPr>
        <w:t xml:space="preserve"> אין</w:t>
      </w:r>
    </w:p>
    <w:p w14:paraId="0174B2C2" w14:textId="77777777" w:rsidR="009F51EF" w:rsidRPr="009F51EF" w:rsidRDefault="009F51EF" w:rsidP="009F51EF">
      <w:pPr>
        <w:bidi/>
        <w:rPr>
          <w:rFonts w:cs="David" w:hint="cs"/>
          <w:rtl/>
        </w:rPr>
      </w:pPr>
    </w:p>
    <w:p w14:paraId="74FA60E4" w14:textId="77777777" w:rsidR="009F51EF" w:rsidRPr="009F51EF" w:rsidRDefault="009F51EF" w:rsidP="009F51EF">
      <w:pPr>
        <w:bidi/>
        <w:ind w:firstLine="512"/>
        <w:rPr>
          <w:rFonts w:cs="David" w:hint="cs"/>
          <w:rtl/>
        </w:rPr>
      </w:pPr>
      <w:r w:rsidRPr="009F51EF">
        <w:rPr>
          <w:rFonts w:cs="David" w:hint="cs"/>
          <w:rtl/>
        </w:rPr>
        <w:t xml:space="preserve">הערעור של חבר הכנסת אלדד התקבל. </w:t>
      </w:r>
    </w:p>
    <w:p w14:paraId="4463EF4F" w14:textId="77777777" w:rsidR="009F51EF" w:rsidRPr="009F51EF" w:rsidRDefault="009F51EF" w:rsidP="009F51EF">
      <w:pPr>
        <w:bidi/>
        <w:ind w:firstLine="512"/>
        <w:rPr>
          <w:rFonts w:cs="David" w:hint="cs"/>
          <w:rtl/>
        </w:rPr>
      </w:pPr>
    </w:p>
    <w:p w14:paraId="48E07F0B"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67769E90" w14:textId="77777777" w:rsidR="009F51EF" w:rsidRPr="009F51EF" w:rsidRDefault="009F51EF" w:rsidP="009F51EF">
      <w:pPr>
        <w:bidi/>
        <w:rPr>
          <w:rFonts w:cs="David"/>
          <w:u w:val="single"/>
          <w:rtl/>
        </w:rPr>
      </w:pPr>
    </w:p>
    <w:p w14:paraId="4CADE4C9"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אני מבקש רביזיה על ההצבעה בעניין הערעור של חבר הכנסת </w:t>
      </w:r>
      <w:proofErr w:type="spellStart"/>
      <w:r w:rsidRPr="009F51EF">
        <w:rPr>
          <w:rFonts w:cs="David" w:hint="cs"/>
          <w:rtl/>
        </w:rPr>
        <w:t>וילן</w:t>
      </w:r>
      <w:proofErr w:type="spellEnd"/>
      <w:r w:rsidRPr="009F51EF">
        <w:rPr>
          <w:rFonts w:cs="David" w:hint="cs"/>
          <w:rtl/>
        </w:rPr>
        <w:t xml:space="preserve">. </w:t>
      </w:r>
    </w:p>
    <w:p w14:paraId="462ED121" w14:textId="77777777" w:rsidR="009F51EF" w:rsidRPr="009F51EF" w:rsidRDefault="009F51EF" w:rsidP="009F51EF">
      <w:pPr>
        <w:bidi/>
        <w:ind w:firstLine="512"/>
        <w:rPr>
          <w:rFonts w:cs="David" w:hint="cs"/>
          <w:rtl/>
        </w:rPr>
      </w:pPr>
    </w:p>
    <w:p w14:paraId="0D19BE3A"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2FA36561" w14:textId="77777777" w:rsidR="009F51EF" w:rsidRPr="009F51EF" w:rsidRDefault="009F51EF" w:rsidP="009F51EF">
      <w:pPr>
        <w:bidi/>
        <w:rPr>
          <w:rFonts w:cs="David" w:hint="cs"/>
          <w:rtl/>
        </w:rPr>
      </w:pPr>
    </w:p>
    <w:p w14:paraId="2A74F775" w14:textId="77777777" w:rsidR="009F51EF" w:rsidRPr="009F51EF" w:rsidRDefault="009F51EF" w:rsidP="009F51EF">
      <w:pPr>
        <w:bidi/>
        <w:ind w:firstLine="512"/>
        <w:rPr>
          <w:rFonts w:cs="David" w:hint="cs"/>
          <w:rtl/>
        </w:rPr>
      </w:pPr>
      <w:r w:rsidRPr="009F51EF">
        <w:rPr>
          <w:rFonts w:cs="David" w:hint="cs"/>
          <w:rtl/>
        </w:rPr>
        <w:tab/>
        <w:t>מי בעד הרביזיה?</w:t>
      </w:r>
    </w:p>
    <w:p w14:paraId="64460657" w14:textId="77777777" w:rsidR="009F51EF" w:rsidRPr="009F51EF" w:rsidRDefault="009F51EF" w:rsidP="009F51EF">
      <w:pPr>
        <w:bidi/>
        <w:ind w:firstLine="512"/>
        <w:rPr>
          <w:rFonts w:cs="David" w:hint="cs"/>
          <w:rtl/>
        </w:rPr>
      </w:pPr>
    </w:p>
    <w:p w14:paraId="6D6E1257" w14:textId="77777777" w:rsidR="009F51EF" w:rsidRPr="009F51EF" w:rsidRDefault="009F51EF" w:rsidP="009F51EF">
      <w:pPr>
        <w:bidi/>
        <w:jc w:val="center"/>
        <w:rPr>
          <w:rFonts w:cs="David" w:hint="cs"/>
          <w:rtl/>
        </w:rPr>
      </w:pPr>
      <w:r w:rsidRPr="009F51EF">
        <w:rPr>
          <w:rFonts w:cs="David" w:hint="cs"/>
          <w:rtl/>
        </w:rPr>
        <w:t>ה צ ב ע ה</w:t>
      </w:r>
    </w:p>
    <w:p w14:paraId="32C29289" w14:textId="77777777" w:rsidR="009F51EF" w:rsidRPr="009F51EF" w:rsidRDefault="009F51EF" w:rsidP="009F51EF">
      <w:pPr>
        <w:bidi/>
        <w:jc w:val="center"/>
        <w:rPr>
          <w:rFonts w:cs="David" w:hint="cs"/>
          <w:rtl/>
        </w:rPr>
      </w:pPr>
      <w:r w:rsidRPr="009F51EF">
        <w:rPr>
          <w:rFonts w:cs="David" w:hint="cs"/>
          <w:rtl/>
        </w:rPr>
        <w:t xml:space="preserve">בעד </w:t>
      </w:r>
      <w:r w:rsidRPr="009F51EF">
        <w:rPr>
          <w:rFonts w:cs="David"/>
          <w:rtl/>
        </w:rPr>
        <w:t>–</w:t>
      </w:r>
      <w:r w:rsidRPr="009F51EF">
        <w:rPr>
          <w:rFonts w:cs="David" w:hint="cs"/>
          <w:rtl/>
        </w:rPr>
        <w:t xml:space="preserve"> 7</w:t>
      </w:r>
    </w:p>
    <w:p w14:paraId="6D7C6038" w14:textId="77777777" w:rsidR="009F51EF" w:rsidRPr="009F51EF" w:rsidRDefault="009F51EF" w:rsidP="009F51EF">
      <w:pPr>
        <w:bidi/>
        <w:jc w:val="center"/>
        <w:rPr>
          <w:rFonts w:cs="David" w:hint="cs"/>
          <w:rtl/>
        </w:rPr>
      </w:pPr>
      <w:r w:rsidRPr="009F51EF">
        <w:rPr>
          <w:rFonts w:cs="David" w:hint="cs"/>
          <w:rtl/>
        </w:rPr>
        <w:t xml:space="preserve">נגד </w:t>
      </w:r>
      <w:r w:rsidRPr="009F51EF">
        <w:rPr>
          <w:rFonts w:cs="David"/>
          <w:rtl/>
        </w:rPr>
        <w:t>–</w:t>
      </w:r>
      <w:r w:rsidRPr="009F51EF">
        <w:rPr>
          <w:rFonts w:cs="David" w:hint="cs"/>
          <w:rtl/>
        </w:rPr>
        <w:t xml:space="preserve"> אין</w:t>
      </w:r>
    </w:p>
    <w:p w14:paraId="57842500" w14:textId="77777777" w:rsidR="009F51EF" w:rsidRPr="009F51EF" w:rsidRDefault="009F51EF" w:rsidP="009F51EF">
      <w:pPr>
        <w:bidi/>
        <w:jc w:val="center"/>
        <w:rPr>
          <w:rFonts w:cs="David" w:hint="cs"/>
          <w:rtl/>
        </w:rPr>
      </w:pPr>
      <w:r w:rsidRPr="009F51EF">
        <w:rPr>
          <w:rFonts w:cs="David" w:hint="cs"/>
          <w:rtl/>
        </w:rPr>
        <w:t xml:space="preserve">נמנעים </w:t>
      </w:r>
      <w:r w:rsidRPr="009F51EF">
        <w:rPr>
          <w:rFonts w:cs="David"/>
          <w:rtl/>
        </w:rPr>
        <w:t>–</w:t>
      </w:r>
      <w:r w:rsidRPr="009F51EF">
        <w:rPr>
          <w:rFonts w:cs="David" w:hint="cs"/>
          <w:rtl/>
        </w:rPr>
        <w:t xml:space="preserve"> אין</w:t>
      </w:r>
    </w:p>
    <w:p w14:paraId="038C5722" w14:textId="77777777" w:rsidR="009F51EF" w:rsidRPr="009F51EF" w:rsidRDefault="009F51EF" w:rsidP="009F51EF">
      <w:pPr>
        <w:bidi/>
        <w:ind w:firstLine="512"/>
        <w:rPr>
          <w:rFonts w:cs="David" w:hint="cs"/>
          <w:rtl/>
        </w:rPr>
      </w:pPr>
    </w:p>
    <w:p w14:paraId="39F75692" w14:textId="77777777" w:rsidR="009F51EF" w:rsidRPr="009F51EF" w:rsidRDefault="009F51EF" w:rsidP="009F51EF">
      <w:pPr>
        <w:bidi/>
        <w:rPr>
          <w:rFonts w:cs="David" w:hint="cs"/>
          <w:u w:val="single"/>
          <w:rtl/>
        </w:rPr>
      </w:pPr>
      <w:r w:rsidRPr="009F51EF">
        <w:rPr>
          <w:rFonts w:cs="David" w:hint="cs"/>
          <w:u w:val="single"/>
          <w:rtl/>
        </w:rPr>
        <w:t>עו"ד ארבל אסטרחן:</w:t>
      </w:r>
    </w:p>
    <w:p w14:paraId="60C0E0C0" w14:textId="77777777" w:rsidR="009F51EF" w:rsidRPr="009F51EF" w:rsidRDefault="009F51EF" w:rsidP="009F51EF">
      <w:pPr>
        <w:bidi/>
        <w:rPr>
          <w:rFonts w:cs="David" w:hint="cs"/>
          <w:rtl/>
        </w:rPr>
      </w:pPr>
    </w:p>
    <w:p w14:paraId="627B0B0D" w14:textId="77777777" w:rsidR="009F51EF" w:rsidRPr="009F51EF" w:rsidRDefault="009F51EF" w:rsidP="009F51EF">
      <w:pPr>
        <w:bidi/>
        <w:ind w:firstLine="512"/>
        <w:rPr>
          <w:rFonts w:cs="David" w:hint="cs"/>
          <w:rtl/>
        </w:rPr>
      </w:pPr>
      <w:r w:rsidRPr="009F51EF">
        <w:rPr>
          <w:rFonts w:cs="David" w:hint="cs"/>
          <w:rtl/>
        </w:rPr>
        <w:tab/>
        <w:t xml:space="preserve"> אם יש רוב לרביזיה, לא צריך להמשיך להצביע, כי ברגע שהתקבל ערעור אחד, זה חל על כל ההצעות האחרות באותו נושא. </w:t>
      </w:r>
    </w:p>
    <w:p w14:paraId="2563E1BE" w14:textId="77777777" w:rsidR="009F51EF" w:rsidRPr="009F51EF" w:rsidRDefault="009F51EF" w:rsidP="009F51EF">
      <w:pPr>
        <w:bidi/>
        <w:ind w:firstLine="512"/>
        <w:rPr>
          <w:rFonts w:cs="David" w:hint="cs"/>
          <w:rtl/>
        </w:rPr>
      </w:pPr>
    </w:p>
    <w:p w14:paraId="03D7FEB5"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10532093" w14:textId="77777777" w:rsidR="009F51EF" w:rsidRPr="009F51EF" w:rsidRDefault="009F51EF" w:rsidP="009F51EF">
      <w:pPr>
        <w:bidi/>
        <w:rPr>
          <w:rFonts w:cs="David"/>
          <w:u w:val="single"/>
          <w:rtl/>
        </w:rPr>
      </w:pPr>
    </w:p>
    <w:p w14:paraId="6015716E"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למען ההגינות אני מציע בכל זאת לחזור על ההצבעה. לא ייתכן שתהיה איפה ואיפה. </w:t>
      </w:r>
    </w:p>
    <w:p w14:paraId="31AD747C" w14:textId="77777777" w:rsidR="009F51EF" w:rsidRPr="009F51EF" w:rsidRDefault="009F51EF" w:rsidP="009F51EF">
      <w:pPr>
        <w:bidi/>
        <w:ind w:firstLine="512"/>
        <w:rPr>
          <w:rFonts w:cs="David" w:hint="cs"/>
          <w:rtl/>
        </w:rPr>
      </w:pPr>
    </w:p>
    <w:p w14:paraId="665A859F"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39C51707" w14:textId="77777777" w:rsidR="009F51EF" w:rsidRPr="009F51EF" w:rsidRDefault="009F51EF" w:rsidP="009F51EF">
      <w:pPr>
        <w:bidi/>
        <w:rPr>
          <w:rFonts w:cs="David" w:hint="cs"/>
          <w:rtl/>
        </w:rPr>
      </w:pPr>
    </w:p>
    <w:p w14:paraId="59114175" w14:textId="77777777" w:rsidR="009F51EF" w:rsidRPr="009F51EF" w:rsidRDefault="009F51EF" w:rsidP="009F51EF">
      <w:pPr>
        <w:bidi/>
        <w:ind w:firstLine="512"/>
        <w:rPr>
          <w:rFonts w:cs="David" w:hint="cs"/>
          <w:rtl/>
        </w:rPr>
      </w:pPr>
      <w:r w:rsidRPr="009F51EF">
        <w:rPr>
          <w:rFonts w:cs="David" w:hint="cs"/>
          <w:rtl/>
        </w:rPr>
        <w:tab/>
        <w:t xml:space="preserve">הרביזיה של חבר הכנסת ברכה שהתקבלה, פירושה קבלת הערעור של חבר הכנסת אבשלום </w:t>
      </w:r>
      <w:proofErr w:type="spellStart"/>
      <w:r w:rsidRPr="009F51EF">
        <w:rPr>
          <w:rFonts w:cs="David" w:hint="cs"/>
          <w:rtl/>
        </w:rPr>
        <w:t>וילן</w:t>
      </w:r>
      <w:proofErr w:type="spellEnd"/>
      <w:r w:rsidRPr="009F51EF">
        <w:rPr>
          <w:rFonts w:cs="David" w:hint="cs"/>
          <w:rtl/>
        </w:rPr>
        <w:t xml:space="preserve">. </w:t>
      </w:r>
    </w:p>
    <w:p w14:paraId="0608FE26" w14:textId="77777777" w:rsidR="009F51EF" w:rsidRPr="009F51EF" w:rsidRDefault="009F51EF" w:rsidP="009F51EF">
      <w:pPr>
        <w:bidi/>
        <w:ind w:firstLine="512"/>
        <w:rPr>
          <w:rFonts w:cs="David" w:hint="cs"/>
          <w:rtl/>
        </w:rPr>
      </w:pPr>
    </w:p>
    <w:p w14:paraId="220AA6B6" w14:textId="77777777" w:rsidR="009F51EF" w:rsidRPr="009F51EF" w:rsidRDefault="009F51EF" w:rsidP="009F51EF">
      <w:pPr>
        <w:bidi/>
        <w:ind w:firstLine="512"/>
        <w:rPr>
          <w:rFonts w:cs="David" w:hint="cs"/>
          <w:rtl/>
        </w:rPr>
      </w:pPr>
    </w:p>
    <w:p w14:paraId="0DAA62B8" w14:textId="77777777" w:rsidR="009F51EF" w:rsidRPr="009F51EF" w:rsidRDefault="009F51EF" w:rsidP="009F51EF">
      <w:pPr>
        <w:bidi/>
        <w:ind w:firstLine="512"/>
        <w:jc w:val="center"/>
        <w:rPr>
          <w:rFonts w:cs="David" w:hint="cs"/>
          <w:b/>
          <w:bCs/>
          <w:u w:val="single"/>
          <w:rtl/>
        </w:rPr>
      </w:pPr>
      <w:r w:rsidRPr="009F51EF">
        <w:rPr>
          <w:rFonts w:cs="David"/>
          <w:rtl/>
        </w:rPr>
        <w:br w:type="page"/>
      </w:r>
      <w:proofErr w:type="spellStart"/>
      <w:r w:rsidRPr="009F51EF">
        <w:rPr>
          <w:rFonts w:cs="David" w:hint="cs"/>
          <w:b/>
          <w:bCs/>
          <w:rtl/>
        </w:rPr>
        <w:t>1ד</w:t>
      </w:r>
      <w:proofErr w:type="spellEnd"/>
      <w:r w:rsidRPr="009F51EF">
        <w:rPr>
          <w:rFonts w:cs="David" w:hint="cs"/>
          <w:b/>
          <w:bCs/>
          <w:rtl/>
        </w:rPr>
        <w:t xml:space="preserve">. ערעור על החלטת יו"ר הכנסת והסגנים שלא לאשר דחיפות הצעות לסדר-היום של </w:t>
      </w:r>
      <w:r w:rsidRPr="009F51EF">
        <w:rPr>
          <w:rFonts w:cs="David" w:hint="cs"/>
          <w:b/>
          <w:bCs/>
          <w:u w:val="single"/>
          <w:rtl/>
        </w:rPr>
        <w:t>חבר הכנסת אורי אריאל בנושא: "שלוש שנים להתנתקות"</w:t>
      </w:r>
    </w:p>
    <w:p w14:paraId="5C99F513" w14:textId="77777777" w:rsidR="009F51EF" w:rsidRPr="009F51EF" w:rsidRDefault="009F51EF" w:rsidP="009F51EF">
      <w:pPr>
        <w:bidi/>
        <w:ind w:firstLine="512"/>
        <w:jc w:val="center"/>
        <w:rPr>
          <w:rFonts w:cs="David" w:hint="cs"/>
          <w:b/>
          <w:bCs/>
          <w:rtl/>
        </w:rPr>
      </w:pPr>
    </w:p>
    <w:p w14:paraId="195BB7A4"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6EA0CAF8" w14:textId="77777777" w:rsidR="009F51EF" w:rsidRPr="009F51EF" w:rsidRDefault="009F51EF" w:rsidP="009F51EF">
      <w:pPr>
        <w:bidi/>
        <w:rPr>
          <w:rFonts w:cs="David" w:hint="cs"/>
          <w:rtl/>
        </w:rPr>
      </w:pPr>
    </w:p>
    <w:p w14:paraId="2997755F" w14:textId="77777777" w:rsidR="009F51EF" w:rsidRPr="009F51EF" w:rsidRDefault="009F51EF" w:rsidP="009F51EF">
      <w:pPr>
        <w:bidi/>
        <w:rPr>
          <w:rFonts w:cs="David" w:hint="cs"/>
          <w:rtl/>
        </w:rPr>
      </w:pPr>
      <w:r w:rsidRPr="009F51EF">
        <w:rPr>
          <w:rFonts w:cs="David" w:hint="cs"/>
          <w:rtl/>
        </w:rPr>
        <w:tab/>
        <w:t>אני רוצה לקרוא לכם ייפוי-כוח של חבר הכנסת אורי אריאל: "אני מבקש שחבר הכנסת צבי הנדל יהיה בא-כוחי לשם הגשת ערעור על החלטת הנשיאות". האם ועדת הכנסת מקבלת את בקשתו של חבר הכנסת אורי אריאל, שחבר הכנסת צבי הנדל ימלא את מקומו למשימה הספציפית הזאת?</w:t>
      </w:r>
    </w:p>
    <w:p w14:paraId="327E78EE" w14:textId="77777777" w:rsidR="009F51EF" w:rsidRPr="009F51EF" w:rsidRDefault="009F51EF" w:rsidP="009F51EF">
      <w:pPr>
        <w:bidi/>
        <w:rPr>
          <w:rFonts w:cs="David" w:hint="cs"/>
          <w:rtl/>
        </w:rPr>
      </w:pPr>
    </w:p>
    <w:p w14:paraId="38F21DE0" w14:textId="77777777" w:rsidR="009F51EF" w:rsidRPr="009F51EF" w:rsidRDefault="009F51EF" w:rsidP="009F51EF">
      <w:pPr>
        <w:bidi/>
        <w:jc w:val="center"/>
        <w:rPr>
          <w:rFonts w:cs="David" w:hint="cs"/>
          <w:rtl/>
        </w:rPr>
      </w:pPr>
      <w:r w:rsidRPr="009F51EF">
        <w:rPr>
          <w:rFonts w:cs="David" w:hint="cs"/>
          <w:rtl/>
        </w:rPr>
        <w:t>ה צ ב ע ה</w:t>
      </w:r>
    </w:p>
    <w:p w14:paraId="3B70E4EE" w14:textId="77777777" w:rsidR="009F51EF" w:rsidRPr="009F51EF" w:rsidRDefault="009F51EF" w:rsidP="009F51EF">
      <w:pPr>
        <w:bidi/>
        <w:jc w:val="center"/>
        <w:rPr>
          <w:rFonts w:cs="David" w:hint="cs"/>
          <w:rtl/>
        </w:rPr>
      </w:pPr>
      <w:r w:rsidRPr="009F51EF">
        <w:rPr>
          <w:rFonts w:cs="David" w:hint="cs"/>
          <w:rtl/>
        </w:rPr>
        <w:t xml:space="preserve">בעד </w:t>
      </w:r>
      <w:r w:rsidRPr="009F51EF">
        <w:rPr>
          <w:rFonts w:cs="David"/>
          <w:rtl/>
        </w:rPr>
        <w:t>–</w:t>
      </w:r>
      <w:r w:rsidRPr="009F51EF">
        <w:rPr>
          <w:rFonts w:cs="David" w:hint="cs"/>
          <w:rtl/>
        </w:rPr>
        <w:t xml:space="preserve"> 10</w:t>
      </w:r>
    </w:p>
    <w:p w14:paraId="750B4E08" w14:textId="77777777" w:rsidR="009F51EF" w:rsidRPr="009F51EF" w:rsidRDefault="009F51EF" w:rsidP="009F51EF">
      <w:pPr>
        <w:bidi/>
        <w:jc w:val="center"/>
        <w:rPr>
          <w:rFonts w:cs="David" w:hint="cs"/>
          <w:rtl/>
        </w:rPr>
      </w:pPr>
      <w:r w:rsidRPr="009F51EF">
        <w:rPr>
          <w:rFonts w:cs="David" w:hint="cs"/>
          <w:rtl/>
        </w:rPr>
        <w:t xml:space="preserve">נגד </w:t>
      </w:r>
      <w:r w:rsidRPr="009F51EF">
        <w:rPr>
          <w:rFonts w:cs="David"/>
          <w:rtl/>
        </w:rPr>
        <w:t>–</w:t>
      </w:r>
      <w:r w:rsidRPr="009F51EF">
        <w:rPr>
          <w:rFonts w:cs="David" w:hint="cs"/>
          <w:rtl/>
        </w:rPr>
        <w:t xml:space="preserve"> אין</w:t>
      </w:r>
    </w:p>
    <w:p w14:paraId="4DBD855D" w14:textId="77777777" w:rsidR="009F51EF" w:rsidRPr="009F51EF" w:rsidRDefault="009F51EF" w:rsidP="009F51EF">
      <w:pPr>
        <w:bidi/>
        <w:jc w:val="center"/>
        <w:rPr>
          <w:rFonts w:cs="David" w:hint="cs"/>
          <w:rtl/>
        </w:rPr>
      </w:pPr>
      <w:r w:rsidRPr="009F51EF">
        <w:rPr>
          <w:rFonts w:cs="David" w:hint="cs"/>
          <w:rtl/>
        </w:rPr>
        <w:t xml:space="preserve">נמנעים </w:t>
      </w:r>
      <w:r w:rsidRPr="009F51EF">
        <w:rPr>
          <w:rFonts w:cs="David"/>
          <w:rtl/>
        </w:rPr>
        <w:t>–</w:t>
      </w:r>
      <w:r w:rsidRPr="009F51EF">
        <w:rPr>
          <w:rFonts w:cs="David" w:hint="cs"/>
          <w:rtl/>
        </w:rPr>
        <w:t xml:space="preserve"> אין</w:t>
      </w:r>
    </w:p>
    <w:p w14:paraId="7AB20F62" w14:textId="77777777" w:rsidR="009F51EF" w:rsidRPr="009F51EF" w:rsidRDefault="009F51EF" w:rsidP="009F51EF">
      <w:pPr>
        <w:bidi/>
        <w:rPr>
          <w:rFonts w:cs="David" w:hint="cs"/>
          <w:rtl/>
        </w:rPr>
      </w:pPr>
    </w:p>
    <w:p w14:paraId="1C051133" w14:textId="77777777" w:rsidR="009F51EF" w:rsidRPr="009F51EF" w:rsidRDefault="009F51EF" w:rsidP="009F51EF">
      <w:pPr>
        <w:bidi/>
        <w:ind w:firstLine="512"/>
        <w:rPr>
          <w:rFonts w:cs="David" w:hint="cs"/>
          <w:rtl/>
        </w:rPr>
      </w:pPr>
      <w:r w:rsidRPr="009F51EF">
        <w:rPr>
          <w:rFonts w:cs="David" w:hint="cs"/>
          <w:rtl/>
        </w:rPr>
        <w:t xml:space="preserve">אין מתנגדים. הבקשה התקבלה. </w:t>
      </w:r>
    </w:p>
    <w:p w14:paraId="097188E7" w14:textId="77777777" w:rsidR="009F51EF" w:rsidRPr="009F51EF" w:rsidRDefault="009F51EF" w:rsidP="009F51EF">
      <w:pPr>
        <w:bidi/>
        <w:ind w:firstLine="512"/>
        <w:rPr>
          <w:rFonts w:cs="David" w:hint="cs"/>
          <w:rtl/>
        </w:rPr>
      </w:pPr>
    </w:p>
    <w:p w14:paraId="639DC24F" w14:textId="77777777" w:rsidR="009F51EF" w:rsidRPr="009F51EF" w:rsidRDefault="009F51EF" w:rsidP="009F51EF">
      <w:pPr>
        <w:bidi/>
        <w:rPr>
          <w:rFonts w:cs="David" w:hint="cs"/>
          <w:u w:val="single"/>
          <w:rtl/>
        </w:rPr>
      </w:pPr>
      <w:r w:rsidRPr="009F51EF">
        <w:rPr>
          <w:rFonts w:cs="David" w:hint="cs"/>
          <w:u w:val="single"/>
          <w:rtl/>
        </w:rPr>
        <w:t>מאיר פרוש:</w:t>
      </w:r>
    </w:p>
    <w:p w14:paraId="363439F9" w14:textId="77777777" w:rsidR="009F51EF" w:rsidRPr="009F51EF" w:rsidRDefault="009F51EF" w:rsidP="009F51EF">
      <w:pPr>
        <w:bidi/>
        <w:rPr>
          <w:rFonts w:cs="David" w:hint="cs"/>
          <w:u w:val="single"/>
        </w:rPr>
      </w:pPr>
    </w:p>
    <w:p w14:paraId="0CA0E72B" w14:textId="77777777" w:rsidR="009F51EF" w:rsidRPr="009F51EF" w:rsidRDefault="009F51EF" w:rsidP="009F51EF">
      <w:pPr>
        <w:bidi/>
        <w:ind w:firstLine="512"/>
        <w:rPr>
          <w:rFonts w:cs="David" w:hint="cs"/>
          <w:rtl/>
        </w:rPr>
      </w:pPr>
      <w:r w:rsidRPr="009F51EF">
        <w:rPr>
          <w:rFonts w:cs="David" w:hint="cs"/>
          <w:rtl/>
        </w:rPr>
        <w:tab/>
        <w:t xml:space="preserve">מאחר שמראש ידעתי שאני בא לישיבה היום, לא הגשתי ערעור בנושא הזה של "שלוש שנים להתנתקות". אני מבקש שיראו בי שאני מערער על כך. </w:t>
      </w:r>
    </w:p>
    <w:p w14:paraId="13D10AB4" w14:textId="77777777" w:rsidR="009F51EF" w:rsidRPr="009F51EF" w:rsidRDefault="009F51EF" w:rsidP="009F51EF">
      <w:pPr>
        <w:bidi/>
        <w:ind w:firstLine="512"/>
        <w:rPr>
          <w:rFonts w:cs="David" w:hint="cs"/>
          <w:rtl/>
        </w:rPr>
      </w:pPr>
    </w:p>
    <w:p w14:paraId="55946A10"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39B5DD60" w14:textId="77777777" w:rsidR="009F51EF" w:rsidRPr="009F51EF" w:rsidRDefault="009F51EF" w:rsidP="009F51EF">
      <w:pPr>
        <w:bidi/>
        <w:rPr>
          <w:rFonts w:cs="David" w:hint="cs"/>
          <w:rtl/>
        </w:rPr>
      </w:pPr>
    </w:p>
    <w:p w14:paraId="10FA857E" w14:textId="77777777" w:rsidR="009F51EF" w:rsidRPr="009F51EF" w:rsidRDefault="009F51EF" w:rsidP="009F51EF">
      <w:pPr>
        <w:bidi/>
        <w:ind w:firstLine="512"/>
        <w:rPr>
          <w:rFonts w:cs="David" w:hint="cs"/>
          <w:rtl/>
        </w:rPr>
      </w:pPr>
      <w:r w:rsidRPr="009F51EF">
        <w:rPr>
          <w:rFonts w:cs="David" w:hint="cs"/>
          <w:rtl/>
        </w:rPr>
        <w:tab/>
        <w:t xml:space="preserve">בקשתך נרשמה ונדחתה על הסף. </w:t>
      </w:r>
    </w:p>
    <w:p w14:paraId="75DFEF8A" w14:textId="77777777" w:rsidR="009F51EF" w:rsidRPr="009F51EF" w:rsidRDefault="009F51EF" w:rsidP="009F51EF">
      <w:pPr>
        <w:bidi/>
        <w:ind w:firstLine="512"/>
        <w:rPr>
          <w:rFonts w:cs="David" w:hint="cs"/>
          <w:rtl/>
        </w:rPr>
      </w:pPr>
    </w:p>
    <w:p w14:paraId="2AF566E3" w14:textId="77777777" w:rsidR="009F51EF" w:rsidRPr="009F51EF" w:rsidRDefault="009F51EF" w:rsidP="009F51EF">
      <w:pPr>
        <w:bidi/>
        <w:rPr>
          <w:rFonts w:cs="David" w:hint="cs"/>
          <w:u w:val="single"/>
          <w:rtl/>
        </w:rPr>
      </w:pPr>
      <w:r w:rsidRPr="009F51EF">
        <w:rPr>
          <w:rFonts w:cs="David" w:hint="cs"/>
          <w:u w:val="single"/>
          <w:rtl/>
        </w:rPr>
        <w:t>מאיר פרוש:</w:t>
      </w:r>
    </w:p>
    <w:p w14:paraId="2378DFB8" w14:textId="77777777" w:rsidR="009F51EF" w:rsidRPr="009F51EF" w:rsidRDefault="009F51EF" w:rsidP="009F51EF">
      <w:pPr>
        <w:bidi/>
        <w:rPr>
          <w:rFonts w:cs="David" w:hint="cs"/>
          <w:u w:val="single"/>
        </w:rPr>
      </w:pPr>
    </w:p>
    <w:p w14:paraId="6F2B53BB" w14:textId="77777777" w:rsidR="009F51EF" w:rsidRPr="009F51EF" w:rsidRDefault="009F51EF" w:rsidP="009F51EF">
      <w:pPr>
        <w:bidi/>
        <w:ind w:firstLine="512"/>
        <w:rPr>
          <w:rFonts w:cs="David" w:hint="cs"/>
          <w:rtl/>
        </w:rPr>
      </w:pPr>
      <w:r w:rsidRPr="009F51EF">
        <w:rPr>
          <w:rFonts w:cs="David" w:hint="cs"/>
          <w:rtl/>
        </w:rPr>
        <w:tab/>
        <w:t xml:space="preserve"> בלי הצבעה?</w:t>
      </w:r>
    </w:p>
    <w:p w14:paraId="6C382E7B" w14:textId="77777777" w:rsidR="009F51EF" w:rsidRPr="009F51EF" w:rsidRDefault="009F51EF" w:rsidP="009F51EF">
      <w:pPr>
        <w:bidi/>
        <w:ind w:firstLine="512"/>
        <w:rPr>
          <w:rFonts w:cs="David" w:hint="cs"/>
          <w:rtl/>
        </w:rPr>
      </w:pPr>
    </w:p>
    <w:p w14:paraId="425C2722"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64562654" w14:textId="77777777" w:rsidR="009F51EF" w:rsidRPr="009F51EF" w:rsidRDefault="009F51EF" w:rsidP="009F51EF">
      <w:pPr>
        <w:bidi/>
        <w:rPr>
          <w:rFonts w:cs="David" w:hint="cs"/>
          <w:rtl/>
        </w:rPr>
      </w:pPr>
    </w:p>
    <w:p w14:paraId="580962B2" w14:textId="77777777" w:rsidR="009F51EF" w:rsidRPr="009F51EF" w:rsidRDefault="009F51EF" w:rsidP="009F51EF">
      <w:pPr>
        <w:bidi/>
        <w:ind w:firstLine="512"/>
        <w:rPr>
          <w:rFonts w:cs="David" w:hint="cs"/>
          <w:rtl/>
        </w:rPr>
      </w:pPr>
      <w:r w:rsidRPr="009F51EF">
        <w:rPr>
          <w:rFonts w:cs="David" w:hint="cs"/>
          <w:rtl/>
        </w:rPr>
        <w:tab/>
        <w:t xml:space="preserve">אני מנצל את סמכותי במלואה. </w:t>
      </w:r>
    </w:p>
    <w:p w14:paraId="7B1C1C01" w14:textId="77777777" w:rsidR="009F51EF" w:rsidRPr="009F51EF" w:rsidRDefault="009F51EF" w:rsidP="009F51EF">
      <w:pPr>
        <w:bidi/>
        <w:ind w:firstLine="512"/>
        <w:rPr>
          <w:rFonts w:cs="David" w:hint="cs"/>
          <w:rtl/>
        </w:rPr>
      </w:pPr>
    </w:p>
    <w:p w14:paraId="006B4E4D" w14:textId="77777777" w:rsidR="009F51EF" w:rsidRPr="009F51EF" w:rsidRDefault="009F51EF" w:rsidP="009F51EF">
      <w:pPr>
        <w:bidi/>
        <w:ind w:firstLine="512"/>
        <w:rPr>
          <w:rFonts w:cs="David" w:hint="cs"/>
          <w:rtl/>
        </w:rPr>
      </w:pPr>
      <w:r w:rsidRPr="009F51EF">
        <w:rPr>
          <w:rFonts w:cs="David" w:hint="cs"/>
          <w:rtl/>
        </w:rPr>
        <w:t xml:space="preserve">חבר הכנסת צבי הנדל ינמק את בקשתו של חבר הכנסת אורי אריאל, בבקשה. </w:t>
      </w:r>
    </w:p>
    <w:p w14:paraId="2FA77DDF" w14:textId="77777777" w:rsidR="009F51EF" w:rsidRPr="009F51EF" w:rsidRDefault="009F51EF" w:rsidP="009F51EF">
      <w:pPr>
        <w:bidi/>
        <w:ind w:firstLine="512"/>
        <w:rPr>
          <w:rFonts w:cs="David" w:hint="cs"/>
          <w:rtl/>
        </w:rPr>
      </w:pPr>
    </w:p>
    <w:p w14:paraId="479499B2" w14:textId="77777777" w:rsidR="009F51EF" w:rsidRPr="009F51EF" w:rsidRDefault="009F51EF" w:rsidP="009F51EF">
      <w:pPr>
        <w:bidi/>
        <w:rPr>
          <w:rFonts w:cs="David" w:hint="cs"/>
          <w:rtl/>
        </w:rPr>
      </w:pPr>
      <w:r w:rsidRPr="009F51EF">
        <w:rPr>
          <w:rFonts w:cs="David" w:hint="cs"/>
          <w:u w:val="single"/>
          <w:rtl/>
        </w:rPr>
        <w:t>צבי הנדל:</w:t>
      </w:r>
    </w:p>
    <w:p w14:paraId="2AD92429" w14:textId="77777777" w:rsidR="009F51EF" w:rsidRPr="009F51EF" w:rsidRDefault="009F51EF" w:rsidP="009F51EF">
      <w:pPr>
        <w:bidi/>
        <w:rPr>
          <w:rFonts w:cs="David" w:hint="cs"/>
          <w:rtl/>
        </w:rPr>
      </w:pPr>
    </w:p>
    <w:p w14:paraId="674CF6A2" w14:textId="77777777" w:rsidR="009F51EF" w:rsidRPr="009F51EF" w:rsidRDefault="009F51EF" w:rsidP="009F51EF">
      <w:pPr>
        <w:bidi/>
        <w:ind w:firstLine="512"/>
        <w:rPr>
          <w:rFonts w:cs="David" w:hint="cs"/>
          <w:rtl/>
        </w:rPr>
      </w:pPr>
      <w:r w:rsidRPr="009F51EF">
        <w:rPr>
          <w:rFonts w:cs="David" w:hint="cs"/>
          <w:rtl/>
        </w:rPr>
        <w:tab/>
        <w:t xml:space="preserve">אם אין דחיפות במצב של מגורשי גוש-קטיף אחרי שלוש שנים, אין לי מושג לגבי מה כן קיים הנימוק של דחיפות. </w:t>
      </w:r>
    </w:p>
    <w:p w14:paraId="0E9E9878" w14:textId="77777777" w:rsidR="009F51EF" w:rsidRPr="009F51EF" w:rsidRDefault="009F51EF" w:rsidP="009F51EF">
      <w:pPr>
        <w:bidi/>
        <w:ind w:firstLine="512"/>
        <w:rPr>
          <w:rFonts w:cs="David" w:hint="cs"/>
          <w:rtl/>
        </w:rPr>
      </w:pPr>
    </w:p>
    <w:p w14:paraId="754BF17B"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7D7BFD3B" w14:textId="77777777" w:rsidR="009F51EF" w:rsidRPr="009F51EF" w:rsidRDefault="009F51EF" w:rsidP="009F51EF">
      <w:pPr>
        <w:bidi/>
        <w:rPr>
          <w:rFonts w:cs="David" w:hint="cs"/>
          <w:rtl/>
        </w:rPr>
      </w:pPr>
    </w:p>
    <w:p w14:paraId="18AEC2E3" w14:textId="77777777" w:rsidR="009F51EF" w:rsidRPr="009F51EF" w:rsidRDefault="009F51EF" w:rsidP="009F51EF">
      <w:pPr>
        <w:bidi/>
        <w:ind w:firstLine="512"/>
        <w:rPr>
          <w:rFonts w:cs="David" w:hint="cs"/>
          <w:rtl/>
        </w:rPr>
      </w:pPr>
      <w:r w:rsidRPr="009F51EF">
        <w:rPr>
          <w:rFonts w:cs="David" w:hint="cs"/>
          <w:rtl/>
        </w:rPr>
        <w:tab/>
        <w:t xml:space="preserve">אני מודה לך, אדוני. חבר הכנסת דוד רותם, סגן יושב-ראש הכנסת. </w:t>
      </w:r>
    </w:p>
    <w:p w14:paraId="03773B16" w14:textId="77777777" w:rsidR="009F51EF" w:rsidRPr="009F51EF" w:rsidRDefault="009F51EF" w:rsidP="009F51EF">
      <w:pPr>
        <w:bidi/>
        <w:ind w:firstLine="512"/>
        <w:rPr>
          <w:rFonts w:cs="David" w:hint="cs"/>
          <w:rtl/>
        </w:rPr>
      </w:pPr>
    </w:p>
    <w:p w14:paraId="10226C73" w14:textId="77777777" w:rsidR="009F51EF" w:rsidRPr="009F51EF" w:rsidRDefault="009F51EF" w:rsidP="009F51EF">
      <w:pPr>
        <w:bidi/>
        <w:rPr>
          <w:rFonts w:cs="David" w:hint="cs"/>
          <w:u w:val="single"/>
          <w:rtl/>
        </w:rPr>
      </w:pPr>
      <w:r w:rsidRPr="009F51EF">
        <w:rPr>
          <w:rFonts w:cs="David" w:hint="cs"/>
          <w:u w:val="single"/>
          <w:rtl/>
        </w:rPr>
        <w:t>דוד רותם:</w:t>
      </w:r>
    </w:p>
    <w:p w14:paraId="13A726C3" w14:textId="77777777" w:rsidR="009F51EF" w:rsidRPr="009F51EF" w:rsidRDefault="009F51EF" w:rsidP="009F51EF">
      <w:pPr>
        <w:bidi/>
        <w:rPr>
          <w:rFonts w:cs="David" w:hint="cs"/>
          <w:rtl/>
        </w:rPr>
      </w:pPr>
    </w:p>
    <w:p w14:paraId="0E86B60C" w14:textId="77777777" w:rsidR="009F51EF" w:rsidRPr="009F51EF" w:rsidRDefault="009F51EF" w:rsidP="009F51EF">
      <w:pPr>
        <w:bidi/>
        <w:ind w:firstLine="512"/>
        <w:rPr>
          <w:rFonts w:cs="David" w:hint="cs"/>
          <w:rtl/>
        </w:rPr>
      </w:pPr>
      <w:r w:rsidRPr="009F51EF">
        <w:rPr>
          <w:rFonts w:cs="David" w:hint="cs"/>
          <w:rtl/>
        </w:rPr>
        <w:tab/>
        <w:t xml:space="preserve"> לא נתבקש דיון במצבם של המפונים, כי אילו היו מבקשים דיון על מצבם על המפונים, אז כל אחת מוועדות הכנסת עוסקת בזה. </w:t>
      </w:r>
    </w:p>
    <w:p w14:paraId="6102AE78" w14:textId="77777777" w:rsidR="009F51EF" w:rsidRPr="009F51EF" w:rsidRDefault="009F51EF" w:rsidP="009F51EF">
      <w:pPr>
        <w:bidi/>
        <w:ind w:firstLine="512"/>
        <w:rPr>
          <w:rFonts w:cs="David" w:hint="cs"/>
          <w:rtl/>
        </w:rPr>
      </w:pPr>
    </w:p>
    <w:p w14:paraId="3EEC0FB4" w14:textId="77777777" w:rsidR="009F51EF" w:rsidRPr="009F51EF" w:rsidRDefault="009F51EF" w:rsidP="009F51EF">
      <w:pPr>
        <w:bidi/>
        <w:rPr>
          <w:rFonts w:cs="David" w:hint="cs"/>
          <w:rtl/>
        </w:rPr>
      </w:pPr>
      <w:r w:rsidRPr="009F51EF">
        <w:rPr>
          <w:rFonts w:cs="David" w:hint="cs"/>
          <w:u w:val="single"/>
          <w:rtl/>
        </w:rPr>
        <w:t>צבי הנדל:</w:t>
      </w:r>
    </w:p>
    <w:p w14:paraId="01234BA1" w14:textId="77777777" w:rsidR="009F51EF" w:rsidRPr="009F51EF" w:rsidRDefault="009F51EF" w:rsidP="009F51EF">
      <w:pPr>
        <w:bidi/>
        <w:rPr>
          <w:rFonts w:cs="David" w:hint="cs"/>
          <w:rtl/>
        </w:rPr>
      </w:pPr>
    </w:p>
    <w:p w14:paraId="42190DCB" w14:textId="77777777" w:rsidR="009F51EF" w:rsidRPr="009F51EF" w:rsidRDefault="009F51EF" w:rsidP="009F51EF">
      <w:pPr>
        <w:bidi/>
        <w:ind w:firstLine="512"/>
        <w:rPr>
          <w:rFonts w:cs="David" w:hint="cs"/>
          <w:rtl/>
        </w:rPr>
      </w:pPr>
      <w:r w:rsidRPr="009F51EF">
        <w:rPr>
          <w:rFonts w:cs="David" w:hint="cs"/>
          <w:rtl/>
        </w:rPr>
        <w:tab/>
        <w:t xml:space="preserve"> זה הנושא. </w:t>
      </w:r>
    </w:p>
    <w:p w14:paraId="56330853" w14:textId="77777777" w:rsidR="009F51EF" w:rsidRDefault="009F51EF" w:rsidP="009F51EF">
      <w:pPr>
        <w:bidi/>
        <w:rPr>
          <w:rFonts w:cs="David" w:hint="cs"/>
          <w:rtl/>
        </w:rPr>
      </w:pPr>
    </w:p>
    <w:p w14:paraId="7ED34CD0" w14:textId="77777777" w:rsidR="009F51EF" w:rsidRDefault="009F51EF" w:rsidP="009F51EF">
      <w:pPr>
        <w:bidi/>
        <w:rPr>
          <w:rFonts w:cs="David" w:hint="cs"/>
          <w:rtl/>
        </w:rPr>
      </w:pPr>
    </w:p>
    <w:p w14:paraId="0B36C0A6" w14:textId="77777777" w:rsidR="009F51EF" w:rsidRDefault="009F51EF" w:rsidP="009F51EF">
      <w:pPr>
        <w:bidi/>
        <w:rPr>
          <w:rFonts w:cs="David" w:hint="cs"/>
          <w:rtl/>
        </w:rPr>
      </w:pPr>
    </w:p>
    <w:p w14:paraId="4E896829" w14:textId="77777777" w:rsidR="009F51EF" w:rsidRDefault="009F51EF" w:rsidP="009F51EF">
      <w:pPr>
        <w:bidi/>
        <w:rPr>
          <w:rFonts w:cs="David" w:hint="cs"/>
          <w:rtl/>
        </w:rPr>
      </w:pPr>
    </w:p>
    <w:p w14:paraId="086DCE28" w14:textId="77777777" w:rsidR="009F51EF" w:rsidRDefault="009F51EF" w:rsidP="009F51EF">
      <w:pPr>
        <w:bidi/>
        <w:rPr>
          <w:rFonts w:cs="David" w:hint="cs"/>
          <w:rtl/>
        </w:rPr>
      </w:pPr>
    </w:p>
    <w:p w14:paraId="778A7F2A" w14:textId="77777777" w:rsidR="009F51EF" w:rsidRDefault="009F51EF" w:rsidP="009F51EF">
      <w:pPr>
        <w:bidi/>
        <w:rPr>
          <w:rFonts w:cs="David" w:hint="cs"/>
          <w:rtl/>
        </w:rPr>
      </w:pPr>
    </w:p>
    <w:p w14:paraId="173D55A9" w14:textId="77777777" w:rsidR="009F51EF" w:rsidRPr="009F51EF" w:rsidRDefault="009F51EF" w:rsidP="009F51EF">
      <w:pPr>
        <w:bidi/>
        <w:rPr>
          <w:rFonts w:cs="David" w:hint="cs"/>
          <w:u w:val="single"/>
          <w:rtl/>
        </w:rPr>
      </w:pPr>
      <w:r w:rsidRPr="009F51EF">
        <w:rPr>
          <w:rFonts w:cs="David" w:hint="cs"/>
          <w:u w:val="single"/>
          <w:rtl/>
        </w:rPr>
        <w:t>דוד רותם:</w:t>
      </w:r>
    </w:p>
    <w:p w14:paraId="270C0159" w14:textId="77777777" w:rsidR="009F51EF" w:rsidRPr="009F51EF" w:rsidRDefault="009F51EF" w:rsidP="009F51EF">
      <w:pPr>
        <w:bidi/>
        <w:rPr>
          <w:rFonts w:cs="David" w:hint="cs"/>
          <w:rtl/>
        </w:rPr>
      </w:pPr>
    </w:p>
    <w:p w14:paraId="129C7BB7" w14:textId="77777777" w:rsidR="009F51EF" w:rsidRPr="009F51EF" w:rsidRDefault="009F51EF" w:rsidP="009F51EF">
      <w:pPr>
        <w:bidi/>
        <w:ind w:firstLine="512"/>
        <w:rPr>
          <w:rFonts w:cs="David" w:hint="cs"/>
          <w:rtl/>
        </w:rPr>
      </w:pPr>
      <w:r w:rsidRPr="009F51EF">
        <w:rPr>
          <w:rFonts w:cs="David" w:hint="cs"/>
          <w:rtl/>
        </w:rPr>
        <w:tab/>
        <w:t xml:space="preserve"> לא זה היה הנושא. ראיתי מה הגיע לנשיאות. בנושא מצבם של המגורשים מגוש-קטיף עוסקת כמעט כל ועדה מוועדות הכנסת במשך שלוש השנים האחרונות. </w:t>
      </w:r>
    </w:p>
    <w:p w14:paraId="1842E0CB" w14:textId="77777777" w:rsidR="009F51EF" w:rsidRPr="009F51EF" w:rsidRDefault="009F51EF" w:rsidP="009F51EF">
      <w:pPr>
        <w:bidi/>
        <w:ind w:firstLine="512"/>
        <w:rPr>
          <w:rFonts w:cs="David" w:hint="cs"/>
          <w:rtl/>
        </w:rPr>
      </w:pPr>
    </w:p>
    <w:p w14:paraId="58B67FE5" w14:textId="77777777" w:rsidR="009F51EF" w:rsidRPr="009F51EF" w:rsidRDefault="009F51EF" w:rsidP="009F51EF">
      <w:pPr>
        <w:bidi/>
        <w:rPr>
          <w:rFonts w:cs="David" w:hint="cs"/>
          <w:rtl/>
        </w:rPr>
      </w:pPr>
      <w:r w:rsidRPr="009F51EF">
        <w:rPr>
          <w:rFonts w:cs="David" w:hint="cs"/>
          <w:u w:val="single"/>
          <w:rtl/>
        </w:rPr>
        <w:t>צבי הנדל:</w:t>
      </w:r>
    </w:p>
    <w:p w14:paraId="6C555E36" w14:textId="77777777" w:rsidR="009F51EF" w:rsidRPr="009F51EF" w:rsidRDefault="009F51EF" w:rsidP="009F51EF">
      <w:pPr>
        <w:bidi/>
        <w:rPr>
          <w:rFonts w:cs="David" w:hint="cs"/>
          <w:rtl/>
        </w:rPr>
      </w:pPr>
    </w:p>
    <w:p w14:paraId="220C3EA5" w14:textId="77777777" w:rsidR="009F51EF" w:rsidRPr="009F51EF" w:rsidRDefault="009F51EF" w:rsidP="009F51EF">
      <w:pPr>
        <w:bidi/>
        <w:ind w:firstLine="512"/>
        <w:rPr>
          <w:rFonts w:cs="David" w:hint="cs"/>
          <w:rtl/>
        </w:rPr>
      </w:pPr>
      <w:r w:rsidRPr="009F51EF">
        <w:rPr>
          <w:rFonts w:cs="David" w:hint="cs"/>
          <w:rtl/>
        </w:rPr>
        <w:tab/>
        <w:t xml:space="preserve"> תראה את התוצאה. </w:t>
      </w:r>
    </w:p>
    <w:p w14:paraId="4ACC11B0" w14:textId="77777777" w:rsidR="009F51EF" w:rsidRPr="009F51EF" w:rsidRDefault="009F51EF" w:rsidP="009F51EF">
      <w:pPr>
        <w:bidi/>
        <w:ind w:firstLine="512"/>
        <w:rPr>
          <w:rFonts w:cs="David" w:hint="cs"/>
          <w:rtl/>
        </w:rPr>
      </w:pPr>
    </w:p>
    <w:p w14:paraId="11CF6D4C" w14:textId="77777777" w:rsidR="009F51EF" w:rsidRPr="009F51EF" w:rsidRDefault="009F51EF" w:rsidP="009F51EF">
      <w:pPr>
        <w:bidi/>
        <w:rPr>
          <w:rFonts w:cs="David" w:hint="cs"/>
          <w:u w:val="single"/>
          <w:rtl/>
        </w:rPr>
      </w:pPr>
      <w:r w:rsidRPr="009F51EF">
        <w:rPr>
          <w:rFonts w:cs="David" w:hint="cs"/>
          <w:u w:val="single"/>
          <w:rtl/>
        </w:rPr>
        <w:t>דוד רותם:</w:t>
      </w:r>
    </w:p>
    <w:p w14:paraId="5DA0C6B6" w14:textId="77777777" w:rsidR="009F51EF" w:rsidRPr="009F51EF" w:rsidRDefault="009F51EF" w:rsidP="009F51EF">
      <w:pPr>
        <w:bidi/>
        <w:rPr>
          <w:rFonts w:cs="David" w:hint="cs"/>
          <w:rtl/>
        </w:rPr>
      </w:pPr>
    </w:p>
    <w:p w14:paraId="7BF4269B" w14:textId="77777777" w:rsidR="009F51EF" w:rsidRPr="009F51EF" w:rsidRDefault="009F51EF" w:rsidP="009F51EF">
      <w:pPr>
        <w:bidi/>
        <w:ind w:firstLine="512"/>
        <w:rPr>
          <w:rFonts w:cs="David" w:hint="cs"/>
          <w:rtl/>
        </w:rPr>
      </w:pPr>
      <w:r w:rsidRPr="009F51EF">
        <w:rPr>
          <w:rFonts w:cs="David" w:hint="cs"/>
          <w:rtl/>
        </w:rPr>
        <w:tab/>
        <w:t xml:space="preserve"> יש לי תשובה לזה, אבל אני לא רוצה עכשיו. העניין הוא שהבקשות לדיון דחוף שהוגשו לנשיאות דיברו על שלוש שנים להתנתקות, כלומר יום ציון הגירוש. הנשיאות החליטה שהנושא הזה איננו דחוף, משום שלציין שלוש שנים לגירוש אפשר לציין במועדים אחרים, בדיון רציני, ולא בשלוש דקות של דיבור. אין דחיפות ואין שום פתרון שאפשר יהיה למצוא בדיון כזה. לכן הנשיאות החליטה שזה לא דחוף ולא צריך לדון בזה. </w:t>
      </w:r>
    </w:p>
    <w:p w14:paraId="6079F720" w14:textId="77777777" w:rsidR="009F51EF" w:rsidRPr="009F51EF" w:rsidRDefault="009F51EF" w:rsidP="009F51EF">
      <w:pPr>
        <w:bidi/>
        <w:ind w:firstLine="512"/>
        <w:rPr>
          <w:rFonts w:cs="David" w:hint="cs"/>
          <w:rtl/>
        </w:rPr>
      </w:pPr>
    </w:p>
    <w:p w14:paraId="420A7957"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26DDDBF8" w14:textId="77777777" w:rsidR="009F51EF" w:rsidRPr="009F51EF" w:rsidRDefault="009F51EF" w:rsidP="009F51EF">
      <w:pPr>
        <w:bidi/>
        <w:rPr>
          <w:rFonts w:cs="David" w:hint="cs"/>
          <w:rtl/>
        </w:rPr>
      </w:pPr>
    </w:p>
    <w:p w14:paraId="284C7902" w14:textId="77777777" w:rsidR="009F51EF" w:rsidRPr="009F51EF" w:rsidRDefault="009F51EF" w:rsidP="009F51EF">
      <w:pPr>
        <w:bidi/>
        <w:ind w:firstLine="512"/>
        <w:rPr>
          <w:rFonts w:cs="David" w:hint="cs"/>
          <w:rtl/>
        </w:rPr>
      </w:pPr>
      <w:r w:rsidRPr="009F51EF">
        <w:rPr>
          <w:rFonts w:cs="David" w:hint="cs"/>
          <w:rtl/>
        </w:rPr>
        <w:tab/>
        <w:t>אני מודה לך, אדוני. מי בעד לקבל את הערעור של חבר הכנסת אורי אריאל, שהוצג על-ידי חבר הכנסת צבי הנדל? מי נגד? מי נמנע?</w:t>
      </w:r>
    </w:p>
    <w:p w14:paraId="18CB193F" w14:textId="77777777" w:rsidR="009F51EF" w:rsidRPr="009F51EF" w:rsidRDefault="009F51EF" w:rsidP="009F51EF">
      <w:pPr>
        <w:bidi/>
        <w:ind w:firstLine="512"/>
        <w:rPr>
          <w:rFonts w:cs="David" w:hint="cs"/>
          <w:rtl/>
        </w:rPr>
      </w:pPr>
    </w:p>
    <w:p w14:paraId="42943F5B" w14:textId="77777777" w:rsidR="009F51EF" w:rsidRPr="009F51EF" w:rsidRDefault="009F51EF" w:rsidP="009F51EF">
      <w:pPr>
        <w:bidi/>
        <w:jc w:val="center"/>
        <w:rPr>
          <w:rFonts w:cs="David" w:hint="cs"/>
          <w:rtl/>
        </w:rPr>
      </w:pPr>
      <w:r w:rsidRPr="009F51EF">
        <w:rPr>
          <w:rFonts w:cs="David" w:hint="cs"/>
          <w:rtl/>
        </w:rPr>
        <w:t>ה צ ב ע ה</w:t>
      </w:r>
    </w:p>
    <w:p w14:paraId="4C4F6C1C" w14:textId="77777777" w:rsidR="009F51EF" w:rsidRPr="009F51EF" w:rsidRDefault="009F51EF" w:rsidP="009F51EF">
      <w:pPr>
        <w:bidi/>
        <w:jc w:val="center"/>
        <w:rPr>
          <w:rFonts w:cs="David" w:hint="cs"/>
          <w:rtl/>
        </w:rPr>
      </w:pPr>
      <w:r w:rsidRPr="009F51EF">
        <w:rPr>
          <w:rFonts w:cs="David" w:hint="cs"/>
          <w:rtl/>
        </w:rPr>
        <w:t xml:space="preserve">בעד </w:t>
      </w:r>
      <w:r w:rsidRPr="009F51EF">
        <w:rPr>
          <w:rFonts w:cs="David"/>
          <w:rtl/>
        </w:rPr>
        <w:t>–</w:t>
      </w:r>
      <w:r w:rsidRPr="009F51EF">
        <w:rPr>
          <w:rFonts w:cs="David" w:hint="cs"/>
          <w:rtl/>
        </w:rPr>
        <w:t xml:space="preserve"> 4</w:t>
      </w:r>
    </w:p>
    <w:p w14:paraId="1DF35726" w14:textId="77777777" w:rsidR="009F51EF" w:rsidRPr="009F51EF" w:rsidRDefault="009F51EF" w:rsidP="009F51EF">
      <w:pPr>
        <w:bidi/>
        <w:jc w:val="center"/>
        <w:rPr>
          <w:rFonts w:cs="David" w:hint="cs"/>
          <w:rtl/>
        </w:rPr>
      </w:pPr>
      <w:r w:rsidRPr="009F51EF">
        <w:rPr>
          <w:rFonts w:cs="David" w:hint="cs"/>
          <w:rtl/>
        </w:rPr>
        <w:t xml:space="preserve">נגד </w:t>
      </w:r>
      <w:r w:rsidRPr="009F51EF">
        <w:rPr>
          <w:rFonts w:cs="David"/>
          <w:rtl/>
        </w:rPr>
        <w:t>–</w:t>
      </w:r>
      <w:r w:rsidRPr="009F51EF">
        <w:rPr>
          <w:rFonts w:cs="David" w:hint="cs"/>
          <w:rtl/>
        </w:rPr>
        <w:t xml:space="preserve"> 4</w:t>
      </w:r>
    </w:p>
    <w:p w14:paraId="1B6312A4" w14:textId="77777777" w:rsidR="009F51EF" w:rsidRPr="009F51EF" w:rsidRDefault="009F51EF" w:rsidP="009F51EF">
      <w:pPr>
        <w:bidi/>
        <w:jc w:val="center"/>
        <w:rPr>
          <w:rFonts w:cs="David" w:hint="cs"/>
          <w:rtl/>
        </w:rPr>
      </w:pPr>
      <w:r w:rsidRPr="009F51EF">
        <w:rPr>
          <w:rFonts w:cs="David" w:hint="cs"/>
          <w:rtl/>
        </w:rPr>
        <w:t xml:space="preserve">נמנעים </w:t>
      </w:r>
      <w:r w:rsidRPr="009F51EF">
        <w:rPr>
          <w:rFonts w:cs="David"/>
          <w:rtl/>
        </w:rPr>
        <w:t>–</w:t>
      </w:r>
      <w:r w:rsidRPr="009F51EF">
        <w:rPr>
          <w:rFonts w:cs="David" w:hint="cs"/>
          <w:rtl/>
        </w:rPr>
        <w:t xml:space="preserve"> 1</w:t>
      </w:r>
    </w:p>
    <w:p w14:paraId="42CEDC25" w14:textId="77777777" w:rsidR="009F51EF" w:rsidRPr="009F51EF" w:rsidRDefault="009F51EF" w:rsidP="009F51EF">
      <w:pPr>
        <w:bidi/>
        <w:ind w:firstLine="512"/>
        <w:rPr>
          <w:rFonts w:cs="David" w:hint="cs"/>
          <w:rtl/>
        </w:rPr>
      </w:pPr>
    </w:p>
    <w:p w14:paraId="14E0449F"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7AB53EAE" w14:textId="77777777" w:rsidR="009F51EF" w:rsidRPr="009F51EF" w:rsidRDefault="009F51EF" w:rsidP="009F51EF">
      <w:pPr>
        <w:bidi/>
        <w:rPr>
          <w:rFonts w:cs="David" w:hint="cs"/>
          <w:rtl/>
        </w:rPr>
      </w:pPr>
    </w:p>
    <w:p w14:paraId="16329EE3" w14:textId="77777777" w:rsidR="009F51EF" w:rsidRPr="009F51EF" w:rsidRDefault="009F51EF" w:rsidP="009F51EF">
      <w:pPr>
        <w:bidi/>
        <w:ind w:firstLine="512"/>
        <w:rPr>
          <w:rFonts w:cs="David" w:hint="cs"/>
          <w:rtl/>
        </w:rPr>
      </w:pPr>
      <w:r w:rsidRPr="009F51EF">
        <w:rPr>
          <w:rFonts w:cs="David" w:hint="cs"/>
          <w:rtl/>
        </w:rPr>
        <w:tab/>
        <w:t xml:space="preserve">הערעור לא התקבל. תודה רבה. </w:t>
      </w:r>
    </w:p>
    <w:p w14:paraId="2F061FBD" w14:textId="77777777" w:rsidR="009F51EF" w:rsidRPr="009F51EF" w:rsidRDefault="009F51EF" w:rsidP="009F51EF">
      <w:pPr>
        <w:bidi/>
        <w:ind w:firstLine="512"/>
        <w:rPr>
          <w:rFonts w:cs="David" w:hint="cs"/>
          <w:rtl/>
        </w:rPr>
      </w:pPr>
    </w:p>
    <w:p w14:paraId="18FC751F" w14:textId="77777777" w:rsidR="009F51EF" w:rsidRPr="009F51EF" w:rsidRDefault="009F51EF" w:rsidP="009F51EF">
      <w:pPr>
        <w:bidi/>
        <w:rPr>
          <w:rFonts w:cs="David" w:hint="cs"/>
          <w:rtl/>
        </w:rPr>
      </w:pPr>
      <w:r w:rsidRPr="009F51EF">
        <w:rPr>
          <w:rFonts w:cs="David" w:hint="cs"/>
          <w:u w:val="single"/>
          <w:rtl/>
        </w:rPr>
        <w:t>צבי הנדל:</w:t>
      </w:r>
    </w:p>
    <w:p w14:paraId="2825E979" w14:textId="77777777" w:rsidR="009F51EF" w:rsidRPr="009F51EF" w:rsidRDefault="009F51EF" w:rsidP="009F51EF">
      <w:pPr>
        <w:bidi/>
        <w:rPr>
          <w:rFonts w:cs="David" w:hint="cs"/>
          <w:rtl/>
        </w:rPr>
      </w:pPr>
    </w:p>
    <w:p w14:paraId="517A9E2C" w14:textId="77777777" w:rsidR="009F51EF" w:rsidRPr="009F51EF" w:rsidRDefault="009F51EF" w:rsidP="009F51EF">
      <w:pPr>
        <w:bidi/>
        <w:ind w:firstLine="512"/>
        <w:rPr>
          <w:rFonts w:cs="David" w:hint="cs"/>
          <w:rtl/>
        </w:rPr>
      </w:pPr>
      <w:r w:rsidRPr="009F51EF">
        <w:rPr>
          <w:rFonts w:cs="David" w:hint="cs"/>
          <w:rtl/>
        </w:rPr>
        <w:tab/>
        <w:t xml:space="preserve"> זה מדהים. אני מבקש רביזיה. </w:t>
      </w:r>
    </w:p>
    <w:p w14:paraId="6812E84E" w14:textId="77777777" w:rsidR="009F51EF" w:rsidRPr="009F51EF" w:rsidRDefault="009F51EF" w:rsidP="009F51EF">
      <w:pPr>
        <w:bidi/>
        <w:ind w:firstLine="512"/>
        <w:rPr>
          <w:rFonts w:cs="David" w:hint="cs"/>
          <w:rtl/>
        </w:rPr>
      </w:pPr>
    </w:p>
    <w:p w14:paraId="3866EEE0"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5FE6C87C" w14:textId="77777777" w:rsidR="009F51EF" w:rsidRPr="009F51EF" w:rsidRDefault="009F51EF" w:rsidP="009F51EF">
      <w:pPr>
        <w:bidi/>
        <w:rPr>
          <w:rFonts w:cs="David" w:hint="cs"/>
          <w:rtl/>
        </w:rPr>
      </w:pPr>
    </w:p>
    <w:p w14:paraId="33A63755" w14:textId="77777777" w:rsidR="009F51EF" w:rsidRPr="009F51EF" w:rsidRDefault="009F51EF" w:rsidP="009F51EF">
      <w:pPr>
        <w:bidi/>
        <w:rPr>
          <w:rFonts w:cs="David" w:hint="cs"/>
          <w:rtl/>
        </w:rPr>
      </w:pPr>
      <w:r w:rsidRPr="009F51EF">
        <w:rPr>
          <w:rFonts w:cs="David" w:hint="cs"/>
          <w:rtl/>
        </w:rPr>
        <w:tab/>
        <w:t xml:space="preserve">בקשתך נרשמה. </w:t>
      </w:r>
    </w:p>
    <w:p w14:paraId="0AA57C24" w14:textId="77777777" w:rsidR="009F51EF" w:rsidRPr="009F51EF" w:rsidRDefault="009F51EF" w:rsidP="009F51EF">
      <w:pPr>
        <w:bidi/>
        <w:rPr>
          <w:rFonts w:cs="David" w:hint="cs"/>
          <w:rtl/>
        </w:rPr>
      </w:pPr>
      <w:r w:rsidRPr="009F51EF">
        <w:rPr>
          <w:rFonts w:cs="David"/>
          <w:rtl/>
        </w:rPr>
        <w:br w:type="page"/>
      </w:r>
    </w:p>
    <w:p w14:paraId="099836C4" w14:textId="77777777" w:rsidR="009F51EF" w:rsidRPr="009F51EF" w:rsidRDefault="009F51EF" w:rsidP="009F51EF">
      <w:pPr>
        <w:bidi/>
        <w:ind w:firstLine="567"/>
        <w:jc w:val="center"/>
        <w:rPr>
          <w:rFonts w:cs="David" w:hint="cs"/>
          <w:b/>
          <w:bCs/>
          <w:u w:val="single"/>
          <w:rtl/>
        </w:rPr>
      </w:pPr>
      <w:r w:rsidRPr="009F51EF">
        <w:rPr>
          <w:rFonts w:cs="David" w:hint="cs"/>
          <w:rtl/>
        </w:rPr>
        <w:tab/>
      </w:r>
      <w:r w:rsidRPr="009F51EF">
        <w:rPr>
          <w:rFonts w:cs="David" w:hint="cs"/>
          <w:b/>
          <w:bCs/>
          <w:u w:val="single"/>
          <w:rtl/>
        </w:rPr>
        <w:t xml:space="preserve">2. הארכת תקופת כהונתה של </w:t>
      </w:r>
    </w:p>
    <w:p w14:paraId="2F79ADD5" w14:textId="77777777" w:rsidR="009F51EF" w:rsidRPr="009F51EF" w:rsidRDefault="009F51EF" w:rsidP="009F51EF">
      <w:pPr>
        <w:bidi/>
        <w:ind w:firstLine="567"/>
        <w:jc w:val="center"/>
        <w:rPr>
          <w:rFonts w:cs="David" w:hint="cs"/>
          <w:b/>
          <w:bCs/>
          <w:u w:val="single"/>
          <w:rtl/>
        </w:rPr>
      </w:pPr>
      <w:r w:rsidRPr="009F51EF">
        <w:rPr>
          <w:rFonts w:cs="David" w:hint="cs"/>
          <w:b/>
          <w:bCs/>
          <w:u w:val="single"/>
          <w:rtl/>
        </w:rPr>
        <w:t>הוועדה המיוחדת לבדיקת היערכות ומוכנות לרעידות אדמה</w:t>
      </w:r>
    </w:p>
    <w:p w14:paraId="6A0E99CB" w14:textId="77777777" w:rsidR="009F51EF" w:rsidRPr="009F51EF" w:rsidRDefault="009F51EF" w:rsidP="009F51EF">
      <w:pPr>
        <w:bidi/>
        <w:ind w:firstLine="512"/>
        <w:rPr>
          <w:rFonts w:cs="David" w:hint="cs"/>
          <w:rtl/>
        </w:rPr>
      </w:pPr>
    </w:p>
    <w:p w14:paraId="4D2F03A5" w14:textId="77777777" w:rsidR="009F51EF" w:rsidRDefault="009F51EF" w:rsidP="009F51EF">
      <w:pPr>
        <w:bidi/>
        <w:rPr>
          <w:rFonts w:cs="David" w:hint="cs"/>
          <w:u w:val="single"/>
          <w:rtl/>
        </w:rPr>
      </w:pPr>
    </w:p>
    <w:p w14:paraId="1FABB74C" w14:textId="77777777" w:rsidR="009F51EF" w:rsidRDefault="009F51EF" w:rsidP="009F51EF">
      <w:pPr>
        <w:bidi/>
        <w:rPr>
          <w:rFonts w:cs="David" w:hint="cs"/>
          <w:u w:val="single"/>
          <w:rtl/>
        </w:rPr>
      </w:pPr>
    </w:p>
    <w:p w14:paraId="19A396BC"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33DA5FA6" w14:textId="77777777" w:rsidR="009F51EF" w:rsidRPr="009F51EF" w:rsidRDefault="009F51EF" w:rsidP="009F51EF">
      <w:pPr>
        <w:bidi/>
        <w:rPr>
          <w:rFonts w:cs="David" w:hint="cs"/>
          <w:rtl/>
        </w:rPr>
      </w:pPr>
    </w:p>
    <w:p w14:paraId="5B94235E" w14:textId="77777777" w:rsidR="009F51EF" w:rsidRPr="009F51EF" w:rsidRDefault="009F51EF" w:rsidP="009F51EF">
      <w:pPr>
        <w:bidi/>
        <w:ind w:firstLine="512"/>
        <w:rPr>
          <w:rFonts w:cs="David" w:hint="cs"/>
        </w:rPr>
      </w:pPr>
      <w:r w:rsidRPr="009F51EF">
        <w:rPr>
          <w:rFonts w:cs="David" w:hint="cs"/>
          <w:rtl/>
        </w:rPr>
        <w:t xml:space="preserve">אנחנו עוברים לדון בנושא הארכת תקופת כהונתה של הוועדה המיוחדת לבדיקת היערכות ומוכנות לרעידות אדמה. אני רוצה לקרוא לכם את מכתבו של מזכיר הכנסת בהקשר זה: לכבוד חבר הכנסת דוד טל, יושב-ראש ועדת הכנסת, שלום רב. הנדון: הארכת כהונתה של הוועדה המיוחדת לבדיקת היערכות ומוכנות לרעידות אדמה. נתבקשתי על-ידי יושבת-ראש הכנסת לפנות אליך בעניין שבנדון כדלקמן: ביום 2 ביולי 2008 הגישה הוועדה המיוחדת לבדיקת היערכות ומוכנות לרעידות אדמה, בראשות חבר הכנסת משה כחלון, דוח על פעילותה. בעקבות דברים שנאמרו במהלך הדיון שנערך במליאת הכנסת בעניין דוח הוועדה, וביניהם דבריו של יושב-ראש הוועדה, עלה הצורך בביצוע פעולות נוספות מצד הוועדה בטרם תסיים את תפקידה. מאחר שהוועדה אמורה לסיים את פעילותה ביום 10 באוגוסט 2008, מבקשת יושבת-ראש הכנסת להביא לאישורה של ועדת הכנסת את הצעתה כי הוועדה תמשיך לפעול חודשיים נוספים, קרי עד ה-10 באוקטובר 2008, כדי שתביאה בפני מליאת הכנסת. מזכיר הכנסת. </w:t>
      </w:r>
      <w:r w:rsidRPr="009F51EF">
        <w:rPr>
          <w:rFonts w:cs="David" w:hint="cs"/>
          <w:rtl/>
        </w:rPr>
        <w:tab/>
      </w:r>
    </w:p>
    <w:p w14:paraId="5D1DB29A" w14:textId="77777777" w:rsidR="009F51EF" w:rsidRPr="009F51EF" w:rsidRDefault="009F51EF" w:rsidP="009F51EF">
      <w:pPr>
        <w:bidi/>
        <w:rPr>
          <w:rFonts w:cs="David" w:hint="cs"/>
          <w:b/>
          <w:bCs/>
          <w:rtl/>
        </w:rPr>
      </w:pPr>
    </w:p>
    <w:p w14:paraId="57599589" w14:textId="77777777" w:rsidR="009F51EF" w:rsidRPr="009F51EF" w:rsidRDefault="009F51EF" w:rsidP="009F51EF">
      <w:pPr>
        <w:bidi/>
        <w:rPr>
          <w:rFonts w:cs="David" w:hint="cs"/>
          <w:rtl/>
        </w:rPr>
      </w:pPr>
      <w:r w:rsidRPr="009F51EF">
        <w:rPr>
          <w:rFonts w:cs="David" w:hint="cs"/>
          <w:rtl/>
        </w:rPr>
        <w:tab/>
        <w:t xml:space="preserve">האם מישהו רוצה לחוות את דעתו על בקשתו של מזכיר הכנסת? אם כך, נעבור להצבעה על אישור הבקשה. </w:t>
      </w:r>
    </w:p>
    <w:p w14:paraId="22CA8F93" w14:textId="77777777" w:rsidR="009F51EF" w:rsidRPr="009F51EF" w:rsidRDefault="009F51EF" w:rsidP="009F51EF">
      <w:pPr>
        <w:bidi/>
        <w:rPr>
          <w:rFonts w:cs="David" w:hint="cs"/>
          <w:rtl/>
        </w:rPr>
      </w:pPr>
    </w:p>
    <w:p w14:paraId="4FF2B5F8" w14:textId="77777777" w:rsidR="009F51EF" w:rsidRPr="009F51EF" w:rsidRDefault="009F51EF" w:rsidP="009F51EF">
      <w:pPr>
        <w:bidi/>
        <w:rPr>
          <w:rFonts w:cs="David" w:hint="cs"/>
          <w:u w:val="single"/>
          <w:rtl/>
        </w:rPr>
      </w:pPr>
      <w:r w:rsidRPr="009F51EF">
        <w:rPr>
          <w:rFonts w:cs="David" w:hint="cs"/>
          <w:u w:val="single"/>
          <w:rtl/>
        </w:rPr>
        <w:t>עו"ד ארבל אסטרחן:</w:t>
      </w:r>
    </w:p>
    <w:p w14:paraId="2D3BD472" w14:textId="77777777" w:rsidR="009F51EF" w:rsidRPr="009F51EF" w:rsidRDefault="009F51EF" w:rsidP="009F51EF">
      <w:pPr>
        <w:bidi/>
        <w:rPr>
          <w:rFonts w:cs="David" w:hint="cs"/>
          <w:rtl/>
        </w:rPr>
      </w:pPr>
    </w:p>
    <w:p w14:paraId="6B51DBB9" w14:textId="77777777" w:rsidR="009F51EF" w:rsidRPr="009F51EF" w:rsidRDefault="009F51EF" w:rsidP="009F51EF">
      <w:pPr>
        <w:bidi/>
        <w:rPr>
          <w:rFonts w:cs="David" w:hint="cs"/>
          <w:rtl/>
        </w:rPr>
      </w:pPr>
      <w:r w:rsidRPr="009F51EF">
        <w:rPr>
          <w:rFonts w:cs="David" w:hint="cs"/>
          <w:rtl/>
        </w:rPr>
        <w:tab/>
        <w:t xml:space="preserve"> זאת המלצה למליאה, זה יעבור למליאה. </w:t>
      </w:r>
    </w:p>
    <w:p w14:paraId="3E673EE5" w14:textId="77777777" w:rsidR="009F51EF" w:rsidRPr="009F51EF" w:rsidRDefault="009F51EF" w:rsidP="009F51EF">
      <w:pPr>
        <w:bidi/>
        <w:rPr>
          <w:rFonts w:cs="David" w:hint="cs"/>
          <w:rtl/>
        </w:rPr>
      </w:pPr>
    </w:p>
    <w:p w14:paraId="19E4A63E"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73CA6433" w14:textId="77777777" w:rsidR="009F51EF" w:rsidRPr="009F51EF" w:rsidRDefault="009F51EF" w:rsidP="009F51EF">
      <w:pPr>
        <w:bidi/>
        <w:rPr>
          <w:rFonts w:cs="David" w:hint="cs"/>
          <w:rtl/>
        </w:rPr>
      </w:pPr>
    </w:p>
    <w:p w14:paraId="3672E3E7" w14:textId="77777777" w:rsidR="009F51EF" w:rsidRPr="009F51EF" w:rsidRDefault="009F51EF" w:rsidP="009F51EF">
      <w:pPr>
        <w:bidi/>
        <w:rPr>
          <w:rFonts w:cs="David" w:hint="cs"/>
          <w:rtl/>
        </w:rPr>
      </w:pPr>
      <w:r w:rsidRPr="009F51EF">
        <w:rPr>
          <w:rFonts w:cs="David" w:hint="cs"/>
          <w:rtl/>
        </w:rPr>
        <w:tab/>
        <w:t>זה יעבור למליאה. מי בעד? מי נגד? מי נמנע?</w:t>
      </w:r>
    </w:p>
    <w:p w14:paraId="709DD3A1" w14:textId="77777777" w:rsidR="009F51EF" w:rsidRPr="009F51EF" w:rsidRDefault="009F51EF" w:rsidP="009F51EF">
      <w:pPr>
        <w:bidi/>
        <w:rPr>
          <w:rFonts w:cs="David" w:hint="cs"/>
          <w:rtl/>
        </w:rPr>
      </w:pPr>
    </w:p>
    <w:p w14:paraId="71CCC8F6" w14:textId="77777777" w:rsidR="009F51EF" w:rsidRPr="009F51EF" w:rsidRDefault="009F51EF" w:rsidP="009F51EF">
      <w:pPr>
        <w:bidi/>
        <w:jc w:val="center"/>
        <w:rPr>
          <w:rFonts w:cs="David" w:hint="cs"/>
          <w:rtl/>
        </w:rPr>
      </w:pPr>
      <w:r w:rsidRPr="009F51EF">
        <w:rPr>
          <w:rFonts w:cs="David" w:hint="cs"/>
          <w:rtl/>
        </w:rPr>
        <w:t>ה צ ב ע ה</w:t>
      </w:r>
    </w:p>
    <w:p w14:paraId="584680C6" w14:textId="77777777" w:rsidR="009F51EF" w:rsidRPr="009F51EF" w:rsidRDefault="009F51EF" w:rsidP="009F51EF">
      <w:pPr>
        <w:bidi/>
        <w:jc w:val="center"/>
        <w:rPr>
          <w:rFonts w:cs="David" w:hint="cs"/>
          <w:rtl/>
        </w:rPr>
      </w:pPr>
      <w:r w:rsidRPr="009F51EF">
        <w:rPr>
          <w:rFonts w:cs="David" w:hint="cs"/>
          <w:rtl/>
        </w:rPr>
        <w:t xml:space="preserve">בעד </w:t>
      </w:r>
      <w:r w:rsidRPr="009F51EF">
        <w:rPr>
          <w:rFonts w:cs="David"/>
          <w:rtl/>
        </w:rPr>
        <w:t>–</w:t>
      </w:r>
      <w:r w:rsidRPr="009F51EF">
        <w:rPr>
          <w:rFonts w:cs="David" w:hint="cs"/>
          <w:rtl/>
        </w:rPr>
        <w:t xml:space="preserve"> 4</w:t>
      </w:r>
    </w:p>
    <w:p w14:paraId="23C70C11" w14:textId="77777777" w:rsidR="009F51EF" w:rsidRPr="009F51EF" w:rsidRDefault="009F51EF" w:rsidP="009F51EF">
      <w:pPr>
        <w:bidi/>
        <w:jc w:val="center"/>
        <w:rPr>
          <w:rFonts w:cs="David" w:hint="cs"/>
          <w:rtl/>
        </w:rPr>
      </w:pPr>
      <w:r w:rsidRPr="009F51EF">
        <w:rPr>
          <w:rFonts w:cs="David" w:hint="cs"/>
          <w:rtl/>
        </w:rPr>
        <w:t xml:space="preserve">נגד </w:t>
      </w:r>
      <w:r w:rsidRPr="009F51EF">
        <w:rPr>
          <w:rFonts w:cs="David"/>
          <w:rtl/>
        </w:rPr>
        <w:t>–</w:t>
      </w:r>
      <w:r w:rsidRPr="009F51EF">
        <w:rPr>
          <w:rFonts w:cs="David" w:hint="cs"/>
          <w:rtl/>
        </w:rPr>
        <w:t xml:space="preserve"> 1</w:t>
      </w:r>
    </w:p>
    <w:p w14:paraId="26269D60" w14:textId="77777777" w:rsidR="009F51EF" w:rsidRPr="009F51EF" w:rsidRDefault="009F51EF" w:rsidP="009F51EF">
      <w:pPr>
        <w:bidi/>
        <w:jc w:val="center"/>
        <w:rPr>
          <w:rFonts w:cs="David" w:hint="cs"/>
          <w:rtl/>
        </w:rPr>
      </w:pPr>
      <w:r w:rsidRPr="009F51EF">
        <w:rPr>
          <w:rFonts w:cs="David" w:hint="cs"/>
          <w:rtl/>
        </w:rPr>
        <w:t xml:space="preserve">נמנעים </w:t>
      </w:r>
      <w:r w:rsidRPr="009F51EF">
        <w:rPr>
          <w:rFonts w:cs="David"/>
          <w:rtl/>
        </w:rPr>
        <w:t>–</w:t>
      </w:r>
      <w:r w:rsidRPr="009F51EF">
        <w:rPr>
          <w:rFonts w:cs="David" w:hint="cs"/>
          <w:rtl/>
        </w:rPr>
        <w:t xml:space="preserve"> 1</w:t>
      </w:r>
    </w:p>
    <w:p w14:paraId="3270445E" w14:textId="77777777" w:rsidR="009F51EF" w:rsidRPr="009F51EF" w:rsidRDefault="009F51EF" w:rsidP="009F51EF">
      <w:pPr>
        <w:bidi/>
        <w:rPr>
          <w:rFonts w:cs="David" w:hint="cs"/>
          <w:rtl/>
        </w:rPr>
      </w:pPr>
    </w:p>
    <w:p w14:paraId="17FB917C" w14:textId="77777777" w:rsidR="009F51EF" w:rsidRPr="009F51EF" w:rsidRDefault="009F51EF" w:rsidP="009F51EF">
      <w:pPr>
        <w:bidi/>
        <w:rPr>
          <w:rFonts w:cs="David" w:hint="cs"/>
          <w:rtl/>
        </w:rPr>
      </w:pPr>
      <w:r w:rsidRPr="009F51EF">
        <w:rPr>
          <w:rFonts w:cs="David" w:hint="cs"/>
          <w:rtl/>
        </w:rPr>
        <w:tab/>
        <w:t xml:space="preserve">הבקשה התקבלה. </w:t>
      </w:r>
    </w:p>
    <w:p w14:paraId="2908F287" w14:textId="77777777" w:rsidR="009F51EF" w:rsidRPr="009F51EF" w:rsidRDefault="009F51EF" w:rsidP="009F51EF">
      <w:pPr>
        <w:bidi/>
        <w:jc w:val="center"/>
        <w:rPr>
          <w:rFonts w:cs="David" w:hint="cs"/>
          <w:b/>
          <w:bCs/>
          <w:rtl/>
        </w:rPr>
      </w:pPr>
      <w:r w:rsidRPr="009F51EF">
        <w:rPr>
          <w:rFonts w:cs="David"/>
          <w:rtl/>
        </w:rPr>
        <w:br w:type="page"/>
      </w:r>
      <w:r w:rsidRPr="009F51EF">
        <w:rPr>
          <w:rFonts w:cs="David" w:hint="cs"/>
          <w:b/>
          <w:bCs/>
          <w:rtl/>
        </w:rPr>
        <w:t>3. העברת הצעת חוק חוקרים פרטיים ושירותי שמירה</w:t>
      </w:r>
    </w:p>
    <w:p w14:paraId="574CEC86" w14:textId="77777777" w:rsidR="009F51EF" w:rsidRPr="009F51EF" w:rsidRDefault="009F51EF" w:rsidP="009F51EF">
      <w:pPr>
        <w:bidi/>
        <w:jc w:val="center"/>
        <w:rPr>
          <w:rFonts w:cs="David" w:hint="cs"/>
          <w:b/>
          <w:bCs/>
          <w:rtl/>
        </w:rPr>
      </w:pPr>
      <w:r w:rsidRPr="009F51EF">
        <w:rPr>
          <w:rFonts w:cs="David" w:hint="cs"/>
          <w:b/>
          <w:bCs/>
          <w:rtl/>
        </w:rPr>
        <w:t xml:space="preserve"> (תיקון </w:t>
      </w:r>
      <w:r w:rsidRPr="009F51EF">
        <w:rPr>
          <w:rFonts w:cs="David"/>
          <w:b/>
          <w:bCs/>
          <w:rtl/>
        </w:rPr>
        <w:t>–</w:t>
      </w:r>
      <w:r w:rsidRPr="009F51EF">
        <w:rPr>
          <w:rFonts w:cs="David" w:hint="cs"/>
          <w:b/>
          <w:bCs/>
          <w:rtl/>
        </w:rPr>
        <w:t xml:space="preserve"> שמירה על זכויות עובדים), </w:t>
      </w:r>
      <w:proofErr w:type="spellStart"/>
      <w:r w:rsidRPr="009F51EF">
        <w:rPr>
          <w:rFonts w:cs="David" w:hint="cs"/>
          <w:b/>
          <w:bCs/>
          <w:rtl/>
        </w:rPr>
        <w:t>התשס"ח</w:t>
      </w:r>
      <w:proofErr w:type="spellEnd"/>
      <w:r w:rsidRPr="009F51EF">
        <w:rPr>
          <w:rFonts w:cs="David" w:hint="cs"/>
          <w:b/>
          <w:bCs/>
          <w:rtl/>
        </w:rPr>
        <w:t xml:space="preserve">-2007, </w:t>
      </w:r>
    </w:p>
    <w:p w14:paraId="3D1AB575" w14:textId="77777777" w:rsidR="009F51EF" w:rsidRPr="009F51EF" w:rsidRDefault="009F51EF" w:rsidP="009F51EF">
      <w:pPr>
        <w:bidi/>
        <w:jc w:val="center"/>
        <w:rPr>
          <w:rFonts w:cs="David" w:hint="cs"/>
          <w:b/>
          <w:bCs/>
          <w:u w:val="single"/>
          <w:rtl/>
        </w:rPr>
      </w:pPr>
      <w:r w:rsidRPr="009F51EF">
        <w:rPr>
          <w:rFonts w:cs="David" w:hint="cs"/>
          <w:b/>
          <w:bCs/>
          <w:u w:val="single"/>
          <w:rtl/>
        </w:rPr>
        <w:t xml:space="preserve">של חברי הכנסת שלי </w:t>
      </w:r>
      <w:proofErr w:type="spellStart"/>
      <w:r w:rsidRPr="009F51EF">
        <w:rPr>
          <w:rFonts w:cs="David" w:hint="cs"/>
          <w:b/>
          <w:bCs/>
          <w:u w:val="single"/>
          <w:rtl/>
        </w:rPr>
        <w:t>יחימוביץ</w:t>
      </w:r>
      <w:proofErr w:type="spellEnd"/>
      <w:r w:rsidRPr="009F51EF">
        <w:rPr>
          <w:rFonts w:cs="David" w:hint="cs"/>
          <w:b/>
          <w:bCs/>
          <w:u w:val="single"/>
          <w:rtl/>
        </w:rPr>
        <w:t xml:space="preserve"> ודוד טל (פ/3106/17), מוועדת חוקה, חוק ומשפט לוועדה אחרת</w:t>
      </w:r>
    </w:p>
    <w:p w14:paraId="44B02F1B" w14:textId="77777777" w:rsidR="009F51EF" w:rsidRPr="009F51EF" w:rsidRDefault="009F51EF" w:rsidP="009F51EF">
      <w:pPr>
        <w:bidi/>
        <w:jc w:val="center"/>
        <w:rPr>
          <w:rFonts w:cs="David" w:hint="cs"/>
          <w:b/>
          <w:bCs/>
          <w:u w:val="single"/>
          <w:rtl/>
        </w:rPr>
      </w:pPr>
    </w:p>
    <w:p w14:paraId="360C0456" w14:textId="77777777" w:rsidR="009F51EF" w:rsidRDefault="009F51EF" w:rsidP="009F51EF">
      <w:pPr>
        <w:bidi/>
        <w:rPr>
          <w:rFonts w:cs="David" w:hint="cs"/>
          <w:u w:val="single"/>
          <w:rtl/>
        </w:rPr>
      </w:pPr>
    </w:p>
    <w:p w14:paraId="060F35CE" w14:textId="77777777" w:rsidR="009F51EF" w:rsidRDefault="009F51EF" w:rsidP="009F51EF">
      <w:pPr>
        <w:bidi/>
        <w:rPr>
          <w:rFonts w:cs="David" w:hint="cs"/>
          <w:u w:val="single"/>
          <w:rtl/>
        </w:rPr>
      </w:pPr>
    </w:p>
    <w:p w14:paraId="108FDC28"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79FDA678" w14:textId="77777777" w:rsidR="009F51EF" w:rsidRPr="009F51EF" w:rsidRDefault="009F51EF" w:rsidP="009F51EF">
      <w:pPr>
        <w:bidi/>
        <w:rPr>
          <w:rFonts w:cs="David" w:hint="cs"/>
          <w:rtl/>
        </w:rPr>
      </w:pPr>
    </w:p>
    <w:p w14:paraId="12E855CA" w14:textId="77777777" w:rsidR="009F51EF" w:rsidRPr="009F51EF" w:rsidRDefault="009F51EF" w:rsidP="009F51EF">
      <w:pPr>
        <w:bidi/>
        <w:rPr>
          <w:rFonts w:cs="David" w:hint="cs"/>
          <w:rtl/>
        </w:rPr>
      </w:pPr>
      <w:r w:rsidRPr="009F51EF">
        <w:rPr>
          <w:rFonts w:cs="David" w:hint="cs"/>
          <w:rtl/>
        </w:rPr>
        <w:tab/>
        <w:t xml:space="preserve"> אנחנו עוברים להעברת הצעת חוק חוקרים פרטיים ושירותי שמירה (תיקון </w:t>
      </w:r>
      <w:r w:rsidRPr="009F51EF">
        <w:rPr>
          <w:rFonts w:cs="David"/>
          <w:rtl/>
        </w:rPr>
        <w:t>–</w:t>
      </w:r>
      <w:r w:rsidRPr="009F51EF">
        <w:rPr>
          <w:rFonts w:cs="David" w:hint="cs"/>
          <w:rtl/>
        </w:rPr>
        <w:t xml:space="preserve"> שמירה על זכויות עובדים), </w:t>
      </w:r>
      <w:proofErr w:type="spellStart"/>
      <w:r w:rsidRPr="009F51EF">
        <w:rPr>
          <w:rFonts w:cs="David" w:hint="cs"/>
          <w:rtl/>
        </w:rPr>
        <w:t>התשס"ח</w:t>
      </w:r>
      <w:proofErr w:type="spellEnd"/>
      <w:r w:rsidRPr="009F51EF">
        <w:rPr>
          <w:rFonts w:cs="David" w:hint="cs"/>
          <w:rtl/>
        </w:rPr>
        <w:t xml:space="preserve">-2007, של חברי הכנסת שלי </w:t>
      </w:r>
      <w:proofErr w:type="spellStart"/>
      <w:r w:rsidRPr="009F51EF">
        <w:rPr>
          <w:rFonts w:cs="David" w:hint="cs"/>
          <w:rtl/>
        </w:rPr>
        <w:t>יחימוביץ</w:t>
      </w:r>
      <w:proofErr w:type="spellEnd"/>
      <w:r w:rsidRPr="009F51EF">
        <w:rPr>
          <w:rFonts w:cs="David" w:hint="cs"/>
          <w:rtl/>
        </w:rPr>
        <w:t xml:space="preserve"> ודוד טל (פ/3106/17), מוועדת חוקה, חוק ומשפט לוועדה אחרת. חברת הכנסת </w:t>
      </w:r>
      <w:proofErr w:type="spellStart"/>
      <w:r w:rsidRPr="009F51EF">
        <w:rPr>
          <w:rFonts w:cs="David" w:hint="cs"/>
          <w:rtl/>
        </w:rPr>
        <w:t>יחימוביץ</w:t>
      </w:r>
      <w:proofErr w:type="spellEnd"/>
      <w:r w:rsidRPr="009F51EF">
        <w:rPr>
          <w:rFonts w:cs="David" w:hint="cs"/>
          <w:rtl/>
        </w:rPr>
        <w:t xml:space="preserve">, בבקשה. </w:t>
      </w:r>
    </w:p>
    <w:p w14:paraId="762FD429" w14:textId="77777777" w:rsidR="009F51EF" w:rsidRPr="009F51EF" w:rsidRDefault="009F51EF" w:rsidP="009F51EF">
      <w:pPr>
        <w:bidi/>
        <w:rPr>
          <w:rFonts w:cs="David" w:hint="cs"/>
          <w:rtl/>
        </w:rPr>
      </w:pPr>
    </w:p>
    <w:p w14:paraId="23EB286D" w14:textId="77777777" w:rsidR="009F51EF" w:rsidRPr="009F51EF" w:rsidRDefault="009F51EF" w:rsidP="009F51EF">
      <w:pPr>
        <w:pStyle w:val="Heading5"/>
        <w:jc w:val="left"/>
        <w:rPr>
          <w:rFonts w:hint="cs"/>
          <w:sz w:val="24"/>
          <w:rtl/>
        </w:rPr>
      </w:pPr>
      <w:r w:rsidRPr="009F51EF">
        <w:rPr>
          <w:rFonts w:hint="cs"/>
          <w:sz w:val="24"/>
          <w:u w:val="single"/>
          <w:rtl/>
        </w:rPr>
        <w:t xml:space="preserve">שלי </w:t>
      </w:r>
      <w:proofErr w:type="spellStart"/>
      <w:r w:rsidRPr="009F51EF">
        <w:rPr>
          <w:rFonts w:hint="cs"/>
          <w:sz w:val="24"/>
          <w:u w:val="single"/>
          <w:rtl/>
        </w:rPr>
        <w:t>יחימוביץ</w:t>
      </w:r>
      <w:proofErr w:type="spellEnd"/>
      <w:r w:rsidRPr="009F51EF">
        <w:rPr>
          <w:rFonts w:hint="cs"/>
          <w:sz w:val="24"/>
          <w:u w:val="single"/>
          <w:rtl/>
        </w:rPr>
        <w:t>:</w:t>
      </w:r>
    </w:p>
    <w:p w14:paraId="0F7A9712" w14:textId="77777777" w:rsidR="009F51EF" w:rsidRPr="009F51EF" w:rsidRDefault="009F51EF" w:rsidP="009F51EF">
      <w:pPr>
        <w:pStyle w:val="Heading5"/>
        <w:jc w:val="left"/>
        <w:rPr>
          <w:rFonts w:hint="cs"/>
          <w:sz w:val="24"/>
          <w:rtl/>
        </w:rPr>
      </w:pPr>
    </w:p>
    <w:p w14:paraId="6D024D3A" w14:textId="77777777" w:rsidR="009F51EF" w:rsidRPr="009F51EF" w:rsidRDefault="009F51EF" w:rsidP="009F51EF">
      <w:pPr>
        <w:bidi/>
        <w:rPr>
          <w:rFonts w:cs="David" w:hint="cs"/>
          <w:rtl/>
        </w:rPr>
      </w:pPr>
      <w:r w:rsidRPr="009F51EF">
        <w:rPr>
          <w:rFonts w:cs="David" w:hint="cs"/>
          <w:rtl/>
        </w:rPr>
        <w:tab/>
        <w:t xml:space="preserve">אני אשמח אם חבר הכנסת דוד טל יהיה פה. </w:t>
      </w:r>
    </w:p>
    <w:p w14:paraId="0C59930C" w14:textId="77777777" w:rsidR="009F51EF" w:rsidRPr="009F51EF" w:rsidRDefault="009F51EF" w:rsidP="009F51EF">
      <w:pPr>
        <w:bidi/>
        <w:rPr>
          <w:rFonts w:cs="David" w:hint="cs"/>
          <w:rtl/>
        </w:rPr>
      </w:pPr>
    </w:p>
    <w:p w14:paraId="636AF944"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19E9919A" w14:textId="77777777" w:rsidR="009F51EF" w:rsidRPr="009F51EF" w:rsidRDefault="009F51EF" w:rsidP="009F51EF">
      <w:pPr>
        <w:bidi/>
        <w:rPr>
          <w:rFonts w:cs="David" w:hint="cs"/>
          <w:rtl/>
        </w:rPr>
      </w:pPr>
    </w:p>
    <w:p w14:paraId="30838A00" w14:textId="77777777" w:rsidR="009F51EF" w:rsidRPr="009F51EF" w:rsidRDefault="009F51EF" w:rsidP="009F51EF">
      <w:pPr>
        <w:bidi/>
        <w:rPr>
          <w:rFonts w:cs="David" w:hint="cs"/>
          <w:rtl/>
        </w:rPr>
      </w:pPr>
      <w:r w:rsidRPr="009F51EF">
        <w:rPr>
          <w:rFonts w:cs="David" w:hint="cs"/>
          <w:rtl/>
        </w:rPr>
        <w:tab/>
        <w:t xml:space="preserve">הוא לא נמצא פה בשל העובדה שהוא יוזם החוק. </w:t>
      </w:r>
    </w:p>
    <w:p w14:paraId="4151FFA9" w14:textId="77777777" w:rsidR="009F51EF" w:rsidRPr="009F51EF" w:rsidRDefault="009F51EF" w:rsidP="009F51EF">
      <w:pPr>
        <w:bidi/>
        <w:rPr>
          <w:rFonts w:cs="David" w:hint="cs"/>
          <w:rtl/>
        </w:rPr>
      </w:pPr>
    </w:p>
    <w:p w14:paraId="01C9D230" w14:textId="77777777" w:rsidR="009F51EF" w:rsidRPr="009F51EF" w:rsidRDefault="009F51EF" w:rsidP="009F51EF">
      <w:pPr>
        <w:pStyle w:val="Heading5"/>
        <w:jc w:val="left"/>
        <w:rPr>
          <w:rFonts w:hint="cs"/>
          <w:sz w:val="24"/>
          <w:rtl/>
        </w:rPr>
      </w:pPr>
      <w:r w:rsidRPr="009F51EF">
        <w:rPr>
          <w:rFonts w:hint="cs"/>
          <w:sz w:val="24"/>
          <w:u w:val="single"/>
          <w:rtl/>
        </w:rPr>
        <w:t xml:space="preserve">שלי </w:t>
      </w:r>
      <w:proofErr w:type="spellStart"/>
      <w:r w:rsidRPr="009F51EF">
        <w:rPr>
          <w:rFonts w:hint="cs"/>
          <w:sz w:val="24"/>
          <w:u w:val="single"/>
          <w:rtl/>
        </w:rPr>
        <w:t>יחימוביץ</w:t>
      </w:r>
      <w:proofErr w:type="spellEnd"/>
      <w:r w:rsidRPr="009F51EF">
        <w:rPr>
          <w:rFonts w:hint="cs"/>
          <w:sz w:val="24"/>
          <w:u w:val="single"/>
          <w:rtl/>
        </w:rPr>
        <w:t>:</w:t>
      </w:r>
    </w:p>
    <w:p w14:paraId="36911C1B" w14:textId="77777777" w:rsidR="009F51EF" w:rsidRPr="009F51EF" w:rsidRDefault="009F51EF" w:rsidP="009F51EF">
      <w:pPr>
        <w:pStyle w:val="Heading5"/>
        <w:jc w:val="left"/>
        <w:rPr>
          <w:rFonts w:hint="cs"/>
          <w:sz w:val="24"/>
          <w:rtl/>
        </w:rPr>
      </w:pPr>
    </w:p>
    <w:p w14:paraId="77F01924" w14:textId="77777777" w:rsidR="009F51EF" w:rsidRPr="009F51EF" w:rsidRDefault="009F51EF" w:rsidP="009F51EF">
      <w:pPr>
        <w:bidi/>
        <w:rPr>
          <w:rFonts w:cs="David" w:hint="cs"/>
          <w:rtl/>
        </w:rPr>
      </w:pPr>
      <w:r w:rsidRPr="009F51EF">
        <w:rPr>
          <w:rFonts w:cs="David" w:hint="cs"/>
          <w:rtl/>
        </w:rPr>
        <w:tab/>
        <w:t xml:space="preserve"> אדוני היושב-ראש, הצעת החוק שאנחנו מבקשים להעביר אותה מוועדת החוקה, חוק ומשפט לוועדת הכנסת מגוננת על זכויותיהם של שומרים ומאבטחים, שהיום מופרות באופן מאוד אינטנסיבי. סמוך לוועדת המשפטים פועלת ועדת רישוי חברות שמירה ואבטחה, שעד לפני כשנתיים פעלה כחותמת גומי ואישרה את פעולתן של כל חברות השמירה והאבטחה, גם אם הן היו עברייניות סדרתיות על חוקי העבודה וחוקי המגן. לפני שנה וחצי נהרג בפתחו של סניף "חצי חינם" בחולון המאבטח יום-טוב </w:t>
      </w:r>
      <w:proofErr w:type="spellStart"/>
      <w:r w:rsidRPr="009F51EF">
        <w:rPr>
          <w:rFonts w:cs="David" w:hint="cs"/>
          <w:rtl/>
        </w:rPr>
        <w:t>דואק</w:t>
      </w:r>
      <w:proofErr w:type="spellEnd"/>
      <w:r w:rsidRPr="009F51EF">
        <w:rPr>
          <w:rFonts w:cs="David" w:hint="cs"/>
          <w:rtl/>
        </w:rPr>
        <w:t xml:space="preserve">, והשאיר אחריו אלמנה ושלוש יתומות בלי קצבת שאירים ובלי שום ביטוח, כיוון שלא הופרשה לו פנסיה כדין בלי המרכיב של קצבת השאירים. זה, לשמחתי, היה התמרור האדום שאילץ אותם, אחרי פניות חוזרות ונשנות שלי לוועדת הרישוי, לבקש מחברות השמירה והאבטחה להוכיח שהן עומדות בחוקי העבודה ובחוקי המגן כדי לאשר להם מדי שנה את הרשיון. </w:t>
      </w:r>
    </w:p>
    <w:p w14:paraId="5101690C" w14:textId="77777777" w:rsidR="009F51EF" w:rsidRPr="009F51EF" w:rsidRDefault="009F51EF" w:rsidP="009F51EF">
      <w:pPr>
        <w:bidi/>
        <w:rPr>
          <w:rFonts w:cs="David" w:hint="cs"/>
          <w:rtl/>
        </w:rPr>
      </w:pPr>
    </w:p>
    <w:p w14:paraId="3E27CBA6" w14:textId="77777777" w:rsidR="009F51EF" w:rsidRPr="009F51EF" w:rsidRDefault="009F51EF" w:rsidP="009F51EF">
      <w:pPr>
        <w:bidi/>
        <w:rPr>
          <w:rFonts w:cs="David" w:hint="cs"/>
          <w:rtl/>
        </w:rPr>
      </w:pPr>
      <w:r w:rsidRPr="009F51EF">
        <w:rPr>
          <w:rFonts w:cs="David" w:hint="cs"/>
          <w:u w:val="single"/>
          <w:rtl/>
        </w:rPr>
        <w:t>צבי הנדל:</w:t>
      </w:r>
    </w:p>
    <w:p w14:paraId="17BC746D" w14:textId="77777777" w:rsidR="009F51EF" w:rsidRPr="009F51EF" w:rsidRDefault="009F51EF" w:rsidP="009F51EF">
      <w:pPr>
        <w:bidi/>
        <w:rPr>
          <w:rFonts w:cs="David" w:hint="cs"/>
          <w:rtl/>
        </w:rPr>
      </w:pPr>
    </w:p>
    <w:p w14:paraId="33CB3A43" w14:textId="77777777" w:rsidR="009F51EF" w:rsidRPr="009F51EF" w:rsidRDefault="009F51EF" w:rsidP="009F51EF">
      <w:pPr>
        <w:bidi/>
        <w:rPr>
          <w:rFonts w:cs="David" w:hint="cs"/>
          <w:rtl/>
        </w:rPr>
      </w:pPr>
      <w:r w:rsidRPr="009F51EF">
        <w:rPr>
          <w:rFonts w:cs="David" w:hint="cs"/>
          <w:rtl/>
        </w:rPr>
        <w:tab/>
        <w:t xml:space="preserve"> לא לשמחתך, אלא לצערך. </w:t>
      </w:r>
    </w:p>
    <w:p w14:paraId="1686ECD1" w14:textId="77777777" w:rsidR="009F51EF" w:rsidRPr="009F51EF" w:rsidRDefault="009F51EF" w:rsidP="009F51EF">
      <w:pPr>
        <w:bidi/>
        <w:rPr>
          <w:rFonts w:cs="David" w:hint="cs"/>
          <w:rtl/>
        </w:rPr>
      </w:pPr>
    </w:p>
    <w:p w14:paraId="5137C48C" w14:textId="77777777" w:rsidR="009F51EF" w:rsidRPr="009F51EF" w:rsidRDefault="009F51EF" w:rsidP="009F51EF">
      <w:pPr>
        <w:pStyle w:val="Heading5"/>
        <w:jc w:val="left"/>
        <w:rPr>
          <w:rFonts w:hint="cs"/>
          <w:sz w:val="24"/>
          <w:rtl/>
        </w:rPr>
      </w:pPr>
      <w:r w:rsidRPr="009F51EF">
        <w:rPr>
          <w:rFonts w:hint="cs"/>
          <w:sz w:val="24"/>
          <w:u w:val="single"/>
          <w:rtl/>
        </w:rPr>
        <w:t xml:space="preserve">שלי </w:t>
      </w:r>
      <w:proofErr w:type="spellStart"/>
      <w:r w:rsidRPr="009F51EF">
        <w:rPr>
          <w:rFonts w:hint="cs"/>
          <w:sz w:val="24"/>
          <w:u w:val="single"/>
          <w:rtl/>
        </w:rPr>
        <w:t>יחימוביץ</w:t>
      </w:r>
      <w:proofErr w:type="spellEnd"/>
      <w:r w:rsidRPr="009F51EF">
        <w:rPr>
          <w:rFonts w:hint="cs"/>
          <w:sz w:val="24"/>
          <w:u w:val="single"/>
          <w:rtl/>
        </w:rPr>
        <w:t>:</w:t>
      </w:r>
    </w:p>
    <w:p w14:paraId="637C18A8" w14:textId="77777777" w:rsidR="009F51EF" w:rsidRPr="009F51EF" w:rsidRDefault="009F51EF" w:rsidP="009F51EF">
      <w:pPr>
        <w:pStyle w:val="Heading5"/>
        <w:jc w:val="left"/>
        <w:rPr>
          <w:rFonts w:hint="cs"/>
          <w:sz w:val="24"/>
          <w:rtl/>
        </w:rPr>
      </w:pPr>
    </w:p>
    <w:p w14:paraId="2ACAD128" w14:textId="77777777" w:rsidR="009F51EF" w:rsidRPr="009F51EF" w:rsidRDefault="009F51EF" w:rsidP="009F51EF">
      <w:pPr>
        <w:bidi/>
        <w:rPr>
          <w:rFonts w:cs="David" w:hint="cs"/>
          <w:rtl/>
        </w:rPr>
      </w:pPr>
      <w:r w:rsidRPr="009F51EF">
        <w:rPr>
          <w:rFonts w:cs="David" w:hint="cs"/>
          <w:rtl/>
        </w:rPr>
        <w:tab/>
        <w:t xml:space="preserve"> לצערי בנסיבות טרגיות. פניתי כבר קודם, אבל הרצח של יום-טוב </w:t>
      </w:r>
      <w:proofErr w:type="spellStart"/>
      <w:r w:rsidRPr="009F51EF">
        <w:rPr>
          <w:rFonts w:cs="David" w:hint="cs"/>
          <w:rtl/>
        </w:rPr>
        <w:t>דואק</w:t>
      </w:r>
      <w:proofErr w:type="spellEnd"/>
      <w:r w:rsidRPr="009F51EF">
        <w:rPr>
          <w:rFonts w:cs="David" w:hint="cs"/>
          <w:rtl/>
        </w:rPr>
        <w:t xml:space="preserve"> היה טריגר לשינוי מדיניותה של הוועדה. הוועדה הוציאה הנחיות חדשות, היא מתקשה לעמוד בהן. חברות השמירה והאבטחה עתרו לבג"ץ ואמרו שלוועדה אין סמכות להתעסק בענייני חוקי העבודה וחוקי המגן. המדינה ענתה תשובה מוחצת מאוד לבג"ץ, ובג"ץ הסיר מסדר-היום את התביעה הזאת של חברות השמירה והאבטחה, והמדינה בעצם קבעה את עמדתה שלוועדה הזאת יש סמכות לדון בכל מה שקשור לזכויות המאבטחים. אנחנו מדברים על קרוב ל-100,000 איש בשוק העבודה, שהם בדרך-כלל מנוצלים ועשוקים. בהצעת החוק הזאת אנחנו מבקשים, דוד טל ואנוכי, לקבע בחוק את הסמכויות האלה. </w:t>
      </w:r>
    </w:p>
    <w:p w14:paraId="41C6A321" w14:textId="77777777" w:rsidR="009F51EF" w:rsidRPr="009F51EF" w:rsidRDefault="009F51EF" w:rsidP="009F51EF">
      <w:pPr>
        <w:bidi/>
        <w:rPr>
          <w:rFonts w:cs="David" w:hint="cs"/>
          <w:rtl/>
        </w:rPr>
      </w:pPr>
    </w:p>
    <w:p w14:paraId="7C6CFA48"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7BCA9F6D" w14:textId="77777777" w:rsidR="009F51EF" w:rsidRPr="009F51EF" w:rsidRDefault="009F51EF" w:rsidP="009F51EF">
      <w:pPr>
        <w:bidi/>
        <w:rPr>
          <w:rFonts w:cs="David" w:hint="cs"/>
          <w:rtl/>
        </w:rPr>
      </w:pPr>
    </w:p>
    <w:p w14:paraId="275321CB" w14:textId="77777777" w:rsidR="009F51EF" w:rsidRPr="009F51EF" w:rsidRDefault="009F51EF" w:rsidP="009F51EF">
      <w:pPr>
        <w:bidi/>
        <w:rPr>
          <w:rFonts w:cs="David" w:hint="cs"/>
          <w:rtl/>
        </w:rPr>
      </w:pPr>
      <w:r w:rsidRPr="009F51EF">
        <w:rPr>
          <w:rFonts w:cs="David" w:hint="cs"/>
          <w:rtl/>
        </w:rPr>
        <w:tab/>
        <w:t xml:space="preserve"> לאיזו ועדה את מבקשת להעביר את הצעת החוק?</w:t>
      </w:r>
    </w:p>
    <w:p w14:paraId="3B4432B3" w14:textId="77777777" w:rsidR="009F51EF" w:rsidRPr="009F51EF" w:rsidRDefault="009F51EF" w:rsidP="009F51EF">
      <w:pPr>
        <w:bidi/>
        <w:rPr>
          <w:rFonts w:cs="David" w:hint="cs"/>
          <w:rtl/>
        </w:rPr>
      </w:pPr>
    </w:p>
    <w:p w14:paraId="4259E195" w14:textId="77777777" w:rsidR="009F51EF" w:rsidRPr="009F51EF" w:rsidRDefault="009F51EF" w:rsidP="009F51EF">
      <w:pPr>
        <w:pStyle w:val="Heading5"/>
        <w:jc w:val="left"/>
        <w:rPr>
          <w:rFonts w:hint="cs"/>
          <w:sz w:val="24"/>
          <w:rtl/>
        </w:rPr>
      </w:pPr>
      <w:r w:rsidRPr="009F51EF">
        <w:rPr>
          <w:rFonts w:hint="cs"/>
          <w:sz w:val="24"/>
          <w:u w:val="single"/>
          <w:rtl/>
        </w:rPr>
        <w:t xml:space="preserve">שלי </w:t>
      </w:r>
      <w:proofErr w:type="spellStart"/>
      <w:r w:rsidRPr="009F51EF">
        <w:rPr>
          <w:rFonts w:hint="cs"/>
          <w:sz w:val="24"/>
          <w:u w:val="single"/>
          <w:rtl/>
        </w:rPr>
        <w:t>יחימוביץ</w:t>
      </w:r>
      <w:proofErr w:type="spellEnd"/>
      <w:r w:rsidRPr="009F51EF">
        <w:rPr>
          <w:rFonts w:hint="cs"/>
          <w:sz w:val="24"/>
          <w:u w:val="single"/>
          <w:rtl/>
        </w:rPr>
        <w:t>:</w:t>
      </w:r>
    </w:p>
    <w:p w14:paraId="0D2FE1D5" w14:textId="77777777" w:rsidR="009F51EF" w:rsidRPr="009F51EF" w:rsidRDefault="009F51EF" w:rsidP="009F51EF">
      <w:pPr>
        <w:pStyle w:val="Heading5"/>
        <w:jc w:val="left"/>
        <w:rPr>
          <w:rFonts w:hint="cs"/>
          <w:sz w:val="24"/>
          <w:rtl/>
        </w:rPr>
      </w:pPr>
    </w:p>
    <w:p w14:paraId="00F74D8C" w14:textId="77777777" w:rsidR="009F51EF" w:rsidRPr="009F51EF" w:rsidRDefault="009F51EF" w:rsidP="009F51EF">
      <w:pPr>
        <w:bidi/>
        <w:rPr>
          <w:rFonts w:cs="David" w:hint="cs"/>
          <w:rtl/>
        </w:rPr>
      </w:pPr>
      <w:r w:rsidRPr="009F51EF">
        <w:rPr>
          <w:rFonts w:cs="David" w:hint="cs"/>
          <w:rtl/>
        </w:rPr>
        <w:tab/>
        <w:t xml:space="preserve"> יש לי בקשה מעט יוצאת דופן, ואני אסביר אותה. היא אומנם לא נעשית פעם ראשונה, אבל אחרי התייעצויות רבות, לרבות איתות ממשרד המשפטים שעד שלא יהיה מועד לדיון בחוק הם גם לא יעבירו לנו את עמדתם, שהיא בעיקרון עמדה תומכת, ואחרי שדיברנו עם יושב-ראש ועדת חוקה, חוק ומשפט, פרופ' מנחם בן-ששון, שהודיע לנו שההצעה שלנו מחכה בתור והיא ה-90 במספר, הגענו לסיכום. </w:t>
      </w:r>
    </w:p>
    <w:p w14:paraId="2A66AAEF" w14:textId="77777777" w:rsidR="009F51EF" w:rsidRPr="009F51EF" w:rsidRDefault="009F51EF" w:rsidP="009F51EF">
      <w:pPr>
        <w:bidi/>
        <w:rPr>
          <w:rFonts w:cs="David" w:hint="cs"/>
          <w:rtl/>
        </w:rPr>
      </w:pPr>
    </w:p>
    <w:p w14:paraId="3FB859B5"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1E5653A7" w14:textId="77777777" w:rsidR="009F51EF" w:rsidRPr="009F51EF" w:rsidRDefault="009F51EF" w:rsidP="009F51EF">
      <w:pPr>
        <w:bidi/>
        <w:rPr>
          <w:rFonts w:cs="David" w:hint="cs"/>
          <w:rtl/>
        </w:rPr>
      </w:pPr>
    </w:p>
    <w:p w14:paraId="70D3F632" w14:textId="77777777" w:rsidR="009F51EF" w:rsidRPr="009F51EF" w:rsidRDefault="009F51EF" w:rsidP="009F51EF">
      <w:pPr>
        <w:bidi/>
        <w:rPr>
          <w:rFonts w:cs="David" w:hint="cs"/>
          <w:rtl/>
        </w:rPr>
      </w:pPr>
      <w:r w:rsidRPr="009F51EF">
        <w:rPr>
          <w:rFonts w:cs="David" w:hint="cs"/>
          <w:rtl/>
        </w:rPr>
        <w:tab/>
        <w:t xml:space="preserve"> מספר 93. </w:t>
      </w:r>
    </w:p>
    <w:p w14:paraId="0E98D5C7" w14:textId="77777777" w:rsidR="009F51EF" w:rsidRPr="009F51EF" w:rsidRDefault="009F51EF" w:rsidP="009F51EF">
      <w:pPr>
        <w:bidi/>
        <w:rPr>
          <w:rFonts w:cs="David" w:hint="cs"/>
          <w:rtl/>
        </w:rPr>
      </w:pPr>
    </w:p>
    <w:p w14:paraId="184DDF47" w14:textId="77777777" w:rsidR="009F51EF" w:rsidRPr="009F51EF" w:rsidRDefault="009F51EF" w:rsidP="009F51EF">
      <w:pPr>
        <w:pStyle w:val="Heading5"/>
        <w:jc w:val="left"/>
        <w:rPr>
          <w:rFonts w:hint="cs"/>
          <w:sz w:val="24"/>
          <w:rtl/>
        </w:rPr>
      </w:pPr>
      <w:r w:rsidRPr="009F51EF">
        <w:rPr>
          <w:rFonts w:hint="cs"/>
          <w:sz w:val="24"/>
          <w:u w:val="single"/>
          <w:rtl/>
        </w:rPr>
        <w:t xml:space="preserve">שלי </w:t>
      </w:r>
      <w:proofErr w:type="spellStart"/>
      <w:r w:rsidRPr="009F51EF">
        <w:rPr>
          <w:rFonts w:hint="cs"/>
          <w:sz w:val="24"/>
          <w:u w:val="single"/>
          <w:rtl/>
        </w:rPr>
        <w:t>יחימוביץ</w:t>
      </w:r>
      <w:proofErr w:type="spellEnd"/>
      <w:r w:rsidRPr="009F51EF">
        <w:rPr>
          <w:rFonts w:hint="cs"/>
          <w:sz w:val="24"/>
          <w:u w:val="single"/>
          <w:rtl/>
        </w:rPr>
        <w:t>:</w:t>
      </w:r>
    </w:p>
    <w:p w14:paraId="7E7B722B" w14:textId="77777777" w:rsidR="009F51EF" w:rsidRPr="009F51EF" w:rsidRDefault="009F51EF" w:rsidP="009F51EF">
      <w:pPr>
        <w:pStyle w:val="Heading5"/>
        <w:jc w:val="left"/>
        <w:rPr>
          <w:rFonts w:hint="cs"/>
          <w:sz w:val="24"/>
          <w:rtl/>
        </w:rPr>
      </w:pPr>
    </w:p>
    <w:p w14:paraId="60D7D17B" w14:textId="77777777" w:rsidR="009F51EF" w:rsidRPr="009F51EF" w:rsidRDefault="009F51EF" w:rsidP="009F51EF">
      <w:pPr>
        <w:bidi/>
        <w:rPr>
          <w:rFonts w:cs="David" w:hint="cs"/>
          <w:rtl/>
        </w:rPr>
      </w:pPr>
      <w:r w:rsidRPr="009F51EF">
        <w:rPr>
          <w:rFonts w:cs="David" w:hint="cs"/>
          <w:rtl/>
        </w:rPr>
        <w:tab/>
        <w:t xml:space="preserve"> בשל דחיפות העניין ובשל העובדה שבכל רגע נתון יש יותר מ-100,000 מאבטחים ושומרים שהפנסיה עדיין לא משולמת להם ושזכויותיהם מופרות תדירות, בן-ששון נעתר לבקשתנו בשמחה והעביר את הצעת החוק לוועדת הכנסת. לכאורה האכסניה השנייה הטבעית היא ועדת העבודה והרווחה, אלא ששם נהיה מספר 900 ולא מספר 90. לכן אנחנו מבקשים להקים ועדת משנה לוועדת הכנסת, שיהיו בה חברים גם היוזמים, דוד טל שהיה יושב-ראש ועדה ורווחה שנים רבות ויש לו מיומנות בתחום, ואני שיש לי התמחות גדולה מאוד בכל תחום יחסי העבודה. אנחנו מבקשים להקים ועדת משנה בראשות חבר הכנסת יעקב </w:t>
      </w:r>
      <w:proofErr w:type="spellStart"/>
      <w:r w:rsidRPr="009F51EF">
        <w:rPr>
          <w:rFonts w:cs="David" w:hint="cs"/>
          <w:rtl/>
        </w:rPr>
        <w:t>מרגי</w:t>
      </w:r>
      <w:proofErr w:type="spellEnd"/>
      <w:r w:rsidRPr="009F51EF">
        <w:rPr>
          <w:rFonts w:cs="David" w:hint="cs"/>
          <w:rtl/>
        </w:rPr>
        <w:t xml:space="preserve">, שהוא לא אחד היוזמים, שתפעל במהלך הפגרה במהירות רבה ותקדם את החוק הזה. </w:t>
      </w:r>
    </w:p>
    <w:p w14:paraId="528C513F" w14:textId="77777777" w:rsidR="009F51EF" w:rsidRPr="009F51EF" w:rsidRDefault="009F51EF" w:rsidP="009F51EF">
      <w:pPr>
        <w:bidi/>
        <w:rPr>
          <w:rFonts w:cs="David" w:hint="cs"/>
          <w:rtl/>
        </w:rPr>
      </w:pPr>
    </w:p>
    <w:p w14:paraId="6C15B780"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182D8CA2" w14:textId="77777777" w:rsidR="009F51EF" w:rsidRPr="009F51EF" w:rsidRDefault="009F51EF" w:rsidP="009F51EF">
      <w:pPr>
        <w:bidi/>
        <w:rPr>
          <w:rFonts w:cs="David" w:hint="cs"/>
          <w:rtl/>
        </w:rPr>
      </w:pPr>
    </w:p>
    <w:p w14:paraId="2678E251" w14:textId="77777777" w:rsidR="009F51EF" w:rsidRPr="009F51EF" w:rsidRDefault="009F51EF" w:rsidP="009F51EF">
      <w:pPr>
        <w:bidi/>
        <w:rPr>
          <w:rFonts w:cs="David" w:hint="cs"/>
          <w:rtl/>
        </w:rPr>
      </w:pPr>
      <w:r w:rsidRPr="009F51EF">
        <w:rPr>
          <w:rFonts w:cs="David" w:hint="cs"/>
          <w:rtl/>
        </w:rPr>
        <w:tab/>
        <w:t xml:space="preserve"> אני מבקש מהיועצת המשפטית שתאמר את דעתה. </w:t>
      </w:r>
    </w:p>
    <w:p w14:paraId="068F1180" w14:textId="77777777" w:rsidR="009F51EF" w:rsidRPr="009F51EF" w:rsidRDefault="009F51EF" w:rsidP="009F51EF">
      <w:pPr>
        <w:bidi/>
        <w:rPr>
          <w:rFonts w:cs="David" w:hint="cs"/>
          <w:rtl/>
        </w:rPr>
      </w:pPr>
    </w:p>
    <w:p w14:paraId="399F0755" w14:textId="77777777" w:rsidR="009F51EF" w:rsidRPr="009F51EF" w:rsidRDefault="009F51EF" w:rsidP="009F51EF">
      <w:pPr>
        <w:bidi/>
        <w:rPr>
          <w:rFonts w:cs="David" w:hint="cs"/>
          <w:u w:val="single"/>
          <w:rtl/>
        </w:rPr>
      </w:pPr>
      <w:r w:rsidRPr="009F51EF">
        <w:rPr>
          <w:rFonts w:cs="David" w:hint="cs"/>
          <w:u w:val="single"/>
          <w:rtl/>
        </w:rPr>
        <w:t>עו"ד ארבל אסטרחן:</w:t>
      </w:r>
    </w:p>
    <w:p w14:paraId="24E92BAF" w14:textId="77777777" w:rsidR="009F51EF" w:rsidRPr="009F51EF" w:rsidRDefault="009F51EF" w:rsidP="009F51EF">
      <w:pPr>
        <w:bidi/>
        <w:rPr>
          <w:rFonts w:cs="David" w:hint="cs"/>
          <w:rtl/>
        </w:rPr>
      </w:pPr>
    </w:p>
    <w:p w14:paraId="203DB051" w14:textId="77777777" w:rsidR="009F51EF" w:rsidRPr="009F51EF" w:rsidRDefault="009F51EF" w:rsidP="009F51EF">
      <w:pPr>
        <w:bidi/>
        <w:rPr>
          <w:rFonts w:cs="David" w:hint="cs"/>
          <w:rtl/>
        </w:rPr>
      </w:pPr>
      <w:r w:rsidRPr="009F51EF">
        <w:rPr>
          <w:rFonts w:cs="David" w:hint="cs"/>
          <w:rtl/>
        </w:rPr>
        <w:tab/>
        <w:t xml:space="preserve"> ועדת משנה לא מחוקקת, היא יכולה רק להמליץ לוועדה </w:t>
      </w:r>
      <w:proofErr w:type="spellStart"/>
      <w:r w:rsidRPr="009F51EF">
        <w:rPr>
          <w:rFonts w:cs="David" w:hint="cs"/>
          <w:rtl/>
        </w:rPr>
        <w:t>במליאתה</w:t>
      </w:r>
      <w:proofErr w:type="spellEnd"/>
      <w:r w:rsidRPr="009F51EF">
        <w:rPr>
          <w:rFonts w:cs="David" w:hint="cs"/>
          <w:rtl/>
        </w:rPr>
        <w:t xml:space="preserve"> לחוקק. בדרך-כלל עושים את זה אם יש בוועדה עומס גדול ויש נושא גדול שרוצים שיידון באופן מעמיק בוועדת משנה. אני חושבת שזה ברור, לא צריך להגיד שחוק חוקרים פרטיים אינו מעניינה של ועדת הכנסת, והעובדה שוועדות אחרות עמוסות איננה סיבה לסטות מהוראות התקנון ולהעביר הצעה לוועדה שבאופן מובהק אינה בתחום הסמכות. </w:t>
      </w:r>
    </w:p>
    <w:p w14:paraId="79A1E1CC" w14:textId="77777777" w:rsidR="009F51EF" w:rsidRPr="009F51EF" w:rsidRDefault="009F51EF" w:rsidP="009F51EF">
      <w:pPr>
        <w:bidi/>
        <w:rPr>
          <w:rFonts w:cs="David" w:hint="cs"/>
          <w:rtl/>
        </w:rPr>
      </w:pPr>
    </w:p>
    <w:p w14:paraId="52604F29" w14:textId="77777777" w:rsidR="009F51EF" w:rsidRPr="009F51EF" w:rsidRDefault="009F51EF" w:rsidP="009F51EF">
      <w:pPr>
        <w:pStyle w:val="Heading5"/>
        <w:jc w:val="left"/>
        <w:rPr>
          <w:rFonts w:hint="cs"/>
          <w:sz w:val="24"/>
          <w:rtl/>
        </w:rPr>
      </w:pPr>
      <w:r w:rsidRPr="009F51EF">
        <w:rPr>
          <w:rFonts w:hint="cs"/>
          <w:sz w:val="24"/>
          <w:u w:val="single"/>
          <w:rtl/>
        </w:rPr>
        <w:t xml:space="preserve">שלי </w:t>
      </w:r>
      <w:proofErr w:type="spellStart"/>
      <w:r w:rsidRPr="009F51EF">
        <w:rPr>
          <w:rFonts w:hint="cs"/>
          <w:sz w:val="24"/>
          <w:u w:val="single"/>
          <w:rtl/>
        </w:rPr>
        <w:t>יחימוביץ</w:t>
      </w:r>
      <w:proofErr w:type="spellEnd"/>
      <w:r w:rsidRPr="009F51EF">
        <w:rPr>
          <w:rFonts w:hint="cs"/>
          <w:sz w:val="24"/>
          <w:u w:val="single"/>
          <w:rtl/>
        </w:rPr>
        <w:t>:</w:t>
      </w:r>
    </w:p>
    <w:p w14:paraId="53C9C211" w14:textId="77777777" w:rsidR="009F51EF" w:rsidRPr="009F51EF" w:rsidRDefault="009F51EF" w:rsidP="009F51EF">
      <w:pPr>
        <w:pStyle w:val="Heading5"/>
        <w:jc w:val="left"/>
        <w:rPr>
          <w:rFonts w:hint="cs"/>
          <w:sz w:val="24"/>
          <w:rtl/>
        </w:rPr>
      </w:pPr>
    </w:p>
    <w:p w14:paraId="7E26EEC6" w14:textId="77777777" w:rsidR="009F51EF" w:rsidRPr="009F51EF" w:rsidRDefault="009F51EF" w:rsidP="009F51EF">
      <w:pPr>
        <w:bidi/>
        <w:rPr>
          <w:rFonts w:cs="David" w:hint="cs"/>
          <w:rtl/>
        </w:rPr>
      </w:pPr>
      <w:r w:rsidRPr="009F51EF">
        <w:rPr>
          <w:rFonts w:cs="David" w:hint="cs"/>
          <w:rtl/>
        </w:rPr>
        <w:tab/>
        <w:t xml:space="preserve"> אני מבקשת להעביר לוועדת הכנסת, וועדת הכנסת תחליט מה לעשות. </w:t>
      </w:r>
    </w:p>
    <w:p w14:paraId="36A311A6" w14:textId="77777777" w:rsidR="009F51EF" w:rsidRPr="009F51EF" w:rsidRDefault="009F51EF" w:rsidP="009F51EF">
      <w:pPr>
        <w:bidi/>
        <w:rPr>
          <w:rFonts w:cs="David" w:hint="cs"/>
          <w:rtl/>
        </w:rPr>
      </w:pPr>
    </w:p>
    <w:p w14:paraId="28E8E08D" w14:textId="77777777" w:rsidR="009F51EF" w:rsidRPr="009F51EF" w:rsidRDefault="009F51EF" w:rsidP="009F51EF">
      <w:pPr>
        <w:bidi/>
        <w:rPr>
          <w:rFonts w:cs="David" w:hint="cs"/>
          <w:u w:val="single"/>
          <w:rtl/>
        </w:rPr>
      </w:pPr>
      <w:r w:rsidRPr="009F51EF">
        <w:rPr>
          <w:rFonts w:cs="David" w:hint="cs"/>
          <w:u w:val="single"/>
          <w:rtl/>
        </w:rPr>
        <w:t>עו"ד ארבל אסטרחן:</w:t>
      </w:r>
    </w:p>
    <w:p w14:paraId="08FB537F" w14:textId="77777777" w:rsidR="009F51EF" w:rsidRPr="009F51EF" w:rsidRDefault="009F51EF" w:rsidP="009F51EF">
      <w:pPr>
        <w:bidi/>
        <w:rPr>
          <w:rFonts w:cs="David" w:hint="cs"/>
          <w:rtl/>
        </w:rPr>
      </w:pPr>
    </w:p>
    <w:p w14:paraId="2CBEF38C" w14:textId="77777777" w:rsidR="009F51EF" w:rsidRPr="009F51EF" w:rsidRDefault="009F51EF" w:rsidP="009F51EF">
      <w:pPr>
        <w:bidi/>
        <w:rPr>
          <w:rFonts w:cs="David" w:hint="cs"/>
          <w:rtl/>
        </w:rPr>
      </w:pPr>
      <w:r w:rsidRPr="009F51EF">
        <w:rPr>
          <w:rFonts w:cs="David" w:hint="cs"/>
          <w:rtl/>
        </w:rPr>
        <w:tab/>
        <w:t xml:space="preserve"> כרגע יש בקשה להעביר מוועדה לוועדה. </w:t>
      </w:r>
    </w:p>
    <w:p w14:paraId="3492157B" w14:textId="77777777" w:rsidR="009F51EF" w:rsidRPr="009F51EF" w:rsidRDefault="009F51EF" w:rsidP="009F51EF">
      <w:pPr>
        <w:bidi/>
        <w:rPr>
          <w:rFonts w:cs="David" w:hint="cs"/>
          <w:rtl/>
        </w:rPr>
      </w:pPr>
    </w:p>
    <w:p w14:paraId="634EDE6E"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63B81E7D" w14:textId="77777777" w:rsidR="009F51EF" w:rsidRPr="009F51EF" w:rsidRDefault="009F51EF" w:rsidP="009F51EF">
      <w:pPr>
        <w:bidi/>
        <w:rPr>
          <w:rFonts w:cs="David" w:hint="cs"/>
          <w:rtl/>
        </w:rPr>
      </w:pPr>
    </w:p>
    <w:p w14:paraId="29769D45" w14:textId="77777777" w:rsidR="009F51EF" w:rsidRPr="009F51EF" w:rsidRDefault="009F51EF" w:rsidP="009F51EF">
      <w:pPr>
        <w:bidi/>
        <w:rPr>
          <w:rFonts w:cs="David" w:hint="cs"/>
          <w:rtl/>
        </w:rPr>
      </w:pPr>
      <w:r w:rsidRPr="009F51EF">
        <w:rPr>
          <w:rFonts w:cs="David" w:hint="cs"/>
          <w:rtl/>
        </w:rPr>
        <w:tab/>
        <w:t xml:space="preserve"> הבקשה של חברת הכנסת </w:t>
      </w:r>
      <w:proofErr w:type="spellStart"/>
      <w:r w:rsidRPr="009F51EF">
        <w:rPr>
          <w:rFonts w:cs="David" w:hint="cs"/>
          <w:rtl/>
        </w:rPr>
        <w:t>יחימוביץ</w:t>
      </w:r>
      <w:proofErr w:type="spellEnd"/>
      <w:r w:rsidRPr="009F51EF">
        <w:rPr>
          <w:rFonts w:cs="David" w:hint="cs"/>
          <w:rtl/>
        </w:rPr>
        <w:t xml:space="preserve"> היא להעביר את הנושא לוועדת הכנסת לדיון בחוק. </w:t>
      </w:r>
    </w:p>
    <w:p w14:paraId="467C1D35" w14:textId="77777777" w:rsidR="009F51EF" w:rsidRPr="009F51EF" w:rsidRDefault="009F51EF" w:rsidP="009F51EF">
      <w:pPr>
        <w:bidi/>
        <w:rPr>
          <w:rFonts w:cs="David" w:hint="cs"/>
          <w:rtl/>
        </w:rPr>
      </w:pPr>
    </w:p>
    <w:p w14:paraId="22795C7D" w14:textId="77777777" w:rsidR="009F51EF" w:rsidRPr="009F51EF" w:rsidRDefault="009F51EF" w:rsidP="009F51EF">
      <w:pPr>
        <w:bidi/>
        <w:rPr>
          <w:rFonts w:cs="David"/>
          <w:rtl/>
        </w:rPr>
      </w:pPr>
      <w:r w:rsidRPr="009F51EF">
        <w:rPr>
          <w:rFonts w:cs="David" w:hint="eastAsia"/>
          <w:u w:val="single"/>
          <w:rtl/>
        </w:rPr>
        <w:t>אורי</w:t>
      </w:r>
      <w:r w:rsidRPr="009F51EF">
        <w:rPr>
          <w:rFonts w:cs="David"/>
          <w:u w:val="single"/>
          <w:rtl/>
        </w:rPr>
        <w:t xml:space="preserve"> אריאל:</w:t>
      </w:r>
    </w:p>
    <w:p w14:paraId="24DDDFE8" w14:textId="77777777" w:rsidR="009F51EF" w:rsidRPr="009F51EF" w:rsidRDefault="009F51EF" w:rsidP="009F51EF">
      <w:pPr>
        <w:bidi/>
        <w:rPr>
          <w:rFonts w:cs="David"/>
          <w:rtl/>
        </w:rPr>
      </w:pPr>
    </w:p>
    <w:p w14:paraId="6EE39F78" w14:textId="77777777" w:rsidR="009F51EF" w:rsidRPr="009F51EF" w:rsidRDefault="009F51EF" w:rsidP="009F51EF">
      <w:pPr>
        <w:bidi/>
        <w:rPr>
          <w:rFonts w:cs="David" w:hint="cs"/>
          <w:rtl/>
        </w:rPr>
      </w:pPr>
      <w:r w:rsidRPr="009F51EF">
        <w:rPr>
          <w:rFonts w:cs="David"/>
          <w:rtl/>
        </w:rPr>
        <w:tab/>
      </w:r>
      <w:r w:rsidRPr="009F51EF">
        <w:rPr>
          <w:rFonts w:cs="David" w:hint="cs"/>
          <w:rtl/>
        </w:rPr>
        <w:t xml:space="preserve"> מאה אחוז. ואם היא תעשה ועדת משנה, זה עניינה. </w:t>
      </w:r>
    </w:p>
    <w:p w14:paraId="2D69B6C8" w14:textId="77777777" w:rsidR="009F51EF" w:rsidRPr="009F51EF" w:rsidRDefault="009F51EF" w:rsidP="009F51EF">
      <w:pPr>
        <w:bidi/>
        <w:rPr>
          <w:rFonts w:cs="David" w:hint="cs"/>
          <w:rtl/>
        </w:rPr>
      </w:pPr>
    </w:p>
    <w:p w14:paraId="4B95D79E"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4E7DB4BF" w14:textId="77777777" w:rsidR="009F51EF" w:rsidRPr="009F51EF" w:rsidRDefault="009F51EF" w:rsidP="009F51EF">
      <w:pPr>
        <w:bidi/>
        <w:rPr>
          <w:rFonts w:cs="David" w:hint="cs"/>
          <w:rtl/>
        </w:rPr>
      </w:pPr>
    </w:p>
    <w:p w14:paraId="478BCFE3" w14:textId="77777777" w:rsidR="009F51EF" w:rsidRPr="009F51EF" w:rsidRDefault="009F51EF" w:rsidP="009F51EF">
      <w:pPr>
        <w:bidi/>
        <w:rPr>
          <w:rFonts w:cs="David" w:hint="cs"/>
          <w:rtl/>
        </w:rPr>
      </w:pPr>
      <w:r w:rsidRPr="009F51EF">
        <w:rPr>
          <w:rFonts w:cs="David" w:hint="cs"/>
          <w:rtl/>
        </w:rPr>
        <w:tab/>
        <w:t xml:space="preserve"> גם זו בקשה חריגה, כי צריך להעביר אותה לוועדת העבודה, כדברי היועצת המשפטית. </w:t>
      </w:r>
    </w:p>
    <w:p w14:paraId="59B322C3" w14:textId="77777777" w:rsidR="009F51EF" w:rsidRPr="009F51EF" w:rsidRDefault="009F51EF" w:rsidP="009F51EF">
      <w:pPr>
        <w:bidi/>
        <w:rPr>
          <w:rFonts w:cs="David" w:hint="cs"/>
          <w:rtl/>
        </w:rPr>
      </w:pPr>
    </w:p>
    <w:p w14:paraId="484970E0" w14:textId="77777777" w:rsidR="009F51EF" w:rsidRPr="009F51EF" w:rsidRDefault="009F51EF" w:rsidP="009F51EF">
      <w:pPr>
        <w:bidi/>
        <w:rPr>
          <w:rFonts w:cs="David" w:hint="cs"/>
          <w:u w:val="single"/>
          <w:rtl/>
        </w:rPr>
      </w:pPr>
      <w:r w:rsidRPr="009F51EF">
        <w:rPr>
          <w:rFonts w:cs="David" w:hint="cs"/>
          <w:u w:val="single"/>
          <w:rtl/>
        </w:rPr>
        <w:t>עו"ד ארבל אסטרחן:</w:t>
      </w:r>
    </w:p>
    <w:p w14:paraId="447C19A4" w14:textId="77777777" w:rsidR="009F51EF" w:rsidRPr="009F51EF" w:rsidRDefault="009F51EF" w:rsidP="009F51EF">
      <w:pPr>
        <w:bidi/>
        <w:rPr>
          <w:rFonts w:cs="David" w:hint="cs"/>
          <w:rtl/>
        </w:rPr>
      </w:pPr>
    </w:p>
    <w:p w14:paraId="67F0815E" w14:textId="77777777" w:rsidR="009F51EF" w:rsidRPr="009F51EF" w:rsidRDefault="009F51EF" w:rsidP="009F51EF">
      <w:pPr>
        <w:bidi/>
        <w:rPr>
          <w:rFonts w:cs="David" w:hint="cs"/>
          <w:rtl/>
        </w:rPr>
      </w:pPr>
      <w:r w:rsidRPr="009F51EF">
        <w:rPr>
          <w:rFonts w:cs="David" w:hint="cs"/>
          <w:rtl/>
        </w:rPr>
        <w:tab/>
        <w:t xml:space="preserve"> הנושא יכול להיות בוועדת החוקה או בוועדת העבודה. </w:t>
      </w:r>
    </w:p>
    <w:p w14:paraId="109FD65B" w14:textId="77777777" w:rsidR="009F51EF" w:rsidRPr="009F51EF" w:rsidRDefault="009F51EF" w:rsidP="009F51EF">
      <w:pPr>
        <w:bidi/>
        <w:rPr>
          <w:rFonts w:cs="David" w:hint="cs"/>
          <w:rtl/>
        </w:rPr>
      </w:pPr>
    </w:p>
    <w:p w14:paraId="5EEF276A" w14:textId="77777777" w:rsidR="009F51EF" w:rsidRPr="009F51EF" w:rsidRDefault="009F51EF" w:rsidP="009F51EF">
      <w:pPr>
        <w:pStyle w:val="Heading5"/>
        <w:jc w:val="left"/>
        <w:rPr>
          <w:rFonts w:hint="cs"/>
          <w:sz w:val="24"/>
          <w:rtl/>
        </w:rPr>
      </w:pPr>
      <w:r w:rsidRPr="009F51EF">
        <w:rPr>
          <w:rFonts w:hint="cs"/>
          <w:sz w:val="24"/>
          <w:u w:val="single"/>
          <w:rtl/>
        </w:rPr>
        <w:t xml:space="preserve">שלי </w:t>
      </w:r>
      <w:proofErr w:type="spellStart"/>
      <w:r w:rsidRPr="009F51EF">
        <w:rPr>
          <w:rFonts w:hint="cs"/>
          <w:sz w:val="24"/>
          <w:u w:val="single"/>
          <w:rtl/>
        </w:rPr>
        <w:t>יחימוביץ</w:t>
      </w:r>
      <w:proofErr w:type="spellEnd"/>
      <w:r w:rsidRPr="009F51EF">
        <w:rPr>
          <w:rFonts w:hint="cs"/>
          <w:sz w:val="24"/>
          <w:u w:val="single"/>
          <w:rtl/>
        </w:rPr>
        <w:t>:</w:t>
      </w:r>
    </w:p>
    <w:p w14:paraId="17C7FCDB" w14:textId="77777777" w:rsidR="009F51EF" w:rsidRPr="009F51EF" w:rsidRDefault="009F51EF" w:rsidP="009F51EF">
      <w:pPr>
        <w:pStyle w:val="Heading5"/>
        <w:jc w:val="left"/>
        <w:rPr>
          <w:rFonts w:hint="cs"/>
          <w:sz w:val="24"/>
          <w:rtl/>
        </w:rPr>
      </w:pPr>
    </w:p>
    <w:p w14:paraId="6E3C0DE3" w14:textId="77777777" w:rsidR="009F51EF" w:rsidRPr="009F51EF" w:rsidRDefault="009F51EF" w:rsidP="009F51EF">
      <w:pPr>
        <w:bidi/>
        <w:rPr>
          <w:rFonts w:cs="David" w:hint="cs"/>
          <w:rtl/>
        </w:rPr>
      </w:pPr>
      <w:r w:rsidRPr="009F51EF">
        <w:rPr>
          <w:rFonts w:cs="David" w:hint="cs"/>
          <w:rtl/>
        </w:rPr>
        <w:tab/>
        <w:t xml:space="preserve"> אני יודעת שהבקשה היא חריגה, ואני מבקשת בנסיבות המיוחדות האלה, כיוון שגם חיי אדם תלויים ועומדים כאן, להיענות לבקשה שלי. </w:t>
      </w:r>
    </w:p>
    <w:p w14:paraId="10ED9D60" w14:textId="77777777" w:rsidR="009F51EF" w:rsidRPr="009F51EF" w:rsidRDefault="009F51EF" w:rsidP="009F51EF">
      <w:pPr>
        <w:bidi/>
        <w:rPr>
          <w:rFonts w:cs="David" w:hint="cs"/>
          <w:rtl/>
        </w:rPr>
      </w:pPr>
    </w:p>
    <w:p w14:paraId="06BB3289"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568E7042" w14:textId="77777777" w:rsidR="009F51EF" w:rsidRPr="009F51EF" w:rsidRDefault="009F51EF" w:rsidP="009F51EF">
      <w:pPr>
        <w:bidi/>
        <w:rPr>
          <w:rFonts w:cs="David" w:hint="cs"/>
          <w:rtl/>
        </w:rPr>
      </w:pPr>
    </w:p>
    <w:p w14:paraId="3175808D" w14:textId="77777777" w:rsidR="009F51EF" w:rsidRPr="009F51EF" w:rsidRDefault="009F51EF" w:rsidP="009F51EF">
      <w:pPr>
        <w:bidi/>
        <w:rPr>
          <w:rFonts w:cs="David" w:hint="cs"/>
          <w:rtl/>
        </w:rPr>
      </w:pPr>
      <w:r w:rsidRPr="009F51EF">
        <w:rPr>
          <w:rFonts w:cs="David" w:hint="cs"/>
          <w:rtl/>
        </w:rPr>
        <w:tab/>
        <w:t xml:space="preserve"> חבר הכנסת יצחק לוי, בבקשה. </w:t>
      </w:r>
    </w:p>
    <w:p w14:paraId="03D15C45" w14:textId="77777777" w:rsidR="009F51EF" w:rsidRPr="009F51EF" w:rsidRDefault="009F51EF" w:rsidP="009F51EF">
      <w:pPr>
        <w:bidi/>
        <w:rPr>
          <w:rFonts w:cs="David" w:hint="cs"/>
          <w:rtl/>
        </w:rPr>
      </w:pPr>
    </w:p>
    <w:p w14:paraId="11CD7BA4" w14:textId="77777777" w:rsidR="009F51EF" w:rsidRPr="009F51EF" w:rsidRDefault="009F51EF" w:rsidP="009F51EF">
      <w:pPr>
        <w:bidi/>
        <w:rPr>
          <w:rFonts w:cs="David" w:hint="cs"/>
          <w:rtl/>
        </w:rPr>
      </w:pPr>
      <w:r w:rsidRPr="009F51EF">
        <w:rPr>
          <w:rFonts w:cs="David" w:hint="cs"/>
          <w:u w:val="single"/>
          <w:rtl/>
        </w:rPr>
        <w:t>יצחק לוי:</w:t>
      </w:r>
    </w:p>
    <w:p w14:paraId="130CFB60" w14:textId="77777777" w:rsidR="009F51EF" w:rsidRPr="009F51EF" w:rsidRDefault="009F51EF" w:rsidP="009F51EF">
      <w:pPr>
        <w:bidi/>
        <w:rPr>
          <w:rFonts w:cs="David" w:hint="cs"/>
          <w:rtl/>
        </w:rPr>
      </w:pPr>
    </w:p>
    <w:p w14:paraId="74145F93" w14:textId="77777777" w:rsidR="009F51EF" w:rsidRPr="009F51EF" w:rsidRDefault="009F51EF" w:rsidP="009F51EF">
      <w:pPr>
        <w:bidi/>
        <w:rPr>
          <w:rFonts w:cs="David" w:hint="cs"/>
          <w:rtl/>
        </w:rPr>
      </w:pPr>
      <w:r w:rsidRPr="009F51EF">
        <w:rPr>
          <w:rFonts w:cs="David" w:hint="cs"/>
          <w:rtl/>
        </w:rPr>
        <w:tab/>
        <w:t xml:space="preserve"> הדרך של חברת הכנסת שלי </w:t>
      </w:r>
      <w:proofErr w:type="spellStart"/>
      <w:r w:rsidRPr="009F51EF">
        <w:rPr>
          <w:rFonts w:cs="David" w:hint="cs"/>
          <w:rtl/>
        </w:rPr>
        <w:t>יחימוביץ</w:t>
      </w:r>
      <w:proofErr w:type="spellEnd"/>
      <w:r w:rsidRPr="009F51EF">
        <w:rPr>
          <w:rFonts w:cs="David" w:hint="cs"/>
          <w:rtl/>
        </w:rPr>
        <w:t xml:space="preserve"> היא להעביר לוועדת הכנסת לדיון, וועדת הכנסת יכולה למנות ועדת משנה. לא ליצור ועדת משנה מיוחדת. </w:t>
      </w:r>
    </w:p>
    <w:p w14:paraId="4CA3721A" w14:textId="77777777" w:rsidR="009F51EF" w:rsidRPr="009F51EF" w:rsidRDefault="009F51EF" w:rsidP="009F51EF">
      <w:pPr>
        <w:bidi/>
        <w:rPr>
          <w:rFonts w:cs="David" w:hint="cs"/>
          <w:rtl/>
        </w:rPr>
      </w:pPr>
    </w:p>
    <w:p w14:paraId="355D3845" w14:textId="77777777" w:rsidR="009F51EF" w:rsidRPr="009F51EF" w:rsidRDefault="009F51EF" w:rsidP="009F51EF">
      <w:pPr>
        <w:pStyle w:val="Heading5"/>
        <w:jc w:val="left"/>
        <w:rPr>
          <w:rFonts w:hint="cs"/>
          <w:sz w:val="24"/>
          <w:rtl/>
        </w:rPr>
      </w:pPr>
      <w:r w:rsidRPr="009F51EF">
        <w:rPr>
          <w:rFonts w:hint="cs"/>
          <w:sz w:val="24"/>
          <w:u w:val="single"/>
          <w:rtl/>
        </w:rPr>
        <w:t xml:space="preserve">שלי </w:t>
      </w:r>
      <w:proofErr w:type="spellStart"/>
      <w:r w:rsidRPr="009F51EF">
        <w:rPr>
          <w:rFonts w:hint="cs"/>
          <w:sz w:val="24"/>
          <w:u w:val="single"/>
          <w:rtl/>
        </w:rPr>
        <w:t>יחימוביץ</w:t>
      </w:r>
      <w:proofErr w:type="spellEnd"/>
      <w:r w:rsidRPr="009F51EF">
        <w:rPr>
          <w:rFonts w:hint="cs"/>
          <w:sz w:val="24"/>
          <w:u w:val="single"/>
          <w:rtl/>
        </w:rPr>
        <w:t>:</w:t>
      </w:r>
    </w:p>
    <w:p w14:paraId="54448D53" w14:textId="77777777" w:rsidR="009F51EF" w:rsidRPr="009F51EF" w:rsidRDefault="009F51EF" w:rsidP="009F51EF">
      <w:pPr>
        <w:pStyle w:val="Heading5"/>
        <w:jc w:val="left"/>
        <w:rPr>
          <w:rFonts w:hint="cs"/>
          <w:sz w:val="24"/>
          <w:rtl/>
        </w:rPr>
      </w:pPr>
    </w:p>
    <w:p w14:paraId="64EE9652" w14:textId="77777777" w:rsidR="009F51EF" w:rsidRPr="009F51EF" w:rsidRDefault="009F51EF" w:rsidP="009F51EF">
      <w:pPr>
        <w:bidi/>
        <w:rPr>
          <w:rFonts w:cs="David" w:hint="cs"/>
          <w:rtl/>
        </w:rPr>
      </w:pPr>
      <w:r w:rsidRPr="009F51EF">
        <w:rPr>
          <w:rFonts w:cs="David" w:hint="cs"/>
          <w:rtl/>
        </w:rPr>
        <w:tab/>
        <w:t xml:space="preserve"> מקובל עלי. </w:t>
      </w:r>
    </w:p>
    <w:p w14:paraId="3009BA95" w14:textId="77777777" w:rsidR="009F51EF" w:rsidRPr="009F51EF" w:rsidRDefault="009F51EF" w:rsidP="009F51EF">
      <w:pPr>
        <w:bidi/>
        <w:rPr>
          <w:rFonts w:cs="David" w:hint="cs"/>
          <w:rtl/>
        </w:rPr>
      </w:pPr>
    </w:p>
    <w:p w14:paraId="0047A419" w14:textId="77777777" w:rsidR="009F51EF" w:rsidRPr="009F51EF" w:rsidRDefault="009F51EF" w:rsidP="009F51EF">
      <w:pPr>
        <w:bidi/>
        <w:rPr>
          <w:rFonts w:cs="David" w:hint="cs"/>
          <w:u w:val="single"/>
          <w:rtl/>
        </w:rPr>
      </w:pPr>
      <w:r w:rsidRPr="009F51EF">
        <w:rPr>
          <w:rFonts w:cs="David" w:hint="cs"/>
          <w:u w:val="single"/>
          <w:rtl/>
        </w:rPr>
        <w:t>עו"ד ארבל אסטרחן:</w:t>
      </w:r>
    </w:p>
    <w:p w14:paraId="576F0EE0" w14:textId="77777777" w:rsidR="009F51EF" w:rsidRPr="009F51EF" w:rsidRDefault="009F51EF" w:rsidP="009F51EF">
      <w:pPr>
        <w:bidi/>
        <w:rPr>
          <w:rFonts w:cs="David" w:hint="cs"/>
          <w:rtl/>
        </w:rPr>
      </w:pPr>
    </w:p>
    <w:p w14:paraId="5A9A7F44" w14:textId="77777777" w:rsidR="009F51EF" w:rsidRPr="009F51EF" w:rsidRDefault="009F51EF" w:rsidP="009F51EF">
      <w:pPr>
        <w:bidi/>
        <w:rPr>
          <w:rFonts w:cs="David" w:hint="cs"/>
          <w:rtl/>
        </w:rPr>
      </w:pPr>
      <w:r w:rsidRPr="009F51EF">
        <w:rPr>
          <w:rFonts w:cs="David" w:hint="cs"/>
          <w:rtl/>
        </w:rPr>
        <w:tab/>
        <w:t xml:space="preserve"> מה המשמעות של ועדת משנה לעניין הזה? ועדת משנה לא מחוקקת. </w:t>
      </w:r>
    </w:p>
    <w:p w14:paraId="74113E66" w14:textId="77777777" w:rsidR="009F51EF" w:rsidRPr="009F51EF" w:rsidRDefault="009F51EF" w:rsidP="009F51EF">
      <w:pPr>
        <w:bidi/>
        <w:rPr>
          <w:rFonts w:cs="David" w:hint="cs"/>
          <w:rtl/>
        </w:rPr>
      </w:pPr>
    </w:p>
    <w:p w14:paraId="5493C212"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4388FF7C" w14:textId="77777777" w:rsidR="009F51EF" w:rsidRPr="009F51EF" w:rsidRDefault="009F51EF" w:rsidP="009F51EF">
      <w:pPr>
        <w:bidi/>
        <w:rPr>
          <w:rFonts w:cs="David" w:hint="cs"/>
          <w:rtl/>
        </w:rPr>
      </w:pPr>
    </w:p>
    <w:p w14:paraId="79BE14CE" w14:textId="77777777" w:rsidR="009F51EF" w:rsidRPr="009F51EF" w:rsidRDefault="009F51EF" w:rsidP="009F51EF">
      <w:pPr>
        <w:bidi/>
        <w:rPr>
          <w:rFonts w:cs="David" w:hint="cs"/>
          <w:rtl/>
        </w:rPr>
      </w:pPr>
      <w:r w:rsidRPr="009F51EF">
        <w:rPr>
          <w:rFonts w:cs="David" w:hint="cs"/>
          <w:rtl/>
        </w:rPr>
        <w:tab/>
        <w:t xml:space="preserve"> זה ירד מסדר-היום. </w:t>
      </w:r>
    </w:p>
    <w:p w14:paraId="0C311E19" w14:textId="77777777" w:rsidR="009F51EF" w:rsidRPr="009F51EF" w:rsidRDefault="009F51EF" w:rsidP="009F51EF">
      <w:pPr>
        <w:bidi/>
        <w:rPr>
          <w:rFonts w:cs="David" w:hint="cs"/>
          <w:rtl/>
        </w:rPr>
      </w:pPr>
    </w:p>
    <w:p w14:paraId="535C50EA"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179904D1" w14:textId="77777777" w:rsidR="009F51EF" w:rsidRPr="009F51EF" w:rsidRDefault="009F51EF" w:rsidP="009F51EF">
      <w:pPr>
        <w:bidi/>
        <w:rPr>
          <w:rFonts w:cs="David"/>
          <w:u w:val="single"/>
          <w:rtl/>
        </w:rPr>
      </w:pPr>
    </w:p>
    <w:p w14:paraId="645A774D" w14:textId="77777777" w:rsidR="009F51EF" w:rsidRPr="009F51EF" w:rsidRDefault="009F51EF" w:rsidP="009F51EF">
      <w:pPr>
        <w:bidi/>
        <w:rPr>
          <w:rFonts w:cs="David" w:hint="cs"/>
          <w:rtl/>
        </w:rPr>
      </w:pPr>
      <w:r w:rsidRPr="009F51EF">
        <w:rPr>
          <w:rFonts w:cs="David"/>
          <w:rtl/>
        </w:rPr>
        <w:tab/>
      </w:r>
      <w:r w:rsidRPr="009F51EF">
        <w:rPr>
          <w:rFonts w:cs="David" w:hint="cs"/>
          <w:rtl/>
        </w:rPr>
        <w:t xml:space="preserve"> בכל זאת, לא מוצע הליך של לתת קדימות בוועדת החוקה? זה דבר לא שגרתי לחלוטין שוועדת הכנסת תעסוק בעניין הזה. </w:t>
      </w:r>
    </w:p>
    <w:p w14:paraId="7D9FB9B5" w14:textId="77777777" w:rsidR="009F51EF" w:rsidRPr="009F51EF" w:rsidRDefault="009F51EF" w:rsidP="009F51EF">
      <w:pPr>
        <w:bidi/>
        <w:rPr>
          <w:rFonts w:cs="David" w:hint="cs"/>
          <w:rtl/>
        </w:rPr>
      </w:pPr>
    </w:p>
    <w:p w14:paraId="73A454CE" w14:textId="77777777" w:rsidR="009F51EF" w:rsidRPr="009F51EF" w:rsidRDefault="009F51EF" w:rsidP="009F51EF">
      <w:pPr>
        <w:pStyle w:val="Heading5"/>
        <w:jc w:val="left"/>
        <w:rPr>
          <w:rFonts w:hint="cs"/>
          <w:sz w:val="24"/>
          <w:rtl/>
        </w:rPr>
      </w:pPr>
      <w:r w:rsidRPr="009F51EF">
        <w:rPr>
          <w:rFonts w:hint="cs"/>
          <w:sz w:val="24"/>
          <w:u w:val="single"/>
          <w:rtl/>
        </w:rPr>
        <w:t xml:space="preserve">שלי </w:t>
      </w:r>
      <w:proofErr w:type="spellStart"/>
      <w:r w:rsidRPr="009F51EF">
        <w:rPr>
          <w:rFonts w:hint="cs"/>
          <w:sz w:val="24"/>
          <w:u w:val="single"/>
          <w:rtl/>
        </w:rPr>
        <w:t>יחימוביץ</w:t>
      </w:r>
      <w:proofErr w:type="spellEnd"/>
      <w:r w:rsidRPr="009F51EF">
        <w:rPr>
          <w:rFonts w:hint="cs"/>
          <w:sz w:val="24"/>
          <w:u w:val="single"/>
          <w:rtl/>
        </w:rPr>
        <w:t>:</w:t>
      </w:r>
    </w:p>
    <w:p w14:paraId="02564D03" w14:textId="77777777" w:rsidR="009F51EF" w:rsidRPr="009F51EF" w:rsidRDefault="009F51EF" w:rsidP="009F51EF">
      <w:pPr>
        <w:pStyle w:val="Heading5"/>
        <w:jc w:val="left"/>
        <w:rPr>
          <w:rFonts w:hint="cs"/>
          <w:sz w:val="24"/>
          <w:rtl/>
        </w:rPr>
      </w:pPr>
    </w:p>
    <w:p w14:paraId="43D52E67" w14:textId="77777777" w:rsidR="009F51EF" w:rsidRPr="009F51EF" w:rsidRDefault="009F51EF" w:rsidP="009F51EF">
      <w:pPr>
        <w:bidi/>
        <w:rPr>
          <w:rFonts w:cs="David" w:hint="cs"/>
          <w:rtl/>
        </w:rPr>
      </w:pPr>
      <w:r w:rsidRPr="009F51EF">
        <w:rPr>
          <w:rFonts w:cs="David" w:hint="cs"/>
          <w:rtl/>
        </w:rPr>
        <w:tab/>
        <w:t xml:space="preserve"> אני יודעת, ובכל זאת אני מבקשת. </w:t>
      </w:r>
    </w:p>
    <w:p w14:paraId="6461F5BE" w14:textId="77777777" w:rsidR="009F51EF" w:rsidRPr="009F51EF" w:rsidRDefault="009F51EF" w:rsidP="009F51EF">
      <w:pPr>
        <w:bidi/>
        <w:rPr>
          <w:rFonts w:cs="David" w:hint="cs"/>
          <w:rtl/>
        </w:rPr>
      </w:pPr>
    </w:p>
    <w:p w14:paraId="1D1D6014"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0AFBA1E1" w14:textId="77777777" w:rsidR="009F51EF" w:rsidRPr="009F51EF" w:rsidRDefault="009F51EF" w:rsidP="009F51EF">
      <w:pPr>
        <w:bidi/>
        <w:rPr>
          <w:rFonts w:cs="David"/>
          <w:u w:val="single"/>
          <w:rtl/>
        </w:rPr>
      </w:pPr>
    </w:p>
    <w:p w14:paraId="727DFA92" w14:textId="77777777" w:rsidR="009F51EF" w:rsidRPr="009F51EF" w:rsidRDefault="009F51EF" w:rsidP="009F51EF">
      <w:pPr>
        <w:bidi/>
        <w:rPr>
          <w:rFonts w:cs="David" w:hint="cs"/>
          <w:rtl/>
        </w:rPr>
      </w:pPr>
      <w:r w:rsidRPr="009F51EF">
        <w:rPr>
          <w:rFonts w:cs="David"/>
          <w:rtl/>
        </w:rPr>
        <w:tab/>
      </w:r>
      <w:r w:rsidRPr="009F51EF">
        <w:rPr>
          <w:rFonts w:cs="David" w:hint="cs"/>
          <w:rtl/>
        </w:rPr>
        <w:t xml:space="preserve"> לא ניתן לתת קדימות בוועדת החוקה בגלל שמדובר בחיי אדם?</w:t>
      </w:r>
    </w:p>
    <w:p w14:paraId="660297F7" w14:textId="77777777" w:rsidR="009F51EF" w:rsidRPr="009F51EF" w:rsidRDefault="009F51EF" w:rsidP="009F51EF">
      <w:pPr>
        <w:bidi/>
        <w:rPr>
          <w:rFonts w:cs="David" w:hint="cs"/>
          <w:rtl/>
        </w:rPr>
      </w:pPr>
    </w:p>
    <w:p w14:paraId="0C8CD259" w14:textId="77777777" w:rsidR="009F51EF" w:rsidRPr="009F51EF" w:rsidRDefault="009F51EF" w:rsidP="009F51EF">
      <w:pPr>
        <w:pStyle w:val="Heading5"/>
        <w:jc w:val="left"/>
        <w:rPr>
          <w:rFonts w:hint="cs"/>
          <w:sz w:val="24"/>
          <w:rtl/>
        </w:rPr>
      </w:pPr>
      <w:r w:rsidRPr="009F51EF">
        <w:rPr>
          <w:rFonts w:hint="cs"/>
          <w:sz w:val="24"/>
          <w:u w:val="single"/>
          <w:rtl/>
        </w:rPr>
        <w:t xml:space="preserve">שלי </w:t>
      </w:r>
      <w:proofErr w:type="spellStart"/>
      <w:r w:rsidRPr="009F51EF">
        <w:rPr>
          <w:rFonts w:hint="cs"/>
          <w:sz w:val="24"/>
          <w:u w:val="single"/>
          <w:rtl/>
        </w:rPr>
        <w:t>יחימוביץ</w:t>
      </w:r>
      <w:proofErr w:type="spellEnd"/>
      <w:r w:rsidRPr="009F51EF">
        <w:rPr>
          <w:rFonts w:hint="cs"/>
          <w:sz w:val="24"/>
          <w:u w:val="single"/>
          <w:rtl/>
        </w:rPr>
        <w:t>:</w:t>
      </w:r>
    </w:p>
    <w:p w14:paraId="116E5E3A" w14:textId="77777777" w:rsidR="009F51EF" w:rsidRPr="009F51EF" w:rsidRDefault="009F51EF" w:rsidP="009F51EF">
      <w:pPr>
        <w:pStyle w:val="Heading5"/>
        <w:jc w:val="left"/>
        <w:rPr>
          <w:rFonts w:hint="cs"/>
          <w:sz w:val="24"/>
          <w:rtl/>
        </w:rPr>
      </w:pPr>
    </w:p>
    <w:p w14:paraId="52218BE5" w14:textId="77777777" w:rsidR="009F51EF" w:rsidRPr="009F51EF" w:rsidRDefault="009F51EF" w:rsidP="009F51EF">
      <w:pPr>
        <w:bidi/>
        <w:rPr>
          <w:rFonts w:cs="David" w:hint="cs"/>
          <w:rtl/>
        </w:rPr>
      </w:pPr>
      <w:r w:rsidRPr="009F51EF">
        <w:rPr>
          <w:rFonts w:cs="David" w:hint="cs"/>
          <w:rtl/>
        </w:rPr>
        <w:tab/>
        <w:t xml:space="preserve"> לא. עשיתי כמיטב יכולתי. אני באה לכאן בלית ברירה. </w:t>
      </w:r>
    </w:p>
    <w:p w14:paraId="6C00AC33" w14:textId="77777777" w:rsidR="009F51EF" w:rsidRPr="009F51EF" w:rsidRDefault="009F51EF" w:rsidP="009F51EF">
      <w:pPr>
        <w:bidi/>
        <w:rPr>
          <w:rFonts w:cs="David" w:hint="cs"/>
          <w:rtl/>
        </w:rPr>
      </w:pPr>
    </w:p>
    <w:p w14:paraId="70DB22D3"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21D3F410" w14:textId="77777777" w:rsidR="009F51EF" w:rsidRPr="009F51EF" w:rsidRDefault="009F51EF" w:rsidP="009F51EF">
      <w:pPr>
        <w:bidi/>
        <w:rPr>
          <w:rFonts w:cs="David" w:hint="cs"/>
          <w:rtl/>
        </w:rPr>
      </w:pPr>
    </w:p>
    <w:p w14:paraId="5B46C395" w14:textId="77777777" w:rsidR="009F51EF" w:rsidRPr="009F51EF" w:rsidRDefault="009F51EF" w:rsidP="009F51EF">
      <w:pPr>
        <w:bidi/>
        <w:rPr>
          <w:rFonts w:cs="David" w:hint="cs"/>
          <w:rtl/>
        </w:rPr>
      </w:pPr>
      <w:r w:rsidRPr="009F51EF">
        <w:rPr>
          <w:rFonts w:cs="David" w:hint="cs"/>
          <w:rtl/>
        </w:rPr>
        <w:tab/>
        <w:t xml:space="preserve"> מדובר בתקדים, שבשל עומס בוועדה מעבירים הצעות חוק. </w:t>
      </w:r>
    </w:p>
    <w:p w14:paraId="44CA06B1" w14:textId="77777777" w:rsidR="009F51EF" w:rsidRPr="009F51EF" w:rsidRDefault="009F51EF" w:rsidP="009F51EF">
      <w:pPr>
        <w:bidi/>
        <w:rPr>
          <w:rFonts w:cs="David" w:hint="cs"/>
          <w:rtl/>
        </w:rPr>
      </w:pPr>
    </w:p>
    <w:p w14:paraId="156F8CCB" w14:textId="77777777" w:rsidR="009F51EF" w:rsidRPr="009F51EF" w:rsidRDefault="009F51EF" w:rsidP="009F51EF">
      <w:pPr>
        <w:bidi/>
        <w:rPr>
          <w:rFonts w:cs="David" w:hint="cs"/>
          <w:rtl/>
        </w:rPr>
      </w:pPr>
      <w:r w:rsidRPr="009F51EF">
        <w:rPr>
          <w:rFonts w:cs="David" w:hint="cs"/>
          <w:u w:val="single"/>
          <w:rtl/>
        </w:rPr>
        <w:t xml:space="preserve">משה </w:t>
      </w:r>
      <w:proofErr w:type="spellStart"/>
      <w:r w:rsidRPr="009F51EF">
        <w:rPr>
          <w:rFonts w:cs="David" w:hint="cs"/>
          <w:u w:val="single"/>
          <w:rtl/>
        </w:rPr>
        <w:t>שרוני</w:t>
      </w:r>
      <w:proofErr w:type="spellEnd"/>
      <w:r w:rsidRPr="009F51EF">
        <w:rPr>
          <w:rFonts w:cs="David" w:hint="cs"/>
          <w:u w:val="single"/>
          <w:rtl/>
        </w:rPr>
        <w:t>:</w:t>
      </w:r>
    </w:p>
    <w:p w14:paraId="73790F13" w14:textId="77777777" w:rsidR="009F51EF" w:rsidRPr="009F51EF" w:rsidRDefault="009F51EF" w:rsidP="009F51EF">
      <w:pPr>
        <w:bidi/>
        <w:rPr>
          <w:rFonts w:cs="David" w:hint="cs"/>
          <w:rtl/>
        </w:rPr>
      </w:pPr>
    </w:p>
    <w:p w14:paraId="0644491D" w14:textId="77777777" w:rsidR="009F51EF" w:rsidRPr="009F51EF" w:rsidRDefault="009F51EF" w:rsidP="009F51EF">
      <w:pPr>
        <w:bidi/>
        <w:rPr>
          <w:rFonts w:cs="David" w:hint="cs"/>
          <w:rtl/>
        </w:rPr>
      </w:pPr>
      <w:r w:rsidRPr="009F51EF">
        <w:rPr>
          <w:rFonts w:cs="David" w:hint="cs"/>
          <w:rtl/>
        </w:rPr>
        <w:tab/>
        <w:t xml:space="preserve"> בכל הוועדות יש עומס. </w:t>
      </w:r>
    </w:p>
    <w:p w14:paraId="04B57EBB" w14:textId="77777777" w:rsidR="009F51EF" w:rsidRPr="009F51EF" w:rsidRDefault="009F51EF" w:rsidP="009F51EF">
      <w:pPr>
        <w:bidi/>
        <w:rPr>
          <w:rFonts w:cs="David" w:hint="cs"/>
          <w:rtl/>
        </w:rPr>
      </w:pPr>
    </w:p>
    <w:p w14:paraId="41CB9151"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3992B1E9" w14:textId="77777777" w:rsidR="009F51EF" w:rsidRPr="009F51EF" w:rsidRDefault="009F51EF" w:rsidP="009F51EF">
      <w:pPr>
        <w:bidi/>
        <w:rPr>
          <w:rFonts w:cs="David" w:hint="cs"/>
          <w:rtl/>
        </w:rPr>
      </w:pPr>
    </w:p>
    <w:p w14:paraId="4BBFF72F" w14:textId="77777777" w:rsidR="009F51EF" w:rsidRPr="009F51EF" w:rsidRDefault="009F51EF" w:rsidP="009F51EF">
      <w:pPr>
        <w:bidi/>
        <w:rPr>
          <w:rFonts w:cs="David" w:hint="cs"/>
          <w:rtl/>
        </w:rPr>
      </w:pPr>
      <w:r w:rsidRPr="009F51EF">
        <w:rPr>
          <w:rFonts w:cs="David" w:hint="cs"/>
          <w:rtl/>
        </w:rPr>
        <w:tab/>
        <w:t xml:space="preserve"> חבר הכנסת הנדל, בבקשה. </w:t>
      </w:r>
    </w:p>
    <w:p w14:paraId="1E7AA11D" w14:textId="77777777" w:rsidR="009F51EF" w:rsidRPr="009F51EF" w:rsidRDefault="009F51EF" w:rsidP="009F51EF">
      <w:pPr>
        <w:bidi/>
        <w:rPr>
          <w:rFonts w:cs="David" w:hint="cs"/>
          <w:rtl/>
        </w:rPr>
      </w:pPr>
    </w:p>
    <w:p w14:paraId="6183A39C" w14:textId="77777777" w:rsidR="009F51EF" w:rsidRPr="009F51EF" w:rsidRDefault="009F51EF" w:rsidP="009F51EF">
      <w:pPr>
        <w:bidi/>
        <w:rPr>
          <w:rFonts w:cs="David" w:hint="cs"/>
          <w:rtl/>
        </w:rPr>
      </w:pPr>
      <w:r w:rsidRPr="009F51EF">
        <w:rPr>
          <w:rFonts w:cs="David" w:hint="cs"/>
          <w:u w:val="single"/>
          <w:rtl/>
        </w:rPr>
        <w:t>צבי הנדל:</w:t>
      </w:r>
    </w:p>
    <w:p w14:paraId="12287BDB" w14:textId="77777777" w:rsidR="009F51EF" w:rsidRPr="009F51EF" w:rsidRDefault="009F51EF" w:rsidP="009F51EF">
      <w:pPr>
        <w:bidi/>
        <w:rPr>
          <w:rFonts w:cs="David" w:hint="cs"/>
          <w:rtl/>
        </w:rPr>
      </w:pPr>
    </w:p>
    <w:p w14:paraId="36242E6A" w14:textId="77777777" w:rsidR="009F51EF" w:rsidRPr="009F51EF" w:rsidRDefault="009F51EF" w:rsidP="009F51EF">
      <w:pPr>
        <w:bidi/>
        <w:rPr>
          <w:rFonts w:cs="David" w:hint="cs"/>
          <w:rtl/>
        </w:rPr>
      </w:pPr>
      <w:r w:rsidRPr="009F51EF">
        <w:rPr>
          <w:rFonts w:cs="David" w:hint="cs"/>
          <w:rtl/>
        </w:rPr>
        <w:tab/>
        <w:t xml:space="preserve"> אני לא מכיר את המורכבות של היחסים הבין-אישיים, ואני מקווה לא לדרוך על יבלות, אבל מאחר שזה חריג מאוד וזה יהווה תקדים, ומצד שני צודקת חברת הכנסת </w:t>
      </w:r>
      <w:proofErr w:type="spellStart"/>
      <w:r w:rsidRPr="009F51EF">
        <w:rPr>
          <w:rFonts w:cs="David" w:hint="cs"/>
          <w:rtl/>
        </w:rPr>
        <w:t>יחימוביץ</w:t>
      </w:r>
      <w:proofErr w:type="spellEnd"/>
      <w:r w:rsidRPr="009F51EF">
        <w:rPr>
          <w:rFonts w:cs="David" w:hint="cs"/>
          <w:rtl/>
        </w:rPr>
        <w:t xml:space="preserve"> במצוקתה החקיקתית, אני מציע שנקבל החלטה שקוראת ליושב-ראש ועדת החוקה להעלות את הנושא לפסגת העדיפויות. </w:t>
      </w:r>
    </w:p>
    <w:p w14:paraId="251578A5" w14:textId="77777777" w:rsidR="009F51EF" w:rsidRPr="009F51EF" w:rsidRDefault="009F51EF" w:rsidP="009F51EF">
      <w:pPr>
        <w:bidi/>
        <w:rPr>
          <w:rFonts w:cs="David" w:hint="cs"/>
          <w:rtl/>
        </w:rPr>
      </w:pPr>
    </w:p>
    <w:p w14:paraId="43C20724" w14:textId="77777777" w:rsidR="009F51EF" w:rsidRDefault="009F51EF" w:rsidP="009F51EF">
      <w:pPr>
        <w:bidi/>
        <w:rPr>
          <w:rFonts w:cs="David" w:hint="cs"/>
          <w:u w:val="single"/>
          <w:rtl/>
        </w:rPr>
      </w:pPr>
    </w:p>
    <w:p w14:paraId="0598C893" w14:textId="77777777" w:rsidR="009F51EF" w:rsidRDefault="009F51EF" w:rsidP="009F51EF">
      <w:pPr>
        <w:bidi/>
        <w:rPr>
          <w:rFonts w:cs="David" w:hint="cs"/>
          <w:u w:val="single"/>
          <w:rtl/>
        </w:rPr>
      </w:pPr>
    </w:p>
    <w:p w14:paraId="5153505F" w14:textId="77777777" w:rsidR="009F51EF" w:rsidRDefault="009F51EF" w:rsidP="009F51EF">
      <w:pPr>
        <w:bidi/>
        <w:rPr>
          <w:rFonts w:cs="David" w:hint="cs"/>
          <w:u w:val="single"/>
          <w:rtl/>
        </w:rPr>
      </w:pPr>
    </w:p>
    <w:p w14:paraId="043F235C"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053C218B" w14:textId="77777777" w:rsidR="009F51EF" w:rsidRPr="009F51EF" w:rsidRDefault="009F51EF" w:rsidP="009F51EF">
      <w:pPr>
        <w:bidi/>
        <w:rPr>
          <w:rFonts w:cs="David"/>
          <w:u w:val="single"/>
          <w:rtl/>
        </w:rPr>
      </w:pPr>
    </w:p>
    <w:p w14:paraId="6EDF8FE9" w14:textId="77777777" w:rsidR="009F51EF" w:rsidRPr="009F51EF" w:rsidRDefault="009F51EF" w:rsidP="009F51EF">
      <w:pPr>
        <w:bidi/>
        <w:rPr>
          <w:rFonts w:cs="David" w:hint="cs"/>
          <w:rtl/>
        </w:rPr>
      </w:pPr>
      <w:r w:rsidRPr="009F51EF">
        <w:rPr>
          <w:rFonts w:cs="David"/>
          <w:rtl/>
        </w:rPr>
        <w:tab/>
      </w:r>
      <w:r w:rsidRPr="009F51EF">
        <w:rPr>
          <w:rFonts w:cs="David" w:hint="cs"/>
          <w:rtl/>
        </w:rPr>
        <w:t xml:space="preserve"> או לקבוע ועדה מיוחדת של ועדת העבודה ושל ועדת החוקה, שתיכנס לנושא הזה במסלול נפרד. </w:t>
      </w:r>
    </w:p>
    <w:p w14:paraId="11A0C340" w14:textId="77777777" w:rsidR="009F51EF" w:rsidRPr="009F51EF" w:rsidRDefault="009F51EF" w:rsidP="009F51EF">
      <w:pPr>
        <w:bidi/>
        <w:rPr>
          <w:rFonts w:cs="David" w:hint="cs"/>
          <w:rtl/>
        </w:rPr>
      </w:pPr>
    </w:p>
    <w:p w14:paraId="5F6F2D6A" w14:textId="77777777" w:rsidR="009F51EF" w:rsidRPr="009F51EF" w:rsidRDefault="009F51EF" w:rsidP="009F51EF">
      <w:pPr>
        <w:pStyle w:val="Heading5"/>
        <w:jc w:val="left"/>
        <w:rPr>
          <w:rFonts w:hint="cs"/>
          <w:sz w:val="24"/>
          <w:rtl/>
        </w:rPr>
      </w:pPr>
      <w:r w:rsidRPr="009F51EF">
        <w:rPr>
          <w:rFonts w:hint="cs"/>
          <w:sz w:val="24"/>
          <w:u w:val="single"/>
          <w:rtl/>
        </w:rPr>
        <w:t xml:space="preserve">שלי </w:t>
      </w:r>
      <w:proofErr w:type="spellStart"/>
      <w:r w:rsidRPr="009F51EF">
        <w:rPr>
          <w:rFonts w:hint="cs"/>
          <w:sz w:val="24"/>
          <w:u w:val="single"/>
          <w:rtl/>
        </w:rPr>
        <w:t>יחימוביץ</w:t>
      </w:r>
      <w:proofErr w:type="spellEnd"/>
      <w:r w:rsidRPr="009F51EF">
        <w:rPr>
          <w:rFonts w:hint="cs"/>
          <w:sz w:val="24"/>
          <w:u w:val="single"/>
          <w:rtl/>
        </w:rPr>
        <w:t>:</w:t>
      </w:r>
    </w:p>
    <w:p w14:paraId="472E1A11" w14:textId="77777777" w:rsidR="009F51EF" w:rsidRPr="009F51EF" w:rsidRDefault="009F51EF" w:rsidP="009F51EF">
      <w:pPr>
        <w:pStyle w:val="Heading5"/>
        <w:jc w:val="left"/>
        <w:rPr>
          <w:rFonts w:hint="cs"/>
          <w:sz w:val="24"/>
          <w:rtl/>
        </w:rPr>
      </w:pPr>
    </w:p>
    <w:p w14:paraId="4EAAE0DB" w14:textId="77777777" w:rsidR="009F51EF" w:rsidRPr="009F51EF" w:rsidRDefault="009F51EF" w:rsidP="009F51EF">
      <w:pPr>
        <w:bidi/>
        <w:rPr>
          <w:rFonts w:cs="David" w:hint="cs"/>
          <w:rtl/>
        </w:rPr>
      </w:pPr>
      <w:r w:rsidRPr="009F51EF">
        <w:rPr>
          <w:rFonts w:cs="David" w:hint="cs"/>
          <w:rtl/>
        </w:rPr>
        <w:tab/>
        <w:t xml:space="preserve"> חברי הכנסת הנדל ולוי, אני מעריכה את ההצעה שלכם. הדבר הזה כבר נעשה ולא צלח. </w:t>
      </w:r>
    </w:p>
    <w:p w14:paraId="0C8113DE" w14:textId="77777777" w:rsidR="009F51EF" w:rsidRPr="009F51EF" w:rsidRDefault="009F51EF" w:rsidP="009F51EF">
      <w:pPr>
        <w:bidi/>
        <w:rPr>
          <w:rFonts w:cs="David" w:hint="cs"/>
          <w:rtl/>
        </w:rPr>
      </w:pPr>
    </w:p>
    <w:p w14:paraId="4EE3EB1D" w14:textId="77777777" w:rsidR="009F51EF" w:rsidRPr="009F51EF" w:rsidRDefault="009F51EF" w:rsidP="009F51EF">
      <w:pPr>
        <w:bidi/>
        <w:rPr>
          <w:rFonts w:cs="David" w:hint="cs"/>
          <w:rtl/>
        </w:rPr>
      </w:pPr>
      <w:r w:rsidRPr="009F51EF">
        <w:rPr>
          <w:rFonts w:cs="David" w:hint="cs"/>
          <w:u w:val="single"/>
          <w:rtl/>
        </w:rPr>
        <w:t>יצחק לוי:</w:t>
      </w:r>
    </w:p>
    <w:p w14:paraId="18BF8B9C" w14:textId="77777777" w:rsidR="009F51EF" w:rsidRPr="009F51EF" w:rsidRDefault="009F51EF" w:rsidP="009F51EF">
      <w:pPr>
        <w:bidi/>
        <w:rPr>
          <w:rFonts w:cs="David" w:hint="cs"/>
          <w:rtl/>
        </w:rPr>
      </w:pPr>
    </w:p>
    <w:p w14:paraId="075B8B82" w14:textId="77777777" w:rsidR="009F51EF" w:rsidRPr="009F51EF" w:rsidRDefault="009F51EF" w:rsidP="009F51EF">
      <w:pPr>
        <w:bidi/>
        <w:rPr>
          <w:rFonts w:cs="David" w:hint="cs"/>
          <w:rtl/>
        </w:rPr>
      </w:pPr>
      <w:r w:rsidRPr="009F51EF">
        <w:rPr>
          <w:rFonts w:cs="David" w:hint="cs"/>
          <w:rtl/>
        </w:rPr>
        <w:tab/>
        <w:t xml:space="preserve"> אולי אפשר להזמין את יושב-ראש ועדת החוקה לכאן. </w:t>
      </w:r>
    </w:p>
    <w:p w14:paraId="5E03B7AB" w14:textId="77777777" w:rsidR="009F51EF" w:rsidRPr="009F51EF" w:rsidRDefault="009F51EF" w:rsidP="009F51EF">
      <w:pPr>
        <w:bidi/>
        <w:rPr>
          <w:rFonts w:cs="David" w:hint="cs"/>
          <w:rtl/>
        </w:rPr>
      </w:pPr>
    </w:p>
    <w:p w14:paraId="4FA9F2DD" w14:textId="77777777" w:rsidR="009F51EF" w:rsidRPr="009F51EF" w:rsidRDefault="009F51EF" w:rsidP="009F51EF">
      <w:pPr>
        <w:bidi/>
        <w:rPr>
          <w:rFonts w:cs="David" w:hint="cs"/>
          <w:rtl/>
        </w:rPr>
      </w:pPr>
      <w:r w:rsidRPr="009F51EF">
        <w:rPr>
          <w:rFonts w:cs="David" w:hint="cs"/>
          <w:u w:val="single"/>
          <w:rtl/>
        </w:rPr>
        <w:t xml:space="preserve">משה </w:t>
      </w:r>
      <w:proofErr w:type="spellStart"/>
      <w:r w:rsidRPr="009F51EF">
        <w:rPr>
          <w:rFonts w:cs="David" w:hint="cs"/>
          <w:u w:val="single"/>
          <w:rtl/>
        </w:rPr>
        <w:t>שרוני</w:t>
      </w:r>
      <w:proofErr w:type="spellEnd"/>
      <w:r w:rsidRPr="009F51EF">
        <w:rPr>
          <w:rFonts w:cs="David" w:hint="cs"/>
          <w:u w:val="single"/>
          <w:rtl/>
        </w:rPr>
        <w:t>:</w:t>
      </w:r>
    </w:p>
    <w:p w14:paraId="45D6D6A9" w14:textId="77777777" w:rsidR="009F51EF" w:rsidRPr="009F51EF" w:rsidRDefault="009F51EF" w:rsidP="009F51EF">
      <w:pPr>
        <w:bidi/>
        <w:rPr>
          <w:rFonts w:cs="David" w:hint="cs"/>
          <w:rtl/>
        </w:rPr>
      </w:pPr>
    </w:p>
    <w:p w14:paraId="5DF5EB15" w14:textId="77777777" w:rsidR="009F51EF" w:rsidRPr="009F51EF" w:rsidRDefault="009F51EF" w:rsidP="009F51EF">
      <w:pPr>
        <w:bidi/>
        <w:rPr>
          <w:rFonts w:cs="David" w:hint="cs"/>
          <w:rtl/>
        </w:rPr>
      </w:pPr>
      <w:r w:rsidRPr="009F51EF">
        <w:rPr>
          <w:rFonts w:cs="David" w:hint="cs"/>
          <w:rtl/>
        </w:rPr>
        <w:tab/>
        <w:t xml:space="preserve"> לא יכולים לעשות תקדים שוועדת הכנסת תדון, כי אחרת בכל פעם שוועדה אחרת לא תרצה לדון בחוק, ועדת הכנסת תהיה "כלבו". </w:t>
      </w:r>
    </w:p>
    <w:p w14:paraId="3E486EBA" w14:textId="77777777" w:rsidR="009F51EF" w:rsidRPr="009F51EF" w:rsidRDefault="009F51EF" w:rsidP="009F51EF">
      <w:pPr>
        <w:bidi/>
        <w:rPr>
          <w:rFonts w:cs="David" w:hint="cs"/>
          <w:rtl/>
        </w:rPr>
      </w:pPr>
    </w:p>
    <w:p w14:paraId="7BCCB733" w14:textId="77777777" w:rsidR="009F51EF" w:rsidRPr="009F51EF" w:rsidRDefault="009F51EF" w:rsidP="009F51EF">
      <w:pPr>
        <w:bidi/>
        <w:rPr>
          <w:rFonts w:cs="David" w:hint="cs"/>
          <w:rtl/>
        </w:rPr>
      </w:pPr>
      <w:r w:rsidRPr="009F51EF">
        <w:rPr>
          <w:rFonts w:cs="David" w:hint="cs"/>
          <w:u w:val="single"/>
          <w:rtl/>
        </w:rPr>
        <w:t>צבי הנדל:</w:t>
      </w:r>
    </w:p>
    <w:p w14:paraId="779D135D" w14:textId="77777777" w:rsidR="009F51EF" w:rsidRPr="009F51EF" w:rsidRDefault="009F51EF" w:rsidP="009F51EF">
      <w:pPr>
        <w:bidi/>
        <w:rPr>
          <w:rFonts w:cs="David" w:hint="cs"/>
          <w:rtl/>
        </w:rPr>
      </w:pPr>
    </w:p>
    <w:p w14:paraId="5FFCD018" w14:textId="77777777" w:rsidR="009F51EF" w:rsidRPr="009F51EF" w:rsidRDefault="009F51EF" w:rsidP="009F51EF">
      <w:pPr>
        <w:bidi/>
        <w:rPr>
          <w:rFonts w:cs="David" w:hint="cs"/>
          <w:rtl/>
        </w:rPr>
      </w:pPr>
      <w:r w:rsidRPr="009F51EF">
        <w:rPr>
          <w:rFonts w:cs="David" w:hint="cs"/>
          <w:rtl/>
        </w:rPr>
        <w:tab/>
        <w:t xml:space="preserve"> גילוי נאות: חבר הכנסת </w:t>
      </w:r>
      <w:proofErr w:type="spellStart"/>
      <w:r w:rsidRPr="009F51EF">
        <w:rPr>
          <w:rFonts w:cs="David" w:hint="cs"/>
          <w:rtl/>
        </w:rPr>
        <w:t>שרוני</w:t>
      </w:r>
      <w:proofErr w:type="spellEnd"/>
      <w:r w:rsidRPr="009F51EF">
        <w:rPr>
          <w:rFonts w:cs="David" w:hint="cs"/>
          <w:rtl/>
        </w:rPr>
        <w:t xml:space="preserve"> הוא חבר בכיר בוועדת החוקה. </w:t>
      </w:r>
    </w:p>
    <w:p w14:paraId="00C8058F" w14:textId="77777777" w:rsidR="009F51EF" w:rsidRPr="009F51EF" w:rsidRDefault="009F51EF" w:rsidP="009F51EF">
      <w:pPr>
        <w:bidi/>
        <w:rPr>
          <w:rFonts w:cs="David" w:hint="cs"/>
          <w:rtl/>
        </w:rPr>
      </w:pPr>
    </w:p>
    <w:p w14:paraId="1489F473" w14:textId="77777777" w:rsidR="009F51EF" w:rsidRPr="009F51EF" w:rsidRDefault="009F51EF" w:rsidP="009F51EF">
      <w:pPr>
        <w:bidi/>
        <w:rPr>
          <w:rFonts w:cs="David" w:hint="cs"/>
          <w:rtl/>
        </w:rPr>
      </w:pPr>
      <w:r w:rsidRPr="009F51EF">
        <w:rPr>
          <w:rFonts w:cs="David" w:hint="cs"/>
          <w:u w:val="single"/>
          <w:rtl/>
        </w:rPr>
        <w:t xml:space="preserve">משה </w:t>
      </w:r>
      <w:proofErr w:type="spellStart"/>
      <w:r w:rsidRPr="009F51EF">
        <w:rPr>
          <w:rFonts w:cs="David" w:hint="cs"/>
          <w:u w:val="single"/>
          <w:rtl/>
        </w:rPr>
        <w:t>שרוני</w:t>
      </w:r>
      <w:proofErr w:type="spellEnd"/>
      <w:r w:rsidRPr="009F51EF">
        <w:rPr>
          <w:rFonts w:cs="David" w:hint="cs"/>
          <w:u w:val="single"/>
          <w:rtl/>
        </w:rPr>
        <w:t>:</w:t>
      </w:r>
    </w:p>
    <w:p w14:paraId="0B73ADC8" w14:textId="77777777" w:rsidR="009F51EF" w:rsidRPr="009F51EF" w:rsidRDefault="009F51EF" w:rsidP="009F51EF">
      <w:pPr>
        <w:bidi/>
        <w:rPr>
          <w:rFonts w:cs="David" w:hint="cs"/>
          <w:rtl/>
        </w:rPr>
      </w:pPr>
    </w:p>
    <w:p w14:paraId="6FDE9401" w14:textId="77777777" w:rsidR="009F51EF" w:rsidRPr="009F51EF" w:rsidRDefault="009F51EF" w:rsidP="009F51EF">
      <w:pPr>
        <w:bidi/>
        <w:rPr>
          <w:rFonts w:cs="David" w:hint="cs"/>
          <w:rtl/>
        </w:rPr>
      </w:pPr>
      <w:r w:rsidRPr="009F51EF">
        <w:rPr>
          <w:rFonts w:cs="David" w:hint="cs"/>
          <w:rtl/>
        </w:rPr>
        <w:tab/>
        <w:t xml:space="preserve"> אני אדרוש לקיים דיון כמה שיותר מהר. </w:t>
      </w:r>
    </w:p>
    <w:p w14:paraId="48E0D15A" w14:textId="77777777" w:rsidR="009F51EF" w:rsidRPr="009F51EF" w:rsidRDefault="009F51EF" w:rsidP="009F51EF">
      <w:pPr>
        <w:bidi/>
        <w:rPr>
          <w:rFonts w:cs="David" w:hint="cs"/>
          <w:rtl/>
        </w:rPr>
      </w:pPr>
    </w:p>
    <w:p w14:paraId="73CC49FA"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7F3EE551" w14:textId="77777777" w:rsidR="009F51EF" w:rsidRPr="009F51EF" w:rsidRDefault="009F51EF" w:rsidP="009F51EF">
      <w:pPr>
        <w:bidi/>
        <w:rPr>
          <w:rFonts w:cs="David" w:hint="cs"/>
          <w:rtl/>
        </w:rPr>
      </w:pPr>
    </w:p>
    <w:p w14:paraId="2AF04B0A" w14:textId="77777777" w:rsidR="009F51EF" w:rsidRPr="009F51EF" w:rsidRDefault="009F51EF" w:rsidP="009F51EF">
      <w:pPr>
        <w:bidi/>
        <w:rPr>
          <w:rFonts w:cs="David" w:hint="cs"/>
          <w:rtl/>
        </w:rPr>
      </w:pPr>
      <w:r w:rsidRPr="009F51EF">
        <w:rPr>
          <w:rFonts w:cs="David" w:hint="cs"/>
          <w:rtl/>
        </w:rPr>
        <w:tab/>
        <w:t xml:space="preserve"> חבר הכנסת מנחם בן-ששון שלח מכתב ליושב-ראש ועדת הכנסת, שבו הוא אומר: אני מבין את החשיבות שבהסדרת הנושא אך אתקשה לקדם את ההצעה בשעת העומס הזאת של תום המושב. להצעה הדגשים רבים הנוגעים בענייניהן של כמה מוועדות הכנסת, אך הדגש החזק ביניהם הוא בענייני עבודה ורווחה, נושאים שהתמחית בהם בעת שעמדת בראש ועדת העבודה והרווחה. </w:t>
      </w:r>
    </w:p>
    <w:p w14:paraId="5F7B86CA" w14:textId="77777777" w:rsidR="009F51EF" w:rsidRPr="009F51EF" w:rsidRDefault="009F51EF" w:rsidP="009F51EF">
      <w:pPr>
        <w:bidi/>
        <w:rPr>
          <w:rFonts w:cs="David" w:hint="cs"/>
          <w:rtl/>
        </w:rPr>
      </w:pPr>
    </w:p>
    <w:p w14:paraId="20EECA27" w14:textId="77777777" w:rsidR="009F51EF" w:rsidRPr="009F51EF" w:rsidRDefault="009F51EF" w:rsidP="009F51EF">
      <w:pPr>
        <w:bidi/>
        <w:ind w:firstLine="512"/>
        <w:rPr>
          <w:rFonts w:cs="David" w:hint="cs"/>
          <w:rtl/>
        </w:rPr>
      </w:pPr>
      <w:r w:rsidRPr="009F51EF">
        <w:rPr>
          <w:rFonts w:cs="David" w:hint="cs"/>
          <w:rtl/>
        </w:rPr>
        <w:t>זה טיעון מעניין, שכביכול הוא מעביר את הנושא לוועדת הכנסת בגלל שבעבר חבר הכנסת טל היה יושב-ראש ועדת העבודה. בכל מקרה, יושב-ראש ועדת החוקה אומר שיש לחץ אדיר, הוא לא יכול בשום פנים ואופן לקדם את הצעת החוק. יש בקשה להעביר את הנושא לוועדת הכנסת, למרות שהבקשה הסבירה היא להעביר את הנושא לוועדת העבודה. גם שם הוועדה קורסת. בשל חשיבות העניין וכמעט ההסכמה שמדובר בחוק חשוב לחיי אדם, מה דעת חברי הכנסת בנושא?</w:t>
      </w:r>
    </w:p>
    <w:p w14:paraId="03CDFAAF" w14:textId="77777777" w:rsidR="009F51EF" w:rsidRPr="009F51EF" w:rsidRDefault="009F51EF" w:rsidP="009F51EF">
      <w:pPr>
        <w:bidi/>
        <w:ind w:firstLine="512"/>
        <w:rPr>
          <w:rFonts w:cs="David" w:hint="cs"/>
          <w:rtl/>
        </w:rPr>
      </w:pPr>
    </w:p>
    <w:p w14:paraId="1016CE1D"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55EDED66" w14:textId="77777777" w:rsidR="009F51EF" w:rsidRPr="009F51EF" w:rsidRDefault="009F51EF" w:rsidP="009F51EF">
      <w:pPr>
        <w:bidi/>
        <w:rPr>
          <w:rFonts w:cs="David"/>
          <w:u w:val="single"/>
          <w:rtl/>
        </w:rPr>
      </w:pPr>
    </w:p>
    <w:p w14:paraId="23B94B1B"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אני חושבת שוועדת הכנסת מוסמכת להקים ועדה משותפת לוועדת העבודה ולוועדת החוקה כדי לטפל בהצעת החוק הזאת. אני מציעה לא לייצר את התקדים הזה שוועדת כנסת תטפל בדברים שהיא לא אמורה לטפל בהם. </w:t>
      </w:r>
    </w:p>
    <w:p w14:paraId="1683179D" w14:textId="77777777" w:rsidR="009F51EF" w:rsidRPr="009F51EF" w:rsidRDefault="009F51EF" w:rsidP="009F51EF">
      <w:pPr>
        <w:bidi/>
        <w:ind w:firstLine="512"/>
        <w:rPr>
          <w:rFonts w:cs="David" w:hint="cs"/>
          <w:rtl/>
        </w:rPr>
      </w:pPr>
    </w:p>
    <w:p w14:paraId="3E2D9C7B" w14:textId="77777777" w:rsidR="009F51EF" w:rsidRPr="009F51EF" w:rsidRDefault="009F51EF" w:rsidP="009F51EF">
      <w:pPr>
        <w:bidi/>
        <w:rPr>
          <w:rFonts w:cs="David" w:hint="cs"/>
          <w:rtl/>
        </w:rPr>
      </w:pPr>
      <w:r w:rsidRPr="009F51EF">
        <w:rPr>
          <w:rFonts w:cs="David" w:hint="cs"/>
          <w:u w:val="single"/>
          <w:rtl/>
        </w:rPr>
        <w:t>צבי הנדל:</w:t>
      </w:r>
    </w:p>
    <w:p w14:paraId="76D8E83B" w14:textId="77777777" w:rsidR="009F51EF" w:rsidRPr="009F51EF" w:rsidRDefault="009F51EF" w:rsidP="009F51EF">
      <w:pPr>
        <w:bidi/>
        <w:rPr>
          <w:rFonts w:cs="David" w:hint="cs"/>
          <w:rtl/>
        </w:rPr>
      </w:pPr>
    </w:p>
    <w:p w14:paraId="7A521F8F" w14:textId="77777777" w:rsidR="009F51EF" w:rsidRPr="009F51EF" w:rsidRDefault="009F51EF" w:rsidP="009F51EF">
      <w:pPr>
        <w:bidi/>
        <w:ind w:firstLine="512"/>
        <w:rPr>
          <w:rFonts w:cs="David" w:hint="cs"/>
          <w:rtl/>
        </w:rPr>
      </w:pPr>
      <w:r w:rsidRPr="009F51EF">
        <w:rPr>
          <w:rFonts w:cs="David" w:hint="cs"/>
          <w:rtl/>
        </w:rPr>
        <w:tab/>
        <w:t xml:space="preserve"> בכל מקרה, בשביל לעשות את מה שאתה מציע צריך להעביר את זה לוועדת הכנסת קודם. </w:t>
      </w:r>
    </w:p>
    <w:p w14:paraId="3B91A22B" w14:textId="77777777" w:rsidR="009F51EF" w:rsidRPr="009F51EF" w:rsidRDefault="009F51EF" w:rsidP="009F51EF">
      <w:pPr>
        <w:bidi/>
        <w:ind w:firstLine="512"/>
        <w:rPr>
          <w:rFonts w:cs="David" w:hint="cs"/>
          <w:rtl/>
        </w:rPr>
      </w:pPr>
    </w:p>
    <w:p w14:paraId="5D0710C7"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731B953B" w14:textId="77777777" w:rsidR="009F51EF" w:rsidRPr="009F51EF" w:rsidRDefault="009F51EF" w:rsidP="009F51EF">
      <w:pPr>
        <w:bidi/>
        <w:rPr>
          <w:rFonts w:cs="David"/>
          <w:u w:val="single"/>
          <w:rtl/>
        </w:rPr>
      </w:pPr>
    </w:p>
    <w:p w14:paraId="0438EAB4"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זה בסמכותה של ועדת הכנסת להקים ועדה משותפת. </w:t>
      </w:r>
    </w:p>
    <w:p w14:paraId="1690AF05" w14:textId="77777777" w:rsidR="009F51EF" w:rsidRPr="009F51EF" w:rsidRDefault="009F51EF" w:rsidP="009F51EF">
      <w:pPr>
        <w:bidi/>
        <w:ind w:firstLine="512"/>
        <w:rPr>
          <w:rFonts w:cs="David" w:hint="cs"/>
          <w:rtl/>
        </w:rPr>
      </w:pPr>
    </w:p>
    <w:p w14:paraId="47970C10" w14:textId="77777777" w:rsidR="009F51EF" w:rsidRDefault="009F51EF" w:rsidP="009F51EF">
      <w:pPr>
        <w:pStyle w:val="Heading5"/>
        <w:jc w:val="left"/>
        <w:rPr>
          <w:rFonts w:hint="cs"/>
          <w:sz w:val="24"/>
          <w:u w:val="single"/>
          <w:rtl/>
        </w:rPr>
      </w:pPr>
    </w:p>
    <w:p w14:paraId="08B692F7" w14:textId="77777777" w:rsidR="009F51EF" w:rsidRDefault="009F51EF" w:rsidP="009F51EF">
      <w:pPr>
        <w:pStyle w:val="Heading5"/>
        <w:jc w:val="left"/>
        <w:rPr>
          <w:rFonts w:hint="cs"/>
          <w:sz w:val="24"/>
          <w:u w:val="single"/>
          <w:rtl/>
        </w:rPr>
      </w:pPr>
    </w:p>
    <w:p w14:paraId="5F30B657" w14:textId="77777777" w:rsidR="009F51EF" w:rsidRDefault="009F51EF" w:rsidP="009F51EF">
      <w:pPr>
        <w:pStyle w:val="Heading5"/>
        <w:jc w:val="left"/>
        <w:rPr>
          <w:rFonts w:hint="cs"/>
          <w:sz w:val="24"/>
          <w:u w:val="single"/>
          <w:rtl/>
        </w:rPr>
      </w:pPr>
    </w:p>
    <w:p w14:paraId="6AD012AD" w14:textId="77777777" w:rsidR="009F51EF" w:rsidRPr="009F51EF" w:rsidRDefault="009F51EF" w:rsidP="009F51EF">
      <w:pPr>
        <w:pStyle w:val="Heading5"/>
        <w:jc w:val="left"/>
        <w:rPr>
          <w:rFonts w:hint="cs"/>
          <w:sz w:val="24"/>
          <w:rtl/>
        </w:rPr>
      </w:pPr>
      <w:r w:rsidRPr="009F51EF">
        <w:rPr>
          <w:rFonts w:hint="cs"/>
          <w:sz w:val="24"/>
          <w:u w:val="single"/>
          <w:rtl/>
        </w:rPr>
        <w:t xml:space="preserve">שלי </w:t>
      </w:r>
      <w:proofErr w:type="spellStart"/>
      <w:r w:rsidRPr="009F51EF">
        <w:rPr>
          <w:rFonts w:hint="cs"/>
          <w:sz w:val="24"/>
          <w:u w:val="single"/>
          <w:rtl/>
        </w:rPr>
        <w:t>יחימוביץ</w:t>
      </w:r>
      <w:proofErr w:type="spellEnd"/>
      <w:r w:rsidRPr="009F51EF">
        <w:rPr>
          <w:rFonts w:hint="cs"/>
          <w:sz w:val="24"/>
          <w:u w:val="single"/>
          <w:rtl/>
        </w:rPr>
        <w:t>:</w:t>
      </w:r>
    </w:p>
    <w:p w14:paraId="4B696657" w14:textId="77777777" w:rsidR="009F51EF" w:rsidRPr="009F51EF" w:rsidRDefault="009F51EF" w:rsidP="009F51EF">
      <w:pPr>
        <w:pStyle w:val="Heading5"/>
        <w:jc w:val="left"/>
        <w:rPr>
          <w:rFonts w:hint="cs"/>
          <w:sz w:val="24"/>
          <w:rtl/>
        </w:rPr>
      </w:pPr>
    </w:p>
    <w:p w14:paraId="2587FC3C" w14:textId="77777777" w:rsidR="009F51EF" w:rsidRPr="009F51EF" w:rsidRDefault="009F51EF" w:rsidP="009F51EF">
      <w:pPr>
        <w:bidi/>
        <w:ind w:firstLine="512"/>
        <w:rPr>
          <w:rFonts w:cs="David" w:hint="cs"/>
          <w:rtl/>
        </w:rPr>
      </w:pPr>
      <w:r w:rsidRPr="009F51EF">
        <w:rPr>
          <w:rFonts w:cs="David" w:hint="cs"/>
          <w:rtl/>
        </w:rPr>
        <w:tab/>
        <w:t xml:space="preserve"> אם כך נחלק את זה לשני שלבים, נעביר את זה לוועדת הכנסת ואחר כך נדבר על ועדה משותפת. </w:t>
      </w:r>
    </w:p>
    <w:p w14:paraId="6CE46176" w14:textId="77777777" w:rsidR="009F51EF" w:rsidRPr="009F51EF" w:rsidRDefault="009F51EF" w:rsidP="009F51EF">
      <w:pPr>
        <w:bidi/>
        <w:ind w:firstLine="512"/>
        <w:rPr>
          <w:rFonts w:cs="David" w:hint="cs"/>
          <w:rtl/>
        </w:rPr>
      </w:pPr>
    </w:p>
    <w:p w14:paraId="107BD9A4"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7A592019" w14:textId="77777777" w:rsidR="009F51EF" w:rsidRPr="009F51EF" w:rsidRDefault="009F51EF" w:rsidP="009F51EF">
      <w:pPr>
        <w:bidi/>
        <w:rPr>
          <w:rFonts w:cs="David" w:hint="cs"/>
          <w:rtl/>
        </w:rPr>
      </w:pPr>
    </w:p>
    <w:p w14:paraId="48314FC6" w14:textId="77777777" w:rsidR="009F51EF" w:rsidRPr="009F51EF" w:rsidRDefault="009F51EF" w:rsidP="009F51EF">
      <w:pPr>
        <w:bidi/>
        <w:ind w:firstLine="512"/>
        <w:rPr>
          <w:rFonts w:cs="David" w:hint="cs"/>
          <w:rtl/>
        </w:rPr>
      </w:pPr>
      <w:r w:rsidRPr="009F51EF">
        <w:rPr>
          <w:rFonts w:cs="David" w:hint="cs"/>
          <w:rtl/>
        </w:rPr>
        <w:tab/>
        <w:t xml:space="preserve"> זה מה שעושה הוועדה עכשיו, היא דנה בבקשה הזאת. יש שתי הצעות, הצעה אחת של חברת הכנסת </w:t>
      </w:r>
      <w:proofErr w:type="spellStart"/>
      <w:r w:rsidRPr="009F51EF">
        <w:rPr>
          <w:rFonts w:cs="David" w:hint="cs"/>
          <w:rtl/>
        </w:rPr>
        <w:t>יחימוביץ</w:t>
      </w:r>
      <w:proofErr w:type="spellEnd"/>
      <w:r w:rsidRPr="009F51EF">
        <w:rPr>
          <w:rFonts w:cs="David" w:hint="cs"/>
          <w:rtl/>
        </w:rPr>
        <w:t xml:space="preserve"> והצעה אחרת של חבר הכנסת ברכה. חבר הכנסת ברכה מציע ועדה משותפת לוועדת החוקה ולוועדת הרווחה. </w:t>
      </w:r>
    </w:p>
    <w:p w14:paraId="26CE3FF7" w14:textId="77777777" w:rsidR="009F51EF" w:rsidRPr="009F51EF" w:rsidRDefault="009F51EF" w:rsidP="009F51EF">
      <w:pPr>
        <w:bidi/>
        <w:ind w:firstLine="512"/>
        <w:rPr>
          <w:rFonts w:cs="David" w:hint="cs"/>
          <w:rtl/>
        </w:rPr>
      </w:pPr>
    </w:p>
    <w:p w14:paraId="5178A2D2" w14:textId="77777777" w:rsidR="009F51EF" w:rsidRPr="009F51EF" w:rsidRDefault="009F51EF" w:rsidP="009F51EF">
      <w:pPr>
        <w:pStyle w:val="Heading5"/>
        <w:jc w:val="left"/>
        <w:rPr>
          <w:rFonts w:hint="cs"/>
          <w:sz w:val="24"/>
          <w:rtl/>
        </w:rPr>
      </w:pPr>
      <w:r w:rsidRPr="009F51EF">
        <w:rPr>
          <w:rFonts w:hint="cs"/>
          <w:sz w:val="24"/>
          <w:u w:val="single"/>
          <w:rtl/>
        </w:rPr>
        <w:t xml:space="preserve">שלי </w:t>
      </w:r>
      <w:proofErr w:type="spellStart"/>
      <w:r w:rsidRPr="009F51EF">
        <w:rPr>
          <w:rFonts w:hint="cs"/>
          <w:sz w:val="24"/>
          <w:u w:val="single"/>
          <w:rtl/>
        </w:rPr>
        <w:t>יחימוביץ</w:t>
      </w:r>
      <w:proofErr w:type="spellEnd"/>
      <w:r w:rsidRPr="009F51EF">
        <w:rPr>
          <w:rFonts w:hint="cs"/>
          <w:sz w:val="24"/>
          <w:u w:val="single"/>
          <w:rtl/>
        </w:rPr>
        <w:t>:</w:t>
      </w:r>
    </w:p>
    <w:p w14:paraId="1C0B460E" w14:textId="77777777" w:rsidR="009F51EF" w:rsidRPr="009F51EF" w:rsidRDefault="009F51EF" w:rsidP="009F51EF">
      <w:pPr>
        <w:pStyle w:val="Heading5"/>
        <w:jc w:val="left"/>
        <w:rPr>
          <w:rFonts w:hint="cs"/>
          <w:sz w:val="24"/>
          <w:rtl/>
        </w:rPr>
      </w:pPr>
    </w:p>
    <w:p w14:paraId="778B52E9" w14:textId="77777777" w:rsidR="009F51EF" w:rsidRPr="009F51EF" w:rsidRDefault="009F51EF" w:rsidP="009F51EF">
      <w:pPr>
        <w:bidi/>
        <w:ind w:firstLine="512"/>
        <w:rPr>
          <w:rFonts w:cs="David" w:hint="cs"/>
          <w:rtl/>
        </w:rPr>
      </w:pPr>
      <w:r w:rsidRPr="009F51EF">
        <w:rPr>
          <w:rFonts w:cs="David" w:hint="cs"/>
          <w:rtl/>
        </w:rPr>
        <w:tab/>
        <w:t xml:space="preserve"> זה מבטיח דיון של שלוש שנים. </w:t>
      </w:r>
    </w:p>
    <w:p w14:paraId="36F8ADF4" w14:textId="77777777" w:rsidR="009F51EF" w:rsidRPr="009F51EF" w:rsidRDefault="009F51EF" w:rsidP="009F51EF">
      <w:pPr>
        <w:bidi/>
        <w:ind w:firstLine="512"/>
        <w:rPr>
          <w:rFonts w:cs="David" w:hint="cs"/>
          <w:rtl/>
        </w:rPr>
      </w:pPr>
    </w:p>
    <w:p w14:paraId="7D364679" w14:textId="77777777" w:rsidR="009F51EF" w:rsidRPr="009F51EF" w:rsidRDefault="009F51EF" w:rsidP="009F51EF">
      <w:pPr>
        <w:bidi/>
        <w:rPr>
          <w:rFonts w:cs="David" w:hint="cs"/>
          <w:u w:val="single"/>
          <w:rtl/>
        </w:rPr>
      </w:pPr>
      <w:r w:rsidRPr="009F51EF">
        <w:rPr>
          <w:rFonts w:cs="David" w:hint="cs"/>
          <w:u w:val="single"/>
          <w:rtl/>
        </w:rPr>
        <w:t>דוד רותם:</w:t>
      </w:r>
    </w:p>
    <w:p w14:paraId="263A922F" w14:textId="77777777" w:rsidR="009F51EF" w:rsidRPr="009F51EF" w:rsidRDefault="009F51EF" w:rsidP="009F51EF">
      <w:pPr>
        <w:bidi/>
        <w:rPr>
          <w:rFonts w:cs="David" w:hint="cs"/>
          <w:rtl/>
        </w:rPr>
      </w:pPr>
    </w:p>
    <w:p w14:paraId="3006E33A" w14:textId="77777777" w:rsidR="009F51EF" w:rsidRPr="009F51EF" w:rsidRDefault="009F51EF" w:rsidP="009F51EF">
      <w:pPr>
        <w:bidi/>
        <w:ind w:firstLine="512"/>
        <w:rPr>
          <w:rFonts w:cs="David" w:hint="cs"/>
          <w:rtl/>
        </w:rPr>
      </w:pPr>
      <w:r w:rsidRPr="009F51EF">
        <w:rPr>
          <w:rFonts w:cs="David" w:hint="cs"/>
          <w:rtl/>
        </w:rPr>
        <w:tab/>
        <w:t xml:space="preserve"> צריך לברר למה יושב-ראש ועדת חוקה מסכים לוותר על חוק. זה עוד לא קרה. </w:t>
      </w:r>
    </w:p>
    <w:p w14:paraId="1347ECDC" w14:textId="77777777" w:rsidR="009F51EF" w:rsidRPr="009F51EF" w:rsidRDefault="009F51EF" w:rsidP="009F51EF">
      <w:pPr>
        <w:bidi/>
        <w:ind w:firstLine="512"/>
        <w:rPr>
          <w:rFonts w:cs="David" w:hint="cs"/>
          <w:rtl/>
        </w:rPr>
      </w:pPr>
    </w:p>
    <w:p w14:paraId="49565DA8"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1153D68B" w14:textId="77777777" w:rsidR="009F51EF" w:rsidRPr="009F51EF" w:rsidRDefault="009F51EF" w:rsidP="009F51EF">
      <w:pPr>
        <w:bidi/>
        <w:rPr>
          <w:rFonts w:cs="David" w:hint="cs"/>
          <w:rtl/>
        </w:rPr>
      </w:pPr>
    </w:p>
    <w:p w14:paraId="585A442C" w14:textId="77777777" w:rsidR="009F51EF" w:rsidRPr="009F51EF" w:rsidRDefault="009F51EF" w:rsidP="009F51EF">
      <w:pPr>
        <w:bidi/>
        <w:ind w:firstLine="512"/>
        <w:rPr>
          <w:rFonts w:cs="David" w:hint="cs"/>
          <w:rtl/>
        </w:rPr>
      </w:pPr>
      <w:r w:rsidRPr="009F51EF">
        <w:rPr>
          <w:rFonts w:cs="David" w:hint="cs"/>
          <w:rtl/>
        </w:rPr>
        <w:tab/>
        <w:t xml:space="preserve">הוא כתב שמתוך 94 חוקים, זה חוק מספר 93. </w:t>
      </w:r>
    </w:p>
    <w:p w14:paraId="19F6363C" w14:textId="77777777" w:rsidR="009F51EF" w:rsidRPr="009F51EF" w:rsidRDefault="009F51EF" w:rsidP="009F51EF">
      <w:pPr>
        <w:bidi/>
        <w:ind w:firstLine="512"/>
        <w:rPr>
          <w:rFonts w:cs="David" w:hint="cs"/>
          <w:rtl/>
        </w:rPr>
      </w:pPr>
    </w:p>
    <w:p w14:paraId="158B6501" w14:textId="77777777" w:rsidR="009F51EF" w:rsidRPr="009F51EF" w:rsidRDefault="009F51EF" w:rsidP="009F51EF">
      <w:pPr>
        <w:pStyle w:val="Heading5"/>
        <w:jc w:val="left"/>
        <w:rPr>
          <w:rFonts w:hint="cs"/>
          <w:sz w:val="24"/>
          <w:rtl/>
        </w:rPr>
      </w:pPr>
      <w:proofErr w:type="spellStart"/>
      <w:r w:rsidRPr="009F51EF">
        <w:rPr>
          <w:rFonts w:hint="cs"/>
          <w:sz w:val="24"/>
          <w:u w:val="single"/>
          <w:rtl/>
        </w:rPr>
        <w:t>אסתרינה</w:t>
      </w:r>
      <w:proofErr w:type="spellEnd"/>
      <w:r w:rsidRPr="009F51EF">
        <w:rPr>
          <w:rFonts w:hint="cs"/>
          <w:sz w:val="24"/>
          <w:u w:val="single"/>
          <w:rtl/>
        </w:rPr>
        <w:t xml:space="preserve"> </w:t>
      </w:r>
      <w:proofErr w:type="spellStart"/>
      <w:r w:rsidRPr="009F51EF">
        <w:rPr>
          <w:rFonts w:hint="cs"/>
          <w:sz w:val="24"/>
          <w:u w:val="single"/>
          <w:rtl/>
        </w:rPr>
        <w:t>טרטמן</w:t>
      </w:r>
      <w:proofErr w:type="spellEnd"/>
      <w:r w:rsidRPr="009F51EF">
        <w:rPr>
          <w:rFonts w:hint="cs"/>
          <w:sz w:val="24"/>
          <w:u w:val="single"/>
          <w:rtl/>
        </w:rPr>
        <w:t>:</w:t>
      </w:r>
    </w:p>
    <w:p w14:paraId="1FAE9C99" w14:textId="77777777" w:rsidR="009F51EF" w:rsidRPr="009F51EF" w:rsidRDefault="009F51EF" w:rsidP="009F51EF">
      <w:pPr>
        <w:pStyle w:val="Heading5"/>
        <w:jc w:val="left"/>
        <w:rPr>
          <w:rFonts w:hint="cs"/>
          <w:sz w:val="24"/>
          <w:rtl/>
        </w:rPr>
      </w:pPr>
    </w:p>
    <w:p w14:paraId="08BA6D21" w14:textId="77777777" w:rsidR="009F51EF" w:rsidRPr="009F51EF" w:rsidRDefault="009F51EF" w:rsidP="009F51EF">
      <w:pPr>
        <w:bidi/>
        <w:ind w:firstLine="512"/>
        <w:rPr>
          <w:rFonts w:cs="David" w:hint="cs"/>
          <w:rtl/>
        </w:rPr>
      </w:pPr>
      <w:r w:rsidRPr="009F51EF">
        <w:rPr>
          <w:rFonts w:cs="David" w:hint="cs"/>
          <w:rtl/>
        </w:rPr>
        <w:tab/>
        <w:t xml:space="preserve"> אני מבינה את הצורך ואת חשיבות החוק, אבל ראוי לציין שבסדרי העדיפויות של חוקים, בדרך כלל יש חוקים שהם מאוד קריטיים וחשובים מבחינת דחיפות הדיון בהם. מאידך, אני בהחלט חושבת שצריכים להמתין בתור, כי ההמתנה בוועדת החוקה, חוק ומשפט היא ארוכה. לי יש שם שני חוקים, אחד מהם ממתין כמעט שנתיים. אני מבינה גם את הקושי שבעניין. לכן אני דווקא נוטה ללכת להצעתו של חבר הכנסת ברכה, להקים ועדה משותפת. </w:t>
      </w:r>
    </w:p>
    <w:p w14:paraId="72F952C4" w14:textId="77777777" w:rsidR="009F51EF" w:rsidRPr="009F51EF" w:rsidRDefault="009F51EF" w:rsidP="009F51EF">
      <w:pPr>
        <w:bidi/>
        <w:ind w:firstLine="512"/>
        <w:rPr>
          <w:rFonts w:cs="David" w:hint="cs"/>
          <w:rtl/>
        </w:rPr>
      </w:pPr>
    </w:p>
    <w:p w14:paraId="61E929DA"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48F78BC0" w14:textId="77777777" w:rsidR="009F51EF" w:rsidRPr="009F51EF" w:rsidRDefault="009F51EF" w:rsidP="009F51EF">
      <w:pPr>
        <w:bidi/>
        <w:rPr>
          <w:rFonts w:cs="David"/>
          <w:u w:val="single"/>
          <w:rtl/>
        </w:rPr>
      </w:pPr>
    </w:p>
    <w:p w14:paraId="5BB932BE"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מה אומר הייעוץ המשפטי בעניין הזה?</w:t>
      </w:r>
    </w:p>
    <w:p w14:paraId="6ADC95BD" w14:textId="77777777" w:rsidR="009F51EF" w:rsidRPr="009F51EF" w:rsidRDefault="009F51EF" w:rsidP="009F51EF">
      <w:pPr>
        <w:bidi/>
        <w:ind w:firstLine="512"/>
        <w:rPr>
          <w:rFonts w:cs="David" w:hint="cs"/>
          <w:rtl/>
        </w:rPr>
      </w:pPr>
    </w:p>
    <w:p w14:paraId="2B695106"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0256133F" w14:textId="77777777" w:rsidR="009F51EF" w:rsidRPr="009F51EF" w:rsidRDefault="009F51EF" w:rsidP="009F51EF">
      <w:pPr>
        <w:bidi/>
        <w:rPr>
          <w:rFonts w:cs="David" w:hint="cs"/>
          <w:rtl/>
        </w:rPr>
      </w:pPr>
    </w:p>
    <w:p w14:paraId="3B2D16FA" w14:textId="77777777" w:rsidR="009F51EF" w:rsidRPr="009F51EF" w:rsidRDefault="009F51EF" w:rsidP="009F51EF">
      <w:pPr>
        <w:bidi/>
        <w:ind w:firstLine="512"/>
        <w:rPr>
          <w:rFonts w:cs="David" w:hint="cs"/>
          <w:rtl/>
        </w:rPr>
      </w:pPr>
      <w:r w:rsidRPr="009F51EF">
        <w:rPr>
          <w:rFonts w:cs="David" w:hint="cs"/>
          <w:rtl/>
        </w:rPr>
        <w:tab/>
        <w:t xml:space="preserve">היועצת המשפטית מדברת על ועדת חוקה או על ועדת עבודה ורווחה. </w:t>
      </w:r>
    </w:p>
    <w:p w14:paraId="4BD74C6A" w14:textId="77777777" w:rsidR="009F51EF" w:rsidRPr="009F51EF" w:rsidRDefault="009F51EF" w:rsidP="009F51EF">
      <w:pPr>
        <w:bidi/>
        <w:ind w:firstLine="512"/>
        <w:rPr>
          <w:rFonts w:cs="David" w:hint="cs"/>
          <w:rtl/>
        </w:rPr>
      </w:pPr>
    </w:p>
    <w:p w14:paraId="1D9B55F4" w14:textId="77777777" w:rsidR="009F51EF" w:rsidRPr="009F51EF" w:rsidRDefault="009F51EF" w:rsidP="009F51EF">
      <w:pPr>
        <w:pStyle w:val="Heading5"/>
        <w:jc w:val="left"/>
        <w:rPr>
          <w:rFonts w:hint="cs"/>
          <w:sz w:val="24"/>
          <w:rtl/>
        </w:rPr>
      </w:pPr>
      <w:proofErr w:type="spellStart"/>
      <w:r w:rsidRPr="009F51EF">
        <w:rPr>
          <w:rFonts w:hint="cs"/>
          <w:sz w:val="24"/>
          <w:u w:val="single"/>
          <w:rtl/>
        </w:rPr>
        <w:t>אסתרינה</w:t>
      </w:r>
      <w:proofErr w:type="spellEnd"/>
      <w:r w:rsidRPr="009F51EF">
        <w:rPr>
          <w:rFonts w:hint="cs"/>
          <w:sz w:val="24"/>
          <w:u w:val="single"/>
          <w:rtl/>
        </w:rPr>
        <w:t xml:space="preserve"> </w:t>
      </w:r>
      <w:proofErr w:type="spellStart"/>
      <w:r w:rsidRPr="009F51EF">
        <w:rPr>
          <w:rFonts w:hint="cs"/>
          <w:sz w:val="24"/>
          <w:u w:val="single"/>
          <w:rtl/>
        </w:rPr>
        <w:t>טרטמן</w:t>
      </w:r>
      <w:proofErr w:type="spellEnd"/>
      <w:r w:rsidRPr="009F51EF">
        <w:rPr>
          <w:rFonts w:hint="cs"/>
          <w:sz w:val="24"/>
          <w:u w:val="single"/>
          <w:rtl/>
        </w:rPr>
        <w:t>:</w:t>
      </w:r>
    </w:p>
    <w:p w14:paraId="6B3D2424" w14:textId="77777777" w:rsidR="009F51EF" w:rsidRPr="009F51EF" w:rsidRDefault="009F51EF" w:rsidP="009F51EF">
      <w:pPr>
        <w:pStyle w:val="Heading5"/>
        <w:jc w:val="left"/>
        <w:rPr>
          <w:rFonts w:hint="cs"/>
          <w:sz w:val="24"/>
          <w:rtl/>
        </w:rPr>
      </w:pPr>
    </w:p>
    <w:p w14:paraId="23A06341" w14:textId="77777777" w:rsidR="009F51EF" w:rsidRPr="009F51EF" w:rsidRDefault="009F51EF" w:rsidP="009F51EF">
      <w:pPr>
        <w:bidi/>
        <w:ind w:firstLine="512"/>
        <w:rPr>
          <w:rFonts w:cs="David" w:hint="cs"/>
          <w:rtl/>
        </w:rPr>
      </w:pPr>
      <w:r w:rsidRPr="009F51EF">
        <w:rPr>
          <w:rFonts w:cs="David" w:hint="cs"/>
          <w:rtl/>
        </w:rPr>
        <w:tab/>
        <w:t xml:space="preserve"> אם חברים ממונים, לפיכך מפנים חלק מחברי הוועדות. בכל מקרה, תקדים של לשים את הדבר הזה בוועדת הכנסת הוא פתח, כי אין סיבה אחר כך שאנחנו לא נעביר חוקים נוספים במסלול הזה. </w:t>
      </w:r>
    </w:p>
    <w:p w14:paraId="5B0C76EC" w14:textId="77777777" w:rsidR="009F51EF" w:rsidRPr="009F51EF" w:rsidRDefault="009F51EF" w:rsidP="009F51EF">
      <w:pPr>
        <w:bidi/>
        <w:ind w:firstLine="512"/>
        <w:rPr>
          <w:rFonts w:cs="David" w:hint="cs"/>
          <w:rtl/>
        </w:rPr>
      </w:pPr>
    </w:p>
    <w:p w14:paraId="083B326D" w14:textId="77777777" w:rsidR="009F51EF" w:rsidRPr="009F51EF" w:rsidRDefault="009F51EF" w:rsidP="009F51EF">
      <w:pPr>
        <w:bidi/>
        <w:rPr>
          <w:rFonts w:cs="David" w:hint="cs"/>
          <w:u w:val="single"/>
          <w:rtl/>
        </w:rPr>
      </w:pPr>
      <w:r w:rsidRPr="009F51EF">
        <w:rPr>
          <w:rFonts w:cs="David" w:hint="cs"/>
          <w:u w:val="single"/>
          <w:rtl/>
        </w:rPr>
        <w:t>מ"מ היו"ר אחמד טיבי:</w:t>
      </w:r>
    </w:p>
    <w:p w14:paraId="620A2848" w14:textId="77777777" w:rsidR="009F51EF" w:rsidRPr="009F51EF" w:rsidRDefault="009F51EF" w:rsidP="009F51EF">
      <w:pPr>
        <w:bidi/>
        <w:rPr>
          <w:rFonts w:cs="David" w:hint="cs"/>
          <w:rtl/>
        </w:rPr>
      </w:pPr>
    </w:p>
    <w:p w14:paraId="3AB84433" w14:textId="77777777" w:rsidR="009F51EF" w:rsidRPr="009F51EF" w:rsidRDefault="009F51EF" w:rsidP="009F51EF">
      <w:pPr>
        <w:bidi/>
        <w:ind w:firstLine="512"/>
        <w:rPr>
          <w:rFonts w:cs="David" w:hint="cs"/>
          <w:rtl/>
        </w:rPr>
      </w:pPr>
      <w:r w:rsidRPr="009F51EF">
        <w:rPr>
          <w:rFonts w:cs="David" w:hint="cs"/>
          <w:rtl/>
        </w:rPr>
        <w:tab/>
        <w:t xml:space="preserve">תודה רבה. חבר הכנסת יצחק לוי. </w:t>
      </w:r>
    </w:p>
    <w:p w14:paraId="4A1D1D89" w14:textId="77777777" w:rsidR="009F51EF" w:rsidRPr="009F51EF" w:rsidRDefault="009F51EF" w:rsidP="009F51EF">
      <w:pPr>
        <w:bidi/>
        <w:ind w:firstLine="512"/>
        <w:rPr>
          <w:rFonts w:cs="David" w:hint="cs"/>
          <w:rtl/>
        </w:rPr>
      </w:pPr>
    </w:p>
    <w:p w14:paraId="5A02F5C6" w14:textId="77777777" w:rsidR="009F51EF" w:rsidRPr="009F51EF" w:rsidRDefault="009F51EF" w:rsidP="009F51EF">
      <w:pPr>
        <w:bidi/>
        <w:rPr>
          <w:rFonts w:cs="David" w:hint="cs"/>
          <w:rtl/>
        </w:rPr>
      </w:pPr>
      <w:r w:rsidRPr="009F51EF">
        <w:rPr>
          <w:rFonts w:cs="David" w:hint="cs"/>
          <w:u w:val="single"/>
          <w:rtl/>
        </w:rPr>
        <w:t>יצחק לוי:</w:t>
      </w:r>
    </w:p>
    <w:p w14:paraId="3E9B8113" w14:textId="77777777" w:rsidR="009F51EF" w:rsidRPr="009F51EF" w:rsidRDefault="009F51EF" w:rsidP="009F51EF">
      <w:pPr>
        <w:bidi/>
        <w:rPr>
          <w:rFonts w:cs="David" w:hint="cs"/>
          <w:rtl/>
        </w:rPr>
      </w:pPr>
    </w:p>
    <w:p w14:paraId="6EB38F11" w14:textId="77777777" w:rsidR="009F51EF" w:rsidRPr="009F51EF" w:rsidRDefault="009F51EF" w:rsidP="009F51EF">
      <w:pPr>
        <w:bidi/>
        <w:ind w:firstLine="512"/>
        <w:rPr>
          <w:rFonts w:cs="David" w:hint="cs"/>
          <w:rtl/>
        </w:rPr>
      </w:pPr>
      <w:r w:rsidRPr="009F51EF">
        <w:rPr>
          <w:rFonts w:cs="David" w:hint="cs"/>
          <w:rtl/>
        </w:rPr>
        <w:tab/>
        <w:t xml:space="preserve"> ועדה משותפת מקימים לא בגלל עומס, מקימים בגלל נושא. הסיבה שהועלתה כאן היא עניין העומס ולא עניין הצורך בוועדה משותפת. לכן אני חושב שאנחנו צריכים לפנות אל אחד מיושבי-הראש, מי שנחליט שהוא מתאים יותר, לערוך דיוני פגרה בנושא. נכון שעד סוף המושב יהיה קשה מאוד, אבל בפגרה יש אפשרות. אני חושב שלא נכון לעשות את התקדים הזה ולהעביר את הנושא לוועדת הכנסת. </w:t>
      </w:r>
    </w:p>
    <w:p w14:paraId="79845EDB" w14:textId="77777777" w:rsidR="009F51EF" w:rsidRPr="009F51EF" w:rsidRDefault="009F51EF" w:rsidP="009F51EF">
      <w:pPr>
        <w:bidi/>
        <w:ind w:firstLine="512"/>
        <w:rPr>
          <w:rFonts w:cs="David" w:hint="cs"/>
          <w:rtl/>
        </w:rPr>
      </w:pPr>
    </w:p>
    <w:p w14:paraId="6637F61C" w14:textId="77777777" w:rsidR="009F51EF" w:rsidRPr="009F51EF" w:rsidRDefault="009F51EF" w:rsidP="009F51EF">
      <w:pPr>
        <w:pStyle w:val="Heading5"/>
        <w:jc w:val="left"/>
        <w:rPr>
          <w:rFonts w:hint="cs"/>
          <w:sz w:val="24"/>
          <w:rtl/>
        </w:rPr>
      </w:pPr>
      <w:r w:rsidRPr="009F51EF">
        <w:rPr>
          <w:rFonts w:hint="cs"/>
          <w:sz w:val="24"/>
          <w:u w:val="single"/>
          <w:rtl/>
        </w:rPr>
        <w:t xml:space="preserve">שלי </w:t>
      </w:r>
      <w:proofErr w:type="spellStart"/>
      <w:r w:rsidRPr="009F51EF">
        <w:rPr>
          <w:rFonts w:hint="cs"/>
          <w:sz w:val="24"/>
          <w:u w:val="single"/>
          <w:rtl/>
        </w:rPr>
        <w:t>יחימוביץ</w:t>
      </w:r>
      <w:proofErr w:type="spellEnd"/>
      <w:r w:rsidRPr="009F51EF">
        <w:rPr>
          <w:rFonts w:hint="cs"/>
          <w:sz w:val="24"/>
          <w:u w:val="single"/>
          <w:rtl/>
        </w:rPr>
        <w:t>:</w:t>
      </w:r>
    </w:p>
    <w:p w14:paraId="0BE9886F" w14:textId="77777777" w:rsidR="009F51EF" w:rsidRPr="009F51EF" w:rsidRDefault="009F51EF" w:rsidP="009F51EF">
      <w:pPr>
        <w:pStyle w:val="Heading5"/>
        <w:jc w:val="left"/>
        <w:rPr>
          <w:rFonts w:hint="cs"/>
          <w:sz w:val="24"/>
          <w:rtl/>
        </w:rPr>
      </w:pPr>
    </w:p>
    <w:p w14:paraId="1923D242" w14:textId="77777777" w:rsidR="009F51EF" w:rsidRPr="009F51EF" w:rsidRDefault="009F51EF" w:rsidP="009F51EF">
      <w:pPr>
        <w:bidi/>
        <w:ind w:firstLine="512"/>
        <w:rPr>
          <w:rFonts w:cs="David" w:hint="cs"/>
          <w:rtl/>
        </w:rPr>
      </w:pPr>
      <w:r w:rsidRPr="009F51EF">
        <w:rPr>
          <w:rFonts w:cs="David" w:hint="cs"/>
          <w:rtl/>
        </w:rPr>
        <w:tab/>
        <w:t xml:space="preserve"> חבר הכנסת לוי, אני חושבת שיש בפירוש נימוקים ענייניים להקים ועדה משותפת. יתרה מזה, אני גם חושבת שוועדת החוקה היא לא האכסניה הטבעית של החוק הזה, ואמרתי שעבודה ורווחה היא אכסניה הרבה יותר טבעית לצורך העניין. אגב, גם ועדת כלכלה היא אכסניה טבעית. </w:t>
      </w:r>
    </w:p>
    <w:p w14:paraId="0E45EFD8" w14:textId="77777777" w:rsidR="009F51EF" w:rsidRPr="009F51EF" w:rsidRDefault="009F51EF" w:rsidP="009F51EF">
      <w:pPr>
        <w:bidi/>
        <w:ind w:firstLine="512"/>
        <w:rPr>
          <w:rFonts w:cs="David" w:hint="cs"/>
          <w:rtl/>
        </w:rPr>
      </w:pPr>
    </w:p>
    <w:p w14:paraId="2C0ED7FC"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50809FF5" w14:textId="77777777" w:rsidR="009F51EF" w:rsidRPr="009F51EF" w:rsidRDefault="009F51EF" w:rsidP="009F51EF">
      <w:pPr>
        <w:tabs>
          <w:tab w:val="left" w:pos="1221"/>
        </w:tabs>
        <w:bidi/>
        <w:rPr>
          <w:rFonts w:cs="David" w:hint="cs"/>
          <w:rtl/>
        </w:rPr>
      </w:pPr>
    </w:p>
    <w:p w14:paraId="718569CB" w14:textId="77777777" w:rsidR="009F51EF" w:rsidRPr="009F51EF" w:rsidRDefault="009F51EF" w:rsidP="009F51EF">
      <w:pPr>
        <w:bidi/>
        <w:ind w:firstLine="512"/>
        <w:rPr>
          <w:rFonts w:cs="David" w:hint="cs"/>
          <w:rtl/>
        </w:rPr>
      </w:pPr>
      <w:r w:rsidRPr="009F51EF">
        <w:rPr>
          <w:rFonts w:cs="David" w:hint="cs"/>
          <w:rtl/>
        </w:rPr>
        <w:tab/>
        <w:t xml:space="preserve">אני מסכים שהוועדה הרלוונטית היא ועדת העבודה, הרווחה והבריאות. מאותו טעם שחבר הכנסת בן-ששון טוען שהוא עמוס בעבודה, ועדת העבודה עמוסה בעבודה. </w:t>
      </w:r>
    </w:p>
    <w:p w14:paraId="26389140" w14:textId="77777777" w:rsidR="009F51EF" w:rsidRPr="009F51EF" w:rsidRDefault="009F51EF" w:rsidP="009F51EF">
      <w:pPr>
        <w:bidi/>
        <w:ind w:firstLine="512"/>
        <w:rPr>
          <w:rFonts w:cs="David" w:hint="cs"/>
          <w:rtl/>
        </w:rPr>
      </w:pPr>
    </w:p>
    <w:p w14:paraId="63290B81" w14:textId="77777777" w:rsidR="009F51EF" w:rsidRPr="009F51EF" w:rsidRDefault="009F51EF" w:rsidP="009F51EF">
      <w:pPr>
        <w:bidi/>
        <w:rPr>
          <w:rFonts w:cs="David" w:hint="cs"/>
          <w:rtl/>
        </w:rPr>
      </w:pPr>
      <w:r w:rsidRPr="009F51EF">
        <w:rPr>
          <w:rFonts w:cs="David" w:hint="cs"/>
          <w:u w:val="single"/>
          <w:rtl/>
        </w:rPr>
        <w:t xml:space="preserve">משה </w:t>
      </w:r>
      <w:proofErr w:type="spellStart"/>
      <w:r w:rsidRPr="009F51EF">
        <w:rPr>
          <w:rFonts w:cs="David" w:hint="cs"/>
          <w:u w:val="single"/>
          <w:rtl/>
        </w:rPr>
        <w:t>שרוני</w:t>
      </w:r>
      <w:proofErr w:type="spellEnd"/>
      <w:r w:rsidRPr="009F51EF">
        <w:rPr>
          <w:rFonts w:cs="David" w:hint="cs"/>
          <w:u w:val="single"/>
          <w:rtl/>
        </w:rPr>
        <w:t>:</w:t>
      </w:r>
    </w:p>
    <w:p w14:paraId="38AB4A1A" w14:textId="77777777" w:rsidR="009F51EF" w:rsidRPr="009F51EF" w:rsidRDefault="009F51EF" w:rsidP="009F51EF">
      <w:pPr>
        <w:bidi/>
        <w:rPr>
          <w:rFonts w:cs="David" w:hint="cs"/>
          <w:rtl/>
        </w:rPr>
      </w:pPr>
    </w:p>
    <w:p w14:paraId="1E46930D" w14:textId="77777777" w:rsidR="009F51EF" w:rsidRPr="009F51EF" w:rsidRDefault="009F51EF" w:rsidP="009F51EF">
      <w:pPr>
        <w:bidi/>
        <w:ind w:firstLine="512"/>
        <w:rPr>
          <w:rFonts w:cs="David" w:hint="cs"/>
          <w:rtl/>
        </w:rPr>
      </w:pPr>
      <w:r w:rsidRPr="009F51EF">
        <w:rPr>
          <w:rFonts w:cs="David" w:hint="cs"/>
          <w:rtl/>
        </w:rPr>
        <w:tab/>
        <w:t xml:space="preserve"> אבל יש לחייב לפי התקנון לגמור את זה תוך תקופה מסוימת. </w:t>
      </w:r>
    </w:p>
    <w:p w14:paraId="148417C4" w14:textId="77777777" w:rsidR="009F51EF" w:rsidRPr="009F51EF" w:rsidRDefault="009F51EF" w:rsidP="009F51EF">
      <w:pPr>
        <w:bidi/>
        <w:ind w:firstLine="512"/>
        <w:rPr>
          <w:rFonts w:cs="David" w:hint="cs"/>
          <w:rtl/>
        </w:rPr>
      </w:pPr>
    </w:p>
    <w:p w14:paraId="2A907CF7"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0416E381" w14:textId="77777777" w:rsidR="009F51EF" w:rsidRPr="009F51EF" w:rsidRDefault="009F51EF" w:rsidP="009F51EF">
      <w:pPr>
        <w:tabs>
          <w:tab w:val="left" w:pos="1221"/>
        </w:tabs>
        <w:bidi/>
        <w:rPr>
          <w:rFonts w:cs="David" w:hint="cs"/>
          <w:rtl/>
        </w:rPr>
      </w:pPr>
    </w:p>
    <w:p w14:paraId="7D22822F" w14:textId="77777777" w:rsidR="009F51EF" w:rsidRPr="009F51EF" w:rsidRDefault="009F51EF" w:rsidP="009F51EF">
      <w:pPr>
        <w:bidi/>
        <w:ind w:firstLine="512"/>
        <w:rPr>
          <w:rFonts w:cs="David" w:hint="cs"/>
          <w:rtl/>
        </w:rPr>
      </w:pPr>
      <w:r w:rsidRPr="009F51EF">
        <w:rPr>
          <w:rFonts w:cs="David" w:hint="cs"/>
          <w:rtl/>
        </w:rPr>
        <w:tab/>
        <w:t xml:space="preserve">אני אבוא בדברים עם יושב-ראש ועדת החוקה ואבדוק אתו את הנושא. </w:t>
      </w:r>
    </w:p>
    <w:p w14:paraId="2FE9395D" w14:textId="77777777" w:rsidR="009F51EF" w:rsidRPr="009F51EF" w:rsidRDefault="009F51EF" w:rsidP="009F51EF">
      <w:pPr>
        <w:bidi/>
        <w:ind w:firstLine="512"/>
        <w:rPr>
          <w:rFonts w:cs="David" w:hint="cs"/>
          <w:rtl/>
        </w:rPr>
      </w:pPr>
    </w:p>
    <w:p w14:paraId="214A7B08" w14:textId="77777777" w:rsidR="009F51EF" w:rsidRPr="009F51EF" w:rsidRDefault="009F51EF" w:rsidP="009F51EF">
      <w:pPr>
        <w:bidi/>
        <w:ind w:firstLine="512"/>
        <w:rPr>
          <w:rFonts w:cs="David" w:hint="cs"/>
          <w:rtl/>
        </w:rPr>
      </w:pPr>
    </w:p>
    <w:p w14:paraId="415E9801" w14:textId="77777777" w:rsidR="009F51EF" w:rsidRPr="009F51EF" w:rsidRDefault="009F51EF" w:rsidP="009F51EF">
      <w:pPr>
        <w:bidi/>
        <w:ind w:firstLine="512"/>
        <w:jc w:val="center"/>
        <w:rPr>
          <w:rFonts w:cs="David" w:hint="cs"/>
          <w:b/>
          <w:bCs/>
          <w:u w:val="single"/>
          <w:rtl/>
        </w:rPr>
      </w:pPr>
      <w:r w:rsidRPr="009F51EF">
        <w:rPr>
          <w:rFonts w:cs="David"/>
          <w:rtl/>
        </w:rPr>
        <w:br w:type="page"/>
      </w:r>
      <w:r w:rsidRPr="009F51EF">
        <w:rPr>
          <w:rFonts w:cs="David" w:hint="cs"/>
          <w:b/>
          <w:bCs/>
          <w:rtl/>
        </w:rPr>
        <w:t xml:space="preserve">4. בקשה של חבר הכנסת אריה אלדד להקדמת הדיון בהצעת חוק העונשין (תיקון </w:t>
      </w:r>
      <w:r w:rsidRPr="009F51EF">
        <w:rPr>
          <w:rFonts w:cs="David"/>
          <w:b/>
          <w:bCs/>
          <w:rtl/>
        </w:rPr>
        <w:t>–</w:t>
      </w:r>
      <w:r w:rsidRPr="009F51EF">
        <w:rPr>
          <w:rFonts w:cs="David" w:hint="cs"/>
          <w:b/>
          <w:bCs/>
          <w:rtl/>
        </w:rPr>
        <w:t xml:space="preserve"> סייג </w:t>
      </w:r>
      <w:r w:rsidRPr="009F51EF">
        <w:rPr>
          <w:rFonts w:cs="David" w:hint="cs"/>
          <w:b/>
          <w:bCs/>
          <w:u w:val="single"/>
          <w:rtl/>
        </w:rPr>
        <w:t xml:space="preserve">לאחריות פלילית של עובד ציבור), </w:t>
      </w:r>
      <w:proofErr w:type="spellStart"/>
      <w:r w:rsidRPr="009F51EF">
        <w:rPr>
          <w:rFonts w:cs="David" w:hint="cs"/>
          <w:b/>
          <w:bCs/>
          <w:u w:val="single"/>
          <w:rtl/>
        </w:rPr>
        <w:t>התשס"ח</w:t>
      </w:r>
      <w:proofErr w:type="spellEnd"/>
      <w:r w:rsidRPr="009F51EF">
        <w:rPr>
          <w:rFonts w:cs="David" w:hint="cs"/>
          <w:b/>
          <w:bCs/>
          <w:u w:val="single"/>
          <w:rtl/>
        </w:rPr>
        <w:t>-2008 (פ/3920/17), לפני הקריאה הטרומית</w:t>
      </w:r>
    </w:p>
    <w:p w14:paraId="64FA3DBF" w14:textId="77777777" w:rsidR="009F51EF" w:rsidRPr="009F51EF" w:rsidRDefault="009F51EF" w:rsidP="009F51EF">
      <w:pPr>
        <w:bidi/>
        <w:ind w:firstLine="512"/>
        <w:jc w:val="center"/>
        <w:rPr>
          <w:rFonts w:cs="David" w:hint="cs"/>
          <w:b/>
          <w:bCs/>
          <w:u w:val="single"/>
          <w:rtl/>
        </w:rPr>
      </w:pPr>
    </w:p>
    <w:p w14:paraId="6F1FAAFD" w14:textId="77777777" w:rsidR="009F51EF" w:rsidRDefault="009F51EF" w:rsidP="009F51EF">
      <w:pPr>
        <w:tabs>
          <w:tab w:val="left" w:pos="1221"/>
        </w:tabs>
        <w:bidi/>
        <w:rPr>
          <w:rFonts w:cs="David" w:hint="cs"/>
          <w:u w:val="single"/>
          <w:rtl/>
        </w:rPr>
      </w:pPr>
    </w:p>
    <w:p w14:paraId="2CEFAD9D" w14:textId="77777777" w:rsidR="009F51EF" w:rsidRDefault="009F51EF" w:rsidP="009F51EF">
      <w:pPr>
        <w:tabs>
          <w:tab w:val="left" w:pos="1221"/>
        </w:tabs>
        <w:bidi/>
        <w:rPr>
          <w:rFonts w:cs="David" w:hint="cs"/>
          <w:u w:val="single"/>
          <w:rtl/>
        </w:rPr>
      </w:pPr>
    </w:p>
    <w:p w14:paraId="01E423B3" w14:textId="77777777" w:rsidR="009F51EF" w:rsidRDefault="009F51EF" w:rsidP="009F51EF">
      <w:pPr>
        <w:tabs>
          <w:tab w:val="left" w:pos="1221"/>
        </w:tabs>
        <w:bidi/>
        <w:rPr>
          <w:rFonts w:cs="David" w:hint="cs"/>
          <w:u w:val="single"/>
          <w:rtl/>
        </w:rPr>
      </w:pPr>
    </w:p>
    <w:p w14:paraId="283A3E54" w14:textId="77777777" w:rsidR="009F51EF" w:rsidRDefault="009F51EF" w:rsidP="009F51EF">
      <w:pPr>
        <w:tabs>
          <w:tab w:val="left" w:pos="1221"/>
        </w:tabs>
        <w:bidi/>
        <w:rPr>
          <w:rFonts w:cs="David" w:hint="cs"/>
          <w:u w:val="single"/>
          <w:rtl/>
        </w:rPr>
      </w:pPr>
    </w:p>
    <w:p w14:paraId="5D75EE1D"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103CB7F6" w14:textId="77777777" w:rsidR="009F51EF" w:rsidRPr="009F51EF" w:rsidRDefault="009F51EF" w:rsidP="009F51EF">
      <w:pPr>
        <w:tabs>
          <w:tab w:val="left" w:pos="1221"/>
        </w:tabs>
        <w:bidi/>
        <w:rPr>
          <w:rFonts w:cs="David" w:hint="cs"/>
          <w:rtl/>
        </w:rPr>
      </w:pPr>
    </w:p>
    <w:p w14:paraId="046A21A7" w14:textId="77777777" w:rsidR="009F51EF" w:rsidRPr="009F51EF" w:rsidRDefault="009F51EF" w:rsidP="009F51EF">
      <w:pPr>
        <w:bidi/>
        <w:ind w:firstLine="512"/>
        <w:rPr>
          <w:rFonts w:cs="David" w:hint="cs"/>
          <w:rtl/>
        </w:rPr>
      </w:pPr>
      <w:r w:rsidRPr="009F51EF">
        <w:rPr>
          <w:rFonts w:cs="David" w:hint="cs"/>
          <w:rtl/>
        </w:rPr>
        <w:tab/>
        <w:t xml:space="preserve"> אנחנו עוברים לדון בבקשה של חבר הכנסת אריה אלדד להקדמת הדיון בהצעת חוק העונשין (תיקון </w:t>
      </w:r>
      <w:r w:rsidRPr="009F51EF">
        <w:rPr>
          <w:rFonts w:cs="David"/>
          <w:rtl/>
        </w:rPr>
        <w:t>–</w:t>
      </w:r>
      <w:r w:rsidRPr="009F51EF">
        <w:rPr>
          <w:rFonts w:cs="David" w:hint="cs"/>
          <w:rtl/>
        </w:rPr>
        <w:t xml:space="preserve"> סייג לאחריות פלילית של עובד ציבור), </w:t>
      </w:r>
      <w:proofErr w:type="spellStart"/>
      <w:r w:rsidRPr="009F51EF">
        <w:rPr>
          <w:rFonts w:cs="David" w:hint="cs"/>
          <w:rtl/>
        </w:rPr>
        <w:t>התשס"ח</w:t>
      </w:r>
      <w:proofErr w:type="spellEnd"/>
      <w:r w:rsidRPr="009F51EF">
        <w:rPr>
          <w:rFonts w:cs="David" w:hint="cs"/>
          <w:rtl/>
        </w:rPr>
        <w:t xml:space="preserve">-2008. חבר הכנסת אלדד, בבקשה. </w:t>
      </w:r>
    </w:p>
    <w:p w14:paraId="7699A981" w14:textId="77777777" w:rsidR="009F51EF" w:rsidRPr="009F51EF" w:rsidRDefault="009F51EF" w:rsidP="009F51EF">
      <w:pPr>
        <w:bidi/>
        <w:ind w:firstLine="512"/>
        <w:rPr>
          <w:rFonts w:cs="David" w:hint="cs"/>
          <w:rtl/>
        </w:rPr>
      </w:pPr>
    </w:p>
    <w:p w14:paraId="0008AFA8" w14:textId="77777777" w:rsidR="009F51EF" w:rsidRPr="009F51EF" w:rsidRDefault="009F51EF" w:rsidP="009F51EF">
      <w:pPr>
        <w:bidi/>
        <w:rPr>
          <w:rFonts w:cs="David" w:hint="cs"/>
          <w:u w:val="single"/>
          <w:rtl/>
        </w:rPr>
      </w:pPr>
      <w:r w:rsidRPr="009F51EF">
        <w:rPr>
          <w:rFonts w:cs="David" w:hint="cs"/>
          <w:u w:val="single"/>
          <w:rtl/>
        </w:rPr>
        <w:t>אריה אלדד:</w:t>
      </w:r>
    </w:p>
    <w:p w14:paraId="684761D2" w14:textId="77777777" w:rsidR="009F51EF" w:rsidRPr="009F51EF" w:rsidRDefault="009F51EF" w:rsidP="009F51EF">
      <w:pPr>
        <w:bidi/>
        <w:rPr>
          <w:rFonts w:cs="David" w:hint="cs"/>
          <w:u w:val="single"/>
          <w:rtl/>
        </w:rPr>
      </w:pPr>
    </w:p>
    <w:p w14:paraId="1580B26C" w14:textId="77777777" w:rsidR="009F51EF" w:rsidRPr="009F51EF" w:rsidRDefault="009F51EF" w:rsidP="009F51EF">
      <w:pPr>
        <w:bidi/>
        <w:ind w:firstLine="512"/>
        <w:rPr>
          <w:rFonts w:cs="David" w:hint="cs"/>
          <w:rtl/>
        </w:rPr>
      </w:pPr>
      <w:r w:rsidRPr="009F51EF">
        <w:rPr>
          <w:rFonts w:cs="David" w:hint="cs"/>
          <w:rtl/>
        </w:rPr>
        <w:tab/>
        <w:t xml:space="preserve"> תודה, אדוני היושב-ראש. אם חברת הכנסת </w:t>
      </w:r>
      <w:proofErr w:type="spellStart"/>
      <w:r w:rsidRPr="009F51EF">
        <w:rPr>
          <w:rFonts w:cs="David" w:hint="cs"/>
          <w:rtl/>
        </w:rPr>
        <w:t>יחימוביץ</w:t>
      </w:r>
      <w:proofErr w:type="spellEnd"/>
      <w:r w:rsidRPr="009F51EF">
        <w:rPr>
          <w:rFonts w:cs="David" w:hint="cs"/>
          <w:rtl/>
        </w:rPr>
        <w:t xml:space="preserve"> הזכירה קודם שמדובר בדיני נפשות, אז החוק שאני מבקש להעלות הוא חוק דחוף בדיוק בעניין הזה. אני מזכיר לחברי הכנסת את פרשת "</w:t>
      </w:r>
      <w:proofErr w:type="spellStart"/>
      <w:r w:rsidRPr="009F51EF">
        <w:rPr>
          <w:rFonts w:cs="David" w:hint="cs"/>
          <w:rtl/>
        </w:rPr>
        <w:t>רמדיה</w:t>
      </w:r>
      <w:proofErr w:type="spellEnd"/>
      <w:r w:rsidRPr="009F51EF">
        <w:rPr>
          <w:rFonts w:cs="David" w:hint="cs"/>
          <w:rtl/>
        </w:rPr>
        <w:t xml:space="preserve">", ובעקבותיה הועמדו לדין כמה עובדי פיקוח של משרד הבריאות. בעקבות העמדתם לדין נמנעים עובדי משרד הבריאות מלשחרר סחורות מהנמלים, מתוך חשש שכל מה שהם יעשו, גם אם יעשו בתום לב ובלא כוונת זדון, הם עלולים להימצא אשמים ולהיות מובאים לדין באשמה פלילית של גרימת מוות בהתרשלות. אני יודע שמשרד המשפטים תומך בעיקרון של הצורך להגן על העובדים בתחום הזה, אבל לא מיושר לגמרי עם הנוסח של החוק. גם הנוסח שלי הוא בוודאי לא הנוסח הסופי של החוק, וראוי שהוא יעבור עוד תיקונים, אבל הדחיפות שלו היא גבוהה משום שמשרד הבריאות פנה וביקש ממני להגיש אותה כהצעה פרטית כדי שהיא תתקדם יותר מהר מההצעה הממשלתית. אני מבקש שהדיון יתחיל בזה עוד במושב, ולכן העליתי את הבקשה לפטור מחובת הנחה. </w:t>
      </w:r>
    </w:p>
    <w:p w14:paraId="0549A763" w14:textId="77777777" w:rsidR="009F51EF" w:rsidRPr="009F51EF" w:rsidRDefault="009F51EF" w:rsidP="009F51EF">
      <w:pPr>
        <w:bidi/>
        <w:ind w:firstLine="512"/>
        <w:rPr>
          <w:rFonts w:cs="David" w:hint="cs"/>
          <w:rtl/>
        </w:rPr>
      </w:pPr>
    </w:p>
    <w:p w14:paraId="75A745BF"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2D2BA6DA" w14:textId="77777777" w:rsidR="009F51EF" w:rsidRPr="009F51EF" w:rsidRDefault="009F51EF" w:rsidP="009F51EF">
      <w:pPr>
        <w:tabs>
          <w:tab w:val="left" w:pos="1221"/>
        </w:tabs>
        <w:bidi/>
        <w:rPr>
          <w:rFonts w:cs="David" w:hint="cs"/>
          <w:rtl/>
        </w:rPr>
      </w:pPr>
    </w:p>
    <w:p w14:paraId="7EACB369" w14:textId="77777777" w:rsidR="009F51EF" w:rsidRPr="009F51EF" w:rsidRDefault="009F51EF" w:rsidP="009F51EF">
      <w:pPr>
        <w:bidi/>
        <w:ind w:firstLine="512"/>
        <w:rPr>
          <w:rFonts w:cs="David" w:hint="cs"/>
          <w:rtl/>
        </w:rPr>
      </w:pPr>
      <w:r w:rsidRPr="009F51EF">
        <w:rPr>
          <w:rFonts w:cs="David" w:hint="cs"/>
          <w:rtl/>
        </w:rPr>
        <w:tab/>
        <w:t>מי בעד הפטור, לבקשת חבר הכנסת אלדד? מי נגד? מי נמנע?</w:t>
      </w:r>
    </w:p>
    <w:p w14:paraId="426BC884" w14:textId="77777777" w:rsidR="009F51EF" w:rsidRPr="009F51EF" w:rsidRDefault="009F51EF" w:rsidP="009F51EF">
      <w:pPr>
        <w:bidi/>
        <w:ind w:firstLine="512"/>
        <w:rPr>
          <w:rFonts w:cs="David" w:hint="cs"/>
          <w:rtl/>
        </w:rPr>
      </w:pPr>
    </w:p>
    <w:p w14:paraId="3BF85615" w14:textId="77777777" w:rsidR="009F51EF" w:rsidRPr="009F51EF" w:rsidRDefault="009F51EF" w:rsidP="009F51EF">
      <w:pPr>
        <w:bidi/>
        <w:jc w:val="center"/>
        <w:rPr>
          <w:rFonts w:cs="David" w:hint="cs"/>
          <w:rtl/>
        </w:rPr>
      </w:pPr>
      <w:r w:rsidRPr="009F51EF">
        <w:rPr>
          <w:rFonts w:cs="David" w:hint="cs"/>
          <w:rtl/>
        </w:rPr>
        <w:t>ה צ ב ע ה</w:t>
      </w:r>
    </w:p>
    <w:p w14:paraId="410B2D35" w14:textId="77777777" w:rsidR="009F51EF" w:rsidRPr="009F51EF" w:rsidRDefault="009F51EF" w:rsidP="009F51EF">
      <w:pPr>
        <w:bidi/>
        <w:jc w:val="center"/>
        <w:rPr>
          <w:rFonts w:cs="David" w:hint="cs"/>
          <w:rtl/>
        </w:rPr>
      </w:pPr>
      <w:r w:rsidRPr="009F51EF">
        <w:rPr>
          <w:rFonts w:cs="David" w:hint="cs"/>
          <w:rtl/>
        </w:rPr>
        <w:t xml:space="preserve">בעד </w:t>
      </w:r>
      <w:r w:rsidRPr="009F51EF">
        <w:rPr>
          <w:rFonts w:cs="David"/>
          <w:rtl/>
        </w:rPr>
        <w:t>–</w:t>
      </w:r>
      <w:r w:rsidRPr="009F51EF">
        <w:rPr>
          <w:rFonts w:cs="David" w:hint="cs"/>
          <w:rtl/>
        </w:rPr>
        <w:t xml:space="preserve"> רוב</w:t>
      </w:r>
    </w:p>
    <w:p w14:paraId="64D23254" w14:textId="77777777" w:rsidR="009F51EF" w:rsidRPr="009F51EF" w:rsidRDefault="009F51EF" w:rsidP="009F51EF">
      <w:pPr>
        <w:bidi/>
        <w:jc w:val="center"/>
        <w:rPr>
          <w:rFonts w:cs="David" w:hint="cs"/>
          <w:rtl/>
        </w:rPr>
      </w:pPr>
      <w:r w:rsidRPr="009F51EF">
        <w:rPr>
          <w:rFonts w:cs="David" w:hint="cs"/>
          <w:rtl/>
        </w:rPr>
        <w:t xml:space="preserve">נגד </w:t>
      </w:r>
      <w:r w:rsidRPr="009F51EF">
        <w:rPr>
          <w:rFonts w:cs="David"/>
          <w:rtl/>
        </w:rPr>
        <w:t>–</w:t>
      </w:r>
      <w:r w:rsidRPr="009F51EF">
        <w:rPr>
          <w:rFonts w:cs="David" w:hint="cs"/>
          <w:rtl/>
        </w:rPr>
        <w:t xml:space="preserve"> אין</w:t>
      </w:r>
    </w:p>
    <w:p w14:paraId="6EE1A5D1" w14:textId="77777777" w:rsidR="009F51EF" w:rsidRPr="009F51EF" w:rsidRDefault="009F51EF" w:rsidP="009F51EF">
      <w:pPr>
        <w:bidi/>
        <w:jc w:val="center"/>
        <w:rPr>
          <w:rFonts w:cs="David" w:hint="cs"/>
          <w:rtl/>
        </w:rPr>
      </w:pPr>
      <w:r w:rsidRPr="009F51EF">
        <w:rPr>
          <w:rFonts w:cs="David" w:hint="cs"/>
          <w:rtl/>
        </w:rPr>
        <w:t xml:space="preserve">נמנעים </w:t>
      </w:r>
      <w:r w:rsidRPr="009F51EF">
        <w:rPr>
          <w:rFonts w:cs="David"/>
          <w:rtl/>
        </w:rPr>
        <w:t>–</w:t>
      </w:r>
      <w:r w:rsidRPr="009F51EF">
        <w:rPr>
          <w:rFonts w:cs="David" w:hint="cs"/>
          <w:rtl/>
        </w:rPr>
        <w:t xml:space="preserve"> אין</w:t>
      </w:r>
    </w:p>
    <w:p w14:paraId="61A332F1" w14:textId="77777777" w:rsidR="009F51EF" w:rsidRPr="009F51EF" w:rsidRDefault="009F51EF" w:rsidP="009F51EF">
      <w:pPr>
        <w:bidi/>
        <w:ind w:firstLine="512"/>
        <w:rPr>
          <w:rFonts w:cs="David" w:hint="cs"/>
          <w:rtl/>
        </w:rPr>
      </w:pPr>
    </w:p>
    <w:p w14:paraId="4CE636AB" w14:textId="77777777" w:rsidR="009F51EF" w:rsidRPr="009F51EF" w:rsidRDefault="009F51EF" w:rsidP="009F51EF">
      <w:pPr>
        <w:bidi/>
        <w:ind w:firstLine="512"/>
        <w:rPr>
          <w:rFonts w:cs="David" w:hint="cs"/>
          <w:rtl/>
        </w:rPr>
      </w:pPr>
      <w:r w:rsidRPr="009F51EF">
        <w:rPr>
          <w:rFonts w:cs="David" w:hint="cs"/>
          <w:rtl/>
        </w:rPr>
        <w:t xml:space="preserve">תודה. חבר הכנסת אלדד, אושר לך פטור מחובת הנחה. </w:t>
      </w:r>
    </w:p>
    <w:p w14:paraId="36CC2646" w14:textId="77777777" w:rsidR="009F51EF" w:rsidRPr="009F51EF" w:rsidRDefault="009F51EF" w:rsidP="009F51EF">
      <w:pPr>
        <w:bidi/>
        <w:jc w:val="center"/>
        <w:rPr>
          <w:rFonts w:cs="David" w:hint="cs"/>
          <w:b/>
          <w:bCs/>
          <w:u w:val="single"/>
          <w:rtl/>
        </w:rPr>
      </w:pPr>
      <w:r w:rsidRPr="009F51EF">
        <w:rPr>
          <w:rFonts w:cs="David"/>
          <w:rtl/>
        </w:rPr>
        <w:br w:type="page"/>
      </w:r>
      <w:r w:rsidRPr="009F51EF">
        <w:rPr>
          <w:rFonts w:cs="David" w:hint="cs"/>
          <w:b/>
          <w:bCs/>
          <w:u w:val="single"/>
          <w:rtl/>
        </w:rPr>
        <w:t>5. רביזיה על ערעורו של חבר הכנסת אורי אריאל בנושא: "שלוש שנים להתנתקות"</w:t>
      </w:r>
    </w:p>
    <w:p w14:paraId="50E51156" w14:textId="77777777" w:rsidR="009F51EF" w:rsidRPr="009F51EF" w:rsidRDefault="009F51EF" w:rsidP="009F51EF">
      <w:pPr>
        <w:bidi/>
        <w:rPr>
          <w:rFonts w:cs="David" w:hint="cs"/>
          <w:u w:val="single"/>
          <w:rtl/>
        </w:rPr>
      </w:pPr>
    </w:p>
    <w:p w14:paraId="7ED6FC23" w14:textId="77777777" w:rsidR="009F51EF" w:rsidRDefault="009F51EF" w:rsidP="009F51EF">
      <w:pPr>
        <w:tabs>
          <w:tab w:val="left" w:pos="1221"/>
        </w:tabs>
        <w:bidi/>
        <w:rPr>
          <w:rFonts w:cs="David" w:hint="cs"/>
          <w:u w:val="single"/>
          <w:rtl/>
        </w:rPr>
      </w:pPr>
    </w:p>
    <w:p w14:paraId="1893BA23" w14:textId="77777777" w:rsidR="009F51EF" w:rsidRDefault="009F51EF" w:rsidP="009F51EF">
      <w:pPr>
        <w:tabs>
          <w:tab w:val="left" w:pos="1221"/>
        </w:tabs>
        <w:bidi/>
        <w:rPr>
          <w:rFonts w:cs="David" w:hint="cs"/>
          <w:u w:val="single"/>
          <w:rtl/>
        </w:rPr>
      </w:pPr>
    </w:p>
    <w:p w14:paraId="76588815" w14:textId="77777777" w:rsidR="009F51EF" w:rsidRDefault="009F51EF" w:rsidP="009F51EF">
      <w:pPr>
        <w:tabs>
          <w:tab w:val="left" w:pos="1221"/>
        </w:tabs>
        <w:bidi/>
        <w:rPr>
          <w:rFonts w:cs="David" w:hint="cs"/>
          <w:u w:val="single"/>
          <w:rtl/>
        </w:rPr>
      </w:pPr>
    </w:p>
    <w:p w14:paraId="3D6996C0" w14:textId="77777777" w:rsidR="009F51EF" w:rsidRDefault="009F51EF" w:rsidP="009F51EF">
      <w:pPr>
        <w:tabs>
          <w:tab w:val="left" w:pos="1221"/>
        </w:tabs>
        <w:bidi/>
        <w:rPr>
          <w:rFonts w:cs="David" w:hint="cs"/>
          <w:u w:val="single"/>
          <w:rtl/>
        </w:rPr>
      </w:pPr>
    </w:p>
    <w:p w14:paraId="16C906D0"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391722D8" w14:textId="77777777" w:rsidR="009F51EF" w:rsidRPr="009F51EF" w:rsidRDefault="009F51EF" w:rsidP="009F51EF">
      <w:pPr>
        <w:tabs>
          <w:tab w:val="left" w:pos="1221"/>
        </w:tabs>
        <w:bidi/>
        <w:rPr>
          <w:rFonts w:cs="David" w:hint="cs"/>
          <w:rtl/>
        </w:rPr>
      </w:pPr>
    </w:p>
    <w:p w14:paraId="47A084AC" w14:textId="77777777" w:rsidR="009F51EF" w:rsidRPr="009F51EF" w:rsidRDefault="009F51EF" w:rsidP="009F51EF">
      <w:pPr>
        <w:bidi/>
        <w:rPr>
          <w:rFonts w:cs="David" w:hint="cs"/>
          <w:rtl/>
        </w:rPr>
      </w:pPr>
      <w:r w:rsidRPr="009F51EF">
        <w:rPr>
          <w:rFonts w:cs="David" w:hint="cs"/>
          <w:rtl/>
        </w:rPr>
        <w:tab/>
        <w:t xml:space="preserve"> אנחנו עוברים להצביע על הרביזיה שביקש חבר הכנסת צבי הנדל בנושא "שלוש שנים להתנתקות". מי בעד הרביזיה? מי נגד? מי נמנע?</w:t>
      </w:r>
    </w:p>
    <w:p w14:paraId="740E89E8" w14:textId="77777777" w:rsidR="009F51EF" w:rsidRPr="009F51EF" w:rsidRDefault="009F51EF" w:rsidP="009F51EF">
      <w:pPr>
        <w:bidi/>
        <w:ind w:firstLine="512"/>
        <w:rPr>
          <w:rFonts w:cs="David" w:hint="cs"/>
          <w:rtl/>
        </w:rPr>
      </w:pPr>
    </w:p>
    <w:p w14:paraId="6CCD77CC" w14:textId="77777777" w:rsidR="009F51EF" w:rsidRPr="009F51EF" w:rsidRDefault="009F51EF" w:rsidP="009F51EF">
      <w:pPr>
        <w:bidi/>
        <w:jc w:val="center"/>
        <w:rPr>
          <w:rFonts w:cs="David" w:hint="cs"/>
          <w:rtl/>
        </w:rPr>
      </w:pPr>
      <w:r w:rsidRPr="009F51EF">
        <w:rPr>
          <w:rFonts w:cs="David" w:hint="cs"/>
          <w:rtl/>
        </w:rPr>
        <w:t>ה צ ב ע ה</w:t>
      </w:r>
    </w:p>
    <w:p w14:paraId="2179CA51" w14:textId="77777777" w:rsidR="009F51EF" w:rsidRPr="009F51EF" w:rsidRDefault="009F51EF" w:rsidP="009F51EF">
      <w:pPr>
        <w:bidi/>
        <w:jc w:val="center"/>
        <w:rPr>
          <w:rFonts w:cs="David" w:hint="cs"/>
          <w:rtl/>
        </w:rPr>
      </w:pPr>
      <w:r w:rsidRPr="009F51EF">
        <w:rPr>
          <w:rFonts w:cs="David" w:hint="cs"/>
          <w:rtl/>
        </w:rPr>
        <w:t xml:space="preserve">בעד </w:t>
      </w:r>
      <w:r w:rsidRPr="009F51EF">
        <w:rPr>
          <w:rFonts w:cs="David"/>
          <w:rtl/>
        </w:rPr>
        <w:t>–</w:t>
      </w:r>
      <w:r w:rsidRPr="009F51EF">
        <w:rPr>
          <w:rFonts w:cs="David" w:hint="cs"/>
          <w:rtl/>
        </w:rPr>
        <w:t xml:space="preserve"> רוב</w:t>
      </w:r>
    </w:p>
    <w:p w14:paraId="58534CFB" w14:textId="77777777" w:rsidR="009F51EF" w:rsidRPr="009F51EF" w:rsidRDefault="009F51EF" w:rsidP="009F51EF">
      <w:pPr>
        <w:bidi/>
        <w:jc w:val="center"/>
        <w:rPr>
          <w:rFonts w:cs="David" w:hint="cs"/>
          <w:rtl/>
        </w:rPr>
      </w:pPr>
      <w:r w:rsidRPr="009F51EF">
        <w:rPr>
          <w:rFonts w:cs="David" w:hint="cs"/>
          <w:rtl/>
        </w:rPr>
        <w:t xml:space="preserve">נגד </w:t>
      </w:r>
      <w:r w:rsidRPr="009F51EF">
        <w:rPr>
          <w:rFonts w:cs="David"/>
          <w:rtl/>
        </w:rPr>
        <w:t>–</w:t>
      </w:r>
      <w:r w:rsidRPr="009F51EF">
        <w:rPr>
          <w:rFonts w:cs="David" w:hint="cs"/>
          <w:rtl/>
        </w:rPr>
        <w:t xml:space="preserve"> אין</w:t>
      </w:r>
    </w:p>
    <w:p w14:paraId="0EBD24EF" w14:textId="77777777" w:rsidR="009F51EF" w:rsidRPr="009F51EF" w:rsidRDefault="009F51EF" w:rsidP="009F51EF">
      <w:pPr>
        <w:bidi/>
        <w:jc w:val="center"/>
        <w:rPr>
          <w:rFonts w:cs="David" w:hint="cs"/>
          <w:rtl/>
        </w:rPr>
      </w:pPr>
      <w:r w:rsidRPr="009F51EF">
        <w:rPr>
          <w:rFonts w:cs="David" w:hint="cs"/>
          <w:rtl/>
        </w:rPr>
        <w:t xml:space="preserve">נמנעים </w:t>
      </w:r>
      <w:r w:rsidRPr="009F51EF">
        <w:rPr>
          <w:rFonts w:cs="David"/>
          <w:rtl/>
        </w:rPr>
        <w:t>–</w:t>
      </w:r>
      <w:r w:rsidRPr="009F51EF">
        <w:rPr>
          <w:rFonts w:cs="David" w:hint="cs"/>
          <w:rtl/>
        </w:rPr>
        <w:t xml:space="preserve"> אין</w:t>
      </w:r>
    </w:p>
    <w:p w14:paraId="093E9FF2" w14:textId="77777777" w:rsidR="009F51EF" w:rsidRPr="009F51EF" w:rsidRDefault="009F51EF" w:rsidP="009F51EF">
      <w:pPr>
        <w:bidi/>
        <w:ind w:firstLine="512"/>
        <w:rPr>
          <w:rFonts w:cs="David" w:hint="cs"/>
          <w:rtl/>
        </w:rPr>
      </w:pPr>
    </w:p>
    <w:p w14:paraId="428AC674" w14:textId="77777777" w:rsidR="009F51EF" w:rsidRPr="009F51EF" w:rsidRDefault="009F51EF" w:rsidP="009F51EF">
      <w:pPr>
        <w:bidi/>
        <w:ind w:firstLine="512"/>
        <w:rPr>
          <w:rFonts w:cs="David" w:hint="cs"/>
          <w:rtl/>
        </w:rPr>
      </w:pPr>
      <w:r w:rsidRPr="009F51EF">
        <w:rPr>
          <w:rFonts w:cs="David" w:hint="cs"/>
          <w:rtl/>
        </w:rPr>
        <w:t>יש רביזיה. אנחנו  מצביעים שוב על הצעתו של חבר הכנסת אריאל. מי בעד? מי נגד? מי נמנע?</w:t>
      </w:r>
    </w:p>
    <w:p w14:paraId="60EC2B2D" w14:textId="77777777" w:rsidR="009F51EF" w:rsidRPr="009F51EF" w:rsidRDefault="009F51EF" w:rsidP="009F51EF">
      <w:pPr>
        <w:bidi/>
        <w:ind w:firstLine="512"/>
        <w:rPr>
          <w:rFonts w:cs="David" w:hint="cs"/>
          <w:rtl/>
        </w:rPr>
      </w:pPr>
    </w:p>
    <w:p w14:paraId="5F4151C9" w14:textId="77777777" w:rsidR="009F51EF" w:rsidRPr="009F51EF" w:rsidRDefault="009F51EF" w:rsidP="009F51EF">
      <w:pPr>
        <w:bidi/>
        <w:jc w:val="center"/>
        <w:rPr>
          <w:rFonts w:cs="David" w:hint="cs"/>
          <w:rtl/>
        </w:rPr>
      </w:pPr>
      <w:r w:rsidRPr="009F51EF">
        <w:rPr>
          <w:rFonts w:cs="David" w:hint="cs"/>
          <w:rtl/>
        </w:rPr>
        <w:t>ה צ ב ע ה</w:t>
      </w:r>
    </w:p>
    <w:p w14:paraId="67EB7032" w14:textId="77777777" w:rsidR="009F51EF" w:rsidRPr="009F51EF" w:rsidRDefault="009F51EF" w:rsidP="009F51EF">
      <w:pPr>
        <w:bidi/>
        <w:jc w:val="center"/>
        <w:rPr>
          <w:rFonts w:cs="David" w:hint="cs"/>
          <w:rtl/>
        </w:rPr>
      </w:pPr>
      <w:r w:rsidRPr="009F51EF">
        <w:rPr>
          <w:rFonts w:cs="David" w:hint="cs"/>
          <w:rtl/>
        </w:rPr>
        <w:t xml:space="preserve">בעד </w:t>
      </w:r>
      <w:r w:rsidRPr="009F51EF">
        <w:rPr>
          <w:rFonts w:cs="David"/>
          <w:rtl/>
        </w:rPr>
        <w:t>–</w:t>
      </w:r>
      <w:r w:rsidRPr="009F51EF">
        <w:rPr>
          <w:rFonts w:cs="David" w:hint="cs"/>
          <w:rtl/>
        </w:rPr>
        <w:t xml:space="preserve"> 8</w:t>
      </w:r>
    </w:p>
    <w:p w14:paraId="4E3C28BF" w14:textId="77777777" w:rsidR="009F51EF" w:rsidRPr="009F51EF" w:rsidRDefault="009F51EF" w:rsidP="009F51EF">
      <w:pPr>
        <w:bidi/>
        <w:jc w:val="center"/>
        <w:rPr>
          <w:rFonts w:cs="David" w:hint="cs"/>
          <w:rtl/>
        </w:rPr>
      </w:pPr>
      <w:r w:rsidRPr="009F51EF">
        <w:rPr>
          <w:rFonts w:cs="David" w:hint="cs"/>
          <w:rtl/>
        </w:rPr>
        <w:t xml:space="preserve">נגד </w:t>
      </w:r>
      <w:r w:rsidRPr="009F51EF">
        <w:rPr>
          <w:rFonts w:cs="David"/>
          <w:rtl/>
        </w:rPr>
        <w:t>–</w:t>
      </w:r>
      <w:r w:rsidRPr="009F51EF">
        <w:rPr>
          <w:rFonts w:cs="David" w:hint="cs"/>
          <w:rtl/>
        </w:rPr>
        <w:t xml:space="preserve"> 2</w:t>
      </w:r>
    </w:p>
    <w:p w14:paraId="74F40784" w14:textId="77777777" w:rsidR="009F51EF" w:rsidRPr="009F51EF" w:rsidRDefault="009F51EF" w:rsidP="009F51EF">
      <w:pPr>
        <w:bidi/>
        <w:jc w:val="center"/>
        <w:rPr>
          <w:rFonts w:cs="David" w:hint="cs"/>
          <w:rtl/>
        </w:rPr>
      </w:pPr>
      <w:r w:rsidRPr="009F51EF">
        <w:rPr>
          <w:rFonts w:cs="David" w:hint="cs"/>
          <w:rtl/>
        </w:rPr>
        <w:t xml:space="preserve">נמנעים </w:t>
      </w:r>
      <w:r w:rsidRPr="009F51EF">
        <w:rPr>
          <w:rFonts w:cs="David"/>
          <w:rtl/>
        </w:rPr>
        <w:t>–</w:t>
      </w:r>
      <w:r w:rsidRPr="009F51EF">
        <w:rPr>
          <w:rFonts w:cs="David" w:hint="cs"/>
          <w:rtl/>
        </w:rPr>
        <w:t xml:space="preserve"> אין</w:t>
      </w:r>
    </w:p>
    <w:p w14:paraId="50D154E1" w14:textId="77777777" w:rsidR="009F51EF" w:rsidRPr="009F51EF" w:rsidRDefault="009F51EF" w:rsidP="009F51EF">
      <w:pPr>
        <w:bidi/>
        <w:ind w:firstLine="512"/>
        <w:rPr>
          <w:rFonts w:cs="David" w:hint="cs"/>
          <w:rtl/>
        </w:rPr>
      </w:pPr>
    </w:p>
    <w:p w14:paraId="09B21462" w14:textId="77777777" w:rsidR="009F51EF" w:rsidRPr="009F51EF" w:rsidRDefault="009F51EF" w:rsidP="009F51EF">
      <w:pPr>
        <w:bidi/>
        <w:ind w:firstLine="567"/>
        <w:rPr>
          <w:rFonts w:cs="David" w:hint="cs"/>
          <w:rtl/>
        </w:rPr>
      </w:pPr>
      <w:r w:rsidRPr="009F51EF">
        <w:rPr>
          <w:rFonts w:cs="David" w:hint="cs"/>
          <w:rtl/>
        </w:rPr>
        <w:t xml:space="preserve">ההצעה התקבלה. </w:t>
      </w:r>
    </w:p>
    <w:p w14:paraId="0FC4A283" w14:textId="77777777" w:rsidR="009F51EF" w:rsidRPr="009F51EF" w:rsidRDefault="009F51EF" w:rsidP="009F51EF">
      <w:pPr>
        <w:bidi/>
        <w:ind w:firstLine="567"/>
        <w:rPr>
          <w:rFonts w:cs="David" w:hint="cs"/>
          <w:rtl/>
        </w:rPr>
      </w:pPr>
    </w:p>
    <w:p w14:paraId="059B23D5" w14:textId="77777777" w:rsidR="009F51EF" w:rsidRPr="009F51EF" w:rsidRDefault="009F51EF" w:rsidP="009F51EF">
      <w:pPr>
        <w:bidi/>
        <w:rPr>
          <w:rFonts w:cs="David" w:hint="cs"/>
          <w:u w:val="single"/>
          <w:rtl/>
        </w:rPr>
      </w:pPr>
      <w:r w:rsidRPr="009F51EF">
        <w:rPr>
          <w:rFonts w:cs="David" w:hint="cs"/>
          <w:u w:val="single"/>
          <w:rtl/>
        </w:rPr>
        <w:t>מאיר פרוש:</w:t>
      </w:r>
    </w:p>
    <w:p w14:paraId="2BBA4440" w14:textId="77777777" w:rsidR="009F51EF" w:rsidRPr="009F51EF" w:rsidRDefault="009F51EF" w:rsidP="009F51EF">
      <w:pPr>
        <w:bidi/>
        <w:rPr>
          <w:rFonts w:cs="David" w:hint="cs"/>
          <w:u w:val="single"/>
        </w:rPr>
      </w:pPr>
    </w:p>
    <w:p w14:paraId="23D902A0" w14:textId="77777777" w:rsidR="009F51EF" w:rsidRPr="009F51EF" w:rsidRDefault="009F51EF" w:rsidP="009F51EF">
      <w:pPr>
        <w:bidi/>
        <w:ind w:firstLine="512"/>
        <w:rPr>
          <w:rFonts w:cs="David" w:hint="cs"/>
          <w:rtl/>
        </w:rPr>
      </w:pPr>
      <w:r w:rsidRPr="009F51EF">
        <w:rPr>
          <w:rFonts w:cs="David" w:hint="cs"/>
          <w:rtl/>
        </w:rPr>
        <w:tab/>
        <w:t xml:space="preserve"> אדוני היושב-ראש, כאשר הועלה קודם ערעורו של חבר הכנסת אורי אריאל בעניין "שלוש שנים להתנתקות", אמרתי ליושב-ראש שהחליף אותך, חבר הכנסת טיבי, שהתכוונתי ממילא להגיע לישיבה וסברתי שאוכל להגיש פה את הערעור בעניין ההתנתקות. מבלי להצביע אמר היושב-ראש טיבי שהוא לא רוצה להעלות את זה להצבעה. </w:t>
      </w:r>
    </w:p>
    <w:p w14:paraId="57467084" w14:textId="77777777" w:rsidR="009F51EF" w:rsidRPr="009F51EF" w:rsidRDefault="009F51EF" w:rsidP="009F51EF">
      <w:pPr>
        <w:bidi/>
        <w:ind w:firstLine="512"/>
        <w:rPr>
          <w:rFonts w:cs="David" w:hint="cs"/>
          <w:rtl/>
        </w:rPr>
      </w:pPr>
    </w:p>
    <w:p w14:paraId="4457613A" w14:textId="77777777" w:rsidR="009F51EF" w:rsidRPr="009F51EF" w:rsidRDefault="009F51EF" w:rsidP="009F51EF">
      <w:pPr>
        <w:bidi/>
        <w:rPr>
          <w:rFonts w:cs="David" w:hint="cs"/>
          <w:u w:val="single"/>
          <w:rtl/>
        </w:rPr>
      </w:pPr>
      <w:r w:rsidRPr="009F51EF">
        <w:rPr>
          <w:rFonts w:cs="David" w:hint="cs"/>
          <w:u w:val="single"/>
          <w:rtl/>
        </w:rPr>
        <w:t>עו"ד ארבל אסטרחן:</w:t>
      </w:r>
    </w:p>
    <w:p w14:paraId="6739CFC6" w14:textId="77777777" w:rsidR="009F51EF" w:rsidRPr="009F51EF" w:rsidRDefault="009F51EF" w:rsidP="009F51EF">
      <w:pPr>
        <w:bidi/>
        <w:rPr>
          <w:rFonts w:cs="David" w:hint="cs"/>
          <w:rtl/>
        </w:rPr>
      </w:pPr>
    </w:p>
    <w:p w14:paraId="2FE4D9BD" w14:textId="77777777" w:rsidR="009F51EF" w:rsidRPr="009F51EF" w:rsidRDefault="009F51EF" w:rsidP="009F51EF">
      <w:pPr>
        <w:bidi/>
        <w:ind w:firstLine="512"/>
        <w:rPr>
          <w:rFonts w:cs="David" w:hint="cs"/>
          <w:rtl/>
        </w:rPr>
      </w:pPr>
      <w:r w:rsidRPr="009F51EF">
        <w:rPr>
          <w:rFonts w:cs="David" w:hint="cs"/>
          <w:rtl/>
        </w:rPr>
        <w:tab/>
        <w:t xml:space="preserve"> כי אני אמרתי לו שזה לא אפשרי לפי התקנון. </w:t>
      </w:r>
    </w:p>
    <w:p w14:paraId="7981F655" w14:textId="77777777" w:rsidR="009F51EF" w:rsidRPr="009F51EF" w:rsidRDefault="009F51EF" w:rsidP="009F51EF">
      <w:pPr>
        <w:bidi/>
        <w:ind w:firstLine="512"/>
        <w:rPr>
          <w:rFonts w:cs="David" w:hint="cs"/>
          <w:rtl/>
        </w:rPr>
      </w:pPr>
    </w:p>
    <w:p w14:paraId="09D41072" w14:textId="77777777" w:rsidR="009F51EF" w:rsidRPr="009F51EF" w:rsidRDefault="009F51EF" w:rsidP="009F51EF">
      <w:pPr>
        <w:bidi/>
        <w:rPr>
          <w:rFonts w:cs="David" w:hint="cs"/>
          <w:u w:val="single"/>
          <w:rtl/>
        </w:rPr>
      </w:pPr>
      <w:r w:rsidRPr="009F51EF">
        <w:rPr>
          <w:rFonts w:cs="David" w:hint="cs"/>
          <w:u w:val="single"/>
          <w:rtl/>
        </w:rPr>
        <w:t>מאיר פרוש:</w:t>
      </w:r>
    </w:p>
    <w:p w14:paraId="278798BE" w14:textId="77777777" w:rsidR="009F51EF" w:rsidRPr="009F51EF" w:rsidRDefault="009F51EF" w:rsidP="009F51EF">
      <w:pPr>
        <w:bidi/>
        <w:rPr>
          <w:rFonts w:cs="David" w:hint="cs"/>
          <w:u w:val="single"/>
        </w:rPr>
      </w:pPr>
    </w:p>
    <w:p w14:paraId="17FB74C3" w14:textId="77777777" w:rsidR="009F51EF" w:rsidRPr="009F51EF" w:rsidRDefault="009F51EF" w:rsidP="009F51EF">
      <w:pPr>
        <w:bidi/>
        <w:ind w:firstLine="512"/>
        <w:rPr>
          <w:rFonts w:cs="David" w:hint="cs"/>
          <w:rtl/>
        </w:rPr>
      </w:pPr>
      <w:r w:rsidRPr="009F51EF">
        <w:rPr>
          <w:rFonts w:cs="David" w:hint="cs"/>
          <w:rtl/>
        </w:rPr>
        <w:tab/>
        <w:t xml:space="preserve"> אבל אני נמצא פה. אני מקפיד ומתמיד להגיע לוועדה, וסברתי שנוכחותי פה היא הערעור. מאחר שהנושא הזה של חבר הכנסת אריאל עלה, אני מבקש לקבל את בקשתי. </w:t>
      </w:r>
    </w:p>
    <w:p w14:paraId="24BB181C" w14:textId="77777777" w:rsidR="009F51EF" w:rsidRPr="009F51EF" w:rsidRDefault="009F51EF" w:rsidP="009F51EF">
      <w:pPr>
        <w:bidi/>
        <w:ind w:firstLine="512"/>
        <w:rPr>
          <w:rFonts w:cs="David" w:hint="cs"/>
          <w:rtl/>
        </w:rPr>
      </w:pPr>
    </w:p>
    <w:p w14:paraId="3898B7A6" w14:textId="77777777" w:rsidR="009F51EF" w:rsidRPr="009F51EF" w:rsidRDefault="009F51EF" w:rsidP="009F51EF">
      <w:pPr>
        <w:bidi/>
        <w:rPr>
          <w:rFonts w:cs="David" w:hint="cs"/>
          <w:u w:val="single"/>
          <w:rtl/>
        </w:rPr>
      </w:pPr>
      <w:r w:rsidRPr="009F51EF">
        <w:rPr>
          <w:rFonts w:cs="David" w:hint="cs"/>
          <w:u w:val="single"/>
          <w:rtl/>
        </w:rPr>
        <w:t>עו"ד ארבל אסטרחן:</w:t>
      </w:r>
    </w:p>
    <w:p w14:paraId="55CA2E19" w14:textId="77777777" w:rsidR="009F51EF" w:rsidRPr="009F51EF" w:rsidRDefault="009F51EF" w:rsidP="009F51EF">
      <w:pPr>
        <w:bidi/>
        <w:rPr>
          <w:rFonts w:cs="David" w:hint="cs"/>
          <w:rtl/>
        </w:rPr>
      </w:pPr>
    </w:p>
    <w:p w14:paraId="48576A45" w14:textId="77777777" w:rsidR="009F51EF" w:rsidRPr="009F51EF" w:rsidRDefault="009F51EF" w:rsidP="009F51EF">
      <w:pPr>
        <w:bidi/>
        <w:ind w:firstLine="512"/>
        <w:rPr>
          <w:rFonts w:cs="David" w:hint="cs"/>
          <w:rtl/>
        </w:rPr>
      </w:pPr>
      <w:r w:rsidRPr="009F51EF">
        <w:rPr>
          <w:rFonts w:cs="David" w:hint="cs"/>
          <w:rtl/>
        </w:rPr>
        <w:tab/>
        <w:t xml:space="preserve"> לצערי התקנון אינו מאפשר את זה. בכנסת הקודמת תוקן התקנון לאור ריבוי המקרים ונקבע שחבר הכנסת יכול לערער רק ביום שני. </w:t>
      </w:r>
    </w:p>
    <w:p w14:paraId="5C94B633" w14:textId="77777777" w:rsidR="009F51EF" w:rsidRPr="009F51EF" w:rsidRDefault="009F51EF" w:rsidP="009F51EF">
      <w:pPr>
        <w:bidi/>
        <w:ind w:firstLine="512"/>
        <w:rPr>
          <w:rFonts w:cs="David" w:hint="cs"/>
          <w:rtl/>
        </w:rPr>
      </w:pPr>
    </w:p>
    <w:p w14:paraId="501EBA43" w14:textId="77777777" w:rsidR="009F51EF" w:rsidRPr="009F51EF" w:rsidRDefault="009F51EF" w:rsidP="009F51EF">
      <w:pPr>
        <w:bidi/>
        <w:rPr>
          <w:rFonts w:cs="David" w:hint="cs"/>
          <w:u w:val="single"/>
          <w:rtl/>
        </w:rPr>
      </w:pPr>
      <w:r w:rsidRPr="009F51EF">
        <w:rPr>
          <w:rFonts w:cs="David" w:hint="cs"/>
          <w:u w:val="single"/>
          <w:rtl/>
        </w:rPr>
        <w:t>מאיר פרוש:</w:t>
      </w:r>
    </w:p>
    <w:p w14:paraId="45DC8038" w14:textId="77777777" w:rsidR="009F51EF" w:rsidRPr="009F51EF" w:rsidRDefault="009F51EF" w:rsidP="009F51EF">
      <w:pPr>
        <w:bidi/>
        <w:rPr>
          <w:rFonts w:cs="David" w:hint="cs"/>
          <w:u w:val="single"/>
        </w:rPr>
      </w:pPr>
    </w:p>
    <w:p w14:paraId="372FC30E" w14:textId="77777777" w:rsidR="009F51EF" w:rsidRPr="009F51EF" w:rsidRDefault="009F51EF" w:rsidP="009F51EF">
      <w:pPr>
        <w:bidi/>
        <w:ind w:firstLine="512"/>
        <w:rPr>
          <w:rFonts w:cs="David" w:hint="cs"/>
          <w:rtl/>
        </w:rPr>
      </w:pPr>
      <w:r w:rsidRPr="009F51EF">
        <w:rPr>
          <w:rFonts w:cs="David" w:hint="cs"/>
          <w:rtl/>
        </w:rPr>
        <w:tab/>
        <w:t xml:space="preserve"> אני שואל בכל זאת, לפנים משורת הדין. </w:t>
      </w:r>
    </w:p>
    <w:p w14:paraId="3E5ABA57" w14:textId="77777777" w:rsidR="009F51EF" w:rsidRPr="009F51EF" w:rsidRDefault="009F51EF" w:rsidP="009F51EF">
      <w:pPr>
        <w:bidi/>
        <w:ind w:firstLine="512"/>
        <w:rPr>
          <w:rFonts w:cs="David" w:hint="cs"/>
          <w:rtl/>
        </w:rPr>
      </w:pPr>
    </w:p>
    <w:p w14:paraId="39AB75AC" w14:textId="77777777" w:rsidR="009F51EF" w:rsidRPr="009F51EF" w:rsidRDefault="009F51EF" w:rsidP="009F51EF">
      <w:pPr>
        <w:bidi/>
        <w:rPr>
          <w:rFonts w:cs="David" w:hint="cs"/>
          <w:u w:val="single"/>
          <w:rtl/>
        </w:rPr>
      </w:pPr>
      <w:r w:rsidRPr="009F51EF">
        <w:rPr>
          <w:rFonts w:cs="David" w:hint="cs"/>
          <w:u w:val="single"/>
          <w:rtl/>
        </w:rPr>
        <w:t>עו"ד ארבל אסטרחן:</w:t>
      </w:r>
    </w:p>
    <w:p w14:paraId="01CE07B4" w14:textId="77777777" w:rsidR="009F51EF" w:rsidRPr="009F51EF" w:rsidRDefault="009F51EF" w:rsidP="009F51EF">
      <w:pPr>
        <w:bidi/>
        <w:rPr>
          <w:rFonts w:cs="David" w:hint="cs"/>
          <w:rtl/>
        </w:rPr>
      </w:pPr>
    </w:p>
    <w:p w14:paraId="580A2B0D" w14:textId="77777777" w:rsidR="009F51EF" w:rsidRPr="009F51EF" w:rsidRDefault="009F51EF" w:rsidP="009F51EF">
      <w:pPr>
        <w:bidi/>
        <w:ind w:firstLine="512"/>
        <w:rPr>
          <w:rFonts w:cs="David" w:hint="cs"/>
          <w:rtl/>
        </w:rPr>
      </w:pPr>
      <w:r w:rsidRPr="009F51EF">
        <w:rPr>
          <w:rFonts w:cs="David" w:hint="cs"/>
          <w:rtl/>
        </w:rPr>
        <w:tab/>
        <w:t xml:space="preserve"> זה ממש לא אפשרי לפי התקנון. </w:t>
      </w:r>
    </w:p>
    <w:p w14:paraId="19228771" w14:textId="77777777" w:rsidR="009F51EF" w:rsidRPr="009F51EF" w:rsidRDefault="009F51EF" w:rsidP="009F51EF">
      <w:pPr>
        <w:bidi/>
        <w:ind w:firstLine="512"/>
        <w:rPr>
          <w:rFonts w:cs="David" w:hint="cs"/>
          <w:rtl/>
        </w:rPr>
      </w:pPr>
    </w:p>
    <w:p w14:paraId="5CB2ABE0"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4D78A88F" w14:textId="77777777" w:rsidR="009F51EF" w:rsidRPr="009F51EF" w:rsidRDefault="009F51EF" w:rsidP="009F51EF">
      <w:pPr>
        <w:bidi/>
        <w:ind w:firstLine="512"/>
        <w:rPr>
          <w:rFonts w:cs="David" w:hint="cs"/>
          <w:rtl/>
        </w:rPr>
      </w:pPr>
      <w:r w:rsidRPr="009F51EF">
        <w:rPr>
          <w:rFonts w:cs="David" w:hint="cs"/>
          <w:rtl/>
        </w:rPr>
        <w:tab/>
        <w:t xml:space="preserve">תודה רבה. </w:t>
      </w:r>
    </w:p>
    <w:p w14:paraId="28E75D47" w14:textId="77777777" w:rsidR="009F51EF" w:rsidRPr="009F51EF" w:rsidRDefault="009F51EF" w:rsidP="009F51EF">
      <w:pPr>
        <w:bidi/>
        <w:ind w:firstLine="512"/>
        <w:jc w:val="center"/>
        <w:rPr>
          <w:rFonts w:cs="David" w:hint="cs"/>
          <w:b/>
          <w:bCs/>
          <w:rtl/>
        </w:rPr>
      </w:pPr>
      <w:r w:rsidRPr="009F51EF">
        <w:rPr>
          <w:rFonts w:cs="David"/>
          <w:rtl/>
        </w:rPr>
        <w:br w:type="page"/>
      </w:r>
      <w:r w:rsidRPr="009F51EF">
        <w:rPr>
          <w:rFonts w:cs="David" w:hint="cs"/>
          <w:b/>
          <w:bCs/>
          <w:rtl/>
        </w:rPr>
        <w:t xml:space="preserve">6. קביעת ועדה לדיון בהצעת חוק סדר הדין הפלילי (סמכויות אכיפה </w:t>
      </w:r>
      <w:r w:rsidRPr="009F51EF">
        <w:rPr>
          <w:rFonts w:cs="David"/>
          <w:b/>
          <w:bCs/>
          <w:rtl/>
        </w:rPr>
        <w:t>–</w:t>
      </w:r>
      <w:r w:rsidRPr="009F51EF">
        <w:rPr>
          <w:rFonts w:cs="David" w:hint="cs"/>
          <w:b/>
          <w:bCs/>
          <w:rtl/>
        </w:rPr>
        <w:t xml:space="preserve"> מעצרים)</w:t>
      </w:r>
    </w:p>
    <w:p w14:paraId="4EF232C7" w14:textId="77777777" w:rsidR="009F51EF" w:rsidRPr="009F51EF" w:rsidRDefault="009F51EF" w:rsidP="009F51EF">
      <w:pPr>
        <w:bidi/>
        <w:ind w:firstLine="512"/>
        <w:jc w:val="center"/>
        <w:rPr>
          <w:rFonts w:cs="David" w:hint="cs"/>
          <w:b/>
          <w:bCs/>
          <w:u w:val="single"/>
          <w:rtl/>
        </w:rPr>
      </w:pPr>
      <w:r w:rsidRPr="009F51EF">
        <w:rPr>
          <w:rFonts w:cs="David" w:hint="cs"/>
          <w:b/>
          <w:bCs/>
          <w:u w:val="single"/>
          <w:rtl/>
        </w:rPr>
        <w:t xml:space="preserve">(היוועדות חזותית </w:t>
      </w:r>
      <w:r w:rsidRPr="009F51EF">
        <w:rPr>
          <w:rFonts w:cs="David"/>
          <w:b/>
          <w:bCs/>
          <w:u w:val="single"/>
          <w:rtl/>
        </w:rPr>
        <w:t>–</w:t>
      </w:r>
      <w:r w:rsidRPr="009F51EF">
        <w:rPr>
          <w:rFonts w:cs="David" w:hint="cs"/>
          <w:b/>
          <w:bCs/>
          <w:u w:val="single"/>
          <w:rtl/>
        </w:rPr>
        <w:t xml:space="preserve"> הוראת שעה)(תיקון מס' 2), </w:t>
      </w:r>
      <w:proofErr w:type="spellStart"/>
      <w:r w:rsidRPr="009F51EF">
        <w:rPr>
          <w:rFonts w:cs="David" w:hint="cs"/>
          <w:b/>
          <w:bCs/>
          <w:u w:val="single"/>
          <w:rtl/>
        </w:rPr>
        <w:t>התשס"ח</w:t>
      </w:r>
      <w:proofErr w:type="spellEnd"/>
      <w:r w:rsidRPr="009F51EF">
        <w:rPr>
          <w:rFonts w:cs="David" w:hint="cs"/>
          <w:b/>
          <w:bCs/>
          <w:u w:val="single"/>
          <w:rtl/>
        </w:rPr>
        <w:t>-2008</w:t>
      </w:r>
    </w:p>
    <w:p w14:paraId="3C92C8CC" w14:textId="77777777" w:rsidR="009F51EF" w:rsidRPr="009F51EF" w:rsidRDefault="009F51EF" w:rsidP="009F51EF">
      <w:pPr>
        <w:bidi/>
        <w:ind w:firstLine="512"/>
        <w:rPr>
          <w:rFonts w:cs="David" w:hint="cs"/>
          <w:rtl/>
        </w:rPr>
      </w:pPr>
    </w:p>
    <w:p w14:paraId="662DFF0B" w14:textId="77777777" w:rsidR="009F51EF" w:rsidRDefault="009F51EF" w:rsidP="009F51EF">
      <w:pPr>
        <w:tabs>
          <w:tab w:val="left" w:pos="1221"/>
        </w:tabs>
        <w:bidi/>
        <w:rPr>
          <w:rFonts w:cs="David" w:hint="cs"/>
          <w:u w:val="single"/>
          <w:rtl/>
        </w:rPr>
      </w:pPr>
    </w:p>
    <w:p w14:paraId="0D9E2709" w14:textId="77777777" w:rsidR="009F51EF" w:rsidRDefault="009F51EF" w:rsidP="009F51EF">
      <w:pPr>
        <w:tabs>
          <w:tab w:val="left" w:pos="1221"/>
        </w:tabs>
        <w:bidi/>
        <w:rPr>
          <w:rFonts w:cs="David" w:hint="cs"/>
          <w:u w:val="single"/>
          <w:rtl/>
        </w:rPr>
      </w:pPr>
    </w:p>
    <w:p w14:paraId="074C362D"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11C70EC7" w14:textId="77777777" w:rsidR="009F51EF" w:rsidRPr="009F51EF" w:rsidRDefault="009F51EF" w:rsidP="009F51EF">
      <w:pPr>
        <w:tabs>
          <w:tab w:val="left" w:pos="1221"/>
        </w:tabs>
        <w:bidi/>
        <w:rPr>
          <w:rFonts w:cs="David" w:hint="cs"/>
          <w:rtl/>
        </w:rPr>
      </w:pPr>
    </w:p>
    <w:p w14:paraId="1C8EA523" w14:textId="77777777" w:rsidR="009F51EF" w:rsidRPr="009F51EF" w:rsidRDefault="009F51EF" w:rsidP="009F51EF">
      <w:pPr>
        <w:bidi/>
        <w:ind w:firstLine="512"/>
        <w:rPr>
          <w:rFonts w:cs="David" w:hint="cs"/>
          <w:rtl/>
        </w:rPr>
      </w:pPr>
      <w:r w:rsidRPr="009F51EF">
        <w:rPr>
          <w:rFonts w:cs="David" w:hint="cs"/>
          <w:rtl/>
        </w:rPr>
        <w:tab/>
        <w:t xml:space="preserve">אנחנו עוברים לקביעת ועדה לדיון בהצעת חוק סדר הדין הפלילי (סמכויות אכיפה </w:t>
      </w:r>
      <w:r w:rsidRPr="009F51EF">
        <w:rPr>
          <w:rFonts w:cs="David"/>
          <w:rtl/>
        </w:rPr>
        <w:t>–</w:t>
      </w:r>
      <w:r w:rsidRPr="009F51EF">
        <w:rPr>
          <w:rFonts w:cs="David" w:hint="cs"/>
          <w:rtl/>
        </w:rPr>
        <w:t xml:space="preserve"> מעצרים)(היוועדות חזותית </w:t>
      </w:r>
      <w:r w:rsidRPr="009F51EF">
        <w:rPr>
          <w:rFonts w:cs="David"/>
          <w:rtl/>
        </w:rPr>
        <w:t>–</w:t>
      </w:r>
      <w:r w:rsidRPr="009F51EF">
        <w:rPr>
          <w:rFonts w:cs="David" w:hint="cs"/>
          <w:rtl/>
        </w:rPr>
        <w:t xml:space="preserve"> הוראת שעה)(תיקון מס' 2), </w:t>
      </w:r>
      <w:proofErr w:type="spellStart"/>
      <w:r w:rsidRPr="009F51EF">
        <w:rPr>
          <w:rFonts w:cs="David" w:hint="cs"/>
          <w:rtl/>
        </w:rPr>
        <w:t>התשס"ח</w:t>
      </w:r>
      <w:proofErr w:type="spellEnd"/>
      <w:r w:rsidRPr="009F51EF">
        <w:rPr>
          <w:rFonts w:cs="David" w:hint="cs"/>
          <w:rtl/>
        </w:rPr>
        <w:t>-2008. היתה הצעה לדיון בוועדת החוקה, חוק ומשפט והיתה הצעה לו</w:t>
      </w:r>
      <w:smartTag w:uri="urn:schemas-microsoft-com:office:smarttags" w:element="PersonName">
        <w:r w:rsidRPr="009F51EF">
          <w:rPr>
            <w:rFonts w:cs="David" w:hint="cs"/>
            <w:rtl/>
          </w:rPr>
          <w:t>ועדת הפנים</w:t>
        </w:r>
      </w:smartTag>
      <w:r w:rsidRPr="009F51EF">
        <w:rPr>
          <w:rFonts w:cs="David" w:hint="cs"/>
          <w:rtl/>
        </w:rPr>
        <w:t xml:space="preserve"> והגנת הסביבה. בבקשה, חבר הכנסת לוי. </w:t>
      </w:r>
    </w:p>
    <w:p w14:paraId="2761F613" w14:textId="77777777" w:rsidR="009F51EF" w:rsidRPr="009F51EF" w:rsidRDefault="009F51EF" w:rsidP="009F51EF">
      <w:pPr>
        <w:bidi/>
        <w:ind w:firstLine="512"/>
        <w:rPr>
          <w:rFonts w:cs="David" w:hint="cs"/>
          <w:rtl/>
        </w:rPr>
      </w:pPr>
    </w:p>
    <w:p w14:paraId="7429FFE1" w14:textId="77777777" w:rsidR="009F51EF" w:rsidRPr="009F51EF" w:rsidRDefault="009F51EF" w:rsidP="009F51EF">
      <w:pPr>
        <w:bidi/>
        <w:rPr>
          <w:rFonts w:cs="David" w:hint="cs"/>
          <w:rtl/>
        </w:rPr>
      </w:pPr>
      <w:r w:rsidRPr="009F51EF">
        <w:rPr>
          <w:rFonts w:cs="David" w:hint="cs"/>
          <w:u w:val="single"/>
          <w:rtl/>
        </w:rPr>
        <w:t>יצחק לוי:</w:t>
      </w:r>
    </w:p>
    <w:p w14:paraId="0A4A57CC" w14:textId="77777777" w:rsidR="009F51EF" w:rsidRPr="009F51EF" w:rsidRDefault="009F51EF" w:rsidP="009F51EF">
      <w:pPr>
        <w:bidi/>
        <w:rPr>
          <w:rFonts w:cs="David" w:hint="cs"/>
          <w:rtl/>
        </w:rPr>
      </w:pPr>
    </w:p>
    <w:p w14:paraId="6116E6BA" w14:textId="77777777" w:rsidR="009F51EF" w:rsidRPr="009F51EF" w:rsidRDefault="009F51EF" w:rsidP="009F51EF">
      <w:pPr>
        <w:bidi/>
        <w:ind w:firstLine="512"/>
        <w:rPr>
          <w:rFonts w:cs="David" w:hint="cs"/>
          <w:rtl/>
        </w:rPr>
      </w:pPr>
      <w:r w:rsidRPr="009F51EF">
        <w:rPr>
          <w:rFonts w:cs="David" w:hint="cs"/>
          <w:rtl/>
        </w:rPr>
        <w:tab/>
        <w:t xml:space="preserve"> ההצעה הזאת נידונה בוועדת החוקה בתחילתה. כל הדיון נעשה בוועדת החוקה, ועכשיו אנחנו מתבקשים לעשות הוראת שעה על העניין שכבר נדון. </w:t>
      </w:r>
    </w:p>
    <w:p w14:paraId="469E618F" w14:textId="77777777" w:rsidR="009F51EF" w:rsidRPr="009F51EF" w:rsidRDefault="009F51EF" w:rsidP="009F51EF">
      <w:pPr>
        <w:bidi/>
        <w:ind w:firstLine="512"/>
        <w:rPr>
          <w:rFonts w:cs="David" w:hint="cs"/>
          <w:rtl/>
        </w:rPr>
      </w:pPr>
    </w:p>
    <w:p w14:paraId="45118BAF"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4D287F28" w14:textId="77777777" w:rsidR="009F51EF" w:rsidRPr="009F51EF" w:rsidRDefault="009F51EF" w:rsidP="009F51EF">
      <w:pPr>
        <w:tabs>
          <w:tab w:val="left" w:pos="1221"/>
        </w:tabs>
        <w:bidi/>
        <w:rPr>
          <w:rFonts w:cs="David" w:hint="cs"/>
          <w:rtl/>
        </w:rPr>
      </w:pPr>
    </w:p>
    <w:p w14:paraId="25A2FF6B" w14:textId="77777777" w:rsidR="009F51EF" w:rsidRPr="009F51EF" w:rsidRDefault="009F51EF" w:rsidP="009F51EF">
      <w:pPr>
        <w:bidi/>
        <w:ind w:firstLine="512"/>
        <w:rPr>
          <w:rFonts w:cs="David" w:hint="cs"/>
          <w:rtl/>
        </w:rPr>
      </w:pPr>
      <w:r w:rsidRPr="009F51EF">
        <w:rPr>
          <w:rFonts w:cs="David" w:hint="cs"/>
          <w:rtl/>
        </w:rPr>
        <w:tab/>
        <w:t>מי בעד להעביר את הנושא לוועדת החוקה, חוק ומשפט? מי נגד? מי נמנע?</w:t>
      </w:r>
    </w:p>
    <w:p w14:paraId="792D7632" w14:textId="77777777" w:rsidR="009F51EF" w:rsidRPr="009F51EF" w:rsidRDefault="009F51EF" w:rsidP="009F51EF">
      <w:pPr>
        <w:bidi/>
        <w:ind w:firstLine="512"/>
        <w:rPr>
          <w:rFonts w:cs="David" w:hint="cs"/>
          <w:rtl/>
        </w:rPr>
      </w:pPr>
    </w:p>
    <w:p w14:paraId="601C638F" w14:textId="77777777" w:rsidR="009F51EF" w:rsidRPr="009F51EF" w:rsidRDefault="009F51EF" w:rsidP="009F51EF">
      <w:pPr>
        <w:bidi/>
        <w:jc w:val="center"/>
        <w:rPr>
          <w:rFonts w:cs="David" w:hint="cs"/>
          <w:rtl/>
        </w:rPr>
      </w:pPr>
      <w:r w:rsidRPr="009F51EF">
        <w:rPr>
          <w:rFonts w:cs="David" w:hint="cs"/>
          <w:rtl/>
        </w:rPr>
        <w:t>ה צ ב ע ה</w:t>
      </w:r>
    </w:p>
    <w:p w14:paraId="3C24477B" w14:textId="77777777" w:rsidR="009F51EF" w:rsidRPr="009F51EF" w:rsidRDefault="009F51EF" w:rsidP="009F51EF">
      <w:pPr>
        <w:bidi/>
        <w:jc w:val="center"/>
        <w:rPr>
          <w:rFonts w:cs="David" w:hint="cs"/>
          <w:rtl/>
        </w:rPr>
      </w:pPr>
      <w:r w:rsidRPr="009F51EF">
        <w:rPr>
          <w:rFonts w:cs="David" w:hint="cs"/>
          <w:rtl/>
        </w:rPr>
        <w:t xml:space="preserve">בעד </w:t>
      </w:r>
      <w:r w:rsidRPr="009F51EF">
        <w:rPr>
          <w:rFonts w:cs="David"/>
          <w:rtl/>
        </w:rPr>
        <w:t>–</w:t>
      </w:r>
      <w:r w:rsidRPr="009F51EF">
        <w:rPr>
          <w:rFonts w:cs="David" w:hint="cs"/>
          <w:rtl/>
        </w:rPr>
        <w:t xml:space="preserve"> 6</w:t>
      </w:r>
    </w:p>
    <w:p w14:paraId="56D70E0D" w14:textId="77777777" w:rsidR="009F51EF" w:rsidRPr="009F51EF" w:rsidRDefault="009F51EF" w:rsidP="009F51EF">
      <w:pPr>
        <w:bidi/>
        <w:jc w:val="center"/>
        <w:rPr>
          <w:rFonts w:cs="David" w:hint="cs"/>
          <w:rtl/>
        </w:rPr>
      </w:pPr>
      <w:r w:rsidRPr="009F51EF">
        <w:rPr>
          <w:rFonts w:cs="David" w:hint="cs"/>
          <w:rtl/>
        </w:rPr>
        <w:t xml:space="preserve">נגד </w:t>
      </w:r>
      <w:r w:rsidRPr="009F51EF">
        <w:rPr>
          <w:rFonts w:cs="David"/>
          <w:rtl/>
        </w:rPr>
        <w:t>–</w:t>
      </w:r>
      <w:r w:rsidRPr="009F51EF">
        <w:rPr>
          <w:rFonts w:cs="David" w:hint="cs"/>
          <w:rtl/>
        </w:rPr>
        <w:t xml:space="preserve"> אין</w:t>
      </w:r>
    </w:p>
    <w:p w14:paraId="1342F6CC" w14:textId="77777777" w:rsidR="009F51EF" w:rsidRPr="009F51EF" w:rsidRDefault="009F51EF" w:rsidP="009F51EF">
      <w:pPr>
        <w:bidi/>
        <w:jc w:val="center"/>
        <w:rPr>
          <w:rFonts w:cs="David" w:hint="cs"/>
          <w:rtl/>
        </w:rPr>
      </w:pPr>
      <w:r w:rsidRPr="009F51EF">
        <w:rPr>
          <w:rFonts w:cs="David" w:hint="cs"/>
          <w:rtl/>
        </w:rPr>
        <w:t xml:space="preserve">נמנעים </w:t>
      </w:r>
      <w:r w:rsidRPr="009F51EF">
        <w:rPr>
          <w:rFonts w:cs="David"/>
          <w:rtl/>
        </w:rPr>
        <w:t>–</w:t>
      </w:r>
      <w:r w:rsidRPr="009F51EF">
        <w:rPr>
          <w:rFonts w:cs="David" w:hint="cs"/>
          <w:rtl/>
        </w:rPr>
        <w:t xml:space="preserve"> אין</w:t>
      </w:r>
    </w:p>
    <w:p w14:paraId="0B029D12" w14:textId="77777777" w:rsidR="009F51EF" w:rsidRPr="009F51EF" w:rsidRDefault="009F51EF" w:rsidP="009F51EF">
      <w:pPr>
        <w:bidi/>
        <w:ind w:firstLine="512"/>
        <w:rPr>
          <w:rFonts w:cs="David" w:hint="cs"/>
          <w:rtl/>
        </w:rPr>
      </w:pPr>
    </w:p>
    <w:p w14:paraId="7E506E69" w14:textId="77777777" w:rsidR="009F51EF" w:rsidRPr="009F51EF" w:rsidRDefault="009F51EF" w:rsidP="009F51EF">
      <w:pPr>
        <w:bidi/>
        <w:ind w:firstLine="512"/>
        <w:rPr>
          <w:rFonts w:cs="David" w:hint="cs"/>
          <w:rtl/>
        </w:rPr>
      </w:pPr>
      <w:r w:rsidRPr="009F51EF">
        <w:rPr>
          <w:rFonts w:cs="David" w:hint="cs"/>
          <w:rtl/>
        </w:rPr>
        <w:t xml:space="preserve">אשר על כן, העברנו את הנושא לוועדת החוקה, חוק ומשפט. </w:t>
      </w:r>
    </w:p>
    <w:p w14:paraId="6EA8BF28" w14:textId="77777777" w:rsidR="009F51EF" w:rsidRPr="009F51EF" w:rsidRDefault="009F51EF" w:rsidP="009F51EF">
      <w:pPr>
        <w:bidi/>
        <w:ind w:firstLine="512"/>
        <w:jc w:val="center"/>
        <w:rPr>
          <w:rFonts w:cs="David" w:hint="cs"/>
          <w:b/>
          <w:bCs/>
          <w:rtl/>
        </w:rPr>
      </w:pPr>
      <w:r w:rsidRPr="009F51EF">
        <w:rPr>
          <w:rFonts w:cs="David"/>
          <w:rtl/>
        </w:rPr>
        <w:br w:type="page"/>
      </w:r>
      <w:r w:rsidRPr="009F51EF">
        <w:rPr>
          <w:rFonts w:cs="David" w:hint="cs"/>
          <w:b/>
          <w:bCs/>
          <w:rtl/>
        </w:rPr>
        <w:t xml:space="preserve">7. ועדה ציבורית לקביעת שכר ותשלומים לחברי הכנסת </w:t>
      </w:r>
      <w:r w:rsidRPr="009F51EF">
        <w:rPr>
          <w:rFonts w:cs="David"/>
          <w:b/>
          <w:bCs/>
          <w:rtl/>
        </w:rPr>
        <w:t>–</w:t>
      </w:r>
    </w:p>
    <w:p w14:paraId="5ABA5C0A" w14:textId="77777777" w:rsidR="009F51EF" w:rsidRPr="009F51EF" w:rsidRDefault="009F51EF" w:rsidP="009F51EF">
      <w:pPr>
        <w:bidi/>
        <w:ind w:firstLine="512"/>
        <w:jc w:val="center"/>
        <w:rPr>
          <w:rFonts w:cs="David" w:hint="cs"/>
          <w:b/>
          <w:bCs/>
          <w:u w:val="single"/>
          <w:rtl/>
        </w:rPr>
      </w:pPr>
      <w:r w:rsidRPr="009F51EF">
        <w:rPr>
          <w:rFonts w:cs="David" w:hint="cs"/>
          <w:b/>
          <w:bCs/>
          <w:u w:val="single"/>
          <w:rtl/>
        </w:rPr>
        <w:t>קביעת ועדה לפני סעיף 52 לחוק הכנסת</w:t>
      </w:r>
    </w:p>
    <w:p w14:paraId="3A69C4E0" w14:textId="77777777" w:rsidR="009F51EF" w:rsidRPr="009F51EF" w:rsidRDefault="009F51EF" w:rsidP="009F51EF">
      <w:pPr>
        <w:bidi/>
        <w:ind w:firstLine="512"/>
        <w:jc w:val="center"/>
        <w:rPr>
          <w:rFonts w:cs="David" w:hint="cs"/>
          <w:b/>
          <w:bCs/>
          <w:u w:val="single"/>
          <w:rtl/>
        </w:rPr>
      </w:pPr>
    </w:p>
    <w:p w14:paraId="06B285AB" w14:textId="77777777" w:rsidR="009F51EF" w:rsidRDefault="009F51EF" w:rsidP="009F51EF">
      <w:pPr>
        <w:tabs>
          <w:tab w:val="left" w:pos="1221"/>
        </w:tabs>
        <w:bidi/>
        <w:rPr>
          <w:rFonts w:cs="David" w:hint="cs"/>
          <w:u w:val="single"/>
          <w:rtl/>
        </w:rPr>
      </w:pPr>
    </w:p>
    <w:p w14:paraId="09BE9EC2" w14:textId="77777777" w:rsidR="009F51EF" w:rsidRDefault="009F51EF" w:rsidP="009F51EF">
      <w:pPr>
        <w:tabs>
          <w:tab w:val="left" w:pos="1221"/>
        </w:tabs>
        <w:bidi/>
        <w:rPr>
          <w:rFonts w:cs="David" w:hint="cs"/>
          <w:u w:val="single"/>
          <w:rtl/>
        </w:rPr>
      </w:pPr>
    </w:p>
    <w:p w14:paraId="70DD1D57" w14:textId="77777777" w:rsidR="009F51EF" w:rsidRDefault="009F51EF" w:rsidP="009F51EF">
      <w:pPr>
        <w:tabs>
          <w:tab w:val="left" w:pos="1221"/>
        </w:tabs>
        <w:bidi/>
        <w:rPr>
          <w:rFonts w:cs="David" w:hint="cs"/>
          <w:u w:val="single"/>
          <w:rtl/>
        </w:rPr>
      </w:pPr>
    </w:p>
    <w:p w14:paraId="6DBB7A87" w14:textId="77777777" w:rsidR="009F51EF" w:rsidRDefault="009F51EF" w:rsidP="009F51EF">
      <w:pPr>
        <w:tabs>
          <w:tab w:val="left" w:pos="1221"/>
        </w:tabs>
        <w:bidi/>
        <w:rPr>
          <w:rFonts w:cs="David" w:hint="cs"/>
          <w:u w:val="single"/>
          <w:rtl/>
        </w:rPr>
      </w:pPr>
    </w:p>
    <w:p w14:paraId="4C588AD9"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7BD37FC5" w14:textId="77777777" w:rsidR="009F51EF" w:rsidRPr="009F51EF" w:rsidRDefault="009F51EF" w:rsidP="009F51EF">
      <w:pPr>
        <w:tabs>
          <w:tab w:val="left" w:pos="1221"/>
        </w:tabs>
        <w:bidi/>
        <w:rPr>
          <w:rFonts w:cs="David" w:hint="cs"/>
          <w:rtl/>
        </w:rPr>
      </w:pPr>
    </w:p>
    <w:p w14:paraId="7BD999B4" w14:textId="77777777" w:rsidR="009F51EF" w:rsidRPr="009F51EF" w:rsidRDefault="009F51EF" w:rsidP="009F51EF">
      <w:pPr>
        <w:bidi/>
        <w:ind w:firstLine="512"/>
        <w:rPr>
          <w:rFonts w:cs="David" w:hint="cs"/>
          <w:rtl/>
        </w:rPr>
      </w:pPr>
      <w:r w:rsidRPr="009F51EF">
        <w:rPr>
          <w:rFonts w:cs="David" w:hint="cs"/>
          <w:rtl/>
        </w:rPr>
        <w:tab/>
        <w:t xml:space="preserve"> אנחנו עוברים לדון בוועדה ציבורית לקביעת שכר ותשלומים לחברי הכנסת </w:t>
      </w:r>
      <w:r w:rsidRPr="009F51EF">
        <w:rPr>
          <w:rFonts w:cs="David"/>
          <w:rtl/>
        </w:rPr>
        <w:t>–</w:t>
      </w:r>
      <w:r w:rsidRPr="009F51EF">
        <w:rPr>
          <w:rFonts w:cs="David" w:hint="cs"/>
          <w:rtl/>
        </w:rPr>
        <w:t xml:space="preserve"> קביעת ועדה לפני סעיף 52 לחוק הכנסת. הכנסת הקימה בזמנו את ועדת </w:t>
      </w:r>
      <w:proofErr w:type="spellStart"/>
      <w:r w:rsidRPr="009F51EF">
        <w:rPr>
          <w:rFonts w:cs="David" w:hint="cs"/>
          <w:rtl/>
        </w:rPr>
        <w:t>גרונאו</w:t>
      </w:r>
      <w:proofErr w:type="spellEnd"/>
      <w:r w:rsidRPr="009F51EF">
        <w:rPr>
          <w:rFonts w:cs="David" w:hint="cs"/>
          <w:rtl/>
        </w:rPr>
        <w:t xml:space="preserve">, שיש בה שלושה חברים. תוקף הסמכות שלה פגה בסוף החודש, ואנחנו מתבקשים לתת להם סמכות לקדנציה נוספת, לחמש שנים נוספות. אפשר רק שתי קדנציות, לא מעבר לכך. </w:t>
      </w:r>
    </w:p>
    <w:p w14:paraId="65EA9961" w14:textId="77777777" w:rsidR="009F51EF" w:rsidRPr="009F51EF" w:rsidRDefault="009F51EF" w:rsidP="009F51EF">
      <w:pPr>
        <w:bidi/>
        <w:ind w:firstLine="512"/>
        <w:rPr>
          <w:rFonts w:cs="David" w:hint="cs"/>
          <w:rtl/>
        </w:rPr>
      </w:pPr>
    </w:p>
    <w:p w14:paraId="740B1C57" w14:textId="77777777" w:rsidR="009F51EF" w:rsidRPr="009F51EF" w:rsidRDefault="009F51EF" w:rsidP="009F51EF">
      <w:pPr>
        <w:bidi/>
        <w:ind w:firstLine="512"/>
        <w:rPr>
          <w:rFonts w:cs="David" w:hint="cs"/>
          <w:rtl/>
        </w:rPr>
      </w:pPr>
      <w:r w:rsidRPr="009F51EF">
        <w:rPr>
          <w:rFonts w:cs="David" w:hint="cs"/>
          <w:rtl/>
        </w:rPr>
        <w:t>מי בעד? מי נגד? מי נמנע?</w:t>
      </w:r>
    </w:p>
    <w:p w14:paraId="694B2A57" w14:textId="77777777" w:rsidR="009F51EF" w:rsidRPr="009F51EF" w:rsidRDefault="009F51EF" w:rsidP="009F51EF">
      <w:pPr>
        <w:bidi/>
        <w:ind w:firstLine="512"/>
        <w:rPr>
          <w:rFonts w:cs="David" w:hint="cs"/>
          <w:rtl/>
        </w:rPr>
      </w:pPr>
    </w:p>
    <w:p w14:paraId="03A44BD0" w14:textId="77777777" w:rsidR="009F51EF" w:rsidRPr="009F51EF" w:rsidRDefault="009F51EF" w:rsidP="009F51EF">
      <w:pPr>
        <w:bidi/>
        <w:jc w:val="center"/>
        <w:rPr>
          <w:rFonts w:cs="David" w:hint="cs"/>
          <w:rtl/>
        </w:rPr>
      </w:pPr>
      <w:r w:rsidRPr="009F51EF">
        <w:rPr>
          <w:rFonts w:cs="David" w:hint="cs"/>
          <w:rtl/>
        </w:rPr>
        <w:t>ה צ ב ע ה</w:t>
      </w:r>
    </w:p>
    <w:p w14:paraId="50FD15DF" w14:textId="77777777" w:rsidR="009F51EF" w:rsidRPr="009F51EF" w:rsidRDefault="009F51EF" w:rsidP="009F51EF">
      <w:pPr>
        <w:bidi/>
        <w:jc w:val="center"/>
        <w:rPr>
          <w:rFonts w:cs="David" w:hint="cs"/>
          <w:rtl/>
        </w:rPr>
      </w:pPr>
      <w:r w:rsidRPr="009F51EF">
        <w:rPr>
          <w:rFonts w:cs="David" w:hint="cs"/>
          <w:rtl/>
        </w:rPr>
        <w:t xml:space="preserve">בעד </w:t>
      </w:r>
      <w:r w:rsidRPr="009F51EF">
        <w:rPr>
          <w:rFonts w:cs="David"/>
          <w:rtl/>
        </w:rPr>
        <w:t>–</w:t>
      </w:r>
      <w:r w:rsidRPr="009F51EF">
        <w:rPr>
          <w:rFonts w:cs="David" w:hint="cs"/>
          <w:rtl/>
        </w:rPr>
        <w:t xml:space="preserve"> 6</w:t>
      </w:r>
    </w:p>
    <w:p w14:paraId="183CE567" w14:textId="77777777" w:rsidR="009F51EF" w:rsidRPr="009F51EF" w:rsidRDefault="009F51EF" w:rsidP="009F51EF">
      <w:pPr>
        <w:bidi/>
        <w:jc w:val="center"/>
        <w:rPr>
          <w:rFonts w:cs="David" w:hint="cs"/>
          <w:rtl/>
        </w:rPr>
      </w:pPr>
      <w:r w:rsidRPr="009F51EF">
        <w:rPr>
          <w:rFonts w:cs="David" w:hint="cs"/>
          <w:rtl/>
        </w:rPr>
        <w:t xml:space="preserve">נגד </w:t>
      </w:r>
      <w:r w:rsidRPr="009F51EF">
        <w:rPr>
          <w:rFonts w:cs="David"/>
          <w:rtl/>
        </w:rPr>
        <w:t>–</w:t>
      </w:r>
      <w:r w:rsidRPr="009F51EF">
        <w:rPr>
          <w:rFonts w:cs="David" w:hint="cs"/>
          <w:rtl/>
        </w:rPr>
        <w:t xml:space="preserve"> אין</w:t>
      </w:r>
    </w:p>
    <w:p w14:paraId="73396EA4" w14:textId="77777777" w:rsidR="009F51EF" w:rsidRPr="009F51EF" w:rsidRDefault="009F51EF" w:rsidP="009F51EF">
      <w:pPr>
        <w:bidi/>
        <w:jc w:val="center"/>
        <w:rPr>
          <w:rFonts w:cs="David" w:hint="cs"/>
          <w:rtl/>
        </w:rPr>
      </w:pPr>
      <w:r w:rsidRPr="009F51EF">
        <w:rPr>
          <w:rFonts w:cs="David" w:hint="cs"/>
          <w:rtl/>
        </w:rPr>
        <w:t xml:space="preserve">נמנעים </w:t>
      </w:r>
      <w:r w:rsidRPr="009F51EF">
        <w:rPr>
          <w:rFonts w:cs="David"/>
          <w:rtl/>
        </w:rPr>
        <w:t>–</w:t>
      </w:r>
      <w:r w:rsidRPr="009F51EF">
        <w:rPr>
          <w:rFonts w:cs="David" w:hint="cs"/>
          <w:rtl/>
        </w:rPr>
        <w:t xml:space="preserve"> אין</w:t>
      </w:r>
    </w:p>
    <w:p w14:paraId="7D567BB1" w14:textId="77777777" w:rsidR="009F51EF" w:rsidRPr="009F51EF" w:rsidRDefault="009F51EF" w:rsidP="009F51EF">
      <w:pPr>
        <w:bidi/>
        <w:ind w:firstLine="512"/>
        <w:rPr>
          <w:rFonts w:cs="David" w:hint="cs"/>
          <w:rtl/>
        </w:rPr>
      </w:pPr>
    </w:p>
    <w:p w14:paraId="79D427B7" w14:textId="77777777" w:rsidR="009F51EF" w:rsidRPr="009F51EF" w:rsidRDefault="009F51EF" w:rsidP="009F51EF">
      <w:pPr>
        <w:bidi/>
        <w:ind w:firstLine="512"/>
        <w:rPr>
          <w:rFonts w:cs="David"/>
          <w:rtl/>
        </w:rPr>
      </w:pPr>
      <w:r w:rsidRPr="009F51EF">
        <w:rPr>
          <w:rFonts w:cs="David" w:hint="cs"/>
          <w:rtl/>
        </w:rPr>
        <w:t xml:space="preserve">ועדת הכנסת ממליצה לכנסת להאריך את תוקף כהונתה של ועדת </w:t>
      </w:r>
      <w:proofErr w:type="spellStart"/>
      <w:r w:rsidRPr="009F51EF">
        <w:rPr>
          <w:rFonts w:cs="David" w:hint="cs"/>
          <w:rtl/>
        </w:rPr>
        <w:t>גרונאו</w:t>
      </w:r>
      <w:proofErr w:type="spellEnd"/>
      <w:r w:rsidRPr="009F51EF">
        <w:rPr>
          <w:rFonts w:cs="David" w:hint="cs"/>
          <w:rtl/>
        </w:rPr>
        <w:t xml:space="preserve"> לחמש שנים נוספות. </w:t>
      </w:r>
    </w:p>
    <w:p w14:paraId="5B047F68" w14:textId="77777777" w:rsidR="009F51EF" w:rsidRPr="009F51EF" w:rsidRDefault="009F51EF" w:rsidP="009F51EF">
      <w:pPr>
        <w:bidi/>
        <w:ind w:firstLine="512"/>
        <w:rPr>
          <w:rFonts w:cs="David" w:hint="cs"/>
          <w:rtl/>
        </w:rPr>
      </w:pPr>
      <w:r w:rsidRPr="009F51EF">
        <w:rPr>
          <w:rFonts w:cs="David"/>
          <w:rtl/>
        </w:rPr>
        <w:br w:type="page"/>
      </w:r>
    </w:p>
    <w:p w14:paraId="56989039" w14:textId="77777777" w:rsidR="009F51EF" w:rsidRPr="009F51EF" w:rsidRDefault="009F51EF" w:rsidP="009F51EF">
      <w:pPr>
        <w:bidi/>
        <w:jc w:val="center"/>
        <w:rPr>
          <w:rFonts w:cs="David" w:hint="cs"/>
          <w:b/>
          <w:bCs/>
        </w:rPr>
      </w:pPr>
      <w:r w:rsidRPr="009F51EF">
        <w:rPr>
          <w:rFonts w:cs="David" w:hint="cs"/>
          <w:b/>
          <w:bCs/>
          <w:rtl/>
        </w:rPr>
        <w:t>8. דיון בהצעות החוק הבאות, לשם הכנתן לקריאה ראשונה:</w:t>
      </w:r>
    </w:p>
    <w:p w14:paraId="35E1B393" w14:textId="77777777" w:rsidR="009F51EF" w:rsidRPr="009F51EF" w:rsidRDefault="009F51EF" w:rsidP="009F51EF">
      <w:pPr>
        <w:numPr>
          <w:ilvl w:val="0"/>
          <w:numId w:val="3"/>
        </w:numPr>
        <w:overflowPunct w:val="0"/>
        <w:autoSpaceDE w:val="0"/>
        <w:autoSpaceDN w:val="0"/>
        <w:bidi/>
        <w:adjustRightInd w:val="0"/>
        <w:ind w:right="0"/>
        <w:jc w:val="center"/>
        <w:textAlignment w:val="baseline"/>
        <w:rPr>
          <w:rFonts w:cs="David" w:hint="cs"/>
          <w:b/>
          <w:bCs/>
          <w:rtl/>
        </w:rPr>
      </w:pPr>
      <w:r w:rsidRPr="009F51EF">
        <w:rPr>
          <w:rFonts w:cs="David" w:hint="cs"/>
          <w:b/>
          <w:bCs/>
          <w:rtl/>
        </w:rPr>
        <w:t xml:space="preserve">הצעת חוק שלילת תשלומים לחבר הכנסת שחשוד בעבירה נגד ביטחון המדינה (תיקוני חקיקה), </w:t>
      </w:r>
      <w:proofErr w:type="spellStart"/>
      <w:r w:rsidRPr="009F51EF">
        <w:rPr>
          <w:rFonts w:cs="David" w:hint="cs"/>
          <w:b/>
          <w:bCs/>
          <w:rtl/>
        </w:rPr>
        <w:t>התשס"ז</w:t>
      </w:r>
      <w:proofErr w:type="spellEnd"/>
      <w:r w:rsidRPr="009F51EF">
        <w:rPr>
          <w:rFonts w:cs="David" w:hint="cs"/>
          <w:b/>
          <w:bCs/>
          <w:rtl/>
        </w:rPr>
        <w:t>-2007 (פ/2554/17), של חבר הכנסת דוד רותם;</w:t>
      </w:r>
    </w:p>
    <w:p w14:paraId="2EB2D237" w14:textId="77777777" w:rsidR="009F51EF" w:rsidRPr="009F51EF" w:rsidRDefault="009F51EF" w:rsidP="009F51EF">
      <w:pPr>
        <w:numPr>
          <w:ilvl w:val="0"/>
          <w:numId w:val="3"/>
        </w:numPr>
        <w:overflowPunct w:val="0"/>
        <w:autoSpaceDE w:val="0"/>
        <w:autoSpaceDN w:val="0"/>
        <w:bidi/>
        <w:adjustRightInd w:val="0"/>
        <w:ind w:right="0"/>
        <w:jc w:val="center"/>
        <w:textAlignment w:val="baseline"/>
        <w:rPr>
          <w:rFonts w:cs="David" w:hint="cs"/>
          <w:b/>
          <w:bCs/>
        </w:rPr>
      </w:pPr>
      <w:r w:rsidRPr="009F51EF">
        <w:rPr>
          <w:rFonts w:cs="David" w:hint="cs"/>
          <w:b/>
          <w:bCs/>
          <w:rtl/>
        </w:rPr>
        <w:t xml:space="preserve">הצעת חוק הפסקת תשלום פנסיה מקופת הכנסת לחבר הכנסת לשעבר </w:t>
      </w:r>
      <w:proofErr w:type="spellStart"/>
      <w:r w:rsidRPr="009F51EF">
        <w:rPr>
          <w:rFonts w:cs="David" w:hint="cs"/>
          <w:b/>
          <w:bCs/>
          <w:rtl/>
        </w:rPr>
        <w:t>עזמי</w:t>
      </w:r>
      <w:proofErr w:type="spellEnd"/>
      <w:r w:rsidRPr="009F51EF">
        <w:rPr>
          <w:rFonts w:cs="David" w:hint="cs"/>
          <w:b/>
          <w:bCs/>
          <w:rtl/>
        </w:rPr>
        <w:t xml:space="preserve"> בשארה, </w:t>
      </w:r>
      <w:proofErr w:type="spellStart"/>
      <w:r w:rsidRPr="009F51EF">
        <w:rPr>
          <w:rFonts w:cs="David" w:hint="cs"/>
          <w:b/>
          <w:bCs/>
          <w:rtl/>
        </w:rPr>
        <w:t>התשס"ח</w:t>
      </w:r>
      <w:proofErr w:type="spellEnd"/>
      <w:r w:rsidRPr="009F51EF">
        <w:rPr>
          <w:rFonts w:cs="David" w:hint="cs"/>
          <w:b/>
          <w:bCs/>
          <w:rtl/>
        </w:rPr>
        <w:t xml:space="preserve">-2008 (פ/3754/17), </w:t>
      </w:r>
    </w:p>
    <w:p w14:paraId="1D374A38" w14:textId="77777777" w:rsidR="009F51EF" w:rsidRPr="009F51EF" w:rsidRDefault="009F51EF" w:rsidP="009F51EF">
      <w:pPr>
        <w:bidi/>
        <w:ind w:left="1080"/>
        <w:jc w:val="center"/>
        <w:rPr>
          <w:rFonts w:cs="David" w:hint="cs"/>
          <w:b/>
          <w:bCs/>
        </w:rPr>
      </w:pPr>
      <w:r w:rsidRPr="009F51EF">
        <w:rPr>
          <w:rFonts w:cs="David" w:hint="cs"/>
          <w:b/>
          <w:bCs/>
          <w:rtl/>
        </w:rPr>
        <w:t>של חברי הכנסת יצחק לוי ואיתם איתם;</w:t>
      </w:r>
    </w:p>
    <w:p w14:paraId="6D270FB2" w14:textId="77777777" w:rsidR="009F51EF" w:rsidRPr="009F51EF" w:rsidRDefault="009F51EF" w:rsidP="009F51EF">
      <w:pPr>
        <w:numPr>
          <w:ilvl w:val="0"/>
          <w:numId w:val="3"/>
        </w:numPr>
        <w:overflowPunct w:val="0"/>
        <w:autoSpaceDE w:val="0"/>
        <w:autoSpaceDN w:val="0"/>
        <w:bidi/>
        <w:adjustRightInd w:val="0"/>
        <w:ind w:right="0"/>
        <w:jc w:val="center"/>
        <w:textAlignment w:val="baseline"/>
        <w:rPr>
          <w:rFonts w:cs="David" w:hint="cs"/>
          <w:b/>
          <w:bCs/>
          <w:u w:val="single"/>
          <w:rtl/>
        </w:rPr>
      </w:pPr>
      <w:r w:rsidRPr="009F51EF">
        <w:rPr>
          <w:rFonts w:cs="David" w:hint="cs"/>
          <w:b/>
          <w:bCs/>
          <w:rtl/>
        </w:rPr>
        <w:t xml:space="preserve">הצעת חוק שלילת גמלה מחבר הכנסת לשעבר </w:t>
      </w:r>
      <w:proofErr w:type="spellStart"/>
      <w:r w:rsidRPr="009F51EF">
        <w:rPr>
          <w:rFonts w:cs="David" w:hint="cs"/>
          <w:b/>
          <w:bCs/>
          <w:rtl/>
        </w:rPr>
        <w:t>עזמי</w:t>
      </w:r>
      <w:proofErr w:type="spellEnd"/>
      <w:r w:rsidRPr="009F51EF">
        <w:rPr>
          <w:rFonts w:cs="David" w:hint="cs"/>
          <w:b/>
          <w:bCs/>
          <w:rtl/>
        </w:rPr>
        <w:t xml:space="preserve"> בשארה, </w:t>
      </w:r>
      <w:proofErr w:type="spellStart"/>
      <w:r w:rsidRPr="009F51EF">
        <w:rPr>
          <w:rFonts w:cs="David" w:hint="cs"/>
          <w:b/>
          <w:bCs/>
          <w:rtl/>
        </w:rPr>
        <w:t>התשס"ח</w:t>
      </w:r>
      <w:proofErr w:type="spellEnd"/>
      <w:r w:rsidRPr="009F51EF">
        <w:rPr>
          <w:rFonts w:cs="David" w:hint="cs"/>
          <w:b/>
          <w:bCs/>
          <w:rtl/>
        </w:rPr>
        <w:t xml:space="preserve">-2008      </w:t>
      </w:r>
      <w:r w:rsidRPr="009F51EF">
        <w:rPr>
          <w:rFonts w:cs="David" w:hint="cs"/>
          <w:b/>
          <w:bCs/>
          <w:u w:val="single"/>
          <w:rtl/>
        </w:rPr>
        <w:t>(פ/3782/17), של חבר הכנסת צבי הנדל</w:t>
      </w:r>
    </w:p>
    <w:p w14:paraId="0E921933" w14:textId="77777777" w:rsidR="009F51EF" w:rsidRPr="009F51EF" w:rsidRDefault="009F51EF" w:rsidP="009F51EF">
      <w:pPr>
        <w:bidi/>
        <w:jc w:val="center"/>
        <w:rPr>
          <w:rFonts w:cs="David" w:hint="cs"/>
          <w:rtl/>
        </w:rPr>
      </w:pPr>
    </w:p>
    <w:p w14:paraId="15DD84FC" w14:textId="77777777" w:rsidR="009F51EF" w:rsidRDefault="009F51EF" w:rsidP="009F51EF">
      <w:pPr>
        <w:tabs>
          <w:tab w:val="left" w:pos="1221"/>
        </w:tabs>
        <w:bidi/>
        <w:rPr>
          <w:rFonts w:cs="David" w:hint="cs"/>
          <w:u w:val="single"/>
          <w:rtl/>
        </w:rPr>
      </w:pPr>
    </w:p>
    <w:p w14:paraId="6E4367A6" w14:textId="77777777" w:rsidR="009F51EF" w:rsidRDefault="009F51EF" w:rsidP="009F51EF">
      <w:pPr>
        <w:tabs>
          <w:tab w:val="left" w:pos="1221"/>
        </w:tabs>
        <w:bidi/>
        <w:rPr>
          <w:rFonts w:cs="David" w:hint="cs"/>
          <w:u w:val="single"/>
          <w:rtl/>
        </w:rPr>
      </w:pPr>
    </w:p>
    <w:p w14:paraId="2AEC3CAC" w14:textId="77777777" w:rsidR="009F51EF" w:rsidRDefault="009F51EF" w:rsidP="009F51EF">
      <w:pPr>
        <w:tabs>
          <w:tab w:val="left" w:pos="1221"/>
        </w:tabs>
        <w:bidi/>
        <w:rPr>
          <w:rFonts w:cs="David" w:hint="cs"/>
          <w:u w:val="single"/>
          <w:rtl/>
        </w:rPr>
      </w:pPr>
    </w:p>
    <w:p w14:paraId="43E06594"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12A5C977" w14:textId="77777777" w:rsidR="009F51EF" w:rsidRPr="009F51EF" w:rsidRDefault="009F51EF" w:rsidP="009F51EF">
      <w:pPr>
        <w:tabs>
          <w:tab w:val="left" w:pos="1221"/>
        </w:tabs>
        <w:bidi/>
        <w:rPr>
          <w:rFonts w:cs="David" w:hint="cs"/>
          <w:rtl/>
        </w:rPr>
      </w:pPr>
    </w:p>
    <w:p w14:paraId="7D2EA6E1" w14:textId="77777777" w:rsidR="009F51EF" w:rsidRPr="009F51EF" w:rsidRDefault="009F51EF" w:rsidP="009F51EF">
      <w:pPr>
        <w:bidi/>
        <w:rPr>
          <w:rFonts w:cs="David" w:hint="cs"/>
          <w:rtl/>
        </w:rPr>
      </w:pPr>
      <w:r w:rsidRPr="009F51EF">
        <w:rPr>
          <w:rFonts w:cs="David" w:hint="cs"/>
          <w:rtl/>
        </w:rPr>
        <w:tab/>
        <w:t xml:space="preserve"> אנחנו עוברים לדון בהצעות החוק לשם הכנתן לקריאה הראשונה. נדון בשלוש ההצעות במשולב, ונצביע על כל אחת בנפרד. תחילה נדון בהצעת חוק שלילת תשלומים לחבר כנסת שחשוד בעבירה נגד ביטחון המדינה (תיקוני חקיקה), </w:t>
      </w:r>
      <w:proofErr w:type="spellStart"/>
      <w:r w:rsidRPr="009F51EF">
        <w:rPr>
          <w:rFonts w:cs="David" w:hint="cs"/>
          <w:rtl/>
        </w:rPr>
        <w:t>התשס"ז</w:t>
      </w:r>
      <w:proofErr w:type="spellEnd"/>
      <w:r w:rsidRPr="009F51EF">
        <w:rPr>
          <w:rFonts w:cs="David" w:hint="cs"/>
          <w:rtl/>
        </w:rPr>
        <w:t xml:space="preserve">-2007, של חבר הכנסת דוד רותם. בנבדל מהחוקים הבאים, עצתו של חבר הכנסת רותם מדברת על מי שחשוד. חבר הכנסת רותם, בבקשה. </w:t>
      </w:r>
    </w:p>
    <w:p w14:paraId="01C4FEFA" w14:textId="77777777" w:rsidR="009F51EF" w:rsidRPr="009F51EF" w:rsidRDefault="009F51EF" w:rsidP="009F51EF">
      <w:pPr>
        <w:bidi/>
        <w:rPr>
          <w:rFonts w:cs="David" w:hint="cs"/>
          <w:rtl/>
        </w:rPr>
      </w:pPr>
    </w:p>
    <w:p w14:paraId="7D766C65" w14:textId="77777777" w:rsidR="009F51EF" w:rsidRPr="009F51EF" w:rsidRDefault="009F51EF" w:rsidP="009F51EF">
      <w:pPr>
        <w:bidi/>
        <w:rPr>
          <w:rFonts w:cs="David" w:hint="cs"/>
          <w:rtl/>
        </w:rPr>
      </w:pPr>
      <w:r w:rsidRPr="009F51EF">
        <w:rPr>
          <w:rFonts w:cs="David" w:hint="cs"/>
          <w:u w:val="single"/>
          <w:rtl/>
        </w:rPr>
        <w:t>ראובן ריבלין:</w:t>
      </w:r>
    </w:p>
    <w:p w14:paraId="43296C02" w14:textId="77777777" w:rsidR="009F51EF" w:rsidRPr="009F51EF" w:rsidRDefault="009F51EF" w:rsidP="009F51EF">
      <w:pPr>
        <w:bidi/>
        <w:rPr>
          <w:rFonts w:cs="David" w:hint="cs"/>
          <w:rtl/>
        </w:rPr>
      </w:pPr>
    </w:p>
    <w:p w14:paraId="27216950" w14:textId="77777777" w:rsidR="009F51EF" w:rsidRPr="009F51EF" w:rsidRDefault="009F51EF" w:rsidP="009F51EF">
      <w:pPr>
        <w:bidi/>
        <w:rPr>
          <w:rFonts w:cs="David" w:hint="cs"/>
          <w:rtl/>
        </w:rPr>
      </w:pPr>
      <w:r w:rsidRPr="009F51EF">
        <w:rPr>
          <w:rFonts w:cs="David" w:hint="cs"/>
          <w:rtl/>
        </w:rPr>
        <w:tab/>
        <w:t xml:space="preserve"> אם אני חשוד באונס, זה גם חל?</w:t>
      </w:r>
    </w:p>
    <w:p w14:paraId="47D1DAB5" w14:textId="77777777" w:rsidR="009F51EF" w:rsidRPr="009F51EF" w:rsidRDefault="009F51EF" w:rsidP="009F51EF">
      <w:pPr>
        <w:bidi/>
        <w:rPr>
          <w:rFonts w:cs="David" w:hint="cs"/>
          <w:rtl/>
        </w:rPr>
      </w:pPr>
    </w:p>
    <w:p w14:paraId="58C037E1" w14:textId="77777777" w:rsidR="009F51EF" w:rsidRPr="009F51EF" w:rsidRDefault="009F51EF" w:rsidP="009F51EF">
      <w:pPr>
        <w:bidi/>
        <w:rPr>
          <w:rFonts w:cs="David" w:hint="cs"/>
          <w:u w:val="single"/>
          <w:rtl/>
        </w:rPr>
      </w:pPr>
      <w:r w:rsidRPr="009F51EF">
        <w:rPr>
          <w:rFonts w:cs="David" w:hint="cs"/>
          <w:u w:val="single"/>
          <w:rtl/>
        </w:rPr>
        <w:t>דוד רותם:</w:t>
      </w:r>
    </w:p>
    <w:p w14:paraId="612CA2AE" w14:textId="77777777" w:rsidR="009F51EF" w:rsidRPr="009F51EF" w:rsidRDefault="009F51EF" w:rsidP="009F51EF">
      <w:pPr>
        <w:bidi/>
        <w:rPr>
          <w:rFonts w:cs="David" w:hint="cs"/>
          <w:rtl/>
        </w:rPr>
      </w:pPr>
    </w:p>
    <w:p w14:paraId="0869D54A" w14:textId="77777777" w:rsidR="009F51EF" w:rsidRPr="009F51EF" w:rsidRDefault="009F51EF" w:rsidP="009F51EF">
      <w:pPr>
        <w:bidi/>
        <w:rPr>
          <w:rFonts w:cs="David" w:hint="cs"/>
          <w:rtl/>
        </w:rPr>
      </w:pPr>
      <w:r w:rsidRPr="009F51EF">
        <w:rPr>
          <w:rFonts w:cs="David" w:hint="cs"/>
          <w:rtl/>
        </w:rPr>
        <w:tab/>
        <w:t xml:space="preserve">לא. </w:t>
      </w:r>
    </w:p>
    <w:p w14:paraId="5F2836D2" w14:textId="77777777" w:rsidR="009F51EF" w:rsidRPr="009F51EF" w:rsidRDefault="009F51EF" w:rsidP="009F51EF">
      <w:pPr>
        <w:bidi/>
        <w:rPr>
          <w:rFonts w:cs="David" w:hint="cs"/>
          <w:rtl/>
        </w:rPr>
      </w:pPr>
    </w:p>
    <w:p w14:paraId="24CC064F"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421ACD61" w14:textId="77777777" w:rsidR="009F51EF" w:rsidRPr="009F51EF" w:rsidRDefault="009F51EF" w:rsidP="009F51EF">
      <w:pPr>
        <w:bidi/>
        <w:rPr>
          <w:rFonts w:cs="David"/>
          <w:u w:val="single"/>
          <w:rtl/>
        </w:rPr>
      </w:pPr>
    </w:p>
    <w:p w14:paraId="1945E36C" w14:textId="77777777" w:rsidR="009F51EF" w:rsidRPr="009F51EF" w:rsidRDefault="009F51EF" w:rsidP="009F51EF">
      <w:pPr>
        <w:bidi/>
        <w:rPr>
          <w:rFonts w:cs="David" w:hint="cs"/>
          <w:rtl/>
        </w:rPr>
      </w:pPr>
      <w:r w:rsidRPr="009F51EF">
        <w:rPr>
          <w:rFonts w:cs="David"/>
          <w:rtl/>
        </w:rPr>
        <w:tab/>
      </w:r>
      <w:r w:rsidRPr="009F51EF">
        <w:rPr>
          <w:rFonts w:cs="David" w:hint="cs"/>
          <w:rtl/>
        </w:rPr>
        <w:t xml:space="preserve"> ואם חשוד במעטפות, למשל?</w:t>
      </w:r>
    </w:p>
    <w:p w14:paraId="29327044" w14:textId="77777777" w:rsidR="009F51EF" w:rsidRPr="009F51EF" w:rsidRDefault="009F51EF" w:rsidP="009F51EF">
      <w:pPr>
        <w:bidi/>
        <w:rPr>
          <w:rFonts w:cs="David" w:hint="cs"/>
          <w:rtl/>
        </w:rPr>
      </w:pPr>
    </w:p>
    <w:p w14:paraId="0F09A5DE" w14:textId="77777777" w:rsidR="009F51EF" w:rsidRPr="009F51EF" w:rsidRDefault="009F51EF" w:rsidP="009F51EF">
      <w:pPr>
        <w:bidi/>
        <w:rPr>
          <w:rFonts w:cs="David" w:hint="cs"/>
          <w:u w:val="single"/>
          <w:rtl/>
        </w:rPr>
      </w:pPr>
      <w:r w:rsidRPr="009F51EF">
        <w:rPr>
          <w:rFonts w:cs="David" w:hint="cs"/>
          <w:u w:val="single"/>
          <w:rtl/>
        </w:rPr>
        <w:t>דוד רותם:</w:t>
      </w:r>
    </w:p>
    <w:p w14:paraId="002CDBDE" w14:textId="77777777" w:rsidR="009F51EF" w:rsidRPr="009F51EF" w:rsidRDefault="009F51EF" w:rsidP="009F51EF">
      <w:pPr>
        <w:bidi/>
        <w:rPr>
          <w:rFonts w:cs="David" w:hint="cs"/>
          <w:rtl/>
        </w:rPr>
      </w:pPr>
    </w:p>
    <w:p w14:paraId="53FB7930" w14:textId="77777777" w:rsidR="009F51EF" w:rsidRPr="009F51EF" w:rsidRDefault="009F51EF" w:rsidP="009F51EF">
      <w:pPr>
        <w:bidi/>
        <w:rPr>
          <w:rFonts w:cs="David" w:hint="cs"/>
          <w:rtl/>
        </w:rPr>
      </w:pPr>
      <w:r w:rsidRPr="009F51EF">
        <w:rPr>
          <w:rFonts w:cs="David" w:hint="cs"/>
          <w:rtl/>
        </w:rPr>
        <w:tab/>
        <w:t xml:space="preserve"> הצעת החוק עוסקת בשני מצבים. המצב הראשון הוא שהיועץ המשפטי לממשלה, הוא ולא אחר, מודיע ליושב-ראש הכנסת כי חבר כנסת חשוד בעבירה שהיא עבירת ביטחון, שהעונש בגינה הוא לפחות 10 שנות מאסר. במקרה כזה יושהו זכויותיו של חבר הכנסת. דהיינו, לא שוללים לו את הזכות, אלא משהים את התשלום. אם חבר הכנסת מורשע בבית המשפט, הרי שהצעת החוק קובעת שבמקרה כזה, כעונש אובליגטורי, יישללו זכויותיו. אם הודיע היועץ המשפטי לממשלה כי הוא איננו מתכוון להגיש כתב אישום, או שחבר הכנסת זוכה, יוחזרו לו זכויותיו רטרואקטיבית. דהיינו, החוק לא בא לפגוע בחשוד, החוק בא להשעות. כפי שעובד מדינה שחשוד בעבירה </w:t>
      </w:r>
      <w:r w:rsidRPr="009F51EF">
        <w:rPr>
          <w:rFonts w:cs="David"/>
          <w:rtl/>
        </w:rPr>
        <w:t>–</w:t>
      </w:r>
      <w:r w:rsidRPr="009F51EF">
        <w:rPr>
          <w:rFonts w:cs="David" w:hint="cs"/>
          <w:rtl/>
        </w:rPr>
        <w:t xml:space="preserve"> משעים אותו מעבודתו, אותו הדבר יחולו לגבי זכויותיו של חבר הכנסת. </w:t>
      </w:r>
    </w:p>
    <w:p w14:paraId="7165005A" w14:textId="77777777" w:rsidR="009F51EF" w:rsidRPr="009F51EF" w:rsidRDefault="009F51EF" w:rsidP="009F51EF">
      <w:pPr>
        <w:bidi/>
        <w:rPr>
          <w:rFonts w:cs="David" w:hint="cs"/>
          <w:rtl/>
        </w:rPr>
      </w:pPr>
    </w:p>
    <w:p w14:paraId="4ACB63B9" w14:textId="77777777" w:rsidR="009F51EF" w:rsidRPr="009F51EF" w:rsidRDefault="009F51EF" w:rsidP="009F51EF">
      <w:pPr>
        <w:bidi/>
        <w:rPr>
          <w:rFonts w:cs="David" w:hint="cs"/>
          <w:rtl/>
        </w:rPr>
      </w:pPr>
      <w:r w:rsidRPr="009F51EF">
        <w:rPr>
          <w:rFonts w:cs="David" w:hint="cs"/>
          <w:u w:val="single"/>
          <w:rtl/>
        </w:rPr>
        <w:t xml:space="preserve">משה </w:t>
      </w:r>
      <w:proofErr w:type="spellStart"/>
      <w:r w:rsidRPr="009F51EF">
        <w:rPr>
          <w:rFonts w:cs="David" w:hint="cs"/>
          <w:u w:val="single"/>
          <w:rtl/>
        </w:rPr>
        <w:t>שרוני</w:t>
      </w:r>
      <w:proofErr w:type="spellEnd"/>
      <w:r w:rsidRPr="009F51EF">
        <w:rPr>
          <w:rFonts w:cs="David" w:hint="cs"/>
          <w:u w:val="single"/>
          <w:rtl/>
        </w:rPr>
        <w:t>:</w:t>
      </w:r>
    </w:p>
    <w:p w14:paraId="77BD80C0" w14:textId="77777777" w:rsidR="009F51EF" w:rsidRPr="009F51EF" w:rsidRDefault="009F51EF" w:rsidP="009F51EF">
      <w:pPr>
        <w:bidi/>
        <w:rPr>
          <w:rFonts w:cs="David" w:hint="cs"/>
          <w:rtl/>
        </w:rPr>
      </w:pPr>
    </w:p>
    <w:p w14:paraId="3C015011" w14:textId="77777777" w:rsidR="009F51EF" w:rsidRPr="009F51EF" w:rsidRDefault="009F51EF" w:rsidP="009F51EF">
      <w:pPr>
        <w:bidi/>
        <w:rPr>
          <w:rFonts w:cs="David" w:hint="cs"/>
          <w:rtl/>
        </w:rPr>
      </w:pPr>
      <w:r w:rsidRPr="009F51EF">
        <w:rPr>
          <w:rFonts w:cs="David" w:hint="cs"/>
          <w:rtl/>
        </w:rPr>
        <w:tab/>
        <w:t xml:space="preserve"> אבל עובד מדינה מקבל 50% שכר כשהוא מושעה. </w:t>
      </w:r>
    </w:p>
    <w:p w14:paraId="19698202" w14:textId="77777777" w:rsidR="009F51EF" w:rsidRPr="009F51EF" w:rsidRDefault="009F51EF" w:rsidP="009F51EF">
      <w:pPr>
        <w:bidi/>
        <w:rPr>
          <w:rFonts w:cs="David" w:hint="cs"/>
          <w:rtl/>
        </w:rPr>
      </w:pPr>
    </w:p>
    <w:p w14:paraId="7FAD346E" w14:textId="77777777" w:rsidR="009F51EF" w:rsidRPr="009F51EF" w:rsidRDefault="009F51EF" w:rsidP="009F51EF">
      <w:pPr>
        <w:bidi/>
        <w:rPr>
          <w:rFonts w:cs="David" w:hint="cs"/>
          <w:u w:val="single"/>
          <w:rtl/>
        </w:rPr>
      </w:pPr>
      <w:r w:rsidRPr="009F51EF">
        <w:rPr>
          <w:rFonts w:cs="David" w:hint="cs"/>
          <w:u w:val="single"/>
          <w:rtl/>
        </w:rPr>
        <w:t>דוד רותם:</w:t>
      </w:r>
    </w:p>
    <w:p w14:paraId="32C15886" w14:textId="77777777" w:rsidR="009F51EF" w:rsidRPr="009F51EF" w:rsidRDefault="009F51EF" w:rsidP="009F51EF">
      <w:pPr>
        <w:bidi/>
        <w:rPr>
          <w:rFonts w:cs="David" w:hint="cs"/>
          <w:rtl/>
        </w:rPr>
      </w:pPr>
    </w:p>
    <w:p w14:paraId="3E6DCA32" w14:textId="77777777" w:rsidR="009F51EF" w:rsidRPr="009F51EF" w:rsidRDefault="009F51EF" w:rsidP="009F51EF">
      <w:pPr>
        <w:bidi/>
        <w:rPr>
          <w:rFonts w:cs="David" w:hint="cs"/>
          <w:rtl/>
        </w:rPr>
      </w:pPr>
      <w:r w:rsidRPr="009F51EF">
        <w:rPr>
          <w:rFonts w:cs="David" w:hint="cs"/>
          <w:rtl/>
        </w:rPr>
        <w:tab/>
        <w:t xml:space="preserve"> אין לנו אפשרות בשלב זה להשעות חברי כנסת. </w:t>
      </w:r>
    </w:p>
    <w:p w14:paraId="14F2BEE0" w14:textId="77777777" w:rsidR="009F51EF" w:rsidRPr="009F51EF" w:rsidRDefault="009F51EF" w:rsidP="009F51EF">
      <w:pPr>
        <w:bidi/>
        <w:rPr>
          <w:rFonts w:cs="David" w:hint="cs"/>
          <w:rtl/>
        </w:rPr>
      </w:pPr>
    </w:p>
    <w:p w14:paraId="3F9161A1" w14:textId="77777777" w:rsidR="009F51EF" w:rsidRPr="009F51EF" w:rsidRDefault="009F51EF" w:rsidP="009F51EF">
      <w:pPr>
        <w:bidi/>
        <w:rPr>
          <w:rFonts w:cs="David" w:hint="cs"/>
          <w:rtl/>
        </w:rPr>
      </w:pPr>
      <w:r w:rsidRPr="009F51EF">
        <w:rPr>
          <w:rFonts w:cs="David" w:hint="cs"/>
          <w:u w:val="single"/>
          <w:rtl/>
        </w:rPr>
        <w:t xml:space="preserve">עו"ד נורית </w:t>
      </w:r>
      <w:proofErr w:type="spellStart"/>
      <w:r w:rsidRPr="009F51EF">
        <w:rPr>
          <w:rFonts w:cs="David" w:hint="cs"/>
          <w:u w:val="single"/>
          <w:rtl/>
        </w:rPr>
        <w:t>אלשטיין</w:t>
      </w:r>
      <w:proofErr w:type="spellEnd"/>
      <w:r w:rsidRPr="009F51EF">
        <w:rPr>
          <w:rFonts w:cs="David" w:hint="cs"/>
          <w:u w:val="single"/>
          <w:rtl/>
        </w:rPr>
        <w:t>:</w:t>
      </w:r>
    </w:p>
    <w:p w14:paraId="475B378D" w14:textId="77777777" w:rsidR="009F51EF" w:rsidRPr="009F51EF" w:rsidRDefault="009F51EF" w:rsidP="009F51EF">
      <w:pPr>
        <w:bidi/>
        <w:rPr>
          <w:rFonts w:cs="David" w:hint="cs"/>
          <w:rtl/>
        </w:rPr>
      </w:pPr>
    </w:p>
    <w:p w14:paraId="116F02CD" w14:textId="77777777" w:rsidR="009F51EF" w:rsidRPr="009F51EF" w:rsidRDefault="009F51EF" w:rsidP="009F51EF">
      <w:pPr>
        <w:bidi/>
        <w:rPr>
          <w:rFonts w:cs="David" w:hint="cs"/>
          <w:rtl/>
        </w:rPr>
      </w:pPr>
      <w:r w:rsidRPr="009F51EF">
        <w:rPr>
          <w:rFonts w:cs="David" w:hint="cs"/>
          <w:rtl/>
        </w:rPr>
        <w:tab/>
        <w:t xml:space="preserve"> צריך לתקן את החוק. </w:t>
      </w:r>
    </w:p>
    <w:p w14:paraId="6ACB3F7F" w14:textId="77777777" w:rsidR="009F51EF" w:rsidRPr="009F51EF" w:rsidRDefault="009F51EF" w:rsidP="009F51EF">
      <w:pPr>
        <w:bidi/>
        <w:rPr>
          <w:rFonts w:cs="David" w:hint="cs"/>
          <w:rtl/>
        </w:rPr>
      </w:pPr>
    </w:p>
    <w:p w14:paraId="124FE0DA" w14:textId="77777777" w:rsidR="009F51EF" w:rsidRDefault="009F51EF" w:rsidP="009F51EF">
      <w:pPr>
        <w:bidi/>
        <w:rPr>
          <w:rFonts w:cs="David" w:hint="cs"/>
          <w:u w:val="single"/>
          <w:rtl/>
        </w:rPr>
      </w:pPr>
    </w:p>
    <w:p w14:paraId="1D71CC76" w14:textId="77777777" w:rsidR="009F51EF" w:rsidRDefault="009F51EF" w:rsidP="009F51EF">
      <w:pPr>
        <w:bidi/>
        <w:rPr>
          <w:rFonts w:cs="David" w:hint="cs"/>
          <w:u w:val="single"/>
          <w:rtl/>
        </w:rPr>
      </w:pPr>
    </w:p>
    <w:p w14:paraId="31BD865D" w14:textId="77777777" w:rsidR="009F51EF" w:rsidRDefault="009F51EF" w:rsidP="009F51EF">
      <w:pPr>
        <w:bidi/>
        <w:rPr>
          <w:rFonts w:cs="David" w:hint="cs"/>
          <w:u w:val="single"/>
          <w:rtl/>
        </w:rPr>
      </w:pPr>
    </w:p>
    <w:p w14:paraId="4ED859CD" w14:textId="77777777" w:rsidR="009F51EF" w:rsidRDefault="009F51EF" w:rsidP="009F51EF">
      <w:pPr>
        <w:bidi/>
        <w:rPr>
          <w:rFonts w:cs="David" w:hint="cs"/>
          <w:u w:val="single"/>
          <w:rtl/>
        </w:rPr>
      </w:pPr>
    </w:p>
    <w:p w14:paraId="5CF9FA44" w14:textId="77777777" w:rsidR="009F51EF" w:rsidRDefault="009F51EF" w:rsidP="009F51EF">
      <w:pPr>
        <w:bidi/>
        <w:rPr>
          <w:rFonts w:cs="David" w:hint="cs"/>
          <w:u w:val="single"/>
          <w:rtl/>
        </w:rPr>
      </w:pPr>
    </w:p>
    <w:p w14:paraId="7D02F903" w14:textId="77777777" w:rsidR="009F51EF" w:rsidRDefault="009F51EF" w:rsidP="009F51EF">
      <w:pPr>
        <w:bidi/>
        <w:rPr>
          <w:rFonts w:cs="David" w:hint="cs"/>
          <w:u w:val="single"/>
          <w:rtl/>
        </w:rPr>
      </w:pPr>
    </w:p>
    <w:p w14:paraId="7617E105" w14:textId="77777777" w:rsidR="009F51EF" w:rsidRPr="009F51EF" w:rsidRDefault="009F51EF" w:rsidP="009F51EF">
      <w:pPr>
        <w:bidi/>
        <w:rPr>
          <w:rFonts w:cs="David" w:hint="cs"/>
          <w:u w:val="single"/>
          <w:rtl/>
        </w:rPr>
      </w:pPr>
      <w:r w:rsidRPr="009F51EF">
        <w:rPr>
          <w:rFonts w:cs="David" w:hint="cs"/>
          <w:u w:val="single"/>
          <w:rtl/>
        </w:rPr>
        <w:t>דוד רותם:</w:t>
      </w:r>
    </w:p>
    <w:p w14:paraId="0D20839E" w14:textId="77777777" w:rsidR="009F51EF" w:rsidRPr="009F51EF" w:rsidRDefault="009F51EF" w:rsidP="009F51EF">
      <w:pPr>
        <w:bidi/>
        <w:rPr>
          <w:rFonts w:cs="David" w:hint="cs"/>
          <w:rtl/>
        </w:rPr>
      </w:pPr>
    </w:p>
    <w:p w14:paraId="3365EF2F" w14:textId="77777777" w:rsidR="009F51EF" w:rsidRPr="009F51EF" w:rsidRDefault="009F51EF" w:rsidP="009F51EF">
      <w:pPr>
        <w:bidi/>
        <w:rPr>
          <w:rFonts w:cs="David" w:hint="cs"/>
          <w:rtl/>
        </w:rPr>
      </w:pPr>
      <w:r w:rsidRPr="009F51EF">
        <w:rPr>
          <w:rFonts w:cs="David" w:hint="cs"/>
          <w:rtl/>
        </w:rPr>
        <w:tab/>
        <w:t xml:space="preserve"> צריך לתקן את החוק. אני מסכים אתך, גברתי היועצת. </w:t>
      </w:r>
    </w:p>
    <w:p w14:paraId="6895AD0C" w14:textId="77777777" w:rsidR="009F51EF" w:rsidRPr="009F51EF" w:rsidRDefault="009F51EF" w:rsidP="009F51EF">
      <w:pPr>
        <w:bidi/>
        <w:rPr>
          <w:rFonts w:cs="David" w:hint="cs"/>
          <w:rtl/>
        </w:rPr>
      </w:pPr>
    </w:p>
    <w:p w14:paraId="511C906E" w14:textId="77777777" w:rsidR="009F51EF" w:rsidRPr="009F51EF" w:rsidRDefault="009F51EF" w:rsidP="009F51EF">
      <w:pPr>
        <w:bidi/>
        <w:rPr>
          <w:rFonts w:cs="David" w:hint="cs"/>
          <w:rtl/>
        </w:rPr>
      </w:pPr>
      <w:r w:rsidRPr="009F51EF">
        <w:rPr>
          <w:rFonts w:cs="David" w:hint="cs"/>
          <w:u w:val="single"/>
          <w:rtl/>
        </w:rPr>
        <w:t xml:space="preserve">עו"ד נורית </w:t>
      </w:r>
      <w:proofErr w:type="spellStart"/>
      <w:r w:rsidRPr="009F51EF">
        <w:rPr>
          <w:rFonts w:cs="David" w:hint="cs"/>
          <w:u w:val="single"/>
          <w:rtl/>
        </w:rPr>
        <w:t>אלשטיין</w:t>
      </w:r>
      <w:proofErr w:type="spellEnd"/>
      <w:r w:rsidRPr="009F51EF">
        <w:rPr>
          <w:rFonts w:cs="David" w:hint="cs"/>
          <w:u w:val="single"/>
          <w:rtl/>
        </w:rPr>
        <w:t>:</w:t>
      </w:r>
    </w:p>
    <w:p w14:paraId="4FDDBB74" w14:textId="77777777" w:rsidR="009F51EF" w:rsidRPr="009F51EF" w:rsidRDefault="009F51EF" w:rsidP="009F51EF">
      <w:pPr>
        <w:bidi/>
        <w:rPr>
          <w:rFonts w:cs="David" w:hint="cs"/>
          <w:rtl/>
        </w:rPr>
      </w:pPr>
    </w:p>
    <w:p w14:paraId="086D35C6" w14:textId="77777777" w:rsidR="009F51EF" w:rsidRPr="009F51EF" w:rsidRDefault="009F51EF" w:rsidP="009F51EF">
      <w:pPr>
        <w:bidi/>
        <w:rPr>
          <w:rFonts w:cs="David" w:hint="cs"/>
          <w:rtl/>
        </w:rPr>
      </w:pPr>
      <w:r w:rsidRPr="009F51EF">
        <w:rPr>
          <w:rFonts w:cs="David" w:hint="cs"/>
          <w:rtl/>
        </w:rPr>
        <w:tab/>
        <w:t xml:space="preserve"> יש השעיה לאחר הרשעה. </w:t>
      </w:r>
    </w:p>
    <w:p w14:paraId="60B49E3B" w14:textId="77777777" w:rsidR="009F51EF" w:rsidRPr="009F51EF" w:rsidRDefault="009F51EF" w:rsidP="009F51EF">
      <w:pPr>
        <w:bidi/>
        <w:rPr>
          <w:rFonts w:cs="David" w:hint="cs"/>
          <w:rtl/>
        </w:rPr>
      </w:pPr>
    </w:p>
    <w:p w14:paraId="0C272B35" w14:textId="77777777" w:rsidR="009F51EF" w:rsidRPr="009F51EF" w:rsidRDefault="009F51EF" w:rsidP="009F51EF">
      <w:pPr>
        <w:bidi/>
        <w:rPr>
          <w:rFonts w:cs="David" w:hint="cs"/>
          <w:u w:val="single"/>
          <w:rtl/>
        </w:rPr>
      </w:pPr>
      <w:r w:rsidRPr="009F51EF">
        <w:rPr>
          <w:rFonts w:cs="David" w:hint="cs"/>
          <w:u w:val="single"/>
          <w:rtl/>
        </w:rPr>
        <w:t>דוד רותם:</w:t>
      </w:r>
    </w:p>
    <w:p w14:paraId="55B147B3" w14:textId="77777777" w:rsidR="009F51EF" w:rsidRPr="009F51EF" w:rsidRDefault="009F51EF" w:rsidP="009F51EF">
      <w:pPr>
        <w:bidi/>
        <w:rPr>
          <w:rFonts w:cs="David" w:hint="cs"/>
          <w:rtl/>
        </w:rPr>
      </w:pPr>
    </w:p>
    <w:p w14:paraId="0D1887C1" w14:textId="77777777" w:rsidR="009F51EF" w:rsidRPr="009F51EF" w:rsidRDefault="009F51EF" w:rsidP="009F51EF">
      <w:pPr>
        <w:bidi/>
        <w:rPr>
          <w:rFonts w:cs="David" w:hint="cs"/>
          <w:rtl/>
        </w:rPr>
      </w:pPr>
      <w:r w:rsidRPr="009F51EF">
        <w:rPr>
          <w:rFonts w:cs="David" w:hint="cs"/>
          <w:rtl/>
        </w:rPr>
        <w:tab/>
        <w:t xml:space="preserve"> אני מדבר על מצב שלפני הרשעה. אנחנו מדברים בנבחרים, בחברי כנסת. אמון הציבור בבית הזה, בחברי הכנסת, בנבחרים שלו, מידרדר אל מתחת לכיסא. </w:t>
      </w:r>
    </w:p>
    <w:p w14:paraId="011CB5E8" w14:textId="77777777" w:rsidR="009F51EF" w:rsidRPr="009F51EF" w:rsidRDefault="009F51EF" w:rsidP="009F51EF">
      <w:pPr>
        <w:bidi/>
        <w:rPr>
          <w:rFonts w:cs="David" w:hint="cs"/>
          <w:rtl/>
        </w:rPr>
      </w:pPr>
    </w:p>
    <w:p w14:paraId="457B4100"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24796DED" w14:textId="77777777" w:rsidR="009F51EF" w:rsidRPr="009F51EF" w:rsidRDefault="009F51EF" w:rsidP="009F51EF">
      <w:pPr>
        <w:bidi/>
        <w:rPr>
          <w:rFonts w:cs="David"/>
          <w:u w:val="single"/>
          <w:rtl/>
        </w:rPr>
      </w:pPr>
    </w:p>
    <w:p w14:paraId="617AE2A1" w14:textId="77777777" w:rsidR="009F51EF" w:rsidRPr="009F51EF" w:rsidRDefault="009F51EF" w:rsidP="009F51EF">
      <w:pPr>
        <w:bidi/>
        <w:rPr>
          <w:rFonts w:cs="David" w:hint="cs"/>
          <w:rtl/>
        </w:rPr>
      </w:pPr>
      <w:r w:rsidRPr="009F51EF">
        <w:rPr>
          <w:rFonts w:cs="David"/>
          <w:rtl/>
        </w:rPr>
        <w:tab/>
      </w:r>
      <w:r w:rsidRPr="009F51EF">
        <w:rPr>
          <w:rFonts w:cs="David" w:hint="cs"/>
          <w:rtl/>
        </w:rPr>
        <w:t xml:space="preserve"> משום שיש כאלה שמציעים הצעות חוק כאלה. זה גורם להידרדרות הכנסת. </w:t>
      </w:r>
    </w:p>
    <w:p w14:paraId="425529E8" w14:textId="77777777" w:rsidR="009F51EF" w:rsidRPr="009F51EF" w:rsidRDefault="009F51EF" w:rsidP="009F51EF">
      <w:pPr>
        <w:bidi/>
        <w:rPr>
          <w:rFonts w:cs="David" w:hint="cs"/>
          <w:rtl/>
        </w:rPr>
      </w:pPr>
    </w:p>
    <w:p w14:paraId="583586F1"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1886A757" w14:textId="77777777" w:rsidR="009F51EF" w:rsidRPr="009F51EF" w:rsidRDefault="009F51EF" w:rsidP="009F51EF">
      <w:pPr>
        <w:tabs>
          <w:tab w:val="left" w:pos="1221"/>
        </w:tabs>
        <w:bidi/>
        <w:rPr>
          <w:rFonts w:cs="David" w:hint="cs"/>
          <w:rtl/>
        </w:rPr>
      </w:pPr>
    </w:p>
    <w:p w14:paraId="00CE7BA4" w14:textId="77777777" w:rsidR="009F51EF" w:rsidRPr="009F51EF" w:rsidRDefault="009F51EF" w:rsidP="009F51EF">
      <w:pPr>
        <w:bidi/>
        <w:rPr>
          <w:rFonts w:cs="David" w:hint="cs"/>
          <w:rtl/>
        </w:rPr>
      </w:pPr>
      <w:r w:rsidRPr="009F51EF">
        <w:rPr>
          <w:rFonts w:cs="David" w:hint="cs"/>
          <w:rtl/>
        </w:rPr>
        <w:tab/>
        <w:t xml:space="preserve"> חבר הכנסת ברכה, שנתחיל את הדרמה מעכשיו?</w:t>
      </w:r>
    </w:p>
    <w:p w14:paraId="0C69FD8D" w14:textId="77777777" w:rsidR="009F51EF" w:rsidRPr="009F51EF" w:rsidRDefault="009F51EF" w:rsidP="009F51EF">
      <w:pPr>
        <w:bidi/>
        <w:rPr>
          <w:rFonts w:cs="David" w:hint="cs"/>
          <w:rtl/>
        </w:rPr>
      </w:pPr>
    </w:p>
    <w:p w14:paraId="5930BBD3" w14:textId="77777777" w:rsidR="009F51EF" w:rsidRPr="009F51EF" w:rsidRDefault="009F51EF" w:rsidP="009F51EF">
      <w:pPr>
        <w:bidi/>
        <w:rPr>
          <w:rFonts w:cs="David" w:hint="cs"/>
          <w:u w:val="single"/>
          <w:rtl/>
        </w:rPr>
      </w:pPr>
      <w:r w:rsidRPr="009F51EF">
        <w:rPr>
          <w:rFonts w:cs="David" w:hint="cs"/>
          <w:u w:val="single"/>
          <w:rtl/>
        </w:rPr>
        <w:t>דוד רותם:</w:t>
      </w:r>
    </w:p>
    <w:p w14:paraId="3DA27C6F" w14:textId="77777777" w:rsidR="009F51EF" w:rsidRPr="009F51EF" w:rsidRDefault="009F51EF" w:rsidP="009F51EF">
      <w:pPr>
        <w:bidi/>
        <w:rPr>
          <w:rFonts w:cs="David" w:hint="cs"/>
          <w:rtl/>
        </w:rPr>
      </w:pPr>
    </w:p>
    <w:p w14:paraId="1D8C8A57" w14:textId="77777777" w:rsidR="009F51EF" w:rsidRPr="009F51EF" w:rsidRDefault="009F51EF" w:rsidP="009F51EF">
      <w:pPr>
        <w:bidi/>
        <w:rPr>
          <w:rFonts w:cs="David" w:hint="cs"/>
          <w:rtl/>
        </w:rPr>
      </w:pPr>
      <w:r w:rsidRPr="009F51EF">
        <w:rPr>
          <w:rFonts w:cs="David" w:hint="cs"/>
          <w:rtl/>
        </w:rPr>
        <w:tab/>
        <w:t xml:space="preserve"> אני שתיתי הבוקר שתי כוסות קפה כדי לא להיגרר. </w:t>
      </w:r>
    </w:p>
    <w:p w14:paraId="33A3E12E" w14:textId="77777777" w:rsidR="009F51EF" w:rsidRPr="009F51EF" w:rsidRDefault="009F51EF" w:rsidP="009F51EF">
      <w:pPr>
        <w:bidi/>
        <w:rPr>
          <w:rFonts w:cs="David" w:hint="cs"/>
          <w:rtl/>
        </w:rPr>
      </w:pPr>
    </w:p>
    <w:p w14:paraId="310276AE"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468FCA4D" w14:textId="77777777" w:rsidR="009F51EF" w:rsidRPr="009F51EF" w:rsidRDefault="009F51EF" w:rsidP="009F51EF">
      <w:pPr>
        <w:tabs>
          <w:tab w:val="left" w:pos="1221"/>
        </w:tabs>
        <w:bidi/>
        <w:rPr>
          <w:rFonts w:cs="David" w:hint="cs"/>
          <w:rtl/>
        </w:rPr>
      </w:pPr>
    </w:p>
    <w:p w14:paraId="1550C4B1" w14:textId="77777777" w:rsidR="009F51EF" w:rsidRPr="009F51EF" w:rsidRDefault="009F51EF" w:rsidP="009F51EF">
      <w:pPr>
        <w:bidi/>
        <w:rPr>
          <w:rFonts w:cs="David" w:hint="cs"/>
          <w:rtl/>
        </w:rPr>
      </w:pPr>
      <w:r w:rsidRPr="009F51EF">
        <w:rPr>
          <w:rFonts w:cs="David" w:hint="cs"/>
          <w:rtl/>
        </w:rPr>
        <w:tab/>
        <w:t xml:space="preserve">אני לקחתי כדור. </w:t>
      </w:r>
    </w:p>
    <w:p w14:paraId="5696702C" w14:textId="77777777" w:rsidR="009F51EF" w:rsidRPr="009F51EF" w:rsidRDefault="009F51EF" w:rsidP="009F51EF">
      <w:pPr>
        <w:bidi/>
        <w:rPr>
          <w:rFonts w:cs="David" w:hint="cs"/>
          <w:rtl/>
        </w:rPr>
      </w:pPr>
    </w:p>
    <w:p w14:paraId="645A38D3" w14:textId="77777777" w:rsidR="009F51EF" w:rsidRPr="009F51EF" w:rsidRDefault="009F51EF" w:rsidP="009F51EF">
      <w:pPr>
        <w:bidi/>
        <w:rPr>
          <w:rFonts w:cs="David" w:hint="cs"/>
          <w:rtl/>
        </w:rPr>
      </w:pPr>
      <w:proofErr w:type="spellStart"/>
      <w:r w:rsidRPr="009F51EF">
        <w:rPr>
          <w:rFonts w:cs="David" w:hint="cs"/>
          <w:u w:val="single"/>
          <w:rtl/>
        </w:rPr>
        <w:t>ג'מאל</w:t>
      </w:r>
      <w:proofErr w:type="spellEnd"/>
      <w:r w:rsidRPr="009F51EF">
        <w:rPr>
          <w:rFonts w:cs="David" w:hint="cs"/>
          <w:u w:val="single"/>
          <w:rtl/>
        </w:rPr>
        <w:t xml:space="preserve"> </w:t>
      </w:r>
      <w:proofErr w:type="spellStart"/>
      <w:r w:rsidRPr="009F51EF">
        <w:rPr>
          <w:rFonts w:cs="David" w:hint="cs"/>
          <w:u w:val="single"/>
          <w:rtl/>
        </w:rPr>
        <w:t>זחאלקה</w:t>
      </w:r>
      <w:proofErr w:type="spellEnd"/>
      <w:r w:rsidRPr="009F51EF">
        <w:rPr>
          <w:rFonts w:cs="David" w:hint="cs"/>
          <w:u w:val="single"/>
          <w:rtl/>
        </w:rPr>
        <w:t>:</w:t>
      </w:r>
    </w:p>
    <w:p w14:paraId="7442E59E" w14:textId="77777777" w:rsidR="009F51EF" w:rsidRPr="009F51EF" w:rsidRDefault="009F51EF" w:rsidP="009F51EF">
      <w:pPr>
        <w:bidi/>
        <w:rPr>
          <w:rFonts w:cs="David" w:hint="cs"/>
          <w:rtl/>
        </w:rPr>
      </w:pPr>
    </w:p>
    <w:p w14:paraId="456FDEFA" w14:textId="77777777" w:rsidR="009F51EF" w:rsidRPr="009F51EF" w:rsidRDefault="009F51EF" w:rsidP="009F51EF">
      <w:pPr>
        <w:bidi/>
        <w:rPr>
          <w:rFonts w:cs="David" w:hint="cs"/>
          <w:rtl/>
        </w:rPr>
      </w:pPr>
      <w:r w:rsidRPr="009F51EF">
        <w:rPr>
          <w:rFonts w:cs="David" w:hint="cs"/>
          <w:rtl/>
        </w:rPr>
        <w:tab/>
        <w:t xml:space="preserve"> אני לקחתי כדור נגד בחילות. </w:t>
      </w:r>
    </w:p>
    <w:p w14:paraId="6FC9EAF8" w14:textId="77777777" w:rsidR="009F51EF" w:rsidRPr="009F51EF" w:rsidRDefault="009F51EF" w:rsidP="009F51EF">
      <w:pPr>
        <w:bidi/>
        <w:rPr>
          <w:rFonts w:cs="David" w:hint="cs"/>
          <w:rtl/>
        </w:rPr>
      </w:pPr>
    </w:p>
    <w:p w14:paraId="3048173E" w14:textId="77777777" w:rsidR="009F51EF" w:rsidRPr="009F51EF" w:rsidRDefault="009F51EF" w:rsidP="009F51EF">
      <w:pPr>
        <w:bidi/>
        <w:rPr>
          <w:rFonts w:cs="David" w:hint="cs"/>
          <w:u w:val="single"/>
          <w:rtl/>
        </w:rPr>
      </w:pPr>
      <w:r w:rsidRPr="009F51EF">
        <w:rPr>
          <w:rFonts w:cs="David" w:hint="cs"/>
          <w:u w:val="single"/>
          <w:rtl/>
        </w:rPr>
        <w:t>דוד רותם:</w:t>
      </w:r>
    </w:p>
    <w:p w14:paraId="58B075C5" w14:textId="77777777" w:rsidR="009F51EF" w:rsidRPr="009F51EF" w:rsidRDefault="009F51EF" w:rsidP="009F51EF">
      <w:pPr>
        <w:bidi/>
        <w:rPr>
          <w:rFonts w:cs="David" w:hint="cs"/>
          <w:rtl/>
        </w:rPr>
      </w:pPr>
    </w:p>
    <w:p w14:paraId="04A2F504" w14:textId="77777777" w:rsidR="009F51EF" w:rsidRPr="009F51EF" w:rsidRDefault="009F51EF" w:rsidP="009F51EF">
      <w:pPr>
        <w:bidi/>
        <w:rPr>
          <w:rFonts w:cs="David" w:hint="cs"/>
          <w:rtl/>
        </w:rPr>
      </w:pPr>
      <w:r w:rsidRPr="009F51EF">
        <w:rPr>
          <w:rFonts w:cs="David" w:hint="cs"/>
          <w:rtl/>
        </w:rPr>
        <w:tab/>
        <w:t xml:space="preserve"> אני רוצה להבין למה דווקא בחברי הכנסת הערבים זה מעורר חלחלה ובחילה. האם בחוק הזה כתוב שחברי כנסת ערבים חשודים בפגיעה בביטחון המדינה? להיפך, חברי הכנסת הערבים היו צריכים להיות הראשונים לתמוך בחוק הזה, משום שהרי הם תמיד אומרים: אנחנו לא פוגעים בביטחון המדינה, סתם מעלילים עלינו. בואו נראה אתכם. </w:t>
      </w:r>
    </w:p>
    <w:p w14:paraId="7A9E43E3" w14:textId="77777777" w:rsidR="009F51EF" w:rsidRPr="009F51EF" w:rsidRDefault="009F51EF" w:rsidP="009F51EF">
      <w:pPr>
        <w:bidi/>
        <w:rPr>
          <w:rFonts w:cs="David" w:hint="cs"/>
          <w:rtl/>
        </w:rPr>
      </w:pPr>
    </w:p>
    <w:p w14:paraId="249F4677" w14:textId="77777777" w:rsidR="009F51EF" w:rsidRPr="009F51EF" w:rsidRDefault="009F51EF" w:rsidP="009F51EF">
      <w:pPr>
        <w:bidi/>
        <w:rPr>
          <w:rFonts w:cs="David" w:hint="cs"/>
          <w:rtl/>
        </w:rPr>
      </w:pPr>
      <w:r w:rsidRPr="009F51EF">
        <w:rPr>
          <w:rFonts w:cs="David" w:hint="cs"/>
          <w:u w:val="single"/>
          <w:rtl/>
        </w:rPr>
        <w:t>ראובן ריבלין:</w:t>
      </w:r>
    </w:p>
    <w:p w14:paraId="0D5F0565" w14:textId="77777777" w:rsidR="009F51EF" w:rsidRPr="009F51EF" w:rsidRDefault="009F51EF" w:rsidP="009F51EF">
      <w:pPr>
        <w:bidi/>
        <w:rPr>
          <w:rFonts w:cs="David" w:hint="cs"/>
          <w:rtl/>
        </w:rPr>
      </w:pPr>
    </w:p>
    <w:p w14:paraId="115EB615" w14:textId="77777777" w:rsidR="009F51EF" w:rsidRPr="009F51EF" w:rsidRDefault="009F51EF" w:rsidP="009F51EF">
      <w:pPr>
        <w:bidi/>
        <w:rPr>
          <w:rFonts w:cs="David" w:hint="cs"/>
          <w:rtl/>
        </w:rPr>
      </w:pPr>
      <w:r w:rsidRPr="009F51EF">
        <w:rPr>
          <w:rFonts w:cs="David" w:hint="cs"/>
          <w:rtl/>
        </w:rPr>
        <w:tab/>
        <w:t xml:space="preserve"> אבל חשוד לא יכול להיות אדם שהעלילו עליו? נניח שמחר אתה אומר שאני חשוד. </w:t>
      </w:r>
    </w:p>
    <w:p w14:paraId="797BF48E" w14:textId="77777777" w:rsidR="009F51EF" w:rsidRPr="009F51EF" w:rsidRDefault="009F51EF" w:rsidP="009F51EF">
      <w:pPr>
        <w:bidi/>
        <w:rPr>
          <w:rFonts w:cs="David" w:hint="cs"/>
          <w:rtl/>
        </w:rPr>
      </w:pPr>
    </w:p>
    <w:p w14:paraId="2361DCE1" w14:textId="77777777" w:rsidR="009F51EF" w:rsidRPr="009F51EF" w:rsidRDefault="009F51EF" w:rsidP="009F51EF">
      <w:pPr>
        <w:bidi/>
        <w:rPr>
          <w:rFonts w:cs="David" w:hint="cs"/>
          <w:u w:val="single"/>
          <w:rtl/>
        </w:rPr>
      </w:pPr>
      <w:r w:rsidRPr="009F51EF">
        <w:rPr>
          <w:rFonts w:cs="David" w:hint="cs"/>
          <w:u w:val="single"/>
          <w:rtl/>
        </w:rPr>
        <w:t>דוד רותם:</w:t>
      </w:r>
    </w:p>
    <w:p w14:paraId="7C636FCA" w14:textId="77777777" w:rsidR="009F51EF" w:rsidRPr="009F51EF" w:rsidRDefault="009F51EF" w:rsidP="009F51EF">
      <w:pPr>
        <w:bidi/>
        <w:rPr>
          <w:rFonts w:cs="David" w:hint="cs"/>
          <w:rtl/>
        </w:rPr>
      </w:pPr>
    </w:p>
    <w:p w14:paraId="0DC4803D" w14:textId="77777777" w:rsidR="009F51EF" w:rsidRPr="009F51EF" w:rsidRDefault="009F51EF" w:rsidP="009F51EF">
      <w:pPr>
        <w:bidi/>
        <w:rPr>
          <w:rFonts w:cs="David" w:hint="cs"/>
          <w:rtl/>
        </w:rPr>
      </w:pPr>
      <w:r w:rsidRPr="009F51EF">
        <w:rPr>
          <w:rFonts w:cs="David" w:hint="cs"/>
          <w:rtl/>
        </w:rPr>
        <w:tab/>
        <w:t xml:space="preserve"> לא אני, היועץ המשפטי לממשלה. </w:t>
      </w:r>
    </w:p>
    <w:p w14:paraId="46784E58" w14:textId="77777777" w:rsidR="009F51EF" w:rsidRPr="009F51EF" w:rsidRDefault="009F51EF" w:rsidP="009F51EF">
      <w:pPr>
        <w:bidi/>
        <w:rPr>
          <w:rFonts w:cs="David" w:hint="cs"/>
          <w:rtl/>
        </w:rPr>
      </w:pPr>
    </w:p>
    <w:p w14:paraId="106269ED" w14:textId="77777777" w:rsidR="009F51EF" w:rsidRPr="009F51EF" w:rsidRDefault="009F51EF" w:rsidP="009F51EF">
      <w:pPr>
        <w:bidi/>
        <w:rPr>
          <w:rFonts w:cs="David" w:hint="cs"/>
          <w:rtl/>
        </w:rPr>
      </w:pPr>
      <w:r w:rsidRPr="009F51EF">
        <w:rPr>
          <w:rFonts w:cs="David" w:hint="cs"/>
          <w:u w:val="single"/>
          <w:rtl/>
        </w:rPr>
        <w:t xml:space="preserve">עו"ד נורית </w:t>
      </w:r>
      <w:proofErr w:type="spellStart"/>
      <w:r w:rsidRPr="009F51EF">
        <w:rPr>
          <w:rFonts w:cs="David" w:hint="cs"/>
          <w:u w:val="single"/>
          <w:rtl/>
        </w:rPr>
        <w:t>אלשטיין</w:t>
      </w:r>
      <w:proofErr w:type="spellEnd"/>
      <w:r w:rsidRPr="009F51EF">
        <w:rPr>
          <w:rFonts w:cs="David" w:hint="cs"/>
          <w:u w:val="single"/>
          <w:rtl/>
        </w:rPr>
        <w:t>:</w:t>
      </w:r>
    </w:p>
    <w:p w14:paraId="2A86686A" w14:textId="77777777" w:rsidR="009F51EF" w:rsidRPr="009F51EF" w:rsidRDefault="009F51EF" w:rsidP="009F51EF">
      <w:pPr>
        <w:bidi/>
        <w:rPr>
          <w:rFonts w:cs="David" w:hint="cs"/>
          <w:rtl/>
        </w:rPr>
      </w:pPr>
    </w:p>
    <w:p w14:paraId="016070A5" w14:textId="77777777" w:rsidR="009F51EF" w:rsidRPr="009F51EF" w:rsidRDefault="009F51EF" w:rsidP="009F51EF">
      <w:pPr>
        <w:bidi/>
        <w:rPr>
          <w:rFonts w:cs="David" w:hint="cs"/>
          <w:rtl/>
        </w:rPr>
      </w:pPr>
      <w:r w:rsidRPr="009F51EF">
        <w:rPr>
          <w:rFonts w:cs="David" w:hint="cs"/>
          <w:rtl/>
        </w:rPr>
        <w:tab/>
        <w:t xml:space="preserve"> איך אתה יודע מה הוא אומר?</w:t>
      </w:r>
    </w:p>
    <w:p w14:paraId="6BCE1E04" w14:textId="77777777" w:rsidR="009F51EF" w:rsidRDefault="009F51EF" w:rsidP="009F51EF">
      <w:pPr>
        <w:bidi/>
        <w:rPr>
          <w:rFonts w:cs="David" w:hint="cs"/>
          <w:rtl/>
        </w:rPr>
      </w:pPr>
    </w:p>
    <w:p w14:paraId="5D626282" w14:textId="77777777" w:rsidR="009F51EF" w:rsidRDefault="009F51EF" w:rsidP="009F51EF">
      <w:pPr>
        <w:bidi/>
        <w:rPr>
          <w:rFonts w:cs="David" w:hint="cs"/>
          <w:rtl/>
        </w:rPr>
      </w:pPr>
    </w:p>
    <w:p w14:paraId="2269FF8D" w14:textId="77777777" w:rsidR="009F51EF" w:rsidRDefault="009F51EF" w:rsidP="009F51EF">
      <w:pPr>
        <w:bidi/>
        <w:rPr>
          <w:rFonts w:cs="David" w:hint="cs"/>
          <w:rtl/>
        </w:rPr>
      </w:pPr>
    </w:p>
    <w:p w14:paraId="577D9465" w14:textId="77777777" w:rsidR="009F51EF" w:rsidRDefault="009F51EF" w:rsidP="009F51EF">
      <w:pPr>
        <w:bidi/>
        <w:rPr>
          <w:rFonts w:cs="David" w:hint="cs"/>
          <w:rtl/>
        </w:rPr>
      </w:pPr>
    </w:p>
    <w:p w14:paraId="07B2CE2C" w14:textId="77777777" w:rsidR="009F51EF" w:rsidRDefault="009F51EF" w:rsidP="009F51EF">
      <w:pPr>
        <w:bidi/>
        <w:rPr>
          <w:rFonts w:cs="David" w:hint="cs"/>
          <w:rtl/>
        </w:rPr>
      </w:pPr>
    </w:p>
    <w:p w14:paraId="719C1B8A" w14:textId="77777777" w:rsidR="009F51EF" w:rsidRPr="009F51EF" w:rsidRDefault="009F51EF" w:rsidP="009F51EF">
      <w:pPr>
        <w:bidi/>
        <w:rPr>
          <w:rFonts w:cs="David" w:hint="cs"/>
          <w:rtl/>
        </w:rPr>
      </w:pPr>
    </w:p>
    <w:p w14:paraId="0CD967C2" w14:textId="77777777" w:rsidR="009F51EF" w:rsidRPr="009F51EF" w:rsidRDefault="009F51EF" w:rsidP="009F51EF">
      <w:pPr>
        <w:bidi/>
        <w:rPr>
          <w:rFonts w:cs="David" w:hint="cs"/>
          <w:u w:val="single"/>
          <w:rtl/>
        </w:rPr>
      </w:pPr>
      <w:r w:rsidRPr="009F51EF">
        <w:rPr>
          <w:rFonts w:cs="David" w:hint="cs"/>
          <w:u w:val="single"/>
          <w:rtl/>
        </w:rPr>
        <w:t>דוד רותם:</w:t>
      </w:r>
    </w:p>
    <w:p w14:paraId="0B6E433D" w14:textId="77777777" w:rsidR="009F51EF" w:rsidRPr="009F51EF" w:rsidRDefault="009F51EF" w:rsidP="009F51EF">
      <w:pPr>
        <w:bidi/>
        <w:rPr>
          <w:rFonts w:cs="David" w:hint="cs"/>
          <w:rtl/>
        </w:rPr>
      </w:pPr>
    </w:p>
    <w:p w14:paraId="201632C2" w14:textId="77777777" w:rsidR="009F51EF" w:rsidRPr="009F51EF" w:rsidRDefault="009F51EF" w:rsidP="009F51EF">
      <w:pPr>
        <w:bidi/>
        <w:rPr>
          <w:rFonts w:cs="David" w:hint="cs"/>
          <w:rtl/>
        </w:rPr>
      </w:pPr>
      <w:r w:rsidRPr="009F51EF">
        <w:rPr>
          <w:rFonts w:cs="David" w:hint="cs"/>
          <w:rtl/>
        </w:rPr>
        <w:tab/>
        <w:t xml:space="preserve"> מה זה איך אני יודע? צריך לקרוא את החוק, גברתי היועצת המשפטית. </w:t>
      </w:r>
    </w:p>
    <w:p w14:paraId="0EA60DC7" w14:textId="77777777" w:rsidR="009F51EF" w:rsidRPr="009F51EF" w:rsidRDefault="009F51EF" w:rsidP="009F51EF">
      <w:pPr>
        <w:bidi/>
        <w:rPr>
          <w:rFonts w:cs="David" w:hint="cs"/>
          <w:rtl/>
        </w:rPr>
      </w:pPr>
    </w:p>
    <w:p w14:paraId="136B41D8"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14C9B7F0" w14:textId="77777777" w:rsidR="009F51EF" w:rsidRPr="009F51EF" w:rsidRDefault="009F51EF" w:rsidP="009F51EF">
      <w:pPr>
        <w:tabs>
          <w:tab w:val="left" w:pos="1221"/>
        </w:tabs>
        <w:bidi/>
        <w:rPr>
          <w:rFonts w:cs="David" w:hint="cs"/>
          <w:rtl/>
        </w:rPr>
      </w:pPr>
    </w:p>
    <w:p w14:paraId="19A23C12" w14:textId="77777777" w:rsidR="009F51EF" w:rsidRPr="009F51EF" w:rsidRDefault="009F51EF" w:rsidP="009F51EF">
      <w:pPr>
        <w:bidi/>
        <w:rPr>
          <w:rFonts w:cs="David" w:hint="cs"/>
          <w:rtl/>
        </w:rPr>
      </w:pPr>
      <w:r w:rsidRPr="009F51EF">
        <w:rPr>
          <w:rFonts w:cs="David" w:hint="cs"/>
          <w:rtl/>
        </w:rPr>
        <w:tab/>
        <w:t xml:space="preserve">חבר הכנסת רותם, מה שאומר חבר הכנסת ריבלין, כפי שגם אני רציתי להעיר, הוא שמאן </w:t>
      </w:r>
      <w:proofErr w:type="spellStart"/>
      <w:r w:rsidRPr="009F51EF">
        <w:rPr>
          <w:rFonts w:cs="David" w:hint="cs"/>
          <w:rtl/>
        </w:rPr>
        <w:t>דהוא</w:t>
      </w:r>
      <w:proofErr w:type="spellEnd"/>
      <w:r w:rsidRPr="009F51EF">
        <w:rPr>
          <w:rFonts w:cs="David" w:hint="cs"/>
          <w:rtl/>
        </w:rPr>
        <w:t xml:space="preserve">, ראש ממשלה בקדנציה הבאה רוצה לגמור אתך חשבונות ומסדר שאתה חשוד בעבירות בביטחון המדינה. עוד לא הגישו כתב אישום, אתה תפסיק לקבל שכר. </w:t>
      </w:r>
    </w:p>
    <w:p w14:paraId="7FE735C2" w14:textId="77777777" w:rsidR="009F51EF" w:rsidRPr="009F51EF" w:rsidRDefault="009F51EF" w:rsidP="009F51EF">
      <w:pPr>
        <w:bidi/>
        <w:rPr>
          <w:rFonts w:cs="David" w:hint="cs"/>
          <w:rtl/>
        </w:rPr>
      </w:pPr>
    </w:p>
    <w:p w14:paraId="64064EA8" w14:textId="77777777" w:rsidR="009F51EF" w:rsidRPr="009F51EF" w:rsidRDefault="009F51EF" w:rsidP="009F51EF">
      <w:pPr>
        <w:bidi/>
        <w:rPr>
          <w:rFonts w:cs="David" w:hint="cs"/>
          <w:u w:val="single"/>
          <w:rtl/>
        </w:rPr>
      </w:pPr>
      <w:r w:rsidRPr="009F51EF">
        <w:rPr>
          <w:rFonts w:cs="David" w:hint="cs"/>
          <w:u w:val="single"/>
          <w:rtl/>
        </w:rPr>
        <w:t>דוד רותם:</w:t>
      </w:r>
    </w:p>
    <w:p w14:paraId="6104748C" w14:textId="77777777" w:rsidR="009F51EF" w:rsidRPr="009F51EF" w:rsidRDefault="009F51EF" w:rsidP="009F51EF">
      <w:pPr>
        <w:bidi/>
        <w:rPr>
          <w:rFonts w:cs="David" w:hint="cs"/>
          <w:rtl/>
        </w:rPr>
      </w:pPr>
    </w:p>
    <w:p w14:paraId="02F7FFD2" w14:textId="77777777" w:rsidR="009F51EF" w:rsidRPr="009F51EF" w:rsidRDefault="009F51EF" w:rsidP="009F51EF">
      <w:pPr>
        <w:bidi/>
        <w:rPr>
          <w:rFonts w:cs="David" w:hint="cs"/>
          <w:rtl/>
        </w:rPr>
      </w:pPr>
      <w:r w:rsidRPr="009F51EF">
        <w:rPr>
          <w:rFonts w:cs="David" w:hint="cs"/>
          <w:rtl/>
        </w:rPr>
        <w:tab/>
        <w:t xml:space="preserve">יש כאן זלזול שלכם ביועץ המשפטי לממשלה ומחשבה שלכם שלראש ממשלה יכול להיות "בלי חירות ומק"י" במצב של היועץ המשפטי היום ובסמכויות של היועץ המשפטי היום. </w:t>
      </w:r>
    </w:p>
    <w:p w14:paraId="7F1DD069" w14:textId="77777777" w:rsidR="009F51EF" w:rsidRPr="009F51EF" w:rsidRDefault="009F51EF" w:rsidP="009F51EF">
      <w:pPr>
        <w:bidi/>
        <w:rPr>
          <w:rFonts w:cs="David" w:hint="cs"/>
          <w:rtl/>
        </w:rPr>
      </w:pPr>
    </w:p>
    <w:p w14:paraId="35D14408" w14:textId="77777777" w:rsidR="009F51EF" w:rsidRPr="009F51EF" w:rsidRDefault="009F51EF" w:rsidP="009F51EF">
      <w:pPr>
        <w:bidi/>
        <w:rPr>
          <w:rFonts w:cs="David" w:hint="cs"/>
          <w:rtl/>
        </w:rPr>
      </w:pPr>
      <w:r w:rsidRPr="009F51EF">
        <w:rPr>
          <w:rFonts w:cs="David" w:hint="cs"/>
          <w:u w:val="single"/>
          <w:rtl/>
        </w:rPr>
        <w:t>ראובן ריבלין:</w:t>
      </w:r>
    </w:p>
    <w:p w14:paraId="382BC970" w14:textId="77777777" w:rsidR="009F51EF" w:rsidRPr="009F51EF" w:rsidRDefault="009F51EF" w:rsidP="009F51EF">
      <w:pPr>
        <w:bidi/>
        <w:rPr>
          <w:rFonts w:cs="David" w:hint="cs"/>
          <w:rtl/>
        </w:rPr>
      </w:pPr>
    </w:p>
    <w:p w14:paraId="02DBA210" w14:textId="77777777" w:rsidR="009F51EF" w:rsidRPr="009F51EF" w:rsidRDefault="009F51EF" w:rsidP="009F51EF">
      <w:pPr>
        <w:bidi/>
        <w:rPr>
          <w:rFonts w:cs="David" w:hint="cs"/>
          <w:rtl/>
        </w:rPr>
      </w:pPr>
      <w:r w:rsidRPr="009F51EF">
        <w:rPr>
          <w:rFonts w:cs="David" w:hint="cs"/>
          <w:rtl/>
        </w:rPr>
        <w:tab/>
        <w:t xml:space="preserve"> מחר אני אהיה יועץ משפטי ואני אאשים אותך רק כדי להיפטר ממך. אני לא דואג מהיועץ המשפטי היום, אני דואג מה יקרה כשאני אהיה יועץ משפטי. </w:t>
      </w:r>
    </w:p>
    <w:p w14:paraId="3EE4E128" w14:textId="77777777" w:rsidR="009F51EF" w:rsidRPr="009F51EF" w:rsidRDefault="009F51EF" w:rsidP="009F51EF">
      <w:pPr>
        <w:bidi/>
        <w:rPr>
          <w:rFonts w:cs="David" w:hint="cs"/>
          <w:rtl/>
        </w:rPr>
      </w:pPr>
    </w:p>
    <w:p w14:paraId="6D9E8EDA" w14:textId="77777777" w:rsidR="009F51EF" w:rsidRPr="009F51EF" w:rsidRDefault="009F51EF" w:rsidP="009F51EF">
      <w:pPr>
        <w:pStyle w:val="Heading5"/>
        <w:jc w:val="left"/>
        <w:rPr>
          <w:rFonts w:hint="cs"/>
          <w:sz w:val="24"/>
          <w:rtl/>
        </w:rPr>
      </w:pPr>
      <w:proofErr w:type="spellStart"/>
      <w:r w:rsidRPr="009F51EF">
        <w:rPr>
          <w:rFonts w:hint="cs"/>
          <w:sz w:val="24"/>
          <w:u w:val="single"/>
          <w:rtl/>
        </w:rPr>
        <w:t>אסתרינה</w:t>
      </w:r>
      <w:proofErr w:type="spellEnd"/>
      <w:r w:rsidRPr="009F51EF">
        <w:rPr>
          <w:rFonts w:hint="cs"/>
          <w:sz w:val="24"/>
          <w:u w:val="single"/>
          <w:rtl/>
        </w:rPr>
        <w:t xml:space="preserve"> </w:t>
      </w:r>
      <w:proofErr w:type="spellStart"/>
      <w:r w:rsidRPr="009F51EF">
        <w:rPr>
          <w:rFonts w:hint="cs"/>
          <w:sz w:val="24"/>
          <w:u w:val="single"/>
          <w:rtl/>
        </w:rPr>
        <w:t>טרטמן</w:t>
      </w:r>
      <w:proofErr w:type="spellEnd"/>
      <w:r w:rsidRPr="009F51EF">
        <w:rPr>
          <w:rFonts w:hint="cs"/>
          <w:sz w:val="24"/>
          <w:u w:val="single"/>
          <w:rtl/>
        </w:rPr>
        <w:t>:</w:t>
      </w:r>
    </w:p>
    <w:p w14:paraId="76DB316F" w14:textId="77777777" w:rsidR="009F51EF" w:rsidRPr="009F51EF" w:rsidRDefault="009F51EF" w:rsidP="009F51EF">
      <w:pPr>
        <w:pStyle w:val="Heading5"/>
        <w:jc w:val="left"/>
        <w:rPr>
          <w:rFonts w:hint="cs"/>
          <w:sz w:val="24"/>
          <w:rtl/>
        </w:rPr>
      </w:pPr>
    </w:p>
    <w:p w14:paraId="5204736C" w14:textId="77777777" w:rsidR="009F51EF" w:rsidRPr="009F51EF" w:rsidRDefault="009F51EF" w:rsidP="009F51EF">
      <w:pPr>
        <w:bidi/>
        <w:rPr>
          <w:rFonts w:cs="David" w:hint="cs"/>
          <w:rtl/>
        </w:rPr>
      </w:pPr>
      <w:r w:rsidRPr="009F51EF">
        <w:rPr>
          <w:rFonts w:cs="David" w:hint="cs"/>
          <w:rtl/>
        </w:rPr>
        <w:tab/>
        <w:t xml:space="preserve"> האם שמענו חוסר אמון ביועץ המשפטי?</w:t>
      </w:r>
    </w:p>
    <w:p w14:paraId="0FCCD911" w14:textId="77777777" w:rsidR="009F51EF" w:rsidRPr="009F51EF" w:rsidRDefault="009F51EF" w:rsidP="009F51EF">
      <w:pPr>
        <w:bidi/>
        <w:rPr>
          <w:rFonts w:cs="David" w:hint="cs"/>
          <w:rtl/>
        </w:rPr>
      </w:pPr>
    </w:p>
    <w:p w14:paraId="40B02B0E"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417095AC" w14:textId="77777777" w:rsidR="009F51EF" w:rsidRPr="009F51EF" w:rsidRDefault="009F51EF" w:rsidP="009F51EF">
      <w:pPr>
        <w:tabs>
          <w:tab w:val="left" w:pos="1221"/>
        </w:tabs>
        <w:bidi/>
        <w:rPr>
          <w:rFonts w:cs="David" w:hint="cs"/>
          <w:rtl/>
        </w:rPr>
      </w:pPr>
    </w:p>
    <w:p w14:paraId="172ABC4E" w14:textId="77777777" w:rsidR="009F51EF" w:rsidRPr="009F51EF" w:rsidRDefault="009F51EF" w:rsidP="009F51EF">
      <w:pPr>
        <w:bidi/>
        <w:rPr>
          <w:rFonts w:cs="David" w:hint="cs"/>
          <w:rtl/>
        </w:rPr>
      </w:pPr>
      <w:r w:rsidRPr="009F51EF">
        <w:rPr>
          <w:rFonts w:cs="David" w:hint="cs"/>
          <w:rtl/>
        </w:rPr>
        <w:tab/>
        <w:t xml:space="preserve"> ממש לא, הוא לקח את זה על עצמו. הוא יהיה היועץ המשפטי. </w:t>
      </w:r>
    </w:p>
    <w:p w14:paraId="5D86C77D" w14:textId="77777777" w:rsidR="009F51EF" w:rsidRPr="009F51EF" w:rsidRDefault="009F51EF" w:rsidP="009F51EF">
      <w:pPr>
        <w:bidi/>
        <w:rPr>
          <w:rFonts w:cs="David" w:hint="cs"/>
          <w:rtl/>
        </w:rPr>
      </w:pPr>
    </w:p>
    <w:p w14:paraId="169FE75F" w14:textId="77777777" w:rsidR="009F51EF" w:rsidRPr="009F51EF" w:rsidRDefault="009F51EF" w:rsidP="009F51EF">
      <w:pPr>
        <w:pStyle w:val="Heading5"/>
        <w:jc w:val="left"/>
        <w:rPr>
          <w:rFonts w:hint="cs"/>
          <w:sz w:val="24"/>
          <w:rtl/>
        </w:rPr>
      </w:pPr>
      <w:proofErr w:type="spellStart"/>
      <w:r w:rsidRPr="009F51EF">
        <w:rPr>
          <w:rFonts w:hint="cs"/>
          <w:sz w:val="24"/>
          <w:u w:val="single"/>
          <w:rtl/>
        </w:rPr>
        <w:t>אסתרינה</w:t>
      </w:r>
      <w:proofErr w:type="spellEnd"/>
      <w:r w:rsidRPr="009F51EF">
        <w:rPr>
          <w:rFonts w:hint="cs"/>
          <w:sz w:val="24"/>
          <w:u w:val="single"/>
          <w:rtl/>
        </w:rPr>
        <w:t xml:space="preserve"> </w:t>
      </w:r>
      <w:proofErr w:type="spellStart"/>
      <w:r w:rsidRPr="009F51EF">
        <w:rPr>
          <w:rFonts w:hint="cs"/>
          <w:sz w:val="24"/>
          <w:u w:val="single"/>
          <w:rtl/>
        </w:rPr>
        <w:t>טרטמן</w:t>
      </w:r>
      <w:proofErr w:type="spellEnd"/>
      <w:r w:rsidRPr="009F51EF">
        <w:rPr>
          <w:rFonts w:hint="cs"/>
          <w:sz w:val="24"/>
          <w:u w:val="single"/>
          <w:rtl/>
        </w:rPr>
        <w:t>:</w:t>
      </w:r>
    </w:p>
    <w:p w14:paraId="0F7BDCA4" w14:textId="77777777" w:rsidR="009F51EF" w:rsidRPr="009F51EF" w:rsidRDefault="009F51EF" w:rsidP="009F51EF">
      <w:pPr>
        <w:pStyle w:val="Heading5"/>
        <w:jc w:val="left"/>
        <w:rPr>
          <w:rFonts w:hint="cs"/>
          <w:sz w:val="24"/>
          <w:rtl/>
        </w:rPr>
      </w:pPr>
    </w:p>
    <w:p w14:paraId="1DCC2ABD" w14:textId="77777777" w:rsidR="009F51EF" w:rsidRPr="009F51EF" w:rsidRDefault="009F51EF" w:rsidP="009F51EF">
      <w:pPr>
        <w:bidi/>
        <w:rPr>
          <w:rFonts w:cs="David" w:hint="cs"/>
          <w:rtl/>
        </w:rPr>
      </w:pPr>
      <w:r w:rsidRPr="009F51EF">
        <w:rPr>
          <w:rFonts w:cs="David" w:hint="cs"/>
          <w:rtl/>
        </w:rPr>
        <w:tab/>
        <w:t xml:space="preserve"> אנחנו לא מדברים פרסונה, אנחנו לא חושדים. </w:t>
      </w:r>
    </w:p>
    <w:p w14:paraId="3C90601D" w14:textId="77777777" w:rsidR="009F51EF" w:rsidRPr="009F51EF" w:rsidRDefault="009F51EF" w:rsidP="009F51EF">
      <w:pPr>
        <w:bidi/>
        <w:rPr>
          <w:rFonts w:cs="David" w:hint="cs"/>
          <w:rtl/>
        </w:rPr>
      </w:pPr>
    </w:p>
    <w:p w14:paraId="09C40F02"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4180645E" w14:textId="77777777" w:rsidR="009F51EF" w:rsidRPr="009F51EF" w:rsidRDefault="009F51EF" w:rsidP="009F51EF">
      <w:pPr>
        <w:tabs>
          <w:tab w:val="left" w:pos="1221"/>
        </w:tabs>
        <w:bidi/>
        <w:rPr>
          <w:rFonts w:cs="David" w:hint="cs"/>
          <w:rtl/>
        </w:rPr>
      </w:pPr>
    </w:p>
    <w:p w14:paraId="75973D2B" w14:textId="77777777" w:rsidR="009F51EF" w:rsidRPr="009F51EF" w:rsidRDefault="009F51EF" w:rsidP="009F51EF">
      <w:pPr>
        <w:bidi/>
        <w:rPr>
          <w:rFonts w:cs="David" w:hint="cs"/>
          <w:rtl/>
        </w:rPr>
      </w:pPr>
      <w:r w:rsidRPr="009F51EF">
        <w:rPr>
          <w:rFonts w:cs="David" w:hint="cs"/>
          <w:rtl/>
        </w:rPr>
        <w:tab/>
        <w:t xml:space="preserve"> החוק צריך להיות הגיוני, שיעמוד במבחן המציאות. </w:t>
      </w:r>
    </w:p>
    <w:p w14:paraId="46127E5A" w14:textId="77777777" w:rsidR="009F51EF" w:rsidRPr="009F51EF" w:rsidRDefault="009F51EF" w:rsidP="009F51EF">
      <w:pPr>
        <w:bidi/>
        <w:rPr>
          <w:rFonts w:cs="David" w:hint="cs"/>
          <w:rtl/>
        </w:rPr>
      </w:pPr>
    </w:p>
    <w:p w14:paraId="4E86138B" w14:textId="77777777" w:rsidR="009F51EF" w:rsidRPr="009F51EF" w:rsidRDefault="009F51EF" w:rsidP="009F51EF">
      <w:pPr>
        <w:bidi/>
        <w:rPr>
          <w:rFonts w:cs="David" w:hint="cs"/>
          <w:u w:val="single"/>
          <w:rtl/>
        </w:rPr>
      </w:pPr>
      <w:r w:rsidRPr="009F51EF">
        <w:rPr>
          <w:rFonts w:cs="David" w:hint="cs"/>
          <w:u w:val="single"/>
          <w:rtl/>
        </w:rPr>
        <w:t>דוד רותם:</w:t>
      </w:r>
    </w:p>
    <w:p w14:paraId="08A894F7" w14:textId="77777777" w:rsidR="009F51EF" w:rsidRPr="009F51EF" w:rsidRDefault="009F51EF" w:rsidP="009F51EF">
      <w:pPr>
        <w:bidi/>
        <w:rPr>
          <w:rFonts w:cs="David" w:hint="cs"/>
          <w:rtl/>
        </w:rPr>
      </w:pPr>
    </w:p>
    <w:p w14:paraId="46677690" w14:textId="77777777" w:rsidR="009F51EF" w:rsidRPr="009F51EF" w:rsidRDefault="009F51EF" w:rsidP="009F51EF">
      <w:pPr>
        <w:bidi/>
        <w:rPr>
          <w:rFonts w:cs="David" w:hint="cs"/>
          <w:rtl/>
        </w:rPr>
      </w:pPr>
      <w:r w:rsidRPr="009F51EF">
        <w:rPr>
          <w:rFonts w:cs="David" w:hint="cs"/>
          <w:rtl/>
        </w:rPr>
        <w:tab/>
        <w:t xml:space="preserve"> נכון. מכיוון שהוא צריך לעמוד במבחן המציאות, חבר הכנסת ריבלין, עם כל הכבוד למבחן המציאות, אתה אף פעם לא תהיה היועץ המשפטי לממשלה. </w:t>
      </w:r>
    </w:p>
    <w:p w14:paraId="0A3C39F3" w14:textId="77777777" w:rsidR="009F51EF" w:rsidRPr="009F51EF" w:rsidRDefault="009F51EF" w:rsidP="009F51EF">
      <w:pPr>
        <w:bidi/>
        <w:rPr>
          <w:rFonts w:cs="David" w:hint="cs"/>
          <w:rtl/>
        </w:rPr>
      </w:pPr>
    </w:p>
    <w:p w14:paraId="4387C544" w14:textId="77777777" w:rsidR="009F51EF" w:rsidRPr="009F51EF" w:rsidRDefault="009F51EF" w:rsidP="009F51EF">
      <w:pPr>
        <w:bidi/>
        <w:rPr>
          <w:rFonts w:cs="David" w:hint="cs"/>
          <w:rtl/>
        </w:rPr>
      </w:pPr>
      <w:r w:rsidRPr="009F51EF">
        <w:rPr>
          <w:rFonts w:cs="David" w:hint="cs"/>
          <w:u w:val="single"/>
          <w:rtl/>
        </w:rPr>
        <w:t xml:space="preserve">אבשלום </w:t>
      </w:r>
      <w:proofErr w:type="spellStart"/>
      <w:r w:rsidRPr="009F51EF">
        <w:rPr>
          <w:rFonts w:cs="David" w:hint="cs"/>
          <w:u w:val="single"/>
          <w:rtl/>
        </w:rPr>
        <w:t>וילן</w:t>
      </w:r>
      <w:proofErr w:type="spellEnd"/>
      <w:r w:rsidRPr="009F51EF">
        <w:rPr>
          <w:rFonts w:cs="David" w:hint="cs"/>
          <w:u w:val="single"/>
          <w:rtl/>
        </w:rPr>
        <w:t>:</w:t>
      </w:r>
    </w:p>
    <w:p w14:paraId="4AA79F10" w14:textId="77777777" w:rsidR="009F51EF" w:rsidRPr="009F51EF" w:rsidRDefault="009F51EF" w:rsidP="009F51EF">
      <w:pPr>
        <w:bidi/>
        <w:rPr>
          <w:rFonts w:cs="David" w:hint="cs"/>
          <w:rtl/>
        </w:rPr>
      </w:pPr>
    </w:p>
    <w:p w14:paraId="1B8E0F18" w14:textId="77777777" w:rsidR="009F51EF" w:rsidRPr="009F51EF" w:rsidRDefault="009F51EF" w:rsidP="009F51EF">
      <w:pPr>
        <w:bidi/>
        <w:rPr>
          <w:rFonts w:cs="David" w:hint="cs"/>
          <w:rtl/>
        </w:rPr>
      </w:pPr>
      <w:r w:rsidRPr="009F51EF">
        <w:rPr>
          <w:rFonts w:cs="David" w:hint="cs"/>
          <w:rtl/>
        </w:rPr>
        <w:tab/>
        <w:t xml:space="preserve"> למה לא? הוא לא ראוי?</w:t>
      </w:r>
    </w:p>
    <w:p w14:paraId="33E5BCDF" w14:textId="77777777" w:rsidR="009F51EF" w:rsidRPr="009F51EF" w:rsidRDefault="009F51EF" w:rsidP="009F51EF">
      <w:pPr>
        <w:bidi/>
        <w:rPr>
          <w:rFonts w:cs="David" w:hint="cs"/>
          <w:rtl/>
        </w:rPr>
      </w:pPr>
    </w:p>
    <w:p w14:paraId="0F8B96D9" w14:textId="77777777" w:rsidR="009F51EF" w:rsidRPr="009F51EF" w:rsidRDefault="009F51EF" w:rsidP="009F51EF">
      <w:pPr>
        <w:bidi/>
        <w:rPr>
          <w:rFonts w:cs="David" w:hint="cs"/>
          <w:u w:val="single"/>
          <w:rtl/>
        </w:rPr>
      </w:pPr>
      <w:r w:rsidRPr="009F51EF">
        <w:rPr>
          <w:rFonts w:cs="David" w:hint="cs"/>
          <w:u w:val="single"/>
          <w:rtl/>
        </w:rPr>
        <w:t>דוד רותם:</w:t>
      </w:r>
    </w:p>
    <w:p w14:paraId="7926C285" w14:textId="77777777" w:rsidR="009F51EF" w:rsidRPr="009F51EF" w:rsidRDefault="009F51EF" w:rsidP="009F51EF">
      <w:pPr>
        <w:bidi/>
        <w:rPr>
          <w:rFonts w:cs="David" w:hint="cs"/>
          <w:rtl/>
        </w:rPr>
      </w:pPr>
    </w:p>
    <w:p w14:paraId="5F01514A" w14:textId="77777777" w:rsidR="009F51EF" w:rsidRPr="009F51EF" w:rsidRDefault="009F51EF" w:rsidP="009F51EF">
      <w:pPr>
        <w:bidi/>
        <w:rPr>
          <w:rFonts w:cs="David" w:hint="cs"/>
          <w:rtl/>
        </w:rPr>
      </w:pPr>
      <w:r w:rsidRPr="009F51EF">
        <w:rPr>
          <w:rFonts w:cs="David" w:hint="cs"/>
          <w:rtl/>
        </w:rPr>
        <w:tab/>
        <w:t xml:space="preserve"> הוא ראוי מאוד. </w:t>
      </w:r>
    </w:p>
    <w:p w14:paraId="50987027" w14:textId="77777777" w:rsidR="009F51EF" w:rsidRPr="009F51EF" w:rsidRDefault="009F51EF" w:rsidP="009F51EF">
      <w:pPr>
        <w:bidi/>
        <w:rPr>
          <w:rFonts w:cs="David" w:hint="cs"/>
          <w:rtl/>
        </w:rPr>
      </w:pPr>
    </w:p>
    <w:p w14:paraId="03137412"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1C58793C" w14:textId="77777777" w:rsidR="009F51EF" w:rsidRPr="009F51EF" w:rsidRDefault="009F51EF" w:rsidP="009F51EF">
      <w:pPr>
        <w:tabs>
          <w:tab w:val="left" w:pos="1221"/>
        </w:tabs>
        <w:bidi/>
        <w:rPr>
          <w:rFonts w:cs="David" w:hint="cs"/>
          <w:rtl/>
        </w:rPr>
      </w:pPr>
    </w:p>
    <w:p w14:paraId="092FAA1A" w14:textId="77777777" w:rsidR="009F51EF" w:rsidRPr="009F51EF" w:rsidRDefault="009F51EF" w:rsidP="009F51EF">
      <w:pPr>
        <w:bidi/>
        <w:rPr>
          <w:rFonts w:cs="David" w:hint="cs"/>
          <w:rtl/>
        </w:rPr>
      </w:pPr>
      <w:r w:rsidRPr="009F51EF">
        <w:rPr>
          <w:rFonts w:cs="David" w:hint="cs"/>
          <w:rtl/>
        </w:rPr>
        <w:tab/>
        <w:t xml:space="preserve">הוא היה יכול להיות שר המשפטים. </w:t>
      </w:r>
    </w:p>
    <w:p w14:paraId="049D4D83" w14:textId="77777777" w:rsidR="009F51EF" w:rsidRPr="009F51EF" w:rsidRDefault="009F51EF" w:rsidP="009F51EF">
      <w:pPr>
        <w:bidi/>
        <w:rPr>
          <w:rFonts w:cs="David" w:hint="cs"/>
          <w:rtl/>
        </w:rPr>
      </w:pPr>
    </w:p>
    <w:p w14:paraId="21B3588F" w14:textId="77777777" w:rsidR="009F51EF" w:rsidRDefault="009F51EF" w:rsidP="009F51EF">
      <w:pPr>
        <w:bidi/>
        <w:rPr>
          <w:rFonts w:cs="David" w:hint="cs"/>
          <w:u w:val="single"/>
          <w:rtl/>
        </w:rPr>
      </w:pPr>
    </w:p>
    <w:p w14:paraId="785921BD" w14:textId="77777777" w:rsidR="009F51EF" w:rsidRDefault="009F51EF" w:rsidP="009F51EF">
      <w:pPr>
        <w:bidi/>
        <w:rPr>
          <w:rFonts w:cs="David" w:hint="cs"/>
          <w:u w:val="single"/>
          <w:rtl/>
        </w:rPr>
      </w:pPr>
    </w:p>
    <w:p w14:paraId="0E704DEB" w14:textId="77777777" w:rsidR="009F51EF" w:rsidRDefault="009F51EF" w:rsidP="009F51EF">
      <w:pPr>
        <w:bidi/>
        <w:rPr>
          <w:rFonts w:cs="David" w:hint="cs"/>
          <w:u w:val="single"/>
          <w:rtl/>
        </w:rPr>
      </w:pPr>
    </w:p>
    <w:p w14:paraId="0569E666" w14:textId="77777777" w:rsidR="009F51EF" w:rsidRDefault="009F51EF" w:rsidP="009F51EF">
      <w:pPr>
        <w:bidi/>
        <w:rPr>
          <w:rFonts w:cs="David" w:hint="cs"/>
          <w:u w:val="single"/>
          <w:rtl/>
        </w:rPr>
      </w:pPr>
    </w:p>
    <w:p w14:paraId="4AB8891B" w14:textId="77777777" w:rsidR="009F51EF" w:rsidRDefault="009F51EF" w:rsidP="009F51EF">
      <w:pPr>
        <w:bidi/>
        <w:rPr>
          <w:rFonts w:cs="David" w:hint="cs"/>
          <w:u w:val="single"/>
          <w:rtl/>
        </w:rPr>
      </w:pPr>
    </w:p>
    <w:p w14:paraId="2470B78A" w14:textId="77777777" w:rsidR="009F51EF" w:rsidRPr="009F51EF" w:rsidRDefault="009F51EF" w:rsidP="009F51EF">
      <w:pPr>
        <w:bidi/>
        <w:rPr>
          <w:rFonts w:cs="David" w:hint="cs"/>
          <w:u w:val="single"/>
          <w:rtl/>
        </w:rPr>
      </w:pPr>
      <w:r w:rsidRPr="009F51EF">
        <w:rPr>
          <w:rFonts w:cs="David" w:hint="cs"/>
          <w:u w:val="single"/>
          <w:rtl/>
        </w:rPr>
        <w:t>דוד רותם:</w:t>
      </w:r>
    </w:p>
    <w:p w14:paraId="133DDDBC" w14:textId="77777777" w:rsidR="009F51EF" w:rsidRPr="009F51EF" w:rsidRDefault="009F51EF" w:rsidP="009F51EF">
      <w:pPr>
        <w:bidi/>
        <w:rPr>
          <w:rFonts w:cs="David" w:hint="cs"/>
          <w:rtl/>
        </w:rPr>
      </w:pPr>
    </w:p>
    <w:p w14:paraId="47703C67" w14:textId="77777777" w:rsidR="009F51EF" w:rsidRPr="009F51EF" w:rsidRDefault="009F51EF" w:rsidP="009F51EF">
      <w:pPr>
        <w:bidi/>
        <w:rPr>
          <w:rFonts w:cs="David" w:hint="cs"/>
          <w:rtl/>
        </w:rPr>
      </w:pPr>
      <w:r w:rsidRPr="009F51EF">
        <w:rPr>
          <w:rFonts w:cs="David" w:hint="cs"/>
          <w:rtl/>
        </w:rPr>
        <w:tab/>
        <w:t xml:space="preserve"> הוא ראוי מאוד, אבל לכן כשהוא יהיה יועץ משפטי הוא לא יעמיד אף אחד לדין, כי לא יכול להיות שהוא חשוד סתם. אין דבר כזה. </w:t>
      </w:r>
    </w:p>
    <w:p w14:paraId="37CA23B8" w14:textId="77777777" w:rsidR="009F51EF" w:rsidRPr="009F51EF" w:rsidRDefault="009F51EF" w:rsidP="009F51EF">
      <w:pPr>
        <w:bidi/>
        <w:rPr>
          <w:rFonts w:cs="David" w:hint="cs"/>
          <w:rtl/>
        </w:rPr>
      </w:pPr>
    </w:p>
    <w:p w14:paraId="60C91DB0" w14:textId="77777777" w:rsidR="009F51EF" w:rsidRPr="009F51EF" w:rsidRDefault="009F51EF" w:rsidP="009F51EF">
      <w:pPr>
        <w:bidi/>
        <w:rPr>
          <w:rFonts w:cs="David" w:hint="cs"/>
          <w:rtl/>
        </w:rPr>
      </w:pPr>
      <w:r w:rsidRPr="009F51EF">
        <w:rPr>
          <w:rFonts w:cs="David" w:hint="cs"/>
          <w:u w:val="single"/>
          <w:rtl/>
        </w:rPr>
        <w:t>ראובן ריבלין:</w:t>
      </w:r>
    </w:p>
    <w:p w14:paraId="1E84CC98" w14:textId="77777777" w:rsidR="009F51EF" w:rsidRPr="009F51EF" w:rsidRDefault="009F51EF" w:rsidP="009F51EF">
      <w:pPr>
        <w:bidi/>
        <w:rPr>
          <w:rFonts w:cs="David" w:hint="cs"/>
          <w:rtl/>
        </w:rPr>
      </w:pPr>
    </w:p>
    <w:p w14:paraId="67A9AD05" w14:textId="77777777" w:rsidR="009F51EF" w:rsidRPr="009F51EF" w:rsidRDefault="009F51EF" w:rsidP="009F51EF">
      <w:pPr>
        <w:bidi/>
        <w:rPr>
          <w:rFonts w:cs="David" w:hint="cs"/>
          <w:rtl/>
        </w:rPr>
      </w:pPr>
      <w:r w:rsidRPr="009F51EF">
        <w:rPr>
          <w:rFonts w:cs="David" w:hint="cs"/>
          <w:rtl/>
        </w:rPr>
        <w:tab/>
        <w:t xml:space="preserve"> תאר לך שחבר הכנסת ברכה יהיה יועץ משפטי. </w:t>
      </w:r>
    </w:p>
    <w:p w14:paraId="735F95CB" w14:textId="77777777" w:rsidR="009F51EF" w:rsidRPr="009F51EF" w:rsidRDefault="009F51EF" w:rsidP="009F51EF">
      <w:pPr>
        <w:bidi/>
        <w:rPr>
          <w:rFonts w:cs="David" w:hint="cs"/>
          <w:rtl/>
        </w:rPr>
      </w:pPr>
    </w:p>
    <w:p w14:paraId="35028C0D"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3DC39994" w14:textId="77777777" w:rsidR="009F51EF" w:rsidRPr="009F51EF" w:rsidRDefault="009F51EF" w:rsidP="009F51EF">
      <w:pPr>
        <w:bidi/>
        <w:rPr>
          <w:rFonts w:cs="David"/>
          <w:u w:val="single"/>
          <w:rtl/>
        </w:rPr>
      </w:pPr>
    </w:p>
    <w:p w14:paraId="13E787DA" w14:textId="77777777" w:rsidR="009F51EF" w:rsidRPr="009F51EF" w:rsidRDefault="009F51EF" w:rsidP="009F51EF">
      <w:pPr>
        <w:bidi/>
        <w:rPr>
          <w:rFonts w:cs="David" w:hint="cs"/>
          <w:rtl/>
        </w:rPr>
      </w:pPr>
      <w:r w:rsidRPr="009F51EF">
        <w:rPr>
          <w:rFonts w:cs="David"/>
          <w:rtl/>
        </w:rPr>
        <w:tab/>
      </w:r>
      <w:r w:rsidRPr="009F51EF">
        <w:rPr>
          <w:rFonts w:cs="David" w:hint="cs"/>
          <w:rtl/>
        </w:rPr>
        <w:t xml:space="preserve"> שר האוצר, בר-און, לא היה יועץ משפטי ליום אחד?</w:t>
      </w:r>
    </w:p>
    <w:p w14:paraId="34537BCE" w14:textId="77777777" w:rsidR="009F51EF" w:rsidRPr="009F51EF" w:rsidRDefault="009F51EF" w:rsidP="009F51EF">
      <w:pPr>
        <w:bidi/>
        <w:rPr>
          <w:rFonts w:cs="David" w:hint="cs"/>
          <w:rtl/>
        </w:rPr>
      </w:pPr>
    </w:p>
    <w:p w14:paraId="01C15DDD" w14:textId="77777777" w:rsidR="009F51EF" w:rsidRPr="009F51EF" w:rsidRDefault="009F51EF" w:rsidP="009F51EF">
      <w:pPr>
        <w:bidi/>
        <w:rPr>
          <w:rFonts w:cs="David" w:hint="cs"/>
          <w:u w:val="single"/>
          <w:rtl/>
        </w:rPr>
      </w:pPr>
      <w:r w:rsidRPr="009F51EF">
        <w:rPr>
          <w:rFonts w:cs="David" w:hint="cs"/>
          <w:u w:val="single"/>
          <w:rtl/>
        </w:rPr>
        <w:t>דוד רותם:</w:t>
      </w:r>
    </w:p>
    <w:p w14:paraId="723A9A75" w14:textId="77777777" w:rsidR="009F51EF" w:rsidRPr="009F51EF" w:rsidRDefault="009F51EF" w:rsidP="009F51EF">
      <w:pPr>
        <w:bidi/>
        <w:rPr>
          <w:rFonts w:cs="David" w:hint="cs"/>
          <w:rtl/>
        </w:rPr>
      </w:pPr>
    </w:p>
    <w:p w14:paraId="4D447D08" w14:textId="77777777" w:rsidR="009F51EF" w:rsidRPr="009F51EF" w:rsidRDefault="009F51EF" w:rsidP="009F51EF">
      <w:pPr>
        <w:bidi/>
        <w:rPr>
          <w:rFonts w:cs="David" w:hint="cs"/>
          <w:rtl/>
        </w:rPr>
      </w:pPr>
      <w:r w:rsidRPr="009F51EF">
        <w:rPr>
          <w:rFonts w:cs="David" w:hint="cs"/>
          <w:rtl/>
        </w:rPr>
        <w:tab/>
        <w:t xml:space="preserve"> אפילו ברכה לא יחשוד באנשים ויודיע שהם חשודים בפגיעה בביטחון המדינה סתם. הרי ההחלטה הזאת גם כן כפופה לבג"ץ. </w:t>
      </w:r>
    </w:p>
    <w:p w14:paraId="577D767E" w14:textId="77777777" w:rsidR="009F51EF" w:rsidRPr="009F51EF" w:rsidRDefault="009F51EF" w:rsidP="009F51EF">
      <w:pPr>
        <w:bidi/>
        <w:rPr>
          <w:rFonts w:cs="David" w:hint="cs"/>
          <w:rtl/>
        </w:rPr>
      </w:pPr>
    </w:p>
    <w:p w14:paraId="0337B0C5" w14:textId="77777777" w:rsidR="009F51EF" w:rsidRPr="009F51EF" w:rsidRDefault="009F51EF" w:rsidP="009F51EF">
      <w:pPr>
        <w:bidi/>
        <w:rPr>
          <w:rFonts w:cs="David" w:hint="cs"/>
          <w:rtl/>
        </w:rPr>
      </w:pPr>
      <w:r w:rsidRPr="009F51EF">
        <w:rPr>
          <w:rFonts w:cs="David" w:hint="cs"/>
          <w:rtl/>
        </w:rPr>
        <w:tab/>
        <w:t xml:space="preserve">דבר שני, כאשר היועץ המשפטי לממשלה מודיע שאדם הוא חשוד, הוא עדיין לא שולל לו את הזכויות. הוא רק אומר: אני משהה את התשלום עד אשר יתברר אם אתה זכאי או אתה חייב. כאשר אדם יורשע, אם הוא יורשע, הוא יאבד את זכויותיו. העונש הזה הוא עונש מנדטורי, דהיינו זה לא שלבית המשפט יהיה שיקול דעת. לא יעלה על הדעת שבמדינת ישראל, שהיא מדינה דמוקרטית אבל מדינה שומרת חוק, אדם ירגל נגד המדינה, ייסע לחוץ-לארץ. הרי </w:t>
      </w:r>
      <w:proofErr w:type="spellStart"/>
      <w:r w:rsidRPr="009F51EF">
        <w:rPr>
          <w:rFonts w:cs="David" w:hint="cs"/>
          <w:rtl/>
        </w:rPr>
        <w:t>עזמי</w:t>
      </w:r>
      <w:proofErr w:type="spellEnd"/>
      <w:r w:rsidRPr="009F51EF">
        <w:rPr>
          <w:rFonts w:cs="David" w:hint="cs"/>
          <w:rtl/>
        </w:rPr>
        <w:t xml:space="preserve"> בשארה עשה אתכם חסד. אם </w:t>
      </w:r>
      <w:proofErr w:type="spellStart"/>
      <w:r w:rsidRPr="009F51EF">
        <w:rPr>
          <w:rFonts w:cs="David" w:hint="cs"/>
          <w:rtl/>
        </w:rPr>
        <w:t>עזמי</w:t>
      </w:r>
      <w:proofErr w:type="spellEnd"/>
      <w:r w:rsidRPr="009F51EF">
        <w:rPr>
          <w:rFonts w:cs="David" w:hint="cs"/>
          <w:rtl/>
        </w:rPr>
        <w:t xml:space="preserve"> בשארה היה יושב היום בסוריה ולא מתפטר מהכנסת, הייתם ממשיכים לשלם לו משכורת, משום שלא הוגש נגדו כתב-אישום. </w:t>
      </w:r>
    </w:p>
    <w:p w14:paraId="0A8525C0" w14:textId="77777777" w:rsidR="009F51EF" w:rsidRPr="009F51EF" w:rsidRDefault="009F51EF" w:rsidP="009F51EF">
      <w:pPr>
        <w:bidi/>
        <w:rPr>
          <w:rFonts w:cs="David" w:hint="cs"/>
          <w:rtl/>
        </w:rPr>
      </w:pPr>
    </w:p>
    <w:p w14:paraId="3105E25D"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49C9C951" w14:textId="77777777" w:rsidR="009F51EF" w:rsidRPr="009F51EF" w:rsidRDefault="009F51EF" w:rsidP="009F51EF">
      <w:pPr>
        <w:tabs>
          <w:tab w:val="left" w:pos="1221"/>
        </w:tabs>
        <w:bidi/>
        <w:rPr>
          <w:rFonts w:cs="David" w:hint="cs"/>
          <w:rtl/>
        </w:rPr>
      </w:pPr>
    </w:p>
    <w:p w14:paraId="5D3CF437" w14:textId="77777777" w:rsidR="009F51EF" w:rsidRPr="009F51EF" w:rsidRDefault="009F51EF" w:rsidP="009F51EF">
      <w:pPr>
        <w:bidi/>
        <w:rPr>
          <w:rFonts w:cs="David" w:hint="cs"/>
          <w:rtl/>
        </w:rPr>
      </w:pPr>
      <w:r w:rsidRPr="009F51EF">
        <w:rPr>
          <w:rFonts w:cs="David" w:hint="cs"/>
          <w:rtl/>
        </w:rPr>
        <w:tab/>
        <w:t xml:space="preserve">אי-אפשר לשלם לו משכורת, היות שהוא לא היה נוכח כאן. אני בטוח שוועדת האתיקה היתה מורידה לו את המשכורת. </w:t>
      </w:r>
    </w:p>
    <w:p w14:paraId="0671C497" w14:textId="77777777" w:rsidR="009F51EF" w:rsidRPr="009F51EF" w:rsidRDefault="009F51EF" w:rsidP="009F51EF">
      <w:pPr>
        <w:bidi/>
        <w:rPr>
          <w:rFonts w:cs="David" w:hint="cs"/>
          <w:rtl/>
        </w:rPr>
      </w:pPr>
    </w:p>
    <w:p w14:paraId="558F89D4" w14:textId="77777777" w:rsidR="009F51EF" w:rsidRPr="009F51EF" w:rsidRDefault="009F51EF" w:rsidP="009F51EF">
      <w:pPr>
        <w:bidi/>
        <w:rPr>
          <w:rFonts w:cs="David" w:hint="cs"/>
          <w:u w:val="single"/>
          <w:rtl/>
        </w:rPr>
      </w:pPr>
      <w:r w:rsidRPr="009F51EF">
        <w:rPr>
          <w:rFonts w:cs="David" w:hint="cs"/>
          <w:u w:val="single"/>
          <w:rtl/>
        </w:rPr>
        <w:t>דוד רותם:</w:t>
      </w:r>
    </w:p>
    <w:p w14:paraId="7EA773F6" w14:textId="77777777" w:rsidR="009F51EF" w:rsidRPr="009F51EF" w:rsidRDefault="009F51EF" w:rsidP="009F51EF">
      <w:pPr>
        <w:bidi/>
        <w:rPr>
          <w:rFonts w:cs="David" w:hint="cs"/>
          <w:rtl/>
        </w:rPr>
      </w:pPr>
    </w:p>
    <w:p w14:paraId="79189E6C" w14:textId="77777777" w:rsidR="009F51EF" w:rsidRPr="009F51EF" w:rsidRDefault="009F51EF" w:rsidP="009F51EF">
      <w:pPr>
        <w:bidi/>
        <w:rPr>
          <w:rFonts w:cs="David" w:hint="cs"/>
          <w:rtl/>
        </w:rPr>
      </w:pPr>
      <w:r w:rsidRPr="009F51EF">
        <w:rPr>
          <w:rFonts w:cs="David" w:hint="cs"/>
          <w:rtl/>
        </w:rPr>
        <w:tab/>
        <w:t xml:space="preserve"> או שוועדת האתיקה היתה מורידה לו את המשכורת או שלא. מכל מקום, הוא היה ממשיך ליהנות מטלפון חינם ומדברים כאלה. </w:t>
      </w:r>
    </w:p>
    <w:p w14:paraId="40829164" w14:textId="77777777" w:rsidR="009F51EF" w:rsidRPr="009F51EF" w:rsidRDefault="009F51EF" w:rsidP="009F51EF">
      <w:pPr>
        <w:bidi/>
        <w:rPr>
          <w:rFonts w:cs="David" w:hint="cs"/>
          <w:rtl/>
        </w:rPr>
      </w:pPr>
    </w:p>
    <w:p w14:paraId="6C10826A" w14:textId="77777777" w:rsidR="009F51EF" w:rsidRPr="009F51EF" w:rsidRDefault="009F51EF" w:rsidP="009F51EF">
      <w:pPr>
        <w:bidi/>
        <w:rPr>
          <w:rFonts w:cs="David" w:hint="cs"/>
          <w:rtl/>
        </w:rPr>
      </w:pPr>
      <w:r w:rsidRPr="009F51EF">
        <w:rPr>
          <w:rFonts w:cs="David" w:hint="cs"/>
          <w:u w:val="single"/>
          <w:rtl/>
        </w:rPr>
        <w:t>יצחק לוי:</w:t>
      </w:r>
    </w:p>
    <w:p w14:paraId="50681B96" w14:textId="77777777" w:rsidR="009F51EF" w:rsidRPr="009F51EF" w:rsidRDefault="009F51EF" w:rsidP="009F51EF">
      <w:pPr>
        <w:bidi/>
        <w:rPr>
          <w:rFonts w:cs="David" w:hint="cs"/>
          <w:rtl/>
        </w:rPr>
      </w:pPr>
    </w:p>
    <w:p w14:paraId="44F725BB" w14:textId="77777777" w:rsidR="009F51EF" w:rsidRPr="009F51EF" w:rsidRDefault="009F51EF" w:rsidP="009F51EF">
      <w:pPr>
        <w:bidi/>
        <w:rPr>
          <w:rFonts w:cs="David" w:hint="cs"/>
          <w:rtl/>
        </w:rPr>
      </w:pPr>
      <w:r w:rsidRPr="009F51EF">
        <w:rPr>
          <w:rFonts w:cs="David" w:hint="cs"/>
          <w:rtl/>
        </w:rPr>
        <w:tab/>
        <w:t xml:space="preserve"> היינו מתקינים לו קו בדמשק. </w:t>
      </w:r>
    </w:p>
    <w:p w14:paraId="586F4169" w14:textId="77777777" w:rsidR="009F51EF" w:rsidRPr="009F51EF" w:rsidRDefault="009F51EF" w:rsidP="009F51EF">
      <w:pPr>
        <w:bidi/>
        <w:rPr>
          <w:rFonts w:cs="David" w:hint="cs"/>
          <w:rtl/>
        </w:rPr>
      </w:pPr>
    </w:p>
    <w:p w14:paraId="3F2D481D" w14:textId="77777777" w:rsidR="009F51EF" w:rsidRPr="009F51EF" w:rsidRDefault="009F51EF" w:rsidP="009F51EF">
      <w:pPr>
        <w:bidi/>
        <w:rPr>
          <w:rFonts w:cs="David" w:hint="cs"/>
          <w:u w:val="single"/>
          <w:rtl/>
        </w:rPr>
      </w:pPr>
      <w:r w:rsidRPr="009F51EF">
        <w:rPr>
          <w:rFonts w:cs="David" w:hint="cs"/>
          <w:u w:val="single"/>
          <w:rtl/>
        </w:rPr>
        <w:t>דוד רותם:</w:t>
      </w:r>
    </w:p>
    <w:p w14:paraId="47345AC0" w14:textId="77777777" w:rsidR="009F51EF" w:rsidRPr="009F51EF" w:rsidRDefault="009F51EF" w:rsidP="009F51EF">
      <w:pPr>
        <w:bidi/>
        <w:rPr>
          <w:rFonts w:cs="David" w:hint="cs"/>
          <w:rtl/>
        </w:rPr>
      </w:pPr>
    </w:p>
    <w:p w14:paraId="3E8A45E7" w14:textId="77777777" w:rsidR="009F51EF" w:rsidRPr="009F51EF" w:rsidRDefault="009F51EF" w:rsidP="009F51EF">
      <w:pPr>
        <w:bidi/>
        <w:rPr>
          <w:rFonts w:cs="David" w:hint="cs"/>
          <w:rtl/>
        </w:rPr>
      </w:pPr>
      <w:r w:rsidRPr="009F51EF">
        <w:rPr>
          <w:rFonts w:cs="David" w:hint="cs"/>
          <w:rtl/>
        </w:rPr>
        <w:tab/>
        <w:t xml:space="preserve"> זה נכון. אם תקרא את חוות דעתה של היועצת המשפטית של הכנסת, תראה שמגיע לו גם קו טלפון בדמשק. </w:t>
      </w:r>
    </w:p>
    <w:p w14:paraId="59A873B3" w14:textId="77777777" w:rsidR="009F51EF" w:rsidRPr="009F51EF" w:rsidRDefault="009F51EF" w:rsidP="009F51EF">
      <w:pPr>
        <w:bidi/>
        <w:rPr>
          <w:rFonts w:cs="David" w:hint="cs"/>
          <w:rtl/>
        </w:rPr>
      </w:pPr>
    </w:p>
    <w:p w14:paraId="2E6B907E" w14:textId="77777777" w:rsidR="009F51EF" w:rsidRPr="009F51EF" w:rsidRDefault="009F51EF" w:rsidP="009F51EF">
      <w:pPr>
        <w:bidi/>
        <w:rPr>
          <w:rFonts w:cs="David" w:hint="cs"/>
          <w:rtl/>
        </w:rPr>
      </w:pPr>
      <w:r w:rsidRPr="009F51EF">
        <w:rPr>
          <w:rFonts w:cs="David" w:hint="cs"/>
          <w:u w:val="single"/>
          <w:rtl/>
        </w:rPr>
        <w:t xml:space="preserve">אבשלום </w:t>
      </w:r>
      <w:proofErr w:type="spellStart"/>
      <w:r w:rsidRPr="009F51EF">
        <w:rPr>
          <w:rFonts w:cs="David" w:hint="cs"/>
          <w:u w:val="single"/>
          <w:rtl/>
        </w:rPr>
        <w:t>וילן</w:t>
      </w:r>
      <w:proofErr w:type="spellEnd"/>
      <w:r w:rsidRPr="009F51EF">
        <w:rPr>
          <w:rFonts w:cs="David" w:hint="cs"/>
          <w:u w:val="single"/>
          <w:rtl/>
        </w:rPr>
        <w:t>:</w:t>
      </w:r>
    </w:p>
    <w:p w14:paraId="6F92EBEA" w14:textId="77777777" w:rsidR="009F51EF" w:rsidRPr="009F51EF" w:rsidRDefault="009F51EF" w:rsidP="009F51EF">
      <w:pPr>
        <w:bidi/>
        <w:rPr>
          <w:rFonts w:cs="David" w:hint="cs"/>
          <w:rtl/>
        </w:rPr>
      </w:pPr>
    </w:p>
    <w:p w14:paraId="72716E69" w14:textId="77777777" w:rsidR="009F51EF" w:rsidRPr="009F51EF" w:rsidRDefault="009F51EF" w:rsidP="009F51EF">
      <w:pPr>
        <w:bidi/>
        <w:rPr>
          <w:rFonts w:cs="David" w:hint="cs"/>
          <w:rtl/>
        </w:rPr>
      </w:pPr>
      <w:r w:rsidRPr="009F51EF">
        <w:rPr>
          <w:rFonts w:cs="David" w:hint="cs"/>
          <w:rtl/>
        </w:rPr>
        <w:tab/>
        <w:t xml:space="preserve"> יש גבול, אדוני היושב-ראש. לרדת לזילות כזאת. אם חוות הדעת לא מוצאת חן בעיניו, שיתקוף אותה עניינית. זאת בושה לכנסת. </w:t>
      </w:r>
    </w:p>
    <w:p w14:paraId="04A59C79" w14:textId="77777777" w:rsidR="009F51EF" w:rsidRPr="009F51EF" w:rsidRDefault="009F51EF" w:rsidP="009F51EF">
      <w:pPr>
        <w:bidi/>
        <w:rPr>
          <w:rFonts w:cs="David" w:hint="cs"/>
          <w:rtl/>
        </w:rPr>
      </w:pPr>
    </w:p>
    <w:p w14:paraId="607077D7" w14:textId="77777777" w:rsidR="009F51EF" w:rsidRPr="009F51EF" w:rsidRDefault="009F51EF" w:rsidP="009F51EF">
      <w:pPr>
        <w:bidi/>
        <w:rPr>
          <w:rFonts w:cs="David" w:hint="cs"/>
          <w:rtl/>
        </w:rPr>
      </w:pPr>
      <w:r w:rsidRPr="009F51EF">
        <w:rPr>
          <w:rFonts w:cs="David" w:hint="cs"/>
          <w:u w:val="single"/>
          <w:rtl/>
        </w:rPr>
        <w:t>צבי הנדל:</w:t>
      </w:r>
    </w:p>
    <w:p w14:paraId="55B2618C" w14:textId="77777777" w:rsidR="009F51EF" w:rsidRPr="009F51EF" w:rsidRDefault="009F51EF" w:rsidP="009F51EF">
      <w:pPr>
        <w:bidi/>
        <w:rPr>
          <w:rFonts w:cs="David" w:hint="cs"/>
          <w:rtl/>
        </w:rPr>
      </w:pPr>
    </w:p>
    <w:p w14:paraId="37552E06" w14:textId="77777777" w:rsidR="009F51EF" w:rsidRPr="009F51EF" w:rsidRDefault="009F51EF" w:rsidP="009F51EF">
      <w:pPr>
        <w:bidi/>
        <w:rPr>
          <w:rFonts w:cs="David" w:hint="cs"/>
          <w:rtl/>
        </w:rPr>
      </w:pPr>
      <w:r w:rsidRPr="009F51EF">
        <w:rPr>
          <w:rFonts w:cs="David" w:hint="cs"/>
          <w:rtl/>
        </w:rPr>
        <w:tab/>
        <w:t xml:space="preserve"> הסתה נגד </w:t>
      </w:r>
      <w:proofErr w:type="spellStart"/>
      <w:r w:rsidRPr="009F51EF">
        <w:rPr>
          <w:rFonts w:cs="David" w:hint="cs"/>
          <w:rtl/>
        </w:rPr>
        <w:t>עזמי</w:t>
      </w:r>
      <w:proofErr w:type="spellEnd"/>
      <w:r w:rsidRPr="009F51EF">
        <w:rPr>
          <w:rFonts w:cs="David" w:hint="cs"/>
          <w:rtl/>
        </w:rPr>
        <w:t xml:space="preserve"> בשארה. </w:t>
      </w:r>
    </w:p>
    <w:p w14:paraId="59D360D0" w14:textId="77777777" w:rsidR="009F51EF" w:rsidRPr="009F51EF" w:rsidRDefault="009F51EF" w:rsidP="009F51EF">
      <w:pPr>
        <w:bidi/>
        <w:rPr>
          <w:rFonts w:cs="David" w:hint="cs"/>
          <w:rtl/>
        </w:rPr>
      </w:pPr>
    </w:p>
    <w:p w14:paraId="1D35F417" w14:textId="77777777" w:rsidR="009F51EF" w:rsidRDefault="009F51EF" w:rsidP="009F51EF">
      <w:pPr>
        <w:bidi/>
        <w:rPr>
          <w:rFonts w:cs="David" w:hint="cs"/>
          <w:u w:val="single"/>
          <w:rtl/>
        </w:rPr>
      </w:pPr>
    </w:p>
    <w:p w14:paraId="39E1D8BE" w14:textId="77777777" w:rsidR="009F51EF" w:rsidRDefault="009F51EF" w:rsidP="009F51EF">
      <w:pPr>
        <w:bidi/>
        <w:rPr>
          <w:rFonts w:cs="David" w:hint="cs"/>
          <w:u w:val="single"/>
          <w:rtl/>
        </w:rPr>
      </w:pPr>
    </w:p>
    <w:p w14:paraId="2844C851" w14:textId="77777777" w:rsidR="009F51EF" w:rsidRDefault="009F51EF" w:rsidP="009F51EF">
      <w:pPr>
        <w:bidi/>
        <w:rPr>
          <w:rFonts w:cs="David" w:hint="cs"/>
          <w:u w:val="single"/>
          <w:rtl/>
        </w:rPr>
      </w:pPr>
    </w:p>
    <w:p w14:paraId="71C5965A" w14:textId="77777777" w:rsidR="009F51EF" w:rsidRDefault="009F51EF" w:rsidP="009F51EF">
      <w:pPr>
        <w:bidi/>
        <w:rPr>
          <w:rFonts w:cs="David" w:hint="cs"/>
          <w:u w:val="single"/>
          <w:rtl/>
        </w:rPr>
      </w:pPr>
    </w:p>
    <w:p w14:paraId="4425ED1C" w14:textId="77777777" w:rsidR="009F51EF" w:rsidRDefault="009F51EF" w:rsidP="009F51EF">
      <w:pPr>
        <w:bidi/>
        <w:rPr>
          <w:rFonts w:cs="David" w:hint="cs"/>
          <w:u w:val="single"/>
          <w:rtl/>
        </w:rPr>
      </w:pPr>
    </w:p>
    <w:p w14:paraId="7E063318" w14:textId="77777777" w:rsidR="009F51EF" w:rsidRPr="009F51EF" w:rsidRDefault="009F51EF" w:rsidP="009F51EF">
      <w:pPr>
        <w:bidi/>
        <w:rPr>
          <w:rFonts w:cs="David" w:hint="cs"/>
          <w:rtl/>
        </w:rPr>
      </w:pPr>
      <w:proofErr w:type="spellStart"/>
      <w:r w:rsidRPr="009F51EF">
        <w:rPr>
          <w:rFonts w:cs="David" w:hint="cs"/>
          <w:u w:val="single"/>
          <w:rtl/>
        </w:rPr>
        <w:t>ג'מאל</w:t>
      </w:r>
      <w:proofErr w:type="spellEnd"/>
      <w:r w:rsidRPr="009F51EF">
        <w:rPr>
          <w:rFonts w:cs="David" w:hint="cs"/>
          <w:u w:val="single"/>
          <w:rtl/>
        </w:rPr>
        <w:t xml:space="preserve"> </w:t>
      </w:r>
      <w:proofErr w:type="spellStart"/>
      <w:r w:rsidRPr="009F51EF">
        <w:rPr>
          <w:rFonts w:cs="David" w:hint="cs"/>
          <w:u w:val="single"/>
          <w:rtl/>
        </w:rPr>
        <w:t>זחאלקה</w:t>
      </w:r>
      <w:proofErr w:type="spellEnd"/>
      <w:r w:rsidRPr="009F51EF">
        <w:rPr>
          <w:rFonts w:cs="David" w:hint="cs"/>
          <w:u w:val="single"/>
          <w:rtl/>
        </w:rPr>
        <w:t>:</w:t>
      </w:r>
    </w:p>
    <w:p w14:paraId="4EE31D73" w14:textId="77777777" w:rsidR="009F51EF" w:rsidRPr="009F51EF" w:rsidRDefault="009F51EF" w:rsidP="009F51EF">
      <w:pPr>
        <w:bidi/>
        <w:rPr>
          <w:rFonts w:cs="David" w:hint="cs"/>
          <w:rtl/>
        </w:rPr>
      </w:pPr>
    </w:p>
    <w:p w14:paraId="79ED96D2" w14:textId="77777777" w:rsidR="009F51EF" w:rsidRPr="009F51EF" w:rsidRDefault="009F51EF" w:rsidP="009F51EF">
      <w:pPr>
        <w:bidi/>
        <w:rPr>
          <w:rFonts w:cs="David" w:hint="cs"/>
          <w:rtl/>
        </w:rPr>
      </w:pPr>
      <w:r w:rsidRPr="009F51EF">
        <w:rPr>
          <w:rFonts w:cs="David" w:hint="cs"/>
          <w:rtl/>
        </w:rPr>
        <w:tab/>
        <w:t xml:space="preserve"> נגד היועצת המשפטית. </w:t>
      </w:r>
    </w:p>
    <w:p w14:paraId="2ABFF286" w14:textId="77777777" w:rsidR="009F51EF" w:rsidRPr="009F51EF" w:rsidRDefault="009F51EF" w:rsidP="009F51EF">
      <w:pPr>
        <w:bidi/>
        <w:rPr>
          <w:rFonts w:cs="David" w:hint="cs"/>
          <w:rtl/>
        </w:rPr>
      </w:pPr>
    </w:p>
    <w:p w14:paraId="20C7B874" w14:textId="77777777" w:rsidR="009F51EF" w:rsidRPr="009F51EF" w:rsidRDefault="009F51EF" w:rsidP="009F51EF">
      <w:pPr>
        <w:bidi/>
        <w:rPr>
          <w:rFonts w:cs="David" w:hint="cs"/>
          <w:rtl/>
        </w:rPr>
      </w:pPr>
      <w:r w:rsidRPr="009F51EF">
        <w:rPr>
          <w:rFonts w:cs="David" w:hint="cs"/>
          <w:u w:val="single"/>
          <w:rtl/>
        </w:rPr>
        <w:t xml:space="preserve">אבשלום </w:t>
      </w:r>
      <w:proofErr w:type="spellStart"/>
      <w:r w:rsidRPr="009F51EF">
        <w:rPr>
          <w:rFonts w:cs="David" w:hint="cs"/>
          <w:u w:val="single"/>
          <w:rtl/>
        </w:rPr>
        <w:t>וילן</w:t>
      </w:r>
      <w:proofErr w:type="spellEnd"/>
      <w:r w:rsidRPr="009F51EF">
        <w:rPr>
          <w:rFonts w:cs="David" w:hint="cs"/>
          <w:u w:val="single"/>
          <w:rtl/>
        </w:rPr>
        <w:t>:</w:t>
      </w:r>
    </w:p>
    <w:p w14:paraId="28FBEF57" w14:textId="77777777" w:rsidR="009F51EF" w:rsidRPr="009F51EF" w:rsidRDefault="009F51EF" w:rsidP="009F51EF">
      <w:pPr>
        <w:bidi/>
        <w:rPr>
          <w:rFonts w:cs="David" w:hint="cs"/>
          <w:rtl/>
        </w:rPr>
      </w:pPr>
    </w:p>
    <w:p w14:paraId="6419B518" w14:textId="77777777" w:rsidR="009F51EF" w:rsidRPr="009F51EF" w:rsidRDefault="009F51EF" w:rsidP="009F51EF">
      <w:pPr>
        <w:bidi/>
        <w:rPr>
          <w:rFonts w:cs="David" w:hint="cs"/>
          <w:rtl/>
        </w:rPr>
      </w:pPr>
      <w:r w:rsidRPr="009F51EF">
        <w:rPr>
          <w:rFonts w:cs="David" w:hint="cs"/>
          <w:rtl/>
        </w:rPr>
        <w:tab/>
        <w:t xml:space="preserve">היא עובדת ציבור, אתה חייב להגן עליה. </w:t>
      </w:r>
    </w:p>
    <w:p w14:paraId="4945476A" w14:textId="77777777" w:rsidR="009F51EF" w:rsidRPr="009F51EF" w:rsidRDefault="009F51EF" w:rsidP="009F51EF">
      <w:pPr>
        <w:bidi/>
        <w:rPr>
          <w:rFonts w:cs="David" w:hint="cs"/>
          <w:rtl/>
        </w:rPr>
      </w:pPr>
    </w:p>
    <w:p w14:paraId="01D1845B"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5DCF382D" w14:textId="77777777" w:rsidR="009F51EF" w:rsidRPr="009F51EF" w:rsidRDefault="009F51EF" w:rsidP="009F51EF">
      <w:pPr>
        <w:tabs>
          <w:tab w:val="left" w:pos="1221"/>
        </w:tabs>
        <w:bidi/>
        <w:rPr>
          <w:rFonts w:cs="David" w:hint="cs"/>
          <w:rtl/>
        </w:rPr>
      </w:pPr>
    </w:p>
    <w:p w14:paraId="71AAFB20" w14:textId="77777777" w:rsidR="009F51EF" w:rsidRPr="009F51EF" w:rsidRDefault="009F51EF" w:rsidP="009F51EF">
      <w:pPr>
        <w:bidi/>
        <w:rPr>
          <w:rFonts w:cs="David" w:hint="cs"/>
          <w:rtl/>
        </w:rPr>
      </w:pPr>
      <w:r w:rsidRPr="009F51EF">
        <w:rPr>
          <w:rFonts w:cs="David" w:hint="cs"/>
          <w:rtl/>
        </w:rPr>
        <w:tab/>
        <w:t xml:space="preserve">למדנו את הריסון הזה מבית המשפט העליון, שדיבר על חופש הביטוי. </w:t>
      </w:r>
    </w:p>
    <w:p w14:paraId="4770F73B" w14:textId="77777777" w:rsidR="009F51EF" w:rsidRPr="009F51EF" w:rsidRDefault="009F51EF" w:rsidP="009F51EF">
      <w:pPr>
        <w:bidi/>
        <w:rPr>
          <w:rFonts w:cs="David" w:hint="cs"/>
          <w:rtl/>
        </w:rPr>
      </w:pPr>
    </w:p>
    <w:p w14:paraId="53C96EF8" w14:textId="77777777" w:rsidR="009F51EF" w:rsidRPr="009F51EF" w:rsidRDefault="009F51EF" w:rsidP="009F51EF">
      <w:pPr>
        <w:bidi/>
        <w:rPr>
          <w:rFonts w:cs="David" w:hint="cs"/>
          <w:rtl/>
        </w:rPr>
      </w:pPr>
      <w:r w:rsidRPr="009F51EF">
        <w:rPr>
          <w:rFonts w:cs="David" w:hint="cs"/>
          <w:u w:val="single"/>
          <w:rtl/>
        </w:rPr>
        <w:t xml:space="preserve">אבשלום </w:t>
      </w:r>
      <w:proofErr w:type="spellStart"/>
      <w:r w:rsidRPr="009F51EF">
        <w:rPr>
          <w:rFonts w:cs="David" w:hint="cs"/>
          <w:u w:val="single"/>
          <w:rtl/>
        </w:rPr>
        <w:t>וילן</w:t>
      </w:r>
      <w:proofErr w:type="spellEnd"/>
      <w:r w:rsidRPr="009F51EF">
        <w:rPr>
          <w:rFonts w:cs="David" w:hint="cs"/>
          <w:u w:val="single"/>
          <w:rtl/>
        </w:rPr>
        <w:t>:</w:t>
      </w:r>
    </w:p>
    <w:p w14:paraId="71B30671" w14:textId="77777777" w:rsidR="009F51EF" w:rsidRPr="009F51EF" w:rsidRDefault="009F51EF" w:rsidP="009F51EF">
      <w:pPr>
        <w:bidi/>
        <w:rPr>
          <w:rFonts w:cs="David" w:hint="cs"/>
          <w:rtl/>
        </w:rPr>
      </w:pPr>
    </w:p>
    <w:p w14:paraId="7C0B21E5" w14:textId="77777777" w:rsidR="009F51EF" w:rsidRPr="009F51EF" w:rsidRDefault="009F51EF" w:rsidP="009F51EF">
      <w:pPr>
        <w:bidi/>
        <w:rPr>
          <w:rFonts w:cs="David" w:hint="cs"/>
          <w:rtl/>
        </w:rPr>
      </w:pPr>
      <w:r w:rsidRPr="009F51EF">
        <w:rPr>
          <w:rFonts w:cs="David" w:hint="cs"/>
          <w:rtl/>
        </w:rPr>
        <w:tab/>
        <w:t xml:space="preserve"> לא לפגוע באנשים שהם עובדי ציבור. כלפי פוליטיקאים שיגיד מה שהוא רוצה. </w:t>
      </w:r>
    </w:p>
    <w:p w14:paraId="52205057" w14:textId="77777777" w:rsidR="009F51EF" w:rsidRPr="009F51EF" w:rsidRDefault="009F51EF" w:rsidP="009F51EF">
      <w:pPr>
        <w:bidi/>
        <w:rPr>
          <w:rFonts w:cs="David" w:hint="cs"/>
          <w:rtl/>
        </w:rPr>
      </w:pPr>
    </w:p>
    <w:p w14:paraId="3CB70714"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54974C34" w14:textId="77777777" w:rsidR="009F51EF" w:rsidRPr="009F51EF" w:rsidRDefault="009F51EF" w:rsidP="009F51EF">
      <w:pPr>
        <w:tabs>
          <w:tab w:val="left" w:pos="1221"/>
        </w:tabs>
        <w:bidi/>
        <w:rPr>
          <w:rFonts w:cs="David" w:hint="cs"/>
          <w:rtl/>
        </w:rPr>
      </w:pPr>
    </w:p>
    <w:p w14:paraId="4B533ABC" w14:textId="77777777" w:rsidR="009F51EF" w:rsidRPr="009F51EF" w:rsidRDefault="009F51EF" w:rsidP="009F51EF">
      <w:pPr>
        <w:bidi/>
        <w:rPr>
          <w:rFonts w:cs="David" w:hint="cs"/>
          <w:rtl/>
        </w:rPr>
      </w:pPr>
      <w:r w:rsidRPr="009F51EF">
        <w:rPr>
          <w:rFonts w:cs="David" w:hint="cs"/>
          <w:rtl/>
        </w:rPr>
        <w:tab/>
        <w:t xml:space="preserve">עד פה אני מסכים אתך. </w:t>
      </w:r>
    </w:p>
    <w:p w14:paraId="530121F3" w14:textId="77777777" w:rsidR="009F51EF" w:rsidRPr="009F51EF" w:rsidRDefault="009F51EF" w:rsidP="009F51EF">
      <w:pPr>
        <w:bidi/>
        <w:rPr>
          <w:rFonts w:cs="David" w:hint="cs"/>
          <w:rtl/>
        </w:rPr>
      </w:pPr>
    </w:p>
    <w:p w14:paraId="6D805771" w14:textId="77777777" w:rsidR="009F51EF" w:rsidRPr="009F51EF" w:rsidRDefault="009F51EF" w:rsidP="009F51EF">
      <w:pPr>
        <w:bidi/>
        <w:rPr>
          <w:rFonts w:cs="David" w:hint="cs"/>
          <w:rtl/>
        </w:rPr>
      </w:pPr>
      <w:r w:rsidRPr="009F51EF">
        <w:rPr>
          <w:rFonts w:cs="David" w:hint="cs"/>
          <w:u w:val="single"/>
          <w:rtl/>
        </w:rPr>
        <w:t>צבי הנדל:</w:t>
      </w:r>
    </w:p>
    <w:p w14:paraId="6FA78707" w14:textId="77777777" w:rsidR="009F51EF" w:rsidRPr="009F51EF" w:rsidRDefault="009F51EF" w:rsidP="009F51EF">
      <w:pPr>
        <w:bidi/>
        <w:rPr>
          <w:rFonts w:cs="David" w:hint="cs"/>
          <w:rtl/>
        </w:rPr>
      </w:pPr>
    </w:p>
    <w:p w14:paraId="08F416DA" w14:textId="77777777" w:rsidR="009F51EF" w:rsidRPr="009F51EF" w:rsidRDefault="009F51EF" w:rsidP="009F51EF">
      <w:pPr>
        <w:bidi/>
        <w:rPr>
          <w:rFonts w:cs="David" w:hint="cs"/>
          <w:rtl/>
        </w:rPr>
      </w:pPr>
      <w:r w:rsidRPr="009F51EF">
        <w:rPr>
          <w:rFonts w:cs="David" w:hint="cs"/>
          <w:rtl/>
        </w:rPr>
        <w:tab/>
        <w:t xml:space="preserve"> אלא אם כן הם ימניים. </w:t>
      </w:r>
    </w:p>
    <w:p w14:paraId="171D4DB0" w14:textId="77777777" w:rsidR="009F51EF" w:rsidRPr="009F51EF" w:rsidRDefault="009F51EF" w:rsidP="009F51EF">
      <w:pPr>
        <w:bidi/>
        <w:rPr>
          <w:rFonts w:cs="David" w:hint="cs"/>
          <w:rtl/>
        </w:rPr>
      </w:pPr>
    </w:p>
    <w:p w14:paraId="5A3A1E05" w14:textId="77777777" w:rsidR="009F51EF" w:rsidRPr="009F51EF" w:rsidRDefault="009F51EF" w:rsidP="009F51EF">
      <w:pPr>
        <w:bidi/>
        <w:rPr>
          <w:rFonts w:cs="David" w:hint="cs"/>
          <w:rtl/>
        </w:rPr>
      </w:pPr>
      <w:r w:rsidRPr="009F51EF">
        <w:rPr>
          <w:rFonts w:cs="David" w:hint="cs"/>
          <w:u w:val="single"/>
          <w:rtl/>
        </w:rPr>
        <w:t xml:space="preserve">אבשלום </w:t>
      </w:r>
      <w:proofErr w:type="spellStart"/>
      <w:r w:rsidRPr="009F51EF">
        <w:rPr>
          <w:rFonts w:cs="David" w:hint="cs"/>
          <w:u w:val="single"/>
          <w:rtl/>
        </w:rPr>
        <w:t>וילן</w:t>
      </w:r>
      <w:proofErr w:type="spellEnd"/>
      <w:r w:rsidRPr="009F51EF">
        <w:rPr>
          <w:rFonts w:cs="David" w:hint="cs"/>
          <w:u w:val="single"/>
          <w:rtl/>
        </w:rPr>
        <w:t>:</w:t>
      </w:r>
    </w:p>
    <w:p w14:paraId="029E91CB" w14:textId="77777777" w:rsidR="009F51EF" w:rsidRPr="009F51EF" w:rsidRDefault="009F51EF" w:rsidP="009F51EF">
      <w:pPr>
        <w:bidi/>
        <w:rPr>
          <w:rFonts w:cs="David" w:hint="cs"/>
          <w:rtl/>
        </w:rPr>
      </w:pPr>
    </w:p>
    <w:p w14:paraId="184BC269" w14:textId="77777777" w:rsidR="009F51EF" w:rsidRPr="009F51EF" w:rsidRDefault="009F51EF" w:rsidP="009F51EF">
      <w:pPr>
        <w:bidi/>
        <w:rPr>
          <w:rFonts w:cs="David" w:hint="cs"/>
          <w:rtl/>
        </w:rPr>
      </w:pPr>
      <w:r w:rsidRPr="009F51EF">
        <w:rPr>
          <w:rFonts w:cs="David" w:hint="cs"/>
          <w:rtl/>
        </w:rPr>
        <w:tab/>
        <w:t xml:space="preserve"> זה נכון. </w:t>
      </w:r>
    </w:p>
    <w:p w14:paraId="2D6DE953" w14:textId="77777777" w:rsidR="009F51EF" w:rsidRPr="009F51EF" w:rsidRDefault="009F51EF" w:rsidP="009F51EF">
      <w:pPr>
        <w:bidi/>
        <w:rPr>
          <w:rFonts w:cs="David" w:hint="cs"/>
          <w:rtl/>
        </w:rPr>
      </w:pPr>
    </w:p>
    <w:p w14:paraId="6C9CE1F4" w14:textId="77777777" w:rsidR="009F51EF" w:rsidRPr="009F51EF" w:rsidRDefault="009F51EF" w:rsidP="009F51EF">
      <w:pPr>
        <w:bidi/>
        <w:rPr>
          <w:rFonts w:cs="David" w:hint="cs"/>
          <w:u w:val="single"/>
          <w:rtl/>
        </w:rPr>
      </w:pPr>
      <w:r w:rsidRPr="009F51EF">
        <w:rPr>
          <w:rFonts w:cs="David" w:hint="cs"/>
          <w:u w:val="single"/>
          <w:rtl/>
        </w:rPr>
        <w:t>דוד רותם:</w:t>
      </w:r>
    </w:p>
    <w:p w14:paraId="59952E72" w14:textId="77777777" w:rsidR="009F51EF" w:rsidRPr="009F51EF" w:rsidRDefault="009F51EF" w:rsidP="009F51EF">
      <w:pPr>
        <w:bidi/>
        <w:rPr>
          <w:rFonts w:cs="David" w:hint="cs"/>
          <w:rtl/>
        </w:rPr>
      </w:pPr>
    </w:p>
    <w:p w14:paraId="4B23BF54" w14:textId="77777777" w:rsidR="009F51EF" w:rsidRPr="009F51EF" w:rsidRDefault="009F51EF" w:rsidP="009F51EF">
      <w:pPr>
        <w:bidi/>
        <w:rPr>
          <w:rFonts w:cs="David" w:hint="cs"/>
          <w:rtl/>
        </w:rPr>
      </w:pPr>
      <w:r w:rsidRPr="009F51EF">
        <w:rPr>
          <w:rFonts w:cs="David" w:hint="cs"/>
          <w:rtl/>
        </w:rPr>
        <w:tab/>
        <w:t xml:space="preserve"> בסעיף 8 של חוות הדעת של היועצת המשפטית כתוב כך: "הצעת החוק של חבר הכנסת רותם מסתפקת בהודעה שלפיה חבר הכנסת חשוד בביצוע עבירת ביטחון כדי שיופעל מנגנון חובה לשלילה של שכר או פנסיה". לא, גברתי, זה לא כתוב בהצעת החוק. בהצעת החוק כתוב בצורה מפורשת, שאם הוא חשוד, יושהו זכויותיו. אם הוא יורשע, יישללו זכויותיו.</w:t>
      </w:r>
    </w:p>
    <w:p w14:paraId="356FD348" w14:textId="77777777" w:rsidR="009F51EF" w:rsidRPr="009F51EF" w:rsidRDefault="009F51EF" w:rsidP="009F51EF">
      <w:pPr>
        <w:bidi/>
        <w:rPr>
          <w:rFonts w:cs="David" w:hint="cs"/>
          <w:rtl/>
        </w:rPr>
      </w:pPr>
    </w:p>
    <w:p w14:paraId="1E093BDD" w14:textId="77777777" w:rsidR="009F51EF" w:rsidRPr="009F51EF" w:rsidRDefault="009F51EF" w:rsidP="009F51EF">
      <w:pPr>
        <w:bidi/>
        <w:rPr>
          <w:rFonts w:cs="David" w:hint="cs"/>
          <w:rtl/>
        </w:rPr>
      </w:pPr>
      <w:r w:rsidRPr="009F51EF">
        <w:rPr>
          <w:rFonts w:cs="David" w:hint="cs"/>
          <w:u w:val="single"/>
          <w:rtl/>
        </w:rPr>
        <w:t>צבי הנדל:</w:t>
      </w:r>
    </w:p>
    <w:p w14:paraId="634A446E" w14:textId="77777777" w:rsidR="009F51EF" w:rsidRPr="009F51EF" w:rsidRDefault="009F51EF" w:rsidP="009F51EF">
      <w:pPr>
        <w:bidi/>
        <w:rPr>
          <w:rFonts w:cs="David" w:hint="cs"/>
          <w:rtl/>
        </w:rPr>
      </w:pPr>
    </w:p>
    <w:p w14:paraId="3330242D" w14:textId="77777777" w:rsidR="009F51EF" w:rsidRPr="009F51EF" w:rsidRDefault="009F51EF" w:rsidP="009F51EF">
      <w:pPr>
        <w:bidi/>
        <w:rPr>
          <w:rFonts w:cs="David" w:hint="cs"/>
          <w:rtl/>
        </w:rPr>
      </w:pPr>
      <w:r w:rsidRPr="009F51EF">
        <w:rPr>
          <w:rFonts w:cs="David" w:hint="cs"/>
          <w:rtl/>
        </w:rPr>
        <w:tab/>
        <w:t xml:space="preserve"> ואם הוא יצא זכאי?</w:t>
      </w:r>
    </w:p>
    <w:p w14:paraId="58E8A19F" w14:textId="77777777" w:rsidR="009F51EF" w:rsidRPr="009F51EF" w:rsidRDefault="009F51EF" w:rsidP="009F51EF">
      <w:pPr>
        <w:bidi/>
        <w:rPr>
          <w:rFonts w:cs="David" w:hint="cs"/>
          <w:rtl/>
        </w:rPr>
      </w:pPr>
    </w:p>
    <w:p w14:paraId="6F8D3157" w14:textId="77777777" w:rsidR="009F51EF" w:rsidRPr="009F51EF" w:rsidRDefault="009F51EF" w:rsidP="009F51EF">
      <w:pPr>
        <w:bidi/>
        <w:rPr>
          <w:rFonts w:cs="David" w:hint="cs"/>
          <w:u w:val="single"/>
          <w:rtl/>
        </w:rPr>
      </w:pPr>
      <w:r w:rsidRPr="009F51EF">
        <w:rPr>
          <w:rFonts w:cs="David" w:hint="cs"/>
          <w:u w:val="single"/>
          <w:rtl/>
        </w:rPr>
        <w:t>דוד רותם:</w:t>
      </w:r>
    </w:p>
    <w:p w14:paraId="16AADBFB" w14:textId="77777777" w:rsidR="009F51EF" w:rsidRPr="009F51EF" w:rsidRDefault="009F51EF" w:rsidP="009F51EF">
      <w:pPr>
        <w:bidi/>
        <w:rPr>
          <w:rFonts w:cs="David" w:hint="cs"/>
          <w:rtl/>
        </w:rPr>
      </w:pPr>
    </w:p>
    <w:p w14:paraId="33C5EBF3" w14:textId="77777777" w:rsidR="009F51EF" w:rsidRPr="009F51EF" w:rsidRDefault="009F51EF" w:rsidP="009F51EF">
      <w:pPr>
        <w:bidi/>
        <w:rPr>
          <w:rFonts w:cs="David" w:hint="cs"/>
          <w:rtl/>
        </w:rPr>
      </w:pPr>
      <w:r w:rsidRPr="009F51EF">
        <w:rPr>
          <w:rFonts w:cs="David" w:hint="cs"/>
          <w:rtl/>
        </w:rPr>
        <w:tab/>
        <w:t xml:space="preserve"> אם הוא יצא זכאי הוא יקבל רטרואקטיבית חזרה את התשלום, בצירוף ריבית והצמדה. </w:t>
      </w:r>
    </w:p>
    <w:p w14:paraId="4AF992DB" w14:textId="77777777" w:rsidR="009F51EF" w:rsidRPr="009F51EF" w:rsidRDefault="009F51EF" w:rsidP="009F51EF">
      <w:pPr>
        <w:bidi/>
        <w:rPr>
          <w:rFonts w:cs="David" w:hint="cs"/>
          <w:rtl/>
        </w:rPr>
      </w:pPr>
    </w:p>
    <w:p w14:paraId="6383C3A2" w14:textId="77777777" w:rsidR="009F51EF" w:rsidRPr="009F51EF" w:rsidRDefault="009F51EF" w:rsidP="009F51EF">
      <w:pPr>
        <w:bidi/>
        <w:rPr>
          <w:rFonts w:cs="David" w:hint="cs"/>
          <w:rtl/>
        </w:rPr>
      </w:pPr>
      <w:proofErr w:type="spellStart"/>
      <w:r w:rsidRPr="009F51EF">
        <w:rPr>
          <w:rFonts w:cs="David" w:hint="cs"/>
          <w:u w:val="single"/>
          <w:rtl/>
        </w:rPr>
        <w:t>ג'מאל</w:t>
      </w:r>
      <w:proofErr w:type="spellEnd"/>
      <w:r w:rsidRPr="009F51EF">
        <w:rPr>
          <w:rFonts w:cs="David" w:hint="cs"/>
          <w:u w:val="single"/>
          <w:rtl/>
        </w:rPr>
        <w:t xml:space="preserve"> </w:t>
      </w:r>
      <w:proofErr w:type="spellStart"/>
      <w:r w:rsidRPr="009F51EF">
        <w:rPr>
          <w:rFonts w:cs="David" w:hint="cs"/>
          <w:u w:val="single"/>
          <w:rtl/>
        </w:rPr>
        <w:t>זחאלקה</w:t>
      </w:r>
      <w:proofErr w:type="spellEnd"/>
      <w:r w:rsidRPr="009F51EF">
        <w:rPr>
          <w:rFonts w:cs="David" w:hint="cs"/>
          <w:u w:val="single"/>
          <w:rtl/>
        </w:rPr>
        <w:t>:</w:t>
      </w:r>
    </w:p>
    <w:p w14:paraId="50F50327" w14:textId="77777777" w:rsidR="009F51EF" w:rsidRPr="009F51EF" w:rsidRDefault="009F51EF" w:rsidP="009F51EF">
      <w:pPr>
        <w:bidi/>
        <w:rPr>
          <w:rFonts w:cs="David" w:hint="cs"/>
          <w:rtl/>
        </w:rPr>
      </w:pPr>
    </w:p>
    <w:p w14:paraId="6286DF2F" w14:textId="77777777" w:rsidR="009F51EF" w:rsidRPr="009F51EF" w:rsidRDefault="009F51EF" w:rsidP="009F51EF">
      <w:pPr>
        <w:bidi/>
        <w:rPr>
          <w:rFonts w:cs="David" w:hint="cs"/>
          <w:rtl/>
        </w:rPr>
      </w:pPr>
      <w:r w:rsidRPr="009F51EF">
        <w:rPr>
          <w:rFonts w:cs="David" w:hint="cs"/>
          <w:rtl/>
        </w:rPr>
        <w:tab/>
        <w:t xml:space="preserve"> תקרא את המשפט עד הסוף. </w:t>
      </w:r>
    </w:p>
    <w:p w14:paraId="6B2CFD1E" w14:textId="77777777" w:rsidR="009F51EF" w:rsidRPr="009F51EF" w:rsidRDefault="009F51EF" w:rsidP="009F51EF">
      <w:pPr>
        <w:bidi/>
        <w:rPr>
          <w:rFonts w:cs="David" w:hint="cs"/>
          <w:rtl/>
        </w:rPr>
      </w:pPr>
    </w:p>
    <w:p w14:paraId="37F74915" w14:textId="77777777" w:rsidR="009F51EF" w:rsidRPr="009F51EF" w:rsidRDefault="009F51EF" w:rsidP="009F51EF">
      <w:pPr>
        <w:bidi/>
        <w:rPr>
          <w:rFonts w:cs="David" w:hint="cs"/>
          <w:rtl/>
        </w:rPr>
      </w:pPr>
      <w:r w:rsidRPr="009F51EF">
        <w:rPr>
          <w:rFonts w:cs="David" w:hint="cs"/>
          <w:u w:val="single"/>
          <w:rtl/>
        </w:rPr>
        <w:t xml:space="preserve">עו"ד נורית </w:t>
      </w:r>
      <w:proofErr w:type="spellStart"/>
      <w:r w:rsidRPr="009F51EF">
        <w:rPr>
          <w:rFonts w:cs="David" w:hint="cs"/>
          <w:u w:val="single"/>
          <w:rtl/>
        </w:rPr>
        <w:t>אלשטיין</w:t>
      </w:r>
      <w:proofErr w:type="spellEnd"/>
      <w:r w:rsidRPr="009F51EF">
        <w:rPr>
          <w:rFonts w:cs="David" w:hint="cs"/>
          <w:u w:val="single"/>
          <w:rtl/>
        </w:rPr>
        <w:t>:</w:t>
      </w:r>
    </w:p>
    <w:p w14:paraId="24BB74BC" w14:textId="77777777" w:rsidR="009F51EF" w:rsidRPr="009F51EF" w:rsidRDefault="009F51EF" w:rsidP="009F51EF">
      <w:pPr>
        <w:bidi/>
        <w:rPr>
          <w:rFonts w:cs="David" w:hint="cs"/>
          <w:rtl/>
        </w:rPr>
      </w:pPr>
    </w:p>
    <w:p w14:paraId="467A1C6D" w14:textId="77777777" w:rsidR="009F51EF" w:rsidRPr="009F51EF" w:rsidRDefault="009F51EF" w:rsidP="009F51EF">
      <w:pPr>
        <w:bidi/>
        <w:rPr>
          <w:rFonts w:cs="David" w:hint="cs"/>
          <w:rtl/>
        </w:rPr>
      </w:pPr>
      <w:r w:rsidRPr="009F51EF">
        <w:rPr>
          <w:rFonts w:cs="David" w:hint="cs"/>
          <w:rtl/>
        </w:rPr>
        <w:tab/>
        <w:t xml:space="preserve"> איפה כתוב שהוא יקבל ריבית והצמדה? </w:t>
      </w:r>
    </w:p>
    <w:p w14:paraId="55A14A0D" w14:textId="77777777" w:rsidR="009F51EF" w:rsidRPr="009F51EF" w:rsidRDefault="009F51EF" w:rsidP="009F51EF">
      <w:pPr>
        <w:bidi/>
        <w:rPr>
          <w:rFonts w:cs="David" w:hint="cs"/>
          <w:rtl/>
        </w:rPr>
      </w:pPr>
    </w:p>
    <w:p w14:paraId="27A2C75D" w14:textId="77777777" w:rsidR="009F51EF" w:rsidRPr="009F51EF" w:rsidRDefault="009F51EF" w:rsidP="009F51EF">
      <w:pPr>
        <w:bidi/>
        <w:rPr>
          <w:rFonts w:cs="David" w:hint="cs"/>
          <w:u w:val="single"/>
          <w:rtl/>
        </w:rPr>
      </w:pPr>
      <w:r w:rsidRPr="009F51EF">
        <w:rPr>
          <w:rFonts w:cs="David" w:hint="cs"/>
          <w:u w:val="single"/>
          <w:rtl/>
        </w:rPr>
        <w:t>דוד רותם:</w:t>
      </w:r>
    </w:p>
    <w:p w14:paraId="2AC7112E" w14:textId="77777777" w:rsidR="009F51EF" w:rsidRPr="009F51EF" w:rsidRDefault="009F51EF" w:rsidP="009F51EF">
      <w:pPr>
        <w:bidi/>
        <w:rPr>
          <w:rFonts w:cs="David" w:hint="cs"/>
          <w:rtl/>
        </w:rPr>
      </w:pPr>
    </w:p>
    <w:p w14:paraId="31EAD5BF" w14:textId="77777777" w:rsidR="009F51EF" w:rsidRPr="009F51EF" w:rsidRDefault="009F51EF" w:rsidP="009F51EF">
      <w:pPr>
        <w:bidi/>
        <w:rPr>
          <w:rFonts w:cs="David" w:hint="cs"/>
          <w:rtl/>
        </w:rPr>
      </w:pPr>
      <w:r w:rsidRPr="009F51EF">
        <w:rPr>
          <w:rFonts w:cs="David" w:hint="cs"/>
          <w:rtl/>
        </w:rPr>
        <w:tab/>
        <w:t xml:space="preserve"> כל תשלום שחייבים אותו לאדם ולא שילמו לו אותו בזמן, הוא עם ריבית והצמדה. </w:t>
      </w:r>
    </w:p>
    <w:p w14:paraId="1916D788" w14:textId="77777777" w:rsidR="009F51EF" w:rsidRPr="009F51EF" w:rsidRDefault="009F51EF" w:rsidP="009F51EF">
      <w:pPr>
        <w:bidi/>
        <w:rPr>
          <w:rFonts w:cs="David" w:hint="cs"/>
          <w:rtl/>
        </w:rPr>
      </w:pPr>
    </w:p>
    <w:p w14:paraId="1C573966" w14:textId="77777777" w:rsidR="009F51EF" w:rsidRDefault="009F51EF" w:rsidP="009F51EF">
      <w:pPr>
        <w:bidi/>
        <w:rPr>
          <w:rFonts w:cs="David" w:hint="cs"/>
          <w:u w:val="single"/>
          <w:rtl/>
        </w:rPr>
      </w:pPr>
    </w:p>
    <w:p w14:paraId="5941D259" w14:textId="77777777" w:rsidR="009F51EF" w:rsidRDefault="009F51EF" w:rsidP="009F51EF">
      <w:pPr>
        <w:bidi/>
        <w:rPr>
          <w:rFonts w:cs="David" w:hint="cs"/>
          <w:u w:val="single"/>
          <w:rtl/>
        </w:rPr>
      </w:pPr>
    </w:p>
    <w:p w14:paraId="4D2F876F" w14:textId="77777777" w:rsidR="009F51EF" w:rsidRDefault="009F51EF" w:rsidP="009F51EF">
      <w:pPr>
        <w:bidi/>
        <w:rPr>
          <w:rFonts w:cs="David" w:hint="cs"/>
          <w:u w:val="single"/>
          <w:rtl/>
        </w:rPr>
      </w:pPr>
    </w:p>
    <w:p w14:paraId="336B84C4" w14:textId="77777777" w:rsidR="009F51EF" w:rsidRPr="009F51EF" w:rsidRDefault="009F51EF" w:rsidP="009F51EF">
      <w:pPr>
        <w:bidi/>
        <w:rPr>
          <w:rFonts w:cs="David" w:hint="cs"/>
          <w:rtl/>
        </w:rPr>
      </w:pPr>
      <w:r w:rsidRPr="009F51EF">
        <w:rPr>
          <w:rFonts w:cs="David" w:hint="cs"/>
          <w:u w:val="single"/>
          <w:rtl/>
        </w:rPr>
        <w:t xml:space="preserve">עו"ד נורית </w:t>
      </w:r>
      <w:proofErr w:type="spellStart"/>
      <w:r w:rsidRPr="009F51EF">
        <w:rPr>
          <w:rFonts w:cs="David" w:hint="cs"/>
          <w:u w:val="single"/>
          <w:rtl/>
        </w:rPr>
        <w:t>אלשטיין</w:t>
      </w:r>
      <w:proofErr w:type="spellEnd"/>
      <w:r w:rsidRPr="009F51EF">
        <w:rPr>
          <w:rFonts w:cs="David" w:hint="cs"/>
          <w:u w:val="single"/>
          <w:rtl/>
        </w:rPr>
        <w:t>:</w:t>
      </w:r>
    </w:p>
    <w:p w14:paraId="3ED12C12" w14:textId="77777777" w:rsidR="009F51EF" w:rsidRPr="009F51EF" w:rsidRDefault="009F51EF" w:rsidP="009F51EF">
      <w:pPr>
        <w:bidi/>
        <w:rPr>
          <w:rFonts w:cs="David" w:hint="cs"/>
          <w:rtl/>
        </w:rPr>
      </w:pPr>
    </w:p>
    <w:p w14:paraId="79947259" w14:textId="77777777" w:rsidR="009F51EF" w:rsidRPr="009F51EF" w:rsidRDefault="009F51EF" w:rsidP="009F51EF">
      <w:pPr>
        <w:bidi/>
        <w:rPr>
          <w:rFonts w:cs="David" w:hint="cs"/>
          <w:rtl/>
        </w:rPr>
      </w:pPr>
      <w:r w:rsidRPr="009F51EF">
        <w:rPr>
          <w:rFonts w:cs="David" w:hint="cs"/>
          <w:rtl/>
        </w:rPr>
        <w:tab/>
        <w:t xml:space="preserve"> זה לא כתוב. </w:t>
      </w:r>
    </w:p>
    <w:p w14:paraId="4EF3A8EE" w14:textId="77777777" w:rsidR="009F51EF" w:rsidRPr="009F51EF" w:rsidRDefault="009F51EF" w:rsidP="009F51EF">
      <w:pPr>
        <w:bidi/>
        <w:rPr>
          <w:rFonts w:cs="David" w:hint="cs"/>
          <w:rtl/>
        </w:rPr>
      </w:pPr>
    </w:p>
    <w:p w14:paraId="74A4A22D" w14:textId="77777777" w:rsidR="009F51EF" w:rsidRPr="009F51EF" w:rsidRDefault="009F51EF" w:rsidP="009F51EF">
      <w:pPr>
        <w:bidi/>
        <w:rPr>
          <w:rFonts w:cs="David" w:hint="cs"/>
          <w:u w:val="single"/>
          <w:rtl/>
        </w:rPr>
      </w:pPr>
      <w:r w:rsidRPr="009F51EF">
        <w:rPr>
          <w:rFonts w:cs="David" w:hint="cs"/>
          <w:u w:val="single"/>
          <w:rtl/>
        </w:rPr>
        <w:t>דוד רותם:</w:t>
      </w:r>
    </w:p>
    <w:p w14:paraId="6AEE91E1" w14:textId="77777777" w:rsidR="009F51EF" w:rsidRPr="009F51EF" w:rsidRDefault="009F51EF" w:rsidP="009F51EF">
      <w:pPr>
        <w:bidi/>
        <w:rPr>
          <w:rFonts w:cs="David" w:hint="cs"/>
          <w:rtl/>
        </w:rPr>
      </w:pPr>
    </w:p>
    <w:p w14:paraId="5D5F568E" w14:textId="77777777" w:rsidR="009F51EF" w:rsidRPr="009F51EF" w:rsidRDefault="009F51EF" w:rsidP="009F51EF">
      <w:pPr>
        <w:bidi/>
        <w:rPr>
          <w:rFonts w:cs="David" w:hint="cs"/>
          <w:rtl/>
        </w:rPr>
      </w:pPr>
      <w:r w:rsidRPr="009F51EF">
        <w:rPr>
          <w:rFonts w:cs="David" w:hint="cs"/>
          <w:rtl/>
        </w:rPr>
        <w:tab/>
        <w:t xml:space="preserve"> זה לא צריך להיות כתוב, זה חוק פסיקת ריבית. </w:t>
      </w:r>
    </w:p>
    <w:p w14:paraId="2D885C21" w14:textId="77777777" w:rsidR="009F51EF" w:rsidRPr="009F51EF" w:rsidRDefault="009F51EF" w:rsidP="009F51EF">
      <w:pPr>
        <w:bidi/>
        <w:rPr>
          <w:rFonts w:cs="David" w:hint="cs"/>
          <w:rtl/>
        </w:rPr>
      </w:pPr>
    </w:p>
    <w:p w14:paraId="63432FF5" w14:textId="77777777" w:rsidR="009F51EF" w:rsidRPr="009F51EF" w:rsidRDefault="009F51EF" w:rsidP="009F51EF">
      <w:pPr>
        <w:tabs>
          <w:tab w:val="left" w:pos="1221"/>
        </w:tabs>
        <w:bidi/>
        <w:rPr>
          <w:rFonts w:cs="David" w:hint="cs"/>
          <w:u w:val="single"/>
          <w:rtl/>
        </w:rPr>
      </w:pPr>
      <w:r w:rsidRPr="009F51EF">
        <w:rPr>
          <w:rFonts w:cs="David" w:hint="cs"/>
          <w:u w:val="single"/>
          <w:rtl/>
        </w:rPr>
        <w:t>היו"ר דוד טל:</w:t>
      </w:r>
    </w:p>
    <w:p w14:paraId="2393BF45" w14:textId="77777777" w:rsidR="009F51EF" w:rsidRPr="009F51EF" w:rsidRDefault="009F51EF" w:rsidP="009F51EF">
      <w:pPr>
        <w:tabs>
          <w:tab w:val="left" w:pos="1221"/>
        </w:tabs>
        <w:bidi/>
        <w:rPr>
          <w:rFonts w:cs="David" w:hint="cs"/>
          <w:rtl/>
        </w:rPr>
      </w:pPr>
    </w:p>
    <w:p w14:paraId="761D77CE" w14:textId="77777777" w:rsidR="009F51EF" w:rsidRPr="009F51EF" w:rsidRDefault="009F51EF" w:rsidP="009F51EF">
      <w:pPr>
        <w:bidi/>
        <w:rPr>
          <w:rFonts w:cs="David" w:hint="cs"/>
          <w:rtl/>
        </w:rPr>
      </w:pPr>
      <w:r w:rsidRPr="009F51EF">
        <w:rPr>
          <w:rFonts w:cs="David" w:hint="cs"/>
          <w:rtl/>
        </w:rPr>
        <w:tab/>
        <w:t xml:space="preserve">הנקודה כרגע היא לא אם הוא יקבל את זה צמוד או לא צמוד, אלא ברמה העקרונית, אם זה נכון או לא נכון. </w:t>
      </w:r>
    </w:p>
    <w:p w14:paraId="638A0D73" w14:textId="77777777" w:rsidR="009F51EF" w:rsidRPr="009F51EF" w:rsidRDefault="009F51EF" w:rsidP="009F51EF">
      <w:pPr>
        <w:bidi/>
        <w:rPr>
          <w:rFonts w:cs="David" w:hint="cs"/>
          <w:rtl/>
        </w:rPr>
      </w:pPr>
    </w:p>
    <w:p w14:paraId="4232D91B" w14:textId="77777777" w:rsidR="009F51EF" w:rsidRPr="009F51EF" w:rsidRDefault="009F51EF" w:rsidP="009F51EF">
      <w:pPr>
        <w:bidi/>
        <w:rPr>
          <w:rFonts w:cs="David" w:hint="cs"/>
          <w:rtl/>
        </w:rPr>
      </w:pPr>
      <w:r w:rsidRPr="009F51EF">
        <w:rPr>
          <w:rFonts w:cs="David" w:hint="cs"/>
          <w:u w:val="single"/>
          <w:rtl/>
        </w:rPr>
        <w:t xml:space="preserve">עו"ד נורית </w:t>
      </w:r>
      <w:proofErr w:type="spellStart"/>
      <w:r w:rsidRPr="009F51EF">
        <w:rPr>
          <w:rFonts w:cs="David" w:hint="cs"/>
          <w:u w:val="single"/>
          <w:rtl/>
        </w:rPr>
        <w:t>אלשטיין</w:t>
      </w:r>
      <w:proofErr w:type="spellEnd"/>
      <w:r w:rsidRPr="009F51EF">
        <w:rPr>
          <w:rFonts w:cs="David" w:hint="cs"/>
          <w:u w:val="single"/>
          <w:rtl/>
        </w:rPr>
        <w:t>:</w:t>
      </w:r>
    </w:p>
    <w:p w14:paraId="33BFC2F7" w14:textId="77777777" w:rsidR="009F51EF" w:rsidRPr="009F51EF" w:rsidRDefault="009F51EF" w:rsidP="009F51EF">
      <w:pPr>
        <w:bidi/>
        <w:rPr>
          <w:rFonts w:cs="David" w:hint="cs"/>
          <w:rtl/>
        </w:rPr>
      </w:pPr>
    </w:p>
    <w:p w14:paraId="5EA7559F" w14:textId="77777777" w:rsidR="009F51EF" w:rsidRPr="009F51EF" w:rsidRDefault="009F51EF" w:rsidP="009F51EF">
      <w:pPr>
        <w:bidi/>
        <w:rPr>
          <w:rFonts w:cs="David" w:hint="cs"/>
          <w:rtl/>
        </w:rPr>
      </w:pPr>
      <w:r w:rsidRPr="009F51EF">
        <w:rPr>
          <w:rFonts w:cs="David" w:hint="cs"/>
          <w:rtl/>
        </w:rPr>
        <w:tab/>
        <w:t xml:space="preserve"> איפה כתוב שיוחזר? </w:t>
      </w:r>
    </w:p>
    <w:p w14:paraId="548C9113" w14:textId="77777777" w:rsidR="009F51EF" w:rsidRPr="009F51EF" w:rsidRDefault="009F51EF" w:rsidP="009F51EF">
      <w:pPr>
        <w:bidi/>
        <w:rPr>
          <w:rFonts w:cs="David" w:hint="cs"/>
          <w:rtl/>
        </w:rPr>
      </w:pPr>
    </w:p>
    <w:p w14:paraId="2FA6575A" w14:textId="77777777" w:rsidR="009F51EF" w:rsidRPr="009F51EF" w:rsidRDefault="009F51EF" w:rsidP="009F51EF">
      <w:pPr>
        <w:bidi/>
        <w:rPr>
          <w:rFonts w:cs="David" w:hint="cs"/>
          <w:rtl/>
        </w:rPr>
      </w:pPr>
      <w:r w:rsidRPr="009F51EF">
        <w:rPr>
          <w:rFonts w:cs="David" w:hint="cs"/>
          <w:u w:val="single"/>
          <w:rtl/>
        </w:rPr>
        <w:t>היו"ר דוד טל:</w:t>
      </w:r>
    </w:p>
    <w:p w14:paraId="1B71DC2F" w14:textId="77777777" w:rsidR="009F51EF" w:rsidRPr="009F51EF" w:rsidRDefault="009F51EF" w:rsidP="009F51EF">
      <w:pPr>
        <w:bidi/>
        <w:rPr>
          <w:rFonts w:cs="David" w:hint="cs"/>
          <w:rtl/>
        </w:rPr>
      </w:pPr>
    </w:p>
    <w:p w14:paraId="7A18AB4C" w14:textId="77777777" w:rsidR="009F51EF" w:rsidRPr="009F51EF" w:rsidRDefault="009F51EF" w:rsidP="009F51EF">
      <w:pPr>
        <w:bidi/>
        <w:rPr>
          <w:rFonts w:cs="David" w:hint="cs"/>
          <w:rtl/>
        </w:rPr>
      </w:pPr>
      <w:r w:rsidRPr="009F51EF">
        <w:rPr>
          <w:rFonts w:cs="David" w:hint="cs"/>
          <w:rtl/>
        </w:rPr>
        <w:tab/>
        <w:t xml:space="preserve"> הוא רצה להכניס את זה בין הקריאה הראשונה לשנייה. אנחנו מדברים ברמת העיקרון. </w:t>
      </w:r>
    </w:p>
    <w:p w14:paraId="1F70739B" w14:textId="77777777" w:rsidR="009F51EF" w:rsidRPr="009F51EF" w:rsidRDefault="009F51EF" w:rsidP="009F51EF">
      <w:pPr>
        <w:bidi/>
        <w:rPr>
          <w:rFonts w:cs="David" w:hint="cs"/>
          <w:rtl/>
        </w:rPr>
      </w:pPr>
    </w:p>
    <w:p w14:paraId="380FB17D" w14:textId="77777777" w:rsidR="009F51EF" w:rsidRPr="009F51EF" w:rsidRDefault="009F51EF" w:rsidP="009F51EF">
      <w:pPr>
        <w:bidi/>
        <w:rPr>
          <w:rFonts w:cs="David" w:hint="cs"/>
          <w:u w:val="single"/>
          <w:rtl/>
        </w:rPr>
      </w:pPr>
      <w:r w:rsidRPr="009F51EF">
        <w:rPr>
          <w:rFonts w:cs="David" w:hint="cs"/>
          <w:u w:val="single"/>
          <w:rtl/>
        </w:rPr>
        <w:t>דוד רותם:</w:t>
      </w:r>
    </w:p>
    <w:p w14:paraId="4D18DA62" w14:textId="77777777" w:rsidR="009F51EF" w:rsidRPr="009F51EF" w:rsidRDefault="009F51EF" w:rsidP="009F51EF">
      <w:pPr>
        <w:bidi/>
        <w:rPr>
          <w:rFonts w:cs="David" w:hint="cs"/>
          <w:rtl/>
        </w:rPr>
      </w:pPr>
    </w:p>
    <w:p w14:paraId="4D7EB080" w14:textId="77777777" w:rsidR="009F51EF" w:rsidRPr="009F51EF" w:rsidRDefault="009F51EF" w:rsidP="009F51EF">
      <w:pPr>
        <w:bidi/>
        <w:rPr>
          <w:rFonts w:cs="David" w:hint="cs"/>
          <w:rtl/>
        </w:rPr>
      </w:pPr>
      <w:r w:rsidRPr="009F51EF">
        <w:rPr>
          <w:rFonts w:cs="David" w:hint="cs"/>
          <w:rtl/>
        </w:rPr>
        <w:tab/>
        <w:t xml:space="preserve"> כתוב בהצעת החוק: "לא ישולמו עד לאחר מתן פסק-דין בעניינו". עם פסק הדין ישולמו לו, אלא אם כן הוא הורשע, ואז חל סעיף ב. גם אני יודע לקרוא חוק, עם כל הכבוד. </w:t>
      </w:r>
    </w:p>
    <w:p w14:paraId="1046029C" w14:textId="77777777" w:rsidR="009F51EF" w:rsidRPr="009F51EF" w:rsidRDefault="009F51EF" w:rsidP="009F51EF">
      <w:pPr>
        <w:bidi/>
        <w:rPr>
          <w:rFonts w:cs="David" w:hint="cs"/>
          <w:rtl/>
        </w:rPr>
      </w:pPr>
    </w:p>
    <w:p w14:paraId="68DEC18F" w14:textId="77777777" w:rsidR="009F51EF" w:rsidRPr="009F51EF" w:rsidRDefault="009F51EF" w:rsidP="009F51EF">
      <w:pPr>
        <w:pStyle w:val="BodyTextIndent"/>
        <w:rPr>
          <w:rFonts w:hint="cs"/>
          <w:sz w:val="24"/>
          <w:rtl/>
        </w:rPr>
      </w:pPr>
      <w:r w:rsidRPr="009F51EF">
        <w:rPr>
          <w:rFonts w:hint="cs"/>
          <w:sz w:val="24"/>
          <w:rtl/>
        </w:rPr>
        <w:t xml:space="preserve">אפשר לחשוב שאני מחדש משהו שלא קיים בחוק הישראלי. חוק איסור הלבנת הון קובע שכאשר יש נכסים שבהם נעברה עבירה או שהם תוצאה מעבירה, מחלטים אותם על-פי החלטה של פקיד מכס או קצין משטרה. תופסים אותם. </w:t>
      </w:r>
    </w:p>
    <w:p w14:paraId="44B46F34" w14:textId="77777777" w:rsidR="009F51EF" w:rsidRPr="009F51EF" w:rsidRDefault="009F51EF" w:rsidP="009F51EF">
      <w:pPr>
        <w:bidi/>
        <w:ind w:firstLine="512"/>
        <w:rPr>
          <w:rFonts w:cs="David" w:hint="cs"/>
          <w:rtl/>
        </w:rPr>
      </w:pPr>
    </w:p>
    <w:p w14:paraId="591AF914" w14:textId="77777777" w:rsidR="009F51EF" w:rsidRPr="009F51EF" w:rsidRDefault="009F51EF" w:rsidP="009F51EF">
      <w:pPr>
        <w:bidi/>
        <w:rPr>
          <w:rFonts w:cs="David" w:hint="cs"/>
          <w:rtl/>
        </w:rPr>
      </w:pPr>
      <w:r w:rsidRPr="009F51EF">
        <w:rPr>
          <w:rFonts w:cs="David" w:hint="cs"/>
          <w:u w:val="single"/>
          <w:rtl/>
        </w:rPr>
        <w:t>היו"ר דוד טל:</w:t>
      </w:r>
    </w:p>
    <w:p w14:paraId="7AD25046" w14:textId="77777777" w:rsidR="009F51EF" w:rsidRPr="009F51EF" w:rsidRDefault="009F51EF" w:rsidP="009F51EF">
      <w:pPr>
        <w:bidi/>
        <w:rPr>
          <w:rFonts w:cs="David" w:hint="cs"/>
          <w:rtl/>
        </w:rPr>
      </w:pPr>
    </w:p>
    <w:p w14:paraId="715E8FBA" w14:textId="77777777" w:rsidR="009F51EF" w:rsidRPr="009F51EF" w:rsidRDefault="009F51EF" w:rsidP="009F51EF">
      <w:pPr>
        <w:bidi/>
        <w:ind w:firstLine="512"/>
        <w:rPr>
          <w:rFonts w:cs="David" w:hint="cs"/>
          <w:rtl/>
        </w:rPr>
      </w:pPr>
      <w:r w:rsidRPr="009F51EF">
        <w:rPr>
          <w:rFonts w:cs="David" w:hint="cs"/>
          <w:rtl/>
        </w:rPr>
        <w:tab/>
        <w:t xml:space="preserve">האנלוגיה לא דומה. </w:t>
      </w:r>
    </w:p>
    <w:p w14:paraId="53BCCDFA" w14:textId="77777777" w:rsidR="009F51EF" w:rsidRPr="009F51EF" w:rsidRDefault="009F51EF" w:rsidP="009F51EF">
      <w:pPr>
        <w:bidi/>
        <w:ind w:firstLine="512"/>
        <w:rPr>
          <w:rFonts w:cs="David" w:hint="cs"/>
          <w:rtl/>
        </w:rPr>
      </w:pPr>
    </w:p>
    <w:p w14:paraId="0D36CFF5" w14:textId="77777777" w:rsidR="009F51EF" w:rsidRPr="009F51EF" w:rsidRDefault="009F51EF" w:rsidP="009F51EF">
      <w:pPr>
        <w:bidi/>
        <w:rPr>
          <w:rFonts w:cs="David" w:hint="cs"/>
          <w:u w:val="single"/>
          <w:rtl/>
        </w:rPr>
      </w:pPr>
      <w:r w:rsidRPr="009F51EF">
        <w:rPr>
          <w:rFonts w:cs="David" w:hint="cs"/>
          <w:u w:val="single"/>
          <w:rtl/>
        </w:rPr>
        <w:t>דוד רותם:</w:t>
      </w:r>
    </w:p>
    <w:p w14:paraId="0AD49F35" w14:textId="77777777" w:rsidR="009F51EF" w:rsidRPr="009F51EF" w:rsidRDefault="009F51EF" w:rsidP="009F51EF">
      <w:pPr>
        <w:bidi/>
        <w:rPr>
          <w:rFonts w:cs="David" w:hint="cs"/>
          <w:rtl/>
        </w:rPr>
      </w:pPr>
    </w:p>
    <w:p w14:paraId="19EC6662" w14:textId="77777777" w:rsidR="009F51EF" w:rsidRPr="009F51EF" w:rsidRDefault="009F51EF" w:rsidP="009F51EF">
      <w:pPr>
        <w:bidi/>
        <w:ind w:firstLine="512"/>
        <w:rPr>
          <w:rFonts w:cs="David" w:hint="cs"/>
          <w:rtl/>
        </w:rPr>
      </w:pPr>
      <w:r w:rsidRPr="009F51EF">
        <w:rPr>
          <w:rFonts w:cs="David" w:hint="cs"/>
          <w:rtl/>
        </w:rPr>
        <w:tab/>
        <w:t xml:space="preserve"> בוודאי שהיא לא דומה, כי בחוק איסור הלבנת הון אנחנו מדברים על כך שאדם הלבין הון וקנה עם הכסף </w:t>
      </w:r>
      <w:proofErr w:type="spellStart"/>
      <w:r w:rsidRPr="009F51EF">
        <w:rPr>
          <w:rFonts w:cs="David" w:hint="cs"/>
          <w:rtl/>
        </w:rPr>
        <w:t>מרצדס</w:t>
      </w:r>
      <w:proofErr w:type="spellEnd"/>
      <w:r w:rsidRPr="009F51EF">
        <w:rPr>
          <w:rFonts w:cs="David" w:hint="cs"/>
          <w:rtl/>
        </w:rPr>
        <w:t xml:space="preserve">, אז קצין משטרה  או פקיד מכס יכול לתפוס לו את </w:t>
      </w:r>
      <w:proofErr w:type="spellStart"/>
      <w:r w:rsidRPr="009F51EF">
        <w:rPr>
          <w:rFonts w:cs="David" w:hint="cs"/>
          <w:rtl/>
        </w:rPr>
        <w:t>המרצדס</w:t>
      </w:r>
      <w:proofErr w:type="spellEnd"/>
      <w:r w:rsidRPr="009F51EF">
        <w:rPr>
          <w:rFonts w:cs="David" w:hint="cs"/>
          <w:rtl/>
        </w:rPr>
        <w:t xml:space="preserve"> ולהשאיר אותה במחסן של המשטרה עד פסק הדין. אבל מי שפוגע בביטחון המדינה </w:t>
      </w:r>
      <w:r w:rsidRPr="009F51EF">
        <w:rPr>
          <w:rFonts w:cs="David"/>
          <w:rtl/>
        </w:rPr>
        <w:t>–</w:t>
      </w:r>
      <w:r w:rsidRPr="009F51EF">
        <w:rPr>
          <w:rFonts w:cs="David" w:hint="cs"/>
          <w:rtl/>
        </w:rPr>
        <w:t xml:space="preserve"> שם צריך לשמור על זכויותיו, תמשיכו לשלם לו כדי שהוא אחר כך יישב בדמשק ויעשה לנו אצבע משולשת. זאת הבדיחה. אחר כך אתם מתפלאים שאמון הציבור בבית הזה הוא אפס, משום שאנחנו דואגים לעצמנו ולחברינו, ואנחנו לא מוכנים להחליט להטיל עלינו את המגבלות שמטילים על אחרים. </w:t>
      </w:r>
    </w:p>
    <w:p w14:paraId="1D2084F0" w14:textId="77777777" w:rsidR="009F51EF" w:rsidRPr="009F51EF" w:rsidRDefault="009F51EF" w:rsidP="009F51EF">
      <w:pPr>
        <w:bidi/>
        <w:ind w:firstLine="512"/>
        <w:rPr>
          <w:rFonts w:cs="David" w:hint="cs"/>
          <w:rtl/>
        </w:rPr>
      </w:pPr>
    </w:p>
    <w:p w14:paraId="03989BAC" w14:textId="77777777" w:rsidR="009F51EF" w:rsidRPr="009F51EF" w:rsidRDefault="009F51EF" w:rsidP="009F51EF">
      <w:pPr>
        <w:bidi/>
        <w:ind w:firstLine="512"/>
        <w:rPr>
          <w:rFonts w:cs="David" w:hint="cs"/>
          <w:rtl/>
        </w:rPr>
      </w:pPr>
      <w:r w:rsidRPr="009F51EF">
        <w:rPr>
          <w:rFonts w:cs="David" w:hint="cs"/>
          <w:rtl/>
        </w:rPr>
        <w:t>האם החוק הזה נוגד את חוקי היסוד? מהי פסקת ההגבלה? פסקת ההגבלה בחוקי היסוד אומרת: לחוק ולתכלית ראויה. האם פגיעה במי שפוגע בביטחון המדינה היא לא תכלית ראויה? האם אפשר להשוות אותו, גברתי, כמו בסעיף 10 שהזדעזעתי שקראתי אותו? "התייחסות לעבירות ביטחון בלבד יש בה כדי ליצור מדרג בעייתי ביותר הסוטה מהמדרג המוכר מהדין הפלילי, שבו למשל עבירות גוף או עבירות מרמה יכולות להיחשב כחמורות לא פחות מעבירות ביטחון". היום אפשר להגיד במדינת ישראל שיש משהו שהוא יותר חמור מעבירת ביטחון?</w:t>
      </w:r>
    </w:p>
    <w:p w14:paraId="1098B69B" w14:textId="77777777" w:rsidR="009F51EF" w:rsidRPr="009F51EF" w:rsidRDefault="009F51EF" w:rsidP="009F51EF">
      <w:pPr>
        <w:bidi/>
        <w:ind w:firstLine="512"/>
        <w:rPr>
          <w:rFonts w:cs="David" w:hint="cs"/>
          <w:rtl/>
        </w:rPr>
      </w:pPr>
    </w:p>
    <w:p w14:paraId="4DA216B9"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5E4E9CCF" w14:textId="77777777" w:rsidR="009F51EF" w:rsidRPr="009F51EF" w:rsidRDefault="009F51EF" w:rsidP="009F51EF">
      <w:pPr>
        <w:bidi/>
        <w:rPr>
          <w:rFonts w:ascii="Arial" w:hAnsi="Arial" w:cs="David" w:hint="cs"/>
          <w:u w:val="single"/>
          <w:rtl/>
        </w:rPr>
      </w:pPr>
    </w:p>
    <w:p w14:paraId="08E296BB" w14:textId="77777777" w:rsidR="009F51EF" w:rsidRPr="009F51EF" w:rsidRDefault="009F51EF" w:rsidP="009F51EF">
      <w:pPr>
        <w:bidi/>
        <w:ind w:firstLine="512"/>
        <w:rPr>
          <w:rFonts w:cs="David" w:hint="cs"/>
          <w:rtl/>
        </w:rPr>
      </w:pPr>
      <w:r w:rsidRPr="009F51EF">
        <w:rPr>
          <w:rFonts w:ascii="Arial" w:hAnsi="Arial" w:cs="David" w:hint="cs"/>
          <w:rtl/>
        </w:rPr>
        <w:tab/>
        <w:t xml:space="preserve"> </w:t>
      </w:r>
      <w:r w:rsidRPr="009F51EF">
        <w:rPr>
          <w:rFonts w:cs="David" w:hint="cs"/>
          <w:rtl/>
        </w:rPr>
        <w:t xml:space="preserve">אונס. </w:t>
      </w:r>
    </w:p>
    <w:p w14:paraId="77BD3C20" w14:textId="77777777" w:rsidR="009F51EF" w:rsidRPr="009F51EF" w:rsidRDefault="009F51EF" w:rsidP="009F51EF">
      <w:pPr>
        <w:bidi/>
        <w:ind w:firstLine="512"/>
        <w:rPr>
          <w:rFonts w:cs="David" w:hint="cs"/>
          <w:rtl/>
        </w:rPr>
      </w:pPr>
    </w:p>
    <w:p w14:paraId="31B8A0AC" w14:textId="77777777" w:rsidR="009F51EF" w:rsidRDefault="009F51EF" w:rsidP="009F51EF">
      <w:pPr>
        <w:bidi/>
        <w:rPr>
          <w:rFonts w:cs="David" w:hint="cs"/>
          <w:u w:val="single"/>
          <w:rtl/>
        </w:rPr>
      </w:pPr>
    </w:p>
    <w:p w14:paraId="12F8A281" w14:textId="77777777" w:rsidR="009F51EF" w:rsidRDefault="009F51EF" w:rsidP="009F51EF">
      <w:pPr>
        <w:bidi/>
        <w:rPr>
          <w:rFonts w:cs="David" w:hint="cs"/>
          <w:u w:val="single"/>
          <w:rtl/>
        </w:rPr>
      </w:pPr>
    </w:p>
    <w:p w14:paraId="677EF54B" w14:textId="77777777" w:rsidR="009F51EF" w:rsidRDefault="009F51EF" w:rsidP="009F51EF">
      <w:pPr>
        <w:bidi/>
        <w:rPr>
          <w:rFonts w:cs="David" w:hint="cs"/>
          <w:u w:val="single"/>
          <w:rtl/>
        </w:rPr>
      </w:pPr>
    </w:p>
    <w:p w14:paraId="0C953490" w14:textId="77777777" w:rsidR="009F51EF" w:rsidRDefault="009F51EF" w:rsidP="009F51EF">
      <w:pPr>
        <w:bidi/>
        <w:rPr>
          <w:rFonts w:cs="David" w:hint="cs"/>
          <w:u w:val="single"/>
          <w:rtl/>
        </w:rPr>
      </w:pPr>
    </w:p>
    <w:p w14:paraId="530E2485" w14:textId="77777777" w:rsidR="009F51EF" w:rsidRPr="009F51EF" w:rsidRDefault="009F51EF" w:rsidP="009F51EF">
      <w:pPr>
        <w:bidi/>
        <w:rPr>
          <w:rFonts w:cs="David" w:hint="cs"/>
          <w:u w:val="single"/>
          <w:rtl/>
        </w:rPr>
      </w:pPr>
      <w:r w:rsidRPr="009F51EF">
        <w:rPr>
          <w:rFonts w:cs="David" w:hint="cs"/>
          <w:u w:val="single"/>
          <w:rtl/>
        </w:rPr>
        <w:t>דוד רותם:</w:t>
      </w:r>
    </w:p>
    <w:p w14:paraId="609BE299" w14:textId="77777777" w:rsidR="009F51EF" w:rsidRPr="009F51EF" w:rsidRDefault="009F51EF" w:rsidP="009F51EF">
      <w:pPr>
        <w:bidi/>
        <w:rPr>
          <w:rFonts w:cs="David" w:hint="cs"/>
          <w:rtl/>
        </w:rPr>
      </w:pPr>
    </w:p>
    <w:p w14:paraId="5750F114" w14:textId="77777777" w:rsidR="009F51EF" w:rsidRPr="009F51EF" w:rsidRDefault="009F51EF" w:rsidP="009F51EF">
      <w:pPr>
        <w:bidi/>
        <w:ind w:firstLine="512"/>
        <w:rPr>
          <w:rFonts w:cs="David" w:hint="cs"/>
          <w:rtl/>
        </w:rPr>
      </w:pPr>
      <w:r w:rsidRPr="009F51EF">
        <w:rPr>
          <w:rFonts w:cs="David" w:hint="cs"/>
          <w:rtl/>
        </w:rPr>
        <w:tab/>
        <w:t xml:space="preserve"> יותר חמור מעבירה של בגידה במדינה הזאת?</w:t>
      </w:r>
    </w:p>
    <w:p w14:paraId="573D82E0" w14:textId="77777777" w:rsidR="009F51EF" w:rsidRPr="009F51EF" w:rsidRDefault="009F51EF" w:rsidP="009F51EF">
      <w:pPr>
        <w:bidi/>
        <w:ind w:firstLine="512"/>
        <w:rPr>
          <w:rFonts w:cs="David" w:hint="cs"/>
          <w:rtl/>
        </w:rPr>
      </w:pPr>
    </w:p>
    <w:p w14:paraId="6DD2B9D1" w14:textId="77777777" w:rsidR="009F51EF" w:rsidRPr="009F51EF" w:rsidRDefault="009F51EF" w:rsidP="009F51EF">
      <w:pPr>
        <w:bidi/>
        <w:rPr>
          <w:rFonts w:cs="David" w:hint="cs"/>
          <w:rtl/>
        </w:rPr>
      </w:pPr>
      <w:r w:rsidRPr="009F51EF">
        <w:rPr>
          <w:rFonts w:cs="David" w:hint="cs"/>
          <w:u w:val="single"/>
          <w:rtl/>
        </w:rPr>
        <w:t xml:space="preserve">משה </w:t>
      </w:r>
      <w:proofErr w:type="spellStart"/>
      <w:r w:rsidRPr="009F51EF">
        <w:rPr>
          <w:rFonts w:cs="David" w:hint="cs"/>
          <w:u w:val="single"/>
          <w:rtl/>
        </w:rPr>
        <w:t>שרוני</w:t>
      </w:r>
      <w:proofErr w:type="spellEnd"/>
      <w:r w:rsidRPr="009F51EF">
        <w:rPr>
          <w:rFonts w:cs="David" w:hint="cs"/>
          <w:u w:val="single"/>
          <w:rtl/>
        </w:rPr>
        <w:t>:</w:t>
      </w:r>
    </w:p>
    <w:p w14:paraId="482F7D16" w14:textId="77777777" w:rsidR="009F51EF" w:rsidRPr="009F51EF" w:rsidRDefault="009F51EF" w:rsidP="009F51EF">
      <w:pPr>
        <w:bidi/>
        <w:rPr>
          <w:rFonts w:cs="David" w:hint="cs"/>
          <w:rtl/>
        </w:rPr>
      </w:pPr>
    </w:p>
    <w:p w14:paraId="60DEA010" w14:textId="77777777" w:rsidR="009F51EF" w:rsidRPr="009F51EF" w:rsidRDefault="009F51EF" w:rsidP="009F51EF">
      <w:pPr>
        <w:bidi/>
        <w:ind w:firstLine="512"/>
        <w:rPr>
          <w:rFonts w:cs="David" w:hint="cs"/>
          <w:rtl/>
        </w:rPr>
      </w:pPr>
      <w:r w:rsidRPr="009F51EF">
        <w:rPr>
          <w:rFonts w:cs="David" w:hint="cs"/>
          <w:rtl/>
        </w:rPr>
        <w:tab/>
        <w:t xml:space="preserve"> תלוי בהשקפה של היועצת. </w:t>
      </w:r>
    </w:p>
    <w:p w14:paraId="57AF754E" w14:textId="77777777" w:rsidR="009F51EF" w:rsidRPr="009F51EF" w:rsidRDefault="009F51EF" w:rsidP="009F51EF">
      <w:pPr>
        <w:bidi/>
        <w:ind w:firstLine="512"/>
        <w:rPr>
          <w:rFonts w:cs="David" w:hint="cs"/>
          <w:rtl/>
        </w:rPr>
      </w:pPr>
    </w:p>
    <w:p w14:paraId="013415F8" w14:textId="77777777" w:rsidR="009F51EF" w:rsidRPr="009F51EF" w:rsidRDefault="009F51EF" w:rsidP="009F51EF">
      <w:pPr>
        <w:bidi/>
        <w:rPr>
          <w:rFonts w:cs="David" w:hint="cs"/>
          <w:u w:val="single"/>
          <w:rtl/>
        </w:rPr>
      </w:pPr>
      <w:r w:rsidRPr="009F51EF">
        <w:rPr>
          <w:rFonts w:cs="David" w:hint="cs"/>
          <w:u w:val="single"/>
          <w:rtl/>
        </w:rPr>
        <w:t>דוד רותם:</w:t>
      </w:r>
    </w:p>
    <w:p w14:paraId="463B7C66" w14:textId="77777777" w:rsidR="009F51EF" w:rsidRPr="009F51EF" w:rsidRDefault="009F51EF" w:rsidP="009F51EF">
      <w:pPr>
        <w:bidi/>
        <w:rPr>
          <w:rFonts w:cs="David" w:hint="cs"/>
          <w:rtl/>
        </w:rPr>
      </w:pPr>
    </w:p>
    <w:p w14:paraId="73201C76" w14:textId="77777777" w:rsidR="009F51EF" w:rsidRPr="009F51EF" w:rsidRDefault="009F51EF" w:rsidP="009F51EF">
      <w:pPr>
        <w:bidi/>
        <w:ind w:firstLine="512"/>
        <w:rPr>
          <w:rFonts w:cs="David" w:hint="cs"/>
          <w:rtl/>
        </w:rPr>
      </w:pPr>
      <w:r w:rsidRPr="009F51EF">
        <w:rPr>
          <w:rFonts w:cs="David" w:hint="cs"/>
          <w:rtl/>
        </w:rPr>
        <w:tab/>
        <w:t xml:space="preserve"> עבירות ביטחון הן הדבר החמור ביותר. </w:t>
      </w:r>
    </w:p>
    <w:p w14:paraId="31F0C425" w14:textId="77777777" w:rsidR="009F51EF" w:rsidRPr="009F51EF" w:rsidRDefault="009F51EF" w:rsidP="009F51EF">
      <w:pPr>
        <w:bidi/>
        <w:ind w:firstLine="512"/>
        <w:rPr>
          <w:rFonts w:cs="David" w:hint="cs"/>
          <w:rtl/>
        </w:rPr>
      </w:pPr>
    </w:p>
    <w:p w14:paraId="7CA17ADB" w14:textId="77777777" w:rsidR="009F51EF" w:rsidRPr="009F51EF" w:rsidRDefault="009F51EF" w:rsidP="009F51EF">
      <w:pPr>
        <w:bidi/>
        <w:rPr>
          <w:rFonts w:cs="David" w:hint="cs"/>
          <w:rtl/>
        </w:rPr>
      </w:pPr>
      <w:proofErr w:type="spellStart"/>
      <w:r w:rsidRPr="009F51EF">
        <w:rPr>
          <w:rFonts w:cs="David" w:hint="cs"/>
          <w:u w:val="single"/>
          <w:rtl/>
        </w:rPr>
        <w:t>ג'מאל</w:t>
      </w:r>
      <w:proofErr w:type="spellEnd"/>
      <w:r w:rsidRPr="009F51EF">
        <w:rPr>
          <w:rFonts w:cs="David" w:hint="cs"/>
          <w:u w:val="single"/>
          <w:rtl/>
        </w:rPr>
        <w:t xml:space="preserve"> </w:t>
      </w:r>
      <w:proofErr w:type="spellStart"/>
      <w:r w:rsidRPr="009F51EF">
        <w:rPr>
          <w:rFonts w:cs="David" w:hint="cs"/>
          <w:u w:val="single"/>
          <w:rtl/>
        </w:rPr>
        <w:t>זחאלקה</w:t>
      </w:r>
      <w:proofErr w:type="spellEnd"/>
      <w:r w:rsidRPr="009F51EF">
        <w:rPr>
          <w:rFonts w:cs="David" w:hint="cs"/>
          <w:u w:val="single"/>
          <w:rtl/>
        </w:rPr>
        <w:t>:</w:t>
      </w:r>
    </w:p>
    <w:p w14:paraId="59F32555" w14:textId="77777777" w:rsidR="009F51EF" w:rsidRPr="009F51EF" w:rsidRDefault="009F51EF" w:rsidP="009F51EF">
      <w:pPr>
        <w:bidi/>
        <w:rPr>
          <w:rFonts w:cs="David" w:hint="cs"/>
          <w:rtl/>
        </w:rPr>
      </w:pPr>
    </w:p>
    <w:p w14:paraId="5FEC1ECB" w14:textId="77777777" w:rsidR="009F51EF" w:rsidRPr="009F51EF" w:rsidRDefault="009F51EF" w:rsidP="009F51EF">
      <w:pPr>
        <w:bidi/>
        <w:ind w:firstLine="512"/>
        <w:rPr>
          <w:rFonts w:cs="David" w:hint="cs"/>
          <w:rtl/>
        </w:rPr>
      </w:pPr>
      <w:r w:rsidRPr="009F51EF">
        <w:rPr>
          <w:rFonts w:cs="David" w:hint="cs"/>
          <w:rtl/>
        </w:rPr>
        <w:tab/>
        <w:t xml:space="preserve"> אותו הדבר תגיד על יגאל עמיר? האם החוק שלך חל על יגאל עמיר? </w:t>
      </w:r>
      <w:r w:rsidRPr="009F51EF">
        <w:rPr>
          <w:rFonts w:cs="David"/>
          <w:rtl/>
        </w:rPr>
        <w:br/>
      </w:r>
    </w:p>
    <w:p w14:paraId="006647B0" w14:textId="77777777" w:rsidR="009F51EF" w:rsidRPr="009F51EF" w:rsidRDefault="009F51EF" w:rsidP="009F51EF">
      <w:pPr>
        <w:bidi/>
        <w:rPr>
          <w:rFonts w:cs="David" w:hint="cs"/>
          <w:rtl/>
        </w:rPr>
      </w:pPr>
      <w:r w:rsidRPr="009F51EF">
        <w:rPr>
          <w:rFonts w:cs="David" w:hint="cs"/>
          <w:u w:val="single"/>
          <w:rtl/>
        </w:rPr>
        <w:t>היו"ר דוד טל:</w:t>
      </w:r>
    </w:p>
    <w:p w14:paraId="6ED8DAAA" w14:textId="77777777" w:rsidR="009F51EF" w:rsidRPr="009F51EF" w:rsidRDefault="009F51EF" w:rsidP="009F51EF">
      <w:pPr>
        <w:bidi/>
        <w:rPr>
          <w:rFonts w:cs="David" w:hint="cs"/>
          <w:rtl/>
        </w:rPr>
      </w:pPr>
    </w:p>
    <w:p w14:paraId="1049A0A7" w14:textId="77777777" w:rsidR="009F51EF" w:rsidRPr="009F51EF" w:rsidRDefault="009F51EF" w:rsidP="009F51EF">
      <w:pPr>
        <w:bidi/>
        <w:ind w:firstLine="512"/>
        <w:rPr>
          <w:rFonts w:cs="David" w:hint="cs"/>
          <w:rtl/>
        </w:rPr>
      </w:pPr>
      <w:r w:rsidRPr="009F51EF">
        <w:rPr>
          <w:rFonts w:cs="David" w:hint="cs"/>
          <w:rtl/>
        </w:rPr>
        <w:tab/>
        <w:t xml:space="preserve"> איך הגעת לשם? </w:t>
      </w:r>
    </w:p>
    <w:p w14:paraId="73A4CFF3" w14:textId="77777777" w:rsidR="009F51EF" w:rsidRPr="009F51EF" w:rsidRDefault="009F51EF" w:rsidP="009F51EF">
      <w:pPr>
        <w:bidi/>
        <w:ind w:firstLine="512"/>
        <w:rPr>
          <w:rFonts w:cs="David" w:hint="cs"/>
          <w:rtl/>
        </w:rPr>
      </w:pPr>
    </w:p>
    <w:p w14:paraId="14CAA0B4" w14:textId="77777777" w:rsidR="009F51EF" w:rsidRPr="009F51EF" w:rsidRDefault="009F51EF" w:rsidP="009F51EF">
      <w:pPr>
        <w:bidi/>
        <w:rPr>
          <w:rFonts w:cs="David" w:hint="cs"/>
          <w:u w:val="single"/>
          <w:rtl/>
        </w:rPr>
      </w:pPr>
      <w:r w:rsidRPr="009F51EF">
        <w:rPr>
          <w:rFonts w:cs="David" w:hint="cs"/>
          <w:u w:val="single"/>
          <w:rtl/>
        </w:rPr>
        <w:t>דוד רותם:</w:t>
      </w:r>
    </w:p>
    <w:p w14:paraId="3C83E3F2" w14:textId="77777777" w:rsidR="009F51EF" w:rsidRPr="009F51EF" w:rsidRDefault="009F51EF" w:rsidP="009F51EF">
      <w:pPr>
        <w:bidi/>
        <w:rPr>
          <w:rFonts w:cs="David" w:hint="cs"/>
          <w:rtl/>
        </w:rPr>
      </w:pPr>
    </w:p>
    <w:p w14:paraId="2ACC8A7D" w14:textId="77777777" w:rsidR="009F51EF" w:rsidRPr="009F51EF" w:rsidRDefault="009F51EF" w:rsidP="009F51EF">
      <w:pPr>
        <w:bidi/>
        <w:ind w:firstLine="512"/>
        <w:rPr>
          <w:rFonts w:cs="David" w:hint="cs"/>
          <w:rtl/>
        </w:rPr>
      </w:pPr>
      <w:r w:rsidRPr="009F51EF">
        <w:rPr>
          <w:rFonts w:cs="David" w:hint="cs"/>
          <w:rtl/>
        </w:rPr>
        <w:tab/>
        <w:t xml:space="preserve"> יגאל עמיר היה חבר כנסת? </w:t>
      </w:r>
    </w:p>
    <w:p w14:paraId="03E9B382" w14:textId="77777777" w:rsidR="009F51EF" w:rsidRPr="009F51EF" w:rsidRDefault="009F51EF" w:rsidP="009F51EF">
      <w:pPr>
        <w:bidi/>
        <w:ind w:firstLine="512"/>
        <w:rPr>
          <w:rFonts w:cs="David" w:hint="cs"/>
          <w:rtl/>
        </w:rPr>
      </w:pPr>
    </w:p>
    <w:p w14:paraId="37982A64" w14:textId="77777777" w:rsidR="009F51EF" w:rsidRPr="009F51EF" w:rsidRDefault="009F51EF" w:rsidP="009F51EF">
      <w:pPr>
        <w:bidi/>
        <w:ind w:firstLine="512"/>
        <w:rPr>
          <w:rFonts w:cs="David" w:hint="cs"/>
          <w:rtl/>
        </w:rPr>
      </w:pPr>
      <w:r w:rsidRPr="009F51EF">
        <w:rPr>
          <w:rFonts w:cs="David" w:hint="cs"/>
          <w:rtl/>
        </w:rPr>
        <w:t xml:space="preserve">כל אחד אומר: הפנסיה שייכת למשפחה, לילדים שלו. עם כל הכבוד, אדם הועמד לדין והוא מקבל קנס של מיליון שקל, מאיפה הוא משלם את זה? מהפנסיה ומהאוכל של הילדים ומהבית שהוא מוכר. המרכז לגביית קנסות מומחה איך עושים את זה. אז בואו נגיד שזאת פגיעה בזכויותיהם של האישה והילדים שמטילים על אדם קנס. הרי את הקנס אני מטיל אחרי הרשעה. עד ההרשעה אני אומר: עצור, אני רק לא משלם לך. כי אתה בוגד, אתה חשוד בפגיעה בביטחון המדינה הזאת, וזה הדבר היחיד שיש לי. יש לי רק מדינה אחת. לכן החוק הזה ראוי, וראוי לחוקק אותו. </w:t>
      </w:r>
    </w:p>
    <w:p w14:paraId="639EFF97" w14:textId="77777777" w:rsidR="009F51EF" w:rsidRPr="009F51EF" w:rsidRDefault="009F51EF" w:rsidP="009F51EF">
      <w:pPr>
        <w:bidi/>
        <w:ind w:firstLine="512"/>
        <w:rPr>
          <w:rFonts w:cs="David" w:hint="cs"/>
          <w:rtl/>
        </w:rPr>
      </w:pPr>
    </w:p>
    <w:p w14:paraId="65C025B6" w14:textId="77777777" w:rsidR="009F51EF" w:rsidRPr="009F51EF" w:rsidRDefault="009F51EF" w:rsidP="009F51EF">
      <w:pPr>
        <w:bidi/>
        <w:rPr>
          <w:rFonts w:cs="David" w:hint="cs"/>
          <w:rtl/>
        </w:rPr>
      </w:pPr>
      <w:r w:rsidRPr="009F51EF">
        <w:rPr>
          <w:rFonts w:cs="David" w:hint="cs"/>
          <w:u w:val="single"/>
          <w:rtl/>
        </w:rPr>
        <w:t>היו"ר דוד טל:</w:t>
      </w:r>
    </w:p>
    <w:p w14:paraId="17739980" w14:textId="77777777" w:rsidR="009F51EF" w:rsidRPr="009F51EF" w:rsidRDefault="009F51EF" w:rsidP="009F51EF">
      <w:pPr>
        <w:bidi/>
        <w:rPr>
          <w:rFonts w:cs="David" w:hint="cs"/>
          <w:rtl/>
        </w:rPr>
      </w:pPr>
    </w:p>
    <w:p w14:paraId="48D489EF" w14:textId="77777777" w:rsidR="009F51EF" w:rsidRPr="009F51EF" w:rsidRDefault="009F51EF" w:rsidP="009F51EF">
      <w:pPr>
        <w:bidi/>
        <w:ind w:firstLine="512"/>
        <w:rPr>
          <w:rFonts w:cs="David" w:hint="cs"/>
          <w:rtl/>
        </w:rPr>
      </w:pPr>
      <w:r w:rsidRPr="009F51EF">
        <w:rPr>
          <w:rFonts w:cs="David" w:hint="cs"/>
          <w:rtl/>
        </w:rPr>
        <w:tab/>
        <w:t xml:space="preserve"> תודה. חבר הכנסת ריבלין, בבקשה. </w:t>
      </w:r>
    </w:p>
    <w:p w14:paraId="1CBC65C6" w14:textId="77777777" w:rsidR="009F51EF" w:rsidRPr="009F51EF" w:rsidRDefault="009F51EF" w:rsidP="009F51EF">
      <w:pPr>
        <w:bidi/>
        <w:ind w:firstLine="512"/>
        <w:rPr>
          <w:rFonts w:cs="David" w:hint="cs"/>
          <w:rtl/>
        </w:rPr>
      </w:pPr>
    </w:p>
    <w:p w14:paraId="02992F81" w14:textId="77777777" w:rsidR="009F51EF" w:rsidRPr="009F51EF" w:rsidRDefault="009F51EF" w:rsidP="009F51EF">
      <w:pPr>
        <w:bidi/>
        <w:rPr>
          <w:rFonts w:cs="David" w:hint="cs"/>
          <w:rtl/>
        </w:rPr>
      </w:pPr>
      <w:r w:rsidRPr="009F51EF">
        <w:rPr>
          <w:rFonts w:cs="David" w:hint="cs"/>
          <w:u w:val="single"/>
          <w:rtl/>
        </w:rPr>
        <w:t>ראובן ריבלין:</w:t>
      </w:r>
    </w:p>
    <w:p w14:paraId="49C021C8" w14:textId="77777777" w:rsidR="009F51EF" w:rsidRPr="009F51EF" w:rsidRDefault="009F51EF" w:rsidP="009F51EF">
      <w:pPr>
        <w:bidi/>
        <w:rPr>
          <w:rFonts w:cs="David" w:hint="cs"/>
          <w:rtl/>
        </w:rPr>
      </w:pPr>
    </w:p>
    <w:p w14:paraId="6ADCDF28" w14:textId="77777777" w:rsidR="009F51EF" w:rsidRPr="009F51EF" w:rsidRDefault="009F51EF" w:rsidP="009F51EF">
      <w:pPr>
        <w:bidi/>
        <w:ind w:firstLine="512"/>
        <w:rPr>
          <w:rFonts w:cs="David" w:hint="cs"/>
          <w:rtl/>
        </w:rPr>
      </w:pPr>
      <w:r w:rsidRPr="009F51EF">
        <w:rPr>
          <w:rFonts w:cs="David" w:hint="cs"/>
          <w:rtl/>
        </w:rPr>
        <w:tab/>
        <w:t xml:space="preserve"> חבר הכנסת רותם, יש לי רק מדינה אחת. </w:t>
      </w:r>
    </w:p>
    <w:p w14:paraId="3669E8C9" w14:textId="77777777" w:rsidR="009F51EF" w:rsidRPr="009F51EF" w:rsidRDefault="009F51EF" w:rsidP="009F51EF">
      <w:pPr>
        <w:bidi/>
        <w:ind w:firstLine="512"/>
        <w:rPr>
          <w:rFonts w:cs="David" w:hint="cs"/>
          <w:rtl/>
        </w:rPr>
      </w:pPr>
    </w:p>
    <w:p w14:paraId="18142630"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5809B7A2" w14:textId="77777777" w:rsidR="009F51EF" w:rsidRPr="009F51EF" w:rsidRDefault="009F51EF" w:rsidP="009F51EF">
      <w:pPr>
        <w:bidi/>
        <w:rPr>
          <w:rFonts w:cs="David"/>
          <w:u w:val="single"/>
          <w:rtl/>
        </w:rPr>
      </w:pPr>
    </w:p>
    <w:p w14:paraId="07D6A489"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איפה זה כתוב בחוק, אדוני? </w:t>
      </w:r>
    </w:p>
    <w:p w14:paraId="5072D7B6" w14:textId="77777777" w:rsidR="009F51EF" w:rsidRPr="009F51EF" w:rsidRDefault="009F51EF" w:rsidP="009F51EF">
      <w:pPr>
        <w:bidi/>
        <w:ind w:firstLine="512"/>
        <w:rPr>
          <w:rFonts w:cs="David" w:hint="cs"/>
          <w:rtl/>
        </w:rPr>
      </w:pPr>
    </w:p>
    <w:p w14:paraId="60CA46F1" w14:textId="77777777" w:rsidR="009F51EF" w:rsidRPr="009F51EF" w:rsidRDefault="009F51EF" w:rsidP="009F51EF">
      <w:pPr>
        <w:bidi/>
        <w:rPr>
          <w:rFonts w:cs="David" w:hint="cs"/>
          <w:rtl/>
        </w:rPr>
      </w:pPr>
      <w:r w:rsidRPr="009F51EF">
        <w:rPr>
          <w:rFonts w:cs="David" w:hint="cs"/>
          <w:u w:val="single"/>
          <w:rtl/>
        </w:rPr>
        <w:t>ראובן ריבלין:</w:t>
      </w:r>
    </w:p>
    <w:p w14:paraId="4B1085FC" w14:textId="77777777" w:rsidR="009F51EF" w:rsidRPr="009F51EF" w:rsidRDefault="009F51EF" w:rsidP="009F51EF">
      <w:pPr>
        <w:bidi/>
        <w:rPr>
          <w:rFonts w:cs="David" w:hint="cs"/>
          <w:rtl/>
        </w:rPr>
      </w:pPr>
    </w:p>
    <w:p w14:paraId="53F0E6BE" w14:textId="77777777" w:rsidR="009F51EF" w:rsidRPr="009F51EF" w:rsidRDefault="009F51EF" w:rsidP="009F51EF">
      <w:pPr>
        <w:bidi/>
        <w:ind w:firstLine="512"/>
        <w:rPr>
          <w:rFonts w:cs="David" w:hint="cs"/>
          <w:rtl/>
        </w:rPr>
      </w:pPr>
      <w:r w:rsidRPr="009F51EF">
        <w:rPr>
          <w:rFonts w:cs="David" w:hint="cs"/>
          <w:rtl/>
        </w:rPr>
        <w:tab/>
        <w:t xml:space="preserve"> לי יש מדינה אחת. </w:t>
      </w:r>
    </w:p>
    <w:p w14:paraId="5BD0EAD4" w14:textId="77777777" w:rsidR="009F51EF" w:rsidRPr="009F51EF" w:rsidRDefault="009F51EF" w:rsidP="009F51EF">
      <w:pPr>
        <w:bidi/>
        <w:ind w:firstLine="512"/>
        <w:rPr>
          <w:rFonts w:cs="David" w:hint="cs"/>
          <w:rtl/>
        </w:rPr>
      </w:pPr>
    </w:p>
    <w:p w14:paraId="78CD9EC1"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035046DB" w14:textId="77777777" w:rsidR="009F51EF" w:rsidRPr="009F51EF" w:rsidRDefault="009F51EF" w:rsidP="009F51EF">
      <w:pPr>
        <w:bidi/>
        <w:rPr>
          <w:rFonts w:cs="David"/>
          <w:u w:val="single"/>
          <w:rtl/>
        </w:rPr>
      </w:pPr>
    </w:p>
    <w:p w14:paraId="39BAF309"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יש חברי כנסת שמסתובבים כאן עם שני דרכונים. </w:t>
      </w:r>
    </w:p>
    <w:p w14:paraId="540A71F1" w14:textId="77777777" w:rsidR="009F51EF" w:rsidRPr="009F51EF" w:rsidRDefault="009F51EF" w:rsidP="009F51EF">
      <w:pPr>
        <w:bidi/>
        <w:ind w:firstLine="512"/>
        <w:rPr>
          <w:rFonts w:cs="David" w:hint="cs"/>
          <w:rtl/>
        </w:rPr>
      </w:pPr>
    </w:p>
    <w:p w14:paraId="2FC21AF2" w14:textId="77777777" w:rsidR="009F51EF" w:rsidRDefault="009F51EF" w:rsidP="009F51EF">
      <w:pPr>
        <w:bidi/>
        <w:rPr>
          <w:rFonts w:cs="David" w:hint="cs"/>
          <w:u w:val="single"/>
          <w:rtl/>
        </w:rPr>
      </w:pPr>
    </w:p>
    <w:p w14:paraId="44907B13" w14:textId="77777777" w:rsidR="009F51EF" w:rsidRDefault="009F51EF" w:rsidP="009F51EF">
      <w:pPr>
        <w:bidi/>
        <w:rPr>
          <w:rFonts w:cs="David" w:hint="cs"/>
          <w:u w:val="single"/>
          <w:rtl/>
        </w:rPr>
      </w:pPr>
    </w:p>
    <w:p w14:paraId="75CE547A" w14:textId="77777777" w:rsidR="009F51EF" w:rsidRDefault="009F51EF" w:rsidP="009F51EF">
      <w:pPr>
        <w:bidi/>
        <w:rPr>
          <w:rFonts w:cs="David" w:hint="cs"/>
          <w:u w:val="single"/>
          <w:rtl/>
        </w:rPr>
      </w:pPr>
    </w:p>
    <w:p w14:paraId="078BBE97" w14:textId="77777777" w:rsidR="009F51EF" w:rsidRDefault="009F51EF" w:rsidP="009F51EF">
      <w:pPr>
        <w:bidi/>
        <w:rPr>
          <w:rFonts w:cs="David" w:hint="cs"/>
          <w:u w:val="single"/>
          <w:rtl/>
        </w:rPr>
      </w:pPr>
    </w:p>
    <w:p w14:paraId="171B5A7C" w14:textId="77777777" w:rsidR="009F51EF" w:rsidRDefault="009F51EF" w:rsidP="009F51EF">
      <w:pPr>
        <w:bidi/>
        <w:rPr>
          <w:rFonts w:cs="David" w:hint="cs"/>
          <w:u w:val="single"/>
          <w:rtl/>
        </w:rPr>
      </w:pPr>
    </w:p>
    <w:p w14:paraId="0F6B004C" w14:textId="77777777" w:rsidR="009F51EF" w:rsidRPr="009F51EF" w:rsidRDefault="009F51EF" w:rsidP="009F51EF">
      <w:pPr>
        <w:bidi/>
        <w:rPr>
          <w:rFonts w:cs="David" w:hint="cs"/>
          <w:rtl/>
        </w:rPr>
      </w:pPr>
      <w:r w:rsidRPr="009F51EF">
        <w:rPr>
          <w:rFonts w:cs="David" w:hint="cs"/>
          <w:u w:val="single"/>
          <w:rtl/>
        </w:rPr>
        <w:t>ראובן ריבלין:</w:t>
      </w:r>
    </w:p>
    <w:p w14:paraId="16F70E65" w14:textId="77777777" w:rsidR="009F51EF" w:rsidRPr="009F51EF" w:rsidRDefault="009F51EF" w:rsidP="009F51EF">
      <w:pPr>
        <w:bidi/>
        <w:rPr>
          <w:rFonts w:cs="David" w:hint="cs"/>
          <w:rtl/>
        </w:rPr>
      </w:pPr>
    </w:p>
    <w:p w14:paraId="1EF007AB" w14:textId="77777777" w:rsidR="009F51EF" w:rsidRPr="009F51EF" w:rsidRDefault="009F51EF" w:rsidP="009F51EF">
      <w:pPr>
        <w:bidi/>
        <w:ind w:firstLine="512"/>
        <w:rPr>
          <w:rFonts w:cs="David" w:hint="cs"/>
          <w:rtl/>
        </w:rPr>
      </w:pPr>
      <w:r w:rsidRPr="009F51EF">
        <w:rPr>
          <w:rFonts w:cs="David" w:hint="cs"/>
          <w:rtl/>
        </w:rPr>
        <w:tab/>
        <w:t xml:space="preserve"> לי יש רק מדינה אחת, כי יש לי רק דרכון אחד. היה לי גם דרכון פלסטיני בזמן המנדט, אבל הוא נשלל ממני. </w:t>
      </w:r>
    </w:p>
    <w:p w14:paraId="7962EFD4" w14:textId="77777777" w:rsidR="009F51EF" w:rsidRPr="009F51EF" w:rsidRDefault="009F51EF" w:rsidP="009F51EF">
      <w:pPr>
        <w:bidi/>
        <w:ind w:firstLine="512"/>
        <w:rPr>
          <w:rFonts w:cs="David" w:hint="cs"/>
          <w:rtl/>
        </w:rPr>
      </w:pPr>
    </w:p>
    <w:p w14:paraId="63978782"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47366ADB" w14:textId="77777777" w:rsidR="009F51EF" w:rsidRPr="009F51EF" w:rsidRDefault="009F51EF" w:rsidP="009F51EF">
      <w:pPr>
        <w:bidi/>
        <w:rPr>
          <w:rFonts w:cs="David"/>
          <w:u w:val="single"/>
          <w:rtl/>
        </w:rPr>
      </w:pPr>
    </w:p>
    <w:p w14:paraId="0DAE2B3A"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רק לערבים אזרחי המדינה יש מדינה אחת. ליהודים יש 3-4 מדינות. </w:t>
      </w:r>
    </w:p>
    <w:p w14:paraId="6DBD1779" w14:textId="77777777" w:rsidR="009F51EF" w:rsidRPr="009F51EF" w:rsidRDefault="009F51EF" w:rsidP="009F51EF">
      <w:pPr>
        <w:bidi/>
        <w:ind w:firstLine="512"/>
        <w:rPr>
          <w:rFonts w:cs="David" w:hint="cs"/>
          <w:rtl/>
        </w:rPr>
      </w:pPr>
    </w:p>
    <w:p w14:paraId="0A3A8122" w14:textId="77777777" w:rsidR="009F51EF" w:rsidRPr="009F51EF" w:rsidRDefault="009F51EF" w:rsidP="009F51EF">
      <w:pPr>
        <w:bidi/>
        <w:rPr>
          <w:rFonts w:cs="David" w:hint="cs"/>
          <w:rtl/>
        </w:rPr>
      </w:pPr>
      <w:r w:rsidRPr="009F51EF">
        <w:rPr>
          <w:rFonts w:cs="David" w:hint="cs"/>
          <w:u w:val="single"/>
          <w:rtl/>
        </w:rPr>
        <w:t>ראובן ריבלין:</w:t>
      </w:r>
    </w:p>
    <w:p w14:paraId="0178B8B7" w14:textId="77777777" w:rsidR="009F51EF" w:rsidRPr="009F51EF" w:rsidRDefault="009F51EF" w:rsidP="009F51EF">
      <w:pPr>
        <w:bidi/>
        <w:rPr>
          <w:rFonts w:cs="David" w:hint="cs"/>
          <w:rtl/>
        </w:rPr>
      </w:pPr>
    </w:p>
    <w:p w14:paraId="0F530346" w14:textId="77777777" w:rsidR="009F51EF" w:rsidRPr="009F51EF" w:rsidRDefault="009F51EF" w:rsidP="009F51EF">
      <w:pPr>
        <w:bidi/>
        <w:ind w:firstLine="512"/>
        <w:rPr>
          <w:rFonts w:cs="David" w:hint="cs"/>
          <w:rtl/>
        </w:rPr>
      </w:pPr>
      <w:r w:rsidRPr="009F51EF">
        <w:rPr>
          <w:rFonts w:cs="David" w:hint="cs"/>
          <w:rtl/>
        </w:rPr>
        <w:tab/>
        <w:t xml:space="preserve"> כאזרח מדינת ישראל אני מזמין אותך לומר מה שאני אומר, שיש לך רק מדינה אחת. אני אזרח מדינת ישראל, יש לי רק מדינה אחת. זאת עובדה. </w:t>
      </w:r>
    </w:p>
    <w:p w14:paraId="7EB15025" w14:textId="77777777" w:rsidR="009F51EF" w:rsidRPr="009F51EF" w:rsidRDefault="009F51EF" w:rsidP="009F51EF">
      <w:pPr>
        <w:bidi/>
        <w:ind w:firstLine="512"/>
        <w:rPr>
          <w:rFonts w:cs="David" w:hint="cs"/>
          <w:rtl/>
        </w:rPr>
      </w:pPr>
    </w:p>
    <w:p w14:paraId="735C9E3A"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432F0630" w14:textId="77777777" w:rsidR="009F51EF" w:rsidRPr="009F51EF" w:rsidRDefault="009F51EF" w:rsidP="009F51EF">
      <w:pPr>
        <w:bidi/>
        <w:rPr>
          <w:rFonts w:cs="David"/>
          <w:u w:val="single"/>
          <w:rtl/>
        </w:rPr>
      </w:pPr>
    </w:p>
    <w:p w14:paraId="7E0D47A9"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יש לי מולדת אחת. </w:t>
      </w:r>
    </w:p>
    <w:p w14:paraId="5E8311A2" w14:textId="77777777" w:rsidR="009F51EF" w:rsidRPr="009F51EF" w:rsidRDefault="009F51EF" w:rsidP="009F51EF">
      <w:pPr>
        <w:bidi/>
        <w:ind w:firstLine="512"/>
        <w:rPr>
          <w:rFonts w:cs="David" w:hint="cs"/>
          <w:rtl/>
        </w:rPr>
      </w:pPr>
    </w:p>
    <w:p w14:paraId="65485BC6" w14:textId="77777777" w:rsidR="009F51EF" w:rsidRPr="009F51EF" w:rsidRDefault="009F51EF" w:rsidP="009F51EF">
      <w:pPr>
        <w:bidi/>
        <w:rPr>
          <w:rFonts w:cs="David" w:hint="cs"/>
          <w:rtl/>
        </w:rPr>
      </w:pPr>
      <w:r w:rsidRPr="009F51EF">
        <w:rPr>
          <w:rFonts w:cs="David" w:hint="cs"/>
          <w:u w:val="single"/>
          <w:rtl/>
        </w:rPr>
        <w:t>ראובן ריבלין:</w:t>
      </w:r>
    </w:p>
    <w:p w14:paraId="23F5B8A9" w14:textId="77777777" w:rsidR="009F51EF" w:rsidRPr="009F51EF" w:rsidRDefault="009F51EF" w:rsidP="009F51EF">
      <w:pPr>
        <w:bidi/>
        <w:rPr>
          <w:rFonts w:cs="David" w:hint="cs"/>
          <w:rtl/>
        </w:rPr>
      </w:pPr>
    </w:p>
    <w:p w14:paraId="24B9FD4B" w14:textId="77777777" w:rsidR="009F51EF" w:rsidRPr="009F51EF" w:rsidRDefault="009F51EF" w:rsidP="009F51EF">
      <w:pPr>
        <w:bidi/>
        <w:ind w:firstLine="512"/>
        <w:rPr>
          <w:rFonts w:cs="David" w:hint="cs"/>
          <w:rtl/>
        </w:rPr>
      </w:pPr>
      <w:r w:rsidRPr="009F51EF">
        <w:rPr>
          <w:rFonts w:cs="David" w:hint="cs"/>
          <w:rtl/>
        </w:rPr>
        <w:tab/>
        <w:t xml:space="preserve"> אני לא מתנגד למה שאתה אומר ואני מבין את הרגשתך. אני שלם לגמרי עם המדינה שלי, וזה השוני. יש שוני. </w:t>
      </w:r>
    </w:p>
    <w:p w14:paraId="0E36EE2E" w14:textId="77777777" w:rsidR="009F51EF" w:rsidRPr="009F51EF" w:rsidRDefault="009F51EF" w:rsidP="009F51EF">
      <w:pPr>
        <w:bidi/>
        <w:ind w:firstLine="512"/>
        <w:rPr>
          <w:rFonts w:cs="David" w:hint="cs"/>
          <w:rtl/>
        </w:rPr>
      </w:pPr>
    </w:p>
    <w:p w14:paraId="6C5C1C92" w14:textId="77777777" w:rsidR="009F51EF" w:rsidRPr="009F51EF" w:rsidRDefault="009F51EF" w:rsidP="009F51EF">
      <w:pPr>
        <w:bidi/>
        <w:ind w:firstLine="512"/>
        <w:rPr>
          <w:rFonts w:cs="David" w:hint="cs"/>
          <w:rtl/>
        </w:rPr>
      </w:pPr>
      <w:r w:rsidRPr="009F51EF">
        <w:rPr>
          <w:rFonts w:cs="David" w:hint="cs"/>
          <w:rtl/>
        </w:rPr>
        <w:t xml:space="preserve">חבר הכנסת רותם, מי שלא משלם מס הכנסה ומונע ממני את האפשרות לקנות מטוסים שמגנים על ביטחוני הוא פושע שאני לא יכול לסלוח לו, משום שהוא פוגע בביטחון המדינה. יותר מכך, אני חושב שאם יש שר שהוא במשרדו אונס אישה חסרת ישע משום שהיא מפחדת על פרנסתה, זה איום אסטרטגי על קיומה של מדינתי. אני חושב שחברת הכנסת </w:t>
      </w:r>
      <w:proofErr w:type="spellStart"/>
      <w:r w:rsidRPr="009F51EF">
        <w:rPr>
          <w:rFonts w:cs="David" w:hint="cs"/>
          <w:rtl/>
        </w:rPr>
        <w:t>טרטמן</w:t>
      </w:r>
      <w:proofErr w:type="spellEnd"/>
      <w:r w:rsidRPr="009F51EF">
        <w:rPr>
          <w:rFonts w:cs="David" w:hint="cs"/>
          <w:rtl/>
        </w:rPr>
        <w:t xml:space="preserve"> חושבת בדיוק כמוני בעניין זה. זאת אומרת, יש הרבה איומים אסטרטגיים. שחיתות, לדעתי, והפיכת המדינה למדינה שלא ראוי לגור בה והיא לא ראויה להיקרא חברה, הוא איום אסטרטגי. </w:t>
      </w:r>
    </w:p>
    <w:p w14:paraId="24C10048" w14:textId="77777777" w:rsidR="009F51EF" w:rsidRPr="009F51EF" w:rsidRDefault="009F51EF" w:rsidP="009F51EF">
      <w:pPr>
        <w:bidi/>
        <w:ind w:firstLine="512"/>
        <w:rPr>
          <w:rFonts w:cs="David" w:hint="cs"/>
          <w:rtl/>
        </w:rPr>
      </w:pPr>
    </w:p>
    <w:p w14:paraId="1B348BB9" w14:textId="77777777" w:rsidR="009F51EF" w:rsidRPr="009F51EF" w:rsidRDefault="009F51EF" w:rsidP="009F51EF">
      <w:pPr>
        <w:bidi/>
        <w:rPr>
          <w:rFonts w:cs="David" w:hint="cs"/>
          <w:rtl/>
        </w:rPr>
      </w:pPr>
      <w:r w:rsidRPr="009F51EF">
        <w:rPr>
          <w:rFonts w:cs="David" w:hint="cs"/>
          <w:u w:val="single"/>
          <w:rtl/>
        </w:rPr>
        <w:t>צבי הנדל:</w:t>
      </w:r>
    </w:p>
    <w:p w14:paraId="49E0E936" w14:textId="77777777" w:rsidR="009F51EF" w:rsidRPr="009F51EF" w:rsidRDefault="009F51EF" w:rsidP="009F51EF">
      <w:pPr>
        <w:bidi/>
        <w:rPr>
          <w:rFonts w:cs="David" w:hint="cs"/>
          <w:rtl/>
        </w:rPr>
      </w:pPr>
    </w:p>
    <w:p w14:paraId="545F8E83" w14:textId="77777777" w:rsidR="009F51EF" w:rsidRPr="009F51EF" w:rsidRDefault="009F51EF" w:rsidP="009F51EF">
      <w:pPr>
        <w:bidi/>
        <w:ind w:firstLine="512"/>
        <w:rPr>
          <w:rFonts w:cs="David" w:hint="cs"/>
          <w:rtl/>
        </w:rPr>
      </w:pPr>
      <w:r w:rsidRPr="009F51EF">
        <w:rPr>
          <w:rFonts w:cs="David" w:hint="cs"/>
          <w:rtl/>
        </w:rPr>
        <w:tab/>
        <w:t xml:space="preserve"> אז אתה מציע להרחיב את החוק?</w:t>
      </w:r>
    </w:p>
    <w:p w14:paraId="70EB25E2" w14:textId="77777777" w:rsidR="009F51EF" w:rsidRPr="009F51EF" w:rsidRDefault="009F51EF" w:rsidP="009F51EF">
      <w:pPr>
        <w:bidi/>
        <w:ind w:firstLine="512"/>
        <w:rPr>
          <w:rFonts w:cs="David" w:hint="cs"/>
          <w:rtl/>
        </w:rPr>
      </w:pPr>
    </w:p>
    <w:p w14:paraId="08193755" w14:textId="77777777" w:rsidR="009F51EF" w:rsidRPr="009F51EF" w:rsidRDefault="009F51EF" w:rsidP="009F51EF">
      <w:pPr>
        <w:bidi/>
        <w:rPr>
          <w:rFonts w:cs="David" w:hint="cs"/>
          <w:rtl/>
        </w:rPr>
      </w:pPr>
      <w:r w:rsidRPr="009F51EF">
        <w:rPr>
          <w:rFonts w:cs="David" w:hint="cs"/>
          <w:u w:val="single"/>
          <w:rtl/>
        </w:rPr>
        <w:t>ראובן ריבלין:</w:t>
      </w:r>
    </w:p>
    <w:p w14:paraId="4A6C5E77" w14:textId="77777777" w:rsidR="009F51EF" w:rsidRPr="009F51EF" w:rsidRDefault="009F51EF" w:rsidP="009F51EF">
      <w:pPr>
        <w:bidi/>
        <w:rPr>
          <w:rFonts w:cs="David" w:hint="cs"/>
          <w:rtl/>
        </w:rPr>
      </w:pPr>
    </w:p>
    <w:p w14:paraId="3A70E9FA" w14:textId="77777777" w:rsidR="009F51EF" w:rsidRPr="009F51EF" w:rsidRDefault="009F51EF" w:rsidP="009F51EF">
      <w:pPr>
        <w:bidi/>
        <w:ind w:firstLine="512"/>
        <w:rPr>
          <w:rFonts w:cs="David" w:hint="cs"/>
          <w:rtl/>
        </w:rPr>
      </w:pPr>
      <w:r w:rsidRPr="009F51EF">
        <w:rPr>
          <w:rFonts w:cs="David" w:hint="cs"/>
          <w:rtl/>
        </w:rPr>
        <w:tab/>
        <w:t xml:space="preserve"> לא, חלילה. </w:t>
      </w:r>
    </w:p>
    <w:p w14:paraId="18CCE122" w14:textId="77777777" w:rsidR="009F51EF" w:rsidRPr="009F51EF" w:rsidRDefault="009F51EF" w:rsidP="009F51EF">
      <w:pPr>
        <w:bidi/>
        <w:ind w:firstLine="512"/>
        <w:rPr>
          <w:rFonts w:cs="David" w:hint="cs"/>
          <w:rtl/>
        </w:rPr>
      </w:pPr>
    </w:p>
    <w:p w14:paraId="06E58981" w14:textId="77777777" w:rsidR="009F51EF" w:rsidRPr="009F51EF" w:rsidRDefault="009F51EF" w:rsidP="009F51EF">
      <w:pPr>
        <w:bidi/>
        <w:rPr>
          <w:rFonts w:cs="David" w:hint="cs"/>
          <w:u w:val="single"/>
          <w:rtl/>
        </w:rPr>
      </w:pPr>
      <w:r w:rsidRPr="009F51EF">
        <w:rPr>
          <w:rFonts w:cs="David" w:hint="cs"/>
          <w:u w:val="single"/>
          <w:rtl/>
        </w:rPr>
        <w:t>דוד רותם:</w:t>
      </w:r>
    </w:p>
    <w:p w14:paraId="2ED8DD86" w14:textId="77777777" w:rsidR="009F51EF" w:rsidRPr="009F51EF" w:rsidRDefault="009F51EF" w:rsidP="009F51EF">
      <w:pPr>
        <w:bidi/>
        <w:rPr>
          <w:rFonts w:cs="David" w:hint="cs"/>
          <w:rtl/>
        </w:rPr>
      </w:pPr>
    </w:p>
    <w:p w14:paraId="50B73858" w14:textId="77777777" w:rsidR="009F51EF" w:rsidRPr="009F51EF" w:rsidRDefault="009F51EF" w:rsidP="009F51EF">
      <w:pPr>
        <w:bidi/>
        <w:ind w:firstLine="512"/>
        <w:rPr>
          <w:rFonts w:cs="David" w:hint="cs"/>
          <w:rtl/>
        </w:rPr>
      </w:pPr>
      <w:r w:rsidRPr="009F51EF">
        <w:rPr>
          <w:rFonts w:cs="David" w:hint="cs"/>
          <w:rtl/>
        </w:rPr>
        <w:tab/>
        <w:t xml:space="preserve"> אתה מציע להרחיב אותו גם על אנסים וגם על שודדים. </w:t>
      </w:r>
    </w:p>
    <w:p w14:paraId="1FF95991" w14:textId="77777777" w:rsidR="009F51EF" w:rsidRPr="009F51EF" w:rsidRDefault="009F51EF" w:rsidP="009F51EF">
      <w:pPr>
        <w:bidi/>
        <w:ind w:firstLine="512"/>
        <w:rPr>
          <w:rFonts w:cs="David" w:hint="cs"/>
          <w:rtl/>
        </w:rPr>
      </w:pPr>
    </w:p>
    <w:p w14:paraId="3BEDE219" w14:textId="77777777" w:rsidR="009F51EF" w:rsidRPr="009F51EF" w:rsidRDefault="009F51EF" w:rsidP="009F51EF">
      <w:pPr>
        <w:bidi/>
        <w:rPr>
          <w:rFonts w:cs="David" w:hint="cs"/>
          <w:rtl/>
        </w:rPr>
      </w:pPr>
      <w:r w:rsidRPr="009F51EF">
        <w:rPr>
          <w:rFonts w:cs="David" w:hint="cs"/>
          <w:u w:val="single"/>
          <w:rtl/>
        </w:rPr>
        <w:t>ראובן ריבלין:</w:t>
      </w:r>
    </w:p>
    <w:p w14:paraId="3007AB6E" w14:textId="77777777" w:rsidR="009F51EF" w:rsidRPr="009F51EF" w:rsidRDefault="009F51EF" w:rsidP="009F51EF">
      <w:pPr>
        <w:bidi/>
        <w:rPr>
          <w:rFonts w:cs="David" w:hint="cs"/>
          <w:rtl/>
        </w:rPr>
      </w:pPr>
    </w:p>
    <w:p w14:paraId="31486657" w14:textId="77777777" w:rsidR="009F51EF" w:rsidRPr="009F51EF" w:rsidRDefault="009F51EF" w:rsidP="009F51EF">
      <w:pPr>
        <w:bidi/>
        <w:ind w:firstLine="512"/>
        <w:rPr>
          <w:rFonts w:cs="David" w:hint="cs"/>
          <w:rtl/>
        </w:rPr>
      </w:pPr>
      <w:r w:rsidRPr="009F51EF">
        <w:rPr>
          <w:rFonts w:cs="David" w:hint="cs"/>
          <w:rtl/>
        </w:rPr>
        <w:t xml:space="preserve">בעניין כל מי שמיצינו אתו את הדין והוא נמצא חייב, אני לא מתווכח אתך. כי יש אנשים שהם צריכים לאכול והם גונבים בשביל לאכול, ואני לא מציע לשלול מהם את הפנסיה. יש אנשים שנכשלו או לא עשו דבר בכוונה או מתוך אידיאולוגיה  אלא מתוך חולשה כזאת או אחרת, אני רוצה לא למצות אתם את הדין. </w:t>
      </w:r>
    </w:p>
    <w:p w14:paraId="418AE71B" w14:textId="77777777" w:rsidR="009F51EF" w:rsidRPr="009F51EF" w:rsidRDefault="009F51EF" w:rsidP="009F51EF">
      <w:pPr>
        <w:bidi/>
        <w:ind w:firstLine="512"/>
        <w:rPr>
          <w:rFonts w:cs="David" w:hint="cs"/>
          <w:rtl/>
        </w:rPr>
      </w:pPr>
    </w:p>
    <w:p w14:paraId="08D0C5F0" w14:textId="77777777" w:rsidR="009F51EF" w:rsidRPr="009F51EF" w:rsidRDefault="009F51EF" w:rsidP="009F51EF">
      <w:pPr>
        <w:bidi/>
        <w:rPr>
          <w:rFonts w:cs="David" w:hint="cs"/>
          <w:rtl/>
        </w:rPr>
      </w:pPr>
      <w:proofErr w:type="spellStart"/>
      <w:r w:rsidRPr="009F51EF">
        <w:rPr>
          <w:rFonts w:cs="David" w:hint="cs"/>
          <w:u w:val="single"/>
          <w:rtl/>
        </w:rPr>
        <w:t>ג'מאל</w:t>
      </w:r>
      <w:proofErr w:type="spellEnd"/>
      <w:r w:rsidRPr="009F51EF">
        <w:rPr>
          <w:rFonts w:cs="David" w:hint="cs"/>
          <w:u w:val="single"/>
          <w:rtl/>
        </w:rPr>
        <w:t xml:space="preserve"> </w:t>
      </w:r>
      <w:proofErr w:type="spellStart"/>
      <w:r w:rsidRPr="009F51EF">
        <w:rPr>
          <w:rFonts w:cs="David" w:hint="cs"/>
          <w:u w:val="single"/>
          <w:rtl/>
        </w:rPr>
        <w:t>זחאלקה</w:t>
      </w:r>
      <w:proofErr w:type="spellEnd"/>
      <w:r w:rsidRPr="009F51EF">
        <w:rPr>
          <w:rFonts w:cs="David" w:hint="cs"/>
          <w:u w:val="single"/>
          <w:rtl/>
        </w:rPr>
        <w:t>:</w:t>
      </w:r>
    </w:p>
    <w:p w14:paraId="4C463478" w14:textId="77777777" w:rsidR="009F51EF" w:rsidRPr="009F51EF" w:rsidRDefault="009F51EF" w:rsidP="009F51EF">
      <w:pPr>
        <w:bidi/>
        <w:rPr>
          <w:rFonts w:cs="David" w:hint="cs"/>
          <w:rtl/>
        </w:rPr>
      </w:pPr>
    </w:p>
    <w:p w14:paraId="3C57C6D8" w14:textId="77777777" w:rsidR="009F51EF" w:rsidRPr="009F51EF" w:rsidRDefault="009F51EF" w:rsidP="009F51EF">
      <w:pPr>
        <w:bidi/>
        <w:ind w:firstLine="512"/>
        <w:rPr>
          <w:rFonts w:cs="David" w:hint="cs"/>
          <w:rtl/>
        </w:rPr>
      </w:pPr>
      <w:r w:rsidRPr="009F51EF">
        <w:rPr>
          <w:rFonts w:cs="David" w:hint="cs"/>
          <w:rtl/>
        </w:rPr>
        <w:tab/>
        <w:t xml:space="preserve"> רק קיבלו מעטפות. </w:t>
      </w:r>
    </w:p>
    <w:p w14:paraId="0E7431DA" w14:textId="77777777" w:rsidR="009F51EF" w:rsidRPr="009F51EF" w:rsidRDefault="009F51EF" w:rsidP="009F51EF">
      <w:pPr>
        <w:bidi/>
        <w:ind w:firstLine="512"/>
        <w:rPr>
          <w:rFonts w:cs="David" w:hint="cs"/>
          <w:rtl/>
        </w:rPr>
      </w:pPr>
    </w:p>
    <w:p w14:paraId="1AA92275" w14:textId="77777777" w:rsidR="009F51EF" w:rsidRDefault="009F51EF" w:rsidP="009F51EF">
      <w:pPr>
        <w:bidi/>
        <w:rPr>
          <w:rFonts w:cs="David" w:hint="cs"/>
          <w:u w:val="single"/>
          <w:rtl/>
        </w:rPr>
      </w:pPr>
    </w:p>
    <w:p w14:paraId="659BA710" w14:textId="77777777" w:rsidR="009F51EF" w:rsidRDefault="009F51EF" w:rsidP="009F51EF">
      <w:pPr>
        <w:bidi/>
        <w:rPr>
          <w:rFonts w:cs="David" w:hint="cs"/>
          <w:u w:val="single"/>
          <w:rtl/>
        </w:rPr>
      </w:pPr>
    </w:p>
    <w:p w14:paraId="1F64F25F" w14:textId="77777777" w:rsidR="009F51EF" w:rsidRDefault="009F51EF" w:rsidP="009F51EF">
      <w:pPr>
        <w:bidi/>
        <w:rPr>
          <w:rFonts w:cs="David" w:hint="cs"/>
          <w:u w:val="single"/>
          <w:rtl/>
        </w:rPr>
      </w:pPr>
    </w:p>
    <w:p w14:paraId="7EB2ED04" w14:textId="77777777" w:rsidR="009F51EF" w:rsidRDefault="009F51EF" w:rsidP="009F51EF">
      <w:pPr>
        <w:bidi/>
        <w:rPr>
          <w:rFonts w:cs="David" w:hint="cs"/>
          <w:u w:val="single"/>
          <w:rtl/>
        </w:rPr>
      </w:pPr>
    </w:p>
    <w:p w14:paraId="313BAFBC" w14:textId="77777777" w:rsidR="009F51EF" w:rsidRDefault="009F51EF" w:rsidP="009F51EF">
      <w:pPr>
        <w:bidi/>
        <w:rPr>
          <w:rFonts w:cs="David" w:hint="cs"/>
          <w:u w:val="single"/>
          <w:rtl/>
        </w:rPr>
      </w:pPr>
    </w:p>
    <w:p w14:paraId="59D18DBF" w14:textId="77777777" w:rsidR="009F51EF" w:rsidRDefault="009F51EF" w:rsidP="009F51EF">
      <w:pPr>
        <w:bidi/>
        <w:rPr>
          <w:rFonts w:cs="David" w:hint="cs"/>
          <w:u w:val="single"/>
          <w:rtl/>
        </w:rPr>
      </w:pPr>
    </w:p>
    <w:p w14:paraId="5737B90B" w14:textId="77777777" w:rsidR="009F51EF" w:rsidRPr="009F51EF" w:rsidRDefault="009F51EF" w:rsidP="009F51EF">
      <w:pPr>
        <w:bidi/>
        <w:rPr>
          <w:rFonts w:cs="David" w:hint="cs"/>
          <w:rtl/>
        </w:rPr>
      </w:pPr>
      <w:r w:rsidRPr="009F51EF">
        <w:rPr>
          <w:rFonts w:cs="David" w:hint="cs"/>
          <w:u w:val="single"/>
          <w:rtl/>
        </w:rPr>
        <w:t>ראובן ריבלין:</w:t>
      </w:r>
    </w:p>
    <w:p w14:paraId="0FC2C0FA" w14:textId="77777777" w:rsidR="009F51EF" w:rsidRPr="009F51EF" w:rsidRDefault="009F51EF" w:rsidP="009F51EF">
      <w:pPr>
        <w:bidi/>
        <w:rPr>
          <w:rFonts w:cs="David" w:hint="cs"/>
          <w:rtl/>
        </w:rPr>
      </w:pPr>
    </w:p>
    <w:p w14:paraId="3D71F277" w14:textId="77777777" w:rsidR="009F51EF" w:rsidRPr="009F51EF" w:rsidRDefault="009F51EF" w:rsidP="009F51EF">
      <w:pPr>
        <w:bidi/>
        <w:ind w:firstLine="512"/>
        <w:rPr>
          <w:rFonts w:cs="David" w:hint="cs"/>
          <w:rtl/>
        </w:rPr>
      </w:pPr>
      <w:r w:rsidRPr="009F51EF">
        <w:rPr>
          <w:rFonts w:cs="David" w:hint="cs"/>
          <w:rtl/>
        </w:rPr>
        <w:tab/>
        <w:t xml:space="preserve"> אני חושב שפגיעה בביטחון המדינה, כמו שאתה מגדיר אותה, היא פגיעה חמורה ביותר, שאדם שאומר למדינה שהיא לא מדינתו צריך למצות אתו את אותם דברים שהם מתבקשים מאליהם כאשר המדינה אחר כך צריכה לפרנס אותו. יחד עם זה, אני אלחם בכל כוחי כדי לקיים את החסינות המהותית שלך, ולא אאפשר לשום אדם ברשות אחרת, שהיא לא רשות הכנסת, לשלול ממך את חסינותך בגין אמירה שאתה חשוד בדבר כלשהו, גם אם החשדות בעיניך מבוססים ביותר. שכן אם אתה תאמר כך, אתה יוצר מצב אפשרי שהחסינות לא שווה פרוטה אחת. </w:t>
      </w:r>
    </w:p>
    <w:p w14:paraId="576F892F" w14:textId="77777777" w:rsidR="009F51EF" w:rsidRPr="009F51EF" w:rsidRDefault="009F51EF" w:rsidP="009F51EF">
      <w:pPr>
        <w:bidi/>
        <w:ind w:firstLine="512"/>
        <w:rPr>
          <w:rFonts w:cs="David" w:hint="cs"/>
          <w:rtl/>
        </w:rPr>
      </w:pPr>
    </w:p>
    <w:p w14:paraId="6CEEB4A0" w14:textId="77777777" w:rsidR="009F51EF" w:rsidRPr="009F51EF" w:rsidRDefault="009F51EF" w:rsidP="009F51EF">
      <w:pPr>
        <w:bidi/>
        <w:rPr>
          <w:rFonts w:cs="David" w:hint="cs"/>
          <w:u w:val="single"/>
          <w:rtl/>
        </w:rPr>
      </w:pPr>
      <w:r w:rsidRPr="009F51EF">
        <w:rPr>
          <w:rFonts w:cs="David" w:hint="cs"/>
          <w:u w:val="single"/>
          <w:rtl/>
        </w:rPr>
        <w:t>דוד רותם:</w:t>
      </w:r>
    </w:p>
    <w:p w14:paraId="1C945530" w14:textId="77777777" w:rsidR="009F51EF" w:rsidRPr="009F51EF" w:rsidRDefault="009F51EF" w:rsidP="009F51EF">
      <w:pPr>
        <w:bidi/>
        <w:rPr>
          <w:rFonts w:cs="David" w:hint="cs"/>
          <w:rtl/>
        </w:rPr>
      </w:pPr>
    </w:p>
    <w:p w14:paraId="0194DE0B" w14:textId="77777777" w:rsidR="009F51EF" w:rsidRPr="009F51EF" w:rsidRDefault="009F51EF" w:rsidP="009F51EF">
      <w:pPr>
        <w:bidi/>
        <w:ind w:firstLine="512"/>
        <w:rPr>
          <w:rFonts w:cs="David" w:hint="cs"/>
          <w:rtl/>
        </w:rPr>
      </w:pPr>
      <w:r w:rsidRPr="009F51EF">
        <w:rPr>
          <w:rFonts w:cs="David" w:hint="cs"/>
          <w:rtl/>
        </w:rPr>
        <w:tab/>
        <w:t xml:space="preserve"> החסינות בכלל לא צריכה להיות קיימת. </w:t>
      </w:r>
    </w:p>
    <w:p w14:paraId="47170A09" w14:textId="77777777" w:rsidR="009F51EF" w:rsidRPr="009F51EF" w:rsidRDefault="009F51EF" w:rsidP="009F51EF">
      <w:pPr>
        <w:bidi/>
        <w:ind w:firstLine="512"/>
        <w:rPr>
          <w:rFonts w:cs="David" w:hint="cs"/>
          <w:rtl/>
        </w:rPr>
      </w:pPr>
    </w:p>
    <w:p w14:paraId="59E8E465" w14:textId="77777777" w:rsidR="009F51EF" w:rsidRPr="009F51EF" w:rsidRDefault="009F51EF" w:rsidP="009F51EF">
      <w:pPr>
        <w:bidi/>
        <w:rPr>
          <w:rFonts w:cs="David" w:hint="cs"/>
          <w:rtl/>
        </w:rPr>
      </w:pPr>
      <w:r w:rsidRPr="009F51EF">
        <w:rPr>
          <w:rFonts w:cs="David" w:hint="cs"/>
          <w:u w:val="single"/>
          <w:rtl/>
        </w:rPr>
        <w:t>ראובן ריבלין:</w:t>
      </w:r>
    </w:p>
    <w:p w14:paraId="568ED5ED" w14:textId="77777777" w:rsidR="009F51EF" w:rsidRPr="009F51EF" w:rsidRDefault="009F51EF" w:rsidP="009F51EF">
      <w:pPr>
        <w:bidi/>
        <w:rPr>
          <w:rFonts w:cs="David" w:hint="cs"/>
          <w:rtl/>
        </w:rPr>
      </w:pPr>
    </w:p>
    <w:p w14:paraId="40B1B9C4" w14:textId="77777777" w:rsidR="009F51EF" w:rsidRPr="009F51EF" w:rsidRDefault="009F51EF" w:rsidP="009F51EF">
      <w:pPr>
        <w:bidi/>
        <w:ind w:firstLine="512"/>
        <w:rPr>
          <w:rFonts w:cs="David" w:hint="cs"/>
          <w:rtl/>
        </w:rPr>
      </w:pPr>
      <w:r w:rsidRPr="009F51EF">
        <w:rPr>
          <w:rFonts w:cs="David" w:hint="cs"/>
          <w:rtl/>
        </w:rPr>
        <w:tab/>
        <w:t xml:space="preserve"> אין בעיה. אני אומר לך את זה לגבי כל אזרח בישראל. אם הוא נבחר, החסינות שלו היא בבחינת עיקרון כמעט מקודש מבחינת הדמוקרטיה. </w:t>
      </w:r>
    </w:p>
    <w:p w14:paraId="7D3077C8" w14:textId="77777777" w:rsidR="009F51EF" w:rsidRPr="009F51EF" w:rsidRDefault="009F51EF" w:rsidP="009F51EF">
      <w:pPr>
        <w:bidi/>
        <w:ind w:firstLine="512"/>
        <w:rPr>
          <w:rFonts w:cs="David" w:hint="cs"/>
          <w:rtl/>
        </w:rPr>
      </w:pPr>
    </w:p>
    <w:p w14:paraId="47701CDB" w14:textId="77777777" w:rsidR="009F51EF" w:rsidRPr="009F51EF" w:rsidRDefault="009F51EF" w:rsidP="009F51EF">
      <w:pPr>
        <w:bidi/>
        <w:rPr>
          <w:rFonts w:cs="David" w:hint="cs"/>
          <w:u w:val="single"/>
          <w:rtl/>
        </w:rPr>
      </w:pPr>
      <w:r w:rsidRPr="009F51EF">
        <w:rPr>
          <w:rFonts w:cs="David" w:hint="cs"/>
          <w:u w:val="single"/>
          <w:rtl/>
        </w:rPr>
        <w:t>דוד רותם:</w:t>
      </w:r>
    </w:p>
    <w:p w14:paraId="330FD84C" w14:textId="77777777" w:rsidR="009F51EF" w:rsidRPr="009F51EF" w:rsidRDefault="009F51EF" w:rsidP="009F51EF">
      <w:pPr>
        <w:bidi/>
        <w:rPr>
          <w:rFonts w:cs="David" w:hint="cs"/>
          <w:rtl/>
        </w:rPr>
      </w:pPr>
    </w:p>
    <w:p w14:paraId="01E9B42E" w14:textId="77777777" w:rsidR="009F51EF" w:rsidRPr="009F51EF" w:rsidRDefault="009F51EF" w:rsidP="009F51EF">
      <w:pPr>
        <w:bidi/>
        <w:ind w:firstLine="512"/>
        <w:rPr>
          <w:rFonts w:cs="David" w:hint="cs"/>
          <w:rtl/>
        </w:rPr>
      </w:pPr>
      <w:r w:rsidRPr="009F51EF">
        <w:rPr>
          <w:rFonts w:cs="David" w:hint="cs"/>
          <w:rtl/>
        </w:rPr>
        <w:tab/>
        <w:t xml:space="preserve"> רק למילוי תפקידו. </w:t>
      </w:r>
    </w:p>
    <w:p w14:paraId="7DB1F0A5" w14:textId="77777777" w:rsidR="009F51EF" w:rsidRPr="009F51EF" w:rsidRDefault="009F51EF" w:rsidP="009F51EF">
      <w:pPr>
        <w:bidi/>
        <w:ind w:firstLine="512"/>
        <w:rPr>
          <w:rFonts w:cs="David" w:hint="cs"/>
          <w:rtl/>
        </w:rPr>
      </w:pPr>
    </w:p>
    <w:p w14:paraId="2E69E307" w14:textId="77777777" w:rsidR="009F51EF" w:rsidRPr="009F51EF" w:rsidRDefault="009F51EF" w:rsidP="009F51EF">
      <w:pPr>
        <w:bidi/>
        <w:rPr>
          <w:rFonts w:cs="David" w:hint="cs"/>
          <w:rtl/>
        </w:rPr>
      </w:pPr>
      <w:r w:rsidRPr="009F51EF">
        <w:rPr>
          <w:rFonts w:cs="David" w:hint="cs"/>
          <w:u w:val="single"/>
          <w:rtl/>
        </w:rPr>
        <w:t>ראובן ריבלין:</w:t>
      </w:r>
    </w:p>
    <w:p w14:paraId="2F37627A" w14:textId="77777777" w:rsidR="009F51EF" w:rsidRPr="009F51EF" w:rsidRDefault="009F51EF" w:rsidP="009F51EF">
      <w:pPr>
        <w:bidi/>
        <w:rPr>
          <w:rFonts w:cs="David" w:hint="cs"/>
          <w:rtl/>
        </w:rPr>
      </w:pPr>
    </w:p>
    <w:p w14:paraId="7AC9C17A" w14:textId="77777777" w:rsidR="009F51EF" w:rsidRPr="009F51EF" w:rsidRDefault="009F51EF" w:rsidP="009F51EF">
      <w:pPr>
        <w:bidi/>
        <w:ind w:firstLine="512"/>
        <w:rPr>
          <w:rFonts w:cs="David" w:hint="cs"/>
          <w:rtl/>
        </w:rPr>
      </w:pPr>
      <w:r w:rsidRPr="009F51EF">
        <w:rPr>
          <w:rFonts w:cs="David" w:hint="cs"/>
          <w:rtl/>
        </w:rPr>
        <w:tab/>
        <w:t xml:space="preserve"> בוודאי. </w:t>
      </w:r>
    </w:p>
    <w:p w14:paraId="29105963" w14:textId="77777777" w:rsidR="009F51EF" w:rsidRPr="009F51EF" w:rsidRDefault="009F51EF" w:rsidP="009F51EF">
      <w:pPr>
        <w:bidi/>
        <w:ind w:firstLine="512"/>
        <w:rPr>
          <w:rFonts w:cs="David" w:hint="cs"/>
          <w:rtl/>
        </w:rPr>
      </w:pPr>
    </w:p>
    <w:p w14:paraId="7341EC60" w14:textId="77777777" w:rsidR="009F51EF" w:rsidRPr="009F51EF" w:rsidRDefault="009F51EF" w:rsidP="009F51EF">
      <w:pPr>
        <w:bidi/>
        <w:rPr>
          <w:rFonts w:cs="David" w:hint="cs"/>
          <w:u w:val="single"/>
          <w:rtl/>
        </w:rPr>
      </w:pPr>
      <w:r w:rsidRPr="009F51EF">
        <w:rPr>
          <w:rFonts w:cs="David" w:hint="cs"/>
          <w:u w:val="single"/>
          <w:rtl/>
        </w:rPr>
        <w:t>דוד רותם:</w:t>
      </w:r>
    </w:p>
    <w:p w14:paraId="43160EAB" w14:textId="77777777" w:rsidR="009F51EF" w:rsidRPr="009F51EF" w:rsidRDefault="009F51EF" w:rsidP="009F51EF">
      <w:pPr>
        <w:bidi/>
        <w:rPr>
          <w:rFonts w:cs="David" w:hint="cs"/>
          <w:rtl/>
        </w:rPr>
      </w:pPr>
    </w:p>
    <w:p w14:paraId="403D9043" w14:textId="77777777" w:rsidR="009F51EF" w:rsidRPr="009F51EF" w:rsidRDefault="009F51EF" w:rsidP="009F51EF">
      <w:pPr>
        <w:bidi/>
        <w:ind w:firstLine="512"/>
        <w:rPr>
          <w:rFonts w:cs="David" w:hint="cs"/>
          <w:rtl/>
        </w:rPr>
      </w:pPr>
      <w:r w:rsidRPr="009F51EF">
        <w:rPr>
          <w:rFonts w:cs="David" w:hint="cs"/>
          <w:rtl/>
        </w:rPr>
        <w:tab/>
        <w:t xml:space="preserve"> בגידה ופגיעה בביטחון המדינה הן לא מילוי תפקידו. </w:t>
      </w:r>
    </w:p>
    <w:p w14:paraId="14D42186" w14:textId="77777777" w:rsidR="009F51EF" w:rsidRPr="009F51EF" w:rsidRDefault="009F51EF" w:rsidP="009F51EF">
      <w:pPr>
        <w:bidi/>
        <w:ind w:firstLine="512"/>
        <w:rPr>
          <w:rFonts w:cs="David" w:hint="cs"/>
          <w:rtl/>
        </w:rPr>
      </w:pPr>
    </w:p>
    <w:p w14:paraId="2916DA96" w14:textId="77777777" w:rsidR="009F51EF" w:rsidRPr="009F51EF" w:rsidRDefault="009F51EF" w:rsidP="009F51EF">
      <w:pPr>
        <w:bidi/>
        <w:rPr>
          <w:rFonts w:cs="David" w:hint="cs"/>
          <w:rtl/>
        </w:rPr>
      </w:pPr>
      <w:r w:rsidRPr="009F51EF">
        <w:rPr>
          <w:rFonts w:cs="David" w:hint="cs"/>
          <w:u w:val="single"/>
          <w:rtl/>
        </w:rPr>
        <w:t>ראובן ריבלין:</w:t>
      </w:r>
    </w:p>
    <w:p w14:paraId="6CCC7C37" w14:textId="77777777" w:rsidR="009F51EF" w:rsidRPr="009F51EF" w:rsidRDefault="009F51EF" w:rsidP="009F51EF">
      <w:pPr>
        <w:bidi/>
        <w:rPr>
          <w:rFonts w:cs="David" w:hint="cs"/>
          <w:rtl/>
        </w:rPr>
      </w:pPr>
    </w:p>
    <w:p w14:paraId="7BC62E02" w14:textId="77777777" w:rsidR="009F51EF" w:rsidRPr="009F51EF" w:rsidRDefault="009F51EF" w:rsidP="009F51EF">
      <w:pPr>
        <w:bidi/>
        <w:ind w:firstLine="512"/>
        <w:rPr>
          <w:rFonts w:cs="David" w:hint="cs"/>
          <w:rtl/>
        </w:rPr>
      </w:pPr>
      <w:r w:rsidRPr="009F51EF">
        <w:rPr>
          <w:rFonts w:cs="David" w:hint="cs"/>
          <w:rtl/>
        </w:rPr>
        <w:tab/>
        <w:t xml:space="preserve"> אמרתי כבר פעם שיש מפלט. </w:t>
      </w:r>
    </w:p>
    <w:p w14:paraId="7CDFEF72" w14:textId="77777777" w:rsidR="009F51EF" w:rsidRPr="009F51EF" w:rsidRDefault="009F51EF" w:rsidP="009F51EF">
      <w:pPr>
        <w:bidi/>
        <w:ind w:firstLine="512"/>
        <w:rPr>
          <w:rFonts w:cs="David" w:hint="cs"/>
          <w:rtl/>
        </w:rPr>
      </w:pPr>
    </w:p>
    <w:p w14:paraId="35F1D7D5" w14:textId="77777777" w:rsidR="009F51EF" w:rsidRPr="009F51EF" w:rsidRDefault="009F51EF" w:rsidP="009F51EF">
      <w:pPr>
        <w:bidi/>
        <w:rPr>
          <w:rFonts w:cs="David" w:hint="cs"/>
          <w:u w:val="single"/>
          <w:rtl/>
        </w:rPr>
      </w:pPr>
      <w:r w:rsidRPr="009F51EF">
        <w:rPr>
          <w:rFonts w:cs="David" w:hint="cs"/>
          <w:u w:val="single"/>
          <w:rtl/>
        </w:rPr>
        <w:t>דוד רותם:</w:t>
      </w:r>
    </w:p>
    <w:p w14:paraId="19F1E41E" w14:textId="77777777" w:rsidR="009F51EF" w:rsidRPr="009F51EF" w:rsidRDefault="009F51EF" w:rsidP="009F51EF">
      <w:pPr>
        <w:bidi/>
        <w:rPr>
          <w:rFonts w:cs="David" w:hint="cs"/>
          <w:rtl/>
        </w:rPr>
      </w:pPr>
    </w:p>
    <w:p w14:paraId="6FC90F4A" w14:textId="77777777" w:rsidR="009F51EF" w:rsidRPr="009F51EF" w:rsidRDefault="009F51EF" w:rsidP="009F51EF">
      <w:pPr>
        <w:bidi/>
        <w:ind w:firstLine="512"/>
        <w:rPr>
          <w:rFonts w:cs="David" w:hint="cs"/>
          <w:rtl/>
        </w:rPr>
      </w:pPr>
      <w:r w:rsidRPr="009F51EF">
        <w:rPr>
          <w:rFonts w:cs="David" w:hint="cs"/>
          <w:rtl/>
        </w:rPr>
        <w:tab/>
        <w:t xml:space="preserve"> המפלט של הנבל הוא הפטריוטיזם. אתה יכול להגיד את זה. </w:t>
      </w:r>
    </w:p>
    <w:p w14:paraId="0F5C7329" w14:textId="77777777" w:rsidR="009F51EF" w:rsidRPr="009F51EF" w:rsidRDefault="009F51EF" w:rsidP="009F51EF">
      <w:pPr>
        <w:bidi/>
        <w:ind w:firstLine="512"/>
        <w:rPr>
          <w:rFonts w:cs="David" w:hint="cs"/>
          <w:rtl/>
        </w:rPr>
      </w:pPr>
    </w:p>
    <w:p w14:paraId="68BAA74F" w14:textId="77777777" w:rsidR="009F51EF" w:rsidRPr="009F51EF" w:rsidRDefault="009F51EF" w:rsidP="009F51EF">
      <w:pPr>
        <w:bidi/>
        <w:rPr>
          <w:rFonts w:cs="David" w:hint="cs"/>
          <w:rtl/>
        </w:rPr>
      </w:pPr>
      <w:r w:rsidRPr="009F51EF">
        <w:rPr>
          <w:rFonts w:cs="David" w:hint="cs"/>
          <w:u w:val="single"/>
          <w:rtl/>
        </w:rPr>
        <w:t>ראובן ריבלין:</w:t>
      </w:r>
    </w:p>
    <w:p w14:paraId="5BB18379" w14:textId="77777777" w:rsidR="009F51EF" w:rsidRPr="009F51EF" w:rsidRDefault="009F51EF" w:rsidP="009F51EF">
      <w:pPr>
        <w:bidi/>
        <w:rPr>
          <w:rFonts w:cs="David" w:hint="cs"/>
          <w:rtl/>
        </w:rPr>
      </w:pPr>
    </w:p>
    <w:p w14:paraId="440DA9E0" w14:textId="77777777" w:rsidR="009F51EF" w:rsidRPr="009F51EF" w:rsidRDefault="009F51EF" w:rsidP="009F51EF">
      <w:pPr>
        <w:bidi/>
        <w:ind w:firstLine="512"/>
        <w:rPr>
          <w:rFonts w:cs="David" w:hint="cs"/>
          <w:rtl/>
        </w:rPr>
      </w:pPr>
      <w:r w:rsidRPr="009F51EF">
        <w:rPr>
          <w:rFonts w:cs="David" w:hint="cs"/>
          <w:rtl/>
        </w:rPr>
        <w:tab/>
        <w:t xml:space="preserve"> אני שומר על ביטחון המדינה לא פחות ממך, ויותר ממך אם אני חושב כך, שלא יכול להעלות על הדעת אדם במדינה דמוקרטית שבגין חשד אתה תשלול זכויות כלשהם מחבר כנסת. שכן אם תאמר שרשות אחרת יכולה ליטול את החסינות, ומה שאתה מבקש פה זה בגין חשד ליטול את החסינות, אתה יוצר מצב שבו כל מי שלא ימצא חן בעיני השלטון </w:t>
      </w:r>
      <w:r w:rsidRPr="009F51EF">
        <w:rPr>
          <w:rFonts w:cs="David"/>
          <w:rtl/>
        </w:rPr>
        <w:t>–</w:t>
      </w:r>
      <w:r w:rsidRPr="009F51EF">
        <w:rPr>
          <w:rFonts w:cs="David" w:hint="cs"/>
          <w:rtl/>
        </w:rPr>
        <w:t xml:space="preserve"> ושלטון יכול להיות שלטון החוק או השלטון הפוליטי...</w:t>
      </w:r>
    </w:p>
    <w:p w14:paraId="5B3AC5F3" w14:textId="77777777" w:rsidR="009F51EF" w:rsidRPr="009F51EF" w:rsidRDefault="009F51EF" w:rsidP="009F51EF">
      <w:pPr>
        <w:bidi/>
        <w:ind w:firstLine="512"/>
        <w:rPr>
          <w:rFonts w:cs="David" w:hint="cs"/>
          <w:rtl/>
        </w:rPr>
      </w:pPr>
    </w:p>
    <w:p w14:paraId="78C8D15E" w14:textId="77777777" w:rsidR="009F51EF" w:rsidRPr="009F51EF" w:rsidRDefault="009F51EF" w:rsidP="009F51EF">
      <w:pPr>
        <w:bidi/>
        <w:rPr>
          <w:rFonts w:cs="David" w:hint="cs"/>
          <w:rtl/>
        </w:rPr>
      </w:pPr>
      <w:r w:rsidRPr="009F51EF">
        <w:rPr>
          <w:rFonts w:cs="David" w:hint="cs"/>
          <w:u w:val="single"/>
          <w:rtl/>
        </w:rPr>
        <w:t>היו"ר דוד טל:</w:t>
      </w:r>
    </w:p>
    <w:p w14:paraId="4B14F809" w14:textId="77777777" w:rsidR="009F51EF" w:rsidRPr="009F51EF" w:rsidRDefault="009F51EF" w:rsidP="009F51EF">
      <w:pPr>
        <w:bidi/>
        <w:rPr>
          <w:rFonts w:cs="David" w:hint="cs"/>
          <w:rtl/>
        </w:rPr>
      </w:pPr>
    </w:p>
    <w:p w14:paraId="7E7C58E4" w14:textId="77777777" w:rsidR="009F51EF" w:rsidRPr="009F51EF" w:rsidRDefault="009F51EF" w:rsidP="009F51EF">
      <w:pPr>
        <w:bidi/>
        <w:ind w:firstLine="512"/>
        <w:rPr>
          <w:rFonts w:cs="David" w:hint="cs"/>
          <w:rtl/>
        </w:rPr>
      </w:pPr>
      <w:r w:rsidRPr="009F51EF">
        <w:rPr>
          <w:rFonts w:cs="David" w:hint="cs"/>
          <w:rtl/>
        </w:rPr>
        <w:tab/>
        <w:t xml:space="preserve">או שלטון בריוני החוק. </w:t>
      </w:r>
    </w:p>
    <w:p w14:paraId="036B2B0D" w14:textId="77777777" w:rsidR="009F51EF" w:rsidRPr="009F51EF" w:rsidRDefault="009F51EF" w:rsidP="009F51EF">
      <w:pPr>
        <w:bidi/>
        <w:ind w:firstLine="512"/>
        <w:rPr>
          <w:rFonts w:cs="David" w:hint="cs"/>
          <w:rtl/>
        </w:rPr>
      </w:pPr>
    </w:p>
    <w:p w14:paraId="415F4DE4" w14:textId="77777777" w:rsidR="009F51EF" w:rsidRDefault="009F51EF" w:rsidP="009F51EF">
      <w:pPr>
        <w:bidi/>
        <w:rPr>
          <w:rFonts w:cs="David" w:hint="cs"/>
          <w:u w:val="single"/>
          <w:rtl/>
        </w:rPr>
      </w:pPr>
    </w:p>
    <w:p w14:paraId="003BF834" w14:textId="77777777" w:rsidR="009F51EF" w:rsidRDefault="009F51EF" w:rsidP="009F51EF">
      <w:pPr>
        <w:bidi/>
        <w:rPr>
          <w:rFonts w:cs="David" w:hint="cs"/>
          <w:u w:val="single"/>
          <w:rtl/>
        </w:rPr>
      </w:pPr>
    </w:p>
    <w:p w14:paraId="17AD843D" w14:textId="77777777" w:rsidR="009F51EF" w:rsidRDefault="009F51EF" w:rsidP="009F51EF">
      <w:pPr>
        <w:bidi/>
        <w:rPr>
          <w:rFonts w:cs="David" w:hint="cs"/>
          <w:u w:val="single"/>
          <w:rtl/>
        </w:rPr>
      </w:pPr>
    </w:p>
    <w:p w14:paraId="76B6C51E" w14:textId="77777777" w:rsidR="009F51EF" w:rsidRDefault="009F51EF" w:rsidP="009F51EF">
      <w:pPr>
        <w:bidi/>
        <w:rPr>
          <w:rFonts w:cs="David" w:hint="cs"/>
          <w:u w:val="single"/>
          <w:rtl/>
        </w:rPr>
      </w:pPr>
    </w:p>
    <w:p w14:paraId="5CB4F781" w14:textId="77777777" w:rsidR="009F51EF" w:rsidRDefault="009F51EF" w:rsidP="009F51EF">
      <w:pPr>
        <w:bidi/>
        <w:rPr>
          <w:rFonts w:cs="David" w:hint="cs"/>
          <w:u w:val="single"/>
          <w:rtl/>
        </w:rPr>
      </w:pPr>
    </w:p>
    <w:p w14:paraId="2587F997" w14:textId="77777777" w:rsidR="009F51EF" w:rsidRDefault="009F51EF" w:rsidP="009F51EF">
      <w:pPr>
        <w:bidi/>
        <w:rPr>
          <w:rFonts w:cs="David" w:hint="cs"/>
          <w:u w:val="single"/>
          <w:rtl/>
        </w:rPr>
      </w:pPr>
    </w:p>
    <w:p w14:paraId="6C7ED4A5" w14:textId="77777777" w:rsidR="009F51EF" w:rsidRPr="009F51EF" w:rsidRDefault="009F51EF" w:rsidP="009F51EF">
      <w:pPr>
        <w:bidi/>
        <w:rPr>
          <w:rFonts w:cs="David" w:hint="cs"/>
          <w:rtl/>
        </w:rPr>
      </w:pPr>
      <w:r w:rsidRPr="009F51EF">
        <w:rPr>
          <w:rFonts w:cs="David" w:hint="cs"/>
          <w:u w:val="single"/>
          <w:rtl/>
        </w:rPr>
        <w:t>ראובן ריבלין:</w:t>
      </w:r>
    </w:p>
    <w:p w14:paraId="58B0A005" w14:textId="77777777" w:rsidR="009F51EF" w:rsidRPr="009F51EF" w:rsidRDefault="009F51EF" w:rsidP="009F51EF">
      <w:pPr>
        <w:bidi/>
        <w:rPr>
          <w:rFonts w:cs="David" w:hint="cs"/>
          <w:rtl/>
        </w:rPr>
      </w:pPr>
    </w:p>
    <w:p w14:paraId="0AF7D72E" w14:textId="77777777" w:rsidR="009F51EF" w:rsidRPr="009F51EF" w:rsidRDefault="009F51EF" w:rsidP="009F51EF">
      <w:pPr>
        <w:bidi/>
        <w:ind w:firstLine="512"/>
        <w:rPr>
          <w:rFonts w:cs="David" w:hint="cs"/>
          <w:rtl/>
        </w:rPr>
      </w:pPr>
      <w:r w:rsidRPr="009F51EF">
        <w:rPr>
          <w:rFonts w:cs="David" w:hint="cs"/>
          <w:rtl/>
        </w:rPr>
        <w:tab/>
        <w:t xml:space="preserve"> אני לא אמרתי את זה, אבל אני אחשוב על מה שאמרת עכשיו ואני אוכל להרחיב את הדיבור בעניין זה. אני חושב שכל מי שאומר כפי שאתה מבקש להציע בפנינו, פוגע באושיות הדמוקרטיה במובן היותר עמוק של המלה. אנחנו יודעים להתמודד והתמודדנו 60 שנה עם בעיות קשות ביותר של ביטחון המדינה, ויכולנו לכל אותן בעיות והתגברנו גם כאשר היה לא קל להיות כדמוקרטיה מתגוננת בפני דברים שנעשו ואשר הדמוקרטיה שימשה מגן בידי אותם אלה שרצו לפגוע בדמוקרטיה. הצלחנו 60 שנה, עד שקמת רותם ובאת והצטרפת לכנסת ה-17. אני חשבתי שהיית צריך להיכנס לכנסת ה-16 </w:t>
      </w:r>
      <w:proofErr w:type="spellStart"/>
      <w:r w:rsidRPr="009F51EF">
        <w:rPr>
          <w:rFonts w:cs="David" w:hint="cs"/>
          <w:rtl/>
        </w:rPr>
        <w:t>ול</w:t>
      </w:r>
      <w:proofErr w:type="spellEnd"/>
      <w:r w:rsidRPr="009F51EF">
        <w:rPr>
          <w:rFonts w:cs="David" w:hint="cs"/>
          <w:rtl/>
        </w:rPr>
        <w:t xml:space="preserve">-15 </w:t>
      </w:r>
      <w:proofErr w:type="spellStart"/>
      <w:r w:rsidRPr="009F51EF">
        <w:rPr>
          <w:rFonts w:cs="David" w:hint="cs"/>
          <w:rtl/>
        </w:rPr>
        <w:t>ול</w:t>
      </w:r>
      <w:proofErr w:type="spellEnd"/>
      <w:r w:rsidRPr="009F51EF">
        <w:rPr>
          <w:rFonts w:cs="David" w:hint="cs"/>
          <w:rtl/>
        </w:rPr>
        <w:t xml:space="preserve">-14, שהרי אני מלווה אותך כל הזמן בוועדת הבחירות המרכזית, אבל העם בחר וחיכה עד עכשיו, ואתה עכשיו שקמת אב בישראל לבוא ולהציל אותנו מידי כל אותם אנשים. אני בטוח שתישאר עוד 13-14 שנה בכנסת, ותגבש את עמדתך לגבי האפשרות שחלילה ברכה יהיה היועץ המשפטי לממשלה ויחליט שאתה חשוד. </w:t>
      </w:r>
    </w:p>
    <w:p w14:paraId="6106C0BF" w14:textId="77777777" w:rsidR="009F51EF" w:rsidRPr="009F51EF" w:rsidRDefault="009F51EF" w:rsidP="009F51EF">
      <w:pPr>
        <w:bidi/>
        <w:ind w:firstLine="512"/>
        <w:rPr>
          <w:rFonts w:cs="David" w:hint="cs"/>
          <w:rtl/>
        </w:rPr>
      </w:pPr>
    </w:p>
    <w:p w14:paraId="5B1D52B3"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0EFA8BC6" w14:textId="77777777" w:rsidR="009F51EF" w:rsidRPr="009F51EF" w:rsidRDefault="009F51EF" w:rsidP="009F51EF">
      <w:pPr>
        <w:bidi/>
        <w:rPr>
          <w:rFonts w:cs="David"/>
          <w:u w:val="single"/>
          <w:rtl/>
        </w:rPr>
      </w:pPr>
    </w:p>
    <w:p w14:paraId="3CD0F03D"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למה חלילה?</w:t>
      </w:r>
    </w:p>
    <w:p w14:paraId="369D2EAD" w14:textId="77777777" w:rsidR="009F51EF" w:rsidRPr="009F51EF" w:rsidRDefault="009F51EF" w:rsidP="009F51EF">
      <w:pPr>
        <w:bidi/>
        <w:ind w:firstLine="512"/>
        <w:rPr>
          <w:rFonts w:cs="David" w:hint="cs"/>
          <w:rtl/>
        </w:rPr>
      </w:pPr>
    </w:p>
    <w:p w14:paraId="47146682" w14:textId="77777777" w:rsidR="009F51EF" w:rsidRPr="009F51EF" w:rsidRDefault="009F51EF" w:rsidP="009F51EF">
      <w:pPr>
        <w:bidi/>
        <w:rPr>
          <w:rFonts w:cs="David" w:hint="cs"/>
          <w:rtl/>
        </w:rPr>
      </w:pPr>
      <w:r w:rsidRPr="009F51EF">
        <w:rPr>
          <w:rFonts w:cs="David" w:hint="cs"/>
          <w:u w:val="single"/>
          <w:rtl/>
        </w:rPr>
        <w:t>צבי הנדל:</w:t>
      </w:r>
    </w:p>
    <w:p w14:paraId="74AD63E3" w14:textId="77777777" w:rsidR="009F51EF" w:rsidRPr="009F51EF" w:rsidRDefault="009F51EF" w:rsidP="009F51EF">
      <w:pPr>
        <w:bidi/>
        <w:rPr>
          <w:rFonts w:cs="David" w:hint="cs"/>
          <w:rtl/>
        </w:rPr>
      </w:pPr>
    </w:p>
    <w:p w14:paraId="3ADDF36D" w14:textId="77777777" w:rsidR="009F51EF" w:rsidRPr="009F51EF" w:rsidRDefault="009F51EF" w:rsidP="009F51EF">
      <w:pPr>
        <w:bidi/>
        <w:ind w:firstLine="512"/>
        <w:rPr>
          <w:rFonts w:cs="David" w:hint="cs"/>
          <w:rtl/>
        </w:rPr>
      </w:pPr>
      <w:r w:rsidRPr="009F51EF">
        <w:rPr>
          <w:rFonts w:cs="David" w:hint="cs"/>
          <w:rtl/>
        </w:rPr>
        <w:tab/>
        <w:t xml:space="preserve"> חס וחלילה. </w:t>
      </w:r>
    </w:p>
    <w:p w14:paraId="6FD06F17" w14:textId="77777777" w:rsidR="009F51EF" w:rsidRPr="009F51EF" w:rsidRDefault="009F51EF" w:rsidP="009F51EF">
      <w:pPr>
        <w:bidi/>
        <w:ind w:firstLine="512"/>
        <w:rPr>
          <w:rFonts w:cs="David" w:hint="cs"/>
          <w:rtl/>
        </w:rPr>
      </w:pPr>
    </w:p>
    <w:p w14:paraId="2A42C509" w14:textId="77777777" w:rsidR="009F51EF" w:rsidRPr="009F51EF" w:rsidRDefault="009F51EF" w:rsidP="009F51EF">
      <w:pPr>
        <w:bidi/>
        <w:rPr>
          <w:rFonts w:cs="David" w:hint="cs"/>
          <w:rtl/>
        </w:rPr>
      </w:pPr>
      <w:r w:rsidRPr="009F51EF">
        <w:rPr>
          <w:rFonts w:cs="David" w:hint="cs"/>
          <w:u w:val="single"/>
          <w:rtl/>
        </w:rPr>
        <w:t>היו"ר דוד טל:</w:t>
      </w:r>
    </w:p>
    <w:p w14:paraId="5E8DB186" w14:textId="77777777" w:rsidR="009F51EF" w:rsidRPr="009F51EF" w:rsidRDefault="009F51EF" w:rsidP="009F51EF">
      <w:pPr>
        <w:bidi/>
        <w:rPr>
          <w:rFonts w:cs="David" w:hint="cs"/>
          <w:rtl/>
        </w:rPr>
      </w:pPr>
    </w:p>
    <w:p w14:paraId="7CE057EA" w14:textId="77777777" w:rsidR="009F51EF" w:rsidRPr="009F51EF" w:rsidRDefault="009F51EF" w:rsidP="009F51EF">
      <w:pPr>
        <w:bidi/>
        <w:ind w:firstLine="512"/>
        <w:rPr>
          <w:rFonts w:cs="David" w:hint="cs"/>
          <w:rtl/>
        </w:rPr>
      </w:pPr>
      <w:r w:rsidRPr="009F51EF">
        <w:rPr>
          <w:rFonts w:cs="David" w:hint="cs"/>
          <w:rtl/>
        </w:rPr>
        <w:tab/>
        <w:t xml:space="preserve">חלילה מנקודת השקפתו של רותם. </w:t>
      </w:r>
    </w:p>
    <w:p w14:paraId="45999DF9" w14:textId="77777777" w:rsidR="009F51EF" w:rsidRPr="009F51EF" w:rsidRDefault="009F51EF" w:rsidP="009F51EF">
      <w:pPr>
        <w:bidi/>
        <w:ind w:firstLine="512"/>
        <w:rPr>
          <w:rFonts w:cs="David" w:hint="cs"/>
          <w:rtl/>
        </w:rPr>
      </w:pPr>
    </w:p>
    <w:p w14:paraId="314E3DF0" w14:textId="77777777" w:rsidR="009F51EF" w:rsidRPr="009F51EF" w:rsidRDefault="009F51EF" w:rsidP="009F51EF">
      <w:pPr>
        <w:bidi/>
        <w:rPr>
          <w:rFonts w:cs="David" w:hint="cs"/>
          <w:rtl/>
        </w:rPr>
      </w:pPr>
      <w:r w:rsidRPr="009F51EF">
        <w:rPr>
          <w:rFonts w:cs="David" w:hint="cs"/>
          <w:u w:val="single"/>
          <w:rtl/>
        </w:rPr>
        <w:t>ראובן ריבלין:</w:t>
      </w:r>
    </w:p>
    <w:p w14:paraId="21AAE9EB" w14:textId="77777777" w:rsidR="009F51EF" w:rsidRPr="009F51EF" w:rsidRDefault="009F51EF" w:rsidP="009F51EF">
      <w:pPr>
        <w:bidi/>
        <w:rPr>
          <w:rFonts w:cs="David" w:hint="cs"/>
          <w:rtl/>
        </w:rPr>
      </w:pPr>
    </w:p>
    <w:p w14:paraId="34DCAC05" w14:textId="77777777" w:rsidR="009F51EF" w:rsidRPr="009F51EF" w:rsidRDefault="009F51EF" w:rsidP="009F51EF">
      <w:pPr>
        <w:bidi/>
        <w:ind w:firstLine="512"/>
        <w:rPr>
          <w:rFonts w:cs="David" w:hint="cs"/>
          <w:rtl/>
        </w:rPr>
      </w:pPr>
      <w:r w:rsidRPr="009F51EF">
        <w:rPr>
          <w:rFonts w:cs="David" w:hint="cs"/>
          <w:rtl/>
        </w:rPr>
        <w:tab/>
        <w:t xml:space="preserve"> או מבחינת השקפת עולמו של ברכה, ריבלין חלילה יהיה היועץ המשפטי. </w:t>
      </w:r>
    </w:p>
    <w:p w14:paraId="10C018E1" w14:textId="77777777" w:rsidR="009F51EF" w:rsidRPr="009F51EF" w:rsidRDefault="009F51EF" w:rsidP="009F51EF">
      <w:pPr>
        <w:bidi/>
        <w:ind w:firstLine="512"/>
        <w:rPr>
          <w:rFonts w:cs="David" w:hint="cs"/>
          <w:rtl/>
        </w:rPr>
      </w:pPr>
    </w:p>
    <w:p w14:paraId="34873A25"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42CE5F14" w14:textId="77777777" w:rsidR="009F51EF" w:rsidRPr="009F51EF" w:rsidRDefault="009F51EF" w:rsidP="009F51EF">
      <w:pPr>
        <w:bidi/>
        <w:rPr>
          <w:rFonts w:cs="David"/>
          <w:u w:val="single"/>
          <w:rtl/>
        </w:rPr>
      </w:pPr>
    </w:p>
    <w:p w14:paraId="0222609B"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אני אשמח שאתה תהיה. </w:t>
      </w:r>
    </w:p>
    <w:p w14:paraId="7BE0C1B8" w14:textId="77777777" w:rsidR="009F51EF" w:rsidRPr="009F51EF" w:rsidRDefault="009F51EF" w:rsidP="009F51EF">
      <w:pPr>
        <w:bidi/>
        <w:ind w:firstLine="512"/>
        <w:rPr>
          <w:rFonts w:cs="David" w:hint="cs"/>
          <w:rtl/>
        </w:rPr>
      </w:pPr>
    </w:p>
    <w:p w14:paraId="78749E83" w14:textId="77777777" w:rsidR="009F51EF" w:rsidRPr="009F51EF" w:rsidRDefault="009F51EF" w:rsidP="009F51EF">
      <w:pPr>
        <w:bidi/>
        <w:rPr>
          <w:rFonts w:cs="David" w:hint="cs"/>
          <w:rtl/>
        </w:rPr>
      </w:pPr>
      <w:r w:rsidRPr="009F51EF">
        <w:rPr>
          <w:rFonts w:cs="David" w:hint="cs"/>
          <w:u w:val="single"/>
          <w:rtl/>
        </w:rPr>
        <w:t>ראובן ריבלין:</w:t>
      </w:r>
    </w:p>
    <w:p w14:paraId="2CF2034C" w14:textId="77777777" w:rsidR="009F51EF" w:rsidRPr="009F51EF" w:rsidRDefault="009F51EF" w:rsidP="009F51EF">
      <w:pPr>
        <w:bidi/>
        <w:rPr>
          <w:rFonts w:cs="David" w:hint="cs"/>
          <w:rtl/>
        </w:rPr>
      </w:pPr>
    </w:p>
    <w:p w14:paraId="5B755040" w14:textId="77777777" w:rsidR="009F51EF" w:rsidRPr="009F51EF" w:rsidRDefault="009F51EF" w:rsidP="009F51EF">
      <w:pPr>
        <w:bidi/>
        <w:ind w:firstLine="512"/>
        <w:rPr>
          <w:rFonts w:cs="David" w:hint="cs"/>
          <w:rtl/>
        </w:rPr>
      </w:pPr>
      <w:r w:rsidRPr="009F51EF">
        <w:rPr>
          <w:rFonts w:cs="David" w:hint="cs"/>
          <w:rtl/>
        </w:rPr>
        <w:tab/>
        <w:t xml:space="preserve"> לכן אני מציע שהחוק כפי שהוא מנוסח לא יקבל אישור, ואני חושב שהיועצת המשפטית מבחינת החשיבות של הדמוקרטיה צדקה גם במה שהיא אמרה לגבי אותו אדם שהוא חשוד ונמצא היום בארץ אויב או בארץ אחרת. דרך אגב, השלטונות בישראל יכלו לעצור אותו בכל רגע נתון כאשר הוא היה פה, והם בחרו לאפשר לו לעזוב את הארץ. </w:t>
      </w:r>
    </w:p>
    <w:p w14:paraId="3E9498B1" w14:textId="77777777" w:rsidR="009F51EF" w:rsidRPr="009F51EF" w:rsidRDefault="009F51EF" w:rsidP="009F51EF">
      <w:pPr>
        <w:bidi/>
        <w:ind w:firstLine="512"/>
        <w:rPr>
          <w:rFonts w:cs="David" w:hint="cs"/>
          <w:rtl/>
        </w:rPr>
      </w:pPr>
    </w:p>
    <w:p w14:paraId="65B2984A"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0F892E7F" w14:textId="77777777" w:rsidR="009F51EF" w:rsidRPr="009F51EF" w:rsidRDefault="009F51EF" w:rsidP="009F51EF">
      <w:pPr>
        <w:bidi/>
        <w:rPr>
          <w:rFonts w:ascii="Arial" w:hAnsi="Arial" w:cs="David" w:hint="cs"/>
          <w:u w:val="single"/>
          <w:rtl/>
        </w:rPr>
      </w:pPr>
    </w:p>
    <w:p w14:paraId="1CC968EC" w14:textId="77777777" w:rsidR="009F51EF" w:rsidRPr="009F51EF" w:rsidRDefault="009F51EF" w:rsidP="009F51EF">
      <w:pPr>
        <w:bidi/>
        <w:ind w:firstLine="512"/>
        <w:rPr>
          <w:rFonts w:cs="David" w:hint="cs"/>
          <w:rtl/>
        </w:rPr>
      </w:pPr>
      <w:r w:rsidRPr="009F51EF">
        <w:rPr>
          <w:rFonts w:ascii="Arial" w:hAnsi="Arial" w:cs="David" w:hint="cs"/>
          <w:rtl/>
        </w:rPr>
        <w:tab/>
        <w:t xml:space="preserve"> </w:t>
      </w:r>
      <w:r w:rsidRPr="009F51EF">
        <w:rPr>
          <w:rFonts w:cs="David" w:hint="cs"/>
          <w:rtl/>
        </w:rPr>
        <w:t xml:space="preserve">צו מעצר בין-לאומי. </w:t>
      </w:r>
    </w:p>
    <w:p w14:paraId="75CAF4B5" w14:textId="77777777" w:rsidR="009F51EF" w:rsidRPr="009F51EF" w:rsidRDefault="009F51EF" w:rsidP="009F51EF">
      <w:pPr>
        <w:bidi/>
        <w:ind w:firstLine="512"/>
        <w:rPr>
          <w:rFonts w:cs="David" w:hint="cs"/>
          <w:rtl/>
        </w:rPr>
      </w:pPr>
    </w:p>
    <w:p w14:paraId="061AAED5" w14:textId="77777777" w:rsidR="009F51EF" w:rsidRPr="009F51EF" w:rsidRDefault="009F51EF" w:rsidP="009F51EF">
      <w:pPr>
        <w:bidi/>
        <w:rPr>
          <w:rFonts w:cs="David" w:hint="cs"/>
          <w:rtl/>
        </w:rPr>
      </w:pPr>
      <w:r w:rsidRPr="009F51EF">
        <w:rPr>
          <w:rFonts w:cs="David" w:hint="cs"/>
          <w:u w:val="single"/>
          <w:rtl/>
        </w:rPr>
        <w:t>היו"ר דוד טל:</w:t>
      </w:r>
    </w:p>
    <w:p w14:paraId="48B1C438" w14:textId="77777777" w:rsidR="009F51EF" w:rsidRPr="009F51EF" w:rsidRDefault="009F51EF" w:rsidP="009F51EF">
      <w:pPr>
        <w:bidi/>
        <w:rPr>
          <w:rFonts w:cs="David" w:hint="cs"/>
          <w:rtl/>
        </w:rPr>
      </w:pPr>
    </w:p>
    <w:p w14:paraId="66C183F0" w14:textId="77777777" w:rsidR="009F51EF" w:rsidRPr="009F51EF" w:rsidRDefault="009F51EF" w:rsidP="009F51EF">
      <w:pPr>
        <w:bidi/>
        <w:ind w:firstLine="512"/>
        <w:rPr>
          <w:rFonts w:cs="David" w:hint="cs"/>
          <w:rtl/>
        </w:rPr>
      </w:pPr>
      <w:r w:rsidRPr="009F51EF">
        <w:rPr>
          <w:rFonts w:cs="David" w:hint="cs"/>
          <w:rtl/>
        </w:rPr>
        <w:tab/>
        <w:t xml:space="preserve">תודה רבה. חבר הכנסת </w:t>
      </w:r>
      <w:proofErr w:type="spellStart"/>
      <w:r w:rsidRPr="009F51EF">
        <w:rPr>
          <w:rFonts w:cs="David" w:hint="cs"/>
          <w:rtl/>
        </w:rPr>
        <w:t>וילן</w:t>
      </w:r>
      <w:proofErr w:type="spellEnd"/>
      <w:r w:rsidRPr="009F51EF">
        <w:rPr>
          <w:rFonts w:cs="David" w:hint="cs"/>
          <w:rtl/>
        </w:rPr>
        <w:t xml:space="preserve">, בבקשה. </w:t>
      </w:r>
    </w:p>
    <w:p w14:paraId="28EF8819" w14:textId="77777777" w:rsidR="009F51EF" w:rsidRPr="009F51EF" w:rsidRDefault="009F51EF" w:rsidP="009F51EF">
      <w:pPr>
        <w:bidi/>
        <w:ind w:firstLine="512"/>
        <w:rPr>
          <w:rFonts w:cs="David" w:hint="cs"/>
          <w:rtl/>
        </w:rPr>
      </w:pPr>
    </w:p>
    <w:p w14:paraId="0844EEDE" w14:textId="77777777" w:rsidR="009F51EF" w:rsidRPr="009F51EF" w:rsidRDefault="009F51EF" w:rsidP="009F51EF">
      <w:pPr>
        <w:bidi/>
        <w:rPr>
          <w:rFonts w:cs="David" w:hint="cs"/>
          <w:rtl/>
        </w:rPr>
      </w:pPr>
      <w:r w:rsidRPr="009F51EF">
        <w:rPr>
          <w:rFonts w:cs="David" w:hint="cs"/>
          <w:u w:val="single"/>
          <w:rtl/>
        </w:rPr>
        <w:t xml:space="preserve">אבשלום </w:t>
      </w:r>
      <w:proofErr w:type="spellStart"/>
      <w:r w:rsidRPr="009F51EF">
        <w:rPr>
          <w:rFonts w:cs="David" w:hint="cs"/>
          <w:u w:val="single"/>
          <w:rtl/>
        </w:rPr>
        <w:t>וילן</w:t>
      </w:r>
      <w:proofErr w:type="spellEnd"/>
      <w:r w:rsidRPr="009F51EF">
        <w:rPr>
          <w:rFonts w:cs="David" w:hint="cs"/>
          <w:u w:val="single"/>
          <w:rtl/>
        </w:rPr>
        <w:t>:</w:t>
      </w:r>
    </w:p>
    <w:p w14:paraId="578C6E93" w14:textId="77777777" w:rsidR="009F51EF" w:rsidRPr="009F51EF" w:rsidRDefault="009F51EF" w:rsidP="009F51EF">
      <w:pPr>
        <w:bidi/>
        <w:rPr>
          <w:rFonts w:cs="David" w:hint="cs"/>
          <w:rtl/>
        </w:rPr>
      </w:pPr>
    </w:p>
    <w:p w14:paraId="417AD285" w14:textId="77777777" w:rsidR="009F51EF" w:rsidRPr="009F51EF" w:rsidRDefault="009F51EF" w:rsidP="009F51EF">
      <w:pPr>
        <w:bidi/>
        <w:ind w:firstLine="512"/>
        <w:rPr>
          <w:rFonts w:cs="David" w:hint="cs"/>
          <w:rtl/>
        </w:rPr>
      </w:pPr>
      <w:r w:rsidRPr="009F51EF">
        <w:rPr>
          <w:rFonts w:cs="David" w:hint="cs"/>
          <w:rtl/>
        </w:rPr>
        <w:tab/>
        <w:t xml:space="preserve">זה לא מקרה שגם מי שבא מתוך תנועת החירות, שגדל על התפיסה הליבראלית ועל חסינות מהותית, ומי שכמוני שבא מהצד השני של המפה, מפ"ם, אבל בדיוק עם אותה השקפה לגבי חסינות מהותית ומה תפקידו של מחוקק, חושבים אותו הדבר. אז זה לא בלי חירות ומק"י, אבל יש פה רוחות מאוד רעות, שמזכירות את ישראל של שנות ה-50, והניסיונות אז לקבע פה שלטון יחיד, שלא צלחו אז. הדמוקרטיה הישראלית בשנות ה-50, מה שתיאר פה חבר הכנסת ריבלין </w:t>
      </w:r>
      <w:r w:rsidRPr="009F51EF">
        <w:rPr>
          <w:rFonts w:cs="David"/>
          <w:rtl/>
        </w:rPr>
        <w:t>–</w:t>
      </w:r>
      <w:r w:rsidRPr="009F51EF">
        <w:rPr>
          <w:rFonts w:cs="David" w:hint="cs"/>
          <w:rtl/>
        </w:rPr>
        <w:t xml:space="preserve"> האיומים האלה היו גם היו. עם ראש שב"כ ומוסד דומיננטי, עם ראש ממשלה כריזמטי, עם ניסיונות להדביק תיקים לאנשים. אני אפתח פה עכשיו את ההיסטוריה? אתה בא, דוד רותם, ואתה אומר: בואו ניתן בידי המחוקק את האפשרות לפגוע בחסינות המהותית על תקן של חשוד. </w:t>
      </w:r>
    </w:p>
    <w:p w14:paraId="1FEB1F58" w14:textId="77777777" w:rsidR="009F51EF" w:rsidRPr="009F51EF" w:rsidRDefault="009F51EF" w:rsidP="009F51EF">
      <w:pPr>
        <w:bidi/>
        <w:ind w:firstLine="512"/>
        <w:rPr>
          <w:rFonts w:cs="David" w:hint="cs"/>
          <w:rtl/>
        </w:rPr>
      </w:pPr>
    </w:p>
    <w:p w14:paraId="1A1E4372" w14:textId="77777777" w:rsidR="009F51EF" w:rsidRPr="009F51EF" w:rsidRDefault="009F51EF" w:rsidP="009F51EF">
      <w:pPr>
        <w:bidi/>
        <w:rPr>
          <w:rFonts w:cs="David" w:hint="cs"/>
          <w:rtl/>
        </w:rPr>
      </w:pPr>
      <w:r w:rsidRPr="009F51EF">
        <w:rPr>
          <w:rFonts w:cs="David" w:hint="cs"/>
          <w:u w:val="single"/>
          <w:rtl/>
        </w:rPr>
        <w:t>צבי הנדל:</w:t>
      </w:r>
    </w:p>
    <w:p w14:paraId="160E230A" w14:textId="77777777" w:rsidR="009F51EF" w:rsidRPr="009F51EF" w:rsidRDefault="009F51EF" w:rsidP="009F51EF">
      <w:pPr>
        <w:bidi/>
        <w:rPr>
          <w:rFonts w:cs="David" w:hint="cs"/>
          <w:rtl/>
        </w:rPr>
      </w:pPr>
    </w:p>
    <w:p w14:paraId="3762FA12" w14:textId="77777777" w:rsidR="009F51EF" w:rsidRPr="009F51EF" w:rsidRDefault="009F51EF" w:rsidP="009F51EF">
      <w:pPr>
        <w:bidi/>
        <w:ind w:firstLine="512"/>
        <w:rPr>
          <w:rFonts w:cs="David" w:hint="cs"/>
          <w:rtl/>
        </w:rPr>
      </w:pPr>
      <w:r w:rsidRPr="009F51EF">
        <w:rPr>
          <w:rFonts w:cs="David" w:hint="cs"/>
          <w:rtl/>
        </w:rPr>
        <w:tab/>
        <w:t xml:space="preserve"> לא בידי המחוקק, בידי היועץ המשפטי. </w:t>
      </w:r>
    </w:p>
    <w:p w14:paraId="6B204A4C" w14:textId="77777777" w:rsidR="009F51EF" w:rsidRPr="009F51EF" w:rsidRDefault="009F51EF" w:rsidP="009F51EF">
      <w:pPr>
        <w:bidi/>
        <w:ind w:firstLine="512"/>
        <w:rPr>
          <w:rFonts w:cs="David" w:hint="cs"/>
          <w:rtl/>
        </w:rPr>
      </w:pPr>
    </w:p>
    <w:p w14:paraId="50CF2392" w14:textId="77777777" w:rsidR="009F51EF" w:rsidRPr="009F51EF" w:rsidRDefault="009F51EF" w:rsidP="009F51EF">
      <w:pPr>
        <w:bidi/>
        <w:rPr>
          <w:rFonts w:cs="David" w:hint="cs"/>
          <w:rtl/>
        </w:rPr>
      </w:pPr>
      <w:r w:rsidRPr="009F51EF">
        <w:rPr>
          <w:rFonts w:cs="David" w:hint="cs"/>
          <w:u w:val="single"/>
          <w:rtl/>
        </w:rPr>
        <w:t xml:space="preserve">אבשלום </w:t>
      </w:r>
      <w:proofErr w:type="spellStart"/>
      <w:r w:rsidRPr="009F51EF">
        <w:rPr>
          <w:rFonts w:cs="David" w:hint="cs"/>
          <w:u w:val="single"/>
          <w:rtl/>
        </w:rPr>
        <w:t>וילן</w:t>
      </w:r>
      <w:proofErr w:type="spellEnd"/>
      <w:r w:rsidRPr="009F51EF">
        <w:rPr>
          <w:rFonts w:cs="David" w:hint="cs"/>
          <w:u w:val="single"/>
          <w:rtl/>
        </w:rPr>
        <w:t>:</w:t>
      </w:r>
    </w:p>
    <w:p w14:paraId="3594697D" w14:textId="77777777" w:rsidR="009F51EF" w:rsidRPr="009F51EF" w:rsidRDefault="009F51EF" w:rsidP="009F51EF">
      <w:pPr>
        <w:bidi/>
        <w:rPr>
          <w:rFonts w:cs="David" w:hint="cs"/>
          <w:rtl/>
        </w:rPr>
      </w:pPr>
    </w:p>
    <w:p w14:paraId="199FA4E6" w14:textId="77777777" w:rsidR="009F51EF" w:rsidRPr="009F51EF" w:rsidRDefault="009F51EF" w:rsidP="009F51EF">
      <w:pPr>
        <w:bidi/>
        <w:ind w:firstLine="512"/>
        <w:rPr>
          <w:rFonts w:cs="David" w:hint="cs"/>
          <w:rtl/>
        </w:rPr>
      </w:pPr>
      <w:r w:rsidRPr="009F51EF">
        <w:rPr>
          <w:rFonts w:cs="David" w:hint="cs"/>
          <w:rtl/>
        </w:rPr>
        <w:tab/>
        <w:t xml:space="preserve"> אני מפנה אותך למשפטי אורן </w:t>
      </w:r>
      <w:proofErr w:type="spellStart"/>
      <w:r w:rsidRPr="009F51EF">
        <w:rPr>
          <w:rFonts w:cs="David" w:hint="cs"/>
          <w:rtl/>
        </w:rPr>
        <w:t>וסלנסקי</w:t>
      </w:r>
      <w:proofErr w:type="spellEnd"/>
      <w:r w:rsidRPr="009F51EF">
        <w:rPr>
          <w:rFonts w:cs="David" w:hint="cs"/>
          <w:rtl/>
        </w:rPr>
        <w:t xml:space="preserve"> בשנות ה-50. איך בישלו תרגילים, איך בדמוקרטיות כביכול עשו את כל הדברים החמורים ביותר בפגיעה באנשים. אתה מציע לתת לנו דרך חוקית שהמחוקק מאפשר להדביק לנבחר ציבור חשדות, ועל בסיס החשדות האלה אתה נותן לגיטימציה של השעיה. זה דבר בל ייעשה. עם כל הכבוד, אני חרד לא פחות ממך לביטחון המדינה, אולי יותר. אין קשר בין מה שאתה מציע לבין ביטחון המדינה. כבר נתת דוגמה של </w:t>
      </w:r>
      <w:proofErr w:type="spellStart"/>
      <w:r w:rsidRPr="009F51EF">
        <w:rPr>
          <w:rFonts w:cs="David" w:hint="cs"/>
          <w:rtl/>
        </w:rPr>
        <w:t>עזמי</w:t>
      </w:r>
      <w:proofErr w:type="spellEnd"/>
      <w:r w:rsidRPr="009F51EF">
        <w:rPr>
          <w:rFonts w:cs="David" w:hint="cs"/>
          <w:rtl/>
        </w:rPr>
        <w:t xml:space="preserve"> בשארה. אם מבחינת ביטחון המדינה היה חשוב להביא את </w:t>
      </w:r>
      <w:proofErr w:type="spellStart"/>
      <w:r w:rsidRPr="009F51EF">
        <w:rPr>
          <w:rFonts w:cs="David" w:hint="cs"/>
          <w:rtl/>
        </w:rPr>
        <w:t>עזמי</w:t>
      </w:r>
      <w:proofErr w:type="spellEnd"/>
      <w:r w:rsidRPr="009F51EF">
        <w:rPr>
          <w:rFonts w:cs="David" w:hint="cs"/>
          <w:rtl/>
        </w:rPr>
        <w:t xml:space="preserve"> בשארה ארצה, כבר היו מביאים. </w:t>
      </w:r>
    </w:p>
    <w:p w14:paraId="1C85BFC8" w14:textId="77777777" w:rsidR="009F51EF" w:rsidRPr="009F51EF" w:rsidRDefault="009F51EF" w:rsidP="009F51EF">
      <w:pPr>
        <w:bidi/>
        <w:ind w:firstLine="512"/>
        <w:rPr>
          <w:rFonts w:cs="David" w:hint="cs"/>
          <w:rtl/>
        </w:rPr>
      </w:pPr>
    </w:p>
    <w:p w14:paraId="521B2649" w14:textId="77777777" w:rsidR="009F51EF" w:rsidRPr="009F51EF" w:rsidRDefault="009F51EF" w:rsidP="009F51EF">
      <w:pPr>
        <w:bidi/>
        <w:rPr>
          <w:rFonts w:cs="David" w:hint="cs"/>
          <w:rtl/>
        </w:rPr>
      </w:pPr>
      <w:r w:rsidRPr="009F51EF">
        <w:rPr>
          <w:rFonts w:cs="David" w:hint="cs"/>
          <w:u w:val="single"/>
          <w:rtl/>
        </w:rPr>
        <w:t>היו"ר דוד טל:</w:t>
      </w:r>
    </w:p>
    <w:p w14:paraId="7698950F" w14:textId="77777777" w:rsidR="009F51EF" w:rsidRPr="009F51EF" w:rsidRDefault="009F51EF" w:rsidP="009F51EF">
      <w:pPr>
        <w:bidi/>
        <w:rPr>
          <w:rFonts w:cs="David" w:hint="cs"/>
          <w:rtl/>
        </w:rPr>
      </w:pPr>
    </w:p>
    <w:p w14:paraId="569B58C8" w14:textId="77777777" w:rsidR="009F51EF" w:rsidRPr="009F51EF" w:rsidRDefault="009F51EF" w:rsidP="009F51EF">
      <w:pPr>
        <w:bidi/>
        <w:ind w:firstLine="512"/>
        <w:rPr>
          <w:rFonts w:cs="David" w:hint="cs"/>
          <w:rtl/>
        </w:rPr>
      </w:pPr>
      <w:r w:rsidRPr="009F51EF">
        <w:rPr>
          <w:rFonts w:cs="David" w:hint="cs"/>
          <w:rtl/>
        </w:rPr>
        <w:tab/>
        <w:t xml:space="preserve">לא היו נותנים לו לצאת. </w:t>
      </w:r>
    </w:p>
    <w:p w14:paraId="20A9E612" w14:textId="77777777" w:rsidR="009F51EF" w:rsidRPr="009F51EF" w:rsidRDefault="009F51EF" w:rsidP="009F51EF">
      <w:pPr>
        <w:bidi/>
        <w:ind w:firstLine="512"/>
        <w:rPr>
          <w:rFonts w:cs="David" w:hint="cs"/>
          <w:rtl/>
        </w:rPr>
      </w:pPr>
    </w:p>
    <w:p w14:paraId="30EC0C38" w14:textId="77777777" w:rsidR="009F51EF" w:rsidRPr="009F51EF" w:rsidRDefault="009F51EF" w:rsidP="009F51EF">
      <w:pPr>
        <w:bidi/>
        <w:rPr>
          <w:rFonts w:cs="David" w:hint="cs"/>
          <w:rtl/>
        </w:rPr>
      </w:pPr>
      <w:r w:rsidRPr="009F51EF">
        <w:rPr>
          <w:rFonts w:cs="David" w:hint="cs"/>
          <w:u w:val="single"/>
          <w:rtl/>
        </w:rPr>
        <w:t xml:space="preserve">משה </w:t>
      </w:r>
      <w:proofErr w:type="spellStart"/>
      <w:r w:rsidRPr="009F51EF">
        <w:rPr>
          <w:rFonts w:cs="David" w:hint="cs"/>
          <w:u w:val="single"/>
          <w:rtl/>
        </w:rPr>
        <w:t>שרוני</w:t>
      </w:r>
      <w:proofErr w:type="spellEnd"/>
      <w:r w:rsidRPr="009F51EF">
        <w:rPr>
          <w:rFonts w:cs="David" w:hint="cs"/>
          <w:u w:val="single"/>
          <w:rtl/>
        </w:rPr>
        <w:t>:</w:t>
      </w:r>
    </w:p>
    <w:p w14:paraId="6A9D855A" w14:textId="77777777" w:rsidR="009F51EF" w:rsidRPr="009F51EF" w:rsidRDefault="009F51EF" w:rsidP="009F51EF">
      <w:pPr>
        <w:bidi/>
        <w:rPr>
          <w:rFonts w:cs="David" w:hint="cs"/>
          <w:rtl/>
        </w:rPr>
      </w:pPr>
    </w:p>
    <w:p w14:paraId="3811B2B3" w14:textId="77777777" w:rsidR="009F51EF" w:rsidRPr="009F51EF" w:rsidRDefault="009F51EF" w:rsidP="009F51EF">
      <w:pPr>
        <w:bidi/>
        <w:ind w:firstLine="512"/>
        <w:rPr>
          <w:rFonts w:cs="David" w:hint="cs"/>
          <w:rtl/>
        </w:rPr>
      </w:pPr>
      <w:r w:rsidRPr="009F51EF">
        <w:rPr>
          <w:rFonts w:cs="David" w:hint="cs"/>
          <w:rtl/>
        </w:rPr>
        <w:tab/>
        <w:t xml:space="preserve"> היו עושים הסכם עם </w:t>
      </w:r>
      <w:proofErr w:type="spellStart"/>
      <w:r w:rsidRPr="009F51EF">
        <w:rPr>
          <w:rFonts w:cs="David" w:hint="cs"/>
          <w:rtl/>
        </w:rPr>
        <w:t>נסראללה</w:t>
      </w:r>
      <w:proofErr w:type="spellEnd"/>
      <w:r w:rsidRPr="009F51EF">
        <w:rPr>
          <w:rFonts w:cs="David" w:hint="cs"/>
          <w:rtl/>
        </w:rPr>
        <w:t xml:space="preserve">. </w:t>
      </w:r>
    </w:p>
    <w:p w14:paraId="1A01512D" w14:textId="77777777" w:rsidR="009F51EF" w:rsidRPr="009F51EF" w:rsidRDefault="009F51EF" w:rsidP="009F51EF">
      <w:pPr>
        <w:bidi/>
        <w:ind w:firstLine="512"/>
        <w:rPr>
          <w:rFonts w:cs="David" w:hint="cs"/>
          <w:rtl/>
        </w:rPr>
      </w:pPr>
    </w:p>
    <w:p w14:paraId="3F93DE26" w14:textId="77777777" w:rsidR="009F51EF" w:rsidRPr="009F51EF" w:rsidRDefault="009F51EF" w:rsidP="009F51EF">
      <w:pPr>
        <w:bidi/>
        <w:rPr>
          <w:rFonts w:cs="David" w:hint="cs"/>
          <w:rtl/>
        </w:rPr>
      </w:pPr>
      <w:r w:rsidRPr="009F51EF">
        <w:rPr>
          <w:rFonts w:cs="David" w:hint="cs"/>
          <w:u w:val="single"/>
          <w:rtl/>
        </w:rPr>
        <w:t xml:space="preserve">אבשלום </w:t>
      </w:r>
      <w:proofErr w:type="spellStart"/>
      <w:r w:rsidRPr="009F51EF">
        <w:rPr>
          <w:rFonts w:cs="David" w:hint="cs"/>
          <w:u w:val="single"/>
          <w:rtl/>
        </w:rPr>
        <w:t>וילן</w:t>
      </w:r>
      <w:proofErr w:type="spellEnd"/>
      <w:r w:rsidRPr="009F51EF">
        <w:rPr>
          <w:rFonts w:cs="David" w:hint="cs"/>
          <w:u w:val="single"/>
          <w:rtl/>
        </w:rPr>
        <w:t>:</w:t>
      </w:r>
    </w:p>
    <w:p w14:paraId="26BE377D" w14:textId="77777777" w:rsidR="009F51EF" w:rsidRPr="009F51EF" w:rsidRDefault="009F51EF" w:rsidP="009F51EF">
      <w:pPr>
        <w:bidi/>
        <w:rPr>
          <w:rFonts w:cs="David" w:hint="cs"/>
          <w:rtl/>
        </w:rPr>
      </w:pPr>
    </w:p>
    <w:p w14:paraId="6A638E86" w14:textId="77777777" w:rsidR="009F51EF" w:rsidRPr="009F51EF" w:rsidRDefault="009F51EF" w:rsidP="009F51EF">
      <w:pPr>
        <w:bidi/>
        <w:ind w:firstLine="512"/>
        <w:rPr>
          <w:rFonts w:cs="David" w:hint="cs"/>
          <w:rtl/>
        </w:rPr>
      </w:pPr>
      <w:r w:rsidRPr="009F51EF">
        <w:rPr>
          <w:rFonts w:cs="David" w:hint="cs"/>
          <w:rtl/>
        </w:rPr>
        <w:tab/>
        <w:t xml:space="preserve"> אתם בחודשיים האחרונים העברתם פה שורת חוקים, שאין לי אלא להגדיר אותם כביזיון לבית המחוקקים הישראלי. במקום להתמודד על התפיסות עצמן, על ההשקפות הפוליטיות, בכל העוצמה, אתם בוחרים בדרך הקלה. הדרך הקלה היא לשנות את החקיקה. אין כבר מי שייסע מחר לסוריה, הוא כבר לא יוכל להיבחר לכנסת, ואתם פוגעים פעם אחר פעם בזכויות יסוד אלמנטריות ואתם הופכים את המצב כך ש-20% מאזרחי מדינת ישראל לא יהיו חלק מהמשחק הדמוקרטי, ואחרי זה תבינו מאיפה זה בא לכם שתהיה פה מדינה שלא רק אני לא אוכל לחיות בה, אלא גם חבר הכנסת ריבלין וכל אדם שהוא ביסודו בעל השקפת עולם ליבראלית אלמנטרית. זה יכול להיות ימין וזה יכול להיות שמאל.</w:t>
      </w:r>
    </w:p>
    <w:p w14:paraId="085F9BE6" w14:textId="77777777" w:rsidR="009F51EF" w:rsidRPr="009F51EF" w:rsidRDefault="009F51EF" w:rsidP="009F51EF">
      <w:pPr>
        <w:bidi/>
        <w:ind w:firstLine="512"/>
        <w:rPr>
          <w:rFonts w:cs="David" w:hint="cs"/>
          <w:rtl/>
        </w:rPr>
      </w:pPr>
    </w:p>
    <w:p w14:paraId="56EC8BA3" w14:textId="77777777" w:rsidR="009F51EF" w:rsidRPr="009F51EF" w:rsidRDefault="009F51EF" w:rsidP="009F51EF">
      <w:pPr>
        <w:bidi/>
        <w:rPr>
          <w:rFonts w:cs="David" w:hint="cs"/>
          <w:rtl/>
        </w:rPr>
      </w:pPr>
      <w:r w:rsidRPr="009F51EF">
        <w:rPr>
          <w:rFonts w:cs="David" w:hint="cs"/>
          <w:u w:val="single"/>
          <w:rtl/>
        </w:rPr>
        <w:t>היו"ר דוד טל:</w:t>
      </w:r>
    </w:p>
    <w:p w14:paraId="4BB5D830" w14:textId="77777777" w:rsidR="009F51EF" w:rsidRPr="009F51EF" w:rsidRDefault="009F51EF" w:rsidP="009F51EF">
      <w:pPr>
        <w:bidi/>
        <w:rPr>
          <w:rFonts w:cs="David" w:hint="cs"/>
          <w:rtl/>
        </w:rPr>
      </w:pPr>
    </w:p>
    <w:p w14:paraId="1A337977" w14:textId="77777777" w:rsidR="009F51EF" w:rsidRPr="009F51EF" w:rsidRDefault="009F51EF" w:rsidP="009F51EF">
      <w:pPr>
        <w:bidi/>
        <w:ind w:firstLine="512"/>
        <w:rPr>
          <w:rFonts w:cs="David" w:hint="cs"/>
          <w:rtl/>
        </w:rPr>
      </w:pPr>
      <w:r w:rsidRPr="009F51EF">
        <w:rPr>
          <w:rFonts w:cs="David" w:hint="cs"/>
          <w:rtl/>
        </w:rPr>
        <w:tab/>
        <w:t xml:space="preserve">תודה רבה. חבר הכנסת </w:t>
      </w:r>
      <w:proofErr w:type="spellStart"/>
      <w:r w:rsidRPr="009F51EF">
        <w:rPr>
          <w:rFonts w:cs="David" w:hint="cs"/>
          <w:rtl/>
        </w:rPr>
        <w:t>שרוני</w:t>
      </w:r>
      <w:proofErr w:type="spellEnd"/>
      <w:r w:rsidRPr="009F51EF">
        <w:rPr>
          <w:rFonts w:cs="David" w:hint="cs"/>
          <w:rtl/>
        </w:rPr>
        <w:t xml:space="preserve">, ואחריו חברת הכנסת </w:t>
      </w:r>
      <w:proofErr w:type="spellStart"/>
      <w:r w:rsidRPr="009F51EF">
        <w:rPr>
          <w:rFonts w:cs="David" w:hint="cs"/>
          <w:rtl/>
        </w:rPr>
        <w:t>טרטמן</w:t>
      </w:r>
      <w:proofErr w:type="spellEnd"/>
      <w:r w:rsidRPr="009F51EF">
        <w:rPr>
          <w:rFonts w:cs="David" w:hint="cs"/>
          <w:rtl/>
        </w:rPr>
        <w:t xml:space="preserve">. </w:t>
      </w:r>
    </w:p>
    <w:p w14:paraId="43C77D68" w14:textId="77777777" w:rsidR="009F51EF" w:rsidRPr="009F51EF" w:rsidRDefault="009F51EF" w:rsidP="009F51EF">
      <w:pPr>
        <w:bidi/>
        <w:ind w:firstLine="512"/>
        <w:rPr>
          <w:rFonts w:cs="David" w:hint="cs"/>
          <w:rtl/>
        </w:rPr>
      </w:pPr>
    </w:p>
    <w:p w14:paraId="5722DAF1" w14:textId="77777777" w:rsidR="009F51EF" w:rsidRPr="009F51EF" w:rsidRDefault="009F51EF" w:rsidP="009F51EF">
      <w:pPr>
        <w:bidi/>
        <w:rPr>
          <w:rFonts w:cs="David" w:hint="cs"/>
          <w:rtl/>
        </w:rPr>
      </w:pPr>
      <w:r w:rsidRPr="009F51EF">
        <w:rPr>
          <w:rFonts w:cs="David" w:hint="cs"/>
          <w:u w:val="single"/>
          <w:rtl/>
        </w:rPr>
        <w:t xml:space="preserve">משה </w:t>
      </w:r>
      <w:proofErr w:type="spellStart"/>
      <w:r w:rsidRPr="009F51EF">
        <w:rPr>
          <w:rFonts w:cs="David" w:hint="cs"/>
          <w:u w:val="single"/>
          <w:rtl/>
        </w:rPr>
        <w:t>שרוני</w:t>
      </w:r>
      <w:proofErr w:type="spellEnd"/>
      <w:r w:rsidRPr="009F51EF">
        <w:rPr>
          <w:rFonts w:cs="David" w:hint="cs"/>
          <w:u w:val="single"/>
          <w:rtl/>
        </w:rPr>
        <w:t>:</w:t>
      </w:r>
    </w:p>
    <w:p w14:paraId="6F36396C" w14:textId="77777777" w:rsidR="009F51EF" w:rsidRPr="009F51EF" w:rsidRDefault="009F51EF" w:rsidP="009F51EF">
      <w:pPr>
        <w:bidi/>
        <w:rPr>
          <w:rFonts w:cs="David" w:hint="cs"/>
          <w:rtl/>
        </w:rPr>
      </w:pPr>
    </w:p>
    <w:p w14:paraId="0E45D754" w14:textId="77777777" w:rsidR="009F51EF" w:rsidRPr="009F51EF" w:rsidRDefault="009F51EF" w:rsidP="009F51EF">
      <w:pPr>
        <w:bidi/>
        <w:ind w:firstLine="512"/>
        <w:rPr>
          <w:rFonts w:cs="David" w:hint="cs"/>
          <w:rtl/>
        </w:rPr>
      </w:pPr>
      <w:r w:rsidRPr="009F51EF">
        <w:rPr>
          <w:rFonts w:cs="David" w:hint="cs"/>
          <w:rtl/>
        </w:rPr>
        <w:tab/>
        <w:t xml:space="preserve"> אדוני היושב-ראש, אני לא ותיק בכנסת הזאת, אני לא יפה-נפש. מדברים על דמוקרטיה, ומה שהם חושבים זה לא דמוקרטיה אלא אנרכיה. במדינה מתוקנת לא היה קורה מה שקורה אצלנו, אז אל תנפנפו בדברים. החוק הזה צריך לעבור תיקונים. לא יכול להיות שנבחר ציבור נחשד ולא חוזר ארצה כדי להוכיח את חפותו, ועם ישראל צריך לשלם לו. מה קורה לנו?</w:t>
      </w:r>
    </w:p>
    <w:p w14:paraId="286264FE" w14:textId="77777777" w:rsidR="009F51EF" w:rsidRPr="009F51EF" w:rsidRDefault="009F51EF" w:rsidP="009F51EF">
      <w:pPr>
        <w:bidi/>
        <w:ind w:firstLine="512"/>
        <w:rPr>
          <w:rFonts w:cs="David" w:hint="cs"/>
          <w:rtl/>
        </w:rPr>
      </w:pPr>
    </w:p>
    <w:p w14:paraId="61C935F2" w14:textId="77777777" w:rsidR="009F51EF" w:rsidRPr="009F51EF" w:rsidRDefault="009F51EF" w:rsidP="009F51EF">
      <w:pPr>
        <w:bidi/>
        <w:rPr>
          <w:rFonts w:cs="David" w:hint="cs"/>
          <w:rtl/>
        </w:rPr>
      </w:pPr>
      <w:r w:rsidRPr="009F51EF">
        <w:rPr>
          <w:rFonts w:cs="David" w:hint="cs"/>
          <w:u w:val="single"/>
          <w:rtl/>
        </w:rPr>
        <w:t>צבי הנדל:</w:t>
      </w:r>
    </w:p>
    <w:p w14:paraId="7F275E4D" w14:textId="77777777" w:rsidR="009F51EF" w:rsidRPr="009F51EF" w:rsidRDefault="009F51EF" w:rsidP="009F51EF">
      <w:pPr>
        <w:bidi/>
        <w:rPr>
          <w:rFonts w:cs="David" w:hint="cs"/>
          <w:rtl/>
        </w:rPr>
      </w:pPr>
    </w:p>
    <w:p w14:paraId="2459A490" w14:textId="77777777" w:rsidR="009F51EF" w:rsidRPr="009F51EF" w:rsidRDefault="009F51EF" w:rsidP="009F51EF">
      <w:pPr>
        <w:bidi/>
        <w:ind w:firstLine="512"/>
        <w:rPr>
          <w:rFonts w:cs="David" w:hint="cs"/>
          <w:rtl/>
        </w:rPr>
      </w:pPr>
      <w:r w:rsidRPr="009F51EF">
        <w:rPr>
          <w:rFonts w:cs="David" w:hint="cs"/>
          <w:rtl/>
        </w:rPr>
        <w:tab/>
        <w:t xml:space="preserve"> ממה הוא יחיה שם?</w:t>
      </w:r>
    </w:p>
    <w:p w14:paraId="1E0AF411" w14:textId="77777777" w:rsidR="009F51EF" w:rsidRPr="009F51EF" w:rsidRDefault="009F51EF" w:rsidP="009F51EF">
      <w:pPr>
        <w:bidi/>
        <w:ind w:firstLine="512"/>
        <w:rPr>
          <w:rFonts w:cs="David" w:hint="cs"/>
          <w:rtl/>
        </w:rPr>
      </w:pPr>
    </w:p>
    <w:p w14:paraId="2541FC28" w14:textId="77777777" w:rsidR="009F51EF" w:rsidRPr="009F51EF" w:rsidRDefault="009F51EF" w:rsidP="009F51EF">
      <w:pPr>
        <w:bidi/>
        <w:rPr>
          <w:rFonts w:cs="David" w:hint="cs"/>
          <w:rtl/>
        </w:rPr>
      </w:pPr>
      <w:r w:rsidRPr="009F51EF">
        <w:rPr>
          <w:rFonts w:cs="David" w:hint="cs"/>
          <w:u w:val="single"/>
          <w:rtl/>
        </w:rPr>
        <w:t xml:space="preserve">משה </w:t>
      </w:r>
      <w:proofErr w:type="spellStart"/>
      <w:r w:rsidRPr="009F51EF">
        <w:rPr>
          <w:rFonts w:cs="David" w:hint="cs"/>
          <w:u w:val="single"/>
          <w:rtl/>
        </w:rPr>
        <w:t>שרוני</w:t>
      </w:r>
      <w:proofErr w:type="spellEnd"/>
      <w:r w:rsidRPr="009F51EF">
        <w:rPr>
          <w:rFonts w:cs="David" w:hint="cs"/>
          <w:u w:val="single"/>
          <w:rtl/>
        </w:rPr>
        <w:t>:</w:t>
      </w:r>
    </w:p>
    <w:p w14:paraId="6F73450C" w14:textId="77777777" w:rsidR="009F51EF" w:rsidRPr="009F51EF" w:rsidRDefault="009F51EF" w:rsidP="009F51EF">
      <w:pPr>
        <w:bidi/>
        <w:rPr>
          <w:rFonts w:cs="David" w:hint="cs"/>
          <w:rtl/>
        </w:rPr>
      </w:pPr>
    </w:p>
    <w:p w14:paraId="342CD83E" w14:textId="77777777" w:rsidR="009F51EF" w:rsidRPr="009F51EF" w:rsidRDefault="009F51EF" w:rsidP="009F51EF">
      <w:pPr>
        <w:bidi/>
        <w:ind w:firstLine="512"/>
        <w:rPr>
          <w:rFonts w:cs="David" w:hint="cs"/>
          <w:rtl/>
        </w:rPr>
      </w:pPr>
      <w:r w:rsidRPr="009F51EF">
        <w:rPr>
          <w:rFonts w:cs="David" w:hint="cs"/>
          <w:rtl/>
        </w:rPr>
        <w:tab/>
        <w:t xml:space="preserve"> </w:t>
      </w:r>
      <w:proofErr w:type="spellStart"/>
      <w:r w:rsidRPr="009F51EF">
        <w:rPr>
          <w:rFonts w:cs="David" w:hint="cs"/>
          <w:rtl/>
        </w:rPr>
        <w:t>נסראללה</w:t>
      </w:r>
      <w:proofErr w:type="spellEnd"/>
      <w:r w:rsidRPr="009F51EF">
        <w:rPr>
          <w:rFonts w:cs="David" w:hint="cs"/>
          <w:rtl/>
        </w:rPr>
        <w:t xml:space="preserve"> ייתן לו הרבה. לא חשוב ממה הוא יחיה, שיבוא לכאן ויוכיח את חפותו. </w:t>
      </w:r>
    </w:p>
    <w:p w14:paraId="3770982B" w14:textId="77777777" w:rsidR="009F51EF" w:rsidRPr="009F51EF" w:rsidRDefault="009F51EF" w:rsidP="009F51EF">
      <w:pPr>
        <w:bidi/>
        <w:ind w:firstLine="512"/>
        <w:rPr>
          <w:rFonts w:cs="David" w:hint="cs"/>
          <w:rtl/>
        </w:rPr>
      </w:pPr>
    </w:p>
    <w:p w14:paraId="758A74B2" w14:textId="77777777" w:rsidR="009F51EF" w:rsidRDefault="009F51EF" w:rsidP="009F51EF">
      <w:pPr>
        <w:bidi/>
        <w:rPr>
          <w:rFonts w:cs="David" w:hint="cs"/>
          <w:u w:val="single"/>
          <w:rtl/>
        </w:rPr>
      </w:pPr>
    </w:p>
    <w:p w14:paraId="5BABD104" w14:textId="77777777" w:rsidR="009F51EF" w:rsidRDefault="009F51EF" w:rsidP="009F51EF">
      <w:pPr>
        <w:bidi/>
        <w:rPr>
          <w:rFonts w:cs="David" w:hint="cs"/>
          <w:u w:val="single"/>
          <w:rtl/>
        </w:rPr>
      </w:pPr>
    </w:p>
    <w:p w14:paraId="697E6622" w14:textId="77777777" w:rsidR="009F51EF" w:rsidRDefault="009F51EF" w:rsidP="009F51EF">
      <w:pPr>
        <w:bidi/>
        <w:rPr>
          <w:rFonts w:cs="David" w:hint="cs"/>
          <w:u w:val="single"/>
          <w:rtl/>
        </w:rPr>
      </w:pPr>
    </w:p>
    <w:p w14:paraId="312124D5" w14:textId="77777777" w:rsidR="009F51EF" w:rsidRDefault="009F51EF" w:rsidP="009F51EF">
      <w:pPr>
        <w:bidi/>
        <w:rPr>
          <w:rFonts w:cs="David" w:hint="cs"/>
          <w:u w:val="single"/>
          <w:rtl/>
        </w:rPr>
      </w:pPr>
    </w:p>
    <w:p w14:paraId="5F8ECA3B" w14:textId="77777777" w:rsidR="009F51EF" w:rsidRDefault="009F51EF" w:rsidP="009F51EF">
      <w:pPr>
        <w:bidi/>
        <w:rPr>
          <w:rFonts w:cs="David" w:hint="cs"/>
          <w:u w:val="single"/>
          <w:rtl/>
        </w:rPr>
      </w:pPr>
    </w:p>
    <w:p w14:paraId="03F124E2" w14:textId="77777777" w:rsidR="009F51EF" w:rsidRDefault="009F51EF" w:rsidP="009F51EF">
      <w:pPr>
        <w:bidi/>
        <w:rPr>
          <w:rFonts w:cs="David" w:hint="cs"/>
          <w:u w:val="single"/>
          <w:rtl/>
        </w:rPr>
      </w:pPr>
    </w:p>
    <w:p w14:paraId="5520B7B5" w14:textId="77777777" w:rsidR="009F51EF" w:rsidRDefault="009F51EF" w:rsidP="009F51EF">
      <w:pPr>
        <w:bidi/>
        <w:rPr>
          <w:rFonts w:cs="David" w:hint="cs"/>
          <w:u w:val="single"/>
          <w:rtl/>
        </w:rPr>
      </w:pPr>
    </w:p>
    <w:p w14:paraId="63349124"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72B0EB9D" w14:textId="77777777" w:rsidR="009F51EF" w:rsidRPr="009F51EF" w:rsidRDefault="009F51EF" w:rsidP="009F51EF">
      <w:pPr>
        <w:bidi/>
        <w:rPr>
          <w:rFonts w:cs="David"/>
          <w:u w:val="single"/>
          <w:rtl/>
        </w:rPr>
      </w:pPr>
    </w:p>
    <w:p w14:paraId="084BE890"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w:t>
      </w:r>
      <w:proofErr w:type="spellStart"/>
      <w:r w:rsidRPr="009F51EF">
        <w:rPr>
          <w:rFonts w:cs="David" w:hint="cs"/>
          <w:rtl/>
        </w:rPr>
        <w:t>שרוני</w:t>
      </w:r>
      <w:proofErr w:type="spellEnd"/>
      <w:r w:rsidRPr="009F51EF">
        <w:rPr>
          <w:rFonts w:cs="David" w:hint="cs"/>
          <w:rtl/>
        </w:rPr>
        <w:t xml:space="preserve">, אתה היית בהסתדרות. פנסיה זה לא שהמדינה משלמת. אתה יצרת אותה בזכויותיך, בעבודתך. </w:t>
      </w:r>
    </w:p>
    <w:p w14:paraId="63259FF9" w14:textId="77777777" w:rsidR="009F51EF" w:rsidRPr="009F51EF" w:rsidRDefault="009F51EF" w:rsidP="009F51EF">
      <w:pPr>
        <w:bidi/>
        <w:ind w:firstLine="512"/>
        <w:rPr>
          <w:rFonts w:cs="David" w:hint="cs"/>
          <w:rtl/>
        </w:rPr>
      </w:pPr>
    </w:p>
    <w:p w14:paraId="3576EE1F" w14:textId="77777777" w:rsidR="009F51EF" w:rsidRPr="009F51EF" w:rsidRDefault="009F51EF" w:rsidP="009F51EF">
      <w:pPr>
        <w:bidi/>
        <w:rPr>
          <w:rFonts w:cs="David" w:hint="cs"/>
          <w:rtl/>
        </w:rPr>
      </w:pPr>
      <w:r w:rsidRPr="009F51EF">
        <w:rPr>
          <w:rFonts w:cs="David" w:hint="cs"/>
          <w:u w:val="single"/>
          <w:rtl/>
        </w:rPr>
        <w:t>יצחק לוי:</w:t>
      </w:r>
    </w:p>
    <w:p w14:paraId="2E99ECDC" w14:textId="77777777" w:rsidR="009F51EF" w:rsidRPr="009F51EF" w:rsidRDefault="009F51EF" w:rsidP="009F51EF">
      <w:pPr>
        <w:bidi/>
        <w:rPr>
          <w:rFonts w:cs="David" w:hint="cs"/>
          <w:rtl/>
        </w:rPr>
      </w:pPr>
    </w:p>
    <w:p w14:paraId="62208657" w14:textId="77777777" w:rsidR="009F51EF" w:rsidRPr="009F51EF" w:rsidRDefault="009F51EF" w:rsidP="009F51EF">
      <w:pPr>
        <w:bidi/>
        <w:ind w:firstLine="512"/>
        <w:rPr>
          <w:rFonts w:cs="David" w:hint="cs"/>
          <w:rtl/>
        </w:rPr>
      </w:pPr>
      <w:r w:rsidRPr="009F51EF">
        <w:rPr>
          <w:rFonts w:cs="David" w:hint="cs"/>
          <w:rtl/>
        </w:rPr>
        <w:tab/>
        <w:t xml:space="preserve"> זה פנסיה תקציבית, זה לא פנסיה צוברת. זה אני משלם. </w:t>
      </w:r>
    </w:p>
    <w:p w14:paraId="14CEB051" w14:textId="77777777" w:rsidR="009F51EF" w:rsidRPr="009F51EF" w:rsidRDefault="009F51EF" w:rsidP="009F51EF">
      <w:pPr>
        <w:bidi/>
        <w:ind w:firstLine="512"/>
        <w:rPr>
          <w:rFonts w:cs="David" w:hint="cs"/>
          <w:rtl/>
        </w:rPr>
      </w:pPr>
    </w:p>
    <w:p w14:paraId="584EDECD" w14:textId="77777777" w:rsidR="009F51EF" w:rsidRPr="009F51EF" w:rsidRDefault="009F51EF" w:rsidP="009F51EF">
      <w:pPr>
        <w:bidi/>
        <w:rPr>
          <w:rFonts w:cs="David" w:hint="cs"/>
          <w:rtl/>
        </w:rPr>
      </w:pPr>
      <w:r w:rsidRPr="009F51EF">
        <w:rPr>
          <w:rFonts w:cs="David" w:hint="cs"/>
          <w:u w:val="single"/>
          <w:rtl/>
        </w:rPr>
        <w:t xml:space="preserve">משה </w:t>
      </w:r>
      <w:proofErr w:type="spellStart"/>
      <w:r w:rsidRPr="009F51EF">
        <w:rPr>
          <w:rFonts w:cs="David" w:hint="cs"/>
          <w:u w:val="single"/>
          <w:rtl/>
        </w:rPr>
        <w:t>שרוני</w:t>
      </w:r>
      <w:proofErr w:type="spellEnd"/>
      <w:r w:rsidRPr="009F51EF">
        <w:rPr>
          <w:rFonts w:cs="David" w:hint="cs"/>
          <w:u w:val="single"/>
          <w:rtl/>
        </w:rPr>
        <w:t>:</w:t>
      </w:r>
    </w:p>
    <w:p w14:paraId="64C65455" w14:textId="77777777" w:rsidR="009F51EF" w:rsidRPr="009F51EF" w:rsidRDefault="009F51EF" w:rsidP="009F51EF">
      <w:pPr>
        <w:bidi/>
        <w:rPr>
          <w:rFonts w:cs="David" w:hint="cs"/>
          <w:rtl/>
        </w:rPr>
      </w:pPr>
    </w:p>
    <w:p w14:paraId="279E365E" w14:textId="77777777" w:rsidR="009F51EF" w:rsidRPr="009F51EF" w:rsidRDefault="009F51EF" w:rsidP="009F51EF">
      <w:pPr>
        <w:bidi/>
        <w:ind w:firstLine="512"/>
        <w:rPr>
          <w:rFonts w:cs="David" w:hint="cs"/>
          <w:rtl/>
        </w:rPr>
      </w:pPr>
      <w:r w:rsidRPr="009F51EF">
        <w:rPr>
          <w:rFonts w:cs="David" w:hint="cs"/>
          <w:rtl/>
        </w:rPr>
        <w:tab/>
        <w:t xml:space="preserve"> אני יצרתי פנסיה לאנשים שעבדו והיו נאמנים. </w:t>
      </w:r>
    </w:p>
    <w:p w14:paraId="7B9886CB" w14:textId="77777777" w:rsidR="009F51EF" w:rsidRPr="009F51EF" w:rsidRDefault="009F51EF" w:rsidP="009F51EF">
      <w:pPr>
        <w:bidi/>
        <w:ind w:firstLine="512"/>
        <w:rPr>
          <w:rFonts w:cs="David" w:hint="cs"/>
          <w:rtl/>
        </w:rPr>
      </w:pPr>
    </w:p>
    <w:p w14:paraId="25780100"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07CB1C2B" w14:textId="77777777" w:rsidR="009F51EF" w:rsidRPr="009F51EF" w:rsidRDefault="009F51EF" w:rsidP="009F51EF">
      <w:pPr>
        <w:bidi/>
        <w:rPr>
          <w:rFonts w:cs="David"/>
          <w:u w:val="single"/>
          <w:rtl/>
        </w:rPr>
      </w:pPr>
    </w:p>
    <w:p w14:paraId="160455D2"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אתה יצרת לעצמך. </w:t>
      </w:r>
    </w:p>
    <w:p w14:paraId="3F5D159B" w14:textId="77777777" w:rsidR="009F51EF" w:rsidRPr="009F51EF" w:rsidRDefault="009F51EF" w:rsidP="009F51EF">
      <w:pPr>
        <w:bidi/>
        <w:ind w:firstLine="512"/>
        <w:rPr>
          <w:rFonts w:cs="David" w:hint="cs"/>
          <w:rtl/>
        </w:rPr>
      </w:pPr>
    </w:p>
    <w:p w14:paraId="7112BD9D" w14:textId="77777777" w:rsidR="009F51EF" w:rsidRPr="009F51EF" w:rsidRDefault="009F51EF" w:rsidP="009F51EF">
      <w:pPr>
        <w:bidi/>
        <w:rPr>
          <w:rFonts w:cs="David" w:hint="cs"/>
          <w:rtl/>
        </w:rPr>
      </w:pPr>
      <w:r w:rsidRPr="009F51EF">
        <w:rPr>
          <w:rFonts w:cs="David" w:hint="cs"/>
          <w:u w:val="single"/>
          <w:rtl/>
        </w:rPr>
        <w:t xml:space="preserve">משה </w:t>
      </w:r>
      <w:proofErr w:type="spellStart"/>
      <w:r w:rsidRPr="009F51EF">
        <w:rPr>
          <w:rFonts w:cs="David" w:hint="cs"/>
          <w:u w:val="single"/>
          <w:rtl/>
        </w:rPr>
        <w:t>שרוני</w:t>
      </w:r>
      <w:proofErr w:type="spellEnd"/>
      <w:r w:rsidRPr="009F51EF">
        <w:rPr>
          <w:rFonts w:cs="David" w:hint="cs"/>
          <w:u w:val="single"/>
          <w:rtl/>
        </w:rPr>
        <w:t>:</w:t>
      </w:r>
    </w:p>
    <w:p w14:paraId="770115DC" w14:textId="77777777" w:rsidR="009F51EF" w:rsidRPr="009F51EF" w:rsidRDefault="009F51EF" w:rsidP="009F51EF">
      <w:pPr>
        <w:bidi/>
        <w:rPr>
          <w:rFonts w:cs="David" w:hint="cs"/>
          <w:rtl/>
        </w:rPr>
      </w:pPr>
    </w:p>
    <w:p w14:paraId="7FB0936D" w14:textId="77777777" w:rsidR="009F51EF" w:rsidRPr="009F51EF" w:rsidRDefault="009F51EF" w:rsidP="009F51EF">
      <w:pPr>
        <w:bidi/>
        <w:ind w:firstLine="512"/>
        <w:rPr>
          <w:rFonts w:cs="David" w:hint="cs"/>
          <w:rtl/>
        </w:rPr>
      </w:pPr>
      <w:r w:rsidRPr="009F51EF">
        <w:rPr>
          <w:rFonts w:cs="David" w:hint="cs"/>
          <w:rtl/>
        </w:rPr>
        <w:tab/>
        <w:t xml:space="preserve"> כשעובד מושעה בעקבות עניין פלילי הוא לא מקבל פנסיה. על מה אתה מדבר? מתנפחים וצועקים. לא יכול להיות שמדינה תיתן לאדם שלא חוזר ארצה כדי להוכיח את חפותו. חבר הכנסת רותם, אני חושב שהחוק הזה יכול לעבור. </w:t>
      </w:r>
    </w:p>
    <w:p w14:paraId="3414BC34" w14:textId="77777777" w:rsidR="009F51EF" w:rsidRPr="009F51EF" w:rsidRDefault="009F51EF" w:rsidP="009F51EF">
      <w:pPr>
        <w:bidi/>
        <w:ind w:firstLine="512"/>
        <w:rPr>
          <w:rFonts w:cs="David" w:hint="cs"/>
          <w:rtl/>
        </w:rPr>
      </w:pPr>
    </w:p>
    <w:p w14:paraId="1A84D742" w14:textId="77777777" w:rsidR="009F51EF" w:rsidRPr="009F51EF" w:rsidRDefault="009F51EF" w:rsidP="009F51EF">
      <w:pPr>
        <w:bidi/>
        <w:rPr>
          <w:rFonts w:cs="David" w:hint="cs"/>
          <w:rtl/>
        </w:rPr>
      </w:pPr>
      <w:r w:rsidRPr="009F51EF">
        <w:rPr>
          <w:rFonts w:cs="David" w:hint="cs"/>
          <w:u w:val="single"/>
          <w:rtl/>
        </w:rPr>
        <w:t>היו"ר דוד טל:</w:t>
      </w:r>
    </w:p>
    <w:p w14:paraId="7542B393" w14:textId="77777777" w:rsidR="009F51EF" w:rsidRPr="009F51EF" w:rsidRDefault="009F51EF" w:rsidP="009F51EF">
      <w:pPr>
        <w:bidi/>
        <w:rPr>
          <w:rFonts w:cs="David" w:hint="cs"/>
          <w:rtl/>
        </w:rPr>
      </w:pPr>
    </w:p>
    <w:p w14:paraId="1AEFFBE0" w14:textId="77777777" w:rsidR="009F51EF" w:rsidRPr="009F51EF" w:rsidRDefault="009F51EF" w:rsidP="009F51EF">
      <w:pPr>
        <w:bidi/>
        <w:ind w:firstLine="512"/>
        <w:rPr>
          <w:rFonts w:cs="David" w:hint="cs"/>
          <w:rtl/>
        </w:rPr>
      </w:pPr>
      <w:r w:rsidRPr="009F51EF">
        <w:rPr>
          <w:rFonts w:cs="David" w:hint="cs"/>
          <w:rtl/>
        </w:rPr>
        <w:tab/>
        <w:t xml:space="preserve">תודה רבה. חברת הכנסת </w:t>
      </w:r>
      <w:proofErr w:type="spellStart"/>
      <w:r w:rsidRPr="009F51EF">
        <w:rPr>
          <w:rFonts w:cs="David" w:hint="cs"/>
          <w:rtl/>
        </w:rPr>
        <w:t>טרטמן</w:t>
      </w:r>
      <w:proofErr w:type="spellEnd"/>
      <w:r w:rsidRPr="009F51EF">
        <w:rPr>
          <w:rFonts w:cs="David" w:hint="cs"/>
          <w:rtl/>
        </w:rPr>
        <w:t xml:space="preserve">, בבקשה. </w:t>
      </w:r>
    </w:p>
    <w:p w14:paraId="039E8264" w14:textId="77777777" w:rsidR="009F51EF" w:rsidRPr="009F51EF" w:rsidRDefault="009F51EF" w:rsidP="009F51EF">
      <w:pPr>
        <w:bidi/>
        <w:ind w:firstLine="512"/>
        <w:rPr>
          <w:rFonts w:cs="David" w:hint="cs"/>
          <w:rtl/>
        </w:rPr>
      </w:pPr>
    </w:p>
    <w:p w14:paraId="72FCEAC6" w14:textId="77777777" w:rsidR="009F51EF" w:rsidRPr="009F51EF" w:rsidRDefault="009F51EF" w:rsidP="009F51EF">
      <w:pPr>
        <w:pStyle w:val="Heading5"/>
        <w:jc w:val="left"/>
        <w:rPr>
          <w:rFonts w:hint="cs"/>
          <w:sz w:val="24"/>
          <w:rtl/>
        </w:rPr>
      </w:pPr>
      <w:proofErr w:type="spellStart"/>
      <w:r w:rsidRPr="009F51EF">
        <w:rPr>
          <w:rFonts w:hint="cs"/>
          <w:sz w:val="24"/>
          <w:u w:val="single"/>
          <w:rtl/>
        </w:rPr>
        <w:t>אסתרינה</w:t>
      </w:r>
      <w:proofErr w:type="spellEnd"/>
      <w:r w:rsidRPr="009F51EF">
        <w:rPr>
          <w:rFonts w:hint="cs"/>
          <w:sz w:val="24"/>
          <w:u w:val="single"/>
          <w:rtl/>
        </w:rPr>
        <w:t xml:space="preserve"> </w:t>
      </w:r>
      <w:proofErr w:type="spellStart"/>
      <w:r w:rsidRPr="009F51EF">
        <w:rPr>
          <w:rFonts w:hint="cs"/>
          <w:sz w:val="24"/>
          <w:u w:val="single"/>
          <w:rtl/>
        </w:rPr>
        <w:t>טרטמן</w:t>
      </w:r>
      <w:proofErr w:type="spellEnd"/>
      <w:r w:rsidRPr="009F51EF">
        <w:rPr>
          <w:rFonts w:hint="cs"/>
          <w:sz w:val="24"/>
          <w:u w:val="single"/>
          <w:rtl/>
        </w:rPr>
        <w:t>:</w:t>
      </w:r>
    </w:p>
    <w:p w14:paraId="6BC7B3D3" w14:textId="77777777" w:rsidR="009F51EF" w:rsidRPr="009F51EF" w:rsidRDefault="009F51EF" w:rsidP="009F51EF">
      <w:pPr>
        <w:pStyle w:val="Heading5"/>
        <w:jc w:val="left"/>
        <w:rPr>
          <w:rFonts w:hint="cs"/>
          <w:sz w:val="24"/>
          <w:rtl/>
        </w:rPr>
      </w:pPr>
    </w:p>
    <w:p w14:paraId="674A9644" w14:textId="77777777" w:rsidR="009F51EF" w:rsidRPr="009F51EF" w:rsidRDefault="009F51EF" w:rsidP="009F51EF">
      <w:pPr>
        <w:bidi/>
        <w:ind w:firstLine="512"/>
        <w:rPr>
          <w:rFonts w:cs="David" w:hint="cs"/>
          <w:rtl/>
        </w:rPr>
      </w:pPr>
      <w:r w:rsidRPr="009F51EF">
        <w:rPr>
          <w:rFonts w:cs="David" w:hint="cs"/>
          <w:rtl/>
        </w:rPr>
        <w:tab/>
        <w:t xml:space="preserve"> לצערי ולצער חבריי, יותר ויותר אנחנו שומעים וחשים שהאמון של העם בנבחריו הולך ופוחת, שלא נדבר שהבית הזה הולך ומאבד את כבודו, ואני מניחה שזה מצער את כל יושבי השולחן הזה. </w:t>
      </w:r>
    </w:p>
    <w:p w14:paraId="3373AF35" w14:textId="77777777" w:rsidR="009F51EF" w:rsidRPr="009F51EF" w:rsidRDefault="009F51EF" w:rsidP="009F51EF">
      <w:pPr>
        <w:bidi/>
        <w:ind w:firstLine="512"/>
        <w:rPr>
          <w:rFonts w:cs="David" w:hint="cs"/>
          <w:rtl/>
        </w:rPr>
      </w:pPr>
    </w:p>
    <w:p w14:paraId="78154B6F" w14:textId="77777777" w:rsidR="009F51EF" w:rsidRPr="009F51EF" w:rsidRDefault="009F51EF" w:rsidP="009F51EF">
      <w:pPr>
        <w:bidi/>
        <w:rPr>
          <w:rFonts w:cs="David" w:hint="cs"/>
          <w:rtl/>
        </w:rPr>
      </w:pPr>
      <w:proofErr w:type="spellStart"/>
      <w:r w:rsidRPr="009F51EF">
        <w:rPr>
          <w:rFonts w:cs="David" w:hint="cs"/>
          <w:u w:val="single"/>
          <w:rtl/>
        </w:rPr>
        <w:t>ג'מאל</w:t>
      </w:r>
      <w:proofErr w:type="spellEnd"/>
      <w:r w:rsidRPr="009F51EF">
        <w:rPr>
          <w:rFonts w:cs="David" w:hint="cs"/>
          <w:u w:val="single"/>
          <w:rtl/>
        </w:rPr>
        <w:t xml:space="preserve"> </w:t>
      </w:r>
      <w:proofErr w:type="spellStart"/>
      <w:r w:rsidRPr="009F51EF">
        <w:rPr>
          <w:rFonts w:cs="David" w:hint="cs"/>
          <w:u w:val="single"/>
          <w:rtl/>
        </w:rPr>
        <w:t>זחאלקה</w:t>
      </w:r>
      <w:proofErr w:type="spellEnd"/>
      <w:r w:rsidRPr="009F51EF">
        <w:rPr>
          <w:rFonts w:cs="David" w:hint="cs"/>
          <w:u w:val="single"/>
          <w:rtl/>
        </w:rPr>
        <w:t>:</w:t>
      </w:r>
    </w:p>
    <w:p w14:paraId="63FBD097" w14:textId="77777777" w:rsidR="009F51EF" w:rsidRPr="009F51EF" w:rsidRDefault="009F51EF" w:rsidP="009F51EF">
      <w:pPr>
        <w:bidi/>
        <w:rPr>
          <w:rFonts w:cs="David" w:hint="cs"/>
          <w:rtl/>
        </w:rPr>
      </w:pPr>
    </w:p>
    <w:p w14:paraId="4E7E2704" w14:textId="77777777" w:rsidR="009F51EF" w:rsidRPr="009F51EF" w:rsidRDefault="009F51EF" w:rsidP="009F51EF">
      <w:pPr>
        <w:bidi/>
        <w:ind w:firstLine="512"/>
        <w:rPr>
          <w:rFonts w:cs="David" w:hint="cs"/>
          <w:rtl/>
        </w:rPr>
      </w:pPr>
      <w:r w:rsidRPr="009F51EF">
        <w:rPr>
          <w:rFonts w:cs="David" w:hint="cs"/>
          <w:rtl/>
        </w:rPr>
        <w:tab/>
        <w:t xml:space="preserve"> מה התרומה שלך לעניין הזה?</w:t>
      </w:r>
    </w:p>
    <w:p w14:paraId="58ABAF73" w14:textId="77777777" w:rsidR="009F51EF" w:rsidRPr="009F51EF" w:rsidRDefault="009F51EF" w:rsidP="009F51EF">
      <w:pPr>
        <w:bidi/>
        <w:ind w:firstLine="512"/>
        <w:rPr>
          <w:rFonts w:cs="David" w:hint="cs"/>
          <w:rtl/>
        </w:rPr>
      </w:pPr>
    </w:p>
    <w:p w14:paraId="4D76B74D" w14:textId="77777777" w:rsidR="009F51EF" w:rsidRPr="009F51EF" w:rsidRDefault="009F51EF" w:rsidP="009F51EF">
      <w:pPr>
        <w:bidi/>
        <w:rPr>
          <w:rFonts w:cs="David" w:hint="cs"/>
          <w:rtl/>
        </w:rPr>
      </w:pPr>
      <w:r w:rsidRPr="009F51EF">
        <w:rPr>
          <w:rFonts w:cs="David" w:hint="cs"/>
          <w:u w:val="single"/>
          <w:rtl/>
        </w:rPr>
        <w:t>היו"ר דוד טל:</w:t>
      </w:r>
    </w:p>
    <w:p w14:paraId="5E62EDB9" w14:textId="77777777" w:rsidR="009F51EF" w:rsidRPr="009F51EF" w:rsidRDefault="009F51EF" w:rsidP="009F51EF">
      <w:pPr>
        <w:bidi/>
        <w:rPr>
          <w:rFonts w:cs="David" w:hint="cs"/>
          <w:rtl/>
        </w:rPr>
      </w:pPr>
    </w:p>
    <w:p w14:paraId="1446A980" w14:textId="77777777" w:rsidR="009F51EF" w:rsidRPr="009F51EF" w:rsidRDefault="009F51EF" w:rsidP="009F51EF">
      <w:pPr>
        <w:bidi/>
        <w:ind w:firstLine="512"/>
        <w:rPr>
          <w:rFonts w:cs="David" w:hint="cs"/>
          <w:rtl/>
        </w:rPr>
      </w:pPr>
      <w:r w:rsidRPr="009F51EF">
        <w:rPr>
          <w:rFonts w:cs="David" w:hint="cs"/>
          <w:rtl/>
        </w:rPr>
        <w:tab/>
        <w:t xml:space="preserve">למה, חבר הכנסת </w:t>
      </w:r>
      <w:proofErr w:type="spellStart"/>
      <w:r w:rsidRPr="009F51EF">
        <w:rPr>
          <w:rFonts w:cs="David" w:hint="cs"/>
          <w:rtl/>
        </w:rPr>
        <w:t>זחאלקה</w:t>
      </w:r>
      <w:proofErr w:type="spellEnd"/>
      <w:r w:rsidRPr="009F51EF">
        <w:rPr>
          <w:rFonts w:cs="David" w:hint="cs"/>
          <w:rtl/>
        </w:rPr>
        <w:t>?</w:t>
      </w:r>
    </w:p>
    <w:p w14:paraId="75E15E6D" w14:textId="77777777" w:rsidR="009F51EF" w:rsidRPr="009F51EF" w:rsidRDefault="009F51EF" w:rsidP="009F51EF">
      <w:pPr>
        <w:bidi/>
        <w:ind w:firstLine="512"/>
        <w:rPr>
          <w:rFonts w:cs="David" w:hint="cs"/>
          <w:rtl/>
        </w:rPr>
      </w:pPr>
    </w:p>
    <w:p w14:paraId="61F06E03"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5FB95104" w14:textId="77777777" w:rsidR="009F51EF" w:rsidRPr="009F51EF" w:rsidRDefault="009F51EF" w:rsidP="009F51EF">
      <w:pPr>
        <w:bidi/>
        <w:rPr>
          <w:rFonts w:cs="David"/>
          <w:u w:val="single"/>
          <w:rtl/>
        </w:rPr>
      </w:pPr>
    </w:p>
    <w:p w14:paraId="6365DDD1"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מה למה? זאת שאלה עניינית. </w:t>
      </w:r>
    </w:p>
    <w:p w14:paraId="55FB932F" w14:textId="77777777" w:rsidR="009F51EF" w:rsidRPr="009F51EF" w:rsidRDefault="009F51EF" w:rsidP="009F51EF">
      <w:pPr>
        <w:bidi/>
        <w:ind w:firstLine="512"/>
        <w:rPr>
          <w:rFonts w:cs="David" w:hint="cs"/>
          <w:rtl/>
        </w:rPr>
      </w:pPr>
    </w:p>
    <w:p w14:paraId="2F4A605F" w14:textId="77777777" w:rsidR="009F51EF" w:rsidRPr="009F51EF" w:rsidRDefault="009F51EF" w:rsidP="009F51EF">
      <w:pPr>
        <w:bidi/>
        <w:rPr>
          <w:rFonts w:cs="David" w:hint="cs"/>
          <w:rtl/>
        </w:rPr>
      </w:pPr>
      <w:r w:rsidRPr="009F51EF">
        <w:rPr>
          <w:rFonts w:cs="David" w:hint="cs"/>
          <w:u w:val="single"/>
          <w:rtl/>
        </w:rPr>
        <w:t>היו"ר דוד טל:</w:t>
      </w:r>
    </w:p>
    <w:p w14:paraId="535FDE5F" w14:textId="77777777" w:rsidR="009F51EF" w:rsidRPr="009F51EF" w:rsidRDefault="009F51EF" w:rsidP="009F51EF">
      <w:pPr>
        <w:bidi/>
        <w:rPr>
          <w:rFonts w:cs="David" w:hint="cs"/>
          <w:rtl/>
        </w:rPr>
      </w:pPr>
    </w:p>
    <w:p w14:paraId="1FE2D5C1" w14:textId="77777777" w:rsidR="009F51EF" w:rsidRPr="009F51EF" w:rsidRDefault="009F51EF" w:rsidP="009F51EF">
      <w:pPr>
        <w:bidi/>
        <w:ind w:firstLine="512"/>
        <w:rPr>
          <w:rFonts w:cs="David" w:hint="cs"/>
          <w:rtl/>
        </w:rPr>
      </w:pPr>
      <w:r w:rsidRPr="009F51EF">
        <w:rPr>
          <w:rFonts w:cs="David" w:hint="cs"/>
          <w:rtl/>
        </w:rPr>
        <w:tab/>
        <w:t xml:space="preserve">זה מאוד לא ענייני. זה מאוד אישי ולא ענייני. אני רוצה לדון כאן בצורה נאותה. </w:t>
      </w:r>
    </w:p>
    <w:p w14:paraId="5C2F0E86" w14:textId="77777777" w:rsidR="009F51EF" w:rsidRPr="009F51EF" w:rsidRDefault="009F51EF" w:rsidP="009F51EF">
      <w:pPr>
        <w:bidi/>
        <w:ind w:firstLine="512"/>
        <w:rPr>
          <w:rFonts w:cs="David" w:hint="cs"/>
          <w:rtl/>
        </w:rPr>
      </w:pPr>
    </w:p>
    <w:p w14:paraId="144D1A7A" w14:textId="77777777" w:rsidR="009F51EF" w:rsidRPr="009F51EF" w:rsidRDefault="009F51EF" w:rsidP="009F51EF">
      <w:pPr>
        <w:bidi/>
        <w:rPr>
          <w:rFonts w:cs="David" w:hint="cs"/>
          <w:u w:val="single"/>
          <w:rtl/>
        </w:rPr>
      </w:pPr>
      <w:r w:rsidRPr="009F51EF">
        <w:rPr>
          <w:rFonts w:cs="David" w:hint="cs"/>
          <w:u w:val="single"/>
          <w:rtl/>
        </w:rPr>
        <w:t>דוד רותם:</w:t>
      </w:r>
    </w:p>
    <w:p w14:paraId="6CFD6E18" w14:textId="77777777" w:rsidR="009F51EF" w:rsidRPr="009F51EF" w:rsidRDefault="009F51EF" w:rsidP="009F51EF">
      <w:pPr>
        <w:bidi/>
        <w:rPr>
          <w:rFonts w:cs="David" w:hint="cs"/>
          <w:rtl/>
        </w:rPr>
      </w:pPr>
    </w:p>
    <w:p w14:paraId="51757C43" w14:textId="77777777" w:rsidR="009F51EF" w:rsidRPr="009F51EF" w:rsidRDefault="009F51EF" w:rsidP="009F51EF">
      <w:pPr>
        <w:bidi/>
        <w:ind w:firstLine="512"/>
        <w:rPr>
          <w:rFonts w:cs="David" w:hint="cs"/>
          <w:rtl/>
        </w:rPr>
      </w:pPr>
      <w:r w:rsidRPr="009F51EF">
        <w:rPr>
          <w:rFonts w:cs="David" w:hint="cs"/>
          <w:rtl/>
        </w:rPr>
        <w:tab/>
        <w:t xml:space="preserve"> שומעים אותך עכשיו מדבר על חוק שמדבר על בגידה במדינה הזאת, ואתה רואה בו חלחלה. </w:t>
      </w:r>
    </w:p>
    <w:p w14:paraId="232D05C3" w14:textId="77777777" w:rsidR="009F51EF" w:rsidRPr="009F51EF" w:rsidRDefault="009F51EF" w:rsidP="009F51EF">
      <w:pPr>
        <w:bidi/>
        <w:ind w:firstLine="512"/>
        <w:rPr>
          <w:rFonts w:cs="David" w:hint="cs"/>
          <w:rtl/>
        </w:rPr>
      </w:pPr>
    </w:p>
    <w:p w14:paraId="1142C124" w14:textId="77777777" w:rsidR="009F51EF" w:rsidRDefault="009F51EF" w:rsidP="009F51EF">
      <w:pPr>
        <w:pStyle w:val="Heading5"/>
        <w:jc w:val="left"/>
        <w:rPr>
          <w:rFonts w:hint="cs"/>
          <w:sz w:val="24"/>
          <w:u w:val="single"/>
          <w:rtl/>
        </w:rPr>
      </w:pPr>
    </w:p>
    <w:p w14:paraId="48F83780" w14:textId="77777777" w:rsidR="009F51EF" w:rsidRDefault="009F51EF" w:rsidP="009F51EF">
      <w:pPr>
        <w:pStyle w:val="Heading5"/>
        <w:jc w:val="left"/>
        <w:rPr>
          <w:rFonts w:hint="cs"/>
          <w:sz w:val="24"/>
          <w:u w:val="single"/>
          <w:rtl/>
        </w:rPr>
      </w:pPr>
    </w:p>
    <w:p w14:paraId="757616E4" w14:textId="77777777" w:rsidR="009F51EF" w:rsidRDefault="009F51EF" w:rsidP="009F51EF">
      <w:pPr>
        <w:pStyle w:val="Heading5"/>
        <w:jc w:val="left"/>
        <w:rPr>
          <w:rFonts w:hint="cs"/>
          <w:sz w:val="24"/>
          <w:u w:val="single"/>
          <w:rtl/>
        </w:rPr>
      </w:pPr>
    </w:p>
    <w:p w14:paraId="4E593086" w14:textId="77777777" w:rsidR="009F51EF" w:rsidRDefault="009F51EF" w:rsidP="009F51EF">
      <w:pPr>
        <w:pStyle w:val="Heading5"/>
        <w:jc w:val="left"/>
        <w:rPr>
          <w:rFonts w:hint="cs"/>
          <w:sz w:val="24"/>
          <w:u w:val="single"/>
          <w:rtl/>
        </w:rPr>
      </w:pPr>
    </w:p>
    <w:p w14:paraId="4EA75CB8" w14:textId="77777777" w:rsidR="009F51EF" w:rsidRDefault="009F51EF" w:rsidP="009F51EF">
      <w:pPr>
        <w:pStyle w:val="Heading5"/>
        <w:jc w:val="left"/>
        <w:rPr>
          <w:rFonts w:hint="cs"/>
          <w:sz w:val="24"/>
          <w:u w:val="single"/>
          <w:rtl/>
        </w:rPr>
      </w:pPr>
    </w:p>
    <w:p w14:paraId="059CE919" w14:textId="77777777" w:rsidR="009F51EF" w:rsidRPr="009F51EF" w:rsidRDefault="009F51EF" w:rsidP="009F51EF">
      <w:pPr>
        <w:pStyle w:val="Heading5"/>
        <w:jc w:val="left"/>
        <w:rPr>
          <w:rFonts w:hint="cs"/>
          <w:sz w:val="24"/>
          <w:rtl/>
        </w:rPr>
      </w:pPr>
      <w:proofErr w:type="spellStart"/>
      <w:r w:rsidRPr="009F51EF">
        <w:rPr>
          <w:rFonts w:hint="cs"/>
          <w:sz w:val="24"/>
          <w:u w:val="single"/>
          <w:rtl/>
        </w:rPr>
        <w:t>אסתרינה</w:t>
      </w:r>
      <w:proofErr w:type="spellEnd"/>
      <w:r w:rsidRPr="009F51EF">
        <w:rPr>
          <w:rFonts w:hint="cs"/>
          <w:sz w:val="24"/>
          <w:u w:val="single"/>
          <w:rtl/>
        </w:rPr>
        <w:t xml:space="preserve"> </w:t>
      </w:r>
      <w:proofErr w:type="spellStart"/>
      <w:r w:rsidRPr="009F51EF">
        <w:rPr>
          <w:rFonts w:hint="cs"/>
          <w:sz w:val="24"/>
          <w:u w:val="single"/>
          <w:rtl/>
        </w:rPr>
        <w:t>טרטמן</w:t>
      </w:r>
      <w:proofErr w:type="spellEnd"/>
      <w:r w:rsidRPr="009F51EF">
        <w:rPr>
          <w:rFonts w:hint="cs"/>
          <w:sz w:val="24"/>
          <w:u w:val="single"/>
          <w:rtl/>
        </w:rPr>
        <w:t>:</w:t>
      </w:r>
    </w:p>
    <w:p w14:paraId="6FA706EC" w14:textId="77777777" w:rsidR="009F51EF" w:rsidRPr="009F51EF" w:rsidRDefault="009F51EF" w:rsidP="009F51EF">
      <w:pPr>
        <w:pStyle w:val="Heading5"/>
        <w:jc w:val="left"/>
        <w:rPr>
          <w:rFonts w:hint="cs"/>
          <w:sz w:val="24"/>
          <w:rtl/>
        </w:rPr>
      </w:pPr>
    </w:p>
    <w:p w14:paraId="75C17754" w14:textId="77777777" w:rsidR="009F51EF" w:rsidRPr="009F51EF" w:rsidRDefault="009F51EF" w:rsidP="009F51EF">
      <w:pPr>
        <w:bidi/>
        <w:ind w:firstLine="512"/>
        <w:rPr>
          <w:rFonts w:cs="David" w:hint="cs"/>
          <w:rtl/>
        </w:rPr>
      </w:pPr>
      <w:r w:rsidRPr="009F51EF">
        <w:rPr>
          <w:rFonts w:cs="David" w:hint="cs"/>
          <w:rtl/>
        </w:rPr>
        <w:tab/>
        <w:t xml:space="preserve"> התרומה שלי, תודה לאל, גדולה. חוקקנו הזה בבית הזה לפני שלושה שבועות חוק מצוין לעם ישראל ולארץ-ישראל ולמדינת ישראל, שמי שנוסע למדינת אויב בלי אישור לא יוכל לשבת על הכיסא שאתה יושב בו היום. זאת תרומה נהדרת שלי לעניין של מדינת ישראל. </w:t>
      </w:r>
    </w:p>
    <w:p w14:paraId="1A0BCB6D" w14:textId="77777777" w:rsidR="009F51EF" w:rsidRPr="009F51EF" w:rsidRDefault="009F51EF" w:rsidP="009F51EF">
      <w:pPr>
        <w:bidi/>
        <w:ind w:firstLine="512"/>
        <w:rPr>
          <w:rFonts w:cs="David" w:hint="cs"/>
          <w:rtl/>
        </w:rPr>
      </w:pPr>
    </w:p>
    <w:p w14:paraId="5187DC74" w14:textId="77777777" w:rsidR="009F51EF" w:rsidRPr="009F51EF" w:rsidRDefault="009F51EF" w:rsidP="009F51EF">
      <w:pPr>
        <w:bidi/>
        <w:rPr>
          <w:rFonts w:cs="David" w:hint="cs"/>
          <w:rtl/>
        </w:rPr>
      </w:pPr>
      <w:proofErr w:type="spellStart"/>
      <w:r w:rsidRPr="009F51EF">
        <w:rPr>
          <w:rFonts w:cs="David" w:hint="cs"/>
          <w:u w:val="single"/>
          <w:rtl/>
        </w:rPr>
        <w:t>ג'מאל</w:t>
      </w:r>
      <w:proofErr w:type="spellEnd"/>
      <w:r w:rsidRPr="009F51EF">
        <w:rPr>
          <w:rFonts w:cs="David" w:hint="cs"/>
          <w:u w:val="single"/>
          <w:rtl/>
        </w:rPr>
        <w:t xml:space="preserve"> </w:t>
      </w:r>
      <w:proofErr w:type="spellStart"/>
      <w:r w:rsidRPr="009F51EF">
        <w:rPr>
          <w:rFonts w:cs="David" w:hint="cs"/>
          <w:u w:val="single"/>
          <w:rtl/>
        </w:rPr>
        <w:t>זחאלקה</w:t>
      </w:r>
      <w:proofErr w:type="spellEnd"/>
      <w:r w:rsidRPr="009F51EF">
        <w:rPr>
          <w:rFonts w:cs="David" w:hint="cs"/>
          <w:u w:val="single"/>
          <w:rtl/>
        </w:rPr>
        <w:t>:</w:t>
      </w:r>
    </w:p>
    <w:p w14:paraId="64212F65" w14:textId="77777777" w:rsidR="009F51EF" w:rsidRPr="009F51EF" w:rsidRDefault="009F51EF" w:rsidP="009F51EF">
      <w:pPr>
        <w:bidi/>
        <w:rPr>
          <w:rFonts w:cs="David" w:hint="cs"/>
          <w:rtl/>
        </w:rPr>
      </w:pPr>
    </w:p>
    <w:p w14:paraId="68242D0D" w14:textId="77777777" w:rsidR="009F51EF" w:rsidRPr="009F51EF" w:rsidRDefault="009F51EF" w:rsidP="009F51EF">
      <w:pPr>
        <w:bidi/>
        <w:ind w:firstLine="512"/>
        <w:rPr>
          <w:rFonts w:cs="David" w:hint="cs"/>
          <w:rtl/>
        </w:rPr>
      </w:pPr>
      <w:r w:rsidRPr="009F51EF">
        <w:rPr>
          <w:rFonts w:cs="David" w:hint="cs"/>
          <w:rtl/>
        </w:rPr>
        <w:tab/>
        <w:t xml:space="preserve"> את לא עושה לי טובה עם הכיסא הזה. שבי על שני כיסאות. </w:t>
      </w:r>
    </w:p>
    <w:p w14:paraId="4EE13320" w14:textId="77777777" w:rsidR="009F51EF" w:rsidRPr="009F51EF" w:rsidRDefault="009F51EF" w:rsidP="009F51EF">
      <w:pPr>
        <w:bidi/>
        <w:ind w:firstLine="512"/>
        <w:rPr>
          <w:rFonts w:cs="David" w:hint="cs"/>
          <w:rtl/>
        </w:rPr>
      </w:pPr>
    </w:p>
    <w:p w14:paraId="30731F94" w14:textId="77777777" w:rsidR="009F51EF" w:rsidRPr="009F51EF" w:rsidRDefault="009F51EF" w:rsidP="009F51EF">
      <w:pPr>
        <w:pStyle w:val="Heading5"/>
        <w:jc w:val="left"/>
        <w:rPr>
          <w:rFonts w:hint="cs"/>
          <w:sz w:val="24"/>
          <w:rtl/>
        </w:rPr>
      </w:pPr>
      <w:proofErr w:type="spellStart"/>
      <w:r w:rsidRPr="009F51EF">
        <w:rPr>
          <w:rFonts w:hint="cs"/>
          <w:sz w:val="24"/>
          <w:u w:val="single"/>
          <w:rtl/>
        </w:rPr>
        <w:t>אסתרינה</w:t>
      </w:r>
      <w:proofErr w:type="spellEnd"/>
      <w:r w:rsidRPr="009F51EF">
        <w:rPr>
          <w:rFonts w:hint="cs"/>
          <w:sz w:val="24"/>
          <w:u w:val="single"/>
          <w:rtl/>
        </w:rPr>
        <w:t xml:space="preserve"> </w:t>
      </w:r>
      <w:proofErr w:type="spellStart"/>
      <w:r w:rsidRPr="009F51EF">
        <w:rPr>
          <w:rFonts w:hint="cs"/>
          <w:sz w:val="24"/>
          <w:u w:val="single"/>
          <w:rtl/>
        </w:rPr>
        <w:t>טרטמן</w:t>
      </w:r>
      <w:proofErr w:type="spellEnd"/>
      <w:r w:rsidRPr="009F51EF">
        <w:rPr>
          <w:rFonts w:hint="cs"/>
          <w:sz w:val="24"/>
          <w:u w:val="single"/>
          <w:rtl/>
        </w:rPr>
        <w:t>:</w:t>
      </w:r>
    </w:p>
    <w:p w14:paraId="4B8F3925" w14:textId="77777777" w:rsidR="009F51EF" w:rsidRPr="009F51EF" w:rsidRDefault="009F51EF" w:rsidP="009F51EF">
      <w:pPr>
        <w:pStyle w:val="Heading5"/>
        <w:jc w:val="left"/>
        <w:rPr>
          <w:rFonts w:hint="cs"/>
          <w:sz w:val="24"/>
          <w:rtl/>
        </w:rPr>
      </w:pPr>
    </w:p>
    <w:p w14:paraId="50902C1D" w14:textId="77777777" w:rsidR="009F51EF" w:rsidRPr="009F51EF" w:rsidRDefault="009F51EF" w:rsidP="009F51EF">
      <w:pPr>
        <w:bidi/>
        <w:ind w:firstLine="512"/>
        <w:rPr>
          <w:rFonts w:cs="David" w:hint="cs"/>
          <w:rtl/>
        </w:rPr>
      </w:pPr>
      <w:r w:rsidRPr="009F51EF">
        <w:rPr>
          <w:rFonts w:cs="David" w:hint="cs"/>
          <w:rtl/>
        </w:rPr>
        <w:tab/>
        <w:t xml:space="preserve"> אז תלך הביתה. אני חושבת שדמוקרטיה זה דבר חשוב, יש זכות למיעוטים להביע את דבריהם ולשבת בבית הזה, אבל יש תנאי בסיסי: לויאליות למדינה הזאת. אי-אפשר לשבת על שני כיסאות, כמו שאתה אומר, להגיד שאתה חבר כנסת בכנסת ישראל ולא לשמור על אמון בסיסי ועל לויאליות למדינה שאתה אזרח בה. אז תחליטו מה שאתם רוצים. </w:t>
      </w:r>
    </w:p>
    <w:p w14:paraId="45F92F0C" w14:textId="77777777" w:rsidR="009F51EF" w:rsidRPr="009F51EF" w:rsidRDefault="009F51EF" w:rsidP="009F51EF">
      <w:pPr>
        <w:bidi/>
        <w:ind w:firstLine="512"/>
        <w:rPr>
          <w:rFonts w:cs="David" w:hint="cs"/>
          <w:rtl/>
        </w:rPr>
      </w:pPr>
    </w:p>
    <w:p w14:paraId="038EC963" w14:textId="77777777" w:rsidR="009F51EF" w:rsidRPr="009F51EF" w:rsidRDefault="009F51EF" w:rsidP="009F51EF">
      <w:pPr>
        <w:bidi/>
        <w:rPr>
          <w:rFonts w:cs="David" w:hint="cs"/>
          <w:rtl/>
        </w:rPr>
      </w:pPr>
      <w:proofErr w:type="spellStart"/>
      <w:r w:rsidRPr="009F51EF">
        <w:rPr>
          <w:rFonts w:cs="David" w:hint="cs"/>
          <w:u w:val="single"/>
          <w:rtl/>
        </w:rPr>
        <w:t>ג'מאל</w:t>
      </w:r>
      <w:proofErr w:type="spellEnd"/>
      <w:r w:rsidRPr="009F51EF">
        <w:rPr>
          <w:rFonts w:cs="David" w:hint="cs"/>
          <w:u w:val="single"/>
          <w:rtl/>
        </w:rPr>
        <w:t xml:space="preserve"> </w:t>
      </w:r>
      <w:proofErr w:type="spellStart"/>
      <w:r w:rsidRPr="009F51EF">
        <w:rPr>
          <w:rFonts w:cs="David" w:hint="cs"/>
          <w:u w:val="single"/>
          <w:rtl/>
        </w:rPr>
        <w:t>זחאלקה</w:t>
      </w:r>
      <w:proofErr w:type="spellEnd"/>
      <w:r w:rsidRPr="009F51EF">
        <w:rPr>
          <w:rFonts w:cs="David" w:hint="cs"/>
          <w:u w:val="single"/>
          <w:rtl/>
        </w:rPr>
        <w:t>:</w:t>
      </w:r>
    </w:p>
    <w:p w14:paraId="17D08F44" w14:textId="77777777" w:rsidR="009F51EF" w:rsidRPr="009F51EF" w:rsidRDefault="009F51EF" w:rsidP="009F51EF">
      <w:pPr>
        <w:bidi/>
        <w:rPr>
          <w:rFonts w:cs="David" w:hint="cs"/>
          <w:rtl/>
        </w:rPr>
      </w:pPr>
    </w:p>
    <w:p w14:paraId="3714F54D" w14:textId="77777777" w:rsidR="009F51EF" w:rsidRPr="009F51EF" w:rsidRDefault="009F51EF" w:rsidP="009F51EF">
      <w:pPr>
        <w:bidi/>
        <w:ind w:firstLine="512"/>
        <w:rPr>
          <w:rFonts w:cs="David" w:hint="cs"/>
          <w:rtl/>
        </w:rPr>
      </w:pPr>
      <w:r w:rsidRPr="009F51EF">
        <w:rPr>
          <w:rFonts w:cs="David" w:hint="cs"/>
          <w:rtl/>
        </w:rPr>
        <w:tab/>
        <w:t xml:space="preserve"> יש לי לויאליות מלאה לבני-אדם ולערכים. </w:t>
      </w:r>
    </w:p>
    <w:p w14:paraId="3A135D65" w14:textId="77777777" w:rsidR="009F51EF" w:rsidRPr="009F51EF" w:rsidRDefault="009F51EF" w:rsidP="009F51EF">
      <w:pPr>
        <w:bidi/>
        <w:ind w:firstLine="512"/>
        <w:rPr>
          <w:rFonts w:cs="David" w:hint="cs"/>
          <w:rtl/>
        </w:rPr>
      </w:pPr>
    </w:p>
    <w:p w14:paraId="13F2BE0A" w14:textId="77777777" w:rsidR="009F51EF" w:rsidRPr="009F51EF" w:rsidRDefault="009F51EF" w:rsidP="009F51EF">
      <w:pPr>
        <w:pStyle w:val="Heading5"/>
        <w:jc w:val="left"/>
        <w:rPr>
          <w:rFonts w:hint="cs"/>
          <w:sz w:val="24"/>
          <w:rtl/>
        </w:rPr>
      </w:pPr>
      <w:proofErr w:type="spellStart"/>
      <w:r w:rsidRPr="009F51EF">
        <w:rPr>
          <w:rFonts w:hint="cs"/>
          <w:sz w:val="24"/>
          <w:u w:val="single"/>
          <w:rtl/>
        </w:rPr>
        <w:t>אסתרינה</w:t>
      </w:r>
      <w:proofErr w:type="spellEnd"/>
      <w:r w:rsidRPr="009F51EF">
        <w:rPr>
          <w:rFonts w:hint="cs"/>
          <w:sz w:val="24"/>
          <w:u w:val="single"/>
          <w:rtl/>
        </w:rPr>
        <w:t xml:space="preserve"> </w:t>
      </w:r>
      <w:proofErr w:type="spellStart"/>
      <w:r w:rsidRPr="009F51EF">
        <w:rPr>
          <w:rFonts w:hint="cs"/>
          <w:sz w:val="24"/>
          <w:u w:val="single"/>
          <w:rtl/>
        </w:rPr>
        <w:t>טרטמן</w:t>
      </w:r>
      <w:proofErr w:type="spellEnd"/>
      <w:r w:rsidRPr="009F51EF">
        <w:rPr>
          <w:rFonts w:hint="cs"/>
          <w:sz w:val="24"/>
          <w:u w:val="single"/>
          <w:rtl/>
        </w:rPr>
        <w:t>:</w:t>
      </w:r>
    </w:p>
    <w:p w14:paraId="62715102" w14:textId="77777777" w:rsidR="009F51EF" w:rsidRPr="009F51EF" w:rsidRDefault="009F51EF" w:rsidP="009F51EF">
      <w:pPr>
        <w:pStyle w:val="Heading5"/>
        <w:jc w:val="left"/>
        <w:rPr>
          <w:rFonts w:hint="cs"/>
          <w:sz w:val="24"/>
          <w:rtl/>
        </w:rPr>
      </w:pPr>
    </w:p>
    <w:p w14:paraId="303DAF97" w14:textId="77777777" w:rsidR="009F51EF" w:rsidRPr="009F51EF" w:rsidRDefault="009F51EF" w:rsidP="009F51EF">
      <w:pPr>
        <w:bidi/>
        <w:ind w:firstLine="512"/>
        <w:rPr>
          <w:rFonts w:cs="David" w:hint="cs"/>
          <w:rtl/>
        </w:rPr>
      </w:pPr>
      <w:r w:rsidRPr="009F51EF">
        <w:rPr>
          <w:rFonts w:cs="David" w:hint="cs"/>
          <w:rtl/>
        </w:rPr>
        <w:tab/>
        <w:t xml:space="preserve"> השאלה היא מי אצלך נחשב בן-אדם ומי לא נחשב בן-אדם. </w:t>
      </w:r>
    </w:p>
    <w:p w14:paraId="498602FB" w14:textId="77777777" w:rsidR="009F51EF" w:rsidRPr="009F51EF" w:rsidRDefault="009F51EF" w:rsidP="009F51EF">
      <w:pPr>
        <w:bidi/>
        <w:ind w:firstLine="512"/>
        <w:rPr>
          <w:rFonts w:cs="David" w:hint="cs"/>
          <w:rtl/>
        </w:rPr>
      </w:pPr>
    </w:p>
    <w:p w14:paraId="352D29D5" w14:textId="77777777" w:rsidR="009F51EF" w:rsidRPr="009F51EF" w:rsidRDefault="009F51EF" w:rsidP="009F51EF">
      <w:pPr>
        <w:bidi/>
        <w:rPr>
          <w:rFonts w:cs="David" w:hint="cs"/>
          <w:u w:val="single"/>
          <w:rtl/>
        </w:rPr>
      </w:pPr>
      <w:r w:rsidRPr="009F51EF">
        <w:rPr>
          <w:rFonts w:cs="David" w:hint="cs"/>
          <w:u w:val="single"/>
          <w:rtl/>
        </w:rPr>
        <w:t>דוד רותם:</w:t>
      </w:r>
    </w:p>
    <w:p w14:paraId="20AA9145" w14:textId="77777777" w:rsidR="009F51EF" w:rsidRPr="009F51EF" w:rsidRDefault="009F51EF" w:rsidP="009F51EF">
      <w:pPr>
        <w:bidi/>
        <w:rPr>
          <w:rFonts w:cs="David" w:hint="cs"/>
          <w:rtl/>
        </w:rPr>
      </w:pPr>
    </w:p>
    <w:p w14:paraId="4A93C315" w14:textId="77777777" w:rsidR="009F51EF" w:rsidRPr="009F51EF" w:rsidRDefault="009F51EF" w:rsidP="009F51EF">
      <w:pPr>
        <w:bidi/>
        <w:ind w:firstLine="512"/>
        <w:rPr>
          <w:rFonts w:cs="David" w:hint="cs"/>
          <w:rtl/>
        </w:rPr>
      </w:pPr>
      <w:r w:rsidRPr="009F51EF">
        <w:rPr>
          <w:rFonts w:cs="David" w:hint="cs"/>
          <w:rtl/>
        </w:rPr>
        <w:tab/>
        <w:t xml:space="preserve"> המדינה לא מעניינת אותך. אתה נגד המדינה. </w:t>
      </w:r>
    </w:p>
    <w:p w14:paraId="21AFCD41" w14:textId="77777777" w:rsidR="009F51EF" w:rsidRPr="009F51EF" w:rsidRDefault="009F51EF" w:rsidP="009F51EF">
      <w:pPr>
        <w:bidi/>
        <w:ind w:firstLine="512"/>
        <w:rPr>
          <w:rFonts w:cs="David" w:hint="cs"/>
          <w:rtl/>
        </w:rPr>
      </w:pPr>
    </w:p>
    <w:p w14:paraId="7061FB2C" w14:textId="77777777" w:rsidR="009F51EF" w:rsidRPr="009F51EF" w:rsidRDefault="009F51EF" w:rsidP="009F51EF">
      <w:pPr>
        <w:bidi/>
        <w:rPr>
          <w:rFonts w:cs="David" w:hint="cs"/>
          <w:rtl/>
        </w:rPr>
      </w:pPr>
      <w:proofErr w:type="spellStart"/>
      <w:r w:rsidRPr="009F51EF">
        <w:rPr>
          <w:rFonts w:cs="David" w:hint="cs"/>
          <w:u w:val="single"/>
          <w:rtl/>
        </w:rPr>
        <w:t>ג'מאל</w:t>
      </w:r>
      <w:proofErr w:type="spellEnd"/>
      <w:r w:rsidRPr="009F51EF">
        <w:rPr>
          <w:rFonts w:cs="David" w:hint="cs"/>
          <w:u w:val="single"/>
          <w:rtl/>
        </w:rPr>
        <w:t xml:space="preserve"> </w:t>
      </w:r>
      <w:proofErr w:type="spellStart"/>
      <w:r w:rsidRPr="009F51EF">
        <w:rPr>
          <w:rFonts w:cs="David" w:hint="cs"/>
          <w:u w:val="single"/>
          <w:rtl/>
        </w:rPr>
        <w:t>זחאלקה</w:t>
      </w:r>
      <w:proofErr w:type="spellEnd"/>
      <w:r w:rsidRPr="009F51EF">
        <w:rPr>
          <w:rFonts w:cs="David" w:hint="cs"/>
          <w:u w:val="single"/>
          <w:rtl/>
        </w:rPr>
        <w:t>:</w:t>
      </w:r>
    </w:p>
    <w:p w14:paraId="79EDA88A" w14:textId="77777777" w:rsidR="009F51EF" w:rsidRPr="009F51EF" w:rsidRDefault="009F51EF" w:rsidP="009F51EF">
      <w:pPr>
        <w:bidi/>
        <w:rPr>
          <w:rFonts w:cs="David" w:hint="cs"/>
          <w:rtl/>
        </w:rPr>
      </w:pPr>
    </w:p>
    <w:p w14:paraId="2D67A328" w14:textId="77777777" w:rsidR="009F51EF" w:rsidRPr="009F51EF" w:rsidRDefault="009F51EF" w:rsidP="009F51EF">
      <w:pPr>
        <w:bidi/>
        <w:ind w:firstLine="512"/>
        <w:rPr>
          <w:rFonts w:cs="David" w:hint="cs"/>
          <w:rtl/>
        </w:rPr>
      </w:pPr>
      <w:r w:rsidRPr="009F51EF">
        <w:rPr>
          <w:rFonts w:cs="David" w:hint="cs"/>
          <w:rtl/>
        </w:rPr>
        <w:tab/>
        <w:t xml:space="preserve"> אני לא פשיסט כמוך. יש לי ערכים. </w:t>
      </w:r>
    </w:p>
    <w:p w14:paraId="7BEAF418" w14:textId="77777777" w:rsidR="009F51EF" w:rsidRPr="009F51EF" w:rsidRDefault="009F51EF" w:rsidP="009F51EF">
      <w:pPr>
        <w:bidi/>
        <w:ind w:firstLine="512"/>
        <w:rPr>
          <w:rFonts w:cs="David" w:hint="cs"/>
          <w:rtl/>
        </w:rPr>
      </w:pPr>
    </w:p>
    <w:p w14:paraId="7FA33041" w14:textId="77777777" w:rsidR="009F51EF" w:rsidRPr="009F51EF" w:rsidRDefault="009F51EF" w:rsidP="009F51EF">
      <w:pPr>
        <w:bidi/>
        <w:rPr>
          <w:rFonts w:cs="David" w:hint="cs"/>
          <w:rtl/>
        </w:rPr>
      </w:pPr>
      <w:r w:rsidRPr="009F51EF">
        <w:rPr>
          <w:rFonts w:cs="David" w:hint="cs"/>
          <w:u w:val="single"/>
          <w:rtl/>
        </w:rPr>
        <w:t>היו"ר דוד טל:</w:t>
      </w:r>
    </w:p>
    <w:p w14:paraId="327F316A" w14:textId="77777777" w:rsidR="009F51EF" w:rsidRPr="009F51EF" w:rsidRDefault="009F51EF" w:rsidP="009F51EF">
      <w:pPr>
        <w:bidi/>
        <w:rPr>
          <w:rFonts w:cs="David" w:hint="cs"/>
          <w:rtl/>
        </w:rPr>
      </w:pPr>
    </w:p>
    <w:p w14:paraId="54977677" w14:textId="77777777" w:rsidR="009F51EF" w:rsidRPr="009F51EF" w:rsidRDefault="009F51EF" w:rsidP="009F51EF">
      <w:pPr>
        <w:bidi/>
        <w:ind w:firstLine="512"/>
        <w:rPr>
          <w:rFonts w:cs="David" w:hint="cs"/>
          <w:rtl/>
        </w:rPr>
      </w:pPr>
      <w:r w:rsidRPr="009F51EF">
        <w:rPr>
          <w:rFonts w:cs="David" w:hint="cs"/>
          <w:rtl/>
        </w:rPr>
        <w:tab/>
        <w:t xml:space="preserve">חבר הכנסת </w:t>
      </w:r>
      <w:proofErr w:type="spellStart"/>
      <w:r w:rsidRPr="009F51EF">
        <w:rPr>
          <w:rFonts w:cs="David" w:hint="cs"/>
          <w:rtl/>
        </w:rPr>
        <w:t>זחאלקה</w:t>
      </w:r>
      <w:proofErr w:type="spellEnd"/>
      <w:r w:rsidRPr="009F51EF">
        <w:rPr>
          <w:rFonts w:cs="David" w:hint="cs"/>
          <w:rtl/>
        </w:rPr>
        <w:t xml:space="preserve">, אני קורא אותך לסדר פעם ראשונה. </w:t>
      </w:r>
    </w:p>
    <w:p w14:paraId="51A88D98" w14:textId="77777777" w:rsidR="009F51EF" w:rsidRPr="009F51EF" w:rsidRDefault="009F51EF" w:rsidP="009F51EF">
      <w:pPr>
        <w:bidi/>
        <w:ind w:firstLine="512"/>
        <w:rPr>
          <w:rFonts w:cs="David" w:hint="cs"/>
          <w:rtl/>
        </w:rPr>
      </w:pPr>
    </w:p>
    <w:p w14:paraId="4A4CDC4E"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01AC7F3F" w14:textId="77777777" w:rsidR="009F51EF" w:rsidRPr="009F51EF" w:rsidRDefault="009F51EF" w:rsidP="009F51EF">
      <w:pPr>
        <w:bidi/>
        <w:rPr>
          <w:rFonts w:cs="David"/>
          <w:u w:val="single"/>
          <w:rtl/>
        </w:rPr>
      </w:pPr>
    </w:p>
    <w:p w14:paraId="519A3E5F"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w:t>
      </w:r>
      <w:proofErr w:type="spellStart"/>
      <w:r w:rsidRPr="009F51EF">
        <w:rPr>
          <w:rFonts w:cs="David" w:hint="cs"/>
          <w:rtl/>
        </w:rPr>
        <w:t>טרטמן</w:t>
      </w:r>
      <w:proofErr w:type="spellEnd"/>
      <w:r w:rsidRPr="009F51EF">
        <w:rPr>
          <w:rFonts w:cs="David" w:hint="cs"/>
          <w:rtl/>
        </w:rPr>
        <w:t xml:space="preserve"> ורותם שופטים אנשים בשולחן הזה, בית-דין שדה. </w:t>
      </w:r>
    </w:p>
    <w:p w14:paraId="25579BFB" w14:textId="77777777" w:rsidR="009F51EF" w:rsidRPr="009F51EF" w:rsidRDefault="009F51EF" w:rsidP="009F51EF">
      <w:pPr>
        <w:bidi/>
        <w:ind w:firstLine="512"/>
        <w:rPr>
          <w:rFonts w:cs="David" w:hint="cs"/>
          <w:rtl/>
        </w:rPr>
      </w:pPr>
    </w:p>
    <w:p w14:paraId="2D07B205" w14:textId="77777777" w:rsidR="009F51EF" w:rsidRPr="009F51EF" w:rsidRDefault="009F51EF" w:rsidP="009F51EF">
      <w:pPr>
        <w:pStyle w:val="Heading5"/>
        <w:jc w:val="left"/>
        <w:rPr>
          <w:rFonts w:hint="cs"/>
          <w:sz w:val="24"/>
          <w:rtl/>
        </w:rPr>
      </w:pPr>
      <w:proofErr w:type="spellStart"/>
      <w:r w:rsidRPr="009F51EF">
        <w:rPr>
          <w:rFonts w:hint="cs"/>
          <w:sz w:val="24"/>
          <w:u w:val="single"/>
          <w:rtl/>
        </w:rPr>
        <w:t>אסתרינה</w:t>
      </w:r>
      <w:proofErr w:type="spellEnd"/>
      <w:r w:rsidRPr="009F51EF">
        <w:rPr>
          <w:rFonts w:hint="cs"/>
          <w:sz w:val="24"/>
          <w:u w:val="single"/>
          <w:rtl/>
        </w:rPr>
        <w:t xml:space="preserve"> </w:t>
      </w:r>
      <w:proofErr w:type="spellStart"/>
      <w:r w:rsidRPr="009F51EF">
        <w:rPr>
          <w:rFonts w:hint="cs"/>
          <w:sz w:val="24"/>
          <w:u w:val="single"/>
          <w:rtl/>
        </w:rPr>
        <w:t>טרטמן</w:t>
      </w:r>
      <w:proofErr w:type="spellEnd"/>
      <w:r w:rsidRPr="009F51EF">
        <w:rPr>
          <w:rFonts w:hint="cs"/>
          <w:sz w:val="24"/>
          <w:u w:val="single"/>
          <w:rtl/>
        </w:rPr>
        <w:t>:</w:t>
      </w:r>
    </w:p>
    <w:p w14:paraId="1B452862" w14:textId="77777777" w:rsidR="009F51EF" w:rsidRPr="009F51EF" w:rsidRDefault="009F51EF" w:rsidP="009F51EF">
      <w:pPr>
        <w:pStyle w:val="Heading5"/>
        <w:jc w:val="left"/>
        <w:rPr>
          <w:rFonts w:hint="cs"/>
          <w:sz w:val="24"/>
          <w:rtl/>
        </w:rPr>
      </w:pPr>
    </w:p>
    <w:p w14:paraId="472B04C7" w14:textId="77777777" w:rsidR="009F51EF" w:rsidRPr="009F51EF" w:rsidRDefault="009F51EF" w:rsidP="009F51EF">
      <w:pPr>
        <w:bidi/>
        <w:ind w:firstLine="512"/>
        <w:rPr>
          <w:rFonts w:cs="David" w:hint="cs"/>
          <w:rtl/>
        </w:rPr>
      </w:pPr>
      <w:r w:rsidRPr="009F51EF">
        <w:rPr>
          <w:rFonts w:cs="David" w:hint="cs"/>
          <w:rtl/>
        </w:rPr>
        <w:tab/>
        <w:t xml:space="preserve"> אדוני היושב-ראש, אני בזכות דיבור כרגע ואני מבקשת להגן על זכותי. </w:t>
      </w:r>
    </w:p>
    <w:p w14:paraId="58632394" w14:textId="77777777" w:rsidR="009F51EF" w:rsidRPr="009F51EF" w:rsidRDefault="009F51EF" w:rsidP="009F51EF">
      <w:pPr>
        <w:bidi/>
        <w:ind w:firstLine="512"/>
        <w:rPr>
          <w:rFonts w:cs="David" w:hint="cs"/>
          <w:rtl/>
        </w:rPr>
      </w:pPr>
    </w:p>
    <w:p w14:paraId="6E58C412" w14:textId="77777777" w:rsidR="009F51EF" w:rsidRPr="009F51EF" w:rsidRDefault="009F51EF" w:rsidP="009F51EF">
      <w:pPr>
        <w:bidi/>
        <w:rPr>
          <w:rFonts w:cs="David" w:hint="cs"/>
          <w:rtl/>
        </w:rPr>
      </w:pPr>
      <w:r w:rsidRPr="009F51EF">
        <w:rPr>
          <w:rFonts w:cs="David" w:hint="cs"/>
          <w:u w:val="single"/>
          <w:rtl/>
        </w:rPr>
        <w:t>היו"ר דוד טל:</w:t>
      </w:r>
    </w:p>
    <w:p w14:paraId="5E66E88A" w14:textId="77777777" w:rsidR="009F51EF" w:rsidRPr="009F51EF" w:rsidRDefault="009F51EF" w:rsidP="009F51EF">
      <w:pPr>
        <w:bidi/>
        <w:rPr>
          <w:rFonts w:cs="David" w:hint="cs"/>
          <w:rtl/>
        </w:rPr>
      </w:pPr>
    </w:p>
    <w:p w14:paraId="2CF3D5AB" w14:textId="77777777" w:rsidR="009F51EF" w:rsidRPr="009F51EF" w:rsidRDefault="009F51EF" w:rsidP="009F51EF">
      <w:pPr>
        <w:bidi/>
        <w:ind w:firstLine="512"/>
        <w:rPr>
          <w:rFonts w:cs="David" w:hint="cs"/>
          <w:rtl/>
        </w:rPr>
      </w:pPr>
      <w:r w:rsidRPr="009F51EF">
        <w:rPr>
          <w:rFonts w:cs="David" w:hint="cs"/>
          <w:rtl/>
        </w:rPr>
        <w:tab/>
        <w:t xml:space="preserve">אני אשתדל בכל כוחי, עד טיפת דמי האחרונה. </w:t>
      </w:r>
    </w:p>
    <w:p w14:paraId="2158CB4D" w14:textId="77777777" w:rsidR="009F51EF" w:rsidRPr="009F51EF" w:rsidRDefault="009F51EF" w:rsidP="009F51EF">
      <w:pPr>
        <w:bidi/>
        <w:ind w:firstLine="512"/>
        <w:rPr>
          <w:rFonts w:cs="David" w:hint="cs"/>
          <w:rtl/>
        </w:rPr>
      </w:pPr>
    </w:p>
    <w:p w14:paraId="667C1C11"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424DA2E0" w14:textId="77777777" w:rsidR="009F51EF" w:rsidRPr="009F51EF" w:rsidRDefault="009F51EF" w:rsidP="009F51EF">
      <w:pPr>
        <w:bidi/>
        <w:rPr>
          <w:rFonts w:cs="David"/>
          <w:u w:val="single"/>
          <w:rtl/>
        </w:rPr>
      </w:pPr>
    </w:p>
    <w:p w14:paraId="376E3807"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יש לי הערה אליך. מטיחים אשמות חסרות תקדים בחבר כנסת, על אי-אמון ועל בגידה, ואתה שותק. </w:t>
      </w:r>
    </w:p>
    <w:p w14:paraId="1A68376B" w14:textId="77777777" w:rsidR="009F51EF" w:rsidRPr="009F51EF" w:rsidRDefault="009F51EF" w:rsidP="009F51EF">
      <w:pPr>
        <w:bidi/>
        <w:ind w:firstLine="512"/>
        <w:rPr>
          <w:rFonts w:cs="David" w:hint="cs"/>
          <w:rtl/>
        </w:rPr>
      </w:pPr>
    </w:p>
    <w:p w14:paraId="2B22B34D" w14:textId="77777777" w:rsidR="009F51EF" w:rsidRDefault="009F51EF" w:rsidP="009F51EF">
      <w:pPr>
        <w:bidi/>
        <w:rPr>
          <w:rFonts w:cs="David" w:hint="cs"/>
          <w:u w:val="single"/>
          <w:rtl/>
        </w:rPr>
      </w:pPr>
    </w:p>
    <w:p w14:paraId="6D4569FC" w14:textId="77777777" w:rsidR="009F51EF" w:rsidRDefault="009F51EF" w:rsidP="009F51EF">
      <w:pPr>
        <w:bidi/>
        <w:rPr>
          <w:rFonts w:cs="David" w:hint="cs"/>
          <w:u w:val="single"/>
          <w:rtl/>
        </w:rPr>
      </w:pPr>
    </w:p>
    <w:p w14:paraId="1AFFE0A9" w14:textId="77777777" w:rsidR="009F51EF" w:rsidRDefault="009F51EF" w:rsidP="009F51EF">
      <w:pPr>
        <w:bidi/>
        <w:rPr>
          <w:rFonts w:cs="David" w:hint="cs"/>
          <w:u w:val="single"/>
          <w:rtl/>
        </w:rPr>
      </w:pPr>
    </w:p>
    <w:p w14:paraId="655A6D76" w14:textId="77777777" w:rsidR="009F51EF" w:rsidRPr="009F51EF" w:rsidRDefault="009F51EF" w:rsidP="009F51EF">
      <w:pPr>
        <w:bidi/>
        <w:rPr>
          <w:rFonts w:cs="David" w:hint="cs"/>
          <w:rtl/>
        </w:rPr>
      </w:pPr>
      <w:r w:rsidRPr="009F51EF">
        <w:rPr>
          <w:rFonts w:cs="David" w:hint="cs"/>
          <w:u w:val="single"/>
          <w:rtl/>
        </w:rPr>
        <w:t>היו"ר דוד טל:</w:t>
      </w:r>
    </w:p>
    <w:p w14:paraId="59263F4D" w14:textId="77777777" w:rsidR="009F51EF" w:rsidRPr="009F51EF" w:rsidRDefault="009F51EF" w:rsidP="009F51EF">
      <w:pPr>
        <w:bidi/>
        <w:rPr>
          <w:rFonts w:cs="David" w:hint="cs"/>
          <w:rtl/>
        </w:rPr>
      </w:pPr>
    </w:p>
    <w:p w14:paraId="2B575B58" w14:textId="77777777" w:rsidR="009F51EF" w:rsidRPr="009F51EF" w:rsidRDefault="009F51EF" w:rsidP="009F51EF">
      <w:pPr>
        <w:bidi/>
        <w:ind w:firstLine="512"/>
        <w:rPr>
          <w:rFonts w:cs="David" w:hint="cs"/>
          <w:rtl/>
        </w:rPr>
      </w:pPr>
      <w:r w:rsidRPr="009F51EF">
        <w:rPr>
          <w:rFonts w:cs="David" w:hint="cs"/>
          <w:rtl/>
        </w:rPr>
        <w:tab/>
        <w:t xml:space="preserve">חבר הכנסת ברכה, היות שהערת לי כרגע, אני לא אקרא אותך לסדר, אבל זה לא במקום. אנחנו נמצאים בפרלמנט והיא יכולה לומר כל אשר על לבה. </w:t>
      </w:r>
    </w:p>
    <w:p w14:paraId="515807CC" w14:textId="77777777" w:rsidR="009F51EF" w:rsidRPr="009F51EF" w:rsidRDefault="009F51EF" w:rsidP="009F51EF">
      <w:pPr>
        <w:bidi/>
        <w:ind w:firstLine="512"/>
        <w:rPr>
          <w:rFonts w:cs="David" w:hint="cs"/>
          <w:rtl/>
        </w:rPr>
      </w:pPr>
    </w:p>
    <w:p w14:paraId="39300C3B"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0351F53A" w14:textId="77777777" w:rsidR="009F51EF" w:rsidRPr="009F51EF" w:rsidRDefault="009F51EF" w:rsidP="009F51EF">
      <w:pPr>
        <w:bidi/>
        <w:rPr>
          <w:rFonts w:cs="David"/>
          <w:u w:val="single"/>
          <w:rtl/>
        </w:rPr>
      </w:pPr>
    </w:p>
    <w:p w14:paraId="7A39519D"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באמת?</w:t>
      </w:r>
    </w:p>
    <w:p w14:paraId="03FCDFF0" w14:textId="77777777" w:rsidR="009F51EF" w:rsidRPr="009F51EF" w:rsidRDefault="009F51EF" w:rsidP="009F51EF">
      <w:pPr>
        <w:bidi/>
        <w:ind w:firstLine="512"/>
        <w:rPr>
          <w:rFonts w:cs="David" w:hint="cs"/>
          <w:rtl/>
        </w:rPr>
      </w:pPr>
    </w:p>
    <w:p w14:paraId="1727B3F6" w14:textId="77777777" w:rsidR="009F51EF" w:rsidRPr="009F51EF" w:rsidRDefault="009F51EF" w:rsidP="009F51EF">
      <w:pPr>
        <w:bidi/>
        <w:rPr>
          <w:rFonts w:cs="David" w:hint="cs"/>
          <w:rtl/>
        </w:rPr>
      </w:pPr>
      <w:r w:rsidRPr="009F51EF">
        <w:rPr>
          <w:rFonts w:cs="David" w:hint="cs"/>
          <w:u w:val="single"/>
          <w:rtl/>
        </w:rPr>
        <w:t>היו"ר דוד טל:</w:t>
      </w:r>
    </w:p>
    <w:p w14:paraId="692F9990" w14:textId="77777777" w:rsidR="009F51EF" w:rsidRPr="009F51EF" w:rsidRDefault="009F51EF" w:rsidP="009F51EF">
      <w:pPr>
        <w:bidi/>
        <w:rPr>
          <w:rFonts w:cs="David" w:hint="cs"/>
          <w:rtl/>
        </w:rPr>
      </w:pPr>
    </w:p>
    <w:p w14:paraId="6223282A" w14:textId="77777777" w:rsidR="009F51EF" w:rsidRPr="009F51EF" w:rsidRDefault="009F51EF" w:rsidP="009F51EF">
      <w:pPr>
        <w:bidi/>
        <w:ind w:firstLine="512"/>
        <w:rPr>
          <w:rFonts w:cs="David" w:hint="cs"/>
          <w:rtl/>
        </w:rPr>
      </w:pPr>
      <w:r w:rsidRPr="009F51EF">
        <w:rPr>
          <w:rFonts w:cs="David" w:hint="cs"/>
          <w:rtl/>
        </w:rPr>
        <w:tab/>
        <w:t xml:space="preserve">כן. והציבור ישפוט אותה אם היא צודקת או לא. גם אותך, אגב. יש פה נציג של האתיקה, תגיש תלונה לוועדת האתיקה, הם עושים עבודה מצוינת. </w:t>
      </w:r>
    </w:p>
    <w:p w14:paraId="79C8C0F3" w14:textId="77777777" w:rsidR="009F51EF" w:rsidRPr="009F51EF" w:rsidRDefault="009F51EF" w:rsidP="009F51EF">
      <w:pPr>
        <w:bidi/>
        <w:ind w:firstLine="512"/>
        <w:rPr>
          <w:rFonts w:cs="David" w:hint="cs"/>
          <w:rtl/>
        </w:rPr>
      </w:pPr>
    </w:p>
    <w:p w14:paraId="259F277C" w14:textId="77777777" w:rsidR="009F51EF" w:rsidRPr="009F51EF" w:rsidRDefault="009F51EF" w:rsidP="009F51EF">
      <w:pPr>
        <w:pStyle w:val="Heading5"/>
        <w:jc w:val="left"/>
        <w:rPr>
          <w:rFonts w:hint="cs"/>
          <w:sz w:val="24"/>
          <w:rtl/>
        </w:rPr>
      </w:pPr>
      <w:proofErr w:type="spellStart"/>
      <w:r w:rsidRPr="009F51EF">
        <w:rPr>
          <w:rFonts w:hint="cs"/>
          <w:sz w:val="24"/>
          <w:u w:val="single"/>
          <w:rtl/>
        </w:rPr>
        <w:t>אסתרינה</w:t>
      </w:r>
      <w:proofErr w:type="spellEnd"/>
      <w:r w:rsidRPr="009F51EF">
        <w:rPr>
          <w:rFonts w:hint="cs"/>
          <w:sz w:val="24"/>
          <w:u w:val="single"/>
          <w:rtl/>
        </w:rPr>
        <w:t xml:space="preserve"> </w:t>
      </w:r>
      <w:proofErr w:type="spellStart"/>
      <w:r w:rsidRPr="009F51EF">
        <w:rPr>
          <w:rFonts w:hint="cs"/>
          <w:sz w:val="24"/>
          <w:u w:val="single"/>
          <w:rtl/>
        </w:rPr>
        <w:t>טרטמן</w:t>
      </w:r>
      <w:proofErr w:type="spellEnd"/>
      <w:r w:rsidRPr="009F51EF">
        <w:rPr>
          <w:rFonts w:hint="cs"/>
          <w:sz w:val="24"/>
          <w:u w:val="single"/>
          <w:rtl/>
        </w:rPr>
        <w:t>:</w:t>
      </w:r>
    </w:p>
    <w:p w14:paraId="65BA879A" w14:textId="77777777" w:rsidR="009F51EF" w:rsidRPr="009F51EF" w:rsidRDefault="009F51EF" w:rsidP="009F51EF">
      <w:pPr>
        <w:pStyle w:val="Heading5"/>
        <w:jc w:val="left"/>
        <w:rPr>
          <w:rFonts w:hint="cs"/>
          <w:sz w:val="24"/>
          <w:rtl/>
        </w:rPr>
      </w:pPr>
    </w:p>
    <w:p w14:paraId="3FF10AB1" w14:textId="77777777" w:rsidR="009F51EF" w:rsidRPr="009F51EF" w:rsidRDefault="009F51EF" w:rsidP="009F51EF">
      <w:pPr>
        <w:bidi/>
        <w:ind w:firstLine="512"/>
        <w:rPr>
          <w:rFonts w:cs="David" w:hint="cs"/>
          <w:rtl/>
        </w:rPr>
      </w:pPr>
      <w:r w:rsidRPr="009F51EF">
        <w:rPr>
          <w:rFonts w:cs="David" w:hint="cs"/>
          <w:rtl/>
        </w:rPr>
        <w:tab/>
        <w:t xml:space="preserve"> אם זה לא היה כל כך עצוב, זה אפילו היה מצחיק. זה מצחיק שאנשים הופכים משפט למסכנות, להתבכיינות, ללא דמוקרטיות, לפשיסטיות. השתמשו בכמה מלים שאני תוהה אם טרחו לראות את המהות של המלים. </w:t>
      </w:r>
    </w:p>
    <w:p w14:paraId="1D3409C9" w14:textId="77777777" w:rsidR="009F51EF" w:rsidRPr="009F51EF" w:rsidRDefault="009F51EF" w:rsidP="009F51EF">
      <w:pPr>
        <w:bidi/>
        <w:ind w:firstLine="512"/>
        <w:rPr>
          <w:rFonts w:cs="David" w:hint="cs"/>
          <w:rtl/>
        </w:rPr>
      </w:pPr>
    </w:p>
    <w:p w14:paraId="7068238E" w14:textId="77777777" w:rsidR="009F51EF" w:rsidRPr="009F51EF" w:rsidRDefault="009F51EF" w:rsidP="009F51EF">
      <w:pPr>
        <w:bidi/>
        <w:rPr>
          <w:rFonts w:cs="David" w:hint="cs"/>
          <w:rtl/>
        </w:rPr>
      </w:pPr>
      <w:proofErr w:type="spellStart"/>
      <w:r w:rsidRPr="009F51EF">
        <w:rPr>
          <w:rFonts w:cs="David" w:hint="cs"/>
          <w:u w:val="single"/>
          <w:rtl/>
        </w:rPr>
        <w:t>ג'מאל</w:t>
      </w:r>
      <w:proofErr w:type="spellEnd"/>
      <w:r w:rsidRPr="009F51EF">
        <w:rPr>
          <w:rFonts w:cs="David" w:hint="cs"/>
          <w:u w:val="single"/>
          <w:rtl/>
        </w:rPr>
        <w:t xml:space="preserve"> </w:t>
      </w:r>
      <w:proofErr w:type="spellStart"/>
      <w:r w:rsidRPr="009F51EF">
        <w:rPr>
          <w:rFonts w:cs="David" w:hint="cs"/>
          <w:u w:val="single"/>
          <w:rtl/>
        </w:rPr>
        <w:t>זחאלקה</w:t>
      </w:r>
      <w:proofErr w:type="spellEnd"/>
      <w:r w:rsidRPr="009F51EF">
        <w:rPr>
          <w:rFonts w:cs="David" w:hint="cs"/>
          <w:u w:val="single"/>
          <w:rtl/>
        </w:rPr>
        <w:t>:</w:t>
      </w:r>
    </w:p>
    <w:p w14:paraId="6628FFFC" w14:textId="77777777" w:rsidR="009F51EF" w:rsidRPr="009F51EF" w:rsidRDefault="009F51EF" w:rsidP="009F51EF">
      <w:pPr>
        <w:bidi/>
        <w:rPr>
          <w:rFonts w:cs="David" w:hint="cs"/>
          <w:rtl/>
        </w:rPr>
      </w:pPr>
    </w:p>
    <w:p w14:paraId="4DF15B0F" w14:textId="77777777" w:rsidR="009F51EF" w:rsidRPr="009F51EF" w:rsidRDefault="009F51EF" w:rsidP="009F51EF">
      <w:pPr>
        <w:bidi/>
        <w:ind w:firstLine="512"/>
        <w:rPr>
          <w:rFonts w:cs="David" w:hint="cs"/>
          <w:rtl/>
        </w:rPr>
      </w:pPr>
      <w:r w:rsidRPr="009F51EF">
        <w:rPr>
          <w:rFonts w:cs="David" w:hint="cs"/>
          <w:rtl/>
        </w:rPr>
        <w:tab/>
        <w:t xml:space="preserve"> אנחנו לא בוכים. יש לי רגשות בוז. </w:t>
      </w:r>
    </w:p>
    <w:p w14:paraId="3F3F3999" w14:textId="77777777" w:rsidR="009F51EF" w:rsidRPr="009F51EF" w:rsidRDefault="009F51EF" w:rsidP="009F51EF">
      <w:pPr>
        <w:bidi/>
        <w:ind w:firstLine="512"/>
        <w:rPr>
          <w:rFonts w:cs="David" w:hint="cs"/>
          <w:rtl/>
        </w:rPr>
      </w:pPr>
    </w:p>
    <w:p w14:paraId="779172AD" w14:textId="77777777" w:rsidR="009F51EF" w:rsidRPr="009F51EF" w:rsidRDefault="009F51EF" w:rsidP="009F51EF">
      <w:pPr>
        <w:bidi/>
        <w:rPr>
          <w:rFonts w:cs="David" w:hint="cs"/>
          <w:rtl/>
        </w:rPr>
      </w:pPr>
      <w:r w:rsidRPr="009F51EF">
        <w:rPr>
          <w:rFonts w:cs="David" w:hint="cs"/>
          <w:u w:val="single"/>
          <w:rtl/>
        </w:rPr>
        <w:t>היו"ר דוד טל:</w:t>
      </w:r>
    </w:p>
    <w:p w14:paraId="21E95DB9" w14:textId="77777777" w:rsidR="009F51EF" w:rsidRPr="009F51EF" w:rsidRDefault="009F51EF" w:rsidP="009F51EF">
      <w:pPr>
        <w:bidi/>
        <w:rPr>
          <w:rFonts w:cs="David" w:hint="cs"/>
          <w:rtl/>
        </w:rPr>
      </w:pPr>
    </w:p>
    <w:p w14:paraId="10BD33E3" w14:textId="77777777" w:rsidR="009F51EF" w:rsidRPr="009F51EF" w:rsidRDefault="009F51EF" w:rsidP="009F51EF">
      <w:pPr>
        <w:bidi/>
        <w:ind w:firstLine="512"/>
        <w:rPr>
          <w:rFonts w:cs="David" w:hint="cs"/>
          <w:rtl/>
        </w:rPr>
      </w:pPr>
      <w:r w:rsidRPr="009F51EF">
        <w:rPr>
          <w:rFonts w:cs="David" w:hint="cs"/>
          <w:rtl/>
        </w:rPr>
        <w:tab/>
        <w:t xml:space="preserve">אני קורא אותך לסדר פעם שנייה. אני לא הוצאתי אף חבר כנסת מהוועדה, אל תעשה לי את זה. </w:t>
      </w:r>
    </w:p>
    <w:p w14:paraId="457C4F5A" w14:textId="77777777" w:rsidR="009F51EF" w:rsidRPr="009F51EF" w:rsidRDefault="009F51EF" w:rsidP="009F51EF">
      <w:pPr>
        <w:bidi/>
        <w:ind w:firstLine="512"/>
        <w:rPr>
          <w:rFonts w:cs="David" w:hint="cs"/>
          <w:rtl/>
        </w:rPr>
      </w:pPr>
    </w:p>
    <w:p w14:paraId="4CFCF8E6"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1FE57B27" w14:textId="77777777" w:rsidR="009F51EF" w:rsidRPr="009F51EF" w:rsidRDefault="009F51EF" w:rsidP="009F51EF">
      <w:pPr>
        <w:bidi/>
        <w:rPr>
          <w:rFonts w:cs="David"/>
          <w:u w:val="single"/>
          <w:rtl/>
        </w:rPr>
      </w:pPr>
    </w:p>
    <w:p w14:paraId="41B25AB7"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פני הכנסת כפני </w:t>
      </w:r>
      <w:proofErr w:type="spellStart"/>
      <w:r w:rsidRPr="009F51EF">
        <w:rPr>
          <w:rFonts w:cs="David" w:hint="cs"/>
          <w:rtl/>
        </w:rPr>
        <w:t>טרטמן</w:t>
      </w:r>
      <w:proofErr w:type="spellEnd"/>
      <w:r w:rsidRPr="009F51EF">
        <w:rPr>
          <w:rFonts w:cs="David" w:hint="cs"/>
          <w:rtl/>
        </w:rPr>
        <w:t xml:space="preserve">. </w:t>
      </w:r>
    </w:p>
    <w:p w14:paraId="724EE642" w14:textId="77777777" w:rsidR="009F51EF" w:rsidRPr="009F51EF" w:rsidRDefault="009F51EF" w:rsidP="009F51EF">
      <w:pPr>
        <w:bidi/>
        <w:ind w:firstLine="512"/>
        <w:rPr>
          <w:rFonts w:cs="David" w:hint="cs"/>
          <w:rtl/>
        </w:rPr>
      </w:pPr>
    </w:p>
    <w:p w14:paraId="57E472A1" w14:textId="77777777" w:rsidR="009F51EF" w:rsidRPr="009F51EF" w:rsidRDefault="009F51EF" w:rsidP="009F51EF">
      <w:pPr>
        <w:pStyle w:val="Heading5"/>
        <w:jc w:val="left"/>
        <w:rPr>
          <w:rFonts w:hint="cs"/>
          <w:sz w:val="24"/>
          <w:rtl/>
        </w:rPr>
      </w:pPr>
      <w:proofErr w:type="spellStart"/>
      <w:r w:rsidRPr="009F51EF">
        <w:rPr>
          <w:rFonts w:hint="cs"/>
          <w:sz w:val="24"/>
          <w:u w:val="single"/>
          <w:rtl/>
        </w:rPr>
        <w:t>אסתרינה</w:t>
      </w:r>
      <w:proofErr w:type="spellEnd"/>
      <w:r w:rsidRPr="009F51EF">
        <w:rPr>
          <w:rFonts w:hint="cs"/>
          <w:sz w:val="24"/>
          <w:u w:val="single"/>
          <w:rtl/>
        </w:rPr>
        <w:t xml:space="preserve"> </w:t>
      </w:r>
      <w:proofErr w:type="spellStart"/>
      <w:r w:rsidRPr="009F51EF">
        <w:rPr>
          <w:rFonts w:hint="cs"/>
          <w:sz w:val="24"/>
          <w:u w:val="single"/>
          <w:rtl/>
        </w:rPr>
        <w:t>טרטמן</w:t>
      </w:r>
      <w:proofErr w:type="spellEnd"/>
      <w:r w:rsidRPr="009F51EF">
        <w:rPr>
          <w:rFonts w:hint="cs"/>
          <w:sz w:val="24"/>
          <w:u w:val="single"/>
          <w:rtl/>
        </w:rPr>
        <w:t>:</w:t>
      </w:r>
    </w:p>
    <w:p w14:paraId="720E5FAE" w14:textId="77777777" w:rsidR="009F51EF" w:rsidRPr="009F51EF" w:rsidRDefault="009F51EF" w:rsidP="009F51EF">
      <w:pPr>
        <w:pStyle w:val="Heading5"/>
        <w:jc w:val="left"/>
        <w:rPr>
          <w:rFonts w:hint="cs"/>
          <w:sz w:val="24"/>
          <w:rtl/>
        </w:rPr>
      </w:pPr>
    </w:p>
    <w:p w14:paraId="2C798435" w14:textId="77777777" w:rsidR="009F51EF" w:rsidRPr="009F51EF" w:rsidRDefault="009F51EF" w:rsidP="009F51EF">
      <w:pPr>
        <w:bidi/>
        <w:ind w:firstLine="512"/>
        <w:rPr>
          <w:rFonts w:cs="David" w:hint="cs"/>
          <w:rtl/>
        </w:rPr>
      </w:pPr>
      <w:r w:rsidRPr="009F51EF">
        <w:rPr>
          <w:rFonts w:cs="David" w:hint="cs"/>
          <w:rtl/>
        </w:rPr>
        <w:tab/>
        <w:t xml:space="preserve">הנה, עוד מטבע. מישהו אמר משפט, וכל חברי הכנסת הערבים חוזרים על זה. זה כבר שחוק, תביאו משהו מקורי יותר. </w:t>
      </w:r>
    </w:p>
    <w:p w14:paraId="4CD1B19B" w14:textId="77777777" w:rsidR="009F51EF" w:rsidRPr="009F51EF" w:rsidRDefault="009F51EF" w:rsidP="009F51EF">
      <w:pPr>
        <w:bidi/>
        <w:ind w:firstLine="512"/>
        <w:rPr>
          <w:rFonts w:cs="David" w:hint="cs"/>
          <w:rtl/>
        </w:rPr>
      </w:pPr>
    </w:p>
    <w:p w14:paraId="239764AC"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01FDDA67" w14:textId="77777777" w:rsidR="009F51EF" w:rsidRPr="009F51EF" w:rsidRDefault="009F51EF" w:rsidP="009F51EF">
      <w:pPr>
        <w:bidi/>
        <w:rPr>
          <w:rFonts w:cs="David"/>
          <w:u w:val="single"/>
          <w:rtl/>
        </w:rPr>
      </w:pPr>
    </w:p>
    <w:p w14:paraId="02B05293"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אני חוזר בי מהמשפט. </w:t>
      </w:r>
    </w:p>
    <w:p w14:paraId="415C8AE0" w14:textId="77777777" w:rsidR="009F51EF" w:rsidRPr="009F51EF" w:rsidRDefault="009F51EF" w:rsidP="009F51EF">
      <w:pPr>
        <w:bidi/>
        <w:ind w:firstLine="512"/>
        <w:rPr>
          <w:rFonts w:cs="David" w:hint="cs"/>
          <w:rtl/>
        </w:rPr>
      </w:pPr>
    </w:p>
    <w:p w14:paraId="16488A11" w14:textId="77777777" w:rsidR="009F51EF" w:rsidRPr="009F51EF" w:rsidRDefault="009F51EF" w:rsidP="009F51EF">
      <w:pPr>
        <w:pStyle w:val="Heading5"/>
        <w:jc w:val="left"/>
        <w:rPr>
          <w:rFonts w:hint="cs"/>
          <w:sz w:val="24"/>
          <w:rtl/>
        </w:rPr>
      </w:pPr>
      <w:proofErr w:type="spellStart"/>
      <w:r w:rsidRPr="009F51EF">
        <w:rPr>
          <w:rFonts w:hint="cs"/>
          <w:sz w:val="24"/>
          <w:u w:val="single"/>
          <w:rtl/>
        </w:rPr>
        <w:t>אסתרינה</w:t>
      </w:r>
      <w:proofErr w:type="spellEnd"/>
      <w:r w:rsidRPr="009F51EF">
        <w:rPr>
          <w:rFonts w:hint="cs"/>
          <w:sz w:val="24"/>
          <w:u w:val="single"/>
          <w:rtl/>
        </w:rPr>
        <w:t xml:space="preserve"> </w:t>
      </w:r>
      <w:proofErr w:type="spellStart"/>
      <w:r w:rsidRPr="009F51EF">
        <w:rPr>
          <w:rFonts w:hint="cs"/>
          <w:sz w:val="24"/>
          <w:u w:val="single"/>
          <w:rtl/>
        </w:rPr>
        <w:t>טרטמן</w:t>
      </w:r>
      <w:proofErr w:type="spellEnd"/>
      <w:r w:rsidRPr="009F51EF">
        <w:rPr>
          <w:rFonts w:hint="cs"/>
          <w:sz w:val="24"/>
          <w:u w:val="single"/>
          <w:rtl/>
        </w:rPr>
        <w:t>:</w:t>
      </w:r>
    </w:p>
    <w:p w14:paraId="77E56013" w14:textId="77777777" w:rsidR="009F51EF" w:rsidRPr="009F51EF" w:rsidRDefault="009F51EF" w:rsidP="009F51EF">
      <w:pPr>
        <w:pStyle w:val="Heading5"/>
        <w:jc w:val="left"/>
        <w:rPr>
          <w:rFonts w:hint="cs"/>
          <w:sz w:val="24"/>
          <w:rtl/>
        </w:rPr>
      </w:pPr>
    </w:p>
    <w:p w14:paraId="35A3B80E" w14:textId="77777777" w:rsidR="009F51EF" w:rsidRPr="009F51EF" w:rsidRDefault="009F51EF" w:rsidP="009F51EF">
      <w:pPr>
        <w:bidi/>
        <w:ind w:firstLine="512"/>
        <w:rPr>
          <w:rFonts w:cs="David" w:hint="cs"/>
          <w:rtl/>
        </w:rPr>
      </w:pPr>
      <w:r w:rsidRPr="009F51EF">
        <w:rPr>
          <w:rFonts w:cs="David" w:hint="cs"/>
          <w:rtl/>
        </w:rPr>
        <w:tab/>
        <w:t xml:space="preserve"> אני מודה לחבר הכנסת טיבי שטבע את המטבע הזה. </w:t>
      </w:r>
    </w:p>
    <w:p w14:paraId="64D8D45D" w14:textId="77777777" w:rsidR="009F51EF" w:rsidRPr="009F51EF" w:rsidRDefault="009F51EF" w:rsidP="009F51EF">
      <w:pPr>
        <w:bidi/>
        <w:ind w:firstLine="512"/>
        <w:rPr>
          <w:rFonts w:cs="David" w:hint="cs"/>
          <w:rtl/>
        </w:rPr>
      </w:pPr>
    </w:p>
    <w:p w14:paraId="6D57E779"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6057F82E" w14:textId="77777777" w:rsidR="009F51EF" w:rsidRPr="009F51EF" w:rsidRDefault="009F51EF" w:rsidP="009F51EF">
      <w:pPr>
        <w:bidi/>
        <w:rPr>
          <w:rFonts w:cs="David"/>
          <w:u w:val="single"/>
          <w:rtl/>
        </w:rPr>
      </w:pPr>
    </w:p>
    <w:p w14:paraId="29D8D3DB"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חשבתי שזה מקורי, יצא שלא. </w:t>
      </w:r>
    </w:p>
    <w:p w14:paraId="7E44358C" w14:textId="77777777" w:rsidR="009F51EF" w:rsidRPr="009F51EF" w:rsidRDefault="009F51EF" w:rsidP="009F51EF">
      <w:pPr>
        <w:bidi/>
        <w:ind w:firstLine="512"/>
        <w:rPr>
          <w:rFonts w:cs="David" w:hint="cs"/>
          <w:rtl/>
        </w:rPr>
      </w:pPr>
    </w:p>
    <w:p w14:paraId="19C73685" w14:textId="77777777" w:rsidR="009F51EF" w:rsidRPr="009F51EF" w:rsidRDefault="009F51EF" w:rsidP="009F51EF">
      <w:pPr>
        <w:pStyle w:val="Heading5"/>
        <w:jc w:val="left"/>
        <w:rPr>
          <w:rFonts w:hint="cs"/>
          <w:sz w:val="24"/>
          <w:rtl/>
        </w:rPr>
      </w:pPr>
      <w:proofErr w:type="spellStart"/>
      <w:r w:rsidRPr="009F51EF">
        <w:rPr>
          <w:rFonts w:hint="cs"/>
          <w:sz w:val="24"/>
          <w:u w:val="single"/>
          <w:rtl/>
        </w:rPr>
        <w:t>אסתרינה</w:t>
      </w:r>
      <w:proofErr w:type="spellEnd"/>
      <w:r w:rsidRPr="009F51EF">
        <w:rPr>
          <w:rFonts w:hint="cs"/>
          <w:sz w:val="24"/>
          <w:u w:val="single"/>
          <w:rtl/>
        </w:rPr>
        <w:t xml:space="preserve"> </w:t>
      </w:r>
      <w:proofErr w:type="spellStart"/>
      <w:r w:rsidRPr="009F51EF">
        <w:rPr>
          <w:rFonts w:hint="cs"/>
          <w:sz w:val="24"/>
          <w:u w:val="single"/>
          <w:rtl/>
        </w:rPr>
        <w:t>טרטמן</w:t>
      </w:r>
      <w:proofErr w:type="spellEnd"/>
      <w:r w:rsidRPr="009F51EF">
        <w:rPr>
          <w:rFonts w:hint="cs"/>
          <w:sz w:val="24"/>
          <w:u w:val="single"/>
          <w:rtl/>
        </w:rPr>
        <w:t>:</w:t>
      </w:r>
    </w:p>
    <w:p w14:paraId="0A834D22" w14:textId="77777777" w:rsidR="009F51EF" w:rsidRPr="009F51EF" w:rsidRDefault="009F51EF" w:rsidP="009F51EF">
      <w:pPr>
        <w:pStyle w:val="Heading5"/>
        <w:jc w:val="left"/>
        <w:rPr>
          <w:rFonts w:hint="cs"/>
          <w:sz w:val="24"/>
          <w:rtl/>
        </w:rPr>
      </w:pPr>
    </w:p>
    <w:p w14:paraId="6A32C965" w14:textId="77777777" w:rsidR="009F51EF" w:rsidRPr="009F51EF" w:rsidRDefault="009F51EF" w:rsidP="009F51EF">
      <w:pPr>
        <w:bidi/>
        <w:ind w:firstLine="512"/>
        <w:rPr>
          <w:rFonts w:cs="David" w:hint="cs"/>
          <w:rtl/>
        </w:rPr>
      </w:pPr>
      <w:r w:rsidRPr="009F51EF">
        <w:rPr>
          <w:rFonts w:cs="David" w:hint="cs"/>
          <w:rtl/>
        </w:rPr>
        <w:tab/>
        <w:t xml:space="preserve">אני חוזרת למשפט המפתח שלי, שלצערי הרב אנחנו מאבדים את האמון של ציבור הבוחרים שלנו. למרבה הצער ממצביעים לכל סיעות הבית אנחנו שומעים יותר ויותר אמירות כאלה. אני בטוחה שחבריי, כמוני, עוברים ברחוב, יושבים במקומות כאלה או אחרים, ניגשים אלינו אנשים שאנחנו לא מכירים ומביעים את הצער שלהם על ההתנהלות של הבית. עצם העובדה שיש ויכוח על סוגיה כל כך כואבת </w:t>
      </w:r>
      <w:r w:rsidRPr="009F51EF">
        <w:rPr>
          <w:rFonts w:cs="David"/>
          <w:rtl/>
        </w:rPr>
        <w:t>–</w:t>
      </w:r>
      <w:r w:rsidRPr="009F51EF">
        <w:rPr>
          <w:rFonts w:cs="David" w:hint="cs"/>
          <w:rtl/>
        </w:rPr>
        <w:t xml:space="preserve"> בואו נחזור כמה שנים אחורנית ונחשוב מה האמירה "ביטחון המדינה" עושה לאזרחי ישראל. אנחנו פה נציגים של נבחרי הציבור. ביטחון המדינה זה דבר שהוא נדבך בסיסי בהוויה ובקיום שלנו, ואם אנחנו מגיעים לסוגיה של זילות במושג הזה או הדמיה כזאת או אחרת, מתוך שירות של אינטרס מכוער של ציבור שבדיוק זה מה שלא מעניין אותו, ביטחון המדינה, ואנחנו מגיעים לדיון הזה, איפה ההיגיון? חובתנו לפעול בהיגיון ובהגינות ולקדם את החוק הזה כמו שהוא. תודה. </w:t>
      </w:r>
    </w:p>
    <w:p w14:paraId="396522CD" w14:textId="77777777" w:rsidR="009F51EF" w:rsidRPr="009F51EF" w:rsidRDefault="009F51EF" w:rsidP="009F51EF">
      <w:pPr>
        <w:bidi/>
        <w:ind w:firstLine="512"/>
        <w:rPr>
          <w:rFonts w:cs="David" w:hint="cs"/>
          <w:rtl/>
        </w:rPr>
      </w:pPr>
    </w:p>
    <w:p w14:paraId="77F4D6A8" w14:textId="77777777" w:rsidR="009F51EF" w:rsidRPr="009F51EF" w:rsidRDefault="009F51EF" w:rsidP="009F51EF">
      <w:pPr>
        <w:bidi/>
        <w:rPr>
          <w:rFonts w:cs="David" w:hint="cs"/>
          <w:rtl/>
        </w:rPr>
      </w:pPr>
      <w:r w:rsidRPr="009F51EF">
        <w:rPr>
          <w:rFonts w:cs="David" w:hint="cs"/>
          <w:u w:val="single"/>
          <w:rtl/>
        </w:rPr>
        <w:t>היו"ר דוד טל:</w:t>
      </w:r>
    </w:p>
    <w:p w14:paraId="06DBD01D" w14:textId="77777777" w:rsidR="009F51EF" w:rsidRPr="009F51EF" w:rsidRDefault="009F51EF" w:rsidP="009F51EF">
      <w:pPr>
        <w:bidi/>
        <w:rPr>
          <w:rFonts w:cs="David" w:hint="cs"/>
          <w:rtl/>
        </w:rPr>
      </w:pPr>
    </w:p>
    <w:p w14:paraId="39CB9D5C" w14:textId="77777777" w:rsidR="009F51EF" w:rsidRPr="009F51EF" w:rsidRDefault="009F51EF" w:rsidP="009F51EF">
      <w:pPr>
        <w:bidi/>
        <w:ind w:firstLine="512"/>
        <w:rPr>
          <w:rFonts w:cs="David" w:hint="cs"/>
          <w:rtl/>
        </w:rPr>
      </w:pPr>
      <w:r w:rsidRPr="009F51EF">
        <w:rPr>
          <w:rFonts w:cs="David" w:hint="cs"/>
          <w:rtl/>
        </w:rPr>
        <w:tab/>
        <w:t xml:space="preserve">אני מודה לך מאוד. חבר הכנסת הנדל, בבקשה. </w:t>
      </w:r>
    </w:p>
    <w:p w14:paraId="5360AE6F" w14:textId="77777777" w:rsidR="009F51EF" w:rsidRPr="009F51EF" w:rsidRDefault="009F51EF" w:rsidP="009F51EF">
      <w:pPr>
        <w:bidi/>
        <w:ind w:firstLine="512"/>
        <w:rPr>
          <w:rFonts w:cs="David" w:hint="cs"/>
          <w:rtl/>
        </w:rPr>
      </w:pPr>
    </w:p>
    <w:p w14:paraId="3F10B443"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7EE0434E" w14:textId="77777777" w:rsidR="009F51EF" w:rsidRPr="009F51EF" w:rsidRDefault="009F51EF" w:rsidP="009F51EF">
      <w:pPr>
        <w:bidi/>
        <w:rPr>
          <w:rFonts w:cs="David"/>
          <w:u w:val="single"/>
          <w:rtl/>
        </w:rPr>
      </w:pPr>
    </w:p>
    <w:p w14:paraId="7C8306C9"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חבר הכנסת הנדל וחבר הכנסת לוי הם מאותה סיעה, והם הגישו הצעת חוק דומה. האם אתם מתחרים ביניכם?</w:t>
      </w:r>
    </w:p>
    <w:p w14:paraId="49A84C2C" w14:textId="77777777" w:rsidR="009F51EF" w:rsidRPr="009F51EF" w:rsidRDefault="009F51EF" w:rsidP="009F51EF">
      <w:pPr>
        <w:bidi/>
        <w:ind w:firstLine="512"/>
        <w:rPr>
          <w:rFonts w:cs="David" w:hint="cs"/>
          <w:rtl/>
        </w:rPr>
      </w:pPr>
    </w:p>
    <w:p w14:paraId="587F1743" w14:textId="77777777" w:rsidR="009F51EF" w:rsidRPr="009F51EF" w:rsidRDefault="009F51EF" w:rsidP="009F51EF">
      <w:pPr>
        <w:bidi/>
        <w:rPr>
          <w:rFonts w:cs="David" w:hint="cs"/>
          <w:rtl/>
        </w:rPr>
      </w:pPr>
      <w:r w:rsidRPr="009F51EF">
        <w:rPr>
          <w:rFonts w:cs="David" w:hint="cs"/>
          <w:u w:val="single"/>
          <w:rtl/>
        </w:rPr>
        <w:t>צבי הנדל:</w:t>
      </w:r>
    </w:p>
    <w:p w14:paraId="1EAC5908" w14:textId="77777777" w:rsidR="009F51EF" w:rsidRPr="009F51EF" w:rsidRDefault="009F51EF" w:rsidP="009F51EF">
      <w:pPr>
        <w:bidi/>
        <w:rPr>
          <w:rFonts w:cs="David" w:hint="cs"/>
          <w:rtl/>
        </w:rPr>
      </w:pPr>
    </w:p>
    <w:p w14:paraId="54E04CC4" w14:textId="77777777" w:rsidR="009F51EF" w:rsidRPr="009F51EF" w:rsidRDefault="009F51EF" w:rsidP="009F51EF">
      <w:pPr>
        <w:bidi/>
        <w:ind w:firstLine="512"/>
        <w:rPr>
          <w:rFonts w:cs="David" w:hint="cs"/>
          <w:rtl/>
        </w:rPr>
      </w:pPr>
      <w:r w:rsidRPr="009F51EF">
        <w:rPr>
          <w:rFonts w:cs="David" w:hint="cs"/>
          <w:rtl/>
        </w:rPr>
        <w:tab/>
        <w:t xml:space="preserve">הערתו של חבר הכנסת ברכה נכונה. פעם ראשונה בחיים שזה קורה לי, עשיתי את זה ממניעים טהורים אחרי שקיבלתי אישור מהרב יצחק לוי. </w:t>
      </w:r>
    </w:p>
    <w:p w14:paraId="3BEDD245" w14:textId="77777777" w:rsidR="009F51EF" w:rsidRPr="009F51EF" w:rsidRDefault="009F51EF" w:rsidP="009F51EF">
      <w:pPr>
        <w:bidi/>
        <w:ind w:firstLine="512"/>
        <w:rPr>
          <w:rFonts w:cs="David" w:hint="cs"/>
          <w:rtl/>
        </w:rPr>
      </w:pPr>
    </w:p>
    <w:p w14:paraId="2DA87D74" w14:textId="77777777" w:rsidR="009F51EF" w:rsidRPr="009F51EF" w:rsidRDefault="009F51EF" w:rsidP="009F51EF">
      <w:pPr>
        <w:bidi/>
        <w:ind w:firstLine="512"/>
        <w:rPr>
          <w:rFonts w:cs="David" w:hint="cs"/>
          <w:rtl/>
        </w:rPr>
      </w:pPr>
      <w:r w:rsidRPr="009F51EF">
        <w:rPr>
          <w:rFonts w:cs="David" w:hint="cs"/>
          <w:rtl/>
        </w:rPr>
        <w:t xml:space="preserve">לעצם העניין, בהצעת החוק שלי יש שתי סוגיות שבדרך כלל אני מתנגד להן, ושתיהן נמצאות בחוק הזה. הדבר הראשון זה הקניין של פנסיה. היו לי כבר הזדמנויות בוועדת הכספים לא אחת שסוגיות כאלה עלו, ותמיד, ביחד עם חיים אורון, הובלנו נגד נגיעה בפנסיה, וזה לא השתנה אצלי. למרות שידידי דודו רותם אמר דברים מאוד חשובים, זה נושא חשוב שאני בדרך כלל לא נוגע בו. אני לא נוגע בכלל בסוגיה של החסינות, שזאת סוגיה נוספת שבחוק שלי אין בה נגיעה. הדבר השני הבעייתי הוא שם. אני עושה חוק על שם של אדם, שגם בעיני זה נראה לא נורמאלי, בלי קשר לכך שאין לזה תקדימים. </w:t>
      </w:r>
    </w:p>
    <w:p w14:paraId="33E1A38F" w14:textId="77777777" w:rsidR="009F51EF" w:rsidRPr="009F51EF" w:rsidRDefault="009F51EF" w:rsidP="009F51EF">
      <w:pPr>
        <w:bidi/>
        <w:ind w:firstLine="512"/>
        <w:rPr>
          <w:rFonts w:cs="David" w:hint="cs"/>
          <w:rtl/>
        </w:rPr>
      </w:pPr>
    </w:p>
    <w:p w14:paraId="724C654F" w14:textId="77777777" w:rsidR="009F51EF" w:rsidRPr="009F51EF" w:rsidRDefault="009F51EF" w:rsidP="009F51EF">
      <w:pPr>
        <w:bidi/>
        <w:rPr>
          <w:rFonts w:cs="David" w:hint="cs"/>
          <w:rtl/>
        </w:rPr>
      </w:pPr>
      <w:r w:rsidRPr="009F51EF">
        <w:rPr>
          <w:rFonts w:cs="David" w:hint="cs"/>
          <w:u w:val="single"/>
          <w:rtl/>
        </w:rPr>
        <w:t>היו"ר דוד טל:</w:t>
      </w:r>
    </w:p>
    <w:p w14:paraId="77D78906" w14:textId="77777777" w:rsidR="009F51EF" w:rsidRPr="009F51EF" w:rsidRDefault="009F51EF" w:rsidP="009F51EF">
      <w:pPr>
        <w:bidi/>
        <w:rPr>
          <w:rFonts w:cs="David" w:hint="cs"/>
          <w:rtl/>
        </w:rPr>
      </w:pPr>
    </w:p>
    <w:p w14:paraId="22B098CD" w14:textId="77777777" w:rsidR="009F51EF" w:rsidRPr="009F51EF" w:rsidRDefault="009F51EF" w:rsidP="009F51EF">
      <w:pPr>
        <w:bidi/>
        <w:ind w:firstLine="512"/>
        <w:rPr>
          <w:rFonts w:cs="David" w:hint="cs"/>
          <w:rtl/>
        </w:rPr>
      </w:pPr>
      <w:r w:rsidRPr="009F51EF">
        <w:rPr>
          <w:rFonts w:cs="David" w:hint="cs"/>
          <w:rtl/>
        </w:rPr>
        <w:tab/>
        <w:t xml:space="preserve">אני חושב שיש תקדימים. </w:t>
      </w:r>
    </w:p>
    <w:p w14:paraId="6BE2C06B" w14:textId="77777777" w:rsidR="009F51EF" w:rsidRPr="009F51EF" w:rsidRDefault="009F51EF" w:rsidP="009F51EF">
      <w:pPr>
        <w:bidi/>
        <w:ind w:firstLine="512"/>
        <w:rPr>
          <w:rFonts w:cs="David" w:hint="cs"/>
          <w:rtl/>
        </w:rPr>
      </w:pPr>
    </w:p>
    <w:p w14:paraId="74FCC1CD" w14:textId="77777777" w:rsidR="009F51EF" w:rsidRPr="009F51EF" w:rsidRDefault="009F51EF" w:rsidP="009F51EF">
      <w:pPr>
        <w:bidi/>
        <w:rPr>
          <w:rFonts w:cs="David" w:hint="cs"/>
          <w:rtl/>
        </w:rPr>
      </w:pPr>
      <w:r w:rsidRPr="009F51EF">
        <w:rPr>
          <w:rFonts w:cs="David" w:hint="cs"/>
          <w:u w:val="single"/>
          <w:rtl/>
        </w:rPr>
        <w:t>צבי הנדל:</w:t>
      </w:r>
    </w:p>
    <w:p w14:paraId="1FA3DC45" w14:textId="77777777" w:rsidR="009F51EF" w:rsidRPr="009F51EF" w:rsidRDefault="009F51EF" w:rsidP="009F51EF">
      <w:pPr>
        <w:bidi/>
        <w:rPr>
          <w:rFonts w:cs="David" w:hint="cs"/>
          <w:rtl/>
        </w:rPr>
      </w:pPr>
    </w:p>
    <w:p w14:paraId="6C461436" w14:textId="77777777" w:rsidR="009F51EF" w:rsidRPr="009F51EF" w:rsidRDefault="009F51EF" w:rsidP="009F51EF">
      <w:pPr>
        <w:bidi/>
        <w:ind w:firstLine="512"/>
        <w:rPr>
          <w:rFonts w:cs="David" w:hint="cs"/>
          <w:rtl/>
        </w:rPr>
      </w:pPr>
      <w:r w:rsidRPr="009F51EF">
        <w:rPr>
          <w:rFonts w:cs="David" w:hint="cs"/>
          <w:rtl/>
        </w:rPr>
        <w:tab/>
        <w:t xml:space="preserve"> שבחוק עצמו יש שם של אדם?</w:t>
      </w:r>
    </w:p>
    <w:p w14:paraId="578250F4" w14:textId="77777777" w:rsidR="009F51EF" w:rsidRPr="009F51EF" w:rsidRDefault="009F51EF" w:rsidP="009F51EF">
      <w:pPr>
        <w:bidi/>
        <w:ind w:firstLine="512"/>
        <w:rPr>
          <w:rFonts w:cs="David" w:hint="cs"/>
          <w:rtl/>
        </w:rPr>
      </w:pPr>
    </w:p>
    <w:p w14:paraId="3D688BDD" w14:textId="77777777" w:rsidR="009F51EF" w:rsidRPr="009F51EF" w:rsidRDefault="009F51EF" w:rsidP="009F51EF">
      <w:pPr>
        <w:bidi/>
        <w:rPr>
          <w:rFonts w:cs="David" w:hint="cs"/>
          <w:rtl/>
        </w:rPr>
      </w:pPr>
      <w:r w:rsidRPr="009F51EF">
        <w:rPr>
          <w:rFonts w:cs="David" w:hint="cs"/>
          <w:u w:val="single"/>
          <w:rtl/>
        </w:rPr>
        <w:t>היו"ר דוד טל:</w:t>
      </w:r>
    </w:p>
    <w:p w14:paraId="6ECA7459" w14:textId="77777777" w:rsidR="009F51EF" w:rsidRPr="009F51EF" w:rsidRDefault="009F51EF" w:rsidP="009F51EF">
      <w:pPr>
        <w:bidi/>
        <w:rPr>
          <w:rFonts w:cs="David" w:hint="cs"/>
          <w:rtl/>
        </w:rPr>
      </w:pPr>
    </w:p>
    <w:p w14:paraId="67DE7D14" w14:textId="77777777" w:rsidR="009F51EF" w:rsidRPr="009F51EF" w:rsidRDefault="009F51EF" w:rsidP="009F51EF">
      <w:pPr>
        <w:bidi/>
        <w:ind w:firstLine="512"/>
        <w:rPr>
          <w:rFonts w:cs="David" w:hint="cs"/>
          <w:rtl/>
        </w:rPr>
      </w:pPr>
      <w:r w:rsidRPr="009F51EF">
        <w:rPr>
          <w:rFonts w:cs="David" w:hint="cs"/>
          <w:rtl/>
        </w:rPr>
        <w:tab/>
        <w:t xml:space="preserve">לא, אבל עשו חוק לאדם מסוים. </w:t>
      </w:r>
    </w:p>
    <w:p w14:paraId="5D71671E" w14:textId="77777777" w:rsidR="009F51EF" w:rsidRPr="009F51EF" w:rsidRDefault="009F51EF" w:rsidP="009F51EF">
      <w:pPr>
        <w:bidi/>
        <w:ind w:firstLine="512"/>
        <w:rPr>
          <w:rFonts w:cs="David" w:hint="cs"/>
          <w:rtl/>
        </w:rPr>
      </w:pPr>
    </w:p>
    <w:p w14:paraId="628DD797"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7694B90F" w14:textId="77777777" w:rsidR="009F51EF" w:rsidRPr="009F51EF" w:rsidRDefault="009F51EF" w:rsidP="009F51EF">
      <w:pPr>
        <w:bidi/>
        <w:rPr>
          <w:rFonts w:ascii="Arial" w:hAnsi="Arial" w:cs="David" w:hint="cs"/>
          <w:u w:val="single"/>
          <w:rtl/>
        </w:rPr>
      </w:pPr>
    </w:p>
    <w:p w14:paraId="428C624B" w14:textId="77777777" w:rsidR="009F51EF" w:rsidRPr="009F51EF" w:rsidRDefault="009F51EF" w:rsidP="009F51EF">
      <w:pPr>
        <w:bidi/>
        <w:ind w:firstLine="512"/>
        <w:rPr>
          <w:rFonts w:cs="David" w:hint="cs"/>
          <w:rtl/>
        </w:rPr>
      </w:pPr>
      <w:r w:rsidRPr="009F51EF">
        <w:rPr>
          <w:rFonts w:ascii="Arial" w:hAnsi="Arial" w:cs="David" w:hint="cs"/>
          <w:rtl/>
        </w:rPr>
        <w:tab/>
        <w:t xml:space="preserve"> </w:t>
      </w:r>
      <w:r w:rsidRPr="009F51EF">
        <w:rPr>
          <w:rFonts w:cs="David" w:hint="cs"/>
          <w:rtl/>
        </w:rPr>
        <w:t xml:space="preserve">רוצח ראש הממשלה. </w:t>
      </w:r>
    </w:p>
    <w:p w14:paraId="1EA3BC2D" w14:textId="77777777" w:rsidR="009F51EF" w:rsidRPr="009F51EF" w:rsidRDefault="009F51EF" w:rsidP="009F51EF">
      <w:pPr>
        <w:bidi/>
        <w:ind w:firstLine="512"/>
        <w:rPr>
          <w:rFonts w:cs="David" w:hint="cs"/>
          <w:rtl/>
        </w:rPr>
      </w:pPr>
    </w:p>
    <w:p w14:paraId="0A76D787" w14:textId="77777777" w:rsidR="009F51EF" w:rsidRPr="009F51EF" w:rsidRDefault="009F51EF" w:rsidP="009F51EF">
      <w:pPr>
        <w:bidi/>
        <w:rPr>
          <w:rFonts w:cs="David" w:hint="cs"/>
          <w:rtl/>
        </w:rPr>
      </w:pPr>
      <w:r w:rsidRPr="009F51EF">
        <w:rPr>
          <w:rFonts w:cs="David" w:hint="cs"/>
          <w:u w:val="single"/>
          <w:rtl/>
        </w:rPr>
        <w:t>היו"ר דוד טל:</w:t>
      </w:r>
    </w:p>
    <w:p w14:paraId="0C370CF8" w14:textId="77777777" w:rsidR="009F51EF" w:rsidRPr="009F51EF" w:rsidRDefault="009F51EF" w:rsidP="009F51EF">
      <w:pPr>
        <w:bidi/>
        <w:rPr>
          <w:rFonts w:cs="David" w:hint="cs"/>
          <w:rtl/>
        </w:rPr>
      </w:pPr>
    </w:p>
    <w:p w14:paraId="36F93F0A" w14:textId="77777777" w:rsidR="009F51EF" w:rsidRPr="009F51EF" w:rsidRDefault="009F51EF" w:rsidP="009F51EF">
      <w:pPr>
        <w:bidi/>
        <w:ind w:firstLine="512"/>
        <w:rPr>
          <w:rFonts w:cs="David" w:hint="cs"/>
          <w:rtl/>
        </w:rPr>
      </w:pPr>
      <w:r w:rsidRPr="009F51EF">
        <w:rPr>
          <w:rFonts w:cs="David" w:hint="cs"/>
          <w:rtl/>
        </w:rPr>
        <w:tab/>
        <w:t xml:space="preserve">ולהבדיל אלף אלפי הבדלות, אריה </w:t>
      </w:r>
      <w:proofErr w:type="spellStart"/>
      <w:r w:rsidRPr="009F51EF">
        <w:rPr>
          <w:rFonts w:cs="David" w:hint="cs"/>
          <w:rtl/>
        </w:rPr>
        <w:t>דרעי</w:t>
      </w:r>
      <w:proofErr w:type="spellEnd"/>
      <w:r w:rsidRPr="009F51EF">
        <w:rPr>
          <w:rFonts w:cs="David" w:hint="cs"/>
          <w:rtl/>
        </w:rPr>
        <w:t xml:space="preserve">. </w:t>
      </w:r>
    </w:p>
    <w:p w14:paraId="12F43E46" w14:textId="77777777" w:rsidR="009F51EF" w:rsidRPr="009F51EF" w:rsidRDefault="009F51EF" w:rsidP="009F51EF">
      <w:pPr>
        <w:bidi/>
        <w:ind w:firstLine="512"/>
        <w:rPr>
          <w:rFonts w:cs="David" w:hint="cs"/>
          <w:rtl/>
        </w:rPr>
      </w:pPr>
    </w:p>
    <w:p w14:paraId="3F05BC87" w14:textId="77777777" w:rsidR="009F51EF" w:rsidRPr="009F51EF" w:rsidRDefault="009F51EF" w:rsidP="009F51EF">
      <w:pPr>
        <w:bidi/>
        <w:rPr>
          <w:rFonts w:cs="David" w:hint="cs"/>
          <w:rtl/>
        </w:rPr>
      </w:pPr>
      <w:r w:rsidRPr="009F51EF">
        <w:rPr>
          <w:rFonts w:cs="David" w:hint="cs"/>
          <w:u w:val="single"/>
          <w:rtl/>
        </w:rPr>
        <w:t>צבי הנדל:</w:t>
      </w:r>
    </w:p>
    <w:p w14:paraId="5A1E4A41" w14:textId="77777777" w:rsidR="009F51EF" w:rsidRPr="009F51EF" w:rsidRDefault="009F51EF" w:rsidP="009F51EF">
      <w:pPr>
        <w:bidi/>
        <w:rPr>
          <w:rFonts w:cs="David" w:hint="cs"/>
          <w:rtl/>
        </w:rPr>
      </w:pPr>
    </w:p>
    <w:p w14:paraId="571376D4" w14:textId="77777777" w:rsidR="009F51EF" w:rsidRPr="009F51EF" w:rsidRDefault="009F51EF" w:rsidP="009F51EF">
      <w:pPr>
        <w:bidi/>
        <w:ind w:firstLine="512"/>
        <w:rPr>
          <w:rFonts w:cs="David" w:hint="cs"/>
          <w:rtl/>
        </w:rPr>
      </w:pPr>
      <w:r w:rsidRPr="009F51EF">
        <w:rPr>
          <w:rFonts w:cs="David" w:hint="cs"/>
          <w:rtl/>
        </w:rPr>
        <w:tab/>
        <w:t xml:space="preserve"> לפעמים יש ברקע מצב שאתה יודע למה עושים את החוק, אבל לא עושים את זה מהמקפצה, ואני, לפי הביטוי העממי, עושה מהמקפצה, אני רושם את השם. אני עושה את זה בדיוק בגלל שאני רוצה </w:t>
      </w:r>
      <w:proofErr w:type="spellStart"/>
      <w:r w:rsidRPr="009F51EF">
        <w:rPr>
          <w:rFonts w:cs="David" w:hint="cs"/>
          <w:rtl/>
        </w:rPr>
        <w:t>להחריג</w:t>
      </w:r>
      <w:proofErr w:type="spellEnd"/>
      <w:r w:rsidRPr="009F51EF">
        <w:rPr>
          <w:rFonts w:cs="David" w:hint="cs"/>
          <w:rtl/>
        </w:rPr>
        <w:t xml:space="preserve"> את הסוגיה הזאת מכל סיטואציה אחרת. אני רוצה שיהיה ברור שהפעם, למרות שמקובל לא לגעת בפנסיה, אני מדבר על סוגיה שבה מדובר שהאדם קיבל מאות אלפי דולרים. הוא לא רוצה להגן על חפותו, זאת בעיה שלו. בגלל שאני חושב שזאת סוגיה חריגה מאוד, לכן אני לא רוצה שמישהו יביא את זה כתקדים, ולכן אני רושם שזה האדם הזה. אני לא כל כך מתקומם נגד החקיקה של ידידי דודו רותם, פרט לעניין של חבר כנסת שמחר השלטון יכול לעשות בו חוכא </w:t>
      </w:r>
      <w:proofErr w:type="spellStart"/>
      <w:r w:rsidRPr="009F51EF">
        <w:rPr>
          <w:rFonts w:cs="David" w:hint="cs"/>
          <w:rtl/>
        </w:rPr>
        <w:t>ואתלולא</w:t>
      </w:r>
      <w:proofErr w:type="spellEnd"/>
      <w:r w:rsidRPr="009F51EF">
        <w:rPr>
          <w:rFonts w:cs="David" w:hint="cs"/>
          <w:rtl/>
        </w:rPr>
        <w:t xml:space="preserve">, וכמה הוא תמים אם הוא חושב שהשלטון לא יכול לעשות מחבר הכנסת קרקס. פרט לזה, בעיקרון אני חושב שיש בזה הרבה. בשביל לא להיכנס לוויכוח הזה ובגלל שבדרך כלל גם אני מתנגד, רשמתי שם, ואני מדבר על פנסיה רק לגביו. אם הוא ירצה לפעול כנגד העניין הזה, אדרבה, שישוב לארץ, שילך לבית-משפט ויכול להיות שהוא יצא זכאי. אבל כרגע, הפרסומים שנעשו בשם המוסד והשב"כ מדברים על מאות אלפי דולרים רק דרך צינור אחד של חלפן הכספים, של נהג המונית, ויש עוד כספים שהם לא יודעים את המספרים המדויקים, ואני כמו מטומטם משלם לו שכר, למרות שבזמן מלחמה הוא עשה את מה שהוא עשה. </w:t>
      </w:r>
    </w:p>
    <w:p w14:paraId="20C28D57" w14:textId="77777777" w:rsidR="009F51EF" w:rsidRPr="009F51EF" w:rsidRDefault="009F51EF" w:rsidP="009F51EF">
      <w:pPr>
        <w:bidi/>
        <w:ind w:firstLine="512"/>
        <w:rPr>
          <w:rFonts w:cs="David" w:hint="cs"/>
          <w:rtl/>
        </w:rPr>
      </w:pPr>
    </w:p>
    <w:p w14:paraId="62B512C7"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579E43C5" w14:textId="77777777" w:rsidR="009F51EF" w:rsidRPr="009F51EF" w:rsidRDefault="009F51EF" w:rsidP="009F51EF">
      <w:pPr>
        <w:bidi/>
        <w:rPr>
          <w:rFonts w:cs="David"/>
          <w:u w:val="single"/>
          <w:rtl/>
        </w:rPr>
      </w:pPr>
    </w:p>
    <w:p w14:paraId="6D9AB07C" w14:textId="77777777" w:rsidR="009F51EF" w:rsidRPr="009F51EF" w:rsidRDefault="009F51EF" w:rsidP="009F51EF">
      <w:pPr>
        <w:bidi/>
        <w:ind w:firstLine="512"/>
        <w:rPr>
          <w:rFonts w:cs="David" w:hint="cs"/>
          <w:rtl/>
        </w:rPr>
      </w:pPr>
      <w:r w:rsidRPr="009F51EF">
        <w:rPr>
          <w:rFonts w:cs="David"/>
          <w:rtl/>
        </w:rPr>
        <w:tab/>
      </w:r>
      <w:r w:rsidRPr="009F51EF">
        <w:rPr>
          <w:rFonts w:cs="David" w:hint="cs"/>
          <w:rtl/>
        </w:rPr>
        <w:t xml:space="preserve"> אתה לא משלם לו. </w:t>
      </w:r>
    </w:p>
    <w:p w14:paraId="62716FAB" w14:textId="77777777" w:rsidR="009F51EF" w:rsidRPr="009F51EF" w:rsidRDefault="009F51EF" w:rsidP="009F51EF">
      <w:pPr>
        <w:bidi/>
        <w:ind w:firstLine="512"/>
        <w:rPr>
          <w:rFonts w:cs="David" w:hint="cs"/>
          <w:rtl/>
        </w:rPr>
      </w:pPr>
    </w:p>
    <w:p w14:paraId="34D5DF3E" w14:textId="77777777" w:rsidR="009F51EF" w:rsidRPr="009F51EF" w:rsidRDefault="009F51EF" w:rsidP="009F51EF">
      <w:pPr>
        <w:bidi/>
        <w:rPr>
          <w:rFonts w:cs="David" w:hint="cs"/>
          <w:rtl/>
        </w:rPr>
      </w:pPr>
      <w:r w:rsidRPr="009F51EF">
        <w:rPr>
          <w:rFonts w:cs="David" w:hint="cs"/>
          <w:u w:val="single"/>
          <w:rtl/>
        </w:rPr>
        <w:t>היו"ר דוד טל:</w:t>
      </w:r>
    </w:p>
    <w:p w14:paraId="0BE22B7D" w14:textId="77777777" w:rsidR="009F51EF" w:rsidRPr="009F51EF" w:rsidRDefault="009F51EF" w:rsidP="009F51EF">
      <w:pPr>
        <w:bidi/>
        <w:rPr>
          <w:rFonts w:cs="David" w:hint="cs"/>
          <w:rtl/>
        </w:rPr>
      </w:pPr>
    </w:p>
    <w:p w14:paraId="7EAB0557" w14:textId="77777777" w:rsidR="009F51EF" w:rsidRPr="009F51EF" w:rsidRDefault="009F51EF" w:rsidP="009F51EF">
      <w:pPr>
        <w:bidi/>
        <w:ind w:firstLine="512"/>
        <w:rPr>
          <w:rFonts w:cs="David" w:hint="cs"/>
          <w:rtl/>
        </w:rPr>
      </w:pPr>
      <w:r w:rsidRPr="009F51EF">
        <w:rPr>
          <w:rFonts w:cs="David" w:hint="cs"/>
          <w:rtl/>
        </w:rPr>
        <w:tab/>
        <w:t xml:space="preserve">חבר הכנסת הנדל, אדוני יסכים להוריד את השם </w:t>
      </w:r>
      <w:proofErr w:type="spellStart"/>
      <w:r w:rsidRPr="009F51EF">
        <w:rPr>
          <w:rFonts w:cs="David" w:hint="cs"/>
          <w:rtl/>
        </w:rPr>
        <w:t>עזמי</w:t>
      </w:r>
      <w:proofErr w:type="spellEnd"/>
      <w:r w:rsidRPr="009F51EF">
        <w:rPr>
          <w:rFonts w:cs="David" w:hint="cs"/>
          <w:rtl/>
        </w:rPr>
        <w:t xml:space="preserve"> בשארה מהצעת החוק? תשאיר את ההתאמות, אבל שיהיה על גבי כל חברי הכנסת, שחבר כנסת שדרוש לחקירה והסתלק, אולי אפשר אז לומר שעד שלא ישוב אנחנו נעכב לו. צריך לשאול על כך את היועצת המשפטית. </w:t>
      </w:r>
    </w:p>
    <w:p w14:paraId="01F8DDE2" w14:textId="77777777" w:rsidR="009F51EF" w:rsidRPr="009F51EF" w:rsidRDefault="009F51EF" w:rsidP="009F51EF">
      <w:pPr>
        <w:bidi/>
        <w:ind w:firstLine="512"/>
        <w:rPr>
          <w:rFonts w:cs="David" w:hint="cs"/>
          <w:rtl/>
        </w:rPr>
      </w:pPr>
    </w:p>
    <w:p w14:paraId="4364E392" w14:textId="77777777" w:rsidR="009F51EF" w:rsidRPr="009F51EF" w:rsidRDefault="009F51EF" w:rsidP="009F51EF">
      <w:pPr>
        <w:bidi/>
        <w:rPr>
          <w:rFonts w:cs="David" w:hint="cs"/>
          <w:rtl/>
        </w:rPr>
      </w:pPr>
      <w:r w:rsidRPr="009F51EF">
        <w:rPr>
          <w:rFonts w:cs="David" w:hint="cs"/>
          <w:u w:val="single"/>
          <w:rtl/>
        </w:rPr>
        <w:t>צבי הנדל:</w:t>
      </w:r>
    </w:p>
    <w:p w14:paraId="107B21ED" w14:textId="77777777" w:rsidR="009F51EF" w:rsidRPr="009F51EF" w:rsidRDefault="009F51EF" w:rsidP="009F51EF">
      <w:pPr>
        <w:bidi/>
        <w:rPr>
          <w:rFonts w:cs="David" w:hint="cs"/>
          <w:rtl/>
        </w:rPr>
      </w:pPr>
    </w:p>
    <w:p w14:paraId="5ED128F5" w14:textId="77777777" w:rsidR="009F51EF" w:rsidRPr="009F51EF" w:rsidRDefault="009F51EF" w:rsidP="009F51EF">
      <w:pPr>
        <w:bidi/>
        <w:ind w:firstLine="512"/>
        <w:rPr>
          <w:rFonts w:cs="David" w:hint="cs"/>
          <w:rtl/>
        </w:rPr>
      </w:pPr>
      <w:r w:rsidRPr="009F51EF">
        <w:rPr>
          <w:rFonts w:cs="David" w:hint="cs"/>
          <w:rtl/>
        </w:rPr>
        <w:tab/>
        <w:t xml:space="preserve"> כוונותיי ברורות. </w:t>
      </w:r>
    </w:p>
    <w:p w14:paraId="191D311F" w14:textId="77777777" w:rsidR="009F51EF" w:rsidRPr="009F51EF" w:rsidRDefault="009F51EF" w:rsidP="009F51EF">
      <w:pPr>
        <w:bidi/>
        <w:ind w:firstLine="512"/>
        <w:rPr>
          <w:rFonts w:cs="David" w:hint="cs"/>
          <w:rtl/>
        </w:rPr>
      </w:pPr>
    </w:p>
    <w:p w14:paraId="0FF23E3E" w14:textId="77777777" w:rsidR="009F51EF" w:rsidRPr="009F51EF" w:rsidRDefault="009F51EF" w:rsidP="009F51EF">
      <w:pPr>
        <w:bidi/>
        <w:rPr>
          <w:rFonts w:cs="David" w:hint="cs"/>
          <w:rtl/>
        </w:rPr>
      </w:pPr>
      <w:r w:rsidRPr="009F51EF">
        <w:rPr>
          <w:rFonts w:cs="David" w:hint="cs"/>
          <w:u w:val="single"/>
          <w:rtl/>
        </w:rPr>
        <w:t>היו"ר דוד טל:</w:t>
      </w:r>
    </w:p>
    <w:p w14:paraId="5B4A8B0B" w14:textId="77777777" w:rsidR="009F51EF" w:rsidRPr="009F51EF" w:rsidRDefault="009F51EF" w:rsidP="009F51EF">
      <w:pPr>
        <w:bidi/>
        <w:rPr>
          <w:rFonts w:cs="David" w:hint="cs"/>
          <w:rtl/>
        </w:rPr>
      </w:pPr>
    </w:p>
    <w:p w14:paraId="55C4F984" w14:textId="77777777" w:rsidR="009F51EF" w:rsidRPr="009F51EF" w:rsidRDefault="009F51EF" w:rsidP="009F51EF">
      <w:pPr>
        <w:bidi/>
        <w:ind w:firstLine="512"/>
        <w:rPr>
          <w:rFonts w:cs="David" w:hint="cs"/>
          <w:rtl/>
        </w:rPr>
      </w:pPr>
      <w:r w:rsidRPr="009F51EF">
        <w:rPr>
          <w:rFonts w:cs="David" w:hint="cs"/>
          <w:rtl/>
        </w:rPr>
        <w:tab/>
        <w:t xml:space="preserve">אבל אז לפחות לא מדברים על </w:t>
      </w:r>
      <w:proofErr w:type="spellStart"/>
      <w:r w:rsidRPr="009F51EF">
        <w:rPr>
          <w:rFonts w:cs="David" w:hint="cs"/>
          <w:rtl/>
        </w:rPr>
        <w:t>עזמי</w:t>
      </w:r>
      <w:proofErr w:type="spellEnd"/>
      <w:r w:rsidRPr="009F51EF">
        <w:rPr>
          <w:rFonts w:cs="David" w:hint="cs"/>
          <w:rtl/>
        </w:rPr>
        <w:t xml:space="preserve"> בשארה, מדברים על כל חברי הכנסת. </w:t>
      </w:r>
    </w:p>
    <w:p w14:paraId="00A5129A" w14:textId="77777777" w:rsidR="009F51EF" w:rsidRPr="009F51EF" w:rsidRDefault="009F51EF" w:rsidP="009F51EF">
      <w:pPr>
        <w:bidi/>
        <w:ind w:firstLine="512"/>
        <w:rPr>
          <w:rFonts w:cs="David" w:hint="cs"/>
          <w:rtl/>
        </w:rPr>
      </w:pPr>
    </w:p>
    <w:p w14:paraId="57C742A9" w14:textId="77777777" w:rsidR="009F51EF" w:rsidRPr="009F51EF" w:rsidRDefault="009F51EF" w:rsidP="009F51EF">
      <w:pPr>
        <w:bidi/>
        <w:rPr>
          <w:rFonts w:cs="David" w:hint="cs"/>
          <w:rtl/>
        </w:rPr>
      </w:pPr>
      <w:r w:rsidRPr="009F51EF">
        <w:rPr>
          <w:rFonts w:cs="David" w:hint="cs"/>
          <w:u w:val="single"/>
          <w:rtl/>
        </w:rPr>
        <w:t>צבי הנדל:</w:t>
      </w:r>
    </w:p>
    <w:p w14:paraId="12552763" w14:textId="77777777" w:rsidR="009F51EF" w:rsidRPr="009F51EF" w:rsidRDefault="009F51EF" w:rsidP="009F51EF">
      <w:pPr>
        <w:bidi/>
        <w:rPr>
          <w:rFonts w:cs="David" w:hint="cs"/>
          <w:rtl/>
        </w:rPr>
      </w:pPr>
    </w:p>
    <w:p w14:paraId="67D4C5AC" w14:textId="77777777" w:rsidR="009F51EF" w:rsidRPr="009F51EF" w:rsidRDefault="009F51EF" w:rsidP="009F51EF">
      <w:pPr>
        <w:bidi/>
        <w:ind w:firstLine="512"/>
        <w:rPr>
          <w:rFonts w:cs="David" w:hint="cs"/>
          <w:rtl/>
        </w:rPr>
      </w:pPr>
      <w:r w:rsidRPr="009F51EF">
        <w:rPr>
          <w:rFonts w:cs="David" w:hint="cs"/>
          <w:rtl/>
        </w:rPr>
        <w:tab/>
        <w:t xml:space="preserve">אני מבין את הבעייתיות שהיועצת המשפטית הזכירה פה, אבל אני לא מאמין שאפשר לרבע את המעגל. אני חושב שבמקרה הזאת לא חלים כל חוקי היסוד שאת מדברת עליהם, כי זה עניין ספציפי. אני חושב שאם בית המשפט הגבוה לצדק אמר שיש מטרה ראויה, במקרים הרבה פחות ראויים, ואני מדבר על השנים האחרונות שאין חולק במדינה, למעט כמה סהרוריים קיצוניים, שהם לא היו מטרה ראויה ובית המשפט פסק שזאת מטרה ראויה, אז בוודאי שהסוגיה הזאת עומדת בקריטריון של מטרה ראויה. אדם בורח, קיבל הון תועפות, סיכן את המדינה בזמן מדינה. הוא חריג לגמרי. </w:t>
      </w:r>
    </w:p>
    <w:p w14:paraId="68B046FA" w14:textId="77777777" w:rsidR="009F51EF" w:rsidRPr="009F51EF" w:rsidRDefault="009F51EF" w:rsidP="009F51EF">
      <w:pPr>
        <w:bidi/>
        <w:ind w:firstLine="512"/>
        <w:rPr>
          <w:rFonts w:cs="David" w:hint="cs"/>
          <w:rtl/>
        </w:rPr>
      </w:pPr>
    </w:p>
    <w:p w14:paraId="4D9FC973" w14:textId="77777777" w:rsidR="009F51EF" w:rsidRPr="009F51EF" w:rsidRDefault="009F51EF" w:rsidP="009F51EF">
      <w:pPr>
        <w:bidi/>
        <w:rPr>
          <w:rFonts w:cs="David" w:hint="cs"/>
          <w:rtl/>
        </w:rPr>
      </w:pPr>
      <w:r w:rsidRPr="009F51EF">
        <w:rPr>
          <w:rFonts w:cs="David" w:hint="cs"/>
          <w:u w:val="single"/>
          <w:rtl/>
        </w:rPr>
        <w:t>ראובן ריבלין:</w:t>
      </w:r>
    </w:p>
    <w:p w14:paraId="06001873" w14:textId="77777777" w:rsidR="009F51EF" w:rsidRPr="009F51EF" w:rsidRDefault="009F51EF" w:rsidP="009F51EF">
      <w:pPr>
        <w:bidi/>
        <w:rPr>
          <w:rFonts w:cs="David" w:hint="cs"/>
          <w:rtl/>
        </w:rPr>
      </w:pPr>
    </w:p>
    <w:p w14:paraId="4CB694D2" w14:textId="77777777" w:rsidR="009F51EF" w:rsidRPr="009F51EF" w:rsidRDefault="009F51EF" w:rsidP="009F51EF">
      <w:pPr>
        <w:bidi/>
        <w:ind w:firstLine="512"/>
        <w:rPr>
          <w:rFonts w:cs="David" w:hint="cs"/>
          <w:rtl/>
        </w:rPr>
      </w:pPr>
      <w:r w:rsidRPr="009F51EF">
        <w:rPr>
          <w:rFonts w:cs="David" w:hint="cs"/>
          <w:rtl/>
        </w:rPr>
        <w:tab/>
        <w:t xml:space="preserve"> הוא הוכרז עבריין נמלט?</w:t>
      </w:r>
    </w:p>
    <w:p w14:paraId="13781A1A" w14:textId="77777777" w:rsidR="009F51EF" w:rsidRPr="009F51EF" w:rsidRDefault="009F51EF" w:rsidP="009F51EF">
      <w:pPr>
        <w:bidi/>
        <w:ind w:firstLine="512"/>
        <w:rPr>
          <w:rFonts w:cs="David" w:hint="cs"/>
          <w:rtl/>
        </w:rPr>
      </w:pPr>
    </w:p>
    <w:p w14:paraId="018E1ACF"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43A735FD" w14:textId="77777777" w:rsidR="009F51EF" w:rsidRPr="009F51EF" w:rsidRDefault="009F51EF" w:rsidP="009F51EF">
      <w:pPr>
        <w:bidi/>
        <w:rPr>
          <w:rFonts w:ascii="Arial" w:hAnsi="Arial" w:cs="David" w:hint="cs"/>
          <w:u w:val="single"/>
          <w:rtl/>
        </w:rPr>
      </w:pPr>
    </w:p>
    <w:p w14:paraId="00CF0CFF" w14:textId="77777777" w:rsidR="009F51EF" w:rsidRPr="009F51EF" w:rsidRDefault="009F51EF" w:rsidP="009F51EF">
      <w:pPr>
        <w:bidi/>
        <w:ind w:firstLine="512"/>
        <w:rPr>
          <w:rFonts w:cs="David" w:hint="cs"/>
          <w:rtl/>
        </w:rPr>
      </w:pPr>
      <w:r w:rsidRPr="009F51EF">
        <w:rPr>
          <w:rFonts w:ascii="Arial" w:hAnsi="Arial" w:cs="David" w:hint="cs"/>
          <w:rtl/>
        </w:rPr>
        <w:tab/>
        <w:t xml:space="preserve"> </w:t>
      </w:r>
      <w:r w:rsidRPr="009F51EF">
        <w:rPr>
          <w:rFonts w:cs="David" w:hint="cs"/>
          <w:rtl/>
        </w:rPr>
        <w:t xml:space="preserve">לא. </w:t>
      </w:r>
    </w:p>
    <w:p w14:paraId="223248AA" w14:textId="77777777" w:rsidR="009F51EF" w:rsidRPr="009F51EF" w:rsidRDefault="009F51EF" w:rsidP="009F51EF">
      <w:pPr>
        <w:bidi/>
        <w:ind w:firstLine="512"/>
        <w:rPr>
          <w:rFonts w:cs="David" w:hint="cs"/>
          <w:rtl/>
        </w:rPr>
      </w:pPr>
    </w:p>
    <w:p w14:paraId="7E1A53CF" w14:textId="77777777" w:rsidR="009F51EF" w:rsidRPr="009F51EF" w:rsidRDefault="009F51EF" w:rsidP="009F51EF">
      <w:pPr>
        <w:bidi/>
        <w:rPr>
          <w:rFonts w:cs="David" w:hint="cs"/>
          <w:rtl/>
        </w:rPr>
      </w:pPr>
      <w:r w:rsidRPr="009F51EF">
        <w:rPr>
          <w:rFonts w:cs="David" w:hint="cs"/>
          <w:u w:val="single"/>
          <w:rtl/>
        </w:rPr>
        <w:t>היו"ר דוד טל:</w:t>
      </w:r>
    </w:p>
    <w:p w14:paraId="530E1E6D" w14:textId="77777777" w:rsidR="009F51EF" w:rsidRPr="009F51EF" w:rsidRDefault="009F51EF" w:rsidP="009F51EF">
      <w:pPr>
        <w:bidi/>
        <w:rPr>
          <w:rFonts w:cs="David" w:hint="cs"/>
          <w:rtl/>
        </w:rPr>
      </w:pPr>
    </w:p>
    <w:p w14:paraId="5FB22552" w14:textId="77777777" w:rsidR="009F51EF" w:rsidRPr="009F51EF" w:rsidRDefault="009F51EF" w:rsidP="009F51EF">
      <w:pPr>
        <w:bidi/>
        <w:ind w:firstLine="512"/>
        <w:rPr>
          <w:rFonts w:cs="David" w:hint="cs"/>
          <w:rtl/>
        </w:rPr>
      </w:pPr>
      <w:r w:rsidRPr="009F51EF">
        <w:rPr>
          <w:rFonts w:cs="David" w:hint="cs"/>
          <w:rtl/>
        </w:rPr>
        <w:tab/>
        <w:t xml:space="preserve">יש מכתב של היועץ המשפטי לממשלה, שסיכמו אתו שהוא יבוא לחקירה נוספת והוא אמר שהוא יוצא לחוץ-לארץ והוא ישוב, והוא יצא ולא שב. לכן חשבתי שאולי נכון בהצעת החוק של הנדל למחוק את השם בשארה ולומר שמי שמבוקש לחקירה ויצא </w:t>
      </w:r>
      <w:r w:rsidRPr="009F51EF">
        <w:rPr>
          <w:rFonts w:cs="David"/>
          <w:rtl/>
        </w:rPr>
        <w:t>–</w:t>
      </w:r>
      <w:r w:rsidRPr="009F51EF">
        <w:rPr>
          <w:rFonts w:cs="David" w:hint="cs"/>
          <w:rtl/>
        </w:rPr>
        <w:t xml:space="preserve"> עד שהוא לא ישוב אולי יהיה אפשר לעכב לו. </w:t>
      </w:r>
    </w:p>
    <w:p w14:paraId="504E9FF1" w14:textId="77777777" w:rsidR="009F51EF" w:rsidRPr="009F51EF" w:rsidRDefault="009F51EF" w:rsidP="009F51EF">
      <w:pPr>
        <w:bidi/>
        <w:ind w:firstLine="512"/>
        <w:rPr>
          <w:rFonts w:cs="David" w:hint="cs"/>
          <w:rtl/>
        </w:rPr>
      </w:pPr>
    </w:p>
    <w:p w14:paraId="735AC2A1" w14:textId="77777777" w:rsidR="009F51EF" w:rsidRPr="009F51EF" w:rsidRDefault="009F51EF" w:rsidP="009F51EF">
      <w:pPr>
        <w:bidi/>
        <w:rPr>
          <w:rFonts w:cs="David" w:hint="cs"/>
          <w:rtl/>
        </w:rPr>
      </w:pPr>
      <w:r w:rsidRPr="009F51EF">
        <w:rPr>
          <w:rFonts w:cs="David" w:hint="cs"/>
          <w:u w:val="single"/>
          <w:rtl/>
        </w:rPr>
        <w:t>צבי הנדל:</w:t>
      </w:r>
    </w:p>
    <w:p w14:paraId="7BE991C5" w14:textId="77777777" w:rsidR="009F51EF" w:rsidRPr="009F51EF" w:rsidRDefault="009F51EF" w:rsidP="009F51EF">
      <w:pPr>
        <w:bidi/>
        <w:rPr>
          <w:rFonts w:cs="David" w:hint="cs"/>
          <w:rtl/>
        </w:rPr>
      </w:pPr>
    </w:p>
    <w:p w14:paraId="4A8A395D" w14:textId="77777777" w:rsidR="009F51EF" w:rsidRPr="009F51EF" w:rsidRDefault="009F51EF" w:rsidP="009F51EF">
      <w:pPr>
        <w:bidi/>
        <w:ind w:firstLine="512"/>
        <w:rPr>
          <w:rFonts w:cs="David" w:hint="cs"/>
          <w:rtl/>
        </w:rPr>
      </w:pPr>
      <w:r w:rsidRPr="009F51EF">
        <w:rPr>
          <w:rFonts w:cs="David" w:hint="cs"/>
          <w:rtl/>
        </w:rPr>
        <w:tab/>
        <w:t xml:space="preserve"> אם אפשר לפתור את זה בכל דרך שהיא, אין לי בעיה. </w:t>
      </w:r>
    </w:p>
    <w:p w14:paraId="33C775EF" w14:textId="77777777" w:rsidR="009F51EF" w:rsidRPr="009F51EF" w:rsidRDefault="009F51EF" w:rsidP="009F51EF">
      <w:pPr>
        <w:bidi/>
        <w:ind w:firstLine="512"/>
        <w:rPr>
          <w:rFonts w:cs="David" w:hint="cs"/>
          <w:rtl/>
        </w:rPr>
      </w:pPr>
    </w:p>
    <w:p w14:paraId="060420CD" w14:textId="77777777" w:rsidR="009F51EF" w:rsidRDefault="009F51EF" w:rsidP="009F51EF">
      <w:pPr>
        <w:bidi/>
        <w:rPr>
          <w:rFonts w:cs="David" w:hint="cs"/>
          <w:u w:val="single"/>
          <w:rtl/>
        </w:rPr>
      </w:pPr>
    </w:p>
    <w:p w14:paraId="676B1D2E" w14:textId="77777777" w:rsidR="009F51EF" w:rsidRDefault="009F51EF" w:rsidP="009F51EF">
      <w:pPr>
        <w:bidi/>
        <w:rPr>
          <w:rFonts w:cs="David" w:hint="cs"/>
          <w:u w:val="single"/>
          <w:rtl/>
        </w:rPr>
      </w:pPr>
    </w:p>
    <w:p w14:paraId="134B5D35" w14:textId="77777777" w:rsidR="009F51EF" w:rsidRDefault="009F51EF" w:rsidP="009F51EF">
      <w:pPr>
        <w:bidi/>
        <w:rPr>
          <w:rFonts w:cs="David" w:hint="cs"/>
          <w:u w:val="single"/>
          <w:rtl/>
        </w:rPr>
      </w:pPr>
    </w:p>
    <w:p w14:paraId="4D437885" w14:textId="77777777" w:rsidR="009F51EF" w:rsidRDefault="009F51EF" w:rsidP="009F51EF">
      <w:pPr>
        <w:bidi/>
        <w:rPr>
          <w:rFonts w:cs="David" w:hint="cs"/>
          <w:u w:val="single"/>
          <w:rtl/>
        </w:rPr>
      </w:pPr>
    </w:p>
    <w:p w14:paraId="30735DFC" w14:textId="77777777" w:rsidR="009F51EF" w:rsidRDefault="009F51EF" w:rsidP="009F51EF">
      <w:pPr>
        <w:bidi/>
        <w:rPr>
          <w:rFonts w:cs="David" w:hint="cs"/>
          <w:u w:val="single"/>
          <w:rtl/>
        </w:rPr>
      </w:pPr>
    </w:p>
    <w:p w14:paraId="54E953F4" w14:textId="77777777" w:rsidR="009F51EF" w:rsidRPr="009F51EF" w:rsidRDefault="009F51EF" w:rsidP="009F51EF">
      <w:pPr>
        <w:bidi/>
        <w:rPr>
          <w:rFonts w:cs="David" w:hint="cs"/>
          <w:rtl/>
        </w:rPr>
      </w:pPr>
      <w:r w:rsidRPr="009F51EF">
        <w:rPr>
          <w:rFonts w:cs="David" w:hint="cs"/>
          <w:u w:val="single"/>
          <w:rtl/>
        </w:rPr>
        <w:t>היו"ר דוד טל:</w:t>
      </w:r>
    </w:p>
    <w:p w14:paraId="16469574" w14:textId="77777777" w:rsidR="009F51EF" w:rsidRPr="009F51EF" w:rsidRDefault="009F51EF" w:rsidP="009F51EF">
      <w:pPr>
        <w:bidi/>
        <w:rPr>
          <w:rFonts w:cs="David" w:hint="cs"/>
          <w:rtl/>
        </w:rPr>
      </w:pPr>
    </w:p>
    <w:p w14:paraId="2CE04681" w14:textId="77777777" w:rsidR="009F51EF" w:rsidRPr="009F51EF" w:rsidRDefault="009F51EF" w:rsidP="009F51EF">
      <w:pPr>
        <w:bidi/>
        <w:ind w:firstLine="512"/>
        <w:rPr>
          <w:rFonts w:cs="David" w:hint="cs"/>
          <w:rtl/>
        </w:rPr>
      </w:pPr>
      <w:r w:rsidRPr="009F51EF">
        <w:rPr>
          <w:rFonts w:cs="David" w:hint="cs"/>
          <w:rtl/>
        </w:rPr>
        <w:tab/>
        <w:t xml:space="preserve">תודה רבה. גברתי היועצת המשפטית. </w:t>
      </w:r>
    </w:p>
    <w:p w14:paraId="32FD81A8" w14:textId="77777777" w:rsidR="009F51EF" w:rsidRPr="009F51EF" w:rsidRDefault="009F51EF" w:rsidP="009F51EF">
      <w:pPr>
        <w:bidi/>
        <w:ind w:firstLine="512"/>
        <w:rPr>
          <w:rFonts w:cs="David" w:hint="cs"/>
          <w:rtl/>
        </w:rPr>
      </w:pPr>
    </w:p>
    <w:p w14:paraId="4263C5C0"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08A627AD" w14:textId="77777777" w:rsidR="009F51EF" w:rsidRPr="009F51EF" w:rsidRDefault="009F51EF" w:rsidP="009F51EF">
      <w:pPr>
        <w:bidi/>
        <w:rPr>
          <w:rFonts w:ascii="Arial" w:hAnsi="Arial" w:cs="David" w:hint="cs"/>
          <w:u w:val="single"/>
          <w:rtl/>
        </w:rPr>
      </w:pPr>
    </w:p>
    <w:p w14:paraId="694CD1EA" w14:textId="77777777" w:rsidR="009F51EF" w:rsidRPr="009F51EF" w:rsidRDefault="009F51EF" w:rsidP="009F51EF">
      <w:pPr>
        <w:bidi/>
        <w:ind w:firstLine="512"/>
        <w:rPr>
          <w:rFonts w:cs="David" w:hint="cs"/>
          <w:rtl/>
        </w:rPr>
      </w:pPr>
      <w:r w:rsidRPr="009F51EF">
        <w:rPr>
          <w:rFonts w:ascii="Arial" w:hAnsi="Arial" w:cs="David" w:hint="cs"/>
          <w:rtl/>
        </w:rPr>
        <w:tab/>
        <w:t xml:space="preserve"> </w:t>
      </w:r>
      <w:r w:rsidRPr="009F51EF">
        <w:rPr>
          <w:rFonts w:cs="David" w:hint="cs"/>
          <w:rtl/>
        </w:rPr>
        <w:t xml:space="preserve">אני רוצה להתחיל דווקא ממכתבו של היועץ המשפטי לממשלה, כדי להבין מה הסטטוס של </w:t>
      </w:r>
      <w:proofErr w:type="spellStart"/>
      <w:r w:rsidRPr="009F51EF">
        <w:rPr>
          <w:rFonts w:cs="David" w:hint="cs"/>
          <w:rtl/>
        </w:rPr>
        <w:t>עזמי</w:t>
      </w:r>
      <w:proofErr w:type="spellEnd"/>
      <w:r w:rsidRPr="009F51EF">
        <w:rPr>
          <w:rFonts w:cs="David" w:hint="cs"/>
          <w:rtl/>
        </w:rPr>
        <w:t xml:space="preserve"> בשארה, כי לאור הדברים האחרונים של חבר הכנסת הנדל אני מבינה שגם בהצעה שלו וגם בהצעה של חבר הכנסת יצחק לוי השם הוא חלק מהחוק. </w:t>
      </w:r>
    </w:p>
    <w:p w14:paraId="431DF572" w14:textId="77777777" w:rsidR="009F51EF" w:rsidRPr="009F51EF" w:rsidRDefault="009F51EF" w:rsidP="009F51EF">
      <w:pPr>
        <w:bidi/>
        <w:ind w:firstLine="512"/>
        <w:rPr>
          <w:rFonts w:cs="David" w:hint="cs"/>
          <w:rtl/>
        </w:rPr>
      </w:pPr>
    </w:p>
    <w:p w14:paraId="6F5DDE6B" w14:textId="77777777" w:rsidR="009F51EF" w:rsidRPr="009F51EF" w:rsidRDefault="009F51EF" w:rsidP="009F51EF">
      <w:pPr>
        <w:bidi/>
        <w:ind w:firstLine="512"/>
        <w:rPr>
          <w:rFonts w:cs="David" w:hint="cs"/>
          <w:rtl/>
        </w:rPr>
      </w:pPr>
      <w:r w:rsidRPr="009F51EF">
        <w:rPr>
          <w:rFonts w:cs="David" w:hint="cs"/>
          <w:rtl/>
        </w:rPr>
        <w:t xml:space="preserve">חבר הכנסת לשעבר </w:t>
      </w:r>
      <w:proofErr w:type="spellStart"/>
      <w:r w:rsidRPr="009F51EF">
        <w:rPr>
          <w:rFonts w:cs="David" w:hint="cs"/>
          <w:rtl/>
        </w:rPr>
        <w:t>עזמי</w:t>
      </w:r>
      <w:proofErr w:type="spellEnd"/>
      <w:r w:rsidRPr="009F51EF">
        <w:rPr>
          <w:rFonts w:cs="David" w:hint="cs"/>
          <w:rtl/>
        </w:rPr>
        <w:t xml:space="preserve"> בשארה נתבקש לחקירה לאחר שהתקיימה לגביו חקירה סמויה, והיא גם אושרה על-ידי היועץ המשפטי לממשלה ועל-ידי בית המשפט. במהלך החקירה הוא ביקש לצאת לחוץ-לארץ ואפשרו לו לעשות כך. הדבר מדבר בעד עצמו, שכן אפשר גם לאסור עליו לצאת לחוץ-לארץ וזה לא מה שנעשה. </w:t>
      </w:r>
    </w:p>
    <w:p w14:paraId="7F2A9E10" w14:textId="77777777" w:rsidR="009F51EF" w:rsidRPr="009F51EF" w:rsidRDefault="009F51EF" w:rsidP="009F51EF">
      <w:pPr>
        <w:bidi/>
        <w:ind w:firstLine="512"/>
        <w:rPr>
          <w:rFonts w:cs="David" w:hint="cs"/>
          <w:rtl/>
        </w:rPr>
      </w:pPr>
    </w:p>
    <w:p w14:paraId="20FEBAEF" w14:textId="77777777" w:rsidR="009F51EF" w:rsidRPr="009F51EF" w:rsidRDefault="009F51EF" w:rsidP="009F51EF">
      <w:pPr>
        <w:bidi/>
        <w:rPr>
          <w:rFonts w:cs="David" w:hint="cs"/>
          <w:rtl/>
        </w:rPr>
      </w:pPr>
      <w:r w:rsidRPr="009F51EF">
        <w:rPr>
          <w:rFonts w:cs="David" w:hint="cs"/>
          <w:u w:val="single"/>
          <w:rtl/>
        </w:rPr>
        <w:t>היו"ר דוד טל:</w:t>
      </w:r>
    </w:p>
    <w:p w14:paraId="675624AF" w14:textId="77777777" w:rsidR="009F51EF" w:rsidRPr="009F51EF" w:rsidRDefault="009F51EF" w:rsidP="009F51EF">
      <w:pPr>
        <w:bidi/>
        <w:rPr>
          <w:rFonts w:cs="David" w:hint="cs"/>
          <w:rtl/>
        </w:rPr>
      </w:pPr>
    </w:p>
    <w:p w14:paraId="6ECA40D0" w14:textId="77777777" w:rsidR="009F51EF" w:rsidRPr="009F51EF" w:rsidRDefault="009F51EF" w:rsidP="009F51EF">
      <w:pPr>
        <w:bidi/>
        <w:ind w:firstLine="512"/>
        <w:rPr>
          <w:rFonts w:cs="David" w:hint="cs"/>
          <w:rtl/>
        </w:rPr>
      </w:pPr>
      <w:r w:rsidRPr="009F51EF">
        <w:rPr>
          <w:rFonts w:cs="David" w:hint="cs"/>
          <w:rtl/>
        </w:rPr>
        <w:tab/>
        <w:t xml:space="preserve">אבל ייתכן שהחסינות הגנה עליו היות שהוא חבר כנסת. </w:t>
      </w:r>
    </w:p>
    <w:p w14:paraId="60255356" w14:textId="77777777" w:rsidR="009F51EF" w:rsidRPr="009F51EF" w:rsidRDefault="009F51EF" w:rsidP="009F51EF">
      <w:pPr>
        <w:bidi/>
        <w:ind w:firstLine="512"/>
        <w:rPr>
          <w:rFonts w:cs="David" w:hint="cs"/>
          <w:rtl/>
        </w:rPr>
      </w:pPr>
    </w:p>
    <w:p w14:paraId="12FAFA1D" w14:textId="77777777" w:rsidR="009F51EF" w:rsidRPr="009F51EF" w:rsidRDefault="009F51EF" w:rsidP="009F51EF">
      <w:pPr>
        <w:bidi/>
        <w:rPr>
          <w:rFonts w:cs="David" w:hint="cs"/>
          <w:u w:val="single"/>
          <w:rtl/>
        </w:rPr>
      </w:pPr>
      <w:r w:rsidRPr="009F51EF">
        <w:rPr>
          <w:rFonts w:cs="David" w:hint="cs"/>
          <w:u w:val="single"/>
          <w:rtl/>
        </w:rPr>
        <w:t>דוד רותם:</w:t>
      </w:r>
    </w:p>
    <w:p w14:paraId="4159E547" w14:textId="77777777" w:rsidR="009F51EF" w:rsidRPr="009F51EF" w:rsidRDefault="009F51EF" w:rsidP="009F51EF">
      <w:pPr>
        <w:bidi/>
        <w:rPr>
          <w:rFonts w:cs="David" w:hint="cs"/>
          <w:rtl/>
        </w:rPr>
      </w:pPr>
    </w:p>
    <w:p w14:paraId="30BDBE38" w14:textId="77777777" w:rsidR="009F51EF" w:rsidRPr="009F51EF" w:rsidRDefault="009F51EF" w:rsidP="009F51EF">
      <w:pPr>
        <w:bidi/>
        <w:ind w:firstLine="512"/>
        <w:rPr>
          <w:rFonts w:cs="David" w:hint="cs"/>
          <w:rtl/>
        </w:rPr>
      </w:pPr>
      <w:r w:rsidRPr="009F51EF">
        <w:rPr>
          <w:rFonts w:cs="David" w:hint="cs"/>
          <w:rtl/>
        </w:rPr>
        <w:tab/>
        <w:t xml:space="preserve"> זאת החסינות המהותית שחבר הכנסת ריבלין מגן עליה. </w:t>
      </w:r>
    </w:p>
    <w:p w14:paraId="7A37339F" w14:textId="77777777" w:rsidR="009F51EF" w:rsidRPr="009F51EF" w:rsidRDefault="009F51EF" w:rsidP="009F51EF">
      <w:pPr>
        <w:bidi/>
        <w:ind w:firstLine="512"/>
        <w:rPr>
          <w:rFonts w:cs="David" w:hint="cs"/>
          <w:rtl/>
        </w:rPr>
      </w:pPr>
    </w:p>
    <w:p w14:paraId="32C44D54" w14:textId="77777777" w:rsidR="009F51EF" w:rsidRPr="009F51EF" w:rsidRDefault="009F51EF" w:rsidP="009F51EF">
      <w:pPr>
        <w:bidi/>
        <w:rPr>
          <w:rFonts w:cs="David" w:hint="cs"/>
          <w:rtl/>
        </w:rPr>
      </w:pPr>
      <w:r w:rsidRPr="009F51EF">
        <w:rPr>
          <w:rFonts w:cs="David" w:hint="cs"/>
          <w:u w:val="single"/>
          <w:rtl/>
        </w:rPr>
        <w:t xml:space="preserve">משה </w:t>
      </w:r>
      <w:proofErr w:type="spellStart"/>
      <w:r w:rsidRPr="009F51EF">
        <w:rPr>
          <w:rFonts w:cs="David" w:hint="cs"/>
          <w:u w:val="single"/>
          <w:rtl/>
        </w:rPr>
        <w:t>שרוני</w:t>
      </w:r>
      <w:proofErr w:type="spellEnd"/>
      <w:r w:rsidRPr="009F51EF">
        <w:rPr>
          <w:rFonts w:cs="David" w:hint="cs"/>
          <w:u w:val="single"/>
          <w:rtl/>
        </w:rPr>
        <w:t>:</w:t>
      </w:r>
    </w:p>
    <w:p w14:paraId="2FD75F04" w14:textId="77777777" w:rsidR="009F51EF" w:rsidRPr="009F51EF" w:rsidRDefault="009F51EF" w:rsidP="009F51EF">
      <w:pPr>
        <w:bidi/>
        <w:rPr>
          <w:rFonts w:cs="David" w:hint="cs"/>
          <w:rtl/>
        </w:rPr>
      </w:pPr>
    </w:p>
    <w:p w14:paraId="7464EB93" w14:textId="77777777" w:rsidR="009F51EF" w:rsidRPr="009F51EF" w:rsidRDefault="009F51EF" w:rsidP="009F51EF">
      <w:pPr>
        <w:bidi/>
        <w:ind w:firstLine="512"/>
        <w:rPr>
          <w:rFonts w:cs="David" w:hint="cs"/>
          <w:rtl/>
        </w:rPr>
      </w:pPr>
      <w:r w:rsidRPr="009F51EF">
        <w:rPr>
          <w:rFonts w:cs="David" w:hint="cs"/>
          <w:rtl/>
        </w:rPr>
        <w:tab/>
        <w:t xml:space="preserve"> חבר הכנסת רותם, אנחנו קובעים כאן, אנחנו המחוקקים. </w:t>
      </w:r>
    </w:p>
    <w:p w14:paraId="5EAE5F69" w14:textId="77777777" w:rsidR="009F51EF" w:rsidRPr="009F51EF" w:rsidRDefault="009F51EF" w:rsidP="009F51EF">
      <w:pPr>
        <w:bidi/>
        <w:ind w:firstLine="512"/>
        <w:rPr>
          <w:rFonts w:cs="David" w:hint="cs"/>
          <w:rtl/>
        </w:rPr>
      </w:pPr>
    </w:p>
    <w:p w14:paraId="628F2678"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28C3B5F1" w14:textId="77777777" w:rsidR="009F51EF" w:rsidRPr="009F51EF" w:rsidRDefault="009F51EF" w:rsidP="009F51EF">
      <w:pPr>
        <w:bidi/>
        <w:rPr>
          <w:rFonts w:ascii="Arial" w:hAnsi="Arial" w:cs="David" w:hint="cs"/>
          <w:u w:val="single"/>
          <w:rtl/>
        </w:rPr>
      </w:pPr>
    </w:p>
    <w:p w14:paraId="7727AB0D" w14:textId="77777777" w:rsidR="009F51EF" w:rsidRPr="009F51EF" w:rsidRDefault="009F51EF" w:rsidP="009F51EF">
      <w:pPr>
        <w:bidi/>
        <w:ind w:firstLine="512"/>
        <w:rPr>
          <w:rFonts w:ascii="Arial" w:hAnsi="Arial" w:cs="David" w:hint="cs"/>
          <w:rtl/>
        </w:rPr>
      </w:pPr>
      <w:r w:rsidRPr="009F51EF">
        <w:rPr>
          <w:rFonts w:ascii="Arial" w:hAnsi="Arial" w:cs="David" w:hint="cs"/>
          <w:rtl/>
        </w:rPr>
        <w:t xml:space="preserve">נעזוב לרגע את </w:t>
      </w:r>
      <w:proofErr w:type="spellStart"/>
      <w:r w:rsidRPr="009F51EF">
        <w:rPr>
          <w:rFonts w:ascii="Arial" w:hAnsi="Arial" w:cs="David" w:hint="cs"/>
          <w:rtl/>
        </w:rPr>
        <w:t>עזמי</w:t>
      </w:r>
      <w:proofErr w:type="spellEnd"/>
      <w:r w:rsidRPr="009F51EF">
        <w:rPr>
          <w:rFonts w:ascii="Arial" w:hAnsi="Arial" w:cs="David" w:hint="cs"/>
          <w:rtl/>
        </w:rPr>
        <w:t xml:space="preserve"> בשארה. אדם שנדרש לחקירה ולא מתייצב לחקירה, אין לנו חוק שמחייב אותו להתייצב לחקירה. פונים לבית המשפט, ובית המשפט צריך להוציא צו מעצר. זאת הסיטואציה שחלה במדינת ישראל. אפשר לחוקק חוקים אחרים, זה החוק היום. </w:t>
      </w:r>
    </w:p>
    <w:p w14:paraId="47D9FD05" w14:textId="77777777" w:rsidR="009F51EF" w:rsidRPr="009F51EF" w:rsidRDefault="009F51EF" w:rsidP="009F51EF">
      <w:pPr>
        <w:bidi/>
        <w:ind w:firstLine="512"/>
        <w:rPr>
          <w:rFonts w:ascii="Arial" w:hAnsi="Arial" w:cs="David" w:hint="cs"/>
          <w:rtl/>
        </w:rPr>
      </w:pPr>
    </w:p>
    <w:p w14:paraId="10CC86DB" w14:textId="77777777" w:rsidR="009F51EF" w:rsidRPr="009F51EF" w:rsidRDefault="009F51EF" w:rsidP="009F51EF">
      <w:pPr>
        <w:bidi/>
        <w:rPr>
          <w:rFonts w:cs="David" w:hint="cs"/>
          <w:rtl/>
        </w:rPr>
      </w:pPr>
      <w:r w:rsidRPr="009F51EF">
        <w:rPr>
          <w:rFonts w:cs="David" w:hint="cs"/>
          <w:u w:val="single"/>
          <w:rtl/>
        </w:rPr>
        <w:t>היו"ר דוד טל:</w:t>
      </w:r>
    </w:p>
    <w:p w14:paraId="115E3177" w14:textId="77777777" w:rsidR="009F51EF" w:rsidRPr="009F51EF" w:rsidRDefault="009F51EF" w:rsidP="009F51EF">
      <w:pPr>
        <w:bidi/>
        <w:rPr>
          <w:rFonts w:cs="David" w:hint="cs"/>
          <w:rtl/>
        </w:rPr>
      </w:pPr>
    </w:p>
    <w:p w14:paraId="659C54A8" w14:textId="77777777" w:rsidR="009F51EF" w:rsidRPr="009F51EF" w:rsidRDefault="009F51EF" w:rsidP="009F51EF">
      <w:pPr>
        <w:bidi/>
        <w:ind w:firstLine="512"/>
        <w:rPr>
          <w:rFonts w:ascii="Arial" w:hAnsi="Arial" w:cs="David" w:hint="cs"/>
          <w:rtl/>
        </w:rPr>
      </w:pPr>
      <w:r w:rsidRPr="009F51EF">
        <w:rPr>
          <w:rFonts w:cs="David" w:hint="cs"/>
          <w:rtl/>
        </w:rPr>
        <w:tab/>
      </w:r>
      <w:r w:rsidRPr="009F51EF">
        <w:rPr>
          <w:rFonts w:ascii="Arial" w:hAnsi="Arial" w:cs="David" w:hint="cs"/>
          <w:rtl/>
        </w:rPr>
        <w:t xml:space="preserve">האקט הזה לא בוצע. </w:t>
      </w:r>
    </w:p>
    <w:p w14:paraId="3968943D" w14:textId="77777777" w:rsidR="009F51EF" w:rsidRPr="009F51EF" w:rsidRDefault="009F51EF" w:rsidP="009F51EF">
      <w:pPr>
        <w:bidi/>
        <w:ind w:firstLine="512"/>
        <w:rPr>
          <w:rFonts w:ascii="Arial" w:hAnsi="Arial" w:cs="David" w:hint="cs"/>
          <w:rtl/>
        </w:rPr>
      </w:pPr>
    </w:p>
    <w:p w14:paraId="7C0BAE84"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6732ED4B" w14:textId="77777777" w:rsidR="009F51EF" w:rsidRPr="009F51EF" w:rsidRDefault="009F51EF" w:rsidP="009F51EF">
      <w:pPr>
        <w:bidi/>
        <w:rPr>
          <w:rFonts w:ascii="Arial" w:hAnsi="Arial" w:cs="David" w:hint="cs"/>
          <w:u w:val="single"/>
          <w:rtl/>
        </w:rPr>
      </w:pPr>
    </w:p>
    <w:p w14:paraId="27C65374"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לא רק שלא בוצע, אלא שהיועץ המשפטי לממשלה העביר מסר </w:t>
      </w:r>
      <w:proofErr w:type="spellStart"/>
      <w:r w:rsidRPr="009F51EF">
        <w:rPr>
          <w:rFonts w:ascii="Arial" w:hAnsi="Arial" w:cs="David" w:hint="cs"/>
          <w:rtl/>
        </w:rPr>
        <w:t>לעזמי</w:t>
      </w:r>
      <w:proofErr w:type="spellEnd"/>
      <w:r w:rsidRPr="009F51EF">
        <w:rPr>
          <w:rFonts w:ascii="Arial" w:hAnsi="Arial" w:cs="David" w:hint="cs"/>
          <w:rtl/>
        </w:rPr>
        <w:t xml:space="preserve"> בשארה במקום שבו הוא נמצא שהוא מתבקש לחקירה, והמסר עבר בלי תגובה, בלי שהוא התייצב לחקירה. יש כלים, אפשר למשל להוציא צו מעצר בין-לאומי דרך בית המשפט. </w:t>
      </w:r>
    </w:p>
    <w:p w14:paraId="7E7C509E" w14:textId="77777777" w:rsidR="009F51EF" w:rsidRPr="009F51EF" w:rsidRDefault="009F51EF" w:rsidP="009F51EF">
      <w:pPr>
        <w:bidi/>
        <w:ind w:firstLine="512"/>
        <w:rPr>
          <w:rFonts w:ascii="Arial" w:hAnsi="Arial" w:cs="David" w:hint="cs"/>
          <w:rtl/>
        </w:rPr>
      </w:pPr>
    </w:p>
    <w:p w14:paraId="022DC88B" w14:textId="77777777" w:rsidR="009F51EF" w:rsidRPr="009F51EF" w:rsidRDefault="009F51EF" w:rsidP="009F51EF">
      <w:pPr>
        <w:bidi/>
        <w:rPr>
          <w:rFonts w:cs="David" w:hint="cs"/>
          <w:rtl/>
        </w:rPr>
      </w:pPr>
      <w:r w:rsidRPr="009F51EF">
        <w:rPr>
          <w:rFonts w:cs="David" w:hint="cs"/>
          <w:u w:val="single"/>
          <w:rtl/>
        </w:rPr>
        <w:t>צבי הנדל:</w:t>
      </w:r>
    </w:p>
    <w:p w14:paraId="31733BD0" w14:textId="77777777" w:rsidR="009F51EF" w:rsidRPr="009F51EF" w:rsidRDefault="009F51EF" w:rsidP="009F51EF">
      <w:pPr>
        <w:bidi/>
        <w:rPr>
          <w:rFonts w:cs="David" w:hint="cs"/>
          <w:rtl/>
        </w:rPr>
      </w:pPr>
    </w:p>
    <w:p w14:paraId="2CCA60B3"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אולי אנחנו מעדיפים שהוא יישאר שם, אנחנו לא צריכים את הצרה הזאת. אבל לשלם לו משכורת?</w:t>
      </w:r>
    </w:p>
    <w:p w14:paraId="6AEC7E1A" w14:textId="77777777" w:rsidR="009F51EF" w:rsidRPr="009F51EF" w:rsidRDefault="009F51EF" w:rsidP="009F51EF">
      <w:pPr>
        <w:bidi/>
        <w:ind w:firstLine="512"/>
        <w:rPr>
          <w:rFonts w:ascii="Arial" w:hAnsi="Arial" w:cs="David" w:hint="cs"/>
          <w:rtl/>
        </w:rPr>
      </w:pPr>
    </w:p>
    <w:p w14:paraId="0DAEABCD"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010190CC" w14:textId="77777777" w:rsidR="009F51EF" w:rsidRPr="009F51EF" w:rsidRDefault="009F51EF" w:rsidP="009F51EF">
      <w:pPr>
        <w:bidi/>
        <w:rPr>
          <w:rFonts w:ascii="Arial" w:hAnsi="Arial" w:cs="David" w:hint="cs"/>
          <w:u w:val="single"/>
          <w:rtl/>
        </w:rPr>
      </w:pPr>
    </w:p>
    <w:p w14:paraId="341C93DD"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שמעתי כאן שבסוריה לא מבצעים צווי מעצר בין-לאומיים. אני לא יודעת. יכול להיות שמחר, כי הם רוצים להצטרף לאיזושהי קהילה בין-לאומית, הם כן יבצעו. אני לא יודעת איפה הוא יושב. </w:t>
      </w:r>
    </w:p>
    <w:p w14:paraId="47615024" w14:textId="77777777" w:rsidR="009F51EF" w:rsidRPr="009F51EF" w:rsidRDefault="009F51EF" w:rsidP="009F51EF">
      <w:pPr>
        <w:bidi/>
        <w:ind w:firstLine="512"/>
        <w:rPr>
          <w:rFonts w:ascii="Arial" w:hAnsi="Arial" w:cs="David" w:hint="cs"/>
          <w:rtl/>
        </w:rPr>
      </w:pPr>
    </w:p>
    <w:p w14:paraId="7B4C45A9" w14:textId="77777777" w:rsidR="009F51EF" w:rsidRDefault="009F51EF" w:rsidP="009F51EF">
      <w:pPr>
        <w:bidi/>
        <w:rPr>
          <w:rFonts w:cs="David" w:hint="cs"/>
          <w:u w:val="single"/>
          <w:rtl/>
        </w:rPr>
      </w:pPr>
    </w:p>
    <w:p w14:paraId="38195EFA" w14:textId="77777777" w:rsidR="009F51EF" w:rsidRDefault="009F51EF" w:rsidP="009F51EF">
      <w:pPr>
        <w:bidi/>
        <w:rPr>
          <w:rFonts w:cs="David" w:hint="cs"/>
          <w:u w:val="single"/>
          <w:rtl/>
        </w:rPr>
      </w:pPr>
    </w:p>
    <w:p w14:paraId="405D7CF4" w14:textId="77777777" w:rsidR="009F51EF" w:rsidRDefault="009F51EF" w:rsidP="009F51EF">
      <w:pPr>
        <w:bidi/>
        <w:rPr>
          <w:rFonts w:cs="David" w:hint="cs"/>
          <w:u w:val="single"/>
          <w:rtl/>
        </w:rPr>
      </w:pPr>
    </w:p>
    <w:p w14:paraId="5D8F7834" w14:textId="77777777" w:rsidR="009F51EF" w:rsidRDefault="009F51EF" w:rsidP="009F51EF">
      <w:pPr>
        <w:bidi/>
        <w:rPr>
          <w:rFonts w:cs="David" w:hint="cs"/>
          <w:u w:val="single"/>
          <w:rtl/>
        </w:rPr>
      </w:pPr>
    </w:p>
    <w:p w14:paraId="64033B61" w14:textId="77777777" w:rsidR="009F51EF" w:rsidRPr="009F51EF" w:rsidRDefault="009F51EF" w:rsidP="009F51EF">
      <w:pPr>
        <w:bidi/>
        <w:rPr>
          <w:rFonts w:cs="David" w:hint="cs"/>
          <w:rtl/>
        </w:rPr>
      </w:pPr>
      <w:proofErr w:type="spellStart"/>
      <w:r w:rsidRPr="009F51EF">
        <w:rPr>
          <w:rFonts w:cs="David" w:hint="cs"/>
          <w:u w:val="single"/>
          <w:rtl/>
        </w:rPr>
        <w:t>ג'מאל</w:t>
      </w:r>
      <w:proofErr w:type="spellEnd"/>
      <w:r w:rsidRPr="009F51EF">
        <w:rPr>
          <w:rFonts w:cs="David" w:hint="cs"/>
          <w:u w:val="single"/>
          <w:rtl/>
        </w:rPr>
        <w:t xml:space="preserve"> </w:t>
      </w:r>
      <w:proofErr w:type="spellStart"/>
      <w:r w:rsidRPr="009F51EF">
        <w:rPr>
          <w:rFonts w:cs="David" w:hint="cs"/>
          <w:u w:val="single"/>
          <w:rtl/>
        </w:rPr>
        <w:t>זחאלקה</w:t>
      </w:r>
      <w:proofErr w:type="spellEnd"/>
      <w:r w:rsidRPr="009F51EF">
        <w:rPr>
          <w:rFonts w:cs="David" w:hint="cs"/>
          <w:u w:val="single"/>
          <w:rtl/>
        </w:rPr>
        <w:t>:</w:t>
      </w:r>
    </w:p>
    <w:p w14:paraId="6B09E5EE" w14:textId="77777777" w:rsidR="009F51EF" w:rsidRPr="009F51EF" w:rsidRDefault="009F51EF" w:rsidP="009F51EF">
      <w:pPr>
        <w:bidi/>
        <w:rPr>
          <w:rFonts w:cs="David" w:hint="cs"/>
          <w:rtl/>
        </w:rPr>
      </w:pPr>
    </w:p>
    <w:p w14:paraId="75C6D8AA"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הוא יושב בירדן, אני אומר בצורה מוסמכת. </w:t>
      </w:r>
    </w:p>
    <w:p w14:paraId="6872DFAD" w14:textId="77777777" w:rsidR="009F51EF" w:rsidRPr="009F51EF" w:rsidRDefault="009F51EF" w:rsidP="009F51EF">
      <w:pPr>
        <w:bidi/>
        <w:ind w:firstLine="512"/>
        <w:rPr>
          <w:rFonts w:ascii="Arial" w:hAnsi="Arial" w:cs="David" w:hint="cs"/>
          <w:rtl/>
        </w:rPr>
      </w:pPr>
    </w:p>
    <w:p w14:paraId="19FBDBAC"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6E271792" w14:textId="77777777" w:rsidR="009F51EF" w:rsidRPr="009F51EF" w:rsidRDefault="009F51EF" w:rsidP="009F51EF">
      <w:pPr>
        <w:bidi/>
        <w:rPr>
          <w:rFonts w:ascii="Arial" w:hAnsi="Arial" w:cs="David" w:hint="cs"/>
          <w:u w:val="single"/>
          <w:rtl/>
        </w:rPr>
      </w:pPr>
    </w:p>
    <w:p w14:paraId="6CC01DD1"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אבל כשיש צו מעצר בין-לאומי זה אומר שניתן לעוצרו בכל מקום. זה לא מה שנעשה. אולי תרצו בכל זאת לדעת שמצבו של כל אדם אחר, בין אם מדובר בעובד ציבור ובין אם מדובר בנבחר ציבור או במשרת ציבור, כגון איש צבא </w:t>
      </w:r>
      <w:r w:rsidRPr="009F51EF">
        <w:rPr>
          <w:rFonts w:ascii="Arial" w:hAnsi="Arial" w:cs="David"/>
          <w:rtl/>
        </w:rPr>
        <w:t>–</w:t>
      </w:r>
      <w:r w:rsidRPr="009F51EF">
        <w:rPr>
          <w:rFonts w:ascii="Arial" w:hAnsi="Arial" w:cs="David" w:hint="cs"/>
          <w:rtl/>
        </w:rPr>
        <w:t xml:space="preserve"> אני חושבת שאני לא צריכה להזכיר שמות </w:t>
      </w:r>
      <w:r w:rsidRPr="009F51EF">
        <w:rPr>
          <w:rFonts w:ascii="Arial" w:hAnsi="Arial" w:cs="David"/>
          <w:rtl/>
        </w:rPr>
        <w:t>–</w:t>
      </w:r>
      <w:r w:rsidRPr="009F51EF">
        <w:rPr>
          <w:rFonts w:ascii="Arial" w:hAnsi="Arial" w:cs="David" w:hint="cs"/>
          <w:rtl/>
        </w:rPr>
        <w:t xml:space="preserve"> שהיה נמצא באותה סיטואציה, היו ממשיכים לשלם לו גמלה. אני יכולה להזכיר שמות, </w:t>
      </w:r>
      <w:proofErr w:type="spellStart"/>
      <w:r w:rsidRPr="009F51EF">
        <w:rPr>
          <w:rFonts w:ascii="Arial" w:hAnsi="Arial" w:cs="David" w:hint="cs"/>
          <w:rtl/>
        </w:rPr>
        <w:t>קלינברג</w:t>
      </w:r>
      <w:proofErr w:type="spellEnd"/>
      <w:r w:rsidRPr="009F51EF">
        <w:rPr>
          <w:rFonts w:ascii="Arial" w:hAnsi="Arial" w:cs="David" w:hint="cs"/>
          <w:rtl/>
        </w:rPr>
        <w:t xml:space="preserve">, רמי </w:t>
      </w:r>
      <w:proofErr w:type="spellStart"/>
      <w:r w:rsidRPr="009F51EF">
        <w:rPr>
          <w:rFonts w:ascii="Arial" w:hAnsi="Arial" w:cs="David" w:hint="cs"/>
          <w:rtl/>
        </w:rPr>
        <w:t>דותן</w:t>
      </w:r>
      <w:proofErr w:type="spellEnd"/>
      <w:r w:rsidRPr="009F51EF">
        <w:rPr>
          <w:rFonts w:ascii="Arial" w:hAnsi="Arial" w:cs="David" w:hint="cs"/>
          <w:rtl/>
        </w:rPr>
        <w:t xml:space="preserve">. </w:t>
      </w:r>
    </w:p>
    <w:p w14:paraId="2144DCC7" w14:textId="77777777" w:rsidR="009F51EF" w:rsidRPr="009F51EF" w:rsidRDefault="009F51EF" w:rsidP="009F51EF">
      <w:pPr>
        <w:bidi/>
        <w:ind w:firstLine="512"/>
        <w:rPr>
          <w:rFonts w:ascii="Arial" w:hAnsi="Arial" w:cs="David" w:hint="cs"/>
          <w:rtl/>
        </w:rPr>
      </w:pPr>
    </w:p>
    <w:p w14:paraId="69D68FE3" w14:textId="77777777" w:rsidR="009F51EF" w:rsidRPr="009F51EF" w:rsidRDefault="009F51EF" w:rsidP="009F51EF">
      <w:pPr>
        <w:bidi/>
        <w:rPr>
          <w:rFonts w:cs="David" w:hint="cs"/>
          <w:u w:val="single"/>
          <w:rtl/>
        </w:rPr>
      </w:pPr>
      <w:r w:rsidRPr="009F51EF">
        <w:rPr>
          <w:rFonts w:cs="David" w:hint="cs"/>
          <w:u w:val="single"/>
          <w:rtl/>
        </w:rPr>
        <w:t>דוד רותם:</w:t>
      </w:r>
    </w:p>
    <w:p w14:paraId="675AF03F" w14:textId="77777777" w:rsidR="009F51EF" w:rsidRPr="009F51EF" w:rsidRDefault="009F51EF" w:rsidP="009F51EF">
      <w:pPr>
        <w:bidi/>
        <w:rPr>
          <w:rFonts w:cs="David" w:hint="cs"/>
          <w:rtl/>
        </w:rPr>
      </w:pPr>
    </w:p>
    <w:p w14:paraId="26BF9999"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שללו לו את הפנסיה. </w:t>
      </w:r>
    </w:p>
    <w:p w14:paraId="1F744DF6" w14:textId="77777777" w:rsidR="009F51EF" w:rsidRPr="009F51EF" w:rsidRDefault="009F51EF" w:rsidP="009F51EF">
      <w:pPr>
        <w:bidi/>
        <w:ind w:firstLine="512"/>
        <w:rPr>
          <w:rFonts w:ascii="Arial" w:hAnsi="Arial" w:cs="David" w:hint="cs"/>
          <w:rtl/>
        </w:rPr>
      </w:pPr>
    </w:p>
    <w:p w14:paraId="4BDFA5DE"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5DEB04C5" w14:textId="77777777" w:rsidR="009F51EF" w:rsidRPr="009F51EF" w:rsidRDefault="009F51EF" w:rsidP="009F51EF">
      <w:pPr>
        <w:bidi/>
        <w:rPr>
          <w:rFonts w:ascii="Arial" w:hAnsi="Arial" w:cs="David" w:hint="cs"/>
          <w:u w:val="single"/>
          <w:rtl/>
        </w:rPr>
      </w:pPr>
    </w:p>
    <w:p w14:paraId="1C22F294"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בוודאי שלא. </w:t>
      </w:r>
    </w:p>
    <w:p w14:paraId="03C0D8A8" w14:textId="77777777" w:rsidR="009F51EF" w:rsidRPr="009F51EF" w:rsidRDefault="009F51EF" w:rsidP="009F51EF">
      <w:pPr>
        <w:bidi/>
        <w:ind w:firstLine="512"/>
        <w:rPr>
          <w:rFonts w:ascii="Arial" w:hAnsi="Arial" w:cs="David" w:hint="cs"/>
          <w:rtl/>
        </w:rPr>
      </w:pPr>
    </w:p>
    <w:p w14:paraId="1844640C" w14:textId="77777777" w:rsidR="009F51EF" w:rsidRPr="009F51EF" w:rsidRDefault="009F51EF" w:rsidP="009F51EF">
      <w:pPr>
        <w:bidi/>
        <w:rPr>
          <w:rFonts w:cs="David" w:hint="cs"/>
          <w:u w:val="single"/>
          <w:rtl/>
        </w:rPr>
      </w:pPr>
      <w:r w:rsidRPr="009F51EF">
        <w:rPr>
          <w:rFonts w:cs="David" w:hint="cs"/>
          <w:u w:val="single"/>
          <w:rtl/>
        </w:rPr>
        <w:t>דוד רותם:</w:t>
      </w:r>
    </w:p>
    <w:p w14:paraId="12BEF0FC" w14:textId="77777777" w:rsidR="009F51EF" w:rsidRPr="009F51EF" w:rsidRDefault="009F51EF" w:rsidP="009F51EF">
      <w:pPr>
        <w:bidi/>
        <w:rPr>
          <w:rFonts w:cs="David" w:hint="cs"/>
          <w:rtl/>
        </w:rPr>
      </w:pPr>
    </w:p>
    <w:p w14:paraId="422FB81B"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לרמי </w:t>
      </w:r>
      <w:proofErr w:type="spellStart"/>
      <w:r w:rsidRPr="009F51EF">
        <w:rPr>
          <w:rFonts w:ascii="Arial" w:hAnsi="Arial" w:cs="David" w:hint="cs"/>
          <w:rtl/>
        </w:rPr>
        <w:t>דותן</w:t>
      </w:r>
      <w:proofErr w:type="spellEnd"/>
      <w:r w:rsidRPr="009F51EF">
        <w:rPr>
          <w:rFonts w:ascii="Arial" w:hAnsi="Arial" w:cs="David" w:hint="cs"/>
          <w:rtl/>
        </w:rPr>
        <w:t xml:space="preserve"> שללו את הפנסיה. </w:t>
      </w:r>
    </w:p>
    <w:p w14:paraId="3BB6C55E" w14:textId="77777777" w:rsidR="009F51EF" w:rsidRPr="009F51EF" w:rsidRDefault="009F51EF" w:rsidP="009F51EF">
      <w:pPr>
        <w:bidi/>
        <w:ind w:firstLine="512"/>
        <w:rPr>
          <w:rFonts w:ascii="Arial" w:hAnsi="Arial" w:cs="David" w:hint="cs"/>
          <w:rtl/>
        </w:rPr>
      </w:pPr>
    </w:p>
    <w:p w14:paraId="6DBE6DA7"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3D819CF3" w14:textId="77777777" w:rsidR="009F51EF" w:rsidRPr="009F51EF" w:rsidRDefault="009F51EF" w:rsidP="009F51EF">
      <w:pPr>
        <w:bidi/>
        <w:rPr>
          <w:rFonts w:ascii="Arial" w:hAnsi="Arial" w:cs="David" w:hint="cs"/>
          <w:u w:val="single"/>
          <w:rtl/>
        </w:rPr>
      </w:pPr>
    </w:p>
    <w:p w14:paraId="306EE4BB"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באותה סיטואציה ממש אין לנו היום שום חוק שמתערב בתשלומים עתיים לגבי אדם כזה, ולא סתם הזכרתי את השמות האלה. אני גם מבקשת קצת לצאת מהמגדר האתני ששמעתי עליו. אני חושבת שגם על זה צריך לדבר, זאת אומרת עבירות שקשורות לביטחון המדינה הן לא דבר ששמור לקבוצת אוכלוסייה מסוימת. </w:t>
      </w:r>
    </w:p>
    <w:p w14:paraId="2949943B" w14:textId="77777777" w:rsidR="009F51EF" w:rsidRPr="009F51EF" w:rsidRDefault="009F51EF" w:rsidP="009F51EF">
      <w:pPr>
        <w:bidi/>
        <w:ind w:firstLine="512"/>
        <w:rPr>
          <w:rFonts w:ascii="Arial" w:hAnsi="Arial" w:cs="David" w:hint="cs"/>
          <w:rtl/>
        </w:rPr>
      </w:pPr>
    </w:p>
    <w:p w14:paraId="06C85B0D" w14:textId="77777777" w:rsidR="009F51EF" w:rsidRPr="009F51EF" w:rsidRDefault="009F51EF" w:rsidP="009F51EF">
      <w:pPr>
        <w:bidi/>
        <w:rPr>
          <w:rFonts w:cs="David" w:hint="cs"/>
          <w:rtl/>
        </w:rPr>
      </w:pPr>
      <w:r w:rsidRPr="009F51EF">
        <w:rPr>
          <w:rFonts w:cs="David" w:hint="cs"/>
          <w:u w:val="single"/>
          <w:rtl/>
        </w:rPr>
        <w:t>צבי הנדל:</w:t>
      </w:r>
    </w:p>
    <w:p w14:paraId="4F59BD5D" w14:textId="77777777" w:rsidR="009F51EF" w:rsidRPr="009F51EF" w:rsidRDefault="009F51EF" w:rsidP="009F51EF">
      <w:pPr>
        <w:bidi/>
        <w:rPr>
          <w:rFonts w:cs="David" w:hint="cs"/>
          <w:rtl/>
        </w:rPr>
      </w:pPr>
    </w:p>
    <w:p w14:paraId="40C2891A"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מי דיבר על זה?</w:t>
      </w:r>
    </w:p>
    <w:p w14:paraId="02128F01" w14:textId="77777777" w:rsidR="009F51EF" w:rsidRPr="009F51EF" w:rsidRDefault="009F51EF" w:rsidP="009F51EF">
      <w:pPr>
        <w:bidi/>
        <w:ind w:firstLine="512"/>
        <w:rPr>
          <w:rFonts w:ascii="Arial" w:hAnsi="Arial" w:cs="David" w:hint="cs"/>
          <w:rtl/>
        </w:rPr>
      </w:pPr>
    </w:p>
    <w:p w14:paraId="1D04C3B3" w14:textId="77777777" w:rsidR="009F51EF" w:rsidRPr="009F51EF" w:rsidRDefault="009F51EF" w:rsidP="009F51EF">
      <w:pPr>
        <w:bidi/>
        <w:rPr>
          <w:rFonts w:cs="David" w:hint="cs"/>
          <w:u w:val="single"/>
          <w:rtl/>
        </w:rPr>
      </w:pPr>
      <w:r w:rsidRPr="009F51EF">
        <w:rPr>
          <w:rFonts w:cs="David" w:hint="cs"/>
          <w:u w:val="single"/>
          <w:rtl/>
        </w:rPr>
        <w:t>דוד רותם:</w:t>
      </w:r>
    </w:p>
    <w:p w14:paraId="5AD4758E" w14:textId="77777777" w:rsidR="009F51EF" w:rsidRPr="009F51EF" w:rsidRDefault="009F51EF" w:rsidP="009F51EF">
      <w:pPr>
        <w:bidi/>
        <w:rPr>
          <w:rFonts w:cs="David" w:hint="cs"/>
          <w:rtl/>
        </w:rPr>
      </w:pPr>
    </w:p>
    <w:p w14:paraId="23AEBD07"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לכן לא כתבתי </w:t>
      </w:r>
      <w:proofErr w:type="spellStart"/>
      <w:r w:rsidRPr="009F51EF">
        <w:rPr>
          <w:rFonts w:ascii="Arial" w:hAnsi="Arial" w:cs="David" w:hint="cs"/>
          <w:rtl/>
        </w:rPr>
        <w:t>עזמי</w:t>
      </w:r>
      <w:proofErr w:type="spellEnd"/>
      <w:r w:rsidRPr="009F51EF">
        <w:rPr>
          <w:rFonts w:ascii="Arial" w:hAnsi="Arial" w:cs="David" w:hint="cs"/>
          <w:rtl/>
        </w:rPr>
        <w:t xml:space="preserve"> בשארה. </w:t>
      </w:r>
    </w:p>
    <w:p w14:paraId="0196735D" w14:textId="77777777" w:rsidR="009F51EF" w:rsidRPr="009F51EF" w:rsidRDefault="009F51EF" w:rsidP="009F51EF">
      <w:pPr>
        <w:bidi/>
        <w:ind w:firstLine="512"/>
        <w:rPr>
          <w:rFonts w:ascii="Arial" w:hAnsi="Arial" w:cs="David" w:hint="cs"/>
          <w:rtl/>
        </w:rPr>
      </w:pPr>
    </w:p>
    <w:p w14:paraId="03D464A5"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0625C7B7" w14:textId="77777777" w:rsidR="009F51EF" w:rsidRPr="009F51EF" w:rsidRDefault="009F51EF" w:rsidP="009F51EF">
      <w:pPr>
        <w:bidi/>
        <w:rPr>
          <w:rFonts w:ascii="Arial" w:hAnsi="Arial" w:cs="David" w:hint="cs"/>
          <w:u w:val="single"/>
          <w:rtl/>
        </w:rPr>
      </w:pPr>
    </w:p>
    <w:p w14:paraId="726B782C"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זה המצב כפי שמתאר אותו היועץ המשפטי לממשלה. איפה אנחנו נמצאים היום מבחינת החקיקה  הישראלית? לגבי שלילת שכר, קיימת היום אפשרות בידי הכנסת לשלול שכר מחבר כנסת שמושעה לאחר הרשעה. לגבי פנסיה אין בכלל סמכות כזאת בחוק. כאשר נושאים כאלה עלו בוועדת הכספים לאחרונה, כשדנו בעניינו של נשיא המדינה, כשדנו בעניינם של שרים וחברי כנסת, ועלו הצעות מהצעות שונות, הדבר היחידי שאושר בסופו של דבר זה שלילת תשלומים נלווים לגבי מי שהורשע בעבירה שיש עמה קלון. </w:t>
      </w:r>
    </w:p>
    <w:p w14:paraId="1FEE35DC" w14:textId="77777777" w:rsidR="009F51EF" w:rsidRPr="009F51EF" w:rsidRDefault="009F51EF" w:rsidP="009F51EF">
      <w:pPr>
        <w:bidi/>
        <w:ind w:firstLine="512"/>
        <w:rPr>
          <w:rFonts w:ascii="Arial" w:hAnsi="Arial" w:cs="David" w:hint="cs"/>
          <w:rtl/>
        </w:rPr>
      </w:pPr>
    </w:p>
    <w:p w14:paraId="10950354" w14:textId="77777777" w:rsidR="009F51EF" w:rsidRPr="009F51EF" w:rsidRDefault="009F51EF" w:rsidP="009F51EF">
      <w:pPr>
        <w:bidi/>
        <w:rPr>
          <w:rFonts w:cs="David" w:hint="cs"/>
          <w:rtl/>
        </w:rPr>
      </w:pPr>
      <w:r w:rsidRPr="009F51EF">
        <w:rPr>
          <w:rFonts w:cs="David" w:hint="cs"/>
          <w:u w:val="single"/>
          <w:rtl/>
        </w:rPr>
        <w:t>צבי הנדל:</w:t>
      </w:r>
    </w:p>
    <w:p w14:paraId="3FAD6F27" w14:textId="77777777" w:rsidR="009F51EF" w:rsidRPr="009F51EF" w:rsidRDefault="009F51EF" w:rsidP="009F51EF">
      <w:pPr>
        <w:bidi/>
        <w:rPr>
          <w:rFonts w:cs="David" w:hint="cs"/>
          <w:rtl/>
        </w:rPr>
      </w:pPr>
    </w:p>
    <w:p w14:paraId="7B8E0980"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הם קיבלו מאות אלפי דולרים ממישהו אחר למחייתם?</w:t>
      </w:r>
    </w:p>
    <w:p w14:paraId="130F67A4" w14:textId="77777777" w:rsidR="009F51EF" w:rsidRPr="009F51EF" w:rsidRDefault="009F51EF" w:rsidP="009F51EF">
      <w:pPr>
        <w:bidi/>
        <w:ind w:firstLine="512"/>
        <w:rPr>
          <w:rFonts w:ascii="Arial" w:hAnsi="Arial" w:cs="David" w:hint="cs"/>
          <w:rtl/>
        </w:rPr>
      </w:pPr>
    </w:p>
    <w:p w14:paraId="5107C708" w14:textId="77777777" w:rsidR="009F51EF" w:rsidRDefault="009F51EF" w:rsidP="009F51EF">
      <w:pPr>
        <w:bidi/>
        <w:rPr>
          <w:rFonts w:ascii="Arial" w:hAnsi="Arial" w:cs="David" w:hint="cs"/>
          <w:u w:val="single"/>
          <w:rtl/>
        </w:rPr>
      </w:pPr>
    </w:p>
    <w:p w14:paraId="326B708C" w14:textId="77777777" w:rsidR="009F51EF" w:rsidRDefault="009F51EF" w:rsidP="009F51EF">
      <w:pPr>
        <w:bidi/>
        <w:rPr>
          <w:rFonts w:ascii="Arial" w:hAnsi="Arial" w:cs="David" w:hint="cs"/>
          <w:u w:val="single"/>
          <w:rtl/>
        </w:rPr>
      </w:pPr>
    </w:p>
    <w:p w14:paraId="5EC98140" w14:textId="77777777" w:rsidR="009F51EF" w:rsidRDefault="009F51EF" w:rsidP="009F51EF">
      <w:pPr>
        <w:bidi/>
        <w:rPr>
          <w:rFonts w:ascii="Arial" w:hAnsi="Arial" w:cs="David" w:hint="cs"/>
          <w:u w:val="single"/>
          <w:rtl/>
        </w:rPr>
      </w:pPr>
    </w:p>
    <w:p w14:paraId="73705EA5" w14:textId="77777777" w:rsidR="009F51EF" w:rsidRDefault="009F51EF" w:rsidP="009F51EF">
      <w:pPr>
        <w:bidi/>
        <w:rPr>
          <w:rFonts w:ascii="Arial" w:hAnsi="Arial" w:cs="David" w:hint="cs"/>
          <w:u w:val="single"/>
          <w:rtl/>
        </w:rPr>
      </w:pPr>
    </w:p>
    <w:p w14:paraId="38EBDD72" w14:textId="77777777" w:rsidR="009F51EF" w:rsidRDefault="009F51EF" w:rsidP="009F51EF">
      <w:pPr>
        <w:bidi/>
        <w:rPr>
          <w:rFonts w:ascii="Arial" w:hAnsi="Arial" w:cs="David" w:hint="cs"/>
          <w:u w:val="single"/>
          <w:rtl/>
        </w:rPr>
      </w:pPr>
    </w:p>
    <w:p w14:paraId="4B9B41D8" w14:textId="77777777" w:rsidR="009F51EF" w:rsidRDefault="009F51EF" w:rsidP="009F51EF">
      <w:pPr>
        <w:bidi/>
        <w:rPr>
          <w:rFonts w:ascii="Arial" w:hAnsi="Arial" w:cs="David" w:hint="cs"/>
          <w:u w:val="single"/>
          <w:rtl/>
        </w:rPr>
      </w:pPr>
    </w:p>
    <w:p w14:paraId="1E39D6BC"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2BEFA6EA" w14:textId="77777777" w:rsidR="009F51EF" w:rsidRPr="009F51EF" w:rsidRDefault="009F51EF" w:rsidP="009F51EF">
      <w:pPr>
        <w:bidi/>
        <w:rPr>
          <w:rFonts w:ascii="Arial" w:hAnsi="Arial" w:cs="David" w:hint="cs"/>
          <w:u w:val="single"/>
          <w:rtl/>
        </w:rPr>
      </w:pPr>
    </w:p>
    <w:p w14:paraId="23E336D3"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אני לא יודעת במה חשוד חבר הכנסת לשעבר </w:t>
      </w:r>
      <w:proofErr w:type="spellStart"/>
      <w:r w:rsidRPr="009F51EF">
        <w:rPr>
          <w:rFonts w:ascii="Arial" w:hAnsi="Arial" w:cs="David" w:hint="cs"/>
          <w:rtl/>
        </w:rPr>
        <w:t>עזמי</w:t>
      </w:r>
      <w:proofErr w:type="spellEnd"/>
      <w:r w:rsidRPr="009F51EF">
        <w:rPr>
          <w:rFonts w:ascii="Arial" w:hAnsi="Arial" w:cs="David" w:hint="cs"/>
          <w:rtl/>
        </w:rPr>
        <w:t xml:space="preserve"> בשארה, ואני לא חושבת שיש כאן מישהו שיודע. היועץ לא כותב מהי העבירה.</w:t>
      </w:r>
    </w:p>
    <w:p w14:paraId="5EBB11FE" w14:textId="77777777" w:rsidR="009F51EF" w:rsidRPr="009F51EF" w:rsidRDefault="009F51EF" w:rsidP="009F51EF">
      <w:pPr>
        <w:bidi/>
        <w:ind w:firstLine="512"/>
        <w:rPr>
          <w:rFonts w:ascii="Arial" w:hAnsi="Arial" w:cs="David" w:hint="cs"/>
          <w:rtl/>
        </w:rPr>
      </w:pPr>
    </w:p>
    <w:p w14:paraId="49AE3934" w14:textId="77777777" w:rsidR="009F51EF" w:rsidRPr="009F51EF" w:rsidRDefault="009F51EF" w:rsidP="009F51EF">
      <w:pPr>
        <w:bidi/>
        <w:rPr>
          <w:rFonts w:cs="David" w:hint="cs"/>
          <w:rtl/>
        </w:rPr>
      </w:pPr>
      <w:r w:rsidRPr="009F51EF">
        <w:rPr>
          <w:rFonts w:cs="David" w:hint="cs"/>
          <w:u w:val="single"/>
          <w:rtl/>
        </w:rPr>
        <w:t>צבי הנדל:</w:t>
      </w:r>
    </w:p>
    <w:p w14:paraId="3BD56A5D" w14:textId="77777777" w:rsidR="009F51EF" w:rsidRPr="009F51EF" w:rsidRDefault="009F51EF" w:rsidP="009F51EF">
      <w:pPr>
        <w:bidi/>
        <w:rPr>
          <w:rFonts w:cs="David" w:hint="cs"/>
          <w:rtl/>
        </w:rPr>
      </w:pPr>
    </w:p>
    <w:p w14:paraId="055E4FE6"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זה פורסם. </w:t>
      </w:r>
    </w:p>
    <w:p w14:paraId="0E2BE36E" w14:textId="77777777" w:rsidR="009F51EF" w:rsidRPr="009F51EF" w:rsidRDefault="009F51EF" w:rsidP="009F51EF">
      <w:pPr>
        <w:bidi/>
        <w:ind w:firstLine="512"/>
        <w:rPr>
          <w:rFonts w:ascii="Arial" w:hAnsi="Arial" w:cs="David" w:hint="cs"/>
          <w:rtl/>
        </w:rPr>
      </w:pPr>
    </w:p>
    <w:p w14:paraId="44C0A144"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2CF79149" w14:textId="77777777" w:rsidR="009F51EF" w:rsidRPr="009F51EF" w:rsidRDefault="009F51EF" w:rsidP="009F51EF">
      <w:pPr>
        <w:bidi/>
        <w:rPr>
          <w:rFonts w:ascii="Arial" w:hAnsi="Arial" w:cs="David" w:hint="cs"/>
          <w:u w:val="single"/>
          <w:rtl/>
        </w:rPr>
      </w:pPr>
    </w:p>
    <w:p w14:paraId="308D605B"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אני לא חשבתי שפרסום בעיתון זאת ראיה מספקת. אלא אם כן אחרים חושבים שכן, אבל גם זה דבר שכמובן יצטרכו להידרש לו. </w:t>
      </w:r>
    </w:p>
    <w:p w14:paraId="3AB65DCC" w14:textId="77777777" w:rsidR="009F51EF" w:rsidRPr="009F51EF" w:rsidRDefault="009F51EF" w:rsidP="009F51EF">
      <w:pPr>
        <w:bidi/>
        <w:ind w:firstLine="512"/>
        <w:rPr>
          <w:rFonts w:ascii="Arial" w:hAnsi="Arial" w:cs="David" w:hint="cs"/>
          <w:rtl/>
        </w:rPr>
      </w:pPr>
    </w:p>
    <w:p w14:paraId="013933AE" w14:textId="77777777" w:rsidR="009F51EF" w:rsidRPr="009F51EF" w:rsidRDefault="009F51EF" w:rsidP="009F51EF">
      <w:pPr>
        <w:bidi/>
        <w:rPr>
          <w:rFonts w:cs="David" w:hint="cs"/>
          <w:rtl/>
        </w:rPr>
      </w:pPr>
      <w:r w:rsidRPr="009F51EF">
        <w:rPr>
          <w:rFonts w:cs="David" w:hint="cs"/>
          <w:u w:val="single"/>
          <w:rtl/>
        </w:rPr>
        <w:t>ראובן ריבלין:</w:t>
      </w:r>
    </w:p>
    <w:p w14:paraId="0A804227" w14:textId="77777777" w:rsidR="009F51EF" w:rsidRPr="009F51EF" w:rsidRDefault="009F51EF" w:rsidP="009F51EF">
      <w:pPr>
        <w:bidi/>
        <w:rPr>
          <w:rFonts w:cs="David" w:hint="cs"/>
          <w:rtl/>
        </w:rPr>
      </w:pPr>
    </w:p>
    <w:p w14:paraId="75767E86"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הנושא כפי שהגדיר אותו הנדל, שהוא נושא נקודתי ביותר, הכנסת יכולה לומר את דברה והדבר לא יהיה לא חוקתי. הוא אומר: אדם אשר יצא מהארץ ונתבקש על-ידי היועץ המשפטי לחזור ולא חזר, אנחנו במקרה זה רוצים חוק נקודתי. השאלה היא האם זה לא חוקתי. כי משפחתו לא נמצאת פה, למקרה של פנסיה צוברת. </w:t>
      </w:r>
    </w:p>
    <w:p w14:paraId="5DE0D466" w14:textId="77777777" w:rsidR="009F51EF" w:rsidRPr="009F51EF" w:rsidRDefault="009F51EF" w:rsidP="009F51EF">
      <w:pPr>
        <w:bidi/>
        <w:ind w:firstLine="512"/>
        <w:rPr>
          <w:rFonts w:ascii="Arial" w:hAnsi="Arial" w:cs="David" w:hint="cs"/>
          <w:rtl/>
        </w:rPr>
      </w:pPr>
    </w:p>
    <w:p w14:paraId="15413D13"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02D0CA96" w14:textId="77777777" w:rsidR="009F51EF" w:rsidRPr="009F51EF" w:rsidRDefault="009F51EF" w:rsidP="009F51EF">
      <w:pPr>
        <w:bidi/>
        <w:rPr>
          <w:rFonts w:ascii="Arial" w:hAnsi="Arial" w:cs="David" w:hint="cs"/>
          <w:u w:val="single"/>
          <w:rtl/>
        </w:rPr>
      </w:pPr>
    </w:p>
    <w:p w14:paraId="1EF89750"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היא נמצאת כאן. </w:t>
      </w:r>
    </w:p>
    <w:p w14:paraId="41D1A218" w14:textId="77777777" w:rsidR="009F51EF" w:rsidRPr="009F51EF" w:rsidRDefault="009F51EF" w:rsidP="009F51EF">
      <w:pPr>
        <w:bidi/>
        <w:ind w:firstLine="512"/>
        <w:rPr>
          <w:rFonts w:cs="David" w:hint="cs"/>
          <w:rtl/>
        </w:rPr>
      </w:pPr>
    </w:p>
    <w:p w14:paraId="22444EE2" w14:textId="77777777" w:rsidR="009F51EF" w:rsidRPr="009F51EF" w:rsidRDefault="009F51EF" w:rsidP="009F51EF">
      <w:pPr>
        <w:bidi/>
        <w:rPr>
          <w:rFonts w:cs="David" w:hint="cs"/>
          <w:rtl/>
        </w:rPr>
      </w:pPr>
      <w:r w:rsidRPr="009F51EF">
        <w:rPr>
          <w:rFonts w:cs="David" w:hint="cs"/>
          <w:u w:val="single"/>
          <w:rtl/>
        </w:rPr>
        <w:t>יצחק לוי:</w:t>
      </w:r>
    </w:p>
    <w:p w14:paraId="3192F79D" w14:textId="77777777" w:rsidR="009F51EF" w:rsidRPr="009F51EF" w:rsidRDefault="009F51EF" w:rsidP="009F51EF">
      <w:pPr>
        <w:bidi/>
        <w:rPr>
          <w:rFonts w:cs="David" w:hint="cs"/>
          <w:rtl/>
        </w:rPr>
      </w:pPr>
    </w:p>
    <w:p w14:paraId="6E320EC2" w14:textId="77777777" w:rsidR="009F51EF" w:rsidRPr="009F51EF" w:rsidRDefault="009F51EF" w:rsidP="009F51EF">
      <w:pPr>
        <w:bidi/>
        <w:ind w:firstLine="512"/>
        <w:rPr>
          <w:rFonts w:cs="David" w:hint="cs"/>
          <w:rtl/>
        </w:rPr>
      </w:pPr>
      <w:r w:rsidRPr="009F51EF">
        <w:rPr>
          <w:rFonts w:cs="David" w:hint="cs"/>
          <w:rtl/>
        </w:rPr>
        <w:tab/>
        <w:t xml:space="preserve"> זה לא צוברת. </w:t>
      </w:r>
    </w:p>
    <w:p w14:paraId="116D28AF" w14:textId="77777777" w:rsidR="009F51EF" w:rsidRPr="009F51EF" w:rsidRDefault="009F51EF" w:rsidP="009F51EF">
      <w:pPr>
        <w:bidi/>
        <w:ind w:firstLine="512"/>
        <w:rPr>
          <w:rFonts w:cs="David" w:hint="cs"/>
          <w:rtl/>
        </w:rPr>
      </w:pPr>
    </w:p>
    <w:p w14:paraId="23BE6CF6" w14:textId="77777777" w:rsidR="009F51EF" w:rsidRPr="009F51EF" w:rsidRDefault="009F51EF" w:rsidP="009F51EF">
      <w:pPr>
        <w:bidi/>
        <w:rPr>
          <w:rFonts w:cs="David" w:hint="cs"/>
          <w:u w:val="single"/>
          <w:rtl/>
        </w:rPr>
      </w:pPr>
      <w:r w:rsidRPr="009F51EF">
        <w:rPr>
          <w:rFonts w:cs="David" w:hint="cs"/>
          <w:u w:val="single"/>
          <w:rtl/>
        </w:rPr>
        <w:t>דוד רותם:</w:t>
      </w:r>
    </w:p>
    <w:p w14:paraId="5B66D35C" w14:textId="77777777" w:rsidR="009F51EF" w:rsidRPr="009F51EF" w:rsidRDefault="009F51EF" w:rsidP="009F51EF">
      <w:pPr>
        <w:bidi/>
        <w:rPr>
          <w:rFonts w:cs="David" w:hint="cs"/>
          <w:rtl/>
        </w:rPr>
      </w:pPr>
    </w:p>
    <w:p w14:paraId="12C760E4" w14:textId="77777777" w:rsidR="009F51EF" w:rsidRPr="009F51EF" w:rsidRDefault="009F51EF" w:rsidP="009F51EF">
      <w:pPr>
        <w:bidi/>
        <w:ind w:firstLine="512"/>
        <w:rPr>
          <w:rFonts w:cs="David" w:hint="cs"/>
          <w:rtl/>
        </w:rPr>
      </w:pPr>
      <w:r w:rsidRPr="009F51EF">
        <w:rPr>
          <w:rFonts w:cs="David" w:hint="cs"/>
          <w:rtl/>
        </w:rPr>
        <w:tab/>
        <w:t xml:space="preserve"> אנחנו מדברים על פנסיה תקציבית. </w:t>
      </w:r>
    </w:p>
    <w:p w14:paraId="05DCD6F6" w14:textId="77777777" w:rsidR="009F51EF" w:rsidRPr="009F51EF" w:rsidRDefault="009F51EF" w:rsidP="009F51EF">
      <w:pPr>
        <w:bidi/>
        <w:ind w:firstLine="512"/>
        <w:rPr>
          <w:rFonts w:cs="David" w:hint="cs"/>
          <w:rtl/>
        </w:rPr>
      </w:pPr>
    </w:p>
    <w:p w14:paraId="042F3D77" w14:textId="77777777" w:rsidR="009F51EF" w:rsidRPr="009F51EF" w:rsidRDefault="009F51EF" w:rsidP="009F51EF">
      <w:pPr>
        <w:bidi/>
        <w:rPr>
          <w:rFonts w:cs="David" w:hint="cs"/>
          <w:u w:val="single"/>
          <w:rtl/>
        </w:rPr>
      </w:pPr>
      <w:r w:rsidRPr="009F51EF">
        <w:rPr>
          <w:rFonts w:cs="David" w:hint="cs"/>
          <w:u w:val="single"/>
          <w:rtl/>
        </w:rPr>
        <w:t>עו"ד ארבל אסטרחן:</w:t>
      </w:r>
    </w:p>
    <w:p w14:paraId="2355A425" w14:textId="77777777" w:rsidR="009F51EF" w:rsidRPr="009F51EF" w:rsidRDefault="009F51EF" w:rsidP="009F51EF">
      <w:pPr>
        <w:bidi/>
        <w:rPr>
          <w:rFonts w:cs="David" w:hint="cs"/>
          <w:rtl/>
        </w:rPr>
      </w:pPr>
    </w:p>
    <w:p w14:paraId="2786F5D6" w14:textId="77777777" w:rsidR="009F51EF" w:rsidRPr="009F51EF" w:rsidRDefault="009F51EF" w:rsidP="009F51EF">
      <w:pPr>
        <w:bidi/>
        <w:ind w:firstLine="512"/>
        <w:rPr>
          <w:rFonts w:cs="David" w:hint="cs"/>
          <w:rtl/>
        </w:rPr>
      </w:pPr>
      <w:r w:rsidRPr="009F51EF">
        <w:rPr>
          <w:rFonts w:cs="David" w:hint="cs"/>
          <w:rtl/>
        </w:rPr>
        <w:tab/>
        <w:t xml:space="preserve"> הוא התחיל לכהן לפני 1999, לכן יש לו פנסיה תקציבית. </w:t>
      </w:r>
    </w:p>
    <w:p w14:paraId="7F91D6C6" w14:textId="77777777" w:rsidR="009F51EF" w:rsidRPr="009F51EF" w:rsidRDefault="009F51EF" w:rsidP="009F51EF">
      <w:pPr>
        <w:bidi/>
        <w:ind w:firstLine="512"/>
        <w:rPr>
          <w:rFonts w:cs="David" w:hint="cs"/>
          <w:rtl/>
        </w:rPr>
      </w:pPr>
    </w:p>
    <w:p w14:paraId="18E96770"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4D31F0C1" w14:textId="77777777" w:rsidR="009F51EF" w:rsidRPr="009F51EF" w:rsidRDefault="009F51EF" w:rsidP="009F51EF">
      <w:pPr>
        <w:bidi/>
        <w:rPr>
          <w:rFonts w:ascii="Arial" w:hAnsi="Arial" w:cs="David" w:hint="cs"/>
          <w:u w:val="single"/>
          <w:rtl/>
        </w:rPr>
      </w:pPr>
    </w:p>
    <w:p w14:paraId="0FEDF761" w14:textId="77777777" w:rsidR="009F51EF" w:rsidRPr="009F51EF" w:rsidRDefault="009F51EF" w:rsidP="009F51EF">
      <w:pPr>
        <w:bidi/>
        <w:ind w:firstLine="512"/>
        <w:rPr>
          <w:rFonts w:cs="David" w:hint="cs"/>
          <w:rtl/>
        </w:rPr>
      </w:pPr>
      <w:r w:rsidRPr="009F51EF">
        <w:rPr>
          <w:rFonts w:ascii="Arial" w:hAnsi="Arial" w:cs="David" w:hint="cs"/>
          <w:rtl/>
        </w:rPr>
        <w:tab/>
        <w:t xml:space="preserve"> </w:t>
      </w:r>
      <w:r w:rsidRPr="009F51EF">
        <w:rPr>
          <w:rFonts w:cs="David" w:hint="cs"/>
          <w:rtl/>
        </w:rPr>
        <w:t xml:space="preserve">המצב ביחס לאחרים במטריה הדומה </w:t>
      </w:r>
      <w:r w:rsidRPr="009F51EF">
        <w:rPr>
          <w:rFonts w:cs="David"/>
          <w:rtl/>
        </w:rPr>
        <w:t>–</w:t>
      </w:r>
      <w:r w:rsidRPr="009F51EF">
        <w:rPr>
          <w:rFonts w:cs="David" w:hint="cs"/>
          <w:rtl/>
        </w:rPr>
        <w:t xml:space="preserve"> לגבי עובדי מדינה ועובדי ציבור אחרים קיים הליך לשלילת מחצית מהשכר במחצית השנה הראשונה שבה עובד המדינה חשוד בעבירה שיש עמה קלון. על-פי חוות דעת של היועץ המשפטי לממשלה, מי שמוסמך לשלול את מחצית השכר זה נציב שירות המדינה. </w:t>
      </w:r>
    </w:p>
    <w:p w14:paraId="373800DB" w14:textId="77777777" w:rsidR="009F51EF" w:rsidRPr="009F51EF" w:rsidRDefault="009F51EF" w:rsidP="009F51EF">
      <w:pPr>
        <w:bidi/>
        <w:ind w:firstLine="512"/>
        <w:rPr>
          <w:rFonts w:cs="David" w:hint="cs"/>
          <w:rtl/>
        </w:rPr>
      </w:pPr>
    </w:p>
    <w:p w14:paraId="7A85A95F" w14:textId="77777777" w:rsidR="009F51EF" w:rsidRPr="009F51EF" w:rsidRDefault="009F51EF" w:rsidP="009F51EF">
      <w:pPr>
        <w:bidi/>
        <w:rPr>
          <w:rFonts w:cs="David" w:hint="cs"/>
          <w:rtl/>
        </w:rPr>
      </w:pPr>
      <w:r w:rsidRPr="009F51EF">
        <w:rPr>
          <w:rFonts w:cs="David" w:hint="cs"/>
          <w:u w:val="single"/>
          <w:rtl/>
        </w:rPr>
        <w:t>צבי הנדל:</w:t>
      </w:r>
    </w:p>
    <w:p w14:paraId="74BF9D37" w14:textId="77777777" w:rsidR="009F51EF" w:rsidRPr="009F51EF" w:rsidRDefault="009F51EF" w:rsidP="009F51EF">
      <w:pPr>
        <w:bidi/>
        <w:rPr>
          <w:rFonts w:cs="David" w:hint="cs"/>
          <w:rtl/>
        </w:rPr>
      </w:pPr>
    </w:p>
    <w:p w14:paraId="75FF42FC" w14:textId="77777777" w:rsidR="009F51EF" w:rsidRPr="009F51EF" w:rsidRDefault="009F51EF" w:rsidP="009F51EF">
      <w:pPr>
        <w:bidi/>
        <w:ind w:firstLine="512"/>
        <w:rPr>
          <w:rFonts w:cs="David" w:hint="cs"/>
          <w:rtl/>
        </w:rPr>
      </w:pPr>
      <w:r w:rsidRPr="009F51EF">
        <w:rPr>
          <w:rFonts w:cs="David" w:hint="cs"/>
          <w:rtl/>
        </w:rPr>
        <w:tab/>
        <w:t xml:space="preserve"> נציב שירות המדינה יכול לשלול מחבר כנסת שכר?</w:t>
      </w:r>
    </w:p>
    <w:p w14:paraId="5CB9AF10" w14:textId="77777777" w:rsidR="009F51EF" w:rsidRPr="009F51EF" w:rsidRDefault="009F51EF" w:rsidP="009F51EF">
      <w:pPr>
        <w:bidi/>
        <w:ind w:firstLine="512"/>
        <w:rPr>
          <w:rFonts w:cs="David" w:hint="cs"/>
          <w:rtl/>
        </w:rPr>
      </w:pPr>
    </w:p>
    <w:p w14:paraId="5A7DD9D8"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291B15ED" w14:textId="77777777" w:rsidR="009F51EF" w:rsidRPr="009F51EF" w:rsidRDefault="009F51EF" w:rsidP="009F51EF">
      <w:pPr>
        <w:bidi/>
        <w:rPr>
          <w:rFonts w:ascii="Arial" w:hAnsi="Arial" w:cs="David" w:hint="cs"/>
          <w:u w:val="single"/>
          <w:rtl/>
        </w:rPr>
      </w:pPr>
    </w:p>
    <w:p w14:paraId="0F24F280" w14:textId="77777777" w:rsidR="009F51EF" w:rsidRPr="009F51EF" w:rsidRDefault="009F51EF" w:rsidP="009F51EF">
      <w:pPr>
        <w:bidi/>
        <w:ind w:firstLine="512"/>
        <w:rPr>
          <w:rFonts w:cs="David" w:hint="cs"/>
          <w:rtl/>
        </w:rPr>
      </w:pPr>
      <w:r w:rsidRPr="009F51EF">
        <w:rPr>
          <w:rFonts w:ascii="Arial" w:hAnsi="Arial" w:cs="David" w:hint="cs"/>
          <w:rtl/>
        </w:rPr>
        <w:tab/>
        <w:t xml:space="preserve"> </w:t>
      </w:r>
      <w:r w:rsidRPr="009F51EF">
        <w:rPr>
          <w:rFonts w:cs="David" w:hint="cs"/>
          <w:rtl/>
        </w:rPr>
        <w:t xml:space="preserve">בוודאי שלא. </w:t>
      </w:r>
    </w:p>
    <w:p w14:paraId="1777E455" w14:textId="77777777" w:rsidR="009F51EF" w:rsidRDefault="009F51EF" w:rsidP="009F51EF">
      <w:pPr>
        <w:bidi/>
        <w:rPr>
          <w:rFonts w:cs="David" w:hint="cs"/>
          <w:rtl/>
        </w:rPr>
      </w:pPr>
    </w:p>
    <w:p w14:paraId="6D7F3D75" w14:textId="77777777" w:rsidR="009F51EF" w:rsidRDefault="009F51EF" w:rsidP="009F51EF">
      <w:pPr>
        <w:bidi/>
        <w:rPr>
          <w:rFonts w:cs="David" w:hint="cs"/>
          <w:rtl/>
        </w:rPr>
      </w:pPr>
    </w:p>
    <w:p w14:paraId="4565B4A1" w14:textId="77777777" w:rsidR="009F51EF" w:rsidRDefault="009F51EF" w:rsidP="009F51EF">
      <w:pPr>
        <w:bidi/>
        <w:rPr>
          <w:rFonts w:cs="David" w:hint="cs"/>
          <w:rtl/>
        </w:rPr>
      </w:pPr>
    </w:p>
    <w:p w14:paraId="69CF5988" w14:textId="77777777" w:rsidR="009F51EF" w:rsidRDefault="009F51EF" w:rsidP="009F51EF">
      <w:pPr>
        <w:bidi/>
        <w:rPr>
          <w:rFonts w:cs="David" w:hint="cs"/>
          <w:rtl/>
        </w:rPr>
      </w:pPr>
    </w:p>
    <w:p w14:paraId="52AA9677" w14:textId="77777777" w:rsidR="009F51EF" w:rsidRDefault="009F51EF" w:rsidP="009F51EF">
      <w:pPr>
        <w:bidi/>
        <w:rPr>
          <w:rFonts w:cs="David" w:hint="cs"/>
          <w:rtl/>
        </w:rPr>
      </w:pPr>
    </w:p>
    <w:p w14:paraId="755B27D2" w14:textId="77777777" w:rsidR="009F51EF" w:rsidRDefault="009F51EF" w:rsidP="009F51EF">
      <w:pPr>
        <w:bidi/>
        <w:rPr>
          <w:rFonts w:cs="David" w:hint="cs"/>
          <w:rtl/>
        </w:rPr>
      </w:pPr>
    </w:p>
    <w:p w14:paraId="4513A644" w14:textId="77777777" w:rsidR="009F51EF" w:rsidRDefault="009F51EF" w:rsidP="009F51EF">
      <w:pPr>
        <w:bidi/>
        <w:rPr>
          <w:rFonts w:cs="David" w:hint="cs"/>
          <w:rtl/>
        </w:rPr>
      </w:pPr>
    </w:p>
    <w:p w14:paraId="1DDE45AA" w14:textId="77777777" w:rsidR="009F51EF" w:rsidRPr="009F51EF" w:rsidRDefault="009F51EF" w:rsidP="009F51EF">
      <w:pPr>
        <w:bidi/>
        <w:rPr>
          <w:rFonts w:cs="David" w:hint="cs"/>
          <w:rtl/>
        </w:rPr>
      </w:pPr>
      <w:r w:rsidRPr="009F51EF">
        <w:rPr>
          <w:rFonts w:cs="David" w:hint="cs"/>
          <w:u w:val="single"/>
          <w:rtl/>
        </w:rPr>
        <w:t>ראובן ריבלין:</w:t>
      </w:r>
    </w:p>
    <w:p w14:paraId="73233EC1" w14:textId="77777777" w:rsidR="009F51EF" w:rsidRPr="009F51EF" w:rsidRDefault="009F51EF" w:rsidP="009F51EF">
      <w:pPr>
        <w:bidi/>
        <w:rPr>
          <w:rFonts w:cs="David" w:hint="cs"/>
          <w:rtl/>
        </w:rPr>
      </w:pPr>
    </w:p>
    <w:p w14:paraId="2A2B7491" w14:textId="77777777" w:rsidR="009F51EF" w:rsidRPr="009F51EF" w:rsidRDefault="009F51EF" w:rsidP="009F51EF">
      <w:pPr>
        <w:bidi/>
        <w:ind w:firstLine="512"/>
        <w:rPr>
          <w:rFonts w:cs="David" w:hint="cs"/>
          <w:rtl/>
        </w:rPr>
      </w:pPr>
      <w:r w:rsidRPr="009F51EF">
        <w:rPr>
          <w:rFonts w:cs="David" w:hint="cs"/>
          <w:rtl/>
        </w:rPr>
        <w:tab/>
        <w:t xml:space="preserve"> אוי ואבוי היה. </w:t>
      </w:r>
    </w:p>
    <w:p w14:paraId="60239B4B" w14:textId="77777777" w:rsidR="009F51EF" w:rsidRPr="009F51EF" w:rsidRDefault="009F51EF" w:rsidP="009F51EF">
      <w:pPr>
        <w:bidi/>
        <w:ind w:firstLine="512"/>
        <w:rPr>
          <w:rFonts w:cs="David" w:hint="cs"/>
          <w:rtl/>
        </w:rPr>
      </w:pPr>
    </w:p>
    <w:p w14:paraId="51096410" w14:textId="77777777" w:rsidR="009F51EF" w:rsidRPr="009F51EF" w:rsidRDefault="009F51EF" w:rsidP="009F51EF">
      <w:pPr>
        <w:bidi/>
        <w:rPr>
          <w:rFonts w:cs="David" w:hint="cs"/>
          <w:u w:val="single"/>
          <w:rtl/>
        </w:rPr>
      </w:pPr>
      <w:r w:rsidRPr="009F51EF">
        <w:rPr>
          <w:rFonts w:cs="David" w:hint="cs"/>
          <w:u w:val="single"/>
          <w:rtl/>
        </w:rPr>
        <w:t>דוד רותם:</w:t>
      </w:r>
    </w:p>
    <w:p w14:paraId="70508F27" w14:textId="77777777" w:rsidR="009F51EF" w:rsidRPr="009F51EF" w:rsidRDefault="009F51EF" w:rsidP="009F51EF">
      <w:pPr>
        <w:bidi/>
        <w:rPr>
          <w:rFonts w:cs="David" w:hint="cs"/>
          <w:rtl/>
        </w:rPr>
      </w:pPr>
    </w:p>
    <w:p w14:paraId="5D90C719" w14:textId="77777777" w:rsidR="009F51EF" w:rsidRPr="009F51EF" w:rsidRDefault="009F51EF" w:rsidP="009F51EF">
      <w:pPr>
        <w:bidi/>
        <w:ind w:firstLine="512"/>
        <w:rPr>
          <w:rFonts w:cs="David" w:hint="cs"/>
          <w:rtl/>
        </w:rPr>
      </w:pPr>
      <w:r w:rsidRPr="009F51EF">
        <w:rPr>
          <w:rFonts w:cs="David" w:hint="cs"/>
          <w:rtl/>
        </w:rPr>
        <w:tab/>
        <w:t xml:space="preserve"> חבר כנסת הוא מורם מעם, לא נוגעים בו. </w:t>
      </w:r>
    </w:p>
    <w:p w14:paraId="1632F4B5" w14:textId="77777777" w:rsidR="009F51EF" w:rsidRPr="009F51EF" w:rsidRDefault="009F51EF" w:rsidP="009F51EF">
      <w:pPr>
        <w:bidi/>
        <w:ind w:firstLine="512"/>
        <w:rPr>
          <w:rFonts w:cs="David" w:hint="cs"/>
          <w:rtl/>
        </w:rPr>
      </w:pPr>
    </w:p>
    <w:p w14:paraId="3BE28970"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7CBF64AD" w14:textId="77777777" w:rsidR="009F51EF" w:rsidRPr="009F51EF" w:rsidRDefault="009F51EF" w:rsidP="009F51EF">
      <w:pPr>
        <w:bidi/>
        <w:rPr>
          <w:rFonts w:ascii="Arial" w:hAnsi="Arial" w:cs="David" w:hint="cs"/>
          <w:u w:val="single"/>
          <w:rtl/>
        </w:rPr>
      </w:pPr>
    </w:p>
    <w:p w14:paraId="55863CA1" w14:textId="77777777" w:rsidR="009F51EF" w:rsidRPr="009F51EF" w:rsidRDefault="009F51EF" w:rsidP="009F51EF">
      <w:pPr>
        <w:bidi/>
        <w:ind w:firstLine="512"/>
        <w:rPr>
          <w:rFonts w:cs="David" w:hint="cs"/>
          <w:rtl/>
        </w:rPr>
      </w:pPr>
      <w:r w:rsidRPr="009F51EF">
        <w:rPr>
          <w:rFonts w:ascii="Arial" w:hAnsi="Arial" w:cs="David" w:hint="cs"/>
          <w:rtl/>
        </w:rPr>
        <w:tab/>
        <w:t xml:space="preserve"> </w:t>
      </w:r>
      <w:r w:rsidRPr="009F51EF">
        <w:rPr>
          <w:rFonts w:cs="David" w:hint="cs"/>
          <w:rtl/>
        </w:rPr>
        <w:t xml:space="preserve">כשבאים לשנות, בודקים מה היא החקיקה הקיימת במטריה דומה, כי זה מייצר מארג נורמטיבי של הרמוניה חקיקתית באמירה של המחוקק ביחס לנורמות ראויות בחקיקה. לכן ראוי להסתכל גם על המטריה הדומה ולראות מה קיים לגביה. </w:t>
      </w:r>
    </w:p>
    <w:p w14:paraId="19D0C907" w14:textId="77777777" w:rsidR="009F51EF" w:rsidRPr="009F51EF" w:rsidRDefault="009F51EF" w:rsidP="009F51EF">
      <w:pPr>
        <w:bidi/>
        <w:ind w:firstLine="512"/>
        <w:rPr>
          <w:rFonts w:cs="David" w:hint="cs"/>
          <w:rtl/>
        </w:rPr>
      </w:pPr>
    </w:p>
    <w:p w14:paraId="79BCD187" w14:textId="77777777" w:rsidR="009F51EF" w:rsidRPr="009F51EF" w:rsidRDefault="009F51EF" w:rsidP="009F51EF">
      <w:pPr>
        <w:bidi/>
        <w:ind w:firstLine="512"/>
        <w:rPr>
          <w:rFonts w:cs="David" w:hint="cs"/>
          <w:rtl/>
        </w:rPr>
      </w:pPr>
      <w:r w:rsidRPr="009F51EF">
        <w:rPr>
          <w:rFonts w:cs="David" w:hint="cs"/>
          <w:rtl/>
        </w:rPr>
        <w:t xml:space="preserve">לגבי פנסיה, רק לאחר שעובד מדינה הורשע, ובמקרים מאוד נדירים </w:t>
      </w:r>
      <w:r w:rsidRPr="009F51EF">
        <w:rPr>
          <w:rFonts w:cs="David"/>
          <w:rtl/>
        </w:rPr>
        <w:t>–</w:t>
      </w:r>
      <w:r w:rsidRPr="009F51EF">
        <w:rPr>
          <w:rFonts w:cs="David" w:hint="cs"/>
          <w:rtl/>
        </w:rPr>
        <w:t xml:space="preserve"> אני לא מכירה מקרה אחד כזה </w:t>
      </w:r>
      <w:r w:rsidRPr="009F51EF">
        <w:rPr>
          <w:rFonts w:cs="David"/>
          <w:rtl/>
        </w:rPr>
        <w:t>–</w:t>
      </w:r>
      <w:r w:rsidRPr="009F51EF">
        <w:rPr>
          <w:rFonts w:cs="David" w:hint="cs"/>
          <w:rtl/>
        </w:rPr>
        <w:t xml:space="preserve"> מוסמך בית הדין למשמעת לפגוע בפנסיה שלו. </w:t>
      </w:r>
    </w:p>
    <w:p w14:paraId="5BBF2CE4" w14:textId="77777777" w:rsidR="009F51EF" w:rsidRPr="009F51EF" w:rsidRDefault="009F51EF" w:rsidP="009F51EF">
      <w:pPr>
        <w:bidi/>
        <w:ind w:firstLine="512"/>
        <w:rPr>
          <w:rFonts w:cs="David" w:hint="cs"/>
          <w:rtl/>
        </w:rPr>
      </w:pPr>
    </w:p>
    <w:p w14:paraId="502A029D" w14:textId="77777777" w:rsidR="009F51EF" w:rsidRPr="009F51EF" w:rsidRDefault="009F51EF" w:rsidP="009F51EF">
      <w:pPr>
        <w:bidi/>
        <w:rPr>
          <w:rFonts w:cs="David" w:hint="cs"/>
          <w:rtl/>
        </w:rPr>
      </w:pPr>
      <w:r w:rsidRPr="009F51EF">
        <w:rPr>
          <w:rFonts w:cs="David" w:hint="cs"/>
          <w:u w:val="single"/>
          <w:rtl/>
        </w:rPr>
        <w:t>היו"ר דוד טל:</w:t>
      </w:r>
    </w:p>
    <w:p w14:paraId="76B32E6D" w14:textId="77777777" w:rsidR="009F51EF" w:rsidRPr="009F51EF" w:rsidRDefault="009F51EF" w:rsidP="009F51EF">
      <w:pPr>
        <w:bidi/>
        <w:rPr>
          <w:rFonts w:cs="David" w:hint="cs"/>
          <w:rtl/>
        </w:rPr>
      </w:pPr>
    </w:p>
    <w:p w14:paraId="5309134B" w14:textId="77777777" w:rsidR="009F51EF" w:rsidRPr="009F51EF" w:rsidRDefault="009F51EF" w:rsidP="009F51EF">
      <w:pPr>
        <w:bidi/>
        <w:ind w:firstLine="512"/>
        <w:rPr>
          <w:rFonts w:cs="David" w:hint="cs"/>
          <w:rtl/>
        </w:rPr>
      </w:pPr>
      <w:r w:rsidRPr="009F51EF">
        <w:rPr>
          <w:rFonts w:cs="David" w:hint="cs"/>
          <w:rtl/>
        </w:rPr>
        <w:tab/>
        <w:t>לא היתה דוגמה כזאת בעשר השנים האחרונות?</w:t>
      </w:r>
    </w:p>
    <w:p w14:paraId="1E35FC4A" w14:textId="77777777" w:rsidR="009F51EF" w:rsidRPr="009F51EF" w:rsidRDefault="009F51EF" w:rsidP="009F51EF">
      <w:pPr>
        <w:bidi/>
        <w:ind w:firstLine="512"/>
        <w:rPr>
          <w:rFonts w:cs="David" w:hint="cs"/>
          <w:rtl/>
        </w:rPr>
      </w:pPr>
    </w:p>
    <w:p w14:paraId="181C66C5"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149F5CC6" w14:textId="77777777" w:rsidR="009F51EF" w:rsidRPr="009F51EF" w:rsidRDefault="009F51EF" w:rsidP="009F51EF">
      <w:pPr>
        <w:bidi/>
        <w:rPr>
          <w:rFonts w:ascii="Arial" w:hAnsi="Arial" w:cs="David" w:hint="cs"/>
          <w:u w:val="single"/>
          <w:rtl/>
        </w:rPr>
      </w:pPr>
    </w:p>
    <w:p w14:paraId="40B6DD2A" w14:textId="77777777" w:rsidR="009F51EF" w:rsidRPr="009F51EF" w:rsidRDefault="009F51EF" w:rsidP="009F51EF">
      <w:pPr>
        <w:bidi/>
        <w:ind w:firstLine="512"/>
        <w:rPr>
          <w:rFonts w:cs="David" w:hint="cs"/>
          <w:rtl/>
        </w:rPr>
      </w:pPr>
      <w:r w:rsidRPr="009F51EF">
        <w:rPr>
          <w:rFonts w:ascii="Arial" w:hAnsi="Arial" w:cs="David" w:hint="cs"/>
          <w:rtl/>
        </w:rPr>
        <w:tab/>
        <w:t xml:space="preserve"> </w:t>
      </w:r>
      <w:r w:rsidRPr="009F51EF">
        <w:rPr>
          <w:rFonts w:cs="David" w:hint="cs"/>
          <w:rtl/>
        </w:rPr>
        <w:t xml:space="preserve">לא שאני מכירה, והתחום הזה הוא תחום שאני די מכירה אותו. ההתייחסות גם לשכר וגם לפנסיה היא התייחסות קניינית, לאמור אדם קונה לעצמו את הזכות דרך העבודה שהוא עובד, בין אם מדובר בשכר ובין אם מדובר בפנסיה. פירוש הדבר שמהרגע הראשון שהוא מתחיל לעבוד במקום שבו מובטחת לו פנסיה, בעצם קיימת לו הזכות הקניינית. </w:t>
      </w:r>
    </w:p>
    <w:p w14:paraId="424F67CE" w14:textId="77777777" w:rsidR="009F51EF" w:rsidRPr="009F51EF" w:rsidRDefault="009F51EF" w:rsidP="009F51EF">
      <w:pPr>
        <w:bidi/>
        <w:ind w:firstLine="512"/>
        <w:rPr>
          <w:rFonts w:cs="David" w:hint="cs"/>
          <w:rtl/>
        </w:rPr>
      </w:pPr>
    </w:p>
    <w:p w14:paraId="7B4E119D" w14:textId="77777777" w:rsidR="009F51EF" w:rsidRPr="009F51EF" w:rsidRDefault="009F51EF" w:rsidP="009F51EF">
      <w:pPr>
        <w:bidi/>
        <w:rPr>
          <w:rFonts w:cs="David" w:hint="cs"/>
          <w:rtl/>
        </w:rPr>
      </w:pPr>
      <w:r w:rsidRPr="009F51EF">
        <w:rPr>
          <w:rFonts w:cs="David" w:hint="cs"/>
          <w:u w:val="single"/>
          <w:rtl/>
        </w:rPr>
        <w:t>צבי הנדל:</w:t>
      </w:r>
    </w:p>
    <w:p w14:paraId="7D06B4AF" w14:textId="77777777" w:rsidR="009F51EF" w:rsidRPr="009F51EF" w:rsidRDefault="009F51EF" w:rsidP="009F51EF">
      <w:pPr>
        <w:bidi/>
        <w:rPr>
          <w:rFonts w:cs="David" w:hint="cs"/>
          <w:rtl/>
        </w:rPr>
      </w:pPr>
    </w:p>
    <w:p w14:paraId="054E9923" w14:textId="77777777" w:rsidR="009F51EF" w:rsidRPr="009F51EF" w:rsidRDefault="009F51EF" w:rsidP="009F51EF">
      <w:pPr>
        <w:bidi/>
        <w:ind w:firstLine="512"/>
        <w:rPr>
          <w:rFonts w:cs="David" w:hint="cs"/>
          <w:rtl/>
        </w:rPr>
      </w:pPr>
      <w:r w:rsidRPr="009F51EF">
        <w:rPr>
          <w:rFonts w:cs="David" w:hint="cs"/>
          <w:rtl/>
        </w:rPr>
        <w:tab/>
        <w:t xml:space="preserve"> מי שבנה את ביתו מכספו והקים משק גדול מכספו, זה שלו או לא שלו?</w:t>
      </w:r>
    </w:p>
    <w:p w14:paraId="3355750F" w14:textId="77777777" w:rsidR="009F51EF" w:rsidRPr="009F51EF" w:rsidRDefault="009F51EF" w:rsidP="009F51EF">
      <w:pPr>
        <w:bidi/>
        <w:ind w:firstLine="512"/>
        <w:rPr>
          <w:rFonts w:cs="David" w:hint="cs"/>
          <w:rtl/>
        </w:rPr>
      </w:pPr>
    </w:p>
    <w:p w14:paraId="707893C4" w14:textId="77777777" w:rsidR="009F51EF" w:rsidRPr="009F51EF" w:rsidRDefault="009F51EF" w:rsidP="009F51EF">
      <w:pPr>
        <w:bidi/>
        <w:rPr>
          <w:rFonts w:cs="David" w:hint="cs"/>
          <w:u w:val="single"/>
          <w:rtl/>
        </w:rPr>
      </w:pPr>
      <w:r w:rsidRPr="009F51EF">
        <w:rPr>
          <w:rFonts w:cs="David" w:hint="cs"/>
          <w:u w:val="single"/>
          <w:rtl/>
        </w:rPr>
        <w:t>דוד רותם:</w:t>
      </w:r>
    </w:p>
    <w:p w14:paraId="5CC9C5CE" w14:textId="77777777" w:rsidR="009F51EF" w:rsidRPr="009F51EF" w:rsidRDefault="009F51EF" w:rsidP="009F51EF">
      <w:pPr>
        <w:bidi/>
        <w:rPr>
          <w:rFonts w:cs="David" w:hint="cs"/>
          <w:rtl/>
        </w:rPr>
      </w:pPr>
    </w:p>
    <w:p w14:paraId="43B65690" w14:textId="77777777" w:rsidR="009F51EF" w:rsidRPr="009F51EF" w:rsidRDefault="009F51EF" w:rsidP="009F51EF">
      <w:pPr>
        <w:bidi/>
        <w:ind w:firstLine="512"/>
        <w:rPr>
          <w:rFonts w:cs="David" w:hint="cs"/>
          <w:rtl/>
        </w:rPr>
      </w:pPr>
      <w:r w:rsidRPr="009F51EF">
        <w:rPr>
          <w:rFonts w:cs="David" w:hint="cs"/>
          <w:rtl/>
        </w:rPr>
        <w:tab/>
        <w:t xml:space="preserve"> מותר לגרש אותו מהבית. </w:t>
      </w:r>
    </w:p>
    <w:p w14:paraId="4523AD47" w14:textId="77777777" w:rsidR="009F51EF" w:rsidRPr="009F51EF" w:rsidRDefault="009F51EF" w:rsidP="009F51EF">
      <w:pPr>
        <w:bidi/>
        <w:ind w:firstLine="512"/>
        <w:rPr>
          <w:rFonts w:cs="David" w:hint="cs"/>
          <w:rtl/>
        </w:rPr>
      </w:pPr>
    </w:p>
    <w:p w14:paraId="04BB43E7"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1F28B6DB" w14:textId="77777777" w:rsidR="009F51EF" w:rsidRPr="009F51EF" w:rsidRDefault="009F51EF" w:rsidP="009F51EF">
      <w:pPr>
        <w:bidi/>
        <w:rPr>
          <w:rFonts w:ascii="Arial" w:hAnsi="Arial" w:cs="David" w:hint="cs"/>
          <w:u w:val="single"/>
          <w:rtl/>
        </w:rPr>
      </w:pPr>
    </w:p>
    <w:p w14:paraId="77FBC366" w14:textId="77777777" w:rsidR="009F51EF" w:rsidRPr="009F51EF" w:rsidRDefault="009F51EF" w:rsidP="009F51EF">
      <w:pPr>
        <w:bidi/>
        <w:ind w:firstLine="512"/>
        <w:rPr>
          <w:rFonts w:cs="David" w:hint="cs"/>
          <w:rtl/>
        </w:rPr>
      </w:pPr>
      <w:r w:rsidRPr="009F51EF">
        <w:rPr>
          <w:rFonts w:ascii="Arial" w:hAnsi="Arial" w:cs="David" w:hint="cs"/>
          <w:rtl/>
        </w:rPr>
        <w:tab/>
        <w:t xml:space="preserve"> </w:t>
      </w:r>
      <w:r w:rsidRPr="009F51EF">
        <w:rPr>
          <w:rFonts w:cs="David" w:hint="cs"/>
          <w:rtl/>
        </w:rPr>
        <w:t xml:space="preserve">זה קניינו או לא קניינו? את מדברת כל כך בצורה אקדמית ובצורה סימפטית ובלשון מאוד רהוטה, שאני בוער בתוכי. בית המשפט אמר שזאת תכלית ראויה, ואנחנו רואים את התכלית הראויה. אני יכול להביא לך כמה עדים משדרות. אז זאת לא תכלית ראויה? על מה אנחנו מתפלפלים פה? </w:t>
      </w:r>
    </w:p>
    <w:p w14:paraId="10842A13" w14:textId="77777777" w:rsidR="009F51EF" w:rsidRPr="009F51EF" w:rsidRDefault="009F51EF" w:rsidP="009F51EF">
      <w:pPr>
        <w:bidi/>
        <w:ind w:firstLine="512"/>
        <w:rPr>
          <w:rFonts w:cs="David" w:hint="cs"/>
          <w:rtl/>
        </w:rPr>
      </w:pPr>
    </w:p>
    <w:p w14:paraId="394EE4DB" w14:textId="77777777" w:rsidR="009F51EF" w:rsidRPr="009F51EF" w:rsidRDefault="009F51EF" w:rsidP="009F51EF">
      <w:pPr>
        <w:bidi/>
        <w:rPr>
          <w:rFonts w:cs="David" w:hint="cs"/>
          <w:rtl/>
        </w:rPr>
      </w:pPr>
      <w:r w:rsidRPr="009F51EF">
        <w:rPr>
          <w:rFonts w:cs="David" w:hint="cs"/>
          <w:u w:val="single"/>
          <w:rtl/>
        </w:rPr>
        <w:t xml:space="preserve">משה </w:t>
      </w:r>
      <w:proofErr w:type="spellStart"/>
      <w:r w:rsidRPr="009F51EF">
        <w:rPr>
          <w:rFonts w:cs="David" w:hint="cs"/>
          <w:u w:val="single"/>
          <w:rtl/>
        </w:rPr>
        <w:t>שרוני</w:t>
      </w:r>
      <w:proofErr w:type="spellEnd"/>
      <w:r w:rsidRPr="009F51EF">
        <w:rPr>
          <w:rFonts w:cs="David" w:hint="cs"/>
          <w:u w:val="single"/>
          <w:rtl/>
        </w:rPr>
        <w:t>:</w:t>
      </w:r>
    </w:p>
    <w:p w14:paraId="22AE8A1D" w14:textId="77777777" w:rsidR="009F51EF" w:rsidRPr="009F51EF" w:rsidRDefault="009F51EF" w:rsidP="009F51EF">
      <w:pPr>
        <w:bidi/>
        <w:rPr>
          <w:rFonts w:cs="David" w:hint="cs"/>
          <w:rtl/>
        </w:rPr>
      </w:pPr>
    </w:p>
    <w:p w14:paraId="1CF54B3C" w14:textId="77777777" w:rsidR="009F51EF" w:rsidRPr="009F51EF" w:rsidRDefault="009F51EF" w:rsidP="009F51EF">
      <w:pPr>
        <w:bidi/>
        <w:ind w:firstLine="512"/>
        <w:rPr>
          <w:rFonts w:cs="David" w:hint="cs"/>
          <w:rtl/>
        </w:rPr>
      </w:pPr>
      <w:r w:rsidRPr="009F51EF">
        <w:rPr>
          <w:rFonts w:cs="David" w:hint="cs"/>
          <w:rtl/>
        </w:rPr>
        <w:tab/>
        <w:t xml:space="preserve"> הפלפול זה המקצוע של המשפטנים. </w:t>
      </w:r>
    </w:p>
    <w:p w14:paraId="09540854" w14:textId="77777777" w:rsidR="009F51EF" w:rsidRPr="009F51EF" w:rsidRDefault="009F51EF" w:rsidP="009F51EF">
      <w:pPr>
        <w:bidi/>
        <w:ind w:firstLine="512"/>
        <w:rPr>
          <w:rFonts w:cs="David" w:hint="cs"/>
          <w:rtl/>
        </w:rPr>
      </w:pPr>
    </w:p>
    <w:p w14:paraId="77D03596" w14:textId="77777777" w:rsidR="009F51EF" w:rsidRPr="009F51EF" w:rsidRDefault="009F51EF" w:rsidP="009F51EF">
      <w:pPr>
        <w:bidi/>
        <w:rPr>
          <w:rFonts w:cs="David" w:hint="cs"/>
          <w:rtl/>
        </w:rPr>
      </w:pPr>
      <w:r w:rsidRPr="009F51EF">
        <w:rPr>
          <w:rFonts w:cs="David" w:hint="cs"/>
          <w:u w:val="single"/>
          <w:rtl/>
        </w:rPr>
        <w:t>היו"ר דוד טל:</w:t>
      </w:r>
    </w:p>
    <w:p w14:paraId="09A4A8BE" w14:textId="77777777" w:rsidR="009F51EF" w:rsidRPr="009F51EF" w:rsidRDefault="009F51EF" w:rsidP="009F51EF">
      <w:pPr>
        <w:bidi/>
        <w:rPr>
          <w:rFonts w:cs="David" w:hint="cs"/>
          <w:rtl/>
        </w:rPr>
      </w:pPr>
    </w:p>
    <w:p w14:paraId="0CEA2E35" w14:textId="77777777" w:rsidR="009F51EF" w:rsidRPr="009F51EF" w:rsidRDefault="009F51EF" w:rsidP="009F51EF">
      <w:pPr>
        <w:bidi/>
        <w:ind w:firstLine="512"/>
        <w:rPr>
          <w:rFonts w:cs="David" w:hint="cs"/>
          <w:rtl/>
        </w:rPr>
      </w:pPr>
      <w:r w:rsidRPr="009F51EF">
        <w:rPr>
          <w:rFonts w:cs="David" w:hint="cs"/>
          <w:rtl/>
        </w:rPr>
        <w:tab/>
        <w:t xml:space="preserve">חבר הכנסת </w:t>
      </w:r>
      <w:proofErr w:type="spellStart"/>
      <w:r w:rsidRPr="009F51EF">
        <w:rPr>
          <w:rFonts w:cs="David" w:hint="cs"/>
          <w:rtl/>
        </w:rPr>
        <w:t>שרוני</w:t>
      </w:r>
      <w:proofErr w:type="spellEnd"/>
      <w:r w:rsidRPr="009F51EF">
        <w:rPr>
          <w:rFonts w:cs="David" w:hint="cs"/>
          <w:rtl/>
        </w:rPr>
        <w:t xml:space="preserve">, נמחק את זה מהפרוטוקול. </w:t>
      </w:r>
    </w:p>
    <w:p w14:paraId="0EFB6F0A" w14:textId="77777777" w:rsidR="009F51EF" w:rsidRDefault="009F51EF" w:rsidP="009F51EF">
      <w:pPr>
        <w:bidi/>
        <w:rPr>
          <w:rFonts w:cs="David" w:hint="cs"/>
          <w:rtl/>
        </w:rPr>
      </w:pPr>
    </w:p>
    <w:p w14:paraId="5EDF868E" w14:textId="77777777" w:rsidR="009F51EF" w:rsidRDefault="009F51EF" w:rsidP="009F51EF">
      <w:pPr>
        <w:bidi/>
        <w:rPr>
          <w:rFonts w:cs="David" w:hint="cs"/>
          <w:rtl/>
        </w:rPr>
      </w:pPr>
    </w:p>
    <w:p w14:paraId="4039F111" w14:textId="77777777" w:rsidR="009F51EF" w:rsidRDefault="009F51EF" w:rsidP="009F51EF">
      <w:pPr>
        <w:bidi/>
        <w:rPr>
          <w:rFonts w:cs="David" w:hint="cs"/>
          <w:rtl/>
        </w:rPr>
      </w:pPr>
    </w:p>
    <w:p w14:paraId="09E20035" w14:textId="77777777" w:rsidR="009F51EF" w:rsidRDefault="009F51EF" w:rsidP="009F51EF">
      <w:pPr>
        <w:bidi/>
        <w:rPr>
          <w:rFonts w:cs="David" w:hint="cs"/>
          <w:rtl/>
        </w:rPr>
      </w:pPr>
    </w:p>
    <w:p w14:paraId="3E2E9B5D" w14:textId="77777777" w:rsidR="009F51EF" w:rsidRDefault="009F51EF" w:rsidP="009F51EF">
      <w:pPr>
        <w:bidi/>
        <w:rPr>
          <w:rFonts w:cs="David" w:hint="cs"/>
          <w:rtl/>
        </w:rPr>
      </w:pPr>
    </w:p>
    <w:p w14:paraId="1D0B1BC6" w14:textId="77777777" w:rsidR="009F51EF" w:rsidRDefault="009F51EF" w:rsidP="009F51EF">
      <w:pPr>
        <w:bidi/>
        <w:rPr>
          <w:rFonts w:cs="David" w:hint="cs"/>
          <w:rtl/>
        </w:rPr>
      </w:pPr>
    </w:p>
    <w:p w14:paraId="4E353E5D" w14:textId="77777777" w:rsidR="009F51EF" w:rsidRDefault="009F51EF" w:rsidP="009F51EF">
      <w:pPr>
        <w:bidi/>
        <w:rPr>
          <w:rFonts w:cs="David" w:hint="cs"/>
          <w:rtl/>
        </w:rPr>
      </w:pPr>
    </w:p>
    <w:p w14:paraId="6BA661E8"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6906DF3D" w14:textId="77777777" w:rsidR="009F51EF" w:rsidRPr="009F51EF" w:rsidRDefault="009F51EF" w:rsidP="009F51EF">
      <w:pPr>
        <w:bidi/>
        <w:rPr>
          <w:rFonts w:ascii="Arial" w:hAnsi="Arial" w:cs="David" w:hint="cs"/>
          <w:u w:val="single"/>
          <w:rtl/>
        </w:rPr>
      </w:pPr>
    </w:p>
    <w:p w14:paraId="47AF1EF8"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לא רק שמדובר בזכות קניינית, אלא היא זכות קניינית עתית. הווה אומר, שהיא נועדה למעשה על-מנת להעמיד את חבר הכנסת או את עובדי הציבור או משרתי הציבור </w:t>
      </w:r>
      <w:r w:rsidRPr="009F51EF">
        <w:rPr>
          <w:rFonts w:ascii="Arial" w:hAnsi="Arial" w:cs="David"/>
          <w:rtl/>
        </w:rPr>
        <w:t>–</w:t>
      </w:r>
      <w:r w:rsidRPr="009F51EF">
        <w:rPr>
          <w:rFonts w:ascii="Arial" w:hAnsi="Arial" w:cs="David" w:hint="cs"/>
          <w:rtl/>
        </w:rPr>
        <w:t xml:space="preserve"> מדובר גם בשופטים, גם במשרתי צבא, במשרתי ביטחון אחרים </w:t>
      </w:r>
      <w:r w:rsidRPr="009F51EF">
        <w:rPr>
          <w:rFonts w:ascii="Arial" w:hAnsi="Arial" w:cs="David"/>
          <w:rtl/>
        </w:rPr>
        <w:t>–</w:t>
      </w:r>
      <w:r w:rsidRPr="009F51EF">
        <w:rPr>
          <w:rFonts w:ascii="Arial" w:hAnsi="Arial" w:cs="David" w:hint="cs"/>
          <w:rtl/>
        </w:rPr>
        <w:t xml:space="preserve"> במצב שהם ומשפחתם יוכלו להתפרנס. זאת הנחת המוצא לגבי תשלום עתי מסוג שכר או פנסיה. </w:t>
      </w:r>
    </w:p>
    <w:p w14:paraId="2443FAF2" w14:textId="77777777" w:rsidR="009F51EF" w:rsidRPr="009F51EF" w:rsidRDefault="009F51EF" w:rsidP="009F51EF">
      <w:pPr>
        <w:bidi/>
        <w:ind w:firstLine="512"/>
        <w:rPr>
          <w:rFonts w:ascii="Arial" w:hAnsi="Arial" w:cs="David" w:hint="cs"/>
          <w:rtl/>
        </w:rPr>
      </w:pPr>
    </w:p>
    <w:p w14:paraId="5EFECA23" w14:textId="77777777" w:rsidR="009F51EF" w:rsidRPr="009F51EF" w:rsidRDefault="009F51EF" w:rsidP="009F51EF">
      <w:pPr>
        <w:bidi/>
        <w:rPr>
          <w:rFonts w:cs="David" w:hint="cs"/>
          <w:rtl/>
        </w:rPr>
      </w:pPr>
      <w:r w:rsidRPr="009F51EF">
        <w:rPr>
          <w:rFonts w:cs="David" w:hint="cs"/>
          <w:u w:val="single"/>
          <w:rtl/>
        </w:rPr>
        <w:t>צבי הנדל:</w:t>
      </w:r>
    </w:p>
    <w:p w14:paraId="6F9D91B4" w14:textId="77777777" w:rsidR="009F51EF" w:rsidRPr="009F51EF" w:rsidRDefault="009F51EF" w:rsidP="009F51EF">
      <w:pPr>
        <w:bidi/>
        <w:rPr>
          <w:rFonts w:cs="David" w:hint="cs"/>
          <w:rtl/>
        </w:rPr>
      </w:pPr>
    </w:p>
    <w:p w14:paraId="0AEBA34D"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בית זה נגד גשם.</w:t>
      </w:r>
    </w:p>
    <w:p w14:paraId="0CE46CA9" w14:textId="77777777" w:rsidR="009F51EF" w:rsidRPr="009F51EF" w:rsidRDefault="009F51EF" w:rsidP="009F51EF">
      <w:pPr>
        <w:bidi/>
        <w:ind w:firstLine="512"/>
        <w:rPr>
          <w:rFonts w:ascii="Arial" w:hAnsi="Arial" w:cs="David" w:hint="cs"/>
          <w:rtl/>
        </w:rPr>
      </w:pPr>
    </w:p>
    <w:p w14:paraId="32293EE6"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735EDD89" w14:textId="77777777" w:rsidR="009F51EF" w:rsidRPr="009F51EF" w:rsidRDefault="009F51EF" w:rsidP="009F51EF">
      <w:pPr>
        <w:bidi/>
        <w:rPr>
          <w:rFonts w:ascii="Arial" w:hAnsi="Arial" w:cs="David" w:hint="cs"/>
          <w:u w:val="single"/>
          <w:rtl/>
        </w:rPr>
      </w:pPr>
    </w:p>
    <w:p w14:paraId="1965C4C3"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לגבי החזרי העבר, כי גם בהצעת החוק של חבר הכנסת רותם יש התייחסות לשלילה לאחור של שכר או פנסיה שהתקבלו במועדם כדין, אין הוראה כזאת בשום מקום בחקיקה הישראלית, לא לגבי שכר ולא לגבי גמלה. </w:t>
      </w:r>
    </w:p>
    <w:p w14:paraId="703A2735" w14:textId="77777777" w:rsidR="009F51EF" w:rsidRPr="009F51EF" w:rsidRDefault="009F51EF" w:rsidP="009F51EF">
      <w:pPr>
        <w:bidi/>
        <w:ind w:firstLine="512"/>
        <w:rPr>
          <w:rFonts w:ascii="Arial" w:hAnsi="Arial" w:cs="David" w:hint="cs"/>
          <w:rtl/>
        </w:rPr>
      </w:pPr>
    </w:p>
    <w:p w14:paraId="01FF0934" w14:textId="77777777" w:rsidR="009F51EF" w:rsidRPr="009F51EF" w:rsidRDefault="009F51EF" w:rsidP="009F51EF">
      <w:pPr>
        <w:bidi/>
        <w:rPr>
          <w:rFonts w:cs="David" w:hint="cs"/>
          <w:u w:val="single"/>
          <w:rtl/>
        </w:rPr>
      </w:pPr>
      <w:r w:rsidRPr="009F51EF">
        <w:rPr>
          <w:rFonts w:cs="David" w:hint="cs"/>
          <w:u w:val="single"/>
          <w:rtl/>
        </w:rPr>
        <w:t>דוד רותם:</w:t>
      </w:r>
    </w:p>
    <w:p w14:paraId="3010C790" w14:textId="77777777" w:rsidR="009F51EF" w:rsidRPr="009F51EF" w:rsidRDefault="009F51EF" w:rsidP="009F51EF">
      <w:pPr>
        <w:bidi/>
        <w:rPr>
          <w:rFonts w:cs="David" w:hint="cs"/>
          <w:rtl/>
        </w:rPr>
      </w:pPr>
    </w:p>
    <w:p w14:paraId="0EC4B795"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אם היה כתוב פה קנס של 25 מיליון שקלים, קנס חובה, אז אני לוקח לו את זה אחורה. </w:t>
      </w:r>
    </w:p>
    <w:p w14:paraId="2BC3988F" w14:textId="77777777" w:rsidR="009F51EF" w:rsidRPr="009F51EF" w:rsidRDefault="009F51EF" w:rsidP="009F51EF">
      <w:pPr>
        <w:bidi/>
        <w:ind w:firstLine="512"/>
        <w:rPr>
          <w:rFonts w:ascii="Arial" w:hAnsi="Arial" w:cs="David" w:hint="cs"/>
          <w:rtl/>
        </w:rPr>
      </w:pPr>
    </w:p>
    <w:p w14:paraId="09C08017"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38FEB98A" w14:textId="77777777" w:rsidR="009F51EF" w:rsidRPr="009F51EF" w:rsidRDefault="009F51EF" w:rsidP="009F51EF">
      <w:pPr>
        <w:bidi/>
        <w:rPr>
          <w:rFonts w:cs="David"/>
          <w:u w:val="single"/>
          <w:rtl/>
        </w:rPr>
      </w:pPr>
    </w:p>
    <w:p w14:paraId="1F20AC0A" w14:textId="77777777" w:rsidR="009F51EF" w:rsidRPr="009F51EF" w:rsidRDefault="009F51EF" w:rsidP="009F51EF">
      <w:pPr>
        <w:bidi/>
        <w:ind w:firstLine="512"/>
        <w:rPr>
          <w:rFonts w:ascii="Arial" w:hAnsi="Arial" w:cs="David" w:hint="cs"/>
          <w:rtl/>
        </w:rPr>
      </w:pPr>
      <w:r w:rsidRPr="009F51EF">
        <w:rPr>
          <w:rFonts w:cs="David"/>
          <w:rtl/>
        </w:rPr>
        <w:tab/>
      </w:r>
      <w:r w:rsidRPr="009F51EF">
        <w:rPr>
          <w:rFonts w:cs="David" w:hint="cs"/>
          <w:rtl/>
        </w:rPr>
        <w:t xml:space="preserve"> </w:t>
      </w:r>
      <w:r w:rsidRPr="009F51EF">
        <w:rPr>
          <w:rFonts w:ascii="Arial" w:hAnsi="Arial" w:cs="David" w:hint="cs"/>
          <w:rtl/>
        </w:rPr>
        <w:t xml:space="preserve">זה סכום של קנס, לא סכום שמתגלגל לכל החיים, שקשור בתוחלת החיים. </w:t>
      </w:r>
    </w:p>
    <w:p w14:paraId="4374CB5B" w14:textId="77777777" w:rsidR="009F51EF" w:rsidRPr="009F51EF" w:rsidRDefault="009F51EF" w:rsidP="009F51EF">
      <w:pPr>
        <w:bidi/>
        <w:ind w:firstLine="512"/>
        <w:rPr>
          <w:rFonts w:ascii="Arial" w:hAnsi="Arial" w:cs="David" w:hint="cs"/>
          <w:rtl/>
        </w:rPr>
      </w:pPr>
    </w:p>
    <w:p w14:paraId="72AA4616"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094FA6A4" w14:textId="77777777" w:rsidR="009F51EF" w:rsidRPr="009F51EF" w:rsidRDefault="009F51EF" w:rsidP="009F51EF">
      <w:pPr>
        <w:bidi/>
        <w:rPr>
          <w:rFonts w:ascii="Arial" w:hAnsi="Arial" w:cs="David" w:hint="cs"/>
          <w:u w:val="single"/>
          <w:rtl/>
        </w:rPr>
      </w:pPr>
    </w:p>
    <w:p w14:paraId="4FB8A3BD"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ההתייחסות בחקיקה הישראלית, הן לגבי שכר והן לגבי גמלה, שאין לשלול אלא לאחר הרשעה, וכמו שאמרתי, האפשרות להעמיד את השכר על מחצית מהשכר המגיע היא כפופה להליך, היא מוגבלת בחצי שנה בלבד, ורק לאחר שנציב שירות המדינה חייב על-פי חוק לשקול אלטרנטיבה האם אפשר להעביר עובד כזה שסרח בעבירה שלדעתו של היועץ המשפטי לממשלה כרוך בה קלון, לא כל עבירה </w:t>
      </w:r>
      <w:r w:rsidRPr="009F51EF">
        <w:rPr>
          <w:rFonts w:ascii="Arial" w:hAnsi="Arial" w:cs="David"/>
          <w:rtl/>
        </w:rPr>
        <w:t>–</w:t>
      </w:r>
      <w:r w:rsidRPr="009F51EF">
        <w:rPr>
          <w:rFonts w:ascii="Arial" w:hAnsi="Arial" w:cs="David" w:hint="cs"/>
          <w:rtl/>
        </w:rPr>
        <w:t xml:space="preserve"> האם אפשר להעבירו למקום אחר על-מנת שלא צריך יהיה לשלול לו את השכר. ברור שבהשוואה לחברי הכנסת זה דבר שהוא יותר קשה ליישום. </w:t>
      </w:r>
    </w:p>
    <w:p w14:paraId="796E7268" w14:textId="77777777" w:rsidR="009F51EF" w:rsidRPr="009F51EF" w:rsidRDefault="009F51EF" w:rsidP="009F51EF">
      <w:pPr>
        <w:bidi/>
        <w:ind w:firstLine="512"/>
        <w:rPr>
          <w:rFonts w:ascii="Arial" w:hAnsi="Arial" w:cs="David" w:hint="cs"/>
          <w:rtl/>
        </w:rPr>
      </w:pPr>
    </w:p>
    <w:p w14:paraId="1D27FD70" w14:textId="77777777" w:rsidR="009F51EF" w:rsidRPr="009F51EF" w:rsidRDefault="009F51EF" w:rsidP="009F51EF">
      <w:pPr>
        <w:bidi/>
        <w:ind w:firstLine="512"/>
        <w:rPr>
          <w:rFonts w:ascii="Arial" w:hAnsi="Arial" w:cs="David" w:hint="cs"/>
          <w:rtl/>
        </w:rPr>
      </w:pPr>
      <w:r w:rsidRPr="009F51EF">
        <w:rPr>
          <w:rFonts w:ascii="Arial" w:hAnsi="Arial" w:cs="David" w:hint="cs"/>
          <w:rtl/>
        </w:rPr>
        <w:t xml:space="preserve">אמרתי שתמיד זה בכפוף להליך, זה אף פעם לא דבר שנעשה. אין לנו מנגנון של שלילה על תנאי. גם אין התייחסות לפגיעה בשכר או בפנסיה כהתייחסות </w:t>
      </w:r>
      <w:proofErr w:type="spellStart"/>
      <w:r w:rsidRPr="009F51EF">
        <w:rPr>
          <w:rFonts w:ascii="Arial" w:hAnsi="Arial" w:cs="David" w:hint="cs"/>
          <w:rtl/>
        </w:rPr>
        <w:t>עונשית</w:t>
      </w:r>
      <w:proofErr w:type="spellEnd"/>
      <w:r w:rsidRPr="009F51EF">
        <w:rPr>
          <w:rFonts w:ascii="Arial" w:hAnsi="Arial" w:cs="David" w:hint="cs"/>
          <w:rtl/>
        </w:rPr>
        <w:t xml:space="preserve">. זה לא נמצא בפרק על דרכי ענישה בחוק העונשין. ההתייחסות היא התייחסות מנהלית, היא התייחסות בראייה של הגנה על אמון הציבור ברשויות השלטון, ולא התייחסות </w:t>
      </w:r>
      <w:proofErr w:type="spellStart"/>
      <w:r w:rsidRPr="009F51EF">
        <w:rPr>
          <w:rFonts w:ascii="Arial" w:hAnsi="Arial" w:cs="David" w:hint="cs"/>
          <w:rtl/>
        </w:rPr>
        <w:t>עונשית</w:t>
      </w:r>
      <w:proofErr w:type="spellEnd"/>
      <w:r w:rsidRPr="009F51EF">
        <w:rPr>
          <w:rFonts w:ascii="Arial" w:hAnsi="Arial" w:cs="David" w:hint="cs"/>
          <w:rtl/>
        </w:rPr>
        <w:t xml:space="preserve">. לכן אין דבר כזה על תנאי. בית המשפט לא מטיל את זה אלא לאחר הרשעה. לכן זה כפוף באמת להסתייגות של בית המשפט ממעשיו של אדם שהורשע. </w:t>
      </w:r>
    </w:p>
    <w:p w14:paraId="22327CB1" w14:textId="77777777" w:rsidR="009F51EF" w:rsidRPr="009F51EF" w:rsidRDefault="009F51EF" w:rsidP="009F51EF">
      <w:pPr>
        <w:bidi/>
        <w:ind w:firstLine="512"/>
        <w:rPr>
          <w:rFonts w:ascii="Arial" w:hAnsi="Arial" w:cs="David" w:hint="cs"/>
          <w:rtl/>
        </w:rPr>
      </w:pPr>
    </w:p>
    <w:p w14:paraId="05E66553" w14:textId="77777777" w:rsidR="009F51EF" w:rsidRPr="009F51EF" w:rsidRDefault="009F51EF" w:rsidP="009F51EF">
      <w:pPr>
        <w:bidi/>
        <w:ind w:firstLine="512"/>
        <w:rPr>
          <w:rFonts w:ascii="Arial" w:hAnsi="Arial" w:cs="David" w:hint="cs"/>
          <w:rtl/>
        </w:rPr>
      </w:pPr>
      <w:r w:rsidRPr="009F51EF">
        <w:rPr>
          <w:rFonts w:ascii="Arial" w:hAnsi="Arial" w:cs="David" w:hint="cs"/>
          <w:rtl/>
        </w:rPr>
        <w:t xml:space="preserve">הצעת החוק של חבר הכנסת רותם נותנת מעמד מיוחד ליועץ המשפטי לממשלה. היא מבטלת לחלוטין כל הליך בתוך הכנסת. זה נראה לי מאוד בעייתי, זה נראה לי גם בעייתי מבחינת חוק החסינות. חילוט כספים ששולמו כדין במועדם זה דבר שאנחנו לא מכירים בשום מקום לגבי שום סיטואציה שבה אנו עוסקים בתשלומים שמגיעים מפירות עבודה. אין דבר כזה. </w:t>
      </w:r>
    </w:p>
    <w:p w14:paraId="72C9DE84" w14:textId="77777777" w:rsidR="009F51EF" w:rsidRPr="009F51EF" w:rsidRDefault="009F51EF" w:rsidP="009F51EF">
      <w:pPr>
        <w:bidi/>
        <w:ind w:firstLine="512"/>
        <w:rPr>
          <w:rFonts w:ascii="Arial" w:hAnsi="Arial" w:cs="David" w:hint="cs"/>
          <w:rtl/>
        </w:rPr>
      </w:pPr>
    </w:p>
    <w:p w14:paraId="456A6517" w14:textId="77777777" w:rsidR="009F51EF" w:rsidRPr="009F51EF" w:rsidRDefault="009F51EF" w:rsidP="009F51EF">
      <w:pPr>
        <w:bidi/>
        <w:rPr>
          <w:rFonts w:cs="David" w:hint="cs"/>
          <w:u w:val="single"/>
          <w:rtl/>
        </w:rPr>
      </w:pPr>
      <w:r w:rsidRPr="009F51EF">
        <w:rPr>
          <w:rFonts w:cs="David" w:hint="cs"/>
          <w:u w:val="single"/>
          <w:rtl/>
        </w:rPr>
        <w:t>דוד רותם:</w:t>
      </w:r>
    </w:p>
    <w:p w14:paraId="1DB4F601" w14:textId="77777777" w:rsidR="009F51EF" w:rsidRPr="009F51EF" w:rsidRDefault="009F51EF" w:rsidP="009F51EF">
      <w:pPr>
        <w:bidi/>
        <w:rPr>
          <w:rFonts w:cs="David" w:hint="cs"/>
          <w:rtl/>
        </w:rPr>
      </w:pPr>
    </w:p>
    <w:p w14:paraId="424E4540"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קנס הוא חילוט של כספים שהרווחתי כדין. </w:t>
      </w:r>
    </w:p>
    <w:p w14:paraId="4FC38DA1" w14:textId="77777777" w:rsidR="009F51EF" w:rsidRPr="009F51EF" w:rsidRDefault="009F51EF" w:rsidP="009F51EF">
      <w:pPr>
        <w:bidi/>
        <w:ind w:firstLine="512"/>
        <w:rPr>
          <w:rFonts w:ascii="Arial" w:hAnsi="Arial" w:cs="David" w:hint="cs"/>
          <w:rtl/>
        </w:rPr>
      </w:pPr>
    </w:p>
    <w:p w14:paraId="1C1D2A1D"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25E55F19" w14:textId="77777777" w:rsidR="009F51EF" w:rsidRPr="009F51EF" w:rsidRDefault="009F51EF" w:rsidP="009F51EF">
      <w:pPr>
        <w:bidi/>
        <w:rPr>
          <w:rFonts w:ascii="Arial" w:hAnsi="Arial" w:cs="David" w:hint="cs"/>
          <w:u w:val="single"/>
          <w:rtl/>
        </w:rPr>
      </w:pPr>
    </w:p>
    <w:p w14:paraId="6B7DFD46"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קנס זה לא פירות עבודה. </w:t>
      </w:r>
    </w:p>
    <w:p w14:paraId="5B6A534D" w14:textId="77777777" w:rsidR="009F51EF" w:rsidRPr="009F51EF" w:rsidRDefault="009F51EF" w:rsidP="009F51EF">
      <w:pPr>
        <w:bidi/>
        <w:ind w:firstLine="512"/>
        <w:rPr>
          <w:rFonts w:ascii="Arial" w:hAnsi="Arial" w:cs="David" w:hint="cs"/>
          <w:rtl/>
        </w:rPr>
      </w:pPr>
    </w:p>
    <w:p w14:paraId="190A87F8" w14:textId="77777777" w:rsidR="009F51EF" w:rsidRDefault="009F51EF" w:rsidP="009F51EF">
      <w:pPr>
        <w:bidi/>
        <w:rPr>
          <w:rFonts w:cs="David" w:hint="cs"/>
          <w:u w:val="single"/>
          <w:rtl/>
        </w:rPr>
      </w:pPr>
    </w:p>
    <w:p w14:paraId="440EE426" w14:textId="77777777" w:rsidR="009F51EF" w:rsidRDefault="009F51EF" w:rsidP="009F51EF">
      <w:pPr>
        <w:bidi/>
        <w:rPr>
          <w:rFonts w:cs="David" w:hint="cs"/>
          <w:u w:val="single"/>
          <w:rtl/>
        </w:rPr>
      </w:pPr>
    </w:p>
    <w:p w14:paraId="0A536258" w14:textId="77777777" w:rsidR="009F51EF" w:rsidRDefault="009F51EF" w:rsidP="009F51EF">
      <w:pPr>
        <w:bidi/>
        <w:rPr>
          <w:rFonts w:cs="David" w:hint="cs"/>
          <w:u w:val="single"/>
          <w:rtl/>
        </w:rPr>
      </w:pPr>
    </w:p>
    <w:p w14:paraId="3BF089F5" w14:textId="77777777" w:rsidR="009F51EF" w:rsidRDefault="009F51EF" w:rsidP="009F51EF">
      <w:pPr>
        <w:bidi/>
        <w:rPr>
          <w:rFonts w:cs="David" w:hint="cs"/>
          <w:u w:val="single"/>
          <w:rtl/>
        </w:rPr>
      </w:pPr>
    </w:p>
    <w:p w14:paraId="15E95A7E" w14:textId="77777777" w:rsidR="009F51EF" w:rsidRDefault="009F51EF" w:rsidP="009F51EF">
      <w:pPr>
        <w:bidi/>
        <w:rPr>
          <w:rFonts w:cs="David" w:hint="cs"/>
          <w:u w:val="single"/>
          <w:rtl/>
        </w:rPr>
      </w:pPr>
    </w:p>
    <w:p w14:paraId="34414920" w14:textId="77777777" w:rsidR="009F51EF" w:rsidRPr="009F51EF" w:rsidRDefault="009F51EF" w:rsidP="009F51EF">
      <w:pPr>
        <w:bidi/>
        <w:rPr>
          <w:rFonts w:cs="David" w:hint="cs"/>
          <w:u w:val="single"/>
          <w:rtl/>
        </w:rPr>
      </w:pPr>
      <w:r w:rsidRPr="009F51EF">
        <w:rPr>
          <w:rFonts w:cs="David" w:hint="cs"/>
          <w:u w:val="single"/>
          <w:rtl/>
        </w:rPr>
        <w:t>דוד רותם:</w:t>
      </w:r>
    </w:p>
    <w:p w14:paraId="479F10B0" w14:textId="77777777" w:rsidR="009F51EF" w:rsidRPr="009F51EF" w:rsidRDefault="009F51EF" w:rsidP="009F51EF">
      <w:pPr>
        <w:bidi/>
        <w:rPr>
          <w:rFonts w:cs="David" w:hint="cs"/>
          <w:rtl/>
        </w:rPr>
      </w:pPr>
    </w:p>
    <w:p w14:paraId="3C501564"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מאיפה אני משלם קנס אם לא מפירות עבודה?</w:t>
      </w:r>
    </w:p>
    <w:p w14:paraId="675174EB" w14:textId="77777777" w:rsidR="009F51EF" w:rsidRPr="009F51EF" w:rsidRDefault="009F51EF" w:rsidP="009F51EF">
      <w:pPr>
        <w:bidi/>
        <w:ind w:firstLine="512"/>
        <w:rPr>
          <w:rFonts w:ascii="Arial" w:hAnsi="Arial" w:cs="David" w:hint="cs"/>
          <w:rtl/>
        </w:rPr>
      </w:pPr>
    </w:p>
    <w:p w14:paraId="3AFF422C"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6D9A73EA" w14:textId="77777777" w:rsidR="009F51EF" w:rsidRPr="009F51EF" w:rsidRDefault="009F51EF" w:rsidP="009F51EF">
      <w:pPr>
        <w:bidi/>
        <w:rPr>
          <w:rFonts w:ascii="Arial" w:hAnsi="Arial" w:cs="David" w:hint="cs"/>
          <w:u w:val="single"/>
          <w:rtl/>
        </w:rPr>
      </w:pPr>
    </w:p>
    <w:p w14:paraId="595DC15B"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לסיום, צריך לחשוב גם שכאשר הכנסת מחוקקת נורמה שבה היא מבקשת לשרטט גבול, שהיא אומרת: עד כאן, ומכאן אני מסתייגת לחלוטין, שכן אינני רוצה לאפשר לפלוני להרוויח, במירכאות, על חשבון קופת הציבור בשל מעשה מסוים שהוא חשוד בו, הימלטות מהדין או כל דבר שנמצא כאן בהצעות החוק, היא צריכה להביא בחשבון שהיא קובעת גם מיניה וביה במה היא לא עוסקת. כפי שאני חושבת שרחשי לב הציבור בוודאי מגיעים לכנסת, אני לא בטוחה שהעמדה הציבורית היום רואה עבירות על ביטחון המדינה כחמורות יותר מבחינת מדרגן הנורמטיבי והנזקים שהם מעוללים לחברה הישראלית מעבירות שבהן לא עוסקים פה, כמו עבירות שחיתות מהותיות או עבירות גוף מהותיות, והדברים מדברים בעד עצמם. </w:t>
      </w:r>
    </w:p>
    <w:p w14:paraId="7CCFA8E1" w14:textId="77777777" w:rsidR="009F51EF" w:rsidRPr="009F51EF" w:rsidRDefault="009F51EF" w:rsidP="009F51EF">
      <w:pPr>
        <w:bidi/>
        <w:ind w:firstLine="512"/>
        <w:rPr>
          <w:rFonts w:ascii="Arial" w:hAnsi="Arial" w:cs="David" w:hint="cs"/>
          <w:rtl/>
        </w:rPr>
      </w:pPr>
    </w:p>
    <w:p w14:paraId="458EC45D" w14:textId="77777777" w:rsidR="009F51EF" w:rsidRPr="009F51EF" w:rsidRDefault="009F51EF" w:rsidP="009F51EF">
      <w:pPr>
        <w:bidi/>
        <w:rPr>
          <w:rFonts w:cs="David" w:hint="cs"/>
          <w:u w:val="single"/>
          <w:rtl/>
        </w:rPr>
      </w:pPr>
      <w:r w:rsidRPr="009F51EF">
        <w:rPr>
          <w:rFonts w:cs="David" w:hint="cs"/>
          <w:u w:val="single"/>
          <w:rtl/>
        </w:rPr>
        <w:t>דוד רותם:</w:t>
      </w:r>
    </w:p>
    <w:p w14:paraId="110FEABF" w14:textId="77777777" w:rsidR="009F51EF" w:rsidRPr="009F51EF" w:rsidRDefault="009F51EF" w:rsidP="009F51EF">
      <w:pPr>
        <w:bidi/>
        <w:rPr>
          <w:rFonts w:cs="David" w:hint="cs"/>
          <w:rtl/>
        </w:rPr>
      </w:pPr>
    </w:p>
    <w:p w14:paraId="2AAD5563"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בגלל זה אנחנו נבחרנו, גברתי, את רק מונית. כי זה כבר לא שיקול שיכול לעלות מפי יועצת משפטית. </w:t>
      </w:r>
    </w:p>
    <w:p w14:paraId="56B1930D" w14:textId="77777777" w:rsidR="009F51EF" w:rsidRPr="009F51EF" w:rsidRDefault="009F51EF" w:rsidP="009F51EF">
      <w:pPr>
        <w:bidi/>
        <w:ind w:firstLine="512"/>
        <w:rPr>
          <w:rFonts w:ascii="Arial" w:hAnsi="Arial" w:cs="David" w:hint="cs"/>
          <w:rtl/>
        </w:rPr>
      </w:pPr>
    </w:p>
    <w:p w14:paraId="75633CA0" w14:textId="77777777" w:rsidR="009F51EF" w:rsidRPr="009F51EF" w:rsidRDefault="009F51EF" w:rsidP="009F51EF">
      <w:pPr>
        <w:bidi/>
        <w:rPr>
          <w:rFonts w:cs="David" w:hint="cs"/>
          <w:rtl/>
        </w:rPr>
      </w:pPr>
      <w:r w:rsidRPr="009F51EF">
        <w:rPr>
          <w:rFonts w:cs="David" w:hint="cs"/>
          <w:u w:val="single"/>
          <w:rtl/>
        </w:rPr>
        <w:t>היו"ר דוד טל:</w:t>
      </w:r>
    </w:p>
    <w:p w14:paraId="7B19BD55" w14:textId="77777777" w:rsidR="009F51EF" w:rsidRPr="009F51EF" w:rsidRDefault="009F51EF" w:rsidP="009F51EF">
      <w:pPr>
        <w:bidi/>
        <w:rPr>
          <w:rFonts w:cs="David" w:hint="cs"/>
          <w:rtl/>
        </w:rPr>
      </w:pPr>
    </w:p>
    <w:p w14:paraId="258165C9" w14:textId="77777777" w:rsidR="009F51EF" w:rsidRPr="009F51EF" w:rsidRDefault="009F51EF" w:rsidP="009F51EF">
      <w:pPr>
        <w:bidi/>
        <w:ind w:firstLine="512"/>
        <w:rPr>
          <w:rFonts w:ascii="Arial" w:hAnsi="Arial" w:cs="David" w:hint="cs"/>
          <w:rtl/>
        </w:rPr>
      </w:pPr>
      <w:r w:rsidRPr="009F51EF">
        <w:rPr>
          <w:rFonts w:cs="David" w:hint="cs"/>
          <w:rtl/>
        </w:rPr>
        <w:tab/>
      </w:r>
      <w:r w:rsidRPr="009F51EF">
        <w:rPr>
          <w:rFonts w:ascii="Arial" w:hAnsi="Arial" w:cs="David" w:hint="cs"/>
          <w:rtl/>
        </w:rPr>
        <w:t xml:space="preserve">תודה, גברתי. אני מודה לך על הסקירה. הרב לוי, בבקשה. </w:t>
      </w:r>
    </w:p>
    <w:p w14:paraId="702A85E4" w14:textId="77777777" w:rsidR="009F51EF" w:rsidRPr="009F51EF" w:rsidRDefault="009F51EF" w:rsidP="009F51EF">
      <w:pPr>
        <w:bidi/>
        <w:ind w:firstLine="512"/>
        <w:rPr>
          <w:rFonts w:ascii="Arial" w:hAnsi="Arial" w:cs="David" w:hint="cs"/>
          <w:rtl/>
        </w:rPr>
      </w:pPr>
    </w:p>
    <w:p w14:paraId="2A5F6CAC" w14:textId="77777777" w:rsidR="009F51EF" w:rsidRPr="009F51EF" w:rsidRDefault="009F51EF" w:rsidP="009F51EF">
      <w:pPr>
        <w:bidi/>
        <w:rPr>
          <w:rFonts w:cs="David" w:hint="cs"/>
          <w:rtl/>
        </w:rPr>
      </w:pPr>
      <w:r w:rsidRPr="009F51EF">
        <w:rPr>
          <w:rFonts w:cs="David" w:hint="cs"/>
          <w:u w:val="single"/>
          <w:rtl/>
        </w:rPr>
        <w:t>יצחק לוי:</w:t>
      </w:r>
    </w:p>
    <w:p w14:paraId="29D8CB3E" w14:textId="77777777" w:rsidR="009F51EF" w:rsidRPr="009F51EF" w:rsidRDefault="009F51EF" w:rsidP="009F51EF">
      <w:pPr>
        <w:bidi/>
        <w:rPr>
          <w:rFonts w:cs="David" w:hint="cs"/>
          <w:rtl/>
        </w:rPr>
      </w:pPr>
    </w:p>
    <w:p w14:paraId="7CF9CB4F" w14:textId="77777777" w:rsidR="009F51EF" w:rsidRPr="009F51EF" w:rsidRDefault="009F51EF" w:rsidP="009F51EF">
      <w:pPr>
        <w:bidi/>
        <w:ind w:firstLine="512"/>
        <w:rPr>
          <w:rFonts w:ascii="Arial" w:hAnsi="Arial" w:cs="David" w:hint="cs"/>
          <w:rtl/>
        </w:rPr>
      </w:pPr>
      <w:r w:rsidRPr="009F51EF">
        <w:rPr>
          <w:rFonts w:cs="David" w:hint="cs"/>
          <w:rtl/>
        </w:rPr>
        <w:tab/>
        <w:t>אני מציע לא לדון ב</w:t>
      </w:r>
      <w:r w:rsidRPr="009F51EF">
        <w:rPr>
          <w:rFonts w:ascii="Arial" w:hAnsi="Arial" w:cs="David" w:hint="cs"/>
          <w:rtl/>
        </w:rPr>
        <w:t xml:space="preserve">כל הנושאים המשפטיים שנוגעים לעניין החוקתי. אנחנו שמענו את מה שהיועצת המשפטית אמרה, ועכשיו הכנסת יכולה לחוקק. אני חושב שבהצעה שלי לפחות אין שלילה מוחלטת, אלא השעיה עד שהוא יחזור. אני מציע לחבר הכנסת הנדל לאמץ גם את סעיף 2 אצלי בהצעה, ואז אני אומר שאני משאיר לו את זה בקופה בצד. אם הוא יחזור, יקבל. לכן אין כאן שלילה, יש כאן הקפאה. </w:t>
      </w:r>
    </w:p>
    <w:p w14:paraId="15F981F9" w14:textId="77777777" w:rsidR="009F51EF" w:rsidRPr="009F51EF" w:rsidRDefault="009F51EF" w:rsidP="009F51EF">
      <w:pPr>
        <w:bidi/>
        <w:ind w:firstLine="512"/>
        <w:rPr>
          <w:rFonts w:ascii="Arial" w:hAnsi="Arial" w:cs="David" w:hint="cs"/>
          <w:rtl/>
        </w:rPr>
      </w:pPr>
    </w:p>
    <w:p w14:paraId="1FFBF311" w14:textId="77777777" w:rsidR="009F51EF" w:rsidRPr="009F51EF" w:rsidRDefault="009F51EF" w:rsidP="009F51EF">
      <w:pPr>
        <w:bidi/>
        <w:rPr>
          <w:rFonts w:cs="David" w:hint="cs"/>
          <w:u w:val="single"/>
          <w:rtl/>
        </w:rPr>
      </w:pPr>
      <w:r w:rsidRPr="009F51EF">
        <w:rPr>
          <w:rFonts w:cs="David" w:hint="cs"/>
          <w:u w:val="single"/>
          <w:rtl/>
        </w:rPr>
        <w:t>דוד רותם:</w:t>
      </w:r>
    </w:p>
    <w:p w14:paraId="1FA8A334" w14:textId="77777777" w:rsidR="009F51EF" w:rsidRPr="009F51EF" w:rsidRDefault="009F51EF" w:rsidP="009F51EF">
      <w:pPr>
        <w:bidi/>
        <w:rPr>
          <w:rFonts w:cs="David" w:hint="cs"/>
          <w:rtl/>
        </w:rPr>
      </w:pPr>
    </w:p>
    <w:p w14:paraId="2389B512"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גם אצלי זה כך. </w:t>
      </w:r>
    </w:p>
    <w:p w14:paraId="74F42956" w14:textId="77777777" w:rsidR="009F51EF" w:rsidRPr="009F51EF" w:rsidRDefault="009F51EF" w:rsidP="009F51EF">
      <w:pPr>
        <w:bidi/>
        <w:ind w:firstLine="512"/>
        <w:rPr>
          <w:rFonts w:ascii="Arial" w:hAnsi="Arial" w:cs="David" w:hint="cs"/>
          <w:rtl/>
        </w:rPr>
      </w:pPr>
    </w:p>
    <w:p w14:paraId="55E2B21D"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עו"ד נורית </w:t>
      </w:r>
      <w:proofErr w:type="spellStart"/>
      <w:r w:rsidRPr="009F51EF">
        <w:rPr>
          <w:rFonts w:ascii="Arial" w:hAnsi="Arial" w:cs="David" w:hint="cs"/>
          <w:u w:val="single"/>
          <w:rtl/>
        </w:rPr>
        <w:t>אלשטיין</w:t>
      </w:r>
      <w:proofErr w:type="spellEnd"/>
      <w:r w:rsidRPr="009F51EF">
        <w:rPr>
          <w:rFonts w:ascii="Arial" w:hAnsi="Arial" w:cs="David" w:hint="cs"/>
          <w:u w:val="single"/>
          <w:rtl/>
        </w:rPr>
        <w:t>:</w:t>
      </w:r>
    </w:p>
    <w:p w14:paraId="74D7F5B2" w14:textId="77777777" w:rsidR="009F51EF" w:rsidRPr="009F51EF" w:rsidRDefault="009F51EF" w:rsidP="009F51EF">
      <w:pPr>
        <w:bidi/>
        <w:rPr>
          <w:rFonts w:ascii="Arial" w:hAnsi="Arial" w:cs="David" w:hint="cs"/>
          <w:u w:val="single"/>
          <w:rtl/>
        </w:rPr>
      </w:pPr>
    </w:p>
    <w:p w14:paraId="1BF9B4D6"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על תנאי. </w:t>
      </w:r>
    </w:p>
    <w:p w14:paraId="559B434B" w14:textId="77777777" w:rsidR="009F51EF" w:rsidRPr="009F51EF" w:rsidRDefault="009F51EF" w:rsidP="009F51EF">
      <w:pPr>
        <w:bidi/>
        <w:ind w:firstLine="512"/>
        <w:rPr>
          <w:rFonts w:ascii="Arial" w:hAnsi="Arial" w:cs="David" w:hint="cs"/>
          <w:rtl/>
        </w:rPr>
      </w:pPr>
    </w:p>
    <w:p w14:paraId="40716E03" w14:textId="77777777" w:rsidR="009F51EF" w:rsidRPr="009F51EF" w:rsidRDefault="009F51EF" w:rsidP="009F51EF">
      <w:pPr>
        <w:bidi/>
        <w:rPr>
          <w:rFonts w:cs="David" w:hint="cs"/>
          <w:rtl/>
        </w:rPr>
      </w:pPr>
      <w:r w:rsidRPr="009F51EF">
        <w:rPr>
          <w:rFonts w:cs="David" w:hint="cs"/>
          <w:u w:val="single"/>
          <w:rtl/>
        </w:rPr>
        <w:t>יצחק לוי:</w:t>
      </w:r>
    </w:p>
    <w:p w14:paraId="5A9633CB" w14:textId="77777777" w:rsidR="009F51EF" w:rsidRPr="009F51EF" w:rsidRDefault="009F51EF" w:rsidP="009F51EF">
      <w:pPr>
        <w:bidi/>
        <w:rPr>
          <w:rFonts w:cs="David" w:hint="cs"/>
          <w:rtl/>
        </w:rPr>
      </w:pPr>
    </w:p>
    <w:p w14:paraId="4F4DD042"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שלילה על תנאי, הקפאה, לא משנה באיזה אופן. אני חושב שבסעיף הזה אני נמלט מהרבה מאוד בעיות חוקתיות, כי אני לא שולל לגמרי. אם הוא יחזור, הוא יקבל. כל זמן שהוא לא חוזר, הוא לא מקבל. </w:t>
      </w:r>
    </w:p>
    <w:p w14:paraId="773B41D3" w14:textId="77777777" w:rsidR="009F51EF" w:rsidRPr="009F51EF" w:rsidRDefault="009F51EF" w:rsidP="009F51EF">
      <w:pPr>
        <w:bidi/>
        <w:ind w:firstLine="512"/>
        <w:rPr>
          <w:rFonts w:ascii="Arial" w:hAnsi="Arial" w:cs="David" w:hint="cs"/>
          <w:rtl/>
        </w:rPr>
      </w:pPr>
    </w:p>
    <w:p w14:paraId="3759314A" w14:textId="77777777" w:rsidR="009F51EF" w:rsidRPr="009F51EF" w:rsidRDefault="009F51EF" w:rsidP="009F51EF">
      <w:pPr>
        <w:bidi/>
        <w:ind w:firstLine="512"/>
        <w:rPr>
          <w:rFonts w:ascii="Arial" w:hAnsi="Arial" w:cs="David" w:hint="cs"/>
          <w:rtl/>
        </w:rPr>
      </w:pPr>
      <w:r w:rsidRPr="009F51EF">
        <w:rPr>
          <w:rFonts w:ascii="Arial" w:hAnsi="Arial" w:cs="David" w:hint="cs"/>
          <w:rtl/>
        </w:rPr>
        <w:t xml:space="preserve">דבר שני, אני אצביע יחד עם חבר הכנסת רותם, אבל אני חושב שצריך ללכת פה בעניין האישי, מכיוון שאנחנו מדברים כאן על השלילה האישית הזאת. מדובר פה באדם שלוקח את הכסף ומשתמש בו נגד מדינת ישראל. כלומר, לו היינו יודעים שהוא מעביר את הכסף כתרומה </w:t>
      </w:r>
      <w:proofErr w:type="spellStart"/>
      <w:r w:rsidRPr="009F51EF">
        <w:rPr>
          <w:rFonts w:ascii="Arial" w:hAnsi="Arial" w:cs="David" w:hint="cs"/>
          <w:rtl/>
        </w:rPr>
        <w:t>לחיזבאללה</w:t>
      </w:r>
      <w:proofErr w:type="spellEnd"/>
      <w:r w:rsidRPr="009F51EF">
        <w:rPr>
          <w:rFonts w:ascii="Arial" w:hAnsi="Arial" w:cs="David" w:hint="cs"/>
          <w:rtl/>
        </w:rPr>
        <w:t xml:space="preserve"> בשביל לקנות טילים נגד מדינת ישראל, מישהו היה מפקפק רגע שצריך לקחת ממנו? האם היועצת המשפטית היתה אומרת שזאת זכות קנויה?</w:t>
      </w:r>
    </w:p>
    <w:p w14:paraId="73C4C49D" w14:textId="77777777" w:rsidR="009F51EF" w:rsidRDefault="009F51EF" w:rsidP="009F51EF">
      <w:pPr>
        <w:bidi/>
        <w:rPr>
          <w:rFonts w:ascii="Arial" w:hAnsi="Arial" w:cs="David" w:hint="cs"/>
          <w:rtl/>
        </w:rPr>
      </w:pPr>
    </w:p>
    <w:p w14:paraId="5EB7A7FB" w14:textId="77777777" w:rsidR="009F51EF" w:rsidRDefault="009F51EF" w:rsidP="009F51EF">
      <w:pPr>
        <w:bidi/>
        <w:rPr>
          <w:rFonts w:ascii="Arial" w:hAnsi="Arial" w:cs="David" w:hint="cs"/>
          <w:rtl/>
        </w:rPr>
      </w:pPr>
    </w:p>
    <w:p w14:paraId="46B42638" w14:textId="77777777" w:rsidR="009F51EF" w:rsidRDefault="009F51EF" w:rsidP="009F51EF">
      <w:pPr>
        <w:bidi/>
        <w:rPr>
          <w:rFonts w:ascii="Arial" w:hAnsi="Arial" w:cs="David" w:hint="cs"/>
          <w:rtl/>
        </w:rPr>
      </w:pPr>
    </w:p>
    <w:p w14:paraId="082B0A9D" w14:textId="77777777" w:rsidR="009F51EF" w:rsidRDefault="009F51EF" w:rsidP="009F51EF">
      <w:pPr>
        <w:bidi/>
        <w:rPr>
          <w:rFonts w:ascii="Arial" w:hAnsi="Arial" w:cs="David" w:hint="cs"/>
          <w:rtl/>
        </w:rPr>
      </w:pPr>
    </w:p>
    <w:p w14:paraId="7642DB75" w14:textId="77777777" w:rsidR="009F51EF" w:rsidRDefault="009F51EF" w:rsidP="009F51EF">
      <w:pPr>
        <w:bidi/>
        <w:rPr>
          <w:rFonts w:ascii="Arial" w:hAnsi="Arial" w:cs="David" w:hint="cs"/>
          <w:rtl/>
        </w:rPr>
      </w:pPr>
    </w:p>
    <w:p w14:paraId="7DEA2112" w14:textId="77777777" w:rsidR="009F51EF" w:rsidRDefault="009F51EF" w:rsidP="009F51EF">
      <w:pPr>
        <w:bidi/>
        <w:rPr>
          <w:rFonts w:ascii="Arial" w:hAnsi="Arial" w:cs="David" w:hint="cs"/>
          <w:rtl/>
        </w:rPr>
      </w:pPr>
    </w:p>
    <w:p w14:paraId="1A039C43" w14:textId="77777777" w:rsidR="009F51EF" w:rsidRPr="009F51EF" w:rsidRDefault="009F51EF" w:rsidP="009F51EF">
      <w:pPr>
        <w:bidi/>
        <w:rPr>
          <w:rFonts w:cs="David" w:hint="cs"/>
          <w:u w:val="single"/>
          <w:rtl/>
        </w:rPr>
      </w:pPr>
      <w:r w:rsidRPr="009F51EF">
        <w:rPr>
          <w:rFonts w:cs="David" w:hint="cs"/>
          <w:u w:val="single"/>
          <w:rtl/>
        </w:rPr>
        <w:t>דוד רותם:</w:t>
      </w:r>
    </w:p>
    <w:p w14:paraId="178E7F66" w14:textId="77777777" w:rsidR="009F51EF" w:rsidRPr="009F51EF" w:rsidRDefault="009F51EF" w:rsidP="009F51EF">
      <w:pPr>
        <w:bidi/>
        <w:rPr>
          <w:rFonts w:cs="David" w:hint="cs"/>
          <w:rtl/>
        </w:rPr>
      </w:pPr>
    </w:p>
    <w:p w14:paraId="50BA235A"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בוודאי. </w:t>
      </w:r>
    </w:p>
    <w:p w14:paraId="0FEB0F7C" w14:textId="77777777" w:rsidR="009F51EF" w:rsidRPr="009F51EF" w:rsidRDefault="009F51EF" w:rsidP="009F51EF">
      <w:pPr>
        <w:bidi/>
        <w:ind w:firstLine="512"/>
        <w:rPr>
          <w:rFonts w:ascii="Arial" w:hAnsi="Arial" w:cs="David" w:hint="cs"/>
          <w:rtl/>
        </w:rPr>
      </w:pPr>
    </w:p>
    <w:p w14:paraId="47BDCF14" w14:textId="77777777" w:rsidR="009F51EF" w:rsidRPr="009F51EF" w:rsidRDefault="009F51EF" w:rsidP="009F51EF">
      <w:pPr>
        <w:bidi/>
        <w:rPr>
          <w:rFonts w:cs="David" w:hint="cs"/>
          <w:rtl/>
        </w:rPr>
      </w:pPr>
      <w:r w:rsidRPr="009F51EF">
        <w:rPr>
          <w:rFonts w:cs="David" w:hint="cs"/>
          <w:u w:val="single"/>
          <w:rtl/>
        </w:rPr>
        <w:t xml:space="preserve">אבשלום </w:t>
      </w:r>
      <w:proofErr w:type="spellStart"/>
      <w:r w:rsidRPr="009F51EF">
        <w:rPr>
          <w:rFonts w:cs="David" w:hint="cs"/>
          <w:u w:val="single"/>
          <w:rtl/>
        </w:rPr>
        <w:t>וילן</w:t>
      </w:r>
      <w:proofErr w:type="spellEnd"/>
      <w:r w:rsidRPr="009F51EF">
        <w:rPr>
          <w:rFonts w:cs="David" w:hint="cs"/>
          <w:u w:val="single"/>
          <w:rtl/>
        </w:rPr>
        <w:t>:</w:t>
      </w:r>
    </w:p>
    <w:p w14:paraId="57BE1399" w14:textId="77777777" w:rsidR="009F51EF" w:rsidRPr="009F51EF" w:rsidRDefault="009F51EF" w:rsidP="009F51EF">
      <w:pPr>
        <w:bidi/>
        <w:rPr>
          <w:rFonts w:cs="David" w:hint="cs"/>
          <w:rtl/>
        </w:rPr>
      </w:pPr>
    </w:p>
    <w:p w14:paraId="3202AC8D"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אתה מפריע לעצמך. </w:t>
      </w:r>
    </w:p>
    <w:p w14:paraId="2BA25A24" w14:textId="77777777" w:rsidR="009F51EF" w:rsidRPr="009F51EF" w:rsidRDefault="009F51EF" w:rsidP="009F51EF">
      <w:pPr>
        <w:bidi/>
        <w:ind w:firstLine="512"/>
        <w:rPr>
          <w:rFonts w:ascii="Arial" w:hAnsi="Arial" w:cs="David" w:hint="cs"/>
          <w:rtl/>
        </w:rPr>
      </w:pPr>
    </w:p>
    <w:p w14:paraId="0E68E468" w14:textId="77777777" w:rsidR="009F51EF" w:rsidRPr="009F51EF" w:rsidRDefault="009F51EF" w:rsidP="009F51EF">
      <w:pPr>
        <w:bidi/>
        <w:rPr>
          <w:rFonts w:cs="David" w:hint="cs"/>
          <w:rtl/>
        </w:rPr>
      </w:pPr>
      <w:r w:rsidRPr="009F51EF">
        <w:rPr>
          <w:rFonts w:cs="David" w:hint="cs"/>
          <w:u w:val="single"/>
          <w:rtl/>
        </w:rPr>
        <w:t>ראובן ריבלין:</w:t>
      </w:r>
    </w:p>
    <w:p w14:paraId="690F2EA3" w14:textId="77777777" w:rsidR="009F51EF" w:rsidRPr="009F51EF" w:rsidRDefault="009F51EF" w:rsidP="009F51EF">
      <w:pPr>
        <w:bidi/>
        <w:rPr>
          <w:rFonts w:cs="David" w:hint="cs"/>
          <w:rtl/>
        </w:rPr>
      </w:pPr>
    </w:p>
    <w:p w14:paraId="067D20A6" w14:textId="77777777" w:rsidR="009F51EF" w:rsidRPr="009F51EF" w:rsidRDefault="009F51EF" w:rsidP="009F51EF">
      <w:pPr>
        <w:bidi/>
        <w:ind w:firstLine="512"/>
        <w:rPr>
          <w:rFonts w:ascii="Arial" w:hAnsi="Arial" w:cs="David" w:hint="cs"/>
          <w:rtl/>
        </w:rPr>
      </w:pPr>
      <w:r w:rsidRPr="009F51EF">
        <w:rPr>
          <w:rFonts w:cs="David" w:hint="cs"/>
          <w:rtl/>
        </w:rPr>
        <w:t xml:space="preserve">חבר הכנסת רותם, </w:t>
      </w:r>
      <w:r w:rsidRPr="009F51EF">
        <w:rPr>
          <w:rFonts w:ascii="Arial" w:hAnsi="Arial" w:cs="David" w:hint="cs"/>
          <w:rtl/>
        </w:rPr>
        <w:t>איך אתה יכול לומר שהחוק שלך דומה למה שהוא אומר?</w:t>
      </w:r>
    </w:p>
    <w:p w14:paraId="095A3655" w14:textId="77777777" w:rsidR="009F51EF" w:rsidRPr="009F51EF" w:rsidRDefault="009F51EF" w:rsidP="009F51EF">
      <w:pPr>
        <w:bidi/>
        <w:ind w:firstLine="512"/>
        <w:rPr>
          <w:rFonts w:ascii="Arial" w:hAnsi="Arial" w:cs="David" w:hint="cs"/>
          <w:rtl/>
        </w:rPr>
      </w:pPr>
    </w:p>
    <w:p w14:paraId="64E30CEE" w14:textId="77777777" w:rsidR="009F51EF" w:rsidRPr="009F51EF" w:rsidRDefault="009F51EF" w:rsidP="009F51EF">
      <w:pPr>
        <w:bidi/>
        <w:rPr>
          <w:rFonts w:cs="David" w:hint="cs"/>
          <w:rtl/>
        </w:rPr>
      </w:pPr>
      <w:r w:rsidRPr="009F51EF">
        <w:rPr>
          <w:rFonts w:cs="David" w:hint="cs"/>
          <w:u w:val="single"/>
          <w:rtl/>
        </w:rPr>
        <w:t>יצחק לוי:</w:t>
      </w:r>
    </w:p>
    <w:p w14:paraId="7573ED2F" w14:textId="77777777" w:rsidR="009F51EF" w:rsidRPr="009F51EF" w:rsidRDefault="009F51EF" w:rsidP="009F51EF">
      <w:pPr>
        <w:bidi/>
        <w:rPr>
          <w:rFonts w:cs="David" w:hint="cs"/>
          <w:rtl/>
        </w:rPr>
      </w:pPr>
    </w:p>
    <w:p w14:paraId="7B5F2566"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נניח שהיינו יודעים ש-7,000 שקלים הולכים כל חודש לקופה של </w:t>
      </w:r>
      <w:proofErr w:type="spellStart"/>
      <w:r w:rsidRPr="009F51EF">
        <w:rPr>
          <w:rFonts w:ascii="Arial" w:hAnsi="Arial" w:cs="David" w:hint="cs"/>
          <w:rtl/>
        </w:rPr>
        <w:t>נסראללה</w:t>
      </w:r>
      <w:proofErr w:type="spellEnd"/>
      <w:r w:rsidRPr="009F51EF">
        <w:rPr>
          <w:rFonts w:ascii="Arial" w:hAnsi="Arial" w:cs="David" w:hint="cs"/>
          <w:rtl/>
        </w:rPr>
        <w:t xml:space="preserve"> כדי לקנות טילים נגד מדינת ישראל, מה היתה אז היועצת המשפטית אומרת? האם זאת לא סיבה ראויה להפסיק את העניין? האם היינו אומרים שזאת זכות קנויה בשביל לירות עלינו? התעמולה שהוא מנהל היא יותר גרועה מטילים. התעמולה שהוא מנהל היא הסתה של ערביי ישראל נגדנו. שמעתי נאומים שלו, ראיתי בכל מיני מגזינים של חדשות קטעי נאומים שהוא נאם אחרי שהוא ברח מכאן. הוא הסביר מה היה ומה קרה ולמה המלחמה נכונה ולמה צריך עוד פעם להילחם בישראל. הוא אמר את זה בצורה ברורה וקרא ללבנונים להמשיך הלאה וקרא </w:t>
      </w:r>
      <w:proofErr w:type="spellStart"/>
      <w:r w:rsidRPr="009F51EF">
        <w:rPr>
          <w:rFonts w:ascii="Arial" w:hAnsi="Arial" w:cs="David" w:hint="cs"/>
          <w:rtl/>
        </w:rPr>
        <w:t>לחיזבאללה</w:t>
      </w:r>
      <w:proofErr w:type="spellEnd"/>
      <w:r w:rsidRPr="009F51EF">
        <w:rPr>
          <w:rFonts w:ascii="Arial" w:hAnsi="Arial" w:cs="David" w:hint="cs"/>
          <w:rtl/>
        </w:rPr>
        <w:t xml:space="preserve"> להמשיך הלאה. שמעתי את זה באוזניי. זה כמו טילים. זה ממש כמו לירות טילים על מדינת ישראל. נניח שהוא היה בורח לסוריה מאימת הדין והיה מתחבא במערה ולא היינו שומעים עליו, יכול להיות שלא היינו מדברים על זה. אבל האיש פעיל נגד מדינת ישראל. הפעילות הזאת מחייבת אותנו מייד להפסיק לו את הפנסיה. </w:t>
      </w:r>
    </w:p>
    <w:p w14:paraId="0C2AA7AE" w14:textId="77777777" w:rsidR="009F51EF" w:rsidRPr="009F51EF" w:rsidRDefault="009F51EF" w:rsidP="009F51EF">
      <w:pPr>
        <w:bidi/>
        <w:ind w:firstLine="512"/>
        <w:rPr>
          <w:rFonts w:ascii="Arial" w:hAnsi="Arial" w:cs="David" w:hint="cs"/>
          <w:rtl/>
        </w:rPr>
      </w:pPr>
    </w:p>
    <w:p w14:paraId="5B6F67CB" w14:textId="77777777" w:rsidR="009F51EF" w:rsidRPr="009F51EF" w:rsidRDefault="009F51EF" w:rsidP="009F51EF">
      <w:pPr>
        <w:bidi/>
        <w:ind w:firstLine="512"/>
        <w:rPr>
          <w:rFonts w:ascii="Arial" w:hAnsi="Arial" w:cs="David" w:hint="cs"/>
          <w:rtl/>
        </w:rPr>
      </w:pPr>
      <w:r w:rsidRPr="009F51EF">
        <w:rPr>
          <w:rFonts w:ascii="Arial" w:hAnsi="Arial" w:cs="David" w:hint="cs"/>
          <w:rtl/>
        </w:rPr>
        <w:t xml:space="preserve">שמענו את הדברים המלומדים של היועצת המשפטית, ואני הבנתי אתמול משיחה עם היועצת המשפטית שאם החוק יעבור היא תגן עליו בבג"ץ, כלומר היא לא תלך נגדנו. זה בסדר גמור וזה תפקידה של היועצת המשפטית, להתרות ולהראות לנו שיש בעיות, אבל בסוף אם הכנסת תרצה היא תגן עלינו. לכן אני מציע שאנחנו נצביע בקריאה ראשונה על החוק ונתקדם עם החקיקה. יפה שעה אחת קודם, מכיוון שכל חודש זה 7,000 שקלים של טילים נגדנו. אני מציע לחבר הכנסת הנדל לאמץ את הסעיף השני, שכאשר הוא יחזור נתחשבן אתו. </w:t>
      </w:r>
    </w:p>
    <w:p w14:paraId="5BEDCFAE" w14:textId="77777777" w:rsidR="009F51EF" w:rsidRPr="009F51EF" w:rsidRDefault="009F51EF" w:rsidP="009F51EF">
      <w:pPr>
        <w:bidi/>
        <w:ind w:firstLine="512"/>
        <w:rPr>
          <w:rFonts w:ascii="Arial" w:hAnsi="Arial" w:cs="David" w:hint="cs"/>
          <w:rtl/>
        </w:rPr>
      </w:pPr>
    </w:p>
    <w:p w14:paraId="4D45267E" w14:textId="77777777" w:rsidR="009F51EF" w:rsidRPr="009F51EF" w:rsidRDefault="009F51EF" w:rsidP="009F51EF">
      <w:pPr>
        <w:bidi/>
        <w:rPr>
          <w:rFonts w:cs="David" w:hint="cs"/>
          <w:rtl/>
        </w:rPr>
      </w:pPr>
      <w:r w:rsidRPr="009F51EF">
        <w:rPr>
          <w:rFonts w:cs="David" w:hint="cs"/>
          <w:u w:val="single"/>
          <w:rtl/>
        </w:rPr>
        <w:t>היו"ר דוד טל:</w:t>
      </w:r>
    </w:p>
    <w:p w14:paraId="70E29945" w14:textId="77777777" w:rsidR="009F51EF" w:rsidRPr="009F51EF" w:rsidRDefault="009F51EF" w:rsidP="009F51EF">
      <w:pPr>
        <w:bidi/>
        <w:rPr>
          <w:rFonts w:cs="David" w:hint="cs"/>
          <w:rtl/>
        </w:rPr>
      </w:pPr>
    </w:p>
    <w:p w14:paraId="401EE2AE" w14:textId="77777777" w:rsidR="009F51EF" w:rsidRPr="009F51EF" w:rsidRDefault="009F51EF" w:rsidP="009F51EF">
      <w:pPr>
        <w:bidi/>
        <w:ind w:firstLine="512"/>
        <w:rPr>
          <w:rFonts w:ascii="Arial" w:hAnsi="Arial" w:cs="David" w:hint="cs"/>
          <w:rtl/>
        </w:rPr>
      </w:pPr>
      <w:r w:rsidRPr="009F51EF">
        <w:rPr>
          <w:rFonts w:cs="David" w:hint="cs"/>
          <w:rtl/>
        </w:rPr>
        <w:tab/>
      </w:r>
      <w:r w:rsidRPr="009F51EF">
        <w:rPr>
          <w:rFonts w:ascii="Arial" w:hAnsi="Arial" w:cs="David" w:hint="cs"/>
          <w:rtl/>
        </w:rPr>
        <w:t xml:space="preserve">תודה. דן אורן, בבקשה. </w:t>
      </w:r>
    </w:p>
    <w:p w14:paraId="7BEAF55D" w14:textId="77777777" w:rsidR="009F51EF" w:rsidRPr="009F51EF" w:rsidRDefault="009F51EF" w:rsidP="009F51EF">
      <w:pPr>
        <w:bidi/>
        <w:ind w:firstLine="512"/>
        <w:rPr>
          <w:rFonts w:ascii="Arial" w:hAnsi="Arial" w:cs="David" w:hint="cs"/>
          <w:rtl/>
        </w:rPr>
      </w:pPr>
    </w:p>
    <w:p w14:paraId="7FD3EDE9" w14:textId="77777777" w:rsidR="009F51EF" w:rsidRPr="009F51EF" w:rsidRDefault="009F51EF" w:rsidP="009F51EF">
      <w:pPr>
        <w:tabs>
          <w:tab w:val="left" w:pos="512"/>
        </w:tabs>
        <w:bidi/>
        <w:rPr>
          <w:rFonts w:cs="David" w:hint="cs"/>
          <w:u w:val="single"/>
          <w:rtl/>
        </w:rPr>
      </w:pPr>
      <w:r w:rsidRPr="009F51EF">
        <w:rPr>
          <w:rFonts w:cs="David" w:hint="cs"/>
          <w:u w:val="single"/>
          <w:rtl/>
        </w:rPr>
        <w:t>עו"ד דן אורן:</w:t>
      </w:r>
    </w:p>
    <w:p w14:paraId="005B110A" w14:textId="77777777" w:rsidR="009F51EF" w:rsidRPr="009F51EF" w:rsidRDefault="009F51EF" w:rsidP="009F51EF">
      <w:pPr>
        <w:tabs>
          <w:tab w:val="left" w:pos="512"/>
        </w:tabs>
        <w:bidi/>
        <w:rPr>
          <w:rFonts w:cs="David" w:hint="cs"/>
          <w:u w:val="single"/>
          <w:rtl/>
        </w:rPr>
      </w:pPr>
    </w:p>
    <w:p w14:paraId="40A956D1" w14:textId="77777777" w:rsidR="009F51EF" w:rsidRPr="009F51EF" w:rsidRDefault="009F51EF" w:rsidP="009F51EF">
      <w:pPr>
        <w:bidi/>
        <w:ind w:firstLine="512"/>
        <w:rPr>
          <w:rFonts w:ascii="Arial" w:hAnsi="Arial" w:cs="David" w:hint="cs"/>
          <w:rtl/>
        </w:rPr>
      </w:pPr>
      <w:r w:rsidRPr="009F51EF">
        <w:rPr>
          <w:rFonts w:cs="David" w:hint="cs"/>
          <w:rtl/>
        </w:rPr>
        <w:tab/>
      </w:r>
      <w:r w:rsidRPr="009F51EF">
        <w:rPr>
          <w:rFonts w:ascii="Arial" w:hAnsi="Arial" w:cs="David" w:hint="cs"/>
          <w:rtl/>
        </w:rPr>
        <w:t xml:space="preserve">כעיקרון עמדת הממשלה ועמדת משרד המשפטים היא שמדובר בעניינים של הכנסת שאנחנו לא נוקטים עמדה לגביהם. כמובן שהשיקולים כבדי המשקל שמעלה היועצת המשפטית של הכנסת בחוות הדעת שלה לא נעלמים מעינינו, וגם חבר הכנסת רותם מכיר את זה. בהתייחסות קודמת להצעת החוק שלו העלינו את השיקולים האלה. אבל העמדה שלנו, שהתקבלה וקיבלה גם גיבוי של ועדת שרים לחקיקה, היא שמדובר בעניין של הכנסת ולכן אנחנו לא נוקטים עמדה. </w:t>
      </w:r>
    </w:p>
    <w:p w14:paraId="3B7473E2" w14:textId="77777777" w:rsidR="009F51EF" w:rsidRPr="009F51EF" w:rsidRDefault="009F51EF" w:rsidP="009F51EF">
      <w:pPr>
        <w:bidi/>
        <w:ind w:firstLine="512"/>
        <w:rPr>
          <w:rFonts w:ascii="Arial" w:hAnsi="Arial" w:cs="David" w:hint="cs"/>
          <w:rtl/>
        </w:rPr>
      </w:pPr>
    </w:p>
    <w:p w14:paraId="7D8E72CC" w14:textId="77777777" w:rsidR="009F51EF" w:rsidRPr="009F51EF" w:rsidRDefault="009F51EF" w:rsidP="009F51EF">
      <w:pPr>
        <w:bidi/>
        <w:rPr>
          <w:rFonts w:cs="David" w:hint="cs"/>
          <w:rtl/>
        </w:rPr>
      </w:pPr>
      <w:r w:rsidRPr="009F51EF">
        <w:rPr>
          <w:rFonts w:cs="David" w:hint="cs"/>
          <w:u w:val="single"/>
          <w:rtl/>
        </w:rPr>
        <w:t>צבי הנדל:</w:t>
      </w:r>
    </w:p>
    <w:p w14:paraId="5CD70A2C" w14:textId="77777777" w:rsidR="009F51EF" w:rsidRPr="009F51EF" w:rsidRDefault="009F51EF" w:rsidP="009F51EF">
      <w:pPr>
        <w:bidi/>
        <w:rPr>
          <w:rFonts w:cs="David" w:hint="cs"/>
          <w:rtl/>
        </w:rPr>
      </w:pPr>
    </w:p>
    <w:p w14:paraId="40AE22CF"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יישר כוח, אנחנו מעריכים מאוד את משרד המשפטים. </w:t>
      </w:r>
    </w:p>
    <w:p w14:paraId="737A3D75" w14:textId="77777777" w:rsidR="009F51EF" w:rsidRPr="009F51EF" w:rsidRDefault="009F51EF" w:rsidP="009F51EF">
      <w:pPr>
        <w:bidi/>
        <w:ind w:firstLine="512"/>
        <w:rPr>
          <w:rFonts w:ascii="Arial" w:hAnsi="Arial" w:cs="David" w:hint="cs"/>
          <w:rtl/>
        </w:rPr>
      </w:pPr>
    </w:p>
    <w:p w14:paraId="33949EAD" w14:textId="77777777" w:rsidR="009F51EF" w:rsidRPr="009F51EF" w:rsidRDefault="009F51EF" w:rsidP="009F51EF">
      <w:pPr>
        <w:bidi/>
        <w:rPr>
          <w:rFonts w:cs="David" w:hint="cs"/>
          <w:rtl/>
        </w:rPr>
      </w:pPr>
      <w:r w:rsidRPr="009F51EF">
        <w:rPr>
          <w:rFonts w:cs="David" w:hint="cs"/>
          <w:u w:val="single"/>
          <w:rtl/>
        </w:rPr>
        <w:t>היו"ר דוד טל:</w:t>
      </w:r>
    </w:p>
    <w:p w14:paraId="67981F59" w14:textId="77777777" w:rsidR="009F51EF" w:rsidRPr="009F51EF" w:rsidRDefault="009F51EF" w:rsidP="009F51EF">
      <w:pPr>
        <w:bidi/>
        <w:rPr>
          <w:rFonts w:cs="David" w:hint="cs"/>
          <w:rtl/>
        </w:rPr>
      </w:pPr>
    </w:p>
    <w:p w14:paraId="51F784A1" w14:textId="77777777" w:rsidR="009F51EF" w:rsidRPr="009F51EF" w:rsidRDefault="009F51EF" w:rsidP="009F51EF">
      <w:pPr>
        <w:bidi/>
        <w:ind w:firstLine="512"/>
        <w:rPr>
          <w:rFonts w:ascii="Arial" w:hAnsi="Arial" w:cs="David" w:hint="cs"/>
          <w:rtl/>
        </w:rPr>
      </w:pPr>
      <w:r w:rsidRPr="009F51EF">
        <w:rPr>
          <w:rFonts w:cs="David" w:hint="cs"/>
          <w:rtl/>
        </w:rPr>
        <w:tab/>
      </w:r>
      <w:r w:rsidRPr="009F51EF">
        <w:rPr>
          <w:rFonts w:ascii="Arial" w:hAnsi="Arial" w:cs="David" w:hint="cs"/>
          <w:rtl/>
        </w:rPr>
        <w:t xml:space="preserve">תודה רבה. חבר הכנסת מולה, בבקשה. </w:t>
      </w:r>
    </w:p>
    <w:p w14:paraId="1FA7F287" w14:textId="77777777" w:rsidR="009F51EF" w:rsidRDefault="009F51EF" w:rsidP="009F51EF">
      <w:pPr>
        <w:bidi/>
        <w:rPr>
          <w:rFonts w:ascii="Arial" w:hAnsi="Arial" w:cs="David" w:hint="cs"/>
          <w:rtl/>
        </w:rPr>
      </w:pPr>
    </w:p>
    <w:p w14:paraId="090FD6F3" w14:textId="77777777" w:rsidR="009F51EF" w:rsidRDefault="009F51EF" w:rsidP="009F51EF">
      <w:pPr>
        <w:bidi/>
        <w:rPr>
          <w:rFonts w:ascii="Arial" w:hAnsi="Arial" w:cs="David" w:hint="cs"/>
          <w:rtl/>
        </w:rPr>
      </w:pPr>
    </w:p>
    <w:p w14:paraId="3FB5DAB4" w14:textId="77777777" w:rsidR="009F51EF" w:rsidRDefault="009F51EF" w:rsidP="009F51EF">
      <w:pPr>
        <w:bidi/>
        <w:rPr>
          <w:rFonts w:ascii="Arial" w:hAnsi="Arial" w:cs="David" w:hint="cs"/>
          <w:rtl/>
        </w:rPr>
      </w:pPr>
    </w:p>
    <w:p w14:paraId="3E940E99" w14:textId="77777777" w:rsidR="009F51EF" w:rsidRDefault="009F51EF" w:rsidP="009F51EF">
      <w:pPr>
        <w:bidi/>
        <w:rPr>
          <w:rFonts w:ascii="Arial" w:hAnsi="Arial" w:cs="David" w:hint="cs"/>
          <w:rtl/>
        </w:rPr>
      </w:pPr>
    </w:p>
    <w:p w14:paraId="5100C9F0" w14:textId="77777777" w:rsidR="009F51EF" w:rsidRDefault="009F51EF" w:rsidP="009F51EF">
      <w:pPr>
        <w:bidi/>
        <w:rPr>
          <w:rFonts w:ascii="Arial" w:hAnsi="Arial" w:cs="David" w:hint="cs"/>
          <w:rtl/>
        </w:rPr>
      </w:pPr>
    </w:p>
    <w:p w14:paraId="264FEB88"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שלמה מולה:</w:t>
      </w:r>
    </w:p>
    <w:p w14:paraId="630B9719" w14:textId="77777777" w:rsidR="009F51EF" w:rsidRPr="009F51EF" w:rsidRDefault="009F51EF" w:rsidP="009F51EF">
      <w:pPr>
        <w:bidi/>
        <w:rPr>
          <w:rFonts w:ascii="Arial" w:hAnsi="Arial" w:cs="David" w:hint="cs"/>
          <w:rtl/>
        </w:rPr>
      </w:pPr>
    </w:p>
    <w:p w14:paraId="4EB079FD"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אדוני היושב-ראש, אני חושב שחבר הכנסת </w:t>
      </w:r>
      <w:proofErr w:type="spellStart"/>
      <w:r w:rsidRPr="009F51EF">
        <w:rPr>
          <w:rFonts w:ascii="Arial" w:hAnsi="Arial" w:cs="David" w:hint="cs"/>
          <w:rtl/>
        </w:rPr>
        <w:t>עזמי</w:t>
      </w:r>
      <w:proofErr w:type="spellEnd"/>
      <w:r w:rsidRPr="009F51EF">
        <w:rPr>
          <w:rFonts w:ascii="Arial" w:hAnsi="Arial" w:cs="David" w:hint="cs"/>
          <w:rtl/>
        </w:rPr>
        <w:t xml:space="preserve"> בשארה עשה שירות רע מאוד למרקם היחסים בינינו לבין אזרחי מדינת ישראל הערבים. אבל אנחנו הופכים להיות גם מחוקקים, גם שופטים וגם מתריסים והדרך היא ארוכה ביותר. מותר לפעמים לא להיות פופוליסטים. אני חושב שהתפקיד שלנו הוא לא להיות פופוליסטים אלא לשתות מים פעמיים, כל פעם כוס, ולחשוב מה שאנחנו עושים. </w:t>
      </w:r>
    </w:p>
    <w:p w14:paraId="6344CBEE" w14:textId="77777777" w:rsidR="009F51EF" w:rsidRPr="009F51EF" w:rsidRDefault="009F51EF" w:rsidP="009F51EF">
      <w:pPr>
        <w:bidi/>
        <w:ind w:firstLine="512"/>
        <w:rPr>
          <w:rFonts w:ascii="Arial" w:hAnsi="Arial" w:cs="David" w:hint="cs"/>
          <w:rtl/>
        </w:rPr>
      </w:pPr>
    </w:p>
    <w:p w14:paraId="61504E50" w14:textId="77777777" w:rsidR="009F51EF" w:rsidRPr="009F51EF" w:rsidRDefault="009F51EF" w:rsidP="009F51EF">
      <w:pPr>
        <w:bidi/>
        <w:rPr>
          <w:rFonts w:cs="David" w:hint="cs"/>
          <w:rtl/>
        </w:rPr>
      </w:pPr>
      <w:r w:rsidRPr="009F51EF">
        <w:rPr>
          <w:rFonts w:cs="David" w:hint="cs"/>
          <w:u w:val="single"/>
          <w:rtl/>
        </w:rPr>
        <w:t>יצחק לוי:</w:t>
      </w:r>
    </w:p>
    <w:p w14:paraId="60D93FA2" w14:textId="77777777" w:rsidR="009F51EF" w:rsidRPr="009F51EF" w:rsidRDefault="009F51EF" w:rsidP="009F51EF">
      <w:pPr>
        <w:bidi/>
        <w:rPr>
          <w:rFonts w:cs="David" w:hint="cs"/>
          <w:rtl/>
        </w:rPr>
      </w:pPr>
    </w:p>
    <w:p w14:paraId="096B0B43"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אתה יכול לחלוק, אבל אל תגיד שלא חשבנו. </w:t>
      </w:r>
    </w:p>
    <w:p w14:paraId="6A9BC1E9" w14:textId="77777777" w:rsidR="009F51EF" w:rsidRPr="009F51EF" w:rsidRDefault="009F51EF" w:rsidP="009F51EF">
      <w:pPr>
        <w:bidi/>
        <w:ind w:firstLine="512"/>
        <w:rPr>
          <w:rFonts w:ascii="Arial" w:hAnsi="Arial" w:cs="David" w:hint="cs"/>
          <w:rtl/>
        </w:rPr>
      </w:pPr>
    </w:p>
    <w:p w14:paraId="746AE6CD" w14:textId="77777777" w:rsidR="009F51EF" w:rsidRPr="009F51EF" w:rsidRDefault="009F51EF" w:rsidP="009F51EF">
      <w:pPr>
        <w:bidi/>
        <w:rPr>
          <w:rFonts w:cs="David" w:hint="cs"/>
          <w:rtl/>
        </w:rPr>
      </w:pPr>
      <w:r w:rsidRPr="009F51EF">
        <w:rPr>
          <w:rFonts w:cs="David" w:hint="cs"/>
          <w:u w:val="single"/>
          <w:rtl/>
        </w:rPr>
        <w:t>צבי הנדל:</w:t>
      </w:r>
    </w:p>
    <w:p w14:paraId="44253A89" w14:textId="77777777" w:rsidR="009F51EF" w:rsidRPr="009F51EF" w:rsidRDefault="009F51EF" w:rsidP="009F51EF">
      <w:pPr>
        <w:bidi/>
        <w:rPr>
          <w:rFonts w:cs="David" w:hint="cs"/>
          <w:rtl/>
        </w:rPr>
      </w:pPr>
    </w:p>
    <w:p w14:paraId="6343818B"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גם אל תגיד שאנחנו פופוליסטים, עם כל הכבוד. </w:t>
      </w:r>
    </w:p>
    <w:p w14:paraId="2FCDA14A" w14:textId="77777777" w:rsidR="009F51EF" w:rsidRPr="009F51EF" w:rsidRDefault="009F51EF" w:rsidP="009F51EF">
      <w:pPr>
        <w:bidi/>
        <w:ind w:firstLine="512"/>
        <w:rPr>
          <w:rFonts w:ascii="Arial" w:hAnsi="Arial" w:cs="David" w:hint="cs"/>
          <w:rtl/>
        </w:rPr>
      </w:pPr>
    </w:p>
    <w:p w14:paraId="7EB16E05" w14:textId="77777777" w:rsidR="009F51EF" w:rsidRPr="009F51EF" w:rsidRDefault="009F51EF" w:rsidP="009F51EF">
      <w:pPr>
        <w:bidi/>
        <w:rPr>
          <w:rFonts w:cs="David" w:hint="cs"/>
          <w:u w:val="single"/>
          <w:rtl/>
        </w:rPr>
      </w:pPr>
      <w:r w:rsidRPr="009F51EF">
        <w:rPr>
          <w:rFonts w:cs="David" w:hint="cs"/>
          <w:u w:val="single"/>
          <w:rtl/>
        </w:rPr>
        <w:t>דוד רותם:</w:t>
      </w:r>
    </w:p>
    <w:p w14:paraId="77D6A35C" w14:textId="77777777" w:rsidR="009F51EF" w:rsidRPr="009F51EF" w:rsidRDefault="009F51EF" w:rsidP="009F51EF">
      <w:pPr>
        <w:bidi/>
        <w:rPr>
          <w:rFonts w:cs="David" w:hint="cs"/>
          <w:rtl/>
        </w:rPr>
      </w:pPr>
    </w:p>
    <w:p w14:paraId="0045EFD8"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הוא לא מדבר עליכם, הוא מדבר עלי. </w:t>
      </w:r>
    </w:p>
    <w:p w14:paraId="160EE8D8" w14:textId="77777777" w:rsidR="009F51EF" w:rsidRPr="009F51EF" w:rsidRDefault="009F51EF" w:rsidP="009F51EF">
      <w:pPr>
        <w:bidi/>
        <w:ind w:firstLine="512"/>
        <w:rPr>
          <w:rFonts w:ascii="Arial" w:hAnsi="Arial" w:cs="David" w:hint="cs"/>
          <w:rtl/>
        </w:rPr>
      </w:pPr>
    </w:p>
    <w:p w14:paraId="550762DD"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שלמה מולה:</w:t>
      </w:r>
    </w:p>
    <w:p w14:paraId="17688991" w14:textId="77777777" w:rsidR="009F51EF" w:rsidRPr="009F51EF" w:rsidRDefault="009F51EF" w:rsidP="009F51EF">
      <w:pPr>
        <w:bidi/>
        <w:rPr>
          <w:rFonts w:ascii="Arial" w:hAnsi="Arial" w:cs="David" w:hint="cs"/>
          <w:rtl/>
        </w:rPr>
      </w:pPr>
    </w:p>
    <w:p w14:paraId="20723E18"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אני לא חושב שאנחנו צריכים להיות גם מחוקקים, גם שופטים וגם לקחת זכויות פנסיה מאדם כזה או אחר. לא ייתכן שנגיד שאדם שחסך את הפנסיה שלו, ובית המשפט עדיין לא שפט אותו, גם אם הוא עשה דברים מכוערים ומתבטא בצורה מכוערת זה עדיין לא הופך אותנו להיות שופטים. אני חושב שזה לא נכון. אם יש פה מרגלים שיושבים בכלא, זכויותיהם לא נפגעו. אם יש פה רוצח ראש ממשלה, זכויותיו לא נפגעו. הוא אפילו מצליח להביא משפחה. יש כל מיני עוולות כאלה בתוך החברה שלנו. לדעתי צריך היה להוציא עליו צו מעצר, צריך היה להביא אותו לפה שיתייצב לחקירה ולהעמיד אותו לדין. </w:t>
      </w:r>
    </w:p>
    <w:p w14:paraId="59C4DDF5" w14:textId="77777777" w:rsidR="009F51EF" w:rsidRPr="009F51EF" w:rsidRDefault="009F51EF" w:rsidP="009F51EF">
      <w:pPr>
        <w:bidi/>
        <w:ind w:firstLine="512"/>
        <w:rPr>
          <w:rFonts w:ascii="Arial" w:hAnsi="Arial" w:cs="David" w:hint="cs"/>
          <w:rtl/>
        </w:rPr>
      </w:pPr>
    </w:p>
    <w:p w14:paraId="7083E587" w14:textId="77777777" w:rsidR="009F51EF" w:rsidRPr="009F51EF" w:rsidRDefault="009F51EF" w:rsidP="009F51EF">
      <w:pPr>
        <w:bidi/>
        <w:rPr>
          <w:rFonts w:cs="David" w:hint="cs"/>
          <w:rtl/>
        </w:rPr>
      </w:pPr>
      <w:r w:rsidRPr="009F51EF">
        <w:rPr>
          <w:rFonts w:cs="David" w:hint="cs"/>
          <w:u w:val="single"/>
          <w:rtl/>
        </w:rPr>
        <w:t>היו"ר דוד טל:</w:t>
      </w:r>
    </w:p>
    <w:p w14:paraId="0F0970F8" w14:textId="77777777" w:rsidR="009F51EF" w:rsidRPr="009F51EF" w:rsidRDefault="009F51EF" w:rsidP="009F51EF">
      <w:pPr>
        <w:bidi/>
        <w:rPr>
          <w:rFonts w:cs="David" w:hint="cs"/>
          <w:rtl/>
        </w:rPr>
      </w:pPr>
    </w:p>
    <w:p w14:paraId="783F968F"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לכן ביקשנו שהיועץ המשפטי לממשלה יגיע. </w:t>
      </w:r>
    </w:p>
    <w:p w14:paraId="3A7FDC31" w14:textId="77777777" w:rsidR="009F51EF" w:rsidRPr="009F51EF" w:rsidRDefault="009F51EF" w:rsidP="009F51EF">
      <w:pPr>
        <w:bidi/>
        <w:ind w:firstLine="512"/>
        <w:rPr>
          <w:rFonts w:ascii="Arial" w:hAnsi="Arial" w:cs="David" w:hint="cs"/>
          <w:rtl/>
        </w:rPr>
      </w:pPr>
    </w:p>
    <w:p w14:paraId="562F2189"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שלמה מולה:</w:t>
      </w:r>
    </w:p>
    <w:p w14:paraId="69266786" w14:textId="77777777" w:rsidR="009F51EF" w:rsidRPr="009F51EF" w:rsidRDefault="009F51EF" w:rsidP="009F51EF">
      <w:pPr>
        <w:bidi/>
        <w:rPr>
          <w:rFonts w:ascii="Arial" w:hAnsi="Arial" w:cs="David" w:hint="cs"/>
          <w:rtl/>
        </w:rPr>
      </w:pPr>
    </w:p>
    <w:p w14:paraId="015E68F5"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אנחנו עובדים בכיוון לא נכון. אנחנו צריכים לדרוש שימצו עם האיש את הדין ויביאו אותו לכאן, לארץ, בצורה כזאת או אחרת. אבל להגיד שהאיש עדיין לא נשפט, יצא ברשות מסוימת, וצריך לשלול ממנו את זכויותיו </w:t>
      </w:r>
      <w:r w:rsidRPr="009F51EF">
        <w:rPr>
          <w:rFonts w:ascii="Arial" w:hAnsi="Arial" w:cs="David"/>
          <w:rtl/>
        </w:rPr>
        <w:t>–</w:t>
      </w:r>
      <w:r w:rsidRPr="009F51EF">
        <w:rPr>
          <w:rFonts w:ascii="Arial" w:hAnsi="Arial" w:cs="David" w:hint="cs"/>
          <w:rtl/>
        </w:rPr>
        <w:t xml:space="preserve"> אני חושב שאנחנו עושים שירות לא נכון לעצמנו. היום זה בשארה, מחר זה יהיה צבי הנדל מחברון או שלמה מולה שהוא אתיופי. </w:t>
      </w:r>
    </w:p>
    <w:p w14:paraId="1DED3A59" w14:textId="77777777" w:rsidR="009F51EF" w:rsidRPr="009F51EF" w:rsidRDefault="009F51EF" w:rsidP="009F51EF">
      <w:pPr>
        <w:bidi/>
        <w:ind w:firstLine="512"/>
        <w:rPr>
          <w:rFonts w:ascii="Arial" w:hAnsi="Arial" w:cs="David" w:hint="cs"/>
          <w:rtl/>
        </w:rPr>
      </w:pPr>
    </w:p>
    <w:p w14:paraId="30E43CC7" w14:textId="77777777" w:rsidR="009F51EF" w:rsidRPr="009F51EF" w:rsidRDefault="009F51EF" w:rsidP="009F51EF">
      <w:pPr>
        <w:bidi/>
        <w:rPr>
          <w:rFonts w:cs="David" w:hint="cs"/>
          <w:u w:val="single"/>
          <w:rtl/>
        </w:rPr>
      </w:pPr>
      <w:r w:rsidRPr="009F51EF">
        <w:rPr>
          <w:rFonts w:cs="David" w:hint="cs"/>
          <w:u w:val="single"/>
          <w:rtl/>
        </w:rPr>
        <w:t>דוד רותם:</w:t>
      </w:r>
    </w:p>
    <w:p w14:paraId="3EFC7878" w14:textId="77777777" w:rsidR="009F51EF" w:rsidRPr="009F51EF" w:rsidRDefault="009F51EF" w:rsidP="009F51EF">
      <w:pPr>
        <w:bidi/>
        <w:rPr>
          <w:rFonts w:cs="David" w:hint="cs"/>
          <w:rtl/>
        </w:rPr>
      </w:pPr>
    </w:p>
    <w:p w14:paraId="76A67170"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אם זה יהיה בגלל ביטחון המדינה, אז נשלול גם לו. </w:t>
      </w:r>
    </w:p>
    <w:p w14:paraId="6A5AD61D" w14:textId="77777777" w:rsidR="009F51EF" w:rsidRPr="009F51EF" w:rsidRDefault="009F51EF" w:rsidP="009F51EF">
      <w:pPr>
        <w:bidi/>
        <w:ind w:firstLine="512"/>
        <w:rPr>
          <w:rFonts w:ascii="Arial" w:hAnsi="Arial" w:cs="David" w:hint="cs"/>
          <w:rtl/>
        </w:rPr>
      </w:pPr>
    </w:p>
    <w:p w14:paraId="39D4FD43"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שלמה מולה:</w:t>
      </w:r>
    </w:p>
    <w:p w14:paraId="3B04CE4E" w14:textId="77777777" w:rsidR="009F51EF" w:rsidRPr="009F51EF" w:rsidRDefault="009F51EF" w:rsidP="009F51EF">
      <w:pPr>
        <w:bidi/>
        <w:rPr>
          <w:rFonts w:ascii="Arial" w:hAnsi="Arial" w:cs="David" w:hint="cs"/>
          <w:rtl/>
        </w:rPr>
      </w:pPr>
    </w:p>
    <w:p w14:paraId="426B4D71"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אין לזה סוף. אסור לפגוע בזכויות פנסיה של אנשים מסיבה כלשהי. </w:t>
      </w:r>
    </w:p>
    <w:p w14:paraId="2986D05A" w14:textId="77777777" w:rsidR="009F51EF" w:rsidRPr="009F51EF" w:rsidRDefault="009F51EF" w:rsidP="009F51EF">
      <w:pPr>
        <w:bidi/>
        <w:ind w:firstLine="512"/>
        <w:rPr>
          <w:rFonts w:ascii="Arial" w:hAnsi="Arial" w:cs="David" w:hint="cs"/>
          <w:rtl/>
        </w:rPr>
      </w:pPr>
    </w:p>
    <w:p w14:paraId="33F3E08B" w14:textId="77777777" w:rsidR="009F51EF" w:rsidRPr="009F51EF" w:rsidRDefault="009F51EF" w:rsidP="009F51EF">
      <w:pPr>
        <w:bidi/>
        <w:rPr>
          <w:rFonts w:cs="David" w:hint="cs"/>
          <w:rtl/>
        </w:rPr>
      </w:pPr>
      <w:r w:rsidRPr="009F51EF">
        <w:rPr>
          <w:rFonts w:cs="David" w:hint="cs"/>
          <w:u w:val="single"/>
          <w:rtl/>
        </w:rPr>
        <w:t>היו"ר דוד טל:</w:t>
      </w:r>
    </w:p>
    <w:p w14:paraId="2DF9F1CA" w14:textId="77777777" w:rsidR="009F51EF" w:rsidRPr="009F51EF" w:rsidRDefault="009F51EF" w:rsidP="009F51EF">
      <w:pPr>
        <w:bidi/>
        <w:rPr>
          <w:rFonts w:cs="David" w:hint="cs"/>
          <w:rtl/>
        </w:rPr>
      </w:pPr>
    </w:p>
    <w:p w14:paraId="68BD9C2F"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יכול להיות שהשלטונות לא רוצים אותו פה, לכן הם גם לא מתאמצים להביא אותו. אני בטוח שאם מאוד ירצו, הם ימצאו את הדרך להביא אותו. </w:t>
      </w:r>
    </w:p>
    <w:p w14:paraId="4D1DB40E" w14:textId="77777777" w:rsidR="009F51EF" w:rsidRDefault="009F51EF" w:rsidP="009F51EF">
      <w:pPr>
        <w:bidi/>
        <w:rPr>
          <w:rFonts w:ascii="Arial" w:hAnsi="Arial" w:cs="David" w:hint="cs"/>
          <w:rtl/>
        </w:rPr>
      </w:pPr>
    </w:p>
    <w:p w14:paraId="07915608" w14:textId="77777777" w:rsidR="009F51EF" w:rsidRDefault="009F51EF" w:rsidP="009F51EF">
      <w:pPr>
        <w:bidi/>
        <w:rPr>
          <w:rFonts w:ascii="Arial" w:hAnsi="Arial" w:cs="David" w:hint="cs"/>
          <w:rtl/>
        </w:rPr>
      </w:pPr>
    </w:p>
    <w:p w14:paraId="6D9E1552" w14:textId="77777777" w:rsidR="009F51EF" w:rsidRDefault="009F51EF" w:rsidP="009F51EF">
      <w:pPr>
        <w:bidi/>
        <w:rPr>
          <w:rFonts w:ascii="Arial" w:hAnsi="Arial" w:cs="David" w:hint="cs"/>
          <w:rtl/>
        </w:rPr>
      </w:pPr>
    </w:p>
    <w:p w14:paraId="64A4CF44" w14:textId="77777777" w:rsidR="009F51EF" w:rsidRDefault="009F51EF" w:rsidP="009F51EF">
      <w:pPr>
        <w:bidi/>
        <w:rPr>
          <w:rFonts w:ascii="Arial" w:hAnsi="Arial" w:cs="David" w:hint="cs"/>
          <w:rtl/>
        </w:rPr>
      </w:pPr>
    </w:p>
    <w:p w14:paraId="21B053DF" w14:textId="77777777" w:rsidR="009F51EF" w:rsidRDefault="009F51EF" w:rsidP="009F51EF">
      <w:pPr>
        <w:bidi/>
        <w:rPr>
          <w:rFonts w:ascii="Arial" w:hAnsi="Arial" w:cs="David" w:hint="cs"/>
          <w:rtl/>
        </w:rPr>
      </w:pPr>
    </w:p>
    <w:p w14:paraId="048E68A2" w14:textId="77777777" w:rsidR="009F51EF" w:rsidRDefault="009F51EF" w:rsidP="009F51EF">
      <w:pPr>
        <w:bidi/>
        <w:rPr>
          <w:rFonts w:ascii="Arial" w:hAnsi="Arial" w:cs="David" w:hint="cs"/>
          <w:rtl/>
        </w:rPr>
      </w:pPr>
    </w:p>
    <w:p w14:paraId="6650C16D" w14:textId="77777777" w:rsidR="009F51EF" w:rsidRPr="009F51EF" w:rsidRDefault="009F51EF" w:rsidP="009F51EF">
      <w:pPr>
        <w:bidi/>
        <w:rPr>
          <w:rFonts w:cs="David" w:hint="cs"/>
          <w:rtl/>
        </w:rPr>
      </w:pPr>
      <w:r w:rsidRPr="009F51EF">
        <w:rPr>
          <w:rFonts w:cs="David" w:hint="cs"/>
          <w:u w:val="single"/>
          <w:rtl/>
        </w:rPr>
        <w:t>ראובן ריבלין:</w:t>
      </w:r>
    </w:p>
    <w:p w14:paraId="431963BD" w14:textId="77777777" w:rsidR="009F51EF" w:rsidRPr="009F51EF" w:rsidRDefault="009F51EF" w:rsidP="009F51EF">
      <w:pPr>
        <w:bidi/>
        <w:rPr>
          <w:rFonts w:cs="David" w:hint="cs"/>
          <w:rtl/>
        </w:rPr>
      </w:pPr>
    </w:p>
    <w:p w14:paraId="40142E24"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יכריזו עליו עבריין נמלט. צריך להביע אי-אמון בממשלה על זה שהיא לא מכריזה עליו. </w:t>
      </w:r>
    </w:p>
    <w:p w14:paraId="613AE4CE" w14:textId="77777777" w:rsidR="009F51EF" w:rsidRPr="009F51EF" w:rsidRDefault="009F51EF" w:rsidP="009F51EF">
      <w:pPr>
        <w:bidi/>
        <w:ind w:firstLine="512"/>
        <w:rPr>
          <w:rFonts w:ascii="Arial" w:hAnsi="Arial" w:cs="David" w:hint="cs"/>
          <w:rtl/>
        </w:rPr>
      </w:pPr>
    </w:p>
    <w:p w14:paraId="2B68A8D9" w14:textId="77777777" w:rsidR="009F51EF" w:rsidRPr="009F51EF" w:rsidRDefault="009F51EF" w:rsidP="009F51EF">
      <w:pPr>
        <w:bidi/>
        <w:rPr>
          <w:rFonts w:cs="David" w:hint="cs"/>
          <w:rtl/>
        </w:rPr>
      </w:pPr>
      <w:r w:rsidRPr="009F51EF">
        <w:rPr>
          <w:rFonts w:cs="David" w:hint="cs"/>
          <w:u w:val="single"/>
          <w:rtl/>
        </w:rPr>
        <w:t>היו"ר דוד טל:</w:t>
      </w:r>
    </w:p>
    <w:p w14:paraId="692269E4" w14:textId="77777777" w:rsidR="009F51EF" w:rsidRPr="009F51EF" w:rsidRDefault="009F51EF" w:rsidP="009F51EF">
      <w:pPr>
        <w:bidi/>
        <w:rPr>
          <w:rFonts w:cs="David" w:hint="cs"/>
          <w:rtl/>
        </w:rPr>
      </w:pPr>
    </w:p>
    <w:p w14:paraId="68454098"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לכן ביקשתי מהיועץ המשפטי לממשלה שיגיע. חבר הכנסת ברכה, בבקשה. </w:t>
      </w:r>
    </w:p>
    <w:p w14:paraId="43CBEF38" w14:textId="77777777" w:rsidR="009F51EF" w:rsidRPr="009F51EF" w:rsidRDefault="009F51EF" w:rsidP="009F51EF">
      <w:pPr>
        <w:bidi/>
        <w:ind w:firstLine="512"/>
        <w:rPr>
          <w:rFonts w:ascii="Arial" w:hAnsi="Arial" w:cs="David" w:hint="cs"/>
          <w:rtl/>
        </w:rPr>
      </w:pPr>
    </w:p>
    <w:p w14:paraId="01A515AF"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353D81FD" w14:textId="77777777" w:rsidR="009F51EF" w:rsidRPr="009F51EF" w:rsidRDefault="009F51EF" w:rsidP="009F51EF">
      <w:pPr>
        <w:bidi/>
        <w:rPr>
          <w:rFonts w:cs="David"/>
          <w:u w:val="single"/>
          <w:rtl/>
        </w:rPr>
      </w:pPr>
    </w:p>
    <w:p w14:paraId="13B08F38" w14:textId="77777777" w:rsidR="009F51EF" w:rsidRPr="009F51EF" w:rsidRDefault="009F51EF" w:rsidP="009F51EF">
      <w:pPr>
        <w:bidi/>
        <w:ind w:firstLine="512"/>
        <w:rPr>
          <w:rFonts w:ascii="Arial" w:hAnsi="Arial" w:cs="David" w:hint="cs"/>
          <w:rtl/>
        </w:rPr>
      </w:pPr>
      <w:r w:rsidRPr="009F51EF">
        <w:rPr>
          <w:rFonts w:cs="David"/>
          <w:rtl/>
        </w:rPr>
        <w:tab/>
      </w:r>
      <w:r w:rsidRPr="009F51EF">
        <w:rPr>
          <w:rFonts w:cs="David" w:hint="cs"/>
          <w:rtl/>
        </w:rPr>
        <w:t xml:space="preserve"> </w:t>
      </w:r>
      <w:r w:rsidRPr="009F51EF">
        <w:rPr>
          <w:rFonts w:ascii="Arial" w:hAnsi="Arial" w:cs="David" w:hint="cs"/>
          <w:rtl/>
        </w:rPr>
        <w:t xml:space="preserve">אדוני היושב-ראש, עמיתי חברי הכנסת, ברמה העקרונית אני מתנגד לחלוטין שהמדינה או מי שלא יהיה ידחוף את אצבעותיו לכיסם של אנשים ולזכויותיהם ולפנסיה שלהם. זה ביטוי של  גישה אידיאולוגית חברתית, כך אני מבין את הדברים, ללא קשר עם הסכסוך הלאומי שנמצא במוקד הוויכוח כאן. </w:t>
      </w:r>
    </w:p>
    <w:p w14:paraId="7773212F" w14:textId="77777777" w:rsidR="009F51EF" w:rsidRPr="009F51EF" w:rsidRDefault="009F51EF" w:rsidP="009F51EF">
      <w:pPr>
        <w:bidi/>
        <w:ind w:firstLine="512"/>
        <w:rPr>
          <w:rFonts w:ascii="Arial" w:hAnsi="Arial" w:cs="David" w:hint="cs"/>
          <w:rtl/>
        </w:rPr>
      </w:pPr>
    </w:p>
    <w:p w14:paraId="16CCF55C" w14:textId="77777777" w:rsidR="009F51EF" w:rsidRPr="009F51EF" w:rsidRDefault="009F51EF" w:rsidP="009F51EF">
      <w:pPr>
        <w:bidi/>
        <w:rPr>
          <w:rFonts w:cs="David" w:hint="cs"/>
          <w:rtl/>
        </w:rPr>
      </w:pPr>
      <w:r w:rsidRPr="009F51EF">
        <w:rPr>
          <w:rFonts w:cs="David" w:hint="cs"/>
          <w:u w:val="single"/>
          <w:rtl/>
        </w:rPr>
        <w:t>צבי הנדל:</w:t>
      </w:r>
    </w:p>
    <w:p w14:paraId="4FED8E3B" w14:textId="77777777" w:rsidR="009F51EF" w:rsidRPr="009F51EF" w:rsidRDefault="009F51EF" w:rsidP="009F51EF">
      <w:pPr>
        <w:bidi/>
        <w:rPr>
          <w:rFonts w:cs="David" w:hint="cs"/>
          <w:rtl/>
        </w:rPr>
      </w:pPr>
    </w:p>
    <w:p w14:paraId="67765608"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במקרה הזה אני מאמין לך במאה אחוז. </w:t>
      </w:r>
    </w:p>
    <w:p w14:paraId="41CF60A0" w14:textId="77777777" w:rsidR="009F51EF" w:rsidRPr="009F51EF" w:rsidRDefault="009F51EF" w:rsidP="009F51EF">
      <w:pPr>
        <w:bidi/>
        <w:ind w:firstLine="512"/>
        <w:rPr>
          <w:rFonts w:ascii="Arial" w:hAnsi="Arial" w:cs="David" w:hint="cs"/>
          <w:rtl/>
        </w:rPr>
      </w:pPr>
    </w:p>
    <w:p w14:paraId="4BBAAD4C" w14:textId="77777777" w:rsidR="009F51EF" w:rsidRPr="009F51EF" w:rsidRDefault="009F51EF" w:rsidP="009F51EF">
      <w:pPr>
        <w:bidi/>
        <w:rPr>
          <w:rFonts w:cs="David" w:hint="cs"/>
          <w:rtl/>
        </w:rPr>
      </w:pPr>
      <w:r w:rsidRPr="009F51EF">
        <w:rPr>
          <w:rFonts w:cs="David" w:hint="cs"/>
          <w:u w:val="single"/>
          <w:rtl/>
        </w:rPr>
        <w:t>היו"ר דוד טל:</w:t>
      </w:r>
    </w:p>
    <w:p w14:paraId="539707E9" w14:textId="77777777" w:rsidR="009F51EF" w:rsidRPr="009F51EF" w:rsidRDefault="009F51EF" w:rsidP="009F51EF">
      <w:pPr>
        <w:bidi/>
        <w:rPr>
          <w:rFonts w:cs="David" w:hint="cs"/>
          <w:rtl/>
        </w:rPr>
      </w:pPr>
    </w:p>
    <w:p w14:paraId="64176489"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חבר הכנסת משה </w:t>
      </w:r>
      <w:proofErr w:type="spellStart"/>
      <w:r w:rsidRPr="009F51EF">
        <w:rPr>
          <w:rFonts w:ascii="Arial" w:hAnsi="Arial" w:cs="David" w:hint="cs"/>
          <w:rtl/>
        </w:rPr>
        <w:t>שרוני</w:t>
      </w:r>
      <w:proofErr w:type="spellEnd"/>
      <w:r w:rsidRPr="009F51EF">
        <w:rPr>
          <w:rFonts w:ascii="Arial" w:hAnsi="Arial" w:cs="David" w:hint="cs"/>
          <w:rtl/>
        </w:rPr>
        <w:t xml:space="preserve"> ימלא את מקומי בהמשך הישיבה. </w:t>
      </w:r>
    </w:p>
    <w:p w14:paraId="7078D560" w14:textId="77777777" w:rsidR="009F51EF" w:rsidRPr="009F51EF" w:rsidRDefault="009F51EF" w:rsidP="009F51EF">
      <w:pPr>
        <w:bidi/>
        <w:ind w:firstLine="512"/>
        <w:rPr>
          <w:rFonts w:ascii="Arial" w:hAnsi="Arial" w:cs="David" w:hint="cs"/>
          <w:rtl/>
        </w:rPr>
      </w:pPr>
    </w:p>
    <w:p w14:paraId="669EBC82" w14:textId="77777777" w:rsidR="009F51EF" w:rsidRPr="009F51EF" w:rsidRDefault="009F51EF" w:rsidP="009F51EF">
      <w:pPr>
        <w:bidi/>
        <w:rPr>
          <w:rFonts w:cs="David" w:hint="cs"/>
          <w:rtl/>
        </w:rPr>
      </w:pPr>
      <w:r w:rsidRPr="009F51EF">
        <w:rPr>
          <w:rFonts w:cs="David" w:hint="cs"/>
          <w:u w:val="single"/>
          <w:rtl/>
        </w:rPr>
        <w:t>ראובן ריבלין:</w:t>
      </w:r>
    </w:p>
    <w:p w14:paraId="72B2B225" w14:textId="77777777" w:rsidR="009F51EF" w:rsidRPr="009F51EF" w:rsidRDefault="009F51EF" w:rsidP="009F51EF">
      <w:pPr>
        <w:bidi/>
        <w:rPr>
          <w:rFonts w:cs="David" w:hint="cs"/>
          <w:rtl/>
        </w:rPr>
      </w:pPr>
    </w:p>
    <w:p w14:paraId="4C693D5C"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האם אדוני מצביע היום?</w:t>
      </w:r>
    </w:p>
    <w:p w14:paraId="7C63DF70" w14:textId="77777777" w:rsidR="009F51EF" w:rsidRPr="009F51EF" w:rsidRDefault="009F51EF" w:rsidP="009F51EF">
      <w:pPr>
        <w:bidi/>
        <w:ind w:firstLine="512"/>
        <w:rPr>
          <w:rFonts w:ascii="Arial" w:hAnsi="Arial" w:cs="David" w:hint="cs"/>
          <w:rtl/>
        </w:rPr>
      </w:pPr>
    </w:p>
    <w:p w14:paraId="1E7FD6E8" w14:textId="77777777" w:rsidR="009F51EF" w:rsidRPr="009F51EF" w:rsidRDefault="009F51EF" w:rsidP="009F51EF">
      <w:pPr>
        <w:bidi/>
        <w:rPr>
          <w:rFonts w:cs="David" w:hint="cs"/>
          <w:rtl/>
        </w:rPr>
      </w:pPr>
      <w:r w:rsidRPr="009F51EF">
        <w:rPr>
          <w:rFonts w:cs="David" w:hint="cs"/>
          <w:u w:val="single"/>
          <w:rtl/>
        </w:rPr>
        <w:t>היו"ר דוד טל:</w:t>
      </w:r>
    </w:p>
    <w:p w14:paraId="296448A4" w14:textId="77777777" w:rsidR="009F51EF" w:rsidRPr="009F51EF" w:rsidRDefault="009F51EF" w:rsidP="009F51EF">
      <w:pPr>
        <w:bidi/>
        <w:rPr>
          <w:rFonts w:cs="David" w:hint="cs"/>
          <w:rtl/>
        </w:rPr>
      </w:pPr>
    </w:p>
    <w:p w14:paraId="07438490"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אחרי הבקשה של חבר הכנסת רותם לא להצביע היום, הודעתי למנהלי הסיעות שאין הצבעה. </w:t>
      </w:r>
    </w:p>
    <w:p w14:paraId="444138A4" w14:textId="77777777" w:rsidR="009F51EF" w:rsidRPr="009F51EF" w:rsidRDefault="009F51EF" w:rsidP="009F51EF">
      <w:pPr>
        <w:bidi/>
        <w:ind w:firstLine="512"/>
        <w:rPr>
          <w:rFonts w:ascii="Arial" w:hAnsi="Arial" w:cs="David" w:hint="cs"/>
          <w:rtl/>
        </w:rPr>
      </w:pPr>
    </w:p>
    <w:p w14:paraId="1526CB7D"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0C594112" w14:textId="77777777" w:rsidR="009F51EF" w:rsidRPr="009F51EF" w:rsidRDefault="009F51EF" w:rsidP="009F51EF">
      <w:pPr>
        <w:bidi/>
        <w:rPr>
          <w:rFonts w:cs="David"/>
          <w:u w:val="single"/>
          <w:rtl/>
        </w:rPr>
      </w:pPr>
    </w:p>
    <w:p w14:paraId="57220E07" w14:textId="77777777" w:rsidR="009F51EF" w:rsidRPr="009F51EF" w:rsidRDefault="009F51EF" w:rsidP="009F51EF">
      <w:pPr>
        <w:bidi/>
        <w:ind w:firstLine="512"/>
        <w:rPr>
          <w:rFonts w:ascii="Arial" w:hAnsi="Arial" w:cs="David" w:hint="cs"/>
          <w:rtl/>
        </w:rPr>
      </w:pPr>
      <w:r w:rsidRPr="009F51EF">
        <w:rPr>
          <w:rFonts w:cs="David"/>
          <w:rtl/>
        </w:rPr>
        <w:tab/>
      </w:r>
      <w:r w:rsidRPr="009F51EF">
        <w:rPr>
          <w:rFonts w:cs="David" w:hint="cs"/>
          <w:rtl/>
        </w:rPr>
        <w:t xml:space="preserve"> </w:t>
      </w:r>
      <w:r w:rsidRPr="009F51EF">
        <w:rPr>
          <w:rFonts w:ascii="Arial" w:hAnsi="Arial" w:cs="David" w:hint="cs"/>
          <w:rtl/>
        </w:rPr>
        <w:t>בפעמים הקודמות הצעות חוק כאלה היו מקוממות, אבל הדבר הכי מסוכן שקורה היום, שזה כבר הופך למשעמם. זה תסריט שחוזר על עצמו. כל חבר כנסת מהימין שרוצה לקצור תהילה מטפס על חבר כנסת ערבי או חבר כנסת לשעבר על-מנת לקצור תהילה. אבל כנראה שאלה פני הכנסת, ומה שהולך בשוק היום זה מה שהולך. לכן אני חושב שהצעות החוק האלה הן לא רק לא ראויות.</w:t>
      </w:r>
    </w:p>
    <w:p w14:paraId="50810F1D" w14:textId="77777777" w:rsidR="009F51EF" w:rsidRPr="009F51EF" w:rsidRDefault="009F51EF" w:rsidP="009F51EF">
      <w:pPr>
        <w:bidi/>
        <w:ind w:firstLine="512"/>
        <w:rPr>
          <w:rFonts w:ascii="Arial" w:hAnsi="Arial" w:cs="David" w:hint="cs"/>
          <w:rtl/>
        </w:rPr>
      </w:pPr>
    </w:p>
    <w:p w14:paraId="022DACF2" w14:textId="77777777" w:rsidR="009F51EF" w:rsidRPr="009F51EF" w:rsidRDefault="009F51EF" w:rsidP="009F51EF">
      <w:pPr>
        <w:bidi/>
        <w:rPr>
          <w:rFonts w:cs="David" w:hint="cs"/>
          <w:rtl/>
        </w:rPr>
      </w:pPr>
      <w:r w:rsidRPr="009F51EF">
        <w:rPr>
          <w:rFonts w:cs="David" w:hint="cs"/>
          <w:u w:val="single"/>
          <w:rtl/>
        </w:rPr>
        <w:t>צבי הנדל:</w:t>
      </w:r>
    </w:p>
    <w:p w14:paraId="2D50787D" w14:textId="77777777" w:rsidR="009F51EF" w:rsidRPr="009F51EF" w:rsidRDefault="009F51EF" w:rsidP="009F51EF">
      <w:pPr>
        <w:bidi/>
        <w:rPr>
          <w:rFonts w:cs="David" w:hint="cs"/>
          <w:rtl/>
        </w:rPr>
      </w:pPr>
    </w:p>
    <w:p w14:paraId="032B0C36"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הן גזעניות. </w:t>
      </w:r>
    </w:p>
    <w:p w14:paraId="258031F6" w14:textId="77777777" w:rsidR="009F51EF" w:rsidRPr="009F51EF" w:rsidRDefault="009F51EF" w:rsidP="009F51EF">
      <w:pPr>
        <w:bidi/>
        <w:ind w:firstLine="512"/>
        <w:rPr>
          <w:rFonts w:ascii="Arial" w:hAnsi="Arial" w:cs="David" w:hint="cs"/>
          <w:rtl/>
        </w:rPr>
      </w:pPr>
    </w:p>
    <w:p w14:paraId="420962A4" w14:textId="77777777" w:rsidR="009F51EF" w:rsidRPr="009F51EF" w:rsidRDefault="009F51EF" w:rsidP="009F51EF">
      <w:pPr>
        <w:bidi/>
        <w:rPr>
          <w:rFonts w:cs="David"/>
          <w:u w:val="single"/>
          <w:rtl/>
        </w:rPr>
      </w:pPr>
      <w:proofErr w:type="spellStart"/>
      <w:r w:rsidRPr="009F51EF">
        <w:rPr>
          <w:rFonts w:cs="David"/>
          <w:u w:val="single"/>
          <w:rtl/>
        </w:rPr>
        <w:t>מוחמד</w:t>
      </w:r>
      <w:proofErr w:type="spellEnd"/>
      <w:r w:rsidRPr="009F51EF">
        <w:rPr>
          <w:rFonts w:cs="David"/>
          <w:u w:val="single"/>
          <w:rtl/>
        </w:rPr>
        <w:t xml:space="preserve"> ברכה:</w:t>
      </w:r>
    </w:p>
    <w:p w14:paraId="7D1A07DD" w14:textId="77777777" w:rsidR="009F51EF" w:rsidRPr="009F51EF" w:rsidRDefault="009F51EF" w:rsidP="009F51EF">
      <w:pPr>
        <w:bidi/>
        <w:rPr>
          <w:rFonts w:cs="David"/>
          <w:u w:val="single"/>
          <w:rtl/>
        </w:rPr>
      </w:pPr>
    </w:p>
    <w:p w14:paraId="6AACA4C4" w14:textId="77777777" w:rsidR="009F51EF" w:rsidRPr="009F51EF" w:rsidRDefault="009F51EF" w:rsidP="009F51EF">
      <w:pPr>
        <w:bidi/>
        <w:ind w:firstLine="512"/>
        <w:rPr>
          <w:rFonts w:ascii="Arial" w:hAnsi="Arial" w:cs="David" w:hint="cs"/>
          <w:rtl/>
        </w:rPr>
      </w:pPr>
      <w:r w:rsidRPr="009F51EF">
        <w:rPr>
          <w:rFonts w:cs="David"/>
          <w:rtl/>
        </w:rPr>
        <w:tab/>
      </w:r>
      <w:r w:rsidRPr="009F51EF">
        <w:rPr>
          <w:rFonts w:cs="David" w:hint="cs"/>
          <w:rtl/>
        </w:rPr>
        <w:t xml:space="preserve"> </w:t>
      </w:r>
      <w:r w:rsidRPr="009F51EF">
        <w:rPr>
          <w:rFonts w:ascii="Arial" w:hAnsi="Arial" w:cs="David" w:hint="cs"/>
          <w:rtl/>
        </w:rPr>
        <w:t xml:space="preserve">הן הצעות חוק בזויות, שמבטאות רמה נמוכה של חברי כנסת ושל הכנסת. אם הכנסת נראית איך שהיא נראית, זה בגלל סוג אנשים כאלה שיושבים כאן ומנסים לייצר כל מיני פארסות בספר החוקים. אמרתי את זה מעל הדוכן במליאה, יום יבוא ולא ירחק והמחוקק הישראלי יישפט על-פי אנשים כמוכם. אבל אני כמתנגד פוליטי לממשלה ולקונסנזוס הייתי אומר, כפי שאמר לי אחד החברים שהוא לא מסכים לדעתי, שאם הייתי מחפש הוכחה למה שאני אומר, הייתי צריך להמציא את האנשים האלה, את הנדל ואת רותם ואת יצחק לוי. תודה רבה לכם, באמת. </w:t>
      </w:r>
    </w:p>
    <w:p w14:paraId="7C39DA3A" w14:textId="77777777" w:rsidR="009F51EF" w:rsidRPr="009F51EF" w:rsidRDefault="009F51EF" w:rsidP="009F51EF">
      <w:pPr>
        <w:bidi/>
        <w:ind w:firstLine="512"/>
        <w:rPr>
          <w:rFonts w:ascii="Arial" w:hAnsi="Arial" w:cs="David" w:hint="cs"/>
          <w:rtl/>
        </w:rPr>
      </w:pPr>
    </w:p>
    <w:p w14:paraId="5275D9E8" w14:textId="77777777" w:rsidR="009F51EF" w:rsidRDefault="009F51EF" w:rsidP="009F51EF">
      <w:pPr>
        <w:bidi/>
        <w:rPr>
          <w:rFonts w:ascii="Arial" w:hAnsi="Arial" w:cs="David" w:hint="cs"/>
          <w:u w:val="single"/>
          <w:rtl/>
        </w:rPr>
      </w:pPr>
    </w:p>
    <w:p w14:paraId="0E35766C" w14:textId="77777777" w:rsidR="009F51EF" w:rsidRDefault="009F51EF" w:rsidP="009F51EF">
      <w:pPr>
        <w:bidi/>
        <w:rPr>
          <w:rFonts w:ascii="Arial" w:hAnsi="Arial" w:cs="David" w:hint="cs"/>
          <w:u w:val="single"/>
          <w:rtl/>
        </w:rPr>
      </w:pPr>
    </w:p>
    <w:p w14:paraId="340CB83F" w14:textId="77777777" w:rsidR="009F51EF" w:rsidRDefault="009F51EF" w:rsidP="009F51EF">
      <w:pPr>
        <w:bidi/>
        <w:rPr>
          <w:rFonts w:ascii="Arial" w:hAnsi="Arial" w:cs="David" w:hint="cs"/>
          <w:u w:val="single"/>
          <w:rtl/>
        </w:rPr>
      </w:pPr>
    </w:p>
    <w:p w14:paraId="67050667" w14:textId="77777777" w:rsidR="009F51EF" w:rsidRDefault="009F51EF" w:rsidP="009F51EF">
      <w:pPr>
        <w:bidi/>
        <w:rPr>
          <w:rFonts w:ascii="Arial" w:hAnsi="Arial" w:cs="David" w:hint="cs"/>
          <w:u w:val="single"/>
          <w:rtl/>
        </w:rPr>
      </w:pPr>
    </w:p>
    <w:p w14:paraId="46D37C21" w14:textId="77777777" w:rsidR="009F51EF" w:rsidRDefault="009F51EF" w:rsidP="009F51EF">
      <w:pPr>
        <w:bidi/>
        <w:rPr>
          <w:rFonts w:ascii="Arial" w:hAnsi="Arial" w:cs="David" w:hint="cs"/>
          <w:u w:val="single"/>
          <w:rtl/>
        </w:rPr>
      </w:pPr>
    </w:p>
    <w:p w14:paraId="3A4DC83E"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מ"מ היו"ר משה </w:t>
      </w:r>
      <w:proofErr w:type="spellStart"/>
      <w:r w:rsidRPr="009F51EF">
        <w:rPr>
          <w:rFonts w:ascii="Arial" w:hAnsi="Arial" w:cs="David" w:hint="cs"/>
          <w:u w:val="single"/>
          <w:rtl/>
        </w:rPr>
        <w:t>שרוני</w:t>
      </w:r>
      <w:proofErr w:type="spellEnd"/>
      <w:r w:rsidRPr="009F51EF">
        <w:rPr>
          <w:rFonts w:ascii="Arial" w:hAnsi="Arial" w:cs="David" w:hint="cs"/>
          <w:u w:val="single"/>
          <w:rtl/>
        </w:rPr>
        <w:t>:</w:t>
      </w:r>
    </w:p>
    <w:p w14:paraId="5507CC96" w14:textId="77777777" w:rsidR="009F51EF" w:rsidRPr="009F51EF" w:rsidRDefault="009F51EF" w:rsidP="009F51EF">
      <w:pPr>
        <w:bidi/>
        <w:rPr>
          <w:rFonts w:ascii="Arial" w:hAnsi="Arial" w:cs="David" w:hint="cs"/>
          <w:rtl/>
        </w:rPr>
      </w:pPr>
    </w:p>
    <w:p w14:paraId="27407D12"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תודה. חבר הכנסת </w:t>
      </w:r>
      <w:proofErr w:type="spellStart"/>
      <w:r w:rsidRPr="009F51EF">
        <w:rPr>
          <w:rFonts w:ascii="Arial" w:hAnsi="Arial" w:cs="David" w:hint="cs"/>
          <w:rtl/>
        </w:rPr>
        <w:t>זחאלקה</w:t>
      </w:r>
      <w:proofErr w:type="spellEnd"/>
      <w:r w:rsidRPr="009F51EF">
        <w:rPr>
          <w:rFonts w:ascii="Arial" w:hAnsi="Arial" w:cs="David" w:hint="cs"/>
          <w:rtl/>
        </w:rPr>
        <w:t xml:space="preserve">, בבקשה. </w:t>
      </w:r>
    </w:p>
    <w:p w14:paraId="700AE890" w14:textId="77777777" w:rsidR="009F51EF" w:rsidRPr="009F51EF" w:rsidRDefault="009F51EF" w:rsidP="009F51EF">
      <w:pPr>
        <w:bidi/>
        <w:ind w:firstLine="512"/>
        <w:rPr>
          <w:rFonts w:ascii="Arial" w:hAnsi="Arial" w:cs="David" w:hint="cs"/>
          <w:rtl/>
        </w:rPr>
      </w:pPr>
    </w:p>
    <w:p w14:paraId="6D88D206" w14:textId="77777777" w:rsidR="009F51EF" w:rsidRPr="009F51EF" w:rsidRDefault="009F51EF" w:rsidP="009F51EF">
      <w:pPr>
        <w:bidi/>
        <w:rPr>
          <w:rFonts w:cs="David" w:hint="cs"/>
          <w:rtl/>
        </w:rPr>
      </w:pPr>
      <w:proofErr w:type="spellStart"/>
      <w:r w:rsidRPr="009F51EF">
        <w:rPr>
          <w:rFonts w:cs="David" w:hint="cs"/>
          <w:u w:val="single"/>
          <w:rtl/>
        </w:rPr>
        <w:t>ג'מאל</w:t>
      </w:r>
      <w:proofErr w:type="spellEnd"/>
      <w:r w:rsidRPr="009F51EF">
        <w:rPr>
          <w:rFonts w:cs="David" w:hint="cs"/>
          <w:u w:val="single"/>
          <w:rtl/>
        </w:rPr>
        <w:t xml:space="preserve"> </w:t>
      </w:r>
      <w:proofErr w:type="spellStart"/>
      <w:r w:rsidRPr="009F51EF">
        <w:rPr>
          <w:rFonts w:cs="David" w:hint="cs"/>
          <w:u w:val="single"/>
          <w:rtl/>
        </w:rPr>
        <w:t>זחאלקה</w:t>
      </w:r>
      <w:proofErr w:type="spellEnd"/>
      <w:r w:rsidRPr="009F51EF">
        <w:rPr>
          <w:rFonts w:cs="David" w:hint="cs"/>
          <w:u w:val="single"/>
          <w:rtl/>
        </w:rPr>
        <w:t>:</w:t>
      </w:r>
    </w:p>
    <w:p w14:paraId="34EE17CE" w14:textId="77777777" w:rsidR="009F51EF" w:rsidRPr="009F51EF" w:rsidRDefault="009F51EF" w:rsidP="009F51EF">
      <w:pPr>
        <w:bidi/>
        <w:rPr>
          <w:rFonts w:cs="David" w:hint="cs"/>
          <w:rtl/>
        </w:rPr>
      </w:pPr>
    </w:p>
    <w:p w14:paraId="2D141BC5"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מדובר בחוקים פוליטיים, המטרה שלהם פוליטית, המניעים שלהם פוליטיים, והם באים מנקמנות פוליטית ומניסיון לפופולאריות זולה בציבור. עכשיו מתקרבות בחירות ויש תחרות מי יחוקק יותר חוקים נגד הציבור הערבי ונציגיו בכנסת. בדרך להשגת חוק פוליטי כזה רומסים את עקרונות החוק, את חוקי היסוד. מה זה זכות קניין בעיניו של חבר הכנסת הנדל או רותם או לוי? אפשר למחוק קניין. מדובר בשינוי פני עולם מבחינת הטלת עונש על אדם בגלל חשד, שזה חסר תקדים. יש מקרים מסוימים שראש ממשלה אמר שהוא יתפטר אם יוגש נגדו כתב אישום, לא בגלל שהוא חשוד. מדובר כאן בתקדים משפטי. אני לא יודע אם יש לזה אח ורע בכל החוקים בעולם. אנחנו מענישים את פלוני בגלל שיש חשד נגדו. אפילו אין כתב אישום. בחקיקה שמוצעת כאן אפילו לא מזכירים עניין של כתב אישום. אני חושב שאלה חוקים שאסור שיחוקקו. צריך למחוק אותם מספר החוקים. בצד היותם פוגעים בחבר הכנסת לשעבר </w:t>
      </w:r>
      <w:proofErr w:type="spellStart"/>
      <w:r w:rsidRPr="009F51EF">
        <w:rPr>
          <w:rFonts w:ascii="Arial" w:hAnsi="Arial" w:cs="David" w:hint="cs"/>
          <w:rtl/>
        </w:rPr>
        <w:t>עזמי</w:t>
      </w:r>
      <w:proofErr w:type="spellEnd"/>
      <w:r w:rsidRPr="009F51EF">
        <w:rPr>
          <w:rFonts w:ascii="Arial" w:hAnsi="Arial" w:cs="David" w:hint="cs"/>
          <w:rtl/>
        </w:rPr>
        <w:t xml:space="preserve"> בשארה </w:t>
      </w:r>
      <w:r w:rsidRPr="009F51EF">
        <w:rPr>
          <w:rFonts w:ascii="Arial" w:hAnsi="Arial" w:cs="David"/>
          <w:rtl/>
        </w:rPr>
        <w:t>–</w:t>
      </w:r>
      <w:r w:rsidRPr="009F51EF">
        <w:rPr>
          <w:rFonts w:ascii="Arial" w:hAnsi="Arial" w:cs="David" w:hint="cs"/>
          <w:rtl/>
        </w:rPr>
        <w:t xml:space="preserve"> ד"ר </w:t>
      </w:r>
      <w:proofErr w:type="spellStart"/>
      <w:r w:rsidRPr="009F51EF">
        <w:rPr>
          <w:rFonts w:ascii="Arial" w:hAnsi="Arial" w:cs="David" w:hint="cs"/>
          <w:rtl/>
        </w:rPr>
        <w:t>עזמי</w:t>
      </w:r>
      <w:proofErr w:type="spellEnd"/>
      <w:r w:rsidRPr="009F51EF">
        <w:rPr>
          <w:rFonts w:ascii="Arial" w:hAnsi="Arial" w:cs="David" w:hint="cs"/>
          <w:rtl/>
        </w:rPr>
        <w:t xml:space="preserve"> בשארה לא מתרגש מהחוקים האלה, אבל הוא אומר שהוא חושש שזה יפגע באחרים, כי כאן נקבעים עקרונות ונפרצים כל הקווים האדומים בחקיקה. לא מענישים אדם על סמך חשד. </w:t>
      </w:r>
    </w:p>
    <w:p w14:paraId="777A178D" w14:textId="77777777" w:rsidR="009F51EF" w:rsidRPr="009F51EF" w:rsidRDefault="009F51EF" w:rsidP="009F51EF">
      <w:pPr>
        <w:bidi/>
        <w:ind w:firstLine="512"/>
        <w:rPr>
          <w:rFonts w:ascii="Arial" w:hAnsi="Arial" w:cs="David" w:hint="cs"/>
          <w:rtl/>
        </w:rPr>
      </w:pPr>
    </w:p>
    <w:p w14:paraId="21E664E6" w14:textId="77777777" w:rsidR="009F51EF" w:rsidRPr="009F51EF" w:rsidRDefault="009F51EF" w:rsidP="009F51EF">
      <w:pPr>
        <w:bidi/>
        <w:ind w:firstLine="512"/>
        <w:rPr>
          <w:rFonts w:ascii="Arial" w:hAnsi="Arial" w:cs="David" w:hint="cs"/>
          <w:rtl/>
        </w:rPr>
      </w:pPr>
      <w:r w:rsidRPr="009F51EF">
        <w:rPr>
          <w:rFonts w:ascii="Arial" w:hAnsi="Arial" w:cs="David" w:hint="cs"/>
          <w:rtl/>
        </w:rPr>
        <w:t xml:space="preserve">פנסיה מורכבת משני דברים. זה חלק שכר מושהה, שאתה תקבל אותו בעתיד, וחסכונות שלך. כך היא הפנסיה של כולנו. כל הזמן אומרים שהמדינה נותנת, אבל זה רכוש פרטי שלו. אני חושב שפה מדובר בזכות יסוד שאסור לפגוע בה, במיוחד כשמדובר בפנסיה של עובד. </w:t>
      </w:r>
    </w:p>
    <w:p w14:paraId="1EB99BF5" w14:textId="77777777" w:rsidR="009F51EF" w:rsidRPr="009F51EF" w:rsidRDefault="009F51EF" w:rsidP="009F51EF">
      <w:pPr>
        <w:bidi/>
        <w:ind w:firstLine="512"/>
        <w:rPr>
          <w:rFonts w:ascii="Arial" w:hAnsi="Arial" w:cs="David" w:hint="cs"/>
          <w:rtl/>
        </w:rPr>
      </w:pPr>
    </w:p>
    <w:p w14:paraId="51A0B5A8"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מ"מ היו"ר משה </w:t>
      </w:r>
      <w:proofErr w:type="spellStart"/>
      <w:r w:rsidRPr="009F51EF">
        <w:rPr>
          <w:rFonts w:ascii="Arial" w:hAnsi="Arial" w:cs="David" w:hint="cs"/>
          <w:u w:val="single"/>
          <w:rtl/>
        </w:rPr>
        <w:t>שרוני</w:t>
      </w:r>
      <w:proofErr w:type="spellEnd"/>
      <w:r w:rsidRPr="009F51EF">
        <w:rPr>
          <w:rFonts w:ascii="Arial" w:hAnsi="Arial" w:cs="David" w:hint="cs"/>
          <w:u w:val="single"/>
          <w:rtl/>
        </w:rPr>
        <w:t>:</w:t>
      </w:r>
    </w:p>
    <w:p w14:paraId="1D65DBF4" w14:textId="77777777" w:rsidR="009F51EF" w:rsidRPr="009F51EF" w:rsidRDefault="009F51EF" w:rsidP="009F51EF">
      <w:pPr>
        <w:bidi/>
        <w:rPr>
          <w:rFonts w:ascii="Arial" w:hAnsi="Arial" w:cs="David" w:hint="cs"/>
          <w:rtl/>
        </w:rPr>
      </w:pPr>
    </w:p>
    <w:p w14:paraId="67B3E506"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בפנסיה תקציבית עד 1996 העובד לא הפריש פרומיל. </w:t>
      </w:r>
    </w:p>
    <w:p w14:paraId="7B65F8A8" w14:textId="77777777" w:rsidR="009F51EF" w:rsidRPr="009F51EF" w:rsidRDefault="009F51EF" w:rsidP="009F51EF">
      <w:pPr>
        <w:bidi/>
        <w:ind w:firstLine="512"/>
        <w:rPr>
          <w:rFonts w:ascii="Arial" w:hAnsi="Arial" w:cs="David" w:hint="cs"/>
          <w:rtl/>
        </w:rPr>
      </w:pPr>
    </w:p>
    <w:p w14:paraId="1201514D" w14:textId="77777777" w:rsidR="009F51EF" w:rsidRPr="009F51EF" w:rsidRDefault="009F51EF" w:rsidP="009F51EF">
      <w:pPr>
        <w:bidi/>
        <w:rPr>
          <w:rFonts w:cs="David" w:hint="cs"/>
          <w:rtl/>
        </w:rPr>
      </w:pPr>
      <w:proofErr w:type="spellStart"/>
      <w:r w:rsidRPr="009F51EF">
        <w:rPr>
          <w:rFonts w:cs="David" w:hint="cs"/>
          <w:u w:val="single"/>
          <w:rtl/>
        </w:rPr>
        <w:t>ג'מאל</w:t>
      </w:r>
      <w:proofErr w:type="spellEnd"/>
      <w:r w:rsidRPr="009F51EF">
        <w:rPr>
          <w:rFonts w:cs="David" w:hint="cs"/>
          <w:u w:val="single"/>
          <w:rtl/>
        </w:rPr>
        <w:t xml:space="preserve"> </w:t>
      </w:r>
      <w:proofErr w:type="spellStart"/>
      <w:r w:rsidRPr="009F51EF">
        <w:rPr>
          <w:rFonts w:cs="David" w:hint="cs"/>
          <w:u w:val="single"/>
          <w:rtl/>
        </w:rPr>
        <w:t>זחאלקה</w:t>
      </w:r>
      <w:proofErr w:type="spellEnd"/>
      <w:r w:rsidRPr="009F51EF">
        <w:rPr>
          <w:rFonts w:cs="David" w:hint="cs"/>
          <w:u w:val="single"/>
          <w:rtl/>
        </w:rPr>
        <w:t>:</w:t>
      </w:r>
    </w:p>
    <w:p w14:paraId="5798ABA5" w14:textId="77777777" w:rsidR="009F51EF" w:rsidRPr="009F51EF" w:rsidRDefault="009F51EF" w:rsidP="009F51EF">
      <w:pPr>
        <w:bidi/>
        <w:rPr>
          <w:rFonts w:cs="David" w:hint="cs"/>
          <w:rtl/>
        </w:rPr>
      </w:pPr>
    </w:p>
    <w:p w14:paraId="16FDCD62"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זה היה חלק משכרו. </w:t>
      </w:r>
    </w:p>
    <w:p w14:paraId="21BCE66B" w14:textId="77777777" w:rsidR="009F51EF" w:rsidRPr="009F51EF" w:rsidRDefault="009F51EF" w:rsidP="009F51EF">
      <w:pPr>
        <w:bidi/>
        <w:ind w:firstLine="512"/>
        <w:rPr>
          <w:rFonts w:ascii="Arial" w:hAnsi="Arial" w:cs="David" w:hint="cs"/>
          <w:rtl/>
        </w:rPr>
      </w:pPr>
    </w:p>
    <w:p w14:paraId="66E06B17"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מ"מ היו"ר משה </w:t>
      </w:r>
      <w:proofErr w:type="spellStart"/>
      <w:r w:rsidRPr="009F51EF">
        <w:rPr>
          <w:rFonts w:ascii="Arial" w:hAnsi="Arial" w:cs="David" w:hint="cs"/>
          <w:u w:val="single"/>
          <w:rtl/>
        </w:rPr>
        <w:t>שרוני</w:t>
      </w:r>
      <w:proofErr w:type="spellEnd"/>
      <w:r w:rsidRPr="009F51EF">
        <w:rPr>
          <w:rFonts w:ascii="Arial" w:hAnsi="Arial" w:cs="David" w:hint="cs"/>
          <w:u w:val="single"/>
          <w:rtl/>
        </w:rPr>
        <w:t>:</w:t>
      </w:r>
    </w:p>
    <w:p w14:paraId="4A79317D" w14:textId="77777777" w:rsidR="009F51EF" w:rsidRPr="009F51EF" w:rsidRDefault="009F51EF" w:rsidP="009F51EF">
      <w:pPr>
        <w:bidi/>
        <w:rPr>
          <w:rFonts w:ascii="Arial" w:hAnsi="Arial" w:cs="David" w:hint="cs"/>
          <w:rtl/>
        </w:rPr>
      </w:pPr>
    </w:p>
    <w:p w14:paraId="266C63F9"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זה לא היה חלק משכרו. הוא לא הפריש. מ-1996 זה פנסיה צוברת. </w:t>
      </w:r>
    </w:p>
    <w:p w14:paraId="27441FF3" w14:textId="77777777" w:rsidR="009F51EF" w:rsidRPr="009F51EF" w:rsidRDefault="009F51EF" w:rsidP="009F51EF">
      <w:pPr>
        <w:bidi/>
        <w:ind w:firstLine="512"/>
        <w:rPr>
          <w:rFonts w:ascii="Arial" w:hAnsi="Arial" w:cs="David" w:hint="cs"/>
          <w:rtl/>
        </w:rPr>
      </w:pPr>
    </w:p>
    <w:p w14:paraId="7B8A749B" w14:textId="77777777" w:rsidR="009F51EF" w:rsidRPr="009F51EF" w:rsidRDefault="009F51EF" w:rsidP="009F51EF">
      <w:pPr>
        <w:bidi/>
        <w:rPr>
          <w:rFonts w:cs="David" w:hint="cs"/>
          <w:rtl/>
        </w:rPr>
      </w:pPr>
      <w:proofErr w:type="spellStart"/>
      <w:r w:rsidRPr="009F51EF">
        <w:rPr>
          <w:rFonts w:cs="David" w:hint="cs"/>
          <w:u w:val="single"/>
          <w:rtl/>
        </w:rPr>
        <w:t>ג'מאל</w:t>
      </w:r>
      <w:proofErr w:type="spellEnd"/>
      <w:r w:rsidRPr="009F51EF">
        <w:rPr>
          <w:rFonts w:cs="David" w:hint="cs"/>
          <w:u w:val="single"/>
          <w:rtl/>
        </w:rPr>
        <w:t xml:space="preserve"> </w:t>
      </w:r>
      <w:proofErr w:type="spellStart"/>
      <w:r w:rsidRPr="009F51EF">
        <w:rPr>
          <w:rFonts w:cs="David" w:hint="cs"/>
          <w:u w:val="single"/>
          <w:rtl/>
        </w:rPr>
        <w:t>זחאלקה</w:t>
      </w:r>
      <w:proofErr w:type="spellEnd"/>
      <w:r w:rsidRPr="009F51EF">
        <w:rPr>
          <w:rFonts w:cs="David" w:hint="cs"/>
          <w:u w:val="single"/>
          <w:rtl/>
        </w:rPr>
        <w:t>:</w:t>
      </w:r>
    </w:p>
    <w:p w14:paraId="09A85B84" w14:textId="77777777" w:rsidR="009F51EF" w:rsidRPr="009F51EF" w:rsidRDefault="009F51EF" w:rsidP="009F51EF">
      <w:pPr>
        <w:bidi/>
        <w:rPr>
          <w:rFonts w:cs="David" w:hint="cs"/>
          <w:rtl/>
        </w:rPr>
      </w:pPr>
    </w:p>
    <w:p w14:paraId="1ACB9E83"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אתה לא תגיד שהפנסיה היא חסד של השלטון עם העובד. אתה, בתור מי שהיה בהסתדרות, לא תגיד שהמדינה עושה אתנו חסד. </w:t>
      </w:r>
    </w:p>
    <w:p w14:paraId="108CCCFA" w14:textId="77777777" w:rsidR="009F51EF" w:rsidRPr="009F51EF" w:rsidRDefault="009F51EF" w:rsidP="009F51EF">
      <w:pPr>
        <w:bidi/>
        <w:ind w:firstLine="512"/>
        <w:rPr>
          <w:rFonts w:ascii="Arial" w:hAnsi="Arial" w:cs="David" w:hint="cs"/>
          <w:rtl/>
        </w:rPr>
      </w:pPr>
    </w:p>
    <w:p w14:paraId="04A04DF1"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מ"מ היו"ר משה </w:t>
      </w:r>
      <w:proofErr w:type="spellStart"/>
      <w:r w:rsidRPr="009F51EF">
        <w:rPr>
          <w:rFonts w:ascii="Arial" w:hAnsi="Arial" w:cs="David" w:hint="cs"/>
          <w:u w:val="single"/>
          <w:rtl/>
        </w:rPr>
        <w:t>שרוני</w:t>
      </w:r>
      <w:proofErr w:type="spellEnd"/>
      <w:r w:rsidRPr="009F51EF">
        <w:rPr>
          <w:rFonts w:ascii="Arial" w:hAnsi="Arial" w:cs="David" w:hint="cs"/>
          <w:u w:val="single"/>
          <w:rtl/>
        </w:rPr>
        <w:t>:</w:t>
      </w:r>
    </w:p>
    <w:p w14:paraId="14DAD618" w14:textId="77777777" w:rsidR="009F51EF" w:rsidRPr="009F51EF" w:rsidRDefault="009F51EF" w:rsidP="009F51EF">
      <w:pPr>
        <w:bidi/>
        <w:rPr>
          <w:rFonts w:ascii="Arial" w:hAnsi="Arial" w:cs="David" w:hint="cs"/>
          <w:rtl/>
        </w:rPr>
      </w:pPr>
    </w:p>
    <w:p w14:paraId="2A540B65"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אמרתי, כדי לתקן, שבפנסיה תקציבית עד 1996 אף עובד לא הפריש פרומיל בעבור הפנסיה, רק המעביד. </w:t>
      </w:r>
    </w:p>
    <w:p w14:paraId="7545EFC4" w14:textId="77777777" w:rsidR="009F51EF" w:rsidRPr="009F51EF" w:rsidRDefault="009F51EF" w:rsidP="009F51EF">
      <w:pPr>
        <w:bidi/>
        <w:ind w:firstLine="512"/>
        <w:rPr>
          <w:rFonts w:ascii="Arial" w:hAnsi="Arial" w:cs="David" w:hint="cs"/>
          <w:rtl/>
        </w:rPr>
      </w:pPr>
    </w:p>
    <w:p w14:paraId="170C1663" w14:textId="77777777" w:rsidR="009F51EF" w:rsidRPr="009F51EF" w:rsidRDefault="009F51EF" w:rsidP="009F51EF">
      <w:pPr>
        <w:bidi/>
        <w:rPr>
          <w:rFonts w:cs="David" w:hint="cs"/>
          <w:rtl/>
        </w:rPr>
      </w:pPr>
      <w:proofErr w:type="spellStart"/>
      <w:r w:rsidRPr="009F51EF">
        <w:rPr>
          <w:rFonts w:cs="David" w:hint="cs"/>
          <w:u w:val="single"/>
          <w:rtl/>
        </w:rPr>
        <w:t>ג'מאל</w:t>
      </w:r>
      <w:proofErr w:type="spellEnd"/>
      <w:r w:rsidRPr="009F51EF">
        <w:rPr>
          <w:rFonts w:cs="David" w:hint="cs"/>
          <w:u w:val="single"/>
          <w:rtl/>
        </w:rPr>
        <w:t xml:space="preserve"> </w:t>
      </w:r>
      <w:proofErr w:type="spellStart"/>
      <w:r w:rsidRPr="009F51EF">
        <w:rPr>
          <w:rFonts w:cs="David" w:hint="cs"/>
          <w:u w:val="single"/>
          <w:rtl/>
        </w:rPr>
        <w:t>זחאלקה</w:t>
      </w:r>
      <w:proofErr w:type="spellEnd"/>
      <w:r w:rsidRPr="009F51EF">
        <w:rPr>
          <w:rFonts w:cs="David" w:hint="cs"/>
          <w:u w:val="single"/>
          <w:rtl/>
        </w:rPr>
        <w:t>:</w:t>
      </w:r>
    </w:p>
    <w:p w14:paraId="45C381E5" w14:textId="77777777" w:rsidR="009F51EF" w:rsidRPr="009F51EF" w:rsidRDefault="009F51EF" w:rsidP="009F51EF">
      <w:pPr>
        <w:bidi/>
        <w:rPr>
          <w:rFonts w:cs="David" w:hint="cs"/>
          <w:rtl/>
        </w:rPr>
      </w:pPr>
    </w:p>
    <w:p w14:paraId="785B154A"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עכשיו זה מורכב משני חלקים. </w:t>
      </w:r>
    </w:p>
    <w:p w14:paraId="594CB5B0" w14:textId="77777777" w:rsidR="009F51EF" w:rsidRPr="009F51EF" w:rsidRDefault="009F51EF" w:rsidP="009F51EF">
      <w:pPr>
        <w:bidi/>
        <w:ind w:firstLine="512"/>
        <w:rPr>
          <w:rFonts w:ascii="Arial" w:hAnsi="Arial" w:cs="David" w:hint="cs"/>
          <w:rtl/>
        </w:rPr>
      </w:pPr>
    </w:p>
    <w:p w14:paraId="6EE2F9E0"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מ"מ היו"ר משה </w:t>
      </w:r>
      <w:proofErr w:type="spellStart"/>
      <w:r w:rsidRPr="009F51EF">
        <w:rPr>
          <w:rFonts w:ascii="Arial" w:hAnsi="Arial" w:cs="David" w:hint="cs"/>
          <w:u w:val="single"/>
          <w:rtl/>
        </w:rPr>
        <w:t>שרוני</w:t>
      </w:r>
      <w:proofErr w:type="spellEnd"/>
      <w:r w:rsidRPr="009F51EF">
        <w:rPr>
          <w:rFonts w:ascii="Arial" w:hAnsi="Arial" w:cs="David" w:hint="cs"/>
          <w:u w:val="single"/>
          <w:rtl/>
        </w:rPr>
        <w:t>:</w:t>
      </w:r>
    </w:p>
    <w:p w14:paraId="1498F785" w14:textId="77777777" w:rsidR="009F51EF" w:rsidRPr="009F51EF" w:rsidRDefault="009F51EF" w:rsidP="009F51EF">
      <w:pPr>
        <w:bidi/>
        <w:rPr>
          <w:rFonts w:ascii="Arial" w:hAnsi="Arial" w:cs="David" w:hint="cs"/>
          <w:rtl/>
        </w:rPr>
      </w:pPr>
    </w:p>
    <w:p w14:paraId="4B5C6795"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מי שהתחיל לעבוד בפנסיה תקציבית, הוא ממשיך לקבל פנסיה תקציבית. מי שהתקבל לעבודה מ-1 בינואר 1996, הוא מקבל פנסיה צוברת. </w:t>
      </w:r>
    </w:p>
    <w:p w14:paraId="32FE96CC" w14:textId="77777777" w:rsidR="009F51EF" w:rsidRPr="009F51EF" w:rsidRDefault="009F51EF" w:rsidP="009F51EF">
      <w:pPr>
        <w:bidi/>
        <w:ind w:firstLine="512"/>
        <w:rPr>
          <w:rFonts w:ascii="Arial" w:hAnsi="Arial" w:cs="David" w:hint="cs"/>
          <w:rtl/>
        </w:rPr>
      </w:pPr>
    </w:p>
    <w:p w14:paraId="6BEBD784" w14:textId="77777777" w:rsidR="009F51EF" w:rsidRPr="009F51EF" w:rsidRDefault="009F51EF" w:rsidP="009F51EF">
      <w:pPr>
        <w:bidi/>
        <w:rPr>
          <w:rFonts w:cs="David" w:hint="cs"/>
          <w:rtl/>
        </w:rPr>
      </w:pPr>
      <w:proofErr w:type="spellStart"/>
      <w:r w:rsidRPr="009F51EF">
        <w:rPr>
          <w:rFonts w:cs="David" w:hint="cs"/>
          <w:u w:val="single"/>
          <w:rtl/>
        </w:rPr>
        <w:t>ג'מאל</w:t>
      </w:r>
      <w:proofErr w:type="spellEnd"/>
      <w:r w:rsidRPr="009F51EF">
        <w:rPr>
          <w:rFonts w:cs="David" w:hint="cs"/>
          <w:u w:val="single"/>
          <w:rtl/>
        </w:rPr>
        <w:t xml:space="preserve"> </w:t>
      </w:r>
      <w:proofErr w:type="spellStart"/>
      <w:r w:rsidRPr="009F51EF">
        <w:rPr>
          <w:rFonts w:cs="David" w:hint="cs"/>
          <w:u w:val="single"/>
          <w:rtl/>
        </w:rPr>
        <w:t>זחאלקה</w:t>
      </w:r>
      <w:proofErr w:type="spellEnd"/>
      <w:r w:rsidRPr="009F51EF">
        <w:rPr>
          <w:rFonts w:cs="David" w:hint="cs"/>
          <w:u w:val="single"/>
          <w:rtl/>
        </w:rPr>
        <w:t>:</w:t>
      </w:r>
    </w:p>
    <w:p w14:paraId="51B7C0C3" w14:textId="77777777" w:rsidR="009F51EF" w:rsidRPr="009F51EF" w:rsidRDefault="009F51EF" w:rsidP="009F51EF">
      <w:pPr>
        <w:bidi/>
        <w:rPr>
          <w:rFonts w:cs="David" w:hint="cs"/>
          <w:rtl/>
        </w:rPr>
      </w:pPr>
    </w:p>
    <w:p w14:paraId="116AE291"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לא משנה איך תחשב את זה, זה רכושו של העובד, זה קניינו של העובד. כאן נפרץ עיקרון חשוב מאוד. העיקרון השני שנפרץ בחקיקה הזאת, שמטילים עונש על אדם שהוא חשוד. אפילו אין כתב אישום נגדו. </w:t>
      </w:r>
    </w:p>
    <w:p w14:paraId="4C829377" w14:textId="77777777" w:rsidR="009F51EF" w:rsidRPr="009F51EF" w:rsidRDefault="009F51EF" w:rsidP="009F51EF">
      <w:pPr>
        <w:bidi/>
        <w:ind w:firstLine="512"/>
        <w:rPr>
          <w:rFonts w:ascii="Arial" w:hAnsi="Arial" w:cs="David" w:hint="cs"/>
          <w:rtl/>
        </w:rPr>
      </w:pPr>
    </w:p>
    <w:p w14:paraId="48601E50"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מ"מ היו"ר משה </w:t>
      </w:r>
      <w:proofErr w:type="spellStart"/>
      <w:r w:rsidRPr="009F51EF">
        <w:rPr>
          <w:rFonts w:ascii="Arial" w:hAnsi="Arial" w:cs="David" w:hint="cs"/>
          <w:u w:val="single"/>
          <w:rtl/>
        </w:rPr>
        <w:t>שרוני</w:t>
      </w:r>
      <w:proofErr w:type="spellEnd"/>
      <w:r w:rsidRPr="009F51EF">
        <w:rPr>
          <w:rFonts w:ascii="Arial" w:hAnsi="Arial" w:cs="David" w:hint="cs"/>
          <w:u w:val="single"/>
          <w:rtl/>
        </w:rPr>
        <w:t>:</w:t>
      </w:r>
    </w:p>
    <w:p w14:paraId="2A77B3FD" w14:textId="77777777" w:rsidR="009F51EF" w:rsidRPr="009F51EF" w:rsidRDefault="009F51EF" w:rsidP="009F51EF">
      <w:pPr>
        <w:bidi/>
        <w:rPr>
          <w:rFonts w:ascii="Arial" w:hAnsi="Arial" w:cs="David" w:hint="cs"/>
          <w:rtl/>
        </w:rPr>
      </w:pPr>
    </w:p>
    <w:p w14:paraId="4D40AAFB" w14:textId="77777777" w:rsidR="009F51EF" w:rsidRPr="009F51EF" w:rsidRDefault="009F51EF" w:rsidP="009F51EF">
      <w:pPr>
        <w:bidi/>
        <w:ind w:firstLine="512"/>
        <w:rPr>
          <w:rFonts w:ascii="Arial" w:hAnsi="Arial" w:cs="David" w:hint="cs"/>
          <w:rtl/>
        </w:rPr>
      </w:pPr>
      <w:r w:rsidRPr="009F51EF">
        <w:rPr>
          <w:rFonts w:ascii="Arial" w:hAnsi="Arial" w:cs="David" w:hint="cs"/>
          <w:rtl/>
        </w:rPr>
        <w:t xml:space="preserve">כי הוא לא חוזר לכאן. </w:t>
      </w:r>
    </w:p>
    <w:p w14:paraId="44EC3042" w14:textId="77777777" w:rsidR="009F51EF" w:rsidRPr="009F51EF" w:rsidRDefault="009F51EF" w:rsidP="009F51EF">
      <w:pPr>
        <w:bidi/>
        <w:ind w:firstLine="512"/>
        <w:rPr>
          <w:rFonts w:ascii="Arial" w:hAnsi="Arial" w:cs="David" w:hint="cs"/>
          <w:rtl/>
        </w:rPr>
      </w:pPr>
    </w:p>
    <w:p w14:paraId="34041BFC" w14:textId="77777777" w:rsidR="009F51EF" w:rsidRPr="009F51EF" w:rsidRDefault="009F51EF" w:rsidP="009F51EF">
      <w:pPr>
        <w:bidi/>
        <w:rPr>
          <w:rFonts w:cs="David" w:hint="cs"/>
          <w:rtl/>
        </w:rPr>
      </w:pPr>
      <w:proofErr w:type="spellStart"/>
      <w:r w:rsidRPr="009F51EF">
        <w:rPr>
          <w:rFonts w:cs="David" w:hint="cs"/>
          <w:u w:val="single"/>
          <w:rtl/>
        </w:rPr>
        <w:t>ג'מאל</w:t>
      </w:r>
      <w:proofErr w:type="spellEnd"/>
      <w:r w:rsidRPr="009F51EF">
        <w:rPr>
          <w:rFonts w:cs="David" w:hint="cs"/>
          <w:u w:val="single"/>
          <w:rtl/>
        </w:rPr>
        <w:t xml:space="preserve"> </w:t>
      </w:r>
      <w:proofErr w:type="spellStart"/>
      <w:r w:rsidRPr="009F51EF">
        <w:rPr>
          <w:rFonts w:cs="David" w:hint="cs"/>
          <w:u w:val="single"/>
          <w:rtl/>
        </w:rPr>
        <w:t>זחאלקה</w:t>
      </w:r>
      <w:proofErr w:type="spellEnd"/>
      <w:r w:rsidRPr="009F51EF">
        <w:rPr>
          <w:rFonts w:cs="David" w:hint="cs"/>
          <w:u w:val="single"/>
          <w:rtl/>
        </w:rPr>
        <w:t>:</w:t>
      </w:r>
    </w:p>
    <w:p w14:paraId="1CB25B61" w14:textId="77777777" w:rsidR="009F51EF" w:rsidRPr="009F51EF" w:rsidRDefault="009F51EF" w:rsidP="009F51EF">
      <w:pPr>
        <w:bidi/>
        <w:rPr>
          <w:rFonts w:cs="David" w:hint="cs"/>
          <w:rtl/>
        </w:rPr>
      </w:pPr>
    </w:p>
    <w:p w14:paraId="016860FF"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אני מדבר על החוק, לא עליו. כדי להשיג מטרה פוליטית, אי-אפשר לרמוס את כל עקרונות החוק וחוקי היסוד. חברי הכנסת האלה מתנהגים כמו פיל בחנות חרסינה. לא אכפת להם, הם לא דופקים חשבון לשום דבר. אני חושב שלא רק שזה פוגע בחבר הכנסת לשעבר בשארה, אלא זאת פגיעה אסטרטגית בחקיקה של הכנסת. </w:t>
      </w:r>
    </w:p>
    <w:p w14:paraId="1C5DD86D" w14:textId="77777777" w:rsidR="009F51EF" w:rsidRPr="009F51EF" w:rsidRDefault="009F51EF" w:rsidP="009F51EF">
      <w:pPr>
        <w:bidi/>
        <w:ind w:firstLine="512"/>
        <w:rPr>
          <w:rFonts w:ascii="Arial" w:hAnsi="Arial" w:cs="David" w:hint="cs"/>
          <w:rtl/>
        </w:rPr>
      </w:pPr>
    </w:p>
    <w:p w14:paraId="57449381"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מ"מ היו"ר משה </w:t>
      </w:r>
      <w:proofErr w:type="spellStart"/>
      <w:r w:rsidRPr="009F51EF">
        <w:rPr>
          <w:rFonts w:ascii="Arial" w:hAnsi="Arial" w:cs="David" w:hint="cs"/>
          <w:u w:val="single"/>
          <w:rtl/>
        </w:rPr>
        <w:t>שרוני</w:t>
      </w:r>
      <w:proofErr w:type="spellEnd"/>
      <w:r w:rsidRPr="009F51EF">
        <w:rPr>
          <w:rFonts w:ascii="Arial" w:hAnsi="Arial" w:cs="David" w:hint="cs"/>
          <w:u w:val="single"/>
          <w:rtl/>
        </w:rPr>
        <w:t>:</w:t>
      </w:r>
    </w:p>
    <w:p w14:paraId="7CDBB342" w14:textId="77777777" w:rsidR="009F51EF" w:rsidRPr="009F51EF" w:rsidRDefault="009F51EF" w:rsidP="009F51EF">
      <w:pPr>
        <w:bidi/>
        <w:rPr>
          <w:rFonts w:ascii="Arial" w:hAnsi="Arial" w:cs="David" w:hint="cs"/>
          <w:rtl/>
        </w:rPr>
      </w:pPr>
    </w:p>
    <w:p w14:paraId="1378E902"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תודה רבה. חברת הכנסת </w:t>
      </w:r>
      <w:proofErr w:type="spellStart"/>
      <w:r w:rsidRPr="009F51EF">
        <w:rPr>
          <w:rFonts w:ascii="Arial" w:hAnsi="Arial" w:cs="David" w:hint="cs"/>
          <w:rtl/>
        </w:rPr>
        <w:t>יחימוביץ</w:t>
      </w:r>
      <w:proofErr w:type="spellEnd"/>
      <w:r w:rsidRPr="009F51EF">
        <w:rPr>
          <w:rFonts w:ascii="Arial" w:hAnsi="Arial" w:cs="David" w:hint="cs"/>
          <w:rtl/>
        </w:rPr>
        <w:t xml:space="preserve">, בבקשה. </w:t>
      </w:r>
    </w:p>
    <w:p w14:paraId="208FB949" w14:textId="77777777" w:rsidR="009F51EF" w:rsidRPr="009F51EF" w:rsidRDefault="009F51EF" w:rsidP="009F51EF">
      <w:pPr>
        <w:bidi/>
        <w:ind w:firstLine="512"/>
        <w:rPr>
          <w:rFonts w:ascii="Arial" w:hAnsi="Arial" w:cs="David" w:hint="cs"/>
          <w:rtl/>
        </w:rPr>
      </w:pPr>
    </w:p>
    <w:p w14:paraId="44C3EAE7" w14:textId="77777777" w:rsidR="009F51EF" w:rsidRPr="009F51EF" w:rsidRDefault="009F51EF" w:rsidP="009F51EF">
      <w:pPr>
        <w:pStyle w:val="Heading5"/>
        <w:jc w:val="left"/>
        <w:rPr>
          <w:rFonts w:hint="cs"/>
          <w:sz w:val="24"/>
          <w:rtl/>
        </w:rPr>
      </w:pPr>
      <w:r w:rsidRPr="009F51EF">
        <w:rPr>
          <w:rFonts w:hint="cs"/>
          <w:sz w:val="24"/>
          <w:u w:val="single"/>
          <w:rtl/>
        </w:rPr>
        <w:t xml:space="preserve">שלי </w:t>
      </w:r>
      <w:proofErr w:type="spellStart"/>
      <w:r w:rsidRPr="009F51EF">
        <w:rPr>
          <w:rFonts w:hint="cs"/>
          <w:sz w:val="24"/>
          <w:u w:val="single"/>
          <w:rtl/>
        </w:rPr>
        <w:t>יחימוביץ</w:t>
      </w:r>
      <w:proofErr w:type="spellEnd"/>
      <w:r w:rsidRPr="009F51EF">
        <w:rPr>
          <w:rFonts w:hint="cs"/>
          <w:sz w:val="24"/>
          <w:u w:val="single"/>
          <w:rtl/>
        </w:rPr>
        <w:t>:</w:t>
      </w:r>
    </w:p>
    <w:p w14:paraId="2B178167" w14:textId="77777777" w:rsidR="009F51EF" w:rsidRPr="009F51EF" w:rsidRDefault="009F51EF" w:rsidP="009F51EF">
      <w:pPr>
        <w:pStyle w:val="Heading5"/>
        <w:jc w:val="left"/>
        <w:rPr>
          <w:rFonts w:hint="cs"/>
          <w:sz w:val="24"/>
          <w:rtl/>
        </w:rPr>
      </w:pPr>
    </w:p>
    <w:p w14:paraId="3FCC0BF5"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אדוני היושב-ראש, גם אני חשה הסתייגות עמוקה, כפי שביטא גם חבר הכנסת ברכה, מהמבול המתפרץ של הצעות חוק בעלות ריח גזעני כבד, אבל כאן הנימוקים שלי כלל ועיקר אינם קשורים להשקפת עולמי המדינית או לגופו של אדם. לראיה, בשעתו היה דיון בוועדת הכספים סביב התנאים שמקבל נשיא המדינה לשעבר, משה קצב, ואני, שתמכתי כמובן חד-משמעית בשלילת כל הרכיבים בהטבות שנוגעים לקשר עם הציבור, כי אני סבורה שהקשר שלו עם הציבור כעת מזיק לציבור, התנגדתי בתוקף לפגוע בפנסיה שלו. כי לפגוע בפנסיה זה לפגוע בזכויות מוקנות, בכספו של העובד, בחיסכון שנצבר לזכותו, ולא מעניין אם זאת פנסיה תקציבית או פנסיה צוברת. כי גם בתקציבית, גם כשרק המעביד הפריש את הכספים, עדיין זה היה חלק משכרו של העובד. אני באופן איש, אם אני צריכה לדרג את רמת העבירות שאני חשה מהן סלידה, אני מוכרחה להיות כנה אתכם ולהגיד שאני חשה סלידה יותר גדולה מעבירות שביצע לכאורה משה קצב מהסלידה שאני חשה כלפי העבירות שביצע </w:t>
      </w:r>
      <w:proofErr w:type="spellStart"/>
      <w:r w:rsidRPr="009F51EF">
        <w:rPr>
          <w:rFonts w:ascii="Arial" w:hAnsi="Arial" w:cs="David" w:hint="cs"/>
          <w:rtl/>
        </w:rPr>
        <w:t>עזמי</w:t>
      </w:r>
      <w:proofErr w:type="spellEnd"/>
      <w:r w:rsidRPr="009F51EF">
        <w:rPr>
          <w:rFonts w:ascii="Arial" w:hAnsi="Arial" w:cs="David" w:hint="cs"/>
          <w:rtl/>
        </w:rPr>
        <w:t xml:space="preserve"> בשארה, אם כי אני חשה הסתייגות עמוקה גם מהעבירות שביצע לכאורה </w:t>
      </w:r>
      <w:proofErr w:type="spellStart"/>
      <w:r w:rsidRPr="009F51EF">
        <w:rPr>
          <w:rFonts w:ascii="Arial" w:hAnsi="Arial" w:cs="David" w:hint="cs"/>
          <w:rtl/>
        </w:rPr>
        <w:t>עזמי</w:t>
      </w:r>
      <w:proofErr w:type="spellEnd"/>
      <w:r w:rsidRPr="009F51EF">
        <w:rPr>
          <w:rFonts w:ascii="Arial" w:hAnsi="Arial" w:cs="David" w:hint="cs"/>
          <w:rtl/>
        </w:rPr>
        <w:t xml:space="preserve"> בשארה, זה ברור. אבל אומרים לי: כאן זאת עבירה שעוד לא נראתה בהיכל הזה, ולגביה נמציא חקיקה מיוחדת שתשלול מאדם את מה שמגיע לו על-פי דין ומה ששלו, את רכושו. בעניין הזה אני מציינת במאמר מוסגר, שאם יבקשו ממני לדרג את מדרג העבירות הנתעבות בעיני, אצלי יש כמה לפני. למשל אונס של ילדים. לכן אני לא מוצאת שום סיבה </w:t>
      </w:r>
      <w:proofErr w:type="spellStart"/>
      <w:r w:rsidRPr="009F51EF">
        <w:rPr>
          <w:rFonts w:ascii="Arial" w:hAnsi="Arial" w:cs="David" w:hint="cs"/>
          <w:rtl/>
        </w:rPr>
        <w:t>להחריג</w:t>
      </w:r>
      <w:proofErr w:type="spellEnd"/>
      <w:r w:rsidRPr="009F51EF">
        <w:rPr>
          <w:rFonts w:ascii="Arial" w:hAnsi="Arial" w:cs="David" w:hint="cs"/>
          <w:rtl/>
        </w:rPr>
        <w:t xml:space="preserve"> את הסוג הזה של העבירה מכלל העבירות האחרות. </w:t>
      </w:r>
    </w:p>
    <w:p w14:paraId="11F3910B" w14:textId="77777777" w:rsidR="009F51EF" w:rsidRPr="009F51EF" w:rsidRDefault="009F51EF" w:rsidP="009F51EF">
      <w:pPr>
        <w:bidi/>
        <w:ind w:firstLine="512"/>
        <w:rPr>
          <w:rFonts w:ascii="Arial" w:hAnsi="Arial" w:cs="David" w:hint="cs"/>
          <w:rtl/>
        </w:rPr>
      </w:pPr>
    </w:p>
    <w:p w14:paraId="48102112"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מ"מ היו"ר משה </w:t>
      </w:r>
      <w:proofErr w:type="spellStart"/>
      <w:r w:rsidRPr="009F51EF">
        <w:rPr>
          <w:rFonts w:ascii="Arial" w:hAnsi="Arial" w:cs="David" w:hint="cs"/>
          <w:u w:val="single"/>
          <w:rtl/>
        </w:rPr>
        <w:t>שרוני</w:t>
      </w:r>
      <w:proofErr w:type="spellEnd"/>
      <w:r w:rsidRPr="009F51EF">
        <w:rPr>
          <w:rFonts w:ascii="Arial" w:hAnsi="Arial" w:cs="David" w:hint="cs"/>
          <w:u w:val="single"/>
          <w:rtl/>
        </w:rPr>
        <w:t>:</w:t>
      </w:r>
    </w:p>
    <w:p w14:paraId="2DD193B8" w14:textId="77777777" w:rsidR="009F51EF" w:rsidRPr="009F51EF" w:rsidRDefault="009F51EF" w:rsidP="009F51EF">
      <w:pPr>
        <w:bidi/>
        <w:rPr>
          <w:rFonts w:ascii="Arial" w:hAnsi="Arial" w:cs="David" w:hint="cs"/>
          <w:rtl/>
        </w:rPr>
      </w:pPr>
    </w:p>
    <w:p w14:paraId="5C1CCE10"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מה היית עושה אם האיש הזה שבגד במדינה גרם לכך שמאה ילדים ייהרגו? מה היית אומרת אז?</w:t>
      </w:r>
    </w:p>
    <w:p w14:paraId="581A1BF2" w14:textId="77777777" w:rsidR="009F51EF" w:rsidRPr="009F51EF" w:rsidRDefault="009F51EF" w:rsidP="009F51EF">
      <w:pPr>
        <w:bidi/>
        <w:ind w:firstLine="512"/>
        <w:rPr>
          <w:rFonts w:ascii="Arial" w:hAnsi="Arial" w:cs="David" w:hint="cs"/>
          <w:rtl/>
        </w:rPr>
      </w:pPr>
    </w:p>
    <w:p w14:paraId="7CAEEE79" w14:textId="77777777" w:rsidR="009F51EF" w:rsidRPr="009F51EF" w:rsidRDefault="009F51EF" w:rsidP="009F51EF">
      <w:pPr>
        <w:pStyle w:val="Heading5"/>
        <w:jc w:val="left"/>
        <w:rPr>
          <w:rFonts w:hint="cs"/>
          <w:sz w:val="24"/>
          <w:rtl/>
        </w:rPr>
      </w:pPr>
      <w:r w:rsidRPr="009F51EF">
        <w:rPr>
          <w:rFonts w:hint="cs"/>
          <w:sz w:val="24"/>
          <w:u w:val="single"/>
          <w:rtl/>
        </w:rPr>
        <w:t xml:space="preserve">שלי </w:t>
      </w:r>
      <w:proofErr w:type="spellStart"/>
      <w:r w:rsidRPr="009F51EF">
        <w:rPr>
          <w:rFonts w:hint="cs"/>
          <w:sz w:val="24"/>
          <w:u w:val="single"/>
          <w:rtl/>
        </w:rPr>
        <w:t>יחימוביץ</w:t>
      </w:r>
      <w:proofErr w:type="spellEnd"/>
      <w:r w:rsidRPr="009F51EF">
        <w:rPr>
          <w:rFonts w:hint="cs"/>
          <w:sz w:val="24"/>
          <w:u w:val="single"/>
          <w:rtl/>
        </w:rPr>
        <w:t>:</w:t>
      </w:r>
    </w:p>
    <w:p w14:paraId="5DFF96CF" w14:textId="77777777" w:rsidR="009F51EF" w:rsidRPr="009F51EF" w:rsidRDefault="009F51EF" w:rsidP="009F51EF">
      <w:pPr>
        <w:pStyle w:val="Heading5"/>
        <w:jc w:val="left"/>
        <w:rPr>
          <w:rFonts w:hint="cs"/>
          <w:sz w:val="24"/>
          <w:rtl/>
        </w:rPr>
      </w:pPr>
    </w:p>
    <w:p w14:paraId="314970F8"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אני מתקשה להבין את שאלתך, היא מורכבת מדי בשבילי. אני אומרת שבשבילי מדרג העבירות והסלידה שאני חשה כלפיהן שונה מן הסתם ממדרג העבירות שחשים כלפיהן סלידה אנשים אחרים בבית הזה, וזה לגיטימי. נתתי לדוגמה אונס ילד כעבירה החמורה ביותר בעיני, ואני לא מתכוונת להיכנס לגופם של כל מיני דקדוקים בעניין הזה. </w:t>
      </w:r>
    </w:p>
    <w:p w14:paraId="697FB7E7" w14:textId="77777777" w:rsidR="009F51EF" w:rsidRPr="009F51EF" w:rsidRDefault="009F51EF" w:rsidP="009F51EF">
      <w:pPr>
        <w:bidi/>
        <w:ind w:firstLine="512"/>
        <w:rPr>
          <w:rFonts w:ascii="Arial" w:hAnsi="Arial" w:cs="David" w:hint="cs"/>
          <w:rtl/>
        </w:rPr>
      </w:pPr>
    </w:p>
    <w:p w14:paraId="63BF02A4" w14:textId="77777777" w:rsidR="009F51EF" w:rsidRPr="009F51EF" w:rsidRDefault="009F51EF" w:rsidP="009F51EF">
      <w:pPr>
        <w:bidi/>
        <w:ind w:firstLine="512"/>
        <w:rPr>
          <w:rFonts w:ascii="Arial" w:hAnsi="Arial" w:cs="David" w:hint="cs"/>
          <w:rtl/>
        </w:rPr>
      </w:pPr>
      <w:r w:rsidRPr="009F51EF">
        <w:rPr>
          <w:rFonts w:ascii="Arial" w:hAnsi="Arial" w:cs="David" w:hint="cs"/>
          <w:rtl/>
        </w:rPr>
        <w:t xml:space="preserve">חוץ מהסמכויות ששמורות לוועדת הכספים, לשלול סוג מסוים של הטבות שהן לצורך פעילותו של אדם מסוים, בפגיעה כספית יש משום ענישה. יכול להיות שיגזור בית המשפט, אחרי משפטו של </w:t>
      </w:r>
      <w:proofErr w:type="spellStart"/>
      <w:r w:rsidRPr="009F51EF">
        <w:rPr>
          <w:rFonts w:ascii="Arial" w:hAnsi="Arial" w:cs="David" w:hint="cs"/>
          <w:rtl/>
        </w:rPr>
        <w:t>עזמי</w:t>
      </w:r>
      <w:proofErr w:type="spellEnd"/>
      <w:r w:rsidRPr="009F51EF">
        <w:rPr>
          <w:rFonts w:ascii="Arial" w:hAnsi="Arial" w:cs="David" w:hint="cs"/>
          <w:rtl/>
        </w:rPr>
        <w:t xml:space="preserve"> בשארה, שהוא גם יקבל חמישה מאסרי עולם וגם ישלם קנס של 100,000 דולר. אבל אנחנו לא מוסמכים להטיל עיצומים כספיים, אין לנו בכלל סמכות כזאת בחוק. יש כאן פגיעה כל כך מהותית בכל דבר שהוא בסיסי, בחוק יסוד בסיסי, על בסיס איזו גחמה פתאומית וחסרת שחר, שלצערי היא לא גחמה. כמו שאמר ברכה, זה כבר לא מקומם, זה משעמם, בגלל האינפלציה בהצעות החוק האלה. זה דבר שהוא בלתי מתקבל על הדעת. אבל הפגיעה שלנו במה ששייך לאדם, בקניינו על-פי חוק, במה שהופרש לו על פני השנים, במה שהוא מהווה קצבת שאירים לאלמנתו ולילדיו, היא פשוט לא חוקית. </w:t>
      </w:r>
    </w:p>
    <w:p w14:paraId="31D532BC" w14:textId="77777777" w:rsidR="009F51EF" w:rsidRPr="009F51EF" w:rsidRDefault="009F51EF" w:rsidP="009F51EF">
      <w:pPr>
        <w:bidi/>
        <w:ind w:firstLine="512"/>
        <w:rPr>
          <w:rFonts w:ascii="Arial" w:hAnsi="Arial" w:cs="David" w:hint="cs"/>
          <w:rtl/>
        </w:rPr>
      </w:pPr>
    </w:p>
    <w:p w14:paraId="5B081203"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מ"מ היו"ר משה </w:t>
      </w:r>
      <w:proofErr w:type="spellStart"/>
      <w:r w:rsidRPr="009F51EF">
        <w:rPr>
          <w:rFonts w:ascii="Arial" w:hAnsi="Arial" w:cs="David" w:hint="cs"/>
          <w:u w:val="single"/>
          <w:rtl/>
        </w:rPr>
        <w:t>שרוני</w:t>
      </w:r>
      <w:proofErr w:type="spellEnd"/>
      <w:r w:rsidRPr="009F51EF">
        <w:rPr>
          <w:rFonts w:ascii="Arial" w:hAnsi="Arial" w:cs="David" w:hint="cs"/>
          <w:u w:val="single"/>
          <w:rtl/>
        </w:rPr>
        <w:t>:</w:t>
      </w:r>
    </w:p>
    <w:p w14:paraId="5FA7F460" w14:textId="77777777" w:rsidR="009F51EF" w:rsidRPr="009F51EF" w:rsidRDefault="009F51EF" w:rsidP="009F51EF">
      <w:pPr>
        <w:bidi/>
        <w:rPr>
          <w:rFonts w:ascii="Arial" w:hAnsi="Arial" w:cs="David" w:hint="cs"/>
          <w:rtl/>
        </w:rPr>
      </w:pPr>
    </w:p>
    <w:p w14:paraId="4956E74F"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תודה רבה. חבר הכנסת טיבי, בבקשה. </w:t>
      </w:r>
    </w:p>
    <w:p w14:paraId="25F492C6" w14:textId="77777777" w:rsidR="009F51EF" w:rsidRPr="009F51EF" w:rsidRDefault="009F51EF" w:rsidP="009F51EF">
      <w:pPr>
        <w:bidi/>
        <w:ind w:firstLine="512"/>
        <w:rPr>
          <w:rFonts w:ascii="Arial" w:hAnsi="Arial" w:cs="David" w:hint="cs"/>
          <w:rtl/>
        </w:rPr>
      </w:pPr>
    </w:p>
    <w:p w14:paraId="32AF7DF0" w14:textId="77777777" w:rsidR="009F51EF" w:rsidRPr="009F51EF" w:rsidRDefault="009F51EF" w:rsidP="009F51EF">
      <w:pPr>
        <w:bidi/>
        <w:rPr>
          <w:rFonts w:cs="David" w:hint="cs"/>
          <w:rtl/>
        </w:rPr>
      </w:pPr>
      <w:r w:rsidRPr="009F51EF">
        <w:rPr>
          <w:rFonts w:cs="David" w:hint="cs"/>
          <w:u w:val="single"/>
          <w:rtl/>
        </w:rPr>
        <w:t>אחמד טיבי:</w:t>
      </w:r>
    </w:p>
    <w:p w14:paraId="117F2905" w14:textId="77777777" w:rsidR="009F51EF" w:rsidRPr="009F51EF" w:rsidRDefault="009F51EF" w:rsidP="009F51EF">
      <w:pPr>
        <w:bidi/>
        <w:rPr>
          <w:rFonts w:cs="David" w:hint="cs"/>
          <w:rtl/>
        </w:rPr>
      </w:pPr>
    </w:p>
    <w:p w14:paraId="56556D92"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תודה רבה, אדוני. כבר נאמרו תלי מלים על חקיקה לגופו של איש, והדבר הזה לא מקובל בכנסת. אבל בכל פעם שמדובר בנושא שיש בו ערבים ויהודים, בעיקר לרבות חברי כנסת, ויש בו מראית עין של מה שקרוי ביטחון המדינה, אין גבולות, אין קווים אדומים. מה שמקובל, מפסיק להיות מקובל, ולכן מחוקקים חוקים לגופו של איש. זה בלתי סביר בעליל, אבל מזמן הבלתי סביר הפך להיות יותר מאשר סביר בכנסת הזאת, שנשטפת במבול של חוקים אנטי-ערביים. </w:t>
      </w:r>
    </w:p>
    <w:p w14:paraId="26596231" w14:textId="77777777" w:rsidR="009F51EF" w:rsidRPr="009F51EF" w:rsidRDefault="009F51EF" w:rsidP="009F51EF">
      <w:pPr>
        <w:bidi/>
        <w:ind w:firstLine="512"/>
        <w:rPr>
          <w:rFonts w:ascii="Arial" w:hAnsi="Arial" w:cs="David" w:hint="cs"/>
          <w:rtl/>
        </w:rPr>
      </w:pPr>
    </w:p>
    <w:p w14:paraId="4E18B7B5" w14:textId="77777777" w:rsidR="009F51EF" w:rsidRPr="009F51EF" w:rsidRDefault="009F51EF" w:rsidP="009F51EF">
      <w:pPr>
        <w:bidi/>
        <w:ind w:firstLine="512"/>
        <w:rPr>
          <w:rFonts w:ascii="Arial" w:hAnsi="Arial" w:cs="David" w:hint="cs"/>
          <w:rtl/>
        </w:rPr>
      </w:pPr>
      <w:r w:rsidRPr="009F51EF">
        <w:rPr>
          <w:rFonts w:ascii="Arial" w:hAnsi="Arial" w:cs="David" w:hint="cs"/>
          <w:rtl/>
        </w:rPr>
        <w:t xml:space="preserve">קראתי את חוות דעתה של עו"ד נורית </w:t>
      </w:r>
      <w:proofErr w:type="spellStart"/>
      <w:r w:rsidRPr="009F51EF">
        <w:rPr>
          <w:rFonts w:ascii="Arial" w:hAnsi="Arial" w:cs="David" w:hint="cs"/>
          <w:rtl/>
        </w:rPr>
        <w:t>אלשטיין</w:t>
      </w:r>
      <w:proofErr w:type="spellEnd"/>
      <w:r w:rsidRPr="009F51EF">
        <w:rPr>
          <w:rFonts w:ascii="Arial" w:hAnsi="Arial" w:cs="David" w:hint="cs"/>
          <w:rtl/>
        </w:rPr>
        <w:t xml:space="preserve">, היועצת המשפטית של הכנסת, ואני מוצא לנכון לברך אותה על החלטה אמיצה ונכונה. לא קל לפעמים לתת חוות דעת נגד הזרם, ובעיקר נגד המבול, אבל זה תפקידם של אנשי מקצוע, ואני רוצה להודות ליועצת המשפטית על החלטה נכונה וראויה. </w:t>
      </w:r>
    </w:p>
    <w:p w14:paraId="254C86A7" w14:textId="77777777" w:rsidR="009F51EF" w:rsidRPr="009F51EF" w:rsidRDefault="009F51EF" w:rsidP="009F51EF">
      <w:pPr>
        <w:bidi/>
        <w:ind w:firstLine="512"/>
        <w:rPr>
          <w:rFonts w:ascii="Arial" w:hAnsi="Arial" w:cs="David" w:hint="cs"/>
          <w:rtl/>
        </w:rPr>
      </w:pPr>
    </w:p>
    <w:p w14:paraId="03D67DBA"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שלמה מולה:</w:t>
      </w:r>
    </w:p>
    <w:p w14:paraId="56A1FFDE" w14:textId="77777777" w:rsidR="009F51EF" w:rsidRPr="009F51EF" w:rsidRDefault="009F51EF" w:rsidP="009F51EF">
      <w:pPr>
        <w:bidi/>
        <w:rPr>
          <w:rFonts w:ascii="Arial" w:hAnsi="Arial" w:cs="David" w:hint="cs"/>
          <w:rtl/>
        </w:rPr>
      </w:pPr>
    </w:p>
    <w:p w14:paraId="1FE1C370"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יש פה מוסר כפול. יש כאלה שמאמצים את דברי היועצת המשפטית רק כשנוח להם. אני עקבי מאוד לתת כבוד גדול למה שהיועצים המשפטיים אומרים. </w:t>
      </w:r>
    </w:p>
    <w:p w14:paraId="331366B8" w14:textId="77777777" w:rsidR="009F51EF" w:rsidRPr="009F51EF" w:rsidRDefault="009F51EF" w:rsidP="009F51EF">
      <w:pPr>
        <w:bidi/>
        <w:ind w:firstLine="512"/>
        <w:rPr>
          <w:rFonts w:ascii="Arial" w:hAnsi="Arial" w:cs="David" w:hint="cs"/>
          <w:rtl/>
        </w:rPr>
      </w:pPr>
    </w:p>
    <w:p w14:paraId="0A58822E" w14:textId="77777777" w:rsidR="009F51EF" w:rsidRPr="009F51EF" w:rsidRDefault="009F51EF" w:rsidP="009F51EF">
      <w:pPr>
        <w:bidi/>
        <w:rPr>
          <w:rFonts w:cs="David" w:hint="cs"/>
          <w:rtl/>
        </w:rPr>
      </w:pPr>
      <w:r w:rsidRPr="009F51EF">
        <w:rPr>
          <w:rFonts w:cs="David" w:hint="cs"/>
          <w:u w:val="single"/>
          <w:rtl/>
        </w:rPr>
        <w:t>אחמד טיבי:</w:t>
      </w:r>
    </w:p>
    <w:p w14:paraId="0086D051" w14:textId="77777777" w:rsidR="009F51EF" w:rsidRPr="009F51EF" w:rsidRDefault="009F51EF" w:rsidP="009F51EF">
      <w:pPr>
        <w:bidi/>
        <w:rPr>
          <w:rFonts w:cs="David" w:hint="cs"/>
          <w:rtl/>
        </w:rPr>
      </w:pPr>
    </w:p>
    <w:p w14:paraId="4EF27058"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אני בדרך כלל מכבד את דעת היועצת המשפטית של הכנסת ושל הוועדה. לגביך כבר התבטאתי ואמרתי שאתה אחת ההפתעות של הכנסת, לטובה, ואתה אחד מנקודות האור המועטות שיש בסיעה שלך, סיעת קדימה. </w:t>
      </w:r>
    </w:p>
    <w:p w14:paraId="45CCAD4C" w14:textId="77777777" w:rsidR="009F51EF" w:rsidRPr="009F51EF" w:rsidRDefault="009F51EF" w:rsidP="009F51EF">
      <w:pPr>
        <w:bidi/>
        <w:ind w:firstLine="512"/>
        <w:rPr>
          <w:rFonts w:ascii="Arial" w:hAnsi="Arial" w:cs="David" w:hint="cs"/>
          <w:rtl/>
        </w:rPr>
      </w:pPr>
    </w:p>
    <w:p w14:paraId="58210CEE" w14:textId="77777777" w:rsidR="009F51EF" w:rsidRPr="009F51EF" w:rsidRDefault="009F51EF" w:rsidP="009F51EF">
      <w:pPr>
        <w:bidi/>
        <w:rPr>
          <w:rFonts w:cs="David" w:hint="cs"/>
          <w:u w:val="single"/>
          <w:rtl/>
        </w:rPr>
      </w:pPr>
      <w:r w:rsidRPr="009F51EF">
        <w:rPr>
          <w:rFonts w:cs="David" w:hint="cs"/>
          <w:u w:val="single"/>
          <w:rtl/>
        </w:rPr>
        <w:t>דוד רותם:</w:t>
      </w:r>
    </w:p>
    <w:p w14:paraId="06F9FBE1" w14:textId="77777777" w:rsidR="009F51EF" w:rsidRPr="009F51EF" w:rsidRDefault="009F51EF" w:rsidP="009F51EF">
      <w:pPr>
        <w:bidi/>
        <w:rPr>
          <w:rFonts w:cs="David" w:hint="cs"/>
          <w:rtl/>
        </w:rPr>
      </w:pPr>
    </w:p>
    <w:p w14:paraId="3F408C0E" w14:textId="77777777" w:rsidR="009F51EF" w:rsidRPr="009F51EF" w:rsidRDefault="009F51EF" w:rsidP="009F51EF">
      <w:pPr>
        <w:bidi/>
        <w:ind w:firstLine="512"/>
        <w:rPr>
          <w:rFonts w:ascii="Arial" w:hAnsi="Arial" w:cs="David" w:hint="cs"/>
          <w:rtl/>
        </w:rPr>
      </w:pPr>
      <w:r w:rsidRPr="009F51EF">
        <w:rPr>
          <w:rFonts w:cs="David" w:hint="cs"/>
          <w:rtl/>
        </w:rPr>
        <w:tab/>
      </w:r>
      <w:r w:rsidRPr="009F51EF">
        <w:rPr>
          <w:rFonts w:ascii="Arial" w:hAnsi="Arial" w:cs="David" w:hint="cs"/>
          <w:rtl/>
        </w:rPr>
        <w:t xml:space="preserve">אני לא רוצה לפגוע בך, אבל אמרת את זה גם עלי פעם. </w:t>
      </w:r>
    </w:p>
    <w:p w14:paraId="2A49BA19" w14:textId="77777777" w:rsidR="009F51EF" w:rsidRPr="009F51EF" w:rsidRDefault="009F51EF" w:rsidP="009F51EF">
      <w:pPr>
        <w:bidi/>
        <w:ind w:firstLine="512"/>
        <w:rPr>
          <w:rFonts w:ascii="Arial" w:hAnsi="Arial" w:cs="David" w:hint="cs"/>
          <w:rtl/>
        </w:rPr>
      </w:pPr>
    </w:p>
    <w:p w14:paraId="69750FB8" w14:textId="77777777" w:rsidR="009F51EF" w:rsidRPr="009F51EF" w:rsidRDefault="009F51EF" w:rsidP="009F51EF">
      <w:pPr>
        <w:bidi/>
        <w:rPr>
          <w:rFonts w:cs="David" w:hint="cs"/>
          <w:rtl/>
        </w:rPr>
      </w:pPr>
      <w:r w:rsidRPr="009F51EF">
        <w:rPr>
          <w:rFonts w:cs="David" w:hint="cs"/>
          <w:u w:val="single"/>
          <w:rtl/>
        </w:rPr>
        <w:t>אחמד טיבי:</w:t>
      </w:r>
    </w:p>
    <w:p w14:paraId="4AE9005A" w14:textId="77777777" w:rsidR="009F51EF" w:rsidRPr="009F51EF" w:rsidRDefault="009F51EF" w:rsidP="009F51EF">
      <w:pPr>
        <w:bidi/>
        <w:rPr>
          <w:rFonts w:cs="David" w:hint="cs"/>
          <w:rtl/>
        </w:rPr>
      </w:pPr>
    </w:p>
    <w:p w14:paraId="67BF55DC"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בחיים לא אגיד עליך דבר כזה. </w:t>
      </w:r>
    </w:p>
    <w:p w14:paraId="324DB89B" w14:textId="77777777" w:rsidR="009F51EF" w:rsidRPr="009F51EF" w:rsidRDefault="009F51EF" w:rsidP="009F51EF">
      <w:pPr>
        <w:bidi/>
        <w:ind w:firstLine="512"/>
        <w:rPr>
          <w:rFonts w:ascii="Arial" w:hAnsi="Arial" w:cs="David" w:hint="cs"/>
          <w:rtl/>
        </w:rPr>
      </w:pPr>
    </w:p>
    <w:p w14:paraId="6AAFEA6C" w14:textId="77777777" w:rsidR="009F51EF" w:rsidRPr="009F51EF" w:rsidRDefault="009F51EF" w:rsidP="009F51EF">
      <w:pPr>
        <w:bidi/>
        <w:ind w:firstLine="512"/>
        <w:rPr>
          <w:rFonts w:ascii="Arial" w:hAnsi="Arial" w:cs="David" w:hint="cs"/>
          <w:rtl/>
        </w:rPr>
      </w:pPr>
      <w:r w:rsidRPr="009F51EF">
        <w:rPr>
          <w:rFonts w:ascii="Arial" w:hAnsi="Arial" w:cs="David" w:hint="cs"/>
          <w:rtl/>
        </w:rPr>
        <w:t xml:space="preserve">זכויות קניין הן זכויותיו של אדם. דווקא אתה, שעבדת בזכויות עובדים בהסתדרות, פתאום אתה מגונן על הצעות חוק שהדבר היחידי שמעורר אותך בהן זה שמו של הניזוק. </w:t>
      </w:r>
    </w:p>
    <w:p w14:paraId="79C12273" w14:textId="77777777" w:rsidR="009F51EF" w:rsidRPr="009F51EF" w:rsidRDefault="009F51EF" w:rsidP="009F51EF">
      <w:pPr>
        <w:bidi/>
        <w:ind w:firstLine="512"/>
        <w:rPr>
          <w:rFonts w:ascii="Arial" w:hAnsi="Arial" w:cs="David" w:hint="cs"/>
          <w:rtl/>
        </w:rPr>
      </w:pPr>
    </w:p>
    <w:p w14:paraId="0153813B"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מ"מ היו"ר משה </w:t>
      </w:r>
      <w:proofErr w:type="spellStart"/>
      <w:r w:rsidRPr="009F51EF">
        <w:rPr>
          <w:rFonts w:ascii="Arial" w:hAnsi="Arial" w:cs="David" w:hint="cs"/>
          <w:u w:val="single"/>
          <w:rtl/>
        </w:rPr>
        <w:t>שרוני</w:t>
      </w:r>
      <w:proofErr w:type="spellEnd"/>
      <w:r w:rsidRPr="009F51EF">
        <w:rPr>
          <w:rFonts w:ascii="Arial" w:hAnsi="Arial" w:cs="David" w:hint="cs"/>
          <w:u w:val="single"/>
          <w:rtl/>
        </w:rPr>
        <w:t>:</w:t>
      </w:r>
    </w:p>
    <w:p w14:paraId="7B9153D3" w14:textId="77777777" w:rsidR="009F51EF" w:rsidRPr="009F51EF" w:rsidRDefault="009F51EF" w:rsidP="009F51EF">
      <w:pPr>
        <w:bidi/>
        <w:rPr>
          <w:rFonts w:ascii="Arial" w:hAnsi="Arial" w:cs="David" w:hint="cs"/>
          <w:rtl/>
        </w:rPr>
      </w:pPr>
    </w:p>
    <w:p w14:paraId="1149C9FB"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מה שמפתיע אותי הוא שלא היית כאן כשאמרתי מה שאמרתי. </w:t>
      </w:r>
    </w:p>
    <w:p w14:paraId="56D658A8" w14:textId="77777777" w:rsidR="009F51EF" w:rsidRPr="009F51EF" w:rsidRDefault="009F51EF" w:rsidP="009F51EF">
      <w:pPr>
        <w:bidi/>
        <w:ind w:firstLine="512"/>
        <w:rPr>
          <w:rFonts w:ascii="Arial" w:hAnsi="Arial" w:cs="David" w:hint="cs"/>
          <w:rtl/>
        </w:rPr>
      </w:pPr>
    </w:p>
    <w:p w14:paraId="781400E4" w14:textId="77777777" w:rsidR="009F51EF" w:rsidRPr="009F51EF" w:rsidRDefault="009F51EF" w:rsidP="009F51EF">
      <w:pPr>
        <w:bidi/>
        <w:rPr>
          <w:rFonts w:cs="David" w:hint="cs"/>
          <w:rtl/>
        </w:rPr>
      </w:pPr>
      <w:r w:rsidRPr="009F51EF">
        <w:rPr>
          <w:rFonts w:cs="David" w:hint="cs"/>
          <w:u w:val="single"/>
          <w:rtl/>
        </w:rPr>
        <w:t>אחמד טיבי:</w:t>
      </w:r>
    </w:p>
    <w:p w14:paraId="32731F31" w14:textId="77777777" w:rsidR="009F51EF" w:rsidRPr="009F51EF" w:rsidRDefault="009F51EF" w:rsidP="009F51EF">
      <w:pPr>
        <w:bidi/>
        <w:rPr>
          <w:rFonts w:cs="David" w:hint="cs"/>
          <w:rtl/>
        </w:rPr>
      </w:pPr>
    </w:p>
    <w:p w14:paraId="05807817"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אני נמצא כאן מאז שאתה מנהל בטעות את הוועדה ושמעתי את מה שאתה אומר. כשדיברת עם שני הדוברים הקודמים חשפת את העמדה שלך. אם העמדה שלך שונה, אני לוקח את הדברים שלי בחזרה. אבל היא לא שונה. לכן, אדוני היושב-ראש, שים לב שככל שהבחירות מתקרבות, כל חבר כנסת שרוצה לעבור בשוק מחנה-יהודה מציע הצעות כאלה, הצעות נלוזות, הצעות שפלות, נבזיות. </w:t>
      </w:r>
    </w:p>
    <w:p w14:paraId="2C8BC34D" w14:textId="77777777" w:rsidR="009F51EF" w:rsidRDefault="009F51EF" w:rsidP="009F51EF">
      <w:pPr>
        <w:bidi/>
        <w:rPr>
          <w:rFonts w:ascii="Arial" w:hAnsi="Arial" w:cs="David" w:hint="cs"/>
          <w:rtl/>
        </w:rPr>
      </w:pPr>
    </w:p>
    <w:p w14:paraId="08D03C9D" w14:textId="77777777" w:rsidR="009F51EF" w:rsidRDefault="009F51EF" w:rsidP="009F51EF">
      <w:pPr>
        <w:bidi/>
        <w:rPr>
          <w:rFonts w:ascii="Arial" w:hAnsi="Arial" w:cs="David" w:hint="cs"/>
          <w:rtl/>
        </w:rPr>
      </w:pPr>
    </w:p>
    <w:p w14:paraId="37B20C22" w14:textId="77777777" w:rsidR="009F51EF" w:rsidRDefault="009F51EF" w:rsidP="009F51EF">
      <w:pPr>
        <w:bidi/>
        <w:rPr>
          <w:rFonts w:ascii="Arial" w:hAnsi="Arial" w:cs="David" w:hint="cs"/>
          <w:rtl/>
        </w:rPr>
      </w:pPr>
    </w:p>
    <w:p w14:paraId="44883790" w14:textId="77777777" w:rsidR="009F51EF" w:rsidRDefault="009F51EF" w:rsidP="009F51EF">
      <w:pPr>
        <w:bidi/>
        <w:rPr>
          <w:rFonts w:ascii="Arial" w:hAnsi="Arial" w:cs="David" w:hint="cs"/>
          <w:rtl/>
        </w:rPr>
      </w:pPr>
    </w:p>
    <w:p w14:paraId="38C86688" w14:textId="77777777" w:rsidR="009F51EF" w:rsidRDefault="009F51EF" w:rsidP="009F51EF">
      <w:pPr>
        <w:bidi/>
        <w:rPr>
          <w:rFonts w:ascii="Arial" w:hAnsi="Arial" w:cs="David" w:hint="cs"/>
          <w:rtl/>
        </w:rPr>
      </w:pPr>
    </w:p>
    <w:p w14:paraId="7B12335D" w14:textId="77777777" w:rsidR="009F51EF" w:rsidRDefault="009F51EF" w:rsidP="009F51EF">
      <w:pPr>
        <w:bidi/>
        <w:rPr>
          <w:rFonts w:ascii="Arial" w:hAnsi="Arial" w:cs="David" w:hint="cs"/>
          <w:rtl/>
        </w:rPr>
      </w:pPr>
    </w:p>
    <w:p w14:paraId="04496D53"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מ"מ היו"ר משה </w:t>
      </w:r>
      <w:proofErr w:type="spellStart"/>
      <w:r w:rsidRPr="009F51EF">
        <w:rPr>
          <w:rFonts w:ascii="Arial" w:hAnsi="Arial" w:cs="David" w:hint="cs"/>
          <w:u w:val="single"/>
          <w:rtl/>
        </w:rPr>
        <w:t>שרוני</w:t>
      </w:r>
      <w:proofErr w:type="spellEnd"/>
      <w:r w:rsidRPr="009F51EF">
        <w:rPr>
          <w:rFonts w:ascii="Arial" w:hAnsi="Arial" w:cs="David" w:hint="cs"/>
          <w:u w:val="single"/>
          <w:rtl/>
        </w:rPr>
        <w:t>:</w:t>
      </w:r>
    </w:p>
    <w:p w14:paraId="0FF3CA6B" w14:textId="77777777" w:rsidR="009F51EF" w:rsidRPr="009F51EF" w:rsidRDefault="009F51EF" w:rsidP="009F51EF">
      <w:pPr>
        <w:bidi/>
        <w:rPr>
          <w:rFonts w:ascii="Arial" w:hAnsi="Arial" w:cs="David" w:hint="cs"/>
          <w:rtl/>
        </w:rPr>
      </w:pPr>
    </w:p>
    <w:p w14:paraId="16A9265E"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אפשר להתבטא ולומר "לא ראויות". זה לא עד כדי כך. </w:t>
      </w:r>
    </w:p>
    <w:p w14:paraId="7231A02A" w14:textId="77777777" w:rsidR="009F51EF" w:rsidRPr="009F51EF" w:rsidRDefault="009F51EF" w:rsidP="009F51EF">
      <w:pPr>
        <w:bidi/>
        <w:ind w:firstLine="512"/>
        <w:rPr>
          <w:rFonts w:ascii="Arial" w:hAnsi="Arial" w:cs="David" w:hint="cs"/>
          <w:rtl/>
        </w:rPr>
      </w:pPr>
    </w:p>
    <w:p w14:paraId="74DA580D" w14:textId="77777777" w:rsidR="009F51EF" w:rsidRPr="009F51EF" w:rsidRDefault="009F51EF" w:rsidP="009F51EF">
      <w:pPr>
        <w:bidi/>
        <w:rPr>
          <w:rFonts w:cs="David" w:hint="cs"/>
          <w:rtl/>
        </w:rPr>
      </w:pPr>
      <w:r w:rsidRPr="009F51EF">
        <w:rPr>
          <w:rFonts w:cs="David" w:hint="cs"/>
          <w:u w:val="single"/>
          <w:rtl/>
        </w:rPr>
        <w:t>אחמד טיבי:</w:t>
      </w:r>
    </w:p>
    <w:p w14:paraId="7770E108" w14:textId="77777777" w:rsidR="009F51EF" w:rsidRPr="009F51EF" w:rsidRDefault="009F51EF" w:rsidP="009F51EF">
      <w:pPr>
        <w:bidi/>
        <w:rPr>
          <w:rFonts w:cs="David" w:hint="cs"/>
          <w:rtl/>
        </w:rPr>
      </w:pPr>
    </w:p>
    <w:p w14:paraId="4075E8EA"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אל תגיד לי איך להתבטא. מדובר בהצעות שפלות. אתה יהודי, תחזור להיסטוריה שלך ותדע מה זה הצעות נגד קולקטיב או נגד אנשים המייצגים קולקטיב בשל העובדה שהם שייכים ללאום אחר. ניתנה לך הדוגמה של אונס על-ידי נשיא או שר שעשה משהו. פה אין כתב אישום, יש האשמות. נניח שיתברר שהכול לא נכון?</w:t>
      </w:r>
    </w:p>
    <w:p w14:paraId="06754056" w14:textId="77777777" w:rsidR="009F51EF" w:rsidRPr="009F51EF" w:rsidRDefault="009F51EF" w:rsidP="009F51EF">
      <w:pPr>
        <w:bidi/>
        <w:ind w:firstLine="512"/>
        <w:rPr>
          <w:rFonts w:ascii="Arial" w:hAnsi="Arial" w:cs="David" w:hint="cs"/>
          <w:rtl/>
        </w:rPr>
      </w:pPr>
    </w:p>
    <w:p w14:paraId="5B31E939"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מ"מ היו"ר משה </w:t>
      </w:r>
      <w:proofErr w:type="spellStart"/>
      <w:r w:rsidRPr="009F51EF">
        <w:rPr>
          <w:rFonts w:ascii="Arial" w:hAnsi="Arial" w:cs="David" w:hint="cs"/>
          <w:u w:val="single"/>
          <w:rtl/>
        </w:rPr>
        <w:t>שרוני</w:t>
      </w:r>
      <w:proofErr w:type="spellEnd"/>
      <w:r w:rsidRPr="009F51EF">
        <w:rPr>
          <w:rFonts w:ascii="Arial" w:hAnsi="Arial" w:cs="David" w:hint="cs"/>
          <w:u w:val="single"/>
          <w:rtl/>
        </w:rPr>
        <w:t>:</w:t>
      </w:r>
    </w:p>
    <w:p w14:paraId="24CD2293" w14:textId="77777777" w:rsidR="009F51EF" w:rsidRPr="009F51EF" w:rsidRDefault="009F51EF" w:rsidP="009F51EF">
      <w:pPr>
        <w:bidi/>
        <w:rPr>
          <w:rFonts w:ascii="Arial" w:hAnsi="Arial" w:cs="David" w:hint="cs"/>
          <w:rtl/>
        </w:rPr>
      </w:pPr>
    </w:p>
    <w:p w14:paraId="6CB42655"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שיחזור. </w:t>
      </w:r>
    </w:p>
    <w:p w14:paraId="562F8F47" w14:textId="77777777" w:rsidR="009F51EF" w:rsidRPr="009F51EF" w:rsidRDefault="009F51EF" w:rsidP="009F51EF">
      <w:pPr>
        <w:bidi/>
        <w:ind w:firstLine="512"/>
        <w:rPr>
          <w:rFonts w:ascii="Arial" w:hAnsi="Arial" w:cs="David" w:hint="cs"/>
          <w:rtl/>
        </w:rPr>
      </w:pPr>
    </w:p>
    <w:p w14:paraId="79986F21" w14:textId="77777777" w:rsidR="009F51EF" w:rsidRPr="009F51EF" w:rsidRDefault="009F51EF" w:rsidP="009F51EF">
      <w:pPr>
        <w:bidi/>
        <w:rPr>
          <w:rFonts w:cs="David" w:hint="cs"/>
          <w:rtl/>
        </w:rPr>
      </w:pPr>
      <w:r w:rsidRPr="009F51EF">
        <w:rPr>
          <w:rFonts w:cs="David" w:hint="cs"/>
          <w:u w:val="single"/>
          <w:rtl/>
        </w:rPr>
        <w:t>אחמד טיבי:</w:t>
      </w:r>
    </w:p>
    <w:p w14:paraId="67EC4B1C" w14:textId="77777777" w:rsidR="009F51EF" w:rsidRPr="009F51EF" w:rsidRDefault="009F51EF" w:rsidP="009F51EF">
      <w:pPr>
        <w:bidi/>
        <w:rPr>
          <w:rFonts w:cs="David" w:hint="cs"/>
          <w:rtl/>
        </w:rPr>
      </w:pPr>
    </w:p>
    <w:p w14:paraId="6F0A5067" w14:textId="77777777" w:rsidR="009F51EF" w:rsidRPr="009F51EF" w:rsidRDefault="009F51EF" w:rsidP="009F51EF">
      <w:pPr>
        <w:bidi/>
        <w:ind w:firstLine="512"/>
        <w:rPr>
          <w:rFonts w:ascii="Arial" w:hAnsi="Arial" w:cs="David" w:hint="cs"/>
          <w:rtl/>
        </w:rPr>
      </w:pPr>
      <w:r w:rsidRPr="009F51EF">
        <w:rPr>
          <w:rFonts w:cs="David" w:hint="cs"/>
          <w:rtl/>
        </w:rPr>
        <w:tab/>
        <w:t xml:space="preserve"> </w:t>
      </w:r>
      <w:r w:rsidRPr="009F51EF">
        <w:rPr>
          <w:rFonts w:ascii="Arial" w:hAnsi="Arial" w:cs="David" w:hint="cs"/>
          <w:rtl/>
        </w:rPr>
        <w:t xml:space="preserve">אז מה אם הוא לא חוזר. נניח שהוא יושב לידך, האם זה טריבונל? זה תלוי מקום הימצאות? אלה זכויות מוקנות על-פי דין של יחסי עובד-מעביד. תודה רבה. </w:t>
      </w:r>
    </w:p>
    <w:p w14:paraId="79BB7A72" w14:textId="77777777" w:rsidR="009F51EF" w:rsidRPr="009F51EF" w:rsidRDefault="009F51EF" w:rsidP="009F51EF">
      <w:pPr>
        <w:bidi/>
        <w:ind w:firstLine="512"/>
        <w:rPr>
          <w:rFonts w:ascii="Arial" w:hAnsi="Arial" w:cs="David" w:hint="cs"/>
          <w:rtl/>
        </w:rPr>
      </w:pPr>
    </w:p>
    <w:p w14:paraId="28557182" w14:textId="77777777" w:rsidR="009F51EF" w:rsidRPr="009F51EF" w:rsidRDefault="009F51EF" w:rsidP="009F51EF">
      <w:pPr>
        <w:bidi/>
        <w:rPr>
          <w:rFonts w:ascii="Arial" w:hAnsi="Arial" w:cs="David" w:hint="cs"/>
          <w:u w:val="single"/>
          <w:rtl/>
        </w:rPr>
      </w:pPr>
      <w:r w:rsidRPr="009F51EF">
        <w:rPr>
          <w:rFonts w:ascii="Arial" w:hAnsi="Arial" w:cs="David" w:hint="cs"/>
          <w:u w:val="single"/>
          <w:rtl/>
        </w:rPr>
        <w:t xml:space="preserve">מ"מ היו"ר משה </w:t>
      </w:r>
      <w:proofErr w:type="spellStart"/>
      <w:r w:rsidRPr="009F51EF">
        <w:rPr>
          <w:rFonts w:ascii="Arial" w:hAnsi="Arial" w:cs="David" w:hint="cs"/>
          <w:u w:val="single"/>
          <w:rtl/>
        </w:rPr>
        <w:t>שרוני</w:t>
      </w:r>
      <w:proofErr w:type="spellEnd"/>
      <w:r w:rsidRPr="009F51EF">
        <w:rPr>
          <w:rFonts w:ascii="Arial" w:hAnsi="Arial" w:cs="David" w:hint="cs"/>
          <w:u w:val="single"/>
          <w:rtl/>
        </w:rPr>
        <w:t>:</w:t>
      </w:r>
    </w:p>
    <w:p w14:paraId="70F05912" w14:textId="77777777" w:rsidR="009F51EF" w:rsidRPr="009F51EF" w:rsidRDefault="009F51EF" w:rsidP="009F51EF">
      <w:pPr>
        <w:bidi/>
        <w:rPr>
          <w:rFonts w:ascii="Arial" w:hAnsi="Arial" w:cs="David" w:hint="cs"/>
          <w:rtl/>
        </w:rPr>
      </w:pPr>
    </w:p>
    <w:p w14:paraId="4F96075E" w14:textId="77777777" w:rsidR="009F51EF" w:rsidRPr="009F51EF" w:rsidRDefault="009F51EF" w:rsidP="009F51EF">
      <w:pPr>
        <w:bidi/>
        <w:ind w:firstLine="512"/>
        <w:rPr>
          <w:rFonts w:ascii="Arial" w:hAnsi="Arial" w:cs="David" w:hint="cs"/>
          <w:rtl/>
        </w:rPr>
      </w:pPr>
      <w:r w:rsidRPr="009F51EF">
        <w:rPr>
          <w:rFonts w:ascii="Arial" w:hAnsi="Arial" w:cs="David" w:hint="cs"/>
          <w:rtl/>
        </w:rPr>
        <w:tab/>
        <w:t xml:space="preserve"> תודה רבה. אני נועל את הישיבה. יהיה המשך לדיון. </w:t>
      </w:r>
    </w:p>
    <w:p w14:paraId="49A5767E" w14:textId="77777777" w:rsidR="009F51EF" w:rsidRPr="009F51EF" w:rsidRDefault="009F51EF" w:rsidP="009F51EF">
      <w:pPr>
        <w:bidi/>
        <w:ind w:firstLine="512"/>
        <w:rPr>
          <w:rFonts w:ascii="Arial" w:hAnsi="Arial" w:cs="David" w:hint="cs"/>
          <w:rtl/>
        </w:rPr>
      </w:pPr>
    </w:p>
    <w:p w14:paraId="6BBF9557" w14:textId="77777777" w:rsidR="009F51EF" w:rsidRPr="009F51EF" w:rsidRDefault="009F51EF" w:rsidP="009F51EF">
      <w:pPr>
        <w:bidi/>
        <w:ind w:firstLine="512"/>
        <w:rPr>
          <w:rFonts w:ascii="Arial" w:hAnsi="Arial" w:cs="David" w:hint="cs"/>
          <w:rtl/>
        </w:rPr>
      </w:pPr>
    </w:p>
    <w:p w14:paraId="2FD11514" w14:textId="77777777" w:rsidR="009F51EF" w:rsidRPr="009F51EF" w:rsidRDefault="009F51EF" w:rsidP="009F51EF">
      <w:pPr>
        <w:pStyle w:val="Heading8"/>
        <w:jc w:val="left"/>
        <w:rPr>
          <w:rFonts w:hint="cs"/>
          <w:sz w:val="24"/>
          <w:rtl/>
        </w:rPr>
      </w:pPr>
      <w:r w:rsidRPr="009F51EF">
        <w:rPr>
          <w:rFonts w:hint="cs"/>
          <w:sz w:val="24"/>
          <w:rtl/>
        </w:rPr>
        <w:t>הישיבה ננעלה בשעה 11:35</w:t>
      </w:r>
    </w:p>
    <w:p w14:paraId="03227E74" w14:textId="77777777" w:rsidR="009F51EF" w:rsidRPr="009F51EF" w:rsidRDefault="009F51EF" w:rsidP="009F51EF">
      <w:pPr>
        <w:bidi/>
        <w:rPr>
          <w:rFonts w:cs="David" w:hint="cs"/>
          <w:rtl/>
        </w:rPr>
      </w:pPr>
    </w:p>
    <w:p w14:paraId="5D59E7FA" w14:textId="77777777" w:rsidR="00552A80" w:rsidRPr="009F51EF" w:rsidRDefault="00552A80" w:rsidP="009F51EF">
      <w:pPr>
        <w:bidi/>
        <w:rPr>
          <w:rFonts w:cs="David"/>
        </w:rPr>
      </w:pPr>
    </w:p>
    <w:sectPr w:rsidR="00552A80" w:rsidRPr="009F51EF" w:rsidSect="009F51EF">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59C2A" w14:textId="77777777" w:rsidR="00000000" w:rsidRDefault="00AA47AA">
      <w:r>
        <w:separator/>
      </w:r>
    </w:p>
  </w:endnote>
  <w:endnote w:type="continuationSeparator" w:id="0">
    <w:p w14:paraId="7C180DD8" w14:textId="77777777" w:rsidR="00000000" w:rsidRDefault="00AA4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558BB" w14:textId="77777777" w:rsidR="00000000" w:rsidRDefault="00AA47AA">
      <w:r>
        <w:separator/>
      </w:r>
    </w:p>
  </w:footnote>
  <w:footnote w:type="continuationSeparator" w:id="0">
    <w:p w14:paraId="6B5E1F70" w14:textId="77777777" w:rsidR="00000000" w:rsidRDefault="00AA4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66208" w14:textId="77777777" w:rsidR="009F51EF" w:rsidRDefault="009F51E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DAB8D7F" w14:textId="77777777" w:rsidR="009F51EF" w:rsidRDefault="009F51EF">
    <w:pPr>
      <w:pStyle w:val="Header"/>
      <w:ind w:right="360"/>
      <w:jc w:val="both"/>
      <w:rPr>
        <w:rtl/>
      </w:rPr>
    </w:pPr>
  </w:p>
  <w:p w14:paraId="09600AA5" w14:textId="77777777" w:rsidR="009F51EF" w:rsidRDefault="009F51EF"/>
  <w:p w14:paraId="448516AF" w14:textId="77777777" w:rsidR="009F51EF" w:rsidRDefault="009F51EF"/>
  <w:p w14:paraId="40C42100" w14:textId="77777777" w:rsidR="009F51EF" w:rsidRDefault="009F51EF"/>
  <w:p w14:paraId="3F32C648" w14:textId="77777777" w:rsidR="009F51EF" w:rsidRDefault="009F51EF"/>
  <w:p w14:paraId="19ED845C" w14:textId="77777777" w:rsidR="009F51EF" w:rsidRDefault="009F51EF"/>
  <w:p w14:paraId="47FB8CD9" w14:textId="77777777" w:rsidR="009F51EF" w:rsidRDefault="009F51EF"/>
  <w:p w14:paraId="185728FE" w14:textId="77777777" w:rsidR="009F51EF" w:rsidRDefault="009F51EF"/>
  <w:p w14:paraId="62CC48AD" w14:textId="77777777" w:rsidR="009F51EF" w:rsidRDefault="009F51EF"/>
  <w:p w14:paraId="520CFBB9" w14:textId="77777777" w:rsidR="009F51EF" w:rsidRDefault="009F51E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FDE09" w14:textId="77777777" w:rsidR="009F51EF" w:rsidRDefault="009F51E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47</w:t>
    </w:r>
    <w:r>
      <w:rPr>
        <w:rStyle w:val="PageNumber"/>
        <w:rtl/>
      </w:rPr>
      <w:fldChar w:fldCharType="end"/>
    </w:r>
  </w:p>
  <w:p w14:paraId="43D5E852" w14:textId="77777777" w:rsidR="009F51EF" w:rsidRDefault="009F51EF">
    <w:pPr>
      <w:pStyle w:val="Header"/>
      <w:ind w:right="360"/>
      <w:jc w:val="both"/>
      <w:rPr>
        <w:rFonts w:hint="cs"/>
        <w:rtl/>
      </w:rPr>
    </w:pPr>
    <w:r>
      <w:rPr>
        <w:rtl/>
      </w:rPr>
      <w:t>ועדת</w:t>
    </w:r>
    <w:r>
      <w:rPr>
        <w:rFonts w:hint="cs"/>
        <w:rtl/>
      </w:rPr>
      <w:t xml:space="preserve"> הכנסת</w:t>
    </w:r>
  </w:p>
  <w:p w14:paraId="003E5E98" w14:textId="77777777" w:rsidR="009F51EF" w:rsidRDefault="009F51EF">
    <w:pPr>
      <w:pStyle w:val="Header"/>
      <w:ind w:right="360"/>
      <w:jc w:val="both"/>
      <w:rPr>
        <w:rStyle w:val="PageNumber"/>
        <w:rFonts w:hint="cs"/>
        <w:rtl/>
      </w:rPr>
    </w:pPr>
    <w:r>
      <w:rPr>
        <w:rFonts w:hint="cs"/>
        <w:rtl/>
      </w:rPr>
      <w:t>22.7.2008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4150B"/>
    <w:multiLevelType w:val="hybridMultilevel"/>
    <w:tmpl w:val="D70EE6F0"/>
    <w:lvl w:ilvl="0" w:tplc="D1D09E28">
      <w:start w:val="1"/>
      <w:numFmt w:val="hebrew1"/>
      <w:lvlText w:val="%1."/>
      <w:lvlJc w:val="left"/>
      <w:pPr>
        <w:tabs>
          <w:tab w:val="num" w:pos="1440"/>
        </w:tabs>
        <w:ind w:left="1440" w:right="1440" w:hanging="360"/>
      </w:pPr>
      <w:rPr>
        <w:rFonts w:hint="default"/>
      </w:rPr>
    </w:lvl>
    <w:lvl w:ilvl="1" w:tplc="04090019" w:tentative="1">
      <w:start w:val="1"/>
      <w:numFmt w:val="lowerLetter"/>
      <w:lvlText w:val="%2."/>
      <w:lvlJc w:val="left"/>
      <w:pPr>
        <w:tabs>
          <w:tab w:val="num" w:pos="2160"/>
        </w:tabs>
        <w:ind w:left="2160" w:right="2160" w:hanging="360"/>
      </w:pPr>
    </w:lvl>
    <w:lvl w:ilvl="2" w:tplc="0409001B" w:tentative="1">
      <w:start w:val="1"/>
      <w:numFmt w:val="lowerRoman"/>
      <w:lvlText w:val="%3."/>
      <w:lvlJc w:val="right"/>
      <w:pPr>
        <w:tabs>
          <w:tab w:val="num" w:pos="2880"/>
        </w:tabs>
        <w:ind w:left="2880" w:right="2880" w:hanging="180"/>
      </w:pPr>
    </w:lvl>
    <w:lvl w:ilvl="3" w:tplc="0409000F" w:tentative="1">
      <w:start w:val="1"/>
      <w:numFmt w:val="decimal"/>
      <w:lvlText w:val="%4."/>
      <w:lvlJc w:val="left"/>
      <w:pPr>
        <w:tabs>
          <w:tab w:val="num" w:pos="3600"/>
        </w:tabs>
        <w:ind w:left="3600" w:right="3600" w:hanging="360"/>
      </w:pPr>
    </w:lvl>
    <w:lvl w:ilvl="4" w:tplc="04090019" w:tentative="1">
      <w:start w:val="1"/>
      <w:numFmt w:val="lowerLetter"/>
      <w:lvlText w:val="%5."/>
      <w:lvlJc w:val="left"/>
      <w:pPr>
        <w:tabs>
          <w:tab w:val="num" w:pos="4320"/>
        </w:tabs>
        <w:ind w:left="4320" w:right="4320" w:hanging="360"/>
      </w:pPr>
    </w:lvl>
    <w:lvl w:ilvl="5" w:tplc="0409001B" w:tentative="1">
      <w:start w:val="1"/>
      <w:numFmt w:val="lowerRoman"/>
      <w:lvlText w:val="%6."/>
      <w:lvlJc w:val="right"/>
      <w:pPr>
        <w:tabs>
          <w:tab w:val="num" w:pos="5040"/>
        </w:tabs>
        <w:ind w:left="5040" w:right="5040" w:hanging="180"/>
      </w:pPr>
    </w:lvl>
    <w:lvl w:ilvl="6" w:tplc="0409000F" w:tentative="1">
      <w:start w:val="1"/>
      <w:numFmt w:val="decimal"/>
      <w:lvlText w:val="%7."/>
      <w:lvlJc w:val="left"/>
      <w:pPr>
        <w:tabs>
          <w:tab w:val="num" w:pos="5760"/>
        </w:tabs>
        <w:ind w:left="5760" w:right="5760" w:hanging="360"/>
      </w:pPr>
    </w:lvl>
    <w:lvl w:ilvl="7" w:tplc="04090019" w:tentative="1">
      <w:start w:val="1"/>
      <w:numFmt w:val="lowerLetter"/>
      <w:lvlText w:val="%8."/>
      <w:lvlJc w:val="left"/>
      <w:pPr>
        <w:tabs>
          <w:tab w:val="num" w:pos="6480"/>
        </w:tabs>
        <w:ind w:left="6480" w:right="6480" w:hanging="360"/>
      </w:pPr>
    </w:lvl>
    <w:lvl w:ilvl="8" w:tplc="0409001B" w:tentative="1">
      <w:start w:val="1"/>
      <w:numFmt w:val="lowerRoman"/>
      <w:lvlText w:val="%9."/>
      <w:lvlJc w:val="right"/>
      <w:pPr>
        <w:tabs>
          <w:tab w:val="num" w:pos="7200"/>
        </w:tabs>
        <w:ind w:left="7200" w:right="7200" w:hanging="180"/>
      </w:pPr>
    </w:lvl>
  </w:abstractNum>
  <w:abstractNum w:abstractNumId="1" w15:restartNumberingAfterBreak="0">
    <w:nsid w:val="64177F7A"/>
    <w:multiLevelType w:val="hybridMultilevel"/>
    <w:tmpl w:val="71C62EB6"/>
    <w:lvl w:ilvl="0" w:tplc="040D000F">
      <w:start w:val="1"/>
      <w:numFmt w:val="decimal"/>
      <w:lvlText w:val="%1."/>
      <w:lvlJc w:val="left"/>
      <w:pPr>
        <w:tabs>
          <w:tab w:val="num" w:pos="720"/>
        </w:tabs>
        <w:ind w:left="720" w:right="720" w:hanging="360"/>
      </w:pPr>
      <w:rPr>
        <w:rFonts w:hint="default"/>
      </w:rPr>
    </w:lvl>
    <w:lvl w:ilvl="1" w:tplc="6D9EB156">
      <w:start w:val="1"/>
      <w:numFmt w:val="hebrew1"/>
      <w:lvlText w:val="%2."/>
      <w:lvlJc w:val="left"/>
      <w:pPr>
        <w:tabs>
          <w:tab w:val="num" w:pos="1440"/>
        </w:tabs>
        <w:ind w:left="1440" w:right="1440" w:hanging="360"/>
      </w:pPr>
      <w:rPr>
        <w:rFonts w:hint="default"/>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 w15:restartNumberingAfterBreak="0">
    <w:nsid w:val="7DCE20C6"/>
    <w:multiLevelType w:val="hybridMultilevel"/>
    <w:tmpl w:val="D0748BEC"/>
    <w:lvl w:ilvl="0" w:tplc="E6C6C526">
      <w:start w:val="1"/>
      <w:numFmt w:val="hebrew1"/>
      <w:lvlText w:val="%1."/>
      <w:lvlJc w:val="left"/>
      <w:pPr>
        <w:tabs>
          <w:tab w:val="num" w:pos="1440"/>
        </w:tabs>
        <w:ind w:left="1440" w:right="1440" w:hanging="360"/>
      </w:pPr>
      <w:rPr>
        <w:rFonts w:hint="default"/>
      </w:rPr>
    </w:lvl>
    <w:lvl w:ilvl="1" w:tplc="04090019">
      <w:start w:val="1"/>
      <w:numFmt w:val="lowerLetter"/>
      <w:lvlText w:val="%2."/>
      <w:lvlJc w:val="left"/>
      <w:pPr>
        <w:tabs>
          <w:tab w:val="num" w:pos="2160"/>
        </w:tabs>
        <w:ind w:left="2160" w:right="2160" w:hanging="360"/>
      </w:pPr>
    </w:lvl>
    <w:lvl w:ilvl="2" w:tplc="0409001B" w:tentative="1">
      <w:start w:val="1"/>
      <w:numFmt w:val="lowerRoman"/>
      <w:lvlText w:val="%3."/>
      <w:lvlJc w:val="right"/>
      <w:pPr>
        <w:tabs>
          <w:tab w:val="num" w:pos="2880"/>
        </w:tabs>
        <w:ind w:left="2880" w:right="2880" w:hanging="180"/>
      </w:pPr>
    </w:lvl>
    <w:lvl w:ilvl="3" w:tplc="0409000F" w:tentative="1">
      <w:start w:val="1"/>
      <w:numFmt w:val="decimal"/>
      <w:lvlText w:val="%4."/>
      <w:lvlJc w:val="left"/>
      <w:pPr>
        <w:tabs>
          <w:tab w:val="num" w:pos="3600"/>
        </w:tabs>
        <w:ind w:left="3600" w:right="3600" w:hanging="360"/>
      </w:pPr>
    </w:lvl>
    <w:lvl w:ilvl="4" w:tplc="04090019" w:tentative="1">
      <w:start w:val="1"/>
      <w:numFmt w:val="lowerLetter"/>
      <w:lvlText w:val="%5."/>
      <w:lvlJc w:val="left"/>
      <w:pPr>
        <w:tabs>
          <w:tab w:val="num" w:pos="4320"/>
        </w:tabs>
        <w:ind w:left="4320" w:right="4320" w:hanging="360"/>
      </w:pPr>
    </w:lvl>
    <w:lvl w:ilvl="5" w:tplc="0409001B" w:tentative="1">
      <w:start w:val="1"/>
      <w:numFmt w:val="lowerRoman"/>
      <w:lvlText w:val="%6."/>
      <w:lvlJc w:val="right"/>
      <w:pPr>
        <w:tabs>
          <w:tab w:val="num" w:pos="5040"/>
        </w:tabs>
        <w:ind w:left="5040" w:right="5040" w:hanging="180"/>
      </w:pPr>
    </w:lvl>
    <w:lvl w:ilvl="6" w:tplc="0409000F" w:tentative="1">
      <w:start w:val="1"/>
      <w:numFmt w:val="decimal"/>
      <w:lvlText w:val="%7."/>
      <w:lvlJc w:val="left"/>
      <w:pPr>
        <w:tabs>
          <w:tab w:val="num" w:pos="5760"/>
        </w:tabs>
        <w:ind w:left="5760" w:right="5760" w:hanging="360"/>
      </w:pPr>
    </w:lvl>
    <w:lvl w:ilvl="7" w:tplc="04090019" w:tentative="1">
      <w:start w:val="1"/>
      <w:numFmt w:val="lowerLetter"/>
      <w:lvlText w:val="%8."/>
      <w:lvlJc w:val="left"/>
      <w:pPr>
        <w:tabs>
          <w:tab w:val="num" w:pos="6480"/>
        </w:tabs>
        <w:ind w:left="6480" w:right="6480" w:hanging="360"/>
      </w:pPr>
    </w:lvl>
    <w:lvl w:ilvl="8" w:tplc="0409001B" w:tentative="1">
      <w:start w:val="1"/>
      <w:numFmt w:val="lowerRoman"/>
      <w:lvlText w:val="%9."/>
      <w:lvlJc w:val="right"/>
      <w:pPr>
        <w:tabs>
          <w:tab w:val="num" w:pos="7200"/>
        </w:tabs>
        <w:ind w:left="7200" w:right="7200" w:hanging="180"/>
      </w:pPr>
    </w:lvl>
  </w:abstractNum>
  <w:num w:numId="1" w16cid:durableId="1498032717">
    <w:abstractNumId w:val="1"/>
  </w:num>
  <w:num w:numId="2" w16cid:durableId="2137335778">
    <w:abstractNumId w:val="2"/>
  </w:num>
  <w:num w:numId="3" w16cid:durableId="128373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3556פרוטוקול_ישיבת_ועדה.doc"/>
    <w:docVar w:name="StartMode" w:val="3"/>
  </w:docVars>
  <w:rsids>
    <w:rsidRoot w:val="00E42A84"/>
    <w:rsid w:val="00552A80"/>
    <w:rsid w:val="006107C5"/>
    <w:rsid w:val="00965806"/>
    <w:rsid w:val="009F51EF"/>
    <w:rsid w:val="00AA47AA"/>
    <w:rsid w:val="00E42A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4E1058F9"/>
  <w15:chartTrackingRefBased/>
  <w15:docId w15:val="{6E43D506-99EA-441C-BBBD-64C1AC94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9F51EF"/>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9F51EF"/>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9F51EF"/>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9F51EF"/>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9F51EF"/>
    <w:pPr>
      <w:keepNext/>
      <w:overflowPunct w:val="0"/>
      <w:autoSpaceDE w:val="0"/>
      <w:autoSpaceDN w:val="0"/>
      <w:bidi/>
      <w:adjustRightInd w:val="0"/>
      <w:ind w:firstLine="512"/>
      <w:jc w:val="center"/>
      <w:textAlignment w:val="baseline"/>
      <w:outlineLvl w:val="7"/>
    </w:pPr>
    <w:rPr>
      <w:rFonts w:ascii="Arial" w:hAnsi="Arial"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F51EF"/>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9F51EF"/>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F51EF"/>
  </w:style>
  <w:style w:type="paragraph" w:styleId="BodyTextIndent">
    <w:name w:val="Body Text Indent"/>
    <w:basedOn w:val="Normal"/>
    <w:rsid w:val="009F51EF"/>
    <w:pPr>
      <w:overflowPunct w:val="0"/>
      <w:autoSpaceDE w:val="0"/>
      <w:autoSpaceDN w:val="0"/>
      <w:bidi/>
      <w:adjustRightInd w:val="0"/>
      <w:ind w:firstLine="512"/>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9886</Words>
  <Characters>56355</Characters>
  <Application>Microsoft Office Word</Application>
  <DocSecurity>0</DocSecurity>
  <Lines>469</Lines>
  <Paragraphs>132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