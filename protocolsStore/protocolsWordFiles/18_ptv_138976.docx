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49D38" w14:textId="77777777" w:rsidR="00E404F8" w:rsidRPr="00E404F8" w:rsidRDefault="00E404F8" w:rsidP="00E404F8">
      <w:pPr>
        <w:bidi/>
        <w:jc w:val="both"/>
        <w:rPr>
          <w:rFonts w:cs="David" w:hint="cs"/>
          <w:b/>
          <w:bCs/>
          <w:rtl/>
        </w:rPr>
      </w:pPr>
      <w:r w:rsidRPr="00E404F8">
        <w:rPr>
          <w:rFonts w:cs="David" w:hint="cs"/>
          <w:b/>
          <w:bCs/>
          <w:rtl/>
        </w:rPr>
        <w:t>ה</w:t>
      </w:r>
      <w:r w:rsidRPr="00E404F8">
        <w:rPr>
          <w:rFonts w:cs="David"/>
          <w:b/>
          <w:bCs/>
          <w:rtl/>
        </w:rPr>
        <w:t xml:space="preserve">כנסת </w:t>
      </w:r>
      <w:r w:rsidRPr="00E404F8">
        <w:rPr>
          <w:rFonts w:cs="David" w:hint="cs"/>
          <w:b/>
          <w:bCs/>
          <w:rtl/>
        </w:rPr>
        <w:t>השמונה-עשרה</w:t>
      </w:r>
      <w:r w:rsidRPr="00E404F8">
        <w:rPr>
          <w:rFonts w:cs="David" w:hint="cs"/>
          <w:b/>
          <w:bCs/>
          <w:rtl/>
        </w:rPr>
        <w:tab/>
      </w:r>
      <w:r w:rsidRPr="00E404F8">
        <w:rPr>
          <w:rFonts w:cs="David" w:hint="cs"/>
          <w:b/>
          <w:bCs/>
          <w:rtl/>
        </w:rPr>
        <w:tab/>
      </w:r>
      <w:r w:rsidRPr="00E404F8">
        <w:rPr>
          <w:rFonts w:cs="David" w:hint="cs"/>
          <w:b/>
          <w:bCs/>
          <w:rtl/>
        </w:rPr>
        <w:tab/>
        <w:t xml:space="preserve">                                                               נוסח לא מתוקן              </w:t>
      </w:r>
    </w:p>
    <w:p w14:paraId="2850235E" w14:textId="77777777" w:rsidR="00E404F8" w:rsidRPr="00E404F8" w:rsidRDefault="00E404F8" w:rsidP="00E404F8">
      <w:pPr>
        <w:bidi/>
        <w:jc w:val="both"/>
        <w:outlineLvl w:val="0"/>
        <w:rPr>
          <w:rFonts w:cs="David" w:hint="cs"/>
          <w:b/>
          <w:bCs/>
          <w:rtl/>
        </w:rPr>
      </w:pPr>
      <w:r w:rsidRPr="00E404F8">
        <w:rPr>
          <w:rFonts w:cs="David" w:hint="cs"/>
          <w:b/>
          <w:bCs/>
          <w:rtl/>
        </w:rPr>
        <w:t>מושב ראשון</w:t>
      </w:r>
      <w:r w:rsidRPr="00E404F8">
        <w:rPr>
          <w:rFonts w:cs="David" w:hint="cs"/>
          <w:b/>
          <w:bCs/>
          <w:rtl/>
        </w:rPr>
        <w:tab/>
      </w:r>
      <w:r w:rsidRPr="00E404F8">
        <w:rPr>
          <w:rFonts w:cs="David" w:hint="cs"/>
          <w:b/>
          <w:bCs/>
          <w:rtl/>
        </w:rPr>
        <w:tab/>
      </w:r>
      <w:r w:rsidRPr="00E404F8">
        <w:rPr>
          <w:rFonts w:cs="David" w:hint="cs"/>
          <w:b/>
          <w:bCs/>
          <w:rtl/>
        </w:rPr>
        <w:tab/>
      </w:r>
      <w:r w:rsidRPr="00E404F8">
        <w:rPr>
          <w:rFonts w:cs="David" w:hint="cs"/>
          <w:b/>
          <w:bCs/>
          <w:rtl/>
        </w:rPr>
        <w:tab/>
      </w:r>
      <w:r w:rsidRPr="00E404F8">
        <w:rPr>
          <w:rFonts w:cs="David" w:hint="cs"/>
          <w:b/>
          <w:bCs/>
          <w:rtl/>
        </w:rPr>
        <w:tab/>
      </w:r>
      <w:r w:rsidRPr="00E404F8">
        <w:rPr>
          <w:rFonts w:cs="David" w:hint="cs"/>
          <w:b/>
          <w:bCs/>
          <w:rtl/>
        </w:rPr>
        <w:tab/>
      </w:r>
      <w:r w:rsidRPr="00E404F8">
        <w:rPr>
          <w:rFonts w:cs="David" w:hint="cs"/>
          <w:b/>
          <w:bCs/>
          <w:rtl/>
        </w:rPr>
        <w:tab/>
      </w:r>
      <w:r w:rsidRPr="00E404F8">
        <w:rPr>
          <w:rFonts w:cs="David"/>
          <w:b/>
          <w:bCs/>
          <w:rtl/>
        </w:rPr>
        <w:tab/>
      </w:r>
      <w:r w:rsidRPr="00E404F8">
        <w:rPr>
          <w:rFonts w:cs="David" w:hint="cs"/>
          <w:b/>
          <w:bCs/>
          <w:rtl/>
        </w:rPr>
        <w:t xml:space="preserve">         </w:t>
      </w:r>
    </w:p>
    <w:p w14:paraId="2569A591" w14:textId="77777777" w:rsidR="00E404F8" w:rsidRPr="00E404F8" w:rsidRDefault="00E404F8" w:rsidP="00E404F8">
      <w:pPr>
        <w:bidi/>
        <w:jc w:val="both"/>
        <w:rPr>
          <w:rFonts w:cs="David"/>
          <w:b/>
          <w:bCs/>
          <w:rtl/>
        </w:rPr>
      </w:pPr>
    </w:p>
    <w:p w14:paraId="61016C0A" w14:textId="77777777" w:rsidR="00E404F8" w:rsidRPr="00E404F8" w:rsidRDefault="00E404F8" w:rsidP="00E404F8">
      <w:pPr>
        <w:bidi/>
        <w:jc w:val="center"/>
        <w:outlineLvl w:val="0"/>
        <w:rPr>
          <w:rFonts w:cs="David" w:hint="cs"/>
          <w:b/>
          <w:bCs/>
          <w:rtl/>
        </w:rPr>
      </w:pPr>
    </w:p>
    <w:p w14:paraId="0E9A9699" w14:textId="77777777" w:rsidR="00E404F8" w:rsidRPr="00E404F8" w:rsidRDefault="00E404F8" w:rsidP="00E404F8">
      <w:pPr>
        <w:bidi/>
        <w:jc w:val="center"/>
        <w:outlineLvl w:val="0"/>
        <w:rPr>
          <w:rFonts w:cs="David" w:hint="cs"/>
          <w:b/>
          <w:bCs/>
          <w:rtl/>
        </w:rPr>
      </w:pPr>
    </w:p>
    <w:p w14:paraId="5B9032B0" w14:textId="77777777" w:rsidR="00E404F8" w:rsidRPr="00E404F8" w:rsidRDefault="00E404F8" w:rsidP="00E404F8">
      <w:pPr>
        <w:bidi/>
        <w:jc w:val="center"/>
        <w:outlineLvl w:val="0"/>
        <w:rPr>
          <w:rFonts w:cs="David" w:hint="cs"/>
          <w:b/>
          <w:bCs/>
          <w:rtl/>
        </w:rPr>
      </w:pPr>
    </w:p>
    <w:p w14:paraId="45F5723D" w14:textId="77777777" w:rsidR="00E404F8" w:rsidRPr="00E404F8" w:rsidRDefault="00E404F8" w:rsidP="00E404F8">
      <w:pPr>
        <w:bidi/>
        <w:jc w:val="center"/>
        <w:outlineLvl w:val="0"/>
        <w:rPr>
          <w:rFonts w:cs="David" w:hint="cs"/>
          <w:b/>
          <w:bCs/>
          <w:rtl/>
        </w:rPr>
      </w:pPr>
      <w:r w:rsidRPr="00E404F8">
        <w:rPr>
          <w:rFonts w:cs="David"/>
          <w:b/>
          <w:bCs/>
          <w:rtl/>
        </w:rPr>
        <w:t xml:space="preserve">פרוטוקול מס' </w:t>
      </w:r>
      <w:r w:rsidRPr="00E404F8">
        <w:rPr>
          <w:rFonts w:cs="David" w:hint="cs"/>
          <w:b/>
          <w:bCs/>
          <w:rtl/>
        </w:rPr>
        <w:t>33</w:t>
      </w:r>
    </w:p>
    <w:p w14:paraId="742C6201" w14:textId="77777777" w:rsidR="00E404F8" w:rsidRPr="00E404F8" w:rsidRDefault="00E404F8" w:rsidP="00E404F8">
      <w:pPr>
        <w:bidi/>
        <w:jc w:val="center"/>
        <w:outlineLvl w:val="0"/>
        <w:rPr>
          <w:rFonts w:cs="David" w:hint="cs"/>
          <w:b/>
          <w:bCs/>
          <w:rtl/>
        </w:rPr>
      </w:pPr>
      <w:r w:rsidRPr="00E404F8">
        <w:rPr>
          <w:rFonts w:cs="David"/>
          <w:b/>
          <w:bCs/>
          <w:rtl/>
        </w:rPr>
        <w:t>מישיב</w:t>
      </w:r>
      <w:r w:rsidRPr="00E404F8">
        <w:rPr>
          <w:rFonts w:cs="David" w:hint="cs"/>
          <w:b/>
          <w:bCs/>
          <w:rtl/>
        </w:rPr>
        <w:t>ת ועדת הכנסת</w:t>
      </w:r>
    </w:p>
    <w:p w14:paraId="65B8A404" w14:textId="77777777" w:rsidR="00E404F8" w:rsidRPr="00E404F8" w:rsidRDefault="00E404F8" w:rsidP="00E404F8">
      <w:pPr>
        <w:bidi/>
        <w:jc w:val="center"/>
        <w:outlineLvl w:val="0"/>
        <w:rPr>
          <w:rFonts w:cs="David" w:hint="cs"/>
          <w:b/>
          <w:bCs/>
          <w:u w:val="single"/>
          <w:rtl/>
        </w:rPr>
      </w:pPr>
      <w:r w:rsidRPr="00E404F8">
        <w:rPr>
          <w:rFonts w:cs="David" w:hint="cs"/>
          <w:b/>
          <w:bCs/>
          <w:u w:val="single"/>
          <w:rtl/>
        </w:rPr>
        <w:t xml:space="preserve">יום שני, ו' באב </w:t>
      </w:r>
      <w:proofErr w:type="spellStart"/>
      <w:r w:rsidRPr="00E404F8">
        <w:rPr>
          <w:rFonts w:cs="David" w:hint="cs"/>
          <w:b/>
          <w:bCs/>
          <w:u w:val="single"/>
          <w:rtl/>
        </w:rPr>
        <w:t>התשס"ט</w:t>
      </w:r>
      <w:proofErr w:type="spellEnd"/>
      <w:r w:rsidRPr="00E404F8">
        <w:rPr>
          <w:rFonts w:cs="David" w:hint="cs"/>
          <w:b/>
          <w:bCs/>
          <w:u w:val="single"/>
          <w:rtl/>
        </w:rPr>
        <w:t xml:space="preserve"> (27 ביולי 2009), שעה 20:15</w:t>
      </w:r>
    </w:p>
    <w:p w14:paraId="77791DC4" w14:textId="77777777" w:rsidR="00E404F8" w:rsidRPr="00E404F8" w:rsidRDefault="00E404F8" w:rsidP="00E404F8">
      <w:pPr>
        <w:bidi/>
        <w:rPr>
          <w:rFonts w:cs="David"/>
          <w:b/>
          <w:bCs/>
          <w:u w:val="single"/>
          <w:rtl/>
        </w:rPr>
      </w:pPr>
    </w:p>
    <w:p w14:paraId="7C77F31E" w14:textId="77777777" w:rsidR="00E404F8" w:rsidRPr="00E404F8" w:rsidRDefault="00E404F8" w:rsidP="00E404F8">
      <w:pPr>
        <w:bidi/>
        <w:rPr>
          <w:rFonts w:cs="David" w:hint="cs"/>
          <w:b/>
          <w:bCs/>
          <w:u w:val="single"/>
          <w:rtl/>
        </w:rPr>
      </w:pPr>
    </w:p>
    <w:p w14:paraId="20B6BD1D" w14:textId="77777777" w:rsidR="00E404F8" w:rsidRPr="00E404F8" w:rsidRDefault="00E404F8" w:rsidP="00E404F8">
      <w:pPr>
        <w:bidi/>
        <w:rPr>
          <w:rFonts w:cs="David" w:hint="cs"/>
          <w:b/>
          <w:bCs/>
          <w:u w:val="single"/>
          <w:rtl/>
        </w:rPr>
      </w:pPr>
    </w:p>
    <w:p w14:paraId="1D81B4B7" w14:textId="77777777" w:rsidR="00E404F8" w:rsidRPr="00E404F8" w:rsidRDefault="00E404F8" w:rsidP="00E404F8">
      <w:pPr>
        <w:bidi/>
        <w:rPr>
          <w:rFonts w:cs="David" w:hint="cs"/>
          <w:b/>
          <w:bCs/>
          <w:u w:val="single"/>
          <w:rtl/>
        </w:rPr>
      </w:pPr>
    </w:p>
    <w:p w14:paraId="13FE8648" w14:textId="77777777" w:rsidR="00E404F8" w:rsidRPr="00E404F8" w:rsidRDefault="00E404F8" w:rsidP="00E404F8">
      <w:pPr>
        <w:bidi/>
        <w:jc w:val="both"/>
        <w:rPr>
          <w:rFonts w:cs="David" w:hint="cs"/>
          <w:rtl/>
        </w:rPr>
      </w:pPr>
      <w:r w:rsidRPr="00E404F8">
        <w:rPr>
          <w:rFonts w:cs="David" w:hint="cs"/>
          <w:b/>
          <w:bCs/>
          <w:u w:val="single"/>
          <w:rtl/>
        </w:rPr>
        <w:t>סדר היום</w:t>
      </w:r>
      <w:r w:rsidRPr="00E404F8">
        <w:rPr>
          <w:rFonts w:cs="David"/>
          <w:b/>
          <w:bCs/>
          <w:u w:val="single"/>
          <w:rtl/>
        </w:rPr>
        <w:t>:</w:t>
      </w:r>
      <w:r w:rsidRPr="00E404F8">
        <w:rPr>
          <w:rFonts w:cs="David"/>
          <w:rtl/>
        </w:rPr>
        <w:t xml:space="preserve"> </w:t>
      </w:r>
      <w:r w:rsidRPr="00E404F8">
        <w:rPr>
          <w:rFonts w:cs="David" w:hint="cs"/>
          <w:rtl/>
        </w:rPr>
        <w:t xml:space="preserve"> </w:t>
      </w:r>
    </w:p>
    <w:p w14:paraId="26723BAB" w14:textId="77777777" w:rsidR="00E404F8" w:rsidRPr="00E404F8" w:rsidRDefault="00E404F8" w:rsidP="00E404F8">
      <w:pPr>
        <w:bidi/>
        <w:jc w:val="both"/>
        <w:rPr>
          <w:rFonts w:cs="David" w:hint="cs"/>
          <w:b/>
          <w:bCs/>
          <w:u w:val="single"/>
          <w:rtl/>
        </w:rPr>
      </w:pPr>
    </w:p>
    <w:p w14:paraId="0767DBDA" w14:textId="77777777" w:rsidR="00E404F8" w:rsidRPr="00E404F8" w:rsidRDefault="00E404F8" w:rsidP="00E404F8">
      <w:pPr>
        <w:bidi/>
        <w:jc w:val="both"/>
        <w:rPr>
          <w:rFonts w:cs="David" w:hint="cs"/>
          <w:rtl/>
        </w:rPr>
      </w:pPr>
      <w:r w:rsidRPr="00E404F8">
        <w:rPr>
          <w:rFonts w:cs="David" w:hint="cs"/>
          <w:rtl/>
        </w:rPr>
        <w:t>קביעת ועדות לדיון בהצעות החוק הבאות:</w:t>
      </w:r>
    </w:p>
    <w:p w14:paraId="3669EDAC" w14:textId="77777777" w:rsidR="00E404F8" w:rsidRPr="00E404F8" w:rsidRDefault="00E404F8" w:rsidP="00E404F8">
      <w:pPr>
        <w:bidi/>
        <w:jc w:val="both"/>
        <w:rPr>
          <w:rFonts w:cs="David" w:hint="cs"/>
          <w:rtl/>
        </w:rPr>
      </w:pPr>
      <w:r w:rsidRPr="00E404F8">
        <w:rPr>
          <w:rFonts w:cs="David" w:hint="cs"/>
          <w:rtl/>
        </w:rPr>
        <w:tab/>
        <w:t xml:space="preserve">1. הצעת חוק הכנסת (תיקון מס' 28) (התפלגות סיעה), </w:t>
      </w:r>
      <w:proofErr w:type="spellStart"/>
      <w:r w:rsidRPr="00E404F8">
        <w:rPr>
          <w:rFonts w:cs="David" w:hint="cs"/>
          <w:rtl/>
        </w:rPr>
        <w:t>התשס"ט</w:t>
      </w:r>
      <w:proofErr w:type="spellEnd"/>
      <w:r w:rsidRPr="00E404F8">
        <w:rPr>
          <w:rFonts w:cs="David" w:hint="cs"/>
          <w:rtl/>
        </w:rPr>
        <w:t>-2009 (מ/435)</w:t>
      </w:r>
    </w:p>
    <w:p w14:paraId="18CFB129" w14:textId="77777777" w:rsidR="00E404F8" w:rsidRPr="00E404F8" w:rsidRDefault="00E404F8" w:rsidP="00E404F8">
      <w:pPr>
        <w:bidi/>
        <w:jc w:val="both"/>
        <w:rPr>
          <w:rFonts w:cs="David" w:hint="cs"/>
          <w:rtl/>
        </w:rPr>
      </w:pPr>
      <w:r w:rsidRPr="00E404F8">
        <w:rPr>
          <w:rFonts w:cs="David" w:hint="cs"/>
          <w:rtl/>
        </w:rPr>
        <w:tab/>
        <w:t xml:space="preserve">2. הצעת חוק מימון מפלגות (תיקון מס' 31) (מימון סיעה שהתפלגה), </w:t>
      </w:r>
      <w:proofErr w:type="spellStart"/>
      <w:r w:rsidRPr="00E404F8">
        <w:rPr>
          <w:rFonts w:cs="David" w:hint="cs"/>
          <w:rtl/>
        </w:rPr>
        <w:t>התשס"ט</w:t>
      </w:r>
      <w:proofErr w:type="spellEnd"/>
      <w:r w:rsidRPr="00E404F8">
        <w:rPr>
          <w:rFonts w:cs="David" w:hint="cs"/>
          <w:rtl/>
        </w:rPr>
        <w:t>-2009 (מ/429)</w:t>
      </w:r>
    </w:p>
    <w:p w14:paraId="72CC24EB" w14:textId="77777777" w:rsidR="00E404F8" w:rsidRPr="00E404F8" w:rsidRDefault="00E404F8" w:rsidP="00E404F8">
      <w:pPr>
        <w:bidi/>
        <w:jc w:val="both"/>
        <w:rPr>
          <w:rFonts w:cs="David" w:hint="cs"/>
          <w:b/>
          <w:bCs/>
          <w:u w:val="single"/>
          <w:rtl/>
        </w:rPr>
      </w:pPr>
    </w:p>
    <w:p w14:paraId="1CB13FF6" w14:textId="77777777" w:rsidR="00E404F8" w:rsidRPr="00E404F8" w:rsidRDefault="00E404F8" w:rsidP="00E404F8">
      <w:pPr>
        <w:bidi/>
        <w:jc w:val="both"/>
        <w:rPr>
          <w:rFonts w:cs="David" w:hint="cs"/>
          <w:b/>
          <w:bCs/>
          <w:u w:val="single"/>
          <w:rtl/>
        </w:rPr>
      </w:pPr>
    </w:p>
    <w:p w14:paraId="56EF8C1E" w14:textId="77777777" w:rsidR="00E404F8" w:rsidRPr="00E404F8" w:rsidRDefault="00E404F8" w:rsidP="00E404F8">
      <w:pPr>
        <w:bidi/>
        <w:jc w:val="both"/>
        <w:rPr>
          <w:rFonts w:cs="David"/>
          <w:b/>
          <w:bCs/>
          <w:rtl/>
        </w:rPr>
      </w:pPr>
    </w:p>
    <w:p w14:paraId="3EDF4D3D" w14:textId="77777777" w:rsidR="00E404F8" w:rsidRPr="00E404F8" w:rsidRDefault="00E404F8" w:rsidP="00E404F8">
      <w:pPr>
        <w:bidi/>
        <w:jc w:val="both"/>
        <w:outlineLvl w:val="0"/>
        <w:rPr>
          <w:rFonts w:cs="David"/>
          <w:b/>
          <w:bCs/>
          <w:u w:val="single"/>
          <w:rtl/>
        </w:rPr>
      </w:pPr>
      <w:r w:rsidRPr="00E404F8">
        <w:rPr>
          <w:rFonts w:cs="David"/>
          <w:b/>
          <w:bCs/>
          <w:u w:val="single"/>
          <w:rtl/>
        </w:rPr>
        <w:t>נכחו:</w:t>
      </w:r>
    </w:p>
    <w:p w14:paraId="17A2FE0C" w14:textId="77777777" w:rsidR="00E404F8" w:rsidRPr="00E404F8" w:rsidRDefault="00E404F8" w:rsidP="00E404F8">
      <w:pPr>
        <w:bidi/>
        <w:jc w:val="both"/>
        <w:outlineLvl w:val="0"/>
        <w:rPr>
          <w:rFonts w:cs="David" w:hint="cs"/>
          <w:rtl/>
        </w:rPr>
      </w:pPr>
      <w:r w:rsidRPr="00E404F8">
        <w:rPr>
          <w:rFonts w:cs="David"/>
          <w:b/>
          <w:bCs/>
          <w:u w:val="single"/>
          <w:rtl/>
        </w:rPr>
        <w:t>חברי הוועדה</w:t>
      </w:r>
      <w:r w:rsidRPr="00E404F8">
        <w:rPr>
          <w:rFonts w:cs="David"/>
          <w:rtl/>
        </w:rPr>
        <w:t>:</w:t>
      </w:r>
      <w:r w:rsidRPr="00E404F8">
        <w:rPr>
          <w:rFonts w:cs="David"/>
          <w:rtl/>
        </w:rPr>
        <w:tab/>
      </w:r>
    </w:p>
    <w:p w14:paraId="62F8C083" w14:textId="77777777" w:rsidR="00E404F8" w:rsidRPr="00E404F8" w:rsidRDefault="00E404F8" w:rsidP="00E404F8">
      <w:pPr>
        <w:bidi/>
        <w:jc w:val="both"/>
        <w:outlineLvl w:val="0"/>
        <w:rPr>
          <w:rFonts w:cs="David" w:hint="cs"/>
          <w:rtl/>
        </w:rPr>
      </w:pPr>
    </w:p>
    <w:p w14:paraId="7BFE5D98" w14:textId="77777777" w:rsidR="00E404F8" w:rsidRPr="00E404F8" w:rsidRDefault="00E404F8" w:rsidP="00E404F8">
      <w:pPr>
        <w:bidi/>
        <w:jc w:val="both"/>
        <w:outlineLvl w:val="0"/>
        <w:rPr>
          <w:rFonts w:cs="David" w:hint="cs"/>
          <w:rtl/>
        </w:rPr>
      </w:pPr>
      <w:r w:rsidRPr="00E404F8">
        <w:rPr>
          <w:rFonts w:cs="David" w:hint="cs"/>
          <w:rtl/>
        </w:rPr>
        <w:t>היו</w:t>
      </w:r>
      <w:r w:rsidRPr="00E404F8">
        <w:rPr>
          <w:rFonts w:cs="David"/>
          <w:rtl/>
        </w:rPr>
        <w:t>"</w:t>
      </w:r>
      <w:r w:rsidRPr="00E404F8">
        <w:rPr>
          <w:rFonts w:cs="David" w:hint="cs"/>
          <w:rtl/>
        </w:rPr>
        <w:t xml:space="preserve">ר זאב </w:t>
      </w:r>
      <w:proofErr w:type="spellStart"/>
      <w:r w:rsidRPr="00E404F8">
        <w:rPr>
          <w:rFonts w:cs="David" w:hint="cs"/>
          <w:rtl/>
        </w:rPr>
        <w:t>אלקין</w:t>
      </w:r>
      <w:proofErr w:type="spellEnd"/>
      <w:r w:rsidRPr="00E404F8">
        <w:rPr>
          <w:rFonts w:cs="David" w:hint="cs"/>
          <w:rtl/>
        </w:rPr>
        <w:t xml:space="preserve"> </w:t>
      </w:r>
      <w:r w:rsidRPr="00E404F8">
        <w:rPr>
          <w:rFonts w:cs="David"/>
          <w:rtl/>
        </w:rPr>
        <w:t>–</w:t>
      </w:r>
      <w:r w:rsidRPr="00E404F8">
        <w:rPr>
          <w:rFonts w:cs="David" w:hint="cs"/>
          <w:rtl/>
        </w:rPr>
        <w:t xml:space="preserve"> היו"ר</w:t>
      </w:r>
    </w:p>
    <w:p w14:paraId="685981A8" w14:textId="77777777" w:rsidR="00E404F8" w:rsidRPr="00E404F8" w:rsidRDefault="00E404F8" w:rsidP="00E404F8">
      <w:pPr>
        <w:bidi/>
        <w:jc w:val="both"/>
        <w:outlineLvl w:val="0"/>
        <w:rPr>
          <w:rFonts w:cs="David" w:hint="cs"/>
          <w:rtl/>
        </w:rPr>
      </w:pPr>
      <w:r w:rsidRPr="00E404F8">
        <w:rPr>
          <w:rFonts w:cs="David" w:hint="cs"/>
          <w:rtl/>
        </w:rPr>
        <w:t>רחל אדטו</w:t>
      </w:r>
    </w:p>
    <w:p w14:paraId="4CD00A88" w14:textId="77777777" w:rsidR="00E404F8" w:rsidRPr="00E404F8" w:rsidRDefault="00E404F8" w:rsidP="00E404F8">
      <w:pPr>
        <w:bidi/>
        <w:jc w:val="both"/>
        <w:outlineLvl w:val="0"/>
        <w:rPr>
          <w:rFonts w:cs="David" w:hint="cs"/>
          <w:rtl/>
        </w:rPr>
      </w:pPr>
      <w:r w:rsidRPr="00E404F8">
        <w:rPr>
          <w:rFonts w:cs="David" w:hint="cs"/>
          <w:rtl/>
        </w:rPr>
        <w:t>זבולון אורלב</w:t>
      </w:r>
    </w:p>
    <w:p w14:paraId="6430F0F3" w14:textId="77777777" w:rsidR="00E404F8" w:rsidRPr="00E404F8" w:rsidRDefault="00E404F8" w:rsidP="00E404F8">
      <w:pPr>
        <w:bidi/>
        <w:jc w:val="both"/>
        <w:outlineLvl w:val="0"/>
        <w:rPr>
          <w:rFonts w:cs="David" w:hint="cs"/>
          <w:rtl/>
        </w:rPr>
      </w:pPr>
      <w:r w:rsidRPr="00E404F8">
        <w:rPr>
          <w:rFonts w:cs="David" w:hint="cs"/>
          <w:rtl/>
        </w:rPr>
        <w:t xml:space="preserve">רוברט </w:t>
      </w:r>
      <w:proofErr w:type="spellStart"/>
      <w:r w:rsidRPr="00E404F8">
        <w:rPr>
          <w:rFonts w:cs="David" w:hint="cs"/>
          <w:rtl/>
        </w:rPr>
        <w:t>אילטוב</w:t>
      </w:r>
      <w:proofErr w:type="spellEnd"/>
    </w:p>
    <w:p w14:paraId="4498898C" w14:textId="77777777" w:rsidR="00E404F8" w:rsidRPr="00E404F8" w:rsidRDefault="00E404F8" w:rsidP="00E404F8">
      <w:pPr>
        <w:bidi/>
        <w:jc w:val="both"/>
        <w:outlineLvl w:val="0"/>
        <w:rPr>
          <w:rFonts w:cs="David" w:hint="cs"/>
          <w:rtl/>
        </w:rPr>
      </w:pPr>
      <w:r w:rsidRPr="00E404F8">
        <w:rPr>
          <w:rFonts w:cs="David" w:hint="cs"/>
          <w:rtl/>
        </w:rPr>
        <w:t>נסים זאב</w:t>
      </w:r>
    </w:p>
    <w:p w14:paraId="2AE18F96" w14:textId="77777777" w:rsidR="00E404F8" w:rsidRPr="00E404F8" w:rsidRDefault="00E404F8" w:rsidP="00E404F8">
      <w:pPr>
        <w:bidi/>
        <w:jc w:val="both"/>
        <w:outlineLvl w:val="0"/>
        <w:rPr>
          <w:rFonts w:cs="David" w:hint="cs"/>
          <w:rtl/>
        </w:rPr>
      </w:pPr>
      <w:r w:rsidRPr="00E404F8">
        <w:rPr>
          <w:rFonts w:cs="David" w:hint="cs"/>
          <w:rtl/>
        </w:rPr>
        <w:t>יואל חסון</w:t>
      </w:r>
    </w:p>
    <w:p w14:paraId="2A4E2B29" w14:textId="77777777" w:rsidR="00E404F8" w:rsidRPr="00E404F8" w:rsidRDefault="00E404F8" w:rsidP="00E404F8">
      <w:pPr>
        <w:bidi/>
        <w:jc w:val="both"/>
        <w:outlineLvl w:val="0"/>
        <w:rPr>
          <w:rFonts w:cs="David" w:hint="cs"/>
          <w:rtl/>
        </w:rPr>
      </w:pPr>
      <w:r w:rsidRPr="00E404F8">
        <w:rPr>
          <w:rFonts w:cs="David" w:hint="cs"/>
          <w:rtl/>
        </w:rPr>
        <w:t>מנחם אליעזר מוזס</w:t>
      </w:r>
    </w:p>
    <w:p w14:paraId="13DA8A2E" w14:textId="77777777" w:rsidR="00E404F8" w:rsidRPr="00E404F8" w:rsidRDefault="00E404F8" w:rsidP="00E404F8">
      <w:pPr>
        <w:bidi/>
        <w:jc w:val="both"/>
        <w:outlineLvl w:val="0"/>
        <w:rPr>
          <w:rFonts w:cs="David" w:hint="cs"/>
          <w:rtl/>
        </w:rPr>
      </w:pPr>
      <w:r w:rsidRPr="00E404F8">
        <w:rPr>
          <w:rFonts w:cs="David" w:hint="cs"/>
          <w:rtl/>
        </w:rPr>
        <w:t>שלמה מולה</w:t>
      </w:r>
    </w:p>
    <w:p w14:paraId="41F3C8B9" w14:textId="77777777" w:rsidR="00E404F8" w:rsidRPr="00E404F8" w:rsidRDefault="00E404F8" w:rsidP="00E404F8">
      <w:pPr>
        <w:bidi/>
        <w:jc w:val="both"/>
        <w:outlineLvl w:val="0"/>
        <w:rPr>
          <w:rFonts w:cs="David" w:hint="cs"/>
          <w:rtl/>
        </w:rPr>
      </w:pPr>
      <w:r w:rsidRPr="00E404F8">
        <w:rPr>
          <w:rFonts w:cs="David" w:hint="cs"/>
          <w:rtl/>
        </w:rPr>
        <w:t>אלכס מילר</w:t>
      </w:r>
    </w:p>
    <w:p w14:paraId="40683C05" w14:textId="77777777" w:rsidR="00E404F8" w:rsidRPr="00E404F8" w:rsidRDefault="00E404F8" w:rsidP="00E404F8">
      <w:pPr>
        <w:bidi/>
        <w:jc w:val="both"/>
        <w:outlineLvl w:val="0"/>
        <w:rPr>
          <w:rFonts w:cs="David" w:hint="cs"/>
          <w:rtl/>
        </w:rPr>
      </w:pPr>
      <w:r w:rsidRPr="00E404F8">
        <w:rPr>
          <w:rFonts w:cs="David" w:hint="cs"/>
          <w:rtl/>
        </w:rPr>
        <w:t xml:space="preserve">יוחנן </w:t>
      </w:r>
      <w:proofErr w:type="spellStart"/>
      <w:r w:rsidRPr="00E404F8">
        <w:rPr>
          <w:rFonts w:cs="David" w:hint="cs"/>
          <w:rtl/>
        </w:rPr>
        <w:t>פלסנר</w:t>
      </w:r>
      <w:proofErr w:type="spellEnd"/>
    </w:p>
    <w:p w14:paraId="79D36B59" w14:textId="77777777" w:rsidR="00E404F8" w:rsidRPr="00E404F8" w:rsidRDefault="00E404F8" w:rsidP="00E404F8">
      <w:pPr>
        <w:bidi/>
        <w:jc w:val="both"/>
        <w:outlineLvl w:val="0"/>
        <w:rPr>
          <w:rFonts w:cs="David" w:hint="cs"/>
          <w:rtl/>
        </w:rPr>
      </w:pPr>
      <w:r w:rsidRPr="00E404F8">
        <w:rPr>
          <w:rFonts w:cs="David" w:hint="cs"/>
          <w:rtl/>
        </w:rPr>
        <w:t xml:space="preserve">ציון </w:t>
      </w:r>
      <w:proofErr w:type="spellStart"/>
      <w:r w:rsidRPr="00E404F8">
        <w:rPr>
          <w:rFonts w:cs="David" w:hint="cs"/>
          <w:rtl/>
        </w:rPr>
        <w:t>פיניאן</w:t>
      </w:r>
      <w:proofErr w:type="spellEnd"/>
    </w:p>
    <w:p w14:paraId="3ECA25E0" w14:textId="77777777" w:rsidR="00E404F8" w:rsidRPr="00E404F8" w:rsidRDefault="00E404F8" w:rsidP="00E404F8">
      <w:pPr>
        <w:bidi/>
        <w:jc w:val="both"/>
        <w:outlineLvl w:val="0"/>
        <w:rPr>
          <w:rFonts w:cs="David" w:hint="cs"/>
          <w:rtl/>
        </w:rPr>
      </w:pPr>
      <w:r w:rsidRPr="00E404F8">
        <w:rPr>
          <w:rFonts w:cs="David" w:hint="cs"/>
          <w:rtl/>
        </w:rPr>
        <w:t>דוד רותם</w:t>
      </w:r>
    </w:p>
    <w:p w14:paraId="6C1BD59E" w14:textId="77777777" w:rsidR="00E404F8" w:rsidRPr="00E404F8" w:rsidRDefault="00E404F8" w:rsidP="00E404F8">
      <w:pPr>
        <w:bidi/>
        <w:jc w:val="both"/>
        <w:outlineLvl w:val="0"/>
        <w:rPr>
          <w:rFonts w:cs="David" w:hint="cs"/>
          <w:rtl/>
        </w:rPr>
      </w:pPr>
    </w:p>
    <w:p w14:paraId="02DF0709" w14:textId="77777777" w:rsidR="00E404F8" w:rsidRPr="00E404F8" w:rsidRDefault="00E404F8" w:rsidP="00E404F8">
      <w:pPr>
        <w:bidi/>
        <w:jc w:val="both"/>
        <w:outlineLvl w:val="0"/>
        <w:rPr>
          <w:rFonts w:cs="David" w:hint="cs"/>
          <w:rtl/>
        </w:rPr>
      </w:pPr>
      <w:r w:rsidRPr="00E404F8">
        <w:rPr>
          <w:rFonts w:cs="David" w:hint="cs"/>
          <w:rtl/>
        </w:rPr>
        <w:t xml:space="preserve">אופיר </w:t>
      </w:r>
      <w:proofErr w:type="spellStart"/>
      <w:r w:rsidRPr="00E404F8">
        <w:rPr>
          <w:rFonts w:cs="David" w:hint="cs"/>
          <w:rtl/>
        </w:rPr>
        <w:t>אקוניס</w:t>
      </w:r>
      <w:proofErr w:type="spellEnd"/>
    </w:p>
    <w:p w14:paraId="411DA8D4" w14:textId="77777777" w:rsidR="00E404F8" w:rsidRPr="00E404F8" w:rsidRDefault="00E404F8" w:rsidP="00E404F8">
      <w:pPr>
        <w:bidi/>
        <w:jc w:val="both"/>
        <w:outlineLvl w:val="0"/>
        <w:rPr>
          <w:rFonts w:cs="David" w:hint="cs"/>
          <w:rtl/>
        </w:rPr>
      </w:pPr>
    </w:p>
    <w:p w14:paraId="29E2AE94" w14:textId="77777777" w:rsidR="00E404F8" w:rsidRPr="00E404F8" w:rsidRDefault="00E404F8" w:rsidP="00E404F8">
      <w:pPr>
        <w:bidi/>
        <w:jc w:val="both"/>
        <w:outlineLvl w:val="0"/>
        <w:rPr>
          <w:rFonts w:cs="David" w:hint="cs"/>
          <w:rtl/>
        </w:rPr>
      </w:pPr>
      <w:r w:rsidRPr="00E404F8">
        <w:rPr>
          <w:rFonts w:cs="David"/>
          <w:b/>
          <w:bCs/>
          <w:u w:val="single"/>
          <w:rtl/>
        </w:rPr>
        <w:t>מוזמנים</w:t>
      </w:r>
      <w:r w:rsidRPr="00E404F8">
        <w:rPr>
          <w:rFonts w:cs="David"/>
          <w:rtl/>
        </w:rPr>
        <w:t>:</w:t>
      </w:r>
    </w:p>
    <w:p w14:paraId="78501AE9" w14:textId="77777777" w:rsidR="00E404F8" w:rsidRPr="00E404F8" w:rsidRDefault="00E404F8" w:rsidP="00E404F8">
      <w:pPr>
        <w:bidi/>
        <w:jc w:val="both"/>
        <w:outlineLvl w:val="0"/>
        <w:rPr>
          <w:rFonts w:cs="David" w:hint="cs"/>
          <w:rtl/>
        </w:rPr>
      </w:pPr>
    </w:p>
    <w:p w14:paraId="342550DC" w14:textId="77777777" w:rsidR="00E404F8" w:rsidRPr="00E404F8" w:rsidRDefault="00E404F8" w:rsidP="00E404F8">
      <w:pPr>
        <w:bidi/>
        <w:jc w:val="both"/>
        <w:outlineLvl w:val="0"/>
        <w:rPr>
          <w:rFonts w:cs="David" w:hint="cs"/>
          <w:rtl/>
        </w:rPr>
      </w:pPr>
      <w:r w:rsidRPr="00E404F8">
        <w:rPr>
          <w:rFonts w:cs="David" w:hint="cs"/>
          <w:rtl/>
        </w:rPr>
        <w:t>איל ינון</w:t>
      </w:r>
      <w:r w:rsidRPr="00E404F8">
        <w:rPr>
          <w:rFonts w:cs="David" w:hint="cs"/>
          <w:rtl/>
        </w:rPr>
        <w:tab/>
      </w:r>
      <w:r w:rsidRPr="00E404F8">
        <w:rPr>
          <w:rFonts w:cs="David" w:hint="cs"/>
          <w:rtl/>
        </w:rPr>
        <w:tab/>
      </w:r>
      <w:r w:rsidRPr="00E404F8">
        <w:rPr>
          <w:rFonts w:cs="David" w:hint="cs"/>
          <w:rtl/>
        </w:rPr>
        <w:tab/>
        <w:t>- מזכיר הכנסת</w:t>
      </w:r>
    </w:p>
    <w:p w14:paraId="169BD746" w14:textId="77777777" w:rsidR="00E404F8" w:rsidRPr="00E404F8" w:rsidRDefault="00E404F8" w:rsidP="00E404F8">
      <w:pPr>
        <w:bidi/>
        <w:jc w:val="both"/>
        <w:outlineLvl w:val="0"/>
        <w:rPr>
          <w:rFonts w:cs="David" w:hint="cs"/>
          <w:rtl/>
        </w:rPr>
      </w:pPr>
    </w:p>
    <w:p w14:paraId="739E599D" w14:textId="77777777" w:rsidR="00E404F8" w:rsidRPr="00E404F8" w:rsidRDefault="00E404F8" w:rsidP="00E404F8">
      <w:pPr>
        <w:bidi/>
        <w:jc w:val="both"/>
        <w:outlineLvl w:val="0"/>
        <w:rPr>
          <w:rFonts w:cs="David"/>
          <w:rtl/>
        </w:rPr>
      </w:pPr>
      <w:r w:rsidRPr="00E404F8">
        <w:rPr>
          <w:rFonts w:cs="David"/>
          <w:b/>
          <w:bCs/>
          <w:u w:val="single"/>
          <w:rtl/>
        </w:rPr>
        <w:t>מנהלת הוועדה</w:t>
      </w:r>
      <w:r w:rsidRPr="00E404F8">
        <w:rPr>
          <w:rFonts w:cs="David"/>
          <w:rtl/>
        </w:rPr>
        <w:t>:</w:t>
      </w:r>
      <w:r w:rsidRPr="00E404F8">
        <w:rPr>
          <w:rFonts w:cs="David"/>
          <w:rtl/>
        </w:rPr>
        <w:tab/>
      </w:r>
    </w:p>
    <w:p w14:paraId="1CE0DD4A" w14:textId="77777777" w:rsidR="00E404F8" w:rsidRPr="00E404F8" w:rsidRDefault="00E404F8" w:rsidP="00E404F8">
      <w:pPr>
        <w:bidi/>
        <w:jc w:val="both"/>
        <w:rPr>
          <w:rFonts w:cs="David" w:hint="cs"/>
          <w:b/>
          <w:bCs/>
          <w:u w:val="single"/>
          <w:rtl/>
        </w:rPr>
      </w:pPr>
    </w:p>
    <w:p w14:paraId="79962018" w14:textId="77777777" w:rsidR="00E404F8" w:rsidRPr="00E404F8" w:rsidRDefault="00E404F8" w:rsidP="00E404F8">
      <w:pPr>
        <w:bidi/>
        <w:jc w:val="both"/>
        <w:outlineLvl w:val="0"/>
        <w:rPr>
          <w:rFonts w:cs="David" w:hint="cs"/>
          <w:rtl/>
        </w:rPr>
      </w:pPr>
      <w:r w:rsidRPr="00E404F8">
        <w:rPr>
          <w:rFonts w:cs="David" w:hint="cs"/>
          <w:rtl/>
        </w:rPr>
        <w:t>אתי בן-יוסף</w:t>
      </w:r>
    </w:p>
    <w:p w14:paraId="0F5A2C1D" w14:textId="77777777" w:rsidR="00E404F8" w:rsidRPr="00E404F8" w:rsidRDefault="00E404F8" w:rsidP="00E404F8">
      <w:pPr>
        <w:bidi/>
        <w:jc w:val="both"/>
        <w:outlineLvl w:val="0"/>
        <w:rPr>
          <w:rFonts w:cs="David" w:hint="cs"/>
          <w:rtl/>
        </w:rPr>
      </w:pPr>
    </w:p>
    <w:p w14:paraId="115AFD86" w14:textId="77777777" w:rsidR="00E404F8" w:rsidRPr="00E404F8" w:rsidRDefault="00E404F8" w:rsidP="00E404F8">
      <w:pPr>
        <w:bidi/>
        <w:jc w:val="both"/>
        <w:outlineLvl w:val="0"/>
        <w:rPr>
          <w:rFonts w:cs="David" w:hint="cs"/>
          <w:rtl/>
        </w:rPr>
      </w:pPr>
      <w:r w:rsidRPr="00E404F8">
        <w:rPr>
          <w:rFonts w:cs="David" w:hint="cs"/>
          <w:b/>
          <w:bCs/>
          <w:u w:val="single"/>
          <w:rtl/>
        </w:rPr>
        <w:t xml:space="preserve">רשמת </w:t>
      </w:r>
      <w:proofErr w:type="spellStart"/>
      <w:r w:rsidRPr="00E404F8">
        <w:rPr>
          <w:rFonts w:cs="David" w:hint="cs"/>
          <w:b/>
          <w:bCs/>
          <w:u w:val="single"/>
          <w:rtl/>
        </w:rPr>
        <w:t>פרלמנטרית</w:t>
      </w:r>
      <w:proofErr w:type="spellEnd"/>
      <w:r w:rsidRPr="00E404F8">
        <w:rPr>
          <w:rFonts w:cs="David"/>
          <w:rtl/>
        </w:rPr>
        <w:t>:</w:t>
      </w:r>
      <w:r w:rsidRPr="00E404F8">
        <w:rPr>
          <w:rFonts w:cs="David"/>
          <w:rtl/>
        </w:rPr>
        <w:tab/>
      </w:r>
    </w:p>
    <w:p w14:paraId="6ABCBEDD" w14:textId="77777777" w:rsidR="00E404F8" w:rsidRPr="00E404F8" w:rsidRDefault="00E404F8" w:rsidP="00E404F8">
      <w:pPr>
        <w:keepNext/>
        <w:bidi/>
        <w:jc w:val="both"/>
        <w:rPr>
          <w:rFonts w:cs="David" w:hint="cs"/>
          <w:rtl/>
        </w:rPr>
      </w:pPr>
    </w:p>
    <w:p w14:paraId="65F32589" w14:textId="77777777" w:rsidR="00E404F8" w:rsidRPr="00E404F8" w:rsidRDefault="00E404F8" w:rsidP="00E404F8">
      <w:pPr>
        <w:keepNext/>
        <w:bidi/>
        <w:jc w:val="both"/>
        <w:rPr>
          <w:rFonts w:cs="David" w:hint="cs"/>
          <w:rtl/>
        </w:rPr>
      </w:pPr>
      <w:smartTag w:uri="urn:schemas-microsoft-com:office:smarttags" w:element="PersonName">
        <w:r w:rsidRPr="00E404F8">
          <w:rPr>
            <w:rFonts w:cs="David" w:hint="cs"/>
            <w:rtl/>
          </w:rPr>
          <w:t>יפה קרינצה</w:t>
        </w:r>
      </w:smartTag>
    </w:p>
    <w:p w14:paraId="3BF3DF46" w14:textId="77777777" w:rsidR="00E404F8" w:rsidRPr="00E404F8" w:rsidRDefault="00E404F8" w:rsidP="00E404F8">
      <w:pPr>
        <w:bidi/>
        <w:jc w:val="center"/>
        <w:rPr>
          <w:rFonts w:cs="David" w:hint="cs"/>
          <w:b/>
          <w:bCs/>
          <w:rtl/>
        </w:rPr>
      </w:pPr>
      <w:r w:rsidRPr="00E404F8">
        <w:rPr>
          <w:rFonts w:cs="David"/>
          <w:u w:val="single"/>
          <w:rtl/>
        </w:rPr>
        <w:br w:type="page"/>
      </w:r>
      <w:r w:rsidRPr="00E404F8">
        <w:rPr>
          <w:rFonts w:cs="David" w:hint="cs"/>
          <w:b/>
          <w:bCs/>
          <w:rtl/>
        </w:rPr>
        <w:lastRenderedPageBreak/>
        <w:t>קביעת ועדות לדיון בהצעות החוק הבאות:</w:t>
      </w:r>
    </w:p>
    <w:p w14:paraId="15C9467E" w14:textId="77777777" w:rsidR="00E404F8" w:rsidRPr="00E404F8" w:rsidRDefault="00E404F8" w:rsidP="00E404F8">
      <w:pPr>
        <w:bidi/>
        <w:jc w:val="center"/>
        <w:rPr>
          <w:rFonts w:cs="David" w:hint="cs"/>
          <w:b/>
          <w:bCs/>
          <w:rtl/>
        </w:rPr>
      </w:pPr>
      <w:r w:rsidRPr="00E404F8">
        <w:rPr>
          <w:rFonts w:cs="David" w:hint="cs"/>
          <w:b/>
          <w:bCs/>
          <w:rtl/>
        </w:rPr>
        <w:t xml:space="preserve">1. הצעת חוק הכנסת (תיקון מס' 28) (התפלגות סיעה), </w:t>
      </w:r>
      <w:proofErr w:type="spellStart"/>
      <w:r w:rsidRPr="00E404F8">
        <w:rPr>
          <w:rFonts w:cs="David" w:hint="cs"/>
          <w:b/>
          <w:bCs/>
          <w:rtl/>
        </w:rPr>
        <w:t>התשס"ט</w:t>
      </w:r>
      <w:proofErr w:type="spellEnd"/>
      <w:r w:rsidRPr="00E404F8">
        <w:rPr>
          <w:rFonts w:cs="David" w:hint="cs"/>
          <w:b/>
          <w:bCs/>
          <w:rtl/>
        </w:rPr>
        <w:t>-2009 (מ/435)</w:t>
      </w:r>
    </w:p>
    <w:p w14:paraId="65A1FCE1" w14:textId="77777777" w:rsidR="00E404F8" w:rsidRPr="00E404F8" w:rsidRDefault="00E404F8" w:rsidP="00E404F8">
      <w:pPr>
        <w:bidi/>
        <w:jc w:val="center"/>
        <w:rPr>
          <w:rFonts w:cs="David" w:hint="cs"/>
          <w:b/>
          <w:bCs/>
          <w:u w:val="single"/>
          <w:rtl/>
        </w:rPr>
      </w:pPr>
      <w:r w:rsidRPr="00E404F8">
        <w:rPr>
          <w:rFonts w:cs="David" w:hint="cs"/>
          <w:b/>
          <w:bCs/>
          <w:u w:val="single"/>
          <w:rtl/>
        </w:rPr>
        <w:t xml:space="preserve">2. הצעת חוק מימון מפלגות (תיקון מס' 31) (מימון סיעה שהתפלגה), </w:t>
      </w:r>
      <w:proofErr w:type="spellStart"/>
      <w:r w:rsidRPr="00E404F8">
        <w:rPr>
          <w:rFonts w:cs="David" w:hint="cs"/>
          <w:b/>
          <w:bCs/>
          <w:u w:val="single"/>
          <w:rtl/>
        </w:rPr>
        <w:t>התשס"ט</w:t>
      </w:r>
      <w:proofErr w:type="spellEnd"/>
      <w:r w:rsidRPr="00E404F8">
        <w:rPr>
          <w:rFonts w:cs="David" w:hint="cs"/>
          <w:b/>
          <w:bCs/>
          <w:u w:val="single"/>
          <w:rtl/>
        </w:rPr>
        <w:t>-2009 (מ/429)</w:t>
      </w:r>
    </w:p>
    <w:p w14:paraId="126F2AEB" w14:textId="77777777" w:rsidR="00E404F8" w:rsidRPr="00E404F8" w:rsidRDefault="00E404F8" w:rsidP="00E404F8">
      <w:pPr>
        <w:bidi/>
        <w:jc w:val="both"/>
        <w:rPr>
          <w:rFonts w:cs="David" w:hint="cs"/>
          <w:u w:val="single"/>
          <w:rtl/>
        </w:rPr>
      </w:pPr>
    </w:p>
    <w:p w14:paraId="4DCE316B" w14:textId="77777777" w:rsidR="00E404F8" w:rsidRPr="00E404F8" w:rsidRDefault="00E404F8" w:rsidP="00E404F8">
      <w:pPr>
        <w:bidi/>
        <w:jc w:val="both"/>
        <w:rPr>
          <w:rFonts w:cs="David" w:hint="cs"/>
          <w:u w:val="single"/>
          <w:rtl/>
        </w:rPr>
      </w:pPr>
    </w:p>
    <w:p w14:paraId="7A4AAA9D" w14:textId="77777777" w:rsidR="00E404F8" w:rsidRPr="00E404F8" w:rsidRDefault="00E404F8" w:rsidP="00E404F8">
      <w:pPr>
        <w:bidi/>
        <w:jc w:val="both"/>
        <w:rPr>
          <w:rFonts w:cs="David" w:hint="cs"/>
          <w:u w:val="single"/>
          <w:rtl/>
        </w:rPr>
      </w:pPr>
      <w:r w:rsidRPr="00E404F8">
        <w:rPr>
          <w:rFonts w:cs="David" w:hint="cs"/>
          <w:u w:val="single"/>
          <w:rtl/>
        </w:rPr>
        <w:t>היו</w:t>
      </w:r>
      <w:r w:rsidRPr="00E404F8">
        <w:rPr>
          <w:rFonts w:cs="David"/>
          <w:u w:val="single"/>
          <w:rtl/>
        </w:rPr>
        <w:t>"</w:t>
      </w:r>
      <w:r w:rsidRPr="00E404F8">
        <w:rPr>
          <w:rFonts w:cs="David" w:hint="cs"/>
          <w:u w:val="single"/>
          <w:rtl/>
        </w:rPr>
        <w:t xml:space="preserve">ר זאב </w:t>
      </w:r>
      <w:proofErr w:type="spellStart"/>
      <w:r w:rsidRPr="00E404F8">
        <w:rPr>
          <w:rFonts w:cs="David" w:hint="cs"/>
          <w:u w:val="single"/>
          <w:rtl/>
        </w:rPr>
        <w:t>אלקין</w:t>
      </w:r>
      <w:proofErr w:type="spellEnd"/>
      <w:r w:rsidRPr="00E404F8">
        <w:rPr>
          <w:rFonts w:cs="David" w:hint="cs"/>
          <w:u w:val="single"/>
          <w:rtl/>
        </w:rPr>
        <w:t>:</w:t>
      </w:r>
    </w:p>
    <w:p w14:paraId="1D803396" w14:textId="77777777" w:rsidR="00E404F8" w:rsidRPr="00E404F8" w:rsidRDefault="00E404F8" w:rsidP="00E404F8">
      <w:pPr>
        <w:bidi/>
        <w:jc w:val="both"/>
        <w:rPr>
          <w:rFonts w:cs="David" w:hint="cs"/>
          <w:u w:val="single"/>
          <w:rtl/>
        </w:rPr>
      </w:pPr>
    </w:p>
    <w:p w14:paraId="5A47C05B" w14:textId="77777777" w:rsidR="00E404F8" w:rsidRPr="00E404F8" w:rsidRDefault="00E404F8" w:rsidP="00E404F8">
      <w:pPr>
        <w:bidi/>
        <w:jc w:val="both"/>
        <w:rPr>
          <w:rFonts w:cs="David" w:hint="cs"/>
          <w:rtl/>
        </w:rPr>
      </w:pPr>
      <w:r w:rsidRPr="00E404F8">
        <w:rPr>
          <w:rFonts w:cs="David" w:hint="cs"/>
          <w:rtl/>
        </w:rPr>
        <w:tab/>
        <w:t xml:space="preserve">שלום לכולם, אני פותח את הדיון לקביעת ועדה לגבי שתי הצעות חוק: הצעת חוק הכנסת (תיקון מס' 29) (התפלגות סיעה), </w:t>
      </w:r>
      <w:proofErr w:type="spellStart"/>
      <w:r w:rsidRPr="00E404F8">
        <w:rPr>
          <w:rFonts w:cs="David" w:hint="cs"/>
          <w:rtl/>
        </w:rPr>
        <w:t>התשס"ט</w:t>
      </w:r>
      <w:proofErr w:type="spellEnd"/>
      <w:r w:rsidRPr="00E404F8">
        <w:rPr>
          <w:rFonts w:cs="David" w:hint="cs"/>
          <w:rtl/>
        </w:rPr>
        <w:t xml:space="preserve">-2009, הצעת חוק ממשלתית 435 והצעת חוק מימון מפלגות (תיקון מס' 31) (מימון סיעה שהתפלגה), </w:t>
      </w:r>
      <w:proofErr w:type="spellStart"/>
      <w:r w:rsidRPr="00E404F8">
        <w:rPr>
          <w:rFonts w:cs="David" w:hint="cs"/>
          <w:rtl/>
        </w:rPr>
        <w:t>התשס"ט</w:t>
      </w:r>
      <w:proofErr w:type="spellEnd"/>
      <w:r w:rsidRPr="00E404F8">
        <w:rPr>
          <w:rFonts w:cs="David" w:hint="cs"/>
          <w:rtl/>
        </w:rPr>
        <w:t>-2009, הצעת חוק ממשלתית 429.</w:t>
      </w:r>
    </w:p>
    <w:p w14:paraId="0DAB4C1D" w14:textId="77777777" w:rsidR="00E404F8" w:rsidRPr="00E404F8" w:rsidRDefault="00E404F8" w:rsidP="00E404F8">
      <w:pPr>
        <w:bidi/>
        <w:jc w:val="both"/>
        <w:rPr>
          <w:rFonts w:cs="David" w:hint="cs"/>
          <w:rtl/>
        </w:rPr>
      </w:pPr>
    </w:p>
    <w:p w14:paraId="7F939AF8" w14:textId="77777777" w:rsidR="00E404F8" w:rsidRPr="00E404F8" w:rsidRDefault="00E404F8" w:rsidP="00E404F8">
      <w:pPr>
        <w:bidi/>
        <w:ind w:firstLine="720"/>
        <w:jc w:val="both"/>
        <w:rPr>
          <w:rFonts w:cs="David" w:hint="cs"/>
          <w:rtl/>
        </w:rPr>
      </w:pPr>
      <w:r w:rsidRPr="00E404F8">
        <w:rPr>
          <w:rFonts w:cs="David" w:hint="cs"/>
          <w:rtl/>
        </w:rPr>
        <w:t xml:space="preserve">במליאה נשמעו הצעות להעביר את החוק לדיון בוועדת הכנסת, בוועדת חוק, חוקה ומשפט, בוועדת הכספים ובוועדת החוץ והביטחון. מסרו לי כאן את הודעתו של יושב-ראש ועדת החוקה, שמודיע שהוא לא מעוניין שהצעות החוק האלה יידונו אצלו. אני חושב שלגבי ועדות הכספים וחוץ וביטחון זה היה מיותר אפילו לשאול אותם. אני גם מפנה את תשומת לבם של חברי הכנסת שההפניה של שני החוקים לוועדת הכנסת הייתה גם בהתאם להמלצה של הייעוץ המשפטי. אני פותח את הדיון. חבר הכנסת מולה, בבקשה. </w:t>
      </w:r>
    </w:p>
    <w:p w14:paraId="5CAD2343" w14:textId="77777777" w:rsidR="00E404F8" w:rsidRPr="00E404F8" w:rsidRDefault="00E404F8" w:rsidP="00E404F8">
      <w:pPr>
        <w:bidi/>
        <w:jc w:val="both"/>
        <w:rPr>
          <w:rFonts w:cs="David" w:hint="cs"/>
          <w:rtl/>
        </w:rPr>
      </w:pPr>
    </w:p>
    <w:p w14:paraId="792EB540" w14:textId="77777777" w:rsidR="00E404F8" w:rsidRPr="00E404F8" w:rsidRDefault="00E404F8" w:rsidP="00E404F8">
      <w:pPr>
        <w:bidi/>
        <w:jc w:val="both"/>
        <w:rPr>
          <w:rFonts w:cs="David" w:hint="cs"/>
          <w:u w:val="single"/>
          <w:rtl/>
        </w:rPr>
      </w:pPr>
      <w:r w:rsidRPr="00E404F8">
        <w:rPr>
          <w:rFonts w:cs="David" w:hint="cs"/>
          <w:u w:val="single"/>
          <w:rtl/>
        </w:rPr>
        <w:t>שלמה מולה:</w:t>
      </w:r>
    </w:p>
    <w:p w14:paraId="0FEC5861" w14:textId="77777777" w:rsidR="00E404F8" w:rsidRPr="00E404F8" w:rsidRDefault="00E404F8" w:rsidP="00E404F8">
      <w:pPr>
        <w:bidi/>
        <w:jc w:val="both"/>
        <w:rPr>
          <w:rFonts w:cs="David" w:hint="cs"/>
          <w:u w:val="single"/>
          <w:rtl/>
        </w:rPr>
      </w:pPr>
    </w:p>
    <w:p w14:paraId="79074C17" w14:textId="77777777" w:rsidR="00E404F8" w:rsidRPr="00E404F8" w:rsidRDefault="00E404F8" w:rsidP="00E404F8">
      <w:pPr>
        <w:bidi/>
        <w:jc w:val="both"/>
        <w:rPr>
          <w:rFonts w:cs="David" w:hint="cs"/>
          <w:rtl/>
        </w:rPr>
      </w:pPr>
      <w:r w:rsidRPr="00E404F8">
        <w:rPr>
          <w:rFonts w:cs="David" w:hint="cs"/>
          <w:rtl/>
        </w:rPr>
        <w:tab/>
        <w:t>אדוני היושב-ראש, קודם כול אני רוצה לדעת מה דחוף עכשיו, כשאנחנו באמצע המליאה, לקיים ישיבה?</w:t>
      </w:r>
    </w:p>
    <w:p w14:paraId="27FEF9CE" w14:textId="77777777" w:rsidR="00E404F8" w:rsidRPr="00E404F8" w:rsidRDefault="00E404F8" w:rsidP="00E404F8">
      <w:pPr>
        <w:bidi/>
        <w:jc w:val="both"/>
        <w:rPr>
          <w:rFonts w:cs="David" w:hint="cs"/>
          <w:rtl/>
        </w:rPr>
      </w:pPr>
    </w:p>
    <w:p w14:paraId="7BC21997" w14:textId="77777777" w:rsidR="00E404F8" w:rsidRPr="00E404F8" w:rsidRDefault="00E404F8" w:rsidP="00E404F8">
      <w:pPr>
        <w:bidi/>
        <w:jc w:val="both"/>
        <w:rPr>
          <w:rFonts w:cs="David" w:hint="cs"/>
          <w:u w:val="single"/>
          <w:rtl/>
        </w:rPr>
      </w:pPr>
      <w:r w:rsidRPr="00E404F8">
        <w:rPr>
          <w:rFonts w:cs="David" w:hint="cs"/>
          <w:u w:val="single"/>
          <w:rtl/>
        </w:rPr>
        <w:t>היו</w:t>
      </w:r>
      <w:r w:rsidRPr="00E404F8">
        <w:rPr>
          <w:rFonts w:cs="David"/>
          <w:u w:val="single"/>
          <w:rtl/>
        </w:rPr>
        <w:t>"</w:t>
      </w:r>
      <w:r w:rsidRPr="00E404F8">
        <w:rPr>
          <w:rFonts w:cs="David" w:hint="cs"/>
          <w:u w:val="single"/>
          <w:rtl/>
        </w:rPr>
        <w:t xml:space="preserve">ר זאב </w:t>
      </w:r>
      <w:proofErr w:type="spellStart"/>
      <w:r w:rsidRPr="00E404F8">
        <w:rPr>
          <w:rFonts w:cs="David" w:hint="cs"/>
          <w:u w:val="single"/>
          <w:rtl/>
        </w:rPr>
        <w:t>אלקין</w:t>
      </w:r>
      <w:proofErr w:type="spellEnd"/>
      <w:r w:rsidRPr="00E404F8">
        <w:rPr>
          <w:rFonts w:cs="David" w:hint="cs"/>
          <w:u w:val="single"/>
          <w:rtl/>
        </w:rPr>
        <w:t>:</w:t>
      </w:r>
    </w:p>
    <w:p w14:paraId="605CBA2D" w14:textId="77777777" w:rsidR="00E404F8" w:rsidRPr="00E404F8" w:rsidRDefault="00E404F8" w:rsidP="00E404F8">
      <w:pPr>
        <w:bidi/>
        <w:jc w:val="both"/>
        <w:rPr>
          <w:rFonts w:cs="David" w:hint="cs"/>
          <w:u w:val="single"/>
          <w:rtl/>
        </w:rPr>
      </w:pPr>
    </w:p>
    <w:p w14:paraId="605F4828" w14:textId="77777777" w:rsidR="00E404F8" w:rsidRPr="00E404F8" w:rsidRDefault="00E404F8" w:rsidP="00E404F8">
      <w:pPr>
        <w:bidi/>
        <w:ind w:firstLine="720"/>
        <w:jc w:val="both"/>
        <w:rPr>
          <w:rFonts w:cs="David" w:hint="cs"/>
          <w:rtl/>
        </w:rPr>
      </w:pPr>
      <w:r w:rsidRPr="00E404F8">
        <w:rPr>
          <w:rFonts w:cs="David" w:hint="cs"/>
          <w:rtl/>
        </w:rPr>
        <w:t xml:space="preserve">יש אישור של היושב-ראש לקיום הישיבה. </w:t>
      </w:r>
    </w:p>
    <w:p w14:paraId="42601161" w14:textId="77777777" w:rsidR="00E404F8" w:rsidRPr="00E404F8" w:rsidRDefault="00E404F8" w:rsidP="00E404F8">
      <w:pPr>
        <w:bidi/>
        <w:jc w:val="both"/>
        <w:rPr>
          <w:rFonts w:cs="David" w:hint="cs"/>
          <w:rtl/>
        </w:rPr>
      </w:pPr>
    </w:p>
    <w:p w14:paraId="7A8790D3" w14:textId="77777777" w:rsidR="00E404F8" w:rsidRPr="00E404F8" w:rsidRDefault="00E404F8" w:rsidP="00E404F8">
      <w:pPr>
        <w:bidi/>
        <w:jc w:val="both"/>
        <w:rPr>
          <w:rFonts w:cs="David" w:hint="cs"/>
          <w:u w:val="single"/>
          <w:rtl/>
        </w:rPr>
      </w:pPr>
      <w:r w:rsidRPr="00E404F8">
        <w:rPr>
          <w:rFonts w:cs="David" w:hint="cs"/>
          <w:u w:val="single"/>
          <w:rtl/>
        </w:rPr>
        <w:t>שלמה מולה:</w:t>
      </w:r>
    </w:p>
    <w:p w14:paraId="3DCBDFA5" w14:textId="77777777" w:rsidR="00E404F8" w:rsidRPr="00E404F8" w:rsidRDefault="00E404F8" w:rsidP="00E404F8">
      <w:pPr>
        <w:bidi/>
        <w:jc w:val="both"/>
        <w:rPr>
          <w:rFonts w:cs="David" w:hint="cs"/>
          <w:u w:val="single"/>
          <w:rtl/>
        </w:rPr>
      </w:pPr>
    </w:p>
    <w:p w14:paraId="514F937C" w14:textId="77777777" w:rsidR="00E404F8" w:rsidRPr="00E404F8" w:rsidRDefault="00E404F8" w:rsidP="00E404F8">
      <w:pPr>
        <w:bidi/>
        <w:ind w:firstLine="720"/>
        <w:jc w:val="both"/>
        <w:rPr>
          <w:rFonts w:cs="David" w:hint="cs"/>
          <w:rtl/>
        </w:rPr>
      </w:pPr>
      <w:r w:rsidRPr="00E404F8">
        <w:rPr>
          <w:rFonts w:cs="David" w:hint="cs"/>
          <w:rtl/>
        </w:rPr>
        <w:t xml:space="preserve">אני חושב שזה לא מכבד אותנו. אם אתם רוצים לקבוע, תקבעו למחר ב-8:00 בבוקר. </w:t>
      </w:r>
    </w:p>
    <w:p w14:paraId="74D9CE04" w14:textId="77777777" w:rsidR="00E404F8" w:rsidRPr="00E404F8" w:rsidRDefault="00E404F8" w:rsidP="00E404F8">
      <w:pPr>
        <w:bidi/>
        <w:ind w:firstLine="720"/>
        <w:jc w:val="both"/>
        <w:rPr>
          <w:rFonts w:cs="David" w:hint="cs"/>
          <w:rtl/>
        </w:rPr>
      </w:pPr>
    </w:p>
    <w:p w14:paraId="62C164B7" w14:textId="77777777" w:rsidR="00E404F8" w:rsidRPr="00E404F8" w:rsidRDefault="00E404F8" w:rsidP="00E404F8">
      <w:pPr>
        <w:bidi/>
        <w:ind w:firstLine="720"/>
        <w:jc w:val="both"/>
        <w:rPr>
          <w:rFonts w:cs="David" w:hint="cs"/>
          <w:rtl/>
        </w:rPr>
      </w:pPr>
      <w:r w:rsidRPr="00E404F8">
        <w:rPr>
          <w:rFonts w:cs="David" w:hint="cs"/>
          <w:rtl/>
        </w:rPr>
        <w:t>קריאה</w:t>
      </w:r>
    </w:p>
    <w:p w14:paraId="3041A4A9" w14:textId="77777777" w:rsidR="00E404F8" w:rsidRPr="00E404F8" w:rsidRDefault="00E404F8" w:rsidP="00E404F8">
      <w:pPr>
        <w:bidi/>
        <w:ind w:firstLine="720"/>
        <w:jc w:val="both"/>
        <w:rPr>
          <w:rFonts w:cs="David" w:hint="cs"/>
          <w:rtl/>
        </w:rPr>
      </w:pPr>
    </w:p>
    <w:p w14:paraId="6156BB9D" w14:textId="77777777" w:rsidR="00E404F8" w:rsidRPr="00E404F8" w:rsidRDefault="00E404F8" w:rsidP="00E404F8">
      <w:pPr>
        <w:bidi/>
        <w:ind w:firstLine="720"/>
        <w:jc w:val="both"/>
        <w:rPr>
          <w:rFonts w:cs="David" w:hint="cs"/>
          <w:rtl/>
        </w:rPr>
      </w:pPr>
      <w:r w:rsidRPr="00E404F8">
        <w:rPr>
          <w:rFonts w:cs="David" w:hint="cs"/>
          <w:rtl/>
        </w:rPr>
        <w:t>מה שעשיתם היום במליאה מכבד אותנו? זה הדדי, מה אתה מצפה?</w:t>
      </w:r>
    </w:p>
    <w:p w14:paraId="5768562B" w14:textId="77777777" w:rsidR="00E404F8" w:rsidRPr="00E404F8" w:rsidRDefault="00E404F8" w:rsidP="00E404F8">
      <w:pPr>
        <w:bidi/>
        <w:ind w:firstLine="720"/>
        <w:jc w:val="both"/>
        <w:rPr>
          <w:rFonts w:cs="David" w:hint="cs"/>
          <w:rtl/>
        </w:rPr>
      </w:pPr>
    </w:p>
    <w:p w14:paraId="58BE8B2F" w14:textId="77777777" w:rsidR="00E404F8" w:rsidRPr="00E404F8" w:rsidRDefault="00E404F8" w:rsidP="00E404F8">
      <w:pPr>
        <w:bidi/>
        <w:jc w:val="both"/>
        <w:rPr>
          <w:rFonts w:cs="David" w:hint="cs"/>
          <w:u w:val="single"/>
          <w:rtl/>
        </w:rPr>
      </w:pPr>
      <w:r w:rsidRPr="00E404F8">
        <w:rPr>
          <w:rFonts w:cs="David" w:hint="cs"/>
          <w:u w:val="single"/>
          <w:rtl/>
        </w:rPr>
        <w:t>שלמה מולה:</w:t>
      </w:r>
    </w:p>
    <w:p w14:paraId="20EE6291" w14:textId="77777777" w:rsidR="00E404F8" w:rsidRPr="00E404F8" w:rsidRDefault="00E404F8" w:rsidP="00E404F8">
      <w:pPr>
        <w:bidi/>
        <w:ind w:firstLine="720"/>
        <w:jc w:val="both"/>
        <w:rPr>
          <w:rFonts w:cs="David" w:hint="cs"/>
          <w:rtl/>
        </w:rPr>
      </w:pPr>
    </w:p>
    <w:p w14:paraId="74481C01" w14:textId="77777777" w:rsidR="00E404F8" w:rsidRPr="00E404F8" w:rsidRDefault="00E404F8" w:rsidP="00E404F8">
      <w:pPr>
        <w:bidi/>
        <w:ind w:firstLine="720"/>
        <w:jc w:val="both"/>
        <w:rPr>
          <w:rFonts w:cs="David" w:hint="cs"/>
          <w:rtl/>
        </w:rPr>
      </w:pPr>
      <w:r w:rsidRPr="00E404F8">
        <w:rPr>
          <w:rFonts w:cs="David" w:hint="cs"/>
          <w:rtl/>
        </w:rPr>
        <w:t xml:space="preserve">כאשר מדברים על חוקים חשובים, משמעותיים, גם כאשר יושב-ראש ועדה מסוימת אומר שלא רוצה שהדיון יהיה אצלו, אם יש לו גישה קונסטיטוציונית אני חושב שכן היה ראוי ורצוי שזה יידון בוועדת החוקה כי יש לזה השלכות רוחב בגישה שלנו, בתפיסה שלנו. החוקתיות של העניין צריכה להיות נידונה עם כל הגופים הרלוונטיים, שיש להם התמצאות חוקתית. מעבר לכל ההתרעמות סביב החוק הזה, של שינוי כללי משחק תוך כדי, אני חושב שאתם ירדתם - - - </w:t>
      </w:r>
    </w:p>
    <w:p w14:paraId="0D674F92" w14:textId="77777777" w:rsidR="00E404F8" w:rsidRPr="00E404F8" w:rsidRDefault="00E404F8" w:rsidP="00E404F8">
      <w:pPr>
        <w:bidi/>
        <w:jc w:val="both"/>
        <w:rPr>
          <w:rFonts w:cs="David" w:hint="cs"/>
          <w:rtl/>
        </w:rPr>
      </w:pPr>
    </w:p>
    <w:p w14:paraId="4F645B98" w14:textId="77777777" w:rsidR="00E404F8" w:rsidRPr="00E404F8" w:rsidRDefault="00E404F8" w:rsidP="00E404F8">
      <w:pPr>
        <w:bidi/>
        <w:jc w:val="both"/>
        <w:rPr>
          <w:rFonts w:cs="David" w:hint="cs"/>
          <w:rtl/>
        </w:rPr>
      </w:pPr>
      <w:r w:rsidRPr="00E404F8">
        <w:rPr>
          <w:rFonts w:cs="David" w:hint="cs"/>
          <w:rtl/>
        </w:rPr>
        <w:t>קריאות:</w:t>
      </w:r>
    </w:p>
    <w:p w14:paraId="581AC1F7" w14:textId="77777777" w:rsidR="00E404F8" w:rsidRPr="00E404F8" w:rsidRDefault="00E404F8" w:rsidP="00E404F8">
      <w:pPr>
        <w:bidi/>
        <w:jc w:val="both"/>
        <w:rPr>
          <w:rFonts w:cs="David" w:hint="cs"/>
          <w:rtl/>
        </w:rPr>
      </w:pPr>
    </w:p>
    <w:p w14:paraId="15900237" w14:textId="77777777" w:rsidR="00E404F8" w:rsidRPr="00E404F8" w:rsidRDefault="00E404F8" w:rsidP="00E404F8">
      <w:pPr>
        <w:numPr>
          <w:ilvl w:val="0"/>
          <w:numId w:val="1"/>
        </w:numPr>
        <w:autoSpaceDE w:val="0"/>
        <w:autoSpaceDN w:val="0"/>
        <w:bidi/>
        <w:jc w:val="both"/>
        <w:rPr>
          <w:rFonts w:cs="David" w:hint="cs"/>
          <w:rtl/>
        </w:rPr>
      </w:pPr>
      <w:r w:rsidRPr="00E404F8">
        <w:rPr>
          <w:rFonts w:cs="David" w:hint="cs"/>
          <w:rtl/>
        </w:rPr>
        <w:t xml:space="preserve">- - </w:t>
      </w:r>
    </w:p>
    <w:p w14:paraId="50B1B785" w14:textId="77777777" w:rsidR="00E404F8" w:rsidRPr="00E404F8" w:rsidRDefault="00E404F8" w:rsidP="00E404F8">
      <w:pPr>
        <w:bidi/>
        <w:jc w:val="both"/>
        <w:rPr>
          <w:rFonts w:cs="David" w:hint="cs"/>
          <w:rtl/>
        </w:rPr>
      </w:pPr>
    </w:p>
    <w:p w14:paraId="4CDA445B"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6C7D2522" w14:textId="77777777" w:rsidR="00E404F8" w:rsidRPr="00E404F8" w:rsidRDefault="00E404F8" w:rsidP="00E404F8">
      <w:pPr>
        <w:bidi/>
        <w:jc w:val="both"/>
        <w:rPr>
          <w:rFonts w:cs="David" w:hint="cs"/>
          <w:rtl/>
        </w:rPr>
      </w:pPr>
    </w:p>
    <w:p w14:paraId="18066D89" w14:textId="77777777" w:rsidR="00E404F8" w:rsidRPr="00E404F8" w:rsidRDefault="00E404F8" w:rsidP="00E404F8">
      <w:pPr>
        <w:bidi/>
        <w:jc w:val="both"/>
        <w:rPr>
          <w:rFonts w:cs="David" w:hint="cs"/>
          <w:rtl/>
        </w:rPr>
      </w:pPr>
      <w:r w:rsidRPr="00E404F8">
        <w:rPr>
          <w:rFonts w:cs="David" w:hint="cs"/>
          <w:rtl/>
        </w:rPr>
        <w:tab/>
        <w:t xml:space="preserve">אני מבקש לא להפריע לחבר הכנסת מולה. </w:t>
      </w:r>
    </w:p>
    <w:p w14:paraId="49A4CEB3" w14:textId="77777777" w:rsidR="00E404F8" w:rsidRPr="00E404F8" w:rsidRDefault="00E404F8" w:rsidP="00E404F8">
      <w:pPr>
        <w:bidi/>
        <w:jc w:val="both"/>
        <w:rPr>
          <w:rFonts w:cs="David" w:hint="cs"/>
          <w:rtl/>
        </w:rPr>
      </w:pPr>
    </w:p>
    <w:p w14:paraId="529A9021"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0E98196F" w14:textId="77777777" w:rsidR="00E404F8" w:rsidRPr="00E404F8" w:rsidRDefault="00E404F8" w:rsidP="00E404F8">
      <w:pPr>
        <w:bidi/>
        <w:jc w:val="both"/>
        <w:rPr>
          <w:rFonts w:cs="David" w:hint="cs"/>
          <w:u w:val="single"/>
          <w:rtl/>
        </w:rPr>
      </w:pPr>
    </w:p>
    <w:p w14:paraId="7C1469D3" w14:textId="77777777" w:rsidR="00E404F8" w:rsidRPr="00E404F8" w:rsidRDefault="00E404F8" w:rsidP="00E404F8">
      <w:pPr>
        <w:bidi/>
        <w:ind w:firstLine="720"/>
        <w:jc w:val="both"/>
        <w:rPr>
          <w:rFonts w:cs="David" w:hint="cs"/>
          <w:rtl/>
        </w:rPr>
      </w:pPr>
      <w:r w:rsidRPr="00E404F8">
        <w:rPr>
          <w:rFonts w:cs="David" w:hint="cs"/>
          <w:rtl/>
        </w:rPr>
        <w:t xml:space="preserve">לא שאלתי איפה המסכות. </w:t>
      </w:r>
    </w:p>
    <w:p w14:paraId="362CADD4" w14:textId="77777777" w:rsidR="00E404F8" w:rsidRPr="00E404F8" w:rsidRDefault="00E404F8" w:rsidP="00E404F8">
      <w:pPr>
        <w:bidi/>
        <w:jc w:val="both"/>
        <w:rPr>
          <w:rFonts w:cs="David" w:hint="cs"/>
          <w:rtl/>
        </w:rPr>
      </w:pPr>
    </w:p>
    <w:p w14:paraId="6B156053" w14:textId="77777777" w:rsidR="00E404F8" w:rsidRPr="00E404F8" w:rsidRDefault="00E404F8" w:rsidP="00E404F8">
      <w:pPr>
        <w:pStyle w:val="Heading5"/>
        <w:jc w:val="left"/>
        <w:rPr>
          <w:rFonts w:hint="cs"/>
          <w:sz w:val="24"/>
          <w:rtl/>
        </w:rPr>
      </w:pPr>
      <w:r w:rsidRPr="00E404F8">
        <w:rPr>
          <w:rFonts w:hint="cs"/>
          <w:sz w:val="24"/>
          <w:u w:val="single"/>
          <w:rtl/>
        </w:rPr>
        <w:t>יואל חסון:</w:t>
      </w:r>
    </w:p>
    <w:p w14:paraId="2E1D46D7" w14:textId="77777777" w:rsidR="00E404F8" w:rsidRPr="00E404F8" w:rsidRDefault="00E404F8" w:rsidP="00E404F8">
      <w:pPr>
        <w:pStyle w:val="Heading5"/>
        <w:jc w:val="left"/>
        <w:rPr>
          <w:rFonts w:hint="cs"/>
          <w:sz w:val="24"/>
          <w:rtl/>
        </w:rPr>
      </w:pPr>
    </w:p>
    <w:p w14:paraId="34337528" w14:textId="77777777" w:rsidR="00E404F8" w:rsidRPr="00E404F8" w:rsidRDefault="00E404F8" w:rsidP="00E404F8">
      <w:pPr>
        <w:bidi/>
        <w:jc w:val="both"/>
        <w:rPr>
          <w:rFonts w:cs="David" w:hint="cs"/>
          <w:rtl/>
        </w:rPr>
      </w:pPr>
      <w:r w:rsidRPr="00E404F8">
        <w:rPr>
          <w:rFonts w:cs="David" w:hint="cs"/>
          <w:rtl/>
        </w:rPr>
        <w:tab/>
        <w:t xml:space="preserve"> אדוני היושב ראש, אפשר להירשם לרשות דיבור?</w:t>
      </w:r>
    </w:p>
    <w:p w14:paraId="35224B36" w14:textId="77777777" w:rsidR="00E404F8" w:rsidRPr="00E404F8" w:rsidRDefault="00E404F8" w:rsidP="00E404F8">
      <w:pPr>
        <w:bidi/>
        <w:jc w:val="both"/>
        <w:rPr>
          <w:rFonts w:cs="David" w:hint="cs"/>
          <w:rtl/>
        </w:rPr>
      </w:pPr>
    </w:p>
    <w:p w14:paraId="7FAC1B9F"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08ACAE22" w14:textId="77777777" w:rsidR="00E404F8" w:rsidRPr="00E404F8" w:rsidRDefault="00E404F8" w:rsidP="00E404F8">
      <w:pPr>
        <w:bidi/>
        <w:jc w:val="both"/>
        <w:rPr>
          <w:rFonts w:cs="David" w:hint="cs"/>
          <w:rtl/>
        </w:rPr>
      </w:pPr>
    </w:p>
    <w:p w14:paraId="63A0FC22" w14:textId="77777777" w:rsidR="00E404F8" w:rsidRPr="00E404F8" w:rsidRDefault="00E404F8" w:rsidP="00E404F8">
      <w:pPr>
        <w:bidi/>
        <w:jc w:val="both"/>
        <w:rPr>
          <w:rFonts w:cs="David" w:hint="cs"/>
          <w:rtl/>
        </w:rPr>
      </w:pPr>
      <w:r w:rsidRPr="00E404F8">
        <w:rPr>
          <w:rFonts w:cs="David" w:hint="cs"/>
          <w:rtl/>
        </w:rPr>
        <w:tab/>
        <w:t xml:space="preserve">כבר נעלתי את רשימת הדוברים. </w:t>
      </w:r>
    </w:p>
    <w:p w14:paraId="31F57D84" w14:textId="77777777" w:rsidR="00E404F8" w:rsidRPr="00E404F8" w:rsidRDefault="00E404F8" w:rsidP="00E404F8">
      <w:pPr>
        <w:bidi/>
        <w:jc w:val="both"/>
        <w:rPr>
          <w:rFonts w:cs="David" w:hint="cs"/>
          <w:rtl/>
        </w:rPr>
      </w:pPr>
    </w:p>
    <w:p w14:paraId="31DD10A3" w14:textId="77777777" w:rsidR="00E404F8" w:rsidRPr="00E404F8" w:rsidRDefault="00E404F8" w:rsidP="00E404F8">
      <w:pPr>
        <w:bidi/>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08D41556" w14:textId="77777777" w:rsidR="00E404F8" w:rsidRPr="00E404F8" w:rsidRDefault="00E404F8" w:rsidP="00E404F8">
      <w:pPr>
        <w:bidi/>
        <w:jc w:val="both"/>
        <w:rPr>
          <w:rFonts w:cs="David" w:hint="cs"/>
          <w:rtl/>
        </w:rPr>
      </w:pPr>
    </w:p>
    <w:p w14:paraId="4B4328BB" w14:textId="77777777" w:rsidR="00E404F8" w:rsidRPr="00E404F8" w:rsidRDefault="00E404F8" w:rsidP="00E404F8">
      <w:pPr>
        <w:bidi/>
        <w:ind w:firstLine="720"/>
        <w:jc w:val="both"/>
        <w:rPr>
          <w:rFonts w:cs="David" w:hint="cs"/>
          <w:rtl/>
        </w:rPr>
      </w:pPr>
      <w:r w:rsidRPr="00E404F8">
        <w:rPr>
          <w:rFonts w:cs="David" w:hint="cs"/>
          <w:rtl/>
        </w:rPr>
        <w:t>גם עושים את זה ב-9:00 בלילה וגם מי שבא לא יכול לדבר? אולי בכלל אפשר לנעול את הכנסת?</w:t>
      </w:r>
    </w:p>
    <w:p w14:paraId="6A7E7961" w14:textId="77777777" w:rsidR="00E404F8" w:rsidRPr="00E404F8" w:rsidRDefault="00E404F8" w:rsidP="00E404F8">
      <w:pPr>
        <w:bidi/>
        <w:ind w:firstLine="720"/>
        <w:jc w:val="both"/>
        <w:rPr>
          <w:rFonts w:cs="David" w:hint="cs"/>
          <w:rtl/>
        </w:rPr>
      </w:pPr>
    </w:p>
    <w:p w14:paraId="11036A37"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4B0E69A4" w14:textId="77777777" w:rsidR="00E404F8" w:rsidRPr="00E404F8" w:rsidRDefault="00E404F8" w:rsidP="00E404F8">
      <w:pPr>
        <w:bidi/>
        <w:ind w:firstLine="720"/>
        <w:jc w:val="both"/>
        <w:rPr>
          <w:rFonts w:cs="David" w:hint="cs"/>
          <w:rtl/>
        </w:rPr>
      </w:pPr>
    </w:p>
    <w:p w14:paraId="02F7921F" w14:textId="77777777" w:rsidR="00E404F8" w:rsidRPr="00E404F8" w:rsidRDefault="00E404F8" w:rsidP="00E404F8">
      <w:pPr>
        <w:bidi/>
        <w:ind w:firstLine="720"/>
        <w:jc w:val="both"/>
        <w:rPr>
          <w:rFonts w:cs="David" w:hint="cs"/>
          <w:rtl/>
        </w:rPr>
      </w:pPr>
      <w:r w:rsidRPr="00E404F8">
        <w:rPr>
          <w:rFonts w:cs="David" w:hint="cs"/>
          <w:rtl/>
        </w:rPr>
        <w:t xml:space="preserve">נעלתי את רשימת הדוברים, אבל אאפשר לדבר. </w:t>
      </w:r>
    </w:p>
    <w:p w14:paraId="6EAD650F" w14:textId="77777777" w:rsidR="00E404F8" w:rsidRPr="00E404F8" w:rsidRDefault="00E404F8" w:rsidP="00E404F8">
      <w:pPr>
        <w:bidi/>
        <w:jc w:val="both"/>
        <w:rPr>
          <w:rFonts w:cs="David" w:hint="cs"/>
          <w:rtl/>
        </w:rPr>
      </w:pPr>
    </w:p>
    <w:p w14:paraId="0D0ADA54" w14:textId="77777777" w:rsidR="00E404F8" w:rsidRPr="00E404F8" w:rsidRDefault="00E404F8" w:rsidP="00E404F8">
      <w:pPr>
        <w:bidi/>
        <w:jc w:val="both"/>
        <w:rPr>
          <w:rFonts w:cs="David" w:hint="cs"/>
          <w:u w:val="single"/>
          <w:rtl/>
        </w:rPr>
      </w:pPr>
      <w:r w:rsidRPr="00E404F8">
        <w:rPr>
          <w:rFonts w:cs="David" w:hint="cs"/>
          <w:u w:val="single"/>
          <w:rtl/>
        </w:rPr>
        <w:t>יואל חסון:</w:t>
      </w:r>
    </w:p>
    <w:p w14:paraId="746685E1" w14:textId="77777777" w:rsidR="00E404F8" w:rsidRPr="00E404F8" w:rsidRDefault="00E404F8" w:rsidP="00E404F8">
      <w:pPr>
        <w:bidi/>
        <w:jc w:val="both"/>
        <w:rPr>
          <w:rFonts w:cs="David" w:hint="cs"/>
          <w:u w:val="single"/>
          <w:rtl/>
        </w:rPr>
      </w:pPr>
    </w:p>
    <w:p w14:paraId="1C2AFFE0" w14:textId="77777777" w:rsidR="00E404F8" w:rsidRPr="00E404F8" w:rsidRDefault="00E404F8" w:rsidP="00E404F8">
      <w:pPr>
        <w:bidi/>
        <w:ind w:firstLine="720"/>
        <w:jc w:val="both"/>
        <w:rPr>
          <w:rFonts w:cs="David" w:hint="cs"/>
          <w:rtl/>
        </w:rPr>
      </w:pPr>
      <w:r w:rsidRPr="00E404F8">
        <w:rPr>
          <w:rFonts w:cs="David" w:hint="cs"/>
          <w:rtl/>
        </w:rPr>
        <w:t>אפשר להירשם? מותר לי, אדוני, לדבר בפרלמנט שלנו?</w:t>
      </w:r>
    </w:p>
    <w:p w14:paraId="38A70706" w14:textId="77777777" w:rsidR="00E404F8" w:rsidRPr="00E404F8" w:rsidRDefault="00E404F8" w:rsidP="00E404F8">
      <w:pPr>
        <w:bidi/>
        <w:ind w:firstLine="720"/>
        <w:jc w:val="both"/>
        <w:rPr>
          <w:rFonts w:cs="David" w:hint="cs"/>
          <w:rtl/>
        </w:rPr>
      </w:pPr>
    </w:p>
    <w:p w14:paraId="7AC53210"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7A1E9B8D" w14:textId="77777777" w:rsidR="00E404F8" w:rsidRPr="00E404F8" w:rsidRDefault="00E404F8" w:rsidP="00E404F8">
      <w:pPr>
        <w:bidi/>
        <w:ind w:firstLine="720"/>
        <w:jc w:val="both"/>
        <w:rPr>
          <w:rFonts w:cs="David" w:hint="cs"/>
          <w:rtl/>
        </w:rPr>
      </w:pPr>
    </w:p>
    <w:p w14:paraId="0342674A" w14:textId="77777777" w:rsidR="00E404F8" w:rsidRPr="00E404F8" w:rsidRDefault="00E404F8" w:rsidP="00E404F8">
      <w:pPr>
        <w:bidi/>
        <w:ind w:firstLine="720"/>
        <w:jc w:val="both"/>
        <w:rPr>
          <w:rFonts w:cs="David" w:hint="cs"/>
          <w:rtl/>
        </w:rPr>
      </w:pPr>
      <w:r w:rsidRPr="00E404F8">
        <w:rPr>
          <w:rFonts w:cs="David" w:hint="cs"/>
          <w:rtl/>
        </w:rPr>
        <w:t xml:space="preserve">מותר. עדיף להגיע בזמן. </w:t>
      </w:r>
    </w:p>
    <w:p w14:paraId="25812720" w14:textId="77777777" w:rsidR="00E404F8" w:rsidRPr="00E404F8" w:rsidRDefault="00E404F8" w:rsidP="00E404F8">
      <w:pPr>
        <w:bidi/>
        <w:jc w:val="both"/>
        <w:rPr>
          <w:rFonts w:cs="David" w:hint="cs"/>
          <w:rtl/>
        </w:rPr>
      </w:pPr>
    </w:p>
    <w:p w14:paraId="66C6B4AA" w14:textId="77777777" w:rsidR="00E404F8" w:rsidRPr="00E404F8" w:rsidRDefault="00E404F8" w:rsidP="00E404F8">
      <w:pPr>
        <w:bidi/>
        <w:jc w:val="both"/>
        <w:rPr>
          <w:rFonts w:cs="David" w:hint="cs"/>
          <w:u w:val="single"/>
          <w:rtl/>
        </w:rPr>
      </w:pPr>
      <w:r w:rsidRPr="00E404F8">
        <w:rPr>
          <w:rFonts w:cs="David" w:hint="cs"/>
          <w:u w:val="single"/>
          <w:rtl/>
        </w:rPr>
        <w:t>אלכס מילר:</w:t>
      </w:r>
    </w:p>
    <w:p w14:paraId="700DDDE2" w14:textId="77777777" w:rsidR="00E404F8" w:rsidRPr="00E404F8" w:rsidRDefault="00E404F8" w:rsidP="00E404F8">
      <w:pPr>
        <w:bidi/>
        <w:jc w:val="both"/>
        <w:rPr>
          <w:rFonts w:cs="David" w:hint="cs"/>
          <w:u w:val="single"/>
          <w:rtl/>
        </w:rPr>
      </w:pPr>
    </w:p>
    <w:p w14:paraId="5F06182B" w14:textId="77777777" w:rsidR="00E404F8" w:rsidRPr="00E404F8" w:rsidRDefault="00E404F8" w:rsidP="00E404F8">
      <w:pPr>
        <w:bidi/>
        <w:ind w:firstLine="720"/>
        <w:jc w:val="both"/>
        <w:rPr>
          <w:rFonts w:cs="David" w:hint="cs"/>
          <w:rtl/>
        </w:rPr>
      </w:pPr>
      <w:r w:rsidRPr="00E404F8">
        <w:rPr>
          <w:rFonts w:cs="David" w:hint="cs"/>
          <w:rtl/>
        </w:rPr>
        <w:t xml:space="preserve">שים מסכה. </w:t>
      </w:r>
    </w:p>
    <w:p w14:paraId="07DA0736" w14:textId="77777777" w:rsidR="00E404F8" w:rsidRPr="00E404F8" w:rsidRDefault="00E404F8" w:rsidP="00E404F8">
      <w:pPr>
        <w:bidi/>
        <w:jc w:val="both"/>
        <w:rPr>
          <w:rFonts w:cs="David" w:hint="cs"/>
          <w:rtl/>
        </w:rPr>
      </w:pPr>
    </w:p>
    <w:p w14:paraId="52535112" w14:textId="77777777" w:rsidR="00E404F8" w:rsidRPr="00E404F8" w:rsidRDefault="00E404F8" w:rsidP="00E404F8">
      <w:pPr>
        <w:bidi/>
        <w:jc w:val="both"/>
        <w:rPr>
          <w:rFonts w:cs="David" w:hint="cs"/>
          <w:u w:val="single"/>
          <w:rtl/>
        </w:rPr>
      </w:pPr>
      <w:r w:rsidRPr="00E404F8">
        <w:rPr>
          <w:rFonts w:cs="David" w:hint="cs"/>
          <w:u w:val="single"/>
          <w:rtl/>
        </w:rPr>
        <w:t>שלמה מולה:</w:t>
      </w:r>
    </w:p>
    <w:p w14:paraId="615A110E" w14:textId="77777777" w:rsidR="00E404F8" w:rsidRPr="00E404F8" w:rsidRDefault="00E404F8" w:rsidP="00E404F8">
      <w:pPr>
        <w:bidi/>
        <w:jc w:val="both"/>
        <w:rPr>
          <w:rFonts w:cs="David" w:hint="cs"/>
          <w:u w:val="single"/>
          <w:rtl/>
        </w:rPr>
      </w:pPr>
    </w:p>
    <w:p w14:paraId="574D270B" w14:textId="77777777" w:rsidR="00E404F8" w:rsidRPr="00E404F8" w:rsidRDefault="00E404F8" w:rsidP="00E404F8">
      <w:pPr>
        <w:bidi/>
        <w:ind w:firstLine="720"/>
        <w:jc w:val="both"/>
        <w:rPr>
          <w:rFonts w:cs="David" w:hint="cs"/>
          <w:rtl/>
        </w:rPr>
      </w:pPr>
      <w:r w:rsidRPr="00E404F8">
        <w:rPr>
          <w:rFonts w:cs="David" w:hint="cs"/>
          <w:rtl/>
        </w:rPr>
        <w:t xml:space="preserve">בסופו של דבר מי שינצל את החוק זה כנראה יהיה </w:t>
      </w:r>
      <w:proofErr w:type="spellStart"/>
      <w:r w:rsidRPr="00E404F8">
        <w:rPr>
          <w:rFonts w:cs="David" w:hint="cs"/>
          <w:rtl/>
        </w:rPr>
        <w:t>חוטובלי</w:t>
      </w:r>
      <w:proofErr w:type="spellEnd"/>
      <w:r w:rsidRPr="00E404F8">
        <w:rPr>
          <w:rFonts w:cs="David" w:hint="cs"/>
          <w:rtl/>
        </w:rPr>
        <w:t xml:space="preserve"> עם כל החברים שלה, אבל אני חושב שזה לא נכון לחוקק חוק - - - </w:t>
      </w:r>
    </w:p>
    <w:p w14:paraId="45DFAC7C" w14:textId="77777777" w:rsidR="00E404F8" w:rsidRPr="00E404F8" w:rsidRDefault="00E404F8" w:rsidP="00E404F8">
      <w:pPr>
        <w:bidi/>
        <w:jc w:val="both"/>
        <w:rPr>
          <w:rFonts w:cs="David" w:hint="cs"/>
          <w:rtl/>
        </w:rPr>
      </w:pPr>
    </w:p>
    <w:p w14:paraId="30E8E292" w14:textId="77777777" w:rsidR="00E404F8" w:rsidRPr="00E404F8" w:rsidRDefault="00E404F8" w:rsidP="00E404F8">
      <w:pPr>
        <w:bidi/>
        <w:jc w:val="both"/>
        <w:rPr>
          <w:rFonts w:cs="David" w:hint="cs"/>
          <w:rtl/>
        </w:rPr>
      </w:pPr>
      <w:r w:rsidRPr="00E404F8">
        <w:rPr>
          <w:rFonts w:cs="David" w:hint="cs"/>
          <w:u w:val="single"/>
          <w:rtl/>
        </w:rPr>
        <w:t>אברהם מיכאלי:</w:t>
      </w:r>
    </w:p>
    <w:p w14:paraId="7148C67D" w14:textId="77777777" w:rsidR="00E404F8" w:rsidRPr="00E404F8" w:rsidRDefault="00E404F8" w:rsidP="00E404F8">
      <w:pPr>
        <w:bidi/>
        <w:jc w:val="both"/>
        <w:rPr>
          <w:rFonts w:cs="David" w:hint="cs"/>
          <w:rtl/>
        </w:rPr>
      </w:pPr>
    </w:p>
    <w:p w14:paraId="0FF3A63E" w14:textId="77777777" w:rsidR="00E404F8" w:rsidRPr="00E404F8" w:rsidRDefault="00E404F8" w:rsidP="00E404F8">
      <w:pPr>
        <w:bidi/>
        <w:jc w:val="both"/>
        <w:rPr>
          <w:rFonts w:cs="David" w:hint="cs"/>
          <w:rtl/>
        </w:rPr>
      </w:pPr>
      <w:r w:rsidRPr="00E404F8">
        <w:rPr>
          <w:rFonts w:cs="David" w:hint="cs"/>
          <w:rtl/>
        </w:rPr>
        <w:tab/>
        <w:t xml:space="preserve">לא שמענו טוב מה אמרת. </w:t>
      </w:r>
    </w:p>
    <w:p w14:paraId="113D63AE" w14:textId="77777777" w:rsidR="00E404F8" w:rsidRPr="00E404F8" w:rsidRDefault="00E404F8" w:rsidP="00E404F8">
      <w:pPr>
        <w:bidi/>
        <w:jc w:val="both"/>
        <w:rPr>
          <w:rFonts w:cs="David" w:hint="cs"/>
          <w:rtl/>
        </w:rPr>
      </w:pPr>
    </w:p>
    <w:p w14:paraId="7B25C4CD" w14:textId="77777777" w:rsidR="00E404F8" w:rsidRPr="00E404F8" w:rsidRDefault="00E404F8" w:rsidP="00E404F8">
      <w:pPr>
        <w:bidi/>
        <w:jc w:val="both"/>
        <w:rPr>
          <w:rFonts w:cs="David" w:hint="cs"/>
          <w:u w:val="single"/>
          <w:rtl/>
        </w:rPr>
      </w:pPr>
      <w:r w:rsidRPr="00E404F8">
        <w:rPr>
          <w:rFonts w:cs="David" w:hint="cs"/>
          <w:u w:val="single"/>
          <w:rtl/>
        </w:rPr>
        <w:t>יואל חסון:</w:t>
      </w:r>
    </w:p>
    <w:p w14:paraId="72FBEE52" w14:textId="77777777" w:rsidR="00E404F8" w:rsidRPr="00E404F8" w:rsidRDefault="00E404F8" w:rsidP="00E404F8">
      <w:pPr>
        <w:bidi/>
        <w:jc w:val="both"/>
        <w:rPr>
          <w:rFonts w:cs="David" w:hint="cs"/>
          <w:u w:val="single"/>
          <w:rtl/>
        </w:rPr>
      </w:pPr>
    </w:p>
    <w:p w14:paraId="45F2B7C0" w14:textId="77777777" w:rsidR="00E404F8" w:rsidRPr="00E404F8" w:rsidRDefault="00E404F8" w:rsidP="00E404F8">
      <w:pPr>
        <w:bidi/>
        <w:ind w:firstLine="720"/>
        <w:jc w:val="both"/>
        <w:rPr>
          <w:rFonts w:cs="David" w:hint="cs"/>
          <w:rtl/>
        </w:rPr>
      </w:pPr>
      <w:r w:rsidRPr="00E404F8">
        <w:rPr>
          <w:rFonts w:cs="David" w:hint="cs"/>
          <w:rtl/>
        </w:rPr>
        <w:t xml:space="preserve">זה בסדר, זה יפנה לכם מקום בפריימריס. השיטה שלכם מאוד קשה. </w:t>
      </w:r>
    </w:p>
    <w:p w14:paraId="0B801340" w14:textId="77777777" w:rsidR="00E404F8" w:rsidRPr="00E404F8" w:rsidRDefault="00E404F8" w:rsidP="00E404F8">
      <w:pPr>
        <w:bidi/>
        <w:jc w:val="both"/>
        <w:rPr>
          <w:rFonts w:cs="David" w:hint="cs"/>
          <w:rtl/>
        </w:rPr>
      </w:pPr>
    </w:p>
    <w:p w14:paraId="4B6F3133"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03BF5F27" w14:textId="77777777" w:rsidR="00E404F8" w:rsidRPr="00E404F8" w:rsidRDefault="00E404F8" w:rsidP="00E404F8">
      <w:pPr>
        <w:bidi/>
        <w:jc w:val="both"/>
        <w:rPr>
          <w:rFonts w:cs="David" w:hint="cs"/>
          <w:rtl/>
        </w:rPr>
      </w:pPr>
    </w:p>
    <w:p w14:paraId="5FB204AD" w14:textId="77777777" w:rsidR="00E404F8" w:rsidRPr="00E404F8" w:rsidRDefault="00E404F8" w:rsidP="00E404F8">
      <w:pPr>
        <w:bidi/>
        <w:jc w:val="both"/>
        <w:rPr>
          <w:rFonts w:cs="David" w:hint="cs"/>
          <w:rtl/>
        </w:rPr>
      </w:pPr>
      <w:r w:rsidRPr="00E404F8">
        <w:rPr>
          <w:rFonts w:cs="David" w:hint="cs"/>
          <w:rtl/>
        </w:rPr>
        <w:tab/>
        <w:t xml:space="preserve">תודה רבה. חבר הכנסת מולה, בבקשה. </w:t>
      </w:r>
    </w:p>
    <w:p w14:paraId="4B6A52D0" w14:textId="77777777" w:rsidR="00E404F8" w:rsidRPr="00E404F8" w:rsidRDefault="00E404F8" w:rsidP="00E404F8">
      <w:pPr>
        <w:bidi/>
        <w:jc w:val="both"/>
        <w:rPr>
          <w:rFonts w:cs="David" w:hint="cs"/>
          <w:rtl/>
        </w:rPr>
      </w:pPr>
    </w:p>
    <w:p w14:paraId="48F7D9F7" w14:textId="77777777" w:rsidR="00E404F8" w:rsidRPr="00E404F8" w:rsidRDefault="00E404F8" w:rsidP="00E404F8">
      <w:pPr>
        <w:bidi/>
        <w:jc w:val="both"/>
        <w:rPr>
          <w:rFonts w:cs="David" w:hint="cs"/>
          <w:u w:val="single"/>
          <w:rtl/>
        </w:rPr>
      </w:pPr>
      <w:r w:rsidRPr="00E404F8">
        <w:rPr>
          <w:rFonts w:cs="David" w:hint="cs"/>
          <w:u w:val="single"/>
          <w:rtl/>
        </w:rPr>
        <w:t>שלמה מולה:</w:t>
      </w:r>
    </w:p>
    <w:p w14:paraId="6771C1DA" w14:textId="77777777" w:rsidR="00E404F8" w:rsidRPr="00E404F8" w:rsidRDefault="00E404F8" w:rsidP="00E404F8">
      <w:pPr>
        <w:bidi/>
        <w:jc w:val="both"/>
        <w:rPr>
          <w:rFonts w:cs="David" w:hint="cs"/>
          <w:u w:val="single"/>
          <w:rtl/>
        </w:rPr>
      </w:pPr>
    </w:p>
    <w:p w14:paraId="1226C255" w14:textId="77777777" w:rsidR="00E404F8" w:rsidRPr="00E404F8" w:rsidRDefault="00E404F8" w:rsidP="00E404F8">
      <w:pPr>
        <w:bidi/>
        <w:ind w:firstLine="720"/>
        <w:jc w:val="both"/>
        <w:rPr>
          <w:rFonts w:cs="David" w:hint="cs"/>
          <w:rtl/>
        </w:rPr>
      </w:pPr>
      <w:r w:rsidRPr="00E404F8">
        <w:rPr>
          <w:rFonts w:cs="David" w:hint="cs"/>
          <w:rtl/>
        </w:rPr>
        <w:t xml:space="preserve">אני חושב שרצוי ומומלץ שדווקא בשעה מאוחרת כזאת נהיה רציניים ונעביר את הצעת החוק הזאת לדיון בוועדת החוקה ולא במקום אחר. </w:t>
      </w:r>
    </w:p>
    <w:p w14:paraId="73F9ED33" w14:textId="77777777" w:rsidR="00E404F8" w:rsidRPr="00E404F8" w:rsidRDefault="00E404F8" w:rsidP="00E404F8">
      <w:pPr>
        <w:bidi/>
        <w:ind w:firstLine="720"/>
        <w:jc w:val="both"/>
        <w:rPr>
          <w:rFonts w:cs="David" w:hint="cs"/>
          <w:rtl/>
        </w:rPr>
      </w:pPr>
    </w:p>
    <w:p w14:paraId="560DB1D1" w14:textId="77777777" w:rsidR="00E404F8" w:rsidRPr="00E404F8" w:rsidRDefault="00E404F8" w:rsidP="00E404F8">
      <w:pPr>
        <w:bidi/>
        <w:ind w:firstLine="720"/>
        <w:jc w:val="both"/>
        <w:rPr>
          <w:rFonts w:cs="David" w:hint="cs"/>
          <w:rtl/>
        </w:rPr>
      </w:pPr>
    </w:p>
    <w:p w14:paraId="666B752B"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437ACF15" w14:textId="77777777" w:rsidR="00E404F8" w:rsidRPr="00E404F8" w:rsidRDefault="00E404F8" w:rsidP="00E404F8">
      <w:pPr>
        <w:bidi/>
        <w:ind w:firstLine="720"/>
        <w:jc w:val="both"/>
        <w:rPr>
          <w:rFonts w:cs="David" w:hint="cs"/>
          <w:rtl/>
        </w:rPr>
      </w:pPr>
    </w:p>
    <w:p w14:paraId="59673803" w14:textId="77777777" w:rsidR="00E404F8" w:rsidRPr="00E404F8" w:rsidRDefault="00E404F8" w:rsidP="00E404F8">
      <w:pPr>
        <w:bidi/>
        <w:ind w:firstLine="720"/>
        <w:jc w:val="both"/>
        <w:rPr>
          <w:rFonts w:cs="David" w:hint="cs"/>
          <w:rtl/>
        </w:rPr>
      </w:pPr>
      <w:r w:rsidRPr="00E404F8">
        <w:rPr>
          <w:rFonts w:cs="David" w:hint="cs"/>
          <w:rtl/>
        </w:rPr>
        <w:t xml:space="preserve">תודה. חבר הכנסת מילר, בבקשה. אתה רוצה להודיע, חבר הכנסת רותם? בבקשה. </w:t>
      </w:r>
    </w:p>
    <w:p w14:paraId="67DCADB2" w14:textId="77777777" w:rsidR="00E404F8" w:rsidRDefault="00E404F8" w:rsidP="00E404F8">
      <w:pPr>
        <w:bidi/>
        <w:jc w:val="both"/>
        <w:rPr>
          <w:rFonts w:cs="David" w:hint="cs"/>
          <w:rtl/>
        </w:rPr>
      </w:pPr>
    </w:p>
    <w:p w14:paraId="18006101" w14:textId="77777777" w:rsidR="00E404F8" w:rsidRDefault="00E404F8" w:rsidP="00E404F8">
      <w:pPr>
        <w:bidi/>
        <w:jc w:val="both"/>
        <w:rPr>
          <w:rFonts w:cs="David" w:hint="cs"/>
          <w:rtl/>
        </w:rPr>
      </w:pPr>
    </w:p>
    <w:p w14:paraId="619626F2" w14:textId="77777777" w:rsidR="00E404F8" w:rsidRDefault="00E404F8" w:rsidP="00E404F8">
      <w:pPr>
        <w:bidi/>
        <w:jc w:val="both"/>
        <w:rPr>
          <w:rFonts w:cs="David" w:hint="cs"/>
          <w:rtl/>
        </w:rPr>
      </w:pPr>
    </w:p>
    <w:p w14:paraId="58610BF9" w14:textId="77777777" w:rsidR="00E404F8" w:rsidRDefault="00E404F8" w:rsidP="00E404F8">
      <w:pPr>
        <w:bidi/>
        <w:jc w:val="both"/>
        <w:rPr>
          <w:rFonts w:cs="David" w:hint="cs"/>
          <w:rtl/>
        </w:rPr>
      </w:pPr>
    </w:p>
    <w:p w14:paraId="1E15252D" w14:textId="77777777" w:rsidR="00E404F8" w:rsidRDefault="00E404F8" w:rsidP="00E404F8">
      <w:pPr>
        <w:bidi/>
        <w:jc w:val="both"/>
        <w:rPr>
          <w:rFonts w:cs="David" w:hint="cs"/>
          <w:rtl/>
        </w:rPr>
      </w:pPr>
    </w:p>
    <w:p w14:paraId="2C400165" w14:textId="77777777" w:rsidR="00E404F8" w:rsidRPr="00E404F8" w:rsidRDefault="00E404F8" w:rsidP="00E404F8">
      <w:pPr>
        <w:bidi/>
        <w:jc w:val="both"/>
        <w:rPr>
          <w:rFonts w:cs="David" w:hint="cs"/>
          <w:rtl/>
        </w:rPr>
      </w:pPr>
    </w:p>
    <w:p w14:paraId="2E825590" w14:textId="77777777" w:rsidR="00E404F8" w:rsidRPr="00E404F8" w:rsidRDefault="00E404F8" w:rsidP="00E404F8">
      <w:pPr>
        <w:bidi/>
        <w:jc w:val="both"/>
        <w:rPr>
          <w:rFonts w:cs="David" w:hint="cs"/>
          <w:u w:val="single"/>
          <w:rtl/>
        </w:rPr>
      </w:pPr>
      <w:r w:rsidRPr="00E404F8">
        <w:rPr>
          <w:rFonts w:cs="David" w:hint="cs"/>
          <w:u w:val="single"/>
          <w:rtl/>
        </w:rPr>
        <w:t>דוד רותם:</w:t>
      </w:r>
    </w:p>
    <w:p w14:paraId="59192EEE" w14:textId="77777777" w:rsidR="00E404F8" w:rsidRPr="00E404F8" w:rsidRDefault="00E404F8" w:rsidP="00E404F8">
      <w:pPr>
        <w:bidi/>
        <w:jc w:val="both"/>
        <w:rPr>
          <w:rFonts w:cs="David" w:hint="cs"/>
          <w:u w:val="single"/>
          <w:rtl/>
        </w:rPr>
      </w:pPr>
    </w:p>
    <w:p w14:paraId="362A5473" w14:textId="77777777" w:rsidR="00E404F8" w:rsidRPr="00E404F8" w:rsidRDefault="00E404F8" w:rsidP="00E404F8">
      <w:pPr>
        <w:bidi/>
        <w:ind w:firstLine="720"/>
        <w:jc w:val="both"/>
        <w:rPr>
          <w:rFonts w:cs="David" w:hint="cs"/>
          <w:rtl/>
        </w:rPr>
      </w:pPr>
      <w:r w:rsidRPr="00E404F8">
        <w:rPr>
          <w:rFonts w:cs="David" w:hint="cs"/>
          <w:rtl/>
        </w:rPr>
        <w:t xml:space="preserve">אני רוצה לומר משהו כיושב-ראש ועדת החוקה. תקנון הכנסת הוא מסמך שלדעתי צריך לדבוק בו ולכבד אותו. על פי תקנון הכנסת ועדת הכנסת עוסקת בענייני הכנסת, ולכן חוקי יסוד שנוגעים לחוק הכנסת צריכים להתברר בוועדה הזאת. להעביר את זה לוועדת החוקה באיזו מין טענה שמדובר בנושא קונסטיטוציוני ולכן צריכה לדון בזה ועדת החוקה זה לעוות את התקנון. </w:t>
      </w:r>
    </w:p>
    <w:p w14:paraId="10F6A083" w14:textId="77777777" w:rsidR="00E404F8" w:rsidRPr="00E404F8" w:rsidRDefault="00E404F8" w:rsidP="00E404F8">
      <w:pPr>
        <w:bidi/>
        <w:ind w:firstLine="720"/>
        <w:jc w:val="both"/>
        <w:rPr>
          <w:rFonts w:cs="David" w:hint="cs"/>
          <w:rtl/>
        </w:rPr>
      </w:pPr>
    </w:p>
    <w:p w14:paraId="6078882C" w14:textId="77777777" w:rsidR="00E404F8" w:rsidRPr="00E404F8" w:rsidRDefault="00E404F8" w:rsidP="00E404F8">
      <w:pPr>
        <w:bidi/>
        <w:ind w:firstLine="720"/>
        <w:jc w:val="both"/>
        <w:rPr>
          <w:rFonts w:cs="David" w:hint="cs"/>
          <w:rtl/>
        </w:rPr>
      </w:pPr>
      <w:r w:rsidRPr="00E404F8">
        <w:rPr>
          <w:rFonts w:cs="David" w:hint="cs"/>
          <w:rtl/>
        </w:rPr>
        <w:t xml:space="preserve">אני מאוד אוהב לדון בחוקים. אתה יודע שאם החוק הזה מגיע אליי אז הישיבה מתחילה ב-8:00 ונגמרת ב-9:00, והחוק עובר, אין בעיה. אבל יש דברים שצריך לכבד בתקנון ולא לשחק בהעברה מוועדה לוועדה. החוק הזה, מקומו הטבעי הוא בוועדת הכנסת. קודם כול, בוועדת הכנסת יש נציגות של כל הסיעות </w:t>
      </w:r>
      <w:r w:rsidRPr="00E404F8">
        <w:rPr>
          <w:rFonts w:cs="David"/>
          <w:rtl/>
        </w:rPr>
        <w:t>–</w:t>
      </w:r>
      <w:r w:rsidRPr="00E404F8">
        <w:rPr>
          <w:rFonts w:cs="David" w:hint="cs"/>
          <w:rtl/>
        </w:rPr>
        <w:t xml:space="preserve"> מה שאין בוועדת החוק. פה כל סיעה יכולה להתבטא, בוועדת החוקה לא, כי לא לכל הסיעות יש חברים בוועדה הזאת. </w:t>
      </w:r>
    </w:p>
    <w:p w14:paraId="0B0CDDE0" w14:textId="77777777" w:rsidR="00E404F8" w:rsidRPr="00E404F8" w:rsidRDefault="00E404F8" w:rsidP="00E404F8">
      <w:pPr>
        <w:bidi/>
        <w:jc w:val="both"/>
        <w:rPr>
          <w:rFonts w:cs="David" w:hint="cs"/>
          <w:rtl/>
        </w:rPr>
      </w:pPr>
    </w:p>
    <w:p w14:paraId="07A87E58"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6603B0A3" w14:textId="77777777" w:rsidR="00E404F8" w:rsidRPr="00E404F8" w:rsidRDefault="00E404F8" w:rsidP="00E404F8">
      <w:pPr>
        <w:bidi/>
        <w:jc w:val="both"/>
        <w:rPr>
          <w:rFonts w:cs="David" w:hint="cs"/>
          <w:u w:val="single"/>
          <w:rtl/>
        </w:rPr>
      </w:pPr>
    </w:p>
    <w:p w14:paraId="369C3FAC" w14:textId="77777777" w:rsidR="00E404F8" w:rsidRPr="00E404F8" w:rsidRDefault="00E404F8" w:rsidP="00E404F8">
      <w:pPr>
        <w:bidi/>
        <w:ind w:firstLine="720"/>
        <w:jc w:val="both"/>
        <w:rPr>
          <w:rFonts w:cs="David" w:hint="cs"/>
          <w:rtl/>
        </w:rPr>
      </w:pPr>
      <w:r w:rsidRPr="00E404F8">
        <w:rPr>
          <w:rFonts w:cs="David" w:hint="cs"/>
          <w:rtl/>
        </w:rPr>
        <w:t xml:space="preserve">פתאום היא זירה שלא דנים בה בחוקים. </w:t>
      </w:r>
    </w:p>
    <w:p w14:paraId="234376E3" w14:textId="77777777" w:rsidR="00E404F8" w:rsidRPr="00E404F8" w:rsidRDefault="00E404F8" w:rsidP="00E404F8">
      <w:pPr>
        <w:bidi/>
        <w:ind w:firstLine="720"/>
        <w:jc w:val="both"/>
        <w:rPr>
          <w:rFonts w:cs="David" w:hint="cs"/>
          <w:rtl/>
        </w:rPr>
      </w:pPr>
    </w:p>
    <w:p w14:paraId="6E34AE4A" w14:textId="77777777" w:rsidR="00E404F8" w:rsidRPr="00E404F8" w:rsidRDefault="00E404F8" w:rsidP="00E404F8">
      <w:pPr>
        <w:bidi/>
        <w:rPr>
          <w:rFonts w:cs="David" w:hint="cs"/>
          <w:rtl/>
        </w:rPr>
      </w:pPr>
      <w:r w:rsidRPr="00E404F8">
        <w:rPr>
          <w:rFonts w:cs="David" w:hint="cs"/>
          <w:u w:val="single"/>
          <w:rtl/>
        </w:rPr>
        <w:t>דוד רותם:</w:t>
      </w:r>
    </w:p>
    <w:p w14:paraId="760F4630" w14:textId="77777777" w:rsidR="00E404F8" w:rsidRPr="00E404F8" w:rsidRDefault="00E404F8" w:rsidP="00E404F8">
      <w:pPr>
        <w:bidi/>
        <w:ind w:firstLine="720"/>
        <w:jc w:val="both"/>
        <w:rPr>
          <w:rFonts w:cs="David" w:hint="cs"/>
          <w:rtl/>
        </w:rPr>
      </w:pPr>
    </w:p>
    <w:p w14:paraId="4304A2A3" w14:textId="77777777" w:rsidR="00E404F8" w:rsidRPr="00E404F8" w:rsidRDefault="00E404F8" w:rsidP="00E404F8">
      <w:pPr>
        <w:bidi/>
        <w:ind w:firstLine="720"/>
        <w:jc w:val="both"/>
        <w:rPr>
          <w:rFonts w:cs="David" w:hint="cs"/>
          <w:rtl/>
        </w:rPr>
      </w:pPr>
      <w:r w:rsidRPr="00E404F8">
        <w:rPr>
          <w:rFonts w:cs="David" w:hint="cs"/>
          <w:rtl/>
        </w:rPr>
        <w:t xml:space="preserve">לא אמרתי שהיא זירה שלא דנים בה, אבל יש חוקים - - - </w:t>
      </w:r>
    </w:p>
    <w:p w14:paraId="23E02327" w14:textId="77777777" w:rsidR="00E404F8" w:rsidRPr="00E404F8" w:rsidRDefault="00E404F8" w:rsidP="00E404F8">
      <w:pPr>
        <w:bidi/>
        <w:jc w:val="both"/>
        <w:rPr>
          <w:rFonts w:cs="David" w:hint="cs"/>
          <w:rtl/>
        </w:rPr>
      </w:pPr>
    </w:p>
    <w:p w14:paraId="68B16422" w14:textId="77777777" w:rsidR="00E404F8" w:rsidRPr="00E404F8" w:rsidRDefault="00E404F8" w:rsidP="00E404F8">
      <w:pPr>
        <w:bidi/>
        <w:jc w:val="both"/>
        <w:rPr>
          <w:rFonts w:cs="David" w:hint="cs"/>
          <w:u w:val="single"/>
          <w:rtl/>
        </w:rPr>
      </w:pPr>
      <w:r w:rsidRPr="00E404F8">
        <w:rPr>
          <w:rFonts w:cs="David" w:hint="cs"/>
          <w:u w:val="single"/>
          <w:rtl/>
        </w:rPr>
        <w:t>שלמה מולה:</w:t>
      </w:r>
    </w:p>
    <w:p w14:paraId="785B6BCD" w14:textId="77777777" w:rsidR="00E404F8" w:rsidRPr="00E404F8" w:rsidRDefault="00E404F8" w:rsidP="00E404F8">
      <w:pPr>
        <w:bidi/>
        <w:jc w:val="both"/>
        <w:rPr>
          <w:rFonts w:cs="David" w:hint="cs"/>
          <w:u w:val="single"/>
          <w:rtl/>
        </w:rPr>
      </w:pPr>
    </w:p>
    <w:p w14:paraId="6643968D" w14:textId="77777777" w:rsidR="00E404F8" w:rsidRPr="00E404F8" w:rsidRDefault="00E404F8" w:rsidP="00E404F8">
      <w:pPr>
        <w:bidi/>
        <w:ind w:firstLine="720"/>
        <w:jc w:val="both"/>
        <w:rPr>
          <w:rFonts w:cs="David" w:hint="cs"/>
          <w:rtl/>
        </w:rPr>
      </w:pPr>
      <w:r w:rsidRPr="00E404F8">
        <w:rPr>
          <w:rFonts w:cs="David" w:hint="cs"/>
          <w:rtl/>
        </w:rPr>
        <w:t xml:space="preserve">ממתי יש שיקול דעת ליושב-ראש ועדה להגיד שבהרכב הוועדה סיעות אינן מיוצגות ולכן החוק לא יבוא לשם. לי יש ויכוח אתך. </w:t>
      </w:r>
    </w:p>
    <w:p w14:paraId="49F37B76" w14:textId="77777777" w:rsidR="00E404F8" w:rsidRPr="00E404F8" w:rsidRDefault="00E404F8" w:rsidP="00E404F8">
      <w:pPr>
        <w:bidi/>
        <w:jc w:val="both"/>
        <w:rPr>
          <w:rFonts w:cs="David" w:hint="cs"/>
          <w:rtl/>
        </w:rPr>
      </w:pPr>
    </w:p>
    <w:p w14:paraId="1CD42859" w14:textId="77777777" w:rsidR="00E404F8" w:rsidRPr="00E404F8" w:rsidRDefault="00E404F8" w:rsidP="00E404F8">
      <w:pPr>
        <w:bidi/>
        <w:jc w:val="both"/>
        <w:rPr>
          <w:rFonts w:cs="David" w:hint="cs"/>
          <w:u w:val="single"/>
          <w:rtl/>
        </w:rPr>
      </w:pPr>
      <w:r w:rsidRPr="00E404F8">
        <w:rPr>
          <w:rFonts w:cs="David" w:hint="cs"/>
          <w:u w:val="single"/>
          <w:rtl/>
        </w:rPr>
        <w:t>דוד רותם:</w:t>
      </w:r>
    </w:p>
    <w:p w14:paraId="121CA6F1" w14:textId="77777777" w:rsidR="00E404F8" w:rsidRPr="00E404F8" w:rsidRDefault="00E404F8" w:rsidP="00E404F8">
      <w:pPr>
        <w:bidi/>
        <w:jc w:val="both"/>
        <w:rPr>
          <w:rFonts w:cs="David" w:hint="cs"/>
          <w:u w:val="single"/>
          <w:rtl/>
        </w:rPr>
      </w:pPr>
    </w:p>
    <w:p w14:paraId="703D1F66" w14:textId="77777777" w:rsidR="00E404F8" w:rsidRPr="00E404F8" w:rsidRDefault="00E404F8" w:rsidP="00E404F8">
      <w:pPr>
        <w:bidi/>
        <w:ind w:firstLine="720"/>
        <w:jc w:val="both"/>
        <w:rPr>
          <w:rFonts w:cs="David" w:hint="cs"/>
          <w:rtl/>
        </w:rPr>
      </w:pPr>
      <w:r w:rsidRPr="00E404F8">
        <w:rPr>
          <w:rFonts w:cs="David" w:hint="cs"/>
          <w:rtl/>
        </w:rPr>
        <w:t xml:space="preserve">אתה לא מקשיב למה שאני אומר. החוק הזה, באופן טבעי, מכיוון שהוא נוגע לכנסת, על פי התקנון מקומו הטבעי הוא בוועדת הכנסת,  לא בוועדת החוקה. אתם אומרים שנעביר את זה לוועדת החוקה, ואני אומר שהתקנון זה דבר שצריך לכבד אותו. הנימוק הנוסף שלי הוא שמכיוון שבוועדת הכנסת מיוצגות כל הסיעות שיש להן אינטרס בעניין הזה ובוועדת החוקה הנציגות היא לפי קואליציה ואופוזיציה - - - </w:t>
      </w:r>
    </w:p>
    <w:p w14:paraId="73EA8091" w14:textId="77777777" w:rsidR="00E404F8" w:rsidRPr="00E404F8" w:rsidRDefault="00E404F8" w:rsidP="00E404F8">
      <w:pPr>
        <w:bidi/>
        <w:jc w:val="both"/>
        <w:rPr>
          <w:rFonts w:cs="David" w:hint="cs"/>
          <w:rtl/>
        </w:rPr>
      </w:pPr>
    </w:p>
    <w:p w14:paraId="065325E7" w14:textId="77777777" w:rsidR="00E404F8" w:rsidRPr="00E404F8" w:rsidRDefault="00E404F8" w:rsidP="00E404F8">
      <w:pPr>
        <w:bidi/>
        <w:jc w:val="both"/>
        <w:rPr>
          <w:rFonts w:cs="David" w:hint="cs"/>
          <w:u w:val="single"/>
          <w:rtl/>
        </w:rPr>
      </w:pPr>
      <w:r w:rsidRPr="00E404F8">
        <w:rPr>
          <w:rFonts w:cs="David" w:hint="cs"/>
          <w:u w:val="single"/>
          <w:rtl/>
        </w:rPr>
        <w:t>שלמה מולה:</w:t>
      </w:r>
    </w:p>
    <w:p w14:paraId="3EE1BFB2" w14:textId="77777777" w:rsidR="00E404F8" w:rsidRPr="00E404F8" w:rsidRDefault="00E404F8" w:rsidP="00E404F8">
      <w:pPr>
        <w:bidi/>
        <w:jc w:val="both"/>
        <w:rPr>
          <w:rFonts w:cs="David" w:hint="cs"/>
          <w:u w:val="single"/>
          <w:rtl/>
        </w:rPr>
      </w:pPr>
    </w:p>
    <w:p w14:paraId="7583F304" w14:textId="77777777" w:rsidR="00E404F8" w:rsidRPr="00E404F8" w:rsidRDefault="00E404F8" w:rsidP="00E404F8">
      <w:pPr>
        <w:bidi/>
        <w:ind w:firstLine="720"/>
        <w:jc w:val="both"/>
        <w:rPr>
          <w:rFonts w:cs="David" w:hint="cs"/>
          <w:rtl/>
        </w:rPr>
      </w:pPr>
      <w:r w:rsidRPr="00E404F8">
        <w:rPr>
          <w:rFonts w:cs="David" w:hint="cs"/>
          <w:rtl/>
        </w:rPr>
        <w:t xml:space="preserve">הרי אתם עשיתם את זה חד-צדדית. </w:t>
      </w:r>
    </w:p>
    <w:p w14:paraId="620EDB1C" w14:textId="77777777" w:rsidR="00E404F8" w:rsidRPr="00E404F8" w:rsidRDefault="00E404F8" w:rsidP="00E404F8">
      <w:pPr>
        <w:bidi/>
        <w:ind w:firstLine="720"/>
        <w:jc w:val="both"/>
        <w:rPr>
          <w:rFonts w:cs="David" w:hint="cs"/>
          <w:rtl/>
        </w:rPr>
      </w:pPr>
    </w:p>
    <w:p w14:paraId="6EF8A858"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545F3CBE" w14:textId="77777777" w:rsidR="00E404F8" w:rsidRPr="00E404F8" w:rsidRDefault="00E404F8" w:rsidP="00E404F8">
      <w:pPr>
        <w:bidi/>
        <w:ind w:firstLine="720"/>
        <w:jc w:val="both"/>
        <w:rPr>
          <w:rFonts w:cs="David" w:hint="cs"/>
          <w:rtl/>
        </w:rPr>
      </w:pPr>
    </w:p>
    <w:p w14:paraId="64AA19C4" w14:textId="77777777" w:rsidR="00E404F8" w:rsidRPr="00E404F8" w:rsidRDefault="00E404F8" w:rsidP="00E404F8">
      <w:pPr>
        <w:bidi/>
        <w:ind w:firstLine="720"/>
        <w:jc w:val="both"/>
        <w:rPr>
          <w:rFonts w:cs="David" w:hint="cs"/>
          <w:rtl/>
        </w:rPr>
      </w:pPr>
      <w:r w:rsidRPr="00E404F8">
        <w:rPr>
          <w:rFonts w:cs="David" w:hint="cs"/>
          <w:rtl/>
        </w:rPr>
        <w:t xml:space="preserve">חבר הכנסת מולה, אתה מפריע לחבר הכנסת רותם. הוא לא הפריע לך. </w:t>
      </w:r>
    </w:p>
    <w:p w14:paraId="6CAB5EC0" w14:textId="77777777" w:rsidR="00E404F8" w:rsidRPr="00E404F8" w:rsidRDefault="00E404F8" w:rsidP="00E404F8">
      <w:pPr>
        <w:bidi/>
        <w:jc w:val="both"/>
        <w:rPr>
          <w:rFonts w:cs="David" w:hint="cs"/>
          <w:rtl/>
        </w:rPr>
      </w:pPr>
    </w:p>
    <w:p w14:paraId="055ED0D5" w14:textId="77777777" w:rsidR="00E404F8" w:rsidRPr="00E404F8" w:rsidRDefault="00E404F8" w:rsidP="00E404F8">
      <w:pPr>
        <w:bidi/>
        <w:jc w:val="both"/>
        <w:rPr>
          <w:rFonts w:cs="David" w:hint="cs"/>
          <w:u w:val="single"/>
          <w:rtl/>
        </w:rPr>
      </w:pPr>
      <w:r w:rsidRPr="00E404F8">
        <w:rPr>
          <w:rFonts w:cs="David" w:hint="cs"/>
          <w:u w:val="single"/>
          <w:rtl/>
        </w:rPr>
        <w:t>דוד רותם:</w:t>
      </w:r>
    </w:p>
    <w:p w14:paraId="217E3035" w14:textId="77777777" w:rsidR="00E404F8" w:rsidRPr="00E404F8" w:rsidRDefault="00E404F8" w:rsidP="00E404F8">
      <w:pPr>
        <w:bidi/>
        <w:jc w:val="both"/>
        <w:rPr>
          <w:rFonts w:cs="David" w:hint="cs"/>
          <w:u w:val="single"/>
          <w:rtl/>
        </w:rPr>
      </w:pPr>
    </w:p>
    <w:p w14:paraId="010C16E8" w14:textId="77777777" w:rsidR="00E404F8" w:rsidRPr="00E404F8" w:rsidRDefault="00E404F8" w:rsidP="00E404F8">
      <w:pPr>
        <w:bidi/>
        <w:ind w:firstLine="720"/>
        <w:jc w:val="both"/>
        <w:rPr>
          <w:rFonts w:cs="David" w:hint="cs"/>
          <w:rtl/>
        </w:rPr>
      </w:pPr>
      <w:r w:rsidRPr="00E404F8">
        <w:rPr>
          <w:rFonts w:cs="David" w:hint="cs"/>
          <w:rtl/>
        </w:rPr>
        <w:t xml:space="preserve">לכן אל תאשימו את ועדת החוקה שהיא לא רוצה את החוק הזה. ועדת החוקה חושבת שצריך לנהוג לפי התקנון. </w:t>
      </w:r>
    </w:p>
    <w:p w14:paraId="47D777DB" w14:textId="77777777" w:rsidR="00E404F8" w:rsidRPr="00E404F8" w:rsidRDefault="00E404F8" w:rsidP="00E404F8">
      <w:pPr>
        <w:bidi/>
        <w:jc w:val="both"/>
        <w:rPr>
          <w:rFonts w:cs="David" w:hint="cs"/>
          <w:rtl/>
        </w:rPr>
      </w:pPr>
    </w:p>
    <w:p w14:paraId="301DE188"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0561DC9A" w14:textId="77777777" w:rsidR="00E404F8" w:rsidRPr="00E404F8" w:rsidRDefault="00E404F8" w:rsidP="00E404F8">
      <w:pPr>
        <w:bidi/>
        <w:jc w:val="both"/>
        <w:rPr>
          <w:rFonts w:cs="David" w:hint="cs"/>
          <w:rtl/>
        </w:rPr>
      </w:pPr>
    </w:p>
    <w:p w14:paraId="1658AA48" w14:textId="77777777" w:rsidR="00E404F8" w:rsidRPr="00E404F8" w:rsidRDefault="00E404F8" w:rsidP="00E404F8">
      <w:pPr>
        <w:bidi/>
        <w:jc w:val="both"/>
        <w:rPr>
          <w:rFonts w:cs="David" w:hint="cs"/>
          <w:rtl/>
        </w:rPr>
      </w:pPr>
      <w:r w:rsidRPr="00E404F8">
        <w:rPr>
          <w:rFonts w:cs="David" w:hint="cs"/>
          <w:rtl/>
        </w:rPr>
        <w:tab/>
        <w:t>תודה רבה, חבר הכנסת רותם. חבר הכנסת מילר, בבקשה.</w:t>
      </w:r>
    </w:p>
    <w:p w14:paraId="628957AF" w14:textId="77777777" w:rsidR="00E404F8" w:rsidRPr="00E404F8" w:rsidRDefault="00E404F8" w:rsidP="00E404F8">
      <w:pPr>
        <w:bidi/>
        <w:jc w:val="both"/>
        <w:rPr>
          <w:rFonts w:cs="David" w:hint="cs"/>
          <w:rtl/>
        </w:rPr>
      </w:pPr>
    </w:p>
    <w:p w14:paraId="49F5B202" w14:textId="77777777" w:rsidR="00E404F8" w:rsidRPr="00E404F8" w:rsidRDefault="00E404F8" w:rsidP="00E404F8">
      <w:pPr>
        <w:bidi/>
        <w:jc w:val="both"/>
        <w:rPr>
          <w:rFonts w:cs="David" w:hint="cs"/>
          <w:u w:val="single"/>
          <w:rtl/>
        </w:rPr>
      </w:pPr>
      <w:r w:rsidRPr="00E404F8">
        <w:rPr>
          <w:rFonts w:cs="David" w:hint="cs"/>
          <w:u w:val="single"/>
          <w:rtl/>
        </w:rPr>
        <w:t>אלכס מילר:</w:t>
      </w:r>
    </w:p>
    <w:p w14:paraId="71BAE3F8" w14:textId="77777777" w:rsidR="00E404F8" w:rsidRPr="00E404F8" w:rsidRDefault="00E404F8" w:rsidP="00E404F8">
      <w:pPr>
        <w:bidi/>
        <w:jc w:val="both"/>
        <w:rPr>
          <w:rFonts w:cs="David" w:hint="cs"/>
          <w:u w:val="single"/>
          <w:rtl/>
        </w:rPr>
      </w:pPr>
    </w:p>
    <w:p w14:paraId="29C89ADB" w14:textId="77777777" w:rsidR="00E404F8" w:rsidRPr="00E404F8" w:rsidRDefault="00E404F8" w:rsidP="00E404F8">
      <w:pPr>
        <w:bidi/>
        <w:ind w:firstLine="720"/>
        <w:jc w:val="both"/>
        <w:rPr>
          <w:rFonts w:cs="David" w:hint="cs"/>
          <w:rtl/>
        </w:rPr>
      </w:pPr>
      <w:r w:rsidRPr="00E404F8">
        <w:rPr>
          <w:rFonts w:cs="David" w:hint="cs"/>
          <w:rtl/>
        </w:rPr>
        <w:t xml:space="preserve">אתייחס בקצרה לדבריו של חבר הכנסת מולה אשר דיבר - - - </w:t>
      </w:r>
    </w:p>
    <w:p w14:paraId="0FE97D7B" w14:textId="77777777" w:rsidR="00E404F8" w:rsidRPr="00E404F8" w:rsidRDefault="00E404F8" w:rsidP="00E404F8">
      <w:pPr>
        <w:bidi/>
        <w:jc w:val="both"/>
        <w:rPr>
          <w:rFonts w:cs="David" w:hint="cs"/>
          <w:rtl/>
        </w:rPr>
      </w:pPr>
    </w:p>
    <w:p w14:paraId="0B7F9AD3"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39633A8A" w14:textId="77777777" w:rsidR="00E404F8" w:rsidRPr="00E404F8" w:rsidRDefault="00E404F8" w:rsidP="00E404F8">
      <w:pPr>
        <w:bidi/>
        <w:jc w:val="both"/>
        <w:rPr>
          <w:rFonts w:cs="David" w:hint="cs"/>
          <w:u w:val="single"/>
          <w:rtl/>
        </w:rPr>
      </w:pPr>
    </w:p>
    <w:p w14:paraId="2EC98837" w14:textId="77777777" w:rsidR="00E404F8" w:rsidRPr="00E404F8" w:rsidRDefault="00E404F8" w:rsidP="00E404F8">
      <w:pPr>
        <w:bidi/>
        <w:ind w:firstLine="720"/>
        <w:jc w:val="both"/>
        <w:rPr>
          <w:rFonts w:cs="David" w:hint="cs"/>
          <w:rtl/>
        </w:rPr>
      </w:pPr>
      <w:r w:rsidRPr="00E404F8">
        <w:rPr>
          <w:rFonts w:cs="David" w:hint="cs"/>
          <w:rtl/>
        </w:rPr>
        <w:t xml:space="preserve">חבר הכנסת רותם, אני רוצה שאתה תוביל את הדיון הזה. </w:t>
      </w:r>
    </w:p>
    <w:p w14:paraId="047B75C8" w14:textId="77777777" w:rsidR="00E404F8" w:rsidRPr="00E404F8" w:rsidRDefault="00E404F8" w:rsidP="00E404F8">
      <w:pPr>
        <w:bidi/>
        <w:jc w:val="both"/>
        <w:rPr>
          <w:rFonts w:cs="David" w:hint="cs"/>
          <w:rtl/>
        </w:rPr>
      </w:pPr>
    </w:p>
    <w:p w14:paraId="0F623E4B"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46FC8568" w14:textId="77777777" w:rsidR="00E404F8" w:rsidRPr="00E404F8" w:rsidRDefault="00E404F8" w:rsidP="00E404F8">
      <w:pPr>
        <w:bidi/>
        <w:jc w:val="both"/>
        <w:rPr>
          <w:rFonts w:cs="David" w:hint="cs"/>
          <w:rtl/>
        </w:rPr>
      </w:pPr>
    </w:p>
    <w:p w14:paraId="6096CF88" w14:textId="77777777" w:rsidR="00E404F8" w:rsidRPr="00E404F8" w:rsidRDefault="00E404F8" w:rsidP="00E404F8">
      <w:pPr>
        <w:bidi/>
        <w:jc w:val="both"/>
        <w:rPr>
          <w:rFonts w:cs="David" w:hint="cs"/>
          <w:rtl/>
        </w:rPr>
      </w:pPr>
      <w:r w:rsidRPr="00E404F8">
        <w:rPr>
          <w:rFonts w:cs="David" w:hint="cs"/>
          <w:rtl/>
        </w:rPr>
        <w:tab/>
        <w:t xml:space="preserve">בבקשה לא להפריע לחבר הכנסת מילר. הוא בזכות דיבור. </w:t>
      </w:r>
    </w:p>
    <w:p w14:paraId="14A46BB3" w14:textId="77777777" w:rsidR="00E404F8" w:rsidRPr="00E404F8" w:rsidRDefault="00E404F8" w:rsidP="00E404F8">
      <w:pPr>
        <w:bidi/>
        <w:jc w:val="both"/>
        <w:rPr>
          <w:rFonts w:cs="David" w:hint="cs"/>
          <w:rtl/>
        </w:rPr>
      </w:pPr>
    </w:p>
    <w:p w14:paraId="02C47CF6" w14:textId="77777777" w:rsidR="00E404F8" w:rsidRPr="00E404F8" w:rsidRDefault="00E404F8" w:rsidP="00E404F8">
      <w:pPr>
        <w:bidi/>
        <w:jc w:val="both"/>
        <w:rPr>
          <w:rFonts w:cs="David" w:hint="cs"/>
          <w:u w:val="single"/>
          <w:rtl/>
        </w:rPr>
      </w:pPr>
      <w:r w:rsidRPr="00E404F8">
        <w:rPr>
          <w:rFonts w:cs="David" w:hint="cs"/>
          <w:u w:val="single"/>
          <w:rtl/>
        </w:rPr>
        <w:t>אלכס מילר:</w:t>
      </w:r>
    </w:p>
    <w:p w14:paraId="46FA8F0E" w14:textId="77777777" w:rsidR="00E404F8" w:rsidRPr="00E404F8" w:rsidRDefault="00E404F8" w:rsidP="00E404F8">
      <w:pPr>
        <w:bidi/>
        <w:jc w:val="both"/>
        <w:rPr>
          <w:rFonts w:cs="David" w:hint="cs"/>
          <w:u w:val="single"/>
          <w:rtl/>
        </w:rPr>
      </w:pPr>
    </w:p>
    <w:p w14:paraId="154EF3F1" w14:textId="77777777" w:rsidR="00E404F8" w:rsidRPr="00E404F8" w:rsidRDefault="00E404F8" w:rsidP="00E404F8">
      <w:pPr>
        <w:bidi/>
        <w:ind w:firstLine="720"/>
        <w:jc w:val="both"/>
        <w:rPr>
          <w:rFonts w:cs="David" w:hint="cs"/>
          <w:rtl/>
        </w:rPr>
      </w:pPr>
      <w:r w:rsidRPr="00E404F8">
        <w:rPr>
          <w:rFonts w:cs="David" w:hint="cs"/>
          <w:rtl/>
        </w:rPr>
        <w:t xml:space="preserve">אתייחס בקצרה לדבריו של חבר הכנסת מולה, שדיבר כאן על הביזיון, על הנושא של הדיון בוועדת הכנסת. אני חושב שבתור אלה שביזו לפני כמה שעות את הכנסת, את כבודו של המשכן הזה - - - </w:t>
      </w:r>
    </w:p>
    <w:p w14:paraId="10F12597" w14:textId="77777777" w:rsidR="00E404F8" w:rsidRPr="00E404F8" w:rsidRDefault="00E404F8" w:rsidP="00E404F8">
      <w:pPr>
        <w:bidi/>
        <w:jc w:val="both"/>
        <w:rPr>
          <w:rFonts w:cs="David" w:hint="cs"/>
          <w:rtl/>
        </w:rPr>
      </w:pPr>
    </w:p>
    <w:p w14:paraId="0E3BDECF" w14:textId="77777777" w:rsidR="00E404F8" w:rsidRPr="00E404F8" w:rsidRDefault="00E404F8" w:rsidP="00E404F8">
      <w:pPr>
        <w:bidi/>
        <w:jc w:val="both"/>
        <w:rPr>
          <w:rFonts w:cs="David" w:hint="cs"/>
          <w:u w:val="single"/>
          <w:rtl/>
        </w:rPr>
      </w:pPr>
      <w:r w:rsidRPr="00E404F8">
        <w:rPr>
          <w:rFonts w:cs="David" w:hint="cs"/>
          <w:u w:val="single"/>
          <w:rtl/>
        </w:rPr>
        <w:t>שלמה מולה:</w:t>
      </w:r>
    </w:p>
    <w:p w14:paraId="29DF7395" w14:textId="77777777" w:rsidR="00E404F8" w:rsidRPr="00E404F8" w:rsidRDefault="00E404F8" w:rsidP="00E404F8">
      <w:pPr>
        <w:bidi/>
        <w:jc w:val="both"/>
        <w:rPr>
          <w:rFonts w:cs="David" w:hint="cs"/>
          <w:u w:val="single"/>
          <w:rtl/>
        </w:rPr>
      </w:pPr>
    </w:p>
    <w:p w14:paraId="7C61E06F" w14:textId="77777777" w:rsidR="00E404F8" w:rsidRPr="00E404F8" w:rsidRDefault="00E404F8" w:rsidP="00E404F8">
      <w:pPr>
        <w:bidi/>
        <w:ind w:firstLine="720"/>
        <w:jc w:val="both"/>
        <w:rPr>
          <w:rFonts w:cs="David" w:hint="cs"/>
          <w:rtl/>
        </w:rPr>
      </w:pPr>
      <w:r w:rsidRPr="00E404F8">
        <w:rPr>
          <w:rFonts w:cs="David" w:hint="cs"/>
          <w:rtl/>
        </w:rPr>
        <w:t xml:space="preserve">מי שמבזה בינתיים את הכנסת זה אתם. </w:t>
      </w:r>
    </w:p>
    <w:p w14:paraId="51EC0333" w14:textId="77777777" w:rsidR="00E404F8" w:rsidRPr="00E404F8" w:rsidRDefault="00E404F8" w:rsidP="00E404F8">
      <w:pPr>
        <w:bidi/>
        <w:jc w:val="both"/>
        <w:rPr>
          <w:rFonts w:cs="David" w:hint="cs"/>
          <w:rtl/>
        </w:rPr>
      </w:pPr>
    </w:p>
    <w:p w14:paraId="6643A58D"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4C32ECE3" w14:textId="77777777" w:rsidR="00E404F8" w:rsidRPr="00E404F8" w:rsidRDefault="00E404F8" w:rsidP="00E404F8">
      <w:pPr>
        <w:bidi/>
        <w:ind w:firstLine="720"/>
        <w:jc w:val="both"/>
        <w:rPr>
          <w:rFonts w:cs="David" w:hint="cs"/>
          <w:rtl/>
        </w:rPr>
      </w:pPr>
    </w:p>
    <w:p w14:paraId="58B69210" w14:textId="77777777" w:rsidR="00E404F8" w:rsidRPr="00E404F8" w:rsidRDefault="00E404F8" w:rsidP="00E404F8">
      <w:pPr>
        <w:bidi/>
        <w:ind w:firstLine="720"/>
        <w:jc w:val="both"/>
        <w:rPr>
          <w:rFonts w:cs="David" w:hint="cs"/>
          <w:rtl/>
        </w:rPr>
      </w:pPr>
      <w:r w:rsidRPr="00E404F8">
        <w:rPr>
          <w:rFonts w:cs="David" w:hint="cs"/>
          <w:rtl/>
        </w:rPr>
        <w:t xml:space="preserve">חבר הכנסת מולה, אתה מפריע. הוא לא הפריע לך. </w:t>
      </w:r>
    </w:p>
    <w:p w14:paraId="6F0E423B" w14:textId="77777777" w:rsidR="00E404F8" w:rsidRPr="00E404F8" w:rsidRDefault="00E404F8" w:rsidP="00E404F8">
      <w:pPr>
        <w:bidi/>
        <w:jc w:val="both"/>
        <w:rPr>
          <w:rFonts w:cs="David" w:hint="cs"/>
          <w:rtl/>
        </w:rPr>
      </w:pPr>
    </w:p>
    <w:p w14:paraId="110FCA25" w14:textId="77777777" w:rsidR="00E404F8" w:rsidRPr="00E404F8" w:rsidRDefault="00E404F8" w:rsidP="00E404F8">
      <w:pPr>
        <w:bidi/>
        <w:jc w:val="both"/>
        <w:rPr>
          <w:rFonts w:cs="David" w:hint="cs"/>
          <w:u w:val="single"/>
          <w:rtl/>
        </w:rPr>
      </w:pPr>
      <w:r w:rsidRPr="00E404F8">
        <w:rPr>
          <w:rFonts w:cs="David" w:hint="cs"/>
          <w:u w:val="single"/>
          <w:rtl/>
        </w:rPr>
        <w:t>אלכס מילר:</w:t>
      </w:r>
    </w:p>
    <w:p w14:paraId="25CAB8E5" w14:textId="77777777" w:rsidR="00E404F8" w:rsidRPr="00E404F8" w:rsidRDefault="00E404F8" w:rsidP="00E404F8">
      <w:pPr>
        <w:bidi/>
        <w:jc w:val="both"/>
        <w:rPr>
          <w:rFonts w:cs="David" w:hint="cs"/>
          <w:u w:val="single"/>
          <w:rtl/>
        </w:rPr>
      </w:pPr>
    </w:p>
    <w:p w14:paraId="6D23FFA8" w14:textId="77777777" w:rsidR="00E404F8" w:rsidRPr="00E404F8" w:rsidRDefault="00E404F8" w:rsidP="00E404F8">
      <w:pPr>
        <w:bidi/>
        <w:ind w:firstLine="720"/>
        <w:jc w:val="both"/>
        <w:rPr>
          <w:rFonts w:cs="David" w:hint="cs"/>
          <w:rtl/>
        </w:rPr>
      </w:pPr>
      <w:r w:rsidRPr="00E404F8">
        <w:rPr>
          <w:rFonts w:cs="David" w:hint="cs"/>
          <w:rtl/>
        </w:rPr>
        <w:t xml:space="preserve">מי שהרשה לעצמו לפגוע במשכן, לפגוע בכבודם של חברי הכנסת ולפגוע בדמוקרטיה במדינת ישראל, אני לא חושב שהוא ראוי לדבר על איזשהו ביזיון. אדוני היושב-ראש, כמי שניהל את הישיבה, ההמלצה של הייעוץ המשפטי הייתה שצריך לדון בנושא בוועדת הכנסת. אני חושב שבנושא הזה אנחנו חייבים לפעול כך. </w:t>
      </w:r>
    </w:p>
    <w:p w14:paraId="1913C167" w14:textId="77777777" w:rsidR="00E404F8" w:rsidRPr="00E404F8" w:rsidRDefault="00E404F8" w:rsidP="00E404F8">
      <w:pPr>
        <w:bidi/>
        <w:jc w:val="both"/>
        <w:rPr>
          <w:rFonts w:cs="David" w:hint="cs"/>
          <w:rtl/>
        </w:rPr>
      </w:pPr>
    </w:p>
    <w:p w14:paraId="25EF3927" w14:textId="77777777" w:rsidR="00E404F8" w:rsidRPr="00E404F8" w:rsidRDefault="00E404F8" w:rsidP="00E404F8">
      <w:pPr>
        <w:bidi/>
        <w:jc w:val="both"/>
        <w:rPr>
          <w:rFonts w:cs="David" w:hint="cs"/>
          <w:u w:val="single"/>
          <w:rtl/>
        </w:rPr>
      </w:pPr>
      <w:r w:rsidRPr="00E404F8">
        <w:rPr>
          <w:rFonts w:cs="David" w:hint="cs"/>
          <w:u w:val="single"/>
          <w:rtl/>
        </w:rPr>
        <w:t>יואל חסון:</w:t>
      </w:r>
    </w:p>
    <w:p w14:paraId="65705180" w14:textId="77777777" w:rsidR="00E404F8" w:rsidRPr="00E404F8" w:rsidRDefault="00E404F8" w:rsidP="00E404F8">
      <w:pPr>
        <w:bidi/>
        <w:jc w:val="both"/>
        <w:rPr>
          <w:rFonts w:cs="David" w:hint="cs"/>
          <w:u w:val="single"/>
          <w:rtl/>
        </w:rPr>
      </w:pPr>
    </w:p>
    <w:p w14:paraId="20F38E84" w14:textId="77777777" w:rsidR="00E404F8" w:rsidRPr="00E404F8" w:rsidRDefault="00E404F8" w:rsidP="00E404F8">
      <w:pPr>
        <w:bidi/>
        <w:ind w:firstLine="720"/>
        <w:jc w:val="both"/>
        <w:rPr>
          <w:rFonts w:cs="David" w:hint="cs"/>
          <w:rtl/>
        </w:rPr>
      </w:pPr>
      <w:r w:rsidRPr="00E404F8">
        <w:rPr>
          <w:rFonts w:cs="David" w:hint="cs"/>
          <w:rtl/>
        </w:rPr>
        <w:t>זה היה לפני שהוצאת אותי?</w:t>
      </w:r>
    </w:p>
    <w:p w14:paraId="3AAF30D3" w14:textId="77777777" w:rsidR="00E404F8" w:rsidRPr="00E404F8" w:rsidRDefault="00E404F8" w:rsidP="00E404F8">
      <w:pPr>
        <w:bidi/>
        <w:ind w:firstLine="720"/>
        <w:jc w:val="both"/>
        <w:rPr>
          <w:rFonts w:cs="David" w:hint="cs"/>
          <w:rtl/>
        </w:rPr>
      </w:pPr>
    </w:p>
    <w:p w14:paraId="6DF0E471" w14:textId="77777777" w:rsidR="00E404F8" w:rsidRPr="00E404F8" w:rsidRDefault="00E404F8" w:rsidP="00E404F8">
      <w:pPr>
        <w:bidi/>
        <w:rPr>
          <w:rFonts w:cs="David" w:hint="cs"/>
          <w:rtl/>
        </w:rPr>
      </w:pPr>
      <w:r w:rsidRPr="00E404F8">
        <w:rPr>
          <w:rFonts w:cs="David" w:hint="cs"/>
          <w:u w:val="single"/>
          <w:rtl/>
        </w:rPr>
        <w:t>אלכס מילר:</w:t>
      </w:r>
    </w:p>
    <w:p w14:paraId="4D78C26E" w14:textId="77777777" w:rsidR="00E404F8" w:rsidRPr="00E404F8" w:rsidRDefault="00E404F8" w:rsidP="00E404F8">
      <w:pPr>
        <w:bidi/>
        <w:rPr>
          <w:rFonts w:cs="David" w:hint="cs"/>
          <w:rtl/>
        </w:rPr>
      </w:pPr>
    </w:p>
    <w:p w14:paraId="2CC7C7B6" w14:textId="77777777" w:rsidR="00E404F8" w:rsidRPr="00E404F8" w:rsidRDefault="00E404F8" w:rsidP="00E404F8">
      <w:pPr>
        <w:bidi/>
        <w:ind w:firstLine="720"/>
        <w:jc w:val="both"/>
        <w:rPr>
          <w:rFonts w:cs="David" w:hint="cs"/>
          <w:rtl/>
        </w:rPr>
      </w:pPr>
      <w:r w:rsidRPr="00E404F8">
        <w:rPr>
          <w:rFonts w:cs="David" w:hint="cs"/>
          <w:rtl/>
        </w:rPr>
        <w:t xml:space="preserve">זה היה אחרי ששמת את המסכה של הצבועים, כן. </w:t>
      </w:r>
    </w:p>
    <w:p w14:paraId="07454B1E" w14:textId="77777777" w:rsidR="00E404F8" w:rsidRPr="00E404F8" w:rsidRDefault="00E404F8" w:rsidP="00E404F8">
      <w:pPr>
        <w:bidi/>
        <w:jc w:val="both"/>
        <w:rPr>
          <w:rFonts w:cs="David" w:hint="cs"/>
          <w:rtl/>
        </w:rPr>
      </w:pPr>
    </w:p>
    <w:p w14:paraId="085F61A5"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4E319CB4" w14:textId="77777777" w:rsidR="00E404F8" w:rsidRPr="00E404F8" w:rsidRDefault="00E404F8" w:rsidP="00E404F8">
      <w:pPr>
        <w:bidi/>
        <w:jc w:val="both"/>
        <w:rPr>
          <w:rFonts w:cs="David" w:hint="cs"/>
          <w:u w:val="single"/>
          <w:rtl/>
        </w:rPr>
      </w:pPr>
    </w:p>
    <w:p w14:paraId="60559435" w14:textId="77777777" w:rsidR="00E404F8" w:rsidRPr="00E404F8" w:rsidRDefault="00E404F8" w:rsidP="00E404F8">
      <w:pPr>
        <w:bidi/>
        <w:ind w:firstLine="720"/>
        <w:jc w:val="both"/>
        <w:rPr>
          <w:rFonts w:cs="David" w:hint="cs"/>
          <w:rtl/>
        </w:rPr>
      </w:pPr>
      <w:r w:rsidRPr="00E404F8">
        <w:rPr>
          <w:rFonts w:cs="David" w:hint="cs"/>
          <w:rtl/>
        </w:rPr>
        <w:t>מה עם המסכות של הממשלה?</w:t>
      </w:r>
    </w:p>
    <w:p w14:paraId="4E23A7E5" w14:textId="77777777" w:rsidR="00E404F8" w:rsidRPr="00E404F8" w:rsidRDefault="00E404F8" w:rsidP="00E404F8">
      <w:pPr>
        <w:bidi/>
        <w:jc w:val="both"/>
        <w:rPr>
          <w:rFonts w:cs="David" w:hint="cs"/>
          <w:rtl/>
        </w:rPr>
      </w:pPr>
    </w:p>
    <w:p w14:paraId="48ECD295" w14:textId="77777777" w:rsidR="00E404F8" w:rsidRPr="00E404F8" w:rsidRDefault="00E404F8" w:rsidP="00E404F8">
      <w:pPr>
        <w:bidi/>
        <w:jc w:val="both"/>
        <w:rPr>
          <w:rFonts w:cs="David" w:hint="cs"/>
          <w:u w:val="single"/>
          <w:rtl/>
        </w:rPr>
      </w:pPr>
      <w:r w:rsidRPr="00E404F8">
        <w:rPr>
          <w:rFonts w:cs="David" w:hint="cs"/>
          <w:u w:val="single"/>
          <w:rtl/>
        </w:rPr>
        <w:t>אלכס מילר:</w:t>
      </w:r>
    </w:p>
    <w:p w14:paraId="40578887" w14:textId="77777777" w:rsidR="00E404F8" w:rsidRPr="00E404F8" w:rsidRDefault="00E404F8" w:rsidP="00E404F8">
      <w:pPr>
        <w:bidi/>
        <w:jc w:val="both"/>
        <w:rPr>
          <w:rFonts w:cs="David" w:hint="cs"/>
          <w:u w:val="single"/>
          <w:rtl/>
        </w:rPr>
      </w:pPr>
    </w:p>
    <w:p w14:paraId="791D7A2E" w14:textId="77777777" w:rsidR="00E404F8" w:rsidRPr="00E404F8" w:rsidRDefault="00E404F8" w:rsidP="00E404F8">
      <w:pPr>
        <w:bidi/>
        <w:ind w:firstLine="720"/>
        <w:jc w:val="both"/>
        <w:rPr>
          <w:rFonts w:cs="David" w:hint="cs"/>
          <w:rtl/>
        </w:rPr>
      </w:pPr>
      <w:r w:rsidRPr="00E404F8">
        <w:rPr>
          <w:rFonts w:cs="David" w:hint="cs"/>
          <w:rtl/>
        </w:rPr>
        <w:t xml:space="preserve">אני לא יודע מה אכלתם שם שהיה לכם כל כך חשוב לשים את המסכות, אבל כנראה שהאוויר שם לא היה משהו. </w:t>
      </w:r>
    </w:p>
    <w:p w14:paraId="7AE5406D" w14:textId="77777777" w:rsidR="00E404F8" w:rsidRPr="00E404F8" w:rsidRDefault="00E404F8" w:rsidP="00E404F8">
      <w:pPr>
        <w:bidi/>
        <w:jc w:val="both"/>
        <w:rPr>
          <w:rFonts w:cs="David" w:hint="cs"/>
          <w:rtl/>
        </w:rPr>
      </w:pPr>
    </w:p>
    <w:p w14:paraId="47E59068" w14:textId="77777777" w:rsidR="00E404F8" w:rsidRPr="00E404F8" w:rsidRDefault="00E404F8" w:rsidP="00E404F8">
      <w:pPr>
        <w:bidi/>
        <w:jc w:val="both"/>
        <w:rPr>
          <w:rFonts w:cs="David" w:hint="cs"/>
          <w:u w:val="single"/>
          <w:rtl/>
        </w:rPr>
      </w:pPr>
      <w:r w:rsidRPr="00E404F8">
        <w:rPr>
          <w:rFonts w:cs="David" w:hint="cs"/>
          <w:u w:val="single"/>
          <w:rtl/>
        </w:rPr>
        <w:t>רחל אדטו:</w:t>
      </w:r>
    </w:p>
    <w:p w14:paraId="4CE1B488" w14:textId="77777777" w:rsidR="00E404F8" w:rsidRPr="00E404F8" w:rsidRDefault="00E404F8" w:rsidP="00E404F8">
      <w:pPr>
        <w:bidi/>
        <w:jc w:val="both"/>
        <w:rPr>
          <w:rFonts w:cs="David" w:hint="cs"/>
          <w:u w:val="single"/>
          <w:rtl/>
        </w:rPr>
      </w:pPr>
    </w:p>
    <w:p w14:paraId="09D79B94" w14:textId="77777777" w:rsidR="00E404F8" w:rsidRPr="00E404F8" w:rsidRDefault="00E404F8" w:rsidP="00E404F8">
      <w:pPr>
        <w:bidi/>
        <w:ind w:firstLine="720"/>
        <w:jc w:val="both"/>
        <w:rPr>
          <w:rFonts w:cs="David" w:hint="cs"/>
          <w:rtl/>
        </w:rPr>
      </w:pPr>
      <w:r w:rsidRPr="00E404F8">
        <w:rPr>
          <w:rFonts w:cs="David" w:hint="cs"/>
          <w:rtl/>
        </w:rPr>
        <w:t xml:space="preserve">הריח מהצד השני היה כזה חזק שהוא הגיע אלינו. </w:t>
      </w:r>
    </w:p>
    <w:p w14:paraId="2F782BE6" w14:textId="77777777" w:rsidR="00E404F8" w:rsidRPr="00E404F8" w:rsidRDefault="00E404F8" w:rsidP="00E404F8">
      <w:pPr>
        <w:bidi/>
        <w:ind w:firstLine="720"/>
        <w:jc w:val="both"/>
        <w:rPr>
          <w:rFonts w:cs="David" w:hint="cs"/>
          <w:rtl/>
        </w:rPr>
      </w:pPr>
    </w:p>
    <w:p w14:paraId="3038D3B3"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0F1E35E6" w14:textId="77777777" w:rsidR="00E404F8" w:rsidRPr="00E404F8" w:rsidRDefault="00E404F8" w:rsidP="00E404F8">
      <w:pPr>
        <w:bidi/>
        <w:ind w:firstLine="720"/>
        <w:jc w:val="both"/>
        <w:rPr>
          <w:rFonts w:cs="David" w:hint="cs"/>
          <w:rtl/>
        </w:rPr>
      </w:pPr>
    </w:p>
    <w:p w14:paraId="1506710E" w14:textId="77777777" w:rsidR="00E404F8" w:rsidRPr="00E404F8" w:rsidRDefault="00E404F8" w:rsidP="00E404F8">
      <w:pPr>
        <w:bidi/>
        <w:ind w:firstLine="720"/>
        <w:jc w:val="both"/>
        <w:rPr>
          <w:rFonts w:cs="David" w:hint="cs"/>
          <w:rtl/>
        </w:rPr>
      </w:pPr>
      <w:r w:rsidRPr="00E404F8">
        <w:rPr>
          <w:rFonts w:cs="David" w:hint="cs"/>
          <w:rtl/>
        </w:rPr>
        <w:t xml:space="preserve">הזכרתי את זה לפני שהגעת, וארבל אישרה את זה, שלפי ההמלצה של הייעוץ המשפטי זה צריך להיות בוועדת הכנסת. </w:t>
      </w:r>
    </w:p>
    <w:p w14:paraId="332BD7EA" w14:textId="77777777" w:rsidR="00E404F8" w:rsidRPr="00E404F8" w:rsidRDefault="00E404F8" w:rsidP="00E404F8">
      <w:pPr>
        <w:bidi/>
        <w:jc w:val="both"/>
        <w:rPr>
          <w:rFonts w:cs="David" w:hint="cs"/>
          <w:rtl/>
        </w:rPr>
      </w:pPr>
    </w:p>
    <w:p w14:paraId="3406FDD5"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0B449558" w14:textId="77777777" w:rsidR="00E404F8" w:rsidRPr="00E404F8" w:rsidRDefault="00E404F8" w:rsidP="00E404F8">
      <w:pPr>
        <w:bidi/>
        <w:jc w:val="both"/>
        <w:rPr>
          <w:rFonts w:cs="David" w:hint="cs"/>
          <w:u w:val="single"/>
          <w:rtl/>
        </w:rPr>
      </w:pPr>
    </w:p>
    <w:p w14:paraId="612216F3" w14:textId="77777777" w:rsidR="00E404F8" w:rsidRPr="00E404F8" w:rsidRDefault="00E404F8" w:rsidP="00E404F8">
      <w:pPr>
        <w:bidi/>
        <w:ind w:firstLine="720"/>
        <w:jc w:val="both"/>
        <w:rPr>
          <w:rFonts w:cs="David" w:hint="cs"/>
          <w:rtl/>
        </w:rPr>
      </w:pPr>
      <w:r w:rsidRPr="00E404F8">
        <w:rPr>
          <w:rFonts w:cs="David" w:hint="cs"/>
          <w:rtl/>
        </w:rPr>
        <w:t xml:space="preserve">זו הייתה עמדתך, ארבל? אנחנו, בניגוד למפלגות שמדברות גבוהה-גבוהה - - - </w:t>
      </w:r>
    </w:p>
    <w:p w14:paraId="73D75B24" w14:textId="77777777" w:rsidR="00E404F8" w:rsidRPr="00E404F8" w:rsidRDefault="00E404F8" w:rsidP="00E404F8">
      <w:pPr>
        <w:bidi/>
        <w:jc w:val="both"/>
        <w:rPr>
          <w:rFonts w:cs="David" w:hint="cs"/>
          <w:rtl/>
        </w:rPr>
      </w:pPr>
    </w:p>
    <w:p w14:paraId="27D05F61" w14:textId="77777777" w:rsidR="00E404F8" w:rsidRPr="00E404F8" w:rsidRDefault="00E404F8" w:rsidP="00E404F8">
      <w:pPr>
        <w:bidi/>
        <w:jc w:val="both"/>
        <w:rPr>
          <w:rFonts w:cs="David" w:hint="cs"/>
          <w:u w:val="single"/>
          <w:rtl/>
        </w:rPr>
      </w:pPr>
      <w:r w:rsidRPr="00E404F8">
        <w:rPr>
          <w:rFonts w:cs="David" w:hint="cs"/>
          <w:u w:val="single"/>
          <w:rtl/>
        </w:rPr>
        <w:t>דוד רותם:</w:t>
      </w:r>
    </w:p>
    <w:p w14:paraId="7FE7C3E8" w14:textId="77777777" w:rsidR="00E404F8" w:rsidRPr="00E404F8" w:rsidRDefault="00E404F8" w:rsidP="00E404F8">
      <w:pPr>
        <w:bidi/>
        <w:jc w:val="both"/>
        <w:rPr>
          <w:rFonts w:cs="David" w:hint="cs"/>
          <w:u w:val="single"/>
          <w:rtl/>
        </w:rPr>
      </w:pPr>
    </w:p>
    <w:p w14:paraId="795399E8" w14:textId="77777777" w:rsidR="00E404F8" w:rsidRPr="00E404F8" w:rsidRDefault="00E404F8" w:rsidP="00E404F8">
      <w:pPr>
        <w:bidi/>
        <w:ind w:firstLine="720"/>
        <w:jc w:val="both"/>
        <w:rPr>
          <w:rFonts w:cs="David" w:hint="cs"/>
          <w:rtl/>
        </w:rPr>
      </w:pPr>
      <w:r w:rsidRPr="00E404F8">
        <w:rPr>
          <w:rFonts w:cs="David" w:hint="cs"/>
          <w:rtl/>
        </w:rPr>
        <w:t xml:space="preserve">אתם הרי שומרי שלטון החוק. אצלכם תמיד מה שאומר היועץ המשפטי אתם עוברים לדום. </w:t>
      </w:r>
    </w:p>
    <w:p w14:paraId="17445896" w14:textId="77777777" w:rsidR="00E404F8" w:rsidRPr="00E404F8" w:rsidRDefault="00E404F8" w:rsidP="00E404F8">
      <w:pPr>
        <w:bidi/>
        <w:jc w:val="both"/>
        <w:rPr>
          <w:rFonts w:cs="David" w:hint="cs"/>
          <w:rtl/>
        </w:rPr>
      </w:pPr>
    </w:p>
    <w:p w14:paraId="34073D59"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14C9446B" w14:textId="77777777" w:rsidR="00E404F8" w:rsidRPr="00E404F8" w:rsidRDefault="00E404F8" w:rsidP="00E404F8">
      <w:pPr>
        <w:bidi/>
        <w:jc w:val="both"/>
        <w:rPr>
          <w:rFonts w:cs="David" w:hint="cs"/>
          <w:rtl/>
        </w:rPr>
      </w:pPr>
    </w:p>
    <w:p w14:paraId="0852827C" w14:textId="77777777" w:rsidR="00E404F8" w:rsidRPr="00E404F8" w:rsidRDefault="00E404F8" w:rsidP="00E404F8">
      <w:pPr>
        <w:bidi/>
        <w:jc w:val="both"/>
        <w:rPr>
          <w:rFonts w:cs="David" w:hint="cs"/>
          <w:rtl/>
        </w:rPr>
      </w:pPr>
      <w:r w:rsidRPr="00E404F8">
        <w:rPr>
          <w:rFonts w:cs="David" w:hint="cs"/>
          <w:rtl/>
        </w:rPr>
        <w:tab/>
        <w:t xml:space="preserve">אתן לארבל לומר מילה, ברשותך, חבר הכנסת זאב. </w:t>
      </w:r>
    </w:p>
    <w:p w14:paraId="606478B5" w14:textId="77777777" w:rsidR="00E404F8" w:rsidRPr="00E404F8" w:rsidRDefault="00E404F8" w:rsidP="00E404F8">
      <w:pPr>
        <w:bidi/>
        <w:jc w:val="both"/>
        <w:rPr>
          <w:rFonts w:cs="David" w:hint="cs"/>
          <w:rtl/>
        </w:rPr>
      </w:pPr>
    </w:p>
    <w:p w14:paraId="0977914C" w14:textId="77777777" w:rsidR="00E404F8" w:rsidRPr="00E404F8" w:rsidRDefault="00E404F8" w:rsidP="00E404F8">
      <w:pPr>
        <w:bidi/>
        <w:rPr>
          <w:rFonts w:cs="David" w:hint="cs"/>
          <w:u w:val="single"/>
          <w:rtl/>
        </w:rPr>
      </w:pPr>
      <w:r w:rsidRPr="00E404F8">
        <w:rPr>
          <w:rFonts w:cs="David" w:hint="cs"/>
          <w:u w:val="single"/>
          <w:rtl/>
        </w:rPr>
        <w:t>ארבל אסטרחן:</w:t>
      </w:r>
    </w:p>
    <w:p w14:paraId="4B0DC668" w14:textId="77777777" w:rsidR="00E404F8" w:rsidRPr="00E404F8" w:rsidRDefault="00E404F8" w:rsidP="00E404F8">
      <w:pPr>
        <w:bidi/>
        <w:jc w:val="both"/>
        <w:rPr>
          <w:rFonts w:cs="David" w:hint="cs"/>
          <w:rtl/>
        </w:rPr>
      </w:pPr>
    </w:p>
    <w:p w14:paraId="6A816DA7" w14:textId="77777777" w:rsidR="00E404F8" w:rsidRPr="00E404F8" w:rsidRDefault="00E404F8" w:rsidP="00E404F8">
      <w:pPr>
        <w:bidi/>
        <w:ind w:firstLine="720"/>
        <w:jc w:val="both"/>
        <w:rPr>
          <w:rFonts w:cs="David" w:hint="cs"/>
          <w:rtl/>
        </w:rPr>
      </w:pPr>
      <w:r w:rsidRPr="00E404F8">
        <w:rPr>
          <w:rFonts w:cs="David" w:hint="cs"/>
          <w:rtl/>
        </w:rPr>
        <w:t xml:space="preserve">יש שני חוקים. חוק הכנסת בוודאי צריך להיות נדון בוועדת הכנסת. היא זו שעוסקת בחוק הכנסת, היא עסקה בתיקון האחרונים לסעיפים הרלוונטיים, היא עוסקת בנושא של שינויים בהרכב הסיעתי. חוק מימון מפלגות יכול להיות בוועדת הכנסת ויכול להיות בוועדת החוקה. בדרך כלל הוא נדון בוועדת החוקה, אבל היות שיש קשר בינו לבין חוק הכנסת, רוצים לדון בהם יחד, ואין שום מניעה שוועדת הכנסת תדון. </w:t>
      </w:r>
    </w:p>
    <w:p w14:paraId="025892C3" w14:textId="77777777" w:rsidR="00E404F8" w:rsidRPr="00E404F8" w:rsidRDefault="00E404F8" w:rsidP="00E404F8">
      <w:pPr>
        <w:bidi/>
        <w:ind w:firstLine="720"/>
        <w:jc w:val="both"/>
        <w:rPr>
          <w:rFonts w:cs="David" w:hint="cs"/>
          <w:rtl/>
        </w:rPr>
      </w:pPr>
    </w:p>
    <w:p w14:paraId="1B02F651"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5BB05319" w14:textId="77777777" w:rsidR="00E404F8" w:rsidRPr="00E404F8" w:rsidRDefault="00E404F8" w:rsidP="00E404F8">
      <w:pPr>
        <w:bidi/>
        <w:ind w:firstLine="720"/>
        <w:jc w:val="both"/>
        <w:rPr>
          <w:rFonts w:cs="David" w:hint="cs"/>
          <w:rtl/>
        </w:rPr>
      </w:pPr>
    </w:p>
    <w:p w14:paraId="1670D67A" w14:textId="77777777" w:rsidR="00E404F8" w:rsidRPr="00E404F8" w:rsidRDefault="00E404F8" w:rsidP="00E404F8">
      <w:pPr>
        <w:bidi/>
        <w:ind w:firstLine="720"/>
        <w:jc w:val="both"/>
        <w:rPr>
          <w:rFonts w:cs="David" w:hint="cs"/>
          <w:rtl/>
        </w:rPr>
      </w:pPr>
      <w:r w:rsidRPr="00E404F8">
        <w:rPr>
          <w:rFonts w:cs="David" w:hint="cs"/>
          <w:rtl/>
        </w:rPr>
        <w:t xml:space="preserve">תודה. חבר הכנסת זאב, בבקשה. </w:t>
      </w:r>
    </w:p>
    <w:p w14:paraId="01E0CB7C" w14:textId="77777777" w:rsidR="00E404F8" w:rsidRPr="00E404F8" w:rsidRDefault="00E404F8" w:rsidP="00E404F8">
      <w:pPr>
        <w:bidi/>
        <w:jc w:val="both"/>
        <w:rPr>
          <w:rFonts w:cs="David" w:hint="cs"/>
          <w:rtl/>
        </w:rPr>
      </w:pPr>
    </w:p>
    <w:p w14:paraId="27EAFA43" w14:textId="77777777" w:rsidR="00E404F8" w:rsidRPr="00E404F8" w:rsidRDefault="00E404F8" w:rsidP="00E404F8">
      <w:pPr>
        <w:bidi/>
        <w:jc w:val="both"/>
        <w:rPr>
          <w:rFonts w:cs="David" w:hint="cs"/>
          <w:u w:val="single"/>
          <w:rtl/>
        </w:rPr>
      </w:pPr>
      <w:r w:rsidRPr="00E404F8">
        <w:rPr>
          <w:rFonts w:cs="David" w:hint="cs"/>
          <w:u w:val="single"/>
          <w:rtl/>
        </w:rPr>
        <w:t>נסים זאב:</w:t>
      </w:r>
    </w:p>
    <w:p w14:paraId="7C8FA83E" w14:textId="77777777" w:rsidR="00E404F8" w:rsidRPr="00E404F8" w:rsidRDefault="00E404F8" w:rsidP="00E404F8">
      <w:pPr>
        <w:bidi/>
        <w:jc w:val="both"/>
        <w:rPr>
          <w:rFonts w:cs="David" w:hint="cs"/>
          <w:u w:val="single"/>
          <w:rtl/>
        </w:rPr>
      </w:pPr>
    </w:p>
    <w:p w14:paraId="2E364371" w14:textId="77777777" w:rsidR="00E404F8" w:rsidRPr="00E404F8" w:rsidRDefault="00E404F8" w:rsidP="00E404F8">
      <w:pPr>
        <w:bidi/>
        <w:ind w:firstLine="720"/>
        <w:jc w:val="both"/>
        <w:rPr>
          <w:rFonts w:cs="David" w:hint="cs"/>
          <w:rtl/>
        </w:rPr>
      </w:pPr>
      <w:r w:rsidRPr="00E404F8">
        <w:rPr>
          <w:rFonts w:cs="David" w:hint="cs"/>
          <w:rtl/>
        </w:rPr>
        <w:t>אדוני היושב-ראש, אני חושב שיש טעות אופטית כאשר בסעיף כתוב הצעת חוק מימון הכנסת (תיקון מס' 28). לקדימה יש 28 חברים והם חושבים שצריכים - - -</w:t>
      </w:r>
    </w:p>
    <w:p w14:paraId="72C615B2" w14:textId="77777777" w:rsidR="00E404F8" w:rsidRPr="00E404F8" w:rsidRDefault="00E404F8" w:rsidP="00E404F8">
      <w:pPr>
        <w:bidi/>
        <w:jc w:val="both"/>
        <w:rPr>
          <w:rFonts w:cs="David" w:hint="cs"/>
          <w:rtl/>
        </w:rPr>
      </w:pPr>
    </w:p>
    <w:p w14:paraId="343B5117"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62A2A9E8" w14:textId="77777777" w:rsidR="00E404F8" w:rsidRPr="00E404F8" w:rsidRDefault="00E404F8" w:rsidP="00E404F8">
      <w:pPr>
        <w:bidi/>
        <w:jc w:val="both"/>
        <w:rPr>
          <w:rFonts w:cs="David" w:hint="cs"/>
          <w:u w:val="single"/>
          <w:rtl/>
        </w:rPr>
      </w:pPr>
    </w:p>
    <w:p w14:paraId="155D1F39" w14:textId="77777777" w:rsidR="00E404F8" w:rsidRPr="00E404F8" w:rsidRDefault="00E404F8" w:rsidP="00E404F8">
      <w:pPr>
        <w:bidi/>
        <w:ind w:firstLine="720"/>
        <w:jc w:val="both"/>
        <w:rPr>
          <w:rFonts w:cs="David" w:hint="cs"/>
          <w:rtl/>
        </w:rPr>
      </w:pPr>
      <w:r w:rsidRPr="00E404F8">
        <w:rPr>
          <w:rFonts w:cs="David" w:hint="cs"/>
          <w:rtl/>
        </w:rPr>
        <w:t xml:space="preserve">אתה יכול לחזור על זה, חבר הכנסת זאב? </w:t>
      </w:r>
    </w:p>
    <w:p w14:paraId="30837D70" w14:textId="77777777" w:rsidR="00E404F8" w:rsidRPr="00E404F8" w:rsidRDefault="00E404F8" w:rsidP="00E404F8">
      <w:pPr>
        <w:bidi/>
        <w:ind w:firstLine="720"/>
        <w:jc w:val="both"/>
        <w:rPr>
          <w:rFonts w:cs="David" w:hint="cs"/>
          <w:rtl/>
        </w:rPr>
      </w:pPr>
    </w:p>
    <w:p w14:paraId="3F700036" w14:textId="77777777" w:rsidR="00E404F8" w:rsidRPr="00E404F8" w:rsidRDefault="00E404F8" w:rsidP="00E404F8">
      <w:pPr>
        <w:pStyle w:val="Heading5"/>
        <w:jc w:val="left"/>
        <w:rPr>
          <w:rFonts w:hint="cs"/>
          <w:sz w:val="24"/>
          <w:rtl/>
        </w:rPr>
      </w:pPr>
      <w:r w:rsidRPr="00E404F8">
        <w:rPr>
          <w:rFonts w:hint="cs"/>
          <w:sz w:val="24"/>
          <w:u w:val="single"/>
          <w:rtl/>
        </w:rPr>
        <w:t>יואל חסון:</w:t>
      </w:r>
    </w:p>
    <w:p w14:paraId="46C4FF3E" w14:textId="77777777" w:rsidR="00E404F8" w:rsidRPr="00E404F8" w:rsidRDefault="00E404F8" w:rsidP="00E404F8">
      <w:pPr>
        <w:pStyle w:val="Heading5"/>
        <w:jc w:val="left"/>
        <w:rPr>
          <w:rFonts w:hint="cs"/>
          <w:sz w:val="24"/>
          <w:rtl/>
        </w:rPr>
      </w:pPr>
    </w:p>
    <w:p w14:paraId="0E80CF62" w14:textId="77777777" w:rsidR="00E404F8" w:rsidRPr="00E404F8" w:rsidRDefault="00E404F8" w:rsidP="00E404F8">
      <w:pPr>
        <w:bidi/>
        <w:jc w:val="both"/>
        <w:rPr>
          <w:rFonts w:cs="David" w:hint="cs"/>
          <w:rtl/>
        </w:rPr>
      </w:pPr>
      <w:r w:rsidRPr="00E404F8">
        <w:rPr>
          <w:rFonts w:cs="David" w:hint="cs"/>
          <w:rtl/>
        </w:rPr>
        <w:tab/>
        <w:t xml:space="preserve">אני לא שמעתי, ואני לא מתכוון ללכת לישון בלי לדעת מה שאמרת. </w:t>
      </w:r>
    </w:p>
    <w:p w14:paraId="7EA09E9E" w14:textId="77777777" w:rsidR="00E404F8" w:rsidRPr="00E404F8" w:rsidRDefault="00E404F8" w:rsidP="00E404F8">
      <w:pPr>
        <w:bidi/>
        <w:ind w:firstLine="720"/>
        <w:jc w:val="both"/>
        <w:rPr>
          <w:rFonts w:cs="David" w:hint="cs"/>
          <w:rtl/>
        </w:rPr>
      </w:pPr>
    </w:p>
    <w:p w14:paraId="72F20031" w14:textId="77777777" w:rsidR="00E404F8" w:rsidRPr="00E404F8" w:rsidRDefault="00E404F8" w:rsidP="00E404F8">
      <w:pPr>
        <w:bidi/>
        <w:rPr>
          <w:rFonts w:cs="David" w:hint="cs"/>
          <w:rtl/>
        </w:rPr>
      </w:pPr>
      <w:r w:rsidRPr="00E404F8">
        <w:rPr>
          <w:rFonts w:cs="David" w:hint="cs"/>
          <w:u w:val="single"/>
          <w:rtl/>
        </w:rPr>
        <w:t>אלכס מילר:</w:t>
      </w:r>
    </w:p>
    <w:p w14:paraId="48FE4E1D" w14:textId="77777777" w:rsidR="00E404F8" w:rsidRPr="00E404F8" w:rsidRDefault="00E404F8" w:rsidP="00E404F8">
      <w:pPr>
        <w:bidi/>
        <w:rPr>
          <w:rFonts w:cs="David" w:hint="cs"/>
          <w:rtl/>
        </w:rPr>
      </w:pPr>
    </w:p>
    <w:p w14:paraId="5F07812E" w14:textId="77777777" w:rsidR="00E404F8" w:rsidRPr="00E404F8" w:rsidRDefault="00E404F8" w:rsidP="00E404F8">
      <w:pPr>
        <w:bidi/>
        <w:ind w:firstLine="720"/>
        <w:jc w:val="both"/>
        <w:rPr>
          <w:rFonts w:cs="David" w:hint="cs"/>
          <w:rtl/>
        </w:rPr>
      </w:pPr>
      <w:r w:rsidRPr="00E404F8">
        <w:rPr>
          <w:rFonts w:cs="David" w:hint="cs"/>
          <w:rtl/>
        </w:rPr>
        <w:t>זה התיקון שבא לתקן את המצב של 28.</w:t>
      </w:r>
    </w:p>
    <w:p w14:paraId="3DF3A8F6" w14:textId="77777777" w:rsidR="00E404F8" w:rsidRPr="00E404F8" w:rsidRDefault="00E404F8" w:rsidP="00E404F8">
      <w:pPr>
        <w:bidi/>
        <w:jc w:val="both"/>
        <w:rPr>
          <w:rFonts w:cs="David" w:hint="cs"/>
          <w:rtl/>
        </w:rPr>
      </w:pPr>
    </w:p>
    <w:p w14:paraId="47A5CABF" w14:textId="77777777" w:rsidR="00E404F8" w:rsidRPr="00E404F8" w:rsidRDefault="00E404F8" w:rsidP="00E404F8">
      <w:pPr>
        <w:bidi/>
        <w:jc w:val="both"/>
        <w:rPr>
          <w:rFonts w:cs="David" w:hint="cs"/>
          <w:u w:val="single"/>
          <w:rtl/>
        </w:rPr>
      </w:pPr>
      <w:r w:rsidRPr="00E404F8">
        <w:rPr>
          <w:rFonts w:cs="David" w:hint="cs"/>
          <w:u w:val="single"/>
          <w:rtl/>
        </w:rPr>
        <w:t>נסים זאב:</w:t>
      </w:r>
    </w:p>
    <w:p w14:paraId="3E5FD203" w14:textId="77777777" w:rsidR="00E404F8" w:rsidRPr="00E404F8" w:rsidRDefault="00E404F8" w:rsidP="00E404F8">
      <w:pPr>
        <w:bidi/>
        <w:jc w:val="both"/>
        <w:rPr>
          <w:rFonts w:cs="David" w:hint="cs"/>
          <w:u w:val="single"/>
          <w:rtl/>
        </w:rPr>
      </w:pPr>
    </w:p>
    <w:p w14:paraId="7D0881A5" w14:textId="77777777" w:rsidR="00E404F8" w:rsidRPr="00E404F8" w:rsidRDefault="00E404F8" w:rsidP="00E404F8">
      <w:pPr>
        <w:bidi/>
        <w:ind w:firstLine="720"/>
        <w:jc w:val="both"/>
        <w:rPr>
          <w:rFonts w:cs="David" w:hint="cs"/>
          <w:rtl/>
        </w:rPr>
      </w:pPr>
      <w:r w:rsidRPr="00E404F8">
        <w:rPr>
          <w:rFonts w:cs="David" w:hint="cs"/>
          <w:rtl/>
        </w:rPr>
        <w:t xml:space="preserve">זה תיקון מס' 28 ויש בסיעת קדימה 28 חברים. רוצים לתקן - - - </w:t>
      </w:r>
    </w:p>
    <w:p w14:paraId="4A629EDC" w14:textId="77777777" w:rsidR="00E404F8" w:rsidRPr="00E404F8" w:rsidRDefault="00E404F8" w:rsidP="00E404F8">
      <w:pPr>
        <w:bidi/>
        <w:jc w:val="both"/>
        <w:rPr>
          <w:rFonts w:cs="David" w:hint="cs"/>
          <w:rtl/>
        </w:rPr>
      </w:pPr>
    </w:p>
    <w:p w14:paraId="44754AF1" w14:textId="77777777" w:rsidR="00E404F8" w:rsidRPr="00E404F8" w:rsidRDefault="00E404F8" w:rsidP="00E404F8">
      <w:pPr>
        <w:bidi/>
        <w:jc w:val="both"/>
        <w:rPr>
          <w:rFonts w:cs="David" w:hint="cs"/>
          <w:u w:val="single"/>
          <w:rtl/>
        </w:rPr>
      </w:pPr>
      <w:r w:rsidRPr="00E404F8">
        <w:rPr>
          <w:rFonts w:cs="David" w:hint="cs"/>
          <w:u w:val="single"/>
          <w:rtl/>
        </w:rPr>
        <w:t>יואל חסון:</w:t>
      </w:r>
    </w:p>
    <w:p w14:paraId="62C8E467" w14:textId="77777777" w:rsidR="00E404F8" w:rsidRPr="00E404F8" w:rsidRDefault="00E404F8" w:rsidP="00E404F8">
      <w:pPr>
        <w:bidi/>
        <w:jc w:val="both"/>
        <w:rPr>
          <w:rFonts w:cs="David" w:hint="cs"/>
          <w:u w:val="single"/>
          <w:rtl/>
        </w:rPr>
      </w:pPr>
    </w:p>
    <w:p w14:paraId="4FEF2FFD" w14:textId="77777777" w:rsidR="00E404F8" w:rsidRPr="00E404F8" w:rsidRDefault="00E404F8" w:rsidP="00E404F8">
      <w:pPr>
        <w:bidi/>
        <w:ind w:firstLine="720"/>
        <w:jc w:val="both"/>
        <w:rPr>
          <w:rFonts w:cs="David" w:hint="cs"/>
          <w:rtl/>
        </w:rPr>
      </w:pPr>
      <w:r w:rsidRPr="00E404F8">
        <w:rPr>
          <w:rFonts w:cs="David" w:hint="cs"/>
          <w:rtl/>
        </w:rPr>
        <w:t>כמה חברי כנסת יש לקדימה?</w:t>
      </w:r>
    </w:p>
    <w:p w14:paraId="2610DE52" w14:textId="77777777" w:rsidR="00E404F8" w:rsidRPr="00E404F8" w:rsidRDefault="00E404F8" w:rsidP="00E404F8">
      <w:pPr>
        <w:bidi/>
        <w:jc w:val="both"/>
        <w:rPr>
          <w:rFonts w:cs="David" w:hint="cs"/>
          <w:rtl/>
        </w:rPr>
      </w:pPr>
    </w:p>
    <w:p w14:paraId="702DA85B" w14:textId="77777777" w:rsidR="00E404F8" w:rsidRPr="00E404F8" w:rsidRDefault="00E404F8" w:rsidP="00E404F8">
      <w:pPr>
        <w:bidi/>
        <w:jc w:val="both"/>
        <w:rPr>
          <w:rFonts w:cs="David" w:hint="cs"/>
          <w:u w:val="single"/>
          <w:rtl/>
        </w:rPr>
      </w:pPr>
      <w:r w:rsidRPr="00E404F8">
        <w:rPr>
          <w:rFonts w:cs="David" w:hint="cs"/>
          <w:u w:val="single"/>
          <w:rtl/>
        </w:rPr>
        <w:t>נסים זאב:</w:t>
      </w:r>
    </w:p>
    <w:p w14:paraId="22A0B095" w14:textId="77777777" w:rsidR="00E404F8" w:rsidRPr="00E404F8" w:rsidRDefault="00E404F8" w:rsidP="00E404F8">
      <w:pPr>
        <w:bidi/>
        <w:jc w:val="both"/>
        <w:rPr>
          <w:rFonts w:cs="David" w:hint="cs"/>
          <w:u w:val="single"/>
          <w:rtl/>
        </w:rPr>
      </w:pPr>
    </w:p>
    <w:p w14:paraId="09A311FC" w14:textId="77777777" w:rsidR="00E404F8" w:rsidRPr="00E404F8" w:rsidRDefault="00E404F8" w:rsidP="00E404F8">
      <w:pPr>
        <w:bidi/>
        <w:ind w:firstLine="720"/>
        <w:jc w:val="both"/>
        <w:rPr>
          <w:rFonts w:cs="David" w:hint="cs"/>
          <w:rtl/>
        </w:rPr>
      </w:pPr>
      <w:r w:rsidRPr="00E404F8">
        <w:rPr>
          <w:rFonts w:cs="David" w:hint="cs"/>
          <w:rtl/>
        </w:rPr>
        <w:t xml:space="preserve">אחרי שמופז הרים דגל כניעה היום ושמענו את ההצהרה שלו, כשציפי עטפה אותו מימין ואיציק משמאל וכולו רעד ואמר: אני לא מתכוון, לא בעלמא דא ולא בעלמא </w:t>
      </w:r>
      <w:proofErr w:type="spellStart"/>
      <w:r w:rsidRPr="00E404F8">
        <w:rPr>
          <w:rFonts w:cs="David" w:hint="cs"/>
          <w:rtl/>
        </w:rPr>
        <w:t>דאתי</w:t>
      </w:r>
      <w:proofErr w:type="spellEnd"/>
      <w:r w:rsidRPr="00E404F8">
        <w:rPr>
          <w:rFonts w:cs="David" w:hint="cs"/>
          <w:rtl/>
        </w:rPr>
        <w:t xml:space="preserve"> להתפלג, חלילה וחס, מתנועת קדימה. וכולם נישקו וחיבקו אותו - ואני מצטער שלא הייתה לי שמפניה, כי באמת הרגשתי איזה רגע של רווחה - - - </w:t>
      </w:r>
    </w:p>
    <w:p w14:paraId="4FF59975" w14:textId="77777777" w:rsidR="00E404F8" w:rsidRPr="00E404F8" w:rsidRDefault="00E404F8" w:rsidP="00E404F8">
      <w:pPr>
        <w:bidi/>
        <w:jc w:val="both"/>
        <w:rPr>
          <w:rFonts w:cs="David" w:hint="cs"/>
          <w:rtl/>
        </w:rPr>
      </w:pPr>
    </w:p>
    <w:p w14:paraId="1C0CFE17" w14:textId="77777777" w:rsidR="00E404F8" w:rsidRPr="00E404F8" w:rsidRDefault="00E404F8" w:rsidP="00E404F8">
      <w:pPr>
        <w:bidi/>
        <w:jc w:val="both"/>
        <w:rPr>
          <w:rFonts w:cs="David" w:hint="cs"/>
          <w:u w:val="single"/>
          <w:rtl/>
        </w:rPr>
      </w:pPr>
      <w:r w:rsidRPr="00E404F8">
        <w:rPr>
          <w:rFonts w:cs="David" w:hint="cs"/>
          <w:u w:val="single"/>
          <w:rtl/>
        </w:rPr>
        <w:t>אברהם מיכאלי:</w:t>
      </w:r>
    </w:p>
    <w:p w14:paraId="397C7101" w14:textId="77777777" w:rsidR="00E404F8" w:rsidRPr="00E404F8" w:rsidRDefault="00E404F8" w:rsidP="00E404F8">
      <w:pPr>
        <w:bidi/>
        <w:jc w:val="both"/>
        <w:rPr>
          <w:rFonts w:cs="David" w:hint="cs"/>
          <w:u w:val="single"/>
          <w:rtl/>
        </w:rPr>
      </w:pPr>
    </w:p>
    <w:p w14:paraId="7607F320" w14:textId="77777777" w:rsidR="00E404F8" w:rsidRPr="00E404F8" w:rsidRDefault="00E404F8" w:rsidP="00E404F8">
      <w:pPr>
        <w:bidi/>
        <w:ind w:firstLine="720"/>
        <w:jc w:val="both"/>
        <w:rPr>
          <w:rFonts w:cs="David" w:hint="cs"/>
          <w:rtl/>
        </w:rPr>
      </w:pPr>
      <w:r w:rsidRPr="00E404F8">
        <w:rPr>
          <w:rFonts w:cs="David" w:hint="cs"/>
          <w:rtl/>
        </w:rPr>
        <w:t xml:space="preserve">התרוממות רוח. </w:t>
      </w:r>
    </w:p>
    <w:p w14:paraId="2A070292" w14:textId="77777777" w:rsidR="00E404F8" w:rsidRPr="00E404F8" w:rsidRDefault="00E404F8" w:rsidP="00E404F8">
      <w:pPr>
        <w:bidi/>
        <w:jc w:val="both"/>
        <w:rPr>
          <w:rFonts w:cs="David" w:hint="cs"/>
          <w:rtl/>
        </w:rPr>
      </w:pPr>
    </w:p>
    <w:p w14:paraId="69FA5CE6" w14:textId="77777777" w:rsidR="00E404F8" w:rsidRPr="00E404F8" w:rsidRDefault="00E404F8" w:rsidP="00E404F8">
      <w:pPr>
        <w:bidi/>
        <w:jc w:val="both"/>
        <w:rPr>
          <w:rFonts w:cs="David" w:hint="cs"/>
          <w:u w:val="single"/>
          <w:rtl/>
        </w:rPr>
      </w:pPr>
      <w:r w:rsidRPr="00E404F8">
        <w:rPr>
          <w:rFonts w:cs="David" w:hint="cs"/>
          <w:u w:val="single"/>
          <w:rtl/>
        </w:rPr>
        <w:t>נסים זאב:</w:t>
      </w:r>
    </w:p>
    <w:p w14:paraId="44CAD6CB" w14:textId="77777777" w:rsidR="00E404F8" w:rsidRPr="00E404F8" w:rsidRDefault="00E404F8" w:rsidP="00E404F8">
      <w:pPr>
        <w:bidi/>
        <w:jc w:val="both"/>
        <w:rPr>
          <w:rFonts w:cs="David" w:hint="cs"/>
          <w:u w:val="single"/>
          <w:rtl/>
        </w:rPr>
      </w:pPr>
    </w:p>
    <w:p w14:paraId="349F1186" w14:textId="77777777" w:rsidR="00E404F8" w:rsidRPr="00E404F8" w:rsidRDefault="00E404F8" w:rsidP="00E404F8">
      <w:pPr>
        <w:bidi/>
        <w:ind w:firstLine="720"/>
        <w:jc w:val="both"/>
        <w:rPr>
          <w:rFonts w:cs="David" w:hint="cs"/>
          <w:rtl/>
        </w:rPr>
      </w:pPr>
      <w:r w:rsidRPr="00E404F8">
        <w:rPr>
          <w:rFonts w:cs="David" w:hint="cs"/>
          <w:rtl/>
        </w:rPr>
        <w:t xml:space="preserve">כן. תאמין לי, אדוני היושב-ראש, חבל שזה שבוע שחל בו תשעה באב אחרת היית רואה שנשפך פה מחייה עד בלי סוף. </w:t>
      </w:r>
    </w:p>
    <w:p w14:paraId="55700B1C" w14:textId="77777777" w:rsidR="00E404F8" w:rsidRPr="00E404F8" w:rsidRDefault="00E404F8" w:rsidP="00E404F8">
      <w:pPr>
        <w:bidi/>
        <w:jc w:val="both"/>
        <w:rPr>
          <w:rFonts w:cs="David" w:hint="cs"/>
          <w:rtl/>
        </w:rPr>
      </w:pPr>
    </w:p>
    <w:p w14:paraId="46670B4F" w14:textId="77777777" w:rsidR="00E404F8" w:rsidRPr="00E404F8" w:rsidRDefault="00E404F8" w:rsidP="00E404F8">
      <w:pPr>
        <w:bidi/>
        <w:jc w:val="both"/>
        <w:rPr>
          <w:rFonts w:cs="David" w:hint="cs"/>
          <w:u w:val="single"/>
          <w:rtl/>
        </w:rPr>
      </w:pPr>
      <w:r w:rsidRPr="00E404F8">
        <w:rPr>
          <w:rFonts w:cs="David" w:hint="cs"/>
          <w:u w:val="single"/>
          <w:rtl/>
        </w:rPr>
        <w:t>יואל חסון:</w:t>
      </w:r>
    </w:p>
    <w:p w14:paraId="7A29C33E" w14:textId="77777777" w:rsidR="00E404F8" w:rsidRPr="00E404F8" w:rsidRDefault="00E404F8" w:rsidP="00E404F8">
      <w:pPr>
        <w:bidi/>
        <w:jc w:val="both"/>
        <w:rPr>
          <w:rFonts w:cs="David" w:hint="cs"/>
          <w:u w:val="single"/>
          <w:rtl/>
        </w:rPr>
      </w:pPr>
    </w:p>
    <w:p w14:paraId="2F3410CB" w14:textId="77777777" w:rsidR="00E404F8" w:rsidRPr="00E404F8" w:rsidRDefault="00E404F8" w:rsidP="00E404F8">
      <w:pPr>
        <w:bidi/>
        <w:ind w:firstLine="720"/>
        <w:jc w:val="both"/>
        <w:rPr>
          <w:rFonts w:cs="David" w:hint="cs"/>
          <w:rtl/>
        </w:rPr>
      </w:pPr>
      <w:r w:rsidRPr="00E404F8">
        <w:rPr>
          <w:rFonts w:cs="David" w:hint="cs"/>
          <w:rtl/>
        </w:rPr>
        <w:t>חבר הכנסת זאב, שמעתי שאתה רוצה להטביע על השטרות את זה שאנחנו מאמינים בריבונו של עולם. אם נעביר את החוק הזה נצטרך לכתוב שמאמינים בבנימין נתניהו במקום. אני מזהיר אותך. אני חושש שאתה תעשה את זה אם תמשיך - - -</w:t>
      </w:r>
    </w:p>
    <w:p w14:paraId="7B750B8B" w14:textId="77777777" w:rsidR="00E404F8" w:rsidRPr="00E404F8" w:rsidRDefault="00E404F8" w:rsidP="00E404F8">
      <w:pPr>
        <w:bidi/>
        <w:jc w:val="both"/>
        <w:rPr>
          <w:rFonts w:cs="David" w:hint="cs"/>
          <w:rtl/>
        </w:rPr>
      </w:pPr>
    </w:p>
    <w:p w14:paraId="5448BE7E" w14:textId="77777777" w:rsidR="00E404F8" w:rsidRPr="00E404F8" w:rsidRDefault="00E404F8" w:rsidP="00E404F8">
      <w:pPr>
        <w:bidi/>
        <w:jc w:val="both"/>
        <w:rPr>
          <w:rFonts w:cs="David" w:hint="cs"/>
          <w:u w:val="single"/>
          <w:rtl/>
        </w:rPr>
      </w:pPr>
      <w:r w:rsidRPr="00E404F8">
        <w:rPr>
          <w:rFonts w:cs="David" w:hint="cs"/>
          <w:u w:val="single"/>
          <w:rtl/>
        </w:rPr>
        <w:t>רחל אדטו:</w:t>
      </w:r>
    </w:p>
    <w:p w14:paraId="05C0D04D" w14:textId="77777777" w:rsidR="00E404F8" w:rsidRPr="00E404F8" w:rsidRDefault="00E404F8" w:rsidP="00E404F8">
      <w:pPr>
        <w:bidi/>
        <w:jc w:val="both"/>
        <w:rPr>
          <w:rFonts w:cs="David" w:hint="cs"/>
          <w:u w:val="single"/>
          <w:rtl/>
        </w:rPr>
      </w:pPr>
    </w:p>
    <w:p w14:paraId="5103DC5C" w14:textId="77777777" w:rsidR="00E404F8" w:rsidRPr="00E404F8" w:rsidRDefault="00E404F8" w:rsidP="00E404F8">
      <w:pPr>
        <w:bidi/>
        <w:ind w:firstLine="720"/>
        <w:jc w:val="both"/>
        <w:rPr>
          <w:rFonts w:cs="David" w:hint="cs"/>
          <w:rtl/>
        </w:rPr>
      </w:pPr>
      <w:r w:rsidRPr="00E404F8">
        <w:rPr>
          <w:rFonts w:cs="David" w:hint="cs"/>
          <w:rtl/>
        </w:rPr>
        <w:t xml:space="preserve">כולם, כל הקואליציה. </w:t>
      </w:r>
    </w:p>
    <w:p w14:paraId="1C298CB7" w14:textId="77777777" w:rsidR="00E404F8" w:rsidRPr="00E404F8" w:rsidRDefault="00E404F8" w:rsidP="00E404F8">
      <w:pPr>
        <w:bidi/>
        <w:jc w:val="both"/>
        <w:rPr>
          <w:rFonts w:cs="David" w:hint="cs"/>
          <w:rtl/>
        </w:rPr>
      </w:pPr>
    </w:p>
    <w:p w14:paraId="0108136A" w14:textId="77777777" w:rsidR="00E404F8" w:rsidRPr="00E404F8" w:rsidRDefault="00E404F8" w:rsidP="00E404F8">
      <w:pPr>
        <w:bidi/>
        <w:jc w:val="both"/>
        <w:rPr>
          <w:rFonts w:cs="David" w:hint="cs"/>
          <w:u w:val="single"/>
          <w:rtl/>
        </w:rPr>
      </w:pPr>
      <w:r w:rsidRPr="00E404F8">
        <w:rPr>
          <w:rFonts w:cs="David" w:hint="cs"/>
          <w:u w:val="single"/>
          <w:rtl/>
        </w:rPr>
        <w:t>יואל חסון:</w:t>
      </w:r>
    </w:p>
    <w:p w14:paraId="2DDD6F33" w14:textId="77777777" w:rsidR="00E404F8" w:rsidRPr="00E404F8" w:rsidRDefault="00E404F8" w:rsidP="00E404F8">
      <w:pPr>
        <w:bidi/>
        <w:jc w:val="both"/>
        <w:rPr>
          <w:rFonts w:cs="David" w:hint="cs"/>
          <w:u w:val="single"/>
          <w:rtl/>
        </w:rPr>
      </w:pPr>
    </w:p>
    <w:p w14:paraId="22FFB905" w14:textId="77777777" w:rsidR="00E404F8" w:rsidRPr="00E404F8" w:rsidRDefault="00E404F8" w:rsidP="00E404F8">
      <w:pPr>
        <w:bidi/>
        <w:ind w:firstLine="720"/>
        <w:jc w:val="both"/>
        <w:rPr>
          <w:rFonts w:cs="David" w:hint="cs"/>
          <w:rtl/>
        </w:rPr>
      </w:pPr>
      <w:r w:rsidRPr="00E404F8">
        <w:rPr>
          <w:rFonts w:cs="David" w:hint="cs"/>
          <w:rtl/>
        </w:rPr>
        <w:t xml:space="preserve">כל הקואליציה פה הולכת - - - </w:t>
      </w:r>
    </w:p>
    <w:p w14:paraId="4769AA5A" w14:textId="77777777" w:rsidR="00E404F8" w:rsidRPr="00E404F8" w:rsidRDefault="00E404F8" w:rsidP="00E404F8">
      <w:pPr>
        <w:bidi/>
        <w:ind w:firstLine="720"/>
        <w:jc w:val="both"/>
        <w:rPr>
          <w:rFonts w:cs="David" w:hint="cs"/>
          <w:rtl/>
        </w:rPr>
      </w:pPr>
    </w:p>
    <w:p w14:paraId="3BB9235D"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488E6EB7" w14:textId="77777777" w:rsidR="00E404F8" w:rsidRPr="00E404F8" w:rsidRDefault="00E404F8" w:rsidP="00E404F8">
      <w:pPr>
        <w:bidi/>
        <w:ind w:firstLine="720"/>
        <w:jc w:val="both"/>
        <w:rPr>
          <w:rFonts w:cs="David" w:hint="cs"/>
          <w:rtl/>
        </w:rPr>
      </w:pPr>
    </w:p>
    <w:p w14:paraId="1B3A4AB5" w14:textId="77777777" w:rsidR="00E404F8" w:rsidRPr="00E404F8" w:rsidRDefault="00E404F8" w:rsidP="00E404F8">
      <w:pPr>
        <w:bidi/>
        <w:ind w:firstLine="720"/>
        <w:jc w:val="both"/>
        <w:rPr>
          <w:rFonts w:cs="David" w:hint="cs"/>
          <w:rtl/>
        </w:rPr>
      </w:pPr>
      <w:r w:rsidRPr="00E404F8">
        <w:rPr>
          <w:rFonts w:cs="David" w:hint="cs"/>
          <w:rtl/>
        </w:rPr>
        <w:t>תודה רבה חבר הכנסת זאב. חבר הכנסת חסון, בבקשה.</w:t>
      </w:r>
    </w:p>
    <w:p w14:paraId="2650CEA2" w14:textId="77777777" w:rsidR="00E404F8" w:rsidRPr="00E404F8" w:rsidRDefault="00E404F8" w:rsidP="00E404F8">
      <w:pPr>
        <w:bidi/>
        <w:ind w:firstLine="720"/>
        <w:jc w:val="both"/>
        <w:rPr>
          <w:rFonts w:cs="David" w:hint="cs"/>
          <w:rtl/>
        </w:rPr>
      </w:pPr>
    </w:p>
    <w:p w14:paraId="0513DE45" w14:textId="77777777" w:rsidR="00E404F8" w:rsidRPr="00E404F8" w:rsidRDefault="00E404F8" w:rsidP="00E404F8">
      <w:pPr>
        <w:pStyle w:val="Heading5"/>
        <w:jc w:val="left"/>
        <w:rPr>
          <w:rFonts w:hint="cs"/>
          <w:sz w:val="24"/>
          <w:rtl/>
        </w:rPr>
      </w:pPr>
      <w:r w:rsidRPr="00E404F8">
        <w:rPr>
          <w:rFonts w:hint="cs"/>
          <w:sz w:val="24"/>
          <w:u w:val="single"/>
          <w:rtl/>
        </w:rPr>
        <w:t>יואל חסון:</w:t>
      </w:r>
    </w:p>
    <w:p w14:paraId="6642A021" w14:textId="77777777" w:rsidR="00E404F8" w:rsidRPr="00E404F8" w:rsidRDefault="00E404F8" w:rsidP="00E404F8">
      <w:pPr>
        <w:pStyle w:val="Heading5"/>
        <w:jc w:val="left"/>
        <w:rPr>
          <w:rFonts w:hint="cs"/>
          <w:sz w:val="24"/>
          <w:rtl/>
        </w:rPr>
      </w:pPr>
    </w:p>
    <w:p w14:paraId="2506127E" w14:textId="77777777" w:rsidR="00E404F8" w:rsidRPr="00E404F8" w:rsidRDefault="00E404F8" w:rsidP="00E404F8">
      <w:pPr>
        <w:bidi/>
        <w:ind w:firstLine="720"/>
        <w:jc w:val="both"/>
        <w:rPr>
          <w:rFonts w:cs="David" w:hint="cs"/>
          <w:rtl/>
        </w:rPr>
      </w:pPr>
      <w:r w:rsidRPr="00E404F8">
        <w:rPr>
          <w:rFonts w:cs="David" w:hint="cs"/>
          <w:rtl/>
        </w:rPr>
        <w:t xml:space="preserve">אדוני היושב-ראש, אני חושב שמכל הוועדות שצריך לבחור הוועדה המתאימה ביותר היא ועדת האתיקה. </w:t>
      </w:r>
    </w:p>
    <w:p w14:paraId="750032F4" w14:textId="77777777" w:rsidR="00E404F8" w:rsidRPr="00E404F8" w:rsidRDefault="00E404F8" w:rsidP="00E404F8">
      <w:pPr>
        <w:bidi/>
        <w:jc w:val="both"/>
        <w:rPr>
          <w:rFonts w:cs="David" w:hint="cs"/>
          <w:rtl/>
        </w:rPr>
      </w:pPr>
    </w:p>
    <w:p w14:paraId="23AFA9E9" w14:textId="77777777" w:rsidR="00E404F8" w:rsidRPr="00E404F8" w:rsidRDefault="00E404F8" w:rsidP="00E404F8">
      <w:pPr>
        <w:bidi/>
        <w:jc w:val="both"/>
        <w:rPr>
          <w:rFonts w:cs="David" w:hint="cs"/>
          <w:u w:val="single"/>
          <w:rtl/>
        </w:rPr>
      </w:pPr>
      <w:r w:rsidRPr="00E404F8">
        <w:rPr>
          <w:rFonts w:cs="David" w:hint="cs"/>
          <w:u w:val="single"/>
          <w:rtl/>
        </w:rPr>
        <w:t xml:space="preserve">רוברט </w:t>
      </w:r>
      <w:proofErr w:type="spellStart"/>
      <w:r w:rsidRPr="00E404F8">
        <w:rPr>
          <w:rFonts w:cs="David" w:hint="cs"/>
          <w:u w:val="single"/>
          <w:rtl/>
        </w:rPr>
        <w:t>אילטוב</w:t>
      </w:r>
      <w:proofErr w:type="spellEnd"/>
      <w:r w:rsidRPr="00E404F8">
        <w:rPr>
          <w:rFonts w:cs="David" w:hint="cs"/>
          <w:u w:val="single"/>
          <w:rtl/>
        </w:rPr>
        <w:t>:</w:t>
      </w:r>
    </w:p>
    <w:p w14:paraId="25161F72" w14:textId="77777777" w:rsidR="00E404F8" w:rsidRPr="00E404F8" w:rsidRDefault="00E404F8" w:rsidP="00E404F8">
      <w:pPr>
        <w:bidi/>
        <w:jc w:val="both"/>
        <w:rPr>
          <w:rFonts w:cs="David" w:hint="cs"/>
          <w:u w:val="single"/>
          <w:rtl/>
        </w:rPr>
      </w:pPr>
    </w:p>
    <w:p w14:paraId="5CC11D0C" w14:textId="77777777" w:rsidR="00E404F8" w:rsidRPr="00E404F8" w:rsidRDefault="00E404F8" w:rsidP="00E404F8">
      <w:pPr>
        <w:bidi/>
        <w:ind w:firstLine="720"/>
        <w:jc w:val="both"/>
        <w:rPr>
          <w:rFonts w:cs="David" w:hint="cs"/>
          <w:rtl/>
        </w:rPr>
      </w:pPr>
      <w:r w:rsidRPr="00E404F8">
        <w:rPr>
          <w:rFonts w:cs="David" w:hint="cs"/>
          <w:rtl/>
        </w:rPr>
        <w:t xml:space="preserve">כבר שמענו את זה היום. </w:t>
      </w:r>
    </w:p>
    <w:p w14:paraId="77843DE2" w14:textId="77777777" w:rsidR="00E404F8" w:rsidRPr="00E404F8" w:rsidRDefault="00E404F8" w:rsidP="00E404F8">
      <w:pPr>
        <w:bidi/>
        <w:ind w:firstLine="720"/>
        <w:jc w:val="both"/>
        <w:rPr>
          <w:rFonts w:cs="David" w:hint="cs"/>
          <w:rtl/>
        </w:rPr>
      </w:pPr>
    </w:p>
    <w:p w14:paraId="2746EFDA" w14:textId="77777777" w:rsidR="00E404F8" w:rsidRPr="00E404F8" w:rsidRDefault="00E404F8" w:rsidP="00E404F8">
      <w:pPr>
        <w:pStyle w:val="Heading5"/>
        <w:jc w:val="left"/>
        <w:rPr>
          <w:rFonts w:hint="cs"/>
          <w:sz w:val="24"/>
          <w:rtl/>
        </w:rPr>
      </w:pPr>
      <w:r w:rsidRPr="00E404F8">
        <w:rPr>
          <w:rFonts w:hint="cs"/>
          <w:sz w:val="24"/>
          <w:u w:val="single"/>
          <w:rtl/>
        </w:rPr>
        <w:t>יואל חסון:</w:t>
      </w:r>
    </w:p>
    <w:p w14:paraId="676C55A2" w14:textId="77777777" w:rsidR="00E404F8" w:rsidRPr="00E404F8" w:rsidRDefault="00E404F8" w:rsidP="00E404F8">
      <w:pPr>
        <w:pStyle w:val="Heading5"/>
        <w:jc w:val="left"/>
        <w:rPr>
          <w:rFonts w:hint="cs"/>
          <w:sz w:val="24"/>
          <w:rtl/>
        </w:rPr>
      </w:pPr>
    </w:p>
    <w:p w14:paraId="421E2714" w14:textId="77777777" w:rsidR="00E404F8" w:rsidRPr="00E404F8" w:rsidRDefault="00E404F8" w:rsidP="00E404F8">
      <w:pPr>
        <w:bidi/>
        <w:ind w:firstLine="720"/>
        <w:jc w:val="both"/>
        <w:rPr>
          <w:rFonts w:cs="David" w:hint="cs"/>
          <w:rtl/>
        </w:rPr>
      </w:pPr>
      <w:r w:rsidRPr="00E404F8">
        <w:rPr>
          <w:rFonts w:cs="David" w:hint="cs"/>
          <w:rtl/>
        </w:rPr>
        <w:t xml:space="preserve">אז אני מחזק את הטענה הזאת. </w:t>
      </w:r>
    </w:p>
    <w:p w14:paraId="19CE1471" w14:textId="77777777" w:rsidR="00E404F8" w:rsidRPr="00E404F8" w:rsidRDefault="00E404F8" w:rsidP="00E404F8">
      <w:pPr>
        <w:bidi/>
        <w:ind w:firstLine="720"/>
        <w:jc w:val="both"/>
        <w:rPr>
          <w:rFonts w:cs="David" w:hint="cs"/>
          <w:rtl/>
        </w:rPr>
      </w:pPr>
    </w:p>
    <w:p w14:paraId="11F2F54A"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30B8E13D" w14:textId="77777777" w:rsidR="00E404F8" w:rsidRPr="00E404F8" w:rsidRDefault="00E404F8" w:rsidP="00E404F8">
      <w:pPr>
        <w:bidi/>
        <w:ind w:firstLine="720"/>
        <w:jc w:val="both"/>
        <w:rPr>
          <w:rFonts w:cs="David" w:hint="cs"/>
          <w:rtl/>
        </w:rPr>
      </w:pPr>
    </w:p>
    <w:p w14:paraId="3FA5B455" w14:textId="77777777" w:rsidR="00E404F8" w:rsidRPr="00E404F8" w:rsidRDefault="00E404F8" w:rsidP="00E404F8">
      <w:pPr>
        <w:bidi/>
        <w:ind w:firstLine="720"/>
        <w:jc w:val="both"/>
        <w:rPr>
          <w:rFonts w:cs="David" w:hint="cs"/>
          <w:rtl/>
        </w:rPr>
      </w:pPr>
      <w:r w:rsidRPr="00E404F8">
        <w:rPr>
          <w:rFonts w:cs="David" w:hint="cs"/>
          <w:rtl/>
        </w:rPr>
        <w:t xml:space="preserve">חבר הכנסת חסון, יש לך שלוש דקות. </w:t>
      </w:r>
    </w:p>
    <w:p w14:paraId="5303EC2E" w14:textId="77777777" w:rsidR="00E404F8" w:rsidRPr="00E404F8" w:rsidRDefault="00E404F8" w:rsidP="00E404F8">
      <w:pPr>
        <w:bidi/>
        <w:jc w:val="both"/>
        <w:rPr>
          <w:rFonts w:cs="David" w:hint="cs"/>
          <w:rtl/>
        </w:rPr>
      </w:pPr>
    </w:p>
    <w:p w14:paraId="58888F9B" w14:textId="77777777" w:rsidR="00E404F8" w:rsidRPr="00E404F8" w:rsidRDefault="00E404F8" w:rsidP="00E404F8">
      <w:pPr>
        <w:bidi/>
        <w:jc w:val="both"/>
        <w:rPr>
          <w:rFonts w:cs="David" w:hint="cs"/>
          <w:u w:val="single"/>
          <w:rtl/>
        </w:rPr>
      </w:pPr>
      <w:r w:rsidRPr="00E404F8">
        <w:rPr>
          <w:rFonts w:cs="David" w:hint="cs"/>
          <w:u w:val="single"/>
          <w:rtl/>
        </w:rPr>
        <w:t xml:space="preserve">אופיר </w:t>
      </w:r>
      <w:proofErr w:type="spellStart"/>
      <w:r w:rsidRPr="00E404F8">
        <w:rPr>
          <w:rFonts w:cs="David" w:hint="cs"/>
          <w:u w:val="single"/>
          <w:rtl/>
        </w:rPr>
        <w:t>אקוניס</w:t>
      </w:r>
      <w:proofErr w:type="spellEnd"/>
      <w:r w:rsidRPr="00E404F8">
        <w:rPr>
          <w:rFonts w:cs="David" w:hint="cs"/>
          <w:u w:val="single"/>
          <w:rtl/>
        </w:rPr>
        <w:t>:</w:t>
      </w:r>
    </w:p>
    <w:p w14:paraId="09FA008F" w14:textId="77777777" w:rsidR="00E404F8" w:rsidRPr="00E404F8" w:rsidRDefault="00E404F8" w:rsidP="00E404F8">
      <w:pPr>
        <w:bidi/>
        <w:jc w:val="both"/>
        <w:rPr>
          <w:rFonts w:cs="David" w:hint="cs"/>
          <w:u w:val="single"/>
          <w:rtl/>
        </w:rPr>
      </w:pPr>
    </w:p>
    <w:p w14:paraId="56F419DB" w14:textId="77777777" w:rsidR="00E404F8" w:rsidRPr="00E404F8" w:rsidRDefault="00E404F8" w:rsidP="00E404F8">
      <w:pPr>
        <w:bidi/>
        <w:ind w:firstLine="720"/>
        <w:jc w:val="both"/>
        <w:rPr>
          <w:rFonts w:cs="David" w:hint="cs"/>
          <w:rtl/>
        </w:rPr>
      </w:pPr>
      <w:r w:rsidRPr="00E404F8">
        <w:rPr>
          <w:rFonts w:cs="David" w:hint="cs"/>
          <w:rtl/>
        </w:rPr>
        <w:t xml:space="preserve">אדוני היושב-ראש, לפי ההתנהגות של קדימה זה הוועדה לזכויות הילד. </w:t>
      </w:r>
    </w:p>
    <w:p w14:paraId="6D90D154" w14:textId="77777777" w:rsidR="00E404F8" w:rsidRPr="00E404F8" w:rsidRDefault="00E404F8" w:rsidP="00E404F8">
      <w:pPr>
        <w:bidi/>
        <w:jc w:val="both"/>
        <w:rPr>
          <w:rFonts w:cs="David" w:hint="cs"/>
          <w:rtl/>
        </w:rPr>
      </w:pPr>
    </w:p>
    <w:p w14:paraId="67BB7D7F"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1ECA6641" w14:textId="77777777" w:rsidR="00E404F8" w:rsidRPr="00E404F8" w:rsidRDefault="00E404F8" w:rsidP="00E404F8">
      <w:pPr>
        <w:bidi/>
        <w:jc w:val="both"/>
        <w:rPr>
          <w:rFonts w:cs="David" w:hint="cs"/>
          <w:rtl/>
        </w:rPr>
      </w:pPr>
    </w:p>
    <w:p w14:paraId="55C17B6B" w14:textId="77777777" w:rsidR="00E404F8" w:rsidRPr="00E404F8" w:rsidRDefault="00E404F8" w:rsidP="00E404F8">
      <w:pPr>
        <w:bidi/>
        <w:jc w:val="both"/>
        <w:rPr>
          <w:rFonts w:cs="David" w:hint="cs"/>
          <w:rtl/>
        </w:rPr>
      </w:pPr>
      <w:r w:rsidRPr="00E404F8">
        <w:rPr>
          <w:rFonts w:cs="David" w:hint="cs"/>
          <w:rtl/>
        </w:rPr>
        <w:tab/>
        <w:t xml:space="preserve">אני מבקש לא להפריע לחבר הכנסת חסון. בבקשה. </w:t>
      </w:r>
    </w:p>
    <w:p w14:paraId="7AA88D5C" w14:textId="77777777" w:rsidR="00E404F8" w:rsidRPr="00E404F8" w:rsidRDefault="00E404F8" w:rsidP="00E404F8">
      <w:pPr>
        <w:bidi/>
        <w:jc w:val="both"/>
        <w:rPr>
          <w:rFonts w:cs="David" w:hint="cs"/>
          <w:rtl/>
        </w:rPr>
      </w:pPr>
    </w:p>
    <w:p w14:paraId="2F440C4B" w14:textId="77777777" w:rsidR="00E404F8" w:rsidRPr="00E404F8" w:rsidRDefault="00E404F8" w:rsidP="00E404F8">
      <w:pPr>
        <w:bidi/>
        <w:rPr>
          <w:rFonts w:cs="David" w:hint="cs"/>
          <w:u w:val="single"/>
          <w:rtl/>
        </w:rPr>
      </w:pPr>
      <w:r w:rsidRPr="00E404F8">
        <w:rPr>
          <w:rFonts w:cs="David" w:hint="cs"/>
          <w:u w:val="single"/>
          <w:rtl/>
        </w:rPr>
        <w:t>רחל אדטו:</w:t>
      </w:r>
    </w:p>
    <w:p w14:paraId="6098551D" w14:textId="77777777" w:rsidR="00E404F8" w:rsidRPr="00E404F8" w:rsidRDefault="00E404F8" w:rsidP="00E404F8">
      <w:pPr>
        <w:bidi/>
        <w:jc w:val="both"/>
        <w:rPr>
          <w:rFonts w:cs="David" w:hint="cs"/>
          <w:rtl/>
        </w:rPr>
      </w:pPr>
    </w:p>
    <w:p w14:paraId="4F061865" w14:textId="77777777" w:rsidR="00E404F8" w:rsidRPr="00E404F8" w:rsidRDefault="00E404F8" w:rsidP="00E404F8">
      <w:pPr>
        <w:bidi/>
        <w:jc w:val="both"/>
        <w:rPr>
          <w:rFonts w:cs="David" w:hint="cs"/>
          <w:rtl/>
        </w:rPr>
      </w:pPr>
      <w:r w:rsidRPr="00E404F8">
        <w:rPr>
          <w:rFonts w:cs="David" w:hint="cs"/>
          <w:rtl/>
        </w:rPr>
        <w:tab/>
        <w:t xml:space="preserve">הוועדה לביקורת המדינה. </w:t>
      </w:r>
    </w:p>
    <w:p w14:paraId="37E2B2E2" w14:textId="77777777" w:rsidR="00E404F8" w:rsidRPr="00E404F8" w:rsidRDefault="00E404F8" w:rsidP="00E404F8">
      <w:pPr>
        <w:bidi/>
        <w:jc w:val="both"/>
        <w:rPr>
          <w:rFonts w:cs="David" w:hint="cs"/>
          <w:rtl/>
        </w:rPr>
      </w:pPr>
    </w:p>
    <w:p w14:paraId="0EF559ED" w14:textId="77777777" w:rsidR="00E404F8" w:rsidRPr="00E404F8" w:rsidRDefault="00E404F8" w:rsidP="00E404F8">
      <w:pPr>
        <w:bidi/>
        <w:jc w:val="both"/>
        <w:rPr>
          <w:rFonts w:cs="David" w:hint="cs"/>
          <w:u w:val="single"/>
          <w:rtl/>
        </w:rPr>
      </w:pPr>
      <w:r w:rsidRPr="00E404F8">
        <w:rPr>
          <w:rFonts w:cs="David" w:hint="cs"/>
          <w:u w:val="single"/>
          <w:rtl/>
        </w:rPr>
        <w:t>יואל חסון:</w:t>
      </w:r>
    </w:p>
    <w:p w14:paraId="75879A0F" w14:textId="77777777" w:rsidR="00E404F8" w:rsidRPr="00E404F8" w:rsidRDefault="00E404F8" w:rsidP="00E404F8">
      <w:pPr>
        <w:bidi/>
        <w:jc w:val="both"/>
        <w:rPr>
          <w:rFonts w:cs="David" w:hint="cs"/>
          <w:u w:val="single"/>
          <w:rtl/>
        </w:rPr>
      </w:pPr>
    </w:p>
    <w:p w14:paraId="6E2E1DCB" w14:textId="77777777" w:rsidR="00E404F8" w:rsidRPr="00E404F8" w:rsidRDefault="00E404F8" w:rsidP="00E404F8">
      <w:pPr>
        <w:bidi/>
        <w:ind w:firstLine="720"/>
        <w:jc w:val="both"/>
        <w:rPr>
          <w:rFonts w:cs="David" w:hint="cs"/>
          <w:rtl/>
        </w:rPr>
      </w:pPr>
      <w:r w:rsidRPr="00E404F8">
        <w:rPr>
          <w:rFonts w:cs="David" w:hint="cs"/>
          <w:rtl/>
        </w:rPr>
        <w:t xml:space="preserve">הפריעו לי בדברים, אני מבקש שלא תגביל אותי בשלוש דקות. אדוני היושב-ראש, אני חושב שבמקרה הזה ועדת האתיקה היא המקום המתאים ביותר לדון, קודם כול האם החוק הזה הוא בכלל מוסרי והאם החוק הזה בכלל נכון למדינת ישראל. מה הבהלה? אתה יודע, אני חושב לישון הלילה עם נעליים, אולי תקרא לי ב-3:00 לפנות בוקר לוועדת הכנסת. </w:t>
      </w:r>
    </w:p>
    <w:p w14:paraId="7A39E7C2" w14:textId="77777777" w:rsidR="00E404F8" w:rsidRPr="00E404F8" w:rsidRDefault="00E404F8" w:rsidP="00E404F8">
      <w:pPr>
        <w:bidi/>
        <w:jc w:val="both"/>
        <w:rPr>
          <w:rFonts w:cs="David" w:hint="cs"/>
          <w:rtl/>
        </w:rPr>
      </w:pPr>
    </w:p>
    <w:p w14:paraId="1A7CF6CA" w14:textId="77777777" w:rsidR="00E404F8" w:rsidRPr="00E404F8" w:rsidRDefault="00E404F8" w:rsidP="00E404F8">
      <w:pPr>
        <w:bidi/>
        <w:jc w:val="both"/>
        <w:rPr>
          <w:rFonts w:cs="David" w:hint="cs"/>
          <w:u w:val="single"/>
          <w:rtl/>
        </w:rPr>
      </w:pPr>
      <w:r w:rsidRPr="00E404F8">
        <w:rPr>
          <w:rFonts w:cs="David" w:hint="cs"/>
          <w:u w:val="single"/>
          <w:rtl/>
        </w:rPr>
        <w:t>היו</w:t>
      </w:r>
      <w:r w:rsidRPr="00E404F8">
        <w:rPr>
          <w:rFonts w:cs="David"/>
          <w:u w:val="single"/>
          <w:rtl/>
        </w:rPr>
        <w:t>"</w:t>
      </w:r>
      <w:r w:rsidRPr="00E404F8">
        <w:rPr>
          <w:rFonts w:cs="David" w:hint="cs"/>
          <w:u w:val="single"/>
          <w:rtl/>
        </w:rPr>
        <w:t xml:space="preserve">ר זאב </w:t>
      </w:r>
      <w:proofErr w:type="spellStart"/>
      <w:r w:rsidRPr="00E404F8">
        <w:rPr>
          <w:rFonts w:cs="David" w:hint="cs"/>
          <w:u w:val="single"/>
          <w:rtl/>
        </w:rPr>
        <w:t>אלקין</w:t>
      </w:r>
      <w:proofErr w:type="spellEnd"/>
      <w:r w:rsidRPr="00E404F8">
        <w:rPr>
          <w:rFonts w:cs="David" w:hint="cs"/>
          <w:u w:val="single"/>
          <w:rtl/>
        </w:rPr>
        <w:t>:</w:t>
      </w:r>
    </w:p>
    <w:p w14:paraId="471459DB" w14:textId="77777777" w:rsidR="00E404F8" w:rsidRPr="00E404F8" w:rsidRDefault="00E404F8" w:rsidP="00E404F8">
      <w:pPr>
        <w:bidi/>
        <w:jc w:val="both"/>
        <w:rPr>
          <w:rFonts w:cs="David" w:hint="cs"/>
          <w:u w:val="single"/>
          <w:rtl/>
        </w:rPr>
      </w:pPr>
    </w:p>
    <w:p w14:paraId="72C8026B" w14:textId="77777777" w:rsidR="00E404F8" w:rsidRPr="00E404F8" w:rsidRDefault="00E404F8" w:rsidP="00E404F8">
      <w:pPr>
        <w:bidi/>
        <w:ind w:firstLine="720"/>
        <w:jc w:val="both"/>
        <w:rPr>
          <w:rFonts w:cs="David" w:hint="cs"/>
          <w:rtl/>
        </w:rPr>
      </w:pPr>
      <w:r w:rsidRPr="00E404F8">
        <w:rPr>
          <w:rFonts w:cs="David" w:hint="cs"/>
          <w:rtl/>
        </w:rPr>
        <w:t xml:space="preserve">אשקול את בקשתך. היום אני נוהג לשקול בקשות של חברי כנסת מהאופוזיציה. שקלתי בכובד ראש את בקשתה של חברת הכנסת אדטו ואשקול בכובד ראש את בקשתך. </w:t>
      </w:r>
    </w:p>
    <w:p w14:paraId="7E11B73B" w14:textId="77777777" w:rsidR="00E404F8" w:rsidRPr="00E404F8" w:rsidRDefault="00E404F8" w:rsidP="00E404F8">
      <w:pPr>
        <w:bidi/>
        <w:jc w:val="both"/>
        <w:rPr>
          <w:rFonts w:cs="David" w:hint="cs"/>
          <w:rtl/>
        </w:rPr>
      </w:pPr>
    </w:p>
    <w:p w14:paraId="08AF5616" w14:textId="77777777" w:rsidR="00E404F8" w:rsidRPr="00E404F8" w:rsidRDefault="00E404F8" w:rsidP="00E404F8">
      <w:pPr>
        <w:bidi/>
        <w:jc w:val="both"/>
        <w:rPr>
          <w:rFonts w:cs="David" w:hint="cs"/>
          <w:u w:val="single"/>
          <w:rtl/>
        </w:rPr>
      </w:pPr>
      <w:r w:rsidRPr="00E404F8">
        <w:rPr>
          <w:rFonts w:cs="David" w:hint="cs"/>
          <w:u w:val="single"/>
          <w:rtl/>
        </w:rPr>
        <w:t>נסים זאב:</w:t>
      </w:r>
    </w:p>
    <w:p w14:paraId="49864303" w14:textId="77777777" w:rsidR="00E404F8" w:rsidRPr="00E404F8" w:rsidRDefault="00E404F8" w:rsidP="00E404F8">
      <w:pPr>
        <w:bidi/>
        <w:jc w:val="both"/>
        <w:rPr>
          <w:rFonts w:cs="David" w:hint="cs"/>
          <w:u w:val="single"/>
          <w:rtl/>
        </w:rPr>
      </w:pPr>
    </w:p>
    <w:p w14:paraId="3EC5ACB2" w14:textId="77777777" w:rsidR="00E404F8" w:rsidRPr="00E404F8" w:rsidRDefault="00E404F8" w:rsidP="00E404F8">
      <w:pPr>
        <w:bidi/>
        <w:ind w:firstLine="720"/>
        <w:jc w:val="both"/>
        <w:rPr>
          <w:rFonts w:cs="David" w:hint="cs"/>
          <w:rtl/>
        </w:rPr>
      </w:pPr>
      <w:r w:rsidRPr="00E404F8">
        <w:rPr>
          <w:rFonts w:cs="David" w:hint="cs"/>
          <w:rtl/>
        </w:rPr>
        <w:t xml:space="preserve">אני שמח שהבאתי פיג'מה. </w:t>
      </w:r>
    </w:p>
    <w:p w14:paraId="407F0400" w14:textId="77777777" w:rsidR="00E404F8" w:rsidRPr="00E404F8" w:rsidRDefault="00E404F8" w:rsidP="00E404F8">
      <w:pPr>
        <w:bidi/>
        <w:jc w:val="both"/>
        <w:rPr>
          <w:rFonts w:cs="David" w:hint="cs"/>
          <w:rtl/>
        </w:rPr>
      </w:pPr>
    </w:p>
    <w:p w14:paraId="63C95DF2" w14:textId="77777777" w:rsidR="00E404F8" w:rsidRPr="00E404F8" w:rsidRDefault="00E404F8" w:rsidP="00E404F8">
      <w:pPr>
        <w:bidi/>
        <w:jc w:val="both"/>
        <w:rPr>
          <w:rFonts w:cs="David" w:hint="cs"/>
          <w:u w:val="single"/>
          <w:rtl/>
        </w:rPr>
      </w:pPr>
      <w:r w:rsidRPr="00E404F8">
        <w:rPr>
          <w:rFonts w:cs="David" w:hint="cs"/>
          <w:u w:val="single"/>
          <w:rtl/>
        </w:rPr>
        <w:t>יואל חסון:</w:t>
      </w:r>
    </w:p>
    <w:p w14:paraId="3F2606F9" w14:textId="77777777" w:rsidR="00E404F8" w:rsidRPr="00E404F8" w:rsidRDefault="00E404F8" w:rsidP="00E404F8">
      <w:pPr>
        <w:bidi/>
        <w:jc w:val="both"/>
        <w:rPr>
          <w:rFonts w:cs="David" w:hint="cs"/>
          <w:u w:val="single"/>
          <w:rtl/>
        </w:rPr>
      </w:pPr>
    </w:p>
    <w:p w14:paraId="30E6542D" w14:textId="77777777" w:rsidR="00E404F8" w:rsidRPr="00E404F8" w:rsidRDefault="00E404F8" w:rsidP="00E404F8">
      <w:pPr>
        <w:bidi/>
        <w:ind w:firstLine="720"/>
        <w:jc w:val="both"/>
        <w:rPr>
          <w:rFonts w:cs="David" w:hint="cs"/>
          <w:rtl/>
        </w:rPr>
      </w:pPr>
      <w:r w:rsidRPr="00E404F8">
        <w:rPr>
          <w:rFonts w:cs="David" w:hint="cs"/>
          <w:rtl/>
        </w:rPr>
        <w:t xml:space="preserve">אז תקפיץ אותנו, כמו שאתה עושה כל הזמן. מה הבהלה? תראה מה אתם עושים, תראו איך אתם מתנהגים, כמו גנבים בלילה. מה קרה? מה לחוץ? אתם יודעים שזה מתפרק לכם? שאין לכם שום בסיס? מה אתם עושים? אתם גנבים בלילה, אתם הורגים את הכנסת הזאת, אתם מבזים את כולנו. אני מתבייש בזה. אני אומר לכם, חברי הכנסת, כל הדברים האלה הם משחקים מכורים. אגיד לך משהו - הכול יחזור אליכם בגדול, כי החוק הזה הוא זה שיחלק ויפרק את הליכוד ולא את קדימה, וגם את מפלגת העבודה. זה יעשה את זה הרבה יותר מהר ממה שאתם חושבים. כל האנשים האלה - - - </w:t>
      </w:r>
    </w:p>
    <w:p w14:paraId="0F381466" w14:textId="77777777" w:rsidR="00E404F8" w:rsidRPr="00E404F8" w:rsidRDefault="00E404F8" w:rsidP="00E404F8">
      <w:pPr>
        <w:bidi/>
        <w:jc w:val="both"/>
        <w:rPr>
          <w:rFonts w:cs="David" w:hint="cs"/>
          <w:rtl/>
        </w:rPr>
      </w:pPr>
    </w:p>
    <w:p w14:paraId="75733C8E" w14:textId="77777777" w:rsidR="00E404F8" w:rsidRPr="00E404F8" w:rsidRDefault="00E404F8" w:rsidP="00E404F8">
      <w:pPr>
        <w:bidi/>
        <w:jc w:val="both"/>
        <w:rPr>
          <w:rFonts w:cs="David" w:hint="cs"/>
          <w:u w:val="single"/>
          <w:rtl/>
        </w:rPr>
      </w:pPr>
      <w:r w:rsidRPr="00E404F8">
        <w:rPr>
          <w:rFonts w:cs="David" w:hint="cs"/>
          <w:u w:val="single"/>
          <w:rtl/>
        </w:rPr>
        <w:t>קריאה:</w:t>
      </w:r>
    </w:p>
    <w:p w14:paraId="60E719EE" w14:textId="77777777" w:rsidR="00E404F8" w:rsidRPr="00E404F8" w:rsidRDefault="00E404F8" w:rsidP="00E404F8">
      <w:pPr>
        <w:bidi/>
        <w:jc w:val="both"/>
        <w:rPr>
          <w:rFonts w:cs="David" w:hint="cs"/>
          <w:rtl/>
        </w:rPr>
      </w:pPr>
    </w:p>
    <w:p w14:paraId="1CDAB387" w14:textId="77777777" w:rsidR="00E404F8" w:rsidRPr="00E404F8" w:rsidRDefault="00E404F8" w:rsidP="00E404F8">
      <w:pPr>
        <w:bidi/>
        <w:ind w:firstLine="720"/>
        <w:jc w:val="both"/>
        <w:rPr>
          <w:rFonts w:cs="David" w:hint="cs"/>
          <w:rtl/>
        </w:rPr>
      </w:pPr>
      <w:r w:rsidRPr="00E404F8">
        <w:rPr>
          <w:rFonts w:cs="David" w:hint="cs"/>
          <w:rtl/>
        </w:rPr>
        <w:t xml:space="preserve">העבודה לא צריכה שבעה חברי כנסת. </w:t>
      </w:r>
    </w:p>
    <w:p w14:paraId="0D260362" w14:textId="77777777" w:rsidR="00E404F8" w:rsidRPr="00E404F8" w:rsidRDefault="00E404F8" w:rsidP="00E404F8">
      <w:pPr>
        <w:bidi/>
        <w:jc w:val="both"/>
        <w:rPr>
          <w:rFonts w:cs="David" w:hint="cs"/>
          <w:u w:val="single"/>
          <w:rtl/>
        </w:rPr>
      </w:pPr>
    </w:p>
    <w:p w14:paraId="065C8911" w14:textId="77777777" w:rsidR="00E404F8" w:rsidRPr="00E404F8" w:rsidRDefault="00E404F8" w:rsidP="00E404F8">
      <w:pPr>
        <w:bidi/>
        <w:jc w:val="both"/>
        <w:rPr>
          <w:rFonts w:cs="David" w:hint="cs"/>
          <w:u w:val="single"/>
          <w:rtl/>
        </w:rPr>
      </w:pPr>
      <w:r w:rsidRPr="00E404F8">
        <w:rPr>
          <w:rFonts w:cs="David" w:hint="cs"/>
          <w:u w:val="single"/>
          <w:rtl/>
        </w:rPr>
        <w:t>רחל אדטו:</w:t>
      </w:r>
    </w:p>
    <w:p w14:paraId="27030913" w14:textId="77777777" w:rsidR="00E404F8" w:rsidRPr="00E404F8" w:rsidRDefault="00E404F8" w:rsidP="00E404F8">
      <w:pPr>
        <w:bidi/>
        <w:jc w:val="both"/>
        <w:rPr>
          <w:rFonts w:cs="David" w:hint="cs"/>
          <w:u w:val="single"/>
          <w:rtl/>
        </w:rPr>
      </w:pPr>
    </w:p>
    <w:p w14:paraId="3A7FE4B6" w14:textId="77777777" w:rsidR="00E404F8" w:rsidRPr="00E404F8" w:rsidRDefault="00E404F8" w:rsidP="00E404F8">
      <w:pPr>
        <w:bidi/>
        <w:ind w:firstLine="720"/>
        <w:jc w:val="both"/>
        <w:rPr>
          <w:rFonts w:cs="David" w:hint="cs"/>
          <w:rtl/>
        </w:rPr>
      </w:pPr>
      <w:r w:rsidRPr="00E404F8">
        <w:rPr>
          <w:rFonts w:cs="David" w:hint="cs"/>
          <w:rtl/>
        </w:rPr>
        <w:t>25%.</w:t>
      </w:r>
    </w:p>
    <w:p w14:paraId="5775E68B" w14:textId="77777777" w:rsidR="00E404F8" w:rsidRPr="00E404F8" w:rsidRDefault="00E404F8" w:rsidP="00E404F8">
      <w:pPr>
        <w:bidi/>
        <w:jc w:val="both"/>
        <w:rPr>
          <w:rFonts w:cs="David" w:hint="cs"/>
          <w:rtl/>
        </w:rPr>
      </w:pPr>
    </w:p>
    <w:p w14:paraId="611A46D3" w14:textId="77777777" w:rsidR="00E404F8" w:rsidRPr="00E404F8" w:rsidRDefault="00E404F8" w:rsidP="00E404F8">
      <w:pPr>
        <w:bidi/>
        <w:jc w:val="both"/>
        <w:rPr>
          <w:rFonts w:cs="David" w:hint="cs"/>
          <w:u w:val="single"/>
          <w:rtl/>
        </w:rPr>
      </w:pPr>
      <w:r w:rsidRPr="00E404F8">
        <w:rPr>
          <w:rFonts w:cs="David" w:hint="cs"/>
          <w:u w:val="single"/>
          <w:rtl/>
        </w:rPr>
        <w:t>זבולון אורלב:</w:t>
      </w:r>
    </w:p>
    <w:p w14:paraId="481BEECF" w14:textId="77777777" w:rsidR="00E404F8" w:rsidRPr="00E404F8" w:rsidRDefault="00E404F8" w:rsidP="00E404F8">
      <w:pPr>
        <w:bidi/>
        <w:jc w:val="both"/>
        <w:rPr>
          <w:rFonts w:cs="David" w:hint="cs"/>
          <w:u w:val="single"/>
          <w:rtl/>
        </w:rPr>
      </w:pPr>
    </w:p>
    <w:p w14:paraId="72A55316" w14:textId="77777777" w:rsidR="00E404F8" w:rsidRPr="00E404F8" w:rsidRDefault="00E404F8" w:rsidP="00E404F8">
      <w:pPr>
        <w:bidi/>
        <w:ind w:firstLine="720"/>
        <w:jc w:val="both"/>
        <w:rPr>
          <w:rFonts w:cs="David" w:hint="cs"/>
          <w:rtl/>
        </w:rPr>
      </w:pPr>
      <w:r w:rsidRPr="00E404F8">
        <w:rPr>
          <w:rFonts w:cs="David" w:hint="cs"/>
          <w:rtl/>
        </w:rPr>
        <w:t xml:space="preserve">לפחות אנחנו מחוסנים מפני החוק הזה. </w:t>
      </w:r>
    </w:p>
    <w:p w14:paraId="4B7175AB" w14:textId="77777777" w:rsidR="00E404F8" w:rsidRPr="00E404F8" w:rsidRDefault="00E404F8" w:rsidP="00E404F8">
      <w:pPr>
        <w:bidi/>
        <w:jc w:val="both"/>
        <w:rPr>
          <w:rFonts w:cs="David" w:hint="cs"/>
          <w:rtl/>
        </w:rPr>
      </w:pPr>
    </w:p>
    <w:p w14:paraId="5ABBF291" w14:textId="77777777" w:rsidR="00E404F8" w:rsidRPr="00E404F8" w:rsidRDefault="00E404F8" w:rsidP="00E404F8">
      <w:pPr>
        <w:bidi/>
        <w:jc w:val="both"/>
        <w:rPr>
          <w:rFonts w:cs="David" w:hint="cs"/>
          <w:u w:val="single"/>
          <w:rtl/>
        </w:rPr>
      </w:pPr>
      <w:r w:rsidRPr="00E404F8">
        <w:rPr>
          <w:rFonts w:cs="David" w:hint="cs"/>
          <w:u w:val="single"/>
          <w:rtl/>
        </w:rPr>
        <w:t>יואל חסון:</w:t>
      </w:r>
    </w:p>
    <w:p w14:paraId="77558F85" w14:textId="77777777" w:rsidR="00E404F8" w:rsidRPr="00E404F8" w:rsidRDefault="00E404F8" w:rsidP="00E404F8">
      <w:pPr>
        <w:bidi/>
        <w:jc w:val="both"/>
        <w:rPr>
          <w:rFonts w:cs="David" w:hint="cs"/>
          <w:u w:val="single"/>
          <w:rtl/>
        </w:rPr>
      </w:pPr>
    </w:p>
    <w:p w14:paraId="286FE245" w14:textId="77777777" w:rsidR="00E404F8" w:rsidRPr="00E404F8" w:rsidRDefault="00E404F8" w:rsidP="00E404F8">
      <w:pPr>
        <w:bidi/>
        <w:ind w:firstLine="720"/>
        <w:jc w:val="both"/>
        <w:rPr>
          <w:rFonts w:cs="David" w:hint="cs"/>
          <w:rtl/>
        </w:rPr>
      </w:pPr>
      <w:r w:rsidRPr="00E404F8">
        <w:rPr>
          <w:rFonts w:cs="David" w:hint="cs"/>
          <w:rtl/>
        </w:rPr>
        <w:t>יש יתרון להיות קטן. הצורה שאתם עושים את זה - בסופו של דבר הציבור ישפוט אתכם על ההתנהגות הזאת וזה יבוא אליכם כבומרנג, יבוא בגדול נגדכם. זה ביזיון.</w:t>
      </w:r>
    </w:p>
    <w:p w14:paraId="67483BC5" w14:textId="77777777" w:rsidR="00E404F8" w:rsidRPr="00E404F8" w:rsidRDefault="00E404F8" w:rsidP="00E404F8">
      <w:pPr>
        <w:bidi/>
        <w:jc w:val="both"/>
        <w:rPr>
          <w:rFonts w:cs="David" w:hint="cs"/>
          <w:rtl/>
        </w:rPr>
      </w:pPr>
    </w:p>
    <w:p w14:paraId="5929D213" w14:textId="77777777" w:rsidR="00E404F8" w:rsidRPr="00E404F8" w:rsidRDefault="00E404F8" w:rsidP="00E404F8">
      <w:pPr>
        <w:bidi/>
        <w:jc w:val="both"/>
        <w:rPr>
          <w:rFonts w:cs="David" w:hint="cs"/>
          <w:u w:val="single"/>
          <w:rtl/>
        </w:rPr>
      </w:pPr>
      <w:r w:rsidRPr="00E404F8">
        <w:rPr>
          <w:rFonts w:cs="David" w:hint="cs"/>
          <w:u w:val="single"/>
          <w:rtl/>
        </w:rPr>
        <w:t>נסים זאב:</w:t>
      </w:r>
    </w:p>
    <w:p w14:paraId="346D171E" w14:textId="77777777" w:rsidR="00E404F8" w:rsidRPr="00E404F8" w:rsidRDefault="00E404F8" w:rsidP="00E404F8">
      <w:pPr>
        <w:bidi/>
        <w:jc w:val="both"/>
        <w:rPr>
          <w:rFonts w:cs="David" w:hint="cs"/>
          <w:u w:val="single"/>
          <w:rtl/>
        </w:rPr>
      </w:pPr>
    </w:p>
    <w:p w14:paraId="581CA92C" w14:textId="77777777" w:rsidR="00E404F8" w:rsidRPr="00E404F8" w:rsidRDefault="00E404F8" w:rsidP="00E404F8">
      <w:pPr>
        <w:bidi/>
        <w:ind w:firstLine="720"/>
        <w:jc w:val="both"/>
        <w:rPr>
          <w:rFonts w:cs="David" w:hint="cs"/>
          <w:rtl/>
        </w:rPr>
      </w:pPr>
      <w:r w:rsidRPr="00E404F8">
        <w:rPr>
          <w:rFonts w:cs="David" w:hint="cs"/>
          <w:rtl/>
        </w:rPr>
        <w:t xml:space="preserve">איזה איומים, ריבונו של עולם. די. </w:t>
      </w:r>
    </w:p>
    <w:p w14:paraId="5E92DD91" w14:textId="77777777" w:rsidR="00E404F8" w:rsidRPr="00E404F8" w:rsidRDefault="00E404F8" w:rsidP="00E404F8">
      <w:pPr>
        <w:bidi/>
        <w:jc w:val="both"/>
        <w:rPr>
          <w:rFonts w:cs="David" w:hint="cs"/>
          <w:rtl/>
        </w:rPr>
      </w:pPr>
    </w:p>
    <w:p w14:paraId="434AE2AF" w14:textId="77777777" w:rsidR="00E404F8" w:rsidRPr="00E404F8" w:rsidRDefault="00E404F8" w:rsidP="00E404F8">
      <w:pPr>
        <w:bidi/>
        <w:jc w:val="both"/>
        <w:rPr>
          <w:rFonts w:cs="David" w:hint="cs"/>
          <w:u w:val="single"/>
          <w:rtl/>
        </w:rPr>
      </w:pPr>
      <w:r w:rsidRPr="00E404F8">
        <w:rPr>
          <w:rFonts w:cs="David" w:hint="cs"/>
          <w:u w:val="single"/>
          <w:rtl/>
        </w:rPr>
        <w:t>יואל חסון:</w:t>
      </w:r>
    </w:p>
    <w:p w14:paraId="2AE739B4" w14:textId="77777777" w:rsidR="00E404F8" w:rsidRPr="00E404F8" w:rsidRDefault="00E404F8" w:rsidP="00E404F8">
      <w:pPr>
        <w:bidi/>
        <w:jc w:val="both"/>
        <w:rPr>
          <w:rFonts w:cs="David" w:hint="cs"/>
          <w:u w:val="single"/>
          <w:rtl/>
        </w:rPr>
      </w:pPr>
    </w:p>
    <w:p w14:paraId="039D77F9" w14:textId="77777777" w:rsidR="00E404F8" w:rsidRPr="00E404F8" w:rsidRDefault="00E404F8" w:rsidP="00E404F8">
      <w:pPr>
        <w:bidi/>
        <w:ind w:firstLine="720"/>
        <w:jc w:val="both"/>
        <w:rPr>
          <w:rFonts w:cs="David" w:hint="cs"/>
          <w:rtl/>
        </w:rPr>
      </w:pPr>
      <w:r w:rsidRPr="00E404F8">
        <w:rPr>
          <w:rFonts w:cs="David" w:hint="cs"/>
          <w:rtl/>
        </w:rPr>
        <w:t xml:space="preserve">זו עובדה, ברמת הציבור. </w:t>
      </w:r>
    </w:p>
    <w:p w14:paraId="4B104D2B" w14:textId="77777777" w:rsidR="00E404F8" w:rsidRPr="00E404F8" w:rsidRDefault="00E404F8" w:rsidP="00E404F8">
      <w:pPr>
        <w:bidi/>
        <w:ind w:firstLine="720"/>
        <w:jc w:val="both"/>
        <w:rPr>
          <w:rFonts w:cs="David" w:hint="cs"/>
          <w:rtl/>
        </w:rPr>
      </w:pPr>
    </w:p>
    <w:p w14:paraId="4B6D4FEC" w14:textId="77777777" w:rsidR="00E404F8" w:rsidRPr="00E404F8" w:rsidRDefault="00E404F8" w:rsidP="00E404F8">
      <w:pPr>
        <w:bidi/>
        <w:rPr>
          <w:rFonts w:cs="David" w:hint="cs"/>
          <w:rtl/>
        </w:rPr>
      </w:pPr>
      <w:r w:rsidRPr="00E404F8">
        <w:rPr>
          <w:rFonts w:cs="David" w:hint="cs"/>
          <w:u w:val="single"/>
          <w:rtl/>
        </w:rPr>
        <w:t>נסים זאב:</w:t>
      </w:r>
    </w:p>
    <w:p w14:paraId="3BA000C1" w14:textId="77777777" w:rsidR="00E404F8" w:rsidRPr="00E404F8" w:rsidRDefault="00E404F8" w:rsidP="00E404F8">
      <w:pPr>
        <w:bidi/>
        <w:rPr>
          <w:rFonts w:cs="David" w:hint="cs"/>
          <w:rtl/>
        </w:rPr>
      </w:pPr>
    </w:p>
    <w:p w14:paraId="0449B4CC" w14:textId="77777777" w:rsidR="00E404F8" w:rsidRPr="00E404F8" w:rsidRDefault="00E404F8" w:rsidP="00E404F8">
      <w:pPr>
        <w:bidi/>
        <w:ind w:firstLine="720"/>
        <w:jc w:val="both"/>
        <w:rPr>
          <w:rFonts w:cs="David" w:hint="cs"/>
          <w:rtl/>
        </w:rPr>
      </w:pPr>
      <w:r w:rsidRPr="00E404F8">
        <w:rPr>
          <w:rFonts w:cs="David" w:hint="cs"/>
          <w:rtl/>
        </w:rPr>
        <w:t xml:space="preserve">אתה יכול להתנגד לחוק הזה. </w:t>
      </w:r>
    </w:p>
    <w:p w14:paraId="1AA9B0EE" w14:textId="77777777" w:rsidR="00E404F8" w:rsidRPr="00E404F8" w:rsidRDefault="00E404F8" w:rsidP="00E404F8">
      <w:pPr>
        <w:bidi/>
        <w:ind w:firstLine="720"/>
        <w:jc w:val="both"/>
        <w:rPr>
          <w:rFonts w:cs="David" w:hint="cs"/>
          <w:rtl/>
        </w:rPr>
      </w:pPr>
    </w:p>
    <w:p w14:paraId="7AF5647D" w14:textId="77777777" w:rsidR="00E404F8" w:rsidRPr="00E404F8" w:rsidRDefault="00E404F8" w:rsidP="00E404F8">
      <w:pPr>
        <w:pStyle w:val="Heading5"/>
        <w:jc w:val="left"/>
        <w:rPr>
          <w:rFonts w:hint="cs"/>
          <w:sz w:val="24"/>
          <w:rtl/>
        </w:rPr>
      </w:pPr>
      <w:r w:rsidRPr="00E404F8">
        <w:rPr>
          <w:rFonts w:hint="cs"/>
          <w:sz w:val="24"/>
          <w:u w:val="single"/>
          <w:rtl/>
        </w:rPr>
        <w:t>יואל חסון:</w:t>
      </w:r>
    </w:p>
    <w:p w14:paraId="331CFAEF" w14:textId="77777777" w:rsidR="00E404F8" w:rsidRPr="00E404F8" w:rsidRDefault="00E404F8" w:rsidP="00E404F8">
      <w:pPr>
        <w:pStyle w:val="Heading5"/>
        <w:jc w:val="left"/>
        <w:rPr>
          <w:rFonts w:hint="cs"/>
          <w:sz w:val="24"/>
          <w:rtl/>
        </w:rPr>
      </w:pPr>
    </w:p>
    <w:p w14:paraId="79D36F79" w14:textId="77777777" w:rsidR="00E404F8" w:rsidRPr="00E404F8" w:rsidRDefault="00E404F8" w:rsidP="00E404F8">
      <w:pPr>
        <w:bidi/>
        <w:ind w:firstLine="720"/>
        <w:jc w:val="both"/>
        <w:rPr>
          <w:rFonts w:cs="David" w:hint="cs"/>
          <w:rtl/>
        </w:rPr>
      </w:pPr>
      <w:r w:rsidRPr="00E404F8">
        <w:rPr>
          <w:rFonts w:cs="David" w:hint="cs"/>
          <w:rtl/>
        </w:rPr>
        <w:t xml:space="preserve">חבר הכנסת זאב, אני מדבר רק על הציבור. אני מכיר אותך ואני יודע שאתה מכיר את הכנסת הזאת יותר טוב מהרבה אנשים. תאמין לי, בתוך תוכך אתה מתבייש שאתה צריך להרים יד לדבר הזה. </w:t>
      </w:r>
    </w:p>
    <w:p w14:paraId="3F686E31" w14:textId="77777777" w:rsidR="00E404F8" w:rsidRDefault="00E404F8" w:rsidP="00E404F8">
      <w:pPr>
        <w:bidi/>
        <w:jc w:val="both"/>
        <w:rPr>
          <w:rFonts w:cs="David" w:hint="cs"/>
          <w:rtl/>
        </w:rPr>
      </w:pPr>
    </w:p>
    <w:p w14:paraId="245823BF" w14:textId="77777777" w:rsidR="00E404F8" w:rsidRDefault="00E404F8" w:rsidP="00E404F8">
      <w:pPr>
        <w:bidi/>
        <w:jc w:val="both"/>
        <w:rPr>
          <w:rFonts w:cs="David" w:hint="cs"/>
          <w:rtl/>
        </w:rPr>
      </w:pPr>
    </w:p>
    <w:p w14:paraId="646016F9" w14:textId="77777777" w:rsidR="00E404F8" w:rsidRDefault="00E404F8" w:rsidP="00E404F8">
      <w:pPr>
        <w:bidi/>
        <w:jc w:val="both"/>
        <w:rPr>
          <w:rFonts w:cs="David" w:hint="cs"/>
          <w:rtl/>
        </w:rPr>
      </w:pPr>
    </w:p>
    <w:p w14:paraId="555E3E53" w14:textId="77777777" w:rsidR="00E404F8" w:rsidRDefault="00E404F8" w:rsidP="00E404F8">
      <w:pPr>
        <w:bidi/>
        <w:jc w:val="both"/>
        <w:rPr>
          <w:rFonts w:cs="David" w:hint="cs"/>
          <w:rtl/>
        </w:rPr>
      </w:pPr>
    </w:p>
    <w:p w14:paraId="1B89D743" w14:textId="77777777" w:rsidR="00E404F8" w:rsidRDefault="00E404F8" w:rsidP="00E404F8">
      <w:pPr>
        <w:bidi/>
        <w:jc w:val="both"/>
        <w:rPr>
          <w:rFonts w:cs="David" w:hint="cs"/>
          <w:rtl/>
        </w:rPr>
      </w:pPr>
    </w:p>
    <w:p w14:paraId="1213E867" w14:textId="77777777" w:rsidR="00E404F8" w:rsidRDefault="00E404F8" w:rsidP="00E404F8">
      <w:pPr>
        <w:bidi/>
        <w:jc w:val="both"/>
        <w:rPr>
          <w:rFonts w:cs="David" w:hint="cs"/>
          <w:rtl/>
        </w:rPr>
      </w:pPr>
    </w:p>
    <w:p w14:paraId="20C780B3" w14:textId="77777777" w:rsidR="00E404F8" w:rsidRPr="00E404F8" w:rsidRDefault="00E404F8" w:rsidP="00E404F8">
      <w:pPr>
        <w:bidi/>
        <w:jc w:val="both"/>
        <w:rPr>
          <w:rFonts w:cs="David" w:hint="cs"/>
          <w:rtl/>
        </w:rPr>
      </w:pPr>
    </w:p>
    <w:p w14:paraId="20A11F3B" w14:textId="77777777" w:rsidR="00E404F8" w:rsidRPr="00E404F8" w:rsidRDefault="00E404F8" w:rsidP="00E404F8">
      <w:pPr>
        <w:bidi/>
        <w:jc w:val="both"/>
        <w:rPr>
          <w:rFonts w:cs="David" w:hint="cs"/>
          <w:u w:val="single"/>
          <w:rtl/>
        </w:rPr>
      </w:pPr>
      <w:r w:rsidRPr="00E404F8">
        <w:rPr>
          <w:rFonts w:cs="David" w:hint="cs"/>
          <w:u w:val="single"/>
          <w:rtl/>
        </w:rPr>
        <w:t>נסים זאב:</w:t>
      </w:r>
    </w:p>
    <w:p w14:paraId="6037E9DB" w14:textId="77777777" w:rsidR="00E404F8" w:rsidRPr="00E404F8" w:rsidRDefault="00E404F8" w:rsidP="00E404F8">
      <w:pPr>
        <w:bidi/>
        <w:jc w:val="both"/>
        <w:rPr>
          <w:rFonts w:cs="David" w:hint="cs"/>
          <w:u w:val="single"/>
          <w:rtl/>
        </w:rPr>
      </w:pPr>
    </w:p>
    <w:p w14:paraId="5C136514" w14:textId="77777777" w:rsidR="00E404F8" w:rsidRPr="00E404F8" w:rsidRDefault="00E404F8" w:rsidP="00E404F8">
      <w:pPr>
        <w:bidi/>
        <w:ind w:firstLine="720"/>
        <w:jc w:val="both"/>
        <w:rPr>
          <w:rFonts w:cs="David" w:hint="cs"/>
          <w:rtl/>
        </w:rPr>
      </w:pPr>
      <w:r w:rsidRPr="00E404F8">
        <w:rPr>
          <w:rFonts w:cs="David" w:hint="cs"/>
          <w:rtl/>
        </w:rPr>
        <w:t xml:space="preserve">אחרי מה שאמר מופז אמרתי שאני רגוע, אני שלם עם עצמי. יכול להיות שהייתי מתנגד לפני כן. </w:t>
      </w:r>
    </w:p>
    <w:p w14:paraId="6F198708" w14:textId="77777777" w:rsidR="00E404F8" w:rsidRPr="00E404F8" w:rsidRDefault="00E404F8" w:rsidP="00E404F8">
      <w:pPr>
        <w:bidi/>
        <w:jc w:val="both"/>
        <w:rPr>
          <w:rFonts w:cs="David" w:hint="cs"/>
          <w:rtl/>
        </w:rPr>
      </w:pPr>
    </w:p>
    <w:p w14:paraId="415E24C8" w14:textId="77777777" w:rsidR="00E404F8" w:rsidRPr="00E404F8" w:rsidRDefault="00E404F8" w:rsidP="00E404F8">
      <w:pPr>
        <w:bidi/>
        <w:jc w:val="both"/>
        <w:rPr>
          <w:rFonts w:cs="David" w:hint="cs"/>
          <w:u w:val="single"/>
          <w:rtl/>
        </w:rPr>
      </w:pPr>
      <w:r w:rsidRPr="00E404F8">
        <w:rPr>
          <w:rFonts w:cs="David" w:hint="cs"/>
          <w:u w:val="single"/>
          <w:rtl/>
        </w:rPr>
        <w:t>רחל אדטו:</w:t>
      </w:r>
    </w:p>
    <w:p w14:paraId="53B5F5A1" w14:textId="77777777" w:rsidR="00E404F8" w:rsidRPr="00E404F8" w:rsidRDefault="00E404F8" w:rsidP="00E404F8">
      <w:pPr>
        <w:bidi/>
        <w:jc w:val="both"/>
        <w:rPr>
          <w:rFonts w:cs="David" w:hint="cs"/>
          <w:u w:val="single"/>
          <w:rtl/>
        </w:rPr>
      </w:pPr>
    </w:p>
    <w:p w14:paraId="069D0DB0" w14:textId="77777777" w:rsidR="00E404F8" w:rsidRPr="00E404F8" w:rsidRDefault="00E404F8" w:rsidP="00E404F8">
      <w:pPr>
        <w:bidi/>
        <w:ind w:firstLine="720"/>
        <w:jc w:val="both"/>
        <w:rPr>
          <w:rFonts w:cs="David" w:hint="cs"/>
          <w:rtl/>
        </w:rPr>
      </w:pPr>
      <w:r w:rsidRPr="00E404F8">
        <w:rPr>
          <w:rFonts w:cs="David" w:hint="cs"/>
          <w:rtl/>
        </w:rPr>
        <w:t>אחרי שמאיימים על אנשים בפיטורים, זו דמוקרטיה?</w:t>
      </w:r>
    </w:p>
    <w:p w14:paraId="5222D780" w14:textId="77777777" w:rsidR="00E404F8" w:rsidRPr="00E404F8" w:rsidRDefault="00E404F8" w:rsidP="00E404F8">
      <w:pPr>
        <w:bidi/>
        <w:jc w:val="both"/>
        <w:rPr>
          <w:rFonts w:cs="David" w:hint="cs"/>
          <w:rtl/>
        </w:rPr>
      </w:pPr>
    </w:p>
    <w:p w14:paraId="1DB23D0B" w14:textId="77777777" w:rsidR="00E404F8" w:rsidRPr="00E404F8" w:rsidRDefault="00E404F8" w:rsidP="00E404F8">
      <w:pPr>
        <w:bidi/>
        <w:jc w:val="both"/>
        <w:rPr>
          <w:rFonts w:cs="David" w:hint="cs"/>
          <w:u w:val="single"/>
          <w:rtl/>
        </w:rPr>
      </w:pPr>
      <w:r w:rsidRPr="00E404F8">
        <w:rPr>
          <w:rFonts w:cs="David" w:hint="cs"/>
          <w:u w:val="single"/>
          <w:rtl/>
        </w:rPr>
        <w:t xml:space="preserve">אופיר </w:t>
      </w:r>
      <w:proofErr w:type="spellStart"/>
      <w:r w:rsidRPr="00E404F8">
        <w:rPr>
          <w:rFonts w:cs="David" w:hint="cs"/>
          <w:u w:val="single"/>
          <w:rtl/>
        </w:rPr>
        <w:t>אקוניס</w:t>
      </w:r>
      <w:proofErr w:type="spellEnd"/>
      <w:r w:rsidRPr="00E404F8">
        <w:rPr>
          <w:rFonts w:cs="David" w:hint="cs"/>
          <w:u w:val="single"/>
          <w:rtl/>
        </w:rPr>
        <w:t>:</w:t>
      </w:r>
    </w:p>
    <w:p w14:paraId="59DC85EB" w14:textId="77777777" w:rsidR="00E404F8" w:rsidRPr="00E404F8" w:rsidRDefault="00E404F8" w:rsidP="00E404F8">
      <w:pPr>
        <w:bidi/>
        <w:jc w:val="both"/>
        <w:rPr>
          <w:rFonts w:cs="David" w:hint="cs"/>
          <w:u w:val="single"/>
          <w:rtl/>
        </w:rPr>
      </w:pPr>
    </w:p>
    <w:p w14:paraId="7C0A67AD" w14:textId="77777777" w:rsidR="00E404F8" w:rsidRPr="00E404F8" w:rsidRDefault="00E404F8" w:rsidP="00E404F8">
      <w:pPr>
        <w:bidi/>
        <w:ind w:firstLine="720"/>
        <w:jc w:val="both"/>
        <w:rPr>
          <w:rFonts w:cs="David" w:hint="cs"/>
          <w:rtl/>
        </w:rPr>
      </w:pPr>
      <w:r w:rsidRPr="00E404F8">
        <w:rPr>
          <w:rFonts w:cs="David" w:hint="cs"/>
          <w:rtl/>
        </w:rPr>
        <w:t xml:space="preserve">את יודעת מה היה בממשלת שרון? הוא פיטר אנשים כדי לעשות את ההתנתקות. אל תעזו. </w:t>
      </w:r>
    </w:p>
    <w:p w14:paraId="363859D9" w14:textId="77777777" w:rsidR="00E404F8" w:rsidRPr="00E404F8" w:rsidRDefault="00E404F8" w:rsidP="00E404F8">
      <w:pPr>
        <w:bidi/>
        <w:ind w:firstLine="720"/>
        <w:jc w:val="both"/>
        <w:rPr>
          <w:rFonts w:cs="David" w:hint="cs"/>
          <w:rtl/>
        </w:rPr>
      </w:pPr>
    </w:p>
    <w:p w14:paraId="2ADBB95E" w14:textId="77777777" w:rsidR="00E404F8" w:rsidRPr="00E404F8" w:rsidRDefault="00E404F8" w:rsidP="00E404F8">
      <w:pPr>
        <w:bidi/>
        <w:rPr>
          <w:rFonts w:cs="David" w:hint="cs"/>
          <w:rtl/>
        </w:rPr>
      </w:pPr>
      <w:r w:rsidRPr="00E404F8">
        <w:rPr>
          <w:rFonts w:cs="David" w:hint="cs"/>
          <w:u w:val="single"/>
          <w:rtl/>
        </w:rPr>
        <w:t>נסים זאב:</w:t>
      </w:r>
    </w:p>
    <w:p w14:paraId="4A631554" w14:textId="77777777" w:rsidR="00E404F8" w:rsidRPr="00E404F8" w:rsidRDefault="00E404F8" w:rsidP="00E404F8">
      <w:pPr>
        <w:bidi/>
        <w:rPr>
          <w:rFonts w:cs="David" w:hint="cs"/>
          <w:rtl/>
        </w:rPr>
      </w:pPr>
    </w:p>
    <w:p w14:paraId="56360A9C" w14:textId="77777777" w:rsidR="00E404F8" w:rsidRPr="00E404F8" w:rsidRDefault="00E404F8" w:rsidP="00E404F8">
      <w:pPr>
        <w:bidi/>
        <w:ind w:firstLine="720"/>
        <w:jc w:val="both"/>
        <w:rPr>
          <w:rFonts w:cs="David" w:hint="cs"/>
          <w:rtl/>
        </w:rPr>
      </w:pPr>
      <w:r w:rsidRPr="00E404F8">
        <w:rPr>
          <w:rFonts w:cs="David" w:hint="cs"/>
          <w:rtl/>
        </w:rPr>
        <w:t xml:space="preserve">שני שרים פוטרו באותו יום. </w:t>
      </w:r>
    </w:p>
    <w:p w14:paraId="7241ED5E" w14:textId="77777777" w:rsidR="00E404F8" w:rsidRPr="00E404F8" w:rsidRDefault="00E404F8" w:rsidP="00E404F8">
      <w:pPr>
        <w:bidi/>
        <w:ind w:firstLine="720"/>
        <w:jc w:val="both"/>
        <w:rPr>
          <w:rFonts w:cs="David" w:hint="cs"/>
          <w:rtl/>
        </w:rPr>
      </w:pPr>
    </w:p>
    <w:p w14:paraId="663C2229" w14:textId="77777777" w:rsidR="00E404F8" w:rsidRPr="00E404F8" w:rsidRDefault="00E404F8" w:rsidP="00E404F8">
      <w:pPr>
        <w:bidi/>
        <w:rPr>
          <w:rFonts w:cs="David" w:hint="cs"/>
          <w:u w:val="single"/>
          <w:rtl/>
        </w:rPr>
      </w:pPr>
      <w:r w:rsidRPr="00E404F8">
        <w:rPr>
          <w:rFonts w:cs="David" w:hint="cs"/>
          <w:u w:val="single"/>
          <w:rtl/>
        </w:rPr>
        <w:t xml:space="preserve">אופיר </w:t>
      </w:r>
      <w:proofErr w:type="spellStart"/>
      <w:r w:rsidRPr="00E404F8">
        <w:rPr>
          <w:rFonts w:cs="David" w:hint="cs"/>
          <w:u w:val="single"/>
          <w:rtl/>
        </w:rPr>
        <w:t>אקוניס</w:t>
      </w:r>
      <w:proofErr w:type="spellEnd"/>
      <w:r w:rsidRPr="00E404F8">
        <w:rPr>
          <w:rFonts w:cs="David" w:hint="cs"/>
          <w:u w:val="single"/>
          <w:rtl/>
        </w:rPr>
        <w:t>:</w:t>
      </w:r>
    </w:p>
    <w:p w14:paraId="2BF77834" w14:textId="77777777" w:rsidR="00E404F8" w:rsidRPr="00E404F8" w:rsidRDefault="00E404F8" w:rsidP="00E404F8">
      <w:pPr>
        <w:bidi/>
        <w:ind w:firstLine="720"/>
        <w:jc w:val="both"/>
        <w:rPr>
          <w:rFonts w:cs="David" w:hint="cs"/>
          <w:rtl/>
        </w:rPr>
      </w:pPr>
    </w:p>
    <w:p w14:paraId="4FCB3FA7" w14:textId="77777777" w:rsidR="00E404F8" w:rsidRPr="00E404F8" w:rsidRDefault="00E404F8" w:rsidP="00E404F8">
      <w:pPr>
        <w:bidi/>
        <w:ind w:firstLine="720"/>
        <w:jc w:val="both"/>
        <w:rPr>
          <w:rFonts w:cs="David" w:hint="cs"/>
          <w:rtl/>
        </w:rPr>
      </w:pPr>
      <w:r w:rsidRPr="00E404F8">
        <w:rPr>
          <w:rFonts w:cs="David" w:hint="cs"/>
          <w:rtl/>
        </w:rPr>
        <w:t xml:space="preserve">על מה את מדברת בכלל? אתה היית יועצו, יעצת לו. </w:t>
      </w:r>
    </w:p>
    <w:p w14:paraId="4355BE90" w14:textId="77777777" w:rsidR="00E404F8" w:rsidRPr="00E404F8" w:rsidRDefault="00E404F8" w:rsidP="00E404F8">
      <w:pPr>
        <w:bidi/>
        <w:ind w:firstLine="720"/>
        <w:jc w:val="both"/>
        <w:rPr>
          <w:rFonts w:cs="David" w:hint="cs"/>
          <w:rtl/>
        </w:rPr>
      </w:pPr>
    </w:p>
    <w:p w14:paraId="4B7C6C6F"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7F58BB28" w14:textId="77777777" w:rsidR="00E404F8" w:rsidRPr="00E404F8" w:rsidRDefault="00E404F8" w:rsidP="00E404F8">
      <w:pPr>
        <w:bidi/>
        <w:ind w:firstLine="720"/>
        <w:jc w:val="both"/>
        <w:rPr>
          <w:rFonts w:cs="David" w:hint="cs"/>
          <w:rtl/>
        </w:rPr>
      </w:pPr>
    </w:p>
    <w:p w14:paraId="0A10EFC3" w14:textId="77777777" w:rsidR="00E404F8" w:rsidRPr="00E404F8" w:rsidRDefault="00E404F8" w:rsidP="00E404F8">
      <w:pPr>
        <w:bidi/>
        <w:ind w:firstLine="720"/>
        <w:jc w:val="both"/>
        <w:rPr>
          <w:rFonts w:cs="David" w:hint="cs"/>
          <w:rtl/>
        </w:rPr>
      </w:pPr>
      <w:r w:rsidRPr="00E404F8">
        <w:rPr>
          <w:rFonts w:cs="David" w:hint="cs"/>
          <w:rtl/>
        </w:rPr>
        <w:t xml:space="preserve">חבר הכנסת </w:t>
      </w:r>
      <w:proofErr w:type="spellStart"/>
      <w:r w:rsidRPr="00E404F8">
        <w:rPr>
          <w:rFonts w:cs="David" w:hint="cs"/>
          <w:rtl/>
        </w:rPr>
        <w:t>אקוניס</w:t>
      </w:r>
      <w:proofErr w:type="spellEnd"/>
      <w:r w:rsidRPr="00E404F8">
        <w:rPr>
          <w:rFonts w:cs="David" w:hint="cs"/>
          <w:rtl/>
        </w:rPr>
        <w:t xml:space="preserve">, לא להפריע. </w:t>
      </w:r>
    </w:p>
    <w:p w14:paraId="46CAB3A0" w14:textId="77777777" w:rsidR="00E404F8" w:rsidRPr="00E404F8" w:rsidRDefault="00E404F8" w:rsidP="00E404F8">
      <w:pPr>
        <w:bidi/>
        <w:ind w:firstLine="720"/>
        <w:jc w:val="both"/>
        <w:rPr>
          <w:rFonts w:cs="David" w:hint="cs"/>
          <w:rtl/>
        </w:rPr>
      </w:pPr>
    </w:p>
    <w:p w14:paraId="6959EC45" w14:textId="77777777" w:rsidR="00E404F8" w:rsidRPr="00E404F8" w:rsidRDefault="00E404F8" w:rsidP="00E404F8">
      <w:pPr>
        <w:bidi/>
        <w:rPr>
          <w:rFonts w:cs="David" w:hint="cs"/>
          <w:u w:val="single"/>
          <w:rtl/>
        </w:rPr>
      </w:pPr>
      <w:r w:rsidRPr="00E404F8">
        <w:rPr>
          <w:rFonts w:cs="David" w:hint="cs"/>
          <w:u w:val="single"/>
          <w:rtl/>
        </w:rPr>
        <w:t xml:space="preserve">אופיר </w:t>
      </w:r>
      <w:proofErr w:type="spellStart"/>
      <w:r w:rsidRPr="00E404F8">
        <w:rPr>
          <w:rFonts w:cs="David" w:hint="cs"/>
          <w:u w:val="single"/>
          <w:rtl/>
        </w:rPr>
        <w:t>אקוניס</w:t>
      </w:r>
      <w:proofErr w:type="spellEnd"/>
      <w:r w:rsidRPr="00E404F8">
        <w:rPr>
          <w:rFonts w:cs="David" w:hint="cs"/>
          <w:u w:val="single"/>
          <w:rtl/>
        </w:rPr>
        <w:t>:</w:t>
      </w:r>
    </w:p>
    <w:p w14:paraId="39CA0987" w14:textId="77777777" w:rsidR="00E404F8" w:rsidRPr="00E404F8" w:rsidRDefault="00E404F8" w:rsidP="00E404F8">
      <w:pPr>
        <w:bidi/>
        <w:ind w:firstLine="720"/>
        <w:jc w:val="both"/>
        <w:rPr>
          <w:rFonts w:cs="David" w:hint="cs"/>
          <w:rtl/>
        </w:rPr>
      </w:pPr>
    </w:p>
    <w:p w14:paraId="16DC608E" w14:textId="77777777" w:rsidR="00E404F8" w:rsidRPr="00E404F8" w:rsidRDefault="00E404F8" w:rsidP="00E404F8">
      <w:pPr>
        <w:bidi/>
        <w:ind w:firstLine="720"/>
        <w:jc w:val="both"/>
        <w:rPr>
          <w:rFonts w:cs="David" w:hint="cs"/>
          <w:rtl/>
        </w:rPr>
      </w:pPr>
      <w:r w:rsidRPr="00E404F8">
        <w:rPr>
          <w:rFonts w:cs="David" w:hint="cs"/>
          <w:rtl/>
        </w:rPr>
        <w:t>איך הם מעזים?</w:t>
      </w:r>
    </w:p>
    <w:p w14:paraId="1F70D944" w14:textId="77777777" w:rsidR="00E404F8" w:rsidRPr="00E404F8" w:rsidRDefault="00E404F8" w:rsidP="00E404F8">
      <w:pPr>
        <w:bidi/>
        <w:jc w:val="both"/>
        <w:rPr>
          <w:rFonts w:cs="David" w:hint="cs"/>
          <w:rtl/>
        </w:rPr>
      </w:pPr>
    </w:p>
    <w:p w14:paraId="474BC997" w14:textId="77777777" w:rsidR="00E404F8" w:rsidRPr="00E404F8" w:rsidRDefault="00E404F8" w:rsidP="00E404F8">
      <w:pPr>
        <w:bidi/>
        <w:jc w:val="both"/>
        <w:rPr>
          <w:rFonts w:cs="David" w:hint="cs"/>
          <w:u w:val="single"/>
          <w:rtl/>
        </w:rPr>
      </w:pPr>
      <w:r w:rsidRPr="00E404F8">
        <w:rPr>
          <w:rFonts w:cs="David" w:hint="cs"/>
          <w:u w:val="single"/>
          <w:rtl/>
        </w:rPr>
        <w:t>יואל חסון:</w:t>
      </w:r>
    </w:p>
    <w:p w14:paraId="41816F10" w14:textId="77777777" w:rsidR="00E404F8" w:rsidRPr="00E404F8" w:rsidRDefault="00E404F8" w:rsidP="00E404F8">
      <w:pPr>
        <w:bidi/>
        <w:jc w:val="both"/>
        <w:rPr>
          <w:rFonts w:cs="David" w:hint="cs"/>
          <w:u w:val="single"/>
          <w:rtl/>
        </w:rPr>
      </w:pPr>
    </w:p>
    <w:p w14:paraId="1D8E7E0C" w14:textId="77777777" w:rsidR="00E404F8" w:rsidRPr="00E404F8" w:rsidRDefault="00E404F8" w:rsidP="00E404F8">
      <w:pPr>
        <w:bidi/>
        <w:ind w:firstLine="720"/>
        <w:jc w:val="both"/>
        <w:rPr>
          <w:rFonts w:cs="David" w:hint="cs"/>
          <w:rtl/>
        </w:rPr>
      </w:pPr>
      <w:r w:rsidRPr="00E404F8">
        <w:rPr>
          <w:rFonts w:cs="David" w:hint="cs"/>
          <w:rtl/>
        </w:rPr>
        <w:t>אם מזכירים את אריאל שרון, שיהיה בריא, לפחות הייתה לו מילה. אריאל שרון, כשצפצפו עליו הוא לא איים, הוא פיטר. אתה יודע למה? כי הציבור היה מאחוריו. היה לו אומץ כי הציבור היה מאחוריו, וגם ברגעים שבכנסת לא היה אדם אחד ולא היה לו רוב, הציבור היה מאחוריו ולכן הוא לא פחד. נתניהו יודע שאין לו ציבור, אין לו תמיכה - - -</w:t>
      </w:r>
    </w:p>
    <w:p w14:paraId="7E8665E7" w14:textId="77777777" w:rsidR="00E404F8" w:rsidRPr="00E404F8" w:rsidRDefault="00E404F8" w:rsidP="00E404F8">
      <w:pPr>
        <w:bidi/>
        <w:ind w:firstLine="720"/>
        <w:jc w:val="both"/>
        <w:rPr>
          <w:rFonts w:cs="David" w:hint="cs"/>
          <w:rtl/>
        </w:rPr>
      </w:pPr>
    </w:p>
    <w:p w14:paraId="05003D11"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7533693F" w14:textId="77777777" w:rsidR="00E404F8" w:rsidRPr="00E404F8" w:rsidRDefault="00E404F8" w:rsidP="00E404F8">
      <w:pPr>
        <w:bidi/>
        <w:ind w:firstLine="720"/>
        <w:jc w:val="both"/>
        <w:rPr>
          <w:rFonts w:cs="David" w:hint="cs"/>
          <w:rtl/>
        </w:rPr>
      </w:pPr>
    </w:p>
    <w:p w14:paraId="50599F4E" w14:textId="77777777" w:rsidR="00E404F8" w:rsidRPr="00E404F8" w:rsidRDefault="00E404F8" w:rsidP="00E404F8">
      <w:pPr>
        <w:bidi/>
        <w:ind w:firstLine="720"/>
        <w:jc w:val="both"/>
        <w:rPr>
          <w:rFonts w:cs="David" w:hint="cs"/>
          <w:rtl/>
        </w:rPr>
      </w:pPr>
      <w:r w:rsidRPr="00E404F8">
        <w:rPr>
          <w:rFonts w:cs="David" w:hint="cs"/>
          <w:rtl/>
        </w:rPr>
        <w:t xml:space="preserve">תודה, חבר הכנסת חסון. חבר הכנסת </w:t>
      </w:r>
      <w:proofErr w:type="spellStart"/>
      <w:r w:rsidRPr="00E404F8">
        <w:rPr>
          <w:rFonts w:cs="David" w:hint="cs"/>
          <w:rtl/>
        </w:rPr>
        <w:t>פלסנר</w:t>
      </w:r>
      <w:proofErr w:type="spellEnd"/>
      <w:r w:rsidRPr="00E404F8">
        <w:rPr>
          <w:rFonts w:cs="David" w:hint="cs"/>
          <w:rtl/>
        </w:rPr>
        <w:t xml:space="preserve">, בבקשה. </w:t>
      </w:r>
    </w:p>
    <w:p w14:paraId="19415246" w14:textId="77777777" w:rsidR="00E404F8" w:rsidRPr="00E404F8" w:rsidRDefault="00E404F8" w:rsidP="00E404F8">
      <w:pPr>
        <w:bidi/>
        <w:jc w:val="both"/>
        <w:rPr>
          <w:rFonts w:cs="David" w:hint="cs"/>
          <w:rtl/>
        </w:rPr>
      </w:pPr>
    </w:p>
    <w:p w14:paraId="79FE0039"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205B7EC6" w14:textId="77777777" w:rsidR="00E404F8" w:rsidRPr="00E404F8" w:rsidRDefault="00E404F8" w:rsidP="00E404F8">
      <w:pPr>
        <w:bidi/>
        <w:jc w:val="both"/>
        <w:rPr>
          <w:rFonts w:cs="David" w:hint="cs"/>
          <w:u w:val="single"/>
          <w:rtl/>
        </w:rPr>
      </w:pPr>
    </w:p>
    <w:p w14:paraId="711B3357" w14:textId="77777777" w:rsidR="00E404F8" w:rsidRPr="00E404F8" w:rsidRDefault="00E404F8" w:rsidP="00E404F8">
      <w:pPr>
        <w:bidi/>
        <w:ind w:firstLine="720"/>
        <w:jc w:val="both"/>
        <w:rPr>
          <w:rFonts w:cs="David" w:hint="cs"/>
          <w:rtl/>
        </w:rPr>
      </w:pPr>
      <w:r w:rsidRPr="00E404F8">
        <w:rPr>
          <w:rFonts w:cs="David" w:hint="cs"/>
          <w:rtl/>
        </w:rPr>
        <w:t xml:space="preserve">חברים, אמנם יש לנו חוש הומור ויושבים פה עד מאוחר בלילה אחרי יום ארוך אז כולנו צוחקים.  אבל בואו נשים את הדיון בהקשר הנכון. אנחנו נמצאים כאן על פי סעיף </w:t>
      </w:r>
      <w:proofErr w:type="spellStart"/>
      <w:r w:rsidRPr="00E404F8">
        <w:rPr>
          <w:rFonts w:cs="David" w:hint="cs"/>
          <w:rtl/>
        </w:rPr>
        <w:t>98ב</w:t>
      </w:r>
      <w:proofErr w:type="spellEnd"/>
      <w:r w:rsidRPr="00E404F8">
        <w:rPr>
          <w:rFonts w:cs="David" w:hint="cs"/>
          <w:rtl/>
        </w:rPr>
        <w:t xml:space="preserve">' של התקנון שקובע שבעבודת הוועדות שהיושב-ראש יאשר קיום של דיון רק מטעמים מיוחדים. אני שואל אתכם עכשיו - האנשים ההגונים והרציניים, לא עושי דברו של ראש הממשלה שמוכנים להגיע ולהתרפס, לפגוע ולבזות את הכנסת - מה אנחנו עושים כאן? זה טעם מיוחד? עכשיו יש בהילות? מסתיים המושב של הכנסת עכשיו, מטעם מיוחד - - - </w:t>
      </w:r>
    </w:p>
    <w:p w14:paraId="3B8D8066" w14:textId="77777777" w:rsidR="00E404F8" w:rsidRPr="00E404F8" w:rsidRDefault="00E404F8" w:rsidP="00E404F8">
      <w:pPr>
        <w:bidi/>
        <w:jc w:val="both"/>
        <w:rPr>
          <w:rFonts w:cs="David" w:hint="cs"/>
          <w:rtl/>
        </w:rPr>
      </w:pPr>
    </w:p>
    <w:p w14:paraId="3E83A332" w14:textId="77777777" w:rsidR="00E404F8" w:rsidRPr="00E404F8" w:rsidRDefault="00E404F8" w:rsidP="00E404F8">
      <w:pPr>
        <w:bidi/>
        <w:jc w:val="both"/>
        <w:rPr>
          <w:rFonts w:cs="David" w:hint="cs"/>
          <w:u w:val="single"/>
          <w:rtl/>
        </w:rPr>
      </w:pPr>
      <w:r w:rsidRPr="00E404F8">
        <w:rPr>
          <w:rFonts w:cs="David" w:hint="cs"/>
          <w:u w:val="single"/>
          <w:rtl/>
        </w:rPr>
        <w:t xml:space="preserve">ציון </w:t>
      </w:r>
      <w:proofErr w:type="spellStart"/>
      <w:r w:rsidRPr="00E404F8">
        <w:rPr>
          <w:rFonts w:cs="David" w:hint="cs"/>
          <w:u w:val="single"/>
          <w:rtl/>
        </w:rPr>
        <w:t>פיניאן</w:t>
      </w:r>
      <w:proofErr w:type="spellEnd"/>
      <w:r w:rsidRPr="00E404F8">
        <w:rPr>
          <w:rFonts w:cs="David" w:hint="cs"/>
          <w:u w:val="single"/>
          <w:rtl/>
        </w:rPr>
        <w:t>:</w:t>
      </w:r>
    </w:p>
    <w:p w14:paraId="5B187C58" w14:textId="77777777" w:rsidR="00E404F8" w:rsidRPr="00E404F8" w:rsidRDefault="00E404F8" w:rsidP="00E404F8">
      <w:pPr>
        <w:bidi/>
        <w:jc w:val="both"/>
        <w:rPr>
          <w:rFonts w:cs="David" w:hint="cs"/>
          <w:u w:val="single"/>
          <w:rtl/>
        </w:rPr>
      </w:pPr>
    </w:p>
    <w:p w14:paraId="55672B3C" w14:textId="77777777" w:rsidR="00E404F8" w:rsidRPr="00E404F8" w:rsidRDefault="00E404F8" w:rsidP="00E404F8">
      <w:pPr>
        <w:bidi/>
        <w:ind w:firstLine="720"/>
        <w:jc w:val="both"/>
        <w:rPr>
          <w:rFonts w:cs="David" w:hint="cs"/>
          <w:rtl/>
        </w:rPr>
      </w:pPr>
      <w:r w:rsidRPr="00E404F8">
        <w:rPr>
          <w:rFonts w:cs="David" w:hint="cs"/>
          <w:rtl/>
        </w:rPr>
        <w:t xml:space="preserve">המסכות זה טעם מיוחד. </w:t>
      </w:r>
    </w:p>
    <w:p w14:paraId="71F292E2" w14:textId="77777777" w:rsidR="00E404F8" w:rsidRDefault="00E404F8" w:rsidP="00E404F8">
      <w:pPr>
        <w:bidi/>
        <w:jc w:val="both"/>
        <w:rPr>
          <w:rFonts w:cs="David" w:hint="cs"/>
          <w:rtl/>
        </w:rPr>
      </w:pPr>
    </w:p>
    <w:p w14:paraId="01F9CC23" w14:textId="77777777" w:rsidR="00E404F8" w:rsidRDefault="00E404F8" w:rsidP="00E404F8">
      <w:pPr>
        <w:bidi/>
        <w:jc w:val="both"/>
        <w:rPr>
          <w:rFonts w:cs="David" w:hint="cs"/>
          <w:rtl/>
        </w:rPr>
      </w:pPr>
    </w:p>
    <w:p w14:paraId="6718FAB5" w14:textId="77777777" w:rsidR="00E404F8" w:rsidRDefault="00E404F8" w:rsidP="00E404F8">
      <w:pPr>
        <w:bidi/>
        <w:jc w:val="both"/>
        <w:rPr>
          <w:rFonts w:cs="David" w:hint="cs"/>
          <w:rtl/>
        </w:rPr>
      </w:pPr>
    </w:p>
    <w:p w14:paraId="4456E11A" w14:textId="77777777" w:rsidR="00E404F8" w:rsidRDefault="00E404F8" w:rsidP="00E404F8">
      <w:pPr>
        <w:bidi/>
        <w:jc w:val="both"/>
        <w:rPr>
          <w:rFonts w:cs="David" w:hint="cs"/>
          <w:rtl/>
        </w:rPr>
      </w:pPr>
    </w:p>
    <w:p w14:paraId="540669C7" w14:textId="77777777" w:rsidR="00E404F8" w:rsidRPr="00E404F8" w:rsidRDefault="00E404F8" w:rsidP="00E404F8">
      <w:pPr>
        <w:bidi/>
        <w:jc w:val="both"/>
        <w:rPr>
          <w:rFonts w:cs="David" w:hint="cs"/>
          <w:rtl/>
        </w:rPr>
      </w:pPr>
    </w:p>
    <w:p w14:paraId="1514CE23"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5A34DC32" w14:textId="77777777" w:rsidR="00E404F8" w:rsidRPr="00E404F8" w:rsidRDefault="00E404F8" w:rsidP="00E404F8">
      <w:pPr>
        <w:bidi/>
        <w:jc w:val="both"/>
        <w:rPr>
          <w:rFonts w:cs="David" w:hint="cs"/>
          <w:u w:val="single"/>
          <w:rtl/>
        </w:rPr>
      </w:pPr>
    </w:p>
    <w:p w14:paraId="38F04EF2" w14:textId="77777777" w:rsidR="00E404F8" w:rsidRPr="00E404F8" w:rsidRDefault="00E404F8" w:rsidP="00E404F8">
      <w:pPr>
        <w:bidi/>
        <w:ind w:firstLine="720"/>
        <w:jc w:val="both"/>
        <w:rPr>
          <w:rFonts w:cs="David" w:hint="cs"/>
          <w:rtl/>
        </w:rPr>
      </w:pPr>
      <w:r w:rsidRPr="00E404F8">
        <w:rPr>
          <w:rFonts w:cs="David" w:hint="cs"/>
          <w:rtl/>
        </w:rPr>
        <w:t>מטעמים מיוחדים. עכשיו יש כאן איזה תקציב שחייבים להעביר כי איזה גוף או רשות ממשלתית לא תתפקד?</w:t>
      </w:r>
    </w:p>
    <w:p w14:paraId="76115927" w14:textId="77777777" w:rsidR="00E404F8" w:rsidRPr="00E404F8" w:rsidRDefault="00E404F8" w:rsidP="00E404F8">
      <w:pPr>
        <w:bidi/>
        <w:jc w:val="both"/>
        <w:rPr>
          <w:rFonts w:cs="David" w:hint="cs"/>
          <w:rtl/>
        </w:rPr>
      </w:pPr>
    </w:p>
    <w:p w14:paraId="129612B3" w14:textId="77777777" w:rsidR="00E404F8" w:rsidRPr="00E404F8" w:rsidRDefault="00E404F8" w:rsidP="00E404F8">
      <w:pPr>
        <w:bidi/>
        <w:jc w:val="both"/>
        <w:rPr>
          <w:rFonts w:cs="David" w:hint="cs"/>
          <w:u w:val="single"/>
          <w:rtl/>
        </w:rPr>
      </w:pPr>
      <w:r w:rsidRPr="00E404F8">
        <w:rPr>
          <w:rFonts w:cs="David" w:hint="cs"/>
          <w:u w:val="single"/>
          <w:rtl/>
        </w:rPr>
        <w:t xml:space="preserve">רוברט </w:t>
      </w:r>
      <w:proofErr w:type="spellStart"/>
      <w:r w:rsidRPr="00E404F8">
        <w:rPr>
          <w:rFonts w:cs="David" w:hint="cs"/>
          <w:u w:val="single"/>
          <w:rtl/>
        </w:rPr>
        <w:t>אילטוב</w:t>
      </w:r>
      <w:proofErr w:type="spellEnd"/>
      <w:r w:rsidRPr="00E404F8">
        <w:rPr>
          <w:rFonts w:cs="David" w:hint="cs"/>
          <w:u w:val="single"/>
          <w:rtl/>
        </w:rPr>
        <w:t>:</w:t>
      </w:r>
    </w:p>
    <w:p w14:paraId="2258154D" w14:textId="77777777" w:rsidR="00E404F8" w:rsidRPr="00E404F8" w:rsidRDefault="00E404F8" w:rsidP="00E404F8">
      <w:pPr>
        <w:bidi/>
        <w:jc w:val="both"/>
        <w:rPr>
          <w:rFonts w:cs="David" w:hint="cs"/>
          <w:u w:val="single"/>
          <w:rtl/>
        </w:rPr>
      </w:pPr>
    </w:p>
    <w:p w14:paraId="2835EE43" w14:textId="77777777" w:rsidR="00E404F8" w:rsidRPr="00E404F8" w:rsidRDefault="00E404F8" w:rsidP="00E404F8">
      <w:pPr>
        <w:bidi/>
        <w:ind w:firstLine="720"/>
        <w:jc w:val="both"/>
        <w:rPr>
          <w:rFonts w:cs="David" w:hint="cs"/>
          <w:rtl/>
        </w:rPr>
      </w:pPr>
      <w:r w:rsidRPr="00E404F8">
        <w:rPr>
          <w:rFonts w:cs="David" w:hint="cs"/>
          <w:rtl/>
        </w:rPr>
        <w:t xml:space="preserve">יואל חסון אמר שזה יפרק את הליכוד, אז זה טעם מיוחד. </w:t>
      </w:r>
    </w:p>
    <w:p w14:paraId="3802382A" w14:textId="77777777" w:rsidR="00E404F8" w:rsidRPr="00E404F8" w:rsidRDefault="00E404F8" w:rsidP="00E404F8">
      <w:pPr>
        <w:bidi/>
        <w:jc w:val="both"/>
        <w:rPr>
          <w:rFonts w:cs="David" w:hint="cs"/>
          <w:rtl/>
        </w:rPr>
      </w:pPr>
    </w:p>
    <w:p w14:paraId="48316319"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29B386A2" w14:textId="77777777" w:rsidR="00E404F8" w:rsidRPr="00E404F8" w:rsidRDefault="00E404F8" w:rsidP="00E404F8">
      <w:pPr>
        <w:bidi/>
        <w:jc w:val="both"/>
        <w:rPr>
          <w:rFonts w:cs="David" w:hint="cs"/>
          <w:u w:val="single"/>
          <w:rtl/>
        </w:rPr>
      </w:pPr>
    </w:p>
    <w:p w14:paraId="6740B271" w14:textId="77777777" w:rsidR="00E404F8" w:rsidRPr="00E404F8" w:rsidRDefault="00E404F8" w:rsidP="00E404F8">
      <w:pPr>
        <w:bidi/>
        <w:ind w:firstLine="720"/>
        <w:jc w:val="both"/>
        <w:rPr>
          <w:rFonts w:cs="David" w:hint="cs"/>
          <w:rtl/>
        </w:rPr>
      </w:pPr>
      <w:r w:rsidRPr="00E404F8">
        <w:rPr>
          <w:rFonts w:cs="David" w:hint="cs"/>
          <w:rtl/>
        </w:rPr>
        <w:t xml:space="preserve">הרי ברור שמדובר בחוק שהוא חלק מאותה תחזוקה פוליטית, מהעיסוק האובססיבי של ראש הממשלה בקומבינות הפוליטיות הקטנות שלו. יפה, הוא מתעסק בזה, אבל אתם צריכים לתת לזה יד? הוא יכול לרצות, אבל יש יושב-ראש כנסת, יש יושב-ראש ועדת כנסת. אדוני היושב-ראש, גם לך יש אחריות. אתה לא חייב לכנס ישיבה מיוחדת של ועדה ב-9:00 בלילה כדי לדון בטעמים מיוחדים. אלה לא טעמים מיוחדים. אין לזה שום תקדים, ובהיבט הזה אני רוצה לשמוע מהייעוץ המשפטי האם זה טעם מיוחד שמצדיק כינוס ועדה בשעה כזאת. אני לא חושב, ואני רוצה לקבל חוות דעת בכתב. עד אז לא יקרה שום דבר אם כולנו נלך לישון ונחשוב על הדברים. </w:t>
      </w:r>
    </w:p>
    <w:p w14:paraId="380A7EBB" w14:textId="77777777" w:rsidR="00E404F8" w:rsidRPr="00E404F8" w:rsidRDefault="00E404F8" w:rsidP="00E404F8">
      <w:pPr>
        <w:bidi/>
        <w:ind w:firstLine="720"/>
        <w:jc w:val="both"/>
        <w:rPr>
          <w:rFonts w:cs="David" w:hint="cs"/>
          <w:rtl/>
        </w:rPr>
      </w:pPr>
    </w:p>
    <w:p w14:paraId="05AC9212" w14:textId="77777777" w:rsidR="00E404F8" w:rsidRPr="00E404F8" w:rsidRDefault="00E404F8" w:rsidP="00E404F8">
      <w:pPr>
        <w:bidi/>
        <w:ind w:firstLine="720"/>
        <w:jc w:val="both"/>
        <w:rPr>
          <w:rFonts w:cs="David" w:hint="cs"/>
          <w:rtl/>
        </w:rPr>
      </w:pPr>
      <w:r w:rsidRPr="00E404F8">
        <w:rPr>
          <w:rFonts w:cs="David" w:hint="cs"/>
          <w:rtl/>
        </w:rPr>
        <w:t xml:space="preserve">זה לעצם כינוס המפגש, עכשיו לעצם העניין. שמענו בהתחלה כאילו אין כאן שום מחלוקת. אחר כך שמענו מהיועצת המשפטית שלהיבט המימון האכסניה הטבעית לדיון היא דווקא ועדת החוקה. </w:t>
      </w:r>
    </w:p>
    <w:p w14:paraId="486C709D" w14:textId="77777777" w:rsidR="00E404F8" w:rsidRPr="00E404F8" w:rsidRDefault="00E404F8" w:rsidP="00E404F8">
      <w:pPr>
        <w:bidi/>
        <w:jc w:val="both"/>
        <w:rPr>
          <w:rFonts w:cs="David" w:hint="cs"/>
          <w:rtl/>
        </w:rPr>
      </w:pPr>
    </w:p>
    <w:p w14:paraId="03291A18" w14:textId="77777777" w:rsidR="00E404F8" w:rsidRPr="00E404F8" w:rsidRDefault="00E404F8" w:rsidP="00E404F8">
      <w:pPr>
        <w:bidi/>
        <w:jc w:val="both"/>
        <w:rPr>
          <w:rFonts w:cs="David" w:hint="cs"/>
          <w:u w:val="single"/>
          <w:rtl/>
        </w:rPr>
      </w:pPr>
      <w:r w:rsidRPr="00E404F8">
        <w:rPr>
          <w:rFonts w:cs="David" w:hint="cs"/>
          <w:u w:val="single"/>
          <w:rtl/>
        </w:rPr>
        <w:t>היו</w:t>
      </w:r>
      <w:r w:rsidRPr="00E404F8">
        <w:rPr>
          <w:rFonts w:cs="David"/>
          <w:u w:val="single"/>
          <w:rtl/>
        </w:rPr>
        <w:t>"</w:t>
      </w:r>
      <w:r w:rsidRPr="00E404F8">
        <w:rPr>
          <w:rFonts w:cs="David" w:hint="cs"/>
          <w:u w:val="single"/>
          <w:rtl/>
        </w:rPr>
        <w:t xml:space="preserve">ר זאב </w:t>
      </w:r>
      <w:proofErr w:type="spellStart"/>
      <w:r w:rsidRPr="00E404F8">
        <w:rPr>
          <w:rFonts w:cs="David" w:hint="cs"/>
          <w:u w:val="single"/>
          <w:rtl/>
        </w:rPr>
        <w:t>אלקין</w:t>
      </w:r>
      <w:proofErr w:type="spellEnd"/>
      <w:r w:rsidRPr="00E404F8">
        <w:rPr>
          <w:rFonts w:cs="David" w:hint="cs"/>
          <w:u w:val="single"/>
          <w:rtl/>
        </w:rPr>
        <w:t>:</w:t>
      </w:r>
    </w:p>
    <w:p w14:paraId="5ADAC323" w14:textId="77777777" w:rsidR="00E404F8" w:rsidRPr="00E404F8" w:rsidRDefault="00E404F8" w:rsidP="00E404F8">
      <w:pPr>
        <w:bidi/>
        <w:jc w:val="both"/>
        <w:rPr>
          <w:rFonts w:cs="David" w:hint="cs"/>
          <w:u w:val="single"/>
          <w:rtl/>
        </w:rPr>
      </w:pPr>
    </w:p>
    <w:p w14:paraId="157D0D4E" w14:textId="77777777" w:rsidR="00E404F8" w:rsidRPr="00E404F8" w:rsidRDefault="00E404F8" w:rsidP="00E404F8">
      <w:pPr>
        <w:bidi/>
        <w:ind w:firstLine="720"/>
        <w:jc w:val="both"/>
        <w:rPr>
          <w:rFonts w:cs="David" w:hint="cs"/>
          <w:rtl/>
        </w:rPr>
      </w:pPr>
      <w:r w:rsidRPr="00E404F8">
        <w:rPr>
          <w:rFonts w:cs="David" w:hint="cs"/>
          <w:rtl/>
        </w:rPr>
        <w:t xml:space="preserve">זה לא מה שהיא אמרה. אתה מסלף את דבריה. היא אמרה: או ועדת הכנסת או ועדת החוקה. </w:t>
      </w:r>
    </w:p>
    <w:p w14:paraId="79742FEA" w14:textId="77777777" w:rsidR="00E404F8" w:rsidRPr="00E404F8" w:rsidRDefault="00E404F8" w:rsidP="00E404F8">
      <w:pPr>
        <w:bidi/>
        <w:jc w:val="both"/>
        <w:rPr>
          <w:rFonts w:cs="David" w:hint="cs"/>
          <w:rtl/>
        </w:rPr>
      </w:pPr>
    </w:p>
    <w:p w14:paraId="795F2841" w14:textId="77777777" w:rsidR="00E404F8" w:rsidRPr="00E404F8" w:rsidRDefault="00E404F8" w:rsidP="00E404F8">
      <w:pPr>
        <w:bidi/>
        <w:jc w:val="both"/>
        <w:rPr>
          <w:rFonts w:cs="David" w:hint="cs"/>
          <w:u w:val="single"/>
          <w:rtl/>
        </w:rPr>
      </w:pPr>
      <w:r w:rsidRPr="00E404F8">
        <w:rPr>
          <w:rFonts w:cs="David" w:hint="cs"/>
          <w:u w:val="single"/>
          <w:rtl/>
        </w:rPr>
        <w:t xml:space="preserve">ציון </w:t>
      </w:r>
      <w:proofErr w:type="spellStart"/>
      <w:r w:rsidRPr="00E404F8">
        <w:rPr>
          <w:rFonts w:cs="David" w:hint="cs"/>
          <w:u w:val="single"/>
          <w:rtl/>
        </w:rPr>
        <w:t>פיניאן</w:t>
      </w:r>
      <w:proofErr w:type="spellEnd"/>
      <w:r w:rsidRPr="00E404F8">
        <w:rPr>
          <w:rFonts w:cs="David" w:hint="cs"/>
          <w:u w:val="single"/>
          <w:rtl/>
        </w:rPr>
        <w:t>:</w:t>
      </w:r>
    </w:p>
    <w:p w14:paraId="52983661" w14:textId="77777777" w:rsidR="00E404F8" w:rsidRPr="00E404F8" w:rsidRDefault="00E404F8" w:rsidP="00E404F8">
      <w:pPr>
        <w:bidi/>
        <w:jc w:val="both"/>
        <w:rPr>
          <w:rFonts w:cs="David" w:hint="cs"/>
          <w:u w:val="single"/>
          <w:rtl/>
        </w:rPr>
      </w:pPr>
    </w:p>
    <w:p w14:paraId="346B0F51" w14:textId="77777777" w:rsidR="00E404F8" w:rsidRPr="00E404F8" w:rsidRDefault="00E404F8" w:rsidP="00E404F8">
      <w:pPr>
        <w:bidi/>
        <w:ind w:firstLine="720"/>
        <w:jc w:val="both"/>
        <w:rPr>
          <w:rFonts w:cs="David" w:hint="cs"/>
          <w:rtl/>
        </w:rPr>
      </w:pPr>
      <w:r w:rsidRPr="00E404F8">
        <w:rPr>
          <w:rFonts w:cs="David" w:hint="cs"/>
          <w:rtl/>
        </w:rPr>
        <w:t xml:space="preserve">הוא אומר שהיא אמרה. </w:t>
      </w:r>
    </w:p>
    <w:p w14:paraId="0A37555F" w14:textId="77777777" w:rsidR="00E404F8" w:rsidRPr="00E404F8" w:rsidRDefault="00E404F8" w:rsidP="00E404F8">
      <w:pPr>
        <w:bidi/>
        <w:jc w:val="both"/>
        <w:rPr>
          <w:rFonts w:cs="David" w:hint="cs"/>
          <w:rtl/>
        </w:rPr>
      </w:pPr>
    </w:p>
    <w:p w14:paraId="07D2C0CF"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3B3B6784" w14:textId="77777777" w:rsidR="00E404F8" w:rsidRPr="00E404F8" w:rsidRDefault="00E404F8" w:rsidP="00E404F8">
      <w:pPr>
        <w:bidi/>
        <w:jc w:val="both"/>
        <w:rPr>
          <w:rFonts w:cs="David" w:hint="cs"/>
          <w:rtl/>
        </w:rPr>
      </w:pPr>
    </w:p>
    <w:p w14:paraId="70FF1422" w14:textId="77777777" w:rsidR="00E404F8" w:rsidRPr="00E404F8" w:rsidRDefault="00E404F8" w:rsidP="00E404F8">
      <w:pPr>
        <w:bidi/>
        <w:jc w:val="both"/>
        <w:rPr>
          <w:rFonts w:cs="David" w:hint="cs"/>
          <w:rtl/>
        </w:rPr>
      </w:pPr>
      <w:r w:rsidRPr="00E404F8">
        <w:rPr>
          <w:rFonts w:cs="David" w:hint="cs"/>
          <w:rtl/>
        </w:rPr>
        <w:tab/>
        <w:t xml:space="preserve">אם אתה רוצה לצטט את היועצת המשפטית - - - </w:t>
      </w:r>
    </w:p>
    <w:p w14:paraId="04B44CBF" w14:textId="77777777" w:rsidR="00E404F8" w:rsidRPr="00E404F8" w:rsidRDefault="00E404F8" w:rsidP="00E404F8">
      <w:pPr>
        <w:bidi/>
        <w:jc w:val="both"/>
        <w:rPr>
          <w:rFonts w:cs="David" w:hint="cs"/>
          <w:rtl/>
        </w:rPr>
      </w:pPr>
    </w:p>
    <w:p w14:paraId="13F1008C"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1FAEC770" w14:textId="77777777" w:rsidR="00E404F8" w:rsidRPr="00E404F8" w:rsidRDefault="00E404F8" w:rsidP="00E404F8">
      <w:pPr>
        <w:bidi/>
        <w:jc w:val="both"/>
        <w:rPr>
          <w:rFonts w:cs="David" w:hint="cs"/>
          <w:u w:val="single"/>
          <w:rtl/>
        </w:rPr>
      </w:pPr>
    </w:p>
    <w:p w14:paraId="0F25DF98" w14:textId="77777777" w:rsidR="00E404F8" w:rsidRPr="00E404F8" w:rsidRDefault="00E404F8" w:rsidP="00E404F8">
      <w:pPr>
        <w:bidi/>
        <w:ind w:firstLine="720"/>
        <w:jc w:val="both"/>
        <w:rPr>
          <w:rFonts w:cs="David" w:hint="cs"/>
          <w:rtl/>
        </w:rPr>
      </w:pPr>
      <w:r w:rsidRPr="00E404F8">
        <w:rPr>
          <w:rFonts w:cs="David" w:hint="cs"/>
          <w:rtl/>
        </w:rPr>
        <w:t xml:space="preserve">יש כאן דיון בנושא כללי המשחק, ואני מתפלא על יושב-ראש ועדת החוקה שדן בעניינים החוקתיים ובענייני חוקי היסוד ברצינות מוחלטת, כשיר ומוכשר לקיים את הדיון הזה, מדוע הוא חושש לקיים את הדיון הזה? הוא בא וזורק את זה לוועדת הכנסת. </w:t>
      </w:r>
    </w:p>
    <w:p w14:paraId="3AFF7DC5" w14:textId="77777777" w:rsidR="00E404F8" w:rsidRPr="00E404F8" w:rsidRDefault="00E404F8" w:rsidP="00E404F8">
      <w:pPr>
        <w:bidi/>
        <w:jc w:val="both"/>
        <w:rPr>
          <w:rFonts w:cs="David" w:hint="cs"/>
          <w:rtl/>
        </w:rPr>
      </w:pPr>
    </w:p>
    <w:p w14:paraId="7688C734" w14:textId="77777777" w:rsidR="00E404F8" w:rsidRPr="00E404F8" w:rsidRDefault="00E404F8" w:rsidP="00E404F8">
      <w:pPr>
        <w:bidi/>
        <w:jc w:val="both"/>
        <w:rPr>
          <w:rFonts w:cs="David" w:hint="cs"/>
          <w:u w:val="single"/>
          <w:rtl/>
        </w:rPr>
      </w:pPr>
      <w:r w:rsidRPr="00E404F8">
        <w:rPr>
          <w:rFonts w:cs="David" w:hint="cs"/>
          <w:u w:val="single"/>
          <w:rtl/>
        </w:rPr>
        <w:t>היו</w:t>
      </w:r>
      <w:r w:rsidRPr="00E404F8">
        <w:rPr>
          <w:rFonts w:cs="David"/>
          <w:u w:val="single"/>
          <w:rtl/>
        </w:rPr>
        <w:t>"</w:t>
      </w:r>
      <w:r w:rsidRPr="00E404F8">
        <w:rPr>
          <w:rFonts w:cs="David" w:hint="cs"/>
          <w:u w:val="single"/>
          <w:rtl/>
        </w:rPr>
        <w:t xml:space="preserve">ר זאב </w:t>
      </w:r>
      <w:proofErr w:type="spellStart"/>
      <w:r w:rsidRPr="00E404F8">
        <w:rPr>
          <w:rFonts w:cs="David" w:hint="cs"/>
          <w:u w:val="single"/>
          <w:rtl/>
        </w:rPr>
        <w:t>אלקין</w:t>
      </w:r>
      <w:proofErr w:type="spellEnd"/>
      <w:r w:rsidRPr="00E404F8">
        <w:rPr>
          <w:rFonts w:cs="David" w:hint="cs"/>
          <w:u w:val="single"/>
          <w:rtl/>
        </w:rPr>
        <w:t>:</w:t>
      </w:r>
    </w:p>
    <w:p w14:paraId="784F1185" w14:textId="77777777" w:rsidR="00E404F8" w:rsidRPr="00E404F8" w:rsidRDefault="00E404F8" w:rsidP="00E404F8">
      <w:pPr>
        <w:bidi/>
        <w:jc w:val="both"/>
        <w:rPr>
          <w:rFonts w:cs="David" w:hint="cs"/>
          <w:u w:val="single"/>
          <w:rtl/>
        </w:rPr>
      </w:pPr>
    </w:p>
    <w:p w14:paraId="0C60106F" w14:textId="77777777" w:rsidR="00E404F8" w:rsidRPr="00E404F8" w:rsidRDefault="00E404F8" w:rsidP="00E404F8">
      <w:pPr>
        <w:bidi/>
        <w:ind w:firstLine="720"/>
        <w:jc w:val="both"/>
        <w:rPr>
          <w:rFonts w:cs="David" w:hint="cs"/>
          <w:rtl/>
        </w:rPr>
      </w:pPr>
      <w:r w:rsidRPr="00E404F8">
        <w:rPr>
          <w:rFonts w:cs="David" w:hint="cs"/>
          <w:rtl/>
        </w:rPr>
        <w:t xml:space="preserve">הוא פשוט מכבד את הייעוץ המשפטי של הכנסת, בשונה ממך. </w:t>
      </w:r>
    </w:p>
    <w:p w14:paraId="5C632234" w14:textId="77777777" w:rsidR="00E404F8" w:rsidRPr="00E404F8" w:rsidRDefault="00E404F8" w:rsidP="00E404F8">
      <w:pPr>
        <w:bidi/>
        <w:jc w:val="both"/>
        <w:rPr>
          <w:rFonts w:cs="David" w:hint="cs"/>
          <w:rtl/>
        </w:rPr>
      </w:pPr>
    </w:p>
    <w:p w14:paraId="6224015A"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1A54B915" w14:textId="77777777" w:rsidR="00E404F8" w:rsidRPr="00E404F8" w:rsidRDefault="00E404F8" w:rsidP="00E404F8">
      <w:pPr>
        <w:bidi/>
        <w:jc w:val="both"/>
        <w:rPr>
          <w:rFonts w:cs="David" w:hint="cs"/>
          <w:u w:val="single"/>
          <w:rtl/>
        </w:rPr>
      </w:pPr>
    </w:p>
    <w:p w14:paraId="3F4D16DF" w14:textId="77777777" w:rsidR="00E404F8" w:rsidRPr="00E404F8" w:rsidRDefault="00E404F8" w:rsidP="00E404F8">
      <w:pPr>
        <w:bidi/>
        <w:ind w:firstLine="720"/>
        <w:jc w:val="both"/>
        <w:rPr>
          <w:rFonts w:cs="David" w:hint="cs"/>
          <w:rtl/>
        </w:rPr>
      </w:pPr>
      <w:r w:rsidRPr="00E404F8">
        <w:rPr>
          <w:rFonts w:cs="David" w:hint="cs"/>
          <w:rtl/>
        </w:rPr>
        <w:t xml:space="preserve">לא. הוא לא רוצה להכשיר את השרץ. אני לא מבין מדוע אחרים כן מוכנים להכשיר את השרץ.אין פה שום ערך מוסף ממלכתי או לאומי, וגם מבחינה  פוליטית הערך הפוליטי היחיד שיש לחוק הזה הוא גיבוש ליכוד וחיזוק קדימה, כי עכשיו אנשים בקדימה מבינים. אדוני היושב-ראש, אני מבקש - - - </w:t>
      </w:r>
    </w:p>
    <w:p w14:paraId="0B73445A" w14:textId="77777777" w:rsidR="00E404F8" w:rsidRDefault="00E404F8" w:rsidP="00E404F8">
      <w:pPr>
        <w:bidi/>
        <w:jc w:val="both"/>
        <w:rPr>
          <w:rFonts w:cs="David" w:hint="cs"/>
          <w:rtl/>
        </w:rPr>
      </w:pPr>
    </w:p>
    <w:p w14:paraId="6011F447" w14:textId="77777777" w:rsidR="00E404F8" w:rsidRDefault="00E404F8" w:rsidP="00E404F8">
      <w:pPr>
        <w:bidi/>
        <w:jc w:val="both"/>
        <w:rPr>
          <w:rFonts w:cs="David" w:hint="cs"/>
          <w:rtl/>
        </w:rPr>
      </w:pPr>
    </w:p>
    <w:p w14:paraId="2BD541DA" w14:textId="77777777" w:rsidR="00E404F8" w:rsidRDefault="00E404F8" w:rsidP="00E404F8">
      <w:pPr>
        <w:bidi/>
        <w:jc w:val="both"/>
        <w:rPr>
          <w:rFonts w:cs="David" w:hint="cs"/>
          <w:rtl/>
        </w:rPr>
      </w:pPr>
    </w:p>
    <w:p w14:paraId="2F4C1DEA" w14:textId="77777777" w:rsidR="00E404F8" w:rsidRDefault="00E404F8" w:rsidP="00E404F8">
      <w:pPr>
        <w:bidi/>
        <w:jc w:val="both"/>
        <w:rPr>
          <w:rFonts w:cs="David" w:hint="cs"/>
          <w:rtl/>
        </w:rPr>
      </w:pPr>
    </w:p>
    <w:p w14:paraId="16246C0F" w14:textId="77777777" w:rsidR="00E404F8" w:rsidRPr="00E404F8" w:rsidRDefault="00E404F8" w:rsidP="00E404F8">
      <w:pPr>
        <w:bidi/>
        <w:jc w:val="both"/>
        <w:rPr>
          <w:rFonts w:cs="David" w:hint="cs"/>
          <w:rtl/>
        </w:rPr>
      </w:pPr>
    </w:p>
    <w:p w14:paraId="0E522AF5" w14:textId="77777777" w:rsidR="00E404F8" w:rsidRPr="00E404F8" w:rsidRDefault="00E404F8" w:rsidP="00E404F8">
      <w:pPr>
        <w:bidi/>
        <w:jc w:val="both"/>
        <w:rPr>
          <w:rFonts w:cs="David" w:hint="cs"/>
          <w:u w:val="single"/>
          <w:rtl/>
        </w:rPr>
      </w:pPr>
      <w:r w:rsidRPr="00E404F8">
        <w:rPr>
          <w:rFonts w:cs="David" w:hint="cs"/>
          <w:u w:val="single"/>
          <w:rtl/>
        </w:rPr>
        <w:t>נסים זאב:</w:t>
      </w:r>
    </w:p>
    <w:p w14:paraId="0146B2A1" w14:textId="77777777" w:rsidR="00E404F8" w:rsidRPr="00E404F8" w:rsidRDefault="00E404F8" w:rsidP="00E404F8">
      <w:pPr>
        <w:bidi/>
        <w:jc w:val="both"/>
        <w:rPr>
          <w:rFonts w:cs="David" w:hint="cs"/>
          <w:u w:val="single"/>
          <w:rtl/>
        </w:rPr>
      </w:pPr>
    </w:p>
    <w:p w14:paraId="103F71C1" w14:textId="77777777" w:rsidR="00E404F8" w:rsidRPr="00E404F8" w:rsidRDefault="00E404F8" w:rsidP="00E404F8">
      <w:pPr>
        <w:bidi/>
        <w:ind w:firstLine="720"/>
        <w:jc w:val="both"/>
        <w:rPr>
          <w:rFonts w:cs="David" w:hint="cs"/>
          <w:rtl/>
        </w:rPr>
      </w:pPr>
      <w:r w:rsidRPr="00E404F8">
        <w:rPr>
          <w:rFonts w:cs="David" w:hint="cs"/>
          <w:rtl/>
        </w:rPr>
        <w:t xml:space="preserve">זו הייתה מטרת החוק, לגבש את קדימה. </w:t>
      </w:r>
    </w:p>
    <w:p w14:paraId="6CFBB37B" w14:textId="77777777" w:rsidR="00E404F8" w:rsidRPr="00E404F8" w:rsidRDefault="00E404F8" w:rsidP="00E404F8">
      <w:pPr>
        <w:bidi/>
        <w:jc w:val="both"/>
        <w:rPr>
          <w:rFonts w:cs="David" w:hint="cs"/>
          <w:rtl/>
        </w:rPr>
      </w:pPr>
    </w:p>
    <w:p w14:paraId="0F216E22"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108AD490" w14:textId="77777777" w:rsidR="00E404F8" w:rsidRPr="00E404F8" w:rsidRDefault="00E404F8" w:rsidP="00E404F8">
      <w:pPr>
        <w:bidi/>
        <w:jc w:val="both"/>
        <w:rPr>
          <w:rFonts w:cs="David" w:hint="cs"/>
          <w:u w:val="single"/>
          <w:rtl/>
        </w:rPr>
      </w:pPr>
    </w:p>
    <w:p w14:paraId="3909535B" w14:textId="77777777" w:rsidR="00E404F8" w:rsidRPr="00E404F8" w:rsidRDefault="00E404F8" w:rsidP="00E404F8">
      <w:pPr>
        <w:bidi/>
        <w:ind w:firstLine="720"/>
        <w:jc w:val="both"/>
        <w:rPr>
          <w:rFonts w:cs="David" w:hint="cs"/>
          <w:rtl/>
        </w:rPr>
      </w:pPr>
      <w:r w:rsidRPr="00E404F8">
        <w:rPr>
          <w:rFonts w:cs="David" w:hint="cs"/>
          <w:rtl/>
        </w:rPr>
        <w:t xml:space="preserve">השורה התחתונה של הדברים שלי - - - </w:t>
      </w:r>
    </w:p>
    <w:p w14:paraId="35CFA8FE" w14:textId="77777777" w:rsidR="00E404F8" w:rsidRPr="00E404F8" w:rsidRDefault="00E404F8" w:rsidP="00E404F8">
      <w:pPr>
        <w:bidi/>
        <w:jc w:val="both"/>
        <w:rPr>
          <w:rFonts w:cs="David" w:hint="cs"/>
          <w:rtl/>
        </w:rPr>
      </w:pPr>
    </w:p>
    <w:p w14:paraId="7A92F76E" w14:textId="77777777" w:rsidR="00E404F8" w:rsidRPr="00E404F8" w:rsidRDefault="00E404F8" w:rsidP="00E404F8">
      <w:pPr>
        <w:bidi/>
        <w:jc w:val="both"/>
        <w:rPr>
          <w:rFonts w:cs="David" w:hint="cs"/>
          <w:u w:val="single"/>
          <w:rtl/>
        </w:rPr>
      </w:pPr>
      <w:r w:rsidRPr="00E404F8">
        <w:rPr>
          <w:rFonts w:cs="David" w:hint="cs"/>
          <w:u w:val="single"/>
          <w:rtl/>
        </w:rPr>
        <w:t>נסים זאב:</w:t>
      </w:r>
    </w:p>
    <w:p w14:paraId="732B2B06" w14:textId="77777777" w:rsidR="00E404F8" w:rsidRPr="00E404F8" w:rsidRDefault="00E404F8" w:rsidP="00E404F8">
      <w:pPr>
        <w:bidi/>
        <w:jc w:val="both"/>
        <w:rPr>
          <w:rFonts w:cs="David" w:hint="cs"/>
          <w:u w:val="single"/>
          <w:rtl/>
        </w:rPr>
      </w:pPr>
    </w:p>
    <w:p w14:paraId="5A1E6CF4" w14:textId="77777777" w:rsidR="00E404F8" w:rsidRPr="00E404F8" w:rsidRDefault="00E404F8" w:rsidP="00E404F8">
      <w:pPr>
        <w:bidi/>
        <w:ind w:firstLine="720"/>
        <w:jc w:val="both"/>
        <w:rPr>
          <w:rFonts w:cs="David" w:hint="cs"/>
          <w:rtl/>
        </w:rPr>
      </w:pPr>
      <w:r w:rsidRPr="00E404F8">
        <w:rPr>
          <w:rFonts w:cs="David" w:hint="cs"/>
          <w:rtl/>
        </w:rPr>
        <w:t xml:space="preserve">ככל שאנחנו נדון בפיצול אתם תתאחדו. </w:t>
      </w:r>
    </w:p>
    <w:p w14:paraId="5C46BC82" w14:textId="77777777" w:rsidR="00E404F8" w:rsidRPr="00E404F8" w:rsidRDefault="00E404F8" w:rsidP="00E404F8">
      <w:pPr>
        <w:bidi/>
        <w:ind w:firstLine="720"/>
        <w:jc w:val="both"/>
        <w:rPr>
          <w:rFonts w:cs="David" w:hint="cs"/>
          <w:rtl/>
        </w:rPr>
      </w:pPr>
    </w:p>
    <w:p w14:paraId="20BAA856" w14:textId="77777777" w:rsidR="00E404F8" w:rsidRPr="00E404F8" w:rsidRDefault="00E404F8" w:rsidP="00E404F8">
      <w:pPr>
        <w:bidi/>
        <w:rPr>
          <w:rFonts w:cs="David" w:hint="cs"/>
          <w:u w:val="single"/>
          <w:rtl/>
        </w:rPr>
      </w:pPr>
      <w:r w:rsidRPr="00E404F8">
        <w:rPr>
          <w:rFonts w:cs="David" w:hint="cs"/>
          <w:u w:val="single"/>
          <w:rtl/>
        </w:rPr>
        <w:t xml:space="preserve">ציון </w:t>
      </w:r>
      <w:proofErr w:type="spellStart"/>
      <w:r w:rsidRPr="00E404F8">
        <w:rPr>
          <w:rFonts w:cs="David" w:hint="cs"/>
          <w:u w:val="single"/>
          <w:rtl/>
        </w:rPr>
        <w:t>פיניאן</w:t>
      </w:r>
      <w:proofErr w:type="spellEnd"/>
      <w:r w:rsidRPr="00E404F8">
        <w:rPr>
          <w:rFonts w:cs="David" w:hint="cs"/>
          <w:u w:val="single"/>
          <w:rtl/>
        </w:rPr>
        <w:t>:</w:t>
      </w:r>
    </w:p>
    <w:p w14:paraId="33D8AE4E" w14:textId="77777777" w:rsidR="00E404F8" w:rsidRPr="00E404F8" w:rsidRDefault="00E404F8" w:rsidP="00E404F8">
      <w:pPr>
        <w:bidi/>
        <w:ind w:firstLine="720"/>
        <w:jc w:val="both"/>
        <w:rPr>
          <w:rFonts w:cs="David" w:hint="cs"/>
          <w:rtl/>
        </w:rPr>
      </w:pPr>
    </w:p>
    <w:p w14:paraId="1AA3AF9E" w14:textId="77777777" w:rsidR="00E404F8" w:rsidRPr="00E404F8" w:rsidRDefault="00E404F8" w:rsidP="00E404F8">
      <w:pPr>
        <w:bidi/>
        <w:ind w:firstLine="720"/>
        <w:jc w:val="both"/>
        <w:rPr>
          <w:rFonts w:cs="David" w:hint="cs"/>
          <w:rtl/>
        </w:rPr>
      </w:pPr>
      <w:r w:rsidRPr="00E404F8">
        <w:rPr>
          <w:rFonts w:cs="David" w:hint="cs"/>
          <w:rtl/>
        </w:rPr>
        <w:t>החוק מיועד לשמונה. רק אחד בפנים.</w:t>
      </w:r>
    </w:p>
    <w:p w14:paraId="14950C9A" w14:textId="77777777" w:rsidR="00E404F8" w:rsidRPr="00E404F8" w:rsidRDefault="00E404F8" w:rsidP="00E404F8">
      <w:pPr>
        <w:bidi/>
        <w:jc w:val="both"/>
        <w:rPr>
          <w:rFonts w:cs="David" w:hint="cs"/>
          <w:rtl/>
        </w:rPr>
      </w:pPr>
    </w:p>
    <w:p w14:paraId="35113F5F"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71B8E7AA" w14:textId="77777777" w:rsidR="00E404F8" w:rsidRPr="00E404F8" w:rsidRDefault="00E404F8" w:rsidP="00E404F8">
      <w:pPr>
        <w:bidi/>
        <w:jc w:val="both"/>
        <w:rPr>
          <w:rFonts w:cs="David" w:hint="cs"/>
          <w:u w:val="single"/>
          <w:rtl/>
        </w:rPr>
      </w:pPr>
    </w:p>
    <w:p w14:paraId="5D9C61E3" w14:textId="77777777" w:rsidR="00E404F8" w:rsidRPr="00E404F8" w:rsidRDefault="00E404F8" w:rsidP="00E404F8">
      <w:pPr>
        <w:bidi/>
        <w:ind w:firstLine="720"/>
        <w:jc w:val="both"/>
        <w:rPr>
          <w:rFonts w:cs="David" w:hint="cs"/>
          <w:rtl/>
        </w:rPr>
      </w:pPr>
      <w:r w:rsidRPr="00E404F8">
        <w:rPr>
          <w:rFonts w:cs="David" w:hint="cs"/>
          <w:rtl/>
        </w:rPr>
        <w:t xml:space="preserve">הנושא הזה צריך להיות נדון בוועדת החוקה, לזמן מומחים לנושאים הללו, נשמע אותם ואחר כך נקבל החלטות. אין בהילות, זה בסך הכול חוק פוליטי. לא חייבים לבזות את הכנסת לטובת קידום החוק. </w:t>
      </w:r>
    </w:p>
    <w:p w14:paraId="5364287E" w14:textId="77777777" w:rsidR="00E404F8" w:rsidRPr="00E404F8" w:rsidRDefault="00E404F8" w:rsidP="00E404F8">
      <w:pPr>
        <w:bidi/>
        <w:jc w:val="both"/>
        <w:rPr>
          <w:rFonts w:cs="David" w:hint="cs"/>
          <w:rtl/>
        </w:rPr>
      </w:pPr>
    </w:p>
    <w:p w14:paraId="44723A3F" w14:textId="77777777" w:rsidR="00E404F8" w:rsidRPr="00E404F8" w:rsidRDefault="00E404F8" w:rsidP="00E404F8">
      <w:pPr>
        <w:bidi/>
        <w:jc w:val="both"/>
        <w:rPr>
          <w:rFonts w:cs="David" w:hint="cs"/>
          <w:u w:val="single"/>
          <w:rtl/>
        </w:rPr>
      </w:pPr>
      <w:r w:rsidRPr="00E404F8">
        <w:rPr>
          <w:rFonts w:cs="David" w:hint="cs"/>
          <w:u w:val="single"/>
          <w:rtl/>
        </w:rPr>
        <w:t>היו</w:t>
      </w:r>
      <w:r w:rsidRPr="00E404F8">
        <w:rPr>
          <w:rFonts w:cs="David"/>
          <w:u w:val="single"/>
          <w:rtl/>
        </w:rPr>
        <w:t>"</w:t>
      </w:r>
      <w:r w:rsidRPr="00E404F8">
        <w:rPr>
          <w:rFonts w:cs="David" w:hint="cs"/>
          <w:u w:val="single"/>
          <w:rtl/>
        </w:rPr>
        <w:t xml:space="preserve">ר זאב </w:t>
      </w:r>
      <w:proofErr w:type="spellStart"/>
      <w:r w:rsidRPr="00E404F8">
        <w:rPr>
          <w:rFonts w:cs="David" w:hint="cs"/>
          <w:u w:val="single"/>
          <w:rtl/>
        </w:rPr>
        <w:t>אלקין</w:t>
      </w:r>
      <w:proofErr w:type="spellEnd"/>
      <w:r w:rsidRPr="00E404F8">
        <w:rPr>
          <w:rFonts w:cs="David" w:hint="cs"/>
          <w:u w:val="single"/>
          <w:rtl/>
        </w:rPr>
        <w:t>:</w:t>
      </w:r>
    </w:p>
    <w:p w14:paraId="6D315FDF" w14:textId="77777777" w:rsidR="00E404F8" w:rsidRPr="00E404F8" w:rsidRDefault="00E404F8" w:rsidP="00E404F8">
      <w:pPr>
        <w:bidi/>
        <w:jc w:val="both"/>
        <w:rPr>
          <w:rFonts w:cs="David" w:hint="cs"/>
          <w:u w:val="single"/>
          <w:rtl/>
        </w:rPr>
      </w:pPr>
    </w:p>
    <w:p w14:paraId="1A37D7D0" w14:textId="77777777" w:rsidR="00E404F8" w:rsidRPr="00E404F8" w:rsidRDefault="00E404F8" w:rsidP="00E404F8">
      <w:pPr>
        <w:bidi/>
        <w:ind w:firstLine="720"/>
        <w:jc w:val="both"/>
        <w:rPr>
          <w:rFonts w:cs="David" w:hint="cs"/>
          <w:rtl/>
        </w:rPr>
      </w:pPr>
      <w:r w:rsidRPr="00E404F8">
        <w:rPr>
          <w:rFonts w:cs="David" w:hint="cs"/>
          <w:rtl/>
        </w:rPr>
        <w:t xml:space="preserve">תודה רבה, חבר הכנסת </w:t>
      </w:r>
      <w:proofErr w:type="spellStart"/>
      <w:r w:rsidRPr="00E404F8">
        <w:rPr>
          <w:rFonts w:cs="David" w:hint="cs"/>
          <w:rtl/>
        </w:rPr>
        <w:t>פלסנר</w:t>
      </w:r>
      <w:proofErr w:type="spellEnd"/>
      <w:r w:rsidRPr="00E404F8">
        <w:rPr>
          <w:rFonts w:cs="David" w:hint="cs"/>
          <w:rtl/>
        </w:rPr>
        <w:t xml:space="preserve">. אענה לך בקצרה מהן הנסיבות המיוחדות. נסיבות מיוחדות זה כשחברי כנסת רוצים לבזות את הכנסת; נסיבות מיוחדות זה כשחברי כנסת, בניגוד מוחלט לכללי ההתנהגות במליאה, שמים מסכות ועושים הפגנה במליאת הכנסת. זה ביזיון הכנסת, זה נסיבות מיוחדות. </w:t>
      </w:r>
    </w:p>
    <w:p w14:paraId="6B5F0C52" w14:textId="77777777" w:rsidR="00E404F8" w:rsidRPr="00E404F8" w:rsidRDefault="00E404F8" w:rsidP="00E404F8">
      <w:pPr>
        <w:bidi/>
        <w:jc w:val="both"/>
        <w:rPr>
          <w:rFonts w:cs="David" w:hint="cs"/>
          <w:rtl/>
        </w:rPr>
      </w:pPr>
    </w:p>
    <w:p w14:paraId="386883C0"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1C932E33" w14:textId="77777777" w:rsidR="00E404F8" w:rsidRPr="00E404F8" w:rsidRDefault="00E404F8" w:rsidP="00E404F8">
      <w:pPr>
        <w:bidi/>
        <w:jc w:val="both"/>
        <w:rPr>
          <w:rFonts w:cs="David" w:hint="cs"/>
          <w:u w:val="single"/>
          <w:rtl/>
        </w:rPr>
      </w:pPr>
    </w:p>
    <w:p w14:paraId="55601F03" w14:textId="77777777" w:rsidR="00E404F8" w:rsidRPr="00E404F8" w:rsidRDefault="00E404F8" w:rsidP="00E404F8">
      <w:pPr>
        <w:bidi/>
        <w:ind w:firstLine="720"/>
        <w:jc w:val="both"/>
        <w:rPr>
          <w:rFonts w:cs="David" w:hint="cs"/>
          <w:rtl/>
        </w:rPr>
      </w:pPr>
      <w:r w:rsidRPr="00E404F8">
        <w:rPr>
          <w:rFonts w:cs="David" w:hint="cs"/>
          <w:rtl/>
        </w:rPr>
        <w:t>אתה מבזה, אחרת לא היית מכנס את הוועדה. מה הקשר?</w:t>
      </w:r>
    </w:p>
    <w:p w14:paraId="639290AD" w14:textId="77777777" w:rsidR="00E404F8" w:rsidRPr="00E404F8" w:rsidRDefault="00E404F8" w:rsidP="00E404F8">
      <w:pPr>
        <w:bidi/>
        <w:jc w:val="both"/>
        <w:rPr>
          <w:rFonts w:cs="David" w:hint="cs"/>
          <w:rtl/>
        </w:rPr>
      </w:pPr>
    </w:p>
    <w:p w14:paraId="08C52DD8" w14:textId="77777777" w:rsidR="00E404F8" w:rsidRPr="00E404F8" w:rsidRDefault="00E404F8" w:rsidP="00E404F8">
      <w:pPr>
        <w:bidi/>
        <w:jc w:val="both"/>
        <w:rPr>
          <w:rFonts w:cs="David" w:hint="cs"/>
          <w:u w:val="single"/>
          <w:rtl/>
        </w:rPr>
      </w:pPr>
      <w:r w:rsidRPr="00E404F8">
        <w:rPr>
          <w:rFonts w:cs="David" w:hint="cs"/>
          <w:u w:val="single"/>
          <w:rtl/>
        </w:rPr>
        <w:t>יואל חסון:</w:t>
      </w:r>
    </w:p>
    <w:p w14:paraId="0F7C67A7" w14:textId="77777777" w:rsidR="00E404F8" w:rsidRPr="00E404F8" w:rsidRDefault="00E404F8" w:rsidP="00E404F8">
      <w:pPr>
        <w:bidi/>
        <w:jc w:val="both"/>
        <w:rPr>
          <w:rFonts w:cs="David" w:hint="cs"/>
          <w:u w:val="single"/>
          <w:rtl/>
        </w:rPr>
      </w:pPr>
    </w:p>
    <w:p w14:paraId="32A11D47" w14:textId="77777777" w:rsidR="00E404F8" w:rsidRPr="00E404F8" w:rsidRDefault="00E404F8" w:rsidP="00E404F8">
      <w:pPr>
        <w:bidi/>
        <w:ind w:firstLine="720"/>
        <w:jc w:val="both"/>
        <w:rPr>
          <w:rFonts w:cs="David" w:hint="cs"/>
          <w:rtl/>
        </w:rPr>
      </w:pPr>
      <w:r w:rsidRPr="00E404F8">
        <w:rPr>
          <w:rFonts w:cs="David" w:hint="cs"/>
          <w:rtl/>
        </w:rPr>
        <w:t>מה הקשר בין הדברים?</w:t>
      </w:r>
    </w:p>
    <w:p w14:paraId="69ECFBB1" w14:textId="77777777" w:rsidR="00E404F8" w:rsidRPr="00E404F8" w:rsidRDefault="00E404F8" w:rsidP="00E404F8">
      <w:pPr>
        <w:bidi/>
        <w:ind w:firstLine="720"/>
        <w:jc w:val="both"/>
        <w:rPr>
          <w:rFonts w:cs="David" w:hint="cs"/>
          <w:rtl/>
        </w:rPr>
      </w:pPr>
    </w:p>
    <w:p w14:paraId="43809968"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3789F808" w14:textId="77777777" w:rsidR="00E404F8" w:rsidRPr="00E404F8" w:rsidRDefault="00E404F8" w:rsidP="00E404F8">
      <w:pPr>
        <w:bidi/>
        <w:ind w:firstLine="720"/>
        <w:jc w:val="both"/>
        <w:rPr>
          <w:rFonts w:cs="David" w:hint="cs"/>
          <w:rtl/>
        </w:rPr>
      </w:pPr>
    </w:p>
    <w:p w14:paraId="42FD2F29" w14:textId="77777777" w:rsidR="00E404F8" w:rsidRPr="00E404F8" w:rsidRDefault="00E404F8" w:rsidP="00E404F8">
      <w:pPr>
        <w:bidi/>
        <w:ind w:firstLine="720"/>
        <w:jc w:val="both"/>
        <w:rPr>
          <w:rFonts w:cs="David" w:hint="cs"/>
          <w:rtl/>
        </w:rPr>
      </w:pPr>
      <w:r w:rsidRPr="00E404F8">
        <w:rPr>
          <w:rFonts w:cs="David" w:hint="cs"/>
          <w:rtl/>
        </w:rPr>
        <w:t xml:space="preserve">אתה כבר דיברת. </w:t>
      </w:r>
    </w:p>
    <w:p w14:paraId="06071316" w14:textId="77777777" w:rsidR="00E404F8" w:rsidRPr="00E404F8" w:rsidRDefault="00E404F8" w:rsidP="00E404F8">
      <w:pPr>
        <w:bidi/>
        <w:jc w:val="both"/>
        <w:rPr>
          <w:rFonts w:cs="David" w:hint="cs"/>
          <w:rtl/>
        </w:rPr>
      </w:pPr>
    </w:p>
    <w:p w14:paraId="5873E8A4"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71B0B783" w14:textId="77777777" w:rsidR="00E404F8" w:rsidRPr="00E404F8" w:rsidRDefault="00E404F8" w:rsidP="00E404F8">
      <w:pPr>
        <w:bidi/>
        <w:jc w:val="both"/>
        <w:rPr>
          <w:rFonts w:cs="David" w:hint="cs"/>
          <w:u w:val="single"/>
          <w:rtl/>
        </w:rPr>
      </w:pPr>
    </w:p>
    <w:p w14:paraId="237D17ED" w14:textId="77777777" w:rsidR="00E404F8" w:rsidRPr="00E404F8" w:rsidRDefault="00E404F8" w:rsidP="00E404F8">
      <w:pPr>
        <w:bidi/>
        <w:ind w:firstLine="720"/>
        <w:jc w:val="both"/>
        <w:rPr>
          <w:rFonts w:cs="David" w:hint="cs"/>
          <w:rtl/>
        </w:rPr>
      </w:pPr>
      <w:r w:rsidRPr="00E404F8">
        <w:rPr>
          <w:rFonts w:cs="David" w:hint="cs"/>
          <w:rtl/>
        </w:rPr>
        <w:t xml:space="preserve">אני מתייחס לדברים שלך. </w:t>
      </w:r>
    </w:p>
    <w:p w14:paraId="110B91FA" w14:textId="77777777" w:rsidR="00E404F8" w:rsidRPr="00E404F8" w:rsidRDefault="00E404F8" w:rsidP="00E404F8">
      <w:pPr>
        <w:bidi/>
        <w:jc w:val="both"/>
        <w:rPr>
          <w:rFonts w:cs="David" w:hint="cs"/>
          <w:rtl/>
        </w:rPr>
      </w:pPr>
    </w:p>
    <w:p w14:paraId="03EBE41D" w14:textId="77777777" w:rsidR="00E404F8" w:rsidRPr="00E404F8" w:rsidRDefault="00E404F8" w:rsidP="00E404F8">
      <w:pPr>
        <w:bidi/>
        <w:jc w:val="both"/>
        <w:rPr>
          <w:rFonts w:cs="David" w:hint="cs"/>
          <w:u w:val="single"/>
          <w:rtl/>
        </w:rPr>
      </w:pPr>
      <w:r w:rsidRPr="00E404F8">
        <w:rPr>
          <w:rFonts w:cs="David" w:hint="cs"/>
          <w:u w:val="single"/>
          <w:rtl/>
        </w:rPr>
        <w:t>היו</w:t>
      </w:r>
      <w:r w:rsidRPr="00E404F8">
        <w:rPr>
          <w:rFonts w:cs="David"/>
          <w:u w:val="single"/>
          <w:rtl/>
        </w:rPr>
        <w:t>"</w:t>
      </w:r>
      <w:r w:rsidRPr="00E404F8">
        <w:rPr>
          <w:rFonts w:cs="David" w:hint="cs"/>
          <w:u w:val="single"/>
          <w:rtl/>
        </w:rPr>
        <w:t xml:space="preserve">ר זאב </w:t>
      </w:r>
      <w:proofErr w:type="spellStart"/>
      <w:r w:rsidRPr="00E404F8">
        <w:rPr>
          <w:rFonts w:cs="David" w:hint="cs"/>
          <w:u w:val="single"/>
          <w:rtl/>
        </w:rPr>
        <w:t>אלקין</w:t>
      </w:r>
      <w:proofErr w:type="spellEnd"/>
      <w:r w:rsidRPr="00E404F8">
        <w:rPr>
          <w:rFonts w:cs="David" w:hint="cs"/>
          <w:u w:val="single"/>
          <w:rtl/>
        </w:rPr>
        <w:t>:</w:t>
      </w:r>
    </w:p>
    <w:p w14:paraId="0B9ADA2C" w14:textId="77777777" w:rsidR="00E404F8" w:rsidRPr="00E404F8" w:rsidRDefault="00E404F8" w:rsidP="00E404F8">
      <w:pPr>
        <w:bidi/>
        <w:jc w:val="both"/>
        <w:rPr>
          <w:rFonts w:cs="David" w:hint="cs"/>
          <w:u w:val="single"/>
          <w:rtl/>
        </w:rPr>
      </w:pPr>
    </w:p>
    <w:p w14:paraId="4EB06ED9" w14:textId="77777777" w:rsidR="00E404F8" w:rsidRPr="00E404F8" w:rsidRDefault="00E404F8" w:rsidP="00E404F8">
      <w:pPr>
        <w:bidi/>
        <w:ind w:firstLine="720"/>
        <w:jc w:val="both"/>
        <w:rPr>
          <w:rFonts w:cs="David" w:hint="cs"/>
          <w:rtl/>
        </w:rPr>
      </w:pPr>
      <w:r w:rsidRPr="00E404F8">
        <w:rPr>
          <w:rFonts w:cs="David" w:hint="cs"/>
          <w:rtl/>
        </w:rPr>
        <w:t xml:space="preserve">חבר הכנסת </w:t>
      </w:r>
      <w:proofErr w:type="spellStart"/>
      <w:r w:rsidRPr="00E404F8">
        <w:rPr>
          <w:rFonts w:cs="David" w:hint="cs"/>
          <w:rtl/>
        </w:rPr>
        <w:t>פלסנר</w:t>
      </w:r>
      <w:proofErr w:type="spellEnd"/>
      <w:r w:rsidRPr="00E404F8">
        <w:rPr>
          <w:rFonts w:cs="David" w:hint="cs"/>
          <w:rtl/>
        </w:rPr>
        <w:t xml:space="preserve">, נסיבות מיוחדות זה כשחברי כנסת עושים חוכא ואיטלולא מהכנסת וזורקים שמות של ועדות בניגוד להמלצה של הייעוץ המשפטי. </w:t>
      </w:r>
    </w:p>
    <w:p w14:paraId="619962C1" w14:textId="77777777" w:rsidR="00E404F8" w:rsidRPr="00E404F8" w:rsidRDefault="00E404F8" w:rsidP="00E404F8">
      <w:pPr>
        <w:bidi/>
        <w:jc w:val="both"/>
        <w:rPr>
          <w:rFonts w:cs="David" w:hint="cs"/>
          <w:rtl/>
        </w:rPr>
      </w:pPr>
    </w:p>
    <w:p w14:paraId="546E83D8" w14:textId="77777777" w:rsidR="00E404F8" w:rsidRPr="00E404F8" w:rsidRDefault="00E404F8" w:rsidP="00E404F8">
      <w:pPr>
        <w:bidi/>
        <w:jc w:val="both"/>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2EC4C75E" w14:textId="77777777" w:rsidR="00E404F8" w:rsidRPr="00E404F8" w:rsidRDefault="00E404F8" w:rsidP="00E404F8">
      <w:pPr>
        <w:bidi/>
        <w:jc w:val="both"/>
        <w:rPr>
          <w:rFonts w:cs="David" w:hint="cs"/>
          <w:u w:val="single"/>
          <w:rtl/>
        </w:rPr>
      </w:pPr>
    </w:p>
    <w:p w14:paraId="4E212914" w14:textId="77777777" w:rsidR="00E404F8" w:rsidRPr="00E404F8" w:rsidRDefault="00E404F8" w:rsidP="00E404F8">
      <w:pPr>
        <w:bidi/>
        <w:ind w:firstLine="720"/>
        <w:jc w:val="both"/>
        <w:rPr>
          <w:rFonts w:cs="David" w:hint="cs"/>
          <w:rtl/>
        </w:rPr>
      </w:pPr>
      <w:r w:rsidRPr="00E404F8">
        <w:rPr>
          <w:rFonts w:cs="David" w:hint="cs"/>
          <w:rtl/>
        </w:rPr>
        <w:t xml:space="preserve">מי שמביא את החוקים הוא זה שעושה חוכא ואיטלולא. </w:t>
      </w:r>
    </w:p>
    <w:p w14:paraId="6931CC7D" w14:textId="77777777" w:rsidR="00E404F8" w:rsidRDefault="00E404F8" w:rsidP="00E404F8">
      <w:pPr>
        <w:bidi/>
        <w:jc w:val="both"/>
        <w:rPr>
          <w:rFonts w:cs="David" w:hint="cs"/>
          <w:rtl/>
        </w:rPr>
      </w:pPr>
    </w:p>
    <w:p w14:paraId="367ECAA7" w14:textId="77777777" w:rsidR="00E404F8" w:rsidRDefault="00E404F8" w:rsidP="00E404F8">
      <w:pPr>
        <w:bidi/>
        <w:jc w:val="both"/>
        <w:rPr>
          <w:rFonts w:cs="David" w:hint="cs"/>
          <w:rtl/>
        </w:rPr>
      </w:pPr>
    </w:p>
    <w:p w14:paraId="39312A15" w14:textId="77777777" w:rsidR="00E404F8" w:rsidRDefault="00E404F8" w:rsidP="00E404F8">
      <w:pPr>
        <w:bidi/>
        <w:jc w:val="both"/>
        <w:rPr>
          <w:rFonts w:cs="David" w:hint="cs"/>
          <w:rtl/>
        </w:rPr>
      </w:pPr>
    </w:p>
    <w:p w14:paraId="2E28310F" w14:textId="77777777" w:rsidR="00E404F8" w:rsidRDefault="00E404F8" w:rsidP="00E404F8">
      <w:pPr>
        <w:bidi/>
        <w:jc w:val="both"/>
        <w:rPr>
          <w:rFonts w:cs="David" w:hint="cs"/>
          <w:rtl/>
        </w:rPr>
      </w:pPr>
    </w:p>
    <w:p w14:paraId="56EEE696" w14:textId="77777777" w:rsidR="00E404F8" w:rsidRDefault="00E404F8" w:rsidP="00E404F8">
      <w:pPr>
        <w:bidi/>
        <w:jc w:val="both"/>
        <w:rPr>
          <w:rFonts w:cs="David" w:hint="cs"/>
          <w:rtl/>
        </w:rPr>
      </w:pPr>
    </w:p>
    <w:p w14:paraId="2610F60A"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73BBA689" w14:textId="77777777" w:rsidR="00E404F8" w:rsidRPr="00E404F8" w:rsidRDefault="00E404F8" w:rsidP="00E404F8">
      <w:pPr>
        <w:bidi/>
        <w:ind w:firstLine="720"/>
        <w:jc w:val="both"/>
        <w:rPr>
          <w:rFonts w:cs="David" w:hint="cs"/>
          <w:rtl/>
        </w:rPr>
      </w:pPr>
    </w:p>
    <w:p w14:paraId="00F0CBDC" w14:textId="77777777" w:rsidR="00E404F8" w:rsidRPr="00E404F8" w:rsidRDefault="00E404F8" w:rsidP="00E404F8">
      <w:pPr>
        <w:bidi/>
        <w:ind w:firstLine="720"/>
        <w:jc w:val="both"/>
        <w:rPr>
          <w:rFonts w:cs="David" w:hint="cs"/>
          <w:rtl/>
        </w:rPr>
      </w:pPr>
      <w:r w:rsidRPr="00E404F8">
        <w:rPr>
          <w:rFonts w:cs="David" w:hint="cs"/>
          <w:rtl/>
        </w:rPr>
        <w:t xml:space="preserve">וזאת הסיבה לכך שאנחנו התכנסנו. אם הייתם נוהגים לפי הייעוץ המשפטי לא היינו צריכים בכלל להתכנס כאן היום. תודה רבה. </w:t>
      </w:r>
    </w:p>
    <w:p w14:paraId="30C97497" w14:textId="77777777" w:rsidR="00E404F8" w:rsidRPr="00E404F8" w:rsidRDefault="00E404F8" w:rsidP="00E404F8">
      <w:pPr>
        <w:bidi/>
        <w:jc w:val="both"/>
        <w:rPr>
          <w:rFonts w:cs="David" w:hint="cs"/>
          <w:rtl/>
        </w:rPr>
      </w:pPr>
    </w:p>
    <w:p w14:paraId="3B8A8B24" w14:textId="77777777" w:rsidR="00E404F8" w:rsidRPr="00E404F8" w:rsidRDefault="00E404F8" w:rsidP="00E404F8">
      <w:pPr>
        <w:bidi/>
        <w:jc w:val="both"/>
        <w:rPr>
          <w:rFonts w:cs="David" w:hint="cs"/>
          <w:u w:val="single"/>
          <w:rtl/>
        </w:rPr>
      </w:pPr>
      <w:r w:rsidRPr="00E404F8">
        <w:rPr>
          <w:rFonts w:cs="David" w:hint="cs"/>
          <w:u w:val="single"/>
          <w:rtl/>
        </w:rPr>
        <w:t>יואל חסון:</w:t>
      </w:r>
    </w:p>
    <w:p w14:paraId="4D08B197" w14:textId="77777777" w:rsidR="00E404F8" w:rsidRPr="00E404F8" w:rsidRDefault="00E404F8" w:rsidP="00E404F8">
      <w:pPr>
        <w:bidi/>
        <w:jc w:val="both"/>
        <w:rPr>
          <w:rFonts w:cs="David" w:hint="cs"/>
          <w:u w:val="single"/>
          <w:rtl/>
        </w:rPr>
      </w:pPr>
    </w:p>
    <w:p w14:paraId="6191D75A" w14:textId="77777777" w:rsidR="00E404F8" w:rsidRPr="00E404F8" w:rsidRDefault="00E404F8" w:rsidP="00E404F8">
      <w:pPr>
        <w:bidi/>
        <w:ind w:firstLine="720"/>
        <w:jc w:val="both"/>
        <w:rPr>
          <w:rFonts w:cs="David" w:hint="cs"/>
          <w:rtl/>
        </w:rPr>
      </w:pPr>
      <w:r w:rsidRPr="00E404F8">
        <w:rPr>
          <w:rFonts w:cs="David" w:hint="cs"/>
          <w:rtl/>
        </w:rPr>
        <w:t xml:space="preserve">כמה ציניות יכולה להיות במקום אחד ובאיש אחד, אדוני. מה הקשר שהבאת את הדיון עכשיו לבין מה שהיה במליאה? החטא והעונש. </w:t>
      </w:r>
    </w:p>
    <w:p w14:paraId="32FF8E4F" w14:textId="77777777" w:rsidR="00E404F8" w:rsidRPr="00E404F8" w:rsidRDefault="00E404F8" w:rsidP="00E404F8">
      <w:pPr>
        <w:bidi/>
        <w:jc w:val="both"/>
        <w:rPr>
          <w:rFonts w:cs="David" w:hint="cs"/>
          <w:rtl/>
        </w:rPr>
      </w:pPr>
    </w:p>
    <w:p w14:paraId="110334C9" w14:textId="77777777" w:rsidR="00E404F8" w:rsidRPr="00E404F8" w:rsidRDefault="00E404F8" w:rsidP="00E404F8">
      <w:pPr>
        <w:bidi/>
        <w:jc w:val="both"/>
        <w:rPr>
          <w:rFonts w:cs="David" w:hint="cs"/>
          <w:u w:val="single"/>
          <w:rtl/>
        </w:rPr>
      </w:pPr>
      <w:r w:rsidRPr="00E404F8">
        <w:rPr>
          <w:rFonts w:cs="David" w:hint="cs"/>
          <w:u w:val="single"/>
          <w:rtl/>
        </w:rPr>
        <w:t>היו</w:t>
      </w:r>
      <w:r w:rsidRPr="00E404F8">
        <w:rPr>
          <w:rFonts w:cs="David"/>
          <w:u w:val="single"/>
          <w:rtl/>
        </w:rPr>
        <w:t>"</w:t>
      </w:r>
      <w:r w:rsidRPr="00E404F8">
        <w:rPr>
          <w:rFonts w:cs="David" w:hint="cs"/>
          <w:u w:val="single"/>
          <w:rtl/>
        </w:rPr>
        <w:t xml:space="preserve">ר זאב </w:t>
      </w:r>
      <w:proofErr w:type="spellStart"/>
      <w:r w:rsidRPr="00E404F8">
        <w:rPr>
          <w:rFonts w:cs="David" w:hint="cs"/>
          <w:u w:val="single"/>
          <w:rtl/>
        </w:rPr>
        <w:t>אלקין</w:t>
      </w:r>
      <w:proofErr w:type="spellEnd"/>
      <w:r w:rsidRPr="00E404F8">
        <w:rPr>
          <w:rFonts w:cs="David" w:hint="cs"/>
          <w:u w:val="single"/>
          <w:rtl/>
        </w:rPr>
        <w:t>:</w:t>
      </w:r>
    </w:p>
    <w:p w14:paraId="430CAC74" w14:textId="77777777" w:rsidR="00E404F8" w:rsidRPr="00E404F8" w:rsidRDefault="00E404F8" w:rsidP="00E404F8">
      <w:pPr>
        <w:bidi/>
        <w:jc w:val="both"/>
        <w:rPr>
          <w:rFonts w:cs="David" w:hint="cs"/>
          <w:u w:val="single"/>
          <w:rtl/>
        </w:rPr>
      </w:pPr>
    </w:p>
    <w:p w14:paraId="5840C923" w14:textId="77777777" w:rsidR="00E404F8" w:rsidRPr="00E404F8" w:rsidRDefault="00E404F8" w:rsidP="00E404F8">
      <w:pPr>
        <w:bidi/>
        <w:ind w:firstLine="720"/>
        <w:jc w:val="both"/>
        <w:rPr>
          <w:rFonts w:cs="David" w:hint="cs"/>
          <w:rtl/>
        </w:rPr>
      </w:pPr>
      <w:r w:rsidRPr="00E404F8">
        <w:rPr>
          <w:rFonts w:cs="David" w:hint="cs"/>
          <w:rtl/>
        </w:rPr>
        <w:t xml:space="preserve">אני מבקש שקט. </w:t>
      </w:r>
    </w:p>
    <w:p w14:paraId="48712C3D" w14:textId="77777777" w:rsidR="00E404F8" w:rsidRPr="00E404F8" w:rsidRDefault="00E404F8" w:rsidP="00E404F8">
      <w:pPr>
        <w:bidi/>
        <w:ind w:firstLine="720"/>
        <w:jc w:val="both"/>
        <w:rPr>
          <w:rFonts w:cs="David" w:hint="cs"/>
          <w:rtl/>
        </w:rPr>
      </w:pPr>
    </w:p>
    <w:p w14:paraId="38BB08E9" w14:textId="77777777" w:rsidR="00E404F8" w:rsidRPr="00E404F8" w:rsidRDefault="00E404F8" w:rsidP="00E404F8">
      <w:pPr>
        <w:bidi/>
        <w:rPr>
          <w:rFonts w:cs="David" w:hint="cs"/>
          <w:u w:val="single"/>
          <w:rtl/>
        </w:rPr>
      </w:pPr>
      <w:r w:rsidRPr="00E404F8">
        <w:rPr>
          <w:rFonts w:cs="David" w:hint="cs"/>
          <w:u w:val="single"/>
          <w:rtl/>
        </w:rPr>
        <w:t xml:space="preserve">יוחנן </w:t>
      </w:r>
      <w:proofErr w:type="spellStart"/>
      <w:r w:rsidRPr="00E404F8">
        <w:rPr>
          <w:rFonts w:cs="David" w:hint="cs"/>
          <w:u w:val="single"/>
          <w:rtl/>
        </w:rPr>
        <w:t>פלסנר</w:t>
      </w:r>
      <w:proofErr w:type="spellEnd"/>
      <w:r w:rsidRPr="00E404F8">
        <w:rPr>
          <w:rFonts w:cs="David" w:hint="cs"/>
          <w:u w:val="single"/>
          <w:rtl/>
        </w:rPr>
        <w:t>:</w:t>
      </w:r>
    </w:p>
    <w:p w14:paraId="7A51A9EF" w14:textId="77777777" w:rsidR="00E404F8" w:rsidRPr="00E404F8" w:rsidRDefault="00E404F8" w:rsidP="00E404F8">
      <w:pPr>
        <w:bidi/>
        <w:ind w:firstLine="720"/>
        <w:jc w:val="both"/>
        <w:rPr>
          <w:rFonts w:cs="David" w:hint="cs"/>
          <w:rtl/>
        </w:rPr>
      </w:pPr>
    </w:p>
    <w:p w14:paraId="29F1271E" w14:textId="77777777" w:rsidR="00E404F8" w:rsidRPr="00E404F8" w:rsidRDefault="00E404F8" w:rsidP="00E404F8">
      <w:pPr>
        <w:bidi/>
        <w:ind w:firstLine="720"/>
        <w:jc w:val="both"/>
        <w:rPr>
          <w:rFonts w:cs="David" w:hint="cs"/>
          <w:rtl/>
        </w:rPr>
      </w:pPr>
      <w:r w:rsidRPr="00E404F8">
        <w:rPr>
          <w:rFonts w:cs="David" w:hint="cs"/>
          <w:rtl/>
        </w:rPr>
        <w:t xml:space="preserve">מי שעושה חוכא ואיטלולא זה מי שמקדם את החוקים במצוות העסקן והקומבינאטור מרחוב קפלן. </w:t>
      </w:r>
    </w:p>
    <w:p w14:paraId="237675F4" w14:textId="77777777" w:rsidR="00E404F8" w:rsidRPr="00E404F8" w:rsidRDefault="00E404F8" w:rsidP="00E404F8">
      <w:pPr>
        <w:bidi/>
        <w:ind w:firstLine="720"/>
        <w:jc w:val="both"/>
        <w:rPr>
          <w:rFonts w:cs="David" w:hint="cs"/>
          <w:rtl/>
        </w:rPr>
      </w:pPr>
      <w:r w:rsidRPr="00E404F8">
        <w:rPr>
          <w:rFonts w:cs="David" w:hint="cs"/>
          <w:rtl/>
        </w:rPr>
        <w:t xml:space="preserve"> </w:t>
      </w:r>
    </w:p>
    <w:p w14:paraId="1297D322" w14:textId="77777777" w:rsidR="00E404F8" w:rsidRPr="00E404F8" w:rsidRDefault="00E404F8" w:rsidP="00E404F8">
      <w:pPr>
        <w:bidi/>
        <w:jc w:val="both"/>
        <w:rPr>
          <w:rFonts w:cs="David" w:hint="cs"/>
          <w:rtl/>
        </w:rPr>
      </w:pPr>
    </w:p>
    <w:p w14:paraId="658B6962" w14:textId="77777777" w:rsidR="00E404F8" w:rsidRPr="00E404F8" w:rsidRDefault="00E404F8" w:rsidP="00E404F8">
      <w:pPr>
        <w:bidi/>
        <w:jc w:val="both"/>
        <w:rPr>
          <w:rFonts w:cs="David" w:hint="cs"/>
          <w:u w:val="single"/>
          <w:rtl/>
        </w:rPr>
      </w:pPr>
      <w:r w:rsidRPr="00E404F8">
        <w:rPr>
          <w:rFonts w:cs="David" w:hint="cs"/>
          <w:u w:val="single"/>
          <w:rtl/>
        </w:rPr>
        <w:t>היו</w:t>
      </w:r>
      <w:r w:rsidRPr="00E404F8">
        <w:rPr>
          <w:rFonts w:cs="David"/>
          <w:u w:val="single"/>
          <w:rtl/>
        </w:rPr>
        <w:t>"</w:t>
      </w:r>
      <w:r w:rsidRPr="00E404F8">
        <w:rPr>
          <w:rFonts w:cs="David" w:hint="cs"/>
          <w:u w:val="single"/>
          <w:rtl/>
        </w:rPr>
        <w:t xml:space="preserve">ר זאב </w:t>
      </w:r>
      <w:proofErr w:type="spellStart"/>
      <w:r w:rsidRPr="00E404F8">
        <w:rPr>
          <w:rFonts w:cs="David" w:hint="cs"/>
          <w:u w:val="single"/>
          <w:rtl/>
        </w:rPr>
        <w:t>אלקין</w:t>
      </w:r>
      <w:proofErr w:type="spellEnd"/>
      <w:r w:rsidRPr="00E404F8">
        <w:rPr>
          <w:rFonts w:cs="David" w:hint="cs"/>
          <w:u w:val="single"/>
          <w:rtl/>
        </w:rPr>
        <w:t>:</w:t>
      </w:r>
    </w:p>
    <w:p w14:paraId="3056D0FC" w14:textId="77777777" w:rsidR="00E404F8" w:rsidRPr="00E404F8" w:rsidRDefault="00E404F8" w:rsidP="00E404F8">
      <w:pPr>
        <w:bidi/>
        <w:jc w:val="both"/>
        <w:rPr>
          <w:rFonts w:cs="David" w:hint="cs"/>
          <w:u w:val="single"/>
          <w:rtl/>
        </w:rPr>
      </w:pPr>
    </w:p>
    <w:p w14:paraId="0D9C1B1B" w14:textId="77777777" w:rsidR="00E404F8" w:rsidRPr="00E404F8" w:rsidRDefault="00E404F8" w:rsidP="00E404F8">
      <w:pPr>
        <w:bidi/>
        <w:ind w:firstLine="720"/>
        <w:jc w:val="both"/>
        <w:rPr>
          <w:rFonts w:cs="David" w:hint="cs"/>
          <w:rtl/>
        </w:rPr>
      </w:pPr>
      <w:r w:rsidRPr="00E404F8">
        <w:rPr>
          <w:rFonts w:cs="David" w:hint="cs"/>
          <w:rtl/>
        </w:rPr>
        <w:t xml:space="preserve">חבר הכנסת </w:t>
      </w:r>
      <w:proofErr w:type="spellStart"/>
      <w:r w:rsidRPr="00E404F8">
        <w:rPr>
          <w:rFonts w:cs="David" w:hint="cs"/>
          <w:rtl/>
        </w:rPr>
        <w:t>פלסנר</w:t>
      </w:r>
      <w:proofErr w:type="spellEnd"/>
      <w:r w:rsidRPr="00E404F8">
        <w:rPr>
          <w:rFonts w:cs="David" w:hint="cs"/>
          <w:rtl/>
        </w:rPr>
        <w:t xml:space="preserve">, אתה לא בזכות דיבור. </w:t>
      </w:r>
    </w:p>
    <w:p w14:paraId="38C8A031" w14:textId="77777777" w:rsidR="00E404F8" w:rsidRPr="00E404F8" w:rsidRDefault="00E404F8" w:rsidP="00E404F8">
      <w:pPr>
        <w:bidi/>
        <w:ind w:firstLine="720"/>
        <w:jc w:val="both"/>
        <w:rPr>
          <w:rFonts w:cs="David" w:hint="cs"/>
          <w:rtl/>
        </w:rPr>
      </w:pPr>
    </w:p>
    <w:p w14:paraId="03B65949" w14:textId="77777777" w:rsidR="00E404F8" w:rsidRPr="00E404F8" w:rsidRDefault="00E404F8" w:rsidP="00E404F8">
      <w:pPr>
        <w:bidi/>
        <w:ind w:firstLine="720"/>
        <w:jc w:val="both"/>
        <w:rPr>
          <w:rFonts w:cs="David" w:hint="cs"/>
          <w:rtl/>
        </w:rPr>
      </w:pPr>
      <w:r w:rsidRPr="00E404F8">
        <w:rPr>
          <w:rFonts w:cs="David" w:hint="cs"/>
          <w:rtl/>
        </w:rPr>
        <w:t xml:space="preserve">אני מביא להצבעה את ההצעה ראשונה, הצעת חוק הכנסת (תיקון מס' 28) (התפלגות סיעה), </w:t>
      </w:r>
      <w:proofErr w:type="spellStart"/>
      <w:r w:rsidRPr="00E404F8">
        <w:rPr>
          <w:rFonts w:cs="David" w:hint="cs"/>
          <w:rtl/>
        </w:rPr>
        <w:t>התשס"ט</w:t>
      </w:r>
      <w:proofErr w:type="spellEnd"/>
      <w:r w:rsidRPr="00E404F8">
        <w:rPr>
          <w:rFonts w:cs="David" w:hint="cs"/>
          <w:rtl/>
        </w:rPr>
        <w:t>-2009. אני מביא הצעה להעביר את החוק לוועדת הכנסת. מי בעד ההצעה? מי נגד?</w:t>
      </w:r>
    </w:p>
    <w:p w14:paraId="058C0510" w14:textId="77777777" w:rsidR="00E404F8" w:rsidRPr="00E404F8" w:rsidRDefault="00E404F8" w:rsidP="00E404F8">
      <w:pPr>
        <w:bidi/>
        <w:jc w:val="center"/>
        <w:rPr>
          <w:rFonts w:cs="David" w:hint="cs"/>
          <w:b/>
          <w:bCs/>
          <w:rtl/>
        </w:rPr>
      </w:pPr>
      <w:r w:rsidRPr="00E404F8">
        <w:rPr>
          <w:rFonts w:cs="David" w:hint="cs"/>
          <w:b/>
          <w:bCs/>
          <w:rtl/>
        </w:rPr>
        <w:t>הצבעה</w:t>
      </w:r>
    </w:p>
    <w:p w14:paraId="67AAEB7C" w14:textId="77777777" w:rsidR="00E404F8" w:rsidRPr="00E404F8" w:rsidRDefault="00E404F8" w:rsidP="00E404F8">
      <w:pPr>
        <w:bidi/>
        <w:jc w:val="center"/>
        <w:rPr>
          <w:rFonts w:cs="David" w:hint="cs"/>
          <w:b/>
          <w:bCs/>
          <w:rtl/>
        </w:rPr>
      </w:pPr>
    </w:p>
    <w:p w14:paraId="2318E87D" w14:textId="77777777" w:rsidR="00E404F8" w:rsidRPr="00E404F8" w:rsidRDefault="00E404F8" w:rsidP="00E404F8">
      <w:pPr>
        <w:bidi/>
        <w:jc w:val="center"/>
        <w:rPr>
          <w:rFonts w:cs="David" w:hint="cs"/>
          <w:b/>
          <w:bCs/>
          <w:rtl/>
        </w:rPr>
      </w:pPr>
      <w:r w:rsidRPr="00E404F8">
        <w:rPr>
          <w:rFonts w:cs="David" w:hint="cs"/>
          <w:b/>
          <w:bCs/>
          <w:rtl/>
        </w:rPr>
        <w:t xml:space="preserve">בעד ההצעה להעביר את הצעת החוק לדיון בוועדת הכנסת </w:t>
      </w:r>
      <w:r w:rsidRPr="00E404F8">
        <w:rPr>
          <w:rFonts w:cs="David"/>
          <w:b/>
          <w:bCs/>
          <w:rtl/>
        </w:rPr>
        <w:t>–</w:t>
      </w:r>
      <w:r w:rsidRPr="00E404F8">
        <w:rPr>
          <w:rFonts w:cs="David" w:hint="cs"/>
          <w:b/>
          <w:bCs/>
          <w:rtl/>
        </w:rPr>
        <w:t xml:space="preserve"> 9</w:t>
      </w:r>
    </w:p>
    <w:p w14:paraId="0D9BC13B" w14:textId="77777777" w:rsidR="00E404F8" w:rsidRPr="00E404F8" w:rsidRDefault="00E404F8" w:rsidP="00E404F8">
      <w:pPr>
        <w:bidi/>
        <w:jc w:val="center"/>
        <w:rPr>
          <w:rFonts w:cs="David" w:hint="cs"/>
          <w:b/>
          <w:bCs/>
          <w:rtl/>
        </w:rPr>
      </w:pPr>
      <w:r w:rsidRPr="00E404F8">
        <w:rPr>
          <w:rFonts w:cs="David" w:hint="cs"/>
          <w:b/>
          <w:bCs/>
          <w:rtl/>
        </w:rPr>
        <w:t xml:space="preserve">נגד </w:t>
      </w:r>
      <w:r w:rsidRPr="00E404F8">
        <w:rPr>
          <w:rFonts w:cs="David"/>
          <w:b/>
          <w:bCs/>
          <w:rtl/>
        </w:rPr>
        <w:t>–</w:t>
      </w:r>
      <w:r w:rsidRPr="00E404F8">
        <w:rPr>
          <w:rFonts w:cs="David" w:hint="cs"/>
          <w:b/>
          <w:bCs/>
          <w:rtl/>
        </w:rPr>
        <w:t xml:space="preserve"> 3</w:t>
      </w:r>
    </w:p>
    <w:p w14:paraId="2B50A24B" w14:textId="77777777" w:rsidR="00E404F8" w:rsidRPr="00E404F8" w:rsidRDefault="00E404F8" w:rsidP="00E404F8">
      <w:pPr>
        <w:bidi/>
        <w:jc w:val="center"/>
        <w:rPr>
          <w:rFonts w:cs="David" w:hint="cs"/>
          <w:b/>
          <w:bCs/>
          <w:rtl/>
        </w:rPr>
      </w:pPr>
      <w:r w:rsidRPr="00E404F8">
        <w:rPr>
          <w:rFonts w:cs="David" w:hint="cs"/>
          <w:b/>
          <w:bCs/>
          <w:rtl/>
        </w:rPr>
        <w:t>נמנעים - אין</w:t>
      </w:r>
    </w:p>
    <w:p w14:paraId="4F6ED104" w14:textId="77777777" w:rsidR="00E404F8" w:rsidRPr="00E404F8" w:rsidRDefault="00E404F8" w:rsidP="00E404F8">
      <w:pPr>
        <w:bidi/>
        <w:jc w:val="center"/>
        <w:rPr>
          <w:rFonts w:cs="David" w:hint="cs"/>
          <w:b/>
          <w:bCs/>
          <w:rtl/>
        </w:rPr>
      </w:pPr>
      <w:r w:rsidRPr="00E404F8">
        <w:rPr>
          <w:rFonts w:cs="David" w:hint="cs"/>
          <w:b/>
          <w:bCs/>
          <w:rtl/>
        </w:rPr>
        <w:t>ההצעה להעביר את החוק לוועדת הכנסת אושרה.</w:t>
      </w:r>
    </w:p>
    <w:p w14:paraId="69556203" w14:textId="77777777" w:rsidR="00E404F8" w:rsidRPr="00E404F8" w:rsidRDefault="00E404F8" w:rsidP="00E404F8">
      <w:pPr>
        <w:bidi/>
        <w:jc w:val="both"/>
        <w:rPr>
          <w:rFonts w:cs="David" w:hint="cs"/>
          <w:rtl/>
        </w:rPr>
      </w:pPr>
    </w:p>
    <w:p w14:paraId="0B9E0BF2" w14:textId="77777777" w:rsidR="00E404F8" w:rsidRPr="00E404F8" w:rsidRDefault="00E404F8" w:rsidP="00E404F8">
      <w:pPr>
        <w:bidi/>
        <w:jc w:val="both"/>
        <w:rPr>
          <w:rFonts w:cs="David" w:hint="cs"/>
          <w:u w:val="single"/>
          <w:rtl/>
        </w:rPr>
      </w:pPr>
      <w:r w:rsidRPr="00E404F8">
        <w:rPr>
          <w:rFonts w:cs="David" w:hint="cs"/>
          <w:u w:val="single"/>
          <w:rtl/>
        </w:rPr>
        <w:t>היו</w:t>
      </w:r>
      <w:r w:rsidRPr="00E404F8">
        <w:rPr>
          <w:rFonts w:cs="David"/>
          <w:u w:val="single"/>
          <w:rtl/>
        </w:rPr>
        <w:t>"</w:t>
      </w:r>
      <w:r w:rsidRPr="00E404F8">
        <w:rPr>
          <w:rFonts w:cs="David" w:hint="cs"/>
          <w:u w:val="single"/>
          <w:rtl/>
        </w:rPr>
        <w:t xml:space="preserve">ר זאב </w:t>
      </w:r>
      <w:proofErr w:type="spellStart"/>
      <w:r w:rsidRPr="00E404F8">
        <w:rPr>
          <w:rFonts w:cs="David" w:hint="cs"/>
          <w:u w:val="single"/>
          <w:rtl/>
        </w:rPr>
        <w:t>אלקין</w:t>
      </w:r>
      <w:proofErr w:type="spellEnd"/>
      <w:r w:rsidRPr="00E404F8">
        <w:rPr>
          <w:rFonts w:cs="David" w:hint="cs"/>
          <w:u w:val="single"/>
          <w:rtl/>
        </w:rPr>
        <w:t>:</w:t>
      </w:r>
    </w:p>
    <w:p w14:paraId="493D0A3F" w14:textId="77777777" w:rsidR="00E404F8" w:rsidRPr="00E404F8" w:rsidRDefault="00E404F8" w:rsidP="00E404F8">
      <w:pPr>
        <w:bidi/>
        <w:jc w:val="both"/>
        <w:rPr>
          <w:rFonts w:cs="David" w:hint="cs"/>
          <w:u w:val="single"/>
          <w:rtl/>
        </w:rPr>
      </w:pPr>
    </w:p>
    <w:p w14:paraId="45BEE9BB" w14:textId="77777777" w:rsidR="00E404F8" w:rsidRPr="00E404F8" w:rsidRDefault="00E404F8" w:rsidP="00E404F8">
      <w:pPr>
        <w:bidi/>
        <w:ind w:firstLine="720"/>
        <w:jc w:val="both"/>
        <w:rPr>
          <w:rFonts w:cs="David" w:hint="cs"/>
          <w:rtl/>
        </w:rPr>
      </w:pPr>
      <w:r w:rsidRPr="00E404F8">
        <w:rPr>
          <w:rFonts w:cs="David" w:hint="cs"/>
          <w:rtl/>
        </w:rPr>
        <w:t xml:space="preserve">תודה, הבקשה אושרה. </w:t>
      </w:r>
    </w:p>
    <w:p w14:paraId="4819726A" w14:textId="77777777" w:rsidR="00E404F8" w:rsidRPr="00E404F8" w:rsidRDefault="00E404F8" w:rsidP="00E404F8">
      <w:pPr>
        <w:bidi/>
        <w:ind w:firstLine="720"/>
        <w:jc w:val="both"/>
        <w:rPr>
          <w:rFonts w:cs="David" w:hint="cs"/>
          <w:rtl/>
        </w:rPr>
      </w:pPr>
    </w:p>
    <w:p w14:paraId="1347314A" w14:textId="77777777" w:rsidR="00E404F8" w:rsidRPr="00E404F8" w:rsidRDefault="00E404F8" w:rsidP="00E404F8">
      <w:pPr>
        <w:bidi/>
        <w:ind w:firstLine="720"/>
        <w:jc w:val="both"/>
        <w:rPr>
          <w:rFonts w:cs="David" w:hint="cs"/>
          <w:rtl/>
        </w:rPr>
      </w:pPr>
      <w:r w:rsidRPr="00E404F8">
        <w:rPr>
          <w:rFonts w:cs="David" w:hint="cs"/>
          <w:rtl/>
        </w:rPr>
        <w:t xml:space="preserve">אני מביא להצבעה את הצעת חוק מימון מפלגות (תיקון מס' 31) (מימון סיעה שהתפלגה), </w:t>
      </w:r>
      <w:proofErr w:type="spellStart"/>
      <w:r w:rsidRPr="00E404F8">
        <w:rPr>
          <w:rFonts w:cs="David" w:hint="cs"/>
          <w:rtl/>
        </w:rPr>
        <w:t>התשס"ט</w:t>
      </w:r>
      <w:proofErr w:type="spellEnd"/>
      <w:r w:rsidRPr="00E404F8">
        <w:rPr>
          <w:rFonts w:cs="David" w:hint="cs"/>
          <w:rtl/>
        </w:rPr>
        <w:t>-2009. הצעה להעביר את הטיפול בחוק לוועדת הכנסת.  מי בעד? מי נגד?</w:t>
      </w:r>
    </w:p>
    <w:p w14:paraId="2D3AA320" w14:textId="77777777" w:rsidR="00E404F8" w:rsidRPr="00E404F8" w:rsidRDefault="00E404F8" w:rsidP="00E404F8">
      <w:pPr>
        <w:bidi/>
        <w:jc w:val="both"/>
        <w:rPr>
          <w:rFonts w:cs="David" w:hint="cs"/>
          <w:rtl/>
        </w:rPr>
      </w:pPr>
    </w:p>
    <w:p w14:paraId="3D90C1CA" w14:textId="77777777" w:rsidR="00E404F8" w:rsidRPr="00E404F8" w:rsidRDefault="00E404F8" w:rsidP="00E404F8">
      <w:pPr>
        <w:bidi/>
        <w:jc w:val="center"/>
        <w:rPr>
          <w:rFonts w:cs="David" w:hint="cs"/>
          <w:b/>
          <w:bCs/>
          <w:rtl/>
        </w:rPr>
      </w:pPr>
      <w:r w:rsidRPr="00E404F8">
        <w:rPr>
          <w:rFonts w:cs="David" w:hint="cs"/>
          <w:b/>
          <w:bCs/>
          <w:rtl/>
        </w:rPr>
        <w:t>הצבעה</w:t>
      </w:r>
    </w:p>
    <w:p w14:paraId="756740F0" w14:textId="77777777" w:rsidR="00E404F8" w:rsidRPr="00E404F8" w:rsidRDefault="00E404F8" w:rsidP="00E404F8">
      <w:pPr>
        <w:bidi/>
        <w:jc w:val="center"/>
        <w:rPr>
          <w:rFonts w:cs="David" w:hint="cs"/>
          <w:b/>
          <w:bCs/>
          <w:rtl/>
        </w:rPr>
      </w:pPr>
    </w:p>
    <w:p w14:paraId="1533403C" w14:textId="77777777" w:rsidR="00E404F8" w:rsidRPr="00E404F8" w:rsidRDefault="00E404F8" w:rsidP="00E404F8">
      <w:pPr>
        <w:bidi/>
        <w:jc w:val="center"/>
        <w:rPr>
          <w:rFonts w:cs="David" w:hint="cs"/>
          <w:b/>
          <w:bCs/>
          <w:rtl/>
        </w:rPr>
      </w:pPr>
      <w:r w:rsidRPr="00E404F8">
        <w:rPr>
          <w:rFonts w:cs="David" w:hint="cs"/>
          <w:b/>
          <w:bCs/>
          <w:rtl/>
        </w:rPr>
        <w:t xml:space="preserve">בעד ההצעה להעביר את הצעת החוק לדיון בוועדת הכנסת </w:t>
      </w:r>
      <w:r w:rsidRPr="00E404F8">
        <w:rPr>
          <w:rFonts w:cs="David"/>
          <w:b/>
          <w:bCs/>
          <w:rtl/>
        </w:rPr>
        <w:t>–</w:t>
      </w:r>
      <w:r w:rsidRPr="00E404F8">
        <w:rPr>
          <w:rFonts w:cs="David" w:hint="cs"/>
          <w:b/>
          <w:bCs/>
          <w:rtl/>
        </w:rPr>
        <w:t xml:space="preserve"> 9</w:t>
      </w:r>
    </w:p>
    <w:p w14:paraId="6A33F9D0" w14:textId="77777777" w:rsidR="00E404F8" w:rsidRPr="00E404F8" w:rsidRDefault="00E404F8" w:rsidP="00E404F8">
      <w:pPr>
        <w:bidi/>
        <w:jc w:val="center"/>
        <w:rPr>
          <w:rFonts w:cs="David" w:hint="cs"/>
          <w:b/>
          <w:bCs/>
          <w:rtl/>
        </w:rPr>
      </w:pPr>
      <w:r w:rsidRPr="00E404F8">
        <w:rPr>
          <w:rFonts w:cs="David" w:hint="cs"/>
          <w:b/>
          <w:bCs/>
          <w:rtl/>
        </w:rPr>
        <w:t xml:space="preserve">נגד </w:t>
      </w:r>
      <w:r w:rsidRPr="00E404F8">
        <w:rPr>
          <w:rFonts w:cs="David"/>
          <w:b/>
          <w:bCs/>
          <w:rtl/>
        </w:rPr>
        <w:t>–</w:t>
      </w:r>
      <w:r w:rsidRPr="00E404F8">
        <w:rPr>
          <w:rFonts w:cs="David" w:hint="cs"/>
          <w:b/>
          <w:bCs/>
          <w:rtl/>
        </w:rPr>
        <w:t xml:space="preserve"> 3</w:t>
      </w:r>
    </w:p>
    <w:p w14:paraId="67038D5B" w14:textId="77777777" w:rsidR="00E404F8" w:rsidRPr="00E404F8" w:rsidRDefault="00E404F8" w:rsidP="00E404F8">
      <w:pPr>
        <w:bidi/>
        <w:jc w:val="center"/>
        <w:rPr>
          <w:rFonts w:cs="David" w:hint="cs"/>
          <w:b/>
          <w:bCs/>
          <w:rtl/>
        </w:rPr>
      </w:pPr>
      <w:r w:rsidRPr="00E404F8">
        <w:rPr>
          <w:rFonts w:cs="David" w:hint="cs"/>
          <w:b/>
          <w:bCs/>
          <w:rtl/>
        </w:rPr>
        <w:t>נמנעים - אין</w:t>
      </w:r>
    </w:p>
    <w:p w14:paraId="0E52D260" w14:textId="77777777" w:rsidR="00E404F8" w:rsidRPr="00E404F8" w:rsidRDefault="00E404F8" w:rsidP="00E404F8">
      <w:pPr>
        <w:bidi/>
        <w:jc w:val="center"/>
        <w:rPr>
          <w:rFonts w:cs="David" w:hint="cs"/>
          <w:b/>
          <w:bCs/>
          <w:rtl/>
        </w:rPr>
      </w:pPr>
      <w:r w:rsidRPr="00E404F8">
        <w:rPr>
          <w:rFonts w:cs="David" w:hint="cs"/>
          <w:b/>
          <w:bCs/>
          <w:rtl/>
        </w:rPr>
        <w:t>ההצעה להעביר את הצעת החוק לדיון בוועדת הכנסת אושרה.</w:t>
      </w:r>
    </w:p>
    <w:p w14:paraId="1A5D5916" w14:textId="77777777" w:rsidR="00E404F8" w:rsidRPr="00E404F8" w:rsidRDefault="00E404F8" w:rsidP="00E404F8">
      <w:pPr>
        <w:bidi/>
        <w:jc w:val="both"/>
        <w:rPr>
          <w:rFonts w:cs="David" w:hint="cs"/>
          <w:rtl/>
        </w:rPr>
      </w:pPr>
    </w:p>
    <w:p w14:paraId="0A2F5AEA" w14:textId="77777777" w:rsidR="00E404F8" w:rsidRPr="00E404F8" w:rsidRDefault="00E404F8" w:rsidP="00E404F8">
      <w:pPr>
        <w:bidi/>
        <w:jc w:val="both"/>
        <w:rPr>
          <w:rFonts w:cs="David" w:hint="cs"/>
          <w:u w:val="single"/>
          <w:rtl/>
        </w:rPr>
      </w:pPr>
      <w:r w:rsidRPr="00E404F8">
        <w:rPr>
          <w:rFonts w:cs="David" w:hint="cs"/>
          <w:u w:val="single"/>
          <w:rtl/>
        </w:rPr>
        <w:t xml:space="preserve">היו"ר זאב </w:t>
      </w:r>
      <w:proofErr w:type="spellStart"/>
      <w:r w:rsidRPr="00E404F8">
        <w:rPr>
          <w:rFonts w:cs="David" w:hint="cs"/>
          <w:u w:val="single"/>
          <w:rtl/>
        </w:rPr>
        <w:t>אלקין</w:t>
      </w:r>
      <w:proofErr w:type="spellEnd"/>
      <w:r w:rsidRPr="00E404F8">
        <w:rPr>
          <w:rFonts w:cs="David" w:hint="cs"/>
          <w:u w:val="single"/>
          <w:rtl/>
        </w:rPr>
        <w:t>:</w:t>
      </w:r>
    </w:p>
    <w:p w14:paraId="55BF8624" w14:textId="77777777" w:rsidR="00E404F8" w:rsidRPr="00E404F8" w:rsidRDefault="00E404F8" w:rsidP="00E404F8">
      <w:pPr>
        <w:bidi/>
        <w:jc w:val="both"/>
        <w:rPr>
          <w:rFonts w:cs="David" w:hint="cs"/>
          <w:rtl/>
        </w:rPr>
      </w:pPr>
    </w:p>
    <w:p w14:paraId="2F8A09B1" w14:textId="77777777" w:rsidR="00E404F8" w:rsidRPr="00E404F8" w:rsidRDefault="00E404F8" w:rsidP="00E404F8">
      <w:pPr>
        <w:bidi/>
        <w:jc w:val="both"/>
        <w:rPr>
          <w:rFonts w:cs="David" w:hint="cs"/>
          <w:rtl/>
        </w:rPr>
      </w:pPr>
      <w:r w:rsidRPr="00E404F8">
        <w:rPr>
          <w:rFonts w:cs="David" w:hint="cs"/>
          <w:rtl/>
        </w:rPr>
        <w:tab/>
        <w:t xml:space="preserve">תודה, הבקשה אושרה. היות שהוועדה הזאת הוסמכה אני מתכוון לזמן את הדיון מחר ב-8:00 בבוקר. חבר הכנסת חסון, במיוחד בשבילך ההודעה. </w:t>
      </w:r>
    </w:p>
    <w:p w14:paraId="5DA29361" w14:textId="77777777" w:rsidR="00E404F8" w:rsidRPr="00E404F8" w:rsidRDefault="00E404F8" w:rsidP="00E404F8">
      <w:pPr>
        <w:bidi/>
        <w:jc w:val="both"/>
        <w:rPr>
          <w:rFonts w:cs="David" w:hint="cs"/>
          <w:u w:val="single"/>
          <w:rtl/>
        </w:rPr>
      </w:pPr>
    </w:p>
    <w:p w14:paraId="40FCE667" w14:textId="77777777" w:rsidR="00E404F8" w:rsidRPr="00E404F8" w:rsidRDefault="00E404F8" w:rsidP="00E404F8">
      <w:pPr>
        <w:bidi/>
        <w:jc w:val="both"/>
        <w:rPr>
          <w:rFonts w:cs="David" w:hint="cs"/>
          <w:u w:val="single"/>
          <w:rtl/>
        </w:rPr>
      </w:pPr>
    </w:p>
    <w:p w14:paraId="411FC20D" w14:textId="77777777" w:rsidR="00552A80" w:rsidRPr="00E404F8" w:rsidRDefault="00E404F8" w:rsidP="00E404F8">
      <w:pPr>
        <w:bidi/>
        <w:jc w:val="both"/>
        <w:rPr>
          <w:rFonts w:cs="David"/>
          <w:b/>
          <w:bCs/>
        </w:rPr>
      </w:pPr>
      <w:r w:rsidRPr="00E404F8">
        <w:rPr>
          <w:rFonts w:cs="David" w:hint="cs"/>
          <w:b/>
          <w:bCs/>
          <w:u w:val="single"/>
          <w:rtl/>
        </w:rPr>
        <w:t>הישיבה ננעלה בשעה 21:35.</w:t>
      </w:r>
    </w:p>
    <w:sectPr w:rsidR="00552A80" w:rsidRPr="00E404F8" w:rsidSect="00E404F8">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723C" w14:textId="77777777" w:rsidR="00E404F8" w:rsidRDefault="00E404F8">
      <w:r>
        <w:separator/>
      </w:r>
    </w:p>
  </w:endnote>
  <w:endnote w:type="continuationSeparator" w:id="0">
    <w:p w14:paraId="4E3417FC" w14:textId="77777777" w:rsidR="00E404F8" w:rsidRDefault="00E40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4553F" w14:textId="77777777" w:rsidR="00E404F8" w:rsidRDefault="00E404F8">
      <w:r>
        <w:separator/>
      </w:r>
    </w:p>
  </w:footnote>
  <w:footnote w:type="continuationSeparator" w:id="0">
    <w:p w14:paraId="5A0156A8" w14:textId="77777777" w:rsidR="00E404F8" w:rsidRDefault="00E40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A2D7B" w14:textId="77777777" w:rsidR="00E404F8" w:rsidRDefault="00E404F8" w:rsidP="00E404F8">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12F674F" w14:textId="77777777" w:rsidR="00E404F8" w:rsidRDefault="00E404F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E80A" w14:textId="77777777" w:rsidR="00E404F8" w:rsidRDefault="00E404F8" w:rsidP="00E404F8">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12</w:t>
    </w:r>
    <w:r>
      <w:rPr>
        <w:rStyle w:val="PageNumber"/>
        <w:rFonts w:cs="David"/>
        <w:szCs w:val="24"/>
      </w:rPr>
      <w:fldChar w:fldCharType="end"/>
    </w:r>
  </w:p>
  <w:p w14:paraId="791EB12B" w14:textId="77777777" w:rsidR="00E404F8" w:rsidRDefault="00E404F8" w:rsidP="00E404F8">
    <w:pPr>
      <w:pStyle w:val="Header"/>
      <w:ind w:right="360"/>
      <w:rPr>
        <w:rFonts w:cs="David" w:hint="cs"/>
        <w:sz w:val="24"/>
        <w:szCs w:val="24"/>
        <w:rtl/>
      </w:rPr>
    </w:pPr>
    <w:r>
      <w:rPr>
        <w:rFonts w:cs="David" w:hint="cs"/>
        <w:sz w:val="24"/>
        <w:szCs w:val="24"/>
        <w:rtl/>
      </w:rPr>
      <w:t>ועדת הכנסת</w:t>
    </w:r>
  </w:p>
  <w:p w14:paraId="297FA593" w14:textId="77777777" w:rsidR="00E404F8" w:rsidRDefault="00E404F8" w:rsidP="00E404F8">
    <w:pPr>
      <w:pStyle w:val="Header"/>
      <w:ind w:right="360"/>
      <w:rPr>
        <w:rFonts w:cs="David" w:hint="cs"/>
        <w:sz w:val="24"/>
        <w:szCs w:val="24"/>
        <w:rtl/>
      </w:rPr>
    </w:pPr>
    <w:r>
      <w:rPr>
        <w:rFonts w:cs="David" w:hint="cs"/>
        <w:sz w:val="24"/>
        <w:szCs w:val="24"/>
        <w:rtl/>
      </w:rPr>
      <w:t>27.7.2009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D59"/>
    <w:multiLevelType w:val="hybridMultilevel"/>
    <w:tmpl w:val="97D44790"/>
    <w:lvl w:ilvl="0" w:tplc="5E403D72">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1587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8282פרוטוקול_ישיבת_ועדה.doc"/>
    <w:docVar w:name="StartMode" w:val="3"/>
  </w:docVars>
  <w:rsids>
    <w:rsidRoot w:val="007F00BA"/>
    <w:rsid w:val="004C6A9A"/>
    <w:rsid w:val="00552A80"/>
    <w:rsid w:val="005C1AD5"/>
    <w:rsid w:val="007F00BA"/>
    <w:rsid w:val="00965806"/>
    <w:rsid w:val="00E404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0231B04"/>
  <w15:chartTrackingRefBased/>
  <w15:docId w15:val="{75E0BFB7-5048-449A-A122-5A3DB0BC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E404F8"/>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404F8"/>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E404F8"/>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2302</Words>
  <Characters>13124</Characters>
  <Application>Microsoft Office Word</Application>
  <DocSecurity>0</DocSecurity>
  <Lines>109</Lines>
  <Paragraphs>30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