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CB69" w14:textId="77777777" w:rsidR="00A048D9" w:rsidRPr="00A048D9" w:rsidRDefault="00A048D9" w:rsidP="00A048D9">
      <w:pPr>
        <w:rPr>
          <w:rFonts w:cs="David"/>
          <w:bCs/>
          <w:color w:val="000080"/>
          <w:szCs w:val="28"/>
        </w:rPr>
      </w:pPr>
    </w:p>
    <w:p w14:paraId="60E7537C" w14:textId="77777777" w:rsidR="00A048D9" w:rsidRPr="00A048D9" w:rsidRDefault="00A048D9" w:rsidP="00A048D9">
      <w:pPr>
        <w:pStyle w:val="Heading5"/>
        <w:rPr>
          <w:b/>
          <w:bCs/>
          <w:sz w:val="24"/>
          <w:rtl/>
        </w:rPr>
      </w:pPr>
      <w:r w:rsidRPr="00A048D9">
        <w:rPr>
          <w:b/>
          <w:bCs/>
          <w:sz w:val="24"/>
          <w:rtl/>
        </w:rPr>
        <w:t xml:space="preserve">הכנסת </w:t>
      </w:r>
      <w:r w:rsidRPr="00A048D9">
        <w:rPr>
          <w:rFonts w:hint="cs"/>
          <w:b/>
          <w:bCs/>
          <w:sz w:val="24"/>
          <w:rtl/>
        </w:rPr>
        <w:t>השמונה-עשרה</w:t>
      </w:r>
      <w:r w:rsidRPr="00A048D9">
        <w:rPr>
          <w:b/>
          <w:bCs/>
          <w:sz w:val="24"/>
          <w:rtl/>
        </w:rPr>
        <w:tab/>
      </w:r>
      <w:r w:rsidRPr="00A048D9">
        <w:rPr>
          <w:b/>
          <w:bCs/>
          <w:sz w:val="24"/>
          <w:rtl/>
        </w:rPr>
        <w:tab/>
      </w:r>
      <w:r w:rsidRPr="00A048D9">
        <w:rPr>
          <w:b/>
          <w:bCs/>
          <w:sz w:val="24"/>
          <w:rtl/>
        </w:rPr>
        <w:tab/>
      </w:r>
      <w:r w:rsidRPr="00A048D9">
        <w:rPr>
          <w:b/>
          <w:bCs/>
          <w:sz w:val="24"/>
          <w:rtl/>
        </w:rPr>
        <w:tab/>
      </w:r>
      <w:r w:rsidRPr="00A048D9">
        <w:rPr>
          <w:b/>
          <w:bCs/>
          <w:sz w:val="24"/>
          <w:rtl/>
        </w:rPr>
        <w:tab/>
      </w:r>
      <w:r w:rsidRPr="00A048D9">
        <w:rPr>
          <w:b/>
          <w:bCs/>
          <w:sz w:val="24"/>
          <w:rtl/>
        </w:rPr>
        <w:tab/>
        <w:t>נוסח לא מתוקן</w:t>
      </w:r>
    </w:p>
    <w:p w14:paraId="257A9BCF" w14:textId="77777777" w:rsidR="00A048D9" w:rsidRPr="00A048D9" w:rsidRDefault="00A048D9" w:rsidP="00A048D9">
      <w:pPr>
        <w:bidi/>
        <w:jc w:val="both"/>
        <w:rPr>
          <w:rFonts w:cs="David"/>
          <w:b/>
          <w:bCs/>
          <w:rtl/>
        </w:rPr>
      </w:pPr>
      <w:r w:rsidRPr="00A048D9">
        <w:rPr>
          <w:rFonts w:cs="David"/>
          <w:b/>
          <w:bCs/>
          <w:rtl/>
        </w:rPr>
        <w:t xml:space="preserve">מושב </w:t>
      </w:r>
      <w:r w:rsidRPr="00A048D9">
        <w:rPr>
          <w:rFonts w:cs="David" w:hint="cs"/>
          <w:b/>
          <w:bCs/>
          <w:rtl/>
        </w:rPr>
        <w:t>שני</w:t>
      </w:r>
    </w:p>
    <w:p w14:paraId="6BB80CEB" w14:textId="77777777" w:rsidR="00A048D9" w:rsidRPr="00A048D9" w:rsidRDefault="00A048D9" w:rsidP="00A048D9">
      <w:pPr>
        <w:bidi/>
        <w:jc w:val="both"/>
        <w:rPr>
          <w:rFonts w:cs="David"/>
          <w:b/>
          <w:bCs/>
          <w:rtl/>
        </w:rPr>
      </w:pPr>
    </w:p>
    <w:p w14:paraId="0ED48078" w14:textId="77777777" w:rsidR="00A048D9" w:rsidRPr="00A048D9" w:rsidRDefault="00A048D9" w:rsidP="00A048D9">
      <w:pPr>
        <w:bidi/>
        <w:jc w:val="both"/>
        <w:rPr>
          <w:rFonts w:cs="David"/>
          <w:b/>
          <w:bCs/>
          <w:rtl/>
        </w:rPr>
      </w:pPr>
    </w:p>
    <w:p w14:paraId="0951410E" w14:textId="77777777" w:rsidR="00A048D9" w:rsidRPr="00A048D9" w:rsidRDefault="00A048D9" w:rsidP="00A048D9">
      <w:pPr>
        <w:bidi/>
        <w:jc w:val="both"/>
        <w:rPr>
          <w:rFonts w:cs="David" w:hint="cs"/>
          <w:b/>
          <w:bCs/>
          <w:rtl/>
        </w:rPr>
      </w:pPr>
    </w:p>
    <w:p w14:paraId="0D39782D" w14:textId="77777777" w:rsidR="00A048D9" w:rsidRPr="00A048D9" w:rsidRDefault="00A048D9" w:rsidP="00A048D9">
      <w:pPr>
        <w:bidi/>
        <w:jc w:val="both"/>
        <w:rPr>
          <w:rFonts w:cs="David"/>
          <w:b/>
          <w:bCs/>
          <w:rtl/>
        </w:rPr>
      </w:pPr>
    </w:p>
    <w:p w14:paraId="70C411C3" w14:textId="77777777" w:rsidR="00A048D9" w:rsidRPr="00A048D9" w:rsidRDefault="00A048D9" w:rsidP="00A048D9">
      <w:pPr>
        <w:bidi/>
        <w:jc w:val="center"/>
        <w:rPr>
          <w:rFonts w:cs="David" w:hint="cs"/>
          <w:b/>
          <w:bCs/>
          <w:rtl/>
        </w:rPr>
      </w:pPr>
      <w:r w:rsidRPr="00A048D9">
        <w:rPr>
          <w:rFonts w:cs="David"/>
          <w:b/>
          <w:bCs/>
          <w:rtl/>
        </w:rPr>
        <w:t>פרוטוקול מס'</w:t>
      </w:r>
      <w:r w:rsidRPr="00A048D9">
        <w:rPr>
          <w:rFonts w:cs="David" w:hint="cs"/>
          <w:b/>
          <w:bCs/>
          <w:rtl/>
        </w:rPr>
        <w:t xml:space="preserve"> 59</w:t>
      </w:r>
    </w:p>
    <w:p w14:paraId="2CEA679E" w14:textId="77777777" w:rsidR="00A048D9" w:rsidRPr="00A048D9" w:rsidRDefault="00A048D9" w:rsidP="00A048D9">
      <w:pPr>
        <w:bidi/>
        <w:jc w:val="center"/>
        <w:rPr>
          <w:rFonts w:cs="David" w:hint="cs"/>
          <w:b/>
          <w:bCs/>
          <w:rtl/>
        </w:rPr>
      </w:pPr>
      <w:r w:rsidRPr="00A048D9">
        <w:rPr>
          <w:rFonts w:cs="David" w:hint="cs"/>
          <w:b/>
          <w:bCs/>
          <w:rtl/>
        </w:rPr>
        <w:t>מישיבת ועדת הכנסת</w:t>
      </w:r>
    </w:p>
    <w:p w14:paraId="3795E2F4" w14:textId="77777777" w:rsidR="00A048D9" w:rsidRPr="00A048D9" w:rsidRDefault="00A048D9" w:rsidP="00A048D9">
      <w:pPr>
        <w:bidi/>
        <w:jc w:val="center"/>
        <w:rPr>
          <w:rFonts w:cs="David" w:hint="cs"/>
          <w:b/>
          <w:bCs/>
          <w:u w:val="single"/>
          <w:rtl/>
        </w:rPr>
      </w:pPr>
      <w:r w:rsidRPr="00A048D9">
        <w:rPr>
          <w:rFonts w:cs="David" w:hint="cs"/>
          <w:b/>
          <w:bCs/>
          <w:u w:val="single"/>
          <w:rtl/>
        </w:rPr>
        <w:t xml:space="preserve">מיום שלישי, י"ב בטבת </w:t>
      </w:r>
      <w:proofErr w:type="spellStart"/>
      <w:r w:rsidRPr="00A048D9">
        <w:rPr>
          <w:rFonts w:cs="David" w:hint="cs"/>
          <w:b/>
          <w:bCs/>
          <w:u w:val="single"/>
          <w:rtl/>
        </w:rPr>
        <w:t>התש"ע</w:t>
      </w:r>
      <w:proofErr w:type="spellEnd"/>
      <w:r w:rsidRPr="00A048D9">
        <w:rPr>
          <w:rFonts w:cs="David" w:hint="cs"/>
          <w:b/>
          <w:bCs/>
          <w:u w:val="single"/>
          <w:rtl/>
        </w:rPr>
        <w:t xml:space="preserve"> ( 29 בדצמבר 2009), שעה: 13:00</w:t>
      </w:r>
    </w:p>
    <w:p w14:paraId="0C307A38" w14:textId="77777777" w:rsidR="00A048D9" w:rsidRPr="00A048D9" w:rsidRDefault="00A048D9" w:rsidP="00A048D9">
      <w:pPr>
        <w:bidi/>
        <w:jc w:val="both"/>
        <w:rPr>
          <w:rFonts w:cs="David"/>
          <w:b/>
          <w:bCs/>
          <w:u w:val="single"/>
          <w:rtl/>
        </w:rPr>
      </w:pPr>
    </w:p>
    <w:p w14:paraId="3ACD6613" w14:textId="77777777" w:rsidR="00A048D9" w:rsidRPr="00A048D9" w:rsidRDefault="00A048D9" w:rsidP="00A048D9">
      <w:pPr>
        <w:bidi/>
        <w:jc w:val="both"/>
        <w:rPr>
          <w:rFonts w:cs="David"/>
          <w:b/>
          <w:bCs/>
          <w:rtl/>
        </w:rPr>
      </w:pPr>
    </w:p>
    <w:p w14:paraId="74D1B56D" w14:textId="77777777" w:rsidR="00A048D9" w:rsidRPr="00A048D9" w:rsidRDefault="00A048D9" w:rsidP="00A048D9">
      <w:pPr>
        <w:tabs>
          <w:tab w:val="left" w:pos="1221"/>
        </w:tabs>
        <w:bidi/>
        <w:jc w:val="both"/>
        <w:rPr>
          <w:rFonts w:cs="David" w:hint="cs"/>
          <w:b/>
          <w:bCs/>
          <w:u w:val="single"/>
          <w:rtl/>
        </w:rPr>
      </w:pPr>
    </w:p>
    <w:p w14:paraId="2C29FE3A" w14:textId="77777777" w:rsidR="00A048D9" w:rsidRPr="00A048D9" w:rsidRDefault="00A048D9" w:rsidP="00A048D9">
      <w:pPr>
        <w:tabs>
          <w:tab w:val="left" w:pos="1221"/>
        </w:tabs>
        <w:bidi/>
        <w:jc w:val="both"/>
        <w:rPr>
          <w:rFonts w:cs="David" w:hint="cs"/>
          <w:b/>
          <w:bCs/>
          <w:rtl/>
        </w:rPr>
      </w:pPr>
      <w:r w:rsidRPr="00A048D9">
        <w:rPr>
          <w:rFonts w:cs="David"/>
          <w:b/>
          <w:bCs/>
          <w:u w:val="single"/>
          <w:rtl/>
        </w:rPr>
        <w:t>סדר היום</w:t>
      </w:r>
      <w:r w:rsidRPr="00A048D9">
        <w:rPr>
          <w:rFonts w:cs="David"/>
          <w:rtl/>
        </w:rPr>
        <w:t>:</w:t>
      </w:r>
      <w:r w:rsidRPr="00A048D9">
        <w:rPr>
          <w:rFonts w:cs="David" w:hint="cs"/>
          <w:b/>
          <w:bCs/>
          <w:rtl/>
        </w:rPr>
        <w:tab/>
        <w:t>א. בקשת יושב ראש הכנסת לקיים אירוע מיוחד לציון יום כינונה של הכנסת</w:t>
      </w:r>
    </w:p>
    <w:p w14:paraId="620AB2A3" w14:textId="77777777" w:rsidR="00A048D9" w:rsidRPr="00A048D9" w:rsidRDefault="00A048D9" w:rsidP="00A048D9">
      <w:pPr>
        <w:tabs>
          <w:tab w:val="left" w:pos="1221"/>
        </w:tabs>
        <w:bidi/>
        <w:jc w:val="both"/>
        <w:rPr>
          <w:rFonts w:cs="David" w:hint="cs"/>
          <w:b/>
          <w:bCs/>
          <w:rtl/>
        </w:rPr>
      </w:pPr>
      <w:r w:rsidRPr="00A048D9">
        <w:rPr>
          <w:rFonts w:cs="David" w:hint="cs"/>
          <w:b/>
          <w:bCs/>
          <w:rtl/>
        </w:rPr>
        <w:tab/>
        <w:t xml:space="preserve">     במליאת הכנסת</w:t>
      </w:r>
    </w:p>
    <w:p w14:paraId="4F740090" w14:textId="77777777" w:rsidR="00A048D9" w:rsidRPr="00A048D9" w:rsidRDefault="00A048D9" w:rsidP="00A048D9">
      <w:pPr>
        <w:tabs>
          <w:tab w:val="left" w:pos="1221"/>
        </w:tabs>
        <w:bidi/>
        <w:jc w:val="both"/>
        <w:rPr>
          <w:rFonts w:cs="David" w:hint="cs"/>
          <w:b/>
          <w:bCs/>
          <w:rtl/>
        </w:rPr>
      </w:pPr>
      <w:r w:rsidRPr="00A048D9">
        <w:rPr>
          <w:rFonts w:cs="David" w:hint="cs"/>
          <w:b/>
          <w:bCs/>
          <w:rtl/>
        </w:rPr>
        <w:tab/>
        <w:t>ב. אישור נאום ראש ממשלת איטליה בשפה האיטלקית במליאת הכנסת</w:t>
      </w:r>
    </w:p>
    <w:p w14:paraId="30467CFD" w14:textId="77777777" w:rsidR="00A048D9" w:rsidRPr="00A048D9" w:rsidRDefault="00A048D9" w:rsidP="00A048D9">
      <w:pPr>
        <w:tabs>
          <w:tab w:val="left" w:pos="1221"/>
        </w:tabs>
        <w:bidi/>
        <w:jc w:val="both"/>
        <w:rPr>
          <w:rFonts w:cs="David" w:hint="cs"/>
          <w:b/>
          <w:bCs/>
          <w:rtl/>
        </w:rPr>
      </w:pPr>
      <w:r w:rsidRPr="00A048D9">
        <w:rPr>
          <w:rFonts w:cs="David" w:hint="cs"/>
          <w:b/>
          <w:bCs/>
          <w:rtl/>
        </w:rPr>
        <w:tab/>
        <w:t>ג.  קביעת ועדה לדיון בהצעת חוק לתיקון פקודת מסי העירייה ומסי הממשלה</w:t>
      </w:r>
    </w:p>
    <w:p w14:paraId="1B35C63C" w14:textId="77777777" w:rsidR="00A048D9" w:rsidRPr="00A048D9" w:rsidRDefault="00A048D9" w:rsidP="00A048D9">
      <w:pPr>
        <w:tabs>
          <w:tab w:val="left" w:pos="1221"/>
        </w:tabs>
        <w:bidi/>
        <w:jc w:val="both"/>
        <w:rPr>
          <w:rFonts w:cs="David" w:hint="cs"/>
          <w:b/>
          <w:bCs/>
          <w:rtl/>
        </w:rPr>
      </w:pPr>
      <w:r w:rsidRPr="00A048D9">
        <w:rPr>
          <w:rFonts w:cs="David" w:hint="cs"/>
          <w:b/>
          <w:bCs/>
          <w:rtl/>
        </w:rPr>
        <w:tab/>
        <w:t xml:space="preserve">     (פיטורין)(בתי ספר להכשרה מקצועית), </w:t>
      </w:r>
      <w:proofErr w:type="spellStart"/>
      <w:r w:rsidRPr="00A048D9">
        <w:rPr>
          <w:rFonts w:cs="David" w:hint="cs"/>
          <w:b/>
          <w:bCs/>
          <w:rtl/>
        </w:rPr>
        <w:t>התשס"ט</w:t>
      </w:r>
      <w:proofErr w:type="spellEnd"/>
      <w:r w:rsidRPr="00A048D9">
        <w:rPr>
          <w:rFonts w:cs="David" w:hint="cs"/>
          <w:b/>
          <w:bCs/>
          <w:rtl/>
        </w:rPr>
        <w:t>-2009, הצעת חברת הכנסת</w:t>
      </w:r>
    </w:p>
    <w:p w14:paraId="7902BAD8" w14:textId="77777777" w:rsidR="00A048D9" w:rsidRPr="00A048D9" w:rsidRDefault="00A048D9" w:rsidP="00A048D9">
      <w:pPr>
        <w:tabs>
          <w:tab w:val="left" w:pos="1221"/>
        </w:tabs>
        <w:bidi/>
        <w:jc w:val="both"/>
        <w:rPr>
          <w:rFonts w:cs="David" w:hint="cs"/>
          <w:b/>
          <w:bCs/>
          <w:rtl/>
        </w:rPr>
      </w:pPr>
      <w:r w:rsidRPr="00A048D9">
        <w:rPr>
          <w:rFonts w:cs="David" w:hint="cs"/>
          <w:b/>
          <w:bCs/>
          <w:rtl/>
        </w:rPr>
        <w:t xml:space="preserve">                           שלי יחימוביץ (פ/1204/18)</w:t>
      </w:r>
    </w:p>
    <w:p w14:paraId="78C6E282" w14:textId="77777777" w:rsidR="00A048D9" w:rsidRPr="00A048D9" w:rsidRDefault="00A048D9" w:rsidP="00A048D9">
      <w:pPr>
        <w:tabs>
          <w:tab w:val="left" w:pos="1221"/>
        </w:tabs>
        <w:bidi/>
        <w:jc w:val="both"/>
        <w:rPr>
          <w:rFonts w:cs="David" w:hint="cs"/>
          <w:b/>
          <w:bCs/>
          <w:rtl/>
        </w:rPr>
      </w:pPr>
      <w:r w:rsidRPr="00A048D9">
        <w:rPr>
          <w:rFonts w:cs="David" w:hint="cs"/>
          <w:b/>
          <w:bCs/>
          <w:rtl/>
        </w:rPr>
        <w:tab/>
        <w:t xml:space="preserve">ד.  בקשת יו"ר ועדת העבודה הרווחה והבריאות להקדמת הדיון בהצעת חוק </w:t>
      </w:r>
    </w:p>
    <w:p w14:paraId="00EC80C1" w14:textId="77777777" w:rsidR="00A048D9" w:rsidRPr="00A048D9" w:rsidRDefault="00A048D9" w:rsidP="00A048D9">
      <w:pPr>
        <w:tabs>
          <w:tab w:val="left" w:pos="1221"/>
        </w:tabs>
        <w:bidi/>
        <w:jc w:val="both"/>
        <w:rPr>
          <w:rFonts w:cs="David" w:hint="cs"/>
          <w:b/>
          <w:bCs/>
          <w:rtl/>
        </w:rPr>
      </w:pPr>
      <w:r w:rsidRPr="00A048D9">
        <w:rPr>
          <w:rFonts w:cs="David" w:hint="cs"/>
          <w:b/>
          <w:bCs/>
          <w:rtl/>
        </w:rPr>
        <w:t xml:space="preserve">                            המדיניות הכלכלית לשנת הכספים 2004 (תיקוני חקיקה)(תיקון מס' 7), </w:t>
      </w:r>
    </w:p>
    <w:p w14:paraId="0C141268" w14:textId="77777777" w:rsidR="00A048D9" w:rsidRPr="00A048D9" w:rsidRDefault="00A048D9" w:rsidP="00A048D9">
      <w:pPr>
        <w:tabs>
          <w:tab w:val="left" w:pos="1221"/>
        </w:tabs>
        <w:bidi/>
        <w:jc w:val="both"/>
        <w:rPr>
          <w:rFonts w:cs="David" w:hint="cs"/>
          <w:b/>
          <w:bCs/>
          <w:rtl/>
        </w:rPr>
      </w:pPr>
      <w:r w:rsidRPr="00A048D9">
        <w:rPr>
          <w:rFonts w:cs="David" w:hint="cs"/>
          <w:b/>
          <w:bCs/>
          <w:rtl/>
        </w:rPr>
        <w:t xml:space="preserve">                            </w:t>
      </w:r>
      <w:proofErr w:type="spellStart"/>
      <w:r w:rsidRPr="00A048D9">
        <w:rPr>
          <w:rFonts w:cs="David" w:hint="cs"/>
          <w:b/>
          <w:bCs/>
          <w:rtl/>
        </w:rPr>
        <w:t>התש"ע</w:t>
      </w:r>
      <w:proofErr w:type="spellEnd"/>
      <w:r w:rsidRPr="00A048D9">
        <w:rPr>
          <w:rFonts w:cs="David" w:hint="cs"/>
          <w:b/>
          <w:bCs/>
          <w:rtl/>
        </w:rPr>
        <w:t>-2009, לפני הקריאה השנייה והשלישית</w:t>
      </w:r>
    </w:p>
    <w:p w14:paraId="7912CC49" w14:textId="77777777" w:rsidR="00A048D9" w:rsidRPr="00A048D9" w:rsidRDefault="00A048D9" w:rsidP="00A048D9">
      <w:pPr>
        <w:tabs>
          <w:tab w:val="left" w:pos="1221"/>
        </w:tabs>
        <w:bidi/>
        <w:jc w:val="both"/>
        <w:rPr>
          <w:rFonts w:cs="David" w:hint="cs"/>
          <w:b/>
          <w:bCs/>
          <w:rtl/>
        </w:rPr>
      </w:pPr>
      <w:r w:rsidRPr="00A048D9">
        <w:rPr>
          <w:rFonts w:cs="David" w:hint="cs"/>
          <w:b/>
          <w:bCs/>
          <w:rtl/>
        </w:rPr>
        <w:tab/>
        <w:t>ה.  תיקון תקנון הכנסת</w:t>
      </w:r>
    </w:p>
    <w:p w14:paraId="6134142D" w14:textId="77777777" w:rsidR="00A048D9" w:rsidRPr="00A048D9" w:rsidRDefault="00A048D9" w:rsidP="00A048D9">
      <w:pPr>
        <w:bidi/>
        <w:jc w:val="both"/>
        <w:rPr>
          <w:rFonts w:cs="David" w:hint="cs"/>
          <w:b/>
          <w:bCs/>
          <w:rtl/>
        </w:rPr>
      </w:pPr>
    </w:p>
    <w:p w14:paraId="25F6EA20" w14:textId="77777777" w:rsidR="00A048D9" w:rsidRPr="00A048D9" w:rsidRDefault="00A048D9" w:rsidP="00A048D9">
      <w:pPr>
        <w:bidi/>
        <w:jc w:val="both"/>
        <w:rPr>
          <w:rFonts w:cs="David" w:hint="cs"/>
          <w:rtl/>
        </w:rPr>
      </w:pPr>
      <w:r w:rsidRPr="00A048D9">
        <w:rPr>
          <w:rFonts w:cs="David" w:hint="cs"/>
          <w:rtl/>
        </w:rPr>
        <w:tab/>
      </w:r>
      <w:r w:rsidRPr="00A048D9">
        <w:rPr>
          <w:rFonts w:cs="David" w:hint="cs"/>
          <w:rtl/>
        </w:rPr>
        <w:tab/>
      </w:r>
    </w:p>
    <w:p w14:paraId="0C80970F" w14:textId="77777777" w:rsidR="00A048D9" w:rsidRPr="00A048D9" w:rsidRDefault="00A048D9" w:rsidP="00A048D9">
      <w:pPr>
        <w:bidi/>
        <w:jc w:val="both"/>
        <w:rPr>
          <w:rFonts w:cs="David"/>
          <w:rtl/>
        </w:rPr>
      </w:pPr>
    </w:p>
    <w:p w14:paraId="3C2FCE3A" w14:textId="77777777" w:rsidR="00A048D9" w:rsidRPr="00A048D9" w:rsidRDefault="00A048D9" w:rsidP="00A048D9">
      <w:pPr>
        <w:bidi/>
        <w:jc w:val="both"/>
        <w:rPr>
          <w:rFonts w:cs="David"/>
          <w:b/>
          <w:bCs/>
          <w:u w:val="single"/>
          <w:rtl/>
        </w:rPr>
      </w:pPr>
      <w:r w:rsidRPr="00A048D9">
        <w:rPr>
          <w:rFonts w:cs="David"/>
          <w:b/>
          <w:bCs/>
          <w:u w:val="single"/>
          <w:rtl/>
        </w:rPr>
        <w:t>נכחו</w:t>
      </w:r>
      <w:r w:rsidRPr="00A048D9">
        <w:rPr>
          <w:rFonts w:cs="David"/>
          <w:rtl/>
        </w:rPr>
        <w:t>:</w:t>
      </w:r>
    </w:p>
    <w:p w14:paraId="11074E41" w14:textId="77777777" w:rsidR="00A048D9" w:rsidRPr="00A048D9" w:rsidRDefault="00A048D9" w:rsidP="00A048D9">
      <w:pPr>
        <w:bidi/>
        <w:jc w:val="both"/>
        <w:rPr>
          <w:rFonts w:cs="David"/>
          <w:rtl/>
        </w:rPr>
      </w:pPr>
    </w:p>
    <w:p w14:paraId="6051DC84" w14:textId="77777777" w:rsidR="00A048D9" w:rsidRPr="00A048D9" w:rsidRDefault="00A048D9" w:rsidP="00A048D9">
      <w:pPr>
        <w:tabs>
          <w:tab w:val="left" w:pos="1788"/>
        </w:tabs>
        <w:bidi/>
        <w:jc w:val="both"/>
        <w:rPr>
          <w:rFonts w:cs="David"/>
          <w:rtl/>
        </w:rPr>
      </w:pPr>
      <w:r w:rsidRPr="00A048D9">
        <w:rPr>
          <w:rFonts w:cs="David"/>
          <w:b/>
          <w:bCs/>
          <w:u w:val="single"/>
          <w:rtl/>
        </w:rPr>
        <w:t>חברי הוועדה</w:t>
      </w:r>
      <w:r w:rsidRPr="00A048D9">
        <w:rPr>
          <w:rFonts w:cs="David"/>
          <w:rtl/>
        </w:rPr>
        <w:t>:</w:t>
      </w:r>
    </w:p>
    <w:p w14:paraId="3F85AA0A" w14:textId="77777777" w:rsidR="00A048D9" w:rsidRPr="00A048D9" w:rsidRDefault="00A048D9" w:rsidP="00A048D9">
      <w:pPr>
        <w:bidi/>
        <w:jc w:val="both"/>
        <w:rPr>
          <w:rFonts w:cs="David"/>
          <w:rtl/>
        </w:rPr>
      </w:pPr>
    </w:p>
    <w:p w14:paraId="05D925AA" w14:textId="77777777" w:rsidR="00A048D9" w:rsidRPr="00A048D9" w:rsidRDefault="00A048D9" w:rsidP="00A048D9">
      <w:pPr>
        <w:bidi/>
        <w:jc w:val="both"/>
        <w:rPr>
          <w:rFonts w:cs="David" w:hint="cs"/>
          <w:rtl/>
        </w:rPr>
      </w:pPr>
      <w:r w:rsidRPr="00A048D9">
        <w:rPr>
          <w:rFonts w:cs="David" w:hint="cs"/>
          <w:rtl/>
        </w:rPr>
        <w:t xml:space="preserve">יריב </w:t>
      </w:r>
      <w:proofErr w:type="spellStart"/>
      <w:r w:rsidRPr="00A048D9">
        <w:rPr>
          <w:rFonts w:cs="David" w:hint="cs"/>
          <w:rtl/>
        </w:rPr>
        <w:t>לוין</w:t>
      </w:r>
      <w:proofErr w:type="spellEnd"/>
      <w:r w:rsidRPr="00A048D9">
        <w:rPr>
          <w:rFonts w:cs="David" w:hint="cs"/>
          <w:rtl/>
        </w:rPr>
        <w:t xml:space="preserve"> </w:t>
      </w:r>
      <w:r w:rsidRPr="00A048D9">
        <w:rPr>
          <w:rFonts w:cs="David"/>
          <w:rtl/>
        </w:rPr>
        <w:t>–</w:t>
      </w:r>
      <w:r w:rsidRPr="00A048D9">
        <w:rPr>
          <w:rFonts w:cs="David" w:hint="cs"/>
          <w:rtl/>
        </w:rPr>
        <w:t xml:space="preserve"> היו"ר</w:t>
      </w:r>
    </w:p>
    <w:p w14:paraId="7686B10A" w14:textId="77777777" w:rsidR="00A048D9" w:rsidRPr="00A048D9" w:rsidRDefault="00A048D9" w:rsidP="00A048D9">
      <w:pPr>
        <w:bidi/>
        <w:jc w:val="both"/>
        <w:rPr>
          <w:rFonts w:cs="David" w:hint="cs"/>
          <w:rtl/>
        </w:rPr>
      </w:pPr>
      <w:r w:rsidRPr="00A048D9">
        <w:rPr>
          <w:rFonts w:cs="David" w:hint="cs"/>
          <w:rtl/>
        </w:rPr>
        <w:t>רחל אדטו</w:t>
      </w:r>
    </w:p>
    <w:p w14:paraId="2842B502" w14:textId="77777777" w:rsidR="00A048D9" w:rsidRPr="00A048D9" w:rsidRDefault="00A048D9" w:rsidP="00A048D9">
      <w:pPr>
        <w:bidi/>
        <w:jc w:val="both"/>
        <w:rPr>
          <w:rFonts w:cs="David" w:hint="cs"/>
          <w:rtl/>
        </w:rPr>
      </w:pPr>
      <w:r w:rsidRPr="00A048D9">
        <w:rPr>
          <w:rFonts w:cs="David" w:hint="cs"/>
          <w:rtl/>
        </w:rPr>
        <w:t xml:space="preserve">זאב </w:t>
      </w:r>
      <w:proofErr w:type="spellStart"/>
      <w:r w:rsidRPr="00A048D9">
        <w:rPr>
          <w:rFonts w:cs="David" w:hint="cs"/>
          <w:rtl/>
        </w:rPr>
        <w:t>אלקין</w:t>
      </w:r>
      <w:proofErr w:type="spellEnd"/>
    </w:p>
    <w:p w14:paraId="2226E89E" w14:textId="77777777" w:rsidR="00A048D9" w:rsidRPr="00A048D9" w:rsidRDefault="00A048D9" w:rsidP="00A048D9">
      <w:pPr>
        <w:bidi/>
        <w:jc w:val="both"/>
        <w:rPr>
          <w:rFonts w:cs="David" w:hint="cs"/>
          <w:rtl/>
        </w:rPr>
      </w:pPr>
      <w:r w:rsidRPr="00A048D9">
        <w:rPr>
          <w:rFonts w:cs="David" w:hint="cs"/>
          <w:rtl/>
        </w:rPr>
        <w:t xml:space="preserve">אברהם מיכאלי </w:t>
      </w:r>
    </w:p>
    <w:p w14:paraId="49B6B589" w14:textId="77777777" w:rsidR="00A048D9" w:rsidRPr="00A048D9" w:rsidRDefault="00A048D9" w:rsidP="00A048D9">
      <w:pPr>
        <w:bidi/>
        <w:jc w:val="both"/>
        <w:rPr>
          <w:rFonts w:cs="David" w:hint="cs"/>
          <w:rtl/>
        </w:rPr>
      </w:pPr>
    </w:p>
    <w:p w14:paraId="015F3532" w14:textId="77777777" w:rsidR="00A048D9" w:rsidRPr="00A048D9" w:rsidRDefault="00A048D9" w:rsidP="00A048D9">
      <w:pPr>
        <w:bidi/>
        <w:jc w:val="both"/>
        <w:rPr>
          <w:rFonts w:cs="David" w:hint="cs"/>
          <w:rtl/>
        </w:rPr>
      </w:pPr>
      <w:r w:rsidRPr="00A048D9">
        <w:rPr>
          <w:rFonts w:cs="David" w:hint="cs"/>
          <w:rtl/>
        </w:rPr>
        <w:t>אורית זוארץ</w:t>
      </w:r>
    </w:p>
    <w:p w14:paraId="3C886C45" w14:textId="77777777" w:rsidR="00A048D9" w:rsidRPr="00A048D9" w:rsidRDefault="00A048D9" w:rsidP="00A048D9">
      <w:pPr>
        <w:bidi/>
        <w:jc w:val="both"/>
        <w:rPr>
          <w:rFonts w:cs="David" w:hint="cs"/>
          <w:rtl/>
        </w:rPr>
      </w:pPr>
      <w:r w:rsidRPr="00A048D9">
        <w:rPr>
          <w:rFonts w:cs="David" w:hint="cs"/>
          <w:rtl/>
        </w:rPr>
        <w:t>משה גפני</w:t>
      </w:r>
    </w:p>
    <w:p w14:paraId="58AE7A3E" w14:textId="77777777" w:rsidR="00A048D9" w:rsidRPr="00A048D9" w:rsidRDefault="00A048D9" w:rsidP="00A048D9">
      <w:pPr>
        <w:bidi/>
        <w:jc w:val="both"/>
        <w:rPr>
          <w:rFonts w:cs="David" w:hint="cs"/>
          <w:rtl/>
        </w:rPr>
      </w:pPr>
      <w:r w:rsidRPr="00A048D9">
        <w:rPr>
          <w:rFonts w:cs="David" w:hint="cs"/>
          <w:rtl/>
        </w:rPr>
        <w:t>נחמן שי</w:t>
      </w:r>
    </w:p>
    <w:p w14:paraId="38948666" w14:textId="77777777" w:rsidR="00A048D9" w:rsidRPr="00A048D9" w:rsidRDefault="00A048D9" w:rsidP="00A048D9">
      <w:pPr>
        <w:tabs>
          <w:tab w:val="left" w:pos="1788"/>
          <w:tab w:val="left" w:pos="3631"/>
        </w:tabs>
        <w:bidi/>
        <w:jc w:val="both"/>
        <w:rPr>
          <w:rFonts w:cs="David" w:hint="cs"/>
          <w:rtl/>
        </w:rPr>
      </w:pPr>
      <w:r w:rsidRPr="00A048D9">
        <w:rPr>
          <w:rFonts w:cs="David" w:hint="cs"/>
          <w:rtl/>
        </w:rPr>
        <w:t>שלי יחימוביץ</w:t>
      </w:r>
    </w:p>
    <w:p w14:paraId="34F4C3C8" w14:textId="77777777" w:rsidR="00A048D9" w:rsidRPr="00A048D9" w:rsidRDefault="00A048D9" w:rsidP="00A048D9">
      <w:pPr>
        <w:tabs>
          <w:tab w:val="left" w:pos="1788"/>
          <w:tab w:val="left" w:pos="3631"/>
        </w:tabs>
        <w:bidi/>
        <w:jc w:val="both"/>
        <w:rPr>
          <w:rFonts w:cs="David" w:hint="cs"/>
          <w:b/>
          <w:bCs/>
          <w:u w:val="single"/>
          <w:rtl/>
        </w:rPr>
      </w:pPr>
    </w:p>
    <w:p w14:paraId="2D07A97F" w14:textId="77777777" w:rsidR="00A048D9" w:rsidRPr="00A048D9" w:rsidRDefault="00A048D9" w:rsidP="00A048D9">
      <w:pPr>
        <w:tabs>
          <w:tab w:val="left" w:pos="1788"/>
          <w:tab w:val="left" w:pos="3631"/>
        </w:tabs>
        <w:bidi/>
        <w:jc w:val="both"/>
        <w:rPr>
          <w:rFonts w:cs="David" w:hint="cs"/>
          <w:rtl/>
        </w:rPr>
      </w:pPr>
      <w:r w:rsidRPr="00A048D9">
        <w:rPr>
          <w:rFonts w:cs="David"/>
          <w:b/>
          <w:bCs/>
          <w:u w:val="single"/>
          <w:rtl/>
        </w:rPr>
        <w:t>מוזמנים</w:t>
      </w:r>
      <w:r w:rsidRPr="00A048D9">
        <w:rPr>
          <w:rFonts w:cs="David"/>
          <w:rtl/>
        </w:rPr>
        <w:t>:</w:t>
      </w:r>
    </w:p>
    <w:p w14:paraId="19FE3ED0" w14:textId="77777777" w:rsidR="00A048D9" w:rsidRPr="00A048D9" w:rsidRDefault="00A048D9" w:rsidP="00A048D9">
      <w:pPr>
        <w:bidi/>
        <w:jc w:val="both"/>
        <w:rPr>
          <w:rFonts w:cs="David"/>
          <w:rtl/>
        </w:rPr>
      </w:pPr>
    </w:p>
    <w:p w14:paraId="49BC6497" w14:textId="77777777" w:rsidR="00A048D9" w:rsidRPr="00A048D9" w:rsidRDefault="00A048D9" w:rsidP="00A048D9">
      <w:pPr>
        <w:bidi/>
        <w:jc w:val="both"/>
        <w:rPr>
          <w:rFonts w:cs="David" w:hint="cs"/>
          <w:rtl/>
        </w:rPr>
      </w:pPr>
      <w:r w:rsidRPr="00A048D9">
        <w:rPr>
          <w:rFonts w:cs="David" w:hint="cs"/>
          <w:rtl/>
        </w:rPr>
        <w:t>יו"ר הכנסת ראובן ריבלין</w:t>
      </w:r>
    </w:p>
    <w:p w14:paraId="5B6BC314" w14:textId="77777777" w:rsidR="00A048D9" w:rsidRPr="00A048D9" w:rsidRDefault="00A048D9" w:rsidP="00A048D9">
      <w:pPr>
        <w:bidi/>
        <w:jc w:val="both"/>
        <w:rPr>
          <w:rFonts w:cs="David" w:hint="cs"/>
          <w:rtl/>
        </w:rPr>
      </w:pPr>
      <w:r w:rsidRPr="00A048D9">
        <w:rPr>
          <w:rFonts w:cs="David" w:hint="cs"/>
          <w:rtl/>
        </w:rPr>
        <w:t>מזכיר הכנסת איל ינון</w:t>
      </w:r>
    </w:p>
    <w:p w14:paraId="5027C861" w14:textId="77777777" w:rsidR="00A048D9" w:rsidRPr="00A048D9" w:rsidRDefault="00A048D9" w:rsidP="00A048D9">
      <w:pPr>
        <w:bidi/>
        <w:jc w:val="both"/>
        <w:rPr>
          <w:rFonts w:cs="David" w:hint="cs"/>
          <w:rtl/>
        </w:rPr>
      </w:pPr>
      <w:r w:rsidRPr="00A048D9">
        <w:rPr>
          <w:rFonts w:cs="David" w:hint="cs"/>
          <w:rtl/>
        </w:rPr>
        <w:t>מנכ"ל הכנסת דן לנדאו</w:t>
      </w:r>
    </w:p>
    <w:p w14:paraId="213F2395" w14:textId="77777777" w:rsidR="00A048D9" w:rsidRPr="00A048D9" w:rsidRDefault="00A048D9" w:rsidP="00A048D9">
      <w:pPr>
        <w:bidi/>
        <w:jc w:val="both"/>
        <w:rPr>
          <w:rFonts w:cs="David" w:hint="cs"/>
          <w:rtl/>
        </w:rPr>
      </w:pPr>
      <w:r w:rsidRPr="00A048D9">
        <w:rPr>
          <w:rFonts w:cs="David" w:hint="cs"/>
          <w:rtl/>
        </w:rPr>
        <w:t xml:space="preserve">סגנית מזכיר הכנסת ירדנה </w:t>
      </w:r>
      <w:proofErr w:type="spellStart"/>
      <w:r w:rsidRPr="00A048D9">
        <w:rPr>
          <w:rFonts w:cs="David" w:hint="cs"/>
          <w:rtl/>
        </w:rPr>
        <w:t>מלר</w:t>
      </w:r>
      <w:proofErr w:type="spellEnd"/>
      <w:r w:rsidRPr="00A048D9">
        <w:rPr>
          <w:rFonts w:cs="David" w:hint="cs"/>
          <w:rtl/>
        </w:rPr>
        <w:t xml:space="preserve"> הורוביץ</w:t>
      </w:r>
    </w:p>
    <w:p w14:paraId="0E44C5A7" w14:textId="77777777" w:rsidR="00A048D9" w:rsidRPr="00A048D9" w:rsidRDefault="00A048D9" w:rsidP="00A048D9">
      <w:pPr>
        <w:bidi/>
        <w:jc w:val="both"/>
        <w:rPr>
          <w:rFonts w:cs="David" w:hint="cs"/>
          <w:rtl/>
        </w:rPr>
      </w:pPr>
      <w:r w:rsidRPr="00A048D9">
        <w:rPr>
          <w:rFonts w:cs="David" w:hint="cs"/>
          <w:rtl/>
        </w:rPr>
        <w:t>מירי יכין</w:t>
      </w:r>
    </w:p>
    <w:p w14:paraId="7F5F45D2" w14:textId="77777777" w:rsidR="00A048D9" w:rsidRPr="00A048D9" w:rsidRDefault="00A048D9" w:rsidP="00A048D9">
      <w:pPr>
        <w:bidi/>
        <w:jc w:val="both"/>
        <w:rPr>
          <w:rFonts w:cs="David" w:hint="cs"/>
          <w:rtl/>
        </w:rPr>
      </w:pPr>
      <w:r w:rsidRPr="00A048D9">
        <w:rPr>
          <w:rFonts w:cs="David" w:hint="cs"/>
          <w:rtl/>
        </w:rPr>
        <w:t>דן מרזוק</w:t>
      </w:r>
    </w:p>
    <w:p w14:paraId="0506854D" w14:textId="77777777" w:rsidR="00A048D9" w:rsidRPr="00A048D9" w:rsidRDefault="00A048D9" w:rsidP="00A048D9">
      <w:pPr>
        <w:bidi/>
        <w:jc w:val="both"/>
        <w:rPr>
          <w:rFonts w:cs="David" w:hint="cs"/>
          <w:rtl/>
        </w:rPr>
      </w:pPr>
      <w:r w:rsidRPr="00A048D9">
        <w:rPr>
          <w:rFonts w:cs="David" w:hint="cs"/>
          <w:rtl/>
        </w:rPr>
        <w:t xml:space="preserve">רונית </w:t>
      </w:r>
      <w:proofErr w:type="spellStart"/>
      <w:r w:rsidRPr="00A048D9">
        <w:rPr>
          <w:rFonts w:cs="David" w:hint="cs"/>
          <w:rtl/>
        </w:rPr>
        <w:t>חייקין</w:t>
      </w:r>
      <w:proofErr w:type="spellEnd"/>
      <w:r w:rsidRPr="00A048D9">
        <w:rPr>
          <w:rFonts w:cs="David" w:hint="cs"/>
          <w:rtl/>
        </w:rPr>
        <w:t xml:space="preserve"> יעקבי </w:t>
      </w:r>
      <w:r w:rsidRPr="00A048D9">
        <w:rPr>
          <w:rFonts w:cs="David"/>
          <w:rtl/>
        </w:rPr>
        <w:t>–</w:t>
      </w:r>
      <w:r w:rsidRPr="00A048D9">
        <w:rPr>
          <w:rFonts w:cs="David" w:hint="cs"/>
          <w:rtl/>
        </w:rPr>
        <w:t xml:space="preserve"> מנהלת סיעת מרצ</w:t>
      </w:r>
    </w:p>
    <w:p w14:paraId="66347FC3" w14:textId="77777777" w:rsidR="00A048D9" w:rsidRPr="00A048D9" w:rsidRDefault="00A048D9" w:rsidP="00A048D9">
      <w:pPr>
        <w:bidi/>
        <w:jc w:val="both"/>
        <w:rPr>
          <w:rFonts w:cs="David" w:hint="cs"/>
          <w:rtl/>
        </w:rPr>
      </w:pPr>
      <w:r w:rsidRPr="00A048D9">
        <w:rPr>
          <w:rFonts w:cs="David" w:hint="cs"/>
          <w:rtl/>
        </w:rPr>
        <w:t xml:space="preserve">תמר כנפו </w:t>
      </w:r>
      <w:r w:rsidRPr="00A048D9">
        <w:rPr>
          <w:rFonts w:cs="David"/>
          <w:rtl/>
        </w:rPr>
        <w:t>–</w:t>
      </w:r>
      <w:r w:rsidRPr="00A048D9">
        <w:rPr>
          <w:rFonts w:cs="David" w:hint="cs"/>
          <w:rtl/>
        </w:rPr>
        <w:t xml:space="preserve"> מנהלת סיעת הבית היהודי</w:t>
      </w:r>
    </w:p>
    <w:p w14:paraId="07163CCD" w14:textId="77777777" w:rsidR="00A048D9" w:rsidRPr="00A048D9" w:rsidRDefault="00A048D9" w:rsidP="00A048D9">
      <w:pPr>
        <w:tabs>
          <w:tab w:val="left" w:pos="1930"/>
        </w:tabs>
        <w:bidi/>
        <w:jc w:val="both"/>
        <w:rPr>
          <w:rFonts w:cs="David" w:hint="cs"/>
          <w:b/>
          <w:bCs/>
          <w:u w:val="single"/>
          <w:rtl/>
        </w:rPr>
      </w:pPr>
    </w:p>
    <w:p w14:paraId="7B273998" w14:textId="77777777" w:rsidR="00A048D9" w:rsidRPr="00A048D9" w:rsidRDefault="00A048D9" w:rsidP="00A048D9">
      <w:pPr>
        <w:tabs>
          <w:tab w:val="left" w:pos="1930"/>
        </w:tabs>
        <w:bidi/>
        <w:jc w:val="both"/>
        <w:rPr>
          <w:rFonts w:cs="David" w:hint="cs"/>
          <w:rtl/>
        </w:rPr>
      </w:pPr>
      <w:r w:rsidRPr="00A048D9">
        <w:rPr>
          <w:rFonts w:cs="David"/>
          <w:b/>
          <w:bCs/>
          <w:u w:val="single"/>
          <w:rtl/>
        </w:rPr>
        <w:t>י</w:t>
      </w:r>
      <w:r w:rsidRPr="00A048D9">
        <w:rPr>
          <w:rFonts w:cs="David" w:hint="cs"/>
          <w:b/>
          <w:bCs/>
          <w:u w:val="single"/>
          <w:rtl/>
        </w:rPr>
        <w:t>יעוץ משפטי</w:t>
      </w:r>
      <w:r w:rsidRPr="00A048D9">
        <w:rPr>
          <w:rFonts w:cs="David"/>
          <w:b/>
          <w:bCs/>
          <w:u w:val="single"/>
          <w:rtl/>
        </w:rPr>
        <w:t>:</w:t>
      </w:r>
      <w:r w:rsidRPr="00A048D9">
        <w:rPr>
          <w:rFonts w:cs="David" w:hint="cs"/>
          <w:rtl/>
        </w:rPr>
        <w:tab/>
        <w:t xml:space="preserve"> ארבל אסטרחן</w:t>
      </w:r>
    </w:p>
    <w:p w14:paraId="2AD9741B" w14:textId="77777777" w:rsidR="00A048D9" w:rsidRPr="00A048D9" w:rsidRDefault="00A048D9" w:rsidP="00A048D9">
      <w:pPr>
        <w:bidi/>
        <w:jc w:val="both"/>
        <w:rPr>
          <w:rFonts w:cs="David" w:hint="cs"/>
          <w:rtl/>
        </w:rPr>
      </w:pPr>
      <w:r w:rsidRPr="00A048D9">
        <w:rPr>
          <w:rFonts w:cs="David" w:hint="cs"/>
          <w:rtl/>
        </w:rPr>
        <w:tab/>
      </w:r>
      <w:r w:rsidRPr="00A048D9">
        <w:rPr>
          <w:rFonts w:cs="David" w:hint="cs"/>
          <w:rtl/>
        </w:rPr>
        <w:tab/>
      </w:r>
      <w:r>
        <w:rPr>
          <w:rFonts w:cs="David" w:hint="cs"/>
          <w:rtl/>
        </w:rPr>
        <w:t xml:space="preserve">    </w:t>
      </w:r>
      <w:r w:rsidRPr="00A048D9">
        <w:rPr>
          <w:rFonts w:cs="David" w:hint="cs"/>
          <w:rtl/>
        </w:rPr>
        <w:t xml:space="preserve">      יעל  סלנט - מתמחה</w:t>
      </w:r>
    </w:p>
    <w:p w14:paraId="7347FB42" w14:textId="77777777" w:rsidR="00A048D9" w:rsidRPr="00A048D9" w:rsidRDefault="00A048D9" w:rsidP="00A048D9">
      <w:pPr>
        <w:tabs>
          <w:tab w:val="left" w:pos="1930"/>
        </w:tabs>
        <w:bidi/>
        <w:jc w:val="both"/>
        <w:rPr>
          <w:rFonts w:cs="David" w:hint="cs"/>
          <w:b/>
          <w:bCs/>
          <w:u w:val="single"/>
          <w:rtl/>
        </w:rPr>
      </w:pPr>
    </w:p>
    <w:p w14:paraId="2B7F0FCF" w14:textId="77777777" w:rsidR="00A048D9" w:rsidRPr="00A048D9" w:rsidRDefault="00A048D9" w:rsidP="00A048D9">
      <w:pPr>
        <w:tabs>
          <w:tab w:val="left" w:pos="1930"/>
        </w:tabs>
        <w:bidi/>
        <w:jc w:val="both"/>
        <w:rPr>
          <w:rFonts w:cs="David" w:hint="cs"/>
          <w:b/>
          <w:bCs/>
          <w:rtl/>
        </w:rPr>
      </w:pPr>
      <w:r w:rsidRPr="00A048D9">
        <w:rPr>
          <w:rFonts w:cs="David"/>
          <w:b/>
          <w:bCs/>
          <w:u w:val="single"/>
          <w:rtl/>
        </w:rPr>
        <w:t>מנהלת הוועדה</w:t>
      </w:r>
      <w:r w:rsidRPr="00A048D9">
        <w:rPr>
          <w:rFonts w:cs="David"/>
          <w:rtl/>
        </w:rPr>
        <w:t>:</w:t>
      </w:r>
      <w:r w:rsidRPr="00A048D9">
        <w:rPr>
          <w:rFonts w:cs="David" w:hint="cs"/>
          <w:b/>
          <w:bCs/>
          <w:rtl/>
        </w:rPr>
        <w:tab/>
      </w:r>
      <w:r w:rsidRPr="00A048D9">
        <w:rPr>
          <w:rFonts w:cs="David" w:hint="cs"/>
          <w:rtl/>
        </w:rPr>
        <w:t xml:space="preserve">  אתי בן יוסף</w:t>
      </w:r>
    </w:p>
    <w:p w14:paraId="448E435A" w14:textId="77777777" w:rsidR="00A048D9" w:rsidRPr="00A048D9" w:rsidRDefault="00A048D9" w:rsidP="00A048D9">
      <w:pPr>
        <w:tabs>
          <w:tab w:val="left" w:pos="1930"/>
        </w:tabs>
        <w:bidi/>
        <w:jc w:val="both"/>
        <w:rPr>
          <w:rFonts w:cs="David" w:hint="cs"/>
          <w:rtl/>
        </w:rPr>
      </w:pPr>
    </w:p>
    <w:p w14:paraId="20BAB4A8" w14:textId="77777777" w:rsidR="00A048D9" w:rsidRPr="00A048D9" w:rsidRDefault="00A048D9" w:rsidP="00A048D9">
      <w:pPr>
        <w:tabs>
          <w:tab w:val="left" w:pos="1930"/>
        </w:tabs>
        <w:bidi/>
        <w:jc w:val="both"/>
        <w:rPr>
          <w:rFonts w:cs="David" w:hint="cs"/>
          <w:rtl/>
        </w:rPr>
      </w:pPr>
      <w:r w:rsidRPr="00A048D9">
        <w:rPr>
          <w:rFonts w:cs="David" w:hint="cs"/>
          <w:b/>
          <w:bCs/>
          <w:u w:val="single"/>
          <w:rtl/>
        </w:rPr>
        <w:t>קצרנית פרלמנטארית</w:t>
      </w:r>
      <w:r w:rsidRPr="00A048D9">
        <w:rPr>
          <w:rFonts w:cs="David"/>
          <w:b/>
          <w:bCs/>
          <w:u w:val="single"/>
          <w:rtl/>
        </w:rPr>
        <w:t>:</w:t>
      </w:r>
      <w:r w:rsidRPr="00A048D9">
        <w:rPr>
          <w:rFonts w:cs="David" w:hint="cs"/>
          <w:b/>
          <w:bCs/>
          <w:u w:val="single"/>
          <w:rtl/>
        </w:rPr>
        <w:t xml:space="preserve"> </w:t>
      </w:r>
      <w:r w:rsidRPr="00A048D9">
        <w:rPr>
          <w:rFonts w:cs="David" w:hint="cs"/>
          <w:rtl/>
        </w:rPr>
        <w:t xml:space="preserve"> אושרה עצידה</w:t>
      </w:r>
    </w:p>
    <w:p w14:paraId="35B14628" w14:textId="77777777" w:rsidR="00A048D9" w:rsidRPr="00A048D9" w:rsidRDefault="00A048D9" w:rsidP="00A048D9">
      <w:pPr>
        <w:bidi/>
        <w:jc w:val="both"/>
        <w:rPr>
          <w:rFonts w:cs="David" w:hint="cs"/>
          <w:b/>
          <w:bCs/>
          <w:rtl/>
        </w:rPr>
      </w:pPr>
    </w:p>
    <w:p w14:paraId="6CDD3E0D" w14:textId="77777777" w:rsidR="00A048D9" w:rsidRPr="00A048D9" w:rsidRDefault="00A048D9" w:rsidP="00A048D9">
      <w:pPr>
        <w:pStyle w:val="Heading5"/>
        <w:rPr>
          <w:rFonts w:hint="cs"/>
          <w:sz w:val="24"/>
          <w:rtl/>
        </w:rPr>
      </w:pPr>
    </w:p>
    <w:p w14:paraId="7EA26A89" w14:textId="77777777" w:rsidR="00A048D9" w:rsidRPr="00A048D9" w:rsidRDefault="00A048D9" w:rsidP="00A048D9">
      <w:pPr>
        <w:pStyle w:val="Heading5"/>
        <w:rPr>
          <w:rFonts w:hint="cs"/>
          <w:sz w:val="24"/>
          <w:rtl/>
        </w:rPr>
      </w:pPr>
      <w:r w:rsidRPr="00A048D9">
        <w:rPr>
          <w:sz w:val="24"/>
          <w:rtl/>
        </w:rPr>
        <w:t xml:space="preserve"> </w:t>
      </w:r>
    </w:p>
    <w:p w14:paraId="37DE06AD" w14:textId="77777777" w:rsidR="00A048D9" w:rsidRPr="00A048D9" w:rsidRDefault="00A048D9" w:rsidP="00A048D9">
      <w:pPr>
        <w:bidi/>
        <w:jc w:val="both"/>
        <w:rPr>
          <w:rFonts w:cs="David" w:hint="cs"/>
          <w:rtl/>
        </w:rPr>
      </w:pPr>
    </w:p>
    <w:p w14:paraId="5BB2ECE5" w14:textId="77777777" w:rsidR="00A048D9" w:rsidRPr="00A048D9" w:rsidRDefault="00A048D9" w:rsidP="00A048D9">
      <w:pPr>
        <w:tabs>
          <w:tab w:val="left" w:pos="1221"/>
        </w:tabs>
        <w:bidi/>
        <w:jc w:val="center"/>
        <w:rPr>
          <w:rFonts w:cs="David" w:hint="cs"/>
          <w:b/>
          <w:bCs/>
          <w:rtl/>
        </w:rPr>
      </w:pPr>
      <w:r w:rsidRPr="00A048D9">
        <w:rPr>
          <w:rFonts w:cs="David" w:hint="cs"/>
          <w:b/>
          <w:bCs/>
          <w:rtl/>
        </w:rPr>
        <w:t>קביעת ועדה לדיון בהצעת חוק לתיקון פקודת מ</w:t>
      </w:r>
      <w:r>
        <w:rPr>
          <w:rFonts w:cs="David" w:hint="cs"/>
          <w:b/>
          <w:bCs/>
          <w:rtl/>
        </w:rPr>
        <w:t>י</w:t>
      </w:r>
      <w:r w:rsidRPr="00A048D9">
        <w:rPr>
          <w:rFonts w:cs="David" w:hint="cs"/>
          <w:b/>
          <w:bCs/>
          <w:rtl/>
        </w:rPr>
        <w:t>סי העירייה ומ</w:t>
      </w:r>
      <w:r>
        <w:rPr>
          <w:rFonts w:cs="David" w:hint="cs"/>
          <w:b/>
          <w:bCs/>
          <w:rtl/>
        </w:rPr>
        <w:t>י</w:t>
      </w:r>
      <w:r w:rsidRPr="00A048D9">
        <w:rPr>
          <w:rFonts w:cs="David" w:hint="cs"/>
          <w:b/>
          <w:bCs/>
          <w:rtl/>
        </w:rPr>
        <w:t>סי הממשלה</w:t>
      </w:r>
    </w:p>
    <w:p w14:paraId="7A36E30E" w14:textId="77777777" w:rsidR="00A048D9" w:rsidRDefault="00A048D9" w:rsidP="00A048D9">
      <w:pPr>
        <w:tabs>
          <w:tab w:val="left" w:pos="1221"/>
        </w:tabs>
        <w:bidi/>
        <w:jc w:val="center"/>
        <w:rPr>
          <w:rFonts w:cs="David" w:hint="cs"/>
          <w:b/>
          <w:bCs/>
          <w:rtl/>
        </w:rPr>
      </w:pPr>
      <w:r w:rsidRPr="00A048D9">
        <w:rPr>
          <w:rFonts w:cs="David" w:hint="cs"/>
          <w:b/>
          <w:bCs/>
          <w:rtl/>
        </w:rPr>
        <w:t>(פיטורין)(בתי ספר להכשרה מקצועית),</w:t>
      </w:r>
    </w:p>
    <w:p w14:paraId="26B1966F" w14:textId="77777777" w:rsidR="00A048D9" w:rsidRPr="00A048D9" w:rsidRDefault="00A048D9" w:rsidP="00A048D9">
      <w:pPr>
        <w:tabs>
          <w:tab w:val="left" w:pos="1221"/>
        </w:tabs>
        <w:bidi/>
        <w:jc w:val="center"/>
        <w:rPr>
          <w:rFonts w:cs="David" w:hint="cs"/>
          <w:b/>
          <w:bCs/>
          <w:u w:val="single"/>
          <w:rtl/>
        </w:rPr>
      </w:pPr>
      <w:r w:rsidRPr="00A048D9">
        <w:rPr>
          <w:rFonts w:cs="David" w:hint="cs"/>
          <w:b/>
          <w:bCs/>
          <w:u w:val="single"/>
          <w:rtl/>
        </w:rPr>
        <w:t xml:space="preserve"> </w:t>
      </w:r>
      <w:proofErr w:type="spellStart"/>
      <w:r w:rsidRPr="00A048D9">
        <w:rPr>
          <w:rFonts w:cs="David" w:hint="cs"/>
          <w:b/>
          <w:bCs/>
          <w:u w:val="single"/>
          <w:rtl/>
        </w:rPr>
        <w:t>התשס"ט</w:t>
      </w:r>
      <w:proofErr w:type="spellEnd"/>
      <w:r w:rsidRPr="00A048D9">
        <w:rPr>
          <w:rFonts w:cs="David" w:hint="cs"/>
          <w:b/>
          <w:bCs/>
          <w:u w:val="single"/>
          <w:rtl/>
        </w:rPr>
        <w:t>-2009, הצעת חברת הכנסת שלי יחימוביץ (פ/1204/18)</w:t>
      </w:r>
    </w:p>
    <w:p w14:paraId="05E4EE07" w14:textId="77777777" w:rsidR="00A048D9" w:rsidRDefault="00A048D9" w:rsidP="00A048D9">
      <w:pPr>
        <w:bidi/>
        <w:jc w:val="both"/>
        <w:rPr>
          <w:rFonts w:cs="David" w:hint="cs"/>
          <w:b/>
          <w:bCs/>
          <w:rtl/>
        </w:rPr>
      </w:pPr>
    </w:p>
    <w:p w14:paraId="3A8C43E2" w14:textId="77777777" w:rsidR="00A048D9" w:rsidRDefault="00A048D9" w:rsidP="00A048D9">
      <w:pPr>
        <w:bidi/>
        <w:jc w:val="both"/>
        <w:rPr>
          <w:rFonts w:cs="David" w:hint="cs"/>
          <w:b/>
          <w:bCs/>
          <w:rtl/>
        </w:rPr>
      </w:pPr>
    </w:p>
    <w:p w14:paraId="3214F790" w14:textId="77777777" w:rsidR="00A048D9" w:rsidRPr="00A048D9" w:rsidRDefault="00A048D9" w:rsidP="00A048D9">
      <w:pPr>
        <w:bidi/>
        <w:jc w:val="both"/>
        <w:rPr>
          <w:rFonts w:cs="David" w:hint="cs"/>
          <w:rtl/>
        </w:rPr>
      </w:pPr>
      <w:r w:rsidRPr="00A048D9">
        <w:rPr>
          <w:rFonts w:cs="David" w:hint="cs"/>
          <w:b/>
          <w:bCs/>
          <w:rtl/>
        </w:rPr>
        <w:tab/>
      </w:r>
    </w:p>
    <w:p w14:paraId="696A2D9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9632736" w14:textId="77777777" w:rsidR="00A048D9" w:rsidRPr="00A048D9" w:rsidRDefault="00A048D9" w:rsidP="00A048D9">
      <w:pPr>
        <w:bidi/>
        <w:jc w:val="both"/>
        <w:rPr>
          <w:rFonts w:cs="David" w:hint="cs"/>
          <w:rtl/>
        </w:rPr>
      </w:pPr>
      <w:r w:rsidRPr="00A048D9">
        <w:rPr>
          <w:rFonts w:cs="David" w:hint="cs"/>
          <w:rtl/>
        </w:rPr>
        <w:tab/>
      </w:r>
    </w:p>
    <w:p w14:paraId="5BE40F0B" w14:textId="77777777" w:rsidR="00A048D9" w:rsidRPr="00A048D9" w:rsidRDefault="00A048D9" w:rsidP="00A048D9">
      <w:pPr>
        <w:bidi/>
        <w:jc w:val="both"/>
        <w:rPr>
          <w:rFonts w:cs="David" w:hint="cs"/>
          <w:rtl/>
        </w:rPr>
      </w:pPr>
      <w:r w:rsidRPr="00A048D9">
        <w:rPr>
          <w:rFonts w:cs="David" w:hint="cs"/>
          <w:rtl/>
        </w:rPr>
        <w:tab/>
        <w:t xml:space="preserve">אנחנו נתחיל לבקשתו של יושב ראש ועדת הכספים, חבר הכנסת גפני וחבר הכנסת יחימוביץ מהנושא השלישי על סדר היום: קביעת ועדה לדיון בהצעת חוק לתיקון פקודת מיסי עירייה ומיסי הממשלה (פיטורין)(בתי ספר להכשרה מקצועית), </w:t>
      </w:r>
      <w:proofErr w:type="spellStart"/>
      <w:r w:rsidRPr="00A048D9">
        <w:rPr>
          <w:rFonts w:cs="David" w:hint="cs"/>
          <w:rtl/>
        </w:rPr>
        <w:t>התשס"ט</w:t>
      </w:r>
      <w:proofErr w:type="spellEnd"/>
      <w:r w:rsidRPr="00A048D9">
        <w:rPr>
          <w:rFonts w:cs="David" w:hint="cs"/>
          <w:rtl/>
        </w:rPr>
        <w:t>-2009, הצעת חברת הכנסת שלי יחימוביץ מס' פ/1204/18. לבקשתכם, אני מתחיל בזה.</w:t>
      </w:r>
    </w:p>
    <w:p w14:paraId="5721FD53" w14:textId="77777777" w:rsidR="00A048D9" w:rsidRPr="00A048D9" w:rsidRDefault="00A048D9" w:rsidP="00A048D9">
      <w:pPr>
        <w:bidi/>
        <w:jc w:val="both"/>
        <w:rPr>
          <w:rFonts w:cs="David" w:hint="cs"/>
          <w:rtl/>
        </w:rPr>
      </w:pPr>
    </w:p>
    <w:p w14:paraId="4E003B4F" w14:textId="77777777" w:rsidR="00A048D9" w:rsidRPr="00A048D9" w:rsidRDefault="00A048D9" w:rsidP="00A048D9">
      <w:pPr>
        <w:bidi/>
        <w:jc w:val="both"/>
        <w:rPr>
          <w:rFonts w:cs="David" w:hint="cs"/>
          <w:u w:val="single"/>
          <w:rtl/>
        </w:rPr>
      </w:pPr>
      <w:r w:rsidRPr="00A048D9">
        <w:rPr>
          <w:rFonts w:cs="David" w:hint="cs"/>
          <w:u w:val="single"/>
          <w:rtl/>
        </w:rPr>
        <w:t>משה גפני:</w:t>
      </w:r>
    </w:p>
    <w:p w14:paraId="79F01D96" w14:textId="77777777" w:rsidR="00A048D9" w:rsidRPr="00A048D9" w:rsidRDefault="00A048D9" w:rsidP="00A048D9">
      <w:pPr>
        <w:bidi/>
        <w:jc w:val="both"/>
        <w:rPr>
          <w:rFonts w:cs="David" w:hint="cs"/>
          <w:rtl/>
        </w:rPr>
      </w:pPr>
    </w:p>
    <w:p w14:paraId="0BAC062C" w14:textId="77777777" w:rsidR="00A048D9" w:rsidRPr="00A048D9" w:rsidRDefault="00A048D9" w:rsidP="00A048D9">
      <w:pPr>
        <w:bidi/>
        <w:jc w:val="both"/>
        <w:rPr>
          <w:rFonts w:cs="David" w:hint="cs"/>
          <w:rtl/>
        </w:rPr>
      </w:pPr>
      <w:r w:rsidRPr="00A048D9">
        <w:rPr>
          <w:rFonts w:cs="David" w:hint="cs"/>
          <w:rtl/>
        </w:rPr>
        <w:tab/>
        <w:t xml:space="preserve">אני מודה לך, אדוני היושב ראש. </w:t>
      </w:r>
    </w:p>
    <w:p w14:paraId="61757111" w14:textId="77777777" w:rsidR="00A048D9" w:rsidRPr="00A048D9" w:rsidRDefault="00A048D9" w:rsidP="00A048D9">
      <w:pPr>
        <w:bidi/>
        <w:jc w:val="both"/>
        <w:rPr>
          <w:rFonts w:cs="David" w:hint="cs"/>
          <w:rtl/>
        </w:rPr>
      </w:pPr>
    </w:p>
    <w:p w14:paraId="717F8405"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3F8B4C5" w14:textId="77777777" w:rsidR="00A048D9" w:rsidRPr="00A048D9" w:rsidRDefault="00A048D9" w:rsidP="00A048D9">
      <w:pPr>
        <w:bidi/>
        <w:jc w:val="both"/>
        <w:rPr>
          <w:rFonts w:cs="David" w:hint="cs"/>
          <w:u w:val="single"/>
          <w:rtl/>
        </w:rPr>
      </w:pPr>
    </w:p>
    <w:p w14:paraId="373BB445" w14:textId="77777777" w:rsidR="00A048D9" w:rsidRPr="00A048D9" w:rsidRDefault="00A048D9" w:rsidP="00A048D9">
      <w:pPr>
        <w:bidi/>
        <w:jc w:val="both"/>
        <w:rPr>
          <w:rFonts w:cs="David" w:hint="cs"/>
          <w:rtl/>
        </w:rPr>
      </w:pPr>
      <w:r w:rsidRPr="00A048D9">
        <w:rPr>
          <w:rFonts w:cs="David" w:hint="cs"/>
          <w:rtl/>
        </w:rPr>
        <w:tab/>
        <w:t xml:space="preserve">בעקבות הידברות </w:t>
      </w:r>
      <w:proofErr w:type="spellStart"/>
      <w:r w:rsidRPr="00A048D9">
        <w:rPr>
          <w:rFonts w:cs="David" w:hint="cs"/>
          <w:rtl/>
        </w:rPr>
        <w:t>שהיתה</w:t>
      </w:r>
      <w:proofErr w:type="spellEnd"/>
      <w:r w:rsidRPr="00A048D9">
        <w:rPr>
          <w:rFonts w:cs="David" w:hint="cs"/>
          <w:rtl/>
        </w:rPr>
        <w:t xml:space="preserve"> בין יושב ראש ועדת החינוך ויושב ראש ועדת הכספים מוצע להעביר את הצעת החוק בוועדה משותפת של ועדת החינוך, התרבות והספורט, וועדת הכספים בהרכב הבא: מטעם ועדת החינוך - - -</w:t>
      </w:r>
    </w:p>
    <w:p w14:paraId="087F9895" w14:textId="77777777" w:rsidR="00A048D9" w:rsidRPr="00A048D9" w:rsidRDefault="00A048D9" w:rsidP="00A048D9">
      <w:pPr>
        <w:bidi/>
        <w:jc w:val="both"/>
        <w:rPr>
          <w:rFonts w:cs="David" w:hint="cs"/>
          <w:rtl/>
        </w:rPr>
      </w:pPr>
    </w:p>
    <w:p w14:paraId="220D339E" w14:textId="77777777" w:rsidR="00A048D9" w:rsidRPr="00A048D9" w:rsidRDefault="00A048D9" w:rsidP="00A048D9">
      <w:pPr>
        <w:bidi/>
        <w:jc w:val="both"/>
        <w:rPr>
          <w:rFonts w:cs="David" w:hint="cs"/>
          <w:u w:val="single"/>
          <w:rtl/>
        </w:rPr>
      </w:pPr>
      <w:r w:rsidRPr="00A048D9">
        <w:rPr>
          <w:rFonts w:cs="David" w:hint="cs"/>
          <w:u w:val="single"/>
          <w:rtl/>
        </w:rPr>
        <w:t>משה גפני:</w:t>
      </w:r>
    </w:p>
    <w:p w14:paraId="6F8203AC" w14:textId="77777777" w:rsidR="00A048D9" w:rsidRPr="00A048D9" w:rsidRDefault="00A048D9" w:rsidP="00A048D9">
      <w:pPr>
        <w:bidi/>
        <w:jc w:val="both"/>
        <w:rPr>
          <w:rFonts w:cs="David" w:hint="cs"/>
          <w:u w:val="single"/>
          <w:rtl/>
        </w:rPr>
      </w:pPr>
    </w:p>
    <w:p w14:paraId="69D3BE11" w14:textId="77777777" w:rsidR="00A048D9" w:rsidRPr="00A048D9" w:rsidRDefault="00A048D9" w:rsidP="00A048D9">
      <w:pPr>
        <w:bidi/>
        <w:jc w:val="both"/>
        <w:rPr>
          <w:rFonts w:cs="David" w:hint="cs"/>
          <w:rtl/>
        </w:rPr>
      </w:pPr>
      <w:r w:rsidRPr="00A048D9">
        <w:rPr>
          <w:rFonts w:cs="David" w:hint="cs"/>
          <w:rtl/>
        </w:rPr>
        <w:tab/>
        <w:t xml:space="preserve">רגע, רגע. לפני שאתה קורא, מטעם ועדת הכספים זה: חבר הכנסת ציון </w:t>
      </w:r>
      <w:proofErr w:type="spellStart"/>
      <w:r w:rsidRPr="00A048D9">
        <w:rPr>
          <w:rFonts w:cs="David" w:hint="cs"/>
          <w:rtl/>
        </w:rPr>
        <w:t>פיניאן</w:t>
      </w:r>
      <w:proofErr w:type="spellEnd"/>
      <w:r w:rsidRPr="00A048D9">
        <w:rPr>
          <w:rFonts w:cs="David" w:hint="cs"/>
          <w:rtl/>
        </w:rPr>
        <w:t>, חבר הכנסת חיים אורון, וחבר הכנסת יצחק וקנין.</w:t>
      </w:r>
    </w:p>
    <w:p w14:paraId="7B2F7142" w14:textId="77777777" w:rsidR="00A048D9" w:rsidRPr="00A048D9" w:rsidRDefault="00A048D9" w:rsidP="00A048D9">
      <w:pPr>
        <w:bidi/>
        <w:jc w:val="both"/>
        <w:rPr>
          <w:rFonts w:cs="David" w:hint="cs"/>
          <w:rtl/>
        </w:rPr>
      </w:pPr>
    </w:p>
    <w:p w14:paraId="6618DE1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30C445C" w14:textId="77777777" w:rsidR="00A048D9" w:rsidRPr="00A048D9" w:rsidRDefault="00A048D9" w:rsidP="00A048D9">
      <w:pPr>
        <w:bidi/>
        <w:jc w:val="both"/>
        <w:rPr>
          <w:rFonts w:cs="David" w:hint="cs"/>
          <w:rtl/>
        </w:rPr>
      </w:pPr>
    </w:p>
    <w:p w14:paraId="68A765DF" w14:textId="77777777" w:rsidR="00A048D9" w:rsidRPr="00A048D9" w:rsidRDefault="00A048D9" w:rsidP="00A048D9">
      <w:pPr>
        <w:bidi/>
        <w:jc w:val="both"/>
        <w:rPr>
          <w:rFonts w:cs="David" w:hint="cs"/>
          <w:rtl/>
        </w:rPr>
      </w:pPr>
      <w:r w:rsidRPr="00A048D9">
        <w:rPr>
          <w:rFonts w:cs="David" w:hint="cs"/>
          <w:rtl/>
        </w:rPr>
        <w:tab/>
        <w:t xml:space="preserve">הבנתי. אז אני שוב חוזר מטעם ועדת החינוך: חבר הכנסת זבולון יושב-ראש, חברת הכנסת רונית תירוש, חבר הכנסת אליעזר מנחם מוזס. מטעם ועדת הכספים: חבר הכנסת ציון </w:t>
      </w:r>
      <w:proofErr w:type="spellStart"/>
      <w:r w:rsidRPr="00A048D9">
        <w:rPr>
          <w:rFonts w:cs="David" w:hint="cs"/>
          <w:rtl/>
        </w:rPr>
        <w:t>פיניאן</w:t>
      </w:r>
      <w:proofErr w:type="spellEnd"/>
      <w:r w:rsidRPr="00A048D9">
        <w:rPr>
          <w:rFonts w:cs="David" w:hint="cs"/>
          <w:rtl/>
        </w:rPr>
        <w:t xml:space="preserve">, חבר הכנסת יצחק וקנין, חבר הכנסת חיים אורון. </w:t>
      </w:r>
    </w:p>
    <w:p w14:paraId="78FBFDCA" w14:textId="77777777" w:rsidR="00A048D9" w:rsidRPr="00A048D9" w:rsidRDefault="00A048D9" w:rsidP="00A048D9">
      <w:pPr>
        <w:bidi/>
        <w:jc w:val="both"/>
        <w:rPr>
          <w:rFonts w:cs="David" w:hint="cs"/>
          <w:rtl/>
        </w:rPr>
      </w:pPr>
    </w:p>
    <w:p w14:paraId="76443028" w14:textId="77777777" w:rsidR="00A048D9" w:rsidRPr="00A048D9" w:rsidRDefault="00A048D9" w:rsidP="00A048D9">
      <w:pPr>
        <w:bidi/>
        <w:jc w:val="both"/>
        <w:rPr>
          <w:rFonts w:cs="David" w:hint="cs"/>
          <w:rtl/>
        </w:rPr>
      </w:pPr>
      <w:r w:rsidRPr="00A048D9">
        <w:rPr>
          <w:rFonts w:cs="David" w:hint="cs"/>
          <w:rtl/>
        </w:rPr>
        <w:tab/>
        <w:t>מי בעד ההצעה הזאת? נדמה לי, שלי, שגם את יכולה להצביע. אבל, אין בעיה.</w:t>
      </w:r>
    </w:p>
    <w:p w14:paraId="30F85F73" w14:textId="77777777" w:rsidR="00A048D9" w:rsidRPr="00A048D9" w:rsidRDefault="00A048D9" w:rsidP="00A048D9">
      <w:pPr>
        <w:bidi/>
        <w:jc w:val="both"/>
        <w:rPr>
          <w:rFonts w:cs="David" w:hint="cs"/>
          <w:rtl/>
        </w:rPr>
      </w:pPr>
    </w:p>
    <w:p w14:paraId="43728E6D" w14:textId="77777777" w:rsidR="00A048D9" w:rsidRPr="00A048D9" w:rsidRDefault="00A048D9" w:rsidP="00A048D9">
      <w:pPr>
        <w:bidi/>
        <w:jc w:val="both"/>
        <w:rPr>
          <w:rFonts w:cs="David" w:hint="cs"/>
          <w:rtl/>
        </w:rPr>
      </w:pPr>
      <w:r w:rsidRPr="00A048D9">
        <w:rPr>
          <w:rFonts w:cs="David" w:hint="cs"/>
          <w:rtl/>
        </w:rPr>
        <w:t>ה צ ב ע ה</w:t>
      </w:r>
    </w:p>
    <w:p w14:paraId="1CCEC8A9" w14:textId="77777777" w:rsidR="00A048D9" w:rsidRPr="00A048D9" w:rsidRDefault="00A048D9" w:rsidP="00A048D9">
      <w:pPr>
        <w:bidi/>
        <w:jc w:val="both"/>
        <w:rPr>
          <w:rFonts w:cs="David" w:hint="cs"/>
          <w:rtl/>
        </w:rPr>
      </w:pPr>
      <w:r w:rsidRPr="00A048D9">
        <w:rPr>
          <w:rFonts w:cs="David" w:hint="cs"/>
          <w:rtl/>
        </w:rPr>
        <w:t>בעד - רוב</w:t>
      </w:r>
    </w:p>
    <w:p w14:paraId="43F4C5CC" w14:textId="77777777" w:rsidR="00A048D9" w:rsidRPr="00A048D9" w:rsidRDefault="00A048D9" w:rsidP="00A048D9">
      <w:pPr>
        <w:bidi/>
        <w:jc w:val="both"/>
        <w:rPr>
          <w:rFonts w:cs="David" w:hint="cs"/>
          <w:rtl/>
        </w:rPr>
      </w:pPr>
      <w:r w:rsidRPr="00A048D9">
        <w:rPr>
          <w:rFonts w:cs="David" w:hint="cs"/>
          <w:rtl/>
        </w:rPr>
        <w:t>נגד - אין</w:t>
      </w:r>
    </w:p>
    <w:p w14:paraId="20550B1D" w14:textId="77777777" w:rsidR="00A048D9" w:rsidRPr="00A048D9" w:rsidRDefault="00A048D9" w:rsidP="00A048D9">
      <w:pPr>
        <w:bidi/>
        <w:jc w:val="both"/>
        <w:rPr>
          <w:rFonts w:cs="David" w:hint="cs"/>
          <w:rtl/>
        </w:rPr>
      </w:pPr>
      <w:r w:rsidRPr="00A048D9">
        <w:rPr>
          <w:rFonts w:cs="David" w:hint="cs"/>
          <w:rtl/>
        </w:rPr>
        <w:t>נמנעים - אין</w:t>
      </w:r>
    </w:p>
    <w:p w14:paraId="79980F81" w14:textId="77777777" w:rsidR="00A048D9" w:rsidRPr="00A048D9" w:rsidRDefault="00A048D9" w:rsidP="00A048D9">
      <w:pPr>
        <w:tabs>
          <w:tab w:val="left" w:pos="1221"/>
        </w:tabs>
        <w:bidi/>
        <w:jc w:val="both"/>
        <w:rPr>
          <w:rFonts w:cs="David" w:hint="cs"/>
          <w:rtl/>
        </w:rPr>
      </w:pPr>
      <w:r w:rsidRPr="00A048D9">
        <w:rPr>
          <w:rFonts w:cs="David" w:hint="cs"/>
          <w:rtl/>
        </w:rPr>
        <w:t>קביעת ועדה לדיון בהצעת חוק לתיקון פקודת מסי העירייה ומסי הממשלה</w:t>
      </w:r>
    </w:p>
    <w:p w14:paraId="5997BC00" w14:textId="77777777" w:rsidR="00A048D9" w:rsidRPr="00A048D9" w:rsidRDefault="00A048D9" w:rsidP="00A048D9">
      <w:pPr>
        <w:tabs>
          <w:tab w:val="left" w:pos="1221"/>
        </w:tabs>
        <w:bidi/>
        <w:jc w:val="both"/>
        <w:rPr>
          <w:rFonts w:cs="David" w:hint="cs"/>
          <w:rtl/>
        </w:rPr>
      </w:pPr>
      <w:r w:rsidRPr="00A048D9">
        <w:rPr>
          <w:rFonts w:cs="David" w:hint="cs"/>
          <w:rtl/>
        </w:rPr>
        <w:t xml:space="preserve">(פיטורין)(בתי ספר להכשרה מקצועית), </w:t>
      </w:r>
      <w:proofErr w:type="spellStart"/>
      <w:r w:rsidRPr="00A048D9">
        <w:rPr>
          <w:rFonts w:cs="David" w:hint="cs"/>
          <w:rtl/>
        </w:rPr>
        <w:t>התשס"ט</w:t>
      </w:r>
      <w:proofErr w:type="spellEnd"/>
      <w:r w:rsidRPr="00A048D9">
        <w:rPr>
          <w:rFonts w:cs="David" w:hint="cs"/>
          <w:rtl/>
        </w:rPr>
        <w:t>-2009, הצעת חברת הכנסת</w:t>
      </w:r>
    </w:p>
    <w:p w14:paraId="2D143AD2" w14:textId="77777777" w:rsidR="00A048D9" w:rsidRPr="00A048D9" w:rsidRDefault="00A048D9" w:rsidP="00A048D9">
      <w:pPr>
        <w:tabs>
          <w:tab w:val="left" w:pos="1221"/>
        </w:tabs>
        <w:bidi/>
        <w:jc w:val="both"/>
        <w:rPr>
          <w:rFonts w:cs="David" w:hint="cs"/>
          <w:rtl/>
        </w:rPr>
      </w:pPr>
      <w:r w:rsidRPr="00A048D9">
        <w:rPr>
          <w:rFonts w:cs="David" w:hint="cs"/>
          <w:rtl/>
        </w:rPr>
        <w:t>שלי יחימוביץ (פ/1204/18), אושרה פה אחד.</w:t>
      </w:r>
    </w:p>
    <w:p w14:paraId="7C215690" w14:textId="77777777" w:rsidR="00A048D9" w:rsidRPr="00A048D9" w:rsidRDefault="00A048D9" w:rsidP="00A048D9">
      <w:pPr>
        <w:bidi/>
        <w:jc w:val="both"/>
        <w:rPr>
          <w:rFonts w:cs="David" w:hint="cs"/>
          <w:rtl/>
        </w:rPr>
      </w:pPr>
    </w:p>
    <w:p w14:paraId="2602CF1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54CEA9A6" w14:textId="77777777" w:rsidR="00A048D9" w:rsidRPr="00A048D9" w:rsidRDefault="00A048D9" w:rsidP="00A048D9">
      <w:pPr>
        <w:bidi/>
        <w:jc w:val="both"/>
        <w:rPr>
          <w:rFonts w:cs="David" w:hint="cs"/>
          <w:rtl/>
        </w:rPr>
      </w:pPr>
    </w:p>
    <w:p w14:paraId="174F236B" w14:textId="77777777" w:rsidR="00A048D9" w:rsidRPr="00A048D9" w:rsidRDefault="00A048D9" w:rsidP="00A048D9">
      <w:pPr>
        <w:bidi/>
        <w:jc w:val="both"/>
        <w:rPr>
          <w:rFonts w:cs="David" w:hint="cs"/>
          <w:rtl/>
        </w:rPr>
      </w:pPr>
      <w:r w:rsidRPr="00A048D9">
        <w:rPr>
          <w:rFonts w:cs="David" w:hint="cs"/>
          <w:rtl/>
        </w:rPr>
        <w:tab/>
        <w:t xml:space="preserve"> פה אחד, אין מתנגדים, אין נמנעים. אושר כאמור. תודה.</w:t>
      </w:r>
    </w:p>
    <w:p w14:paraId="520E78BE" w14:textId="77777777" w:rsidR="00A048D9" w:rsidRPr="00A048D9" w:rsidRDefault="00A048D9" w:rsidP="00A048D9">
      <w:pPr>
        <w:bidi/>
        <w:jc w:val="both"/>
        <w:rPr>
          <w:rFonts w:cs="David" w:hint="cs"/>
          <w:rtl/>
        </w:rPr>
      </w:pPr>
    </w:p>
    <w:p w14:paraId="103AE5B2" w14:textId="77777777" w:rsidR="00A048D9" w:rsidRPr="00A048D9" w:rsidRDefault="00A048D9" w:rsidP="00A048D9">
      <w:pPr>
        <w:bidi/>
        <w:jc w:val="both"/>
        <w:rPr>
          <w:rFonts w:cs="David" w:hint="cs"/>
          <w:u w:val="single"/>
          <w:rtl/>
        </w:rPr>
      </w:pPr>
      <w:r w:rsidRPr="00A048D9">
        <w:rPr>
          <w:rFonts w:cs="David" w:hint="cs"/>
          <w:u w:val="single"/>
          <w:rtl/>
        </w:rPr>
        <w:t>משה גפני:</w:t>
      </w:r>
    </w:p>
    <w:p w14:paraId="3E8A9AE2" w14:textId="77777777" w:rsidR="00A048D9" w:rsidRPr="00A048D9" w:rsidRDefault="00A048D9" w:rsidP="00A048D9">
      <w:pPr>
        <w:bidi/>
        <w:jc w:val="both"/>
        <w:rPr>
          <w:rFonts w:cs="David" w:hint="cs"/>
          <w:rtl/>
        </w:rPr>
      </w:pPr>
    </w:p>
    <w:p w14:paraId="666492F0" w14:textId="77777777" w:rsidR="00A048D9" w:rsidRPr="00A048D9" w:rsidRDefault="00A048D9" w:rsidP="00A048D9">
      <w:pPr>
        <w:bidi/>
        <w:jc w:val="both"/>
        <w:rPr>
          <w:rFonts w:cs="David" w:hint="cs"/>
          <w:rtl/>
        </w:rPr>
      </w:pPr>
      <w:r w:rsidRPr="00A048D9">
        <w:rPr>
          <w:rFonts w:cs="David" w:hint="cs"/>
          <w:rtl/>
        </w:rPr>
        <w:tab/>
        <w:t>תודה רבה.</w:t>
      </w:r>
    </w:p>
    <w:p w14:paraId="3B65DBED" w14:textId="77777777" w:rsidR="00A048D9" w:rsidRPr="00A048D9" w:rsidRDefault="00A048D9" w:rsidP="00A048D9">
      <w:pPr>
        <w:bidi/>
        <w:jc w:val="both"/>
        <w:rPr>
          <w:rFonts w:cs="David" w:hint="cs"/>
          <w:rtl/>
        </w:rPr>
      </w:pPr>
    </w:p>
    <w:p w14:paraId="4DB2EBAA" w14:textId="77777777" w:rsidR="00A048D9" w:rsidRPr="00A048D9" w:rsidRDefault="00A048D9" w:rsidP="00A048D9">
      <w:pPr>
        <w:bidi/>
        <w:jc w:val="both"/>
        <w:rPr>
          <w:rFonts w:cs="David" w:hint="cs"/>
          <w:u w:val="single"/>
          <w:rtl/>
        </w:rPr>
      </w:pPr>
      <w:r w:rsidRPr="00A048D9">
        <w:rPr>
          <w:rFonts w:cs="David" w:hint="cs"/>
          <w:b/>
          <w:bCs/>
          <w:u w:val="single"/>
          <w:rtl/>
        </w:rPr>
        <w:t>אישור נאום ראש ממשלת איטליה בשפה האיטלקית במליאת הכנסת</w:t>
      </w:r>
    </w:p>
    <w:p w14:paraId="6407A70E" w14:textId="77777777" w:rsidR="00A048D9" w:rsidRPr="00A048D9" w:rsidRDefault="00A048D9" w:rsidP="00A048D9">
      <w:pPr>
        <w:bidi/>
        <w:jc w:val="both"/>
        <w:rPr>
          <w:rFonts w:cs="David" w:hint="cs"/>
          <w:u w:val="single"/>
          <w:rtl/>
        </w:rPr>
      </w:pPr>
    </w:p>
    <w:p w14:paraId="14A0BD2C" w14:textId="77777777" w:rsidR="00A048D9" w:rsidRPr="00A048D9" w:rsidRDefault="00A048D9" w:rsidP="00A048D9">
      <w:pPr>
        <w:keepLines/>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58608D6" w14:textId="77777777" w:rsidR="00A048D9" w:rsidRPr="00A048D9" w:rsidRDefault="00A048D9" w:rsidP="00A048D9">
      <w:pPr>
        <w:keepLines/>
        <w:bidi/>
        <w:jc w:val="both"/>
        <w:rPr>
          <w:rFonts w:cs="David" w:hint="cs"/>
          <w:rtl/>
        </w:rPr>
      </w:pPr>
    </w:p>
    <w:p w14:paraId="320E015D" w14:textId="77777777" w:rsidR="00A048D9" w:rsidRPr="00A048D9" w:rsidRDefault="00A048D9" w:rsidP="00A048D9">
      <w:pPr>
        <w:keepLines/>
        <w:bidi/>
        <w:jc w:val="both"/>
        <w:rPr>
          <w:rFonts w:cs="David" w:hint="cs"/>
          <w:rtl/>
        </w:rPr>
      </w:pPr>
      <w:r w:rsidRPr="00A048D9">
        <w:rPr>
          <w:rFonts w:cs="David" w:hint="cs"/>
          <w:rtl/>
        </w:rPr>
        <w:lastRenderedPageBreak/>
        <w:tab/>
        <w:t xml:space="preserve">לנושא הראשון אמור להיות פה היושב ראש. לכן, אני אעבור בינתיים לנושא השני שהוא גם השני על סדר היום. אני מציע שנעבור קודם כל לנושא השני לנאום ראש ממשלת איטליה </w:t>
      </w:r>
      <w:r w:rsidRPr="00A048D9">
        <w:rPr>
          <w:rFonts w:cs="David"/>
          <w:rtl/>
        </w:rPr>
        <w:t>–</w:t>
      </w:r>
      <w:r w:rsidRPr="00A048D9">
        <w:rPr>
          <w:rFonts w:cs="David" w:hint="cs"/>
          <w:rtl/>
        </w:rPr>
        <w:t xml:space="preserve"> אישור נאום ראש ממשלת איטליה בשפה האיטלקית במליאת הכנסת. </w:t>
      </w:r>
    </w:p>
    <w:p w14:paraId="5E571DEE" w14:textId="77777777" w:rsidR="00A048D9" w:rsidRPr="00A048D9" w:rsidRDefault="00A048D9" w:rsidP="00A048D9">
      <w:pPr>
        <w:bidi/>
        <w:jc w:val="both"/>
        <w:rPr>
          <w:rFonts w:cs="David" w:hint="cs"/>
          <w:rtl/>
        </w:rPr>
      </w:pPr>
    </w:p>
    <w:p w14:paraId="4F2428CC" w14:textId="77777777" w:rsidR="00A048D9" w:rsidRPr="00A048D9" w:rsidRDefault="00A048D9" w:rsidP="00A048D9">
      <w:pPr>
        <w:bidi/>
        <w:ind w:firstLine="567"/>
        <w:jc w:val="both"/>
        <w:rPr>
          <w:rFonts w:cs="David" w:hint="cs"/>
          <w:rtl/>
        </w:rPr>
      </w:pPr>
      <w:r w:rsidRPr="00A048D9">
        <w:rPr>
          <w:rFonts w:cs="David" w:hint="cs"/>
          <w:rtl/>
        </w:rPr>
        <w:t xml:space="preserve">אני אקריא את פנייתו של מזכיר הכנסת איל ינון שכותב כך: "נתבקשתי על-ידי יושב-ראש הכנסת חבר הכנסת ראובן (רובי) ריבלין לפנות אליך בנושא שבנדון כדלקמן. ביום רביעי, י"ט בשבט </w:t>
      </w:r>
      <w:proofErr w:type="spellStart"/>
      <w:r w:rsidRPr="00A048D9">
        <w:rPr>
          <w:rFonts w:cs="David" w:hint="cs"/>
          <w:rtl/>
        </w:rPr>
        <w:t>התש"ע</w:t>
      </w:r>
      <w:proofErr w:type="spellEnd"/>
      <w:r w:rsidRPr="00A048D9">
        <w:rPr>
          <w:rFonts w:cs="David" w:hint="cs"/>
          <w:rtl/>
        </w:rPr>
        <w:t xml:space="preserve">, 3 בפברואר 2010, עתיד לבקר בכנסת ראש ממשלת איטליה מר </w:t>
      </w:r>
      <w:proofErr w:type="spellStart"/>
      <w:r w:rsidRPr="00A048D9">
        <w:rPr>
          <w:rFonts w:cs="David" w:hint="cs"/>
          <w:rtl/>
        </w:rPr>
        <w:t>סילביו</w:t>
      </w:r>
      <w:proofErr w:type="spellEnd"/>
      <w:r w:rsidRPr="00A048D9">
        <w:rPr>
          <w:rFonts w:cs="David" w:hint="cs"/>
          <w:rtl/>
        </w:rPr>
        <w:t xml:space="preserve"> ברלוסקוני המבקש לשאת דברים בפני המליאה. במסגרת החלטות ועדת הכנסת בעניין רשות דיבור לאורחים שהינם ראשי מדינות במליאת הכנסת, מבקש יושב-ראש הכנסת את אישור הוועדה לכך שראש ממשלת איטליה ישא דברים באיטלקית במליאת הכנסת במועד זה." </w:t>
      </w:r>
    </w:p>
    <w:p w14:paraId="393E052F" w14:textId="77777777" w:rsidR="00A048D9" w:rsidRPr="00A048D9" w:rsidRDefault="00A048D9" w:rsidP="00A048D9">
      <w:pPr>
        <w:bidi/>
        <w:ind w:firstLine="567"/>
        <w:jc w:val="both"/>
        <w:rPr>
          <w:rFonts w:cs="David" w:hint="cs"/>
          <w:rtl/>
        </w:rPr>
      </w:pPr>
    </w:p>
    <w:p w14:paraId="1B59A535" w14:textId="77777777" w:rsidR="00A048D9" w:rsidRPr="00A048D9" w:rsidRDefault="00A048D9" w:rsidP="00A048D9">
      <w:pPr>
        <w:bidi/>
        <w:ind w:firstLine="567"/>
        <w:jc w:val="both"/>
        <w:rPr>
          <w:rFonts w:cs="David" w:hint="cs"/>
          <w:rtl/>
        </w:rPr>
      </w:pPr>
      <w:r w:rsidRPr="00A048D9">
        <w:rPr>
          <w:rFonts w:cs="David" w:hint="cs"/>
          <w:rtl/>
        </w:rPr>
        <w:t xml:space="preserve">אני הייתי מציע לוועדה לאשר את הבקשה. אני חושב שראוי ונכון </w:t>
      </w:r>
      <w:proofErr w:type="spellStart"/>
      <w:r w:rsidRPr="00A048D9">
        <w:rPr>
          <w:rFonts w:cs="David" w:hint="cs"/>
          <w:rtl/>
        </w:rPr>
        <w:t>שסילביו</w:t>
      </w:r>
      <w:proofErr w:type="spellEnd"/>
      <w:r w:rsidRPr="00A048D9">
        <w:rPr>
          <w:rFonts w:cs="David" w:hint="cs"/>
          <w:rtl/>
        </w:rPr>
        <w:t xml:space="preserve"> ברלוסקוני יהיה המנהיג הזר הראשון שינאם בפני הכנסת השמונה-עשרה. אני חושב שזה יהיה לכבוד לנו, וגם יהיה הבעת הערכה גם לעמדה האישית שלו, וגם לעמדה של איטליה והעם האיטלקי בכלל שבהחלט עומדים לצד ישראל לא אחת במאבקים שאנחנו מנהלים בזירה הבין-לאומית. אני הייתי מציע לאשר את הבקשה תוך שוועדת הכנסת מביעה בהחלט את העובדה שהיא מקדמת בברכה את נשיא איטליה ושמחה לקבל את ההחלטה הזאת. מי בעד?</w:t>
      </w:r>
    </w:p>
    <w:p w14:paraId="5923A085" w14:textId="77777777" w:rsidR="00A048D9" w:rsidRPr="00A048D9" w:rsidRDefault="00A048D9" w:rsidP="00A048D9">
      <w:pPr>
        <w:bidi/>
        <w:ind w:firstLine="567"/>
        <w:jc w:val="both"/>
        <w:rPr>
          <w:rFonts w:cs="David" w:hint="cs"/>
          <w:rtl/>
        </w:rPr>
      </w:pPr>
    </w:p>
    <w:p w14:paraId="46D1E5FB" w14:textId="77777777" w:rsidR="00A048D9" w:rsidRPr="00A048D9" w:rsidRDefault="00A048D9" w:rsidP="00A048D9">
      <w:pPr>
        <w:bidi/>
        <w:ind w:firstLine="567"/>
        <w:jc w:val="both"/>
        <w:rPr>
          <w:rFonts w:cs="David" w:hint="cs"/>
          <w:rtl/>
        </w:rPr>
      </w:pPr>
      <w:r w:rsidRPr="00A048D9">
        <w:rPr>
          <w:rFonts w:cs="David" w:hint="cs"/>
          <w:rtl/>
        </w:rPr>
        <w:t>ה צ ב ע ה</w:t>
      </w:r>
    </w:p>
    <w:p w14:paraId="7D70BBF3" w14:textId="77777777" w:rsidR="00A048D9" w:rsidRPr="00A048D9" w:rsidRDefault="00A048D9" w:rsidP="00A048D9">
      <w:pPr>
        <w:bidi/>
        <w:ind w:firstLine="567"/>
        <w:jc w:val="both"/>
        <w:rPr>
          <w:rFonts w:cs="David" w:hint="cs"/>
          <w:rtl/>
        </w:rPr>
      </w:pPr>
      <w:r w:rsidRPr="00A048D9">
        <w:rPr>
          <w:rFonts w:cs="David" w:hint="cs"/>
          <w:rtl/>
        </w:rPr>
        <w:t>בעד - רוב</w:t>
      </w:r>
    </w:p>
    <w:p w14:paraId="68E75D73" w14:textId="77777777" w:rsidR="00A048D9" w:rsidRPr="00A048D9" w:rsidRDefault="00A048D9" w:rsidP="00A048D9">
      <w:pPr>
        <w:bidi/>
        <w:ind w:firstLine="567"/>
        <w:jc w:val="both"/>
        <w:rPr>
          <w:rFonts w:cs="David" w:hint="cs"/>
          <w:rtl/>
        </w:rPr>
      </w:pPr>
      <w:r w:rsidRPr="00A048D9">
        <w:rPr>
          <w:rFonts w:cs="David" w:hint="cs"/>
          <w:rtl/>
        </w:rPr>
        <w:t>נגד - אין</w:t>
      </w:r>
    </w:p>
    <w:p w14:paraId="0EF8EE81" w14:textId="77777777" w:rsidR="00A048D9" w:rsidRPr="00A048D9" w:rsidRDefault="00A048D9" w:rsidP="00A048D9">
      <w:pPr>
        <w:bidi/>
        <w:ind w:firstLine="567"/>
        <w:jc w:val="both"/>
        <w:rPr>
          <w:rFonts w:cs="David" w:hint="cs"/>
          <w:rtl/>
        </w:rPr>
      </w:pPr>
      <w:r w:rsidRPr="00A048D9">
        <w:rPr>
          <w:rFonts w:cs="David" w:hint="cs"/>
          <w:rtl/>
        </w:rPr>
        <w:t>נמנעים - אין</w:t>
      </w:r>
    </w:p>
    <w:p w14:paraId="7EE289A6" w14:textId="77777777" w:rsidR="00A048D9" w:rsidRPr="00A048D9" w:rsidRDefault="00A048D9" w:rsidP="00A048D9">
      <w:pPr>
        <w:bidi/>
        <w:ind w:firstLine="567"/>
        <w:jc w:val="both"/>
        <w:rPr>
          <w:rFonts w:cs="David" w:hint="cs"/>
          <w:rtl/>
        </w:rPr>
      </w:pPr>
      <w:r w:rsidRPr="00A048D9">
        <w:rPr>
          <w:rFonts w:cs="David" w:hint="cs"/>
          <w:rtl/>
        </w:rPr>
        <w:t>אישור נאום ראש ממשלת איטליה בשפה האיטלקית במליאת הכנסת אושר פה אחד.</w:t>
      </w:r>
    </w:p>
    <w:p w14:paraId="53C7ADC0" w14:textId="77777777" w:rsidR="00A048D9" w:rsidRPr="00A048D9" w:rsidRDefault="00A048D9" w:rsidP="00A048D9">
      <w:pPr>
        <w:bidi/>
        <w:jc w:val="both"/>
        <w:rPr>
          <w:rFonts w:cs="David" w:hint="cs"/>
          <w:u w:val="single"/>
          <w:rtl/>
        </w:rPr>
      </w:pPr>
    </w:p>
    <w:p w14:paraId="2E616FC0"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B08D9C9" w14:textId="77777777" w:rsidR="00A048D9" w:rsidRPr="00A048D9" w:rsidRDefault="00A048D9" w:rsidP="00A048D9">
      <w:pPr>
        <w:bidi/>
        <w:ind w:firstLine="567"/>
        <w:jc w:val="both"/>
        <w:rPr>
          <w:rFonts w:cs="David" w:hint="cs"/>
          <w:rtl/>
        </w:rPr>
      </w:pPr>
    </w:p>
    <w:p w14:paraId="4D97E755" w14:textId="77777777" w:rsidR="00A048D9" w:rsidRPr="00A048D9" w:rsidRDefault="00A048D9" w:rsidP="00A048D9">
      <w:pPr>
        <w:bidi/>
        <w:ind w:firstLine="567"/>
        <w:jc w:val="both"/>
        <w:rPr>
          <w:rFonts w:cs="David" w:hint="cs"/>
          <w:rtl/>
        </w:rPr>
      </w:pPr>
      <w:r w:rsidRPr="00A048D9">
        <w:rPr>
          <w:rFonts w:cs="David" w:hint="cs"/>
          <w:rtl/>
        </w:rPr>
        <w:t xml:space="preserve"> פה אחד. אין נמנעים, אין מתנגדים, אושר. </w:t>
      </w:r>
    </w:p>
    <w:p w14:paraId="579296B2" w14:textId="77777777" w:rsidR="00A048D9" w:rsidRPr="00A048D9" w:rsidRDefault="00A048D9" w:rsidP="00A048D9">
      <w:pPr>
        <w:bidi/>
        <w:ind w:firstLine="567"/>
        <w:jc w:val="both"/>
        <w:rPr>
          <w:rFonts w:cs="David" w:hint="cs"/>
          <w:rtl/>
        </w:rPr>
      </w:pPr>
    </w:p>
    <w:p w14:paraId="2DAC1D4E" w14:textId="77777777" w:rsidR="00A048D9" w:rsidRPr="00A048D9" w:rsidRDefault="00A048D9" w:rsidP="00A048D9">
      <w:pPr>
        <w:bidi/>
        <w:ind w:firstLine="567"/>
        <w:jc w:val="both"/>
        <w:rPr>
          <w:rFonts w:cs="David" w:hint="cs"/>
          <w:rtl/>
        </w:rPr>
      </w:pPr>
      <w:r w:rsidRPr="00A048D9">
        <w:rPr>
          <w:rFonts w:cs="David" w:hint="cs"/>
          <w:rtl/>
        </w:rPr>
        <w:t>נעבור לנושא השלישי. אבל, לא. אני צריך שחיים כץ יציג אותו. את מציגה אותו?</w:t>
      </w:r>
    </w:p>
    <w:p w14:paraId="3EED0FBB" w14:textId="77777777" w:rsidR="00A048D9" w:rsidRPr="00A048D9" w:rsidRDefault="00A048D9" w:rsidP="00A048D9">
      <w:pPr>
        <w:bidi/>
        <w:ind w:firstLine="567"/>
        <w:jc w:val="both"/>
        <w:rPr>
          <w:rFonts w:cs="David" w:hint="cs"/>
          <w:rtl/>
        </w:rPr>
      </w:pPr>
    </w:p>
    <w:p w14:paraId="27813CF8"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240CCD3D" w14:textId="77777777" w:rsidR="00A048D9" w:rsidRPr="00A048D9" w:rsidRDefault="00A048D9" w:rsidP="00A048D9">
      <w:pPr>
        <w:bidi/>
        <w:jc w:val="both"/>
        <w:rPr>
          <w:rFonts w:cs="David" w:hint="cs"/>
          <w:rtl/>
        </w:rPr>
      </w:pPr>
    </w:p>
    <w:p w14:paraId="1A2A5A28" w14:textId="77777777" w:rsidR="00A048D9" w:rsidRPr="00A048D9" w:rsidRDefault="00A048D9" w:rsidP="00A048D9">
      <w:pPr>
        <w:bidi/>
        <w:jc w:val="both"/>
        <w:rPr>
          <w:rFonts w:cs="David" w:hint="cs"/>
          <w:rtl/>
        </w:rPr>
      </w:pPr>
      <w:r w:rsidRPr="00A048D9">
        <w:rPr>
          <w:rFonts w:cs="David" w:hint="cs"/>
          <w:rtl/>
        </w:rPr>
        <w:tab/>
        <w:t>כן, ביקשו ממני להציג את זה.</w:t>
      </w:r>
    </w:p>
    <w:p w14:paraId="65D15E76" w14:textId="77777777" w:rsidR="00A048D9" w:rsidRPr="00A048D9" w:rsidRDefault="00A048D9" w:rsidP="00A048D9">
      <w:pPr>
        <w:bidi/>
        <w:jc w:val="both"/>
        <w:rPr>
          <w:rFonts w:cs="David" w:hint="cs"/>
          <w:u w:val="single"/>
          <w:rtl/>
        </w:rPr>
      </w:pPr>
    </w:p>
    <w:p w14:paraId="2C21BBF8"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534F089" w14:textId="77777777" w:rsidR="00A048D9" w:rsidRPr="00A048D9" w:rsidRDefault="00A048D9" w:rsidP="00A048D9">
      <w:pPr>
        <w:bidi/>
        <w:jc w:val="both"/>
        <w:rPr>
          <w:rFonts w:cs="David" w:hint="cs"/>
          <w:rtl/>
        </w:rPr>
      </w:pPr>
    </w:p>
    <w:p w14:paraId="7AFC90A2" w14:textId="77777777" w:rsidR="00A048D9" w:rsidRPr="00A048D9" w:rsidRDefault="00A048D9" w:rsidP="00A048D9">
      <w:pPr>
        <w:bidi/>
        <w:ind w:firstLine="567"/>
        <w:jc w:val="both"/>
        <w:rPr>
          <w:rFonts w:cs="David" w:hint="cs"/>
          <w:rtl/>
        </w:rPr>
      </w:pPr>
      <w:r w:rsidRPr="00A048D9">
        <w:rPr>
          <w:rFonts w:cs="David" w:hint="cs"/>
          <w:rtl/>
        </w:rPr>
        <w:t xml:space="preserve">בסדר גמור. אז אני עובר לנושא השלישי </w:t>
      </w:r>
      <w:r w:rsidRPr="00A048D9">
        <w:rPr>
          <w:rFonts w:cs="David"/>
          <w:rtl/>
        </w:rPr>
        <w:t>–</w:t>
      </w:r>
      <w:r w:rsidRPr="00A048D9">
        <w:rPr>
          <w:rFonts w:cs="David" w:hint="cs"/>
          <w:rtl/>
        </w:rPr>
        <w:t xml:space="preserve"> בקשת יושב ראש ועדת העבודה והרווחה והבריאות להקדמת הדיון בהצעת חוק המדיניות הכלכלית לשנת הכספים 2004 (תיקוני חקיקה) (תיקון מס' 7), </w:t>
      </w:r>
      <w:proofErr w:type="spellStart"/>
      <w:r w:rsidRPr="00A048D9">
        <w:rPr>
          <w:rFonts w:cs="David" w:hint="cs"/>
          <w:rtl/>
        </w:rPr>
        <w:t>התש"ע</w:t>
      </w:r>
      <w:proofErr w:type="spellEnd"/>
      <w:r w:rsidRPr="00A048D9">
        <w:rPr>
          <w:rFonts w:cs="David" w:hint="cs"/>
          <w:rtl/>
        </w:rPr>
        <w:t xml:space="preserve">-2009 לפני הקריאה השנייה והשלישית. </w:t>
      </w:r>
    </w:p>
    <w:p w14:paraId="46458106" w14:textId="77777777" w:rsidR="00A048D9" w:rsidRDefault="00A048D9" w:rsidP="00A048D9">
      <w:pPr>
        <w:tabs>
          <w:tab w:val="left" w:pos="1221"/>
        </w:tabs>
        <w:bidi/>
        <w:jc w:val="both"/>
        <w:rPr>
          <w:rFonts w:cs="David" w:hint="cs"/>
          <w:rtl/>
        </w:rPr>
      </w:pPr>
    </w:p>
    <w:p w14:paraId="7373ABDA" w14:textId="77777777" w:rsidR="00A048D9" w:rsidRDefault="00A048D9" w:rsidP="00A048D9">
      <w:pPr>
        <w:tabs>
          <w:tab w:val="left" w:pos="1221"/>
        </w:tabs>
        <w:bidi/>
        <w:jc w:val="both"/>
        <w:rPr>
          <w:rFonts w:cs="David" w:hint="cs"/>
          <w:rtl/>
        </w:rPr>
      </w:pPr>
    </w:p>
    <w:p w14:paraId="3794C0E2" w14:textId="77777777" w:rsidR="00A048D9" w:rsidRDefault="00A048D9" w:rsidP="00A048D9">
      <w:pPr>
        <w:tabs>
          <w:tab w:val="left" w:pos="1221"/>
        </w:tabs>
        <w:bidi/>
        <w:jc w:val="both"/>
        <w:rPr>
          <w:rFonts w:cs="David" w:hint="cs"/>
          <w:rtl/>
        </w:rPr>
      </w:pPr>
    </w:p>
    <w:p w14:paraId="60B86D26" w14:textId="77777777" w:rsidR="00A048D9" w:rsidRDefault="00A048D9" w:rsidP="00A048D9">
      <w:pPr>
        <w:tabs>
          <w:tab w:val="left" w:pos="1221"/>
        </w:tabs>
        <w:bidi/>
        <w:jc w:val="both"/>
        <w:rPr>
          <w:rFonts w:cs="David" w:hint="cs"/>
          <w:rtl/>
        </w:rPr>
      </w:pPr>
    </w:p>
    <w:p w14:paraId="1E403CD9" w14:textId="77777777" w:rsidR="00A048D9" w:rsidRDefault="00A048D9" w:rsidP="00A048D9">
      <w:pPr>
        <w:tabs>
          <w:tab w:val="left" w:pos="1221"/>
        </w:tabs>
        <w:bidi/>
        <w:jc w:val="both"/>
        <w:rPr>
          <w:rFonts w:cs="David" w:hint="cs"/>
          <w:rtl/>
        </w:rPr>
      </w:pPr>
    </w:p>
    <w:p w14:paraId="216B15D8" w14:textId="77777777" w:rsidR="00A048D9" w:rsidRDefault="00A048D9" w:rsidP="00A048D9">
      <w:pPr>
        <w:tabs>
          <w:tab w:val="left" w:pos="1221"/>
        </w:tabs>
        <w:bidi/>
        <w:jc w:val="both"/>
        <w:rPr>
          <w:rFonts w:cs="David" w:hint="cs"/>
          <w:rtl/>
        </w:rPr>
      </w:pPr>
    </w:p>
    <w:p w14:paraId="2431BE1C" w14:textId="77777777" w:rsidR="00A048D9" w:rsidRDefault="00A048D9" w:rsidP="00A048D9">
      <w:pPr>
        <w:tabs>
          <w:tab w:val="left" w:pos="1221"/>
        </w:tabs>
        <w:bidi/>
        <w:jc w:val="both"/>
        <w:rPr>
          <w:rFonts w:cs="David" w:hint="cs"/>
          <w:rtl/>
        </w:rPr>
      </w:pPr>
    </w:p>
    <w:p w14:paraId="23570C52" w14:textId="77777777" w:rsidR="00A048D9" w:rsidRDefault="00A048D9" w:rsidP="00A048D9">
      <w:pPr>
        <w:tabs>
          <w:tab w:val="left" w:pos="1221"/>
        </w:tabs>
        <w:bidi/>
        <w:jc w:val="both"/>
        <w:rPr>
          <w:rFonts w:cs="David" w:hint="cs"/>
          <w:rtl/>
        </w:rPr>
      </w:pPr>
    </w:p>
    <w:p w14:paraId="5D805897" w14:textId="77777777" w:rsidR="00A048D9" w:rsidRDefault="00A048D9" w:rsidP="00A048D9">
      <w:pPr>
        <w:tabs>
          <w:tab w:val="left" w:pos="1221"/>
        </w:tabs>
        <w:bidi/>
        <w:jc w:val="both"/>
        <w:rPr>
          <w:rFonts w:cs="David" w:hint="cs"/>
          <w:rtl/>
        </w:rPr>
      </w:pPr>
    </w:p>
    <w:p w14:paraId="1FD3788B" w14:textId="77777777" w:rsidR="00A048D9" w:rsidRDefault="00A048D9" w:rsidP="00A048D9">
      <w:pPr>
        <w:tabs>
          <w:tab w:val="left" w:pos="1221"/>
        </w:tabs>
        <w:bidi/>
        <w:jc w:val="both"/>
        <w:rPr>
          <w:rFonts w:cs="David" w:hint="cs"/>
          <w:rtl/>
        </w:rPr>
      </w:pPr>
    </w:p>
    <w:p w14:paraId="0EC41E40" w14:textId="77777777" w:rsidR="00A048D9" w:rsidRDefault="00A048D9" w:rsidP="00A048D9">
      <w:pPr>
        <w:tabs>
          <w:tab w:val="left" w:pos="1221"/>
        </w:tabs>
        <w:bidi/>
        <w:jc w:val="both"/>
        <w:rPr>
          <w:rFonts w:cs="David" w:hint="cs"/>
          <w:rtl/>
        </w:rPr>
      </w:pPr>
    </w:p>
    <w:p w14:paraId="14C9481B" w14:textId="77777777" w:rsidR="00A048D9" w:rsidRDefault="00A048D9" w:rsidP="00A048D9">
      <w:pPr>
        <w:tabs>
          <w:tab w:val="left" w:pos="1221"/>
        </w:tabs>
        <w:bidi/>
        <w:jc w:val="both"/>
        <w:rPr>
          <w:rFonts w:cs="David" w:hint="cs"/>
          <w:rtl/>
        </w:rPr>
      </w:pPr>
    </w:p>
    <w:p w14:paraId="08DFF8E5" w14:textId="77777777" w:rsidR="00A048D9" w:rsidRDefault="00A048D9" w:rsidP="00A048D9">
      <w:pPr>
        <w:tabs>
          <w:tab w:val="left" w:pos="1221"/>
        </w:tabs>
        <w:bidi/>
        <w:jc w:val="both"/>
        <w:rPr>
          <w:rFonts w:cs="David" w:hint="cs"/>
          <w:rtl/>
        </w:rPr>
      </w:pPr>
    </w:p>
    <w:p w14:paraId="135C2ECE" w14:textId="77777777" w:rsidR="00A048D9" w:rsidRDefault="00A048D9" w:rsidP="00A048D9">
      <w:pPr>
        <w:tabs>
          <w:tab w:val="left" w:pos="1221"/>
        </w:tabs>
        <w:bidi/>
        <w:jc w:val="both"/>
        <w:rPr>
          <w:rFonts w:cs="David" w:hint="cs"/>
          <w:rtl/>
        </w:rPr>
      </w:pPr>
    </w:p>
    <w:p w14:paraId="527C3E7F" w14:textId="77777777" w:rsidR="00A048D9" w:rsidRDefault="00A048D9" w:rsidP="00A048D9">
      <w:pPr>
        <w:tabs>
          <w:tab w:val="left" w:pos="1221"/>
        </w:tabs>
        <w:bidi/>
        <w:jc w:val="both"/>
        <w:rPr>
          <w:rFonts w:cs="David" w:hint="cs"/>
          <w:rtl/>
        </w:rPr>
      </w:pPr>
    </w:p>
    <w:p w14:paraId="037667AE" w14:textId="77777777" w:rsidR="00A048D9" w:rsidRDefault="00A048D9" w:rsidP="00A048D9">
      <w:pPr>
        <w:tabs>
          <w:tab w:val="left" w:pos="1221"/>
        </w:tabs>
        <w:bidi/>
        <w:jc w:val="both"/>
        <w:rPr>
          <w:rFonts w:cs="David" w:hint="cs"/>
          <w:rtl/>
        </w:rPr>
      </w:pPr>
    </w:p>
    <w:p w14:paraId="70743402" w14:textId="77777777" w:rsidR="00A048D9" w:rsidRDefault="00A048D9" w:rsidP="00A048D9">
      <w:pPr>
        <w:tabs>
          <w:tab w:val="left" w:pos="1221"/>
        </w:tabs>
        <w:bidi/>
        <w:jc w:val="both"/>
        <w:rPr>
          <w:rFonts w:cs="David" w:hint="cs"/>
          <w:rtl/>
        </w:rPr>
      </w:pPr>
    </w:p>
    <w:p w14:paraId="34FC1A9A" w14:textId="77777777" w:rsidR="00A048D9" w:rsidRDefault="00A048D9" w:rsidP="00A048D9">
      <w:pPr>
        <w:tabs>
          <w:tab w:val="left" w:pos="1221"/>
        </w:tabs>
        <w:bidi/>
        <w:jc w:val="both"/>
        <w:rPr>
          <w:rFonts w:cs="David" w:hint="cs"/>
          <w:rtl/>
        </w:rPr>
      </w:pPr>
    </w:p>
    <w:p w14:paraId="469552BF" w14:textId="77777777" w:rsidR="00A048D9" w:rsidRDefault="00A048D9" w:rsidP="00A048D9">
      <w:pPr>
        <w:tabs>
          <w:tab w:val="left" w:pos="1221"/>
        </w:tabs>
        <w:bidi/>
        <w:jc w:val="both"/>
        <w:rPr>
          <w:rFonts w:cs="David" w:hint="cs"/>
          <w:rtl/>
        </w:rPr>
      </w:pPr>
    </w:p>
    <w:p w14:paraId="69944A31" w14:textId="77777777" w:rsidR="00A048D9" w:rsidRDefault="00A048D9" w:rsidP="00A048D9">
      <w:pPr>
        <w:tabs>
          <w:tab w:val="left" w:pos="1221"/>
        </w:tabs>
        <w:bidi/>
        <w:jc w:val="both"/>
        <w:rPr>
          <w:rFonts w:cs="David" w:hint="cs"/>
          <w:rtl/>
        </w:rPr>
      </w:pPr>
    </w:p>
    <w:p w14:paraId="78EF2DB6" w14:textId="77777777" w:rsidR="00A048D9" w:rsidRDefault="00A048D9" w:rsidP="00A048D9">
      <w:pPr>
        <w:tabs>
          <w:tab w:val="left" w:pos="1221"/>
        </w:tabs>
        <w:bidi/>
        <w:jc w:val="both"/>
        <w:rPr>
          <w:rFonts w:cs="David" w:hint="cs"/>
          <w:rtl/>
        </w:rPr>
      </w:pPr>
    </w:p>
    <w:p w14:paraId="0AB99F40" w14:textId="77777777" w:rsidR="00A048D9" w:rsidRDefault="00A048D9" w:rsidP="00A048D9">
      <w:pPr>
        <w:tabs>
          <w:tab w:val="left" w:pos="1221"/>
        </w:tabs>
        <w:bidi/>
        <w:jc w:val="both"/>
        <w:rPr>
          <w:rFonts w:cs="David" w:hint="cs"/>
          <w:rtl/>
        </w:rPr>
      </w:pPr>
    </w:p>
    <w:p w14:paraId="0E1EFEBE" w14:textId="77777777" w:rsidR="00A048D9" w:rsidRDefault="00A048D9" w:rsidP="00A048D9">
      <w:pPr>
        <w:tabs>
          <w:tab w:val="left" w:pos="1221"/>
        </w:tabs>
        <w:bidi/>
        <w:jc w:val="both"/>
        <w:rPr>
          <w:rFonts w:cs="David" w:hint="cs"/>
          <w:rtl/>
        </w:rPr>
      </w:pPr>
    </w:p>
    <w:p w14:paraId="561F841B" w14:textId="77777777" w:rsidR="00A048D9" w:rsidRPr="00A048D9" w:rsidRDefault="00A048D9" w:rsidP="00A048D9">
      <w:pPr>
        <w:tabs>
          <w:tab w:val="left" w:pos="1221"/>
        </w:tabs>
        <w:bidi/>
        <w:jc w:val="center"/>
        <w:rPr>
          <w:rFonts w:cs="David" w:hint="cs"/>
          <w:b/>
          <w:bCs/>
          <w:rtl/>
        </w:rPr>
      </w:pPr>
      <w:r w:rsidRPr="00A048D9">
        <w:rPr>
          <w:rFonts w:cs="David" w:hint="cs"/>
          <w:b/>
          <w:bCs/>
          <w:rtl/>
        </w:rPr>
        <w:t>בקשת יושב ראש הכנסת לקיים אירוע מיוחד</w:t>
      </w:r>
    </w:p>
    <w:p w14:paraId="121BEBC9" w14:textId="77777777" w:rsidR="00A048D9" w:rsidRPr="00A048D9" w:rsidRDefault="00A048D9" w:rsidP="00A048D9">
      <w:pPr>
        <w:tabs>
          <w:tab w:val="left" w:pos="1221"/>
        </w:tabs>
        <w:bidi/>
        <w:jc w:val="center"/>
        <w:rPr>
          <w:rFonts w:cs="David" w:hint="cs"/>
          <w:b/>
          <w:bCs/>
          <w:u w:val="single"/>
          <w:rtl/>
        </w:rPr>
      </w:pPr>
      <w:r w:rsidRPr="00A048D9">
        <w:rPr>
          <w:rFonts w:cs="David" w:hint="cs"/>
          <w:b/>
          <w:bCs/>
          <w:u w:val="single"/>
          <w:rtl/>
        </w:rPr>
        <w:t>לציון יום כינונה של הכנסת</w:t>
      </w:r>
      <w:r>
        <w:rPr>
          <w:rFonts w:cs="David" w:hint="cs"/>
          <w:b/>
          <w:bCs/>
          <w:u w:val="single"/>
          <w:rtl/>
        </w:rPr>
        <w:t xml:space="preserve"> </w:t>
      </w:r>
      <w:r w:rsidRPr="00A048D9">
        <w:rPr>
          <w:rFonts w:cs="David" w:hint="cs"/>
          <w:b/>
          <w:bCs/>
          <w:u w:val="single"/>
          <w:rtl/>
        </w:rPr>
        <w:t>במליאת הכנסת</w:t>
      </w:r>
    </w:p>
    <w:p w14:paraId="543127AE" w14:textId="77777777" w:rsidR="00A048D9" w:rsidRDefault="00A048D9" w:rsidP="00A048D9">
      <w:pPr>
        <w:bidi/>
        <w:jc w:val="both"/>
        <w:rPr>
          <w:rFonts w:cs="David" w:hint="cs"/>
          <w:rtl/>
        </w:rPr>
      </w:pPr>
    </w:p>
    <w:p w14:paraId="7CCC17BF" w14:textId="77777777" w:rsidR="00A048D9" w:rsidRDefault="00A048D9" w:rsidP="00A048D9">
      <w:pPr>
        <w:bidi/>
        <w:jc w:val="both"/>
        <w:rPr>
          <w:rFonts w:cs="David" w:hint="cs"/>
          <w:rtl/>
        </w:rPr>
      </w:pPr>
    </w:p>
    <w:p w14:paraId="3CB7FCEA" w14:textId="77777777" w:rsidR="00A048D9" w:rsidRDefault="00A048D9" w:rsidP="00A048D9">
      <w:pPr>
        <w:bidi/>
        <w:jc w:val="both"/>
        <w:rPr>
          <w:rFonts w:cs="David" w:hint="cs"/>
          <w:rtl/>
        </w:rPr>
      </w:pPr>
    </w:p>
    <w:p w14:paraId="796E60AA"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A7F5AC9" w14:textId="77777777" w:rsidR="00A048D9" w:rsidRPr="00A048D9" w:rsidRDefault="00A048D9" w:rsidP="00A048D9">
      <w:pPr>
        <w:bidi/>
        <w:ind w:firstLine="567"/>
        <w:jc w:val="both"/>
        <w:rPr>
          <w:rFonts w:cs="David" w:hint="cs"/>
          <w:rtl/>
        </w:rPr>
      </w:pPr>
    </w:p>
    <w:p w14:paraId="22CAA2C5" w14:textId="77777777" w:rsidR="00A048D9" w:rsidRPr="00A048D9" w:rsidRDefault="00A048D9" w:rsidP="00A048D9">
      <w:pPr>
        <w:bidi/>
        <w:ind w:firstLine="567"/>
        <w:jc w:val="both"/>
        <w:rPr>
          <w:rFonts w:cs="David" w:hint="cs"/>
          <w:rtl/>
        </w:rPr>
      </w:pPr>
      <w:r w:rsidRPr="00A048D9">
        <w:rPr>
          <w:rFonts w:cs="David" w:hint="cs"/>
          <w:rtl/>
        </w:rPr>
        <w:t>שלום, אדוני. אני רואה שהיושב ראש נכנס, אז אנחנו נעבור ישר לנושא הראשון, ואחר כך אנחנו נסיים בעניין הזה. לא נעכב את אדוני. אני מברך את יושב-ראש הכנסת ראובן ריבלין שמגיע אלינו לצורך הדיון בבקשתו לקיים אירוע מיוחד לציון יום כינונה של הכנסת במליאת הכנסת.</w:t>
      </w:r>
    </w:p>
    <w:p w14:paraId="52D3198F" w14:textId="77777777" w:rsidR="00A048D9" w:rsidRPr="00A048D9" w:rsidRDefault="00A048D9" w:rsidP="00A048D9">
      <w:pPr>
        <w:bidi/>
        <w:ind w:firstLine="567"/>
        <w:jc w:val="both"/>
        <w:rPr>
          <w:rFonts w:cs="David" w:hint="cs"/>
          <w:rtl/>
        </w:rPr>
      </w:pPr>
    </w:p>
    <w:p w14:paraId="0788736C" w14:textId="77777777" w:rsidR="00A048D9" w:rsidRPr="00A048D9" w:rsidRDefault="00A048D9" w:rsidP="00A048D9">
      <w:pPr>
        <w:bidi/>
        <w:ind w:firstLine="567"/>
        <w:jc w:val="both"/>
        <w:rPr>
          <w:rFonts w:cs="David" w:hint="cs"/>
          <w:rtl/>
        </w:rPr>
      </w:pPr>
      <w:r w:rsidRPr="00A048D9">
        <w:rPr>
          <w:rFonts w:cs="David" w:hint="cs"/>
          <w:rtl/>
        </w:rPr>
        <w:t>אדוני היושב ראש, בבקשה.</w:t>
      </w:r>
    </w:p>
    <w:p w14:paraId="18C09C00" w14:textId="77777777" w:rsidR="00A048D9" w:rsidRPr="00A048D9" w:rsidRDefault="00A048D9" w:rsidP="00A048D9">
      <w:pPr>
        <w:bidi/>
        <w:ind w:firstLine="567"/>
        <w:jc w:val="both"/>
        <w:rPr>
          <w:rFonts w:cs="David" w:hint="cs"/>
          <w:rtl/>
        </w:rPr>
      </w:pPr>
    </w:p>
    <w:p w14:paraId="302D7475" w14:textId="77777777" w:rsidR="00A048D9" w:rsidRPr="00A048D9" w:rsidRDefault="00A048D9" w:rsidP="00A048D9">
      <w:pPr>
        <w:bidi/>
        <w:jc w:val="both"/>
        <w:rPr>
          <w:rFonts w:cs="David" w:hint="cs"/>
          <w:u w:val="single"/>
          <w:rtl/>
        </w:rPr>
      </w:pPr>
      <w:r w:rsidRPr="00A048D9">
        <w:rPr>
          <w:rFonts w:cs="David" w:hint="cs"/>
          <w:u w:val="single"/>
          <w:rtl/>
        </w:rPr>
        <w:t>יו"ר הכנסת ראובן ריבלין:</w:t>
      </w:r>
    </w:p>
    <w:p w14:paraId="5AD978C8" w14:textId="77777777" w:rsidR="00A048D9" w:rsidRPr="00A048D9" w:rsidRDefault="00A048D9" w:rsidP="00A048D9">
      <w:pPr>
        <w:bidi/>
        <w:ind w:firstLine="567"/>
        <w:jc w:val="both"/>
        <w:rPr>
          <w:rFonts w:cs="David" w:hint="cs"/>
          <w:rtl/>
        </w:rPr>
      </w:pPr>
    </w:p>
    <w:p w14:paraId="63FB670C" w14:textId="77777777" w:rsidR="00A048D9" w:rsidRPr="00A048D9" w:rsidRDefault="00A048D9" w:rsidP="00A048D9">
      <w:pPr>
        <w:bidi/>
        <w:ind w:firstLine="567"/>
        <w:jc w:val="both"/>
        <w:rPr>
          <w:rFonts w:cs="David" w:hint="cs"/>
          <w:rtl/>
        </w:rPr>
      </w:pPr>
      <w:r w:rsidRPr="00A048D9">
        <w:rPr>
          <w:rFonts w:cs="David" w:hint="cs"/>
          <w:rtl/>
        </w:rPr>
        <w:t>אדוני היושב ראש, חברת הכנסת זוארץ, בט"ו בשבט הבא עלינו לטובה ימלאו 61 שנים לכנסת ישראל. בשנות ה-60 לא יכולנו לעשות חגיגה רבתי לכנסת מהטעם הפשוט שכולנו היינו מצויים בפגרת בחירות, ועדיין לא זכתה הכנסת שחברת הכנסת זוארץ ואדוני היושב ראש ייבחרו לכנסת ישראל לתפארת מדינת ישראל והכנסת.</w:t>
      </w:r>
    </w:p>
    <w:p w14:paraId="3EAD21C2" w14:textId="77777777" w:rsidR="00A048D9" w:rsidRPr="00A048D9" w:rsidRDefault="00A048D9" w:rsidP="00A048D9">
      <w:pPr>
        <w:bidi/>
        <w:ind w:firstLine="567"/>
        <w:jc w:val="both"/>
        <w:rPr>
          <w:rFonts w:cs="David" w:hint="cs"/>
          <w:rtl/>
        </w:rPr>
      </w:pPr>
    </w:p>
    <w:p w14:paraId="12F4E69F" w14:textId="77777777" w:rsidR="00A048D9" w:rsidRPr="00A048D9" w:rsidRDefault="00A048D9" w:rsidP="00A048D9">
      <w:pPr>
        <w:bidi/>
        <w:ind w:firstLine="567"/>
        <w:jc w:val="both"/>
        <w:rPr>
          <w:rFonts w:cs="David" w:hint="cs"/>
          <w:rtl/>
        </w:rPr>
      </w:pPr>
      <w:r w:rsidRPr="00A048D9">
        <w:rPr>
          <w:rFonts w:cs="David" w:hint="cs"/>
          <w:rtl/>
        </w:rPr>
        <w:t xml:space="preserve">ולכן, אני רואה את שנת ה-61 כשנה המציינת את החגיגות הכוללות ל-60 שנה לקיומה של הכנסת, למרות שהם מצוינים דווקא בשנת ה-61, ואני מבקש באמת לקיים באותו יום אירוע מיוחד. לצורך כך אני מבקש מוועדת הכנסת מספר אישורים. האישור הראשון הוא </w:t>
      </w:r>
      <w:r w:rsidRPr="00A048D9">
        <w:rPr>
          <w:rFonts w:cs="David"/>
          <w:rtl/>
        </w:rPr>
        <w:t>–</w:t>
      </w:r>
      <w:r w:rsidRPr="00A048D9">
        <w:rPr>
          <w:rFonts w:cs="David" w:hint="cs"/>
          <w:rtl/>
        </w:rPr>
        <w:t xml:space="preserve"> ט"ו בשבט נופל ביום שבת, ולכן אנחנו יכולים לקיים את חגיגות ט"ו בשבט רק ביום השני שלפני, או ביום שני שלאחרי, ואנחנו רוצים כמה שסמוך לט"ו בשבט וליום הנטיעות. אנחנו מבקשים לקיים אותו ביום שני, הראשון לחודש פברואר 2010 למניינם. אני מבקש לקיים באותו יום מספר אירועים אשר מחייבים אותנו להכריז על אותו יום כיום מיוחד ולא כיום דיון בכנסת, שכן הדבר הזה מאפשר לי להימנע מהוראת החוק הקובעת שביום הראשון לדיוני הכנסת בשבוע תייחד הכנסת את הסעיף הראשון להצעות אי-אמון. הואיל ואני לא רוצה לפגוע בחוק הכנסת, ואני רוצה לקיים גם יום מאוד מיוחד, אני מבקש שבאותו שבוע תהיה ישיבת כנסת מיוחדת לציון יובל ה -60 - 61 של הכנסת, ולקבוע שדיוני הכנסת באותו שבוע יחלו ביום שלישי, ויסתיימו ביום רביעי. זאת אומרת, הכנסת לא תבטל מזמנה, ולעומת זאת לא תחרוג </w:t>
      </w:r>
      <w:proofErr w:type="spellStart"/>
      <w:r w:rsidRPr="00A048D9">
        <w:rPr>
          <w:rFonts w:cs="David" w:hint="cs"/>
          <w:rtl/>
        </w:rPr>
        <w:t>מתקנונה</w:t>
      </w:r>
      <w:proofErr w:type="spellEnd"/>
      <w:r w:rsidRPr="00A048D9">
        <w:rPr>
          <w:rFonts w:cs="David" w:hint="cs"/>
          <w:rtl/>
        </w:rPr>
        <w:t>. זאת אומרת שהיום הראשון באותו שבוע יהיה יום שלישי, ויום שני ייוחד כולו לאירוע המיוחד שאנחנו מבקשים לקיים אותו.</w:t>
      </w:r>
    </w:p>
    <w:p w14:paraId="58401EC1" w14:textId="77777777" w:rsidR="00A048D9" w:rsidRPr="00A048D9" w:rsidRDefault="00A048D9" w:rsidP="00A048D9">
      <w:pPr>
        <w:bidi/>
        <w:ind w:firstLine="567"/>
        <w:jc w:val="both"/>
        <w:rPr>
          <w:rFonts w:cs="David" w:hint="cs"/>
          <w:rtl/>
        </w:rPr>
      </w:pPr>
    </w:p>
    <w:p w14:paraId="2EE8A669" w14:textId="77777777" w:rsidR="00A048D9" w:rsidRPr="00A048D9" w:rsidRDefault="00A048D9" w:rsidP="00A048D9">
      <w:pPr>
        <w:bidi/>
        <w:ind w:firstLine="567"/>
        <w:jc w:val="both"/>
        <w:rPr>
          <w:rFonts w:cs="David" w:hint="cs"/>
          <w:rtl/>
        </w:rPr>
      </w:pPr>
      <w:r w:rsidRPr="00A048D9">
        <w:rPr>
          <w:rFonts w:cs="David" w:hint="cs"/>
          <w:rtl/>
        </w:rPr>
        <w:t xml:space="preserve">דברים נוספים שאני מבקש אישור הוועדה - וזאת אני אומר לאדוני לאחר שגם דיברתי איתו אישית כמובן, וגם לאחר שקיימתי מפגש עם כל ראשי הסיעות או ממלאי מקומם, וקיימתי גם דיונים בנשיאות הכנסת והחלפת דעות. אנחנו מבקשים באותו יום לקרב את הנוער לבית המחוקקים, ואנחנו רואים זאת משימה חשובה ביותר. כדי להמחיש אני אתן שתי דוגמאות. אחת תבוא בפניכם בטלוויזיה, והאחרת היא ממעשה שהיה הבוקר. הבוקר אנחנו קיימנו פיילוט ראשון בביקור גני ילדים, גני חובה, בכנסת. כל מי שירצה לבוא ולחזות בחוכמתם, בחדות האבחנה של נכדנו, בננו, ילדנו הצעירים והקטנים, יכול לחזות זאת מעל כל אמצעי התקשורת היום כאשר גן ילדים, לא של מחוננים ביותר </w:t>
      </w:r>
      <w:r w:rsidRPr="00A048D9">
        <w:rPr>
          <w:rFonts w:cs="David"/>
          <w:rtl/>
        </w:rPr>
        <w:t>–</w:t>
      </w:r>
      <w:r w:rsidRPr="00A048D9">
        <w:rPr>
          <w:rFonts w:cs="David" w:hint="cs"/>
          <w:rtl/>
        </w:rPr>
        <w:t xml:space="preserve"> דרך אגב, התברר אחר כך שבגן ילדים זה למדו גם בניו של ראש הממשלה, הדברים אינם מעלים, ואינם מורידים לעניין הזה </w:t>
      </w:r>
      <w:r w:rsidRPr="00A048D9">
        <w:rPr>
          <w:rFonts w:cs="David"/>
          <w:rtl/>
        </w:rPr>
        <w:t>–</w:t>
      </w:r>
      <w:r w:rsidRPr="00A048D9">
        <w:rPr>
          <w:rFonts w:cs="David" w:hint="cs"/>
          <w:rtl/>
        </w:rPr>
        <w:t xml:space="preserve"> אבל, היכולת שלהם לבוא בגיל ארבע וחצי, חמש, שש, לבוא ולדבר על הכנסת ועל תפקידה, ועל מנורת שבעת הקנים, ועל הנושא של מעמדה של הכנסת ותפקידה של הכנסת. זה  דבר משובב לב שהם באים ונכנסים לכנסת. הם מקבלים פספורט לכניסה לכנסת שבו הם יכולים למלא את שמם, בו הם מקבלים חותמת </w:t>
      </w:r>
      <w:r w:rsidRPr="00A048D9">
        <w:rPr>
          <w:rFonts w:cs="David"/>
          <w:rtl/>
        </w:rPr>
        <w:t>–</w:t>
      </w:r>
      <w:r w:rsidRPr="00A048D9">
        <w:rPr>
          <w:rFonts w:cs="David" w:hint="cs"/>
          <w:rtl/>
        </w:rPr>
        <w:t xml:space="preserve"> דבר שמאוד היה מרשים מבחינת הרצון והביקוש של הציבור לראות את המעשה של בית המחוקקים שלנו, של הכנסת, של סמל הריבונות. זה דבר שבא לידי ביטוי עם ילדים בני ארבע וחצי עד שש באמת בצורה שהיא </w:t>
      </w:r>
      <w:proofErr w:type="spellStart"/>
      <w:r w:rsidRPr="00A048D9">
        <w:rPr>
          <w:rFonts w:cs="David" w:hint="cs"/>
          <w:rtl/>
        </w:rPr>
        <w:t>היתה</w:t>
      </w:r>
      <w:proofErr w:type="spellEnd"/>
      <w:r w:rsidRPr="00A048D9">
        <w:rPr>
          <w:rFonts w:cs="David" w:hint="cs"/>
          <w:rtl/>
        </w:rPr>
        <w:t xml:space="preserve"> מעוררת התפעלות.</w:t>
      </w:r>
    </w:p>
    <w:p w14:paraId="2E44CAE2" w14:textId="77777777" w:rsidR="00A048D9" w:rsidRPr="00A048D9" w:rsidRDefault="00A048D9" w:rsidP="00A048D9">
      <w:pPr>
        <w:bidi/>
        <w:ind w:firstLine="567"/>
        <w:jc w:val="both"/>
        <w:rPr>
          <w:rFonts w:cs="David" w:hint="cs"/>
          <w:rtl/>
        </w:rPr>
      </w:pPr>
    </w:p>
    <w:p w14:paraId="2028178C" w14:textId="77777777" w:rsidR="00A048D9" w:rsidRPr="00A048D9" w:rsidRDefault="00A048D9" w:rsidP="00A048D9">
      <w:pPr>
        <w:bidi/>
        <w:ind w:firstLine="567"/>
        <w:jc w:val="both"/>
        <w:rPr>
          <w:rFonts w:cs="David" w:hint="cs"/>
          <w:rtl/>
        </w:rPr>
      </w:pPr>
      <w:r w:rsidRPr="00A048D9">
        <w:rPr>
          <w:rFonts w:cs="David" w:hint="cs"/>
          <w:rtl/>
        </w:rPr>
        <w:t xml:space="preserve">בנוסף לכך, אנחנו למדנו גם מבתי פרלמנט מסורתיים ביותר, ומי כמו בית הלורדים מסורתי יותר בכל מה שקשור לשמירה על כבודה של הכנסת. </w:t>
      </w:r>
      <w:proofErr w:type="spellStart"/>
      <w:r w:rsidRPr="00A048D9">
        <w:rPr>
          <w:rFonts w:cs="David" w:hint="cs"/>
          <w:rtl/>
        </w:rPr>
        <w:t>היתה</w:t>
      </w:r>
      <w:proofErr w:type="spellEnd"/>
      <w:r w:rsidRPr="00A048D9">
        <w:rPr>
          <w:rFonts w:cs="David" w:hint="cs"/>
          <w:rtl/>
        </w:rPr>
        <w:t xml:space="preserve"> לנו התלבטות רבה לגבי רצוננו לשתף את בני הנוער ביום המיוחד והחגיגי לציון 60 -61 שנה לקיומה של הכנסת. רצינו רק לבוא ולהמחיש כיצד נהג בית הלורדים כאשר הזמין תלמידים לבוא ולהשתתף בדיון מיוחד שנערך לרגל איזשהו ציון מאורע בבית הלורדים הבריטי. בבקשה, מי יכול להפעיל זאת?</w:t>
      </w:r>
    </w:p>
    <w:p w14:paraId="3D1C085D" w14:textId="77777777" w:rsidR="00A048D9" w:rsidRPr="00A048D9" w:rsidRDefault="00A048D9" w:rsidP="00A048D9">
      <w:pPr>
        <w:bidi/>
        <w:ind w:firstLine="567"/>
        <w:jc w:val="both"/>
        <w:rPr>
          <w:rFonts w:cs="David" w:hint="cs"/>
          <w:rtl/>
        </w:rPr>
      </w:pPr>
    </w:p>
    <w:p w14:paraId="77799B98" w14:textId="77777777" w:rsidR="00A048D9" w:rsidRPr="00A048D9" w:rsidRDefault="00A048D9" w:rsidP="00A048D9">
      <w:pPr>
        <w:bidi/>
        <w:ind w:firstLine="567"/>
        <w:jc w:val="both"/>
        <w:rPr>
          <w:rFonts w:cs="David" w:hint="cs"/>
          <w:rtl/>
        </w:rPr>
      </w:pPr>
      <w:r w:rsidRPr="00A048D9">
        <w:rPr>
          <w:rFonts w:cs="David" w:hint="cs"/>
          <w:rtl/>
        </w:rPr>
        <w:tab/>
      </w:r>
      <w:r w:rsidRPr="00A048D9">
        <w:rPr>
          <w:rFonts w:cs="David" w:hint="cs"/>
          <w:rtl/>
        </w:rPr>
        <w:tab/>
      </w:r>
      <w:r w:rsidRPr="00A048D9">
        <w:rPr>
          <w:rFonts w:cs="David" w:hint="cs"/>
          <w:rtl/>
        </w:rPr>
        <w:tab/>
        <w:t>( הצגה של סרט הווידיאו מבית הלורדים באנגליה )</w:t>
      </w:r>
    </w:p>
    <w:p w14:paraId="0F52FED2" w14:textId="77777777" w:rsidR="00A048D9" w:rsidRPr="00A048D9" w:rsidRDefault="00A048D9" w:rsidP="00A048D9">
      <w:pPr>
        <w:bidi/>
        <w:ind w:firstLine="567"/>
        <w:jc w:val="both"/>
        <w:rPr>
          <w:rFonts w:cs="David" w:hint="cs"/>
          <w:rtl/>
        </w:rPr>
      </w:pPr>
    </w:p>
    <w:p w14:paraId="7E0687A4" w14:textId="77777777" w:rsidR="00A048D9" w:rsidRPr="00A048D9" w:rsidRDefault="00A048D9" w:rsidP="00A048D9">
      <w:pPr>
        <w:bidi/>
        <w:ind w:firstLine="567"/>
        <w:jc w:val="both"/>
        <w:rPr>
          <w:rFonts w:cs="David" w:hint="cs"/>
          <w:rtl/>
        </w:rPr>
      </w:pPr>
      <w:r w:rsidRPr="00A048D9">
        <w:rPr>
          <w:rFonts w:cs="David" w:hint="cs"/>
          <w:rtl/>
        </w:rPr>
        <w:t>הנה נכנסת ה-</w:t>
      </w:r>
      <w:r w:rsidRPr="00A048D9">
        <w:rPr>
          <w:rFonts w:cs="David"/>
        </w:rPr>
        <w:t>Speaker</w:t>
      </w:r>
      <w:r w:rsidRPr="00A048D9">
        <w:rPr>
          <w:rFonts w:cs="David" w:hint="cs"/>
          <w:rtl/>
        </w:rPr>
        <w:t xml:space="preserve"> של בית הלורדים. יושבים בתוך האולם גם חברי בית הלורדים וגם ילדים. הנה פה היא מדברת. למה לא שומעים?</w:t>
      </w:r>
    </w:p>
    <w:p w14:paraId="5B8E981C" w14:textId="77777777" w:rsidR="00A048D9" w:rsidRPr="00A048D9" w:rsidRDefault="00A048D9" w:rsidP="00A048D9">
      <w:pPr>
        <w:bidi/>
        <w:ind w:firstLine="567"/>
        <w:jc w:val="both"/>
        <w:rPr>
          <w:rFonts w:cs="David" w:hint="cs"/>
          <w:rtl/>
        </w:rPr>
      </w:pPr>
    </w:p>
    <w:p w14:paraId="086E5BFE" w14:textId="77777777" w:rsidR="00A048D9" w:rsidRPr="00A048D9" w:rsidRDefault="00A048D9" w:rsidP="00A048D9">
      <w:pPr>
        <w:bidi/>
        <w:jc w:val="both"/>
        <w:rPr>
          <w:rFonts w:cs="David" w:hint="cs"/>
          <w:u w:val="single"/>
          <w:rtl/>
        </w:rPr>
      </w:pPr>
      <w:r w:rsidRPr="00A048D9">
        <w:rPr>
          <w:rFonts w:cs="David" w:hint="cs"/>
          <w:u w:val="single"/>
          <w:rtl/>
        </w:rPr>
        <w:t>מנכ"ל הכנסת דן לנדאו:</w:t>
      </w:r>
    </w:p>
    <w:p w14:paraId="0CCBCF61" w14:textId="77777777" w:rsidR="00A048D9" w:rsidRPr="00A048D9" w:rsidRDefault="00A048D9" w:rsidP="00A048D9">
      <w:pPr>
        <w:bidi/>
        <w:ind w:firstLine="567"/>
        <w:jc w:val="both"/>
        <w:rPr>
          <w:rFonts w:cs="David" w:hint="cs"/>
          <w:rtl/>
        </w:rPr>
      </w:pPr>
    </w:p>
    <w:p w14:paraId="01DF873F" w14:textId="77777777" w:rsidR="00A048D9" w:rsidRPr="00A048D9" w:rsidRDefault="00A048D9" w:rsidP="00A048D9">
      <w:pPr>
        <w:bidi/>
        <w:ind w:firstLine="567"/>
        <w:jc w:val="both"/>
        <w:rPr>
          <w:rFonts w:cs="David" w:hint="cs"/>
          <w:rtl/>
        </w:rPr>
      </w:pPr>
      <w:r w:rsidRPr="00A048D9">
        <w:rPr>
          <w:rFonts w:cs="David" w:hint="cs"/>
          <w:rtl/>
        </w:rPr>
        <w:t>אולי עד שהעניין הזה יסתדר אני רק אומר שבט"ו בשבט אנחנו משיקים את מפעל הסיורים החדש שאנחנו עמלים עליו כבר מספר חודשים. הסיור, הפיילוט שנערך היום עם כיתת גן, הופך להיות אחד מהסיורים הקבועים שיהיו פה בכנסת. אנחנו פונים לקהלים שונים, מפלחים את זה לקהלי יעד שונים לפי גילאים, לפי שפות, לפי לאום, לפי תחומי התעניינות. לא יהיו פה עוד סיורים שבאים לפה בראשון וחמישי ונרדמים בדרך, אלא יהיו פה סיורים מפולחים לפי עניין. אדם רוצה לבוא לראות את המליאה בפעולתה, את הוועדה בפעולתה, יוכל לראות את זה. אדם רוצה לראות את הארכיטקטורה של הכנסת או את הגן הארכיאולוגי, יוכל לעשות את זה.  אנחנו בסוף נעמוד על משהו כמו 15 - 16 סיורים שונים לפי קהלי יעד. הפיילוט שנערך היום ושאנחנו נלמד את הלקחים שלו בשבועיים הקרובים הוא רק אחד מיני 16 פיילוטים שאנחנו נעשה. באותו יום אנחנו נשיק שלושה-ארבעה סיורים נוספים.</w:t>
      </w:r>
    </w:p>
    <w:p w14:paraId="7754288A" w14:textId="77777777" w:rsidR="00A048D9" w:rsidRPr="00A048D9" w:rsidRDefault="00A048D9" w:rsidP="00A048D9">
      <w:pPr>
        <w:bidi/>
        <w:ind w:firstLine="567"/>
        <w:jc w:val="both"/>
        <w:rPr>
          <w:rFonts w:cs="David" w:hint="cs"/>
          <w:rtl/>
        </w:rPr>
      </w:pPr>
    </w:p>
    <w:p w14:paraId="72A4403A"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240D8D9" w14:textId="77777777" w:rsidR="00A048D9" w:rsidRPr="00A048D9" w:rsidRDefault="00A048D9" w:rsidP="00A048D9">
      <w:pPr>
        <w:bidi/>
        <w:ind w:firstLine="567"/>
        <w:jc w:val="both"/>
        <w:rPr>
          <w:rFonts w:cs="David" w:hint="cs"/>
          <w:rtl/>
        </w:rPr>
      </w:pPr>
    </w:p>
    <w:p w14:paraId="2CCBC657" w14:textId="77777777" w:rsidR="00A048D9" w:rsidRPr="00A048D9" w:rsidRDefault="00A048D9" w:rsidP="00A048D9">
      <w:pPr>
        <w:bidi/>
        <w:ind w:firstLine="567"/>
        <w:jc w:val="both"/>
        <w:rPr>
          <w:rFonts w:cs="David" w:hint="cs"/>
          <w:rtl/>
        </w:rPr>
      </w:pPr>
      <w:r w:rsidRPr="00A048D9">
        <w:rPr>
          <w:rFonts w:cs="David" w:hint="cs"/>
          <w:rtl/>
        </w:rPr>
        <w:t>ולמעשה, זה יפתח את הכנסת גם לתלמידים בימי הכנסת עצמם שזה דבר חשוב מאוד.</w:t>
      </w:r>
    </w:p>
    <w:p w14:paraId="2084B25A" w14:textId="77777777" w:rsidR="00A048D9" w:rsidRPr="00A048D9" w:rsidRDefault="00A048D9" w:rsidP="00A048D9">
      <w:pPr>
        <w:bidi/>
        <w:ind w:firstLine="567"/>
        <w:jc w:val="both"/>
        <w:rPr>
          <w:rFonts w:cs="David" w:hint="cs"/>
          <w:rtl/>
        </w:rPr>
      </w:pPr>
    </w:p>
    <w:p w14:paraId="1DBAE9C2" w14:textId="77777777" w:rsidR="00A048D9" w:rsidRPr="00A048D9" w:rsidRDefault="00A048D9" w:rsidP="00A048D9">
      <w:pPr>
        <w:bidi/>
        <w:jc w:val="both"/>
        <w:rPr>
          <w:rFonts w:cs="David" w:hint="cs"/>
          <w:u w:val="single"/>
          <w:rtl/>
        </w:rPr>
      </w:pPr>
      <w:r w:rsidRPr="00A048D9">
        <w:rPr>
          <w:rFonts w:cs="David" w:hint="cs"/>
          <w:u w:val="single"/>
          <w:rtl/>
        </w:rPr>
        <w:t>מנכ"ל הכנסת דן לנדאו:</w:t>
      </w:r>
    </w:p>
    <w:p w14:paraId="26A680C2" w14:textId="77777777" w:rsidR="00A048D9" w:rsidRPr="00A048D9" w:rsidRDefault="00A048D9" w:rsidP="00A048D9">
      <w:pPr>
        <w:bidi/>
        <w:ind w:firstLine="567"/>
        <w:jc w:val="both"/>
        <w:rPr>
          <w:rFonts w:cs="David" w:hint="cs"/>
          <w:rtl/>
        </w:rPr>
      </w:pPr>
    </w:p>
    <w:p w14:paraId="5CA65EAD" w14:textId="77777777" w:rsidR="00A048D9" w:rsidRPr="00A048D9" w:rsidRDefault="00A048D9" w:rsidP="00A048D9">
      <w:pPr>
        <w:bidi/>
        <w:ind w:firstLine="567"/>
        <w:jc w:val="both"/>
        <w:rPr>
          <w:rFonts w:cs="David" w:hint="cs"/>
          <w:rtl/>
        </w:rPr>
      </w:pPr>
      <w:r w:rsidRPr="00A048D9">
        <w:rPr>
          <w:rFonts w:cs="David" w:hint="cs"/>
          <w:rtl/>
        </w:rPr>
        <w:t>הרעיון הוא שהמקום הזה יהיה פתוח לחלוטין.</w:t>
      </w:r>
    </w:p>
    <w:p w14:paraId="758B08A2" w14:textId="77777777" w:rsidR="00A048D9" w:rsidRPr="00A048D9" w:rsidRDefault="00A048D9" w:rsidP="00A048D9">
      <w:pPr>
        <w:bidi/>
        <w:ind w:firstLine="567"/>
        <w:jc w:val="both"/>
        <w:rPr>
          <w:rFonts w:cs="David" w:hint="cs"/>
          <w:rtl/>
        </w:rPr>
      </w:pPr>
    </w:p>
    <w:p w14:paraId="71D71D5E"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48E9C5A" w14:textId="77777777" w:rsidR="00A048D9" w:rsidRPr="00A048D9" w:rsidRDefault="00A048D9" w:rsidP="00A048D9">
      <w:pPr>
        <w:bidi/>
        <w:ind w:firstLine="567"/>
        <w:jc w:val="both"/>
        <w:rPr>
          <w:rFonts w:cs="David" w:hint="cs"/>
          <w:rtl/>
        </w:rPr>
      </w:pPr>
    </w:p>
    <w:p w14:paraId="4E11169D" w14:textId="77777777" w:rsidR="00A048D9" w:rsidRPr="00A048D9" w:rsidRDefault="00A048D9" w:rsidP="00A048D9">
      <w:pPr>
        <w:bidi/>
        <w:ind w:firstLine="567"/>
        <w:jc w:val="both"/>
        <w:rPr>
          <w:rFonts w:cs="David" w:hint="cs"/>
          <w:rtl/>
        </w:rPr>
      </w:pPr>
      <w:r w:rsidRPr="00A048D9">
        <w:rPr>
          <w:rFonts w:cs="David" w:hint="cs"/>
          <w:rtl/>
        </w:rPr>
        <w:t>שיראו אותו חי, ולא שיקבלו בדיוק את הרושם שאף אחד לא נמצא ואף אחד לא עובד כפי שהיה במתכונת הסיורים הקודמת.</w:t>
      </w:r>
    </w:p>
    <w:p w14:paraId="009D70C9" w14:textId="77777777" w:rsidR="00A048D9" w:rsidRPr="00A048D9" w:rsidRDefault="00A048D9" w:rsidP="00A048D9">
      <w:pPr>
        <w:bidi/>
        <w:ind w:firstLine="567"/>
        <w:jc w:val="both"/>
        <w:rPr>
          <w:rFonts w:cs="David" w:hint="cs"/>
          <w:rtl/>
        </w:rPr>
      </w:pPr>
    </w:p>
    <w:p w14:paraId="32FC8A24" w14:textId="77777777" w:rsidR="00A048D9" w:rsidRPr="00A048D9" w:rsidRDefault="00A048D9" w:rsidP="00A048D9">
      <w:pPr>
        <w:bidi/>
        <w:jc w:val="both"/>
        <w:rPr>
          <w:rFonts w:cs="David" w:hint="cs"/>
          <w:u w:val="single"/>
          <w:rtl/>
        </w:rPr>
      </w:pPr>
      <w:r w:rsidRPr="00A048D9">
        <w:rPr>
          <w:rFonts w:cs="David" w:hint="cs"/>
          <w:u w:val="single"/>
          <w:rtl/>
        </w:rPr>
        <w:t>יו"ר הכנסת ראובן ריבלין:</w:t>
      </w:r>
    </w:p>
    <w:p w14:paraId="1D4C469F" w14:textId="77777777" w:rsidR="00A048D9" w:rsidRPr="00A048D9" w:rsidRDefault="00A048D9" w:rsidP="00A048D9">
      <w:pPr>
        <w:bidi/>
        <w:jc w:val="both"/>
        <w:rPr>
          <w:rFonts w:cs="David" w:hint="cs"/>
          <w:rtl/>
        </w:rPr>
      </w:pPr>
    </w:p>
    <w:p w14:paraId="123E01F1" w14:textId="77777777" w:rsidR="00A048D9" w:rsidRPr="00A048D9" w:rsidRDefault="00A048D9" w:rsidP="00A048D9">
      <w:pPr>
        <w:bidi/>
        <w:jc w:val="both"/>
        <w:rPr>
          <w:rFonts w:cs="David" w:hint="cs"/>
          <w:rtl/>
        </w:rPr>
      </w:pPr>
      <w:r w:rsidRPr="00A048D9">
        <w:rPr>
          <w:rFonts w:cs="David" w:hint="cs"/>
          <w:rtl/>
        </w:rPr>
        <w:tab/>
        <w:t>בזמנו אנחנו חשבנו בשלב מסוים להקים בית מבקרים. הדבר ירד מעל הפרק. אבל, בית מבקרים הוא דבר מאוד מועיל, אבל הוא לא דבר שבלעדיו אין. והיום הביקורים בכנסת הולכים וגוברים, ובאמת אנחנו רוצים להגיע למצב שבו כל אדם לא ישכח את ביקורו בכנסת מבחינה זו שהוא יעמוד על תפקידיה של הכנסת, ולא יהיה רק פה עוד ביקור כזה או אחר. הביקור היום של גן הילדים לילדים שעומדים כבר על דעתם, אבל הם עוד תינוקות של בית רבן, הוא היה דוגמה מוחשית ונפלאה לרצון לקבל מידע על הכנסת, ולבקר בה כדבר שהוא ערכי, לא רק באמירה שהיא גם יוצאת מליבותיהם של כל אזרחי המדינה שבגן יש בלגאן, אסור שבכנסת יהיה בלגאן. שומעים את זה מתינוקות של בית רבן. אין אמת יותר גדולה מהאמת היוצאת מתינוקות של בית רבן, ושמחתי לראות את זה היום.</w:t>
      </w:r>
    </w:p>
    <w:p w14:paraId="6FDD30E9" w14:textId="77777777" w:rsidR="00A048D9" w:rsidRPr="00A048D9" w:rsidRDefault="00A048D9" w:rsidP="00A048D9">
      <w:pPr>
        <w:bidi/>
        <w:jc w:val="both"/>
        <w:rPr>
          <w:rFonts w:cs="David" w:hint="cs"/>
          <w:rtl/>
        </w:rPr>
      </w:pPr>
    </w:p>
    <w:p w14:paraId="13AA3F3D" w14:textId="77777777" w:rsidR="00A048D9" w:rsidRPr="00A048D9" w:rsidRDefault="00A048D9" w:rsidP="00A048D9">
      <w:pPr>
        <w:bidi/>
        <w:jc w:val="both"/>
        <w:rPr>
          <w:rFonts w:cs="David" w:hint="cs"/>
          <w:rtl/>
        </w:rPr>
      </w:pPr>
      <w:r w:rsidRPr="00A048D9">
        <w:rPr>
          <w:rFonts w:cs="David" w:hint="cs"/>
          <w:rtl/>
        </w:rPr>
        <w:tab/>
        <w:t xml:space="preserve">לכן, אנחנו רוצים לייחד את היום המיוחד שכן הכנסת תיפתח באותו שבוע ביום שלישי על מנת לאפשר לקיום  כל סדר היום על פי החוק, ועל פי התקנון. אנחנו רוצים את אותו יום שני לייחד למפגש של הנוער עם הכנסת עצמה על כל מגוון עבודותיה. הם בני הנוער נבחרים היטב </w:t>
      </w:r>
      <w:r w:rsidRPr="00A048D9">
        <w:rPr>
          <w:rFonts w:cs="David"/>
          <w:rtl/>
        </w:rPr>
        <w:t>–</w:t>
      </w:r>
      <w:r w:rsidRPr="00A048D9">
        <w:rPr>
          <w:rFonts w:cs="David" w:hint="cs"/>
          <w:rtl/>
        </w:rPr>
        <w:t xml:space="preserve"> כ-200 במספר </w:t>
      </w:r>
      <w:r w:rsidRPr="00A048D9">
        <w:rPr>
          <w:rFonts w:cs="David"/>
          <w:rtl/>
        </w:rPr>
        <w:t>–</w:t>
      </w:r>
      <w:r w:rsidRPr="00A048D9">
        <w:rPr>
          <w:rFonts w:cs="David" w:hint="cs"/>
          <w:rtl/>
        </w:rPr>
        <w:t xml:space="preserve"> מכל הארץ ומכל הרבדים בתוך הציבור, ומכל מגווני הפיצול החברתי: יהודים-ערבים, חרדים ושומרי מצוות פחות, פריפריה ומרכז, תלמידים שהם בעיקרם גם עוסקים בנושא של תורת הדיבור, והם יבואו ויאיישו שלוש מוועדות הכנסת יחד עם חברי הכנסת שהם חברי כנסת מן המניין. הם ידונו בשלושה נושאים.  דן, מה הם שלוש הנושאים?</w:t>
      </w:r>
    </w:p>
    <w:p w14:paraId="0548C847" w14:textId="77777777" w:rsidR="00A048D9" w:rsidRPr="00A048D9" w:rsidRDefault="00A048D9" w:rsidP="00A048D9">
      <w:pPr>
        <w:bidi/>
        <w:jc w:val="both"/>
        <w:rPr>
          <w:rFonts w:cs="David" w:hint="cs"/>
          <w:rtl/>
        </w:rPr>
      </w:pPr>
    </w:p>
    <w:p w14:paraId="5437F959" w14:textId="77777777" w:rsidR="00A048D9" w:rsidRPr="00A048D9" w:rsidRDefault="00A048D9" w:rsidP="00A048D9">
      <w:pPr>
        <w:keepLines/>
        <w:bidi/>
        <w:jc w:val="both"/>
        <w:rPr>
          <w:rFonts w:cs="David" w:hint="cs"/>
          <w:u w:val="single"/>
          <w:rtl/>
        </w:rPr>
      </w:pPr>
      <w:r w:rsidRPr="00A048D9">
        <w:rPr>
          <w:rFonts w:cs="David" w:hint="cs"/>
          <w:u w:val="single"/>
          <w:rtl/>
        </w:rPr>
        <w:t>מנכ"ל הכנסת דן לנדאו:</w:t>
      </w:r>
    </w:p>
    <w:p w14:paraId="0265B5F6" w14:textId="77777777" w:rsidR="00A048D9" w:rsidRPr="00A048D9" w:rsidRDefault="00A048D9" w:rsidP="00A048D9">
      <w:pPr>
        <w:keepLines/>
        <w:bidi/>
        <w:jc w:val="both"/>
        <w:rPr>
          <w:rFonts w:cs="David" w:hint="cs"/>
          <w:rtl/>
        </w:rPr>
      </w:pPr>
    </w:p>
    <w:p w14:paraId="13023DB1" w14:textId="77777777" w:rsidR="00A048D9" w:rsidRPr="00A048D9" w:rsidRDefault="00A048D9" w:rsidP="00A048D9">
      <w:pPr>
        <w:keepLines/>
        <w:bidi/>
        <w:jc w:val="both"/>
        <w:rPr>
          <w:rFonts w:cs="David" w:hint="cs"/>
          <w:rtl/>
        </w:rPr>
      </w:pPr>
      <w:r w:rsidRPr="00A048D9">
        <w:rPr>
          <w:rFonts w:cs="David" w:hint="cs"/>
          <w:rtl/>
        </w:rPr>
        <w:tab/>
        <w:t xml:space="preserve">בוועדה למלחמה בנגע הסמים הנושא יהיה הטלת איסור ומגבלות על מכירה של אלכוהול וצריכת אלכוהול </w:t>
      </w:r>
      <w:r w:rsidRPr="00A048D9">
        <w:rPr>
          <w:rFonts w:cs="David"/>
          <w:rtl/>
        </w:rPr>
        <w:t>–</w:t>
      </w:r>
      <w:r w:rsidRPr="00A048D9">
        <w:rPr>
          <w:rFonts w:cs="David" w:hint="cs"/>
          <w:rtl/>
        </w:rPr>
        <w:t xml:space="preserve"> נושא שהוא כמובן על שולחנה של הכנסת האמיתית. בוועדה המשותפת של ועדת החוץ והביטחון וועדת החינוך והתרבות הנושא יהיה סירוב פקודה וגבולות הציות. אפרופו, מכתבי השמיניסטים לדורותיהם. ובוועדת הכלכלה יהיה דיון בנושא על פיקוח על תכנים באינטרנט שהוא כמובן גם על שולחנה של הכנסת האמיתית, וגם על שולחנם במירכאות של בני הנוער שהם מושא הדיונים הללו בכנסת. </w:t>
      </w:r>
    </w:p>
    <w:p w14:paraId="58055FEE" w14:textId="77777777" w:rsidR="00A048D9" w:rsidRPr="00A048D9" w:rsidRDefault="00A048D9" w:rsidP="00A048D9">
      <w:pPr>
        <w:bidi/>
        <w:jc w:val="both"/>
        <w:rPr>
          <w:rFonts w:cs="David" w:hint="cs"/>
          <w:rtl/>
        </w:rPr>
      </w:pPr>
    </w:p>
    <w:p w14:paraId="613E19E1" w14:textId="77777777" w:rsidR="00A048D9" w:rsidRPr="00A048D9" w:rsidRDefault="00A048D9" w:rsidP="00A048D9">
      <w:pPr>
        <w:bidi/>
        <w:jc w:val="both"/>
        <w:rPr>
          <w:rFonts w:cs="David" w:hint="cs"/>
          <w:rtl/>
        </w:rPr>
      </w:pPr>
      <w:r w:rsidRPr="00A048D9">
        <w:rPr>
          <w:rFonts w:cs="David" w:hint="cs"/>
          <w:rtl/>
        </w:rPr>
        <w:tab/>
        <w:t xml:space="preserve">הרעיון הוא שבשלוש הוועדות יתנהל דיון מעורב, ח"כים וח"כים צעירים או ח"כים ונוער, סביב השולחנות הללו כשגם בקהל יושבים בני הנוער. התוצר בוועדות יהיה הצעת החלטה למליאה. אחר כך עולים למליאה עם שלושת הנושאים, ובמליאה מציג יושב ראש הוועדה את מה שהיה בבוקר </w:t>
      </w:r>
      <w:r w:rsidRPr="00A048D9">
        <w:rPr>
          <w:rFonts w:cs="David"/>
          <w:rtl/>
        </w:rPr>
        <w:t>–</w:t>
      </w:r>
      <w:r w:rsidRPr="00A048D9">
        <w:rPr>
          <w:rFonts w:cs="David" w:hint="cs"/>
          <w:rtl/>
        </w:rPr>
        <w:t xml:space="preserve"> היו אצלי בני נוער וטענו כך וטענו אחרת. עולים לאחר מכן בני נוער לדוכן הנואמים במליאה. עולה בן הנוער, לוחץ ידיים לנשיא, לוחץ ידיים ליושב ראש הכנסת, כולם מצטלמים - התרגשות גדולה - ומנמק בעד או נגד. בסופו של דיון המליאה מקבלת החלטה דקלרטיבית כמובן - זה לא באמת דיון מליאה - בעד הצעת החלטה א', בעד הצעת החלטה ב'. </w:t>
      </w:r>
    </w:p>
    <w:p w14:paraId="2673C693" w14:textId="77777777" w:rsidR="00A048D9" w:rsidRPr="00A048D9" w:rsidRDefault="00A048D9" w:rsidP="00A048D9">
      <w:pPr>
        <w:bidi/>
        <w:jc w:val="both"/>
        <w:rPr>
          <w:rFonts w:cs="David" w:hint="cs"/>
          <w:rtl/>
        </w:rPr>
      </w:pPr>
    </w:p>
    <w:p w14:paraId="4295B637" w14:textId="77777777" w:rsidR="00A048D9" w:rsidRPr="00A048D9" w:rsidRDefault="00A048D9" w:rsidP="00A048D9">
      <w:pPr>
        <w:bidi/>
        <w:jc w:val="both"/>
        <w:rPr>
          <w:rFonts w:cs="David" w:hint="cs"/>
          <w:rtl/>
        </w:rPr>
      </w:pPr>
      <w:r w:rsidRPr="00A048D9">
        <w:rPr>
          <w:rFonts w:cs="David" w:hint="cs"/>
          <w:rtl/>
        </w:rPr>
        <w:tab/>
        <w:t>גומרים את הדיון בנושא אחד, ועוברים לנאומים בני דקה. הרעיון הוא שאנחנו מצמידים כ-15 בני נוער ל-15 חברי כנסת או חונכים, וכל אחד מהם, או כל צמד יושב ומכין נאום בן דקה. זה יכול להיות כמו נאומים בני דקה האמיתיים על כל נושא שהם יבחרו. עולה חבר הכנסת החונך מציג את החניך שלו, ואומר זה משה מתיכון זה וזה, ומעניין אותו כך וכך, וישבנו יחד ובחרנו בנושא הזה והזה שמטריד אותו כי כך וכך.</w:t>
      </w:r>
    </w:p>
    <w:p w14:paraId="047C3A65" w14:textId="77777777" w:rsidR="00A048D9" w:rsidRPr="00A048D9" w:rsidRDefault="00A048D9" w:rsidP="00A048D9">
      <w:pPr>
        <w:bidi/>
        <w:jc w:val="both"/>
        <w:rPr>
          <w:rFonts w:cs="David" w:hint="cs"/>
          <w:rtl/>
        </w:rPr>
      </w:pPr>
    </w:p>
    <w:p w14:paraId="2CD8E313" w14:textId="77777777" w:rsidR="00A048D9" w:rsidRPr="00A048D9" w:rsidRDefault="00A048D9" w:rsidP="00A048D9">
      <w:pPr>
        <w:bidi/>
        <w:jc w:val="both"/>
        <w:rPr>
          <w:rFonts w:cs="David" w:hint="cs"/>
          <w:u w:val="single"/>
          <w:rtl/>
        </w:rPr>
      </w:pPr>
      <w:r w:rsidRPr="00A048D9">
        <w:rPr>
          <w:rFonts w:cs="David" w:hint="cs"/>
          <w:u w:val="single"/>
          <w:rtl/>
        </w:rPr>
        <w:t>יו"ר הכנסת ראובן ריבלין:</w:t>
      </w:r>
    </w:p>
    <w:p w14:paraId="178C1417" w14:textId="77777777" w:rsidR="00A048D9" w:rsidRPr="00A048D9" w:rsidRDefault="00A048D9" w:rsidP="00A048D9">
      <w:pPr>
        <w:bidi/>
        <w:jc w:val="both"/>
        <w:rPr>
          <w:rFonts w:cs="David" w:hint="cs"/>
          <w:rtl/>
        </w:rPr>
      </w:pPr>
    </w:p>
    <w:p w14:paraId="73EB7511" w14:textId="77777777" w:rsidR="00A048D9" w:rsidRPr="00A048D9" w:rsidRDefault="00A048D9" w:rsidP="00A048D9">
      <w:pPr>
        <w:bidi/>
        <w:jc w:val="both"/>
        <w:rPr>
          <w:rFonts w:cs="David" w:hint="cs"/>
          <w:rtl/>
        </w:rPr>
      </w:pPr>
      <w:r w:rsidRPr="00A048D9">
        <w:rPr>
          <w:rFonts w:cs="David" w:hint="cs"/>
          <w:rtl/>
        </w:rPr>
        <w:tab/>
        <w:t xml:space="preserve">לדוגמה לדיון מעין זה אנחנו רואים את הדיון שהתקיים בבית הלורדים באותה מתכונת שממנה למדנו. </w:t>
      </w:r>
    </w:p>
    <w:p w14:paraId="2AF70EA7" w14:textId="77777777" w:rsidR="00A048D9" w:rsidRPr="00A048D9" w:rsidRDefault="00A048D9" w:rsidP="00A048D9">
      <w:pPr>
        <w:bidi/>
        <w:jc w:val="both"/>
        <w:rPr>
          <w:rFonts w:cs="David" w:hint="cs"/>
          <w:rtl/>
        </w:rPr>
      </w:pPr>
    </w:p>
    <w:p w14:paraId="62F9F1B6" w14:textId="77777777" w:rsidR="00A048D9" w:rsidRPr="00A048D9" w:rsidRDefault="00A048D9" w:rsidP="00A048D9">
      <w:pPr>
        <w:bidi/>
        <w:jc w:val="both"/>
        <w:rPr>
          <w:rFonts w:cs="David" w:hint="cs"/>
          <w:rtl/>
        </w:rPr>
      </w:pPr>
      <w:r w:rsidRPr="00A048D9">
        <w:rPr>
          <w:rFonts w:cs="David" w:hint="cs"/>
          <w:rtl/>
        </w:rPr>
        <w:tab/>
        <w:t xml:space="preserve">השאלה שהובאה בפנינו </w:t>
      </w:r>
      <w:proofErr w:type="spellStart"/>
      <w:r w:rsidRPr="00A048D9">
        <w:rPr>
          <w:rFonts w:cs="David" w:hint="cs"/>
          <w:rtl/>
        </w:rPr>
        <w:t>היתה</w:t>
      </w:r>
      <w:proofErr w:type="spellEnd"/>
      <w:r w:rsidRPr="00A048D9">
        <w:rPr>
          <w:rFonts w:cs="David" w:hint="cs"/>
          <w:rtl/>
        </w:rPr>
        <w:t xml:space="preserve"> כמובן האם בפתיחה, אפילו ליום אחד ב-60 בשנה, של מליאת הכנסת אנחנו מביאים לזילות. </w:t>
      </w:r>
    </w:p>
    <w:p w14:paraId="29BAB32D" w14:textId="77777777" w:rsidR="00A048D9" w:rsidRPr="00A048D9" w:rsidRDefault="00A048D9" w:rsidP="00A048D9">
      <w:pPr>
        <w:bidi/>
        <w:jc w:val="both"/>
        <w:rPr>
          <w:rFonts w:cs="David" w:hint="cs"/>
          <w:rtl/>
        </w:rPr>
      </w:pPr>
    </w:p>
    <w:p w14:paraId="7A7899F0" w14:textId="77777777" w:rsidR="00A048D9" w:rsidRPr="00A048D9" w:rsidRDefault="00A048D9" w:rsidP="00A048D9">
      <w:pPr>
        <w:bidi/>
        <w:ind w:firstLine="567"/>
        <w:jc w:val="both"/>
        <w:rPr>
          <w:rFonts w:cs="David" w:hint="cs"/>
          <w:rtl/>
        </w:rPr>
      </w:pPr>
      <w:r w:rsidRPr="00A048D9">
        <w:rPr>
          <w:rFonts w:cs="David" w:hint="cs"/>
          <w:rtl/>
        </w:rPr>
        <w:t xml:space="preserve">אני מביא לפניכם את הדיון שהתקיים יחד עם בני נוער בבית הלורדים. זאת יושבת ראש בית הלורדים </w:t>
      </w:r>
      <w:r w:rsidRPr="00A048D9">
        <w:rPr>
          <w:rFonts w:cs="David"/>
          <w:rtl/>
        </w:rPr>
        <w:t>–</w:t>
      </w:r>
      <w:r w:rsidRPr="00A048D9">
        <w:rPr>
          <w:rFonts w:cs="David" w:hint="cs"/>
          <w:rtl/>
        </w:rPr>
        <w:t xml:space="preserve"> ה-</w:t>
      </w:r>
      <w:r w:rsidRPr="00A048D9">
        <w:rPr>
          <w:rFonts w:cs="David"/>
        </w:rPr>
        <w:t>Speaker</w:t>
      </w:r>
      <w:r w:rsidRPr="00A048D9">
        <w:rPr>
          <w:rFonts w:cs="David" w:hint="cs"/>
          <w:rtl/>
        </w:rPr>
        <w:t>. אתם יכולים להתרשם.</w:t>
      </w:r>
    </w:p>
    <w:p w14:paraId="7FB68F29" w14:textId="77777777" w:rsidR="00A048D9" w:rsidRPr="00A048D9" w:rsidRDefault="00A048D9" w:rsidP="00A048D9">
      <w:pPr>
        <w:bidi/>
        <w:ind w:firstLine="567"/>
        <w:jc w:val="both"/>
        <w:rPr>
          <w:rFonts w:cs="David" w:hint="cs"/>
          <w:rtl/>
        </w:rPr>
      </w:pPr>
    </w:p>
    <w:p w14:paraId="199F0538" w14:textId="77777777" w:rsidR="00A048D9" w:rsidRPr="00A048D9" w:rsidRDefault="00A048D9" w:rsidP="00A048D9">
      <w:pPr>
        <w:bidi/>
        <w:jc w:val="both"/>
        <w:rPr>
          <w:rFonts w:cs="David" w:hint="cs"/>
          <w:rtl/>
        </w:rPr>
      </w:pPr>
      <w:r w:rsidRPr="00A048D9">
        <w:rPr>
          <w:rFonts w:cs="David" w:hint="cs"/>
          <w:rtl/>
        </w:rPr>
        <w:t xml:space="preserve"> </w:t>
      </w:r>
      <w:r w:rsidRPr="00A048D9">
        <w:rPr>
          <w:rFonts w:cs="David" w:hint="cs"/>
          <w:rtl/>
        </w:rPr>
        <w:tab/>
      </w:r>
      <w:r w:rsidRPr="00A048D9">
        <w:rPr>
          <w:rFonts w:cs="David" w:hint="cs"/>
          <w:rtl/>
        </w:rPr>
        <w:tab/>
      </w:r>
      <w:r w:rsidRPr="00A048D9">
        <w:rPr>
          <w:rFonts w:cs="David" w:hint="cs"/>
          <w:rtl/>
        </w:rPr>
        <w:tab/>
        <w:t>( ממשיכים לצפות בסרט הווידיאו מבית הלורדים באנגליה )</w:t>
      </w:r>
    </w:p>
    <w:p w14:paraId="0497E96C" w14:textId="77777777" w:rsidR="00A048D9" w:rsidRPr="00A048D9" w:rsidRDefault="00A048D9" w:rsidP="00A048D9">
      <w:pPr>
        <w:bidi/>
        <w:jc w:val="both"/>
        <w:rPr>
          <w:rFonts w:cs="David" w:hint="cs"/>
          <w:rtl/>
        </w:rPr>
      </w:pPr>
    </w:p>
    <w:p w14:paraId="52E290ED"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58DEB2E1" w14:textId="77777777" w:rsidR="00A048D9" w:rsidRPr="00A048D9" w:rsidRDefault="00A048D9" w:rsidP="00A048D9">
      <w:pPr>
        <w:bidi/>
        <w:jc w:val="both"/>
        <w:rPr>
          <w:rFonts w:cs="David" w:hint="cs"/>
          <w:rtl/>
        </w:rPr>
      </w:pPr>
    </w:p>
    <w:p w14:paraId="72815952" w14:textId="77777777" w:rsidR="00A048D9" w:rsidRPr="00A048D9" w:rsidRDefault="00A048D9" w:rsidP="00A048D9">
      <w:pPr>
        <w:bidi/>
        <w:jc w:val="both"/>
        <w:rPr>
          <w:rFonts w:cs="David" w:hint="cs"/>
          <w:rtl/>
        </w:rPr>
      </w:pPr>
      <w:r w:rsidRPr="00A048D9">
        <w:rPr>
          <w:rFonts w:cs="David" w:hint="cs"/>
          <w:rtl/>
        </w:rPr>
        <w:tab/>
        <w:t xml:space="preserve">אפשר לעצור את המצגת. </w:t>
      </w:r>
    </w:p>
    <w:p w14:paraId="674C9B18" w14:textId="77777777" w:rsidR="00A048D9" w:rsidRPr="00A048D9" w:rsidRDefault="00A048D9" w:rsidP="00A048D9">
      <w:pPr>
        <w:bidi/>
        <w:jc w:val="both"/>
        <w:rPr>
          <w:rFonts w:cs="David" w:hint="cs"/>
          <w:rtl/>
        </w:rPr>
      </w:pPr>
    </w:p>
    <w:p w14:paraId="00E6CEC0" w14:textId="77777777" w:rsidR="00A048D9" w:rsidRPr="00A048D9" w:rsidRDefault="00A048D9" w:rsidP="00A048D9">
      <w:pPr>
        <w:bidi/>
        <w:jc w:val="both"/>
        <w:rPr>
          <w:rFonts w:cs="David" w:hint="cs"/>
          <w:u w:val="single"/>
          <w:rtl/>
        </w:rPr>
      </w:pPr>
      <w:r w:rsidRPr="00A048D9">
        <w:rPr>
          <w:rFonts w:cs="David" w:hint="cs"/>
          <w:u w:val="single"/>
          <w:rtl/>
        </w:rPr>
        <w:t>מנכ"ל הכנסת דן לנדאו:</w:t>
      </w:r>
    </w:p>
    <w:p w14:paraId="319645DC" w14:textId="77777777" w:rsidR="00A048D9" w:rsidRPr="00A048D9" w:rsidRDefault="00A048D9" w:rsidP="00A048D9">
      <w:pPr>
        <w:bidi/>
        <w:jc w:val="both"/>
        <w:rPr>
          <w:rFonts w:cs="David" w:hint="cs"/>
          <w:rtl/>
        </w:rPr>
      </w:pPr>
      <w:r w:rsidRPr="00A048D9">
        <w:rPr>
          <w:rFonts w:cs="David" w:hint="cs"/>
          <w:rtl/>
        </w:rPr>
        <w:tab/>
      </w:r>
    </w:p>
    <w:p w14:paraId="6D02E5E8" w14:textId="77777777" w:rsidR="00A048D9" w:rsidRPr="00A048D9" w:rsidRDefault="00A048D9" w:rsidP="00A048D9">
      <w:pPr>
        <w:bidi/>
        <w:jc w:val="both"/>
        <w:rPr>
          <w:rFonts w:cs="David" w:hint="cs"/>
          <w:rtl/>
        </w:rPr>
      </w:pPr>
      <w:r w:rsidRPr="00A048D9">
        <w:rPr>
          <w:rFonts w:cs="David" w:hint="cs"/>
          <w:rtl/>
        </w:rPr>
        <w:tab/>
        <w:t>במכתב שכתבנו לכם יש את הלינק. אתם יכולים לגלוש ישר לאתר של הפרלמנט הבריטי ולראות.</w:t>
      </w:r>
    </w:p>
    <w:p w14:paraId="233AEA95" w14:textId="77777777" w:rsidR="00A048D9" w:rsidRPr="00A048D9" w:rsidRDefault="00A048D9" w:rsidP="00A048D9">
      <w:pPr>
        <w:bidi/>
        <w:jc w:val="both"/>
        <w:rPr>
          <w:rFonts w:cs="David" w:hint="cs"/>
          <w:rtl/>
        </w:rPr>
      </w:pPr>
    </w:p>
    <w:p w14:paraId="26462A93" w14:textId="77777777" w:rsidR="00A048D9" w:rsidRPr="00A048D9" w:rsidRDefault="00A048D9" w:rsidP="00A048D9">
      <w:pPr>
        <w:bidi/>
        <w:jc w:val="both"/>
        <w:rPr>
          <w:rFonts w:cs="David" w:hint="cs"/>
          <w:u w:val="single"/>
          <w:rtl/>
        </w:rPr>
      </w:pPr>
      <w:r w:rsidRPr="00A048D9">
        <w:rPr>
          <w:rFonts w:cs="David" w:hint="cs"/>
          <w:u w:val="single"/>
          <w:rtl/>
        </w:rPr>
        <w:t>יו"ר הכנסת ראובן ריבלין:</w:t>
      </w:r>
    </w:p>
    <w:p w14:paraId="6CDC1813" w14:textId="77777777" w:rsidR="00A048D9" w:rsidRPr="00A048D9" w:rsidRDefault="00A048D9" w:rsidP="00A048D9">
      <w:pPr>
        <w:bidi/>
        <w:jc w:val="both"/>
        <w:rPr>
          <w:rFonts w:cs="David" w:hint="cs"/>
          <w:u w:val="single"/>
          <w:rtl/>
        </w:rPr>
      </w:pPr>
    </w:p>
    <w:p w14:paraId="52948677" w14:textId="77777777" w:rsidR="00A048D9" w:rsidRPr="00A048D9" w:rsidRDefault="00A048D9" w:rsidP="00A048D9">
      <w:pPr>
        <w:bidi/>
        <w:jc w:val="both"/>
        <w:rPr>
          <w:rFonts w:cs="David" w:hint="cs"/>
          <w:rtl/>
        </w:rPr>
      </w:pPr>
      <w:r w:rsidRPr="00A048D9">
        <w:rPr>
          <w:rFonts w:cs="David" w:hint="cs"/>
          <w:rtl/>
        </w:rPr>
        <w:tab/>
        <w:t xml:space="preserve">אני מבקש לומר שנשיא המדינה ברצון רב העניק את חסותו לאותו אחר-הצהריים לאחר ישיבות הוועדות. רק לאינפורמציה, אין צורך בבקשה להסכמת הוועדה, אני רוצה לציין שאנחנו נקיים ארוחת צהריים לכל חברי הכנסת, חבר הכנסת לשעבר, באולם שאגאל שבו אנחנו בחרנו לשמוע הרצאה מפי אדם שהוא מסקר אותנו בדרך כלל. כי את נשיא המדינה אנחנו שומעים, ראש הממשלה אנחנו שומעים אותו, וכן את כל השאר. חשבנו שאולי הפעם כדי לשנות ממנהגנו, אנחנו נאפשר לאחד מבכירי העיתונאים בישראל לבוא ולומר איך הוא רואה את נושא הסיקור העיתונאי מהצד האחר של המתרס. חשבנו שראוי להזמין אדם שהוא בעל </w:t>
      </w:r>
      <w:proofErr w:type="spellStart"/>
      <w:r w:rsidRPr="00A048D9">
        <w:rPr>
          <w:rFonts w:cs="David" w:hint="cs"/>
          <w:rtl/>
        </w:rPr>
        <w:t>איזשהם</w:t>
      </w:r>
      <w:proofErr w:type="spellEnd"/>
      <w:r w:rsidRPr="00A048D9">
        <w:rPr>
          <w:rFonts w:cs="David" w:hint="cs"/>
          <w:rtl/>
        </w:rPr>
        <w:t xml:space="preserve"> תנאי סף, כמו אדם שקיבל פרס ישראל. חשבנו שנחום ברנע הוא האדם המתאים לנו, יחד עם אחרים שאני לא יכול כרגע לזכור את שמותיהם. אבל, אנחנו חשבנו שנחום ברנע הוא בהחלט ראוי להיות אחד מהאנשים אשר יבואו וינאמו בארוחת צהריים בפני חברי הכנסת. לשמחתי הרבה, לאחר היסוסים, הסכים גם נחום ברנע, והוא יהיה האורח המדבר בארוחת הצהריים שיגיע אליה כנראה גם הנשיא ויאמר מספר מילות ברכה. </w:t>
      </w:r>
    </w:p>
    <w:p w14:paraId="26F75CEC" w14:textId="77777777" w:rsidR="00A048D9" w:rsidRPr="00A048D9" w:rsidRDefault="00A048D9" w:rsidP="00A048D9">
      <w:pPr>
        <w:bidi/>
        <w:jc w:val="both"/>
        <w:rPr>
          <w:rFonts w:cs="David" w:hint="cs"/>
          <w:rtl/>
        </w:rPr>
      </w:pPr>
    </w:p>
    <w:p w14:paraId="7AB48D77" w14:textId="77777777" w:rsidR="00A048D9" w:rsidRPr="00A048D9" w:rsidRDefault="00A048D9" w:rsidP="00A048D9">
      <w:pPr>
        <w:bidi/>
        <w:jc w:val="both"/>
        <w:rPr>
          <w:rFonts w:cs="David" w:hint="cs"/>
          <w:rtl/>
        </w:rPr>
      </w:pPr>
      <w:r w:rsidRPr="00A048D9">
        <w:rPr>
          <w:rFonts w:cs="David" w:hint="cs"/>
          <w:rtl/>
        </w:rPr>
        <w:tab/>
        <w:t xml:space="preserve">נשיא המדינה נתן חסותו למפגש עם הנוער אחר הצהריים במליאה, ולצד יושב-ראש הכנסת ישב נשיא המדינה, ואנחנו נאפשר לו לברך. כמובן יברכו במעמד פתיחה לרגל יום הולדתה של הכנסת ראש הממשלה ויושבת ראש האופוזיציה, ולאחר מכן אנחנו נתחיל את סדר היום שקבענו באופן מיוחד לנושא שבו אנחנו מבקשים את השיתוף עם בני הנוער. הדבר בהחלט מעורר עניין. אני כבר הסברתי שבני הנוער נבחרים בקפידה רבה על-ידי המוסדות החינוכיים. ויותר מכך, אנחנו דואגים מאוד לפלורליזם. </w:t>
      </w:r>
    </w:p>
    <w:p w14:paraId="7BA41639" w14:textId="77777777" w:rsidR="00A048D9" w:rsidRPr="00A048D9" w:rsidRDefault="00A048D9" w:rsidP="00A048D9">
      <w:pPr>
        <w:bidi/>
        <w:jc w:val="both"/>
        <w:rPr>
          <w:rFonts w:cs="David" w:hint="cs"/>
          <w:rtl/>
        </w:rPr>
      </w:pPr>
    </w:p>
    <w:p w14:paraId="60F57C9F" w14:textId="77777777" w:rsidR="00A048D9" w:rsidRPr="00A048D9" w:rsidRDefault="00A048D9" w:rsidP="00A048D9">
      <w:pPr>
        <w:bidi/>
        <w:jc w:val="both"/>
        <w:rPr>
          <w:rFonts w:cs="David" w:hint="cs"/>
          <w:rtl/>
        </w:rPr>
      </w:pPr>
      <w:r w:rsidRPr="00A048D9">
        <w:rPr>
          <w:rFonts w:cs="David" w:hint="cs"/>
          <w:rtl/>
        </w:rPr>
        <w:tab/>
        <w:t xml:space="preserve">אם שמתם לב, גם דיברתי עם יושבי ראש הוועדות שכולם הסכימו, אם זה יושב-ראש ועדת חוץ וביטחון חבר הכנסת צחי הנגבי אשר ישתף פעולה עם יושב-ראש ועדת החינוך. אם זה יושב-ראש ועדת הכלכלה, וכמובן יושב-ראש ועדת הסמים. כך יש לנו מכנסת ישראל שני יהודים וחבר כנסת ערבי אחד. כמובן שהבית גם יאמר את דברו </w:t>
      </w:r>
      <w:r w:rsidRPr="00A048D9">
        <w:rPr>
          <w:rFonts w:cs="David"/>
          <w:rtl/>
        </w:rPr>
        <w:t>–</w:t>
      </w:r>
      <w:r w:rsidRPr="00A048D9">
        <w:rPr>
          <w:rFonts w:cs="David" w:hint="cs"/>
          <w:rtl/>
        </w:rPr>
        <w:t xml:space="preserve"> יושב-ראש ועדת הכנסת. אנחנו אחר כך נקיים את הדבר שיארך לפי הערכתנו בערך כשעה וחצי. </w:t>
      </w:r>
    </w:p>
    <w:p w14:paraId="44BAB99A" w14:textId="77777777" w:rsidR="00A048D9" w:rsidRPr="00A048D9" w:rsidRDefault="00A048D9" w:rsidP="00A048D9">
      <w:pPr>
        <w:bidi/>
        <w:jc w:val="both"/>
        <w:rPr>
          <w:rFonts w:cs="David" w:hint="cs"/>
          <w:rtl/>
        </w:rPr>
      </w:pPr>
    </w:p>
    <w:p w14:paraId="4A6F1A9E" w14:textId="77777777" w:rsidR="00A048D9" w:rsidRPr="00A048D9" w:rsidRDefault="00A048D9" w:rsidP="00A048D9">
      <w:pPr>
        <w:bidi/>
        <w:jc w:val="both"/>
        <w:rPr>
          <w:rFonts w:cs="David" w:hint="cs"/>
          <w:rtl/>
        </w:rPr>
      </w:pPr>
      <w:r w:rsidRPr="00A048D9">
        <w:rPr>
          <w:rFonts w:cs="David" w:hint="cs"/>
          <w:rtl/>
        </w:rPr>
        <w:tab/>
        <w:t>בערב אנחנו נקיים באודיטוריום מפגש של כל חברי הכנסת  לדורותיהם ובו אנחנו ביקשנו מיוסי אלפי אשר התמחה בפסטיבל מספרי סיפורים לדובב את מגוון חברי הכנסת  בעבר ובהווה לבוא ולומר את דברם. אני מקווה שאחד האייטמים יהיה מפגש של כל ראשי הממשלות, אם זה ראשי הממשלות אשר חיים וקיימים, כי יש לנו אנשים שהם חיים, אבל לא קיימים איתנו יותר שלצערנו הרב אין לנו קשר איתם. שאר החיים והקיימים זה גם שמעון פרס, גם ביבי נתניהו, גם אהוד ברק, וגם אהוד אולמרט. אנחנו מבקשים לצרף אליהם גם כן את יצחק נבון אשר הוא מלא כרימון בסיפורים על החוויה הישראלית מאז 1776 שמשפחתו עלתה לארץ, ועד היותו חבר בפרלמנט, והסיפורים הם רבים. לא מעט מחברי הכנסת יהיו שותפים גם לפאנלים כאלו או אחרים.</w:t>
      </w:r>
    </w:p>
    <w:p w14:paraId="235CF8CA" w14:textId="77777777" w:rsidR="00A048D9" w:rsidRPr="00A048D9" w:rsidRDefault="00A048D9" w:rsidP="00A048D9">
      <w:pPr>
        <w:bidi/>
        <w:jc w:val="both"/>
        <w:rPr>
          <w:rFonts w:cs="David" w:hint="cs"/>
          <w:rtl/>
        </w:rPr>
      </w:pPr>
    </w:p>
    <w:p w14:paraId="40C12B9C" w14:textId="77777777" w:rsidR="00A048D9" w:rsidRPr="00A048D9" w:rsidRDefault="00A048D9" w:rsidP="00A048D9">
      <w:pPr>
        <w:bidi/>
        <w:jc w:val="both"/>
        <w:rPr>
          <w:rFonts w:cs="David" w:hint="cs"/>
          <w:rtl/>
        </w:rPr>
      </w:pPr>
      <w:r w:rsidRPr="00A048D9">
        <w:rPr>
          <w:rFonts w:cs="David" w:hint="cs"/>
          <w:rtl/>
        </w:rPr>
        <w:tab/>
        <w:t>אני מוכרח לומר שאני התייעצתי הבוקר גם עם יושב-ראש ועדת כנסת לשעבר, חבר הכנסת רוני בר-און, והוא בהחלט אמר לי שהוא מסכים שניתן את ברכתו לעניין זה. עיקר הדברים הם אינפורמטיביי</w:t>
      </w:r>
      <w:r w:rsidRPr="00A048D9">
        <w:rPr>
          <w:rFonts w:cs="David" w:hint="eastAsia"/>
          <w:rtl/>
        </w:rPr>
        <w:t>ם</w:t>
      </w:r>
      <w:r w:rsidRPr="00A048D9">
        <w:rPr>
          <w:rFonts w:cs="David" w:hint="cs"/>
          <w:rtl/>
        </w:rPr>
        <w:t xml:space="preserve">. </w:t>
      </w:r>
    </w:p>
    <w:p w14:paraId="4DB2CB6D" w14:textId="77777777" w:rsidR="00A048D9" w:rsidRPr="00A048D9" w:rsidRDefault="00A048D9" w:rsidP="00A048D9">
      <w:pPr>
        <w:bidi/>
        <w:jc w:val="both"/>
        <w:rPr>
          <w:rFonts w:cs="David" w:hint="cs"/>
          <w:rtl/>
        </w:rPr>
      </w:pPr>
    </w:p>
    <w:p w14:paraId="5F32E093" w14:textId="77777777" w:rsidR="00A048D9" w:rsidRPr="00A048D9" w:rsidRDefault="00A048D9" w:rsidP="00A048D9">
      <w:pPr>
        <w:bidi/>
        <w:jc w:val="both"/>
        <w:rPr>
          <w:rFonts w:cs="David" w:hint="cs"/>
          <w:rtl/>
        </w:rPr>
      </w:pPr>
      <w:r w:rsidRPr="00A048D9">
        <w:rPr>
          <w:rFonts w:cs="David" w:hint="cs"/>
          <w:rtl/>
        </w:rPr>
        <w:tab/>
        <w:t>כמובן שאני צריך מכם אישור לשני נושאים. הנושא הראשון הוא לקיים יום מיוחד בכנסת, ולקבוע שהכנסת תמלא את יומה ביום שני וביום שלישי, ותתחיל את דיוניה על פי התקנון ביום שלישי.</w:t>
      </w:r>
    </w:p>
    <w:p w14:paraId="3DDE4849" w14:textId="77777777" w:rsidR="00A048D9" w:rsidRPr="00A048D9" w:rsidRDefault="00A048D9" w:rsidP="00A048D9">
      <w:pPr>
        <w:bidi/>
        <w:jc w:val="both"/>
        <w:rPr>
          <w:rFonts w:cs="David" w:hint="cs"/>
          <w:rtl/>
        </w:rPr>
      </w:pPr>
    </w:p>
    <w:p w14:paraId="1387ED0B"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09D6E46" w14:textId="77777777" w:rsidR="00A048D9" w:rsidRPr="00A048D9" w:rsidRDefault="00A048D9" w:rsidP="00A048D9">
      <w:pPr>
        <w:bidi/>
        <w:jc w:val="both"/>
        <w:rPr>
          <w:rFonts w:cs="David" w:hint="cs"/>
          <w:rtl/>
        </w:rPr>
      </w:pPr>
    </w:p>
    <w:p w14:paraId="129C64E0" w14:textId="77777777" w:rsidR="00A048D9" w:rsidRPr="00A048D9" w:rsidRDefault="00A048D9" w:rsidP="00A048D9">
      <w:pPr>
        <w:bidi/>
        <w:jc w:val="both"/>
        <w:rPr>
          <w:rFonts w:cs="David" w:hint="cs"/>
          <w:rtl/>
        </w:rPr>
      </w:pPr>
      <w:r w:rsidRPr="00A048D9">
        <w:rPr>
          <w:rFonts w:cs="David" w:hint="cs"/>
          <w:rtl/>
        </w:rPr>
        <w:tab/>
        <w:t>הכנסת תמלא את יומה בשלישי ורביעי.</w:t>
      </w:r>
    </w:p>
    <w:p w14:paraId="14D69901" w14:textId="77777777" w:rsidR="00A048D9" w:rsidRPr="00A048D9" w:rsidRDefault="00A048D9" w:rsidP="00A048D9">
      <w:pPr>
        <w:bidi/>
        <w:jc w:val="both"/>
        <w:rPr>
          <w:rFonts w:cs="David" w:hint="cs"/>
          <w:rtl/>
        </w:rPr>
      </w:pPr>
    </w:p>
    <w:p w14:paraId="07B8749D" w14:textId="77777777" w:rsidR="00A048D9" w:rsidRPr="00A048D9" w:rsidRDefault="00A048D9" w:rsidP="00A048D9">
      <w:pPr>
        <w:bidi/>
        <w:jc w:val="both"/>
        <w:rPr>
          <w:rFonts w:cs="David" w:hint="cs"/>
          <w:u w:val="single"/>
          <w:rtl/>
        </w:rPr>
      </w:pPr>
      <w:r w:rsidRPr="00A048D9">
        <w:rPr>
          <w:rFonts w:cs="David" w:hint="cs"/>
          <w:u w:val="single"/>
          <w:rtl/>
        </w:rPr>
        <w:t>יו"ר הכנסת ראובן ריבלין:</w:t>
      </w:r>
    </w:p>
    <w:p w14:paraId="4A5E55D2" w14:textId="77777777" w:rsidR="00A048D9" w:rsidRPr="00A048D9" w:rsidRDefault="00A048D9" w:rsidP="00A048D9">
      <w:pPr>
        <w:bidi/>
        <w:jc w:val="both"/>
        <w:rPr>
          <w:rFonts w:cs="David" w:hint="cs"/>
          <w:rtl/>
        </w:rPr>
      </w:pPr>
    </w:p>
    <w:p w14:paraId="200F2844" w14:textId="77777777" w:rsidR="00A048D9" w:rsidRPr="00A048D9" w:rsidRDefault="00A048D9" w:rsidP="00A048D9">
      <w:pPr>
        <w:bidi/>
        <w:jc w:val="both"/>
        <w:rPr>
          <w:rFonts w:cs="David" w:hint="cs"/>
          <w:rtl/>
        </w:rPr>
      </w:pPr>
      <w:r w:rsidRPr="00A048D9">
        <w:rPr>
          <w:rFonts w:cs="David" w:hint="cs"/>
          <w:rtl/>
        </w:rPr>
        <w:tab/>
        <w:t xml:space="preserve">תמלא את השבוע בקיום דיונים ביום שלישי ורביעי, ותייחד את יום שני ליום מיוחד שלא יהיה במכלל הספירה הקבועה הכרונולוגית. </w:t>
      </w:r>
    </w:p>
    <w:p w14:paraId="00887D6B" w14:textId="77777777" w:rsidR="00A048D9" w:rsidRPr="00A048D9" w:rsidRDefault="00A048D9" w:rsidP="00A048D9">
      <w:pPr>
        <w:bidi/>
        <w:jc w:val="both"/>
        <w:rPr>
          <w:rFonts w:cs="David" w:hint="cs"/>
          <w:rtl/>
        </w:rPr>
      </w:pPr>
    </w:p>
    <w:p w14:paraId="0F4014A4" w14:textId="77777777" w:rsidR="00A048D9" w:rsidRPr="00A048D9" w:rsidRDefault="00A048D9" w:rsidP="00A048D9">
      <w:pPr>
        <w:bidi/>
        <w:jc w:val="both"/>
        <w:rPr>
          <w:rFonts w:cs="David" w:hint="cs"/>
          <w:rtl/>
        </w:rPr>
      </w:pPr>
      <w:r w:rsidRPr="00A048D9">
        <w:rPr>
          <w:rFonts w:cs="David" w:hint="cs"/>
          <w:rtl/>
        </w:rPr>
        <w:tab/>
        <w:t xml:space="preserve">הדבר השני כמובן הוא לפתוח את מליאת הכנסת כהחלטת ועדת הבית של בית הלורדים הבריטי להשתתפות אנשים שאינם חברי הכנסת. בזמנו, אדוני היושב ראש, בט"ו בשבט בשנה שנבצר היה ממני להשתתף בגלל מות אימי </w:t>
      </w:r>
      <w:proofErr w:type="spellStart"/>
      <w:r w:rsidRPr="00A048D9">
        <w:rPr>
          <w:rFonts w:cs="David" w:hint="cs"/>
          <w:rtl/>
        </w:rPr>
        <w:t>שהיתה</w:t>
      </w:r>
      <w:proofErr w:type="spellEnd"/>
      <w:r w:rsidRPr="00A048D9">
        <w:rPr>
          <w:rFonts w:cs="David" w:hint="cs"/>
          <w:rtl/>
        </w:rPr>
        <w:t xml:space="preserve"> בת 101 בזמן מותה, התקיים דיון בכנסת, ובו אפשרנו לחברי כנסת לשעבר לנאום. נאמו חברי הכנסת: משה נסים, </w:t>
      </w:r>
      <w:proofErr w:type="spellStart"/>
      <w:r w:rsidRPr="00A048D9">
        <w:rPr>
          <w:rFonts w:cs="David" w:hint="cs"/>
          <w:rtl/>
        </w:rPr>
        <w:t>קורפו</w:t>
      </w:r>
      <w:proofErr w:type="spellEnd"/>
      <w:r w:rsidRPr="00A048D9">
        <w:rPr>
          <w:rFonts w:cs="David" w:hint="cs"/>
          <w:rtl/>
        </w:rPr>
        <w:t xml:space="preserve">, </w:t>
      </w:r>
      <w:proofErr w:type="spellStart"/>
      <w:r w:rsidRPr="00A048D9">
        <w:rPr>
          <w:rFonts w:cs="David" w:hint="cs"/>
          <w:rtl/>
        </w:rPr>
        <w:t>ליבאי</w:t>
      </w:r>
      <w:proofErr w:type="spellEnd"/>
      <w:r w:rsidRPr="00A048D9">
        <w:rPr>
          <w:rFonts w:cs="David" w:hint="cs"/>
          <w:rtl/>
        </w:rPr>
        <w:t xml:space="preserve"> ושחל. ברעם היה אז חבר כנסת. כלומר, הדברים הם לא תקדימיים. </w:t>
      </w:r>
    </w:p>
    <w:p w14:paraId="286495D9" w14:textId="77777777" w:rsidR="00A048D9" w:rsidRPr="00A048D9" w:rsidRDefault="00A048D9" w:rsidP="00A048D9">
      <w:pPr>
        <w:tabs>
          <w:tab w:val="left" w:pos="8309"/>
        </w:tabs>
        <w:bidi/>
        <w:jc w:val="both"/>
        <w:rPr>
          <w:rFonts w:cs="David" w:hint="cs"/>
          <w:rtl/>
        </w:rPr>
      </w:pPr>
    </w:p>
    <w:p w14:paraId="35D562A3"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התלבטנו התלבטות יתרה גם בנשיאות וגם בין הפורום של ראשי הסיעות בשאלה  האם אין בפתיחת הכנסת זילות? כמובן שהדעות הן לכאן ולכאן </w:t>
      </w:r>
      <w:r w:rsidRPr="00A048D9">
        <w:rPr>
          <w:rFonts w:cs="David"/>
          <w:rtl/>
        </w:rPr>
        <w:t>–</w:t>
      </w:r>
      <w:r w:rsidRPr="00A048D9">
        <w:rPr>
          <w:rFonts w:cs="David" w:hint="cs"/>
          <w:rtl/>
        </w:rPr>
        <w:t xml:space="preserve"> כל מי שיאמר דבר הוא יצדק. הצלחתו של אותו יום וקרבת הציבור לכנסת היא זו אשר תיתן. </w:t>
      </w:r>
    </w:p>
    <w:p w14:paraId="5635DD45" w14:textId="77777777" w:rsidR="00A048D9" w:rsidRPr="00A048D9" w:rsidRDefault="00A048D9" w:rsidP="00A048D9">
      <w:pPr>
        <w:tabs>
          <w:tab w:val="left" w:pos="512"/>
          <w:tab w:val="left" w:pos="8309"/>
        </w:tabs>
        <w:bidi/>
        <w:jc w:val="both"/>
        <w:rPr>
          <w:rFonts w:cs="David" w:hint="cs"/>
          <w:rtl/>
        </w:rPr>
      </w:pPr>
    </w:p>
    <w:p w14:paraId="6B767E53"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עד כאן דבריי, ואני באמת אשמח אם כמובן חברי ועדת הבית יתנו את אישורם ליום חשוב זה.</w:t>
      </w:r>
    </w:p>
    <w:p w14:paraId="3BD92353" w14:textId="77777777" w:rsidR="00A048D9" w:rsidRPr="00A048D9" w:rsidRDefault="00A048D9" w:rsidP="00A048D9">
      <w:pPr>
        <w:tabs>
          <w:tab w:val="left" w:pos="512"/>
          <w:tab w:val="left" w:pos="8309"/>
        </w:tabs>
        <w:bidi/>
        <w:jc w:val="both"/>
        <w:rPr>
          <w:rFonts w:cs="David" w:hint="cs"/>
          <w:rtl/>
        </w:rPr>
      </w:pPr>
    </w:p>
    <w:p w14:paraId="142CF3A8"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B8C38F8" w14:textId="77777777" w:rsidR="00A048D9" w:rsidRPr="00A048D9" w:rsidRDefault="00A048D9" w:rsidP="00A048D9">
      <w:pPr>
        <w:tabs>
          <w:tab w:val="left" w:pos="512"/>
          <w:tab w:val="left" w:pos="8309"/>
        </w:tabs>
        <w:bidi/>
        <w:jc w:val="both"/>
        <w:rPr>
          <w:rFonts w:cs="David" w:hint="cs"/>
          <w:rtl/>
        </w:rPr>
      </w:pPr>
    </w:p>
    <w:p w14:paraId="6D7239C3"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תודה. אני מבקש שאלת הבהרה אחת. אני מבין שהישיבות האחרות של ועדות כנסת שאינן אותן שלוש מתקיימות בנוהל הרגיל. כלומר, אני מבין שישנה למשל ישיבה ועדה משותפת לוועדות חינוך, מדע ומעמד האישה עם פרופסור עדה יונת. זו ישיבה שמתקיימת כרגיל בנוהל הרגיל.</w:t>
      </w:r>
    </w:p>
    <w:p w14:paraId="521EEC78" w14:textId="77777777" w:rsidR="00A048D9" w:rsidRPr="00A048D9" w:rsidRDefault="00A048D9" w:rsidP="00A048D9">
      <w:pPr>
        <w:tabs>
          <w:tab w:val="left" w:pos="512"/>
          <w:tab w:val="left" w:pos="8309"/>
        </w:tabs>
        <w:bidi/>
        <w:jc w:val="both"/>
        <w:rPr>
          <w:rFonts w:cs="David" w:hint="cs"/>
          <w:rtl/>
        </w:rPr>
      </w:pPr>
    </w:p>
    <w:p w14:paraId="0762908A" w14:textId="77777777" w:rsidR="00A048D9" w:rsidRPr="00A048D9" w:rsidRDefault="00A048D9" w:rsidP="00A048D9">
      <w:pPr>
        <w:tabs>
          <w:tab w:val="left" w:pos="512"/>
          <w:tab w:val="left" w:pos="8309"/>
        </w:tabs>
        <w:bidi/>
        <w:jc w:val="both"/>
        <w:rPr>
          <w:rFonts w:cs="David" w:hint="cs"/>
          <w:u w:val="single"/>
          <w:rtl/>
        </w:rPr>
      </w:pPr>
      <w:r w:rsidRPr="00A048D9">
        <w:rPr>
          <w:rFonts w:cs="David" w:hint="cs"/>
          <w:u w:val="single"/>
          <w:rtl/>
        </w:rPr>
        <w:t>יו"ר הכנסת ראובן ריבלין:</w:t>
      </w:r>
    </w:p>
    <w:p w14:paraId="6B4FA28C"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r>
    </w:p>
    <w:p w14:paraId="691BB956"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היא גם יכולה להיחשב בהחלט. כשמזמינים את כלת פרס נובל, אני באמת חושב שזה ראוי לכנסת ולמדינה שביום היובל אנחנו מקיימים ויכולים לצרף את זה. אני בהחלט חושב שחלק מהנוער יכול אפילו להיות שם.</w:t>
      </w:r>
    </w:p>
    <w:p w14:paraId="67A20868" w14:textId="77777777" w:rsidR="00A048D9" w:rsidRPr="00A048D9" w:rsidRDefault="00A048D9" w:rsidP="00A048D9">
      <w:pPr>
        <w:tabs>
          <w:tab w:val="left" w:pos="512"/>
          <w:tab w:val="left" w:pos="8309"/>
        </w:tabs>
        <w:bidi/>
        <w:jc w:val="both"/>
        <w:rPr>
          <w:rFonts w:cs="David" w:hint="cs"/>
          <w:rtl/>
        </w:rPr>
      </w:pPr>
    </w:p>
    <w:p w14:paraId="4E297AC3"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85763C8" w14:textId="77777777" w:rsidR="00A048D9" w:rsidRPr="00A048D9" w:rsidRDefault="00A048D9" w:rsidP="00A048D9">
      <w:pPr>
        <w:tabs>
          <w:tab w:val="left" w:pos="512"/>
          <w:tab w:val="left" w:pos="8309"/>
        </w:tabs>
        <w:bidi/>
        <w:jc w:val="both"/>
        <w:rPr>
          <w:rFonts w:cs="David" w:hint="cs"/>
          <w:rtl/>
        </w:rPr>
      </w:pPr>
    </w:p>
    <w:p w14:paraId="3B9BBA6F"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להיות נוכח, אבל זה לא נכלל במסגרת. אלה ישיבות - - -</w:t>
      </w:r>
    </w:p>
    <w:p w14:paraId="604C18CD" w14:textId="77777777" w:rsidR="00A048D9" w:rsidRPr="00A048D9" w:rsidRDefault="00A048D9" w:rsidP="00A048D9">
      <w:pPr>
        <w:tabs>
          <w:tab w:val="left" w:pos="512"/>
          <w:tab w:val="left" w:pos="8309"/>
        </w:tabs>
        <w:bidi/>
        <w:jc w:val="both"/>
        <w:rPr>
          <w:rFonts w:cs="David" w:hint="cs"/>
          <w:rtl/>
        </w:rPr>
      </w:pPr>
    </w:p>
    <w:p w14:paraId="62606090" w14:textId="77777777" w:rsidR="00A048D9" w:rsidRPr="00A048D9" w:rsidRDefault="00A048D9" w:rsidP="00A048D9">
      <w:pPr>
        <w:tabs>
          <w:tab w:val="left" w:pos="512"/>
          <w:tab w:val="left" w:pos="8309"/>
        </w:tabs>
        <w:bidi/>
        <w:jc w:val="both"/>
        <w:rPr>
          <w:rFonts w:cs="David" w:hint="cs"/>
          <w:u w:val="single"/>
          <w:rtl/>
        </w:rPr>
      </w:pPr>
      <w:r w:rsidRPr="00A048D9">
        <w:rPr>
          <w:rFonts w:cs="David" w:hint="cs"/>
          <w:u w:val="single"/>
          <w:rtl/>
        </w:rPr>
        <w:t>יו"ר הכנסת ראובן ריבלין:</w:t>
      </w:r>
    </w:p>
    <w:p w14:paraId="26656A54" w14:textId="77777777" w:rsidR="00A048D9" w:rsidRPr="00A048D9" w:rsidRDefault="00A048D9" w:rsidP="00A048D9">
      <w:pPr>
        <w:tabs>
          <w:tab w:val="left" w:pos="512"/>
          <w:tab w:val="left" w:pos="8309"/>
        </w:tabs>
        <w:bidi/>
        <w:jc w:val="both"/>
        <w:rPr>
          <w:rFonts w:cs="David" w:hint="cs"/>
          <w:rtl/>
        </w:rPr>
      </w:pPr>
    </w:p>
    <w:p w14:paraId="1BACCF37"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אנחנו מוכנים לתת חסות גם לעניין זה. </w:t>
      </w:r>
    </w:p>
    <w:p w14:paraId="4F963B62" w14:textId="77777777" w:rsidR="00A048D9" w:rsidRPr="00A048D9" w:rsidRDefault="00A048D9" w:rsidP="00A048D9">
      <w:pPr>
        <w:tabs>
          <w:tab w:val="left" w:pos="512"/>
          <w:tab w:val="left" w:pos="8309"/>
        </w:tabs>
        <w:bidi/>
        <w:jc w:val="both"/>
        <w:rPr>
          <w:rFonts w:cs="David" w:hint="cs"/>
          <w:rtl/>
        </w:rPr>
      </w:pPr>
    </w:p>
    <w:p w14:paraId="5171069A"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8172047" w14:textId="77777777" w:rsidR="00A048D9" w:rsidRPr="00A048D9" w:rsidRDefault="00A048D9" w:rsidP="00A048D9">
      <w:pPr>
        <w:tabs>
          <w:tab w:val="left" w:pos="512"/>
          <w:tab w:val="left" w:pos="8309"/>
        </w:tabs>
        <w:bidi/>
        <w:jc w:val="both"/>
        <w:rPr>
          <w:rFonts w:cs="David" w:hint="cs"/>
          <w:rtl/>
        </w:rPr>
      </w:pPr>
    </w:p>
    <w:p w14:paraId="2A3E37EF"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כן, אני מבין שלמעשה גם ישיבות הוועדות הן לא ישיבות מן המניין הרגיל, או שהן כן ישיבות? </w:t>
      </w:r>
    </w:p>
    <w:p w14:paraId="2FF49448" w14:textId="77777777" w:rsidR="00A048D9" w:rsidRPr="00A048D9" w:rsidRDefault="00A048D9" w:rsidP="00A048D9">
      <w:pPr>
        <w:tabs>
          <w:tab w:val="left" w:pos="512"/>
          <w:tab w:val="left" w:pos="8309"/>
        </w:tabs>
        <w:bidi/>
        <w:jc w:val="both"/>
        <w:rPr>
          <w:rFonts w:cs="David" w:hint="cs"/>
          <w:rtl/>
        </w:rPr>
      </w:pPr>
    </w:p>
    <w:p w14:paraId="54E95A6F" w14:textId="77777777" w:rsidR="00A048D9" w:rsidRPr="00A048D9" w:rsidRDefault="00A048D9" w:rsidP="00A048D9">
      <w:pPr>
        <w:bidi/>
        <w:jc w:val="both"/>
        <w:rPr>
          <w:rFonts w:cs="David" w:hint="cs"/>
          <w:u w:val="single"/>
          <w:rtl/>
        </w:rPr>
      </w:pPr>
      <w:r w:rsidRPr="00A048D9">
        <w:rPr>
          <w:rFonts w:cs="David" w:hint="cs"/>
          <w:u w:val="single"/>
          <w:rtl/>
        </w:rPr>
        <w:t>מזכיר הכנסת איל ינון:</w:t>
      </w:r>
    </w:p>
    <w:p w14:paraId="173F2AB8" w14:textId="77777777" w:rsidR="00A048D9" w:rsidRPr="00A048D9" w:rsidRDefault="00A048D9" w:rsidP="00A048D9">
      <w:pPr>
        <w:tabs>
          <w:tab w:val="left" w:pos="512"/>
          <w:tab w:val="left" w:pos="8309"/>
        </w:tabs>
        <w:bidi/>
        <w:jc w:val="both"/>
        <w:rPr>
          <w:rFonts w:cs="David" w:hint="cs"/>
          <w:rtl/>
        </w:rPr>
      </w:pPr>
    </w:p>
    <w:p w14:paraId="6D5698E0"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לא, כל היום הזה הוא יום מיוחד.</w:t>
      </w:r>
    </w:p>
    <w:p w14:paraId="2E33C6E2" w14:textId="77777777" w:rsidR="00A048D9" w:rsidRPr="00A048D9" w:rsidRDefault="00A048D9" w:rsidP="00A048D9">
      <w:pPr>
        <w:tabs>
          <w:tab w:val="left" w:pos="512"/>
          <w:tab w:val="left" w:pos="8309"/>
        </w:tabs>
        <w:bidi/>
        <w:jc w:val="both"/>
        <w:rPr>
          <w:rFonts w:cs="David" w:hint="cs"/>
          <w:rtl/>
        </w:rPr>
      </w:pPr>
    </w:p>
    <w:p w14:paraId="1361892C"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FD811E3" w14:textId="77777777" w:rsidR="00A048D9" w:rsidRPr="00A048D9" w:rsidRDefault="00A048D9" w:rsidP="00A048D9">
      <w:pPr>
        <w:tabs>
          <w:tab w:val="left" w:pos="512"/>
          <w:tab w:val="left" w:pos="8309"/>
        </w:tabs>
        <w:bidi/>
        <w:jc w:val="both"/>
        <w:rPr>
          <w:rFonts w:cs="David" w:hint="cs"/>
          <w:rtl/>
        </w:rPr>
      </w:pPr>
    </w:p>
    <w:p w14:paraId="3F32EE15"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הן לא ישיבות מן המניין הרגיל </w:t>
      </w:r>
      <w:r w:rsidRPr="00A048D9">
        <w:rPr>
          <w:rFonts w:cs="David"/>
          <w:rtl/>
        </w:rPr>
        <w:t>–</w:t>
      </w:r>
      <w:r w:rsidRPr="00A048D9">
        <w:rPr>
          <w:rFonts w:cs="David" w:hint="cs"/>
          <w:rtl/>
        </w:rPr>
        <w:t xml:space="preserve"> ברור לגמרי. </w:t>
      </w:r>
    </w:p>
    <w:p w14:paraId="1FE47372" w14:textId="77777777" w:rsidR="00A048D9" w:rsidRPr="00A048D9" w:rsidRDefault="00A048D9" w:rsidP="00A048D9">
      <w:pPr>
        <w:tabs>
          <w:tab w:val="left" w:pos="512"/>
          <w:tab w:val="left" w:pos="8309"/>
        </w:tabs>
        <w:bidi/>
        <w:jc w:val="both"/>
        <w:rPr>
          <w:rFonts w:cs="David" w:hint="cs"/>
          <w:rtl/>
        </w:rPr>
      </w:pPr>
    </w:p>
    <w:p w14:paraId="1A2DB1C3" w14:textId="77777777" w:rsidR="00A048D9" w:rsidRPr="00A048D9" w:rsidRDefault="00A048D9" w:rsidP="00A048D9">
      <w:pPr>
        <w:bidi/>
        <w:jc w:val="both"/>
        <w:rPr>
          <w:rFonts w:cs="David" w:hint="cs"/>
          <w:u w:val="single"/>
          <w:rtl/>
        </w:rPr>
      </w:pPr>
      <w:r w:rsidRPr="00A048D9">
        <w:rPr>
          <w:rFonts w:cs="David" w:hint="cs"/>
          <w:u w:val="single"/>
          <w:rtl/>
        </w:rPr>
        <w:t>אורית זוארץ:</w:t>
      </w:r>
    </w:p>
    <w:p w14:paraId="6609350B" w14:textId="77777777" w:rsidR="00A048D9" w:rsidRPr="00A048D9" w:rsidRDefault="00A048D9" w:rsidP="00A048D9">
      <w:pPr>
        <w:tabs>
          <w:tab w:val="left" w:pos="512"/>
          <w:tab w:val="left" w:pos="8309"/>
        </w:tabs>
        <w:bidi/>
        <w:jc w:val="both"/>
        <w:rPr>
          <w:rFonts w:cs="David" w:hint="cs"/>
          <w:rtl/>
        </w:rPr>
      </w:pPr>
    </w:p>
    <w:p w14:paraId="0A44D179"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ברשותך, אני רוצה להתייחס. כבוד יושב-ראש הוועדה, כבוד יושב-ראש הכנסת, אני מברכת על היוזמה. אני חושבת שקיום יום מיוחד יש לו חשיבות רבה. יש חשיבות רבה בקירוב הציבור והאזרחים לכנסת, השמעת קולם של האזרחים, קבוצות, מגזרים. למעשה, הזכות הזאת שמורה להם גם בוועדות וגם בדיונים שונים. </w:t>
      </w:r>
    </w:p>
    <w:p w14:paraId="0D24C6B5" w14:textId="77777777" w:rsidR="00A048D9" w:rsidRPr="00A048D9" w:rsidRDefault="00A048D9" w:rsidP="00A048D9">
      <w:pPr>
        <w:tabs>
          <w:tab w:val="left" w:pos="512"/>
          <w:tab w:val="left" w:pos="8309"/>
        </w:tabs>
        <w:bidi/>
        <w:jc w:val="both"/>
        <w:rPr>
          <w:rFonts w:cs="David" w:hint="cs"/>
          <w:rtl/>
        </w:rPr>
      </w:pPr>
    </w:p>
    <w:p w14:paraId="56E7C6A0"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אני רוצה לשאול שלוש שאלות או אולי הבהרות. האם במניין האורחים נלקח בחשבון הזמנת אורחים ואורחות? כלומר, מבחינת השוויון המגדרי שיהיה יחס הולם לפחות על פי הייצוג באוכלוסייה.</w:t>
      </w:r>
    </w:p>
    <w:p w14:paraId="14BBBCCC" w14:textId="77777777" w:rsidR="00A048D9" w:rsidRPr="00A048D9" w:rsidRDefault="00A048D9" w:rsidP="00A048D9">
      <w:pPr>
        <w:tabs>
          <w:tab w:val="left" w:pos="512"/>
          <w:tab w:val="left" w:pos="8309"/>
        </w:tabs>
        <w:bidi/>
        <w:jc w:val="both"/>
        <w:rPr>
          <w:rFonts w:cs="David" w:hint="cs"/>
          <w:rtl/>
        </w:rPr>
      </w:pPr>
    </w:p>
    <w:p w14:paraId="01469B54"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0CC1A85B" w14:textId="77777777" w:rsidR="00A048D9" w:rsidRPr="00A048D9" w:rsidRDefault="00A048D9" w:rsidP="00A048D9">
      <w:pPr>
        <w:tabs>
          <w:tab w:val="left" w:pos="512"/>
          <w:tab w:val="left" w:pos="8309"/>
        </w:tabs>
        <w:bidi/>
        <w:jc w:val="both"/>
        <w:rPr>
          <w:rFonts w:cs="David" w:hint="cs"/>
          <w:rtl/>
        </w:rPr>
      </w:pPr>
    </w:p>
    <w:p w14:paraId="7C645F6E"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לקחנו זאת כמובן מאליו. נבדוק את זה כדי להיות בטוחים.</w:t>
      </w:r>
    </w:p>
    <w:p w14:paraId="31AE0964" w14:textId="77777777" w:rsidR="00A048D9" w:rsidRPr="00A048D9" w:rsidRDefault="00A048D9" w:rsidP="00A048D9">
      <w:pPr>
        <w:tabs>
          <w:tab w:val="left" w:pos="512"/>
          <w:tab w:val="left" w:pos="8309"/>
        </w:tabs>
        <w:bidi/>
        <w:jc w:val="both"/>
        <w:rPr>
          <w:rFonts w:cs="David" w:hint="cs"/>
          <w:rtl/>
        </w:rPr>
      </w:pPr>
    </w:p>
    <w:p w14:paraId="7CAB1E50" w14:textId="77777777" w:rsidR="00A048D9" w:rsidRPr="00A048D9" w:rsidRDefault="00A048D9" w:rsidP="00A048D9">
      <w:pPr>
        <w:bidi/>
        <w:jc w:val="both"/>
        <w:rPr>
          <w:rFonts w:cs="David" w:hint="cs"/>
          <w:u w:val="single"/>
          <w:rtl/>
        </w:rPr>
      </w:pPr>
      <w:r w:rsidRPr="00A048D9">
        <w:rPr>
          <w:rFonts w:cs="David" w:hint="cs"/>
          <w:u w:val="single"/>
          <w:rtl/>
        </w:rPr>
        <w:t>אורית זוארץ:</w:t>
      </w:r>
    </w:p>
    <w:p w14:paraId="4BB6CCDC"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r>
    </w:p>
    <w:p w14:paraId="3EDE000B"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אנחנו צריכים לוודא גם במסגרת מוסדות החינוך את מי המנהלות והמורות מסמנות כייצוגיים.</w:t>
      </w:r>
    </w:p>
    <w:p w14:paraId="65B483F4" w14:textId="77777777" w:rsidR="00A048D9" w:rsidRPr="00A048D9" w:rsidRDefault="00A048D9" w:rsidP="00A048D9">
      <w:pPr>
        <w:tabs>
          <w:tab w:val="left" w:pos="512"/>
          <w:tab w:val="left" w:pos="8309"/>
        </w:tabs>
        <w:bidi/>
        <w:jc w:val="both"/>
        <w:rPr>
          <w:rFonts w:cs="David" w:hint="cs"/>
          <w:rtl/>
        </w:rPr>
      </w:pPr>
    </w:p>
    <w:p w14:paraId="59371F4D" w14:textId="77777777" w:rsidR="00A048D9" w:rsidRPr="00A048D9" w:rsidRDefault="00A048D9" w:rsidP="00A048D9">
      <w:pPr>
        <w:tabs>
          <w:tab w:val="left" w:pos="512"/>
          <w:tab w:val="left" w:pos="8309"/>
        </w:tabs>
        <w:bidi/>
        <w:jc w:val="both"/>
        <w:rPr>
          <w:rFonts w:cs="David" w:hint="cs"/>
          <w:u w:val="single"/>
          <w:rtl/>
        </w:rPr>
      </w:pPr>
      <w:r w:rsidRPr="00A048D9">
        <w:rPr>
          <w:rFonts w:cs="David" w:hint="cs"/>
          <w:u w:val="single"/>
          <w:rtl/>
        </w:rPr>
        <w:t>מנכ"ל הכנסת דן לנדאו:</w:t>
      </w:r>
    </w:p>
    <w:p w14:paraId="32B8A9E3" w14:textId="77777777" w:rsidR="00A048D9" w:rsidRPr="00A048D9" w:rsidRDefault="00A048D9" w:rsidP="00A048D9">
      <w:pPr>
        <w:tabs>
          <w:tab w:val="left" w:pos="512"/>
          <w:tab w:val="left" w:pos="8309"/>
        </w:tabs>
        <w:bidi/>
        <w:jc w:val="both"/>
        <w:rPr>
          <w:rFonts w:cs="David" w:hint="cs"/>
          <w:rtl/>
        </w:rPr>
      </w:pPr>
    </w:p>
    <w:p w14:paraId="715A25EE"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לא, חשוב להבהיר. זה לא בחירה של בתי-הספר. אנחנו התקשרנו עם מכללה אקדמית לחינוך "גורדון" בחיפה שהיא עושה מזה שנים פעילויות של </w:t>
      </w:r>
      <w:r w:rsidRPr="00A048D9">
        <w:rPr>
          <w:rFonts w:cs="David"/>
        </w:rPr>
        <w:t>debating</w:t>
      </w:r>
      <w:r w:rsidRPr="00A048D9">
        <w:rPr>
          <w:rFonts w:cs="David" w:hint="cs"/>
          <w:rtl/>
        </w:rPr>
        <w:t xml:space="preserve">, של מועדוני ויכוח. זה פרויקט הרבה יותר רחב. היום הזה הוא הגמר של תהליך בין כמעט חודשיים שאנחנו הספונסרים שלו, אנחנו נותנים לו את החסות כמוסד. בתשעה בתי-ספר התקיימו תחרויות </w:t>
      </w:r>
      <w:r w:rsidRPr="00A048D9">
        <w:rPr>
          <w:rFonts w:cs="David"/>
        </w:rPr>
        <w:t>debating</w:t>
      </w:r>
      <w:r w:rsidRPr="00A048D9">
        <w:rPr>
          <w:rFonts w:cs="David" w:hint="cs"/>
          <w:rtl/>
        </w:rPr>
        <w:t xml:space="preserve"> סביב הנושאים שאנחנו הגדרנו, כאשר הגמר בעצם הוא במליאה </w:t>
      </w:r>
      <w:r w:rsidRPr="00A048D9">
        <w:rPr>
          <w:rFonts w:cs="David"/>
          <w:rtl/>
        </w:rPr>
        <w:t>–</w:t>
      </w:r>
      <w:r w:rsidRPr="00A048D9">
        <w:rPr>
          <w:rFonts w:cs="David" w:hint="cs"/>
          <w:rtl/>
        </w:rPr>
        <w:t xml:space="preserve"> אם אפשר לקרוא לזה כך. במקום ששופטים יבחרו את הזוכה, זה </w:t>
      </w:r>
      <w:proofErr w:type="spellStart"/>
      <w:r w:rsidRPr="00A048D9">
        <w:rPr>
          <w:rFonts w:cs="David" w:hint="cs"/>
          <w:rtl/>
        </w:rPr>
        <w:t>ששיכנע</w:t>
      </w:r>
      <w:proofErr w:type="spellEnd"/>
      <w:r w:rsidRPr="00A048D9">
        <w:rPr>
          <w:rFonts w:cs="David" w:hint="cs"/>
          <w:rtl/>
        </w:rPr>
        <w:t xml:space="preserve"> יותר ייבחר בהצבעה. </w:t>
      </w:r>
    </w:p>
    <w:p w14:paraId="2A6E0BB5" w14:textId="77777777" w:rsidR="00A048D9" w:rsidRPr="00A048D9" w:rsidRDefault="00A048D9" w:rsidP="00A048D9">
      <w:pPr>
        <w:tabs>
          <w:tab w:val="left" w:pos="512"/>
          <w:tab w:val="left" w:pos="8309"/>
        </w:tabs>
        <w:bidi/>
        <w:jc w:val="both"/>
        <w:rPr>
          <w:rFonts w:cs="David" w:hint="cs"/>
          <w:rtl/>
        </w:rPr>
      </w:pPr>
    </w:p>
    <w:p w14:paraId="5AC3D620" w14:textId="77777777" w:rsidR="00A048D9" w:rsidRPr="00A048D9" w:rsidRDefault="00A048D9" w:rsidP="00A048D9">
      <w:pPr>
        <w:bidi/>
        <w:jc w:val="both"/>
        <w:rPr>
          <w:rFonts w:cs="David" w:hint="cs"/>
          <w:u w:val="single"/>
          <w:rtl/>
        </w:rPr>
      </w:pPr>
      <w:r w:rsidRPr="00A048D9">
        <w:rPr>
          <w:rFonts w:cs="David" w:hint="cs"/>
          <w:u w:val="single"/>
          <w:rtl/>
        </w:rPr>
        <w:t>אורית זוארץ:</w:t>
      </w:r>
    </w:p>
    <w:p w14:paraId="25FA6C62" w14:textId="77777777" w:rsidR="00A048D9" w:rsidRPr="00A048D9" w:rsidRDefault="00A048D9" w:rsidP="00A048D9">
      <w:pPr>
        <w:tabs>
          <w:tab w:val="left" w:pos="512"/>
          <w:tab w:val="left" w:pos="8309"/>
        </w:tabs>
        <w:bidi/>
        <w:jc w:val="both"/>
        <w:rPr>
          <w:rFonts w:cs="David" w:hint="cs"/>
          <w:rtl/>
        </w:rPr>
      </w:pPr>
    </w:p>
    <w:p w14:paraId="131CAE84"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אני מדברת על עצם הבאת ה- - -</w:t>
      </w:r>
    </w:p>
    <w:p w14:paraId="4E5FB94C" w14:textId="77777777" w:rsidR="00A048D9" w:rsidRPr="00A048D9" w:rsidRDefault="00A048D9" w:rsidP="00A048D9">
      <w:pPr>
        <w:bidi/>
        <w:jc w:val="both"/>
        <w:rPr>
          <w:rFonts w:cs="David" w:hint="cs"/>
          <w:u w:val="single"/>
          <w:rtl/>
        </w:rPr>
      </w:pPr>
    </w:p>
    <w:p w14:paraId="49546D0E"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46E880C3" w14:textId="77777777" w:rsidR="00A048D9" w:rsidRPr="00A048D9" w:rsidRDefault="00A048D9" w:rsidP="00A048D9">
      <w:pPr>
        <w:bidi/>
        <w:jc w:val="both"/>
        <w:rPr>
          <w:rFonts w:cs="David" w:hint="cs"/>
          <w:u w:val="single"/>
          <w:rtl/>
        </w:rPr>
      </w:pPr>
    </w:p>
    <w:p w14:paraId="60A0880A"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אני רוצה לכוון לדעתך. אני רק מקווה שאותם אלה שקובעים ידאגו שכאשר עולה הנערה מייד אחרי זה עולה נער.</w:t>
      </w:r>
    </w:p>
    <w:p w14:paraId="098FC140" w14:textId="77777777" w:rsidR="00A048D9" w:rsidRPr="00A048D9" w:rsidRDefault="00A048D9" w:rsidP="00A048D9">
      <w:pPr>
        <w:tabs>
          <w:tab w:val="left" w:pos="512"/>
          <w:tab w:val="left" w:pos="8309"/>
        </w:tabs>
        <w:bidi/>
        <w:jc w:val="both"/>
        <w:rPr>
          <w:rFonts w:cs="David" w:hint="cs"/>
          <w:rtl/>
        </w:rPr>
      </w:pPr>
    </w:p>
    <w:p w14:paraId="6AF57104" w14:textId="77777777" w:rsidR="00A048D9" w:rsidRPr="00A048D9" w:rsidRDefault="00A048D9" w:rsidP="00A048D9">
      <w:pPr>
        <w:bidi/>
        <w:jc w:val="both"/>
        <w:rPr>
          <w:rFonts w:cs="David" w:hint="cs"/>
          <w:u w:val="single"/>
          <w:rtl/>
        </w:rPr>
      </w:pPr>
      <w:r w:rsidRPr="00A048D9">
        <w:rPr>
          <w:rFonts w:cs="David" w:hint="cs"/>
          <w:u w:val="single"/>
          <w:rtl/>
        </w:rPr>
        <w:t>אורית זוארץ:</w:t>
      </w:r>
    </w:p>
    <w:p w14:paraId="64FD8C34" w14:textId="77777777" w:rsidR="00A048D9" w:rsidRPr="00A048D9" w:rsidRDefault="00A048D9" w:rsidP="00A048D9">
      <w:pPr>
        <w:tabs>
          <w:tab w:val="left" w:pos="512"/>
          <w:tab w:val="left" w:pos="8309"/>
        </w:tabs>
        <w:bidi/>
        <w:jc w:val="both"/>
        <w:rPr>
          <w:rFonts w:cs="David" w:hint="cs"/>
          <w:rtl/>
        </w:rPr>
      </w:pPr>
    </w:p>
    <w:p w14:paraId="6DF89A81"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לא, אני מדברת על עצם ההגעה. האם מתוך ה-200 שמגיעים יש גם מגיעות, אם בכלל, וכמה? </w:t>
      </w:r>
    </w:p>
    <w:p w14:paraId="754C2B1D" w14:textId="77777777" w:rsidR="00A048D9" w:rsidRPr="00A048D9" w:rsidRDefault="00A048D9" w:rsidP="00A048D9">
      <w:pPr>
        <w:tabs>
          <w:tab w:val="left" w:pos="512"/>
          <w:tab w:val="left" w:pos="8309"/>
        </w:tabs>
        <w:bidi/>
        <w:jc w:val="both"/>
        <w:rPr>
          <w:rFonts w:cs="David" w:hint="cs"/>
          <w:rtl/>
        </w:rPr>
      </w:pPr>
    </w:p>
    <w:p w14:paraId="061EF93D" w14:textId="77777777" w:rsidR="00A048D9" w:rsidRPr="00A048D9" w:rsidRDefault="00A048D9" w:rsidP="00A048D9">
      <w:pPr>
        <w:tabs>
          <w:tab w:val="left" w:pos="512"/>
          <w:tab w:val="left" w:pos="8309"/>
        </w:tabs>
        <w:bidi/>
        <w:jc w:val="both"/>
        <w:rPr>
          <w:rFonts w:cs="David" w:hint="cs"/>
          <w:u w:val="single"/>
          <w:rtl/>
        </w:rPr>
      </w:pPr>
      <w:r w:rsidRPr="00A048D9">
        <w:rPr>
          <w:rFonts w:cs="David" w:hint="cs"/>
          <w:u w:val="single"/>
          <w:rtl/>
        </w:rPr>
        <w:t>מנכ"ל הכנסת דן לנדאו:</w:t>
      </w:r>
    </w:p>
    <w:p w14:paraId="6D4C5CD1" w14:textId="77777777" w:rsidR="00A048D9" w:rsidRPr="00A048D9" w:rsidRDefault="00A048D9" w:rsidP="00A048D9">
      <w:pPr>
        <w:tabs>
          <w:tab w:val="left" w:pos="512"/>
          <w:tab w:val="left" w:pos="8309"/>
        </w:tabs>
        <w:bidi/>
        <w:jc w:val="both"/>
        <w:rPr>
          <w:rFonts w:cs="David" w:hint="cs"/>
          <w:rtl/>
        </w:rPr>
      </w:pPr>
    </w:p>
    <w:p w14:paraId="2591BEF4"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לי זה ברור, אני מוכן לבדוק.</w:t>
      </w:r>
    </w:p>
    <w:p w14:paraId="63576863" w14:textId="77777777" w:rsidR="00A048D9" w:rsidRPr="00A048D9" w:rsidRDefault="00A048D9" w:rsidP="00A048D9">
      <w:pPr>
        <w:bidi/>
        <w:jc w:val="both"/>
        <w:rPr>
          <w:rFonts w:cs="David" w:hint="cs"/>
          <w:u w:val="single"/>
          <w:rtl/>
        </w:rPr>
      </w:pPr>
    </w:p>
    <w:p w14:paraId="2B4C7E53"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30970042" w14:textId="77777777" w:rsidR="00A048D9" w:rsidRPr="00A048D9" w:rsidRDefault="00A048D9" w:rsidP="00A048D9">
      <w:pPr>
        <w:tabs>
          <w:tab w:val="left" w:pos="512"/>
          <w:tab w:val="left" w:pos="8309"/>
        </w:tabs>
        <w:bidi/>
        <w:jc w:val="both"/>
        <w:rPr>
          <w:rFonts w:cs="David" w:hint="cs"/>
          <w:rtl/>
        </w:rPr>
      </w:pPr>
    </w:p>
    <w:p w14:paraId="2BF1B01B"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זה יהיה תנאי סף.</w:t>
      </w:r>
    </w:p>
    <w:p w14:paraId="71FDC443" w14:textId="77777777" w:rsidR="00A048D9" w:rsidRPr="00A048D9" w:rsidRDefault="00A048D9" w:rsidP="00A048D9">
      <w:pPr>
        <w:tabs>
          <w:tab w:val="left" w:pos="512"/>
          <w:tab w:val="left" w:pos="8309"/>
        </w:tabs>
        <w:bidi/>
        <w:jc w:val="both"/>
        <w:rPr>
          <w:rFonts w:cs="David" w:hint="cs"/>
          <w:rtl/>
        </w:rPr>
      </w:pPr>
    </w:p>
    <w:p w14:paraId="2F5F30FB" w14:textId="77777777" w:rsidR="00A048D9" w:rsidRPr="00A048D9" w:rsidRDefault="00A048D9" w:rsidP="00A048D9">
      <w:pPr>
        <w:bidi/>
        <w:jc w:val="both"/>
        <w:rPr>
          <w:rFonts w:cs="David" w:hint="cs"/>
          <w:u w:val="single"/>
          <w:rtl/>
        </w:rPr>
      </w:pPr>
      <w:r w:rsidRPr="00A048D9">
        <w:rPr>
          <w:rFonts w:cs="David" w:hint="cs"/>
          <w:u w:val="single"/>
          <w:rtl/>
        </w:rPr>
        <w:t>אורית זוארץ:</w:t>
      </w:r>
    </w:p>
    <w:p w14:paraId="71E6E3B9" w14:textId="77777777" w:rsidR="00A048D9" w:rsidRPr="00A048D9" w:rsidRDefault="00A048D9" w:rsidP="00A048D9">
      <w:pPr>
        <w:tabs>
          <w:tab w:val="left" w:pos="512"/>
          <w:tab w:val="left" w:pos="8309"/>
        </w:tabs>
        <w:bidi/>
        <w:jc w:val="both"/>
        <w:rPr>
          <w:rFonts w:cs="David" w:hint="cs"/>
          <w:rtl/>
        </w:rPr>
      </w:pPr>
    </w:p>
    <w:p w14:paraId="41BB288B"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אני מבקשת. מאחר ואנחנו פותחים את הכנסת יש חשיבות גדולה גם למסרים שאנחנו מעבירים.</w:t>
      </w:r>
    </w:p>
    <w:p w14:paraId="440F2B8C" w14:textId="77777777" w:rsidR="00A048D9" w:rsidRPr="00A048D9" w:rsidRDefault="00A048D9" w:rsidP="00A048D9">
      <w:pPr>
        <w:tabs>
          <w:tab w:val="left" w:pos="512"/>
          <w:tab w:val="left" w:pos="8309"/>
        </w:tabs>
        <w:bidi/>
        <w:jc w:val="both"/>
        <w:rPr>
          <w:rFonts w:cs="David" w:hint="cs"/>
          <w:rtl/>
        </w:rPr>
      </w:pPr>
    </w:p>
    <w:p w14:paraId="1506658A"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31722425" w14:textId="77777777" w:rsidR="00A048D9" w:rsidRPr="00A048D9" w:rsidRDefault="00A048D9" w:rsidP="00A048D9">
      <w:pPr>
        <w:tabs>
          <w:tab w:val="left" w:pos="512"/>
          <w:tab w:val="left" w:pos="8309"/>
        </w:tabs>
        <w:bidi/>
        <w:jc w:val="both"/>
        <w:rPr>
          <w:rFonts w:cs="David" w:hint="cs"/>
          <w:rtl/>
        </w:rPr>
      </w:pPr>
    </w:p>
    <w:p w14:paraId="02E15E16"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גם אם כל המוצלחים ביותר הן בנות, יתנו הזדמנות גם לבנים.</w:t>
      </w:r>
    </w:p>
    <w:p w14:paraId="1AE31FC7" w14:textId="77777777" w:rsidR="00A048D9" w:rsidRPr="00A048D9" w:rsidRDefault="00A048D9" w:rsidP="00A048D9">
      <w:pPr>
        <w:tabs>
          <w:tab w:val="left" w:pos="512"/>
          <w:tab w:val="left" w:pos="8309"/>
        </w:tabs>
        <w:bidi/>
        <w:jc w:val="both"/>
        <w:rPr>
          <w:rFonts w:cs="David" w:hint="cs"/>
          <w:rtl/>
        </w:rPr>
      </w:pPr>
    </w:p>
    <w:p w14:paraId="1646C819" w14:textId="77777777" w:rsidR="00A048D9" w:rsidRPr="00A048D9" w:rsidRDefault="00A048D9" w:rsidP="00A048D9">
      <w:pPr>
        <w:bidi/>
        <w:jc w:val="both"/>
        <w:rPr>
          <w:rFonts w:cs="David" w:hint="cs"/>
          <w:u w:val="single"/>
          <w:rtl/>
        </w:rPr>
      </w:pPr>
      <w:r w:rsidRPr="00A048D9">
        <w:rPr>
          <w:rFonts w:cs="David" w:hint="cs"/>
          <w:u w:val="single"/>
          <w:rtl/>
        </w:rPr>
        <w:t>אורית זוארץ:</w:t>
      </w:r>
    </w:p>
    <w:p w14:paraId="34773768" w14:textId="77777777" w:rsidR="00A048D9" w:rsidRPr="00A048D9" w:rsidRDefault="00A048D9" w:rsidP="00A048D9">
      <w:pPr>
        <w:tabs>
          <w:tab w:val="left" w:pos="512"/>
          <w:tab w:val="left" w:pos="8309"/>
        </w:tabs>
        <w:bidi/>
        <w:jc w:val="both"/>
        <w:rPr>
          <w:rFonts w:cs="David" w:hint="cs"/>
          <w:rtl/>
        </w:rPr>
      </w:pPr>
    </w:p>
    <w:p w14:paraId="5C955FD4"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בסדר גמור. אחרי שדיברת על המדד שבאמצעותו מזמינים זה קצת יותר ברור. ההתייחסות השנייה שלי </w:t>
      </w:r>
      <w:proofErr w:type="spellStart"/>
      <w:r w:rsidRPr="00A048D9">
        <w:rPr>
          <w:rFonts w:cs="David" w:hint="cs"/>
          <w:rtl/>
        </w:rPr>
        <w:t>היתה</w:t>
      </w:r>
      <w:proofErr w:type="spellEnd"/>
      <w:r w:rsidRPr="00A048D9">
        <w:rPr>
          <w:rFonts w:cs="David" w:hint="cs"/>
          <w:rtl/>
        </w:rPr>
        <w:t xml:space="preserve"> לגבי הצטיינות ומודל בקהילה, לא רק הצטיינות ב-</w:t>
      </w:r>
      <w:r w:rsidRPr="00A048D9">
        <w:rPr>
          <w:rFonts w:cs="David"/>
        </w:rPr>
        <w:t>debate</w:t>
      </w:r>
      <w:r w:rsidRPr="00A048D9">
        <w:rPr>
          <w:rFonts w:cs="David" w:hint="cs"/>
          <w:rtl/>
        </w:rPr>
        <w:t xml:space="preserve">. אנחנו יודעים מה קורה כשמגיעים לכנסת דמגוגים. </w:t>
      </w:r>
    </w:p>
    <w:p w14:paraId="698A3A0E" w14:textId="77777777" w:rsidR="00A048D9" w:rsidRPr="00A048D9" w:rsidRDefault="00A048D9" w:rsidP="00A048D9">
      <w:pPr>
        <w:tabs>
          <w:tab w:val="left" w:pos="512"/>
          <w:tab w:val="left" w:pos="8309"/>
        </w:tabs>
        <w:bidi/>
        <w:jc w:val="both"/>
        <w:rPr>
          <w:rFonts w:cs="David" w:hint="cs"/>
          <w:rtl/>
        </w:rPr>
      </w:pPr>
    </w:p>
    <w:p w14:paraId="76E21675" w14:textId="77777777" w:rsidR="00A048D9" w:rsidRPr="00A048D9" w:rsidRDefault="00A048D9" w:rsidP="00A048D9">
      <w:pPr>
        <w:tabs>
          <w:tab w:val="left" w:pos="512"/>
          <w:tab w:val="left" w:pos="8309"/>
        </w:tabs>
        <w:bidi/>
        <w:jc w:val="both"/>
        <w:rPr>
          <w:rFonts w:cs="David" w:hint="cs"/>
          <w:u w:val="single"/>
          <w:rtl/>
        </w:rPr>
      </w:pPr>
      <w:r w:rsidRPr="00A048D9">
        <w:rPr>
          <w:rFonts w:cs="David" w:hint="cs"/>
          <w:u w:val="single"/>
          <w:rtl/>
        </w:rPr>
        <w:t>מנכ"ל הכנסת דן לנדאו:</w:t>
      </w:r>
    </w:p>
    <w:p w14:paraId="5A846B82" w14:textId="77777777" w:rsidR="00A048D9" w:rsidRPr="00A048D9" w:rsidRDefault="00A048D9" w:rsidP="00A048D9">
      <w:pPr>
        <w:tabs>
          <w:tab w:val="left" w:pos="512"/>
          <w:tab w:val="left" w:pos="8309"/>
        </w:tabs>
        <w:bidi/>
        <w:jc w:val="both"/>
        <w:rPr>
          <w:rFonts w:cs="David" w:hint="cs"/>
          <w:rtl/>
        </w:rPr>
      </w:pPr>
    </w:p>
    <w:p w14:paraId="251D2E5F"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לא כל מצטיין ב-</w:t>
      </w:r>
      <w:r w:rsidRPr="00A048D9">
        <w:rPr>
          <w:rFonts w:cs="David"/>
        </w:rPr>
        <w:t>debating</w:t>
      </w:r>
      <w:r w:rsidRPr="00A048D9">
        <w:rPr>
          <w:rFonts w:cs="David" w:hint="cs"/>
          <w:rtl/>
        </w:rPr>
        <w:t xml:space="preserve"> הוא בהכרח דמגוג.</w:t>
      </w:r>
    </w:p>
    <w:p w14:paraId="6B88CBAD" w14:textId="77777777" w:rsidR="00A048D9" w:rsidRPr="00A048D9" w:rsidRDefault="00A048D9" w:rsidP="00A048D9">
      <w:pPr>
        <w:tabs>
          <w:tab w:val="left" w:pos="512"/>
          <w:tab w:val="left" w:pos="8309"/>
        </w:tabs>
        <w:bidi/>
        <w:jc w:val="both"/>
        <w:rPr>
          <w:rFonts w:cs="David" w:hint="cs"/>
          <w:rtl/>
        </w:rPr>
      </w:pPr>
    </w:p>
    <w:p w14:paraId="79FA8B87" w14:textId="77777777" w:rsidR="00A048D9" w:rsidRPr="00A048D9" w:rsidRDefault="00A048D9" w:rsidP="00A048D9">
      <w:pPr>
        <w:bidi/>
        <w:jc w:val="both"/>
        <w:rPr>
          <w:rFonts w:cs="David" w:hint="cs"/>
          <w:u w:val="single"/>
          <w:rtl/>
        </w:rPr>
      </w:pPr>
      <w:r w:rsidRPr="00A048D9">
        <w:rPr>
          <w:rFonts w:cs="David" w:hint="cs"/>
          <w:u w:val="single"/>
          <w:rtl/>
        </w:rPr>
        <w:t>אורית זוארץ:</w:t>
      </w:r>
    </w:p>
    <w:p w14:paraId="1BC7B899"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r>
    </w:p>
    <w:p w14:paraId="5801977A"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אני רק אומרת שאם אנחנו פותחים את זה לבני נוער אז שבאמת יהיו בני נוער שהם מודל בקהילה כי זה לא היה ידוע לי.  הדבר השלישי זה באמת אוכלוסייה עם צרכים מיוחדים, נוער עם צרכים מיוחדים שעושה מאמץ.</w:t>
      </w:r>
    </w:p>
    <w:p w14:paraId="501D119D" w14:textId="77777777" w:rsidR="00A048D9" w:rsidRPr="00A048D9" w:rsidRDefault="00A048D9" w:rsidP="00A048D9">
      <w:pPr>
        <w:tabs>
          <w:tab w:val="left" w:pos="512"/>
          <w:tab w:val="left" w:pos="8309"/>
        </w:tabs>
        <w:bidi/>
        <w:jc w:val="both"/>
        <w:rPr>
          <w:rFonts w:cs="David" w:hint="cs"/>
          <w:rtl/>
        </w:rPr>
      </w:pPr>
    </w:p>
    <w:p w14:paraId="06399C44" w14:textId="77777777" w:rsidR="00A048D9" w:rsidRPr="00A048D9" w:rsidRDefault="00A048D9" w:rsidP="00A048D9">
      <w:pPr>
        <w:tabs>
          <w:tab w:val="left" w:pos="512"/>
          <w:tab w:val="left" w:pos="8309"/>
        </w:tabs>
        <w:bidi/>
        <w:jc w:val="both"/>
        <w:rPr>
          <w:rFonts w:cs="David" w:hint="cs"/>
          <w:u w:val="single"/>
          <w:rtl/>
        </w:rPr>
      </w:pPr>
      <w:r w:rsidRPr="00A048D9">
        <w:rPr>
          <w:rFonts w:cs="David" w:hint="cs"/>
          <w:u w:val="single"/>
          <w:rtl/>
        </w:rPr>
        <w:t>מנכ"ל הכנסת דן לנדאו:</w:t>
      </w:r>
    </w:p>
    <w:p w14:paraId="6B2C8337" w14:textId="77777777" w:rsidR="00A048D9" w:rsidRPr="00A048D9" w:rsidRDefault="00A048D9" w:rsidP="00A048D9">
      <w:pPr>
        <w:tabs>
          <w:tab w:val="left" w:pos="512"/>
          <w:tab w:val="left" w:pos="8309"/>
        </w:tabs>
        <w:bidi/>
        <w:jc w:val="both"/>
        <w:rPr>
          <w:rFonts w:cs="David" w:hint="cs"/>
          <w:u w:val="single"/>
          <w:rtl/>
        </w:rPr>
      </w:pPr>
    </w:p>
    <w:p w14:paraId="25B2BCC2"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המודל שלנו זה מה שראית בווידיאו. אנחנו חושבים שיש עניין </w:t>
      </w:r>
      <w:r w:rsidRPr="00A048D9">
        <w:rPr>
          <w:rFonts w:cs="David"/>
          <w:rtl/>
        </w:rPr>
        <w:t>–</w:t>
      </w:r>
      <w:r w:rsidRPr="00A048D9">
        <w:rPr>
          <w:rFonts w:cs="David" w:hint="cs"/>
          <w:rtl/>
        </w:rPr>
        <w:t xml:space="preserve"> המילה הגסה היא שיווקי, אבל, זה באמת עניין מהותי </w:t>
      </w:r>
      <w:r w:rsidRPr="00A048D9">
        <w:rPr>
          <w:rFonts w:cs="David"/>
          <w:rtl/>
        </w:rPr>
        <w:t>–</w:t>
      </w:r>
      <w:r w:rsidRPr="00A048D9">
        <w:rPr>
          <w:rFonts w:cs="David" w:hint="cs"/>
          <w:rtl/>
        </w:rPr>
        <w:t xml:space="preserve"> שבאירוע כולו שכל כולו ייצוגיות, כל כולו מתן ביטוי למגזרים השונים. לא רק למגזרים לאומיים או אתניים או מגדרים, אלא לכל סוגי האנשים שיש באוכלוסייה. ברור לנו, ואנחנו היום אחרי הצהריים אמורים לסכם את זה, שחשוב שיהיו גם פנים של אנשים בעלי צרכים מיוחדים כאלו או אחרים.</w:t>
      </w:r>
    </w:p>
    <w:p w14:paraId="550027FB" w14:textId="77777777" w:rsidR="00A048D9" w:rsidRPr="00A048D9" w:rsidRDefault="00A048D9" w:rsidP="00A048D9">
      <w:pPr>
        <w:tabs>
          <w:tab w:val="left" w:pos="512"/>
          <w:tab w:val="left" w:pos="8309"/>
        </w:tabs>
        <w:bidi/>
        <w:jc w:val="both"/>
        <w:rPr>
          <w:rFonts w:cs="David" w:hint="cs"/>
          <w:rtl/>
        </w:rPr>
      </w:pPr>
    </w:p>
    <w:p w14:paraId="020AA94B" w14:textId="77777777" w:rsidR="00A048D9" w:rsidRPr="00A048D9" w:rsidRDefault="00A048D9" w:rsidP="00A048D9">
      <w:pPr>
        <w:bidi/>
        <w:jc w:val="both"/>
        <w:rPr>
          <w:rFonts w:cs="David" w:hint="cs"/>
          <w:u w:val="single"/>
          <w:rtl/>
        </w:rPr>
      </w:pPr>
      <w:r w:rsidRPr="00A048D9">
        <w:rPr>
          <w:rFonts w:cs="David" w:hint="cs"/>
          <w:u w:val="single"/>
          <w:rtl/>
        </w:rPr>
        <w:t>אורית זוארץ:</w:t>
      </w:r>
    </w:p>
    <w:p w14:paraId="6E0D654E" w14:textId="77777777" w:rsidR="00A048D9" w:rsidRPr="00A048D9" w:rsidRDefault="00A048D9" w:rsidP="00A048D9">
      <w:pPr>
        <w:tabs>
          <w:tab w:val="left" w:pos="512"/>
          <w:tab w:val="left" w:pos="8309"/>
        </w:tabs>
        <w:bidi/>
        <w:jc w:val="both"/>
        <w:rPr>
          <w:rFonts w:cs="David" w:hint="cs"/>
          <w:rtl/>
        </w:rPr>
      </w:pPr>
    </w:p>
    <w:p w14:paraId="12F450FC"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אני התבקשתי להביא את עמדת הסיעה, ולשמור על הזכות לנאום במליאה לראשי מדינות, ובאמת לאפשר להם להשתתף בוועדות, בדיונים. הזכות לנאום במליאה תישמר לראשי מדינות </w:t>
      </w:r>
      <w:r w:rsidRPr="00A048D9">
        <w:rPr>
          <w:rFonts w:cs="David"/>
          <w:rtl/>
        </w:rPr>
        <w:t>–</w:t>
      </w:r>
      <w:r w:rsidRPr="00A048D9">
        <w:rPr>
          <w:rFonts w:cs="David" w:hint="cs"/>
          <w:rtl/>
        </w:rPr>
        <w:t xml:space="preserve"> זו </w:t>
      </w:r>
      <w:proofErr w:type="spellStart"/>
      <w:r w:rsidRPr="00A048D9">
        <w:rPr>
          <w:rFonts w:cs="David" w:hint="cs"/>
          <w:rtl/>
        </w:rPr>
        <w:t>היתה</w:t>
      </w:r>
      <w:proofErr w:type="spellEnd"/>
      <w:r w:rsidRPr="00A048D9">
        <w:rPr>
          <w:rFonts w:cs="David" w:hint="cs"/>
          <w:rtl/>
        </w:rPr>
        <w:t xml:space="preserve"> עמדת הסיעה שלי.</w:t>
      </w:r>
    </w:p>
    <w:p w14:paraId="41D39077" w14:textId="77777777" w:rsidR="00A048D9" w:rsidRPr="00A048D9" w:rsidRDefault="00A048D9" w:rsidP="00A048D9">
      <w:pPr>
        <w:tabs>
          <w:tab w:val="left" w:pos="512"/>
          <w:tab w:val="left" w:pos="8309"/>
        </w:tabs>
        <w:bidi/>
        <w:jc w:val="both"/>
        <w:rPr>
          <w:rFonts w:cs="David" w:hint="cs"/>
          <w:rtl/>
        </w:rPr>
      </w:pPr>
    </w:p>
    <w:p w14:paraId="6C59F28E"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51BB1CCF" w14:textId="77777777" w:rsidR="00A048D9" w:rsidRPr="00A048D9" w:rsidRDefault="00A048D9" w:rsidP="00A048D9">
      <w:pPr>
        <w:tabs>
          <w:tab w:val="left" w:pos="512"/>
          <w:tab w:val="left" w:pos="8309"/>
        </w:tabs>
        <w:bidi/>
        <w:jc w:val="both"/>
        <w:rPr>
          <w:rFonts w:cs="David" w:hint="cs"/>
          <w:rtl/>
        </w:rPr>
      </w:pPr>
    </w:p>
    <w:p w14:paraId="124D0858"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זה בעניין ברלוסקוני.</w:t>
      </w:r>
    </w:p>
    <w:p w14:paraId="3045D4F6" w14:textId="77777777" w:rsidR="00A048D9" w:rsidRPr="00A048D9" w:rsidRDefault="00A048D9" w:rsidP="00A048D9">
      <w:pPr>
        <w:tabs>
          <w:tab w:val="left" w:pos="512"/>
          <w:tab w:val="left" w:pos="8309"/>
        </w:tabs>
        <w:bidi/>
        <w:jc w:val="both"/>
        <w:rPr>
          <w:rFonts w:cs="David" w:hint="cs"/>
          <w:rtl/>
        </w:rPr>
      </w:pPr>
    </w:p>
    <w:p w14:paraId="0207B5AA" w14:textId="77777777" w:rsidR="00A048D9" w:rsidRPr="00A048D9" w:rsidRDefault="00A048D9" w:rsidP="00A048D9">
      <w:pPr>
        <w:bidi/>
        <w:jc w:val="both"/>
        <w:rPr>
          <w:rFonts w:cs="David" w:hint="cs"/>
          <w:u w:val="single"/>
          <w:rtl/>
        </w:rPr>
      </w:pPr>
      <w:r w:rsidRPr="00A048D9">
        <w:rPr>
          <w:rFonts w:cs="David" w:hint="cs"/>
          <w:u w:val="single"/>
          <w:rtl/>
        </w:rPr>
        <w:t>אורית זוארץ:</w:t>
      </w:r>
    </w:p>
    <w:p w14:paraId="7CD0FB7E" w14:textId="77777777" w:rsidR="00A048D9" w:rsidRPr="00A048D9" w:rsidRDefault="00A048D9" w:rsidP="00A048D9">
      <w:pPr>
        <w:bidi/>
        <w:jc w:val="both"/>
        <w:rPr>
          <w:rFonts w:cs="David" w:hint="cs"/>
          <w:u w:val="single"/>
          <w:rtl/>
        </w:rPr>
      </w:pPr>
    </w:p>
    <w:p w14:paraId="784D0E94"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לא, לא. זה בעניין הזה. כי מה שבעצם קבוע בתקנון שהזכות - - -</w:t>
      </w:r>
    </w:p>
    <w:p w14:paraId="3F3533A2" w14:textId="77777777" w:rsidR="00A048D9" w:rsidRPr="00A048D9" w:rsidRDefault="00A048D9" w:rsidP="00A048D9">
      <w:pPr>
        <w:tabs>
          <w:tab w:val="left" w:pos="512"/>
          <w:tab w:val="left" w:pos="8309"/>
        </w:tabs>
        <w:bidi/>
        <w:jc w:val="both"/>
        <w:rPr>
          <w:rFonts w:cs="David" w:hint="cs"/>
          <w:rtl/>
        </w:rPr>
      </w:pPr>
    </w:p>
    <w:p w14:paraId="770AAF08"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6FE9B64C" w14:textId="77777777" w:rsidR="00A048D9" w:rsidRPr="00A048D9" w:rsidRDefault="00A048D9" w:rsidP="00A048D9">
      <w:pPr>
        <w:tabs>
          <w:tab w:val="left" w:pos="512"/>
          <w:tab w:val="left" w:pos="8309"/>
        </w:tabs>
        <w:bidi/>
        <w:jc w:val="both"/>
        <w:rPr>
          <w:rFonts w:cs="David" w:hint="cs"/>
          <w:rtl/>
        </w:rPr>
      </w:pPr>
    </w:p>
    <w:p w14:paraId="74036D21"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לא, לא. אני מודה לסיעתך על ההערה. היו תקדימים. אבל, אני רואה בעניין זה עניין חריג לחלוטין שבהחלט יכול להתקיים אחת לשישים שנה, או אחת לחמישים שנה. אני בהחלט רואה את זה כקריטריון. זאת אומרת, הפעם הבאה תהיה בשנת המאה, ואני מבטיח שעד אז אני לא אעשה עוד הפעם.</w:t>
      </w:r>
    </w:p>
    <w:p w14:paraId="427E7E01" w14:textId="77777777" w:rsidR="00A048D9" w:rsidRPr="00A048D9" w:rsidRDefault="00A048D9" w:rsidP="00A048D9">
      <w:pPr>
        <w:tabs>
          <w:tab w:val="left" w:pos="512"/>
          <w:tab w:val="left" w:pos="8309"/>
        </w:tabs>
        <w:bidi/>
        <w:jc w:val="both"/>
        <w:rPr>
          <w:rFonts w:cs="David" w:hint="cs"/>
          <w:rtl/>
        </w:rPr>
      </w:pPr>
    </w:p>
    <w:p w14:paraId="09B4BF50" w14:textId="77777777" w:rsidR="00A048D9" w:rsidRPr="00A048D9" w:rsidRDefault="00A048D9" w:rsidP="00A048D9">
      <w:pPr>
        <w:bidi/>
        <w:jc w:val="both"/>
        <w:rPr>
          <w:rFonts w:cs="David" w:hint="cs"/>
          <w:u w:val="single"/>
          <w:rtl/>
        </w:rPr>
      </w:pPr>
      <w:r w:rsidRPr="00A048D9">
        <w:rPr>
          <w:rFonts w:cs="David" w:hint="cs"/>
          <w:u w:val="single"/>
          <w:rtl/>
        </w:rPr>
        <w:t>אורית זוארץ:</w:t>
      </w:r>
    </w:p>
    <w:p w14:paraId="761C1675" w14:textId="77777777" w:rsidR="00A048D9" w:rsidRPr="00A048D9" w:rsidRDefault="00A048D9" w:rsidP="00A048D9">
      <w:pPr>
        <w:tabs>
          <w:tab w:val="left" w:pos="512"/>
          <w:tab w:val="left" w:pos="8309"/>
        </w:tabs>
        <w:bidi/>
        <w:jc w:val="both"/>
        <w:rPr>
          <w:rFonts w:cs="David" w:hint="cs"/>
          <w:rtl/>
        </w:rPr>
      </w:pPr>
    </w:p>
    <w:p w14:paraId="2E9681C3"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מה שאני אומרת הוא שחשוב מאוד שכבוד יושב הראש יהיה ער לכך שבעקבות האופציה שאנחנו פותחים כאן היום תהיה פניה של קבוצות אחרות באוכלוסייה, ואנחנו נצטרך להתמודד עם זה.</w:t>
      </w:r>
    </w:p>
    <w:p w14:paraId="5EFCE809" w14:textId="77777777" w:rsidR="00A048D9" w:rsidRPr="00A048D9" w:rsidRDefault="00A048D9" w:rsidP="00A048D9">
      <w:pPr>
        <w:tabs>
          <w:tab w:val="left" w:pos="512"/>
          <w:tab w:val="left" w:pos="8309"/>
        </w:tabs>
        <w:bidi/>
        <w:jc w:val="both"/>
        <w:rPr>
          <w:rFonts w:cs="David" w:hint="cs"/>
          <w:rtl/>
        </w:rPr>
      </w:pPr>
    </w:p>
    <w:p w14:paraId="275E8513"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702401A4" w14:textId="77777777" w:rsidR="00A048D9" w:rsidRPr="00A048D9" w:rsidRDefault="00A048D9" w:rsidP="00A048D9">
      <w:pPr>
        <w:tabs>
          <w:tab w:val="left" w:pos="512"/>
          <w:tab w:val="left" w:pos="8309"/>
        </w:tabs>
        <w:bidi/>
        <w:jc w:val="both"/>
        <w:rPr>
          <w:rFonts w:cs="David" w:hint="cs"/>
          <w:rtl/>
        </w:rPr>
      </w:pPr>
    </w:p>
    <w:p w14:paraId="305FE551"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אין ספק שתהיה פנייה, ואנחנו נסרב לה. גם נשיא המדינה שאל אותי - ולו בכדי, כי נשיא המדינה הוא בכל זאת יצא בפוליטיקה מאיזה מקום - האם זה דבר שהוא באמת תקדימי או חריג שהוא מכוון לציון איזשהו אירוע מאוד חגיגי, ואין ספק שעל כך מדובר. </w:t>
      </w:r>
    </w:p>
    <w:p w14:paraId="69ED2E43" w14:textId="77777777" w:rsidR="00A048D9" w:rsidRPr="00A048D9" w:rsidRDefault="00A048D9" w:rsidP="00A048D9">
      <w:pPr>
        <w:tabs>
          <w:tab w:val="left" w:pos="512"/>
          <w:tab w:val="left" w:pos="8309"/>
        </w:tabs>
        <w:bidi/>
        <w:jc w:val="both"/>
        <w:rPr>
          <w:rFonts w:cs="David" w:hint="cs"/>
          <w:rtl/>
        </w:rPr>
      </w:pPr>
    </w:p>
    <w:p w14:paraId="4B14B860"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4F21443" w14:textId="77777777" w:rsidR="00A048D9" w:rsidRPr="00A048D9" w:rsidRDefault="00A048D9" w:rsidP="00A048D9">
      <w:pPr>
        <w:tabs>
          <w:tab w:val="left" w:pos="512"/>
          <w:tab w:val="left" w:pos="8309"/>
        </w:tabs>
        <w:bidi/>
        <w:jc w:val="both"/>
        <w:rPr>
          <w:rFonts w:cs="David" w:hint="cs"/>
          <w:rtl/>
        </w:rPr>
      </w:pPr>
    </w:p>
    <w:p w14:paraId="060042EF"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גם חשוב להדגיש שיש הבדל. כי ישיבה שבה נואם ראש מדינה זר היא ישיבה מן המניין לכל דבר שנכנסת - - -</w:t>
      </w:r>
    </w:p>
    <w:p w14:paraId="53147036" w14:textId="77777777" w:rsidR="00A048D9" w:rsidRPr="00A048D9" w:rsidRDefault="00A048D9" w:rsidP="00A048D9">
      <w:pPr>
        <w:tabs>
          <w:tab w:val="left" w:pos="512"/>
          <w:tab w:val="left" w:pos="8309"/>
        </w:tabs>
        <w:bidi/>
        <w:jc w:val="both"/>
        <w:rPr>
          <w:rFonts w:cs="David" w:hint="cs"/>
          <w:rtl/>
        </w:rPr>
      </w:pPr>
    </w:p>
    <w:p w14:paraId="5221B9F5"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72E7CCE2" w14:textId="77777777" w:rsidR="00A048D9" w:rsidRPr="00A048D9" w:rsidRDefault="00A048D9" w:rsidP="00A048D9">
      <w:pPr>
        <w:tabs>
          <w:tab w:val="left" w:pos="512"/>
          <w:tab w:val="left" w:pos="8309"/>
        </w:tabs>
        <w:bidi/>
        <w:jc w:val="both"/>
        <w:rPr>
          <w:rFonts w:cs="David" w:hint="cs"/>
          <w:rtl/>
        </w:rPr>
      </w:pPr>
    </w:p>
    <w:p w14:paraId="41ABF4FC"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ישיבה מן המניין. הישיבה הזאת לא תיכנס באופן פורמאלי לפרוטוקול. </w:t>
      </w:r>
    </w:p>
    <w:p w14:paraId="7CE23D30" w14:textId="77777777" w:rsidR="00A048D9" w:rsidRPr="00A048D9" w:rsidRDefault="00A048D9" w:rsidP="00A048D9">
      <w:pPr>
        <w:tabs>
          <w:tab w:val="left" w:pos="512"/>
          <w:tab w:val="left" w:pos="8309"/>
        </w:tabs>
        <w:bidi/>
        <w:jc w:val="both"/>
        <w:rPr>
          <w:rFonts w:cs="David" w:hint="cs"/>
          <w:rtl/>
        </w:rPr>
      </w:pPr>
    </w:p>
    <w:p w14:paraId="0E524BE2" w14:textId="77777777" w:rsidR="00A048D9" w:rsidRPr="00A048D9" w:rsidRDefault="00A048D9" w:rsidP="00A048D9">
      <w:pPr>
        <w:bidi/>
        <w:jc w:val="both"/>
        <w:rPr>
          <w:rFonts w:cs="David" w:hint="cs"/>
          <w:u w:val="single"/>
          <w:rtl/>
        </w:rPr>
      </w:pPr>
      <w:r w:rsidRPr="00A048D9">
        <w:rPr>
          <w:rFonts w:cs="David" w:hint="cs"/>
          <w:u w:val="single"/>
          <w:rtl/>
        </w:rPr>
        <w:t>אורית זוארץ:</w:t>
      </w:r>
    </w:p>
    <w:p w14:paraId="0635D0E2" w14:textId="77777777" w:rsidR="00A048D9" w:rsidRPr="00A048D9" w:rsidRDefault="00A048D9" w:rsidP="00A048D9">
      <w:pPr>
        <w:tabs>
          <w:tab w:val="left" w:pos="512"/>
          <w:tab w:val="left" w:pos="8309"/>
        </w:tabs>
        <w:bidi/>
        <w:jc w:val="both"/>
        <w:rPr>
          <w:rFonts w:cs="David" w:hint="cs"/>
          <w:rtl/>
        </w:rPr>
      </w:pPr>
    </w:p>
    <w:p w14:paraId="599B0EEB"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אני נאלצת לצאת ליום הסובלנות שאנחנו מקיימים, וכבר מחכים לי. תודה לכם על ההקשבה.</w:t>
      </w:r>
    </w:p>
    <w:p w14:paraId="2C983CA4" w14:textId="77777777" w:rsidR="00A048D9" w:rsidRPr="00A048D9" w:rsidRDefault="00A048D9" w:rsidP="00A048D9">
      <w:pPr>
        <w:tabs>
          <w:tab w:val="left" w:pos="512"/>
          <w:tab w:val="left" w:pos="8309"/>
        </w:tabs>
        <w:bidi/>
        <w:jc w:val="both"/>
        <w:rPr>
          <w:rFonts w:cs="David" w:hint="cs"/>
          <w:rtl/>
        </w:rPr>
      </w:pPr>
    </w:p>
    <w:p w14:paraId="675B2F4D"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0328101" w14:textId="77777777" w:rsidR="00A048D9" w:rsidRPr="00A048D9" w:rsidRDefault="00A048D9" w:rsidP="00A048D9">
      <w:pPr>
        <w:tabs>
          <w:tab w:val="left" w:pos="512"/>
          <w:tab w:val="left" w:pos="8309"/>
        </w:tabs>
        <w:bidi/>
        <w:jc w:val="both"/>
        <w:rPr>
          <w:rFonts w:cs="David" w:hint="cs"/>
          <w:rtl/>
        </w:rPr>
      </w:pPr>
    </w:p>
    <w:p w14:paraId="1C8BC9A6"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חבר הכנסת מיכאלי, הערה כלשהי?</w:t>
      </w:r>
    </w:p>
    <w:p w14:paraId="39C3A751" w14:textId="77777777" w:rsidR="00A048D9" w:rsidRPr="00A048D9" w:rsidRDefault="00A048D9" w:rsidP="00A048D9">
      <w:pPr>
        <w:tabs>
          <w:tab w:val="left" w:pos="512"/>
          <w:tab w:val="left" w:pos="8309"/>
        </w:tabs>
        <w:bidi/>
        <w:jc w:val="both"/>
        <w:rPr>
          <w:rFonts w:cs="David" w:hint="cs"/>
          <w:rtl/>
        </w:rPr>
      </w:pPr>
    </w:p>
    <w:p w14:paraId="21F6A93E"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0EC768B2" w14:textId="77777777" w:rsidR="00A048D9" w:rsidRPr="00A048D9" w:rsidRDefault="00A048D9" w:rsidP="00A048D9">
      <w:pPr>
        <w:tabs>
          <w:tab w:val="left" w:pos="512"/>
          <w:tab w:val="left" w:pos="8309"/>
        </w:tabs>
        <w:bidi/>
        <w:jc w:val="both"/>
        <w:rPr>
          <w:rFonts w:cs="David" w:hint="cs"/>
          <w:rtl/>
        </w:rPr>
      </w:pPr>
    </w:p>
    <w:p w14:paraId="13083ED9"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 קיבלנו חומר מקדים. אדוני היושב ראש, אני מברך אותך באמת על היוזמה. אני אוהב את המקוריות שלך. מצד שני, אני מתאר לעצמי שכבר דיברתם על הקבוצות השונות במגוון של הנוער. אנחנו פשוט באנו מדיון סוער בוועדה אחרת. אני מקווה שבאמת הצוות של הכנסת ידאגו לכך שבאמת ימצאו ביטוי הולם למגוון רחב של בני הנוער.</w:t>
      </w:r>
    </w:p>
    <w:p w14:paraId="3E5FB791" w14:textId="77777777" w:rsidR="00A048D9" w:rsidRPr="00A048D9" w:rsidRDefault="00A048D9" w:rsidP="00A048D9">
      <w:pPr>
        <w:tabs>
          <w:tab w:val="left" w:pos="512"/>
          <w:tab w:val="left" w:pos="8309"/>
        </w:tabs>
        <w:bidi/>
        <w:jc w:val="both"/>
        <w:rPr>
          <w:rFonts w:cs="David" w:hint="cs"/>
          <w:rtl/>
        </w:rPr>
      </w:pPr>
    </w:p>
    <w:p w14:paraId="7911FA02"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41B111BE" w14:textId="77777777" w:rsidR="00A048D9" w:rsidRPr="00A048D9" w:rsidRDefault="00A048D9" w:rsidP="00A048D9">
      <w:pPr>
        <w:tabs>
          <w:tab w:val="left" w:pos="512"/>
          <w:tab w:val="left" w:pos="8309"/>
        </w:tabs>
        <w:bidi/>
        <w:jc w:val="both"/>
        <w:rPr>
          <w:rFonts w:cs="David" w:hint="cs"/>
          <w:rtl/>
        </w:rPr>
      </w:pPr>
    </w:p>
    <w:p w14:paraId="410278F8"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לכל החברה הישראלית. </w:t>
      </w:r>
    </w:p>
    <w:p w14:paraId="16E79EDC" w14:textId="77777777" w:rsidR="00A048D9" w:rsidRPr="00A048D9" w:rsidRDefault="00A048D9" w:rsidP="00A048D9">
      <w:pPr>
        <w:tabs>
          <w:tab w:val="left" w:pos="512"/>
          <w:tab w:val="left" w:pos="8309"/>
        </w:tabs>
        <w:bidi/>
        <w:jc w:val="both"/>
        <w:rPr>
          <w:rFonts w:cs="David" w:hint="cs"/>
          <w:rtl/>
        </w:rPr>
      </w:pPr>
    </w:p>
    <w:p w14:paraId="4EC60C74"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1ED89044"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r>
    </w:p>
    <w:p w14:paraId="7523372C"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כן. זה מאוד מכובד, וזה מכבד את הכנסת. אדוני היושב ראש, אתה לפעמים צריך לשמוע איך חברי כנסת מרגישים כנראה את עצמם </w:t>
      </w:r>
      <w:r w:rsidRPr="00A048D9">
        <w:rPr>
          <w:rFonts w:cs="David"/>
          <w:rtl/>
        </w:rPr>
        <w:t>–</w:t>
      </w:r>
      <w:r w:rsidRPr="00A048D9">
        <w:rPr>
          <w:rFonts w:cs="David" w:hint="cs"/>
          <w:rtl/>
        </w:rPr>
        <w:t xml:space="preserve"> לא יודע, לא מכובדים בבית הזה. הבוקר היה ויכוח בנושא מסוים, וחברי הכנסת אמרו: רוב חברי הכנסת לא  מושחתים. זה לא טוב שכך חברי כנסת מדברים. הנושא הזה כואב לי, ומי כמוך מגן על הבית הזה. לכן,  חשוב מאוד  שבני הנוער יבואו לפה וירגישו גאווה להיות בבית הזה.</w:t>
      </w:r>
    </w:p>
    <w:p w14:paraId="63089535" w14:textId="77777777" w:rsidR="00A048D9" w:rsidRPr="00A048D9" w:rsidRDefault="00A048D9" w:rsidP="00A048D9">
      <w:pPr>
        <w:tabs>
          <w:tab w:val="left" w:pos="512"/>
          <w:tab w:val="left" w:pos="8309"/>
        </w:tabs>
        <w:bidi/>
        <w:jc w:val="both"/>
        <w:rPr>
          <w:rFonts w:cs="David" w:hint="cs"/>
          <w:rtl/>
        </w:rPr>
      </w:pPr>
    </w:p>
    <w:p w14:paraId="5B5106C4"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4E7D785A" w14:textId="77777777" w:rsidR="00A048D9" w:rsidRPr="00A048D9" w:rsidRDefault="00A048D9" w:rsidP="00A048D9">
      <w:pPr>
        <w:tabs>
          <w:tab w:val="left" w:pos="512"/>
          <w:tab w:val="left" w:pos="8309"/>
        </w:tabs>
        <w:bidi/>
        <w:jc w:val="both"/>
        <w:rPr>
          <w:rFonts w:cs="David" w:hint="cs"/>
          <w:rtl/>
        </w:rPr>
      </w:pPr>
    </w:p>
    <w:p w14:paraId="3E7EE4CB"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אתה היית צריך לראות את ילדי גן הילדים שהגיעו הבוקר, היית רואה גאווה מהי. פשוט משהו. </w:t>
      </w:r>
    </w:p>
    <w:p w14:paraId="251C2041" w14:textId="77777777" w:rsidR="00A048D9" w:rsidRPr="00A048D9" w:rsidRDefault="00A048D9" w:rsidP="00A048D9">
      <w:pPr>
        <w:tabs>
          <w:tab w:val="left" w:pos="512"/>
          <w:tab w:val="left" w:pos="8309"/>
        </w:tabs>
        <w:bidi/>
        <w:jc w:val="both"/>
        <w:rPr>
          <w:rFonts w:cs="David" w:hint="cs"/>
          <w:rtl/>
        </w:rPr>
      </w:pPr>
    </w:p>
    <w:p w14:paraId="430E35A7" w14:textId="77777777" w:rsidR="00A048D9" w:rsidRPr="00A048D9" w:rsidRDefault="00A048D9" w:rsidP="00A048D9">
      <w:pPr>
        <w:tabs>
          <w:tab w:val="left" w:pos="512"/>
          <w:tab w:val="left" w:pos="8309"/>
        </w:tabs>
        <w:bidi/>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132D31EB" w14:textId="77777777" w:rsidR="00A048D9" w:rsidRPr="00A048D9" w:rsidRDefault="00A048D9" w:rsidP="00A048D9">
      <w:pPr>
        <w:tabs>
          <w:tab w:val="left" w:pos="512"/>
          <w:tab w:val="left" w:pos="8309"/>
        </w:tabs>
        <w:bidi/>
        <w:jc w:val="both"/>
        <w:rPr>
          <w:rFonts w:cs="David" w:hint="cs"/>
          <w:rtl/>
        </w:rPr>
      </w:pPr>
    </w:p>
    <w:p w14:paraId="47E0CD93"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אני יודעת שלא תאהבו את מה שאני הולכת להגיד. בדרך כלל, לסיעות הקטנות אין אף פעם ייצוג בימי ההולדת. תמיד זה יושב-ראש הכנסת, נשיא מדינה, ראש ממשלה וראש אופוזיציה. אני יודעת שהסיעות הקטנות מאוד מתמרמרות על העניין. זה כל שנה חוזר.</w:t>
      </w:r>
    </w:p>
    <w:p w14:paraId="163B6C01" w14:textId="77777777" w:rsidR="00A048D9" w:rsidRPr="00A048D9" w:rsidRDefault="00A048D9" w:rsidP="00A048D9">
      <w:pPr>
        <w:tabs>
          <w:tab w:val="left" w:pos="512"/>
          <w:tab w:val="left" w:pos="8309"/>
        </w:tabs>
        <w:bidi/>
        <w:jc w:val="both"/>
        <w:rPr>
          <w:rFonts w:cs="David" w:hint="cs"/>
          <w:rtl/>
        </w:rPr>
      </w:pPr>
    </w:p>
    <w:p w14:paraId="00AB0F8D" w14:textId="77777777" w:rsidR="00A048D9" w:rsidRPr="00A048D9" w:rsidRDefault="00A048D9" w:rsidP="00A048D9">
      <w:pPr>
        <w:tabs>
          <w:tab w:val="left" w:pos="512"/>
          <w:tab w:val="left" w:pos="8309"/>
        </w:tabs>
        <w:bidi/>
        <w:jc w:val="both"/>
        <w:rPr>
          <w:rFonts w:cs="David" w:hint="cs"/>
          <w:u w:val="single"/>
          <w:rtl/>
        </w:rPr>
      </w:pPr>
      <w:r w:rsidRPr="00A048D9">
        <w:rPr>
          <w:rFonts w:cs="David" w:hint="cs"/>
          <w:u w:val="single"/>
          <w:rtl/>
        </w:rPr>
        <w:t>מנכ"ל הכנסת דן לנדאו:</w:t>
      </w:r>
    </w:p>
    <w:p w14:paraId="3D8035A4" w14:textId="77777777" w:rsidR="00A048D9" w:rsidRPr="00A048D9" w:rsidRDefault="00A048D9" w:rsidP="00A048D9">
      <w:pPr>
        <w:tabs>
          <w:tab w:val="left" w:pos="512"/>
          <w:tab w:val="left" w:pos="8309"/>
        </w:tabs>
        <w:bidi/>
        <w:jc w:val="both"/>
        <w:rPr>
          <w:rFonts w:cs="David" w:hint="cs"/>
          <w:rtl/>
        </w:rPr>
      </w:pPr>
    </w:p>
    <w:p w14:paraId="7A96AEDD"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יושב-ראש ועדת הסמים הוא לדעתי מסיעה די קטנה.</w:t>
      </w:r>
    </w:p>
    <w:p w14:paraId="01BF5B3C" w14:textId="77777777" w:rsidR="00A048D9" w:rsidRPr="00A048D9" w:rsidRDefault="00A048D9" w:rsidP="00A048D9">
      <w:pPr>
        <w:tabs>
          <w:tab w:val="left" w:pos="512"/>
          <w:tab w:val="left" w:pos="8309"/>
        </w:tabs>
        <w:bidi/>
        <w:jc w:val="both"/>
        <w:rPr>
          <w:rFonts w:cs="David" w:hint="cs"/>
          <w:rtl/>
        </w:rPr>
      </w:pPr>
    </w:p>
    <w:p w14:paraId="251BC585" w14:textId="77777777" w:rsidR="00A048D9" w:rsidRPr="00A048D9" w:rsidRDefault="00A048D9" w:rsidP="00A048D9">
      <w:pPr>
        <w:tabs>
          <w:tab w:val="left" w:pos="512"/>
          <w:tab w:val="left" w:pos="8309"/>
        </w:tabs>
        <w:bidi/>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3575460D" w14:textId="77777777" w:rsidR="00A048D9" w:rsidRPr="00A048D9" w:rsidRDefault="00A048D9" w:rsidP="00A048D9">
      <w:pPr>
        <w:tabs>
          <w:tab w:val="left" w:pos="512"/>
          <w:tab w:val="left" w:pos="8309"/>
        </w:tabs>
        <w:bidi/>
        <w:jc w:val="both"/>
        <w:rPr>
          <w:rFonts w:cs="David" w:hint="cs"/>
          <w:rtl/>
        </w:rPr>
      </w:pPr>
    </w:p>
    <w:p w14:paraId="6F0D3D2E"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כבוד היושב ראש יודע למה אני מתכוונת.</w:t>
      </w:r>
    </w:p>
    <w:p w14:paraId="69F11375" w14:textId="77777777" w:rsidR="00A048D9" w:rsidRPr="00A048D9" w:rsidRDefault="00A048D9" w:rsidP="00A048D9">
      <w:pPr>
        <w:tabs>
          <w:tab w:val="left" w:pos="512"/>
          <w:tab w:val="left" w:pos="8309"/>
        </w:tabs>
        <w:bidi/>
        <w:jc w:val="both"/>
        <w:rPr>
          <w:rFonts w:cs="David" w:hint="cs"/>
          <w:rtl/>
        </w:rPr>
      </w:pPr>
    </w:p>
    <w:p w14:paraId="6084522F"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4F51B761" w14:textId="77777777" w:rsidR="00A048D9" w:rsidRPr="00A048D9" w:rsidRDefault="00A048D9" w:rsidP="00A048D9">
      <w:pPr>
        <w:tabs>
          <w:tab w:val="left" w:pos="512"/>
          <w:tab w:val="left" w:pos="8309"/>
        </w:tabs>
        <w:bidi/>
        <w:jc w:val="both"/>
        <w:rPr>
          <w:rFonts w:cs="David" w:hint="cs"/>
          <w:rtl/>
        </w:rPr>
      </w:pPr>
    </w:p>
    <w:p w14:paraId="0CF4EA12"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בסדר גמור, אנחנו ניקח את זה בחשבון.</w:t>
      </w:r>
    </w:p>
    <w:p w14:paraId="2AC4623F" w14:textId="77777777" w:rsidR="00A048D9" w:rsidRPr="00A048D9" w:rsidRDefault="00A048D9" w:rsidP="00A048D9">
      <w:pPr>
        <w:tabs>
          <w:tab w:val="left" w:pos="512"/>
          <w:tab w:val="left" w:pos="8309"/>
        </w:tabs>
        <w:bidi/>
        <w:jc w:val="both"/>
        <w:rPr>
          <w:rFonts w:cs="David" w:hint="cs"/>
          <w:rtl/>
        </w:rPr>
      </w:pPr>
    </w:p>
    <w:p w14:paraId="4AF9DD15" w14:textId="77777777" w:rsidR="00A048D9" w:rsidRPr="00A048D9" w:rsidRDefault="00A048D9" w:rsidP="00A048D9">
      <w:pPr>
        <w:tabs>
          <w:tab w:val="left" w:pos="512"/>
          <w:tab w:val="left" w:pos="8309"/>
        </w:tabs>
        <w:bidi/>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6EA3526E" w14:textId="77777777" w:rsidR="00A048D9" w:rsidRPr="00A048D9" w:rsidRDefault="00A048D9" w:rsidP="00A048D9">
      <w:pPr>
        <w:tabs>
          <w:tab w:val="left" w:pos="512"/>
          <w:tab w:val="left" w:pos="8309"/>
        </w:tabs>
        <w:bidi/>
        <w:jc w:val="both"/>
        <w:rPr>
          <w:rFonts w:cs="David" w:hint="cs"/>
          <w:rtl/>
        </w:rPr>
      </w:pPr>
    </w:p>
    <w:p w14:paraId="0A9E4412"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תודה רבה. פשוט אין לי חבר כנסת פה.</w:t>
      </w:r>
    </w:p>
    <w:p w14:paraId="74A60E9F" w14:textId="77777777" w:rsidR="00A048D9" w:rsidRPr="00A048D9" w:rsidRDefault="00A048D9" w:rsidP="00A048D9">
      <w:pPr>
        <w:tabs>
          <w:tab w:val="left" w:pos="512"/>
          <w:tab w:val="left" w:pos="8309"/>
        </w:tabs>
        <w:bidi/>
        <w:jc w:val="both"/>
        <w:rPr>
          <w:rFonts w:cs="David" w:hint="cs"/>
          <w:rtl/>
        </w:rPr>
      </w:pPr>
    </w:p>
    <w:p w14:paraId="218BF0C9"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10A10EC9" w14:textId="77777777" w:rsidR="00A048D9" w:rsidRPr="00A048D9" w:rsidRDefault="00A048D9" w:rsidP="00A048D9">
      <w:pPr>
        <w:tabs>
          <w:tab w:val="left" w:pos="512"/>
          <w:tab w:val="left" w:pos="8309"/>
        </w:tabs>
        <w:bidi/>
        <w:jc w:val="both"/>
        <w:rPr>
          <w:rFonts w:cs="David" w:hint="cs"/>
          <w:rtl/>
        </w:rPr>
      </w:pPr>
    </w:p>
    <w:p w14:paraId="0DC0FE9A"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אני מוכרח לומר שרק כרגע אני שם לב כמה אני מקפח סיעה אחת כל הזמן - רק מעסיק את אנשיה בלי הפסקה.</w:t>
      </w:r>
    </w:p>
    <w:p w14:paraId="3FF41BA8" w14:textId="77777777" w:rsidR="00A048D9" w:rsidRPr="00A048D9" w:rsidRDefault="00A048D9" w:rsidP="00A048D9">
      <w:pPr>
        <w:tabs>
          <w:tab w:val="left" w:pos="512"/>
          <w:tab w:val="left" w:pos="8309"/>
        </w:tabs>
        <w:bidi/>
        <w:jc w:val="both"/>
        <w:rPr>
          <w:rFonts w:cs="David" w:hint="cs"/>
          <w:rtl/>
        </w:rPr>
      </w:pPr>
    </w:p>
    <w:p w14:paraId="12D5E156" w14:textId="77777777" w:rsidR="00A048D9" w:rsidRPr="00A048D9" w:rsidRDefault="00A048D9" w:rsidP="00A048D9">
      <w:pPr>
        <w:tabs>
          <w:tab w:val="left" w:pos="512"/>
          <w:tab w:val="left" w:pos="8309"/>
        </w:tabs>
        <w:bidi/>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323269E6" w14:textId="77777777" w:rsidR="00A048D9" w:rsidRPr="00A048D9" w:rsidRDefault="00A048D9" w:rsidP="00A048D9">
      <w:pPr>
        <w:tabs>
          <w:tab w:val="left" w:pos="512"/>
          <w:tab w:val="left" w:pos="8309"/>
        </w:tabs>
        <w:bidi/>
        <w:jc w:val="both"/>
        <w:rPr>
          <w:rFonts w:cs="David" w:hint="cs"/>
          <w:rtl/>
        </w:rPr>
      </w:pPr>
    </w:p>
    <w:p w14:paraId="5315653C"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לא דיברתי על הסיעה שלי, דיברתי על הסיעות הערביות.</w:t>
      </w:r>
    </w:p>
    <w:p w14:paraId="76D98FFA" w14:textId="77777777" w:rsidR="00A048D9" w:rsidRPr="00A048D9" w:rsidRDefault="00A048D9" w:rsidP="00A048D9">
      <w:pPr>
        <w:tabs>
          <w:tab w:val="left" w:pos="512"/>
          <w:tab w:val="left" w:pos="8309"/>
        </w:tabs>
        <w:bidi/>
        <w:jc w:val="both"/>
        <w:rPr>
          <w:rFonts w:cs="David" w:hint="cs"/>
          <w:rtl/>
        </w:rPr>
      </w:pPr>
    </w:p>
    <w:p w14:paraId="13755A37"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1812B524" w14:textId="77777777" w:rsidR="00A048D9" w:rsidRPr="00A048D9" w:rsidRDefault="00A048D9" w:rsidP="00A048D9">
      <w:pPr>
        <w:tabs>
          <w:tab w:val="left" w:pos="512"/>
          <w:tab w:val="left" w:pos="8309"/>
        </w:tabs>
        <w:bidi/>
        <w:jc w:val="both"/>
        <w:rPr>
          <w:rFonts w:cs="David" w:hint="cs"/>
          <w:rtl/>
        </w:rPr>
      </w:pPr>
    </w:p>
    <w:p w14:paraId="20BBF2A8"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אנחנו כיוונו לדעתך, ושלא במקרה אחד מראשי הוועדה שנבחר הוא חבר כנסת שהוא אזרח ישראלי פלשתינאי ערבי. מה יותר טוב מזה לכוון לדעתך?</w:t>
      </w:r>
    </w:p>
    <w:p w14:paraId="6558E2EF" w14:textId="77777777" w:rsidR="00A048D9" w:rsidRPr="00A048D9" w:rsidRDefault="00A048D9" w:rsidP="00A048D9">
      <w:pPr>
        <w:tabs>
          <w:tab w:val="left" w:pos="512"/>
          <w:tab w:val="left" w:pos="8309"/>
        </w:tabs>
        <w:bidi/>
        <w:jc w:val="both"/>
        <w:rPr>
          <w:rFonts w:cs="David" w:hint="cs"/>
          <w:rtl/>
        </w:rPr>
      </w:pPr>
    </w:p>
    <w:p w14:paraId="1E06C4BE" w14:textId="77777777" w:rsidR="00A048D9" w:rsidRPr="00A048D9" w:rsidRDefault="00A048D9" w:rsidP="00A048D9">
      <w:pPr>
        <w:tabs>
          <w:tab w:val="left" w:pos="512"/>
          <w:tab w:val="left" w:pos="8309"/>
        </w:tabs>
        <w:bidi/>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04B65F4E" w14:textId="77777777" w:rsidR="00A048D9" w:rsidRPr="00A048D9" w:rsidRDefault="00A048D9" w:rsidP="00A048D9">
      <w:pPr>
        <w:tabs>
          <w:tab w:val="left" w:pos="512"/>
          <w:tab w:val="left" w:pos="8309"/>
        </w:tabs>
        <w:bidi/>
        <w:jc w:val="both"/>
        <w:rPr>
          <w:rFonts w:cs="David" w:hint="cs"/>
          <w:rtl/>
        </w:rPr>
      </w:pPr>
    </w:p>
    <w:p w14:paraId="6372E23D"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זאת לא </w:t>
      </w:r>
      <w:proofErr w:type="spellStart"/>
      <w:r w:rsidRPr="00A048D9">
        <w:rPr>
          <w:rFonts w:cs="David" w:hint="cs"/>
          <w:rtl/>
        </w:rPr>
        <w:t>היתה</w:t>
      </w:r>
      <w:proofErr w:type="spellEnd"/>
      <w:r w:rsidRPr="00A048D9">
        <w:rPr>
          <w:rFonts w:cs="David" w:hint="cs"/>
          <w:rtl/>
        </w:rPr>
        <w:t xml:space="preserve"> כוונתי.</w:t>
      </w:r>
    </w:p>
    <w:p w14:paraId="495E331F" w14:textId="77777777" w:rsidR="00A048D9" w:rsidRPr="00A048D9" w:rsidRDefault="00A048D9" w:rsidP="00A048D9">
      <w:pPr>
        <w:tabs>
          <w:tab w:val="left" w:pos="512"/>
          <w:tab w:val="left" w:pos="8309"/>
        </w:tabs>
        <w:bidi/>
        <w:jc w:val="both"/>
        <w:rPr>
          <w:rFonts w:cs="David" w:hint="cs"/>
          <w:rtl/>
        </w:rPr>
      </w:pPr>
    </w:p>
    <w:p w14:paraId="3DDC1ADB"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FFF214B" w14:textId="77777777" w:rsidR="00A048D9" w:rsidRPr="00A048D9" w:rsidRDefault="00A048D9" w:rsidP="00A048D9">
      <w:pPr>
        <w:tabs>
          <w:tab w:val="left" w:pos="512"/>
          <w:tab w:val="left" w:pos="8309"/>
        </w:tabs>
        <w:bidi/>
        <w:jc w:val="both"/>
        <w:rPr>
          <w:rFonts w:cs="David" w:hint="cs"/>
          <w:rtl/>
        </w:rPr>
      </w:pPr>
    </w:p>
    <w:p w14:paraId="39AD1D01"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תודה רבה. אני עובר להצבעה. אני מציע שוועדת הכנסת תקבל את ההחלטה הבאה: ועדת הכנסת מחליטה לאשר את בקשת יושב-ראש הכנסת לציון יום כינון הכנסת. היא מודה ליושב-ראש הכנסת על הסקירה שנתן, ומאשרת את הנושאים שטעונים את אישורה הספציפי. הראשון, קיום יום מיוחד ביום שני, י"ז בשבט </w:t>
      </w:r>
      <w:proofErr w:type="spellStart"/>
      <w:r w:rsidRPr="00A048D9">
        <w:rPr>
          <w:rFonts w:cs="David" w:hint="cs"/>
          <w:rtl/>
        </w:rPr>
        <w:t>התש"ע</w:t>
      </w:r>
      <w:proofErr w:type="spellEnd"/>
      <w:r w:rsidRPr="00A048D9">
        <w:rPr>
          <w:rFonts w:cs="David" w:hint="cs"/>
          <w:rtl/>
        </w:rPr>
        <w:t>, 1 בפברואר 2010, שבו תיפתח מליאת הכנסת בפני השתתפות אנשים שאינם חברי כנסת, על פי המתכונת שהוצגה על-ידי יושב-ראש הכנסת. להדגיש,  אין מדובר בישיבה מן המניין של הכנסת, אלא באירוע שמתקיים באולם המליאה, ואיננו כמובן גם חלק מפרוטוקול דברי כנסת.</w:t>
      </w:r>
    </w:p>
    <w:p w14:paraId="413E7246" w14:textId="77777777" w:rsidR="00A048D9" w:rsidRPr="00A048D9" w:rsidRDefault="00A048D9" w:rsidP="00A048D9">
      <w:pPr>
        <w:tabs>
          <w:tab w:val="left" w:pos="512"/>
          <w:tab w:val="left" w:pos="8309"/>
        </w:tabs>
        <w:bidi/>
        <w:jc w:val="both"/>
        <w:rPr>
          <w:rFonts w:cs="David" w:hint="cs"/>
          <w:rtl/>
        </w:rPr>
      </w:pPr>
    </w:p>
    <w:p w14:paraId="13B2C924"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ההחלטה השנייה היא למעשה החלטה לבטל את ישיבת הכנסת הפורמאלית שאמורה </w:t>
      </w:r>
      <w:proofErr w:type="spellStart"/>
      <w:r w:rsidRPr="00A048D9">
        <w:rPr>
          <w:rFonts w:cs="David" w:hint="cs"/>
          <w:rtl/>
        </w:rPr>
        <w:t>היתה</w:t>
      </w:r>
      <w:proofErr w:type="spellEnd"/>
      <w:r w:rsidRPr="00A048D9">
        <w:rPr>
          <w:rFonts w:cs="David" w:hint="cs"/>
          <w:rtl/>
        </w:rPr>
        <w:t xml:space="preserve"> להתקיים ביום שני, ראשון בפברואר 2010, ובמקומה תמלא הכנסת את ימיה ודיוניה באופן שהם יתקיימו באותו שבוע בימים שלישי ורביעי בלבד.</w:t>
      </w:r>
    </w:p>
    <w:p w14:paraId="4CDB1829" w14:textId="77777777" w:rsidR="00A048D9" w:rsidRPr="00A048D9" w:rsidRDefault="00A048D9" w:rsidP="00A048D9">
      <w:pPr>
        <w:tabs>
          <w:tab w:val="left" w:pos="512"/>
          <w:tab w:val="left" w:pos="8309"/>
        </w:tabs>
        <w:bidi/>
        <w:jc w:val="both"/>
        <w:rPr>
          <w:rFonts w:cs="David" w:hint="cs"/>
          <w:rtl/>
        </w:rPr>
      </w:pPr>
    </w:p>
    <w:p w14:paraId="0C3AAB93"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מי בעד לאשר את ההצעה? </w:t>
      </w:r>
    </w:p>
    <w:p w14:paraId="41D4CF3D" w14:textId="77777777" w:rsidR="00A048D9" w:rsidRPr="00A048D9" w:rsidRDefault="00A048D9" w:rsidP="00A048D9">
      <w:pPr>
        <w:tabs>
          <w:tab w:val="left" w:pos="512"/>
          <w:tab w:val="left" w:pos="8309"/>
        </w:tabs>
        <w:bidi/>
        <w:jc w:val="both"/>
        <w:rPr>
          <w:rFonts w:cs="David" w:hint="cs"/>
          <w:rtl/>
        </w:rPr>
      </w:pPr>
    </w:p>
    <w:p w14:paraId="1C1F30C7" w14:textId="77777777" w:rsidR="00A048D9" w:rsidRPr="00A048D9" w:rsidRDefault="00A048D9" w:rsidP="00A048D9">
      <w:pPr>
        <w:tabs>
          <w:tab w:val="left" w:pos="512"/>
          <w:tab w:val="left" w:pos="8309"/>
        </w:tabs>
        <w:bidi/>
        <w:jc w:val="both"/>
        <w:rPr>
          <w:rFonts w:cs="David" w:hint="cs"/>
          <w:rtl/>
        </w:rPr>
      </w:pPr>
      <w:r w:rsidRPr="00A048D9">
        <w:rPr>
          <w:rFonts w:cs="David" w:hint="cs"/>
          <w:rtl/>
        </w:rPr>
        <w:t>ה צ ב ע ה</w:t>
      </w:r>
    </w:p>
    <w:p w14:paraId="739EFF0F" w14:textId="77777777" w:rsidR="00A048D9" w:rsidRPr="00A048D9" w:rsidRDefault="00A048D9" w:rsidP="00A048D9">
      <w:pPr>
        <w:tabs>
          <w:tab w:val="left" w:pos="512"/>
          <w:tab w:val="left" w:pos="8309"/>
        </w:tabs>
        <w:bidi/>
        <w:jc w:val="both"/>
        <w:rPr>
          <w:rFonts w:cs="David" w:hint="cs"/>
          <w:rtl/>
        </w:rPr>
      </w:pPr>
      <w:r w:rsidRPr="00A048D9">
        <w:rPr>
          <w:rFonts w:cs="David" w:hint="cs"/>
          <w:rtl/>
        </w:rPr>
        <w:t>בעד - רוב</w:t>
      </w:r>
    </w:p>
    <w:p w14:paraId="35ABC834" w14:textId="77777777" w:rsidR="00A048D9" w:rsidRPr="00A048D9" w:rsidRDefault="00A048D9" w:rsidP="00A048D9">
      <w:pPr>
        <w:tabs>
          <w:tab w:val="left" w:pos="512"/>
          <w:tab w:val="left" w:pos="8309"/>
        </w:tabs>
        <w:bidi/>
        <w:jc w:val="both"/>
        <w:rPr>
          <w:rFonts w:cs="David" w:hint="cs"/>
          <w:rtl/>
        </w:rPr>
      </w:pPr>
      <w:r w:rsidRPr="00A048D9">
        <w:rPr>
          <w:rFonts w:cs="David" w:hint="cs"/>
          <w:rtl/>
        </w:rPr>
        <w:t>נגד - אין</w:t>
      </w:r>
    </w:p>
    <w:p w14:paraId="1A2C4025" w14:textId="77777777" w:rsidR="00A048D9" w:rsidRPr="00A048D9" w:rsidRDefault="00A048D9" w:rsidP="00A048D9">
      <w:pPr>
        <w:tabs>
          <w:tab w:val="left" w:pos="512"/>
          <w:tab w:val="left" w:pos="8309"/>
        </w:tabs>
        <w:bidi/>
        <w:jc w:val="both"/>
        <w:rPr>
          <w:rFonts w:cs="David" w:hint="cs"/>
          <w:rtl/>
        </w:rPr>
      </w:pPr>
      <w:r w:rsidRPr="00A048D9">
        <w:rPr>
          <w:rFonts w:cs="David" w:hint="cs"/>
          <w:rtl/>
        </w:rPr>
        <w:t xml:space="preserve">נמנעים - אין </w:t>
      </w:r>
    </w:p>
    <w:p w14:paraId="2EA58955" w14:textId="77777777" w:rsidR="00A048D9" w:rsidRPr="00A048D9" w:rsidRDefault="00A048D9" w:rsidP="00A048D9">
      <w:pPr>
        <w:tabs>
          <w:tab w:val="left" w:pos="1221"/>
          <w:tab w:val="left" w:pos="1788"/>
        </w:tabs>
        <w:bidi/>
        <w:jc w:val="both"/>
        <w:rPr>
          <w:rFonts w:cs="David" w:hint="cs"/>
          <w:rtl/>
        </w:rPr>
      </w:pPr>
      <w:r w:rsidRPr="00A048D9">
        <w:rPr>
          <w:rFonts w:cs="David" w:hint="cs"/>
          <w:rtl/>
        </w:rPr>
        <w:t>בקשת יושב ראש הכנסת לקיים אירוע מיוחד לציון יום כינונה של הכנסת</w:t>
      </w:r>
    </w:p>
    <w:p w14:paraId="1F925D12" w14:textId="77777777" w:rsidR="00A048D9" w:rsidRPr="00A048D9" w:rsidRDefault="00A048D9" w:rsidP="00A048D9">
      <w:pPr>
        <w:tabs>
          <w:tab w:val="left" w:pos="1221"/>
          <w:tab w:val="left" w:pos="1788"/>
        </w:tabs>
        <w:bidi/>
        <w:jc w:val="both"/>
        <w:rPr>
          <w:rFonts w:cs="David" w:hint="cs"/>
          <w:rtl/>
        </w:rPr>
      </w:pPr>
      <w:r w:rsidRPr="00A048D9">
        <w:rPr>
          <w:rFonts w:cs="David" w:hint="cs"/>
          <w:rtl/>
        </w:rPr>
        <w:t>במליאת הכנסת אושרה פה אחד.</w:t>
      </w:r>
    </w:p>
    <w:p w14:paraId="4D093130" w14:textId="77777777" w:rsidR="00A048D9" w:rsidRPr="00A048D9" w:rsidRDefault="00A048D9" w:rsidP="00A048D9">
      <w:pPr>
        <w:tabs>
          <w:tab w:val="left" w:pos="512"/>
          <w:tab w:val="left" w:pos="8309"/>
        </w:tabs>
        <w:bidi/>
        <w:jc w:val="both"/>
        <w:rPr>
          <w:rFonts w:cs="David" w:hint="cs"/>
          <w:rtl/>
        </w:rPr>
      </w:pPr>
      <w:r w:rsidRPr="00A048D9">
        <w:rPr>
          <w:rFonts w:cs="David" w:hint="cs"/>
          <w:b/>
          <w:bCs/>
          <w:rtl/>
        </w:rPr>
        <w:tab/>
      </w:r>
    </w:p>
    <w:p w14:paraId="74B0DA5F"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FB669D8" w14:textId="77777777" w:rsidR="00A048D9" w:rsidRPr="00A048D9" w:rsidRDefault="00A048D9" w:rsidP="00A048D9">
      <w:pPr>
        <w:tabs>
          <w:tab w:val="left" w:pos="512"/>
          <w:tab w:val="left" w:pos="8309"/>
        </w:tabs>
        <w:bidi/>
        <w:jc w:val="both"/>
        <w:rPr>
          <w:rFonts w:cs="David" w:hint="cs"/>
          <w:rtl/>
        </w:rPr>
      </w:pPr>
    </w:p>
    <w:p w14:paraId="54075CB5"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פה אחד, אין מתנגדים, אין נמנעים. תודה רבה.</w:t>
      </w:r>
    </w:p>
    <w:p w14:paraId="397C7268" w14:textId="77777777" w:rsidR="00A048D9" w:rsidRPr="00A048D9" w:rsidRDefault="00A048D9" w:rsidP="00A048D9">
      <w:pPr>
        <w:tabs>
          <w:tab w:val="left" w:pos="512"/>
          <w:tab w:val="left" w:pos="8309"/>
        </w:tabs>
        <w:bidi/>
        <w:jc w:val="both"/>
        <w:rPr>
          <w:rFonts w:cs="David" w:hint="cs"/>
          <w:rtl/>
        </w:rPr>
      </w:pPr>
    </w:p>
    <w:p w14:paraId="763DD3C6" w14:textId="77777777" w:rsidR="00A048D9" w:rsidRPr="00A048D9" w:rsidRDefault="00A048D9" w:rsidP="00A048D9">
      <w:pPr>
        <w:bidi/>
        <w:jc w:val="both"/>
        <w:rPr>
          <w:rFonts w:cs="David" w:hint="cs"/>
          <w:u w:val="single"/>
          <w:rtl/>
        </w:rPr>
      </w:pPr>
      <w:r w:rsidRPr="00A048D9">
        <w:rPr>
          <w:rFonts w:cs="David" w:hint="cs"/>
          <w:u w:val="single"/>
          <w:rtl/>
        </w:rPr>
        <w:t>יושב-ראש הכנסת ראובן ריבלין:</w:t>
      </w:r>
    </w:p>
    <w:p w14:paraId="3CF24486" w14:textId="77777777" w:rsidR="00A048D9" w:rsidRPr="00A048D9" w:rsidRDefault="00A048D9" w:rsidP="00A048D9">
      <w:pPr>
        <w:tabs>
          <w:tab w:val="left" w:pos="512"/>
          <w:tab w:val="left" w:pos="7742"/>
          <w:tab w:val="decimal" w:pos="8167"/>
        </w:tabs>
        <w:bidi/>
        <w:ind w:right="142"/>
        <w:jc w:val="both"/>
        <w:rPr>
          <w:rFonts w:cs="David" w:hint="cs"/>
          <w:rtl/>
        </w:rPr>
      </w:pPr>
    </w:p>
    <w:p w14:paraId="353B8A3E" w14:textId="77777777" w:rsidR="00A048D9" w:rsidRPr="00A048D9" w:rsidRDefault="00A048D9" w:rsidP="00A048D9">
      <w:pPr>
        <w:bidi/>
        <w:jc w:val="both"/>
        <w:rPr>
          <w:rFonts w:cs="David" w:hint="cs"/>
          <w:rtl/>
        </w:rPr>
      </w:pPr>
      <w:r w:rsidRPr="00A048D9">
        <w:rPr>
          <w:rFonts w:cs="David" w:hint="cs"/>
          <w:rtl/>
        </w:rPr>
        <w:tab/>
        <w:t xml:space="preserve">תודה רבה ליושב-ראש הוועדה, תודה רבה לחברים. </w:t>
      </w:r>
    </w:p>
    <w:p w14:paraId="483343E4" w14:textId="77777777" w:rsidR="00A048D9" w:rsidRPr="00A048D9" w:rsidRDefault="00A048D9" w:rsidP="00A048D9">
      <w:pPr>
        <w:bidi/>
        <w:jc w:val="both"/>
        <w:rPr>
          <w:rFonts w:cs="David" w:hint="cs"/>
          <w:rtl/>
        </w:rPr>
      </w:pPr>
    </w:p>
    <w:p w14:paraId="71C053B9"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7A58CE80" w14:textId="77777777" w:rsidR="00A048D9" w:rsidRPr="00A048D9" w:rsidRDefault="00A048D9" w:rsidP="00A048D9">
      <w:pPr>
        <w:bidi/>
        <w:jc w:val="both"/>
        <w:rPr>
          <w:rFonts w:cs="David" w:hint="cs"/>
          <w:rtl/>
        </w:rPr>
      </w:pPr>
    </w:p>
    <w:p w14:paraId="3BF6ECBA" w14:textId="77777777" w:rsidR="00A048D9" w:rsidRPr="00A048D9" w:rsidRDefault="00A048D9" w:rsidP="00A048D9">
      <w:pPr>
        <w:bidi/>
        <w:jc w:val="both"/>
        <w:rPr>
          <w:rFonts w:cs="David" w:hint="cs"/>
          <w:rtl/>
        </w:rPr>
      </w:pPr>
      <w:r w:rsidRPr="00A048D9">
        <w:rPr>
          <w:rFonts w:cs="David" w:hint="cs"/>
          <w:rtl/>
        </w:rPr>
        <w:tab/>
        <w:t>תודה, אדוני היושב ראש.</w:t>
      </w:r>
    </w:p>
    <w:p w14:paraId="0AE46886" w14:textId="77777777" w:rsidR="00A048D9" w:rsidRPr="00A048D9" w:rsidRDefault="00A048D9" w:rsidP="00A048D9">
      <w:pPr>
        <w:bidi/>
        <w:jc w:val="both"/>
        <w:rPr>
          <w:rFonts w:cs="David" w:hint="cs"/>
          <w:rtl/>
        </w:rPr>
      </w:pPr>
    </w:p>
    <w:p w14:paraId="778AA50F"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CEB1C20" w14:textId="77777777" w:rsidR="00A048D9" w:rsidRPr="00A048D9" w:rsidRDefault="00A048D9" w:rsidP="00A048D9">
      <w:pPr>
        <w:bidi/>
        <w:jc w:val="both"/>
        <w:rPr>
          <w:rFonts w:cs="David" w:hint="cs"/>
          <w:rtl/>
        </w:rPr>
      </w:pPr>
    </w:p>
    <w:p w14:paraId="02A2ABDB" w14:textId="77777777" w:rsidR="00A048D9" w:rsidRPr="00A048D9" w:rsidRDefault="00A048D9" w:rsidP="00A048D9">
      <w:pPr>
        <w:bidi/>
        <w:jc w:val="both"/>
        <w:rPr>
          <w:rFonts w:cs="David" w:hint="cs"/>
          <w:rtl/>
        </w:rPr>
      </w:pPr>
      <w:r w:rsidRPr="00A048D9">
        <w:rPr>
          <w:rFonts w:cs="David" w:hint="cs"/>
          <w:rtl/>
        </w:rPr>
        <w:tab/>
        <w:t>תודה כמובן גם למנכ"ל.</w:t>
      </w:r>
      <w:r w:rsidRPr="00A048D9">
        <w:rPr>
          <w:rFonts w:cs="David" w:hint="cs"/>
          <w:rtl/>
        </w:rPr>
        <w:tab/>
      </w:r>
    </w:p>
    <w:p w14:paraId="35A794D3" w14:textId="77777777" w:rsidR="00A048D9" w:rsidRPr="00A048D9" w:rsidRDefault="00A048D9" w:rsidP="00A048D9">
      <w:pPr>
        <w:bidi/>
        <w:jc w:val="both"/>
        <w:rPr>
          <w:rFonts w:cs="David" w:hint="cs"/>
          <w:rtl/>
        </w:rPr>
      </w:pPr>
    </w:p>
    <w:p w14:paraId="79053932"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58701C23" w14:textId="77777777" w:rsidR="00A048D9" w:rsidRPr="00A048D9" w:rsidRDefault="00A048D9" w:rsidP="00A048D9">
      <w:pPr>
        <w:bidi/>
        <w:jc w:val="both"/>
        <w:rPr>
          <w:rFonts w:cs="David" w:hint="cs"/>
          <w:rtl/>
        </w:rPr>
      </w:pPr>
    </w:p>
    <w:p w14:paraId="5FF456FC" w14:textId="77777777" w:rsidR="00A048D9" w:rsidRDefault="00A048D9" w:rsidP="00A048D9">
      <w:pPr>
        <w:bidi/>
        <w:rPr>
          <w:rFonts w:cs="David" w:hint="cs"/>
          <w:rtl/>
        </w:rPr>
      </w:pPr>
      <w:r w:rsidRPr="00A048D9">
        <w:rPr>
          <w:rFonts w:cs="David" w:hint="cs"/>
          <w:rtl/>
        </w:rPr>
        <w:tab/>
        <w:t>אנחנו מודים ליושב ראש, זה כולל גם את המנכ"ל.</w:t>
      </w:r>
      <w:r w:rsidRPr="00A048D9">
        <w:rPr>
          <w:rFonts w:cs="David"/>
          <w:rtl/>
        </w:rPr>
        <w:br/>
      </w:r>
    </w:p>
    <w:p w14:paraId="3BB9ED72" w14:textId="77777777" w:rsidR="00A048D9" w:rsidRDefault="00A048D9" w:rsidP="00A048D9">
      <w:pPr>
        <w:bidi/>
        <w:rPr>
          <w:rFonts w:cs="David" w:hint="cs"/>
          <w:rtl/>
        </w:rPr>
      </w:pPr>
    </w:p>
    <w:p w14:paraId="66D6F778" w14:textId="77777777" w:rsidR="00A048D9" w:rsidRDefault="00A048D9" w:rsidP="00A048D9">
      <w:pPr>
        <w:bidi/>
        <w:rPr>
          <w:rFonts w:cs="David" w:hint="cs"/>
          <w:rtl/>
        </w:rPr>
      </w:pPr>
    </w:p>
    <w:p w14:paraId="5FE09441" w14:textId="77777777" w:rsidR="00A048D9" w:rsidRDefault="00A048D9" w:rsidP="00A048D9">
      <w:pPr>
        <w:bidi/>
        <w:rPr>
          <w:rFonts w:cs="David" w:hint="cs"/>
          <w:rtl/>
        </w:rPr>
      </w:pPr>
    </w:p>
    <w:p w14:paraId="45A45D67" w14:textId="77777777" w:rsidR="00A048D9" w:rsidRDefault="00A048D9" w:rsidP="00A048D9">
      <w:pPr>
        <w:bidi/>
        <w:rPr>
          <w:rFonts w:cs="David" w:hint="cs"/>
          <w:rtl/>
        </w:rPr>
      </w:pPr>
    </w:p>
    <w:p w14:paraId="4D9FFF73" w14:textId="77777777" w:rsidR="00A048D9" w:rsidRDefault="00A048D9" w:rsidP="00A048D9">
      <w:pPr>
        <w:bidi/>
        <w:rPr>
          <w:rFonts w:cs="David" w:hint="cs"/>
          <w:rtl/>
        </w:rPr>
      </w:pPr>
    </w:p>
    <w:p w14:paraId="0E17C01D" w14:textId="77777777" w:rsidR="00A048D9" w:rsidRDefault="00A048D9" w:rsidP="00A048D9">
      <w:pPr>
        <w:bidi/>
        <w:rPr>
          <w:rFonts w:cs="David" w:hint="cs"/>
          <w:rtl/>
        </w:rPr>
      </w:pPr>
    </w:p>
    <w:p w14:paraId="4031CA23" w14:textId="77777777" w:rsidR="00A048D9" w:rsidRDefault="00A048D9" w:rsidP="00A048D9">
      <w:pPr>
        <w:bidi/>
        <w:rPr>
          <w:rFonts w:cs="David" w:hint="cs"/>
          <w:rtl/>
        </w:rPr>
      </w:pPr>
    </w:p>
    <w:p w14:paraId="512483FE" w14:textId="77777777" w:rsidR="00A048D9" w:rsidRDefault="00A048D9" w:rsidP="00A048D9">
      <w:pPr>
        <w:bidi/>
        <w:rPr>
          <w:rFonts w:cs="David" w:hint="cs"/>
          <w:rtl/>
        </w:rPr>
      </w:pPr>
    </w:p>
    <w:p w14:paraId="00E89AF8" w14:textId="77777777" w:rsidR="00A048D9" w:rsidRDefault="00A048D9" w:rsidP="00A048D9">
      <w:pPr>
        <w:bidi/>
        <w:rPr>
          <w:rFonts w:cs="David" w:hint="cs"/>
          <w:rtl/>
        </w:rPr>
      </w:pPr>
    </w:p>
    <w:p w14:paraId="768DBA96" w14:textId="77777777" w:rsidR="00A048D9" w:rsidRDefault="00A048D9" w:rsidP="00A048D9">
      <w:pPr>
        <w:bidi/>
        <w:rPr>
          <w:rFonts w:cs="David" w:hint="cs"/>
          <w:rtl/>
        </w:rPr>
      </w:pPr>
    </w:p>
    <w:p w14:paraId="363C09ED" w14:textId="77777777" w:rsidR="00A048D9" w:rsidRDefault="00A048D9" w:rsidP="00A048D9">
      <w:pPr>
        <w:bidi/>
        <w:rPr>
          <w:rFonts w:cs="David" w:hint="cs"/>
          <w:rtl/>
        </w:rPr>
      </w:pPr>
    </w:p>
    <w:p w14:paraId="38558AA9" w14:textId="77777777" w:rsidR="00A048D9" w:rsidRDefault="00A048D9" w:rsidP="00A048D9">
      <w:pPr>
        <w:bidi/>
        <w:rPr>
          <w:rFonts w:cs="David" w:hint="cs"/>
          <w:rtl/>
        </w:rPr>
      </w:pPr>
    </w:p>
    <w:p w14:paraId="44B54CC3" w14:textId="77777777" w:rsidR="00A048D9" w:rsidRDefault="00A048D9" w:rsidP="00A048D9">
      <w:pPr>
        <w:bidi/>
        <w:rPr>
          <w:rFonts w:cs="David" w:hint="cs"/>
          <w:rtl/>
        </w:rPr>
      </w:pPr>
    </w:p>
    <w:p w14:paraId="7A4EA6BC" w14:textId="77777777" w:rsidR="00A048D9" w:rsidRDefault="00A048D9" w:rsidP="00A048D9">
      <w:pPr>
        <w:bidi/>
        <w:rPr>
          <w:rFonts w:cs="David" w:hint="cs"/>
          <w:rtl/>
        </w:rPr>
      </w:pPr>
    </w:p>
    <w:p w14:paraId="365F6898" w14:textId="77777777" w:rsidR="00A048D9" w:rsidRDefault="00A048D9" w:rsidP="00A048D9">
      <w:pPr>
        <w:bidi/>
        <w:rPr>
          <w:rFonts w:cs="David" w:hint="cs"/>
          <w:rtl/>
        </w:rPr>
      </w:pPr>
    </w:p>
    <w:p w14:paraId="053C5116" w14:textId="77777777" w:rsidR="00A048D9" w:rsidRDefault="00A048D9" w:rsidP="00A048D9">
      <w:pPr>
        <w:bidi/>
        <w:rPr>
          <w:rFonts w:cs="David" w:hint="cs"/>
          <w:rtl/>
        </w:rPr>
      </w:pPr>
    </w:p>
    <w:p w14:paraId="75FF5F81" w14:textId="77777777" w:rsidR="00A048D9" w:rsidRDefault="00A048D9" w:rsidP="00A048D9">
      <w:pPr>
        <w:bidi/>
        <w:rPr>
          <w:rFonts w:cs="David" w:hint="cs"/>
          <w:rtl/>
        </w:rPr>
      </w:pPr>
    </w:p>
    <w:p w14:paraId="60FFBFA3" w14:textId="77777777" w:rsidR="00A048D9" w:rsidRDefault="00A048D9" w:rsidP="00A048D9">
      <w:pPr>
        <w:bidi/>
        <w:rPr>
          <w:rFonts w:cs="David" w:hint="cs"/>
          <w:rtl/>
        </w:rPr>
      </w:pPr>
    </w:p>
    <w:p w14:paraId="4E67C015" w14:textId="77777777" w:rsidR="00A048D9" w:rsidRDefault="00A048D9" w:rsidP="00A048D9">
      <w:pPr>
        <w:bidi/>
        <w:rPr>
          <w:rFonts w:cs="David" w:hint="cs"/>
          <w:rtl/>
        </w:rPr>
      </w:pPr>
    </w:p>
    <w:p w14:paraId="7D40C6BC" w14:textId="77777777" w:rsidR="00A048D9" w:rsidRPr="00A048D9" w:rsidRDefault="00A048D9" w:rsidP="00A048D9">
      <w:pPr>
        <w:bidi/>
        <w:rPr>
          <w:rFonts w:cs="David" w:hint="cs"/>
          <w:rtl/>
        </w:rPr>
      </w:pPr>
    </w:p>
    <w:p w14:paraId="391503B9" w14:textId="77777777" w:rsidR="00A048D9" w:rsidRPr="00A048D9" w:rsidRDefault="00A048D9" w:rsidP="00A048D9">
      <w:pPr>
        <w:tabs>
          <w:tab w:val="left" w:pos="1221"/>
        </w:tabs>
        <w:bidi/>
        <w:jc w:val="center"/>
        <w:rPr>
          <w:rFonts w:cs="David" w:hint="cs"/>
          <w:b/>
          <w:bCs/>
          <w:rtl/>
        </w:rPr>
      </w:pPr>
      <w:r w:rsidRPr="00A048D9">
        <w:rPr>
          <w:rFonts w:cs="David" w:hint="cs"/>
          <w:b/>
          <w:bCs/>
          <w:rtl/>
        </w:rPr>
        <w:t>בקשת יו"ר ועדת העבודה, הרווחה והבריאות להקדמת הדיון בהצעת חוק</w:t>
      </w:r>
    </w:p>
    <w:p w14:paraId="763C998F" w14:textId="77777777" w:rsidR="00A048D9" w:rsidRPr="00A048D9" w:rsidRDefault="00A048D9" w:rsidP="00A048D9">
      <w:pPr>
        <w:tabs>
          <w:tab w:val="left" w:pos="1221"/>
        </w:tabs>
        <w:bidi/>
        <w:jc w:val="center"/>
        <w:rPr>
          <w:rFonts w:cs="David" w:hint="cs"/>
          <w:b/>
          <w:bCs/>
          <w:rtl/>
        </w:rPr>
      </w:pPr>
      <w:r w:rsidRPr="00A048D9">
        <w:rPr>
          <w:rFonts w:cs="David" w:hint="cs"/>
          <w:b/>
          <w:bCs/>
          <w:rtl/>
        </w:rPr>
        <w:t>המדיניות הכלכלית לשנת הכספים 2004 (תיקוני חקיקה)(תיקון מס' 7),</w:t>
      </w:r>
    </w:p>
    <w:p w14:paraId="0DDBFC7C" w14:textId="77777777" w:rsidR="00A048D9" w:rsidRPr="00A048D9" w:rsidRDefault="00A048D9" w:rsidP="00A048D9">
      <w:pPr>
        <w:tabs>
          <w:tab w:val="left" w:pos="1221"/>
        </w:tabs>
        <w:bidi/>
        <w:jc w:val="center"/>
        <w:rPr>
          <w:rFonts w:cs="David" w:hint="cs"/>
          <w:b/>
          <w:bCs/>
          <w:u w:val="single"/>
          <w:rtl/>
        </w:rPr>
      </w:pPr>
      <w:proofErr w:type="spellStart"/>
      <w:r w:rsidRPr="00A048D9">
        <w:rPr>
          <w:rFonts w:cs="David" w:hint="cs"/>
          <w:b/>
          <w:bCs/>
          <w:u w:val="single"/>
          <w:rtl/>
        </w:rPr>
        <w:t>התש"ע</w:t>
      </w:r>
      <w:proofErr w:type="spellEnd"/>
      <w:r w:rsidRPr="00A048D9">
        <w:rPr>
          <w:rFonts w:cs="David" w:hint="cs"/>
          <w:b/>
          <w:bCs/>
          <w:u w:val="single"/>
          <w:rtl/>
        </w:rPr>
        <w:t>-2009, לפני הקריאה השנייה והשלישית</w:t>
      </w:r>
    </w:p>
    <w:p w14:paraId="4B71EC80" w14:textId="77777777" w:rsidR="00A048D9" w:rsidRDefault="00A048D9" w:rsidP="00A048D9">
      <w:pPr>
        <w:bidi/>
        <w:jc w:val="both"/>
        <w:rPr>
          <w:rFonts w:cs="David" w:hint="cs"/>
          <w:rtl/>
        </w:rPr>
      </w:pPr>
      <w:r w:rsidRPr="00A048D9">
        <w:rPr>
          <w:rFonts w:cs="David" w:hint="cs"/>
          <w:b/>
          <w:bCs/>
          <w:rtl/>
        </w:rPr>
        <w:tab/>
      </w:r>
    </w:p>
    <w:p w14:paraId="6C8AC0F7" w14:textId="77777777" w:rsidR="00A048D9" w:rsidRPr="00A048D9" w:rsidRDefault="00A048D9" w:rsidP="00A048D9">
      <w:pPr>
        <w:bidi/>
        <w:jc w:val="both"/>
        <w:rPr>
          <w:rFonts w:cs="David" w:hint="cs"/>
          <w:rtl/>
        </w:rPr>
      </w:pPr>
    </w:p>
    <w:p w14:paraId="2219B519" w14:textId="77777777" w:rsidR="00A048D9" w:rsidRPr="00A048D9" w:rsidRDefault="00A048D9" w:rsidP="00A048D9">
      <w:pPr>
        <w:bidi/>
        <w:jc w:val="both"/>
        <w:rPr>
          <w:rFonts w:cs="David" w:hint="cs"/>
          <w:b/>
          <w:bCs/>
          <w:u w:val="single"/>
          <w:rtl/>
        </w:rPr>
      </w:pPr>
      <w:r w:rsidRPr="00A048D9">
        <w:rPr>
          <w:rFonts w:cs="David" w:hint="cs"/>
          <w:rtl/>
        </w:rPr>
        <w:tab/>
      </w:r>
      <w:r w:rsidRPr="00A048D9">
        <w:rPr>
          <w:rFonts w:cs="David" w:hint="cs"/>
          <w:rtl/>
        </w:rPr>
        <w:tab/>
      </w:r>
      <w:r w:rsidRPr="00A048D9">
        <w:rPr>
          <w:rFonts w:cs="David" w:hint="cs"/>
          <w:rtl/>
        </w:rPr>
        <w:tab/>
      </w:r>
      <w:r w:rsidRPr="00A048D9">
        <w:rPr>
          <w:rFonts w:cs="David" w:hint="cs"/>
          <w:rtl/>
        </w:rPr>
        <w:tab/>
      </w:r>
      <w:r w:rsidRPr="00A048D9">
        <w:rPr>
          <w:rFonts w:cs="David" w:hint="cs"/>
          <w:rtl/>
        </w:rPr>
        <w:tab/>
      </w:r>
      <w:r w:rsidRPr="00A048D9">
        <w:rPr>
          <w:rFonts w:cs="David" w:hint="cs"/>
          <w:rtl/>
        </w:rPr>
        <w:tab/>
      </w:r>
    </w:p>
    <w:p w14:paraId="4F45532D"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194D00C" w14:textId="77777777" w:rsidR="00A048D9" w:rsidRPr="00A048D9" w:rsidRDefault="00A048D9" w:rsidP="00A048D9">
      <w:pPr>
        <w:tabs>
          <w:tab w:val="left" w:pos="512"/>
          <w:tab w:val="left" w:pos="7742"/>
          <w:tab w:val="decimal" w:pos="8167"/>
        </w:tabs>
        <w:bidi/>
        <w:ind w:right="142"/>
        <w:jc w:val="both"/>
        <w:rPr>
          <w:rFonts w:cs="David" w:hint="cs"/>
          <w:rtl/>
        </w:rPr>
      </w:pPr>
    </w:p>
    <w:p w14:paraId="34FE2903"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אנחנו נעבור לנושא הבא על סדר יומנו והוא סעיף ד' </w:t>
      </w:r>
      <w:r w:rsidRPr="00A048D9">
        <w:rPr>
          <w:rFonts w:cs="David"/>
          <w:rtl/>
        </w:rPr>
        <w:t>–</w:t>
      </w:r>
      <w:r w:rsidRPr="00A048D9">
        <w:rPr>
          <w:rFonts w:cs="David" w:hint="cs"/>
          <w:rtl/>
        </w:rPr>
        <w:t xml:space="preserve"> בקשת יושב-ראש ועדת העבודה, הרווחה והבריאות להקדמת הדיון בהצעת חוק המדיניות הכלכלית לשנת הכספים 2004 (תיקוני חקיקה)(תיקון מס' 7), </w:t>
      </w:r>
      <w:proofErr w:type="spellStart"/>
      <w:r w:rsidRPr="00A048D9">
        <w:rPr>
          <w:rFonts w:cs="David" w:hint="cs"/>
          <w:rtl/>
        </w:rPr>
        <w:t>התש"ע</w:t>
      </w:r>
      <w:proofErr w:type="spellEnd"/>
      <w:r w:rsidRPr="00A048D9">
        <w:rPr>
          <w:rFonts w:cs="David" w:hint="cs"/>
          <w:rtl/>
        </w:rPr>
        <w:t>-2009, לפני הקריאה השנייה והשלישית.</w:t>
      </w:r>
    </w:p>
    <w:p w14:paraId="15782AF7" w14:textId="77777777" w:rsidR="00A048D9" w:rsidRPr="00A048D9" w:rsidRDefault="00A048D9" w:rsidP="00A048D9">
      <w:pPr>
        <w:tabs>
          <w:tab w:val="left" w:pos="512"/>
          <w:tab w:val="left" w:pos="8309"/>
        </w:tabs>
        <w:bidi/>
        <w:jc w:val="both"/>
        <w:rPr>
          <w:rFonts w:cs="David" w:hint="cs"/>
          <w:rtl/>
        </w:rPr>
      </w:pPr>
    </w:p>
    <w:p w14:paraId="3E14F529"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ארבל, בבקשה.</w:t>
      </w:r>
    </w:p>
    <w:p w14:paraId="450DFEE9" w14:textId="77777777" w:rsidR="00A048D9" w:rsidRPr="00A048D9" w:rsidRDefault="00A048D9" w:rsidP="00A048D9">
      <w:pPr>
        <w:tabs>
          <w:tab w:val="left" w:pos="512"/>
          <w:tab w:val="left" w:pos="8309"/>
        </w:tabs>
        <w:bidi/>
        <w:jc w:val="both"/>
        <w:rPr>
          <w:rFonts w:cs="David" w:hint="cs"/>
          <w:rtl/>
        </w:rPr>
      </w:pPr>
    </w:p>
    <w:p w14:paraId="44F90264"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1FDD96B0" w14:textId="77777777" w:rsidR="00A048D9" w:rsidRPr="00A048D9" w:rsidRDefault="00A048D9" w:rsidP="00A048D9">
      <w:pPr>
        <w:tabs>
          <w:tab w:val="left" w:pos="512"/>
          <w:tab w:val="left" w:pos="8309"/>
        </w:tabs>
        <w:bidi/>
        <w:jc w:val="both"/>
        <w:rPr>
          <w:rFonts w:cs="David" w:hint="cs"/>
          <w:rtl/>
        </w:rPr>
      </w:pPr>
    </w:p>
    <w:p w14:paraId="12EAA80B"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אני אסביר בקצרה. מדובר בנושא של תוכנית ויסקונסין. ועדת העבודה דנה בהצעת חוק בנושא. היא עדיין לא סיימה לדון בהצעת החוק כולה, והיא בינתיים החליטה לפצל את החוק כך שבשלב הראשון תובא בפני הכנסת הצעת חוק שמאריכה את ההסדר הקיים, את הוראת השעה הקיימת היום, עד ה-29 באפריל. הם רוצים שהיום המליאה תאשר את הפיצול, ושהנוסח היום יונח על שולחן הכנסת וגם </w:t>
      </w:r>
      <w:proofErr w:type="spellStart"/>
      <w:r w:rsidRPr="00A048D9">
        <w:rPr>
          <w:rFonts w:cs="David" w:hint="cs"/>
          <w:rtl/>
        </w:rPr>
        <w:t>יוצבע</w:t>
      </w:r>
      <w:proofErr w:type="spellEnd"/>
      <w:r w:rsidRPr="00A048D9">
        <w:rPr>
          <w:rFonts w:cs="David" w:hint="cs"/>
          <w:rtl/>
        </w:rPr>
        <w:t xml:space="preserve"> היום בקריאה שנייה והשלישית.</w:t>
      </w:r>
    </w:p>
    <w:p w14:paraId="4F3D7A1F" w14:textId="77777777" w:rsidR="00A048D9" w:rsidRPr="00A048D9" w:rsidRDefault="00A048D9" w:rsidP="00A048D9">
      <w:pPr>
        <w:tabs>
          <w:tab w:val="left" w:pos="512"/>
          <w:tab w:val="left" w:pos="8309"/>
        </w:tabs>
        <w:bidi/>
        <w:jc w:val="both"/>
        <w:rPr>
          <w:rFonts w:cs="David" w:hint="cs"/>
          <w:rtl/>
        </w:rPr>
      </w:pPr>
    </w:p>
    <w:p w14:paraId="0482E616"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2CC17FE8" w14:textId="77777777" w:rsidR="00A048D9" w:rsidRPr="00A048D9" w:rsidRDefault="00A048D9" w:rsidP="00A048D9">
      <w:pPr>
        <w:tabs>
          <w:tab w:val="left" w:pos="512"/>
          <w:tab w:val="left" w:pos="8309"/>
        </w:tabs>
        <w:bidi/>
        <w:jc w:val="both"/>
        <w:rPr>
          <w:rFonts w:cs="David" w:hint="cs"/>
          <w:rtl/>
        </w:rPr>
      </w:pPr>
    </w:p>
    <w:p w14:paraId="1654BDAD"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29 באפריל?</w:t>
      </w:r>
    </w:p>
    <w:p w14:paraId="4BFD59E2" w14:textId="77777777" w:rsidR="00A048D9" w:rsidRPr="00A048D9" w:rsidRDefault="00A048D9" w:rsidP="00A048D9">
      <w:pPr>
        <w:tabs>
          <w:tab w:val="left" w:pos="512"/>
          <w:tab w:val="left" w:pos="8309"/>
        </w:tabs>
        <w:bidi/>
        <w:jc w:val="both"/>
        <w:rPr>
          <w:rFonts w:cs="David" w:hint="cs"/>
          <w:rtl/>
        </w:rPr>
      </w:pPr>
    </w:p>
    <w:p w14:paraId="516E0A3E"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58BCFE2" w14:textId="77777777" w:rsidR="00A048D9" w:rsidRPr="00A048D9" w:rsidRDefault="00A048D9" w:rsidP="00A048D9">
      <w:pPr>
        <w:tabs>
          <w:tab w:val="left" w:pos="512"/>
          <w:tab w:val="left" w:pos="8309"/>
        </w:tabs>
        <w:bidi/>
        <w:jc w:val="both"/>
        <w:rPr>
          <w:rFonts w:cs="David" w:hint="cs"/>
          <w:rtl/>
        </w:rPr>
      </w:pPr>
    </w:p>
    <w:p w14:paraId="5FB2BF08"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כן, כי הם אמרו לי שה-30 זה יום שבת, שישי.</w:t>
      </w:r>
    </w:p>
    <w:p w14:paraId="67577D01" w14:textId="77777777" w:rsidR="00A048D9" w:rsidRPr="00A048D9" w:rsidRDefault="00A048D9" w:rsidP="00A048D9">
      <w:pPr>
        <w:tabs>
          <w:tab w:val="left" w:pos="512"/>
          <w:tab w:val="left" w:pos="8309"/>
        </w:tabs>
        <w:bidi/>
        <w:jc w:val="both"/>
        <w:rPr>
          <w:rFonts w:cs="David" w:hint="cs"/>
          <w:rtl/>
        </w:rPr>
      </w:pPr>
    </w:p>
    <w:p w14:paraId="22638D2C"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602B837C" w14:textId="77777777" w:rsidR="00A048D9" w:rsidRPr="00A048D9" w:rsidRDefault="00A048D9" w:rsidP="00A048D9">
      <w:pPr>
        <w:tabs>
          <w:tab w:val="left" w:pos="512"/>
          <w:tab w:val="left" w:pos="8309"/>
        </w:tabs>
        <w:bidi/>
        <w:jc w:val="both"/>
        <w:rPr>
          <w:rFonts w:cs="David" w:hint="cs"/>
          <w:rtl/>
        </w:rPr>
      </w:pPr>
    </w:p>
    <w:p w14:paraId="00601639"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הם דיברו עד סוף מרץ, לא?</w:t>
      </w:r>
    </w:p>
    <w:p w14:paraId="01414AF3" w14:textId="77777777" w:rsidR="00A048D9" w:rsidRPr="00A048D9" w:rsidRDefault="00A048D9" w:rsidP="00A048D9">
      <w:pPr>
        <w:tabs>
          <w:tab w:val="left" w:pos="512"/>
          <w:tab w:val="left" w:pos="8309"/>
        </w:tabs>
        <w:bidi/>
        <w:jc w:val="both"/>
        <w:rPr>
          <w:rFonts w:cs="David" w:hint="cs"/>
          <w:rtl/>
        </w:rPr>
      </w:pPr>
    </w:p>
    <w:p w14:paraId="40E4EF45"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29BC0B9D" w14:textId="77777777" w:rsidR="00A048D9" w:rsidRPr="00A048D9" w:rsidRDefault="00A048D9" w:rsidP="00A048D9">
      <w:pPr>
        <w:tabs>
          <w:tab w:val="left" w:pos="512"/>
          <w:tab w:val="left" w:pos="8309"/>
        </w:tabs>
        <w:bidi/>
        <w:jc w:val="both"/>
        <w:rPr>
          <w:rFonts w:cs="David" w:hint="cs"/>
          <w:rtl/>
        </w:rPr>
      </w:pPr>
    </w:p>
    <w:p w14:paraId="2E164128"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לפי מה שאמרה לי היועצת המשפטית של ועדת העבודה לפני שנכנסתי לפה, היא אמרה לי ארבעה חודשים. כן, זה גם הגיוני, כי היא אמרה לי 29, באמת זה יוצא יום שישי.</w:t>
      </w:r>
    </w:p>
    <w:p w14:paraId="26CE5B13" w14:textId="77777777" w:rsidR="00A048D9" w:rsidRPr="00A048D9" w:rsidRDefault="00A048D9" w:rsidP="00A048D9">
      <w:pPr>
        <w:tabs>
          <w:tab w:val="left" w:pos="512"/>
          <w:tab w:val="left" w:pos="8309"/>
        </w:tabs>
        <w:bidi/>
        <w:jc w:val="both"/>
        <w:rPr>
          <w:rFonts w:cs="David" w:hint="cs"/>
          <w:rtl/>
        </w:rPr>
      </w:pPr>
    </w:p>
    <w:p w14:paraId="55889C93"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4EBA7D7" w14:textId="77777777" w:rsidR="00A048D9" w:rsidRPr="00A048D9" w:rsidRDefault="00A048D9" w:rsidP="00A048D9">
      <w:pPr>
        <w:bidi/>
        <w:jc w:val="both"/>
        <w:rPr>
          <w:rFonts w:cs="David" w:hint="cs"/>
          <w:u w:val="single"/>
          <w:rtl/>
        </w:rPr>
      </w:pPr>
    </w:p>
    <w:p w14:paraId="0F92C74A"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זה כנראה מתואם עם המועד שמציעים לסיום המפקד בליכוד.</w:t>
      </w:r>
    </w:p>
    <w:p w14:paraId="0CF40FD1" w14:textId="77777777" w:rsidR="00A048D9" w:rsidRPr="00A048D9" w:rsidRDefault="00A048D9" w:rsidP="00A048D9">
      <w:pPr>
        <w:tabs>
          <w:tab w:val="left" w:pos="512"/>
          <w:tab w:val="left" w:pos="8309"/>
        </w:tabs>
        <w:bidi/>
        <w:jc w:val="both"/>
        <w:rPr>
          <w:rFonts w:cs="David" w:hint="cs"/>
          <w:rtl/>
        </w:rPr>
      </w:pPr>
    </w:p>
    <w:p w14:paraId="0A0F85AB"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1087A234" w14:textId="77777777" w:rsidR="00A048D9" w:rsidRPr="00A048D9" w:rsidRDefault="00A048D9" w:rsidP="00A048D9">
      <w:pPr>
        <w:tabs>
          <w:tab w:val="left" w:pos="512"/>
          <w:tab w:val="left" w:pos="8309"/>
        </w:tabs>
        <w:bidi/>
        <w:jc w:val="both"/>
        <w:rPr>
          <w:rFonts w:cs="David" w:hint="cs"/>
          <w:rtl/>
        </w:rPr>
      </w:pPr>
    </w:p>
    <w:p w14:paraId="3E665765"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היות והתוכן לא נדון פה אז אני נסמכת על מה שהיא אמרה לי. בכל מקרה, מדובר על הארכת הוראת השעה הקיימת במספר חודשים. רוצים לאשר היום את הפיצול, להניח על שולחן הכנסת, ולהצביע היום בקריאה השנייה והשלישית בגלל שההסדר מסתיים ב-31 בדצמבר. ולכן, הם מבקשים פטור לפני הקריאה השנייה והשלישית.</w:t>
      </w:r>
    </w:p>
    <w:p w14:paraId="77338180" w14:textId="77777777" w:rsidR="00A048D9" w:rsidRPr="00A048D9" w:rsidRDefault="00A048D9" w:rsidP="00A048D9">
      <w:pPr>
        <w:tabs>
          <w:tab w:val="left" w:pos="512"/>
          <w:tab w:val="left" w:pos="8309"/>
        </w:tabs>
        <w:bidi/>
        <w:jc w:val="both"/>
        <w:rPr>
          <w:rFonts w:cs="David" w:hint="cs"/>
          <w:rtl/>
        </w:rPr>
      </w:pPr>
    </w:p>
    <w:p w14:paraId="0DFBF41A" w14:textId="77777777" w:rsidR="00A048D9" w:rsidRPr="00A048D9" w:rsidRDefault="00A048D9" w:rsidP="00A048D9">
      <w:pPr>
        <w:bidi/>
        <w:jc w:val="both"/>
        <w:rPr>
          <w:rFonts w:cs="David" w:hint="cs"/>
          <w:rtl/>
        </w:rPr>
      </w:pPr>
      <w:r w:rsidRPr="00A048D9">
        <w:rPr>
          <w:rFonts w:cs="David" w:hint="cs"/>
          <w:rtl/>
        </w:rPr>
        <w:t xml:space="preserve">היו"ר יריב </w:t>
      </w:r>
      <w:proofErr w:type="spellStart"/>
      <w:r w:rsidRPr="00A048D9">
        <w:rPr>
          <w:rFonts w:cs="David" w:hint="cs"/>
          <w:rtl/>
        </w:rPr>
        <w:t>לוין</w:t>
      </w:r>
      <w:proofErr w:type="spellEnd"/>
      <w:r w:rsidRPr="00A048D9">
        <w:rPr>
          <w:rFonts w:cs="David" w:hint="cs"/>
          <w:rtl/>
        </w:rPr>
        <w:t>:</w:t>
      </w:r>
    </w:p>
    <w:p w14:paraId="15D052CE" w14:textId="77777777" w:rsidR="00A048D9" w:rsidRPr="00A048D9" w:rsidRDefault="00A048D9" w:rsidP="00A048D9">
      <w:pPr>
        <w:tabs>
          <w:tab w:val="left" w:pos="512"/>
          <w:tab w:val="left" w:pos="8309"/>
        </w:tabs>
        <w:bidi/>
        <w:jc w:val="both"/>
        <w:rPr>
          <w:rFonts w:cs="David" w:hint="cs"/>
          <w:rtl/>
        </w:rPr>
      </w:pPr>
    </w:p>
    <w:p w14:paraId="740555A4"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בסדר גמור. ולעניין הזה אנחנו לא נדרשים לקוורום כפי שהוא בקריאה הראשונה. חבר הכנסת מיכאלי, התייחסות או שאפשר להצביע?</w:t>
      </w:r>
    </w:p>
    <w:p w14:paraId="0BB3663F" w14:textId="77777777" w:rsidR="00A048D9" w:rsidRPr="00A048D9" w:rsidRDefault="00A048D9" w:rsidP="00A048D9">
      <w:pPr>
        <w:tabs>
          <w:tab w:val="left" w:pos="512"/>
          <w:tab w:val="left" w:pos="8309"/>
        </w:tabs>
        <w:bidi/>
        <w:jc w:val="both"/>
        <w:rPr>
          <w:rFonts w:cs="David" w:hint="cs"/>
          <w:rtl/>
        </w:rPr>
      </w:pPr>
    </w:p>
    <w:p w14:paraId="7C66477D"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7AD186FC" w14:textId="77777777" w:rsidR="00A048D9" w:rsidRPr="00A048D9" w:rsidRDefault="00A048D9" w:rsidP="00A048D9">
      <w:pPr>
        <w:tabs>
          <w:tab w:val="left" w:pos="512"/>
          <w:tab w:val="left" w:pos="8309"/>
        </w:tabs>
        <w:bidi/>
        <w:jc w:val="both"/>
        <w:rPr>
          <w:rFonts w:cs="David" w:hint="cs"/>
          <w:rtl/>
        </w:rPr>
      </w:pPr>
    </w:p>
    <w:p w14:paraId="5334660F"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לא, לא זה בסדר. זה על דעת קואליציה, על דעת כולם.</w:t>
      </w:r>
    </w:p>
    <w:p w14:paraId="1C3C38AD" w14:textId="77777777" w:rsidR="00A048D9" w:rsidRPr="00A048D9" w:rsidRDefault="00A048D9" w:rsidP="00A048D9">
      <w:pPr>
        <w:bidi/>
        <w:jc w:val="both"/>
        <w:rPr>
          <w:rFonts w:cs="David" w:hint="cs"/>
          <w:u w:val="single"/>
          <w:rtl/>
        </w:rPr>
      </w:pPr>
    </w:p>
    <w:p w14:paraId="4D56F58D"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C16FE9D" w14:textId="77777777" w:rsidR="00A048D9" w:rsidRPr="00A048D9" w:rsidRDefault="00A048D9" w:rsidP="00A048D9">
      <w:pPr>
        <w:tabs>
          <w:tab w:val="left" w:pos="512"/>
          <w:tab w:val="left" w:pos="8309"/>
        </w:tabs>
        <w:bidi/>
        <w:jc w:val="both"/>
        <w:rPr>
          <w:rFonts w:cs="David" w:hint="cs"/>
          <w:rtl/>
        </w:rPr>
      </w:pPr>
    </w:p>
    <w:p w14:paraId="39327F17"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מי בעד?</w:t>
      </w:r>
    </w:p>
    <w:p w14:paraId="614255B8" w14:textId="77777777" w:rsidR="00A048D9" w:rsidRPr="00A048D9" w:rsidRDefault="00A048D9" w:rsidP="00A048D9">
      <w:pPr>
        <w:tabs>
          <w:tab w:val="left" w:pos="512"/>
          <w:tab w:val="left" w:pos="8309"/>
        </w:tabs>
        <w:bidi/>
        <w:jc w:val="both"/>
        <w:rPr>
          <w:rFonts w:cs="David" w:hint="cs"/>
          <w:rtl/>
        </w:rPr>
      </w:pPr>
      <w:r w:rsidRPr="00A048D9">
        <w:rPr>
          <w:rFonts w:cs="David" w:hint="cs"/>
          <w:rtl/>
        </w:rPr>
        <w:t xml:space="preserve">הצבעה </w:t>
      </w:r>
    </w:p>
    <w:p w14:paraId="48DF4ECE" w14:textId="77777777" w:rsidR="00A048D9" w:rsidRPr="00A048D9" w:rsidRDefault="00A048D9" w:rsidP="00A048D9">
      <w:pPr>
        <w:tabs>
          <w:tab w:val="left" w:pos="512"/>
          <w:tab w:val="left" w:pos="8309"/>
        </w:tabs>
        <w:bidi/>
        <w:jc w:val="both"/>
        <w:rPr>
          <w:rFonts w:cs="David" w:hint="cs"/>
          <w:rtl/>
        </w:rPr>
      </w:pPr>
      <w:r w:rsidRPr="00A048D9">
        <w:rPr>
          <w:rFonts w:cs="David" w:hint="cs"/>
          <w:rtl/>
        </w:rPr>
        <w:t xml:space="preserve">בעד </w:t>
      </w:r>
      <w:r w:rsidRPr="00A048D9">
        <w:rPr>
          <w:rFonts w:cs="David"/>
          <w:rtl/>
        </w:rPr>
        <w:t>–</w:t>
      </w:r>
      <w:r w:rsidRPr="00A048D9">
        <w:rPr>
          <w:rFonts w:cs="David" w:hint="cs"/>
          <w:rtl/>
        </w:rPr>
        <w:t xml:space="preserve"> רוב</w:t>
      </w:r>
    </w:p>
    <w:p w14:paraId="39DF224F" w14:textId="77777777" w:rsidR="00A048D9" w:rsidRPr="00A048D9" w:rsidRDefault="00A048D9" w:rsidP="00A048D9">
      <w:pPr>
        <w:tabs>
          <w:tab w:val="left" w:pos="512"/>
          <w:tab w:val="left" w:pos="8309"/>
        </w:tabs>
        <w:bidi/>
        <w:jc w:val="both"/>
        <w:rPr>
          <w:rFonts w:cs="David" w:hint="cs"/>
          <w:rtl/>
        </w:rPr>
      </w:pPr>
      <w:r w:rsidRPr="00A048D9">
        <w:rPr>
          <w:rFonts w:cs="David" w:hint="cs"/>
          <w:rtl/>
        </w:rPr>
        <w:t xml:space="preserve">נגד </w:t>
      </w:r>
      <w:r w:rsidRPr="00A048D9">
        <w:rPr>
          <w:rFonts w:cs="David"/>
          <w:rtl/>
        </w:rPr>
        <w:t>–</w:t>
      </w:r>
      <w:r w:rsidRPr="00A048D9">
        <w:rPr>
          <w:rFonts w:cs="David" w:hint="cs"/>
          <w:rtl/>
        </w:rPr>
        <w:t xml:space="preserve"> אין </w:t>
      </w:r>
    </w:p>
    <w:p w14:paraId="4033F2A3" w14:textId="77777777" w:rsidR="00A048D9" w:rsidRPr="00A048D9" w:rsidRDefault="00A048D9" w:rsidP="00A048D9">
      <w:pPr>
        <w:tabs>
          <w:tab w:val="left" w:pos="512"/>
          <w:tab w:val="left" w:pos="8309"/>
        </w:tabs>
        <w:bidi/>
        <w:jc w:val="both"/>
        <w:rPr>
          <w:rFonts w:cs="David" w:hint="cs"/>
          <w:rtl/>
        </w:rPr>
      </w:pPr>
      <w:r w:rsidRPr="00A048D9">
        <w:rPr>
          <w:rFonts w:cs="David" w:hint="cs"/>
          <w:rtl/>
        </w:rPr>
        <w:t>נמנעים - אין</w:t>
      </w:r>
    </w:p>
    <w:p w14:paraId="23F02B10" w14:textId="77777777" w:rsidR="00A048D9" w:rsidRPr="00A048D9" w:rsidRDefault="00A048D9" w:rsidP="00A048D9">
      <w:pPr>
        <w:tabs>
          <w:tab w:val="left" w:pos="1221"/>
        </w:tabs>
        <w:bidi/>
        <w:jc w:val="both"/>
        <w:rPr>
          <w:rFonts w:cs="David" w:hint="cs"/>
          <w:rtl/>
        </w:rPr>
      </w:pPr>
      <w:r w:rsidRPr="00A048D9">
        <w:rPr>
          <w:rFonts w:cs="David" w:hint="cs"/>
          <w:rtl/>
        </w:rPr>
        <w:t>בקשת יו"ר ועדת העבודה, הרווחה והבריאות להקדמת הדיון בהצעת חוק</w:t>
      </w:r>
    </w:p>
    <w:p w14:paraId="4FB0C21A" w14:textId="77777777" w:rsidR="00A048D9" w:rsidRPr="00A048D9" w:rsidRDefault="00A048D9" w:rsidP="00A048D9">
      <w:pPr>
        <w:tabs>
          <w:tab w:val="left" w:pos="1221"/>
        </w:tabs>
        <w:bidi/>
        <w:jc w:val="both"/>
        <w:rPr>
          <w:rFonts w:cs="David" w:hint="cs"/>
          <w:rtl/>
        </w:rPr>
      </w:pPr>
      <w:r w:rsidRPr="00A048D9">
        <w:rPr>
          <w:rFonts w:cs="David" w:hint="cs"/>
          <w:rtl/>
        </w:rPr>
        <w:t>המדיניות הכלכלית לשנת הכספים 2004 (תיקוני חקיקה)(תיקון מס' 7),</w:t>
      </w:r>
    </w:p>
    <w:p w14:paraId="4B134F9D" w14:textId="77777777" w:rsidR="00A048D9" w:rsidRPr="00A048D9" w:rsidRDefault="00A048D9" w:rsidP="00A048D9">
      <w:pPr>
        <w:tabs>
          <w:tab w:val="left" w:pos="1221"/>
        </w:tabs>
        <w:bidi/>
        <w:jc w:val="both"/>
        <w:rPr>
          <w:rFonts w:cs="David" w:hint="cs"/>
          <w:rtl/>
        </w:rPr>
      </w:pPr>
      <w:proofErr w:type="spellStart"/>
      <w:r w:rsidRPr="00A048D9">
        <w:rPr>
          <w:rFonts w:cs="David" w:hint="cs"/>
          <w:rtl/>
        </w:rPr>
        <w:t>התש"ע</w:t>
      </w:r>
      <w:proofErr w:type="spellEnd"/>
      <w:r w:rsidRPr="00A048D9">
        <w:rPr>
          <w:rFonts w:cs="David" w:hint="cs"/>
          <w:rtl/>
        </w:rPr>
        <w:t>-2009, לפני הקריאה השנייה והשלישית אושרה פה אחד.</w:t>
      </w:r>
    </w:p>
    <w:p w14:paraId="3EE210A7" w14:textId="77777777" w:rsidR="00A048D9" w:rsidRPr="00A048D9" w:rsidRDefault="00A048D9" w:rsidP="00A048D9">
      <w:pPr>
        <w:bidi/>
        <w:jc w:val="both"/>
        <w:rPr>
          <w:rFonts w:cs="David" w:hint="cs"/>
          <w:rtl/>
        </w:rPr>
      </w:pPr>
      <w:r w:rsidRPr="00A048D9">
        <w:rPr>
          <w:rFonts w:cs="David" w:hint="cs"/>
          <w:b/>
          <w:bCs/>
          <w:rtl/>
        </w:rPr>
        <w:tab/>
      </w:r>
    </w:p>
    <w:p w14:paraId="01A5AF9D" w14:textId="77777777" w:rsidR="00A048D9" w:rsidRPr="00A048D9" w:rsidRDefault="00A048D9" w:rsidP="00A048D9">
      <w:pPr>
        <w:tabs>
          <w:tab w:val="left" w:pos="512"/>
          <w:tab w:val="left" w:pos="8309"/>
        </w:tabs>
        <w:bidi/>
        <w:jc w:val="both"/>
        <w:rPr>
          <w:rFonts w:cs="David" w:hint="cs"/>
          <w:rtl/>
        </w:rPr>
      </w:pPr>
    </w:p>
    <w:p w14:paraId="4C4EBE73"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03ED2643" w14:textId="77777777" w:rsidR="00A048D9" w:rsidRPr="00A048D9" w:rsidRDefault="00A048D9" w:rsidP="00A048D9">
      <w:pPr>
        <w:bidi/>
        <w:jc w:val="both"/>
        <w:rPr>
          <w:rFonts w:cs="David" w:hint="cs"/>
          <w:u w:val="single"/>
          <w:rtl/>
        </w:rPr>
      </w:pPr>
    </w:p>
    <w:p w14:paraId="3BE1872C"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פה אחד, אין מתנגדים, אין נמנעים. הוחלט לאשר את הבקשה להקדמת הדיון.</w:t>
      </w:r>
    </w:p>
    <w:p w14:paraId="560B6A9D" w14:textId="77777777" w:rsidR="00A048D9" w:rsidRPr="00A048D9" w:rsidRDefault="00A048D9" w:rsidP="00A048D9">
      <w:pPr>
        <w:tabs>
          <w:tab w:val="left" w:pos="512"/>
          <w:tab w:val="left" w:pos="8309"/>
        </w:tabs>
        <w:bidi/>
        <w:jc w:val="both"/>
        <w:rPr>
          <w:rFonts w:cs="David" w:hint="cs"/>
          <w:rtl/>
        </w:rPr>
      </w:pPr>
    </w:p>
    <w:p w14:paraId="0F05FBC1"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7397D21C" w14:textId="77777777" w:rsidR="00A048D9" w:rsidRPr="00A048D9" w:rsidRDefault="00A048D9" w:rsidP="00A048D9">
      <w:pPr>
        <w:bidi/>
        <w:jc w:val="both"/>
        <w:rPr>
          <w:rFonts w:cs="David" w:hint="cs"/>
          <w:u w:val="single"/>
          <w:rtl/>
        </w:rPr>
      </w:pPr>
    </w:p>
    <w:p w14:paraId="22646273"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את הבקשה לגבי ראש ממשלת איטליה אישרתם?</w:t>
      </w:r>
    </w:p>
    <w:p w14:paraId="0021AD5F" w14:textId="77777777" w:rsidR="00A048D9" w:rsidRPr="00A048D9" w:rsidRDefault="00A048D9" w:rsidP="00A048D9">
      <w:pPr>
        <w:tabs>
          <w:tab w:val="left" w:pos="512"/>
          <w:tab w:val="left" w:pos="8309"/>
        </w:tabs>
        <w:bidi/>
        <w:jc w:val="both"/>
        <w:rPr>
          <w:rFonts w:cs="David" w:hint="cs"/>
          <w:rtl/>
        </w:rPr>
      </w:pPr>
    </w:p>
    <w:p w14:paraId="2704D5F4"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F90AD35" w14:textId="77777777" w:rsidR="00A048D9" w:rsidRPr="00A048D9" w:rsidRDefault="00A048D9" w:rsidP="00A048D9">
      <w:pPr>
        <w:tabs>
          <w:tab w:val="left" w:pos="512"/>
          <w:tab w:val="left" w:pos="8309"/>
        </w:tabs>
        <w:bidi/>
        <w:jc w:val="both"/>
        <w:rPr>
          <w:rFonts w:cs="David" w:hint="cs"/>
          <w:rtl/>
        </w:rPr>
      </w:pPr>
    </w:p>
    <w:p w14:paraId="6C51C1FD"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כן, אושר, אושר.</w:t>
      </w:r>
    </w:p>
    <w:p w14:paraId="178BEAF1" w14:textId="77777777" w:rsidR="00A048D9" w:rsidRDefault="00A048D9" w:rsidP="00A048D9">
      <w:pPr>
        <w:tabs>
          <w:tab w:val="left" w:pos="512"/>
          <w:tab w:val="left" w:pos="8309"/>
        </w:tabs>
        <w:bidi/>
        <w:jc w:val="both"/>
        <w:rPr>
          <w:rFonts w:cs="David" w:hint="cs"/>
          <w:b/>
          <w:bCs/>
          <w:u w:val="single"/>
          <w:rtl/>
        </w:rPr>
      </w:pPr>
    </w:p>
    <w:p w14:paraId="6DC0E5E8" w14:textId="77777777" w:rsidR="00A048D9" w:rsidRDefault="00A048D9" w:rsidP="00A048D9">
      <w:pPr>
        <w:tabs>
          <w:tab w:val="left" w:pos="512"/>
          <w:tab w:val="left" w:pos="8309"/>
        </w:tabs>
        <w:bidi/>
        <w:jc w:val="both"/>
        <w:rPr>
          <w:rFonts w:cs="David" w:hint="cs"/>
          <w:b/>
          <w:bCs/>
          <w:u w:val="single"/>
          <w:rtl/>
        </w:rPr>
      </w:pPr>
    </w:p>
    <w:p w14:paraId="1C40E4A1" w14:textId="77777777" w:rsidR="00A048D9" w:rsidRDefault="00A048D9" w:rsidP="00A048D9">
      <w:pPr>
        <w:tabs>
          <w:tab w:val="left" w:pos="512"/>
          <w:tab w:val="left" w:pos="8309"/>
        </w:tabs>
        <w:bidi/>
        <w:jc w:val="both"/>
        <w:rPr>
          <w:rFonts w:cs="David" w:hint="cs"/>
          <w:b/>
          <w:bCs/>
          <w:u w:val="single"/>
          <w:rtl/>
        </w:rPr>
      </w:pPr>
    </w:p>
    <w:p w14:paraId="008FA4F9" w14:textId="77777777" w:rsidR="00A048D9" w:rsidRDefault="00A048D9" w:rsidP="00A048D9">
      <w:pPr>
        <w:tabs>
          <w:tab w:val="left" w:pos="512"/>
          <w:tab w:val="left" w:pos="8309"/>
        </w:tabs>
        <w:bidi/>
        <w:jc w:val="both"/>
        <w:rPr>
          <w:rFonts w:cs="David" w:hint="cs"/>
          <w:b/>
          <w:bCs/>
          <w:u w:val="single"/>
          <w:rtl/>
        </w:rPr>
      </w:pPr>
    </w:p>
    <w:p w14:paraId="21B88594" w14:textId="77777777" w:rsidR="00A048D9" w:rsidRDefault="00A048D9" w:rsidP="00A048D9">
      <w:pPr>
        <w:tabs>
          <w:tab w:val="left" w:pos="512"/>
          <w:tab w:val="left" w:pos="8309"/>
        </w:tabs>
        <w:bidi/>
        <w:jc w:val="both"/>
        <w:rPr>
          <w:rFonts w:cs="David" w:hint="cs"/>
          <w:b/>
          <w:bCs/>
          <w:u w:val="single"/>
          <w:rtl/>
        </w:rPr>
      </w:pPr>
    </w:p>
    <w:p w14:paraId="3EE93D2F" w14:textId="77777777" w:rsidR="00A048D9" w:rsidRDefault="00A048D9" w:rsidP="00A048D9">
      <w:pPr>
        <w:tabs>
          <w:tab w:val="left" w:pos="512"/>
          <w:tab w:val="left" w:pos="8309"/>
        </w:tabs>
        <w:bidi/>
        <w:jc w:val="both"/>
        <w:rPr>
          <w:rFonts w:cs="David" w:hint="cs"/>
          <w:b/>
          <w:bCs/>
          <w:u w:val="single"/>
          <w:rtl/>
        </w:rPr>
      </w:pPr>
    </w:p>
    <w:p w14:paraId="14DCFED1" w14:textId="77777777" w:rsidR="00A048D9" w:rsidRDefault="00A048D9" w:rsidP="00A048D9">
      <w:pPr>
        <w:tabs>
          <w:tab w:val="left" w:pos="512"/>
          <w:tab w:val="left" w:pos="8309"/>
        </w:tabs>
        <w:bidi/>
        <w:jc w:val="both"/>
        <w:rPr>
          <w:rFonts w:cs="David" w:hint="cs"/>
          <w:b/>
          <w:bCs/>
          <w:u w:val="single"/>
          <w:rtl/>
        </w:rPr>
      </w:pPr>
    </w:p>
    <w:p w14:paraId="7D2865B3" w14:textId="77777777" w:rsidR="00A048D9" w:rsidRDefault="00A048D9" w:rsidP="00A048D9">
      <w:pPr>
        <w:tabs>
          <w:tab w:val="left" w:pos="512"/>
          <w:tab w:val="left" w:pos="8309"/>
        </w:tabs>
        <w:bidi/>
        <w:jc w:val="both"/>
        <w:rPr>
          <w:rFonts w:cs="David" w:hint="cs"/>
          <w:b/>
          <w:bCs/>
          <w:u w:val="single"/>
          <w:rtl/>
        </w:rPr>
      </w:pPr>
    </w:p>
    <w:p w14:paraId="11D272B3" w14:textId="77777777" w:rsidR="00A048D9" w:rsidRDefault="00A048D9" w:rsidP="00A048D9">
      <w:pPr>
        <w:tabs>
          <w:tab w:val="left" w:pos="512"/>
          <w:tab w:val="left" w:pos="8309"/>
        </w:tabs>
        <w:bidi/>
        <w:jc w:val="both"/>
        <w:rPr>
          <w:rFonts w:cs="David" w:hint="cs"/>
          <w:b/>
          <w:bCs/>
          <w:u w:val="single"/>
          <w:rtl/>
        </w:rPr>
      </w:pPr>
    </w:p>
    <w:p w14:paraId="5186FB71" w14:textId="77777777" w:rsidR="00A048D9" w:rsidRDefault="00A048D9" w:rsidP="00A048D9">
      <w:pPr>
        <w:tabs>
          <w:tab w:val="left" w:pos="512"/>
          <w:tab w:val="left" w:pos="8309"/>
        </w:tabs>
        <w:bidi/>
        <w:jc w:val="both"/>
        <w:rPr>
          <w:rFonts w:cs="David" w:hint="cs"/>
          <w:b/>
          <w:bCs/>
          <w:u w:val="single"/>
          <w:rtl/>
        </w:rPr>
      </w:pPr>
    </w:p>
    <w:p w14:paraId="426903A7" w14:textId="77777777" w:rsidR="00A048D9" w:rsidRDefault="00A048D9" w:rsidP="00A048D9">
      <w:pPr>
        <w:tabs>
          <w:tab w:val="left" w:pos="512"/>
          <w:tab w:val="left" w:pos="8309"/>
        </w:tabs>
        <w:bidi/>
        <w:jc w:val="both"/>
        <w:rPr>
          <w:rFonts w:cs="David" w:hint="cs"/>
          <w:b/>
          <w:bCs/>
          <w:u w:val="single"/>
          <w:rtl/>
        </w:rPr>
      </w:pPr>
    </w:p>
    <w:p w14:paraId="51BE0332" w14:textId="77777777" w:rsidR="00A048D9" w:rsidRDefault="00A048D9" w:rsidP="00A048D9">
      <w:pPr>
        <w:tabs>
          <w:tab w:val="left" w:pos="512"/>
          <w:tab w:val="left" w:pos="8309"/>
        </w:tabs>
        <w:bidi/>
        <w:jc w:val="both"/>
        <w:rPr>
          <w:rFonts w:cs="David" w:hint="cs"/>
          <w:b/>
          <w:bCs/>
          <w:u w:val="single"/>
          <w:rtl/>
        </w:rPr>
      </w:pPr>
    </w:p>
    <w:p w14:paraId="018D73BA" w14:textId="77777777" w:rsidR="00A048D9" w:rsidRDefault="00A048D9" w:rsidP="00A048D9">
      <w:pPr>
        <w:tabs>
          <w:tab w:val="left" w:pos="512"/>
          <w:tab w:val="left" w:pos="8309"/>
        </w:tabs>
        <w:bidi/>
        <w:jc w:val="both"/>
        <w:rPr>
          <w:rFonts w:cs="David" w:hint="cs"/>
          <w:b/>
          <w:bCs/>
          <w:u w:val="single"/>
          <w:rtl/>
        </w:rPr>
      </w:pPr>
    </w:p>
    <w:p w14:paraId="2A9D62E4" w14:textId="77777777" w:rsidR="00A048D9" w:rsidRDefault="00A048D9" w:rsidP="00A048D9">
      <w:pPr>
        <w:tabs>
          <w:tab w:val="left" w:pos="512"/>
          <w:tab w:val="left" w:pos="8309"/>
        </w:tabs>
        <w:bidi/>
        <w:jc w:val="both"/>
        <w:rPr>
          <w:rFonts w:cs="David" w:hint="cs"/>
          <w:b/>
          <w:bCs/>
          <w:u w:val="single"/>
          <w:rtl/>
        </w:rPr>
      </w:pPr>
    </w:p>
    <w:p w14:paraId="72E780C5" w14:textId="77777777" w:rsidR="00A048D9" w:rsidRDefault="00A048D9" w:rsidP="00A048D9">
      <w:pPr>
        <w:tabs>
          <w:tab w:val="left" w:pos="512"/>
          <w:tab w:val="left" w:pos="8309"/>
        </w:tabs>
        <w:bidi/>
        <w:jc w:val="both"/>
        <w:rPr>
          <w:rFonts w:cs="David" w:hint="cs"/>
          <w:b/>
          <w:bCs/>
          <w:u w:val="single"/>
          <w:rtl/>
        </w:rPr>
      </w:pPr>
    </w:p>
    <w:p w14:paraId="3643F6E5" w14:textId="77777777" w:rsidR="00A048D9" w:rsidRDefault="00A048D9" w:rsidP="00A048D9">
      <w:pPr>
        <w:tabs>
          <w:tab w:val="left" w:pos="512"/>
          <w:tab w:val="left" w:pos="8309"/>
        </w:tabs>
        <w:bidi/>
        <w:jc w:val="both"/>
        <w:rPr>
          <w:rFonts w:cs="David" w:hint="cs"/>
          <w:b/>
          <w:bCs/>
          <w:u w:val="single"/>
          <w:rtl/>
        </w:rPr>
      </w:pPr>
    </w:p>
    <w:p w14:paraId="68639205" w14:textId="77777777" w:rsidR="00A048D9" w:rsidRDefault="00A048D9" w:rsidP="00A048D9">
      <w:pPr>
        <w:tabs>
          <w:tab w:val="left" w:pos="512"/>
          <w:tab w:val="left" w:pos="8309"/>
        </w:tabs>
        <w:bidi/>
        <w:jc w:val="both"/>
        <w:rPr>
          <w:rFonts w:cs="David" w:hint="cs"/>
          <w:b/>
          <w:bCs/>
          <w:u w:val="single"/>
          <w:rtl/>
        </w:rPr>
      </w:pPr>
    </w:p>
    <w:p w14:paraId="4EE5BA0F" w14:textId="77777777" w:rsidR="00A048D9" w:rsidRDefault="00A048D9" w:rsidP="00A048D9">
      <w:pPr>
        <w:tabs>
          <w:tab w:val="left" w:pos="512"/>
          <w:tab w:val="left" w:pos="8309"/>
        </w:tabs>
        <w:bidi/>
        <w:jc w:val="both"/>
        <w:rPr>
          <w:rFonts w:cs="David" w:hint="cs"/>
          <w:b/>
          <w:bCs/>
          <w:u w:val="single"/>
          <w:rtl/>
        </w:rPr>
      </w:pPr>
    </w:p>
    <w:p w14:paraId="5E1FAF08" w14:textId="77777777" w:rsidR="00A048D9" w:rsidRDefault="00A048D9" w:rsidP="00A048D9">
      <w:pPr>
        <w:tabs>
          <w:tab w:val="left" w:pos="512"/>
          <w:tab w:val="left" w:pos="8309"/>
        </w:tabs>
        <w:bidi/>
        <w:jc w:val="both"/>
        <w:rPr>
          <w:rFonts w:cs="David" w:hint="cs"/>
          <w:b/>
          <w:bCs/>
          <w:u w:val="single"/>
          <w:rtl/>
        </w:rPr>
      </w:pPr>
    </w:p>
    <w:p w14:paraId="008AC118" w14:textId="77777777" w:rsidR="00A048D9" w:rsidRDefault="00A048D9" w:rsidP="00A048D9">
      <w:pPr>
        <w:tabs>
          <w:tab w:val="left" w:pos="512"/>
          <w:tab w:val="left" w:pos="8309"/>
        </w:tabs>
        <w:bidi/>
        <w:jc w:val="both"/>
        <w:rPr>
          <w:rFonts w:cs="David" w:hint="cs"/>
          <w:b/>
          <w:bCs/>
          <w:u w:val="single"/>
          <w:rtl/>
        </w:rPr>
      </w:pPr>
    </w:p>
    <w:p w14:paraId="661E5A82" w14:textId="77777777" w:rsidR="00A048D9" w:rsidRDefault="00A048D9" w:rsidP="00A048D9">
      <w:pPr>
        <w:tabs>
          <w:tab w:val="left" w:pos="512"/>
          <w:tab w:val="left" w:pos="8309"/>
        </w:tabs>
        <w:bidi/>
        <w:jc w:val="both"/>
        <w:rPr>
          <w:rFonts w:cs="David" w:hint="cs"/>
          <w:b/>
          <w:bCs/>
          <w:u w:val="single"/>
          <w:rtl/>
        </w:rPr>
      </w:pPr>
    </w:p>
    <w:p w14:paraId="35830E30" w14:textId="77777777" w:rsidR="00A048D9" w:rsidRDefault="00A048D9" w:rsidP="00A048D9">
      <w:pPr>
        <w:tabs>
          <w:tab w:val="left" w:pos="512"/>
          <w:tab w:val="left" w:pos="8309"/>
        </w:tabs>
        <w:bidi/>
        <w:jc w:val="both"/>
        <w:rPr>
          <w:rFonts w:cs="David" w:hint="cs"/>
          <w:b/>
          <w:bCs/>
          <w:u w:val="single"/>
          <w:rtl/>
        </w:rPr>
      </w:pPr>
    </w:p>
    <w:p w14:paraId="7FC40806" w14:textId="77777777" w:rsidR="00A048D9" w:rsidRDefault="00A048D9" w:rsidP="00A048D9">
      <w:pPr>
        <w:tabs>
          <w:tab w:val="left" w:pos="512"/>
          <w:tab w:val="left" w:pos="8309"/>
        </w:tabs>
        <w:bidi/>
        <w:jc w:val="both"/>
        <w:rPr>
          <w:rFonts w:cs="David" w:hint="cs"/>
          <w:b/>
          <w:bCs/>
          <w:u w:val="single"/>
          <w:rtl/>
        </w:rPr>
      </w:pPr>
    </w:p>
    <w:p w14:paraId="1E74BE0D" w14:textId="77777777" w:rsidR="00A048D9" w:rsidRDefault="00A048D9" w:rsidP="00A048D9">
      <w:pPr>
        <w:tabs>
          <w:tab w:val="left" w:pos="512"/>
          <w:tab w:val="left" w:pos="8309"/>
        </w:tabs>
        <w:bidi/>
        <w:jc w:val="both"/>
        <w:rPr>
          <w:rFonts w:cs="David" w:hint="cs"/>
          <w:b/>
          <w:bCs/>
          <w:u w:val="single"/>
          <w:rtl/>
        </w:rPr>
      </w:pPr>
    </w:p>
    <w:p w14:paraId="7FABB38A" w14:textId="77777777" w:rsidR="00A048D9" w:rsidRDefault="00A048D9" w:rsidP="00A048D9">
      <w:pPr>
        <w:tabs>
          <w:tab w:val="left" w:pos="512"/>
          <w:tab w:val="left" w:pos="8309"/>
        </w:tabs>
        <w:bidi/>
        <w:jc w:val="both"/>
        <w:rPr>
          <w:rFonts w:cs="David" w:hint="cs"/>
          <w:b/>
          <w:bCs/>
          <w:u w:val="single"/>
          <w:rtl/>
        </w:rPr>
      </w:pPr>
    </w:p>
    <w:p w14:paraId="7913A586" w14:textId="77777777" w:rsidR="00A048D9" w:rsidRDefault="00A048D9" w:rsidP="00A048D9">
      <w:pPr>
        <w:tabs>
          <w:tab w:val="left" w:pos="512"/>
          <w:tab w:val="left" w:pos="8309"/>
        </w:tabs>
        <w:bidi/>
        <w:jc w:val="both"/>
        <w:rPr>
          <w:rFonts w:cs="David" w:hint="cs"/>
          <w:b/>
          <w:bCs/>
          <w:u w:val="single"/>
          <w:rtl/>
        </w:rPr>
      </w:pPr>
    </w:p>
    <w:p w14:paraId="01C1F135" w14:textId="77777777" w:rsidR="00A048D9" w:rsidRDefault="00A048D9" w:rsidP="00A048D9">
      <w:pPr>
        <w:tabs>
          <w:tab w:val="left" w:pos="512"/>
          <w:tab w:val="left" w:pos="8309"/>
        </w:tabs>
        <w:bidi/>
        <w:jc w:val="both"/>
        <w:rPr>
          <w:rFonts w:cs="David" w:hint="cs"/>
          <w:b/>
          <w:bCs/>
          <w:u w:val="single"/>
          <w:rtl/>
        </w:rPr>
      </w:pPr>
    </w:p>
    <w:p w14:paraId="084F248C" w14:textId="77777777" w:rsidR="00A048D9" w:rsidRDefault="00A048D9" w:rsidP="00A048D9">
      <w:pPr>
        <w:tabs>
          <w:tab w:val="left" w:pos="512"/>
          <w:tab w:val="left" w:pos="8309"/>
        </w:tabs>
        <w:bidi/>
        <w:jc w:val="both"/>
        <w:rPr>
          <w:rFonts w:cs="David" w:hint="cs"/>
          <w:b/>
          <w:bCs/>
          <w:u w:val="single"/>
          <w:rtl/>
        </w:rPr>
      </w:pPr>
    </w:p>
    <w:p w14:paraId="5F39BB5E" w14:textId="77777777" w:rsidR="00A048D9" w:rsidRDefault="00A048D9" w:rsidP="00A048D9">
      <w:pPr>
        <w:tabs>
          <w:tab w:val="left" w:pos="512"/>
          <w:tab w:val="left" w:pos="8309"/>
        </w:tabs>
        <w:bidi/>
        <w:jc w:val="both"/>
        <w:rPr>
          <w:rFonts w:cs="David" w:hint="cs"/>
          <w:b/>
          <w:bCs/>
          <w:u w:val="single"/>
          <w:rtl/>
        </w:rPr>
      </w:pPr>
    </w:p>
    <w:p w14:paraId="44D5F1EF" w14:textId="77777777" w:rsidR="00A048D9" w:rsidRDefault="00A048D9" w:rsidP="00A048D9">
      <w:pPr>
        <w:tabs>
          <w:tab w:val="left" w:pos="512"/>
          <w:tab w:val="left" w:pos="8309"/>
        </w:tabs>
        <w:bidi/>
        <w:jc w:val="both"/>
        <w:rPr>
          <w:rFonts w:cs="David" w:hint="cs"/>
          <w:b/>
          <w:bCs/>
          <w:u w:val="single"/>
          <w:rtl/>
        </w:rPr>
      </w:pPr>
    </w:p>
    <w:p w14:paraId="5EAF44D9" w14:textId="77777777" w:rsidR="00A048D9" w:rsidRDefault="00A048D9" w:rsidP="00A048D9">
      <w:pPr>
        <w:tabs>
          <w:tab w:val="left" w:pos="512"/>
          <w:tab w:val="left" w:pos="8309"/>
        </w:tabs>
        <w:bidi/>
        <w:jc w:val="both"/>
        <w:rPr>
          <w:rFonts w:cs="David" w:hint="cs"/>
          <w:b/>
          <w:bCs/>
          <w:u w:val="single"/>
          <w:rtl/>
        </w:rPr>
      </w:pPr>
    </w:p>
    <w:p w14:paraId="04F12FAC" w14:textId="77777777" w:rsidR="00A048D9" w:rsidRPr="00A048D9" w:rsidRDefault="00A048D9" w:rsidP="00A048D9">
      <w:pPr>
        <w:tabs>
          <w:tab w:val="left" w:pos="512"/>
          <w:tab w:val="left" w:pos="8309"/>
        </w:tabs>
        <w:bidi/>
        <w:jc w:val="center"/>
        <w:rPr>
          <w:rFonts w:cs="David" w:hint="cs"/>
          <w:b/>
          <w:bCs/>
          <w:u w:val="single"/>
          <w:rtl/>
        </w:rPr>
      </w:pPr>
      <w:r w:rsidRPr="00A048D9">
        <w:rPr>
          <w:rFonts w:cs="David" w:hint="cs"/>
          <w:b/>
          <w:bCs/>
          <w:u w:val="single"/>
          <w:rtl/>
        </w:rPr>
        <w:t>תיקון תקנון הכנסת</w:t>
      </w:r>
    </w:p>
    <w:p w14:paraId="33BE901C" w14:textId="77777777" w:rsidR="00A048D9" w:rsidRDefault="00A048D9" w:rsidP="00A048D9">
      <w:pPr>
        <w:tabs>
          <w:tab w:val="left" w:pos="512"/>
          <w:tab w:val="left" w:pos="8309"/>
        </w:tabs>
        <w:bidi/>
        <w:jc w:val="both"/>
        <w:rPr>
          <w:rFonts w:cs="David" w:hint="cs"/>
          <w:rtl/>
        </w:rPr>
      </w:pPr>
    </w:p>
    <w:p w14:paraId="30AB459C" w14:textId="77777777" w:rsidR="00A048D9" w:rsidRDefault="00A048D9" w:rsidP="00A048D9">
      <w:pPr>
        <w:tabs>
          <w:tab w:val="left" w:pos="512"/>
          <w:tab w:val="left" w:pos="8309"/>
        </w:tabs>
        <w:bidi/>
        <w:jc w:val="both"/>
        <w:rPr>
          <w:rFonts w:cs="David" w:hint="cs"/>
          <w:rtl/>
        </w:rPr>
      </w:pPr>
    </w:p>
    <w:p w14:paraId="359A376E" w14:textId="77777777" w:rsidR="00A048D9" w:rsidRPr="00A048D9" w:rsidRDefault="00A048D9" w:rsidP="00A048D9">
      <w:pPr>
        <w:tabs>
          <w:tab w:val="left" w:pos="512"/>
          <w:tab w:val="left" w:pos="8309"/>
        </w:tabs>
        <w:bidi/>
        <w:jc w:val="both"/>
        <w:rPr>
          <w:rFonts w:cs="David" w:hint="cs"/>
          <w:rtl/>
        </w:rPr>
      </w:pPr>
    </w:p>
    <w:p w14:paraId="784D54EB"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9BFB308" w14:textId="77777777" w:rsidR="00A048D9" w:rsidRPr="00A048D9" w:rsidRDefault="00A048D9" w:rsidP="00A048D9">
      <w:pPr>
        <w:tabs>
          <w:tab w:val="left" w:pos="512"/>
          <w:tab w:val="left" w:pos="8309"/>
        </w:tabs>
        <w:bidi/>
        <w:jc w:val="both"/>
        <w:rPr>
          <w:rFonts w:cs="David" w:hint="cs"/>
          <w:rtl/>
        </w:rPr>
      </w:pPr>
    </w:p>
    <w:p w14:paraId="5A4416E4"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מכאן אנחנו עוברים לנושא האחרון והוא הנושא שהתחלנו בו בישיבה הקודמת: תיקון תקנון, פרק ב' </w:t>
      </w:r>
      <w:r w:rsidRPr="00A048D9">
        <w:rPr>
          <w:rFonts w:cs="David"/>
          <w:rtl/>
        </w:rPr>
        <w:t>–</w:t>
      </w:r>
      <w:r w:rsidRPr="00A048D9">
        <w:rPr>
          <w:rFonts w:cs="David" w:hint="cs"/>
          <w:rtl/>
        </w:rPr>
        <w:t xml:space="preserve"> סיעות.</w:t>
      </w:r>
    </w:p>
    <w:p w14:paraId="012F12A2" w14:textId="77777777" w:rsidR="00A048D9" w:rsidRPr="00A048D9" w:rsidRDefault="00A048D9" w:rsidP="00A048D9">
      <w:pPr>
        <w:tabs>
          <w:tab w:val="left" w:pos="512"/>
          <w:tab w:val="left" w:pos="8309"/>
        </w:tabs>
        <w:bidi/>
        <w:jc w:val="both"/>
        <w:rPr>
          <w:rFonts w:cs="David" w:hint="cs"/>
          <w:rtl/>
        </w:rPr>
      </w:pPr>
    </w:p>
    <w:p w14:paraId="05EA7040"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בעקבות הישיבה הקודמת גובש איזשהו נוסח מתוקן על פי ההערות שהיו לסעיפים שהספקנו להגיע אליהם עד אותו שלב. מאחר ואנחנו הפעם בנוכחות מתוגברת שאיננו מורגלים אליה בדיונים בתקנון, ננצל את זה כדי לעשות עבודה יעילה ונקבל החלטה ברוב רחב.</w:t>
      </w:r>
    </w:p>
    <w:p w14:paraId="0DE0FEDA" w14:textId="77777777" w:rsidR="00A048D9" w:rsidRPr="00A048D9" w:rsidRDefault="00A048D9" w:rsidP="00A048D9">
      <w:pPr>
        <w:tabs>
          <w:tab w:val="left" w:pos="512"/>
          <w:tab w:val="left" w:pos="8309"/>
        </w:tabs>
        <w:bidi/>
        <w:jc w:val="both"/>
        <w:rPr>
          <w:rFonts w:cs="David" w:hint="cs"/>
          <w:rtl/>
        </w:rPr>
      </w:pPr>
    </w:p>
    <w:p w14:paraId="0B9DA7A1"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ארבל, בבקשה.</w:t>
      </w:r>
    </w:p>
    <w:p w14:paraId="3A348910" w14:textId="77777777" w:rsidR="00A048D9" w:rsidRPr="00A048D9" w:rsidRDefault="00A048D9" w:rsidP="00A048D9">
      <w:pPr>
        <w:tabs>
          <w:tab w:val="left" w:pos="512"/>
          <w:tab w:val="left" w:pos="8309"/>
        </w:tabs>
        <w:bidi/>
        <w:jc w:val="both"/>
        <w:rPr>
          <w:rFonts w:cs="David" w:hint="cs"/>
          <w:rtl/>
        </w:rPr>
      </w:pPr>
    </w:p>
    <w:p w14:paraId="0C7AF1FB"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63A1D497"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r>
    </w:p>
    <w:p w14:paraId="52659DB7"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התקדמנו קצת בישיבה הקודמת, אבל היו דברים שסוכם שנחזור ונדבר בהם שוב. על סעיף 1 (א) דובר. </w:t>
      </w:r>
    </w:p>
    <w:p w14:paraId="1F604ECC" w14:textId="77777777" w:rsidR="00A048D9" w:rsidRPr="00A048D9" w:rsidRDefault="00A048D9" w:rsidP="00A048D9">
      <w:pPr>
        <w:tabs>
          <w:tab w:val="left" w:pos="512"/>
          <w:tab w:val="left" w:pos="8309"/>
        </w:tabs>
        <w:bidi/>
        <w:jc w:val="both"/>
        <w:rPr>
          <w:rFonts w:cs="David" w:hint="cs"/>
          <w:rtl/>
        </w:rPr>
      </w:pPr>
    </w:p>
    <w:p w14:paraId="4CBBAF5E"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סעיף 1(ב) </w:t>
      </w:r>
      <w:r w:rsidRPr="00A048D9">
        <w:rPr>
          <w:rFonts w:cs="David"/>
          <w:rtl/>
        </w:rPr>
        <w:t>–</w:t>
      </w:r>
      <w:r w:rsidRPr="00A048D9">
        <w:rPr>
          <w:rFonts w:cs="David" w:hint="cs"/>
          <w:rtl/>
        </w:rPr>
        <w:t xml:space="preserve"> הוצע פה איזה תיקון קטן בעקבות הישיבה, ואני רוצה לומר אותו. דובר על כך ששם סיעה יהיה ככינויה של רשימת המועמדים שמתוכה נבחרו חברי הסיעה לכנסת, ואולם רשאית הסיעה להודיע ששם הסיעה יכלול חלק מהכינוי בלבד, כי ראינו שלפעמים הסיעות נקראות קדימה בראשות - - -</w:t>
      </w:r>
    </w:p>
    <w:p w14:paraId="57437905" w14:textId="77777777" w:rsidR="00A048D9" w:rsidRPr="00A048D9" w:rsidRDefault="00A048D9" w:rsidP="00A048D9">
      <w:pPr>
        <w:tabs>
          <w:tab w:val="left" w:pos="512"/>
          <w:tab w:val="left" w:pos="8309"/>
        </w:tabs>
        <w:bidi/>
        <w:jc w:val="both"/>
        <w:rPr>
          <w:rFonts w:cs="David" w:hint="cs"/>
          <w:rtl/>
        </w:rPr>
      </w:pPr>
    </w:p>
    <w:p w14:paraId="5286A6C8"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12B92B10" w14:textId="77777777" w:rsidR="00A048D9" w:rsidRPr="00A048D9" w:rsidRDefault="00A048D9" w:rsidP="00A048D9">
      <w:pPr>
        <w:tabs>
          <w:tab w:val="left" w:pos="512"/>
          <w:tab w:val="left" w:pos="8309"/>
        </w:tabs>
        <w:bidi/>
        <w:jc w:val="both"/>
        <w:rPr>
          <w:rFonts w:cs="David" w:hint="cs"/>
          <w:rtl/>
        </w:rPr>
      </w:pPr>
    </w:p>
    <w:p w14:paraId="64B5C792"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ש"ס זה הדוגמה הכי בולטת. יש להם כזה שם, וצריך להביא פנקס כדי להגיד את השם.</w:t>
      </w:r>
    </w:p>
    <w:p w14:paraId="2CB6262C" w14:textId="77777777" w:rsidR="00A048D9" w:rsidRPr="00A048D9" w:rsidRDefault="00A048D9" w:rsidP="00A048D9">
      <w:pPr>
        <w:tabs>
          <w:tab w:val="left" w:pos="512"/>
          <w:tab w:val="left" w:pos="8309"/>
        </w:tabs>
        <w:bidi/>
        <w:jc w:val="both"/>
        <w:rPr>
          <w:rFonts w:cs="David" w:hint="cs"/>
          <w:rtl/>
        </w:rPr>
      </w:pPr>
    </w:p>
    <w:p w14:paraId="62E342AB"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3818E69" w14:textId="77777777" w:rsidR="00A048D9" w:rsidRPr="00A048D9" w:rsidRDefault="00A048D9" w:rsidP="00A048D9">
      <w:pPr>
        <w:tabs>
          <w:tab w:val="left" w:pos="512"/>
          <w:tab w:val="left" w:pos="8309"/>
        </w:tabs>
        <w:bidi/>
        <w:jc w:val="both"/>
        <w:rPr>
          <w:rFonts w:cs="David" w:hint="cs"/>
          <w:rtl/>
        </w:rPr>
      </w:pPr>
    </w:p>
    <w:p w14:paraId="5C412863"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נכון. אבל, העניין הוא שבישיבה הקודמת דיברנו על כך ששם הסיעה יכלול רק חלק מהכינוי, וש"ס היא הדוגמה היחידה שהמילה ש"ס לא נכללת בכינוי כי הכינוי של הרשימה הוא: התאחדות הספרדים העולמית שומרי תורה. לכן, מוצע להוסיף פה: או האותיות שנשאה רשימת המועמדים בבחירות לאותה כנסת, ואז זה יאפשר גם את זה.</w:t>
      </w:r>
    </w:p>
    <w:p w14:paraId="4AB73A6D" w14:textId="77777777" w:rsidR="00A048D9" w:rsidRPr="00A048D9" w:rsidRDefault="00A048D9" w:rsidP="00A048D9">
      <w:pPr>
        <w:tabs>
          <w:tab w:val="left" w:pos="512"/>
          <w:tab w:val="left" w:pos="8309"/>
        </w:tabs>
        <w:bidi/>
        <w:jc w:val="both"/>
        <w:rPr>
          <w:rFonts w:cs="David" w:hint="cs"/>
          <w:rtl/>
        </w:rPr>
      </w:pPr>
    </w:p>
    <w:p w14:paraId="724946FB"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0034EDCB" w14:textId="77777777" w:rsidR="00A048D9" w:rsidRPr="00A048D9" w:rsidRDefault="00A048D9" w:rsidP="00A048D9">
      <w:pPr>
        <w:tabs>
          <w:tab w:val="left" w:pos="512"/>
          <w:tab w:val="left" w:pos="8309"/>
        </w:tabs>
        <w:bidi/>
        <w:jc w:val="both"/>
        <w:rPr>
          <w:rFonts w:cs="David" w:hint="cs"/>
          <w:rtl/>
        </w:rPr>
      </w:pPr>
    </w:p>
    <w:p w14:paraId="099339B9" w14:textId="77777777" w:rsidR="00A048D9" w:rsidRPr="00A048D9" w:rsidRDefault="00A048D9" w:rsidP="00A048D9">
      <w:pPr>
        <w:tabs>
          <w:tab w:val="left" w:pos="512"/>
          <w:tab w:val="left" w:pos="8309"/>
        </w:tabs>
        <w:bidi/>
        <w:jc w:val="both"/>
        <w:rPr>
          <w:rFonts w:cs="David" w:hint="cs"/>
          <w:rtl/>
        </w:rPr>
      </w:pPr>
      <w:r w:rsidRPr="00A048D9">
        <w:rPr>
          <w:rFonts w:cs="David" w:hint="cs"/>
          <w:rtl/>
        </w:rPr>
        <w:t xml:space="preserve"> </w:t>
      </w:r>
      <w:r w:rsidRPr="00A048D9">
        <w:rPr>
          <w:rFonts w:cs="David" w:hint="cs"/>
          <w:rtl/>
        </w:rPr>
        <w:tab/>
        <w:t>בסדר גמור.</w:t>
      </w:r>
    </w:p>
    <w:p w14:paraId="701A31CB" w14:textId="77777777" w:rsidR="00A048D9" w:rsidRPr="00A048D9" w:rsidRDefault="00A048D9" w:rsidP="00A048D9">
      <w:pPr>
        <w:tabs>
          <w:tab w:val="left" w:pos="512"/>
          <w:tab w:val="left" w:pos="8309"/>
        </w:tabs>
        <w:bidi/>
        <w:jc w:val="both"/>
        <w:rPr>
          <w:rFonts w:cs="David" w:hint="cs"/>
          <w:rtl/>
        </w:rPr>
      </w:pPr>
    </w:p>
    <w:p w14:paraId="37F51AD2"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112AC00" w14:textId="77777777" w:rsidR="00A048D9" w:rsidRPr="00A048D9" w:rsidRDefault="00A048D9" w:rsidP="00A048D9">
      <w:pPr>
        <w:tabs>
          <w:tab w:val="left" w:pos="512"/>
          <w:tab w:val="left" w:pos="8309"/>
        </w:tabs>
        <w:bidi/>
        <w:jc w:val="both"/>
        <w:rPr>
          <w:rFonts w:cs="David" w:hint="cs"/>
          <w:rtl/>
        </w:rPr>
      </w:pPr>
    </w:p>
    <w:p w14:paraId="545D614D"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כי למשל ראינו, הליכוד נקראו: הליכוד-אח"י בהנהגת בנימין נתניהו לראשות הממשלה. אם הסיעה תבקש להיקרא הליכוד היא תוכל לעשות את זה לפי זה ללא צורך בקבלת אישור של ועדת הכנסת.</w:t>
      </w:r>
    </w:p>
    <w:p w14:paraId="1D6AB6FE" w14:textId="77777777" w:rsidR="00A048D9" w:rsidRPr="00A048D9" w:rsidRDefault="00A048D9" w:rsidP="00A048D9">
      <w:pPr>
        <w:tabs>
          <w:tab w:val="left" w:pos="512"/>
          <w:tab w:val="left" w:pos="8309"/>
        </w:tabs>
        <w:bidi/>
        <w:jc w:val="both"/>
        <w:rPr>
          <w:rFonts w:cs="David" w:hint="cs"/>
          <w:rtl/>
        </w:rPr>
      </w:pPr>
    </w:p>
    <w:p w14:paraId="21FAF6F5"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סעיף קטן (ג) </w:t>
      </w:r>
      <w:r w:rsidRPr="00A048D9">
        <w:rPr>
          <w:rFonts w:cs="David"/>
          <w:rtl/>
        </w:rPr>
        <w:t>–</w:t>
      </w:r>
      <w:r w:rsidRPr="00A048D9">
        <w:rPr>
          <w:rFonts w:cs="David" w:hint="cs"/>
          <w:rtl/>
        </w:rPr>
        <w:t xml:space="preserve"> דיברנו על כך שנשוב ונדבר בו.</w:t>
      </w:r>
    </w:p>
    <w:p w14:paraId="33E0CFD3" w14:textId="77777777" w:rsidR="00A048D9" w:rsidRPr="00A048D9" w:rsidRDefault="00A048D9" w:rsidP="00A048D9">
      <w:pPr>
        <w:tabs>
          <w:tab w:val="left" w:pos="512"/>
          <w:tab w:val="left" w:pos="8309"/>
        </w:tabs>
        <w:bidi/>
        <w:jc w:val="both"/>
        <w:rPr>
          <w:rFonts w:cs="David" w:hint="cs"/>
          <w:rtl/>
        </w:rPr>
      </w:pPr>
    </w:p>
    <w:p w14:paraId="52919BAE"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370E4DBC" w14:textId="77777777" w:rsidR="00A048D9" w:rsidRPr="00A048D9" w:rsidRDefault="00A048D9" w:rsidP="00A048D9">
      <w:pPr>
        <w:tabs>
          <w:tab w:val="left" w:pos="512"/>
          <w:tab w:val="left" w:pos="8309"/>
        </w:tabs>
        <w:bidi/>
        <w:jc w:val="both"/>
        <w:rPr>
          <w:rFonts w:cs="David" w:hint="cs"/>
          <w:rtl/>
        </w:rPr>
      </w:pPr>
    </w:p>
    <w:p w14:paraId="3AC8F1E0"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אני מבין שזה נושא אקטואלי עכשיו.</w:t>
      </w:r>
    </w:p>
    <w:p w14:paraId="49F3EA47" w14:textId="77777777" w:rsidR="00A048D9" w:rsidRPr="00A048D9" w:rsidRDefault="00A048D9" w:rsidP="00A048D9">
      <w:pPr>
        <w:tabs>
          <w:tab w:val="left" w:pos="512"/>
          <w:tab w:val="left" w:pos="8309"/>
        </w:tabs>
        <w:bidi/>
        <w:jc w:val="both"/>
        <w:rPr>
          <w:rFonts w:cs="David" w:hint="cs"/>
          <w:rtl/>
        </w:rPr>
      </w:pPr>
    </w:p>
    <w:p w14:paraId="2D6F7FB5"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9831B65"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r>
    </w:p>
    <w:p w14:paraId="25BEC6F6"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לכן, אנחנו רואים נוכחות מלאה פה. אנחנו ממשיכים.</w:t>
      </w:r>
    </w:p>
    <w:p w14:paraId="22E399F8" w14:textId="77777777" w:rsidR="00A048D9" w:rsidRPr="00A048D9" w:rsidRDefault="00A048D9" w:rsidP="00A048D9">
      <w:pPr>
        <w:tabs>
          <w:tab w:val="left" w:pos="512"/>
          <w:tab w:val="left" w:pos="8309"/>
        </w:tabs>
        <w:bidi/>
        <w:jc w:val="both"/>
        <w:rPr>
          <w:rFonts w:cs="David" w:hint="cs"/>
          <w:rtl/>
        </w:rPr>
      </w:pPr>
    </w:p>
    <w:p w14:paraId="10968754"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79D258E2"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r>
    </w:p>
    <w:p w14:paraId="15A8DF39"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כן, אנחנו לא ידענו את זה בישיבה הקודמת. הסעיף מדבר על כך שאם יש התפלגות של סיעה, ועדת הכנסת תקבע את שם הסיעות החדשות </w:t>
      </w:r>
      <w:r w:rsidRPr="00A048D9">
        <w:rPr>
          <w:rFonts w:cs="David"/>
          <w:rtl/>
        </w:rPr>
        <w:t>–</w:t>
      </w:r>
      <w:r w:rsidRPr="00A048D9">
        <w:rPr>
          <w:rFonts w:cs="David" w:hint="cs"/>
          <w:rtl/>
        </w:rPr>
        <w:t xml:space="preserve"> זה ברור, וזה גם קבוע היום. </w:t>
      </w:r>
    </w:p>
    <w:p w14:paraId="0A8850C5" w14:textId="77777777" w:rsidR="00A048D9" w:rsidRPr="00A048D9" w:rsidRDefault="00A048D9" w:rsidP="00A048D9">
      <w:pPr>
        <w:tabs>
          <w:tab w:val="left" w:pos="512"/>
          <w:tab w:val="left" w:pos="8309"/>
        </w:tabs>
        <w:bidi/>
        <w:jc w:val="both"/>
        <w:rPr>
          <w:rFonts w:cs="David" w:hint="cs"/>
          <w:rtl/>
        </w:rPr>
      </w:pPr>
    </w:p>
    <w:p w14:paraId="2A8F5ED9"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 xml:space="preserve">אבל, הסעיף בא לקבוע איזושהי חזקה שקבועה גם היום בסעיף 18 לתקנון, שהסיעה החדשה שבה רוב חברי הסיעה שהתפלגה, רשאית להמשיך לשאת את שם הסיעה. אחר כך יש איזשהו הסדר מה קורה אם יש שתי סיעות שוות בגודלן. כלומר, גם אם מי שיזם את ההתפלגות הוא הרוב, עדיין הם יוכלו להמשיך לשאת את שם הסיעה </w:t>
      </w:r>
      <w:r w:rsidRPr="00A048D9">
        <w:rPr>
          <w:rFonts w:cs="David"/>
          <w:rtl/>
        </w:rPr>
        <w:t>–</w:t>
      </w:r>
      <w:r w:rsidRPr="00A048D9">
        <w:rPr>
          <w:rFonts w:cs="David" w:hint="cs"/>
          <w:rtl/>
        </w:rPr>
        <w:t xml:space="preserve"> זה מה שזה אומר בעצם.</w:t>
      </w:r>
    </w:p>
    <w:p w14:paraId="59367708" w14:textId="77777777" w:rsidR="00A048D9" w:rsidRPr="00A048D9" w:rsidRDefault="00A048D9" w:rsidP="00A048D9">
      <w:pPr>
        <w:tabs>
          <w:tab w:val="left" w:pos="512"/>
          <w:tab w:val="left" w:pos="8309"/>
        </w:tabs>
        <w:bidi/>
        <w:jc w:val="both"/>
        <w:rPr>
          <w:rFonts w:cs="David" w:hint="cs"/>
          <w:rtl/>
        </w:rPr>
      </w:pPr>
    </w:p>
    <w:p w14:paraId="198163B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3DA6BD3"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r>
    </w:p>
    <w:p w14:paraId="3D672E0E"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כן, זה המצב הקיים, אני מבין.</w:t>
      </w:r>
    </w:p>
    <w:p w14:paraId="3A5EB5F7" w14:textId="77777777" w:rsidR="00A048D9" w:rsidRPr="00A048D9" w:rsidRDefault="00A048D9" w:rsidP="00A048D9">
      <w:pPr>
        <w:tabs>
          <w:tab w:val="left" w:pos="512"/>
          <w:tab w:val="left" w:pos="8309"/>
        </w:tabs>
        <w:bidi/>
        <w:jc w:val="both"/>
        <w:rPr>
          <w:rFonts w:cs="David" w:hint="cs"/>
          <w:rtl/>
        </w:rPr>
      </w:pPr>
    </w:p>
    <w:p w14:paraId="5E778744"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2A8D20EF" w14:textId="77777777" w:rsidR="00A048D9" w:rsidRPr="00A048D9" w:rsidRDefault="00A048D9" w:rsidP="00A048D9">
      <w:pPr>
        <w:tabs>
          <w:tab w:val="left" w:pos="512"/>
          <w:tab w:val="left" w:pos="8309"/>
        </w:tabs>
        <w:bidi/>
        <w:jc w:val="both"/>
        <w:rPr>
          <w:rFonts w:cs="David" w:hint="cs"/>
          <w:rtl/>
        </w:rPr>
      </w:pPr>
    </w:p>
    <w:p w14:paraId="03353384" w14:textId="77777777" w:rsidR="00A048D9" w:rsidRPr="00A048D9" w:rsidRDefault="00A048D9" w:rsidP="00A048D9">
      <w:pPr>
        <w:tabs>
          <w:tab w:val="left" w:pos="512"/>
          <w:tab w:val="left" w:pos="8309"/>
        </w:tabs>
        <w:bidi/>
        <w:jc w:val="both"/>
        <w:rPr>
          <w:rFonts w:cs="David" w:hint="cs"/>
          <w:rtl/>
        </w:rPr>
      </w:pPr>
      <w:r w:rsidRPr="00A048D9">
        <w:rPr>
          <w:rFonts w:cs="David" w:hint="cs"/>
          <w:rtl/>
        </w:rPr>
        <w:tab/>
        <w:t>זה המצב הקיים, נכון. זה מה שהוצע. כן, היום כתוב: במקרה של התפלגות סיעה לאחר הבחירות, רשאית הסיעה אשר בה נשארו רוב החברים שנבחרו לפי רשימת המועמדים, לתת לעצמה את השם בו השתמשה בבחירות. זה היום סעיף 18(א) לתקנון.</w:t>
      </w:r>
    </w:p>
    <w:p w14:paraId="2B05F565" w14:textId="77777777" w:rsidR="00A048D9" w:rsidRPr="00A048D9" w:rsidRDefault="00A048D9" w:rsidP="00A048D9">
      <w:pPr>
        <w:tabs>
          <w:tab w:val="left" w:pos="512"/>
          <w:tab w:val="left" w:pos="8309"/>
        </w:tabs>
        <w:bidi/>
        <w:jc w:val="both"/>
        <w:rPr>
          <w:rFonts w:cs="David" w:hint="cs"/>
          <w:rtl/>
        </w:rPr>
      </w:pPr>
    </w:p>
    <w:p w14:paraId="1EA3DE24"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סעיף 2 גם כן היה לגביו איזשהו דיון. מוצע להוסיף סעיף לתקנון שזה בעצם גם מה שקיים היום בפועל רק לא מעוגן, שמזכיר הכנסת יערוך את רשימת הסיעות בכנסת בסדר יורד לפי מספרן. ניסינו ליצור פה איזשהו הסדר מה קורה כאשר יש סיעות שוות בגודלן. אם זה סיעות ששתיהן היו בתחילת הכנסת, שתיהן זכו במנדטים, אין בעיה </w:t>
      </w:r>
      <w:r w:rsidRPr="00A048D9">
        <w:rPr>
          <w:rFonts w:cs="David"/>
          <w:rtl/>
        </w:rPr>
        <w:t>–</w:t>
      </w:r>
      <w:r w:rsidRPr="00A048D9">
        <w:rPr>
          <w:rFonts w:cs="David" w:hint="cs"/>
          <w:rtl/>
        </w:rPr>
        <w:t xml:space="preserve"> לפי מספר הקולות, כך יודעים את הגודל.  ואז דובר על שני מקרים אחרים, ופה שיניתי את הסדר כפי שביקשת.</w:t>
      </w:r>
    </w:p>
    <w:p w14:paraId="0F8DC946" w14:textId="77777777" w:rsidR="00A048D9" w:rsidRPr="00A048D9" w:rsidRDefault="00A048D9" w:rsidP="00A048D9">
      <w:pPr>
        <w:tabs>
          <w:tab w:val="left" w:pos="512"/>
          <w:tab w:val="left" w:pos="8309"/>
          <w:tab w:val="bar" w:pos="10152"/>
        </w:tabs>
        <w:bidi/>
        <w:jc w:val="both"/>
        <w:rPr>
          <w:rFonts w:cs="David" w:hint="cs"/>
          <w:rtl/>
        </w:rPr>
      </w:pPr>
    </w:p>
    <w:p w14:paraId="4D6F2CC4"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D1526BB" w14:textId="77777777" w:rsidR="00A048D9" w:rsidRPr="00A048D9" w:rsidRDefault="00A048D9" w:rsidP="00A048D9">
      <w:pPr>
        <w:tabs>
          <w:tab w:val="left" w:pos="512"/>
          <w:tab w:val="left" w:pos="8309"/>
          <w:tab w:val="bar" w:pos="10152"/>
        </w:tabs>
        <w:bidi/>
        <w:jc w:val="both"/>
        <w:rPr>
          <w:rFonts w:cs="David" w:hint="cs"/>
          <w:rtl/>
        </w:rPr>
      </w:pPr>
    </w:p>
    <w:p w14:paraId="6F7BB15E"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אגב, יש צורך לקבוע שבמקרה של שוויון </w:t>
      </w:r>
      <w:r w:rsidRPr="00A048D9">
        <w:rPr>
          <w:rFonts w:cs="David"/>
          <w:rtl/>
        </w:rPr>
        <w:t>–</w:t>
      </w:r>
      <w:r w:rsidRPr="00A048D9">
        <w:rPr>
          <w:rFonts w:cs="David" w:hint="cs"/>
          <w:rtl/>
        </w:rPr>
        <w:t>מצב עם הסתברות קלושה, אין טעם להיכנס לזה בכלל, נכון?</w:t>
      </w:r>
    </w:p>
    <w:p w14:paraId="77505064" w14:textId="77777777" w:rsidR="00A048D9" w:rsidRPr="00A048D9" w:rsidRDefault="00A048D9" w:rsidP="00A048D9">
      <w:pPr>
        <w:tabs>
          <w:tab w:val="left" w:pos="512"/>
          <w:tab w:val="left" w:pos="8309"/>
          <w:tab w:val="bar" w:pos="10152"/>
        </w:tabs>
        <w:bidi/>
        <w:jc w:val="both"/>
        <w:rPr>
          <w:rFonts w:cs="David" w:hint="cs"/>
          <w:rtl/>
        </w:rPr>
      </w:pPr>
    </w:p>
    <w:p w14:paraId="5F29063C"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3E11A04" w14:textId="77777777" w:rsidR="00A048D9" w:rsidRPr="00A048D9" w:rsidRDefault="00A048D9" w:rsidP="00A048D9">
      <w:pPr>
        <w:tabs>
          <w:tab w:val="left" w:pos="512"/>
          <w:tab w:val="left" w:pos="8309"/>
          <w:tab w:val="bar" w:pos="10152"/>
        </w:tabs>
        <w:bidi/>
        <w:jc w:val="both"/>
        <w:rPr>
          <w:rFonts w:cs="David" w:hint="cs"/>
          <w:rtl/>
        </w:rPr>
      </w:pPr>
    </w:p>
    <w:p w14:paraId="2DAFECB6"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כן, זה נראה לי כל כך נדיר.</w:t>
      </w:r>
    </w:p>
    <w:p w14:paraId="5118D31D" w14:textId="77777777" w:rsidR="00A048D9" w:rsidRPr="00A048D9" w:rsidRDefault="00A048D9" w:rsidP="00A048D9">
      <w:pPr>
        <w:tabs>
          <w:tab w:val="left" w:pos="512"/>
          <w:tab w:val="left" w:pos="8309"/>
          <w:tab w:val="bar" w:pos="10152"/>
        </w:tabs>
        <w:bidi/>
        <w:jc w:val="both"/>
        <w:rPr>
          <w:rFonts w:cs="David" w:hint="cs"/>
          <w:rtl/>
        </w:rPr>
      </w:pPr>
    </w:p>
    <w:p w14:paraId="4067E6F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ואז מה קורה כשיש לנו סיעות שלא זכו במנדטים, ולכן לא יודעים בכמה קולות הם זכו, ואז יש שתי אפשרויות כאלה </w:t>
      </w:r>
      <w:r w:rsidRPr="00A048D9">
        <w:rPr>
          <w:rFonts w:cs="David"/>
          <w:rtl/>
        </w:rPr>
        <w:t>–</w:t>
      </w:r>
      <w:r w:rsidRPr="00A048D9">
        <w:rPr>
          <w:rFonts w:cs="David" w:hint="cs"/>
          <w:rtl/>
        </w:rPr>
        <w:t xml:space="preserve"> מה שכתוב כעת ב-(2) שבישיבה הקודמת סומן כ-(3) </w:t>
      </w:r>
      <w:r w:rsidRPr="00A048D9">
        <w:rPr>
          <w:rFonts w:cs="David"/>
          <w:rtl/>
        </w:rPr>
        <w:t>–</w:t>
      </w:r>
      <w:r w:rsidRPr="00A048D9">
        <w:rPr>
          <w:rFonts w:cs="David" w:hint="cs"/>
          <w:rtl/>
        </w:rPr>
        <w:t xml:space="preserve"> סיעות חדשות שנוצרו כתוצאה מהתפלגות סיעה אחת. סיעה אחת התפלגה לשתי סיעות שוות בגודלן איזה נחשבת גדולה יותר? מה שמוצע כאן שהגדולה יותר תחשב זו שעימה נמנה חבר הכנסת שעמד בראש רשימת המועמדים שמתוכה נבחרו חברי הסיעה. ואם הוא חדל לכהן כחבר הכנסת או להימנות עם הסיעה, הבא אחריו באותו רשימת מועמדים -זה פשוט. </w:t>
      </w:r>
    </w:p>
    <w:p w14:paraId="6D135223" w14:textId="77777777" w:rsidR="00A048D9" w:rsidRPr="00A048D9" w:rsidRDefault="00A048D9" w:rsidP="00A048D9">
      <w:pPr>
        <w:tabs>
          <w:tab w:val="left" w:pos="512"/>
          <w:tab w:val="left" w:pos="8309"/>
          <w:tab w:val="bar" w:pos="10152"/>
        </w:tabs>
        <w:bidi/>
        <w:jc w:val="both"/>
        <w:rPr>
          <w:rFonts w:cs="David" w:hint="cs"/>
          <w:rtl/>
        </w:rPr>
      </w:pPr>
    </w:p>
    <w:p w14:paraId="1942F776"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החלופה השלישית, הפסקה השלישית, מדברת על כך סיעות באותו גודל שאחת מהן או יותר</w:t>
      </w:r>
    </w:p>
    <w:p w14:paraId="391C2F54"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 xml:space="preserve"> הוקמה כסיעה חדשה באותה כנסת. איך יודעים איזו גדולה יותר? מה שמוצע כאן הוא לפי מספר הקולות שקיבלה כל סיעה בבחירות כשהוא מחולק במספר המנדטים שקיבלה, ומוכפל במספר חברי הסיעה החדשה. זאת אומרת, כאילו איזה חישוב כמה קיבלו פר חבר כנסת.</w:t>
      </w:r>
    </w:p>
    <w:p w14:paraId="09506B9B" w14:textId="77777777" w:rsidR="00A048D9" w:rsidRPr="00A048D9" w:rsidRDefault="00A048D9" w:rsidP="00A048D9">
      <w:pPr>
        <w:tabs>
          <w:tab w:val="left" w:pos="512"/>
          <w:tab w:val="left" w:pos="8309"/>
          <w:tab w:val="bar" w:pos="10152"/>
        </w:tabs>
        <w:bidi/>
        <w:jc w:val="both"/>
        <w:rPr>
          <w:rFonts w:cs="David" w:hint="cs"/>
          <w:rtl/>
        </w:rPr>
      </w:pPr>
    </w:p>
    <w:p w14:paraId="6D3CD4B9"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51B9BEFB" w14:textId="77777777" w:rsidR="00A048D9" w:rsidRPr="00A048D9" w:rsidRDefault="00A048D9" w:rsidP="00A048D9">
      <w:pPr>
        <w:tabs>
          <w:tab w:val="left" w:pos="512"/>
          <w:tab w:val="left" w:pos="8309"/>
          <w:tab w:val="bar" w:pos="10152"/>
        </w:tabs>
        <w:bidi/>
        <w:jc w:val="both"/>
        <w:rPr>
          <w:rFonts w:cs="David" w:hint="cs"/>
          <w:rtl/>
        </w:rPr>
      </w:pPr>
    </w:p>
    <w:p w14:paraId="5DE0941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נישאר עם התרגיל בחשבון.</w:t>
      </w:r>
    </w:p>
    <w:p w14:paraId="0B9E7906" w14:textId="77777777" w:rsidR="00A048D9" w:rsidRPr="00A048D9" w:rsidRDefault="00A048D9" w:rsidP="00A048D9">
      <w:pPr>
        <w:tabs>
          <w:tab w:val="left" w:pos="512"/>
          <w:tab w:val="left" w:pos="8309"/>
          <w:tab w:val="bar" w:pos="10152"/>
        </w:tabs>
        <w:bidi/>
        <w:jc w:val="both"/>
        <w:rPr>
          <w:rFonts w:cs="David" w:hint="cs"/>
          <w:rtl/>
        </w:rPr>
      </w:pPr>
    </w:p>
    <w:p w14:paraId="59958AE8"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8FEDB2B" w14:textId="77777777" w:rsidR="00A048D9" w:rsidRPr="00A048D9" w:rsidRDefault="00A048D9" w:rsidP="00A048D9">
      <w:pPr>
        <w:tabs>
          <w:tab w:val="left" w:pos="512"/>
          <w:tab w:val="left" w:pos="8309"/>
          <w:tab w:val="bar" w:pos="10152"/>
        </w:tabs>
        <w:bidi/>
        <w:jc w:val="both"/>
        <w:rPr>
          <w:rFonts w:cs="David" w:hint="cs"/>
          <w:rtl/>
        </w:rPr>
      </w:pPr>
    </w:p>
    <w:p w14:paraId="442AE83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יו"ר הסיעה </w:t>
      </w:r>
      <w:r w:rsidRPr="00A048D9">
        <w:rPr>
          <w:rFonts w:cs="David"/>
          <w:rtl/>
        </w:rPr>
        <w:t>–</w:t>
      </w:r>
      <w:r w:rsidRPr="00A048D9">
        <w:rPr>
          <w:rFonts w:cs="David" w:hint="cs"/>
          <w:rtl/>
        </w:rPr>
        <w:t xml:space="preserve"> דיברנו על סעיף קטן (א) בישיבה הקודמת שכל הסיעה תבחר יו"ר, והיא רשאית לבחור ממלא מקום. היא תודיע על כך ליו"ר הכנסת. </w:t>
      </w:r>
    </w:p>
    <w:p w14:paraId="3D1C9ABE" w14:textId="77777777" w:rsidR="00A048D9" w:rsidRPr="00A048D9" w:rsidRDefault="00A048D9" w:rsidP="00A048D9">
      <w:pPr>
        <w:tabs>
          <w:tab w:val="left" w:pos="512"/>
          <w:tab w:val="left" w:pos="8309"/>
          <w:tab w:val="bar" w:pos="10152"/>
        </w:tabs>
        <w:bidi/>
        <w:jc w:val="both"/>
        <w:rPr>
          <w:rFonts w:cs="David" w:hint="cs"/>
          <w:rtl/>
        </w:rPr>
      </w:pPr>
    </w:p>
    <w:p w14:paraId="0D694D68"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על סעיף קטן (ב) גם דיברנו, שכל עוד לא נבחר יו"ר לסיעה, יראו בחבר כנסת שעמד בראש רשימת המועמדים את יו"ר הסיעה. </w:t>
      </w:r>
    </w:p>
    <w:p w14:paraId="1BCB5537" w14:textId="77777777" w:rsidR="00A048D9" w:rsidRPr="00A048D9" w:rsidRDefault="00A048D9" w:rsidP="00A048D9">
      <w:pPr>
        <w:tabs>
          <w:tab w:val="left" w:pos="512"/>
          <w:tab w:val="left" w:pos="8309"/>
          <w:tab w:val="bar" w:pos="10152"/>
        </w:tabs>
        <w:bidi/>
        <w:jc w:val="both"/>
        <w:rPr>
          <w:rFonts w:cs="David" w:hint="cs"/>
          <w:rtl/>
        </w:rPr>
      </w:pPr>
    </w:p>
    <w:p w14:paraId="6290EEED"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6D2AF308" w14:textId="77777777" w:rsidR="00A048D9" w:rsidRPr="00A048D9" w:rsidRDefault="00A048D9" w:rsidP="00A048D9">
      <w:pPr>
        <w:tabs>
          <w:tab w:val="left" w:pos="512"/>
          <w:tab w:val="left" w:pos="8309"/>
          <w:tab w:val="bar" w:pos="10152"/>
        </w:tabs>
        <w:bidi/>
        <w:jc w:val="both"/>
        <w:rPr>
          <w:rFonts w:cs="David" w:hint="cs"/>
          <w:rtl/>
        </w:rPr>
      </w:pPr>
    </w:p>
    <w:p w14:paraId="23BA5A31"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יש לנו בעיה בהנהלת הקואליציה. לא יודעים מי זה במפלגת העבודה.</w:t>
      </w:r>
    </w:p>
    <w:p w14:paraId="3F22CD03" w14:textId="77777777" w:rsidR="00A048D9" w:rsidRPr="00A048D9" w:rsidRDefault="00A048D9" w:rsidP="00A048D9">
      <w:pPr>
        <w:tabs>
          <w:tab w:val="left" w:pos="512"/>
          <w:tab w:val="left" w:pos="8309"/>
          <w:tab w:val="bar" w:pos="10152"/>
        </w:tabs>
        <w:bidi/>
        <w:jc w:val="both"/>
        <w:rPr>
          <w:rFonts w:cs="David" w:hint="cs"/>
          <w:rtl/>
        </w:rPr>
      </w:pPr>
    </w:p>
    <w:p w14:paraId="351FC34F"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1E9471A9" w14:textId="77777777" w:rsidR="00A048D9" w:rsidRPr="00A048D9" w:rsidRDefault="00A048D9" w:rsidP="00A048D9">
      <w:pPr>
        <w:tabs>
          <w:tab w:val="left" w:pos="512"/>
          <w:tab w:val="left" w:pos="8309"/>
          <w:tab w:val="bar" w:pos="10152"/>
        </w:tabs>
        <w:bidi/>
        <w:jc w:val="both"/>
        <w:rPr>
          <w:rFonts w:cs="David" w:hint="cs"/>
          <w:rtl/>
        </w:rPr>
      </w:pPr>
    </w:p>
    <w:p w14:paraId="3FD93091"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הנה, פה יש תשובה. עכשיו לראשונה תהיה תשובה.</w:t>
      </w:r>
    </w:p>
    <w:p w14:paraId="0A291228" w14:textId="77777777" w:rsidR="00A048D9" w:rsidRPr="00A048D9" w:rsidRDefault="00A048D9" w:rsidP="00A048D9">
      <w:pPr>
        <w:tabs>
          <w:tab w:val="left" w:pos="512"/>
          <w:tab w:val="left" w:pos="8309"/>
          <w:tab w:val="bar" w:pos="10152"/>
        </w:tabs>
        <w:bidi/>
        <w:jc w:val="both"/>
        <w:rPr>
          <w:rFonts w:cs="David" w:hint="cs"/>
          <w:rtl/>
        </w:rPr>
      </w:pPr>
    </w:p>
    <w:p w14:paraId="64AA3616"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70E9D49D" w14:textId="77777777" w:rsidR="00A048D9" w:rsidRPr="00A048D9" w:rsidRDefault="00A048D9" w:rsidP="00A048D9">
      <w:pPr>
        <w:tabs>
          <w:tab w:val="left" w:pos="512"/>
          <w:tab w:val="left" w:pos="8309"/>
          <w:tab w:val="bar" w:pos="10152"/>
        </w:tabs>
        <w:bidi/>
        <w:jc w:val="both"/>
        <w:rPr>
          <w:rFonts w:cs="David" w:hint="cs"/>
          <w:rtl/>
        </w:rPr>
      </w:pPr>
    </w:p>
    <w:p w14:paraId="558E7715"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עד עכשיו זה לא היה כתוב?</w:t>
      </w:r>
    </w:p>
    <w:p w14:paraId="557B37C5" w14:textId="77777777" w:rsidR="00A048D9" w:rsidRPr="00A048D9" w:rsidRDefault="00A048D9" w:rsidP="00A048D9">
      <w:pPr>
        <w:tabs>
          <w:tab w:val="left" w:pos="512"/>
          <w:tab w:val="left" w:pos="8309"/>
          <w:tab w:val="bar" w:pos="10152"/>
        </w:tabs>
        <w:bidi/>
        <w:jc w:val="both"/>
        <w:rPr>
          <w:rFonts w:cs="David" w:hint="cs"/>
          <w:rtl/>
        </w:rPr>
      </w:pPr>
    </w:p>
    <w:p w14:paraId="731763EB"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63612907" w14:textId="77777777" w:rsidR="00A048D9" w:rsidRPr="00A048D9" w:rsidRDefault="00A048D9" w:rsidP="00A048D9">
      <w:pPr>
        <w:tabs>
          <w:tab w:val="left" w:pos="512"/>
          <w:tab w:val="left" w:pos="8309"/>
          <w:tab w:val="bar" w:pos="10152"/>
        </w:tabs>
        <w:bidi/>
        <w:jc w:val="both"/>
        <w:rPr>
          <w:rFonts w:cs="David" w:hint="cs"/>
          <w:rtl/>
        </w:rPr>
      </w:pPr>
    </w:p>
    <w:p w14:paraId="216FD8B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לא. בכלל, התפקיד הזה לא מעוגן.</w:t>
      </w:r>
    </w:p>
    <w:p w14:paraId="5AD9E941" w14:textId="77777777" w:rsidR="00A048D9" w:rsidRPr="00A048D9" w:rsidRDefault="00A048D9" w:rsidP="00A048D9">
      <w:pPr>
        <w:tabs>
          <w:tab w:val="left" w:pos="512"/>
          <w:tab w:val="left" w:pos="8309"/>
          <w:tab w:val="bar" w:pos="10152"/>
        </w:tabs>
        <w:bidi/>
        <w:jc w:val="both"/>
        <w:rPr>
          <w:rFonts w:cs="David" w:hint="cs"/>
          <w:rtl/>
        </w:rPr>
      </w:pPr>
    </w:p>
    <w:p w14:paraId="74D6375B"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5916889B" w14:textId="77777777" w:rsidR="00A048D9" w:rsidRPr="00A048D9" w:rsidRDefault="00A048D9" w:rsidP="00A048D9">
      <w:pPr>
        <w:tabs>
          <w:tab w:val="left" w:pos="512"/>
          <w:tab w:val="left" w:pos="8309"/>
          <w:tab w:val="bar" w:pos="10152"/>
        </w:tabs>
        <w:bidi/>
        <w:jc w:val="both"/>
        <w:rPr>
          <w:rFonts w:cs="David" w:hint="cs"/>
          <w:rtl/>
        </w:rPr>
      </w:pPr>
    </w:p>
    <w:p w14:paraId="5083878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אז אנחנו לא בסדר שהטלנו עליכם סנקציות.</w:t>
      </w:r>
    </w:p>
    <w:p w14:paraId="60F37BD1" w14:textId="77777777" w:rsidR="00A048D9" w:rsidRPr="00A048D9" w:rsidRDefault="00A048D9" w:rsidP="00A048D9">
      <w:pPr>
        <w:tabs>
          <w:tab w:val="left" w:pos="512"/>
          <w:tab w:val="left" w:pos="8309"/>
          <w:tab w:val="bar" w:pos="10152"/>
        </w:tabs>
        <w:bidi/>
        <w:jc w:val="both"/>
        <w:rPr>
          <w:rFonts w:cs="David" w:hint="cs"/>
          <w:rtl/>
        </w:rPr>
      </w:pPr>
    </w:p>
    <w:p w14:paraId="77E1F416"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25DF72A" w14:textId="77777777" w:rsidR="00A048D9" w:rsidRPr="00A048D9" w:rsidRDefault="00A048D9" w:rsidP="00A048D9">
      <w:pPr>
        <w:tabs>
          <w:tab w:val="left" w:pos="512"/>
          <w:tab w:val="left" w:pos="8309"/>
          <w:tab w:val="bar" w:pos="10152"/>
        </w:tabs>
        <w:bidi/>
        <w:jc w:val="both"/>
        <w:rPr>
          <w:rFonts w:cs="David" w:hint="cs"/>
          <w:rtl/>
        </w:rPr>
      </w:pPr>
    </w:p>
    <w:p w14:paraId="59DFD3C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התפקיד לא היה בכלל קיים. לא היה בכלל אזכור לעניין הזה בתקנון.</w:t>
      </w:r>
    </w:p>
    <w:p w14:paraId="7ACD85F6" w14:textId="77777777" w:rsidR="00A048D9" w:rsidRPr="00A048D9" w:rsidRDefault="00A048D9" w:rsidP="00A048D9">
      <w:pPr>
        <w:tabs>
          <w:tab w:val="left" w:pos="512"/>
          <w:tab w:val="left" w:pos="8309"/>
          <w:tab w:val="bar" w:pos="10152"/>
        </w:tabs>
        <w:bidi/>
        <w:jc w:val="both"/>
        <w:rPr>
          <w:rFonts w:cs="David" w:hint="cs"/>
          <w:rtl/>
        </w:rPr>
      </w:pPr>
    </w:p>
    <w:p w14:paraId="39991F6F"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257C2E9" w14:textId="77777777" w:rsidR="00A048D9" w:rsidRPr="00A048D9" w:rsidRDefault="00A048D9" w:rsidP="00A048D9">
      <w:pPr>
        <w:tabs>
          <w:tab w:val="left" w:pos="512"/>
          <w:tab w:val="left" w:pos="8309"/>
          <w:tab w:val="bar" w:pos="10152"/>
        </w:tabs>
        <w:bidi/>
        <w:jc w:val="both"/>
        <w:rPr>
          <w:rFonts w:cs="David" w:hint="cs"/>
          <w:rtl/>
        </w:rPr>
      </w:pPr>
    </w:p>
    <w:p w14:paraId="3BDD3977"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הסעיף האחרון שאליו הגענו בישיבה הקודמת שזה סעיף 3(ג), בנוסח הקודם דובר על כך שהודעות מטעם הסיעה ייחתמו בידי יו"ר הסיעה, או מי שהסמיך לכך. דובר על כך שבעצם לפעמים יש הודעות שהן חתומות בידי מנהל סיעה או משהו כזה. לכן, מה שמוצע כאן זה לא להגיד מי צריך לחתום, אלא ליצור איזושהי חזקה שהודעות שחתומות בידי יו"ר הסיעה או ממלא מקומו ייחשבו הודעות מטעם הסיעה, אלא אם כן הודיעו רוב חברי הסיעה אחרת.</w:t>
      </w:r>
    </w:p>
    <w:p w14:paraId="30F25563" w14:textId="77777777" w:rsidR="00A048D9" w:rsidRPr="00A048D9" w:rsidRDefault="00A048D9" w:rsidP="00A048D9">
      <w:pPr>
        <w:tabs>
          <w:tab w:val="left" w:pos="512"/>
          <w:tab w:val="left" w:pos="8309"/>
          <w:tab w:val="bar" w:pos="10152"/>
        </w:tabs>
        <w:bidi/>
        <w:jc w:val="both"/>
        <w:rPr>
          <w:rFonts w:cs="David" w:hint="cs"/>
          <w:rtl/>
        </w:rPr>
      </w:pPr>
    </w:p>
    <w:p w14:paraId="5BC2718F"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D8B5670" w14:textId="77777777" w:rsidR="00A048D9" w:rsidRPr="00A048D9" w:rsidRDefault="00A048D9" w:rsidP="00A048D9">
      <w:pPr>
        <w:tabs>
          <w:tab w:val="left" w:pos="512"/>
          <w:tab w:val="left" w:pos="8309"/>
          <w:tab w:val="bar" w:pos="10152"/>
        </w:tabs>
        <w:bidi/>
        <w:jc w:val="both"/>
        <w:rPr>
          <w:rFonts w:cs="David" w:hint="cs"/>
          <w:rtl/>
        </w:rPr>
      </w:pPr>
    </w:p>
    <w:p w14:paraId="757FD835"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אני הייתי מציע אולי מאחר ויש בכל זאת פרקטיקה שמנהלי סיעות חותמים, שנכתוב: הודעות חתומות בידי יושב-ראש הסיעה - - -</w:t>
      </w:r>
    </w:p>
    <w:p w14:paraId="44965B12" w14:textId="77777777" w:rsidR="00A048D9" w:rsidRPr="00A048D9" w:rsidRDefault="00A048D9" w:rsidP="00A048D9">
      <w:pPr>
        <w:tabs>
          <w:tab w:val="left" w:pos="512"/>
          <w:tab w:val="left" w:pos="8309"/>
          <w:tab w:val="bar" w:pos="10152"/>
        </w:tabs>
        <w:bidi/>
        <w:jc w:val="both"/>
        <w:rPr>
          <w:rFonts w:cs="David" w:hint="cs"/>
          <w:rtl/>
        </w:rPr>
      </w:pPr>
    </w:p>
    <w:p w14:paraId="57309815"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7E472F99" w14:textId="77777777" w:rsidR="00A048D9" w:rsidRPr="00A048D9" w:rsidRDefault="00A048D9" w:rsidP="00A048D9">
      <w:pPr>
        <w:tabs>
          <w:tab w:val="left" w:pos="512"/>
          <w:tab w:val="left" w:pos="8309"/>
          <w:tab w:val="bar" w:pos="10152"/>
        </w:tabs>
        <w:bidi/>
        <w:jc w:val="both"/>
        <w:rPr>
          <w:rFonts w:cs="David" w:hint="cs"/>
          <w:rtl/>
        </w:rPr>
      </w:pPr>
    </w:p>
    <w:p w14:paraId="0BF9F5D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לא, זה רק באישור. </w:t>
      </w:r>
      <w:proofErr w:type="spellStart"/>
      <w:r w:rsidRPr="00A048D9">
        <w:rPr>
          <w:rFonts w:cs="David" w:hint="cs"/>
          <w:rtl/>
        </w:rPr>
        <w:t>היתה</w:t>
      </w:r>
      <w:proofErr w:type="spellEnd"/>
      <w:r w:rsidRPr="00A048D9">
        <w:rPr>
          <w:rFonts w:cs="David" w:hint="cs"/>
          <w:rtl/>
        </w:rPr>
        <w:t xml:space="preserve"> פה בכנסת תקרית חמורה לפני שבוע כשיצא מכתב מסוים, ויושב-ראש הכנסת נורא כעס על זה. </w:t>
      </w:r>
    </w:p>
    <w:p w14:paraId="0F5943A7" w14:textId="77777777" w:rsidR="00A048D9" w:rsidRPr="00A048D9" w:rsidRDefault="00A048D9" w:rsidP="00A048D9">
      <w:pPr>
        <w:tabs>
          <w:tab w:val="left" w:pos="512"/>
          <w:tab w:val="left" w:pos="8309"/>
          <w:tab w:val="bar" w:pos="10152"/>
        </w:tabs>
        <w:bidi/>
        <w:jc w:val="both"/>
        <w:rPr>
          <w:rFonts w:cs="David" w:hint="cs"/>
          <w:rtl/>
        </w:rPr>
      </w:pPr>
    </w:p>
    <w:p w14:paraId="6E850B86"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117F3D1" w14:textId="77777777" w:rsidR="00A048D9" w:rsidRPr="00A048D9" w:rsidRDefault="00A048D9" w:rsidP="00A048D9">
      <w:pPr>
        <w:tabs>
          <w:tab w:val="left" w:pos="512"/>
          <w:tab w:val="left" w:pos="8309"/>
          <w:tab w:val="bar" w:pos="10152"/>
        </w:tabs>
        <w:bidi/>
        <w:jc w:val="both"/>
        <w:rPr>
          <w:rFonts w:cs="David" w:hint="cs"/>
          <w:rtl/>
        </w:rPr>
      </w:pPr>
    </w:p>
    <w:p w14:paraId="0EF14E34"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 -לעגן את מנהל הסיעה.</w:t>
      </w:r>
    </w:p>
    <w:p w14:paraId="5A51D9FC" w14:textId="77777777" w:rsidR="00A048D9" w:rsidRPr="00A048D9" w:rsidRDefault="00A048D9" w:rsidP="00A048D9">
      <w:pPr>
        <w:bidi/>
        <w:jc w:val="both"/>
        <w:rPr>
          <w:rFonts w:cs="David" w:hint="cs"/>
          <w:u w:val="single"/>
          <w:rtl/>
        </w:rPr>
      </w:pPr>
    </w:p>
    <w:p w14:paraId="11248DA0"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259F2AA" w14:textId="77777777" w:rsidR="00A048D9" w:rsidRPr="00A048D9" w:rsidRDefault="00A048D9" w:rsidP="00A048D9">
      <w:pPr>
        <w:tabs>
          <w:tab w:val="left" w:pos="512"/>
          <w:tab w:val="left" w:pos="8309"/>
          <w:tab w:val="bar" w:pos="10152"/>
        </w:tabs>
        <w:bidi/>
        <w:jc w:val="both"/>
        <w:rPr>
          <w:rFonts w:cs="David" w:hint="cs"/>
          <w:rtl/>
        </w:rPr>
      </w:pPr>
    </w:p>
    <w:p w14:paraId="0FBF3EC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לא, לא. אבל, הייתי כותב: הודעות חתומות בידי יושב-ראש הסיעה, או מי שהוסמך על ידו.</w:t>
      </w:r>
    </w:p>
    <w:p w14:paraId="36D8E62F" w14:textId="77777777" w:rsidR="00A048D9" w:rsidRPr="00A048D9" w:rsidRDefault="00A048D9" w:rsidP="00A048D9">
      <w:pPr>
        <w:tabs>
          <w:tab w:val="left" w:pos="512"/>
          <w:tab w:val="left" w:pos="8309"/>
          <w:tab w:val="bar" w:pos="10152"/>
        </w:tabs>
        <w:bidi/>
        <w:jc w:val="both"/>
        <w:rPr>
          <w:rFonts w:cs="David" w:hint="cs"/>
          <w:rtl/>
        </w:rPr>
      </w:pPr>
    </w:p>
    <w:p w14:paraId="3A037D41"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32E8FAD5" w14:textId="77777777" w:rsidR="00A048D9" w:rsidRPr="00A048D9" w:rsidRDefault="00A048D9" w:rsidP="00A048D9">
      <w:pPr>
        <w:tabs>
          <w:tab w:val="left" w:pos="512"/>
          <w:tab w:val="left" w:pos="8309"/>
          <w:tab w:val="bar" w:pos="10152"/>
        </w:tabs>
        <w:bidi/>
        <w:jc w:val="both"/>
        <w:rPr>
          <w:rFonts w:cs="David" w:hint="cs"/>
          <w:rtl/>
        </w:rPr>
      </w:pPr>
    </w:p>
    <w:p w14:paraId="2EEB9D83"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האם ייתכן, למשל, שהצעת אי-אמון תוגש על-ידי מי שאינו חבר כנסת? מדובר פה בדברים פורמאליים. אני לא הייתי מאפשרת - - -</w:t>
      </w:r>
    </w:p>
    <w:p w14:paraId="20068628" w14:textId="77777777" w:rsidR="00A048D9" w:rsidRPr="00A048D9" w:rsidRDefault="00A048D9" w:rsidP="00A048D9">
      <w:pPr>
        <w:tabs>
          <w:tab w:val="left" w:pos="512"/>
          <w:tab w:val="left" w:pos="8309"/>
          <w:tab w:val="bar" w:pos="10152"/>
        </w:tabs>
        <w:bidi/>
        <w:jc w:val="both"/>
        <w:rPr>
          <w:rFonts w:cs="David" w:hint="cs"/>
          <w:rtl/>
        </w:rPr>
      </w:pPr>
    </w:p>
    <w:p w14:paraId="35555EA9"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71D40BA" w14:textId="77777777" w:rsidR="00A048D9" w:rsidRPr="00A048D9" w:rsidRDefault="00A048D9" w:rsidP="00A048D9">
      <w:pPr>
        <w:tabs>
          <w:tab w:val="left" w:pos="512"/>
          <w:tab w:val="left" w:pos="8309"/>
          <w:tab w:val="bar" w:pos="10152"/>
        </w:tabs>
        <w:bidi/>
        <w:jc w:val="both"/>
        <w:rPr>
          <w:rFonts w:cs="David" w:hint="cs"/>
          <w:rtl/>
        </w:rPr>
      </w:pPr>
    </w:p>
    <w:p w14:paraId="2848F66A"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או,</w:t>
      </w:r>
      <w:proofErr w:type="spellStart"/>
      <w:r w:rsidRPr="00A048D9">
        <w:rPr>
          <w:rFonts w:cs="David" w:hint="cs"/>
          <w:rtl/>
        </w:rPr>
        <w:t>קיי</w:t>
      </w:r>
      <w:proofErr w:type="spellEnd"/>
      <w:r w:rsidRPr="00A048D9">
        <w:rPr>
          <w:rFonts w:cs="David" w:hint="cs"/>
          <w:rtl/>
        </w:rPr>
        <w:t>.</w:t>
      </w:r>
    </w:p>
    <w:p w14:paraId="122207FE" w14:textId="77777777" w:rsidR="00A048D9" w:rsidRPr="00A048D9" w:rsidRDefault="00A048D9" w:rsidP="00A048D9">
      <w:pPr>
        <w:tabs>
          <w:tab w:val="left" w:pos="512"/>
          <w:tab w:val="left" w:pos="8309"/>
          <w:tab w:val="bar" w:pos="10152"/>
        </w:tabs>
        <w:bidi/>
        <w:jc w:val="both"/>
        <w:rPr>
          <w:rFonts w:cs="David" w:hint="cs"/>
          <w:rtl/>
        </w:rPr>
      </w:pPr>
    </w:p>
    <w:p w14:paraId="3E9959B0"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1C129A8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10BF85AA"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יריב, תמיד אפשר להרחיב במובן זה של מתן ייפוי כוח מאשר לשלול ייפוי כוח.  בשלילת ייפוי כוח יכולים לטעון: אני כבר בעל-הבית פה, אני חותם. מבלי לפגוע חלילה במנהלי הסיעות פה, זה עלול להגיע פה לפעמים לאי הבנות.</w:t>
      </w:r>
    </w:p>
    <w:p w14:paraId="1E7782F5" w14:textId="77777777" w:rsidR="00A048D9" w:rsidRPr="00A048D9" w:rsidRDefault="00A048D9" w:rsidP="00A048D9">
      <w:pPr>
        <w:tabs>
          <w:tab w:val="left" w:pos="512"/>
          <w:tab w:val="left" w:pos="8309"/>
          <w:tab w:val="bar" w:pos="10152"/>
        </w:tabs>
        <w:bidi/>
        <w:jc w:val="both"/>
        <w:rPr>
          <w:rFonts w:cs="David" w:hint="cs"/>
          <w:rtl/>
        </w:rPr>
      </w:pPr>
    </w:p>
    <w:p w14:paraId="69E7AD5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7F10518"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745D4F8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או.</w:t>
      </w:r>
      <w:proofErr w:type="spellStart"/>
      <w:r w:rsidRPr="00A048D9">
        <w:rPr>
          <w:rFonts w:cs="David" w:hint="cs"/>
          <w:rtl/>
        </w:rPr>
        <w:t>קיי</w:t>
      </w:r>
      <w:proofErr w:type="spellEnd"/>
      <w:r w:rsidRPr="00A048D9">
        <w:rPr>
          <w:rFonts w:cs="David" w:hint="cs"/>
          <w:rtl/>
        </w:rPr>
        <w:t>.</w:t>
      </w:r>
    </w:p>
    <w:p w14:paraId="3AC18201" w14:textId="77777777" w:rsidR="00A048D9" w:rsidRPr="00A048D9" w:rsidRDefault="00A048D9" w:rsidP="00A048D9">
      <w:pPr>
        <w:tabs>
          <w:tab w:val="left" w:pos="512"/>
          <w:tab w:val="left" w:pos="8309"/>
          <w:tab w:val="bar" w:pos="10152"/>
        </w:tabs>
        <w:bidi/>
        <w:jc w:val="both"/>
        <w:rPr>
          <w:rFonts w:cs="David" w:hint="cs"/>
          <w:rtl/>
        </w:rPr>
      </w:pPr>
    </w:p>
    <w:p w14:paraId="2CA5399B"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99FAF99" w14:textId="77777777" w:rsidR="00A048D9" w:rsidRPr="00A048D9" w:rsidRDefault="00A048D9" w:rsidP="00A048D9">
      <w:pPr>
        <w:tabs>
          <w:tab w:val="left" w:pos="512"/>
          <w:tab w:val="left" w:pos="8309"/>
          <w:tab w:val="bar" w:pos="10152"/>
        </w:tabs>
        <w:bidi/>
        <w:jc w:val="both"/>
        <w:rPr>
          <w:rFonts w:cs="David" w:hint="cs"/>
          <w:rtl/>
        </w:rPr>
      </w:pPr>
    </w:p>
    <w:p w14:paraId="5E205493"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נכון, אני גם לא חושבת שזה ישלול </w:t>
      </w:r>
      <w:proofErr w:type="spellStart"/>
      <w:r w:rsidRPr="00A048D9">
        <w:rPr>
          <w:rFonts w:cs="David" w:hint="cs"/>
          <w:rtl/>
        </w:rPr>
        <w:t>פרקטיקות</w:t>
      </w:r>
      <w:proofErr w:type="spellEnd"/>
      <w:r w:rsidRPr="00A048D9">
        <w:rPr>
          <w:rFonts w:cs="David" w:hint="cs"/>
          <w:rtl/>
        </w:rPr>
        <w:t xml:space="preserve"> שכמובן מנהלי הסיעות עומדים בקשר עם מזכירות, מוסרים הודעות.</w:t>
      </w:r>
    </w:p>
    <w:p w14:paraId="19597CFF" w14:textId="77777777" w:rsidR="00A048D9" w:rsidRPr="00A048D9" w:rsidRDefault="00A048D9" w:rsidP="00A048D9">
      <w:pPr>
        <w:tabs>
          <w:tab w:val="left" w:pos="512"/>
          <w:tab w:val="left" w:pos="8309"/>
          <w:tab w:val="bar" w:pos="10152"/>
        </w:tabs>
        <w:bidi/>
        <w:jc w:val="both"/>
        <w:rPr>
          <w:rFonts w:cs="David" w:hint="cs"/>
          <w:rtl/>
        </w:rPr>
      </w:pPr>
    </w:p>
    <w:p w14:paraId="191D0434"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0936EFE6" w14:textId="77777777" w:rsidR="00A048D9" w:rsidRPr="00A048D9" w:rsidRDefault="00A048D9" w:rsidP="00A048D9">
      <w:pPr>
        <w:tabs>
          <w:tab w:val="left" w:pos="512"/>
          <w:tab w:val="left" w:pos="8309"/>
          <w:tab w:val="bar" w:pos="10152"/>
        </w:tabs>
        <w:bidi/>
        <w:jc w:val="both"/>
        <w:rPr>
          <w:rFonts w:cs="David" w:hint="cs"/>
          <w:rtl/>
        </w:rPr>
      </w:pPr>
    </w:p>
    <w:p w14:paraId="1B9DF617"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סליחה, אנחנו לא חותמים בשמנו. לי יש גיבוי מיו"ר הסיעה שלי, אני חותמת בשמו.</w:t>
      </w:r>
    </w:p>
    <w:p w14:paraId="15F6984A" w14:textId="77777777" w:rsidR="00A048D9" w:rsidRPr="00A048D9" w:rsidRDefault="00A048D9" w:rsidP="00A048D9">
      <w:pPr>
        <w:tabs>
          <w:tab w:val="left" w:pos="512"/>
          <w:tab w:val="left" w:pos="8309"/>
          <w:tab w:val="bar" w:pos="10152"/>
        </w:tabs>
        <w:bidi/>
        <w:jc w:val="both"/>
        <w:rPr>
          <w:rFonts w:cs="David" w:hint="cs"/>
          <w:rtl/>
        </w:rPr>
      </w:pPr>
    </w:p>
    <w:p w14:paraId="303D10BF"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31B83C44"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03ECBE1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יפה, </w:t>
      </w:r>
      <w:proofErr w:type="spellStart"/>
      <w:r w:rsidRPr="00A048D9">
        <w:rPr>
          <w:rFonts w:cs="David" w:hint="cs"/>
          <w:rtl/>
        </w:rPr>
        <w:t>היתה</w:t>
      </w:r>
      <w:proofErr w:type="spellEnd"/>
      <w:r w:rsidRPr="00A048D9">
        <w:rPr>
          <w:rFonts w:cs="David" w:hint="cs"/>
          <w:rtl/>
        </w:rPr>
        <w:t xml:space="preserve"> תקרית. אבל יצא מכתב על שם סיעה ומנהל סיעה חותם. אומר לי יושב-ראש הכנסת: איך אפשר? זו עבירה חמורה.</w:t>
      </w:r>
    </w:p>
    <w:p w14:paraId="2C464E54" w14:textId="77777777" w:rsidR="00A048D9" w:rsidRPr="00A048D9" w:rsidRDefault="00A048D9" w:rsidP="00A048D9">
      <w:pPr>
        <w:tabs>
          <w:tab w:val="left" w:pos="512"/>
          <w:tab w:val="left" w:pos="8309"/>
          <w:tab w:val="bar" w:pos="10152"/>
        </w:tabs>
        <w:bidi/>
        <w:jc w:val="both"/>
        <w:rPr>
          <w:rFonts w:cs="David" w:hint="cs"/>
          <w:rtl/>
        </w:rPr>
      </w:pPr>
    </w:p>
    <w:p w14:paraId="2037C6A8"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6CCE237" w14:textId="77777777" w:rsidR="00A048D9" w:rsidRPr="00A048D9" w:rsidRDefault="00A048D9" w:rsidP="00A048D9">
      <w:pPr>
        <w:tabs>
          <w:tab w:val="left" w:pos="512"/>
          <w:tab w:val="left" w:pos="8309"/>
          <w:tab w:val="bar" w:pos="10152"/>
        </w:tabs>
        <w:bidi/>
        <w:jc w:val="both"/>
        <w:rPr>
          <w:rFonts w:cs="David" w:hint="cs"/>
          <w:rtl/>
        </w:rPr>
      </w:pPr>
    </w:p>
    <w:p w14:paraId="4D0F20E3"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למעשה, זה מונע את זה בנוסח.</w:t>
      </w:r>
    </w:p>
    <w:p w14:paraId="586D7430" w14:textId="77777777" w:rsidR="00A048D9" w:rsidRPr="00A048D9" w:rsidRDefault="00A048D9" w:rsidP="00A048D9">
      <w:pPr>
        <w:tabs>
          <w:tab w:val="left" w:pos="512"/>
          <w:tab w:val="left" w:pos="8309"/>
          <w:tab w:val="bar" w:pos="10152"/>
        </w:tabs>
        <w:bidi/>
        <w:jc w:val="both"/>
        <w:rPr>
          <w:rFonts w:cs="David" w:hint="cs"/>
          <w:rtl/>
        </w:rPr>
      </w:pPr>
    </w:p>
    <w:p w14:paraId="7A0F3977"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351C76E1" w14:textId="77777777" w:rsidR="00A048D9" w:rsidRPr="00A048D9" w:rsidRDefault="00A048D9" w:rsidP="00A048D9">
      <w:pPr>
        <w:bidi/>
        <w:jc w:val="both"/>
        <w:rPr>
          <w:rFonts w:cs="David" w:hint="cs"/>
          <w:u w:val="single"/>
          <w:rtl/>
        </w:rPr>
      </w:pPr>
    </w:p>
    <w:p w14:paraId="200957E7"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בסדר, הנוסח הזה מונע.</w:t>
      </w:r>
    </w:p>
    <w:p w14:paraId="217DFB4E" w14:textId="77777777" w:rsidR="00A048D9" w:rsidRPr="00A048D9" w:rsidRDefault="00A048D9" w:rsidP="00A048D9">
      <w:pPr>
        <w:tabs>
          <w:tab w:val="left" w:pos="512"/>
          <w:tab w:val="left" w:pos="8309"/>
          <w:tab w:val="bar" w:pos="10152"/>
        </w:tabs>
        <w:bidi/>
        <w:jc w:val="both"/>
        <w:rPr>
          <w:rFonts w:cs="David" w:hint="cs"/>
          <w:rtl/>
        </w:rPr>
      </w:pPr>
    </w:p>
    <w:p w14:paraId="791EB6A0"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קריאה:</w:t>
      </w:r>
    </w:p>
    <w:p w14:paraId="2A51096B" w14:textId="77777777" w:rsidR="00A048D9" w:rsidRPr="00A048D9" w:rsidRDefault="00A048D9" w:rsidP="00A048D9">
      <w:pPr>
        <w:tabs>
          <w:tab w:val="left" w:pos="512"/>
          <w:tab w:val="left" w:pos="8309"/>
          <w:tab w:val="bar" w:pos="10152"/>
        </w:tabs>
        <w:bidi/>
        <w:jc w:val="both"/>
        <w:rPr>
          <w:rFonts w:cs="David" w:hint="cs"/>
          <w:rtl/>
        </w:rPr>
      </w:pPr>
    </w:p>
    <w:p w14:paraId="01E319E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אולי אפשר במקום: או מי שהוסמך, כמו: חבר כנסת אחר שהוסמך מטעמו. כי יכול לקרות  מצב שיו"ר הסיעה וגם ממלא המקום שלו נמצאים בחו"ל.</w:t>
      </w:r>
    </w:p>
    <w:p w14:paraId="00665A97" w14:textId="77777777" w:rsidR="00A048D9" w:rsidRPr="00A048D9" w:rsidRDefault="00A048D9" w:rsidP="00A048D9">
      <w:pPr>
        <w:tabs>
          <w:tab w:val="left" w:pos="512"/>
          <w:tab w:val="left" w:pos="8309"/>
          <w:tab w:val="bar" w:pos="10152"/>
        </w:tabs>
        <w:bidi/>
        <w:jc w:val="both"/>
        <w:rPr>
          <w:rFonts w:cs="David" w:hint="cs"/>
          <w:rtl/>
        </w:rPr>
      </w:pPr>
    </w:p>
    <w:p w14:paraId="71ADFCE4"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3ACBA3D8" w14:textId="77777777" w:rsidR="00A048D9" w:rsidRPr="00A048D9" w:rsidRDefault="00A048D9" w:rsidP="00A048D9">
      <w:pPr>
        <w:tabs>
          <w:tab w:val="left" w:pos="512"/>
          <w:tab w:val="left" w:pos="8309"/>
          <w:tab w:val="bar" w:pos="10152"/>
        </w:tabs>
        <w:bidi/>
        <w:jc w:val="both"/>
        <w:rPr>
          <w:rFonts w:cs="David" w:hint="cs"/>
          <w:rtl/>
        </w:rPr>
      </w:pPr>
    </w:p>
    <w:p w14:paraId="31596A37"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חבר כנסת זה משהו אחר. להסמיך חבר כנסת תמיד אפשר.</w:t>
      </w:r>
    </w:p>
    <w:p w14:paraId="4E4C842A" w14:textId="77777777" w:rsidR="00A048D9" w:rsidRPr="00A048D9" w:rsidRDefault="00A048D9" w:rsidP="00A048D9">
      <w:pPr>
        <w:tabs>
          <w:tab w:val="left" w:pos="512"/>
          <w:tab w:val="left" w:pos="8309"/>
          <w:tab w:val="bar" w:pos="10152"/>
        </w:tabs>
        <w:bidi/>
        <w:jc w:val="both"/>
        <w:rPr>
          <w:rFonts w:cs="David" w:hint="cs"/>
          <w:rtl/>
        </w:rPr>
      </w:pPr>
    </w:p>
    <w:p w14:paraId="68772455"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DB9D25B" w14:textId="77777777" w:rsidR="00A048D9" w:rsidRPr="00A048D9" w:rsidRDefault="00A048D9" w:rsidP="00A048D9">
      <w:pPr>
        <w:tabs>
          <w:tab w:val="left" w:pos="512"/>
          <w:tab w:val="left" w:pos="8309"/>
          <w:tab w:val="bar" w:pos="10152"/>
        </w:tabs>
        <w:bidi/>
        <w:jc w:val="both"/>
        <w:rPr>
          <w:rFonts w:cs="David" w:hint="cs"/>
          <w:rtl/>
        </w:rPr>
      </w:pPr>
    </w:p>
    <w:p w14:paraId="1CC7C21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בסדר גמור, אני חושב שיש בזה היגיון.</w:t>
      </w:r>
    </w:p>
    <w:p w14:paraId="366E3F81" w14:textId="77777777" w:rsidR="00A048D9" w:rsidRPr="00A048D9" w:rsidRDefault="00A048D9" w:rsidP="00A048D9">
      <w:pPr>
        <w:tabs>
          <w:tab w:val="left" w:pos="512"/>
          <w:tab w:val="left" w:pos="8309"/>
          <w:tab w:val="bar" w:pos="10152"/>
        </w:tabs>
        <w:bidi/>
        <w:jc w:val="both"/>
        <w:rPr>
          <w:rFonts w:cs="David" w:hint="cs"/>
          <w:rtl/>
        </w:rPr>
      </w:pPr>
    </w:p>
    <w:p w14:paraId="3E870C75"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5DF5C11D" w14:textId="77777777" w:rsidR="00A048D9" w:rsidRPr="00A048D9" w:rsidRDefault="00A048D9" w:rsidP="00A048D9">
      <w:pPr>
        <w:tabs>
          <w:tab w:val="left" w:pos="512"/>
          <w:tab w:val="left" w:pos="8309"/>
          <w:tab w:val="bar" w:pos="10152"/>
        </w:tabs>
        <w:bidi/>
        <w:jc w:val="both"/>
        <w:rPr>
          <w:rFonts w:cs="David" w:hint="cs"/>
          <w:rtl/>
        </w:rPr>
      </w:pPr>
    </w:p>
    <w:p w14:paraId="37FE62D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לא, לא. אבל, יושב-ראש סיעה יכול בפקס גם להסמיך מישהו אחר.</w:t>
      </w:r>
    </w:p>
    <w:p w14:paraId="352345EC" w14:textId="77777777" w:rsidR="00A048D9" w:rsidRPr="00A048D9" w:rsidRDefault="00A048D9" w:rsidP="00A048D9">
      <w:pPr>
        <w:tabs>
          <w:tab w:val="left" w:pos="512"/>
          <w:tab w:val="left" w:pos="8309"/>
          <w:tab w:val="bar" w:pos="10152"/>
        </w:tabs>
        <w:bidi/>
        <w:jc w:val="both"/>
        <w:rPr>
          <w:rFonts w:cs="David" w:hint="cs"/>
          <w:rtl/>
        </w:rPr>
      </w:pPr>
    </w:p>
    <w:p w14:paraId="253E4AD3"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61C93D31" w14:textId="77777777" w:rsidR="00A048D9" w:rsidRPr="00A048D9" w:rsidRDefault="00A048D9" w:rsidP="00A048D9">
      <w:pPr>
        <w:tabs>
          <w:tab w:val="left" w:pos="512"/>
          <w:tab w:val="left" w:pos="8309"/>
          <w:tab w:val="bar" w:pos="10152"/>
        </w:tabs>
        <w:bidi/>
        <w:jc w:val="both"/>
        <w:rPr>
          <w:rFonts w:cs="David" w:hint="cs"/>
          <w:rtl/>
        </w:rPr>
      </w:pPr>
    </w:p>
    <w:p w14:paraId="003D7804"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אבל, איך אנחנו נדע שהוא הוסמך?</w:t>
      </w:r>
    </w:p>
    <w:p w14:paraId="5131E48E" w14:textId="77777777" w:rsidR="00A048D9" w:rsidRPr="00A048D9" w:rsidRDefault="00A048D9" w:rsidP="00A048D9">
      <w:pPr>
        <w:tabs>
          <w:tab w:val="left" w:pos="512"/>
          <w:tab w:val="left" w:pos="8309"/>
          <w:tab w:val="bar" w:pos="10152"/>
        </w:tabs>
        <w:bidi/>
        <w:jc w:val="both"/>
        <w:rPr>
          <w:rFonts w:cs="David" w:hint="cs"/>
          <w:rtl/>
        </w:rPr>
      </w:pPr>
    </w:p>
    <w:p w14:paraId="0219F0C9" w14:textId="77777777" w:rsidR="00A048D9" w:rsidRPr="00A048D9" w:rsidRDefault="00A048D9" w:rsidP="00A048D9">
      <w:pPr>
        <w:keepLines/>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836FEAD" w14:textId="77777777" w:rsidR="00A048D9" w:rsidRPr="00A048D9" w:rsidRDefault="00A048D9" w:rsidP="00A048D9">
      <w:pPr>
        <w:keepLines/>
        <w:tabs>
          <w:tab w:val="left" w:pos="512"/>
          <w:tab w:val="left" w:pos="8309"/>
          <w:tab w:val="bar" w:pos="10152"/>
        </w:tabs>
        <w:bidi/>
        <w:jc w:val="both"/>
        <w:rPr>
          <w:rFonts w:cs="David" w:hint="cs"/>
          <w:rtl/>
        </w:rPr>
      </w:pPr>
    </w:p>
    <w:p w14:paraId="30D4FA68"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הוא יודיע. יודיע היושב ראש שהוא הסמיך אותו. אני מציע שנשאיר כאן איזשהו מרווח של גמישות. כלומר, הודעות חתומות בידי יושב-ראש הסיעה, או במקום ממלא מקומו הייתי כותב - - -</w:t>
      </w:r>
    </w:p>
    <w:p w14:paraId="7597442A" w14:textId="77777777" w:rsidR="00A048D9" w:rsidRPr="00A048D9" w:rsidRDefault="00A048D9" w:rsidP="00A048D9">
      <w:pPr>
        <w:tabs>
          <w:tab w:val="left" w:pos="512"/>
          <w:tab w:val="left" w:pos="8309"/>
          <w:tab w:val="bar" w:pos="10152"/>
        </w:tabs>
        <w:bidi/>
        <w:jc w:val="both"/>
        <w:rPr>
          <w:rFonts w:cs="David" w:hint="cs"/>
          <w:rtl/>
        </w:rPr>
      </w:pPr>
    </w:p>
    <w:p w14:paraId="471EFE09"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B048600" w14:textId="77777777" w:rsidR="00A048D9" w:rsidRPr="00A048D9" w:rsidRDefault="00A048D9" w:rsidP="00A048D9">
      <w:pPr>
        <w:tabs>
          <w:tab w:val="left" w:pos="512"/>
          <w:tab w:val="left" w:pos="8309"/>
          <w:tab w:val="bar" w:pos="10152"/>
        </w:tabs>
        <w:bidi/>
        <w:jc w:val="both"/>
        <w:rPr>
          <w:rFonts w:cs="David" w:hint="cs"/>
          <w:rtl/>
        </w:rPr>
      </w:pPr>
    </w:p>
    <w:p w14:paraId="4795629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לא, תשאיר ממלא מקומו.</w:t>
      </w:r>
    </w:p>
    <w:p w14:paraId="48F4750D" w14:textId="77777777" w:rsidR="00A048D9" w:rsidRPr="00A048D9" w:rsidRDefault="00A048D9" w:rsidP="00A048D9">
      <w:pPr>
        <w:tabs>
          <w:tab w:val="left" w:pos="512"/>
          <w:tab w:val="left" w:pos="8309"/>
          <w:tab w:val="bar" w:pos="10152"/>
        </w:tabs>
        <w:bidi/>
        <w:jc w:val="both"/>
        <w:rPr>
          <w:rFonts w:cs="David" w:hint="cs"/>
          <w:rtl/>
        </w:rPr>
      </w:pPr>
    </w:p>
    <w:p w14:paraId="653B5C05"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1462607" w14:textId="77777777" w:rsidR="00A048D9" w:rsidRPr="00A048D9" w:rsidRDefault="00A048D9" w:rsidP="00A048D9">
      <w:pPr>
        <w:tabs>
          <w:tab w:val="left" w:pos="512"/>
          <w:tab w:val="left" w:pos="8309"/>
          <w:tab w:val="bar" w:pos="10152"/>
        </w:tabs>
        <w:bidi/>
        <w:jc w:val="both"/>
        <w:rPr>
          <w:rFonts w:cs="David" w:hint="cs"/>
          <w:rtl/>
        </w:rPr>
      </w:pPr>
    </w:p>
    <w:p w14:paraId="6B2D97D5"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אני לא יודע, ומה נעשה במצב שגם כן יכול כבר לקרות פה ששניהם נמצאים בשני מקומות שונים?</w:t>
      </w:r>
    </w:p>
    <w:p w14:paraId="4F26B68C" w14:textId="77777777" w:rsidR="00A048D9" w:rsidRPr="00A048D9" w:rsidRDefault="00A048D9" w:rsidP="00A048D9">
      <w:pPr>
        <w:tabs>
          <w:tab w:val="left" w:pos="512"/>
          <w:tab w:val="left" w:pos="8309"/>
          <w:tab w:val="bar" w:pos="10152"/>
        </w:tabs>
        <w:bidi/>
        <w:jc w:val="both"/>
        <w:rPr>
          <w:rFonts w:cs="David" w:hint="cs"/>
          <w:rtl/>
        </w:rPr>
      </w:pPr>
    </w:p>
    <w:p w14:paraId="1B35EF8E"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7F33D421" w14:textId="77777777" w:rsidR="00A048D9" w:rsidRPr="00A048D9" w:rsidRDefault="00A048D9" w:rsidP="00A048D9">
      <w:pPr>
        <w:tabs>
          <w:tab w:val="left" w:pos="512"/>
          <w:tab w:val="left" w:pos="8309"/>
          <w:tab w:val="bar" w:pos="10152"/>
        </w:tabs>
        <w:bidi/>
        <w:jc w:val="both"/>
        <w:rPr>
          <w:rFonts w:cs="David" w:hint="cs"/>
          <w:rtl/>
        </w:rPr>
      </w:pPr>
    </w:p>
    <w:p w14:paraId="025DE303"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לא, אפשר להוסיף כפי ש- - - הציע: או חבר הסיעה שהיושב ראש הסמיכו לעניין זה.</w:t>
      </w:r>
    </w:p>
    <w:p w14:paraId="66DAA8A7" w14:textId="77777777" w:rsidR="00A048D9" w:rsidRPr="00A048D9" w:rsidRDefault="00A048D9" w:rsidP="00A048D9">
      <w:pPr>
        <w:tabs>
          <w:tab w:val="left" w:pos="512"/>
          <w:tab w:val="left" w:pos="8309"/>
          <w:tab w:val="bar" w:pos="10152"/>
        </w:tabs>
        <w:bidi/>
        <w:jc w:val="both"/>
        <w:rPr>
          <w:rFonts w:cs="David" w:hint="cs"/>
          <w:rtl/>
        </w:rPr>
      </w:pPr>
    </w:p>
    <w:p w14:paraId="6D850235"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2B29F8B" w14:textId="77777777" w:rsidR="00A048D9" w:rsidRPr="00A048D9" w:rsidRDefault="00A048D9" w:rsidP="00A048D9">
      <w:pPr>
        <w:tabs>
          <w:tab w:val="left" w:pos="512"/>
          <w:tab w:val="left" w:pos="8309"/>
          <w:tab w:val="bar" w:pos="10152"/>
        </w:tabs>
        <w:bidi/>
        <w:jc w:val="both"/>
        <w:rPr>
          <w:rFonts w:cs="David" w:hint="cs"/>
          <w:rtl/>
        </w:rPr>
      </w:pPr>
    </w:p>
    <w:p w14:paraId="399F6DB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כן, ואז לא צריך ממלא מקום.</w:t>
      </w:r>
    </w:p>
    <w:p w14:paraId="3441C81F" w14:textId="77777777" w:rsidR="00A048D9" w:rsidRPr="00A048D9" w:rsidRDefault="00A048D9" w:rsidP="00A048D9">
      <w:pPr>
        <w:tabs>
          <w:tab w:val="left" w:pos="512"/>
          <w:tab w:val="left" w:pos="8309"/>
          <w:tab w:val="bar" w:pos="10152"/>
        </w:tabs>
        <w:bidi/>
        <w:jc w:val="both"/>
        <w:rPr>
          <w:rFonts w:cs="David" w:hint="cs"/>
          <w:rtl/>
        </w:rPr>
      </w:pPr>
    </w:p>
    <w:p w14:paraId="5AA72CA5"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A68988C" w14:textId="77777777" w:rsidR="00A048D9" w:rsidRPr="00A048D9" w:rsidRDefault="00A048D9" w:rsidP="00A048D9">
      <w:pPr>
        <w:tabs>
          <w:tab w:val="left" w:pos="512"/>
          <w:tab w:val="left" w:pos="8309"/>
          <w:tab w:val="bar" w:pos="10152"/>
        </w:tabs>
        <w:bidi/>
        <w:jc w:val="both"/>
        <w:rPr>
          <w:rFonts w:cs="David" w:hint="cs"/>
          <w:rtl/>
        </w:rPr>
      </w:pPr>
    </w:p>
    <w:p w14:paraId="79B10E32"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כן צריך את ממלא המקום, כי בשוטף זה בדרך כלל יהיה היו"ר או הממלא מקום, וזו תהיה חלופה שלישית. זה גם מראה לנו את ההיררכיה. זאת אומרת, אם ממלא מקום אומר משהו והאחר אומר משהו.</w:t>
      </w:r>
    </w:p>
    <w:p w14:paraId="187A7E1E" w14:textId="77777777" w:rsidR="00A048D9" w:rsidRPr="00A048D9" w:rsidRDefault="00A048D9" w:rsidP="00A048D9">
      <w:pPr>
        <w:tabs>
          <w:tab w:val="left" w:pos="512"/>
          <w:tab w:val="left" w:pos="8309"/>
          <w:tab w:val="bar" w:pos="10152"/>
        </w:tabs>
        <w:bidi/>
        <w:jc w:val="both"/>
        <w:rPr>
          <w:rFonts w:cs="David" w:hint="cs"/>
          <w:rtl/>
        </w:rPr>
      </w:pPr>
    </w:p>
    <w:p w14:paraId="2E44F26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61356E5" w14:textId="77777777" w:rsidR="00A048D9" w:rsidRPr="00A048D9" w:rsidRDefault="00A048D9" w:rsidP="00A048D9">
      <w:pPr>
        <w:tabs>
          <w:tab w:val="left" w:pos="512"/>
          <w:tab w:val="left" w:pos="8309"/>
          <w:tab w:val="bar" w:pos="10152"/>
        </w:tabs>
        <w:bidi/>
        <w:jc w:val="both"/>
        <w:rPr>
          <w:rFonts w:cs="David" w:hint="cs"/>
          <w:rtl/>
        </w:rPr>
      </w:pPr>
    </w:p>
    <w:p w14:paraId="4EF958F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בסדר גמור. אבל, לא צריך לכתוב שישנה היררכיה, כי ההיררכיה היא לא ברורה מפה. כי לכאורה יוצא מצב שאם יבוא ממלא מקום יגיד: מי שהגיש ראשון, הוא גובר - אני לא יודע.</w:t>
      </w:r>
    </w:p>
    <w:p w14:paraId="4ED80541" w14:textId="77777777" w:rsidR="00A048D9" w:rsidRPr="00A048D9" w:rsidRDefault="00A048D9" w:rsidP="00A048D9">
      <w:pPr>
        <w:tabs>
          <w:tab w:val="left" w:pos="512"/>
          <w:tab w:val="left" w:pos="8309"/>
          <w:tab w:val="bar" w:pos="10152"/>
        </w:tabs>
        <w:bidi/>
        <w:jc w:val="both"/>
        <w:rPr>
          <w:rFonts w:cs="David" w:hint="cs"/>
          <w:rtl/>
        </w:rPr>
      </w:pPr>
    </w:p>
    <w:p w14:paraId="504E678D"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6AE77D5D" w14:textId="77777777" w:rsidR="00A048D9" w:rsidRPr="00A048D9" w:rsidRDefault="00A048D9" w:rsidP="00A048D9">
      <w:pPr>
        <w:tabs>
          <w:tab w:val="left" w:pos="512"/>
          <w:tab w:val="left" w:pos="8309"/>
          <w:tab w:val="bar" w:pos="10152"/>
        </w:tabs>
        <w:bidi/>
        <w:jc w:val="both"/>
        <w:rPr>
          <w:rFonts w:cs="David" w:hint="cs"/>
          <w:rtl/>
        </w:rPr>
      </w:pPr>
    </w:p>
    <w:p w14:paraId="4DC13D43"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המונח ממלא מקום פותר את זה. אבל, גם אפשר להגיד ואם - - -</w:t>
      </w:r>
    </w:p>
    <w:p w14:paraId="09582383" w14:textId="77777777" w:rsidR="00A048D9" w:rsidRPr="00A048D9" w:rsidRDefault="00A048D9" w:rsidP="00A048D9">
      <w:pPr>
        <w:tabs>
          <w:tab w:val="left" w:pos="512"/>
          <w:tab w:val="left" w:pos="8309"/>
          <w:tab w:val="bar" w:pos="10152"/>
        </w:tabs>
        <w:bidi/>
        <w:jc w:val="both"/>
        <w:rPr>
          <w:rFonts w:cs="David" w:hint="cs"/>
          <w:rtl/>
        </w:rPr>
      </w:pPr>
    </w:p>
    <w:p w14:paraId="155708D9"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6FB1F69" w14:textId="77777777" w:rsidR="00A048D9" w:rsidRPr="00A048D9" w:rsidRDefault="00A048D9" w:rsidP="00A048D9">
      <w:pPr>
        <w:tabs>
          <w:tab w:val="left" w:pos="512"/>
          <w:tab w:val="left" w:pos="8309"/>
          <w:tab w:val="bar" w:pos="10152"/>
        </w:tabs>
        <w:bidi/>
        <w:jc w:val="both"/>
        <w:rPr>
          <w:rFonts w:cs="David" w:hint="cs"/>
          <w:rtl/>
        </w:rPr>
      </w:pPr>
    </w:p>
    <w:p w14:paraId="2AF0C9E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כן, אני מציע. אני חושב שכדאי, כי אני לא אתפלא אם נגיע גם לסיטואציה כזאת באיזשהו שלב.</w:t>
      </w:r>
    </w:p>
    <w:p w14:paraId="727F4736" w14:textId="77777777" w:rsidR="00A048D9" w:rsidRPr="00A048D9" w:rsidRDefault="00A048D9" w:rsidP="00A048D9">
      <w:pPr>
        <w:tabs>
          <w:tab w:val="left" w:pos="512"/>
          <w:tab w:val="left" w:pos="8309"/>
          <w:tab w:val="bar" w:pos="10152"/>
        </w:tabs>
        <w:bidi/>
        <w:jc w:val="both"/>
        <w:rPr>
          <w:rFonts w:cs="David" w:hint="cs"/>
          <w:rtl/>
        </w:rPr>
      </w:pPr>
    </w:p>
    <w:p w14:paraId="17DBD2B6"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672F5FC4" w14:textId="77777777" w:rsidR="00A048D9" w:rsidRPr="00A048D9" w:rsidRDefault="00A048D9" w:rsidP="00A048D9">
      <w:pPr>
        <w:tabs>
          <w:tab w:val="left" w:pos="512"/>
          <w:tab w:val="left" w:pos="8309"/>
          <w:tab w:val="bar" w:pos="10152"/>
        </w:tabs>
        <w:bidi/>
        <w:jc w:val="both"/>
        <w:rPr>
          <w:rFonts w:cs="David" w:hint="cs"/>
          <w:rtl/>
        </w:rPr>
      </w:pPr>
    </w:p>
    <w:p w14:paraId="1F79BF44"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אני חושש שבמפלגות שהן קצת עכשיו בסכסוך שאיזה ממלא מקום עלול לחתום.</w:t>
      </w:r>
    </w:p>
    <w:p w14:paraId="1CAB5E1C" w14:textId="77777777" w:rsidR="00A048D9" w:rsidRPr="00A048D9" w:rsidRDefault="00A048D9" w:rsidP="00A048D9">
      <w:pPr>
        <w:tabs>
          <w:tab w:val="left" w:pos="512"/>
          <w:tab w:val="left" w:pos="8309"/>
          <w:tab w:val="bar" w:pos="10152"/>
        </w:tabs>
        <w:bidi/>
        <w:jc w:val="both"/>
        <w:rPr>
          <w:rFonts w:cs="David" w:hint="cs"/>
          <w:rtl/>
        </w:rPr>
      </w:pPr>
    </w:p>
    <w:p w14:paraId="754619CE"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D58F889" w14:textId="77777777" w:rsidR="00A048D9" w:rsidRPr="00A048D9" w:rsidRDefault="00A048D9" w:rsidP="00A048D9">
      <w:pPr>
        <w:tabs>
          <w:tab w:val="left" w:pos="512"/>
          <w:tab w:val="left" w:pos="8309"/>
          <w:tab w:val="bar" w:pos="10152"/>
        </w:tabs>
        <w:bidi/>
        <w:jc w:val="both"/>
        <w:rPr>
          <w:rFonts w:cs="David" w:hint="cs"/>
          <w:rtl/>
        </w:rPr>
      </w:pPr>
    </w:p>
    <w:p w14:paraId="79436D9E"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כן, יכולים לקרות כל מיני דברים. אני מציע שבכל זאת - - -</w:t>
      </w:r>
    </w:p>
    <w:p w14:paraId="2AD13C0A" w14:textId="77777777" w:rsidR="00A048D9" w:rsidRPr="00A048D9" w:rsidRDefault="00A048D9" w:rsidP="00A048D9">
      <w:pPr>
        <w:tabs>
          <w:tab w:val="left" w:pos="512"/>
          <w:tab w:val="left" w:pos="8309"/>
          <w:tab w:val="bar" w:pos="10152"/>
        </w:tabs>
        <w:bidi/>
        <w:jc w:val="both"/>
        <w:rPr>
          <w:rFonts w:cs="David" w:hint="cs"/>
          <w:rtl/>
        </w:rPr>
      </w:pPr>
    </w:p>
    <w:p w14:paraId="37F90601"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67681AF2" w14:textId="77777777" w:rsidR="00A048D9" w:rsidRPr="00A048D9" w:rsidRDefault="00A048D9" w:rsidP="00A048D9">
      <w:pPr>
        <w:tabs>
          <w:tab w:val="left" w:pos="512"/>
          <w:tab w:val="left" w:pos="8309"/>
          <w:tab w:val="bar" w:pos="10152"/>
        </w:tabs>
        <w:bidi/>
        <w:jc w:val="both"/>
        <w:rPr>
          <w:rFonts w:cs="David" w:hint="cs"/>
          <w:rtl/>
        </w:rPr>
      </w:pPr>
    </w:p>
    <w:p w14:paraId="1FDE93C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סגירת כל הקצוות.</w:t>
      </w:r>
    </w:p>
    <w:p w14:paraId="38D8E9CD" w14:textId="77777777" w:rsidR="00A048D9" w:rsidRPr="00A048D9" w:rsidRDefault="00A048D9" w:rsidP="00A048D9">
      <w:pPr>
        <w:tabs>
          <w:tab w:val="left" w:pos="512"/>
          <w:tab w:val="left" w:pos="8309"/>
          <w:tab w:val="bar" w:pos="10152"/>
        </w:tabs>
        <w:bidi/>
        <w:jc w:val="both"/>
        <w:rPr>
          <w:rFonts w:cs="David" w:hint="cs"/>
          <w:rtl/>
        </w:rPr>
      </w:pPr>
    </w:p>
    <w:p w14:paraId="748E3E80"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000BD53" w14:textId="77777777" w:rsidR="00A048D9" w:rsidRPr="00A048D9" w:rsidRDefault="00A048D9" w:rsidP="00A048D9">
      <w:pPr>
        <w:tabs>
          <w:tab w:val="left" w:pos="512"/>
          <w:tab w:val="left" w:pos="8309"/>
          <w:tab w:val="bar" w:pos="10152"/>
        </w:tabs>
        <w:bidi/>
        <w:jc w:val="both"/>
        <w:rPr>
          <w:rFonts w:cs="David" w:hint="cs"/>
          <w:rtl/>
        </w:rPr>
      </w:pPr>
    </w:p>
    <w:p w14:paraId="076BC058"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כן, לא מזיק. דווקא בעניין כזה יכולה להתעורר אחר כך מחלוקת.</w:t>
      </w:r>
    </w:p>
    <w:p w14:paraId="4BBEA35F" w14:textId="77777777" w:rsidR="00A048D9" w:rsidRPr="00A048D9" w:rsidRDefault="00A048D9" w:rsidP="00A048D9">
      <w:pPr>
        <w:tabs>
          <w:tab w:val="left" w:pos="512"/>
          <w:tab w:val="left" w:pos="8309"/>
          <w:tab w:val="bar" w:pos="10152"/>
        </w:tabs>
        <w:bidi/>
        <w:jc w:val="both"/>
        <w:rPr>
          <w:rFonts w:cs="David" w:hint="cs"/>
          <w:rtl/>
        </w:rPr>
      </w:pPr>
    </w:p>
    <w:p w14:paraId="6B8E3E37"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AF5A17E" w14:textId="77777777" w:rsidR="00A048D9" w:rsidRPr="00A048D9" w:rsidRDefault="00A048D9" w:rsidP="00A048D9">
      <w:pPr>
        <w:tabs>
          <w:tab w:val="left" w:pos="512"/>
          <w:tab w:val="left" w:pos="8309"/>
          <w:tab w:val="bar" w:pos="10152"/>
        </w:tabs>
        <w:bidi/>
        <w:jc w:val="both"/>
        <w:rPr>
          <w:rFonts w:cs="David" w:hint="cs"/>
          <w:rtl/>
        </w:rPr>
      </w:pPr>
    </w:p>
    <w:p w14:paraId="4C412CA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עד כאן הגענו בישיבה הקודמת. עכשיו הסעיף שמדבר על שינויים בסיעות, והוא בעצם דומה לסעיף 18א רבא לתקנון היום, ואני אגיד איפה השינויים. "אלה טעונים אישורה של ועדת הכנסת" </w:t>
      </w:r>
      <w:r w:rsidRPr="00A048D9">
        <w:rPr>
          <w:rFonts w:cs="David"/>
          <w:rtl/>
        </w:rPr>
        <w:t>–</w:t>
      </w:r>
      <w:r w:rsidRPr="00A048D9">
        <w:rPr>
          <w:rFonts w:cs="David" w:hint="cs"/>
          <w:rtl/>
        </w:rPr>
        <w:t xml:space="preserve"> היום כתוב: ההרכב הסיעתי של הכנסת. אנחנו חשבנו כאן לפרט: התפלגות סיעה, מיזוג סיעות, או פרישה מסיעה לפי רק י' לחוק הכנסת.</w:t>
      </w:r>
    </w:p>
    <w:p w14:paraId="7B59C565" w14:textId="77777777" w:rsidR="00A048D9" w:rsidRPr="00A048D9" w:rsidRDefault="00A048D9" w:rsidP="00A048D9">
      <w:pPr>
        <w:tabs>
          <w:tab w:val="left" w:pos="512"/>
          <w:tab w:val="left" w:pos="8309"/>
          <w:tab w:val="bar" w:pos="10152"/>
        </w:tabs>
        <w:bidi/>
        <w:jc w:val="both"/>
        <w:rPr>
          <w:rFonts w:cs="David" w:hint="cs"/>
          <w:rtl/>
        </w:rPr>
      </w:pPr>
    </w:p>
    <w:p w14:paraId="3DF6BAA3"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D62DE4D" w14:textId="77777777" w:rsidR="00A048D9" w:rsidRPr="00A048D9" w:rsidRDefault="00A048D9" w:rsidP="00A048D9">
      <w:pPr>
        <w:tabs>
          <w:tab w:val="left" w:pos="512"/>
          <w:tab w:val="left" w:pos="8309"/>
          <w:tab w:val="bar" w:pos="10152"/>
        </w:tabs>
        <w:bidi/>
        <w:jc w:val="both"/>
        <w:rPr>
          <w:rFonts w:cs="David" w:hint="cs"/>
          <w:rtl/>
        </w:rPr>
      </w:pPr>
    </w:p>
    <w:p w14:paraId="14F6F6B5"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אגב, פרק י' קובע איזושהי הנחיה בעניין הזה? מה נאמר בו?</w:t>
      </w:r>
    </w:p>
    <w:p w14:paraId="61634336" w14:textId="77777777" w:rsidR="00A048D9" w:rsidRPr="00A048D9" w:rsidRDefault="00A048D9" w:rsidP="00A048D9">
      <w:pPr>
        <w:tabs>
          <w:tab w:val="left" w:pos="512"/>
          <w:tab w:val="left" w:pos="8309"/>
          <w:tab w:val="bar" w:pos="10152"/>
        </w:tabs>
        <w:bidi/>
        <w:jc w:val="both"/>
        <w:rPr>
          <w:rFonts w:cs="David" w:hint="cs"/>
          <w:rtl/>
        </w:rPr>
      </w:pPr>
    </w:p>
    <w:p w14:paraId="38165711"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C1708F5" w14:textId="77777777" w:rsidR="00A048D9" w:rsidRPr="00A048D9" w:rsidRDefault="00A048D9" w:rsidP="00A048D9">
      <w:pPr>
        <w:tabs>
          <w:tab w:val="left" w:pos="512"/>
          <w:tab w:val="left" w:pos="8309"/>
          <w:tab w:val="bar" w:pos="10152"/>
        </w:tabs>
        <w:bidi/>
        <w:jc w:val="both"/>
        <w:rPr>
          <w:rFonts w:cs="David" w:hint="cs"/>
          <w:rtl/>
        </w:rPr>
      </w:pPr>
    </w:p>
    <w:p w14:paraId="2ABF7A6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כן. פרק י' הוא זה שקובע את התנאים להתפלגות, שליש או שבעה, או הדברים האלה. הוא קובע שוועדת הכנסת היא זו שתאשר התפלגות, פרישה, מיזוג, את כל התנאים לפרישה. זה פרק שכותרתו סיעות. </w:t>
      </w:r>
    </w:p>
    <w:p w14:paraId="0EC8256E" w14:textId="77777777" w:rsidR="00A048D9" w:rsidRPr="00A048D9" w:rsidRDefault="00A048D9" w:rsidP="00A048D9">
      <w:pPr>
        <w:tabs>
          <w:tab w:val="left" w:pos="512"/>
          <w:tab w:val="left" w:pos="8309"/>
          <w:tab w:val="bar" w:pos="10152"/>
        </w:tabs>
        <w:bidi/>
        <w:jc w:val="both"/>
        <w:rPr>
          <w:rFonts w:cs="David" w:hint="cs"/>
          <w:rtl/>
        </w:rPr>
      </w:pPr>
    </w:p>
    <w:p w14:paraId="2F50962C"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19DEC14" w14:textId="77777777" w:rsidR="00A048D9" w:rsidRPr="00A048D9" w:rsidRDefault="00A048D9" w:rsidP="00A048D9">
      <w:pPr>
        <w:tabs>
          <w:tab w:val="left" w:pos="512"/>
          <w:tab w:val="left" w:pos="8309"/>
          <w:tab w:val="bar" w:pos="10152"/>
        </w:tabs>
        <w:bidi/>
        <w:jc w:val="both"/>
        <w:rPr>
          <w:rFonts w:cs="David" w:hint="cs"/>
          <w:rtl/>
        </w:rPr>
      </w:pPr>
    </w:p>
    <w:p w14:paraId="627689CA"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לשם מה אנחנו בעצם חוזרים עליו בתקנון? בסך הכול הרי אנחנו קבענו איזה כלל שאנחנו לא חוזרים מקום שבו החוק קיים.</w:t>
      </w:r>
    </w:p>
    <w:p w14:paraId="7890F201" w14:textId="77777777" w:rsidR="00A048D9" w:rsidRPr="00A048D9" w:rsidRDefault="00A048D9" w:rsidP="00A048D9">
      <w:pPr>
        <w:tabs>
          <w:tab w:val="left" w:pos="512"/>
          <w:tab w:val="left" w:pos="8309"/>
          <w:tab w:val="bar" w:pos="10152"/>
        </w:tabs>
        <w:bidi/>
        <w:jc w:val="both"/>
        <w:rPr>
          <w:rFonts w:cs="David" w:hint="cs"/>
          <w:rtl/>
        </w:rPr>
      </w:pPr>
    </w:p>
    <w:p w14:paraId="6BA11895"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1E38EEA9" w14:textId="77777777" w:rsidR="00A048D9" w:rsidRPr="00A048D9" w:rsidRDefault="00A048D9" w:rsidP="00A048D9">
      <w:pPr>
        <w:tabs>
          <w:tab w:val="left" w:pos="512"/>
          <w:tab w:val="left" w:pos="8309"/>
          <w:tab w:val="bar" w:pos="10152"/>
        </w:tabs>
        <w:bidi/>
        <w:jc w:val="both"/>
        <w:rPr>
          <w:rFonts w:cs="David" w:hint="cs"/>
          <w:rtl/>
        </w:rPr>
      </w:pPr>
    </w:p>
    <w:p w14:paraId="09289DD8"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נכון. א' קיים היום, אבל בגלל סעיף קטן (ב) שיוצר לנו אחר כך איזה פרוצדורה של הודעות על דברים מסוימים שקובעת ועדת הכנסת. כי למשל, (2) ו-(3) לא כתובים במפורש בחוק.</w:t>
      </w:r>
    </w:p>
    <w:p w14:paraId="763C0FC7" w14:textId="77777777" w:rsidR="00A048D9" w:rsidRPr="00A048D9" w:rsidRDefault="00A048D9" w:rsidP="00A048D9">
      <w:pPr>
        <w:tabs>
          <w:tab w:val="left" w:pos="512"/>
          <w:tab w:val="left" w:pos="8309"/>
          <w:tab w:val="bar" w:pos="10152"/>
        </w:tabs>
        <w:bidi/>
        <w:jc w:val="both"/>
        <w:rPr>
          <w:rFonts w:cs="David" w:hint="cs"/>
          <w:rtl/>
        </w:rPr>
      </w:pPr>
    </w:p>
    <w:p w14:paraId="79363ADA"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07CBD4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3C75041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הבנתי, או.</w:t>
      </w:r>
      <w:proofErr w:type="spellStart"/>
      <w:r w:rsidRPr="00A048D9">
        <w:rPr>
          <w:rFonts w:cs="David" w:hint="cs"/>
          <w:rtl/>
        </w:rPr>
        <w:t>קיי</w:t>
      </w:r>
      <w:proofErr w:type="spellEnd"/>
      <w:r w:rsidRPr="00A048D9">
        <w:rPr>
          <w:rFonts w:cs="David" w:hint="cs"/>
          <w:rtl/>
        </w:rPr>
        <w:t>.</w:t>
      </w:r>
    </w:p>
    <w:p w14:paraId="70299C0C" w14:textId="77777777" w:rsidR="00A048D9" w:rsidRPr="00A048D9" w:rsidRDefault="00A048D9" w:rsidP="00A048D9">
      <w:pPr>
        <w:tabs>
          <w:tab w:val="left" w:pos="512"/>
          <w:tab w:val="left" w:pos="8309"/>
          <w:tab w:val="bar" w:pos="10152"/>
        </w:tabs>
        <w:bidi/>
        <w:jc w:val="both"/>
        <w:rPr>
          <w:rFonts w:cs="David" w:hint="cs"/>
          <w:rtl/>
        </w:rPr>
      </w:pPr>
    </w:p>
    <w:p w14:paraId="07546815"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C299A83" w14:textId="77777777" w:rsidR="00A048D9" w:rsidRPr="00A048D9" w:rsidRDefault="00A048D9" w:rsidP="00A048D9">
      <w:pPr>
        <w:tabs>
          <w:tab w:val="left" w:pos="512"/>
          <w:tab w:val="left" w:pos="8309"/>
          <w:tab w:val="bar" w:pos="10152"/>
        </w:tabs>
        <w:bidi/>
        <w:jc w:val="both"/>
        <w:rPr>
          <w:rFonts w:cs="David" w:hint="cs"/>
          <w:rtl/>
        </w:rPr>
      </w:pPr>
    </w:p>
    <w:p w14:paraId="731965DC"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אבל, זה נכון שאין ספק היום גם בחוק שוועדת הכנסת צריכה </w:t>
      </w:r>
      <w:r w:rsidRPr="00A048D9">
        <w:rPr>
          <w:rFonts w:cs="David"/>
          <w:rtl/>
        </w:rPr>
        <w:t>–</w:t>
      </w:r>
      <w:r w:rsidRPr="00A048D9">
        <w:rPr>
          <w:rFonts w:cs="David" w:hint="cs"/>
          <w:rtl/>
        </w:rPr>
        <w:t xml:space="preserve"> זה מחייב אישור.</w:t>
      </w:r>
    </w:p>
    <w:p w14:paraId="306593B2" w14:textId="77777777" w:rsidR="00A048D9" w:rsidRPr="00A048D9" w:rsidRDefault="00A048D9" w:rsidP="00A048D9">
      <w:pPr>
        <w:tabs>
          <w:tab w:val="left" w:pos="512"/>
          <w:tab w:val="left" w:pos="8309"/>
          <w:tab w:val="bar" w:pos="10152"/>
        </w:tabs>
        <w:bidi/>
        <w:jc w:val="both"/>
        <w:rPr>
          <w:rFonts w:cs="David" w:hint="cs"/>
          <w:rtl/>
        </w:rPr>
      </w:pPr>
    </w:p>
    <w:p w14:paraId="43DFE75C"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אחר כך שינוי שמה של סיעה - זה כתוב היום. כתוב שמה של סיעה. כאן מורחב קצת, שינוי שמה סיעה, או מתן שם לסיעה חדשה שנוצרה כתוצאה מהתפלגות או ממיזוג של סיעות.</w:t>
      </w:r>
    </w:p>
    <w:p w14:paraId="7FBB8A23" w14:textId="77777777" w:rsidR="00A048D9" w:rsidRPr="00A048D9" w:rsidRDefault="00A048D9" w:rsidP="00A048D9">
      <w:pPr>
        <w:tabs>
          <w:tab w:val="left" w:pos="512"/>
          <w:tab w:val="left" w:pos="8309"/>
          <w:tab w:val="bar" w:pos="10152"/>
        </w:tabs>
        <w:bidi/>
        <w:jc w:val="both"/>
        <w:rPr>
          <w:rFonts w:cs="David" w:hint="cs"/>
          <w:rtl/>
        </w:rPr>
      </w:pPr>
    </w:p>
    <w:p w14:paraId="58AF592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שינוי במספר חבריה של סיעה - זה כתוב גם היום. בדרך כלל זה איזושהי נגזרת של שינוי ההרכב הסיעתי.</w:t>
      </w:r>
    </w:p>
    <w:p w14:paraId="59FAF691" w14:textId="77777777" w:rsidR="00A048D9" w:rsidRPr="00A048D9" w:rsidRDefault="00A048D9" w:rsidP="00A048D9">
      <w:pPr>
        <w:tabs>
          <w:tab w:val="left" w:pos="512"/>
          <w:tab w:val="left" w:pos="8309"/>
          <w:tab w:val="bar" w:pos="10152"/>
        </w:tabs>
        <w:bidi/>
        <w:jc w:val="both"/>
        <w:rPr>
          <w:rFonts w:cs="David" w:hint="cs"/>
          <w:rtl/>
        </w:rPr>
      </w:pPr>
    </w:p>
    <w:p w14:paraId="0BD1FFA1"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2488CFF" w14:textId="77777777" w:rsidR="00A048D9" w:rsidRPr="00A048D9" w:rsidRDefault="00A048D9" w:rsidP="00A048D9">
      <w:pPr>
        <w:tabs>
          <w:tab w:val="left" w:pos="512"/>
          <w:tab w:val="left" w:pos="8309"/>
          <w:tab w:val="bar" w:pos="10152"/>
        </w:tabs>
        <w:bidi/>
        <w:jc w:val="both"/>
        <w:rPr>
          <w:rFonts w:cs="David" w:hint="cs"/>
          <w:rtl/>
        </w:rPr>
      </w:pPr>
    </w:p>
    <w:p w14:paraId="0455CD62"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זה מכניס בתוכו גם את הפרישה שהיא לא התפלגות.</w:t>
      </w:r>
    </w:p>
    <w:p w14:paraId="6AB4EBA9" w14:textId="77777777" w:rsidR="00A048D9" w:rsidRPr="00A048D9" w:rsidRDefault="00A048D9" w:rsidP="00A048D9">
      <w:pPr>
        <w:tabs>
          <w:tab w:val="left" w:pos="512"/>
          <w:tab w:val="left" w:pos="8309"/>
          <w:tab w:val="bar" w:pos="10152"/>
        </w:tabs>
        <w:bidi/>
        <w:jc w:val="both"/>
        <w:rPr>
          <w:rFonts w:cs="David" w:hint="cs"/>
          <w:rtl/>
        </w:rPr>
      </w:pPr>
    </w:p>
    <w:p w14:paraId="39C1A20A"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47225D5" w14:textId="77777777" w:rsidR="00A048D9" w:rsidRPr="00A048D9" w:rsidRDefault="00A048D9" w:rsidP="00A048D9">
      <w:pPr>
        <w:tabs>
          <w:tab w:val="left" w:pos="512"/>
          <w:tab w:val="left" w:pos="8309"/>
          <w:tab w:val="bar" w:pos="10152"/>
        </w:tabs>
        <w:bidi/>
        <w:jc w:val="both"/>
        <w:rPr>
          <w:rFonts w:cs="David" w:hint="cs"/>
          <w:rtl/>
        </w:rPr>
      </w:pPr>
    </w:p>
    <w:p w14:paraId="3A22522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נכון. שלושת הדברים יוצרים שינוי: גם התפלגות, גם פרישה, גם מיזוג.</w:t>
      </w:r>
    </w:p>
    <w:p w14:paraId="51B703C7" w14:textId="77777777" w:rsidR="00A048D9" w:rsidRPr="00A048D9" w:rsidRDefault="00A048D9" w:rsidP="00A048D9">
      <w:pPr>
        <w:tabs>
          <w:tab w:val="left" w:pos="512"/>
          <w:tab w:val="left" w:pos="8309"/>
          <w:tab w:val="bar" w:pos="10152"/>
        </w:tabs>
        <w:bidi/>
        <w:jc w:val="both"/>
        <w:rPr>
          <w:rFonts w:cs="David" w:hint="cs"/>
          <w:rtl/>
        </w:rPr>
      </w:pPr>
    </w:p>
    <w:p w14:paraId="7518C00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פסקה (4) היא פסקה חדשה שמוצע לקבוע, והיא מעגנת משהו שנהגו לפיו בעבר - מה קורה כאשר סיעה מתפלגת, אחד מחברי הכנסת חדל להיות חבר כנסת. אין ספק מי נכנס. נכנס הבא בתור ברשימת המועמדים. אבל, לאיזה סיעה הוא הולך? לסיעה שממנה התפלגו? לא תמיד יש סיעת אם. לפעמים היא מתפלגת לשתי סיעות שוות. מה זה סיעת האם? לפעמים חלק גדול יותר עוזב. מה שעשינו בעבר </w:t>
      </w:r>
      <w:r w:rsidRPr="00A048D9">
        <w:rPr>
          <w:rFonts w:cs="David"/>
          <w:rtl/>
        </w:rPr>
        <w:t>–</w:t>
      </w:r>
      <w:r w:rsidRPr="00A048D9">
        <w:rPr>
          <w:rFonts w:cs="David" w:hint="cs"/>
          <w:rtl/>
        </w:rPr>
        <w:t xml:space="preserve"> אני יכולה להגיד גם מתי זה קרה, כשקדימה התפלגה, עמרי שרון התפטר מהכנסת. </w:t>
      </w:r>
    </w:p>
    <w:p w14:paraId="518CE653" w14:textId="77777777" w:rsidR="00A048D9" w:rsidRPr="00A048D9" w:rsidRDefault="00A048D9" w:rsidP="00A048D9">
      <w:pPr>
        <w:tabs>
          <w:tab w:val="left" w:pos="512"/>
          <w:tab w:val="left" w:pos="8309"/>
          <w:tab w:val="bar" w:pos="10152"/>
        </w:tabs>
        <w:bidi/>
        <w:jc w:val="both"/>
        <w:rPr>
          <w:rFonts w:cs="David" w:hint="cs"/>
          <w:rtl/>
        </w:rPr>
      </w:pPr>
    </w:p>
    <w:p w14:paraId="256CE721" w14:textId="77777777" w:rsidR="00A048D9" w:rsidRPr="00A048D9" w:rsidRDefault="00A048D9" w:rsidP="00A048D9">
      <w:pPr>
        <w:keepLines/>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5DEBA2D2" w14:textId="77777777" w:rsidR="00A048D9" w:rsidRPr="00A048D9" w:rsidRDefault="00A048D9" w:rsidP="00A048D9">
      <w:pPr>
        <w:keepLines/>
        <w:tabs>
          <w:tab w:val="left" w:pos="512"/>
          <w:tab w:val="left" w:pos="8309"/>
          <w:tab w:val="bar" w:pos="10152"/>
        </w:tabs>
        <w:bidi/>
        <w:jc w:val="both"/>
        <w:rPr>
          <w:rFonts w:cs="David" w:hint="cs"/>
          <w:rtl/>
        </w:rPr>
      </w:pPr>
    </w:p>
    <w:p w14:paraId="33D23738" w14:textId="77777777" w:rsidR="00A048D9" w:rsidRPr="00A048D9" w:rsidRDefault="00A048D9" w:rsidP="00A048D9">
      <w:pPr>
        <w:keepLines/>
        <w:tabs>
          <w:tab w:val="left" w:pos="512"/>
          <w:tab w:val="left" w:pos="8309"/>
          <w:tab w:val="bar" w:pos="10152"/>
        </w:tabs>
        <w:bidi/>
        <w:jc w:val="both"/>
        <w:rPr>
          <w:rFonts w:cs="David" w:hint="cs"/>
          <w:rtl/>
        </w:rPr>
      </w:pPr>
      <w:r w:rsidRPr="00A048D9">
        <w:rPr>
          <w:rFonts w:cs="David" w:hint="cs"/>
          <w:rtl/>
        </w:rPr>
        <w:tab/>
        <w:t>כן, עמרי שרון ואחר כך גם צחי הנגבי. זה היה פעמיים. נכנסו שניים, גם פנינה רוזנבלום וגם דוד מנע.</w:t>
      </w:r>
    </w:p>
    <w:p w14:paraId="229D2C86" w14:textId="77777777" w:rsidR="00A048D9" w:rsidRPr="00A048D9" w:rsidRDefault="00A048D9" w:rsidP="00A048D9">
      <w:pPr>
        <w:tabs>
          <w:tab w:val="left" w:pos="512"/>
          <w:tab w:val="left" w:pos="8309"/>
          <w:tab w:val="bar" w:pos="10152"/>
        </w:tabs>
        <w:bidi/>
        <w:jc w:val="both"/>
        <w:rPr>
          <w:rFonts w:cs="David" w:hint="cs"/>
          <w:rtl/>
        </w:rPr>
      </w:pPr>
    </w:p>
    <w:p w14:paraId="02C1C79B"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5F133E41" w14:textId="77777777" w:rsidR="00A048D9" w:rsidRPr="00A048D9" w:rsidRDefault="00A048D9" w:rsidP="00A048D9">
      <w:pPr>
        <w:tabs>
          <w:tab w:val="left" w:pos="512"/>
          <w:tab w:val="left" w:pos="8309"/>
          <w:tab w:val="bar" w:pos="10152"/>
        </w:tabs>
        <w:bidi/>
        <w:jc w:val="both"/>
        <w:rPr>
          <w:rFonts w:cs="David" w:hint="cs"/>
          <w:rtl/>
        </w:rPr>
      </w:pPr>
    </w:p>
    <w:p w14:paraId="00481F42"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זה לא קדימה התפלגה, הליכוד התפלג.</w:t>
      </w:r>
    </w:p>
    <w:p w14:paraId="69E3D0B6" w14:textId="77777777" w:rsidR="00A048D9" w:rsidRPr="00A048D9" w:rsidRDefault="00A048D9" w:rsidP="00A048D9">
      <w:pPr>
        <w:tabs>
          <w:tab w:val="left" w:pos="512"/>
          <w:tab w:val="left" w:pos="8309"/>
          <w:tab w:val="bar" w:pos="10152"/>
        </w:tabs>
        <w:bidi/>
        <w:jc w:val="both"/>
        <w:rPr>
          <w:rFonts w:cs="David" w:hint="cs"/>
          <w:rtl/>
        </w:rPr>
      </w:pPr>
    </w:p>
    <w:p w14:paraId="63CAB6A0"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72CCFE8D" w14:textId="77777777" w:rsidR="00A048D9" w:rsidRPr="00A048D9" w:rsidRDefault="00A048D9" w:rsidP="00A048D9">
      <w:pPr>
        <w:tabs>
          <w:tab w:val="left" w:pos="512"/>
          <w:tab w:val="left" w:pos="8309"/>
          <w:tab w:val="bar" w:pos="10152"/>
        </w:tabs>
        <w:bidi/>
        <w:jc w:val="both"/>
        <w:rPr>
          <w:rFonts w:cs="David" w:hint="cs"/>
          <w:rtl/>
        </w:rPr>
      </w:pPr>
    </w:p>
    <w:p w14:paraId="3D4E4CA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roofErr w:type="spellStart"/>
      <w:r w:rsidRPr="00A048D9">
        <w:rPr>
          <w:rFonts w:cs="David" w:hint="cs"/>
          <w:rtl/>
        </w:rPr>
        <w:t>היתה</w:t>
      </w:r>
      <w:proofErr w:type="spellEnd"/>
      <w:r w:rsidRPr="00A048D9">
        <w:rPr>
          <w:rFonts w:cs="David" w:hint="cs"/>
          <w:rtl/>
        </w:rPr>
        <w:t xml:space="preserve"> התפלגות בליכוד, ונוצרה סיעת קדימה - נכון.</w:t>
      </w:r>
    </w:p>
    <w:p w14:paraId="7FE06096" w14:textId="77777777" w:rsidR="00A048D9" w:rsidRPr="00A048D9" w:rsidRDefault="00A048D9" w:rsidP="00A048D9">
      <w:pPr>
        <w:tabs>
          <w:tab w:val="left" w:pos="512"/>
          <w:tab w:val="left" w:pos="8309"/>
          <w:tab w:val="bar" w:pos="10152"/>
        </w:tabs>
        <w:bidi/>
        <w:jc w:val="both"/>
        <w:rPr>
          <w:rFonts w:cs="David" w:hint="cs"/>
          <w:rtl/>
        </w:rPr>
      </w:pPr>
    </w:p>
    <w:p w14:paraId="5DE64F3B"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77A6445" w14:textId="77777777" w:rsidR="00A048D9" w:rsidRPr="00A048D9" w:rsidRDefault="00A048D9" w:rsidP="00A048D9">
      <w:pPr>
        <w:tabs>
          <w:tab w:val="left" w:pos="512"/>
          <w:tab w:val="left" w:pos="8309"/>
          <w:tab w:val="bar" w:pos="10152"/>
        </w:tabs>
        <w:bidi/>
        <w:jc w:val="both"/>
        <w:rPr>
          <w:rFonts w:cs="David" w:hint="cs"/>
          <w:rtl/>
        </w:rPr>
      </w:pPr>
    </w:p>
    <w:p w14:paraId="5D65A31A"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הליכוד לא התפלג, פילגו את הליכוד.</w:t>
      </w:r>
    </w:p>
    <w:p w14:paraId="1F2EF5D6" w14:textId="77777777" w:rsidR="00A048D9" w:rsidRPr="00A048D9" w:rsidRDefault="00A048D9" w:rsidP="00A048D9">
      <w:pPr>
        <w:tabs>
          <w:tab w:val="left" w:pos="512"/>
          <w:tab w:val="left" w:pos="8309"/>
          <w:tab w:val="bar" w:pos="10152"/>
        </w:tabs>
        <w:bidi/>
        <w:jc w:val="both"/>
        <w:rPr>
          <w:rFonts w:cs="David" w:hint="cs"/>
          <w:rtl/>
        </w:rPr>
      </w:pPr>
    </w:p>
    <w:p w14:paraId="6799E0F7"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155855D9" w14:textId="77777777" w:rsidR="00A048D9" w:rsidRPr="00A048D9" w:rsidRDefault="00A048D9" w:rsidP="00A048D9">
      <w:pPr>
        <w:bidi/>
        <w:jc w:val="both"/>
        <w:rPr>
          <w:rFonts w:cs="David" w:hint="cs"/>
          <w:u w:val="single"/>
          <w:rtl/>
        </w:rPr>
      </w:pPr>
    </w:p>
    <w:p w14:paraId="78E231CE"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אגב,זה יכול גם לקרות במצב שבו סיעה שמורכבת היום מכמה מפלגות כמו יהדות התורה, מתפלגת לשתי סיעות.</w:t>
      </w:r>
    </w:p>
    <w:p w14:paraId="189DB316" w14:textId="77777777" w:rsidR="00A048D9" w:rsidRPr="00A048D9" w:rsidRDefault="00A048D9" w:rsidP="00A048D9">
      <w:pPr>
        <w:tabs>
          <w:tab w:val="left" w:pos="512"/>
          <w:tab w:val="left" w:pos="8309"/>
          <w:tab w:val="bar" w:pos="10152"/>
        </w:tabs>
        <w:bidi/>
        <w:jc w:val="both"/>
        <w:rPr>
          <w:rFonts w:cs="David" w:hint="cs"/>
          <w:rtl/>
        </w:rPr>
      </w:pPr>
    </w:p>
    <w:p w14:paraId="74EC0138"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תמר כנפו:</w:t>
      </w:r>
    </w:p>
    <w:p w14:paraId="1CF7C452" w14:textId="77777777" w:rsidR="00A048D9" w:rsidRPr="00A048D9" w:rsidRDefault="00A048D9" w:rsidP="00A048D9">
      <w:pPr>
        <w:tabs>
          <w:tab w:val="left" w:pos="512"/>
          <w:tab w:val="left" w:pos="8309"/>
          <w:tab w:val="bar" w:pos="10152"/>
        </w:tabs>
        <w:bidi/>
        <w:jc w:val="both"/>
        <w:rPr>
          <w:rFonts w:cs="David" w:hint="cs"/>
          <w:rtl/>
        </w:rPr>
      </w:pPr>
    </w:p>
    <w:p w14:paraId="683344BE"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זה פחות בעיה, כי כבר מודיעים בוועדת הבחירות המרכזית. שם אין לך בעיה.</w:t>
      </w:r>
    </w:p>
    <w:p w14:paraId="11E12DC1" w14:textId="77777777" w:rsidR="00A048D9" w:rsidRPr="00A048D9" w:rsidRDefault="00A048D9" w:rsidP="00A048D9">
      <w:pPr>
        <w:tabs>
          <w:tab w:val="left" w:pos="512"/>
          <w:tab w:val="left" w:pos="8309"/>
          <w:tab w:val="bar" w:pos="10152"/>
        </w:tabs>
        <w:bidi/>
        <w:jc w:val="both"/>
        <w:rPr>
          <w:rFonts w:cs="David" w:hint="cs"/>
          <w:rtl/>
        </w:rPr>
      </w:pPr>
    </w:p>
    <w:p w14:paraId="06A4FAD7"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237C6A7" w14:textId="77777777" w:rsidR="00A048D9" w:rsidRPr="00A048D9" w:rsidRDefault="00A048D9" w:rsidP="00A048D9">
      <w:pPr>
        <w:tabs>
          <w:tab w:val="left" w:pos="512"/>
          <w:tab w:val="left" w:pos="8309"/>
          <w:tab w:val="bar" w:pos="10152"/>
        </w:tabs>
        <w:bidi/>
        <w:jc w:val="both"/>
        <w:rPr>
          <w:rFonts w:cs="David" w:hint="cs"/>
          <w:rtl/>
        </w:rPr>
      </w:pPr>
    </w:p>
    <w:p w14:paraId="30CC9F27"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נכון, אבל היה לנו מקרה שחבר כנסת היה רשום בוועדת הבחירות המרכזית כאילו שייך לאחת הסיעות בגלל רוטציה שרצו ליצור, אבל בעצם מבחינת השתייכותו האמיתית הוא היה שייך לפלג האחר. הדברים האלה יכולים להתעורר.</w:t>
      </w:r>
    </w:p>
    <w:p w14:paraId="350274A3" w14:textId="77777777" w:rsidR="00A048D9" w:rsidRPr="00A048D9" w:rsidRDefault="00A048D9" w:rsidP="00A048D9">
      <w:pPr>
        <w:tabs>
          <w:tab w:val="left" w:pos="512"/>
          <w:tab w:val="left" w:pos="8309"/>
          <w:tab w:val="bar" w:pos="10152"/>
        </w:tabs>
        <w:bidi/>
        <w:jc w:val="both"/>
        <w:rPr>
          <w:rFonts w:cs="David" w:hint="cs"/>
          <w:rtl/>
        </w:rPr>
      </w:pPr>
    </w:p>
    <w:p w14:paraId="3A41570C"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7B54C49" w14:textId="77777777" w:rsidR="00A048D9" w:rsidRPr="00A048D9" w:rsidRDefault="00A048D9" w:rsidP="00A048D9">
      <w:pPr>
        <w:tabs>
          <w:tab w:val="left" w:pos="512"/>
          <w:tab w:val="left" w:pos="8309"/>
          <w:tab w:val="bar" w:pos="10152"/>
        </w:tabs>
        <w:bidi/>
        <w:jc w:val="both"/>
        <w:rPr>
          <w:rFonts w:cs="David" w:hint="cs"/>
          <w:rtl/>
        </w:rPr>
      </w:pPr>
    </w:p>
    <w:p w14:paraId="013C801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מה עשו אז? במקרה הזה לא מחויבים להודעה </w:t>
      </w:r>
      <w:proofErr w:type="spellStart"/>
      <w:r w:rsidRPr="00A048D9">
        <w:rPr>
          <w:rFonts w:cs="David" w:hint="cs"/>
          <w:rtl/>
        </w:rPr>
        <w:t>שהיתה</w:t>
      </w:r>
      <w:proofErr w:type="spellEnd"/>
      <w:r w:rsidRPr="00A048D9">
        <w:rPr>
          <w:rFonts w:cs="David" w:hint="cs"/>
          <w:rtl/>
        </w:rPr>
        <w:t xml:space="preserve"> מראש?</w:t>
      </w:r>
    </w:p>
    <w:p w14:paraId="09099CE3" w14:textId="77777777" w:rsidR="00A048D9" w:rsidRPr="00A048D9" w:rsidRDefault="00A048D9" w:rsidP="00A048D9">
      <w:pPr>
        <w:tabs>
          <w:tab w:val="left" w:pos="512"/>
          <w:tab w:val="left" w:pos="8309"/>
          <w:tab w:val="bar" w:pos="10152"/>
        </w:tabs>
        <w:bidi/>
        <w:jc w:val="both"/>
        <w:rPr>
          <w:rFonts w:cs="David" w:hint="cs"/>
          <w:rtl/>
        </w:rPr>
      </w:pPr>
    </w:p>
    <w:p w14:paraId="50D47759"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1F3703C" w14:textId="77777777" w:rsidR="00A048D9" w:rsidRPr="00A048D9" w:rsidRDefault="00A048D9" w:rsidP="00A048D9">
      <w:pPr>
        <w:tabs>
          <w:tab w:val="left" w:pos="512"/>
          <w:tab w:val="left" w:pos="8309"/>
          <w:tab w:val="bar" w:pos="10152"/>
        </w:tabs>
        <w:bidi/>
        <w:jc w:val="both"/>
        <w:rPr>
          <w:rFonts w:cs="David" w:hint="cs"/>
          <w:rtl/>
        </w:rPr>
      </w:pPr>
    </w:p>
    <w:p w14:paraId="73254FF6"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לא. מה שמוצע כאן זה פשוט לשאול אותו, ולפי מה שהוא מבקש. ואז מה שמנוסח זה כך: "ועדת הכנסת תקבע את השתייכותו הסיעתית של חבר הכנסת שהחל לכהן בכנסת לאחר שהתפלגה הסיעה שבה היו חברים חברי רשימת המועמדים שכללה את שמו. חבר הכנסת ימסור לוועדת הכנסת הודעה בכתב בתוך שבוע מיום היותו לחבר הכנסת בדבר הסיעה שאליה הוא מבקש להשתייך, ובלבד שבין חבריה יש מי שנמנה עם רשימת המועמדים האמורה, והאישור יינתן בהתאם להודעתו". זה בעצם אומר שאם סיעתו התפלגה, הוא יכול להודיע שהוא מצטרף לכל סיעה שיש בה חברים שהיו בסיעה המקורית.</w:t>
      </w:r>
    </w:p>
    <w:p w14:paraId="797989FA" w14:textId="77777777" w:rsidR="00A048D9" w:rsidRPr="00A048D9" w:rsidRDefault="00A048D9" w:rsidP="00A048D9">
      <w:pPr>
        <w:tabs>
          <w:tab w:val="left" w:pos="512"/>
          <w:tab w:val="left" w:pos="8309"/>
          <w:tab w:val="bar" w:pos="10152"/>
        </w:tabs>
        <w:bidi/>
        <w:jc w:val="both"/>
        <w:rPr>
          <w:rFonts w:cs="David" w:hint="cs"/>
          <w:rtl/>
        </w:rPr>
      </w:pPr>
    </w:p>
    <w:p w14:paraId="46AF2518"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82EEB80" w14:textId="77777777" w:rsidR="00A048D9" w:rsidRPr="00A048D9" w:rsidRDefault="00A048D9" w:rsidP="00A048D9">
      <w:pPr>
        <w:tabs>
          <w:tab w:val="left" w:pos="512"/>
          <w:tab w:val="left" w:pos="8309"/>
          <w:tab w:val="bar" w:pos="10152"/>
        </w:tabs>
        <w:bidi/>
        <w:jc w:val="both"/>
        <w:rPr>
          <w:rFonts w:cs="David" w:hint="cs"/>
          <w:rtl/>
        </w:rPr>
      </w:pPr>
    </w:p>
    <w:p w14:paraId="4B0D68EA"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בסיעת האם המקורית.</w:t>
      </w:r>
    </w:p>
    <w:p w14:paraId="5C7EA38F" w14:textId="77777777" w:rsidR="00A048D9" w:rsidRPr="00A048D9" w:rsidRDefault="00A048D9" w:rsidP="00A048D9">
      <w:pPr>
        <w:tabs>
          <w:tab w:val="left" w:pos="512"/>
          <w:tab w:val="left" w:pos="8309"/>
          <w:tab w:val="bar" w:pos="10152"/>
        </w:tabs>
        <w:bidi/>
        <w:jc w:val="both"/>
        <w:rPr>
          <w:rFonts w:cs="David" w:hint="cs"/>
          <w:rtl/>
        </w:rPr>
      </w:pPr>
    </w:p>
    <w:p w14:paraId="01559AE4"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C23CC8F" w14:textId="77777777" w:rsidR="00A048D9" w:rsidRPr="00A048D9" w:rsidRDefault="00A048D9" w:rsidP="00A048D9">
      <w:pPr>
        <w:tabs>
          <w:tab w:val="left" w:pos="512"/>
          <w:tab w:val="left" w:pos="8309"/>
          <w:tab w:val="bar" w:pos="10152"/>
        </w:tabs>
        <w:bidi/>
        <w:jc w:val="both"/>
        <w:rPr>
          <w:rFonts w:cs="David" w:hint="cs"/>
          <w:rtl/>
        </w:rPr>
      </w:pPr>
    </w:p>
    <w:p w14:paraId="146B587A"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נכון. צריך לראות אם זו ברירת המחדל שרוצים לקבוע. ואז נקבע: לא מסר חבר הכנסת הודעה כאמור, תקבע ועדת הכנסת כי הוא משתייך לסיעה שבה רוב החברים שנמנו עם רשימת המועמדים האמורה, ואם היו כמה סיעות שבהן מספר שווה, לסיעה שעימה נמנה חבר הכנסת שמקומו ברשימת המועמדים היה גבוה יותר. זאת אומרת, אם תוך שבוע הוא לא הודיע, רואים איפה שנמצא הרוב, וקובעים שלשם הוא שייך, ובעצם זהו. זה מחייב אותו. מאותו רגע הוא לא יכול לעזוב.</w:t>
      </w:r>
    </w:p>
    <w:p w14:paraId="752E0D0B" w14:textId="77777777" w:rsidR="00A048D9" w:rsidRPr="00A048D9" w:rsidRDefault="00A048D9" w:rsidP="00A048D9">
      <w:pPr>
        <w:tabs>
          <w:tab w:val="left" w:pos="512"/>
          <w:tab w:val="left" w:pos="8309"/>
          <w:tab w:val="bar" w:pos="10152"/>
        </w:tabs>
        <w:bidi/>
        <w:jc w:val="both"/>
        <w:rPr>
          <w:rFonts w:cs="David" w:hint="cs"/>
          <w:rtl/>
        </w:rPr>
      </w:pPr>
    </w:p>
    <w:p w14:paraId="02B75F34"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4FCBF946" w14:textId="77777777" w:rsidR="00A048D9" w:rsidRPr="00A048D9" w:rsidRDefault="00A048D9" w:rsidP="00A048D9">
      <w:pPr>
        <w:tabs>
          <w:tab w:val="left" w:pos="512"/>
          <w:tab w:val="left" w:pos="8309"/>
          <w:tab w:val="bar" w:pos="10152"/>
        </w:tabs>
        <w:bidi/>
        <w:jc w:val="both"/>
        <w:rPr>
          <w:rFonts w:cs="David" w:hint="cs"/>
          <w:rtl/>
        </w:rPr>
      </w:pPr>
    </w:p>
    <w:p w14:paraId="5F26D2CA"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מה עם חבר כנסת בודד שפורש?</w:t>
      </w:r>
    </w:p>
    <w:p w14:paraId="6F71707D" w14:textId="77777777" w:rsidR="00A048D9" w:rsidRPr="00A048D9" w:rsidRDefault="00A048D9" w:rsidP="00A048D9">
      <w:pPr>
        <w:tabs>
          <w:tab w:val="left" w:pos="512"/>
          <w:tab w:val="left" w:pos="8309"/>
          <w:tab w:val="bar" w:pos="10152"/>
        </w:tabs>
        <w:bidi/>
        <w:jc w:val="both"/>
        <w:rPr>
          <w:rFonts w:cs="David" w:hint="cs"/>
          <w:rtl/>
        </w:rPr>
      </w:pPr>
    </w:p>
    <w:p w14:paraId="6DF554D5"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77C45F18" w14:textId="77777777" w:rsidR="00A048D9" w:rsidRPr="00A048D9" w:rsidRDefault="00A048D9" w:rsidP="00A048D9">
      <w:pPr>
        <w:tabs>
          <w:tab w:val="left" w:pos="512"/>
          <w:tab w:val="left" w:pos="8309"/>
          <w:tab w:val="bar" w:pos="10152"/>
        </w:tabs>
        <w:bidi/>
        <w:jc w:val="both"/>
        <w:rPr>
          <w:rFonts w:cs="David" w:hint="cs"/>
          <w:rtl/>
        </w:rPr>
      </w:pPr>
    </w:p>
    <w:p w14:paraId="43811554"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נניח חבר כנסת שמכריזים עליו כפורש. פה מדובר אם מישהו מתחיל לכהן בכנסת, ואז הוא מתפטר מהכנסת או מסיבה כלשהי מפסיק להיות חבר כנסת, הבא בתור </w:t>
      </w:r>
      <w:r w:rsidRPr="00A048D9">
        <w:rPr>
          <w:rFonts w:cs="David"/>
          <w:rtl/>
        </w:rPr>
        <w:t>–</w:t>
      </w:r>
      <w:r w:rsidRPr="00A048D9">
        <w:rPr>
          <w:rFonts w:cs="David" w:hint="cs"/>
          <w:rtl/>
        </w:rPr>
        <w:t xml:space="preserve"> במקרה הזה זה פשוט כי יש רק סיעה אחת, אז הבא בתור יחזור לסיעת האם.</w:t>
      </w:r>
    </w:p>
    <w:p w14:paraId="4A1C09DD" w14:textId="77777777" w:rsidR="00A048D9" w:rsidRPr="00A048D9" w:rsidRDefault="00A048D9" w:rsidP="00A048D9">
      <w:pPr>
        <w:tabs>
          <w:tab w:val="left" w:pos="512"/>
          <w:tab w:val="left" w:pos="8309"/>
          <w:tab w:val="bar" w:pos="10152"/>
        </w:tabs>
        <w:bidi/>
        <w:jc w:val="both"/>
        <w:rPr>
          <w:rFonts w:cs="David" w:hint="cs"/>
          <w:rtl/>
        </w:rPr>
      </w:pPr>
    </w:p>
    <w:p w14:paraId="30B32EAA"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6511FF41" w14:textId="77777777" w:rsidR="00A048D9" w:rsidRPr="00A048D9" w:rsidRDefault="00A048D9" w:rsidP="00A048D9">
      <w:pPr>
        <w:bidi/>
        <w:jc w:val="both"/>
        <w:rPr>
          <w:rFonts w:cs="David" w:hint="cs"/>
          <w:u w:val="single"/>
          <w:rtl/>
        </w:rPr>
      </w:pPr>
    </w:p>
    <w:p w14:paraId="7E7A561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הבא בתור פחות בעיה. אני מדבר כרגע על סיטואציה שאחד פורש, ואז יש פילוג בתוך הסיעה שלו, בסיעה המקורית ממנה הוא בא.</w:t>
      </w:r>
    </w:p>
    <w:p w14:paraId="3645F618" w14:textId="77777777" w:rsidR="00A048D9" w:rsidRPr="00A048D9" w:rsidRDefault="00A048D9" w:rsidP="00A048D9">
      <w:pPr>
        <w:tabs>
          <w:tab w:val="left" w:pos="512"/>
          <w:tab w:val="left" w:pos="8309"/>
          <w:tab w:val="bar" w:pos="10152"/>
        </w:tabs>
        <w:bidi/>
        <w:jc w:val="both"/>
        <w:rPr>
          <w:rFonts w:cs="David" w:hint="cs"/>
          <w:rtl/>
        </w:rPr>
      </w:pPr>
    </w:p>
    <w:p w14:paraId="34FEB7AF"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2AD97A8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743F8C73"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חבר כנסת שהוכרז כפורש בוועדת הכנסת, שוועדת הכנסת הכריזה עליו כפורש, לא יצורף באותה כנסת לאף סיעה.</w:t>
      </w:r>
    </w:p>
    <w:p w14:paraId="44FC0313" w14:textId="77777777" w:rsidR="00A048D9" w:rsidRPr="00A048D9" w:rsidRDefault="00A048D9" w:rsidP="00A048D9">
      <w:pPr>
        <w:tabs>
          <w:tab w:val="left" w:pos="512"/>
          <w:tab w:val="left" w:pos="8309"/>
          <w:tab w:val="bar" w:pos="10152"/>
        </w:tabs>
        <w:bidi/>
        <w:jc w:val="both"/>
        <w:rPr>
          <w:rFonts w:cs="David" w:hint="cs"/>
          <w:rtl/>
        </w:rPr>
      </w:pPr>
    </w:p>
    <w:p w14:paraId="130ECDF1"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39FF4874" w14:textId="77777777" w:rsidR="00A048D9" w:rsidRPr="00A048D9" w:rsidRDefault="00A048D9" w:rsidP="00A048D9">
      <w:pPr>
        <w:tabs>
          <w:tab w:val="left" w:pos="512"/>
          <w:tab w:val="left" w:pos="8309"/>
          <w:tab w:val="bar" w:pos="10152"/>
        </w:tabs>
        <w:bidi/>
        <w:jc w:val="both"/>
        <w:rPr>
          <w:rFonts w:cs="David" w:hint="cs"/>
          <w:rtl/>
        </w:rPr>
      </w:pPr>
    </w:p>
    <w:p w14:paraId="118B62E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לאף סיעה, אפילו שהוא רוצה לחזור חזרה לאחת מהסיעות </w:t>
      </w:r>
      <w:proofErr w:type="spellStart"/>
      <w:r w:rsidRPr="00A048D9">
        <w:rPr>
          <w:rFonts w:cs="David" w:hint="cs"/>
          <w:rtl/>
        </w:rPr>
        <w:t>שפולגו</w:t>
      </w:r>
      <w:proofErr w:type="spellEnd"/>
      <w:r w:rsidRPr="00A048D9">
        <w:rPr>
          <w:rFonts w:cs="David" w:hint="cs"/>
          <w:rtl/>
        </w:rPr>
        <w:t>.</w:t>
      </w:r>
    </w:p>
    <w:p w14:paraId="2B5F27AB" w14:textId="77777777" w:rsidR="00A048D9" w:rsidRPr="00A048D9" w:rsidRDefault="00A048D9" w:rsidP="00A048D9">
      <w:pPr>
        <w:tabs>
          <w:tab w:val="left" w:pos="512"/>
          <w:tab w:val="left" w:pos="8309"/>
          <w:tab w:val="bar" w:pos="10152"/>
        </w:tabs>
        <w:bidi/>
        <w:jc w:val="both"/>
        <w:rPr>
          <w:rFonts w:cs="David" w:hint="cs"/>
          <w:rtl/>
        </w:rPr>
      </w:pPr>
    </w:p>
    <w:p w14:paraId="7C81917A"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11B6E4AB" w14:textId="77777777" w:rsidR="00A048D9" w:rsidRPr="00A048D9" w:rsidRDefault="00A048D9" w:rsidP="00A048D9">
      <w:pPr>
        <w:tabs>
          <w:tab w:val="left" w:pos="512"/>
          <w:tab w:val="left" w:pos="8309"/>
          <w:tab w:val="bar" w:pos="10152"/>
        </w:tabs>
        <w:bidi/>
        <w:jc w:val="both"/>
        <w:rPr>
          <w:rFonts w:cs="David" w:hint="cs"/>
          <w:rtl/>
        </w:rPr>
      </w:pPr>
    </w:p>
    <w:p w14:paraId="306F249A"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נכון. לכן, ההכרזה על פרישה היא מאוד משמעותית.</w:t>
      </w:r>
    </w:p>
    <w:p w14:paraId="32DBEF6E" w14:textId="77777777" w:rsidR="00A048D9" w:rsidRPr="00A048D9" w:rsidRDefault="00A048D9" w:rsidP="00A048D9">
      <w:pPr>
        <w:tabs>
          <w:tab w:val="left" w:pos="512"/>
          <w:tab w:val="left" w:pos="8309"/>
          <w:tab w:val="bar" w:pos="10152"/>
        </w:tabs>
        <w:bidi/>
        <w:jc w:val="both"/>
        <w:rPr>
          <w:rFonts w:cs="David" w:hint="cs"/>
          <w:rtl/>
        </w:rPr>
      </w:pPr>
    </w:p>
    <w:p w14:paraId="3A7D0D60"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A77017A"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72808AD8"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אני חושב שצריך להבחין באופן ברור בין שני מצבים: בין מצב שהיה פילוג לבין מצב </w:t>
      </w:r>
      <w:proofErr w:type="spellStart"/>
      <w:r w:rsidRPr="00A048D9">
        <w:rPr>
          <w:rFonts w:cs="David" w:hint="cs"/>
          <w:rtl/>
        </w:rPr>
        <w:t>שהיתה</w:t>
      </w:r>
      <w:proofErr w:type="spellEnd"/>
      <w:r w:rsidRPr="00A048D9">
        <w:rPr>
          <w:rFonts w:cs="David" w:hint="cs"/>
          <w:rtl/>
        </w:rPr>
        <w:t xml:space="preserve"> פרישה. כי לכאורה הרישא של העניין מדברת על זה שבמקרה של פילוג עושים כך וכך, וזה לא חל במקרה של פרישה. כי הרי לכאורה אם נלך לסיפא של העניין, יוצא מצב שאם חבר כנסת בודד פרש, ואחר כך </w:t>
      </w:r>
      <w:proofErr w:type="spellStart"/>
      <w:r w:rsidRPr="00A048D9">
        <w:rPr>
          <w:rFonts w:cs="David" w:hint="cs"/>
          <w:rtl/>
        </w:rPr>
        <w:t>היתה</w:t>
      </w:r>
      <w:proofErr w:type="spellEnd"/>
      <w:r w:rsidRPr="00A048D9">
        <w:rPr>
          <w:rFonts w:cs="David" w:hint="cs"/>
          <w:rtl/>
        </w:rPr>
        <w:t xml:space="preserve"> איזושהי תחלופה בדרך של מישהו שהתפטר מהרשימה שלו ואחד נכנס במקומו, לכאורה הוא יכול לחבור לסיעה שבה אותו פורש נמצא.</w:t>
      </w:r>
    </w:p>
    <w:p w14:paraId="485B8564" w14:textId="77777777" w:rsidR="00A048D9" w:rsidRPr="00A048D9" w:rsidRDefault="00A048D9" w:rsidP="00A048D9">
      <w:pPr>
        <w:tabs>
          <w:tab w:val="left" w:pos="512"/>
          <w:tab w:val="left" w:pos="8309"/>
          <w:tab w:val="bar" w:pos="10152"/>
        </w:tabs>
        <w:bidi/>
        <w:jc w:val="both"/>
        <w:rPr>
          <w:rFonts w:cs="David" w:hint="cs"/>
          <w:rtl/>
        </w:rPr>
      </w:pPr>
    </w:p>
    <w:p w14:paraId="7A193028"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33595EC6" w14:textId="77777777" w:rsidR="00A048D9" w:rsidRPr="00A048D9" w:rsidRDefault="00A048D9" w:rsidP="00A048D9">
      <w:pPr>
        <w:tabs>
          <w:tab w:val="left" w:pos="512"/>
          <w:tab w:val="left" w:pos="8309"/>
          <w:tab w:val="bar" w:pos="10152"/>
        </w:tabs>
        <w:bidi/>
        <w:jc w:val="both"/>
        <w:rPr>
          <w:rFonts w:cs="David" w:hint="cs"/>
          <w:rtl/>
        </w:rPr>
      </w:pPr>
    </w:p>
    <w:p w14:paraId="0695AFA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אין סיעה. חבר כנסת שפרש הוא לא סיעה.</w:t>
      </w:r>
    </w:p>
    <w:p w14:paraId="3780EF84" w14:textId="77777777" w:rsidR="00A048D9" w:rsidRPr="00A048D9" w:rsidRDefault="00A048D9" w:rsidP="00A048D9">
      <w:pPr>
        <w:tabs>
          <w:tab w:val="left" w:pos="512"/>
          <w:tab w:val="left" w:pos="8309"/>
          <w:tab w:val="bar" w:pos="10152"/>
        </w:tabs>
        <w:bidi/>
        <w:jc w:val="both"/>
        <w:rPr>
          <w:rFonts w:cs="David" w:hint="cs"/>
          <w:rtl/>
        </w:rPr>
      </w:pPr>
    </w:p>
    <w:p w14:paraId="68715DDD"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02AC8FD" w14:textId="77777777" w:rsidR="00A048D9" w:rsidRPr="00A048D9" w:rsidRDefault="00A048D9" w:rsidP="00A048D9">
      <w:pPr>
        <w:tabs>
          <w:tab w:val="left" w:pos="512"/>
          <w:tab w:val="left" w:pos="8309"/>
          <w:tab w:val="bar" w:pos="10152"/>
        </w:tabs>
        <w:bidi/>
        <w:jc w:val="both"/>
        <w:rPr>
          <w:rFonts w:cs="David" w:hint="cs"/>
          <w:rtl/>
        </w:rPr>
      </w:pPr>
    </w:p>
    <w:p w14:paraId="646D8CB7"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הוא לא נחשב כסיעה.</w:t>
      </w:r>
    </w:p>
    <w:p w14:paraId="59BC3D84" w14:textId="77777777" w:rsidR="00A048D9" w:rsidRPr="00A048D9" w:rsidRDefault="00A048D9" w:rsidP="00A048D9">
      <w:pPr>
        <w:tabs>
          <w:tab w:val="left" w:pos="512"/>
          <w:tab w:val="left" w:pos="8309"/>
          <w:tab w:val="bar" w:pos="10152"/>
        </w:tabs>
        <w:bidi/>
        <w:jc w:val="both"/>
        <w:rPr>
          <w:rFonts w:cs="David" w:hint="cs"/>
          <w:rtl/>
        </w:rPr>
      </w:pPr>
    </w:p>
    <w:p w14:paraId="2590E684"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2E82F91" w14:textId="77777777" w:rsidR="00A048D9" w:rsidRPr="00A048D9" w:rsidRDefault="00A048D9" w:rsidP="00A048D9">
      <w:pPr>
        <w:tabs>
          <w:tab w:val="left" w:pos="512"/>
          <w:tab w:val="left" w:pos="8309"/>
          <w:tab w:val="bar" w:pos="10152"/>
        </w:tabs>
        <w:bidi/>
        <w:jc w:val="both"/>
        <w:rPr>
          <w:rFonts w:cs="David" w:hint="cs"/>
          <w:rtl/>
        </w:rPr>
      </w:pPr>
    </w:p>
    <w:p w14:paraId="6075B0CE"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נכון. יש לנו את זה תיכף ב-(ג). </w:t>
      </w:r>
    </w:p>
    <w:p w14:paraId="1E0CB497" w14:textId="77777777" w:rsidR="00A048D9" w:rsidRPr="00A048D9" w:rsidRDefault="00A048D9" w:rsidP="00A048D9">
      <w:pPr>
        <w:tabs>
          <w:tab w:val="left" w:pos="512"/>
          <w:tab w:val="left" w:pos="8309"/>
          <w:tab w:val="bar" w:pos="10152"/>
        </w:tabs>
        <w:bidi/>
        <w:jc w:val="both"/>
        <w:rPr>
          <w:rFonts w:cs="David" w:hint="cs"/>
          <w:rtl/>
        </w:rPr>
      </w:pPr>
    </w:p>
    <w:p w14:paraId="6878D1F4"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E1B7A51"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7F307F37"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הבנתי, ולכן אין לנו עם זה בעיה </w:t>
      </w:r>
      <w:r w:rsidRPr="00A048D9">
        <w:rPr>
          <w:rFonts w:cs="David"/>
          <w:rtl/>
        </w:rPr>
        <w:t>–</w:t>
      </w:r>
      <w:r w:rsidRPr="00A048D9">
        <w:rPr>
          <w:rFonts w:cs="David" w:hint="cs"/>
          <w:rtl/>
        </w:rPr>
        <w:t xml:space="preserve"> בסדר, ברור.</w:t>
      </w:r>
    </w:p>
    <w:p w14:paraId="028D62AF" w14:textId="77777777" w:rsidR="00A048D9" w:rsidRPr="00A048D9" w:rsidRDefault="00A048D9" w:rsidP="00A048D9">
      <w:pPr>
        <w:tabs>
          <w:tab w:val="left" w:pos="512"/>
          <w:tab w:val="left" w:pos="8309"/>
          <w:tab w:val="bar" w:pos="10152"/>
        </w:tabs>
        <w:bidi/>
        <w:jc w:val="both"/>
        <w:rPr>
          <w:rFonts w:cs="David" w:hint="cs"/>
          <w:rtl/>
        </w:rPr>
      </w:pPr>
    </w:p>
    <w:p w14:paraId="050F973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עוד שאלה אחת מבחינת הניסוח הטכני, כל המשפט הראשון הוא בעצם נראה כאילו כמו כותרת שוליים של הזה כדי להבהיר במה מדובר. </w:t>
      </w:r>
    </w:p>
    <w:p w14:paraId="4229B376" w14:textId="77777777" w:rsidR="00A048D9" w:rsidRPr="00A048D9" w:rsidRDefault="00A048D9" w:rsidP="00A048D9">
      <w:pPr>
        <w:tabs>
          <w:tab w:val="left" w:pos="512"/>
          <w:tab w:val="left" w:pos="8309"/>
          <w:tab w:val="bar" w:pos="10152"/>
        </w:tabs>
        <w:bidi/>
        <w:jc w:val="both"/>
        <w:rPr>
          <w:rFonts w:cs="David" w:hint="cs"/>
          <w:rtl/>
        </w:rPr>
      </w:pPr>
    </w:p>
    <w:p w14:paraId="54D69E75"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889CEF0" w14:textId="77777777" w:rsidR="00A048D9" w:rsidRPr="00A048D9" w:rsidRDefault="00A048D9" w:rsidP="00A048D9">
      <w:pPr>
        <w:tabs>
          <w:tab w:val="left" w:pos="512"/>
          <w:tab w:val="left" w:pos="8309"/>
          <w:tab w:val="bar" w:pos="10152"/>
        </w:tabs>
        <w:bidi/>
        <w:jc w:val="both"/>
        <w:rPr>
          <w:rFonts w:cs="David" w:hint="cs"/>
          <w:rtl/>
        </w:rPr>
      </w:pPr>
    </w:p>
    <w:p w14:paraId="69D49E42"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לא, אבל יש ראש: "אלו טעונים אישורה של ועדת הכנסת".</w:t>
      </w:r>
    </w:p>
    <w:p w14:paraId="1CC83859" w14:textId="77777777" w:rsidR="00A048D9" w:rsidRPr="00A048D9" w:rsidRDefault="00A048D9" w:rsidP="00A048D9">
      <w:pPr>
        <w:tabs>
          <w:tab w:val="left" w:pos="512"/>
          <w:tab w:val="left" w:pos="8309"/>
          <w:tab w:val="bar" w:pos="10152"/>
        </w:tabs>
        <w:bidi/>
        <w:jc w:val="both"/>
        <w:rPr>
          <w:rFonts w:cs="David" w:hint="cs"/>
          <w:rtl/>
        </w:rPr>
      </w:pPr>
    </w:p>
    <w:p w14:paraId="4826772A"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06B64F04" w14:textId="77777777" w:rsidR="00A048D9" w:rsidRPr="00A048D9" w:rsidRDefault="00A048D9" w:rsidP="00A048D9">
      <w:pPr>
        <w:tabs>
          <w:tab w:val="left" w:pos="512"/>
          <w:tab w:val="left" w:pos="8309"/>
          <w:tab w:val="bar" w:pos="10152"/>
        </w:tabs>
        <w:bidi/>
        <w:jc w:val="both"/>
        <w:rPr>
          <w:rFonts w:cs="David" w:hint="cs"/>
          <w:rtl/>
        </w:rPr>
      </w:pPr>
    </w:p>
    <w:p w14:paraId="1B020E3E"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הבנתי, בסדר. </w:t>
      </w:r>
    </w:p>
    <w:p w14:paraId="38E9266F" w14:textId="77777777" w:rsidR="00A048D9" w:rsidRPr="00A048D9" w:rsidRDefault="00A048D9" w:rsidP="00A048D9">
      <w:pPr>
        <w:tabs>
          <w:tab w:val="left" w:pos="512"/>
          <w:tab w:val="left" w:pos="8309"/>
          <w:tab w:val="bar" w:pos="10152"/>
        </w:tabs>
        <w:bidi/>
        <w:jc w:val="both"/>
        <w:rPr>
          <w:rFonts w:cs="David" w:hint="cs"/>
          <w:rtl/>
        </w:rPr>
      </w:pPr>
    </w:p>
    <w:p w14:paraId="637435DB"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7C4301F9" w14:textId="77777777" w:rsidR="00A048D9" w:rsidRPr="00A048D9" w:rsidRDefault="00A048D9" w:rsidP="00A048D9">
      <w:pPr>
        <w:tabs>
          <w:tab w:val="left" w:pos="512"/>
          <w:tab w:val="left" w:pos="8309"/>
          <w:tab w:val="bar" w:pos="10152"/>
        </w:tabs>
        <w:bidi/>
        <w:jc w:val="both"/>
        <w:rPr>
          <w:rFonts w:cs="David" w:hint="cs"/>
          <w:rtl/>
        </w:rPr>
      </w:pPr>
    </w:p>
    <w:p w14:paraId="31AFB17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ארבל, הסעיף הזה שאת כרגע מוסיפה אותו הוא סעיף שבאמת יכול להיות מאוד אקטואלי. יש כמה שממתינים בסטנד-בי. </w:t>
      </w:r>
    </w:p>
    <w:p w14:paraId="3C38979F" w14:textId="77777777" w:rsidR="00A048D9" w:rsidRPr="00A048D9" w:rsidRDefault="00A048D9" w:rsidP="00A048D9">
      <w:pPr>
        <w:tabs>
          <w:tab w:val="left" w:pos="512"/>
          <w:tab w:val="left" w:pos="8309"/>
          <w:tab w:val="bar" w:pos="10152"/>
        </w:tabs>
        <w:bidi/>
        <w:jc w:val="both"/>
        <w:rPr>
          <w:rFonts w:cs="David" w:hint="cs"/>
          <w:rtl/>
        </w:rPr>
      </w:pPr>
    </w:p>
    <w:p w14:paraId="621D83BB"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21537607" w14:textId="77777777" w:rsidR="00A048D9" w:rsidRPr="00A048D9" w:rsidRDefault="00A048D9" w:rsidP="00A048D9">
      <w:pPr>
        <w:tabs>
          <w:tab w:val="left" w:pos="512"/>
          <w:tab w:val="left" w:pos="8309"/>
          <w:tab w:val="bar" w:pos="10152"/>
        </w:tabs>
        <w:bidi/>
        <w:jc w:val="both"/>
        <w:rPr>
          <w:rFonts w:cs="David" w:hint="cs"/>
          <w:rtl/>
        </w:rPr>
      </w:pPr>
    </w:p>
    <w:p w14:paraId="19E39CE6"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אנחנו מנסים לחשוב על כל האופציות. בשביל זה אנחנו מקיימים ישיבה שנייה. </w:t>
      </w:r>
    </w:p>
    <w:p w14:paraId="4C06D96D" w14:textId="77777777" w:rsidR="00A048D9" w:rsidRPr="00A048D9" w:rsidRDefault="00A048D9" w:rsidP="00A048D9">
      <w:pPr>
        <w:tabs>
          <w:tab w:val="left" w:pos="512"/>
          <w:tab w:val="left" w:pos="8309"/>
          <w:tab w:val="bar" w:pos="10152"/>
        </w:tabs>
        <w:bidi/>
        <w:jc w:val="both"/>
        <w:rPr>
          <w:rFonts w:cs="David" w:hint="cs"/>
          <w:rtl/>
        </w:rPr>
      </w:pPr>
    </w:p>
    <w:p w14:paraId="3DD01B71"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3B986A7" w14:textId="77777777" w:rsidR="00A048D9" w:rsidRPr="00A048D9" w:rsidRDefault="00A048D9" w:rsidP="00A048D9">
      <w:pPr>
        <w:tabs>
          <w:tab w:val="left" w:pos="512"/>
          <w:tab w:val="left" w:pos="8309"/>
          <w:tab w:val="bar" w:pos="10152"/>
        </w:tabs>
        <w:bidi/>
        <w:jc w:val="both"/>
        <w:rPr>
          <w:rFonts w:cs="David" w:hint="cs"/>
          <w:rtl/>
        </w:rPr>
      </w:pPr>
    </w:p>
    <w:p w14:paraId="2F6FB53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יש היגיון במקרה של פילוג לבוא ולתת למי שנכנס לבחור לאן הוא רוצה ללכת </w:t>
      </w:r>
      <w:r w:rsidRPr="00A048D9">
        <w:rPr>
          <w:rFonts w:cs="David"/>
          <w:rtl/>
        </w:rPr>
        <w:t>–</w:t>
      </w:r>
      <w:r w:rsidRPr="00A048D9">
        <w:rPr>
          <w:rFonts w:cs="David" w:hint="cs"/>
          <w:rtl/>
        </w:rPr>
        <w:t xml:space="preserve"> סביר. אגב, אני מבין שגם כך נהגו עד היום.</w:t>
      </w:r>
    </w:p>
    <w:p w14:paraId="6B890009" w14:textId="77777777" w:rsidR="00A048D9" w:rsidRPr="00A048D9" w:rsidRDefault="00A048D9" w:rsidP="00A048D9">
      <w:pPr>
        <w:tabs>
          <w:tab w:val="left" w:pos="512"/>
          <w:tab w:val="left" w:pos="8309"/>
          <w:tab w:val="bar" w:pos="10152"/>
        </w:tabs>
        <w:bidi/>
        <w:jc w:val="both"/>
        <w:rPr>
          <w:rFonts w:cs="David" w:hint="cs"/>
          <w:rtl/>
        </w:rPr>
      </w:pPr>
    </w:p>
    <w:p w14:paraId="01D3446C"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20F48D1F" w14:textId="77777777" w:rsidR="00A048D9" w:rsidRPr="00A048D9" w:rsidRDefault="00A048D9" w:rsidP="00A048D9">
      <w:pPr>
        <w:tabs>
          <w:tab w:val="left" w:pos="512"/>
          <w:tab w:val="left" w:pos="8309"/>
          <w:tab w:val="bar" w:pos="10152"/>
        </w:tabs>
        <w:bidi/>
        <w:jc w:val="both"/>
        <w:rPr>
          <w:rFonts w:cs="David" w:hint="cs"/>
          <w:rtl/>
        </w:rPr>
      </w:pPr>
    </w:p>
    <w:p w14:paraId="60D6A658"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כן. </w:t>
      </w:r>
    </w:p>
    <w:p w14:paraId="25B864C6" w14:textId="77777777" w:rsidR="00A048D9" w:rsidRPr="00A048D9" w:rsidRDefault="00A048D9" w:rsidP="00A048D9">
      <w:pPr>
        <w:tabs>
          <w:tab w:val="left" w:pos="512"/>
          <w:tab w:val="left" w:pos="8309"/>
          <w:tab w:val="bar" w:pos="10152"/>
        </w:tabs>
        <w:bidi/>
        <w:jc w:val="both"/>
        <w:rPr>
          <w:rFonts w:cs="David" w:hint="cs"/>
          <w:rtl/>
        </w:rPr>
      </w:pPr>
    </w:p>
    <w:p w14:paraId="2DFEBB80"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06BE07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זאת אומרת, אנחנו לא משנים את הקיים. אנחנו פשוט כותבים את מה שעשו הלכה למעשה.</w:t>
      </w:r>
    </w:p>
    <w:p w14:paraId="658FDDB8" w14:textId="77777777" w:rsidR="00A048D9" w:rsidRPr="00A048D9" w:rsidRDefault="00A048D9" w:rsidP="00A048D9">
      <w:pPr>
        <w:tabs>
          <w:tab w:val="left" w:pos="512"/>
          <w:tab w:val="left" w:pos="8309"/>
          <w:tab w:val="bar" w:pos="10152"/>
        </w:tabs>
        <w:bidi/>
        <w:jc w:val="both"/>
        <w:rPr>
          <w:rFonts w:cs="David" w:hint="cs"/>
          <w:rtl/>
        </w:rPr>
      </w:pPr>
    </w:p>
    <w:p w14:paraId="5B39D287"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44E7A74" w14:textId="77777777" w:rsidR="00A048D9" w:rsidRPr="00A048D9" w:rsidRDefault="00A048D9" w:rsidP="00A048D9">
      <w:pPr>
        <w:tabs>
          <w:tab w:val="left" w:pos="512"/>
          <w:tab w:val="left" w:pos="8309"/>
          <w:tab w:val="bar" w:pos="10152"/>
        </w:tabs>
        <w:bidi/>
        <w:jc w:val="both"/>
        <w:rPr>
          <w:rFonts w:cs="David" w:hint="cs"/>
          <w:rtl/>
        </w:rPr>
      </w:pPr>
    </w:p>
    <w:p w14:paraId="61BCA62E"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זה גם אומר שבעצם גם שואלים אותו, ומה שהוא אומר זה מה שקובע. ועדת הכנסת לא תכריח אותו להיות בסיעה אחרת.</w:t>
      </w:r>
    </w:p>
    <w:p w14:paraId="1D401E16" w14:textId="77777777" w:rsidR="00A048D9" w:rsidRPr="00A048D9" w:rsidRDefault="00A048D9" w:rsidP="00A048D9">
      <w:pPr>
        <w:tabs>
          <w:tab w:val="left" w:pos="512"/>
          <w:tab w:val="left" w:pos="8309"/>
          <w:tab w:val="bar" w:pos="10152"/>
        </w:tabs>
        <w:bidi/>
        <w:jc w:val="both"/>
        <w:rPr>
          <w:rFonts w:cs="David" w:hint="cs"/>
          <w:rtl/>
        </w:rPr>
      </w:pPr>
    </w:p>
    <w:p w14:paraId="3FCEF0A2"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קריאה:</w:t>
      </w:r>
    </w:p>
    <w:p w14:paraId="00F24B00" w14:textId="77777777" w:rsidR="00A048D9" w:rsidRPr="00A048D9" w:rsidRDefault="00A048D9" w:rsidP="00A048D9">
      <w:pPr>
        <w:tabs>
          <w:tab w:val="left" w:pos="512"/>
          <w:tab w:val="left" w:pos="8309"/>
          <w:tab w:val="bar" w:pos="10152"/>
        </w:tabs>
        <w:bidi/>
        <w:jc w:val="both"/>
        <w:rPr>
          <w:rFonts w:cs="David" w:hint="cs"/>
          <w:rtl/>
        </w:rPr>
      </w:pPr>
    </w:p>
    <w:p w14:paraId="6A33F1C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אז למה צריך את אישור ועדת הכנסת?</w:t>
      </w:r>
    </w:p>
    <w:p w14:paraId="65D02528"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7D2E531C"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537425E" w14:textId="77777777" w:rsidR="00A048D9" w:rsidRPr="00A048D9" w:rsidRDefault="00A048D9" w:rsidP="00A048D9">
      <w:pPr>
        <w:tabs>
          <w:tab w:val="left" w:pos="512"/>
          <w:tab w:val="left" w:pos="8309"/>
          <w:tab w:val="bar" w:pos="10152"/>
        </w:tabs>
        <w:bidi/>
        <w:jc w:val="both"/>
        <w:rPr>
          <w:rFonts w:cs="David" w:hint="cs"/>
          <w:rtl/>
        </w:rPr>
      </w:pPr>
    </w:p>
    <w:p w14:paraId="63FA113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אישור פורמאלי קיים פה.</w:t>
      </w:r>
    </w:p>
    <w:p w14:paraId="0B749CE5" w14:textId="77777777" w:rsidR="00A048D9" w:rsidRPr="00A048D9" w:rsidRDefault="00A048D9" w:rsidP="00A048D9">
      <w:pPr>
        <w:tabs>
          <w:tab w:val="left" w:pos="512"/>
          <w:tab w:val="left" w:pos="8309"/>
          <w:tab w:val="bar" w:pos="10152"/>
        </w:tabs>
        <w:bidi/>
        <w:jc w:val="both"/>
        <w:rPr>
          <w:rFonts w:cs="David" w:hint="cs"/>
          <w:rtl/>
        </w:rPr>
      </w:pPr>
    </w:p>
    <w:p w14:paraId="13B3AC19"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6EDE09AE" w14:textId="77777777" w:rsidR="00A048D9" w:rsidRPr="00A048D9" w:rsidRDefault="00A048D9" w:rsidP="00A048D9">
      <w:pPr>
        <w:tabs>
          <w:tab w:val="left" w:pos="512"/>
          <w:tab w:val="left" w:pos="8309"/>
          <w:tab w:val="bar" w:pos="10152"/>
        </w:tabs>
        <w:bidi/>
        <w:jc w:val="both"/>
        <w:rPr>
          <w:rFonts w:cs="David" w:hint="cs"/>
          <w:rtl/>
        </w:rPr>
      </w:pPr>
    </w:p>
    <w:p w14:paraId="572646CE"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בדיוק. מישהו בכנסת צריך לתת גושפנקה רשמית לפרסם ברשומות מה הרכב הסיעות של הכנסת, מה מספר החברים.</w:t>
      </w:r>
    </w:p>
    <w:p w14:paraId="72772A92" w14:textId="77777777" w:rsidR="00A048D9" w:rsidRPr="00A048D9" w:rsidRDefault="00A048D9" w:rsidP="00A048D9">
      <w:pPr>
        <w:tabs>
          <w:tab w:val="left" w:pos="512"/>
          <w:tab w:val="left" w:pos="8309"/>
          <w:tab w:val="bar" w:pos="10152"/>
        </w:tabs>
        <w:bidi/>
        <w:jc w:val="both"/>
        <w:rPr>
          <w:rFonts w:cs="David" w:hint="cs"/>
          <w:rtl/>
        </w:rPr>
      </w:pPr>
    </w:p>
    <w:p w14:paraId="60A905CB"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F50262B" w14:textId="77777777" w:rsidR="00A048D9" w:rsidRPr="00A048D9" w:rsidRDefault="00A048D9" w:rsidP="00A048D9">
      <w:pPr>
        <w:tabs>
          <w:tab w:val="left" w:pos="512"/>
          <w:tab w:val="left" w:pos="8309"/>
          <w:tab w:val="bar" w:pos="10152"/>
        </w:tabs>
        <w:bidi/>
        <w:jc w:val="both"/>
        <w:rPr>
          <w:rFonts w:cs="David" w:hint="cs"/>
          <w:rtl/>
        </w:rPr>
      </w:pPr>
    </w:p>
    <w:p w14:paraId="50D52F43"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צריך להיות אקט הכרזה באיזשהו מקום, וקבעו שהאקט של ההכרזה הוא פה.</w:t>
      </w:r>
    </w:p>
    <w:p w14:paraId="1D830FE8" w14:textId="77777777" w:rsidR="00A048D9" w:rsidRPr="00A048D9" w:rsidRDefault="00A048D9" w:rsidP="00A048D9">
      <w:pPr>
        <w:tabs>
          <w:tab w:val="left" w:pos="512"/>
          <w:tab w:val="left" w:pos="8309"/>
          <w:tab w:val="bar" w:pos="10152"/>
        </w:tabs>
        <w:bidi/>
        <w:jc w:val="both"/>
        <w:rPr>
          <w:rFonts w:cs="David" w:hint="cs"/>
          <w:rtl/>
        </w:rPr>
      </w:pPr>
    </w:p>
    <w:p w14:paraId="480606B4"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2A3C15E9" w14:textId="77777777" w:rsidR="00A048D9" w:rsidRPr="00A048D9" w:rsidRDefault="00A048D9" w:rsidP="00A048D9">
      <w:pPr>
        <w:tabs>
          <w:tab w:val="left" w:pos="512"/>
          <w:tab w:val="left" w:pos="8309"/>
          <w:tab w:val="bar" w:pos="10152"/>
        </w:tabs>
        <w:bidi/>
        <w:jc w:val="both"/>
        <w:rPr>
          <w:rFonts w:cs="David" w:hint="cs"/>
          <w:rtl/>
        </w:rPr>
      </w:pPr>
    </w:p>
    <w:p w14:paraId="5E21626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אבל, כתוב האישור יינתן בהתאם להודעתו. </w:t>
      </w:r>
    </w:p>
    <w:p w14:paraId="41C93D05" w14:textId="77777777" w:rsidR="00A048D9" w:rsidRPr="00A048D9" w:rsidRDefault="00A048D9" w:rsidP="00A048D9">
      <w:pPr>
        <w:tabs>
          <w:tab w:val="left" w:pos="512"/>
          <w:tab w:val="left" w:pos="8309"/>
          <w:tab w:val="bar" w:pos="10152"/>
        </w:tabs>
        <w:bidi/>
        <w:jc w:val="both"/>
        <w:rPr>
          <w:rFonts w:cs="David" w:hint="cs"/>
          <w:rtl/>
        </w:rPr>
      </w:pPr>
    </w:p>
    <w:p w14:paraId="6036D1B7"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קריאה:</w:t>
      </w:r>
    </w:p>
    <w:p w14:paraId="32183EB6" w14:textId="77777777" w:rsidR="00A048D9" w:rsidRPr="00A048D9" w:rsidRDefault="00A048D9" w:rsidP="00A048D9">
      <w:pPr>
        <w:tabs>
          <w:tab w:val="left" w:pos="512"/>
          <w:tab w:val="left" w:pos="8309"/>
          <w:tab w:val="bar" w:pos="10152"/>
        </w:tabs>
        <w:bidi/>
        <w:jc w:val="both"/>
        <w:rPr>
          <w:rFonts w:cs="David" w:hint="cs"/>
          <w:rtl/>
        </w:rPr>
      </w:pPr>
    </w:p>
    <w:p w14:paraId="672A8EC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אז את בעצם אומרת גם לוועדת הכנסת מה להחליט.</w:t>
      </w:r>
    </w:p>
    <w:p w14:paraId="66B541A3" w14:textId="77777777" w:rsidR="00A048D9" w:rsidRPr="00A048D9" w:rsidRDefault="00A048D9" w:rsidP="00A048D9">
      <w:pPr>
        <w:tabs>
          <w:tab w:val="left" w:pos="512"/>
          <w:tab w:val="left" w:pos="8309"/>
          <w:tab w:val="bar" w:pos="10152"/>
        </w:tabs>
        <w:bidi/>
        <w:jc w:val="both"/>
        <w:rPr>
          <w:rFonts w:cs="David" w:hint="cs"/>
          <w:rtl/>
        </w:rPr>
      </w:pPr>
    </w:p>
    <w:p w14:paraId="52A3EB05"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757C12BA" w14:textId="77777777" w:rsidR="00A048D9" w:rsidRPr="00A048D9" w:rsidRDefault="00A048D9" w:rsidP="00A048D9">
      <w:pPr>
        <w:tabs>
          <w:tab w:val="left" w:pos="512"/>
          <w:tab w:val="left" w:pos="8309"/>
          <w:tab w:val="bar" w:pos="10152"/>
        </w:tabs>
        <w:bidi/>
        <w:jc w:val="both"/>
        <w:rPr>
          <w:rFonts w:cs="David" w:hint="cs"/>
          <w:rtl/>
        </w:rPr>
      </w:pPr>
    </w:p>
    <w:p w14:paraId="33E769B3"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נכון, כמו אגב התפלגות. אם בא שליש היא חייבת לאשר.</w:t>
      </w:r>
    </w:p>
    <w:p w14:paraId="4FCEC2E1" w14:textId="77777777" w:rsidR="00A048D9" w:rsidRPr="00A048D9" w:rsidRDefault="00A048D9" w:rsidP="00A048D9">
      <w:pPr>
        <w:tabs>
          <w:tab w:val="left" w:pos="512"/>
          <w:tab w:val="left" w:pos="8309"/>
          <w:tab w:val="bar" w:pos="10152"/>
        </w:tabs>
        <w:bidi/>
        <w:jc w:val="both"/>
        <w:rPr>
          <w:rFonts w:cs="David" w:hint="cs"/>
          <w:rtl/>
        </w:rPr>
      </w:pPr>
    </w:p>
    <w:p w14:paraId="4A171D2F"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3C7800B" w14:textId="77777777" w:rsidR="00A048D9" w:rsidRPr="00A048D9" w:rsidRDefault="00A048D9" w:rsidP="00A048D9">
      <w:pPr>
        <w:tabs>
          <w:tab w:val="left" w:pos="512"/>
          <w:tab w:val="left" w:pos="8309"/>
          <w:tab w:val="bar" w:pos="10152"/>
        </w:tabs>
        <w:bidi/>
        <w:jc w:val="both"/>
        <w:rPr>
          <w:rFonts w:cs="David" w:hint="cs"/>
          <w:rtl/>
        </w:rPr>
      </w:pPr>
    </w:p>
    <w:p w14:paraId="47881C62"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מרווח שיקול הדעת פה הוא צר מאוד. הוא בעיקר ברמה הפורמאלית </w:t>
      </w:r>
      <w:r w:rsidRPr="00A048D9">
        <w:rPr>
          <w:rFonts w:cs="David"/>
          <w:rtl/>
        </w:rPr>
        <w:t>–</w:t>
      </w:r>
      <w:r w:rsidRPr="00A048D9">
        <w:rPr>
          <w:rFonts w:cs="David" w:hint="cs"/>
          <w:rtl/>
        </w:rPr>
        <w:t xml:space="preserve"> לראות שהבקשה הוגשה כמו שצריך. </w:t>
      </w:r>
    </w:p>
    <w:p w14:paraId="4BB5B524" w14:textId="77777777" w:rsidR="00A048D9" w:rsidRPr="00A048D9" w:rsidRDefault="00A048D9" w:rsidP="00A048D9">
      <w:pPr>
        <w:tabs>
          <w:tab w:val="left" w:pos="512"/>
          <w:tab w:val="left" w:pos="8309"/>
          <w:tab w:val="bar" w:pos="10152"/>
        </w:tabs>
        <w:bidi/>
        <w:jc w:val="both"/>
        <w:rPr>
          <w:rFonts w:cs="David" w:hint="cs"/>
          <w:rtl/>
        </w:rPr>
      </w:pPr>
    </w:p>
    <w:p w14:paraId="14F3023E"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49A9C809" w14:textId="77777777" w:rsidR="00A048D9" w:rsidRPr="00A048D9" w:rsidRDefault="00A048D9" w:rsidP="00A048D9">
      <w:pPr>
        <w:tabs>
          <w:tab w:val="left" w:pos="512"/>
          <w:tab w:val="left" w:pos="8309"/>
          <w:tab w:val="bar" w:pos="10152"/>
        </w:tabs>
        <w:bidi/>
        <w:jc w:val="both"/>
        <w:rPr>
          <w:rFonts w:cs="David" w:hint="cs"/>
          <w:rtl/>
        </w:rPr>
      </w:pPr>
    </w:p>
    <w:p w14:paraId="116BCE0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נניח שהתפלגו שליש, ואחד  מהשליש הזה הולך הביתה עכשיו. בא חבר כנסת חדש, והוא מחליט שהוא מצטרף ל-  -</w:t>
      </w:r>
    </w:p>
    <w:p w14:paraId="6FCA8979" w14:textId="77777777" w:rsidR="00A048D9" w:rsidRPr="00A048D9" w:rsidRDefault="00A048D9" w:rsidP="00A048D9">
      <w:pPr>
        <w:tabs>
          <w:tab w:val="left" w:pos="512"/>
          <w:tab w:val="left" w:pos="8309"/>
          <w:tab w:val="bar" w:pos="10152"/>
        </w:tabs>
        <w:bidi/>
        <w:jc w:val="both"/>
        <w:rPr>
          <w:rFonts w:cs="David" w:hint="cs"/>
          <w:rtl/>
        </w:rPr>
      </w:pPr>
    </w:p>
    <w:p w14:paraId="4808DEFE"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75F8FD1" w14:textId="77777777" w:rsidR="00A048D9" w:rsidRPr="00A048D9" w:rsidRDefault="00A048D9" w:rsidP="00A048D9">
      <w:pPr>
        <w:tabs>
          <w:tab w:val="left" w:pos="512"/>
          <w:tab w:val="left" w:pos="8309"/>
          <w:tab w:val="bar" w:pos="10152"/>
        </w:tabs>
        <w:bidi/>
        <w:jc w:val="both"/>
        <w:rPr>
          <w:rFonts w:cs="David" w:hint="cs"/>
          <w:rtl/>
        </w:rPr>
      </w:pPr>
    </w:p>
    <w:p w14:paraId="481CFAB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 למקור? הוא יכול.</w:t>
      </w:r>
    </w:p>
    <w:p w14:paraId="1ACB7515" w14:textId="77777777" w:rsidR="00A048D9" w:rsidRPr="00A048D9" w:rsidRDefault="00A048D9" w:rsidP="00A048D9">
      <w:pPr>
        <w:tabs>
          <w:tab w:val="left" w:pos="512"/>
          <w:tab w:val="left" w:pos="8309"/>
          <w:tab w:val="bar" w:pos="10152"/>
        </w:tabs>
        <w:bidi/>
        <w:jc w:val="both"/>
        <w:rPr>
          <w:rFonts w:cs="David" w:hint="cs"/>
          <w:rtl/>
        </w:rPr>
      </w:pPr>
    </w:p>
    <w:p w14:paraId="0A57735C"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57F143E5" w14:textId="77777777" w:rsidR="00A048D9" w:rsidRPr="00A048D9" w:rsidRDefault="00A048D9" w:rsidP="00A048D9">
      <w:pPr>
        <w:tabs>
          <w:tab w:val="left" w:pos="512"/>
          <w:tab w:val="left" w:pos="8309"/>
          <w:tab w:val="bar" w:pos="10152"/>
        </w:tabs>
        <w:bidi/>
        <w:jc w:val="both"/>
        <w:rPr>
          <w:rFonts w:cs="David" w:hint="cs"/>
          <w:rtl/>
        </w:rPr>
      </w:pPr>
    </w:p>
    <w:p w14:paraId="5DC6A03A"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אבל, לא יהיה שליש עכשיו.</w:t>
      </w:r>
    </w:p>
    <w:p w14:paraId="27FDAA76" w14:textId="77777777" w:rsidR="00A048D9" w:rsidRPr="00A048D9" w:rsidRDefault="00A048D9" w:rsidP="00A048D9">
      <w:pPr>
        <w:tabs>
          <w:tab w:val="left" w:pos="512"/>
          <w:tab w:val="left" w:pos="8309"/>
          <w:tab w:val="bar" w:pos="10152"/>
        </w:tabs>
        <w:bidi/>
        <w:jc w:val="both"/>
        <w:rPr>
          <w:rFonts w:cs="David" w:hint="cs"/>
          <w:rtl/>
        </w:rPr>
      </w:pPr>
    </w:p>
    <w:p w14:paraId="49813F18"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7E5E4778" w14:textId="77777777" w:rsidR="00A048D9" w:rsidRPr="00A048D9" w:rsidRDefault="00A048D9" w:rsidP="00A048D9">
      <w:pPr>
        <w:tabs>
          <w:tab w:val="left" w:pos="512"/>
          <w:tab w:val="left" w:pos="8309"/>
          <w:tab w:val="bar" w:pos="10152"/>
        </w:tabs>
        <w:bidi/>
        <w:jc w:val="both"/>
        <w:rPr>
          <w:rFonts w:cs="David" w:hint="cs"/>
          <w:rtl/>
        </w:rPr>
      </w:pPr>
    </w:p>
    <w:p w14:paraId="01E8B8F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זה לא משנה. זה היה צריך לקרות רק בעת ההתפלגות.</w:t>
      </w:r>
    </w:p>
    <w:p w14:paraId="580B89DB" w14:textId="77777777" w:rsidR="00A048D9" w:rsidRPr="00A048D9" w:rsidRDefault="00A048D9" w:rsidP="00A048D9">
      <w:pPr>
        <w:tabs>
          <w:tab w:val="left" w:pos="512"/>
          <w:tab w:val="left" w:pos="8309"/>
          <w:tab w:val="bar" w:pos="10152"/>
        </w:tabs>
        <w:bidi/>
        <w:jc w:val="both"/>
        <w:rPr>
          <w:rFonts w:cs="David" w:hint="cs"/>
          <w:rtl/>
        </w:rPr>
      </w:pPr>
    </w:p>
    <w:p w14:paraId="4DB47904"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F9372DC" w14:textId="77777777" w:rsidR="00A048D9" w:rsidRPr="00A048D9" w:rsidRDefault="00A048D9" w:rsidP="00A048D9">
      <w:pPr>
        <w:tabs>
          <w:tab w:val="left" w:pos="512"/>
          <w:tab w:val="left" w:pos="8309"/>
          <w:tab w:val="bar" w:pos="10152"/>
        </w:tabs>
        <w:bidi/>
        <w:jc w:val="both"/>
        <w:rPr>
          <w:rFonts w:cs="David" w:hint="cs"/>
          <w:rtl/>
        </w:rPr>
      </w:pPr>
    </w:p>
    <w:p w14:paraId="76AA24AE"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אגב, זה קרה הלכה למעשה. כי כשקדימה התפלגה, עמרי שרון יצא, וחבר הכנסת שבא במקומו </w:t>
      </w:r>
      <w:proofErr w:type="spellStart"/>
      <w:r w:rsidRPr="00A048D9">
        <w:rPr>
          <w:rFonts w:cs="David" w:hint="cs"/>
          <w:rtl/>
        </w:rPr>
        <w:t>שהיתה</w:t>
      </w:r>
      <w:proofErr w:type="spellEnd"/>
      <w:r w:rsidRPr="00A048D9">
        <w:rPr>
          <w:rFonts w:cs="David" w:hint="cs"/>
          <w:rtl/>
        </w:rPr>
        <w:t xml:space="preserve"> פנינה רוזנבלום הלכה לליכוד.</w:t>
      </w:r>
    </w:p>
    <w:p w14:paraId="784E2157" w14:textId="77777777" w:rsidR="00A048D9" w:rsidRPr="00A048D9" w:rsidRDefault="00A048D9" w:rsidP="00A048D9">
      <w:pPr>
        <w:tabs>
          <w:tab w:val="left" w:pos="512"/>
          <w:tab w:val="left" w:pos="8309"/>
          <w:tab w:val="bar" w:pos="10152"/>
        </w:tabs>
        <w:bidi/>
        <w:jc w:val="both"/>
        <w:rPr>
          <w:rFonts w:cs="David" w:hint="cs"/>
          <w:rtl/>
        </w:rPr>
      </w:pPr>
    </w:p>
    <w:p w14:paraId="686209CE"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141EFFC7" w14:textId="77777777" w:rsidR="00A048D9" w:rsidRPr="00A048D9" w:rsidRDefault="00A048D9" w:rsidP="00A048D9">
      <w:pPr>
        <w:tabs>
          <w:tab w:val="left" w:pos="512"/>
          <w:tab w:val="left" w:pos="8309"/>
          <w:tab w:val="bar" w:pos="10152"/>
        </w:tabs>
        <w:bidi/>
        <w:jc w:val="both"/>
        <w:rPr>
          <w:rFonts w:cs="David" w:hint="cs"/>
          <w:rtl/>
        </w:rPr>
      </w:pPr>
    </w:p>
    <w:p w14:paraId="044723E7"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אז מבחינת מימון מפלגות - - - סיעה גם כשהם פחות משליש.</w:t>
      </w:r>
    </w:p>
    <w:p w14:paraId="383907A5" w14:textId="77777777" w:rsidR="00A048D9" w:rsidRPr="00A048D9" w:rsidRDefault="00A048D9" w:rsidP="00A048D9">
      <w:pPr>
        <w:tabs>
          <w:tab w:val="left" w:pos="512"/>
          <w:tab w:val="left" w:pos="8309"/>
          <w:tab w:val="bar" w:pos="10152"/>
        </w:tabs>
        <w:bidi/>
        <w:jc w:val="both"/>
        <w:rPr>
          <w:rFonts w:cs="David" w:hint="cs"/>
          <w:rtl/>
        </w:rPr>
      </w:pPr>
    </w:p>
    <w:p w14:paraId="7EE71DA7"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3699246"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041D2BA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לא, הם סיעה. אם משתנה המספר, יכול להשתנות גם המימון.</w:t>
      </w:r>
    </w:p>
    <w:p w14:paraId="6E1F4255" w14:textId="77777777" w:rsidR="00A048D9" w:rsidRPr="00A048D9" w:rsidRDefault="00A048D9" w:rsidP="00A048D9">
      <w:pPr>
        <w:tabs>
          <w:tab w:val="left" w:pos="512"/>
          <w:tab w:val="left" w:pos="8309"/>
          <w:tab w:val="bar" w:pos="10152"/>
        </w:tabs>
        <w:bidi/>
        <w:jc w:val="both"/>
        <w:rPr>
          <w:rFonts w:cs="David" w:hint="cs"/>
          <w:rtl/>
        </w:rPr>
      </w:pPr>
    </w:p>
    <w:p w14:paraId="4040B356"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0D2CB8D8" w14:textId="77777777" w:rsidR="00A048D9" w:rsidRPr="00A048D9" w:rsidRDefault="00A048D9" w:rsidP="00A048D9">
      <w:pPr>
        <w:tabs>
          <w:tab w:val="left" w:pos="512"/>
          <w:tab w:val="left" w:pos="8309"/>
          <w:tab w:val="bar" w:pos="10152"/>
        </w:tabs>
        <w:bidi/>
        <w:jc w:val="both"/>
        <w:rPr>
          <w:rFonts w:cs="David" w:hint="cs"/>
          <w:rtl/>
        </w:rPr>
      </w:pPr>
    </w:p>
    <w:p w14:paraId="07BBFEB4"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אבל, הם יקבלו מימון, אבל פחות.</w:t>
      </w:r>
      <w:r w:rsidRPr="00A048D9">
        <w:rPr>
          <w:rFonts w:cs="David" w:hint="cs"/>
          <w:rtl/>
        </w:rPr>
        <w:tab/>
      </w:r>
      <w:r w:rsidRPr="00A048D9">
        <w:rPr>
          <w:rFonts w:cs="David" w:hint="cs"/>
          <w:rtl/>
        </w:rPr>
        <w:tab/>
      </w:r>
    </w:p>
    <w:p w14:paraId="5226F6C3" w14:textId="77777777" w:rsidR="00A048D9" w:rsidRPr="00A048D9" w:rsidRDefault="00A048D9" w:rsidP="00A048D9">
      <w:pPr>
        <w:bidi/>
        <w:jc w:val="both"/>
        <w:rPr>
          <w:rFonts w:cs="David" w:hint="cs"/>
          <w:u w:val="single"/>
          <w:rtl/>
        </w:rPr>
      </w:pPr>
    </w:p>
    <w:p w14:paraId="3BD57999"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7A6A57F" w14:textId="77777777" w:rsidR="00A048D9" w:rsidRPr="00A048D9" w:rsidRDefault="00A048D9" w:rsidP="00A048D9">
      <w:pPr>
        <w:tabs>
          <w:tab w:val="left" w:pos="512"/>
          <w:tab w:val="left" w:pos="8309"/>
          <w:tab w:val="bar" w:pos="10152"/>
        </w:tabs>
        <w:bidi/>
        <w:jc w:val="both"/>
        <w:rPr>
          <w:rFonts w:cs="David" w:hint="cs"/>
          <w:rtl/>
        </w:rPr>
      </w:pPr>
    </w:p>
    <w:p w14:paraId="1F27B47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נכון, הם סיעה שקטנה.</w:t>
      </w:r>
    </w:p>
    <w:p w14:paraId="5143A721" w14:textId="77777777" w:rsidR="00A048D9" w:rsidRPr="00A048D9" w:rsidRDefault="00A048D9" w:rsidP="00A048D9">
      <w:pPr>
        <w:tabs>
          <w:tab w:val="left" w:pos="512"/>
          <w:tab w:val="left" w:pos="8309"/>
          <w:tab w:val="bar" w:pos="10152"/>
        </w:tabs>
        <w:bidi/>
        <w:jc w:val="both"/>
        <w:rPr>
          <w:rFonts w:cs="David" w:hint="cs"/>
          <w:rtl/>
        </w:rPr>
      </w:pPr>
    </w:p>
    <w:p w14:paraId="2B6F6BAA"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C8227F4" w14:textId="77777777" w:rsidR="00A048D9" w:rsidRPr="00A048D9" w:rsidRDefault="00A048D9" w:rsidP="00A048D9">
      <w:pPr>
        <w:tabs>
          <w:tab w:val="left" w:pos="512"/>
          <w:tab w:val="left" w:pos="8309"/>
          <w:tab w:val="bar" w:pos="10152"/>
        </w:tabs>
        <w:bidi/>
        <w:jc w:val="both"/>
        <w:rPr>
          <w:rFonts w:cs="David" w:hint="cs"/>
          <w:rtl/>
        </w:rPr>
      </w:pPr>
    </w:p>
    <w:p w14:paraId="5843BB9E"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אותו הדבר אחר כך דוד מנע שנכנס ברגע האחרון במקום צחי.</w:t>
      </w:r>
    </w:p>
    <w:p w14:paraId="39817F87" w14:textId="77777777" w:rsidR="00A048D9" w:rsidRPr="00A048D9" w:rsidRDefault="00A048D9" w:rsidP="00A048D9">
      <w:pPr>
        <w:tabs>
          <w:tab w:val="left" w:pos="512"/>
          <w:tab w:val="left" w:pos="8309"/>
          <w:tab w:val="bar" w:pos="10152"/>
        </w:tabs>
        <w:bidi/>
        <w:jc w:val="both"/>
        <w:rPr>
          <w:rFonts w:cs="David" w:hint="cs"/>
          <w:rtl/>
        </w:rPr>
      </w:pPr>
    </w:p>
    <w:p w14:paraId="380643CC"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6363B635" w14:textId="77777777" w:rsidR="00A048D9" w:rsidRPr="00A048D9" w:rsidRDefault="00A048D9" w:rsidP="00A048D9">
      <w:pPr>
        <w:tabs>
          <w:tab w:val="left" w:pos="512"/>
          <w:tab w:val="left" w:pos="8309"/>
          <w:tab w:val="bar" w:pos="10152"/>
        </w:tabs>
        <w:bidi/>
        <w:jc w:val="both"/>
        <w:rPr>
          <w:rFonts w:cs="David" w:hint="cs"/>
          <w:rtl/>
        </w:rPr>
      </w:pPr>
    </w:p>
    <w:p w14:paraId="03520BF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בעקבות מה שנאמר פה, מבחינת ברירת המחדל אני תוהה האם כאשר זה התפלגות למפלגות, האם הוא צריך להיכנס לסיעה שמייצגת את המפלגה שאותה ציינו בהודעה מראש? הרי בשביל שסיעה  תוכל להתפלג לפי מפלגות מוסרים - - -</w:t>
      </w:r>
    </w:p>
    <w:p w14:paraId="7DA0B340" w14:textId="77777777" w:rsidR="00A048D9" w:rsidRPr="00A048D9" w:rsidRDefault="00A048D9" w:rsidP="00A048D9">
      <w:pPr>
        <w:tabs>
          <w:tab w:val="left" w:pos="512"/>
          <w:tab w:val="left" w:pos="8309"/>
          <w:tab w:val="bar" w:pos="10152"/>
        </w:tabs>
        <w:bidi/>
        <w:jc w:val="both"/>
        <w:rPr>
          <w:rFonts w:cs="David" w:hint="cs"/>
          <w:rtl/>
        </w:rPr>
      </w:pPr>
    </w:p>
    <w:p w14:paraId="19099FE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1474E6F" w14:textId="77777777" w:rsidR="00A048D9" w:rsidRPr="00A048D9" w:rsidRDefault="00A048D9" w:rsidP="00A048D9">
      <w:pPr>
        <w:tabs>
          <w:tab w:val="left" w:pos="512"/>
          <w:tab w:val="left" w:pos="8309"/>
          <w:tab w:val="bar" w:pos="10152"/>
        </w:tabs>
        <w:bidi/>
        <w:jc w:val="both"/>
        <w:rPr>
          <w:rFonts w:cs="David" w:hint="cs"/>
          <w:rtl/>
        </w:rPr>
      </w:pPr>
    </w:p>
    <w:p w14:paraId="4798CE0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נכון, אבל אני מציע שאם הנוהג בעבר במקרה הזה היה שאפשרו לו לבחור לאן הוא הולך לא נסטה ממנו. אני לא רוצה שנקבע פה איזה סדר יום חדש.</w:t>
      </w:r>
    </w:p>
    <w:p w14:paraId="4C254E0B" w14:textId="77777777" w:rsidR="00A048D9" w:rsidRPr="00A048D9" w:rsidRDefault="00A048D9" w:rsidP="00A048D9">
      <w:pPr>
        <w:tabs>
          <w:tab w:val="left" w:pos="512"/>
          <w:tab w:val="left" w:pos="8309"/>
          <w:tab w:val="bar" w:pos="10152"/>
        </w:tabs>
        <w:bidi/>
        <w:jc w:val="both"/>
        <w:rPr>
          <w:rFonts w:cs="David" w:hint="cs"/>
          <w:rtl/>
        </w:rPr>
      </w:pPr>
    </w:p>
    <w:p w14:paraId="4E2FD1DD"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1B92EB45" w14:textId="77777777" w:rsidR="00A048D9" w:rsidRPr="00A048D9" w:rsidRDefault="00A048D9" w:rsidP="00A048D9">
      <w:pPr>
        <w:tabs>
          <w:tab w:val="left" w:pos="512"/>
          <w:tab w:val="left" w:pos="8309"/>
          <w:tab w:val="bar" w:pos="10152"/>
        </w:tabs>
        <w:bidi/>
        <w:jc w:val="both"/>
        <w:rPr>
          <w:rFonts w:cs="David" w:hint="cs"/>
          <w:rtl/>
        </w:rPr>
      </w:pPr>
    </w:p>
    <w:p w14:paraId="6E5883B1"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התנאי ששמת </w:t>
      </w:r>
      <w:r w:rsidRPr="00A048D9">
        <w:rPr>
          <w:rFonts w:cs="David"/>
          <w:rtl/>
        </w:rPr>
        <w:t>–</w:t>
      </w:r>
      <w:r w:rsidRPr="00A048D9">
        <w:rPr>
          <w:rFonts w:cs="David" w:hint="cs"/>
          <w:rtl/>
        </w:rPr>
        <w:t xml:space="preserve"> את הנציגים </w:t>
      </w:r>
      <w:r w:rsidRPr="00A048D9">
        <w:rPr>
          <w:rFonts w:cs="David"/>
          <w:rtl/>
        </w:rPr>
        <w:t>–</w:t>
      </w:r>
      <w:r w:rsidRPr="00A048D9">
        <w:rPr>
          <w:rFonts w:cs="David" w:hint="cs"/>
          <w:rtl/>
        </w:rPr>
        <w:t xml:space="preserve"> תמיד יש או פה או פה. אם את רק אמרת אוטומאטי שאיפה שיש רוב יותר אז זה בכל מקרה  לא צריך להיות בעיה.</w:t>
      </w:r>
    </w:p>
    <w:p w14:paraId="54C0FE08" w14:textId="77777777" w:rsidR="00A048D9" w:rsidRPr="00A048D9" w:rsidRDefault="00A048D9" w:rsidP="00A048D9">
      <w:pPr>
        <w:tabs>
          <w:tab w:val="left" w:pos="512"/>
          <w:tab w:val="left" w:pos="8309"/>
          <w:tab w:val="bar" w:pos="10152"/>
        </w:tabs>
        <w:bidi/>
        <w:jc w:val="both"/>
        <w:rPr>
          <w:rFonts w:cs="David" w:hint="cs"/>
          <w:rtl/>
        </w:rPr>
      </w:pPr>
    </w:p>
    <w:p w14:paraId="0ADE65EE"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0F919F4"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3F656BD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זו קביעה טכנית שיכולה ללכת לכאן או לכאן, ואז עדיף שנלך למסלול שהלכו בו כל הזמן, לא נייצר משהו חדש לשם החידוש.</w:t>
      </w:r>
    </w:p>
    <w:p w14:paraId="30E7453D" w14:textId="77777777" w:rsidR="00A048D9" w:rsidRPr="00A048D9" w:rsidRDefault="00A048D9" w:rsidP="00A048D9">
      <w:pPr>
        <w:tabs>
          <w:tab w:val="left" w:pos="512"/>
          <w:tab w:val="left" w:pos="8309"/>
          <w:tab w:val="bar" w:pos="10152"/>
        </w:tabs>
        <w:bidi/>
        <w:jc w:val="both"/>
        <w:rPr>
          <w:rFonts w:cs="David" w:hint="cs"/>
          <w:rtl/>
        </w:rPr>
      </w:pPr>
    </w:p>
    <w:p w14:paraId="33581418"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507BBE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24BF7471"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בסדר. "יו"ר ועדת הכנסת יודיע לכנסת, ליו"ר הכנסת, ליו"ר ועדת הבחירות המרכזית ולחשב הכנסת על אישור לפי סעיף קטן (א) ויפרסם עליו הודעה ברשומות." אני רק רוצה לציין שהיום יו"ר ועדת הכנסת מודיע ליו"ר הכנסת, והוא זה שמפרסם הודעה ברשומות. אבל, הואיל וזאת החלטה של ועדת הכנסת אפשר שיו"ר ועדת הכנסת יפרסם הודעה ברשומות.</w:t>
      </w:r>
    </w:p>
    <w:p w14:paraId="5FE2D463" w14:textId="77777777" w:rsidR="00A048D9" w:rsidRPr="00A048D9" w:rsidRDefault="00A048D9" w:rsidP="00A048D9">
      <w:pPr>
        <w:tabs>
          <w:tab w:val="left" w:pos="512"/>
          <w:tab w:val="left" w:pos="8309"/>
          <w:tab w:val="bar" w:pos="10152"/>
        </w:tabs>
        <w:bidi/>
        <w:jc w:val="both"/>
        <w:rPr>
          <w:rFonts w:cs="David" w:hint="cs"/>
          <w:rtl/>
        </w:rPr>
      </w:pPr>
    </w:p>
    <w:p w14:paraId="1BFAC2CB"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E0F9DA4" w14:textId="77777777" w:rsidR="00A048D9" w:rsidRPr="00A048D9" w:rsidRDefault="00A048D9" w:rsidP="00A048D9">
      <w:pPr>
        <w:tabs>
          <w:tab w:val="left" w:pos="512"/>
          <w:tab w:val="left" w:pos="8309"/>
          <w:tab w:val="bar" w:pos="10152"/>
        </w:tabs>
        <w:bidi/>
        <w:jc w:val="both"/>
        <w:rPr>
          <w:rFonts w:cs="David" w:hint="cs"/>
          <w:rtl/>
        </w:rPr>
      </w:pPr>
    </w:p>
    <w:p w14:paraId="381F89C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אין שום בעיה.</w:t>
      </w:r>
    </w:p>
    <w:p w14:paraId="2CF45741" w14:textId="77777777" w:rsidR="00A048D9" w:rsidRPr="00A048D9" w:rsidRDefault="00A048D9" w:rsidP="00A048D9">
      <w:pPr>
        <w:tabs>
          <w:tab w:val="left" w:pos="512"/>
          <w:tab w:val="left" w:pos="8309"/>
          <w:tab w:val="bar" w:pos="10152"/>
        </w:tabs>
        <w:bidi/>
        <w:jc w:val="both"/>
        <w:rPr>
          <w:rFonts w:cs="David" w:hint="cs"/>
          <w:rtl/>
        </w:rPr>
      </w:pPr>
    </w:p>
    <w:p w14:paraId="34C41D8C"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62AE61E5" w14:textId="77777777" w:rsidR="00A048D9" w:rsidRPr="00A048D9" w:rsidRDefault="00A048D9" w:rsidP="00A048D9">
      <w:pPr>
        <w:tabs>
          <w:tab w:val="left" w:pos="512"/>
          <w:tab w:val="left" w:pos="8309"/>
          <w:tab w:val="bar" w:pos="10152"/>
        </w:tabs>
        <w:bidi/>
        <w:jc w:val="both"/>
        <w:rPr>
          <w:rFonts w:cs="David" w:hint="cs"/>
          <w:rtl/>
        </w:rPr>
      </w:pPr>
    </w:p>
    <w:p w14:paraId="56EE6675"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אין עם זה בעיה באמת. </w:t>
      </w:r>
    </w:p>
    <w:p w14:paraId="12DD6F4C" w14:textId="77777777" w:rsidR="00A048D9" w:rsidRPr="00A048D9" w:rsidRDefault="00A048D9" w:rsidP="00A048D9">
      <w:pPr>
        <w:tabs>
          <w:tab w:val="left" w:pos="512"/>
          <w:tab w:val="left" w:pos="8309"/>
          <w:tab w:val="bar" w:pos="10152"/>
        </w:tabs>
        <w:bidi/>
        <w:jc w:val="both"/>
        <w:rPr>
          <w:rFonts w:cs="David" w:hint="cs"/>
          <w:rtl/>
        </w:rPr>
      </w:pPr>
    </w:p>
    <w:p w14:paraId="54037373"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עכשיו זה משהו שמופיע לנו היום בכוכבית כהחלטה של ועדת הכנסת משנת 64: "לחבר כנסת יחיד שוועדת הכנסת קבעה כי פרש מסיעתו כאמור בסעיף 61 לחוק הכנסת, יהיו בדיוני הכנסת כל הזכויות שהתקנון, הנוהג והנוהל מעניקים לסיעה, למעט הזכות להגיש הצעת אי-אמון".</w:t>
      </w:r>
    </w:p>
    <w:p w14:paraId="2370EF80" w14:textId="77777777" w:rsidR="00A048D9" w:rsidRPr="00A048D9" w:rsidRDefault="00A048D9" w:rsidP="00A048D9">
      <w:pPr>
        <w:tabs>
          <w:tab w:val="left" w:pos="512"/>
          <w:tab w:val="left" w:pos="8309"/>
          <w:tab w:val="bar" w:pos="10152"/>
        </w:tabs>
        <w:bidi/>
        <w:jc w:val="both"/>
        <w:rPr>
          <w:rFonts w:cs="David" w:hint="cs"/>
          <w:rtl/>
        </w:rPr>
      </w:pPr>
    </w:p>
    <w:p w14:paraId="3EA0CA7B"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984A760" w14:textId="77777777" w:rsidR="00A048D9" w:rsidRPr="00A048D9" w:rsidRDefault="00A048D9" w:rsidP="00A048D9">
      <w:pPr>
        <w:bidi/>
        <w:jc w:val="both"/>
        <w:rPr>
          <w:rFonts w:cs="David" w:hint="cs"/>
          <w:u w:val="single"/>
          <w:rtl/>
        </w:rPr>
      </w:pPr>
    </w:p>
    <w:p w14:paraId="3115EDC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למה הכול? הסיפא ברורה לגמרי.</w:t>
      </w:r>
    </w:p>
    <w:p w14:paraId="314FFEAE" w14:textId="77777777" w:rsidR="00A048D9" w:rsidRPr="00A048D9" w:rsidRDefault="00A048D9" w:rsidP="00A048D9">
      <w:pPr>
        <w:tabs>
          <w:tab w:val="left" w:pos="512"/>
          <w:tab w:val="left" w:pos="8309"/>
          <w:tab w:val="bar" w:pos="10152"/>
        </w:tabs>
        <w:bidi/>
        <w:jc w:val="both"/>
        <w:rPr>
          <w:rFonts w:cs="David" w:hint="cs"/>
          <w:rtl/>
        </w:rPr>
      </w:pPr>
    </w:p>
    <w:p w14:paraId="64EA17B3"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39C1A9A" w14:textId="77777777" w:rsidR="00A048D9" w:rsidRPr="00A048D9" w:rsidRDefault="00A048D9" w:rsidP="00A048D9">
      <w:pPr>
        <w:tabs>
          <w:tab w:val="left" w:pos="512"/>
          <w:tab w:val="left" w:pos="8309"/>
          <w:tab w:val="bar" w:pos="10152"/>
        </w:tabs>
        <w:bidi/>
        <w:jc w:val="both"/>
        <w:rPr>
          <w:rFonts w:cs="David" w:hint="cs"/>
          <w:rtl/>
        </w:rPr>
      </w:pPr>
    </w:p>
    <w:p w14:paraId="16B540FE"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יש לנו חבר כנסת שפרש מסיעתו. זאת אומרת, הוא לא חבר בסיעתו המקורית. הוא לא יכול להצטרף לאף סיעה. הוא לא סיעה, הוא חבר כנסת שפרש. זכויות של חבר כנסת יש לו. זאת אומרת, אם יש דיון אישי הוא יכול לדבר. </w:t>
      </w:r>
    </w:p>
    <w:p w14:paraId="428B08D8" w14:textId="77777777" w:rsidR="00A048D9" w:rsidRPr="00A048D9" w:rsidRDefault="00A048D9" w:rsidP="00A048D9">
      <w:pPr>
        <w:tabs>
          <w:tab w:val="left" w:pos="512"/>
          <w:tab w:val="left" w:pos="8309"/>
          <w:tab w:val="bar" w:pos="10152"/>
        </w:tabs>
        <w:bidi/>
        <w:jc w:val="both"/>
        <w:rPr>
          <w:rFonts w:cs="David" w:hint="cs"/>
          <w:rtl/>
        </w:rPr>
      </w:pPr>
    </w:p>
    <w:p w14:paraId="6ADF25A0"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0DB35F31" w14:textId="77777777" w:rsidR="00A048D9" w:rsidRPr="00A048D9" w:rsidRDefault="00A048D9" w:rsidP="00A048D9">
      <w:pPr>
        <w:tabs>
          <w:tab w:val="left" w:pos="512"/>
          <w:tab w:val="left" w:pos="8309"/>
          <w:tab w:val="bar" w:pos="10152"/>
        </w:tabs>
        <w:bidi/>
        <w:jc w:val="both"/>
        <w:rPr>
          <w:rFonts w:cs="David" w:hint="cs"/>
          <w:rtl/>
        </w:rPr>
      </w:pPr>
    </w:p>
    <w:p w14:paraId="35579C37"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אבל,  אין לו מכסה סיעתית למשל להצעות חוק פרטיות, לדברים מהסוג הזה. </w:t>
      </w:r>
    </w:p>
    <w:p w14:paraId="7D10B368" w14:textId="77777777" w:rsidR="00A048D9" w:rsidRPr="00A048D9" w:rsidRDefault="00A048D9" w:rsidP="00A048D9">
      <w:pPr>
        <w:tabs>
          <w:tab w:val="left" w:pos="512"/>
          <w:tab w:val="left" w:pos="8309"/>
          <w:tab w:val="bar" w:pos="10152"/>
        </w:tabs>
        <w:bidi/>
        <w:jc w:val="both"/>
        <w:rPr>
          <w:rFonts w:cs="David" w:hint="cs"/>
          <w:rtl/>
        </w:rPr>
      </w:pPr>
    </w:p>
    <w:p w14:paraId="04BF9D4A"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601C0C7" w14:textId="77777777" w:rsidR="00A048D9" w:rsidRPr="00A048D9" w:rsidRDefault="00A048D9" w:rsidP="00A048D9">
      <w:pPr>
        <w:tabs>
          <w:tab w:val="left" w:pos="512"/>
          <w:tab w:val="left" w:pos="8309"/>
          <w:tab w:val="bar" w:pos="10152"/>
        </w:tabs>
        <w:bidi/>
        <w:jc w:val="both"/>
        <w:rPr>
          <w:rFonts w:cs="David" w:hint="cs"/>
          <w:rtl/>
        </w:rPr>
      </w:pPr>
    </w:p>
    <w:p w14:paraId="4C4D622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לא לחברות בוועדות. נכון, דיונים סיעתיים. זאת אומרת, כל דבר שבנוי על בסיס סיעתי אין לו. </w:t>
      </w:r>
    </w:p>
    <w:p w14:paraId="4FBBD739" w14:textId="77777777" w:rsidR="00A048D9" w:rsidRPr="00A048D9" w:rsidRDefault="00A048D9" w:rsidP="00A048D9">
      <w:pPr>
        <w:bidi/>
        <w:jc w:val="both"/>
        <w:rPr>
          <w:rFonts w:cs="David" w:hint="cs"/>
          <w:u w:val="single"/>
          <w:rtl/>
        </w:rPr>
      </w:pPr>
    </w:p>
    <w:p w14:paraId="743C8A1C" w14:textId="77777777" w:rsidR="00A048D9" w:rsidRPr="00A048D9" w:rsidRDefault="00A048D9" w:rsidP="00A048D9">
      <w:pPr>
        <w:bidi/>
        <w:jc w:val="both"/>
        <w:rPr>
          <w:rFonts w:cs="David" w:hint="cs"/>
          <w:u w:val="single"/>
          <w:rtl/>
        </w:rPr>
      </w:pPr>
      <w:r w:rsidRPr="00A048D9">
        <w:rPr>
          <w:rFonts w:cs="David" w:hint="cs"/>
          <w:u w:val="single"/>
          <w:rtl/>
        </w:rPr>
        <w:t>תמר כנפו:</w:t>
      </w:r>
    </w:p>
    <w:p w14:paraId="518B3D4C" w14:textId="77777777" w:rsidR="00A048D9" w:rsidRPr="00A048D9" w:rsidRDefault="00A048D9" w:rsidP="00A048D9">
      <w:pPr>
        <w:bidi/>
        <w:jc w:val="both"/>
        <w:rPr>
          <w:rFonts w:cs="David" w:hint="cs"/>
          <w:u w:val="single"/>
          <w:rtl/>
        </w:rPr>
      </w:pPr>
    </w:p>
    <w:p w14:paraId="65BB6074" w14:textId="77777777" w:rsidR="00A048D9" w:rsidRPr="00A048D9" w:rsidRDefault="00A048D9" w:rsidP="00A048D9">
      <w:pPr>
        <w:bidi/>
        <w:jc w:val="both"/>
        <w:rPr>
          <w:rFonts w:cs="David" w:hint="cs"/>
          <w:rtl/>
        </w:rPr>
      </w:pPr>
      <w:r w:rsidRPr="00A048D9">
        <w:rPr>
          <w:rFonts w:cs="David" w:hint="cs"/>
          <w:rtl/>
        </w:rPr>
        <w:tab/>
        <w:t>אז זה לא רק אי-אמון, זה כל מה שלא סיעתי.</w:t>
      </w:r>
    </w:p>
    <w:p w14:paraId="607025CB" w14:textId="77777777" w:rsidR="00A048D9" w:rsidRPr="00A048D9" w:rsidRDefault="00A048D9" w:rsidP="00A048D9">
      <w:pPr>
        <w:bidi/>
        <w:jc w:val="both"/>
        <w:rPr>
          <w:rFonts w:cs="David" w:hint="cs"/>
          <w:rtl/>
        </w:rPr>
      </w:pPr>
    </w:p>
    <w:p w14:paraId="4966CCEA"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07D003A1" w14:textId="77777777" w:rsidR="00A048D9" w:rsidRPr="00A048D9" w:rsidRDefault="00A048D9" w:rsidP="00A048D9">
      <w:pPr>
        <w:tabs>
          <w:tab w:val="left" w:pos="512"/>
          <w:tab w:val="left" w:pos="8309"/>
          <w:tab w:val="bar" w:pos="10152"/>
        </w:tabs>
        <w:bidi/>
        <w:jc w:val="both"/>
        <w:rPr>
          <w:rFonts w:cs="David" w:hint="cs"/>
          <w:rtl/>
        </w:rPr>
      </w:pPr>
    </w:p>
    <w:p w14:paraId="5227EA1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לא, לא. </w:t>
      </w:r>
    </w:p>
    <w:p w14:paraId="604B58F4" w14:textId="77777777" w:rsidR="00A048D9" w:rsidRPr="00A048D9" w:rsidRDefault="00A048D9" w:rsidP="00A048D9">
      <w:pPr>
        <w:tabs>
          <w:tab w:val="left" w:pos="512"/>
          <w:tab w:val="left" w:pos="8309"/>
          <w:tab w:val="bar" w:pos="10152"/>
        </w:tabs>
        <w:bidi/>
        <w:jc w:val="both"/>
        <w:rPr>
          <w:rFonts w:cs="David" w:hint="cs"/>
          <w:rtl/>
        </w:rPr>
      </w:pPr>
    </w:p>
    <w:p w14:paraId="45A06D1F"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368707FE" w14:textId="77777777" w:rsidR="00A048D9" w:rsidRPr="00A048D9" w:rsidRDefault="00A048D9" w:rsidP="00A048D9">
      <w:pPr>
        <w:tabs>
          <w:tab w:val="left" w:pos="512"/>
          <w:tab w:val="left" w:pos="8309"/>
          <w:tab w:val="bar" w:pos="10152"/>
        </w:tabs>
        <w:bidi/>
        <w:jc w:val="both"/>
        <w:rPr>
          <w:rFonts w:cs="David" w:hint="cs"/>
          <w:rtl/>
        </w:rPr>
      </w:pPr>
    </w:p>
    <w:p w14:paraId="754A6AE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אם לא נכתוב שיהיו לו הזכויות שהחוק מעניק לסיעה, והתקנון מעניק לסיעה, לא יהיה לו שום דבר שיש לסיעה: לא חברות בוועדות, לא - - -</w:t>
      </w:r>
    </w:p>
    <w:p w14:paraId="42F4BCCC" w14:textId="77777777" w:rsidR="00A048D9" w:rsidRPr="00A048D9" w:rsidRDefault="00A048D9" w:rsidP="00A048D9">
      <w:pPr>
        <w:tabs>
          <w:tab w:val="left" w:pos="512"/>
          <w:tab w:val="left" w:pos="8309"/>
          <w:tab w:val="bar" w:pos="10152"/>
        </w:tabs>
        <w:bidi/>
        <w:jc w:val="both"/>
        <w:rPr>
          <w:rFonts w:cs="David" w:hint="cs"/>
          <w:rtl/>
        </w:rPr>
      </w:pPr>
    </w:p>
    <w:p w14:paraId="41FBA8AA"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E825154" w14:textId="77777777" w:rsidR="00A048D9" w:rsidRPr="00A048D9" w:rsidRDefault="00A048D9" w:rsidP="00A048D9">
      <w:pPr>
        <w:tabs>
          <w:tab w:val="left" w:pos="512"/>
          <w:tab w:val="left" w:pos="8309"/>
          <w:tab w:val="bar" w:pos="10152"/>
        </w:tabs>
        <w:bidi/>
        <w:jc w:val="both"/>
        <w:rPr>
          <w:rFonts w:cs="David" w:hint="cs"/>
          <w:rtl/>
        </w:rPr>
      </w:pPr>
    </w:p>
    <w:p w14:paraId="1876FFF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למעשה, הוא לא יכול להגיש הצעות חוק פרטיות כי הן הרי באות על מכסה סיעתית. הוא לא יכול להגיש הצעות לסדר, הוא לא יכול כלום.</w:t>
      </w:r>
    </w:p>
    <w:p w14:paraId="2846C20F" w14:textId="77777777" w:rsidR="00A048D9" w:rsidRPr="00A048D9" w:rsidRDefault="00A048D9" w:rsidP="00A048D9">
      <w:pPr>
        <w:tabs>
          <w:tab w:val="left" w:pos="512"/>
          <w:tab w:val="left" w:pos="8309"/>
          <w:tab w:val="bar" w:pos="10152"/>
        </w:tabs>
        <w:bidi/>
        <w:jc w:val="both"/>
        <w:rPr>
          <w:rFonts w:cs="David" w:hint="cs"/>
          <w:rtl/>
        </w:rPr>
      </w:pPr>
    </w:p>
    <w:p w14:paraId="3D8F81AE"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56ECDF2" w14:textId="77777777" w:rsidR="00A048D9" w:rsidRPr="00A048D9" w:rsidRDefault="00A048D9" w:rsidP="00A048D9">
      <w:pPr>
        <w:tabs>
          <w:tab w:val="left" w:pos="512"/>
          <w:tab w:val="left" w:pos="8309"/>
          <w:tab w:val="bar" w:pos="10152"/>
        </w:tabs>
        <w:bidi/>
        <w:jc w:val="both"/>
        <w:rPr>
          <w:rFonts w:cs="David" w:hint="cs"/>
          <w:rtl/>
        </w:rPr>
      </w:pPr>
    </w:p>
    <w:p w14:paraId="46DF9FA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ולכן, מוצע כן לאפשר לו לפעול כי הוא עדיין חבר כנסת שנבחר לכנסת. אבל, - - -</w:t>
      </w:r>
    </w:p>
    <w:p w14:paraId="0BFD4C66" w14:textId="77777777" w:rsidR="00A048D9" w:rsidRPr="00A048D9" w:rsidRDefault="00A048D9" w:rsidP="00A048D9">
      <w:pPr>
        <w:tabs>
          <w:tab w:val="left" w:pos="512"/>
          <w:tab w:val="left" w:pos="8309"/>
          <w:tab w:val="bar" w:pos="10152"/>
        </w:tabs>
        <w:bidi/>
        <w:jc w:val="both"/>
        <w:rPr>
          <w:rFonts w:cs="David" w:hint="cs"/>
          <w:rtl/>
        </w:rPr>
      </w:pPr>
    </w:p>
    <w:p w14:paraId="0F68A067"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תמר כנפו:</w:t>
      </w:r>
    </w:p>
    <w:p w14:paraId="3BDE3D80" w14:textId="77777777" w:rsidR="00A048D9" w:rsidRPr="00A048D9" w:rsidRDefault="00A048D9" w:rsidP="00A048D9">
      <w:pPr>
        <w:tabs>
          <w:tab w:val="left" w:pos="512"/>
          <w:tab w:val="left" w:pos="8309"/>
          <w:tab w:val="bar" w:pos="10152"/>
        </w:tabs>
        <w:bidi/>
        <w:jc w:val="both"/>
        <w:rPr>
          <w:rFonts w:cs="David" w:hint="cs"/>
          <w:rtl/>
        </w:rPr>
      </w:pPr>
    </w:p>
    <w:p w14:paraId="57EA262C"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אז חוץ מאי-האמון?</w:t>
      </w:r>
    </w:p>
    <w:p w14:paraId="4CC75B8C" w14:textId="77777777" w:rsidR="00A048D9" w:rsidRPr="00A048D9" w:rsidRDefault="00A048D9" w:rsidP="00A048D9">
      <w:pPr>
        <w:tabs>
          <w:tab w:val="left" w:pos="512"/>
          <w:tab w:val="left" w:pos="8309"/>
          <w:tab w:val="bar" w:pos="10152"/>
        </w:tabs>
        <w:bidi/>
        <w:jc w:val="both"/>
        <w:rPr>
          <w:rFonts w:cs="David" w:hint="cs"/>
          <w:rtl/>
        </w:rPr>
      </w:pPr>
    </w:p>
    <w:p w14:paraId="170FE37A"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7967C16" w14:textId="77777777" w:rsidR="00A048D9" w:rsidRPr="00A048D9" w:rsidRDefault="00A048D9" w:rsidP="00A048D9">
      <w:pPr>
        <w:tabs>
          <w:tab w:val="left" w:pos="512"/>
          <w:tab w:val="left" w:pos="8309"/>
          <w:tab w:val="bar" w:pos="10152"/>
        </w:tabs>
        <w:bidi/>
        <w:jc w:val="both"/>
        <w:rPr>
          <w:rFonts w:cs="David" w:hint="cs"/>
          <w:rtl/>
        </w:rPr>
      </w:pPr>
    </w:p>
    <w:p w14:paraId="43233DB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נכון.</w:t>
      </w:r>
    </w:p>
    <w:p w14:paraId="3A04957D" w14:textId="77777777" w:rsidR="00A048D9" w:rsidRPr="00A048D9" w:rsidRDefault="00A048D9" w:rsidP="00A048D9">
      <w:pPr>
        <w:tabs>
          <w:tab w:val="left" w:pos="512"/>
          <w:tab w:val="left" w:pos="8309"/>
          <w:tab w:val="bar" w:pos="10152"/>
        </w:tabs>
        <w:bidi/>
        <w:jc w:val="both"/>
        <w:rPr>
          <w:rFonts w:cs="David" w:hint="cs"/>
          <w:rtl/>
        </w:rPr>
      </w:pPr>
    </w:p>
    <w:p w14:paraId="5CE7B2BA"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FC06D00" w14:textId="77777777" w:rsidR="00A048D9" w:rsidRPr="00A048D9" w:rsidRDefault="00A048D9" w:rsidP="00A048D9">
      <w:pPr>
        <w:tabs>
          <w:tab w:val="left" w:pos="512"/>
          <w:tab w:val="left" w:pos="8309"/>
          <w:tab w:val="bar" w:pos="10152"/>
        </w:tabs>
        <w:bidi/>
        <w:jc w:val="both"/>
        <w:rPr>
          <w:rFonts w:cs="David" w:hint="cs"/>
          <w:rtl/>
        </w:rPr>
      </w:pPr>
    </w:p>
    <w:p w14:paraId="54227443"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יש עוד משהו שאת חושבת שצריך להחריג מעבר לאי-האמון שהוא באופי שלו נושא אופי סיעתי אמיתי ולא מגביל את פעולותיו? הוא לא סיעת יחיד. זה בדיוק העניין שאנחנו לא רוצים להעניק זכות של סיעת יחיד. אפשר היה להחליט שמי שפרש הוא סיעת יחיד. אבל, בדיוק את זה אנחנו לא נותנים לו, אז אנחנו לא נייצר לו את זה במסלול עוקף. השאלה היא האם יש דברים מעבר לאי-אמון שזה ברור?</w:t>
      </w:r>
    </w:p>
    <w:p w14:paraId="48D31152" w14:textId="77777777" w:rsidR="00A048D9" w:rsidRPr="00A048D9" w:rsidRDefault="00A048D9" w:rsidP="00A048D9">
      <w:pPr>
        <w:tabs>
          <w:tab w:val="left" w:pos="512"/>
          <w:tab w:val="left" w:pos="8309"/>
          <w:tab w:val="bar" w:pos="10152"/>
        </w:tabs>
        <w:bidi/>
        <w:jc w:val="both"/>
        <w:rPr>
          <w:rFonts w:cs="David" w:hint="cs"/>
          <w:rtl/>
        </w:rPr>
      </w:pPr>
    </w:p>
    <w:p w14:paraId="644C4E9A"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תמר כנפו:</w:t>
      </w:r>
    </w:p>
    <w:p w14:paraId="5E7065A6" w14:textId="77777777" w:rsidR="00A048D9" w:rsidRPr="00A048D9" w:rsidRDefault="00A048D9" w:rsidP="00A048D9">
      <w:pPr>
        <w:tabs>
          <w:tab w:val="left" w:pos="512"/>
          <w:tab w:val="left" w:pos="8309"/>
          <w:tab w:val="bar" w:pos="10152"/>
        </w:tabs>
        <w:bidi/>
        <w:jc w:val="both"/>
        <w:rPr>
          <w:rFonts w:cs="David" w:hint="cs"/>
          <w:rtl/>
        </w:rPr>
      </w:pPr>
    </w:p>
    <w:p w14:paraId="18F88D3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דיונים סיעתיים שהם לפעמים הם משמעותיים, הודעות ממשלה.</w:t>
      </w:r>
    </w:p>
    <w:p w14:paraId="124F2146" w14:textId="77777777" w:rsidR="00A048D9" w:rsidRPr="00A048D9" w:rsidRDefault="00A048D9" w:rsidP="00A048D9">
      <w:pPr>
        <w:tabs>
          <w:tab w:val="left" w:pos="512"/>
          <w:tab w:val="left" w:pos="8309"/>
          <w:tab w:val="bar" w:pos="10152"/>
        </w:tabs>
        <w:bidi/>
        <w:jc w:val="both"/>
        <w:rPr>
          <w:rFonts w:cs="David" w:hint="cs"/>
          <w:rtl/>
        </w:rPr>
      </w:pPr>
    </w:p>
    <w:p w14:paraId="00BC322E"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4EDDC795"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 xml:space="preserve"> </w:t>
      </w:r>
    </w:p>
    <w:p w14:paraId="2D3E73C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אי-אמון זה משהו מיוחד. אבל, יש לו דיון 40. </w:t>
      </w:r>
    </w:p>
    <w:p w14:paraId="4FED4827" w14:textId="77777777" w:rsidR="00A048D9" w:rsidRPr="00A048D9" w:rsidRDefault="00A048D9" w:rsidP="00A048D9">
      <w:pPr>
        <w:tabs>
          <w:tab w:val="left" w:pos="512"/>
          <w:tab w:val="left" w:pos="8309"/>
          <w:tab w:val="bar" w:pos="10152"/>
        </w:tabs>
        <w:bidi/>
        <w:jc w:val="both"/>
        <w:rPr>
          <w:rFonts w:cs="David" w:hint="cs"/>
          <w:rtl/>
        </w:rPr>
      </w:pPr>
    </w:p>
    <w:p w14:paraId="5CF5E159"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5FD303B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3D42BBB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בדיון סיעתי הוא יכול לדבר?</w:t>
      </w:r>
    </w:p>
    <w:p w14:paraId="4428C183" w14:textId="77777777" w:rsidR="00A048D9" w:rsidRPr="00A048D9" w:rsidRDefault="00A048D9" w:rsidP="00A048D9">
      <w:pPr>
        <w:tabs>
          <w:tab w:val="left" w:pos="512"/>
          <w:tab w:val="left" w:pos="8309"/>
          <w:tab w:val="bar" w:pos="10152"/>
        </w:tabs>
        <w:bidi/>
        <w:jc w:val="both"/>
        <w:rPr>
          <w:rFonts w:cs="David" w:hint="cs"/>
          <w:rtl/>
        </w:rPr>
      </w:pPr>
    </w:p>
    <w:p w14:paraId="6A948A7D"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F91DDB0" w14:textId="77777777" w:rsidR="00A048D9" w:rsidRPr="00A048D9" w:rsidRDefault="00A048D9" w:rsidP="00A048D9">
      <w:pPr>
        <w:tabs>
          <w:tab w:val="left" w:pos="512"/>
          <w:tab w:val="left" w:pos="8309"/>
          <w:tab w:val="bar" w:pos="10152"/>
        </w:tabs>
        <w:bidi/>
        <w:jc w:val="both"/>
        <w:rPr>
          <w:rFonts w:cs="David" w:hint="cs"/>
          <w:rtl/>
        </w:rPr>
      </w:pPr>
    </w:p>
    <w:p w14:paraId="79F28193"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אם אנחנו לא נקבע שהוא יכול, אז לא. </w:t>
      </w:r>
    </w:p>
    <w:p w14:paraId="6761E008" w14:textId="77777777" w:rsidR="00A048D9" w:rsidRPr="00A048D9" w:rsidRDefault="00A048D9" w:rsidP="00A048D9">
      <w:pPr>
        <w:tabs>
          <w:tab w:val="left" w:pos="512"/>
          <w:tab w:val="left" w:pos="8309"/>
          <w:tab w:val="bar" w:pos="10152"/>
        </w:tabs>
        <w:bidi/>
        <w:jc w:val="both"/>
        <w:rPr>
          <w:rFonts w:cs="David" w:hint="cs"/>
          <w:rtl/>
        </w:rPr>
      </w:pPr>
    </w:p>
    <w:p w14:paraId="30DC8805"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75AFDFD" w14:textId="77777777" w:rsidR="00A048D9" w:rsidRPr="00A048D9" w:rsidRDefault="00A048D9" w:rsidP="00A048D9">
      <w:pPr>
        <w:tabs>
          <w:tab w:val="left" w:pos="512"/>
          <w:tab w:val="left" w:pos="8309"/>
          <w:tab w:val="bar" w:pos="10152"/>
        </w:tabs>
        <w:bidi/>
        <w:jc w:val="both"/>
        <w:rPr>
          <w:rFonts w:cs="David" w:hint="cs"/>
          <w:rtl/>
        </w:rPr>
      </w:pPr>
    </w:p>
    <w:p w14:paraId="18CE820B"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למה? את כותבת שיש לו כל הזכויות.</w:t>
      </w:r>
    </w:p>
    <w:p w14:paraId="455F9D23" w14:textId="77777777" w:rsidR="00A048D9" w:rsidRPr="00A048D9" w:rsidRDefault="00A048D9" w:rsidP="00A048D9">
      <w:pPr>
        <w:tabs>
          <w:tab w:val="left" w:pos="512"/>
          <w:tab w:val="left" w:pos="8309"/>
          <w:tab w:val="bar" w:pos="10152"/>
        </w:tabs>
        <w:bidi/>
        <w:jc w:val="both"/>
        <w:rPr>
          <w:rFonts w:cs="David" w:hint="cs"/>
          <w:rtl/>
        </w:rPr>
      </w:pPr>
    </w:p>
    <w:p w14:paraId="001C29F3"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38207C6" w14:textId="77777777" w:rsidR="00A048D9" w:rsidRPr="00A048D9" w:rsidRDefault="00A048D9" w:rsidP="00A048D9">
      <w:pPr>
        <w:tabs>
          <w:tab w:val="left" w:pos="512"/>
          <w:tab w:val="left" w:pos="8309"/>
          <w:tab w:val="bar" w:pos="10152"/>
        </w:tabs>
        <w:bidi/>
        <w:jc w:val="both"/>
        <w:rPr>
          <w:rFonts w:cs="David" w:hint="cs"/>
          <w:rtl/>
        </w:rPr>
      </w:pPr>
    </w:p>
    <w:p w14:paraId="3E710F1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אם אנחנו לא נכתוב שיש לו כל הזכויות - - -</w:t>
      </w:r>
    </w:p>
    <w:p w14:paraId="125DF879" w14:textId="77777777" w:rsidR="00A048D9" w:rsidRPr="00A048D9" w:rsidRDefault="00A048D9" w:rsidP="00A048D9">
      <w:pPr>
        <w:tabs>
          <w:tab w:val="left" w:pos="512"/>
          <w:tab w:val="left" w:pos="8309"/>
          <w:tab w:val="bar" w:pos="10152"/>
        </w:tabs>
        <w:bidi/>
        <w:jc w:val="both"/>
        <w:rPr>
          <w:rFonts w:cs="David" w:hint="cs"/>
          <w:rtl/>
        </w:rPr>
      </w:pPr>
    </w:p>
    <w:p w14:paraId="3A11F620"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5E1BFDFE" w14:textId="77777777" w:rsidR="00A048D9" w:rsidRPr="00A048D9" w:rsidRDefault="00A048D9" w:rsidP="00A048D9">
      <w:pPr>
        <w:bidi/>
        <w:jc w:val="both"/>
        <w:rPr>
          <w:rFonts w:cs="David" w:hint="cs"/>
          <w:u w:val="single"/>
          <w:rtl/>
        </w:rPr>
      </w:pPr>
    </w:p>
    <w:p w14:paraId="72EBE757"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אז צריך לדעתי להחריג  דיון סיעתי, בוודאי.  למה שניתן לו אפשרות לדבר בדיון סיעתי?</w:t>
      </w:r>
    </w:p>
    <w:p w14:paraId="5F16EE4A" w14:textId="77777777" w:rsidR="00A048D9" w:rsidRPr="00A048D9" w:rsidRDefault="00A048D9" w:rsidP="00A048D9">
      <w:pPr>
        <w:tabs>
          <w:tab w:val="left" w:pos="512"/>
          <w:tab w:val="left" w:pos="8309"/>
          <w:tab w:val="bar" w:pos="10152"/>
        </w:tabs>
        <w:bidi/>
        <w:jc w:val="both"/>
        <w:rPr>
          <w:rFonts w:cs="David" w:hint="cs"/>
          <w:rtl/>
        </w:rPr>
      </w:pPr>
    </w:p>
    <w:p w14:paraId="0DC06620"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291A99EA" w14:textId="77777777" w:rsidR="00A048D9" w:rsidRPr="00A048D9" w:rsidRDefault="00A048D9" w:rsidP="00A048D9">
      <w:pPr>
        <w:tabs>
          <w:tab w:val="left" w:pos="512"/>
          <w:tab w:val="left" w:pos="8309"/>
          <w:tab w:val="bar" w:pos="10152"/>
        </w:tabs>
        <w:bidi/>
        <w:jc w:val="both"/>
        <w:rPr>
          <w:rFonts w:cs="David" w:hint="cs"/>
          <w:rtl/>
        </w:rPr>
      </w:pPr>
    </w:p>
    <w:p w14:paraId="7C8F7A0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לא על חשבונם. אני רוצה להזכיר שהסיעה ממנה הוא פרש, רואים את מספר חבריה כאילו לא - - -</w:t>
      </w:r>
    </w:p>
    <w:p w14:paraId="27484398" w14:textId="77777777" w:rsidR="00A048D9" w:rsidRPr="00A048D9" w:rsidRDefault="00A048D9" w:rsidP="00A048D9">
      <w:pPr>
        <w:tabs>
          <w:tab w:val="left" w:pos="512"/>
          <w:tab w:val="left" w:pos="8309"/>
          <w:tab w:val="bar" w:pos="10152"/>
        </w:tabs>
        <w:bidi/>
        <w:jc w:val="both"/>
        <w:rPr>
          <w:rFonts w:cs="David" w:hint="cs"/>
          <w:rtl/>
        </w:rPr>
      </w:pPr>
    </w:p>
    <w:p w14:paraId="1A55DFC9"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B76D305" w14:textId="77777777" w:rsidR="00A048D9" w:rsidRPr="00A048D9" w:rsidRDefault="00A048D9" w:rsidP="00A048D9">
      <w:pPr>
        <w:tabs>
          <w:tab w:val="left" w:pos="512"/>
          <w:tab w:val="left" w:pos="8309"/>
          <w:tab w:val="bar" w:pos="10152"/>
        </w:tabs>
        <w:bidi/>
        <w:jc w:val="both"/>
        <w:rPr>
          <w:rFonts w:cs="David" w:hint="cs"/>
          <w:rtl/>
        </w:rPr>
      </w:pPr>
    </w:p>
    <w:p w14:paraId="488A5F13"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ברור, אין טעם. בדיון סיעתי הוא לא צריך לדבר. צריך לשמור לו על הזכויות שהן הכרחיות כדי שהוא יוכל למלא את תפקידו כחבר כנסת, לא כסיעה. כלומר, הוא חייב שתהיה לו מעין מכסה סיעתית להצעות חוק פרטיות, להצעות לסדר, ייצוג בוועדות. אבל, לא לדברים שהם אקט סיעתי. </w:t>
      </w:r>
    </w:p>
    <w:p w14:paraId="7F6E4A45" w14:textId="77777777" w:rsidR="00A048D9" w:rsidRPr="00A048D9" w:rsidRDefault="00A048D9" w:rsidP="00A048D9">
      <w:pPr>
        <w:tabs>
          <w:tab w:val="left" w:pos="512"/>
          <w:tab w:val="left" w:pos="8309"/>
          <w:tab w:val="bar" w:pos="10152"/>
        </w:tabs>
        <w:bidi/>
        <w:jc w:val="both"/>
        <w:rPr>
          <w:rFonts w:cs="David" w:hint="cs"/>
          <w:rtl/>
        </w:rPr>
      </w:pPr>
    </w:p>
    <w:p w14:paraId="45242843"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צריך להבחין בין שני דברים. יש נושאים שהם למעשה זכויות של חבר הכנסת. אבל, הוא צריך לעבור דרך מסננת של הסיעה כמו: הצעת חוק פרטית. הרי לא יכול להיות שישב פה חבר כנסת שלא יכול להגיש הצעות חוק פרטיות. יש נושאים שבאופי שלהם הם זכויות סיעתיות. לסיעה יש זכות והיא שולחת נואם מטעמה כדי שיביא את עמדת הסיעה. וזה לדעתי קו הגבול, כי הוא לא סיעה. לכן, במקומות האלו הוא לא צריך להיות. במקומות שהזכויות הן כחבר כנסת פרטי, ורק הסיעה היא הצינור שדרכו הוא מקבל אותם, שם צריך לאפשר לו את זה. </w:t>
      </w:r>
    </w:p>
    <w:p w14:paraId="17295B19" w14:textId="77777777" w:rsidR="00A048D9" w:rsidRPr="00A048D9" w:rsidRDefault="00A048D9" w:rsidP="00A048D9">
      <w:pPr>
        <w:tabs>
          <w:tab w:val="left" w:pos="512"/>
          <w:tab w:val="left" w:pos="8309"/>
          <w:tab w:val="bar" w:pos="10152"/>
        </w:tabs>
        <w:bidi/>
        <w:jc w:val="both"/>
        <w:rPr>
          <w:rFonts w:cs="David" w:hint="cs"/>
          <w:rtl/>
        </w:rPr>
      </w:pPr>
    </w:p>
    <w:p w14:paraId="28988FDF"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7FD423EB" w14:textId="77777777" w:rsidR="00A048D9" w:rsidRPr="00A048D9" w:rsidRDefault="00A048D9" w:rsidP="00A048D9">
      <w:pPr>
        <w:tabs>
          <w:tab w:val="left" w:pos="512"/>
          <w:tab w:val="left" w:pos="8309"/>
          <w:tab w:val="bar" w:pos="10152"/>
        </w:tabs>
        <w:bidi/>
        <w:jc w:val="both"/>
        <w:rPr>
          <w:rFonts w:cs="David" w:hint="cs"/>
          <w:rtl/>
        </w:rPr>
      </w:pPr>
    </w:p>
    <w:p w14:paraId="0872DA46"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נניח שיש תשעה חברי כנסת, וחסר חבר כנסת עשירי לאי-אמון כשעשרה חברי כנסת זה לא במניין.</w:t>
      </w:r>
    </w:p>
    <w:p w14:paraId="392C521F" w14:textId="77777777" w:rsidR="00A048D9" w:rsidRPr="00A048D9" w:rsidRDefault="00A048D9" w:rsidP="00A048D9">
      <w:pPr>
        <w:tabs>
          <w:tab w:val="left" w:pos="512"/>
          <w:tab w:val="left" w:pos="8309"/>
          <w:tab w:val="bar" w:pos="10152"/>
        </w:tabs>
        <w:bidi/>
        <w:jc w:val="both"/>
        <w:rPr>
          <w:rFonts w:cs="David" w:hint="cs"/>
          <w:rtl/>
        </w:rPr>
      </w:pPr>
    </w:p>
    <w:p w14:paraId="74574CEB"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542ED585" w14:textId="77777777" w:rsidR="00A048D9" w:rsidRPr="00A048D9" w:rsidRDefault="00A048D9" w:rsidP="00A048D9">
      <w:pPr>
        <w:tabs>
          <w:tab w:val="left" w:pos="512"/>
          <w:tab w:val="left" w:pos="8309"/>
          <w:tab w:val="bar" w:pos="10152"/>
        </w:tabs>
        <w:bidi/>
        <w:jc w:val="both"/>
        <w:rPr>
          <w:rFonts w:cs="David" w:hint="cs"/>
          <w:rtl/>
        </w:rPr>
      </w:pPr>
    </w:p>
    <w:p w14:paraId="23C23CCA"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הוא לא יכול. </w:t>
      </w:r>
    </w:p>
    <w:p w14:paraId="6DA2D351" w14:textId="77777777" w:rsidR="00A048D9" w:rsidRPr="00A048D9" w:rsidRDefault="00A048D9" w:rsidP="00A048D9">
      <w:pPr>
        <w:tabs>
          <w:tab w:val="left" w:pos="512"/>
          <w:tab w:val="left" w:pos="8309"/>
          <w:tab w:val="bar" w:pos="10152"/>
        </w:tabs>
        <w:bidi/>
        <w:jc w:val="both"/>
        <w:rPr>
          <w:rFonts w:cs="David" w:hint="cs"/>
          <w:rtl/>
        </w:rPr>
      </w:pPr>
    </w:p>
    <w:p w14:paraId="1A91C4A3"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65315E94" w14:textId="77777777" w:rsidR="00A048D9" w:rsidRPr="00A048D9" w:rsidRDefault="00A048D9" w:rsidP="00A048D9">
      <w:pPr>
        <w:tabs>
          <w:tab w:val="left" w:pos="512"/>
          <w:tab w:val="left" w:pos="8309"/>
          <w:tab w:val="bar" w:pos="10152"/>
        </w:tabs>
        <w:bidi/>
        <w:jc w:val="both"/>
        <w:rPr>
          <w:rFonts w:cs="David" w:hint="cs"/>
          <w:rtl/>
        </w:rPr>
      </w:pPr>
    </w:p>
    <w:p w14:paraId="32064AE7"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הוא לא יכול גם להשלים את העשירייה.</w:t>
      </w:r>
    </w:p>
    <w:p w14:paraId="3674526A" w14:textId="77777777" w:rsidR="00A048D9" w:rsidRPr="00A048D9" w:rsidRDefault="00A048D9" w:rsidP="00A048D9">
      <w:pPr>
        <w:tabs>
          <w:tab w:val="left" w:pos="512"/>
          <w:tab w:val="left" w:pos="8309"/>
          <w:tab w:val="bar" w:pos="10152"/>
        </w:tabs>
        <w:bidi/>
        <w:jc w:val="both"/>
        <w:rPr>
          <w:rFonts w:cs="David" w:hint="cs"/>
          <w:rtl/>
        </w:rPr>
      </w:pPr>
    </w:p>
    <w:p w14:paraId="278A85D3"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83CB6EA" w14:textId="77777777" w:rsidR="00A048D9" w:rsidRPr="00A048D9" w:rsidRDefault="00A048D9" w:rsidP="00A048D9">
      <w:pPr>
        <w:tabs>
          <w:tab w:val="left" w:pos="512"/>
          <w:tab w:val="left" w:pos="8309"/>
          <w:tab w:val="bar" w:pos="10152"/>
        </w:tabs>
        <w:bidi/>
        <w:jc w:val="both"/>
        <w:rPr>
          <w:rFonts w:cs="David" w:hint="cs"/>
          <w:rtl/>
        </w:rPr>
      </w:pPr>
    </w:p>
    <w:p w14:paraId="1C41D885"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הוא לא סיעה.</w:t>
      </w:r>
    </w:p>
    <w:p w14:paraId="251C31EC" w14:textId="77777777" w:rsidR="00A048D9" w:rsidRPr="00A048D9" w:rsidRDefault="00A048D9" w:rsidP="00A048D9">
      <w:pPr>
        <w:tabs>
          <w:tab w:val="left" w:pos="512"/>
          <w:tab w:val="left" w:pos="8309"/>
          <w:tab w:val="bar" w:pos="10152"/>
        </w:tabs>
        <w:bidi/>
        <w:jc w:val="both"/>
        <w:rPr>
          <w:rFonts w:cs="David" w:hint="cs"/>
          <w:rtl/>
        </w:rPr>
      </w:pPr>
    </w:p>
    <w:p w14:paraId="45B3E8C6"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1F5DD0E" w14:textId="77777777" w:rsidR="00A048D9" w:rsidRPr="00A048D9" w:rsidRDefault="00A048D9" w:rsidP="00A048D9">
      <w:pPr>
        <w:tabs>
          <w:tab w:val="left" w:pos="512"/>
          <w:tab w:val="left" w:pos="8309"/>
          <w:tab w:val="bar" w:pos="10152"/>
        </w:tabs>
        <w:bidi/>
        <w:jc w:val="both"/>
        <w:rPr>
          <w:rFonts w:cs="David" w:hint="cs"/>
          <w:rtl/>
        </w:rPr>
      </w:pPr>
    </w:p>
    <w:p w14:paraId="702E35DA"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 הוא לא סיעה, בצדק.</w:t>
      </w:r>
    </w:p>
    <w:p w14:paraId="37D4EF3F" w14:textId="77777777" w:rsidR="00A048D9" w:rsidRPr="00A048D9" w:rsidRDefault="00A048D9" w:rsidP="00A048D9">
      <w:pPr>
        <w:tabs>
          <w:tab w:val="left" w:pos="512"/>
          <w:tab w:val="left" w:pos="8309"/>
          <w:tab w:val="bar" w:pos="10152"/>
        </w:tabs>
        <w:bidi/>
        <w:jc w:val="both"/>
        <w:rPr>
          <w:rFonts w:cs="David" w:hint="cs"/>
          <w:rtl/>
        </w:rPr>
      </w:pPr>
    </w:p>
    <w:p w14:paraId="7EEB11E2"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1B1A0EAE"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51B1DB30"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אני לא מכיר את התקנה הישנה הזאת. אבל, הסוגיה הזאת קצת לא מובנת ומורכבת. חבר כנסת יחיד פה בעצם הוא יכול לקבל את המכסה בלי סיעה, ולהגיש הצעות חוק כמו סיעה של שבעה, שמונה, תשעה חברי כנסת. הוא יכול להגיש כל שבוע הצעת חוק?</w:t>
      </w:r>
    </w:p>
    <w:p w14:paraId="2F32A032" w14:textId="77777777" w:rsidR="00A048D9" w:rsidRPr="00A048D9" w:rsidRDefault="00A048D9" w:rsidP="00A048D9">
      <w:pPr>
        <w:tabs>
          <w:tab w:val="left" w:pos="512"/>
          <w:tab w:val="left" w:pos="8309"/>
          <w:tab w:val="bar" w:pos="10152"/>
        </w:tabs>
        <w:bidi/>
        <w:jc w:val="both"/>
        <w:rPr>
          <w:rFonts w:cs="David" w:hint="cs"/>
          <w:rtl/>
        </w:rPr>
      </w:pPr>
    </w:p>
    <w:p w14:paraId="44387D40"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629C6FB" w14:textId="77777777" w:rsidR="00A048D9" w:rsidRPr="00A048D9" w:rsidRDefault="00A048D9" w:rsidP="00A048D9">
      <w:pPr>
        <w:tabs>
          <w:tab w:val="left" w:pos="512"/>
          <w:tab w:val="left" w:pos="8309"/>
          <w:tab w:val="bar" w:pos="10152"/>
        </w:tabs>
        <w:bidi/>
        <w:jc w:val="both"/>
        <w:rPr>
          <w:rFonts w:cs="David" w:hint="cs"/>
          <w:rtl/>
        </w:rPr>
      </w:pPr>
    </w:p>
    <w:p w14:paraId="4BC37701"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לא. גם סיעה של שלושה חברי כנסת היום לא יכולה כל שבוע.</w:t>
      </w:r>
    </w:p>
    <w:p w14:paraId="24B949D1" w14:textId="77777777" w:rsidR="00A048D9" w:rsidRPr="00A048D9" w:rsidRDefault="00A048D9" w:rsidP="00A048D9">
      <w:pPr>
        <w:tabs>
          <w:tab w:val="left" w:pos="512"/>
          <w:tab w:val="left" w:pos="8309"/>
          <w:tab w:val="bar" w:pos="10152"/>
        </w:tabs>
        <w:bidi/>
        <w:jc w:val="both"/>
        <w:rPr>
          <w:rFonts w:cs="David" w:hint="cs"/>
          <w:rtl/>
        </w:rPr>
      </w:pPr>
    </w:p>
    <w:p w14:paraId="73519257"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1B681562" w14:textId="77777777" w:rsidR="00A048D9" w:rsidRPr="00A048D9" w:rsidRDefault="00A048D9" w:rsidP="00A048D9">
      <w:pPr>
        <w:tabs>
          <w:tab w:val="left" w:pos="512"/>
          <w:tab w:val="left" w:pos="8309"/>
          <w:tab w:val="bar" w:pos="10152"/>
        </w:tabs>
        <w:bidi/>
        <w:jc w:val="both"/>
        <w:rPr>
          <w:rFonts w:cs="David" w:hint="cs"/>
          <w:rtl/>
        </w:rPr>
      </w:pPr>
    </w:p>
    <w:p w14:paraId="03091B2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סיעה יכולים אחד בשבוע, לכן אני שואל עכשיו. הוא חבר כנסת בודד. יש איפשהו פירוט מה מותר לו ומה אסור לו?</w:t>
      </w:r>
    </w:p>
    <w:p w14:paraId="0F639D1C" w14:textId="77777777" w:rsidR="00A048D9" w:rsidRPr="00A048D9" w:rsidRDefault="00A048D9" w:rsidP="00A048D9">
      <w:pPr>
        <w:tabs>
          <w:tab w:val="left" w:pos="512"/>
          <w:tab w:val="left" w:pos="8309"/>
          <w:tab w:val="bar" w:pos="10152"/>
        </w:tabs>
        <w:bidi/>
        <w:jc w:val="both"/>
        <w:rPr>
          <w:rFonts w:cs="David" w:hint="cs"/>
          <w:rtl/>
        </w:rPr>
      </w:pPr>
    </w:p>
    <w:p w14:paraId="7B8EEAE6"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34D68572" w14:textId="77777777" w:rsidR="00A048D9" w:rsidRPr="00A048D9" w:rsidRDefault="00A048D9" w:rsidP="00A048D9">
      <w:pPr>
        <w:tabs>
          <w:tab w:val="left" w:pos="512"/>
          <w:tab w:val="left" w:pos="8309"/>
          <w:tab w:val="bar" w:pos="10152"/>
        </w:tabs>
        <w:bidi/>
        <w:jc w:val="both"/>
        <w:rPr>
          <w:rFonts w:cs="David" w:hint="cs"/>
          <w:rtl/>
        </w:rPr>
      </w:pPr>
    </w:p>
    <w:p w14:paraId="24CA450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זה הסעיף היחיד שמדבר.</w:t>
      </w:r>
    </w:p>
    <w:p w14:paraId="7EC7C701" w14:textId="77777777" w:rsidR="00A048D9" w:rsidRPr="00A048D9" w:rsidRDefault="00A048D9" w:rsidP="00A048D9">
      <w:pPr>
        <w:tabs>
          <w:tab w:val="left" w:pos="512"/>
          <w:tab w:val="left" w:pos="8309"/>
          <w:tab w:val="bar" w:pos="10152"/>
        </w:tabs>
        <w:bidi/>
        <w:jc w:val="both"/>
        <w:rPr>
          <w:rFonts w:cs="David" w:hint="cs"/>
          <w:rtl/>
        </w:rPr>
      </w:pPr>
    </w:p>
    <w:p w14:paraId="512A75E9"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4FA51EB" w14:textId="77777777" w:rsidR="00A048D9" w:rsidRPr="00A048D9" w:rsidRDefault="00A048D9" w:rsidP="00A048D9">
      <w:pPr>
        <w:tabs>
          <w:tab w:val="left" w:pos="512"/>
          <w:tab w:val="left" w:pos="8309"/>
          <w:tab w:val="bar" w:pos="10152"/>
        </w:tabs>
        <w:bidi/>
        <w:jc w:val="both"/>
        <w:rPr>
          <w:rFonts w:cs="David" w:hint="cs"/>
          <w:rtl/>
        </w:rPr>
      </w:pPr>
    </w:p>
    <w:p w14:paraId="7225A23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לכן, אנחנו צריכים לקבוע. בשביל זה אנחנו עושים את זה.</w:t>
      </w:r>
    </w:p>
    <w:p w14:paraId="28CE5116" w14:textId="77777777" w:rsidR="00A048D9" w:rsidRPr="00A048D9" w:rsidRDefault="00A048D9" w:rsidP="00A048D9">
      <w:pPr>
        <w:tabs>
          <w:tab w:val="left" w:pos="512"/>
          <w:tab w:val="left" w:pos="8309"/>
          <w:tab w:val="bar" w:pos="10152"/>
        </w:tabs>
        <w:bidi/>
        <w:jc w:val="both"/>
        <w:rPr>
          <w:rFonts w:cs="David" w:hint="cs"/>
          <w:rtl/>
        </w:rPr>
      </w:pPr>
    </w:p>
    <w:p w14:paraId="0E0978C2"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1C6A740F" w14:textId="77777777" w:rsidR="00A048D9" w:rsidRPr="00A048D9" w:rsidRDefault="00A048D9" w:rsidP="00A048D9">
      <w:pPr>
        <w:tabs>
          <w:tab w:val="left" w:pos="512"/>
          <w:tab w:val="left" w:pos="8309"/>
          <w:tab w:val="bar" w:pos="10152"/>
        </w:tabs>
        <w:bidi/>
        <w:jc w:val="both"/>
        <w:rPr>
          <w:rFonts w:cs="David" w:hint="cs"/>
          <w:rtl/>
        </w:rPr>
      </w:pPr>
    </w:p>
    <w:p w14:paraId="3AF32529"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מצד אחד, אין ספק שהוא חבר כנסת, וצריך להתייחס אליו כחבר כנסת. אבל, לא יכול להיות שהוא יהיה שווה לסיעה של שלושה חברי כנסת.</w:t>
      </w:r>
    </w:p>
    <w:p w14:paraId="1CE57B33" w14:textId="77777777" w:rsidR="00A048D9" w:rsidRPr="00A048D9" w:rsidRDefault="00A048D9" w:rsidP="00A048D9">
      <w:pPr>
        <w:tabs>
          <w:tab w:val="left" w:pos="512"/>
          <w:tab w:val="left" w:pos="8309"/>
          <w:tab w:val="bar" w:pos="10152"/>
        </w:tabs>
        <w:bidi/>
        <w:jc w:val="both"/>
        <w:rPr>
          <w:rFonts w:cs="David" w:hint="cs"/>
          <w:rtl/>
        </w:rPr>
      </w:pPr>
    </w:p>
    <w:p w14:paraId="2AB41D2F"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AD05CC1" w14:textId="77777777" w:rsidR="00A048D9" w:rsidRPr="00A048D9" w:rsidRDefault="00A048D9" w:rsidP="00A048D9">
      <w:pPr>
        <w:tabs>
          <w:tab w:val="left" w:pos="512"/>
          <w:tab w:val="left" w:pos="8309"/>
          <w:tab w:val="bar" w:pos="10152"/>
        </w:tabs>
        <w:bidi/>
        <w:jc w:val="both"/>
        <w:rPr>
          <w:rFonts w:cs="David" w:hint="cs"/>
          <w:rtl/>
        </w:rPr>
      </w:pPr>
    </w:p>
    <w:p w14:paraId="0683394D"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הוא לא יהיה, יתנו לו מכסה אחרת.</w:t>
      </w:r>
    </w:p>
    <w:p w14:paraId="7339E2A3" w14:textId="77777777" w:rsidR="00A048D9" w:rsidRPr="00A048D9" w:rsidRDefault="00A048D9" w:rsidP="00A048D9">
      <w:pPr>
        <w:tabs>
          <w:tab w:val="left" w:pos="512"/>
          <w:tab w:val="left" w:pos="8309"/>
          <w:tab w:val="bar" w:pos="10152"/>
        </w:tabs>
        <w:bidi/>
        <w:jc w:val="both"/>
        <w:rPr>
          <w:rFonts w:cs="David" w:hint="cs"/>
          <w:rtl/>
        </w:rPr>
      </w:pPr>
    </w:p>
    <w:p w14:paraId="0EB872BE"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55168950" w14:textId="77777777" w:rsidR="00A048D9" w:rsidRPr="00A048D9" w:rsidRDefault="00A048D9" w:rsidP="00A048D9">
      <w:pPr>
        <w:tabs>
          <w:tab w:val="left" w:pos="512"/>
          <w:tab w:val="left" w:pos="8309"/>
          <w:tab w:val="bar" w:pos="10152"/>
        </w:tabs>
        <w:bidi/>
        <w:jc w:val="both"/>
        <w:rPr>
          <w:rFonts w:cs="David" w:hint="cs"/>
          <w:rtl/>
        </w:rPr>
      </w:pPr>
    </w:p>
    <w:p w14:paraId="5C9E94E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הוא מקבל מכסה פר כמה שהוא שווה.</w:t>
      </w:r>
    </w:p>
    <w:p w14:paraId="4AC46A9E" w14:textId="77777777" w:rsidR="00A048D9" w:rsidRPr="00A048D9" w:rsidRDefault="00A048D9" w:rsidP="00A048D9">
      <w:pPr>
        <w:tabs>
          <w:tab w:val="left" w:pos="512"/>
          <w:tab w:val="left" w:pos="8309"/>
          <w:tab w:val="bar" w:pos="10152"/>
        </w:tabs>
        <w:bidi/>
        <w:jc w:val="both"/>
        <w:rPr>
          <w:rFonts w:cs="David" w:hint="cs"/>
          <w:rtl/>
        </w:rPr>
      </w:pPr>
    </w:p>
    <w:p w14:paraId="6C3B0869"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2FBE9C42" w14:textId="77777777" w:rsidR="00A048D9" w:rsidRPr="00A048D9" w:rsidRDefault="00A048D9" w:rsidP="00A048D9">
      <w:pPr>
        <w:tabs>
          <w:tab w:val="left" w:pos="512"/>
          <w:tab w:val="left" w:pos="8309"/>
          <w:tab w:val="bar" w:pos="10152"/>
        </w:tabs>
        <w:bidi/>
        <w:jc w:val="both"/>
        <w:rPr>
          <w:rFonts w:cs="David" w:hint="cs"/>
          <w:rtl/>
        </w:rPr>
      </w:pPr>
    </w:p>
    <w:p w14:paraId="3E7D4A0C"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איפה זה כתוב?</w:t>
      </w:r>
    </w:p>
    <w:p w14:paraId="678E7F6E" w14:textId="77777777" w:rsidR="00A048D9" w:rsidRPr="00A048D9" w:rsidRDefault="00A048D9" w:rsidP="00A048D9">
      <w:pPr>
        <w:tabs>
          <w:tab w:val="left" w:pos="512"/>
          <w:tab w:val="left" w:pos="8309"/>
          <w:tab w:val="bar" w:pos="10152"/>
        </w:tabs>
        <w:bidi/>
        <w:jc w:val="both"/>
        <w:rPr>
          <w:rFonts w:cs="David" w:hint="cs"/>
          <w:rtl/>
        </w:rPr>
      </w:pPr>
    </w:p>
    <w:p w14:paraId="60BB8D54"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1629BEB6" w14:textId="77777777" w:rsidR="00A048D9" w:rsidRPr="00A048D9" w:rsidRDefault="00A048D9" w:rsidP="00A048D9">
      <w:pPr>
        <w:tabs>
          <w:tab w:val="left" w:pos="512"/>
          <w:tab w:val="left" w:pos="8309"/>
          <w:tab w:val="bar" w:pos="10152"/>
        </w:tabs>
        <w:bidi/>
        <w:jc w:val="both"/>
        <w:rPr>
          <w:rFonts w:cs="David" w:hint="cs"/>
          <w:rtl/>
        </w:rPr>
      </w:pPr>
    </w:p>
    <w:p w14:paraId="5A8614D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כתוב לנו שנותנים מכסה לסיעות לפי גודלן. אבל, הסעיף הזה אומר יהיו לו זכויות - - -</w:t>
      </w:r>
    </w:p>
    <w:p w14:paraId="64DB9729" w14:textId="77777777" w:rsidR="00A048D9" w:rsidRPr="00A048D9" w:rsidRDefault="00A048D9" w:rsidP="00A048D9">
      <w:pPr>
        <w:tabs>
          <w:tab w:val="left" w:pos="512"/>
          <w:tab w:val="left" w:pos="8309"/>
          <w:tab w:val="bar" w:pos="10152"/>
        </w:tabs>
        <w:bidi/>
        <w:jc w:val="both"/>
        <w:rPr>
          <w:rFonts w:cs="David" w:hint="cs"/>
          <w:rtl/>
        </w:rPr>
      </w:pPr>
    </w:p>
    <w:p w14:paraId="5742EC2A"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D6AF328"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4AFF0E96"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רגע, אני אנסה לפתור את המחלוקת. המצב הוא כזה </w:t>
      </w:r>
      <w:r w:rsidRPr="00A048D9">
        <w:rPr>
          <w:rFonts w:cs="David"/>
          <w:rtl/>
        </w:rPr>
        <w:t>–</w:t>
      </w:r>
      <w:r w:rsidRPr="00A048D9">
        <w:rPr>
          <w:rFonts w:cs="David" w:hint="cs"/>
          <w:rtl/>
        </w:rPr>
        <w:t xml:space="preserve"> סוגיית המכסות שגם היא הרי אמורפית לגמרי, ואגב אני מזכיר לעצמנו שלמעשה לא התקבלה פה למיטב ידיעתי החלטה על מכסות עד עכשיו, וזה איכשהו מתנהל מכוח האינרצי</w:t>
      </w:r>
      <w:r w:rsidRPr="00A048D9">
        <w:rPr>
          <w:rFonts w:cs="David" w:hint="eastAsia"/>
          <w:rtl/>
        </w:rPr>
        <w:t>ה</w:t>
      </w:r>
      <w:r w:rsidRPr="00A048D9">
        <w:rPr>
          <w:rFonts w:cs="David" w:hint="cs"/>
          <w:rtl/>
        </w:rPr>
        <w:t xml:space="preserve">, אבל צריך יהיה להסדיר את זה. לטעמי, את סוגיית המכסות אנחנו צריכים להסדיר בתקנון בדרך כזאת או אחרת. או על-ידי קביעה, או על-ידי קביעת מי קובע ואיך. אבל, אנחנו לא שם עכשיו. זאת אומרת, מה שאתם אומרים הוא נכון. אנחנו נצטרך להסדיר את זה. אנחנו עכשיו נמצאים לא בהחלטה לגבי מה תהיה המכסה, מה הגובה הקווטה שהוא מקבל. כשאנחנו נגיע למכסות אנחנו נקבע </w:t>
      </w:r>
      <w:r w:rsidRPr="00A048D9">
        <w:rPr>
          <w:rFonts w:cs="David"/>
          <w:rtl/>
        </w:rPr>
        <w:t>–</w:t>
      </w:r>
      <w:r w:rsidRPr="00A048D9">
        <w:rPr>
          <w:rFonts w:cs="David" w:hint="cs"/>
          <w:rtl/>
        </w:rPr>
        <w:t xml:space="preserve"> אני מניח </w:t>
      </w:r>
      <w:r w:rsidRPr="00A048D9">
        <w:rPr>
          <w:rFonts w:cs="David"/>
          <w:rtl/>
        </w:rPr>
        <w:t>–</w:t>
      </w:r>
      <w:r w:rsidRPr="00A048D9">
        <w:rPr>
          <w:rFonts w:cs="David" w:hint="cs"/>
          <w:rtl/>
        </w:rPr>
        <w:t xml:space="preserve"> שמכסה סיעתית תהיה גם פונקציה של מספר חברי הכנסת שיש בסיעה. נקבע אולי סף מינימום, אני לא יודע איך נעשה את זה. אבל, נקבע איזושהי קביעה שתיקח את זה בחשבון.</w:t>
      </w:r>
    </w:p>
    <w:p w14:paraId="35DF6E27" w14:textId="77777777" w:rsidR="00A048D9" w:rsidRPr="00A048D9" w:rsidRDefault="00A048D9" w:rsidP="00A048D9">
      <w:pPr>
        <w:bidi/>
        <w:jc w:val="both"/>
        <w:rPr>
          <w:rFonts w:cs="David" w:hint="cs"/>
          <w:u w:val="single"/>
          <w:rtl/>
        </w:rPr>
      </w:pPr>
    </w:p>
    <w:p w14:paraId="5791A9F4"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0A31E30A" w14:textId="77777777" w:rsidR="00A048D9" w:rsidRPr="00A048D9" w:rsidRDefault="00A048D9" w:rsidP="00A048D9">
      <w:pPr>
        <w:tabs>
          <w:tab w:val="left" w:pos="512"/>
          <w:tab w:val="left" w:pos="8309"/>
          <w:tab w:val="bar" w:pos="10152"/>
        </w:tabs>
        <w:bidi/>
        <w:jc w:val="both"/>
        <w:rPr>
          <w:rFonts w:cs="David" w:hint="cs"/>
          <w:rtl/>
        </w:rPr>
      </w:pPr>
    </w:p>
    <w:p w14:paraId="36DFB19A"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 xml:space="preserve">בסדר גמור. אז אם כך אז מה שאתה אומר אז כל מה שאנחנו מקבעים כרגע בתקנה (ג) יהיו בדיוני הכנסת. כלומר, רק בדיוני הכנסת. </w:t>
      </w:r>
    </w:p>
    <w:p w14:paraId="3EAD38E9" w14:textId="77777777" w:rsidR="00A048D9" w:rsidRPr="00A048D9" w:rsidRDefault="00A048D9" w:rsidP="00A048D9">
      <w:pPr>
        <w:tabs>
          <w:tab w:val="left" w:pos="512"/>
          <w:tab w:val="left" w:pos="8309"/>
          <w:tab w:val="bar" w:pos="10152"/>
        </w:tabs>
        <w:bidi/>
        <w:jc w:val="both"/>
        <w:rPr>
          <w:rFonts w:cs="David" w:hint="cs"/>
          <w:rtl/>
        </w:rPr>
      </w:pPr>
    </w:p>
    <w:p w14:paraId="166D25ED"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454C26C" w14:textId="77777777" w:rsidR="00A048D9" w:rsidRPr="00A048D9" w:rsidRDefault="00A048D9" w:rsidP="00A048D9">
      <w:pPr>
        <w:bidi/>
        <w:jc w:val="both"/>
        <w:rPr>
          <w:rFonts w:cs="David" w:hint="cs"/>
          <w:u w:val="single"/>
          <w:rtl/>
        </w:rPr>
      </w:pPr>
    </w:p>
    <w:p w14:paraId="72B39474"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בוודאי.</w:t>
      </w:r>
    </w:p>
    <w:p w14:paraId="6E5323A5" w14:textId="77777777" w:rsidR="00A048D9" w:rsidRPr="00A048D9" w:rsidRDefault="00A048D9" w:rsidP="00A048D9">
      <w:pPr>
        <w:tabs>
          <w:tab w:val="left" w:pos="512"/>
          <w:tab w:val="left" w:pos="8309"/>
          <w:tab w:val="bar" w:pos="10152"/>
        </w:tabs>
        <w:bidi/>
        <w:jc w:val="both"/>
        <w:rPr>
          <w:rFonts w:cs="David" w:hint="cs"/>
          <w:rtl/>
        </w:rPr>
      </w:pPr>
    </w:p>
    <w:p w14:paraId="068B5460"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2A309BDA" w14:textId="77777777" w:rsidR="00A048D9" w:rsidRPr="00A048D9" w:rsidRDefault="00A048D9" w:rsidP="00A048D9">
      <w:pPr>
        <w:bidi/>
        <w:jc w:val="both"/>
        <w:rPr>
          <w:rFonts w:cs="David" w:hint="cs"/>
          <w:u w:val="single"/>
          <w:rtl/>
        </w:rPr>
      </w:pPr>
    </w:p>
    <w:p w14:paraId="25D7BDC8"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בוא נחזור עכשיו לדיוני הכנסת, ובאמת בואו נחשוב מה הם הדברים השונים שהוא יכול להיות מועדף על פני סיעה של שלושה או ארבעה חברי כנסת? למשל, אי-אמון אני מבין שמגבילים אותו.</w:t>
      </w:r>
    </w:p>
    <w:p w14:paraId="60987559" w14:textId="77777777" w:rsidR="00A048D9" w:rsidRPr="00A048D9" w:rsidRDefault="00A048D9" w:rsidP="00A048D9">
      <w:pPr>
        <w:tabs>
          <w:tab w:val="left" w:pos="512"/>
          <w:tab w:val="left" w:pos="8309"/>
          <w:tab w:val="bar" w:pos="10152"/>
        </w:tabs>
        <w:bidi/>
        <w:jc w:val="both"/>
        <w:rPr>
          <w:rFonts w:cs="David" w:hint="cs"/>
          <w:rtl/>
        </w:rPr>
      </w:pPr>
    </w:p>
    <w:p w14:paraId="53DAD36A"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CED5B8F"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08DE2C75"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נכון.</w:t>
      </w:r>
    </w:p>
    <w:p w14:paraId="4E5C3E20" w14:textId="77777777" w:rsidR="00A048D9" w:rsidRPr="00A048D9" w:rsidRDefault="00A048D9" w:rsidP="00A048D9">
      <w:pPr>
        <w:tabs>
          <w:tab w:val="left" w:pos="512"/>
          <w:tab w:val="left" w:pos="8309"/>
          <w:tab w:val="bar" w:pos="10152"/>
        </w:tabs>
        <w:bidi/>
        <w:jc w:val="both"/>
        <w:rPr>
          <w:rFonts w:cs="David" w:hint="cs"/>
          <w:rtl/>
        </w:rPr>
      </w:pPr>
    </w:p>
    <w:p w14:paraId="43C81F40"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F63BAFB" w14:textId="77777777" w:rsidR="00A048D9" w:rsidRPr="00A048D9" w:rsidRDefault="00A048D9" w:rsidP="00A048D9">
      <w:pPr>
        <w:tabs>
          <w:tab w:val="left" w:pos="512"/>
          <w:tab w:val="left" w:pos="8309"/>
          <w:tab w:val="bar" w:pos="10152"/>
        </w:tabs>
        <w:bidi/>
        <w:jc w:val="both"/>
        <w:rPr>
          <w:rFonts w:cs="David" w:hint="cs"/>
          <w:rtl/>
        </w:rPr>
      </w:pPr>
    </w:p>
    <w:p w14:paraId="60091C21"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אני חושב שגם דיון סיעתי.</w:t>
      </w:r>
    </w:p>
    <w:p w14:paraId="5888FC06" w14:textId="77777777" w:rsidR="00A048D9" w:rsidRPr="00A048D9" w:rsidRDefault="00A048D9" w:rsidP="00A048D9">
      <w:pPr>
        <w:tabs>
          <w:tab w:val="left" w:pos="512"/>
          <w:tab w:val="left" w:pos="8309"/>
          <w:tab w:val="bar" w:pos="10152"/>
        </w:tabs>
        <w:bidi/>
        <w:jc w:val="both"/>
        <w:rPr>
          <w:rFonts w:cs="David" w:hint="cs"/>
          <w:rtl/>
        </w:rPr>
      </w:pPr>
    </w:p>
    <w:p w14:paraId="1A394A73"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22E9D035"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r>
    </w:p>
    <w:p w14:paraId="7EE53E18"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אז כל דיון סיעתי אז זה גם אי-אמון, וגם לדוגמה העניין של ארבעים חתימות. אני הבנתי שגם שם קבענו דיון סיעתי, לא קבענו דיון אישי.</w:t>
      </w:r>
    </w:p>
    <w:p w14:paraId="3B8C0B71" w14:textId="77777777" w:rsidR="00A048D9" w:rsidRPr="00A048D9" w:rsidRDefault="00A048D9" w:rsidP="00A048D9">
      <w:pPr>
        <w:tabs>
          <w:tab w:val="left" w:pos="512"/>
          <w:tab w:val="left" w:pos="8309"/>
          <w:tab w:val="bar" w:pos="10152"/>
        </w:tabs>
        <w:bidi/>
        <w:jc w:val="both"/>
        <w:rPr>
          <w:rFonts w:cs="David" w:hint="cs"/>
          <w:rtl/>
        </w:rPr>
      </w:pPr>
    </w:p>
    <w:p w14:paraId="069FB71C"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8406478" w14:textId="77777777" w:rsidR="00A048D9" w:rsidRPr="00A048D9" w:rsidRDefault="00A048D9" w:rsidP="00A048D9">
      <w:pPr>
        <w:tabs>
          <w:tab w:val="left" w:pos="512"/>
          <w:tab w:val="left" w:pos="8309"/>
          <w:tab w:val="bar" w:pos="10152"/>
        </w:tabs>
        <w:bidi/>
        <w:jc w:val="both"/>
        <w:rPr>
          <w:rFonts w:cs="David" w:hint="cs"/>
          <w:rtl/>
        </w:rPr>
      </w:pPr>
    </w:p>
    <w:p w14:paraId="195B2B62" w14:textId="77777777" w:rsidR="00A048D9" w:rsidRPr="00A048D9" w:rsidRDefault="00A048D9" w:rsidP="00A048D9">
      <w:pPr>
        <w:tabs>
          <w:tab w:val="left" w:pos="512"/>
          <w:tab w:val="left" w:pos="8309"/>
          <w:tab w:val="bar" w:pos="10152"/>
        </w:tabs>
        <w:bidi/>
        <w:jc w:val="both"/>
        <w:rPr>
          <w:rFonts w:cs="David" w:hint="cs"/>
          <w:rtl/>
        </w:rPr>
      </w:pPr>
      <w:r w:rsidRPr="00A048D9">
        <w:rPr>
          <w:rFonts w:cs="David" w:hint="cs"/>
          <w:rtl/>
        </w:rPr>
        <w:tab/>
        <w:t>אז הוא לא יקבל במה. בוודאי, דיון אישי הוא יכול.</w:t>
      </w:r>
    </w:p>
    <w:p w14:paraId="599C15A2" w14:textId="77777777" w:rsidR="00A048D9" w:rsidRPr="00A048D9" w:rsidRDefault="00A048D9" w:rsidP="00A048D9">
      <w:pPr>
        <w:tabs>
          <w:tab w:val="left" w:pos="512"/>
          <w:tab w:val="left" w:pos="8309"/>
          <w:tab w:val="bar" w:pos="10152"/>
        </w:tabs>
        <w:bidi/>
        <w:jc w:val="both"/>
        <w:rPr>
          <w:rFonts w:cs="David" w:hint="cs"/>
          <w:rtl/>
        </w:rPr>
      </w:pPr>
    </w:p>
    <w:p w14:paraId="53F6C92F" w14:textId="77777777" w:rsidR="00A048D9" w:rsidRPr="00A048D9" w:rsidRDefault="00A048D9" w:rsidP="00A048D9">
      <w:pPr>
        <w:tabs>
          <w:tab w:val="left" w:pos="512"/>
          <w:tab w:val="left" w:pos="8309"/>
          <w:tab w:val="bar" w:pos="10152"/>
        </w:tabs>
        <w:bidi/>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3D90E80A" w14:textId="77777777" w:rsidR="00A048D9" w:rsidRPr="00A048D9" w:rsidRDefault="00A048D9" w:rsidP="00A048D9">
      <w:pPr>
        <w:tabs>
          <w:tab w:val="left" w:pos="512"/>
          <w:tab w:val="left" w:pos="8309"/>
          <w:tab w:val="bar" w:pos="10152"/>
        </w:tabs>
        <w:bidi/>
        <w:jc w:val="both"/>
        <w:rPr>
          <w:rFonts w:cs="David" w:hint="cs"/>
          <w:rtl/>
        </w:rPr>
      </w:pPr>
    </w:p>
    <w:p w14:paraId="7B22AAE9" w14:textId="77777777" w:rsidR="00A048D9" w:rsidRPr="00A048D9" w:rsidRDefault="00A048D9" w:rsidP="00A048D9">
      <w:pPr>
        <w:tabs>
          <w:tab w:val="left" w:pos="512"/>
          <w:tab w:val="left" w:pos="8309"/>
          <w:tab w:val="bar" w:pos="10152"/>
        </w:tabs>
        <w:bidi/>
        <w:ind w:left="510"/>
        <w:jc w:val="both"/>
        <w:rPr>
          <w:rFonts w:cs="David" w:hint="cs"/>
          <w:rtl/>
        </w:rPr>
      </w:pPr>
      <w:r w:rsidRPr="00A048D9">
        <w:rPr>
          <w:rFonts w:cs="David" w:hint="cs"/>
          <w:rtl/>
        </w:rPr>
        <w:t xml:space="preserve"> - - -ארבעים חתימות, ואם יש 39 חתימות הוא לא יכול - - -</w:t>
      </w:r>
      <w:r w:rsidRPr="00A048D9">
        <w:rPr>
          <w:rFonts w:cs="David" w:hint="cs"/>
          <w:rtl/>
        </w:rPr>
        <w:tab/>
      </w:r>
    </w:p>
    <w:p w14:paraId="7C03A055" w14:textId="77777777" w:rsidR="00A048D9" w:rsidRPr="00A048D9" w:rsidRDefault="00A048D9" w:rsidP="00A048D9">
      <w:pPr>
        <w:tabs>
          <w:tab w:val="left" w:pos="512"/>
          <w:tab w:val="left" w:pos="8309"/>
          <w:tab w:val="bar" w:pos="10152"/>
        </w:tabs>
        <w:bidi/>
        <w:ind w:left="510"/>
        <w:jc w:val="both"/>
        <w:rPr>
          <w:rFonts w:cs="David" w:hint="cs"/>
          <w:rtl/>
        </w:rPr>
      </w:pPr>
    </w:p>
    <w:p w14:paraId="322AC81A"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E4B6497" w14:textId="77777777" w:rsidR="00A048D9" w:rsidRPr="00A048D9" w:rsidRDefault="00A048D9" w:rsidP="00A048D9">
      <w:pPr>
        <w:tabs>
          <w:tab w:val="left" w:pos="512"/>
          <w:tab w:val="left" w:pos="8309"/>
          <w:tab w:val="bar" w:pos="10152"/>
        </w:tabs>
        <w:bidi/>
        <w:ind w:left="510"/>
        <w:jc w:val="both"/>
        <w:rPr>
          <w:rFonts w:cs="David" w:hint="cs"/>
          <w:rtl/>
        </w:rPr>
      </w:pPr>
    </w:p>
    <w:p w14:paraId="1D5EB1D9"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לא, הוא יכול לחתום כי החתימות הן פרטניות של חברי כנסת. זה לא אי-אמון. דיון ארבעים חתימות הוא יכול לחתום כי צריך ארבעים חתימות.</w:t>
      </w:r>
    </w:p>
    <w:p w14:paraId="54D9A620" w14:textId="77777777" w:rsidR="00A048D9" w:rsidRPr="00A048D9" w:rsidRDefault="00A048D9" w:rsidP="00A048D9">
      <w:pPr>
        <w:tabs>
          <w:tab w:val="right" w:pos="371"/>
          <w:tab w:val="bar" w:pos="10152"/>
        </w:tabs>
        <w:bidi/>
        <w:ind w:left="87"/>
        <w:jc w:val="both"/>
        <w:rPr>
          <w:rFonts w:cs="David" w:hint="cs"/>
          <w:rtl/>
        </w:rPr>
      </w:pPr>
    </w:p>
    <w:p w14:paraId="3CC700BA"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3973B703" w14:textId="77777777" w:rsidR="00A048D9" w:rsidRPr="00A048D9" w:rsidRDefault="00A048D9" w:rsidP="00A048D9">
      <w:pPr>
        <w:tabs>
          <w:tab w:val="right" w:pos="371"/>
          <w:tab w:val="bar" w:pos="10152"/>
        </w:tabs>
        <w:bidi/>
        <w:ind w:left="87"/>
        <w:jc w:val="both"/>
        <w:rPr>
          <w:rFonts w:cs="David" w:hint="cs"/>
          <w:u w:val="single"/>
          <w:rtl/>
        </w:rPr>
      </w:pPr>
    </w:p>
    <w:p w14:paraId="2740C6F5"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בקיצור, הוא יכול להשיג </w:t>
      </w:r>
      <w:proofErr w:type="spellStart"/>
      <w:r w:rsidRPr="00A048D9">
        <w:rPr>
          <w:rFonts w:cs="David" w:hint="cs"/>
          <w:rtl/>
        </w:rPr>
        <w:t>מיציבושי</w:t>
      </w:r>
      <w:proofErr w:type="spellEnd"/>
      <w:r w:rsidRPr="00A048D9">
        <w:rPr>
          <w:rFonts w:cs="David" w:hint="cs"/>
          <w:rtl/>
        </w:rPr>
        <w:t xml:space="preserve"> בקלות.</w:t>
      </w:r>
    </w:p>
    <w:p w14:paraId="7B1D68D0" w14:textId="77777777" w:rsidR="00A048D9" w:rsidRPr="00A048D9" w:rsidRDefault="00A048D9" w:rsidP="00A048D9">
      <w:pPr>
        <w:tabs>
          <w:tab w:val="right" w:pos="371"/>
          <w:tab w:val="bar" w:pos="10152"/>
        </w:tabs>
        <w:bidi/>
        <w:ind w:left="87"/>
        <w:jc w:val="both"/>
        <w:rPr>
          <w:rFonts w:cs="David" w:hint="cs"/>
          <w:rtl/>
        </w:rPr>
      </w:pPr>
    </w:p>
    <w:p w14:paraId="324ADC2A" w14:textId="77777777" w:rsidR="00A048D9" w:rsidRPr="00A048D9" w:rsidRDefault="00A048D9" w:rsidP="00A048D9">
      <w:pPr>
        <w:tabs>
          <w:tab w:val="right" w:pos="371"/>
          <w:tab w:val="bar" w:pos="10152"/>
        </w:tabs>
        <w:bidi/>
        <w:ind w:left="87"/>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7CED009C" w14:textId="77777777" w:rsidR="00A048D9" w:rsidRPr="00A048D9" w:rsidRDefault="00A048D9" w:rsidP="00A048D9">
      <w:pPr>
        <w:tabs>
          <w:tab w:val="right" w:pos="371"/>
          <w:tab w:val="bar" w:pos="10152"/>
        </w:tabs>
        <w:bidi/>
        <w:ind w:left="87"/>
        <w:jc w:val="both"/>
        <w:rPr>
          <w:rFonts w:cs="David" w:hint="cs"/>
          <w:rtl/>
        </w:rPr>
      </w:pPr>
    </w:p>
    <w:p w14:paraId="2B3D5A35"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אז גם צריך עשר חתימות לאי-אמון - - -</w:t>
      </w:r>
    </w:p>
    <w:p w14:paraId="6BBA6EB4" w14:textId="77777777" w:rsidR="00A048D9" w:rsidRPr="00A048D9" w:rsidRDefault="00A048D9" w:rsidP="00A048D9">
      <w:pPr>
        <w:tabs>
          <w:tab w:val="right" w:pos="371"/>
          <w:tab w:val="bar" w:pos="10152"/>
        </w:tabs>
        <w:bidi/>
        <w:ind w:left="87"/>
        <w:jc w:val="both"/>
        <w:rPr>
          <w:rFonts w:cs="David" w:hint="cs"/>
          <w:rtl/>
        </w:rPr>
      </w:pPr>
    </w:p>
    <w:p w14:paraId="6A35EC38"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1B411DC" w14:textId="77777777" w:rsidR="00A048D9" w:rsidRPr="00A048D9" w:rsidRDefault="00A048D9" w:rsidP="00A048D9">
      <w:pPr>
        <w:tabs>
          <w:tab w:val="right" w:pos="371"/>
          <w:tab w:val="bar" w:pos="10152"/>
        </w:tabs>
        <w:bidi/>
        <w:ind w:left="87"/>
        <w:jc w:val="both"/>
        <w:rPr>
          <w:rFonts w:cs="David" w:hint="cs"/>
          <w:rtl/>
        </w:rPr>
      </w:pPr>
    </w:p>
    <w:p w14:paraId="641E05E1"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לא, תיכף את זה נצטרך לתקן, זו ההערה השנייה שלי. אבל, אני קודם בסייגים. ההבדל הוא פשוט. בארבעים חתימות חותמים חברי כנסת בודדים. אם יש דיון הדיון הוא סיעתי. אני חושב שדבר אחד צריך לעמוד לנו מול העיניים. הרי כל הקביעות האלה הם בגדול שרירותיות </w:t>
      </w:r>
      <w:r w:rsidRPr="00A048D9">
        <w:rPr>
          <w:rFonts w:cs="David"/>
          <w:rtl/>
        </w:rPr>
        <w:t>–</w:t>
      </w:r>
      <w:r w:rsidRPr="00A048D9">
        <w:rPr>
          <w:rFonts w:cs="David" w:hint="cs"/>
          <w:rtl/>
        </w:rPr>
        <w:t xml:space="preserve"> למה אי-אמון הוא בנתיב כזה, ודיון ארבעים חתימות, ולמה זה ארבעים ולא שלושים וחמש? הרי אין לזה סוף. אני חושב שהמטרה צריכה להיות לנסות עד כמה שאפשר להיצמד לקיים, להבהיר  לזה, ובמקומות שיש באמת צורך לעשות תיקונים לעשות. לכן, אני לא מציע לשנות עכשיו את ההיגיון של האופן שבו מתבצע דיון ארבעים חתימות. אבל, יש היגיון שמי שפרש ואנחנו לא רואים בו סיעה, לא ניתן לו במה לנאום כסיעה בכל דיון סיעתי. זה חסר היגיון. לכן, אני חושב שאת זה הייתי מחריג, את הדיון הסיעתי בנוסף.</w:t>
      </w:r>
    </w:p>
    <w:p w14:paraId="6ED46439" w14:textId="77777777" w:rsidR="00A048D9" w:rsidRPr="00A048D9" w:rsidRDefault="00A048D9" w:rsidP="00A048D9">
      <w:pPr>
        <w:tabs>
          <w:tab w:val="right" w:pos="371"/>
          <w:tab w:val="bar" w:pos="10152"/>
        </w:tabs>
        <w:bidi/>
        <w:ind w:left="87"/>
        <w:jc w:val="both"/>
        <w:rPr>
          <w:rFonts w:cs="David" w:hint="cs"/>
          <w:rtl/>
        </w:rPr>
      </w:pPr>
    </w:p>
    <w:p w14:paraId="6515D697"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11D650AD" w14:textId="77777777" w:rsidR="00A048D9" w:rsidRPr="00A048D9" w:rsidRDefault="00A048D9" w:rsidP="00A048D9">
      <w:pPr>
        <w:tabs>
          <w:tab w:val="right" w:pos="371"/>
          <w:tab w:val="bar" w:pos="10152"/>
        </w:tabs>
        <w:bidi/>
        <w:ind w:left="87"/>
        <w:jc w:val="both"/>
        <w:rPr>
          <w:rFonts w:cs="David" w:hint="cs"/>
          <w:rtl/>
        </w:rPr>
      </w:pPr>
    </w:p>
    <w:p w14:paraId="65E1ACF3"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יריב, אתה מציע שנוסיף פה: וכן, בכל דיון סיעתי.</w:t>
      </w:r>
    </w:p>
    <w:p w14:paraId="1DB4D7A5" w14:textId="77777777" w:rsidR="00A048D9" w:rsidRPr="00A048D9" w:rsidRDefault="00A048D9" w:rsidP="00A048D9">
      <w:pPr>
        <w:tabs>
          <w:tab w:val="right" w:pos="371"/>
          <w:tab w:val="bar" w:pos="10152"/>
        </w:tabs>
        <w:bidi/>
        <w:ind w:left="87"/>
        <w:jc w:val="both"/>
        <w:rPr>
          <w:rFonts w:cs="David" w:hint="cs"/>
          <w:rtl/>
        </w:rPr>
      </w:pPr>
    </w:p>
    <w:p w14:paraId="3DC1A7F6"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9556C19"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p>
    <w:p w14:paraId="6D20CBDA"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כן, בדיון סיעתי.</w:t>
      </w:r>
    </w:p>
    <w:p w14:paraId="1E39630F" w14:textId="77777777" w:rsidR="00A048D9" w:rsidRPr="00A048D9" w:rsidRDefault="00A048D9" w:rsidP="00A048D9">
      <w:pPr>
        <w:tabs>
          <w:tab w:val="right" w:pos="371"/>
          <w:tab w:val="bar" w:pos="10152"/>
        </w:tabs>
        <w:bidi/>
        <w:ind w:left="87"/>
        <w:jc w:val="both"/>
        <w:rPr>
          <w:rFonts w:cs="David" w:hint="cs"/>
          <w:rtl/>
        </w:rPr>
      </w:pPr>
    </w:p>
    <w:p w14:paraId="1A99E97A"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1D9EBB8C" w14:textId="77777777" w:rsidR="00A048D9" w:rsidRPr="00A048D9" w:rsidRDefault="00A048D9" w:rsidP="00A048D9">
      <w:pPr>
        <w:tabs>
          <w:tab w:val="right" w:pos="371"/>
          <w:tab w:val="bar" w:pos="10152"/>
        </w:tabs>
        <w:bidi/>
        <w:ind w:left="87"/>
        <w:jc w:val="both"/>
        <w:rPr>
          <w:rFonts w:cs="David" w:hint="cs"/>
          <w:rtl/>
        </w:rPr>
      </w:pPr>
    </w:p>
    <w:p w14:paraId="6D8DB59C"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אז מה בעצם כן נותנים לו?</w:t>
      </w:r>
    </w:p>
    <w:p w14:paraId="707D1403" w14:textId="77777777" w:rsidR="00A048D9" w:rsidRPr="00A048D9" w:rsidRDefault="00A048D9" w:rsidP="00A048D9">
      <w:pPr>
        <w:tabs>
          <w:tab w:val="right" w:pos="371"/>
          <w:tab w:val="bar" w:pos="10152"/>
        </w:tabs>
        <w:bidi/>
        <w:ind w:left="87"/>
        <w:jc w:val="both"/>
        <w:rPr>
          <w:rFonts w:cs="David" w:hint="cs"/>
          <w:rtl/>
        </w:rPr>
      </w:pPr>
    </w:p>
    <w:p w14:paraId="09759820"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7F59BFCA"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p>
    <w:p w14:paraId="311FA31E"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נאומים אישיים, הצעות לסדר והצעות חוק.</w:t>
      </w:r>
    </w:p>
    <w:p w14:paraId="25C17DC2" w14:textId="77777777" w:rsidR="00A048D9" w:rsidRPr="00A048D9" w:rsidRDefault="00A048D9" w:rsidP="00A048D9">
      <w:pPr>
        <w:tabs>
          <w:tab w:val="right" w:pos="371"/>
          <w:tab w:val="bar" w:pos="10152"/>
        </w:tabs>
        <w:bidi/>
        <w:ind w:left="87"/>
        <w:jc w:val="both"/>
        <w:rPr>
          <w:rFonts w:cs="David" w:hint="cs"/>
          <w:rtl/>
        </w:rPr>
      </w:pPr>
    </w:p>
    <w:p w14:paraId="0B023660"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EECAB82" w14:textId="77777777" w:rsidR="00A048D9" w:rsidRPr="00A048D9" w:rsidRDefault="00A048D9" w:rsidP="00A048D9">
      <w:pPr>
        <w:tabs>
          <w:tab w:val="right" w:pos="371"/>
          <w:tab w:val="bar" w:pos="10152"/>
        </w:tabs>
        <w:bidi/>
        <w:ind w:left="87"/>
        <w:jc w:val="both"/>
        <w:rPr>
          <w:rFonts w:cs="David" w:hint="cs"/>
          <w:rtl/>
        </w:rPr>
      </w:pPr>
    </w:p>
    <w:p w14:paraId="087C81A2"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אני מציע לא יהיה בדיוני הכנסת, אלא יהיו כל הזכויות שהתקנון, הנוהל והנוהג מעניקים לסיעה. לא צריך את שתי המילים: בדיוני הכנסת.</w:t>
      </w:r>
    </w:p>
    <w:p w14:paraId="2B85CA71" w14:textId="77777777" w:rsidR="00A048D9" w:rsidRPr="00A048D9" w:rsidRDefault="00A048D9" w:rsidP="00A048D9">
      <w:pPr>
        <w:tabs>
          <w:tab w:val="right" w:pos="371"/>
          <w:tab w:val="bar" w:pos="10152"/>
        </w:tabs>
        <w:bidi/>
        <w:ind w:left="87"/>
        <w:jc w:val="both"/>
        <w:rPr>
          <w:rFonts w:cs="David" w:hint="cs"/>
          <w:rtl/>
        </w:rPr>
      </w:pPr>
    </w:p>
    <w:p w14:paraId="46B4196E"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6407CA3" w14:textId="77777777" w:rsidR="00A048D9" w:rsidRPr="00A048D9" w:rsidRDefault="00A048D9" w:rsidP="00A048D9">
      <w:pPr>
        <w:tabs>
          <w:tab w:val="right" w:pos="371"/>
          <w:tab w:val="bar" w:pos="10152"/>
        </w:tabs>
        <w:bidi/>
        <w:ind w:left="87"/>
        <w:jc w:val="both"/>
        <w:rPr>
          <w:rFonts w:cs="David" w:hint="cs"/>
          <w:rtl/>
        </w:rPr>
      </w:pPr>
    </w:p>
    <w:p w14:paraId="72FA2D5D"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צוות זה מכוח חוק המימון, מימון מפלגות זה מכוח חוק המימון.</w:t>
      </w:r>
    </w:p>
    <w:p w14:paraId="02AB32D0" w14:textId="77777777" w:rsidR="00A048D9" w:rsidRPr="00A048D9" w:rsidRDefault="00A048D9" w:rsidP="00A048D9">
      <w:pPr>
        <w:tabs>
          <w:tab w:val="right" w:pos="371"/>
          <w:tab w:val="bar" w:pos="10152"/>
        </w:tabs>
        <w:bidi/>
        <w:ind w:left="87"/>
        <w:jc w:val="both"/>
        <w:rPr>
          <w:rFonts w:cs="David" w:hint="cs"/>
          <w:rtl/>
        </w:rPr>
      </w:pPr>
    </w:p>
    <w:p w14:paraId="7CC909EF"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78F14C1" w14:textId="77777777" w:rsidR="00A048D9" w:rsidRPr="00A048D9" w:rsidRDefault="00A048D9" w:rsidP="00A048D9">
      <w:pPr>
        <w:tabs>
          <w:tab w:val="right" w:pos="371"/>
          <w:tab w:val="bar" w:pos="10152"/>
        </w:tabs>
        <w:bidi/>
        <w:ind w:left="87"/>
        <w:jc w:val="both"/>
        <w:rPr>
          <w:rFonts w:cs="David" w:hint="cs"/>
          <w:rtl/>
        </w:rPr>
      </w:pPr>
    </w:p>
    <w:p w14:paraId="571C157D"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רק מה שמכוח התקנון.</w:t>
      </w:r>
    </w:p>
    <w:p w14:paraId="6B715365" w14:textId="77777777" w:rsidR="00A048D9" w:rsidRPr="00A048D9" w:rsidRDefault="00A048D9" w:rsidP="00A048D9">
      <w:pPr>
        <w:tabs>
          <w:tab w:val="right" w:pos="371"/>
          <w:tab w:val="bar" w:pos="10152"/>
        </w:tabs>
        <w:bidi/>
        <w:ind w:left="87"/>
        <w:jc w:val="both"/>
        <w:rPr>
          <w:rFonts w:cs="David" w:hint="cs"/>
          <w:rtl/>
        </w:rPr>
      </w:pPr>
    </w:p>
    <w:p w14:paraId="7599349C"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11844CAB" w14:textId="77777777" w:rsidR="00A048D9" w:rsidRPr="00A048D9" w:rsidRDefault="00A048D9" w:rsidP="00A048D9">
      <w:pPr>
        <w:tabs>
          <w:tab w:val="right" w:pos="371"/>
          <w:tab w:val="bar" w:pos="10152"/>
        </w:tabs>
        <w:bidi/>
        <w:ind w:left="87"/>
        <w:jc w:val="both"/>
        <w:rPr>
          <w:rFonts w:cs="David" w:hint="cs"/>
          <w:rtl/>
        </w:rPr>
      </w:pPr>
    </w:p>
    <w:p w14:paraId="1B7E09AD"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פה כתוב מה שמגיע לסיעה מגיע גם לו, וזה בדיוק הבעיה.</w:t>
      </w:r>
    </w:p>
    <w:p w14:paraId="4D45E53F" w14:textId="77777777" w:rsidR="00A048D9" w:rsidRPr="00A048D9" w:rsidRDefault="00A048D9" w:rsidP="00A048D9">
      <w:pPr>
        <w:tabs>
          <w:tab w:val="right" w:pos="371"/>
          <w:tab w:val="bar" w:pos="10152"/>
        </w:tabs>
        <w:bidi/>
        <w:ind w:left="87"/>
        <w:jc w:val="both"/>
        <w:rPr>
          <w:rFonts w:cs="David" w:hint="cs"/>
          <w:rtl/>
        </w:rPr>
      </w:pPr>
    </w:p>
    <w:p w14:paraId="0D7892F5"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5AA7826" w14:textId="77777777" w:rsidR="00A048D9" w:rsidRPr="00A048D9" w:rsidRDefault="00A048D9" w:rsidP="00A048D9">
      <w:pPr>
        <w:tabs>
          <w:tab w:val="right" w:pos="371"/>
          <w:tab w:val="bar" w:pos="10152"/>
        </w:tabs>
        <w:bidi/>
        <w:ind w:left="87"/>
        <w:jc w:val="both"/>
        <w:rPr>
          <w:rFonts w:cs="David" w:hint="cs"/>
          <w:rtl/>
        </w:rPr>
      </w:pPr>
    </w:p>
    <w:p w14:paraId="57D03E04"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אולי צריך לעשות את זה, אבל באופן שיבהיר שזה לא נותן לו דברים שישנה התייחסות של החקיקה אליהם, אלא באיזושהי צורה שיהיה ברור כל הזכויות אולי המוענקות לסיעה מכוח התקנון.</w:t>
      </w:r>
    </w:p>
    <w:p w14:paraId="6AE81517" w14:textId="77777777" w:rsidR="00A048D9" w:rsidRPr="00A048D9" w:rsidRDefault="00A048D9" w:rsidP="00A048D9">
      <w:pPr>
        <w:tabs>
          <w:tab w:val="right" w:pos="371"/>
          <w:tab w:val="bar" w:pos="10152"/>
        </w:tabs>
        <w:bidi/>
        <w:ind w:left="87"/>
        <w:jc w:val="both"/>
        <w:rPr>
          <w:rFonts w:cs="David" w:hint="cs"/>
          <w:rtl/>
        </w:rPr>
      </w:pPr>
    </w:p>
    <w:p w14:paraId="647DF3F0"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F041D45" w14:textId="77777777" w:rsidR="00A048D9" w:rsidRPr="00A048D9" w:rsidRDefault="00A048D9" w:rsidP="00A048D9">
      <w:pPr>
        <w:tabs>
          <w:tab w:val="right" w:pos="371"/>
          <w:tab w:val="bar" w:pos="10152"/>
        </w:tabs>
        <w:bidi/>
        <w:ind w:left="87"/>
        <w:jc w:val="both"/>
        <w:rPr>
          <w:rFonts w:cs="David" w:hint="cs"/>
          <w:rtl/>
        </w:rPr>
      </w:pPr>
    </w:p>
    <w:p w14:paraId="6BE3CD29"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כתוב שהתקנון, הנוהג והנוהל מעניקים.</w:t>
      </w:r>
    </w:p>
    <w:p w14:paraId="1D4289B8" w14:textId="77777777" w:rsidR="00A048D9" w:rsidRPr="00A048D9" w:rsidRDefault="00A048D9" w:rsidP="00A048D9">
      <w:pPr>
        <w:tabs>
          <w:tab w:val="right" w:pos="371"/>
          <w:tab w:val="bar" w:pos="10152"/>
        </w:tabs>
        <w:bidi/>
        <w:ind w:left="87"/>
        <w:jc w:val="both"/>
        <w:rPr>
          <w:rFonts w:cs="David" w:hint="cs"/>
          <w:rtl/>
        </w:rPr>
      </w:pPr>
    </w:p>
    <w:p w14:paraId="1CAA1A0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4B4811D" w14:textId="77777777" w:rsidR="00A048D9" w:rsidRPr="00A048D9" w:rsidRDefault="00A048D9" w:rsidP="00A048D9">
      <w:pPr>
        <w:tabs>
          <w:tab w:val="right" w:pos="371"/>
          <w:tab w:val="bar" w:pos="10152"/>
        </w:tabs>
        <w:bidi/>
        <w:ind w:left="87"/>
        <w:jc w:val="both"/>
        <w:rPr>
          <w:rFonts w:cs="David" w:hint="cs"/>
          <w:rtl/>
        </w:rPr>
      </w:pPr>
    </w:p>
    <w:p w14:paraId="5BCA0CD3"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מה זה הנוהג והנוהל מבחינת ה- - - </w:t>
      </w:r>
    </w:p>
    <w:p w14:paraId="715AEBF1" w14:textId="77777777" w:rsidR="00A048D9" w:rsidRPr="00A048D9" w:rsidRDefault="00A048D9" w:rsidP="00A048D9">
      <w:pPr>
        <w:tabs>
          <w:tab w:val="right" w:pos="371"/>
          <w:tab w:val="bar" w:pos="10152"/>
        </w:tabs>
        <w:bidi/>
        <w:ind w:left="87"/>
        <w:jc w:val="both"/>
        <w:rPr>
          <w:rFonts w:cs="David" w:hint="cs"/>
          <w:rtl/>
        </w:rPr>
      </w:pPr>
    </w:p>
    <w:p w14:paraId="481A6EF7"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391FE1A8"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p>
    <w:p w14:paraId="1720C167"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אפשר גם להוריד את הנוהג והנוהל.</w:t>
      </w:r>
    </w:p>
    <w:p w14:paraId="5EA837F3" w14:textId="77777777" w:rsidR="00A048D9" w:rsidRPr="00A048D9" w:rsidRDefault="00A048D9" w:rsidP="00A048D9">
      <w:pPr>
        <w:tabs>
          <w:tab w:val="right" w:pos="371"/>
          <w:tab w:val="bar" w:pos="10152"/>
        </w:tabs>
        <w:bidi/>
        <w:ind w:left="87"/>
        <w:jc w:val="both"/>
        <w:rPr>
          <w:rFonts w:cs="David" w:hint="cs"/>
          <w:rtl/>
        </w:rPr>
      </w:pPr>
    </w:p>
    <w:p w14:paraId="76775392"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5ACDF043" w14:textId="77777777" w:rsidR="00A048D9" w:rsidRPr="00A048D9" w:rsidRDefault="00A048D9" w:rsidP="00A048D9">
      <w:pPr>
        <w:tabs>
          <w:tab w:val="right" w:pos="371"/>
          <w:tab w:val="bar" w:pos="10152"/>
        </w:tabs>
        <w:bidi/>
        <w:ind w:left="87"/>
        <w:jc w:val="both"/>
        <w:rPr>
          <w:rFonts w:cs="David" w:hint="cs"/>
          <w:rtl/>
        </w:rPr>
      </w:pPr>
    </w:p>
    <w:p w14:paraId="29872DA8"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הניסוח פה הוא בעייתי.</w:t>
      </w:r>
    </w:p>
    <w:p w14:paraId="41EF4E6A" w14:textId="77777777" w:rsidR="00A048D9" w:rsidRPr="00A048D9" w:rsidRDefault="00A048D9" w:rsidP="00A048D9">
      <w:pPr>
        <w:tabs>
          <w:tab w:val="right" w:pos="371"/>
          <w:tab w:val="bar" w:pos="10152"/>
        </w:tabs>
        <w:bidi/>
        <w:ind w:left="87"/>
        <w:jc w:val="both"/>
        <w:rPr>
          <w:rFonts w:cs="David" w:hint="cs"/>
          <w:rtl/>
        </w:rPr>
      </w:pPr>
    </w:p>
    <w:p w14:paraId="149FFDD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58D91570" w14:textId="77777777" w:rsidR="00A048D9" w:rsidRPr="00A048D9" w:rsidRDefault="00A048D9" w:rsidP="00A048D9">
      <w:pPr>
        <w:tabs>
          <w:tab w:val="right" w:pos="371"/>
          <w:tab w:val="bar" w:pos="10152"/>
        </w:tabs>
        <w:bidi/>
        <w:ind w:left="87"/>
        <w:jc w:val="both"/>
        <w:rPr>
          <w:rFonts w:cs="David" w:hint="cs"/>
          <w:rtl/>
        </w:rPr>
      </w:pPr>
    </w:p>
    <w:p w14:paraId="1B1853B7"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אולי נעשה את זה כך: יהיו כל הזכויות המוענקות לסיעה מכוח התקנון, לא על-פי התקנון.</w:t>
      </w:r>
    </w:p>
    <w:p w14:paraId="0F5047C9" w14:textId="77777777" w:rsidR="00A048D9" w:rsidRPr="00A048D9" w:rsidRDefault="00A048D9" w:rsidP="00A048D9">
      <w:pPr>
        <w:tabs>
          <w:tab w:val="right" w:pos="371"/>
          <w:tab w:val="bar" w:pos="10152"/>
        </w:tabs>
        <w:bidi/>
        <w:ind w:left="87"/>
        <w:jc w:val="both"/>
        <w:rPr>
          <w:rFonts w:cs="David" w:hint="cs"/>
          <w:rtl/>
        </w:rPr>
      </w:pPr>
    </w:p>
    <w:p w14:paraId="15DE9542"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1710B10A" w14:textId="77777777" w:rsidR="00A048D9" w:rsidRPr="00A048D9" w:rsidRDefault="00A048D9" w:rsidP="00A048D9">
      <w:pPr>
        <w:tabs>
          <w:tab w:val="right" w:pos="371"/>
          <w:tab w:val="bar" w:pos="10152"/>
        </w:tabs>
        <w:bidi/>
        <w:ind w:left="87"/>
        <w:jc w:val="both"/>
        <w:rPr>
          <w:rFonts w:cs="David" w:hint="cs"/>
          <w:rtl/>
        </w:rPr>
      </w:pPr>
    </w:p>
    <w:p w14:paraId="7664789D"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שהתקנון מעניק לסיעה.</w:t>
      </w:r>
    </w:p>
    <w:p w14:paraId="077410C8" w14:textId="77777777" w:rsidR="00A048D9" w:rsidRPr="00A048D9" w:rsidRDefault="00A048D9" w:rsidP="00A048D9">
      <w:pPr>
        <w:tabs>
          <w:tab w:val="right" w:pos="371"/>
          <w:tab w:val="bar" w:pos="10152"/>
        </w:tabs>
        <w:bidi/>
        <w:ind w:left="87"/>
        <w:jc w:val="both"/>
        <w:rPr>
          <w:rFonts w:cs="David" w:hint="cs"/>
          <w:rtl/>
        </w:rPr>
      </w:pPr>
    </w:p>
    <w:p w14:paraId="0AB471F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784079D" w14:textId="77777777" w:rsidR="00A048D9" w:rsidRPr="00A048D9" w:rsidRDefault="00A048D9" w:rsidP="00A048D9">
      <w:pPr>
        <w:tabs>
          <w:tab w:val="right" w:pos="371"/>
          <w:tab w:val="bar" w:pos="10152"/>
        </w:tabs>
        <w:bidi/>
        <w:ind w:left="87"/>
        <w:jc w:val="both"/>
        <w:rPr>
          <w:rFonts w:cs="David" w:hint="cs"/>
          <w:rtl/>
        </w:rPr>
      </w:pPr>
    </w:p>
    <w:p w14:paraId="2F24DC71"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להוריד את הנוהג והנוהל.</w:t>
      </w:r>
    </w:p>
    <w:p w14:paraId="34299CB0" w14:textId="77777777" w:rsidR="00A048D9" w:rsidRPr="00A048D9" w:rsidRDefault="00A048D9" w:rsidP="00A048D9">
      <w:pPr>
        <w:tabs>
          <w:tab w:val="right" w:pos="371"/>
          <w:tab w:val="bar" w:pos="10152"/>
        </w:tabs>
        <w:bidi/>
        <w:ind w:left="87"/>
        <w:jc w:val="both"/>
        <w:rPr>
          <w:rFonts w:cs="David" w:hint="cs"/>
          <w:rtl/>
        </w:rPr>
      </w:pPr>
    </w:p>
    <w:p w14:paraId="3B6CEA46"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5C644D34" w14:textId="77777777" w:rsidR="00A048D9" w:rsidRPr="00A048D9" w:rsidRDefault="00A048D9" w:rsidP="00A048D9">
      <w:pPr>
        <w:tabs>
          <w:tab w:val="right" w:pos="371"/>
          <w:tab w:val="bar" w:pos="10152"/>
        </w:tabs>
        <w:bidi/>
        <w:ind w:left="87"/>
        <w:jc w:val="both"/>
        <w:rPr>
          <w:rFonts w:cs="David" w:hint="cs"/>
          <w:rtl/>
        </w:rPr>
      </w:pPr>
    </w:p>
    <w:p w14:paraId="0EF2B290"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האם במקום אחר נפרט את זה?</w:t>
      </w:r>
    </w:p>
    <w:p w14:paraId="0FB8FCA8" w14:textId="77777777" w:rsidR="00A048D9" w:rsidRPr="00A048D9" w:rsidRDefault="00A048D9" w:rsidP="00A048D9">
      <w:pPr>
        <w:tabs>
          <w:tab w:val="right" w:pos="371"/>
          <w:tab w:val="bar" w:pos="10152"/>
        </w:tabs>
        <w:bidi/>
        <w:ind w:left="87"/>
        <w:jc w:val="both"/>
        <w:rPr>
          <w:rFonts w:cs="David" w:hint="cs"/>
          <w:rtl/>
        </w:rPr>
      </w:pPr>
    </w:p>
    <w:p w14:paraId="46C1714D"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062480A0" w14:textId="77777777" w:rsidR="00A048D9" w:rsidRPr="00A048D9" w:rsidRDefault="00A048D9" w:rsidP="00A048D9">
      <w:pPr>
        <w:bidi/>
        <w:jc w:val="both"/>
        <w:rPr>
          <w:rFonts w:cs="David" w:hint="cs"/>
          <w:u w:val="single"/>
          <w:rtl/>
        </w:rPr>
      </w:pPr>
    </w:p>
    <w:p w14:paraId="416731F2"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כן, הפירוט הוא כל נושא לעניינו. כשאתה מגיע להצעות לסדר אתה מפרט.</w:t>
      </w:r>
    </w:p>
    <w:p w14:paraId="2EF3F71E" w14:textId="77777777" w:rsidR="00A048D9" w:rsidRPr="00A048D9" w:rsidRDefault="00A048D9" w:rsidP="00A048D9">
      <w:pPr>
        <w:tabs>
          <w:tab w:val="right" w:pos="371"/>
          <w:tab w:val="bar" w:pos="10152"/>
        </w:tabs>
        <w:bidi/>
        <w:ind w:left="87"/>
        <w:jc w:val="both"/>
        <w:rPr>
          <w:rFonts w:cs="David" w:hint="cs"/>
          <w:rtl/>
        </w:rPr>
      </w:pPr>
    </w:p>
    <w:p w14:paraId="605C0A72"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46099B5E"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p>
    <w:p w14:paraId="799A4AD3"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סיעת יחיד עדיין קיים?</w:t>
      </w:r>
    </w:p>
    <w:p w14:paraId="2F356D26" w14:textId="77777777" w:rsidR="00A048D9" w:rsidRPr="00A048D9" w:rsidRDefault="00A048D9" w:rsidP="00A048D9">
      <w:pPr>
        <w:tabs>
          <w:tab w:val="right" w:pos="371"/>
          <w:tab w:val="bar" w:pos="10152"/>
        </w:tabs>
        <w:bidi/>
        <w:ind w:left="87"/>
        <w:jc w:val="both"/>
        <w:rPr>
          <w:rFonts w:cs="David" w:hint="cs"/>
          <w:rtl/>
        </w:rPr>
      </w:pPr>
    </w:p>
    <w:p w14:paraId="2FA9253F"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07069E95" w14:textId="77777777" w:rsidR="00A048D9" w:rsidRPr="00A048D9" w:rsidRDefault="00A048D9" w:rsidP="00A048D9">
      <w:pPr>
        <w:tabs>
          <w:tab w:val="right" w:pos="371"/>
          <w:tab w:val="bar" w:pos="10152"/>
        </w:tabs>
        <w:bidi/>
        <w:ind w:left="87"/>
        <w:jc w:val="both"/>
        <w:rPr>
          <w:rFonts w:cs="David" w:hint="cs"/>
          <w:rtl/>
        </w:rPr>
      </w:pPr>
    </w:p>
    <w:p w14:paraId="23FE728D"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קיים.</w:t>
      </w:r>
    </w:p>
    <w:p w14:paraId="737D5C71" w14:textId="77777777" w:rsidR="00A048D9" w:rsidRPr="00A048D9" w:rsidRDefault="00A048D9" w:rsidP="00A048D9">
      <w:pPr>
        <w:tabs>
          <w:tab w:val="right" w:pos="371"/>
          <w:tab w:val="bar" w:pos="10152"/>
        </w:tabs>
        <w:bidi/>
        <w:ind w:left="87"/>
        <w:jc w:val="both"/>
        <w:rPr>
          <w:rFonts w:cs="David" w:hint="cs"/>
          <w:rtl/>
        </w:rPr>
      </w:pPr>
    </w:p>
    <w:p w14:paraId="2B50575C"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4342516" w14:textId="77777777" w:rsidR="00A048D9" w:rsidRPr="00A048D9" w:rsidRDefault="00A048D9" w:rsidP="00A048D9">
      <w:pPr>
        <w:tabs>
          <w:tab w:val="right" w:pos="371"/>
          <w:tab w:val="bar" w:pos="10152"/>
        </w:tabs>
        <w:bidi/>
        <w:ind w:left="87"/>
        <w:jc w:val="both"/>
        <w:rPr>
          <w:rFonts w:cs="David" w:hint="cs"/>
          <w:rtl/>
        </w:rPr>
      </w:pPr>
    </w:p>
    <w:p w14:paraId="1F7F8D78"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סיעת יחיד קיים, אבל חבר כנסת שפרש הוא לא סיעת יחיד.</w:t>
      </w:r>
    </w:p>
    <w:p w14:paraId="7B62EB37" w14:textId="77777777" w:rsidR="00A048D9" w:rsidRPr="00A048D9" w:rsidRDefault="00A048D9" w:rsidP="00A048D9">
      <w:pPr>
        <w:tabs>
          <w:tab w:val="right" w:pos="371"/>
          <w:tab w:val="bar" w:pos="10152"/>
        </w:tabs>
        <w:bidi/>
        <w:ind w:left="87"/>
        <w:jc w:val="both"/>
        <w:rPr>
          <w:rFonts w:cs="David" w:hint="cs"/>
          <w:rtl/>
        </w:rPr>
      </w:pPr>
    </w:p>
    <w:p w14:paraId="1CE686C8"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52CD6C6A" w14:textId="77777777" w:rsidR="00A048D9" w:rsidRPr="00A048D9" w:rsidRDefault="00A048D9" w:rsidP="00A048D9">
      <w:pPr>
        <w:tabs>
          <w:tab w:val="right" w:pos="371"/>
          <w:tab w:val="bar" w:pos="10152"/>
        </w:tabs>
        <w:bidi/>
        <w:ind w:left="87"/>
        <w:jc w:val="both"/>
        <w:rPr>
          <w:rFonts w:cs="David" w:hint="cs"/>
          <w:rtl/>
        </w:rPr>
      </w:pPr>
    </w:p>
    <w:p w14:paraId="2DC4FC78"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האם ההגדרות של הזכויות והחובות מופיעות במקום אחר?</w:t>
      </w:r>
    </w:p>
    <w:p w14:paraId="791658E3" w14:textId="77777777" w:rsidR="00A048D9" w:rsidRPr="00A048D9" w:rsidRDefault="00A048D9" w:rsidP="00A048D9">
      <w:pPr>
        <w:tabs>
          <w:tab w:val="right" w:pos="371"/>
          <w:tab w:val="bar" w:pos="10152"/>
        </w:tabs>
        <w:bidi/>
        <w:ind w:left="87"/>
        <w:jc w:val="both"/>
        <w:rPr>
          <w:rFonts w:cs="David" w:hint="cs"/>
          <w:rtl/>
        </w:rPr>
      </w:pPr>
    </w:p>
    <w:p w14:paraId="695CFFBD"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FCBD87E" w14:textId="77777777" w:rsidR="00A048D9" w:rsidRPr="00A048D9" w:rsidRDefault="00A048D9" w:rsidP="00A048D9">
      <w:pPr>
        <w:tabs>
          <w:tab w:val="right" w:pos="371"/>
          <w:tab w:val="bar" w:pos="10152"/>
        </w:tabs>
        <w:bidi/>
        <w:ind w:left="87"/>
        <w:jc w:val="both"/>
        <w:rPr>
          <w:rFonts w:cs="David" w:hint="cs"/>
          <w:rtl/>
        </w:rPr>
      </w:pPr>
    </w:p>
    <w:p w14:paraId="3A3D23A7"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כן. אנחנו נצטרך לקבוע מכסות, נצטרך להתייחס לכל הנושאים האלה כשנגיע אליהם. </w:t>
      </w:r>
    </w:p>
    <w:p w14:paraId="568D9B41" w14:textId="77777777" w:rsidR="00A048D9" w:rsidRPr="00A048D9" w:rsidRDefault="00A048D9" w:rsidP="00A048D9">
      <w:pPr>
        <w:tabs>
          <w:tab w:val="right" w:pos="371"/>
          <w:tab w:val="bar" w:pos="10152"/>
        </w:tabs>
        <w:bidi/>
        <w:ind w:left="87"/>
        <w:jc w:val="both"/>
        <w:rPr>
          <w:rFonts w:cs="David" w:hint="cs"/>
          <w:rtl/>
        </w:rPr>
      </w:pPr>
    </w:p>
    <w:p w14:paraId="1189E16F"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719A2A79" w14:textId="77777777" w:rsidR="00A048D9" w:rsidRPr="00A048D9" w:rsidRDefault="00A048D9" w:rsidP="00A048D9">
      <w:pPr>
        <w:tabs>
          <w:tab w:val="right" w:pos="371"/>
          <w:tab w:val="bar" w:pos="10152"/>
        </w:tabs>
        <w:bidi/>
        <w:ind w:left="87"/>
        <w:jc w:val="both"/>
        <w:rPr>
          <w:rFonts w:cs="David" w:hint="cs"/>
          <w:rtl/>
        </w:rPr>
      </w:pPr>
    </w:p>
    <w:p w14:paraId="425C6B47"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אם כך, אז למה משנים את הזכות להגיש אי-אמון?</w:t>
      </w:r>
    </w:p>
    <w:p w14:paraId="6E8C5E6E" w14:textId="77777777" w:rsidR="00A048D9" w:rsidRPr="00A048D9" w:rsidRDefault="00A048D9" w:rsidP="00A048D9">
      <w:pPr>
        <w:tabs>
          <w:tab w:val="right" w:pos="371"/>
          <w:tab w:val="bar" w:pos="10152"/>
        </w:tabs>
        <w:bidi/>
        <w:ind w:left="87"/>
        <w:jc w:val="both"/>
        <w:rPr>
          <w:rFonts w:cs="David" w:hint="cs"/>
          <w:rtl/>
        </w:rPr>
      </w:pPr>
    </w:p>
    <w:p w14:paraId="1A0F816C"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FE4CF98" w14:textId="77777777" w:rsidR="00A048D9" w:rsidRPr="00A048D9" w:rsidRDefault="00A048D9" w:rsidP="00A048D9">
      <w:pPr>
        <w:tabs>
          <w:tab w:val="right" w:pos="371"/>
          <w:tab w:val="bar" w:pos="10152"/>
        </w:tabs>
        <w:bidi/>
        <w:ind w:left="87"/>
        <w:jc w:val="both"/>
        <w:rPr>
          <w:rFonts w:cs="David" w:hint="cs"/>
          <w:rtl/>
        </w:rPr>
      </w:pPr>
    </w:p>
    <w:p w14:paraId="67FCDF5F"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כי זה חבר כנסת שפרש, זה לא סיעת יחיד. הוא לא סיעה. חבר כנסת שפרש בניגוד להסכמת סיעתו.</w:t>
      </w:r>
    </w:p>
    <w:p w14:paraId="6B122197" w14:textId="77777777" w:rsidR="00A048D9" w:rsidRPr="00A048D9" w:rsidRDefault="00A048D9" w:rsidP="00A048D9">
      <w:pPr>
        <w:tabs>
          <w:tab w:val="right" w:pos="371"/>
          <w:tab w:val="bar" w:pos="10152"/>
        </w:tabs>
        <w:bidi/>
        <w:ind w:left="87"/>
        <w:jc w:val="both"/>
        <w:rPr>
          <w:rFonts w:cs="David" w:hint="cs"/>
          <w:rtl/>
        </w:rPr>
      </w:pPr>
    </w:p>
    <w:p w14:paraId="319F9524"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52296683" w14:textId="77777777" w:rsidR="00A048D9" w:rsidRPr="00A048D9" w:rsidRDefault="00A048D9" w:rsidP="00A048D9">
      <w:pPr>
        <w:tabs>
          <w:tab w:val="right" w:pos="371"/>
          <w:tab w:val="bar" w:pos="10152"/>
        </w:tabs>
        <w:bidi/>
        <w:ind w:left="87"/>
        <w:jc w:val="both"/>
        <w:rPr>
          <w:rFonts w:cs="David" w:hint="cs"/>
          <w:rtl/>
        </w:rPr>
      </w:pPr>
    </w:p>
    <w:p w14:paraId="194E80AA"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אני עדיין חוזר, הניסוח פה לא תקין.</w:t>
      </w:r>
    </w:p>
    <w:p w14:paraId="73AAC1C3" w14:textId="77777777" w:rsidR="00A048D9" w:rsidRPr="00A048D9" w:rsidRDefault="00A048D9" w:rsidP="00A048D9">
      <w:pPr>
        <w:tabs>
          <w:tab w:val="right" w:pos="371"/>
          <w:tab w:val="bar" w:pos="10152"/>
        </w:tabs>
        <w:bidi/>
        <w:ind w:left="87"/>
        <w:jc w:val="both"/>
        <w:rPr>
          <w:rFonts w:cs="David" w:hint="cs"/>
          <w:rtl/>
        </w:rPr>
      </w:pPr>
    </w:p>
    <w:p w14:paraId="78D84508"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BDD3307"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p>
    <w:p w14:paraId="0FFB5568"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אנחנו נשנה את הניסוח.</w:t>
      </w:r>
    </w:p>
    <w:p w14:paraId="380843A9" w14:textId="77777777" w:rsidR="00A048D9" w:rsidRPr="00A048D9" w:rsidRDefault="00A048D9" w:rsidP="00A048D9">
      <w:pPr>
        <w:tabs>
          <w:tab w:val="right" w:pos="371"/>
          <w:tab w:val="bar" w:pos="10152"/>
        </w:tabs>
        <w:bidi/>
        <w:ind w:left="87"/>
        <w:jc w:val="both"/>
        <w:rPr>
          <w:rFonts w:cs="David" w:hint="cs"/>
          <w:rtl/>
        </w:rPr>
      </w:pPr>
    </w:p>
    <w:p w14:paraId="30186BCF"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33ECADA1" w14:textId="77777777" w:rsidR="00A048D9" w:rsidRPr="00A048D9" w:rsidRDefault="00A048D9" w:rsidP="00A048D9">
      <w:pPr>
        <w:tabs>
          <w:tab w:val="right" w:pos="371"/>
          <w:tab w:val="bar" w:pos="10152"/>
        </w:tabs>
        <w:bidi/>
        <w:ind w:left="87"/>
        <w:jc w:val="both"/>
        <w:rPr>
          <w:rFonts w:cs="David" w:hint="cs"/>
          <w:rtl/>
        </w:rPr>
      </w:pPr>
    </w:p>
    <w:p w14:paraId="19CDD3A1"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כי אם את אומרת למעט הזכות להגיש הצעת אי-אמון, ואת מתמקדת רק באי-אמון, ופה כתוב מצד שני: יהיו לו כל הזכויות שיש לסיעה, אז משהו פה תרתי </w:t>
      </w:r>
      <w:proofErr w:type="spellStart"/>
      <w:r w:rsidRPr="00A048D9">
        <w:rPr>
          <w:rFonts w:cs="David" w:hint="cs"/>
          <w:rtl/>
        </w:rPr>
        <w:t>דסתריי</w:t>
      </w:r>
      <w:proofErr w:type="spellEnd"/>
      <w:r w:rsidRPr="00A048D9">
        <w:rPr>
          <w:rFonts w:cs="David" w:hint="cs"/>
          <w:rtl/>
        </w:rPr>
        <w:t xml:space="preserve">. </w:t>
      </w:r>
    </w:p>
    <w:p w14:paraId="083C8EAD" w14:textId="77777777" w:rsidR="00A048D9" w:rsidRPr="00A048D9" w:rsidRDefault="00A048D9" w:rsidP="00A048D9">
      <w:pPr>
        <w:tabs>
          <w:tab w:val="right" w:pos="371"/>
          <w:tab w:val="bar" w:pos="10152"/>
        </w:tabs>
        <w:bidi/>
        <w:ind w:left="87"/>
        <w:jc w:val="both"/>
        <w:rPr>
          <w:rFonts w:cs="David" w:hint="cs"/>
          <w:rtl/>
        </w:rPr>
      </w:pPr>
    </w:p>
    <w:p w14:paraId="163A2564"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4FB93D0D" w14:textId="77777777" w:rsidR="00A048D9" w:rsidRPr="00A048D9" w:rsidRDefault="00A048D9" w:rsidP="00A048D9">
      <w:pPr>
        <w:tabs>
          <w:tab w:val="right" w:pos="371"/>
          <w:tab w:val="bar" w:pos="10152"/>
        </w:tabs>
        <w:bidi/>
        <w:ind w:left="87"/>
        <w:jc w:val="both"/>
        <w:rPr>
          <w:rFonts w:cs="David" w:hint="cs"/>
          <w:rtl/>
        </w:rPr>
      </w:pPr>
    </w:p>
    <w:p w14:paraId="1067FFC1"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אולי אני אלך צעד אחד אחורה ואסביר. יש מצב שסיעה מתפלגת. במצב כזה של התפלגות יכול להישאר גם חבר כנסת אחד בודד. ההתפלגות היא כדין לפי הכללים שקבועים בחוק, ואז יש לנו סיעה שיש בה חבר כנסת אחד, ואז אין ספק שיש לה את כל הזכויות. באותה סיעת יחיד הוא גם מקבל מימון </w:t>
      </w:r>
      <w:r w:rsidRPr="00A048D9">
        <w:rPr>
          <w:rFonts w:cs="David"/>
          <w:rtl/>
        </w:rPr>
        <w:t>–</w:t>
      </w:r>
      <w:r w:rsidRPr="00A048D9">
        <w:rPr>
          <w:rFonts w:cs="David" w:hint="cs"/>
          <w:rtl/>
        </w:rPr>
        <w:t xml:space="preserve"> סיעה לכל דבר ועניין.</w:t>
      </w:r>
    </w:p>
    <w:p w14:paraId="00CB5566" w14:textId="77777777" w:rsidR="00A048D9" w:rsidRPr="00A048D9" w:rsidRDefault="00A048D9" w:rsidP="00A048D9">
      <w:pPr>
        <w:tabs>
          <w:tab w:val="right" w:pos="371"/>
          <w:tab w:val="bar" w:pos="10152"/>
        </w:tabs>
        <w:bidi/>
        <w:ind w:left="87"/>
        <w:jc w:val="both"/>
        <w:rPr>
          <w:rFonts w:cs="David" w:hint="cs"/>
          <w:rtl/>
        </w:rPr>
      </w:pPr>
    </w:p>
    <w:p w14:paraId="1397EC12"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החוק גם קובע מצב שבו סיעה באה ומבקשת מוועדת הכנסת: תכריזו על אחד מחברינו כפורש, כי הוא פועל נגדנו, ועושה כך וכך. על אותו חבר כנסת החוק קובע שורה של סנקציות. הוא לא מקבל מימון, הוא לא מצטרף לאף סיעה. הוא לא יכול להתמנות לשר ולסגן שר. לכנסת הבאה הוא יכול לרוץ רק במפלגה חדשה. הסעיף הזה רק בא ואומר מה קורה איתו בכנסת, חוץ מכל הסנקציות החיצונית, בתוך הכנסת. אותו חבר כנסת שפרש בתוך הכנסת הוא חבר כנסת. כשיש דיון אישי ברור שהוא יכול לנאום, והוא יכול להגיש שאילתות. אבל, מה עם יתר הדברים? האם צריך לתת לו דברים שנותנים לסיעה, או לא צריך?</w:t>
      </w:r>
    </w:p>
    <w:p w14:paraId="464822FD" w14:textId="77777777" w:rsidR="00A048D9" w:rsidRPr="00A048D9" w:rsidRDefault="00A048D9" w:rsidP="00A048D9">
      <w:pPr>
        <w:tabs>
          <w:tab w:val="right" w:pos="371"/>
          <w:tab w:val="bar" w:pos="10152"/>
        </w:tabs>
        <w:bidi/>
        <w:ind w:left="87"/>
        <w:jc w:val="both"/>
        <w:rPr>
          <w:rFonts w:cs="David" w:hint="cs"/>
          <w:rtl/>
        </w:rPr>
      </w:pPr>
    </w:p>
    <w:p w14:paraId="58732EF2"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55DCD2C7" w14:textId="77777777" w:rsidR="00A048D9" w:rsidRPr="00A048D9" w:rsidRDefault="00A048D9" w:rsidP="00A048D9">
      <w:pPr>
        <w:tabs>
          <w:tab w:val="right" w:pos="371"/>
          <w:tab w:val="bar" w:pos="10152"/>
        </w:tabs>
        <w:bidi/>
        <w:ind w:left="87"/>
        <w:jc w:val="both"/>
        <w:rPr>
          <w:rFonts w:cs="David" w:hint="cs"/>
          <w:rtl/>
        </w:rPr>
      </w:pPr>
    </w:p>
    <w:p w14:paraId="138F0678"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אין בעיה. לכן, אני אומר הניסוח פה הוא כזה שלמעט הגשת אי-אמון כביכול יש לו זכויות, אלא אם כן נפרט במקום אחר מה הזכויות והחובות שלו.</w:t>
      </w:r>
    </w:p>
    <w:p w14:paraId="70F7EBD4" w14:textId="77777777" w:rsidR="00A048D9" w:rsidRPr="00A048D9" w:rsidRDefault="00A048D9" w:rsidP="00A048D9">
      <w:pPr>
        <w:tabs>
          <w:tab w:val="right" w:pos="371"/>
          <w:tab w:val="bar" w:pos="10152"/>
        </w:tabs>
        <w:bidi/>
        <w:ind w:left="87"/>
        <w:jc w:val="both"/>
        <w:rPr>
          <w:rFonts w:cs="David" w:hint="cs"/>
          <w:rtl/>
        </w:rPr>
      </w:pPr>
    </w:p>
    <w:p w14:paraId="721F13BB"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D44E68B" w14:textId="77777777" w:rsidR="00A048D9" w:rsidRPr="00A048D9" w:rsidRDefault="00A048D9" w:rsidP="00A048D9">
      <w:pPr>
        <w:tabs>
          <w:tab w:val="right" w:pos="371"/>
          <w:tab w:val="bar" w:pos="10152"/>
        </w:tabs>
        <w:bidi/>
        <w:ind w:left="87"/>
        <w:jc w:val="both"/>
        <w:rPr>
          <w:rFonts w:cs="David" w:hint="cs"/>
          <w:rtl/>
        </w:rPr>
      </w:pPr>
    </w:p>
    <w:p w14:paraId="474D34D8"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לא, הזכויות מפורטות. אני אתן לך דוגמה, הנושא של הצעות לסדר. בפרק של הצעות לסדר מוגדר איך מגישים, מי זכאי. אנחנו קובעים כלל רחב שאומר שהוא זכאי למה שמקבלת סיעה מכוח התקנון מכיוון שאחרת הוא לא יוכל להגיש הצעות, למשל. אבל, אנחנו מורידים, מחריגים, משם את כל מה שהוא זכות סיעתית שהוא באופייה סיעתי, כי אנחנו לא מכירים בו כסיעה.</w:t>
      </w:r>
    </w:p>
    <w:p w14:paraId="77F10DD8" w14:textId="77777777" w:rsidR="00A048D9" w:rsidRPr="00A048D9" w:rsidRDefault="00A048D9" w:rsidP="00A048D9">
      <w:pPr>
        <w:tabs>
          <w:tab w:val="right" w:pos="371"/>
          <w:tab w:val="bar" w:pos="10152"/>
        </w:tabs>
        <w:bidi/>
        <w:ind w:left="87"/>
        <w:jc w:val="both"/>
        <w:rPr>
          <w:rFonts w:cs="David" w:hint="cs"/>
          <w:rtl/>
        </w:rPr>
      </w:pPr>
    </w:p>
    <w:p w14:paraId="75AD0D54"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AE54515" w14:textId="77777777" w:rsidR="00A048D9" w:rsidRPr="00A048D9" w:rsidRDefault="00A048D9" w:rsidP="00A048D9">
      <w:pPr>
        <w:tabs>
          <w:tab w:val="right" w:pos="371"/>
          <w:tab w:val="bar" w:pos="10152"/>
        </w:tabs>
        <w:bidi/>
        <w:ind w:left="87"/>
        <w:jc w:val="both"/>
        <w:rPr>
          <w:rFonts w:cs="David" w:hint="cs"/>
          <w:rtl/>
        </w:rPr>
      </w:pPr>
    </w:p>
    <w:p w14:paraId="1897E9F5"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נגיד רציפות, רק סיעה יכולה להתנגד להחלת רציפות.</w:t>
      </w:r>
    </w:p>
    <w:p w14:paraId="16F71FBE" w14:textId="77777777" w:rsidR="00A048D9" w:rsidRPr="00A048D9" w:rsidRDefault="00A048D9" w:rsidP="00A048D9">
      <w:pPr>
        <w:tabs>
          <w:tab w:val="right" w:pos="371"/>
          <w:tab w:val="bar" w:pos="10152"/>
        </w:tabs>
        <w:bidi/>
        <w:ind w:left="87"/>
        <w:jc w:val="both"/>
        <w:rPr>
          <w:rFonts w:cs="David" w:hint="cs"/>
          <w:rtl/>
        </w:rPr>
      </w:pPr>
    </w:p>
    <w:p w14:paraId="2189774B"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1B245B9" w14:textId="77777777" w:rsidR="00A048D9" w:rsidRPr="00A048D9" w:rsidRDefault="00A048D9" w:rsidP="00A048D9">
      <w:pPr>
        <w:tabs>
          <w:tab w:val="right" w:pos="371"/>
          <w:tab w:val="bar" w:pos="10152"/>
        </w:tabs>
        <w:bidi/>
        <w:ind w:left="87"/>
        <w:jc w:val="both"/>
        <w:rPr>
          <w:rFonts w:cs="David" w:hint="cs"/>
          <w:rtl/>
        </w:rPr>
      </w:pPr>
    </w:p>
    <w:p w14:paraId="1F299D01"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לא, הוא לא יכול. </w:t>
      </w:r>
    </w:p>
    <w:p w14:paraId="1A78FE31" w14:textId="77777777" w:rsidR="00A048D9" w:rsidRPr="00A048D9" w:rsidRDefault="00A048D9" w:rsidP="00A048D9">
      <w:pPr>
        <w:tabs>
          <w:tab w:val="right" w:pos="371"/>
          <w:tab w:val="bar" w:pos="10152"/>
        </w:tabs>
        <w:bidi/>
        <w:ind w:left="87"/>
        <w:jc w:val="both"/>
        <w:rPr>
          <w:rFonts w:cs="David" w:hint="cs"/>
          <w:rtl/>
        </w:rPr>
      </w:pPr>
    </w:p>
    <w:p w14:paraId="2EBC5493"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A055CC7" w14:textId="77777777" w:rsidR="00A048D9" w:rsidRPr="00A048D9" w:rsidRDefault="00A048D9" w:rsidP="00A048D9">
      <w:pPr>
        <w:tabs>
          <w:tab w:val="right" w:pos="371"/>
          <w:tab w:val="bar" w:pos="10152"/>
        </w:tabs>
        <w:bidi/>
        <w:ind w:left="87"/>
        <w:jc w:val="both"/>
        <w:rPr>
          <w:rFonts w:cs="David" w:hint="cs"/>
          <w:rtl/>
        </w:rPr>
      </w:pPr>
    </w:p>
    <w:p w14:paraId="0AC4FBD0"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אפשר היה להגיד: הוא לא סיעה, ואין לו שום זכות שיש לסיעה, ואז הוא יוכל לנאום בדיונים.</w:t>
      </w:r>
    </w:p>
    <w:p w14:paraId="41FD12E9" w14:textId="77777777" w:rsidR="00A048D9" w:rsidRPr="00A048D9" w:rsidRDefault="00A048D9" w:rsidP="00A048D9">
      <w:pPr>
        <w:tabs>
          <w:tab w:val="right" w:pos="371"/>
          <w:tab w:val="bar" w:pos="10152"/>
        </w:tabs>
        <w:bidi/>
        <w:ind w:left="87"/>
        <w:jc w:val="both"/>
        <w:rPr>
          <w:rFonts w:cs="David" w:hint="cs"/>
          <w:rtl/>
        </w:rPr>
      </w:pPr>
    </w:p>
    <w:p w14:paraId="24CB3EE7"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438D79F" w14:textId="77777777" w:rsidR="00A048D9" w:rsidRPr="00A048D9" w:rsidRDefault="00A048D9" w:rsidP="00A048D9">
      <w:pPr>
        <w:tabs>
          <w:tab w:val="right" w:pos="371"/>
          <w:tab w:val="bar" w:pos="10152"/>
        </w:tabs>
        <w:bidi/>
        <w:ind w:left="87"/>
        <w:jc w:val="both"/>
        <w:rPr>
          <w:rFonts w:cs="David" w:hint="cs"/>
          <w:rtl/>
        </w:rPr>
      </w:pPr>
    </w:p>
    <w:p w14:paraId="33B4AEFA"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לא, לא. אי אפשר למנוע ממנו. יש ויכוח שאולי נידרש אליו לשאלה, האם למשל הצעת חוק פרטיות הן מכסה סיעתית או שהן זכות פרטית של חבר הכנסת. זה ויכוח גדול שאנחנו לא בו כרגע. יושב-ראש הקואליציה, אני כבר אומר לכם, עמדתו תהיה שזה יישאר סיעתי.</w:t>
      </w:r>
    </w:p>
    <w:p w14:paraId="35A979D9" w14:textId="77777777" w:rsidR="00A048D9" w:rsidRPr="00A048D9" w:rsidRDefault="00A048D9" w:rsidP="00A048D9">
      <w:pPr>
        <w:tabs>
          <w:tab w:val="right" w:pos="371"/>
          <w:tab w:val="bar" w:pos="10152"/>
        </w:tabs>
        <w:bidi/>
        <w:ind w:left="87"/>
        <w:jc w:val="both"/>
        <w:rPr>
          <w:rFonts w:cs="David" w:hint="cs"/>
          <w:rtl/>
        </w:rPr>
      </w:pPr>
    </w:p>
    <w:p w14:paraId="41B4492E"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3C685143" w14:textId="77777777" w:rsidR="00A048D9" w:rsidRPr="00A048D9" w:rsidRDefault="00A048D9" w:rsidP="00A048D9">
      <w:pPr>
        <w:tabs>
          <w:tab w:val="right" w:pos="371"/>
          <w:tab w:val="bar" w:pos="10152"/>
        </w:tabs>
        <w:bidi/>
        <w:ind w:left="87"/>
        <w:jc w:val="both"/>
        <w:rPr>
          <w:rFonts w:cs="David" w:hint="cs"/>
          <w:rtl/>
        </w:rPr>
      </w:pPr>
    </w:p>
    <w:p w14:paraId="0902523B"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לא, אני מקובלת עליי הלכתו של יושב-ראש הכנסת שבתיאום עם הייעוץ המשפטי קבע כאן הלכה מסוימת. אם נצטרך לעגן את ההלכה הזאת בתקנון באופן מפורש, אני אתמוך בעיגון הזה. אני חושב שזאת הלכה מאוזנת. היא קובעת שבאופן עקרוני המכסה היא סיעתית. אבל, במידה וחבר כנסת פעם אחת בכנס רוצה להתעקש על כך שהוא יביא הצעת חוק או הצעה לסדר בניגוד לעמדת סיעתו, אנחנו חייבים לתת לו את הזכות הזאת, ואז זה מאזן.</w:t>
      </w:r>
    </w:p>
    <w:p w14:paraId="39196193" w14:textId="77777777" w:rsidR="00A048D9" w:rsidRPr="00A048D9" w:rsidRDefault="00A048D9" w:rsidP="00A048D9">
      <w:pPr>
        <w:tabs>
          <w:tab w:val="right" w:pos="371"/>
          <w:tab w:val="bar" w:pos="10152"/>
        </w:tabs>
        <w:bidi/>
        <w:ind w:left="87"/>
        <w:jc w:val="both"/>
        <w:rPr>
          <w:rFonts w:cs="David" w:hint="cs"/>
          <w:rtl/>
        </w:rPr>
      </w:pPr>
    </w:p>
    <w:p w14:paraId="1DC10A76"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1BB2457" w14:textId="77777777" w:rsidR="00A048D9" w:rsidRPr="00A048D9" w:rsidRDefault="00A048D9" w:rsidP="00A048D9">
      <w:pPr>
        <w:tabs>
          <w:tab w:val="right" w:pos="371"/>
          <w:tab w:val="bar" w:pos="10152"/>
        </w:tabs>
        <w:bidi/>
        <w:ind w:left="87"/>
        <w:jc w:val="both"/>
        <w:rPr>
          <w:rFonts w:cs="David" w:hint="cs"/>
          <w:rtl/>
        </w:rPr>
      </w:pPr>
    </w:p>
    <w:p w14:paraId="536DDE6B"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מאה אחוז. אבל, אני אומר, אנחנו עוד לא שם. חבר הכנסת מיכאלי, אני מקבל. מסבים גם לתשומת ליבי שיש למשל בסעיף 56.</w:t>
      </w:r>
    </w:p>
    <w:p w14:paraId="38FA8D48" w14:textId="77777777" w:rsidR="00A048D9" w:rsidRPr="00A048D9" w:rsidRDefault="00A048D9" w:rsidP="00A048D9">
      <w:pPr>
        <w:tabs>
          <w:tab w:val="right" w:pos="371"/>
          <w:tab w:val="bar" w:pos="10152"/>
        </w:tabs>
        <w:bidi/>
        <w:ind w:left="87"/>
        <w:jc w:val="both"/>
        <w:rPr>
          <w:rFonts w:cs="David" w:hint="cs"/>
          <w:rtl/>
        </w:rPr>
      </w:pPr>
    </w:p>
    <w:p w14:paraId="7F0AD7E6"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E097D1A" w14:textId="77777777" w:rsidR="00A048D9" w:rsidRPr="00A048D9" w:rsidRDefault="00A048D9" w:rsidP="00A048D9">
      <w:pPr>
        <w:tabs>
          <w:tab w:val="right" w:pos="371"/>
          <w:tab w:val="bar" w:pos="10152"/>
        </w:tabs>
        <w:bidi/>
        <w:ind w:left="87"/>
        <w:jc w:val="both"/>
        <w:rPr>
          <w:rFonts w:cs="David" w:hint="cs"/>
          <w:rtl/>
        </w:rPr>
      </w:pPr>
    </w:p>
    <w:p w14:paraId="2D1133AD"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סיעה שלא השתתפה בהצבעה.</w:t>
      </w:r>
    </w:p>
    <w:p w14:paraId="07F8368A" w14:textId="77777777" w:rsidR="00A048D9" w:rsidRPr="00A048D9" w:rsidRDefault="00A048D9" w:rsidP="00A048D9">
      <w:pPr>
        <w:tabs>
          <w:tab w:val="right" w:pos="371"/>
          <w:tab w:val="bar" w:pos="10152"/>
        </w:tabs>
        <w:bidi/>
        <w:ind w:left="87"/>
        <w:jc w:val="both"/>
        <w:rPr>
          <w:rFonts w:cs="David" w:hint="cs"/>
          <w:rtl/>
        </w:rPr>
      </w:pPr>
    </w:p>
    <w:p w14:paraId="5850F29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476ABD9" w14:textId="77777777" w:rsidR="00A048D9" w:rsidRPr="00A048D9" w:rsidRDefault="00A048D9" w:rsidP="00A048D9">
      <w:pPr>
        <w:tabs>
          <w:tab w:val="right" w:pos="371"/>
          <w:tab w:val="bar" w:pos="10152"/>
        </w:tabs>
        <w:bidi/>
        <w:ind w:left="87"/>
        <w:jc w:val="both"/>
        <w:rPr>
          <w:rFonts w:cs="David" w:hint="cs"/>
          <w:rtl/>
        </w:rPr>
      </w:pPr>
    </w:p>
    <w:p w14:paraId="47AB7162"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יכול להיות שאנחנו צריכים ללכת אולי בכיוון הפוך. אנחנו צריכים להגדיר אלו מהזכויות המוענקות לסיעה - - -</w:t>
      </w:r>
    </w:p>
    <w:p w14:paraId="1729965E" w14:textId="77777777" w:rsidR="00A048D9" w:rsidRPr="00A048D9" w:rsidRDefault="00A048D9" w:rsidP="00A048D9">
      <w:pPr>
        <w:tabs>
          <w:tab w:val="right" w:pos="371"/>
          <w:tab w:val="bar" w:pos="10152"/>
        </w:tabs>
        <w:bidi/>
        <w:ind w:left="87"/>
        <w:jc w:val="both"/>
        <w:rPr>
          <w:rFonts w:cs="David" w:hint="cs"/>
          <w:rtl/>
        </w:rPr>
      </w:pPr>
    </w:p>
    <w:p w14:paraId="317A5EDA"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3E95AEB5" w14:textId="77777777" w:rsidR="00A048D9" w:rsidRPr="00A048D9" w:rsidRDefault="00A048D9" w:rsidP="00A048D9">
      <w:pPr>
        <w:tabs>
          <w:tab w:val="right" w:pos="371"/>
          <w:tab w:val="bar" w:pos="10152"/>
        </w:tabs>
        <w:bidi/>
        <w:ind w:left="87"/>
        <w:jc w:val="both"/>
        <w:rPr>
          <w:rFonts w:cs="David" w:hint="cs"/>
          <w:rtl/>
        </w:rPr>
      </w:pPr>
    </w:p>
    <w:p w14:paraId="0F5C239C"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t xml:space="preserve"> </w:t>
      </w:r>
      <w:r w:rsidRPr="00A048D9">
        <w:rPr>
          <w:rFonts w:cs="David" w:hint="cs"/>
          <w:rtl/>
        </w:rPr>
        <w:tab/>
        <w:t>- - -זה מה שאני מתכוון בדיוק. תשאיר משהו פתוח.</w:t>
      </w:r>
    </w:p>
    <w:p w14:paraId="5CCEC095" w14:textId="77777777" w:rsidR="00A048D9" w:rsidRPr="00A048D9" w:rsidRDefault="00A048D9" w:rsidP="00A048D9">
      <w:pPr>
        <w:tabs>
          <w:tab w:val="right" w:pos="371"/>
          <w:tab w:val="bar" w:pos="10152"/>
        </w:tabs>
        <w:bidi/>
        <w:ind w:left="87"/>
        <w:jc w:val="both"/>
        <w:rPr>
          <w:rFonts w:cs="David" w:hint="cs"/>
          <w:rtl/>
        </w:rPr>
      </w:pPr>
    </w:p>
    <w:p w14:paraId="02BEF4B7"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2BEC920" w14:textId="77777777" w:rsidR="00A048D9" w:rsidRPr="00A048D9" w:rsidRDefault="00A048D9" w:rsidP="00A048D9">
      <w:pPr>
        <w:tabs>
          <w:tab w:val="right" w:pos="371"/>
          <w:tab w:val="bar" w:pos="10152"/>
        </w:tabs>
        <w:bidi/>
        <w:ind w:left="87"/>
        <w:jc w:val="both"/>
        <w:rPr>
          <w:rFonts w:cs="David" w:hint="cs"/>
          <w:rtl/>
        </w:rPr>
      </w:pPr>
    </w:p>
    <w:p w14:paraId="1C36B6C2"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במחשבה שנייה, אני מקבל את זה.</w:t>
      </w:r>
    </w:p>
    <w:p w14:paraId="7A0DEAB1" w14:textId="77777777" w:rsidR="00A048D9" w:rsidRPr="00A048D9" w:rsidRDefault="00A048D9" w:rsidP="00A048D9">
      <w:pPr>
        <w:tabs>
          <w:tab w:val="right" w:pos="371"/>
          <w:tab w:val="bar" w:pos="10152"/>
        </w:tabs>
        <w:bidi/>
        <w:ind w:left="87"/>
        <w:jc w:val="both"/>
        <w:rPr>
          <w:rFonts w:cs="David" w:hint="cs"/>
          <w:rtl/>
        </w:rPr>
      </w:pPr>
    </w:p>
    <w:p w14:paraId="02F18DAD"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07D4E59E" w14:textId="77777777" w:rsidR="00A048D9" w:rsidRPr="00A048D9" w:rsidRDefault="00A048D9" w:rsidP="00A048D9">
      <w:pPr>
        <w:tabs>
          <w:tab w:val="right" w:pos="371"/>
          <w:tab w:val="bar" w:pos="10152"/>
        </w:tabs>
        <w:bidi/>
        <w:ind w:left="87"/>
        <w:jc w:val="both"/>
        <w:rPr>
          <w:rFonts w:cs="David" w:hint="cs"/>
          <w:rtl/>
        </w:rPr>
      </w:pPr>
    </w:p>
    <w:p w14:paraId="0D79819F"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אי אפשר להתעלם ממנו כי הוא חבר כנסת לכל דבר. הזכויות שלו </w:t>
      </w:r>
      <w:r w:rsidRPr="00A048D9">
        <w:rPr>
          <w:rFonts w:cs="David"/>
          <w:rtl/>
        </w:rPr>
        <w:t>–</w:t>
      </w:r>
      <w:r w:rsidRPr="00A048D9">
        <w:rPr>
          <w:rFonts w:cs="David" w:hint="cs"/>
          <w:rtl/>
        </w:rPr>
        <w:t xml:space="preserve"> איך אמר רובי מעל הבימה? אתם לא יכולים להטיל סנקציות על חברי כנסת פה, ותסגרו להם פיות. זה נכון, אי אפשר לסגור. נראה על מה מותר לפתוח פה.</w:t>
      </w:r>
    </w:p>
    <w:p w14:paraId="096E631C" w14:textId="77777777" w:rsidR="00A048D9" w:rsidRPr="00A048D9" w:rsidRDefault="00A048D9" w:rsidP="00A048D9">
      <w:pPr>
        <w:tabs>
          <w:tab w:val="right" w:pos="371"/>
          <w:tab w:val="bar" w:pos="10152"/>
        </w:tabs>
        <w:bidi/>
        <w:ind w:left="87"/>
        <w:jc w:val="both"/>
        <w:rPr>
          <w:rFonts w:cs="David" w:hint="cs"/>
          <w:rtl/>
        </w:rPr>
      </w:pPr>
    </w:p>
    <w:p w14:paraId="6ADCCFCC"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341CA428" w14:textId="77777777" w:rsidR="00A048D9" w:rsidRPr="00A048D9" w:rsidRDefault="00A048D9" w:rsidP="00A048D9">
      <w:pPr>
        <w:tabs>
          <w:tab w:val="right" w:pos="371"/>
          <w:tab w:val="bar" w:pos="10152"/>
        </w:tabs>
        <w:bidi/>
        <w:ind w:left="87"/>
        <w:jc w:val="both"/>
        <w:rPr>
          <w:rFonts w:cs="David" w:hint="cs"/>
          <w:rtl/>
        </w:rPr>
      </w:pPr>
    </w:p>
    <w:p w14:paraId="49D26913"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מקבל את זה. אז אני מציע שמה שיהיה כתוב כאן - - -</w:t>
      </w:r>
    </w:p>
    <w:p w14:paraId="2815CFE0" w14:textId="77777777" w:rsidR="00A048D9" w:rsidRPr="00A048D9" w:rsidRDefault="00A048D9" w:rsidP="00A048D9">
      <w:pPr>
        <w:tabs>
          <w:tab w:val="right" w:pos="371"/>
          <w:tab w:val="bar" w:pos="10152"/>
        </w:tabs>
        <w:bidi/>
        <w:ind w:left="87"/>
        <w:jc w:val="both"/>
        <w:rPr>
          <w:rFonts w:cs="David" w:hint="cs"/>
          <w:rtl/>
        </w:rPr>
      </w:pPr>
    </w:p>
    <w:p w14:paraId="67D49346"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6122C888" w14:textId="77777777" w:rsidR="00A048D9" w:rsidRPr="00A048D9" w:rsidRDefault="00A048D9" w:rsidP="00A048D9">
      <w:pPr>
        <w:tabs>
          <w:tab w:val="right" w:pos="371"/>
          <w:tab w:val="bar" w:pos="10152"/>
        </w:tabs>
        <w:bidi/>
        <w:ind w:left="87"/>
        <w:jc w:val="both"/>
        <w:rPr>
          <w:rFonts w:cs="David" w:hint="cs"/>
          <w:rtl/>
        </w:rPr>
      </w:pPr>
    </w:p>
    <w:p w14:paraId="0E73FD06"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t xml:space="preserve"> </w:t>
      </w:r>
      <w:r w:rsidRPr="00A048D9">
        <w:rPr>
          <w:rFonts w:cs="David" w:hint="cs"/>
          <w:rtl/>
        </w:rPr>
        <w:tab/>
        <w:t>- - - חברות בוועדות, אפשרות להגיש הצעות חוק.</w:t>
      </w:r>
    </w:p>
    <w:p w14:paraId="12BE8D13" w14:textId="77777777" w:rsidR="00A048D9" w:rsidRPr="00A048D9" w:rsidRDefault="00A048D9" w:rsidP="00A048D9">
      <w:pPr>
        <w:bidi/>
        <w:jc w:val="both"/>
        <w:rPr>
          <w:rFonts w:cs="David" w:hint="cs"/>
          <w:u w:val="single"/>
          <w:rtl/>
        </w:rPr>
      </w:pPr>
    </w:p>
    <w:p w14:paraId="3336C6BA"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5772A995" w14:textId="77777777" w:rsidR="00A048D9" w:rsidRPr="00A048D9" w:rsidRDefault="00A048D9" w:rsidP="00A048D9">
      <w:pPr>
        <w:tabs>
          <w:tab w:val="right" w:pos="371"/>
          <w:tab w:val="bar" w:pos="10152"/>
        </w:tabs>
        <w:bidi/>
        <w:ind w:left="87"/>
        <w:jc w:val="both"/>
        <w:rPr>
          <w:rFonts w:cs="David" w:hint="cs"/>
          <w:rtl/>
        </w:rPr>
      </w:pPr>
    </w:p>
    <w:p w14:paraId="64E09510"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כן, והצעות לסדר.</w:t>
      </w:r>
    </w:p>
    <w:p w14:paraId="16C38226" w14:textId="77777777" w:rsidR="00A048D9" w:rsidRPr="00A048D9" w:rsidRDefault="00A048D9" w:rsidP="00A048D9">
      <w:pPr>
        <w:tabs>
          <w:tab w:val="right" w:pos="371"/>
          <w:tab w:val="bar" w:pos="10152"/>
        </w:tabs>
        <w:bidi/>
        <w:ind w:left="87"/>
        <w:jc w:val="both"/>
        <w:rPr>
          <w:rFonts w:cs="David" w:hint="cs"/>
          <w:rtl/>
        </w:rPr>
      </w:pPr>
    </w:p>
    <w:p w14:paraId="65649E87"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6022A01F" w14:textId="77777777" w:rsidR="00A048D9" w:rsidRPr="00A048D9" w:rsidRDefault="00A048D9" w:rsidP="00A048D9">
      <w:pPr>
        <w:tabs>
          <w:tab w:val="right" w:pos="371"/>
          <w:tab w:val="bar" w:pos="10152"/>
        </w:tabs>
        <w:bidi/>
        <w:ind w:left="87"/>
        <w:jc w:val="both"/>
        <w:rPr>
          <w:rFonts w:cs="David" w:hint="cs"/>
          <w:rtl/>
        </w:rPr>
      </w:pPr>
    </w:p>
    <w:p w14:paraId="2B65A180"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למה לא להגדיר אותו כסיעת יחיד? מה הסיבה?</w:t>
      </w:r>
    </w:p>
    <w:p w14:paraId="74F175FA" w14:textId="77777777" w:rsidR="00A048D9" w:rsidRPr="00A048D9" w:rsidRDefault="00A048D9" w:rsidP="00A048D9">
      <w:pPr>
        <w:tabs>
          <w:tab w:val="right" w:pos="371"/>
          <w:tab w:val="bar" w:pos="10152"/>
        </w:tabs>
        <w:bidi/>
        <w:ind w:left="87"/>
        <w:jc w:val="both"/>
        <w:rPr>
          <w:rFonts w:cs="David" w:hint="cs"/>
          <w:rtl/>
        </w:rPr>
      </w:pPr>
    </w:p>
    <w:p w14:paraId="6E47E6C9"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76DADAC" w14:textId="77777777" w:rsidR="00A048D9" w:rsidRPr="00A048D9" w:rsidRDefault="00A048D9" w:rsidP="00A048D9">
      <w:pPr>
        <w:tabs>
          <w:tab w:val="right" w:pos="371"/>
          <w:tab w:val="bar" w:pos="10152"/>
        </w:tabs>
        <w:bidi/>
        <w:ind w:left="87"/>
        <w:jc w:val="both"/>
        <w:rPr>
          <w:rFonts w:cs="David" w:hint="cs"/>
          <w:rtl/>
        </w:rPr>
      </w:pPr>
    </w:p>
    <w:p w14:paraId="25AC74AE"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הוא לא סיעה. סיעת יחיד זה משהו שיכול להיות.</w:t>
      </w:r>
    </w:p>
    <w:p w14:paraId="6404FED7" w14:textId="77777777" w:rsidR="00A048D9" w:rsidRPr="00A048D9" w:rsidRDefault="00A048D9" w:rsidP="00A048D9">
      <w:pPr>
        <w:tabs>
          <w:tab w:val="right" w:pos="371"/>
          <w:tab w:val="bar" w:pos="10152"/>
        </w:tabs>
        <w:bidi/>
        <w:ind w:left="87"/>
        <w:jc w:val="both"/>
        <w:rPr>
          <w:rFonts w:cs="David" w:hint="cs"/>
          <w:rtl/>
        </w:rPr>
      </w:pPr>
    </w:p>
    <w:p w14:paraId="2EB170D2"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684205A6" w14:textId="77777777" w:rsidR="00A048D9" w:rsidRPr="00A048D9" w:rsidRDefault="00A048D9" w:rsidP="00A048D9">
      <w:pPr>
        <w:tabs>
          <w:tab w:val="right" w:pos="371"/>
          <w:tab w:val="bar" w:pos="10152"/>
        </w:tabs>
        <w:bidi/>
        <w:ind w:left="87"/>
        <w:jc w:val="both"/>
        <w:rPr>
          <w:rFonts w:cs="David" w:hint="cs"/>
          <w:rtl/>
        </w:rPr>
      </w:pPr>
    </w:p>
    <w:p w14:paraId="47DF9795"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הסנקציות על הפורש זה קודם כל מימון. אני חושב שקודם כל צריך להתייחס לכנסת הזאת. אחד, המימון, ובזה בא לידי ביטוי שהוא לא יכול לקחת מסיעתו. שנית, ההתמודדות לכנסת הבאה. שלישית, מילוי תפקידים בממשלה בקדנציה הקיימת.</w:t>
      </w:r>
    </w:p>
    <w:p w14:paraId="67C706A5" w14:textId="77777777" w:rsidR="00A048D9" w:rsidRPr="00A048D9" w:rsidRDefault="00A048D9" w:rsidP="00A048D9">
      <w:pPr>
        <w:tabs>
          <w:tab w:val="right" w:pos="371"/>
          <w:tab w:val="bar" w:pos="10152"/>
        </w:tabs>
        <w:bidi/>
        <w:ind w:left="87"/>
        <w:jc w:val="both"/>
        <w:rPr>
          <w:rFonts w:cs="David" w:hint="cs"/>
          <w:rtl/>
        </w:rPr>
      </w:pPr>
    </w:p>
    <w:p w14:paraId="5956C7C6"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713ADCFB" w14:textId="77777777" w:rsidR="00A048D9" w:rsidRPr="00A048D9" w:rsidRDefault="00A048D9" w:rsidP="00A048D9">
      <w:pPr>
        <w:tabs>
          <w:tab w:val="right" w:pos="371"/>
          <w:tab w:val="bar" w:pos="10152"/>
        </w:tabs>
        <w:bidi/>
        <w:ind w:left="87"/>
        <w:jc w:val="both"/>
        <w:rPr>
          <w:rFonts w:cs="David" w:hint="cs"/>
          <w:rtl/>
        </w:rPr>
      </w:pPr>
    </w:p>
    <w:p w14:paraId="7A3C7228"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וכתוב לנו בחוק שהוא לא יצורף לסיעה כלשהי. חבר כנסת שוועדת הכנסת הודיעה על פרישתו לא יצורף לסיעה כלשהי בתקופת כהונתה של אותה כנסת.</w:t>
      </w:r>
    </w:p>
    <w:p w14:paraId="7BF454CD" w14:textId="77777777" w:rsidR="00A048D9" w:rsidRPr="00A048D9" w:rsidRDefault="00A048D9" w:rsidP="00A048D9">
      <w:pPr>
        <w:tabs>
          <w:tab w:val="right" w:pos="371"/>
          <w:tab w:val="bar" w:pos="10152"/>
        </w:tabs>
        <w:bidi/>
        <w:ind w:left="87"/>
        <w:jc w:val="both"/>
        <w:rPr>
          <w:rFonts w:cs="David" w:hint="cs"/>
          <w:rtl/>
        </w:rPr>
      </w:pPr>
    </w:p>
    <w:p w14:paraId="67662871"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552A6D83" w14:textId="77777777" w:rsidR="00A048D9" w:rsidRPr="00A048D9" w:rsidRDefault="00A048D9" w:rsidP="00A048D9">
      <w:pPr>
        <w:tabs>
          <w:tab w:val="right" w:pos="371"/>
          <w:tab w:val="bar" w:pos="10152"/>
        </w:tabs>
        <w:bidi/>
        <w:ind w:left="87"/>
        <w:jc w:val="both"/>
        <w:rPr>
          <w:rFonts w:cs="David" w:hint="cs"/>
          <w:rtl/>
        </w:rPr>
      </w:pPr>
    </w:p>
    <w:p w14:paraId="57B81B19"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נכון, הוא לא יכול להגדיל למישהו את המכסה לשום דבר. השאלה היא, איך הוא מתפקד במכלול הזה שנוצר לו בכנסת הזאת? פה אם רוצים לתת לו זכויות של הסיעה, אז השאלה למה הם לא זכויות מלאות לצורך העניין? זה דווקא לא ברור לי. </w:t>
      </w:r>
    </w:p>
    <w:p w14:paraId="4CF4661F" w14:textId="77777777" w:rsidR="00A048D9" w:rsidRPr="00A048D9" w:rsidRDefault="00A048D9" w:rsidP="00A048D9">
      <w:pPr>
        <w:tabs>
          <w:tab w:val="right" w:pos="371"/>
          <w:tab w:val="bar" w:pos="10152"/>
        </w:tabs>
        <w:bidi/>
        <w:ind w:left="87"/>
        <w:jc w:val="both"/>
        <w:rPr>
          <w:rFonts w:cs="David" w:hint="cs"/>
          <w:rtl/>
        </w:rPr>
      </w:pPr>
    </w:p>
    <w:p w14:paraId="56FE9D82"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0ED73CD" w14:textId="77777777" w:rsidR="00A048D9" w:rsidRPr="00A048D9" w:rsidRDefault="00A048D9" w:rsidP="00A048D9">
      <w:pPr>
        <w:tabs>
          <w:tab w:val="right" w:pos="371"/>
          <w:tab w:val="bar" w:pos="10152"/>
        </w:tabs>
        <w:bidi/>
        <w:ind w:left="87"/>
        <w:jc w:val="both"/>
        <w:rPr>
          <w:rFonts w:cs="David" w:hint="cs"/>
          <w:rtl/>
        </w:rPr>
      </w:pPr>
    </w:p>
    <w:p w14:paraId="30801E58"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מה שכתוב כעת ב-(ג) אומר שיהיו לו כל הזכויות של סיעה. כמובן של סיעה בת חבר כנסת אחד. כאן הציעו למעט הזכות להגיש אי-אמון. </w:t>
      </w:r>
    </w:p>
    <w:p w14:paraId="3E18E984" w14:textId="77777777" w:rsidR="00A048D9" w:rsidRPr="00A048D9" w:rsidRDefault="00A048D9" w:rsidP="00A048D9">
      <w:pPr>
        <w:tabs>
          <w:tab w:val="right" w:pos="371"/>
          <w:tab w:val="bar" w:pos="10152"/>
        </w:tabs>
        <w:bidi/>
        <w:ind w:left="87"/>
        <w:jc w:val="both"/>
        <w:rPr>
          <w:rFonts w:cs="David" w:hint="cs"/>
          <w:rtl/>
        </w:rPr>
      </w:pPr>
    </w:p>
    <w:p w14:paraId="5CC3403C"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498426B2" w14:textId="77777777" w:rsidR="00A048D9" w:rsidRPr="00A048D9" w:rsidRDefault="00A048D9" w:rsidP="00A048D9">
      <w:pPr>
        <w:tabs>
          <w:tab w:val="right" w:pos="371"/>
          <w:tab w:val="bar" w:pos="10152"/>
        </w:tabs>
        <w:bidi/>
        <w:ind w:left="87"/>
        <w:jc w:val="both"/>
        <w:rPr>
          <w:rFonts w:cs="David" w:hint="cs"/>
          <w:rtl/>
        </w:rPr>
      </w:pPr>
    </w:p>
    <w:p w14:paraId="6DCD5FE4"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למה? מה ההיגיון?</w:t>
      </w:r>
    </w:p>
    <w:p w14:paraId="7AE496E0" w14:textId="77777777" w:rsidR="00A048D9" w:rsidRPr="00A048D9" w:rsidRDefault="00A048D9" w:rsidP="00A048D9">
      <w:pPr>
        <w:tabs>
          <w:tab w:val="right" w:pos="371"/>
          <w:tab w:val="bar" w:pos="10152"/>
        </w:tabs>
        <w:bidi/>
        <w:ind w:left="87"/>
        <w:jc w:val="both"/>
        <w:rPr>
          <w:rFonts w:cs="David" w:hint="cs"/>
          <w:rtl/>
        </w:rPr>
      </w:pPr>
    </w:p>
    <w:p w14:paraId="2E7D02B1"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0CDD08C3" w14:textId="77777777" w:rsidR="00A048D9" w:rsidRPr="00A048D9" w:rsidRDefault="00A048D9" w:rsidP="00A048D9">
      <w:pPr>
        <w:tabs>
          <w:tab w:val="right" w:pos="371"/>
          <w:tab w:val="bar" w:pos="10152"/>
        </w:tabs>
        <w:bidi/>
        <w:ind w:left="87"/>
        <w:jc w:val="both"/>
        <w:rPr>
          <w:rFonts w:cs="David" w:hint="cs"/>
          <w:rtl/>
        </w:rPr>
      </w:pPr>
    </w:p>
    <w:p w14:paraId="16A5C6C2"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זאת ההצעה שעולה עכשיו. עדיין לא הסכמנו לזה. אבל, אני אמרתי למה דווקא זה, ולא דברים אחרים? מצד שני, אם נכתוב את זה בצורה הזאת כפי שמופיע פה הנוהג והנוהל שמעניקים לסיעה, אז יכול לבוא בקלות והוא ינהג כמו סיעה. </w:t>
      </w:r>
    </w:p>
    <w:p w14:paraId="70C6B081" w14:textId="77777777" w:rsidR="00A048D9" w:rsidRPr="00A048D9" w:rsidRDefault="00A048D9" w:rsidP="00A048D9">
      <w:pPr>
        <w:tabs>
          <w:tab w:val="right" w:pos="371"/>
          <w:tab w:val="bar" w:pos="10152"/>
        </w:tabs>
        <w:bidi/>
        <w:ind w:left="87"/>
        <w:jc w:val="both"/>
        <w:rPr>
          <w:rFonts w:cs="David" w:hint="cs"/>
          <w:rtl/>
        </w:rPr>
      </w:pPr>
    </w:p>
    <w:p w14:paraId="116E2F44"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4B17F47B" w14:textId="77777777" w:rsidR="00A048D9" w:rsidRPr="00A048D9" w:rsidRDefault="00A048D9" w:rsidP="00A048D9">
      <w:pPr>
        <w:tabs>
          <w:tab w:val="right" w:pos="371"/>
          <w:tab w:val="bar" w:pos="10152"/>
        </w:tabs>
        <w:bidi/>
        <w:ind w:left="87"/>
        <w:jc w:val="both"/>
        <w:rPr>
          <w:rFonts w:cs="David" w:hint="cs"/>
          <w:rtl/>
        </w:rPr>
      </w:pPr>
    </w:p>
    <w:p w14:paraId="710AF609"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לגבי חבר כנסת בודד הזכות להגיש אי-אמון היא ממילא מוגבלת.</w:t>
      </w:r>
    </w:p>
    <w:p w14:paraId="4C8DB1ED" w14:textId="77777777" w:rsidR="00A048D9" w:rsidRPr="00A048D9" w:rsidRDefault="00A048D9" w:rsidP="00A048D9">
      <w:pPr>
        <w:tabs>
          <w:tab w:val="right" w:pos="371"/>
          <w:tab w:val="bar" w:pos="10152"/>
        </w:tabs>
        <w:bidi/>
        <w:ind w:left="87"/>
        <w:jc w:val="both"/>
        <w:rPr>
          <w:rFonts w:cs="David" w:hint="cs"/>
          <w:rtl/>
        </w:rPr>
      </w:pPr>
    </w:p>
    <w:p w14:paraId="72EFB845"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17D33D6" w14:textId="77777777" w:rsidR="00A048D9" w:rsidRPr="00A048D9" w:rsidRDefault="00A048D9" w:rsidP="00A048D9">
      <w:pPr>
        <w:tabs>
          <w:tab w:val="right" w:pos="371"/>
          <w:tab w:val="bar" w:pos="10152"/>
        </w:tabs>
        <w:bidi/>
        <w:ind w:left="87"/>
        <w:jc w:val="both"/>
        <w:rPr>
          <w:rFonts w:cs="David" w:hint="cs"/>
          <w:rtl/>
        </w:rPr>
      </w:pPr>
    </w:p>
    <w:p w14:paraId="6B3A93D9"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הוא יכול לחוקק דין רציפות. אין סוף דברים יש לו פה.</w:t>
      </w:r>
    </w:p>
    <w:p w14:paraId="4146D675" w14:textId="77777777" w:rsidR="00A048D9" w:rsidRPr="00A048D9" w:rsidRDefault="00A048D9" w:rsidP="00A048D9">
      <w:pPr>
        <w:tabs>
          <w:tab w:val="right" w:pos="371"/>
          <w:tab w:val="bar" w:pos="10152"/>
        </w:tabs>
        <w:bidi/>
        <w:ind w:left="87"/>
        <w:jc w:val="both"/>
        <w:rPr>
          <w:rFonts w:cs="David" w:hint="cs"/>
          <w:rtl/>
        </w:rPr>
      </w:pPr>
    </w:p>
    <w:p w14:paraId="559E0C43"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2B49444D" w14:textId="77777777" w:rsidR="00A048D9" w:rsidRPr="00A048D9" w:rsidRDefault="00A048D9" w:rsidP="00A048D9">
      <w:pPr>
        <w:tabs>
          <w:tab w:val="right" w:pos="371"/>
          <w:tab w:val="bar" w:pos="10152"/>
        </w:tabs>
        <w:bidi/>
        <w:ind w:left="87"/>
        <w:jc w:val="both"/>
        <w:rPr>
          <w:rFonts w:cs="David" w:hint="cs"/>
          <w:rtl/>
        </w:rPr>
      </w:pPr>
    </w:p>
    <w:p w14:paraId="34CE0F45"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אמרנו לדון בזה נפרד </w:t>
      </w:r>
      <w:r w:rsidRPr="00A048D9">
        <w:rPr>
          <w:rFonts w:cs="David"/>
          <w:rtl/>
        </w:rPr>
        <w:t>–</w:t>
      </w:r>
      <w:r w:rsidRPr="00A048D9">
        <w:rPr>
          <w:rFonts w:cs="David" w:hint="cs"/>
          <w:rtl/>
        </w:rPr>
        <w:t xml:space="preserve"> מכסות, כל מיני דברים.</w:t>
      </w:r>
    </w:p>
    <w:p w14:paraId="602CA6FA" w14:textId="77777777" w:rsidR="00A048D9" w:rsidRPr="00A048D9" w:rsidRDefault="00A048D9" w:rsidP="00A048D9">
      <w:pPr>
        <w:tabs>
          <w:tab w:val="right" w:pos="371"/>
          <w:tab w:val="bar" w:pos="10152"/>
        </w:tabs>
        <w:bidi/>
        <w:ind w:left="87"/>
        <w:jc w:val="both"/>
        <w:rPr>
          <w:rFonts w:cs="David" w:hint="cs"/>
          <w:rtl/>
        </w:rPr>
      </w:pPr>
    </w:p>
    <w:p w14:paraId="2C0EA7A7"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9427B8C"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r>
    </w:p>
    <w:p w14:paraId="168A8773"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אתה הופך אותו בזכות הפרישה למישהו שיש לו כוחות שלחבר כנסת רגיל אין.</w:t>
      </w:r>
    </w:p>
    <w:p w14:paraId="5B7AF53B" w14:textId="77777777" w:rsidR="00A048D9" w:rsidRPr="00A048D9" w:rsidRDefault="00A048D9" w:rsidP="00A048D9">
      <w:pPr>
        <w:tabs>
          <w:tab w:val="right" w:pos="371"/>
          <w:tab w:val="bar" w:pos="10152"/>
        </w:tabs>
        <w:bidi/>
        <w:ind w:left="87"/>
        <w:jc w:val="both"/>
        <w:rPr>
          <w:rFonts w:cs="David" w:hint="cs"/>
          <w:rtl/>
        </w:rPr>
      </w:pPr>
    </w:p>
    <w:p w14:paraId="171EC9F4"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1336503D" w14:textId="77777777" w:rsidR="00A048D9" w:rsidRPr="00A048D9" w:rsidRDefault="00A048D9" w:rsidP="00A048D9">
      <w:pPr>
        <w:tabs>
          <w:tab w:val="right" w:pos="371"/>
          <w:tab w:val="bar" w:pos="10152"/>
        </w:tabs>
        <w:bidi/>
        <w:ind w:left="87"/>
        <w:jc w:val="both"/>
        <w:rPr>
          <w:rFonts w:cs="David" w:hint="cs"/>
          <w:rtl/>
        </w:rPr>
      </w:pPr>
    </w:p>
    <w:p w14:paraId="25B0E949"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ברור, כי הוא משלם על זה מחיר גדול. מה משמעות הפרישה? הוא אומר: אני לא רוצה להיות בסיעה זאת, רוצה לתפקד בנפרד. מצד שני, אומרים לו: אם אתה לא שליש, אתה משלם על זה מחיר מאוד גדול. אתה בלי מימון, אתה בלי תפקיד, אתה בלי כנסת הבאה ברשימה קיימת. הוא מודע למחיר שהוא צריך לשלם. אבל, מהלך הפרישה לא משנה מי יוזם אותו, לצורך העניין הזה אני חושב שזה לא רלוונטי אם הפרישו אותו בכוח כהחלטת ועדת הכנסת - - -</w:t>
      </w:r>
    </w:p>
    <w:p w14:paraId="0EF2670B" w14:textId="77777777" w:rsidR="00A048D9" w:rsidRPr="00A048D9" w:rsidRDefault="00A048D9" w:rsidP="00A048D9">
      <w:pPr>
        <w:tabs>
          <w:tab w:val="right" w:pos="371"/>
          <w:tab w:val="bar" w:pos="10152"/>
        </w:tabs>
        <w:bidi/>
        <w:ind w:left="87"/>
        <w:jc w:val="both"/>
        <w:rPr>
          <w:rFonts w:cs="David" w:hint="cs"/>
          <w:rtl/>
        </w:rPr>
      </w:pPr>
    </w:p>
    <w:p w14:paraId="0467DC74"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1F80FE3F" w14:textId="77777777" w:rsidR="00A048D9" w:rsidRPr="00A048D9" w:rsidRDefault="00A048D9" w:rsidP="00A048D9">
      <w:pPr>
        <w:tabs>
          <w:tab w:val="right" w:pos="371"/>
          <w:tab w:val="bar" w:pos="10152"/>
        </w:tabs>
        <w:bidi/>
        <w:ind w:left="87"/>
        <w:jc w:val="both"/>
        <w:rPr>
          <w:rFonts w:cs="David" w:hint="cs"/>
          <w:rtl/>
        </w:rPr>
      </w:pPr>
    </w:p>
    <w:p w14:paraId="32A681E4"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בדרך כלל זה יהיה בכוח. הסנקציות כל כך חמורות שעל פי רוב דבר כזה יהיה בכוח. </w:t>
      </w:r>
    </w:p>
    <w:p w14:paraId="38D1DAD9" w14:textId="77777777" w:rsidR="00A048D9" w:rsidRPr="00A048D9" w:rsidRDefault="00A048D9" w:rsidP="00A048D9">
      <w:pPr>
        <w:tabs>
          <w:tab w:val="right" w:pos="371"/>
          <w:tab w:val="bar" w:pos="10152"/>
        </w:tabs>
        <w:bidi/>
        <w:ind w:left="87"/>
        <w:jc w:val="both"/>
        <w:rPr>
          <w:rFonts w:cs="David" w:hint="cs"/>
          <w:rtl/>
        </w:rPr>
      </w:pPr>
    </w:p>
    <w:p w14:paraId="65C59A8F"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68C75715" w14:textId="77777777" w:rsidR="00A048D9" w:rsidRPr="00A048D9" w:rsidRDefault="00A048D9" w:rsidP="00A048D9">
      <w:pPr>
        <w:tabs>
          <w:tab w:val="right" w:pos="371"/>
          <w:tab w:val="bar" w:pos="10152"/>
        </w:tabs>
        <w:bidi/>
        <w:ind w:left="87"/>
        <w:jc w:val="both"/>
        <w:rPr>
          <w:rFonts w:cs="David" w:hint="cs"/>
          <w:rtl/>
        </w:rPr>
      </w:pPr>
    </w:p>
    <w:p w14:paraId="4264B97D"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כן, בדרך כלל. או שהוא פרש לבד - לא משנה למה זה קרה. ברגע שזה קרה, סך הכול הרצון שלו היה לתפקד בנפרד, ואז השאלה למה שלא יהיו לו הזכויות המינימאליות של תפקוד בנפרד כמעין סיעה?</w:t>
      </w:r>
    </w:p>
    <w:p w14:paraId="2D2CC9BA" w14:textId="77777777" w:rsidR="00A048D9" w:rsidRPr="00A048D9" w:rsidRDefault="00A048D9" w:rsidP="00A048D9">
      <w:pPr>
        <w:tabs>
          <w:tab w:val="right" w:pos="371"/>
          <w:tab w:val="bar" w:pos="10152"/>
        </w:tabs>
        <w:bidi/>
        <w:ind w:left="87"/>
        <w:jc w:val="both"/>
        <w:rPr>
          <w:rFonts w:cs="David" w:hint="cs"/>
          <w:rtl/>
        </w:rPr>
      </w:pPr>
    </w:p>
    <w:p w14:paraId="2A43ABD4"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0123B3E5" w14:textId="77777777" w:rsidR="00A048D9" w:rsidRPr="00A048D9" w:rsidRDefault="00A048D9" w:rsidP="00A048D9">
      <w:pPr>
        <w:tabs>
          <w:tab w:val="right" w:pos="371"/>
          <w:tab w:val="bar" w:pos="10152"/>
        </w:tabs>
        <w:bidi/>
        <w:ind w:left="87"/>
        <w:jc w:val="both"/>
        <w:rPr>
          <w:rFonts w:cs="David" w:hint="cs"/>
          <w:rtl/>
        </w:rPr>
      </w:pPr>
    </w:p>
    <w:p w14:paraId="51B8FD6E"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אבל, הוא מקבל יותר. אתה אומר תן לו להגיש הצעות חוק, תן לו זה. אבל, אתה הופך אותו לאחד שבכל אי-אמון יש לו זכות לנאום, בכל דיון סיעתי הוא פתאום רשאי לדבר.</w:t>
      </w:r>
    </w:p>
    <w:p w14:paraId="40DF495E" w14:textId="77777777" w:rsidR="00A048D9" w:rsidRPr="00A048D9" w:rsidRDefault="00A048D9" w:rsidP="00A048D9">
      <w:pPr>
        <w:tabs>
          <w:tab w:val="right" w:pos="371"/>
          <w:tab w:val="bar" w:pos="10152"/>
        </w:tabs>
        <w:bidi/>
        <w:ind w:left="87"/>
        <w:jc w:val="both"/>
        <w:rPr>
          <w:rFonts w:cs="David" w:hint="cs"/>
          <w:rtl/>
        </w:rPr>
      </w:pPr>
    </w:p>
    <w:p w14:paraId="510E695F"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30ED53A1" w14:textId="77777777" w:rsidR="00A048D9" w:rsidRPr="00A048D9" w:rsidRDefault="00A048D9" w:rsidP="00A048D9">
      <w:pPr>
        <w:tabs>
          <w:tab w:val="right" w:pos="371"/>
          <w:tab w:val="bar" w:pos="10152"/>
        </w:tabs>
        <w:bidi/>
        <w:ind w:left="87"/>
        <w:jc w:val="both"/>
        <w:rPr>
          <w:rFonts w:cs="David" w:hint="cs"/>
          <w:rtl/>
        </w:rPr>
      </w:pPr>
    </w:p>
    <w:p w14:paraId="1BAE1378"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כן, כי הוא סיעה, כי הוא קבוצה, הרי אחרת אין משמעות בכלל לפרישה. הוא מתגרש מסיעת האם שלו </w:t>
      </w:r>
      <w:r w:rsidRPr="00A048D9">
        <w:rPr>
          <w:rFonts w:cs="David"/>
          <w:rtl/>
        </w:rPr>
        <w:t>–</w:t>
      </w:r>
      <w:r w:rsidRPr="00A048D9">
        <w:rPr>
          <w:rFonts w:cs="David" w:hint="cs"/>
          <w:rtl/>
        </w:rPr>
        <w:t xml:space="preserve"> זאת המשמעות. ברגע שהוא מתגרש הוא למעשה בעל עמדה עצמאית בצורה כזאת או אחרת כשעל העצמאות הזאת הוא שילם מחיר כבד. השאלה היא האם בתפקוד היום יומי בכנסת צריכים בנוסף למחיר הכבד שהוא משלם לתת עוד מחיר? אני לא בטוח כי אחרת הוא בלי קול. הוא לא יכול לעשות אי-אמון כחלק מסיעת האם שלו כי הוא כבר לא שם. הוא לא יכול בשום דרך אחרת. הוא לא יכול לחוקק כחלק מסיעת האם שלו כי הוא כבר לא שם.</w:t>
      </w:r>
    </w:p>
    <w:p w14:paraId="002D9D1E" w14:textId="77777777" w:rsidR="00A048D9" w:rsidRPr="00A048D9" w:rsidRDefault="00A048D9" w:rsidP="00A048D9">
      <w:pPr>
        <w:tabs>
          <w:tab w:val="right" w:pos="371"/>
          <w:tab w:val="bar" w:pos="10152"/>
        </w:tabs>
        <w:bidi/>
        <w:ind w:left="87"/>
        <w:jc w:val="both"/>
        <w:rPr>
          <w:rFonts w:cs="David" w:hint="cs"/>
          <w:rtl/>
        </w:rPr>
      </w:pPr>
    </w:p>
    <w:p w14:paraId="70F1360D"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0B38CBA" w14:textId="77777777" w:rsidR="00A048D9" w:rsidRPr="00A048D9" w:rsidRDefault="00A048D9" w:rsidP="00A048D9">
      <w:pPr>
        <w:tabs>
          <w:tab w:val="right" w:pos="371"/>
          <w:tab w:val="bar" w:pos="10152"/>
        </w:tabs>
        <w:bidi/>
        <w:ind w:left="87"/>
        <w:jc w:val="both"/>
        <w:rPr>
          <w:rFonts w:cs="David" w:hint="cs"/>
          <w:rtl/>
        </w:rPr>
      </w:pPr>
    </w:p>
    <w:p w14:paraId="332ABB79"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לא, חקיקה אין ויכוח.</w:t>
      </w:r>
    </w:p>
    <w:p w14:paraId="0966ED33" w14:textId="77777777" w:rsidR="00A048D9" w:rsidRPr="00A048D9" w:rsidRDefault="00A048D9" w:rsidP="00A048D9">
      <w:pPr>
        <w:tabs>
          <w:tab w:val="right" w:pos="371"/>
          <w:tab w:val="bar" w:pos="10152"/>
        </w:tabs>
        <w:bidi/>
        <w:ind w:left="87"/>
        <w:jc w:val="both"/>
        <w:rPr>
          <w:rFonts w:cs="David" w:hint="cs"/>
          <w:rtl/>
        </w:rPr>
      </w:pPr>
    </w:p>
    <w:p w14:paraId="4CA661A4"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25FCBF8D" w14:textId="77777777" w:rsidR="00A048D9" w:rsidRPr="00A048D9" w:rsidRDefault="00A048D9" w:rsidP="00A048D9">
      <w:pPr>
        <w:tabs>
          <w:tab w:val="right" w:pos="371"/>
          <w:tab w:val="bar" w:pos="10152"/>
        </w:tabs>
        <w:bidi/>
        <w:ind w:left="87"/>
        <w:jc w:val="both"/>
        <w:rPr>
          <w:rFonts w:cs="David" w:hint="cs"/>
          <w:rtl/>
        </w:rPr>
      </w:pPr>
    </w:p>
    <w:p w14:paraId="6C4D3812"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לחוקק הוא יכול. לא רק שהוא יכול, הוא יכול כל שבוע להגיש הצעת חוק. למה לא?</w:t>
      </w:r>
    </w:p>
    <w:p w14:paraId="696CFF0D" w14:textId="77777777" w:rsidR="00A048D9" w:rsidRPr="00A048D9" w:rsidRDefault="00A048D9" w:rsidP="00A048D9">
      <w:pPr>
        <w:tabs>
          <w:tab w:val="right" w:pos="371"/>
          <w:tab w:val="bar" w:pos="10152"/>
        </w:tabs>
        <w:bidi/>
        <w:ind w:left="87"/>
        <w:jc w:val="both"/>
        <w:rPr>
          <w:rFonts w:cs="David" w:hint="cs"/>
          <w:rtl/>
        </w:rPr>
      </w:pPr>
    </w:p>
    <w:p w14:paraId="158180F3"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243C9AFC" w14:textId="77777777" w:rsidR="00A048D9" w:rsidRPr="00A048D9" w:rsidRDefault="00A048D9" w:rsidP="00A048D9">
      <w:pPr>
        <w:tabs>
          <w:tab w:val="right" w:pos="371"/>
          <w:tab w:val="bar" w:pos="10152"/>
        </w:tabs>
        <w:bidi/>
        <w:ind w:left="87"/>
        <w:jc w:val="both"/>
        <w:rPr>
          <w:rFonts w:cs="David" w:hint="cs"/>
          <w:rtl/>
        </w:rPr>
      </w:pPr>
    </w:p>
    <w:p w14:paraId="44126B92"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לא, כי הוא קטן. הוא לפי המשקל שלו כי הוא סיעת יחיד.</w:t>
      </w:r>
    </w:p>
    <w:p w14:paraId="11B59875" w14:textId="77777777" w:rsidR="00A048D9" w:rsidRPr="00A048D9" w:rsidRDefault="00A048D9" w:rsidP="00A048D9">
      <w:pPr>
        <w:tabs>
          <w:tab w:val="right" w:pos="371"/>
          <w:tab w:val="bar" w:pos="10152"/>
        </w:tabs>
        <w:bidi/>
        <w:ind w:left="87"/>
        <w:jc w:val="both"/>
        <w:rPr>
          <w:rFonts w:cs="David" w:hint="cs"/>
          <w:rtl/>
        </w:rPr>
      </w:pPr>
    </w:p>
    <w:p w14:paraId="7EA680DD" w14:textId="77777777" w:rsidR="00A048D9" w:rsidRPr="00A048D9" w:rsidRDefault="00A048D9" w:rsidP="00A048D9">
      <w:pPr>
        <w:tabs>
          <w:tab w:val="right" w:pos="371"/>
          <w:tab w:val="bar" w:pos="10152"/>
        </w:tabs>
        <w:bidi/>
        <w:ind w:left="87"/>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54AA9F9C"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p>
    <w:p w14:paraId="30BA114B"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שלושה חברי כנסת מקבלים אחד בשבוע, אז הוא יקבל אחד בשלושה שבועות.</w:t>
      </w:r>
    </w:p>
    <w:p w14:paraId="6D363A1E" w14:textId="77777777" w:rsidR="00A048D9" w:rsidRPr="00A048D9" w:rsidRDefault="00A048D9" w:rsidP="00A048D9">
      <w:pPr>
        <w:tabs>
          <w:tab w:val="right" w:pos="371"/>
          <w:tab w:val="bar" w:pos="10152"/>
        </w:tabs>
        <w:bidi/>
        <w:ind w:left="87"/>
        <w:jc w:val="both"/>
        <w:rPr>
          <w:rFonts w:cs="David" w:hint="cs"/>
          <w:rtl/>
        </w:rPr>
      </w:pPr>
    </w:p>
    <w:p w14:paraId="546082DD"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15893CC4" w14:textId="77777777" w:rsidR="00A048D9" w:rsidRPr="00A048D9" w:rsidRDefault="00A048D9" w:rsidP="00A048D9">
      <w:pPr>
        <w:tabs>
          <w:tab w:val="right" w:pos="371"/>
          <w:tab w:val="bar" w:pos="10152"/>
        </w:tabs>
        <w:bidi/>
        <w:ind w:left="87"/>
        <w:jc w:val="both"/>
        <w:rPr>
          <w:rFonts w:cs="David" w:hint="cs"/>
          <w:rtl/>
        </w:rPr>
      </w:pPr>
    </w:p>
    <w:p w14:paraId="4CECF4EF"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הכול צריך לפי הגודל. הוא לא צריך לקבל יותר מהגודל שלו. </w:t>
      </w:r>
    </w:p>
    <w:p w14:paraId="397D4479" w14:textId="77777777" w:rsidR="00A048D9" w:rsidRPr="00A048D9" w:rsidRDefault="00A048D9" w:rsidP="00A048D9">
      <w:pPr>
        <w:tabs>
          <w:tab w:val="right" w:pos="371"/>
          <w:tab w:val="bar" w:pos="10152"/>
        </w:tabs>
        <w:bidi/>
        <w:ind w:left="87"/>
        <w:jc w:val="both"/>
        <w:rPr>
          <w:rFonts w:cs="David" w:hint="cs"/>
          <w:rtl/>
        </w:rPr>
      </w:pPr>
    </w:p>
    <w:p w14:paraId="15B8B305"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69B89138" w14:textId="77777777" w:rsidR="00A048D9" w:rsidRPr="00A048D9" w:rsidRDefault="00A048D9" w:rsidP="00A048D9">
      <w:pPr>
        <w:tabs>
          <w:tab w:val="right" w:pos="371"/>
          <w:tab w:val="bar" w:pos="10152"/>
        </w:tabs>
        <w:bidi/>
        <w:ind w:left="87"/>
        <w:jc w:val="both"/>
        <w:rPr>
          <w:rFonts w:cs="David" w:hint="cs"/>
          <w:rtl/>
        </w:rPr>
      </w:pPr>
    </w:p>
    <w:p w14:paraId="68A7F958"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שלושה חברי כנסת אחד בשבוע, וגם תשעה חברי כנסת אחד בשבוע?</w:t>
      </w:r>
    </w:p>
    <w:p w14:paraId="0F15834F" w14:textId="77777777" w:rsidR="00A048D9" w:rsidRPr="00A048D9" w:rsidRDefault="00A048D9" w:rsidP="00A048D9">
      <w:pPr>
        <w:tabs>
          <w:tab w:val="right" w:pos="371"/>
          <w:tab w:val="bar" w:pos="10152"/>
        </w:tabs>
        <w:bidi/>
        <w:ind w:left="87"/>
        <w:jc w:val="both"/>
        <w:rPr>
          <w:rFonts w:cs="David" w:hint="cs"/>
          <w:rtl/>
        </w:rPr>
      </w:pPr>
    </w:p>
    <w:p w14:paraId="475B151D" w14:textId="77777777" w:rsidR="00A048D9" w:rsidRPr="00A048D9" w:rsidRDefault="00A048D9" w:rsidP="00A048D9">
      <w:pPr>
        <w:tabs>
          <w:tab w:val="right" w:pos="371"/>
          <w:tab w:val="bar" w:pos="10152"/>
        </w:tabs>
        <w:bidi/>
        <w:ind w:left="87"/>
        <w:jc w:val="both"/>
        <w:rPr>
          <w:rFonts w:cs="David" w:hint="cs"/>
          <w:u w:val="single"/>
          <w:rtl/>
        </w:rPr>
      </w:pPr>
      <w:r w:rsidRPr="00A048D9">
        <w:rPr>
          <w:rFonts w:cs="David" w:hint="cs"/>
          <w:u w:val="single"/>
          <w:rtl/>
        </w:rPr>
        <w:t xml:space="preserve">רונית </w:t>
      </w:r>
      <w:proofErr w:type="spellStart"/>
      <w:r w:rsidRPr="00A048D9">
        <w:rPr>
          <w:rFonts w:cs="David" w:hint="cs"/>
          <w:u w:val="single"/>
          <w:rtl/>
        </w:rPr>
        <w:t>חייקין</w:t>
      </w:r>
      <w:proofErr w:type="spellEnd"/>
      <w:r w:rsidRPr="00A048D9">
        <w:rPr>
          <w:rFonts w:cs="David" w:hint="cs"/>
          <w:u w:val="single"/>
          <w:rtl/>
        </w:rPr>
        <w:t xml:space="preserve"> יעקבי:</w:t>
      </w:r>
    </w:p>
    <w:p w14:paraId="0C45C1D8" w14:textId="77777777" w:rsidR="00A048D9" w:rsidRPr="00A048D9" w:rsidRDefault="00A048D9" w:rsidP="00A048D9">
      <w:pPr>
        <w:tabs>
          <w:tab w:val="right" w:pos="371"/>
          <w:tab w:val="bar" w:pos="10152"/>
        </w:tabs>
        <w:bidi/>
        <w:ind w:left="87"/>
        <w:jc w:val="both"/>
        <w:rPr>
          <w:rFonts w:cs="David" w:hint="cs"/>
          <w:rtl/>
        </w:rPr>
      </w:pPr>
    </w:p>
    <w:p w14:paraId="6B2A39CF"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לא, קואליציה-אופוזיציה זה משהו אחר.</w:t>
      </w:r>
    </w:p>
    <w:p w14:paraId="4DF898D5" w14:textId="77777777" w:rsidR="00A048D9" w:rsidRPr="00A048D9" w:rsidRDefault="00A048D9" w:rsidP="00A048D9">
      <w:pPr>
        <w:tabs>
          <w:tab w:val="right" w:pos="371"/>
          <w:tab w:val="bar" w:pos="10152"/>
        </w:tabs>
        <w:bidi/>
        <w:ind w:left="87"/>
        <w:jc w:val="both"/>
        <w:rPr>
          <w:rFonts w:cs="David" w:hint="cs"/>
          <w:rtl/>
        </w:rPr>
      </w:pPr>
    </w:p>
    <w:p w14:paraId="550C0D1A"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4A5F8399" w14:textId="77777777" w:rsidR="00A048D9" w:rsidRPr="00A048D9" w:rsidRDefault="00A048D9" w:rsidP="00A048D9">
      <w:pPr>
        <w:tabs>
          <w:tab w:val="right" w:pos="371"/>
          <w:tab w:val="bar" w:pos="10152"/>
        </w:tabs>
        <w:bidi/>
        <w:ind w:left="87"/>
        <w:jc w:val="both"/>
        <w:rPr>
          <w:rFonts w:cs="David" w:hint="cs"/>
          <w:rtl/>
        </w:rPr>
      </w:pPr>
    </w:p>
    <w:p w14:paraId="4D4866AA"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אני 11 מקבל אחד לשבוע. </w:t>
      </w:r>
    </w:p>
    <w:p w14:paraId="6D9758AE" w14:textId="77777777" w:rsidR="00A048D9" w:rsidRPr="00A048D9" w:rsidRDefault="00A048D9" w:rsidP="00A048D9">
      <w:pPr>
        <w:tabs>
          <w:tab w:val="right" w:pos="371"/>
          <w:tab w:val="bar" w:pos="10152"/>
        </w:tabs>
        <w:bidi/>
        <w:ind w:left="87"/>
        <w:jc w:val="both"/>
        <w:rPr>
          <w:rFonts w:cs="David" w:hint="cs"/>
          <w:rtl/>
        </w:rPr>
      </w:pPr>
    </w:p>
    <w:p w14:paraId="6231EBA4"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3029EA17" w14:textId="77777777" w:rsidR="00A048D9" w:rsidRPr="00A048D9" w:rsidRDefault="00A048D9" w:rsidP="00A048D9">
      <w:pPr>
        <w:tabs>
          <w:tab w:val="right" w:pos="371"/>
          <w:tab w:val="bar" w:pos="10152"/>
        </w:tabs>
        <w:bidi/>
        <w:ind w:left="87"/>
        <w:jc w:val="both"/>
        <w:rPr>
          <w:rFonts w:cs="David" w:hint="cs"/>
          <w:rtl/>
        </w:rPr>
      </w:pPr>
    </w:p>
    <w:p w14:paraId="53064354"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לא, אתה טועה. זה נושא נפרד. מקזזים לך את השרים וסגני שרים. אני חושב שזה חישוב מוטעה, אבל זה נושא לדיון אחר.</w:t>
      </w:r>
    </w:p>
    <w:p w14:paraId="3251D897" w14:textId="77777777" w:rsidR="00A048D9" w:rsidRPr="00A048D9" w:rsidRDefault="00A048D9" w:rsidP="00A048D9">
      <w:pPr>
        <w:tabs>
          <w:tab w:val="right" w:pos="371"/>
          <w:tab w:val="bar" w:pos="10152"/>
        </w:tabs>
        <w:bidi/>
        <w:ind w:left="87"/>
        <w:jc w:val="both"/>
        <w:rPr>
          <w:rFonts w:cs="David" w:hint="cs"/>
          <w:rtl/>
        </w:rPr>
      </w:pPr>
    </w:p>
    <w:p w14:paraId="08EEE1FD"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F60652D" w14:textId="77777777" w:rsidR="00A048D9" w:rsidRPr="00A048D9" w:rsidRDefault="00A048D9" w:rsidP="00A048D9">
      <w:pPr>
        <w:tabs>
          <w:tab w:val="right" w:pos="371"/>
          <w:tab w:val="bar" w:pos="10152"/>
        </w:tabs>
        <w:bidi/>
        <w:ind w:left="87"/>
        <w:jc w:val="both"/>
        <w:rPr>
          <w:rFonts w:cs="David" w:hint="cs"/>
          <w:rtl/>
        </w:rPr>
      </w:pPr>
    </w:p>
    <w:p w14:paraId="40164704"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כן, אנחנו נגיע לזה.</w:t>
      </w:r>
    </w:p>
    <w:p w14:paraId="31AF2BDC" w14:textId="77777777" w:rsidR="00A048D9" w:rsidRPr="00A048D9" w:rsidRDefault="00A048D9" w:rsidP="00A048D9">
      <w:pPr>
        <w:tabs>
          <w:tab w:val="right" w:pos="371"/>
          <w:tab w:val="bar" w:pos="10152"/>
        </w:tabs>
        <w:bidi/>
        <w:ind w:left="87"/>
        <w:jc w:val="both"/>
        <w:rPr>
          <w:rFonts w:cs="David" w:hint="cs"/>
          <w:rtl/>
        </w:rPr>
      </w:pPr>
    </w:p>
    <w:p w14:paraId="283274BC" w14:textId="77777777" w:rsidR="00A048D9" w:rsidRPr="00A048D9" w:rsidRDefault="00A048D9" w:rsidP="00A048D9">
      <w:pPr>
        <w:bidi/>
        <w:jc w:val="both"/>
        <w:rPr>
          <w:rFonts w:cs="David" w:hint="cs"/>
          <w:u w:val="single"/>
          <w:rtl/>
        </w:rPr>
      </w:pPr>
      <w:r w:rsidRPr="00A048D9">
        <w:rPr>
          <w:rFonts w:cs="David" w:hint="cs"/>
          <w:u w:val="single"/>
          <w:rtl/>
        </w:rPr>
        <w:t>אברהם מיכאלי:</w:t>
      </w:r>
    </w:p>
    <w:p w14:paraId="32B513A9" w14:textId="77777777" w:rsidR="00A048D9" w:rsidRPr="00A048D9" w:rsidRDefault="00A048D9" w:rsidP="00A048D9">
      <w:pPr>
        <w:tabs>
          <w:tab w:val="right" w:pos="371"/>
          <w:tab w:val="bar" w:pos="10152"/>
        </w:tabs>
        <w:bidi/>
        <w:ind w:left="87"/>
        <w:jc w:val="both"/>
        <w:rPr>
          <w:rFonts w:cs="David" w:hint="cs"/>
          <w:rtl/>
        </w:rPr>
      </w:pPr>
    </w:p>
    <w:p w14:paraId="67BFF92F"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אני מעדיף לחדד את הדברים, ולא להשאיר בערפל. אם כן - מה להחריג. אם לא </w:t>
      </w:r>
      <w:r w:rsidRPr="00A048D9">
        <w:rPr>
          <w:rFonts w:cs="David"/>
          <w:rtl/>
        </w:rPr>
        <w:t>–</w:t>
      </w:r>
      <w:r w:rsidRPr="00A048D9">
        <w:rPr>
          <w:rFonts w:cs="David" w:hint="cs"/>
          <w:rtl/>
        </w:rPr>
        <w:t xml:space="preserve"> מה הזכויות שלו.</w:t>
      </w:r>
    </w:p>
    <w:p w14:paraId="4AC76228" w14:textId="77777777" w:rsidR="00A048D9" w:rsidRPr="00A048D9" w:rsidRDefault="00A048D9" w:rsidP="00A048D9">
      <w:pPr>
        <w:tabs>
          <w:tab w:val="right" w:pos="371"/>
          <w:tab w:val="bar" w:pos="10152"/>
        </w:tabs>
        <w:bidi/>
        <w:ind w:left="87"/>
        <w:jc w:val="both"/>
        <w:rPr>
          <w:rFonts w:cs="David" w:hint="cs"/>
          <w:rtl/>
        </w:rPr>
      </w:pPr>
    </w:p>
    <w:p w14:paraId="5E0D6974"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43936793" w14:textId="77777777" w:rsidR="00A048D9" w:rsidRPr="00A048D9" w:rsidRDefault="00A048D9" w:rsidP="00A048D9">
      <w:pPr>
        <w:tabs>
          <w:tab w:val="right" w:pos="371"/>
          <w:tab w:val="bar" w:pos="10152"/>
        </w:tabs>
        <w:bidi/>
        <w:ind w:left="87"/>
        <w:jc w:val="both"/>
        <w:rPr>
          <w:rFonts w:cs="David" w:hint="cs"/>
          <w:rtl/>
        </w:rPr>
      </w:pPr>
    </w:p>
    <w:p w14:paraId="08F9437A"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אני הייתי מציע לשיקול הדעת הפשוט, לא חייבים להסכים לזה, אבל אני מבין את הפרישה כרצון לתפקד כסיעה עצמאית לכל דבר ועניין עם מחיר כבד בצידה. אבל, ברגע שמשולם המחיר והמעשה נעשה, אני הייתי נותן את כל הזכויות פרופורציונאלי לגודל. ואם מחר יפרשו חמישה אנשים, לא אחד </w:t>
      </w:r>
      <w:r w:rsidRPr="00A048D9">
        <w:rPr>
          <w:rFonts w:cs="David"/>
          <w:rtl/>
        </w:rPr>
        <w:t>–</w:t>
      </w:r>
      <w:r w:rsidRPr="00A048D9">
        <w:rPr>
          <w:rFonts w:cs="David" w:hint="cs"/>
          <w:rtl/>
        </w:rPr>
        <w:t xml:space="preserve"> גם זה יכול לקרות </w:t>
      </w:r>
      <w:r w:rsidRPr="00A048D9">
        <w:rPr>
          <w:rFonts w:cs="David"/>
          <w:rtl/>
        </w:rPr>
        <w:t>–</w:t>
      </w:r>
      <w:r w:rsidRPr="00A048D9">
        <w:rPr>
          <w:rFonts w:cs="David" w:hint="cs"/>
          <w:rtl/>
        </w:rPr>
        <w:t xml:space="preserve"> אז מה הם יהיו בלי זכות להגיש - - -</w:t>
      </w:r>
    </w:p>
    <w:p w14:paraId="5D9E6753" w14:textId="77777777" w:rsidR="00A048D9" w:rsidRPr="00A048D9" w:rsidRDefault="00A048D9" w:rsidP="00A048D9">
      <w:pPr>
        <w:tabs>
          <w:tab w:val="right" w:pos="371"/>
          <w:tab w:val="bar" w:pos="10152"/>
        </w:tabs>
        <w:bidi/>
        <w:ind w:left="87"/>
        <w:jc w:val="both"/>
        <w:rPr>
          <w:rFonts w:cs="David" w:hint="cs"/>
          <w:rtl/>
        </w:rPr>
      </w:pPr>
    </w:p>
    <w:p w14:paraId="20EECA59"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3D58117" w14:textId="77777777" w:rsidR="00A048D9" w:rsidRPr="00A048D9" w:rsidRDefault="00A048D9" w:rsidP="00A048D9">
      <w:pPr>
        <w:tabs>
          <w:tab w:val="right" w:pos="371"/>
          <w:tab w:val="bar" w:pos="10152"/>
        </w:tabs>
        <w:bidi/>
        <w:ind w:left="87"/>
        <w:jc w:val="both"/>
        <w:rPr>
          <w:rFonts w:cs="David" w:hint="cs"/>
          <w:rtl/>
        </w:rPr>
      </w:pPr>
    </w:p>
    <w:p w14:paraId="30C61125"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אגב, היום הם בכלל לא יכולים ליצור קבוצה.</w:t>
      </w:r>
    </w:p>
    <w:p w14:paraId="398C7E5A" w14:textId="77777777" w:rsidR="00A048D9" w:rsidRPr="00A048D9" w:rsidRDefault="00A048D9" w:rsidP="00A048D9">
      <w:pPr>
        <w:tabs>
          <w:tab w:val="right" w:pos="371"/>
          <w:tab w:val="bar" w:pos="10152"/>
        </w:tabs>
        <w:bidi/>
        <w:ind w:left="87"/>
        <w:jc w:val="both"/>
        <w:rPr>
          <w:rFonts w:cs="David" w:hint="cs"/>
          <w:rtl/>
        </w:rPr>
      </w:pPr>
    </w:p>
    <w:p w14:paraId="5DD8083A"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43C0887D" w14:textId="77777777" w:rsidR="00A048D9" w:rsidRPr="00A048D9" w:rsidRDefault="00A048D9" w:rsidP="00A048D9">
      <w:pPr>
        <w:tabs>
          <w:tab w:val="right" w:pos="371"/>
          <w:tab w:val="bar" w:pos="10152"/>
        </w:tabs>
        <w:bidi/>
        <w:ind w:left="87"/>
        <w:jc w:val="both"/>
        <w:rPr>
          <w:rFonts w:cs="David" w:hint="cs"/>
          <w:rtl/>
        </w:rPr>
      </w:pPr>
    </w:p>
    <w:p w14:paraId="4C410112"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יכול להיות שגם את העניין הזה צריך להסדיר, שאם יש פרישה קבוצתית יש להם את האפשרות הזאת לשמש כקבוצה.</w:t>
      </w:r>
    </w:p>
    <w:p w14:paraId="74D2EB53" w14:textId="77777777" w:rsidR="00A048D9" w:rsidRPr="00A048D9" w:rsidRDefault="00A048D9" w:rsidP="00A048D9">
      <w:pPr>
        <w:tabs>
          <w:tab w:val="right" w:pos="371"/>
          <w:tab w:val="bar" w:pos="10152"/>
        </w:tabs>
        <w:bidi/>
        <w:ind w:left="87"/>
        <w:jc w:val="both"/>
        <w:rPr>
          <w:rFonts w:cs="David" w:hint="cs"/>
          <w:rtl/>
        </w:rPr>
      </w:pPr>
    </w:p>
    <w:p w14:paraId="5A9ABC8C"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7D402830"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p>
    <w:p w14:paraId="2152B7C5"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נראה לי שזה מחייב תיקון של החוק. </w:t>
      </w:r>
    </w:p>
    <w:p w14:paraId="7D60BDA1" w14:textId="77777777" w:rsidR="00A048D9" w:rsidRPr="00A048D9" w:rsidRDefault="00A048D9" w:rsidP="00A048D9">
      <w:pPr>
        <w:tabs>
          <w:tab w:val="right" w:pos="371"/>
          <w:tab w:val="bar" w:pos="10152"/>
        </w:tabs>
        <w:bidi/>
        <w:ind w:left="87"/>
        <w:jc w:val="both"/>
        <w:rPr>
          <w:rFonts w:cs="David" w:hint="cs"/>
          <w:rtl/>
        </w:rPr>
      </w:pPr>
    </w:p>
    <w:p w14:paraId="0357CB1E"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5A17FAAA" w14:textId="77777777" w:rsidR="00A048D9" w:rsidRPr="00A048D9" w:rsidRDefault="00A048D9" w:rsidP="00A048D9">
      <w:pPr>
        <w:tabs>
          <w:tab w:val="right" w:pos="371"/>
          <w:tab w:val="bar" w:pos="10152"/>
        </w:tabs>
        <w:bidi/>
        <w:ind w:left="87"/>
        <w:jc w:val="both"/>
        <w:rPr>
          <w:rFonts w:cs="David" w:hint="cs"/>
          <w:rtl/>
        </w:rPr>
      </w:pPr>
    </w:p>
    <w:p w14:paraId="64F83182"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אני מציע שנסכם את הסעיף בכך שלישיבה הבאה ארבל תכין לנו איזושהי רשימה של מהן הזכויות הסופיות, ואז אנחנו נראה איך אנחנו עושים את החיתוך.</w:t>
      </w:r>
    </w:p>
    <w:p w14:paraId="20903BB1" w14:textId="77777777" w:rsidR="00A048D9" w:rsidRPr="00A048D9" w:rsidRDefault="00A048D9" w:rsidP="00A048D9">
      <w:pPr>
        <w:tabs>
          <w:tab w:val="right" w:pos="371"/>
          <w:tab w:val="bar" w:pos="10152"/>
        </w:tabs>
        <w:bidi/>
        <w:ind w:left="87"/>
        <w:jc w:val="both"/>
        <w:rPr>
          <w:rFonts w:cs="David" w:hint="cs"/>
          <w:rtl/>
        </w:rPr>
      </w:pPr>
    </w:p>
    <w:p w14:paraId="584ECB9E"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61E64FD4" w14:textId="77777777" w:rsidR="00A048D9" w:rsidRPr="00A048D9" w:rsidRDefault="00A048D9" w:rsidP="00A048D9">
      <w:pPr>
        <w:tabs>
          <w:tab w:val="right" w:pos="371"/>
          <w:tab w:val="bar" w:pos="10152"/>
        </w:tabs>
        <w:bidi/>
        <w:ind w:left="87"/>
        <w:jc w:val="both"/>
        <w:rPr>
          <w:rFonts w:cs="David" w:hint="cs"/>
          <w:rtl/>
        </w:rPr>
      </w:pPr>
    </w:p>
    <w:p w14:paraId="5B915347"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סליחה שהפרעתי.</w:t>
      </w:r>
    </w:p>
    <w:p w14:paraId="7134ADC5" w14:textId="77777777" w:rsidR="00A048D9" w:rsidRPr="00A048D9" w:rsidRDefault="00A048D9" w:rsidP="00A048D9">
      <w:pPr>
        <w:tabs>
          <w:tab w:val="right" w:pos="371"/>
          <w:tab w:val="bar" w:pos="10152"/>
        </w:tabs>
        <w:bidi/>
        <w:ind w:left="87"/>
        <w:jc w:val="both"/>
        <w:rPr>
          <w:rFonts w:cs="David" w:hint="cs"/>
          <w:rtl/>
        </w:rPr>
      </w:pPr>
    </w:p>
    <w:p w14:paraId="0CFB5CC0"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2221E0BB" w14:textId="77777777" w:rsidR="00A048D9" w:rsidRPr="00A048D9" w:rsidRDefault="00A048D9" w:rsidP="00A048D9">
      <w:pPr>
        <w:tabs>
          <w:tab w:val="right" w:pos="371"/>
          <w:tab w:val="bar" w:pos="10152"/>
        </w:tabs>
        <w:bidi/>
        <w:ind w:left="87"/>
        <w:jc w:val="both"/>
        <w:rPr>
          <w:rFonts w:cs="David" w:hint="cs"/>
          <w:rtl/>
        </w:rPr>
      </w:pPr>
    </w:p>
    <w:p w14:paraId="08B73B81"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t xml:space="preserve"> </w:t>
      </w:r>
      <w:r w:rsidRPr="00A048D9">
        <w:rPr>
          <w:rFonts w:cs="David" w:hint="cs"/>
          <w:rtl/>
        </w:rPr>
        <w:tab/>
        <w:t>לא, זה בסדר גמור. זאת דווקא זווית ששווה לשקול אותה.</w:t>
      </w:r>
    </w:p>
    <w:p w14:paraId="787287F8" w14:textId="77777777" w:rsidR="00A048D9" w:rsidRPr="00A048D9" w:rsidRDefault="00A048D9" w:rsidP="00A048D9">
      <w:pPr>
        <w:tabs>
          <w:tab w:val="right" w:pos="371"/>
          <w:tab w:val="bar" w:pos="10152"/>
        </w:tabs>
        <w:bidi/>
        <w:ind w:left="87"/>
        <w:jc w:val="both"/>
        <w:rPr>
          <w:rFonts w:cs="David" w:hint="cs"/>
          <w:rtl/>
        </w:rPr>
      </w:pPr>
    </w:p>
    <w:p w14:paraId="5CD73991"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47C84EE9" w14:textId="77777777" w:rsidR="00A048D9" w:rsidRPr="00A048D9" w:rsidRDefault="00A048D9" w:rsidP="00A048D9">
      <w:pPr>
        <w:tabs>
          <w:tab w:val="right" w:pos="371"/>
          <w:tab w:val="bar" w:pos="10152"/>
        </w:tabs>
        <w:bidi/>
        <w:ind w:left="87"/>
        <w:jc w:val="both"/>
        <w:rPr>
          <w:rFonts w:cs="David" w:hint="cs"/>
          <w:rtl/>
        </w:rPr>
      </w:pPr>
    </w:p>
    <w:p w14:paraId="6A881550"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אגב, אפשר לשאול שאלה לגבי הסעיף שאני כבר רואה שדנתם בו לפי הרצף - אבל, השאלה אם לקחתם את זה בחשבון - של ההודעה של חבר כנסת שסיעתו התפלגה. חבר הכנסת הזה יוכל לשנות גם את דעתו במשך אותו שבוע?</w:t>
      </w:r>
    </w:p>
    <w:p w14:paraId="01A681A5" w14:textId="77777777" w:rsidR="00A048D9" w:rsidRPr="00A048D9" w:rsidRDefault="00A048D9" w:rsidP="00A048D9">
      <w:pPr>
        <w:tabs>
          <w:tab w:val="right" w:pos="371"/>
          <w:tab w:val="bar" w:pos="10152"/>
        </w:tabs>
        <w:bidi/>
        <w:ind w:left="87"/>
        <w:jc w:val="both"/>
        <w:rPr>
          <w:rFonts w:cs="David" w:hint="cs"/>
          <w:rtl/>
        </w:rPr>
      </w:pPr>
    </w:p>
    <w:p w14:paraId="6BC859C6"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00290209" w14:textId="77777777" w:rsidR="00A048D9" w:rsidRPr="00A048D9" w:rsidRDefault="00A048D9" w:rsidP="00A048D9">
      <w:pPr>
        <w:tabs>
          <w:tab w:val="right" w:pos="371"/>
          <w:tab w:val="bar" w:pos="10152"/>
        </w:tabs>
        <w:bidi/>
        <w:ind w:left="87"/>
        <w:jc w:val="both"/>
        <w:rPr>
          <w:rFonts w:cs="David" w:hint="cs"/>
          <w:rtl/>
        </w:rPr>
      </w:pPr>
    </w:p>
    <w:p w14:paraId="403FD116"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לא, אני חושב שצריכה להיות סופיות. </w:t>
      </w:r>
    </w:p>
    <w:p w14:paraId="6B450D36" w14:textId="77777777" w:rsidR="00A048D9" w:rsidRPr="00A048D9" w:rsidRDefault="00A048D9" w:rsidP="00A048D9">
      <w:pPr>
        <w:tabs>
          <w:tab w:val="right" w:pos="371"/>
          <w:tab w:val="bar" w:pos="10152"/>
        </w:tabs>
        <w:bidi/>
        <w:ind w:left="87"/>
        <w:jc w:val="both"/>
        <w:rPr>
          <w:rFonts w:cs="David" w:hint="cs"/>
          <w:rtl/>
        </w:rPr>
      </w:pPr>
    </w:p>
    <w:p w14:paraId="5318BF23"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7769788E" w14:textId="77777777" w:rsidR="00A048D9" w:rsidRPr="00A048D9" w:rsidRDefault="00A048D9" w:rsidP="00A048D9">
      <w:pPr>
        <w:tabs>
          <w:tab w:val="right" w:pos="371"/>
          <w:tab w:val="bar" w:pos="10152"/>
        </w:tabs>
        <w:bidi/>
        <w:ind w:left="87"/>
        <w:jc w:val="both"/>
        <w:rPr>
          <w:rFonts w:cs="David" w:hint="cs"/>
          <w:rtl/>
        </w:rPr>
      </w:pPr>
    </w:p>
    <w:p w14:paraId="2442CD6F"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אני אסביר למה אני שואל, זה לא קשור לרקע עובדתי. למען הסר ספק, לא קשור לשום מקרה עובדתי. בדרך כלל כאשר הסיעה התפלגה חלק משיקולי הדעת של חבר כנסת מסוים מאחד משני חלקים להתפטר יהיה קשור בשאלה לאן נכנס הבא בתור? זה יכול לקרות הרבה פעמים. מישהו שוקל להתפטר לצורך דבר כזה או אחר, אבל הוא אומר: חשוב לי לדעת מה קורה עם מי שבא אחריי.</w:t>
      </w:r>
    </w:p>
    <w:p w14:paraId="31CFD9E4" w14:textId="77777777" w:rsidR="00A048D9" w:rsidRPr="00A048D9" w:rsidRDefault="00A048D9" w:rsidP="00A048D9">
      <w:pPr>
        <w:tabs>
          <w:tab w:val="right" w:pos="371"/>
          <w:tab w:val="bar" w:pos="10152"/>
        </w:tabs>
        <w:bidi/>
        <w:ind w:left="87"/>
        <w:jc w:val="both"/>
        <w:rPr>
          <w:rFonts w:cs="David" w:hint="cs"/>
          <w:rtl/>
        </w:rPr>
      </w:pPr>
    </w:p>
    <w:p w14:paraId="0DE6CD0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A537CA6" w14:textId="77777777" w:rsidR="00A048D9" w:rsidRPr="00A048D9" w:rsidRDefault="00A048D9" w:rsidP="00A048D9">
      <w:pPr>
        <w:tabs>
          <w:tab w:val="right" w:pos="371"/>
          <w:tab w:val="bar" w:pos="10152"/>
        </w:tabs>
        <w:bidi/>
        <w:ind w:left="87"/>
        <w:jc w:val="both"/>
        <w:rPr>
          <w:rFonts w:cs="David" w:hint="cs"/>
          <w:rtl/>
        </w:rPr>
      </w:pPr>
    </w:p>
    <w:p w14:paraId="1FE1CB9E"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זאב, אתה צודק. ייקח את הסיכון, יש גבול. כשהוא יודיע שהוא משתייך לסיעה </w:t>
      </w:r>
      <w:r w:rsidRPr="00A048D9">
        <w:rPr>
          <w:rFonts w:cs="David" w:hint="cs"/>
        </w:rPr>
        <w:t>X</w:t>
      </w:r>
      <w:r w:rsidRPr="00A048D9">
        <w:rPr>
          <w:rFonts w:cs="David" w:hint="cs"/>
          <w:rtl/>
        </w:rPr>
        <w:t>, ההוא יגיד לו: עכשיו אני מושך את המכתב? בואו, זה  אי אפשר.</w:t>
      </w:r>
    </w:p>
    <w:p w14:paraId="344D21AC" w14:textId="77777777" w:rsidR="00A048D9" w:rsidRPr="00A048D9" w:rsidRDefault="00A048D9" w:rsidP="00A048D9">
      <w:pPr>
        <w:tabs>
          <w:tab w:val="right" w:pos="371"/>
          <w:tab w:val="bar" w:pos="10152"/>
        </w:tabs>
        <w:bidi/>
        <w:ind w:left="87"/>
        <w:jc w:val="both"/>
        <w:rPr>
          <w:rFonts w:cs="David" w:hint="cs"/>
          <w:rtl/>
        </w:rPr>
      </w:pPr>
    </w:p>
    <w:p w14:paraId="0E11A2F2"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55A4E120" w14:textId="77777777" w:rsidR="00A048D9" w:rsidRPr="00A048D9" w:rsidRDefault="00A048D9" w:rsidP="00A048D9">
      <w:pPr>
        <w:tabs>
          <w:tab w:val="right" w:pos="371"/>
          <w:tab w:val="bar" w:pos="10152"/>
        </w:tabs>
        <w:bidi/>
        <w:ind w:left="87"/>
        <w:jc w:val="both"/>
        <w:rPr>
          <w:rFonts w:cs="David" w:hint="cs"/>
          <w:rtl/>
        </w:rPr>
      </w:pPr>
    </w:p>
    <w:p w14:paraId="315D5FD8"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לא, לכן אני חושש ממצבים כאלה. לכן, אני שואל. נתת לו שבוע.</w:t>
      </w:r>
    </w:p>
    <w:p w14:paraId="6632A56D" w14:textId="77777777" w:rsidR="00A048D9" w:rsidRPr="00A048D9" w:rsidRDefault="00A048D9" w:rsidP="00A048D9">
      <w:pPr>
        <w:tabs>
          <w:tab w:val="right" w:pos="371"/>
          <w:tab w:val="bar" w:pos="10152"/>
        </w:tabs>
        <w:bidi/>
        <w:ind w:left="87"/>
        <w:jc w:val="both"/>
        <w:rPr>
          <w:rFonts w:cs="David" w:hint="cs"/>
          <w:rtl/>
        </w:rPr>
      </w:pPr>
    </w:p>
    <w:p w14:paraId="40013D2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0A9328D5" w14:textId="77777777" w:rsidR="00A048D9" w:rsidRPr="00A048D9" w:rsidRDefault="00A048D9" w:rsidP="00A048D9">
      <w:pPr>
        <w:tabs>
          <w:tab w:val="right" w:pos="371"/>
          <w:tab w:val="bar" w:pos="10152"/>
        </w:tabs>
        <w:bidi/>
        <w:ind w:left="87"/>
        <w:jc w:val="both"/>
        <w:rPr>
          <w:rFonts w:cs="David" w:hint="cs"/>
          <w:rtl/>
        </w:rPr>
      </w:pPr>
    </w:p>
    <w:p w14:paraId="4A9220EF"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לא. אני אומר אבל ברגע שעברו 48 שעות, חבר הכנסת ההוא כבר לא יכול לחזור בו. בכוונה, אני לא רוצה לאלץ.  הוא הרי לא יכול להודיע עד שהוא לא חבר כנסת. אני לא יכול לחייב אותו להודיע מראש. </w:t>
      </w:r>
    </w:p>
    <w:p w14:paraId="63065B72" w14:textId="77777777" w:rsidR="00A048D9" w:rsidRPr="00A048D9" w:rsidRDefault="00A048D9" w:rsidP="00A048D9">
      <w:pPr>
        <w:tabs>
          <w:tab w:val="right" w:pos="371"/>
          <w:tab w:val="bar" w:pos="10152"/>
        </w:tabs>
        <w:bidi/>
        <w:ind w:left="87"/>
        <w:jc w:val="both"/>
        <w:rPr>
          <w:rFonts w:cs="David" w:hint="cs"/>
          <w:rtl/>
        </w:rPr>
      </w:pPr>
    </w:p>
    <w:p w14:paraId="05EF1077"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3F5755DC" w14:textId="77777777" w:rsidR="00A048D9" w:rsidRPr="00A048D9" w:rsidRDefault="00A048D9" w:rsidP="00A048D9">
      <w:pPr>
        <w:tabs>
          <w:tab w:val="right" w:pos="371"/>
          <w:tab w:val="bar" w:pos="10152"/>
        </w:tabs>
        <w:bidi/>
        <w:ind w:left="87"/>
        <w:jc w:val="both"/>
        <w:rPr>
          <w:rFonts w:cs="David" w:hint="cs"/>
          <w:rtl/>
        </w:rPr>
      </w:pPr>
    </w:p>
    <w:p w14:paraId="1485AE58"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נכון.</w:t>
      </w:r>
    </w:p>
    <w:p w14:paraId="677E1C24" w14:textId="77777777" w:rsidR="00A048D9" w:rsidRPr="00A048D9" w:rsidRDefault="00A048D9" w:rsidP="00A048D9">
      <w:pPr>
        <w:tabs>
          <w:tab w:val="right" w:pos="371"/>
          <w:tab w:val="bar" w:pos="10152"/>
        </w:tabs>
        <w:bidi/>
        <w:ind w:left="87"/>
        <w:jc w:val="both"/>
        <w:rPr>
          <w:rFonts w:cs="David" w:hint="cs"/>
          <w:rtl/>
        </w:rPr>
      </w:pPr>
    </w:p>
    <w:p w14:paraId="6C0A776E"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68949572" w14:textId="77777777" w:rsidR="00A048D9" w:rsidRPr="00A048D9" w:rsidRDefault="00A048D9" w:rsidP="00A048D9">
      <w:pPr>
        <w:tabs>
          <w:tab w:val="right" w:pos="371"/>
          <w:tab w:val="bar" w:pos="10152"/>
        </w:tabs>
        <w:bidi/>
        <w:ind w:left="87"/>
        <w:jc w:val="both"/>
        <w:rPr>
          <w:rFonts w:cs="David" w:hint="cs"/>
          <w:rtl/>
        </w:rPr>
      </w:pPr>
    </w:p>
    <w:p w14:paraId="27361234"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לא, השאלה אם אתה לא יכול לחייב אותו ברגע כניסתו לתפקיד.  למה אתה נותן לו שבוע?</w:t>
      </w:r>
    </w:p>
    <w:p w14:paraId="60651BEC" w14:textId="77777777" w:rsidR="00A048D9" w:rsidRPr="00A048D9" w:rsidRDefault="00A048D9" w:rsidP="00A048D9">
      <w:pPr>
        <w:tabs>
          <w:tab w:val="right" w:pos="371"/>
          <w:tab w:val="bar" w:pos="10152"/>
        </w:tabs>
        <w:bidi/>
        <w:ind w:left="87"/>
        <w:jc w:val="both"/>
        <w:rPr>
          <w:rFonts w:cs="David" w:hint="cs"/>
          <w:rtl/>
        </w:rPr>
      </w:pPr>
    </w:p>
    <w:p w14:paraId="21ED0E12"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E417A25" w14:textId="77777777" w:rsidR="00A048D9" w:rsidRPr="00A048D9" w:rsidRDefault="00A048D9" w:rsidP="00A048D9">
      <w:pPr>
        <w:tabs>
          <w:tab w:val="right" w:pos="371"/>
          <w:tab w:val="bar" w:pos="10152"/>
        </w:tabs>
        <w:bidi/>
        <w:ind w:left="87"/>
        <w:jc w:val="both"/>
        <w:rPr>
          <w:rFonts w:cs="David" w:hint="cs"/>
          <w:rtl/>
        </w:rPr>
      </w:pPr>
    </w:p>
    <w:p w14:paraId="50F79A5B"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כי אני נותן לו כמה ימים לחשוב. אולי הוא בדיוק לא יודע מה איתו.</w:t>
      </w:r>
    </w:p>
    <w:p w14:paraId="45E988BF" w14:textId="77777777" w:rsidR="00A048D9" w:rsidRPr="00A048D9" w:rsidRDefault="00A048D9" w:rsidP="00A048D9">
      <w:pPr>
        <w:tabs>
          <w:tab w:val="right" w:pos="371"/>
          <w:tab w:val="bar" w:pos="10152"/>
        </w:tabs>
        <w:bidi/>
        <w:ind w:left="87"/>
        <w:jc w:val="both"/>
        <w:rPr>
          <w:rFonts w:cs="David" w:hint="cs"/>
          <w:rtl/>
        </w:rPr>
      </w:pPr>
    </w:p>
    <w:p w14:paraId="2B2FF29C"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697B21BD" w14:textId="77777777" w:rsidR="00A048D9" w:rsidRPr="00A048D9" w:rsidRDefault="00A048D9" w:rsidP="00A048D9">
      <w:pPr>
        <w:tabs>
          <w:tab w:val="right" w:pos="371"/>
          <w:tab w:val="bar" w:pos="10152"/>
        </w:tabs>
        <w:bidi/>
        <w:ind w:left="87"/>
        <w:jc w:val="both"/>
        <w:rPr>
          <w:rFonts w:cs="David" w:hint="cs"/>
          <w:rtl/>
        </w:rPr>
      </w:pPr>
    </w:p>
    <w:p w14:paraId="33CA2C0C"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זה יפתח פתח בדיוק למה שאני מדבר. </w:t>
      </w:r>
    </w:p>
    <w:p w14:paraId="6E08A0C6" w14:textId="77777777" w:rsidR="00A048D9" w:rsidRPr="00A048D9" w:rsidRDefault="00A048D9" w:rsidP="00A048D9">
      <w:pPr>
        <w:tabs>
          <w:tab w:val="right" w:pos="371"/>
          <w:tab w:val="bar" w:pos="10152"/>
        </w:tabs>
        <w:bidi/>
        <w:ind w:left="87"/>
        <w:jc w:val="both"/>
        <w:rPr>
          <w:rFonts w:cs="David" w:hint="cs"/>
          <w:rtl/>
        </w:rPr>
      </w:pPr>
    </w:p>
    <w:p w14:paraId="5C0CB2A8"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E2EB211" w14:textId="77777777" w:rsidR="00A048D9" w:rsidRPr="00A048D9" w:rsidRDefault="00A048D9" w:rsidP="00A048D9">
      <w:pPr>
        <w:tabs>
          <w:tab w:val="right" w:pos="371"/>
          <w:tab w:val="bar" w:pos="10152"/>
        </w:tabs>
        <w:bidi/>
        <w:ind w:left="87"/>
        <w:jc w:val="both"/>
        <w:rPr>
          <w:rFonts w:cs="David" w:hint="cs"/>
          <w:rtl/>
        </w:rPr>
      </w:pPr>
    </w:p>
    <w:p w14:paraId="10722A9E"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אז אפשר לעשות את זה תוך 24 שעות מרגע כניסתו ל- - -</w:t>
      </w:r>
    </w:p>
    <w:p w14:paraId="06D9AD5E" w14:textId="77777777" w:rsidR="00A048D9" w:rsidRPr="00A048D9" w:rsidRDefault="00A048D9" w:rsidP="00A048D9">
      <w:pPr>
        <w:tabs>
          <w:tab w:val="right" w:pos="371"/>
          <w:tab w:val="bar" w:pos="10152"/>
        </w:tabs>
        <w:bidi/>
        <w:ind w:left="87"/>
        <w:jc w:val="both"/>
        <w:rPr>
          <w:rFonts w:cs="David" w:hint="cs"/>
          <w:rtl/>
        </w:rPr>
      </w:pPr>
    </w:p>
    <w:p w14:paraId="67DCAAF0"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1796B772" w14:textId="77777777" w:rsidR="00A048D9" w:rsidRPr="00A048D9" w:rsidRDefault="00A048D9" w:rsidP="00A048D9">
      <w:pPr>
        <w:tabs>
          <w:tab w:val="right" w:pos="371"/>
          <w:tab w:val="bar" w:pos="10152"/>
        </w:tabs>
        <w:bidi/>
        <w:ind w:left="87"/>
        <w:jc w:val="both"/>
        <w:rPr>
          <w:rFonts w:cs="David" w:hint="cs"/>
          <w:rtl/>
        </w:rPr>
      </w:pPr>
    </w:p>
    <w:p w14:paraId="0C08465E"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אפשר.</w:t>
      </w:r>
    </w:p>
    <w:p w14:paraId="34802F3C" w14:textId="77777777" w:rsidR="00A048D9" w:rsidRPr="00A048D9" w:rsidRDefault="00A048D9" w:rsidP="00A048D9">
      <w:pPr>
        <w:tabs>
          <w:tab w:val="right" w:pos="371"/>
          <w:tab w:val="bar" w:pos="10152"/>
        </w:tabs>
        <w:bidi/>
        <w:ind w:left="87"/>
        <w:jc w:val="both"/>
        <w:rPr>
          <w:rFonts w:cs="David" w:hint="cs"/>
          <w:rtl/>
        </w:rPr>
      </w:pPr>
    </w:p>
    <w:p w14:paraId="34A0D548"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92305BF" w14:textId="77777777" w:rsidR="00A048D9" w:rsidRPr="00A048D9" w:rsidRDefault="00A048D9" w:rsidP="00A048D9">
      <w:pPr>
        <w:tabs>
          <w:tab w:val="right" w:pos="371"/>
          <w:tab w:val="bar" w:pos="10152"/>
        </w:tabs>
        <w:bidi/>
        <w:ind w:left="87"/>
        <w:jc w:val="both"/>
        <w:rPr>
          <w:rFonts w:cs="David" w:hint="cs"/>
          <w:rtl/>
        </w:rPr>
      </w:pPr>
    </w:p>
    <w:p w14:paraId="6FA03B03"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למרות שגם פה יש שאלה, כי השאלה מתי הוא נשבע אמונים הרי. </w:t>
      </w:r>
    </w:p>
    <w:p w14:paraId="7104DEFE" w14:textId="77777777" w:rsidR="00A048D9" w:rsidRPr="00A048D9" w:rsidRDefault="00A048D9" w:rsidP="00A048D9">
      <w:pPr>
        <w:tabs>
          <w:tab w:val="right" w:pos="371"/>
          <w:tab w:val="bar" w:pos="10152"/>
        </w:tabs>
        <w:bidi/>
        <w:ind w:left="87"/>
        <w:jc w:val="both"/>
        <w:rPr>
          <w:rFonts w:cs="David" w:hint="cs"/>
          <w:rtl/>
        </w:rPr>
      </w:pPr>
    </w:p>
    <w:p w14:paraId="62EBAEAE"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06994585" w14:textId="77777777" w:rsidR="00A048D9" w:rsidRPr="00A048D9" w:rsidRDefault="00A048D9" w:rsidP="00A048D9">
      <w:pPr>
        <w:tabs>
          <w:tab w:val="right" w:pos="371"/>
          <w:tab w:val="bar" w:pos="10152"/>
        </w:tabs>
        <w:bidi/>
        <w:ind w:left="87"/>
        <w:jc w:val="both"/>
        <w:rPr>
          <w:rFonts w:cs="David" w:hint="cs"/>
          <w:rtl/>
        </w:rPr>
      </w:pPr>
    </w:p>
    <w:p w14:paraId="410CBFE8" w14:textId="77777777" w:rsidR="00A048D9" w:rsidRPr="00A048D9" w:rsidRDefault="00A048D9" w:rsidP="00A048D9">
      <w:pPr>
        <w:tabs>
          <w:tab w:val="right" w:pos="371"/>
          <w:tab w:val="bar" w:pos="10152"/>
        </w:tabs>
        <w:bidi/>
        <w:ind w:left="87"/>
        <w:jc w:val="both"/>
        <w:rPr>
          <w:rFonts w:cs="David" w:hint="cs"/>
          <w:rtl/>
        </w:rPr>
      </w:pPr>
    </w:p>
    <w:p w14:paraId="212AF0CA"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זה לא משנה. אם זה פגרה הוא יכול -  - - </w:t>
      </w:r>
    </w:p>
    <w:p w14:paraId="07643021" w14:textId="77777777" w:rsidR="00A048D9" w:rsidRPr="00A048D9" w:rsidRDefault="00A048D9" w:rsidP="00A048D9">
      <w:pPr>
        <w:tabs>
          <w:tab w:val="right" w:pos="371"/>
          <w:tab w:val="bar" w:pos="10152"/>
        </w:tabs>
        <w:bidi/>
        <w:ind w:left="87"/>
        <w:jc w:val="both"/>
        <w:rPr>
          <w:rFonts w:cs="David" w:hint="cs"/>
          <w:rtl/>
        </w:rPr>
      </w:pPr>
    </w:p>
    <w:p w14:paraId="2997250D"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26752D01" w14:textId="77777777" w:rsidR="00A048D9" w:rsidRPr="00A048D9" w:rsidRDefault="00A048D9" w:rsidP="00A048D9">
      <w:pPr>
        <w:tabs>
          <w:tab w:val="right" w:pos="371"/>
          <w:tab w:val="bar" w:pos="10152"/>
        </w:tabs>
        <w:bidi/>
        <w:ind w:left="87"/>
        <w:jc w:val="both"/>
        <w:rPr>
          <w:rFonts w:cs="David" w:hint="cs"/>
          <w:rtl/>
        </w:rPr>
      </w:pPr>
    </w:p>
    <w:p w14:paraId="784C4B90"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אני הייתי מצמצם את הזמן.</w:t>
      </w:r>
    </w:p>
    <w:p w14:paraId="21FBC91A" w14:textId="77777777" w:rsidR="00A048D9" w:rsidRPr="00A048D9" w:rsidRDefault="00A048D9" w:rsidP="00A048D9">
      <w:pPr>
        <w:tabs>
          <w:tab w:val="right" w:pos="371"/>
          <w:tab w:val="bar" w:pos="10152"/>
        </w:tabs>
        <w:bidi/>
        <w:ind w:left="87"/>
        <w:jc w:val="both"/>
        <w:rPr>
          <w:rFonts w:cs="David" w:hint="cs"/>
          <w:rtl/>
        </w:rPr>
      </w:pPr>
    </w:p>
    <w:p w14:paraId="535EB29A"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2F694B6" w14:textId="77777777" w:rsidR="00A048D9" w:rsidRPr="00A048D9" w:rsidRDefault="00A048D9" w:rsidP="00A048D9">
      <w:pPr>
        <w:tabs>
          <w:tab w:val="right" w:pos="371"/>
          <w:tab w:val="bar" w:pos="10152"/>
        </w:tabs>
        <w:bidi/>
        <w:ind w:left="87"/>
        <w:jc w:val="both"/>
        <w:rPr>
          <w:rFonts w:cs="David" w:hint="cs"/>
          <w:rtl/>
        </w:rPr>
      </w:pPr>
    </w:p>
    <w:p w14:paraId="78B3F0FE"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בסדר גמור, שלא יהיה מחול שדים.</w:t>
      </w:r>
    </w:p>
    <w:p w14:paraId="2A312940" w14:textId="77777777" w:rsidR="00A048D9" w:rsidRPr="00A048D9" w:rsidRDefault="00A048D9" w:rsidP="00A048D9">
      <w:pPr>
        <w:tabs>
          <w:tab w:val="right" w:pos="371"/>
          <w:tab w:val="bar" w:pos="10152"/>
        </w:tabs>
        <w:bidi/>
        <w:ind w:left="87"/>
        <w:jc w:val="both"/>
        <w:rPr>
          <w:rFonts w:cs="David" w:hint="cs"/>
          <w:rtl/>
        </w:rPr>
      </w:pPr>
    </w:p>
    <w:p w14:paraId="3B084229"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46DEE46E"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p>
    <w:p w14:paraId="6FEE1903"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נניח שמגיע חבר כנסת במצב כזה על דעת להיות בחלק א', ואז כשהוא בשבוע פה הוא פתאום מבין איזה כוח יש לו באותו שבוע, והוא מתחיל פה משא ומתן קואליציוני עם חלק א' וחלק ב': מה תתנו לי, מה תתנו לי. יהיה פה בלגאן שלם.</w:t>
      </w:r>
    </w:p>
    <w:p w14:paraId="1C428C1E" w14:textId="77777777" w:rsidR="00A048D9" w:rsidRPr="00A048D9" w:rsidRDefault="00A048D9" w:rsidP="00A048D9">
      <w:pPr>
        <w:tabs>
          <w:tab w:val="right" w:pos="371"/>
          <w:tab w:val="bar" w:pos="10152"/>
        </w:tabs>
        <w:bidi/>
        <w:ind w:left="87"/>
        <w:jc w:val="both"/>
        <w:rPr>
          <w:rFonts w:cs="David" w:hint="cs"/>
          <w:rtl/>
        </w:rPr>
      </w:pPr>
    </w:p>
    <w:p w14:paraId="40061079"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3B2C6ED" w14:textId="77777777" w:rsidR="00A048D9" w:rsidRPr="00A048D9" w:rsidRDefault="00A048D9" w:rsidP="00A048D9">
      <w:pPr>
        <w:tabs>
          <w:tab w:val="right" w:pos="371"/>
          <w:tab w:val="bar" w:pos="10152"/>
        </w:tabs>
        <w:bidi/>
        <w:ind w:left="87"/>
        <w:jc w:val="both"/>
        <w:rPr>
          <w:rFonts w:cs="David" w:hint="cs"/>
          <w:rtl/>
        </w:rPr>
      </w:pPr>
    </w:p>
    <w:p w14:paraId="3C864B30"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אז אנחנו נכתוב תוך 24 שעות.</w:t>
      </w:r>
    </w:p>
    <w:p w14:paraId="06FF4928" w14:textId="77777777" w:rsidR="00A048D9" w:rsidRPr="00A048D9" w:rsidRDefault="00A048D9" w:rsidP="00A048D9">
      <w:pPr>
        <w:tabs>
          <w:tab w:val="right" w:pos="371"/>
          <w:tab w:val="bar" w:pos="10152"/>
        </w:tabs>
        <w:bidi/>
        <w:ind w:left="87"/>
        <w:jc w:val="both"/>
        <w:rPr>
          <w:rFonts w:cs="David" w:hint="cs"/>
          <w:rtl/>
        </w:rPr>
      </w:pPr>
    </w:p>
    <w:p w14:paraId="0AA63969"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25F51543" w14:textId="77777777" w:rsidR="00A048D9" w:rsidRPr="00A048D9" w:rsidRDefault="00A048D9" w:rsidP="00A048D9">
      <w:pPr>
        <w:tabs>
          <w:tab w:val="right" w:pos="371"/>
          <w:tab w:val="bar" w:pos="10152"/>
        </w:tabs>
        <w:bidi/>
        <w:ind w:left="87"/>
        <w:jc w:val="both"/>
        <w:rPr>
          <w:rFonts w:cs="David" w:hint="cs"/>
          <w:rtl/>
        </w:rPr>
      </w:pPr>
    </w:p>
    <w:p w14:paraId="463D73F2"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כשזה פרק זמן קצר יש יותר סיכוי לגמירות דעת.</w:t>
      </w:r>
    </w:p>
    <w:p w14:paraId="3E95E521" w14:textId="77777777" w:rsidR="00A048D9" w:rsidRPr="00A048D9" w:rsidRDefault="00A048D9" w:rsidP="00A048D9">
      <w:pPr>
        <w:tabs>
          <w:tab w:val="right" w:pos="371"/>
          <w:tab w:val="bar" w:pos="10152"/>
        </w:tabs>
        <w:bidi/>
        <w:ind w:left="87"/>
        <w:jc w:val="both"/>
        <w:rPr>
          <w:rFonts w:cs="David" w:hint="cs"/>
          <w:rtl/>
        </w:rPr>
      </w:pPr>
    </w:p>
    <w:p w14:paraId="1783F124"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3BC6B6DD" w14:textId="77777777" w:rsidR="00A048D9" w:rsidRPr="00A048D9" w:rsidRDefault="00A048D9" w:rsidP="00A048D9">
      <w:pPr>
        <w:tabs>
          <w:tab w:val="right" w:pos="371"/>
          <w:tab w:val="bar" w:pos="10152"/>
        </w:tabs>
        <w:bidi/>
        <w:ind w:left="87"/>
        <w:jc w:val="both"/>
        <w:rPr>
          <w:rFonts w:cs="David" w:hint="cs"/>
          <w:rtl/>
        </w:rPr>
      </w:pPr>
    </w:p>
    <w:p w14:paraId="51620C62"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מצד שני, זה רק מישהו שרק נהיה חבר כנסת, אנחנו נותנים לו יממה אחת שהיא יכולה להיות גם בסוף שבוע, למרות שאם זה נגמר בסוף שבוע זה מוארך. אבל,  להגיד - - -</w:t>
      </w:r>
    </w:p>
    <w:p w14:paraId="3981EC1C" w14:textId="77777777" w:rsidR="00A048D9" w:rsidRPr="00A048D9" w:rsidRDefault="00A048D9" w:rsidP="00A048D9">
      <w:pPr>
        <w:tabs>
          <w:tab w:val="right" w:pos="371"/>
          <w:tab w:val="bar" w:pos="10152"/>
        </w:tabs>
        <w:bidi/>
        <w:ind w:left="87"/>
        <w:jc w:val="both"/>
        <w:rPr>
          <w:rFonts w:cs="David" w:hint="cs"/>
          <w:rtl/>
        </w:rPr>
      </w:pPr>
    </w:p>
    <w:p w14:paraId="484BC636" w14:textId="77777777" w:rsidR="00A048D9" w:rsidRPr="00A048D9" w:rsidRDefault="00A048D9" w:rsidP="00A048D9">
      <w:pPr>
        <w:keepLines/>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1DFFEFDE" w14:textId="77777777" w:rsidR="00A048D9" w:rsidRPr="00A048D9" w:rsidRDefault="00A048D9" w:rsidP="00A048D9">
      <w:pPr>
        <w:keepLines/>
        <w:tabs>
          <w:tab w:val="right" w:pos="371"/>
          <w:tab w:val="bar" w:pos="10152"/>
        </w:tabs>
        <w:bidi/>
        <w:jc w:val="both"/>
        <w:rPr>
          <w:rFonts w:cs="David" w:hint="cs"/>
          <w:rtl/>
        </w:rPr>
      </w:pPr>
    </w:p>
    <w:p w14:paraId="7EA1E0DA" w14:textId="77777777" w:rsidR="00A048D9" w:rsidRPr="00A048D9" w:rsidRDefault="00A048D9" w:rsidP="00A048D9">
      <w:pPr>
        <w:keepLines/>
        <w:tabs>
          <w:tab w:val="right" w:pos="371"/>
          <w:tab w:val="bar" w:pos="10152"/>
        </w:tabs>
        <w:bidi/>
        <w:jc w:val="both"/>
        <w:rPr>
          <w:rFonts w:cs="David" w:hint="cs"/>
          <w:rtl/>
        </w:rPr>
      </w:pPr>
      <w:r w:rsidRPr="00A048D9">
        <w:rPr>
          <w:rFonts w:cs="David" w:hint="cs"/>
          <w:rtl/>
        </w:rPr>
        <w:tab/>
      </w:r>
      <w:r w:rsidRPr="00A048D9">
        <w:rPr>
          <w:rFonts w:cs="David" w:hint="cs"/>
          <w:rtl/>
        </w:rPr>
        <w:tab/>
        <w:t xml:space="preserve">האמת היא, אם את שואלת אותי אם זה האידיאלי, האידיאלי שבאותו רגע שהוא הפך לחבר כנסת שהוא כבר מייד מודיע. אבל, את לא יכולה לתפוס רגע. לכן, מבחינתי 24 שעות זה כמו רגע. הוא נכנס לכנסת, הוא כאילו בלי בית סיעתי בשבוע הזה. שבוע זה יותר מידיי. זה על בטוח משא ומתן קואליציוני </w:t>
      </w:r>
      <w:r w:rsidRPr="00A048D9">
        <w:rPr>
          <w:rFonts w:cs="David"/>
          <w:rtl/>
        </w:rPr>
        <w:t>–</w:t>
      </w:r>
      <w:r w:rsidRPr="00A048D9">
        <w:rPr>
          <w:rFonts w:cs="David" w:hint="cs"/>
          <w:rtl/>
        </w:rPr>
        <w:t xml:space="preserve"> אני מבטיח לכם. אני זוכר מה קרה בזמן הקמת קדימה כשנכנסו חברי כנסת מהליכוד, וכל אחד שם שקל לאן הוא הולך, ואז התחיל משא ומתן מה אתם נותנים לי.</w:t>
      </w:r>
    </w:p>
    <w:p w14:paraId="233BF6CB" w14:textId="77777777" w:rsidR="00A048D9" w:rsidRPr="00A048D9" w:rsidRDefault="00A048D9" w:rsidP="00A048D9">
      <w:pPr>
        <w:tabs>
          <w:tab w:val="right" w:pos="371"/>
          <w:tab w:val="bar" w:pos="10152"/>
        </w:tabs>
        <w:bidi/>
        <w:ind w:left="87"/>
        <w:jc w:val="both"/>
        <w:rPr>
          <w:rFonts w:cs="David" w:hint="cs"/>
          <w:rtl/>
        </w:rPr>
      </w:pPr>
    </w:p>
    <w:p w14:paraId="4E779D4A"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5DDA0E07" w14:textId="77777777" w:rsidR="00A048D9" w:rsidRPr="00A048D9" w:rsidRDefault="00A048D9" w:rsidP="00A048D9">
      <w:pPr>
        <w:tabs>
          <w:tab w:val="right" w:pos="371"/>
          <w:tab w:val="bar" w:pos="10152"/>
        </w:tabs>
        <w:bidi/>
        <w:ind w:left="87"/>
        <w:jc w:val="both"/>
        <w:rPr>
          <w:rFonts w:cs="David" w:hint="cs"/>
          <w:rtl/>
        </w:rPr>
      </w:pPr>
    </w:p>
    <w:p w14:paraId="1158FCD6"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טוב, נעשה את זה תוך 24 שעות מהיותו חבר כנסת.</w:t>
      </w:r>
    </w:p>
    <w:p w14:paraId="1DE84C80" w14:textId="77777777" w:rsidR="00A048D9" w:rsidRPr="00A048D9" w:rsidRDefault="00A048D9" w:rsidP="00A048D9">
      <w:pPr>
        <w:tabs>
          <w:tab w:val="right" w:pos="371"/>
          <w:tab w:val="bar" w:pos="10152"/>
        </w:tabs>
        <w:bidi/>
        <w:ind w:left="87"/>
        <w:jc w:val="both"/>
        <w:rPr>
          <w:rFonts w:cs="David" w:hint="cs"/>
          <w:rtl/>
        </w:rPr>
      </w:pPr>
    </w:p>
    <w:p w14:paraId="73CB8B29"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62A69ABB" w14:textId="77777777" w:rsidR="00A048D9" w:rsidRPr="00A048D9" w:rsidRDefault="00A048D9" w:rsidP="00A048D9">
      <w:pPr>
        <w:tabs>
          <w:tab w:val="right" w:pos="371"/>
          <w:tab w:val="bar" w:pos="10152"/>
        </w:tabs>
        <w:bidi/>
        <w:ind w:left="87"/>
        <w:jc w:val="both"/>
        <w:rPr>
          <w:rFonts w:cs="David" w:hint="cs"/>
          <w:rtl/>
        </w:rPr>
      </w:pPr>
    </w:p>
    <w:p w14:paraId="2C8AD512"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24 שעות זה פחות או יותר צילום של הרגע, מה הוא חושב ברגע שהוא נכנס. ואז הוא לפחות ינהל את המשא ומתן הזה לפני שהוא נכנס.</w:t>
      </w:r>
    </w:p>
    <w:p w14:paraId="651CE4E9" w14:textId="77777777" w:rsidR="00A048D9" w:rsidRPr="00A048D9" w:rsidRDefault="00A048D9" w:rsidP="00A048D9">
      <w:pPr>
        <w:tabs>
          <w:tab w:val="right" w:pos="371"/>
          <w:tab w:val="bar" w:pos="10152"/>
        </w:tabs>
        <w:bidi/>
        <w:ind w:left="87"/>
        <w:jc w:val="both"/>
        <w:rPr>
          <w:rFonts w:cs="David" w:hint="cs"/>
          <w:rtl/>
        </w:rPr>
      </w:pPr>
    </w:p>
    <w:p w14:paraId="2086A287"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6815CD63" w14:textId="77777777" w:rsidR="00A048D9" w:rsidRPr="00A048D9" w:rsidRDefault="00A048D9" w:rsidP="00A048D9">
      <w:pPr>
        <w:tabs>
          <w:tab w:val="right" w:pos="371"/>
          <w:tab w:val="bar" w:pos="10152"/>
        </w:tabs>
        <w:bidi/>
        <w:ind w:left="87"/>
        <w:jc w:val="both"/>
        <w:rPr>
          <w:rFonts w:cs="David" w:hint="cs"/>
          <w:rtl/>
        </w:rPr>
      </w:pPr>
    </w:p>
    <w:p w14:paraId="27753F95"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צריך להגיד במפורש שהוא לא יכול לשנות את הודעתו בעת שניתנה? נגיד שהוא נתן תוך 24 שעות, אבל ועדת הכנסת תתכנס רק עוד שבוע.</w:t>
      </w:r>
    </w:p>
    <w:p w14:paraId="58151131" w14:textId="77777777" w:rsidR="00A048D9" w:rsidRPr="00A048D9" w:rsidRDefault="00A048D9" w:rsidP="00A048D9">
      <w:pPr>
        <w:tabs>
          <w:tab w:val="right" w:pos="371"/>
          <w:tab w:val="bar" w:pos="10152"/>
        </w:tabs>
        <w:bidi/>
        <w:ind w:left="87"/>
        <w:jc w:val="both"/>
        <w:rPr>
          <w:rFonts w:cs="David" w:hint="cs"/>
          <w:rtl/>
        </w:rPr>
      </w:pPr>
    </w:p>
    <w:p w14:paraId="3B416B61"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57C13543" w14:textId="77777777" w:rsidR="00A048D9" w:rsidRPr="00A048D9" w:rsidRDefault="00A048D9" w:rsidP="00A048D9">
      <w:pPr>
        <w:tabs>
          <w:tab w:val="right" w:pos="371"/>
          <w:tab w:val="bar" w:pos="10152"/>
        </w:tabs>
        <w:bidi/>
        <w:ind w:left="87"/>
        <w:jc w:val="both"/>
        <w:rPr>
          <w:rFonts w:cs="David" w:hint="cs"/>
          <w:rtl/>
        </w:rPr>
      </w:pPr>
    </w:p>
    <w:p w14:paraId="2A25410E"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אני עם יריב שזה צריך להיות חד פעמי שהוא לא יכול לחזור בו, כי גם זה יהיה. יש הרבה דברים בכנסת שלא ניתן לחזור בהם, ודיברנו מבחינת התקנון שזה אחד מהם, כי אני פשוט מפחד מסחר-מכר עצום פה. </w:t>
      </w:r>
    </w:p>
    <w:p w14:paraId="723D7745" w14:textId="77777777" w:rsidR="00A048D9" w:rsidRPr="00A048D9" w:rsidRDefault="00A048D9" w:rsidP="00A048D9">
      <w:pPr>
        <w:tabs>
          <w:tab w:val="right" w:pos="371"/>
          <w:tab w:val="bar" w:pos="10152"/>
        </w:tabs>
        <w:bidi/>
        <w:ind w:left="87"/>
        <w:jc w:val="both"/>
        <w:rPr>
          <w:rFonts w:cs="David" w:hint="cs"/>
          <w:rtl/>
        </w:rPr>
      </w:pPr>
    </w:p>
    <w:p w14:paraId="3B159351" w14:textId="77777777" w:rsidR="00A048D9" w:rsidRPr="00A048D9" w:rsidRDefault="00A048D9" w:rsidP="00A048D9">
      <w:pPr>
        <w:tabs>
          <w:tab w:val="right" w:pos="371"/>
          <w:tab w:val="bar" w:pos="10152"/>
        </w:tabs>
        <w:bidi/>
        <w:ind w:left="87"/>
        <w:jc w:val="both"/>
        <w:rPr>
          <w:rFonts w:cs="David" w:hint="cs"/>
          <w:rtl/>
        </w:rPr>
      </w:pPr>
    </w:p>
    <w:p w14:paraId="45C17101"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29190064" w14:textId="77777777" w:rsidR="00A048D9" w:rsidRPr="00A048D9" w:rsidRDefault="00A048D9" w:rsidP="00A048D9">
      <w:pPr>
        <w:tabs>
          <w:tab w:val="right" w:pos="371"/>
          <w:tab w:val="bar" w:pos="10152"/>
        </w:tabs>
        <w:bidi/>
        <w:ind w:left="87"/>
        <w:jc w:val="both"/>
        <w:rPr>
          <w:rFonts w:cs="David" w:hint="cs"/>
          <w:rtl/>
        </w:rPr>
      </w:pPr>
    </w:p>
    <w:p w14:paraId="3F30CBAD"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ההחלטה היא עדיין בידי ועדת הכנסת לפי הודעתו. </w:t>
      </w:r>
    </w:p>
    <w:p w14:paraId="4E029366" w14:textId="77777777" w:rsidR="00A048D9" w:rsidRPr="00A048D9" w:rsidRDefault="00A048D9" w:rsidP="00A048D9">
      <w:pPr>
        <w:tabs>
          <w:tab w:val="right" w:pos="371"/>
          <w:tab w:val="bar" w:pos="10152"/>
        </w:tabs>
        <w:bidi/>
        <w:ind w:left="87"/>
        <w:jc w:val="both"/>
        <w:rPr>
          <w:rFonts w:cs="David" w:hint="cs"/>
          <w:rtl/>
        </w:rPr>
      </w:pPr>
    </w:p>
    <w:p w14:paraId="53DD8AF1"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7528260D" w14:textId="77777777" w:rsidR="00A048D9" w:rsidRPr="00A048D9" w:rsidRDefault="00A048D9" w:rsidP="00A048D9">
      <w:pPr>
        <w:tabs>
          <w:tab w:val="right" w:pos="371"/>
          <w:tab w:val="bar" w:pos="10152"/>
        </w:tabs>
        <w:bidi/>
        <w:ind w:left="87"/>
        <w:jc w:val="both"/>
        <w:rPr>
          <w:rFonts w:cs="David" w:hint="cs"/>
          <w:rtl/>
        </w:rPr>
      </w:pPr>
    </w:p>
    <w:p w14:paraId="2048AD25"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למה שלוועדת הכנסת תהיה סמכות?</w:t>
      </w:r>
    </w:p>
    <w:p w14:paraId="1F2737FD" w14:textId="77777777" w:rsidR="00A048D9" w:rsidRPr="00A048D9" w:rsidRDefault="00A048D9" w:rsidP="00A048D9">
      <w:pPr>
        <w:tabs>
          <w:tab w:val="right" w:pos="371"/>
          <w:tab w:val="bar" w:pos="10152"/>
        </w:tabs>
        <w:bidi/>
        <w:ind w:left="87"/>
        <w:jc w:val="both"/>
        <w:rPr>
          <w:rFonts w:cs="David" w:hint="cs"/>
          <w:rtl/>
        </w:rPr>
      </w:pPr>
    </w:p>
    <w:p w14:paraId="3E9BACB1"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753CDC96" w14:textId="77777777" w:rsidR="00A048D9" w:rsidRPr="00A048D9" w:rsidRDefault="00A048D9" w:rsidP="00A048D9">
      <w:pPr>
        <w:tabs>
          <w:tab w:val="right" w:pos="371"/>
          <w:tab w:val="bar" w:pos="10152"/>
        </w:tabs>
        <w:bidi/>
        <w:ind w:left="87"/>
        <w:jc w:val="both"/>
        <w:rPr>
          <w:rFonts w:cs="David" w:hint="cs"/>
          <w:rtl/>
        </w:rPr>
      </w:pPr>
    </w:p>
    <w:p w14:paraId="3AE761FA"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כתוב שהיא תקבע לפי הודעתו. אבל, עדיין חשבנו שצריך מישהו שיקבע את זה פורמאלית. זה בכל זאת שינוי במספר חברים של סיעה.</w:t>
      </w:r>
    </w:p>
    <w:p w14:paraId="59A6747B" w14:textId="77777777" w:rsidR="00A048D9" w:rsidRPr="00A048D9" w:rsidRDefault="00A048D9" w:rsidP="00A048D9">
      <w:pPr>
        <w:tabs>
          <w:tab w:val="right" w:pos="371"/>
          <w:tab w:val="bar" w:pos="10152"/>
        </w:tabs>
        <w:bidi/>
        <w:ind w:left="87"/>
        <w:jc w:val="both"/>
        <w:rPr>
          <w:rFonts w:cs="David" w:hint="cs"/>
          <w:rtl/>
        </w:rPr>
      </w:pPr>
    </w:p>
    <w:p w14:paraId="61CF8985"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71DB904D" w14:textId="77777777" w:rsidR="00A048D9" w:rsidRPr="00A048D9" w:rsidRDefault="00A048D9" w:rsidP="00A048D9">
      <w:pPr>
        <w:tabs>
          <w:tab w:val="right" w:pos="371"/>
          <w:tab w:val="bar" w:pos="10152"/>
        </w:tabs>
        <w:bidi/>
        <w:ind w:left="87"/>
        <w:jc w:val="both"/>
        <w:rPr>
          <w:rFonts w:cs="David" w:hint="cs"/>
          <w:rtl/>
        </w:rPr>
      </w:pPr>
    </w:p>
    <w:p w14:paraId="0F3BC3C6"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לקבוע </w:t>
      </w:r>
      <w:r w:rsidRPr="00A048D9">
        <w:rPr>
          <w:rFonts w:cs="David"/>
          <w:rtl/>
        </w:rPr>
        <w:t>–</w:t>
      </w:r>
      <w:r w:rsidRPr="00A048D9">
        <w:rPr>
          <w:rFonts w:cs="David" w:hint="cs"/>
          <w:rtl/>
        </w:rPr>
        <w:t xml:space="preserve"> צריך שתהיה קביעה. צריך שיהיה גוף שקובע קביעה. זה חייב להיות.</w:t>
      </w:r>
    </w:p>
    <w:p w14:paraId="02D248B1" w14:textId="77777777" w:rsidR="00A048D9" w:rsidRPr="00A048D9" w:rsidRDefault="00A048D9" w:rsidP="00A048D9">
      <w:pPr>
        <w:tabs>
          <w:tab w:val="right" w:pos="371"/>
          <w:tab w:val="bar" w:pos="10152"/>
        </w:tabs>
        <w:bidi/>
        <w:ind w:left="87"/>
        <w:jc w:val="both"/>
        <w:rPr>
          <w:rFonts w:cs="David" w:hint="cs"/>
          <w:rtl/>
        </w:rPr>
      </w:pPr>
    </w:p>
    <w:p w14:paraId="583B65E5"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79C0F9DA" w14:textId="77777777" w:rsidR="00A048D9" w:rsidRPr="00A048D9" w:rsidRDefault="00A048D9" w:rsidP="00A048D9">
      <w:pPr>
        <w:tabs>
          <w:tab w:val="right" w:pos="371"/>
          <w:tab w:val="bar" w:pos="10152"/>
        </w:tabs>
        <w:bidi/>
        <w:ind w:left="87"/>
        <w:jc w:val="both"/>
        <w:rPr>
          <w:rFonts w:cs="David" w:hint="cs"/>
          <w:rtl/>
        </w:rPr>
      </w:pPr>
    </w:p>
    <w:p w14:paraId="7B3E141B"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בדיוק, שלא יהיה לה שיקול לשנות מהודעתו.</w:t>
      </w:r>
    </w:p>
    <w:p w14:paraId="17965004" w14:textId="77777777" w:rsidR="00A048D9" w:rsidRPr="00A048D9" w:rsidRDefault="00A048D9" w:rsidP="00A048D9">
      <w:pPr>
        <w:tabs>
          <w:tab w:val="right" w:pos="371"/>
          <w:tab w:val="bar" w:pos="10152"/>
        </w:tabs>
        <w:bidi/>
        <w:ind w:left="87"/>
        <w:jc w:val="both"/>
        <w:rPr>
          <w:rFonts w:cs="David" w:hint="cs"/>
          <w:rtl/>
        </w:rPr>
      </w:pPr>
    </w:p>
    <w:p w14:paraId="7C8854D5" w14:textId="77777777" w:rsidR="00A048D9" w:rsidRPr="00A048D9" w:rsidRDefault="00A048D9" w:rsidP="00A048D9">
      <w:pPr>
        <w:bidi/>
        <w:jc w:val="both"/>
        <w:rPr>
          <w:rFonts w:cs="David" w:hint="cs"/>
          <w:u w:val="single"/>
          <w:rtl/>
        </w:rPr>
      </w:pPr>
      <w:r w:rsidRPr="00A048D9">
        <w:rPr>
          <w:rFonts w:cs="David" w:hint="cs"/>
          <w:u w:val="single"/>
          <w:rtl/>
        </w:rPr>
        <w:t>ארבל אסטרחן:</w:t>
      </w:r>
    </w:p>
    <w:p w14:paraId="152B761A" w14:textId="77777777" w:rsidR="00A048D9" w:rsidRPr="00A048D9" w:rsidRDefault="00A048D9" w:rsidP="00A048D9">
      <w:pPr>
        <w:tabs>
          <w:tab w:val="right" w:pos="371"/>
          <w:tab w:val="bar" w:pos="10152"/>
        </w:tabs>
        <w:bidi/>
        <w:ind w:left="87"/>
        <w:jc w:val="both"/>
        <w:rPr>
          <w:rFonts w:cs="David" w:hint="cs"/>
          <w:rtl/>
        </w:rPr>
      </w:pPr>
    </w:p>
    <w:p w14:paraId="3F5E8DB3"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יריב, אולי להוסיף משפט שהוא לא ישנה את הודעתו.</w:t>
      </w:r>
    </w:p>
    <w:p w14:paraId="296EE618" w14:textId="77777777" w:rsidR="00A048D9" w:rsidRPr="00A048D9" w:rsidRDefault="00A048D9" w:rsidP="00A048D9">
      <w:pPr>
        <w:tabs>
          <w:tab w:val="right" w:pos="371"/>
          <w:tab w:val="bar" w:pos="10152"/>
        </w:tabs>
        <w:bidi/>
        <w:ind w:left="87"/>
        <w:jc w:val="both"/>
        <w:rPr>
          <w:rFonts w:cs="David" w:hint="cs"/>
          <w:rtl/>
        </w:rPr>
      </w:pPr>
    </w:p>
    <w:p w14:paraId="1E7DE6EF"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5F112BD9" w14:textId="77777777" w:rsidR="00A048D9" w:rsidRPr="00A048D9" w:rsidRDefault="00A048D9" w:rsidP="00A048D9">
      <w:pPr>
        <w:tabs>
          <w:tab w:val="right" w:pos="371"/>
          <w:tab w:val="bar" w:pos="10152"/>
        </w:tabs>
        <w:bidi/>
        <w:ind w:left="87"/>
        <w:jc w:val="both"/>
        <w:rPr>
          <w:rFonts w:cs="David" w:hint="cs"/>
          <w:rtl/>
        </w:rPr>
      </w:pPr>
    </w:p>
    <w:p w14:paraId="30CC198C"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בהתאם למה שאמרת </w:t>
      </w:r>
      <w:r w:rsidRPr="00A048D9">
        <w:rPr>
          <w:rFonts w:cs="David"/>
          <w:rtl/>
        </w:rPr>
        <w:t>–</w:t>
      </w:r>
      <w:r w:rsidRPr="00A048D9">
        <w:rPr>
          <w:rFonts w:cs="David" w:hint="cs"/>
          <w:rtl/>
        </w:rPr>
        <w:t xml:space="preserve"> שזה יהיה ברור.</w:t>
      </w:r>
    </w:p>
    <w:p w14:paraId="20FCD10D" w14:textId="77777777" w:rsidR="00A048D9" w:rsidRPr="00A048D9" w:rsidRDefault="00A048D9" w:rsidP="00A048D9">
      <w:pPr>
        <w:tabs>
          <w:tab w:val="right" w:pos="371"/>
          <w:tab w:val="bar" w:pos="10152"/>
        </w:tabs>
        <w:bidi/>
        <w:ind w:left="87"/>
        <w:jc w:val="both"/>
        <w:rPr>
          <w:rFonts w:cs="David" w:hint="cs"/>
          <w:rtl/>
        </w:rPr>
      </w:pPr>
    </w:p>
    <w:p w14:paraId="1DEC9440"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18001B64" w14:textId="77777777" w:rsidR="00A048D9" w:rsidRPr="00A048D9" w:rsidRDefault="00A048D9" w:rsidP="00A048D9">
      <w:pPr>
        <w:tabs>
          <w:tab w:val="right" w:pos="371"/>
          <w:tab w:val="bar" w:pos="10152"/>
        </w:tabs>
        <w:bidi/>
        <w:ind w:left="87"/>
        <w:jc w:val="both"/>
        <w:rPr>
          <w:rFonts w:cs="David" w:hint="cs"/>
          <w:rtl/>
        </w:rPr>
      </w:pPr>
    </w:p>
    <w:p w14:paraId="57279163"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זה לא ברור שההודעות הן סופיות?</w:t>
      </w:r>
    </w:p>
    <w:p w14:paraId="24015670" w14:textId="77777777" w:rsidR="00A048D9" w:rsidRPr="00A048D9" w:rsidRDefault="00A048D9" w:rsidP="00A048D9">
      <w:pPr>
        <w:tabs>
          <w:tab w:val="right" w:pos="371"/>
          <w:tab w:val="bar" w:pos="10152"/>
        </w:tabs>
        <w:bidi/>
        <w:ind w:left="87"/>
        <w:jc w:val="both"/>
        <w:rPr>
          <w:rFonts w:cs="David" w:hint="cs"/>
          <w:rtl/>
        </w:rPr>
      </w:pPr>
    </w:p>
    <w:p w14:paraId="625DC780"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42BB57E9" w14:textId="77777777" w:rsidR="00A048D9" w:rsidRPr="00A048D9" w:rsidRDefault="00A048D9" w:rsidP="00A048D9">
      <w:pPr>
        <w:tabs>
          <w:tab w:val="right" w:pos="371"/>
          <w:tab w:val="bar" w:pos="10152"/>
        </w:tabs>
        <w:bidi/>
        <w:ind w:left="87"/>
        <w:jc w:val="both"/>
        <w:rPr>
          <w:rFonts w:cs="David" w:hint="cs"/>
          <w:rtl/>
        </w:rPr>
      </w:pPr>
    </w:p>
    <w:p w14:paraId="28285A64"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לא, ממש לא. אני אביא לך דוגמה אחרת לפי רוח הימים הללו. נניח אנשים הגישו מכתב בקשה להתפלגות. עד שלא יהיה דיון בוועדת הכנסת - - -</w:t>
      </w:r>
    </w:p>
    <w:p w14:paraId="2F207284" w14:textId="77777777" w:rsidR="00A048D9" w:rsidRPr="00A048D9" w:rsidRDefault="00A048D9" w:rsidP="00A048D9">
      <w:pPr>
        <w:tabs>
          <w:tab w:val="right" w:pos="371"/>
          <w:tab w:val="bar" w:pos="10152"/>
        </w:tabs>
        <w:bidi/>
        <w:ind w:left="87"/>
        <w:jc w:val="both"/>
        <w:rPr>
          <w:rFonts w:cs="David" w:hint="cs"/>
          <w:rtl/>
        </w:rPr>
      </w:pPr>
    </w:p>
    <w:p w14:paraId="0AD5F0AC"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4C7EAB3C" w14:textId="77777777" w:rsidR="00A048D9" w:rsidRPr="00A048D9" w:rsidRDefault="00A048D9" w:rsidP="00A048D9">
      <w:pPr>
        <w:tabs>
          <w:tab w:val="right" w:pos="371"/>
          <w:tab w:val="bar" w:pos="10152"/>
        </w:tabs>
        <w:bidi/>
        <w:ind w:left="87"/>
        <w:jc w:val="both"/>
        <w:rPr>
          <w:rFonts w:cs="David" w:hint="cs"/>
          <w:rtl/>
        </w:rPr>
      </w:pPr>
    </w:p>
    <w:p w14:paraId="327BF1D7"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ברור, אבל - - -</w:t>
      </w:r>
      <w:r w:rsidRPr="00A048D9">
        <w:rPr>
          <w:rFonts w:cs="David" w:hint="cs"/>
          <w:rtl/>
        </w:rPr>
        <w:tab/>
      </w:r>
    </w:p>
    <w:p w14:paraId="57F9A52A" w14:textId="77777777" w:rsidR="00A048D9" w:rsidRPr="00A048D9" w:rsidRDefault="00A048D9" w:rsidP="00A048D9">
      <w:pPr>
        <w:tabs>
          <w:tab w:val="right" w:pos="371"/>
          <w:tab w:val="bar" w:pos="10152"/>
        </w:tabs>
        <w:bidi/>
        <w:ind w:left="87"/>
        <w:jc w:val="both"/>
        <w:rPr>
          <w:rFonts w:cs="David" w:hint="cs"/>
          <w:rtl/>
        </w:rPr>
      </w:pPr>
    </w:p>
    <w:p w14:paraId="1F4210DB" w14:textId="77777777" w:rsidR="00A048D9" w:rsidRPr="00A048D9" w:rsidRDefault="00A048D9" w:rsidP="00A048D9">
      <w:pPr>
        <w:bidi/>
        <w:jc w:val="both"/>
        <w:rPr>
          <w:rFonts w:cs="David" w:hint="cs"/>
          <w:u w:val="single"/>
          <w:rtl/>
        </w:rPr>
      </w:pPr>
      <w:r w:rsidRPr="00A048D9">
        <w:rPr>
          <w:rFonts w:cs="David" w:hint="cs"/>
          <w:u w:val="single"/>
          <w:rtl/>
        </w:rPr>
        <w:t xml:space="preserve">זאב </w:t>
      </w:r>
      <w:proofErr w:type="spellStart"/>
      <w:r w:rsidRPr="00A048D9">
        <w:rPr>
          <w:rFonts w:cs="David" w:hint="cs"/>
          <w:u w:val="single"/>
          <w:rtl/>
        </w:rPr>
        <w:t>אלקין</w:t>
      </w:r>
      <w:proofErr w:type="spellEnd"/>
      <w:r w:rsidRPr="00A048D9">
        <w:rPr>
          <w:rFonts w:cs="David" w:hint="cs"/>
          <w:u w:val="single"/>
          <w:rtl/>
        </w:rPr>
        <w:t>:</w:t>
      </w:r>
    </w:p>
    <w:p w14:paraId="448D57CF" w14:textId="77777777" w:rsidR="00A048D9" w:rsidRPr="00A048D9" w:rsidRDefault="00A048D9" w:rsidP="00A048D9">
      <w:pPr>
        <w:tabs>
          <w:tab w:val="right" w:pos="371"/>
          <w:tab w:val="bar" w:pos="10152"/>
        </w:tabs>
        <w:bidi/>
        <w:ind w:left="87"/>
        <w:jc w:val="both"/>
        <w:rPr>
          <w:rFonts w:cs="David" w:hint="cs"/>
          <w:rtl/>
        </w:rPr>
      </w:pPr>
    </w:p>
    <w:p w14:paraId="7D6E6727"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במקרה הזה אני חושב שזה יהיה אסון. </w:t>
      </w:r>
    </w:p>
    <w:p w14:paraId="0F7843E6" w14:textId="77777777" w:rsidR="00A048D9" w:rsidRPr="00A048D9" w:rsidRDefault="00A048D9" w:rsidP="00A048D9">
      <w:pPr>
        <w:tabs>
          <w:tab w:val="right" w:pos="371"/>
          <w:tab w:val="bar" w:pos="10152"/>
        </w:tabs>
        <w:bidi/>
        <w:ind w:left="87"/>
        <w:jc w:val="both"/>
        <w:rPr>
          <w:rFonts w:cs="David" w:hint="cs"/>
          <w:rtl/>
        </w:rPr>
      </w:pPr>
    </w:p>
    <w:p w14:paraId="13D1846E" w14:textId="77777777" w:rsidR="00A048D9" w:rsidRPr="00A048D9" w:rsidRDefault="00A048D9" w:rsidP="00A048D9">
      <w:pPr>
        <w:bidi/>
        <w:jc w:val="both"/>
        <w:rPr>
          <w:rFonts w:cs="David" w:hint="cs"/>
          <w:u w:val="single"/>
          <w:rtl/>
        </w:rPr>
      </w:pPr>
      <w:r w:rsidRPr="00A048D9">
        <w:rPr>
          <w:rFonts w:cs="David" w:hint="cs"/>
          <w:u w:val="single"/>
          <w:rtl/>
        </w:rPr>
        <w:t xml:space="preserve">היו"ר יריב </w:t>
      </w:r>
      <w:proofErr w:type="spellStart"/>
      <w:r w:rsidRPr="00A048D9">
        <w:rPr>
          <w:rFonts w:cs="David" w:hint="cs"/>
          <w:u w:val="single"/>
          <w:rtl/>
        </w:rPr>
        <w:t>לוין</w:t>
      </w:r>
      <w:proofErr w:type="spellEnd"/>
      <w:r w:rsidRPr="00A048D9">
        <w:rPr>
          <w:rFonts w:cs="David" w:hint="cs"/>
          <w:u w:val="single"/>
          <w:rtl/>
        </w:rPr>
        <w:t>:</w:t>
      </w:r>
    </w:p>
    <w:p w14:paraId="67D23A70" w14:textId="77777777" w:rsidR="00A048D9" w:rsidRPr="00A048D9" w:rsidRDefault="00A048D9" w:rsidP="00A048D9">
      <w:pPr>
        <w:tabs>
          <w:tab w:val="right" w:pos="371"/>
          <w:tab w:val="bar" w:pos="10152"/>
        </w:tabs>
        <w:bidi/>
        <w:ind w:left="87"/>
        <w:jc w:val="both"/>
        <w:rPr>
          <w:rFonts w:cs="David" w:hint="cs"/>
          <w:rtl/>
        </w:rPr>
      </w:pPr>
    </w:p>
    <w:p w14:paraId="0718C9A9"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אבל, מרגע </w:t>
      </w:r>
      <w:proofErr w:type="spellStart"/>
      <w:r w:rsidRPr="00A048D9">
        <w:rPr>
          <w:rFonts w:cs="David" w:hint="cs"/>
          <w:rtl/>
        </w:rPr>
        <w:t>שהיתה</w:t>
      </w:r>
      <w:proofErr w:type="spellEnd"/>
      <w:r w:rsidRPr="00A048D9">
        <w:rPr>
          <w:rFonts w:cs="David" w:hint="cs"/>
          <w:rtl/>
        </w:rPr>
        <w:t xml:space="preserve"> החלטה - - -</w:t>
      </w:r>
    </w:p>
    <w:p w14:paraId="5CFD0C3E" w14:textId="77777777" w:rsidR="00A048D9" w:rsidRPr="00A048D9" w:rsidRDefault="00A048D9" w:rsidP="00A048D9">
      <w:pPr>
        <w:tabs>
          <w:tab w:val="right" w:pos="371"/>
          <w:tab w:val="bar" w:pos="10152"/>
        </w:tabs>
        <w:bidi/>
        <w:ind w:left="87"/>
        <w:jc w:val="both"/>
        <w:rPr>
          <w:rFonts w:cs="David" w:hint="cs"/>
          <w:rtl/>
        </w:rPr>
      </w:pPr>
    </w:p>
    <w:p w14:paraId="72CB9B09"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t xml:space="preserve">חבר הכנסת אורון, בוא בבקשה. אז אני נועל את הישיבה, ואנחנו נמשיך משם. </w:t>
      </w:r>
      <w:proofErr w:type="spellStart"/>
      <w:r w:rsidRPr="00A048D9">
        <w:rPr>
          <w:rFonts w:cs="David" w:hint="cs"/>
          <w:rtl/>
        </w:rPr>
        <w:t>ג'ומס</w:t>
      </w:r>
      <w:proofErr w:type="spellEnd"/>
      <w:r w:rsidRPr="00A048D9">
        <w:rPr>
          <w:rFonts w:cs="David" w:hint="cs"/>
          <w:rtl/>
        </w:rPr>
        <w:t>, בבקשה.</w:t>
      </w:r>
    </w:p>
    <w:p w14:paraId="0807936C" w14:textId="77777777" w:rsidR="00A048D9" w:rsidRDefault="00A048D9" w:rsidP="00A048D9">
      <w:pPr>
        <w:tabs>
          <w:tab w:val="right" w:pos="371"/>
          <w:tab w:val="bar" w:pos="10152"/>
        </w:tabs>
        <w:bidi/>
        <w:ind w:left="87"/>
        <w:jc w:val="both"/>
        <w:rPr>
          <w:rFonts w:cs="David" w:hint="cs"/>
          <w:rtl/>
        </w:rPr>
      </w:pPr>
    </w:p>
    <w:p w14:paraId="25AF401F" w14:textId="77777777" w:rsidR="00A048D9" w:rsidRDefault="00A048D9" w:rsidP="00A048D9">
      <w:pPr>
        <w:tabs>
          <w:tab w:val="right" w:pos="371"/>
          <w:tab w:val="bar" w:pos="10152"/>
        </w:tabs>
        <w:bidi/>
        <w:ind w:left="87"/>
        <w:jc w:val="both"/>
        <w:rPr>
          <w:rFonts w:cs="David" w:hint="cs"/>
          <w:rtl/>
        </w:rPr>
      </w:pPr>
    </w:p>
    <w:p w14:paraId="4F3BAD58" w14:textId="77777777" w:rsidR="00A048D9" w:rsidRDefault="00A048D9" w:rsidP="00A048D9">
      <w:pPr>
        <w:tabs>
          <w:tab w:val="right" w:pos="371"/>
          <w:tab w:val="bar" w:pos="10152"/>
        </w:tabs>
        <w:bidi/>
        <w:ind w:left="87"/>
        <w:jc w:val="both"/>
        <w:rPr>
          <w:rFonts w:cs="David" w:hint="cs"/>
          <w:rtl/>
        </w:rPr>
      </w:pPr>
    </w:p>
    <w:p w14:paraId="3F75D8C5" w14:textId="77777777" w:rsidR="00A048D9" w:rsidRDefault="00A048D9" w:rsidP="00A048D9">
      <w:pPr>
        <w:tabs>
          <w:tab w:val="right" w:pos="371"/>
          <w:tab w:val="bar" w:pos="10152"/>
        </w:tabs>
        <w:bidi/>
        <w:ind w:left="87"/>
        <w:jc w:val="both"/>
        <w:rPr>
          <w:rFonts w:cs="David" w:hint="cs"/>
          <w:rtl/>
        </w:rPr>
      </w:pPr>
    </w:p>
    <w:p w14:paraId="2709C234" w14:textId="77777777" w:rsidR="00A048D9" w:rsidRPr="00A048D9" w:rsidRDefault="00A048D9" w:rsidP="00A048D9">
      <w:pPr>
        <w:tabs>
          <w:tab w:val="right" w:pos="371"/>
          <w:tab w:val="bar" w:pos="10152"/>
        </w:tabs>
        <w:bidi/>
        <w:ind w:left="87"/>
        <w:jc w:val="both"/>
        <w:rPr>
          <w:rFonts w:cs="David" w:hint="cs"/>
          <w:rtl/>
        </w:rPr>
      </w:pPr>
    </w:p>
    <w:p w14:paraId="3C6C070E" w14:textId="77777777" w:rsidR="00A048D9" w:rsidRPr="00A048D9" w:rsidRDefault="00A048D9" w:rsidP="00A048D9">
      <w:pPr>
        <w:tabs>
          <w:tab w:val="right" w:pos="371"/>
          <w:tab w:val="bar" w:pos="10152"/>
        </w:tabs>
        <w:bidi/>
        <w:ind w:left="87"/>
        <w:jc w:val="both"/>
        <w:rPr>
          <w:rFonts w:cs="David" w:hint="cs"/>
          <w:b/>
          <w:bCs/>
          <w:u w:val="single"/>
          <w:rtl/>
        </w:rPr>
      </w:pPr>
      <w:r w:rsidRPr="00A048D9">
        <w:rPr>
          <w:rFonts w:cs="David" w:hint="cs"/>
          <w:b/>
          <w:bCs/>
          <w:u w:val="single"/>
          <w:rtl/>
        </w:rPr>
        <w:t>הישיבה ננעלה בשעה 14:30.</w:t>
      </w:r>
    </w:p>
    <w:p w14:paraId="1757667A" w14:textId="77777777" w:rsidR="00A048D9" w:rsidRPr="00A048D9" w:rsidRDefault="00A048D9" w:rsidP="00A048D9">
      <w:pPr>
        <w:tabs>
          <w:tab w:val="right" w:pos="371"/>
          <w:tab w:val="bar" w:pos="10152"/>
        </w:tabs>
        <w:bidi/>
        <w:ind w:left="87"/>
        <w:jc w:val="both"/>
        <w:rPr>
          <w:rFonts w:cs="David" w:hint="cs"/>
          <w:rtl/>
        </w:rPr>
      </w:pPr>
      <w:r w:rsidRPr="00A048D9">
        <w:rPr>
          <w:rFonts w:cs="David" w:hint="cs"/>
          <w:rtl/>
        </w:rPr>
        <w:tab/>
      </w:r>
      <w:r w:rsidRPr="00A048D9">
        <w:rPr>
          <w:rFonts w:cs="David" w:hint="cs"/>
          <w:rtl/>
        </w:rPr>
        <w:tab/>
      </w:r>
    </w:p>
    <w:p w14:paraId="0F030740" w14:textId="77777777" w:rsidR="00A048D9" w:rsidRPr="00A048D9" w:rsidRDefault="00A048D9" w:rsidP="00A048D9">
      <w:pPr>
        <w:tabs>
          <w:tab w:val="right" w:pos="371"/>
          <w:tab w:val="bar" w:pos="10152"/>
        </w:tabs>
        <w:bidi/>
        <w:ind w:left="87"/>
        <w:jc w:val="both"/>
        <w:rPr>
          <w:rFonts w:cs="David" w:hint="cs"/>
          <w:rtl/>
        </w:rPr>
      </w:pPr>
    </w:p>
    <w:p w14:paraId="0239ED2F" w14:textId="77777777" w:rsidR="00A048D9" w:rsidRPr="00A048D9" w:rsidRDefault="00A048D9" w:rsidP="00A048D9">
      <w:pPr>
        <w:tabs>
          <w:tab w:val="right" w:pos="371"/>
          <w:tab w:val="bar" w:pos="10152"/>
        </w:tabs>
        <w:bidi/>
        <w:ind w:left="87"/>
        <w:jc w:val="both"/>
        <w:rPr>
          <w:rFonts w:cs="David" w:hint="cs"/>
          <w:rtl/>
        </w:rPr>
      </w:pPr>
    </w:p>
    <w:p w14:paraId="034CC9C4" w14:textId="77777777" w:rsidR="00A048D9" w:rsidRPr="00A048D9" w:rsidRDefault="00A048D9" w:rsidP="00A048D9">
      <w:pPr>
        <w:tabs>
          <w:tab w:val="right" w:pos="371"/>
          <w:tab w:val="bar" w:pos="10152"/>
        </w:tabs>
        <w:bidi/>
        <w:ind w:left="87"/>
        <w:jc w:val="both"/>
        <w:rPr>
          <w:rFonts w:cs="David" w:hint="cs"/>
          <w:rtl/>
        </w:rPr>
      </w:pPr>
    </w:p>
    <w:p w14:paraId="33E525B2" w14:textId="77777777" w:rsidR="00552A80" w:rsidRPr="00A048D9" w:rsidRDefault="00552A80" w:rsidP="00A048D9">
      <w:pPr>
        <w:bidi/>
        <w:jc w:val="both"/>
        <w:rPr>
          <w:rFonts w:cs="David" w:hint="cs"/>
          <w:rtl/>
        </w:rPr>
      </w:pPr>
    </w:p>
    <w:p w14:paraId="78E3DEB2" w14:textId="77777777" w:rsidR="00A048D9" w:rsidRPr="00A048D9" w:rsidRDefault="00A048D9">
      <w:pPr>
        <w:rPr>
          <w:rFonts w:cs="David"/>
          <w:rtl/>
        </w:rPr>
      </w:pPr>
    </w:p>
    <w:sectPr w:rsidR="00A048D9" w:rsidRPr="00A048D9" w:rsidSect="00A048D9">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8150A" w14:textId="77777777" w:rsidR="00A048D9" w:rsidRDefault="00A048D9">
      <w:r>
        <w:separator/>
      </w:r>
    </w:p>
  </w:endnote>
  <w:endnote w:type="continuationSeparator" w:id="0">
    <w:p w14:paraId="0EE11884" w14:textId="77777777" w:rsidR="00A048D9" w:rsidRDefault="00A04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33E56" w14:textId="77777777" w:rsidR="00A048D9" w:rsidRDefault="00A048D9">
      <w:r>
        <w:separator/>
      </w:r>
    </w:p>
  </w:footnote>
  <w:footnote w:type="continuationSeparator" w:id="0">
    <w:p w14:paraId="16C60D03" w14:textId="77777777" w:rsidR="00A048D9" w:rsidRDefault="00A04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EA5D" w14:textId="77777777" w:rsidR="00A048D9" w:rsidRDefault="00A048D9" w:rsidP="00A048D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977A6C2" w14:textId="77777777" w:rsidR="00A048D9" w:rsidRDefault="00A048D9">
    <w:pPr>
      <w:pStyle w:val="Header"/>
      <w:ind w:right="360"/>
      <w:jc w:val="both"/>
      <w:rPr>
        <w:rtl/>
      </w:rPr>
    </w:pPr>
  </w:p>
  <w:p w14:paraId="2E454A6D" w14:textId="77777777" w:rsidR="00A048D9" w:rsidRDefault="00A048D9"/>
  <w:p w14:paraId="33450B4B" w14:textId="77777777" w:rsidR="00A048D9" w:rsidRDefault="00A048D9"/>
  <w:p w14:paraId="7ACF11F6" w14:textId="77777777" w:rsidR="00A048D9" w:rsidRDefault="00A048D9"/>
  <w:p w14:paraId="74F102C6" w14:textId="77777777" w:rsidR="00A048D9" w:rsidRDefault="00A048D9"/>
  <w:p w14:paraId="5D04623C" w14:textId="77777777" w:rsidR="00A048D9" w:rsidRDefault="00A048D9"/>
  <w:p w14:paraId="0C397ED4" w14:textId="77777777" w:rsidR="00A048D9" w:rsidRDefault="00A048D9"/>
  <w:p w14:paraId="14C33521" w14:textId="77777777" w:rsidR="00A048D9" w:rsidRDefault="00A048D9"/>
  <w:p w14:paraId="1FD9E99D" w14:textId="77777777" w:rsidR="00A048D9" w:rsidRDefault="00A048D9"/>
  <w:p w14:paraId="05E3EF79" w14:textId="77777777" w:rsidR="00A048D9" w:rsidRDefault="00A048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DC71" w14:textId="77777777" w:rsidR="00A048D9" w:rsidRDefault="00A048D9" w:rsidP="00A048D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39</w:t>
    </w:r>
    <w:r>
      <w:rPr>
        <w:rStyle w:val="PageNumber"/>
        <w:rtl/>
      </w:rPr>
      <w:fldChar w:fldCharType="end"/>
    </w:r>
  </w:p>
  <w:p w14:paraId="15B6AC5A" w14:textId="77777777" w:rsidR="00A048D9" w:rsidRDefault="00A048D9">
    <w:pPr>
      <w:pStyle w:val="Header"/>
      <w:ind w:right="360"/>
      <w:jc w:val="both"/>
      <w:rPr>
        <w:rFonts w:hint="cs"/>
        <w:rtl/>
      </w:rPr>
    </w:pPr>
    <w:r>
      <w:rPr>
        <w:rFonts w:hint="cs"/>
        <w:rtl/>
      </w:rPr>
      <w:t>ועדת הכנסת</w:t>
    </w:r>
  </w:p>
  <w:p w14:paraId="1BFEAF3F" w14:textId="77777777" w:rsidR="00A048D9" w:rsidRDefault="00A048D9">
    <w:pPr>
      <w:pStyle w:val="Header"/>
      <w:ind w:right="360"/>
      <w:jc w:val="both"/>
      <w:rPr>
        <w:rStyle w:val="PageNumber"/>
        <w:rFonts w:hint="cs"/>
        <w:rtl/>
      </w:rPr>
    </w:pPr>
    <w:r>
      <w:rPr>
        <w:rFonts w:hint="cs"/>
        <w:rtl/>
      </w:rPr>
      <w:t>29.12.2009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14BFA"/>
    <w:multiLevelType w:val="hybridMultilevel"/>
    <w:tmpl w:val="19041B30"/>
    <w:lvl w:ilvl="0" w:tplc="500068F6">
      <w:start w:val="31"/>
      <w:numFmt w:val="bullet"/>
      <w:lvlText w:val="-"/>
      <w:lvlJc w:val="left"/>
      <w:pPr>
        <w:tabs>
          <w:tab w:val="num" w:pos="870"/>
        </w:tabs>
        <w:ind w:left="870" w:hanging="360"/>
      </w:pPr>
      <w:rPr>
        <w:rFonts w:ascii="Times New Roman" w:eastAsia="Times New Roman" w:hAnsi="Times New Roman" w:cs="David"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num w:numId="1" w16cid:durableId="50374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3914פרוטוקול_ישיבת_ועדה.doc"/>
    <w:docVar w:name="StartMode" w:val="3"/>
  </w:docVars>
  <w:rsids>
    <w:rsidRoot w:val="006D00FD"/>
    <w:rsid w:val="000A503D"/>
    <w:rsid w:val="000C45CE"/>
    <w:rsid w:val="00552A80"/>
    <w:rsid w:val="006D00FD"/>
    <w:rsid w:val="007F695F"/>
    <w:rsid w:val="00965806"/>
    <w:rsid w:val="00A048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C710C0"/>
  <w15:chartTrackingRefBased/>
  <w15:docId w15:val="{7B60461D-26B6-495C-92E7-930E4A30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A048D9"/>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A048D9"/>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A048D9"/>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A048D9"/>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048D9"/>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A048D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04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9105</Words>
  <Characters>51900</Characters>
  <Application>Microsoft Office Word</Application>
  <DocSecurity>0</DocSecurity>
  <Lines>432</Lines>
  <Paragraphs>121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