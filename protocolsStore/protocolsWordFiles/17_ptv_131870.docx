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2C12" w14:textId="77777777" w:rsidR="00403B48" w:rsidRPr="00403B48" w:rsidRDefault="00403B48" w:rsidP="00403B48">
      <w:pPr>
        <w:pStyle w:val="Heading5"/>
        <w:jc w:val="left"/>
        <w:rPr>
          <w:b/>
          <w:bCs/>
          <w:rtl/>
        </w:rPr>
      </w:pPr>
      <w:r w:rsidRPr="00403B48">
        <w:rPr>
          <w:b/>
          <w:bCs/>
          <w:rtl/>
        </w:rPr>
        <w:t xml:space="preserve">הכנסת </w:t>
      </w:r>
      <w:r w:rsidRPr="00403B48">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403B48">
        <w:rPr>
          <w:b/>
          <w:bCs/>
          <w:rtl/>
        </w:rPr>
        <w:tab/>
        <w:t>נוסח לא מתוקן</w:t>
      </w:r>
    </w:p>
    <w:p w14:paraId="22F4915F" w14:textId="77777777" w:rsidR="00403B48" w:rsidRPr="00403B48" w:rsidRDefault="00403B48" w:rsidP="00403B48">
      <w:pPr>
        <w:bidi/>
        <w:rPr>
          <w:rFonts w:cs="David"/>
          <w:b/>
          <w:bCs/>
          <w:rtl/>
        </w:rPr>
      </w:pPr>
      <w:r w:rsidRPr="00403B48">
        <w:rPr>
          <w:rFonts w:cs="David"/>
          <w:b/>
          <w:bCs/>
          <w:rtl/>
        </w:rPr>
        <w:t xml:space="preserve">מושב </w:t>
      </w:r>
      <w:r w:rsidRPr="00403B48">
        <w:rPr>
          <w:rFonts w:cs="David" w:hint="cs"/>
          <w:b/>
          <w:bCs/>
          <w:rtl/>
        </w:rPr>
        <w:t>ראשון</w:t>
      </w:r>
    </w:p>
    <w:p w14:paraId="1B79B365" w14:textId="77777777" w:rsidR="00403B48" w:rsidRPr="00403B48" w:rsidRDefault="00403B48" w:rsidP="00403B48">
      <w:pPr>
        <w:bidi/>
        <w:rPr>
          <w:rFonts w:cs="David"/>
          <w:b/>
          <w:bCs/>
          <w:rtl/>
        </w:rPr>
      </w:pPr>
    </w:p>
    <w:p w14:paraId="26E3E0EA" w14:textId="77777777" w:rsidR="00403B48" w:rsidRPr="00403B48" w:rsidRDefault="00403B48" w:rsidP="00403B48">
      <w:pPr>
        <w:bidi/>
        <w:rPr>
          <w:rFonts w:cs="David"/>
          <w:b/>
          <w:bCs/>
          <w:rtl/>
        </w:rPr>
      </w:pPr>
    </w:p>
    <w:p w14:paraId="0F3845D4" w14:textId="77777777" w:rsidR="00403B48" w:rsidRPr="00403B48" w:rsidRDefault="00403B48" w:rsidP="00403B48">
      <w:pPr>
        <w:bidi/>
        <w:rPr>
          <w:rFonts w:cs="David"/>
          <w:b/>
          <w:bCs/>
          <w:rtl/>
        </w:rPr>
      </w:pPr>
    </w:p>
    <w:p w14:paraId="7CDBA12A" w14:textId="77777777" w:rsidR="00403B48" w:rsidRPr="00403B48" w:rsidRDefault="00403B48" w:rsidP="00403B48">
      <w:pPr>
        <w:bidi/>
        <w:rPr>
          <w:rFonts w:cs="David"/>
          <w:b/>
          <w:bCs/>
          <w:rtl/>
        </w:rPr>
      </w:pPr>
    </w:p>
    <w:p w14:paraId="10C2CF95" w14:textId="77777777" w:rsidR="00403B48" w:rsidRPr="00403B48" w:rsidRDefault="00403B48" w:rsidP="00403B48">
      <w:pPr>
        <w:bidi/>
        <w:jc w:val="center"/>
        <w:rPr>
          <w:rFonts w:cs="David" w:hint="cs"/>
          <w:b/>
          <w:bCs/>
          <w:rtl/>
        </w:rPr>
      </w:pPr>
      <w:r w:rsidRPr="00403B48">
        <w:rPr>
          <w:rFonts w:cs="David"/>
          <w:b/>
          <w:bCs/>
          <w:rtl/>
        </w:rPr>
        <w:t>פרוטוקול מס'</w:t>
      </w:r>
      <w:r w:rsidRPr="00403B48">
        <w:rPr>
          <w:rFonts w:cs="David" w:hint="cs"/>
          <w:b/>
          <w:bCs/>
          <w:rtl/>
        </w:rPr>
        <w:t xml:space="preserve"> 7</w:t>
      </w:r>
    </w:p>
    <w:p w14:paraId="1CA23C68" w14:textId="77777777" w:rsidR="00403B48" w:rsidRPr="00403B48" w:rsidRDefault="00403B48" w:rsidP="00403B48">
      <w:pPr>
        <w:bidi/>
        <w:jc w:val="center"/>
        <w:rPr>
          <w:rFonts w:cs="David" w:hint="cs"/>
          <w:b/>
          <w:bCs/>
          <w:rtl/>
        </w:rPr>
      </w:pPr>
      <w:r w:rsidRPr="00403B48">
        <w:rPr>
          <w:rFonts w:cs="David" w:hint="cs"/>
          <w:b/>
          <w:bCs/>
          <w:rtl/>
        </w:rPr>
        <w:t>מישיבת ועדת הכנסת</w:t>
      </w:r>
    </w:p>
    <w:p w14:paraId="16F41AE1" w14:textId="77777777" w:rsidR="00403B48" w:rsidRPr="00403B48" w:rsidRDefault="00403B48" w:rsidP="00403B48">
      <w:pPr>
        <w:bidi/>
        <w:jc w:val="center"/>
        <w:rPr>
          <w:rFonts w:cs="David" w:hint="cs"/>
          <w:b/>
          <w:bCs/>
          <w:u w:val="single"/>
          <w:rtl/>
        </w:rPr>
      </w:pPr>
      <w:r w:rsidRPr="00403B48">
        <w:rPr>
          <w:rFonts w:cs="David" w:hint="cs"/>
          <w:b/>
          <w:bCs/>
          <w:u w:val="single"/>
          <w:rtl/>
        </w:rPr>
        <w:t>יום שני, ב' בסיוון התשס"ו (29 במאי 2006), שעה 10:30</w:t>
      </w:r>
    </w:p>
    <w:p w14:paraId="2DB7ECF3" w14:textId="77777777" w:rsidR="00403B48" w:rsidRPr="00403B48" w:rsidRDefault="00403B48" w:rsidP="00403B48">
      <w:pPr>
        <w:bidi/>
        <w:rPr>
          <w:rFonts w:cs="David"/>
          <w:b/>
          <w:bCs/>
          <w:rtl/>
        </w:rPr>
      </w:pPr>
    </w:p>
    <w:p w14:paraId="0409FD7F" w14:textId="77777777" w:rsidR="00403B48" w:rsidRPr="00403B48" w:rsidRDefault="00403B48" w:rsidP="00403B48">
      <w:pPr>
        <w:bidi/>
        <w:rPr>
          <w:rFonts w:cs="David"/>
          <w:b/>
          <w:bCs/>
          <w:rtl/>
        </w:rPr>
      </w:pPr>
    </w:p>
    <w:p w14:paraId="0E4EB51A" w14:textId="77777777" w:rsidR="00403B48" w:rsidRPr="00403B48" w:rsidRDefault="00403B48" w:rsidP="00403B48">
      <w:pPr>
        <w:tabs>
          <w:tab w:val="left" w:pos="1221"/>
        </w:tabs>
        <w:bidi/>
        <w:rPr>
          <w:rFonts w:cs="David" w:hint="cs"/>
          <w:b/>
          <w:bCs/>
          <w:u w:val="single"/>
          <w:rtl/>
        </w:rPr>
      </w:pPr>
    </w:p>
    <w:p w14:paraId="7C865040" w14:textId="77777777" w:rsidR="00403B48" w:rsidRPr="00403B48" w:rsidRDefault="00403B48" w:rsidP="00403B48">
      <w:pPr>
        <w:tabs>
          <w:tab w:val="left" w:pos="1221"/>
        </w:tabs>
        <w:bidi/>
        <w:rPr>
          <w:rFonts w:cs="David" w:hint="cs"/>
          <w:b/>
          <w:bCs/>
          <w:rtl/>
        </w:rPr>
      </w:pPr>
      <w:r w:rsidRPr="00403B48">
        <w:rPr>
          <w:rFonts w:cs="David"/>
          <w:b/>
          <w:bCs/>
          <w:u w:val="single"/>
          <w:rtl/>
        </w:rPr>
        <w:t>סדר היום</w:t>
      </w:r>
      <w:r w:rsidRPr="00403B48">
        <w:rPr>
          <w:rFonts w:cs="David"/>
          <w:rtl/>
        </w:rPr>
        <w:t>:</w:t>
      </w:r>
    </w:p>
    <w:p w14:paraId="47C1B517" w14:textId="77777777" w:rsidR="00403B48" w:rsidRPr="00403B48" w:rsidRDefault="00403B48" w:rsidP="00403B48">
      <w:pPr>
        <w:bidi/>
        <w:rPr>
          <w:rFonts w:cs="David" w:hint="cs"/>
          <w:b/>
          <w:bCs/>
          <w:rtl/>
        </w:rPr>
      </w:pPr>
    </w:p>
    <w:p w14:paraId="6D4D0759" w14:textId="77777777" w:rsidR="00403B48" w:rsidRPr="00403B48" w:rsidRDefault="00403B48" w:rsidP="00403B48">
      <w:pPr>
        <w:bidi/>
        <w:rPr>
          <w:rFonts w:cs="David" w:hint="cs"/>
          <w:rtl/>
        </w:rPr>
      </w:pPr>
      <w:r w:rsidRPr="00403B48">
        <w:rPr>
          <w:rFonts w:cs="David" w:hint="cs"/>
          <w:rtl/>
        </w:rPr>
        <w:t xml:space="preserve">קביעת מסגרת הדיון להצעות להביע אי-אמון בממשלה. </w:t>
      </w:r>
    </w:p>
    <w:p w14:paraId="3F1FD2EC" w14:textId="77777777" w:rsidR="00403B48" w:rsidRPr="00403B48" w:rsidRDefault="00403B48" w:rsidP="00403B48">
      <w:pPr>
        <w:bidi/>
        <w:rPr>
          <w:rFonts w:cs="David" w:hint="cs"/>
          <w:rtl/>
        </w:rPr>
      </w:pPr>
    </w:p>
    <w:p w14:paraId="42EB8FA9" w14:textId="77777777" w:rsidR="00403B48" w:rsidRPr="00403B48" w:rsidRDefault="00403B48" w:rsidP="00403B48">
      <w:pPr>
        <w:bidi/>
        <w:rPr>
          <w:rFonts w:cs="David"/>
          <w:rtl/>
        </w:rPr>
      </w:pPr>
    </w:p>
    <w:p w14:paraId="61F31DC2" w14:textId="77777777" w:rsidR="00403B48" w:rsidRPr="00403B48" w:rsidRDefault="00403B48" w:rsidP="00403B48">
      <w:pPr>
        <w:bidi/>
        <w:rPr>
          <w:rFonts w:cs="David"/>
          <w:b/>
          <w:bCs/>
          <w:u w:val="single"/>
          <w:rtl/>
        </w:rPr>
      </w:pPr>
      <w:r w:rsidRPr="00403B48">
        <w:rPr>
          <w:rFonts w:cs="David"/>
          <w:b/>
          <w:bCs/>
          <w:u w:val="single"/>
          <w:rtl/>
        </w:rPr>
        <w:t>נכחו</w:t>
      </w:r>
      <w:r w:rsidRPr="00403B48">
        <w:rPr>
          <w:rFonts w:cs="David"/>
          <w:rtl/>
        </w:rPr>
        <w:t>:</w:t>
      </w:r>
    </w:p>
    <w:p w14:paraId="46C993BD" w14:textId="77777777" w:rsidR="00403B48" w:rsidRPr="00403B48" w:rsidRDefault="00403B48" w:rsidP="00403B48">
      <w:pPr>
        <w:bidi/>
        <w:rPr>
          <w:rFonts w:cs="David"/>
          <w:rtl/>
        </w:rPr>
      </w:pPr>
    </w:p>
    <w:p w14:paraId="3E358197" w14:textId="77777777" w:rsidR="00403B48" w:rsidRPr="00403B48" w:rsidRDefault="00403B48" w:rsidP="00403B48">
      <w:pPr>
        <w:tabs>
          <w:tab w:val="left" w:pos="1788"/>
        </w:tabs>
        <w:bidi/>
        <w:rPr>
          <w:rFonts w:cs="David"/>
          <w:rtl/>
        </w:rPr>
      </w:pPr>
      <w:r w:rsidRPr="00403B48">
        <w:rPr>
          <w:rFonts w:cs="David"/>
          <w:b/>
          <w:bCs/>
          <w:u w:val="single"/>
          <w:rtl/>
        </w:rPr>
        <w:t>חברי הוועדה</w:t>
      </w:r>
      <w:r w:rsidRPr="00403B48">
        <w:rPr>
          <w:rFonts w:cs="David"/>
          <w:rtl/>
        </w:rPr>
        <w:t>:</w:t>
      </w:r>
    </w:p>
    <w:p w14:paraId="25B96615" w14:textId="77777777" w:rsidR="00403B48" w:rsidRPr="00403B48" w:rsidRDefault="00403B48" w:rsidP="00403B48">
      <w:pPr>
        <w:bidi/>
        <w:rPr>
          <w:rFonts w:cs="David"/>
          <w:rtl/>
        </w:rPr>
      </w:pPr>
    </w:p>
    <w:p w14:paraId="548E0081" w14:textId="77777777" w:rsidR="00403B48" w:rsidRPr="00403B48" w:rsidRDefault="00403B48" w:rsidP="00403B48">
      <w:pPr>
        <w:bidi/>
        <w:rPr>
          <w:rFonts w:cs="David" w:hint="cs"/>
          <w:rtl/>
        </w:rPr>
      </w:pPr>
      <w:r w:rsidRPr="00403B48">
        <w:rPr>
          <w:rFonts w:cs="David" w:hint="cs"/>
          <w:rtl/>
        </w:rPr>
        <w:t>היו"ר רוחמה אברהם</w:t>
      </w:r>
    </w:p>
    <w:p w14:paraId="66B63CA3" w14:textId="77777777" w:rsidR="00403B48" w:rsidRPr="00403B48" w:rsidRDefault="00403B48" w:rsidP="00403B48">
      <w:pPr>
        <w:bidi/>
        <w:rPr>
          <w:rFonts w:cs="David" w:hint="cs"/>
          <w:rtl/>
        </w:rPr>
      </w:pPr>
      <w:r w:rsidRPr="00403B48">
        <w:rPr>
          <w:rFonts w:cs="David" w:hint="cs"/>
          <w:rtl/>
        </w:rPr>
        <w:t>אורי אריאל</w:t>
      </w:r>
    </w:p>
    <w:p w14:paraId="78412901" w14:textId="77777777" w:rsidR="00403B48" w:rsidRPr="00403B48" w:rsidRDefault="00403B48" w:rsidP="00403B48">
      <w:pPr>
        <w:bidi/>
        <w:rPr>
          <w:rFonts w:cs="David" w:hint="cs"/>
          <w:rtl/>
        </w:rPr>
      </w:pPr>
      <w:r w:rsidRPr="00403B48">
        <w:rPr>
          <w:rFonts w:cs="David" w:hint="cs"/>
          <w:rtl/>
        </w:rPr>
        <w:t>מנחם בן-ששון</w:t>
      </w:r>
    </w:p>
    <w:p w14:paraId="76CF0BDD" w14:textId="77777777" w:rsidR="00403B48" w:rsidRPr="00403B48" w:rsidRDefault="00403B48" w:rsidP="00403B48">
      <w:pPr>
        <w:bidi/>
        <w:rPr>
          <w:rFonts w:cs="David" w:hint="cs"/>
          <w:rtl/>
        </w:rPr>
      </w:pPr>
      <w:r w:rsidRPr="00403B48">
        <w:rPr>
          <w:rFonts w:cs="David" w:hint="cs"/>
          <w:rtl/>
        </w:rPr>
        <w:t>משה גפני</w:t>
      </w:r>
    </w:p>
    <w:p w14:paraId="00070AE9" w14:textId="77777777" w:rsidR="00403B48" w:rsidRPr="00403B48" w:rsidRDefault="00403B48" w:rsidP="00403B48">
      <w:pPr>
        <w:bidi/>
        <w:rPr>
          <w:rFonts w:cs="David" w:hint="cs"/>
          <w:rtl/>
        </w:rPr>
      </w:pPr>
      <w:r w:rsidRPr="00403B48">
        <w:rPr>
          <w:rFonts w:cs="David" w:hint="cs"/>
          <w:rtl/>
        </w:rPr>
        <w:t>אחמד טיבי</w:t>
      </w:r>
    </w:p>
    <w:p w14:paraId="293A363B" w14:textId="77777777" w:rsidR="00403B48" w:rsidRPr="00403B48" w:rsidRDefault="00403B48" w:rsidP="00403B48">
      <w:pPr>
        <w:bidi/>
        <w:rPr>
          <w:rFonts w:cs="David" w:hint="cs"/>
          <w:rtl/>
        </w:rPr>
      </w:pPr>
      <w:r w:rsidRPr="00403B48">
        <w:rPr>
          <w:rFonts w:cs="David" w:hint="cs"/>
          <w:rtl/>
        </w:rPr>
        <w:t>אסתרינה טרטמן</w:t>
      </w:r>
    </w:p>
    <w:p w14:paraId="393F4802" w14:textId="77777777" w:rsidR="00403B48" w:rsidRPr="00403B48" w:rsidRDefault="00403B48" w:rsidP="00403B48">
      <w:pPr>
        <w:bidi/>
        <w:rPr>
          <w:rFonts w:cs="David" w:hint="cs"/>
          <w:rtl/>
        </w:rPr>
      </w:pPr>
      <w:r w:rsidRPr="00403B48">
        <w:rPr>
          <w:rFonts w:cs="David" w:hint="cs"/>
          <w:rtl/>
        </w:rPr>
        <w:t>אביגדור יצחקי</w:t>
      </w:r>
    </w:p>
    <w:p w14:paraId="4BBA3C48" w14:textId="77777777" w:rsidR="00403B48" w:rsidRPr="00403B48" w:rsidRDefault="00403B48" w:rsidP="00403B48">
      <w:pPr>
        <w:bidi/>
        <w:rPr>
          <w:rFonts w:cs="David" w:hint="cs"/>
          <w:rtl/>
        </w:rPr>
      </w:pPr>
      <w:r w:rsidRPr="00403B48">
        <w:rPr>
          <w:rFonts w:cs="David" w:hint="cs"/>
          <w:rtl/>
        </w:rPr>
        <w:t>יעקב מרגי</w:t>
      </w:r>
    </w:p>
    <w:p w14:paraId="42A781E7" w14:textId="77777777" w:rsidR="00403B48" w:rsidRPr="00403B48" w:rsidRDefault="00403B48" w:rsidP="00403B48">
      <w:pPr>
        <w:bidi/>
        <w:rPr>
          <w:rFonts w:cs="David" w:hint="cs"/>
          <w:rtl/>
        </w:rPr>
      </w:pPr>
      <w:r w:rsidRPr="00403B48">
        <w:rPr>
          <w:rFonts w:cs="David" w:hint="cs"/>
          <w:rtl/>
        </w:rPr>
        <w:t>יורם מרציאנו</w:t>
      </w:r>
    </w:p>
    <w:p w14:paraId="2F2F5C67" w14:textId="77777777" w:rsidR="00403B48" w:rsidRPr="00403B48" w:rsidRDefault="00403B48" w:rsidP="00403B48">
      <w:pPr>
        <w:bidi/>
        <w:rPr>
          <w:rFonts w:cs="David" w:hint="cs"/>
          <w:rtl/>
        </w:rPr>
      </w:pPr>
      <w:r w:rsidRPr="00403B48">
        <w:rPr>
          <w:rFonts w:cs="David" w:hint="cs"/>
          <w:rtl/>
        </w:rPr>
        <w:t>אפרים סנה</w:t>
      </w:r>
    </w:p>
    <w:p w14:paraId="46F89AF5" w14:textId="77777777" w:rsidR="00403B48" w:rsidRPr="00403B48" w:rsidRDefault="00403B48" w:rsidP="00403B48">
      <w:pPr>
        <w:bidi/>
        <w:rPr>
          <w:rFonts w:cs="David" w:hint="cs"/>
          <w:rtl/>
        </w:rPr>
      </w:pPr>
      <w:r w:rsidRPr="00403B48">
        <w:rPr>
          <w:rFonts w:cs="David" w:hint="cs"/>
          <w:rtl/>
        </w:rPr>
        <w:t>מאיר פרוש</w:t>
      </w:r>
    </w:p>
    <w:p w14:paraId="4A5D840B" w14:textId="77777777" w:rsidR="00403B48" w:rsidRPr="00403B48" w:rsidRDefault="00403B48" w:rsidP="00403B48">
      <w:pPr>
        <w:bidi/>
        <w:rPr>
          <w:rFonts w:cs="David" w:hint="cs"/>
          <w:rtl/>
        </w:rPr>
      </w:pPr>
      <w:r w:rsidRPr="00403B48">
        <w:rPr>
          <w:rFonts w:cs="David" w:hint="cs"/>
          <w:rtl/>
        </w:rPr>
        <w:t>ראובן ריבלין</w:t>
      </w:r>
    </w:p>
    <w:p w14:paraId="009F6813" w14:textId="77777777" w:rsidR="00403B48" w:rsidRPr="00403B48" w:rsidRDefault="00403B48" w:rsidP="00403B48">
      <w:pPr>
        <w:bidi/>
        <w:rPr>
          <w:rFonts w:cs="David" w:hint="cs"/>
          <w:rtl/>
        </w:rPr>
      </w:pPr>
    </w:p>
    <w:p w14:paraId="7E685EB7" w14:textId="77777777" w:rsidR="00403B48" w:rsidRPr="00403B48" w:rsidRDefault="00403B48" w:rsidP="00403B48">
      <w:pPr>
        <w:bidi/>
        <w:rPr>
          <w:rFonts w:cs="David" w:hint="cs"/>
          <w:rtl/>
        </w:rPr>
      </w:pPr>
    </w:p>
    <w:p w14:paraId="05068D11" w14:textId="77777777" w:rsidR="00403B48" w:rsidRPr="00403B48" w:rsidRDefault="00403B48" w:rsidP="00403B48">
      <w:pPr>
        <w:tabs>
          <w:tab w:val="left" w:pos="1788"/>
          <w:tab w:val="left" w:pos="3631"/>
        </w:tabs>
        <w:bidi/>
        <w:rPr>
          <w:rFonts w:cs="David" w:hint="cs"/>
          <w:rtl/>
        </w:rPr>
      </w:pPr>
      <w:r w:rsidRPr="00403B48">
        <w:rPr>
          <w:rFonts w:cs="David"/>
          <w:b/>
          <w:bCs/>
          <w:u w:val="single"/>
          <w:rtl/>
        </w:rPr>
        <w:t>מוזמנים</w:t>
      </w:r>
      <w:r w:rsidRPr="00403B48">
        <w:rPr>
          <w:rFonts w:cs="David"/>
          <w:rtl/>
        </w:rPr>
        <w:t>:</w:t>
      </w:r>
    </w:p>
    <w:p w14:paraId="675E8A7B" w14:textId="77777777" w:rsidR="00403B48" w:rsidRPr="00403B48" w:rsidRDefault="00403B48" w:rsidP="00403B48">
      <w:pPr>
        <w:bidi/>
        <w:rPr>
          <w:rFonts w:cs="David"/>
          <w:rtl/>
        </w:rPr>
      </w:pPr>
    </w:p>
    <w:p w14:paraId="30F39190" w14:textId="77777777" w:rsidR="00403B48" w:rsidRPr="00403B48" w:rsidRDefault="00403B48" w:rsidP="00403B48">
      <w:pPr>
        <w:bidi/>
        <w:rPr>
          <w:rFonts w:cs="David" w:hint="cs"/>
          <w:rtl/>
        </w:rPr>
      </w:pPr>
      <w:r w:rsidRPr="00403B48">
        <w:rPr>
          <w:rFonts w:cs="David" w:hint="cs"/>
          <w:rtl/>
        </w:rPr>
        <w:t xml:space="preserve">דוד לב </w:t>
      </w:r>
      <w:r w:rsidRPr="00403B48">
        <w:rPr>
          <w:rFonts w:cs="David"/>
          <w:rtl/>
        </w:rPr>
        <w:t>–</w:t>
      </w:r>
      <w:r w:rsidRPr="00403B48">
        <w:rPr>
          <w:rFonts w:cs="David" w:hint="cs"/>
          <w:rtl/>
        </w:rPr>
        <w:t xml:space="preserve"> סגן מזכיר הכנסת</w:t>
      </w:r>
    </w:p>
    <w:p w14:paraId="0B2404FA" w14:textId="77777777" w:rsidR="00403B48" w:rsidRPr="00403B48" w:rsidRDefault="00403B48" w:rsidP="00403B48">
      <w:pPr>
        <w:bidi/>
        <w:rPr>
          <w:rFonts w:cs="David" w:hint="cs"/>
          <w:rtl/>
        </w:rPr>
      </w:pPr>
      <w:r w:rsidRPr="00403B48">
        <w:rPr>
          <w:rFonts w:cs="David" w:hint="cs"/>
          <w:rtl/>
        </w:rPr>
        <w:t xml:space="preserve">ירדנה מלר-הורביץ </w:t>
      </w:r>
      <w:r w:rsidRPr="00403B48">
        <w:rPr>
          <w:rFonts w:cs="David"/>
          <w:rtl/>
        </w:rPr>
        <w:t>–</w:t>
      </w:r>
      <w:r w:rsidRPr="00403B48">
        <w:rPr>
          <w:rFonts w:cs="David" w:hint="cs"/>
          <w:rtl/>
        </w:rPr>
        <w:t xml:space="preserve"> סגנית מזכיר הכנסת</w:t>
      </w:r>
    </w:p>
    <w:p w14:paraId="7FDF9F1E" w14:textId="77777777" w:rsidR="00403B48" w:rsidRPr="00403B48" w:rsidRDefault="00403B48" w:rsidP="00403B48">
      <w:pPr>
        <w:bidi/>
        <w:rPr>
          <w:rFonts w:cs="David" w:hint="cs"/>
          <w:rtl/>
        </w:rPr>
      </w:pPr>
    </w:p>
    <w:p w14:paraId="40E839DC" w14:textId="77777777" w:rsidR="00403B48" w:rsidRPr="00403B48" w:rsidRDefault="00403B48" w:rsidP="00403B48">
      <w:pPr>
        <w:bidi/>
        <w:rPr>
          <w:rFonts w:cs="David"/>
          <w:rtl/>
        </w:rPr>
      </w:pPr>
    </w:p>
    <w:p w14:paraId="28007F6B" w14:textId="77777777" w:rsidR="00403B48" w:rsidRPr="00403B48" w:rsidRDefault="00403B48" w:rsidP="00403B48">
      <w:pPr>
        <w:tabs>
          <w:tab w:val="left" w:pos="1930"/>
        </w:tabs>
        <w:bidi/>
        <w:rPr>
          <w:rFonts w:cs="David" w:hint="cs"/>
          <w:rtl/>
        </w:rPr>
      </w:pPr>
      <w:r w:rsidRPr="00403B48">
        <w:rPr>
          <w:rFonts w:cs="David"/>
          <w:b/>
          <w:bCs/>
          <w:u w:val="single"/>
          <w:rtl/>
        </w:rPr>
        <w:t>יוע</w:t>
      </w:r>
      <w:r w:rsidRPr="00403B48">
        <w:rPr>
          <w:rFonts w:cs="David" w:hint="cs"/>
          <w:b/>
          <w:bCs/>
          <w:u w:val="single"/>
          <w:rtl/>
        </w:rPr>
        <w:t>צת</w:t>
      </w:r>
      <w:r w:rsidRPr="00403B48">
        <w:rPr>
          <w:rFonts w:cs="David"/>
          <w:b/>
          <w:bCs/>
          <w:u w:val="single"/>
          <w:rtl/>
        </w:rPr>
        <w:t xml:space="preserve"> משפטי</w:t>
      </w:r>
      <w:r w:rsidRPr="00403B48">
        <w:rPr>
          <w:rFonts w:cs="David" w:hint="cs"/>
          <w:b/>
          <w:bCs/>
          <w:u w:val="single"/>
          <w:rtl/>
        </w:rPr>
        <w:t>ת</w:t>
      </w:r>
      <w:r w:rsidRPr="00403B48">
        <w:rPr>
          <w:rFonts w:cs="David"/>
          <w:rtl/>
        </w:rPr>
        <w:t>:</w:t>
      </w:r>
      <w:r w:rsidRPr="00403B48">
        <w:rPr>
          <w:rFonts w:cs="David" w:hint="cs"/>
          <w:rtl/>
        </w:rPr>
        <w:tab/>
        <w:t>עו"ד ארבל אסטרחן</w:t>
      </w:r>
    </w:p>
    <w:p w14:paraId="36250530" w14:textId="77777777" w:rsidR="00403B48" w:rsidRPr="00403B48" w:rsidRDefault="00403B48" w:rsidP="00403B48">
      <w:pPr>
        <w:bidi/>
        <w:rPr>
          <w:rFonts w:cs="David"/>
          <w:rtl/>
        </w:rPr>
      </w:pPr>
    </w:p>
    <w:p w14:paraId="4544C9B2" w14:textId="77777777" w:rsidR="00403B48" w:rsidRPr="00403B48" w:rsidRDefault="00403B48" w:rsidP="00403B48">
      <w:pPr>
        <w:tabs>
          <w:tab w:val="left" w:pos="1930"/>
        </w:tabs>
        <w:bidi/>
        <w:rPr>
          <w:rFonts w:cs="David" w:hint="cs"/>
          <w:b/>
          <w:bCs/>
          <w:rtl/>
        </w:rPr>
      </w:pPr>
      <w:r w:rsidRPr="00403B48">
        <w:rPr>
          <w:rFonts w:cs="David"/>
          <w:b/>
          <w:bCs/>
          <w:u w:val="single"/>
          <w:rtl/>
        </w:rPr>
        <w:t>מנהלת הוועדה</w:t>
      </w:r>
      <w:r w:rsidRPr="00403B48">
        <w:rPr>
          <w:rFonts w:cs="David"/>
          <w:rtl/>
        </w:rPr>
        <w:t>:</w:t>
      </w:r>
      <w:r w:rsidRPr="00403B48">
        <w:rPr>
          <w:rFonts w:cs="David" w:hint="cs"/>
          <w:rtl/>
        </w:rPr>
        <w:tab/>
        <w:t>אתי בן-יוסף</w:t>
      </w:r>
    </w:p>
    <w:p w14:paraId="7AFA8189" w14:textId="77777777" w:rsidR="00403B48" w:rsidRPr="00403B48" w:rsidRDefault="00403B48" w:rsidP="00403B48">
      <w:pPr>
        <w:bidi/>
        <w:rPr>
          <w:rFonts w:cs="David"/>
          <w:rtl/>
        </w:rPr>
      </w:pPr>
    </w:p>
    <w:p w14:paraId="774856BB" w14:textId="77777777" w:rsidR="00403B48" w:rsidRPr="00403B48" w:rsidRDefault="00403B48" w:rsidP="00403B48">
      <w:pPr>
        <w:tabs>
          <w:tab w:val="left" w:pos="1930"/>
        </w:tabs>
        <w:bidi/>
        <w:rPr>
          <w:rFonts w:cs="David" w:hint="cs"/>
          <w:rtl/>
        </w:rPr>
      </w:pPr>
      <w:r w:rsidRPr="00403B48">
        <w:rPr>
          <w:rFonts w:cs="David" w:hint="cs"/>
          <w:b/>
          <w:bCs/>
          <w:u w:val="single"/>
          <w:rtl/>
        </w:rPr>
        <w:t>רשמת פרלמנטרית</w:t>
      </w:r>
      <w:r w:rsidRPr="00403B48">
        <w:rPr>
          <w:rFonts w:cs="David"/>
          <w:rtl/>
        </w:rPr>
        <w:t>:</w:t>
      </w:r>
      <w:r w:rsidRPr="00403B48">
        <w:rPr>
          <w:rFonts w:cs="David" w:hint="cs"/>
          <w:rtl/>
        </w:rPr>
        <w:tab/>
        <w:t>שלומית כהן</w:t>
      </w:r>
    </w:p>
    <w:p w14:paraId="2D344EC7" w14:textId="77777777" w:rsidR="00403B48" w:rsidRPr="00403B48" w:rsidRDefault="00403B48" w:rsidP="00403B48">
      <w:pPr>
        <w:bidi/>
        <w:rPr>
          <w:rFonts w:cs="David" w:hint="cs"/>
          <w:b/>
          <w:bCs/>
          <w:rtl/>
        </w:rPr>
      </w:pPr>
    </w:p>
    <w:p w14:paraId="4ABEF219" w14:textId="77777777" w:rsidR="00403B48" w:rsidRPr="00403B48" w:rsidRDefault="00403B48" w:rsidP="00403B48">
      <w:pPr>
        <w:pStyle w:val="Heading5"/>
        <w:jc w:val="left"/>
        <w:rPr>
          <w:rFonts w:hint="cs"/>
          <w:rtl/>
        </w:rPr>
      </w:pPr>
    </w:p>
    <w:p w14:paraId="1A5A7FB4" w14:textId="77777777" w:rsidR="00403B48" w:rsidRPr="00403B48" w:rsidRDefault="00403B48" w:rsidP="00403B48">
      <w:pPr>
        <w:pStyle w:val="Heading5"/>
        <w:jc w:val="left"/>
        <w:rPr>
          <w:rtl/>
        </w:rPr>
      </w:pPr>
      <w:r w:rsidRPr="00403B48">
        <w:rPr>
          <w:rtl/>
        </w:rPr>
        <w:t xml:space="preserve"> </w:t>
      </w:r>
    </w:p>
    <w:p w14:paraId="1CE1CEF8" w14:textId="77777777" w:rsidR="00403B48" w:rsidRPr="00403B48" w:rsidRDefault="00403B48" w:rsidP="00403B48">
      <w:pPr>
        <w:bidi/>
        <w:rPr>
          <w:rFonts w:cs="David" w:hint="cs"/>
          <w:rtl/>
        </w:rPr>
      </w:pPr>
    </w:p>
    <w:p w14:paraId="1DCDCAE0" w14:textId="77777777" w:rsidR="00403B48" w:rsidRPr="00403B48" w:rsidRDefault="00403B48" w:rsidP="00403B48">
      <w:pPr>
        <w:bidi/>
        <w:jc w:val="center"/>
        <w:rPr>
          <w:rFonts w:cs="David" w:hint="cs"/>
          <w:b/>
          <w:bCs/>
          <w:u w:val="single"/>
          <w:rtl/>
        </w:rPr>
      </w:pPr>
      <w:r w:rsidRPr="00403B48">
        <w:rPr>
          <w:rFonts w:cs="David"/>
          <w:rtl/>
        </w:rPr>
        <w:br w:type="page"/>
      </w:r>
      <w:r w:rsidRPr="00403B48">
        <w:rPr>
          <w:rFonts w:cs="David" w:hint="cs"/>
          <w:b/>
          <w:bCs/>
          <w:u w:val="single"/>
          <w:rtl/>
        </w:rPr>
        <w:lastRenderedPageBreak/>
        <w:t>קביעת מסגרת הדיון להצעות להביע אי-אמון בממשלה</w:t>
      </w:r>
    </w:p>
    <w:p w14:paraId="7AECB17D" w14:textId="77777777" w:rsidR="00403B48" w:rsidRPr="00403B48" w:rsidRDefault="00403B48" w:rsidP="00403B48">
      <w:pPr>
        <w:bidi/>
        <w:rPr>
          <w:rFonts w:cs="David" w:hint="cs"/>
          <w:rtl/>
        </w:rPr>
      </w:pPr>
    </w:p>
    <w:p w14:paraId="6561F880" w14:textId="77777777" w:rsidR="00403B48" w:rsidRPr="00403B48" w:rsidRDefault="00403B48" w:rsidP="00403B48">
      <w:pPr>
        <w:bidi/>
        <w:rPr>
          <w:rFonts w:cs="David" w:hint="cs"/>
          <w:rtl/>
        </w:rPr>
      </w:pPr>
      <w:r w:rsidRPr="00403B48">
        <w:rPr>
          <w:rFonts w:cs="David" w:hint="cs"/>
          <w:u w:val="single"/>
          <w:rtl/>
        </w:rPr>
        <w:t>היו"ר רוחמה אברהם:</w:t>
      </w:r>
    </w:p>
    <w:p w14:paraId="7A873C82" w14:textId="77777777" w:rsidR="00403B48" w:rsidRPr="00403B48" w:rsidRDefault="00403B48" w:rsidP="00403B48">
      <w:pPr>
        <w:bidi/>
        <w:rPr>
          <w:rFonts w:cs="David" w:hint="cs"/>
          <w:rtl/>
        </w:rPr>
      </w:pPr>
    </w:p>
    <w:p w14:paraId="31294AA7" w14:textId="77777777" w:rsidR="00403B48" w:rsidRPr="00403B48" w:rsidRDefault="00403B48" w:rsidP="00403B48">
      <w:pPr>
        <w:bidi/>
        <w:rPr>
          <w:rFonts w:cs="David" w:hint="cs"/>
          <w:rtl/>
        </w:rPr>
      </w:pPr>
      <w:r w:rsidRPr="00403B48">
        <w:rPr>
          <w:rFonts w:cs="David" w:hint="cs"/>
          <w:rtl/>
        </w:rPr>
        <w:tab/>
        <w:t xml:space="preserve"> אני מתכבדת לפתוח את ישיבת הוועדה. על סדר-היום קביעת מסגרת הדיון להצעות להביע אי-אמון בממשלה. הוגשו חמש הצעות אי-אמון. הליכוד ויהדות התורה הגישו הצעה בנושא של מניעת אישורן של תרופות אווסטין וארביטוקס לחולי סרטן המעי הגס. ישראל ביתנו הגישה הצעה על תוכנית ההתכנסות. האיחוד הלאומי והמפד"ל הגישו הצעה על הצעות הנסיגה ופינוי היישובים של ראש הממשלה, כפי שהוצגו בשיחותיו עם נשיא ארצות-הברית. מרצ-יחד הגישו הצעה על אופן טיפולה של הממשלה במערכת הבריאות. סיעות תע"ל-רע"ם, חד"ש ובל"ד הגישו הצעה על הריסת בתים, תוכניות מתאר ויישום החלטות ממשלה בנוגע ליישובים הבדואים בנגב. </w:t>
      </w:r>
    </w:p>
    <w:p w14:paraId="1821B339" w14:textId="77777777" w:rsidR="00403B48" w:rsidRPr="00403B48" w:rsidRDefault="00403B48" w:rsidP="00403B48">
      <w:pPr>
        <w:bidi/>
        <w:rPr>
          <w:rFonts w:cs="David" w:hint="cs"/>
          <w:rtl/>
        </w:rPr>
      </w:pPr>
    </w:p>
    <w:p w14:paraId="5FE56147" w14:textId="77777777" w:rsidR="00403B48" w:rsidRPr="00403B48" w:rsidRDefault="00403B48" w:rsidP="00403B48">
      <w:pPr>
        <w:bidi/>
        <w:rPr>
          <w:rFonts w:cs="David" w:hint="cs"/>
          <w:rtl/>
        </w:rPr>
      </w:pPr>
      <w:r w:rsidRPr="00403B48">
        <w:rPr>
          <w:rFonts w:cs="David" w:hint="cs"/>
          <w:rtl/>
        </w:rPr>
        <w:tab/>
        <w:t xml:space="preserve">מכיוון שמדובר בחמש הצעות, אני מציעה לקיים הודעות סיעות במסגרת חמש דקות לכל הצעה. למציעים יינתנו 10 דקות. </w:t>
      </w:r>
    </w:p>
    <w:p w14:paraId="7DD1DD3F" w14:textId="77777777" w:rsidR="00403B48" w:rsidRPr="00403B48" w:rsidRDefault="00403B48" w:rsidP="00403B48">
      <w:pPr>
        <w:bidi/>
        <w:rPr>
          <w:rFonts w:cs="David" w:hint="cs"/>
          <w:rtl/>
        </w:rPr>
      </w:pPr>
    </w:p>
    <w:p w14:paraId="7721AEC6" w14:textId="77777777" w:rsidR="00403B48" w:rsidRPr="00403B48" w:rsidRDefault="00403B48" w:rsidP="00403B48">
      <w:pPr>
        <w:bidi/>
        <w:rPr>
          <w:rFonts w:cs="David" w:hint="cs"/>
          <w:rtl/>
        </w:rPr>
      </w:pPr>
      <w:r w:rsidRPr="00403B48">
        <w:rPr>
          <w:rFonts w:cs="David" w:hint="cs"/>
          <w:rtl/>
        </w:rPr>
        <w:tab/>
        <w:t>מי בעד? מי נגד? מי נמנע?</w:t>
      </w:r>
    </w:p>
    <w:p w14:paraId="623AC98E" w14:textId="77777777" w:rsidR="00403B48" w:rsidRPr="00403B48" w:rsidRDefault="00403B48" w:rsidP="00403B48">
      <w:pPr>
        <w:bidi/>
        <w:rPr>
          <w:rFonts w:cs="David" w:hint="cs"/>
          <w:rtl/>
        </w:rPr>
      </w:pPr>
    </w:p>
    <w:p w14:paraId="04532E85" w14:textId="77777777" w:rsidR="00403B48" w:rsidRPr="00403B48" w:rsidRDefault="00403B48" w:rsidP="00403B48">
      <w:pPr>
        <w:bidi/>
        <w:jc w:val="center"/>
        <w:rPr>
          <w:rFonts w:cs="David" w:hint="cs"/>
          <w:rtl/>
        </w:rPr>
      </w:pPr>
      <w:r w:rsidRPr="00403B48">
        <w:rPr>
          <w:rFonts w:cs="David" w:hint="cs"/>
          <w:rtl/>
        </w:rPr>
        <w:t>ה צ ב ע ה</w:t>
      </w:r>
    </w:p>
    <w:p w14:paraId="062C674E" w14:textId="77777777" w:rsidR="00403B48" w:rsidRPr="00403B48" w:rsidRDefault="00403B48" w:rsidP="00403B48">
      <w:pPr>
        <w:bidi/>
        <w:jc w:val="center"/>
        <w:rPr>
          <w:rFonts w:cs="David" w:hint="cs"/>
          <w:rtl/>
        </w:rPr>
      </w:pPr>
      <w:r w:rsidRPr="00403B48">
        <w:rPr>
          <w:rFonts w:cs="David" w:hint="cs"/>
          <w:rtl/>
        </w:rPr>
        <w:t xml:space="preserve">בעד </w:t>
      </w:r>
      <w:r w:rsidRPr="00403B48">
        <w:rPr>
          <w:rFonts w:cs="David"/>
          <w:rtl/>
        </w:rPr>
        <w:t>–</w:t>
      </w:r>
      <w:r w:rsidRPr="00403B48">
        <w:rPr>
          <w:rFonts w:cs="David" w:hint="cs"/>
          <w:rtl/>
        </w:rPr>
        <w:t xml:space="preserve"> רוב</w:t>
      </w:r>
    </w:p>
    <w:p w14:paraId="7083DDA5" w14:textId="77777777" w:rsidR="00403B48" w:rsidRPr="00403B48" w:rsidRDefault="00403B48" w:rsidP="00403B48">
      <w:pPr>
        <w:bidi/>
        <w:jc w:val="center"/>
        <w:rPr>
          <w:rFonts w:cs="David" w:hint="cs"/>
          <w:rtl/>
        </w:rPr>
      </w:pPr>
      <w:r w:rsidRPr="00403B48">
        <w:rPr>
          <w:rFonts w:cs="David" w:hint="cs"/>
          <w:rtl/>
        </w:rPr>
        <w:t xml:space="preserve">נגד </w:t>
      </w:r>
      <w:r w:rsidRPr="00403B48">
        <w:rPr>
          <w:rFonts w:cs="David"/>
          <w:rtl/>
        </w:rPr>
        <w:t>–</w:t>
      </w:r>
      <w:r w:rsidRPr="00403B48">
        <w:rPr>
          <w:rFonts w:cs="David" w:hint="cs"/>
          <w:rtl/>
        </w:rPr>
        <w:t xml:space="preserve"> אין</w:t>
      </w:r>
    </w:p>
    <w:p w14:paraId="0DDAF9A2" w14:textId="77777777" w:rsidR="00403B48" w:rsidRPr="00403B48" w:rsidRDefault="00403B48" w:rsidP="00403B48">
      <w:pPr>
        <w:bidi/>
        <w:jc w:val="center"/>
        <w:rPr>
          <w:rFonts w:cs="David" w:hint="cs"/>
          <w:rtl/>
        </w:rPr>
      </w:pPr>
      <w:r w:rsidRPr="00403B48">
        <w:rPr>
          <w:rFonts w:cs="David" w:hint="cs"/>
          <w:rtl/>
        </w:rPr>
        <w:t xml:space="preserve">נמנעים </w:t>
      </w:r>
      <w:r w:rsidRPr="00403B48">
        <w:rPr>
          <w:rFonts w:cs="David"/>
          <w:rtl/>
        </w:rPr>
        <w:t>–</w:t>
      </w:r>
      <w:r w:rsidRPr="00403B48">
        <w:rPr>
          <w:rFonts w:cs="David" w:hint="cs"/>
          <w:rtl/>
        </w:rPr>
        <w:t xml:space="preserve"> אין</w:t>
      </w:r>
    </w:p>
    <w:p w14:paraId="24A7648A" w14:textId="77777777" w:rsidR="00403B48" w:rsidRPr="00403B48" w:rsidRDefault="00403B48" w:rsidP="00403B48">
      <w:pPr>
        <w:bidi/>
        <w:rPr>
          <w:rFonts w:cs="David" w:hint="cs"/>
          <w:rtl/>
        </w:rPr>
      </w:pPr>
    </w:p>
    <w:p w14:paraId="44C8CDCF" w14:textId="77777777" w:rsidR="00403B48" w:rsidRPr="00403B48" w:rsidRDefault="00403B48" w:rsidP="00403B48">
      <w:pPr>
        <w:bidi/>
        <w:rPr>
          <w:rFonts w:cs="David" w:hint="cs"/>
          <w:rtl/>
        </w:rPr>
      </w:pPr>
      <w:r w:rsidRPr="00403B48">
        <w:rPr>
          <w:rFonts w:cs="David" w:hint="cs"/>
          <w:u w:val="single"/>
          <w:rtl/>
        </w:rPr>
        <w:t>היו"ר רוחמה אברהם:</w:t>
      </w:r>
    </w:p>
    <w:p w14:paraId="668C6992" w14:textId="77777777" w:rsidR="00403B48" w:rsidRPr="00403B48" w:rsidRDefault="00403B48" w:rsidP="00403B48">
      <w:pPr>
        <w:bidi/>
        <w:rPr>
          <w:rFonts w:cs="David" w:hint="cs"/>
          <w:rtl/>
        </w:rPr>
      </w:pPr>
    </w:p>
    <w:p w14:paraId="33BAEB0B" w14:textId="77777777" w:rsidR="00403B48" w:rsidRPr="00403B48" w:rsidRDefault="00403B48" w:rsidP="00403B48">
      <w:pPr>
        <w:bidi/>
        <w:rPr>
          <w:rFonts w:cs="David" w:hint="cs"/>
          <w:rtl/>
        </w:rPr>
      </w:pPr>
      <w:r w:rsidRPr="00403B48">
        <w:rPr>
          <w:rFonts w:cs="David" w:hint="cs"/>
          <w:rtl/>
        </w:rPr>
        <w:tab/>
        <w:t xml:space="preserve"> ההצעה התקבלה. </w:t>
      </w:r>
    </w:p>
    <w:p w14:paraId="24D7D924" w14:textId="77777777" w:rsidR="00403B48" w:rsidRPr="00403B48" w:rsidRDefault="00403B48" w:rsidP="00403B48">
      <w:pPr>
        <w:bidi/>
        <w:rPr>
          <w:rFonts w:cs="David" w:hint="cs"/>
          <w:rtl/>
        </w:rPr>
      </w:pPr>
    </w:p>
    <w:p w14:paraId="07B2133F" w14:textId="77777777" w:rsidR="00403B48" w:rsidRPr="00403B48" w:rsidRDefault="00403B48" w:rsidP="00403B48">
      <w:pPr>
        <w:pStyle w:val="Heading5"/>
        <w:jc w:val="left"/>
        <w:rPr>
          <w:rFonts w:hint="cs"/>
          <w:rtl/>
        </w:rPr>
      </w:pPr>
      <w:r w:rsidRPr="00403B48">
        <w:rPr>
          <w:rFonts w:hint="cs"/>
          <w:u w:val="single"/>
          <w:rtl/>
        </w:rPr>
        <w:t>אביגדור יצחקי:</w:t>
      </w:r>
    </w:p>
    <w:p w14:paraId="55991135" w14:textId="77777777" w:rsidR="00403B48" w:rsidRPr="00403B48" w:rsidRDefault="00403B48" w:rsidP="00403B48">
      <w:pPr>
        <w:pStyle w:val="Heading5"/>
        <w:jc w:val="left"/>
        <w:rPr>
          <w:rFonts w:hint="cs"/>
          <w:rtl/>
        </w:rPr>
      </w:pPr>
    </w:p>
    <w:p w14:paraId="6C35F65E" w14:textId="77777777" w:rsidR="00403B48" w:rsidRPr="00403B48" w:rsidRDefault="00403B48" w:rsidP="00403B48">
      <w:pPr>
        <w:bidi/>
        <w:rPr>
          <w:rFonts w:cs="David" w:hint="cs"/>
          <w:rtl/>
        </w:rPr>
      </w:pPr>
      <w:r w:rsidRPr="00403B48">
        <w:rPr>
          <w:rFonts w:cs="David" w:hint="cs"/>
          <w:rtl/>
        </w:rPr>
        <w:tab/>
        <w:t xml:space="preserve"> אני מבקש להעלות הצעה לסדר. ביום רביעי יש הרכב ועדה משותפת, גם של תקציב הביטחון וגם של ועדת הכספים. מאחר שאנחנו בקוצר זמן, אני מבקש להביא את זה כבר היום או מחר, כדי שיספיקו לדון, כי אם הם יתמנו רק ביום רביעי וביום רביעי המליאה מתחילה בשעה 11:00, זה אומר שהם לא יוכלו לדון. </w:t>
      </w:r>
    </w:p>
    <w:p w14:paraId="6D39655D" w14:textId="77777777" w:rsidR="00403B48" w:rsidRPr="00403B48" w:rsidRDefault="00403B48" w:rsidP="00403B48">
      <w:pPr>
        <w:bidi/>
        <w:rPr>
          <w:rFonts w:cs="David" w:hint="cs"/>
          <w:rtl/>
        </w:rPr>
      </w:pPr>
    </w:p>
    <w:p w14:paraId="4DF28C4F" w14:textId="77777777" w:rsidR="00403B48" w:rsidRPr="00403B48" w:rsidRDefault="00403B48" w:rsidP="00403B48">
      <w:pPr>
        <w:bidi/>
        <w:rPr>
          <w:rFonts w:cs="David" w:hint="cs"/>
          <w:rtl/>
        </w:rPr>
      </w:pPr>
      <w:r w:rsidRPr="00403B48">
        <w:rPr>
          <w:rFonts w:cs="David" w:hint="cs"/>
          <w:u w:val="single"/>
          <w:rtl/>
        </w:rPr>
        <w:t>היו"ר רוחמה אברהם:</w:t>
      </w:r>
    </w:p>
    <w:p w14:paraId="6CFD7F59" w14:textId="77777777" w:rsidR="00403B48" w:rsidRPr="00403B48" w:rsidRDefault="00403B48" w:rsidP="00403B48">
      <w:pPr>
        <w:bidi/>
        <w:rPr>
          <w:rFonts w:cs="David" w:hint="cs"/>
          <w:rtl/>
        </w:rPr>
      </w:pPr>
    </w:p>
    <w:p w14:paraId="540B7291" w14:textId="77777777" w:rsidR="00403B48" w:rsidRPr="00403B48" w:rsidRDefault="00403B48" w:rsidP="00403B48">
      <w:pPr>
        <w:bidi/>
        <w:rPr>
          <w:rFonts w:cs="David" w:hint="cs"/>
          <w:rtl/>
        </w:rPr>
      </w:pPr>
      <w:r w:rsidRPr="00403B48">
        <w:rPr>
          <w:rFonts w:cs="David" w:hint="cs"/>
          <w:rtl/>
        </w:rPr>
        <w:tab/>
        <w:t xml:space="preserve">כוונתי היתה להביא את הנושא ביום שלישי, אבל מכיוון שהיתה בקשה של האופוזיציה לשבת עם הנהלת האופוזיציה ולנסות לסיים את הנושא, דחינו את הדיון. </w:t>
      </w:r>
    </w:p>
    <w:p w14:paraId="5636FA9E" w14:textId="77777777" w:rsidR="00403B48" w:rsidRPr="00403B48" w:rsidRDefault="00403B48" w:rsidP="00403B48">
      <w:pPr>
        <w:bidi/>
        <w:rPr>
          <w:rFonts w:cs="David" w:hint="cs"/>
          <w:rtl/>
        </w:rPr>
      </w:pPr>
    </w:p>
    <w:p w14:paraId="1639665A" w14:textId="77777777" w:rsidR="00403B48" w:rsidRPr="00403B48" w:rsidRDefault="00403B48" w:rsidP="00403B48">
      <w:pPr>
        <w:pStyle w:val="Heading5"/>
        <w:jc w:val="left"/>
        <w:rPr>
          <w:rFonts w:hint="cs"/>
          <w:rtl/>
        </w:rPr>
      </w:pPr>
      <w:r w:rsidRPr="00403B48">
        <w:rPr>
          <w:rFonts w:hint="cs"/>
          <w:u w:val="single"/>
          <w:rtl/>
        </w:rPr>
        <w:t>אביגדור יצחקי:</w:t>
      </w:r>
    </w:p>
    <w:p w14:paraId="33185433" w14:textId="77777777" w:rsidR="00403B48" w:rsidRPr="00403B48" w:rsidRDefault="00403B48" w:rsidP="00403B48">
      <w:pPr>
        <w:pStyle w:val="Heading5"/>
        <w:jc w:val="left"/>
        <w:rPr>
          <w:rFonts w:hint="cs"/>
          <w:rtl/>
        </w:rPr>
      </w:pPr>
    </w:p>
    <w:p w14:paraId="476309A2" w14:textId="77777777" w:rsidR="00403B48" w:rsidRPr="00403B48" w:rsidRDefault="00403B48" w:rsidP="00403B48">
      <w:pPr>
        <w:bidi/>
        <w:rPr>
          <w:rFonts w:cs="David" w:hint="cs"/>
          <w:rtl/>
        </w:rPr>
      </w:pPr>
      <w:r w:rsidRPr="00403B48">
        <w:rPr>
          <w:rFonts w:cs="David" w:hint="cs"/>
          <w:rtl/>
        </w:rPr>
        <w:tab/>
        <w:t xml:space="preserve"> זה בלתי אפשרי. זה היה צריך לבוא היום, ואם לא היום אז מקסימום מחר, כדי שמחר יתחילו לעבוד. </w:t>
      </w:r>
    </w:p>
    <w:p w14:paraId="3D757547" w14:textId="77777777" w:rsidR="00403B48" w:rsidRPr="00403B48" w:rsidRDefault="00403B48" w:rsidP="00403B48">
      <w:pPr>
        <w:bidi/>
        <w:rPr>
          <w:rFonts w:cs="David" w:hint="cs"/>
          <w:rtl/>
        </w:rPr>
      </w:pPr>
    </w:p>
    <w:p w14:paraId="5E20EE12" w14:textId="77777777" w:rsidR="00403B48" w:rsidRPr="00403B48" w:rsidRDefault="00403B48" w:rsidP="00403B48">
      <w:pPr>
        <w:bidi/>
        <w:rPr>
          <w:rFonts w:cs="David" w:hint="cs"/>
          <w:rtl/>
        </w:rPr>
      </w:pPr>
      <w:r w:rsidRPr="00403B48">
        <w:rPr>
          <w:rFonts w:cs="David" w:hint="cs"/>
          <w:u w:val="single"/>
          <w:rtl/>
        </w:rPr>
        <w:t>היו"ר רוחמה אברהם:</w:t>
      </w:r>
    </w:p>
    <w:p w14:paraId="305A1B1B" w14:textId="77777777" w:rsidR="00403B48" w:rsidRPr="00403B48" w:rsidRDefault="00403B48" w:rsidP="00403B48">
      <w:pPr>
        <w:bidi/>
        <w:rPr>
          <w:rFonts w:cs="David" w:hint="cs"/>
          <w:rtl/>
        </w:rPr>
      </w:pPr>
    </w:p>
    <w:p w14:paraId="0BCEAA3C" w14:textId="77777777" w:rsidR="00403B48" w:rsidRPr="00403B48" w:rsidRDefault="00403B48" w:rsidP="00403B48">
      <w:pPr>
        <w:bidi/>
        <w:rPr>
          <w:rFonts w:cs="David" w:hint="cs"/>
          <w:rtl/>
        </w:rPr>
      </w:pPr>
      <w:r w:rsidRPr="00403B48">
        <w:rPr>
          <w:rFonts w:cs="David" w:hint="cs"/>
          <w:rtl/>
        </w:rPr>
        <w:tab/>
        <w:t xml:space="preserve">אני מקבלת את הצעתך. אני אשתדל להכניס את הנושא לסדר-היום של מחר. </w:t>
      </w:r>
    </w:p>
    <w:p w14:paraId="126587F5" w14:textId="77777777" w:rsidR="00403B48" w:rsidRPr="00403B48" w:rsidRDefault="00403B48" w:rsidP="00403B48">
      <w:pPr>
        <w:bidi/>
        <w:rPr>
          <w:rFonts w:cs="David" w:hint="cs"/>
          <w:rtl/>
        </w:rPr>
      </w:pPr>
    </w:p>
    <w:p w14:paraId="5C1D7268" w14:textId="77777777" w:rsidR="00403B48" w:rsidRPr="00403B48" w:rsidRDefault="00403B48" w:rsidP="00403B48">
      <w:pPr>
        <w:bidi/>
        <w:rPr>
          <w:rFonts w:cs="David" w:hint="cs"/>
          <w:rtl/>
        </w:rPr>
      </w:pPr>
      <w:r w:rsidRPr="00403B48">
        <w:rPr>
          <w:rFonts w:cs="David" w:hint="cs"/>
          <w:rtl/>
        </w:rPr>
        <w:tab/>
        <w:t xml:space="preserve">תודה רבה. הישיבה נעולה. </w:t>
      </w:r>
    </w:p>
    <w:p w14:paraId="70BAE6A8" w14:textId="77777777" w:rsidR="00403B48" w:rsidRPr="00403B48" w:rsidRDefault="00403B48" w:rsidP="00403B48">
      <w:pPr>
        <w:bidi/>
        <w:rPr>
          <w:rFonts w:cs="David" w:hint="cs"/>
          <w:rtl/>
        </w:rPr>
      </w:pPr>
    </w:p>
    <w:p w14:paraId="4D2FA3EE" w14:textId="77777777" w:rsidR="00403B48" w:rsidRPr="00403B48" w:rsidRDefault="00403B48" w:rsidP="00403B48">
      <w:pPr>
        <w:bidi/>
        <w:rPr>
          <w:rFonts w:cs="David" w:hint="cs"/>
          <w:rtl/>
        </w:rPr>
      </w:pPr>
    </w:p>
    <w:p w14:paraId="37B0C6B1" w14:textId="77777777" w:rsidR="00403B48" w:rsidRPr="00403B48" w:rsidRDefault="00403B48" w:rsidP="00403B48">
      <w:pPr>
        <w:bidi/>
        <w:rPr>
          <w:rFonts w:cs="David" w:hint="cs"/>
          <w:rtl/>
        </w:rPr>
      </w:pPr>
    </w:p>
    <w:p w14:paraId="13C336FD" w14:textId="77777777" w:rsidR="00403B48" w:rsidRPr="00403B48" w:rsidRDefault="00403B48" w:rsidP="00403B48">
      <w:pPr>
        <w:bidi/>
        <w:jc w:val="center"/>
        <w:rPr>
          <w:rFonts w:cs="David" w:hint="cs"/>
          <w:u w:val="single"/>
          <w:rtl/>
        </w:rPr>
      </w:pPr>
      <w:r w:rsidRPr="00403B48">
        <w:rPr>
          <w:rFonts w:cs="David" w:hint="cs"/>
          <w:u w:val="single"/>
          <w:rtl/>
        </w:rPr>
        <w:t>הישיבה ננעלה בשעה 10:40</w:t>
      </w:r>
    </w:p>
    <w:p w14:paraId="432154B6" w14:textId="77777777" w:rsidR="00403B48" w:rsidRPr="00403B48" w:rsidRDefault="00403B48" w:rsidP="00403B48">
      <w:pPr>
        <w:bidi/>
        <w:rPr>
          <w:rFonts w:cs="David" w:hint="cs"/>
          <w:rtl/>
        </w:rPr>
      </w:pPr>
    </w:p>
    <w:p w14:paraId="70BBAAEC" w14:textId="77777777" w:rsidR="00552A80" w:rsidRPr="00403B48" w:rsidRDefault="00552A80" w:rsidP="00403B48">
      <w:pPr>
        <w:bidi/>
        <w:rPr>
          <w:rFonts w:cs="David"/>
        </w:rPr>
      </w:pPr>
    </w:p>
    <w:sectPr w:rsidR="00552A80" w:rsidRPr="00403B48" w:rsidSect="00403B48">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4965" w14:textId="77777777" w:rsidR="00000000" w:rsidRDefault="000D1F9E">
      <w:r>
        <w:separator/>
      </w:r>
    </w:p>
  </w:endnote>
  <w:endnote w:type="continuationSeparator" w:id="0">
    <w:p w14:paraId="33CE9A19" w14:textId="77777777" w:rsidR="00000000" w:rsidRDefault="000D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13A5" w14:textId="77777777" w:rsidR="00000000" w:rsidRDefault="000D1F9E">
      <w:r>
        <w:separator/>
      </w:r>
    </w:p>
  </w:footnote>
  <w:footnote w:type="continuationSeparator" w:id="0">
    <w:p w14:paraId="7399DA1C" w14:textId="77777777" w:rsidR="00000000" w:rsidRDefault="000D1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61E6" w14:textId="77777777" w:rsidR="00403B48" w:rsidRDefault="00403B4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B0ABF2C" w14:textId="77777777" w:rsidR="00403B48" w:rsidRDefault="00403B48">
    <w:pPr>
      <w:pStyle w:val="Header"/>
      <w:ind w:right="360"/>
      <w:jc w:val="both"/>
      <w:rPr>
        <w:rtl/>
      </w:rPr>
    </w:pPr>
  </w:p>
  <w:p w14:paraId="4654D652" w14:textId="77777777" w:rsidR="00403B48" w:rsidRDefault="00403B48"/>
  <w:p w14:paraId="3FAEF1BD" w14:textId="77777777" w:rsidR="00403B48" w:rsidRDefault="00403B48"/>
  <w:p w14:paraId="357CB35B" w14:textId="77777777" w:rsidR="00403B48" w:rsidRDefault="00403B48"/>
  <w:p w14:paraId="0BF97FC8" w14:textId="77777777" w:rsidR="00403B48" w:rsidRDefault="00403B48"/>
  <w:p w14:paraId="7DA7C756" w14:textId="77777777" w:rsidR="00403B48" w:rsidRDefault="00403B48"/>
  <w:p w14:paraId="28972A7A" w14:textId="77777777" w:rsidR="00403B48" w:rsidRDefault="00403B48"/>
  <w:p w14:paraId="4A454417" w14:textId="77777777" w:rsidR="00403B48" w:rsidRDefault="00403B48"/>
  <w:p w14:paraId="5E5201EB" w14:textId="77777777" w:rsidR="00403B48" w:rsidRDefault="00403B48"/>
  <w:p w14:paraId="0B206CDD" w14:textId="77777777" w:rsidR="00403B48" w:rsidRDefault="00403B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813E" w14:textId="77777777" w:rsidR="00403B48" w:rsidRDefault="00403B4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070DEF15" w14:textId="77777777" w:rsidR="00403B48" w:rsidRDefault="00403B48">
    <w:pPr>
      <w:pStyle w:val="Header"/>
      <w:ind w:right="360"/>
      <w:jc w:val="both"/>
      <w:rPr>
        <w:rFonts w:hint="cs"/>
        <w:rtl/>
      </w:rPr>
    </w:pPr>
    <w:r>
      <w:rPr>
        <w:rtl/>
      </w:rPr>
      <w:t>ועדת</w:t>
    </w:r>
    <w:r>
      <w:rPr>
        <w:rFonts w:hint="cs"/>
        <w:rtl/>
      </w:rPr>
      <w:t xml:space="preserve"> הכנסת</w:t>
    </w:r>
  </w:p>
  <w:p w14:paraId="3C99BE03" w14:textId="77777777" w:rsidR="00403B48" w:rsidRDefault="00403B48">
    <w:pPr>
      <w:pStyle w:val="Header"/>
      <w:ind w:right="360"/>
      <w:jc w:val="both"/>
      <w:rPr>
        <w:rStyle w:val="PageNumber"/>
        <w:rFonts w:hint="cs"/>
        <w:rtl/>
      </w:rPr>
    </w:pPr>
    <w:r>
      <w:rPr>
        <w:rFonts w:hint="cs"/>
        <w:rtl/>
      </w:rPr>
      <w:t>29.05.2006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5516פרוטוקול_ישיבת_ועדה.doc"/>
    <w:docVar w:name="StartMode" w:val="3"/>
  </w:docVars>
  <w:rsids>
    <w:rsidRoot w:val="006305A4"/>
    <w:rsid w:val="000D1F9E"/>
    <w:rsid w:val="00403B48"/>
    <w:rsid w:val="00552A80"/>
    <w:rsid w:val="006305A4"/>
    <w:rsid w:val="00965806"/>
    <w:rsid w:val="00B942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11BEEE"/>
  <w15:chartTrackingRefBased/>
  <w15:docId w15:val="{AC3E5190-1100-4995-99FF-FB4FD6EA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03B4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03B4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0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311</Words>
  <Characters>1776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