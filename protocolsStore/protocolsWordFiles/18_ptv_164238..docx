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91B3" w14:textId="77777777" w:rsidR="00E51AFE" w:rsidRDefault="00E51AFE" w:rsidP="00E51AFE">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5D0969AD" w14:textId="77777777" w:rsidR="00E51AFE" w:rsidRDefault="00E51AFE" w:rsidP="00E51AFE">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4D27F02F" w14:textId="77777777" w:rsidR="00E51AFE" w:rsidRDefault="00E51AFE" w:rsidP="00E51AFE">
      <w:pPr>
        <w:bidi/>
        <w:jc w:val="both"/>
        <w:rPr>
          <w:rFonts w:cs="David"/>
          <w:b/>
          <w:bCs/>
          <w:rtl/>
        </w:rPr>
      </w:pPr>
    </w:p>
    <w:p w14:paraId="103608DA" w14:textId="77777777" w:rsidR="00E51AFE" w:rsidRDefault="00E51AFE" w:rsidP="00E51AFE">
      <w:pPr>
        <w:bidi/>
        <w:jc w:val="center"/>
        <w:outlineLvl w:val="0"/>
        <w:rPr>
          <w:rFonts w:cs="David" w:hint="cs"/>
          <w:b/>
          <w:bCs/>
          <w:rtl/>
        </w:rPr>
      </w:pPr>
    </w:p>
    <w:p w14:paraId="03FE5B81" w14:textId="77777777" w:rsidR="00E51AFE" w:rsidRDefault="00E51AFE" w:rsidP="00E51AFE">
      <w:pPr>
        <w:bidi/>
        <w:jc w:val="center"/>
        <w:outlineLvl w:val="0"/>
        <w:rPr>
          <w:rFonts w:cs="David" w:hint="cs"/>
          <w:b/>
          <w:bCs/>
          <w:rtl/>
        </w:rPr>
      </w:pPr>
    </w:p>
    <w:p w14:paraId="50092234" w14:textId="77777777" w:rsidR="00E51AFE" w:rsidRDefault="00E51AFE" w:rsidP="00E51AFE">
      <w:pPr>
        <w:bidi/>
        <w:jc w:val="center"/>
        <w:outlineLvl w:val="0"/>
        <w:rPr>
          <w:rFonts w:cs="David" w:hint="cs"/>
          <w:b/>
          <w:bCs/>
          <w:rtl/>
        </w:rPr>
      </w:pPr>
    </w:p>
    <w:p w14:paraId="09720387" w14:textId="77777777" w:rsidR="00E51AFE" w:rsidRDefault="00E51AFE" w:rsidP="00E51AFE">
      <w:pPr>
        <w:bidi/>
        <w:jc w:val="center"/>
        <w:outlineLvl w:val="0"/>
        <w:rPr>
          <w:rFonts w:cs="David" w:hint="cs"/>
          <w:b/>
          <w:bCs/>
          <w:rtl/>
        </w:rPr>
      </w:pPr>
      <w:r>
        <w:rPr>
          <w:rFonts w:cs="David"/>
          <w:b/>
          <w:bCs/>
          <w:rtl/>
        </w:rPr>
        <w:t xml:space="preserve">פרוטוקול מס' </w:t>
      </w:r>
      <w:r>
        <w:rPr>
          <w:rFonts w:cs="David" w:hint="cs"/>
          <w:b/>
          <w:bCs/>
          <w:rtl/>
        </w:rPr>
        <w:t>128</w:t>
      </w:r>
    </w:p>
    <w:p w14:paraId="75FE1553" w14:textId="77777777" w:rsidR="00E51AFE" w:rsidRDefault="00E51AFE" w:rsidP="00E51AFE">
      <w:pPr>
        <w:bidi/>
        <w:jc w:val="center"/>
        <w:outlineLvl w:val="0"/>
        <w:rPr>
          <w:rFonts w:cs="David" w:hint="cs"/>
          <w:b/>
          <w:bCs/>
          <w:rtl/>
        </w:rPr>
      </w:pPr>
      <w:r>
        <w:rPr>
          <w:rFonts w:cs="David"/>
          <w:b/>
          <w:bCs/>
          <w:rtl/>
        </w:rPr>
        <w:t>מישיב</w:t>
      </w:r>
      <w:r>
        <w:rPr>
          <w:rFonts w:cs="David" w:hint="cs"/>
          <w:b/>
          <w:bCs/>
          <w:rtl/>
        </w:rPr>
        <w:t>ת ועדת הכנסת</w:t>
      </w:r>
    </w:p>
    <w:p w14:paraId="2F8515B4" w14:textId="77777777" w:rsidR="00E51AFE" w:rsidRPr="001E0BF6" w:rsidRDefault="00E51AFE" w:rsidP="00E51AFE">
      <w:pPr>
        <w:bidi/>
        <w:jc w:val="center"/>
        <w:outlineLvl w:val="0"/>
        <w:rPr>
          <w:rFonts w:cs="David" w:hint="cs"/>
          <w:b/>
          <w:bCs/>
          <w:u w:val="single"/>
          <w:rtl/>
        </w:rPr>
      </w:pPr>
      <w:r>
        <w:rPr>
          <w:rFonts w:cs="David" w:hint="cs"/>
          <w:b/>
          <w:bCs/>
          <w:u w:val="single"/>
          <w:rtl/>
        </w:rPr>
        <w:t xml:space="preserve">יום שלישי, ט"ז בכסלו, </w:t>
      </w:r>
      <w:proofErr w:type="spellStart"/>
      <w:r>
        <w:rPr>
          <w:rFonts w:cs="David" w:hint="cs"/>
          <w:b/>
          <w:bCs/>
          <w:u w:val="single"/>
          <w:rtl/>
        </w:rPr>
        <w:t>התש"ע</w:t>
      </w:r>
      <w:proofErr w:type="spellEnd"/>
      <w:r>
        <w:rPr>
          <w:rFonts w:cs="David" w:hint="cs"/>
          <w:b/>
          <w:bCs/>
          <w:u w:val="single"/>
          <w:rtl/>
        </w:rPr>
        <w:t xml:space="preserve"> (23/11/2010) בשעה 16:30:</w:t>
      </w:r>
    </w:p>
    <w:p w14:paraId="1F9E5A4F" w14:textId="77777777" w:rsidR="00E51AFE" w:rsidRDefault="00E51AFE" w:rsidP="00E51AFE">
      <w:pPr>
        <w:bidi/>
        <w:rPr>
          <w:rFonts w:cs="David"/>
          <w:b/>
          <w:bCs/>
          <w:u w:val="single"/>
          <w:rtl/>
        </w:rPr>
      </w:pPr>
    </w:p>
    <w:p w14:paraId="18FB39DB" w14:textId="77777777" w:rsidR="00E51AFE" w:rsidRDefault="00E51AFE" w:rsidP="00E51AFE">
      <w:pPr>
        <w:bidi/>
        <w:rPr>
          <w:rFonts w:cs="David" w:hint="cs"/>
          <w:b/>
          <w:bCs/>
          <w:u w:val="single"/>
          <w:rtl/>
        </w:rPr>
      </w:pPr>
    </w:p>
    <w:p w14:paraId="78E74007" w14:textId="77777777" w:rsidR="00E51AFE" w:rsidRDefault="00E51AFE" w:rsidP="00E51AFE">
      <w:pPr>
        <w:bidi/>
        <w:rPr>
          <w:rFonts w:cs="David" w:hint="cs"/>
          <w:b/>
          <w:bCs/>
          <w:u w:val="single"/>
          <w:rtl/>
        </w:rPr>
      </w:pPr>
    </w:p>
    <w:p w14:paraId="5A903298" w14:textId="77777777" w:rsidR="00E51AFE" w:rsidRDefault="00E51AFE" w:rsidP="00E51AFE">
      <w:pPr>
        <w:bidi/>
        <w:rPr>
          <w:rFonts w:cs="David" w:hint="cs"/>
          <w:b/>
          <w:bCs/>
          <w:u w:val="single"/>
          <w:rtl/>
        </w:rPr>
      </w:pPr>
    </w:p>
    <w:p w14:paraId="68F1DA57" w14:textId="77777777" w:rsidR="00E51AFE" w:rsidRDefault="00E51AFE" w:rsidP="00E51AFE">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215235BE" w14:textId="77777777" w:rsidR="00E51AFE" w:rsidRDefault="00E51AFE" w:rsidP="00E51AFE">
      <w:pPr>
        <w:bidi/>
        <w:jc w:val="both"/>
        <w:rPr>
          <w:rFonts w:cs="David" w:hint="cs"/>
          <w:b/>
          <w:bCs/>
          <w:u w:val="single"/>
          <w:rtl/>
        </w:rPr>
      </w:pPr>
    </w:p>
    <w:p w14:paraId="69E47058" w14:textId="77777777" w:rsidR="00E51AFE" w:rsidRPr="00DB12E2" w:rsidRDefault="00E51AFE" w:rsidP="00E51AFE">
      <w:pPr>
        <w:bidi/>
        <w:jc w:val="both"/>
        <w:rPr>
          <w:rFonts w:cs="David" w:hint="cs"/>
          <w:b/>
          <w:bCs/>
          <w:rtl/>
        </w:rPr>
      </w:pPr>
      <w:r w:rsidRPr="00DB12E2">
        <w:rPr>
          <w:rFonts w:cs="David" w:hint="cs"/>
          <w:b/>
          <w:bCs/>
          <w:rtl/>
        </w:rPr>
        <w:t>מינוי יושב-ראש לוועדה המשותפת של ועדת החוץ והביטחון וועדת הכספים לתקציב הביטחון</w:t>
      </w:r>
    </w:p>
    <w:p w14:paraId="7BB6D441" w14:textId="77777777" w:rsidR="00E51AFE" w:rsidRPr="00DB12E2" w:rsidRDefault="00E51AFE" w:rsidP="00E51AFE">
      <w:pPr>
        <w:bidi/>
        <w:jc w:val="both"/>
        <w:rPr>
          <w:rFonts w:cs="David"/>
          <w:b/>
          <w:bCs/>
          <w:rtl/>
        </w:rPr>
      </w:pPr>
    </w:p>
    <w:p w14:paraId="2FF9BE38" w14:textId="77777777" w:rsidR="00E51AFE" w:rsidRDefault="00E51AFE" w:rsidP="00E51AFE">
      <w:pPr>
        <w:bidi/>
        <w:jc w:val="both"/>
        <w:outlineLvl w:val="0"/>
        <w:rPr>
          <w:rFonts w:cs="David"/>
          <w:b/>
          <w:bCs/>
          <w:u w:val="single"/>
          <w:rtl/>
        </w:rPr>
      </w:pPr>
      <w:r>
        <w:rPr>
          <w:rFonts w:cs="David"/>
          <w:b/>
          <w:bCs/>
          <w:u w:val="single"/>
          <w:rtl/>
        </w:rPr>
        <w:t>נכחו:</w:t>
      </w:r>
    </w:p>
    <w:p w14:paraId="1B0346E2" w14:textId="77777777" w:rsidR="00E51AFE" w:rsidRDefault="00E51AFE" w:rsidP="00E51AFE">
      <w:pPr>
        <w:bidi/>
        <w:jc w:val="both"/>
        <w:outlineLvl w:val="0"/>
        <w:rPr>
          <w:rFonts w:cs="David" w:hint="cs"/>
          <w:rtl/>
        </w:rPr>
      </w:pPr>
      <w:r>
        <w:rPr>
          <w:rFonts w:cs="David"/>
          <w:b/>
          <w:bCs/>
          <w:u w:val="single"/>
          <w:rtl/>
        </w:rPr>
        <w:t>חברי הוועדה</w:t>
      </w:r>
      <w:r>
        <w:rPr>
          <w:rFonts w:cs="David"/>
          <w:rtl/>
        </w:rPr>
        <w:t>:</w:t>
      </w:r>
      <w:r>
        <w:rPr>
          <w:rFonts w:cs="David"/>
          <w:rtl/>
        </w:rPr>
        <w:tab/>
      </w:r>
    </w:p>
    <w:p w14:paraId="67C30C17" w14:textId="77777777" w:rsidR="00E51AFE" w:rsidRDefault="00E51AFE" w:rsidP="00E51AFE">
      <w:pPr>
        <w:bidi/>
        <w:jc w:val="both"/>
        <w:outlineLvl w:val="0"/>
        <w:rPr>
          <w:rFonts w:cs="David" w:hint="cs"/>
          <w:rtl/>
        </w:rPr>
      </w:pPr>
    </w:p>
    <w:p w14:paraId="40B3ACD7" w14:textId="77777777" w:rsidR="00E51AFE" w:rsidRDefault="00E51AFE" w:rsidP="00E51AFE">
      <w:pPr>
        <w:bidi/>
        <w:jc w:val="both"/>
        <w:rPr>
          <w:rFonts w:cs="David" w:hint="cs"/>
          <w:rtl/>
        </w:rPr>
      </w:pPr>
      <w:r w:rsidRPr="00772ACB">
        <w:rPr>
          <w:rFonts w:cs="David" w:hint="cs"/>
          <w:rtl/>
        </w:rPr>
        <w:t xml:space="preserve">יריב </w:t>
      </w:r>
      <w:proofErr w:type="spellStart"/>
      <w:r w:rsidRPr="00772ACB">
        <w:rPr>
          <w:rFonts w:cs="David" w:hint="cs"/>
          <w:rtl/>
        </w:rPr>
        <w:t>לוין</w:t>
      </w:r>
      <w:proofErr w:type="spellEnd"/>
      <w:r w:rsidRPr="00772ACB">
        <w:rPr>
          <w:rFonts w:cs="David" w:hint="cs"/>
          <w:rtl/>
        </w:rPr>
        <w:t xml:space="preserve"> </w:t>
      </w:r>
      <w:r w:rsidRPr="00772ACB">
        <w:rPr>
          <w:rFonts w:cs="David"/>
          <w:rtl/>
        </w:rPr>
        <w:t>–</w:t>
      </w:r>
      <w:r w:rsidRPr="00772ACB">
        <w:rPr>
          <w:rFonts w:cs="David" w:hint="cs"/>
          <w:rtl/>
        </w:rPr>
        <w:t xml:space="preserve"> היו"ר</w:t>
      </w:r>
    </w:p>
    <w:p w14:paraId="47FA8FD1" w14:textId="77777777" w:rsidR="00E51AFE" w:rsidRDefault="00E51AFE" w:rsidP="00E51AFE">
      <w:pPr>
        <w:bidi/>
        <w:jc w:val="both"/>
        <w:rPr>
          <w:rFonts w:cs="David" w:hint="cs"/>
          <w:rtl/>
        </w:rPr>
      </w:pPr>
      <w:r>
        <w:rPr>
          <w:rFonts w:cs="David" w:hint="cs"/>
          <w:rtl/>
        </w:rPr>
        <w:t>רחל אדטו</w:t>
      </w:r>
    </w:p>
    <w:p w14:paraId="726C2B5A" w14:textId="77777777" w:rsidR="00E51AFE" w:rsidRDefault="00E51AFE" w:rsidP="00E51AFE">
      <w:pPr>
        <w:bidi/>
        <w:jc w:val="both"/>
        <w:rPr>
          <w:rFonts w:cs="David" w:hint="cs"/>
          <w:rtl/>
        </w:rPr>
      </w:pPr>
      <w:r>
        <w:rPr>
          <w:rFonts w:cs="David" w:hint="cs"/>
          <w:rtl/>
        </w:rPr>
        <w:t xml:space="preserve">רוברט </w:t>
      </w:r>
      <w:proofErr w:type="spellStart"/>
      <w:r>
        <w:rPr>
          <w:rFonts w:cs="David" w:hint="cs"/>
          <w:rtl/>
        </w:rPr>
        <w:t>אילטוב</w:t>
      </w:r>
      <w:proofErr w:type="spellEnd"/>
    </w:p>
    <w:p w14:paraId="3AC80126" w14:textId="77777777" w:rsidR="00E51AFE" w:rsidRDefault="00E51AFE" w:rsidP="00E51AFE">
      <w:pPr>
        <w:bidi/>
        <w:jc w:val="both"/>
        <w:rPr>
          <w:rFonts w:cs="David" w:hint="cs"/>
          <w:rtl/>
        </w:rPr>
      </w:pPr>
      <w:r>
        <w:rPr>
          <w:rFonts w:cs="David" w:hint="cs"/>
          <w:rtl/>
        </w:rPr>
        <w:t>אברהם מיכאלי</w:t>
      </w:r>
    </w:p>
    <w:p w14:paraId="25E0E68C" w14:textId="77777777" w:rsidR="00E51AFE" w:rsidRPr="00772ACB" w:rsidRDefault="00E51AFE" w:rsidP="00E51AFE">
      <w:pPr>
        <w:bidi/>
        <w:jc w:val="both"/>
        <w:rPr>
          <w:rFonts w:cs="David" w:hint="cs"/>
          <w:rtl/>
        </w:rPr>
      </w:pPr>
      <w:r>
        <w:rPr>
          <w:rFonts w:cs="David" w:hint="cs"/>
          <w:rtl/>
        </w:rPr>
        <w:t>דוד רותם</w:t>
      </w:r>
    </w:p>
    <w:p w14:paraId="3FF9573C" w14:textId="77777777" w:rsidR="00E51AFE" w:rsidRDefault="00E51AFE" w:rsidP="00E51AFE">
      <w:pPr>
        <w:bidi/>
        <w:jc w:val="both"/>
        <w:outlineLvl w:val="0"/>
        <w:rPr>
          <w:rFonts w:cs="David" w:hint="cs"/>
          <w:b/>
          <w:bCs/>
          <w:u w:val="single"/>
          <w:rtl/>
        </w:rPr>
      </w:pPr>
    </w:p>
    <w:p w14:paraId="5B94727C" w14:textId="77777777" w:rsidR="00E51AFE" w:rsidRDefault="00E51AFE" w:rsidP="00E51AFE">
      <w:pPr>
        <w:bidi/>
        <w:jc w:val="both"/>
        <w:outlineLvl w:val="0"/>
        <w:rPr>
          <w:rFonts w:cs="David" w:hint="cs"/>
          <w:rtl/>
        </w:rPr>
      </w:pPr>
      <w:r>
        <w:rPr>
          <w:rFonts w:cs="David"/>
          <w:b/>
          <w:bCs/>
          <w:u w:val="single"/>
          <w:rtl/>
        </w:rPr>
        <w:t>מוזמנים</w:t>
      </w:r>
      <w:r>
        <w:rPr>
          <w:rFonts w:cs="David"/>
          <w:rtl/>
        </w:rPr>
        <w:t>:</w:t>
      </w:r>
    </w:p>
    <w:p w14:paraId="68F8E925" w14:textId="77777777" w:rsidR="00E51AFE" w:rsidRDefault="00E51AFE" w:rsidP="00E51AFE">
      <w:pPr>
        <w:bidi/>
        <w:jc w:val="both"/>
        <w:outlineLvl w:val="0"/>
        <w:rPr>
          <w:rFonts w:cs="David" w:hint="cs"/>
          <w:rtl/>
        </w:rPr>
      </w:pPr>
      <w:r>
        <w:rPr>
          <w:rFonts w:cs="David" w:hint="cs"/>
          <w:rtl/>
        </w:rPr>
        <w:t xml:space="preserve">ראובן ריבלין </w:t>
      </w:r>
      <w:r>
        <w:rPr>
          <w:rFonts w:cs="David"/>
          <w:rtl/>
        </w:rPr>
        <w:t>–</w:t>
      </w:r>
      <w:r>
        <w:rPr>
          <w:rFonts w:cs="David" w:hint="cs"/>
          <w:rtl/>
        </w:rPr>
        <w:t xml:space="preserve"> יו"ר הכנסת</w:t>
      </w:r>
    </w:p>
    <w:p w14:paraId="30151213" w14:textId="77777777" w:rsidR="00E51AFE" w:rsidRDefault="00E51AFE" w:rsidP="00E51AFE">
      <w:pPr>
        <w:bidi/>
        <w:jc w:val="both"/>
        <w:outlineLvl w:val="0"/>
        <w:rPr>
          <w:rFonts w:cs="David" w:hint="cs"/>
          <w:rtl/>
        </w:rPr>
      </w:pPr>
      <w:r>
        <w:rPr>
          <w:rFonts w:cs="David" w:hint="cs"/>
          <w:rtl/>
        </w:rPr>
        <w:t>חה"כ שי חרמש</w:t>
      </w:r>
    </w:p>
    <w:p w14:paraId="33633061" w14:textId="77777777" w:rsidR="00E51AFE" w:rsidRDefault="00E51AFE" w:rsidP="00E51AFE">
      <w:pPr>
        <w:bidi/>
        <w:jc w:val="both"/>
        <w:outlineLvl w:val="0"/>
        <w:rPr>
          <w:rFonts w:cs="David" w:hint="cs"/>
          <w:rtl/>
        </w:rPr>
      </w:pPr>
      <w:r>
        <w:rPr>
          <w:rFonts w:cs="David" w:hint="cs"/>
          <w:rtl/>
        </w:rPr>
        <w:t>חה"כ מרינה סולודקין</w:t>
      </w:r>
    </w:p>
    <w:p w14:paraId="7F43CC08" w14:textId="77777777" w:rsidR="00E51AFE" w:rsidRDefault="00E51AFE" w:rsidP="00E51AFE">
      <w:pPr>
        <w:bidi/>
        <w:jc w:val="both"/>
        <w:outlineLvl w:val="0"/>
        <w:rPr>
          <w:rFonts w:cs="David" w:hint="cs"/>
          <w:rtl/>
        </w:rPr>
      </w:pPr>
    </w:p>
    <w:p w14:paraId="66F74418" w14:textId="77777777" w:rsidR="00E51AFE" w:rsidRDefault="00E51AFE" w:rsidP="00E51AFE">
      <w:pPr>
        <w:bidi/>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 xml:space="preserve">-הורוביץ </w:t>
      </w:r>
      <w:r>
        <w:rPr>
          <w:rFonts w:cs="David"/>
          <w:rtl/>
        </w:rPr>
        <w:t>–</w:t>
      </w:r>
      <w:r>
        <w:rPr>
          <w:rFonts w:cs="David" w:hint="cs"/>
          <w:rtl/>
        </w:rPr>
        <w:t xml:space="preserve"> מזכירת הכנסת</w:t>
      </w:r>
    </w:p>
    <w:p w14:paraId="36FC29DB" w14:textId="77777777" w:rsidR="00E51AFE" w:rsidRDefault="00E51AFE" w:rsidP="00E51AFE">
      <w:pPr>
        <w:bidi/>
        <w:jc w:val="both"/>
        <w:outlineLvl w:val="0"/>
        <w:rPr>
          <w:rFonts w:cs="David" w:hint="cs"/>
          <w:rtl/>
        </w:rPr>
      </w:pPr>
      <w:r>
        <w:rPr>
          <w:rFonts w:cs="David" w:hint="cs"/>
          <w:rtl/>
        </w:rPr>
        <w:t xml:space="preserve">שמואל </w:t>
      </w:r>
      <w:proofErr w:type="spellStart"/>
      <w:r>
        <w:rPr>
          <w:rFonts w:cs="David" w:hint="cs"/>
          <w:rtl/>
        </w:rPr>
        <w:t>לטקו</w:t>
      </w:r>
      <w:proofErr w:type="spellEnd"/>
      <w:r>
        <w:rPr>
          <w:rFonts w:cs="David" w:hint="cs"/>
          <w:rtl/>
        </w:rPr>
        <w:t xml:space="preserve"> </w:t>
      </w:r>
      <w:r>
        <w:rPr>
          <w:rFonts w:cs="David"/>
          <w:rtl/>
        </w:rPr>
        <w:t>–</w:t>
      </w:r>
      <w:r>
        <w:rPr>
          <w:rFonts w:cs="David" w:hint="cs"/>
          <w:rtl/>
        </w:rPr>
        <w:t xml:space="preserve"> יו"ר ועדת חוץ וביטחון</w:t>
      </w:r>
    </w:p>
    <w:p w14:paraId="02DE87EF" w14:textId="77777777" w:rsidR="00E51AFE" w:rsidRDefault="00E51AFE" w:rsidP="00E51AFE">
      <w:pPr>
        <w:bidi/>
        <w:jc w:val="both"/>
        <w:outlineLvl w:val="0"/>
        <w:rPr>
          <w:rFonts w:cs="David" w:hint="cs"/>
          <w:rtl/>
        </w:rPr>
      </w:pPr>
      <w:r>
        <w:rPr>
          <w:rFonts w:cs="David" w:hint="cs"/>
          <w:rtl/>
        </w:rPr>
        <w:t xml:space="preserve">טמיר כהן </w:t>
      </w:r>
      <w:r>
        <w:rPr>
          <w:rFonts w:cs="David"/>
          <w:rtl/>
        </w:rPr>
        <w:t>–</w:t>
      </w:r>
      <w:r>
        <w:rPr>
          <w:rFonts w:cs="David" w:hint="cs"/>
          <w:rtl/>
        </w:rPr>
        <w:t xml:space="preserve"> יו"ר ועדת הכספים</w:t>
      </w:r>
    </w:p>
    <w:p w14:paraId="2E119957" w14:textId="77777777" w:rsidR="00E51AFE" w:rsidRDefault="00E51AFE" w:rsidP="00E51AFE">
      <w:pPr>
        <w:bidi/>
        <w:jc w:val="both"/>
        <w:outlineLvl w:val="0"/>
        <w:rPr>
          <w:rFonts w:cs="David" w:hint="cs"/>
          <w:rtl/>
        </w:rPr>
      </w:pPr>
    </w:p>
    <w:p w14:paraId="74347D50" w14:textId="77777777" w:rsidR="00E51AFE" w:rsidRDefault="00E51AFE" w:rsidP="00E51AFE">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אתי בן-יוסף</w:t>
      </w:r>
    </w:p>
    <w:p w14:paraId="1CB86DAF" w14:textId="77777777" w:rsidR="00E51AFE" w:rsidRDefault="00E51AFE" w:rsidP="00E51AFE">
      <w:pPr>
        <w:bidi/>
        <w:jc w:val="both"/>
        <w:outlineLvl w:val="0"/>
        <w:rPr>
          <w:rFonts w:cs="David" w:hint="cs"/>
          <w:rtl/>
        </w:rPr>
      </w:pPr>
    </w:p>
    <w:p w14:paraId="6A54A3B8" w14:textId="77777777" w:rsidR="00E51AFE" w:rsidRPr="00871D28" w:rsidRDefault="00E51AFE" w:rsidP="00E51AFE">
      <w:pPr>
        <w:bidi/>
        <w:jc w:val="both"/>
        <w:outlineLvl w:val="0"/>
        <w:rPr>
          <w:rFonts w:cs="David" w:hint="cs"/>
          <w:rtl/>
        </w:rPr>
      </w:pPr>
      <w:r>
        <w:rPr>
          <w:rFonts w:cs="David" w:hint="cs"/>
          <w:b/>
          <w:bCs/>
          <w:u w:val="single"/>
          <w:rtl/>
        </w:rPr>
        <w:t>ייעוץ משפטי:</w:t>
      </w:r>
      <w:r>
        <w:rPr>
          <w:rFonts w:cs="David" w:hint="cs"/>
          <w:rtl/>
        </w:rPr>
        <w:tab/>
        <w:t>ארבל אסטרחן</w:t>
      </w:r>
    </w:p>
    <w:p w14:paraId="4C19BF2E" w14:textId="77777777" w:rsidR="00E51AFE" w:rsidRDefault="00E51AFE" w:rsidP="00E51AFE">
      <w:pPr>
        <w:bidi/>
        <w:jc w:val="both"/>
        <w:rPr>
          <w:rFonts w:cs="David" w:hint="cs"/>
          <w:b/>
          <w:bCs/>
          <w:u w:val="single"/>
          <w:rtl/>
        </w:rPr>
      </w:pPr>
    </w:p>
    <w:p w14:paraId="12C832C9" w14:textId="77777777" w:rsidR="00E51AFE" w:rsidRDefault="00E51AFE" w:rsidP="00E51AFE">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r>
        <w:rPr>
          <w:rFonts w:cs="David" w:hint="cs"/>
          <w:rtl/>
        </w:rPr>
        <w:t>אתי אפלבוים</w:t>
      </w:r>
    </w:p>
    <w:p w14:paraId="25511227" w14:textId="77777777" w:rsidR="00E51AFE" w:rsidRDefault="00E51AFE" w:rsidP="00E51AFE">
      <w:pPr>
        <w:bidi/>
        <w:jc w:val="center"/>
        <w:rPr>
          <w:rFonts w:cs="David" w:hint="cs"/>
          <w:b/>
          <w:bCs/>
          <w:u w:val="single"/>
          <w:rtl/>
        </w:rPr>
      </w:pPr>
      <w:r>
        <w:rPr>
          <w:rFonts w:cs="David"/>
          <w:rtl/>
        </w:rPr>
        <w:br w:type="page"/>
      </w:r>
      <w:r>
        <w:rPr>
          <w:rFonts w:cs="David" w:hint="cs"/>
          <w:b/>
          <w:bCs/>
          <w:u w:val="single"/>
          <w:rtl/>
        </w:rPr>
        <w:lastRenderedPageBreak/>
        <w:t xml:space="preserve">מינוי יושב-ראש לוועדה המשותפת של ועדת החוץ והביטחון </w:t>
      </w:r>
    </w:p>
    <w:p w14:paraId="3232206F" w14:textId="77777777" w:rsidR="00E51AFE" w:rsidRDefault="00E51AFE" w:rsidP="00E51AFE">
      <w:pPr>
        <w:bidi/>
        <w:jc w:val="center"/>
        <w:rPr>
          <w:rFonts w:cs="David" w:hint="cs"/>
          <w:b/>
          <w:bCs/>
          <w:u w:val="single"/>
          <w:rtl/>
        </w:rPr>
      </w:pPr>
      <w:r>
        <w:rPr>
          <w:rFonts w:cs="David" w:hint="cs"/>
          <w:b/>
          <w:bCs/>
          <w:u w:val="single"/>
          <w:rtl/>
        </w:rPr>
        <w:t>וועדת הכספים לתקציב הביטחון</w:t>
      </w:r>
    </w:p>
    <w:p w14:paraId="481319FD" w14:textId="77777777" w:rsidR="00E51AFE" w:rsidRDefault="00E51AFE" w:rsidP="00E51AFE">
      <w:pPr>
        <w:bidi/>
        <w:jc w:val="center"/>
        <w:rPr>
          <w:rFonts w:cs="David"/>
          <w:b/>
          <w:bCs/>
          <w:rtl/>
        </w:rPr>
      </w:pPr>
    </w:p>
    <w:p w14:paraId="1FD8ECAF" w14:textId="77777777" w:rsidR="00E51AFE" w:rsidRDefault="00E51AFE" w:rsidP="00E51AFE">
      <w:pPr>
        <w:keepNext/>
        <w:bidi/>
        <w:jc w:val="both"/>
        <w:rPr>
          <w:rFonts w:cs="David" w:hint="cs"/>
          <w:rtl/>
        </w:rPr>
      </w:pPr>
    </w:p>
    <w:p w14:paraId="5FFCAD05" w14:textId="77777777" w:rsidR="00E51AFE" w:rsidRDefault="00E51AFE" w:rsidP="00E51AF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7B868289" w14:textId="77777777" w:rsidR="00E51AFE" w:rsidRDefault="00E51AFE" w:rsidP="00E51AFE">
      <w:pPr>
        <w:bidi/>
        <w:jc w:val="both"/>
        <w:rPr>
          <w:rFonts w:cs="David" w:hint="cs"/>
          <w:u w:val="single"/>
          <w:rtl/>
        </w:rPr>
      </w:pPr>
    </w:p>
    <w:p w14:paraId="724ACD49" w14:textId="77777777" w:rsidR="00E51AFE" w:rsidRDefault="00E51AFE" w:rsidP="00E51AFE">
      <w:pPr>
        <w:bidi/>
        <w:ind w:firstLine="720"/>
        <w:jc w:val="both"/>
        <w:rPr>
          <w:rFonts w:cs="David" w:hint="cs"/>
          <w:rtl/>
        </w:rPr>
      </w:pPr>
      <w:proofErr w:type="spellStart"/>
      <w:r>
        <w:rPr>
          <w:rFonts w:cs="David" w:hint="cs"/>
          <w:rtl/>
        </w:rPr>
        <w:t>מכובדיי</w:t>
      </w:r>
      <w:proofErr w:type="spellEnd"/>
      <w:r>
        <w:rPr>
          <w:rFonts w:cs="David" w:hint="cs"/>
          <w:rtl/>
        </w:rPr>
        <w:t>, אנחנו מקבלים בברכה את יושב ראש הכנסת.</w:t>
      </w:r>
    </w:p>
    <w:p w14:paraId="3AB24BC0" w14:textId="77777777" w:rsidR="00E51AFE" w:rsidRDefault="00E51AFE" w:rsidP="00E51AFE">
      <w:pPr>
        <w:bidi/>
        <w:ind w:firstLine="720"/>
        <w:jc w:val="both"/>
        <w:rPr>
          <w:rFonts w:cs="David" w:hint="cs"/>
          <w:rtl/>
        </w:rPr>
      </w:pPr>
    </w:p>
    <w:p w14:paraId="6510E3AF" w14:textId="77777777" w:rsidR="00E51AFE" w:rsidRDefault="00E51AFE" w:rsidP="00E51AFE">
      <w:pPr>
        <w:bidi/>
        <w:ind w:firstLine="720"/>
        <w:jc w:val="both"/>
        <w:rPr>
          <w:rFonts w:cs="David" w:hint="cs"/>
          <w:rtl/>
        </w:rPr>
      </w:pPr>
      <w:r>
        <w:rPr>
          <w:rFonts w:cs="David" w:hint="cs"/>
          <w:rtl/>
        </w:rPr>
        <w:t xml:space="preserve">אני מבקש לפתוח את הישיבה. על סדר היום: מינוי יושב ראש </w:t>
      </w:r>
      <w:proofErr w:type="spellStart"/>
      <w:r>
        <w:rPr>
          <w:rFonts w:cs="David" w:hint="cs"/>
          <w:rtl/>
        </w:rPr>
        <w:t>לוועאדה</w:t>
      </w:r>
      <w:proofErr w:type="spellEnd"/>
      <w:r>
        <w:rPr>
          <w:rFonts w:cs="David" w:hint="cs"/>
          <w:rtl/>
        </w:rPr>
        <w:t xml:space="preserve"> המשותפת של ועדת החוץ והביטחון וועדת הכספים לתקציב הביטחון.</w:t>
      </w:r>
    </w:p>
    <w:p w14:paraId="53FB8FBB" w14:textId="77777777" w:rsidR="00E51AFE" w:rsidRDefault="00E51AFE" w:rsidP="00E51AFE">
      <w:pPr>
        <w:bidi/>
        <w:ind w:firstLine="720"/>
        <w:jc w:val="both"/>
        <w:rPr>
          <w:rFonts w:cs="David" w:hint="cs"/>
          <w:rtl/>
        </w:rPr>
      </w:pPr>
    </w:p>
    <w:p w14:paraId="74C5ECFF" w14:textId="77777777" w:rsidR="00E51AFE" w:rsidRDefault="00E51AFE" w:rsidP="00E51AFE">
      <w:pPr>
        <w:bidi/>
        <w:ind w:firstLine="720"/>
        <w:jc w:val="both"/>
        <w:rPr>
          <w:rFonts w:cs="David" w:hint="cs"/>
          <w:rtl/>
        </w:rPr>
      </w:pPr>
      <w:r>
        <w:rPr>
          <w:rFonts w:cs="David" w:hint="cs"/>
          <w:rtl/>
        </w:rPr>
        <w:t xml:space="preserve">רבותיי, מי שראה את סדר היום וחשב שהוא לא רואה טוב אז הוא כן רואה טוב. יש לנו היום על סדר-היום סוף </w:t>
      </w:r>
      <w:proofErr w:type="spellStart"/>
      <w:r>
        <w:rPr>
          <w:rFonts w:cs="David" w:hint="cs"/>
          <w:rtl/>
        </w:rPr>
        <w:t>סוף</w:t>
      </w:r>
      <w:proofErr w:type="spellEnd"/>
      <w:r>
        <w:rPr>
          <w:rFonts w:cs="David" w:hint="cs"/>
          <w:rtl/>
        </w:rPr>
        <w:t xml:space="preserve"> מינוי יושב ראש לוועדת המשותפת של ועדת החוץ והביטחון וועדת הכספים לתקציב הביטחון, בבחינת סימן מבשר, אני מקווה, להשלמת התהליך ולמינויו  של - - - </w:t>
      </w:r>
    </w:p>
    <w:p w14:paraId="6821DA56" w14:textId="77777777" w:rsidR="00E51AFE" w:rsidRDefault="00E51AFE" w:rsidP="00E51AFE">
      <w:pPr>
        <w:bidi/>
        <w:jc w:val="both"/>
        <w:rPr>
          <w:rFonts w:cs="David" w:hint="cs"/>
          <w:rtl/>
        </w:rPr>
      </w:pPr>
    </w:p>
    <w:p w14:paraId="75C1FE10" w14:textId="77777777" w:rsidR="00E51AFE" w:rsidRDefault="00E51AFE" w:rsidP="00E51AFE">
      <w:pPr>
        <w:bidi/>
        <w:jc w:val="both"/>
        <w:rPr>
          <w:rFonts w:cs="David" w:hint="cs"/>
          <w:u w:val="single"/>
          <w:rtl/>
        </w:rPr>
      </w:pPr>
      <w:r>
        <w:rPr>
          <w:rFonts w:cs="David" w:hint="cs"/>
          <w:u w:val="single"/>
          <w:rtl/>
        </w:rPr>
        <w:t>שי חרמש</w:t>
      </w:r>
      <w:r w:rsidRPr="00E36EB4">
        <w:rPr>
          <w:rFonts w:cs="David" w:hint="cs"/>
          <w:u w:val="single"/>
          <w:rtl/>
        </w:rPr>
        <w:t>:</w:t>
      </w:r>
    </w:p>
    <w:p w14:paraId="2E3CB070" w14:textId="77777777" w:rsidR="00E51AFE" w:rsidRDefault="00E51AFE" w:rsidP="00E51AFE">
      <w:pPr>
        <w:bidi/>
        <w:jc w:val="both"/>
        <w:rPr>
          <w:rFonts w:cs="David" w:hint="cs"/>
          <w:u w:val="single"/>
          <w:rtl/>
        </w:rPr>
      </w:pPr>
    </w:p>
    <w:p w14:paraId="69497FA4" w14:textId="77777777" w:rsidR="00E51AFE" w:rsidRDefault="00E51AFE" w:rsidP="00E51AFE">
      <w:pPr>
        <w:bidi/>
        <w:ind w:firstLine="720"/>
        <w:jc w:val="both"/>
        <w:rPr>
          <w:rFonts w:cs="David" w:hint="cs"/>
          <w:rtl/>
        </w:rPr>
      </w:pPr>
      <w:r>
        <w:rPr>
          <w:rFonts w:cs="David" w:hint="cs"/>
          <w:rtl/>
        </w:rPr>
        <w:t>אין סנונית אחת מבשרת את בוא האביב.</w:t>
      </w:r>
    </w:p>
    <w:p w14:paraId="43B2B74E" w14:textId="77777777" w:rsidR="00E51AFE" w:rsidRDefault="00E51AFE" w:rsidP="00E51AFE">
      <w:pPr>
        <w:bidi/>
        <w:jc w:val="both"/>
        <w:rPr>
          <w:rFonts w:cs="David" w:hint="cs"/>
          <w:rtl/>
        </w:rPr>
      </w:pPr>
    </w:p>
    <w:p w14:paraId="3A2F076C"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393C9D24" w14:textId="77777777" w:rsidR="00E51AFE" w:rsidRDefault="00E51AFE" w:rsidP="00E51AFE">
      <w:pPr>
        <w:bidi/>
        <w:jc w:val="both"/>
        <w:rPr>
          <w:rFonts w:cs="David" w:hint="cs"/>
          <w:rtl/>
        </w:rPr>
      </w:pPr>
    </w:p>
    <w:p w14:paraId="65653EEC" w14:textId="77777777" w:rsidR="00E51AFE" w:rsidRDefault="00E51AFE" w:rsidP="00E51AFE">
      <w:pPr>
        <w:bidi/>
        <w:jc w:val="both"/>
        <w:rPr>
          <w:rFonts w:cs="David" w:hint="cs"/>
          <w:rtl/>
        </w:rPr>
      </w:pPr>
      <w:r>
        <w:rPr>
          <w:rFonts w:cs="David" w:hint="cs"/>
          <w:rtl/>
        </w:rPr>
        <w:tab/>
        <w:t>היום אפשר לומר, זמן שאול.</w:t>
      </w:r>
    </w:p>
    <w:p w14:paraId="782BE38F" w14:textId="77777777" w:rsidR="00E51AFE" w:rsidRDefault="00E51AFE" w:rsidP="00E51AFE">
      <w:pPr>
        <w:bidi/>
        <w:jc w:val="both"/>
        <w:rPr>
          <w:rFonts w:cs="David" w:hint="cs"/>
          <w:rtl/>
        </w:rPr>
      </w:pPr>
    </w:p>
    <w:p w14:paraId="46C5E082" w14:textId="77777777" w:rsidR="00E51AFE" w:rsidRDefault="00E51AFE" w:rsidP="00E51AF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3042A2EF" w14:textId="77777777" w:rsidR="00E51AFE" w:rsidRDefault="00E51AFE" w:rsidP="00E51AFE">
      <w:pPr>
        <w:bidi/>
        <w:jc w:val="both"/>
        <w:rPr>
          <w:rFonts w:cs="David" w:hint="cs"/>
          <w:u w:val="single"/>
          <w:rtl/>
        </w:rPr>
      </w:pPr>
    </w:p>
    <w:p w14:paraId="07717E26" w14:textId="77777777" w:rsidR="00E51AFE" w:rsidRDefault="00E51AFE" w:rsidP="00E51AFE">
      <w:pPr>
        <w:bidi/>
        <w:ind w:firstLine="720"/>
        <w:jc w:val="both"/>
        <w:rPr>
          <w:rFonts w:cs="David" w:hint="cs"/>
          <w:rtl/>
        </w:rPr>
      </w:pPr>
      <w:r>
        <w:rPr>
          <w:rFonts w:cs="David" w:hint="cs"/>
          <w:rtl/>
        </w:rPr>
        <w:t xml:space="preserve">אני מקווה שלאור האורך של שם הוועדה, יש איזה פוטנציאל של בשורה. </w:t>
      </w:r>
    </w:p>
    <w:p w14:paraId="28012AAF" w14:textId="77777777" w:rsidR="00E51AFE" w:rsidRDefault="00E51AFE" w:rsidP="00E51AFE">
      <w:pPr>
        <w:bidi/>
        <w:jc w:val="both"/>
        <w:rPr>
          <w:rFonts w:cs="David" w:hint="cs"/>
          <w:rtl/>
        </w:rPr>
      </w:pPr>
    </w:p>
    <w:p w14:paraId="4FCF3BDD" w14:textId="77777777" w:rsidR="00E51AFE" w:rsidRDefault="00E51AFE" w:rsidP="00E51AFE">
      <w:pPr>
        <w:bidi/>
        <w:jc w:val="both"/>
        <w:rPr>
          <w:rFonts w:cs="David" w:hint="cs"/>
          <w:rtl/>
        </w:rPr>
      </w:pPr>
      <w:r w:rsidRPr="00AC3A78">
        <w:rPr>
          <w:rFonts w:cs="David" w:hint="cs"/>
          <w:u w:val="single"/>
          <w:rtl/>
        </w:rPr>
        <w:t>רחל אדטו:</w:t>
      </w:r>
    </w:p>
    <w:p w14:paraId="5C386147" w14:textId="77777777" w:rsidR="00E51AFE" w:rsidRDefault="00E51AFE" w:rsidP="00E51AFE">
      <w:pPr>
        <w:bidi/>
        <w:jc w:val="both"/>
        <w:rPr>
          <w:rFonts w:cs="David" w:hint="cs"/>
          <w:rtl/>
        </w:rPr>
      </w:pPr>
    </w:p>
    <w:p w14:paraId="79F8D262" w14:textId="77777777" w:rsidR="00E51AFE" w:rsidRDefault="00E51AFE" w:rsidP="00E51AFE">
      <w:pPr>
        <w:bidi/>
        <w:ind w:firstLine="720"/>
        <w:jc w:val="both"/>
        <w:rPr>
          <w:rFonts w:cs="David" w:hint="cs"/>
          <w:rtl/>
        </w:rPr>
      </w:pPr>
      <w:r>
        <w:rPr>
          <w:rFonts w:cs="David" w:hint="cs"/>
          <w:rtl/>
        </w:rPr>
        <w:t>אתה יודע למי ניתנה הנבואה ומאחר ואתה לא כזה, אז בוא נמשיך.</w:t>
      </w:r>
    </w:p>
    <w:p w14:paraId="59ABE187" w14:textId="77777777" w:rsidR="00E51AFE" w:rsidRDefault="00E51AFE" w:rsidP="00E51AFE">
      <w:pPr>
        <w:bidi/>
        <w:jc w:val="both"/>
        <w:rPr>
          <w:rFonts w:cs="David" w:hint="cs"/>
          <w:rtl/>
        </w:rPr>
      </w:pPr>
    </w:p>
    <w:p w14:paraId="31F7CF7C" w14:textId="77777777" w:rsidR="00E51AFE" w:rsidRDefault="00E51AFE" w:rsidP="00E51AF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ADFA0EA" w14:textId="77777777" w:rsidR="00E51AFE" w:rsidRDefault="00E51AFE" w:rsidP="00E51AFE">
      <w:pPr>
        <w:bidi/>
        <w:jc w:val="both"/>
        <w:rPr>
          <w:rFonts w:cs="David" w:hint="cs"/>
          <w:u w:val="single"/>
          <w:rtl/>
        </w:rPr>
      </w:pPr>
    </w:p>
    <w:p w14:paraId="402CF4D1" w14:textId="77777777" w:rsidR="00E51AFE" w:rsidRDefault="00E51AFE" w:rsidP="00E51AFE">
      <w:pPr>
        <w:bidi/>
        <w:ind w:firstLine="720"/>
        <w:jc w:val="both"/>
        <w:rPr>
          <w:rFonts w:cs="David" w:hint="cs"/>
          <w:rtl/>
        </w:rPr>
      </w:pPr>
      <w:r>
        <w:rPr>
          <w:rFonts w:cs="David" w:hint="cs"/>
          <w:rtl/>
        </w:rPr>
        <w:t>זה נכון. דרך אגב, אני חשבתי שלנציב הדורות הבאים ניתנה הנבואה אבל מסתבר שם זה כנראה כבר לא יקרה.</w:t>
      </w:r>
    </w:p>
    <w:p w14:paraId="17B8DE87" w14:textId="77777777" w:rsidR="00E51AFE" w:rsidRDefault="00E51AFE" w:rsidP="00E51AFE">
      <w:pPr>
        <w:bidi/>
        <w:jc w:val="both"/>
        <w:rPr>
          <w:rFonts w:cs="David" w:hint="cs"/>
          <w:rtl/>
        </w:rPr>
      </w:pPr>
    </w:p>
    <w:p w14:paraId="2A3DAA66" w14:textId="77777777" w:rsidR="00E51AFE" w:rsidRDefault="00E51AFE" w:rsidP="00E51AFE">
      <w:pPr>
        <w:bidi/>
        <w:jc w:val="both"/>
        <w:rPr>
          <w:rFonts w:cs="David" w:hint="cs"/>
          <w:u w:val="single"/>
          <w:rtl/>
        </w:rPr>
      </w:pPr>
      <w:r>
        <w:rPr>
          <w:rFonts w:cs="David" w:hint="cs"/>
          <w:u w:val="single"/>
          <w:rtl/>
        </w:rPr>
        <w:t>אברהם מיכאלי</w:t>
      </w:r>
      <w:r w:rsidRPr="00E36EB4">
        <w:rPr>
          <w:rFonts w:cs="David" w:hint="cs"/>
          <w:u w:val="single"/>
          <w:rtl/>
        </w:rPr>
        <w:t>:</w:t>
      </w:r>
    </w:p>
    <w:p w14:paraId="1ABEDE3A" w14:textId="77777777" w:rsidR="00E51AFE" w:rsidRDefault="00E51AFE" w:rsidP="00E51AFE">
      <w:pPr>
        <w:bidi/>
        <w:jc w:val="both"/>
        <w:rPr>
          <w:rFonts w:cs="David" w:hint="cs"/>
          <w:u w:val="single"/>
          <w:rtl/>
        </w:rPr>
      </w:pPr>
    </w:p>
    <w:p w14:paraId="27602260" w14:textId="77777777" w:rsidR="00E51AFE" w:rsidRDefault="00E51AFE" w:rsidP="00E51AFE">
      <w:pPr>
        <w:bidi/>
        <w:ind w:firstLine="720"/>
        <w:jc w:val="both"/>
        <w:rPr>
          <w:rFonts w:cs="David" w:hint="cs"/>
          <w:rtl/>
        </w:rPr>
      </w:pPr>
      <w:r>
        <w:rPr>
          <w:rFonts w:cs="David" w:hint="cs"/>
          <w:rtl/>
        </w:rPr>
        <w:t>היום היה כאן דיון מעמיק במשך שעתיים על הנציב.</w:t>
      </w:r>
    </w:p>
    <w:p w14:paraId="2E138568" w14:textId="77777777" w:rsidR="00E51AFE" w:rsidRDefault="00E51AFE" w:rsidP="00E51AFE">
      <w:pPr>
        <w:bidi/>
        <w:jc w:val="both"/>
        <w:rPr>
          <w:rFonts w:cs="David" w:hint="cs"/>
          <w:rtl/>
        </w:rPr>
      </w:pPr>
    </w:p>
    <w:p w14:paraId="3DF1BA07"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7D7A70D0" w14:textId="77777777" w:rsidR="00E51AFE" w:rsidRDefault="00E51AFE" w:rsidP="00E51AFE">
      <w:pPr>
        <w:bidi/>
        <w:jc w:val="both"/>
        <w:rPr>
          <w:rFonts w:cs="David" w:hint="cs"/>
          <w:rtl/>
        </w:rPr>
      </w:pPr>
    </w:p>
    <w:p w14:paraId="5D46C655" w14:textId="77777777" w:rsidR="00E51AFE" w:rsidRDefault="00E51AFE" w:rsidP="00E51AFE">
      <w:pPr>
        <w:bidi/>
        <w:ind w:firstLine="720"/>
        <w:jc w:val="both"/>
        <w:rPr>
          <w:rFonts w:cs="David" w:hint="cs"/>
          <w:rtl/>
        </w:rPr>
      </w:pPr>
      <w:r>
        <w:rPr>
          <w:rFonts w:cs="David" w:hint="cs"/>
          <w:rtl/>
        </w:rPr>
        <w:t xml:space="preserve">אני חושב שהכנסת צריכה לשמר את האידיאולוגיה אבל לא לשמר את המוסר. </w:t>
      </w:r>
    </w:p>
    <w:p w14:paraId="7F33A4EF" w14:textId="77777777" w:rsidR="00E51AFE" w:rsidRDefault="00E51AFE" w:rsidP="00E51AFE">
      <w:pPr>
        <w:bidi/>
        <w:jc w:val="both"/>
        <w:rPr>
          <w:rFonts w:cs="David" w:hint="cs"/>
          <w:rtl/>
        </w:rPr>
      </w:pPr>
    </w:p>
    <w:p w14:paraId="7B4B60E7" w14:textId="77777777" w:rsidR="00E51AFE" w:rsidRDefault="00E51AFE" w:rsidP="00E51AFE">
      <w:pPr>
        <w:bidi/>
        <w:jc w:val="both"/>
        <w:rPr>
          <w:rFonts w:cs="David" w:hint="cs"/>
          <w:u w:val="single"/>
          <w:rtl/>
        </w:rPr>
      </w:pPr>
      <w:r>
        <w:rPr>
          <w:rFonts w:cs="David" w:hint="cs"/>
          <w:u w:val="single"/>
          <w:rtl/>
        </w:rPr>
        <w:t>שי חרמש:</w:t>
      </w:r>
    </w:p>
    <w:p w14:paraId="15D17655" w14:textId="77777777" w:rsidR="00E51AFE" w:rsidRDefault="00E51AFE" w:rsidP="00E51AFE">
      <w:pPr>
        <w:bidi/>
        <w:jc w:val="both"/>
        <w:rPr>
          <w:rFonts w:cs="David" w:hint="cs"/>
          <w:u w:val="single"/>
          <w:rtl/>
        </w:rPr>
      </w:pPr>
    </w:p>
    <w:p w14:paraId="1FB54A76" w14:textId="77777777" w:rsidR="00E51AFE" w:rsidRPr="002119A1" w:rsidRDefault="00E51AFE" w:rsidP="00E51AFE">
      <w:pPr>
        <w:bidi/>
        <w:jc w:val="both"/>
        <w:rPr>
          <w:rFonts w:cs="David" w:hint="cs"/>
          <w:rtl/>
        </w:rPr>
      </w:pPr>
      <w:r>
        <w:rPr>
          <w:rFonts w:cs="David" w:hint="cs"/>
          <w:rtl/>
        </w:rPr>
        <w:tab/>
        <w:t>ולא את הפרקטיקה.</w:t>
      </w:r>
    </w:p>
    <w:p w14:paraId="08F65176" w14:textId="77777777" w:rsidR="00E51AFE" w:rsidRDefault="00E51AFE" w:rsidP="00E51AFE">
      <w:pPr>
        <w:bidi/>
        <w:jc w:val="both"/>
        <w:rPr>
          <w:rFonts w:cs="David" w:hint="cs"/>
          <w:rtl/>
        </w:rPr>
      </w:pPr>
    </w:p>
    <w:p w14:paraId="6C9FBF02" w14:textId="77777777" w:rsidR="00E51AFE" w:rsidRDefault="00E51AFE" w:rsidP="00E51AF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76F90D5" w14:textId="77777777" w:rsidR="00E51AFE" w:rsidRDefault="00E51AFE" w:rsidP="00E51AFE">
      <w:pPr>
        <w:bidi/>
        <w:jc w:val="both"/>
        <w:rPr>
          <w:rFonts w:cs="David" w:hint="cs"/>
          <w:u w:val="single"/>
          <w:rtl/>
        </w:rPr>
      </w:pPr>
    </w:p>
    <w:p w14:paraId="1E1424CE" w14:textId="77777777" w:rsidR="00E51AFE" w:rsidRDefault="00E51AFE" w:rsidP="00E51AFE">
      <w:pPr>
        <w:bidi/>
        <w:ind w:firstLine="720"/>
        <w:jc w:val="both"/>
        <w:rPr>
          <w:rFonts w:cs="David" w:hint="cs"/>
          <w:rtl/>
        </w:rPr>
      </w:pPr>
      <w:r>
        <w:rPr>
          <w:rFonts w:cs="David" w:hint="cs"/>
          <w:rtl/>
        </w:rPr>
        <w:t>אנחנו הגענו למסקנה הזאת וניסחנו אותה בשורה אחת.</w:t>
      </w:r>
    </w:p>
    <w:p w14:paraId="05D4BC1F" w14:textId="77777777" w:rsidR="00E51AFE" w:rsidRDefault="00E51AFE" w:rsidP="00E51AFE">
      <w:pPr>
        <w:bidi/>
        <w:jc w:val="both"/>
        <w:rPr>
          <w:rFonts w:cs="David" w:hint="cs"/>
          <w:rtl/>
        </w:rPr>
      </w:pPr>
    </w:p>
    <w:p w14:paraId="4D41971A" w14:textId="77777777" w:rsidR="00E51AFE" w:rsidRDefault="00E51AFE" w:rsidP="00E51AFE">
      <w:pPr>
        <w:bidi/>
        <w:ind w:firstLine="720"/>
        <w:jc w:val="both"/>
        <w:rPr>
          <w:rFonts w:cs="David" w:hint="cs"/>
          <w:rtl/>
        </w:rPr>
      </w:pPr>
      <w:r>
        <w:rPr>
          <w:rFonts w:cs="David" w:hint="cs"/>
          <w:rtl/>
        </w:rPr>
        <w:t xml:space="preserve">רבותיי, אני מבקש להביא לדיון ולאישור מינוי יושב ראש לוועדה משותפת של ועדת חוץ וביטחון וועדת הכספים לתקציב הביטחון. אני רוצה לומר שהצעד הזה הוא צעד הכרחי על-מנת למנוע את המצב הבלתי תקין שבו מערכת הביטחון אינה יכולה לתפקד באופן שוטף ומלא כתוצאה מהעובדה שלא ניתן לאשר העברות תקציביות שנדרשות שם באופן שוטף. </w:t>
      </w:r>
    </w:p>
    <w:p w14:paraId="684E8FDE" w14:textId="77777777" w:rsidR="00E51AFE" w:rsidRDefault="00E51AFE" w:rsidP="00E51AFE">
      <w:pPr>
        <w:bidi/>
        <w:ind w:firstLine="720"/>
        <w:jc w:val="both"/>
        <w:rPr>
          <w:rFonts w:cs="David" w:hint="cs"/>
          <w:rtl/>
        </w:rPr>
      </w:pPr>
    </w:p>
    <w:p w14:paraId="28F2262B" w14:textId="77777777" w:rsidR="00E51AFE" w:rsidRDefault="00E51AFE" w:rsidP="00E51AFE">
      <w:pPr>
        <w:bidi/>
        <w:ind w:firstLine="720"/>
        <w:jc w:val="both"/>
        <w:rPr>
          <w:rFonts w:cs="David" w:hint="cs"/>
          <w:rtl/>
        </w:rPr>
      </w:pPr>
      <w:r>
        <w:rPr>
          <w:rFonts w:cs="David" w:hint="cs"/>
          <w:rtl/>
        </w:rPr>
        <w:lastRenderedPageBreak/>
        <w:t xml:space="preserve">בד בבד אני רוצה לומר שבשום פנים ואופן הצעד הזה איננו מייתר ופוטר אותנו מהחובה למנות ללא דיחוי יו"ר חדש לוועדת החוץ והביטחון. בעניין הזה, אני קורא לכל הגורמים הנוגעים בדבר, בקואליציה ובאופוזיציה - - - </w:t>
      </w:r>
    </w:p>
    <w:p w14:paraId="6CAF1663" w14:textId="77777777" w:rsidR="00E51AFE" w:rsidRDefault="00E51AFE" w:rsidP="00E51AFE">
      <w:pPr>
        <w:bidi/>
        <w:jc w:val="both"/>
        <w:rPr>
          <w:rFonts w:cs="David" w:hint="cs"/>
          <w:rtl/>
        </w:rPr>
      </w:pPr>
    </w:p>
    <w:p w14:paraId="13FABAD8" w14:textId="77777777" w:rsidR="00E51AFE" w:rsidRDefault="00E51AFE" w:rsidP="00E51AFE">
      <w:pPr>
        <w:bidi/>
        <w:jc w:val="both"/>
        <w:rPr>
          <w:rFonts w:cs="David" w:hint="cs"/>
          <w:u w:val="single"/>
          <w:rtl/>
        </w:rPr>
      </w:pPr>
      <w:r>
        <w:rPr>
          <w:rFonts w:cs="David" w:hint="cs"/>
          <w:u w:val="single"/>
          <w:rtl/>
        </w:rPr>
        <w:t>דוד רותם</w:t>
      </w:r>
      <w:r w:rsidRPr="00E36EB4">
        <w:rPr>
          <w:rFonts w:cs="David" w:hint="cs"/>
          <w:u w:val="single"/>
          <w:rtl/>
        </w:rPr>
        <w:t>:</w:t>
      </w:r>
    </w:p>
    <w:p w14:paraId="14DEB315" w14:textId="77777777" w:rsidR="00E51AFE" w:rsidRDefault="00E51AFE" w:rsidP="00E51AFE">
      <w:pPr>
        <w:bidi/>
        <w:jc w:val="both"/>
        <w:rPr>
          <w:rFonts w:cs="David" w:hint="cs"/>
          <w:u w:val="single"/>
          <w:rtl/>
        </w:rPr>
      </w:pPr>
    </w:p>
    <w:p w14:paraId="3E88F276" w14:textId="77777777" w:rsidR="00E51AFE" w:rsidRDefault="00E51AFE" w:rsidP="00E51AFE">
      <w:pPr>
        <w:bidi/>
        <w:ind w:firstLine="720"/>
        <w:jc w:val="both"/>
        <w:rPr>
          <w:rFonts w:cs="David" w:hint="cs"/>
          <w:rtl/>
        </w:rPr>
      </w:pPr>
      <w:r>
        <w:rPr>
          <w:rFonts w:cs="David" w:hint="cs"/>
          <w:rtl/>
        </w:rPr>
        <w:t xml:space="preserve">זה ששר הביטחון יכול להתנהל בלי פיקוח </w:t>
      </w:r>
      <w:proofErr w:type="spellStart"/>
      <w:r>
        <w:rPr>
          <w:rFonts w:cs="David" w:hint="cs"/>
          <w:rtl/>
        </w:rPr>
        <w:t>פרלמנטרי</w:t>
      </w:r>
      <w:proofErr w:type="spellEnd"/>
      <w:r>
        <w:rPr>
          <w:rFonts w:cs="David" w:hint="cs"/>
          <w:rtl/>
        </w:rPr>
        <w:t xml:space="preserve"> זה בסדר?</w:t>
      </w:r>
    </w:p>
    <w:p w14:paraId="26CA7DCC" w14:textId="77777777" w:rsidR="00E51AFE" w:rsidRDefault="00E51AFE" w:rsidP="00E51AFE">
      <w:pPr>
        <w:bidi/>
        <w:jc w:val="both"/>
        <w:rPr>
          <w:rFonts w:cs="David" w:hint="cs"/>
          <w:rtl/>
        </w:rPr>
      </w:pPr>
    </w:p>
    <w:p w14:paraId="4148C849" w14:textId="77777777" w:rsidR="00E51AFE" w:rsidRDefault="00E51AFE" w:rsidP="00E51AF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03875CF" w14:textId="77777777" w:rsidR="00E51AFE" w:rsidRDefault="00E51AFE" w:rsidP="00E51AFE">
      <w:pPr>
        <w:bidi/>
        <w:jc w:val="both"/>
        <w:rPr>
          <w:rFonts w:cs="David" w:hint="cs"/>
          <w:u w:val="single"/>
          <w:rtl/>
        </w:rPr>
      </w:pPr>
    </w:p>
    <w:p w14:paraId="310C3F25" w14:textId="77777777" w:rsidR="00E51AFE" w:rsidRDefault="00E51AFE" w:rsidP="00E51AFE">
      <w:pPr>
        <w:bidi/>
        <w:ind w:firstLine="720"/>
        <w:jc w:val="both"/>
        <w:rPr>
          <w:rFonts w:cs="David" w:hint="cs"/>
          <w:rtl/>
        </w:rPr>
      </w:pPr>
      <w:r>
        <w:rPr>
          <w:rFonts w:cs="David" w:hint="cs"/>
          <w:rtl/>
        </w:rPr>
        <w:t>אני קורא לכל הגורמים הנוגעים בדבר, בקואליציה ובאופוזיציה, להתעשת ולהגיע להסכמה. אסור שוועדת החוץ והביטחון תהיה כלי משחק במאבק פוליטי. אני חושב שהשלמת התהליך הזה ללא דיחוי ובחירת יו"ר היא דבר חיוני. אני מצפה שהדבר הזה יתבצע כבר בימים הקרובים.</w:t>
      </w:r>
    </w:p>
    <w:p w14:paraId="3DDF4A14" w14:textId="77777777" w:rsidR="00E51AFE" w:rsidRDefault="00E51AFE" w:rsidP="00E51AFE">
      <w:pPr>
        <w:bidi/>
        <w:jc w:val="both"/>
        <w:rPr>
          <w:rFonts w:cs="David" w:hint="cs"/>
          <w:rtl/>
        </w:rPr>
      </w:pPr>
    </w:p>
    <w:p w14:paraId="3A29C0BA" w14:textId="77777777" w:rsidR="00E51AFE" w:rsidRDefault="00E51AFE" w:rsidP="00E51AFE">
      <w:pPr>
        <w:bidi/>
        <w:jc w:val="both"/>
        <w:rPr>
          <w:rFonts w:cs="David" w:hint="cs"/>
          <w:rtl/>
        </w:rPr>
      </w:pPr>
      <w:r>
        <w:rPr>
          <w:rFonts w:cs="David" w:hint="cs"/>
          <w:rtl/>
        </w:rPr>
        <w:tab/>
        <w:t>אני רוצה לומר שיושב ראש הכנסת עשה כל מאמץ אפשרי כדי לדחוק בצדדים להגיע לפיתרון. אני חושב שהרבה הודות לפעילות שלך אנחנו משלימים עכשיו לפחות את השלב הראשון הזה.</w:t>
      </w:r>
    </w:p>
    <w:p w14:paraId="6ED362C7" w14:textId="77777777" w:rsidR="00E51AFE" w:rsidRDefault="00E51AFE" w:rsidP="00E51AFE">
      <w:pPr>
        <w:bidi/>
        <w:jc w:val="both"/>
        <w:rPr>
          <w:rFonts w:cs="David" w:hint="cs"/>
          <w:rtl/>
        </w:rPr>
      </w:pPr>
    </w:p>
    <w:p w14:paraId="3E8169E0" w14:textId="77777777" w:rsidR="00E51AFE" w:rsidRDefault="00E51AFE" w:rsidP="00E51AFE">
      <w:pPr>
        <w:bidi/>
        <w:jc w:val="both"/>
        <w:rPr>
          <w:rFonts w:cs="David" w:hint="cs"/>
          <w:rtl/>
        </w:rPr>
      </w:pPr>
      <w:r>
        <w:rPr>
          <w:rFonts w:cs="David" w:hint="cs"/>
          <w:rtl/>
        </w:rPr>
        <w:tab/>
        <w:t xml:space="preserve">בבקשה. </w:t>
      </w:r>
    </w:p>
    <w:p w14:paraId="05C77A57" w14:textId="77777777" w:rsidR="00E51AFE" w:rsidRDefault="00E51AFE" w:rsidP="00E51AFE">
      <w:pPr>
        <w:bidi/>
        <w:jc w:val="both"/>
        <w:rPr>
          <w:rFonts w:cs="David" w:hint="cs"/>
          <w:rtl/>
        </w:rPr>
      </w:pPr>
    </w:p>
    <w:p w14:paraId="50AD056A"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18B59AFD" w14:textId="77777777" w:rsidR="00E51AFE" w:rsidRDefault="00E51AFE" w:rsidP="00E51AFE">
      <w:pPr>
        <w:bidi/>
        <w:jc w:val="both"/>
        <w:rPr>
          <w:rFonts w:cs="David" w:hint="cs"/>
          <w:rtl/>
        </w:rPr>
      </w:pPr>
    </w:p>
    <w:p w14:paraId="0A078978" w14:textId="77777777" w:rsidR="00E51AFE" w:rsidRDefault="00E51AFE" w:rsidP="00E51AFE">
      <w:pPr>
        <w:bidi/>
        <w:ind w:firstLine="720"/>
        <w:jc w:val="both"/>
        <w:rPr>
          <w:rFonts w:cs="David" w:hint="cs"/>
          <w:rtl/>
        </w:rPr>
      </w:pPr>
      <w:r>
        <w:rPr>
          <w:rFonts w:cs="David" w:hint="cs"/>
          <w:rtl/>
        </w:rPr>
        <w:t xml:space="preserve">אדוני יושב ראש ועדת הכנסת, חברות וחברי הכנסת, אנשי ועדת הכנסת, ועדת החוץ והביטחון, ועדת הכספים לענייני תקציב הביטחון, אורחים יקרים, גברתי מזכירת הכנסת. </w:t>
      </w:r>
    </w:p>
    <w:p w14:paraId="5E3184DA" w14:textId="77777777" w:rsidR="00E51AFE" w:rsidRDefault="00E51AFE" w:rsidP="00E51AFE">
      <w:pPr>
        <w:bidi/>
        <w:jc w:val="both"/>
        <w:rPr>
          <w:rFonts w:cs="David" w:hint="cs"/>
          <w:rtl/>
        </w:rPr>
      </w:pPr>
    </w:p>
    <w:p w14:paraId="2CC28B3E" w14:textId="77777777" w:rsidR="00E51AFE" w:rsidRDefault="00E51AFE" w:rsidP="00E51AFE">
      <w:pPr>
        <w:bidi/>
        <w:ind w:firstLine="720"/>
        <w:jc w:val="both"/>
        <w:rPr>
          <w:rFonts w:cs="David" w:hint="cs"/>
          <w:rtl/>
        </w:rPr>
      </w:pPr>
      <w:r>
        <w:rPr>
          <w:rFonts w:cs="David" w:hint="cs"/>
          <w:rtl/>
        </w:rPr>
        <w:t>22 שנה אני נמצא בחוויית הכנסת וחשבתי שכבר ראיתי הכול. כל יום אני קם ליום חדש ורואה שכל מה שראיתי, עדיין לא ראיתי הכול.</w:t>
      </w:r>
    </w:p>
    <w:p w14:paraId="3E64A084" w14:textId="77777777" w:rsidR="00E51AFE" w:rsidRDefault="00E51AFE" w:rsidP="00E51AFE">
      <w:pPr>
        <w:bidi/>
        <w:jc w:val="both"/>
        <w:rPr>
          <w:rFonts w:cs="David" w:hint="cs"/>
          <w:rtl/>
        </w:rPr>
      </w:pPr>
    </w:p>
    <w:p w14:paraId="356EBD5F" w14:textId="77777777" w:rsidR="00E51AFE" w:rsidRDefault="00E51AFE" w:rsidP="00E51AFE">
      <w:pPr>
        <w:bidi/>
        <w:ind w:firstLine="720"/>
        <w:jc w:val="both"/>
        <w:rPr>
          <w:rFonts w:cs="David" w:hint="cs"/>
          <w:rtl/>
        </w:rPr>
      </w:pPr>
      <w:r>
        <w:rPr>
          <w:rFonts w:cs="David" w:hint="cs"/>
          <w:rtl/>
        </w:rPr>
        <w:t xml:space="preserve">שתי ועדות יש לה לכנסת, שמאז הקמתה בט"ו בשבט 1949 תמיד היו מאוישות. מהרגע שבו נשבעה בכנסת הראשונה ועד הדקה האחרונה של כל כנסת ולאחריה, הכנסת הבאה בוחרת שני יושב ראש לוועדות, אחת לוועדת הכספים והשנייה לוועדת החוץ והביטחון. נבחרים יושבי ראש זמניים, על דעת הבית כולו, מטעם הוועדה המסדרת. בדרך כלל הם מתחלקים בין קואליציה לאופוזיציה. </w:t>
      </w:r>
    </w:p>
    <w:p w14:paraId="7463C20C" w14:textId="77777777" w:rsidR="00E51AFE" w:rsidRDefault="00E51AFE" w:rsidP="00E51AFE">
      <w:pPr>
        <w:bidi/>
        <w:ind w:firstLine="720"/>
        <w:jc w:val="both"/>
        <w:rPr>
          <w:rFonts w:cs="David" w:hint="cs"/>
          <w:rtl/>
        </w:rPr>
      </w:pPr>
    </w:p>
    <w:p w14:paraId="32182CB6" w14:textId="77777777" w:rsidR="00E51AFE" w:rsidRDefault="00E51AFE" w:rsidP="00E51AFE">
      <w:pPr>
        <w:bidi/>
        <w:ind w:firstLine="720"/>
        <w:jc w:val="both"/>
        <w:rPr>
          <w:rFonts w:cs="David" w:hint="cs"/>
          <w:rtl/>
        </w:rPr>
      </w:pPr>
      <w:r>
        <w:rPr>
          <w:rFonts w:cs="David" w:hint="cs"/>
          <w:rtl/>
        </w:rPr>
        <w:t xml:space="preserve">שתי הוועדות האלה הן ועדות חשובות ביותר שמאפשרות את הפיקוח </w:t>
      </w:r>
      <w:proofErr w:type="spellStart"/>
      <w:r>
        <w:rPr>
          <w:rFonts w:cs="David" w:hint="cs"/>
          <w:rtl/>
        </w:rPr>
        <w:t>הפרלמנטרי</w:t>
      </w:r>
      <w:proofErr w:type="spellEnd"/>
      <w:r>
        <w:rPr>
          <w:rFonts w:cs="David" w:hint="cs"/>
          <w:rtl/>
        </w:rPr>
        <w:t xml:space="preserve"> של כנסת ישראל במשטר הדמוקרטיה </w:t>
      </w:r>
      <w:proofErr w:type="spellStart"/>
      <w:r>
        <w:rPr>
          <w:rFonts w:cs="David" w:hint="cs"/>
          <w:rtl/>
        </w:rPr>
        <w:t>הפרלמנטרית</w:t>
      </w:r>
      <w:proofErr w:type="spellEnd"/>
      <w:r>
        <w:rPr>
          <w:rFonts w:cs="David" w:hint="cs"/>
          <w:rtl/>
        </w:rPr>
        <w:t xml:space="preserve"> המתנהלת אצלנו מאז 62 שנה והיום היא מתחילה לראות איזה סימנים של שינויים כאלה ואחרים. כבר ראינו בעבר ניסיונות כאלה ואחרים, ניסיונות אשר הביאו אפילו למצב של בחירה ישירה של ראש ממשלה. חזרנו מאותה יוזמה לאחר שראינו שהיא לא כל-כך מתאימה לחוויה הפוליטית בישראל. אבל, לא היה כדבר הזה שוועדת כספים או ועדת החוץ והביטחון לא תהיינה מאוישות על-ידי יושב ראש.  </w:t>
      </w:r>
    </w:p>
    <w:p w14:paraId="647820C0" w14:textId="77777777" w:rsidR="00E51AFE" w:rsidRDefault="00E51AFE" w:rsidP="00E51AFE">
      <w:pPr>
        <w:bidi/>
        <w:jc w:val="both"/>
        <w:rPr>
          <w:rFonts w:cs="David" w:hint="cs"/>
          <w:rtl/>
        </w:rPr>
      </w:pPr>
    </w:p>
    <w:p w14:paraId="6F8D4F65" w14:textId="77777777" w:rsidR="00E51AFE" w:rsidRDefault="00E51AFE" w:rsidP="00E51AFE">
      <w:pPr>
        <w:bidi/>
        <w:ind w:firstLine="720"/>
        <w:jc w:val="both"/>
        <w:rPr>
          <w:rFonts w:cs="David" w:hint="cs"/>
          <w:rtl/>
        </w:rPr>
      </w:pPr>
      <w:r>
        <w:rPr>
          <w:rFonts w:cs="David" w:hint="cs"/>
          <w:rtl/>
        </w:rPr>
        <w:t xml:space="preserve">הנסיבות המצערות שבהן נפרדנו מיושב ראש הוועדה שכיהן עד היום, והנסיבות שהביאו אותו להתמנות כיו"ר ועדת חוץ וביטחון, למרות שהוא שימש באופוזיציה, הם דברים שבוודאי לכל אחד יש את הגרסה שלו. העובדה היא, שביום עזיבתו את הכנסת </w:t>
      </w:r>
      <w:proofErr w:type="spellStart"/>
      <w:r>
        <w:rPr>
          <w:rFonts w:cs="David" w:hint="cs"/>
          <w:rtl/>
        </w:rPr>
        <w:t>היתה</w:t>
      </w:r>
      <w:proofErr w:type="spellEnd"/>
      <w:r>
        <w:rPr>
          <w:rFonts w:cs="David" w:hint="cs"/>
          <w:rtl/>
        </w:rPr>
        <w:t xml:space="preserve"> הוועדה מוחזקת על ידי מפלגה אחת. הדברים האלה הם דברים שצריכים להתברר בין המפלגות. אבל, מעולם ולעולם לא חשבו נבחרי העם שניתן או אפשר להחזיק כבני ערובה את המערכת הביטחונית או המערכת התקציבית, משום שהמערכת הביטחונית עוסקת בדיני נפשות ואסור להפקיר אותה בידי שיקולים פוליטיים. </w:t>
      </w:r>
    </w:p>
    <w:p w14:paraId="1B2BDA3E" w14:textId="77777777" w:rsidR="00E51AFE" w:rsidRDefault="00E51AFE" w:rsidP="00E51AFE">
      <w:pPr>
        <w:bidi/>
        <w:jc w:val="both"/>
        <w:rPr>
          <w:rFonts w:cs="David" w:hint="cs"/>
          <w:rtl/>
        </w:rPr>
      </w:pPr>
    </w:p>
    <w:p w14:paraId="7C603C6F" w14:textId="77777777" w:rsidR="00E51AFE" w:rsidRDefault="00E51AFE" w:rsidP="00E51AFE">
      <w:pPr>
        <w:bidi/>
        <w:ind w:firstLine="720"/>
        <w:jc w:val="both"/>
        <w:rPr>
          <w:rFonts w:cs="David" w:hint="cs"/>
          <w:rtl/>
        </w:rPr>
      </w:pPr>
      <w:r>
        <w:rPr>
          <w:rFonts w:cs="David" w:hint="cs"/>
          <w:rtl/>
        </w:rPr>
        <w:t xml:space="preserve">כמובן שיש שיקולים פוליטיים בכל מפלגה ומפלגה והשיקולים האלה הם לגיטימיים לחלוטין. אבל, לא יכול להיות מצב שבו שבוועדה שבה חברים שלושת הבכירים בפוליטיקה הישראלית, ראש הממשלה, שר הביטחון ושר החוץ, כמו גם הרמטכ"ל, ראשי שירות המודיעין וכל אותם אנשים המופקדים על ביטחוננו, אם מדובר על ראש השב"כ ראש המוסד וכיוצא באלה ולא צריך לפרט בנוסף להם, והם מתייצבים בפני הכנסת ומוסרים לה דוח שלא נוכל לקיים ולו ישיבה אחת מהטעם הפשוט שאין יושב ראש אשר יכול לקבוע לוועדה את סדר יומה. </w:t>
      </w:r>
    </w:p>
    <w:p w14:paraId="12FB6C35" w14:textId="77777777" w:rsidR="00E51AFE" w:rsidRDefault="00E51AFE" w:rsidP="00E51AFE">
      <w:pPr>
        <w:bidi/>
        <w:ind w:firstLine="720"/>
        <w:jc w:val="both"/>
        <w:rPr>
          <w:rFonts w:cs="David" w:hint="cs"/>
          <w:rtl/>
        </w:rPr>
      </w:pPr>
    </w:p>
    <w:p w14:paraId="5272E6B9" w14:textId="77777777" w:rsidR="00E51AFE" w:rsidRDefault="00E51AFE" w:rsidP="00E51AFE">
      <w:pPr>
        <w:bidi/>
        <w:ind w:firstLine="720"/>
        <w:jc w:val="both"/>
        <w:rPr>
          <w:rFonts w:cs="David" w:hint="cs"/>
          <w:rtl/>
        </w:rPr>
      </w:pPr>
      <w:r>
        <w:rPr>
          <w:rFonts w:cs="David" w:hint="cs"/>
          <w:rtl/>
        </w:rPr>
        <w:t xml:space="preserve">מטבע הדברים, גם במצוקות פוליטיות מוצאים מייד הצדדים, בכל שאלה שהיא שאלה המעורבת בפוליטיקה ובאחריות כלפיה המדינה, את הדרך בו לקיים מצב שבו יתמנה מייד יו"ר זמני על-מנת שנוכל להפעיל את כל המערכות. </w:t>
      </w:r>
    </w:p>
    <w:p w14:paraId="1D0A2D43" w14:textId="77777777" w:rsidR="00E51AFE" w:rsidRDefault="00E51AFE" w:rsidP="00E51AFE">
      <w:pPr>
        <w:bidi/>
        <w:ind w:firstLine="720"/>
        <w:jc w:val="both"/>
        <w:rPr>
          <w:rFonts w:cs="David" w:hint="cs"/>
          <w:rtl/>
        </w:rPr>
      </w:pPr>
    </w:p>
    <w:p w14:paraId="2A7725F4" w14:textId="77777777" w:rsidR="00E51AFE" w:rsidRDefault="00E51AFE" w:rsidP="00E51AFE">
      <w:pPr>
        <w:bidi/>
        <w:ind w:firstLine="720"/>
        <w:jc w:val="both"/>
        <w:rPr>
          <w:rFonts w:cs="David" w:hint="cs"/>
          <w:rtl/>
        </w:rPr>
      </w:pPr>
      <w:r>
        <w:rPr>
          <w:rFonts w:cs="David" w:hint="cs"/>
          <w:rtl/>
        </w:rPr>
        <w:t>חשבתי כך יחד עם יו"ר ועדת הכנסת, ביום שבו נאלצנו להיפרד מחברנו, יו"ר הוועדה הקודם חבר הכנסת צחי הנגבי. חשבנו שאנחנו צריכים לקיים ישיבה מיידית על-מנת לבחור יו"ר זמני משום שידענו שקיימת מלוקת קשה בין קואליציה לאופוזיציה, בין קדימה לליכוד, בנושאים שכל אחד מהם מחזיק, מבחינת האמת הסובייקטיבית שלו, את הצדק בידיו.</w:t>
      </w:r>
    </w:p>
    <w:p w14:paraId="37F7C77A" w14:textId="77777777" w:rsidR="00E51AFE" w:rsidRDefault="00E51AFE" w:rsidP="00E51AFE">
      <w:pPr>
        <w:bidi/>
        <w:jc w:val="both"/>
        <w:rPr>
          <w:rFonts w:cs="David" w:hint="cs"/>
          <w:rtl/>
        </w:rPr>
      </w:pPr>
    </w:p>
    <w:p w14:paraId="37AC51E3" w14:textId="77777777" w:rsidR="00E51AFE" w:rsidRDefault="00E51AFE" w:rsidP="00E51AFE">
      <w:pPr>
        <w:bidi/>
        <w:ind w:firstLine="720"/>
        <w:jc w:val="both"/>
        <w:rPr>
          <w:rFonts w:cs="David" w:hint="cs"/>
          <w:rtl/>
        </w:rPr>
      </w:pPr>
      <w:r>
        <w:rPr>
          <w:rFonts w:cs="David" w:hint="cs"/>
          <w:rtl/>
        </w:rPr>
        <w:t xml:space="preserve">יחד עם זה, הכנסת והפרלמנטריזם הישראלי והפיקוח של הפרלמנט בישראל על הממשלה, מחייבים אותנו באמת להתנתק מכל שיקול כזה או אחר שהוא במחלוקת ויתכן שכל אחד הצדק מונח לידו. כנראה שבסופו של דבר הצדק הזה הוא לא יהיה צדק שנוכל להכריע בו אלא ההכרעות הפוליטיות אינן ניתנות לכפייה. </w:t>
      </w:r>
    </w:p>
    <w:p w14:paraId="68CE3EA4" w14:textId="77777777" w:rsidR="00E51AFE" w:rsidRDefault="00E51AFE" w:rsidP="00E51AFE">
      <w:pPr>
        <w:bidi/>
        <w:ind w:firstLine="720"/>
        <w:jc w:val="both"/>
        <w:rPr>
          <w:rFonts w:cs="David" w:hint="cs"/>
          <w:rtl/>
        </w:rPr>
      </w:pPr>
    </w:p>
    <w:p w14:paraId="4B45F6DD" w14:textId="77777777" w:rsidR="00E51AFE" w:rsidRDefault="00E51AFE" w:rsidP="00E51AFE">
      <w:pPr>
        <w:bidi/>
        <w:ind w:firstLine="720"/>
        <w:jc w:val="both"/>
        <w:rPr>
          <w:rFonts w:cs="David" w:hint="cs"/>
          <w:rtl/>
        </w:rPr>
      </w:pPr>
      <w:r>
        <w:rPr>
          <w:rFonts w:cs="David" w:hint="cs"/>
          <w:rtl/>
        </w:rPr>
        <w:t xml:space="preserve">ביקשו ממני לחכות שבוע. התייעצתי עם יו"ר הוועדה. הואיל והיה כבר יום שני ויום שלישי, אמרנו ששבוע הוא סביר בעינינו. התייעצנו גם עם </w:t>
      </w:r>
      <w:proofErr w:type="spellStart"/>
      <w:r>
        <w:rPr>
          <w:rFonts w:cs="David" w:hint="cs"/>
          <w:rtl/>
        </w:rPr>
        <w:t>לטקו</w:t>
      </w:r>
      <w:proofErr w:type="spellEnd"/>
      <w:r>
        <w:rPr>
          <w:rFonts w:cs="David" w:hint="cs"/>
          <w:rtl/>
        </w:rPr>
        <w:t>, שהוא מנהל ועדת החוץ והביטחון, והוא אמר שהדבר קשה כי יש שלוש ועדות, שהן אולי הוועדות החשובות ביותר בכנסת מבחינת האחריות שלנו כלפי ביטחון המדינה. ועדות אלה היו מוחזקות אקס-</w:t>
      </w:r>
      <w:proofErr w:type="spellStart"/>
      <w:r>
        <w:rPr>
          <w:rFonts w:cs="David" w:hint="cs"/>
          <w:rtl/>
        </w:rPr>
        <w:t>אופיציו</w:t>
      </w:r>
      <w:proofErr w:type="spellEnd"/>
      <w:r>
        <w:rPr>
          <w:rFonts w:cs="David" w:hint="cs"/>
          <w:rtl/>
        </w:rPr>
        <w:t xml:space="preserve"> או על-פי בחירה, בידי יו"ר ועדת החוץ והביטחון.</w:t>
      </w:r>
    </w:p>
    <w:p w14:paraId="561C5B98" w14:textId="77777777" w:rsidR="00E51AFE" w:rsidRDefault="00E51AFE" w:rsidP="00E51AFE">
      <w:pPr>
        <w:bidi/>
        <w:jc w:val="both"/>
        <w:rPr>
          <w:rFonts w:cs="David" w:hint="cs"/>
          <w:rtl/>
        </w:rPr>
      </w:pPr>
    </w:p>
    <w:p w14:paraId="18F2B1DC" w14:textId="77777777" w:rsidR="00E51AFE" w:rsidRDefault="00E51AFE" w:rsidP="00E51AFE">
      <w:pPr>
        <w:bidi/>
        <w:ind w:firstLine="720"/>
        <w:jc w:val="both"/>
        <w:rPr>
          <w:rFonts w:cs="David" w:hint="cs"/>
          <w:rtl/>
        </w:rPr>
      </w:pPr>
      <w:r>
        <w:rPr>
          <w:rFonts w:cs="David" w:hint="cs"/>
          <w:rtl/>
        </w:rPr>
        <w:t xml:space="preserve">יותר מכך, יש ועדה משותפת לוועדת החוץ והביטחון ולוועדת הכספים, שלא ניתן </w:t>
      </w:r>
      <w:proofErr w:type="spellStart"/>
      <w:r>
        <w:rPr>
          <w:rFonts w:cs="David" w:hint="cs"/>
          <w:rtl/>
        </w:rPr>
        <w:t>לכנסה</w:t>
      </w:r>
      <w:proofErr w:type="spellEnd"/>
      <w:r>
        <w:rPr>
          <w:rFonts w:cs="David" w:hint="cs"/>
          <w:rtl/>
        </w:rPr>
        <w:t xml:space="preserve"> אלא אם כן יושב הראש שלה מכנס אותה. אומר לכם שיושב ראש הוועדה הזאת, בתקופה של ה-10 שנים האחרונות, היה יו"ר ועדת החוץ והביטחון. ללמדך, שרק הוא יכול ולקבוע את נושא תקציב המדינה לביטחון. </w:t>
      </w:r>
    </w:p>
    <w:p w14:paraId="319DFE05" w14:textId="77777777" w:rsidR="00E51AFE" w:rsidRDefault="00E51AFE" w:rsidP="00E51AFE">
      <w:pPr>
        <w:bidi/>
        <w:jc w:val="both"/>
        <w:rPr>
          <w:rFonts w:cs="David" w:hint="cs"/>
          <w:rtl/>
        </w:rPr>
      </w:pPr>
    </w:p>
    <w:p w14:paraId="1526C908" w14:textId="77777777" w:rsidR="00E51AFE" w:rsidRDefault="00E51AFE" w:rsidP="00E51AFE">
      <w:pPr>
        <w:keepNext/>
        <w:bidi/>
        <w:jc w:val="both"/>
        <w:rPr>
          <w:rFonts w:cs="David" w:hint="cs"/>
          <w:u w:val="single"/>
          <w:rtl/>
        </w:rPr>
      </w:pPr>
      <w:r>
        <w:rPr>
          <w:rFonts w:cs="David" w:hint="cs"/>
          <w:u w:val="single"/>
          <w:rtl/>
        </w:rPr>
        <w:t>היו"ר דוד רותם:</w:t>
      </w:r>
    </w:p>
    <w:p w14:paraId="0BFAE8C3" w14:textId="77777777" w:rsidR="00E51AFE" w:rsidRDefault="00E51AFE" w:rsidP="00E51AFE">
      <w:pPr>
        <w:keepNext/>
        <w:bidi/>
        <w:jc w:val="both"/>
        <w:rPr>
          <w:rFonts w:cs="David" w:hint="cs"/>
          <w:u w:val="single"/>
          <w:rtl/>
        </w:rPr>
      </w:pPr>
    </w:p>
    <w:p w14:paraId="33C044CD" w14:textId="77777777" w:rsidR="00E51AFE" w:rsidRDefault="00E51AFE" w:rsidP="00E51AFE">
      <w:pPr>
        <w:bidi/>
        <w:jc w:val="both"/>
        <w:rPr>
          <w:rFonts w:cs="David" w:hint="cs"/>
          <w:rtl/>
        </w:rPr>
      </w:pPr>
      <w:r>
        <w:rPr>
          <w:rFonts w:cs="David" w:hint="cs"/>
          <w:rtl/>
        </w:rPr>
        <w:tab/>
        <w:t xml:space="preserve">מאז שהליכוד בשלטון הכל משתנה. </w:t>
      </w:r>
    </w:p>
    <w:p w14:paraId="721C3CA5" w14:textId="77777777" w:rsidR="00E51AFE" w:rsidRDefault="00E51AFE" w:rsidP="00E51AFE">
      <w:pPr>
        <w:bidi/>
        <w:jc w:val="both"/>
        <w:rPr>
          <w:rFonts w:cs="David" w:hint="cs"/>
          <w:rtl/>
        </w:rPr>
      </w:pPr>
    </w:p>
    <w:p w14:paraId="404F6D6B"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422575DE" w14:textId="77777777" w:rsidR="00E51AFE" w:rsidRDefault="00E51AFE" w:rsidP="00E51AFE">
      <w:pPr>
        <w:bidi/>
        <w:jc w:val="both"/>
        <w:rPr>
          <w:rFonts w:cs="David" w:hint="cs"/>
          <w:rtl/>
        </w:rPr>
      </w:pPr>
    </w:p>
    <w:p w14:paraId="322790E1" w14:textId="77777777" w:rsidR="00E51AFE" w:rsidRDefault="00E51AFE" w:rsidP="00E51AFE">
      <w:pPr>
        <w:bidi/>
        <w:jc w:val="both"/>
        <w:rPr>
          <w:rFonts w:cs="David" w:hint="cs"/>
          <w:rtl/>
        </w:rPr>
      </w:pPr>
      <w:r>
        <w:rPr>
          <w:rFonts w:cs="David" w:hint="cs"/>
          <w:rtl/>
        </w:rPr>
        <w:tab/>
        <w:t xml:space="preserve">חבר הכנסת רותם, יתכן שההערה שלך היא במקומה. אני מקבל אותה באהבה, וגם מתוך נשיאת אחריות כאחד מהאנשים </w:t>
      </w:r>
      <w:r>
        <w:rPr>
          <w:rFonts w:cs="David"/>
          <w:rtl/>
        </w:rPr>
        <w:t>–</w:t>
      </w:r>
      <w:r>
        <w:rPr>
          <w:rFonts w:cs="David" w:hint="cs"/>
          <w:rtl/>
        </w:rPr>
        <w:t xml:space="preserve"> אני לא מראשי הליכוד אבל נבחרתי במקום מאוד מכובד בליכוד. </w:t>
      </w:r>
    </w:p>
    <w:p w14:paraId="32EDC94D" w14:textId="77777777" w:rsidR="00E51AFE" w:rsidRDefault="00E51AFE" w:rsidP="00E51AFE">
      <w:pPr>
        <w:bidi/>
        <w:jc w:val="both"/>
        <w:rPr>
          <w:rFonts w:cs="David" w:hint="cs"/>
          <w:rtl/>
        </w:rPr>
      </w:pPr>
    </w:p>
    <w:p w14:paraId="67506656" w14:textId="77777777" w:rsidR="00E51AFE" w:rsidRDefault="00E51AFE" w:rsidP="00E51AFE">
      <w:pPr>
        <w:bidi/>
        <w:jc w:val="both"/>
        <w:rPr>
          <w:rFonts w:cs="David" w:hint="cs"/>
          <w:u w:val="single"/>
          <w:rtl/>
        </w:rPr>
      </w:pPr>
      <w:r>
        <w:rPr>
          <w:rFonts w:cs="David" w:hint="cs"/>
          <w:u w:val="single"/>
          <w:rtl/>
        </w:rPr>
        <w:t>שי חרמש:</w:t>
      </w:r>
    </w:p>
    <w:p w14:paraId="1272E981" w14:textId="77777777" w:rsidR="00E51AFE" w:rsidRDefault="00E51AFE" w:rsidP="00E51AFE">
      <w:pPr>
        <w:bidi/>
        <w:jc w:val="both"/>
        <w:rPr>
          <w:rFonts w:cs="David" w:hint="cs"/>
          <w:u w:val="single"/>
          <w:rtl/>
        </w:rPr>
      </w:pPr>
    </w:p>
    <w:p w14:paraId="5D74C1CB" w14:textId="77777777" w:rsidR="00E51AFE" w:rsidRDefault="00E51AFE" w:rsidP="00E51AFE">
      <w:pPr>
        <w:bidi/>
        <w:jc w:val="both"/>
        <w:rPr>
          <w:rFonts w:cs="David" w:hint="cs"/>
          <w:rtl/>
        </w:rPr>
      </w:pPr>
      <w:r>
        <w:rPr>
          <w:rFonts w:cs="David" w:hint="cs"/>
          <w:rtl/>
        </w:rPr>
        <w:tab/>
        <w:t xml:space="preserve">כל מקום הוא מכובד. </w:t>
      </w:r>
    </w:p>
    <w:p w14:paraId="633B70F8" w14:textId="77777777" w:rsidR="00E51AFE" w:rsidRDefault="00E51AFE" w:rsidP="00E51AFE">
      <w:pPr>
        <w:bidi/>
        <w:jc w:val="both"/>
        <w:rPr>
          <w:rFonts w:cs="David" w:hint="cs"/>
          <w:rtl/>
        </w:rPr>
      </w:pPr>
    </w:p>
    <w:p w14:paraId="7A69CD55"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47F71DA8" w14:textId="77777777" w:rsidR="00E51AFE" w:rsidRPr="0057394E" w:rsidRDefault="00E51AFE" w:rsidP="00E51AFE">
      <w:pPr>
        <w:bidi/>
        <w:jc w:val="both"/>
        <w:rPr>
          <w:rFonts w:cs="David" w:hint="cs"/>
          <w:rtl/>
        </w:rPr>
      </w:pPr>
    </w:p>
    <w:p w14:paraId="6E397F89" w14:textId="77777777" w:rsidR="00E51AFE" w:rsidRDefault="00E51AFE" w:rsidP="00E51AFE">
      <w:pPr>
        <w:bidi/>
        <w:ind w:firstLine="720"/>
        <w:jc w:val="both"/>
        <w:rPr>
          <w:rFonts w:cs="David" w:hint="cs"/>
          <w:rtl/>
        </w:rPr>
      </w:pPr>
      <w:r>
        <w:rPr>
          <w:rFonts w:cs="David" w:hint="cs"/>
          <w:rtl/>
        </w:rPr>
        <w:t>אין מוקדם ומאוחר באלה שנבחרו. אני הייתי במקום 36 פעם והייתי יושב ראש הכנסת.</w:t>
      </w:r>
    </w:p>
    <w:p w14:paraId="2EDE8BE1" w14:textId="77777777" w:rsidR="00E51AFE" w:rsidRDefault="00E51AFE" w:rsidP="00E51AFE">
      <w:pPr>
        <w:bidi/>
        <w:ind w:firstLine="720"/>
        <w:jc w:val="both"/>
        <w:rPr>
          <w:rFonts w:cs="David" w:hint="cs"/>
          <w:rtl/>
        </w:rPr>
      </w:pPr>
    </w:p>
    <w:p w14:paraId="2AA8F9CD" w14:textId="77777777" w:rsidR="00E51AFE" w:rsidRDefault="00E51AFE" w:rsidP="00E51AFE">
      <w:pPr>
        <w:bidi/>
        <w:ind w:firstLine="720"/>
        <w:jc w:val="both"/>
        <w:rPr>
          <w:rFonts w:cs="David" w:hint="cs"/>
          <w:rtl/>
        </w:rPr>
      </w:pPr>
      <w:r>
        <w:rPr>
          <w:rFonts w:cs="David" w:hint="cs"/>
          <w:rtl/>
        </w:rPr>
        <w:t>אנחנו התייעצנו, כמובן, כי היינו בטוחים שהמפלגות תגענה, מתוך הבנה לאחריות, להכרעה ולהחלטה תוך שבוע. לצערנו הרב נתבקשנו לחכות ליום שני, לחכות ליום שלישי שלפני שבוע, דהיינו, כעת חיה לפני שבוע.</w:t>
      </w:r>
    </w:p>
    <w:p w14:paraId="2F83F6C1" w14:textId="77777777" w:rsidR="00E51AFE" w:rsidRDefault="00E51AFE" w:rsidP="00E51AFE">
      <w:pPr>
        <w:bidi/>
        <w:jc w:val="both"/>
        <w:rPr>
          <w:rFonts w:cs="David" w:hint="cs"/>
          <w:rtl/>
        </w:rPr>
      </w:pPr>
    </w:p>
    <w:p w14:paraId="749E1650" w14:textId="77777777" w:rsidR="00E51AFE" w:rsidRDefault="00E51AFE" w:rsidP="00E51AFE">
      <w:pPr>
        <w:bidi/>
        <w:ind w:firstLine="720"/>
        <w:jc w:val="both"/>
        <w:rPr>
          <w:rFonts w:cs="David" w:hint="cs"/>
          <w:rtl/>
        </w:rPr>
      </w:pPr>
      <w:r>
        <w:rPr>
          <w:rFonts w:cs="David" w:hint="cs"/>
          <w:rtl/>
        </w:rPr>
        <w:t>אז התברר לנו שאנחנו צריכים להמתין עוד מספר שעות שהפכו לימים ואז קיבלתי מכתב ממערכת הביטחון. שלא יהיה אי הבנות, רבותיי:</w:t>
      </w:r>
    </w:p>
    <w:p w14:paraId="6FCAF0D9" w14:textId="77777777" w:rsidR="00E51AFE" w:rsidRDefault="00E51AFE" w:rsidP="00E51AFE">
      <w:pPr>
        <w:bidi/>
        <w:jc w:val="both"/>
        <w:rPr>
          <w:rFonts w:cs="David" w:hint="cs"/>
          <w:rtl/>
        </w:rPr>
      </w:pPr>
    </w:p>
    <w:p w14:paraId="5786A35A" w14:textId="77777777" w:rsidR="00E51AFE" w:rsidRDefault="00E51AFE" w:rsidP="00E51AFE">
      <w:pPr>
        <w:bidi/>
        <w:ind w:firstLine="720"/>
        <w:jc w:val="both"/>
        <w:rPr>
          <w:rFonts w:cs="David" w:hint="cs"/>
          <w:rtl/>
        </w:rPr>
      </w:pPr>
      <w:r>
        <w:rPr>
          <w:rFonts w:cs="David" w:hint="cs"/>
          <w:rtl/>
        </w:rPr>
        <w:t>"לכבוד יושב ראש הכנסת</w:t>
      </w:r>
    </w:p>
    <w:p w14:paraId="63358A89" w14:textId="77777777" w:rsidR="00E51AFE" w:rsidRDefault="00E51AFE" w:rsidP="00E51AFE">
      <w:pPr>
        <w:bidi/>
        <w:ind w:firstLine="720"/>
        <w:jc w:val="both"/>
        <w:rPr>
          <w:rFonts w:cs="David" w:hint="cs"/>
          <w:rtl/>
        </w:rPr>
      </w:pPr>
    </w:p>
    <w:p w14:paraId="1810979E" w14:textId="77777777" w:rsidR="00E51AFE" w:rsidRDefault="00E51AFE" w:rsidP="00E51AFE">
      <w:pPr>
        <w:bidi/>
        <w:ind w:firstLine="720"/>
        <w:jc w:val="both"/>
        <w:rPr>
          <w:rFonts w:cs="David" w:hint="cs"/>
          <w:rtl/>
        </w:rPr>
      </w:pPr>
      <w:r>
        <w:rPr>
          <w:rFonts w:cs="David" w:hint="cs"/>
          <w:rtl/>
        </w:rPr>
        <w:t>מינוי ממלא מקום לוועדה המשותפת לוועדת החוץ והביטחון ולוועדת ה כספים."</w:t>
      </w:r>
    </w:p>
    <w:p w14:paraId="4F9546D0" w14:textId="77777777" w:rsidR="00E51AFE" w:rsidRDefault="00E51AFE" w:rsidP="00E51AFE">
      <w:pPr>
        <w:bidi/>
        <w:ind w:firstLine="720"/>
        <w:jc w:val="both"/>
        <w:rPr>
          <w:rFonts w:cs="David" w:hint="cs"/>
          <w:rtl/>
        </w:rPr>
      </w:pPr>
    </w:p>
    <w:p w14:paraId="2CCA7F2B" w14:textId="77777777" w:rsidR="00E51AFE" w:rsidRDefault="00E51AFE" w:rsidP="00E51AFE">
      <w:pPr>
        <w:bidi/>
        <w:ind w:firstLine="720"/>
        <w:jc w:val="both"/>
        <w:rPr>
          <w:rFonts w:cs="David" w:hint="cs"/>
          <w:rtl/>
        </w:rPr>
      </w:pPr>
      <w:r>
        <w:rPr>
          <w:rFonts w:cs="David" w:hint="cs"/>
          <w:rtl/>
        </w:rPr>
        <w:t>אני מקריא רק חלק מהמכתב:</w:t>
      </w:r>
    </w:p>
    <w:p w14:paraId="6F7D53C8" w14:textId="77777777" w:rsidR="00E51AFE" w:rsidRDefault="00E51AFE" w:rsidP="00E51AFE">
      <w:pPr>
        <w:bidi/>
        <w:ind w:firstLine="720"/>
        <w:jc w:val="both"/>
        <w:rPr>
          <w:rFonts w:cs="David" w:hint="cs"/>
          <w:rtl/>
        </w:rPr>
      </w:pPr>
    </w:p>
    <w:p w14:paraId="36042494" w14:textId="77777777" w:rsidR="00E51AFE" w:rsidRDefault="00E51AFE" w:rsidP="00E51AFE">
      <w:pPr>
        <w:bidi/>
        <w:ind w:firstLine="720"/>
        <w:jc w:val="both"/>
        <w:rPr>
          <w:rFonts w:cs="David" w:hint="cs"/>
          <w:rtl/>
        </w:rPr>
      </w:pPr>
      <w:r>
        <w:rPr>
          <w:rFonts w:cs="David" w:hint="cs"/>
          <w:rtl/>
        </w:rPr>
        <w:t xml:space="preserve">"אי אישור התקציב לא מאפשר פעילות שוטפת של המשרד. זאת ועוד, מאז אתמול מעוכבים תשלומים לספקי המשרד בהיקף העולה על 100 מיליון שקל והסכומים הולכים ומצטברים. כל יום שיעבור יביא בסיומו את הספקים להפגנות ולחצים לשחרור כספים עבורם, מעבר לבעיות הקשות שעיכוב זה יוצר בתפעול ומימוש המשימות השוטפות של מערכת הביטחון". </w:t>
      </w:r>
    </w:p>
    <w:p w14:paraId="57FC2498" w14:textId="77777777" w:rsidR="00E51AFE" w:rsidRDefault="00E51AFE" w:rsidP="00E51AFE">
      <w:pPr>
        <w:bidi/>
        <w:ind w:firstLine="720"/>
        <w:jc w:val="both"/>
        <w:rPr>
          <w:rFonts w:cs="David" w:hint="cs"/>
          <w:rtl/>
        </w:rPr>
      </w:pPr>
    </w:p>
    <w:p w14:paraId="7F14CB75" w14:textId="77777777" w:rsidR="00E51AFE" w:rsidRDefault="00E51AFE" w:rsidP="00E51AFE">
      <w:pPr>
        <w:bidi/>
        <w:ind w:firstLine="720"/>
        <w:jc w:val="both"/>
        <w:rPr>
          <w:rFonts w:cs="David" w:hint="cs"/>
          <w:rtl/>
        </w:rPr>
      </w:pPr>
      <w:r>
        <w:rPr>
          <w:rFonts w:cs="David" w:hint="cs"/>
          <w:rtl/>
        </w:rPr>
        <w:t xml:space="preserve">נמצא פה </w:t>
      </w:r>
      <w:proofErr w:type="spellStart"/>
      <w:r>
        <w:rPr>
          <w:rFonts w:cs="David" w:hint="cs"/>
          <w:rtl/>
        </w:rPr>
        <w:t>לטקו</w:t>
      </w:r>
      <w:proofErr w:type="spellEnd"/>
      <w:r>
        <w:rPr>
          <w:rFonts w:cs="David" w:hint="cs"/>
          <w:rtl/>
        </w:rPr>
        <w:t xml:space="preserve">, מנהל ועדת החוץ והביטחון, על מנת להעיד על הדברים כדברים שהם נכונים ואמיתיים והם לא ממצים את כל אותם דברים שהביא בפני </w:t>
      </w:r>
      <w:proofErr w:type="spellStart"/>
      <w:r>
        <w:rPr>
          <w:rFonts w:cs="David" w:hint="cs"/>
          <w:rtl/>
        </w:rPr>
        <w:t>לטקו</w:t>
      </w:r>
      <w:proofErr w:type="spellEnd"/>
      <w:r>
        <w:rPr>
          <w:rFonts w:cs="David" w:hint="cs"/>
          <w:rtl/>
        </w:rPr>
        <w:t>.</w:t>
      </w:r>
    </w:p>
    <w:p w14:paraId="5BCE4B74" w14:textId="77777777" w:rsidR="00E51AFE" w:rsidRDefault="00E51AFE" w:rsidP="00E51AFE">
      <w:pPr>
        <w:bidi/>
        <w:jc w:val="both"/>
        <w:rPr>
          <w:rFonts w:cs="David" w:hint="cs"/>
          <w:rtl/>
        </w:rPr>
      </w:pPr>
    </w:p>
    <w:p w14:paraId="1431760A" w14:textId="77777777" w:rsidR="00E51AFE" w:rsidRDefault="00E51AFE" w:rsidP="00E51AFE">
      <w:pPr>
        <w:bidi/>
        <w:ind w:firstLine="720"/>
        <w:jc w:val="both"/>
        <w:rPr>
          <w:rFonts w:cs="David" w:hint="cs"/>
          <w:rtl/>
        </w:rPr>
      </w:pPr>
      <w:r>
        <w:rPr>
          <w:rFonts w:cs="David" w:hint="cs"/>
          <w:rtl/>
        </w:rPr>
        <w:t xml:space="preserve">ניסינו להביא לפני המערכת הפוליטית בישראל את הצורך המיידי לקיים את הדבר. אמרו לי שראש הממשלה וראש האופוזיציה יפגשו ואז העניינים יבואו לידי הכרעה כזאת או אחרת. שכן, כאשר הפוליטיקאים לא מצליחים להסתדר, יש ועדה שהיא מחויבת בקבלת הכרעה. </w:t>
      </w:r>
    </w:p>
    <w:p w14:paraId="488A0964" w14:textId="77777777" w:rsidR="00E51AFE" w:rsidRDefault="00E51AFE" w:rsidP="00E51AFE">
      <w:pPr>
        <w:bidi/>
        <w:ind w:firstLine="720"/>
        <w:jc w:val="both"/>
        <w:rPr>
          <w:rFonts w:cs="David" w:hint="cs"/>
          <w:rtl/>
        </w:rPr>
      </w:pPr>
    </w:p>
    <w:p w14:paraId="72971E29" w14:textId="77777777" w:rsidR="00E51AFE" w:rsidRDefault="00E51AFE" w:rsidP="00E51AFE">
      <w:pPr>
        <w:bidi/>
        <w:ind w:firstLine="720"/>
        <w:jc w:val="both"/>
        <w:rPr>
          <w:rFonts w:cs="David" w:hint="cs"/>
          <w:rtl/>
        </w:rPr>
      </w:pPr>
      <w:r>
        <w:rPr>
          <w:rFonts w:cs="David" w:hint="cs"/>
          <w:rtl/>
        </w:rPr>
        <w:t>לתדהמתי, ביום רביעי שעבר התברר לי שהפגישה עתידה להיות רק מחרתיים, ביום חמישי הבא עלינו לטובה. אז ביקשתי מראש הממשלה ומראש האופוזיציה לשנס מותניים, בעזרתו של יושב ראש הקואליציה הנכבד ולהיפגש לפני כן. למרות שהם לא מצאו את הזמן המתאים להיפגש, אנחנו מצאנו להם את הזמן המתאים והם נפגשו ביום ראשון זה ולצערי הרב לא הגיעו לכלל הבנה בכל מה שקשור.</w:t>
      </w:r>
    </w:p>
    <w:p w14:paraId="2A6D0D1F" w14:textId="77777777" w:rsidR="00E51AFE" w:rsidRDefault="00E51AFE" w:rsidP="00E51AFE">
      <w:pPr>
        <w:bidi/>
        <w:jc w:val="both"/>
        <w:rPr>
          <w:rFonts w:cs="David" w:hint="cs"/>
          <w:rtl/>
        </w:rPr>
      </w:pPr>
    </w:p>
    <w:p w14:paraId="349D2C6A" w14:textId="77777777" w:rsidR="00E51AFE" w:rsidRDefault="00E51AFE" w:rsidP="00E51AFE">
      <w:pPr>
        <w:bidi/>
        <w:ind w:firstLine="720"/>
        <w:jc w:val="both"/>
        <w:rPr>
          <w:rFonts w:cs="David" w:hint="cs"/>
          <w:rtl/>
        </w:rPr>
      </w:pPr>
      <w:r>
        <w:rPr>
          <w:rFonts w:cs="David" w:hint="cs"/>
          <w:rtl/>
        </w:rPr>
        <w:t xml:space="preserve">הודעתי בהתייעצות אחת עם יו"ר הוועדה. יו"ר הוועדה, על פי סמכותו, - הוא יכול להכריע כי הסמכות היא בידי יושב ראש הוועדה, שאתמול אנחנו נקבע יושב ראש זמני לוועדת החוץ והביטחון. </w:t>
      </w:r>
    </w:p>
    <w:p w14:paraId="0CBDA34C" w14:textId="77777777" w:rsidR="00E51AFE" w:rsidRDefault="00E51AFE" w:rsidP="00E51AFE">
      <w:pPr>
        <w:bidi/>
        <w:ind w:firstLine="720"/>
        <w:jc w:val="both"/>
        <w:rPr>
          <w:rFonts w:cs="David" w:hint="cs"/>
          <w:rtl/>
        </w:rPr>
      </w:pPr>
    </w:p>
    <w:p w14:paraId="622E4458" w14:textId="77777777" w:rsidR="00E51AFE" w:rsidRDefault="00E51AFE" w:rsidP="00E51AFE">
      <w:pPr>
        <w:bidi/>
        <w:ind w:firstLine="720"/>
        <w:jc w:val="both"/>
        <w:rPr>
          <w:rFonts w:cs="David" w:hint="cs"/>
          <w:rtl/>
        </w:rPr>
      </w:pPr>
      <w:r>
        <w:rPr>
          <w:rFonts w:cs="David" w:hint="cs"/>
          <w:rtl/>
        </w:rPr>
        <w:t>אתמול בלילה נתבקשתי פעם נוספת לבדוק האם ניתן לדחות את ההכרעה שכן אנחנו לא רוצים להביא לידי משבר בין שתי הקבוצות המרכיבות את מחציתה של הכנסת. ואז אמרתי: ומה יאמר משרד הביטחון אשר שלח לי מכתב זה? כמובן שהבטיחו לי שמשרד הביטחון יעמוד מאחרי הבקשה לדחייה נוספת. אני שמעתי את ההבטחה והתברר לי כמובן שההבטחה לא יכולה להתממש שכן משרד הביטחון חושב שקיומה של הוועדה הוא כורח בל יגונה לקיומה של מערכת הביטחון מול תקציב הביטחון ותקציב המדינה.</w:t>
      </w:r>
    </w:p>
    <w:p w14:paraId="2400C47A" w14:textId="77777777" w:rsidR="00E51AFE" w:rsidRDefault="00E51AFE" w:rsidP="00E51AFE">
      <w:pPr>
        <w:bidi/>
        <w:jc w:val="both"/>
        <w:rPr>
          <w:rFonts w:cs="David" w:hint="cs"/>
          <w:rtl/>
        </w:rPr>
      </w:pPr>
    </w:p>
    <w:p w14:paraId="4C7E545C" w14:textId="77777777" w:rsidR="00E51AFE" w:rsidRDefault="00E51AFE" w:rsidP="00E51AFE">
      <w:pPr>
        <w:bidi/>
        <w:ind w:firstLine="720"/>
        <w:jc w:val="both"/>
        <w:rPr>
          <w:rFonts w:cs="David" w:hint="cs"/>
          <w:rtl/>
        </w:rPr>
      </w:pPr>
      <w:r>
        <w:rPr>
          <w:rFonts w:cs="David" w:hint="cs"/>
          <w:rtl/>
        </w:rPr>
        <w:t xml:space="preserve">אנחנו יודעים שהיה עד אתמול מועמד אחד לוועדת החוץ והביטחון, והוא המועמד שהגיש את מועמדתו. אנחנו יודעים גם - - - </w:t>
      </w:r>
    </w:p>
    <w:p w14:paraId="257737AC" w14:textId="77777777" w:rsidR="00E51AFE" w:rsidRDefault="00E51AFE" w:rsidP="00E51AFE">
      <w:pPr>
        <w:bidi/>
        <w:jc w:val="both"/>
        <w:rPr>
          <w:rFonts w:cs="David" w:hint="cs"/>
          <w:rtl/>
        </w:rPr>
      </w:pPr>
    </w:p>
    <w:p w14:paraId="699F8AB0" w14:textId="77777777" w:rsidR="00E51AFE" w:rsidRDefault="00E51AFE" w:rsidP="00E51AFE">
      <w:pPr>
        <w:bidi/>
        <w:jc w:val="both"/>
        <w:rPr>
          <w:rFonts w:cs="David" w:hint="cs"/>
          <w:rtl/>
        </w:rPr>
      </w:pPr>
      <w:r w:rsidRPr="00AC3A78">
        <w:rPr>
          <w:rFonts w:cs="David" w:hint="cs"/>
          <w:u w:val="single"/>
          <w:rtl/>
        </w:rPr>
        <w:t>רחל אדטו:</w:t>
      </w:r>
    </w:p>
    <w:p w14:paraId="28986D89" w14:textId="77777777" w:rsidR="00E51AFE" w:rsidRDefault="00E51AFE" w:rsidP="00E51AFE">
      <w:pPr>
        <w:bidi/>
        <w:jc w:val="both"/>
        <w:rPr>
          <w:rFonts w:cs="David" w:hint="cs"/>
          <w:rtl/>
        </w:rPr>
      </w:pPr>
    </w:p>
    <w:p w14:paraId="7AAEF450" w14:textId="77777777" w:rsidR="00E51AFE" w:rsidRDefault="00E51AFE" w:rsidP="00E51AFE">
      <w:pPr>
        <w:bidi/>
        <w:jc w:val="both"/>
        <w:rPr>
          <w:rFonts w:cs="David" w:hint="cs"/>
          <w:rtl/>
        </w:rPr>
      </w:pPr>
      <w:r>
        <w:rPr>
          <w:rFonts w:cs="David" w:hint="cs"/>
          <w:rtl/>
        </w:rPr>
        <w:tab/>
        <w:t>של הוועדה המשותפת.</w:t>
      </w:r>
    </w:p>
    <w:p w14:paraId="24DF8F36" w14:textId="77777777" w:rsidR="00E51AFE" w:rsidRDefault="00E51AFE" w:rsidP="00E51AFE">
      <w:pPr>
        <w:bidi/>
        <w:jc w:val="both"/>
        <w:rPr>
          <w:rFonts w:cs="David" w:hint="cs"/>
          <w:rtl/>
        </w:rPr>
      </w:pPr>
    </w:p>
    <w:p w14:paraId="2F85BEB2"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38F16F5B" w14:textId="77777777" w:rsidR="00E51AFE" w:rsidRDefault="00E51AFE" w:rsidP="00E51AFE">
      <w:pPr>
        <w:bidi/>
        <w:ind w:firstLine="720"/>
        <w:jc w:val="both"/>
        <w:rPr>
          <w:rFonts w:cs="David" w:hint="cs"/>
          <w:rtl/>
        </w:rPr>
      </w:pPr>
    </w:p>
    <w:p w14:paraId="2149D4D8" w14:textId="77777777" w:rsidR="00E51AFE" w:rsidRDefault="00E51AFE" w:rsidP="00E51AFE">
      <w:pPr>
        <w:bidi/>
        <w:ind w:firstLine="720"/>
        <w:jc w:val="both"/>
        <w:rPr>
          <w:rFonts w:cs="David" w:hint="cs"/>
          <w:rtl/>
        </w:rPr>
      </w:pPr>
      <w:r>
        <w:rPr>
          <w:rFonts w:cs="David" w:hint="cs"/>
          <w:rtl/>
        </w:rPr>
        <w:t>מי שייבחר לוועדת חוץ וביטחון, באופן אוטומטי הוא גם יו"ר הוועדה המשותפת. אפשר לבחור אחר במקומו אבל אקס-</w:t>
      </w:r>
      <w:proofErr w:type="spellStart"/>
      <w:r>
        <w:rPr>
          <w:rFonts w:cs="David" w:hint="cs"/>
          <w:rtl/>
        </w:rPr>
        <w:t>אופיציו</w:t>
      </w:r>
      <w:proofErr w:type="spellEnd"/>
      <w:r>
        <w:rPr>
          <w:rFonts w:cs="David" w:hint="cs"/>
          <w:rtl/>
        </w:rPr>
        <w:t xml:space="preserve"> לא תהיינה בעיות כי הוא יוכל לבוא ולקבוע גם את הסדר.</w:t>
      </w:r>
    </w:p>
    <w:p w14:paraId="287733B1" w14:textId="77777777" w:rsidR="00E51AFE" w:rsidRDefault="00E51AFE" w:rsidP="00E51AFE">
      <w:pPr>
        <w:bidi/>
        <w:ind w:firstLine="720"/>
        <w:jc w:val="both"/>
        <w:rPr>
          <w:rFonts w:cs="David" w:hint="cs"/>
          <w:rtl/>
        </w:rPr>
      </w:pPr>
    </w:p>
    <w:p w14:paraId="0006E33F" w14:textId="77777777" w:rsidR="00E51AFE" w:rsidRDefault="00E51AFE" w:rsidP="00E51AFE">
      <w:pPr>
        <w:bidi/>
        <w:ind w:firstLine="720"/>
        <w:jc w:val="both"/>
        <w:rPr>
          <w:rFonts w:cs="David" w:hint="cs"/>
          <w:rtl/>
        </w:rPr>
      </w:pPr>
      <w:r>
        <w:rPr>
          <w:rFonts w:cs="David" w:hint="cs"/>
          <w:rtl/>
        </w:rPr>
        <w:t xml:space="preserve">להבנתי, לא נמצא מועמד משום שכל הצדדים התחפרו בעמדותיהם, שכל אחת מהן מכובדת בעיניי אבל זה לא מונע לקיים דיון ולמנות מישהו זמני שיוכל לנהל את המערכת. לכן החלטנו שהיום אנחנו נבחר את היושב ראש הזמני. </w:t>
      </w:r>
    </w:p>
    <w:p w14:paraId="2348A87A" w14:textId="77777777" w:rsidR="00E51AFE" w:rsidRDefault="00E51AFE" w:rsidP="00E51AFE">
      <w:pPr>
        <w:bidi/>
        <w:ind w:firstLine="720"/>
        <w:jc w:val="both"/>
        <w:rPr>
          <w:rFonts w:cs="David" w:hint="cs"/>
          <w:rtl/>
        </w:rPr>
      </w:pPr>
    </w:p>
    <w:p w14:paraId="357419D4" w14:textId="77777777" w:rsidR="00E51AFE" w:rsidRDefault="00E51AFE" w:rsidP="00E51AFE">
      <w:pPr>
        <w:bidi/>
        <w:ind w:firstLine="720"/>
        <w:jc w:val="both"/>
        <w:rPr>
          <w:rFonts w:cs="David" w:hint="cs"/>
          <w:rtl/>
        </w:rPr>
      </w:pPr>
      <w:r>
        <w:rPr>
          <w:rFonts w:cs="David" w:hint="cs"/>
          <w:rtl/>
        </w:rPr>
        <w:t xml:space="preserve">היום בבוקר התבקשנו, יו"ר ועדת הכנסת וגם אנוכי </w:t>
      </w:r>
      <w:proofErr w:type="spellStart"/>
      <w:r>
        <w:rPr>
          <w:rFonts w:cs="David" w:hint="cs"/>
          <w:rtl/>
        </w:rPr>
        <w:t>להתספק</w:t>
      </w:r>
      <w:proofErr w:type="spellEnd"/>
      <w:r>
        <w:rPr>
          <w:rFonts w:cs="David" w:hint="cs"/>
          <w:rtl/>
        </w:rPr>
        <w:t xml:space="preserve"> בבחירות יו"ר הוועדה המשותפת בתקציב הביטחון כיושב ראש זמני. </w:t>
      </w:r>
    </w:p>
    <w:p w14:paraId="420FA266" w14:textId="77777777" w:rsidR="00E51AFE" w:rsidRDefault="00E51AFE" w:rsidP="00E51AFE">
      <w:pPr>
        <w:bidi/>
        <w:ind w:firstLine="720"/>
        <w:jc w:val="both"/>
        <w:rPr>
          <w:rFonts w:cs="David" w:hint="cs"/>
          <w:rtl/>
        </w:rPr>
      </w:pPr>
    </w:p>
    <w:p w14:paraId="6CD5E85C" w14:textId="77777777" w:rsidR="00E51AFE" w:rsidRDefault="00E51AFE" w:rsidP="00E51AFE">
      <w:pPr>
        <w:bidi/>
        <w:ind w:firstLine="720"/>
        <w:jc w:val="both"/>
        <w:rPr>
          <w:rFonts w:cs="David" w:hint="cs"/>
          <w:rtl/>
        </w:rPr>
      </w:pPr>
      <w:r>
        <w:rPr>
          <w:rFonts w:cs="David" w:hint="cs"/>
          <w:rtl/>
        </w:rPr>
        <w:t>אני אומר לכם שלא הלחץ הפוליטי משפיע עלי, אבל אני לא רוצה לשים מכשול בפני המערכת הפוליטית על-מנת שתתנגש ללא מוצא.</w:t>
      </w:r>
    </w:p>
    <w:p w14:paraId="6540124C" w14:textId="77777777" w:rsidR="00E51AFE" w:rsidRDefault="00E51AFE" w:rsidP="00E51AFE">
      <w:pPr>
        <w:bidi/>
        <w:jc w:val="both"/>
        <w:rPr>
          <w:rFonts w:cs="David" w:hint="cs"/>
          <w:rtl/>
        </w:rPr>
      </w:pPr>
    </w:p>
    <w:p w14:paraId="660AD7A2" w14:textId="77777777" w:rsidR="00E51AFE" w:rsidRDefault="00E51AFE" w:rsidP="00E51AFE">
      <w:pPr>
        <w:bidi/>
        <w:jc w:val="both"/>
        <w:rPr>
          <w:rFonts w:cs="David" w:hint="cs"/>
          <w:u w:val="single"/>
          <w:rtl/>
        </w:rPr>
      </w:pPr>
      <w:r>
        <w:rPr>
          <w:rFonts w:cs="David" w:hint="cs"/>
          <w:u w:val="single"/>
          <w:rtl/>
        </w:rPr>
        <w:t>דוד רותם</w:t>
      </w:r>
      <w:r w:rsidRPr="00E36EB4">
        <w:rPr>
          <w:rFonts w:cs="David" w:hint="cs"/>
          <w:u w:val="single"/>
          <w:rtl/>
        </w:rPr>
        <w:t>:</w:t>
      </w:r>
    </w:p>
    <w:p w14:paraId="48FF3C84" w14:textId="77777777" w:rsidR="00E51AFE" w:rsidRDefault="00E51AFE" w:rsidP="00E51AFE">
      <w:pPr>
        <w:bidi/>
        <w:jc w:val="both"/>
        <w:rPr>
          <w:rFonts w:cs="David" w:hint="cs"/>
          <w:u w:val="single"/>
          <w:rtl/>
        </w:rPr>
      </w:pPr>
    </w:p>
    <w:p w14:paraId="02C1658E" w14:textId="77777777" w:rsidR="00E51AFE" w:rsidRDefault="00E51AFE" w:rsidP="00E51AFE">
      <w:pPr>
        <w:bidi/>
        <w:ind w:firstLine="720"/>
        <w:jc w:val="both"/>
        <w:rPr>
          <w:rFonts w:cs="David" w:hint="cs"/>
          <w:rtl/>
        </w:rPr>
      </w:pPr>
      <w:r>
        <w:rPr>
          <w:rFonts w:cs="David" w:hint="cs"/>
          <w:rtl/>
        </w:rPr>
        <w:t>מי מבקש את הבקשות האלה?</w:t>
      </w:r>
    </w:p>
    <w:p w14:paraId="5061A4A5" w14:textId="77777777" w:rsidR="00E51AFE" w:rsidRDefault="00E51AFE" w:rsidP="00E51AFE">
      <w:pPr>
        <w:bidi/>
        <w:jc w:val="both"/>
        <w:rPr>
          <w:rFonts w:cs="David" w:hint="cs"/>
          <w:rtl/>
        </w:rPr>
      </w:pPr>
    </w:p>
    <w:p w14:paraId="4CF6204A"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19419944" w14:textId="77777777" w:rsidR="00E51AFE" w:rsidRDefault="00E51AFE" w:rsidP="00E51AFE">
      <w:pPr>
        <w:bidi/>
        <w:jc w:val="both"/>
        <w:rPr>
          <w:rFonts w:cs="David" w:hint="cs"/>
          <w:rtl/>
        </w:rPr>
      </w:pPr>
    </w:p>
    <w:p w14:paraId="04A18C24" w14:textId="77777777" w:rsidR="00E51AFE" w:rsidRDefault="00E51AFE" w:rsidP="00E51AFE">
      <w:pPr>
        <w:bidi/>
        <w:ind w:firstLine="720"/>
        <w:jc w:val="both"/>
        <w:rPr>
          <w:rFonts w:cs="David" w:hint="cs"/>
          <w:rtl/>
        </w:rPr>
      </w:pPr>
      <w:r>
        <w:rPr>
          <w:rFonts w:cs="David" w:hint="cs"/>
          <w:rtl/>
        </w:rPr>
        <w:t>אני מאוד מודה לך. כנראה לא הייתי ברור. אמרתי שיש שתי מערכות. אחת היא מערכת סיעת קדימה והשנייה היא מערכת סיעת הליכוד. בכל אחת מהן יש יושב ראש התנועה. אחת היא ראש האופוזיציה מקדימה ואחד הוא ראש הממשלה מהליכוד. אמרתי את ראש האופוזיציה קודם, כי יש לה מנדט אחד יותר מאשר הליכוד וכיושב ראש הכנסת אני מונה את הסיעות לפי סדר בחירתן וגודלן. לא מצאתי את הדרך להביא אותם. הצעתי להם בזמנו הצעת פשרה, ההצעה הזאת היא בינם לביני למרות שהיא פורסמה. היה לנו עד היום בבוקר מועמד אחד והוא היה אריה אלדד. אני יודע שסיעת הליכוד עמדה על כך שהואיל והיא מחזיקה את ועדת הכלכלה היא לא מבקשת בצעד של אימפריאליזם לכבוש גם את ועדת החוץ והביטחון. לכן היא באה ואמרה אפילו שהיא מעדיפה אדם מהאופוזיציה על-מנת שהוא יהיה יושב ראש הוועדה ולפיכך לא פסלה את מועמדתו של חבר הכנסת אריה אלדד אם לא יימצא מועמד אחר.</w:t>
      </w:r>
    </w:p>
    <w:p w14:paraId="4489EAAA" w14:textId="77777777" w:rsidR="00E51AFE" w:rsidRDefault="00E51AFE" w:rsidP="00E51AFE">
      <w:pPr>
        <w:bidi/>
        <w:jc w:val="both"/>
        <w:rPr>
          <w:rFonts w:cs="David" w:hint="cs"/>
          <w:rtl/>
        </w:rPr>
      </w:pPr>
    </w:p>
    <w:p w14:paraId="79FC4E53" w14:textId="77777777" w:rsidR="00E51AFE" w:rsidRDefault="00E51AFE" w:rsidP="00E51AFE">
      <w:pPr>
        <w:bidi/>
        <w:ind w:firstLine="720"/>
        <w:jc w:val="both"/>
        <w:rPr>
          <w:rFonts w:cs="David" w:hint="cs"/>
          <w:rtl/>
        </w:rPr>
      </w:pPr>
      <w:r>
        <w:rPr>
          <w:rFonts w:cs="David" w:hint="cs"/>
          <w:rtl/>
        </w:rPr>
        <w:t xml:space="preserve">כמובן שהפררוגטיבה המלאה על דעת הליכוד, כפי שהוסבר לי, היא בידי סיעת קדימה שלה שייכת, לדעת הליכוד, הוועדה הזאת. </w:t>
      </w:r>
    </w:p>
    <w:p w14:paraId="5F55CCCC" w14:textId="77777777" w:rsidR="00E51AFE" w:rsidRDefault="00E51AFE" w:rsidP="00E51AFE">
      <w:pPr>
        <w:bidi/>
        <w:ind w:firstLine="720"/>
        <w:jc w:val="both"/>
        <w:rPr>
          <w:rFonts w:cs="David" w:hint="cs"/>
          <w:rtl/>
        </w:rPr>
      </w:pPr>
    </w:p>
    <w:p w14:paraId="799E97AE" w14:textId="77777777" w:rsidR="00E51AFE" w:rsidRDefault="00E51AFE" w:rsidP="00E51AFE">
      <w:pPr>
        <w:bidi/>
        <w:ind w:firstLine="720"/>
        <w:jc w:val="both"/>
        <w:rPr>
          <w:rFonts w:cs="David" w:hint="cs"/>
          <w:rtl/>
        </w:rPr>
      </w:pPr>
      <w:r>
        <w:rPr>
          <w:rFonts w:cs="David" w:hint="cs"/>
          <w:rtl/>
        </w:rPr>
        <w:t xml:space="preserve">אני שמח לשמוע, קודם כל, שיש היום מסיעת קדימה מועמד שהוא לזמן שאול יהיה יו"ר הוועדה. אני מכבד את הבקשה הזאת, גם של הקואליציה וגם של האופוזיציה. </w:t>
      </w:r>
    </w:p>
    <w:p w14:paraId="542DEBCA" w14:textId="77777777" w:rsidR="00E51AFE" w:rsidRDefault="00E51AFE" w:rsidP="00E51AFE">
      <w:pPr>
        <w:bidi/>
        <w:jc w:val="both"/>
        <w:rPr>
          <w:rFonts w:cs="David" w:hint="cs"/>
          <w:rtl/>
        </w:rPr>
      </w:pPr>
    </w:p>
    <w:p w14:paraId="00BB8EB6" w14:textId="77777777" w:rsidR="00E51AFE" w:rsidRPr="00AC3A78" w:rsidRDefault="00E51AFE" w:rsidP="00E51AFE">
      <w:pPr>
        <w:bidi/>
        <w:jc w:val="both"/>
        <w:rPr>
          <w:rFonts w:cs="David" w:hint="cs"/>
          <w:u w:val="single"/>
          <w:rtl/>
        </w:rPr>
      </w:pPr>
      <w:r w:rsidRPr="00AC3A78">
        <w:rPr>
          <w:rFonts w:cs="David" w:hint="cs"/>
          <w:u w:val="single"/>
          <w:rtl/>
        </w:rPr>
        <w:t>שי חרמש:</w:t>
      </w:r>
    </w:p>
    <w:p w14:paraId="365E85EE" w14:textId="77777777" w:rsidR="00E51AFE" w:rsidRDefault="00E51AFE" w:rsidP="00E51AFE">
      <w:pPr>
        <w:bidi/>
        <w:jc w:val="both"/>
        <w:rPr>
          <w:rFonts w:cs="David" w:hint="cs"/>
          <w:rtl/>
        </w:rPr>
      </w:pPr>
    </w:p>
    <w:p w14:paraId="6344BC93" w14:textId="77777777" w:rsidR="00E51AFE" w:rsidRDefault="00E51AFE" w:rsidP="00E51AFE">
      <w:pPr>
        <w:bidi/>
        <w:ind w:firstLine="720"/>
        <w:jc w:val="both"/>
        <w:rPr>
          <w:rFonts w:cs="David" w:hint="cs"/>
          <w:rtl/>
        </w:rPr>
      </w:pPr>
      <w:r>
        <w:rPr>
          <w:rFonts w:cs="David" w:hint="cs"/>
          <w:rtl/>
        </w:rPr>
        <w:t>לוועדה המשותפת.</w:t>
      </w:r>
    </w:p>
    <w:p w14:paraId="5F0332C9" w14:textId="77777777" w:rsidR="00E51AFE" w:rsidRDefault="00E51AFE" w:rsidP="00E51AFE">
      <w:pPr>
        <w:bidi/>
        <w:jc w:val="both"/>
        <w:rPr>
          <w:rFonts w:cs="David" w:hint="cs"/>
          <w:rtl/>
        </w:rPr>
      </w:pPr>
    </w:p>
    <w:p w14:paraId="18C02BA1"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1F567477" w14:textId="77777777" w:rsidR="00E51AFE" w:rsidRDefault="00E51AFE" w:rsidP="00E51AFE">
      <w:pPr>
        <w:bidi/>
        <w:jc w:val="both"/>
        <w:rPr>
          <w:rFonts w:cs="David" w:hint="cs"/>
          <w:rtl/>
        </w:rPr>
      </w:pPr>
    </w:p>
    <w:p w14:paraId="52BEBCD1" w14:textId="77777777" w:rsidR="00E51AFE" w:rsidRDefault="00E51AFE" w:rsidP="00E51AFE">
      <w:pPr>
        <w:bidi/>
        <w:ind w:firstLine="720"/>
        <w:jc w:val="both"/>
        <w:rPr>
          <w:rFonts w:cs="David" w:hint="cs"/>
          <w:rtl/>
        </w:rPr>
      </w:pPr>
      <w:r>
        <w:rPr>
          <w:rFonts w:cs="David" w:hint="cs"/>
          <w:rtl/>
        </w:rPr>
        <w:t xml:space="preserve">לוועדה המשותפת. </w:t>
      </w:r>
    </w:p>
    <w:p w14:paraId="7A5E719E" w14:textId="77777777" w:rsidR="00E51AFE" w:rsidRDefault="00E51AFE" w:rsidP="00E51AFE">
      <w:pPr>
        <w:bidi/>
        <w:ind w:firstLine="720"/>
        <w:jc w:val="both"/>
        <w:rPr>
          <w:rFonts w:cs="David" w:hint="cs"/>
          <w:rtl/>
        </w:rPr>
      </w:pPr>
    </w:p>
    <w:p w14:paraId="1439B67C" w14:textId="77777777" w:rsidR="00E51AFE" w:rsidRDefault="00E51AFE" w:rsidP="00E51AFE">
      <w:pPr>
        <w:bidi/>
        <w:ind w:firstLine="720"/>
        <w:jc w:val="both"/>
        <w:rPr>
          <w:rFonts w:cs="David" w:hint="cs"/>
          <w:rtl/>
        </w:rPr>
      </w:pPr>
      <w:r>
        <w:rPr>
          <w:rFonts w:cs="David" w:hint="cs"/>
          <w:rtl/>
        </w:rPr>
        <w:t xml:space="preserve">לא עולה ולא מתקבל על הדעת שלא יהיה גם מישהו שמתמנה לוועדת החוץ והביטחון לזמן שאול. </w:t>
      </w:r>
    </w:p>
    <w:p w14:paraId="051A5EBC" w14:textId="77777777" w:rsidR="00E51AFE" w:rsidRDefault="00E51AFE" w:rsidP="00E51AFE">
      <w:pPr>
        <w:bidi/>
        <w:jc w:val="both"/>
        <w:rPr>
          <w:rFonts w:cs="David" w:hint="cs"/>
          <w:rtl/>
        </w:rPr>
      </w:pPr>
    </w:p>
    <w:p w14:paraId="5FB101CD" w14:textId="77777777" w:rsidR="00E51AFE" w:rsidRPr="00AC3A78" w:rsidRDefault="00E51AFE" w:rsidP="00E51AFE">
      <w:pPr>
        <w:bidi/>
        <w:jc w:val="both"/>
        <w:rPr>
          <w:rFonts w:cs="David" w:hint="cs"/>
          <w:u w:val="single"/>
          <w:rtl/>
        </w:rPr>
      </w:pPr>
      <w:r w:rsidRPr="00AC3A78">
        <w:rPr>
          <w:rFonts w:cs="David" w:hint="cs"/>
          <w:u w:val="single"/>
          <w:rtl/>
        </w:rPr>
        <w:t>שי חרמש:</w:t>
      </w:r>
    </w:p>
    <w:p w14:paraId="249EF575" w14:textId="77777777" w:rsidR="00E51AFE" w:rsidRDefault="00E51AFE" w:rsidP="00E51AFE">
      <w:pPr>
        <w:bidi/>
        <w:jc w:val="both"/>
        <w:rPr>
          <w:rFonts w:cs="David" w:hint="cs"/>
          <w:rtl/>
        </w:rPr>
      </w:pPr>
    </w:p>
    <w:p w14:paraId="013B5722" w14:textId="77777777" w:rsidR="00E51AFE" w:rsidRDefault="00E51AFE" w:rsidP="00E51AFE">
      <w:pPr>
        <w:bidi/>
        <w:jc w:val="both"/>
        <w:rPr>
          <w:rFonts w:cs="David" w:hint="cs"/>
          <w:rtl/>
        </w:rPr>
      </w:pPr>
      <w:r>
        <w:rPr>
          <w:rFonts w:cs="David" w:hint="cs"/>
          <w:rtl/>
        </w:rPr>
        <w:tab/>
        <w:t>שאול בכוונה?</w:t>
      </w:r>
    </w:p>
    <w:p w14:paraId="5C8A6DB8" w14:textId="77777777" w:rsidR="00E51AFE" w:rsidRDefault="00E51AFE" w:rsidP="00E51AFE">
      <w:pPr>
        <w:bidi/>
        <w:jc w:val="both"/>
        <w:rPr>
          <w:rFonts w:cs="David" w:hint="cs"/>
          <w:rtl/>
        </w:rPr>
      </w:pPr>
    </w:p>
    <w:p w14:paraId="45A018CA" w14:textId="77777777" w:rsidR="00E51AFE" w:rsidRDefault="00E51AFE" w:rsidP="00E51AFE">
      <w:pPr>
        <w:bidi/>
        <w:jc w:val="both"/>
        <w:rPr>
          <w:rFonts w:cs="David" w:hint="cs"/>
          <w:u w:val="single"/>
          <w:rtl/>
        </w:rPr>
      </w:pPr>
      <w:r>
        <w:rPr>
          <w:rFonts w:cs="David" w:hint="cs"/>
          <w:u w:val="single"/>
          <w:rtl/>
        </w:rPr>
        <w:t>מרינה סולודקין:</w:t>
      </w:r>
    </w:p>
    <w:p w14:paraId="29E3E6BC" w14:textId="77777777" w:rsidR="00E51AFE" w:rsidRDefault="00E51AFE" w:rsidP="00E51AFE">
      <w:pPr>
        <w:bidi/>
        <w:jc w:val="both"/>
        <w:rPr>
          <w:rFonts w:cs="David" w:hint="cs"/>
          <w:u w:val="single"/>
          <w:rtl/>
        </w:rPr>
      </w:pPr>
    </w:p>
    <w:p w14:paraId="27177C9C" w14:textId="77777777" w:rsidR="00E51AFE" w:rsidRDefault="00E51AFE" w:rsidP="00E51AFE">
      <w:pPr>
        <w:bidi/>
        <w:jc w:val="both"/>
        <w:rPr>
          <w:rFonts w:cs="David" w:hint="cs"/>
          <w:rtl/>
        </w:rPr>
      </w:pPr>
      <w:r>
        <w:rPr>
          <w:rFonts w:cs="David" w:hint="cs"/>
          <w:rtl/>
        </w:rPr>
        <w:tab/>
        <w:t xml:space="preserve">תרתי משמע. </w:t>
      </w:r>
    </w:p>
    <w:p w14:paraId="4B143CFF" w14:textId="77777777" w:rsidR="00E51AFE" w:rsidRPr="0089593A" w:rsidRDefault="00E51AFE" w:rsidP="00E51AFE">
      <w:pPr>
        <w:bidi/>
        <w:jc w:val="both"/>
        <w:rPr>
          <w:rFonts w:cs="David" w:hint="cs"/>
          <w:rtl/>
        </w:rPr>
      </w:pPr>
    </w:p>
    <w:p w14:paraId="6274D1AF"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369D189E" w14:textId="77777777" w:rsidR="00E51AFE" w:rsidRDefault="00E51AFE" w:rsidP="00E51AFE">
      <w:pPr>
        <w:bidi/>
        <w:jc w:val="both"/>
        <w:rPr>
          <w:rFonts w:cs="David" w:hint="cs"/>
          <w:rtl/>
        </w:rPr>
      </w:pPr>
    </w:p>
    <w:p w14:paraId="43C62A68" w14:textId="77777777" w:rsidR="00E51AFE" w:rsidRDefault="00E51AFE" w:rsidP="00E51AFE">
      <w:pPr>
        <w:bidi/>
        <w:ind w:firstLine="720"/>
        <w:jc w:val="both"/>
        <w:rPr>
          <w:rFonts w:cs="David" w:hint="cs"/>
          <w:rtl/>
        </w:rPr>
      </w:pPr>
      <w:r>
        <w:rPr>
          <w:rFonts w:cs="David" w:hint="cs"/>
          <w:rtl/>
        </w:rPr>
        <w:t>זמן שאול זה זמני בעברית צחה.</w:t>
      </w:r>
    </w:p>
    <w:p w14:paraId="2455BCC9" w14:textId="77777777" w:rsidR="00E51AFE" w:rsidRDefault="00E51AFE" w:rsidP="00E51AFE">
      <w:pPr>
        <w:bidi/>
        <w:ind w:firstLine="720"/>
        <w:jc w:val="both"/>
        <w:rPr>
          <w:rFonts w:cs="David" w:hint="cs"/>
          <w:rtl/>
        </w:rPr>
      </w:pPr>
    </w:p>
    <w:p w14:paraId="08383F2B" w14:textId="77777777" w:rsidR="00E51AFE" w:rsidRPr="00827F77" w:rsidRDefault="00E51AFE" w:rsidP="00E51AFE">
      <w:pPr>
        <w:bidi/>
        <w:jc w:val="both"/>
        <w:rPr>
          <w:rFonts w:cs="David" w:hint="cs"/>
          <w:u w:val="single"/>
          <w:rtl/>
        </w:rPr>
      </w:pPr>
      <w:r>
        <w:rPr>
          <w:rFonts w:cs="David" w:hint="cs"/>
          <w:u w:val="single"/>
          <w:rtl/>
        </w:rPr>
        <w:t>שי חרמש:</w:t>
      </w:r>
    </w:p>
    <w:p w14:paraId="70DC076B" w14:textId="77777777" w:rsidR="00E51AFE" w:rsidRDefault="00E51AFE" w:rsidP="00E51AFE">
      <w:pPr>
        <w:bidi/>
        <w:ind w:firstLine="720"/>
        <w:jc w:val="both"/>
        <w:rPr>
          <w:rFonts w:cs="David" w:hint="cs"/>
          <w:rtl/>
        </w:rPr>
      </w:pPr>
    </w:p>
    <w:p w14:paraId="441599EB" w14:textId="77777777" w:rsidR="00E51AFE" w:rsidRDefault="00E51AFE" w:rsidP="00E51AFE">
      <w:pPr>
        <w:bidi/>
        <w:ind w:firstLine="720"/>
        <w:jc w:val="both"/>
        <w:rPr>
          <w:rFonts w:cs="David" w:hint="cs"/>
          <w:rtl/>
        </w:rPr>
      </w:pPr>
      <w:r>
        <w:rPr>
          <w:rFonts w:cs="David" w:hint="cs"/>
          <w:rtl/>
        </w:rPr>
        <w:t>התכוונתי לשאול אחר.</w:t>
      </w:r>
    </w:p>
    <w:p w14:paraId="0BBEA491" w14:textId="77777777" w:rsidR="00E51AFE" w:rsidRDefault="00E51AFE" w:rsidP="00E51AFE">
      <w:pPr>
        <w:bidi/>
        <w:ind w:firstLine="720"/>
        <w:jc w:val="both"/>
        <w:rPr>
          <w:rFonts w:cs="David" w:hint="cs"/>
          <w:rtl/>
        </w:rPr>
      </w:pPr>
    </w:p>
    <w:p w14:paraId="2BBBFA23"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6577D1AD" w14:textId="77777777" w:rsidR="00E51AFE" w:rsidRPr="00827F77" w:rsidRDefault="00E51AFE" w:rsidP="00E51AFE">
      <w:pPr>
        <w:bidi/>
        <w:ind w:firstLine="720"/>
        <w:jc w:val="both"/>
        <w:rPr>
          <w:rFonts w:cs="David" w:hint="cs"/>
          <w:rtl/>
        </w:rPr>
      </w:pPr>
    </w:p>
    <w:p w14:paraId="40B3C632" w14:textId="77777777" w:rsidR="00E51AFE" w:rsidRDefault="00E51AFE" w:rsidP="00E51AFE">
      <w:pPr>
        <w:bidi/>
        <w:ind w:firstLine="720"/>
        <w:jc w:val="both"/>
        <w:rPr>
          <w:rFonts w:cs="David" w:hint="cs"/>
          <w:rtl/>
        </w:rPr>
      </w:pPr>
      <w:r>
        <w:rPr>
          <w:rFonts w:cs="David" w:hint="cs"/>
          <w:rtl/>
        </w:rPr>
        <w:t xml:space="preserve">בעברית צחה, זמני הוא שאול. </w:t>
      </w:r>
    </w:p>
    <w:p w14:paraId="4BC738AA" w14:textId="77777777" w:rsidR="00E51AFE" w:rsidRDefault="00E51AFE" w:rsidP="00E51AFE">
      <w:pPr>
        <w:bidi/>
        <w:ind w:firstLine="720"/>
        <w:jc w:val="both"/>
        <w:rPr>
          <w:rFonts w:cs="David" w:hint="cs"/>
          <w:rtl/>
        </w:rPr>
      </w:pPr>
    </w:p>
    <w:p w14:paraId="34D5BD0E" w14:textId="77777777" w:rsidR="00E51AFE" w:rsidRDefault="00E51AFE" w:rsidP="00E51AFE">
      <w:pPr>
        <w:bidi/>
        <w:ind w:firstLine="720"/>
        <w:jc w:val="both"/>
        <w:rPr>
          <w:rFonts w:cs="David" w:hint="cs"/>
          <w:rtl/>
        </w:rPr>
      </w:pPr>
      <w:r>
        <w:rPr>
          <w:rFonts w:cs="David" w:hint="cs"/>
          <w:rtl/>
        </w:rPr>
        <w:t xml:space="preserve">לכן אני ממליץ בפני הוועדה ובפני יו"ר הוועדה, בפני יו"ר ראש הקואליציה ובפני חבריי מקדימה, לשקול את האפשרות למנות מייד, על-מנת שנוכל להביא בפני ועדת חוץ וביטחון את ראש הממשלה, את שר הביטחון, את שר החוץ, את כל ראשי שירותי הביטחון בישראל. יבואו ויתנו דוח מפורט ויום יומי בכל מה שקשור לביטחוננו, כתפקידה ומחויבותה של הכנסת, ולא להתעסק בנושאים פוליטיים כדי למנוע את החובה שלנו. זאת לא הזכות שלנו, חובתנו לנהל את ענייני המדינה במשטר של הדמוקרטיה </w:t>
      </w:r>
      <w:proofErr w:type="spellStart"/>
      <w:r>
        <w:rPr>
          <w:rFonts w:cs="David" w:hint="cs"/>
          <w:rtl/>
        </w:rPr>
        <w:t>הפרלמנטרית</w:t>
      </w:r>
      <w:proofErr w:type="spellEnd"/>
      <w:r>
        <w:rPr>
          <w:rFonts w:cs="David" w:hint="cs"/>
          <w:rtl/>
        </w:rPr>
        <w:t>.</w:t>
      </w:r>
    </w:p>
    <w:p w14:paraId="06C2A020" w14:textId="77777777" w:rsidR="00E51AFE" w:rsidRDefault="00E51AFE" w:rsidP="00E51AFE">
      <w:pPr>
        <w:bidi/>
        <w:jc w:val="both"/>
        <w:rPr>
          <w:rFonts w:cs="David" w:hint="cs"/>
          <w:rtl/>
        </w:rPr>
      </w:pPr>
    </w:p>
    <w:p w14:paraId="73859D86" w14:textId="77777777" w:rsidR="00E51AFE" w:rsidRDefault="00E51AFE" w:rsidP="00E51AFE">
      <w:pPr>
        <w:bidi/>
        <w:ind w:firstLine="720"/>
        <w:jc w:val="both"/>
        <w:rPr>
          <w:rFonts w:cs="David" w:hint="cs"/>
          <w:rtl/>
        </w:rPr>
      </w:pPr>
      <w:r>
        <w:rPr>
          <w:rFonts w:cs="David" w:hint="cs"/>
          <w:rtl/>
        </w:rPr>
        <w:t xml:space="preserve">אדוני היושב ראש, אנחנו נאלצים, כי אנחנו כולנו פוליטיקאים, לקבל את הבקשה של שתי המפלגות למנות רק יושב ראש זמני לוועדה המשותפת. אני קורא לכל החברים כאן ולכל ראשי התנועות, כי נדמה לי שעוד 10 פגישות לא יוכלו להביא לידי הכרעה מה שלא הוכרע בפגישה שהתקיימה ביום ראשון. העובדות ברורות וצריכים להכריע. כל אחד על-פי דרכו ועל-פי דעתו. אסור לנו להפקיר את החובה שלנו בגלל בעיות ומכשלות פוליטיות יהיו אשר יהיו ותהיינה המפלגות צודקות אשר תהיינה. </w:t>
      </w:r>
    </w:p>
    <w:p w14:paraId="67F91CD5" w14:textId="77777777" w:rsidR="00E51AFE" w:rsidRDefault="00E51AFE" w:rsidP="00E51AFE">
      <w:pPr>
        <w:bidi/>
        <w:jc w:val="both"/>
        <w:rPr>
          <w:rFonts w:cs="David" w:hint="cs"/>
          <w:rtl/>
        </w:rPr>
      </w:pPr>
    </w:p>
    <w:p w14:paraId="5AD3FAA8" w14:textId="77777777" w:rsidR="00E51AFE" w:rsidRDefault="00E51AFE" w:rsidP="00E51AFE">
      <w:pPr>
        <w:bidi/>
        <w:ind w:firstLine="720"/>
        <w:jc w:val="both"/>
        <w:rPr>
          <w:rFonts w:cs="David" w:hint="cs"/>
          <w:rtl/>
        </w:rPr>
      </w:pPr>
      <w:r>
        <w:rPr>
          <w:rFonts w:cs="David" w:hint="cs"/>
          <w:rtl/>
        </w:rPr>
        <w:t xml:space="preserve">אני מתנצל על כך שאם דבריי היו בבחינת איזו התרסה, אני אומר זאת מתוך דאגה לכנסת. אני בטוח שכך נגיע גם להבנה ולהסכמה, כפי שאתם מגיעים היום. </w:t>
      </w:r>
    </w:p>
    <w:p w14:paraId="1143F2B9" w14:textId="77777777" w:rsidR="00E51AFE" w:rsidRDefault="00E51AFE" w:rsidP="00E51AFE">
      <w:pPr>
        <w:bidi/>
        <w:jc w:val="both"/>
        <w:rPr>
          <w:rFonts w:cs="David" w:hint="cs"/>
          <w:rtl/>
        </w:rPr>
      </w:pPr>
    </w:p>
    <w:p w14:paraId="76C36810" w14:textId="77777777" w:rsidR="00E51AFE" w:rsidRDefault="00E51AFE" w:rsidP="00E51AFE">
      <w:pPr>
        <w:bidi/>
        <w:jc w:val="both"/>
        <w:rPr>
          <w:rFonts w:cs="David" w:hint="cs"/>
          <w:rtl/>
        </w:rPr>
      </w:pPr>
      <w:r w:rsidRPr="00AC3A78">
        <w:rPr>
          <w:rFonts w:cs="David" w:hint="cs"/>
          <w:u w:val="single"/>
          <w:rtl/>
        </w:rPr>
        <w:t>רחל אדטו:</w:t>
      </w:r>
    </w:p>
    <w:p w14:paraId="417C2B3E" w14:textId="77777777" w:rsidR="00E51AFE" w:rsidRDefault="00E51AFE" w:rsidP="00E51AFE">
      <w:pPr>
        <w:bidi/>
        <w:jc w:val="both"/>
        <w:rPr>
          <w:rFonts w:cs="David" w:hint="cs"/>
          <w:rtl/>
        </w:rPr>
      </w:pPr>
    </w:p>
    <w:p w14:paraId="5393C60F" w14:textId="77777777" w:rsidR="00E51AFE" w:rsidRDefault="00E51AFE" w:rsidP="00E51AFE">
      <w:pPr>
        <w:bidi/>
        <w:ind w:firstLine="720"/>
        <w:jc w:val="both"/>
        <w:rPr>
          <w:rFonts w:cs="David" w:hint="cs"/>
          <w:rtl/>
        </w:rPr>
      </w:pPr>
      <w:r>
        <w:rPr>
          <w:rFonts w:cs="David" w:hint="cs"/>
          <w:rtl/>
        </w:rPr>
        <w:t xml:space="preserve">לכן הקריאה שלך לאנשי קדימה - - - </w:t>
      </w:r>
    </w:p>
    <w:p w14:paraId="672213CD" w14:textId="77777777" w:rsidR="00E51AFE" w:rsidRDefault="00E51AFE" w:rsidP="00E51AFE">
      <w:pPr>
        <w:bidi/>
        <w:jc w:val="both"/>
        <w:rPr>
          <w:rFonts w:cs="David" w:hint="cs"/>
          <w:rtl/>
        </w:rPr>
      </w:pPr>
    </w:p>
    <w:p w14:paraId="215E7DF6"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4112FBB7" w14:textId="77777777" w:rsidR="00E51AFE" w:rsidRDefault="00E51AFE" w:rsidP="00E51AFE">
      <w:pPr>
        <w:bidi/>
        <w:ind w:firstLine="720"/>
        <w:jc w:val="both"/>
        <w:rPr>
          <w:rFonts w:cs="David" w:hint="cs"/>
          <w:rtl/>
        </w:rPr>
      </w:pPr>
      <w:r>
        <w:rPr>
          <w:rFonts w:cs="David" w:hint="cs"/>
          <w:rtl/>
        </w:rPr>
        <w:t xml:space="preserve">לאנשי קדימה והליכוד באותה מידה, באותה מידה. אפשר לבחור יו"ר זמני שהוא לא - - - </w:t>
      </w:r>
    </w:p>
    <w:p w14:paraId="104F81E9" w14:textId="77777777" w:rsidR="00E51AFE" w:rsidRDefault="00E51AFE" w:rsidP="00E51AFE">
      <w:pPr>
        <w:bidi/>
        <w:jc w:val="both"/>
        <w:rPr>
          <w:rFonts w:cs="David" w:hint="cs"/>
          <w:rtl/>
        </w:rPr>
      </w:pPr>
    </w:p>
    <w:p w14:paraId="553786BC" w14:textId="77777777" w:rsidR="00E51AFE" w:rsidRPr="00AC3A78" w:rsidRDefault="00E51AFE" w:rsidP="00E51AFE">
      <w:pPr>
        <w:bidi/>
        <w:jc w:val="both"/>
        <w:rPr>
          <w:rFonts w:cs="David" w:hint="cs"/>
          <w:u w:val="single"/>
          <w:rtl/>
        </w:rPr>
      </w:pPr>
      <w:r w:rsidRPr="00AC3A78">
        <w:rPr>
          <w:rFonts w:cs="David" w:hint="cs"/>
          <w:u w:val="single"/>
          <w:rtl/>
        </w:rPr>
        <w:t>מרינה סולודקין:</w:t>
      </w:r>
    </w:p>
    <w:p w14:paraId="4E38B1E3" w14:textId="77777777" w:rsidR="00E51AFE" w:rsidRDefault="00E51AFE" w:rsidP="00E51AFE">
      <w:pPr>
        <w:bidi/>
        <w:jc w:val="both"/>
        <w:rPr>
          <w:rFonts w:cs="David" w:hint="cs"/>
          <w:rtl/>
        </w:rPr>
      </w:pPr>
    </w:p>
    <w:p w14:paraId="700D3844" w14:textId="77777777" w:rsidR="00E51AFE" w:rsidRDefault="00E51AFE" w:rsidP="00E51AFE">
      <w:pPr>
        <w:bidi/>
        <w:ind w:firstLine="720"/>
        <w:jc w:val="both"/>
        <w:rPr>
          <w:rFonts w:cs="David" w:hint="cs"/>
          <w:rtl/>
        </w:rPr>
      </w:pPr>
      <w:r>
        <w:rPr>
          <w:rFonts w:cs="David" w:hint="cs"/>
          <w:rtl/>
        </w:rPr>
        <w:t xml:space="preserve">גם לוועדת כלכלה אפשר. </w:t>
      </w:r>
    </w:p>
    <w:p w14:paraId="46346AA2" w14:textId="77777777" w:rsidR="00E51AFE" w:rsidRDefault="00E51AFE" w:rsidP="00E51AFE">
      <w:pPr>
        <w:bidi/>
        <w:jc w:val="both"/>
        <w:rPr>
          <w:rFonts w:cs="David" w:hint="cs"/>
          <w:rtl/>
        </w:rPr>
      </w:pPr>
    </w:p>
    <w:p w14:paraId="63EBB246"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64231712" w14:textId="77777777" w:rsidR="00E51AFE" w:rsidRDefault="00E51AFE" w:rsidP="00E51AFE">
      <w:pPr>
        <w:bidi/>
        <w:jc w:val="both"/>
        <w:rPr>
          <w:rFonts w:cs="David" w:hint="cs"/>
          <w:rtl/>
        </w:rPr>
      </w:pPr>
    </w:p>
    <w:p w14:paraId="3139001B" w14:textId="77777777" w:rsidR="00E51AFE" w:rsidRDefault="00E51AFE" w:rsidP="00E51AFE">
      <w:pPr>
        <w:bidi/>
        <w:ind w:firstLine="720"/>
        <w:jc w:val="both"/>
        <w:rPr>
          <w:rFonts w:cs="David" w:hint="cs"/>
          <w:rtl/>
        </w:rPr>
      </w:pPr>
      <w:r>
        <w:rPr>
          <w:rFonts w:cs="David" w:hint="cs"/>
          <w:rtl/>
        </w:rPr>
        <w:t xml:space="preserve">הכול אפשר. רבותיי, אני רוצה לומר לכם שהציבור כבר לא יתרגש עם נסגור את הכנסת וזאת הבעיה החמורה ביותר של כולנו. זאת הבעיה החמורה ביותר של כולנו ולכן באתי הנה. יש גבול לכל דבר, אפילו הוא בקדושת הפוליטיקה הישראלית. תודה. </w:t>
      </w:r>
    </w:p>
    <w:p w14:paraId="72C5DB3B" w14:textId="77777777" w:rsidR="00E51AFE" w:rsidRDefault="00E51AFE" w:rsidP="00E51AFE">
      <w:pPr>
        <w:bidi/>
        <w:jc w:val="both"/>
        <w:rPr>
          <w:rFonts w:cs="David" w:hint="cs"/>
          <w:rtl/>
        </w:rPr>
      </w:pPr>
    </w:p>
    <w:p w14:paraId="2B7854F4" w14:textId="77777777" w:rsidR="00E51AFE" w:rsidRDefault="00E51AFE" w:rsidP="00E51AF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25FEB7C" w14:textId="77777777" w:rsidR="00E51AFE" w:rsidRDefault="00E51AFE" w:rsidP="00E51AFE">
      <w:pPr>
        <w:bidi/>
        <w:jc w:val="both"/>
        <w:rPr>
          <w:rFonts w:cs="David" w:hint="cs"/>
          <w:u w:val="single"/>
          <w:rtl/>
        </w:rPr>
      </w:pPr>
    </w:p>
    <w:p w14:paraId="74D9BB87" w14:textId="77777777" w:rsidR="00E51AFE" w:rsidRDefault="00E51AFE" w:rsidP="00E51AFE">
      <w:pPr>
        <w:bidi/>
        <w:ind w:firstLine="720"/>
        <w:jc w:val="both"/>
        <w:rPr>
          <w:rFonts w:cs="David" w:hint="cs"/>
          <w:rtl/>
        </w:rPr>
      </w:pPr>
      <w:r>
        <w:rPr>
          <w:rFonts w:cs="David" w:hint="cs"/>
          <w:rtl/>
        </w:rPr>
        <w:t>תודה רבה אדוני היושב ראש.</w:t>
      </w:r>
    </w:p>
    <w:p w14:paraId="5FFC0ED2" w14:textId="77777777" w:rsidR="00E51AFE" w:rsidRDefault="00E51AFE" w:rsidP="00E51AFE">
      <w:pPr>
        <w:bidi/>
        <w:jc w:val="both"/>
        <w:rPr>
          <w:rFonts w:cs="David" w:hint="cs"/>
          <w:rtl/>
        </w:rPr>
      </w:pPr>
    </w:p>
    <w:p w14:paraId="63D173F7" w14:textId="77777777" w:rsidR="00E51AFE" w:rsidRDefault="00E51AFE" w:rsidP="00E51AFE">
      <w:pPr>
        <w:bidi/>
        <w:ind w:firstLine="720"/>
        <w:jc w:val="both"/>
        <w:rPr>
          <w:rFonts w:cs="David" w:hint="cs"/>
          <w:rtl/>
        </w:rPr>
      </w:pPr>
      <w:r>
        <w:rPr>
          <w:rFonts w:cs="David" w:hint="cs"/>
          <w:rtl/>
        </w:rPr>
        <w:t xml:space="preserve">הייתי מבקש לשמוע האם יש לנו מועמד לתפקיד? אני לא יודע מי מתנדב. אני יכול לומר לכם שלפני כמה דקות במליאה התבקשתי להודיע על חילופי אישים מטעם סיעת קדימה בוועדת החוץ והביטחון ובוועדה המשותפת, באופן שחבר הכנסת שאול מופז הצטרף לוועדה הזאת. האם נשלחתי לשם לתפארת החילוף הזה בלבד או </w:t>
      </w:r>
      <w:proofErr w:type="spellStart"/>
      <w:r>
        <w:rPr>
          <w:rFonts w:cs="David" w:hint="cs"/>
          <w:rtl/>
        </w:rPr>
        <w:t>שהיתה</w:t>
      </w:r>
      <w:proofErr w:type="spellEnd"/>
      <w:r>
        <w:rPr>
          <w:rFonts w:cs="David" w:hint="cs"/>
          <w:rtl/>
        </w:rPr>
        <w:t xml:space="preserve"> מטרה מאחרי העניין הזה?</w:t>
      </w:r>
    </w:p>
    <w:p w14:paraId="755AB739" w14:textId="77777777" w:rsidR="00E51AFE" w:rsidRDefault="00E51AFE" w:rsidP="00E51AFE">
      <w:pPr>
        <w:bidi/>
        <w:jc w:val="both"/>
        <w:rPr>
          <w:rFonts w:cs="David" w:hint="cs"/>
          <w:rtl/>
        </w:rPr>
      </w:pPr>
    </w:p>
    <w:p w14:paraId="34340683" w14:textId="77777777" w:rsidR="00E51AFE" w:rsidRDefault="00E51AFE" w:rsidP="00E51AFE">
      <w:pPr>
        <w:bidi/>
        <w:jc w:val="both"/>
        <w:rPr>
          <w:rFonts w:cs="David" w:hint="cs"/>
          <w:u w:val="single"/>
          <w:rtl/>
        </w:rPr>
      </w:pPr>
      <w:r>
        <w:rPr>
          <w:rFonts w:cs="David" w:hint="cs"/>
          <w:u w:val="single"/>
          <w:rtl/>
        </w:rPr>
        <w:t>דוד רותם</w:t>
      </w:r>
      <w:r w:rsidRPr="00E36EB4">
        <w:rPr>
          <w:rFonts w:cs="David" w:hint="cs"/>
          <w:u w:val="single"/>
          <w:rtl/>
        </w:rPr>
        <w:t>:</w:t>
      </w:r>
    </w:p>
    <w:p w14:paraId="4AEA8C5B" w14:textId="77777777" w:rsidR="00E51AFE" w:rsidRDefault="00E51AFE" w:rsidP="00E51AFE">
      <w:pPr>
        <w:bidi/>
        <w:jc w:val="both"/>
        <w:rPr>
          <w:rFonts w:cs="David" w:hint="cs"/>
          <w:u w:val="single"/>
          <w:rtl/>
        </w:rPr>
      </w:pPr>
    </w:p>
    <w:p w14:paraId="231764D0" w14:textId="77777777" w:rsidR="00E51AFE" w:rsidRDefault="00E51AFE" w:rsidP="00E51AFE">
      <w:pPr>
        <w:bidi/>
        <w:ind w:firstLine="720"/>
        <w:jc w:val="both"/>
        <w:rPr>
          <w:rFonts w:cs="David" w:hint="cs"/>
          <w:rtl/>
        </w:rPr>
      </w:pPr>
      <w:r>
        <w:rPr>
          <w:rFonts w:cs="David" w:hint="cs"/>
          <w:rtl/>
        </w:rPr>
        <w:t>וכבר עשית את זה? יש נושאים שאתה עושה אותם כל-כך מהר, זה מדהים.</w:t>
      </w:r>
    </w:p>
    <w:p w14:paraId="53834CAA" w14:textId="77777777" w:rsidR="00E51AFE" w:rsidRDefault="00E51AFE" w:rsidP="00E51AFE">
      <w:pPr>
        <w:bidi/>
        <w:jc w:val="both"/>
        <w:rPr>
          <w:rFonts w:cs="David" w:hint="cs"/>
          <w:rtl/>
        </w:rPr>
      </w:pPr>
    </w:p>
    <w:p w14:paraId="6F20EC13" w14:textId="77777777" w:rsidR="00E51AFE" w:rsidRDefault="00E51AFE" w:rsidP="00E51AF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D0D7855" w14:textId="77777777" w:rsidR="00E51AFE" w:rsidRDefault="00E51AFE" w:rsidP="00E51AFE">
      <w:pPr>
        <w:bidi/>
        <w:jc w:val="both"/>
        <w:rPr>
          <w:rFonts w:cs="David" w:hint="cs"/>
          <w:u w:val="single"/>
          <w:rtl/>
        </w:rPr>
      </w:pPr>
    </w:p>
    <w:p w14:paraId="68CE3037" w14:textId="77777777" w:rsidR="00E51AFE" w:rsidRDefault="00E51AFE" w:rsidP="00E51AFE">
      <w:pPr>
        <w:bidi/>
        <w:ind w:firstLine="720"/>
        <w:jc w:val="both"/>
        <w:rPr>
          <w:rFonts w:cs="David" w:hint="cs"/>
          <w:rtl/>
        </w:rPr>
      </w:pPr>
      <w:r>
        <w:rPr>
          <w:rFonts w:cs="David" w:hint="cs"/>
          <w:rtl/>
        </w:rPr>
        <w:t xml:space="preserve">אני באמת מבקש מיו"ר סיעת ישראל ביתנו, אנא עזור לי. יושב ראש ועדת החוקה, שלוקח לדון אצלו בחוק בין 3 חודשים ל-9 חודשים במקרה הטוב, מלין על-כך שאני לא דן בבקשותיו תוך 48 שעות. מאחר שאני יודע שכוח השכנוע שלי הוא לא מספיק - - - </w:t>
      </w:r>
    </w:p>
    <w:p w14:paraId="491C97EE" w14:textId="77777777" w:rsidR="00E51AFE" w:rsidRDefault="00E51AFE" w:rsidP="00E51AFE">
      <w:pPr>
        <w:bidi/>
        <w:ind w:firstLine="720"/>
        <w:jc w:val="both"/>
        <w:rPr>
          <w:rFonts w:cs="David" w:hint="cs"/>
          <w:rtl/>
        </w:rPr>
      </w:pPr>
    </w:p>
    <w:p w14:paraId="68FD5927" w14:textId="77777777" w:rsidR="00E51AFE" w:rsidRDefault="00E51AFE" w:rsidP="00E51AFE">
      <w:pPr>
        <w:keepNext/>
        <w:bidi/>
        <w:jc w:val="both"/>
        <w:rPr>
          <w:rFonts w:cs="David" w:hint="cs"/>
          <w:u w:val="single"/>
          <w:rtl/>
        </w:rPr>
      </w:pPr>
      <w:r>
        <w:rPr>
          <w:rFonts w:cs="David" w:hint="cs"/>
          <w:u w:val="single"/>
          <w:rtl/>
        </w:rPr>
        <w:t>דוד רותם:</w:t>
      </w:r>
    </w:p>
    <w:p w14:paraId="5A52293F" w14:textId="77777777" w:rsidR="00E51AFE" w:rsidRDefault="00E51AFE" w:rsidP="00E51AFE">
      <w:pPr>
        <w:bidi/>
        <w:ind w:firstLine="720"/>
        <w:jc w:val="both"/>
        <w:rPr>
          <w:rFonts w:cs="David" w:hint="cs"/>
          <w:rtl/>
        </w:rPr>
      </w:pPr>
    </w:p>
    <w:p w14:paraId="1D054E4D" w14:textId="77777777" w:rsidR="00E51AFE" w:rsidRDefault="00E51AFE" w:rsidP="00E51AFE">
      <w:pPr>
        <w:bidi/>
        <w:ind w:firstLine="720"/>
        <w:jc w:val="both"/>
        <w:rPr>
          <w:rFonts w:cs="David" w:hint="cs"/>
          <w:rtl/>
        </w:rPr>
      </w:pPr>
      <w:r>
        <w:rPr>
          <w:rFonts w:cs="David" w:hint="cs"/>
          <w:rtl/>
        </w:rPr>
        <w:t>אצלי מתחילים לדון בחוקים מסוימים אחרי שנה וחצי.</w:t>
      </w:r>
    </w:p>
    <w:p w14:paraId="6F998F7A" w14:textId="77777777" w:rsidR="00E51AFE" w:rsidRDefault="00E51AFE" w:rsidP="00E51AFE">
      <w:pPr>
        <w:bidi/>
        <w:jc w:val="both"/>
        <w:rPr>
          <w:rFonts w:cs="David" w:hint="cs"/>
          <w:rtl/>
        </w:rPr>
      </w:pPr>
    </w:p>
    <w:p w14:paraId="71221B4D" w14:textId="77777777" w:rsidR="00E51AFE" w:rsidRPr="00D20085" w:rsidRDefault="00E51AFE" w:rsidP="00E51AFE">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447E4D09" w14:textId="77777777" w:rsidR="00E51AFE" w:rsidRDefault="00E51AFE" w:rsidP="00E51AFE">
      <w:pPr>
        <w:bidi/>
        <w:jc w:val="both"/>
        <w:rPr>
          <w:rFonts w:cs="David" w:hint="cs"/>
          <w:rtl/>
        </w:rPr>
      </w:pPr>
    </w:p>
    <w:p w14:paraId="3C5E3A0C" w14:textId="77777777" w:rsidR="00E51AFE" w:rsidRDefault="00E51AFE" w:rsidP="00E51AFE">
      <w:pPr>
        <w:bidi/>
        <w:jc w:val="both"/>
        <w:rPr>
          <w:rFonts w:cs="David" w:hint="cs"/>
          <w:rtl/>
        </w:rPr>
      </w:pPr>
      <w:r>
        <w:rPr>
          <w:rFonts w:cs="David" w:hint="cs"/>
          <w:rtl/>
        </w:rPr>
        <w:tab/>
        <w:t xml:space="preserve">אני פונה לאינסטנציה שיש לה את הסמכות לפתור את הבעיה כדי שהנושא הזה ייפתר. אדוני יושב ראש הקואליציה, הושבתי אתכם יחד לא במקרה. אנא תעזור לי לסיים את העניין הזה. </w:t>
      </w:r>
    </w:p>
    <w:p w14:paraId="05E5A7CB" w14:textId="77777777" w:rsidR="00E51AFE" w:rsidRDefault="00E51AFE" w:rsidP="00E51AFE">
      <w:pPr>
        <w:bidi/>
        <w:jc w:val="both"/>
        <w:rPr>
          <w:rFonts w:cs="David" w:hint="cs"/>
          <w:rtl/>
        </w:rPr>
      </w:pPr>
    </w:p>
    <w:p w14:paraId="5662CA85" w14:textId="77777777" w:rsidR="00E51AFE" w:rsidRDefault="00E51AFE" w:rsidP="00E51AFE">
      <w:pPr>
        <w:bidi/>
        <w:jc w:val="both"/>
        <w:rPr>
          <w:rFonts w:cs="David" w:hint="cs"/>
          <w:u w:val="single"/>
          <w:rtl/>
        </w:rPr>
      </w:pPr>
      <w:r>
        <w:rPr>
          <w:rFonts w:cs="David" w:hint="cs"/>
          <w:u w:val="single"/>
          <w:rtl/>
        </w:rPr>
        <w:t>דוד רותם:</w:t>
      </w:r>
    </w:p>
    <w:p w14:paraId="27003DDD" w14:textId="77777777" w:rsidR="00E51AFE" w:rsidRDefault="00E51AFE" w:rsidP="00E51AFE">
      <w:pPr>
        <w:bidi/>
        <w:jc w:val="both"/>
        <w:rPr>
          <w:rFonts w:cs="David" w:hint="cs"/>
          <w:u w:val="single"/>
          <w:rtl/>
        </w:rPr>
      </w:pPr>
    </w:p>
    <w:p w14:paraId="4F521031" w14:textId="77777777" w:rsidR="00E51AFE" w:rsidRDefault="00E51AFE" w:rsidP="00E51AFE">
      <w:pPr>
        <w:bidi/>
        <w:jc w:val="both"/>
        <w:rPr>
          <w:rFonts w:cs="David" w:hint="cs"/>
          <w:rtl/>
        </w:rPr>
      </w:pPr>
      <w:r>
        <w:rPr>
          <w:rFonts w:cs="David" w:hint="cs"/>
          <w:rtl/>
        </w:rPr>
        <w:tab/>
        <w:t xml:space="preserve">אם אתה רוצה, אין לי בעיה, מחר מתפנים לי שעתיים בבוקר. </w:t>
      </w:r>
    </w:p>
    <w:p w14:paraId="1A43F787" w14:textId="77777777" w:rsidR="00E51AFE" w:rsidRDefault="00E51AFE" w:rsidP="00E51AFE">
      <w:pPr>
        <w:bidi/>
        <w:jc w:val="both"/>
        <w:rPr>
          <w:rFonts w:cs="David" w:hint="cs"/>
          <w:rtl/>
        </w:rPr>
      </w:pPr>
    </w:p>
    <w:p w14:paraId="3C7BB3B6" w14:textId="77777777" w:rsidR="00E51AFE" w:rsidRPr="00D20085" w:rsidRDefault="00E51AFE" w:rsidP="00E51AFE">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70AA1366" w14:textId="77777777" w:rsidR="00E51AFE" w:rsidRDefault="00E51AFE" w:rsidP="00E51AFE">
      <w:pPr>
        <w:bidi/>
        <w:jc w:val="both"/>
        <w:rPr>
          <w:rFonts w:cs="David" w:hint="cs"/>
          <w:rtl/>
        </w:rPr>
      </w:pPr>
      <w:r>
        <w:rPr>
          <w:rFonts w:cs="David" w:hint="cs"/>
          <w:rtl/>
        </w:rPr>
        <w:tab/>
      </w:r>
    </w:p>
    <w:p w14:paraId="47B7186E" w14:textId="77777777" w:rsidR="00E51AFE" w:rsidRDefault="00E51AFE" w:rsidP="00E51AFE">
      <w:pPr>
        <w:bidi/>
        <w:jc w:val="both"/>
        <w:rPr>
          <w:rFonts w:cs="David" w:hint="cs"/>
          <w:rtl/>
        </w:rPr>
      </w:pPr>
      <w:r>
        <w:rPr>
          <w:rFonts w:cs="David" w:hint="cs"/>
          <w:rtl/>
        </w:rPr>
        <w:tab/>
        <w:t xml:space="preserve">חבר הכנסת רותם, זה רעיון לא טוב. </w:t>
      </w:r>
    </w:p>
    <w:p w14:paraId="56310ED9" w14:textId="77777777" w:rsidR="00E51AFE" w:rsidRDefault="00E51AFE" w:rsidP="00E51AFE">
      <w:pPr>
        <w:bidi/>
        <w:jc w:val="both"/>
        <w:rPr>
          <w:rFonts w:cs="David" w:hint="cs"/>
          <w:rtl/>
        </w:rPr>
      </w:pPr>
    </w:p>
    <w:p w14:paraId="33138156" w14:textId="77777777" w:rsidR="00E51AFE" w:rsidRDefault="00E51AFE" w:rsidP="00E51AFE">
      <w:pPr>
        <w:keepNext/>
        <w:bidi/>
        <w:jc w:val="both"/>
        <w:rPr>
          <w:rFonts w:cs="David" w:hint="cs"/>
          <w:u w:val="single"/>
          <w:rtl/>
        </w:rPr>
      </w:pPr>
      <w:r>
        <w:rPr>
          <w:rFonts w:cs="David" w:hint="cs"/>
          <w:u w:val="single"/>
          <w:rtl/>
        </w:rPr>
        <w:t>דוד רותם:</w:t>
      </w:r>
    </w:p>
    <w:p w14:paraId="0E55864E" w14:textId="77777777" w:rsidR="00E51AFE" w:rsidRDefault="00E51AFE" w:rsidP="00E51AFE">
      <w:pPr>
        <w:keepNext/>
        <w:bidi/>
        <w:jc w:val="both"/>
        <w:rPr>
          <w:rFonts w:cs="David" w:hint="cs"/>
          <w:u w:val="single"/>
          <w:rtl/>
        </w:rPr>
      </w:pPr>
    </w:p>
    <w:p w14:paraId="020E0B72" w14:textId="77777777" w:rsidR="00E51AFE" w:rsidRDefault="00E51AFE" w:rsidP="00E51AFE">
      <w:pPr>
        <w:bidi/>
        <w:jc w:val="both"/>
        <w:rPr>
          <w:rFonts w:cs="David" w:hint="cs"/>
          <w:rtl/>
        </w:rPr>
      </w:pPr>
      <w:r>
        <w:rPr>
          <w:rFonts w:cs="David" w:hint="cs"/>
          <w:rtl/>
        </w:rPr>
        <w:tab/>
        <w:t>זה חוק שלך.</w:t>
      </w:r>
    </w:p>
    <w:p w14:paraId="6FD9D539" w14:textId="77777777" w:rsidR="00E51AFE" w:rsidRDefault="00E51AFE" w:rsidP="00E51AFE">
      <w:pPr>
        <w:bidi/>
        <w:jc w:val="both"/>
        <w:rPr>
          <w:rFonts w:cs="David" w:hint="cs"/>
          <w:rtl/>
        </w:rPr>
      </w:pPr>
    </w:p>
    <w:p w14:paraId="12D5F07C" w14:textId="77777777" w:rsidR="00E51AFE" w:rsidRPr="00D20085" w:rsidRDefault="00E51AFE" w:rsidP="00E51AFE">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34778A82" w14:textId="77777777" w:rsidR="00E51AFE" w:rsidRDefault="00E51AFE" w:rsidP="00E51AFE">
      <w:pPr>
        <w:bidi/>
        <w:jc w:val="both"/>
        <w:rPr>
          <w:rFonts w:cs="David" w:hint="cs"/>
          <w:rtl/>
        </w:rPr>
      </w:pPr>
    </w:p>
    <w:p w14:paraId="69095F50" w14:textId="77777777" w:rsidR="00E51AFE" w:rsidRDefault="00E51AFE" w:rsidP="00E51AFE">
      <w:pPr>
        <w:bidi/>
        <w:jc w:val="both"/>
        <w:rPr>
          <w:rFonts w:cs="David" w:hint="cs"/>
          <w:rtl/>
        </w:rPr>
      </w:pPr>
      <w:r>
        <w:rPr>
          <w:rFonts w:cs="David" w:hint="cs"/>
          <w:rtl/>
        </w:rPr>
        <w:tab/>
        <w:t>אני בטוח, אבל זה רעיון לא טובה. אתה יודע שלא זאת הדרך להגיע איתי להסדרים.</w:t>
      </w:r>
    </w:p>
    <w:p w14:paraId="279A61D9" w14:textId="77777777" w:rsidR="00E51AFE" w:rsidRDefault="00E51AFE" w:rsidP="00E51AFE">
      <w:pPr>
        <w:bidi/>
        <w:jc w:val="both"/>
        <w:rPr>
          <w:rFonts w:cs="David" w:hint="cs"/>
          <w:rtl/>
        </w:rPr>
      </w:pPr>
    </w:p>
    <w:p w14:paraId="68A876E1" w14:textId="77777777" w:rsidR="00E51AFE" w:rsidRDefault="00E51AFE" w:rsidP="00E51AFE">
      <w:pPr>
        <w:bidi/>
        <w:jc w:val="both"/>
        <w:rPr>
          <w:rFonts w:cs="David" w:hint="cs"/>
          <w:rtl/>
        </w:rPr>
      </w:pPr>
      <w:r>
        <w:rPr>
          <w:rFonts w:cs="David" w:hint="cs"/>
          <w:rtl/>
        </w:rPr>
        <w:tab/>
        <w:t xml:space="preserve">חבר הכנסת </w:t>
      </w:r>
      <w:proofErr w:type="spellStart"/>
      <w:r>
        <w:rPr>
          <w:rFonts w:cs="David" w:hint="cs"/>
          <w:rtl/>
        </w:rPr>
        <w:t>אלקין</w:t>
      </w:r>
      <w:proofErr w:type="spellEnd"/>
      <w:r>
        <w:rPr>
          <w:rFonts w:cs="David" w:hint="cs"/>
          <w:rtl/>
        </w:rPr>
        <w:t xml:space="preserve">, </w:t>
      </w:r>
      <w:proofErr w:type="spellStart"/>
      <w:r>
        <w:rPr>
          <w:rFonts w:cs="David" w:hint="cs"/>
          <w:rtl/>
        </w:rPr>
        <w:t>התושיע</w:t>
      </w:r>
      <w:proofErr w:type="spellEnd"/>
      <w:r>
        <w:rPr>
          <w:rFonts w:cs="David" w:hint="cs"/>
          <w:rtl/>
        </w:rPr>
        <w:t xml:space="preserve"> אותנו?</w:t>
      </w:r>
    </w:p>
    <w:p w14:paraId="21E586A8" w14:textId="77777777" w:rsidR="00E51AFE" w:rsidRPr="00E4029C" w:rsidRDefault="00E51AFE" w:rsidP="00E51AFE">
      <w:pPr>
        <w:bidi/>
        <w:jc w:val="both"/>
        <w:rPr>
          <w:rFonts w:cs="David" w:hint="cs"/>
          <w:rtl/>
        </w:rPr>
      </w:pPr>
    </w:p>
    <w:p w14:paraId="7D6BAA9A" w14:textId="77777777" w:rsidR="00E51AFE" w:rsidRDefault="00E51AFE" w:rsidP="00E51AFE">
      <w:pPr>
        <w:bidi/>
        <w:jc w:val="both"/>
        <w:rPr>
          <w:rFonts w:cs="David" w:hint="cs"/>
          <w:rtl/>
        </w:rPr>
      </w:pPr>
    </w:p>
    <w:p w14:paraId="267CD267" w14:textId="77777777" w:rsidR="00E51AFE" w:rsidRPr="00AC3A78" w:rsidRDefault="00E51AFE" w:rsidP="00E51AFE">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AC3A78">
        <w:rPr>
          <w:rFonts w:cs="David" w:hint="cs"/>
          <w:u w:val="single"/>
          <w:rtl/>
        </w:rPr>
        <w:t>:</w:t>
      </w:r>
    </w:p>
    <w:p w14:paraId="1DA08805" w14:textId="77777777" w:rsidR="00E51AFE" w:rsidRDefault="00E51AFE" w:rsidP="00E51AFE">
      <w:pPr>
        <w:bidi/>
        <w:jc w:val="both"/>
        <w:rPr>
          <w:rFonts w:cs="David" w:hint="cs"/>
          <w:rtl/>
        </w:rPr>
      </w:pPr>
    </w:p>
    <w:p w14:paraId="328EF00C" w14:textId="77777777" w:rsidR="00E51AFE" w:rsidRDefault="00E51AFE" w:rsidP="00E51AFE">
      <w:pPr>
        <w:bidi/>
        <w:jc w:val="both"/>
        <w:rPr>
          <w:rFonts w:cs="David" w:hint="cs"/>
          <w:rtl/>
        </w:rPr>
      </w:pPr>
      <w:r>
        <w:rPr>
          <w:rFonts w:cs="David" w:hint="cs"/>
          <w:rtl/>
        </w:rPr>
        <w:tab/>
        <w:t xml:space="preserve">לא נמצאת כאן יושבת ראש סיעת קדימה. </w:t>
      </w:r>
    </w:p>
    <w:p w14:paraId="309BDA19" w14:textId="77777777" w:rsidR="00E51AFE" w:rsidRDefault="00E51AFE" w:rsidP="00E51AFE">
      <w:pPr>
        <w:bidi/>
        <w:jc w:val="both"/>
        <w:rPr>
          <w:rFonts w:cs="David" w:hint="cs"/>
          <w:rtl/>
        </w:rPr>
      </w:pPr>
    </w:p>
    <w:p w14:paraId="660AAD79" w14:textId="77777777" w:rsidR="00E51AFE" w:rsidRDefault="00E51AFE" w:rsidP="00E51AFE">
      <w:pPr>
        <w:bidi/>
        <w:jc w:val="both"/>
        <w:rPr>
          <w:rFonts w:cs="David" w:hint="cs"/>
          <w:u w:val="single"/>
          <w:rtl/>
        </w:rPr>
      </w:pPr>
      <w:r>
        <w:rPr>
          <w:rFonts w:cs="David" w:hint="cs"/>
          <w:u w:val="single"/>
          <w:rtl/>
        </w:rPr>
        <w:t>רחל אדטו:</w:t>
      </w:r>
    </w:p>
    <w:p w14:paraId="42ADE43B" w14:textId="77777777" w:rsidR="00E51AFE" w:rsidRDefault="00E51AFE" w:rsidP="00E51AFE">
      <w:pPr>
        <w:bidi/>
        <w:jc w:val="both"/>
        <w:rPr>
          <w:rFonts w:cs="David" w:hint="cs"/>
          <w:u w:val="single"/>
          <w:rtl/>
        </w:rPr>
      </w:pPr>
    </w:p>
    <w:p w14:paraId="24198D24" w14:textId="77777777" w:rsidR="00E51AFE" w:rsidRDefault="00E51AFE" w:rsidP="00E51AFE">
      <w:pPr>
        <w:bidi/>
        <w:jc w:val="both"/>
        <w:rPr>
          <w:rFonts w:cs="David" w:hint="cs"/>
          <w:rtl/>
        </w:rPr>
      </w:pPr>
      <w:r>
        <w:rPr>
          <w:rFonts w:cs="David" w:hint="cs"/>
          <w:rtl/>
        </w:rPr>
        <w:tab/>
        <w:t>אני מייצגת את הסיעה. מבחינת סיעת קדימה, אנחנו מציעים כיושב ראש זמני של הוועדה המשותפת לוועדת חוץ וביטחון ולוועדת הכספים לנושא תקציב הביטחון, מתוך הכרה והבנה לחשיבות של הנושא כפי שהוצג בצורה מאוד ברורה על-ידי יושב ראש הכנסת. אנחנו מציעים את יושב הראש הזמני, חבר הכנסת שאול מופז, שימלא את התפקיד הזה עד שייבחר יושב ראש קבוע לוועדה, מי אשר ייבחר.</w:t>
      </w:r>
    </w:p>
    <w:p w14:paraId="03487287" w14:textId="77777777" w:rsidR="00E51AFE" w:rsidRDefault="00E51AFE" w:rsidP="00E51AFE">
      <w:pPr>
        <w:bidi/>
        <w:jc w:val="both"/>
        <w:rPr>
          <w:rFonts w:cs="David" w:hint="cs"/>
          <w:rtl/>
        </w:rPr>
      </w:pPr>
    </w:p>
    <w:p w14:paraId="0D5E4D5C" w14:textId="77777777" w:rsidR="00E51AFE" w:rsidRDefault="00E51AFE" w:rsidP="00E51AFE">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Pr>
          <w:rFonts w:cs="David" w:hint="cs"/>
          <w:u w:val="single"/>
          <w:rtl/>
        </w:rPr>
        <w:t>:</w:t>
      </w:r>
    </w:p>
    <w:p w14:paraId="75CA6B42" w14:textId="77777777" w:rsidR="00E51AFE" w:rsidRDefault="00E51AFE" w:rsidP="00E51AFE">
      <w:pPr>
        <w:bidi/>
        <w:jc w:val="both"/>
        <w:rPr>
          <w:rFonts w:cs="David" w:hint="cs"/>
          <w:u w:val="single"/>
          <w:rtl/>
        </w:rPr>
      </w:pPr>
    </w:p>
    <w:p w14:paraId="7181B397" w14:textId="77777777" w:rsidR="00E51AFE" w:rsidRDefault="00E51AFE" w:rsidP="00E51AFE">
      <w:pPr>
        <w:bidi/>
        <w:jc w:val="both"/>
        <w:rPr>
          <w:rFonts w:cs="David" w:hint="cs"/>
          <w:rtl/>
        </w:rPr>
      </w:pPr>
      <w:r>
        <w:rPr>
          <w:rFonts w:cs="David" w:hint="cs"/>
          <w:rtl/>
        </w:rPr>
        <w:tab/>
        <w:t xml:space="preserve">אנחנו כמובן מצטרפים להצעה הזאת, כפי שסוכם הבוקר בינינו לבין יושבת ראש סיעת קדימה ומבקשים מוועדת הכנסת לאשר את המינוי. </w:t>
      </w:r>
    </w:p>
    <w:p w14:paraId="17D3A85C" w14:textId="77777777" w:rsidR="00E51AFE" w:rsidRDefault="00E51AFE" w:rsidP="00E51AFE">
      <w:pPr>
        <w:bidi/>
        <w:jc w:val="both"/>
        <w:rPr>
          <w:rFonts w:cs="David" w:hint="cs"/>
          <w:rtl/>
        </w:rPr>
      </w:pPr>
    </w:p>
    <w:p w14:paraId="2DEE98AE" w14:textId="77777777" w:rsidR="00E51AFE" w:rsidRDefault="00E51AFE" w:rsidP="00E51AFE">
      <w:pPr>
        <w:bidi/>
        <w:jc w:val="both"/>
        <w:rPr>
          <w:rFonts w:cs="David" w:hint="cs"/>
          <w:u w:val="single"/>
          <w:rtl/>
        </w:rPr>
      </w:pPr>
      <w:r>
        <w:rPr>
          <w:rFonts w:cs="David" w:hint="cs"/>
          <w:u w:val="single"/>
          <w:rtl/>
        </w:rPr>
        <w:t>דוד רותם:</w:t>
      </w:r>
    </w:p>
    <w:p w14:paraId="35641B16" w14:textId="77777777" w:rsidR="00E51AFE" w:rsidRDefault="00E51AFE" w:rsidP="00E51AFE">
      <w:pPr>
        <w:bidi/>
        <w:jc w:val="both"/>
        <w:rPr>
          <w:rFonts w:cs="David" w:hint="cs"/>
          <w:u w:val="single"/>
          <w:rtl/>
        </w:rPr>
      </w:pPr>
    </w:p>
    <w:p w14:paraId="5C6FE698" w14:textId="77777777" w:rsidR="00E51AFE" w:rsidRDefault="00E51AFE" w:rsidP="00E51AFE">
      <w:pPr>
        <w:bidi/>
        <w:jc w:val="both"/>
        <w:rPr>
          <w:rFonts w:cs="David" w:hint="cs"/>
          <w:rtl/>
        </w:rPr>
      </w:pPr>
      <w:r>
        <w:rPr>
          <w:rFonts w:cs="David" w:hint="cs"/>
          <w:rtl/>
        </w:rPr>
        <w:tab/>
        <w:t>אפשר התייעצות סיעתית?</w:t>
      </w:r>
    </w:p>
    <w:p w14:paraId="4BEE399F" w14:textId="77777777" w:rsidR="00E51AFE" w:rsidRPr="00056BF4" w:rsidRDefault="00E51AFE" w:rsidP="00E51AFE">
      <w:pPr>
        <w:bidi/>
        <w:jc w:val="both"/>
        <w:rPr>
          <w:rFonts w:cs="David" w:hint="cs"/>
          <w:rtl/>
        </w:rPr>
      </w:pPr>
    </w:p>
    <w:p w14:paraId="0D2571E4" w14:textId="77777777" w:rsidR="00E51AFE" w:rsidRDefault="00E51AFE" w:rsidP="00E51AF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708EE53B" w14:textId="77777777" w:rsidR="00E51AFE" w:rsidRDefault="00E51AFE" w:rsidP="00E51AFE">
      <w:pPr>
        <w:bidi/>
        <w:jc w:val="both"/>
        <w:rPr>
          <w:rFonts w:cs="David" w:hint="cs"/>
          <w:u w:val="single"/>
          <w:rtl/>
        </w:rPr>
      </w:pPr>
    </w:p>
    <w:p w14:paraId="34FD0B7C" w14:textId="77777777" w:rsidR="00E51AFE" w:rsidRDefault="00E51AFE" w:rsidP="00E51AFE">
      <w:pPr>
        <w:bidi/>
        <w:jc w:val="both"/>
        <w:rPr>
          <w:rFonts w:cs="David" w:hint="cs"/>
          <w:rtl/>
        </w:rPr>
      </w:pPr>
      <w:r>
        <w:rPr>
          <w:rFonts w:cs="David" w:hint="cs"/>
          <w:rtl/>
        </w:rPr>
        <w:tab/>
        <w:t>חבר הכנסת רותם, בישראל ביתנו אין התייעצויות סיעתיות, יש החלטות וביצוע. אנא, אל תמציא פה פטנטים חדשים.</w:t>
      </w:r>
    </w:p>
    <w:p w14:paraId="6AAE620C" w14:textId="77777777" w:rsidR="00E51AFE" w:rsidRDefault="00E51AFE" w:rsidP="00E51AFE">
      <w:pPr>
        <w:bidi/>
        <w:jc w:val="both"/>
        <w:rPr>
          <w:rFonts w:cs="David" w:hint="cs"/>
          <w:rtl/>
        </w:rPr>
      </w:pPr>
    </w:p>
    <w:p w14:paraId="3EF44392" w14:textId="77777777" w:rsidR="00E51AFE" w:rsidRDefault="00E51AFE" w:rsidP="00E51AFE">
      <w:pPr>
        <w:bidi/>
        <w:jc w:val="both"/>
        <w:rPr>
          <w:rFonts w:cs="David" w:hint="cs"/>
          <w:u w:val="single"/>
          <w:rtl/>
        </w:rPr>
      </w:pPr>
      <w:r>
        <w:rPr>
          <w:rFonts w:cs="David" w:hint="cs"/>
          <w:u w:val="single"/>
          <w:rtl/>
        </w:rPr>
        <w:t>דוד רותם:</w:t>
      </w:r>
    </w:p>
    <w:p w14:paraId="3BD11061" w14:textId="77777777" w:rsidR="00E51AFE" w:rsidRDefault="00E51AFE" w:rsidP="00E51AFE">
      <w:pPr>
        <w:bidi/>
        <w:jc w:val="both"/>
        <w:rPr>
          <w:rFonts w:cs="David" w:hint="cs"/>
          <w:u w:val="single"/>
          <w:rtl/>
        </w:rPr>
      </w:pPr>
    </w:p>
    <w:p w14:paraId="5E6E38FF" w14:textId="77777777" w:rsidR="00E51AFE" w:rsidRDefault="00E51AFE" w:rsidP="00E51AFE">
      <w:pPr>
        <w:bidi/>
        <w:jc w:val="both"/>
        <w:rPr>
          <w:rFonts w:cs="David" w:hint="cs"/>
          <w:rtl/>
        </w:rPr>
      </w:pPr>
      <w:r>
        <w:rPr>
          <w:rFonts w:cs="David" w:hint="cs"/>
          <w:rtl/>
        </w:rPr>
        <w:tab/>
        <w:t xml:space="preserve">זה נכון, אבל מכיוון שלא אתה מחליט מה יהיו ההחלטות, אני צריך לדבר עם היושב ראש. </w:t>
      </w:r>
    </w:p>
    <w:p w14:paraId="458D6DB9" w14:textId="77777777" w:rsidR="00E51AFE" w:rsidRDefault="00E51AFE" w:rsidP="00E51AFE">
      <w:pPr>
        <w:bidi/>
        <w:jc w:val="both"/>
        <w:rPr>
          <w:rFonts w:cs="David" w:hint="cs"/>
          <w:rtl/>
        </w:rPr>
      </w:pPr>
    </w:p>
    <w:p w14:paraId="5DB718F0" w14:textId="77777777" w:rsidR="00E51AFE" w:rsidRPr="00D20085" w:rsidRDefault="00E51AFE" w:rsidP="00E51AFE">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54449B02" w14:textId="77777777" w:rsidR="00E51AFE" w:rsidRDefault="00E51AFE" w:rsidP="00E51AFE">
      <w:pPr>
        <w:bidi/>
        <w:jc w:val="both"/>
        <w:rPr>
          <w:rFonts w:cs="David" w:hint="cs"/>
          <w:rtl/>
        </w:rPr>
      </w:pPr>
    </w:p>
    <w:p w14:paraId="66FB842D" w14:textId="77777777" w:rsidR="00E51AFE" w:rsidRDefault="00E51AFE" w:rsidP="00E51AFE">
      <w:pPr>
        <w:bidi/>
        <w:jc w:val="both"/>
        <w:rPr>
          <w:rFonts w:cs="David" w:hint="cs"/>
          <w:rtl/>
        </w:rPr>
      </w:pPr>
      <w:r>
        <w:rPr>
          <w:rFonts w:cs="David" w:hint="cs"/>
          <w:rtl/>
        </w:rPr>
        <w:tab/>
        <w:t xml:space="preserve">היושב ראש, האמן לי, יודע להעביר את המסרים בלי צורך אפילו  - תבדוק. </w:t>
      </w:r>
    </w:p>
    <w:p w14:paraId="5A0A9421" w14:textId="77777777" w:rsidR="00E51AFE" w:rsidRDefault="00E51AFE" w:rsidP="00E51AFE">
      <w:pPr>
        <w:bidi/>
        <w:jc w:val="both"/>
        <w:rPr>
          <w:rFonts w:cs="David" w:hint="cs"/>
          <w:rtl/>
        </w:rPr>
      </w:pPr>
    </w:p>
    <w:p w14:paraId="62E19166" w14:textId="77777777" w:rsidR="00E51AFE" w:rsidRPr="00056BF4" w:rsidRDefault="00E51AFE" w:rsidP="00E51AFE">
      <w:pPr>
        <w:bidi/>
        <w:jc w:val="both"/>
        <w:rPr>
          <w:rFonts w:cs="David" w:hint="cs"/>
          <w:u w:val="single"/>
          <w:rtl/>
        </w:rPr>
      </w:pPr>
      <w:r>
        <w:rPr>
          <w:rFonts w:cs="David" w:hint="cs"/>
          <w:u w:val="single"/>
          <w:rtl/>
        </w:rPr>
        <w:t>דוד רותם:</w:t>
      </w:r>
    </w:p>
    <w:p w14:paraId="0293E6FA" w14:textId="77777777" w:rsidR="00E51AFE" w:rsidRPr="00056BF4" w:rsidRDefault="00E51AFE" w:rsidP="00E51AFE">
      <w:pPr>
        <w:bidi/>
        <w:jc w:val="both"/>
        <w:rPr>
          <w:rFonts w:cs="David" w:hint="cs"/>
          <w:rtl/>
        </w:rPr>
      </w:pPr>
    </w:p>
    <w:p w14:paraId="7F10AE07" w14:textId="77777777" w:rsidR="00E51AFE" w:rsidRDefault="00E51AFE" w:rsidP="00E51AFE">
      <w:pPr>
        <w:bidi/>
        <w:jc w:val="both"/>
        <w:rPr>
          <w:rFonts w:cs="David" w:hint="cs"/>
          <w:rtl/>
        </w:rPr>
      </w:pPr>
      <w:r>
        <w:rPr>
          <w:rFonts w:cs="David" w:hint="cs"/>
          <w:rtl/>
        </w:rPr>
        <w:tab/>
        <w:t>אפשר לקבל התייעצות סיעתית.</w:t>
      </w:r>
    </w:p>
    <w:p w14:paraId="3DF13F00" w14:textId="77777777" w:rsidR="00E51AFE" w:rsidRDefault="00E51AFE" w:rsidP="00E51AFE">
      <w:pPr>
        <w:bidi/>
        <w:jc w:val="both"/>
        <w:rPr>
          <w:rFonts w:cs="David" w:hint="cs"/>
          <w:rtl/>
        </w:rPr>
      </w:pPr>
    </w:p>
    <w:p w14:paraId="6B0AC887" w14:textId="77777777" w:rsidR="00E51AFE" w:rsidRPr="00D20085" w:rsidRDefault="00E51AFE" w:rsidP="00E51AFE">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17BBC19B" w14:textId="77777777" w:rsidR="00E51AFE" w:rsidRDefault="00E51AFE" w:rsidP="00E51AFE">
      <w:pPr>
        <w:bidi/>
        <w:jc w:val="both"/>
        <w:rPr>
          <w:rFonts w:cs="David" w:hint="cs"/>
          <w:rtl/>
        </w:rPr>
      </w:pPr>
      <w:r>
        <w:rPr>
          <w:rFonts w:cs="David" w:hint="cs"/>
          <w:rtl/>
        </w:rPr>
        <w:tab/>
      </w:r>
    </w:p>
    <w:p w14:paraId="18FF13C7" w14:textId="77777777" w:rsidR="00E51AFE" w:rsidRDefault="00E51AFE" w:rsidP="00E51AFE">
      <w:pPr>
        <w:bidi/>
        <w:jc w:val="both"/>
        <w:rPr>
          <w:rFonts w:cs="David" w:hint="cs"/>
          <w:rtl/>
        </w:rPr>
      </w:pPr>
      <w:r>
        <w:rPr>
          <w:rFonts w:cs="David" w:hint="cs"/>
          <w:rtl/>
        </w:rPr>
        <w:tab/>
        <w:t xml:space="preserve">חבר הכנסת רותם, אתה תתגבר על העניין, אני בטוח. </w:t>
      </w:r>
    </w:p>
    <w:p w14:paraId="0CA6832D" w14:textId="77777777" w:rsidR="00E51AFE" w:rsidRDefault="00E51AFE" w:rsidP="00E51AFE">
      <w:pPr>
        <w:bidi/>
        <w:jc w:val="both"/>
        <w:rPr>
          <w:rFonts w:cs="David" w:hint="cs"/>
          <w:rtl/>
        </w:rPr>
      </w:pPr>
    </w:p>
    <w:p w14:paraId="6B030C91" w14:textId="77777777" w:rsidR="00E51AFE" w:rsidRDefault="00E51AFE" w:rsidP="00E51AFE">
      <w:pPr>
        <w:bidi/>
        <w:jc w:val="both"/>
        <w:rPr>
          <w:rFonts w:cs="David" w:hint="cs"/>
          <w:rtl/>
        </w:rPr>
      </w:pPr>
      <w:r>
        <w:rPr>
          <w:rFonts w:cs="David" w:hint="cs"/>
          <w:rtl/>
        </w:rPr>
        <w:tab/>
        <w:t>רבותיי, אני רק רוצה להדגיש שני דברים. אחד, המינוי הוא זמני אמנם, אבל הוא עומד בתוקפו כל עוד לא נעשה משהו אחר.</w:t>
      </w:r>
    </w:p>
    <w:p w14:paraId="6F0611DB" w14:textId="77777777" w:rsidR="00E51AFE" w:rsidRDefault="00E51AFE" w:rsidP="00E51AFE">
      <w:pPr>
        <w:bidi/>
        <w:jc w:val="both"/>
        <w:rPr>
          <w:rFonts w:cs="David" w:hint="cs"/>
          <w:rtl/>
        </w:rPr>
      </w:pPr>
    </w:p>
    <w:p w14:paraId="56E7F013" w14:textId="77777777" w:rsidR="00E51AFE" w:rsidRDefault="00E51AFE" w:rsidP="00E51AFE">
      <w:pPr>
        <w:bidi/>
        <w:jc w:val="both"/>
        <w:rPr>
          <w:rFonts w:cs="David" w:hint="cs"/>
          <w:u w:val="single"/>
          <w:rtl/>
        </w:rPr>
      </w:pPr>
      <w:r>
        <w:rPr>
          <w:rFonts w:cs="David" w:hint="cs"/>
          <w:u w:val="single"/>
          <w:rtl/>
        </w:rPr>
        <w:t>רחל אדטו:</w:t>
      </w:r>
    </w:p>
    <w:p w14:paraId="1AF1E9F0" w14:textId="77777777" w:rsidR="00E51AFE" w:rsidRDefault="00E51AFE" w:rsidP="00E51AFE">
      <w:pPr>
        <w:bidi/>
        <w:jc w:val="both"/>
        <w:rPr>
          <w:rFonts w:cs="David" w:hint="cs"/>
          <w:u w:val="single"/>
          <w:rtl/>
        </w:rPr>
      </w:pPr>
    </w:p>
    <w:p w14:paraId="4DA85848" w14:textId="77777777" w:rsidR="00E51AFE" w:rsidRDefault="00E51AFE" w:rsidP="00E51AFE">
      <w:pPr>
        <w:bidi/>
        <w:jc w:val="both"/>
        <w:rPr>
          <w:rFonts w:cs="David" w:hint="cs"/>
          <w:rtl/>
        </w:rPr>
      </w:pPr>
      <w:r>
        <w:rPr>
          <w:rFonts w:cs="David" w:hint="cs"/>
          <w:rtl/>
        </w:rPr>
        <w:tab/>
        <w:t>ככה זה הוצג בצורה מאוד ברורה.</w:t>
      </w:r>
    </w:p>
    <w:p w14:paraId="4E4F8F8E" w14:textId="77777777" w:rsidR="00E51AFE" w:rsidRDefault="00E51AFE" w:rsidP="00E51AFE">
      <w:pPr>
        <w:bidi/>
        <w:jc w:val="both"/>
        <w:rPr>
          <w:rFonts w:cs="David" w:hint="cs"/>
          <w:rtl/>
        </w:rPr>
      </w:pPr>
    </w:p>
    <w:p w14:paraId="5D432CC6" w14:textId="77777777" w:rsidR="00E51AFE" w:rsidRPr="00D20085" w:rsidRDefault="00E51AFE" w:rsidP="00E51AFE">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7519A13C" w14:textId="77777777" w:rsidR="00E51AFE" w:rsidRDefault="00E51AFE" w:rsidP="00E51AFE">
      <w:pPr>
        <w:bidi/>
        <w:jc w:val="both"/>
        <w:rPr>
          <w:rFonts w:cs="David" w:hint="cs"/>
          <w:u w:val="single"/>
          <w:rtl/>
        </w:rPr>
      </w:pPr>
    </w:p>
    <w:p w14:paraId="734B7DEB" w14:textId="77777777" w:rsidR="00E51AFE" w:rsidRDefault="00E51AFE" w:rsidP="00E51AFE">
      <w:pPr>
        <w:bidi/>
        <w:jc w:val="both"/>
        <w:rPr>
          <w:rFonts w:cs="David" w:hint="cs"/>
          <w:rtl/>
        </w:rPr>
      </w:pPr>
      <w:r>
        <w:rPr>
          <w:rFonts w:cs="David" w:hint="cs"/>
          <w:rtl/>
        </w:rPr>
        <w:tab/>
        <w:t>זה צריך להיות ברור.</w:t>
      </w:r>
    </w:p>
    <w:p w14:paraId="322A9BC7" w14:textId="77777777" w:rsidR="00E51AFE" w:rsidRDefault="00E51AFE" w:rsidP="00E51AFE">
      <w:pPr>
        <w:bidi/>
        <w:jc w:val="both"/>
        <w:rPr>
          <w:rFonts w:cs="David" w:hint="cs"/>
          <w:rtl/>
        </w:rPr>
      </w:pPr>
    </w:p>
    <w:p w14:paraId="27A7016E" w14:textId="77777777" w:rsidR="00E51AFE" w:rsidRDefault="00E51AFE" w:rsidP="00E51AFE">
      <w:pPr>
        <w:bidi/>
        <w:jc w:val="both"/>
        <w:rPr>
          <w:rFonts w:cs="David" w:hint="cs"/>
          <w:rtl/>
        </w:rPr>
      </w:pPr>
      <w:r w:rsidRPr="00AC3A78">
        <w:rPr>
          <w:rFonts w:cs="David" w:hint="cs"/>
          <w:u w:val="single"/>
          <w:rtl/>
        </w:rPr>
        <w:t>יו</w:t>
      </w:r>
      <w:r>
        <w:rPr>
          <w:rFonts w:cs="David" w:hint="cs"/>
          <w:u w:val="single"/>
          <w:rtl/>
        </w:rPr>
        <w:t>"</w:t>
      </w:r>
      <w:r w:rsidRPr="00AC3A78">
        <w:rPr>
          <w:rFonts w:cs="David" w:hint="cs"/>
          <w:u w:val="single"/>
          <w:rtl/>
        </w:rPr>
        <w:t>ר הכנסת ראובן ריבלין:</w:t>
      </w:r>
    </w:p>
    <w:p w14:paraId="4CEE8E29" w14:textId="77777777" w:rsidR="00E51AFE" w:rsidRDefault="00E51AFE" w:rsidP="00E51AFE">
      <w:pPr>
        <w:bidi/>
        <w:jc w:val="both"/>
        <w:rPr>
          <w:rFonts w:cs="David" w:hint="cs"/>
          <w:rtl/>
        </w:rPr>
      </w:pPr>
    </w:p>
    <w:p w14:paraId="76D09362" w14:textId="77777777" w:rsidR="00E51AFE" w:rsidRDefault="00E51AFE" w:rsidP="00E51AFE">
      <w:pPr>
        <w:bidi/>
        <w:jc w:val="both"/>
        <w:rPr>
          <w:rFonts w:cs="David" w:hint="cs"/>
          <w:rtl/>
        </w:rPr>
      </w:pPr>
      <w:r>
        <w:rPr>
          <w:rFonts w:cs="David" w:hint="cs"/>
          <w:rtl/>
        </w:rPr>
        <w:tab/>
        <w:t>לא יותר משלושה חודשים.</w:t>
      </w:r>
    </w:p>
    <w:p w14:paraId="3AB3044C" w14:textId="77777777" w:rsidR="00E51AFE" w:rsidRDefault="00E51AFE" w:rsidP="00E51AFE">
      <w:pPr>
        <w:bidi/>
        <w:jc w:val="both"/>
        <w:rPr>
          <w:rFonts w:cs="David" w:hint="cs"/>
          <w:rtl/>
        </w:rPr>
      </w:pPr>
    </w:p>
    <w:p w14:paraId="00B8AE75" w14:textId="77777777" w:rsidR="00E51AFE" w:rsidRPr="00D20085" w:rsidRDefault="00E51AFE" w:rsidP="00E51AFE">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48095F9F" w14:textId="77777777" w:rsidR="00E51AFE" w:rsidRDefault="00E51AFE" w:rsidP="00E51AFE">
      <w:pPr>
        <w:bidi/>
        <w:jc w:val="both"/>
        <w:rPr>
          <w:rFonts w:cs="David" w:hint="cs"/>
          <w:rtl/>
        </w:rPr>
      </w:pPr>
    </w:p>
    <w:p w14:paraId="2AA63B8B" w14:textId="77777777" w:rsidR="00E51AFE" w:rsidRDefault="00E51AFE" w:rsidP="00E51AFE">
      <w:pPr>
        <w:bidi/>
        <w:jc w:val="both"/>
        <w:rPr>
          <w:rFonts w:cs="David" w:hint="cs"/>
          <w:rtl/>
        </w:rPr>
      </w:pPr>
      <w:r>
        <w:rPr>
          <w:rFonts w:cs="David" w:hint="cs"/>
          <w:rtl/>
        </w:rPr>
        <w:tab/>
        <w:t>אבל הוא עומד כרגע בתוקפו.</w:t>
      </w:r>
    </w:p>
    <w:p w14:paraId="46470E33" w14:textId="77777777" w:rsidR="00E51AFE" w:rsidRDefault="00E51AFE" w:rsidP="00E51AFE">
      <w:pPr>
        <w:bidi/>
        <w:jc w:val="both"/>
        <w:rPr>
          <w:rFonts w:cs="David" w:hint="cs"/>
          <w:rtl/>
        </w:rPr>
      </w:pPr>
    </w:p>
    <w:p w14:paraId="2EF8980A" w14:textId="77777777" w:rsidR="00E51AFE" w:rsidRDefault="00E51AFE" w:rsidP="00E51AFE">
      <w:pPr>
        <w:bidi/>
        <w:jc w:val="both"/>
        <w:rPr>
          <w:rFonts w:cs="David" w:hint="cs"/>
          <w:u w:val="single"/>
          <w:rtl/>
        </w:rPr>
      </w:pPr>
      <w:r>
        <w:rPr>
          <w:rFonts w:cs="David" w:hint="cs"/>
          <w:u w:val="single"/>
          <w:rtl/>
        </w:rPr>
        <w:t>רחל אדטו:</w:t>
      </w:r>
    </w:p>
    <w:p w14:paraId="11ED857D" w14:textId="77777777" w:rsidR="00E51AFE" w:rsidRDefault="00E51AFE" w:rsidP="00E51AFE">
      <w:pPr>
        <w:bidi/>
        <w:jc w:val="both"/>
        <w:rPr>
          <w:rFonts w:cs="David" w:hint="cs"/>
          <w:u w:val="single"/>
          <w:rtl/>
        </w:rPr>
      </w:pPr>
    </w:p>
    <w:p w14:paraId="6026B552" w14:textId="77777777" w:rsidR="00E51AFE" w:rsidRDefault="00E51AFE" w:rsidP="00E51AFE">
      <w:pPr>
        <w:bidi/>
        <w:jc w:val="both"/>
        <w:rPr>
          <w:rFonts w:cs="David" w:hint="cs"/>
          <w:rtl/>
        </w:rPr>
      </w:pPr>
      <w:r>
        <w:rPr>
          <w:rFonts w:cs="David" w:hint="cs"/>
          <w:rtl/>
        </w:rPr>
        <w:tab/>
        <w:t>הוצג מלכתחילה שזה מינוי זמני.</w:t>
      </w:r>
    </w:p>
    <w:p w14:paraId="4806EB5F" w14:textId="77777777" w:rsidR="00E51AFE" w:rsidRDefault="00E51AFE" w:rsidP="00E51AFE">
      <w:pPr>
        <w:bidi/>
        <w:jc w:val="both"/>
        <w:rPr>
          <w:rFonts w:cs="David" w:hint="cs"/>
          <w:rtl/>
        </w:rPr>
      </w:pPr>
    </w:p>
    <w:p w14:paraId="4C807A85" w14:textId="77777777" w:rsidR="00E51AFE" w:rsidRPr="00D20085" w:rsidRDefault="00E51AFE" w:rsidP="00E51AFE">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77E92671" w14:textId="77777777" w:rsidR="00E51AFE" w:rsidRDefault="00E51AFE" w:rsidP="00E51AFE">
      <w:pPr>
        <w:bidi/>
        <w:jc w:val="both"/>
        <w:rPr>
          <w:rFonts w:cs="David" w:hint="cs"/>
          <w:rtl/>
        </w:rPr>
      </w:pPr>
    </w:p>
    <w:p w14:paraId="4674ACFE" w14:textId="77777777" w:rsidR="00E51AFE" w:rsidRDefault="00E51AFE" w:rsidP="00E51AFE">
      <w:pPr>
        <w:bidi/>
        <w:jc w:val="both"/>
        <w:rPr>
          <w:rFonts w:cs="David" w:hint="cs"/>
          <w:rtl/>
        </w:rPr>
      </w:pPr>
      <w:r>
        <w:rPr>
          <w:rFonts w:cs="David" w:hint="cs"/>
          <w:rtl/>
        </w:rPr>
        <w:tab/>
        <w:t xml:space="preserve">שנית, צריך להבהיר שבכובעו כיושב ראש זמני, יש לו את מלוא הסמכויות. הוא יכול לנהל את הוועדה כפי שצריך ולעשות את כל מה שנדרש. הדברים האלה צריכים להיות ברורים. </w:t>
      </w:r>
    </w:p>
    <w:p w14:paraId="051D7481" w14:textId="77777777" w:rsidR="00E51AFE" w:rsidRPr="00302C83" w:rsidRDefault="00E51AFE" w:rsidP="00E51AFE">
      <w:pPr>
        <w:bidi/>
        <w:jc w:val="both"/>
        <w:rPr>
          <w:rFonts w:cs="David" w:hint="cs"/>
          <w:rtl/>
        </w:rPr>
      </w:pPr>
    </w:p>
    <w:p w14:paraId="560B1F60" w14:textId="77777777" w:rsidR="00E51AFE" w:rsidRDefault="00E51AFE" w:rsidP="00E51AFE">
      <w:pPr>
        <w:bidi/>
        <w:ind w:firstLine="720"/>
        <w:jc w:val="both"/>
        <w:rPr>
          <w:rFonts w:cs="David" w:hint="cs"/>
          <w:rtl/>
        </w:rPr>
      </w:pPr>
      <w:r>
        <w:rPr>
          <w:rFonts w:cs="David" w:hint="cs"/>
          <w:rtl/>
        </w:rPr>
        <w:t>אם כך, אני עובר להצבעה. מי בעד ההצעה לבחור בחבר הכנסת שאול מופז לתפקיד יושב ראש זמני לוועדה המשותפת של ועדת החוץ והביטחון וועדת הכספים לתקציב הביטחון. אני בעד, כמובן.</w:t>
      </w:r>
    </w:p>
    <w:p w14:paraId="03BF8DA8" w14:textId="77777777" w:rsidR="00E51AFE" w:rsidRDefault="00E51AFE" w:rsidP="00E51AFE">
      <w:pPr>
        <w:bidi/>
        <w:ind w:firstLine="720"/>
        <w:jc w:val="both"/>
        <w:rPr>
          <w:rFonts w:cs="David" w:hint="cs"/>
          <w:rtl/>
        </w:rPr>
      </w:pPr>
    </w:p>
    <w:p w14:paraId="66AA0918" w14:textId="77777777" w:rsidR="00E51AFE" w:rsidRPr="003867FB" w:rsidRDefault="00E51AFE" w:rsidP="00E51AFE">
      <w:pPr>
        <w:bidi/>
        <w:ind w:firstLine="720"/>
        <w:jc w:val="center"/>
        <w:rPr>
          <w:rFonts w:cs="David" w:hint="cs"/>
          <w:b/>
          <w:bCs/>
          <w:rtl/>
        </w:rPr>
      </w:pPr>
      <w:r w:rsidRPr="003867FB">
        <w:rPr>
          <w:rFonts w:cs="David" w:hint="cs"/>
          <w:b/>
          <w:bCs/>
          <w:rtl/>
        </w:rPr>
        <w:t>הצבעה</w:t>
      </w:r>
    </w:p>
    <w:p w14:paraId="242BDE39" w14:textId="77777777" w:rsidR="00E51AFE" w:rsidRDefault="00E51AFE" w:rsidP="00E51AFE">
      <w:pPr>
        <w:bidi/>
        <w:ind w:firstLine="720"/>
        <w:jc w:val="center"/>
        <w:rPr>
          <w:rFonts w:cs="David" w:hint="cs"/>
          <w:rtl/>
        </w:rPr>
      </w:pPr>
    </w:p>
    <w:p w14:paraId="41F8F7E4" w14:textId="77777777" w:rsidR="00E51AFE" w:rsidRDefault="00E51AFE" w:rsidP="00E51AFE">
      <w:pPr>
        <w:bidi/>
        <w:ind w:firstLine="720"/>
        <w:jc w:val="center"/>
        <w:rPr>
          <w:rFonts w:cs="David" w:hint="cs"/>
          <w:rtl/>
        </w:rPr>
      </w:pPr>
      <w:r>
        <w:rPr>
          <w:rFonts w:cs="David" w:hint="cs"/>
          <w:rtl/>
        </w:rPr>
        <w:t xml:space="preserve">בעד </w:t>
      </w:r>
      <w:r>
        <w:rPr>
          <w:rFonts w:cs="David"/>
          <w:rtl/>
        </w:rPr>
        <w:t>–</w:t>
      </w:r>
      <w:r>
        <w:rPr>
          <w:rFonts w:cs="David" w:hint="cs"/>
          <w:rtl/>
        </w:rPr>
        <w:t xml:space="preserve"> רוב</w:t>
      </w:r>
    </w:p>
    <w:p w14:paraId="074AAEBD" w14:textId="77777777" w:rsidR="00E51AFE" w:rsidRDefault="00E51AFE" w:rsidP="00E51AFE">
      <w:pPr>
        <w:bidi/>
        <w:ind w:firstLine="720"/>
        <w:jc w:val="center"/>
        <w:rPr>
          <w:rFonts w:cs="David" w:hint="cs"/>
          <w:rtl/>
        </w:rPr>
      </w:pPr>
      <w:r>
        <w:rPr>
          <w:rFonts w:cs="David" w:hint="cs"/>
          <w:rtl/>
        </w:rPr>
        <w:t xml:space="preserve">נגד </w:t>
      </w:r>
      <w:r>
        <w:rPr>
          <w:rFonts w:cs="David"/>
          <w:rtl/>
        </w:rPr>
        <w:t>–</w:t>
      </w:r>
      <w:r>
        <w:rPr>
          <w:rFonts w:cs="David" w:hint="cs"/>
          <w:rtl/>
        </w:rPr>
        <w:t xml:space="preserve"> אין</w:t>
      </w:r>
    </w:p>
    <w:p w14:paraId="571E3205" w14:textId="77777777" w:rsidR="00E51AFE" w:rsidRDefault="00E51AFE" w:rsidP="00E51AFE">
      <w:pPr>
        <w:bidi/>
        <w:ind w:firstLine="720"/>
        <w:jc w:val="center"/>
        <w:rPr>
          <w:rFonts w:cs="David" w:hint="cs"/>
          <w:rtl/>
        </w:rPr>
      </w:pPr>
      <w:r>
        <w:rPr>
          <w:rFonts w:cs="David" w:hint="cs"/>
          <w:rtl/>
        </w:rPr>
        <w:t>נמנעים אין</w:t>
      </w:r>
    </w:p>
    <w:p w14:paraId="3C71CDD9" w14:textId="77777777" w:rsidR="00E51AFE" w:rsidRDefault="00E51AFE" w:rsidP="00E51AFE">
      <w:pPr>
        <w:bidi/>
        <w:ind w:firstLine="720"/>
        <w:jc w:val="both"/>
        <w:rPr>
          <w:rFonts w:cs="David" w:hint="cs"/>
          <w:rtl/>
        </w:rPr>
      </w:pPr>
    </w:p>
    <w:p w14:paraId="74F2C41D" w14:textId="77777777" w:rsidR="00E51AFE" w:rsidRDefault="00E51AFE" w:rsidP="00E51AFE">
      <w:pPr>
        <w:bidi/>
        <w:jc w:val="both"/>
        <w:rPr>
          <w:rFonts w:cs="David" w:hint="cs"/>
          <w:rtl/>
        </w:rPr>
      </w:pPr>
    </w:p>
    <w:p w14:paraId="205A74EA" w14:textId="77777777" w:rsidR="00E51AFE" w:rsidRPr="00D20085" w:rsidRDefault="00E51AFE" w:rsidP="00E51AFE">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w:t>
      </w:r>
      <w:proofErr w:type="spellStart"/>
      <w:r>
        <w:rPr>
          <w:rFonts w:cs="David" w:hint="cs"/>
          <w:u w:val="single"/>
          <w:rtl/>
        </w:rPr>
        <w:t>לוין</w:t>
      </w:r>
      <w:proofErr w:type="spellEnd"/>
      <w:r>
        <w:rPr>
          <w:rFonts w:cs="David" w:hint="cs"/>
          <w:u w:val="single"/>
          <w:rtl/>
        </w:rPr>
        <w:t>:</w:t>
      </w:r>
    </w:p>
    <w:p w14:paraId="4943E988" w14:textId="77777777" w:rsidR="00E51AFE" w:rsidRDefault="00E51AFE" w:rsidP="00E51AFE">
      <w:pPr>
        <w:bidi/>
        <w:jc w:val="both"/>
        <w:rPr>
          <w:rFonts w:cs="David" w:hint="cs"/>
          <w:rtl/>
        </w:rPr>
      </w:pPr>
    </w:p>
    <w:p w14:paraId="4D62ECE8" w14:textId="77777777" w:rsidR="00E51AFE" w:rsidRDefault="00E51AFE" w:rsidP="00E51AFE">
      <w:pPr>
        <w:bidi/>
        <w:ind w:firstLine="720"/>
        <w:jc w:val="both"/>
        <w:rPr>
          <w:rFonts w:cs="David" w:hint="cs"/>
          <w:rtl/>
        </w:rPr>
      </w:pPr>
      <w:r>
        <w:rPr>
          <w:rFonts w:cs="David" w:hint="cs"/>
          <w:rtl/>
        </w:rPr>
        <w:t>נגד אין, נמנעים אין, לפיכך פה אחד אושר המינוי של חבר הכנסת שאול מופז. אנחנו נאחל לו הצלחה ונקווה שכהונתו הזמנית תהיה קצרה. הקבועה, מי שייבחר שתהיה ארוכה כמה שיותר.</w:t>
      </w:r>
    </w:p>
    <w:p w14:paraId="67276CB3" w14:textId="77777777" w:rsidR="00E51AFE" w:rsidRDefault="00E51AFE" w:rsidP="00E51AFE">
      <w:pPr>
        <w:bidi/>
        <w:ind w:firstLine="720"/>
        <w:jc w:val="both"/>
        <w:rPr>
          <w:rFonts w:cs="David" w:hint="cs"/>
          <w:rtl/>
        </w:rPr>
      </w:pPr>
    </w:p>
    <w:p w14:paraId="6E8208DC" w14:textId="77777777" w:rsidR="00E51AFE" w:rsidRDefault="00E51AFE" w:rsidP="00E51AFE">
      <w:pPr>
        <w:bidi/>
        <w:ind w:firstLine="720"/>
        <w:jc w:val="both"/>
        <w:rPr>
          <w:rFonts w:cs="David" w:hint="cs"/>
          <w:rtl/>
        </w:rPr>
      </w:pPr>
      <w:r>
        <w:rPr>
          <w:rFonts w:cs="David" w:hint="cs"/>
          <w:rtl/>
        </w:rPr>
        <w:t>תודה, הישיבה נעולה.</w:t>
      </w:r>
    </w:p>
    <w:p w14:paraId="0D9AC71A" w14:textId="77777777" w:rsidR="00E51AFE" w:rsidRDefault="00E51AFE" w:rsidP="00E51AFE">
      <w:pPr>
        <w:bidi/>
        <w:jc w:val="both"/>
        <w:rPr>
          <w:rFonts w:cs="David" w:hint="cs"/>
          <w:rtl/>
        </w:rPr>
      </w:pPr>
    </w:p>
    <w:p w14:paraId="05D4E892" w14:textId="77777777" w:rsidR="00E51AFE" w:rsidRPr="00024286" w:rsidRDefault="00E51AFE" w:rsidP="00E51AFE">
      <w:pPr>
        <w:bidi/>
        <w:jc w:val="both"/>
        <w:rPr>
          <w:rFonts w:cs="David" w:hint="cs"/>
          <w:b/>
          <w:bCs/>
          <w:u w:val="single"/>
          <w:rtl/>
        </w:rPr>
      </w:pPr>
      <w:r>
        <w:rPr>
          <w:rFonts w:cs="David" w:hint="cs"/>
          <w:b/>
          <w:bCs/>
          <w:u w:val="single"/>
          <w:rtl/>
        </w:rPr>
        <w:t>(</w:t>
      </w:r>
      <w:r w:rsidRPr="00024286">
        <w:rPr>
          <w:rFonts w:cs="David" w:hint="cs"/>
          <w:b/>
          <w:bCs/>
          <w:u w:val="single"/>
          <w:rtl/>
        </w:rPr>
        <w:t>הישיבה ננעלה בשעה 17:00</w:t>
      </w:r>
      <w:r>
        <w:rPr>
          <w:rFonts w:cs="David" w:hint="cs"/>
          <w:b/>
          <w:bCs/>
          <w:u w:val="single"/>
          <w:rtl/>
        </w:rPr>
        <w:t>)</w:t>
      </w:r>
    </w:p>
    <w:p w14:paraId="53EADE63" w14:textId="77777777" w:rsidR="00552A80" w:rsidRPr="00E51AFE" w:rsidRDefault="00552A80" w:rsidP="00E51AFE">
      <w:pPr>
        <w:bidi/>
      </w:pPr>
    </w:p>
    <w:sectPr w:rsidR="00552A80" w:rsidRPr="00E51AFE" w:rsidSect="00E51AFE">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F4785" w14:textId="77777777" w:rsidR="00E51AFE" w:rsidRDefault="00E51AFE">
      <w:r>
        <w:separator/>
      </w:r>
    </w:p>
  </w:endnote>
  <w:endnote w:type="continuationSeparator" w:id="0">
    <w:p w14:paraId="015CA1FF" w14:textId="77777777" w:rsidR="00E51AFE" w:rsidRDefault="00E5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26264" w14:textId="77777777" w:rsidR="00E51AFE" w:rsidRDefault="00E51AFE">
      <w:r>
        <w:separator/>
      </w:r>
    </w:p>
  </w:footnote>
  <w:footnote w:type="continuationSeparator" w:id="0">
    <w:p w14:paraId="394A7F66" w14:textId="77777777" w:rsidR="00E51AFE" w:rsidRDefault="00E51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7C61" w14:textId="77777777" w:rsidR="00E51AFE" w:rsidRDefault="00E51AFE" w:rsidP="00E51AF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0AF621D" w14:textId="77777777" w:rsidR="00E51AFE" w:rsidRDefault="00E51A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AF87D" w14:textId="77777777" w:rsidR="00E51AFE" w:rsidRDefault="00E51AFE" w:rsidP="00E51AF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9</w:t>
    </w:r>
    <w:r>
      <w:rPr>
        <w:rStyle w:val="PageNumber"/>
        <w:rFonts w:cs="David"/>
        <w:szCs w:val="24"/>
      </w:rPr>
      <w:fldChar w:fldCharType="end"/>
    </w:r>
  </w:p>
  <w:p w14:paraId="3B4BD3EA" w14:textId="77777777" w:rsidR="00E51AFE" w:rsidRDefault="00E51AFE" w:rsidP="00E51AFE">
    <w:pPr>
      <w:pStyle w:val="Header"/>
      <w:ind w:right="360"/>
      <w:rPr>
        <w:rFonts w:cs="David" w:hint="cs"/>
        <w:sz w:val="24"/>
        <w:szCs w:val="24"/>
        <w:rtl/>
      </w:rPr>
    </w:pPr>
    <w:r>
      <w:rPr>
        <w:rFonts w:cs="David" w:hint="cs"/>
        <w:sz w:val="24"/>
        <w:szCs w:val="24"/>
        <w:rtl/>
      </w:rPr>
      <w:t>ועדת הכנסת</w:t>
    </w:r>
  </w:p>
  <w:p w14:paraId="670D7F43" w14:textId="77777777" w:rsidR="00E51AFE" w:rsidRDefault="00E51AFE" w:rsidP="00E51AFE">
    <w:pPr>
      <w:pStyle w:val="Header"/>
      <w:ind w:right="360"/>
      <w:rPr>
        <w:rFonts w:cs="David" w:hint="cs"/>
        <w:sz w:val="24"/>
        <w:szCs w:val="24"/>
        <w:rtl/>
      </w:rPr>
    </w:pPr>
    <w:r>
      <w:rPr>
        <w:rFonts w:cs="David" w:hint="cs"/>
        <w:sz w:val="24"/>
        <w:szCs w:val="24"/>
        <w:rtl/>
      </w:rPr>
      <w:t>23/11/2010</w:t>
    </w:r>
  </w:p>
  <w:p w14:paraId="0BD82395" w14:textId="77777777" w:rsidR="00E51AFE" w:rsidRDefault="00E51AFE">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0199פרוטוקול_ישיבת_ועדה.doc"/>
    <w:docVar w:name="StartMode" w:val="3"/>
  </w:docVars>
  <w:rsids>
    <w:rsidRoot w:val="00EC3A0A"/>
    <w:rsid w:val="0013362F"/>
    <w:rsid w:val="00552A80"/>
    <w:rsid w:val="00865839"/>
    <w:rsid w:val="00965806"/>
    <w:rsid w:val="00E51AFE"/>
    <w:rsid w:val="00EC3A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4861A"/>
  <w15:chartTrackingRefBased/>
  <w15:docId w15:val="{5D5AE0DA-622F-4758-BC29-4B12F2CB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51AF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E51AFE"/>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2309</Words>
  <Characters>13166</Characters>
  <Application>Microsoft Office Word</Application>
  <DocSecurity>0</DocSecurity>
  <Lines>109</Lines>
  <Paragraphs>30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