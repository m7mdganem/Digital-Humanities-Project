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601B" w14:textId="77777777" w:rsidR="00847103" w:rsidRPr="00847103" w:rsidRDefault="00847103" w:rsidP="00847103">
      <w:pPr>
        <w:bidi/>
        <w:rPr>
          <w:rFonts w:cs="David"/>
          <w:b/>
          <w:bCs/>
          <w:rtl/>
        </w:rPr>
      </w:pPr>
      <w:r w:rsidRPr="00847103">
        <w:rPr>
          <w:rFonts w:cs="David"/>
          <w:b/>
          <w:bCs/>
          <w:rtl/>
        </w:rPr>
        <w:t xml:space="preserve">הכנסת </w:t>
      </w:r>
      <w:r w:rsidRPr="00847103">
        <w:rPr>
          <w:rFonts w:cs="David" w:hint="cs"/>
          <w:b/>
          <w:bCs/>
          <w:rtl/>
        </w:rPr>
        <w:t>השבע-עשרה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sidRPr="00847103">
        <w:rPr>
          <w:rFonts w:cs="David"/>
          <w:b/>
          <w:bCs/>
          <w:rtl/>
        </w:rPr>
        <w:tab/>
        <w:t>נוסח לא מתוקן</w:t>
      </w:r>
    </w:p>
    <w:p w14:paraId="4618DB60" w14:textId="77777777" w:rsidR="00847103" w:rsidRPr="00847103" w:rsidRDefault="00847103" w:rsidP="00847103">
      <w:pPr>
        <w:bidi/>
        <w:rPr>
          <w:rFonts w:cs="David"/>
          <w:b/>
          <w:bCs/>
          <w:rtl/>
        </w:rPr>
      </w:pPr>
      <w:r w:rsidRPr="00847103">
        <w:rPr>
          <w:rFonts w:cs="David"/>
          <w:b/>
          <w:bCs/>
          <w:rtl/>
        </w:rPr>
        <w:t xml:space="preserve">מושב </w:t>
      </w:r>
      <w:r w:rsidRPr="00847103">
        <w:rPr>
          <w:rFonts w:cs="David" w:hint="cs"/>
          <w:b/>
          <w:bCs/>
          <w:rtl/>
        </w:rPr>
        <w:t>ראשון</w:t>
      </w:r>
    </w:p>
    <w:p w14:paraId="42A4DD79" w14:textId="77777777" w:rsidR="00847103" w:rsidRPr="00847103" w:rsidRDefault="00847103" w:rsidP="00847103">
      <w:pPr>
        <w:bidi/>
        <w:rPr>
          <w:rFonts w:cs="David"/>
          <w:b/>
          <w:bCs/>
          <w:rtl/>
        </w:rPr>
      </w:pPr>
    </w:p>
    <w:p w14:paraId="49D13E80" w14:textId="77777777" w:rsidR="00847103" w:rsidRPr="00847103" w:rsidRDefault="00847103" w:rsidP="00847103">
      <w:pPr>
        <w:bidi/>
        <w:rPr>
          <w:rFonts w:cs="David"/>
          <w:b/>
          <w:bCs/>
          <w:rtl/>
        </w:rPr>
      </w:pPr>
    </w:p>
    <w:p w14:paraId="7B57A2A4" w14:textId="77777777" w:rsidR="00847103" w:rsidRPr="00847103" w:rsidRDefault="00847103" w:rsidP="00847103">
      <w:pPr>
        <w:bidi/>
        <w:rPr>
          <w:rFonts w:cs="David"/>
          <w:b/>
          <w:bCs/>
          <w:rtl/>
        </w:rPr>
      </w:pPr>
    </w:p>
    <w:p w14:paraId="6C076E3A" w14:textId="77777777" w:rsidR="00847103" w:rsidRPr="00847103" w:rsidRDefault="00847103" w:rsidP="00847103">
      <w:pPr>
        <w:bidi/>
        <w:rPr>
          <w:rFonts w:cs="David"/>
          <w:b/>
          <w:bCs/>
          <w:rtl/>
        </w:rPr>
      </w:pPr>
    </w:p>
    <w:p w14:paraId="741CA2A0" w14:textId="77777777" w:rsidR="00847103" w:rsidRPr="00847103" w:rsidRDefault="00847103" w:rsidP="00847103">
      <w:pPr>
        <w:bidi/>
        <w:jc w:val="center"/>
        <w:rPr>
          <w:rFonts w:cs="David" w:hint="cs"/>
          <w:b/>
          <w:bCs/>
          <w:rtl/>
        </w:rPr>
      </w:pPr>
      <w:r w:rsidRPr="00847103">
        <w:rPr>
          <w:rFonts w:cs="David"/>
          <w:b/>
          <w:bCs/>
          <w:rtl/>
        </w:rPr>
        <w:t>פרוטוקול מס'</w:t>
      </w:r>
      <w:r w:rsidRPr="00847103">
        <w:rPr>
          <w:rFonts w:cs="David" w:hint="cs"/>
          <w:b/>
          <w:bCs/>
          <w:rtl/>
        </w:rPr>
        <w:t xml:space="preserve"> 11</w:t>
      </w:r>
    </w:p>
    <w:p w14:paraId="0997C233" w14:textId="77777777" w:rsidR="00847103" w:rsidRPr="00847103" w:rsidRDefault="00847103" w:rsidP="00847103">
      <w:pPr>
        <w:bidi/>
        <w:jc w:val="center"/>
        <w:rPr>
          <w:rFonts w:cs="David" w:hint="cs"/>
          <w:b/>
          <w:bCs/>
          <w:rtl/>
        </w:rPr>
      </w:pPr>
      <w:r w:rsidRPr="00847103">
        <w:rPr>
          <w:rFonts w:cs="David" w:hint="cs"/>
          <w:b/>
          <w:bCs/>
          <w:rtl/>
        </w:rPr>
        <w:t>מישיבת ועדת הכנסת</w:t>
      </w:r>
    </w:p>
    <w:p w14:paraId="1E01CB90" w14:textId="77777777" w:rsidR="00847103" w:rsidRPr="00847103" w:rsidRDefault="00847103" w:rsidP="00847103">
      <w:pPr>
        <w:bidi/>
        <w:jc w:val="center"/>
        <w:rPr>
          <w:rFonts w:cs="David" w:hint="cs"/>
          <w:b/>
          <w:bCs/>
          <w:u w:val="single"/>
          <w:rtl/>
        </w:rPr>
      </w:pPr>
      <w:r w:rsidRPr="00847103">
        <w:rPr>
          <w:rFonts w:cs="David" w:hint="cs"/>
          <w:b/>
          <w:bCs/>
          <w:u w:val="single"/>
          <w:rtl/>
        </w:rPr>
        <w:t>יום שני, ט' בסיוון התשס"ו (5 ביוני 2006), שעה: 10:00</w:t>
      </w:r>
    </w:p>
    <w:p w14:paraId="45EB0D28" w14:textId="77777777" w:rsidR="00847103" w:rsidRPr="00847103" w:rsidRDefault="00847103" w:rsidP="00847103">
      <w:pPr>
        <w:bidi/>
        <w:rPr>
          <w:rFonts w:cs="David"/>
          <w:b/>
          <w:bCs/>
          <w:rtl/>
        </w:rPr>
      </w:pPr>
    </w:p>
    <w:p w14:paraId="65649A0F" w14:textId="77777777" w:rsidR="00847103" w:rsidRPr="00847103" w:rsidRDefault="00847103" w:rsidP="00847103">
      <w:pPr>
        <w:bidi/>
        <w:rPr>
          <w:rFonts w:cs="David"/>
          <w:b/>
          <w:bCs/>
          <w:rtl/>
        </w:rPr>
      </w:pPr>
    </w:p>
    <w:p w14:paraId="5F772C2E" w14:textId="77777777" w:rsidR="00847103" w:rsidRPr="00847103" w:rsidRDefault="00847103" w:rsidP="00847103">
      <w:pPr>
        <w:bidi/>
        <w:rPr>
          <w:rFonts w:cs="David" w:hint="cs"/>
          <w:b/>
          <w:bCs/>
          <w:u w:val="single"/>
          <w:rtl/>
        </w:rPr>
      </w:pPr>
    </w:p>
    <w:p w14:paraId="79E6CEC7" w14:textId="77777777" w:rsidR="00847103" w:rsidRPr="00847103" w:rsidRDefault="00847103" w:rsidP="00847103">
      <w:pPr>
        <w:bidi/>
        <w:rPr>
          <w:rFonts w:cs="David" w:hint="cs"/>
          <w:b/>
          <w:bCs/>
          <w:rtl/>
        </w:rPr>
      </w:pPr>
      <w:r w:rsidRPr="00847103">
        <w:rPr>
          <w:rFonts w:cs="David"/>
          <w:b/>
          <w:bCs/>
          <w:u w:val="single"/>
          <w:rtl/>
        </w:rPr>
        <w:t>סדר היום</w:t>
      </w:r>
      <w:r w:rsidRPr="00847103">
        <w:rPr>
          <w:rFonts w:cs="David"/>
          <w:b/>
          <w:bCs/>
          <w:rtl/>
        </w:rPr>
        <w:t>:</w:t>
      </w:r>
      <w:r w:rsidRPr="00847103">
        <w:rPr>
          <w:rFonts w:cs="David" w:hint="cs"/>
          <w:b/>
          <w:bCs/>
          <w:rtl/>
        </w:rPr>
        <w:tab/>
      </w:r>
      <w:r w:rsidRPr="00847103">
        <w:rPr>
          <w:rFonts w:cs="David" w:hint="cs"/>
          <w:b/>
          <w:bCs/>
          <w:rtl/>
        </w:rPr>
        <w:tab/>
        <w:t xml:space="preserve">הקמת הוועדה לפניות הציבור </w:t>
      </w:r>
      <w:r w:rsidRPr="00847103">
        <w:rPr>
          <w:rFonts w:cs="David"/>
          <w:b/>
          <w:bCs/>
          <w:rtl/>
        </w:rPr>
        <w:t>–</w:t>
      </w:r>
      <w:r w:rsidRPr="00847103">
        <w:rPr>
          <w:rFonts w:cs="David" w:hint="cs"/>
          <w:b/>
          <w:bCs/>
          <w:rtl/>
        </w:rPr>
        <w:t xml:space="preserve"> לפי סעיף 17 לתקנון הכנסת</w:t>
      </w:r>
    </w:p>
    <w:p w14:paraId="2697A1FA" w14:textId="77777777" w:rsidR="00847103" w:rsidRPr="00847103" w:rsidRDefault="00847103" w:rsidP="00847103">
      <w:pPr>
        <w:bidi/>
        <w:rPr>
          <w:rFonts w:cs="David" w:hint="cs"/>
          <w:b/>
          <w:bCs/>
          <w:rtl/>
        </w:rPr>
      </w:pPr>
    </w:p>
    <w:p w14:paraId="222DCD10" w14:textId="77777777" w:rsidR="00847103" w:rsidRPr="00847103" w:rsidRDefault="00847103" w:rsidP="00847103">
      <w:pPr>
        <w:bidi/>
        <w:rPr>
          <w:rFonts w:cs="David" w:hint="cs"/>
          <w:b/>
          <w:bCs/>
          <w:rtl/>
        </w:rPr>
      </w:pPr>
    </w:p>
    <w:p w14:paraId="52209F1A" w14:textId="77777777" w:rsidR="00847103" w:rsidRPr="00847103" w:rsidRDefault="00847103" w:rsidP="00847103">
      <w:pPr>
        <w:bidi/>
        <w:rPr>
          <w:rFonts w:cs="David"/>
          <w:b/>
          <w:bCs/>
          <w:rtl/>
        </w:rPr>
      </w:pPr>
    </w:p>
    <w:p w14:paraId="48847C71" w14:textId="77777777" w:rsidR="00847103" w:rsidRPr="00847103" w:rsidRDefault="00847103" w:rsidP="00847103">
      <w:pPr>
        <w:bidi/>
        <w:rPr>
          <w:rFonts w:cs="David"/>
          <w:b/>
          <w:bCs/>
          <w:u w:val="single"/>
          <w:rtl/>
        </w:rPr>
      </w:pPr>
      <w:r w:rsidRPr="00847103">
        <w:rPr>
          <w:rFonts w:cs="David"/>
          <w:b/>
          <w:bCs/>
          <w:u w:val="single"/>
          <w:rtl/>
        </w:rPr>
        <w:t>נכחו</w:t>
      </w:r>
      <w:r w:rsidRPr="00847103">
        <w:rPr>
          <w:rFonts w:cs="David"/>
          <w:b/>
          <w:bCs/>
          <w:rtl/>
        </w:rPr>
        <w:t>:</w:t>
      </w:r>
    </w:p>
    <w:p w14:paraId="1DA6C648" w14:textId="77777777" w:rsidR="00847103" w:rsidRPr="00847103" w:rsidRDefault="00847103" w:rsidP="00847103">
      <w:pPr>
        <w:bidi/>
        <w:rPr>
          <w:rFonts w:cs="David"/>
          <w:b/>
          <w:bCs/>
          <w:rtl/>
        </w:rPr>
      </w:pPr>
    </w:p>
    <w:p w14:paraId="221179B8" w14:textId="77777777" w:rsidR="00847103" w:rsidRPr="00847103" w:rsidRDefault="00847103" w:rsidP="00847103">
      <w:pPr>
        <w:bidi/>
        <w:rPr>
          <w:rFonts w:cs="David" w:hint="cs"/>
          <w:b/>
          <w:bCs/>
          <w:rtl/>
        </w:rPr>
      </w:pPr>
      <w:r w:rsidRPr="00847103">
        <w:rPr>
          <w:rFonts w:cs="David"/>
          <w:b/>
          <w:bCs/>
          <w:u w:val="single"/>
          <w:rtl/>
        </w:rPr>
        <w:t>חברי הוועדה</w:t>
      </w:r>
      <w:r w:rsidRPr="00847103">
        <w:rPr>
          <w:rFonts w:cs="David"/>
          <w:b/>
          <w:bCs/>
          <w:rtl/>
        </w:rPr>
        <w:t>:</w:t>
      </w:r>
    </w:p>
    <w:p w14:paraId="13775F37" w14:textId="77777777" w:rsidR="00847103" w:rsidRPr="00847103" w:rsidRDefault="00847103" w:rsidP="00847103">
      <w:pPr>
        <w:bidi/>
        <w:rPr>
          <w:rFonts w:cs="David" w:hint="cs"/>
          <w:rtl/>
        </w:rPr>
      </w:pPr>
      <w:r w:rsidRPr="00847103">
        <w:rPr>
          <w:rFonts w:cs="David" w:hint="cs"/>
          <w:rtl/>
        </w:rPr>
        <w:t xml:space="preserve">רוחמה אברהם </w:t>
      </w:r>
      <w:r w:rsidRPr="00847103">
        <w:rPr>
          <w:rFonts w:cs="David"/>
          <w:rtl/>
        </w:rPr>
        <w:t>–</w:t>
      </w:r>
      <w:r w:rsidRPr="00847103">
        <w:rPr>
          <w:rFonts w:cs="David" w:hint="cs"/>
          <w:rtl/>
        </w:rPr>
        <w:t xml:space="preserve"> היו"ר</w:t>
      </w:r>
    </w:p>
    <w:p w14:paraId="658C6C83" w14:textId="77777777" w:rsidR="00847103" w:rsidRPr="00847103" w:rsidRDefault="00847103" w:rsidP="00847103">
      <w:pPr>
        <w:bidi/>
        <w:rPr>
          <w:rFonts w:cs="David" w:hint="cs"/>
          <w:rtl/>
        </w:rPr>
      </w:pPr>
      <w:r w:rsidRPr="00847103">
        <w:rPr>
          <w:rFonts w:cs="David" w:hint="cs"/>
          <w:rtl/>
        </w:rPr>
        <w:t>בנימין אלון</w:t>
      </w:r>
    </w:p>
    <w:p w14:paraId="572BCBE2" w14:textId="77777777" w:rsidR="00847103" w:rsidRPr="00847103" w:rsidRDefault="00847103" w:rsidP="00847103">
      <w:pPr>
        <w:bidi/>
        <w:rPr>
          <w:rFonts w:cs="David" w:hint="cs"/>
          <w:rtl/>
        </w:rPr>
      </w:pPr>
      <w:r w:rsidRPr="00847103">
        <w:rPr>
          <w:rFonts w:cs="David" w:hint="cs"/>
          <w:rtl/>
        </w:rPr>
        <w:t>אורי אריאל</w:t>
      </w:r>
    </w:p>
    <w:p w14:paraId="46398554" w14:textId="77777777" w:rsidR="00847103" w:rsidRPr="00847103" w:rsidRDefault="00847103" w:rsidP="00847103">
      <w:pPr>
        <w:bidi/>
        <w:rPr>
          <w:rFonts w:cs="David" w:hint="cs"/>
          <w:rtl/>
        </w:rPr>
      </w:pPr>
      <w:r w:rsidRPr="00847103">
        <w:rPr>
          <w:rFonts w:cs="David" w:hint="cs"/>
          <w:rtl/>
        </w:rPr>
        <w:t>מוחמד ברכה</w:t>
      </w:r>
    </w:p>
    <w:p w14:paraId="27BCB465" w14:textId="77777777" w:rsidR="00847103" w:rsidRPr="00847103" w:rsidRDefault="00847103" w:rsidP="00847103">
      <w:pPr>
        <w:bidi/>
        <w:rPr>
          <w:rFonts w:cs="David" w:hint="cs"/>
          <w:rtl/>
        </w:rPr>
      </w:pPr>
      <w:r w:rsidRPr="00847103">
        <w:rPr>
          <w:rFonts w:cs="David" w:hint="cs"/>
          <w:rtl/>
        </w:rPr>
        <w:t>יצחק גלנטי</w:t>
      </w:r>
    </w:p>
    <w:p w14:paraId="0D61481B" w14:textId="77777777" w:rsidR="00847103" w:rsidRPr="00847103" w:rsidRDefault="00847103" w:rsidP="00847103">
      <w:pPr>
        <w:bidi/>
        <w:rPr>
          <w:rFonts w:cs="David" w:hint="cs"/>
          <w:rtl/>
        </w:rPr>
      </w:pPr>
      <w:r w:rsidRPr="00847103">
        <w:rPr>
          <w:rFonts w:cs="David" w:hint="cs"/>
          <w:rtl/>
        </w:rPr>
        <w:t>אביגדור יצחקי</w:t>
      </w:r>
    </w:p>
    <w:p w14:paraId="6817FD3C" w14:textId="77777777" w:rsidR="00847103" w:rsidRPr="00847103" w:rsidRDefault="00847103" w:rsidP="00847103">
      <w:pPr>
        <w:bidi/>
        <w:rPr>
          <w:rFonts w:cs="David" w:hint="cs"/>
          <w:rtl/>
        </w:rPr>
      </w:pPr>
      <w:r w:rsidRPr="00847103">
        <w:rPr>
          <w:rFonts w:cs="David" w:hint="cs"/>
          <w:rtl/>
        </w:rPr>
        <w:t>סופה לנדבר</w:t>
      </w:r>
    </w:p>
    <w:p w14:paraId="7B5AE74C" w14:textId="77777777" w:rsidR="00847103" w:rsidRPr="00847103" w:rsidRDefault="00847103" w:rsidP="00847103">
      <w:pPr>
        <w:bidi/>
        <w:rPr>
          <w:rFonts w:cs="David" w:hint="cs"/>
          <w:rtl/>
        </w:rPr>
      </w:pPr>
      <w:r w:rsidRPr="00847103">
        <w:rPr>
          <w:rFonts w:cs="David" w:hint="cs"/>
          <w:rtl/>
        </w:rPr>
        <w:t>יעקב מרגי</w:t>
      </w:r>
    </w:p>
    <w:p w14:paraId="69683C27" w14:textId="77777777" w:rsidR="00847103" w:rsidRPr="00847103" w:rsidRDefault="00847103" w:rsidP="00847103">
      <w:pPr>
        <w:bidi/>
        <w:rPr>
          <w:rFonts w:cs="David" w:hint="cs"/>
          <w:rtl/>
        </w:rPr>
      </w:pPr>
      <w:r w:rsidRPr="00847103">
        <w:rPr>
          <w:rFonts w:cs="David" w:hint="cs"/>
          <w:rtl/>
        </w:rPr>
        <w:t>גדעון סער</w:t>
      </w:r>
    </w:p>
    <w:p w14:paraId="5ED89396" w14:textId="77777777" w:rsidR="00847103" w:rsidRPr="00847103" w:rsidRDefault="00847103" w:rsidP="00847103">
      <w:pPr>
        <w:bidi/>
        <w:rPr>
          <w:rFonts w:cs="David" w:hint="cs"/>
          <w:rtl/>
        </w:rPr>
      </w:pPr>
      <w:r w:rsidRPr="00847103">
        <w:rPr>
          <w:rFonts w:cs="David" w:hint="cs"/>
          <w:rtl/>
        </w:rPr>
        <w:t>אפרים סנה</w:t>
      </w:r>
    </w:p>
    <w:p w14:paraId="35A2BF27" w14:textId="77777777" w:rsidR="00847103" w:rsidRPr="00847103" w:rsidRDefault="00847103" w:rsidP="00847103">
      <w:pPr>
        <w:bidi/>
        <w:rPr>
          <w:rFonts w:cs="David" w:hint="cs"/>
          <w:rtl/>
        </w:rPr>
      </w:pPr>
      <w:r w:rsidRPr="00847103">
        <w:rPr>
          <w:rFonts w:cs="David" w:hint="cs"/>
          <w:rtl/>
        </w:rPr>
        <w:t>ליה שמטוב</w:t>
      </w:r>
    </w:p>
    <w:p w14:paraId="3F8C16F5" w14:textId="77777777" w:rsidR="00847103" w:rsidRPr="00847103" w:rsidRDefault="00847103" w:rsidP="00847103">
      <w:pPr>
        <w:bidi/>
        <w:rPr>
          <w:rFonts w:cs="David" w:hint="cs"/>
          <w:rtl/>
        </w:rPr>
      </w:pPr>
    </w:p>
    <w:p w14:paraId="7C597C08" w14:textId="77777777" w:rsidR="00847103" w:rsidRPr="00847103" w:rsidRDefault="00847103" w:rsidP="00847103">
      <w:pPr>
        <w:bidi/>
        <w:rPr>
          <w:rFonts w:cs="David"/>
          <w:b/>
          <w:bCs/>
          <w:rtl/>
        </w:rPr>
      </w:pPr>
    </w:p>
    <w:p w14:paraId="0FF8469B" w14:textId="77777777" w:rsidR="00847103" w:rsidRPr="00847103" w:rsidRDefault="00847103" w:rsidP="00847103">
      <w:pPr>
        <w:bidi/>
        <w:rPr>
          <w:rFonts w:cs="David"/>
          <w:b/>
          <w:bCs/>
          <w:rtl/>
        </w:rPr>
      </w:pPr>
    </w:p>
    <w:p w14:paraId="42B959FC" w14:textId="77777777" w:rsidR="00847103" w:rsidRPr="00847103" w:rsidRDefault="00847103" w:rsidP="00847103">
      <w:pPr>
        <w:bidi/>
        <w:rPr>
          <w:rFonts w:cs="David" w:hint="cs"/>
          <w:b/>
          <w:bCs/>
          <w:rtl/>
        </w:rPr>
      </w:pPr>
      <w:r w:rsidRPr="00847103">
        <w:rPr>
          <w:rFonts w:cs="David"/>
          <w:b/>
          <w:bCs/>
          <w:u w:val="single"/>
          <w:rtl/>
        </w:rPr>
        <w:t>מוזמנים</w:t>
      </w:r>
      <w:r w:rsidRPr="00847103">
        <w:rPr>
          <w:rFonts w:cs="David"/>
          <w:b/>
          <w:bCs/>
          <w:rtl/>
        </w:rPr>
        <w:t>:</w:t>
      </w:r>
    </w:p>
    <w:p w14:paraId="5BBE02CB" w14:textId="77777777" w:rsidR="00847103" w:rsidRPr="00847103" w:rsidRDefault="00847103" w:rsidP="00847103">
      <w:pPr>
        <w:bidi/>
        <w:rPr>
          <w:rFonts w:cs="David"/>
          <w:b/>
          <w:bCs/>
          <w:rtl/>
        </w:rPr>
      </w:pPr>
    </w:p>
    <w:p w14:paraId="237E1551" w14:textId="77777777" w:rsidR="00847103" w:rsidRPr="00847103" w:rsidRDefault="00847103" w:rsidP="00847103">
      <w:pPr>
        <w:bidi/>
        <w:rPr>
          <w:rFonts w:cs="David"/>
          <w:b/>
          <w:bCs/>
          <w:rtl/>
        </w:rPr>
      </w:pPr>
    </w:p>
    <w:p w14:paraId="370489A9" w14:textId="77777777" w:rsidR="00847103" w:rsidRPr="00847103" w:rsidRDefault="00847103" w:rsidP="00847103">
      <w:pPr>
        <w:bidi/>
        <w:rPr>
          <w:rFonts w:cs="David"/>
          <w:b/>
          <w:bCs/>
          <w:rtl/>
        </w:rPr>
      </w:pPr>
    </w:p>
    <w:p w14:paraId="4421EBF1" w14:textId="77777777" w:rsidR="00847103" w:rsidRPr="00847103" w:rsidRDefault="00847103" w:rsidP="00847103">
      <w:pPr>
        <w:bidi/>
        <w:rPr>
          <w:rFonts w:cs="David" w:hint="cs"/>
          <w:rtl/>
        </w:rPr>
      </w:pPr>
      <w:r w:rsidRPr="00847103">
        <w:rPr>
          <w:rFonts w:cs="David"/>
          <w:b/>
          <w:bCs/>
          <w:u w:val="single"/>
          <w:rtl/>
        </w:rPr>
        <w:t>י</w:t>
      </w:r>
      <w:r w:rsidRPr="00847103">
        <w:rPr>
          <w:rFonts w:cs="David" w:hint="cs"/>
          <w:b/>
          <w:bCs/>
          <w:u w:val="single"/>
          <w:rtl/>
        </w:rPr>
        <w:t>יעוץ משפטי</w:t>
      </w:r>
      <w:r w:rsidRPr="00847103">
        <w:rPr>
          <w:rFonts w:cs="David"/>
          <w:b/>
          <w:bCs/>
          <w:u w:val="single"/>
          <w:rtl/>
        </w:rPr>
        <w:t>:</w:t>
      </w:r>
      <w:r w:rsidRPr="00847103">
        <w:rPr>
          <w:rFonts w:cs="David" w:hint="cs"/>
          <w:rtl/>
        </w:rPr>
        <w:tab/>
      </w:r>
      <w:r w:rsidRPr="00847103">
        <w:rPr>
          <w:rFonts w:cs="David" w:hint="cs"/>
          <w:rtl/>
        </w:rPr>
        <w:tab/>
        <w:t>ארבל אסטרחן</w:t>
      </w:r>
    </w:p>
    <w:p w14:paraId="64654455" w14:textId="77777777" w:rsidR="00847103" w:rsidRPr="00847103" w:rsidRDefault="00847103" w:rsidP="00847103">
      <w:pPr>
        <w:bidi/>
        <w:rPr>
          <w:rFonts w:cs="David"/>
          <w:b/>
          <w:bCs/>
          <w:rtl/>
        </w:rPr>
      </w:pPr>
    </w:p>
    <w:p w14:paraId="1BFB4B2C" w14:textId="77777777" w:rsidR="00847103" w:rsidRPr="00847103" w:rsidRDefault="00847103" w:rsidP="00847103">
      <w:pPr>
        <w:bidi/>
        <w:rPr>
          <w:rFonts w:cs="David" w:hint="cs"/>
          <w:b/>
          <w:bCs/>
          <w:rtl/>
        </w:rPr>
      </w:pPr>
      <w:r w:rsidRPr="00847103">
        <w:rPr>
          <w:rFonts w:cs="David"/>
          <w:b/>
          <w:bCs/>
          <w:u w:val="single"/>
          <w:rtl/>
        </w:rPr>
        <w:t>מנהלת הוועדה</w:t>
      </w:r>
      <w:r w:rsidRPr="00847103">
        <w:rPr>
          <w:rFonts w:cs="David"/>
          <w:b/>
          <w:bCs/>
          <w:rtl/>
        </w:rPr>
        <w:t>:</w:t>
      </w:r>
      <w:r w:rsidRPr="00847103">
        <w:rPr>
          <w:rFonts w:cs="David" w:hint="cs"/>
          <w:b/>
          <w:bCs/>
          <w:rtl/>
        </w:rPr>
        <w:tab/>
      </w:r>
      <w:r w:rsidRPr="00847103">
        <w:rPr>
          <w:rFonts w:cs="David" w:hint="cs"/>
          <w:b/>
          <w:bCs/>
          <w:rtl/>
        </w:rPr>
        <w:tab/>
      </w:r>
      <w:r w:rsidRPr="00847103">
        <w:rPr>
          <w:rFonts w:cs="David" w:hint="cs"/>
          <w:rtl/>
        </w:rPr>
        <w:t>אתי בן יוסף</w:t>
      </w:r>
    </w:p>
    <w:p w14:paraId="127F85BE" w14:textId="77777777" w:rsidR="00847103" w:rsidRPr="00847103" w:rsidRDefault="00847103" w:rsidP="00847103">
      <w:pPr>
        <w:bidi/>
        <w:rPr>
          <w:rFonts w:cs="David"/>
          <w:b/>
          <w:bCs/>
          <w:rtl/>
        </w:rPr>
      </w:pPr>
    </w:p>
    <w:p w14:paraId="413A8AB0" w14:textId="77777777" w:rsidR="00847103" w:rsidRPr="00847103" w:rsidRDefault="00847103" w:rsidP="00847103">
      <w:pPr>
        <w:bidi/>
        <w:rPr>
          <w:rFonts w:cs="David" w:hint="cs"/>
          <w:rtl/>
        </w:rPr>
      </w:pPr>
      <w:r w:rsidRPr="00847103">
        <w:rPr>
          <w:rFonts w:cs="David" w:hint="cs"/>
          <w:b/>
          <w:bCs/>
          <w:u w:val="single"/>
          <w:rtl/>
        </w:rPr>
        <w:t>רשמת פרלמנטרית</w:t>
      </w:r>
      <w:r w:rsidRPr="00847103">
        <w:rPr>
          <w:rFonts w:cs="David"/>
          <w:b/>
          <w:bCs/>
          <w:rtl/>
        </w:rPr>
        <w:t>:</w:t>
      </w:r>
      <w:r w:rsidRPr="00847103">
        <w:rPr>
          <w:rFonts w:cs="David" w:hint="cs"/>
          <w:b/>
          <w:bCs/>
          <w:rtl/>
        </w:rPr>
        <w:tab/>
      </w:r>
      <w:r w:rsidRPr="00847103">
        <w:rPr>
          <w:rFonts w:cs="David" w:hint="cs"/>
          <w:rtl/>
        </w:rPr>
        <w:t xml:space="preserve">דרורה רשף </w:t>
      </w:r>
    </w:p>
    <w:p w14:paraId="7DE75268" w14:textId="77777777" w:rsidR="00847103" w:rsidRPr="00847103" w:rsidRDefault="00847103" w:rsidP="00847103">
      <w:pPr>
        <w:bidi/>
        <w:rPr>
          <w:rFonts w:cs="David" w:hint="cs"/>
          <w:b/>
          <w:bCs/>
          <w:rtl/>
        </w:rPr>
      </w:pPr>
    </w:p>
    <w:p w14:paraId="2E516322" w14:textId="77777777" w:rsidR="00847103" w:rsidRPr="00847103" w:rsidRDefault="00847103" w:rsidP="00847103">
      <w:pPr>
        <w:bidi/>
        <w:rPr>
          <w:rFonts w:cs="David" w:hint="cs"/>
          <w:rtl/>
        </w:rPr>
      </w:pPr>
    </w:p>
    <w:p w14:paraId="0354D2DE" w14:textId="77777777" w:rsidR="00847103" w:rsidRPr="00847103" w:rsidRDefault="00847103" w:rsidP="00847103">
      <w:pPr>
        <w:bidi/>
        <w:rPr>
          <w:rFonts w:cs="David"/>
          <w:rtl/>
        </w:rPr>
      </w:pPr>
      <w:r w:rsidRPr="00847103">
        <w:rPr>
          <w:rFonts w:cs="David"/>
          <w:rtl/>
        </w:rPr>
        <w:t xml:space="preserve"> </w:t>
      </w:r>
    </w:p>
    <w:p w14:paraId="682A3502" w14:textId="77777777" w:rsidR="00847103" w:rsidRPr="00847103" w:rsidRDefault="00847103" w:rsidP="00847103">
      <w:pPr>
        <w:bidi/>
        <w:rPr>
          <w:rFonts w:cs="David" w:hint="cs"/>
          <w:rtl/>
        </w:rPr>
      </w:pPr>
    </w:p>
    <w:p w14:paraId="36408DEF" w14:textId="77777777" w:rsidR="00847103" w:rsidRPr="00847103" w:rsidRDefault="00847103" w:rsidP="00847103">
      <w:pPr>
        <w:bidi/>
        <w:jc w:val="center"/>
        <w:rPr>
          <w:rFonts w:cs="David" w:hint="cs"/>
          <w:b/>
          <w:bCs/>
          <w:u w:val="single"/>
          <w:rtl/>
        </w:rPr>
      </w:pPr>
      <w:r w:rsidRPr="00847103">
        <w:rPr>
          <w:rFonts w:cs="David"/>
          <w:rtl/>
        </w:rPr>
        <w:br w:type="page"/>
      </w:r>
      <w:r w:rsidRPr="00847103">
        <w:rPr>
          <w:rFonts w:cs="David" w:hint="cs"/>
          <w:b/>
          <w:bCs/>
          <w:u w:val="single"/>
          <w:rtl/>
        </w:rPr>
        <w:lastRenderedPageBreak/>
        <w:t xml:space="preserve">הקמת הוועדה לפניות הציבור </w:t>
      </w:r>
      <w:r w:rsidRPr="00847103">
        <w:rPr>
          <w:rFonts w:cs="David"/>
          <w:b/>
          <w:bCs/>
          <w:u w:val="single"/>
          <w:rtl/>
        </w:rPr>
        <w:t>–</w:t>
      </w:r>
      <w:r w:rsidRPr="00847103">
        <w:rPr>
          <w:rFonts w:cs="David" w:hint="cs"/>
          <w:b/>
          <w:bCs/>
          <w:u w:val="single"/>
          <w:rtl/>
        </w:rPr>
        <w:t xml:space="preserve"> לפי סעיף 17 לתקנון הכנסת</w:t>
      </w:r>
    </w:p>
    <w:p w14:paraId="6591CC22" w14:textId="77777777" w:rsidR="00847103" w:rsidRPr="00847103" w:rsidRDefault="00847103" w:rsidP="00847103">
      <w:pPr>
        <w:bidi/>
        <w:rPr>
          <w:rFonts w:cs="David" w:hint="cs"/>
          <w:rtl/>
        </w:rPr>
      </w:pPr>
    </w:p>
    <w:p w14:paraId="25512B0A" w14:textId="77777777" w:rsidR="00847103" w:rsidRPr="00847103" w:rsidRDefault="00847103" w:rsidP="00847103">
      <w:pPr>
        <w:bidi/>
        <w:rPr>
          <w:rFonts w:cs="David" w:hint="cs"/>
          <w:rtl/>
        </w:rPr>
      </w:pPr>
    </w:p>
    <w:p w14:paraId="35ECEDAF"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5D671E40" w14:textId="77777777" w:rsidR="00847103" w:rsidRPr="00847103" w:rsidRDefault="00847103" w:rsidP="00847103">
      <w:pPr>
        <w:bidi/>
        <w:rPr>
          <w:rFonts w:cs="David" w:hint="cs"/>
          <w:u w:val="single"/>
          <w:rtl/>
        </w:rPr>
      </w:pPr>
    </w:p>
    <w:p w14:paraId="5800689F" w14:textId="77777777" w:rsidR="00847103" w:rsidRPr="00847103" w:rsidRDefault="00847103" w:rsidP="00847103">
      <w:pPr>
        <w:bidi/>
        <w:rPr>
          <w:rFonts w:cs="David" w:hint="cs"/>
          <w:rtl/>
        </w:rPr>
      </w:pPr>
      <w:r w:rsidRPr="00847103">
        <w:rPr>
          <w:rFonts w:cs="David" w:hint="cs"/>
          <w:rtl/>
        </w:rPr>
        <w:tab/>
        <w:t xml:space="preserve">בוקר טוב חברי חברי הכנסת. אני מבקשת להתחיל ישיבה נוספת של ועדת הכנסת. על סדר היום יש לנו נושא אחד, והוא מינוי הוועדה לפניות הציבור, לאור בקשתו של חבר הכנסת סער. לאחר שהוא תיאם את זה עם כל הגורמים האופוזיציוניים, הגענו סוף סוף להסכמה ואני יכולה לומר שניתן להקים את הוועדה הזאת. </w:t>
      </w:r>
    </w:p>
    <w:p w14:paraId="22BA80C4" w14:textId="77777777" w:rsidR="00847103" w:rsidRPr="00847103" w:rsidRDefault="00847103" w:rsidP="00847103">
      <w:pPr>
        <w:bidi/>
        <w:rPr>
          <w:rFonts w:cs="David" w:hint="cs"/>
          <w:rtl/>
        </w:rPr>
      </w:pPr>
    </w:p>
    <w:p w14:paraId="67EAB358" w14:textId="77777777" w:rsidR="00847103" w:rsidRPr="00847103" w:rsidRDefault="00847103" w:rsidP="00847103">
      <w:pPr>
        <w:bidi/>
        <w:ind w:firstLine="567"/>
        <w:rPr>
          <w:rFonts w:cs="David" w:hint="cs"/>
          <w:rtl/>
        </w:rPr>
      </w:pPr>
      <w:r w:rsidRPr="00847103">
        <w:rPr>
          <w:rFonts w:cs="David" w:hint="cs"/>
          <w:rtl/>
        </w:rPr>
        <w:t xml:space="preserve">כדי לעבור על זה באופן פורמלי </w:t>
      </w:r>
      <w:r w:rsidRPr="00847103">
        <w:rPr>
          <w:rFonts w:cs="David"/>
          <w:rtl/>
        </w:rPr>
        <w:t>–</w:t>
      </w:r>
      <w:r w:rsidRPr="00847103">
        <w:rPr>
          <w:rFonts w:cs="David" w:hint="cs"/>
          <w:rtl/>
        </w:rPr>
        <w:t xml:space="preserve"> סעיף 17 לתקנון הכנסת קובע שהכנסת תבחר, מזמן לזמן, לפי הצעת ועדת הכנסת, ועדה לעניין מסוים שדינה לכל דבר, פרט לתקופת כהונתה, כדין ועדה קבועה, אם לא קבעה הכנסת הוראות אחרות. </w:t>
      </w:r>
    </w:p>
    <w:p w14:paraId="31EF367F" w14:textId="77777777" w:rsidR="00847103" w:rsidRPr="00847103" w:rsidRDefault="00847103" w:rsidP="00847103">
      <w:pPr>
        <w:bidi/>
        <w:ind w:firstLine="567"/>
        <w:rPr>
          <w:rFonts w:cs="David" w:hint="cs"/>
          <w:rtl/>
        </w:rPr>
      </w:pPr>
    </w:p>
    <w:p w14:paraId="410A85D2" w14:textId="77777777" w:rsidR="00847103" w:rsidRPr="00847103" w:rsidRDefault="00847103" w:rsidP="00847103">
      <w:pPr>
        <w:bidi/>
        <w:ind w:firstLine="567"/>
        <w:rPr>
          <w:rFonts w:cs="David" w:hint="cs"/>
          <w:rtl/>
        </w:rPr>
      </w:pPr>
      <w:r w:rsidRPr="00847103">
        <w:rPr>
          <w:rFonts w:cs="David" w:hint="cs"/>
          <w:rtl/>
        </w:rPr>
        <w:t xml:space="preserve">ועדת הכנסת מציעה להקים ועדה לפניות הציבור, כאשר סמכויות הוועדה:  </w:t>
      </w:r>
    </w:p>
    <w:p w14:paraId="4BBCA168" w14:textId="77777777" w:rsidR="00847103" w:rsidRPr="00847103" w:rsidRDefault="00847103" w:rsidP="00847103">
      <w:pPr>
        <w:bidi/>
        <w:rPr>
          <w:rFonts w:cs="David" w:hint="cs"/>
          <w:rtl/>
        </w:rPr>
      </w:pPr>
    </w:p>
    <w:p w14:paraId="1E88DDA3"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טיפול ומתן מענה שוטף לפניות הציבור שמגיעות לוועדה מאזרחים ומארגונים שונים.</w:t>
      </w:r>
    </w:p>
    <w:p w14:paraId="03AB7B4E" w14:textId="77777777" w:rsidR="00847103" w:rsidRPr="00847103" w:rsidRDefault="00847103" w:rsidP="00847103">
      <w:pPr>
        <w:bidi/>
        <w:rPr>
          <w:rFonts w:cs="David" w:hint="cs"/>
          <w:rtl/>
        </w:rPr>
      </w:pPr>
    </w:p>
    <w:p w14:paraId="64A5FE94"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קיום קשר שוטף עם משרדי הממשלה ועם נציבי פניות ציבור בגופים שונים, תוך הבטחת זכויותיהם וסמכויותיהם לטיפול בפניות הציבור במוסדותיהם.</w:t>
      </w:r>
    </w:p>
    <w:p w14:paraId="4F246A27" w14:textId="77777777" w:rsidR="00847103" w:rsidRPr="00847103" w:rsidRDefault="00847103" w:rsidP="00847103">
      <w:pPr>
        <w:bidi/>
        <w:rPr>
          <w:rFonts w:cs="David" w:hint="cs"/>
          <w:rtl/>
        </w:rPr>
      </w:pPr>
    </w:p>
    <w:p w14:paraId="430933B5"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הסדרת נושא הטיפול בפניות הציבור במוסדות הממשלתיים והציבוריים לשם קביעת נורמות טיפול אחידות ככל האפשר בין כל הגופים שעוסקים בנושא.</w:t>
      </w:r>
    </w:p>
    <w:p w14:paraId="531182EA" w14:textId="77777777" w:rsidR="00847103" w:rsidRPr="00847103" w:rsidRDefault="00847103" w:rsidP="00847103">
      <w:pPr>
        <w:bidi/>
        <w:rPr>
          <w:rFonts w:cs="David" w:hint="cs"/>
          <w:rtl/>
        </w:rPr>
      </w:pPr>
    </w:p>
    <w:p w14:paraId="61D834E1"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שמירה והגנה על מקבלי שירותים ציבוריים.</w:t>
      </w:r>
    </w:p>
    <w:p w14:paraId="3E718ED4" w14:textId="77777777" w:rsidR="00847103" w:rsidRPr="00847103" w:rsidRDefault="00847103" w:rsidP="00847103">
      <w:pPr>
        <w:bidi/>
        <w:rPr>
          <w:rFonts w:cs="David" w:hint="cs"/>
          <w:rtl/>
        </w:rPr>
      </w:pPr>
    </w:p>
    <w:p w14:paraId="258134DB"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יצירת שיתוף פעולה עם משרדי הממשלה וגורמים שונים בניסיון להיטיב את השירות הניתן לאזרח.</w:t>
      </w:r>
    </w:p>
    <w:p w14:paraId="68D5873A" w14:textId="77777777" w:rsidR="00847103" w:rsidRPr="00847103" w:rsidRDefault="00847103" w:rsidP="00847103">
      <w:pPr>
        <w:bidi/>
        <w:rPr>
          <w:rFonts w:cs="David" w:hint="cs"/>
          <w:rtl/>
        </w:rPr>
      </w:pPr>
    </w:p>
    <w:p w14:paraId="62B1BBD2" w14:textId="77777777" w:rsidR="00847103" w:rsidRPr="00847103" w:rsidRDefault="00847103" w:rsidP="00847103">
      <w:pPr>
        <w:numPr>
          <w:ilvl w:val="0"/>
          <w:numId w:val="1"/>
        </w:numPr>
        <w:overflowPunct w:val="0"/>
        <w:autoSpaceDE w:val="0"/>
        <w:autoSpaceDN w:val="0"/>
        <w:bidi/>
        <w:adjustRightInd w:val="0"/>
        <w:jc w:val="both"/>
        <w:textAlignment w:val="baseline"/>
        <w:rPr>
          <w:rFonts w:cs="David" w:hint="cs"/>
          <w:rtl/>
        </w:rPr>
      </w:pPr>
      <w:r w:rsidRPr="00847103">
        <w:rPr>
          <w:rFonts w:cs="David"/>
          <w:rtl/>
        </w:rPr>
        <w:t>קיום דיונים בנושאים מגוונים הנוגעים למצוקות הפרט, הצרכנים ומקבלי השירותים הציבוריים.</w:t>
      </w:r>
    </w:p>
    <w:p w14:paraId="577F5BE0" w14:textId="77777777" w:rsidR="00847103" w:rsidRPr="00847103" w:rsidRDefault="00847103" w:rsidP="00847103">
      <w:pPr>
        <w:bidi/>
        <w:rPr>
          <w:rFonts w:cs="David" w:hint="cs"/>
          <w:rtl/>
        </w:rPr>
      </w:pPr>
    </w:p>
    <w:p w14:paraId="4BF4927E" w14:textId="77777777" w:rsidR="00847103" w:rsidRPr="00847103" w:rsidRDefault="00847103" w:rsidP="00847103">
      <w:pPr>
        <w:bidi/>
        <w:rPr>
          <w:rFonts w:cs="David" w:hint="cs"/>
          <w:rtl/>
        </w:rPr>
      </w:pPr>
    </w:p>
    <w:p w14:paraId="00A4B7C1" w14:textId="77777777" w:rsidR="00847103" w:rsidRPr="00847103" w:rsidRDefault="00847103" w:rsidP="00847103">
      <w:pPr>
        <w:bidi/>
        <w:rPr>
          <w:rFonts w:cs="David"/>
          <w:u w:val="single"/>
          <w:rtl/>
        </w:rPr>
      </w:pPr>
      <w:r w:rsidRPr="00847103">
        <w:rPr>
          <w:rFonts w:cs="David"/>
          <w:u w:val="single"/>
          <w:rtl/>
        </w:rPr>
        <w:t>ההרכב המוצע של הועדה:</w:t>
      </w:r>
    </w:p>
    <w:p w14:paraId="4A2A21A2" w14:textId="77777777" w:rsidR="00847103" w:rsidRPr="00847103" w:rsidRDefault="00847103" w:rsidP="00847103">
      <w:pPr>
        <w:bidi/>
        <w:rPr>
          <w:rFonts w:cs="David" w:hint="cs"/>
          <w:rtl/>
        </w:rPr>
      </w:pPr>
    </w:p>
    <w:p w14:paraId="4D59185F" w14:textId="77777777" w:rsidR="00847103" w:rsidRPr="00847103" w:rsidRDefault="00847103" w:rsidP="00847103">
      <w:pPr>
        <w:bidi/>
        <w:ind w:firstLine="567"/>
        <w:rPr>
          <w:rFonts w:cs="David"/>
          <w:rtl/>
        </w:rPr>
      </w:pPr>
      <w:r w:rsidRPr="00847103">
        <w:rPr>
          <w:rFonts w:cs="David"/>
          <w:rtl/>
        </w:rPr>
        <w:t>ה</w:t>
      </w:r>
      <w:r w:rsidRPr="00847103">
        <w:rPr>
          <w:rFonts w:cs="David" w:hint="cs"/>
          <w:rtl/>
        </w:rPr>
        <w:t>ו</w:t>
      </w:r>
      <w:r w:rsidRPr="00847103">
        <w:rPr>
          <w:rFonts w:cs="David"/>
          <w:rtl/>
        </w:rPr>
        <w:t>ועדה תהיה בת חמישה עשר חברים:</w:t>
      </w:r>
    </w:p>
    <w:p w14:paraId="6E08D59E" w14:textId="77777777" w:rsidR="00847103" w:rsidRPr="00847103" w:rsidRDefault="00847103" w:rsidP="00847103">
      <w:pPr>
        <w:bidi/>
        <w:rPr>
          <w:rFonts w:cs="David"/>
          <w:rtl/>
        </w:rPr>
      </w:pPr>
    </w:p>
    <w:p w14:paraId="63F7F7D2" w14:textId="77777777" w:rsidR="00847103" w:rsidRPr="00847103" w:rsidRDefault="00847103" w:rsidP="00847103">
      <w:pPr>
        <w:bidi/>
        <w:ind w:firstLine="567"/>
        <w:rPr>
          <w:rFonts w:cs="David" w:hint="cs"/>
          <w:rtl/>
        </w:rPr>
      </w:pPr>
      <w:r w:rsidRPr="00847103">
        <w:rPr>
          <w:rFonts w:cs="David"/>
          <w:rtl/>
        </w:rPr>
        <w:t>לסיעת קדימה -  3 נציגים: מגלי והבה, רוחמה אברהם ומיכאל נודלמן</w:t>
      </w:r>
    </w:p>
    <w:p w14:paraId="3AEB2302" w14:textId="77777777" w:rsidR="00847103" w:rsidRPr="00847103" w:rsidRDefault="00847103" w:rsidP="00847103">
      <w:pPr>
        <w:bidi/>
        <w:ind w:firstLine="360"/>
        <w:rPr>
          <w:rFonts w:cs="David" w:hint="cs"/>
          <w:rtl/>
        </w:rPr>
      </w:pPr>
    </w:p>
    <w:p w14:paraId="69AAD6E5" w14:textId="77777777" w:rsidR="00847103" w:rsidRPr="00847103" w:rsidRDefault="00847103" w:rsidP="00847103">
      <w:pPr>
        <w:bidi/>
        <w:ind w:firstLine="567"/>
        <w:rPr>
          <w:rFonts w:cs="David" w:hint="cs"/>
          <w:rtl/>
        </w:rPr>
      </w:pPr>
      <w:r w:rsidRPr="00847103">
        <w:rPr>
          <w:rFonts w:cs="David"/>
          <w:rtl/>
        </w:rPr>
        <w:t>לסיעת העבודה-מימ"ד - 2 נציגים</w:t>
      </w:r>
      <w:r w:rsidRPr="00847103">
        <w:rPr>
          <w:rFonts w:cs="David" w:hint="cs"/>
          <w:rtl/>
        </w:rPr>
        <w:t xml:space="preserve"> שאני אמורה לקבל את שמותיהם. אני מבקשת מנציג סיעת העבודה-מימד להעביר לנו את השמות מהר ככל שניתן. </w:t>
      </w:r>
    </w:p>
    <w:p w14:paraId="5A0300DB" w14:textId="77777777" w:rsidR="00847103" w:rsidRPr="00847103" w:rsidRDefault="00847103" w:rsidP="00847103">
      <w:pPr>
        <w:bidi/>
        <w:ind w:firstLine="360"/>
        <w:rPr>
          <w:rFonts w:cs="David" w:hint="cs"/>
          <w:rtl/>
        </w:rPr>
      </w:pPr>
    </w:p>
    <w:p w14:paraId="4044C074" w14:textId="77777777" w:rsidR="00847103" w:rsidRPr="00847103" w:rsidRDefault="00847103" w:rsidP="00847103">
      <w:pPr>
        <w:bidi/>
        <w:ind w:firstLine="567"/>
        <w:rPr>
          <w:rFonts w:cs="David"/>
          <w:rtl/>
        </w:rPr>
      </w:pPr>
      <w:r w:rsidRPr="00847103">
        <w:rPr>
          <w:rFonts w:cs="David"/>
          <w:rtl/>
        </w:rPr>
        <w:t>לסיעת ש"ס - 2 נציגים: יעקב מרגי ואמנון כהן</w:t>
      </w:r>
    </w:p>
    <w:p w14:paraId="2897F563" w14:textId="77777777" w:rsidR="00847103" w:rsidRPr="00847103" w:rsidRDefault="00847103" w:rsidP="00847103">
      <w:pPr>
        <w:bidi/>
        <w:rPr>
          <w:rFonts w:cs="David" w:hint="cs"/>
          <w:rtl/>
        </w:rPr>
      </w:pPr>
    </w:p>
    <w:p w14:paraId="68ADA93C" w14:textId="77777777" w:rsidR="00847103" w:rsidRPr="00847103" w:rsidRDefault="00847103" w:rsidP="00847103">
      <w:pPr>
        <w:bidi/>
        <w:ind w:firstLine="567"/>
        <w:rPr>
          <w:rFonts w:cs="David" w:hint="cs"/>
          <w:rtl/>
        </w:rPr>
      </w:pPr>
      <w:r w:rsidRPr="00847103">
        <w:rPr>
          <w:rFonts w:cs="David"/>
          <w:rtl/>
        </w:rPr>
        <w:t>לסיעת הליכוד -   נציג אחד (במקום שני נציגים)</w:t>
      </w:r>
      <w:r w:rsidRPr="00847103">
        <w:rPr>
          <w:rFonts w:cs="David" w:hint="cs"/>
          <w:rtl/>
        </w:rPr>
        <w:t xml:space="preserve"> </w:t>
      </w:r>
      <w:r w:rsidRPr="00847103">
        <w:rPr>
          <w:rFonts w:cs="David"/>
          <w:rtl/>
        </w:rPr>
        <w:t>–</w:t>
      </w:r>
      <w:r w:rsidRPr="00847103">
        <w:rPr>
          <w:rFonts w:cs="David" w:hint="cs"/>
          <w:rtl/>
        </w:rPr>
        <w:t xml:space="preserve"> אני מבינה שפה עשיתם איזושהי החלפה בוועדה לביקורת המדינה. </w:t>
      </w:r>
    </w:p>
    <w:p w14:paraId="69424D91" w14:textId="77777777" w:rsidR="00847103" w:rsidRPr="00847103" w:rsidRDefault="00847103" w:rsidP="00847103">
      <w:pPr>
        <w:bidi/>
        <w:ind w:firstLine="360"/>
        <w:rPr>
          <w:rFonts w:cs="David" w:hint="cs"/>
          <w:rtl/>
        </w:rPr>
      </w:pPr>
    </w:p>
    <w:p w14:paraId="2FA6ADA9" w14:textId="77777777" w:rsidR="00847103" w:rsidRPr="00847103" w:rsidRDefault="00847103" w:rsidP="00847103">
      <w:pPr>
        <w:bidi/>
        <w:ind w:firstLine="567"/>
        <w:rPr>
          <w:rFonts w:cs="David"/>
          <w:rtl/>
        </w:rPr>
      </w:pPr>
      <w:r w:rsidRPr="00847103">
        <w:rPr>
          <w:rFonts w:cs="David"/>
          <w:rtl/>
        </w:rPr>
        <w:t>לסיעת האיחוד הלאומי-מפד"ל - נציג אחד - בנימין אלון</w:t>
      </w:r>
    </w:p>
    <w:p w14:paraId="2860FB25" w14:textId="77777777" w:rsidR="00847103" w:rsidRPr="00847103" w:rsidRDefault="00847103" w:rsidP="00847103">
      <w:pPr>
        <w:bidi/>
        <w:rPr>
          <w:rFonts w:cs="David" w:hint="cs"/>
          <w:rtl/>
        </w:rPr>
      </w:pPr>
    </w:p>
    <w:p w14:paraId="2B8F909C" w14:textId="77777777" w:rsidR="00847103" w:rsidRPr="00847103" w:rsidRDefault="00847103" w:rsidP="00847103">
      <w:pPr>
        <w:bidi/>
        <w:rPr>
          <w:rFonts w:cs="David" w:hint="cs"/>
          <w:u w:val="single"/>
          <w:rtl/>
        </w:rPr>
      </w:pPr>
      <w:r w:rsidRPr="00847103">
        <w:rPr>
          <w:rFonts w:cs="David" w:hint="cs"/>
          <w:u w:val="single"/>
          <w:rtl/>
        </w:rPr>
        <w:t>גדעון סער:</w:t>
      </w:r>
    </w:p>
    <w:p w14:paraId="3DAB862A" w14:textId="77777777" w:rsidR="00847103" w:rsidRPr="00847103" w:rsidRDefault="00847103" w:rsidP="00847103">
      <w:pPr>
        <w:bidi/>
        <w:rPr>
          <w:rFonts w:cs="David" w:hint="cs"/>
          <w:u w:val="single"/>
          <w:rtl/>
        </w:rPr>
      </w:pPr>
    </w:p>
    <w:p w14:paraId="7846DCC2" w14:textId="77777777" w:rsidR="00847103" w:rsidRPr="00847103" w:rsidRDefault="00847103" w:rsidP="00847103">
      <w:pPr>
        <w:bidi/>
        <w:rPr>
          <w:rFonts w:cs="David" w:hint="cs"/>
          <w:rtl/>
        </w:rPr>
      </w:pPr>
      <w:r w:rsidRPr="00847103">
        <w:rPr>
          <w:rFonts w:cs="David" w:hint="cs"/>
          <w:rtl/>
        </w:rPr>
        <w:tab/>
        <w:t xml:space="preserve"> ההחלפה היא עם עובדים זרים. </w:t>
      </w:r>
    </w:p>
    <w:p w14:paraId="51900712" w14:textId="77777777" w:rsidR="00847103" w:rsidRPr="00847103" w:rsidRDefault="00847103" w:rsidP="00847103">
      <w:pPr>
        <w:bidi/>
        <w:rPr>
          <w:rFonts w:cs="David" w:hint="cs"/>
          <w:rtl/>
        </w:rPr>
      </w:pPr>
    </w:p>
    <w:p w14:paraId="1D6C1C7A"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578D2D1D" w14:textId="77777777" w:rsidR="00847103" w:rsidRPr="00847103" w:rsidRDefault="00847103" w:rsidP="00847103">
      <w:pPr>
        <w:bidi/>
        <w:rPr>
          <w:rFonts w:cs="David" w:hint="cs"/>
          <w:rtl/>
        </w:rPr>
      </w:pPr>
    </w:p>
    <w:p w14:paraId="5E08A599" w14:textId="77777777" w:rsidR="00847103" w:rsidRPr="00847103" w:rsidRDefault="00847103" w:rsidP="00847103">
      <w:pPr>
        <w:bidi/>
        <w:rPr>
          <w:rFonts w:cs="David" w:hint="cs"/>
          <w:rtl/>
        </w:rPr>
      </w:pPr>
      <w:r w:rsidRPr="00847103">
        <w:rPr>
          <w:rFonts w:cs="David" w:hint="cs"/>
          <w:rtl/>
        </w:rPr>
        <w:tab/>
        <w:t>ההחלפה היא עם עובדים זרים, אז למה יש פה נציג אחד, למען הפרוטוקול? חבר הכנסת יצחקי.</w:t>
      </w:r>
    </w:p>
    <w:p w14:paraId="0CC5C649" w14:textId="77777777" w:rsidR="00847103" w:rsidRPr="00847103" w:rsidRDefault="00847103" w:rsidP="00847103">
      <w:pPr>
        <w:bidi/>
        <w:rPr>
          <w:rFonts w:cs="David" w:hint="cs"/>
          <w:rtl/>
        </w:rPr>
      </w:pPr>
    </w:p>
    <w:p w14:paraId="1A54A0FC" w14:textId="77777777" w:rsidR="00847103" w:rsidRPr="00847103" w:rsidRDefault="00847103" w:rsidP="00847103">
      <w:pPr>
        <w:bidi/>
        <w:rPr>
          <w:rFonts w:cs="David" w:hint="cs"/>
          <w:u w:val="single"/>
          <w:rtl/>
        </w:rPr>
      </w:pPr>
      <w:r w:rsidRPr="00847103">
        <w:rPr>
          <w:rFonts w:cs="David" w:hint="cs"/>
          <w:u w:val="single"/>
          <w:rtl/>
        </w:rPr>
        <w:t>גדעון סער:</w:t>
      </w:r>
    </w:p>
    <w:p w14:paraId="3BB09B72" w14:textId="77777777" w:rsidR="00847103" w:rsidRPr="00847103" w:rsidRDefault="00847103" w:rsidP="00847103">
      <w:pPr>
        <w:bidi/>
        <w:rPr>
          <w:rFonts w:cs="David" w:hint="cs"/>
          <w:u w:val="single"/>
          <w:rtl/>
        </w:rPr>
      </w:pPr>
    </w:p>
    <w:p w14:paraId="01482B3A" w14:textId="77777777" w:rsidR="00847103" w:rsidRPr="00847103" w:rsidRDefault="00847103" w:rsidP="00847103">
      <w:pPr>
        <w:bidi/>
        <w:rPr>
          <w:rFonts w:cs="David" w:hint="cs"/>
          <w:rtl/>
        </w:rPr>
      </w:pPr>
      <w:r w:rsidRPr="00847103">
        <w:rPr>
          <w:rFonts w:cs="David" w:hint="cs"/>
          <w:rtl/>
        </w:rPr>
        <w:tab/>
        <w:t xml:space="preserve"> היו לי שני נציגים, אבל נתתי אחד לאיחוד הלאומי, כדי שגם הם יהיו מיוצגים. </w:t>
      </w:r>
    </w:p>
    <w:p w14:paraId="48AEF622" w14:textId="77777777" w:rsidR="00847103" w:rsidRPr="00847103" w:rsidRDefault="00847103" w:rsidP="00847103">
      <w:pPr>
        <w:bidi/>
        <w:rPr>
          <w:rFonts w:cs="David" w:hint="cs"/>
          <w:rtl/>
        </w:rPr>
      </w:pPr>
    </w:p>
    <w:p w14:paraId="7B255AAE"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6314B2D4" w14:textId="77777777" w:rsidR="00847103" w:rsidRPr="00847103" w:rsidRDefault="00847103" w:rsidP="00847103">
      <w:pPr>
        <w:bidi/>
        <w:rPr>
          <w:rFonts w:cs="David" w:hint="cs"/>
          <w:rtl/>
        </w:rPr>
      </w:pPr>
    </w:p>
    <w:p w14:paraId="2C1D6554" w14:textId="77777777" w:rsidR="00847103" w:rsidRPr="00847103" w:rsidRDefault="00847103" w:rsidP="00847103">
      <w:pPr>
        <w:bidi/>
        <w:rPr>
          <w:rFonts w:cs="David" w:hint="cs"/>
          <w:rtl/>
        </w:rPr>
      </w:pPr>
      <w:r w:rsidRPr="00847103">
        <w:rPr>
          <w:rFonts w:cs="David" w:hint="cs"/>
          <w:rtl/>
        </w:rPr>
        <w:tab/>
        <w:t xml:space="preserve">אוקי, אז זה מה שאמרתי. </w:t>
      </w:r>
    </w:p>
    <w:p w14:paraId="7EC51A15" w14:textId="77777777" w:rsidR="00847103" w:rsidRPr="00847103" w:rsidRDefault="00847103" w:rsidP="00847103">
      <w:pPr>
        <w:bidi/>
        <w:rPr>
          <w:rFonts w:cs="David" w:hint="cs"/>
          <w:rtl/>
        </w:rPr>
      </w:pPr>
    </w:p>
    <w:p w14:paraId="6A869E46" w14:textId="77777777" w:rsidR="00847103" w:rsidRPr="00847103" w:rsidRDefault="00847103" w:rsidP="00847103">
      <w:pPr>
        <w:bidi/>
        <w:rPr>
          <w:rFonts w:cs="David" w:hint="cs"/>
          <w:rtl/>
        </w:rPr>
      </w:pPr>
    </w:p>
    <w:p w14:paraId="4972CD01" w14:textId="77777777" w:rsidR="00847103" w:rsidRPr="00847103" w:rsidRDefault="00847103" w:rsidP="00847103">
      <w:pPr>
        <w:bidi/>
        <w:ind w:firstLine="567"/>
        <w:rPr>
          <w:rFonts w:cs="David"/>
          <w:rtl/>
        </w:rPr>
      </w:pPr>
      <w:r w:rsidRPr="00847103">
        <w:rPr>
          <w:rFonts w:cs="David"/>
          <w:rtl/>
        </w:rPr>
        <w:t>לסיעת ישראל ביתנו - 2 נציגים: יוסף שגאל וסופה ל</w:t>
      </w:r>
      <w:r w:rsidRPr="00847103">
        <w:rPr>
          <w:rFonts w:cs="David" w:hint="cs"/>
          <w:rtl/>
        </w:rPr>
        <w:t>נ</w:t>
      </w:r>
      <w:r w:rsidRPr="00847103">
        <w:rPr>
          <w:rFonts w:cs="David"/>
          <w:rtl/>
        </w:rPr>
        <w:t>דבר</w:t>
      </w:r>
    </w:p>
    <w:p w14:paraId="542F7694" w14:textId="77777777" w:rsidR="00847103" w:rsidRPr="00847103" w:rsidRDefault="00847103" w:rsidP="00847103">
      <w:pPr>
        <w:bidi/>
        <w:rPr>
          <w:rFonts w:cs="David" w:hint="cs"/>
          <w:rtl/>
        </w:rPr>
      </w:pPr>
    </w:p>
    <w:p w14:paraId="3BE4F617" w14:textId="77777777" w:rsidR="00847103" w:rsidRPr="00847103" w:rsidRDefault="00847103" w:rsidP="00847103">
      <w:pPr>
        <w:bidi/>
        <w:ind w:firstLine="567"/>
        <w:rPr>
          <w:rFonts w:cs="David"/>
          <w:rtl/>
        </w:rPr>
      </w:pPr>
      <w:r w:rsidRPr="00847103">
        <w:rPr>
          <w:rFonts w:cs="David"/>
          <w:rtl/>
        </w:rPr>
        <w:t>לסיעת גיל – נציג</w:t>
      </w:r>
      <w:r w:rsidRPr="00847103">
        <w:rPr>
          <w:rFonts w:cs="David" w:hint="cs"/>
          <w:rtl/>
        </w:rPr>
        <w:t xml:space="preserve"> אחד</w:t>
      </w:r>
      <w:r w:rsidRPr="00847103">
        <w:rPr>
          <w:rFonts w:cs="David"/>
          <w:rtl/>
        </w:rPr>
        <w:t>: אלחנן גלזר</w:t>
      </w:r>
    </w:p>
    <w:p w14:paraId="59C1A087" w14:textId="77777777" w:rsidR="00847103" w:rsidRPr="00847103" w:rsidRDefault="00847103" w:rsidP="00847103">
      <w:pPr>
        <w:bidi/>
        <w:ind w:firstLine="360"/>
        <w:rPr>
          <w:rFonts w:cs="David" w:hint="cs"/>
          <w:rtl/>
        </w:rPr>
      </w:pPr>
    </w:p>
    <w:p w14:paraId="74384284" w14:textId="77777777" w:rsidR="00847103" w:rsidRPr="00847103" w:rsidRDefault="00847103" w:rsidP="00847103">
      <w:pPr>
        <w:bidi/>
        <w:ind w:firstLine="567"/>
        <w:rPr>
          <w:rFonts w:cs="David"/>
          <w:rtl/>
        </w:rPr>
      </w:pPr>
      <w:r w:rsidRPr="00847103">
        <w:rPr>
          <w:rFonts w:cs="David"/>
          <w:rtl/>
        </w:rPr>
        <w:t>לסיעת יהדות התורה - נציג: משה גפני</w:t>
      </w:r>
    </w:p>
    <w:p w14:paraId="2D5CBC3D" w14:textId="77777777" w:rsidR="00847103" w:rsidRPr="00847103" w:rsidRDefault="00847103" w:rsidP="00847103">
      <w:pPr>
        <w:bidi/>
        <w:rPr>
          <w:rFonts w:cs="David" w:hint="cs"/>
          <w:rtl/>
        </w:rPr>
      </w:pPr>
    </w:p>
    <w:p w14:paraId="59AE346B" w14:textId="77777777" w:rsidR="00847103" w:rsidRPr="00847103" w:rsidRDefault="00847103" w:rsidP="00847103">
      <w:pPr>
        <w:bidi/>
        <w:ind w:firstLine="567"/>
        <w:rPr>
          <w:rFonts w:cs="David" w:hint="cs"/>
          <w:rtl/>
        </w:rPr>
      </w:pPr>
      <w:r w:rsidRPr="00847103">
        <w:rPr>
          <w:rFonts w:cs="David"/>
          <w:rtl/>
        </w:rPr>
        <w:t>לסיעת חד"ש - נציג: מוחמד ברכה</w:t>
      </w:r>
    </w:p>
    <w:p w14:paraId="0B1DD8EC" w14:textId="77777777" w:rsidR="00847103" w:rsidRPr="00847103" w:rsidRDefault="00847103" w:rsidP="00847103">
      <w:pPr>
        <w:bidi/>
        <w:ind w:firstLine="360"/>
        <w:rPr>
          <w:rFonts w:cs="David" w:hint="cs"/>
          <w:rtl/>
        </w:rPr>
      </w:pPr>
    </w:p>
    <w:p w14:paraId="1317865E" w14:textId="77777777" w:rsidR="00847103" w:rsidRPr="00847103" w:rsidRDefault="00847103" w:rsidP="00847103">
      <w:pPr>
        <w:bidi/>
        <w:ind w:firstLine="567"/>
        <w:rPr>
          <w:rFonts w:cs="David" w:hint="cs"/>
          <w:rtl/>
        </w:rPr>
      </w:pPr>
      <w:r w:rsidRPr="00847103">
        <w:rPr>
          <w:rFonts w:cs="David"/>
          <w:rtl/>
        </w:rPr>
        <w:t>לסיעת בל"ד – נציג</w:t>
      </w:r>
      <w:r w:rsidRPr="00847103">
        <w:rPr>
          <w:rFonts w:cs="David" w:hint="cs"/>
          <w:rtl/>
        </w:rPr>
        <w:t xml:space="preserve"> </w:t>
      </w:r>
      <w:r w:rsidRPr="00847103">
        <w:rPr>
          <w:rFonts w:cs="David"/>
          <w:rtl/>
        </w:rPr>
        <w:t>–</w:t>
      </w:r>
      <w:r w:rsidRPr="00847103">
        <w:rPr>
          <w:rFonts w:cs="David" w:hint="cs"/>
          <w:rtl/>
        </w:rPr>
        <w:t xml:space="preserve"> אני מבקשת גם מסיעת בל"ד להעביר אלי את השם. </w:t>
      </w:r>
    </w:p>
    <w:p w14:paraId="088A7335" w14:textId="77777777" w:rsidR="00847103" w:rsidRPr="00847103" w:rsidRDefault="00847103" w:rsidP="00847103">
      <w:pPr>
        <w:bidi/>
        <w:rPr>
          <w:rFonts w:cs="David"/>
          <w:rtl/>
        </w:rPr>
      </w:pPr>
    </w:p>
    <w:p w14:paraId="42726E6D" w14:textId="77777777" w:rsidR="00847103" w:rsidRPr="00847103" w:rsidRDefault="00847103" w:rsidP="00847103">
      <w:pPr>
        <w:bidi/>
        <w:rPr>
          <w:rFonts w:cs="David" w:hint="cs"/>
          <w:rtl/>
        </w:rPr>
      </w:pPr>
    </w:p>
    <w:p w14:paraId="3B0331F3" w14:textId="77777777" w:rsidR="00847103" w:rsidRPr="00847103" w:rsidRDefault="00847103" w:rsidP="00847103">
      <w:pPr>
        <w:bidi/>
        <w:ind w:firstLine="567"/>
        <w:rPr>
          <w:rFonts w:cs="David" w:hint="cs"/>
          <w:rtl/>
        </w:rPr>
      </w:pPr>
      <w:r w:rsidRPr="00847103">
        <w:rPr>
          <w:rFonts w:cs="David"/>
          <w:rtl/>
        </w:rPr>
        <w:t>הו</w:t>
      </w:r>
      <w:r w:rsidRPr="00847103">
        <w:rPr>
          <w:rFonts w:cs="David" w:hint="cs"/>
          <w:rtl/>
        </w:rPr>
        <w:t>ו</w:t>
      </w:r>
      <w:r w:rsidRPr="00847103">
        <w:rPr>
          <w:rFonts w:cs="David"/>
          <w:rtl/>
        </w:rPr>
        <w:t>עדה המסדרת קבעה כי ראשות הועדה תחולק בין שלוש סיעות האופוזיציה: ישראל ביתנו, האיחוד הלאומי-מפד"ל והליכוד.</w:t>
      </w:r>
      <w:r w:rsidRPr="00847103">
        <w:rPr>
          <w:rFonts w:cs="David" w:hint="cs"/>
          <w:rtl/>
        </w:rPr>
        <w:t xml:space="preserve"> </w:t>
      </w:r>
      <w:r w:rsidRPr="00847103">
        <w:rPr>
          <w:rFonts w:cs="David"/>
          <w:rtl/>
        </w:rPr>
        <w:t>על פי הסיכום בין ח</w:t>
      </w:r>
      <w:r w:rsidRPr="00847103">
        <w:rPr>
          <w:rFonts w:cs="David" w:hint="cs"/>
          <w:rtl/>
        </w:rPr>
        <w:t>בר הכנסת</w:t>
      </w:r>
      <w:r w:rsidRPr="00847103">
        <w:rPr>
          <w:rFonts w:cs="David"/>
          <w:rtl/>
        </w:rPr>
        <w:t xml:space="preserve"> גדעון סער לנציגי האופוזיציה הוחלט </w:t>
      </w:r>
      <w:r w:rsidRPr="00847103">
        <w:rPr>
          <w:rFonts w:cs="David" w:hint="cs"/>
          <w:rtl/>
        </w:rPr>
        <w:t>ש</w:t>
      </w:r>
      <w:r w:rsidRPr="00847103">
        <w:rPr>
          <w:rFonts w:cs="David"/>
          <w:rtl/>
        </w:rPr>
        <w:t>ח</w:t>
      </w:r>
      <w:r w:rsidRPr="00847103">
        <w:rPr>
          <w:rFonts w:cs="David" w:hint="cs"/>
          <w:rtl/>
        </w:rPr>
        <w:t>ברת הכנסת</w:t>
      </w:r>
      <w:r w:rsidRPr="00847103">
        <w:rPr>
          <w:rFonts w:cs="David"/>
          <w:rtl/>
        </w:rPr>
        <w:t xml:space="preserve"> סופה לנדבר מסיעת ישראל ביתנו תכהן כיושבת ראש </w:t>
      </w:r>
      <w:r w:rsidRPr="00847103">
        <w:rPr>
          <w:rFonts w:cs="David" w:hint="cs"/>
          <w:rtl/>
        </w:rPr>
        <w:t xml:space="preserve">החל מ - </w:t>
      </w:r>
      <w:r w:rsidRPr="00847103">
        <w:rPr>
          <w:rFonts w:cs="David"/>
          <w:rtl/>
        </w:rPr>
        <w:t xml:space="preserve"> 5.6.06   עד - 15.6.07</w:t>
      </w:r>
      <w:r w:rsidRPr="00847103">
        <w:rPr>
          <w:rFonts w:cs="David" w:hint="cs"/>
          <w:rtl/>
        </w:rPr>
        <w:t xml:space="preserve">. </w:t>
      </w:r>
    </w:p>
    <w:p w14:paraId="04A015C4" w14:textId="77777777" w:rsidR="00847103" w:rsidRPr="00847103" w:rsidRDefault="00847103" w:rsidP="00847103">
      <w:pPr>
        <w:bidi/>
        <w:ind w:firstLine="567"/>
        <w:rPr>
          <w:rFonts w:cs="David" w:hint="cs"/>
          <w:rtl/>
        </w:rPr>
      </w:pPr>
    </w:p>
    <w:p w14:paraId="0C6FB58E" w14:textId="77777777" w:rsidR="00847103" w:rsidRPr="00847103" w:rsidRDefault="00847103" w:rsidP="00847103">
      <w:pPr>
        <w:bidi/>
        <w:ind w:firstLine="567"/>
        <w:rPr>
          <w:rFonts w:cs="David" w:hint="cs"/>
          <w:rtl/>
        </w:rPr>
      </w:pPr>
    </w:p>
    <w:p w14:paraId="3494C8A7" w14:textId="77777777" w:rsidR="00847103" w:rsidRPr="00847103" w:rsidRDefault="00847103" w:rsidP="00847103">
      <w:pPr>
        <w:bidi/>
        <w:ind w:firstLine="567"/>
        <w:rPr>
          <w:rFonts w:cs="David" w:hint="cs"/>
          <w:rtl/>
        </w:rPr>
      </w:pPr>
      <w:r w:rsidRPr="00847103">
        <w:rPr>
          <w:rFonts w:cs="David"/>
          <w:rtl/>
        </w:rPr>
        <w:t>ח</w:t>
      </w:r>
      <w:r w:rsidRPr="00847103">
        <w:rPr>
          <w:rFonts w:cs="David" w:hint="cs"/>
          <w:rtl/>
        </w:rPr>
        <w:t>בר הכנסת</w:t>
      </w:r>
      <w:r w:rsidRPr="00847103">
        <w:rPr>
          <w:rFonts w:cs="David"/>
          <w:rtl/>
        </w:rPr>
        <w:t xml:space="preserve"> בני אלון מסיעת האיחוד הלאומי-מפד"ל יכהן כיושב ראש </w:t>
      </w:r>
      <w:r w:rsidRPr="00847103">
        <w:rPr>
          <w:rFonts w:cs="David" w:hint="cs"/>
          <w:rtl/>
        </w:rPr>
        <w:t>מ</w:t>
      </w:r>
      <w:r w:rsidRPr="00847103">
        <w:rPr>
          <w:rFonts w:cs="David"/>
          <w:rtl/>
        </w:rPr>
        <w:t>-15.6.07 עד - 15.6.09</w:t>
      </w:r>
      <w:r w:rsidRPr="00847103">
        <w:rPr>
          <w:rFonts w:cs="David" w:hint="cs"/>
          <w:rtl/>
        </w:rPr>
        <w:t>.</w:t>
      </w:r>
    </w:p>
    <w:p w14:paraId="4AE26DC2" w14:textId="77777777" w:rsidR="00847103" w:rsidRPr="00847103" w:rsidRDefault="00847103" w:rsidP="00847103">
      <w:pPr>
        <w:bidi/>
        <w:ind w:firstLine="567"/>
        <w:rPr>
          <w:rFonts w:cs="David" w:hint="cs"/>
          <w:rtl/>
        </w:rPr>
      </w:pPr>
    </w:p>
    <w:p w14:paraId="6B998311" w14:textId="77777777" w:rsidR="00847103" w:rsidRPr="00847103" w:rsidRDefault="00847103" w:rsidP="00847103">
      <w:pPr>
        <w:bidi/>
        <w:ind w:firstLine="567"/>
        <w:rPr>
          <w:rFonts w:cs="David" w:hint="cs"/>
          <w:rtl/>
        </w:rPr>
      </w:pPr>
    </w:p>
    <w:p w14:paraId="7B4609F9" w14:textId="77777777" w:rsidR="00847103" w:rsidRPr="00847103" w:rsidRDefault="00847103" w:rsidP="00847103">
      <w:pPr>
        <w:bidi/>
        <w:ind w:firstLine="567"/>
        <w:rPr>
          <w:rFonts w:cs="David" w:hint="cs"/>
          <w:rtl/>
        </w:rPr>
      </w:pPr>
      <w:r w:rsidRPr="00847103">
        <w:rPr>
          <w:rFonts w:cs="David"/>
          <w:rtl/>
        </w:rPr>
        <w:t>נציג סיעת הליכוד יכהן כיושב ראש מ- 15.6.09 עד לתום הקדנציה</w:t>
      </w:r>
      <w:r w:rsidRPr="00847103">
        <w:rPr>
          <w:rFonts w:cs="David" w:hint="cs"/>
          <w:rtl/>
        </w:rPr>
        <w:t xml:space="preserve">. </w:t>
      </w:r>
      <w:r w:rsidRPr="00847103">
        <w:rPr>
          <w:rFonts w:cs="David"/>
          <w:rtl/>
        </w:rPr>
        <w:t>–</w:t>
      </w:r>
      <w:r w:rsidRPr="00847103">
        <w:rPr>
          <w:rFonts w:cs="David" w:hint="cs"/>
          <w:rtl/>
        </w:rPr>
        <w:t xml:space="preserve"> אני רק מזכירה לכם, יושבי ראש הוועדות, למען הפרוטוקול, שאתם תצטרכו להגיש מכתב התפטרות ביום שנקבע על פי ועדת הכנסת ואני לא הייתי רוצה שכשנגיע ליום הזה, ניקלע לאיזשהן אי נעימויות כאלה ואחרות. </w:t>
      </w:r>
    </w:p>
    <w:p w14:paraId="48F99DC0" w14:textId="77777777" w:rsidR="00847103" w:rsidRPr="00847103" w:rsidRDefault="00847103" w:rsidP="00847103">
      <w:pPr>
        <w:bidi/>
        <w:ind w:firstLine="567"/>
        <w:rPr>
          <w:rFonts w:cs="David" w:hint="cs"/>
          <w:rtl/>
        </w:rPr>
      </w:pPr>
    </w:p>
    <w:p w14:paraId="2B25B82D" w14:textId="77777777" w:rsidR="00847103" w:rsidRPr="00847103" w:rsidRDefault="00847103" w:rsidP="00847103">
      <w:pPr>
        <w:bidi/>
        <w:ind w:firstLine="567"/>
        <w:rPr>
          <w:rFonts w:cs="David" w:hint="cs"/>
          <w:rtl/>
        </w:rPr>
      </w:pPr>
    </w:p>
    <w:p w14:paraId="61175FA0" w14:textId="77777777" w:rsidR="00847103" w:rsidRPr="00847103" w:rsidRDefault="00847103" w:rsidP="00847103">
      <w:pPr>
        <w:bidi/>
        <w:rPr>
          <w:rFonts w:cs="David" w:hint="cs"/>
          <w:u w:val="single"/>
          <w:rtl/>
        </w:rPr>
      </w:pPr>
      <w:r w:rsidRPr="00847103">
        <w:rPr>
          <w:rFonts w:cs="David" w:hint="cs"/>
          <w:u w:val="single"/>
          <w:rtl/>
        </w:rPr>
        <w:t>גדעון סער:</w:t>
      </w:r>
    </w:p>
    <w:p w14:paraId="58BC6FB0" w14:textId="77777777" w:rsidR="00847103" w:rsidRPr="00847103" w:rsidRDefault="00847103" w:rsidP="00847103">
      <w:pPr>
        <w:bidi/>
        <w:rPr>
          <w:rFonts w:cs="David" w:hint="cs"/>
          <w:u w:val="single"/>
          <w:rtl/>
        </w:rPr>
      </w:pPr>
    </w:p>
    <w:p w14:paraId="5015A8B9" w14:textId="77777777" w:rsidR="00847103" w:rsidRPr="00847103" w:rsidRDefault="00847103" w:rsidP="00847103">
      <w:pPr>
        <w:bidi/>
        <w:ind w:firstLine="567"/>
        <w:rPr>
          <w:rFonts w:cs="David" w:hint="cs"/>
          <w:rtl/>
        </w:rPr>
      </w:pPr>
      <w:r w:rsidRPr="00847103">
        <w:rPr>
          <w:rFonts w:cs="David" w:hint="cs"/>
          <w:rtl/>
        </w:rPr>
        <w:t xml:space="preserve">סיכמנו שאנחנו יכולים להסכים בינינו על שינויים במהלך הזמן, אם כולם מסכימים. </w:t>
      </w:r>
    </w:p>
    <w:p w14:paraId="69F6AFB9" w14:textId="77777777" w:rsidR="00847103" w:rsidRPr="00847103" w:rsidRDefault="00847103" w:rsidP="00847103">
      <w:pPr>
        <w:bidi/>
        <w:ind w:firstLine="567"/>
        <w:rPr>
          <w:rFonts w:cs="David" w:hint="cs"/>
          <w:rtl/>
        </w:rPr>
      </w:pPr>
    </w:p>
    <w:p w14:paraId="37C04957"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66CA4F1E" w14:textId="77777777" w:rsidR="00847103" w:rsidRPr="00847103" w:rsidRDefault="00847103" w:rsidP="00847103">
      <w:pPr>
        <w:bidi/>
        <w:ind w:firstLine="567"/>
        <w:rPr>
          <w:rFonts w:cs="David" w:hint="cs"/>
          <w:rtl/>
        </w:rPr>
      </w:pPr>
    </w:p>
    <w:p w14:paraId="7A4A1ACB" w14:textId="77777777" w:rsidR="00847103" w:rsidRPr="00847103" w:rsidRDefault="00847103" w:rsidP="00847103">
      <w:pPr>
        <w:bidi/>
        <w:rPr>
          <w:rFonts w:cs="David" w:hint="cs"/>
          <w:rtl/>
        </w:rPr>
      </w:pPr>
      <w:r w:rsidRPr="00847103">
        <w:rPr>
          <w:rFonts w:cs="David" w:hint="cs"/>
          <w:rtl/>
        </w:rPr>
        <w:tab/>
        <w:t xml:space="preserve">זה מקובל עלי, רק תביאו את השינויים לוועדת הכנסת. האם מקובל עלייך, חברת הכנסת לנדבר? </w:t>
      </w:r>
    </w:p>
    <w:p w14:paraId="07F2E957" w14:textId="77777777" w:rsidR="00847103" w:rsidRPr="00847103" w:rsidRDefault="00847103" w:rsidP="00847103">
      <w:pPr>
        <w:bidi/>
        <w:rPr>
          <w:rFonts w:cs="David" w:hint="cs"/>
          <w:rtl/>
        </w:rPr>
      </w:pPr>
    </w:p>
    <w:p w14:paraId="0CEE715F" w14:textId="77777777" w:rsidR="00847103" w:rsidRPr="00847103" w:rsidRDefault="00847103" w:rsidP="00847103">
      <w:pPr>
        <w:bidi/>
        <w:rPr>
          <w:rFonts w:cs="David" w:hint="cs"/>
          <w:rtl/>
        </w:rPr>
      </w:pPr>
      <w:r w:rsidRPr="00847103">
        <w:rPr>
          <w:rFonts w:cs="David" w:hint="cs"/>
          <w:u w:val="single"/>
          <w:rtl/>
        </w:rPr>
        <w:t>סופה לנדבר:</w:t>
      </w:r>
    </w:p>
    <w:p w14:paraId="327FF6EB" w14:textId="77777777" w:rsidR="00847103" w:rsidRPr="00847103" w:rsidRDefault="00847103" w:rsidP="00847103">
      <w:pPr>
        <w:bidi/>
        <w:rPr>
          <w:rFonts w:cs="David" w:hint="cs"/>
          <w:rtl/>
        </w:rPr>
      </w:pPr>
    </w:p>
    <w:p w14:paraId="7230720E" w14:textId="77777777" w:rsidR="00847103" w:rsidRPr="00847103" w:rsidRDefault="00847103" w:rsidP="00847103">
      <w:pPr>
        <w:bidi/>
        <w:rPr>
          <w:rFonts w:cs="David" w:hint="cs"/>
          <w:rtl/>
        </w:rPr>
      </w:pPr>
      <w:r w:rsidRPr="00847103">
        <w:rPr>
          <w:rFonts w:cs="David" w:hint="cs"/>
          <w:rtl/>
        </w:rPr>
        <w:tab/>
        <w:t xml:space="preserve"> מקובל. </w:t>
      </w:r>
    </w:p>
    <w:p w14:paraId="47947760" w14:textId="77777777" w:rsidR="00847103" w:rsidRPr="00847103" w:rsidRDefault="00847103" w:rsidP="00847103">
      <w:pPr>
        <w:bidi/>
        <w:rPr>
          <w:rFonts w:cs="David" w:hint="cs"/>
          <w:rtl/>
        </w:rPr>
      </w:pPr>
    </w:p>
    <w:p w14:paraId="25B4741F"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16D77F5D" w14:textId="77777777" w:rsidR="00847103" w:rsidRPr="00847103" w:rsidRDefault="00847103" w:rsidP="00847103">
      <w:pPr>
        <w:bidi/>
        <w:rPr>
          <w:rFonts w:cs="David" w:hint="cs"/>
          <w:rtl/>
        </w:rPr>
      </w:pPr>
    </w:p>
    <w:p w14:paraId="643DCBCE" w14:textId="77777777" w:rsidR="00847103" w:rsidRPr="00847103" w:rsidRDefault="00847103" w:rsidP="00847103">
      <w:pPr>
        <w:bidi/>
        <w:rPr>
          <w:rFonts w:cs="David" w:hint="cs"/>
          <w:rtl/>
        </w:rPr>
      </w:pPr>
      <w:r w:rsidRPr="00847103">
        <w:rPr>
          <w:rFonts w:cs="David" w:hint="cs"/>
          <w:rtl/>
        </w:rPr>
        <w:tab/>
        <w:t xml:space="preserve">חבר הכנסת בני אלון, מכיוון שבך מדובר, אני אזכיר רק את העניין שאתה תכהן כיושב ראש הוועדה לפניות הציבור מה-15 ביוני 2007 עד ה-15 ביוני 2009. ואני רק מזכירה לאדוני שבתום הזמן המדובר תצטרך להניח מכתב התפטרות, על מנת לאפשר לנציג הליכוד להיות יושב ראש בוועדה הזאת. </w:t>
      </w:r>
    </w:p>
    <w:p w14:paraId="31C08071" w14:textId="77777777" w:rsidR="00847103" w:rsidRPr="00847103" w:rsidRDefault="00847103" w:rsidP="00847103">
      <w:pPr>
        <w:bidi/>
        <w:rPr>
          <w:rFonts w:cs="David" w:hint="cs"/>
          <w:rtl/>
        </w:rPr>
      </w:pPr>
    </w:p>
    <w:p w14:paraId="410C4A63" w14:textId="77777777" w:rsidR="00847103" w:rsidRPr="00847103" w:rsidRDefault="00847103" w:rsidP="00847103">
      <w:pPr>
        <w:bidi/>
        <w:rPr>
          <w:rFonts w:cs="David" w:hint="cs"/>
          <w:rtl/>
        </w:rPr>
      </w:pPr>
    </w:p>
    <w:p w14:paraId="0F8EA1EB" w14:textId="77777777" w:rsidR="00847103" w:rsidRPr="00847103" w:rsidRDefault="00847103" w:rsidP="00847103">
      <w:pPr>
        <w:bidi/>
        <w:rPr>
          <w:rFonts w:cs="David" w:hint="cs"/>
          <w:rtl/>
        </w:rPr>
      </w:pPr>
    </w:p>
    <w:p w14:paraId="6DE661B3" w14:textId="77777777" w:rsidR="00847103" w:rsidRPr="00847103" w:rsidRDefault="00847103" w:rsidP="00847103">
      <w:pPr>
        <w:bidi/>
        <w:rPr>
          <w:rFonts w:cs="David" w:hint="cs"/>
          <w:rtl/>
        </w:rPr>
      </w:pPr>
      <w:r w:rsidRPr="00847103">
        <w:rPr>
          <w:rFonts w:cs="David" w:hint="cs"/>
          <w:u w:val="single"/>
          <w:rtl/>
        </w:rPr>
        <w:t>בנימין אלון:</w:t>
      </w:r>
    </w:p>
    <w:p w14:paraId="3A3F0C1C" w14:textId="77777777" w:rsidR="00847103" w:rsidRPr="00847103" w:rsidRDefault="00847103" w:rsidP="00847103">
      <w:pPr>
        <w:bidi/>
        <w:rPr>
          <w:rFonts w:cs="David" w:hint="cs"/>
          <w:rtl/>
        </w:rPr>
      </w:pPr>
    </w:p>
    <w:p w14:paraId="1FC06038" w14:textId="77777777" w:rsidR="00847103" w:rsidRPr="00847103" w:rsidRDefault="00847103" w:rsidP="00847103">
      <w:pPr>
        <w:bidi/>
        <w:rPr>
          <w:rFonts w:cs="David" w:hint="cs"/>
          <w:rtl/>
        </w:rPr>
      </w:pPr>
    </w:p>
    <w:p w14:paraId="32381A36" w14:textId="77777777" w:rsidR="00847103" w:rsidRPr="00847103" w:rsidRDefault="00847103" w:rsidP="00847103">
      <w:pPr>
        <w:bidi/>
        <w:rPr>
          <w:rFonts w:cs="David" w:hint="cs"/>
          <w:rtl/>
        </w:rPr>
      </w:pPr>
      <w:r w:rsidRPr="00847103">
        <w:rPr>
          <w:rFonts w:cs="David" w:hint="cs"/>
          <w:rtl/>
        </w:rPr>
        <w:tab/>
        <w:t xml:space="preserve">בסדר. </w:t>
      </w:r>
    </w:p>
    <w:p w14:paraId="2D52699A" w14:textId="77777777" w:rsidR="00847103" w:rsidRPr="00847103" w:rsidRDefault="00847103" w:rsidP="00847103">
      <w:pPr>
        <w:bidi/>
        <w:rPr>
          <w:rFonts w:cs="David" w:hint="cs"/>
          <w:rtl/>
        </w:rPr>
      </w:pPr>
    </w:p>
    <w:p w14:paraId="4DAA0692"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0ECAEFC6" w14:textId="77777777" w:rsidR="00847103" w:rsidRPr="00847103" w:rsidRDefault="00847103" w:rsidP="00847103">
      <w:pPr>
        <w:bidi/>
        <w:rPr>
          <w:rFonts w:cs="David" w:hint="cs"/>
          <w:rtl/>
        </w:rPr>
      </w:pPr>
    </w:p>
    <w:p w14:paraId="1A5D4584" w14:textId="77777777" w:rsidR="00847103" w:rsidRPr="00847103" w:rsidRDefault="00847103" w:rsidP="00847103">
      <w:pPr>
        <w:bidi/>
        <w:rPr>
          <w:rFonts w:cs="David" w:hint="cs"/>
          <w:rtl/>
        </w:rPr>
      </w:pPr>
      <w:r w:rsidRPr="00847103">
        <w:rPr>
          <w:rFonts w:cs="David" w:hint="cs"/>
          <w:rtl/>
        </w:rPr>
        <w:tab/>
        <w:t xml:space="preserve">אז אני עוברת להצבעה. </w:t>
      </w:r>
    </w:p>
    <w:p w14:paraId="0740907B" w14:textId="77777777" w:rsidR="00847103" w:rsidRPr="00847103" w:rsidRDefault="00847103" w:rsidP="00847103">
      <w:pPr>
        <w:bidi/>
        <w:rPr>
          <w:rFonts w:cs="David" w:hint="cs"/>
          <w:rtl/>
        </w:rPr>
      </w:pPr>
    </w:p>
    <w:p w14:paraId="52F362A6" w14:textId="77777777" w:rsidR="00847103" w:rsidRPr="00847103" w:rsidRDefault="00847103" w:rsidP="00847103">
      <w:pPr>
        <w:bidi/>
        <w:rPr>
          <w:rFonts w:cs="David" w:hint="cs"/>
          <w:rtl/>
        </w:rPr>
      </w:pPr>
      <w:r w:rsidRPr="00847103">
        <w:rPr>
          <w:rFonts w:cs="David" w:hint="cs"/>
          <w:u w:val="single"/>
          <w:rtl/>
        </w:rPr>
        <w:t>בנימין אלון:</w:t>
      </w:r>
    </w:p>
    <w:p w14:paraId="5E1C5B56" w14:textId="77777777" w:rsidR="00847103" w:rsidRPr="00847103" w:rsidRDefault="00847103" w:rsidP="00847103">
      <w:pPr>
        <w:bidi/>
        <w:rPr>
          <w:rFonts w:cs="David" w:hint="cs"/>
          <w:rtl/>
        </w:rPr>
      </w:pPr>
    </w:p>
    <w:p w14:paraId="00E8D4B4" w14:textId="77777777" w:rsidR="00847103" w:rsidRPr="00847103" w:rsidRDefault="00847103" w:rsidP="00847103">
      <w:pPr>
        <w:bidi/>
        <w:rPr>
          <w:rFonts w:cs="David" w:hint="cs"/>
          <w:rtl/>
        </w:rPr>
      </w:pPr>
      <w:r w:rsidRPr="00847103">
        <w:rPr>
          <w:rFonts w:cs="David" w:hint="cs"/>
          <w:rtl/>
        </w:rPr>
        <w:tab/>
        <w:t xml:space="preserve">רק </w:t>
      </w:r>
      <w:r w:rsidRPr="00847103">
        <w:rPr>
          <w:rFonts w:cs="David"/>
          <w:rtl/>
        </w:rPr>
        <w:t>–</w:t>
      </w:r>
      <w:r w:rsidRPr="00847103">
        <w:rPr>
          <w:rFonts w:cs="David" w:hint="cs"/>
          <w:rtl/>
        </w:rPr>
        <w:t xml:space="preserve"> אפשר לפני זה?</w:t>
      </w:r>
    </w:p>
    <w:p w14:paraId="7F34A46D" w14:textId="77777777" w:rsidR="00847103" w:rsidRPr="00847103" w:rsidRDefault="00847103" w:rsidP="00847103">
      <w:pPr>
        <w:bidi/>
        <w:rPr>
          <w:rFonts w:cs="David" w:hint="cs"/>
          <w:rtl/>
        </w:rPr>
      </w:pPr>
    </w:p>
    <w:p w14:paraId="2194DBCB" w14:textId="77777777" w:rsidR="00847103" w:rsidRPr="00847103" w:rsidRDefault="00847103" w:rsidP="00847103">
      <w:pPr>
        <w:bidi/>
        <w:rPr>
          <w:rFonts w:cs="David" w:hint="cs"/>
          <w:rtl/>
        </w:rPr>
      </w:pPr>
      <w:r w:rsidRPr="00847103">
        <w:rPr>
          <w:rFonts w:cs="David" w:hint="cs"/>
          <w:u w:val="single"/>
          <w:rtl/>
        </w:rPr>
        <w:t>סופה לנדבר:</w:t>
      </w:r>
    </w:p>
    <w:p w14:paraId="66C0B2DE" w14:textId="77777777" w:rsidR="00847103" w:rsidRPr="00847103" w:rsidRDefault="00847103" w:rsidP="00847103">
      <w:pPr>
        <w:bidi/>
        <w:rPr>
          <w:rFonts w:cs="David" w:hint="cs"/>
          <w:rtl/>
        </w:rPr>
      </w:pPr>
    </w:p>
    <w:p w14:paraId="099ACA5D" w14:textId="77777777" w:rsidR="00847103" w:rsidRPr="00847103" w:rsidRDefault="00847103" w:rsidP="00847103">
      <w:pPr>
        <w:bidi/>
        <w:rPr>
          <w:rFonts w:cs="David" w:hint="cs"/>
          <w:rtl/>
        </w:rPr>
      </w:pPr>
      <w:r w:rsidRPr="00847103">
        <w:rPr>
          <w:rFonts w:cs="David" w:hint="cs"/>
          <w:rtl/>
        </w:rPr>
        <w:tab/>
        <w:t>אנחנו שנה והם שנתיים?</w:t>
      </w:r>
    </w:p>
    <w:p w14:paraId="125211DA" w14:textId="77777777" w:rsidR="00847103" w:rsidRPr="00847103" w:rsidRDefault="00847103" w:rsidP="00847103">
      <w:pPr>
        <w:bidi/>
        <w:rPr>
          <w:rFonts w:cs="David" w:hint="cs"/>
          <w:rtl/>
        </w:rPr>
      </w:pPr>
    </w:p>
    <w:p w14:paraId="71839748"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604FA31C" w14:textId="77777777" w:rsidR="00847103" w:rsidRPr="00847103" w:rsidRDefault="00847103" w:rsidP="00847103">
      <w:pPr>
        <w:bidi/>
        <w:rPr>
          <w:rFonts w:cs="David" w:hint="cs"/>
          <w:rtl/>
        </w:rPr>
      </w:pPr>
    </w:p>
    <w:p w14:paraId="6A31500C" w14:textId="77777777" w:rsidR="00847103" w:rsidRPr="00847103" w:rsidRDefault="00847103" w:rsidP="00847103">
      <w:pPr>
        <w:bidi/>
        <w:rPr>
          <w:rFonts w:cs="David" w:hint="cs"/>
          <w:rtl/>
        </w:rPr>
      </w:pPr>
      <w:r w:rsidRPr="00847103">
        <w:rPr>
          <w:rFonts w:cs="David" w:hint="cs"/>
          <w:rtl/>
        </w:rPr>
        <w:tab/>
        <w:t xml:space="preserve">אתם לא יכולים לבוא אלי עם זה. זה הסיכום ביניכם. </w:t>
      </w:r>
    </w:p>
    <w:p w14:paraId="00D8C543" w14:textId="77777777" w:rsidR="00847103" w:rsidRPr="00847103" w:rsidRDefault="00847103" w:rsidP="00847103">
      <w:pPr>
        <w:bidi/>
        <w:rPr>
          <w:rFonts w:cs="David" w:hint="cs"/>
          <w:rtl/>
        </w:rPr>
      </w:pPr>
    </w:p>
    <w:p w14:paraId="17145A35" w14:textId="77777777" w:rsidR="00847103" w:rsidRPr="00847103" w:rsidRDefault="00847103" w:rsidP="00847103">
      <w:pPr>
        <w:bidi/>
        <w:rPr>
          <w:rFonts w:cs="David" w:hint="cs"/>
          <w:u w:val="single"/>
          <w:rtl/>
        </w:rPr>
      </w:pPr>
      <w:r w:rsidRPr="00847103">
        <w:rPr>
          <w:rFonts w:cs="David" w:hint="cs"/>
          <w:u w:val="single"/>
          <w:rtl/>
        </w:rPr>
        <w:t>גדעון סער:</w:t>
      </w:r>
    </w:p>
    <w:p w14:paraId="02D565F2" w14:textId="77777777" w:rsidR="00847103" w:rsidRPr="00847103" w:rsidRDefault="00847103" w:rsidP="00847103">
      <w:pPr>
        <w:bidi/>
        <w:rPr>
          <w:rFonts w:cs="David" w:hint="cs"/>
          <w:u w:val="single"/>
          <w:rtl/>
        </w:rPr>
      </w:pPr>
    </w:p>
    <w:p w14:paraId="4FB4A6DA" w14:textId="77777777" w:rsidR="00847103" w:rsidRPr="00847103" w:rsidRDefault="00847103" w:rsidP="00847103">
      <w:pPr>
        <w:bidi/>
        <w:rPr>
          <w:rFonts w:cs="David" w:hint="cs"/>
          <w:rtl/>
        </w:rPr>
      </w:pPr>
      <w:r w:rsidRPr="00847103">
        <w:rPr>
          <w:rFonts w:cs="David" w:hint="cs"/>
          <w:rtl/>
        </w:rPr>
        <w:tab/>
        <w:t xml:space="preserve"> זה הסיכום. </w:t>
      </w:r>
    </w:p>
    <w:p w14:paraId="6071E8A7" w14:textId="77777777" w:rsidR="00847103" w:rsidRPr="00847103" w:rsidRDefault="00847103" w:rsidP="00847103">
      <w:pPr>
        <w:bidi/>
        <w:rPr>
          <w:rFonts w:cs="David" w:hint="cs"/>
          <w:rtl/>
        </w:rPr>
      </w:pPr>
    </w:p>
    <w:p w14:paraId="0CF7339A" w14:textId="77777777" w:rsidR="00847103" w:rsidRPr="00847103" w:rsidRDefault="00847103" w:rsidP="00847103">
      <w:pPr>
        <w:bidi/>
        <w:rPr>
          <w:rFonts w:cs="David" w:hint="cs"/>
          <w:rtl/>
        </w:rPr>
      </w:pPr>
      <w:r w:rsidRPr="00847103">
        <w:rPr>
          <w:rFonts w:cs="David" w:hint="cs"/>
          <w:u w:val="single"/>
          <w:rtl/>
        </w:rPr>
        <w:t>בנימין אלון:</w:t>
      </w:r>
    </w:p>
    <w:p w14:paraId="028341C3" w14:textId="77777777" w:rsidR="00847103" w:rsidRPr="00847103" w:rsidRDefault="00847103" w:rsidP="00847103">
      <w:pPr>
        <w:bidi/>
        <w:rPr>
          <w:rFonts w:cs="David" w:hint="cs"/>
          <w:rtl/>
        </w:rPr>
      </w:pPr>
    </w:p>
    <w:p w14:paraId="007E8CC4" w14:textId="77777777" w:rsidR="00847103" w:rsidRPr="00847103" w:rsidRDefault="00847103" w:rsidP="00847103">
      <w:pPr>
        <w:bidi/>
        <w:rPr>
          <w:rFonts w:cs="David" w:hint="cs"/>
          <w:rtl/>
        </w:rPr>
      </w:pPr>
      <w:r w:rsidRPr="00847103">
        <w:rPr>
          <w:rFonts w:cs="David" w:hint="cs"/>
          <w:rtl/>
        </w:rPr>
        <w:tab/>
        <w:t xml:space="preserve"> יש לי רק הערה לפני ההצבעה. הואיל ואתם מאשרים פה את סמכויות הוועדה וכולי </w:t>
      </w:r>
      <w:r w:rsidRPr="00847103">
        <w:rPr>
          <w:rFonts w:cs="David"/>
          <w:rtl/>
        </w:rPr>
        <w:t>–</w:t>
      </w:r>
      <w:r w:rsidRPr="00847103">
        <w:rPr>
          <w:rFonts w:cs="David" w:hint="cs"/>
          <w:rtl/>
        </w:rPr>
        <w:t xml:space="preserve"> אני, בהתייעצות עם הייעוץ המשפט, הייתי מבקש שתהיה במנדט של הוועדה </w:t>
      </w:r>
      <w:r w:rsidRPr="00847103">
        <w:rPr>
          <w:rFonts w:cs="David"/>
          <w:rtl/>
        </w:rPr>
        <w:t>–</w:t>
      </w:r>
      <w:r w:rsidRPr="00847103">
        <w:rPr>
          <w:rFonts w:cs="David" w:hint="cs"/>
          <w:rtl/>
        </w:rPr>
        <w:t xml:space="preserve"> כמו שנקבע בכל הוועדות האלו - חקיקה בנושאים של פניות ציבור ובנושא מעמדם של נציבי פניות ציבור בגופים שונים. כלומר, לעגן את מעמדם. יש ביקוש גדול לזה, אם אפשר גם להכניס את זה. </w:t>
      </w:r>
    </w:p>
    <w:p w14:paraId="11EAF427" w14:textId="77777777" w:rsidR="00847103" w:rsidRPr="00847103" w:rsidRDefault="00847103" w:rsidP="00847103">
      <w:pPr>
        <w:bidi/>
        <w:rPr>
          <w:rFonts w:cs="David" w:hint="cs"/>
          <w:rtl/>
        </w:rPr>
      </w:pPr>
    </w:p>
    <w:p w14:paraId="7DA54870" w14:textId="77777777" w:rsidR="00847103" w:rsidRPr="00847103" w:rsidRDefault="00847103" w:rsidP="00847103">
      <w:pPr>
        <w:bidi/>
        <w:rPr>
          <w:rFonts w:cs="David" w:hint="cs"/>
          <w:rtl/>
        </w:rPr>
      </w:pPr>
      <w:r w:rsidRPr="00847103">
        <w:rPr>
          <w:rFonts w:cs="David" w:hint="cs"/>
          <w:u w:val="single"/>
          <w:rtl/>
        </w:rPr>
        <w:t>היו"ר רוחמה אברהם:</w:t>
      </w:r>
    </w:p>
    <w:p w14:paraId="48D8DA51" w14:textId="77777777" w:rsidR="00847103" w:rsidRPr="00847103" w:rsidRDefault="00847103" w:rsidP="00847103">
      <w:pPr>
        <w:bidi/>
        <w:rPr>
          <w:rFonts w:cs="David" w:hint="cs"/>
          <w:rtl/>
        </w:rPr>
      </w:pPr>
    </w:p>
    <w:p w14:paraId="423C3B8E" w14:textId="77777777" w:rsidR="00847103" w:rsidRPr="00847103" w:rsidRDefault="00847103" w:rsidP="00847103">
      <w:pPr>
        <w:bidi/>
        <w:rPr>
          <w:rFonts w:cs="David" w:hint="cs"/>
          <w:rtl/>
        </w:rPr>
      </w:pPr>
      <w:r w:rsidRPr="00847103">
        <w:rPr>
          <w:rFonts w:cs="David" w:hint="cs"/>
          <w:rtl/>
        </w:rPr>
        <w:tab/>
        <w:t>מה אומרת היועצת המשפטית לצורך העניין?</w:t>
      </w:r>
    </w:p>
    <w:p w14:paraId="1BC5802B" w14:textId="77777777" w:rsidR="00847103" w:rsidRPr="00847103" w:rsidRDefault="00847103" w:rsidP="00847103">
      <w:pPr>
        <w:bidi/>
        <w:rPr>
          <w:rFonts w:cs="David" w:hint="cs"/>
          <w:rtl/>
        </w:rPr>
      </w:pPr>
    </w:p>
    <w:p w14:paraId="02D2B356" w14:textId="77777777" w:rsidR="00847103" w:rsidRPr="00847103" w:rsidRDefault="00847103" w:rsidP="00847103">
      <w:pPr>
        <w:bidi/>
        <w:rPr>
          <w:rFonts w:cs="David" w:hint="cs"/>
          <w:u w:val="single"/>
          <w:rtl/>
        </w:rPr>
      </w:pPr>
      <w:r w:rsidRPr="00847103">
        <w:rPr>
          <w:rFonts w:cs="David" w:hint="cs"/>
          <w:u w:val="single"/>
          <w:rtl/>
        </w:rPr>
        <w:t>ארבל אסטרחן:</w:t>
      </w:r>
    </w:p>
    <w:p w14:paraId="6836A92E" w14:textId="77777777" w:rsidR="00847103" w:rsidRPr="00847103" w:rsidRDefault="00847103" w:rsidP="00847103">
      <w:pPr>
        <w:bidi/>
        <w:rPr>
          <w:rFonts w:cs="David" w:hint="cs"/>
          <w:u w:val="single"/>
          <w:rtl/>
        </w:rPr>
      </w:pPr>
    </w:p>
    <w:p w14:paraId="140539BC" w14:textId="77777777" w:rsidR="00847103" w:rsidRPr="00847103" w:rsidRDefault="00847103" w:rsidP="00847103">
      <w:pPr>
        <w:bidi/>
        <w:rPr>
          <w:rFonts w:cs="David" w:hint="cs"/>
          <w:rtl/>
        </w:rPr>
      </w:pPr>
      <w:r w:rsidRPr="00847103">
        <w:rPr>
          <w:rFonts w:cs="David" w:hint="cs"/>
          <w:rtl/>
        </w:rPr>
        <w:tab/>
        <w:t xml:space="preserve">לוועדה מיוחדת לפי סעיף 17 יש סמכות חקיקה. </w:t>
      </w:r>
    </w:p>
    <w:p w14:paraId="27849A9E" w14:textId="77777777" w:rsidR="00847103" w:rsidRPr="00847103" w:rsidRDefault="00847103" w:rsidP="00847103">
      <w:pPr>
        <w:bidi/>
        <w:rPr>
          <w:rFonts w:cs="David" w:hint="cs"/>
          <w:rtl/>
        </w:rPr>
      </w:pPr>
    </w:p>
    <w:p w14:paraId="252C7784" w14:textId="77777777" w:rsidR="00847103" w:rsidRPr="00847103" w:rsidRDefault="00847103" w:rsidP="00847103">
      <w:pPr>
        <w:bidi/>
        <w:rPr>
          <w:rFonts w:cs="David" w:hint="cs"/>
          <w:rtl/>
        </w:rPr>
      </w:pPr>
      <w:r w:rsidRPr="00847103">
        <w:rPr>
          <w:rFonts w:cs="David" w:hint="cs"/>
          <w:u w:val="single"/>
          <w:rtl/>
        </w:rPr>
        <w:t>היו"ר רוחמה אברהם:</w:t>
      </w:r>
    </w:p>
    <w:p w14:paraId="35F1CDCF" w14:textId="77777777" w:rsidR="00847103" w:rsidRPr="00847103" w:rsidRDefault="00847103" w:rsidP="00847103">
      <w:pPr>
        <w:bidi/>
        <w:rPr>
          <w:rFonts w:cs="David" w:hint="cs"/>
          <w:rtl/>
        </w:rPr>
      </w:pPr>
    </w:p>
    <w:p w14:paraId="18714349" w14:textId="77777777" w:rsidR="00847103" w:rsidRPr="00847103" w:rsidRDefault="00847103" w:rsidP="00847103">
      <w:pPr>
        <w:bidi/>
        <w:rPr>
          <w:rFonts w:cs="David" w:hint="cs"/>
          <w:rtl/>
        </w:rPr>
      </w:pPr>
      <w:r w:rsidRPr="00847103">
        <w:rPr>
          <w:rFonts w:cs="David" w:hint="cs"/>
          <w:rtl/>
        </w:rPr>
        <w:tab/>
        <w:t xml:space="preserve">אז לא צריך להוסיף את זה. </w:t>
      </w:r>
    </w:p>
    <w:p w14:paraId="4C2F0D21" w14:textId="77777777" w:rsidR="00847103" w:rsidRPr="00847103" w:rsidRDefault="00847103" w:rsidP="00847103">
      <w:pPr>
        <w:bidi/>
        <w:rPr>
          <w:rFonts w:cs="David" w:hint="cs"/>
          <w:rtl/>
        </w:rPr>
      </w:pPr>
    </w:p>
    <w:p w14:paraId="44177B03" w14:textId="77777777" w:rsidR="00847103" w:rsidRPr="00847103" w:rsidRDefault="00847103" w:rsidP="00847103">
      <w:pPr>
        <w:bidi/>
        <w:rPr>
          <w:rFonts w:cs="David" w:hint="cs"/>
          <w:u w:val="single"/>
          <w:rtl/>
        </w:rPr>
      </w:pPr>
      <w:r w:rsidRPr="00847103">
        <w:rPr>
          <w:rFonts w:cs="David" w:hint="cs"/>
          <w:u w:val="single"/>
          <w:rtl/>
        </w:rPr>
        <w:t>ארבל אסטרחן:</w:t>
      </w:r>
    </w:p>
    <w:p w14:paraId="53D6FBA1" w14:textId="77777777" w:rsidR="00847103" w:rsidRPr="00847103" w:rsidRDefault="00847103" w:rsidP="00847103">
      <w:pPr>
        <w:bidi/>
        <w:rPr>
          <w:rFonts w:cs="David" w:hint="cs"/>
          <w:rtl/>
        </w:rPr>
      </w:pPr>
    </w:p>
    <w:p w14:paraId="79802BA6" w14:textId="77777777" w:rsidR="00847103" w:rsidRPr="00847103" w:rsidRDefault="00847103" w:rsidP="00847103">
      <w:pPr>
        <w:bidi/>
        <w:rPr>
          <w:rFonts w:cs="David" w:hint="cs"/>
          <w:rtl/>
        </w:rPr>
      </w:pPr>
      <w:r w:rsidRPr="00847103">
        <w:rPr>
          <w:rFonts w:cs="David" w:hint="cs"/>
          <w:rtl/>
        </w:rPr>
        <w:tab/>
        <w:t xml:space="preserve">לא, זה כרגע לא נמצא במנדט. אם רוצים להגיד במפורש, צריך להגיד. זה יכול לעתים לעורר קשיים לעומת סמכויות של ועדות אחרות. </w:t>
      </w:r>
    </w:p>
    <w:p w14:paraId="4517692E" w14:textId="77777777" w:rsidR="00847103" w:rsidRPr="00847103" w:rsidRDefault="00847103" w:rsidP="00847103">
      <w:pPr>
        <w:bidi/>
        <w:rPr>
          <w:rFonts w:cs="David" w:hint="cs"/>
          <w:rtl/>
        </w:rPr>
      </w:pPr>
    </w:p>
    <w:p w14:paraId="2E2AD684" w14:textId="77777777" w:rsidR="00847103" w:rsidRPr="00847103" w:rsidRDefault="00847103" w:rsidP="00847103">
      <w:pPr>
        <w:bidi/>
        <w:rPr>
          <w:rFonts w:cs="David" w:hint="cs"/>
          <w:rtl/>
        </w:rPr>
      </w:pPr>
      <w:r w:rsidRPr="00847103">
        <w:rPr>
          <w:rFonts w:cs="David" w:hint="cs"/>
          <w:u w:val="single"/>
          <w:rtl/>
        </w:rPr>
        <w:t>בנימין אלון:</w:t>
      </w:r>
    </w:p>
    <w:p w14:paraId="3C744066" w14:textId="77777777" w:rsidR="00847103" w:rsidRPr="00847103" w:rsidRDefault="00847103" w:rsidP="00847103">
      <w:pPr>
        <w:bidi/>
        <w:rPr>
          <w:rFonts w:cs="David" w:hint="cs"/>
          <w:rtl/>
        </w:rPr>
      </w:pPr>
    </w:p>
    <w:p w14:paraId="52D7569B" w14:textId="77777777" w:rsidR="00847103" w:rsidRPr="00847103" w:rsidRDefault="00847103" w:rsidP="00847103">
      <w:pPr>
        <w:bidi/>
        <w:rPr>
          <w:rFonts w:cs="David" w:hint="cs"/>
          <w:rtl/>
        </w:rPr>
      </w:pPr>
      <w:r w:rsidRPr="00847103">
        <w:rPr>
          <w:rFonts w:cs="David" w:hint="cs"/>
          <w:rtl/>
        </w:rPr>
        <w:tab/>
        <w:t xml:space="preserve"> תמיד צריך לתאם. </w:t>
      </w:r>
    </w:p>
    <w:p w14:paraId="2A225213" w14:textId="77777777" w:rsidR="00847103" w:rsidRPr="00847103" w:rsidRDefault="00847103" w:rsidP="00847103">
      <w:pPr>
        <w:bidi/>
        <w:rPr>
          <w:rFonts w:cs="David" w:hint="cs"/>
          <w:rtl/>
        </w:rPr>
      </w:pPr>
    </w:p>
    <w:p w14:paraId="01B36D9C" w14:textId="77777777" w:rsidR="00847103" w:rsidRPr="00847103" w:rsidRDefault="00847103" w:rsidP="00847103">
      <w:pPr>
        <w:bidi/>
        <w:rPr>
          <w:rFonts w:cs="David" w:hint="cs"/>
          <w:rtl/>
        </w:rPr>
      </w:pPr>
      <w:r w:rsidRPr="00847103">
        <w:rPr>
          <w:rFonts w:cs="David" w:hint="cs"/>
          <w:u w:val="single"/>
          <w:rtl/>
        </w:rPr>
        <w:t>היו"ר רוחמה אברהם:</w:t>
      </w:r>
    </w:p>
    <w:p w14:paraId="5B80B0D1" w14:textId="77777777" w:rsidR="00847103" w:rsidRPr="00847103" w:rsidRDefault="00847103" w:rsidP="00847103">
      <w:pPr>
        <w:bidi/>
        <w:rPr>
          <w:rFonts w:cs="David" w:hint="cs"/>
          <w:rtl/>
        </w:rPr>
      </w:pPr>
    </w:p>
    <w:p w14:paraId="730C3624" w14:textId="77777777" w:rsidR="00847103" w:rsidRPr="00847103" w:rsidRDefault="00847103" w:rsidP="00847103">
      <w:pPr>
        <w:bidi/>
        <w:rPr>
          <w:rFonts w:cs="David" w:hint="cs"/>
          <w:rtl/>
        </w:rPr>
      </w:pPr>
      <w:r w:rsidRPr="00847103">
        <w:rPr>
          <w:rFonts w:cs="David" w:hint="cs"/>
          <w:rtl/>
        </w:rPr>
        <w:tab/>
        <w:t xml:space="preserve"> חבר הכנסת אלון, אני מציעה שראשית אנחנו ניגש להקים את הוועדה הזו - - -</w:t>
      </w:r>
    </w:p>
    <w:p w14:paraId="3685E95B" w14:textId="77777777" w:rsidR="00847103" w:rsidRPr="00847103" w:rsidRDefault="00847103" w:rsidP="00847103">
      <w:pPr>
        <w:bidi/>
        <w:rPr>
          <w:rFonts w:cs="David" w:hint="cs"/>
          <w:rtl/>
        </w:rPr>
      </w:pPr>
    </w:p>
    <w:p w14:paraId="4A561FA6" w14:textId="77777777" w:rsidR="00847103" w:rsidRPr="00847103" w:rsidRDefault="00847103" w:rsidP="00847103">
      <w:pPr>
        <w:bidi/>
        <w:rPr>
          <w:rFonts w:cs="David" w:hint="cs"/>
          <w:rtl/>
        </w:rPr>
      </w:pPr>
    </w:p>
    <w:p w14:paraId="65090A1B" w14:textId="77777777" w:rsidR="00847103" w:rsidRPr="00847103" w:rsidRDefault="00847103" w:rsidP="00847103">
      <w:pPr>
        <w:bidi/>
        <w:rPr>
          <w:rFonts w:cs="David" w:hint="cs"/>
          <w:rtl/>
        </w:rPr>
      </w:pPr>
      <w:r w:rsidRPr="00847103">
        <w:rPr>
          <w:rFonts w:cs="David" w:hint="cs"/>
          <w:u w:val="single"/>
          <w:rtl/>
        </w:rPr>
        <w:t>בנימין אלון:</w:t>
      </w:r>
    </w:p>
    <w:p w14:paraId="26D58FBE" w14:textId="77777777" w:rsidR="00847103" w:rsidRPr="00847103" w:rsidRDefault="00847103" w:rsidP="00847103">
      <w:pPr>
        <w:bidi/>
        <w:rPr>
          <w:rFonts w:cs="David" w:hint="cs"/>
          <w:rtl/>
        </w:rPr>
      </w:pPr>
    </w:p>
    <w:p w14:paraId="69F82F02" w14:textId="77777777" w:rsidR="00847103" w:rsidRPr="00847103" w:rsidRDefault="00847103" w:rsidP="00847103">
      <w:pPr>
        <w:bidi/>
        <w:rPr>
          <w:rFonts w:cs="David" w:hint="cs"/>
          <w:rtl/>
        </w:rPr>
      </w:pPr>
      <w:r w:rsidRPr="00847103">
        <w:rPr>
          <w:rFonts w:cs="David" w:hint="cs"/>
          <w:rtl/>
        </w:rPr>
        <w:tab/>
        <w:t xml:space="preserve"> לא, אבל לא יהיה דיון על זה. זה יהיה נורא מסובך. </w:t>
      </w:r>
    </w:p>
    <w:p w14:paraId="71304866" w14:textId="77777777" w:rsidR="00847103" w:rsidRPr="00847103" w:rsidRDefault="00847103" w:rsidP="00847103">
      <w:pPr>
        <w:bidi/>
        <w:rPr>
          <w:rFonts w:cs="David" w:hint="cs"/>
          <w:rtl/>
        </w:rPr>
      </w:pPr>
    </w:p>
    <w:p w14:paraId="645667BD" w14:textId="77777777" w:rsidR="00847103" w:rsidRPr="00847103" w:rsidRDefault="00847103" w:rsidP="00847103">
      <w:pPr>
        <w:bidi/>
        <w:rPr>
          <w:rFonts w:cs="David" w:hint="cs"/>
          <w:rtl/>
        </w:rPr>
      </w:pPr>
      <w:r w:rsidRPr="00847103">
        <w:rPr>
          <w:rFonts w:cs="David" w:hint="cs"/>
          <w:u w:val="single"/>
          <w:rtl/>
        </w:rPr>
        <w:t>יעקב מרגי:</w:t>
      </w:r>
    </w:p>
    <w:p w14:paraId="61D6B312" w14:textId="77777777" w:rsidR="00847103" w:rsidRPr="00847103" w:rsidRDefault="00847103" w:rsidP="00847103">
      <w:pPr>
        <w:bidi/>
        <w:rPr>
          <w:rFonts w:cs="David" w:hint="cs"/>
          <w:rtl/>
        </w:rPr>
      </w:pPr>
    </w:p>
    <w:p w14:paraId="04A0AB95" w14:textId="77777777" w:rsidR="00847103" w:rsidRPr="00847103" w:rsidRDefault="00847103" w:rsidP="00847103">
      <w:pPr>
        <w:bidi/>
        <w:rPr>
          <w:rFonts w:cs="David" w:hint="cs"/>
          <w:rtl/>
        </w:rPr>
      </w:pPr>
      <w:r w:rsidRPr="00847103">
        <w:rPr>
          <w:rFonts w:cs="David" w:hint="cs"/>
          <w:rtl/>
        </w:rPr>
        <w:tab/>
        <w:t xml:space="preserve"> למה?</w:t>
      </w:r>
    </w:p>
    <w:p w14:paraId="22E33824" w14:textId="77777777" w:rsidR="00847103" w:rsidRPr="00847103" w:rsidRDefault="00847103" w:rsidP="00847103">
      <w:pPr>
        <w:bidi/>
        <w:rPr>
          <w:rFonts w:cs="David" w:hint="cs"/>
          <w:rtl/>
        </w:rPr>
      </w:pPr>
    </w:p>
    <w:p w14:paraId="01ED7BB9" w14:textId="77777777" w:rsidR="00847103" w:rsidRPr="00847103" w:rsidRDefault="00847103" w:rsidP="00847103">
      <w:pPr>
        <w:bidi/>
        <w:rPr>
          <w:rFonts w:cs="David" w:hint="cs"/>
          <w:rtl/>
        </w:rPr>
      </w:pPr>
      <w:r w:rsidRPr="00847103">
        <w:rPr>
          <w:rFonts w:cs="David" w:hint="cs"/>
          <w:u w:val="single"/>
          <w:rtl/>
        </w:rPr>
        <w:t>היו"ר רוחמה אברהם:</w:t>
      </w:r>
    </w:p>
    <w:p w14:paraId="0EB015FE" w14:textId="77777777" w:rsidR="00847103" w:rsidRPr="00847103" w:rsidRDefault="00847103" w:rsidP="00847103">
      <w:pPr>
        <w:bidi/>
        <w:rPr>
          <w:rFonts w:cs="David" w:hint="cs"/>
          <w:rtl/>
        </w:rPr>
      </w:pPr>
    </w:p>
    <w:p w14:paraId="14486415" w14:textId="77777777" w:rsidR="00847103" w:rsidRPr="00847103" w:rsidRDefault="00847103" w:rsidP="00847103">
      <w:pPr>
        <w:bidi/>
        <w:rPr>
          <w:rFonts w:cs="David" w:hint="cs"/>
          <w:rtl/>
        </w:rPr>
      </w:pPr>
      <w:r w:rsidRPr="00847103">
        <w:rPr>
          <w:rFonts w:cs="David" w:hint="cs"/>
          <w:rtl/>
        </w:rPr>
        <w:tab/>
        <w:t xml:space="preserve">אבל כן יהיה, כן יהיה. מכיוון </w:t>
      </w:r>
      <w:r w:rsidRPr="00847103">
        <w:rPr>
          <w:rFonts w:cs="David"/>
          <w:rtl/>
        </w:rPr>
        <w:t>–</w:t>
      </w:r>
      <w:r w:rsidRPr="00847103">
        <w:rPr>
          <w:rFonts w:cs="David" w:hint="cs"/>
          <w:rtl/>
        </w:rPr>
        <w:t xml:space="preserve"> זה מה שאני עומדת להציע </w:t>
      </w:r>
      <w:r w:rsidRPr="00847103">
        <w:rPr>
          <w:rFonts w:cs="David"/>
          <w:rtl/>
        </w:rPr>
        <w:t>–</w:t>
      </w:r>
      <w:r w:rsidRPr="00847103">
        <w:rPr>
          <w:rFonts w:cs="David" w:hint="cs"/>
          <w:rtl/>
        </w:rPr>
        <w:t xml:space="preserve"> מכיוון שעדיין לא הרכבתי את שאר הוועדות, זאת אומרת: נותר לנו להרכיב את ועדת סמים וועדה לזכויות של עובדים זרים. לכן, עד שאני לא ארכיב את כל הוועדות ואראה מה הדרישות של כולם </w:t>
      </w:r>
      <w:r w:rsidRPr="00847103">
        <w:rPr>
          <w:rFonts w:cs="David"/>
          <w:rtl/>
        </w:rPr>
        <w:t>–</w:t>
      </w:r>
      <w:r w:rsidRPr="00847103">
        <w:rPr>
          <w:rFonts w:cs="David" w:hint="cs"/>
          <w:rtl/>
        </w:rPr>
        <w:t xml:space="preserve"> רק אז אני אביא את זה לדיון מיוחד בוועדת הכנסת. כאשר כל אחד מחברי הוועדה יוכל להביא בפני הצעות כאלה ואחרות, כדי לתקן את סמכויות הוועדה, באם נידרש. לכן, אני לא מציעה לעשות את זה כאן ועכשיו באופן פרטני, אלא ברגע שאנחנו נסיים להרכיב את הוועדות </w:t>
      </w:r>
      <w:r w:rsidRPr="00847103">
        <w:rPr>
          <w:rFonts w:cs="David"/>
          <w:rtl/>
        </w:rPr>
        <w:t>–</w:t>
      </w:r>
      <w:r w:rsidRPr="00847103">
        <w:rPr>
          <w:rFonts w:cs="David" w:hint="cs"/>
          <w:rtl/>
        </w:rPr>
        <w:t xml:space="preserve"> אני מניחה שזה לא יקרה השבוע כי יש לנו תקציב </w:t>
      </w:r>
      <w:r w:rsidRPr="00847103">
        <w:rPr>
          <w:rFonts w:cs="David"/>
          <w:rtl/>
        </w:rPr>
        <w:t>–</w:t>
      </w:r>
      <w:r w:rsidRPr="00847103">
        <w:rPr>
          <w:rFonts w:cs="David" w:hint="cs"/>
          <w:rtl/>
        </w:rPr>
        <w:t xml:space="preserve"> בשבוע הבא, במהלך השבוע, אנחנו נסיים להרכיב את שתי הוועדות, ולאחר מכן אני אשמח לקיים דיון בנושא, באם נידרש. </w:t>
      </w:r>
    </w:p>
    <w:p w14:paraId="38342397" w14:textId="77777777" w:rsidR="00847103" w:rsidRPr="00847103" w:rsidRDefault="00847103" w:rsidP="00847103">
      <w:pPr>
        <w:bidi/>
        <w:rPr>
          <w:rFonts w:cs="David" w:hint="cs"/>
          <w:rtl/>
        </w:rPr>
      </w:pPr>
    </w:p>
    <w:p w14:paraId="434626E8" w14:textId="77777777" w:rsidR="00847103" w:rsidRPr="00847103" w:rsidRDefault="00847103" w:rsidP="00847103">
      <w:pPr>
        <w:bidi/>
        <w:rPr>
          <w:rFonts w:cs="David" w:hint="cs"/>
          <w:rtl/>
        </w:rPr>
      </w:pPr>
      <w:r w:rsidRPr="00847103">
        <w:rPr>
          <w:rFonts w:cs="David" w:hint="cs"/>
          <w:rtl/>
        </w:rPr>
        <w:tab/>
        <w:t>מקובל על אדוני?</w:t>
      </w:r>
    </w:p>
    <w:p w14:paraId="754F5DF5" w14:textId="77777777" w:rsidR="00847103" w:rsidRPr="00847103" w:rsidRDefault="00847103" w:rsidP="00847103">
      <w:pPr>
        <w:bidi/>
        <w:rPr>
          <w:rFonts w:cs="David" w:hint="cs"/>
          <w:rtl/>
        </w:rPr>
      </w:pPr>
    </w:p>
    <w:p w14:paraId="00D46B61" w14:textId="77777777" w:rsidR="00847103" w:rsidRPr="00847103" w:rsidRDefault="00847103" w:rsidP="00847103">
      <w:pPr>
        <w:bidi/>
        <w:rPr>
          <w:rFonts w:cs="David" w:hint="cs"/>
          <w:rtl/>
        </w:rPr>
      </w:pPr>
      <w:r w:rsidRPr="00847103">
        <w:rPr>
          <w:rFonts w:cs="David" w:hint="cs"/>
          <w:u w:val="single"/>
          <w:rtl/>
        </w:rPr>
        <w:t>בנימין אלון:</w:t>
      </w:r>
    </w:p>
    <w:p w14:paraId="702826F3" w14:textId="77777777" w:rsidR="00847103" w:rsidRPr="00847103" w:rsidRDefault="00847103" w:rsidP="00847103">
      <w:pPr>
        <w:bidi/>
        <w:rPr>
          <w:rFonts w:cs="David" w:hint="cs"/>
          <w:rtl/>
        </w:rPr>
      </w:pPr>
    </w:p>
    <w:p w14:paraId="4F6B39C1" w14:textId="77777777" w:rsidR="00847103" w:rsidRPr="00847103" w:rsidRDefault="00847103" w:rsidP="00847103">
      <w:pPr>
        <w:bidi/>
        <w:rPr>
          <w:rFonts w:cs="David" w:hint="cs"/>
          <w:rtl/>
        </w:rPr>
      </w:pPr>
      <w:r w:rsidRPr="00847103">
        <w:rPr>
          <w:rFonts w:cs="David" w:hint="cs"/>
          <w:rtl/>
        </w:rPr>
        <w:tab/>
        <w:t xml:space="preserve">לא, אני חושב שזה הדיון, אבל </w:t>
      </w:r>
      <w:r w:rsidRPr="00847103">
        <w:rPr>
          <w:rFonts w:cs="David"/>
          <w:rtl/>
        </w:rPr>
        <w:t>–</w:t>
      </w:r>
      <w:r w:rsidRPr="00847103">
        <w:rPr>
          <w:rFonts w:cs="David" w:hint="cs"/>
          <w:rtl/>
        </w:rPr>
        <w:t xml:space="preserve"> זה סדר היום. את קובעת אותו. אני מבקש, אם כן, רק שיירשם לפנייך ולפני מנהלת הוועדה שזה יהיה.</w:t>
      </w:r>
    </w:p>
    <w:p w14:paraId="5F9381B2" w14:textId="77777777" w:rsidR="00847103" w:rsidRPr="00847103" w:rsidRDefault="00847103" w:rsidP="00847103">
      <w:pPr>
        <w:bidi/>
        <w:rPr>
          <w:rFonts w:cs="David" w:hint="cs"/>
          <w:rtl/>
        </w:rPr>
      </w:pPr>
    </w:p>
    <w:p w14:paraId="38E368AD" w14:textId="77777777" w:rsidR="00847103" w:rsidRPr="00847103" w:rsidRDefault="00847103" w:rsidP="00847103">
      <w:pPr>
        <w:bidi/>
        <w:rPr>
          <w:rFonts w:cs="David" w:hint="cs"/>
          <w:rtl/>
        </w:rPr>
      </w:pPr>
      <w:r w:rsidRPr="00847103">
        <w:rPr>
          <w:rFonts w:cs="David" w:hint="cs"/>
          <w:u w:val="single"/>
          <w:rtl/>
        </w:rPr>
        <w:t>היו"ר רוחמה אברהם:</w:t>
      </w:r>
    </w:p>
    <w:p w14:paraId="0733749E" w14:textId="77777777" w:rsidR="00847103" w:rsidRPr="00847103" w:rsidRDefault="00847103" w:rsidP="00847103">
      <w:pPr>
        <w:bidi/>
        <w:rPr>
          <w:rFonts w:cs="David" w:hint="cs"/>
          <w:rtl/>
        </w:rPr>
      </w:pPr>
    </w:p>
    <w:p w14:paraId="5C0D749D" w14:textId="77777777" w:rsidR="00847103" w:rsidRPr="00847103" w:rsidRDefault="00847103" w:rsidP="00847103">
      <w:pPr>
        <w:bidi/>
        <w:rPr>
          <w:rFonts w:cs="David" w:hint="cs"/>
          <w:rtl/>
        </w:rPr>
      </w:pPr>
      <w:r w:rsidRPr="00847103">
        <w:rPr>
          <w:rFonts w:cs="David" w:hint="cs"/>
          <w:rtl/>
        </w:rPr>
        <w:tab/>
        <w:t xml:space="preserve">אין שום בעיה, נרשם. כן. </w:t>
      </w:r>
    </w:p>
    <w:p w14:paraId="0B3F931D" w14:textId="77777777" w:rsidR="00847103" w:rsidRPr="00847103" w:rsidRDefault="00847103" w:rsidP="00847103">
      <w:pPr>
        <w:bidi/>
        <w:rPr>
          <w:rFonts w:cs="David" w:hint="cs"/>
          <w:rtl/>
        </w:rPr>
      </w:pPr>
    </w:p>
    <w:p w14:paraId="20FB7E7A" w14:textId="77777777" w:rsidR="00847103" w:rsidRPr="00847103" w:rsidRDefault="00847103" w:rsidP="00847103">
      <w:pPr>
        <w:bidi/>
        <w:rPr>
          <w:rFonts w:cs="David"/>
          <w:u w:val="single"/>
          <w:rtl/>
        </w:rPr>
      </w:pPr>
      <w:r w:rsidRPr="00847103">
        <w:rPr>
          <w:rFonts w:cs="David"/>
          <w:u w:val="single"/>
          <w:rtl/>
        </w:rPr>
        <w:t>מוחמד ברכה:</w:t>
      </w:r>
    </w:p>
    <w:p w14:paraId="6B2FD7F9" w14:textId="77777777" w:rsidR="00847103" w:rsidRPr="00847103" w:rsidRDefault="00847103" w:rsidP="00847103">
      <w:pPr>
        <w:bidi/>
        <w:rPr>
          <w:rFonts w:cs="David"/>
          <w:u w:val="single"/>
          <w:rtl/>
        </w:rPr>
      </w:pPr>
    </w:p>
    <w:p w14:paraId="257D5A81" w14:textId="77777777" w:rsidR="00847103" w:rsidRPr="00847103" w:rsidRDefault="00847103" w:rsidP="00847103">
      <w:pPr>
        <w:bidi/>
        <w:rPr>
          <w:rFonts w:cs="David" w:hint="cs"/>
          <w:rtl/>
        </w:rPr>
      </w:pPr>
      <w:r w:rsidRPr="00847103">
        <w:rPr>
          <w:rFonts w:cs="David"/>
          <w:rtl/>
        </w:rPr>
        <w:tab/>
      </w:r>
      <w:r w:rsidRPr="00847103">
        <w:rPr>
          <w:rFonts w:cs="David" w:hint="cs"/>
          <w:rtl/>
        </w:rPr>
        <w:t xml:space="preserve">הרעיון הוא די פשוט. בסעיף השלישי בסמכויות: קיום דיונים בנושאים מגוונים וכולי, כולל יוזמות חקיקה. זה הכל. </w:t>
      </w:r>
    </w:p>
    <w:p w14:paraId="5505C1D5" w14:textId="77777777" w:rsidR="00847103" w:rsidRPr="00847103" w:rsidRDefault="00847103" w:rsidP="00847103">
      <w:pPr>
        <w:bidi/>
        <w:rPr>
          <w:rFonts w:cs="David" w:hint="cs"/>
          <w:rtl/>
        </w:rPr>
      </w:pPr>
    </w:p>
    <w:p w14:paraId="58E9E058" w14:textId="77777777" w:rsidR="00847103" w:rsidRPr="00847103" w:rsidRDefault="00847103" w:rsidP="00847103">
      <w:pPr>
        <w:bidi/>
        <w:rPr>
          <w:rFonts w:cs="David" w:hint="cs"/>
          <w:rtl/>
        </w:rPr>
      </w:pPr>
      <w:r w:rsidRPr="00847103">
        <w:rPr>
          <w:rFonts w:cs="David" w:hint="cs"/>
          <w:u w:val="single"/>
          <w:rtl/>
        </w:rPr>
        <w:t>היו"ר רוחמה אברהם:</w:t>
      </w:r>
    </w:p>
    <w:p w14:paraId="1F507340" w14:textId="77777777" w:rsidR="00847103" w:rsidRPr="00847103" w:rsidRDefault="00847103" w:rsidP="00847103">
      <w:pPr>
        <w:bidi/>
        <w:rPr>
          <w:rFonts w:cs="David" w:hint="cs"/>
          <w:rtl/>
        </w:rPr>
      </w:pPr>
    </w:p>
    <w:p w14:paraId="6C622B93" w14:textId="77777777" w:rsidR="00847103" w:rsidRPr="00847103" w:rsidRDefault="00847103" w:rsidP="00847103">
      <w:pPr>
        <w:bidi/>
        <w:rPr>
          <w:rFonts w:cs="David" w:hint="cs"/>
          <w:rtl/>
        </w:rPr>
      </w:pPr>
      <w:r w:rsidRPr="00847103">
        <w:rPr>
          <w:rFonts w:cs="David" w:hint="cs"/>
          <w:rtl/>
        </w:rPr>
        <w:tab/>
        <w:t xml:space="preserve">בסדר, חבר הכנסת ברכה. את כל הנושאים נביא </w:t>
      </w:r>
      <w:r w:rsidRPr="00847103">
        <w:rPr>
          <w:rFonts w:cs="David"/>
          <w:rtl/>
        </w:rPr>
        <w:t>–</w:t>
      </w:r>
      <w:r w:rsidRPr="00847103">
        <w:rPr>
          <w:rFonts w:cs="David" w:hint="cs"/>
          <w:rtl/>
        </w:rPr>
        <w:t xml:space="preserve"> כן, חבר הכנסת מרגי. </w:t>
      </w:r>
    </w:p>
    <w:p w14:paraId="0D2E91A1" w14:textId="77777777" w:rsidR="00847103" w:rsidRPr="00847103" w:rsidRDefault="00847103" w:rsidP="00847103">
      <w:pPr>
        <w:bidi/>
        <w:rPr>
          <w:rFonts w:cs="David" w:hint="cs"/>
          <w:rtl/>
        </w:rPr>
      </w:pPr>
    </w:p>
    <w:p w14:paraId="4E957E44" w14:textId="77777777" w:rsidR="00847103" w:rsidRPr="00847103" w:rsidRDefault="00847103" w:rsidP="00847103">
      <w:pPr>
        <w:bidi/>
        <w:rPr>
          <w:rFonts w:cs="David" w:hint="cs"/>
          <w:rtl/>
        </w:rPr>
      </w:pPr>
      <w:r w:rsidRPr="00847103">
        <w:rPr>
          <w:rFonts w:cs="David" w:hint="cs"/>
          <w:u w:val="single"/>
          <w:rtl/>
        </w:rPr>
        <w:t>יעקב מרגי:</w:t>
      </w:r>
    </w:p>
    <w:p w14:paraId="5819DA0F" w14:textId="77777777" w:rsidR="00847103" w:rsidRPr="00847103" w:rsidRDefault="00847103" w:rsidP="00847103">
      <w:pPr>
        <w:bidi/>
        <w:rPr>
          <w:rFonts w:cs="David" w:hint="cs"/>
          <w:rtl/>
        </w:rPr>
      </w:pPr>
    </w:p>
    <w:p w14:paraId="72CF45BE" w14:textId="77777777" w:rsidR="00847103" w:rsidRPr="00847103" w:rsidRDefault="00847103" w:rsidP="00847103">
      <w:pPr>
        <w:bidi/>
        <w:rPr>
          <w:rFonts w:cs="David" w:hint="cs"/>
          <w:rtl/>
        </w:rPr>
      </w:pPr>
      <w:r w:rsidRPr="00847103">
        <w:rPr>
          <w:rFonts w:cs="David" w:hint="cs"/>
          <w:rtl/>
        </w:rPr>
        <w:tab/>
        <w:t xml:space="preserve"> גברתי היושבת ראש, אני חושב שזה רגע משמח ואני אומר את זה למרות יוזמות שהיו בקדנציה הקודמת לבטל את הוועדות לעניינים מיוחדים. כמי שהשתתף כמעט בכל הוועדות לעניינים מיוחדים בקדנציה הקודמת, אני יכול לומר לך שנעשתה שם עבודה טובה, לטובת הכלל, לטובת עם ישראל, אפילו לטובת תדמיתה של הכנסת. אני שמח שהזכות הזאת נפלה על ידך, ואנחנו היום מקימים את הוועדה לפניות הציבור - לגבי סופה אני מבין שזה כמו סגירת מעגל - ואני מקווה שאולי בקדנציה הנוכחית, ואם לא אז בבאה, אלה כבר לא תהיינה ועדות לעניינים מיוחדים אלא כבר ועדות מן המניין, משום שהן ועדות חשובות. ותבואי על הברכה. </w:t>
      </w:r>
    </w:p>
    <w:p w14:paraId="14B37121" w14:textId="77777777" w:rsidR="00847103" w:rsidRPr="00847103" w:rsidRDefault="00847103" w:rsidP="00847103">
      <w:pPr>
        <w:bidi/>
        <w:rPr>
          <w:rFonts w:cs="David" w:hint="cs"/>
          <w:rtl/>
        </w:rPr>
      </w:pPr>
    </w:p>
    <w:p w14:paraId="4307B011"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18FA550B" w14:textId="77777777" w:rsidR="00847103" w:rsidRPr="00847103" w:rsidRDefault="00847103" w:rsidP="00847103">
      <w:pPr>
        <w:bidi/>
        <w:rPr>
          <w:rFonts w:cs="David" w:hint="cs"/>
          <w:rtl/>
        </w:rPr>
      </w:pPr>
    </w:p>
    <w:p w14:paraId="569D4ACE" w14:textId="77777777" w:rsidR="00847103" w:rsidRPr="00847103" w:rsidRDefault="00847103" w:rsidP="00847103">
      <w:pPr>
        <w:bidi/>
        <w:rPr>
          <w:rFonts w:cs="David" w:hint="cs"/>
          <w:rtl/>
        </w:rPr>
      </w:pPr>
      <w:r w:rsidRPr="00847103">
        <w:rPr>
          <w:rFonts w:cs="David" w:hint="cs"/>
          <w:rtl/>
        </w:rPr>
        <w:tab/>
        <w:t xml:space="preserve">אין ספק שכל הנושא של פניות ציבור חשוב, בפרט בכל מה שקשור למוסדות ציבוריים, גופים ממשלתיים וכולי. כפי שחבר הכנסת מרגי ציין, יכול להיות שנצטרך לשקול להפוך את הוועדה הזאת לאחת מן הוועדות הקבועות בכנסת ועל כך יבואו דיונים בהמשך. אין לי צל של ספק שטיפול נכון ויאה בכל מה שקשור לפניות ציבור בגופים ממשלתיים מול הכנסת, יכול גם לשפר ולייעל את המערכת מצד אחד, ומצד שני לשפר את התדמית הכל כך לוקה בחסר של כל הגופים הממשלתיים. אנשים רבים, ביניהם גם אנשים רבים שנופלים בין הכיסאות, לא זוכים למענה, לא זוכים לטיפול, ואנחנו, כנבחרי ציבור, צריכים להיות עם יד על הדופק כל הזמן ולהיות קשובים לציבור. </w:t>
      </w:r>
    </w:p>
    <w:p w14:paraId="6B4BA96F" w14:textId="77777777" w:rsidR="00847103" w:rsidRPr="00847103" w:rsidRDefault="00847103" w:rsidP="00847103">
      <w:pPr>
        <w:bidi/>
        <w:rPr>
          <w:rFonts w:cs="David" w:hint="cs"/>
          <w:rtl/>
        </w:rPr>
      </w:pPr>
    </w:p>
    <w:p w14:paraId="50AFF70B" w14:textId="77777777" w:rsidR="00847103" w:rsidRPr="00847103" w:rsidRDefault="00847103" w:rsidP="00847103">
      <w:pPr>
        <w:bidi/>
        <w:ind w:firstLine="567"/>
        <w:rPr>
          <w:rFonts w:cs="David" w:hint="cs"/>
          <w:rtl/>
        </w:rPr>
      </w:pPr>
      <w:r w:rsidRPr="00847103">
        <w:rPr>
          <w:rFonts w:cs="David" w:hint="cs"/>
          <w:rtl/>
        </w:rPr>
        <w:t xml:space="preserve">לכן, חברי חברי הכנסת, אני שוב אומרת: לאחר שנקים את שאר הוועדות המיוחדות, אני אשמח לקיים, במיוחד, דיון בנושא הזה, ואם יש צורך אנחנו נשלב ונרחיב את סמכויות הוועדה. אני באופן עקרוני בעד יוזמות כאלה ואחרות ובעד קידום בכל מה שקשור לנושאים של הציבור. </w:t>
      </w:r>
    </w:p>
    <w:p w14:paraId="09A5343F" w14:textId="77777777" w:rsidR="00847103" w:rsidRPr="00847103" w:rsidRDefault="00847103" w:rsidP="00847103">
      <w:pPr>
        <w:bidi/>
        <w:ind w:firstLine="567"/>
        <w:rPr>
          <w:rFonts w:cs="David" w:hint="cs"/>
          <w:rtl/>
        </w:rPr>
      </w:pPr>
    </w:p>
    <w:p w14:paraId="21D200CC" w14:textId="77777777" w:rsidR="00847103" w:rsidRPr="00847103" w:rsidRDefault="00847103" w:rsidP="00847103">
      <w:pPr>
        <w:bidi/>
        <w:ind w:firstLine="567"/>
        <w:rPr>
          <w:rFonts w:cs="David" w:hint="cs"/>
          <w:rtl/>
        </w:rPr>
      </w:pPr>
      <w:r w:rsidRPr="00847103">
        <w:rPr>
          <w:rFonts w:cs="David" w:hint="cs"/>
          <w:rtl/>
        </w:rPr>
        <w:t xml:space="preserve">אם למי מחברי הכנסת יש משהו להוסיף לפני שאני עוברת להצבעה, אני אשמח </w:t>
      </w:r>
      <w:r w:rsidRPr="00847103">
        <w:rPr>
          <w:rFonts w:cs="David"/>
          <w:rtl/>
        </w:rPr>
        <w:t>–</w:t>
      </w:r>
      <w:r w:rsidRPr="00847103">
        <w:rPr>
          <w:rFonts w:cs="David" w:hint="cs"/>
          <w:rtl/>
        </w:rPr>
        <w:t xml:space="preserve"> כן, חבר הכנסת בן ששון. </w:t>
      </w:r>
    </w:p>
    <w:p w14:paraId="10755686" w14:textId="77777777" w:rsidR="00847103" w:rsidRPr="00847103" w:rsidRDefault="00847103" w:rsidP="00847103">
      <w:pPr>
        <w:bidi/>
        <w:ind w:firstLine="567"/>
        <w:rPr>
          <w:rFonts w:cs="David" w:hint="cs"/>
          <w:rtl/>
        </w:rPr>
      </w:pPr>
    </w:p>
    <w:p w14:paraId="0084FFF1" w14:textId="77777777" w:rsidR="00847103" w:rsidRPr="00847103" w:rsidRDefault="00847103" w:rsidP="00847103">
      <w:pPr>
        <w:bidi/>
        <w:ind w:firstLine="567"/>
        <w:rPr>
          <w:rFonts w:cs="David" w:hint="cs"/>
          <w:rtl/>
        </w:rPr>
      </w:pPr>
      <w:r w:rsidRPr="00847103">
        <w:rPr>
          <w:rFonts w:cs="David" w:hint="cs"/>
          <w:rtl/>
        </w:rPr>
        <w:t xml:space="preserve"> </w:t>
      </w:r>
    </w:p>
    <w:p w14:paraId="095B68F1" w14:textId="77777777" w:rsidR="00847103" w:rsidRPr="00847103" w:rsidRDefault="00847103" w:rsidP="00847103">
      <w:pPr>
        <w:pStyle w:val="Heading5"/>
        <w:jc w:val="left"/>
        <w:rPr>
          <w:rFonts w:hint="cs"/>
          <w:rtl/>
        </w:rPr>
      </w:pPr>
      <w:r w:rsidRPr="00847103">
        <w:rPr>
          <w:rFonts w:hint="cs"/>
          <w:u w:val="single"/>
          <w:rtl/>
        </w:rPr>
        <w:t>מנחם בן-ששון:</w:t>
      </w:r>
    </w:p>
    <w:p w14:paraId="12D5955C" w14:textId="77777777" w:rsidR="00847103" w:rsidRPr="00847103" w:rsidRDefault="00847103" w:rsidP="00847103">
      <w:pPr>
        <w:pStyle w:val="Heading5"/>
        <w:jc w:val="left"/>
        <w:rPr>
          <w:rFonts w:hint="cs"/>
          <w:rtl/>
        </w:rPr>
      </w:pPr>
    </w:p>
    <w:p w14:paraId="26CFA50E" w14:textId="77777777" w:rsidR="00847103" w:rsidRPr="00847103" w:rsidRDefault="00847103" w:rsidP="00847103">
      <w:pPr>
        <w:bidi/>
        <w:rPr>
          <w:rFonts w:cs="David" w:hint="cs"/>
          <w:rtl/>
        </w:rPr>
      </w:pPr>
      <w:r w:rsidRPr="00847103">
        <w:rPr>
          <w:rFonts w:cs="David" w:hint="cs"/>
          <w:rtl/>
        </w:rPr>
        <w:tab/>
        <w:t xml:space="preserve">אני חושב שהנקודה האחרונה שהעלית היא נקודה מכרעת, ואין מקום טוב מוועדת הכנסת לקיים את הדיון הזה. אנחנו בלחצים של התארגנות, אפשר לחכות למושב הבא. אבל </w:t>
      </w:r>
      <w:r w:rsidRPr="00847103">
        <w:rPr>
          <w:rFonts w:cs="David"/>
          <w:rtl/>
        </w:rPr>
        <w:t>–</w:t>
      </w:r>
      <w:r w:rsidRPr="00847103">
        <w:rPr>
          <w:rFonts w:cs="David" w:hint="cs"/>
          <w:rtl/>
        </w:rPr>
        <w:t xml:space="preserve"> שיושבת הראש תיזום אצלנו דיון בשאלה של תדמית, משום ש </w:t>
      </w:r>
      <w:r w:rsidRPr="00847103">
        <w:rPr>
          <w:rFonts w:cs="David"/>
          <w:rtl/>
        </w:rPr>
        <w:t>–</w:t>
      </w:r>
      <w:r w:rsidRPr="00847103">
        <w:rPr>
          <w:rFonts w:cs="David" w:hint="cs"/>
          <w:rtl/>
        </w:rPr>
        <w:t xml:space="preserve"> אני אמרתי את זה בהזדמנות אחרת ברמה האישית </w:t>
      </w:r>
      <w:r w:rsidRPr="00847103">
        <w:rPr>
          <w:rFonts w:cs="David"/>
          <w:rtl/>
        </w:rPr>
        <w:t>–</w:t>
      </w:r>
      <w:r w:rsidRPr="00847103">
        <w:rPr>
          <w:rFonts w:cs="David" w:hint="cs"/>
          <w:rtl/>
        </w:rPr>
        <w:t xml:space="preserve"> יש פער עצום בין מה שרואים משם למה שרואים מכאן. והדמות של הכנסת רצינית עשרת מונים ממה שהיא נראית כלפי חוץ. אז אולי גם באשמתנו אנחנו עוזרים לקלונה. צריך לחשוב על זה, ואולי צריך להתייעץ בדעתם של אנשים שמעצבים דעת קהל ולשמוע גם חוות דעה. אני רואה יום דיונים, או יותר מזה, מהותיים, שהם לא עם הצבעות, אלא נשב, נלמד, נטכס עצה, ותצא חוכמה מכאן. </w:t>
      </w:r>
    </w:p>
    <w:p w14:paraId="06FBD5E1" w14:textId="77777777" w:rsidR="00847103" w:rsidRPr="00847103" w:rsidRDefault="00847103" w:rsidP="00847103">
      <w:pPr>
        <w:bidi/>
        <w:rPr>
          <w:rFonts w:cs="David" w:hint="cs"/>
          <w:rtl/>
        </w:rPr>
      </w:pPr>
    </w:p>
    <w:p w14:paraId="0648D506" w14:textId="77777777" w:rsidR="00847103" w:rsidRPr="00847103" w:rsidRDefault="00847103" w:rsidP="00847103">
      <w:pPr>
        <w:bidi/>
        <w:rPr>
          <w:rFonts w:cs="David" w:hint="cs"/>
          <w:u w:val="single"/>
          <w:rtl/>
        </w:rPr>
      </w:pPr>
      <w:r w:rsidRPr="00847103">
        <w:rPr>
          <w:rFonts w:cs="David" w:hint="cs"/>
          <w:u w:val="single"/>
          <w:rtl/>
        </w:rPr>
        <w:t>היו"ר רוחמה אברהם:</w:t>
      </w:r>
    </w:p>
    <w:p w14:paraId="3320EC75" w14:textId="77777777" w:rsidR="00847103" w:rsidRPr="00847103" w:rsidRDefault="00847103" w:rsidP="00847103">
      <w:pPr>
        <w:bidi/>
        <w:rPr>
          <w:rFonts w:cs="David" w:hint="cs"/>
          <w:rtl/>
        </w:rPr>
      </w:pPr>
    </w:p>
    <w:p w14:paraId="111C1937" w14:textId="77777777" w:rsidR="00847103" w:rsidRPr="00847103" w:rsidRDefault="00847103" w:rsidP="00847103">
      <w:pPr>
        <w:bidi/>
        <w:rPr>
          <w:rFonts w:cs="David" w:hint="cs"/>
          <w:rtl/>
        </w:rPr>
      </w:pPr>
      <w:r w:rsidRPr="00847103">
        <w:rPr>
          <w:rFonts w:cs="David" w:hint="cs"/>
          <w:rtl/>
        </w:rPr>
        <w:tab/>
        <w:t xml:space="preserve">אני בהחלט מקבלת את עצתו של אדוני, אבל אני מוכרחה לומר שהוקמה ועדה שקשורה ומטפלת בכל מה שקשור לקוד האתי של חברי הכנסת. הוועדה הוקמה בספטמבר 2003, והיא אמורה לסיים את תפקידה, אני מניחה, לקראת ט"ו בשבט, שזהו חגה של הכנסת הקרוב. אתמול היה דיון אצל יושבת ראש הכנסת, והיא בהחלט דרשה מיושב ראש הוועדה, השופט בדימוס זמיר לסיים את העבודה הזו. מה שסיכמנו הוא שלפני הגשת המסמך הרשמי, המסמך הראשוני במסמך הזה, המסמך יועבר לכל חברי הכנסת שבוודאי ובוודאי יעירו ויאירו את כל מה שקשור לקוד האתי. </w:t>
      </w:r>
    </w:p>
    <w:p w14:paraId="7E00007F" w14:textId="77777777" w:rsidR="00847103" w:rsidRPr="00847103" w:rsidRDefault="00847103" w:rsidP="00847103">
      <w:pPr>
        <w:bidi/>
        <w:rPr>
          <w:rFonts w:cs="David" w:hint="cs"/>
          <w:rtl/>
        </w:rPr>
      </w:pPr>
    </w:p>
    <w:p w14:paraId="61200275" w14:textId="77777777" w:rsidR="00847103" w:rsidRPr="00847103" w:rsidRDefault="00847103" w:rsidP="00847103">
      <w:pPr>
        <w:bidi/>
        <w:ind w:firstLine="567"/>
        <w:rPr>
          <w:rFonts w:cs="David" w:hint="cs"/>
          <w:rtl/>
        </w:rPr>
      </w:pPr>
      <w:r w:rsidRPr="00847103">
        <w:rPr>
          <w:rFonts w:cs="David" w:hint="cs"/>
          <w:rtl/>
        </w:rPr>
        <w:t xml:space="preserve">אני גם אמרתי בשבוע שעבר </w:t>
      </w:r>
      <w:r w:rsidRPr="00847103">
        <w:rPr>
          <w:rFonts w:cs="David"/>
          <w:rtl/>
        </w:rPr>
        <w:t>–</w:t>
      </w:r>
      <w:r w:rsidRPr="00847103">
        <w:rPr>
          <w:rFonts w:cs="David" w:hint="cs"/>
          <w:rtl/>
        </w:rPr>
        <w:t xml:space="preserve"> וזה בהחלט גורם לי לחשוב שזהו עוד נדבך מאד חשוב לגבי תדמיתה של הכנסת </w:t>
      </w:r>
      <w:r w:rsidRPr="00847103">
        <w:rPr>
          <w:rFonts w:cs="David"/>
          <w:rtl/>
        </w:rPr>
        <w:t>–</w:t>
      </w:r>
      <w:r w:rsidRPr="00847103">
        <w:rPr>
          <w:rFonts w:cs="David" w:hint="cs"/>
          <w:rtl/>
        </w:rPr>
        <w:t xml:space="preserve"> כל מה שקשור להצעות החוק של חברי הכנסת, שמגישים הצעות חוק מפה ועד הודעה חדשה - למחלקה המשפטית, שעוד לא עבר חודש מיום כינונה של הכנסת,  כבר הוגשו למעלה מאלף הצעות חוק, כאשר אין שום חשיבות לאיזה חוק מוגש, אלא מעניין אותנו דבר אחד: שאנחנו נראה, חברי הכנסת, כלפי הציבור, שאנחנו חרוצים ושאנחנו מסוגלים לעשות את העבודה נכון. </w:t>
      </w:r>
    </w:p>
    <w:p w14:paraId="240B1D8B" w14:textId="77777777" w:rsidR="00847103" w:rsidRPr="00847103" w:rsidRDefault="00847103" w:rsidP="00847103">
      <w:pPr>
        <w:bidi/>
        <w:rPr>
          <w:rFonts w:cs="David" w:hint="cs"/>
          <w:rtl/>
        </w:rPr>
      </w:pPr>
    </w:p>
    <w:p w14:paraId="59792B92" w14:textId="77777777" w:rsidR="00847103" w:rsidRPr="00847103" w:rsidRDefault="00847103" w:rsidP="00847103">
      <w:pPr>
        <w:bidi/>
        <w:ind w:firstLine="567"/>
        <w:rPr>
          <w:rFonts w:cs="David" w:hint="cs"/>
          <w:rtl/>
        </w:rPr>
      </w:pPr>
      <w:r w:rsidRPr="00847103">
        <w:rPr>
          <w:rFonts w:cs="David" w:hint="cs"/>
          <w:rtl/>
        </w:rPr>
        <w:t xml:space="preserve">לכן אני סבורה </w:t>
      </w:r>
      <w:r w:rsidRPr="00847103">
        <w:rPr>
          <w:rFonts w:cs="David"/>
          <w:rtl/>
        </w:rPr>
        <w:t>–</w:t>
      </w:r>
      <w:r w:rsidRPr="00847103">
        <w:rPr>
          <w:rFonts w:cs="David" w:hint="cs"/>
          <w:rtl/>
        </w:rPr>
        <w:t xml:space="preserve"> אני כרגע ביקשתי ממחלקת המחקר שתבדוק מה קורה בפרלמנטים אחרים, ואני בהחלט מתכוונת להביא את זה כדיון מאד משמעותי, שיהיו בו הכרעות. אני אשמח לשמוע את כל אחד מחברי הכנסת לגבי העניין הזה, לגבי הגשת חוקים, תדמיתה של הכנסת וכולי. אני רק מבקשת דבר אחד: מכיוון שאני רואה שרוב חברי הכנסת יש להם הסכמה בעניין הזה, אשמח לקבל - עד שנערוך את יום הדיונים הזה </w:t>
      </w:r>
      <w:r w:rsidRPr="00847103">
        <w:rPr>
          <w:rFonts w:cs="David"/>
          <w:rtl/>
        </w:rPr>
        <w:t>–</w:t>
      </w:r>
      <w:r w:rsidRPr="00847103">
        <w:rPr>
          <w:rFonts w:cs="David" w:hint="cs"/>
          <w:rtl/>
        </w:rPr>
        <w:t xml:space="preserve"> הצעות כתובות ורעיונות למי מחברי הכנסת שיש כאלה, כדי שכולנו נתגייס למען המטרה החשובה הזאת. הרי הכנסת הקודמת, עשתה את אחד המהלכים ההיסטוריים הגדולים ביותר. זה לא רק בנושא המדיני. היא עשתה הרבה מאד דברים, כמו למשל החוק לשוויון זכויות לאנשים עם מוגבלות </w:t>
      </w:r>
      <w:r w:rsidRPr="00847103">
        <w:rPr>
          <w:rFonts w:cs="David"/>
          <w:rtl/>
        </w:rPr>
        <w:t>–</w:t>
      </w:r>
      <w:r w:rsidRPr="00847103">
        <w:rPr>
          <w:rFonts w:cs="David" w:hint="cs"/>
          <w:rtl/>
        </w:rPr>
        <w:t xml:space="preserve"> בכל מה שקשור לנכים </w:t>
      </w:r>
      <w:r w:rsidRPr="00847103">
        <w:rPr>
          <w:rFonts w:cs="David"/>
          <w:rtl/>
        </w:rPr>
        <w:t>–</w:t>
      </w:r>
      <w:r w:rsidRPr="00847103">
        <w:rPr>
          <w:rFonts w:cs="David" w:hint="cs"/>
          <w:rtl/>
        </w:rPr>
        <w:t xml:space="preserve"> אבל מה קרה בפועל? זוכרים לנו מספר דברים שלא ראוי שהציבור יזכור לנו. לכן אני חושבת שהזמן הזה, הכנסת ה-17, זה זמן נכון לעשות הכל כדי לשפר את התדמית הזאת. </w:t>
      </w:r>
    </w:p>
    <w:p w14:paraId="18896439" w14:textId="77777777" w:rsidR="00847103" w:rsidRPr="00847103" w:rsidRDefault="00847103" w:rsidP="00847103">
      <w:pPr>
        <w:bidi/>
        <w:ind w:firstLine="567"/>
        <w:rPr>
          <w:rFonts w:cs="David" w:hint="cs"/>
          <w:rtl/>
        </w:rPr>
      </w:pPr>
    </w:p>
    <w:p w14:paraId="69D68C90" w14:textId="77777777" w:rsidR="00847103" w:rsidRPr="00847103" w:rsidRDefault="00847103" w:rsidP="00847103">
      <w:pPr>
        <w:bidi/>
        <w:ind w:firstLine="567"/>
        <w:rPr>
          <w:rFonts w:cs="David" w:hint="cs"/>
          <w:rtl/>
        </w:rPr>
      </w:pPr>
      <w:r w:rsidRPr="00847103">
        <w:rPr>
          <w:rFonts w:cs="David" w:hint="cs"/>
          <w:rtl/>
        </w:rPr>
        <w:t xml:space="preserve">ומכיוון שחבר הכנסת יצחקי מאד לחוץ, מכיוון שיש ועדות ויש תקציב שצריך לסיים, אני עוברת להצבעה. מי בעד ההצעה שהעלינו? מי נגד? מי נמנעים? </w:t>
      </w:r>
    </w:p>
    <w:p w14:paraId="66DB5072" w14:textId="77777777" w:rsidR="00847103" w:rsidRPr="00847103" w:rsidRDefault="00847103" w:rsidP="00847103">
      <w:pPr>
        <w:bidi/>
        <w:rPr>
          <w:rFonts w:cs="David" w:hint="cs"/>
          <w:rtl/>
        </w:rPr>
      </w:pPr>
    </w:p>
    <w:p w14:paraId="06AA00FB" w14:textId="77777777" w:rsidR="00847103" w:rsidRPr="00847103" w:rsidRDefault="00847103" w:rsidP="00847103">
      <w:pPr>
        <w:bidi/>
        <w:ind w:firstLine="567"/>
        <w:rPr>
          <w:rFonts w:cs="David" w:hint="cs"/>
          <w:rtl/>
        </w:rPr>
      </w:pPr>
      <w:r w:rsidRPr="00847103">
        <w:rPr>
          <w:rFonts w:cs="David" w:hint="cs"/>
          <w:rtl/>
        </w:rPr>
        <w:t xml:space="preserve">ההצעה התקבלה פה אחד. אני מודה לכם, חברי חברי הכנסת. יום עבודה פורה. </w:t>
      </w:r>
    </w:p>
    <w:p w14:paraId="42F44F50" w14:textId="77777777" w:rsidR="00847103" w:rsidRPr="00847103" w:rsidRDefault="00847103" w:rsidP="00847103">
      <w:pPr>
        <w:bidi/>
        <w:ind w:firstLine="567"/>
        <w:rPr>
          <w:rFonts w:cs="David" w:hint="cs"/>
          <w:rtl/>
        </w:rPr>
      </w:pPr>
    </w:p>
    <w:p w14:paraId="31937765" w14:textId="77777777" w:rsidR="00847103" w:rsidRPr="00847103" w:rsidRDefault="00847103" w:rsidP="00847103">
      <w:pPr>
        <w:bidi/>
        <w:rPr>
          <w:rFonts w:cs="David" w:hint="cs"/>
          <w:rtl/>
        </w:rPr>
      </w:pPr>
      <w:r w:rsidRPr="00847103">
        <w:rPr>
          <w:rFonts w:cs="David" w:hint="cs"/>
          <w:rtl/>
        </w:rPr>
        <w:tab/>
        <w:t xml:space="preserve">אני מאחלת לך הצלחה, ואני בטוחה שהכישורים שלך יובאו הלכה למעשה בוועדה הזאת. בהצלחה. </w:t>
      </w:r>
    </w:p>
    <w:p w14:paraId="0158348A" w14:textId="77777777" w:rsidR="00847103" w:rsidRPr="00847103" w:rsidRDefault="00847103" w:rsidP="00847103">
      <w:pPr>
        <w:bidi/>
        <w:rPr>
          <w:rFonts w:cs="David" w:hint="cs"/>
          <w:rtl/>
        </w:rPr>
      </w:pPr>
    </w:p>
    <w:p w14:paraId="2FE43341" w14:textId="77777777" w:rsidR="00847103" w:rsidRPr="00847103" w:rsidRDefault="00847103" w:rsidP="00847103">
      <w:pPr>
        <w:bidi/>
        <w:rPr>
          <w:rFonts w:cs="David" w:hint="cs"/>
          <w:rtl/>
        </w:rPr>
      </w:pPr>
      <w:r w:rsidRPr="00847103">
        <w:rPr>
          <w:rFonts w:cs="David" w:hint="cs"/>
          <w:u w:val="single"/>
          <w:rtl/>
        </w:rPr>
        <w:t>סופה לנדבר:</w:t>
      </w:r>
    </w:p>
    <w:p w14:paraId="608F0307" w14:textId="77777777" w:rsidR="00847103" w:rsidRPr="00847103" w:rsidRDefault="00847103" w:rsidP="00847103">
      <w:pPr>
        <w:bidi/>
        <w:rPr>
          <w:rFonts w:cs="David" w:hint="cs"/>
          <w:rtl/>
        </w:rPr>
      </w:pPr>
    </w:p>
    <w:p w14:paraId="697414A5" w14:textId="77777777" w:rsidR="00847103" w:rsidRPr="00847103" w:rsidRDefault="00847103" w:rsidP="00847103">
      <w:pPr>
        <w:bidi/>
        <w:rPr>
          <w:rFonts w:cs="David" w:hint="cs"/>
          <w:rtl/>
        </w:rPr>
      </w:pPr>
      <w:r w:rsidRPr="00847103">
        <w:rPr>
          <w:rFonts w:cs="David" w:hint="cs"/>
          <w:rtl/>
        </w:rPr>
        <w:tab/>
        <w:t xml:space="preserve"> תודה רבה, בהצלחה גם לך. </w:t>
      </w:r>
    </w:p>
    <w:p w14:paraId="2548F215" w14:textId="77777777" w:rsidR="00847103" w:rsidRPr="00847103" w:rsidRDefault="00847103" w:rsidP="00847103">
      <w:pPr>
        <w:bidi/>
        <w:rPr>
          <w:rFonts w:cs="David" w:hint="cs"/>
          <w:rtl/>
        </w:rPr>
      </w:pPr>
      <w:r w:rsidRPr="00847103">
        <w:rPr>
          <w:rFonts w:cs="David" w:hint="cs"/>
          <w:rtl/>
        </w:rPr>
        <w:t xml:space="preserve"> </w:t>
      </w:r>
    </w:p>
    <w:p w14:paraId="7A7BD7EE" w14:textId="77777777" w:rsidR="00847103" w:rsidRPr="00847103" w:rsidRDefault="00847103" w:rsidP="00847103">
      <w:pPr>
        <w:bidi/>
        <w:rPr>
          <w:rFonts w:cs="David" w:hint="cs"/>
          <w:rtl/>
        </w:rPr>
      </w:pPr>
    </w:p>
    <w:p w14:paraId="7C17D086" w14:textId="77777777" w:rsidR="00847103" w:rsidRPr="00847103" w:rsidRDefault="00847103" w:rsidP="00847103">
      <w:pPr>
        <w:bidi/>
        <w:rPr>
          <w:rFonts w:cs="David" w:hint="cs"/>
          <w:rtl/>
        </w:rPr>
      </w:pPr>
      <w:r w:rsidRPr="00847103">
        <w:rPr>
          <w:rFonts w:cs="David" w:hint="cs"/>
          <w:rtl/>
        </w:rPr>
        <w:t>הוועדה ננעלה: 10:15.</w:t>
      </w:r>
    </w:p>
    <w:p w14:paraId="38A7A9AE" w14:textId="77777777" w:rsidR="00552A80" w:rsidRPr="00847103" w:rsidRDefault="00552A80" w:rsidP="00847103">
      <w:pPr>
        <w:bidi/>
        <w:rPr>
          <w:rFonts w:cs="David"/>
        </w:rPr>
      </w:pPr>
    </w:p>
    <w:sectPr w:rsidR="00552A80" w:rsidRPr="00847103" w:rsidSect="0084710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239E" w14:textId="77777777" w:rsidR="00000000" w:rsidRDefault="009C5A17">
      <w:r>
        <w:separator/>
      </w:r>
    </w:p>
  </w:endnote>
  <w:endnote w:type="continuationSeparator" w:id="0">
    <w:p w14:paraId="1D926D2E" w14:textId="77777777" w:rsidR="00000000" w:rsidRDefault="009C5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53B93" w14:textId="77777777" w:rsidR="00000000" w:rsidRDefault="009C5A17">
      <w:r>
        <w:separator/>
      </w:r>
    </w:p>
  </w:footnote>
  <w:footnote w:type="continuationSeparator" w:id="0">
    <w:p w14:paraId="29E47AE2" w14:textId="77777777" w:rsidR="00000000" w:rsidRDefault="009C5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778" w14:textId="77777777" w:rsidR="00847103" w:rsidRDefault="0084710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7DFC7AD" w14:textId="77777777" w:rsidR="00847103" w:rsidRDefault="00847103">
    <w:pPr>
      <w:pStyle w:val="Header"/>
      <w:ind w:right="360"/>
      <w:jc w:val="both"/>
      <w:rPr>
        <w:rtl/>
      </w:rPr>
    </w:pPr>
  </w:p>
  <w:p w14:paraId="2EFBEA5A" w14:textId="77777777" w:rsidR="00847103" w:rsidRDefault="00847103"/>
  <w:p w14:paraId="115A4282" w14:textId="77777777" w:rsidR="00847103" w:rsidRDefault="00847103"/>
  <w:p w14:paraId="4EB63776" w14:textId="77777777" w:rsidR="00847103" w:rsidRDefault="00847103"/>
  <w:p w14:paraId="3F7A9996" w14:textId="77777777" w:rsidR="00847103" w:rsidRDefault="00847103"/>
  <w:p w14:paraId="5D62E2A9" w14:textId="77777777" w:rsidR="00847103" w:rsidRDefault="00847103"/>
  <w:p w14:paraId="359E5F10" w14:textId="77777777" w:rsidR="00847103" w:rsidRDefault="00847103"/>
  <w:p w14:paraId="17B1B159" w14:textId="77777777" w:rsidR="00847103" w:rsidRDefault="00847103"/>
  <w:p w14:paraId="16ED5038" w14:textId="77777777" w:rsidR="00847103" w:rsidRDefault="00847103"/>
  <w:p w14:paraId="292B2041" w14:textId="77777777" w:rsidR="00847103" w:rsidRDefault="008471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13CC" w14:textId="77777777" w:rsidR="00847103" w:rsidRDefault="0084710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81B6E39" w14:textId="77777777" w:rsidR="00847103" w:rsidRDefault="00847103">
    <w:pPr>
      <w:pStyle w:val="Header"/>
      <w:ind w:right="360"/>
      <w:jc w:val="both"/>
      <w:rPr>
        <w:rStyle w:val="PageNumber"/>
        <w:rFonts w:hint="cs"/>
        <w:rtl/>
      </w:rPr>
    </w:pPr>
    <w:r>
      <w:rPr>
        <w:rtl/>
      </w:rPr>
      <w:t>ועדת</w:t>
    </w:r>
    <w:r>
      <w:rPr>
        <w:rStyle w:val="PageNumber"/>
        <w:rFonts w:hint="cs"/>
        <w:rtl/>
      </w:rPr>
      <w:t xml:space="preserve"> הכנסת</w:t>
    </w:r>
  </w:p>
  <w:p w14:paraId="0F6056E1" w14:textId="77777777" w:rsidR="00847103" w:rsidRDefault="00847103">
    <w:pPr>
      <w:pStyle w:val="Header"/>
      <w:ind w:right="360"/>
      <w:jc w:val="both"/>
      <w:rPr>
        <w:rStyle w:val="PageNumber"/>
        <w:rFonts w:hint="cs"/>
        <w:rtl/>
      </w:rPr>
    </w:pPr>
    <w:r>
      <w:rPr>
        <w:rStyle w:val="PageNumber"/>
        <w:rFonts w:hint="cs"/>
        <w:rtl/>
      </w:rPr>
      <w:t>5.6.06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04C2"/>
    <w:multiLevelType w:val="hybridMultilevel"/>
    <w:tmpl w:val="25ACBC42"/>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46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7209פרוטוקול_ישיבת_ועדה.doc"/>
    <w:docVar w:name="StartMode" w:val="3"/>
  </w:docVars>
  <w:rsids>
    <w:rsidRoot w:val="0088506F"/>
    <w:rsid w:val="00552A80"/>
    <w:rsid w:val="00847103"/>
    <w:rsid w:val="0088506F"/>
    <w:rsid w:val="00965806"/>
    <w:rsid w:val="009C5A17"/>
    <w:rsid w:val="00A071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2355E9"/>
  <w15:chartTrackingRefBased/>
  <w15:docId w15:val="{47A47CD8-87FA-48F1-940A-F5FD54A0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4710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710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47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1496</Words>
  <Characters>8528</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