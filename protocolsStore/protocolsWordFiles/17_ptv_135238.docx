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1D978" w14:textId="77777777" w:rsidR="001E2FF2" w:rsidRPr="001E2FF2" w:rsidRDefault="001E2FF2" w:rsidP="001E2FF2">
      <w:pPr>
        <w:pStyle w:val="Heading5"/>
        <w:rPr>
          <w:b/>
          <w:bCs/>
          <w:sz w:val="24"/>
          <w:rtl/>
        </w:rPr>
      </w:pPr>
      <w:r w:rsidRPr="001E2FF2">
        <w:rPr>
          <w:b/>
          <w:bCs/>
          <w:sz w:val="24"/>
          <w:rtl/>
        </w:rPr>
        <w:t xml:space="preserve">הכנסת </w:t>
      </w:r>
      <w:r w:rsidRPr="001E2FF2">
        <w:rPr>
          <w:rFonts w:hint="cs"/>
          <w:b/>
          <w:bCs/>
          <w:sz w:val="24"/>
          <w:rtl/>
        </w:rPr>
        <w:t>השבע-עשרה</w:t>
      </w:r>
      <w:r w:rsidRPr="001E2FF2">
        <w:rPr>
          <w:b/>
          <w:bCs/>
          <w:sz w:val="24"/>
          <w:rtl/>
        </w:rPr>
        <w:tab/>
      </w:r>
      <w:r w:rsidRPr="001E2FF2">
        <w:rPr>
          <w:b/>
          <w:bCs/>
          <w:sz w:val="24"/>
          <w:rtl/>
        </w:rPr>
        <w:tab/>
      </w:r>
      <w:r w:rsidRPr="001E2FF2">
        <w:rPr>
          <w:b/>
          <w:bCs/>
          <w:sz w:val="24"/>
          <w:rtl/>
        </w:rPr>
        <w:tab/>
      </w:r>
      <w:r w:rsidRPr="001E2FF2">
        <w:rPr>
          <w:b/>
          <w:bCs/>
          <w:sz w:val="24"/>
          <w:rtl/>
        </w:rPr>
        <w:tab/>
      </w:r>
      <w:r w:rsidRPr="001E2FF2">
        <w:rPr>
          <w:b/>
          <w:bCs/>
          <w:sz w:val="24"/>
          <w:rtl/>
        </w:rPr>
        <w:tab/>
      </w:r>
      <w:r w:rsidRPr="001E2FF2">
        <w:rPr>
          <w:b/>
          <w:bCs/>
          <w:sz w:val="24"/>
          <w:rtl/>
        </w:rPr>
        <w:tab/>
        <w:t>נוסח לא מתוקן</w:t>
      </w:r>
    </w:p>
    <w:p w14:paraId="1660C2B6" w14:textId="77777777" w:rsidR="001E2FF2" w:rsidRPr="001E2FF2" w:rsidRDefault="001E2FF2" w:rsidP="001E2FF2">
      <w:pPr>
        <w:bidi/>
        <w:jc w:val="both"/>
        <w:rPr>
          <w:rFonts w:cs="David" w:hint="cs"/>
          <w:b/>
          <w:bCs/>
          <w:rtl/>
        </w:rPr>
      </w:pPr>
      <w:r w:rsidRPr="001E2FF2">
        <w:rPr>
          <w:rFonts w:cs="David"/>
          <w:b/>
          <w:bCs/>
          <w:rtl/>
        </w:rPr>
        <w:t xml:space="preserve">מושב </w:t>
      </w:r>
      <w:r w:rsidRPr="001E2FF2">
        <w:rPr>
          <w:rFonts w:cs="David" w:hint="cs"/>
          <w:b/>
          <w:bCs/>
          <w:rtl/>
        </w:rPr>
        <w:t>שלישי</w:t>
      </w:r>
    </w:p>
    <w:p w14:paraId="191A8C2C" w14:textId="77777777" w:rsidR="001E2FF2" w:rsidRPr="001E2FF2" w:rsidRDefault="001E2FF2" w:rsidP="001E2FF2">
      <w:pPr>
        <w:bidi/>
        <w:jc w:val="both"/>
        <w:rPr>
          <w:rFonts w:cs="David"/>
          <w:b/>
          <w:bCs/>
          <w:rtl/>
        </w:rPr>
      </w:pPr>
    </w:p>
    <w:p w14:paraId="2A803579" w14:textId="77777777" w:rsidR="001E2FF2" w:rsidRPr="001E2FF2" w:rsidRDefault="001E2FF2" w:rsidP="001E2FF2">
      <w:pPr>
        <w:bidi/>
        <w:jc w:val="center"/>
        <w:rPr>
          <w:rFonts w:cs="David" w:hint="cs"/>
          <w:b/>
          <w:bCs/>
          <w:rtl/>
        </w:rPr>
      </w:pPr>
      <w:r w:rsidRPr="001E2FF2">
        <w:rPr>
          <w:rFonts w:cs="David"/>
          <w:b/>
          <w:bCs/>
          <w:rtl/>
        </w:rPr>
        <w:t>פרוטוקול מס'</w:t>
      </w:r>
      <w:r w:rsidRPr="001E2FF2">
        <w:rPr>
          <w:rFonts w:cs="David" w:hint="cs"/>
          <w:b/>
          <w:bCs/>
          <w:rtl/>
        </w:rPr>
        <w:t xml:space="preserve"> 189</w:t>
      </w:r>
    </w:p>
    <w:p w14:paraId="1390335C" w14:textId="77777777" w:rsidR="001E2FF2" w:rsidRPr="001E2FF2" w:rsidRDefault="001E2FF2" w:rsidP="001E2FF2">
      <w:pPr>
        <w:bidi/>
        <w:jc w:val="center"/>
        <w:rPr>
          <w:rFonts w:cs="David" w:hint="cs"/>
          <w:b/>
          <w:bCs/>
          <w:rtl/>
        </w:rPr>
      </w:pPr>
      <w:r w:rsidRPr="001E2FF2">
        <w:rPr>
          <w:rFonts w:cs="David" w:hint="cs"/>
          <w:b/>
          <w:bCs/>
          <w:rtl/>
        </w:rPr>
        <w:t>מישיבת ועדת הכנסת</w:t>
      </w:r>
    </w:p>
    <w:p w14:paraId="1E0F0014" w14:textId="77777777" w:rsidR="001E2FF2" w:rsidRDefault="001E2FF2" w:rsidP="001E2FF2">
      <w:pPr>
        <w:bidi/>
        <w:jc w:val="center"/>
        <w:rPr>
          <w:rFonts w:cs="David" w:hint="cs"/>
          <w:b/>
          <w:bCs/>
          <w:u w:val="single"/>
          <w:rtl/>
        </w:rPr>
      </w:pPr>
      <w:r w:rsidRPr="001E2FF2">
        <w:rPr>
          <w:rFonts w:cs="David" w:hint="cs"/>
          <w:b/>
          <w:bCs/>
          <w:u w:val="single"/>
          <w:rtl/>
        </w:rPr>
        <w:t>יום שני, כ"ב בטבת תשס"ח, 31.12.2007, שעה 10:30</w:t>
      </w:r>
    </w:p>
    <w:p w14:paraId="4082C6D3" w14:textId="77777777" w:rsidR="001E2FF2" w:rsidRDefault="001E2FF2" w:rsidP="001E2FF2">
      <w:pPr>
        <w:bidi/>
        <w:jc w:val="center"/>
        <w:rPr>
          <w:rFonts w:cs="David" w:hint="cs"/>
          <w:b/>
          <w:bCs/>
          <w:u w:val="single"/>
          <w:rtl/>
        </w:rPr>
      </w:pPr>
    </w:p>
    <w:p w14:paraId="74125208" w14:textId="77777777" w:rsidR="001E2FF2" w:rsidRPr="001E2FF2" w:rsidRDefault="001E2FF2" w:rsidP="001E2FF2">
      <w:pPr>
        <w:bidi/>
        <w:jc w:val="center"/>
        <w:rPr>
          <w:rFonts w:cs="David" w:hint="cs"/>
          <w:b/>
          <w:bCs/>
          <w:u w:val="single"/>
          <w:rtl/>
        </w:rPr>
      </w:pPr>
    </w:p>
    <w:p w14:paraId="7DE204BF" w14:textId="77777777" w:rsidR="001E2FF2" w:rsidRPr="001E2FF2" w:rsidRDefault="001E2FF2" w:rsidP="001E2FF2">
      <w:pPr>
        <w:tabs>
          <w:tab w:val="left" w:pos="1221"/>
        </w:tabs>
        <w:bidi/>
        <w:jc w:val="both"/>
        <w:rPr>
          <w:rFonts w:cs="David" w:hint="cs"/>
          <w:b/>
          <w:bCs/>
          <w:rtl/>
        </w:rPr>
      </w:pPr>
      <w:r w:rsidRPr="001E2FF2">
        <w:rPr>
          <w:rFonts w:cs="David"/>
          <w:b/>
          <w:bCs/>
          <w:u w:val="single"/>
          <w:rtl/>
        </w:rPr>
        <w:t>סדר היום</w:t>
      </w:r>
      <w:r w:rsidRPr="001E2FF2">
        <w:rPr>
          <w:rFonts w:cs="David"/>
          <w:rtl/>
        </w:rPr>
        <w:t>:</w:t>
      </w:r>
    </w:p>
    <w:p w14:paraId="62DD1FBA" w14:textId="77777777" w:rsidR="001E2FF2" w:rsidRPr="001E2FF2" w:rsidRDefault="001E2FF2" w:rsidP="001E2FF2">
      <w:pPr>
        <w:numPr>
          <w:ilvl w:val="0"/>
          <w:numId w:val="1"/>
        </w:numPr>
        <w:overflowPunct w:val="0"/>
        <w:autoSpaceDE w:val="0"/>
        <w:autoSpaceDN w:val="0"/>
        <w:bidi/>
        <w:adjustRightInd w:val="0"/>
        <w:ind w:right="0"/>
        <w:jc w:val="both"/>
        <w:textAlignment w:val="baseline"/>
        <w:rPr>
          <w:rFonts w:cs="David" w:hint="cs"/>
          <w:rtl/>
        </w:rPr>
      </w:pPr>
      <w:r w:rsidRPr="001E2FF2">
        <w:rPr>
          <w:rFonts w:cs="David" w:hint="cs"/>
          <w:rtl/>
        </w:rPr>
        <w:t>ברכות עם כניסת ועדת הכנסת לאגף החדש.</w:t>
      </w:r>
    </w:p>
    <w:p w14:paraId="581704A6" w14:textId="77777777" w:rsidR="001E2FF2" w:rsidRPr="001E2FF2" w:rsidRDefault="001E2FF2" w:rsidP="001E2FF2">
      <w:pPr>
        <w:numPr>
          <w:ilvl w:val="0"/>
          <w:numId w:val="1"/>
        </w:numPr>
        <w:overflowPunct w:val="0"/>
        <w:autoSpaceDE w:val="0"/>
        <w:autoSpaceDN w:val="0"/>
        <w:bidi/>
        <w:adjustRightInd w:val="0"/>
        <w:ind w:right="0"/>
        <w:jc w:val="both"/>
        <w:textAlignment w:val="baseline"/>
        <w:rPr>
          <w:rFonts w:cs="David" w:hint="cs"/>
        </w:rPr>
      </w:pPr>
      <w:r w:rsidRPr="001E2FF2">
        <w:rPr>
          <w:rFonts w:cs="David" w:hint="cs"/>
          <w:rtl/>
        </w:rPr>
        <w:t>קביעת מסגרת הדיון להצעות להביע אי-אמון בממשלה.</w:t>
      </w:r>
    </w:p>
    <w:p w14:paraId="061A4B98" w14:textId="77777777" w:rsidR="001E2FF2" w:rsidRPr="001E2FF2" w:rsidRDefault="001E2FF2" w:rsidP="001E2FF2">
      <w:pPr>
        <w:numPr>
          <w:ilvl w:val="0"/>
          <w:numId w:val="1"/>
        </w:numPr>
        <w:overflowPunct w:val="0"/>
        <w:autoSpaceDE w:val="0"/>
        <w:autoSpaceDN w:val="0"/>
        <w:bidi/>
        <w:adjustRightInd w:val="0"/>
        <w:ind w:right="0"/>
        <w:jc w:val="both"/>
        <w:textAlignment w:val="baseline"/>
        <w:rPr>
          <w:rFonts w:cs="David" w:hint="cs"/>
        </w:rPr>
      </w:pPr>
      <w:r w:rsidRPr="001E2FF2">
        <w:rPr>
          <w:rFonts w:cs="David" w:hint="cs"/>
          <w:rtl/>
        </w:rPr>
        <w:t>בקשות חברי הכנסת להקדמת הדיון בהצעות החוק הבאות, לפני הקריאה הטרומית:</w:t>
      </w:r>
    </w:p>
    <w:p w14:paraId="39D2C04A" w14:textId="77777777" w:rsidR="001E2FF2" w:rsidRPr="001E2FF2" w:rsidRDefault="001E2FF2" w:rsidP="001E2FF2">
      <w:pPr>
        <w:numPr>
          <w:ilvl w:val="1"/>
          <w:numId w:val="1"/>
        </w:numPr>
        <w:overflowPunct w:val="0"/>
        <w:autoSpaceDE w:val="0"/>
        <w:autoSpaceDN w:val="0"/>
        <w:bidi/>
        <w:adjustRightInd w:val="0"/>
        <w:ind w:right="0"/>
        <w:jc w:val="both"/>
        <w:textAlignment w:val="baseline"/>
        <w:rPr>
          <w:rFonts w:cs="David" w:hint="cs"/>
        </w:rPr>
      </w:pPr>
      <w:r w:rsidRPr="001E2FF2">
        <w:rPr>
          <w:rFonts w:cs="David" w:hint="cs"/>
          <w:rtl/>
        </w:rPr>
        <w:t xml:space="preserve">הצעת חוק הרשויות המקומיות (בחירות)(תיקון </w:t>
      </w:r>
      <w:r w:rsidRPr="001E2FF2">
        <w:rPr>
          <w:rFonts w:cs="David"/>
          <w:rtl/>
        </w:rPr>
        <w:t>–</w:t>
      </w:r>
      <w:r w:rsidRPr="001E2FF2">
        <w:rPr>
          <w:rFonts w:cs="David" w:hint="cs"/>
          <w:rtl/>
        </w:rPr>
        <w:t xml:space="preserve"> פנקס בוחרים), </w:t>
      </w:r>
      <w:proofErr w:type="spellStart"/>
      <w:r w:rsidRPr="001E2FF2">
        <w:rPr>
          <w:rFonts w:cs="David" w:hint="cs"/>
          <w:rtl/>
        </w:rPr>
        <w:t>התשס"ח</w:t>
      </w:r>
      <w:proofErr w:type="spellEnd"/>
      <w:r w:rsidRPr="001E2FF2">
        <w:rPr>
          <w:rFonts w:cs="David" w:hint="cs"/>
          <w:rtl/>
        </w:rPr>
        <w:t xml:space="preserve">-2007 (פ/3207/17), הצעת חבר הכנסת יעקב </w:t>
      </w:r>
      <w:proofErr w:type="spellStart"/>
      <w:r w:rsidRPr="001E2FF2">
        <w:rPr>
          <w:rFonts w:cs="David" w:hint="cs"/>
          <w:rtl/>
        </w:rPr>
        <w:t>מרגי</w:t>
      </w:r>
      <w:proofErr w:type="spellEnd"/>
      <w:r w:rsidRPr="001E2FF2">
        <w:rPr>
          <w:rFonts w:cs="David" w:hint="cs"/>
          <w:rtl/>
        </w:rPr>
        <w:t xml:space="preserve">. </w:t>
      </w:r>
    </w:p>
    <w:p w14:paraId="6527A7F4" w14:textId="77777777" w:rsidR="001E2FF2" w:rsidRPr="001E2FF2" w:rsidRDefault="001E2FF2" w:rsidP="001E2FF2">
      <w:pPr>
        <w:numPr>
          <w:ilvl w:val="1"/>
          <w:numId w:val="1"/>
        </w:numPr>
        <w:overflowPunct w:val="0"/>
        <w:autoSpaceDE w:val="0"/>
        <w:autoSpaceDN w:val="0"/>
        <w:bidi/>
        <w:adjustRightInd w:val="0"/>
        <w:ind w:right="0"/>
        <w:jc w:val="both"/>
        <w:textAlignment w:val="baseline"/>
        <w:rPr>
          <w:rFonts w:cs="David" w:hint="cs"/>
        </w:rPr>
      </w:pPr>
      <w:r w:rsidRPr="001E2FF2">
        <w:rPr>
          <w:rFonts w:cs="David" w:hint="cs"/>
          <w:rtl/>
        </w:rPr>
        <w:t xml:space="preserve">הצעת חוק השירות האזרחי, </w:t>
      </w:r>
      <w:proofErr w:type="spellStart"/>
      <w:r w:rsidRPr="001E2FF2">
        <w:rPr>
          <w:rFonts w:cs="David" w:hint="cs"/>
          <w:rtl/>
        </w:rPr>
        <w:t>התשס"ח</w:t>
      </w:r>
      <w:proofErr w:type="spellEnd"/>
      <w:r w:rsidRPr="001E2FF2">
        <w:rPr>
          <w:rFonts w:cs="David" w:hint="cs"/>
          <w:rtl/>
        </w:rPr>
        <w:t>-2007 (פ/3195/17), הצעת חבר הכנסת יצחק בן ישראל.</w:t>
      </w:r>
    </w:p>
    <w:p w14:paraId="3D632A03" w14:textId="77777777" w:rsidR="001E2FF2" w:rsidRPr="001E2FF2" w:rsidRDefault="001E2FF2" w:rsidP="001E2FF2">
      <w:pPr>
        <w:numPr>
          <w:ilvl w:val="0"/>
          <w:numId w:val="1"/>
        </w:numPr>
        <w:overflowPunct w:val="0"/>
        <w:autoSpaceDE w:val="0"/>
        <w:autoSpaceDN w:val="0"/>
        <w:bidi/>
        <w:adjustRightInd w:val="0"/>
        <w:ind w:right="0"/>
        <w:jc w:val="both"/>
        <w:textAlignment w:val="baseline"/>
        <w:rPr>
          <w:rFonts w:cs="David" w:hint="cs"/>
          <w:rtl/>
        </w:rPr>
      </w:pPr>
      <w:r w:rsidRPr="001E2FF2">
        <w:rPr>
          <w:rFonts w:cs="David" w:hint="cs"/>
          <w:rtl/>
        </w:rPr>
        <w:t>בקשת הממשלה להקדמת הדיון בהצעות החוק הבאות, לפני הקריאה הראשונה:</w:t>
      </w:r>
    </w:p>
    <w:p w14:paraId="204F7DEC" w14:textId="77777777" w:rsidR="001E2FF2" w:rsidRPr="001E2FF2" w:rsidRDefault="001E2FF2" w:rsidP="001E2FF2">
      <w:pPr>
        <w:numPr>
          <w:ilvl w:val="1"/>
          <w:numId w:val="1"/>
        </w:numPr>
        <w:overflowPunct w:val="0"/>
        <w:autoSpaceDE w:val="0"/>
        <w:autoSpaceDN w:val="0"/>
        <w:bidi/>
        <w:adjustRightInd w:val="0"/>
        <w:ind w:right="0"/>
        <w:jc w:val="both"/>
        <w:textAlignment w:val="baseline"/>
        <w:rPr>
          <w:rFonts w:cs="David" w:hint="cs"/>
          <w:rtl/>
        </w:rPr>
      </w:pPr>
      <w:r w:rsidRPr="001E2FF2">
        <w:rPr>
          <w:rFonts w:cs="David" w:hint="cs"/>
          <w:rtl/>
        </w:rPr>
        <w:t xml:space="preserve">הצעת חוק שירות ביטחון (תיקון מס' 7 והוראת שעה)(שירות במשטרה ושירות </w:t>
      </w:r>
    </w:p>
    <w:p w14:paraId="249E8F7E" w14:textId="77777777" w:rsidR="001E2FF2" w:rsidRPr="001E2FF2" w:rsidRDefault="001E2FF2" w:rsidP="001E2FF2">
      <w:pPr>
        <w:bidi/>
        <w:ind w:left="1080"/>
        <w:jc w:val="both"/>
        <w:rPr>
          <w:rFonts w:cs="David" w:hint="cs"/>
          <w:rtl/>
        </w:rPr>
      </w:pPr>
      <w:r w:rsidRPr="001E2FF2">
        <w:rPr>
          <w:rFonts w:cs="David" w:hint="cs"/>
          <w:rtl/>
        </w:rPr>
        <w:t xml:space="preserve">      מוכר)(תיקון מס' 8), </w:t>
      </w:r>
      <w:proofErr w:type="spellStart"/>
      <w:r w:rsidRPr="001E2FF2">
        <w:rPr>
          <w:rFonts w:cs="David" w:hint="cs"/>
          <w:rtl/>
        </w:rPr>
        <w:t>התשס"ח</w:t>
      </w:r>
      <w:proofErr w:type="spellEnd"/>
      <w:r w:rsidRPr="001E2FF2">
        <w:rPr>
          <w:rFonts w:cs="David" w:hint="cs"/>
          <w:rtl/>
        </w:rPr>
        <w:t>-2007.</w:t>
      </w:r>
    </w:p>
    <w:p w14:paraId="71F3968F" w14:textId="77777777" w:rsidR="001E2FF2" w:rsidRPr="001E2FF2" w:rsidRDefault="001E2FF2" w:rsidP="001E2FF2">
      <w:pPr>
        <w:numPr>
          <w:ilvl w:val="1"/>
          <w:numId w:val="1"/>
        </w:numPr>
        <w:overflowPunct w:val="0"/>
        <w:autoSpaceDE w:val="0"/>
        <w:autoSpaceDN w:val="0"/>
        <w:bidi/>
        <w:adjustRightInd w:val="0"/>
        <w:ind w:right="0"/>
        <w:jc w:val="both"/>
        <w:textAlignment w:val="baseline"/>
        <w:rPr>
          <w:rFonts w:cs="David" w:hint="cs"/>
          <w:rtl/>
        </w:rPr>
      </w:pPr>
      <w:r w:rsidRPr="001E2FF2">
        <w:rPr>
          <w:rFonts w:cs="David" w:hint="cs"/>
          <w:rtl/>
        </w:rPr>
        <w:t xml:space="preserve">הצעת חוק שירות ביטחון (הגבלת קריאה לשירות מילואים של קצין </w:t>
      </w:r>
      <w:r w:rsidRPr="001E2FF2">
        <w:rPr>
          <w:rFonts w:cs="David"/>
          <w:rtl/>
        </w:rPr>
        <w:t>–</w:t>
      </w:r>
      <w:r w:rsidRPr="001E2FF2">
        <w:rPr>
          <w:rFonts w:cs="David" w:hint="cs"/>
          <w:rtl/>
        </w:rPr>
        <w:t xml:space="preserve"> הוראת </w:t>
      </w:r>
    </w:p>
    <w:p w14:paraId="28E3D839" w14:textId="77777777" w:rsidR="001E2FF2" w:rsidRPr="001E2FF2" w:rsidRDefault="001E2FF2" w:rsidP="001E2FF2">
      <w:pPr>
        <w:bidi/>
        <w:ind w:left="1080"/>
        <w:jc w:val="both"/>
        <w:rPr>
          <w:rFonts w:cs="David" w:hint="cs"/>
          <w:rtl/>
        </w:rPr>
      </w:pPr>
      <w:r w:rsidRPr="001E2FF2">
        <w:rPr>
          <w:rFonts w:cs="David" w:hint="cs"/>
          <w:rtl/>
        </w:rPr>
        <w:t xml:space="preserve">      שעה)(תיקון מס' 6), </w:t>
      </w:r>
      <w:proofErr w:type="spellStart"/>
      <w:r w:rsidRPr="001E2FF2">
        <w:rPr>
          <w:rFonts w:cs="David" w:hint="cs"/>
          <w:rtl/>
        </w:rPr>
        <w:t>התשס"ח</w:t>
      </w:r>
      <w:proofErr w:type="spellEnd"/>
      <w:r w:rsidRPr="001E2FF2">
        <w:rPr>
          <w:rFonts w:cs="David" w:hint="cs"/>
          <w:rtl/>
        </w:rPr>
        <w:t>-2007.</w:t>
      </w:r>
    </w:p>
    <w:p w14:paraId="47EAC851" w14:textId="77777777" w:rsidR="001E2FF2" w:rsidRPr="001E2FF2" w:rsidRDefault="001E2FF2" w:rsidP="001E2FF2">
      <w:pPr>
        <w:numPr>
          <w:ilvl w:val="0"/>
          <w:numId w:val="1"/>
        </w:numPr>
        <w:overflowPunct w:val="0"/>
        <w:autoSpaceDE w:val="0"/>
        <w:autoSpaceDN w:val="0"/>
        <w:bidi/>
        <w:adjustRightInd w:val="0"/>
        <w:ind w:right="0"/>
        <w:jc w:val="both"/>
        <w:textAlignment w:val="baseline"/>
        <w:rPr>
          <w:rFonts w:cs="David" w:hint="cs"/>
          <w:rtl/>
        </w:rPr>
      </w:pPr>
      <w:r w:rsidRPr="001E2FF2">
        <w:rPr>
          <w:rFonts w:cs="David" w:hint="cs"/>
          <w:rtl/>
        </w:rPr>
        <w:t xml:space="preserve">בקשת חבר הכנסת גדעון סער לקיים רוויזיה על החלטת ועדת הכנסת לקבוע כי ועדת </w:t>
      </w:r>
    </w:p>
    <w:p w14:paraId="15139B74" w14:textId="77777777" w:rsidR="001E2FF2" w:rsidRPr="001E2FF2" w:rsidRDefault="001E2FF2" w:rsidP="001E2FF2">
      <w:pPr>
        <w:bidi/>
        <w:ind w:left="360"/>
        <w:jc w:val="both"/>
        <w:rPr>
          <w:rFonts w:cs="David" w:hint="cs"/>
          <w:rtl/>
        </w:rPr>
      </w:pPr>
      <w:r w:rsidRPr="001E2FF2">
        <w:rPr>
          <w:rFonts w:cs="David" w:hint="cs"/>
          <w:rtl/>
        </w:rPr>
        <w:t xml:space="preserve">      החוקה, חוק ומשפט תדון בהצעות חוק למניעת העסקה של עברייני מין במוסדות </w:t>
      </w:r>
    </w:p>
    <w:p w14:paraId="2C3F6451" w14:textId="77777777" w:rsidR="001E2FF2" w:rsidRPr="001E2FF2" w:rsidRDefault="001E2FF2" w:rsidP="001E2FF2">
      <w:pPr>
        <w:bidi/>
        <w:ind w:left="360"/>
        <w:jc w:val="both"/>
        <w:rPr>
          <w:rFonts w:cs="David" w:hint="cs"/>
          <w:rtl/>
        </w:rPr>
      </w:pPr>
      <w:r w:rsidRPr="001E2FF2">
        <w:rPr>
          <w:rFonts w:cs="David" w:hint="cs"/>
          <w:rtl/>
        </w:rPr>
        <w:t xml:space="preserve">      מסוימים (תיקון-עונשין), </w:t>
      </w:r>
      <w:proofErr w:type="spellStart"/>
      <w:r w:rsidRPr="001E2FF2">
        <w:rPr>
          <w:rFonts w:cs="David" w:hint="cs"/>
          <w:rtl/>
        </w:rPr>
        <w:t>התשס"ו</w:t>
      </w:r>
      <w:proofErr w:type="spellEnd"/>
      <w:r w:rsidRPr="001E2FF2">
        <w:rPr>
          <w:rFonts w:cs="David" w:hint="cs"/>
          <w:rtl/>
        </w:rPr>
        <w:t xml:space="preserve">-2006, הצעת חבר הכנסת יואל חסון (פ/402/17); </w:t>
      </w:r>
    </w:p>
    <w:p w14:paraId="16F85397" w14:textId="77777777" w:rsidR="001E2FF2" w:rsidRPr="001E2FF2" w:rsidRDefault="001E2FF2" w:rsidP="001E2FF2">
      <w:pPr>
        <w:bidi/>
        <w:ind w:left="360"/>
        <w:jc w:val="both"/>
        <w:rPr>
          <w:rFonts w:cs="David" w:hint="cs"/>
          <w:rtl/>
        </w:rPr>
      </w:pPr>
      <w:r w:rsidRPr="001E2FF2">
        <w:rPr>
          <w:rFonts w:cs="David" w:hint="cs"/>
          <w:rtl/>
        </w:rPr>
        <w:t xml:space="preserve">      הצעת חבר הכנסת זבולון </w:t>
      </w:r>
      <w:proofErr w:type="spellStart"/>
      <w:r w:rsidRPr="001E2FF2">
        <w:rPr>
          <w:rFonts w:cs="David" w:hint="cs"/>
          <w:rtl/>
        </w:rPr>
        <w:t>אורלב</w:t>
      </w:r>
      <w:proofErr w:type="spellEnd"/>
      <w:r w:rsidRPr="001E2FF2">
        <w:rPr>
          <w:rFonts w:cs="David" w:hint="cs"/>
          <w:rtl/>
        </w:rPr>
        <w:t xml:space="preserve"> (פ/281/17).</w:t>
      </w:r>
    </w:p>
    <w:p w14:paraId="4FAB8B5D" w14:textId="77777777" w:rsidR="001E2FF2" w:rsidRPr="001E2FF2" w:rsidRDefault="001E2FF2" w:rsidP="001E2FF2">
      <w:pPr>
        <w:numPr>
          <w:ilvl w:val="0"/>
          <w:numId w:val="1"/>
        </w:numPr>
        <w:overflowPunct w:val="0"/>
        <w:autoSpaceDE w:val="0"/>
        <w:autoSpaceDN w:val="0"/>
        <w:bidi/>
        <w:adjustRightInd w:val="0"/>
        <w:ind w:right="0"/>
        <w:jc w:val="both"/>
        <w:textAlignment w:val="baseline"/>
        <w:rPr>
          <w:rFonts w:cs="David" w:hint="cs"/>
          <w:rtl/>
        </w:rPr>
      </w:pPr>
      <w:r w:rsidRPr="001E2FF2">
        <w:rPr>
          <w:rFonts w:cs="David" w:hint="cs"/>
          <w:rtl/>
        </w:rPr>
        <w:t>קביעת ועדות לדיון בהצעות לסדר-היום הבאות:</w:t>
      </w:r>
    </w:p>
    <w:p w14:paraId="030E61E1" w14:textId="77777777" w:rsidR="001E2FF2" w:rsidRPr="001E2FF2" w:rsidRDefault="001E2FF2" w:rsidP="001E2FF2">
      <w:pPr>
        <w:numPr>
          <w:ilvl w:val="1"/>
          <w:numId w:val="1"/>
        </w:numPr>
        <w:overflowPunct w:val="0"/>
        <w:autoSpaceDE w:val="0"/>
        <w:autoSpaceDN w:val="0"/>
        <w:bidi/>
        <w:adjustRightInd w:val="0"/>
        <w:ind w:right="0"/>
        <w:jc w:val="both"/>
        <w:textAlignment w:val="baseline"/>
        <w:rPr>
          <w:rFonts w:cs="David" w:hint="cs"/>
          <w:rtl/>
        </w:rPr>
      </w:pPr>
      <w:r w:rsidRPr="001E2FF2">
        <w:rPr>
          <w:rFonts w:cs="David" w:hint="cs"/>
          <w:rtl/>
        </w:rPr>
        <w:t xml:space="preserve">בנושא: "החלטת שר הפנים להפסיק בדיקת זכאי </w:t>
      </w:r>
      <w:proofErr w:type="spellStart"/>
      <w:r w:rsidRPr="001E2FF2">
        <w:rPr>
          <w:rFonts w:cs="David" w:hint="cs"/>
          <w:rtl/>
        </w:rPr>
        <w:t>העליה</w:t>
      </w:r>
      <w:proofErr w:type="spellEnd"/>
      <w:r w:rsidRPr="001E2FF2">
        <w:rPr>
          <w:rFonts w:cs="David" w:hint="cs"/>
          <w:rtl/>
        </w:rPr>
        <w:t xml:space="preserve"> מאתיופיה", הצעת חבר </w:t>
      </w:r>
    </w:p>
    <w:p w14:paraId="59CDA836" w14:textId="77777777" w:rsidR="001E2FF2" w:rsidRPr="001E2FF2" w:rsidRDefault="001E2FF2" w:rsidP="001E2FF2">
      <w:pPr>
        <w:bidi/>
        <w:ind w:left="1080"/>
        <w:jc w:val="both"/>
        <w:rPr>
          <w:rFonts w:cs="David" w:hint="cs"/>
          <w:rtl/>
        </w:rPr>
      </w:pPr>
      <w:r w:rsidRPr="001E2FF2">
        <w:rPr>
          <w:rFonts w:cs="David" w:hint="cs"/>
          <w:rtl/>
        </w:rPr>
        <w:t xml:space="preserve">      הכנסת צבי הנדל. </w:t>
      </w:r>
    </w:p>
    <w:p w14:paraId="41BB17A8" w14:textId="77777777" w:rsidR="001E2FF2" w:rsidRPr="001E2FF2" w:rsidRDefault="001E2FF2" w:rsidP="001E2FF2">
      <w:pPr>
        <w:numPr>
          <w:ilvl w:val="1"/>
          <w:numId w:val="1"/>
        </w:numPr>
        <w:overflowPunct w:val="0"/>
        <w:autoSpaceDE w:val="0"/>
        <w:autoSpaceDN w:val="0"/>
        <w:bidi/>
        <w:adjustRightInd w:val="0"/>
        <w:ind w:right="0"/>
        <w:jc w:val="both"/>
        <w:textAlignment w:val="baseline"/>
        <w:rPr>
          <w:rFonts w:cs="David" w:hint="cs"/>
          <w:rtl/>
        </w:rPr>
      </w:pPr>
      <w:r w:rsidRPr="001E2FF2">
        <w:rPr>
          <w:rFonts w:cs="David" w:hint="cs"/>
          <w:rtl/>
        </w:rPr>
        <w:t xml:space="preserve">בנושא: "ניסויים בקופים במכון </w:t>
      </w:r>
      <w:proofErr w:type="spellStart"/>
      <w:r w:rsidRPr="001E2FF2">
        <w:rPr>
          <w:rFonts w:cs="David" w:hint="cs"/>
          <w:rtl/>
        </w:rPr>
        <w:t>ויצמן</w:t>
      </w:r>
      <w:proofErr w:type="spellEnd"/>
      <w:r w:rsidRPr="001E2FF2">
        <w:rPr>
          <w:rFonts w:cs="David" w:hint="cs"/>
          <w:rtl/>
        </w:rPr>
        <w:t xml:space="preserve">", הצעת חברי הכנסת יואל חסון, אריה </w:t>
      </w:r>
    </w:p>
    <w:p w14:paraId="41875210" w14:textId="77777777" w:rsidR="001E2FF2" w:rsidRPr="001E2FF2" w:rsidRDefault="001E2FF2" w:rsidP="001E2FF2">
      <w:pPr>
        <w:bidi/>
        <w:ind w:left="1080"/>
        <w:jc w:val="both"/>
        <w:rPr>
          <w:rFonts w:cs="David" w:hint="cs"/>
          <w:rtl/>
        </w:rPr>
      </w:pPr>
      <w:r w:rsidRPr="001E2FF2">
        <w:rPr>
          <w:rFonts w:cs="David" w:hint="cs"/>
          <w:rtl/>
        </w:rPr>
        <w:t xml:space="preserve">      אלדד, גדעון סער ואיתן כבל. </w:t>
      </w:r>
    </w:p>
    <w:p w14:paraId="7F63F4F8" w14:textId="77777777" w:rsidR="001E2FF2" w:rsidRPr="001E2FF2" w:rsidRDefault="001E2FF2" w:rsidP="001E2FF2">
      <w:pPr>
        <w:numPr>
          <w:ilvl w:val="0"/>
          <w:numId w:val="1"/>
        </w:numPr>
        <w:overflowPunct w:val="0"/>
        <w:autoSpaceDE w:val="0"/>
        <w:autoSpaceDN w:val="0"/>
        <w:bidi/>
        <w:adjustRightInd w:val="0"/>
        <w:ind w:right="0"/>
        <w:jc w:val="both"/>
        <w:textAlignment w:val="baseline"/>
        <w:rPr>
          <w:rFonts w:cs="David" w:hint="cs"/>
          <w:rtl/>
        </w:rPr>
      </w:pPr>
      <w:r w:rsidRPr="001E2FF2">
        <w:rPr>
          <w:rFonts w:cs="David" w:hint="cs"/>
          <w:rtl/>
        </w:rPr>
        <w:t xml:space="preserve">השלמת הרכב הוועדה המשותפת של ועדת הכנסת וועדת החוקה, חוק ומשפט לדיון </w:t>
      </w:r>
    </w:p>
    <w:p w14:paraId="38B9C109" w14:textId="77777777" w:rsidR="001E2FF2" w:rsidRPr="001E2FF2" w:rsidRDefault="001E2FF2" w:rsidP="001E2FF2">
      <w:pPr>
        <w:bidi/>
        <w:ind w:left="360"/>
        <w:jc w:val="both"/>
        <w:rPr>
          <w:rFonts w:cs="David" w:hint="cs"/>
          <w:rtl/>
        </w:rPr>
      </w:pPr>
      <w:r w:rsidRPr="001E2FF2">
        <w:rPr>
          <w:rFonts w:cs="David" w:hint="cs"/>
          <w:rtl/>
        </w:rPr>
        <w:t xml:space="preserve">      בהצעת חוק סדרי השלטון והמשפט (ביטול החלת המשפט, השיפוט והמינהל)(תיקון </w:t>
      </w:r>
      <w:r w:rsidRPr="001E2FF2">
        <w:rPr>
          <w:rFonts w:cs="David"/>
          <w:rtl/>
        </w:rPr>
        <w:t>–</w:t>
      </w:r>
      <w:r w:rsidRPr="001E2FF2">
        <w:rPr>
          <w:rFonts w:cs="David" w:hint="cs"/>
          <w:rtl/>
        </w:rPr>
        <w:t xml:space="preserve"> </w:t>
      </w:r>
    </w:p>
    <w:p w14:paraId="492F4252" w14:textId="77777777" w:rsidR="001E2FF2" w:rsidRPr="001E2FF2" w:rsidRDefault="001E2FF2" w:rsidP="001E2FF2">
      <w:pPr>
        <w:bidi/>
        <w:ind w:left="360"/>
        <w:jc w:val="both"/>
        <w:rPr>
          <w:rFonts w:cs="David" w:hint="cs"/>
          <w:rtl/>
        </w:rPr>
      </w:pPr>
      <w:r w:rsidRPr="001E2FF2">
        <w:rPr>
          <w:rFonts w:cs="David" w:hint="cs"/>
          <w:rtl/>
        </w:rPr>
        <w:t xml:space="preserve">      התקנת תקנות), </w:t>
      </w:r>
      <w:proofErr w:type="spellStart"/>
      <w:r w:rsidRPr="001E2FF2">
        <w:rPr>
          <w:rFonts w:cs="David" w:hint="cs"/>
          <w:rtl/>
        </w:rPr>
        <w:t>התשס"ז</w:t>
      </w:r>
      <w:proofErr w:type="spellEnd"/>
      <w:r w:rsidRPr="001E2FF2">
        <w:rPr>
          <w:rFonts w:cs="David" w:hint="cs"/>
          <w:rtl/>
        </w:rPr>
        <w:t xml:space="preserve">-2007 (פ/2215/17), הצעת חבר הכנסת אביגדור </w:t>
      </w:r>
      <w:proofErr w:type="spellStart"/>
      <w:r w:rsidRPr="001E2FF2">
        <w:rPr>
          <w:rFonts w:cs="David" w:hint="cs"/>
          <w:rtl/>
        </w:rPr>
        <w:t>יצחקי</w:t>
      </w:r>
      <w:proofErr w:type="spellEnd"/>
      <w:r w:rsidRPr="001E2FF2">
        <w:rPr>
          <w:rFonts w:cs="David" w:hint="cs"/>
          <w:rtl/>
        </w:rPr>
        <w:t xml:space="preserve">. </w:t>
      </w:r>
    </w:p>
    <w:p w14:paraId="35102BA4" w14:textId="77777777" w:rsidR="001E2FF2" w:rsidRPr="001E2FF2" w:rsidRDefault="001E2FF2" w:rsidP="001E2FF2">
      <w:pPr>
        <w:numPr>
          <w:ilvl w:val="0"/>
          <w:numId w:val="1"/>
        </w:numPr>
        <w:overflowPunct w:val="0"/>
        <w:autoSpaceDE w:val="0"/>
        <w:autoSpaceDN w:val="0"/>
        <w:bidi/>
        <w:adjustRightInd w:val="0"/>
        <w:ind w:right="0"/>
        <w:jc w:val="both"/>
        <w:textAlignment w:val="baseline"/>
        <w:rPr>
          <w:rFonts w:cs="David" w:hint="cs"/>
          <w:rtl/>
        </w:rPr>
      </w:pPr>
      <w:r w:rsidRPr="001E2FF2">
        <w:rPr>
          <w:rFonts w:cs="David" w:hint="cs"/>
          <w:rtl/>
        </w:rPr>
        <w:t xml:space="preserve">הצעת חוק הכנסת (תיקון </w:t>
      </w:r>
      <w:r w:rsidRPr="001E2FF2">
        <w:rPr>
          <w:rFonts w:cs="David"/>
          <w:rtl/>
        </w:rPr>
        <w:t>–</w:t>
      </w:r>
      <w:r w:rsidRPr="001E2FF2">
        <w:rPr>
          <w:rFonts w:cs="David" w:hint="cs"/>
          <w:rtl/>
        </w:rPr>
        <w:t xml:space="preserve"> הסדרת פעולתם של שדלנים (לוביסטים)), </w:t>
      </w:r>
      <w:proofErr w:type="spellStart"/>
      <w:r w:rsidRPr="001E2FF2">
        <w:rPr>
          <w:rFonts w:cs="David" w:hint="cs"/>
          <w:rtl/>
        </w:rPr>
        <w:t>התשס"ח</w:t>
      </w:r>
      <w:proofErr w:type="spellEnd"/>
      <w:r w:rsidRPr="001E2FF2">
        <w:rPr>
          <w:rFonts w:cs="David" w:hint="cs"/>
          <w:rtl/>
        </w:rPr>
        <w:t xml:space="preserve">-2007, </w:t>
      </w:r>
    </w:p>
    <w:p w14:paraId="486702FA" w14:textId="77777777" w:rsidR="001E2FF2" w:rsidRPr="001E2FF2" w:rsidRDefault="001E2FF2" w:rsidP="001E2FF2">
      <w:pPr>
        <w:bidi/>
        <w:ind w:left="360"/>
        <w:jc w:val="both"/>
        <w:rPr>
          <w:rFonts w:cs="David" w:hint="cs"/>
          <w:rtl/>
        </w:rPr>
      </w:pPr>
      <w:r w:rsidRPr="001E2FF2">
        <w:rPr>
          <w:rFonts w:cs="David" w:hint="cs"/>
          <w:rtl/>
        </w:rPr>
        <w:t xml:space="preserve">      הצעת חברי הכנסת גדעון סער ושלי </w:t>
      </w:r>
      <w:proofErr w:type="spellStart"/>
      <w:r w:rsidRPr="001E2FF2">
        <w:rPr>
          <w:rFonts w:cs="David" w:hint="cs"/>
          <w:rtl/>
        </w:rPr>
        <w:t>יחימוביץ</w:t>
      </w:r>
      <w:proofErr w:type="spellEnd"/>
      <w:r w:rsidRPr="001E2FF2">
        <w:rPr>
          <w:rFonts w:cs="David" w:hint="cs"/>
          <w:rtl/>
        </w:rPr>
        <w:t xml:space="preserve">' (פ/3130) </w:t>
      </w:r>
      <w:r w:rsidRPr="001E2FF2">
        <w:rPr>
          <w:rFonts w:cs="David"/>
          <w:rtl/>
        </w:rPr>
        <w:t>–</w:t>
      </w:r>
      <w:r w:rsidRPr="001E2FF2">
        <w:rPr>
          <w:rFonts w:cs="David" w:hint="cs"/>
          <w:rtl/>
        </w:rPr>
        <w:t xml:space="preserve"> הכנה לקריאה ראשונה.</w:t>
      </w:r>
    </w:p>
    <w:p w14:paraId="32EA06D7" w14:textId="77777777" w:rsidR="001E2FF2" w:rsidRPr="001E2FF2" w:rsidRDefault="001E2FF2" w:rsidP="001E2FF2">
      <w:pPr>
        <w:bidi/>
        <w:jc w:val="both"/>
        <w:rPr>
          <w:rFonts w:cs="David"/>
          <w:rtl/>
        </w:rPr>
      </w:pPr>
    </w:p>
    <w:p w14:paraId="57152DA9" w14:textId="77777777" w:rsidR="001E2FF2" w:rsidRPr="001E2FF2" w:rsidRDefault="001E2FF2" w:rsidP="001E2FF2">
      <w:pPr>
        <w:bidi/>
        <w:jc w:val="both"/>
        <w:rPr>
          <w:rFonts w:cs="David" w:hint="cs"/>
          <w:rtl/>
        </w:rPr>
      </w:pPr>
      <w:r w:rsidRPr="001E2FF2">
        <w:rPr>
          <w:rFonts w:cs="David"/>
          <w:b/>
          <w:bCs/>
          <w:u w:val="single"/>
          <w:rtl/>
        </w:rPr>
        <w:t>נכחו</w:t>
      </w:r>
      <w:r w:rsidRPr="001E2FF2">
        <w:rPr>
          <w:rFonts w:cs="David"/>
          <w:rtl/>
        </w:rPr>
        <w:t>:</w:t>
      </w:r>
    </w:p>
    <w:p w14:paraId="62859824" w14:textId="77777777" w:rsidR="001E2FF2" w:rsidRPr="001E2FF2" w:rsidRDefault="001E2FF2" w:rsidP="001E2FF2">
      <w:pPr>
        <w:bidi/>
        <w:jc w:val="both"/>
        <w:rPr>
          <w:rFonts w:cs="David" w:hint="cs"/>
          <w:rtl/>
        </w:rPr>
      </w:pPr>
      <w:r w:rsidRPr="001E2FF2">
        <w:rPr>
          <w:rFonts w:cs="David" w:hint="cs"/>
          <w:rtl/>
        </w:rPr>
        <w:t>יושבת ראש הכנסת דליה איציק</w:t>
      </w:r>
    </w:p>
    <w:p w14:paraId="3A2A7E8F" w14:textId="77777777" w:rsidR="001E2FF2" w:rsidRPr="001E2FF2" w:rsidRDefault="001E2FF2" w:rsidP="001E2FF2">
      <w:pPr>
        <w:bidi/>
        <w:jc w:val="both"/>
        <w:rPr>
          <w:rFonts w:cs="David" w:hint="cs"/>
          <w:b/>
          <w:bCs/>
          <w:u w:val="single"/>
          <w:rtl/>
        </w:rPr>
      </w:pPr>
    </w:p>
    <w:p w14:paraId="0B4619DB" w14:textId="77777777" w:rsidR="001E2FF2" w:rsidRPr="001E2FF2" w:rsidRDefault="001E2FF2" w:rsidP="001E2FF2">
      <w:pPr>
        <w:tabs>
          <w:tab w:val="left" w:pos="1788"/>
        </w:tabs>
        <w:bidi/>
        <w:jc w:val="both"/>
        <w:rPr>
          <w:rFonts w:cs="David"/>
          <w:rtl/>
        </w:rPr>
      </w:pPr>
      <w:r w:rsidRPr="001E2FF2">
        <w:rPr>
          <w:rFonts w:cs="David"/>
          <w:b/>
          <w:bCs/>
          <w:u w:val="single"/>
          <w:rtl/>
        </w:rPr>
        <w:t>חברי הוועדה</w:t>
      </w:r>
      <w:r w:rsidRPr="001E2FF2">
        <w:rPr>
          <w:rFonts w:cs="David"/>
          <w:rtl/>
        </w:rPr>
        <w:t>:</w:t>
      </w:r>
    </w:p>
    <w:p w14:paraId="1B5A9B3C" w14:textId="77777777" w:rsidR="001E2FF2" w:rsidRPr="001E2FF2" w:rsidRDefault="001E2FF2" w:rsidP="001E2FF2">
      <w:pPr>
        <w:bidi/>
        <w:jc w:val="both"/>
        <w:rPr>
          <w:rFonts w:cs="David" w:hint="cs"/>
          <w:rtl/>
        </w:rPr>
      </w:pPr>
      <w:r w:rsidRPr="001E2FF2">
        <w:rPr>
          <w:rFonts w:cs="David" w:hint="cs"/>
          <w:rtl/>
        </w:rPr>
        <w:t xml:space="preserve">דוד טל </w:t>
      </w:r>
      <w:r w:rsidRPr="001E2FF2">
        <w:rPr>
          <w:rFonts w:cs="David"/>
          <w:rtl/>
        </w:rPr>
        <w:t>–</w:t>
      </w:r>
      <w:r w:rsidRPr="001E2FF2">
        <w:rPr>
          <w:rFonts w:cs="David" w:hint="cs"/>
          <w:rtl/>
        </w:rPr>
        <w:t xml:space="preserve"> היו"ר </w:t>
      </w:r>
    </w:p>
    <w:p w14:paraId="7E021ADE" w14:textId="77777777" w:rsidR="001E2FF2" w:rsidRPr="001E2FF2" w:rsidRDefault="001E2FF2" w:rsidP="001E2FF2">
      <w:pPr>
        <w:bidi/>
        <w:jc w:val="both"/>
        <w:rPr>
          <w:rFonts w:cs="David" w:hint="cs"/>
          <w:rtl/>
        </w:rPr>
      </w:pPr>
      <w:r w:rsidRPr="001E2FF2">
        <w:rPr>
          <w:rFonts w:cs="David" w:hint="cs"/>
          <w:rtl/>
        </w:rPr>
        <w:t xml:space="preserve">יולי יואל </w:t>
      </w:r>
      <w:proofErr w:type="spellStart"/>
      <w:r w:rsidRPr="001E2FF2">
        <w:rPr>
          <w:rFonts w:cs="David" w:hint="cs"/>
          <w:rtl/>
        </w:rPr>
        <w:t>אדלשטיין</w:t>
      </w:r>
      <w:proofErr w:type="spellEnd"/>
    </w:p>
    <w:p w14:paraId="31CDC131" w14:textId="77777777" w:rsidR="001E2FF2" w:rsidRPr="001E2FF2" w:rsidRDefault="001E2FF2" w:rsidP="001E2FF2">
      <w:pPr>
        <w:bidi/>
        <w:jc w:val="both"/>
        <w:rPr>
          <w:rFonts w:cs="David" w:hint="cs"/>
          <w:rtl/>
        </w:rPr>
      </w:pPr>
      <w:r w:rsidRPr="001E2FF2">
        <w:rPr>
          <w:rFonts w:cs="David" w:hint="cs"/>
          <w:rtl/>
        </w:rPr>
        <w:t>דוד אזולאי</w:t>
      </w:r>
    </w:p>
    <w:p w14:paraId="3D794918" w14:textId="77777777" w:rsidR="001E2FF2" w:rsidRPr="001E2FF2" w:rsidRDefault="001E2FF2" w:rsidP="001E2FF2">
      <w:pPr>
        <w:bidi/>
        <w:jc w:val="both"/>
        <w:rPr>
          <w:rFonts w:cs="David" w:hint="cs"/>
          <w:rtl/>
        </w:rPr>
      </w:pPr>
      <w:r w:rsidRPr="001E2FF2">
        <w:rPr>
          <w:rFonts w:cs="David" w:hint="cs"/>
          <w:rtl/>
        </w:rPr>
        <w:t xml:space="preserve">אלי </w:t>
      </w:r>
      <w:proofErr w:type="spellStart"/>
      <w:r w:rsidRPr="001E2FF2">
        <w:rPr>
          <w:rFonts w:cs="David" w:hint="cs"/>
          <w:rtl/>
        </w:rPr>
        <w:t>אפללו</w:t>
      </w:r>
      <w:proofErr w:type="spellEnd"/>
    </w:p>
    <w:p w14:paraId="70F604D1" w14:textId="77777777" w:rsidR="001E2FF2" w:rsidRPr="001E2FF2" w:rsidRDefault="001E2FF2" w:rsidP="001E2FF2">
      <w:pPr>
        <w:bidi/>
        <w:jc w:val="both"/>
        <w:rPr>
          <w:rFonts w:cs="David" w:hint="cs"/>
          <w:rtl/>
        </w:rPr>
      </w:pPr>
      <w:r w:rsidRPr="001E2FF2">
        <w:rPr>
          <w:rFonts w:cs="David" w:hint="cs"/>
          <w:rtl/>
        </w:rPr>
        <w:t>אורי אריאל</w:t>
      </w:r>
    </w:p>
    <w:p w14:paraId="2923C3BB" w14:textId="77777777" w:rsidR="001E2FF2" w:rsidRPr="001E2FF2" w:rsidRDefault="001E2FF2" w:rsidP="001E2FF2">
      <w:pPr>
        <w:bidi/>
        <w:jc w:val="both"/>
        <w:rPr>
          <w:rFonts w:cs="David" w:hint="cs"/>
          <w:rtl/>
        </w:rPr>
      </w:pPr>
      <w:proofErr w:type="spellStart"/>
      <w:r w:rsidRPr="001E2FF2">
        <w:rPr>
          <w:rFonts w:cs="David" w:hint="cs"/>
          <w:rtl/>
        </w:rPr>
        <w:t>מוחמד</w:t>
      </w:r>
      <w:proofErr w:type="spellEnd"/>
      <w:r w:rsidRPr="001E2FF2">
        <w:rPr>
          <w:rFonts w:cs="David" w:hint="cs"/>
          <w:rtl/>
        </w:rPr>
        <w:t xml:space="preserve"> ברכה</w:t>
      </w:r>
    </w:p>
    <w:p w14:paraId="5C18B5DF" w14:textId="77777777" w:rsidR="001E2FF2" w:rsidRPr="001E2FF2" w:rsidRDefault="001E2FF2" w:rsidP="001E2FF2">
      <w:pPr>
        <w:bidi/>
        <w:jc w:val="both"/>
        <w:rPr>
          <w:rFonts w:cs="David" w:hint="cs"/>
          <w:rtl/>
        </w:rPr>
      </w:pPr>
      <w:r w:rsidRPr="001E2FF2">
        <w:rPr>
          <w:rFonts w:cs="David" w:hint="cs"/>
          <w:rtl/>
        </w:rPr>
        <w:t>אליהו גבאי</w:t>
      </w:r>
    </w:p>
    <w:p w14:paraId="3B061D27" w14:textId="77777777" w:rsidR="001E2FF2" w:rsidRPr="001E2FF2" w:rsidRDefault="001E2FF2" w:rsidP="001E2FF2">
      <w:pPr>
        <w:bidi/>
        <w:jc w:val="both"/>
        <w:rPr>
          <w:rFonts w:cs="David" w:hint="cs"/>
          <w:rtl/>
        </w:rPr>
      </w:pPr>
      <w:r w:rsidRPr="001E2FF2">
        <w:rPr>
          <w:rFonts w:cs="David" w:hint="cs"/>
          <w:rtl/>
        </w:rPr>
        <w:t>נסים זאב</w:t>
      </w:r>
    </w:p>
    <w:p w14:paraId="749945A5" w14:textId="77777777" w:rsidR="001E2FF2" w:rsidRPr="001E2FF2" w:rsidRDefault="001E2FF2" w:rsidP="001E2FF2">
      <w:pPr>
        <w:bidi/>
        <w:jc w:val="both"/>
        <w:rPr>
          <w:rFonts w:cs="David" w:hint="cs"/>
          <w:rtl/>
        </w:rPr>
      </w:pPr>
      <w:r w:rsidRPr="001E2FF2">
        <w:rPr>
          <w:rFonts w:cs="David" w:hint="cs"/>
          <w:rtl/>
        </w:rPr>
        <w:t>יצחק זיו</w:t>
      </w:r>
    </w:p>
    <w:p w14:paraId="3711BB09" w14:textId="77777777" w:rsidR="001E2FF2" w:rsidRPr="001E2FF2" w:rsidRDefault="001E2FF2" w:rsidP="001E2FF2">
      <w:pPr>
        <w:bidi/>
        <w:jc w:val="both"/>
        <w:rPr>
          <w:rFonts w:cs="David" w:hint="cs"/>
          <w:rtl/>
        </w:rPr>
      </w:pPr>
      <w:r w:rsidRPr="001E2FF2">
        <w:rPr>
          <w:rFonts w:cs="David" w:hint="cs"/>
          <w:rtl/>
        </w:rPr>
        <w:t>יואל חסון</w:t>
      </w:r>
    </w:p>
    <w:p w14:paraId="3E4117EB" w14:textId="77777777" w:rsidR="001E2FF2" w:rsidRPr="001E2FF2" w:rsidRDefault="001E2FF2" w:rsidP="001E2FF2">
      <w:pPr>
        <w:bidi/>
        <w:jc w:val="both"/>
        <w:rPr>
          <w:rFonts w:cs="David" w:hint="cs"/>
          <w:rtl/>
        </w:rPr>
      </w:pPr>
      <w:proofErr w:type="spellStart"/>
      <w:r w:rsidRPr="001E2FF2">
        <w:rPr>
          <w:rFonts w:cs="David" w:hint="cs"/>
          <w:rtl/>
        </w:rPr>
        <w:t>אסתרינה</w:t>
      </w:r>
      <w:proofErr w:type="spellEnd"/>
      <w:r w:rsidRPr="001E2FF2">
        <w:rPr>
          <w:rFonts w:cs="David" w:hint="cs"/>
          <w:rtl/>
        </w:rPr>
        <w:t xml:space="preserve"> </w:t>
      </w:r>
      <w:proofErr w:type="spellStart"/>
      <w:r w:rsidRPr="001E2FF2">
        <w:rPr>
          <w:rFonts w:cs="David" w:hint="cs"/>
          <w:rtl/>
        </w:rPr>
        <w:t>טרטמן</w:t>
      </w:r>
      <w:proofErr w:type="spellEnd"/>
    </w:p>
    <w:p w14:paraId="623F6F6E" w14:textId="77777777" w:rsidR="001E2FF2" w:rsidRPr="001E2FF2" w:rsidRDefault="001E2FF2" w:rsidP="001E2FF2">
      <w:pPr>
        <w:bidi/>
        <w:jc w:val="both"/>
        <w:rPr>
          <w:rFonts w:cs="David" w:hint="cs"/>
          <w:rtl/>
        </w:rPr>
      </w:pPr>
      <w:r w:rsidRPr="001E2FF2">
        <w:rPr>
          <w:rFonts w:cs="David" w:hint="cs"/>
          <w:rtl/>
        </w:rPr>
        <w:t xml:space="preserve">שלי </w:t>
      </w:r>
      <w:proofErr w:type="spellStart"/>
      <w:r w:rsidRPr="001E2FF2">
        <w:rPr>
          <w:rFonts w:cs="David" w:hint="cs"/>
          <w:rtl/>
        </w:rPr>
        <w:t>יחימוביץ</w:t>
      </w:r>
      <w:proofErr w:type="spellEnd"/>
      <w:r w:rsidRPr="001E2FF2">
        <w:rPr>
          <w:rFonts w:cs="David" w:hint="cs"/>
          <w:rtl/>
        </w:rPr>
        <w:t>'</w:t>
      </w:r>
    </w:p>
    <w:p w14:paraId="36A2BFBB" w14:textId="77777777" w:rsidR="001E2FF2" w:rsidRPr="001E2FF2" w:rsidRDefault="001E2FF2" w:rsidP="001E2FF2">
      <w:pPr>
        <w:bidi/>
        <w:jc w:val="both"/>
        <w:rPr>
          <w:rFonts w:cs="David" w:hint="cs"/>
          <w:rtl/>
        </w:rPr>
      </w:pPr>
      <w:r w:rsidRPr="001E2FF2">
        <w:rPr>
          <w:rFonts w:cs="David" w:hint="cs"/>
          <w:rtl/>
        </w:rPr>
        <w:t xml:space="preserve">יעקב </w:t>
      </w:r>
      <w:proofErr w:type="spellStart"/>
      <w:r w:rsidRPr="001E2FF2">
        <w:rPr>
          <w:rFonts w:cs="David" w:hint="cs"/>
          <w:rtl/>
        </w:rPr>
        <w:t>מרגי</w:t>
      </w:r>
      <w:proofErr w:type="spellEnd"/>
    </w:p>
    <w:p w14:paraId="1CA22A93" w14:textId="77777777" w:rsidR="001E2FF2" w:rsidRPr="001E2FF2" w:rsidRDefault="001E2FF2" w:rsidP="001E2FF2">
      <w:pPr>
        <w:bidi/>
        <w:jc w:val="both"/>
        <w:rPr>
          <w:rFonts w:cs="David" w:hint="cs"/>
          <w:rtl/>
        </w:rPr>
      </w:pPr>
      <w:r w:rsidRPr="001E2FF2">
        <w:rPr>
          <w:rFonts w:cs="David" w:hint="cs"/>
          <w:rtl/>
        </w:rPr>
        <w:t>גדעון סער</w:t>
      </w:r>
    </w:p>
    <w:p w14:paraId="14480160" w14:textId="77777777" w:rsidR="001E2FF2" w:rsidRPr="001E2FF2" w:rsidRDefault="001E2FF2" w:rsidP="001E2FF2">
      <w:pPr>
        <w:bidi/>
        <w:jc w:val="both"/>
        <w:rPr>
          <w:rFonts w:cs="David" w:hint="cs"/>
          <w:rtl/>
        </w:rPr>
      </w:pPr>
      <w:r w:rsidRPr="001E2FF2">
        <w:rPr>
          <w:rFonts w:cs="David" w:hint="cs"/>
          <w:rtl/>
        </w:rPr>
        <w:t>מאיר פרוש</w:t>
      </w:r>
    </w:p>
    <w:p w14:paraId="29698DA7" w14:textId="77777777" w:rsidR="001E2FF2" w:rsidRPr="001E2FF2" w:rsidRDefault="001E2FF2" w:rsidP="001E2FF2">
      <w:pPr>
        <w:bidi/>
        <w:jc w:val="both"/>
        <w:rPr>
          <w:rFonts w:cs="David" w:hint="cs"/>
          <w:rtl/>
        </w:rPr>
      </w:pPr>
      <w:r w:rsidRPr="001E2FF2">
        <w:rPr>
          <w:rFonts w:cs="David" w:hint="cs"/>
          <w:rtl/>
        </w:rPr>
        <w:t>רונית תירוש</w:t>
      </w:r>
    </w:p>
    <w:p w14:paraId="516C07F9" w14:textId="77777777" w:rsidR="001E2FF2" w:rsidRPr="001E2FF2" w:rsidRDefault="001E2FF2" w:rsidP="001E2FF2">
      <w:pPr>
        <w:bidi/>
        <w:jc w:val="both"/>
        <w:rPr>
          <w:rFonts w:cs="David" w:hint="cs"/>
          <w:rtl/>
        </w:rPr>
      </w:pPr>
    </w:p>
    <w:p w14:paraId="387AC029" w14:textId="77777777" w:rsidR="001E2FF2" w:rsidRPr="001E2FF2" w:rsidRDefault="001E2FF2" w:rsidP="001E2FF2">
      <w:pPr>
        <w:bidi/>
        <w:jc w:val="both"/>
        <w:rPr>
          <w:rFonts w:cs="David" w:hint="cs"/>
          <w:u w:val="single"/>
          <w:rtl/>
        </w:rPr>
      </w:pPr>
    </w:p>
    <w:p w14:paraId="582AC387" w14:textId="77777777" w:rsidR="001E2FF2" w:rsidRPr="001E2FF2" w:rsidRDefault="001E2FF2" w:rsidP="001E2FF2">
      <w:pPr>
        <w:bidi/>
        <w:jc w:val="both"/>
        <w:rPr>
          <w:rFonts w:cs="David" w:hint="cs"/>
          <w:u w:val="single"/>
          <w:rtl/>
        </w:rPr>
      </w:pPr>
    </w:p>
    <w:p w14:paraId="7B9BFBB0" w14:textId="77777777" w:rsidR="001E2FF2" w:rsidRPr="001E2FF2" w:rsidRDefault="001E2FF2" w:rsidP="001E2FF2">
      <w:pPr>
        <w:bidi/>
        <w:jc w:val="both"/>
        <w:rPr>
          <w:rFonts w:cs="David" w:hint="cs"/>
          <w:u w:val="single"/>
          <w:rtl/>
        </w:rPr>
      </w:pPr>
      <w:r w:rsidRPr="001E2FF2">
        <w:rPr>
          <w:rFonts w:cs="David" w:hint="cs"/>
          <w:u w:val="single"/>
          <w:rtl/>
        </w:rPr>
        <w:t>מוזמנים:</w:t>
      </w:r>
    </w:p>
    <w:p w14:paraId="2A13937D" w14:textId="77777777" w:rsidR="001E2FF2" w:rsidRPr="001E2FF2" w:rsidRDefault="001E2FF2" w:rsidP="001E2FF2">
      <w:pPr>
        <w:bidi/>
        <w:jc w:val="both"/>
        <w:rPr>
          <w:rFonts w:cs="David" w:hint="cs"/>
          <w:rtl/>
        </w:rPr>
      </w:pPr>
    </w:p>
    <w:p w14:paraId="4C0DE253" w14:textId="77777777" w:rsidR="001E2FF2" w:rsidRPr="001E2FF2" w:rsidRDefault="001E2FF2" w:rsidP="001E2FF2">
      <w:pPr>
        <w:bidi/>
        <w:jc w:val="both"/>
        <w:rPr>
          <w:rFonts w:cs="David" w:hint="cs"/>
          <w:rtl/>
        </w:rPr>
      </w:pPr>
      <w:r w:rsidRPr="001E2FF2">
        <w:rPr>
          <w:rFonts w:cs="David" w:hint="cs"/>
          <w:rtl/>
        </w:rPr>
        <w:t xml:space="preserve">מאיר שטרית </w:t>
      </w:r>
      <w:r w:rsidRPr="001E2FF2">
        <w:rPr>
          <w:rFonts w:cs="David" w:hint="cs"/>
          <w:rtl/>
        </w:rPr>
        <w:tab/>
        <w:t>- שר הפנים</w:t>
      </w:r>
    </w:p>
    <w:p w14:paraId="4BB061AB" w14:textId="77777777" w:rsidR="001E2FF2" w:rsidRPr="001E2FF2" w:rsidRDefault="001E2FF2" w:rsidP="001E2FF2">
      <w:pPr>
        <w:bidi/>
        <w:jc w:val="both"/>
        <w:rPr>
          <w:rFonts w:cs="David" w:hint="cs"/>
          <w:rtl/>
        </w:rPr>
      </w:pPr>
      <w:r w:rsidRPr="001E2FF2">
        <w:rPr>
          <w:rFonts w:cs="David" w:hint="cs"/>
          <w:rtl/>
        </w:rPr>
        <w:t>חה"כ יצחק בן-ישראל</w:t>
      </w:r>
    </w:p>
    <w:p w14:paraId="489FBCF4" w14:textId="77777777" w:rsidR="001E2FF2" w:rsidRPr="001E2FF2" w:rsidRDefault="001E2FF2" w:rsidP="001E2FF2">
      <w:pPr>
        <w:bidi/>
        <w:jc w:val="both"/>
        <w:rPr>
          <w:rFonts w:cs="David" w:hint="cs"/>
          <w:rtl/>
        </w:rPr>
      </w:pPr>
      <w:r w:rsidRPr="001E2FF2">
        <w:rPr>
          <w:rFonts w:cs="David" w:hint="cs"/>
          <w:rtl/>
        </w:rPr>
        <w:t>חבר הכנסת מנחם בן-ששון</w:t>
      </w:r>
    </w:p>
    <w:p w14:paraId="3320C2B2" w14:textId="77777777" w:rsidR="001E2FF2" w:rsidRPr="001E2FF2" w:rsidRDefault="001E2FF2" w:rsidP="001E2FF2">
      <w:pPr>
        <w:bidi/>
        <w:jc w:val="both"/>
        <w:rPr>
          <w:rFonts w:cs="David" w:hint="cs"/>
          <w:rtl/>
        </w:rPr>
      </w:pPr>
      <w:r w:rsidRPr="001E2FF2">
        <w:rPr>
          <w:rFonts w:cs="David" w:hint="cs"/>
          <w:rtl/>
        </w:rPr>
        <w:t>חה"כ צבי הנדל</w:t>
      </w:r>
    </w:p>
    <w:p w14:paraId="0AD9E947" w14:textId="77777777" w:rsidR="001E2FF2" w:rsidRPr="001E2FF2" w:rsidRDefault="001E2FF2" w:rsidP="001E2FF2">
      <w:pPr>
        <w:bidi/>
        <w:jc w:val="both"/>
        <w:rPr>
          <w:rFonts w:cs="David" w:hint="cs"/>
          <w:rtl/>
        </w:rPr>
      </w:pPr>
      <w:r w:rsidRPr="001E2FF2">
        <w:rPr>
          <w:rFonts w:cs="David" w:hint="cs"/>
          <w:rtl/>
        </w:rPr>
        <w:t xml:space="preserve">חה"כ יובל </w:t>
      </w:r>
      <w:proofErr w:type="spellStart"/>
      <w:r w:rsidRPr="001E2FF2">
        <w:rPr>
          <w:rFonts w:cs="David" w:hint="cs"/>
          <w:rtl/>
        </w:rPr>
        <w:t>שטייניץ</w:t>
      </w:r>
      <w:proofErr w:type="spellEnd"/>
    </w:p>
    <w:p w14:paraId="64D70EA0" w14:textId="77777777" w:rsidR="001E2FF2" w:rsidRPr="001E2FF2" w:rsidRDefault="001E2FF2" w:rsidP="001E2FF2">
      <w:pPr>
        <w:bidi/>
        <w:jc w:val="both"/>
        <w:rPr>
          <w:rFonts w:cs="David" w:hint="cs"/>
          <w:rtl/>
        </w:rPr>
      </w:pPr>
      <w:r w:rsidRPr="001E2FF2">
        <w:rPr>
          <w:rFonts w:cs="David" w:hint="cs"/>
          <w:rtl/>
        </w:rPr>
        <w:t xml:space="preserve">דפנה </w:t>
      </w:r>
      <w:proofErr w:type="spellStart"/>
      <w:r w:rsidRPr="001E2FF2">
        <w:rPr>
          <w:rFonts w:cs="David" w:hint="cs"/>
          <w:rtl/>
        </w:rPr>
        <w:t>גלוק</w:t>
      </w:r>
      <w:proofErr w:type="spellEnd"/>
      <w:r w:rsidRPr="001E2FF2">
        <w:rPr>
          <w:rFonts w:cs="David" w:hint="cs"/>
          <w:rtl/>
        </w:rPr>
        <w:t xml:space="preserve"> </w:t>
      </w:r>
      <w:r w:rsidRPr="001E2FF2">
        <w:rPr>
          <w:rFonts w:cs="David" w:hint="cs"/>
          <w:rtl/>
        </w:rPr>
        <w:tab/>
      </w:r>
      <w:r w:rsidRPr="001E2FF2">
        <w:rPr>
          <w:rFonts w:cs="David" w:hint="cs"/>
          <w:rtl/>
        </w:rPr>
        <w:tab/>
        <w:t>- משרד המשפטים</w:t>
      </w:r>
    </w:p>
    <w:p w14:paraId="2958F50E" w14:textId="77777777" w:rsidR="001E2FF2" w:rsidRPr="001E2FF2" w:rsidRDefault="001E2FF2" w:rsidP="001E2FF2">
      <w:pPr>
        <w:bidi/>
        <w:jc w:val="both"/>
        <w:rPr>
          <w:rFonts w:cs="David" w:hint="cs"/>
          <w:rtl/>
        </w:rPr>
      </w:pPr>
      <w:r w:rsidRPr="001E2FF2">
        <w:rPr>
          <w:rFonts w:cs="David" w:hint="cs"/>
          <w:rtl/>
        </w:rPr>
        <w:t>עו"ד אד פרידמן</w:t>
      </w:r>
      <w:r w:rsidRPr="001E2FF2">
        <w:rPr>
          <w:rFonts w:cs="David" w:hint="cs"/>
          <w:rtl/>
        </w:rPr>
        <w:tab/>
        <w:t>- לשכת עורכי-הדין</w:t>
      </w:r>
    </w:p>
    <w:p w14:paraId="54BDE743" w14:textId="77777777" w:rsidR="001E2FF2" w:rsidRPr="001E2FF2" w:rsidRDefault="001E2FF2" w:rsidP="001E2FF2">
      <w:pPr>
        <w:bidi/>
        <w:jc w:val="both"/>
        <w:rPr>
          <w:rFonts w:cs="David" w:hint="cs"/>
          <w:rtl/>
        </w:rPr>
      </w:pPr>
      <w:r w:rsidRPr="001E2FF2">
        <w:rPr>
          <w:rFonts w:cs="David" w:hint="cs"/>
          <w:rtl/>
        </w:rPr>
        <w:t xml:space="preserve">יעל </w:t>
      </w:r>
      <w:proofErr w:type="spellStart"/>
      <w:r w:rsidRPr="001E2FF2">
        <w:rPr>
          <w:rFonts w:cs="David" w:hint="cs"/>
          <w:rtl/>
        </w:rPr>
        <w:t>גויסקי</w:t>
      </w:r>
      <w:proofErr w:type="spellEnd"/>
      <w:r w:rsidRPr="001E2FF2">
        <w:rPr>
          <w:rFonts w:cs="David" w:hint="cs"/>
          <w:rtl/>
        </w:rPr>
        <w:tab/>
      </w:r>
      <w:r w:rsidRPr="001E2FF2">
        <w:rPr>
          <w:rFonts w:cs="David" w:hint="cs"/>
          <w:rtl/>
        </w:rPr>
        <w:tab/>
        <w:t>- לשכת עורכי-הדין</w:t>
      </w:r>
    </w:p>
    <w:p w14:paraId="145DD2A1" w14:textId="77777777" w:rsidR="001E2FF2" w:rsidRPr="001E2FF2" w:rsidRDefault="001E2FF2" w:rsidP="001E2FF2">
      <w:pPr>
        <w:bidi/>
        <w:jc w:val="both"/>
        <w:rPr>
          <w:rFonts w:cs="David" w:hint="cs"/>
          <w:rtl/>
        </w:rPr>
      </w:pPr>
      <w:r w:rsidRPr="001E2FF2">
        <w:rPr>
          <w:rFonts w:cs="David" w:hint="cs"/>
          <w:rtl/>
        </w:rPr>
        <w:t xml:space="preserve">דבי </w:t>
      </w:r>
      <w:proofErr w:type="spellStart"/>
      <w:r w:rsidRPr="001E2FF2">
        <w:rPr>
          <w:rFonts w:cs="David" w:hint="cs"/>
          <w:rtl/>
        </w:rPr>
        <w:t>גולד</w:t>
      </w:r>
      <w:proofErr w:type="spellEnd"/>
      <w:r w:rsidRPr="001E2FF2">
        <w:rPr>
          <w:rFonts w:cs="David" w:hint="cs"/>
          <w:rtl/>
        </w:rPr>
        <w:t>-חיו</w:t>
      </w:r>
      <w:r w:rsidRPr="001E2FF2">
        <w:rPr>
          <w:rFonts w:cs="David" w:hint="cs"/>
          <w:rtl/>
        </w:rPr>
        <w:tab/>
      </w:r>
      <w:r w:rsidRPr="001E2FF2">
        <w:rPr>
          <w:rFonts w:cs="David" w:hint="cs"/>
          <w:rtl/>
        </w:rPr>
        <w:tab/>
        <w:t>- האגודה לזכויות האזרח</w:t>
      </w:r>
    </w:p>
    <w:p w14:paraId="6E66236E" w14:textId="77777777" w:rsidR="001E2FF2" w:rsidRPr="001E2FF2" w:rsidRDefault="001E2FF2" w:rsidP="001E2FF2">
      <w:pPr>
        <w:bidi/>
        <w:jc w:val="both"/>
        <w:rPr>
          <w:rFonts w:cs="David" w:hint="cs"/>
          <w:rtl/>
        </w:rPr>
      </w:pPr>
      <w:r w:rsidRPr="001E2FF2">
        <w:rPr>
          <w:rFonts w:cs="David" w:hint="cs"/>
          <w:rtl/>
        </w:rPr>
        <w:t>ענת אסל</w:t>
      </w:r>
      <w:r w:rsidRPr="001E2FF2">
        <w:rPr>
          <w:rFonts w:cs="David" w:hint="cs"/>
          <w:rtl/>
        </w:rPr>
        <w:tab/>
      </w:r>
      <w:r w:rsidRPr="001E2FF2">
        <w:rPr>
          <w:rFonts w:cs="David" w:hint="cs"/>
          <w:rtl/>
        </w:rPr>
        <w:tab/>
        <w:t>- החברה להגנת הטבע</w:t>
      </w:r>
    </w:p>
    <w:p w14:paraId="5F6A34F6" w14:textId="77777777" w:rsidR="001E2FF2" w:rsidRPr="001E2FF2" w:rsidRDefault="001E2FF2" w:rsidP="001E2FF2">
      <w:pPr>
        <w:bidi/>
        <w:jc w:val="both"/>
        <w:rPr>
          <w:rFonts w:cs="David" w:hint="cs"/>
          <w:rtl/>
        </w:rPr>
      </w:pPr>
      <w:r w:rsidRPr="001E2FF2">
        <w:rPr>
          <w:rFonts w:cs="David" w:hint="cs"/>
          <w:rtl/>
        </w:rPr>
        <w:t>לאה ליברמן-בנדר</w:t>
      </w:r>
      <w:r w:rsidRPr="001E2FF2">
        <w:rPr>
          <w:rFonts w:cs="David" w:hint="cs"/>
          <w:rtl/>
        </w:rPr>
        <w:tab/>
        <w:t xml:space="preserve">- </w:t>
      </w:r>
      <w:proofErr w:type="spellStart"/>
      <w:r w:rsidRPr="001E2FF2">
        <w:rPr>
          <w:rFonts w:cs="David" w:hint="cs"/>
          <w:rtl/>
        </w:rPr>
        <w:t>שתי"ל</w:t>
      </w:r>
      <w:proofErr w:type="spellEnd"/>
    </w:p>
    <w:p w14:paraId="087EA0E8" w14:textId="77777777" w:rsidR="001E2FF2" w:rsidRPr="001E2FF2" w:rsidRDefault="001E2FF2" w:rsidP="001E2FF2">
      <w:pPr>
        <w:bidi/>
        <w:jc w:val="both"/>
        <w:rPr>
          <w:rFonts w:cs="David" w:hint="cs"/>
          <w:rtl/>
        </w:rPr>
      </w:pPr>
      <w:r w:rsidRPr="001E2FF2">
        <w:rPr>
          <w:rFonts w:cs="David" w:hint="cs"/>
          <w:rtl/>
        </w:rPr>
        <w:t>גברי אסולין</w:t>
      </w:r>
      <w:r w:rsidRPr="001E2FF2">
        <w:rPr>
          <w:rFonts w:cs="David" w:hint="cs"/>
          <w:rtl/>
        </w:rPr>
        <w:tab/>
      </w:r>
      <w:r w:rsidRPr="001E2FF2">
        <w:rPr>
          <w:rFonts w:cs="David" w:hint="cs"/>
          <w:rtl/>
        </w:rPr>
        <w:tab/>
        <w:t>- מגמה ירוקה</w:t>
      </w:r>
    </w:p>
    <w:p w14:paraId="7CEF8818" w14:textId="77777777" w:rsidR="001E2FF2" w:rsidRPr="001E2FF2" w:rsidRDefault="001E2FF2" w:rsidP="001E2FF2">
      <w:pPr>
        <w:bidi/>
        <w:jc w:val="both"/>
        <w:rPr>
          <w:rFonts w:cs="David" w:hint="cs"/>
          <w:rtl/>
        </w:rPr>
      </w:pPr>
      <w:r w:rsidRPr="001E2FF2">
        <w:rPr>
          <w:rFonts w:cs="David" w:hint="cs"/>
          <w:rtl/>
        </w:rPr>
        <w:t xml:space="preserve">בהירה </w:t>
      </w:r>
      <w:proofErr w:type="spellStart"/>
      <w:r w:rsidRPr="001E2FF2">
        <w:rPr>
          <w:rFonts w:cs="David" w:hint="cs"/>
          <w:rtl/>
        </w:rPr>
        <w:t>ברדוגו</w:t>
      </w:r>
      <w:proofErr w:type="spellEnd"/>
      <w:r w:rsidRPr="001E2FF2">
        <w:rPr>
          <w:rFonts w:cs="David" w:hint="cs"/>
          <w:rtl/>
        </w:rPr>
        <w:tab/>
        <w:t>- תקשורת פלוס</w:t>
      </w:r>
    </w:p>
    <w:p w14:paraId="0C44FA2E" w14:textId="77777777" w:rsidR="001E2FF2" w:rsidRPr="001E2FF2" w:rsidRDefault="001E2FF2" w:rsidP="001E2FF2">
      <w:pPr>
        <w:bidi/>
        <w:jc w:val="both"/>
        <w:rPr>
          <w:rFonts w:cs="David" w:hint="cs"/>
          <w:rtl/>
        </w:rPr>
      </w:pPr>
      <w:r w:rsidRPr="001E2FF2">
        <w:rPr>
          <w:rFonts w:cs="David" w:hint="cs"/>
          <w:rtl/>
        </w:rPr>
        <w:t xml:space="preserve">לירן בן </w:t>
      </w:r>
      <w:proofErr w:type="spellStart"/>
      <w:r w:rsidRPr="001E2FF2">
        <w:rPr>
          <w:rFonts w:cs="David" w:hint="cs"/>
          <w:rtl/>
        </w:rPr>
        <w:t>הרוש</w:t>
      </w:r>
      <w:proofErr w:type="spellEnd"/>
      <w:r w:rsidRPr="001E2FF2">
        <w:rPr>
          <w:rFonts w:cs="David" w:hint="cs"/>
          <w:rtl/>
        </w:rPr>
        <w:tab/>
      </w:r>
      <w:r w:rsidRPr="001E2FF2">
        <w:rPr>
          <w:rFonts w:cs="David" w:hint="cs"/>
          <w:rtl/>
        </w:rPr>
        <w:tab/>
        <w:t>- תקשורת פלוס</w:t>
      </w:r>
    </w:p>
    <w:p w14:paraId="4D3E7B1F" w14:textId="77777777" w:rsidR="001E2FF2" w:rsidRPr="001E2FF2" w:rsidRDefault="001E2FF2" w:rsidP="001E2FF2">
      <w:pPr>
        <w:bidi/>
        <w:jc w:val="both"/>
        <w:rPr>
          <w:rFonts w:cs="David" w:hint="cs"/>
          <w:rtl/>
        </w:rPr>
      </w:pPr>
      <w:r w:rsidRPr="001E2FF2">
        <w:rPr>
          <w:rFonts w:cs="David" w:hint="cs"/>
          <w:rtl/>
        </w:rPr>
        <w:t xml:space="preserve">רות </w:t>
      </w:r>
      <w:proofErr w:type="spellStart"/>
      <w:r w:rsidRPr="001E2FF2">
        <w:rPr>
          <w:rFonts w:cs="David" w:hint="cs"/>
          <w:rtl/>
        </w:rPr>
        <w:t>פרמינגר</w:t>
      </w:r>
      <w:proofErr w:type="spellEnd"/>
      <w:r w:rsidRPr="001E2FF2">
        <w:rPr>
          <w:rFonts w:cs="David" w:hint="cs"/>
          <w:rtl/>
        </w:rPr>
        <w:tab/>
      </w:r>
      <w:r w:rsidRPr="001E2FF2">
        <w:rPr>
          <w:rFonts w:cs="David" w:hint="cs"/>
          <w:rtl/>
        </w:rPr>
        <w:tab/>
        <w:t>- תקשורת פלוס</w:t>
      </w:r>
    </w:p>
    <w:p w14:paraId="710627E1" w14:textId="77777777" w:rsidR="001E2FF2" w:rsidRPr="001E2FF2" w:rsidRDefault="001E2FF2" w:rsidP="001E2FF2">
      <w:pPr>
        <w:bidi/>
        <w:jc w:val="both"/>
        <w:rPr>
          <w:rFonts w:cs="David" w:hint="cs"/>
          <w:rtl/>
        </w:rPr>
      </w:pPr>
      <w:r w:rsidRPr="001E2FF2">
        <w:rPr>
          <w:rFonts w:cs="David" w:hint="cs"/>
          <w:rtl/>
        </w:rPr>
        <w:t>קרן כהן</w:t>
      </w:r>
      <w:r w:rsidRPr="001E2FF2">
        <w:rPr>
          <w:rFonts w:cs="David" w:hint="cs"/>
          <w:rtl/>
        </w:rPr>
        <w:tab/>
      </w:r>
      <w:r w:rsidRPr="001E2FF2">
        <w:rPr>
          <w:rFonts w:cs="David" w:hint="cs"/>
          <w:rtl/>
        </w:rPr>
        <w:tab/>
        <w:t>- גורן עמיר יועצים</w:t>
      </w:r>
    </w:p>
    <w:p w14:paraId="1434D7DB" w14:textId="77777777" w:rsidR="001E2FF2" w:rsidRPr="001E2FF2" w:rsidRDefault="001E2FF2" w:rsidP="001E2FF2">
      <w:pPr>
        <w:bidi/>
        <w:jc w:val="both"/>
        <w:rPr>
          <w:rFonts w:cs="David" w:hint="cs"/>
          <w:rtl/>
        </w:rPr>
      </w:pPr>
      <w:r w:rsidRPr="001E2FF2">
        <w:rPr>
          <w:rFonts w:cs="David" w:hint="cs"/>
          <w:rtl/>
        </w:rPr>
        <w:t>נועה גונן</w:t>
      </w:r>
      <w:r w:rsidRPr="001E2FF2">
        <w:rPr>
          <w:rFonts w:cs="David" w:hint="cs"/>
          <w:rtl/>
        </w:rPr>
        <w:tab/>
      </w:r>
      <w:r w:rsidRPr="001E2FF2">
        <w:rPr>
          <w:rFonts w:cs="David" w:hint="cs"/>
          <w:rtl/>
        </w:rPr>
        <w:tab/>
        <w:t>- גורן עמיר יועצים</w:t>
      </w:r>
    </w:p>
    <w:p w14:paraId="4A499C70" w14:textId="77777777" w:rsidR="001E2FF2" w:rsidRPr="001E2FF2" w:rsidRDefault="001E2FF2" w:rsidP="001E2FF2">
      <w:pPr>
        <w:bidi/>
        <w:jc w:val="both"/>
        <w:rPr>
          <w:rFonts w:cs="David" w:hint="cs"/>
          <w:rtl/>
        </w:rPr>
      </w:pPr>
      <w:r w:rsidRPr="001E2FF2">
        <w:rPr>
          <w:rFonts w:cs="David" w:hint="cs"/>
          <w:rtl/>
        </w:rPr>
        <w:t xml:space="preserve">מיכל </w:t>
      </w:r>
      <w:proofErr w:type="spellStart"/>
      <w:r w:rsidRPr="001E2FF2">
        <w:rPr>
          <w:rFonts w:cs="David" w:hint="cs"/>
          <w:rtl/>
        </w:rPr>
        <w:t>צזנה</w:t>
      </w:r>
      <w:proofErr w:type="spellEnd"/>
      <w:r w:rsidRPr="001E2FF2">
        <w:rPr>
          <w:rFonts w:cs="David" w:hint="cs"/>
          <w:rtl/>
        </w:rPr>
        <w:tab/>
      </w:r>
      <w:r w:rsidRPr="001E2FF2">
        <w:rPr>
          <w:rFonts w:cs="David" w:hint="cs"/>
          <w:rtl/>
        </w:rPr>
        <w:tab/>
        <w:t xml:space="preserve">- גלעד </w:t>
      </w:r>
      <w:r w:rsidRPr="001E2FF2">
        <w:rPr>
          <w:rFonts w:cs="David"/>
          <w:rtl/>
        </w:rPr>
        <w:t>–</w:t>
      </w:r>
      <w:r w:rsidRPr="001E2FF2">
        <w:rPr>
          <w:rFonts w:cs="David" w:hint="cs"/>
          <w:rtl/>
        </w:rPr>
        <w:t xml:space="preserve"> יחסי ממשל ולובינג</w:t>
      </w:r>
    </w:p>
    <w:p w14:paraId="05035127" w14:textId="77777777" w:rsidR="001E2FF2" w:rsidRPr="001E2FF2" w:rsidRDefault="001E2FF2" w:rsidP="001E2FF2">
      <w:pPr>
        <w:bidi/>
        <w:jc w:val="both"/>
        <w:rPr>
          <w:rFonts w:cs="David" w:hint="cs"/>
          <w:rtl/>
        </w:rPr>
      </w:pPr>
      <w:r w:rsidRPr="001E2FF2">
        <w:rPr>
          <w:rFonts w:cs="David" w:hint="cs"/>
          <w:rtl/>
        </w:rPr>
        <w:t xml:space="preserve">אורית </w:t>
      </w:r>
      <w:proofErr w:type="spellStart"/>
      <w:r w:rsidRPr="001E2FF2">
        <w:rPr>
          <w:rFonts w:cs="David" w:hint="cs"/>
          <w:rtl/>
        </w:rPr>
        <w:t>לרנר</w:t>
      </w:r>
      <w:proofErr w:type="spellEnd"/>
      <w:r w:rsidRPr="001E2FF2">
        <w:rPr>
          <w:rFonts w:cs="David" w:hint="cs"/>
          <w:rtl/>
        </w:rPr>
        <w:tab/>
      </w:r>
      <w:r w:rsidRPr="001E2FF2">
        <w:rPr>
          <w:rFonts w:cs="David" w:hint="cs"/>
          <w:rtl/>
        </w:rPr>
        <w:tab/>
        <w:t xml:space="preserve">- </w:t>
      </w:r>
      <w:proofErr w:type="spellStart"/>
      <w:r w:rsidRPr="001E2FF2">
        <w:rPr>
          <w:rFonts w:cs="David" w:hint="cs"/>
          <w:rtl/>
        </w:rPr>
        <w:t>אמפקט</w:t>
      </w:r>
      <w:proofErr w:type="spellEnd"/>
    </w:p>
    <w:p w14:paraId="6B4CFE30" w14:textId="77777777" w:rsidR="001E2FF2" w:rsidRPr="001E2FF2" w:rsidRDefault="001E2FF2" w:rsidP="001E2FF2">
      <w:pPr>
        <w:bidi/>
        <w:jc w:val="both"/>
        <w:rPr>
          <w:rFonts w:cs="David" w:hint="cs"/>
          <w:rtl/>
        </w:rPr>
      </w:pPr>
      <w:r w:rsidRPr="001E2FF2">
        <w:rPr>
          <w:rFonts w:cs="David" w:hint="cs"/>
          <w:rtl/>
        </w:rPr>
        <w:t>אורלי בן שמאי</w:t>
      </w:r>
      <w:r w:rsidRPr="001E2FF2">
        <w:rPr>
          <w:rFonts w:cs="David" w:hint="cs"/>
          <w:rtl/>
        </w:rPr>
        <w:tab/>
        <w:t xml:space="preserve">- </w:t>
      </w:r>
      <w:proofErr w:type="spellStart"/>
      <w:r w:rsidRPr="001E2FF2">
        <w:rPr>
          <w:rFonts w:cs="David" w:hint="cs"/>
          <w:rtl/>
        </w:rPr>
        <w:t>אמפקט</w:t>
      </w:r>
      <w:proofErr w:type="spellEnd"/>
    </w:p>
    <w:p w14:paraId="03C05A0C" w14:textId="77777777" w:rsidR="001E2FF2" w:rsidRPr="001E2FF2" w:rsidRDefault="001E2FF2" w:rsidP="001E2FF2">
      <w:pPr>
        <w:bidi/>
        <w:jc w:val="both"/>
        <w:rPr>
          <w:rFonts w:cs="David" w:hint="cs"/>
          <w:rtl/>
        </w:rPr>
      </w:pPr>
      <w:r w:rsidRPr="001E2FF2">
        <w:rPr>
          <w:rFonts w:cs="David" w:hint="cs"/>
          <w:rtl/>
        </w:rPr>
        <w:t xml:space="preserve">דפנה כהן </w:t>
      </w:r>
      <w:r w:rsidRPr="001E2FF2">
        <w:rPr>
          <w:rFonts w:cs="David" w:hint="cs"/>
          <w:rtl/>
        </w:rPr>
        <w:tab/>
      </w:r>
      <w:r w:rsidRPr="001E2FF2">
        <w:rPr>
          <w:rFonts w:cs="David" w:hint="cs"/>
          <w:rtl/>
        </w:rPr>
        <w:tab/>
        <w:t>- כהן רימון כהן</w:t>
      </w:r>
    </w:p>
    <w:p w14:paraId="054B3356" w14:textId="77777777" w:rsidR="001E2FF2" w:rsidRPr="001E2FF2" w:rsidRDefault="001E2FF2" w:rsidP="001E2FF2">
      <w:pPr>
        <w:bidi/>
        <w:jc w:val="both"/>
        <w:rPr>
          <w:rFonts w:cs="David" w:hint="cs"/>
          <w:rtl/>
        </w:rPr>
      </w:pPr>
      <w:r w:rsidRPr="001E2FF2">
        <w:rPr>
          <w:rFonts w:cs="David" w:hint="cs"/>
          <w:rtl/>
        </w:rPr>
        <w:t xml:space="preserve">ענת </w:t>
      </w:r>
      <w:proofErr w:type="spellStart"/>
      <w:r w:rsidRPr="001E2FF2">
        <w:rPr>
          <w:rFonts w:cs="David" w:hint="cs"/>
          <w:rtl/>
        </w:rPr>
        <w:t>קראוס</w:t>
      </w:r>
      <w:proofErr w:type="spellEnd"/>
      <w:r w:rsidRPr="001E2FF2">
        <w:rPr>
          <w:rFonts w:cs="David" w:hint="cs"/>
          <w:rtl/>
        </w:rPr>
        <w:tab/>
      </w:r>
      <w:r w:rsidRPr="001E2FF2">
        <w:rPr>
          <w:rFonts w:cs="David" w:hint="cs"/>
          <w:rtl/>
        </w:rPr>
        <w:tab/>
        <w:t xml:space="preserve">- </w:t>
      </w:r>
      <w:proofErr w:type="spellStart"/>
      <w:r w:rsidRPr="001E2FF2">
        <w:rPr>
          <w:rFonts w:cs="David" w:hint="cs"/>
          <w:rtl/>
        </w:rPr>
        <w:t>פו"ש</w:t>
      </w:r>
      <w:proofErr w:type="spellEnd"/>
      <w:r w:rsidRPr="001E2FF2">
        <w:rPr>
          <w:rFonts w:cs="David" w:hint="cs"/>
          <w:rtl/>
        </w:rPr>
        <w:t xml:space="preserve">, פוליטיקה ושדולה, </w:t>
      </w:r>
      <w:r w:rsidRPr="001E2FF2">
        <w:rPr>
          <w:rFonts w:cs="David" w:hint="cs"/>
        </w:rPr>
        <w:t>PUSH</w:t>
      </w:r>
    </w:p>
    <w:p w14:paraId="30FD2DD4" w14:textId="77777777" w:rsidR="001E2FF2" w:rsidRPr="001E2FF2" w:rsidRDefault="001E2FF2" w:rsidP="001E2FF2">
      <w:pPr>
        <w:bidi/>
        <w:jc w:val="both"/>
        <w:rPr>
          <w:rFonts w:cs="David" w:hint="cs"/>
          <w:rtl/>
        </w:rPr>
      </w:pPr>
      <w:r w:rsidRPr="001E2FF2">
        <w:rPr>
          <w:rFonts w:cs="David" w:hint="cs"/>
          <w:rtl/>
        </w:rPr>
        <w:t>קרן ברק</w:t>
      </w:r>
      <w:r w:rsidRPr="001E2FF2">
        <w:rPr>
          <w:rFonts w:cs="David" w:hint="cs"/>
          <w:rtl/>
        </w:rPr>
        <w:tab/>
      </w:r>
      <w:r w:rsidRPr="001E2FF2">
        <w:rPr>
          <w:rFonts w:cs="David" w:hint="cs"/>
          <w:rtl/>
        </w:rPr>
        <w:tab/>
        <w:t xml:space="preserve">- </w:t>
      </w:r>
      <w:proofErr w:type="spellStart"/>
      <w:r w:rsidRPr="001E2FF2">
        <w:rPr>
          <w:rFonts w:cs="David" w:hint="cs"/>
          <w:rtl/>
        </w:rPr>
        <w:t>קונטקטי</w:t>
      </w:r>
      <w:proofErr w:type="spellEnd"/>
    </w:p>
    <w:p w14:paraId="7BD3F1B5" w14:textId="77777777" w:rsidR="001E2FF2" w:rsidRPr="001E2FF2" w:rsidRDefault="001E2FF2" w:rsidP="001E2FF2">
      <w:pPr>
        <w:bidi/>
        <w:jc w:val="both"/>
        <w:rPr>
          <w:rFonts w:cs="David" w:hint="cs"/>
          <w:rtl/>
        </w:rPr>
      </w:pPr>
      <w:r w:rsidRPr="001E2FF2">
        <w:rPr>
          <w:rFonts w:cs="David" w:hint="cs"/>
          <w:rtl/>
        </w:rPr>
        <w:t xml:space="preserve">ארז </w:t>
      </w:r>
      <w:proofErr w:type="spellStart"/>
      <w:r w:rsidRPr="001E2FF2">
        <w:rPr>
          <w:rFonts w:cs="David" w:hint="cs"/>
          <w:rtl/>
        </w:rPr>
        <w:t>גילהר</w:t>
      </w:r>
      <w:proofErr w:type="spellEnd"/>
      <w:r w:rsidRPr="001E2FF2">
        <w:rPr>
          <w:rFonts w:cs="David" w:hint="cs"/>
          <w:rtl/>
        </w:rPr>
        <w:tab/>
      </w:r>
      <w:r w:rsidRPr="001E2FF2">
        <w:rPr>
          <w:rFonts w:cs="David" w:hint="cs"/>
          <w:rtl/>
        </w:rPr>
        <w:tab/>
        <w:t xml:space="preserve">- </w:t>
      </w:r>
      <w:proofErr w:type="spellStart"/>
      <w:r w:rsidRPr="001E2FF2">
        <w:rPr>
          <w:rFonts w:cs="David" w:hint="cs"/>
          <w:rtl/>
        </w:rPr>
        <w:t>פוליסי</w:t>
      </w:r>
      <w:proofErr w:type="spellEnd"/>
    </w:p>
    <w:p w14:paraId="0CECA8D7" w14:textId="77777777" w:rsidR="001E2FF2" w:rsidRPr="001E2FF2" w:rsidRDefault="001E2FF2" w:rsidP="001E2FF2">
      <w:pPr>
        <w:bidi/>
        <w:jc w:val="both"/>
        <w:rPr>
          <w:rFonts w:cs="David" w:hint="cs"/>
          <w:rtl/>
        </w:rPr>
      </w:pPr>
      <w:r w:rsidRPr="001E2FF2">
        <w:rPr>
          <w:rFonts w:cs="David" w:hint="cs"/>
          <w:rtl/>
        </w:rPr>
        <w:t xml:space="preserve">שרון </w:t>
      </w:r>
      <w:proofErr w:type="spellStart"/>
      <w:r w:rsidRPr="001E2FF2">
        <w:rPr>
          <w:rFonts w:cs="David" w:hint="cs"/>
          <w:rtl/>
        </w:rPr>
        <w:t>בלומברג</w:t>
      </w:r>
      <w:proofErr w:type="spellEnd"/>
      <w:r w:rsidRPr="001E2FF2">
        <w:rPr>
          <w:rFonts w:cs="David" w:hint="cs"/>
          <w:rtl/>
        </w:rPr>
        <w:tab/>
        <w:t xml:space="preserve">- ניר </w:t>
      </w:r>
      <w:proofErr w:type="spellStart"/>
      <w:r w:rsidRPr="001E2FF2">
        <w:rPr>
          <w:rFonts w:cs="David" w:hint="cs"/>
          <w:rtl/>
        </w:rPr>
        <w:t>קליינר</w:t>
      </w:r>
      <w:proofErr w:type="spellEnd"/>
    </w:p>
    <w:p w14:paraId="6E15EBC9" w14:textId="77777777" w:rsidR="001E2FF2" w:rsidRPr="001E2FF2" w:rsidRDefault="001E2FF2" w:rsidP="001E2FF2">
      <w:pPr>
        <w:bidi/>
        <w:jc w:val="both"/>
        <w:rPr>
          <w:rFonts w:cs="David" w:hint="cs"/>
          <w:rtl/>
        </w:rPr>
      </w:pPr>
    </w:p>
    <w:p w14:paraId="5A037A40" w14:textId="77777777" w:rsidR="001E2FF2" w:rsidRPr="001E2FF2" w:rsidRDefault="001E2FF2" w:rsidP="001E2FF2">
      <w:pPr>
        <w:bidi/>
        <w:jc w:val="both"/>
        <w:rPr>
          <w:rFonts w:cs="David" w:hint="cs"/>
          <w:rtl/>
        </w:rPr>
      </w:pPr>
    </w:p>
    <w:p w14:paraId="5275C962" w14:textId="77777777" w:rsidR="001E2FF2" w:rsidRPr="001E2FF2" w:rsidRDefault="001E2FF2" w:rsidP="001E2FF2">
      <w:pPr>
        <w:bidi/>
        <w:jc w:val="both"/>
        <w:rPr>
          <w:rFonts w:cs="David" w:hint="cs"/>
          <w:rtl/>
        </w:rPr>
      </w:pPr>
    </w:p>
    <w:p w14:paraId="0BBB902B" w14:textId="77777777" w:rsidR="001E2FF2" w:rsidRPr="001E2FF2" w:rsidRDefault="001E2FF2" w:rsidP="001E2FF2">
      <w:pPr>
        <w:bidi/>
        <w:jc w:val="both"/>
        <w:rPr>
          <w:rFonts w:cs="David" w:hint="cs"/>
          <w:rtl/>
        </w:rPr>
      </w:pPr>
    </w:p>
    <w:p w14:paraId="359673C0" w14:textId="77777777" w:rsidR="001E2FF2" w:rsidRPr="001E2FF2" w:rsidRDefault="001E2FF2" w:rsidP="001E2FF2">
      <w:pPr>
        <w:bidi/>
        <w:jc w:val="both"/>
        <w:rPr>
          <w:rFonts w:cs="David" w:hint="cs"/>
          <w:rtl/>
        </w:rPr>
      </w:pPr>
    </w:p>
    <w:p w14:paraId="67E35414" w14:textId="77777777" w:rsidR="001E2FF2" w:rsidRPr="001E2FF2" w:rsidRDefault="001E2FF2" w:rsidP="001E2FF2">
      <w:pPr>
        <w:bidi/>
        <w:jc w:val="both"/>
        <w:rPr>
          <w:rFonts w:cs="David" w:hint="cs"/>
          <w:rtl/>
        </w:rPr>
      </w:pPr>
    </w:p>
    <w:p w14:paraId="171D8079" w14:textId="77777777" w:rsidR="001E2FF2" w:rsidRPr="001E2FF2" w:rsidRDefault="001E2FF2" w:rsidP="001E2FF2">
      <w:pPr>
        <w:bidi/>
        <w:jc w:val="both"/>
        <w:rPr>
          <w:rFonts w:cs="David" w:hint="cs"/>
          <w:rtl/>
        </w:rPr>
      </w:pPr>
      <w:r w:rsidRPr="001E2FF2">
        <w:rPr>
          <w:rFonts w:cs="David" w:hint="cs"/>
          <w:b/>
          <w:bCs/>
          <w:u w:val="single"/>
          <w:rtl/>
        </w:rPr>
        <w:t>מנכ"ל הכנסת:</w:t>
      </w:r>
      <w:r w:rsidRPr="001E2FF2">
        <w:rPr>
          <w:rFonts w:cs="David" w:hint="cs"/>
          <w:rtl/>
        </w:rPr>
        <w:tab/>
      </w:r>
      <w:r w:rsidRPr="001E2FF2">
        <w:rPr>
          <w:rFonts w:cs="David" w:hint="cs"/>
          <w:rtl/>
        </w:rPr>
        <w:tab/>
        <w:t xml:space="preserve">אבי </w:t>
      </w:r>
      <w:proofErr w:type="spellStart"/>
      <w:r w:rsidRPr="001E2FF2">
        <w:rPr>
          <w:rFonts w:cs="David" w:hint="cs"/>
          <w:rtl/>
        </w:rPr>
        <w:t>בלשניקוב</w:t>
      </w:r>
      <w:proofErr w:type="spellEnd"/>
    </w:p>
    <w:p w14:paraId="61D66970" w14:textId="77777777" w:rsidR="001E2FF2" w:rsidRPr="001E2FF2" w:rsidRDefault="001E2FF2" w:rsidP="001E2FF2">
      <w:pPr>
        <w:bidi/>
        <w:jc w:val="both"/>
        <w:rPr>
          <w:rFonts w:cs="David" w:hint="cs"/>
          <w:b/>
          <w:bCs/>
          <w:u w:val="single"/>
          <w:rtl/>
        </w:rPr>
      </w:pPr>
    </w:p>
    <w:p w14:paraId="7997D276" w14:textId="77777777" w:rsidR="001E2FF2" w:rsidRPr="001E2FF2" w:rsidRDefault="001E2FF2" w:rsidP="001E2FF2">
      <w:pPr>
        <w:bidi/>
        <w:jc w:val="both"/>
        <w:rPr>
          <w:rFonts w:cs="David" w:hint="cs"/>
          <w:rtl/>
        </w:rPr>
      </w:pPr>
      <w:r w:rsidRPr="001E2FF2">
        <w:rPr>
          <w:rFonts w:cs="David" w:hint="cs"/>
          <w:b/>
          <w:bCs/>
          <w:u w:val="single"/>
          <w:rtl/>
        </w:rPr>
        <w:t>מזכיר הכנסת:</w:t>
      </w:r>
      <w:r w:rsidRPr="001E2FF2">
        <w:rPr>
          <w:rFonts w:cs="David" w:hint="cs"/>
          <w:rtl/>
        </w:rPr>
        <w:tab/>
      </w:r>
      <w:r w:rsidRPr="001E2FF2">
        <w:rPr>
          <w:rFonts w:cs="David" w:hint="cs"/>
          <w:rtl/>
        </w:rPr>
        <w:tab/>
        <w:t>איל ינון</w:t>
      </w:r>
    </w:p>
    <w:p w14:paraId="507204D5" w14:textId="77777777" w:rsidR="001E2FF2" w:rsidRPr="001E2FF2" w:rsidRDefault="001E2FF2" w:rsidP="001E2FF2">
      <w:pPr>
        <w:bidi/>
        <w:jc w:val="both"/>
        <w:rPr>
          <w:rFonts w:cs="David" w:hint="cs"/>
          <w:b/>
          <w:bCs/>
          <w:u w:val="single"/>
          <w:rtl/>
        </w:rPr>
      </w:pPr>
    </w:p>
    <w:p w14:paraId="413044E8" w14:textId="77777777" w:rsidR="001E2FF2" w:rsidRPr="001E2FF2" w:rsidRDefault="001E2FF2" w:rsidP="001E2FF2">
      <w:pPr>
        <w:bidi/>
        <w:jc w:val="both"/>
        <w:rPr>
          <w:rFonts w:cs="David" w:hint="cs"/>
          <w:rtl/>
        </w:rPr>
      </w:pPr>
      <w:r w:rsidRPr="001E2FF2">
        <w:rPr>
          <w:rFonts w:cs="David" w:hint="cs"/>
          <w:b/>
          <w:bCs/>
          <w:u w:val="single"/>
          <w:rtl/>
        </w:rPr>
        <w:t>סגנית מזכיר הכנסת:</w:t>
      </w:r>
      <w:r w:rsidRPr="001E2FF2">
        <w:rPr>
          <w:rFonts w:cs="David" w:hint="cs"/>
          <w:rtl/>
        </w:rPr>
        <w:tab/>
        <w:t xml:space="preserve">ירדנה </w:t>
      </w:r>
      <w:proofErr w:type="spellStart"/>
      <w:r w:rsidRPr="001E2FF2">
        <w:rPr>
          <w:rFonts w:cs="David" w:hint="cs"/>
          <w:rtl/>
        </w:rPr>
        <w:t>מלר</w:t>
      </w:r>
      <w:proofErr w:type="spellEnd"/>
      <w:r w:rsidRPr="001E2FF2">
        <w:rPr>
          <w:rFonts w:cs="David" w:hint="cs"/>
          <w:rtl/>
        </w:rPr>
        <w:t>-הורוביץ</w:t>
      </w:r>
    </w:p>
    <w:p w14:paraId="73D056D7" w14:textId="77777777" w:rsidR="001E2FF2" w:rsidRPr="001E2FF2" w:rsidRDefault="001E2FF2" w:rsidP="001E2FF2">
      <w:pPr>
        <w:bidi/>
        <w:jc w:val="both"/>
        <w:rPr>
          <w:rFonts w:cs="David" w:hint="cs"/>
          <w:b/>
          <w:bCs/>
          <w:u w:val="single"/>
          <w:rtl/>
        </w:rPr>
      </w:pPr>
    </w:p>
    <w:p w14:paraId="1AA058CA" w14:textId="77777777" w:rsidR="001E2FF2" w:rsidRPr="001E2FF2" w:rsidRDefault="001E2FF2" w:rsidP="001E2FF2">
      <w:pPr>
        <w:bidi/>
        <w:jc w:val="both"/>
        <w:rPr>
          <w:rFonts w:cs="David" w:hint="cs"/>
          <w:rtl/>
        </w:rPr>
      </w:pPr>
      <w:r w:rsidRPr="001E2FF2">
        <w:rPr>
          <w:rFonts w:cs="David" w:hint="cs"/>
          <w:b/>
          <w:bCs/>
          <w:u w:val="single"/>
          <w:rtl/>
        </w:rPr>
        <w:t>יועצת משפטית:</w:t>
      </w:r>
      <w:r w:rsidRPr="001E2FF2">
        <w:rPr>
          <w:rFonts w:cs="David" w:hint="cs"/>
          <w:rtl/>
        </w:rPr>
        <w:tab/>
      </w:r>
      <w:r>
        <w:rPr>
          <w:rFonts w:cs="David" w:hint="cs"/>
          <w:rtl/>
        </w:rPr>
        <w:t>אר</w:t>
      </w:r>
      <w:r w:rsidRPr="001E2FF2">
        <w:rPr>
          <w:rFonts w:cs="David" w:hint="cs"/>
          <w:rtl/>
        </w:rPr>
        <w:t xml:space="preserve">בל </w:t>
      </w:r>
      <w:proofErr w:type="spellStart"/>
      <w:r w:rsidRPr="001E2FF2">
        <w:rPr>
          <w:rFonts w:cs="David" w:hint="cs"/>
          <w:rtl/>
        </w:rPr>
        <w:t>אסטרחן</w:t>
      </w:r>
      <w:proofErr w:type="spellEnd"/>
    </w:p>
    <w:p w14:paraId="147AF967" w14:textId="77777777" w:rsidR="001E2FF2" w:rsidRPr="001E2FF2" w:rsidRDefault="001E2FF2" w:rsidP="001E2FF2">
      <w:pPr>
        <w:bidi/>
        <w:jc w:val="both"/>
        <w:rPr>
          <w:rFonts w:cs="David" w:hint="cs"/>
          <w:b/>
          <w:bCs/>
          <w:u w:val="single"/>
          <w:rtl/>
        </w:rPr>
      </w:pPr>
    </w:p>
    <w:p w14:paraId="4CBEAADA" w14:textId="77777777" w:rsidR="001E2FF2" w:rsidRPr="001E2FF2" w:rsidRDefault="001E2FF2" w:rsidP="001E2FF2">
      <w:pPr>
        <w:bidi/>
        <w:jc w:val="both"/>
        <w:rPr>
          <w:rFonts w:cs="David" w:hint="cs"/>
          <w:rtl/>
        </w:rPr>
      </w:pPr>
      <w:r w:rsidRPr="001E2FF2">
        <w:rPr>
          <w:rFonts w:cs="David" w:hint="cs"/>
          <w:b/>
          <w:bCs/>
          <w:u w:val="single"/>
          <w:rtl/>
        </w:rPr>
        <w:t>מנהלת הוועדה:</w:t>
      </w:r>
      <w:r w:rsidRPr="001E2FF2">
        <w:rPr>
          <w:rFonts w:cs="David" w:hint="cs"/>
          <w:rtl/>
        </w:rPr>
        <w:tab/>
      </w:r>
      <w:r w:rsidRPr="001E2FF2">
        <w:rPr>
          <w:rFonts w:cs="David" w:hint="cs"/>
          <w:rtl/>
        </w:rPr>
        <w:tab/>
        <w:t>אתי בן-יוסף</w:t>
      </w:r>
    </w:p>
    <w:p w14:paraId="49AD3D25" w14:textId="77777777" w:rsidR="001E2FF2" w:rsidRPr="001E2FF2" w:rsidRDefault="001E2FF2" w:rsidP="001E2FF2">
      <w:pPr>
        <w:bidi/>
        <w:jc w:val="both"/>
        <w:rPr>
          <w:rFonts w:cs="David" w:hint="cs"/>
          <w:b/>
          <w:bCs/>
          <w:u w:val="single"/>
          <w:rtl/>
        </w:rPr>
      </w:pPr>
    </w:p>
    <w:p w14:paraId="160F8704" w14:textId="77777777" w:rsidR="001E2FF2" w:rsidRPr="001E2FF2" w:rsidRDefault="001E2FF2" w:rsidP="001E2FF2">
      <w:pPr>
        <w:bidi/>
        <w:jc w:val="both"/>
        <w:rPr>
          <w:rFonts w:cs="David" w:hint="cs"/>
          <w:rtl/>
        </w:rPr>
      </w:pPr>
      <w:r w:rsidRPr="001E2FF2">
        <w:rPr>
          <w:rFonts w:cs="David" w:hint="cs"/>
          <w:b/>
          <w:bCs/>
          <w:u w:val="single"/>
          <w:rtl/>
        </w:rPr>
        <w:t>קצרנית פרלמנטרית:</w:t>
      </w:r>
      <w:r w:rsidRPr="001E2FF2">
        <w:rPr>
          <w:rFonts w:cs="David" w:hint="cs"/>
          <w:rtl/>
        </w:rPr>
        <w:tab/>
        <w:t xml:space="preserve">טלי רם </w:t>
      </w:r>
    </w:p>
    <w:p w14:paraId="6CBB5E5F" w14:textId="77777777" w:rsidR="001E2FF2" w:rsidRPr="001E2FF2" w:rsidRDefault="001E2FF2" w:rsidP="001E2FF2">
      <w:pPr>
        <w:bidi/>
        <w:jc w:val="both"/>
        <w:rPr>
          <w:rFonts w:cs="David" w:hint="cs"/>
          <w:rtl/>
        </w:rPr>
      </w:pPr>
    </w:p>
    <w:p w14:paraId="6B204C02" w14:textId="77777777" w:rsidR="001E2FF2" w:rsidRPr="001E2FF2" w:rsidRDefault="001E2FF2" w:rsidP="001E2FF2">
      <w:pPr>
        <w:bidi/>
        <w:jc w:val="both"/>
        <w:rPr>
          <w:rFonts w:cs="David" w:hint="cs"/>
          <w:rtl/>
        </w:rPr>
      </w:pPr>
    </w:p>
    <w:p w14:paraId="5110DF56" w14:textId="77777777" w:rsidR="001E2FF2" w:rsidRPr="001E2FF2" w:rsidRDefault="001E2FF2" w:rsidP="001E2FF2">
      <w:pPr>
        <w:bidi/>
        <w:jc w:val="both"/>
        <w:rPr>
          <w:rFonts w:cs="David" w:hint="cs"/>
          <w:rtl/>
        </w:rPr>
      </w:pPr>
    </w:p>
    <w:p w14:paraId="0F54D4C4" w14:textId="77777777" w:rsidR="001E2FF2" w:rsidRPr="001E2FF2" w:rsidRDefault="001E2FF2" w:rsidP="001E2FF2">
      <w:pPr>
        <w:bidi/>
        <w:jc w:val="both"/>
        <w:rPr>
          <w:rFonts w:cs="David" w:hint="cs"/>
          <w:rtl/>
        </w:rPr>
      </w:pPr>
    </w:p>
    <w:p w14:paraId="4473139B" w14:textId="77777777" w:rsidR="001E2FF2" w:rsidRPr="001E2FF2" w:rsidRDefault="001E2FF2" w:rsidP="001E2FF2">
      <w:pPr>
        <w:bidi/>
        <w:jc w:val="both"/>
        <w:rPr>
          <w:rFonts w:cs="David" w:hint="cs"/>
          <w:rtl/>
        </w:rPr>
      </w:pPr>
      <w:r w:rsidRPr="001E2FF2">
        <w:rPr>
          <w:rFonts w:cs="David"/>
          <w:rtl/>
        </w:rPr>
        <w:br w:type="page"/>
      </w:r>
    </w:p>
    <w:p w14:paraId="0DC40830" w14:textId="77777777" w:rsidR="001E2FF2" w:rsidRPr="001E2FF2" w:rsidRDefault="001E2FF2" w:rsidP="001E2FF2">
      <w:pPr>
        <w:numPr>
          <w:ilvl w:val="0"/>
          <w:numId w:val="2"/>
        </w:numPr>
        <w:overflowPunct w:val="0"/>
        <w:autoSpaceDE w:val="0"/>
        <w:autoSpaceDN w:val="0"/>
        <w:bidi/>
        <w:adjustRightInd w:val="0"/>
        <w:ind w:right="0"/>
        <w:jc w:val="both"/>
        <w:textAlignment w:val="baseline"/>
        <w:rPr>
          <w:rFonts w:cs="David" w:hint="cs"/>
          <w:b/>
          <w:bCs/>
          <w:u w:val="single"/>
          <w:rtl/>
        </w:rPr>
      </w:pPr>
      <w:r w:rsidRPr="001E2FF2">
        <w:rPr>
          <w:rFonts w:cs="David" w:hint="cs"/>
          <w:b/>
          <w:bCs/>
          <w:u w:val="single"/>
          <w:rtl/>
        </w:rPr>
        <w:t>ברכות עם כניסת ועדת הכנסת לאגף החדש</w:t>
      </w:r>
    </w:p>
    <w:p w14:paraId="347ADBFA" w14:textId="77777777" w:rsidR="001E2FF2" w:rsidRPr="001E2FF2" w:rsidRDefault="001E2FF2" w:rsidP="001E2FF2">
      <w:pPr>
        <w:bidi/>
        <w:jc w:val="both"/>
        <w:rPr>
          <w:rFonts w:cs="David" w:hint="cs"/>
          <w:rtl/>
        </w:rPr>
      </w:pPr>
    </w:p>
    <w:p w14:paraId="6855C4AF" w14:textId="77777777" w:rsidR="001E2FF2" w:rsidRPr="001E2FF2" w:rsidRDefault="001E2FF2" w:rsidP="001E2FF2">
      <w:pPr>
        <w:bidi/>
        <w:jc w:val="both"/>
        <w:rPr>
          <w:rFonts w:cs="David" w:hint="cs"/>
          <w:rtl/>
        </w:rPr>
      </w:pPr>
      <w:r w:rsidRPr="001E2FF2">
        <w:rPr>
          <w:rFonts w:cs="David" w:hint="cs"/>
          <w:u w:val="single"/>
          <w:rtl/>
        </w:rPr>
        <w:t>היו"ר דוד טל:</w:t>
      </w:r>
    </w:p>
    <w:p w14:paraId="3D6756A0" w14:textId="77777777" w:rsidR="001E2FF2" w:rsidRPr="001E2FF2" w:rsidRDefault="001E2FF2" w:rsidP="001E2FF2">
      <w:pPr>
        <w:bidi/>
        <w:jc w:val="both"/>
        <w:rPr>
          <w:rFonts w:cs="David" w:hint="cs"/>
          <w:rtl/>
        </w:rPr>
      </w:pPr>
    </w:p>
    <w:p w14:paraId="407304ED" w14:textId="77777777" w:rsidR="001E2FF2" w:rsidRPr="001E2FF2" w:rsidRDefault="001E2FF2" w:rsidP="001E2FF2">
      <w:pPr>
        <w:bidi/>
        <w:jc w:val="both"/>
        <w:rPr>
          <w:rFonts w:cs="David" w:hint="cs"/>
          <w:rtl/>
        </w:rPr>
      </w:pPr>
      <w:r w:rsidRPr="001E2FF2">
        <w:rPr>
          <w:rFonts w:cs="David" w:hint="cs"/>
          <w:rtl/>
        </w:rPr>
        <w:tab/>
        <w:t>בוקר טוב. אני מתכבד לפתוח את ישיבת ועדת הכנסת הראשונה, "</w:t>
      </w:r>
      <w:proofErr w:type="spellStart"/>
      <w:r w:rsidRPr="001E2FF2">
        <w:rPr>
          <w:rFonts w:cs="David" w:hint="cs"/>
          <w:rtl/>
        </w:rPr>
        <w:t>בסימנא</w:t>
      </w:r>
      <w:proofErr w:type="spellEnd"/>
      <w:r w:rsidRPr="001E2FF2">
        <w:rPr>
          <w:rFonts w:cs="David" w:hint="cs"/>
          <w:rtl/>
        </w:rPr>
        <w:t xml:space="preserve"> </w:t>
      </w:r>
      <w:proofErr w:type="spellStart"/>
      <w:r w:rsidRPr="001E2FF2">
        <w:rPr>
          <w:rFonts w:cs="David" w:hint="cs"/>
          <w:rtl/>
        </w:rPr>
        <w:t>טבא</w:t>
      </w:r>
      <w:proofErr w:type="spellEnd"/>
      <w:r w:rsidRPr="001E2FF2">
        <w:rPr>
          <w:rFonts w:cs="David" w:hint="cs"/>
          <w:rtl/>
        </w:rPr>
        <w:t xml:space="preserve">". אני רוצה להצטרף לדברים של יושבת-ראש הכנסת בחניכת המקום, יהי רצון שלא תצא שום תקלה מתחת ידינו, ובכל מה שנעשה פה </w:t>
      </w:r>
      <w:r w:rsidRPr="001E2FF2">
        <w:rPr>
          <w:rFonts w:cs="David"/>
          <w:rtl/>
        </w:rPr>
        <w:t>–</w:t>
      </w:r>
      <w:r w:rsidRPr="001E2FF2">
        <w:rPr>
          <w:rFonts w:cs="David" w:hint="cs"/>
          <w:rtl/>
        </w:rPr>
        <w:t xml:space="preserve"> נתקן את כל מה שטעון תיקון, לטובת אזרחי מדינת ישראל. </w:t>
      </w:r>
    </w:p>
    <w:p w14:paraId="1790D8E8" w14:textId="77777777" w:rsidR="001E2FF2" w:rsidRPr="001E2FF2" w:rsidRDefault="001E2FF2" w:rsidP="001E2FF2">
      <w:pPr>
        <w:bidi/>
        <w:jc w:val="both"/>
        <w:rPr>
          <w:rFonts w:cs="David" w:hint="cs"/>
          <w:rtl/>
        </w:rPr>
      </w:pPr>
    </w:p>
    <w:p w14:paraId="2ADE09D5" w14:textId="77777777" w:rsidR="001E2FF2" w:rsidRPr="001E2FF2" w:rsidRDefault="001E2FF2" w:rsidP="001E2FF2">
      <w:pPr>
        <w:bidi/>
        <w:jc w:val="both"/>
        <w:rPr>
          <w:rFonts w:cs="David" w:hint="cs"/>
          <w:rtl/>
        </w:rPr>
      </w:pPr>
      <w:r w:rsidRPr="001E2FF2">
        <w:rPr>
          <w:rFonts w:cs="David" w:hint="cs"/>
          <w:rtl/>
        </w:rPr>
        <w:tab/>
        <w:t>גברתי יושבת-ראש הכנסת, בבקשה.</w:t>
      </w:r>
    </w:p>
    <w:p w14:paraId="232C0A2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יושבת-ראש הכנסת דליה איציק:</w:t>
      </w:r>
    </w:p>
    <w:p w14:paraId="6B8DF825" w14:textId="77777777" w:rsidR="001E2FF2" w:rsidRPr="001E2FF2" w:rsidRDefault="001E2FF2" w:rsidP="001E2FF2">
      <w:pPr>
        <w:bidi/>
        <w:jc w:val="both"/>
        <w:rPr>
          <w:rFonts w:cs="David" w:hint="cs"/>
          <w:rtl/>
        </w:rPr>
      </w:pPr>
    </w:p>
    <w:p w14:paraId="407580F4" w14:textId="77777777" w:rsidR="001E2FF2" w:rsidRPr="001E2FF2" w:rsidRDefault="001E2FF2" w:rsidP="001E2FF2">
      <w:pPr>
        <w:bidi/>
        <w:jc w:val="both"/>
        <w:rPr>
          <w:rFonts w:cs="David" w:hint="cs"/>
          <w:rtl/>
        </w:rPr>
      </w:pPr>
      <w:r w:rsidRPr="001E2FF2">
        <w:rPr>
          <w:rFonts w:cs="David" w:hint="cs"/>
          <w:rtl/>
        </w:rPr>
        <w:tab/>
        <w:t xml:space="preserve">אין לי הרבה מה לומר, מלבד העובדה שאני משוכנעת שהגודל הזה והבית עצמו </w:t>
      </w:r>
      <w:r w:rsidRPr="001E2FF2">
        <w:rPr>
          <w:rFonts w:cs="David"/>
          <w:rtl/>
        </w:rPr>
        <w:t>–</w:t>
      </w:r>
      <w:r w:rsidRPr="001E2FF2">
        <w:rPr>
          <w:rFonts w:cs="David" w:hint="cs"/>
          <w:rtl/>
        </w:rPr>
        <w:t xml:space="preserve"> יופיו, האווירה שלו </w:t>
      </w:r>
      <w:r w:rsidRPr="001E2FF2">
        <w:rPr>
          <w:rFonts w:cs="David"/>
          <w:rtl/>
        </w:rPr>
        <w:t>–</w:t>
      </w:r>
      <w:r w:rsidRPr="001E2FF2">
        <w:rPr>
          <w:rFonts w:cs="David" w:hint="cs"/>
          <w:rtl/>
        </w:rPr>
        <w:t xml:space="preserve"> ישפיעו גם על התכנים של הדיונים, ובעיקר על צורתם. </w:t>
      </w:r>
    </w:p>
    <w:p w14:paraId="76E0DE7D" w14:textId="77777777" w:rsidR="001E2FF2" w:rsidRPr="001E2FF2" w:rsidRDefault="001E2FF2" w:rsidP="001E2FF2">
      <w:pPr>
        <w:bidi/>
        <w:jc w:val="both"/>
        <w:rPr>
          <w:rFonts w:cs="David" w:hint="cs"/>
          <w:rtl/>
        </w:rPr>
      </w:pPr>
    </w:p>
    <w:p w14:paraId="2BC4570D" w14:textId="77777777" w:rsidR="001E2FF2" w:rsidRPr="001E2FF2" w:rsidRDefault="001E2FF2" w:rsidP="001E2FF2">
      <w:pPr>
        <w:bidi/>
        <w:jc w:val="both"/>
        <w:rPr>
          <w:rFonts w:cs="David" w:hint="cs"/>
          <w:rtl/>
        </w:rPr>
      </w:pPr>
      <w:r w:rsidRPr="001E2FF2">
        <w:rPr>
          <w:rFonts w:cs="David" w:hint="cs"/>
          <w:rtl/>
        </w:rPr>
        <w:tab/>
        <w:t xml:space="preserve">אנחנו מרבים להתלונן על כך שהרבה פעמים תדמיתנו נמוכה. לפעמים זה גם באשמתנו </w:t>
      </w:r>
      <w:r w:rsidRPr="001E2FF2">
        <w:rPr>
          <w:rFonts w:cs="David"/>
          <w:rtl/>
        </w:rPr>
        <w:t>–</w:t>
      </w:r>
      <w:r w:rsidRPr="001E2FF2">
        <w:rPr>
          <w:rFonts w:cs="David" w:hint="cs"/>
          <w:rtl/>
        </w:rPr>
        <w:t xml:space="preserve"> לא תמיד, לצערי, זה באשמתנו. אבל, לפעמים אנחנו תורמים </w:t>
      </w:r>
      <w:r w:rsidRPr="001E2FF2">
        <w:rPr>
          <w:rFonts w:cs="David"/>
          <w:rtl/>
        </w:rPr>
        <w:t>–</w:t>
      </w:r>
      <w:r w:rsidRPr="001E2FF2">
        <w:rPr>
          <w:rFonts w:cs="David" w:hint="cs"/>
          <w:rtl/>
        </w:rPr>
        <w:t xml:space="preserve"> בואו נאמר את האמת </w:t>
      </w:r>
      <w:r w:rsidRPr="001E2FF2">
        <w:rPr>
          <w:rFonts w:cs="David"/>
          <w:rtl/>
        </w:rPr>
        <w:t>–</w:t>
      </w:r>
      <w:r w:rsidRPr="001E2FF2">
        <w:rPr>
          <w:rFonts w:cs="David" w:hint="cs"/>
          <w:rtl/>
        </w:rPr>
        <w:t xml:space="preserve"> והנה הזדמנות מצוינת, אי-אפשר כבר להתלונן לא על צפיפות ולא על תנאים, וזה נראה באמת אחרת. אזרחים באים לכאן לוועדות </w:t>
      </w:r>
      <w:r w:rsidRPr="001E2FF2">
        <w:rPr>
          <w:rFonts w:cs="David"/>
          <w:rtl/>
        </w:rPr>
        <w:t>–</w:t>
      </w:r>
      <w:r w:rsidRPr="001E2FF2">
        <w:rPr>
          <w:rFonts w:cs="David" w:hint="cs"/>
          <w:rtl/>
        </w:rPr>
        <w:t xml:space="preserve"> שהרי כשנולד חוק, תהליכו של החוק הזה הוא לשמוע את השיח ואת השיג ואת העיון ואת הדיון ואת הליבון </w:t>
      </w:r>
      <w:r w:rsidRPr="001E2FF2">
        <w:rPr>
          <w:rFonts w:cs="David"/>
          <w:rtl/>
        </w:rPr>
        <w:t>–</w:t>
      </w:r>
      <w:r w:rsidRPr="001E2FF2">
        <w:rPr>
          <w:rFonts w:cs="David" w:hint="cs"/>
          <w:rtl/>
        </w:rPr>
        <w:t xml:space="preserve"> וחוק ההסדרים, אם הוא עבר מן העולם, הוא לא עבר בשל תוכנן של הרפורמות אלא בגלל </w:t>
      </w:r>
      <w:proofErr w:type="spellStart"/>
      <w:r w:rsidRPr="001E2FF2">
        <w:rPr>
          <w:rFonts w:cs="David" w:hint="cs"/>
          <w:rtl/>
        </w:rPr>
        <w:t>האיך</w:t>
      </w:r>
      <w:proofErr w:type="spellEnd"/>
      <w:r w:rsidRPr="001E2FF2">
        <w:rPr>
          <w:rFonts w:cs="David" w:hint="cs"/>
          <w:rtl/>
        </w:rPr>
        <w:t xml:space="preserve">, כי </w:t>
      </w:r>
      <w:proofErr w:type="spellStart"/>
      <w:r w:rsidRPr="001E2FF2">
        <w:rPr>
          <w:rFonts w:cs="David" w:hint="cs"/>
          <w:rtl/>
        </w:rPr>
        <w:t>האיך</w:t>
      </w:r>
      <w:proofErr w:type="spellEnd"/>
      <w:r w:rsidRPr="001E2FF2">
        <w:rPr>
          <w:rFonts w:cs="David" w:hint="cs"/>
          <w:rtl/>
        </w:rPr>
        <w:t xml:space="preserve"> צריך להיעשות פה על-ידי שימוע, שמיעה, של האזרחים. ונראה שגם כאן מתייחסים אליהם אחרת, יש להם הזדמנות לשבת, הם לא יושבים אחד על השני.</w:t>
      </w:r>
    </w:p>
    <w:p w14:paraId="264C4818" w14:textId="77777777" w:rsidR="001E2FF2" w:rsidRPr="001E2FF2" w:rsidRDefault="001E2FF2" w:rsidP="001E2FF2">
      <w:pPr>
        <w:bidi/>
        <w:jc w:val="both"/>
        <w:rPr>
          <w:rFonts w:cs="David" w:hint="cs"/>
          <w:rtl/>
        </w:rPr>
      </w:pPr>
    </w:p>
    <w:p w14:paraId="5776874D" w14:textId="77777777" w:rsidR="001E2FF2" w:rsidRPr="001E2FF2" w:rsidRDefault="001E2FF2" w:rsidP="001E2FF2">
      <w:pPr>
        <w:bidi/>
        <w:jc w:val="both"/>
        <w:rPr>
          <w:rFonts w:cs="David" w:hint="cs"/>
          <w:rtl/>
        </w:rPr>
      </w:pPr>
      <w:r w:rsidRPr="001E2FF2">
        <w:rPr>
          <w:rFonts w:cs="David" w:hint="cs"/>
          <w:rtl/>
        </w:rPr>
        <w:tab/>
        <w:t xml:space="preserve">אדוני יושב-ראש הוועדה, בחרנו בך הבוקר </w:t>
      </w:r>
      <w:r w:rsidRPr="001E2FF2">
        <w:rPr>
          <w:rFonts w:cs="David"/>
          <w:rtl/>
        </w:rPr>
        <w:t>–</w:t>
      </w:r>
      <w:r w:rsidRPr="001E2FF2">
        <w:rPr>
          <w:rFonts w:cs="David" w:hint="cs"/>
          <w:rtl/>
        </w:rPr>
        <w:t xml:space="preserve"> גם השר וגם אנוכי </w:t>
      </w:r>
      <w:r w:rsidRPr="001E2FF2">
        <w:rPr>
          <w:rFonts w:cs="David"/>
          <w:rtl/>
        </w:rPr>
        <w:t>–</w:t>
      </w:r>
      <w:r w:rsidRPr="001E2FF2">
        <w:rPr>
          <w:rFonts w:cs="David" w:hint="cs"/>
          <w:rtl/>
        </w:rPr>
        <w:t xml:space="preserve"> לבוא לכאן, ליושב-ראש ועדת הכנסת ולוועדת הכנסת, כי זהו בעצם ועד הבית של הכנסת. בלעדיהם, יושב-ראש כנסת כמעט לא יכול לתפקד. </w:t>
      </w:r>
    </w:p>
    <w:p w14:paraId="793172DB" w14:textId="77777777" w:rsidR="001E2FF2" w:rsidRPr="001E2FF2" w:rsidRDefault="001E2FF2" w:rsidP="001E2FF2">
      <w:pPr>
        <w:bidi/>
        <w:jc w:val="both"/>
        <w:rPr>
          <w:rFonts w:cs="David" w:hint="cs"/>
          <w:rtl/>
        </w:rPr>
      </w:pPr>
    </w:p>
    <w:p w14:paraId="79102C3F" w14:textId="77777777" w:rsidR="001E2FF2" w:rsidRPr="001E2FF2" w:rsidRDefault="001E2FF2" w:rsidP="001E2FF2">
      <w:pPr>
        <w:bidi/>
        <w:jc w:val="both"/>
        <w:rPr>
          <w:rFonts w:cs="David" w:hint="cs"/>
          <w:rtl/>
        </w:rPr>
      </w:pPr>
      <w:r w:rsidRPr="001E2FF2">
        <w:rPr>
          <w:rFonts w:cs="David" w:hint="cs"/>
          <w:rtl/>
        </w:rPr>
        <w:tab/>
        <w:t xml:space="preserve">ואתם, חברי הוועדה </w:t>
      </w:r>
      <w:r w:rsidRPr="001E2FF2">
        <w:rPr>
          <w:rFonts w:cs="David"/>
          <w:rtl/>
        </w:rPr>
        <w:t>–</w:t>
      </w:r>
      <w:r w:rsidRPr="001E2FF2">
        <w:rPr>
          <w:rFonts w:cs="David" w:hint="cs"/>
          <w:rtl/>
        </w:rPr>
        <w:t xml:space="preserve"> יד ימין ויד שמאל שלי, ויושב-ראש הוועדה הוא שתי הידיים שלי, ואני מאוד מודה לכם שאתם מסייעים בידי לנהל את המשכן, צריך להגיד </w:t>
      </w:r>
      <w:r w:rsidRPr="001E2FF2">
        <w:rPr>
          <w:rFonts w:cs="David"/>
          <w:rtl/>
        </w:rPr>
        <w:t>–</w:t>
      </w:r>
      <w:r w:rsidRPr="001E2FF2">
        <w:rPr>
          <w:rFonts w:cs="David" w:hint="cs"/>
          <w:rtl/>
        </w:rPr>
        <w:t xml:space="preserve"> הקשה הזה. אנחנו מטפלים  בהרבה מאוד נושאים מהותיים, אנחנו ביום רביעי מרכיבים "שולחן עגול" עם ראש הממשלה כדי למצוא את הממשק בין הממשלה לבין הכנסת. </w:t>
      </w:r>
    </w:p>
    <w:p w14:paraId="7C7E7447" w14:textId="77777777" w:rsidR="001E2FF2" w:rsidRPr="001E2FF2" w:rsidRDefault="001E2FF2" w:rsidP="001E2FF2">
      <w:pPr>
        <w:bidi/>
        <w:jc w:val="both"/>
        <w:rPr>
          <w:rFonts w:cs="David" w:hint="cs"/>
          <w:rtl/>
        </w:rPr>
      </w:pPr>
    </w:p>
    <w:p w14:paraId="1A3FD0B1" w14:textId="77777777" w:rsidR="001E2FF2" w:rsidRPr="001E2FF2" w:rsidRDefault="001E2FF2" w:rsidP="001E2FF2">
      <w:pPr>
        <w:bidi/>
        <w:jc w:val="both"/>
        <w:rPr>
          <w:rFonts w:cs="David" w:hint="cs"/>
          <w:rtl/>
        </w:rPr>
      </w:pPr>
      <w:r w:rsidRPr="001E2FF2">
        <w:rPr>
          <w:rFonts w:cs="David" w:hint="cs"/>
          <w:rtl/>
        </w:rPr>
        <w:tab/>
        <w:t xml:space="preserve">חוק ההסדרים ילך וייעלם </w:t>
      </w:r>
      <w:r w:rsidRPr="001E2FF2">
        <w:rPr>
          <w:rFonts w:cs="David"/>
          <w:rtl/>
        </w:rPr>
        <w:t>–</w:t>
      </w:r>
      <w:r w:rsidRPr="001E2FF2">
        <w:rPr>
          <w:rFonts w:cs="David" w:hint="cs"/>
          <w:rtl/>
        </w:rPr>
        <w:t xml:space="preserve"> אני משוכנעת שבתקופתי הוא כבר לא יהיה, וגם מחר אני אגיש הצעת חוק המדברת על השלמה לחוק ההסדרים, במקומו יבוא משהו אחר לחלוטין. אני משוכנעת שעשינו עבודה נכונה. יש לכם סיבה, חברי </w:t>
      </w:r>
      <w:proofErr w:type="spellStart"/>
      <w:r w:rsidRPr="001E2FF2">
        <w:rPr>
          <w:rFonts w:cs="David" w:hint="cs"/>
          <w:rtl/>
        </w:rPr>
        <w:t>חברי</w:t>
      </w:r>
      <w:proofErr w:type="spellEnd"/>
      <w:r w:rsidRPr="001E2FF2">
        <w:rPr>
          <w:rFonts w:cs="David" w:hint="cs"/>
          <w:rtl/>
        </w:rPr>
        <w:t xml:space="preserve"> הכנסת, ללכת זקופי-קומה ולומר שגם השפעתם על התקציב באורח מאוד משמעותי. </w:t>
      </w:r>
    </w:p>
    <w:p w14:paraId="1D35C462" w14:textId="77777777" w:rsidR="001E2FF2" w:rsidRPr="001E2FF2" w:rsidRDefault="001E2FF2" w:rsidP="001E2FF2">
      <w:pPr>
        <w:bidi/>
        <w:jc w:val="both"/>
        <w:rPr>
          <w:rFonts w:cs="David" w:hint="cs"/>
          <w:rtl/>
        </w:rPr>
      </w:pPr>
    </w:p>
    <w:p w14:paraId="32BBB247" w14:textId="77777777" w:rsidR="001E2FF2" w:rsidRPr="001E2FF2" w:rsidRDefault="001E2FF2" w:rsidP="001E2FF2">
      <w:pPr>
        <w:bidi/>
        <w:jc w:val="both"/>
        <w:rPr>
          <w:rFonts w:cs="David" w:hint="cs"/>
          <w:rtl/>
        </w:rPr>
      </w:pPr>
      <w:r w:rsidRPr="001E2FF2">
        <w:rPr>
          <w:rFonts w:cs="David" w:hint="cs"/>
          <w:rtl/>
        </w:rPr>
        <w:tab/>
        <w:t xml:space="preserve">אני מאוד מאמינה בכם. אני חושבת </w:t>
      </w:r>
      <w:proofErr w:type="spellStart"/>
      <w:r w:rsidRPr="001E2FF2">
        <w:rPr>
          <w:rFonts w:cs="David" w:hint="cs"/>
          <w:rtl/>
        </w:rPr>
        <w:t>שמרביתכם</w:t>
      </w:r>
      <w:proofErr w:type="spellEnd"/>
      <w:r w:rsidRPr="001E2FF2">
        <w:rPr>
          <w:rFonts w:cs="David" w:hint="cs"/>
          <w:rtl/>
        </w:rPr>
        <w:t xml:space="preserve"> חברי כנסת מצוינים, ואני מרגישה שלפעמים צריך לעשות עתים לתורה, וזה עת התורה גם לומר לכם מילת תודה על-ידי העובדה שאתם מסייעים לי ומפרגנים לי ומפרגנים למה שקורה כאן. אני חושבת שקורה כאן. </w:t>
      </w:r>
    </w:p>
    <w:p w14:paraId="65B31CFD" w14:textId="77777777" w:rsidR="001E2FF2" w:rsidRPr="001E2FF2" w:rsidRDefault="001E2FF2" w:rsidP="001E2FF2">
      <w:pPr>
        <w:bidi/>
        <w:jc w:val="both"/>
        <w:rPr>
          <w:rFonts w:cs="David" w:hint="cs"/>
          <w:rtl/>
        </w:rPr>
      </w:pPr>
    </w:p>
    <w:p w14:paraId="236C15E4" w14:textId="77777777" w:rsidR="001E2FF2" w:rsidRPr="001E2FF2" w:rsidRDefault="001E2FF2" w:rsidP="001E2FF2">
      <w:pPr>
        <w:bidi/>
        <w:ind w:firstLine="567"/>
        <w:jc w:val="both"/>
        <w:rPr>
          <w:rFonts w:cs="David" w:hint="cs"/>
          <w:rtl/>
        </w:rPr>
      </w:pPr>
      <w:r w:rsidRPr="001E2FF2">
        <w:rPr>
          <w:rFonts w:cs="David" w:hint="cs"/>
          <w:rtl/>
        </w:rPr>
        <w:t xml:space="preserve">אני גם רוצה לומר מילת תודה בהזדמנות הזאת ללשכה שלי שעובדת כל כך קשה, ויש לנו איזו הרגשה שמי שנמצא תמיד על-ידינו, אנחנו לא יודעים לומר לו תודה. גדעון סער תמיד אומר: יש לך מזל בבחירת אנשים, ואני אומרת לו: אדוני, יש לי שכל בבחירת אנשים. אז אני גם רוצה לומר תודה לכל מי שיש לו יד ורגל בעניין הזה. </w:t>
      </w:r>
    </w:p>
    <w:p w14:paraId="04908899" w14:textId="77777777" w:rsidR="001E2FF2" w:rsidRPr="001E2FF2" w:rsidRDefault="001E2FF2" w:rsidP="001E2FF2">
      <w:pPr>
        <w:bidi/>
        <w:ind w:firstLine="567"/>
        <w:jc w:val="both"/>
        <w:rPr>
          <w:rFonts w:cs="David" w:hint="cs"/>
          <w:rtl/>
        </w:rPr>
      </w:pPr>
    </w:p>
    <w:p w14:paraId="37D514F9" w14:textId="77777777" w:rsidR="001E2FF2" w:rsidRPr="001E2FF2" w:rsidRDefault="001E2FF2" w:rsidP="001E2FF2">
      <w:pPr>
        <w:bidi/>
        <w:ind w:firstLine="567"/>
        <w:jc w:val="both"/>
        <w:rPr>
          <w:rFonts w:cs="David" w:hint="cs"/>
          <w:rtl/>
        </w:rPr>
      </w:pPr>
      <w:r w:rsidRPr="001E2FF2">
        <w:rPr>
          <w:rFonts w:cs="David" w:hint="cs"/>
          <w:rtl/>
        </w:rPr>
        <w:t xml:space="preserve">אדוני השר, אני מאוד שמחה שאתה נמצא אתנו כאן היום. </w:t>
      </w:r>
    </w:p>
    <w:p w14:paraId="0492619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7EB58143" w14:textId="77777777" w:rsidR="001E2FF2" w:rsidRPr="001E2FF2" w:rsidRDefault="001E2FF2" w:rsidP="001E2FF2">
      <w:pPr>
        <w:bidi/>
        <w:jc w:val="both"/>
        <w:rPr>
          <w:rFonts w:cs="David" w:hint="cs"/>
          <w:rtl/>
        </w:rPr>
      </w:pPr>
    </w:p>
    <w:p w14:paraId="142CF123" w14:textId="77777777" w:rsidR="001E2FF2" w:rsidRPr="001E2FF2" w:rsidRDefault="001E2FF2" w:rsidP="001E2FF2">
      <w:pPr>
        <w:bidi/>
        <w:jc w:val="both"/>
        <w:rPr>
          <w:rFonts w:cs="David" w:hint="cs"/>
          <w:rtl/>
        </w:rPr>
      </w:pPr>
      <w:r w:rsidRPr="001E2FF2">
        <w:rPr>
          <w:rFonts w:cs="David" w:hint="cs"/>
          <w:rtl/>
        </w:rPr>
        <w:tab/>
        <w:t>תודה רבה, גברתי. ידידי וחברי הטוב, שר הפנים, בבקשה.</w:t>
      </w:r>
    </w:p>
    <w:p w14:paraId="1B2B80B1" w14:textId="77777777" w:rsidR="001E2FF2" w:rsidRPr="001E2FF2" w:rsidRDefault="001E2FF2" w:rsidP="001E2FF2">
      <w:pPr>
        <w:bidi/>
        <w:jc w:val="both"/>
        <w:rPr>
          <w:rFonts w:cs="David" w:hint="cs"/>
          <w:rtl/>
        </w:rPr>
      </w:pPr>
      <w:r w:rsidRPr="001E2FF2">
        <w:rPr>
          <w:rFonts w:cs="David"/>
          <w:rtl/>
        </w:rPr>
        <w:br/>
      </w:r>
    </w:p>
    <w:p w14:paraId="6EF4C9E2" w14:textId="77777777" w:rsidR="001E2FF2" w:rsidRPr="001E2FF2" w:rsidRDefault="001E2FF2" w:rsidP="001E2FF2">
      <w:pPr>
        <w:bidi/>
        <w:jc w:val="both"/>
        <w:rPr>
          <w:rFonts w:cs="David" w:hint="cs"/>
          <w:rtl/>
        </w:rPr>
      </w:pPr>
    </w:p>
    <w:p w14:paraId="3FF1DD29" w14:textId="77777777" w:rsidR="001E2FF2" w:rsidRPr="001E2FF2" w:rsidRDefault="001E2FF2" w:rsidP="001E2FF2">
      <w:pPr>
        <w:bidi/>
        <w:jc w:val="both"/>
        <w:rPr>
          <w:rFonts w:cs="David" w:hint="cs"/>
          <w:u w:val="single"/>
          <w:rtl/>
        </w:rPr>
      </w:pPr>
    </w:p>
    <w:p w14:paraId="3CBE43B0" w14:textId="77777777" w:rsidR="001E2FF2" w:rsidRPr="001E2FF2" w:rsidRDefault="001E2FF2" w:rsidP="001E2FF2">
      <w:pPr>
        <w:bidi/>
        <w:jc w:val="both"/>
        <w:rPr>
          <w:rFonts w:cs="David" w:hint="cs"/>
          <w:u w:val="single"/>
          <w:rtl/>
        </w:rPr>
      </w:pPr>
    </w:p>
    <w:p w14:paraId="6A378FF3" w14:textId="77777777" w:rsidR="001E2FF2" w:rsidRPr="001E2FF2" w:rsidRDefault="001E2FF2" w:rsidP="001E2FF2">
      <w:pPr>
        <w:bidi/>
        <w:jc w:val="both"/>
        <w:rPr>
          <w:rFonts w:cs="David" w:hint="cs"/>
          <w:rtl/>
        </w:rPr>
      </w:pPr>
      <w:r w:rsidRPr="001E2FF2">
        <w:rPr>
          <w:rFonts w:cs="David" w:hint="cs"/>
          <w:u w:val="single"/>
          <w:rtl/>
        </w:rPr>
        <w:t>שר הפנים מאיר שטרית:</w:t>
      </w:r>
    </w:p>
    <w:p w14:paraId="709A5562" w14:textId="77777777" w:rsidR="001E2FF2" w:rsidRPr="001E2FF2" w:rsidRDefault="001E2FF2" w:rsidP="001E2FF2">
      <w:pPr>
        <w:bidi/>
        <w:jc w:val="both"/>
        <w:rPr>
          <w:rFonts w:cs="David" w:hint="cs"/>
          <w:rtl/>
        </w:rPr>
      </w:pPr>
    </w:p>
    <w:p w14:paraId="6BCA9752" w14:textId="77777777" w:rsidR="001E2FF2" w:rsidRPr="001E2FF2" w:rsidRDefault="001E2FF2" w:rsidP="001E2FF2">
      <w:pPr>
        <w:bidi/>
        <w:jc w:val="both"/>
        <w:rPr>
          <w:rFonts w:cs="David" w:hint="cs"/>
          <w:rtl/>
        </w:rPr>
      </w:pPr>
      <w:r w:rsidRPr="001E2FF2">
        <w:rPr>
          <w:rFonts w:cs="David" w:hint="cs"/>
          <w:rtl/>
        </w:rPr>
        <w:tab/>
        <w:t xml:space="preserve">קודם כול, אני באמת שמח לראות את זה. אני ראיתי בדמיוני איך זה ייראה, ואני פעם ראשונה נכנס לחדר, ואני רואה </w:t>
      </w:r>
      <w:r w:rsidRPr="001E2FF2">
        <w:rPr>
          <w:rFonts w:cs="David"/>
          <w:rtl/>
        </w:rPr>
        <w:t>–</w:t>
      </w:r>
      <w:r w:rsidRPr="001E2FF2">
        <w:rPr>
          <w:rFonts w:cs="David" w:hint="cs"/>
          <w:rtl/>
        </w:rPr>
        <w:t xml:space="preserve"> זה מה שתכננו. חסרים פה עוד כמה דברים </w:t>
      </w:r>
      <w:r w:rsidRPr="001E2FF2">
        <w:rPr>
          <w:rFonts w:cs="David"/>
          <w:rtl/>
        </w:rPr>
        <w:t>–</w:t>
      </w:r>
      <w:r w:rsidRPr="001E2FF2">
        <w:rPr>
          <w:rFonts w:cs="David" w:hint="cs"/>
          <w:rtl/>
        </w:rPr>
        <w:t xml:space="preserve"> למשל, מערכת הקרנה.</w:t>
      </w:r>
    </w:p>
    <w:p w14:paraId="561C1568"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קריאה:</w:t>
      </w:r>
    </w:p>
    <w:p w14:paraId="0E6E10EC" w14:textId="77777777" w:rsidR="001E2FF2" w:rsidRPr="001E2FF2" w:rsidRDefault="001E2FF2" w:rsidP="001E2FF2">
      <w:pPr>
        <w:bidi/>
        <w:jc w:val="both"/>
        <w:rPr>
          <w:rFonts w:cs="David" w:hint="cs"/>
          <w:rtl/>
        </w:rPr>
      </w:pPr>
    </w:p>
    <w:p w14:paraId="2F8BF4EB" w14:textId="77777777" w:rsidR="001E2FF2" w:rsidRPr="001E2FF2" w:rsidRDefault="001E2FF2" w:rsidP="001E2FF2">
      <w:pPr>
        <w:bidi/>
        <w:jc w:val="both"/>
        <w:rPr>
          <w:rFonts w:cs="David" w:hint="cs"/>
          <w:rtl/>
        </w:rPr>
      </w:pPr>
      <w:r w:rsidRPr="001E2FF2">
        <w:rPr>
          <w:rFonts w:cs="David" w:hint="cs"/>
          <w:rtl/>
        </w:rPr>
        <w:tab/>
        <w:t xml:space="preserve">יש. </w:t>
      </w:r>
    </w:p>
    <w:p w14:paraId="273FA447"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יושבת-ראש הכנסת דליה איציק:</w:t>
      </w:r>
    </w:p>
    <w:p w14:paraId="4F8E0784" w14:textId="77777777" w:rsidR="001E2FF2" w:rsidRPr="001E2FF2" w:rsidRDefault="001E2FF2" w:rsidP="001E2FF2">
      <w:pPr>
        <w:bidi/>
        <w:jc w:val="both"/>
        <w:rPr>
          <w:rFonts w:cs="David" w:hint="cs"/>
          <w:rtl/>
        </w:rPr>
      </w:pPr>
    </w:p>
    <w:p w14:paraId="16C336FC" w14:textId="77777777" w:rsidR="001E2FF2" w:rsidRPr="001E2FF2" w:rsidRDefault="001E2FF2" w:rsidP="001E2FF2">
      <w:pPr>
        <w:bidi/>
        <w:jc w:val="both"/>
        <w:rPr>
          <w:rFonts w:cs="David" w:hint="cs"/>
          <w:rtl/>
        </w:rPr>
      </w:pPr>
      <w:r w:rsidRPr="001E2FF2">
        <w:rPr>
          <w:rFonts w:cs="David" w:hint="cs"/>
          <w:rtl/>
        </w:rPr>
        <w:tab/>
        <w:t>אדוני השר, יש פה כפתור ויש פה קפה, תכף קופץ...</w:t>
      </w:r>
    </w:p>
    <w:p w14:paraId="5A2127D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שר הפנים מאיר שטרית:</w:t>
      </w:r>
    </w:p>
    <w:p w14:paraId="4501D864" w14:textId="77777777" w:rsidR="001E2FF2" w:rsidRPr="001E2FF2" w:rsidRDefault="001E2FF2" w:rsidP="001E2FF2">
      <w:pPr>
        <w:bidi/>
        <w:jc w:val="both"/>
        <w:rPr>
          <w:rFonts w:cs="David" w:hint="cs"/>
          <w:rtl/>
        </w:rPr>
      </w:pPr>
    </w:p>
    <w:p w14:paraId="72D74F23" w14:textId="77777777" w:rsidR="001E2FF2" w:rsidRPr="001E2FF2" w:rsidRDefault="001E2FF2" w:rsidP="001E2FF2">
      <w:pPr>
        <w:bidi/>
        <w:jc w:val="both"/>
        <w:rPr>
          <w:rFonts w:cs="David" w:hint="cs"/>
          <w:rtl/>
        </w:rPr>
      </w:pPr>
      <w:r w:rsidRPr="001E2FF2">
        <w:rPr>
          <w:rFonts w:cs="David" w:hint="cs"/>
          <w:rtl/>
        </w:rPr>
        <w:tab/>
        <w:t xml:space="preserve">אני יודע. למיטב זיכרוני, אמורות גם להיות מצלמות שמצלמות באופן קבוע את הוועדה,  מעבירות למרכז תקשורת, ומשם כל הטלוויזיות יכולות לקחת מה שקורה </w:t>
      </w:r>
      <w:r w:rsidRPr="001E2FF2">
        <w:rPr>
          <w:rFonts w:cs="David"/>
          <w:rtl/>
        </w:rPr>
        <w:t>–</w:t>
      </w:r>
      <w:r w:rsidRPr="001E2FF2">
        <w:rPr>
          <w:rFonts w:cs="David" w:hint="cs"/>
          <w:rtl/>
        </w:rPr>
        <w:t xml:space="preserve"> בכל ועדה, בכל רגע נתון. </w:t>
      </w:r>
    </w:p>
    <w:p w14:paraId="4903F79D" w14:textId="77777777" w:rsidR="001E2FF2" w:rsidRPr="001E2FF2" w:rsidRDefault="001E2FF2" w:rsidP="001E2FF2">
      <w:pPr>
        <w:bidi/>
        <w:jc w:val="both"/>
        <w:rPr>
          <w:rFonts w:cs="David" w:hint="cs"/>
          <w:rtl/>
        </w:rPr>
      </w:pPr>
    </w:p>
    <w:p w14:paraId="383F0C4A" w14:textId="77777777" w:rsidR="001E2FF2" w:rsidRPr="001E2FF2" w:rsidRDefault="001E2FF2" w:rsidP="001E2FF2">
      <w:pPr>
        <w:bidi/>
        <w:jc w:val="both"/>
        <w:rPr>
          <w:rFonts w:cs="David" w:hint="cs"/>
          <w:rtl/>
        </w:rPr>
      </w:pPr>
      <w:r w:rsidRPr="001E2FF2">
        <w:rPr>
          <w:rFonts w:cs="David" w:hint="cs"/>
          <w:rtl/>
        </w:rPr>
        <w:tab/>
        <w:t xml:space="preserve">אני רוצה לספר לכם אנקדוטה, אדוני, על תהליך העבודה בבניית האגף החדש. כאשר הכינו את התוכניות, באמצעות נחום  מלצר </w:t>
      </w:r>
      <w:r w:rsidRPr="001E2FF2">
        <w:rPr>
          <w:rFonts w:cs="David"/>
          <w:rtl/>
        </w:rPr>
        <w:t>–</w:t>
      </w:r>
      <w:r w:rsidRPr="001E2FF2">
        <w:rPr>
          <w:rFonts w:cs="David" w:hint="cs"/>
          <w:rtl/>
        </w:rPr>
        <w:t xml:space="preserve"> תוכניות הבינוי של הבניין, וגמרנו את התוכניות </w:t>
      </w:r>
      <w:r w:rsidRPr="001E2FF2">
        <w:rPr>
          <w:rFonts w:cs="David"/>
          <w:rtl/>
        </w:rPr>
        <w:t>–</w:t>
      </w:r>
      <w:r w:rsidRPr="001E2FF2">
        <w:rPr>
          <w:rFonts w:cs="David" w:hint="cs"/>
          <w:rtl/>
        </w:rPr>
        <w:t xml:space="preserve"> יושב-ראש הכנסת בורג, על-פי בקשתי, ואני, קראנו לראש עיריית ירושלים וליושב-ראש ועדת תכנון ובנייה של עיריית ירושלים. אהוד </w:t>
      </w:r>
      <w:proofErr w:type="spellStart"/>
      <w:r w:rsidRPr="001E2FF2">
        <w:rPr>
          <w:rFonts w:cs="David" w:hint="cs"/>
          <w:rtl/>
        </w:rPr>
        <w:t>אולמרט</w:t>
      </w:r>
      <w:proofErr w:type="spellEnd"/>
      <w:r w:rsidRPr="001E2FF2">
        <w:rPr>
          <w:rFonts w:cs="David" w:hint="cs"/>
          <w:rtl/>
        </w:rPr>
        <w:t xml:space="preserve"> היה ראש העיר, אורי </w:t>
      </w:r>
      <w:proofErr w:type="spellStart"/>
      <w:r w:rsidRPr="001E2FF2">
        <w:rPr>
          <w:rFonts w:cs="David" w:hint="cs"/>
          <w:rtl/>
        </w:rPr>
        <w:t>לופוליאנסקי</w:t>
      </w:r>
      <w:proofErr w:type="spellEnd"/>
      <w:r w:rsidRPr="001E2FF2">
        <w:rPr>
          <w:rFonts w:cs="David" w:hint="cs"/>
          <w:rtl/>
        </w:rPr>
        <w:t xml:space="preserve"> יושב-ראש ועדת תכנון ובנייה.</w:t>
      </w:r>
    </w:p>
    <w:p w14:paraId="65C74CF2"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יושבת-ראש הכנסת דליה איציק:</w:t>
      </w:r>
    </w:p>
    <w:p w14:paraId="29DFC67E" w14:textId="77777777" w:rsidR="001E2FF2" w:rsidRPr="001E2FF2" w:rsidRDefault="001E2FF2" w:rsidP="001E2FF2">
      <w:pPr>
        <w:bidi/>
        <w:jc w:val="both"/>
        <w:rPr>
          <w:rFonts w:cs="David" w:hint="cs"/>
          <w:rtl/>
        </w:rPr>
      </w:pPr>
    </w:p>
    <w:p w14:paraId="08CE9CCE" w14:textId="77777777" w:rsidR="001E2FF2" w:rsidRPr="001E2FF2" w:rsidRDefault="001E2FF2" w:rsidP="001E2FF2">
      <w:pPr>
        <w:bidi/>
        <w:jc w:val="both"/>
        <w:rPr>
          <w:rFonts w:cs="David" w:hint="cs"/>
          <w:rtl/>
        </w:rPr>
      </w:pPr>
      <w:r w:rsidRPr="001E2FF2">
        <w:rPr>
          <w:rFonts w:cs="David" w:hint="cs"/>
          <w:rtl/>
        </w:rPr>
        <w:tab/>
        <w:t xml:space="preserve">באמת היסטוריה. </w:t>
      </w:r>
    </w:p>
    <w:p w14:paraId="796233D2"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שר הפנים מאיר שטרית:</w:t>
      </w:r>
    </w:p>
    <w:p w14:paraId="476AE6D7" w14:textId="77777777" w:rsidR="001E2FF2" w:rsidRPr="001E2FF2" w:rsidRDefault="001E2FF2" w:rsidP="001E2FF2">
      <w:pPr>
        <w:bidi/>
        <w:jc w:val="both"/>
        <w:rPr>
          <w:rFonts w:cs="David" w:hint="cs"/>
          <w:u w:val="single"/>
          <w:rtl/>
        </w:rPr>
      </w:pPr>
    </w:p>
    <w:p w14:paraId="6B26A124" w14:textId="77777777" w:rsidR="001E2FF2" w:rsidRPr="001E2FF2" w:rsidRDefault="001E2FF2" w:rsidP="001E2FF2">
      <w:pPr>
        <w:bidi/>
        <w:jc w:val="both"/>
        <w:rPr>
          <w:rFonts w:cs="David" w:hint="cs"/>
          <w:rtl/>
        </w:rPr>
      </w:pPr>
      <w:r w:rsidRPr="001E2FF2">
        <w:rPr>
          <w:rFonts w:cs="David" w:hint="cs"/>
          <w:rtl/>
        </w:rPr>
        <w:tab/>
        <w:t xml:space="preserve">הזמנו אותם לכנסת, בדחילו </w:t>
      </w:r>
      <w:proofErr w:type="spellStart"/>
      <w:r w:rsidRPr="001E2FF2">
        <w:rPr>
          <w:rFonts w:cs="David" w:hint="cs"/>
          <w:rtl/>
        </w:rPr>
        <w:t>ורחימו</w:t>
      </w:r>
      <w:proofErr w:type="spellEnd"/>
      <w:r w:rsidRPr="001E2FF2">
        <w:rPr>
          <w:rFonts w:cs="David" w:hint="cs"/>
          <w:rtl/>
        </w:rPr>
        <w:t xml:space="preserve">, ואמרנו להם: חברים, גמרנו את עבודת הכנסת </w:t>
      </w:r>
      <w:r w:rsidRPr="001E2FF2">
        <w:rPr>
          <w:rFonts w:cs="David"/>
          <w:rtl/>
        </w:rPr>
        <w:t>–</w:t>
      </w:r>
      <w:r w:rsidRPr="001E2FF2">
        <w:rPr>
          <w:rFonts w:cs="David" w:hint="cs"/>
          <w:rtl/>
        </w:rPr>
        <w:t xml:space="preserve"> מאוד חשוב לנו, מאוד דחוף; אנא, בבקשה מכם, תעשו לנו מסלול מהיר, תטפלו בתוכניות במהירות. ואני מנדנד, אני לא מרפה </w:t>
      </w:r>
      <w:r w:rsidRPr="001E2FF2">
        <w:rPr>
          <w:rFonts w:cs="David"/>
          <w:rtl/>
        </w:rPr>
        <w:t>–</w:t>
      </w:r>
      <w:r w:rsidRPr="001E2FF2">
        <w:rPr>
          <w:rFonts w:cs="David" w:hint="cs"/>
          <w:rtl/>
        </w:rPr>
        <w:t xml:space="preserve"> מתקשר כל שבוע. עוברים חודש, חודשיים, שלושה </w:t>
      </w:r>
      <w:r w:rsidRPr="001E2FF2">
        <w:rPr>
          <w:rFonts w:cs="David"/>
          <w:rtl/>
        </w:rPr>
        <w:t>–</w:t>
      </w:r>
      <w:r w:rsidRPr="001E2FF2">
        <w:rPr>
          <w:rFonts w:cs="David" w:hint="cs"/>
          <w:rtl/>
        </w:rPr>
        <w:t xml:space="preserve"> עיריית ירושלים אפילו לא התחילה לדון בתוכניות.</w:t>
      </w:r>
    </w:p>
    <w:p w14:paraId="4400D684" w14:textId="77777777" w:rsidR="001E2FF2" w:rsidRPr="001E2FF2" w:rsidRDefault="001E2FF2" w:rsidP="001E2FF2">
      <w:pPr>
        <w:bidi/>
        <w:jc w:val="both"/>
        <w:rPr>
          <w:rFonts w:cs="David" w:hint="cs"/>
          <w:rtl/>
        </w:rPr>
      </w:pPr>
    </w:p>
    <w:p w14:paraId="6F326A48" w14:textId="77777777" w:rsidR="001E2FF2" w:rsidRPr="001E2FF2" w:rsidRDefault="001E2FF2" w:rsidP="001E2FF2">
      <w:pPr>
        <w:bidi/>
        <w:jc w:val="both"/>
        <w:rPr>
          <w:rFonts w:cs="David" w:hint="cs"/>
          <w:rtl/>
        </w:rPr>
      </w:pPr>
      <w:r w:rsidRPr="001E2FF2">
        <w:rPr>
          <w:rFonts w:cs="David" w:hint="cs"/>
          <w:rtl/>
        </w:rPr>
        <w:tab/>
        <w:t xml:space="preserve">התעצבנתי </w:t>
      </w:r>
      <w:r w:rsidRPr="001E2FF2">
        <w:rPr>
          <w:rFonts w:cs="David"/>
          <w:rtl/>
        </w:rPr>
        <w:t>–</w:t>
      </w:r>
      <w:r w:rsidRPr="001E2FF2">
        <w:rPr>
          <w:rFonts w:cs="David" w:hint="cs"/>
          <w:rtl/>
        </w:rPr>
        <w:t xml:space="preserve"> זה קורה לי לפעמים </w:t>
      </w:r>
      <w:r w:rsidRPr="001E2FF2">
        <w:rPr>
          <w:rFonts w:cs="David"/>
          <w:rtl/>
        </w:rPr>
        <w:t>–</w:t>
      </w:r>
      <w:r w:rsidRPr="001E2FF2">
        <w:rPr>
          <w:rFonts w:cs="David" w:hint="cs"/>
          <w:rtl/>
        </w:rPr>
        <w:t xml:space="preserve"> ואמרתי לבורג: אדוני, אתה זוכר שהבטחת לי שתיתן גיבוי לכל מה שאני רוצה. הוא אומר: כן. </w:t>
      </w:r>
    </w:p>
    <w:p w14:paraId="7C242E4F" w14:textId="77777777" w:rsidR="001E2FF2" w:rsidRPr="001E2FF2" w:rsidRDefault="001E2FF2" w:rsidP="001E2FF2">
      <w:pPr>
        <w:bidi/>
        <w:jc w:val="both"/>
        <w:rPr>
          <w:rFonts w:cs="David" w:hint="cs"/>
          <w:rtl/>
        </w:rPr>
      </w:pPr>
    </w:p>
    <w:p w14:paraId="13118B1B" w14:textId="77777777" w:rsidR="001E2FF2" w:rsidRPr="001E2FF2" w:rsidRDefault="001E2FF2" w:rsidP="001E2FF2">
      <w:pPr>
        <w:bidi/>
        <w:jc w:val="both"/>
        <w:rPr>
          <w:rFonts w:cs="David" w:hint="cs"/>
          <w:rtl/>
        </w:rPr>
      </w:pPr>
      <w:r w:rsidRPr="001E2FF2">
        <w:rPr>
          <w:rFonts w:cs="David" w:hint="cs"/>
          <w:rtl/>
        </w:rPr>
        <w:tab/>
        <w:t xml:space="preserve">באתי לוועדת הכנסת והגשתי הצעת חוק </w:t>
      </w:r>
      <w:r w:rsidRPr="001E2FF2">
        <w:rPr>
          <w:rFonts w:cs="David"/>
          <w:rtl/>
        </w:rPr>
        <w:t>–</w:t>
      </w:r>
      <w:r w:rsidRPr="001E2FF2">
        <w:rPr>
          <w:rFonts w:cs="David" w:hint="cs"/>
          <w:rtl/>
        </w:rPr>
        <w:t xml:space="preserve"> שקיבלה פטור מחובת הנחה בשלוש קריאות </w:t>
      </w:r>
      <w:r w:rsidRPr="001E2FF2">
        <w:rPr>
          <w:rFonts w:cs="David"/>
          <w:rtl/>
        </w:rPr>
        <w:t>–</w:t>
      </w:r>
      <w:r w:rsidRPr="001E2FF2">
        <w:rPr>
          <w:rFonts w:cs="David" w:hint="cs"/>
          <w:rtl/>
        </w:rPr>
        <w:t xml:space="preserve"> העברנו את הצעת החוק בקריאה טרומית באותו יום.</w:t>
      </w:r>
    </w:p>
    <w:p w14:paraId="23124EC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קריאה:</w:t>
      </w:r>
    </w:p>
    <w:p w14:paraId="1064ABBE" w14:textId="77777777" w:rsidR="001E2FF2" w:rsidRPr="001E2FF2" w:rsidRDefault="001E2FF2" w:rsidP="001E2FF2">
      <w:pPr>
        <w:bidi/>
        <w:jc w:val="both"/>
        <w:rPr>
          <w:rFonts w:cs="David" w:hint="cs"/>
          <w:rtl/>
        </w:rPr>
      </w:pPr>
    </w:p>
    <w:p w14:paraId="011D5924" w14:textId="77777777" w:rsidR="001E2FF2" w:rsidRPr="001E2FF2" w:rsidRDefault="001E2FF2" w:rsidP="001E2FF2">
      <w:pPr>
        <w:bidi/>
        <w:jc w:val="both"/>
        <w:rPr>
          <w:rFonts w:cs="David" w:hint="cs"/>
          <w:rtl/>
        </w:rPr>
      </w:pPr>
      <w:r w:rsidRPr="001E2FF2">
        <w:rPr>
          <w:rFonts w:cs="David" w:hint="cs"/>
          <w:rtl/>
        </w:rPr>
        <w:tab/>
        <w:t>לביטול עיריית ירושלים?...</w:t>
      </w:r>
    </w:p>
    <w:p w14:paraId="5DF167A2"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שר הפנים מאיר שטרית:</w:t>
      </w:r>
    </w:p>
    <w:p w14:paraId="11219C7B" w14:textId="77777777" w:rsidR="001E2FF2" w:rsidRPr="001E2FF2" w:rsidRDefault="001E2FF2" w:rsidP="001E2FF2">
      <w:pPr>
        <w:bidi/>
        <w:jc w:val="both"/>
        <w:rPr>
          <w:rFonts w:cs="David" w:hint="cs"/>
          <w:rtl/>
        </w:rPr>
      </w:pPr>
    </w:p>
    <w:p w14:paraId="517CC578" w14:textId="77777777" w:rsidR="001E2FF2" w:rsidRPr="001E2FF2" w:rsidRDefault="001E2FF2" w:rsidP="001E2FF2">
      <w:pPr>
        <w:bidi/>
        <w:jc w:val="both"/>
        <w:rPr>
          <w:rFonts w:cs="David" w:hint="cs"/>
          <w:rtl/>
        </w:rPr>
      </w:pPr>
      <w:r w:rsidRPr="001E2FF2">
        <w:rPr>
          <w:rFonts w:cs="David" w:hint="cs"/>
          <w:rtl/>
        </w:rPr>
        <w:tab/>
        <w:t xml:space="preserve">כמעט. החוק הציע לבטל את סמכות עיריית ירושלים במתחם הכנסת, בתחום התכנון והבנייה, ולהקים ועדת בניין ערים של הכנסת </w:t>
      </w:r>
      <w:r w:rsidRPr="001E2FF2">
        <w:rPr>
          <w:rFonts w:cs="David"/>
          <w:rtl/>
        </w:rPr>
        <w:t>–</w:t>
      </w:r>
      <w:r w:rsidRPr="001E2FF2">
        <w:rPr>
          <w:rFonts w:cs="David" w:hint="cs"/>
          <w:rtl/>
        </w:rPr>
        <w:t xml:space="preserve"> מקומית ומחוזית </w:t>
      </w:r>
      <w:r w:rsidRPr="001E2FF2">
        <w:rPr>
          <w:rFonts w:cs="David"/>
          <w:rtl/>
        </w:rPr>
        <w:t>–</w:t>
      </w:r>
      <w:r w:rsidRPr="001E2FF2">
        <w:rPr>
          <w:rFonts w:cs="David" w:hint="cs"/>
          <w:rtl/>
        </w:rPr>
        <w:t xml:space="preserve"> כשאני יושב-ראש של שתי הוועדות, וחברי ועדה אחד מהאופוזיציה ואחד מהקואליציה.</w:t>
      </w:r>
    </w:p>
    <w:p w14:paraId="3AB05B92" w14:textId="77777777" w:rsidR="001E2FF2" w:rsidRPr="001E2FF2" w:rsidRDefault="001E2FF2" w:rsidP="001E2FF2">
      <w:pPr>
        <w:bidi/>
        <w:jc w:val="both"/>
        <w:rPr>
          <w:rFonts w:cs="David" w:hint="cs"/>
          <w:rtl/>
        </w:rPr>
      </w:pPr>
    </w:p>
    <w:p w14:paraId="1AB5B4C0" w14:textId="77777777" w:rsidR="001E2FF2" w:rsidRPr="001E2FF2" w:rsidRDefault="001E2FF2" w:rsidP="001E2FF2">
      <w:pPr>
        <w:bidi/>
        <w:jc w:val="both"/>
        <w:rPr>
          <w:rFonts w:cs="David" w:hint="cs"/>
          <w:rtl/>
        </w:rPr>
      </w:pPr>
      <w:r w:rsidRPr="001E2FF2">
        <w:rPr>
          <w:rFonts w:cs="David" w:hint="cs"/>
          <w:rtl/>
        </w:rPr>
        <w:tab/>
        <w:t xml:space="preserve">החוק עבר בקריאה טרומית, בא לקריאה ראשונה לאישור ועדת הכנסת </w:t>
      </w:r>
      <w:r w:rsidRPr="001E2FF2">
        <w:rPr>
          <w:rFonts w:cs="David"/>
          <w:rtl/>
        </w:rPr>
        <w:t>–</w:t>
      </w:r>
      <w:r w:rsidRPr="001E2FF2">
        <w:rPr>
          <w:rFonts w:cs="David" w:hint="cs"/>
          <w:rtl/>
        </w:rPr>
        <w:t xml:space="preserve"> היה רוב מוחלט בוועדה בעד </w:t>
      </w:r>
      <w:r w:rsidRPr="001E2FF2">
        <w:rPr>
          <w:rFonts w:cs="David"/>
          <w:rtl/>
        </w:rPr>
        <w:t>–</w:t>
      </w:r>
      <w:r w:rsidRPr="001E2FF2">
        <w:rPr>
          <w:rFonts w:cs="David" w:hint="cs"/>
          <w:rtl/>
        </w:rPr>
        <w:t xml:space="preserve"> ואז נזעקו כול אנשי עיריית ירושלים: אהוד </w:t>
      </w:r>
      <w:proofErr w:type="spellStart"/>
      <w:r w:rsidRPr="001E2FF2">
        <w:rPr>
          <w:rFonts w:cs="David" w:hint="cs"/>
          <w:rtl/>
        </w:rPr>
        <w:t>אולמרט</w:t>
      </w:r>
      <w:proofErr w:type="spellEnd"/>
      <w:r w:rsidRPr="001E2FF2">
        <w:rPr>
          <w:rFonts w:cs="David" w:hint="cs"/>
          <w:rtl/>
        </w:rPr>
        <w:t>, מנהל המחוז, כל העולם, והקימו צעקות: איך אתם עושים את זה.</w:t>
      </w:r>
    </w:p>
    <w:p w14:paraId="47E3F2E1" w14:textId="77777777" w:rsidR="001E2FF2" w:rsidRPr="001E2FF2" w:rsidRDefault="001E2FF2" w:rsidP="001E2FF2">
      <w:pPr>
        <w:bidi/>
        <w:jc w:val="both"/>
        <w:rPr>
          <w:rFonts w:cs="David" w:hint="cs"/>
          <w:rtl/>
        </w:rPr>
      </w:pPr>
    </w:p>
    <w:p w14:paraId="0EE9865F" w14:textId="77777777" w:rsidR="001E2FF2" w:rsidRPr="001E2FF2" w:rsidRDefault="001E2FF2" w:rsidP="001E2FF2">
      <w:pPr>
        <w:bidi/>
        <w:jc w:val="both"/>
        <w:rPr>
          <w:rFonts w:cs="David" w:hint="cs"/>
          <w:rtl/>
        </w:rPr>
      </w:pPr>
      <w:r w:rsidRPr="001E2FF2">
        <w:rPr>
          <w:rFonts w:cs="David" w:hint="cs"/>
          <w:rtl/>
        </w:rPr>
        <w:tab/>
        <w:t xml:space="preserve">אמרתי לו: אדוני ראש העיר, אתה יכול לטרטר את האזרחים שלך; את הכנסת לא תטרטר, אני לא מסכים בשום פנים ואופן שבמשך שלושה חודשים אנחנו מחכים, אחרי </w:t>
      </w:r>
      <w:proofErr w:type="spellStart"/>
      <w:r w:rsidRPr="001E2FF2">
        <w:rPr>
          <w:rFonts w:cs="David" w:hint="cs"/>
          <w:rtl/>
        </w:rPr>
        <w:t>דחילו</w:t>
      </w:r>
      <w:proofErr w:type="spellEnd"/>
      <w:r w:rsidRPr="001E2FF2">
        <w:rPr>
          <w:rFonts w:cs="David" w:hint="cs"/>
          <w:rtl/>
        </w:rPr>
        <w:t xml:space="preserve"> </w:t>
      </w:r>
      <w:proofErr w:type="spellStart"/>
      <w:r w:rsidRPr="001E2FF2">
        <w:rPr>
          <w:rFonts w:cs="David" w:hint="cs"/>
          <w:rtl/>
        </w:rPr>
        <w:t>ורחימו</w:t>
      </w:r>
      <w:proofErr w:type="spellEnd"/>
      <w:r w:rsidRPr="001E2FF2">
        <w:rPr>
          <w:rFonts w:cs="David" w:hint="cs"/>
          <w:rtl/>
        </w:rPr>
        <w:t xml:space="preserve">, והתוכנית לא זזה. </w:t>
      </w:r>
    </w:p>
    <w:p w14:paraId="2FD49BD1" w14:textId="77777777" w:rsidR="001E2FF2" w:rsidRPr="001E2FF2" w:rsidRDefault="001E2FF2" w:rsidP="001E2FF2">
      <w:pPr>
        <w:bidi/>
        <w:jc w:val="both"/>
        <w:rPr>
          <w:rFonts w:cs="David" w:hint="cs"/>
          <w:rtl/>
        </w:rPr>
      </w:pPr>
    </w:p>
    <w:p w14:paraId="0A6A6856" w14:textId="77777777" w:rsidR="001E2FF2" w:rsidRPr="001E2FF2" w:rsidRDefault="001E2FF2" w:rsidP="001E2FF2">
      <w:pPr>
        <w:bidi/>
        <w:jc w:val="both"/>
        <w:rPr>
          <w:rFonts w:cs="David" w:hint="cs"/>
          <w:rtl/>
        </w:rPr>
      </w:pPr>
      <w:r w:rsidRPr="001E2FF2">
        <w:rPr>
          <w:rFonts w:cs="David" w:hint="cs"/>
          <w:rtl/>
        </w:rPr>
        <w:tab/>
        <w:t xml:space="preserve">הציל את המצב ראש ועדה מחוזית </w:t>
      </w:r>
      <w:r w:rsidRPr="001E2FF2">
        <w:rPr>
          <w:rFonts w:cs="David"/>
          <w:rtl/>
        </w:rPr>
        <w:t>–</w:t>
      </w:r>
      <w:r w:rsidRPr="001E2FF2">
        <w:rPr>
          <w:rFonts w:cs="David" w:hint="cs"/>
          <w:rtl/>
        </w:rPr>
        <w:t xml:space="preserve"> מתי </w:t>
      </w:r>
      <w:proofErr w:type="spellStart"/>
      <w:r w:rsidRPr="001E2FF2">
        <w:rPr>
          <w:rFonts w:cs="David" w:hint="cs"/>
          <w:rtl/>
        </w:rPr>
        <w:t>חוטה</w:t>
      </w:r>
      <w:proofErr w:type="spellEnd"/>
      <w:r w:rsidRPr="001E2FF2">
        <w:rPr>
          <w:rFonts w:cs="David" w:hint="cs"/>
          <w:rtl/>
        </w:rPr>
        <w:t xml:space="preserve">, צריך להזכיר אותו לטובה </w:t>
      </w:r>
      <w:r w:rsidRPr="001E2FF2">
        <w:rPr>
          <w:rFonts w:cs="David"/>
          <w:rtl/>
        </w:rPr>
        <w:t>–</w:t>
      </w:r>
      <w:r w:rsidRPr="001E2FF2">
        <w:rPr>
          <w:rFonts w:cs="David" w:hint="cs"/>
          <w:rtl/>
        </w:rPr>
        <w:t xml:space="preserve"> שאמר: מאיר, תן לי צ'אנס חודש, אנחנו נאשר את התוכנית בחודש; אם לא נאשר </w:t>
      </w:r>
      <w:r w:rsidRPr="001E2FF2">
        <w:rPr>
          <w:rFonts w:cs="David"/>
          <w:rtl/>
        </w:rPr>
        <w:t>–</w:t>
      </w:r>
      <w:r w:rsidRPr="001E2FF2">
        <w:rPr>
          <w:rFonts w:cs="David" w:hint="cs"/>
          <w:rtl/>
        </w:rPr>
        <w:t xml:space="preserve"> תמשיכו את החקיקה. אמרתי: אני מסכים להקפיא את החקיקה חודש </w:t>
      </w:r>
      <w:r w:rsidRPr="001E2FF2">
        <w:rPr>
          <w:rFonts w:cs="David"/>
          <w:rtl/>
        </w:rPr>
        <w:t>–</w:t>
      </w:r>
      <w:r w:rsidRPr="001E2FF2">
        <w:rPr>
          <w:rFonts w:cs="David" w:hint="cs"/>
          <w:rtl/>
        </w:rPr>
        <w:t xml:space="preserve"> אתי זוכרת את זה.</w:t>
      </w:r>
    </w:p>
    <w:p w14:paraId="2F3162B1" w14:textId="77777777" w:rsidR="001E2FF2" w:rsidRPr="001E2FF2" w:rsidRDefault="001E2FF2" w:rsidP="001E2FF2">
      <w:pPr>
        <w:bidi/>
        <w:jc w:val="both"/>
        <w:rPr>
          <w:rFonts w:cs="David" w:hint="cs"/>
          <w:rtl/>
        </w:rPr>
      </w:pPr>
    </w:p>
    <w:p w14:paraId="14A3E3AA" w14:textId="77777777" w:rsidR="001E2FF2" w:rsidRPr="001E2FF2" w:rsidRDefault="001E2FF2" w:rsidP="001E2FF2">
      <w:pPr>
        <w:bidi/>
        <w:jc w:val="both"/>
        <w:rPr>
          <w:rFonts w:cs="David" w:hint="cs"/>
          <w:rtl/>
        </w:rPr>
      </w:pPr>
      <w:r w:rsidRPr="001E2FF2">
        <w:rPr>
          <w:rFonts w:cs="David" w:hint="cs"/>
          <w:rtl/>
        </w:rPr>
        <w:tab/>
        <w:t xml:space="preserve">בחודש הזה הגשנו לוועדה המחוזית את תיקון 42. תוך חודש התוכנית אושרה להפקדה, ואז הסתבר להפתעתי, שבמשך החודש </w:t>
      </w:r>
      <w:r w:rsidRPr="001E2FF2">
        <w:rPr>
          <w:rFonts w:cs="David"/>
          <w:rtl/>
        </w:rPr>
        <w:t>–</w:t>
      </w:r>
      <w:r w:rsidRPr="001E2FF2">
        <w:rPr>
          <w:rFonts w:cs="David" w:hint="cs"/>
          <w:rtl/>
        </w:rPr>
        <w:t xml:space="preserve"> מאחר שעיריית ירושלים ראתה שהוועדה המחוזית מאשרת </w:t>
      </w:r>
      <w:r w:rsidRPr="001E2FF2">
        <w:rPr>
          <w:rFonts w:cs="David"/>
          <w:rtl/>
        </w:rPr>
        <w:t>–</w:t>
      </w:r>
      <w:r w:rsidRPr="001E2FF2">
        <w:rPr>
          <w:rFonts w:cs="David" w:hint="cs"/>
          <w:rtl/>
        </w:rPr>
        <w:t xml:space="preserve"> התכנסה במהירות, אישרו פתאום את התוכנית בלי בעיות. </w:t>
      </w:r>
    </w:p>
    <w:p w14:paraId="6E61AF8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אתי בן יוסף:</w:t>
      </w:r>
    </w:p>
    <w:p w14:paraId="34986FF1" w14:textId="77777777" w:rsidR="001E2FF2" w:rsidRPr="001E2FF2" w:rsidRDefault="001E2FF2" w:rsidP="001E2FF2">
      <w:pPr>
        <w:bidi/>
        <w:jc w:val="both"/>
        <w:rPr>
          <w:rFonts w:cs="David" w:hint="cs"/>
          <w:rtl/>
        </w:rPr>
      </w:pPr>
    </w:p>
    <w:p w14:paraId="570B418C" w14:textId="77777777" w:rsidR="001E2FF2" w:rsidRPr="001E2FF2" w:rsidRDefault="001E2FF2" w:rsidP="001E2FF2">
      <w:pPr>
        <w:bidi/>
        <w:jc w:val="both"/>
        <w:rPr>
          <w:rFonts w:cs="David" w:hint="cs"/>
          <w:rtl/>
        </w:rPr>
      </w:pPr>
      <w:r w:rsidRPr="001E2FF2">
        <w:rPr>
          <w:rFonts w:cs="David" w:hint="cs"/>
          <w:rtl/>
        </w:rPr>
        <w:tab/>
        <w:t>זה היה קטליזטור.</w:t>
      </w:r>
    </w:p>
    <w:p w14:paraId="65DE7F42"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צבי הנדל:</w:t>
      </w:r>
    </w:p>
    <w:p w14:paraId="23C4FA4B" w14:textId="77777777" w:rsidR="001E2FF2" w:rsidRPr="001E2FF2" w:rsidRDefault="001E2FF2" w:rsidP="001E2FF2">
      <w:pPr>
        <w:bidi/>
        <w:jc w:val="both"/>
        <w:rPr>
          <w:rFonts w:cs="David" w:hint="cs"/>
          <w:rtl/>
        </w:rPr>
      </w:pPr>
    </w:p>
    <w:p w14:paraId="56C2D7A0" w14:textId="77777777" w:rsidR="001E2FF2" w:rsidRPr="001E2FF2" w:rsidRDefault="001E2FF2" w:rsidP="001E2FF2">
      <w:pPr>
        <w:bidi/>
        <w:jc w:val="both"/>
        <w:rPr>
          <w:rFonts w:cs="David" w:hint="cs"/>
          <w:rtl/>
        </w:rPr>
      </w:pPr>
      <w:r w:rsidRPr="001E2FF2">
        <w:rPr>
          <w:rFonts w:cs="David" w:hint="cs"/>
          <w:rtl/>
        </w:rPr>
        <w:tab/>
        <w:t xml:space="preserve"> כבר אז </w:t>
      </w:r>
      <w:proofErr w:type="spellStart"/>
      <w:r w:rsidRPr="001E2FF2">
        <w:rPr>
          <w:rFonts w:cs="David" w:hint="cs"/>
          <w:rtl/>
        </w:rPr>
        <w:t>אולמרט</w:t>
      </w:r>
      <w:proofErr w:type="spellEnd"/>
      <w:r w:rsidRPr="001E2FF2">
        <w:rPr>
          <w:rFonts w:cs="David" w:hint="cs"/>
          <w:rtl/>
        </w:rPr>
        <w:t xml:space="preserve"> היה בעייתי...</w:t>
      </w:r>
    </w:p>
    <w:p w14:paraId="0BD700CD"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יצחק זיו:</w:t>
      </w:r>
    </w:p>
    <w:p w14:paraId="52466C9F" w14:textId="77777777" w:rsidR="001E2FF2" w:rsidRPr="001E2FF2" w:rsidRDefault="001E2FF2" w:rsidP="001E2FF2">
      <w:pPr>
        <w:pStyle w:val="Heading5"/>
        <w:rPr>
          <w:rFonts w:hint="cs"/>
          <w:sz w:val="24"/>
          <w:rtl/>
        </w:rPr>
      </w:pPr>
    </w:p>
    <w:p w14:paraId="72C1F9C8" w14:textId="77777777" w:rsidR="001E2FF2" w:rsidRPr="001E2FF2" w:rsidRDefault="001E2FF2" w:rsidP="001E2FF2">
      <w:pPr>
        <w:bidi/>
        <w:jc w:val="both"/>
        <w:rPr>
          <w:rFonts w:cs="David" w:hint="cs"/>
          <w:rtl/>
        </w:rPr>
      </w:pPr>
      <w:r w:rsidRPr="001E2FF2">
        <w:rPr>
          <w:rFonts w:cs="David" w:hint="cs"/>
          <w:rtl/>
        </w:rPr>
        <w:tab/>
        <w:t xml:space="preserve"> אני חושב שצריך לאמץ את התוכנית הזאת שעשית. </w:t>
      </w:r>
    </w:p>
    <w:p w14:paraId="16986EB0"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שר הפנים מאיר שטרית:</w:t>
      </w:r>
    </w:p>
    <w:p w14:paraId="70DB0151" w14:textId="77777777" w:rsidR="001E2FF2" w:rsidRPr="001E2FF2" w:rsidRDefault="001E2FF2" w:rsidP="001E2FF2">
      <w:pPr>
        <w:bidi/>
        <w:jc w:val="both"/>
        <w:rPr>
          <w:rFonts w:cs="David" w:hint="cs"/>
          <w:rtl/>
        </w:rPr>
      </w:pPr>
    </w:p>
    <w:p w14:paraId="1CCE8726" w14:textId="77777777" w:rsidR="001E2FF2" w:rsidRPr="001E2FF2" w:rsidRDefault="001E2FF2" w:rsidP="001E2FF2">
      <w:pPr>
        <w:bidi/>
        <w:jc w:val="both"/>
        <w:rPr>
          <w:rFonts w:cs="David" w:hint="cs"/>
          <w:rtl/>
        </w:rPr>
      </w:pPr>
      <w:r w:rsidRPr="001E2FF2">
        <w:rPr>
          <w:rFonts w:cs="David" w:hint="cs"/>
          <w:rtl/>
        </w:rPr>
        <w:tab/>
        <w:t xml:space="preserve">אני מספר את זה כאנקדוטה, להסביר את התהליכים שצריך לעבור כדי לקצר הליכים. </w:t>
      </w:r>
    </w:p>
    <w:p w14:paraId="3A23870F" w14:textId="77777777" w:rsidR="001E2FF2" w:rsidRPr="001E2FF2" w:rsidRDefault="001E2FF2" w:rsidP="001E2FF2">
      <w:pPr>
        <w:bidi/>
        <w:jc w:val="both"/>
        <w:rPr>
          <w:rFonts w:cs="David" w:hint="cs"/>
          <w:rtl/>
        </w:rPr>
      </w:pPr>
    </w:p>
    <w:p w14:paraId="00012484" w14:textId="77777777" w:rsidR="001E2FF2" w:rsidRPr="001E2FF2" w:rsidRDefault="001E2FF2" w:rsidP="001E2FF2">
      <w:pPr>
        <w:bidi/>
        <w:ind w:firstLine="567"/>
        <w:jc w:val="both"/>
        <w:rPr>
          <w:rFonts w:cs="David" w:hint="cs"/>
          <w:rtl/>
        </w:rPr>
      </w:pPr>
      <w:r w:rsidRPr="001E2FF2">
        <w:rPr>
          <w:rFonts w:cs="David" w:hint="cs"/>
          <w:rtl/>
        </w:rPr>
        <w:t xml:space="preserve">אבל האמת היא שהתוצאה היא מדהימה, ואני באמת מאחל לכל חברי הכנסת עבודה </w:t>
      </w:r>
      <w:proofErr w:type="spellStart"/>
      <w:r w:rsidRPr="001E2FF2">
        <w:rPr>
          <w:rFonts w:cs="David" w:hint="cs"/>
          <w:rtl/>
        </w:rPr>
        <w:t>פוריה</w:t>
      </w:r>
      <w:proofErr w:type="spellEnd"/>
      <w:r w:rsidRPr="001E2FF2">
        <w:rPr>
          <w:rFonts w:cs="David" w:hint="cs"/>
          <w:rtl/>
        </w:rPr>
        <w:t xml:space="preserve">, ומאחל לך,  אדוני. אני בטוח שהכנסת מלאה תוכן וגם הוועדות מלאות תוכן. </w:t>
      </w:r>
    </w:p>
    <w:p w14:paraId="46E29C2B" w14:textId="77777777" w:rsidR="001E2FF2" w:rsidRPr="001E2FF2" w:rsidRDefault="001E2FF2" w:rsidP="001E2FF2">
      <w:pPr>
        <w:bidi/>
        <w:ind w:firstLine="567"/>
        <w:jc w:val="both"/>
        <w:rPr>
          <w:rFonts w:cs="David" w:hint="cs"/>
          <w:rtl/>
        </w:rPr>
      </w:pPr>
    </w:p>
    <w:p w14:paraId="7E8DEAA5" w14:textId="77777777" w:rsidR="001E2FF2" w:rsidRPr="001E2FF2" w:rsidRDefault="001E2FF2" w:rsidP="001E2FF2">
      <w:pPr>
        <w:bidi/>
        <w:ind w:firstLine="567"/>
        <w:jc w:val="both"/>
        <w:rPr>
          <w:rFonts w:cs="David" w:hint="cs"/>
          <w:rtl/>
        </w:rPr>
      </w:pPr>
      <w:r w:rsidRPr="001E2FF2">
        <w:rPr>
          <w:rFonts w:cs="David" w:hint="cs"/>
          <w:rtl/>
        </w:rPr>
        <w:t xml:space="preserve">אני חושב שהעובדה שיש חדרי ועדות כאלה </w:t>
      </w:r>
      <w:r w:rsidRPr="001E2FF2">
        <w:rPr>
          <w:rFonts w:cs="David"/>
          <w:rtl/>
        </w:rPr>
        <w:t>–</w:t>
      </w:r>
      <w:r w:rsidRPr="001E2FF2">
        <w:rPr>
          <w:rFonts w:cs="David" w:hint="cs"/>
          <w:rtl/>
        </w:rPr>
        <w:t xml:space="preserve"> שיש מקום לקהל ולאורחים ולאנשים, בצורה מכובדת </w:t>
      </w:r>
      <w:r w:rsidRPr="001E2FF2">
        <w:rPr>
          <w:rFonts w:cs="David"/>
          <w:rtl/>
        </w:rPr>
        <w:t>–</w:t>
      </w:r>
      <w:r w:rsidRPr="001E2FF2">
        <w:rPr>
          <w:rFonts w:cs="David" w:hint="cs"/>
          <w:rtl/>
        </w:rPr>
        <w:t xml:space="preserve"> זה גם הפרצוף של הכנסת. </w:t>
      </w:r>
    </w:p>
    <w:p w14:paraId="256FBF84" w14:textId="77777777" w:rsidR="001E2FF2" w:rsidRPr="001E2FF2" w:rsidRDefault="001E2FF2" w:rsidP="001E2FF2">
      <w:pPr>
        <w:bidi/>
        <w:ind w:firstLine="567"/>
        <w:jc w:val="both"/>
        <w:rPr>
          <w:rFonts w:cs="David" w:hint="cs"/>
          <w:rtl/>
        </w:rPr>
      </w:pPr>
    </w:p>
    <w:p w14:paraId="4B13034B" w14:textId="77777777" w:rsidR="001E2FF2" w:rsidRPr="001E2FF2" w:rsidRDefault="001E2FF2" w:rsidP="001E2FF2">
      <w:pPr>
        <w:bidi/>
        <w:ind w:firstLine="567"/>
        <w:jc w:val="both"/>
        <w:rPr>
          <w:rFonts w:cs="David" w:hint="cs"/>
          <w:rtl/>
        </w:rPr>
      </w:pPr>
      <w:r w:rsidRPr="001E2FF2">
        <w:rPr>
          <w:rFonts w:cs="David" w:hint="cs"/>
          <w:rtl/>
        </w:rPr>
        <w:t xml:space="preserve">למי ששם לב, גם הפרדנו בכוונה בתכנון בין חדרי יושבי-ראש הוועדות לבין אולמי הישיבות. אינני יודע מהי החלטת הכנסת היום </w:t>
      </w:r>
      <w:r w:rsidRPr="001E2FF2">
        <w:rPr>
          <w:rFonts w:cs="David"/>
          <w:rtl/>
        </w:rPr>
        <w:t>–</w:t>
      </w:r>
      <w:r w:rsidRPr="001E2FF2">
        <w:rPr>
          <w:rFonts w:cs="David" w:hint="cs"/>
          <w:rtl/>
        </w:rPr>
        <w:t xml:space="preserve"> אבל לכאורה, בתוכנית, אין הצמדה של חדר לוועדה. לכאורה, כל החדרים פנויים כל הזמן, והמזכירות משבצת כל ועדה באיזה חדר יושבת. מאחר שהיושב-ראש לא יושב צמוד לוועדה, הוא יכול בעצם להיכנס לכל חדר אחר. יכולים להגיד: היום תתכנס כאן ועדת הכנסת, ואחר הצהרים תתכנס ועדה אחרת. </w:t>
      </w:r>
    </w:p>
    <w:p w14:paraId="33723401" w14:textId="77777777" w:rsidR="001E2FF2" w:rsidRPr="001E2FF2" w:rsidRDefault="001E2FF2" w:rsidP="001E2FF2">
      <w:pPr>
        <w:bidi/>
        <w:jc w:val="both"/>
        <w:rPr>
          <w:rFonts w:cs="David" w:hint="cs"/>
          <w:rtl/>
        </w:rPr>
      </w:pPr>
      <w:r w:rsidRPr="001E2FF2">
        <w:rPr>
          <w:rFonts w:cs="David"/>
          <w:rtl/>
        </w:rPr>
        <w:br/>
      </w:r>
      <w:r w:rsidRPr="001E2FF2">
        <w:rPr>
          <w:rFonts w:cs="David" w:hint="cs"/>
          <w:rtl/>
        </w:rPr>
        <w:tab/>
        <w:t xml:space="preserve">אפשר לקיים כל ישיבה על כל נושא בכל חדר. במצב הקיים היום בוועדות, יכולה לשבת רק אותה ועדה באותו זמן, והצוות יושב בתוך הוועדה. </w:t>
      </w:r>
    </w:p>
    <w:p w14:paraId="3F41E973" w14:textId="77777777" w:rsidR="001E2FF2" w:rsidRPr="001E2FF2" w:rsidRDefault="001E2FF2" w:rsidP="001E2FF2">
      <w:pPr>
        <w:bidi/>
        <w:jc w:val="both"/>
        <w:rPr>
          <w:rFonts w:cs="David" w:hint="cs"/>
          <w:rtl/>
        </w:rPr>
      </w:pPr>
    </w:p>
    <w:p w14:paraId="5EA5A782" w14:textId="77777777" w:rsidR="001E2FF2" w:rsidRPr="001E2FF2" w:rsidRDefault="001E2FF2" w:rsidP="001E2FF2">
      <w:pPr>
        <w:bidi/>
        <w:jc w:val="both"/>
        <w:rPr>
          <w:rFonts w:cs="David" w:hint="cs"/>
          <w:rtl/>
        </w:rPr>
      </w:pPr>
      <w:r w:rsidRPr="001E2FF2">
        <w:rPr>
          <w:rFonts w:cs="David" w:hint="cs"/>
          <w:rtl/>
        </w:rPr>
        <w:tab/>
        <w:t xml:space="preserve">נקודה אחרונה, גברתי היושבת-ראש. לפי התוכנית המקורית </w:t>
      </w:r>
      <w:r w:rsidRPr="001E2FF2">
        <w:rPr>
          <w:rFonts w:cs="David"/>
          <w:rtl/>
        </w:rPr>
        <w:t>–</w:t>
      </w:r>
      <w:r w:rsidRPr="001E2FF2">
        <w:rPr>
          <w:rFonts w:cs="David" w:hint="cs"/>
          <w:rtl/>
        </w:rPr>
        <w:t xml:space="preserve"> ואני מקווה שעדיין זה נשמר </w:t>
      </w:r>
      <w:r w:rsidRPr="001E2FF2">
        <w:rPr>
          <w:rFonts w:cs="David"/>
          <w:rtl/>
        </w:rPr>
        <w:t>–</w:t>
      </w:r>
      <w:r w:rsidRPr="001E2FF2">
        <w:rPr>
          <w:rFonts w:cs="David" w:hint="cs"/>
          <w:rtl/>
        </w:rPr>
        <w:t xml:space="preserve"> אמורות לעבור כל הסיעות מקומה 5 לקומת הוועדות, וכל </w:t>
      </w:r>
      <w:proofErr w:type="spellStart"/>
      <w:r w:rsidRPr="001E2FF2">
        <w:rPr>
          <w:rFonts w:cs="David" w:hint="cs"/>
          <w:rtl/>
        </w:rPr>
        <w:t>מינהלת</w:t>
      </w:r>
      <w:proofErr w:type="spellEnd"/>
      <w:r w:rsidRPr="001E2FF2">
        <w:rPr>
          <w:rFonts w:cs="David" w:hint="cs"/>
          <w:rtl/>
        </w:rPr>
        <w:t xml:space="preserve"> הכנסת אמורה לעלות לקומה 5. כמובן שצריך לשפץ את קומת הוועדות, להביא אותה לרמה הראויה, ולהפסיק את המנהג שכל בחירות מחלקים את הקירות מחדש ובונים קירות נוספים </w:t>
      </w:r>
      <w:r w:rsidRPr="001E2FF2">
        <w:rPr>
          <w:rFonts w:cs="David"/>
          <w:rtl/>
        </w:rPr>
        <w:t>–</w:t>
      </w:r>
      <w:r w:rsidRPr="001E2FF2">
        <w:rPr>
          <w:rFonts w:cs="David" w:hint="cs"/>
          <w:rtl/>
        </w:rPr>
        <w:t xml:space="preserve"> בזבוז כסף מוחלט. </w:t>
      </w:r>
    </w:p>
    <w:p w14:paraId="1418120D" w14:textId="77777777" w:rsidR="001E2FF2" w:rsidRPr="001E2FF2" w:rsidRDefault="001E2FF2" w:rsidP="001E2FF2">
      <w:pPr>
        <w:bidi/>
        <w:jc w:val="both"/>
        <w:rPr>
          <w:rFonts w:cs="David" w:hint="cs"/>
          <w:rtl/>
        </w:rPr>
      </w:pPr>
    </w:p>
    <w:p w14:paraId="7A793ECE" w14:textId="77777777" w:rsidR="001E2FF2" w:rsidRPr="001E2FF2" w:rsidRDefault="001E2FF2" w:rsidP="001E2FF2">
      <w:pPr>
        <w:bidi/>
        <w:jc w:val="both"/>
        <w:rPr>
          <w:rFonts w:cs="David" w:hint="cs"/>
          <w:rtl/>
        </w:rPr>
      </w:pPr>
      <w:r w:rsidRPr="001E2FF2">
        <w:rPr>
          <w:rFonts w:cs="David" w:hint="cs"/>
          <w:rtl/>
        </w:rPr>
        <w:tab/>
        <w:t xml:space="preserve">יש </w:t>
      </w:r>
      <w:r w:rsidRPr="001E2FF2">
        <w:rPr>
          <w:rFonts w:cs="David" w:hint="cs"/>
        </w:rPr>
        <w:t>X</w:t>
      </w:r>
      <w:r w:rsidRPr="001E2FF2">
        <w:rPr>
          <w:rFonts w:cs="David" w:hint="cs"/>
          <w:rtl/>
        </w:rPr>
        <w:t xml:space="preserve"> סיעות בכנסת. היום אפשר להעביר לקומת הוועדות את כל הסיעות בצורה קבועה, בלי שינויים. </w:t>
      </w:r>
    </w:p>
    <w:p w14:paraId="186B6CF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צבי הנדל:</w:t>
      </w:r>
    </w:p>
    <w:p w14:paraId="6C40B4AB" w14:textId="77777777" w:rsidR="001E2FF2" w:rsidRPr="001E2FF2" w:rsidRDefault="001E2FF2" w:rsidP="001E2FF2">
      <w:pPr>
        <w:bidi/>
        <w:jc w:val="both"/>
        <w:rPr>
          <w:rFonts w:cs="David" w:hint="cs"/>
          <w:rtl/>
        </w:rPr>
      </w:pPr>
    </w:p>
    <w:p w14:paraId="095FFC03" w14:textId="77777777" w:rsidR="001E2FF2" w:rsidRPr="001E2FF2" w:rsidRDefault="001E2FF2" w:rsidP="001E2FF2">
      <w:pPr>
        <w:bidi/>
        <w:jc w:val="both"/>
        <w:rPr>
          <w:rFonts w:cs="David" w:hint="cs"/>
          <w:rtl/>
        </w:rPr>
      </w:pPr>
      <w:r w:rsidRPr="001E2FF2">
        <w:rPr>
          <w:rFonts w:cs="David" w:hint="cs"/>
          <w:rtl/>
        </w:rPr>
        <w:tab/>
        <w:t xml:space="preserve"> איפה תהיה קומת השרים?</w:t>
      </w:r>
    </w:p>
    <w:p w14:paraId="4253A42E" w14:textId="77777777" w:rsidR="001E2FF2" w:rsidRPr="001E2FF2" w:rsidRDefault="001E2FF2" w:rsidP="001E2FF2">
      <w:pPr>
        <w:bidi/>
        <w:jc w:val="both"/>
        <w:rPr>
          <w:rFonts w:cs="David" w:hint="cs"/>
          <w:rtl/>
        </w:rPr>
      </w:pPr>
      <w:r>
        <w:rPr>
          <w:rFonts w:cs="David"/>
          <w:rtl/>
        </w:rPr>
        <w:br w:type="page"/>
      </w:r>
      <w:r w:rsidRPr="001E2FF2">
        <w:rPr>
          <w:rFonts w:cs="David"/>
          <w:rtl/>
        </w:rPr>
        <w:br/>
      </w:r>
      <w:r w:rsidRPr="001E2FF2">
        <w:rPr>
          <w:rFonts w:cs="David" w:hint="cs"/>
          <w:u w:val="single"/>
          <w:rtl/>
        </w:rPr>
        <w:t xml:space="preserve">מנכ"ל הכנסת אבי </w:t>
      </w:r>
      <w:proofErr w:type="spellStart"/>
      <w:r w:rsidRPr="001E2FF2">
        <w:rPr>
          <w:rFonts w:cs="David" w:hint="cs"/>
          <w:u w:val="single"/>
          <w:rtl/>
        </w:rPr>
        <w:t>בלשניקוב</w:t>
      </w:r>
      <w:proofErr w:type="spellEnd"/>
      <w:r w:rsidRPr="001E2FF2">
        <w:rPr>
          <w:rFonts w:cs="David" w:hint="cs"/>
          <w:u w:val="single"/>
          <w:rtl/>
        </w:rPr>
        <w:t>:</w:t>
      </w:r>
    </w:p>
    <w:p w14:paraId="1DCE4F2E" w14:textId="77777777" w:rsidR="001E2FF2" w:rsidRPr="001E2FF2" w:rsidRDefault="001E2FF2" w:rsidP="001E2FF2">
      <w:pPr>
        <w:bidi/>
        <w:jc w:val="both"/>
        <w:rPr>
          <w:rFonts w:cs="David" w:hint="cs"/>
          <w:rtl/>
        </w:rPr>
      </w:pPr>
    </w:p>
    <w:p w14:paraId="0EC062B8" w14:textId="77777777" w:rsidR="001E2FF2" w:rsidRPr="001E2FF2" w:rsidRDefault="001E2FF2" w:rsidP="001E2FF2">
      <w:pPr>
        <w:bidi/>
        <w:jc w:val="both"/>
        <w:rPr>
          <w:rFonts w:cs="David" w:hint="cs"/>
          <w:rtl/>
        </w:rPr>
      </w:pPr>
      <w:r w:rsidRPr="001E2FF2">
        <w:rPr>
          <w:rFonts w:cs="David" w:hint="cs"/>
          <w:rtl/>
        </w:rPr>
        <w:tab/>
        <w:t>נשארת בקומת הממשלה.</w:t>
      </w:r>
    </w:p>
    <w:p w14:paraId="0597D981"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שר הפנים מאיר שטרית:</w:t>
      </w:r>
    </w:p>
    <w:p w14:paraId="2D7FE73B" w14:textId="77777777" w:rsidR="001E2FF2" w:rsidRPr="001E2FF2" w:rsidRDefault="001E2FF2" w:rsidP="001E2FF2">
      <w:pPr>
        <w:bidi/>
        <w:jc w:val="both"/>
        <w:rPr>
          <w:rFonts w:cs="David" w:hint="cs"/>
          <w:rtl/>
        </w:rPr>
      </w:pPr>
    </w:p>
    <w:p w14:paraId="1ED69335" w14:textId="77777777" w:rsidR="001E2FF2" w:rsidRPr="001E2FF2" w:rsidRDefault="001E2FF2" w:rsidP="001E2FF2">
      <w:pPr>
        <w:bidi/>
        <w:jc w:val="both"/>
        <w:rPr>
          <w:rFonts w:cs="David" w:hint="cs"/>
          <w:rtl/>
        </w:rPr>
      </w:pPr>
      <w:r w:rsidRPr="001E2FF2">
        <w:rPr>
          <w:rFonts w:cs="David" w:hint="cs"/>
          <w:rtl/>
        </w:rPr>
        <w:tab/>
        <w:t xml:space="preserve">קומת השרים בקומת הממשלה </w:t>
      </w:r>
      <w:r w:rsidRPr="001E2FF2">
        <w:rPr>
          <w:rFonts w:cs="David"/>
          <w:rtl/>
        </w:rPr>
        <w:t>–</w:t>
      </w:r>
      <w:r w:rsidRPr="001E2FF2">
        <w:rPr>
          <w:rFonts w:cs="David" w:hint="cs"/>
          <w:rtl/>
        </w:rPr>
        <w:t xml:space="preserve"> היא תעבור שיפוץ. </w:t>
      </w:r>
    </w:p>
    <w:p w14:paraId="28DA2AC0" w14:textId="77777777" w:rsidR="001E2FF2" w:rsidRPr="001E2FF2" w:rsidRDefault="001E2FF2" w:rsidP="001E2FF2">
      <w:pPr>
        <w:bidi/>
        <w:jc w:val="both"/>
        <w:rPr>
          <w:rFonts w:cs="David" w:hint="cs"/>
          <w:rtl/>
        </w:rPr>
      </w:pPr>
    </w:p>
    <w:p w14:paraId="54A6E110" w14:textId="77777777" w:rsidR="001E2FF2" w:rsidRPr="001E2FF2" w:rsidRDefault="001E2FF2" w:rsidP="001E2FF2">
      <w:pPr>
        <w:bidi/>
        <w:jc w:val="both"/>
        <w:rPr>
          <w:rFonts w:cs="David" w:hint="cs"/>
          <w:rtl/>
        </w:rPr>
      </w:pPr>
      <w:r w:rsidRPr="001E2FF2">
        <w:rPr>
          <w:rFonts w:cs="David" w:hint="cs"/>
          <w:rtl/>
        </w:rPr>
        <w:tab/>
        <w:t xml:space="preserve">אני רוצה להזכיר לחברי הכנסת, שכאשר נכנסתי לכנסת ב- 81', בחדרים הקטנים </w:t>
      </w:r>
      <w:r w:rsidRPr="001E2FF2">
        <w:rPr>
          <w:rFonts w:cs="David"/>
          <w:rtl/>
        </w:rPr>
        <w:t>–</w:t>
      </w:r>
      <w:r w:rsidRPr="001E2FF2">
        <w:rPr>
          <w:rFonts w:cs="David" w:hint="cs"/>
          <w:rtl/>
        </w:rPr>
        <w:t xml:space="preserve"> היכן שיושבים היום יועצים משפטיים </w:t>
      </w:r>
      <w:r w:rsidRPr="001E2FF2">
        <w:rPr>
          <w:rFonts w:cs="David"/>
          <w:rtl/>
        </w:rPr>
        <w:t>–</w:t>
      </w:r>
      <w:r w:rsidRPr="001E2FF2">
        <w:rPr>
          <w:rFonts w:cs="David" w:hint="cs"/>
          <w:rtl/>
        </w:rPr>
        <w:t xml:space="preserve"> בכל חדר ישבו שני חברי כנסת ושני עוזרים. </w:t>
      </w:r>
    </w:p>
    <w:p w14:paraId="2115106F" w14:textId="77777777" w:rsidR="001E2FF2" w:rsidRPr="001E2FF2" w:rsidRDefault="001E2FF2" w:rsidP="001E2FF2">
      <w:pPr>
        <w:bidi/>
        <w:jc w:val="both"/>
        <w:rPr>
          <w:rFonts w:cs="David" w:hint="cs"/>
          <w:rtl/>
        </w:rPr>
      </w:pPr>
    </w:p>
    <w:p w14:paraId="40244233" w14:textId="77777777" w:rsidR="001E2FF2" w:rsidRPr="001E2FF2" w:rsidRDefault="001E2FF2" w:rsidP="001E2FF2">
      <w:pPr>
        <w:bidi/>
        <w:jc w:val="both"/>
        <w:rPr>
          <w:rFonts w:cs="David" w:hint="cs"/>
          <w:rtl/>
        </w:rPr>
      </w:pPr>
      <w:r w:rsidRPr="001E2FF2">
        <w:rPr>
          <w:rFonts w:cs="David" w:hint="cs"/>
          <w:rtl/>
        </w:rPr>
        <w:tab/>
        <w:t>היו ברוכים, ובהצלחה רבה, אדוני יושב-ראש ועדת הכנסת. בהצלחה.</w:t>
      </w:r>
    </w:p>
    <w:p w14:paraId="4A0C6A21"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59505864" w14:textId="77777777" w:rsidR="001E2FF2" w:rsidRPr="001E2FF2" w:rsidRDefault="001E2FF2" w:rsidP="001E2FF2">
      <w:pPr>
        <w:bidi/>
        <w:jc w:val="both"/>
        <w:rPr>
          <w:rFonts w:cs="David" w:hint="cs"/>
          <w:rtl/>
        </w:rPr>
      </w:pPr>
    </w:p>
    <w:p w14:paraId="7A5BDD73" w14:textId="77777777" w:rsidR="001E2FF2" w:rsidRPr="001E2FF2" w:rsidRDefault="001E2FF2" w:rsidP="001E2FF2">
      <w:pPr>
        <w:bidi/>
        <w:jc w:val="both"/>
        <w:rPr>
          <w:rFonts w:cs="David" w:hint="cs"/>
          <w:rtl/>
        </w:rPr>
      </w:pPr>
      <w:r w:rsidRPr="001E2FF2">
        <w:rPr>
          <w:rFonts w:cs="David" w:hint="cs"/>
          <w:rtl/>
        </w:rPr>
        <w:tab/>
        <w:t xml:space="preserve">תודה רבה, אדוני. אני מאוד מודה לך. אני רק רוצה להגיד לך, אדוני </w:t>
      </w:r>
      <w:r w:rsidRPr="001E2FF2">
        <w:rPr>
          <w:rFonts w:cs="David"/>
          <w:rtl/>
        </w:rPr>
        <w:t>–</w:t>
      </w:r>
      <w:r w:rsidRPr="001E2FF2">
        <w:rPr>
          <w:rFonts w:cs="David" w:hint="cs"/>
          <w:rtl/>
        </w:rPr>
        <w:t xml:space="preserve"> כפי שראית את המצוקה של הכנסת והעברת את כל נושא החקיקה למסלול מהיר, היום בתוקף תפקידך כשר הפנים, אם תאמץ את זה לכלל האזרחים </w:t>
      </w:r>
      <w:r w:rsidRPr="001E2FF2">
        <w:rPr>
          <w:rFonts w:cs="David"/>
          <w:rtl/>
        </w:rPr>
        <w:t>–</w:t>
      </w:r>
      <w:r w:rsidRPr="001E2FF2">
        <w:rPr>
          <w:rFonts w:cs="David" w:hint="cs"/>
          <w:rtl/>
        </w:rPr>
        <w:t xml:space="preserve"> תצא מבורך.</w:t>
      </w:r>
    </w:p>
    <w:p w14:paraId="314B7EE9"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שר הפנים מאיר שטרית:</w:t>
      </w:r>
    </w:p>
    <w:p w14:paraId="38508D7B" w14:textId="77777777" w:rsidR="001E2FF2" w:rsidRPr="001E2FF2" w:rsidRDefault="001E2FF2" w:rsidP="001E2FF2">
      <w:pPr>
        <w:bidi/>
        <w:jc w:val="both"/>
        <w:rPr>
          <w:rFonts w:cs="David" w:hint="cs"/>
          <w:rtl/>
        </w:rPr>
      </w:pPr>
    </w:p>
    <w:p w14:paraId="0550838D" w14:textId="77777777" w:rsidR="001E2FF2" w:rsidRPr="001E2FF2" w:rsidRDefault="001E2FF2" w:rsidP="001E2FF2">
      <w:pPr>
        <w:bidi/>
        <w:jc w:val="both"/>
        <w:rPr>
          <w:rFonts w:cs="David" w:hint="cs"/>
          <w:rtl/>
        </w:rPr>
      </w:pPr>
      <w:r w:rsidRPr="001E2FF2">
        <w:rPr>
          <w:rFonts w:cs="David" w:hint="cs"/>
          <w:rtl/>
        </w:rPr>
        <w:tab/>
        <w:t xml:space="preserve">אני עושה את זה. אדוני, אני בדרך. אני מקווה שאני אקבל את התמיכה של הכנסת. </w:t>
      </w:r>
    </w:p>
    <w:p w14:paraId="7CD35FDB"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54115822" w14:textId="77777777" w:rsidR="001E2FF2" w:rsidRPr="001E2FF2" w:rsidRDefault="001E2FF2" w:rsidP="001E2FF2">
      <w:pPr>
        <w:bidi/>
        <w:jc w:val="both"/>
        <w:rPr>
          <w:rFonts w:cs="David" w:hint="cs"/>
          <w:rtl/>
        </w:rPr>
      </w:pPr>
    </w:p>
    <w:p w14:paraId="386EE8B1" w14:textId="77777777" w:rsidR="001E2FF2" w:rsidRPr="001E2FF2" w:rsidRDefault="001E2FF2" w:rsidP="001E2FF2">
      <w:pPr>
        <w:bidi/>
        <w:jc w:val="both"/>
        <w:rPr>
          <w:rFonts w:cs="David" w:hint="cs"/>
          <w:rtl/>
        </w:rPr>
      </w:pPr>
      <w:r w:rsidRPr="001E2FF2">
        <w:rPr>
          <w:rFonts w:cs="David" w:hint="cs"/>
          <w:rtl/>
        </w:rPr>
        <w:tab/>
        <w:t>תודה רבה, אדוני. מי מחברי הכנסת רוצה להתייחס?</w:t>
      </w:r>
    </w:p>
    <w:p w14:paraId="11E1AE1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19DF5489" w14:textId="77777777" w:rsidR="001E2FF2" w:rsidRPr="001E2FF2" w:rsidRDefault="001E2FF2" w:rsidP="001E2FF2">
      <w:pPr>
        <w:bidi/>
        <w:jc w:val="both"/>
        <w:rPr>
          <w:rFonts w:cs="David" w:hint="cs"/>
          <w:rtl/>
        </w:rPr>
      </w:pPr>
    </w:p>
    <w:p w14:paraId="27BAD281" w14:textId="77777777" w:rsidR="001E2FF2" w:rsidRPr="001E2FF2" w:rsidRDefault="001E2FF2" w:rsidP="001E2FF2">
      <w:pPr>
        <w:bidi/>
        <w:jc w:val="both"/>
        <w:rPr>
          <w:rFonts w:cs="David" w:hint="cs"/>
          <w:rtl/>
        </w:rPr>
      </w:pPr>
      <w:r w:rsidRPr="001E2FF2">
        <w:rPr>
          <w:rFonts w:cs="David" w:hint="cs"/>
          <w:rtl/>
        </w:rPr>
        <w:tab/>
        <w:t xml:space="preserve"> רק לברך ולומר ליושבת-ראש הכנסת </w:t>
      </w:r>
      <w:r w:rsidRPr="001E2FF2">
        <w:rPr>
          <w:rFonts w:cs="David"/>
          <w:rtl/>
        </w:rPr>
        <w:t>–</w:t>
      </w:r>
      <w:r w:rsidRPr="001E2FF2">
        <w:rPr>
          <w:rFonts w:cs="David" w:hint="cs"/>
          <w:rtl/>
        </w:rPr>
        <w:t xml:space="preserve"> מלבד היופי והאסתטיקה, זה נותן נופך מכובד, איזושהי מכובדות לבאים בשערי הכנסת, ואני מקווה שאנחנו לא נאכזב. </w:t>
      </w:r>
    </w:p>
    <w:p w14:paraId="452A6452"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צבי הנדל:</w:t>
      </w:r>
    </w:p>
    <w:p w14:paraId="0657863E" w14:textId="77777777" w:rsidR="001E2FF2" w:rsidRPr="001E2FF2" w:rsidRDefault="001E2FF2" w:rsidP="001E2FF2">
      <w:pPr>
        <w:bidi/>
        <w:jc w:val="both"/>
        <w:rPr>
          <w:rFonts w:cs="David" w:hint="cs"/>
          <w:rtl/>
        </w:rPr>
      </w:pPr>
    </w:p>
    <w:p w14:paraId="66C5B3F1" w14:textId="77777777" w:rsidR="001E2FF2" w:rsidRPr="001E2FF2" w:rsidRDefault="001E2FF2" w:rsidP="001E2FF2">
      <w:pPr>
        <w:bidi/>
        <w:jc w:val="both"/>
        <w:rPr>
          <w:rFonts w:cs="David" w:hint="cs"/>
          <w:rtl/>
        </w:rPr>
      </w:pPr>
      <w:r w:rsidRPr="001E2FF2">
        <w:rPr>
          <w:rFonts w:cs="David" w:hint="cs"/>
          <w:rtl/>
        </w:rPr>
        <w:tab/>
        <w:t xml:space="preserve"> אז גם בשם האופוזיציה צריך. יישר כוח. הכול יפה ובטוב-טעם.</w:t>
      </w:r>
    </w:p>
    <w:p w14:paraId="4994FFF7" w14:textId="77777777" w:rsidR="001E2FF2" w:rsidRPr="001E2FF2" w:rsidRDefault="001E2FF2" w:rsidP="001E2FF2">
      <w:pPr>
        <w:pStyle w:val="BodyText"/>
        <w:rPr>
          <w:rFonts w:hint="cs"/>
          <w:sz w:val="24"/>
          <w:rtl/>
        </w:rPr>
      </w:pPr>
      <w:r w:rsidRPr="001E2FF2">
        <w:rPr>
          <w:sz w:val="24"/>
          <w:rtl/>
        </w:rPr>
        <w:br/>
      </w:r>
      <w:r w:rsidRPr="001E2FF2">
        <w:rPr>
          <w:rFonts w:hint="cs"/>
          <w:sz w:val="24"/>
          <w:u w:val="single"/>
          <w:rtl/>
        </w:rPr>
        <w:t>יושבת-ראש הכנסת דליה איציק:</w:t>
      </w:r>
    </w:p>
    <w:p w14:paraId="742C7148" w14:textId="77777777" w:rsidR="001E2FF2" w:rsidRPr="001E2FF2" w:rsidRDefault="001E2FF2" w:rsidP="001E2FF2">
      <w:pPr>
        <w:pStyle w:val="BodyText"/>
        <w:rPr>
          <w:rFonts w:hint="cs"/>
          <w:sz w:val="24"/>
          <w:rtl/>
        </w:rPr>
      </w:pPr>
    </w:p>
    <w:p w14:paraId="6802CD17" w14:textId="77777777" w:rsidR="001E2FF2" w:rsidRPr="001E2FF2" w:rsidRDefault="001E2FF2" w:rsidP="001E2FF2">
      <w:pPr>
        <w:pStyle w:val="BodyText"/>
        <w:rPr>
          <w:rFonts w:hint="cs"/>
          <w:sz w:val="24"/>
          <w:rtl/>
        </w:rPr>
      </w:pPr>
      <w:r w:rsidRPr="001E2FF2">
        <w:rPr>
          <w:rFonts w:hint="cs"/>
          <w:sz w:val="24"/>
          <w:rtl/>
        </w:rPr>
        <w:tab/>
        <w:t>תודה רבה.</w:t>
      </w:r>
    </w:p>
    <w:p w14:paraId="4E82E7F6"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צבי הנדל:</w:t>
      </w:r>
    </w:p>
    <w:p w14:paraId="0F09A4D5" w14:textId="77777777" w:rsidR="001E2FF2" w:rsidRPr="001E2FF2" w:rsidRDefault="001E2FF2" w:rsidP="001E2FF2">
      <w:pPr>
        <w:bidi/>
        <w:jc w:val="both"/>
        <w:rPr>
          <w:rFonts w:cs="David" w:hint="cs"/>
          <w:rtl/>
        </w:rPr>
      </w:pPr>
    </w:p>
    <w:p w14:paraId="00053867" w14:textId="77777777" w:rsidR="001E2FF2" w:rsidRPr="001E2FF2" w:rsidRDefault="001E2FF2" w:rsidP="001E2FF2">
      <w:pPr>
        <w:pStyle w:val="BodyText"/>
        <w:rPr>
          <w:rFonts w:hint="cs"/>
          <w:sz w:val="24"/>
          <w:rtl/>
        </w:rPr>
      </w:pPr>
      <w:r w:rsidRPr="001E2FF2">
        <w:rPr>
          <w:rFonts w:hint="cs"/>
          <w:sz w:val="24"/>
          <w:rtl/>
        </w:rPr>
        <w:tab/>
        <w:t xml:space="preserve">ואפילו סידורי הפרחים לא מרגיזים אותי. </w:t>
      </w:r>
    </w:p>
    <w:p w14:paraId="635183A9" w14:textId="77777777" w:rsidR="001E2FF2" w:rsidRPr="001E2FF2" w:rsidRDefault="001E2FF2" w:rsidP="001E2FF2">
      <w:pPr>
        <w:bidi/>
        <w:jc w:val="both"/>
        <w:rPr>
          <w:rFonts w:cs="David" w:hint="cs"/>
          <w:rtl/>
        </w:rPr>
      </w:pPr>
    </w:p>
    <w:p w14:paraId="4934C5BC" w14:textId="77777777" w:rsidR="001E2FF2" w:rsidRPr="001E2FF2" w:rsidRDefault="001E2FF2" w:rsidP="001E2FF2">
      <w:pPr>
        <w:bidi/>
        <w:jc w:val="both"/>
        <w:rPr>
          <w:rFonts w:cs="David" w:hint="cs"/>
          <w:rtl/>
        </w:rPr>
      </w:pPr>
      <w:r w:rsidRPr="001E2FF2">
        <w:rPr>
          <w:rFonts w:cs="David" w:hint="cs"/>
          <w:u w:val="single"/>
          <w:rtl/>
        </w:rPr>
        <w:t>יושבת-ראש הכנסת דליה איציק:</w:t>
      </w:r>
    </w:p>
    <w:p w14:paraId="08928EBF" w14:textId="77777777" w:rsidR="001E2FF2" w:rsidRPr="001E2FF2" w:rsidRDefault="001E2FF2" w:rsidP="001E2FF2">
      <w:pPr>
        <w:bidi/>
        <w:jc w:val="both"/>
        <w:rPr>
          <w:rFonts w:cs="David" w:hint="cs"/>
          <w:rtl/>
        </w:rPr>
      </w:pPr>
    </w:p>
    <w:p w14:paraId="797AF9DE" w14:textId="77777777" w:rsidR="001E2FF2" w:rsidRPr="001E2FF2" w:rsidRDefault="001E2FF2" w:rsidP="001E2FF2">
      <w:pPr>
        <w:bidi/>
        <w:jc w:val="both"/>
        <w:rPr>
          <w:rFonts w:cs="David" w:hint="cs"/>
          <w:rtl/>
        </w:rPr>
      </w:pPr>
      <w:r w:rsidRPr="001E2FF2">
        <w:rPr>
          <w:rFonts w:cs="David" w:hint="cs"/>
          <w:rtl/>
        </w:rPr>
        <w:tab/>
        <w:t xml:space="preserve">בפעם הבאה אני אבוא ואעשה שיעור אצל מי שעכשיו רוצה ללמד אותי איך להיות יושב-ראש כנסת. </w:t>
      </w:r>
    </w:p>
    <w:p w14:paraId="7DD0BA99" w14:textId="77777777" w:rsidR="001E2FF2" w:rsidRPr="001E2FF2" w:rsidRDefault="001E2FF2" w:rsidP="001E2FF2">
      <w:pPr>
        <w:bidi/>
        <w:jc w:val="both"/>
        <w:rPr>
          <w:rFonts w:cs="David" w:hint="cs"/>
          <w:rtl/>
        </w:rPr>
      </w:pPr>
    </w:p>
    <w:p w14:paraId="4B9370A6" w14:textId="77777777" w:rsidR="001E2FF2" w:rsidRPr="001E2FF2" w:rsidRDefault="001E2FF2" w:rsidP="001E2FF2">
      <w:pPr>
        <w:bidi/>
        <w:jc w:val="both"/>
        <w:rPr>
          <w:rFonts w:cs="David" w:hint="cs"/>
          <w:rtl/>
        </w:rPr>
      </w:pPr>
      <w:r w:rsidRPr="001E2FF2">
        <w:rPr>
          <w:rFonts w:cs="David" w:hint="cs"/>
          <w:u w:val="single"/>
          <w:rtl/>
        </w:rPr>
        <w:t>היו"ר דוד טל:</w:t>
      </w:r>
    </w:p>
    <w:p w14:paraId="72556DE3" w14:textId="77777777" w:rsidR="001E2FF2" w:rsidRPr="001E2FF2" w:rsidRDefault="001E2FF2" w:rsidP="001E2FF2">
      <w:pPr>
        <w:bidi/>
        <w:jc w:val="both"/>
        <w:rPr>
          <w:rFonts w:cs="David" w:hint="cs"/>
          <w:rtl/>
        </w:rPr>
      </w:pPr>
    </w:p>
    <w:p w14:paraId="526598A5" w14:textId="77777777" w:rsidR="001E2FF2" w:rsidRPr="001E2FF2" w:rsidRDefault="001E2FF2" w:rsidP="001E2FF2">
      <w:pPr>
        <w:bidi/>
        <w:jc w:val="both"/>
        <w:rPr>
          <w:rFonts w:cs="David" w:hint="cs"/>
          <w:rtl/>
        </w:rPr>
      </w:pPr>
      <w:r w:rsidRPr="001E2FF2">
        <w:rPr>
          <w:rFonts w:cs="David" w:hint="cs"/>
          <w:rtl/>
        </w:rPr>
        <w:tab/>
        <w:t xml:space="preserve">חבר הכנסת סער, משפט לסיום </w:t>
      </w:r>
      <w:r w:rsidRPr="001E2FF2">
        <w:rPr>
          <w:rFonts w:cs="David"/>
          <w:rtl/>
        </w:rPr>
        <w:t>–</w:t>
      </w:r>
      <w:r w:rsidRPr="001E2FF2">
        <w:rPr>
          <w:rFonts w:cs="David" w:hint="cs"/>
          <w:rtl/>
        </w:rPr>
        <w:t xml:space="preserve"> משפט טוב, שנסיים בטוב, שנתחיל בטוב גם את הדיון הזה.</w:t>
      </w:r>
    </w:p>
    <w:p w14:paraId="1E9DE376" w14:textId="77777777" w:rsidR="001E2FF2" w:rsidRPr="001E2FF2" w:rsidRDefault="001E2FF2" w:rsidP="001E2FF2">
      <w:pPr>
        <w:bidi/>
        <w:jc w:val="both"/>
        <w:rPr>
          <w:rFonts w:cs="David" w:hint="cs"/>
          <w:u w:val="single"/>
          <w:rtl/>
        </w:rPr>
      </w:pPr>
    </w:p>
    <w:p w14:paraId="2A2BE076" w14:textId="77777777" w:rsidR="001E2FF2" w:rsidRPr="001E2FF2" w:rsidRDefault="001E2FF2" w:rsidP="001E2FF2">
      <w:pPr>
        <w:bidi/>
        <w:jc w:val="both"/>
        <w:rPr>
          <w:rFonts w:cs="David" w:hint="cs"/>
          <w:u w:val="single"/>
          <w:rtl/>
        </w:rPr>
      </w:pPr>
      <w:r w:rsidRPr="001E2FF2">
        <w:rPr>
          <w:rFonts w:cs="David" w:hint="cs"/>
          <w:u w:val="single"/>
          <w:rtl/>
        </w:rPr>
        <w:t>גדעון סער:</w:t>
      </w:r>
    </w:p>
    <w:p w14:paraId="704EEA5A" w14:textId="77777777" w:rsidR="001E2FF2" w:rsidRPr="001E2FF2" w:rsidRDefault="001E2FF2" w:rsidP="001E2FF2">
      <w:pPr>
        <w:bidi/>
        <w:jc w:val="both"/>
        <w:rPr>
          <w:rFonts w:cs="David" w:hint="cs"/>
          <w:u w:val="single"/>
          <w:rtl/>
        </w:rPr>
      </w:pPr>
    </w:p>
    <w:p w14:paraId="1E817695" w14:textId="77777777" w:rsidR="001E2FF2" w:rsidRPr="001E2FF2" w:rsidRDefault="001E2FF2" w:rsidP="001E2FF2">
      <w:pPr>
        <w:bidi/>
        <w:jc w:val="both"/>
        <w:rPr>
          <w:rFonts w:cs="David" w:hint="cs"/>
          <w:rtl/>
        </w:rPr>
      </w:pPr>
      <w:r w:rsidRPr="001E2FF2">
        <w:rPr>
          <w:rFonts w:cs="David" w:hint="cs"/>
          <w:rtl/>
        </w:rPr>
        <w:tab/>
        <w:t xml:space="preserve">דבריו של חבר הכנסת צבי הנדל משקפים את עמדתנו. </w:t>
      </w:r>
    </w:p>
    <w:p w14:paraId="67AEFD94" w14:textId="77777777" w:rsidR="001E2FF2" w:rsidRPr="001E2FF2" w:rsidRDefault="001E2FF2" w:rsidP="001E2FF2">
      <w:pPr>
        <w:bidi/>
        <w:jc w:val="both"/>
        <w:rPr>
          <w:rFonts w:cs="David" w:hint="cs"/>
          <w:u w:val="single"/>
          <w:rtl/>
        </w:rPr>
      </w:pPr>
      <w:r w:rsidRPr="001E2FF2">
        <w:rPr>
          <w:rFonts w:cs="David"/>
          <w:rtl/>
        </w:rPr>
        <w:br/>
      </w:r>
    </w:p>
    <w:p w14:paraId="3F431399" w14:textId="77777777" w:rsidR="001E2FF2" w:rsidRPr="001E2FF2" w:rsidRDefault="001E2FF2" w:rsidP="001E2FF2">
      <w:pPr>
        <w:bidi/>
        <w:jc w:val="both"/>
        <w:rPr>
          <w:rFonts w:cs="David" w:hint="cs"/>
          <w:u w:val="single"/>
          <w:rtl/>
        </w:rPr>
      </w:pPr>
    </w:p>
    <w:p w14:paraId="0B539F97" w14:textId="77777777" w:rsidR="001E2FF2" w:rsidRPr="001E2FF2" w:rsidRDefault="001E2FF2" w:rsidP="001E2FF2">
      <w:pPr>
        <w:bidi/>
        <w:jc w:val="both"/>
        <w:rPr>
          <w:rFonts w:cs="David" w:hint="cs"/>
          <w:u w:val="single"/>
          <w:rtl/>
        </w:rPr>
      </w:pPr>
    </w:p>
    <w:p w14:paraId="221E1084" w14:textId="77777777" w:rsidR="001E2FF2" w:rsidRPr="001E2FF2" w:rsidRDefault="001E2FF2" w:rsidP="001E2FF2">
      <w:pPr>
        <w:bidi/>
        <w:jc w:val="both"/>
        <w:rPr>
          <w:rFonts w:cs="David" w:hint="cs"/>
          <w:rtl/>
        </w:rPr>
      </w:pPr>
      <w:r w:rsidRPr="001E2FF2">
        <w:rPr>
          <w:rFonts w:cs="David" w:hint="cs"/>
          <w:u w:val="single"/>
          <w:rtl/>
        </w:rPr>
        <w:t>היו"ר דוד טל:</w:t>
      </w:r>
    </w:p>
    <w:p w14:paraId="766C5551" w14:textId="77777777" w:rsidR="001E2FF2" w:rsidRPr="001E2FF2" w:rsidRDefault="001E2FF2" w:rsidP="001E2FF2">
      <w:pPr>
        <w:bidi/>
        <w:jc w:val="both"/>
        <w:rPr>
          <w:rFonts w:cs="David" w:hint="cs"/>
          <w:rtl/>
        </w:rPr>
      </w:pPr>
    </w:p>
    <w:p w14:paraId="3511FB90" w14:textId="77777777" w:rsidR="001E2FF2" w:rsidRPr="001E2FF2" w:rsidRDefault="001E2FF2" w:rsidP="001E2FF2">
      <w:pPr>
        <w:bidi/>
        <w:jc w:val="both"/>
        <w:rPr>
          <w:rFonts w:cs="David" w:hint="cs"/>
          <w:rtl/>
        </w:rPr>
      </w:pPr>
      <w:r w:rsidRPr="001E2FF2">
        <w:rPr>
          <w:rFonts w:cs="David" w:hint="cs"/>
          <w:rtl/>
        </w:rPr>
        <w:tab/>
        <w:t xml:space="preserve">תודה רבה, רבותי. אני מודה ליושבת-ראש הכנסת ולידידי וחברי, השר </w:t>
      </w:r>
      <w:r w:rsidRPr="001E2FF2">
        <w:rPr>
          <w:rFonts w:cs="David"/>
          <w:rtl/>
        </w:rPr>
        <w:t>–</w:t>
      </w:r>
      <w:r w:rsidRPr="001E2FF2">
        <w:rPr>
          <w:rFonts w:cs="David" w:hint="cs"/>
          <w:rtl/>
        </w:rPr>
        <w:t xml:space="preserve"> שר הפנים </w:t>
      </w:r>
      <w:r w:rsidRPr="001E2FF2">
        <w:rPr>
          <w:rFonts w:cs="David"/>
          <w:rtl/>
        </w:rPr>
        <w:t>–</w:t>
      </w:r>
      <w:r w:rsidRPr="001E2FF2">
        <w:rPr>
          <w:rFonts w:cs="David" w:hint="cs"/>
          <w:rtl/>
        </w:rPr>
        <w:t xml:space="preserve">מאיר שטרית. </w:t>
      </w:r>
    </w:p>
    <w:p w14:paraId="0DEC95F6"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שר הפנים מאיר שטרית:</w:t>
      </w:r>
    </w:p>
    <w:p w14:paraId="4841BF41" w14:textId="77777777" w:rsidR="001E2FF2" w:rsidRPr="001E2FF2" w:rsidRDefault="001E2FF2" w:rsidP="001E2FF2">
      <w:pPr>
        <w:bidi/>
        <w:jc w:val="both"/>
        <w:rPr>
          <w:rFonts w:cs="David" w:hint="cs"/>
          <w:rtl/>
        </w:rPr>
      </w:pPr>
    </w:p>
    <w:p w14:paraId="1D5305FE" w14:textId="77777777" w:rsidR="001E2FF2" w:rsidRPr="001E2FF2" w:rsidRDefault="001E2FF2" w:rsidP="001E2FF2">
      <w:pPr>
        <w:bidi/>
        <w:jc w:val="both"/>
        <w:rPr>
          <w:rFonts w:cs="David" w:hint="cs"/>
          <w:rtl/>
        </w:rPr>
      </w:pPr>
      <w:r w:rsidRPr="001E2FF2">
        <w:rPr>
          <w:rFonts w:cs="David" w:hint="cs"/>
          <w:rtl/>
        </w:rPr>
        <w:tab/>
        <w:t xml:space="preserve">תודה רבה, אדוני. </w:t>
      </w:r>
    </w:p>
    <w:p w14:paraId="1519B1E6"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יושבת-ראש הכנסת דליה איציק:</w:t>
      </w:r>
    </w:p>
    <w:p w14:paraId="15CA891E" w14:textId="77777777" w:rsidR="001E2FF2" w:rsidRPr="001E2FF2" w:rsidRDefault="001E2FF2" w:rsidP="001E2FF2">
      <w:pPr>
        <w:bidi/>
        <w:jc w:val="both"/>
        <w:rPr>
          <w:rFonts w:cs="David" w:hint="cs"/>
          <w:rtl/>
        </w:rPr>
      </w:pPr>
    </w:p>
    <w:p w14:paraId="15FAFF18" w14:textId="77777777" w:rsidR="001E2FF2" w:rsidRPr="001E2FF2" w:rsidRDefault="001E2FF2" w:rsidP="001E2FF2">
      <w:pPr>
        <w:bidi/>
        <w:jc w:val="both"/>
        <w:rPr>
          <w:rFonts w:cs="David"/>
          <w:rtl/>
        </w:rPr>
      </w:pPr>
      <w:r w:rsidRPr="001E2FF2">
        <w:rPr>
          <w:rFonts w:cs="David" w:hint="cs"/>
          <w:rtl/>
        </w:rPr>
        <w:tab/>
        <w:t xml:space="preserve">תודה רבה לך. </w:t>
      </w:r>
    </w:p>
    <w:p w14:paraId="5919023A" w14:textId="77777777" w:rsidR="001E2FF2" w:rsidRPr="001E2FF2" w:rsidRDefault="001E2FF2" w:rsidP="001E2FF2">
      <w:pPr>
        <w:bidi/>
        <w:jc w:val="both"/>
        <w:rPr>
          <w:rFonts w:cs="David" w:hint="cs"/>
          <w:rtl/>
        </w:rPr>
      </w:pPr>
      <w:r w:rsidRPr="001E2FF2">
        <w:rPr>
          <w:rFonts w:cs="David"/>
          <w:rtl/>
        </w:rPr>
        <w:br w:type="page"/>
      </w:r>
    </w:p>
    <w:p w14:paraId="2F7741FD" w14:textId="77777777" w:rsidR="001E2FF2" w:rsidRPr="001E2FF2" w:rsidRDefault="001E2FF2" w:rsidP="001E2FF2">
      <w:pPr>
        <w:pStyle w:val="Heading9"/>
        <w:jc w:val="both"/>
        <w:rPr>
          <w:rFonts w:hint="cs"/>
          <w:sz w:val="24"/>
        </w:rPr>
      </w:pPr>
      <w:r w:rsidRPr="001E2FF2">
        <w:rPr>
          <w:rFonts w:hint="cs"/>
          <w:sz w:val="24"/>
          <w:rtl/>
        </w:rPr>
        <w:t>קביעת מסגרת הדיון להצעות להביע אי-אמון בממשלה</w:t>
      </w:r>
    </w:p>
    <w:p w14:paraId="0D2B555D" w14:textId="77777777" w:rsidR="001E2FF2" w:rsidRPr="001E2FF2" w:rsidRDefault="001E2FF2" w:rsidP="001E2FF2">
      <w:pPr>
        <w:bidi/>
        <w:jc w:val="both"/>
        <w:rPr>
          <w:rFonts w:cs="David" w:hint="cs"/>
          <w:b/>
          <w:bCs/>
          <w:u w:val="single"/>
          <w:rtl/>
        </w:rPr>
      </w:pPr>
    </w:p>
    <w:p w14:paraId="52768B14" w14:textId="77777777" w:rsidR="001E2FF2" w:rsidRPr="001E2FF2" w:rsidRDefault="001E2FF2" w:rsidP="001E2FF2">
      <w:pPr>
        <w:bidi/>
        <w:jc w:val="both"/>
        <w:rPr>
          <w:rFonts w:cs="David" w:hint="cs"/>
          <w:u w:val="single"/>
          <w:rtl/>
        </w:rPr>
      </w:pPr>
      <w:r w:rsidRPr="001E2FF2">
        <w:rPr>
          <w:rFonts w:cs="David" w:hint="cs"/>
          <w:u w:val="single"/>
          <w:rtl/>
        </w:rPr>
        <w:t>היו"ר דוד טל:</w:t>
      </w:r>
    </w:p>
    <w:p w14:paraId="28C2643F" w14:textId="77777777" w:rsidR="001E2FF2" w:rsidRPr="001E2FF2" w:rsidRDefault="001E2FF2" w:rsidP="001E2FF2">
      <w:pPr>
        <w:bidi/>
        <w:jc w:val="both"/>
        <w:rPr>
          <w:rFonts w:cs="David" w:hint="cs"/>
          <w:u w:val="single"/>
          <w:rtl/>
        </w:rPr>
      </w:pPr>
    </w:p>
    <w:p w14:paraId="448C8088" w14:textId="77777777" w:rsidR="001E2FF2" w:rsidRPr="001E2FF2" w:rsidRDefault="001E2FF2" w:rsidP="001E2FF2">
      <w:pPr>
        <w:bidi/>
        <w:jc w:val="both"/>
        <w:rPr>
          <w:rFonts w:cs="David" w:hint="cs"/>
          <w:rtl/>
        </w:rPr>
      </w:pPr>
      <w:r w:rsidRPr="001E2FF2">
        <w:rPr>
          <w:rFonts w:cs="David" w:hint="cs"/>
          <w:rtl/>
        </w:rPr>
        <w:tab/>
        <w:t xml:space="preserve">אנחנו עוברים לפתיחת הדיון. חברי </w:t>
      </w:r>
      <w:proofErr w:type="spellStart"/>
      <w:r w:rsidRPr="001E2FF2">
        <w:rPr>
          <w:rFonts w:cs="David" w:hint="cs"/>
          <w:rtl/>
        </w:rPr>
        <w:t>חברי</w:t>
      </w:r>
      <w:proofErr w:type="spellEnd"/>
      <w:r w:rsidRPr="001E2FF2">
        <w:rPr>
          <w:rFonts w:cs="David" w:hint="cs"/>
          <w:rtl/>
        </w:rPr>
        <w:t xml:space="preserve"> הכנסת, על סדר-יומנו קביעת מסגרת דיון להצעות להביע אי-אמון בממשלה. </w:t>
      </w:r>
    </w:p>
    <w:p w14:paraId="5D2BAB5C" w14:textId="77777777" w:rsidR="001E2FF2" w:rsidRPr="001E2FF2" w:rsidRDefault="001E2FF2" w:rsidP="001E2FF2">
      <w:pPr>
        <w:bidi/>
        <w:jc w:val="both"/>
        <w:rPr>
          <w:rFonts w:cs="David" w:hint="cs"/>
          <w:rtl/>
        </w:rPr>
      </w:pPr>
    </w:p>
    <w:p w14:paraId="6F59CCF9" w14:textId="77777777" w:rsidR="001E2FF2" w:rsidRPr="001E2FF2" w:rsidRDefault="001E2FF2" w:rsidP="001E2FF2">
      <w:pPr>
        <w:bidi/>
        <w:jc w:val="both"/>
        <w:rPr>
          <w:rFonts w:cs="David" w:hint="cs"/>
          <w:rtl/>
        </w:rPr>
      </w:pPr>
      <w:r w:rsidRPr="001E2FF2">
        <w:rPr>
          <w:rFonts w:cs="David" w:hint="cs"/>
          <w:rtl/>
        </w:rPr>
        <w:tab/>
        <w:t>סיעות יהדות התורה-איחוד לאומי-מפד"ל, בל"ד-</w:t>
      </w:r>
      <w:proofErr w:type="spellStart"/>
      <w:r w:rsidRPr="001E2FF2">
        <w:rPr>
          <w:rFonts w:cs="David" w:hint="cs"/>
          <w:rtl/>
        </w:rPr>
        <w:t>מרצ</w:t>
      </w:r>
      <w:proofErr w:type="spellEnd"/>
      <w:r w:rsidRPr="001E2FF2">
        <w:rPr>
          <w:rFonts w:cs="David" w:hint="cs"/>
          <w:rtl/>
        </w:rPr>
        <w:t>-יחד-רע"מ-</w:t>
      </w:r>
      <w:proofErr w:type="spellStart"/>
      <w:r w:rsidRPr="001E2FF2">
        <w:rPr>
          <w:rFonts w:cs="David" w:hint="cs"/>
          <w:rtl/>
        </w:rPr>
        <w:t>תע"ל</w:t>
      </w:r>
      <w:proofErr w:type="spellEnd"/>
      <w:r w:rsidRPr="001E2FF2">
        <w:rPr>
          <w:rFonts w:cs="David" w:hint="cs"/>
          <w:rtl/>
        </w:rPr>
        <w:t>-</w:t>
      </w:r>
      <w:proofErr w:type="spellStart"/>
      <w:r w:rsidRPr="001E2FF2">
        <w:rPr>
          <w:rFonts w:cs="David" w:hint="cs"/>
          <w:rtl/>
        </w:rPr>
        <w:t>חד"ש</w:t>
      </w:r>
      <w:proofErr w:type="spellEnd"/>
      <w:r w:rsidRPr="001E2FF2">
        <w:rPr>
          <w:rFonts w:cs="David" w:hint="cs"/>
          <w:rtl/>
        </w:rPr>
        <w:t xml:space="preserve"> והליכוד הגישו הצעות להביע אי-אמון בממשלה.</w:t>
      </w:r>
    </w:p>
    <w:p w14:paraId="63196384" w14:textId="77777777" w:rsidR="001E2FF2" w:rsidRPr="001E2FF2" w:rsidRDefault="001E2FF2" w:rsidP="001E2FF2">
      <w:pPr>
        <w:bidi/>
        <w:jc w:val="both"/>
        <w:rPr>
          <w:rFonts w:cs="David" w:hint="cs"/>
          <w:rtl/>
        </w:rPr>
      </w:pPr>
    </w:p>
    <w:p w14:paraId="600BB0EB" w14:textId="77777777" w:rsidR="001E2FF2" w:rsidRPr="001E2FF2" w:rsidRDefault="001E2FF2" w:rsidP="001E2FF2">
      <w:pPr>
        <w:bidi/>
        <w:jc w:val="both"/>
        <w:rPr>
          <w:rFonts w:cs="David" w:hint="cs"/>
          <w:rtl/>
        </w:rPr>
      </w:pPr>
      <w:r w:rsidRPr="001E2FF2">
        <w:rPr>
          <w:rFonts w:cs="David" w:hint="cs"/>
          <w:rtl/>
        </w:rPr>
        <w:tab/>
        <w:t xml:space="preserve">ההצעה הראשונה: התערבות ראש הממשלה בנושאי הלכה ושיבוש הליכי גיור, של יהדות התורה-איחוד לאומי-מפד"ל. המועמד להרכיב את הממשלה הינו חבר הכנסת יעקב </w:t>
      </w:r>
      <w:proofErr w:type="spellStart"/>
      <w:r w:rsidRPr="001E2FF2">
        <w:rPr>
          <w:rFonts w:cs="David" w:hint="cs"/>
          <w:rtl/>
        </w:rPr>
        <w:t>ליצמן</w:t>
      </w:r>
      <w:proofErr w:type="spellEnd"/>
      <w:r w:rsidRPr="001E2FF2">
        <w:rPr>
          <w:rFonts w:cs="David" w:hint="cs"/>
          <w:rtl/>
        </w:rPr>
        <w:t xml:space="preserve">. </w:t>
      </w:r>
    </w:p>
    <w:p w14:paraId="3B8F0BC7" w14:textId="77777777" w:rsidR="001E2FF2" w:rsidRPr="001E2FF2" w:rsidRDefault="001E2FF2" w:rsidP="001E2FF2">
      <w:pPr>
        <w:bidi/>
        <w:jc w:val="both"/>
        <w:rPr>
          <w:rFonts w:cs="David" w:hint="cs"/>
          <w:rtl/>
        </w:rPr>
      </w:pPr>
    </w:p>
    <w:p w14:paraId="79C3940D" w14:textId="77777777" w:rsidR="001E2FF2" w:rsidRPr="001E2FF2" w:rsidRDefault="001E2FF2" w:rsidP="001E2FF2">
      <w:pPr>
        <w:bidi/>
        <w:jc w:val="both"/>
        <w:rPr>
          <w:rFonts w:cs="David" w:hint="cs"/>
          <w:rtl/>
        </w:rPr>
      </w:pPr>
      <w:r w:rsidRPr="001E2FF2">
        <w:rPr>
          <w:rFonts w:cs="David" w:hint="cs"/>
          <w:rtl/>
        </w:rPr>
        <w:tab/>
        <w:t>ההצעה השנייה: המשך שביתת המרצים באוניברסיטאות והחשש מביטול הסמסטר, של בל"ד-</w:t>
      </w:r>
      <w:proofErr w:type="spellStart"/>
      <w:r w:rsidRPr="001E2FF2">
        <w:rPr>
          <w:rFonts w:cs="David" w:hint="cs"/>
          <w:rtl/>
        </w:rPr>
        <w:t>מרצ</w:t>
      </w:r>
      <w:proofErr w:type="spellEnd"/>
      <w:r w:rsidRPr="001E2FF2">
        <w:rPr>
          <w:rFonts w:cs="David" w:hint="cs"/>
          <w:rtl/>
        </w:rPr>
        <w:t>-יחד-רע"מ-</w:t>
      </w:r>
      <w:proofErr w:type="spellStart"/>
      <w:r w:rsidRPr="001E2FF2">
        <w:rPr>
          <w:rFonts w:cs="David" w:hint="cs"/>
          <w:rtl/>
        </w:rPr>
        <w:t>תע"ל</w:t>
      </w:r>
      <w:proofErr w:type="spellEnd"/>
      <w:r w:rsidRPr="001E2FF2">
        <w:rPr>
          <w:rFonts w:cs="David" w:hint="cs"/>
          <w:rtl/>
        </w:rPr>
        <w:t>-</w:t>
      </w:r>
      <w:proofErr w:type="spellStart"/>
      <w:r w:rsidRPr="001E2FF2">
        <w:rPr>
          <w:rFonts w:cs="David" w:hint="cs"/>
          <w:rtl/>
        </w:rPr>
        <w:t>חד"ש</w:t>
      </w:r>
      <w:proofErr w:type="spellEnd"/>
      <w:r w:rsidRPr="001E2FF2">
        <w:rPr>
          <w:rFonts w:cs="David" w:hint="cs"/>
          <w:rtl/>
        </w:rPr>
        <w:t xml:space="preserve">. המועמד להרכיב את הממשלה הינו חבר הכנסת </w:t>
      </w:r>
      <w:proofErr w:type="spellStart"/>
      <w:r w:rsidRPr="001E2FF2">
        <w:rPr>
          <w:rFonts w:cs="David" w:hint="cs"/>
          <w:rtl/>
        </w:rPr>
        <w:t>ג'מאל</w:t>
      </w:r>
      <w:proofErr w:type="spellEnd"/>
      <w:r w:rsidRPr="001E2FF2">
        <w:rPr>
          <w:rFonts w:cs="David" w:hint="cs"/>
          <w:rtl/>
        </w:rPr>
        <w:t xml:space="preserve"> </w:t>
      </w:r>
      <w:proofErr w:type="spellStart"/>
      <w:r w:rsidRPr="001E2FF2">
        <w:rPr>
          <w:rFonts w:cs="David" w:hint="cs"/>
          <w:rtl/>
        </w:rPr>
        <w:t>זחאלקה</w:t>
      </w:r>
      <w:proofErr w:type="spellEnd"/>
      <w:r w:rsidRPr="001E2FF2">
        <w:rPr>
          <w:rFonts w:cs="David" w:hint="cs"/>
          <w:rtl/>
        </w:rPr>
        <w:t>.</w:t>
      </w:r>
    </w:p>
    <w:p w14:paraId="5F13B0DB" w14:textId="77777777" w:rsidR="001E2FF2" w:rsidRPr="001E2FF2" w:rsidRDefault="001E2FF2" w:rsidP="001E2FF2">
      <w:pPr>
        <w:bidi/>
        <w:jc w:val="both"/>
        <w:rPr>
          <w:rFonts w:cs="David" w:hint="cs"/>
          <w:rtl/>
        </w:rPr>
      </w:pPr>
    </w:p>
    <w:p w14:paraId="11749E66" w14:textId="77777777" w:rsidR="001E2FF2" w:rsidRPr="001E2FF2" w:rsidRDefault="001E2FF2" w:rsidP="001E2FF2">
      <w:pPr>
        <w:bidi/>
        <w:jc w:val="both"/>
        <w:rPr>
          <w:rFonts w:cs="David" w:hint="cs"/>
          <w:rtl/>
        </w:rPr>
      </w:pPr>
      <w:r w:rsidRPr="001E2FF2">
        <w:rPr>
          <w:rFonts w:cs="David" w:hint="cs"/>
          <w:rtl/>
        </w:rPr>
        <w:tab/>
        <w:t xml:space="preserve">ההצעה השלישית: המשך השביתה באוניברסיטאות וסכנת ביטול שנת הלימודים האקדמית, של הליכוד. המועמד להרכיב את הממשלה הינו חבר הכנסת בנימין </w:t>
      </w:r>
      <w:proofErr w:type="spellStart"/>
      <w:r w:rsidRPr="001E2FF2">
        <w:rPr>
          <w:rFonts w:cs="David" w:hint="cs"/>
          <w:rtl/>
        </w:rPr>
        <w:t>נתניהו</w:t>
      </w:r>
      <w:proofErr w:type="spellEnd"/>
      <w:r w:rsidRPr="001E2FF2">
        <w:rPr>
          <w:rFonts w:cs="David" w:hint="cs"/>
          <w:rtl/>
        </w:rPr>
        <w:t>.</w:t>
      </w:r>
    </w:p>
    <w:p w14:paraId="41ED648E" w14:textId="77777777" w:rsidR="001E2FF2" w:rsidRPr="001E2FF2" w:rsidRDefault="001E2FF2" w:rsidP="001E2FF2">
      <w:pPr>
        <w:bidi/>
        <w:jc w:val="both"/>
        <w:rPr>
          <w:rFonts w:cs="David" w:hint="cs"/>
          <w:rtl/>
        </w:rPr>
      </w:pPr>
    </w:p>
    <w:p w14:paraId="4B376996" w14:textId="77777777" w:rsidR="001E2FF2" w:rsidRPr="001E2FF2" w:rsidRDefault="001E2FF2" w:rsidP="001E2FF2">
      <w:pPr>
        <w:bidi/>
        <w:jc w:val="both"/>
        <w:rPr>
          <w:rFonts w:cs="David" w:hint="cs"/>
          <w:rtl/>
        </w:rPr>
      </w:pPr>
      <w:r w:rsidRPr="001E2FF2">
        <w:rPr>
          <w:rFonts w:cs="David" w:hint="cs"/>
          <w:rtl/>
        </w:rPr>
        <w:tab/>
        <w:t xml:space="preserve">חבר הכנסת סער, כדרכנו בקודש </w:t>
      </w:r>
      <w:r w:rsidRPr="001E2FF2">
        <w:rPr>
          <w:rFonts w:cs="David"/>
          <w:rtl/>
        </w:rPr>
        <w:t>–</w:t>
      </w:r>
      <w:r w:rsidRPr="001E2FF2">
        <w:rPr>
          <w:rFonts w:cs="David" w:hint="cs"/>
          <w:rtl/>
        </w:rPr>
        <w:t xml:space="preserve"> עשר דקות למציעים ושלוש דקות לכל סיעה, בסדר? </w:t>
      </w:r>
    </w:p>
    <w:p w14:paraId="27DA7CB4"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03EEDDBC" w14:textId="77777777" w:rsidR="001E2FF2" w:rsidRPr="001E2FF2" w:rsidRDefault="001E2FF2" w:rsidP="001E2FF2">
      <w:pPr>
        <w:bidi/>
        <w:jc w:val="both"/>
        <w:rPr>
          <w:rFonts w:cs="David" w:hint="cs"/>
          <w:u w:val="single"/>
          <w:rtl/>
        </w:rPr>
      </w:pPr>
    </w:p>
    <w:p w14:paraId="7DBD2EB0" w14:textId="77777777" w:rsidR="001E2FF2" w:rsidRPr="001E2FF2" w:rsidRDefault="001E2FF2" w:rsidP="001E2FF2">
      <w:pPr>
        <w:bidi/>
        <w:jc w:val="both"/>
        <w:rPr>
          <w:rFonts w:cs="David" w:hint="cs"/>
          <w:rtl/>
        </w:rPr>
      </w:pPr>
      <w:r w:rsidRPr="001E2FF2">
        <w:rPr>
          <w:rFonts w:cs="David" w:hint="cs"/>
          <w:rtl/>
        </w:rPr>
        <w:tab/>
        <w:t xml:space="preserve"> כן. </w:t>
      </w:r>
    </w:p>
    <w:p w14:paraId="5DB51B62"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היו"ר דוד טל:</w:t>
      </w:r>
    </w:p>
    <w:p w14:paraId="07E86BC7" w14:textId="77777777" w:rsidR="001E2FF2" w:rsidRPr="001E2FF2" w:rsidRDefault="001E2FF2" w:rsidP="001E2FF2">
      <w:pPr>
        <w:bidi/>
        <w:jc w:val="both"/>
        <w:rPr>
          <w:rFonts w:cs="David" w:hint="cs"/>
          <w:rtl/>
        </w:rPr>
      </w:pPr>
    </w:p>
    <w:p w14:paraId="7A7B575A" w14:textId="77777777" w:rsidR="001E2FF2" w:rsidRPr="001E2FF2" w:rsidRDefault="001E2FF2" w:rsidP="001E2FF2">
      <w:pPr>
        <w:bidi/>
        <w:jc w:val="both"/>
        <w:rPr>
          <w:rFonts w:cs="David" w:hint="cs"/>
          <w:rtl/>
        </w:rPr>
      </w:pPr>
      <w:r w:rsidRPr="001E2FF2">
        <w:rPr>
          <w:rFonts w:cs="David" w:hint="cs"/>
          <w:rtl/>
        </w:rPr>
        <w:tab/>
        <w:t>מי בעד, ירים את ידו. מי נגד? מי נמנע?</w:t>
      </w:r>
    </w:p>
    <w:p w14:paraId="68D32263" w14:textId="77777777" w:rsidR="001E2FF2" w:rsidRPr="001E2FF2" w:rsidRDefault="001E2FF2" w:rsidP="001E2FF2">
      <w:pPr>
        <w:bidi/>
        <w:jc w:val="both"/>
        <w:rPr>
          <w:rFonts w:cs="David" w:hint="cs"/>
          <w:b/>
          <w:bCs/>
          <w:rtl/>
        </w:rPr>
      </w:pPr>
      <w:r w:rsidRPr="001E2FF2">
        <w:rPr>
          <w:rFonts w:cs="David"/>
          <w:rtl/>
        </w:rPr>
        <w:br/>
      </w:r>
      <w:r w:rsidRPr="001E2FF2">
        <w:rPr>
          <w:rFonts w:cs="David" w:hint="cs"/>
          <w:b/>
          <w:bCs/>
          <w:rtl/>
        </w:rPr>
        <w:t>ה צ ב ע ה</w:t>
      </w:r>
    </w:p>
    <w:p w14:paraId="06DB1233" w14:textId="77777777" w:rsidR="001E2FF2" w:rsidRPr="001E2FF2" w:rsidRDefault="001E2FF2" w:rsidP="001E2FF2">
      <w:pPr>
        <w:bidi/>
        <w:jc w:val="both"/>
        <w:rPr>
          <w:rFonts w:cs="David" w:hint="cs"/>
          <w:b/>
          <w:bCs/>
          <w:rtl/>
        </w:rPr>
      </w:pPr>
    </w:p>
    <w:p w14:paraId="1D55E707" w14:textId="77777777" w:rsidR="001E2FF2" w:rsidRPr="001E2FF2" w:rsidRDefault="001E2FF2" w:rsidP="001E2FF2">
      <w:pPr>
        <w:bidi/>
        <w:jc w:val="both"/>
        <w:rPr>
          <w:rFonts w:cs="David" w:hint="cs"/>
          <w:rtl/>
        </w:rPr>
      </w:pPr>
      <w:r w:rsidRPr="001E2FF2">
        <w:rPr>
          <w:rFonts w:cs="David" w:hint="cs"/>
          <w:rtl/>
        </w:rPr>
        <w:t xml:space="preserve">בעד </w:t>
      </w:r>
      <w:r w:rsidRPr="001E2FF2">
        <w:rPr>
          <w:rFonts w:cs="David"/>
          <w:rtl/>
        </w:rPr>
        <w:t>–</w:t>
      </w:r>
      <w:r w:rsidRPr="001E2FF2">
        <w:rPr>
          <w:rFonts w:cs="David" w:hint="cs"/>
          <w:rtl/>
        </w:rPr>
        <w:t xml:space="preserve"> רוב</w:t>
      </w:r>
    </w:p>
    <w:p w14:paraId="038CA960" w14:textId="77777777" w:rsidR="001E2FF2" w:rsidRPr="001E2FF2" w:rsidRDefault="001E2FF2" w:rsidP="001E2FF2">
      <w:pPr>
        <w:bidi/>
        <w:jc w:val="both"/>
        <w:rPr>
          <w:rFonts w:cs="David" w:hint="cs"/>
          <w:rtl/>
        </w:rPr>
      </w:pPr>
    </w:p>
    <w:p w14:paraId="464A7355" w14:textId="77777777" w:rsidR="001E2FF2" w:rsidRPr="001E2FF2" w:rsidRDefault="001E2FF2" w:rsidP="001E2FF2">
      <w:pPr>
        <w:bidi/>
        <w:jc w:val="both"/>
        <w:rPr>
          <w:rFonts w:cs="David" w:hint="cs"/>
          <w:u w:val="single"/>
          <w:rtl/>
        </w:rPr>
      </w:pPr>
      <w:r w:rsidRPr="001E2FF2">
        <w:rPr>
          <w:rFonts w:cs="David" w:hint="cs"/>
          <w:u w:val="single"/>
          <w:rtl/>
        </w:rPr>
        <w:t>היו"ר דוד טל:</w:t>
      </w:r>
    </w:p>
    <w:p w14:paraId="31376B35" w14:textId="77777777" w:rsidR="001E2FF2" w:rsidRPr="001E2FF2" w:rsidRDefault="001E2FF2" w:rsidP="001E2FF2">
      <w:pPr>
        <w:bidi/>
        <w:jc w:val="both"/>
        <w:rPr>
          <w:rFonts w:cs="David" w:hint="cs"/>
          <w:u w:val="single"/>
          <w:rtl/>
        </w:rPr>
      </w:pPr>
    </w:p>
    <w:p w14:paraId="3618963D" w14:textId="77777777" w:rsidR="001E2FF2" w:rsidRPr="001E2FF2" w:rsidRDefault="001E2FF2" w:rsidP="001E2FF2">
      <w:pPr>
        <w:bidi/>
        <w:jc w:val="both"/>
        <w:rPr>
          <w:rFonts w:cs="David"/>
          <w:rtl/>
        </w:rPr>
      </w:pPr>
      <w:r w:rsidRPr="001E2FF2">
        <w:rPr>
          <w:rFonts w:cs="David" w:hint="cs"/>
          <w:b/>
          <w:bCs/>
          <w:rtl/>
        </w:rPr>
        <w:tab/>
      </w:r>
      <w:r w:rsidRPr="001E2FF2">
        <w:rPr>
          <w:rFonts w:cs="David" w:hint="cs"/>
          <w:rtl/>
        </w:rPr>
        <w:t xml:space="preserve">הצעתו של חבר הכנסת סער התקבלה, ברוב קולות. </w:t>
      </w:r>
    </w:p>
    <w:p w14:paraId="68486EA9" w14:textId="77777777" w:rsidR="001E2FF2" w:rsidRPr="001E2FF2" w:rsidRDefault="001E2FF2" w:rsidP="001E2FF2">
      <w:pPr>
        <w:bidi/>
        <w:jc w:val="both"/>
        <w:rPr>
          <w:rFonts w:cs="David" w:hint="cs"/>
          <w:rtl/>
        </w:rPr>
      </w:pPr>
      <w:r w:rsidRPr="001E2FF2">
        <w:rPr>
          <w:rFonts w:cs="David"/>
          <w:rtl/>
        </w:rPr>
        <w:br w:type="page"/>
      </w:r>
    </w:p>
    <w:p w14:paraId="3DCA34B1" w14:textId="77777777" w:rsidR="001E2FF2" w:rsidRPr="001E2FF2" w:rsidRDefault="001E2FF2" w:rsidP="001E2FF2">
      <w:pPr>
        <w:pStyle w:val="Heading9"/>
        <w:jc w:val="both"/>
        <w:rPr>
          <w:rFonts w:hint="cs"/>
          <w:sz w:val="24"/>
        </w:rPr>
      </w:pPr>
      <w:r w:rsidRPr="001E2FF2">
        <w:rPr>
          <w:rFonts w:hint="cs"/>
          <w:sz w:val="24"/>
          <w:rtl/>
        </w:rPr>
        <w:t>בקשות חברי הכנסת להקדמת הדיון בהצעות החוק הבאות, לפני הקריאה הטרומית:</w:t>
      </w:r>
    </w:p>
    <w:p w14:paraId="11544857" w14:textId="77777777" w:rsidR="001E2FF2" w:rsidRPr="001E2FF2" w:rsidRDefault="001E2FF2" w:rsidP="001E2FF2">
      <w:pPr>
        <w:bidi/>
        <w:ind w:left="1980" w:right="720"/>
        <w:jc w:val="both"/>
        <w:rPr>
          <w:rFonts w:cs="David" w:hint="cs"/>
          <w:rtl/>
        </w:rPr>
      </w:pPr>
    </w:p>
    <w:p w14:paraId="6967E381" w14:textId="77777777" w:rsidR="001E2FF2" w:rsidRPr="001E2FF2" w:rsidRDefault="001E2FF2" w:rsidP="001E2FF2">
      <w:pPr>
        <w:bidi/>
        <w:ind w:left="1980" w:right="720"/>
        <w:jc w:val="both"/>
        <w:rPr>
          <w:rFonts w:cs="David" w:hint="cs"/>
          <w:rtl/>
        </w:rPr>
      </w:pPr>
    </w:p>
    <w:p w14:paraId="518FCB04" w14:textId="77777777" w:rsidR="001E2FF2" w:rsidRPr="001E2FF2" w:rsidRDefault="001E2FF2" w:rsidP="001E2FF2">
      <w:pPr>
        <w:bidi/>
        <w:ind w:left="720" w:right="720"/>
        <w:jc w:val="both"/>
        <w:rPr>
          <w:rFonts w:cs="David" w:hint="cs"/>
          <w:b/>
          <w:bCs/>
          <w:u w:val="single"/>
        </w:rPr>
      </w:pPr>
      <w:r w:rsidRPr="001E2FF2">
        <w:rPr>
          <w:rFonts w:cs="David" w:hint="cs"/>
          <w:rtl/>
        </w:rPr>
        <w:t xml:space="preserve">1. </w:t>
      </w:r>
      <w:r w:rsidRPr="001E2FF2">
        <w:rPr>
          <w:rFonts w:cs="David" w:hint="cs"/>
          <w:b/>
          <w:bCs/>
          <w:u w:val="single"/>
          <w:rtl/>
        </w:rPr>
        <w:t xml:space="preserve">הצעת חוק הרשויות המקומיות (בחירות)(תיקון </w:t>
      </w:r>
      <w:r w:rsidRPr="001E2FF2">
        <w:rPr>
          <w:rFonts w:cs="David"/>
          <w:b/>
          <w:bCs/>
          <w:u w:val="single"/>
          <w:rtl/>
        </w:rPr>
        <w:t>–</w:t>
      </w:r>
      <w:r w:rsidRPr="001E2FF2">
        <w:rPr>
          <w:rFonts w:cs="David" w:hint="cs"/>
          <w:b/>
          <w:bCs/>
          <w:u w:val="single"/>
          <w:rtl/>
        </w:rPr>
        <w:t xml:space="preserve"> פנקס בוחרים), </w:t>
      </w:r>
      <w:proofErr w:type="spellStart"/>
      <w:r w:rsidRPr="001E2FF2">
        <w:rPr>
          <w:rFonts w:cs="David" w:hint="cs"/>
          <w:b/>
          <w:bCs/>
          <w:u w:val="single"/>
          <w:rtl/>
        </w:rPr>
        <w:t>התשס"ח</w:t>
      </w:r>
      <w:proofErr w:type="spellEnd"/>
      <w:r w:rsidRPr="001E2FF2">
        <w:rPr>
          <w:rFonts w:cs="David" w:hint="cs"/>
          <w:b/>
          <w:bCs/>
          <w:u w:val="single"/>
          <w:rtl/>
        </w:rPr>
        <w:t xml:space="preserve">-2007 (פ/3207/17), הצעת חבר הכנסת יעקב </w:t>
      </w:r>
      <w:proofErr w:type="spellStart"/>
      <w:r w:rsidRPr="001E2FF2">
        <w:rPr>
          <w:rFonts w:cs="David" w:hint="cs"/>
          <w:b/>
          <w:bCs/>
          <w:u w:val="single"/>
          <w:rtl/>
        </w:rPr>
        <w:t>מרגי</w:t>
      </w:r>
      <w:proofErr w:type="spellEnd"/>
    </w:p>
    <w:p w14:paraId="146C3BA9" w14:textId="77777777" w:rsidR="001E2FF2" w:rsidRPr="001E2FF2" w:rsidRDefault="001E2FF2" w:rsidP="001E2FF2">
      <w:pPr>
        <w:bidi/>
        <w:jc w:val="both"/>
        <w:rPr>
          <w:rFonts w:cs="David" w:hint="cs"/>
          <w:rtl/>
        </w:rPr>
      </w:pPr>
    </w:p>
    <w:p w14:paraId="173988C1" w14:textId="77777777" w:rsidR="001E2FF2" w:rsidRPr="001E2FF2" w:rsidRDefault="001E2FF2" w:rsidP="001E2FF2">
      <w:pPr>
        <w:bidi/>
        <w:jc w:val="both"/>
        <w:rPr>
          <w:rFonts w:cs="David" w:hint="cs"/>
          <w:u w:val="single"/>
          <w:rtl/>
        </w:rPr>
      </w:pPr>
      <w:r w:rsidRPr="001E2FF2">
        <w:rPr>
          <w:rFonts w:cs="David" w:hint="cs"/>
          <w:u w:val="single"/>
          <w:rtl/>
        </w:rPr>
        <w:t>היו"ר דוד טל:</w:t>
      </w:r>
    </w:p>
    <w:p w14:paraId="15401D19" w14:textId="77777777" w:rsidR="001E2FF2" w:rsidRPr="001E2FF2" w:rsidRDefault="001E2FF2" w:rsidP="001E2FF2">
      <w:pPr>
        <w:bidi/>
        <w:jc w:val="both"/>
        <w:rPr>
          <w:rFonts w:cs="David" w:hint="cs"/>
          <w:rtl/>
        </w:rPr>
      </w:pPr>
    </w:p>
    <w:p w14:paraId="57A8F869" w14:textId="77777777" w:rsidR="001E2FF2" w:rsidRPr="001E2FF2" w:rsidRDefault="001E2FF2" w:rsidP="001E2FF2">
      <w:pPr>
        <w:bidi/>
        <w:jc w:val="both"/>
        <w:rPr>
          <w:rFonts w:cs="David" w:hint="cs"/>
          <w:rtl/>
        </w:rPr>
      </w:pPr>
      <w:r w:rsidRPr="001E2FF2">
        <w:rPr>
          <w:rFonts w:cs="David" w:hint="cs"/>
          <w:rtl/>
        </w:rPr>
        <w:tab/>
        <w:t xml:space="preserve">אנחנו עוברים לבקשות חברי הכנסת להקדמת הדיון בהצעות החוק הבאות, לפני קריאה טרומית: הצעת חוק הרשויות המקומיות (בחירות)(תיקון </w:t>
      </w:r>
      <w:r w:rsidRPr="001E2FF2">
        <w:rPr>
          <w:rFonts w:cs="David"/>
          <w:rtl/>
        </w:rPr>
        <w:t>–</w:t>
      </w:r>
      <w:r w:rsidRPr="001E2FF2">
        <w:rPr>
          <w:rFonts w:cs="David" w:hint="cs"/>
          <w:rtl/>
        </w:rPr>
        <w:t xml:space="preserve"> פנקס בוחרים), של חבר הכנסת יעקב </w:t>
      </w:r>
      <w:proofErr w:type="spellStart"/>
      <w:r w:rsidRPr="001E2FF2">
        <w:rPr>
          <w:rFonts w:cs="David" w:hint="cs"/>
          <w:rtl/>
        </w:rPr>
        <w:t>מרגי</w:t>
      </w:r>
      <w:proofErr w:type="spellEnd"/>
      <w:r w:rsidRPr="001E2FF2">
        <w:rPr>
          <w:rFonts w:cs="David" w:hint="cs"/>
          <w:rtl/>
        </w:rPr>
        <w:t>. בבקשה.</w:t>
      </w:r>
    </w:p>
    <w:p w14:paraId="084EB40E"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יעקב </w:t>
      </w:r>
      <w:proofErr w:type="spellStart"/>
      <w:r w:rsidRPr="001E2FF2">
        <w:rPr>
          <w:rFonts w:cs="David" w:hint="cs"/>
          <w:u w:val="single"/>
          <w:rtl/>
        </w:rPr>
        <w:t>מרגי</w:t>
      </w:r>
      <w:proofErr w:type="spellEnd"/>
      <w:r w:rsidRPr="001E2FF2">
        <w:rPr>
          <w:rFonts w:cs="David" w:hint="cs"/>
          <w:u w:val="single"/>
          <w:rtl/>
        </w:rPr>
        <w:t>:</w:t>
      </w:r>
    </w:p>
    <w:p w14:paraId="4E5E43BE" w14:textId="77777777" w:rsidR="001E2FF2" w:rsidRPr="001E2FF2" w:rsidRDefault="001E2FF2" w:rsidP="001E2FF2">
      <w:pPr>
        <w:bidi/>
        <w:jc w:val="both"/>
        <w:rPr>
          <w:rFonts w:cs="David" w:hint="cs"/>
          <w:rtl/>
        </w:rPr>
      </w:pPr>
    </w:p>
    <w:p w14:paraId="1159B4E1" w14:textId="77777777" w:rsidR="001E2FF2" w:rsidRPr="001E2FF2" w:rsidRDefault="001E2FF2" w:rsidP="001E2FF2">
      <w:pPr>
        <w:bidi/>
        <w:jc w:val="both"/>
        <w:rPr>
          <w:rFonts w:cs="David" w:hint="cs"/>
          <w:rtl/>
        </w:rPr>
      </w:pPr>
      <w:r w:rsidRPr="001E2FF2">
        <w:rPr>
          <w:rFonts w:cs="David" w:hint="cs"/>
          <w:rtl/>
        </w:rPr>
        <w:tab/>
        <w:t xml:space="preserve"> בשבוע שעבר קיימנו דיון על הדחיפות. חברי גדעון סער ביקש שבוע להתייעצות, והיא אכן התקבלה, וזוהי הסיבה שזה עולה היום. לכן, מיותר לחזור על הדברים. </w:t>
      </w:r>
    </w:p>
    <w:p w14:paraId="397CE1F2"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היו"ר דוד טל:</w:t>
      </w:r>
    </w:p>
    <w:p w14:paraId="06F4E253" w14:textId="77777777" w:rsidR="001E2FF2" w:rsidRPr="001E2FF2" w:rsidRDefault="001E2FF2" w:rsidP="001E2FF2">
      <w:pPr>
        <w:bidi/>
        <w:jc w:val="both"/>
        <w:rPr>
          <w:rFonts w:cs="David" w:hint="cs"/>
          <w:rtl/>
        </w:rPr>
      </w:pPr>
    </w:p>
    <w:p w14:paraId="7B9B42B8" w14:textId="77777777" w:rsidR="001E2FF2" w:rsidRPr="001E2FF2" w:rsidRDefault="001E2FF2" w:rsidP="001E2FF2">
      <w:pPr>
        <w:bidi/>
        <w:jc w:val="both"/>
        <w:rPr>
          <w:rFonts w:cs="David" w:hint="cs"/>
          <w:rtl/>
        </w:rPr>
      </w:pPr>
      <w:r w:rsidRPr="001E2FF2">
        <w:rPr>
          <w:rFonts w:cs="David" w:hint="cs"/>
          <w:rtl/>
        </w:rPr>
        <w:tab/>
        <w:t xml:space="preserve">תודה רבה. חבר הכנסת גדעון סער, יש </w:t>
      </w:r>
      <w:proofErr w:type="spellStart"/>
      <w:r w:rsidRPr="001E2FF2">
        <w:rPr>
          <w:rFonts w:cs="David" w:hint="cs"/>
          <w:rtl/>
        </w:rPr>
        <w:t>איזשהן</w:t>
      </w:r>
      <w:proofErr w:type="spellEnd"/>
      <w:r w:rsidRPr="001E2FF2">
        <w:rPr>
          <w:rFonts w:cs="David" w:hint="cs"/>
          <w:rtl/>
        </w:rPr>
        <w:t xml:space="preserve"> השגות? </w:t>
      </w:r>
    </w:p>
    <w:p w14:paraId="0E5B925F"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6A0AEDFF" w14:textId="77777777" w:rsidR="001E2FF2" w:rsidRPr="001E2FF2" w:rsidRDefault="001E2FF2" w:rsidP="001E2FF2">
      <w:pPr>
        <w:bidi/>
        <w:jc w:val="both"/>
        <w:rPr>
          <w:rFonts w:cs="David" w:hint="cs"/>
          <w:u w:val="single"/>
          <w:rtl/>
        </w:rPr>
      </w:pPr>
    </w:p>
    <w:p w14:paraId="40594546" w14:textId="77777777" w:rsidR="001E2FF2" w:rsidRPr="001E2FF2" w:rsidRDefault="001E2FF2" w:rsidP="001E2FF2">
      <w:pPr>
        <w:bidi/>
        <w:jc w:val="both"/>
        <w:rPr>
          <w:rFonts w:cs="David" w:hint="cs"/>
          <w:rtl/>
        </w:rPr>
      </w:pPr>
      <w:r w:rsidRPr="001E2FF2">
        <w:rPr>
          <w:rFonts w:cs="David" w:hint="cs"/>
          <w:rtl/>
        </w:rPr>
        <w:tab/>
        <w:t xml:space="preserve"> אין לנו השגות. </w:t>
      </w:r>
    </w:p>
    <w:p w14:paraId="3BC36F03"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היו"ר דוד טל:</w:t>
      </w:r>
    </w:p>
    <w:p w14:paraId="5386A519" w14:textId="77777777" w:rsidR="001E2FF2" w:rsidRPr="001E2FF2" w:rsidRDefault="001E2FF2" w:rsidP="001E2FF2">
      <w:pPr>
        <w:bidi/>
        <w:jc w:val="both"/>
        <w:rPr>
          <w:rFonts w:cs="David" w:hint="cs"/>
          <w:rtl/>
        </w:rPr>
      </w:pPr>
    </w:p>
    <w:p w14:paraId="6F789635" w14:textId="77777777" w:rsidR="001E2FF2" w:rsidRPr="001E2FF2" w:rsidRDefault="001E2FF2" w:rsidP="001E2FF2">
      <w:pPr>
        <w:bidi/>
        <w:jc w:val="both"/>
        <w:rPr>
          <w:rFonts w:cs="David" w:hint="cs"/>
          <w:rtl/>
        </w:rPr>
      </w:pPr>
      <w:r w:rsidRPr="001E2FF2">
        <w:rPr>
          <w:rFonts w:cs="David" w:hint="cs"/>
          <w:rtl/>
        </w:rPr>
        <w:tab/>
        <w:t xml:space="preserve">רבותי חברי הכנסת, אנחנו עוברים להצבעה. מי בעד פטור מחובת הנחה להצעת החוק של חבר הכנסת </w:t>
      </w:r>
      <w:proofErr w:type="spellStart"/>
      <w:r w:rsidRPr="001E2FF2">
        <w:rPr>
          <w:rFonts w:cs="David" w:hint="cs"/>
          <w:rtl/>
        </w:rPr>
        <w:t>מרגי</w:t>
      </w:r>
      <w:proofErr w:type="spellEnd"/>
      <w:r w:rsidRPr="001E2FF2">
        <w:rPr>
          <w:rFonts w:cs="David" w:hint="cs"/>
          <w:rtl/>
        </w:rPr>
        <w:t xml:space="preserve">, ירים את ידו. מי נגד? מי נמנע? </w:t>
      </w:r>
    </w:p>
    <w:p w14:paraId="00275F33" w14:textId="77777777" w:rsidR="001E2FF2" w:rsidRPr="001E2FF2" w:rsidRDefault="001E2FF2" w:rsidP="001E2FF2">
      <w:pPr>
        <w:bidi/>
        <w:jc w:val="both"/>
        <w:rPr>
          <w:rFonts w:cs="David" w:hint="cs"/>
          <w:b/>
          <w:bCs/>
          <w:rtl/>
        </w:rPr>
      </w:pPr>
      <w:r w:rsidRPr="001E2FF2">
        <w:rPr>
          <w:rFonts w:cs="David"/>
          <w:rtl/>
        </w:rPr>
        <w:br/>
      </w:r>
      <w:r w:rsidRPr="001E2FF2">
        <w:rPr>
          <w:rFonts w:cs="David" w:hint="cs"/>
          <w:b/>
          <w:bCs/>
          <w:rtl/>
        </w:rPr>
        <w:t>ה צ ב ע ה</w:t>
      </w:r>
    </w:p>
    <w:p w14:paraId="017BE965" w14:textId="77777777" w:rsidR="001E2FF2" w:rsidRPr="001E2FF2" w:rsidRDefault="001E2FF2" w:rsidP="001E2FF2">
      <w:pPr>
        <w:bidi/>
        <w:jc w:val="both"/>
        <w:rPr>
          <w:rFonts w:cs="David" w:hint="cs"/>
          <w:b/>
          <w:bCs/>
          <w:rtl/>
        </w:rPr>
      </w:pPr>
    </w:p>
    <w:p w14:paraId="09B56E36" w14:textId="77777777" w:rsidR="001E2FF2" w:rsidRPr="001E2FF2" w:rsidRDefault="001E2FF2" w:rsidP="001E2FF2">
      <w:pPr>
        <w:bidi/>
        <w:jc w:val="both"/>
        <w:rPr>
          <w:rFonts w:cs="David" w:hint="cs"/>
          <w:rtl/>
        </w:rPr>
      </w:pPr>
      <w:r w:rsidRPr="001E2FF2">
        <w:rPr>
          <w:rFonts w:cs="David" w:hint="cs"/>
          <w:rtl/>
        </w:rPr>
        <w:t xml:space="preserve">בעד </w:t>
      </w:r>
      <w:r w:rsidRPr="001E2FF2">
        <w:rPr>
          <w:rFonts w:cs="David"/>
          <w:rtl/>
        </w:rPr>
        <w:t>–</w:t>
      </w:r>
      <w:r w:rsidRPr="001E2FF2">
        <w:rPr>
          <w:rFonts w:cs="David" w:hint="cs"/>
          <w:rtl/>
        </w:rPr>
        <w:t xml:space="preserve"> פה אחד</w:t>
      </w:r>
    </w:p>
    <w:p w14:paraId="1051B70B" w14:textId="77777777" w:rsidR="001E2FF2" w:rsidRPr="001E2FF2" w:rsidRDefault="001E2FF2" w:rsidP="001E2FF2">
      <w:pPr>
        <w:bidi/>
        <w:jc w:val="both"/>
        <w:rPr>
          <w:rFonts w:cs="David" w:hint="cs"/>
          <w:rtl/>
        </w:rPr>
      </w:pPr>
      <w:r w:rsidRPr="001E2FF2">
        <w:rPr>
          <w:rFonts w:cs="David" w:hint="cs"/>
          <w:rtl/>
        </w:rPr>
        <w:t xml:space="preserve">הבקשה להקדמת הדיון בהצעת חוק הרשויות המקומיות (בחירות) (תיקון </w:t>
      </w:r>
      <w:r w:rsidRPr="001E2FF2">
        <w:rPr>
          <w:rFonts w:cs="David"/>
          <w:rtl/>
        </w:rPr>
        <w:t>–</w:t>
      </w:r>
      <w:r w:rsidRPr="001E2FF2">
        <w:rPr>
          <w:rFonts w:cs="David" w:hint="cs"/>
          <w:rtl/>
        </w:rPr>
        <w:t xml:space="preserve"> פנקס בוחרים), </w:t>
      </w:r>
      <w:proofErr w:type="spellStart"/>
      <w:r w:rsidRPr="001E2FF2">
        <w:rPr>
          <w:rFonts w:cs="David" w:hint="cs"/>
          <w:rtl/>
        </w:rPr>
        <w:t>התשס"ח</w:t>
      </w:r>
      <w:proofErr w:type="spellEnd"/>
      <w:r w:rsidRPr="001E2FF2">
        <w:rPr>
          <w:rFonts w:cs="David" w:hint="cs"/>
          <w:rtl/>
        </w:rPr>
        <w:t>-2007, לפני הקריאה הטרומית, נתקבלה.</w:t>
      </w:r>
    </w:p>
    <w:p w14:paraId="29E7DA3E" w14:textId="77777777" w:rsidR="001E2FF2" w:rsidRPr="001E2FF2" w:rsidRDefault="001E2FF2" w:rsidP="001E2FF2">
      <w:pPr>
        <w:bidi/>
        <w:jc w:val="both"/>
        <w:rPr>
          <w:rFonts w:cs="David" w:hint="cs"/>
          <w:rtl/>
        </w:rPr>
      </w:pPr>
    </w:p>
    <w:p w14:paraId="3EAC4DAC" w14:textId="77777777" w:rsidR="001E2FF2" w:rsidRPr="001E2FF2" w:rsidRDefault="001E2FF2" w:rsidP="001E2FF2">
      <w:pPr>
        <w:bidi/>
        <w:jc w:val="both"/>
        <w:rPr>
          <w:rFonts w:cs="David" w:hint="cs"/>
          <w:u w:val="single"/>
          <w:rtl/>
        </w:rPr>
      </w:pPr>
      <w:r w:rsidRPr="001E2FF2">
        <w:rPr>
          <w:rFonts w:cs="David" w:hint="cs"/>
          <w:u w:val="single"/>
          <w:rtl/>
        </w:rPr>
        <w:t>היו"ר דוד טל:</w:t>
      </w:r>
    </w:p>
    <w:p w14:paraId="732C8E75" w14:textId="77777777" w:rsidR="001E2FF2" w:rsidRPr="001E2FF2" w:rsidRDefault="001E2FF2" w:rsidP="001E2FF2">
      <w:pPr>
        <w:bidi/>
        <w:jc w:val="both"/>
        <w:rPr>
          <w:rFonts w:cs="David" w:hint="cs"/>
          <w:u w:val="single"/>
          <w:rtl/>
        </w:rPr>
      </w:pPr>
    </w:p>
    <w:p w14:paraId="0F620994" w14:textId="77777777" w:rsidR="001E2FF2" w:rsidRPr="001E2FF2" w:rsidRDefault="001E2FF2" w:rsidP="001E2FF2">
      <w:pPr>
        <w:bidi/>
        <w:jc w:val="both"/>
        <w:rPr>
          <w:rFonts w:cs="David" w:hint="cs"/>
          <w:rtl/>
        </w:rPr>
      </w:pPr>
      <w:r w:rsidRPr="001E2FF2">
        <w:rPr>
          <w:rFonts w:cs="David" w:hint="cs"/>
          <w:b/>
          <w:bCs/>
          <w:rtl/>
        </w:rPr>
        <w:tab/>
      </w:r>
      <w:r w:rsidRPr="001E2FF2">
        <w:rPr>
          <w:rFonts w:cs="David" w:hint="cs"/>
          <w:rtl/>
        </w:rPr>
        <w:t xml:space="preserve">הצעת החוק של חבר הכנסת </w:t>
      </w:r>
      <w:proofErr w:type="spellStart"/>
      <w:r w:rsidRPr="001E2FF2">
        <w:rPr>
          <w:rFonts w:cs="David" w:hint="cs"/>
          <w:rtl/>
        </w:rPr>
        <w:t>מרגי</w:t>
      </w:r>
      <w:proofErr w:type="spellEnd"/>
      <w:r w:rsidRPr="001E2FF2">
        <w:rPr>
          <w:rFonts w:cs="David" w:hint="cs"/>
          <w:rtl/>
        </w:rPr>
        <w:t xml:space="preserve"> קיבלה פטור מחובת הנחה. </w:t>
      </w:r>
    </w:p>
    <w:p w14:paraId="3F163BF9" w14:textId="77777777" w:rsidR="001E2FF2" w:rsidRPr="001E2FF2" w:rsidRDefault="001E2FF2" w:rsidP="001E2FF2">
      <w:pPr>
        <w:bidi/>
        <w:jc w:val="both"/>
        <w:rPr>
          <w:rFonts w:cs="David" w:hint="cs"/>
          <w:rtl/>
        </w:rPr>
      </w:pPr>
    </w:p>
    <w:p w14:paraId="530784B1" w14:textId="77777777" w:rsidR="001E2FF2" w:rsidRPr="001E2FF2" w:rsidRDefault="001E2FF2" w:rsidP="001E2FF2">
      <w:pPr>
        <w:bidi/>
        <w:jc w:val="both"/>
        <w:rPr>
          <w:rFonts w:cs="David" w:hint="cs"/>
          <w:rtl/>
        </w:rPr>
      </w:pPr>
      <w:r w:rsidRPr="001E2FF2">
        <w:rPr>
          <w:rFonts w:cs="David"/>
          <w:rtl/>
        </w:rPr>
        <w:br w:type="page"/>
      </w:r>
    </w:p>
    <w:p w14:paraId="627A4DD8" w14:textId="77777777" w:rsidR="001E2FF2" w:rsidRPr="001E2FF2" w:rsidRDefault="001E2FF2" w:rsidP="001E2FF2">
      <w:pPr>
        <w:numPr>
          <w:ilvl w:val="0"/>
          <w:numId w:val="3"/>
        </w:numPr>
        <w:overflowPunct w:val="0"/>
        <w:autoSpaceDE w:val="0"/>
        <w:autoSpaceDN w:val="0"/>
        <w:bidi/>
        <w:adjustRightInd w:val="0"/>
        <w:ind w:right="720"/>
        <w:jc w:val="both"/>
        <w:textAlignment w:val="baseline"/>
        <w:rPr>
          <w:rFonts w:cs="David" w:hint="cs"/>
          <w:b/>
          <w:bCs/>
          <w:u w:val="single"/>
        </w:rPr>
      </w:pPr>
      <w:r w:rsidRPr="001E2FF2">
        <w:rPr>
          <w:rFonts w:cs="David" w:hint="cs"/>
          <w:b/>
          <w:bCs/>
          <w:u w:val="single"/>
          <w:rtl/>
        </w:rPr>
        <w:t xml:space="preserve">הצעת חוק השירות האזרחי, </w:t>
      </w:r>
      <w:proofErr w:type="spellStart"/>
      <w:r w:rsidRPr="001E2FF2">
        <w:rPr>
          <w:rFonts w:cs="David" w:hint="cs"/>
          <w:b/>
          <w:bCs/>
          <w:u w:val="single"/>
          <w:rtl/>
        </w:rPr>
        <w:t>התשס"ח</w:t>
      </w:r>
      <w:proofErr w:type="spellEnd"/>
      <w:r w:rsidRPr="001E2FF2">
        <w:rPr>
          <w:rFonts w:cs="David" w:hint="cs"/>
          <w:b/>
          <w:bCs/>
          <w:u w:val="single"/>
          <w:rtl/>
        </w:rPr>
        <w:t>-2007 (פ/3195/17), הצעת חבר הכנסת יצחק בן ישראל</w:t>
      </w:r>
    </w:p>
    <w:p w14:paraId="0909459E" w14:textId="77777777" w:rsidR="001E2FF2" w:rsidRPr="001E2FF2" w:rsidRDefault="001E2FF2" w:rsidP="001E2FF2">
      <w:pPr>
        <w:bidi/>
        <w:jc w:val="both"/>
        <w:rPr>
          <w:rFonts w:cs="David" w:hint="cs"/>
          <w:rtl/>
        </w:rPr>
      </w:pPr>
    </w:p>
    <w:p w14:paraId="43C07253" w14:textId="77777777" w:rsidR="001E2FF2" w:rsidRPr="001E2FF2" w:rsidRDefault="001E2FF2" w:rsidP="001E2FF2">
      <w:pPr>
        <w:bidi/>
        <w:jc w:val="both"/>
        <w:rPr>
          <w:rFonts w:cs="David" w:hint="cs"/>
          <w:u w:val="single"/>
          <w:rtl/>
        </w:rPr>
      </w:pPr>
      <w:r w:rsidRPr="001E2FF2">
        <w:rPr>
          <w:rFonts w:cs="David" w:hint="cs"/>
          <w:u w:val="single"/>
          <w:rtl/>
        </w:rPr>
        <w:t>היו"ר דוד טל:</w:t>
      </w:r>
    </w:p>
    <w:p w14:paraId="48EEAF45" w14:textId="77777777" w:rsidR="001E2FF2" w:rsidRPr="001E2FF2" w:rsidRDefault="001E2FF2" w:rsidP="001E2FF2">
      <w:pPr>
        <w:bidi/>
        <w:jc w:val="both"/>
        <w:rPr>
          <w:rFonts w:cs="David" w:hint="cs"/>
          <w:u w:val="single"/>
          <w:rtl/>
        </w:rPr>
      </w:pPr>
    </w:p>
    <w:p w14:paraId="07C6D119" w14:textId="77777777" w:rsidR="001E2FF2" w:rsidRPr="001E2FF2" w:rsidRDefault="001E2FF2" w:rsidP="001E2FF2">
      <w:pPr>
        <w:bidi/>
        <w:jc w:val="both"/>
        <w:rPr>
          <w:rFonts w:cs="David" w:hint="cs"/>
          <w:rtl/>
        </w:rPr>
      </w:pPr>
      <w:r w:rsidRPr="001E2FF2">
        <w:rPr>
          <w:rFonts w:cs="David" w:hint="cs"/>
          <w:b/>
          <w:bCs/>
          <w:rtl/>
        </w:rPr>
        <w:tab/>
      </w:r>
      <w:r w:rsidRPr="001E2FF2">
        <w:rPr>
          <w:rFonts w:cs="David" w:hint="cs"/>
          <w:rtl/>
        </w:rPr>
        <w:t>אנחנו עוברים להצעת חוק השירות האזרחי, של חבר הכנסת יצחק בן ישראל. אדוני, בבקשה. אני מבקש לא למהות החוק. למה זה דחוף לפטור את ההצעה מחובת הנחה?</w:t>
      </w:r>
    </w:p>
    <w:p w14:paraId="7150563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יצחק בן-ישראל:</w:t>
      </w:r>
    </w:p>
    <w:p w14:paraId="320772CA" w14:textId="77777777" w:rsidR="001E2FF2" w:rsidRPr="001E2FF2" w:rsidRDefault="001E2FF2" w:rsidP="001E2FF2">
      <w:pPr>
        <w:bidi/>
        <w:jc w:val="both"/>
        <w:rPr>
          <w:rFonts w:cs="David" w:hint="cs"/>
          <w:rtl/>
        </w:rPr>
      </w:pPr>
    </w:p>
    <w:p w14:paraId="62CB72E4" w14:textId="77777777" w:rsidR="001E2FF2" w:rsidRPr="001E2FF2" w:rsidRDefault="001E2FF2" w:rsidP="001E2FF2">
      <w:pPr>
        <w:bidi/>
        <w:jc w:val="both"/>
        <w:rPr>
          <w:rFonts w:cs="David" w:hint="cs"/>
          <w:rtl/>
        </w:rPr>
      </w:pPr>
      <w:r w:rsidRPr="001E2FF2">
        <w:rPr>
          <w:rFonts w:cs="David" w:hint="cs"/>
          <w:rtl/>
        </w:rPr>
        <w:tab/>
        <w:t xml:space="preserve">המהות היא שירות אזרחי לכל מי שלא משרת שירות צבאי. למה זה דחוף? בגלל המהות. </w:t>
      </w:r>
    </w:p>
    <w:p w14:paraId="320387EB" w14:textId="77777777" w:rsidR="001E2FF2" w:rsidRPr="001E2FF2" w:rsidRDefault="001E2FF2" w:rsidP="001E2FF2">
      <w:pPr>
        <w:bidi/>
        <w:jc w:val="both"/>
        <w:rPr>
          <w:rFonts w:cs="David" w:hint="cs"/>
          <w:rtl/>
        </w:rPr>
      </w:pPr>
    </w:p>
    <w:p w14:paraId="4C821C36" w14:textId="77777777" w:rsidR="001E2FF2" w:rsidRPr="001E2FF2" w:rsidRDefault="001E2FF2" w:rsidP="001E2FF2">
      <w:pPr>
        <w:bidi/>
        <w:jc w:val="both"/>
        <w:rPr>
          <w:rFonts w:cs="David" w:hint="cs"/>
          <w:rtl/>
        </w:rPr>
      </w:pPr>
      <w:r w:rsidRPr="001E2FF2">
        <w:rPr>
          <w:rFonts w:cs="David" w:hint="cs"/>
          <w:rtl/>
        </w:rPr>
        <w:tab/>
        <w:t>זוהי הצעת החוק הראשונה שאני מניח, לכן אני מבקש פטור מחובת הנחה.</w:t>
      </w:r>
    </w:p>
    <w:p w14:paraId="3681154A"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 xml:space="preserve">שלי </w:t>
      </w:r>
      <w:proofErr w:type="spellStart"/>
      <w:r w:rsidRPr="001E2FF2">
        <w:rPr>
          <w:rFonts w:hint="cs"/>
          <w:sz w:val="24"/>
          <w:u w:val="single"/>
          <w:rtl/>
        </w:rPr>
        <w:t>יחימוביץ</w:t>
      </w:r>
      <w:proofErr w:type="spellEnd"/>
      <w:r w:rsidRPr="001E2FF2">
        <w:rPr>
          <w:rFonts w:hint="cs"/>
          <w:sz w:val="24"/>
          <w:u w:val="single"/>
          <w:rtl/>
        </w:rPr>
        <w:t>:</w:t>
      </w:r>
    </w:p>
    <w:p w14:paraId="111A9147" w14:textId="77777777" w:rsidR="001E2FF2" w:rsidRPr="001E2FF2" w:rsidRDefault="001E2FF2" w:rsidP="001E2FF2">
      <w:pPr>
        <w:pStyle w:val="Heading5"/>
        <w:rPr>
          <w:rFonts w:hint="cs"/>
          <w:sz w:val="24"/>
          <w:rtl/>
        </w:rPr>
      </w:pPr>
    </w:p>
    <w:p w14:paraId="4343F8A8" w14:textId="77777777" w:rsidR="001E2FF2" w:rsidRPr="001E2FF2" w:rsidRDefault="001E2FF2" w:rsidP="001E2FF2">
      <w:pPr>
        <w:bidi/>
        <w:jc w:val="both"/>
        <w:rPr>
          <w:rFonts w:cs="David" w:hint="cs"/>
          <w:rtl/>
        </w:rPr>
      </w:pPr>
      <w:r w:rsidRPr="001E2FF2">
        <w:rPr>
          <w:rFonts w:cs="David" w:hint="cs"/>
          <w:rtl/>
        </w:rPr>
        <w:tab/>
        <w:t xml:space="preserve"> זה טיעון...</w:t>
      </w:r>
    </w:p>
    <w:p w14:paraId="21A710C9"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היו"ר דוד טל:</w:t>
      </w:r>
    </w:p>
    <w:p w14:paraId="213BBB00" w14:textId="77777777" w:rsidR="001E2FF2" w:rsidRPr="001E2FF2" w:rsidRDefault="001E2FF2" w:rsidP="001E2FF2">
      <w:pPr>
        <w:bidi/>
        <w:jc w:val="both"/>
        <w:rPr>
          <w:rFonts w:cs="David" w:hint="cs"/>
          <w:rtl/>
        </w:rPr>
      </w:pPr>
    </w:p>
    <w:p w14:paraId="0B81A986" w14:textId="77777777" w:rsidR="001E2FF2" w:rsidRPr="001E2FF2" w:rsidRDefault="001E2FF2" w:rsidP="001E2FF2">
      <w:pPr>
        <w:bidi/>
        <w:jc w:val="both"/>
        <w:rPr>
          <w:rFonts w:cs="David" w:hint="cs"/>
          <w:rtl/>
        </w:rPr>
      </w:pPr>
      <w:r w:rsidRPr="001E2FF2">
        <w:rPr>
          <w:rFonts w:cs="David" w:hint="cs"/>
          <w:rtl/>
        </w:rPr>
        <w:tab/>
        <w:t xml:space="preserve">אני אגיד לך </w:t>
      </w:r>
      <w:r w:rsidRPr="001E2FF2">
        <w:rPr>
          <w:rFonts w:cs="David"/>
          <w:rtl/>
        </w:rPr>
        <w:t>–</w:t>
      </w:r>
      <w:r w:rsidRPr="001E2FF2">
        <w:rPr>
          <w:rFonts w:cs="David" w:hint="cs"/>
          <w:rtl/>
        </w:rPr>
        <w:t xml:space="preserve"> זה טיעון שקשה לעמוד נגדו, מפני שהייתי יכול לומר, כמו חברים אחרים אולי- המהות היא מאוד חשובה, אבל מה יקרה אם זה יהיה רק אחרי שזה יעבור את תאריך ההבשלה של 45 יום? </w:t>
      </w:r>
    </w:p>
    <w:p w14:paraId="085127D7"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יצחק בן-ישראל:</w:t>
      </w:r>
    </w:p>
    <w:p w14:paraId="2C721263" w14:textId="77777777" w:rsidR="001E2FF2" w:rsidRPr="001E2FF2" w:rsidRDefault="001E2FF2" w:rsidP="001E2FF2">
      <w:pPr>
        <w:bidi/>
        <w:jc w:val="both"/>
        <w:rPr>
          <w:rFonts w:cs="David" w:hint="cs"/>
          <w:rtl/>
        </w:rPr>
      </w:pPr>
    </w:p>
    <w:p w14:paraId="2F382B0B" w14:textId="77777777" w:rsidR="001E2FF2" w:rsidRPr="001E2FF2" w:rsidRDefault="001E2FF2" w:rsidP="001E2FF2">
      <w:pPr>
        <w:bidi/>
        <w:jc w:val="both"/>
        <w:rPr>
          <w:rFonts w:cs="David" w:hint="cs"/>
          <w:rtl/>
        </w:rPr>
      </w:pPr>
      <w:r w:rsidRPr="001E2FF2">
        <w:rPr>
          <w:rFonts w:cs="David" w:hint="cs"/>
          <w:rtl/>
        </w:rPr>
        <w:tab/>
        <w:t>בין כה וכה אני אצטרך הרי להעביר את זה דרך ועדת השרים.</w:t>
      </w:r>
    </w:p>
    <w:p w14:paraId="18D81EFD"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r w:rsidRPr="001E2FF2">
        <w:rPr>
          <w:rFonts w:cs="David" w:hint="cs"/>
          <w:rtl/>
        </w:rPr>
        <w:tab/>
      </w:r>
    </w:p>
    <w:p w14:paraId="36298928" w14:textId="77777777" w:rsidR="001E2FF2" w:rsidRPr="001E2FF2" w:rsidRDefault="001E2FF2" w:rsidP="001E2FF2">
      <w:pPr>
        <w:bidi/>
        <w:jc w:val="both"/>
        <w:rPr>
          <w:rFonts w:cs="David" w:hint="cs"/>
          <w:rtl/>
        </w:rPr>
      </w:pPr>
    </w:p>
    <w:p w14:paraId="727F94AD" w14:textId="77777777" w:rsidR="001E2FF2" w:rsidRPr="001E2FF2" w:rsidRDefault="001E2FF2" w:rsidP="001E2FF2">
      <w:pPr>
        <w:bidi/>
        <w:jc w:val="both"/>
        <w:rPr>
          <w:rFonts w:cs="David" w:hint="cs"/>
          <w:rtl/>
        </w:rPr>
      </w:pPr>
      <w:r w:rsidRPr="001E2FF2">
        <w:rPr>
          <w:rFonts w:cs="David" w:hint="cs"/>
          <w:rtl/>
        </w:rPr>
        <w:tab/>
        <w:t>זה עוד דבר, אבל אנחנו לא עובדים אצלם. תודה. חבר הכנסת ברכה, רוצה להתייחס?</w:t>
      </w:r>
    </w:p>
    <w:p w14:paraId="2377A630" w14:textId="77777777" w:rsidR="001E2FF2" w:rsidRPr="001E2FF2" w:rsidRDefault="001E2FF2" w:rsidP="001E2FF2">
      <w:pPr>
        <w:bidi/>
        <w:jc w:val="both"/>
        <w:rPr>
          <w:rFonts w:cs="David"/>
          <w:u w:val="single"/>
          <w:rtl/>
        </w:rPr>
      </w:pPr>
      <w:r w:rsidRPr="001E2FF2">
        <w:rPr>
          <w:rFonts w:cs="David"/>
          <w:rtl/>
        </w:rPr>
        <w:br/>
      </w:r>
      <w:proofErr w:type="spellStart"/>
      <w:r w:rsidRPr="001E2FF2">
        <w:rPr>
          <w:rFonts w:cs="David"/>
          <w:u w:val="single"/>
          <w:rtl/>
        </w:rPr>
        <w:t>מוחמד</w:t>
      </w:r>
      <w:proofErr w:type="spellEnd"/>
      <w:r w:rsidRPr="001E2FF2">
        <w:rPr>
          <w:rFonts w:cs="David"/>
          <w:u w:val="single"/>
          <w:rtl/>
        </w:rPr>
        <w:t xml:space="preserve"> ברכה:</w:t>
      </w:r>
    </w:p>
    <w:p w14:paraId="402F444C" w14:textId="77777777" w:rsidR="001E2FF2" w:rsidRPr="001E2FF2" w:rsidRDefault="001E2FF2" w:rsidP="001E2FF2">
      <w:pPr>
        <w:bidi/>
        <w:jc w:val="both"/>
        <w:rPr>
          <w:rFonts w:cs="David"/>
          <w:u w:val="single"/>
          <w:rtl/>
        </w:rPr>
      </w:pPr>
    </w:p>
    <w:p w14:paraId="705BEEAC" w14:textId="77777777" w:rsidR="001E2FF2" w:rsidRPr="001E2FF2" w:rsidRDefault="001E2FF2" w:rsidP="001E2FF2">
      <w:pPr>
        <w:bidi/>
        <w:jc w:val="both"/>
        <w:rPr>
          <w:rFonts w:cs="David" w:hint="cs"/>
          <w:rtl/>
        </w:rPr>
      </w:pPr>
      <w:r w:rsidRPr="001E2FF2">
        <w:rPr>
          <w:rFonts w:cs="David"/>
          <w:rtl/>
        </w:rPr>
        <w:tab/>
      </w:r>
      <w:r w:rsidRPr="001E2FF2">
        <w:rPr>
          <w:rFonts w:cs="David" w:hint="cs"/>
          <w:rtl/>
        </w:rPr>
        <w:t xml:space="preserve"> כן. העובדה שחבר הכנסת בן-ישראל נמצא כמה חודשים בכנסת, זה עדיין היה מאפשר לו את ההזדמנות להביא את הצעת החוק במסלול המקובל וגם להביא את זה להצבעה אפילו בשבוע הבא. </w:t>
      </w:r>
    </w:p>
    <w:p w14:paraId="11E03F3D" w14:textId="77777777" w:rsidR="001E2FF2" w:rsidRPr="001E2FF2" w:rsidRDefault="001E2FF2" w:rsidP="001E2FF2">
      <w:pPr>
        <w:bidi/>
        <w:jc w:val="both"/>
        <w:rPr>
          <w:rFonts w:cs="David" w:hint="cs"/>
          <w:rtl/>
        </w:rPr>
      </w:pPr>
    </w:p>
    <w:p w14:paraId="62E6B949" w14:textId="77777777" w:rsidR="001E2FF2" w:rsidRPr="001E2FF2" w:rsidRDefault="001E2FF2" w:rsidP="001E2FF2">
      <w:pPr>
        <w:bidi/>
        <w:jc w:val="both"/>
        <w:rPr>
          <w:rFonts w:cs="David" w:hint="cs"/>
          <w:rtl/>
        </w:rPr>
      </w:pPr>
      <w:r w:rsidRPr="001E2FF2">
        <w:rPr>
          <w:rFonts w:cs="David" w:hint="cs"/>
          <w:rtl/>
        </w:rPr>
        <w:tab/>
        <w:t xml:space="preserve">אני חושב שהוועדה לא צריכה להתנהל על-פי סדר-יומו של חבר כנסת בודד </w:t>
      </w:r>
      <w:r w:rsidRPr="001E2FF2">
        <w:rPr>
          <w:rFonts w:cs="David"/>
          <w:rtl/>
        </w:rPr>
        <w:t>–</w:t>
      </w:r>
      <w:r w:rsidRPr="001E2FF2">
        <w:rPr>
          <w:rFonts w:cs="David" w:hint="cs"/>
          <w:rtl/>
        </w:rPr>
        <w:t xml:space="preserve"> יהיה אשר יהיה. זה דבר אחד. </w:t>
      </w:r>
    </w:p>
    <w:p w14:paraId="485F1337" w14:textId="77777777" w:rsidR="001E2FF2" w:rsidRPr="001E2FF2" w:rsidRDefault="001E2FF2" w:rsidP="001E2FF2">
      <w:pPr>
        <w:bidi/>
        <w:jc w:val="both"/>
        <w:rPr>
          <w:rFonts w:cs="David" w:hint="cs"/>
          <w:rtl/>
        </w:rPr>
      </w:pPr>
    </w:p>
    <w:p w14:paraId="0270FBD4" w14:textId="77777777" w:rsidR="001E2FF2" w:rsidRPr="001E2FF2" w:rsidRDefault="001E2FF2" w:rsidP="001E2FF2">
      <w:pPr>
        <w:bidi/>
        <w:jc w:val="both"/>
        <w:rPr>
          <w:rFonts w:cs="David" w:hint="cs"/>
          <w:rtl/>
        </w:rPr>
      </w:pPr>
      <w:r w:rsidRPr="001E2FF2">
        <w:rPr>
          <w:rFonts w:cs="David" w:hint="cs"/>
          <w:rtl/>
        </w:rPr>
        <w:tab/>
        <w:t xml:space="preserve">דבר שני </w:t>
      </w:r>
      <w:r w:rsidRPr="001E2FF2">
        <w:rPr>
          <w:rFonts w:cs="David"/>
          <w:rtl/>
        </w:rPr>
        <w:t>–</w:t>
      </w:r>
      <w:r w:rsidRPr="001E2FF2">
        <w:rPr>
          <w:rFonts w:cs="David" w:hint="cs"/>
          <w:rtl/>
        </w:rPr>
        <w:t xml:space="preserve"> המדינה מתנהלת כך 60 שנה. אני לא חושב שיקרה שום דבר אם החוק הזה יחכה במסלול הרגיל. </w:t>
      </w:r>
    </w:p>
    <w:p w14:paraId="43799522" w14:textId="77777777" w:rsidR="001E2FF2" w:rsidRPr="001E2FF2" w:rsidRDefault="001E2FF2" w:rsidP="001E2FF2">
      <w:pPr>
        <w:bidi/>
        <w:jc w:val="both"/>
        <w:rPr>
          <w:rFonts w:cs="David"/>
          <w:rtl/>
        </w:rPr>
      </w:pPr>
      <w:r w:rsidRPr="001E2FF2">
        <w:rPr>
          <w:rFonts w:cs="David"/>
          <w:rtl/>
        </w:rPr>
        <w:br/>
      </w:r>
      <w:r w:rsidRPr="001E2FF2">
        <w:rPr>
          <w:rFonts w:cs="David" w:hint="eastAsia"/>
          <w:u w:val="single"/>
          <w:rtl/>
        </w:rPr>
        <w:t>אורי</w:t>
      </w:r>
      <w:r w:rsidRPr="001E2FF2">
        <w:rPr>
          <w:rFonts w:cs="David"/>
          <w:u w:val="single"/>
          <w:rtl/>
        </w:rPr>
        <w:t xml:space="preserve"> אריאל:</w:t>
      </w:r>
    </w:p>
    <w:p w14:paraId="2A5B1E22" w14:textId="77777777" w:rsidR="001E2FF2" w:rsidRPr="001E2FF2" w:rsidRDefault="001E2FF2" w:rsidP="001E2FF2">
      <w:pPr>
        <w:bidi/>
        <w:jc w:val="both"/>
        <w:rPr>
          <w:rFonts w:cs="David"/>
          <w:rtl/>
        </w:rPr>
      </w:pPr>
    </w:p>
    <w:p w14:paraId="049FD499" w14:textId="77777777" w:rsidR="001E2FF2" w:rsidRPr="001E2FF2" w:rsidRDefault="001E2FF2" w:rsidP="001E2FF2">
      <w:pPr>
        <w:bidi/>
        <w:jc w:val="both"/>
        <w:rPr>
          <w:rFonts w:cs="David" w:hint="cs"/>
          <w:rtl/>
        </w:rPr>
      </w:pPr>
      <w:r w:rsidRPr="001E2FF2">
        <w:rPr>
          <w:rFonts w:cs="David"/>
          <w:rtl/>
        </w:rPr>
        <w:tab/>
      </w:r>
      <w:r w:rsidRPr="001E2FF2">
        <w:rPr>
          <w:rFonts w:cs="David" w:hint="cs"/>
          <w:rtl/>
        </w:rPr>
        <w:t xml:space="preserve"> עוד 60 שנה...</w:t>
      </w:r>
    </w:p>
    <w:p w14:paraId="02ABA7AF" w14:textId="77777777" w:rsidR="001E2FF2" w:rsidRPr="001E2FF2" w:rsidRDefault="001E2FF2" w:rsidP="001E2FF2">
      <w:pPr>
        <w:bidi/>
        <w:jc w:val="both"/>
        <w:rPr>
          <w:rFonts w:cs="David"/>
          <w:u w:val="single"/>
          <w:rtl/>
        </w:rPr>
      </w:pPr>
      <w:r w:rsidRPr="001E2FF2">
        <w:rPr>
          <w:rFonts w:cs="David"/>
          <w:rtl/>
        </w:rPr>
        <w:br/>
      </w:r>
      <w:proofErr w:type="spellStart"/>
      <w:r w:rsidRPr="001E2FF2">
        <w:rPr>
          <w:rFonts w:cs="David"/>
          <w:u w:val="single"/>
          <w:rtl/>
        </w:rPr>
        <w:t>מוחמד</w:t>
      </w:r>
      <w:proofErr w:type="spellEnd"/>
      <w:r w:rsidRPr="001E2FF2">
        <w:rPr>
          <w:rFonts w:cs="David"/>
          <w:u w:val="single"/>
          <w:rtl/>
        </w:rPr>
        <w:t xml:space="preserve"> ברכה:</w:t>
      </w:r>
    </w:p>
    <w:p w14:paraId="0E4C9D99" w14:textId="77777777" w:rsidR="001E2FF2" w:rsidRPr="001E2FF2" w:rsidRDefault="001E2FF2" w:rsidP="001E2FF2">
      <w:pPr>
        <w:bidi/>
        <w:jc w:val="both"/>
        <w:rPr>
          <w:rFonts w:cs="David"/>
          <w:u w:val="single"/>
          <w:rtl/>
        </w:rPr>
      </w:pPr>
    </w:p>
    <w:p w14:paraId="2C46B2D4" w14:textId="77777777" w:rsidR="001E2FF2" w:rsidRPr="001E2FF2" w:rsidRDefault="001E2FF2" w:rsidP="001E2FF2">
      <w:pPr>
        <w:bidi/>
        <w:jc w:val="both"/>
        <w:rPr>
          <w:rFonts w:cs="David" w:hint="cs"/>
          <w:rtl/>
        </w:rPr>
      </w:pPr>
      <w:r w:rsidRPr="001E2FF2">
        <w:rPr>
          <w:rFonts w:cs="David"/>
          <w:rtl/>
        </w:rPr>
        <w:tab/>
      </w:r>
      <w:r w:rsidRPr="001E2FF2">
        <w:rPr>
          <w:rFonts w:cs="David" w:hint="cs"/>
          <w:rtl/>
        </w:rPr>
        <w:t xml:space="preserve">מבחינתי אפשר. רק שיחכה במסלול הרגיל . אין שום דחיפות. </w:t>
      </w:r>
    </w:p>
    <w:p w14:paraId="2F473AFF" w14:textId="77777777" w:rsidR="001E2FF2" w:rsidRPr="001E2FF2" w:rsidRDefault="001E2FF2" w:rsidP="001E2FF2">
      <w:pPr>
        <w:pStyle w:val="Heading5"/>
        <w:rPr>
          <w:rFonts w:hint="cs"/>
          <w:sz w:val="24"/>
          <w:rtl/>
        </w:rPr>
      </w:pPr>
      <w:r w:rsidRPr="001E2FF2">
        <w:rPr>
          <w:sz w:val="24"/>
          <w:rtl/>
        </w:rPr>
        <w:br/>
      </w:r>
      <w:proofErr w:type="spellStart"/>
      <w:r w:rsidRPr="001E2FF2">
        <w:rPr>
          <w:rFonts w:hint="cs"/>
          <w:sz w:val="24"/>
          <w:u w:val="single"/>
          <w:rtl/>
        </w:rPr>
        <w:t>אסתרינה</w:t>
      </w:r>
      <w:proofErr w:type="spellEnd"/>
      <w:r w:rsidRPr="001E2FF2">
        <w:rPr>
          <w:rFonts w:hint="cs"/>
          <w:sz w:val="24"/>
          <w:u w:val="single"/>
          <w:rtl/>
        </w:rPr>
        <w:t xml:space="preserve"> </w:t>
      </w:r>
      <w:proofErr w:type="spellStart"/>
      <w:r w:rsidRPr="001E2FF2">
        <w:rPr>
          <w:rFonts w:hint="cs"/>
          <w:sz w:val="24"/>
          <w:u w:val="single"/>
          <w:rtl/>
        </w:rPr>
        <w:t>טרטמן</w:t>
      </w:r>
      <w:proofErr w:type="spellEnd"/>
      <w:r w:rsidRPr="001E2FF2">
        <w:rPr>
          <w:rFonts w:hint="cs"/>
          <w:sz w:val="24"/>
          <w:u w:val="single"/>
          <w:rtl/>
        </w:rPr>
        <w:t>:</w:t>
      </w:r>
    </w:p>
    <w:p w14:paraId="5AAF0328" w14:textId="77777777" w:rsidR="001E2FF2" w:rsidRPr="001E2FF2" w:rsidRDefault="001E2FF2" w:rsidP="001E2FF2">
      <w:pPr>
        <w:pStyle w:val="Heading5"/>
        <w:rPr>
          <w:rFonts w:hint="cs"/>
          <w:sz w:val="24"/>
          <w:rtl/>
        </w:rPr>
      </w:pPr>
    </w:p>
    <w:p w14:paraId="0718EA0E" w14:textId="77777777" w:rsidR="001E2FF2" w:rsidRPr="001E2FF2" w:rsidRDefault="001E2FF2" w:rsidP="001E2FF2">
      <w:pPr>
        <w:bidi/>
        <w:jc w:val="both"/>
        <w:rPr>
          <w:rFonts w:cs="David" w:hint="cs"/>
          <w:rtl/>
        </w:rPr>
      </w:pPr>
      <w:r w:rsidRPr="001E2FF2">
        <w:rPr>
          <w:rFonts w:cs="David" w:hint="cs"/>
          <w:rtl/>
        </w:rPr>
        <w:tab/>
        <w:t xml:space="preserve">אני מבקשת לברך את חבר הכנסת בן-ישראל על יוזמתו לחקיקה בהצעת החוק הזאת. בעיקרון, החקיקה הזאת היא חלק מהמצע של סיעת ישראל ביתנו, של מפלגת ישראל ביתנו, ובוודאי שאנחנו תומכים ברעיון של חוק שירות אזרחי. </w:t>
      </w:r>
    </w:p>
    <w:p w14:paraId="61D7CA5D" w14:textId="77777777" w:rsidR="001E2FF2" w:rsidRPr="001E2FF2" w:rsidRDefault="001E2FF2" w:rsidP="001E2FF2">
      <w:pPr>
        <w:bidi/>
        <w:jc w:val="both"/>
        <w:rPr>
          <w:rFonts w:cs="David" w:hint="cs"/>
          <w:rtl/>
        </w:rPr>
      </w:pPr>
    </w:p>
    <w:p w14:paraId="2E7B433A" w14:textId="77777777" w:rsidR="001E2FF2" w:rsidRPr="001E2FF2" w:rsidRDefault="001E2FF2" w:rsidP="001E2FF2">
      <w:pPr>
        <w:bidi/>
        <w:jc w:val="both"/>
        <w:rPr>
          <w:rFonts w:cs="David" w:hint="cs"/>
          <w:rtl/>
        </w:rPr>
      </w:pPr>
      <w:r w:rsidRPr="001E2FF2">
        <w:rPr>
          <w:rFonts w:cs="David" w:hint="cs"/>
          <w:rtl/>
        </w:rPr>
        <w:tab/>
        <w:t xml:space="preserve">יחד עם זאת, כיוון שהתהליך כבר מתנהל תקופה ארוכה </w:t>
      </w:r>
      <w:r w:rsidRPr="001E2FF2">
        <w:rPr>
          <w:rFonts w:cs="David"/>
          <w:rtl/>
        </w:rPr>
        <w:t>–</w:t>
      </w:r>
      <w:r w:rsidRPr="001E2FF2">
        <w:rPr>
          <w:rFonts w:cs="David" w:hint="cs"/>
          <w:rtl/>
        </w:rPr>
        <w:t xml:space="preserve"> מתחילת מחזור הבחירות </w:t>
      </w:r>
      <w:r w:rsidRPr="001E2FF2">
        <w:rPr>
          <w:rFonts w:cs="David"/>
          <w:rtl/>
        </w:rPr>
        <w:t>–</w:t>
      </w:r>
      <w:r w:rsidRPr="001E2FF2">
        <w:rPr>
          <w:rFonts w:cs="David" w:hint="cs"/>
          <w:rtl/>
        </w:rPr>
        <w:t xml:space="preserve"> אני מברכת את חבר הכנסת בן-ישראל, הוא עוד חדש במערכת כאן  יחסית, אבל הנושא הזה כבר נדון ועולה. אני לא רואה סיבה לתת לזה פטור מחובת הנחה, אנחנו צריכים להשתלב ולהמשיך קדימה כדי להשיג את המטרה.</w:t>
      </w:r>
    </w:p>
    <w:p w14:paraId="49CEE20F"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אלי </w:t>
      </w:r>
      <w:proofErr w:type="spellStart"/>
      <w:r w:rsidRPr="001E2FF2">
        <w:rPr>
          <w:rFonts w:cs="David" w:hint="cs"/>
          <w:u w:val="single"/>
          <w:rtl/>
        </w:rPr>
        <w:t>אפללו</w:t>
      </w:r>
      <w:proofErr w:type="spellEnd"/>
      <w:r w:rsidRPr="001E2FF2">
        <w:rPr>
          <w:rFonts w:cs="David" w:hint="cs"/>
          <w:u w:val="single"/>
          <w:rtl/>
        </w:rPr>
        <w:t>:</w:t>
      </w:r>
    </w:p>
    <w:p w14:paraId="20C3390F" w14:textId="77777777" w:rsidR="001E2FF2" w:rsidRPr="001E2FF2" w:rsidRDefault="001E2FF2" w:rsidP="001E2FF2">
      <w:pPr>
        <w:bidi/>
        <w:jc w:val="both"/>
        <w:rPr>
          <w:rFonts w:cs="David" w:hint="cs"/>
          <w:rtl/>
        </w:rPr>
      </w:pPr>
    </w:p>
    <w:p w14:paraId="7C70C598" w14:textId="77777777" w:rsidR="001E2FF2" w:rsidRPr="001E2FF2" w:rsidRDefault="001E2FF2" w:rsidP="001E2FF2">
      <w:pPr>
        <w:bidi/>
        <w:jc w:val="both"/>
        <w:rPr>
          <w:rFonts w:cs="David" w:hint="cs"/>
          <w:rtl/>
        </w:rPr>
      </w:pPr>
      <w:r w:rsidRPr="001E2FF2">
        <w:rPr>
          <w:rFonts w:cs="David" w:hint="cs"/>
          <w:rtl/>
        </w:rPr>
        <w:tab/>
        <w:t xml:space="preserve"> אנחנו דווקא תומכים בהצעת החוק של חבר הכנסת בן-ישראל. </w:t>
      </w:r>
    </w:p>
    <w:p w14:paraId="0D594D8F"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36012BCF" w14:textId="77777777" w:rsidR="001E2FF2" w:rsidRPr="001E2FF2" w:rsidRDefault="001E2FF2" w:rsidP="001E2FF2">
      <w:pPr>
        <w:bidi/>
        <w:jc w:val="both"/>
        <w:rPr>
          <w:rFonts w:cs="David" w:hint="cs"/>
          <w:rtl/>
        </w:rPr>
      </w:pPr>
    </w:p>
    <w:p w14:paraId="65FA7B44" w14:textId="77777777" w:rsidR="001E2FF2" w:rsidRPr="001E2FF2" w:rsidRDefault="001E2FF2" w:rsidP="001E2FF2">
      <w:pPr>
        <w:bidi/>
        <w:jc w:val="both"/>
        <w:rPr>
          <w:rFonts w:cs="David" w:hint="cs"/>
          <w:rtl/>
        </w:rPr>
      </w:pPr>
      <w:r w:rsidRPr="001E2FF2">
        <w:rPr>
          <w:rFonts w:cs="David" w:hint="cs"/>
          <w:rtl/>
        </w:rPr>
        <w:tab/>
        <w:t xml:space="preserve">אתה מתכוון בפטור מחובת הנחה. </w:t>
      </w:r>
    </w:p>
    <w:p w14:paraId="5557BC17"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אלי </w:t>
      </w:r>
      <w:proofErr w:type="spellStart"/>
      <w:r w:rsidRPr="001E2FF2">
        <w:rPr>
          <w:rFonts w:cs="David" w:hint="cs"/>
          <w:u w:val="single"/>
          <w:rtl/>
        </w:rPr>
        <w:t>אפללו</w:t>
      </w:r>
      <w:proofErr w:type="spellEnd"/>
      <w:r w:rsidRPr="001E2FF2">
        <w:rPr>
          <w:rFonts w:cs="David" w:hint="cs"/>
          <w:u w:val="single"/>
          <w:rtl/>
        </w:rPr>
        <w:t>:</w:t>
      </w:r>
    </w:p>
    <w:p w14:paraId="21D796C6" w14:textId="77777777" w:rsidR="001E2FF2" w:rsidRPr="001E2FF2" w:rsidRDefault="001E2FF2" w:rsidP="001E2FF2">
      <w:pPr>
        <w:bidi/>
        <w:jc w:val="both"/>
        <w:rPr>
          <w:rFonts w:cs="David" w:hint="cs"/>
          <w:rtl/>
        </w:rPr>
      </w:pPr>
    </w:p>
    <w:p w14:paraId="66BFEA4B" w14:textId="77777777" w:rsidR="001E2FF2" w:rsidRPr="001E2FF2" w:rsidRDefault="001E2FF2" w:rsidP="001E2FF2">
      <w:pPr>
        <w:bidi/>
        <w:jc w:val="both"/>
        <w:rPr>
          <w:rFonts w:cs="David" w:hint="cs"/>
          <w:rtl/>
        </w:rPr>
      </w:pPr>
      <w:r w:rsidRPr="001E2FF2">
        <w:rPr>
          <w:rFonts w:cs="David" w:hint="cs"/>
          <w:rtl/>
        </w:rPr>
        <w:tab/>
        <w:t>בפטור מחובת הנחה. אנחנו מבקשים שזה יהיה מתואם עם ועדת השרים לענייני חקיקה.</w:t>
      </w:r>
    </w:p>
    <w:p w14:paraId="6B8C1A3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78D650B9" w14:textId="77777777" w:rsidR="001E2FF2" w:rsidRPr="001E2FF2" w:rsidRDefault="001E2FF2" w:rsidP="001E2FF2">
      <w:pPr>
        <w:bidi/>
        <w:jc w:val="both"/>
        <w:rPr>
          <w:rFonts w:cs="David" w:hint="cs"/>
          <w:rtl/>
        </w:rPr>
      </w:pPr>
    </w:p>
    <w:p w14:paraId="50E3B195" w14:textId="77777777" w:rsidR="001E2FF2" w:rsidRPr="001E2FF2" w:rsidRDefault="001E2FF2" w:rsidP="001E2FF2">
      <w:pPr>
        <w:bidi/>
        <w:jc w:val="both"/>
        <w:rPr>
          <w:rFonts w:cs="David" w:hint="cs"/>
          <w:rtl/>
        </w:rPr>
      </w:pPr>
      <w:r w:rsidRPr="001E2FF2">
        <w:rPr>
          <w:rFonts w:cs="David" w:hint="cs"/>
          <w:rtl/>
        </w:rPr>
        <w:tab/>
        <w:t>הוא אמר את זה.  תודה רבה, רבותי. אם אין עוד השגות אחרות, אני אעלה זאת להצבעה. מי בעד פטור מחובת הנחה להצעת החוק של חבר הכנסת בן-ישראל? מי נגד? מי נמנע?</w:t>
      </w:r>
    </w:p>
    <w:p w14:paraId="4A207C04" w14:textId="77777777" w:rsidR="001E2FF2" w:rsidRPr="001E2FF2" w:rsidRDefault="001E2FF2" w:rsidP="001E2FF2">
      <w:pPr>
        <w:bidi/>
        <w:jc w:val="both"/>
        <w:rPr>
          <w:rFonts w:cs="David" w:hint="cs"/>
          <w:b/>
          <w:bCs/>
          <w:rtl/>
        </w:rPr>
      </w:pPr>
      <w:r w:rsidRPr="001E2FF2">
        <w:rPr>
          <w:rFonts w:cs="David"/>
          <w:rtl/>
        </w:rPr>
        <w:br/>
      </w:r>
      <w:r w:rsidRPr="001E2FF2">
        <w:rPr>
          <w:rFonts w:cs="David" w:hint="cs"/>
          <w:b/>
          <w:bCs/>
          <w:rtl/>
        </w:rPr>
        <w:t>ה צ ב ע ה</w:t>
      </w:r>
    </w:p>
    <w:p w14:paraId="5B428BF4" w14:textId="77777777" w:rsidR="001E2FF2" w:rsidRPr="001E2FF2" w:rsidRDefault="001E2FF2" w:rsidP="001E2FF2">
      <w:pPr>
        <w:bidi/>
        <w:jc w:val="both"/>
        <w:rPr>
          <w:rFonts w:cs="David" w:hint="cs"/>
          <w:b/>
          <w:bCs/>
          <w:rtl/>
        </w:rPr>
      </w:pPr>
    </w:p>
    <w:p w14:paraId="22FFFC10" w14:textId="77777777" w:rsidR="001E2FF2" w:rsidRPr="001E2FF2" w:rsidRDefault="001E2FF2" w:rsidP="001E2FF2">
      <w:pPr>
        <w:bidi/>
        <w:jc w:val="both"/>
        <w:rPr>
          <w:rFonts w:cs="David" w:hint="cs"/>
          <w:rtl/>
        </w:rPr>
      </w:pPr>
      <w:r w:rsidRPr="001E2FF2">
        <w:rPr>
          <w:rFonts w:cs="David" w:hint="cs"/>
          <w:rtl/>
        </w:rPr>
        <w:t xml:space="preserve">בעד </w:t>
      </w:r>
      <w:r w:rsidRPr="001E2FF2">
        <w:rPr>
          <w:rFonts w:cs="David"/>
          <w:rtl/>
        </w:rPr>
        <w:t>–</w:t>
      </w:r>
      <w:r w:rsidRPr="001E2FF2">
        <w:rPr>
          <w:rFonts w:cs="David" w:hint="cs"/>
          <w:rtl/>
        </w:rPr>
        <w:t xml:space="preserve"> רוב</w:t>
      </w:r>
    </w:p>
    <w:p w14:paraId="5175C548" w14:textId="77777777" w:rsidR="001E2FF2" w:rsidRPr="001E2FF2" w:rsidRDefault="001E2FF2" w:rsidP="001E2FF2">
      <w:pPr>
        <w:bidi/>
        <w:jc w:val="both"/>
        <w:rPr>
          <w:rFonts w:cs="David" w:hint="cs"/>
          <w:rtl/>
        </w:rPr>
      </w:pPr>
      <w:r w:rsidRPr="001E2FF2">
        <w:rPr>
          <w:rFonts w:cs="David" w:hint="cs"/>
          <w:rtl/>
        </w:rPr>
        <w:t xml:space="preserve">נגד </w:t>
      </w:r>
      <w:r w:rsidRPr="001E2FF2">
        <w:rPr>
          <w:rFonts w:cs="David"/>
          <w:rtl/>
        </w:rPr>
        <w:t>–</w:t>
      </w:r>
      <w:r w:rsidRPr="001E2FF2">
        <w:rPr>
          <w:rFonts w:cs="David" w:hint="cs"/>
          <w:rtl/>
        </w:rPr>
        <w:t xml:space="preserve"> 3</w:t>
      </w:r>
    </w:p>
    <w:p w14:paraId="2E1E4255" w14:textId="77777777" w:rsidR="001E2FF2" w:rsidRPr="001E2FF2" w:rsidRDefault="001E2FF2" w:rsidP="001E2FF2">
      <w:pPr>
        <w:bidi/>
        <w:jc w:val="both"/>
        <w:rPr>
          <w:rFonts w:cs="David" w:hint="cs"/>
          <w:rtl/>
        </w:rPr>
      </w:pPr>
      <w:r w:rsidRPr="001E2FF2">
        <w:rPr>
          <w:rFonts w:cs="David" w:hint="cs"/>
          <w:rtl/>
        </w:rPr>
        <w:t xml:space="preserve">נמנעים </w:t>
      </w:r>
      <w:r w:rsidRPr="001E2FF2">
        <w:rPr>
          <w:rFonts w:cs="David"/>
          <w:rtl/>
        </w:rPr>
        <w:t>–</w:t>
      </w:r>
      <w:r w:rsidRPr="001E2FF2">
        <w:rPr>
          <w:rFonts w:cs="David" w:hint="cs"/>
          <w:rtl/>
        </w:rPr>
        <w:t xml:space="preserve"> אין</w:t>
      </w:r>
    </w:p>
    <w:p w14:paraId="59E3954A" w14:textId="77777777" w:rsidR="001E2FF2" w:rsidRPr="001E2FF2" w:rsidRDefault="001E2FF2" w:rsidP="001E2FF2">
      <w:pPr>
        <w:bidi/>
        <w:jc w:val="both"/>
        <w:rPr>
          <w:rFonts w:cs="David" w:hint="cs"/>
          <w:rtl/>
        </w:rPr>
      </w:pPr>
      <w:r w:rsidRPr="001E2FF2">
        <w:rPr>
          <w:rFonts w:cs="David" w:hint="cs"/>
          <w:rtl/>
        </w:rPr>
        <w:t xml:space="preserve">הבקשה להקדמת הדיון בהצעת חוק השירות האזרחי, </w:t>
      </w:r>
      <w:proofErr w:type="spellStart"/>
      <w:r w:rsidRPr="001E2FF2">
        <w:rPr>
          <w:rFonts w:cs="David" w:hint="cs"/>
          <w:rtl/>
        </w:rPr>
        <w:t>התשס"ח</w:t>
      </w:r>
      <w:proofErr w:type="spellEnd"/>
      <w:r w:rsidRPr="001E2FF2">
        <w:rPr>
          <w:rFonts w:cs="David" w:hint="cs"/>
          <w:rtl/>
        </w:rPr>
        <w:t>-2007, לפני הקריאה הטרומית, נתקבלה.</w:t>
      </w:r>
    </w:p>
    <w:p w14:paraId="0AE30CA1" w14:textId="77777777" w:rsidR="001E2FF2" w:rsidRPr="001E2FF2" w:rsidRDefault="001E2FF2" w:rsidP="001E2FF2">
      <w:pPr>
        <w:bidi/>
        <w:jc w:val="both"/>
        <w:rPr>
          <w:rFonts w:cs="David" w:hint="cs"/>
          <w:rtl/>
        </w:rPr>
      </w:pPr>
    </w:p>
    <w:p w14:paraId="436840AC" w14:textId="77777777" w:rsidR="001E2FF2" w:rsidRPr="001E2FF2" w:rsidRDefault="001E2FF2" w:rsidP="001E2FF2">
      <w:pPr>
        <w:bidi/>
        <w:jc w:val="both"/>
        <w:rPr>
          <w:rFonts w:cs="David" w:hint="cs"/>
          <w:rtl/>
        </w:rPr>
      </w:pPr>
      <w:r w:rsidRPr="001E2FF2">
        <w:rPr>
          <w:rFonts w:cs="David" w:hint="cs"/>
          <w:u w:val="single"/>
          <w:rtl/>
        </w:rPr>
        <w:t>היו"ר דוד טל:</w:t>
      </w:r>
    </w:p>
    <w:p w14:paraId="1185EB91" w14:textId="77777777" w:rsidR="001E2FF2" w:rsidRPr="001E2FF2" w:rsidRDefault="001E2FF2" w:rsidP="001E2FF2">
      <w:pPr>
        <w:bidi/>
        <w:jc w:val="both"/>
        <w:rPr>
          <w:rFonts w:cs="David" w:hint="cs"/>
          <w:rtl/>
        </w:rPr>
      </w:pPr>
    </w:p>
    <w:p w14:paraId="59AACE6D" w14:textId="77777777" w:rsidR="001E2FF2" w:rsidRPr="001E2FF2" w:rsidRDefault="001E2FF2" w:rsidP="001E2FF2">
      <w:pPr>
        <w:bidi/>
        <w:jc w:val="both"/>
        <w:rPr>
          <w:rFonts w:cs="David" w:hint="cs"/>
          <w:rtl/>
        </w:rPr>
      </w:pPr>
      <w:r w:rsidRPr="001E2FF2">
        <w:rPr>
          <w:rFonts w:cs="David" w:hint="cs"/>
          <w:rtl/>
        </w:rPr>
        <w:tab/>
        <w:t>הצעת החוק של חבר הכנסת בן-ישראל קיבלה פטור מחובת הנחה. חבר הכנסת בן-ישראל, אתה יכול להשתמש בארגומנט הזה שאתה חבר כנסת חדש רק פעם אחת...</w:t>
      </w:r>
    </w:p>
    <w:p w14:paraId="08BE00A5" w14:textId="77777777" w:rsidR="001E2FF2" w:rsidRPr="001E2FF2" w:rsidRDefault="001E2FF2" w:rsidP="001E2FF2">
      <w:pPr>
        <w:bidi/>
        <w:jc w:val="both"/>
        <w:rPr>
          <w:rFonts w:cs="David"/>
          <w:rtl/>
        </w:rPr>
      </w:pPr>
      <w:r w:rsidRPr="001E2FF2">
        <w:rPr>
          <w:rFonts w:cs="David"/>
          <w:rtl/>
        </w:rPr>
        <w:br/>
      </w:r>
    </w:p>
    <w:p w14:paraId="7C2B73A2" w14:textId="77777777" w:rsidR="001E2FF2" w:rsidRPr="001E2FF2" w:rsidRDefault="001E2FF2" w:rsidP="001E2FF2">
      <w:pPr>
        <w:pStyle w:val="Heading9"/>
        <w:jc w:val="both"/>
        <w:rPr>
          <w:rFonts w:hint="cs"/>
          <w:sz w:val="24"/>
          <w:rtl/>
        </w:rPr>
      </w:pPr>
      <w:r w:rsidRPr="001E2FF2">
        <w:rPr>
          <w:sz w:val="24"/>
          <w:rtl/>
        </w:rPr>
        <w:br w:type="page"/>
      </w:r>
      <w:r w:rsidRPr="001E2FF2">
        <w:rPr>
          <w:rFonts w:hint="cs"/>
          <w:sz w:val="24"/>
          <w:rtl/>
        </w:rPr>
        <w:t>בקשת הממשלה להקדמת הדיון בהצעות החוק הבאות, לפני הקריאה הראשונה:</w:t>
      </w:r>
    </w:p>
    <w:p w14:paraId="2A0008D0" w14:textId="77777777" w:rsidR="001E2FF2" w:rsidRPr="001E2FF2" w:rsidRDefault="001E2FF2" w:rsidP="001E2FF2">
      <w:pPr>
        <w:bidi/>
        <w:ind w:left="360" w:right="720"/>
        <w:jc w:val="both"/>
        <w:rPr>
          <w:rFonts w:cs="David" w:hint="cs"/>
          <w:rtl/>
        </w:rPr>
      </w:pPr>
    </w:p>
    <w:p w14:paraId="5E5EC9E2" w14:textId="77777777" w:rsidR="001E2FF2" w:rsidRPr="001E2FF2" w:rsidRDefault="001E2FF2" w:rsidP="001E2FF2">
      <w:pPr>
        <w:numPr>
          <w:ilvl w:val="1"/>
          <w:numId w:val="1"/>
        </w:numPr>
        <w:overflowPunct w:val="0"/>
        <w:autoSpaceDE w:val="0"/>
        <w:autoSpaceDN w:val="0"/>
        <w:bidi/>
        <w:adjustRightInd w:val="0"/>
        <w:ind w:right="0"/>
        <w:jc w:val="both"/>
        <w:textAlignment w:val="baseline"/>
        <w:rPr>
          <w:rFonts w:cs="David" w:hint="cs"/>
          <w:b/>
          <w:bCs/>
          <w:u w:val="single"/>
          <w:rtl/>
        </w:rPr>
      </w:pPr>
      <w:r w:rsidRPr="001E2FF2">
        <w:rPr>
          <w:rFonts w:cs="David" w:hint="cs"/>
          <w:b/>
          <w:bCs/>
          <w:u w:val="single"/>
          <w:rtl/>
        </w:rPr>
        <w:t>הצעת חוק שירות ביטחון (תיקון מס' 7 והוראת שעה)(שירות במשטרה ושירות</w:t>
      </w:r>
    </w:p>
    <w:p w14:paraId="7573D763" w14:textId="77777777" w:rsidR="001E2FF2" w:rsidRPr="001E2FF2" w:rsidRDefault="001E2FF2" w:rsidP="001E2FF2">
      <w:pPr>
        <w:bidi/>
        <w:ind w:left="1080"/>
        <w:jc w:val="both"/>
        <w:rPr>
          <w:rFonts w:cs="David" w:hint="cs"/>
          <w:b/>
          <w:bCs/>
          <w:u w:val="single"/>
          <w:rtl/>
        </w:rPr>
      </w:pPr>
      <w:r w:rsidRPr="001E2FF2">
        <w:rPr>
          <w:rFonts w:cs="David" w:hint="cs"/>
          <w:b/>
          <w:bCs/>
          <w:u w:val="single"/>
          <w:rtl/>
        </w:rPr>
        <w:t xml:space="preserve">מוכר)(תיקון מס' 8), </w:t>
      </w:r>
      <w:proofErr w:type="spellStart"/>
      <w:r w:rsidRPr="001E2FF2">
        <w:rPr>
          <w:rFonts w:cs="David" w:hint="cs"/>
          <w:b/>
          <w:bCs/>
          <w:u w:val="single"/>
          <w:rtl/>
        </w:rPr>
        <w:t>התשס"ח</w:t>
      </w:r>
      <w:proofErr w:type="spellEnd"/>
      <w:r w:rsidRPr="001E2FF2">
        <w:rPr>
          <w:rFonts w:cs="David" w:hint="cs"/>
          <w:b/>
          <w:bCs/>
          <w:u w:val="single"/>
          <w:rtl/>
        </w:rPr>
        <w:t>-2007</w:t>
      </w:r>
    </w:p>
    <w:p w14:paraId="781AED91" w14:textId="77777777" w:rsidR="001E2FF2" w:rsidRPr="001E2FF2" w:rsidRDefault="001E2FF2" w:rsidP="001E2FF2">
      <w:pPr>
        <w:numPr>
          <w:ilvl w:val="1"/>
          <w:numId w:val="1"/>
        </w:numPr>
        <w:overflowPunct w:val="0"/>
        <w:autoSpaceDE w:val="0"/>
        <w:autoSpaceDN w:val="0"/>
        <w:bidi/>
        <w:adjustRightInd w:val="0"/>
        <w:ind w:right="0"/>
        <w:jc w:val="both"/>
        <w:textAlignment w:val="baseline"/>
        <w:rPr>
          <w:rFonts w:cs="David" w:hint="cs"/>
          <w:b/>
          <w:bCs/>
          <w:u w:val="single"/>
          <w:rtl/>
        </w:rPr>
      </w:pPr>
      <w:r w:rsidRPr="001E2FF2">
        <w:rPr>
          <w:rFonts w:cs="David" w:hint="cs"/>
          <w:b/>
          <w:bCs/>
          <w:u w:val="single"/>
          <w:rtl/>
        </w:rPr>
        <w:t xml:space="preserve">הצעת חוק שירות ביטחון (הגבלת קריאה לשירות מילואים של קצין </w:t>
      </w:r>
      <w:r w:rsidRPr="001E2FF2">
        <w:rPr>
          <w:rFonts w:cs="David"/>
          <w:b/>
          <w:bCs/>
          <w:u w:val="single"/>
          <w:rtl/>
        </w:rPr>
        <w:t>–</w:t>
      </w:r>
      <w:r w:rsidRPr="001E2FF2">
        <w:rPr>
          <w:rFonts w:cs="David" w:hint="cs"/>
          <w:b/>
          <w:bCs/>
          <w:u w:val="single"/>
          <w:rtl/>
        </w:rPr>
        <w:t xml:space="preserve"> הוראת</w:t>
      </w:r>
    </w:p>
    <w:p w14:paraId="3C18D693" w14:textId="77777777" w:rsidR="001E2FF2" w:rsidRPr="001E2FF2" w:rsidRDefault="001E2FF2" w:rsidP="001E2FF2">
      <w:pPr>
        <w:bidi/>
        <w:ind w:left="1080"/>
        <w:jc w:val="both"/>
        <w:rPr>
          <w:rFonts w:cs="David" w:hint="cs"/>
          <w:b/>
          <w:bCs/>
          <w:u w:val="single"/>
          <w:rtl/>
        </w:rPr>
      </w:pPr>
      <w:r w:rsidRPr="001E2FF2">
        <w:rPr>
          <w:rFonts w:cs="David" w:hint="cs"/>
          <w:b/>
          <w:bCs/>
          <w:u w:val="single"/>
          <w:rtl/>
        </w:rPr>
        <w:t xml:space="preserve">שעה)(תיקון מס' 6), </w:t>
      </w:r>
      <w:proofErr w:type="spellStart"/>
      <w:r w:rsidRPr="001E2FF2">
        <w:rPr>
          <w:rFonts w:cs="David" w:hint="cs"/>
          <w:b/>
          <w:bCs/>
          <w:u w:val="single"/>
          <w:rtl/>
        </w:rPr>
        <w:t>התשס"ח</w:t>
      </w:r>
      <w:proofErr w:type="spellEnd"/>
      <w:r w:rsidRPr="001E2FF2">
        <w:rPr>
          <w:rFonts w:cs="David" w:hint="cs"/>
          <w:b/>
          <w:bCs/>
          <w:u w:val="single"/>
          <w:rtl/>
        </w:rPr>
        <w:t>-2007</w:t>
      </w:r>
    </w:p>
    <w:p w14:paraId="1FECABD5" w14:textId="77777777" w:rsidR="001E2FF2" w:rsidRPr="001E2FF2" w:rsidRDefault="001E2FF2" w:rsidP="001E2FF2">
      <w:pPr>
        <w:bidi/>
        <w:jc w:val="both"/>
        <w:rPr>
          <w:rFonts w:cs="David"/>
          <w:rtl/>
        </w:rPr>
      </w:pPr>
    </w:p>
    <w:p w14:paraId="5588C978" w14:textId="77777777" w:rsidR="001E2FF2" w:rsidRPr="001E2FF2" w:rsidRDefault="001E2FF2" w:rsidP="001E2FF2">
      <w:pPr>
        <w:bidi/>
        <w:jc w:val="both"/>
        <w:rPr>
          <w:rFonts w:cs="David" w:hint="cs"/>
          <w:rtl/>
        </w:rPr>
      </w:pPr>
      <w:r w:rsidRPr="001E2FF2">
        <w:rPr>
          <w:rFonts w:cs="David" w:hint="cs"/>
          <w:u w:val="single"/>
          <w:rtl/>
        </w:rPr>
        <w:t>היו"ר דוד טל:</w:t>
      </w:r>
    </w:p>
    <w:p w14:paraId="7BA5D82E" w14:textId="77777777" w:rsidR="001E2FF2" w:rsidRPr="001E2FF2" w:rsidRDefault="001E2FF2" w:rsidP="001E2FF2">
      <w:pPr>
        <w:bidi/>
        <w:jc w:val="both"/>
        <w:rPr>
          <w:rFonts w:cs="David" w:hint="cs"/>
          <w:rtl/>
        </w:rPr>
      </w:pPr>
    </w:p>
    <w:p w14:paraId="246369E1" w14:textId="77777777" w:rsidR="001E2FF2" w:rsidRPr="001E2FF2" w:rsidRDefault="001E2FF2" w:rsidP="001E2FF2">
      <w:pPr>
        <w:bidi/>
        <w:jc w:val="both"/>
        <w:rPr>
          <w:rFonts w:cs="David" w:hint="cs"/>
          <w:rtl/>
        </w:rPr>
      </w:pPr>
      <w:r w:rsidRPr="001E2FF2">
        <w:rPr>
          <w:rFonts w:cs="David" w:hint="cs"/>
          <w:rtl/>
        </w:rPr>
        <w:tab/>
        <w:t>רבותי חברי הכנסת, אנחנו עוברים לפטור מחובת הנחה לבקשת הממשלה. הצעת חוק שירות ביטחון (תיקון מס' 7 והוראת שעה)(שירות במשטרה ושירות מוכר)(תיקון מס' 8). מי מציג מטעם הממשלה?</w:t>
      </w:r>
    </w:p>
    <w:p w14:paraId="14E1984F" w14:textId="77777777" w:rsidR="001E2FF2" w:rsidRPr="001E2FF2" w:rsidRDefault="001E2FF2" w:rsidP="001E2FF2">
      <w:pPr>
        <w:bidi/>
        <w:jc w:val="both"/>
        <w:rPr>
          <w:rFonts w:cs="David" w:hint="cs"/>
          <w:rtl/>
        </w:rPr>
      </w:pPr>
      <w:r w:rsidRPr="001E2FF2">
        <w:rPr>
          <w:rFonts w:cs="David"/>
          <w:rtl/>
        </w:rPr>
        <w:br/>
      </w:r>
      <w:r w:rsidRPr="001E2FF2">
        <w:rPr>
          <w:rFonts w:cs="David" w:hint="cs"/>
          <w:rtl/>
        </w:rPr>
        <w:tab/>
        <w:t xml:space="preserve">לא שלחו נציגים מטעם הממשלה. אנחנו עוברים לנושא השני: הצעת חוק שירות ביטחון (הגבלת קריאה לשירות מילואים של קצין </w:t>
      </w:r>
      <w:r w:rsidRPr="001E2FF2">
        <w:rPr>
          <w:rFonts w:cs="David"/>
          <w:rtl/>
        </w:rPr>
        <w:t>–</w:t>
      </w:r>
      <w:r w:rsidRPr="001E2FF2">
        <w:rPr>
          <w:rFonts w:cs="David" w:hint="cs"/>
          <w:rtl/>
        </w:rPr>
        <w:t xml:space="preserve"> הוראת שעה)(תיקון מס' 6). האם יש נציגים של הממשלה? לא. </w:t>
      </w:r>
    </w:p>
    <w:p w14:paraId="2D9CD1B0" w14:textId="77777777" w:rsidR="001E2FF2" w:rsidRPr="001E2FF2" w:rsidRDefault="001E2FF2" w:rsidP="001E2FF2">
      <w:pPr>
        <w:bidi/>
        <w:jc w:val="both"/>
        <w:rPr>
          <w:rFonts w:cs="David" w:hint="cs"/>
          <w:rtl/>
        </w:rPr>
      </w:pPr>
    </w:p>
    <w:p w14:paraId="74250F3F" w14:textId="77777777" w:rsidR="001E2FF2" w:rsidRPr="001E2FF2" w:rsidRDefault="001E2FF2" w:rsidP="001E2FF2">
      <w:pPr>
        <w:bidi/>
        <w:jc w:val="both"/>
        <w:rPr>
          <w:rFonts w:cs="David" w:hint="cs"/>
          <w:rtl/>
        </w:rPr>
      </w:pPr>
      <w:r w:rsidRPr="001E2FF2">
        <w:rPr>
          <w:rFonts w:cs="David" w:hint="cs"/>
          <w:rtl/>
        </w:rPr>
        <w:tab/>
        <w:t xml:space="preserve">תודה. אנחנו לא דנים בנושא הזה. </w:t>
      </w:r>
    </w:p>
    <w:p w14:paraId="4CC6DA93" w14:textId="77777777" w:rsidR="001E2FF2" w:rsidRPr="001E2FF2" w:rsidRDefault="001E2FF2" w:rsidP="001E2FF2">
      <w:pPr>
        <w:bidi/>
        <w:jc w:val="both"/>
        <w:rPr>
          <w:rFonts w:cs="David" w:hint="cs"/>
          <w:rtl/>
        </w:rPr>
      </w:pPr>
    </w:p>
    <w:p w14:paraId="03BC0875" w14:textId="77777777" w:rsidR="001E2FF2" w:rsidRPr="001E2FF2" w:rsidRDefault="001E2FF2" w:rsidP="001E2FF2">
      <w:pPr>
        <w:bidi/>
        <w:jc w:val="both"/>
        <w:rPr>
          <w:rFonts w:cs="David" w:hint="cs"/>
          <w:rtl/>
        </w:rPr>
      </w:pPr>
      <w:r w:rsidRPr="001E2FF2">
        <w:rPr>
          <w:rFonts w:cs="David" w:hint="cs"/>
          <w:u w:val="single"/>
          <w:rtl/>
        </w:rPr>
        <w:t>נסים זאב:</w:t>
      </w:r>
    </w:p>
    <w:p w14:paraId="5F9D15D1" w14:textId="77777777" w:rsidR="001E2FF2" w:rsidRPr="001E2FF2" w:rsidRDefault="001E2FF2" w:rsidP="001E2FF2">
      <w:pPr>
        <w:bidi/>
        <w:jc w:val="both"/>
        <w:rPr>
          <w:rFonts w:cs="David" w:hint="cs"/>
          <w:rtl/>
        </w:rPr>
      </w:pPr>
    </w:p>
    <w:p w14:paraId="285ADE4D" w14:textId="77777777" w:rsidR="001E2FF2" w:rsidRPr="001E2FF2" w:rsidRDefault="001E2FF2" w:rsidP="001E2FF2">
      <w:pPr>
        <w:bidi/>
        <w:jc w:val="both"/>
        <w:rPr>
          <w:rFonts w:cs="David" w:hint="cs"/>
          <w:rtl/>
        </w:rPr>
      </w:pPr>
      <w:r w:rsidRPr="001E2FF2">
        <w:rPr>
          <w:rFonts w:cs="David" w:hint="cs"/>
          <w:rtl/>
        </w:rPr>
        <w:tab/>
        <w:t xml:space="preserve"> למה צריך להיות נציג של הממשלה?</w:t>
      </w:r>
    </w:p>
    <w:p w14:paraId="410EEE9D"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74E4D12D" w14:textId="77777777" w:rsidR="001E2FF2" w:rsidRPr="001E2FF2" w:rsidRDefault="001E2FF2" w:rsidP="001E2FF2">
      <w:pPr>
        <w:bidi/>
        <w:jc w:val="both"/>
        <w:rPr>
          <w:rFonts w:cs="David" w:hint="cs"/>
          <w:rtl/>
        </w:rPr>
      </w:pPr>
    </w:p>
    <w:p w14:paraId="0939AAE1" w14:textId="77777777" w:rsidR="001E2FF2" w:rsidRPr="001E2FF2" w:rsidRDefault="001E2FF2" w:rsidP="001E2FF2">
      <w:pPr>
        <w:bidi/>
        <w:rPr>
          <w:rFonts w:cs="David" w:hint="cs"/>
          <w:rtl/>
        </w:rPr>
      </w:pPr>
      <w:r w:rsidRPr="001E2FF2">
        <w:rPr>
          <w:rFonts w:cs="David" w:hint="cs"/>
          <w:rtl/>
        </w:rPr>
        <w:tab/>
        <w:t xml:space="preserve">שיסביר את זה. </w:t>
      </w:r>
      <w:r w:rsidRPr="001E2FF2">
        <w:rPr>
          <w:rFonts w:cs="David"/>
          <w:rtl/>
        </w:rPr>
        <w:br w:type="page"/>
      </w:r>
    </w:p>
    <w:p w14:paraId="045D3336" w14:textId="77777777" w:rsidR="001E2FF2" w:rsidRPr="001E2FF2" w:rsidRDefault="001E2FF2" w:rsidP="001E2FF2">
      <w:pPr>
        <w:bidi/>
        <w:ind w:left="360" w:right="720"/>
        <w:jc w:val="both"/>
        <w:rPr>
          <w:rFonts w:cs="David" w:hint="cs"/>
          <w:b/>
          <w:bCs/>
          <w:u w:val="single"/>
          <w:rtl/>
        </w:rPr>
      </w:pPr>
      <w:r w:rsidRPr="001E2FF2">
        <w:rPr>
          <w:rFonts w:cs="David" w:hint="cs"/>
          <w:rtl/>
        </w:rPr>
        <w:t xml:space="preserve">ה. </w:t>
      </w:r>
      <w:r w:rsidRPr="001E2FF2">
        <w:rPr>
          <w:rFonts w:cs="David" w:hint="cs"/>
          <w:b/>
          <w:bCs/>
          <w:u w:val="single"/>
          <w:rtl/>
        </w:rPr>
        <w:t xml:space="preserve">בקשת חבר הכנסת גדעון סער לקיים רוויזיה על החלטת ועדת הכנסת לקבוע כי ועדת החוקה, חוק ומשפט תדון בהצעות חוק למניעת העסקה של עברייני מין במוסדות מסוימים (תיקון-עונשין), </w:t>
      </w:r>
      <w:proofErr w:type="spellStart"/>
      <w:r w:rsidRPr="001E2FF2">
        <w:rPr>
          <w:rFonts w:cs="David" w:hint="cs"/>
          <w:b/>
          <w:bCs/>
          <w:u w:val="single"/>
          <w:rtl/>
        </w:rPr>
        <w:t>התשס"ו</w:t>
      </w:r>
      <w:proofErr w:type="spellEnd"/>
      <w:r w:rsidRPr="001E2FF2">
        <w:rPr>
          <w:rFonts w:cs="David" w:hint="cs"/>
          <w:b/>
          <w:bCs/>
          <w:u w:val="single"/>
          <w:rtl/>
        </w:rPr>
        <w:t xml:space="preserve">-2006, הצעת חבר הכנסת יואל חסון (פ/402/17); הצעת חבר הכנסת זבולון </w:t>
      </w:r>
      <w:proofErr w:type="spellStart"/>
      <w:r w:rsidRPr="001E2FF2">
        <w:rPr>
          <w:rFonts w:cs="David" w:hint="cs"/>
          <w:b/>
          <w:bCs/>
          <w:u w:val="single"/>
          <w:rtl/>
        </w:rPr>
        <w:t>אורלב</w:t>
      </w:r>
      <w:proofErr w:type="spellEnd"/>
      <w:r w:rsidRPr="001E2FF2">
        <w:rPr>
          <w:rFonts w:cs="David" w:hint="cs"/>
          <w:b/>
          <w:bCs/>
          <w:u w:val="single"/>
          <w:rtl/>
        </w:rPr>
        <w:t xml:space="preserve"> (פ/281/17)</w:t>
      </w:r>
    </w:p>
    <w:p w14:paraId="06825E4F" w14:textId="77777777" w:rsidR="001E2FF2" w:rsidRPr="001E2FF2" w:rsidRDefault="001E2FF2" w:rsidP="001E2FF2">
      <w:pPr>
        <w:bidi/>
        <w:jc w:val="both"/>
        <w:rPr>
          <w:rFonts w:cs="David" w:hint="cs"/>
          <w:rtl/>
        </w:rPr>
      </w:pPr>
      <w:r w:rsidRPr="001E2FF2">
        <w:rPr>
          <w:rFonts w:cs="David" w:hint="cs"/>
          <w:rtl/>
        </w:rPr>
        <w:tab/>
      </w:r>
      <w:r w:rsidRPr="001E2FF2">
        <w:rPr>
          <w:rFonts w:cs="David" w:hint="cs"/>
          <w:rtl/>
        </w:rPr>
        <w:tab/>
      </w:r>
      <w:r w:rsidRPr="001E2FF2">
        <w:rPr>
          <w:rFonts w:cs="David" w:hint="cs"/>
          <w:rtl/>
        </w:rPr>
        <w:tab/>
      </w:r>
    </w:p>
    <w:p w14:paraId="5268BF4F" w14:textId="77777777" w:rsidR="001E2FF2" w:rsidRPr="001E2FF2" w:rsidRDefault="001E2FF2" w:rsidP="001E2FF2">
      <w:pPr>
        <w:bidi/>
        <w:jc w:val="both"/>
        <w:rPr>
          <w:rFonts w:cs="David" w:hint="cs"/>
          <w:rtl/>
        </w:rPr>
      </w:pPr>
      <w:r w:rsidRPr="001E2FF2">
        <w:rPr>
          <w:rFonts w:cs="David" w:hint="cs"/>
          <w:u w:val="single"/>
          <w:rtl/>
        </w:rPr>
        <w:t>היו"ר דוד טל:</w:t>
      </w:r>
    </w:p>
    <w:p w14:paraId="178025E6" w14:textId="77777777" w:rsidR="001E2FF2" w:rsidRPr="001E2FF2" w:rsidRDefault="001E2FF2" w:rsidP="001E2FF2">
      <w:pPr>
        <w:bidi/>
        <w:jc w:val="both"/>
        <w:rPr>
          <w:rFonts w:cs="David" w:hint="cs"/>
          <w:rtl/>
        </w:rPr>
      </w:pPr>
    </w:p>
    <w:p w14:paraId="2A3AA71F" w14:textId="77777777" w:rsidR="001E2FF2" w:rsidRPr="001E2FF2" w:rsidRDefault="001E2FF2" w:rsidP="001E2FF2">
      <w:pPr>
        <w:bidi/>
        <w:jc w:val="both"/>
        <w:rPr>
          <w:rFonts w:cs="David" w:hint="cs"/>
          <w:rtl/>
        </w:rPr>
      </w:pPr>
      <w:r w:rsidRPr="001E2FF2">
        <w:rPr>
          <w:rFonts w:cs="David" w:hint="cs"/>
          <w:rtl/>
        </w:rPr>
        <w:tab/>
        <w:t xml:space="preserve">חבר הכנסת גדעון סער ביקש לקיים רוויזיה על החלטת ועדת הכנסת לקבוע כי ועדת החוקה, חוק ומשפט תדון בהצעות חוק למניעת העסקה של עברייני מין במוסדות מסוימים </w:t>
      </w:r>
      <w:r w:rsidRPr="001E2FF2">
        <w:rPr>
          <w:rFonts w:cs="David"/>
          <w:rtl/>
        </w:rPr>
        <w:t>–</w:t>
      </w:r>
      <w:r w:rsidRPr="001E2FF2">
        <w:rPr>
          <w:rFonts w:cs="David" w:hint="cs"/>
          <w:rtl/>
        </w:rPr>
        <w:t xml:space="preserve"> הצעת חברי הכנסת יואל חסון וזבולון </w:t>
      </w:r>
      <w:proofErr w:type="spellStart"/>
      <w:r w:rsidRPr="001E2FF2">
        <w:rPr>
          <w:rFonts w:cs="David" w:hint="cs"/>
          <w:rtl/>
        </w:rPr>
        <w:t>אורלב</w:t>
      </w:r>
      <w:proofErr w:type="spellEnd"/>
      <w:r w:rsidRPr="001E2FF2">
        <w:rPr>
          <w:rFonts w:cs="David" w:hint="cs"/>
          <w:rtl/>
        </w:rPr>
        <w:t xml:space="preserve">. </w:t>
      </w:r>
    </w:p>
    <w:p w14:paraId="272A1D71" w14:textId="77777777" w:rsidR="001E2FF2" w:rsidRPr="001E2FF2" w:rsidRDefault="001E2FF2" w:rsidP="001E2FF2">
      <w:pPr>
        <w:bidi/>
        <w:jc w:val="both"/>
        <w:rPr>
          <w:rFonts w:cs="David" w:hint="cs"/>
          <w:rtl/>
        </w:rPr>
      </w:pPr>
    </w:p>
    <w:p w14:paraId="15B82EFA" w14:textId="77777777" w:rsidR="001E2FF2" w:rsidRPr="001E2FF2" w:rsidRDefault="001E2FF2" w:rsidP="001E2FF2">
      <w:pPr>
        <w:bidi/>
        <w:jc w:val="both"/>
        <w:rPr>
          <w:rFonts w:cs="David" w:hint="cs"/>
          <w:rtl/>
        </w:rPr>
      </w:pPr>
      <w:r w:rsidRPr="001E2FF2">
        <w:rPr>
          <w:rFonts w:cs="David" w:hint="cs"/>
          <w:rtl/>
        </w:rPr>
        <w:tab/>
        <w:t>חבר הכנסת חסון, חסרת לנו בשבוע הקודם. בבקשה.</w:t>
      </w:r>
    </w:p>
    <w:p w14:paraId="55EEE5C4"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יואל חסון:</w:t>
      </w:r>
    </w:p>
    <w:p w14:paraId="48F16BD7" w14:textId="77777777" w:rsidR="001E2FF2" w:rsidRPr="001E2FF2" w:rsidRDefault="001E2FF2" w:rsidP="001E2FF2">
      <w:pPr>
        <w:pStyle w:val="Heading5"/>
        <w:rPr>
          <w:rFonts w:hint="cs"/>
          <w:sz w:val="24"/>
          <w:rtl/>
        </w:rPr>
      </w:pPr>
    </w:p>
    <w:p w14:paraId="70C2F690" w14:textId="77777777" w:rsidR="001E2FF2" w:rsidRPr="001E2FF2" w:rsidRDefault="001E2FF2" w:rsidP="001E2FF2">
      <w:pPr>
        <w:bidi/>
        <w:jc w:val="both"/>
        <w:rPr>
          <w:rFonts w:cs="David" w:hint="cs"/>
          <w:rtl/>
        </w:rPr>
      </w:pPr>
      <w:r w:rsidRPr="001E2FF2">
        <w:rPr>
          <w:rFonts w:cs="David" w:hint="cs"/>
          <w:rtl/>
        </w:rPr>
        <w:tab/>
        <w:t xml:space="preserve"> אדוני היושב-ראש, שוחחתי עם חבר הכנסת סער, הגעתי להסכמה עם חבר הכנסת מנחם בן-ששון על לוח זמנים לקידום הצעת החוק. </w:t>
      </w:r>
    </w:p>
    <w:p w14:paraId="0279DBE4" w14:textId="77777777" w:rsidR="001E2FF2" w:rsidRPr="001E2FF2" w:rsidRDefault="001E2FF2" w:rsidP="001E2FF2">
      <w:pPr>
        <w:bidi/>
        <w:jc w:val="both"/>
        <w:rPr>
          <w:rFonts w:cs="David" w:hint="cs"/>
          <w:rtl/>
        </w:rPr>
      </w:pPr>
    </w:p>
    <w:p w14:paraId="17F56AC2" w14:textId="77777777" w:rsidR="001E2FF2" w:rsidRPr="001E2FF2" w:rsidRDefault="001E2FF2" w:rsidP="001E2FF2">
      <w:pPr>
        <w:bidi/>
        <w:jc w:val="both"/>
        <w:rPr>
          <w:rFonts w:cs="David" w:hint="cs"/>
          <w:rtl/>
        </w:rPr>
      </w:pPr>
      <w:r w:rsidRPr="001E2FF2">
        <w:rPr>
          <w:rFonts w:cs="David" w:hint="cs"/>
          <w:rtl/>
        </w:rPr>
        <w:tab/>
        <w:t xml:space="preserve">לכן, הייתי מבקש לא להצביע על בקשת הרוויזיה הזאת. </w:t>
      </w:r>
    </w:p>
    <w:p w14:paraId="3D0D5F68"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4511FBD6" w14:textId="77777777" w:rsidR="001E2FF2" w:rsidRPr="001E2FF2" w:rsidRDefault="001E2FF2" w:rsidP="001E2FF2">
      <w:pPr>
        <w:bidi/>
        <w:jc w:val="both"/>
        <w:rPr>
          <w:rFonts w:cs="David" w:hint="cs"/>
          <w:rtl/>
        </w:rPr>
      </w:pPr>
    </w:p>
    <w:p w14:paraId="5DF71F86" w14:textId="77777777" w:rsidR="001E2FF2" w:rsidRPr="001E2FF2" w:rsidRDefault="001E2FF2" w:rsidP="001E2FF2">
      <w:pPr>
        <w:bidi/>
        <w:jc w:val="both"/>
        <w:rPr>
          <w:rFonts w:cs="David" w:hint="cs"/>
          <w:rtl/>
        </w:rPr>
      </w:pPr>
      <w:r w:rsidRPr="001E2FF2">
        <w:rPr>
          <w:rFonts w:cs="David" w:hint="cs"/>
          <w:rtl/>
        </w:rPr>
        <w:tab/>
        <w:t xml:space="preserve">תודה רבה. הצעת החוק תועבר לדיון בוועדת החוקה, חוק ומשפט. </w:t>
      </w:r>
    </w:p>
    <w:p w14:paraId="6C814F43" w14:textId="77777777" w:rsidR="001E2FF2" w:rsidRPr="001E2FF2" w:rsidRDefault="001E2FF2" w:rsidP="001E2FF2">
      <w:pPr>
        <w:bidi/>
        <w:jc w:val="both"/>
        <w:rPr>
          <w:rFonts w:cs="David" w:hint="cs"/>
          <w:rtl/>
        </w:rPr>
      </w:pPr>
    </w:p>
    <w:p w14:paraId="37CAB9A6" w14:textId="77777777" w:rsidR="001E2FF2" w:rsidRPr="001E2FF2" w:rsidRDefault="001E2FF2" w:rsidP="001E2FF2">
      <w:pPr>
        <w:bidi/>
        <w:ind w:left="360" w:right="720"/>
        <w:jc w:val="both"/>
        <w:rPr>
          <w:rFonts w:cs="David" w:hint="cs"/>
          <w:b/>
          <w:bCs/>
          <w:u w:val="single"/>
          <w:rtl/>
        </w:rPr>
      </w:pPr>
      <w:r w:rsidRPr="001E2FF2">
        <w:rPr>
          <w:rFonts w:cs="David"/>
          <w:rtl/>
        </w:rPr>
        <w:br w:type="page"/>
      </w:r>
      <w:r w:rsidRPr="001E2FF2">
        <w:rPr>
          <w:rFonts w:cs="David" w:hint="cs"/>
          <w:rtl/>
        </w:rPr>
        <w:t xml:space="preserve">ו. </w:t>
      </w:r>
      <w:r w:rsidRPr="001E2FF2">
        <w:rPr>
          <w:rFonts w:cs="David" w:hint="cs"/>
          <w:b/>
          <w:bCs/>
          <w:u w:val="single"/>
          <w:rtl/>
        </w:rPr>
        <w:t>קביעת ועדות לדיון בהצעות לסדר-היום הבאות:</w:t>
      </w:r>
    </w:p>
    <w:p w14:paraId="7740D5F7" w14:textId="77777777" w:rsidR="001E2FF2" w:rsidRPr="001E2FF2" w:rsidRDefault="001E2FF2" w:rsidP="001E2FF2">
      <w:pPr>
        <w:bidi/>
        <w:ind w:left="360" w:right="720"/>
        <w:jc w:val="both"/>
        <w:rPr>
          <w:rFonts w:cs="David" w:hint="cs"/>
          <w:b/>
          <w:bCs/>
          <w:u w:val="single"/>
          <w:rtl/>
        </w:rPr>
      </w:pPr>
    </w:p>
    <w:p w14:paraId="0D5D5B92" w14:textId="77777777" w:rsidR="001E2FF2" w:rsidRPr="001E2FF2" w:rsidRDefault="001E2FF2" w:rsidP="001E2FF2">
      <w:pPr>
        <w:pStyle w:val="BlockText"/>
        <w:jc w:val="both"/>
        <w:rPr>
          <w:rFonts w:hint="cs"/>
          <w:sz w:val="24"/>
          <w:rtl/>
        </w:rPr>
      </w:pPr>
      <w:r w:rsidRPr="001E2FF2">
        <w:rPr>
          <w:rFonts w:hint="cs"/>
          <w:b w:val="0"/>
          <w:bCs w:val="0"/>
          <w:sz w:val="24"/>
          <w:u w:val="none"/>
          <w:rtl/>
        </w:rPr>
        <w:t xml:space="preserve">1. </w:t>
      </w:r>
      <w:r w:rsidRPr="001E2FF2">
        <w:rPr>
          <w:rFonts w:hint="cs"/>
          <w:sz w:val="24"/>
          <w:rtl/>
        </w:rPr>
        <w:t xml:space="preserve">בנושא: "החלטת שר הפנים להפסיק בדיקת זכאי </w:t>
      </w:r>
      <w:proofErr w:type="spellStart"/>
      <w:r w:rsidRPr="001E2FF2">
        <w:rPr>
          <w:rFonts w:hint="cs"/>
          <w:sz w:val="24"/>
          <w:rtl/>
        </w:rPr>
        <w:t>העליה</w:t>
      </w:r>
      <w:proofErr w:type="spellEnd"/>
      <w:r w:rsidRPr="001E2FF2">
        <w:rPr>
          <w:rFonts w:hint="cs"/>
          <w:sz w:val="24"/>
          <w:rtl/>
        </w:rPr>
        <w:t xml:space="preserve"> מאתיופיה", </w:t>
      </w:r>
      <w:r>
        <w:rPr>
          <w:rFonts w:hint="cs"/>
          <w:sz w:val="24"/>
          <w:rtl/>
        </w:rPr>
        <w:t xml:space="preserve">   </w:t>
      </w:r>
      <w:r w:rsidRPr="001E2FF2">
        <w:rPr>
          <w:rFonts w:hint="cs"/>
          <w:sz w:val="24"/>
          <w:rtl/>
        </w:rPr>
        <w:t>הצעת חבר הכנסת צבי הנדל</w:t>
      </w:r>
    </w:p>
    <w:p w14:paraId="518EA6D0" w14:textId="77777777" w:rsidR="001E2FF2" w:rsidRPr="001E2FF2" w:rsidRDefault="001E2FF2" w:rsidP="001E2FF2">
      <w:pPr>
        <w:bidi/>
        <w:jc w:val="both"/>
        <w:rPr>
          <w:rFonts w:cs="David" w:hint="cs"/>
          <w:u w:val="single"/>
          <w:rtl/>
        </w:rPr>
      </w:pPr>
    </w:p>
    <w:p w14:paraId="68A24AEF" w14:textId="77777777" w:rsidR="001E2FF2" w:rsidRPr="001E2FF2" w:rsidRDefault="001E2FF2" w:rsidP="001E2FF2">
      <w:pPr>
        <w:bidi/>
        <w:jc w:val="both"/>
        <w:rPr>
          <w:rFonts w:cs="David" w:hint="cs"/>
          <w:rtl/>
        </w:rPr>
      </w:pPr>
      <w:r w:rsidRPr="001E2FF2">
        <w:rPr>
          <w:rFonts w:cs="David" w:hint="cs"/>
          <w:u w:val="single"/>
          <w:rtl/>
        </w:rPr>
        <w:t>היו"ר דוד טל:</w:t>
      </w:r>
    </w:p>
    <w:p w14:paraId="352196B4" w14:textId="77777777" w:rsidR="001E2FF2" w:rsidRPr="001E2FF2" w:rsidRDefault="001E2FF2" w:rsidP="001E2FF2">
      <w:pPr>
        <w:bidi/>
        <w:jc w:val="both"/>
        <w:rPr>
          <w:rFonts w:cs="David" w:hint="cs"/>
          <w:rtl/>
        </w:rPr>
      </w:pPr>
    </w:p>
    <w:p w14:paraId="649F5619" w14:textId="77777777" w:rsidR="001E2FF2" w:rsidRPr="001E2FF2" w:rsidRDefault="001E2FF2" w:rsidP="001E2FF2">
      <w:pPr>
        <w:bidi/>
        <w:jc w:val="both"/>
        <w:rPr>
          <w:rFonts w:cs="David" w:hint="cs"/>
          <w:rtl/>
        </w:rPr>
      </w:pPr>
      <w:r w:rsidRPr="001E2FF2">
        <w:rPr>
          <w:rFonts w:cs="David" w:hint="cs"/>
          <w:rtl/>
        </w:rPr>
        <w:tab/>
        <w:t xml:space="preserve">רבותי חברי הכנסת, אנחנו עוברים לקביעת ועדות לדיון בהצעות לסדר-היום, בנושא: החלטת שר הפנים להפסיק בדיקת זכאי </w:t>
      </w:r>
      <w:proofErr w:type="spellStart"/>
      <w:r w:rsidRPr="001E2FF2">
        <w:rPr>
          <w:rFonts w:cs="David" w:hint="cs"/>
          <w:rtl/>
        </w:rPr>
        <w:t>העליה</w:t>
      </w:r>
      <w:proofErr w:type="spellEnd"/>
      <w:r w:rsidRPr="001E2FF2">
        <w:rPr>
          <w:rFonts w:cs="David" w:hint="cs"/>
          <w:rtl/>
        </w:rPr>
        <w:t xml:space="preserve"> מאתיופיה, הצעת חבר הכנסת צבי הנדל. </w:t>
      </w:r>
    </w:p>
    <w:p w14:paraId="4FB6EDB3" w14:textId="77777777" w:rsidR="001E2FF2" w:rsidRPr="001E2FF2" w:rsidRDefault="001E2FF2" w:rsidP="001E2FF2">
      <w:pPr>
        <w:bidi/>
        <w:jc w:val="both"/>
        <w:rPr>
          <w:rFonts w:cs="David"/>
          <w:rtl/>
        </w:rPr>
      </w:pPr>
      <w:r w:rsidRPr="001E2FF2">
        <w:rPr>
          <w:rFonts w:cs="David"/>
          <w:rtl/>
        </w:rPr>
        <w:br/>
      </w:r>
      <w:r w:rsidRPr="001E2FF2">
        <w:rPr>
          <w:rFonts w:cs="David" w:hint="eastAsia"/>
          <w:u w:val="single"/>
          <w:rtl/>
        </w:rPr>
        <w:t>אורי</w:t>
      </w:r>
      <w:r w:rsidRPr="001E2FF2">
        <w:rPr>
          <w:rFonts w:cs="David"/>
          <w:u w:val="single"/>
          <w:rtl/>
        </w:rPr>
        <w:t xml:space="preserve"> אריאל:</w:t>
      </w:r>
    </w:p>
    <w:p w14:paraId="37C9C618" w14:textId="77777777" w:rsidR="001E2FF2" w:rsidRPr="001E2FF2" w:rsidRDefault="001E2FF2" w:rsidP="001E2FF2">
      <w:pPr>
        <w:bidi/>
        <w:jc w:val="both"/>
        <w:rPr>
          <w:rFonts w:cs="David"/>
          <w:rtl/>
        </w:rPr>
      </w:pPr>
    </w:p>
    <w:p w14:paraId="52C146EE" w14:textId="77777777" w:rsidR="001E2FF2" w:rsidRPr="001E2FF2" w:rsidRDefault="001E2FF2" w:rsidP="001E2FF2">
      <w:pPr>
        <w:bidi/>
        <w:jc w:val="both"/>
        <w:rPr>
          <w:rFonts w:cs="David" w:hint="cs"/>
          <w:rtl/>
        </w:rPr>
      </w:pPr>
      <w:r w:rsidRPr="001E2FF2">
        <w:rPr>
          <w:rFonts w:cs="David"/>
          <w:rtl/>
        </w:rPr>
        <w:tab/>
      </w:r>
      <w:r w:rsidRPr="001E2FF2">
        <w:rPr>
          <w:rFonts w:cs="David" w:hint="cs"/>
          <w:rtl/>
        </w:rPr>
        <w:t xml:space="preserve"> חבר הכנסת צבי הנדל יצא, לקריאת היושבת-ראש. </w:t>
      </w:r>
    </w:p>
    <w:p w14:paraId="5BCB0BD9"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1792798C" w14:textId="77777777" w:rsidR="001E2FF2" w:rsidRPr="001E2FF2" w:rsidRDefault="001E2FF2" w:rsidP="001E2FF2">
      <w:pPr>
        <w:bidi/>
        <w:jc w:val="both"/>
        <w:rPr>
          <w:rFonts w:cs="David" w:hint="cs"/>
          <w:rtl/>
        </w:rPr>
      </w:pPr>
    </w:p>
    <w:p w14:paraId="694DB10B" w14:textId="77777777" w:rsidR="001E2FF2" w:rsidRPr="001E2FF2" w:rsidRDefault="001E2FF2" w:rsidP="001E2FF2">
      <w:pPr>
        <w:bidi/>
        <w:jc w:val="both"/>
        <w:rPr>
          <w:rFonts w:cs="David" w:hint="cs"/>
          <w:rtl/>
        </w:rPr>
      </w:pPr>
      <w:r w:rsidRPr="001E2FF2">
        <w:rPr>
          <w:rFonts w:cs="David" w:hint="cs"/>
          <w:rtl/>
        </w:rPr>
        <w:tab/>
        <w:t>האם הוא הסמיך אותך להציג בשמו?</w:t>
      </w:r>
    </w:p>
    <w:p w14:paraId="648DF43F" w14:textId="77777777" w:rsidR="001E2FF2" w:rsidRPr="001E2FF2" w:rsidRDefault="001E2FF2" w:rsidP="001E2FF2">
      <w:pPr>
        <w:bidi/>
        <w:jc w:val="both"/>
        <w:rPr>
          <w:rFonts w:cs="David"/>
          <w:rtl/>
        </w:rPr>
      </w:pPr>
      <w:r w:rsidRPr="001E2FF2">
        <w:rPr>
          <w:rFonts w:cs="David"/>
          <w:rtl/>
        </w:rPr>
        <w:br/>
      </w:r>
      <w:r w:rsidRPr="001E2FF2">
        <w:rPr>
          <w:rFonts w:cs="David" w:hint="eastAsia"/>
          <w:u w:val="single"/>
          <w:rtl/>
        </w:rPr>
        <w:t>אורי</w:t>
      </w:r>
      <w:r w:rsidRPr="001E2FF2">
        <w:rPr>
          <w:rFonts w:cs="David"/>
          <w:u w:val="single"/>
          <w:rtl/>
        </w:rPr>
        <w:t xml:space="preserve"> אריאל:</w:t>
      </w:r>
    </w:p>
    <w:p w14:paraId="34DFFB64" w14:textId="77777777" w:rsidR="001E2FF2" w:rsidRPr="001E2FF2" w:rsidRDefault="001E2FF2" w:rsidP="001E2FF2">
      <w:pPr>
        <w:bidi/>
        <w:jc w:val="both"/>
        <w:rPr>
          <w:rFonts w:cs="David"/>
          <w:rtl/>
        </w:rPr>
      </w:pPr>
    </w:p>
    <w:p w14:paraId="0FBBF164" w14:textId="77777777" w:rsidR="001E2FF2" w:rsidRPr="001E2FF2" w:rsidRDefault="001E2FF2" w:rsidP="001E2FF2">
      <w:pPr>
        <w:bidi/>
        <w:jc w:val="both"/>
        <w:rPr>
          <w:rFonts w:cs="David" w:hint="cs"/>
          <w:rtl/>
        </w:rPr>
      </w:pPr>
      <w:r w:rsidRPr="001E2FF2">
        <w:rPr>
          <w:rFonts w:cs="David"/>
          <w:rtl/>
        </w:rPr>
        <w:tab/>
      </w:r>
      <w:r w:rsidRPr="001E2FF2">
        <w:rPr>
          <w:rFonts w:cs="David" w:hint="cs"/>
          <w:rtl/>
        </w:rPr>
        <w:t xml:space="preserve"> אם אפשר, אני מוכן להציג. הצעת ההחלטה של שר הפנים בנוגע לפקידי משרד הפנים, פירושה בעצם סגירת העלייה מאתיופיה </w:t>
      </w:r>
      <w:r w:rsidRPr="001E2FF2">
        <w:rPr>
          <w:rFonts w:cs="David"/>
          <w:rtl/>
        </w:rPr>
        <w:t>–</w:t>
      </w:r>
      <w:r w:rsidRPr="001E2FF2">
        <w:rPr>
          <w:rFonts w:cs="David" w:hint="cs"/>
          <w:rtl/>
        </w:rPr>
        <w:t xml:space="preserve"> דבר שיש לו משמעויות מרחיקות-לכת גם בנושא העלייה, גם בנושא ביטחונם האישי, ולכן ראוי לא לדחות את הדיון אלא לקיים אותו בהקדם. </w:t>
      </w:r>
    </w:p>
    <w:p w14:paraId="3828367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79BD277F" w14:textId="77777777" w:rsidR="001E2FF2" w:rsidRPr="001E2FF2" w:rsidRDefault="001E2FF2" w:rsidP="001E2FF2">
      <w:pPr>
        <w:bidi/>
        <w:jc w:val="both"/>
        <w:rPr>
          <w:rFonts w:cs="David" w:hint="cs"/>
          <w:rtl/>
        </w:rPr>
      </w:pPr>
    </w:p>
    <w:p w14:paraId="68A137E8" w14:textId="77777777" w:rsidR="001E2FF2" w:rsidRPr="001E2FF2" w:rsidRDefault="001E2FF2" w:rsidP="001E2FF2">
      <w:pPr>
        <w:bidi/>
        <w:jc w:val="both"/>
        <w:rPr>
          <w:rFonts w:cs="David" w:hint="cs"/>
          <w:rtl/>
        </w:rPr>
      </w:pPr>
      <w:r w:rsidRPr="001E2FF2">
        <w:rPr>
          <w:rFonts w:cs="David" w:hint="cs"/>
          <w:rtl/>
        </w:rPr>
        <w:tab/>
        <w:t xml:space="preserve">לאיזו ועדה הוא מבקש להעביר את הנושא? נשמעה הצעה להעביר את הנושא לדיון בוועדה לענייני ביקורת המדינה. זה יהיה מקובל על חבר הכנסת הנדל? </w:t>
      </w:r>
    </w:p>
    <w:p w14:paraId="0BEABA64" w14:textId="77777777" w:rsidR="001E2FF2" w:rsidRPr="001E2FF2" w:rsidRDefault="001E2FF2" w:rsidP="001E2FF2">
      <w:pPr>
        <w:bidi/>
        <w:jc w:val="both"/>
        <w:rPr>
          <w:rFonts w:cs="David"/>
          <w:rtl/>
        </w:rPr>
      </w:pPr>
      <w:r w:rsidRPr="001E2FF2">
        <w:rPr>
          <w:rFonts w:cs="David"/>
          <w:rtl/>
        </w:rPr>
        <w:br/>
      </w:r>
      <w:r w:rsidRPr="001E2FF2">
        <w:rPr>
          <w:rFonts w:cs="David" w:hint="eastAsia"/>
          <w:u w:val="single"/>
          <w:rtl/>
        </w:rPr>
        <w:t>אורי</w:t>
      </w:r>
      <w:r w:rsidRPr="001E2FF2">
        <w:rPr>
          <w:rFonts w:cs="David"/>
          <w:u w:val="single"/>
          <w:rtl/>
        </w:rPr>
        <w:t xml:space="preserve"> אריאל:</w:t>
      </w:r>
    </w:p>
    <w:p w14:paraId="46FD5283" w14:textId="77777777" w:rsidR="001E2FF2" w:rsidRPr="001E2FF2" w:rsidRDefault="001E2FF2" w:rsidP="001E2FF2">
      <w:pPr>
        <w:bidi/>
        <w:jc w:val="both"/>
        <w:rPr>
          <w:rFonts w:cs="David"/>
          <w:rtl/>
        </w:rPr>
      </w:pPr>
    </w:p>
    <w:p w14:paraId="7F5350AA" w14:textId="77777777" w:rsidR="001E2FF2" w:rsidRPr="001E2FF2" w:rsidRDefault="001E2FF2" w:rsidP="001E2FF2">
      <w:pPr>
        <w:bidi/>
        <w:jc w:val="both"/>
        <w:rPr>
          <w:rFonts w:cs="David" w:hint="cs"/>
          <w:rtl/>
        </w:rPr>
      </w:pPr>
      <w:r w:rsidRPr="001E2FF2">
        <w:rPr>
          <w:rFonts w:cs="David"/>
          <w:rtl/>
        </w:rPr>
        <w:tab/>
      </w:r>
      <w:r w:rsidRPr="001E2FF2">
        <w:rPr>
          <w:rFonts w:cs="David" w:hint="cs"/>
          <w:rtl/>
        </w:rPr>
        <w:t xml:space="preserve"> חבר הכנסת הנדל לא נמצא פה, אבל - - -</w:t>
      </w:r>
    </w:p>
    <w:p w14:paraId="3A4A8B3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יולי יואל </w:t>
      </w:r>
      <w:proofErr w:type="spellStart"/>
      <w:r w:rsidRPr="001E2FF2">
        <w:rPr>
          <w:rFonts w:cs="David" w:hint="cs"/>
          <w:u w:val="single"/>
          <w:rtl/>
        </w:rPr>
        <w:t>אדלשטיין</w:t>
      </w:r>
      <w:proofErr w:type="spellEnd"/>
      <w:r w:rsidRPr="001E2FF2">
        <w:rPr>
          <w:rFonts w:cs="David" w:hint="cs"/>
          <w:u w:val="single"/>
          <w:rtl/>
        </w:rPr>
        <w:t>:</w:t>
      </w:r>
    </w:p>
    <w:p w14:paraId="58CC51D7" w14:textId="77777777" w:rsidR="001E2FF2" w:rsidRPr="001E2FF2" w:rsidRDefault="001E2FF2" w:rsidP="001E2FF2">
      <w:pPr>
        <w:bidi/>
        <w:jc w:val="both"/>
        <w:rPr>
          <w:rFonts w:cs="David" w:hint="cs"/>
          <w:rtl/>
        </w:rPr>
      </w:pPr>
    </w:p>
    <w:p w14:paraId="316C852A" w14:textId="77777777" w:rsidR="001E2FF2" w:rsidRPr="001E2FF2" w:rsidRDefault="001E2FF2" w:rsidP="001E2FF2">
      <w:pPr>
        <w:bidi/>
        <w:jc w:val="both"/>
        <w:rPr>
          <w:rFonts w:cs="David" w:hint="cs"/>
          <w:rtl/>
        </w:rPr>
      </w:pPr>
      <w:r w:rsidRPr="001E2FF2">
        <w:rPr>
          <w:rFonts w:cs="David" w:hint="cs"/>
          <w:rtl/>
        </w:rPr>
        <w:tab/>
        <w:t>אני חושב שזה מה שהוא ביקש.</w:t>
      </w:r>
    </w:p>
    <w:p w14:paraId="2B3D70DA"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6F1F37CE" w14:textId="77777777" w:rsidR="001E2FF2" w:rsidRPr="001E2FF2" w:rsidRDefault="001E2FF2" w:rsidP="001E2FF2">
      <w:pPr>
        <w:bidi/>
        <w:jc w:val="both"/>
        <w:rPr>
          <w:rFonts w:cs="David" w:hint="cs"/>
          <w:rtl/>
        </w:rPr>
      </w:pPr>
    </w:p>
    <w:p w14:paraId="1BACC729" w14:textId="77777777" w:rsidR="001E2FF2" w:rsidRPr="001E2FF2" w:rsidRDefault="001E2FF2" w:rsidP="001E2FF2">
      <w:pPr>
        <w:bidi/>
        <w:jc w:val="both"/>
        <w:rPr>
          <w:rFonts w:cs="David" w:hint="cs"/>
          <w:rtl/>
        </w:rPr>
      </w:pPr>
      <w:r w:rsidRPr="001E2FF2">
        <w:rPr>
          <w:rFonts w:cs="David" w:hint="cs"/>
          <w:rtl/>
        </w:rPr>
        <w:tab/>
        <w:t>היועצת המשפטית אומרת שוועדת הפנים זאת אכסניה יותר נאותה. לכן, אני אעלה את ההצעה להעביר את הנושא לוועדת הפנים.</w:t>
      </w:r>
    </w:p>
    <w:p w14:paraId="4E6123F8"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אורי אריאל:</w:t>
      </w:r>
    </w:p>
    <w:p w14:paraId="7FADC425" w14:textId="77777777" w:rsidR="001E2FF2" w:rsidRPr="001E2FF2" w:rsidRDefault="001E2FF2" w:rsidP="001E2FF2">
      <w:pPr>
        <w:bidi/>
        <w:jc w:val="both"/>
        <w:rPr>
          <w:rFonts w:cs="David" w:hint="cs"/>
          <w:rtl/>
        </w:rPr>
      </w:pPr>
    </w:p>
    <w:p w14:paraId="484AC497" w14:textId="77777777" w:rsidR="001E2FF2" w:rsidRPr="001E2FF2" w:rsidRDefault="001E2FF2" w:rsidP="001E2FF2">
      <w:pPr>
        <w:bidi/>
        <w:jc w:val="both"/>
        <w:rPr>
          <w:rFonts w:cs="David" w:hint="cs"/>
          <w:rtl/>
        </w:rPr>
      </w:pPr>
      <w:r w:rsidRPr="001E2FF2">
        <w:rPr>
          <w:rFonts w:cs="David" w:hint="cs"/>
          <w:rtl/>
        </w:rPr>
        <w:tab/>
        <w:t xml:space="preserve">ועדת הפנים. </w:t>
      </w:r>
    </w:p>
    <w:p w14:paraId="7764A626"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6B470314" w14:textId="77777777" w:rsidR="001E2FF2" w:rsidRPr="001E2FF2" w:rsidRDefault="001E2FF2" w:rsidP="001E2FF2">
      <w:pPr>
        <w:bidi/>
        <w:jc w:val="both"/>
        <w:rPr>
          <w:rFonts w:cs="David" w:hint="cs"/>
          <w:rtl/>
        </w:rPr>
      </w:pPr>
    </w:p>
    <w:p w14:paraId="1E4DF919" w14:textId="77777777" w:rsidR="001E2FF2" w:rsidRPr="001E2FF2" w:rsidRDefault="001E2FF2" w:rsidP="001E2FF2">
      <w:pPr>
        <w:bidi/>
        <w:jc w:val="both"/>
        <w:rPr>
          <w:rFonts w:cs="David" w:hint="cs"/>
          <w:rtl/>
        </w:rPr>
      </w:pPr>
      <w:r w:rsidRPr="001E2FF2">
        <w:rPr>
          <w:rFonts w:cs="David" w:hint="cs"/>
          <w:rtl/>
        </w:rPr>
        <w:tab/>
        <w:t xml:space="preserve">מי בעד להעביר את ההצעה לסדר-היום לדיון בוועדת הפנים? מי נגד? מי נמנע? </w:t>
      </w:r>
    </w:p>
    <w:p w14:paraId="3059FE0A" w14:textId="77777777" w:rsidR="001E2FF2" w:rsidRPr="001E2FF2" w:rsidRDefault="001E2FF2" w:rsidP="001E2FF2">
      <w:pPr>
        <w:bidi/>
        <w:jc w:val="both"/>
        <w:rPr>
          <w:rFonts w:cs="David" w:hint="cs"/>
          <w:rtl/>
        </w:rPr>
      </w:pPr>
    </w:p>
    <w:p w14:paraId="077383D4" w14:textId="77777777" w:rsidR="001E2FF2" w:rsidRPr="001E2FF2" w:rsidRDefault="001E2FF2" w:rsidP="001E2FF2">
      <w:pPr>
        <w:bidi/>
        <w:jc w:val="both"/>
        <w:rPr>
          <w:rFonts w:cs="David" w:hint="cs"/>
          <w:b/>
          <w:bCs/>
          <w:rtl/>
        </w:rPr>
      </w:pPr>
    </w:p>
    <w:p w14:paraId="75950659" w14:textId="77777777" w:rsidR="001E2FF2" w:rsidRPr="001E2FF2" w:rsidRDefault="001E2FF2" w:rsidP="001E2FF2">
      <w:pPr>
        <w:bidi/>
        <w:jc w:val="both"/>
        <w:rPr>
          <w:rFonts w:cs="David" w:hint="cs"/>
          <w:b/>
          <w:bCs/>
          <w:rtl/>
        </w:rPr>
      </w:pPr>
      <w:r w:rsidRPr="001E2FF2">
        <w:rPr>
          <w:rFonts w:cs="David" w:hint="cs"/>
          <w:b/>
          <w:bCs/>
          <w:rtl/>
        </w:rPr>
        <w:t>ה צ ב ע ה</w:t>
      </w:r>
    </w:p>
    <w:p w14:paraId="71217638" w14:textId="77777777" w:rsidR="001E2FF2" w:rsidRPr="001E2FF2" w:rsidRDefault="001E2FF2" w:rsidP="001E2FF2">
      <w:pPr>
        <w:bidi/>
        <w:jc w:val="both"/>
        <w:rPr>
          <w:rFonts w:cs="David" w:hint="cs"/>
          <w:b/>
          <w:bCs/>
          <w:rtl/>
        </w:rPr>
      </w:pPr>
    </w:p>
    <w:p w14:paraId="2BC14625" w14:textId="77777777" w:rsidR="001E2FF2" w:rsidRPr="001E2FF2" w:rsidRDefault="001E2FF2" w:rsidP="001E2FF2">
      <w:pPr>
        <w:bidi/>
        <w:jc w:val="both"/>
        <w:rPr>
          <w:rFonts w:cs="David" w:hint="cs"/>
          <w:rtl/>
        </w:rPr>
      </w:pPr>
      <w:r w:rsidRPr="001E2FF2">
        <w:rPr>
          <w:rFonts w:cs="David" w:hint="cs"/>
          <w:rtl/>
        </w:rPr>
        <w:t>בעד - רוב</w:t>
      </w:r>
      <w:r w:rsidRPr="001E2FF2">
        <w:rPr>
          <w:rFonts w:cs="David"/>
          <w:rtl/>
        </w:rPr>
        <w:br/>
      </w:r>
    </w:p>
    <w:p w14:paraId="30ACC066" w14:textId="77777777" w:rsidR="001E2FF2" w:rsidRPr="001E2FF2" w:rsidRDefault="001E2FF2" w:rsidP="001E2FF2">
      <w:pPr>
        <w:bidi/>
        <w:jc w:val="both"/>
        <w:rPr>
          <w:rFonts w:cs="David" w:hint="cs"/>
          <w:rtl/>
        </w:rPr>
      </w:pPr>
      <w:r w:rsidRPr="001E2FF2">
        <w:rPr>
          <w:rFonts w:cs="David" w:hint="cs"/>
          <w:u w:val="single"/>
          <w:rtl/>
        </w:rPr>
        <w:t>היו"ר דוד טל:</w:t>
      </w:r>
    </w:p>
    <w:p w14:paraId="6E5DE36A" w14:textId="77777777" w:rsidR="001E2FF2" w:rsidRPr="001E2FF2" w:rsidRDefault="001E2FF2" w:rsidP="001E2FF2">
      <w:pPr>
        <w:bidi/>
        <w:jc w:val="both"/>
        <w:rPr>
          <w:rFonts w:cs="David" w:hint="cs"/>
          <w:rtl/>
        </w:rPr>
      </w:pPr>
    </w:p>
    <w:p w14:paraId="22EA5BF6" w14:textId="77777777" w:rsidR="001E2FF2" w:rsidRPr="001E2FF2" w:rsidRDefault="001E2FF2" w:rsidP="001E2FF2">
      <w:pPr>
        <w:bidi/>
        <w:jc w:val="both"/>
        <w:rPr>
          <w:rFonts w:cs="David" w:hint="cs"/>
          <w:rtl/>
        </w:rPr>
      </w:pPr>
      <w:r w:rsidRPr="001E2FF2">
        <w:rPr>
          <w:rFonts w:cs="David" w:hint="cs"/>
          <w:rtl/>
        </w:rPr>
        <w:tab/>
        <w:t xml:space="preserve">הצעתו של חבר הכנסת הנדל תועבר לוועדת הפנים ואיכות הסביבה. </w:t>
      </w:r>
    </w:p>
    <w:p w14:paraId="13D6A8FD" w14:textId="77777777" w:rsidR="001E2FF2" w:rsidRPr="001E2FF2" w:rsidRDefault="001E2FF2" w:rsidP="001E2FF2">
      <w:pPr>
        <w:bidi/>
        <w:ind w:left="1080" w:right="720"/>
        <w:jc w:val="both"/>
        <w:rPr>
          <w:rFonts w:cs="David" w:hint="cs"/>
          <w:b/>
          <w:bCs/>
          <w:u w:val="single"/>
          <w:rtl/>
        </w:rPr>
      </w:pPr>
      <w:r w:rsidRPr="001E2FF2">
        <w:rPr>
          <w:rFonts w:cs="David"/>
          <w:rtl/>
        </w:rPr>
        <w:br w:type="page"/>
      </w:r>
      <w:r w:rsidRPr="001E2FF2">
        <w:rPr>
          <w:rFonts w:cs="David" w:hint="cs"/>
          <w:rtl/>
        </w:rPr>
        <w:t xml:space="preserve">2. </w:t>
      </w:r>
      <w:r w:rsidRPr="001E2FF2">
        <w:rPr>
          <w:rFonts w:cs="David" w:hint="cs"/>
          <w:b/>
          <w:bCs/>
          <w:u w:val="single"/>
          <w:rtl/>
        </w:rPr>
        <w:t xml:space="preserve">בנושא: "ניסויים בקופים במכון </w:t>
      </w:r>
      <w:proofErr w:type="spellStart"/>
      <w:r w:rsidRPr="001E2FF2">
        <w:rPr>
          <w:rFonts w:cs="David" w:hint="cs"/>
          <w:b/>
          <w:bCs/>
          <w:u w:val="single"/>
          <w:rtl/>
        </w:rPr>
        <w:t>ויצמן</w:t>
      </w:r>
      <w:proofErr w:type="spellEnd"/>
      <w:r w:rsidRPr="001E2FF2">
        <w:rPr>
          <w:rFonts w:cs="David" w:hint="cs"/>
          <w:b/>
          <w:bCs/>
          <w:u w:val="single"/>
          <w:rtl/>
        </w:rPr>
        <w:t>", הצעת חברי הכנסת יואל חסון, אריה אלדד, גדעון סער ואיתן כבל</w:t>
      </w:r>
    </w:p>
    <w:p w14:paraId="2D1DA35D" w14:textId="77777777" w:rsidR="001E2FF2" w:rsidRPr="001E2FF2" w:rsidRDefault="001E2FF2" w:rsidP="001E2FF2">
      <w:pPr>
        <w:bidi/>
        <w:jc w:val="both"/>
        <w:rPr>
          <w:rFonts w:cs="David" w:hint="cs"/>
          <w:rtl/>
        </w:rPr>
      </w:pPr>
    </w:p>
    <w:p w14:paraId="6510FC20" w14:textId="77777777" w:rsidR="001E2FF2" w:rsidRPr="001E2FF2" w:rsidRDefault="001E2FF2" w:rsidP="001E2FF2">
      <w:pPr>
        <w:bidi/>
        <w:jc w:val="both"/>
        <w:rPr>
          <w:rFonts w:cs="David" w:hint="cs"/>
          <w:rtl/>
        </w:rPr>
      </w:pPr>
      <w:r w:rsidRPr="001E2FF2">
        <w:rPr>
          <w:rFonts w:cs="David" w:hint="cs"/>
          <w:u w:val="single"/>
          <w:rtl/>
        </w:rPr>
        <w:t>היו"ר דוד טל:</w:t>
      </w:r>
    </w:p>
    <w:p w14:paraId="57A5538E" w14:textId="77777777" w:rsidR="001E2FF2" w:rsidRPr="001E2FF2" w:rsidRDefault="001E2FF2" w:rsidP="001E2FF2">
      <w:pPr>
        <w:bidi/>
        <w:jc w:val="both"/>
        <w:rPr>
          <w:rFonts w:cs="David" w:hint="cs"/>
          <w:rtl/>
        </w:rPr>
      </w:pPr>
    </w:p>
    <w:p w14:paraId="7C83590E" w14:textId="77777777" w:rsidR="001E2FF2" w:rsidRPr="001E2FF2" w:rsidRDefault="001E2FF2" w:rsidP="001E2FF2">
      <w:pPr>
        <w:bidi/>
        <w:jc w:val="both"/>
        <w:rPr>
          <w:rFonts w:cs="David" w:hint="cs"/>
          <w:rtl/>
        </w:rPr>
      </w:pPr>
      <w:r w:rsidRPr="001E2FF2">
        <w:rPr>
          <w:rFonts w:cs="David" w:hint="cs"/>
          <w:rtl/>
        </w:rPr>
        <w:tab/>
        <w:t xml:space="preserve">הנושא השני: ניסויים בקופים במכון </w:t>
      </w:r>
      <w:proofErr w:type="spellStart"/>
      <w:r w:rsidRPr="001E2FF2">
        <w:rPr>
          <w:rFonts w:cs="David" w:hint="cs"/>
          <w:rtl/>
        </w:rPr>
        <w:t>ויצמן</w:t>
      </w:r>
      <w:proofErr w:type="spellEnd"/>
      <w:r w:rsidRPr="001E2FF2">
        <w:rPr>
          <w:rFonts w:cs="David" w:hint="cs"/>
          <w:rtl/>
        </w:rPr>
        <w:t>, הצעת חברי הכנסת יואל חסון, אריה אלדד, גדעון סער ואיתן כבל. מי מחברי הכנסת יציג?</w:t>
      </w:r>
    </w:p>
    <w:p w14:paraId="55FC728F" w14:textId="77777777" w:rsidR="001E2FF2" w:rsidRPr="001E2FF2" w:rsidRDefault="001E2FF2" w:rsidP="001E2FF2">
      <w:pPr>
        <w:bidi/>
        <w:jc w:val="both"/>
        <w:rPr>
          <w:rFonts w:cs="David" w:hint="cs"/>
          <w:rtl/>
        </w:rPr>
      </w:pPr>
    </w:p>
    <w:p w14:paraId="50C3B72F" w14:textId="77777777" w:rsidR="001E2FF2" w:rsidRPr="001E2FF2" w:rsidRDefault="001E2FF2" w:rsidP="001E2FF2">
      <w:pPr>
        <w:bidi/>
        <w:jc w:val="both"/>
        <w:rPr>
          <w:rFonts w:cs="David" w:hint="cs"/>
          <w:u w:val="single"/>
          <w:rtl/>
        </w:rPr>
      </w:pPr>
      <w:r w:rsidRPr="001E2FF2">
        <w:rPr>
          <w:rFonts w:cs="David" w:hint="cs"/>
          <w:u w:val="single"/>
          <w:rtl/>
        </w:rPr>
        <w:t>גדעון סער:</w:t>
      </w:r>
    </w:p>
    <w:p w14:paraId="7F575ABD" w14:textId="77777777" w:rsidR="001E2FF2" w:rsidRPr="001E2FF2" w:rsidRDefault="001E2FF2" w:rsidP="001E2FF2">
      <w:pPr>
        <w:bidi/>
        <w:jc w:val="both"/>
        <w:rPr>
          <w:rFonts w:cs="David" w:hint="cs"/>
          <w:u w:val="single"/>
          <w:rtl/>
        </w:rPr>
      </w:pPr>
    </w:p>
    <w:p w14:paraId="55410E9A" w14:textId="77777777" w:rsidR="001E2FF2" w:rsidRPr="001E2FF2" w:rsidRDefault="001E2FF2" w:rsidP="001E2FF2">
      <w:pPr>
        <w:bidi/>
        <w:jc w:val="both"/>
        <w:rPr>
          <w:rFonts w:cs="David" w:hint="cs"/>
          <w:rtl/>
        </w:rPr>
      </w:pPr>
      <w:r w:rsidRPr="001E2FF2">
        <w:rPr>
          <w:rFonts w:cs="David" w:hint="cs"/>
          <w:rtl/>
        </w:rPr>
        <w:tab/>
        <w:t xml:space="preserve">אנחנו מבקשים </w:t>
      </w:r>
      <w:r w:rsidRPr="001E2FF2">
        <w:rPr>
          <w:rFonts w:cs="David"/>
          <w:rtl/>
        </w:rPr>
        <w:t>–</w:t>
      </w:r>
      <w:r w:rsidRPr="001E2FF2">
        <w:rPr>
          <w:rFonts w:cs="David" w:hint="cs"/>
          <w:rtl/>
        </w:rPr>
        <w:t xml:space="preserve"> על דעת כל המציעים </w:t>
      </w:r>
      <w:r w:rsidRPr="001E2FF2">
        <w:rPr>
          <w:rFonts w:cs="David"/>
          <w:rtl/>
        </w:rPr>
        <w:t>–</w:t>
      </w:r>
      <w:r w:rsidRPr="001E2FF2">
        <w:rPr>
          <w:rFonts w:cs="David" w:hint="cs"/>
          <w:rtl/>
        </w:rPr>
        <w:t xml:space="preserve"> להעביר את הנושא לוועדת החינוך, שהיא הוועדה על-פי תקנון הכנסת, אשר עוסקת בשוטף בנושאים האלה. </w:t>
      </w:r>
    </w:p>
    <w:p w14:paraId="3BDA1338"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38202D0D" w14:textId="77777777" w:rsidR="001E2FF2" w:rsidRPr="001E2FF2" w:rsidRDefault="001E2FF2" w:rsidP="001E2FF2">
      <w:pPr>
        <w:bidi/>
        <w:jc w:val="both"/>
        <w:rPr>
          <w:rFonts w:cs="David" w:hint="cs"/>
          <w:rtl/>
        </w:rPr>
      </w:pPr>
    </w:p>
    <w:p w14:paraId="456D202B" w14:textId="77777777" w:rsidR="001E2FF2" w:rsidRPr="001E2FF2" w:rsidRDefault="001E2FF2" w:rsidP="001E2FF2">
      <w:pPr>
        <w:bidi/>
        <w:jc w:val="both"/>
        <w:rPr>
          <w:rFonts w:cs="David" w:hint="cs"/>
          <w:rtl/>
        </w:rPr>
      </w:pPr>
      <w:r w:rsidRPr="001E2FF2">
        <w:rPr>
          <w:rFonts w:cs="David" w:hint="cs"/>
          <w:rtl/>
        </w:rPr>
        <w:tab/>
        <w:t xml:space="preserve">תודה רבה. האם יש הצעה אחרת? </w:t>
      </w:r>
    </w:p>
    <w:p w14:paraId="0677E04D"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ארבל </w:t>
      </w:r>
      <w:proofErr w:type="spellStart"/>
      <w:r w:rsidRPr="001E2FF2">
        <w:rPr>
          <w:rFonts w:cs="David" w:hint="cs"/>
          <w:u w:val="single"/>
          <w:rtl/>
        </w:rPr>
        <w:t>אסטרחן</w:t>
      </w:r>
      <w:proofErr w:type="spellEnd"/>
      <w:r w:rsidRPr="001E2FF2">
        <w:rPr>
          <w:rFonts w:cs="David" w:hint="cs"/>
          <w:u w:val="single"/>
          <w:rtl/>
        </w:rPr>
        <w:t>:</w:t>
      </w:r>
      <w:r w:rsidRPr="001E2FF2">
        <w:rPr>
          <w:rFonts w:cs="David" w:hint="cs"/>
          <w:rtl/>
        </w:rPr>
        <w:t xml:space="preserve"> </w:t>
      </w:r>
    </w:p>
    <w:p w14:paraId="3FE492CF" w14:textId="77777777" w:rsidR="001E2FF2" w:rsidRPr="001E2FF2" w:rsidRDefault="001E2FF2" w:rsidP="001E2FF2">
      <w:pPr>
        <w:bidi/>
        <w:jc w:val="both"/>
        <w:rPr>
          <w:rFonts w:cs="David" w:hint="cs"/>
          <w:rtl/>
        </w:rPr>
      </w:pPr>
    </w:p>
    <w:p w14:paraId="3EE0E8D0" w14:textId="77777777" w:rsidR="001E2FF2" w:rsidRPr="001E2FF2" w:rsidRDefault="001E2FF2" w:rsidP="001E2FF2">
      <w:pPr>
        <w:bidi/>
        <w:jc w:val="both"/>
        <w:rPr>
          <w:rFonts w:cs="David" w:hint="cs"/>
          <w:rtl/>
        </w:rPr>
      </w:pPr>
      <w:r w:rsidRPr="001E2FF2">
        <w:rPr>
          <w:rFonts w:cs="David" w:hint="cs"/>
          <w:rtl/>
        </w:rPr>
        <w:tab/>
        <w:t xml:space="preserve">אני מבקשת לציין שמחר, ועדת החינוך מקיימת ישיבה משותפת עם ועדת המדע בנושא הזה, ולכן אפשר היה גם להעביר את זה לוועדה משותפת, אבל זה נכון שאם צריך לבחור בין השתיים, ועדת החינוך היא המתאימה יותר. </w:t>
      </w:r>
    </w:p>
    <w:p w14:paraId="555056B1"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נסים זאב:</w:t>
      </w:r>
    </w:p>
    <w:p w14:paraId="061AAA0F" w14:textId="77777777" w:rsidR="001E2FF2" w:rsidRPr="001E2FF2" w:rsidRDefault="001E2FF2" w:rsidP="001E2FF2">
      <w:pPr>
        <w:bidi/>
        <w:jc w:val="both"/>
        <w:rPr>
          <w:rFonts w:cs="David" w:hint="cs"/>
          <w:rtl/>
        </w:rPr>
      </w:pPr>
    </w:p>
    <w:p w14:paraId="47FAA830" w14:textId="77777777" w:rsidR="001E2FF2" w:rsidRPr="001E2FF2" w:rsidRDefault="001E2FF2" w:rsidP="001E2FF2">
      <w:pPr>
        <w:bidi/>
        <w:jc w:val="both"/>
        <w:rPr>
          <w:rFonts w:cs="David" w:hint="cs"/>
          <w:rtl/>
        </w:rPr>
      </w:pPr>
      <w:r w:rsidRPr="001E2FF2">
        <w:rPr>
          <w:rFonts w:cs="David" w:hint="cs"/>
          <w:rtl/>
        </w:rPr>
        <w:tab/>
        <w:t xml:space="preserve">אבל למה לא לקיים דיון במשותף? הקופים צריכים להיכנס פעמיים לוועדה? זה אותם קופים. </w:t>
      </w:r>
    </w:p>
    <w:p w14:paraId="76130FC0" w14:textId="77777777" w:rsidR="001E2FF2" w:rsidRPr="001E2FF2" w:rsidRDefault="001E2FF2" w:rsidP="001E2FF2">
      <w:pPr>
        <w:bidi/>
        <w:jc w:val="both"/>
        <w:rPr>
          <w:rFonts w:cs="David" w:hint="cs"/>
          <w:rtl/>
        </w:rPr>
      </w:pPr>
    </w:p>
    <w:p w14:paraId="5450428B" w14:textId="77777777" w:rsidR="001E2FF2" w:rsidRPr="001E2FF2" w:rsidRDefault="001E2FF2" w:rsidP="001E2FF2">
      <w:pPr>
        <w:bidi/>
        <w:jc w:val="both"/>
        <w:rPr>
          <w:rFonts w:cs="David" w:hint="cs"/>
          <w:rtl/>
        </w:rPr>
      </w:pPr>
      <w:r w:rsidRPr="001E2FF2">
        <w:rPr>
          <w:rFonts w:cs="David" w:hint="cs"/>
          <w:u w:val="single"/>
          <w:rtl/>
        </w:rPr>
        <w:t>היו"ר דוד טל:</w:t>
      </w:r>
    </w:p>
    <w:p w14:paraId="2615A9D6" w14:textId="77777777" w:rsidR="001E2FF2" w:rsidRPr="001E2FF2" w:rsidRDefault="001E2FF2" w:rsidP="001E2FF2">
      <w:pPr>
        <w:bidi/>
        <w:jc w:val="both"/>
        <w:rPr>
          <w:rFonts w:cs="David" w:hint="cs"/>
          <w:rtl/>
        </w:rPr>
      </w:pPr>
    </w:p>
    <w:p w14:paraId="28213A54" w14:textId="77777777" w:rsidR="001E2FF2" w:rsidRPr="001E2FF2" w:rsidRDefault="001E2FF2" w:rsidP="001E2FF2">
      <w:pPr>
        <w:bidi/>
        <w:jc w:val="both"/>
        <w:rPr>
          <w:rFonts w:cs="David" w:hint="cs"/>
          <w:rtl/>
        </w:rPr>
      </w:pPr>
      <w:r w:rsidRPr="001E2FF2">
        <w:rPr>
          <w:rFonts w:cs="David" w:hint="cs"/>
          <w:rtl/>
        </w:rPr>
        <w:tab/>
        <w:t>יש לאדוני הצעה אחרת?</w:t>
      </w:r>
    </w:p>
    <w:p w14:paraId="1DC77C37"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נסים זאב:</w:t>
      </w:r>
    </w:p>
    <w:p w14:paraId="08F4F957" w14:textId="77777777" w:rsidR="001E2FF2" w:rsidRPr="001E2FF2" w:rsidRDefault="001E2FF2" w:rsidP="001E2FF2">
      <w:pPr>
        <w:bidi/>
        <w:jc w:val="both"/>
        <w:rPr>
          <w:rFonts w:cs="David" w:hint="cs"/>
          <w:rtl/>
        </w:rPr>
      </w:pPr>
    </w:p>
    <w:p w14:paraId="390E2A4A" w14:textId="77777777" w:rsidR="001E2FF2" w:rsidRPr="001E2FF2" w:rsidRDefault="001E2FF2" w:rsidP="001E2FF2">
      <w:pPr>
        <w:bidi/>
        <w:jc w:val="both"/>
        <w:rPr>
          <w:rFonts w:cs="David" w:hint="cs"/>
          <w:rtl/>
        </w:rPr>
      </w:pPr>
      <w:r w:rsidRPr="001E2FF2">
        <w:rPr>
          <w:rFonts w:cs="David" w:hint="cs"/>
          <w:rtl/>
        </w:rPr>
        <w:tab/>
        <w:t>כן. אני בעד שהדיון יתקיים בוועדה המשותפת. למה להטריח את ועדת החינוך בלבד?</w:t>
      </w:r>
    </w:p>
    <w:p w14:paraId="6F792EC0" w14:textId="77777777" w:rsidR="001E2FF2" w:rsidRPr="001E2FF2" w:rsidRDefault="001E2FF2" w:rsidP="001E2FF2">
      <w:pPr>
        <w:bidi/>
        <w:jc w:val="both"/>
        <w:rPr>
          <w:rFonts w:cs="David" w:hint="cs"/>
          <w:rtl/>
        </w:rPr>
      </w:pPr>
    </w:p>
    <w:p w14:paraId="17035BBC" w14:textId="77777777" w:rsidR="001E2FF2" w:rsidRPr="001E2FF2" w:rsidRDefault="001E2FF2" w:rsidP="001E2FF2">
      <w:pPr>
        <w:bidi/>
        <w:jc w:val="both"/>
        <w:rPr>
          <w:rFonts w:cs="David" w:hint="cs"/>
          <w:rtl/>
        </w:rPr>
      </w:pPr>
      <w:r w:rsidRPr="001E2FF2">
        <w:rPr>
          <w:rFonts w:cs="David" w:hint="cs"/>
          <w:rtl/>
        </w:rPr>
        <w:tab/>
        <w:t xml:space="preserve">חבר הכנסת גדעון סער, אכפת לך שזה יהיה בוועדה משותפת? </w:t>
      </w:r>
    </w:p>
    <w:p w14:paraId="76E308FF" w14:textId="77777777" w:rsidR="001E2FF2" w:rsidRPr="001E2FF2" w:rsidRDefault="001E2FF2" w:rsidP="001E2FF2">
      <w:pPr>
        <w:bidi/>
        <w:jc w:val="both"/>
        <w:rPr>
          <w:rFonts w:cs="David"/>
          <w:u w:val="single"/>
          <w:rtl/>
        </w:rPr>
      </w:pPr>
      <w:r w:rsidRPr="001E2FF2">
        <w:rPr>
          <w:rFonts w:cs="David"/>
          <w:rtl/>
        </w:rPr>
        <w:br/>
      </w:r>
      <w:proofErr w:type="spellStart"/>
      <w:r w:rsidRPr="001E2FF2">
        <w:rPr>
          <w:rFonts w:cs="David"/>
          <w:u w:val="single"/>
          <w:rtl/>
        </w:rPr>
        <w:t>מוחמד</w:t>
      </w:r>
      <w:proofErr w:type="spellEnd"/>
      <w:r w:rsidRPr="001E2FF2">
        <w:rPr>
          <w:rFonts w:cs="David"/>
          <w:u w:val="single"/>
          <w:rtl/>
        </w:rPr>
        <w:t xml:space="preserve"> ברכה:</w:t>
      </w:r>
    </w:p>
    <w:p w14:paraId="7EDD0655" w14:textId="77777777" w:rsidR="001E2FF2" w:rsidRPr="001E2FF2" w:rsidRDefault="001E2FF2" w:rsidP="001E2FF2">
      <w:pPr>
        <w:bidi/>
        <w:jc w:val="both"/>
        <w:rPr>
          <w:rFonts w:cs="David"/>
          <w:u w:val="single"/>
          <w:rtl/>
        </w:rPr>
      </w:pPr>
    </w:p>
    <w:p w14:paraId="0048FA12" w14:textId="77777777" w:rsidR="001E2FF2" w:rsidRPr="001E2FF2" w:rsidRDefault="001E2FF2" w:rsidP="001E2FF2">
      <w:pPr>
        <w:bidi/>
        <w:jc w:val="both"/>
        <w:rPr>
          <w:rFonts w:cs="David" w:hint="cs"/>
          <w:rtl/>
        </w:rPr>
      </w:pPr>
      <w:r w:rsidRPr="001E2FF2">
        <w:rPr>
          <w:rFonts w:cs="David"/>
          <w:rtl/>
        </w:rPr>
        <w:tab/>
      </w:r>
      <w:r w:rsidRPr="001E2FF2">
        <w:rPr>
          <w:rFonts w:cs="David" w:hint="cs"/>
          <w:rtl/>
        </w:rPr>
        <w:t xml:space="preserve"> זה שיש ישיבה משותפת, זה אומר שיש ועדה משותפת</w:t>
      </w:r>
      <w:r w:rsidRPr="001E2FF2">
        <w:rPr>
          <w:rFonts w:cs="David" w:hint="cs"/>
        </w:rPr>
        <w:t xml:space="preserve"> ?</w:t>
      </w:r>
    </w:p>
    <w:p w14:paraId="0AAE3C8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נסים זאב:</w:t>
      </w:r>
    </w:p>
    <w:p w14:paraId="59543B5E" w14:textId="77777777" w:rsidR="001E2FF2" w:rsidRPr="001E2FF2" w:rsidRDefault="001E2FF2" w:rsidP="001E2FF2">
      <w:pPr>
        <w:bidi/>
        <w:jc w:val="both"/>
        <w:rPr>
          <w:rFonts w:cs="David" w:hint="cs"/>
          <w:rtl/>
        </w:rPr>
      </w:pPr>
    </w:p>
    <w:p w14:paraId="0F765BD6" w14:textId="77777777" w:rsidR="001E2FF2" w:rsidRPr="001E2FF2" w:rsidRDefault="001E2FF2" w:rsidP="001E2FF2">
      <w:pPr>
        <w:bidi/>
        <w:jc w:val="both"/>
        <w:rPr>
          <w:rFonts w:cs="David" w:hint="cs"/>
          <w:rtl/>
        </w:rPr>
      </w:pPr>
      <w:r w:rsidRPr="001E2FF2">
        <w:rPr>
          <w:rFonts w:cs="David" w:hint="cs"/>
          <w:rtl/>
        </w:rPr>
        <w:tab/>
        <w:t xml:space="preserve"> יש ועדה משותפת - - -</w:t>
      </w:r>
    </w:p>
    <w:p w14:paraId="4AADCB00" w14:textId="77777777" w:rsidR="001E2FF2" w:rsidRPr="001E2FF2" w:rsidRDefault="001E2FF2" w:rsidP="001E2FF2">
      <w:pPr>
        <w:bidi/>
        <w:jc w:val="both"/>
        <w:rPr>
          <w:rFonts w:cs="David" w:hint="cs"/>
          <w:rtl/>
        </w:rPr>
      </w:pPr>
    </w:p>
    <w:p w14:paraId="0851A9ED" w14:textId="77777777" w:rsidR="001E2FF2" w:rsidRPr="001E2FF2" w:rsidRDefault="001E2FF2" w:rsidP="001E2FF2">
      <w:pPr>
        <w:bidi/>
        <w:jc w:val="both"/>
        <w:rPr>
          <w:rFonts w:cs="David" w:hint="cs"/>
          <w:u w:val="single"/>
          <w:rtl/>
        </w:rPr>
      </w:pPr>
      <w:r w:rsidRPr="001E2FF2">
        <w:rPr>
          <w:rFonts w:cs="David" w:hint="cs"/>
          <w:u w:val="single"/>
          <w:rtl/>
        </w:rPr>
        <w:t>גדעון סער:</w:t>
      </w:r>
    </w:p>
    <w:p w14:paraId="3FF0A44B" w14:textId="77777777" w:rsidR="001E2FF2" w:rsidRPr="001E2FF2" w:rsidRDefault="001E2FF2" w:rsidP="001E2FF2">
      <w:pPr>
        <w:bidi/>
        <w:jc w:val="both"/>
        <w:rPr>
          <w:rFonts w:cs="David" w:hint="cs"/>
          <w:u w:val="single"/>
          <w:rtl/>
        </w:rPr>
      </w:pPr>
    </w:p>
    <w:p w14:paraId="0DDB97C2" w14:textId="77777777" w:rsidR="001E2FF2" w:rsidRPr="001E2FF2" w:rsidRDefault="001E2FF2" w:rsidP="001E2FF2">
      <w:pPr>
        <w:bidi/>
        <w:jc w:val="both"/>
        <w:rPr>
          <w:rFonts w:cs="David" w:hint="cs"/>
          <w:rtl/>
        </w:rPr>
      </w:pPr>
      <w:r w:rsidRPr="001E2FF2">
        <w:rPr>
          <w:rFonts w:cs="David" w:hint="cs"/>
          <w:rtl/>
        </w:rPr>
        <w:tab/>
        <w:t>עם כל הכבוד לחבר הכנסת זאב, אני עומד על עמדתי.</w:t>
      </w:r>
    </w:p>
    <w:p w14:paraId="3C599E08"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היו"ר דוד טל:</w:t>
      </w:r>
    </w:p>
    <w:p w14:paraId="5510675B" w14:textId="77777777" w:rsidR="001E2FF2" w:rsidRPr="001E2FF2" w:rsidRDefault="001E2FF2" w:rsidP="001E2FF2">
      <w:pPr>
        <w:bidi/>
        <w:jc w:val="both"/>
        <w:rPr>
          <w:rFonts w:cs="David" w:hint="cs"/>
          <w:u w:val="single"/>
          <w:rtl/>
        </w:rPr>
      </w:pPr>
    </w:p>
    <w:p w14:paraId="7159EEB7" w14:textId="77777777" w:rsidR="001E2FF2" w:rsidRPr="001E2FF2" w:rsidRDefault="001E2FF2" w:rsidP="001E2FF2">
      <w:pPr>
        <w:bidi/>
        <w:jc w:val="both"/>
        <w:rPr>
          <w:rFonts w:cs="David" w:hint="cs"/>
          <w:rtl/>
        </w:rPr>
      </w:pPr>
      <w:r w:rsidRPr="001E2FF2">
        <w:rPr>
          <w:rFonts w:cs="David" w:hint="cs"/>
          <w:rtl/>
        </w:rPr>
        <w:tab/>
        <w:t xml:space="preserve">רבותי, יש הצעה של חבר הכנסת גדעון סער. שאלתי אם יש הצעה אחרת. אם יש הצעה אחרת </w:t>
      </w:r>
      <w:r w:rsidRPr="001E2FF2">
        <w:rPr>
          <w:rFonts w:cs="David"/>
          <w:rtl/>
        </w:rPr>
        <w:t>–</w:t>
      </w:r>
      <w:r w:rsidRPr="001E2FF2">
        <w:rPr>
          <w:rFonts w:cs="David" w:hint="cs"/>
          <w:rtl/>
        </w:rPr>
        <w:t xml:space="preserve"> נצביע על זו כמו על זו. מי בעד הצעתו של חבר הכנסת גדעון סער? מי נגד? </w:t>
      </w:r>
    </w:p>
    <w:p w14:paraId="2227C876" w14:textId="77777777" w:rsidR="001E2FF2" w:rsidRDefault="001E2FF2" w:rsidP="001E2FF2">
      <w:pPr>
        <w:bidi/>
        <w:jc w:val="both"/>
        <w:rPr>
          <w:rFonts w:cs="David" w:hint="cs"/>
          <w:rtl/>
        </w:rPr>
      </w:pPr>
    </w:p>
    <w:p w14:paraId="6B421295" w14:textId="77777777" w:rsidR="001E2FF2" w:rsidRDefault="001E2FF2" w:rsidP="001E2FF2">
      <w:pPr>
        <w:bidi/>
        <w:jc w:val="both"/>
        <w:rPr>
          <w:rFonts w:cs="David" w:hint="cs"/>
          <w:rtl/>
        </w:rPr>
      </w:pPr>
    </w:p>
    <w:p w14:paraId="60CFD56A" w14:textId="77777777" w:rsidR="001E2FF2" w:rsidRDefault="001E2FF2" w:rsidP="001E2FF2">
      <w:pPr>
        <w:bidi/>
        <w:jc w:val="both"/>
        <w:rPr>
          <w:rFonts w:cs="David" w:hint="cs"/>
          <w:rtl/>
        </w:rPr>
      </w:pPr>
    </w:p>
    <w:p w14:paraId="203B23F1" w14:textId="77777777" w:rsidR="001E2FF2" w:rsidRDefault="001E2FF2" w:rsidP="001E2FF2">
      <w:pPr>
        <w:bidi/>
        <w:jc w:val="both"/>
        <w:rPr>
          <w:rFonts w:cs="David" w:hint="cs"/>
          <w:rtl/>
        </w:rPr>
      </w:pPr>
    </w:p>
    <w:p w14:paraId="17DEA5A0" w14:textId="77777777" w:rsidR="001E2FF2" w:rsidRPr="001E2FF2" w:rsidRDefault="001E2FF2" w:rsidP="001E2FF2">
      <w:pPr>
        <w:bidi/>
        <w:jc w:val="both"/>
        <w:rPr>
          <w:rFonts w:cs="David" w:hint="cs"/>
          <w:b/>
          <w:bCs/>
          <w:rtl/>
        </w:rPr>
      </w:pPr>
      <w:r w:rsidRPr="001E2FF2">
        <w:rPr>
          <w:rFonts w:cs="David"/>
          <w:rtl/>
        </w:rPr>
        <w:br/>
      </w:r>
      <w:r w:rsidRPr="001E2FF2">
        <w:rPr>
          <w:rFonts w:cs="David" w:hint="cs"/>
          <w:b/>
          <w:bCs/>
          <w:rtl/>
        </w:rPr>
        <w:t>ה צ ב ע ה</w:t>
      </w:r>
    </w:p>
    <w:p w14:paraId="5384B321" w14:textId="77777777" w:rsidR="001E2FF2" w:rsidRPr="001E2FF2" w:rsidRDefault="001E2FF2" w:rsidP="001E2FF2">
      <w:pPr>
        <w:bidi/>
        <w:jc w:val="both"/>
        <w:rPr>
          <w:rFonts w:cs="David" w:hint="cs"/>
          <w:b/>
          <w:bCs/>
          <w:rtl/>
        </w:rPr>
      </w:pPr>
    </w:p>
    <w:p w14:paraId="24D8E82F" w14:textId="77777777" w:rsidR="001E2FF2" w:rsidRPr="001E2FF2" w:rsidRDefault="001E2FF2" w:rsidP="001E2FF2">
      <w:pPr>
        <w:bidi/>
        <w:jc w:val="both"/>
        <w:rPr>
          <w:rFonts w:cs="David" w:hint="cs"/>
          <w:rtl/>
        </w:rPr>
      </w:pPr>
      <w:r w:rsidRPr="001E2FF2">
        <w:rPr>
          <w:rFonts w:cs="David" w:hint="cs"/>
          <w:rtl/>
        </w:rPr>
        <w:t xml:space="preserve">בעד </w:t>
      </w:r>
      <w:r w:rsidRPr="001E2FF2">
        <w:rPr>
          <w:rFonts w:cs="David"/>
          <w:rtl/>
        </w:rPr>
        <w:t>–</w:t>
      </w:r>
      <w:r w:rsidRPr="001E2FF2">
        <w:rPr>
          <w:rFonts w:cs="David" w:hint="cs"/>
          <w:rtl/>
        </w:rPr>
        <w:t xml:space="preserve"> רוב</w:t>
      </w:r>
    </w:p>
    <w:p w14:paraId="30501BD5" w14:textId="77777777" w:rsidR="001E2FF2" w:rsidRPr="001E2FF2" w:rsidRDefault="001E2FF2" w:rsidP="001E2FF2">
      <w:pPr>
        <w:bidi/>
        <w:jc w:val="both"/>
        <w:rPr>
          <w:rFonts w:cs="David" w:hint="cs"/>
          <w:rtl/>
        </w:rPr>
      </w:pPr>
    </w:p>
    <w:p w14:paraId="0C487C2B" w14:textId="77777777" w:rsidR="001E2FF2" w:rsidRPr="001E2FF2" w:rsidRDefault="001E2FF2" w:rsidP="001E2FF2">
      <w:pPr>
        <w:bidi/>
        <w:jc w:val="both"/>
        <w:rPr>
          <w:rFonts w:cs="David" w:hint="cs"/>
          <w:rtl/>
        </w:rPr>
      </w:pPr>
      <w:r w:rsidRPr="001E2FF2">
        <w:rPr>
          <w:rFonts w:cs="David" w:hint="cs"/>
          <w:u w:val="single"/>
          <w:rtl/>
        </w:rPr>
        <w:t>היו"ר דוד טל:</w:t>
      </w:r>
    </w:p>
    <w:p w14:paraId="53D04387" w14:textId="77777777" w:rsidR="001E2FF2" w:rsidRPr="001E2FF2" w:rsidRDefault="001E2FF2" w:rsidP="001E2FF2">
      <w:pPr>
        <w:bidi/>
        <w:jc w:val="both"/>
        <w:rPr>
          <w:rFonts w:cs="David" w:hint="cs"/>
          <w:rtl/>
        </w:rPr>
      </w:pPr>
    </w:p>
    <w:p w14:paraId="77BB7DF0" w14:textId="77777777" w:rsidR="001E2FF2" w:rsidRPr="001E2FF2" w:rsidRDefault="001E2FF2" w:rsidP="001E2FF2">
      <w:pPr>
        <w:bidi/>
        <w:jc w:val="both"/>
        <w:rPr>
          <w:rFonts w:cs="David" w:hint="cs"/>
          <w:rtl/>
        </w:rPr>
      </w:pPr>
      <w:r w:rsidRPr="001E2FF2">
        <w:rPr>
          <w:rFonts w:cs="David" w:hint="cs"/>
          <w:rtl/>
        </w:rPr>
        <w:tab/>
        <w:t xml:space="preserve">מי בעד הצעתו של חבר הכנסת נסים זאב? מי נגד? </w:t>
      </w:r>
    </w:p>
    <w:p w14:paraId="6EDB4F9A" w14:textId="77777777" w:rsidR="001E2FF2" w:rsidRPr="001E2FF2" w:rsidRDefault="001E2FF2" w:rsidP="001E2FF2">
      <w:pPr>
        <w:bidi/>
        <w:jc w:val="both"/>
        <w:rPr>
          <w:rFonts w:cs="David" w:hint="cs"/>
        </w:rPr>
      </w:pPr>
    </w:p>
    <w:p w14:paraId="6E89CB0B" w14:textId="77777777" w:rsidR="001E2FF2" w:rsidRPr="001E2FF2" w:rsidRDefault="001E2FF2" w:rsidP="001E2FF2">
      <w:pPr>
        <w:bidi/>
        <w:jc w:val="both"/>
        <w:rPr>
          <w:rFonts w:cs="David" w:hint="cs"/>
          <w:b/>
          <w:bCs/>
          <w:rtl/>
        </w:rPr>
      </w:pPr>
      <w:r w:rsidRPr="001E2FF2">
        <w:rPr>
          <w:rFonts w:cs="David" w:hint="cs"/>
          <w:b/>
          <w:bCs/>
          <w:rtl/>
        </w:rPr>
        <w:t>ה צ ב ע ה</w:t>
      </w:r>
    </w:p>
    <w:p w14:paraId="373F47D4" w14:textId="77777777" w:rsidR="001E2FF2" w:rsidRPr="001E2FF2" w:rsidRDefault="001E2FF2" w:rsidP="001E2FF2">
      <w:pPr>
        <w:bidi/>
        <w:jc w:val="both"/>
        <w:rPr>
          <w:rFonts w:cs="David" w:hint="cs"/>
          <w:b/>
          <w:bCs/>
          <w:rtl/>
        </w:rPr>
      </w:pPr>
    </w:p>
    <w:p w14:paraId="11B359F9" w14:textId="77777777" w:rsidR="001E2FF2" w:rsidRPr="001E2FF2" w:rsidRDefault="001E2FF2" w:rsidP="001E2FF2">
      <w:pPr>
        <w:bidi/>
        <w:jc w:val="both"/>
        <w:rPr>
          <w:rFonts w:cs="David" w:hint="cs"/>
          <w:rtl/>
        </w:rPr>
      </w:pPr>
      <w:r w:rsidRPr="001E2FF2">
        <w:rPr>
          <w:rFonts w:cs="David" w:hint="cs"/>
          <w:rtl/>
        </w:rPr>
        <w:t xml:space="preserve">בעד </w:t>
      </w:r>
      <w:r w:rsidRPr="001E2FF2">
        <w:rPr>
          <w:rFonts w:cs="David"/>
          <w:rtl/>
        </w:rPr>
        <w:t>–</w:t>
      </w:r>
      <w:r w:rsidRPr="001E2FF2">
        <w:rPr>
          <w:rFonts w:cs="David" w:hint="cs"/>
          <w:rtl/>
        </w:rPr>
        <w:t xml:space="preserve"> מיעוט </w:t>
      </w:r>
    </w:p>
    <w:p w14:paraId="288F63A6" w14:textId="77777777" w:rsidR="001E2FF2" w:rsidRPr="001E2FF2" w:rsidRDefault="001E2FF2" w:rsidP="001E2FF2">
      <w:pPr>
        <w:bidi/>
        <w:jc w:val="both"/>
        <w:rPr>
          <w:rFonts w:cs="David" w:hint="cs"/>
          <w:rtl/>
        </w:rPr>
      </w:pPr>
    </w:p>
    <w:p w14:paraId="1FEEA801" w14:textId="77777777" w:rsidR="001E2FF2" w:rsidRPr="001E2FF2" w:rsidRDefault="001E2FF2" w:rsidP="001E2FF2">
      <w:pPr>
        <w:bidi/>
        <w:jc w:val="both"/>
        <w:rPr>
          <w:rFonts w:cs="David" w:hint="cs"/>
          <w:rtl/>
        </w:rPr>
      </w:pPr>
      <w:r w:rsidRPr="001E2FF2">
        <w:rPr>
          <w:rFonts w:cs="David" w:hint="cs"/>
          <w:u w:val="single"/>
          <w:rtl/>
        </w:rPr>
        <w:t>היו"ר דוד טל:</w:t>
      </w:r>
    </w:p>
    <w:p w14:paraId="21AFF9E5" w14:textId="77777777" w:rsidR="001E2FF2" w:rsidRPr="001E2FF2" w:rsidRDefault="001E2FF2" w:rsidP="001E2FF2">
      <w:pPr>
        <w:bidi/>
        <w:jc w:val="both"/>
        <w:rPr>
          <w:rFonts w:cs="David" w:hint="cs"/>
          <w:rtl/>
        </w:rPr>
      </w:pPr>
    </w:p>
    <w:p w14:paraId="77127D43" w14:textId="77777777" w:rsidR="001E2FF2" w:rsidRPr="001E2FF2" w:rsidRDefault="001E2FF2" w:rsidP="001E2FF2">
      <w:pPr>
        <w:bidi/>
        <w:jc w:val="both"/>
        <w:rPr>
          <w:rFonts w:cs="David" w:hint="cs"/>
          <w:rtl/>
        </w:rPr>
      </w:pPr>
      <w:r w:rsidRPr="001E2FF2">
        <w:rPr>
          <w:rFonts w:cs="David" w:hint="cs"/>
          <w:rtl/>
        </w:rPr>
        <w:tab/>
        <w:t xml:space="preserve">אשר על כן, הצעתו של חבר הכנסת סער התקבלה. הנושא יועבר לדיון בוועדת החינוך, ואם היא תמצא לנכון לשתף עוד ועדה </w:t>
      </w:r>
      <w:r w:rsidRPr="001E2FF2">
        <w:rPr>
          <w:rFonts w:cs="David"/>
          <w:rtl/>
        </w:rPr>
        <w:t>–</w:t>
      </w:r>
      <w:r w:rsidRPr="001E2FF2">
        <w:rPr>
          <w:rFonts w:cs="David" w:hint="cs"/>
          <w:rtl/>
        </w:rPr>
        <w:t xml:space="preserve"> יש לה את הסמכות להחליט בנושא הזה, או לבקש בקשה כזאת. </w:t>
      </w:r>
    </w:p>
    <w:p w14:paraId="1B5C6096" w14:textId="77777777" w:rsidR="001E2FF2" w:rsidRPr="001E2FF2" w:rsidRDefault="001E2FF2" w:rsidP="001E2FF2">
      <w:pPr>
        <w:bidi/>
        <w:jc w:val="both"/>
        <w:rPr>
          <w:rFonts w:cs="David" w:hint="cs"/>
          <w:rtl/>
        </w:rPr>
      </w:pPr>
    </w:p>
    <w:p w14:paraId="41F22E0A" w14:textId="77777777" w:rsidR="001E2FF2" w:rsidRDefault="001E2FF2" w:rsidP="001E2FF2">
      <w:pPr>
        <w:bidi/>
        <w:ind w:left="360" w:right="720"/>
        <w:jc w:val="both"/>
        <w:rPr>
          <w:rFonts w:cs="David" w:hint="cs"/>
          <w:rtl/>
        </w:rPr>
      </w:pPr>
    </w:p>
    <w:p w14:paraId="02DCFD6B" w14:textId="77777777" w:rsidR="001E2FF2" w:rsidRDefault="001E2FF2" w:rsidP="001E2FF2">
      <w:pPr>
        <w:bidi/>
        <w:ind w:left="360" w:right="720"/>
        <w:jc w:val="both"/>
        <w:rPr>
          <w:rFonts w:cs="David" w:hint="cs"/>
          <w:rtl/>
        </w:rPr>
      </w:pPr>
    </w:p>
    <w:p w14:paraId="72F2A5CB" w14:textId="77777777" w:rsidR="001E2FF2" w:rsidRPr="001E2FF2" w:rsidRDefault="001E2FF2" w:rsidP="001E2FF2">
      <w:pPr>
        <w:bidi/>
        <w:ind w:left="360" w:right="720"/>
        <w:jc w:val="both"/>
        <w:rPr>
          <w:rFonts w:cs="David" w:hint="cs"/>
          <w:b/>
          <w:bCs/>
          <w:u w:val="single"/>
          <w:rtl/>
        </w:rPr>
      </w:pPr>
      <w:r>
        <w:rPr>
          <w:rFonts w:cs="David"/>
          <w:rtl/>
        </w:rPr>
        <w:br w:type="page"/>
      </w:r>
      <w:r w:rsidRPr="001E2FF2">
        <w:rPr>
          <w:rFonts w:cs="David" w:hint="cs"/>
          <w:rtl/>
        </w:rPr>
        <w:t xml:space="preserve">ז. </w:t>
      </w:r>
      <w:r w:rsidRPr="001E2FF2">
        <w:rPr>
          <w:rFonts w:cs="David" w:hint="cs"/>
          <w:b/>
          <w:bCs/>
          <w:u w:val="single"/>
          <w:rtl/>
        </w:rPr>
        <w:t xml:space="preserve">השלמת הרכב הוועדה המשותפת של ועדת הכנסת וועדת החוקה, חוק ומשפט לדיון בהצעת חוק סדרי השלטון והמשפט (ביטול החלת המשפט, השיפוט והמינהל)(תיקון </w:t>
      </w:r>
      <w:r w:rsidRPr="001E2FF2">
        <w:rPr>
          <w:rFonts w:cs="David"/>
          <w:b/>
          <w:bCs/>
          <w:u w:val="single"/>
          <w:rtl/>
        </w:rPr>
        <w:t>–</w:t>
      </w:r>
      <w:r w:rsidRPr="001E2FF2">
        <w:rPr>
          <w:rFonts w:cs="David" w:hint="cs"/>
          <w:b/>
          <w:bCs/>
          <w:u w:val="single"/>
          <w:rtl/>
        </w:rPr>
        <w:t xml:space="preserve"> התקנת תקנות), </w:t>
      </w:r>
      <w:proofErr w:type="spellStart"/>
      <w:r w:rsidRPr="001E2FF2">
        <w:rPr>
          <w:rFonts w:cs="David" w:hint="cs"/>
          <w:b/>
          <w:bCs/>
          <w:u w:val="single"/>
          <w:rtl/>
        </w:rPr>
        <w:t>התשס"ז</w:t>
      </w:r>
      <w:proofErr w:type="spellEnd"/>
      <w:r w:rsidRPr="001E2FF2">
        <w:rPr>
          <w:rFonts w:cs="David" w:hint="cs"/>
          <w:b/>
          <w:bCs/>
          <w:u w:val="single"/>
          <w:rtl/>
        </w:rPr>
        <w:t xml:space="preserve">-2007 (פ/2215/17), הצעת חבר הכנסת אביגדור </w:t>
      </w:r>
      <w:proofErr w:type="spellStart"/>
      <w:r w:rsidRPr="001E2FF2">
        <w:rPr>
          <w:rFonts w:cs="David" w:hint="cs"/>
          <w:b/>
          <w:bCs/>
          <w:u w:val="single"/>
          <w:rtl/>
        </w:rPr>
        <w:t>יצחקי</w:t>
      </w:r>
      <w:proofErr w:type="spellEnd"/>
    </w:p>
    <w:p w14:paraId="61CF583B" w14:textId="77777777" w:rsidR="001E2FF2" w:rsidRPr="001E2FF2" w:rsidRDefault="001E2FF2" w:rsidP="001E2FF2">
      <w:pPr>
        <w:bidi/>
        <w:jc w:val="both"/>
        <w:rPr>
          <w:rFonts w:cs="David" w:hint="cs"/>
          <w:rtl/>
        </w:rPr>
      </w:pPr>
    </w:p>
    <w:p w14:paraId="6A78A72C" w14:textId="77777777" w:rsidR="001E2FF2" w:rsidRPr="001E2FF2" w:rsidRDefault="001E2FF2" w:rsidP="001E2FF2">
      <w:pPr>
        <w:bidi/>
        <w:jc w:val="both"/>
        <w:rPr>
          <w:rFonts w:cs="David" w:hint="cs"/>
          <w:rtl/>
        </w:rPr>
      </w:pPr>
      <w:r w:rsidRPr="001E2FF2">
        <w:rPr>
          <w:rFonts w:cs="David" w:hint="cs"/>
          <w:u w:val="single"/>
          <w:rtl/>
        </w:rPr>
        <w:t>היו"ר דוד טל:</w:t>
      </w:r>
    </w:p>
    <w:p w14:paraId="31B237B9" w14:textId="77777777" w:rsidR="001E2FF2" w:rsidRPr="001E2FF2" w:rsidRDefault="001E2FF2" w:rsidP="001E2FF2">
      <w:pPr>
        <w:bidi/>
        <w:jc w:val="both"/>
        <w:rPr>
          <w:rFonts w:cs="David" w:hint="cs"/>
          <w:rtl/>
        </w:rPr>
      </w:pPr>
    </w:p>
    <w:p w14:paraId="1D108DE6" w14:textId="77777777" w:rsidR="001E2FF2" w:rsidRPr="001E2FF2" w:rsidRDefault="001E2FF2" w:rsidP="001E2FF2">
      <w:pPr>
        <w:bidi/>
        <w:jc w:val="both"/>
        <w:rPr>
          <w:rFonts w:cs="David" w:hint="cs"/>
          <w:rtl/>
        </w:rPr>
      </w:pPr>
      <w:r w:rsidRPr="001E2FF2">
        <w:rPr>
          <w:rFonts w:cs="David" w:hint="cs"/>
          <w:rtl/>
        </w:rPr>
        <w:tab/>
        <w:t>אנחנו עוברים לנושא השלמת הרכב הוועדה המשותפת של ועדת הכנסת וועדת החוקה, חוק ומשפט לדיון בהצעת חוק סדרי השלטון והמשפט.</w:t>
      </w:r>
    </w:p>
    <w:p w14:paraId="1F20744B" w14:textId="77777777" w:rsidR="001E2FF2" w:rsidRPr="001E2FF2" w:rsidRDefault="001E2FF2" w:rsidP="001E2FF2">
      <w:pPr>
        <w:bidi/>
        <w:jc w:val="both"/>
        <w:rPr>
          <w:rFonts w:cs="David" w:hint="cs"/>
          <w:rtl/>
        </w:rPr>
      </w:pPr>
    </w:p>
    <w:p w14:paraId="3B1A1C84" w14:textId="77777777" w:rsidR="001E2FF2" w:rsidRPr="001E2FF2" w:rsidRDefault="001E2FF2" w:rsidP="001E2FF2">
      <w:pPr>
        <w:bidi/>
        <w:jc w:val="both"/>
        <w:rPr>
          <w:rFonts w:cs="David" w:hint="cs"/>
          <w:rtl/>
        </w:rPr>
      </w:pPr>
      <w:r w:rsidRPr="001E2FF2">
        <w:rPr>
          <w:rFonts w:cs="David" w:hint="cs"/>
          <w:rtl/>
        </w:rPr>
        <w:tab/>
        <w:t xml:space="preserve">הורדנו את הנושא מסדר-היום, מחר יאשרו את זה. אני מקווה שעד מחר ועדת החוקה, חוק ומשפט תאשר את הרכב הוועדה, שאם לא כן </w:t>
      </w:r>
      <w:r w:rsidRPr="001E2FF2">
        <w:rPr>
          <w:rFonts w:cs="David"/>
          <w:rtl/>
        </w:rPr>
        <w:t>–</w:t>
      </w:r>
      <w:r w:rsidRPr="001E2FF2">
        <w:rPr>
          <w:rFonts w:cs="David" w:hint="cs"/>
          <w:rtl/>
        </w:rPr>
        <w:t xml:space="preserve"> ועדת הכנסת תחליט גם לגבי המועמדים של ועדת החוקה, חוק ומשפט, משום שאנחנו כאן בוועדה אישרנו את הנציגים שלנו בוועדה המשותפת. עד לרגע זה טרם קיבלנו שמות של חברים מוועדת החוקה, חוק ומשפט. </w:t>
      </w:r>
    </w:p>
    <w:p w14:paraId="73C4C16D" w14:textId="77777777" w:rsidR="001E2FF2" w:rsidRPr="001E2FF2" w:rsidRDefault="001E2FF2" w:rsidP="001E2FF2">
      <w:pPr>
        <w:bidi/>
        <w:jc w:val="both"/>
        <w:rPr>
          <w:rFonts w:cs="David" w:hint="cs"/>
          <w:rtl/>
        </w:rPr>
      </w:pPr>
    </w:p>
    <w:p w14:paraId="5E3D6BC1" w14:textId="77777777" w:rsidR="001E2FF2" w:rsidRPr="001E2FF2" w:rsidRDefault="001E2FF2" w:rsidP="001E2FF2">
      <w:pPr>
        <w:bidi/>
        <w:jc w:val="both"/>
        <w:rPr>
          <w:rFonts w:cs="David" w:hint="cs"/>
          <w:rtl/>
        </w:rPr>
      </w:pPr>
      <w:r w:rsidRPr="001E2FF2">
        <w:rPr>
          <w:rFonts w:cs="David" w:hint="cs"/>
          <w:rtl/>
        </w:rPr>
        <w:tab/>
        <w:t xml:space="preserve">במידה שוועדת החוקה, חוק ומשפט לא תעביר אלינו עד מחר את שמות החברים </w:t>
      </w:r>
      <w:r w:rsidRPr="001E2FF2">
        <w:rPr>
          <w:rFonts w:cs="David"/>
          <w:rtl/>
        </w:rPr>
        <w:t>–</w:t>
      </w:r>
      <w:r w:rsidRPr="001E2FF2">
        <w:rPr>
          <w:rFonts w:cs="David" w:hint="cs"/>
          <w:rtl/>
        </w:rPr>
        <w:t xml:space="preserve"> ועדת הכנסת היא שתחליט לגבי החברים שיהיו נציגים של ועדת החוקה. </w:t>
      </w:r>
    </w:p>
    <w:p w14:paraId="755BC060"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5BF006FA" w14:textId="77777777" w:rsidR="001E2FF2" w:rsidRPr="001E2FF2" w:rsidRDefault="001E2FF2" w:rsidP="001E2FF2">
      <w:pPr>
        <w:bidi/>
        <w:jc w:val="both"/>
        <w:rPr>
          <w:rFonts w:cs="David" w:hint="cs"/>
          <w:u w:val="single"/>
          <w:rtl/>
        </w:rPr>
      </w:pPr>
    </w:p>
    <w:p w14:paraId="22489870" w14:textId="77777777" w:rsidR="001E2FF2" w:rsidRPr="001E2FF2" w:rsidRDefault="001E2FF2" w:rsidP="001E2FF2">
      <w:pPr>
        <w:bidi/>
        <w:jc w:val="both"/>
        <w:rPr>
          <w:rFonts w:cs="David" w:hint="cs"/>
          <w:rtl/>
        </w:rPr>
      </w:pPr>
      <w:r w:rsidRPr="001E2FF2">
        <w:rPr>
          <w:rFonts w:cs="David" w:hint="cs"/>
          <w:rtl/>
        </w:rPr>
        <w:tab/>
        <w:t xml:space="preserve"> האם זה ניתן לפי התקנון? אני בעד זה. </w:t>
      </w:r>
    </w:p>
    <w:p w14:paraId="560CBE9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41F80EF4" w14:textId="77777777" w:rsidR="001E2FF2" w:rsidRPr="001E2FF2" w:rsidRDefault="001E2FF2" w:rsidP="001E2FF2">
      <w:pPr>
        <w:bidi/>
        <w:jc w:val="both"/>
        <w:rPr>
          <w:rFonts w:cs="David" w:hint="cs"/>
          <w:rtl/>
        </w:rPr>
      </w:pPr>
    </w:p>
    <w:p w14:paraId="646282A7" w14:textId="77777777" w:rsidR="001E2FF2" w:rsidRPr="001E2FF2" w:rsidRDefault="001E2FF2" w:rsidP="001E2FF2">
      <w:pPr>
        <w:bidi/>
        <w:jc w:val="both"/>
        <w:rPr>
          <w:rFonts w:cs="David" w:hint="cs"/>
          <w:rtl/>
        </w:rPr>
      </w:pPr>
      <w:r w:rsidRPr="001E2FF2">
        <w:rPr>
          <w:rFonts w:cs="David" w:hint="cs"/>
          <w:rtl/>
        </w:rPr>
        <w:tab/>
        <w:t xml:space="preserve">על-פי הייעוץ המשפטי שקיבלתי, זה אכן ניתן. </w:t>
      </w:r>
    </w:p>
    <w:p w14:paraId="323B1C9B" w14:textId="77777777" w:rsidR="001E2FF2" w:rsidRPr="001E2FF2" w:rsidRDefault="001E2FF2" w:rsidP="001E2FF2">
      <w:pPr>
        <w:bidi/>
        <w:jc w:val="both"/>
        <w:rPr>
          <w:rFonts w:cs="David" w:hint="cs"/>
          <w:rtl/>
        </w:rPr>
      </w:pPr>
    </w:p>
    <w:p w14:paraId="20C53B48" w14:textId="77777777" w:rsidR="001E2FF2" w:rsidRPr="001E2FF2" w:rsidRDefault="001E2FF2" w:rsidP="001E2FF2">
      <w:pPr>
        <w:bidi/>
        <w:jc w:val="both"/>
        <w:rPr>
          <w:rFonts w:cs="David" w:hint="cs"/>
          <w:u w:val="single"/>
          <w:rtl/>
        </w:rPr>
      </w:pPr>
      <w:r w:rsidRPr="001E2FF2">
        <w:rPr>
          <w:rFonts w:cs="David" w:hint="cs"/>
          <w:u w:val="single"/>
          <w:rtl/>
        </w:rPr>
        <w:t>גדעון סער:</w:t>
      </w:r>
    </w:p>
    <w:p w14:paraId="497FEBE2" w14:textId="77777777" w:rsidR="001E2FF2" w:rsidRPr="001E2FF2" w:rsidRDefault="001E2FF2" w:rsidP="001E2FF2">
      <w:pPr>
        <w:bidi/>
        <w:jc w:val="both"/>
        <w:rPr>
          <w:rFonts w:cs="David" w:hint="cs"/>
          <w:u w:val="single"/>
          <w:rtl/>
        </w:rPr>
      </w:pPr>
    </w:p>
    <w:p w14:paraId="4B8915D1" w14:textId="77777777" w:rsidR="001E2FF2" w:rsidRPr="001E2FF2" w:rsidRDefault="001E2FF2" w:rsidP="001E2FF2">
      <w:pPr>
        <w:bidi/>
        <w:jc w:val="both"/>
        <w:rPr>
          <w:rFonts w:cs="David" w:hint="cs"/>
          <w:rtl/>
        </w:rPr>
      </w:pPr>
      <w:r w:rsidRPr="001E2FF2">
        <w:rPr>
          <w:rFonts w:cs="David" w:hint="cs"/>
          <w:rtl/>
        </w:rPr>
        <w:tab/>
        <w:t xml:space="preserve"> מצוין.</w:t>
      </w:r>
    </w:p>
    <w:p w14:paraId="6516CF29"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היו"ר דוד טל:</w:t>
      </w:r>
    </w:p>
    <w:p w14:paraId="371648BD" w14:textId="77777777" w:rsidR="001E2FF2" w:rsidRPr="001E2FF2" w:rsidRDefault="001E2FF2" w:rsidP="001E2FF2">
      <w:pPr>
        <w:bidi/>
        <w:jc w:val="both"/>
        <w:rPr>
          <w:rFonts w:cs="David" w:hint="cs"/>
          <w:rtl/>
        </w:rPr>
      </w:pPr>
    </w:p>
    <w:p w14:paraId="6CF14343" w14:textId="77777777" w:rsidR="001E2FF2" w:rsidRPr="001E2FF2" w:rsidRDefault="001E2FF2" w:rsidP="001E2FF2">
      <w:pPr>
        <w:bidi/>
        <w:ind w:firstLine="567"/>
        <w:jc w:val="both"/>
        <w:rPr>
          <w:rFonts w:cs="David" w:hint="cs"/>
          <w:rtl/>
        </w:rPr>
      </w:pPr>
      <w:r w:rsidRPr="001E2FF2">
        <w:rPr>
          <w:rFonts w:cs="David" w:hint="cs"/>
          <w:rtl/>
        </w:rPr>
        <w:t xml:space="preserve">אני לא רוצה להשתמש במכשיר הזה, בפרוצדורה הזאת. אני חושב שנכון היה שכל ועדה תגיש לוועדת הכנסת את שמות חבריה, אבל במידה שזה לא נעשה </w:t>
      </w:r>
      <w:r w:rsidRPr="001E2FF2">
        <w:rPr>
          <w:rFonts w:cs="David"/>
          <w:rtl/>
        </w:rPr>
        <w:t>–</w:t>
      </w:r>
      <w:r w:rsidRPr="001E2FF2">
        <w:rPr>
          <w:rFonts w:cs="David" w:hint="cs"/>
          <w:rtl/>
        </w:rPr>
        <w:t xml:space="preserve"> זה לא יעכב את עבודת הוועדה הזאת. </w:t>
      </w:r>
    </w:p>
    <w:p w14:paraId="7EAE61EA"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02EF4286" w14:textId="77777777" w:rsidR="001E2FF2" w:rsidRPr="001E2FF2" w:rsidRDefault="001E2FF2" w:rsidP="001E2FF2">
      <w:pPr>
        <w:bidi/>
        <w:jc w:val="both"/>
        <w:rPr>
          <w:rFonts w:cs="David" w:hint="cs"/>
          <w:u w:val="single"/>
          <w:rtl/>
        </w:rPr>
      </w:pPr>
    </w:p>
    <w:p w14:paraId="2FD7D38A" w14:textId="77777777" w:rsidR="001E2FF2" w:rsidRPr="001E2FF2" w:rsidRDefault="001E2FF2" w:rsidP="001E2FF2">
      <w:pPr>
        <w:bidi/>
        <w:jc w:val="both"/>
        <w:rPr>
          <w:rFonts w:cs="David" w:hint="cs"/>
          <w:rtl/>
        </w:rPr>
      </w:pPr>
      <w:r w:rsidRPr="001E2FF2">
        <w:rPr>
          <w:rFonts w:cs="David" w:hint="cs"/>
          <w:rtl/>
        </w:rPr>
        <w:tab/>
        <w:t xml:space="preserve"> אני מודה לך, אדוני. </w:t>
      </w:r>
    </w:p>
    <w:p w14:paraId="05DB2C3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443B93EB" w14:textId="77777777" w:rsidR="001E2FF2" w:rsidRPr="001E2FF2" w:rsidRDefault="001E2FF2" w:rsidP="001E2FF2">
      <w:pPr>
        <w:bidi/>
        <w:jc w:val="both"/>
        <w:rPr>
          <w:rFonts w:cs="David" w:hint="cs"/>
          <w:rtl/>
        </w:rPr>
      </w:pPr>
    </w:p>
    <w:p w14:paraId="3CA66DB8" w14:textId="77777777" w:rsidR="001E2FF2" w:rsidRPr="001E2FF2" w:rsidRDefault="001E2FF2" w:rsidP="001E2FF2">
      <w:pPr>
        <w:bidi/>
        <w:jc w:val="both"/>
        <w:rPr>
          <w:rFonts w:cs="David" w:hint="cs"/>
          <w:rtl/>
        </w:rPr>
      </w:pPr>
      <w:r w:rsidRPr="001E2FF2">
        <w:rPr>
          <w:rFonts w:cs="David" w:hint="cs"/>
          <w:rtl/>
        </w:rPr>
        <w:tab/>
        <w:t>תודה רבה.</w:t>
      </w:r>
    </w:p>
    <w:p w14:paraId="57CC1365" w14:textId="77777777" w:rsidR="001E2FF2" w:rsidRPr="001E2FF2" w:rsidRDefault="001E2FF2" w:rsidP="001E2FF2">
      <w:pPr>
        <w:bidi/>
        <w:jc w:val="both"/>
        <w:rPr>
          <w:rFonts w:cs="David" w:hint="cs"/>
          <w:rtl/>
        </w:rPr>
      </w:pPr>
    </w:p>
    <w:p w14:paraId="4B10E494" w14:textId="77777777" w:rsidR="001E2FF2" w:rsidRPr="001E2FF2" w:rsidRDefault="001E2FF2" w:rsidP="001E2FF2">
      <w:pPr>
        <w:bidi/>
        <w:ind w:left="360" w:right="720"/>
        <w:jc w:val="both"/>
        <w:rPr>
          <w:rFonts w:cs="David" w:hint="cs"/>
          <w:b/>
          <w:bCs/>
          <w:u w:val="single"/>
          <w:rtl/>
        </w:rPr>
      </w:pPr>
      <w:r w:rsidRPr="001E2FF2">
        <w:rPr>
          <w:rFonts w:cs="David"/>
          <w:rtl/>
        </w:rPr>
        <w:br w:type="page"/>
      </w:r>
      <w:r w:rsidRPr="001E2FF2">
        <w:rPr>
          <w:rFonts w:cs="David" w:hint="cs"/>
          <w:b/>
          <w:bCs/>
          <w:rtl/>
        </w:rPr>
        <w:t xml:space="preserve">ח. </w:t>
      </w:r>
      <w:r w:rsidRPr="001E2FF2">
        <w:rPr>
          <w:rFonts w:cs="David" w:hint="cs"/>
          <w:b/>
          <w:bCs/>
          <w:u w:val="single"/>
          <w:rtl/>
        </w:rPr>
        <w:t xml:space="preserve">הצעת חוק הכנסת (תיקון </w:t>
      </w:r>
      <w:r w:rsidRPr="001E2FF2">
        <w:rPr>
          <w:rFonts w:cs="David"/>
          <w:b/>
          <w:bCs/>
          <w:u w:val="single"/>
          <w:rtl/>
        </w:rPr>
        <w:t>–</w:t>
      </w:r>
      <w:r w:rsidRPr="001E2FF2">
        <w:rPr>
          <w:rFonts w:cs="David" w:hint="cs"/>
          <w:b/>
          <w:bCs/>
          <w:u w:val="single"/>
          <w:rtl/>
        </w:rPr>
        <w:t xml:space="preserve"> הסדרת פעולתם של שדלנים (לוביסטים)), </w:t>
      </w:r>
      <w:proofErr w:type="spellStart"/>
      <w:r w:rsidRPr="001E2FF2">
        <w:rPr>
          <w:rFonts w:cs="David" w:hint="cs"/>
          <w:b/>
          <w:bCs/>
          <w:u w:val="single"/>
          <w:rtl/>
        </w:rPr>
        <w:t>התשס"ח</w:t>
      </w:r>
      <w:proofErr w:type="spellEnd"/>
      <w:r w:rsidRPr="001E2FF2">
        <w:rPr>
          <w:rFonts w:cs="David" w:hint="cs"/>
          <w:b/>
          <w:bCs/>
          <w:u w:val="single"/>
          <w:rtl/>
        </w:rPr>
        <w:t xml:space="preserve">-2007, הצעת חברי הכנסת גדעון סער ושלי </w:t>
      </w:r>
      <w:proofErr w:type="spellStart"/>
      <w:r w:rsidRPr="001E2FF2">
        <w:rPr>
          <w:rFonts w:cs="David" w:hint="cs"/>
          <w:b/>
          <w:bCs/>
          <w:u w:val="single"/>
          <w:rtl/>
        </w:rPr>
        <w:t>יחימוביץ</w:t>
      </w:r>
      <w:proofErr w:type="spellEnd"/>
      <w:r w:rsidRPr="001E2FF2">
        <w:rPr>
          <w:rFonts w:cs="David" w:hint="cs"/>
          <w:b/>
          <w:bCs/>
          <w:u w:val="single"/>
          <w:rtl/>
        </w:rPr>
        <w:t xml:space="preserve">' (פ/3130) </w:t>
      </w:r>
      <w:r w:rsidRPr="001E2FF2">
        <w:rPr>
          <w:rFonts w:cs="David"/>
          <w:b/>
          <w:bCs/>
          <w:u w:val="single"/>
          <w:rtl/>
        </w:rPr>
        <w:t>–</w:t>
      </w:r>
    </w:p>
    <w:p w14:paraId="621DE844" w14:textId="77777777" w:rsidR="001E2FF2" w:rsidRPr="001E2FF2" w:rsidRDefault="001E2FF2" w:rsidP="001E2FF2">
      <w:pPr>
        <w:bidi/>
        <w:ind w:left="360" w:right="720"/>
        <w:jc w:val="both"/>
        <w:rPr>
          <w:rFonts w:cs="David" w:hint="cs"/>
          <w:b/>
          <w:bCs/>
          <w:u w:val="single"/>
          <w:rtl/>
        </w:rPr>
      </w:pPr>
      <w:r w:rsidRPr="001E2FF2">
        <w:rPr>
          <w:rFonts w:cs="David" w:hint="cs"/>
          <w:b/>
          <w:bCs/>
          <w:u w:val="single"/>
          <w:rtl/>
        </w:rPr>
        <w:t>הכנה לקריאה ראשונה</w:t>
      </w:r>
    </w:p>
    <w:p w14:paraId="30646520" w14:textId="77777777" w:rsidR="001E2FF2" w:rsidRPr="001E2FF2" w:rsidRDefault="001E2FF2" w:rsidP="001E2FF2">
      <w:pPr>
        <w:bidi/>
        <w:jc w:val="both"/>
        <w:rPr>
          <w:rFonts w:cs="David" w:hint="cs"/>
          <w:rtl/>
        </w:rPr>
      </w:pPr>
    </w:p>
    <w:p w14:paraId="16885019" w14:textId="77777777" w:rsidR="001E2FF2" w:rsidRPr="001E2FF2" w:rsidRDefault="001E2FF2" w:rsidP="001E2FF2">
      <w:pPr>
        <w:bidi/>
        <w:jc w:val="both"/>
        <w:rPr>
          <w:rFonts w:cs="David" w:hint="cs"/>
          <w:rtl/>
        </w:rPr>
      </w:pPr>
      <w:r w:rsidRPr="001E2FF2">
        <w:rPr>
          <w:rFonts w:cs="David" w:hint="cs"/>
          <w:u w:val="single"/>
          <w:rtl/>
        </w:rPr>
        <w:t>היו"ר דוד טל:</w:t>
      </w:r>
    </w:p>
    <w:p w14:paraId="06758FE6" w14:textId="77777777" w:rsidR="001E2FF2" w:rsidRPr="001E2FF2" w:rsidRDefault="001E2FF2" w:rsidP="001E2FF2">
      <w:pPr>
        <w:bidi/>
        <w:jc w:val="both"/>
        <w:rPr>
          <w:rFonts w:cs="David" w:hint="cs"/>
          <w:rtl/>
        </w:rPr>
      </w:pPr>
    </w:p>
    <w:p w14:paraId="671E2299" w14:textId="77777777" w:rsidR="001E2FF2" w:rsidRPr="001E2FF2" w:rsidRDefault="001E2FF2" w:rsidP="001E2FF2">
      <w:pPr>
        <w:bidi/>
        <w:jc w:val="both"/>
        <w:rPr>
          <w:rFonts w:cs="David" w:hint="cs"/>
          <w:rtl/>
        </w:rPr>
      </w:pPr>
      <w:r w:rsidRPr="001E2FF2">
        <w:rPr>
          <w:rFonts w:cs="David" w:hint="cs"/>
          <w:rtl/>
        </w:rPr>
        <w:tab/>
        <w:t xml:space="preserve">אנחנו עוברים לנושא האחרון: הצעת חוק הכנסת (תיקון </w:t>
      </w:r>
      <w:r w:rsidRPr="001E2FF2">
        <w:rPr>
          <w:rFonts w:cs="David"/>
          <w:rtl/>
        </w:rPr>
        <w:t>–</w:t>
      </w:r>
      <w:r w:rsidRPr="001E2FF2">
        <w:rPr>
          <w:rFonts w:cs="David" w:hint="cs"/>
          <w:rtl/>
        </w:rPr>
        <w:t xml:space="preserve"> הסדרת פעולתם של שדלנים) </w:t>
      </w:r>
      <w:r w:rsidRPr="001E2FF2">
        <w:rPr>
          <w:rFonts w:cs="David"/>
          <w:rtl/>
        </w:rPr>
        <w:t>–</w:t>
      </w:r>
      <w:r w:rsidRPr="001E2FF2">
        <w:rPr>
          <w:rFonts w:cs="David" w:hint="cs"/>
          <w:rtl/>
        </w:rPr>
        <w:t xml:space="preserve"> הצעתם של חברי הכנסת סער ושלי </w:t>
      </w:r>
      <w:proofErr w:type="spellStart"/>
      <w:r w:rsidRPr="001E2FF2">
        <w:rPr>
          <w:rFonts w:cs="David" w:hint="cs"/>
          <w:rtl/>
        </w:rPr>
        <w:t>יחימוביץ</w:t>
      </w:r>
      <w:proofErr w:type="spellEnd"/>
      <w:r w:rsidRPr="001E2FF2">
        <w:rPr>
          <w:rFonts w:cs="David" w:hint="cs"/>
          <w:rtl/>
        </w:rPr>
        <w:t>', הכנה לקריאה ראשונה.</w:t>
      </w:r>
    </w:p>
    <w:p w14:paraId="0A2242B1" w14:textId="77777777" w:rsidR="001E2FF2" w:rsidRPr="001E2FF2" w:rsidRDefault="001E2FF2" w:rsidP="001E2FF2">
      <w:pPr>
        <w:bidi/>
        <w:jc w:val="both"/>
        <w:rPr>
          <w:rFonts w:cs="David" w:hint="cs"/>
          <w:rtl/>
        </w:rPr>
      </w:pPr>
    </w:p>
    <w:p w14:paraId="5F65447C" w14:textId="77777777" w:rsidR="001E2FF2" w:rsidRPr="001E2FF2" w:rsidRDefault="001E2FF2" w:rsidP="001E2FF2">
      <w:pPr>
        <w:bidi/>
        <w:jc w:val="both"/>
        <w:rPr>
          <w:rFonts w:cs="David" w:hint="cs"/>
          <w:rtl/>
        </w:rPr>
      </w:pPr>
      <w:r w:rsidRPr="001E2FF2">
        <w:rPr>
          <w:rFonts w:cs="David" w:hint="cs"/>
          <w:rtl/>
        </w:rPr>
        <w:tab/>
        <w:t xml:space="preserve">קיבלנו כאן איזשהו נייר </w:t>
      </w:r>
      <w:r w:rsidRPr="001E2FF2">
        <w:rPr>
          <w:rFonts w:cs="David"/>
          <w:rtl/>
        </w:rPr>
        <w:t>–</w:t>
      </w:r>
      <w:r w:rsidRPr="001E2FF2">
        <w:rPr>
          <w:rFonts w:cs="David" w:hint="cs"/>
          <w:rtl/>
        </w:rPr>
        <w:t xml:space="preserve"> שעוד לא ראיתי אותו . חברת הכנסת שלי </w:t>
      </w:r>
      <w:proofErr w:type="spellStart"/>
      <w:r w:rsidRPr="001E2FF2">
        <w:rPr>
          <w:rFonts w:cs="David" w:hint="cs"/>
          <w:rtl/>
        </w:rPr>
        <w:t>יחימוביץ</w:t>
      </w:r>
      <w:proofErr w:type="spellEnd"/>
      <w:r w:rsidRPr="001E2FF2">
        <w:rPr>
          <w:rFonts w:cs="David" w:hint="cs"/>
          <w:rtl/>
        </w:rPr>
        <w:t xml:space="preserve">', האם את רוצה לפתוח? אולי גיבשתם </w:t>
      </w:r>
      <w:r w:rsidRPr="001E2FF2">
        <w:rPr>
          <w:rFonts w:cs="David"/>
          <w:rtl/>
        </w:rPr>
        <w:t>–</w:t>
      </w:r>
      <w:r w:rsidRPr="001E2FF2">
        <w:rPr>
          <w:rFonts w:cs="David" w:hint="cs"/>
          <w:rtl/>
        </w:rPr>
        <w:t xml:space="preserve"> את וחבר הכנסת סער </w:t>
      </w:r>
      <w:r w:rsidRPr="001E2FF2">
        <w:rPr>
          <w:rFonts w:cs="David"/>
          <w:rtl/>
        </w:rPr>
        <w:t>–</w:t>
      </w:r>
      <w:r w:rsidRPr="001E2FF2">
        <w:rPr>
          <w:rFonts w:cs="David" w:hint="cs"/>
          <w:rtl/>
        </w:rPr>
        <w:t xml:space="preserve"> </w:t>
      </w:r>
      <w:proofErr w:type="spellStart"/>
      <w:r w:rsidRPr="001E2FF2">
        <w:rPr>
          <w:rFonts w:cs="David" w:hint="cs"/>
          <w:rtl/>
        </w:rPr>
        <w:t>איזשהם</w:t>
      </w:r>
      <w:proofErr w:type="spellEnd"/>
      <w:r w:rsidRPr="001E2FF2">
        <w:rPr>
          <w:rFonts w:cs="David" w:hint="cs"/>
          <w:rtl/>
        </w:rPr>
        <w:t xml:space="preserve"> דברים לגבי מיהו שדלן?</w:t>
      </w:r>
    </w:p>
    <w:p w14:paraId="4B012E20"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 xml:space="preserve">שלי </w:t>
      </w:r>
      <w:proofErr w:type="spellStart"/>
      <w:r w:rsidRPr="001E2FF2">
        <w:rPr>
          <w:rFonts w:hint="cs"/>
          <w:sz w:val="24"/>
          <w:u w:val="single"/>
          <w:rtl/>
        </w:rPr>
        <w:t>יחימוביץ</w:t>
      </w:r>
      <w:proofErr w:type="spellEnd"/>
      <w:r w:rsidRPr="001E2FF2">
        <w:rPr>
          <w:rFonts w:hint="cs"/>
          <w:sz w:val="24"/>
          <w:u w:val="single"/>
          <w:rtl/>
        </w:rPr>
        <w:t>:</w:t>
      </w:r>
    </w:p>
    <w:p w14:paraId="07535CBE" w14:textId="77777777" w:rsidR="001E2FF2" w:rsidRPr="001E2FF2" w:rsidRDefault="001E2FF2" w:rsidP="001E2FF2">
      <w:pPr>
        <w:pStyle w:val="Heading5"/>
        <w:rPr>
          <w:rFonts w:hint="cs"/>
          <w:sz w:val="24"/>
          <w:rtl/>
        </w:rPr>
      </w:pPr>
    </w:p>
    <w:p w14:paraId="241993B5" w14:textId="77777777" w:rsidR="001E2FF2" w:rsidRPr="001E2FF2" w:rsidRDefault="001E2FF2" w:rsidP="001E2FF2">
      <w:pPr>
        <w:bidi/>
        <w:jc w:val="both"/>
        <w:rPr>
          <w:rFonts w:cs="David" w:hint="cs"/>
          <w:rtl/>
        </w:rPr>
      </w:pPr>
      <w:r w:rsidRPr="001E2FF2">
        <w:rPr>
          <w:rFonts w:cs="David" w:hint="cs"/>
          <w:rtl/>
        </w:rPr>
        <w:tab/>
        <w:t xml:space="preserve"> חבר הכנסת סער ידבר בשם שנינו. </w:t>
      </w:r>
    </w:p>
    <w:p w14:paraId="0444407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4969505F" w14:textId="77777777" w:rsidR="001E2FF2" w:rsidRPr="001E2FF2" w:rsidRDefault="001E2FF2" w:rsidP="001E2FF2">
      <w:pPr>
        <w:bidi/>
        <w:jc w:val="both"/>
        <w:rPr>
          <w:rFonts w:cs="David" w:hint="cs"/>
          <w:rtl/>
        </w:rPr>
      </w:pPr>
    </w:p>
    <w:p w14:paraId="683D291F" w14:textId="77777777" w:rsidR="001E2FF2" w:rsidRPr="001E2FF2" w:rsidRDefault="001E2FF2" w:rsidP="001E2FF2">
      <w:pPr>
        <w:bidi/>
        <w:jc w:val="both"/>
        <w:rPr>
          <w:rFonts w:cs="David" w:hint="cs"/>
          <w:rtl/>
        </w:rPr>
      </w:pPr>
      <w:r w:rsidRPr="001E2FF2">
        <w:rPr>
          <w:rFonts w:cs="David" w:hint="cs"/>
          <w:rtl/>
        </w:rPr>
        <w:tab/>
        <w:t xml:space="preserve">חבר הכנסת סער, בבקשה. ואם גם נגעתם בנקודות אחרות, שיכולות לעורר איזושהי מחלוקת כאן </w:t>
      </w:r>
      <w:r w:rsidRPr="001E2FF2">
        <w:rPr>
          <w:rFonts w:cs="David"/>
          <w:rtl/>
        </w:rPr>
        <w:t>–</w:t>
      </w:r>
      <w:r w:rsidRPr="001E2FF2">
        <w:rPr>
          <w:rFonts w:cs="David" w:hint="cs"/>
          <w:rtl/>
        </w:rPr>
        <w:t xml:space="preserve"> אני אודה אם תציגו את עמדתכם. </w:t>
      </w:r>
    </w:p>
    <w:p w14:paraId="0D5F7796"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227B697F" w14:textId="77777777" w:rsidR="001E2FF2" w:rsidRPr="001E2FF2" w:rsidRDefault="001E2FF2" w:rsidP="001E2FF2">
      <w:pPr>
        <w:bidi/>
        <w:jc w:val="both"/>
        <w:rPr>
          <w:rFonts w:cs="David" w:hint="cs"/>
          <w:u w:val="single"/>
          <w:rtl/>
        </w:rPr>
      </w:pPr>
    </w:p>
    <w:p w14:paraId="738AE2DC" w14:textId="77777777" w:rsidR="001E2FF2" w:rsidRPr="001E2FF2" w:rsidRDefault="001E2FF2" w:rsidP="001E2FF2">
      <w:pPr>
        <w:bidi/>
        <w:jc w:val="both"/>
        <w:rPr>
          <w:rFonts w:cs="David" w:hint="cs"/>
          <w:rtl/>
        </w:rPr>
      </w:pPr>
      <w:r w:rsidRPr="001E2FF2">
        <w:rPr>
          <w:rFonts w:cs="David" w:hint="cs"/>
          <w:rtl/>
        </w:rPr>
        <w:tab/>
        <w:t xml:space="preserve">אדוני היושב-ראש, לצערי, על-אף העובדה שהצעת החוק </w:t>
      </w:r>
      <w:proofErr w:type="spellStart"/>
      <w:r w:rsidRPr="001E2FF2">
        <w:rPr>
          <w:rFonts w:cs="David" w:hint="cs"/>
          <w:rtl/>
        </w:rPr>
        <w:t>היתה</w:t>
      </w:r>
      <w:proofErr w:type="spellEnd"/>
      <w:r w:rsidRPr="001E2FF2">
        <w:rPr>
          <w:rFonts w:cs="David" w:hint="cs"/>
          <w:rtl/>
        </w:rPr>
        <w:t xml:space="preserve"> מאוד מינימליסטית, אני חייב גם להגיד שעל-אף שבניגוד למה שביקשו, לא פנו אלי מטעם הלוביסטים לקבוע פגישה, אבל את עבודתם אני בהחלט - - -</w:t>
      </w:r>
    </w:p>
    <w:p w14:paraId="322DF4D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281639DD" w14:textId="77777777" w:rsidR="001E2FF2" w:rsidRPr="001E2FF2" w:rsidRDefault="001E2FF2" w:rsidP="001E2FF2">
      <w:pPr>
        <w:bidi/>
        <w:jc w:val="both"/>
        <w:rPr>
          <w:rFonts w:cs="David" w:hint="cs"/>
          <w:rtl/>
        </w:rPr>
      </w:pPr>
    </w:p>
    <w:p w14:paraId="77B6ACBF" w14:textId="77777777" w:rsidR="001E2FF2" w:rsidRPr="001E2FF2" w:rsidRDefault="001E2FF2" w:rsidP="001E2FF2">
      <w:pPr>
        <w:bidi/>
        <w:jc w:val="both"/>
        <w:rPr>
          <w:rFonts w:cs="David" w:hint="cs"/>
          <w:rtl/>
        </w:rPr>
      </w:pPr>
      <w:r w:rsidRPr="001E2FF2">
        <w:rPr>
          <w:rFonts w:cs="David" w:hint="cs"/>
          <w:rtl/>
        </w:rPr>
        <w:tab/>
        <w:t>אולי משום שעשינו מהר מדי את הפגישה השנייה.</w:t>
      </w:r>
    </w:p>
    <w:p w14:paraId="360E16F2"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5593099F" w14:textId="77777777" w:rsidR="001E2FF2" w:rsidRPr="001E2FF2" w:rsidRDefault="001E2FF2" w:rsidP="001E2FF2">
      <w:pPr>
        <w:bidi/>
        <w:jc w:val="both"/>
        <w:rPr>
          <w:rFonts w:cs="David" w:hint="cs"/>
          <w:u w:val="single"/>
          <w:rtl/>
        </w:rPr>
      </w:pPr>
    </w:p>
    <w:p w14:paraId="04E4EC16" w14:textId="77777777" w:rsidR="001E2FF2" w:rsidRPr="001E2FF2" w:rsidRDefault="001E2FF2" w:rsidP="001E2FF2">
      <w:pPr>
        <w:bidi/>
        <w:jc w:val="both"/>
        <w:rPr>
          <w:rFonts w:cs="David" w:hint="cs"/>
          <w:rtl/>
        </w:rPr>
      </w:pPr>
      <w:r w:rsidRPr="001E2FF2">
        <w:rPr>
          <w:rFonts w:cs="David" w:hint="cs"/>
          <w:rtl/>
        </w:rPr>
        <w:tab/>
        <w:t xml:space="preserve"> בהחלט את עבודתם אני מזהה, ואת הרצון העז לכרסם בהצעת החוק הזאת בכל פה </w:t>
      </w:r>
      <w:r w:rsidRPr="001E2FF2">
        <w:rPr>
          <w:rFonts w:cs="David"/>
          <w:rtl/>
        </w:rPr>
        <w:t>–</w:t>
      </w:r>
      <w:r w:rsidRPr="001E2FF2">
        <w:rPr>
          <w:rFonts w:cs="David" w:hint="cs"/>
          <w:rtl/>
        </w:rPr>
        <w:t xml:space="preserve"> עד לרמה שאני חושב שאנחנו נצטרך להרחיב אותה לממדים שמלכתחילה היה אולי ניתן להשאיר אותם לכללים ולתקנות. כגון: אותו איסור שחשבנו עליו בשעתו, האוסר עליהם לגרור חברי כנסת להצבעות.</w:t>
      </w:r>
    </w:p>
    <w:p w14:paraId="5D41BADE" w14:textId="77777777" w:rsidR="001E2FF2" w:rsidRPr="001E2FF2" w:rsidRDefault="001E2FF2" w:rsidP="001E2FF2">
      <w:pPr>
        <w:bidi/>
        <w:jc w:val="both"/>
        <w:rPr>
          <w:rFonts w:cs="David" w:hint="cs"/>
          <w:rtl/>
        </w:rPr>
      </w:pPr>
    </w:p>
    <w:p w14:paraId="3DAABD4D" w14:textId="77777777" w:rsidR="001E2FF2" w:rsidRPr="001E2FF2" w:rsidRDefault="001E2FF2" w:rsidP="001E2FF2">
      <w:pPr>
        <w:bidi/>
        <w:jc w:val="both"/>
        <w:rPr>
          <w:rFonts w:cs="David" w:hint="cs"/>
          <w:rtl/>
        </w:rPr>
      </w:pPr>
      <w:r w:rsidRPr="001E2FF2">
        <w:rPr>
          <w:rFonts w:cs="David" w:hint="cs"/>
          <w:rtl/>
        </w:rPr>
        <w:tab/>
        <w:t xml:space="preserve">לפי דעתי </w:t>
      </w:r>
      <w:r w:rsidRPr="001E2FF2">
        <w:rPr>
          <w:rFonts w:cs="David"/>
          <w:rtl/>
        </w:rPr>
        <w:t>–</w:t>
      </w:r>
      <w:r w:rsidRPr="001E2FF2">
        <w:rPr>
          <w:rFonts w:cs="David" w:hint="cs"/>
          <w:rtl/>
        </w:rPr>
        <w:t xml:space="preserve"> ובניגוד למה שחשבתי בישיבה הקודמת ובישיבה שלפניה </w:t>
      </w:r>
      <w:r w:rsidRPr="001E2FF2">
        <w:rPr>
          <w:rFonts w:cs="David"/>
          <w:rtl/>
        </w:rPr>
        <w:t>–</w:t>
      </w:r>
      <w:r w:rsidRPr="001E2FF2">
        <w:rPr>
          <w:rFonts w:cs="David" w:hint="cs"/>
          <w:rtl/>
        </w:rPr>
        <w:t xml:space="preserve"> אני מתרשם שזה באמת מאבק על מי מנהל את הבית הזה. </w:t>
      </w:r>
    </w:p>
    <w:p w14:paraId="5A2D06F7" w14:textId="77777777" w:rsidR="001E2FF2" w:rsidRPr="001E2FF2" w:rsidRDefault="001E2FF2" w:rsidP="001E2FF2">
      <w:pPr>
        <w:bidi/>
        <w:jc w:val="both"/>
        <w:rPr>
          <w:rFonts w:cs="David" w:hint="cs"/>
          <w:rtl/>
        </w:rPr>
      </w:pPr>
    </w:p>
    <w:p w14:paraId="0C712353" w14:textId="77777777" w:rsidR="001E2FF2" w:rsidRPr="001E2FF2" w:rsidRDefault="001E2FF2" w:rsidP="001E2FF2">
      <w:pPr>
        <w:bidi/>
        <w:jc w:val="both"/>
        <w:rPr>
          <w:rFonts w:cs="David" w:hint="cs"/>
          <w:rtl/>
        </w:rPr>
      </w:pPr>
      <w:r w:rsidRPr="001E2FF2">
        <w:rPr>
          <w:rFonts w:cs="David" w:hint="cs"/>
          <w:rtl/>
        </w:rPr>
        <w:tab/>
        <w:t xml:space="preserve">בגדול, אני מציע בשלב זה להיצמד להגדרות הקיימות. בהחלט יש ארגונים שונים המבקשים </w:t>
      </w:r>
      <w:proofErr w:type="spellStart"/>
      <w:r w:rsidRPr="001E2FF2">
        <w:rPr>
          <w:rFonts w:cs="David" w:hint="cs"/>
          <w:rtl/>
        </w:rPr>
        <w:t>להחריג</w:t>
      </w:r>
      <w:proofErr w:type="spellEnd"/>
      <w:r w:rsidRPr="001E2FF2">
        <w:rPr>
          <w:rFonts w:cs="David" w:hint="cs"/>
          <w:rtl/>
        </w:rPr>
        <w:t xml:space="preserve"> את עצמם מכלל הצעת החוק. </w:t>
      </w:r>
    </w:p>
    <w:p w14:paraId="6B64E8B6" w14:textId="77777777" w:rsidR="001E2FF2" w:rsidRPr="001E2FF2" w:rsidRDefault="001E2FF2" w:rsidP="001E2FF2">
      <w:pPr>
        <w:bidi/>
        <w:jc w:val="both"/>
        <w:rPr>
          <w:rFonts w:cs="David" w:hint="cs"/>
          <w:rtl/>
        </w:rPr>
      </w:pPr>
    </w:p>
    <w:p w14:paraId="19408BD9" w14:textId="77777777" w:rsidR="001E2FF2" w:rsidRPr="001E2FF2" w:rsidRDefault="001E2FF2" w:rsidP="001E2FF2">
      <w:pPr>
        <w:bidi/>
        <w:jc w:val="both"/>
        <w:rPr>
          <w:rFonts w:cs="David" w:hint="cs"/>
          <w:rtl/>
        </w:rPr>
      </w:pPr>
      <w:r w:rsidRPr="001E2FF2">
        <w:rPr>
          <w:rFonts w:cs="David" w:hint="cs"/>
          <w:rtl/>
        </w:rPr>
        <w:tab/>
        <w:t xml:space="preserve">יחד עם זאת ולאחר שבאתי בדברים עם היועצת המשפטית של הוועדה, אני רוצה לומר שאין שום אפשרות מעשית לתחום את קו הגבול בין ארגונים כאלה ובין ארגונים אחרים. יש נושאים שונים שהם נושאים חשובים, שהם נושאים שהם לשם שמים, שהם נושאים שלא לשם מטרות רווח, אבל לפי הערכתי </w:t>
      </w:r>
      <w:r w:rsidRPr="001E2FF2">
        <w:rPr>
          <w:rFonts w:cs="David"/>
          <w:rtl/>
        </w:rPr>
        <w:t>–</w:t>
      </w:r>
      <w:r w:rsidRPr="001E2FF2">
        <w:rPr>
          <w:rFonts w:cs="David" w:hint="cs"/>
          <w:rtl/>
        </w:rPr>
        <w:t xml:space="preserve"> גלישה למתחם הזה תקשה מאוד לסיים את החקיקה, ויכול להיות שזאת גם מטרה. </w:t>
      </w:r>
    </w:p>
    <w:p w14:paraId="5C41D5E1" w14:textId="77777777" w:rsidR="001E2FF2" w:rsidRPr="001E2FF2" w:rsidRDefault="001E2FF2" w:rsidP="001E2FF2">
      <w:pPr>
        <w:bidi/>
        <w:jc w:val="both"/>
        <w:rPr>
          <w:rFonts w:cs="David" w:hint="cs"/>
          <w:rtl/>
        </w:rPr>
      </w:pPr>
    </w:p>
    <w:p w14:paraId="64B6EE9B" w14:textId="77777777" w:rsidR="001E2FF2" w:rsidRPr="001E2FF2" w:rsidRDefault="001E2FF2" w:rsidP="001E2FF2">
      <w:pPr>
        <w:bidi/>
        <w:jc w:val="both"/>
        <w:rPr>
          <w:rFonts w:cs="David" w:hint="cs"/>
          <w:rtl/>
        </w:rPr>
      </w:pPr>
      <w:r w:rsidRPr="001E2FF2">
        <w:rPr>
          <w:rFonts w:cs="David" w:hint="cs"/>
          <w:rtl/>
        </w:rPr>
        <w:tab/>
        <w:t xml:space="preserve">נקודה שנייה </w:t>
      </w:r>
      <w:r w:rsidRPr="001E2FF2">
        <w:rPr>
          <w:rFonts w:cs="David"/>
          <w:rtl/>
        </w:rPr>
        <w:t>–</w:t>
      </w:r>
      <w:r w:rsidRPr="001E2FF2">
        <w:rPr>
          <w:rFonts w:cs="David" w:hint="cs"/>
          <w:rtl/>
        </w:rPr>
        <w:t xml:space="preserve"> יש הסתייגות של הלוביסטים מנושא שקיפות של רשימת הלקוחות. אני רוצה לומר שאין שום משמעות לחוק בלי הסעיף הזה. הנושא של עבודת הלובי זה לא נושא לגילוי נאות בין הלוביסט לבין חבר הכנסת שהוא בא לשדלו. זהו נושא שהוא עניין של הציבור הרחב, זאת השקיפות מול הציבור הרחב, כי החקיקה היא חורגת מהאינטרסים של מי שהלוביסטים מייצגים, או 120 חברי הכנסת. היא נוגעת לכל אחד מהאזרחים, ולכן אסור שתהיה שום פגיעה בנושא הזה של השקיפות. </w:t>
      </w:r>
    </w:p>
    <w:p w14:paraId="58EC904A" w14:textId="77777777" w:rsidR="001E2FF2" w:rsidRPr="001E2FF2" w:rsidRDefault="001E2FF2" w:rsidP="001E2FF2">
      <w:pPr>
        <w:bidi/>
        <w:jc w:val="both"/>
        <w:rPr>
          <w:rFonts w:cs="David" w:hint="cs"/>
          <w:rtl/>
        </w:rPr>
      </w:pPr>
      <w:r w:rsidRPr="001E2FF2">
        <w:rPr>
          <w:rFonts w:cs="David"/>
          <w:rtl/>
        </w:rPr>
        <w:br/>
      </w:r>
    </w:p>
    <w:p w14:paraId="06685AE0" w14:textId="77777777" w:rsidR="001E2FF2" w:rsidRPr="001E2FF2" w:rsidRDefault="001E2FF2" w:rsidP="001E2FF2">
      <w:pPr>
        <w:bidi/>
        <w:jc w:val="both"/>
        <w:rPr>
          <w:rFonts w:cs="David" w:hint="cs"/>
          <w:rtl/>
        </w:rPr>
      </w:pPr>
      <w:r w:rsidRPr="001E2FF2">
        <w:rPr>
          <w:rFonts w:cs="David" w:hint="cs"/>
          <w:u w:val="single"/>
          <w:rtl/>
        </w:rPr>
        <w:t>רונית תירוש:</w:t>
      </w:r>
    </w:p>
    <w:p w14:paraId="6C72FDBE" w14:textId="77777777" w:rsidR="001E2FF2" w:rsidRPr="001E2FF2" w:rsidRDefault="001E2FF2" w:rsidP="001E2FF2">
      <w:pPr>
        <w:bidi/>
        <w:jc w:val="both"/>
        <w:rPr>
          <w:rFonts w:cs="David" w:hint="cs"/>
          <w:rtl/>
        </w:rPr>
      </w:pPr>
    </w:p>
    <w:p w14:paraId="127D4EF9" w14:textId="77777777" w:rsidR="001E2FF2" w:rsidRPr="001E2FF2" w:rsidRDefault="001E2FF2" w:rsidP="001E2FF2">
      <w:pPr>
        <w:bidi/>
        <w:jc w:val="both"/>
        <w:rPr>
          <w:rFonts w:cs="David" w:hint="cs"/>
          <w:rtl/>
        </w:rPr>
      </w:pPr>
      <w:r w:rsidRPr="001E2FF2">
        <w:rPr>
          <w:rFonts w:cs="David" w:hint="cs"/>
          <w:rtl/>
        </w:rPr>
        <w:tab/>
        <w:t xml:space="preserve"> תנסה להסביר לנו בבקשה, חבר הכנסת סער, את העניין מול הציבור. הם לא משכנעים את הציבור, הם משכנעים אותנו. אנחנו צריכים לדעת. </w:t>
      </w:r>
    </w:p>
    <w:p w14:paraId="6C4B5E20" w14:textId="77777777" w:rsidR="001E2FF2" w:rsidRPr="001E2FF2" w:rsidRDefault="001E2FF2" w:rsidP="001E2FF2">
      <w:pPr>
        <w:bidi/>
        <w:jc w:val="both"/>
        <w:rPr>
          <w:rFonts w:cs="David" w:hint="cs"/>
          <w:u w:val="single"/>
          <w:rtl/>
        </w:rPr>
      </w:pPr>
    </w:p>
    <w:p w14:paraId="2266F042" w14:textId="77777777" w:rsidR="001E2FF2" w:rsidRPr="001E2FF2" w:rsidRDefault="001E2FF2" w:rsidP="001E2FF2">
      <w:pPr>
        <w:bidi/>
        <w:jc w:val="both"/>
        <w:rPr>
          <w:rFonts w:cs="David" w:hint="cs"/>
          <w:u w:val="single"/>
          <w:rtl/>
        </w:rPr>
      </w:pPr>
      <w:r w:rsidRPr="001E2FF2">
        <w:rPr>
          <w:rFonts w:cs="David" w:hint="cs"/>
          <w:u w:val="single"/>
          <w:rtl/>
        </w:rPr>
        <w:t>גדעון סער:</w:t>
      </w:r>
    </w:p>
    <w:p w14:paraId="621BC68D" w14:textId="77777777" w:rsidR="001E2FF2" w:rsidRPr="001E2FF2" w:rsidRDefault="001E2FF2" w:rsidP="001E2FF2">
      <w:pPr>
        <w:bidi/>
        <w:jc w:val="both"/>
        <w:rPr>
          <w:rFonts w:cs="David" w:hint="cs"/>
          <w:u w:val="single"/>
          <w:rtl/>
        </w:rPr>
      </w:pPr>
    </w:p>
    <w:p w14:paraId="5E9D005D" w14:textId="77777777" w:rsidR="001E2FF2" w:rsidRPr="001E2FF2" w:rsidRDefault="001E2FF2" w:rsidP="001E2FF2">
      <w:pPr>
        <w:bidi/>
        <w:jc w:val="both"/>
        <w:rPr>
          <w:rFonts w:cs="David" w:hint="cs"/>
          <w:rtl/>
        </w:rPr>
      </w:pPr>
      <w:r w:rsidRPr="001E2FF2">
        <w:rPr>
          <w:rFonts w:cs="David" w:hint="cs"/>
          <w:rtl/>
        </w:rPr>
        <w:tab/>
        <w:t xml:space="preserve"> בהחלט יש כאלה בכנסת שמאמינים שזה מועדון סגור, אשר בו יש אינטראקציה בין </w:t>
      </w:r>
      <w:r w:rsidRPr="001E2FF2">
        <w:rPr>
          <w:rFonts w:cs="David" w:hint="cs"/>
        </w:rPr>
        <w:t>X</w:t>
      </w:r>
      <w:r w:rsidRPr="001E2FF2">
        <w:rPr>
          <w:rFonts w:cs="David" w:hint="cs"/>
          <w:rtl/>
        </w:rPr>
        <w:t xml:space="preserve"> לוביסטים לבין 120 חברי כנסת. זאת  תפיסה משובשת של המשטר הדמוקרטי.</w:t>
      </w:r>
    </w:p>
    <w:p w14:paraId="4823D444" w14:textId="77777777" w:rsidR="001E2FF2" w:rsidRPr="001E2FF2" w:rsidRDefault="001E2FF2" w:rsidP="001E2FF2">
      <w:pPr>
        <w:bidi/>
        <w:jc w:val="both"/>
        <w:rPr>
          <w:rFonts w:cs="David" w:hint="cs"/>
          <w:rtl/>
        </w:rPr>
      </w:pPr>
    </w:p>
    <w:p w14:paraId="2192FE6F" w14:textId="77777777" w:rsidR="001E2FF2" w:rsidRPr="001E2FF2" w:rsidRDefault="001E2FF2" w:rsidP="001E2FF2">
      <w:pPr>
        <w:bidi/>
        <w:jc w:val="both"/>
        <w:rPr>
          <w:rFonts w:cs="David" w:hint="cs"/>
          <w:rtl/>
        </w:rPr>
      </w:pPr>
      <w:r w:rsidRPr="001E2FF2">
        <w:rPr>
          <w:rFonts w:cs="David" w:hint="cs"/>
          <w:rtl/>
        </w:rPr>
        <w:tab/>
        <w:t xml:space="preserve">אם פעל גוף מסוים כדי להשפיע על חקיקה בנושא מסוים, זה לא עניין שרק גדעון סער ורונית תירוש ויולי </w:t>
      </w:r>
      <w:proofErr w:type="spellStart"/>
      <w:r w:rsidRPr="001E2FF2">
        <w:rPr>
          <w:rFonts w:cs="David" w:hint="cs"/>
          <w:rtl/>
        </w:rPr>
        <w:t>אדלשטיין</w:t>
      </w:r>
      <w:proofErr w:type="spellEnd"/>
      <w:r w:rsidRPr="001E2FF2">
        <w:rPr>
          <w:rFonts w:cs="David" w:hint="cs"/>
          <w:rtl/>
        </w:rPr>
        <w:t xml:space="preserve"> ויעקב </w:t>
      </w:r>
      <w:proofErr w:type="spellStart"/>
      <w:r w:rsidRPr="001E2FF2">
        <w:rPr>
          <w:rFonts w:cs="David" w:hint="cs"/>
          <w:rtl/>
        </w:rPr>
        <w:t>מרגי</w:t>
      </w:r>
      <w:proofErr w:type="spellEnd"/>
      <w:r w:rsidRPr="001E2FF2">
        <w:rPr>
          <w:rFonts w:cs="David" w:hint="cs"/>
          <w:rtl/>
        </w:rPr>
        <w:t xml:space="preserve">, רשאים לדעת עליו, אלא כל אזרחי ישראל רשאים לדעת מי פועל למען מי. אגב, לא אכפת לי בכלל אם מישהו מייצג את מישהו, לא בהקשר של החקיקה; אני מדבר על פעילות שהיא נוגעת לפעילות בבית הזה, שנוגעת לחקיקה. כמו שעורך-דין שמגיע לבית-משפט, יודעים את מי הוא מייצג, הוא מופיע בשם לקוח והלקוח מוגדר </w:t>
      </w:r>
      <w:r w:rsidRPr="001E2FF2">
        <w:rPr>
          <w:rFonts w:cs="David"/>
          <w:rtl/>
        </w:rPr>
        <w:t>–</w:t>
      </w:r>
      <w:r w:rsidRPr="001E2FF2">
        <w:rPr>
          <w:rFonts w:cs="David" w:hint="cs"/>
          <w:rtl/>
        </w:rPr>
        <w:t xml:space="preserve"> אותו דבר, למרות שללוביסטים עדיין אין חיסיון שיש לעורכי-דין. </w:t>
      </w:r>
    </w:p>
    <w:p w14:paraId="1F37B7FA"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3799A885" w14:textId="77777777" w:rsidR="001E2FF2" w:rsidRPr="001E2FF2" w:rsidRDefault="001E2FF2" w:rsidP="001E2FF2">
      <w:pPr>
        <w:bidi/>
        <w:jc w:val="both"/>
        <w:rPr>
          <w:rFonts w:cs="David" w:hint="cs"/>
          <w:rtl/>
        </w:rPr>
      </w:pPr>
    </w:p>
    <w:p w14:paraId="1CE2C0B9" w14:textId="77777777" w:rsidR="001E2FF2" w:rsidRPr="001E2FF2" w:rsidRDefault="001E2FF2" w:rsidP="001E2FF2">
      <w:pPr>
        <w:bidi/>
        <w:jc w:val="both"/>
        <w:rPr>
          <w:rFonts w:cs="David" w:hint="cs"/>
          <w:rtl/>
        </w:rPr>
      </w:pPr>
      <w:r w:rsidRPr="001E2FF2">
        <w:rPr>
          <w:rFonts w:cs="David" w:hint="cs"/>
          <w:rtl/>
        </w:rPr>
        <w:tab/>
        <w:t xml:space="preserve">אבל אתה לא מבקש מעורכי-דין שיציגו באינטרנט את רשימת כל הלקוחות. </w:t>
      </w:r>
    </w:p>
    <w:p w14:paraId="42083AD8"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50C64ECE" w14:textId="77777777" w:rsidR="001E2FF2" w:rsidRPr="001E2FF2" w:rsidRDefault="001E2FF2" w:rsidP="001E2FF2">
      <w:pPr>
        <w:bidi/>
        <w:jc w:val="both"/>
        <w:rPr>
          <w:rFonts w:cs="David" w:hint="cs"/>
          <w:u w:val="single"/>
          <w:rtl/>
        </w:rPr>
      </w:pPr>
    </w:p>
    <w:p w14:paraId="62CA029C" w14:textId="77777777" w:rsidR="001E2FF2" w:rsidRPr="001E2FF2" w:rsidRDefault="001E2FF2" w:rsidP="001E2FF2">
      <w:pPr>
        <w:bidi/>
        <w:jc w:val="both"/>
        <w:rPr>
          <w:rFonts w:cs="David" w:hint="cs"/>
          <w:rtl/>
        </w:rPr>
      </w:pPr>
      <w:r w:rsidRPr="001E2FF2">
        <w:rPr>
          <w:rFonts w:cs="David" w:hint="cs"/>
          <w:rtl/>
        </w:rPr>
        <w:tab/>
        <w:t xml:space="preserve"> זה נכון, אבל אני מבקש מעורך-דין - - -</w:t>
      </w:r>
    </w:p>
    <w:p w14:paraId="7AD30956"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יצחק בן-ישראל:</w:t>
      </w:r>
    </w:p>
    <w:p w14:paraId="0D1A3350" w14:textId="77777777" w:rsidR="001E2FF2" w:rsidRPr="001E2FF2" w:rsidRDefault="001E2FF2" w:rsidP="001E2FF2">
      <w:pPr>
        <w:bidi/>
        <w:jc w:val="both"/>
        <w:rPr>
          <w:rFonts w:cs="David" w:hint="cs"/>
          <w:rtl/>
        </w:rPr>
      </w:pPr>
    </w:p>
    <w:p w14:paraId="412F3C55" w14:textId="77777777" w:rsidR="001E2FF2" w:rsidRPr="001E2FF2" w:rsidRDefault="001E2FF2" w:rsidP="001E2FF2">
      <w:pPr>
        <w:bidi/>
        <w:jc w:val="both"/>
        <w:rPr>
          <w:rFonts w:cs="David" w:hint="cs"/>
          <w:rtl/>
        </w:rPr>
      </w:pPr>
      <w:r w:rsidRPr="001E2FF2">
        <w:rPr>
          <w:rFonts w:cs="David" w:hint="cs"/>
          <w:rtl/>
        </w:rPr>
        <w:tab/>
        <w:t xml:space="preserve">זה עניינם הפרטי. אנחנו מחוקקים חוקים ציבוריים, לא פרטיים. </w:t>
      </w:r>
    </w:p>
    <w:p w14:paraId="4C2A7287"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1378833B" w14:textId="77777777" w:rsidR="001E2FF2" w:rsidRPr="001E2FF2" w:rsidRDefault="001E2FF2" w:rsidP="001E2FF2">
      <w:pPr>
        <w:bidi/>
        <w:jc w:val="both"/>
        <w:rPr>
          <w:rFonts w:cs="David" w:hint="cs"/>
          <w:u w:val="single"/>
          <w:rtl/>
        </w:rPr>
      </w:pPr>
    </w:p>
    <w:p w14:paraId="114F2E47" w14:textId="77777777" w:rsidR="001E2FF2" w:rsidRPr="001E2FF2" w:rsidRDefault="001E2FF2" w:rsidP="001E2FF2">
      <w:pPr>
        <w:bidi/>
        <w:jc w:val="both"/>
        <w:rPr>
          <w:rFonts w:cs="David" w:hint="cs"/>
          <w:rtl/>
        </w:rPr>
      </w:pPr>
      <w:r w:rsidRPr="001E2FF2">
        <w:rPr>
          <w:rFonts w:cs="David" w:hint="cs"/>
          <w:rtl/>
        </w:rPr>
        <w:tab/>
        <w:t xml:space="preserve"> מכיוון שיש הבדל בין עורך-דין שמייצג לקוח בתיק אזרחי של מאבק על ירושה, מאבק על גירושין, וכדומה, לבין מצב אחר. ובכל מצב שהוא נגזר מהעיקרון של פומביות המשפט </w:t>
      </w:r>
      <w:r w:rsidRPr="001E2FF2">
        <w:rPr>
          <w:rFonts w:cs="David"/>
          <w:rtl/>
        </w:rPr>
        <w:t>–</w:t>
      </w:r>
      <w:r w:rsidRPr="001E2FF2">
        <w:rPr>
          <w:rFonts w:cs="David" w:hint="cs"/>
          <w:rtl/>
        </w:rPr>
        <w:t xml:space="preserve"> העורך-דין, ברור את מי הוא מייצג. כשהוא מגיע לבית-משפט, כשהוא מגיע לפורומים אחרים </w:t>
      </w:r>
      <w:r w:rsidRPr="001E2FF2">
        <w:rPr>
          <w:rFonts w:cs="David"/>
          <w:rtl/>
        </w:rPr>
        <w:t>–</w:t>
      </w:r>
      <w:r w:rsidRPr="001E2FF2">
        <w:rPr>
          <w:rFonts w:cs="David" w:hint="cs"/>
          <w:rtl/>
        </w:rPr>
        <w:t xml:space="preserve"> ברור, זה לפרוטוקול, זה מופיע באתרי האינטרנט של בתי-המשפט, וכדומה.</w:t>
      </w:r>
    </w:p>
    <w:p w14:paraId="25AF03FB" w14:textId="77777777" w:rsidR="001E2FF2" w:rsidRPr="001E2FF2" w:rsidRDefault="001E2FF2" w:rsidP="001E2FF2">
      <w:pPr>
        <w:bidi/>
        <w:jc w:val="both"/>
        <w:rPr>
          <w:rFonts w:cs="David" w:hint="cs"/>
          <w:rtl/>
        </w:rPr>
      </w:pPr>
    </w:p>
    <w:p w14:paraId="463871C6" w14:textId="77777777" w:rsidR="001E2FF2" w:rsidRPr="001E2FF2" w:rsidRDefault="001E2FF2" w:rsidP="001E2FF2">
      <w:pPr>
        <w:bidi/>
        <w:jc w:val="both"/>
        <w:rPr>
          <w:rFonts w:cs="David" w:hint="cs"/>
          <w:rtl/>
        </w:rPr>
      </w:pPr>
      <w:r w:rsidRPr="001E2FF2">
        <w:rPr>
          <w:rFonts w:cs="David" w:hint="cs"/>
          <w:rtl/>
        </w:rPr>
        <w:tab/>
        <w:t xml:space="preserve">בוודאי שכאשר לוביסט בא לייצג נושא שנוגע לחקיקה, זה דבר שהוא עניינו של הציבור, זה לא רק דבר שבין הלקוח לבין הלוביסט, שבין הלוביסט לבין חבר הכנסת. זה כל הרעיון שעומד מאחורי החוק. </w:t>
      </w:r>
    </w:p>
    <w:p w14:paraId="7E719E9B" w14:textId="77777777" w:rsidR="001E2FF2" w:rsidRPr="001E2FF2" w:rsidRDefault="001E2FF2" w:rsidP="001E2FF2">
      <w:pPr>
        <w:bidi/>
        <w:jc w:val="both"/>
        <w:rPr>
          <w:rFonts w:cs="David" w:hint="cs"/>
          <w:rtl/>
        </w:rPr>
      </w:pPr>
    </w:p>
    <w:p w14:paraId="67DE8CCD" w14:textId="77777777" w:rsidR="001E2FF2" w:rsidRPr="001E2FF2" w:rsidRDefault="001E2FF2" w:rsidP="001E2FF2">
      <w:pPr>
        <w:bidi/>
        <w:jc w:val="both"/>
        <w:rPr>
          <w:rFonts w:cs="David" w:hint="cs"/>
          <w:rtl/>
        </w:rPr>
      </w:pPr>
      <w:r w:rsidRPr="001E2FF2">
        <w:rPr>
          <w:rFonts w:cs="David" w:hint="cs"/>
          <w:rtl/>
        </w:rPr>
        <w:tab/>
        <w:t xml:space="preserve">נקודה אחרונה </w:t>
      </w:r>
      <w:r w:rsidRPr="001E2FF2">
        <w:rPr>
          <w:rFonts w:cs="David"/>
          <w:rtl/>
        </w:rPr>
        <w:t>–</w:t>
      </w:r>
      <w:r w:rsidRPr="001E2FF2">
        <w:rPr>
          <w:rFonts w:cs="David" w:hint="cs"/>
          <w:rtl/>
        </w:rPr>
        <w:t xml:space="preserve"> לצורך פתח הדיון, כי אני מניח שנחזור להגדרות וכדומה </w:t>
      </w:r>
      <w:r w:rsidRPr="001E2FF2">
        <w:rPr>
          <w:rFonts w:cs="David"/>
          <w:rtl/>
        </w:rPr>
        <w:t>–</w:t>
      </w:r>
      <w:r w:rsidRPr="001E2FF2">
        <w:rPr>
          <w:rFonts w:cs="David" w:hint="cs"/>
          <w:rtl/>
        </w:rPr>
        <w:t xml:space="preserve"> היא אותו סעיף שאמרתי גם בישיבה הקודמת, שנדרש לשנות אותו, 65(א), אשר אותו נשנה לוועדת שלושה שמורכבת מהיושבת-ראש ושני סגנים: סגן אחד מהקואליציה, סגן אחד מהאופוזיציה, אשר ישמשו כוועדת היתרים לעניין הצעת החוק.</w:t>
      </w:r>
    </w:p>
    <w:p w14:paraId="5FCC9546"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4687817C" w14:textId="77777777" w:rsidR="001E2FF2" w:rsidRPr="001E2FF2" w:rsidRDefault="001E2FF2" w:rsidP="001E2FF2">
      <w:pPr>
        <w:bidi/>
        <w:jc w:val="both"/>
        <w:rPr>
          <w:rFonts w:cs="David" w:hint="cs"/>
          <w:rtl/>
        </w:rPr>
      </w:pPr>
    </w:p>
    <w:p w14:paraId="577F50D4" w14:textId="77777777" w:rsidR="001E2FF2" w:rsidRPr="001E2FF2" w:rsidRDefault="001E2FF2" w:rsidP="001E2FF2">
      <w:pPr>
        <w:bidi/>
        <w:jc w:val="both"/>
        <w:rPr>
          <w:rFonts w:cs="David" w:hint="cs"/>
          <w:rtl/>
        </w:rPr>
      </w:pPr>
      <w:r w:rsidRPr="001E2FF2">
        <w:rPr>
          <w:rFonts w:cs="David" w:hint="cs"/>
          <w:rtl/>
        </w:rPr>
        <w:tab/>
        <w:t xml:space="preserve">חבר הכנסת סער, אתה מוכן לגעת בנקודה לגבי לוביסטים של כל מיני אגודות ועמותות? האם תהיה הבחנה בין לוביסטים מהסוג הזה לבין לוביסטים אחרים, ואם אחד מהלוביסטים היושבים כאן </w:t>
      </w:r>
      <w:r w:rsidRPr="001E2FF2">
        <w:rPr>
          <w:rFonts w:cs="David"/>
          <w:rtl/>
        </w:rPr>
        <w:t>–</w:t>
      </w:r>
      <w:r w:rsidRPr="001E2FF2">
        <w:rPr>
          <w:rFonts w:cs="David" w:hint="cs"/>
          <w:rtl/>
        </w:rPr>
        <w:t xml:space="preserve"> הלוביסט המצוי, לצורך העניין </w:t>
      </w:r>
      <w:r w:rsidRPr="001E2FF2">
        <w:rPr>
          <w:rFonts w:cs="David"/>
          <w:rtl/>
        </w:rPr>
        <w:t>–</w:t>
      </w:r>
      <w:r w:rsidRPr="001E2FF2">
        <w:rPr>
          <w:rFonts w:cs="David" w:hint="cs"/>
          <w:rtl/>
        </w:rPr>
        <w:t xml:space="preserve"> ייצג עמותה כזאת, האם אז הוא יהיה לוביסט או שיהיה יועץ אסטרטגי שאנחנו נאפשר לו תנאים אחרים? </w:t>
      </w:r>
    </w:p>
    <w:p w14:paraId="4A4CCC9A"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7F5205E2" w14:textId="77777777" w:rsidR="001E2FF2" w:rsidRPr="001E2FF2" w:rsidRDefault="001E2FF2" w:rsidP="001E2FF2">
      <w:pPr>
        <w:bidi/>
        <w:jc w:val="both"/>
        <w:rPr>
          <w:rFonts w:cs="David" w:hint="cs"/>
          <w:u w:val="single"/>
          <w:rtl/>
        </w:rPr>
      </w:pPr>
    </w:p>
    <w:p w14:paraId="08B8BC6C" w14:textId="77777777" w:rsidR="001E2FF2" w:rsidRPr="001E2FF2" w:rsidRDefault="001E2FF2" w:rsidP="001E2FF2">
      <w:pPr>
        <w:bidi/>
        <w:jc w:val="both"/>
        <w:rPr>
          <w:rFonts w:cs="David" w:hint="cs"/>
          <w:rtl/>
        </w:rPr>
      </w:pPr>
      <w:r w:rsidRPr="001E2FF2">
        <w:rPr>
          <w:rFonts w:cs="David" w:hint="cs"/>
          <w:rtl/>
        </w:rPr>
        <w:tab/>
        <w:t xml:space="preserve"> אני חייב לומר שמאחר שאינני רואה גנאי בעבודת </w:t>
      </w:r>
      <w:proofErr w:type="spellStart"/>
      <w:r w:rsidRPr="001E2FF2">
        <w:rPr>
          <w:rFonts w:cs="David" w:hint="cs"/>
          <w:rtl/>
        </w:rPr>
        <w:t>הלוביזם</w:t>
      </w:r>
      <w:proofErr w:type="spellEnd"/>
      <w:r w:rsidRPr="001E2FF2">
        <w:rPr>
          <w:rFonts w:cs="David" w:hint="cs"/>
          <w:rtl/>
        </w:rPr>
        <w:t xml:space="preserve"> בכלל, אני בהחלט רואה הבדל במניעים של גופים שפועלים למטרות רווח ושלא למטרות רווח. בהחלט יש הבדל. </w:t>
      </w:r>
    </w:p>
    <w:p w14:paraId="32211E87" w14:textId="77777777" w:rsidR="001E2FF2" w:rsidRPr="001E2FF2" w:rsidRDefault="001E2FF2" w:rsidP="001E2FF2">
      <w:pPr>
        <w:bidi/>
        <w:jc w:val="both"/>
        <w:rPr>
          <w:rFonts w:cs="David" w:hint="cs"/>
          <w:rtl/>
        </w:rPr>
      </w:pPr>
      <w:r w:rsidRPr="001E2FF2">
        <w:rPr>
          <w:rFonts w:cs="David" w:hint="cs"/>
          <w:rtl/>
        </w:rPr>
        <w:tab/>
      </w:r>
    </w:p>
    <w:p w14:paraId="3B9CE9B9" w14:textId="77777777" w:rsidR="001E2FF2" w:rsidRPr="001E2FF2" w:rsidRDefault="001E2FF2" w:rsidP="001E2FF2">
      <w:pPr>
        <w:bidi/>
        <w:jc w:val="both"/>
        <w:rPr>
          <w:rFonts w:cs="David" w:hint="cs"/>
          <w:rtl/>
        </w:rPr>
      </w:pPr>
      <w:r w:rsidRPr="001E2FF2">
        <w:rPr>
          <w:rFonts w:cs="David" w:hint="cs"/>
          <w:rtl/>
        </w:rPr>
        <w:tab/>
        <w:t xml:space="preserve">אינני רואה בעיה אם נגיד מישהו מייצג גוף שהוא גוף חברתי או אידיאולוגי </w:t>
      </w:r>
      <w:r w:rsidRPr="001E2FF2">
        <w:rPr>
          <w:rFonts w:cs="David"/>
          <w:rtl/>
        </w:rPr>
        <w:t>–</w:t>
      </w:r>
      <w:r w:rsidRPr="001E2FF2">
        <w:rPr>
          <w:rFonts w:cs="David" w:hint="cs"/>
          <w:rtl/>
        </w:rPr>
        <w:t xml:space="preserve"> אז מה יקרה אם הוא יקבל היתר? לא יקרה שום דבר.</w:t>
      </w:r>
    </w:p>
    <w:p w14:paraId="0DBF3F6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7CEFA95B" w14:textId="77777777" w:rsidR="001E2FF2" w:rsidRPr="001E2FF2" w:rsidRDefault="001E2FF2" w:rsidP="001E2FF2">
      <w:pPr>
        <w:bidi/>
        <w:jc w:val="both"/>
        <w:rPr>
          <w:rFonts w:cs="David" w:hint="cs"/>
          <w:rtl/>
        </w:rPr>
      </w:pPr>
    </w:p>
    <w:p w14:paraId="1140F395" w14:textId="77777777" w:rsidR="001E2FF2" w:rsidRPr="001E2FF2" w:rsidRDefault="001E2FF2" w:rsidP="001E2FF2">
      <w:pPr>
        <w:bidi/>
        <w:jc w:val="both"/>
        <w:rPr>
          <w:rFonts w:cs="David" w:hint="cs"/>
          <w:rtl/>
        </w:rPr>
      </w:pPr>
      <w:r w:rsidRPr="001E2FF2">
        <w:rPr>
          <w:rFonts w:cs="David" w:hint="cs"/>
          <w:rtl/>
        </w:rPr>
        <w:tab/>
        <w:t xml:space="preserve">לא. ההיתרים זה ברור. האם חובות שאנחנו נשית על הלוביסטים הרגילים יושתו גם על הלוביסטים האלה? </w:t>
      </w:r>
    </w:p>
    <w:p w14:paraId="03CD67C9"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7A133686" w14:textId="77777777" w:rsidR="001E2FF2" w:rsidRPr="001E2FF2" w:rsidRDefault="001E2FF2" w:rsidP="001E2FF2">
      <w:pPr>
        <w:bidi/>
        <w:jc w:val="both"/>
        <w:rPr>
          <w:rFonts w:cs="David" w:hint="cs"/>
          <w:u w:val="single"/>
          <w:rtl/>
        </w:rPr>
      </w:pPr>
    </w:p>
    <w:p w14:paraId="4E1FAED6" w14:textId="77777777" w:rsidR="001E2FF2" w:rsidRPr="001E2FF2" w:rsidRDefault="001E2FF2" w:rsidP="001E2FF2">
      <w:pPr>
        <w:bidi/>
        <w:jc w:val="both"/>
        <w:rPr>
          <w:rFonts w:cs="David" w:hint="cs"/>
          <w:rtl/>
        </w:rPr>
      </w:pPr>
      <w:r w:rsidRPr="001E2FF2">
        <w:rPr>
          <w:rFonts w:cs="David" w:hint="cs"/>
          <w:rtl/>
        </w:rPr>
        <w:tab/>
        <w:t xml:space="preserve"> אני חושב שצריך להביא טעם.</w:t>
      </w:r>
    </w:p>
    <w:p w14:paraId="308320D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קריאה:</w:t>
      </w:r>
    </w:p>
    <w:p w14:paraId="318F6418" w14:textId="77777777" w:rsidR="001E2FF2" w:rsidRPr="001E2FF2" w:rsidRDefault="001E2FF2" w:rsidP="001E2FF2">
      <w:pPr>
        <w:bidi/>
        <w:jc w:val="both"/>
        <w:rPr>
          <w:rFonts w:cs="David" w:hint="cs"/>
          <w:rtl/>
        </w:rPr>
      </w:pPr>
    </w:p>
    <w:p w14:paraId="64FFC8F4" w14:textId="77777777" w:rsidR="001E2FF2" w:rsidRPr="001E2FF2" w:rsidRDefault="001E2FF2" w:rsidP="001E2FF2">
      <w:pPr>
        <w:bidi/>
        <w:jc w:val="both"/>
        <w:rPr>
          <w:rFonts w:cs="David" w:hint="cs"/>
          <w:rtl/>
        </w:rPr>
      </w:pPr>
      <w:r w:rsidRPr="001E2FF2">
        <w:rPr>
          <w:rFonts w:cs="David" w:hint="cs"/>
          <w:rtl/>
        </w:rPr>
        <w:tab/>
        <w:t>למה לא?</w:t>
      </w:r>
    </w:p>
    <w:p w14:paraId="43CD297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30BD42A7" w14:textId="77777777" w:rsidR="001E2FF2" w:rsidRPr="001E2FF2" w:rsidRDefault="001E2FF2" w:rsidP="001E2FF2">
      <w:pPr>
        <w:bidi/>
        <w:jc w:val="both"/>
        <w:rPr>
          <w:rFonts w:cs="David" w:hint="cs"/>
          <w:rtl/>
        </w:rPr>
      </w:pPr>
    </w:p>
    <w:p w14:paraId="67B2DAE1" w14:textId="77777777" w:rsidR="001E2FF2" w:rsidRPr="001E2FF2" w:rsidRDefault="001E2FF2" w:rsidP="001E2FF2">
      <w:pPr>
        <w:bidi/>
        <w:jc w:val="both"/>
        <w:rPr>
          <w:rFonts w:cs="David" w:hint="cs"/>
          <w:rtl/>
        </w:rPr>
      </w:pPr>
      <w:r w:rsidRPr="001E2FF2">
        <w:rPr>
          <w:rFonts w:cs="David" w:hint="cs"/>
          <w:rtl/>
        </w:rPr>
        <w:tab/>
        <w:t xml:space="preserve">זה עניין שאנחנו צריכים ללבן פה. </w:t>
      </w:r>
    </w:p>
    <w:p w14:paraId="5383DE4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יעקב </w:t>
      </w:r>
      <w:proofErr w:type="spellStart"/>
      <w:r w:rsidRPr="001E2FF2">
        <w:rPr>
          <w:rFonts w:cs="David" w:hint="cs"/>
          <w:u w:val="single"/>
          <w:rtl/>
        </w:rPr>
        <w:t>מרגי</w:t>
      </w:r>
      <w:proofErr w:type="spellEnd"/>
      <w:r w:rsidRPr="001E2FF2">
        <w:rPr>
          <w:rFonts w:cs="David" w:hint="cs"/>
          <w:u w:val="single"/>
          <w:rtl/>
        </w:rPr>
        <w:t>:</w:t>
      </w:r>
    </w:p>
    <w:p w14:paraId="04F22867" w14:textId="77777777" w:rsidR="001E2FF2" w:rsidRPr="001E2FF2" w:rsidRDefault="001E2FF2" w:rsidP="001E2FF2">
      <w:pPr>
        <w:bidi/>
        <w:jc w:val="both"/>
        <w:rPr>
          <w:rFonts w:cs="David" w:hint="cs"/>
          <w:rtl/>
        </w:rPr>
      </w:pPr>
    </w:p>
    <w:p w14:paraId="5904A127" w14:textId="77777777" w:rsidR="001E2FF2" w:rsidRPr="001E2FF2" w:rsidRDefault="001E2FF2" w:rsidP="001E2FF2">
      <w:pPr>
        <w:bidi/>
        <w:jc w:val="both"/>
        <w:rPr>
          <w:rFonts w:cs="David" w:hint="cs"/>
          <w:rtl/>
        </w:rPr>
      </w:pPr>
      <w:r w:rsidRPr="001E2FF2">
        <w:rPr>
          <w:rFonts w:cs="David" w:hint="cs"/>
          <w:rtl/>
        </w:rPr>
        <w:tab/>
        <w:t xml:space="preserve"> לא כל עמותה זה דבר - - -</w:t>
      </w:r>
    </w:p>
    <w:p w14:paraId="21A735AE"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26C305E4" w14:textId="77777777" w:rsidR="001E2FF2" w:rsidRPr="001E2FF2" w:rsidRDefault="001E2FF2" w:rsidP="001E2FF2">
      <w:pPr>
        <w:bidi/>
        <w:jc w:val="both"/>
        <w:rPr>
          <w:rFonts w:cs="David" w:hint="cs"/>
          <w:rtl/>
        </w:rPr>
      </w:pPr>
    </w:p>
    <w:p w14:paraId="22C5BFB7" w14:textId="77777777" w:rsidR="001E2FF2" w:rsidRPr="001E2FF2" w:rsidRDefault="001E2FF2" w:rsidP="001E2FF2">
      <w:pPr>
        <w:bidi/>
        <w:jc w:val="both"/>
        <w:rPr>
          <w:rFonts w:cs="David" w:hint="cs"/>
          <w:rtl/>
        </w:rPr>
      </w:pPr>
      <w:r w:rsidRPr="001E2FF2">
        <w:rPr>
          <w:rFonts w:cs="David" w:hint="cs"/>
          <w:rtl/>
        </w:rPr>
        <w:tab/>
        <w:t xml:space="preserve">עמותות בדרך כלל זה לדברים טובים מאוד </w:t>
      </w:r>
      <w:r w:rsidRPr="001E2FF2">
        <w:rPr>
          <w:rFonts w:cs="David"/>
          <w:rtl/>
        </w:rPr>
        <w:t>–</w:t>
      </w:r>
      <w:r w:rsidRPr="001E2FF2">
        <w:rPr>
          <w:rFonts w:cs="David" w:hint="cs"/>
          <w:rtl/>
        </w:rPr>
        <w:t xml:space="preserve"> כפי שאמר חבר הכנסת סער, זה עניין של השקפה. נושאים חברתיים, כל מיני נושאים כאלה </w:t>
      </w:r>
      <w:r w:rsidRPr="001E2FF2">
        <w:rPr>
          <w:rFonts w:cs="David"/>
          <w:rtl/>
        </w:rPr>
        <w:t>–</w:t>
      </w:r>
      <w:r w:rsidRPr="001E2FF2">
        <w:rPr>
          <w:rFonts w:cs="David" w:hint="cs"/>
          <w:rtl/>
        </w:rPr>
        <w:t xml:space="preserve"> דברים מאוד חשובים. </w:t>
      </w:r>
    </w:p>
    <w:p w14:paraId="175898B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יעקב </w:t>
      </w:r>
      <w:proofErr w:type="spellStart"/>
      <w:r w:rsidRPr="001E2FF2">
        <w:rPr>
          <w:rFonts w:cs="David" w:hint="cs"/>
          <w:u w:val="single"/>
          <w:rtl/>
        </w:rPr>
        <w:t>מרגי</w:t>
      </w:r>
      <w:proofErr w:type="spellEnd"/>
      <w:r w:rsidRPr="001E2FF2">
        <w:rPr>
          <w:rFonts w:cs="David" w:hint="cs"/>
          <w:u w:val="single"/>
          <w:rtl/>
        </w:rPr>
        <w:t>:</w:t>
      </w:r>
    </w:p>
    <w:p w14:paraId="3CE65D2C" w14:textId="77777777" w:rsidR="001E2FF2" w:rsidRPr="001E2FF2" w:rsidRDefault="001E2FF2" w:rsidP="001E2FF2">
      <w:pPr>
        <w:bidi/>
        <w:jc w:val="both"/>
        <w:rPr>
          <w:rFonts w:cs="David" w:hint="cs"/>
          <w:rtl/>
        </w:rPr>
      </w:pPr>
    </w:p>
    <w:p w14:paraId="6C913487" w14:textId="77777777" w:rsidR="001E2FF2" w:rsidRPr="001E2FF2" w:rsidRDefault="001E2FF2" w:rsidP="001E2FF2">
      <w:pPr>
        <w:bidi/>
        <w:jc w:val="both"/>
        <w:rPr>
          <w:rFonts w:cs="David" w:hint="cs"/>
          <w:rtl/>
        </w:rPr>
      </w:pPr>
      <w:r w:rsidRPr="001E2FF2">
        <w:rPr>
          <w:rFonts w:cs="David" w:hint="cs"/>
          <w:rtl/>
        </w:rPr>
        <w:tab/>
        <w:t xml:space="preserve"> לובינג הוא לובינג.</w:t>
      </w:r>
    </w:p>
    <w:p w14:paraId="19990D31"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1F9BC4E1" w14:textId="77777777" w:rsidR="001E2FF2" w:rsidRPr="001E2FF2" w:rsidRDefault="001E2FF2" w:rsidP="001E2FF2">
      <w:pPr>
        <w:bidi/>
        <w:jc w:val="both"/>
        <w:rPr>
          <w:rFonts w:cs="David" w:hint="cs"/>
          <w:rtl/>
        </w:rPr>
      </w:pPr>
    </w:p>
    <w:p w14:paraId="35DCA86E" w14:textId="77777777" w:rsidR="001E2FF2" w:rsidRPr="001E2FF2" w:rsidRDefault="001E2FF2" w:rsidP="001E2FF2">
      <w:pPr>
        <w:bidi/>
        <w:jc w:val="both"/>
        <w:rPr>
          <w:rFonts w:cs="David" w:hint="cs"/>
          <w:rtl/>
        </w:rPr>
      </w:pPr>
      <w:r w:rsidRPr="001E2FF2">
        <w:rPr>
          <w:rFonts w:cs="David" w:hint="cs"/>
          <w:rtl/>
        </w:rPr>
        <w:tab/>
        <w:t xml:space="preserve"> אבל הוא לא פסול בגלל שהוא לובינג.</w:t>
      </w:r>
    </w:p>
    <w:p w14:paraId="6D3662BE"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יעקב </w:t>
      </w:r>
      <w:proofErr w:type="spellStart"/>
      <w:r w:rsidRPr="001E2FF2">
        <w:rPr>
          <w:rFonts w:cs="David" w:hint="cs"/>
          <w:u w:val="single"/>
          <w:rtl/>
        </w:rPr>
        <w:t>מרגי</w:t>
      </w:r>
      <w:proofErr w:type="spellEnd"/>
      <w:r w:rsidRPr="001E2FF2">
        <w:rPr>
          <w:rFonts w:cs="David" w:hint="cs"/>
          <w:u w:val="single"/>
          <w:rtl/>
        </w:rPr>
        <w:t>:</w:t>
      </w:r>
    </w:p>
    <w:p w14:paraId="5A770A9C" w14:textId="77777777" w:rsidR="001E2FF2" w:rsidRPr="001E2FF2" w:rsidRDefault="001E2FF2" w:rsidP="001E2FF2">
      <w:pPr>
        <w:bidi/>
        <w:jc w:val="both"/>
        <w:rPr>
          <w:rFonts w:cs="David" w:hint="cs"/>
          <w:rtl/>
        </w:rPr>
      </w:pPr>
    </w:p>
    <w:p w14:paraId="23DED89E" w14:textId="77777777" w:rsidR="001E2FF2" w:rsidRPr="001E2FF2" w:rsidRDefault="001E2FF2" w:rsidP="001E2FF2">
      <w:pPr>
        <w:bidi/>
        <w:jc w:val="both"/>
        <w:rPr>
          <w:rFonts w:cs="David" w:hint="cs"/>
          <w:rtl/>
        </w:rPr>
      </w:pPr>
      <w:r w:rsidRPr="001E2FF2">
        <w:rPr>
          <w:rFonts w:cs="David" w:hint="cs"/>
          <w:rtl/>
        </w:rPr>
        <w:tab/>
        <w:t xml:space="preserve"> לובינג הוא לובינג, מה זה משנה למי? </w:t>
      </w:r>
    </w:p>
    <w:p w14:paraId="3728E5FD"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370BE46A" w14:textId="77777777" w:rsidR="001E2FF2" w:rsidRPr="001E2FF2" w:rsidRDefault="001E2FF2" w:rsidP="001E2FF2">
      <w:pPr>
        <w:bidi/>
        <w:jc w:val="both"/>
        <w:rPr>
          <w:rFonts w:cs="David" w:hint="cs"/>
          <w:rtl/>
        </w:rPr>
      </w:pPr>
    </w:p>
    <w:p w14:paraId="5E46979D" w14:textId="77777777" w:rsidR="001E2FF2" w:rsidRPr="001E2FF2" w:rsidRDefault="001E2FF2" w:rsidP="001E2FF2">
      <w:pPr>
        <w:bidi/>
        <w:jc w:val="both"/>
        <w:rPr>
          <w:rFonts w:cs="David" w:hint="cs"/>
          <w:rtl/>
        </w:rPr>
      </w:pPr>
      <w:r w:rsidRPr="001E2FF2">
        <w:rPr>
          <w:rFonts w:cs="David" w:hint="cs"/>
          <w:rtl/>
        </w:rPr>
        <w:tab/>
        <w:t xml:space="preserve"> בסדר, אבל הוא לא בהכרח פסול. </w:t>
      </w:r>
    </w:p>
    <w:p w14:paraId="55334B7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יולי יואל </w:t>
      </w:r>
      <w:proofErr w:type="spellStart"/>
      <w:r w:rsidRPr="001E2FF2">
        <w:rPr>
          <w:rFonts w:cs="David" w:hint="cs"/>
          <w:u w:val="single"/>
          <w:rtl/>
        </w:rPr>
        <w:t>אדלשטיין</w:t>
      </w:r>
      <w:proofErr w:type="spellEnd"/>
      <w:r w:rsidRPr="001E2FF2">
        <w:rPr>
          <w:rFonts w:cs="David" w:hint="cs"/>
          <w:u w:val="single"/>
          <w:rtl/>
        </w:rPr>
        <w:t>:</w:t>
      </w:r>
    </w:p>
    <w:p w14:paraId="2BE2B726" w14:textId="77777777" w:rsidR="001E2FF2" w:rsidRPr="001E2FF2" w:rsidRDefault="001E2FF2" w:rsidP="001E2FF2">
      <w:pPr>
        <w:bidi/>
        <w:jc w:val="both"/>
        <w:rPr>
          <w:rFonts w:cs="David" w:hint="cs"/>
          <w:rtl/>
        </w:rPr>
      </w:pPr>
    </w:p>
    <w:p w14:paraId="3398F902" w14:textId="77777777" w:rsidR="001E2FF2" w:rsidRPr="001E2FF2" w:rsidRDefault="001E2FF2" w:rsidP="001E2FF2">
      <w:pPr>
        <w:bidi/>
        <w:jc w:val="both"/>
        <w:rPr>
          <w:rFonts w:cs="David" w:hint="cs"/>
          <w:rtl/>
        </w:rPr>
      </w:pPr>
      <w:r w:rsidRPr="001E2FF2">
        <w:rPr>
          <w:rFonts w:cs="David" w:hint="cs"/>
          <w:rtl/>
        </w:rPr>
        <w:tab/>
        <w:t xml:space="preserve">מכיוון שהוא לא פסול, הוא צריך להיות שוויוני. </w:t>
      </w:r>
    </w:p>
    <w:p w14:paraId="0E959127"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1AEE4D54" w14:textId="77777777" w:rsidR="001E2FF2" w:rsidRPr="001E2FF2" w:rsidRDefault="001E2FF2" w:rsidP="001E2FF2">
      <w:pPr>
        <w:bidi/>
        <w:jc w:val="both"/>
        <w:rPr>
          <w:rFonts w:cs="David" w:hint="cs"/>
          <w:u w:val="single"/>
          <w:rtl/>
        </w:rPr>
      </w:pPr>
    </w:p>
    <w:p w14:paraId="43193FEB" w14:textId="77777777" w:rsidR="001E2FF2" w:rsidRPr="001E2FF2" w:rsidRDefault="001E2FF2" w:rsidP="001E2FF2">
      <w:pPr>
        <w:bidi/>
        <w:jc w:val="both"/>
        <w:rPr>
          <w:rFonts w:cs="David" w:hint="cs"/>
          <w:rtl/>
        </w:rPr>
      </w:pPr>
      <w:r w:rsidRPr="001E2FF2">
        <w:rPr>
          <w:rFonts w:cs="David" w:hint="cs"/>
          <w:rtl/>
        </w:rPr>
        <w:tab/>
        <w:t xml:space="preserve">אף דבר הוא לא פסול. החוק לא יוצא מנקודת הנחה שיש משהו פסול. להפך. החוק מסדיר. אני רק רוצה לומר שאנחנו צריכים </w:t>
      </w:r>
      <w:r w:rsidRPr="001E2FF2">
        <w:rPr>
          <w:rFonts w:cs="David"/>
          <w:rtl/>
        </w:rPr>
        <w:t>–</w:t>
      </w:r>
      <w:r w:rsidRPr="001E2FF2">
        <w:rPr>
          <w:rFonts w:cs="David" w:hint="cs"/>
          <w:rtl/>
        </w:rPr>
        <w:t xml:space="preserve"> כאשר אנחנו דנים בסוגיה שהעלית, אדוני היושב-ראש </w:t>
      </w:r>
      <w:r w:rsidRPr="001E2FF2">
        <w:rPr>
          <w:rFonts w:cs="David"/>
          <w:rtl/>
        </w:rPr>
        <w:t>–</w:t>
      </w:r>
      <w:r w:rsidRPr="001E2FF2">
        <w:rPr>
          <w:rFonts w:cs="David" w:hint="cs"/>
          <w:rtl/>
        </w:rPr>
        <w:t xml:space="preserve"> לשקול שני סוגי שיקולים, שיקול אחד איפה נעצור את המגמה הזאת. </w:t>
      </w:r>
    </w:p>
    <w:p w14:paraId="3AB60140" w14:textId="77777777" w:rsidR="001E2FF2" w:rsidRPr="001E2FF2" w:rsidRDefault="001E2FF2" w:rsidP="001E2FF2">
      <w:pPr>
        <w:bidi/>
        <w:jc w:val="both"/>
        <w:rPr>
          <w:rFonts w:cs="David" w:hint="cs"/>
          <w:rtl/>
        </w:rPr>
      </w:pPr>
    </w:p>
    <w:p w14:paraId="735AB6C9" w14:textId="77777777" w:rsidR="001E2FF2" w:rsidRPr="001E2FF2" w:rsidRDefault="001E2FF2" w:rsidP="001E2FF2">
      <w:pPr>
        <w:bidi/>
        <w:jc w:val="both"/>
        <w:rPr>
          <w:rFonts w:cs="David" w:hint="cs"/>
          <w:rtl/>
        </w:rPr>
      </w:pPr>
      <w:r w:rsidRPr="001E2FF2">
        <w:rPr>
          <w:rFonts w:cs="David" w:hint="cs"/>
          <w:u w:val="single"/>
          <w:rtl/>
        </w:rPr>
        <w:t>היו"ר דוד טל:</w:t>
      </w:r>
    </w:p>
    <w:p w14:paraId="7A23223F" w14:textId="77777777" w:rsidR="001E2FF2" w:rsidRPr="001E2FF2" w:rsidRDefault="001E2FF2" w:rsidP="001E2FF2">
      <w:pPr>
        <w:bidi/>
        <w:jc w:val="both"/>
        <w:rPr>
          <w:rFonts w:cs="David" w:hint="cs"/>
          <w:rtl/>
        </w:rPr>
      </w:pPr>
    </w:p>
    <w:p w14:paraId="30E5B403" w14:textId="77777777" w:rsidR="001E2FF2" w:rsidRPr="001E2FF2" w:rsidRDefault="001E2FF2" w:rsidP="001E2FF2">
      <w:pPr>
        <w:bidi/>
        <w:jc w:val="both"/>
        <w:rPr>
          <w:rFonts w:cs="David" w:hint="cs"/>
          <w:rtl/>
        </w:rPr>
      </w:pPr>
      <w:r w:rsidRPr="001E2FF2">
        <w:rPr>
          <w:rFonts w:cs="David" w:hint="cs"/>
          <w:rtl/>
        </w:rPr>
        <w:tab/>
        <w:t>זאת הבעיה.</w:t>
      </w:r>
    </w:p>
    <w:p w14:paraId="7737AAEE"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2DA5767B" w14:textId="77777777" w:rsidR="001E2FF2" w:rsidRPr="001E2FF2" w:rsidRDefault="001E2FF2" w:rsidP="001E2FF2">
      <w:pPr>
        <w:bidi/>
        <w:jc w:val="both"/>
        <w:rPr>
          <w:rFonts w:cs="David" w:hint="cs"/>
          <w:u w:val="single"/>
          <w:rtl/>
        </w:rPr>
      </w:pPr>
    </w:p>
    <w:p w14:paraId="3FBF16A3" w14:textId="77777777" w:rsidR="001E2FF2" w:rsidRPr="001E2FF2" w:rsidRDefault="001E2FF2" w:rsidP="001E2FF2">
      <w:pPr>
        <w:bidi/>
        <w:jc w:val="both"/>
        <w:rPr>
          <w:rFonts w:cs="David" w:hint="cs"/>
          <w:rtl/>
        </w:rPr>
      </w:pPr>
      <w:r w:rsidRPr="001E2FF2">
        <w:rPr>
          <w:rFonts w:cs="David" w:hint="cs"/>
          <w:rtl/>
        </w:rPr>
        <w:tab/>
        <w:t xml:space="preserve">כשהתחילו בישיבה הקודמת לדבר על ההסתדרות הכללית ועל התאחדות התעשיינים, אמרתי לעצמי </w:t>
      </w:r>
      <w:r w:rsidRPr="001E2FF2">
        <w:rPr>
          <w:rFonts w:cs="David"/>
          <w:rtl/>
        </w:rPr>
        <w:t>–</w:t>
      </w:r>
      <w:r w:rsidRPr="001E2FF2">
        <w:rPr>
          <w:rFonts w:cs="David" w:hint="cs"/>
          <w:rtl/>
        </w:rPr>
        <w:t xml:space="preserve"> לאן נגיע, יהיה לנו מאוד </w:t>
      </w:r>
      <w:proofErr w:type="spellStart"/>
      <w:r w:rsidRPr="001E2FF2">
        <w:rPr>
          <w:rFonts w:cs="David" w:hint="cs"/>
          <w:rtl/>
        </w:rPr>
        <w:t>מאוד</w:t>
      </w:r>
      <w:proofErr w:type="spellEnd"/>
      <w:r w:rsidRPr="001E2FF2">
        <w:rPr>
          <w:rFonts w:cs="David" w:hint="cs"/>
          <w:rtl/>
        </w:rPr>
        <w:t xml:space="preserve"> קשה, עד בלתי אפשרי, למתוח את ההבחנה, ואולי זאת הסיבה. </w:t>
      </w:r>
    </w:p>
    <w:p w14:paraId="20D44FC5" w14:textId="77777777" w:rsidR="001E2FF2" w:rsidRPr="001E2FF2" w:rsidRDefault="001E2FF2" w:rsidP="001E2FF2">
      <w:pPr>
        <w:bidi/>
        <w:jc w:val="both"/>
        <w:rPr>
          <w:rFonts w:cs="David" w:hint="cs"/>
          <w:rtl/>
        </w:rPr>
      </w:pPr>
    </w:p>
    <w:p w14:paraId="0C050945" w14:textId="77777777" w:rsidR="001E2FF2" w:rsidRPr="001E2FF2" w:rsidRDefault="001E2FF2" w:rsidP="001E2FF2">
      <w:pPr>
        <w:bidi/>
        <w:jc w:val="both"/>
        <w:rPr>
          <w:rFonts w:cs="David" w:hint="cs"/>
          <w:rtl/>
        </w:rPr>
      </w:pPr>
      <w:r w:rsidRPr="001E2FF2">
        <w:rPr>
          <w:rFonts w:cs="David" w:hint="cs"/>
          <w:rtl/>
        </w:rPr>
        <w:tab/>
        <w:t xml:space="preserve">הנקודה השנייה </w:t>
      </w:r>
      <w:r w:rsidRPr="001E2FF2">
        <w:rPr>
          <w:rFonts w:cs="David"/>
          <w:rtl/>
        </w:rPr>
        <w:t>–</w:t>
      </w:r>
      <w:r w:rsidRPr="001E2FF2">
        <w:rPr>
          <w:rFonts w:cs="David" w:hint="cs"/>
          <w:rtl/>
        </w:rPr>
        <w:t xml:space="preserve"> במה אנחנו פוגעים? בוא נשקול במה אנחנו פוגעים באותו גורם כאשר אנחנו באים ומעבירים אותו את המסלול הזה של ההיתר ושל אותם כללים ושל אותם איסורים ומגבלות. לדעתי, איננו פוגעים בו, ולכן אינני רואה טעם שמצדיק את הכניסה להבחנה הזאת. </w:t>
      </w:r>
    </w:p>
    <w:p w14:paraId="3841413B"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3A7051DF" w14:textId="77777777" w:rsidR="001E2FF2" w:rsidRPr="001E2FF2" w:rsidRDefault="001E2FF2" w:rsidP="001E2FF2">
      <w:pPr>
        <w:bidi/>
        <w:jc w:val="both"/>
        <w:rPr>
          <w:rFonts w:cs="David" w:hint="cs"/>
          <w:rtl/>
        </w:rPr>
      </w:pPr>
    </w:p>
    <w:p w14:paraId="02019EE6" w14:textId="77777777" w:rsidR="001E2FF2" w:rsidRPr="001E2FF2" w:rsidRDefault="001E2FF2" w:rsidP="001E2FF2">
      <w:pPr>
        <w:bidi/>
        <w:jc w:val="both"/>
        <w:rPr>
          <w:rFonts w:cs="David" w:hint="cs"/>
          <w:rtl/>
        </w:rPr>
      </w:pPr>
      <w:r w:rsidRPr="001E2FF2">
        <w:rPr>
          <w:rFonts w:cs="David" w:hint="cs"/>
          <w:rtl/>
        </w:rPr>
        <w:tab/>
        <w:t>תודה. קיבלתי תשובה. קיבלתי נייר בשם פורום הלוביסטים. אני רוצה לדעת אם הפורום הזה על דעת כל הלוביסטים .</w:t>
      </w:r>
    </w:p>
    <w:p w14:paraId="13398A97"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דפנה כהן:</w:t>
      </w:r>
    </w:p>
    <w:p w14:paraId="21867CB4" w14:textId="77777777" w:rsidR="001E2FF2" w:rsidRPr="001E2FF2" w:rsidRDefault="001E2FF2" w:rsidP="001E2FF2">
      <w:pPr>
        <w:bidi/>
        <w:jc w:val="both"/>
        <w:rPr>
          <w:rFonts w:cs="David" w:hint="cs"/>
          <w:rtl/>
        </w:rPr>
      </w:pPr>
    </w:p>
    <w:p w14:paraId="3F6AD890" w14:textId="77777777" w:rsidR="001E2FF2" w:rsidRPr="001E2FF2" w:rsidRDefault="001E2FF2" w:rsidP="001E2FF2">
      <w:pPr>
        <w:bidi/>
        <w:jc w:val="both"/>
        <w:rPr>
          <w:rFonts w:cs="David" w:hint="cs"/>
          <w:rtl/>
        </w:rPr>
      </w:pPr>
      <w:r w:rsidRPr="001E2FF2">
        <w:rPr>
          <w:rFonts w:cs="David" w:hint="cs"/>
          <w:rtl/>
        </w:rPr>
        <w:tab/>
        <w:t>כל מי שמופיע בנייר למטה.</w:t>
      </w:r>
    </w:p>
    <w:p w14:paraId="0102D79F"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651690ED" w14:textId="77777777" w:rsidR="001E2FF2" w:rsidRPr="001E2FF2" w:rsidRDefault="001E2FF2" w:rsidP="001E2FF2">
      <w:pPr>
        <w:bidi/>
        <w:jc w:val="both"/>
        <w:rPr>
          <w:rFonts w:cs="David" w:hint="cs"/>
          <w:rtl/>
        </w:rPr>
      </w:pPr>
    </w:p>
    <w:p w14:paraId="2DC2CDB5" w14:textId="77777777" w:rsidR="001E2FF2" w:rsidRPr="001E2FF2" w:rsidRDefault="001E2FF2" w:rsidP="001E2FF2">
      <w:pPr>
        <w:bidi/>
        <w:jc w:val="both"/>
        <w:rPr>
          <w:rFonts w:cs="David" w:hint="cs"/>
          <w:rtl/>
        </w:rPr>
      </w:pPr>
      <w:r w:rsidRPr="001E2FF2">
        <w:rPr>
          <w:rFonts w:cs="David" w:hint="cs"/>
          <w:rtl/>
        </w:rPr>
        <w:tab/>
        <w:t>האם יש פורום נוסף?</w:t>
      </w:r>
    </w:p>
    <w:p w14:paraId="255A767E"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קריאה:</w:t>
      </w:r>
    </w:p>
    <w:p w14:paraId="1A807C2B" w14:textId="77777777" w:rsidR="001E2FF2" w:rsidRPr="001E2FF2" w:rsidRDefault="001E2FF2" w:rsidP="001E2FF2">
      <w:pPr>
        <w:bidi/>
        <w:jc w:val="both"/>
        <w:rPr>
          <w:rFonts w:cs="David" w:hint="cs"/>
          <w:rtl/>
        </w:rPr>
      </w:pPr>
    </w:p>
    <w:p w14:paraId="4E284088" w14:textId="77777777" w:rsidR="001E2FF2" w:rsidRPr="001E2FF2" w:rsidRDefault="001E2FF2" w:rsidP="001E2FF2">
      <w:pPr>
        <w:bidi/>
        <w:jc w:val="both"/>
        <w:rPr>
          <w:rFonts w:cs="David" w:hint="cs"/>
          <w:rtl/>
        </w:rPr>
      </w:pPr>
      <w:r w:rsidRPr="001E2FF2">
        <w:rPr>
          <w:rFonts w:cs="David" w:hint="cs"/>
          <w:rtl/>
        </w:rPr>
        <w:tab/>
        <w:t>יש.</w:t>
      </w:r>
    </w:p>
    <w:p w14:paraId="7940831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ארבל </w:t>
      </w:r>
      <w:proofErr w:type="spellStart"/>
      <w:r w:rsidRPr="001E2FF2">
        <w:rPr>
          <w:rFonts w:cs="David" w:hint="cs"/>
          <w:u w:val="single"/>
          <w:rtl/>
        </w:rPr>
        <w:t>אסטרחן</w:t>
      </w:r>
      <w:proofErr w:type="spellEnd"/>
      <w:r w:rsidRPr="001E2FF2">
        <w:rPr>
          <w:rFonts w:cs="David" w:hint="cs"/>
          <w:u w:val="single"/>
          <w:rtl/>
        </w:rPr>
        <w:t>:</w:t>
      </w:r>
    </w:p>
    <w:p w14:paraId="3AF2C3FB" w14:textId="77777777" w:rsidR="001E2FF2" w:rsidRPr="001E2FF2" w:rsidRDefault="001E2FF2" w:rsidP="001E2FF2">
      <w:pPr>
        <w:bidi/>
        <w:jc w:val="both"/>
        <w:rPr>
          <w:rFonts w:cs="David" w:hint="cs"/>
          <w:rtl/>
        </w:rPr>
      </w:pPr>
    </w:p>
    <w:p w14:paraId="0E5542F0" w14:textId="77777777" w:rsidR="001E2FF2" w:rsidRPr="001E2FF2" w:rsidRDefault="001E2FF2" w:rsidP="001E2FF2">
      <w:pPr>
        <w:bidi/>
        <w:jc w:val="both"/>
        <w:rPr>
          <w:rFonts w:cs="David" w:hint="cs"/>
          <w:rtl/>
        </w:rPr>
      </w:pPr>
      <w:r w:rsidRPr="001E2FF2">
        <w:rPr>
          <w:rFonts w:cs="David" w:hint="cs"/>
          <w:rtl/>
        </w:rPr>
        <w:tab/>
        <w:t>הפורום למאבק הנכים, למשל.</w:t>
      </w:r>
    </w:p>
    <w:p w14:paraId="77F5A0FD"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252E05C5" w14:textId="77777777" w:rsidR="001E2FF2" w:rsidRPr="001E2FF2" w:rsidRDefault="001E2FF2" w:rsidP="001E2FF2">
      <w:pPr>
        <w:bidi/>
        <w:jc w:val="both"/>
        <w:rPr>
          <w:rFonts w:cs="David" w:hint="cs"/>
          <w:rtl/>
        </w:rPr>
      </w:pPr>
    </w:p>
    <w:p w14:paraId="71A013C8" w14:textId="77777777" w:rsidR="001E2FF2" w:rsidRPr="001E2FF2" w:rsidRDefault="001E2FF2" w:rsidP="001E2FF2">
      <w:pPr>
        <w:bidi/>
        <w:jc w:val="both"/>
        <w:rPr>
          <w:rFonts w:cs="David" w:hint="cs"/>
          <w:rtl/>
        </w:rPr>
      </w:pPr>
      <w:r w:rsidRPr="001E2FF2">
        <w:rPr>
          <w:rFonts w:cs="David" w:hint="cs"/>
          <w:rtl/>
        </w:rPr>
        <w:tab/>
        <w:t xml:space="preserve">ושני הפורומים הללו מכסים את כל הלוביסטים? </w:t>
      </w:r>
    </w:p>
    <w:p w14:paraId="2523C8DC" w14:textId="77777777" w:rsidR="001E2FF2" w:rsidRPr="001E2FF2" w:rsidRDefault="001E2FF2" w:rsidP="001E2FF2">
      <w:pPr>
        <w:bidi/>
        <w:jc w:val="both"/>
        <w:rPr>
          <w:rFonts w:cs="David" w:hint="cs"/>
          <w:rtl/>
        </w:rPr>
      </w:pPr>
    </w:p>
    <w:p w14:paraId="68DD544B" w14:textId="77777777" w:rsidR="001E2FF2" w:rsidRPr="001E2FF2" w:rsidRDefault="001E2FF2" w:rsidP="001E2FF2">
      <w:pPr>
        <w:bidi/>
        <w:jc w:val="both"/>
        <w:rPr>
          <w:rFonts w:cs="David" w:hint="cs"/>
          <w:rtl/>
        </w:rPr>
      </w:pPr>
      <w:r w:rsidRPr="001E2FF2">
        <w:rPr>
          <w:rFonts w:cs="David" w:hint="cs"/>
          <w:u w:val="single"/>
          <w:rtl/>
        </w:rPr>
        <w:t>אד פרידמן:</w:t>
      </w:r>
    </w:p>
    <w:p w14:paraId="0DF7C02E" w14:textId="77777777" w:rsidR="001E2FF2" w:rsidRPr="001E2FF2" w:rsidRDefault="001E2FF2" w:rsidP="001E2FF2">
      <w:pPr>
        <w:bidi/>
        <w:jc w:val="both"/>
        <w:rPr>
          <w:rFonts w:cs="David" w:hint="cs"/>
          <w:rtl/>
        </w:rPr>
      </w:pPr>
    </w:p>
    <w:p w14:paraId="74944CA5" w14:textId="77777777" w:rsidR="001E2FF2" w:rsidRPr="001E2FF2" w:rsidRDefault="001E2FF2" w:rsidP="001E2FF2">
      <w:pPr>
        <w:bidi/>
        <w:jc w:val="both"/>
        <w:rPr>
          <w:rFonts w:cs="David" w:hint="cs"/>
          <w:rtl/>
        </w:rPr>
      </w:pPr>
      <w:r w:rsidRPr="001E2FF2">
        <w:rPr>
          <w:rFonts w:cs="David" w:hint="cs"/>
          <w:rtl/>
        </w:rPr>
        <w:tab/>
        <w:t>לא. לשכת עורכי-דין לא שותפה לעניין הזה.</w:t>
      </w:r>
    </w:p>
    <w:p w14:paraId="784D4F06"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48DD8766" w14:textId="77777777" w:rsidR="001E2FF2" w:rsidRPr="001E2FF2" w:rsidRDefault="001E2FF2" w:rsidP="001E2FF2">
      <w:pPr>
        <w:bidi/>
        <w:jc w:val="both"/>
        <w:rPr>
          <w:rFonts w:cs="David" w:hint="cs"/>
          <w:rtl/>
        </w:rPr>
      </w:pPr>
    </w:p>
    <w:p w14:paraId="75A03562" w14:textId="77777777" w:rsidR="001E2FF2" w:rsidRPr="001E2FF2" w:rsidRDefault="001E2FF2" w:rsidP="001E2FF2">
      <w:pPr>
        <w:bidi/>
        <w:jc w:val="both"/>
        <w:rPr>
          <w:rFonts w:cs="David" w:hint="cs"/>
          <w:rtl/>
        </w:rPr>
      </w:pPr>
      <w:r w:rsidRPr="001E2FF2">
        <w:rPr>
          <w:rFonts w:cs="David" w:hint="cs"/>
          <w:rtl/>
        </w:rPr>
        <w:tab/>
        <w:t>לא כאן ולא כאן. אתם תהיו עם לשכת רואי-החשבון. פורום הלוביסטים, בבקשה. גברת כהן דפנה, מאיזה משרד?</w:t>
      </w:r>
    </w:p>
    <w:p w14:paraId="1E2CEEEF" w14:textId="77777777" w:rsidR="001E2FF2" w:rsidRPr="001E2FF2" w:rsidRDefault="001E2FF2" w:rsidP="001E2FF2">
      <w:pPr>
        <w:bidi/>
        <w:jc w:val="both"/>
        <w:rPr>
          <w:rFonts w:cs="David" w:hint="cs"/>
          <w:rtl/>
        </w:rPr>
      </w:pPr>
    </w:p>
    <w:p w14:paraId="3CD703E4" w14:textId="77777777" w:rsidR="001E2FF2" w:rsidRPr="001E2FF2" w:rsidRDefault="001E2FF2" w:rsidP="001E2FF2">
      <w:pPr>
        <w:bidi/>
        <w:jc w:val="both"/>
        <w:rPr>
          <w:rFonts w:cs="David" w:hint="cs"/>
          <w:rtl/>
        </w:rPr>
      </w:pPr>
      <w:r w:rsidRPr="001E2FF2">
        <w:rPr>
          <w:rFonts w:cs="David" w:hint="cs"/>
          <w:u w:val="single"/>
          <w:rtl/>
        </w:rPr>
        <w:t>דפנה כהן:</w:t>
      </w:r>
    </w:p>
    <w:p w14:paraId="1FBD1D18" w14:textId="77777777" w:rsidR="001E2FF2" w:rsidRPr="001E2FF2" w:rsidRDefault="001E2FF2" w:rsidP="001E2FF2">
      <w:pPr>
        <w:bidi/>
        <w:jc w:val="both"/>
        <w:rPr>
          <w:rFonts w:cs="David" w:hint="cs"/>
          <w:rtl/>
        </w:rPr>
      </w:pPr>
    </w:p>
    <w:p w14:paraId="3511DE56" w14:textId="77777777" w:rsidR="001E2FF2" w:rsidRPr="001E2FF2" w:rsidRDefault="001E2FF2" w:rsidP="001E2FF2">
      <w:pPr>
        <w:bidi/>
        <w:jc w:val="both"/>
        <w:rPr>
          <w:rFonts w:cs="David" w:hint="cs"/>
          <w:rtl/>
        </w:rPr>
      </w:pPr>
      <w:r w:rsidRPr="001E2FF2">
        <w:rPr>
          <w:rFonts w:cs="David" w:hint="cs"/>
          <w:rtl/>
        </w:rPr>
        <w:tab/>
        <w:t xml:space="preserve">כהן רימון כהן. אנחנו נענינו להצעה להקים פורום. קיבלנו את הצעתך, אדוני היושב-ראש, וקיימנו ישיבה משותפת שהתרחשה רק אתמול. </w:t>
      </w:r>
    </w:p>
    <w:p w14:paraId="098B611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431751CB" w14:textId="77777777" w:rsidR="001E2FF2" w:rsidRPr="001E2FF2" w:rsidRDefault="001E2FF2" w:rsidP="001E2FF2">
      <w:pPr>
        <w:bidi/>
        <w:jc w:val="both"/>
        <w:rPr>
          <w:rFonts w:cs="David" w:hint="cs"/>
          <w:rtl/>
        </w:rPr>
      </w:pPr>
    </w:p>
    <w:p w14:paraId="70A9AE50" w14:textId="77777777" w:rsidR="001E2FF2" w:rsidRPr="001E2FF2" w:rsidRDefault="001E2FF2" w:rsidP="001E2FF2">
      <w:pPr>
        <w:bidi/>
        <w:jc w:val="both"/>
        <w:rPr>
          <w:rFonts w:cs="David" w:hint="cs"/>
          <w:rtl/>
        </w:rPr>
      </w:pPr>
      <w:r w:rsidRPr="001E2FF2">
        <w:rPr>
          <w:rFonts w:cs="David" w:hint="cs"/>
          <w:rtl/>
        </w:rPr>
        <w:tab/>
        <w:t xml:space="preserve">זה כבר הישג אחד, שאפשר לדבר רק עם גורם אחד ולא צריך עם כל 53 הלוביסטים. </w:t>
      </w:r>
    </w:p>
    <w:p w14:paraId="38911D89"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דפנה כהן:</w:t>
      </w:r>
    </w:p>
    <w:p w14:paraId="3226EEF5" w14:textId="77777777" w:rsidR="001E2FF2" w:rsidRPr="001E2FF2" w:rsidRDefault="001E2FF2" w:rsidP="001E2FF2">
      <w:pPr>
        <w:bidi/>
        <w:jc w:val="both"/>
        <w:rPr>
          <w:rFonts w:cs="David" w:hint="cs"/>
          <w:rtl/>
        </w:rPr>
      </w:pPr>
    </w:p>
    <w:p w14:paraId="1AA9ECD8" w14:textId="77777777" w:rsidR="001E2FF2" w:rsidRPr="001E2FF2" w:rsidRDefault="001E2FF2" w:rsidP="001E2FF2">
      <w:pPr>
        <w:bidi/>
        <w:jc w:val="both"/>
        <w:rPr>
          <w:rFonts w:cs="David" w:hint="cs"/>
          <w:rtl/>
        </w:rPr>
      </w:pPr>
      <w:r w:rsidRPr="001E2FF2">
        <w:rPr>
          <w:rFonts w:cs="David" w:hint="cs"/>
          <w:rtl/>
        </w:rPr>
        <w:tab/>
        <w:t>בואו נדייק. מבחינת משרדים, יש 15 משרדים. הסיבה שלא הספקנו להיפגש עם חבר הכנסת סער זה באמת מקוצר הזמנים. החוק הזה הונח ב-3 בדצמבר.</w:t>
      </w:r>
    </w:p>
    <w:p w14:paraId="03EFEB05" w14:textId="77777777" w:rsidR="001E2FF2" w:rsidRPr="001E2FF2" w:rsidRDefault="001E2FF2" w:rsidP="001E2FF2">
      <w:pPr>
        <w:bidi/>
        <w:jc w:val="both"/>
        <w:rPr>
          <w:rFonts w:cs="David" w:hint="cs"/>
          <w:rtl/>
        </w:rPr>
      </w:pPr>
    </w:p>
    <w:p w14:paraId="2617DC69" w14:textId="77777777" w:rsidR="001E2FF2" w:rsidRPr="001E2FF2" w:rsidRDefault="001E2FF2" w:rsidP="001E2FF2">
      <w:pPr>
        <w:bidi/>
        <w:jc w:val="both"/>
        <w:rPr>
          <w:rFonts w:cs="David" w:hint="cs"/>
          <w:u w:val="single"/>
          <w:rtl/>
        </w:rPr>
      </w:pPr>
      <w:r w:rsidRPr="001E2FF2">
        <w:rPr>
          <w:rFonts w:cs="David" w:hint="cs"/>
          <w:u w:val="single"/>
          <w:rtl/>
        </w:rPr>
        <w:t>גדעון סער:</w:t>
      </w:r>
    </w:p>
    <w:p w14:paraId="7C6F6775" w14:textId="77777777" w:rsidR="001E2FF2" w:rsidRPr="001E2FF2" w:rsidRDefault="001E2FF2" w:rsidP="001E2FF2">
      <w:pPr>
        <w:bidi/>
        <w:jc w:val="both"/>
        <w:rPr>
          <w:rFonts w:cs="David" w:hint="cs"/>
          <w:u w:val="single"/>
          <w:rtl/>
        </w:rPr>
      </w:pPr>
    </w:p>
    <w:p w14:paraId="58E0E000" w14:textId="77777777" w:rsidR="001E2FF2" w:rsidRPr="001E2FF2" w:rsidRDefault="001E2FF2" w:rsidP="001E2FF2">
      <w:pPr>
        <w:bidi/>
        <w:jc w:val="both"/>
        <w:rPr>
          <w:rFonts w:cs="David" w:hint="cs"/>
          <w:rtl/>
        </w:rPr>
      </w:pPr>
      <w:r w:rsidRPr="001E2FF2">
        <w:rPr>
          <w:rFonts w:cs="David" w:hint="cs"/>
          <w:rtl/>
        </w:rPr>
        <w:tab/>
        <w:t xml:space="preserve"> הייתי מוכן לפגוש אתכם בכל מועד שהוא לא בתוך שבת. </w:t>
      </w:r>
    </w:p>
    <w:p w14:paraId="45FE3A7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דפנה כהן:</w:t>
      </w:r>
    </w:p>
    <w:p w14:paraId="4514BDBE" w14:textId="77777777" w:rsidR="001E2FF2" w:rsidRPr="001E2FF2" w:rsidRDefault="001E2FF2" w:rsidP="001E2FF2">
      <w:pPr>
        <w:bidi/>
        <w:jc w:val="both"/>
        <w:rPr>
          <w:rFonts w:cs="David" w:hint="cs"/>
          <w:rtl/>
        </w:rPr>
      </w:pPr>
    </w:p>
    <w:p w14:paraId="47C000CF" w14:textId="77777777" w:rsidR="001E2FF2" w:rsidRPr="001E2FF2" w:rsidRDefault="001E2FF2" w:rsidP="001E2FF2">
      <w:pPr>
        <w:bidi/>
        <w:jc w:val="both"/>
        <w:rPr>
          <w:rFonts w:cs="David" w:hint="cs"/>
          <w:rtl/>
        </w:rPr>
      </w:pPr>
      <w:r w:rsidRPr="001E2FF2">
        <w:rPr>
          <w:rFonts w:cs="David" w:hint="cs"/>
          <w:rtl/>
        </w:rPr>
        <w:tab/>
        <w:t xml:space="preserve">אבל אנחנו התכנסנו רק אתמול </w:t>
      </w:r>
      <w:r w:rsidRPr="001E2FF2">
        <w:rPr>
          <w:rFonts w:cs="David"/>
          <w:rtl/>
        </w:rPr>
        <w:t>–</w:t>
      </w:r>
      <w:r w:rsidRPr="001E2FF2">
        <w:rPr>
          <w:rFonts w:cs="David" w:hint="cs"/>
          <w:rtl/>
        </w:rPr>
        <w:t xml:space="preserve"> ויש פה הרבה משרדים </w:t>
      </w:r>
      <w:r w:rsidRPr="001E2FF2">
        <w:rPr>
          <w:rFonts w:cs="David"/>
          <w:rtl/>
        </w:rPr>
        <w:t>–</w:t>
      </w:r>
      <w:r w:rsidRPr="001E2FF2">
        <w:rPr>
          <w:rFonts w:cs="David" w:hint="cs"/>
          <w:rtl/>
        </w:rPr>
        <w:t xml:space="preserve"> רצינו להציג עמדה משותפת, ואנחנו נשמח להיפגש איתך בהמשך. </w:t>
      </w:r>
    </w:p>
    <w:p w14:paraId="2BEBD66C" w14:textId="77777777" w:rsidR="001E2FF2" w:rsidRPr="001E2FF2" w:rsidRDefault="001E2FF2" w:rsidP="001E2FF2">
      <w:pPr>
        <w:bidi/>
        <w:jc w:val="both"/>
        <w:rPr>
          <w:rFonts w:cs="David" w:hint="cs"/>
          <w:rtl/>
        </w:rPr>
      </w:pPr>
    </w:p>
    <w:p w14:paraId="118DC32E" w14:textId="77777777" w:rsidR="001E2FF2" w:rsidRPr="001E2FF2" w:rsidRDefault="001E2FF2" w:rsidP="001E2FF2">
      <w:pPr>
        <w:bidi/>
        <w:jc w:val="both"/>
        <w:rPr>
          <w:rFonts w:cs="David" w:hint="cs"/>
          <w:rtl/>
        </w:rPr>
      </w:pPr>
      <w:r w:rsidRPr="001E2FF2">
        <w:rPr>
          <w:rFonts w:cs="David" w:hint="cs"/>
          <w:rtl/>
        </w:rPr>
        <w:tab/>
        <w:t xml:space="preserve">אני חייבת להגיד שאני קצת תמהה על מה שאמרת, כי אם תראו את ההערות שלנו </w:t>
      </w:r>
      <w:r w:rsidRPr="001E2FF2">
        <w:rPr>
          <w:rFonts w:cs="David"/>
          <w:rtl/>
        </w:rPr>
        <w:t>–</w:t>
      </w:r>
      <w:r w:rsidRPr="001E2FF2">
        <w:rPr>
          <w:rFonts w:cs="David" w:hint="cs"/>
          <w:rtl/>
        </w:rPr>
        <w:t xml:space="preserve"> לרוב סעיפי החוק אנחנו מסכימים. יש לנו הערות מאוד </w:t>
      </w:r>
      <w:proofErr w:type="spellStart"/>
      <w:r w:rsidRPr="001E2FF2">
        <w:rPr>
          <w:rFonts w:cs="David" w:hint="cs"/>
          <w:rtl/>
        </w:rPr>
        <w:t>מאוד</w:t>
      </w:r>
      <w:proofErr w:type="spellEnd"/>
      <w:r w:rsidRPr="001E2FF2">
        <w:rPr>
          <w:rFonts w:cs="David" w:hint="cs"/>
          <w:rtl/>
        </w:rPr>
        <w:t xml:space="preserve"> מסוימות להצעת החוק הזאת. </w:t>
      </w:r>
    </w:p>
    <w:p w14:paraId="06857C4E" w14:textId="77777777" w:rsidR="001E2FF2" w:rsidRPr="001E2FF2" w:rsidRDefault="001E2FF2" w:rsidP="001E2FF2">
      <w:pPr>
        <w:bidi/>
        <w:jc w:val="both"/>
        <w:rPr>
          <w:rFonts w:cs="David" w:hint="cs"/>
          <w:rtl/>
        </w:rPr>
      </w:pPr>
    </w:p>
    <w:p w14:paraId="49FE5F7A" w14:textId="77777777" w:rsidR="001E2FF2" w:rsidRPr="001E2FF2" w:rsidRDefault="001E2FF2" w:rsidP="001E2FF2">
      <w:pPr>
        <w:bidi/>
        <w:jc w:val="both"/>
        <w:rPr>
          <w:rFonts w:cs="David" w:hint="cs"/>
          <w:rtl/>
        </w:rPr>
      </w:pPr>
      <w:r w:rsidRPr="001E2FF2">
        <w:rPr>
          <w:rFonts w:cs="David" w:hint="cs"/>
          <w:rtl/>
        </w:rPr>
        <w:tab/>
        <w:t xml:space="preserve">אנחנו גם רוצים לציין שחלק מהסעיפים של הצעת החוק הזאת חלים עלינו כבר משנת 1994, במסגרת תקנות שתיקן יושב-ראש הכנסת דאז, שבח וייס. </w:t>
      </w:r>
    </w:p>
    <w:p w14:paraId="3EA1AC6E"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5B60BB05" w14:textId="77777777" w:rsidR="001E2FF2" w:rsidRPr="001E2FF2" w:rsidRDefault="001E2FF2" w:rsidP="001E2FF2">
      <w:pPr>
        <w:bidi/>
        <w:jc w:val="both"/>
        <w:rPr>
          <w:rFonts w:cs="David" w:hint="cs"/>
          <w:rtl/>
        </w:rPr>
      </w:pPr>
    </w:p>
    <w:p w14:paraId="28F39E76" w14:textId="77777777" w:rsidR="001E2FF2" w:rsidRPr="001E2FF2" w:rsidRDefault="001E2FF2" w:rsidP="001E2FF2">
      <w:pPr>
        <w:bidi/>
        <w:jc w:val="both"/>
        <w:rPr>
          <w:rFonts w:cs="David" w:hint="cs"/>
          <w:rtl/>
        </w:rPr>
      </w:pPr>
      <w:r w:rsidRPr="001E2FF2">
        <w:rPr>
          <w:rFonts w:cs="David" w:hint="cs"/>
          <w:rtl/>
        </w:rPr>
        <w:tab/>
        <w:t>האם הן גם נאכפות?</w:t>
      </w:r>
    </w:p>
    <w:p w14:paraId="2512E112"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דפנה כהן:</w:t>
      </w:r>
    </w:p>
    <w:p w14:paraId="60513EF6" w14:textId="77777777" w:rsidR="001E2FF2" w:rsidRPr="001E2FF2" w:rsidRDefault="001E2FF2" w:rsidP="001E2FF2">
      <w:pPr>
        <w:bidi/>
        <w:jc w:val="both"/>
        <w:rPr>
          <w:rFonts w:cs="David" w:hint="cs"/>
          <w:rtl/>
        </w:rPr>
      </w:pPr>
    </w:p>
    <w:p w14:paraId="27E951E3" w14:textId="77777777" w:rsidR="001E2FF2" w:rsidRPr="001E2FF2" w:rsidRDefault="001E2FF2" w:rsidP="001E2FF2">
      <w:pPr>
        <w:bidi/>
        <w:jc w:val="both"/>
        <w:rPr>
          <w:rFonts w:cs="David" w:hint="cs"/>
          <w:rtl/>
        </w:rPr>
      </w:pPr>
      <w:r w:rsidRPr="001E2FF2">
        <w:rPr>
          <w:rFonts w:cs="David" w:hint="cs"/>
          <w:rtl/>
        </w:rPr>
        <w:tab/>
        <w:t xml:space="preserve">אני רוצה לומר משהו לחברי הכנסת. הישיבה האחרונה עוררה בנו תחושה לא נוחה </w:t>
      </w:r>
      <w:r w:rsidRPr="001E2FF2">
        <w:rPr>
          <w:rFonts w:cs="David"/>
          <w:rtl/>
        </w:rPr>
        <w:t>–</w:t>
      </w:r>
      <w:r w:rsidRPr="001E2FF2">
        <w:rPr>
          <w:rFonts w:cs="David" w:hint="cs"/>
          <w:rtl/>
        </w:rPr>
        <w:t xml:space="preserve"> מכל הסיפורים על דברים כאלה ואחרים שאתם נתקלים בהם. </w:t>
      </w:r>
    </w:p>
    <w:p w14:paraId="3CF7483B"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759AE64F" w14:textId="77777777" w:rsidR="001E2FF2" w:rsidRPr="001E2FF2" w:rsidRDefault="001E2FF2" w:rsidP="001E2FF2">
      <w:pPr>
        <w:bidi/>
        <w:jc w:val="both"/>
        <w:rPr>
          <w:rFonts w:cs="David" w:hint="cs"/>
          <w:u w:val="single"/>
          <w:rtl/>
        </w:rPr>
      </w:pPr>
    </w:p>
    <w:p w14:paraId="52824D99" w14:textId="77777777" w:rsidR="001E2FF2" w:rsidRPr="001E2FF2" w:rsidRDefault="001E2FF2" w:rsidP="001E2FF2">
      <w:pPr>
        <w:bidi/>
        <w:jc w:val="both"/>
        <w:rPr>
          <w:rFonts w:cs="David" w:hint="cs"/>
          <w:rtl/>
        </w:rPr>
      </w:pPr>
      <w:r w:rsidRPr="001E2FF2">
        <w:rPr>
          <w:rFonts w:cs="David" w:hint="cs"/>
          <w:rtl/>
        </w:rPr>
        <w:tab/>
        <w:t xml:space="preserve"> היום הוכחתם את זה.</w:t>
      </w:r>
    </w:p>
    <w:p w14:paraId="6BE7CBCF"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דפנה כהן:</w:t>
      </w:r>
    </w:p>
    <w:p w14:paraId="3682AD40" w14:textId="77777777" w:rsidR="001E2FF2" w:rsidRPr="001E2FF2" w:rsidRDefault="001E2FF2" w:rsidP="001E2FF2">
      <w:pPr>
        <w:bidi/>
        <w:jc w:val="both"/>
        <w:rPr>
          <w:rFonts w:cs="David" w:hint="cs"/>
          <w:rtl/>
        </w:rPr>
      </w:pPr>
    </w:p>
    <w:p w14:paraId="4E3D3D33" w14:textId="77777777" w:rsidR="001E2FF2" w:rsidRPr="001E2FF2" w:rsidRDefault="001E2FF2" w:rsidP="001E2FF2">
      <w:pPr>
        <w:bidi/>
        <w:jc w:val="both"/>
        <w:rPr>
          <w:rFonts w:cs="David" w:hint="cs"/>
          <w:rtl/>
        </w:rPr>
      </w:pPr>
      <w:r w:rsidRPr="001E2FF2">
        <w:rPr>
          <w:rFonts w:cs="David" w:hint="cs"/>
          <w:rtl/>
        </w:rPr>
        <w:tab/>
        <w:t>באמת שאני לא יודעת על מה אתה מדבר.</w:t>
      </w:r>
    </w:p>
    <w:p w14:paraId="1E61BC46"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26808EBE" w14:textId="77777777" w:rsidR="001E2FF2" w:rsidRPr="001E2FF2" w:rsidRDefault="001E2FF2" w:rsidP="001E2FF2">
      <w:pPr>
        <w:bidi/>
        <w:jc w:val="both"/>
        <w:rPr>
          <w:rFonts w:cs="David" w:hint="cs"/>
          <w:u w:val="single"/>
          <w:rtl/>
        </w:rPr>
      </w:pPr>
    </w:p>
    <w:p w14:paraId="2CF0C32D" w14:textId="77777777" w:rsidR="001E2FF2" w:rsidRPr="001E2FF2" w:rsidRDefault="001E2FF2" w:rsidP="001E2FF2">
      <w:pPr>
        <w:bidi/>
        <w:jc w:val="both"/>
        <w:rPr>
          <w:rFonts w:cs="David" w:hint="cs"/>
          <w:rtl/>
        </w:rPr>
      </w:pPr>
      <w:r w:rsidRPr="001E2FF2">
        <w:rPr>
          <w:rFonts w:cs="David" w:hint="cs"/>
          <w:rtl/>
        </w:rPr>
        <w:tab/>
        <w:t xml:space="preserve"> אני אפרט אחרי כן, במהלך הדיון. </w:t>
      </w:r>
    </w:p>
    <w:p w14:paraId="2B7C5902"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דפנה כהן:</w:t>
      </w:r>
    </w:p>
    <w:p w14:paraId="5C6F7C63" w14:textId="77777777" w:rsidR="001E2FF2" w:rsidRPr="001E2FF2" w:rsidRDefault="001E2FF2" w:rsidP="001E2FF2">
      <w:pPr>
        <w:bidi/>
        <w:jc w:val="both"/>
        <w:rPr>
          <w:rFonts w:cs="David" w:hint="cs"/>
          <w:rtl/>
        </w:rPr>
      </w:pPr>
    </w:p>
    <w:p w14:paraId="3C03D9ED" w14:textId="77777777" w:rsidR="001E2FF2" w:rsidRPr="001E2FF2" w:rsidRDefault="001E2FF2" w:rsidP="001E2FF2">
      <w:pPr>
        <w:bidi/>
        <w:jc w:val="both"/>
        <w:rPr>
          <w:rFonts w:cs="David" w:hint="cs"/>
          <w:rtl/>
        </w:rPr>
      </w:pPr>
      <w:r w:rsidRPr="001E2FF2">
        <w:rPr>
          <w:rFonts w:cs="David" w:hint="cs"/>
          <w:rtl/>
        </w:rPr>
        <w:tab/>
        <w:t xml:space="preserve">מתוקף התקנות אתם יכולים לפנות ליושב-ראש הכנסת, ולוביסט שעובר על אחד מהדברים האלה </w:t>
      </w:r>
      <w:r w:rsidRPr="001E2FF2">
        <w:rPr>
          <w:rFonts w:cs="David"/>
          <w:rtl/>
        </w:rPr>
        <w:t>–</w:t>
      </w:r>
      <w:r w:rsidRPr="001E2FF2">
        <w:rPr>
          <w:rFonts w:cs="David" w:hint="cs"/>
          <w:rtl/>
        </w:rPr>
        <w:t xml:space="preserve"> יישלל רשיונו. אני לא יודעת בעשור האחרון שנשלל רשיונו של לוביסט, אבל זה בהחלט כלי שפתוח בפני מי שחושב שנעשים פה דברים לא ראויים. וגם בדיון הזה יש לנו קצת תחושה שמטילים דופי. אני חושבת שרובנו המוחלט - - -</w:t>
      </w:r>
    </w:p>
    <w:p w14:paraId="7ACC2B8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05AE5FAB" w14:textId="77777777" w:rsidR="001E2FF2" w:rsidRPr="001E2FF2" w:rsidRDefault="001E2FF2" w:rsidP="001E2FF2">
      <w:pPr>
        <w:bidi/>
        <w:jc w:val="both"/>
        <w:rPr>
          <w:rFonts w:cs="David" w:hint="cs"/>
          <w:rtl/>
        </w:rPr>
      </w:pPr>
    </w:p>
    <w:p w14:paraId="0D98C837" w14:textId="77777777" w:rsidR="001E2FF2" w:rsidRPr="001E2FF2" w:rsidRDefault="001E2FF2" w:rsidP="001E2FF2">
      <w:pPr>
        <w:bidi/>
        <w:jc w:val="both"/>
        <w:rPr>
          <w:rFonts w:cs="David" w:hint="cs"/>
          <w:rtl/>
        </w:rPr>
      </w:pPr>
      <w:r w:rsidRPr="001E2FF2">
        <w:rPr>
          <w:rFonts w:cs="David" w:hint="cs"/>
          <w:rtl/>
        </w:rPr>
        <w:tab/>
        <w:t xml:space="preserve">גברת כהן, כל חוק שמנסים לחוקק כאן </w:t>
      </w:r>
      <w:r w:rsidRPr="001E2FF2">
        <w:rPr>
          <w:rFonts w:cs="David"/>
          <w:rtl/>
        </w:rPr>
        <w:t>–</w:t>
      </w:r>
      <w:r w:rsidRPr="001E2FF2">
        <w:rPr>
          <w:rFonts w:cs="David" w:hint="cs"/>
          <w:rtl/>
        </w:rPr>
        <w:t xml:space="preserve"> אין כוונה להטיל דופי. הכוונה היא פשוט לסדר את העניינים, זה הכול. </w:t>
      </w:r>
    </w:p>
    <w:p w14:paraId="39459616"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דפנה כהן:</w:t>
      </w:r>
    </w:p>
    <w:p w14:paraId="3D9B94FF" w14:textId="77777777" w:rsidR="001E2FF2" w:rsidRPr="001E2FF2" w:rsidRDefault="001E2FF2" w:rsidP="001E2FF2">
      <w:pPr>
        <w:bidi/>
        <w:jc w:val="both"/>
        <w:rPr>
          <w:rFonts w:cs="David" w:hint="cs"/>
          <w:rtl/>
        </w:rPr>
      </w:pPr>
    </w:p>
    <w:p w14:paraId="14AFCDA9" w14:textId="77777777" w:rsidR="001E2FF2" w:rsidRPr="001E2FF2" w:rsidRDefault="001E2FF2" w:rsidP="001E2FF2">
      <w:pPr>
        <w:bidi/>
        <w:jc w:val="both"/>
        <w:rPr>
          <w:rFonts w:cs="David" w:hint="cs"/>
          <w:rtl/>
        </w:rPr>
      </w:pPr>
      <w:r w:rsidRPr="001E2FF2">
        <w:rPr>
          <w:rFonts w:cs="David" w:hint="cs"/>
          <w:rtl/>
        </w:rPr>
        <w:tab/>
        <w:t>אנחנו בעד, אבל אדוני היושב-ראש - - -</w:t>
      </w:r>
    </w:p>
    <w:p w14:paraId="377189C3"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19BECE9D" w14:textId="77777777" w:rsidR="001E2FF2" w:rsidRPr="001E2FF2" w:rsidRDefault="001E2FF2" w:rsidP="001E2FF2">
      <w:pPr>
        <w:bidi/>
        <w:jc w:val="both"/>
        <w:rPr>
          <w:rFonts w:cs="David" w:hint="cs"/>
          <w:rtl/>
        </w:rPr>
      </w:pPr>
    </w:p>
    <w:p w14:paraId="48092F88" w14:textId="77777777" w:rsidR="001E2FF2" w:rsidRPr="001E2FF2" w:rsidRDefault="001E2FF2" w:rsidP="001E2FF2">
      <w:pPr>
        <w:bidi/>
        <w:jc w:val="both"/>
        <w:rPr>
          <w:rFonts w:cs="David" w:hint="cs"/>
          <w:rtl/>
        </w:rPr>
      </w:pPr>
      <w:r w:rsidRPr="001E2FF2">
        <w:rPr>
          <w:rFonts w:cs="David" w:hint="cs"/>
          <w:rtl/>
        </w:rPr>
        <w:tab/>
        <w:t xml:space="preserve">שלא יתקבל הרושם שמישהו מנסה לתקוף, להתקיף. </w:t>
      </w:r>
    </w:p>
    <w:p w14:paraId="23714DB9" w14:textId="77777777" w:rsidR="001E2FF2" w:rsidRPr="001E2FF2" w:rsidRDefault="001E2FF2" w:rsidP="001E2FF2">
      <w:pPr>
        <w:bidi/>
        <w:jc w:val="both"/>
        <w:rPr>
          <w:rFonts w:cs="David" w:hint="cs"/>
          <w:u w:val="single"/>
          <w:rtl/>
        </w:rPr>
      </w:pPr>
      <w:r w:rsidRPr="001E2FF2">
        <w:rPr>
          <w:rFonts w:cs="David"/>
          <w:rtl/>
        </w:rPr>
        <w:br/>
      </w:r>
    </w:p>
    <w:p w14:paraId="4CBF7977" w14:textId="77777777" w:rsidR="001E2FF2" w:rsidRPr="001E2FF2" w:rsidRDefault="001E2FF2" w:rsidP="001E2FF2">
      <w:pPr>
        <w:bidi/>
        <w:jc w:val="both"/>
        <w:rPr>
          <w:rFonts w:cs="David" w:hint="cs"/>
          <w:rtl/>
        </w:rPr>
      </w:pPr>
      <w:r w:rsidRPr="001E2FF2">
        <w:rPr>
          <w:rFonts w:cs="David" w:hint="cs"/>
          <w:u w:val="single"/>
          <w:rtl/>
        </w:rPr>
        <w:t>דפנה כהן:</w:t>
      </w:r>
    </w:p>
    <w:p w14:paraId="68A39A1A" w14:textId="77777777" w:rsidR="001E2FF2" w:rsidRPr="001E2FF2" w:rsidRDefault="001E2FF2" w:rsidP="001E2FF2">
      <w:pPr>
        <w:bidi/>
        <w:jc w:val="both"/>
        <w:rPr>
          <w:rFonts w:cs="David" w:hint="cs"/>
          <w:rtl/>
        </w:rPr>
      </w:pPr>
    </w:p>
    <w:p w14:paraId="675BC969" w14:textId="77777777" w:rsidR="001E2FF2" w:rsidRPr="001E2FF2" w:rsidRDefault="001E2FF2" w:rsidP="001E2FF2">
      <w:pPr>
        <w:bidi/>
        <w:jc w:val="both"/>
        <w:rPr>
          <w:rFonts w:cs="David" w:hint="cs"/>
          <w:rtl/>
        </w:rPr>
      </w:pPr>
      <w:r w:rsidRPr="001E2FF2">
        <w:rPr>
          <w:rFonts w:cs="David" w:hint="cs"/>
          <w:rtl/>
        </w:rPr>
        <w:tab/>
        <w:t xml:space="preserve">אבל בדברי ההסבר, אדוני היושב-ראש, כתובים דברים כמו: לכך כמה תופעות נלוות, לעתים אנחנו עושים כך ולעתים כך </w:t>
      </w:r>
      <w:r w:rsidRPr="001E2FF2">
        <w:rPr>
          <w:rFonts w:cs="David"/>
          <w:rtl/>
        </w:rPr>
        <w:t>–</w:t>
      </w:r>
      <w:r w:rsidRPr="001E2FF2">
        <w:rPr>
          <w:rFonts w:cs="David" w:hint="cs"/>
          <w:rtl/>
        </w:rPr>
        <w:t xml:space="preserve"> משתמע מזה שזהו נוהג רגיל.</w:t>
      </w:r>
    </w:p>
    <w:p w14:paraId="474AA58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15BDD4FD" w14:textId="77777777" w:rsidR="001E2FF2" w:rsidRPr="001E2FF2" w:rsidRDefault="001E2FF2" w:rsidP="001E2FF2">
      <w:pPr>
        <w:bidi/>
        <w:jc w:val="both"/>
        <w:rPr>
          <w:rFonts w:cs="David" w:hint="cs"/>
          <w:rtl/>
        </w:rPr>
      </w:pPr>
    </w:p>
    <w:p w14:paraId="2EA09B51" w14:textId="77777777" w:rsidR="001E2FF2" w:rsidRPr="001E2FF2" w:rsidRDefault="001E2FF2" w:rsidP="001E2FF2">
      <w:pPr>
        <w:bidi/>
        <w:jc w:val="both"/>
        <w:rPr>
          <w:rFonts w:cs="David" w:hint="cs"/>
          <w:rtl/>
        </w:rPr>
      </w:pPr>
      <w:r w:rsidRPr="001E2FF2">
        <w:rPr>
          <w:rFonts w:cs="David" w:hint="cs"/>
          <w:rtl/>
        </w:rPr>
        <w:tab/>
        <w:t>ולכן, אנחנו רוצים לסדר את זה.</w:t>
      </w:r>
    </w:p>
    <w:p w14:paraId="62734F1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נסים זאב:</w:t>
      </w:r>
    </w:p>
    <w:p w14:paraId="7CAED975" w14:textId="77777777" w:rsidR="001E2FF2" w:rsidRPr="001E2FF2" w:rsidRDefault="001E2FF2" w:rsidP="001E2FF2">
      <w:pPr>
        <w:bidi/>
        <w:jc w:val="both"/>
        <w:rPr>
          <w:rFonts w:cs="David" w:hint="cs"/>
          <w:rtl/>
        </w:rPr>
      </w:pPr>
    </w:p>
    <w:p w14:paraId="5AD95A1C" w14:textId="77777777" w:rsidR="001E2FF2" w:rsidRPr="001E2FF2" w:rsidRDefault="001E2FF2" w:rsidP="001E2FF2">
      <w:pPr>
        <w:bidi/>
        <w:jc w:val="both"/>
        <w:rPr>
          <w:rFonts w:cs="David" w:hint="cs"/>
          <w:rtl/>
        </w:rPr>
      </w:pPr>
      <w:r w:rsidRPr="001E2FF2">
        <w:rPr>
          <w:rFonts w:cs="David" w:hint="cs"/>
          <w:rtl/>
        </w:rPr>
        <w:tab/>
        <w:t xml:space="preserve"> אני רוצה לשמוע את כל ההערות שלך באופן מסודר. זה חשוב לי מאוד.</w:t>
      </w:r>
    </w:p>
    <w:p w14:paraId="5F62C0B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דפנה כהן:</w:t>
      </w:r>
    </w:p>
    <w:p w14:paraId="6A87C61B" w14:textId="77777777" w:rsidR="001E2FF2" w:rsidRPr="001E2FF2" w:rsidRDefault="001E2FF2" w:rsidP="001E2FF2">
      <w:pPr>
        <w:bidi/>
        <w:jc w:val="both"/>
        <w:rPr>
          <w:rFonts w:cs="David" w:hint="cs"/>
          <w:rtl/>
        </w:rPr>
      </w:pPr>
    </w:p>
    <w:p w14:paraId="75C7D84A" w14:textId="77777777" w:rsidR="001E2FF2" w:rsidRPr="001E2FF2" w:rsidRDefault="001E2FF2" w:rsidP="001E2FF2">
      <w:pPr>
        <w:bidi/>
        <w:jc w:val="both"/>
        <w:rPr>
          <w:rFonts w:cs="David" w:hint="cs"/>
          <w:rtl/>
        </w:rPr>
      </w:pPr>
      <w:r w:rsidRPr="001E2FF2">
        <w:rPr>
          <w:rFonts w:cs="David" w:hint="cs"/>
          <w:rtl/>
        </w:rPr>
        <w:tab/>
        <w:t xml:space="preserve">האמת שאין לנו כל כך הרבה הערות. </w:t>
      </w:r>
    </w:p>
    <w:p w14:paraId="0EC190F6"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32E2ED6F" w14:textId="77777777" w:rsidR="001E2FF2" w:rsidRPr="001E2FF2" w:rsidRDefault="001E2FF2" w:rsidP="001E2FF2">
      <w:pPr>
        <w:bidi/>
        <w:jc w:val="both"/>
        <w:rPr>
          <w:rFonts w:cs="David" w:hint="cs"/>
          <w:u w:val="single"/>
          <w:rtl/>
        </w:rPr>
      </w:pPr>
    </w:p>
    <w:p w14:paraId="46BB7A6A" w14:textId="77777777" w:rsidR="001E2FF2" w:rsidRPr="001E2FF2" w:rsidRDefault="001E2FF2" w:rsidP="001E2FF2">
      <w:pPr>
        <w:bidi/>
        <w:jc w:val="both"/>
        <w:rPr>
          <w:rFonts w:cs="David" w:hint="cs"/>
          <w:rtl/>
        </w:rPr>
      </w:pPr>
      <w:r w:rsidRPr="001E2FF2">
        <w:rPr>
          <w:rFonts w:cs="David" w:hint="cs"/>
          <w:rtl/>
        </w:rPr>
        <w:tab/>
        <w:t xml:space="preserve">רק נגד השקיפות. רק יכולים לקעקע את הגדלת השדלנות, אין לכם הערות לסעיף ההיתרים. </w:t>
      </w:r>
    </w:p>
    <w:p w14:paraId="21540C1A"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רות </w:t>
      </w:r>
      <w:proofErr w:type="spellStart"/>
      <w:r w:rsidRPr="001E2FF2">
        <w:rPr>
          <w:rFonts w:cs="David" w:hint="cs"/>
          <w:u w:val="single"/>
          <w:rtl/>
        </w:rPr>
        <w:t>פרמינגר</w:t>
      </w:r>
      <w:proofErr w:type="spellEnd"/>
      <w:r w:rsidRPr="001E2FF2">
        <w:rPr>
          <w:rFonts w:cs="David" w:hint="cs"/>
          <w:u w:val="single"/>
          <w:rtl/>
        </w:rPr>
        <w:t>:</w:t>
      </w:r>
    </w:p>
    <w:p w14:paraId="306101E3" w14:textId="77777777" w:rsidR="001E2FF2" w:rsidRPr="001E2FF2" w:rsidRDefault="001E2FF2" w:rsidP="001E2FF2">
      <w:pPr>
        <w:bidi/>
        <w:jc w:val="both"/>
        <w:rPr>
          <w:rFonts w:cs="David" w:hint="cs"/>
          <w:rtl/>
        </w:rPr>
      </w:pPr>
    </w:p>
    <w:p w14:paraId="14921D09" w14:textId="77777777" w:rsidR="001E2FF2" w:rsidRPr="001E2FF2" w:rsidRDefault="001E2FF2" w:rsidP="001E2FF2">
      <w:pPr>
        <w:bidi/>
        <w:jc w:val="both"/>
        <w:rPr>
          <w:rFonts w:cs="David" w:hint="cs"/>
          <w:rtl/>
        </w:rPr>
      </w:pPr>
      <w:r w:rsidRPr="001E2FF2">
        <w:rPr>
          <w:rFonts w:cs="David" w:hint="cs"/>
          <w:rtl/>
        </w:rPr>
        <w:tab/>
        <w:t>אבל זה ממש לא נכון, חבר הכנסת סער.</w:t>
      </w:r>
    </w:p>
    <w:p w14:paraId="4470A541"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דפנה כהן:</w:t>
      </w:r>
    </w:p>
    <w:p w14:paraId="3080974A" w14:textId="77777777" w:rsidR="001E2FF2" w:rsidRPr="001E2FF2" w:rsidRDefault="001E2FF2" w:rsidP="001E2FF2">
      <w:pPr>
        <w:bidi/>
        <w:jc w:val="both"/>
        <w:rPr>
          <w:rFonts w:cs="David" w:hint="cs"/>
          <w:rtl/>
        </w:rPr>
      </w:pPr>
    </w:p>
    <w:p w14:paraId="5038C235" w14:textId="77777777" w:rsidR="001E2FF2" w:rsidRPr="001E2FF2" w:rsidRDefault="001E2FF2" w:rsidP="001E2FF2">
      <w:pPr>
        <w:bidi/>
        <w:jc w:val="both"/>
        <w:rPr>
          <w:rFonts w:cs="David" w:hint="cs"/>
          <w:rtl/>
        </w:rPr>
      </w:pPr>
      <w:r w:rsidRPr="001E2FF2">
        <w:rPr>
          <w:rFonts w:cs="David" w:hint="cs"/>
          <w:rtl/>
        </w:rPr>
        <w:tab/>
        <w:t xml:space="preserve">לגבי השקיפות </w:t>
      </w:r>
      <w:r w:rsidRPr="001E2FF2">
        <w:rPr>
          <w:rFonts w:cs="David"/>
          <w:rtl/>
        </w:rPr>
        <w:t>–</w:t>
      </w:r>
      <w:r w:rsidRPr="001E2FF2">
        <w:rPr>
          <w:rFonts w:cs="David" w:hint="cs"/>
          <w:rtl/>
        </w:rPr>
        <w:t xml:space="preserve"> באשר לעניין של אתר האינטרנט - -</w:t>
      </w:r>
    </w:p>
    <w:p w14:paraId="2C7F3A4E"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27EC8E04" w14:textId="77777777" w:rsidR="001E2FF2" w:rsidRPr="001E2FF2" w:rsidRDefault="001E2FF2" w:rsidP="001E2FF2">
      <w:pPr>
        <w:bidi/>
        <w:jc w:val="both"/>
        <w:rPr>
          <w:rFonts w:cs="David" w:hint="cs"/>
          <w:u w:val="single"/>
          <w:rtl/>
        </w:rPr>
      </w:pPr>
    </w:p>
    <w:p w14:paraId="3910F476" w14:textId="77777777" w:rsidR="001E2FF2" w:rsidRPr="001E2FF2" w:rsidRDefault="001E2FF2" w:rsidP="001E2FF2">
      <w:pPr>
        <w:bidi/>
        <w:jc w:val="both"/>
        <w:rPr>
          <w:rFonts w:cs="David" w:hint="cs"/>
          <w:rtl/>
        </w:rPr>
      </w:pPr>
      <w:r w:rsidRPr="001E2FF2">
        <w:rPr>
          <w:rFonts w:cs="David" w:hint="cs"/>
          <w:rtl/>
        </w:rPr>
        <w:tab/>
        <w:t xml:space="preserve"> הכל נחשף פה.</w:t>
      </w:r>
    </w:p>
    <w:p w14:paraId="5A7F37DF"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דפנה כהן:</w:t>
      </w:r>
    </w:p>
    <w:p w14:paraId="5D8F3A28" w14:textId="77777777" w:rsidR="001E2FF2" w:rsidRPr="001E2FF2" w:rsidRDefault="001E2FF2" w:rsidP="001E2FF2">
      <w:pPr>
        <w:bidi/>
        <w:jc w:val="both"/>
        <w:rPr>
          <w:rFonts w:cs="David" w:hint="cs"/>
          <w:rtl/>
        </w:rPr>
      </w:pPr>
    </w:p>
    <w:p w14:paraId="5AB6E9B2" w14:textId="77777777" w:rsidR="001E2FF2" w:rsidRPr="001E2FF2" w:rsidRDefault="001E2FF2" w:rsidP="001E2FF2">
      <w:pPr>
        <w:bidi/>
        <w:jc w:val="both"/>
        <w:rPr>
          <w:rFonts w:cs="David" w:hint="cs"/>
          <w:rtl/>
        </w:rPr>
      </w:pPr>
      <w:r w:rsidRPr="001E2FF2">
        <w:rPr>
          <w:rFonts w:cs="David" w:hint="cs"/>
          <w:rtl/>
        </w:rPr>
        <w:tab/>
        <w:t xml:space="preserve">- - תציג את זה הלוביסטית קרן ברק, אבל רק אומַר לגבי השקיפות, חבר הכנסת סער </w:t>
      </w:r>
      <w:r w:rsidRPr="001E2FF2">
        <w:rPr>
          <w:rFonts w:cs="David"/>
          <w:rtl/>
        </w:rPr>
        <w:t>–</w:t>
      </w:r>
      <w:r w:rsidRPr="001E2FF2">
        <w:rPr>
          <w:rFonts w:cs="David" w:hint="cs"/>
          <w:rtl/>
        </w:rPr>
        <w:t xml:space="preserve"> מי שמשתתף בדיונים נרשם כלוביסט, ולכן מבחינת הפרוטוקולים אפשר לראות מי היה - - -</w:t>
      </w:r>
    </w:p>
    <w:p w14:paraId="36303159"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71E1FB72" w14:textId="77777777" w:rsidR="001E2FF2" w:rsidRPr="001E2FF2" w:rsidRDefault="001E2FF2" w:rsidP="001E2FF2">
      <w:pPr>
        <w:bidi/>
        <w:jc w:val="both"/>
        <w:rPr>
          <w:rFonts w:cs="David" w:hint="cs"/>
          <w:u w:val="single"/>
          <w:rtl/>
        </w:rPr>
      </w:pPr>
    </w:p>
    <w:p w14:paraId="057835A2" w14:textId="77777777" w:rsidR="001E2FF2" w:rsidRPr="001E2FF2" w:rsidRDefault="001E2FF2" w:rsidP="001E2FF2">
      <w:pPr>
        <w:bidi/>
        <w:jc w:val="both"/>
        <w:rPr>
          <w:rFonts w:cs="David" w:hint="cs"/>
          <w:rtl/>
        </w:rPr>
      </w:pPr>
      <w:r w:rsidRPr="001E2FF2">
        <w:rPr>
          <w:rFonts w:cs="David" w:hint="cs"/>
          <w:rtl/>
        </w:rPr>
        <w:tab/>
        <w:t xml:space="preserve"> הציבור יידע.</w:t>
      </w:r>
    </w:p>
    <w:p w14:paraId="6FAE4D02"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דפנה כהן:</w:t>
      </w:r>
    </w:p>
    <w:p w14:paraId="0CCD38AC" w14:textId="77777777" w:rsidR="001E2FF2" w:rsidRPr="001E2FF2" w:rsidRDefault="001E2FF2" w:rsidP="001E2FF2">
      <w:pPr>
        <w:bidi/>
        <w:jc w:val="both"/>
        <w:rPr>
          <w:rFonts w:cs="David" w:hint="cs"/>
          <w:rtl/>
        </w:rPr>
      </w:pPr>
    </w:p>
    <w:p w14:paraId="3803C42D" w14:textId="77777777" w:rsidR="001E2FF2" w:rsidRPr="001E2FF2" w:rsidRDefault="001E2FF2" w:rsidP="001E2FF2">
      <w:pPr>
        <w:bidi/>
        <w:jc w:val="both"/>
        <w:rPr>
          <w:rFonts w:cs="David" w:hint="cs"/>
          <w:rtl/>
        </w:rPr>
      </w:pPr>
      <w:r w:rsidRPr="001E2FF2">
        <w:rPr>
          <w:rFonts w:cs="David" w:hint="cs"/>
          <w:rtl/>
        </w:rPr>
        <w:tab/>
        <w:t xml:space="preserve">אבל הציבור נכנס לפרוטוקולים. </w:t>
      </w:r>
    </w:p>
    <w:p w14:paraId="0389B3D7"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54C4E924" w14:textId="77777777" w:rsidR="001E2FF2" w:rsidRPr="001E2FF2" w:rsidRDefault="001E2FF2" w:rsidP="001E2FF2">
      <w:pPr>
        <w:bidi/>
        <w:jc w:val="both"/>
        <w:rPr>
          <w:rFonts w:cs="David" w:hint="cs"/>
          <w:u w:val="single"/>
          <w:rtl/>
        </w:rPr>
      </w:pPr>
    </w:p>
    <w:p w14:paraId="2130E019" w14:textId="77777777" w:rsidR="001E2FF2" w:rsidRPr="001E2FF2" w:rsidRDefault="001E2FF2" w:rsidP="001E2FF2">
      <w:pPr>
        <w:bidi/>
        <w:jc w:val="both"/>
        <w:rPr>
          <w:rFonts w:cs="David" w:hint="cs"/>
          <w:rtl/>
        </w:rPr>
      </w:pPr>
      <w:r w:rsidRPr="001E2FF2">
        <w:rPr>
          <w:rFonts w:cs="David" w:hint="cs"/>
          <w:rtl/>
        </w:rPr>
        <w:tab/>
        <w:t xml:space="preserve"> לא הציבור שנכנס לפרוטוקולים. כל אחד מהציבור שרוצה להיכנס לאתר אינטרנט, יידע את מי את מייצגת כשזה נוגע לחקיקה, כי החקיקה היא לא עניינך הפרטי, וגם לא ענייני הפרטי. </w:t>
      </w:r>
    </w:p>
    <w:p w14:paraId="6B11E6A3"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28C9E6F7" w14:textId="77777777" w:rsidR="001E2FF2" w:rsidRPr="001E2FF2" w:rsidRDefault="001E2FF2" w:rsidP="001E2FF2">
      <w:pPr>
        <w:bidi/>
        <w:jc w:val="both"/>
        <w:rPr>
          <w:rFonts w:cs="David" w:hint="cs"/>
          <w:rtl/>
        </w:rPr>
      </w:pPr>
    </w:p>
    <w:p w14:paraId="64AE4CFF" w14:textId="77777777" w:rsidR="001E2FF2" w:rsidRPr="001E2FF2" w:rsidRDefault="001E2FF2" w:rsidP="001E2FF2">
      <w:pPr>
        <w:bidi/>
        <w:jc w:val="both"/>
        <w:rPr>
          <w:rFonts w:cs="David" w:hint="cs"/>
          <w:rtl/>
        </w:rPr>
      </w:pPr>
      <w:r w:rsidRPr="001E2FF2">
        <w:rPr>
          <w:rFonts w:cs="David" w:hint="cs"/>
          <w:rtl/>
        </w:rPr>
        <w:tab/>
        <w:t>תודה רבה. חברת הכנסת רונית תירוש.</w:t>
      </w:r>
    </w:p>
    <w:p w14:paraId="0DCCC67B" w14:textId="77777777" w:rsidR="001E2FF2" w:rsidRPr="001E2FF2" w:rsidRDefault="001E2FF2" w:rsidP="001E2FF2">
      <w:pPr>
        <w:bidi/>
        <w:jc w:val="both"/>
        <w:rPr>
          <w:rFonts w:cs="David" w:hint="cs"/>
          <w:rtl/>
        </w:rPr>
      </w:pPr>
      <w:r w:rsidRPr="001E2FF2">
        <w:rPr>
          <w:rFonts w:cs="David"/>
          <w:rtl/>
        </w:rPr>
        <w:br/>
      </w:r>
    </w:p>
    <w:p w14:paraId="03E7091F" w14:textId="77777777" w:rsidR="001E2FF2" w:rsidRPr="001E2FF2" w:rsidRDefault="001E2FF2" w:rsidP="001E2FF2">
      <w:pPr>
        <w:bidi/>
        <w:jc w:val="both"/>
        <w:rPr>
          <w:rFonts w:cs="David" w:hint="cs"/>
          <w:rtl/>
        </w:rPr>
      </w:pPr>
    </w:p>
    <w:p w14:paraId="515592B9" w14:textId="77777777" w:rsidR="001E2FF2" w:rsidRPr="001E2FF2" w:rsidRDefault="001E2FF2" w:rsidP="001E2FF2">
      <w:pPr>
        <w:bidi/>
        <w:jc w:val="both"/>
        <w:rPr>
          <w:rFonts w:cs="David" w:hint="cs"/>
          <w:rtl/>
        </w:rPr>
      </w:pPr>
      <w:r w:rsidRPr="001E2FF2">
        <w:rPr>
          <w:rFonts w:cs="David" w:hint="cs"/>
          <w:u w:val="single"/>
          <w:rtl/>
        </w:rPr>
        <w:t>רונית תירוש:</w:t>
      </w:r>
    </w:p>
    <w:p w14:paraId="5AEAA057" w14:textId="77777777" w:rsidR="001E2FF2" w:rsidRPr="001E2FF2" w:rsidRDefault="001E2FF2" w:rsidP="001E2FF2">
      <w:pPr>
        <w:bidi/>
        <w:jc w:val="both"/>
        <w:rPr>
          <w:rFonts w:cs="David" w:hint="cs"/>
          <w:rtl/>
        </w:rPr>
      </w:pPr>
    </w:p>
    <w:p w14:paraId="76162157" w14:textId="77777777" w:rsidR="001E2FF2" w:rsidRPr="001E2FF2" w:rsidRDefault="001E2FF2" w:rsidP="001E2FF2">
      <w:pPr>
        <w:bidi/>
        <w:jc w:val="both"/>
        <w:rPr>
          <w:rFonts w:cs="David" w:hint="cs"/>
          <w:rtl/>
        </w:rPr>
      </w:pPr>
      <w:r w:rsidRPr="001E2FF2">
        <w:rPr>
          <w:rFonts w:cs="David" w:hint="cs"/>
          <w:rtl/>
        </w:rPr>
        <w:tab/>
        <w:t xml:space="preserve">תודה, אדוני היושב-ראש. ראשית, אני רוצה באמת לברך על החוק הזה, אני חושבת שהוא חוק נכון, הוא נחוץ, הוא חשוב, וצריך להסדיר את עבודת השדלנים. </w:t>
      </w:r>
    </w:p>
    <w:p w14:paraId="4A09EA7C" w14:textId="77777777" w:rsidR="001E2FF2" w:rsidRPr="001E2FF2" w:rsidRDefault="001E2FF2" w:rsidP="001E2FF2">
      <w:pPr>
        <w:bidi/>
        <w:jc w:val="both"/>
        <w:rPr>
          <w:rFonts w:cs="David" w:hint="cs"/>
          <w:rtl/>
        </w:rPr>
      </w:pPr>
    </w:p>
    <w:p w14:paraId="797575D4" w14:textId="77777777" w:rsidR="001E2FF2" w:rsidRPr="001E2FF2" w:rsidRDefault="001E2FF2" w:rsidP="001E2FF2">
      <w:pPr>
        <w:bidi/>
        <w:jc w:val="both"/>
        <w:rPr>
          <w:rFonts w:cs="David" w:hint="cs"/>
          <w:rtl/>
        </w:rPr>
      </w:pPr>
      <w:r w:rsidRPr="001E2FF2">
        <w:rPr>
          <w:rFonts w:cs="David" w:hint="cs"/>
          <w:rtl/>
        </w:rPr>
        <w:tab/>
        <w:t xml:space="preserve">אני רוצה לדבר מזווית ראייה של חברת כנסת חדשה, ודווקא על התרומה </w:t>
      </w:r>
      <w:proofErr w:type="spellStart"/>
      <w:r w:rsidRPr="001E2FF2">
        <w:rPr>
          <w:rFonts w:cs="David" w:hint="cs"/>
          <w:rtl/>
        </w:rPr>
        <w:t>שנתרמתי</w:t>
      </w:r>
      <w:proofErr w:type="spellEnd"/>
      <w:r w:rsidRPr="001E2FF2">
        <w:rPr>
          <w:rFonts w:cs="David" w:hint="cs"/>
          <w:rtl/>
        </w:rPr>
        <w:t xml:space="preserve"> לא אחת על-ידי השדלנים למיניהם בעבודתי כמחוקקת, וגם בהצעות לסדר-היום.</w:t>
      </w:r>
    </w:p>
    <w:p w14:paraId="2A363D9A" w14:textId="77777777" w:rsidR="001E2FF2" w:rsidRPr="001E2FF2" w:rsidRDefault="001E2FF2" w:rsidP="001E2FF2">
      <w:pPr>
        <w:bidi/>
        <w:jc w:val="both"/>
        <w:rPr>
          <w:rFonts w:cs="David" w:hint="cs"/>
          <w:rtl/>
        </w:rPr>
      </w:pPr>
    </w:p>
    <w:p w14:paraId="7DE612E2" w14:textId="77777777" w:rsidR="001E2FF2" w:rsidRPr="001E2FF2" w:rsidRDefault="001E2FF2" w:rsidP="001E2FF2">
      <w:pPr>
        <w:bidi/>
        <w:jc w:val="both"/>
        <w:rPr>
          <w:rFonts w:cs="David" w:hint="cs"/>
          <w:rtl/>
        </w:rPr>
      </w:pPr>
      <w:r w:rsidRPr="001E2FF2">
        <w:rPr>
          <w:rFonts w:cs="David" w:hint="cs"/>
          <w:rtl/>
        </w:rPr>
        <w:tab/>
        <w:t>מאחר שהמצוקה של העוזרים שלנו היא ידועה, ואנחנו לא מעסיקים עוד - -</w:t>
      </w:r>
    </w:p>
    <w:p w14:paraId="7E6F756A"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14F85387" w14:textId="77777777" w:rsidR="001E2FF2" w:rsidRPr="001E2FF2" w:rsidRDefault="001E2FF2" w:rsidP="001E2FF2">
      <w:pPr>
        <w:bidi/>
        <w:jc w:val="both"/>
        <w:rPr>
          <w:rFonts w:cs="David" w:hint="cs"/>
          <w:rtl/>
        </w:rPr>
      </w:pPr>
    </w:p>
    <w:p w14:paraId="15A92ACD" w14:textId="77777777" w:rsidR="001E2FF2" w:rsidRPr="001E2FF2" w:rsidRDefault="001E2FF2" w:rsidP="001E2FF2">
      <w:pPr>
        <w:bidi/>
        <w:jc w:val="both"/>
        <w:rPr>
          <w:rFonts w:cs="David" w:hint="cs"/>
          <w:rtl/>
        </w:rPr>
      </w:pPr>
      <w:r w:rsidRPr="001E2FF2">
        <w:rPr>
          <w:rFonts w:cs="David" w:hint="cs"/>
          <w:rtl/>
        </w:rPr>
        <w:tab/>
        <w:t xml:space="preserve">כמו בקונגרס האמריקני </w:t>
      </w:r>
      <w:r w:rsidRPr="001E2FF2">
        <w:rPr>
          <w:rFonts w:cs="David"/>
          <w:rtl/>
        </w:rPr>
        <w:t>–</w:t>
      </w:r>
      <w:r w:rsidRPr="001E2FF2">
        <w:rPr>
          <w:rFonts w:cs="David" w:hint="cs"/>
          <w:rtl/>
        </w:rPr>
        <w:t xml:space="preserve"> 17 עוזרים. </w:t>
      </w:r>
    </w:p>
    <w:p w14:paraId="15DBBC43"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29D21C40" w14:textId="77777777" w:rsidR="001E2FF2" w:rsidRPr="001E2FF2" w:rsidRDefault="001E2FF2" w:rsidP="001E2FF2">
      <w:pPr>
        <w:bidi/>
        <w:jc w:val="both"/>
        <w:rPr>
          <w:rFonts w:cs="David" w:hint="cs"/>
          <w:rtl/>
        </w:rPr>
      </w:pPr>
    </w:p>
    <w:p w14:paraId="7C9288C8" w14:textId="77777777" w:rsidR="001E2FF2" w:rsidRPr="001E2FF2" w:rsidRDefault="001E2FF2" w:rsidP="001E2FF2">
      <w:pPr>
        <w:bidi/>
        <w:jc w:val="both"/>
        <w:rPr>
          <w:rFonts w:cs="David" w:hint="cs"/>
          <w:rtl/>
        </w:rPr>
      </w:pPr>
      <w:r w:rsidRPr="001E2FF2">
        <w:rPr>
          <w:rFonts w:cs="David" w:hint="cs"/>
          <w:rtl/>
        </w:rPr>
        <w:tab/>
        <w:t xml:space="preserve">- - עוזר אד </w:t>
      </w:r>
      <w:proofErr w:type="spellStart"/>
      <w:r w:rsidRPr="001E2FF2">
        <w:rPr>
          <w:rFonts w:cs="David" w:hint="cs"/>
          <w:rtl/>
        </w:rPr>
        <w:t>הוק</w:t>
      </w:r>
      <w:proofErr w:type="spellEnd"/>
      <w:r w:rsidRPr="001E2FF2">
        <w:rPr>
          <w:rFonts w:cs="David" w:hint="cs"/>
          <w:rtl/>
        </w:rPr>
        <w:t xml:space="preserve">, לצורך נושא כזה ואחר </w:t>
      </w:r>
      <w:r w:rsidRPr="001E2FF2">
        <w:rPr>
          <w:rFonts w:cs="David"/>
          <w:rtl/>
        </w:rPr>
        <w:t>–</w:t>
      </w:r>
      <w:r w:rsidRPr="001E2FF2">
        <w:rPr>
          <w:rFonts w:cs="David" w:hint="cs"/>
          <w:rtl/>
        </w:rPr>
        <w:t xml:space="preserve"> אין לנו דרך ליידע את עצמנו, מלבד שיטוט באינטרנט ובמאגרי מידע, אבל אין לנו דרך מאוד זמינה, נגישה וקלה על מנת להתוודע לנושא לכל רוחבו ולעומקו. </w:t>
      </w:r>
    </w:p>
    <w:p w14:paraId="1C965014" w14:textId="77777777" w:rsidR="001E2FF2" w:rsidRPr="001E2FF2" w:rsidRDefault="001E2FF2" w:rsidP="001E2FF2">
      <w:pPr>
        <w:bidi/>
        <w:jc w:val="both"/>
        <w:rPr>
          <w:rFonts w:cs="David" w:hint="cs"/>
          <w:rtl/>
        </w:rPr>
      </w:pPr>
    </w:p>
    <w:p w14:paraId="4D8AC6A3" w14:textId="77777777" w:rsidR="001E2FF2" w:rsidRPr="001E2FF2" w:rsidRDefault="001E2FF2" w:rsidP="001E2FF2">
      <w:pPr>
        <w:bidi/>
        <w:jc w:val="both"/>
        <w:rPr>
          <w:rFonts w:cs="David" w:hint="cs"/>
          <w:rtl/>
        </w:rPr>
      </w:pPr>
      <w:r w:rsidRPr="001E2FF2">
        <w:rPr>
          <w:rFonts w:cs="David" w:hint="cs"/>
          <w:rtl/>
        </w:rPr>
        <w:tab/>
        <w:t xml:space="preserve">אני חושבת שבעניין הזה </w:t>
      </w:r>
      <w:r w:rsidRPr="001E2FF2">
        <w:rPr>
          <w:rFonts w:cs="David"/>
          <w:rtl/>
        </w:rPr>
        <w:t>–</w:t>
      </w:r>
      <w:r w:rsidRPr="001E2FF2">
        <w:rPr>
          <w:rFonts w:cs="David" w:hint="cs"/>
          <w:rtl/>
        </w:rPr>
        <w:t xml:space="preserve"> אני לפחות אדבר בשם עצמי </w:t>
      </w:r>
      <w:r w:rsidRPr="001E2FF2">
        <w:rPr>
          <w:rFonts w:cs="David"/>
          <w:rtl/>
        </w:rPr>
        <w:t>–</w:t>
      </w:r>
      <w:r w:rsidRPr="001E2FF2">
        <w:rPr>
          <w:rFonts w:cs="David" w:hint="cs"/>
          <w:rtl/>
        </w:rPr>
        <w:t xml:space="preserve"> </w:t>
      </w:r>
      <w:proofErr w:type="spellStart"/>
      <w:r w:rsidRPr="001E2FF2">
        <w:rPr>
          <w:rFonts w:cs="David" w:hint="cs"/>
          <w:rtl/>
        </w:rPr>
        <w:t>נתרמתי</w:t>
      </w:r>
      <w:proofErr w:type="spellEnd"/>
      <w:r w:rsidRPr="001E2FF2">
        <w:rPr>
          <w:rFonts w:cs="David" w:hint="cs"/>
          <w:rtl/>
        </w:rPr>
        <w:t xml:space="preserve"> לא אחת מהיבטים נוספים שהוצגו בפניי, כאשר אני מקווה שהפעלתי שיקול-דעת נכון, ביקורתי, מאוזן, על מנת לנטרל את האינטרס הברור, המובהק, שיש לשדלן </w:t>
      </w:r>
      <w:r w:rsidRPr="001E2FF2">
        <w:rPr>
          <w:rFonts w:cs="David"/>
        </w:rPr>
        <w:t>per</w:t>
      </w:r>
      <w:r w:rsidRPr="001E2FF2">
        <w:rPr>
          <w:rFonts w:cs="David" w:hint="cs"/>
          <w:rtl/>
        </w:rPr>
        <w:t xml:space="preserve"> הנושא, לבין העובדות שאי-אפשר להתכחש להן. </w:t>
      </w:r>
    </w:p>
    <w:p w14:paraId="5FF33DF8" w14:textId="77777777" w:rsidR="001E2FF2" w:rsidRPr="001E2FF2" w:rsidRDefault="001E2FF2" w:rsidP="001E2FF2">
      <w:pPr>
        <w:bidi/>
        <w:jc w:val="both"/>
        <w:rPr>
          <w:rFonts w:cs="David" w:hint="cs"/>
          <w:rtl/>
        </w:rPr>
      </w:pPr>
    </w:p>
    <w:p w14:paraId="119D3C5F" w14:textId="77777777" w:rsidR="001E2FF2" w:rsidRPr="001E2FF2" w:rsidRDefault="001E2FF2" w:rsidP="001E2FF2">
      <w:pPr>
        <w:bidi/>
        <w:jc w:val="both"/>
        <w:rPr>
          <w:rFonts w:cs="David" w:hint="cs"/>
          <w:rtl/>
        </w:rPr>
      </w:pPr>
      <w:r w:rsidRPr="001E2FF2">
        <w:rPr>
          <w:rFonts w:cs="David" w:hint="cs"/>
          <w:rtl/>
        </w:rPr>
        <w:tab/>
        <w:t>את זה אני רוצה לומר לזכות הלוביסטים, השדלנים,  ולכן אני חושבת שיש להם מקום, מה גם שהנושא הזה קיים בעולם, בפרלמנטים מכובדים.</w:t>
      </w:r>
    </w:p>
    <w:p w14:paraId="5821C3DB"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22637D01" w14:textId="77777777" w:rsidR="001E2FF2" w:rsidRPr="001E2FF2" w:rsidRDefault="001E2FF2" w:rsidP="001E2FF2">
      <w:pPr>
        <w:bidi/>
        <w:jc w:val="both"/>
        <w:rPr>
          <w:rFonts w:cs="David" w:hint="cs"/>
          <w:rtl/>
        </w:rPr>
      </w:pPr>
    </w:p>
    <w:p w14:paraId="5DBF5E09" w14:textId="77777777" w:rsidR="001E2FF2" w:rsidRPr="001E2FF2" w:rsidRDefault="001E2FF2" w:rsidP="001E2FF2">
      <w:pPr>
        <w:bidi/>
        <w:jc w:val="both"/>
        <w:rPr>
          <w:rFonts w:cs="David" w:hint="cs"/>
          <w:rtl/>
        </w:rPr>
      </w:pPr>
      <w:r w:rsidRPr="001E2FF2">
        <w:rPr>
          <w:rFonts w:cs="David" w:hint="cs"/>
          <w:rtl/>
        </w:rPr>
        <w:tab/>
        <w:t xml:space="preserve">חבר הכנסת סער, זה לא אישי נגד קרן. החוק הזה לא נגד קרן. </w:t>
      </w:r>
    </w:p>
    <w:p w14:paraId="118774D6"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1499E8FF" w14:textId="77777777" w:rsidR="001E2FF2" w:rsidRPr="001E2FF2" w:rsidRDefault="001E2FF2" w:rsidP="001E2FF2">
      <w:pPr>
        <w:bidi/>
        <w:jc w:val="both"/>
        <w:rPr>
          <w:rFonts w:cs="David" w:hint="cs"/>
          <w:u w:val="single"/>
          <w:rtl/>
        </w:rPr>
      </w:pPr>
    </w:p>
    <w:p w14:paraId="6F8C3B67" w14:textId="77777777" w:rsidR="001E2FF2" w:rsidRPr="001E2FF2" w:rsidRDefault="001E2FF2" w:rsidP="001E2FF2">
      <w:pPr>
        <w:bidi/>
        <w:jc w:val="both"/>
        <w:rPr>
          <w:rFonts w:cs="David" w:hint="cs"/>
          <w:rtl/>
        </w:rPr>
      </w:pPr>
      <w:r w:rsidRPr="001E2FF2">
        <w:rPr>
          <w:rFonts w:cs="David" w:hint="cs"/>
          <w:rtl/>
        </w:rPr>
        <w:tab/>
        <w:t xml:space="preserve"> הוא בעדה, אבל היא לא מבינה את זה, אז צריך לחדד את זה.</w:t>
      </w:r>
    </w:p>
    <w:p w14:paraId="71CFC42B"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4AA5993C" w14:textId="77777777" w:rsidR="001E2FF2" w:rsidRPr="001E2FF2" w:rsidRDefault="001E2FF2" w:rsidP="001E2FF2">
      <w:pPr>
        <w:bidi/>
        <w:jc w:val="both"/>
        <w:rPr>
          <w:rFonts w:cs="David" w:hint="cs"/>
          <w:rtl/>
        </w:rPr>
      </w:pPr>
    </w:p>
    <w:p w14:paraId="4DF47720" w14:textId="77777777" w:rsidR="001E2FF2" w:rsidRPr="001E2FF2" w:rsidRDefault="001E2FF2" w:rsidP="001E2FF2">
      <w:pPr>
        <w:bidi/>
        <w:jc w:val="both"/>
        <w:rPr>
          <w:rFonts w:cs="David" w:hint="cs"/>
          <w:rtl/>
        </w:rPr>
      </w:pPr>
      <w:r w:rsidRPr="001E2FF2">
        <w:rPr>
          <w:rFonts w:cs="David" w:hint="cs"/>
          <w:rtl/>
        </w:rPr>
        <w:tab/>
        <w:t xml:space="preserve"> האמת שלא נוח לי עם האווירה הטעונה כאן. אני גם לא מבינה </w:t>
      </w:r>
      <w:r w:rsidRPr="001E2FF2">
        <w:rPr>
          <w:rFonts w:cs="David"/>
          <w:rtl/>
        </w:rPr>
        <w:t>–</w:t>
      </w:r>
      <w:r w:rsidRPr="001E2FF2">
        <w:rPr>
          <w:rFonts w:cs="David" w:hint="cs"/>
          <w:rtl/>
        </w:rPr>
        <w:t xml:space="preserve"> אני חייבת לומר </w:t>
      </w:r>
      <w:r w:rsidRPr="001E2FF2">
        <w:rPr>
          <w:rFonts w:cs="David"/>
          <w:rtl/>
        </w:rPr>
        <w:t>–</w:t>
      </w:r>
      <w:r w:rsidRPr="001E2FF2">
        <w:rPr>
          <w:rFonts w:cs="David" w:hint="cs"/>
          <w:rtl/>
        </w:rPr>
        <w:t xml:space="preserve"> את המהירות הזאת של להעביר את זה בפטור מחובת הנחה. אני לא נכחתי בדיון ההוא, אבל באמת אשמח לקבל תשובה מדוע זה כל כך דחוף. </w:t>
      </w:r>
    </w:p>
    <w:p w14:paraId="368AE8C8"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0A11188D" w14:textId="77777777" w:rsidR="001E2FF2" w:rsidRPr="001E2FF2" w:rsidRDefault="001E2FF2" w:rsidP="001E2FF2">
      <w:pPr>
        <w:bidi/>
        <w:jc w:val="both"/>
        <w:rPr>
          <w:rFonts w:cs="David" w:hint="cs"/>
          <w:u w:val="single"/>
          <w:rtl/>
        </w:rPr>
      </w:pPr>
    </w:p>
    <w:p w14:paraId="4CE78F2C" w14:textId="77777777" w:rsidR="001E2FF2" w:rsidRPr="001E2FF2" w:rsidRDefault="001E2FF2" w:rsidP="001E2FF2">
      <w:pPr>
        <w:bidi/>
        <w:jc w:val="both"/>
        <w:rPr>
          <w:rFonts w:cs="David" w:hint="cs"/>
          <w:rtl/>
        </w:rPr>
      </w:pPr>
      <w:r w:rsidRPr="001E2FF2">
        <w:rPr>
          <w:rFonts w:cs="David" w:hint="cs"/>
          <w:rtl/>
        </w:rPr>
        <w:tab/>
        <w:t xml:space="preserve">אבל סדר-היום של הוועדות מתפרסם באינטרנט. </w:t>
      </w:r>
    </w:p>
    <w:p w14:paraId="6A6C5C6E"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5A22D2CF" w14:textId="77777777" w:rsidR="001E2FF2" w:rsidRPr="001E2FF2" w:rsidRDefault="001E2FF2" w:rsidP="001E2FF2">
      <w:pPr>
        <w:bidi/>
        <w:jc w:val="both"/>
        <w:rPr>
          <w:rFonts w:cs="David" w:hint="cs"/>
          <w:rtl/>
        </w:rPr>
      </w:pPr>
    </w:p>
    <w:p w14:paraId="04FE29CB" w14:textId="77777777" w:rsidR="001E2FF2" w:rsidRPr="001E2FF2" w:rsidRDefault="001E2FF2" w:rsidP="001E2FF2">
      <w:pPr>
        <w:bidi/>
        <w:jc w:val="both"/>
        <w:rPr>
          <w:rFonts w:cs="David" w:hint="cs"/>
          <w:rtl/>
        </w:rPr>
      </w:pPr>
      <w:r w:rsidRPr="001E2FF2">
        <w:rPr>
          <w:rFonts w:cs="David" w:hint="cs"/>
          <w:rtl/>
        </w:rPr>
        <w:tab/>
        <w:t xml:space="preserve">אני אסביר, אני חייב את ההסבר הזה. </w:t>
      </w:r>
    </w:p>
    <w:p w14:paraId="2595F503"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04E54AA3" w14:textId="77777777" w:rsidR="001E2FF2" w:rsidRPr="001E2FF2" w:rsidRDefault="001E2FF2" w:rsidP="001E2FF2">
      <w:pPr>
        <w:bidi/>
        <w:jc w:val="both"/>
        <w:rPr>
          <w:rFonts w:cs="David" w:hint="cs"/>
          <w:rtl/>
        </w:rPr>
      </w:pPr>
    </w:p>
    <w:p w14:paraId="6B6CFAD2" w14:textId="77777777" w:rsidR="001E2FF2" w:rsidRPr="001E2FF2" w:rsidRDefault="001E2FF2" w:rsidP="001E2FF2">
      <w:pPr>
        <w:bidi/>
        <w:jc w:val="both"/>
        <w:rPr>
          <w:rFonts w:cs="David" w:hint="cs"/>
          <w:rtl/>
        </w:rPr>
      </w:pPr>
      <w:r w:rsidRPr="001E2FF2">
        <w:rPr>
          <w:rFonts w:cs="David" w:hint="cs"/>
          <w:rtl/>
        </w:rPr>
        <w:tab/>
        <w:t xml:space="preserve"> אמרתי שאני לא מבינה את הבהילות. מה זאת אומרת מתפרסם? ברור שזה מתפרסם. </w:t>
      </w:r>
    </w:p>
    <w:p w14:paraId="4EDF3F8D" w14:textId="77777777" w:rsidR="001E2FF2" w:rsidRPr="001E2FF2" w:rsidRDefault="001E2FF2" w:rsidP="001E2FF2">
      <w:pPr>
        <w:bidi/>
        <w:jc w:val="both"/>
        <w:rPr>
          <w:rFonts w:cs="David" w:hint="cs"/>
          <w:rtl/>
        </w:rPr>
      </w:pPr>
      <w:r w:rsidRPr="001E2FF2">
        <w:rPr>
          <w:rFonts w:cs="David"/>
          <w:rtl/>
        </w:rPr>
        <w:br/>
      </w:r>
    </w:p>
    <w:p w14:paraId="6595E866" w14:textId="77777777" w:rsidR="001E2FF2" w:rsidRPr="001E2FF2" w:rsidRDefault="001E2FF2" w:rsidP="001E2FF2">
      <w:pPr>
        <w:bidi/>
        <w:jc w:val="both"/>
        <w:rPr>
          <w:rFonts w:cs="David" w:hint="cs"/>
          <w:rtl/>
        </w:rPr>
      </w:pPr>
    </w:p>
    <w:p w14:paraId="43018BA3" w14:textId="77777777" w:rsidR="001E2FF2" w:rsidRPr="001E2FF2" w:rsidRDefault="001E2FF2" w:rsidP="001E2FF2">
      <w:pPr>
        <w:bidi/>
        <w:jc w:val="both"/>
        <w:rPr>
          <w:rFonts w:cs="David" w:hint="cs"/>
          <w:rtl/>
        </w:rPr>
      </w:pPr>
    </w:p>
    <w:p w14:paraId="2D56CC59" w14:textId="77777777" w:rsidR="001E2FF2" w:rsidRPr="001E2FF2" w:rsidRDefault="001E2FF2" w:rsidP="001E2FF2">
      <w:pPr>
        <w:bidi/>
        <w:jc w:val="both"/>
        <w:rPr>
          <w:rFonts w:cs="David" w:hint="cs"/>
          <w:rtl/>
        </w:rPr>
      </w:pPr>
    </w:p>
    <w:p w14:paraId="75EA4DE4" w14:textId="77777777" w:rsidR="001E2FF2" w:rsidRPr="001E2FF2" w:rsidRDefault="001E2FF2" w:rsidP="001E2FF2">
      <w:pPr>
        <w:bidi/>
        <w:jc w:val="both"/>
        <w:rPr>
          <w:rFonts w:cs="David" w:hint="cs"/>
          <w:rtl/>
        </w:rPr>
      </w:pPr>
      <w:r w:rsidRPr="001E2FF2">
        <w:rPr>
          <w:rFonts w:cs="David" w:hint="cs"/>
          <w:u w:val="single"/>
          <w:rtl/>
        </w:rPr>
        <w:t>היו"ר דוד טל:</w:t>
      </w:r>
    </w:p>
    <w:p w14:paraId="38BB22AF" w14:textId="77777777" w:rsidR="001E2FF2" w:rsidRPr="001E2FF2" w:rsidRDefault="001E2FF2" w:rsidP="001E2FF2">
      <w:pPr>
        <w:bidi/>
        <w:jc w:val="both"/>
        <w:rPr>
          <w:rFonts w:cs="David" w:hint="cs"/>
          <w:rtl/>
        </w:rPr>
      </w:pPr>
    </w:p>
    <w:p w14:paraId="7E2E5AFA" w14:textId="77777777" w:rsidR="001E2FF2" w:rsidRPr="001E2FF2" w:rsidRDefault="001E2FF2" w:rsidP="001E2FF2">
      <w:pPr>
        <w:bidi/>
        <w:jc w:val="both"/>
        <w:rPr>
          <w:rFonts w:cs="David" w:hint="cs"/>
          <w:rtl/>
        </w:rPr>
      </w:pPr>
      <w:r w:rsidRPr="001E2FF2">
        <w:rPr>
          <w:rFonts w:cs="David" w:hint="cs"/>
          <w:rtl/>
        </w:rPr>
        <w:tab/>
        <w:t xml:space="preserve">גברתי, אני חייב לך תשובה בנושא הזה. אמרתי בדיון הראשון שאני התכוונתי להעלות את הנושא הזה לדיון </w:t>
      </w:r>
      <w:r w:rsidRPr="001E2FF2">
        <w:rPr>
          <w:rFonts w:cs="David"/>
          <w:rtl/>
        </w:rPr>
        <w:t>–</w:t>
      </w:r>
      <w:r w:rsidRPr="001E2FF2">
        <w:rPr>
          <w:rFonts w:cs="David" w:hint="cs"/>
          <w:rtl/>
        </w:rPr>
        <w:t xml:space="preserve"> גם על-פי בקשה ועצה אחת עם מזכיר הממשלה, שחושב שצריך להסדיר את העניינים. </w:t>
      </w:r>
    </w:p>
    <w:p w14:paraId="53652CFE" w14:textId="77777777" w:rsidR="001E2FF2" w:rsidRPr="001E2FF2" w:rsidRDefault="001E2FF2" w:rsidP="001E2FF2">
      <w:pPr>
        <w:bidi/>
        <w:jc w:val="both"/>
        <w:rPr>
          <w:rFonts w:cs="David" w:hint="cs"/>
          <w:rtl/>
        </w:rPr>
      </w:pPr>
    </w:p>
    <w:p w14:paraId="6B7BF5FF" w14:textId="77777777" w:rsidR="001E2FF2" w:rsidRPr="001E2FF2" w:rsidRDefault="001E2FF2" w:rsidP="001E2FF2">
      <w:pPr>
        <w:bidi/>
        <w:jc w:val="both"/>
        <w:rPr>
          <w:rFonts w:cs="David" w:hint="cs"/>
          <w:rtl/>
        </w:rPr>
      </w:pPr>
      <w:r w:rsidRPr="001E2FF2">
        <w:rPr>
          <w:rFonts w:cs="David" w:hint="cs"/>
          <w:rtl/>
        </w:rPr>
        <w:tab/>
        <w:t xml:space="preserve">היו איתי שתי יועצות משפטיות ששמעו את זה עם מזכיר הממשלה, ואמרתי שאני אעלה את זה על סדר-יומי. רציתי להעלות את זה, אבל עוד לא הזדמן לי, ואז באה הצעת החוק של חברי הכנסת גדעון סער ושלי </w:t>
      </w:r>
      <w:proofErr w:type="spellStart"/>
      <w:r w:rsidRPr="001E2FF2">
        <w:rPr>
          <w:rFonts w:cs="David" w:hint="cs"/>
          <w:rtl/>
        </w:rPr>
        <w:t>יחימוביץ</w:t>
      </w:r>
      <w:proofErr w:type="spellEnd"/>
      <w:r w:rsidRPr="001E2FF2">
        <w:rPr>
          <w:rFonts w:cs="David" w:hint="cs"/>
          <w:rtl/>
        </w:rPr>
        <w:t xml:space="preserve">', והממשלה לא התנגדה לזה. </w:t>
      </w:r>
    </w:p>
    <w:p w14:paraId="0D991CCB" w14:textId="77777777" w:rsidR="001E2FF2" w:rsidRPr="001E2FF2" w:rsidRDefault="001E2FF2" w:rsidP="001E2FF2">
      <w:pPr>
        <w:bidi/>
        <w:jc w:val="both"/>
        <w:rPr>
          <w:rFonts w:cs="David" w:hint="cs"/>
          <w:rtl/>
        </w:rPr>
      </w:pPr>
    </w:p>
    <w:p w14:paraId="45F2539D" w14:textId="77777777" w:rsidR="001E2FF2" w:rsidRPr="001E2FF2" w:rsidRDefault="001E2FF2" w:rsidP="001E2FF2">
      <w:pPr>
        <w:bidi/>
        <w:jc w:val="both"/>
        <w:rPr>
          <w:rFonts w:cs="David" w:hint="cs"/>
          <w:rtl/>
        </w:rPr>
      </w:pPr>
      <w:r w:rsidRPr="001E2FF2">
        <w:rPr>
          <w:rFonts w:cs="David" w:hint="cs"/>
          <w:rtl/>
        </w:rPr>
        <w:tab/>
        <w:t>אז לא בגלל הדחיפות הנוראה - - -</w:t>
      </w:r>
    </w:p>
    <w:p w14:paraId="7C7E8CE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1DF00562" w14:textId="77777777" w:rsidR="001E2FF2" w:rsidRPr="001E2FF2" w:rsidRDefault="001E2FF2" w:rsidP="001E2FF2">
      <w:pPr>
        <w:bidi/>
        <w:jc w:val="both"/>
        <w:rPr>
          <w:rFonts w:cs="David" w:hint="cs"/>
          <w:rtl/>
        </w:rPr>
      </w:pPr>
    </w:p>
    <w:p w14:paraId="1C0B5280" w14:textId="77777777" w:rsidR="001E2FF2" w:rsidRPr="001E2FF2" w:rsidRDefault="001E2FF2" w:rsidP="001E2FF2">
      <w:pPr>
        <w:bidi/>
        <w:jc w:val="both"/>
        <w:rPr>
          <w:rFonts w:cs="David" w:hint="cs"/>
          <w:rtl/>
        </w:rPr>
      </w:pPr>
      <w:r w:rsidRPr="001E2FF2">
        <w:rPr>
          <w:rFonts w:cs="David" w:hint="cs"/>
          <w:rtl/>
        </w:rPr>
        <w:tab/>
        <w:t xml:space="preserve"> אבל לא כל הצעת חוק שהממשלה לא מתנגדת - - -</w:t>
      </w:r>
    </w:p>
    <w:p w14:paraId="7968C06E"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42AB2430" w14:textId="77777777" w:rsidR="001E2FF2" w:rsidRPr="001E2FF2" w:rsidRDefault="001E2FF2" w:rsidP="001E2FF2">
      <w:pPr>
        <w:bidi/>
        <w:jc w:val="both"/>
        <w:rPr>
          <w:rFonts w:cs="David" w:hint="cs"/>
          <w:u w:val="single"/>
          <w:rtl/>
        </w:rPr>
      </w:pPr>
    </w:p>
    <w:p w14:paraId="3A981264" w14:textId="77777777" w:rsidR="001E2FF2" w:rsidRPr="001E2FF2" w:rsidRDefault="001E2FF2" w:rsidP="001E2FF2">
      <w:pPr>
        <w:bidi/>
        <w:jc w:val="both"/>
        <w:rPr>
          <w:rFonts w:cs="David" w:hint="cs"/>
          <w:rtl/>
        </w:rPr>
      </w:pPr>
      <w:r w:rsidRPr="001E2FF2">
        <w:rPr>
          <w:rFonts w:cs="David" w:hint="cs"/>
          <w:rtl/>
        </w:rPr>
        <w:tab/>
        <w:t xml:space="preserve"> גברתי לא יודעת מה המטרה של הפטור מחובת הנחה. מטרת הפטור מחובת הנחה </w:t>
      </w:r>
      <w:r w:rsidRPr="001E2FF2">
        <w:rPr>
          <w:rFonts w:cs="David"/>
          <w:rtl/>
        </w:rPr>
        <w:t>–</w:t>
      </w:r>
      <w:r w:rsidRPr="001E2FF2">
        <w:rPr>
          <w:rFonts w:cs="David" w:hint="cs"/>
          <w:rtl/>
        </w:rPr>
        <w:t xml:space="preserve"> כשמדובר בהצעת חוק פרטית, 45 יום </w:t>
      </w:r>
      <w:r w:rsidRPr="001E2FF2">
        <w:rPr>
          <w:rFonts w:cs="David"/>
          <w:rtl/>
        </w:rPr>
        <w:t>–</w:t>
      </w:r>
      <w:r w:rsidRPr="001E2FF2">
        <w:rPr>
          <w:rFonts w:cs="David" w:hint="cs"/>
          <w:rtl/>
        </w:rPr>
        <w:t xml:space="preserve"> היא לאפשר לוועדת שרים לחקיקה, לממשלה, לחוות את עמדתה. ברגע שהממשלה גילתה את עמדתה </w:t>
      </w:r>
      <w:r w:rsidRPr="001E2FF2">
        <w:rPr>
          <w:rFonts w:cs="David"/>
          <w:rtl/>
        </w:rPr>
        <w:t>–</w:t>
      </w:r>
      <w:r w:rsidRPr="001E2FF2">
        <w:rPr>
          <w:rFonts w:cs="David" w:hint="cs"/>
          <w:rtl/>
        </w:rPr>
        <w:t xml:space="preserve"> שהיא תומכת בהצעת החוק </w:t>
      </w:r>
      <w:r w:rsidRPr="001E2FF2">
        <w:rPr>
          <w:rFonts w:cs="David"/>
          <w:rtl/>
        </w:rPr>
        <w:t>–</w:t>
      </w:r>
      <w:r w:rsidRPr="001E2FF2">
        <w:rPr>
          <w:rFonts w:cs="David" w:hint="cs"/>
          <w:rtl/>
        </w:rPr>
        <w:t xml:space="preserve"> אין שום צורך בפטור מחובת הנחה, ובהצעות בחוק ההסדרים שדנו בו, הוא הונח פחות מ-24 שעות מאשר החוק הזה.</w:t>
      </w:r>
    </w:p>
    <w:p w14:paraId="77064EB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4806616D" w14:textId="77777777" w:rsidR="001E2FF2" w:rsidRPr="001E2FF2" w:rsidRDefault="001E2FF2" w:rsidP="001E2FF2">
      <w:pPr>
        <w:bidi/>
        <w:jc w:val="both"/>
        <w:rPr>
          <w:rFonts w:cs="David" w:hint="cs"/>
          <w:rtl/>
        </w:rPr>
      </w:pPr>
    </w:p>
    <w:p w14:paraId="37D46D30" w14:textId="77777777" w:rsidR="001E2FF2" w:rsidRPr="001E2FF2" w:rsidRDefault="001E2FF2" w:rsidP="001E2FF2">
      <w:pPr>
        <w:bidi/>
        <w:jc w:val="both"/>
        <w:rPr>
          <w:rFonts w:cs="David" w:hint="cs"/>
          <w:rtl/>
        </w:rPr>
      </w:pPr>
      <w:r w:rsidRPr="001E2FF2">
        <w:rPr>
          <w:rFonts w:cs="David" w:hint="cs"/>
          <w:rtl/>
        </w:rPr>
        <w:tab/>
        <w:t xml:space="preserve"> אני עדיין חולקת על הטעם הזה, הבלעדי. </w:t>
      </w:r>
    </w:p>
    <w:p w14:paraId="6B6D951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65FC83B7" w14:textId="77777777" w:rsidR="001E2FF2" w:rsidRPr="001E2FF2" w:rsidRDefault="001E2FF2" w:rsidP="001E2FF2">
      <w:pPr>
        <w:bidi/>
        <w:jc w:val="both"/>
        <w:rPr>
          <w:rFonts w:cs="David" w:hint="cs"/>
          <w:rtl/>
        </w:rPr>
      </w:pPr>
    </w:p>
    <w:p w14:paraId="2355FBE4" w14:textId="77777777" w:rsidR="001E2FF2" w:rsidRPr="001E2FF2" w:rsidRDefault="001E2FF2" w:rsidP="001E2FF2">
      <w:pPr>
        <w:bidi/>
        <w:jc w:val="both"/>
        <w:rPr>
          <w:rFonts w:cs="David" w:hint="cs"/>
          <w:rtl/>
        </w:rPr>
      </w:pPr>
      <w:r w:rsidRPr="001E2FF2">
        <w:rPr>
          <w:rFonts w:cs="David" w:hint="cs"/>
          <w:rtl/>
        </w:rPr>
        <w:tab/>
        <w:t xml:space="preserve">אבל חבר הכנסת סער, יש עוד טעם שאנחנו מניחים את זה 45 יום, כדי שחברי הכנסת ילמדו את החוק. </w:t>
      </w:r>
    </w:p>
    <w:p w14:paraId="34AD2FB2"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730B9FA5" w14:textId="77777777" w:rsidR="001E2FF2" w:rsidRPr="001E2FF2" w:rsidRDefault="001E2FF2" w:rsidP="001E2FF2">
      <w:pPr>
        <w:bidi/>
        <w:jc w:val="both"/>
        <w:rPr>
          <w:rFonts w:cs="David" w:hint="cs"/>
          <w:u w:val="single"/>
          <w:rtl/>
        </w:rPr>
      </w:pPr>
    </w:p>
    <w:p w14:paraId="1FF870EF" w14:textId="77777777" w:rsidR="001E2FF2" w:rsidRPr="001E2FF2" w:rsidRDefault="001E2FF2" w:rsidP="001E2FF2">
      <w:pPr>
        <w:bidi/>
        <w:jc w:val="both"/>
        <w:rPr>
          <w:rFonts w:cs="David" w:hint="cs"/>
          <w:rtl/>
        </w:rPr>
      </w:pPr>
      <w:r w:rsidRPr="001E2FF2">
        <w:rPr>
          <w:rFonts w:cs="David" w:hint="cs"/>
          <w:rtl/>
        </w:rPr>
        <w:tab/>
        <w:t xml:space="preserve"> אז למה לממשלה יש  24 שעות, או 48?</w:t>
      </w:r>
    </w:p>
    <w:p w14:paraId="19113B32"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4518B3BF" w14:textId="77777777" w:rsidR="001E2FF2" w:rsidRPr="001E2FF2" w:rsidRDefault="001E2FF2" w:rsidP="001E2FF2">
      <w:pPr>
        <w:bidi/>
        <w:jc w:val="both"/>
        <w:rPr>
          <w:rFonts w:cs="David" w:hint="cs"/>
          <w:rtl/>
        </w:rPr>
      </w:pPr>
    </w:p>
    <w:p w14:paraId="5FB48445" w14:textId="77777777" w:rsidR="001E2FF2" w:rsidRPr="001E2FF2" w:rsidRDefault="001E2FF2" w:rsidP="001E2FF2">
      <w:pPr>
        <w:bidi/>
        <w:jc w:val="both"/>
        <w:rPr>
          <w:rFonts w:cs="David" w:hint="cs"/>
          <w:rtl/>
        </w:rPr>
      </w:pPr>
      <w:r w:rsidRPr="001E2FF2">
        <w:rPr>
          <w:rFonts w:cs="David" w:hint="cs"/>
          <w:rtl/>
        </w:rPr>
        <w:tab/>
        <w:t>הממשלה צריכה לומר גם את דברה - -</w:t>
      </w:r>
    </w:p>
    <w:p w14:paraId="2B433BC3"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4D586282" w14:textId="77777777" w:rsidR="001E2FF2" w:rsidRPr="001E2FF2" w:rsidRDefault="001E2FF2" w:rsidP="001E2FF2">
      <w:pPr>
        <w:bidi/>
        <w:jc w:val="both"/>
        <w:rPr>
          <w:rFonts w:cs="David" w:hint="cs"/>
          <w:u w:val="single"/>
          <w:rtl/>
        </w:rPr>
      </w:pPr>
    </w:p>
    <w:p w14:paraId="52C7F7AE" w14:textId="77777777" w:rsidR="001E2FF2" w:rsidRPr="001E2FF2" w:rsidRDefault="001E2FF2" w:rsidP="001E2FF2">
      <w:pPr>
        <w:bidi/>
        <w:jc w:val="both"/>
        <w:rPr>
          <w:rFonts w:cs="David" w:hint="cs"/>
          <w:rtl/>
        </w:rPr>
      </w:pPr>
      <w:r w:rsidRPr="001E2FF2">
        <w:rPr>
          <w:rFonts w:cs="David" w:hint="cs"/>
          <w:rtl/>
        </w:rPr>
        <w:tab/>
        <w:t xml:space="preserve"> זוהי ההבחנה בין הצעת חוק פרטית לבין ממשלתית. </w:t>
      </w:r>
    </w:p>
    <w:p w14:paraId="5C75C1F9"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2C9F5FA6" w14:textId="77777777" w:rsidR="001E2FF2" w:rsidRPr="001E2FF2" w:rsidRDefault="001E2FF2" w:rsidP="001E2FF2">
      <w:pPr>
        <w:bidi/>
        <w:jc w:val="both"/>
        <w:rPr>
          <w:rFonts w:cs="David" w:hint="cs"/>
          <w:rtl/>
        </w:rPr>
      </w:pPr>
    </w:p>
    <w:p w14:paraId="7925363F" w14:textId="77777777" w:rsidR="001E2FF2" w:rsidRPr="001E2FF2" w:rsidRDefault="001E2FF2" w:rsidP="001E2FF2">
      <w:pPr>
        <w:bidi/>
        <w:jc w:val="both"/>
        <w:rPr>
          <w:rFonts w:cs="David" w:hint="cs"/>
          <w:rtl/>
        </w:rPr>
      </w:pPr>
      <w:r w:rsidRPr="001E2FF2">
        <w:rPr>
          <w:rFonts w:cs="David" w:hint="cs"/>
          <w:rtl/>
        </w:rPr>
        <w:tab/>
        <w:t>- - אבל חברי הכנסת צריכים ללמוד את הצעת החוק, כדי שיהיה להם זמן אחרי תהליך ההבשלה.</w:t>
      </w:r>
    </w:p>
    <w:p w14:paraId="239F1203"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2882D223" w14:textId="77777777" w:rsidR="001E2FF2" w:rsidRPr="001E2FF2" w:rsidRDefault="001E2FF2" w:rsidP="001E2FF2">
      <w:pPr>
        <w:bidi/>
        <w:jc w:val="both"/>
        <w:rPr>
          <w:rFonts w:cs="David" w:hint="cs"/>
          <w:rtl/>
        </w:rPr>
      </w:pPr>
    </w:p>
    <w:p w14:paraId="3DC44269" w14:textId="77777777" w:rsidR="001E2FF2" w:rsidRPr="001E2FF2" w:rsidRDefault="001E2FF2" w:rsidP="001E2FF2">
      <w:pPr>
        <w:bidi/>
        <w:jc w:val="both"/>
        <w:rPr>
          <w:rFonts w:cs="David" w:hint="cs"/>
          <w:rtl/>
        </w:rPr>
      </w:pPr>
      <w:r w:rsidRPr="001E2FF2">
        <w:rPr>
          <w:rFonts w:cs="David" w:hint="cs"/>
          <w:rtl/>
        </w:rPr>
        <w:tab/>
        <w:t xml:space="preserve"> אדוני היושב-ראש, אני מודעת לכך שאני חדשה, ואולי אני לא מכירה את כל הדקויות. </w:t>
      </w:r>
    </w:p>
    <w:p w14:paraId="2D348ABD"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53BB5145" w14:textId="77777777" w:rsidR="001E2FF2" w:rsidRPr="001E2FF2" w:rsidRDefault="001E2FF2" w:rsidP="001E2FF2">
      <w:pPr>
        <w:bidi/>
        <w:jc w:val="both"/>
        <w:rPr>
          <w:rFonts w:cs="David" w:hint="cs"/>
          <w:rtl/>
        </w:rPr>
      </w:pPr>
    </w:p>
    <w:p w14:paraId="5429B163" w14:textId="77777777" w:rsidR="001E2FF2" w:rsidRPr="001E2FF2" w:rsidRDefault="001E2FF2" w:rsidP="001E2FF2">
      <w:pPr>
        <w:bidi/>
        <w:jc w:val="both"/>
        <w:rPr>
          <w:rFonts w:cs="David" w:hint="cs"/>
          <w:rtl/>
        </w:rPr>
      </w:pPr>
      <w:r w:rsidRPr="001E2FF2">
        <w:rPr>
          <w:rFonts w:cs="David" w:hint="cs"/>
          <w:rtl/>
        </w:rPr>
        <w:tab/>
        <w:t xml:space="preserve">את כבר לא חדשה, גברתי. </w:t>
      </w:r>
    </w:p>
    <w:p w14:paraId="5E86FD5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7BB15B99" w14:textId="77777777" w:rsidR="001E2FF2" w:rsidRPr="001E2FF2" w:rsidRDefault="001E2FF2" w:rsidP="001E2FF2">
      <w:pPr>
        <w:bidi/>
        <w:jc w:val="both"/>
        <w:rPr>
          <w:rFonts w:cs="David" w:hint="cs"/>
          <w:rtl/>
        </w:rPr>
      </w:pPr>
    </w:p>
    <w:p w14:paraId="5E1405D9" w14:textId="77777777" w:rsidR="001E2FF2" w:rsidRPr="001E2FF2" w:rsidRDefault="001E2FF2" w:rsidP="001E2FF2">
      <w:pPr>
        <w:bidi/>
        <w:jc w:val="both"/>
        <w:rPr>
          <w:rFonts w:cs="David" w:hint="cs"/>
          <w:rtl/>
        </w:rPr>
      </w:pPr>
      <w:r w:rsidRPr="001E2FF2">
        <w:rPr>
          <w:rFonts w:cs="David" w:hint="cs"/>
          <w:rtl/>
        </w:rPr>
        <w:tab/>
        <w:t xml:space="preserve">אני מודעת לכך שחבר הכנסת סער מאוד בקי בתקנון, אבל לא בכל פעם שהוא אומר מה שהוא אומר </w:t>
      </w:r>
      <w:r w:rsidRPr="001E2FF2">
        <w:rPr>
          <w:rFonts w:cs="David"/>
          <w:rtl/>
        </w:rPr>
        <w:t>–</w:t>
      </w:r>
      <w:r w:rsidRPr="001E2FF2">
        <w:rPr>
          <w:rFonts w:cs="David" w:hint="cs"/>
          <w:rtl/>
        </w:rPr>
        <w:t xml:space="preserve"> אז זאת האמת המוחלטת, ולכן אמרת חצי אמת, או רבע אמת כרגע, ויש עוד סיבות להנחה של 45 יום. </w:t>
      </w:r>
    </w:p>
    <w:p w14:paraId="41314D0B"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1B657877" w14:textId="77777777" w:rsidR="001E2FF2" w:rsidRPr="001E2FF2" w:rsidRDefault="001E2FF2" w:rsidP="001E2FF2">
      <w:pPr>
        <w:bidi/>
        <w:jc w:val="both"/>
        <w:rPr>
          <w:rFonts w:cs="David" w:hint="cs"/>
          <w:u w:val="single"/>
          <w:rtl/>
        </w:rPr>
      </w:pPr>
    </w:p>
    <w:p w14:paraId="1ECB1C10" w14:textId="77777777" w:rsidR="001E2FF2" w:rsidRPr="001E2FF2" w:rsidRDefault="001E2FF2" w:rsidP="001E2FF2">
      <w:pPr>
        <w:bidi/>
        <w:jc w:val="both"/>
        <w:rPr>
          <w:rFonts w:cs="David" w:hint="cs"/>
          <w:rtl/>
        </w:rPr>
      </w:pPr>
      <w:r w:rsidRPr="001E2FF2">
        <w:rPr>
          <w:rFonts w:cs="David" w:hint="cs"/>
          <w:rtl/>
        </w:rPr>
        <w:tab/>
        <w:t xml:space="preserve"> אמרתי את כל האמת. </w:t>
      </w:r>
    </w:p>
    <w:p w14:paraId="71005971"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נסים זאב:</w:t>
      </w:r>
    </w:p>
    <w:p w14:paraId="357436C4" w14:textId="77777777" w:rsidR="001E2FF2" w:rsidRPr="001E2FF2" w:rsidRDefault="001E2FF2" w:rsidP="001E2FF2">
      <w:pPr>
        <w:bidi/>
        <w:jc w:val="both"/>
        <w:rPr>
          <w:rFonts w:cs="David" w:hint="cs"/>
          <w:rtl/>
        </w:rPr>
      </w:pPr>
    </w:p>
    <w:p w14:paraId="4665DAA3" w14:textId="77777777" w:rsidR="001E2FF2" w:rsidRPr="001E2FF2" w:rsidRDefault="001E2FF2" w:rsidP="001E2FF2">
      <w:pPr>
        <w:bidi/>
        <w:jc w:val="both"/>
        <w:rPr>
          <w:rFonts w:cs="David" w:hint="cs"/>
          <w:rtl/>
        </w:rPr>
      </w:pPr>
      <w:r w:rsidRPr="001E2FF2">
        <w:rPr>
          <w:rFonts w:cs="David" w:hint="cs"/>
          <w:rtl/>
        </w:rPr>
        <w:tab/>
        <w:t xml:space="preserve"> מה, אנחנו בית-משפט? כל האמת ורק האמת? אני לא מבין.</w:t>
      </w:r>
    </w:p>
    <w:p w14:paraId="4C818C76"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20F65E44" w14:textId="77777777" w:rsidR="001E2FF2" w:rsidRPr="001E2FF2" w:rsidRDefault="001E2FF2" w:rsidP="001E2FF2">
      <w:pPr>
        <w:bidi/>
        <w:jc w:val="both"/>
        <w:rPr>
          <w:rFonts w:cs="David" w:hint="cs"/>
          <w:rtl/>
        </w:rPr>
      </w:pPr>
    </w:p>
    <w:p w14:paraId="268B108D" w14:textId="77777777" w:rsidR="001E2FF2" w:rsidRPr="001E2FF2" w:rsidRDefault="001E2FF2" w:rsidP="001E2FF2">
      <w:pPr>
        <w:bidi/>
        <w:jc w:val="both"/>
        <w:rPr>
          <w:rFonts w:cs="David" w:hint="cs"/>
          <w:rtl/>
        </w:rPr>
      </w:pPr>
      <w:r w:rsidRPr="001E2FF2">
        <w:rPr>
          <w:rFonts w:cs="David" w:hint="cs"/>
          <w:rtl/>
        </w:rPr>
        <w:tab/>
        <w:t>אני פתחתי בכך שהחוק הוא נחוץ וראוי, ואני בעדו.</w:t>
      </w:r>
    </w:p>
    <w:p w14:paraId="4006AD6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נסים זאב:</w:t>
      </w:r>
    </w:p>
    <w:p w14:paraId="5B36A9B2" w14:textId="77777777" w:rsidR="001E2FF2" w:rsidRPr="001E2FF2" w:rsidRDefault="001E2FF2" w:rsidP="001E2FF2">
      <w:pPr>
        <w:bidi/>
        <w:jc w:val="both"/>
        <w:rPr>
          <w:rFonts w:cs="David" w:hint="cs"/>
          <w:rtl/>
        </w:rPr>
      </w:pPr>
    </w:p>
    <w:p w14:paraId="5B18FFBB" w14:textId="77777777" w:rsidR="001E2FF2" w:rsidRPr="001E2FF2" w:rsidRDefault="001E2FF2" w:rsidP="001E2FF2">
      <w:pPr>
        <w:bidi/>
        <w:jc w:val="both"/>
        <w:rPr>
          <w:rFonts w:cs="David" w:hint="cs"/>
          <w:rtl/>
        </w:rPr>
      </w:pPr>
      <w:r w:rsidRPr="001E2FF2">
        <w:rPr>
          <w:rFonts w:cs="David" w:hint="cs"/>
          <w:rtl/>
        </w:rPr>
        <w:tab/>
        <w:t xml:space="preserve"> חזק וברוך.</w:t>
      </w:r>
    </w:p>
    <w:p w14:paraId="6917A29D"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4AC660A3" w14:textId="77777777" w:rsidR="001E2FF2" w:rsidRPr="001E2FF2" w:rsidRDefault="001E2FF2" w:rsidP="001E2FF2">
      <w:pPr>
        <w:bidi/>
        <w:jc w:val="both"/>
        <w:rPr>
          <w:rFonts w:cs="David" w:hint="cs"/>
          <w:rtl/>
        </w:rPr>
      </w:pPr>
    </w:p>
    <w:p w14:paraId="377633DE" w14:textId="77777777" w:rsidR="001E2FF2" w:rsidRPr="001E2FF2" w:rsidRDefault="001E2FF2" w:rsidP="001E2FF2">
      <w:pPr>
        <w:bidi/>
        <w:jc w:val="both"/>
        <w:rPr>
          <w:rFonts w:cs="David" w:hint="cs"/>
          <w:rtl/>
        </w:rPr>
      </w:pPr>
      <w:r w:rsidRPr="001E2FF2">
        <w:rPr>
          <w:rFonts w:cs="David" w:hint="cs"/>
          <w:rtl/>
        </w:rPr>
        <w:tab/>
        <w:t xml:space="preserve"> אני לא מבינה את כל האווירה הזאת. נוצר פתאום פורום </w:t>
      </w:r>
      <w:r w:rsidRPr="001E2FF2">
        <w:rPr>
          <w:rFonts w:cs="David"/>
          <w:rtl/>
        </w:rPr>
        <w:t>–</w:t>
      </w:r>
      <w:r w:rsidRPr="001E2FF2">
        <w:rPr>
          <w:rFonts w:cs="David" w:hint="cs"/>
          <w:rtl/>
        </w:rPr>
        <w:t xml:space="preserve"> כפי שאמרת, יופי, אפשר לדבר כבר עם גורם אחד ולא עם 50 ויותר - אז נוצר פורום והם רוצים להביע את עמדתם. </w:t>
      </w:r>
    </w:p>
    <w:p w14:paraId="4CB09FA5" w14:textId="77777777" w:rsidR="001E2FF2" w:rsidRPr="001E2FF2" w:rsidRDefault="001E2FF2" w:rsidP="001E2FF2">
      <w:pPr>
        <w:bidi/>
        <w:jc w:val="both"/>
        <w:rPr>
          <w:rFonts w:cs="David" w:hint="cs"/>
          <w:rtl/>
        </w:rPr>
      </w:pPr>
    </w:p>
    <w:p w14:paraId="2EE9482C" w14:textId="77777777" w:rsidR="001E2FF2" w:rsidRPr="001E2FF2" w:rsidRDefault="001E2FF2" w:rsidP="001E2FF2">
      <w:pPr>
        <w:bidi/>
        <w:ind w:firstLine="567"/>
        <w:jc w:val="both"/>
        <w:rPr>
          <w:rFonts w:cs="David" w:hint="cs"/>
          <w:rtl/>
        </w:rPr>
      </w:pPr>
      <w:r w:rsidRPr="001E2FF2">
        <w:rPr>
          <w:rFonts w:cs="David" w:hint="cs"/>
          <w:rtl/>
        </w:rPr>
        <w:t xml:space="preserve">אני גם רוצה לשמוע. אני רוצה לשמוע במה הם נפגעים, האם הם נפגעים. יש לי הרבה קילומטראז' בוועדת הכלכלה ולמדתי רבות איך עובדים שם ואיך שומעים את כולם, ואיך מגבשים דעה בסוף </w:t>
      </w:r>
      <w:r w:rsidRPr="001E2FF2">
        <w:rPr>
          <w:rFonts w:cs="David"/>
          <w:rtl/>
        </w:rPr>
        <w:t>–</w:t>
      </w:r>
      <w:r w:rsidRPr="001E2FF2">
        <w:rPr>
          <w:rFonts w:cs="David" w:hint="cs"/>
          <w:rtl/>
        </w:rPr>
        <w:t xml:space="preserve"> ודעה, אני מקווה שהיא ראויה. לכן, אני חושבת שהבהילות הזאת מיותרת. </w:t>
      </w:r>
    </w:p>
    <w:p w14:paraId="4682818C" w14:textId="77777777" w:rsidR="001E2FF2" w:rsidRPr="001E2FF2" w:rsidRDefault="001E2FF2" w:rsidP="001E2FF2">
      <w:pPr>
        <w:bidi/>
        <w:jc w:val="both"/>
        <w:rPr>
          <w:rFonts w:cs="David" w:hint="cs"/>
          <w:rtl/>
        </w:rPr>
      </w:pPr>
    </w:p>
    <w:p w14:paraId="17B0AF3B" w14:textId="77777777" w:rsidR="001E2FF2" w:rsidRPr="001E2FF2" w:rsidRDefault="001E2FF2" w:rsidP="001E2FF2">
      <w:pPr>
        <w:bidi/>
        <w:jc w:val="both"/>
        <w:rPr>
          <w:rFonts w:cs="David" w:hint="cs"/>
          <w:rtl/>
        </w:rPr>
      </w:pPr>
      <w:r w:rsidRPr="001E2FF2">
        <w:rPr>
          <w:rFonts w:cs="David" w:hint="cs"/>
          <w:rtl/>
        </w:rPr>
        <w:tab/>
        <w:t xml:space="preserve">לגבי הנושא של פומביות. אני </w:t>
      </w:r>
      <w:r w:rsidRPr="001E2FF2">
        <w:rPr>
          <w:rFonts w:cs="David"/>
          <w:rtl/>
        </w:rPr>
        <w:t>–</w:t>
      </w:r>
      <w:r w:rsidRPr="001E2FF2">
        <w:rPr>
          <w:rFonts w:cs="David" w:hint="cs"/>
          <w:rtl/>
        </w:rPr>
        <w:t xml:space="preserve"> מבלי לדעת שאתם הולכים להגיש את הצעת החוק הזאת </w:t>
      </w:r>
      <w:r w:rsidRPr="001E2FF2">
        <w:rPr>
          <w:rFonts w:cs="David"/>
          <w:rtl/>
        </w:rPr>
        <w:t>–</w:t>
      </w:r>
      <w:r w:rsidRPr="001E2FF2">
        <w:rPr>
          <w:rFonts w:cs="David" w:hint="cs"/>
          <w:rtl/>
        </w:rPr>
        <w:t xml:space="preserve"> נדברתי עם פרופסור </w:t>
      </w:r>
      <w:proofErr w:type="spellStart"/>
      <w:r w:rsidRPr="001E2FF2">
        <w:rPr>
          <w:rFonts w:cs="David" w:hint="cs"/>
          <w:rtl/>
        </w:rPr>
        <w:t>אסא</w:t>
      </w:r>
      <w:proofErr w:type="spellEnd"/>
      <w:r w:rsidRPr="001E2FF2">
        <w:rPr>
          <w:rFonts w:cs="David" w:hint="cs"/>
          <w:rtl/>
        </w:rPr>
        <w:t xml:space="preserve"> כשר לפני למעלה מחודש, אחרי דיונים של ועדת האתיקה, והוא הציע שבאמת נפעיל קוד אתי לשדלנים. </w:t>
      </w:r>
    </w:p>
    <w:p w14:paraId="703F15F7" w14:textId="77777777" w:rsidR="001E2FF2" w:rsidRPr="001E2FF2" w:rsidRDefault="001E2FF2" w:rsidP="001E2FF2">
      <w:pPr>
        <w:bidi/>
        <w:jc w:val="both"/>
        <w:rPr>
          <w:rFonts w:cs="David" w:hint="cs"/>
          <w:rtl/>
        </w:rPr>
      </w:pPr>
    </w:p>
    <w:p w14:paraId="3F3A9306" w14:textId="77777777" w:rsidR="001E2FF2" w:rsidRPr="001E2FF2" w:rsidRDefault="001E2FF2" w:rsidP="001E2FF2">
      <w:pPr>
        <w:bidi/>
        <w:jc w:val="both"/>
        <w:rPr>
          <w:rFonts w:cs="David" w:hint="cs"/>
          <w:rtl/>
        </w:rPr>
      </w:pPr>
      <w:r w:rsidRPr="001E2FF2">
        <w:rPr>
          <w:rFonts w:cs="David" w:hint="cs"/>
          <w:rtl/>
        </w:rPr>
        <w:tab/>
        <w:t xml:space="preserve">מאוד אהבתי את הרעיון וגיבשתי הצעת חוק בעניין </w:t>
      </w:r>
      <w:r w:rsidRPr="001E2FF2">
        <w:rPr>
          <w:rFonts w:cs="David"/>
          <w:rtl/>
        </w:rPr>
        <w:t>–</w:t>
      </w:r>
      <w:r w:rsidRPr="001E2FF2">
        <w:rPr>
          <w:rFonts w:cs="David" w:hint="cs"/>
          <w:rtl/>
        </w:rPr>
        <w:t xml:space="preserve"> שאני מקווה שתהיה שותף לה </w:t>
      </w:r>
      <w:r w:rsidRPr="001E2FF2">
        <w:rPr>
          <w:rFonts w:cs="David"/>
          <w:rtl/>
        </w:rPr>
        <w:t>–</w:t>
      </w:r>
      <w:r w:rsidRPr="001E2FF2">
        <w:rPr>
          <w:rFonts w:cs="David" w:hint="cs"/>
          <w:rtl/>
        </w:rPr>
        <w:t xml:space="preserve"> וזאת מבלי לדעת שאתם מגישים הצעת חוק. </w:t>
      </w:r>
    </w:p>
    <w:p w14:paraId="45273568" w14:textId="77777777" w:rsidR="001E2FF2" w:rsidRPr="001E2FF2" w:rsidRDefault="001E2FF2" w:rsidP="001E2FF2">
      <w:pPr>
        <w:bidi/>
        <w:jc w:val="both"/>
        <w:rPr>
          <w:rFonts w:cs="David" w:hint="cs"/>
          <w:rtl/>
        </w:rPr>
      </w:pPr>
    </w:p>
    <w:p w14:paraId="0C38A3A9" w14:textId="77777777" w:rsidR="001E2FF2" w:rsidRPr="001E2FF2" w:rsidRDefault="001E2FF2" w:rsidP="001E2FF2">
      <w:pPr>
        <w:bidi/>
        <w:jc w:val="both"/>
        <w:rPr>
          <w:rFonts w:cs="David" w:hint="cs"/>
          <w:rtl/>
        </w:rPr>
      </w:pPr>
      <w:r w:rsidRPr="001E2FF2">
        <w:rPr>
          <w:rFonts w:cs="David" w:hint="cs"/>
          <w:rtl/>
        </w:rPr>
        <w:tab/>
        <w:t xml:space="preserve">בהצעה שלי אני בעצם רוצה להוסיף תיקון לסעיף 29 </w:t>
      </w:r>
      <w:r w:rsidRPr="001E2FF2">
        <w:rPr>
          <w:rFonts w:cs="David"/>
          <w:rtl/>
        </w:rPr>
        <w:t>–</w:t>
      </w:r>
      <w:r w:rsidRPr="001E2FF2">
        <w:rPr>
          <w:rFonts w:cs="David" w:hint="cs"/>
          <w:rtl/>
        </w:rPr>
        <w:t xml:space="preserve"> פה מדובר על ביטול סעיף 29.</w:t>
      </w:r>
    </w:p>
    <w:p w14:paraId="73EB4BCE"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24C80DA2" w14:textId="77777777" w:rsidR="001E2FF2" w:rsidRPr="001E2FF2" w:rsidRDefault="001E2FF2" w:rsidP="001E2FF2">
      <w:pPr>
        <w:bidi/>
        <w:jc w:val="both"/>
        <w:rPr>
          <w:rFonts w:cs="David" w:hint="cs"/>
          <w:rtl/>
        </w:rPr>
      </w:pPr>
    </w:p>
    <w:p w14:paraId="29BFB3A1" w14:textId="77777777" w:rsidR="001E2FF2" w:rsidRPr="001E2FF2" w:rsidRDefault="001E2FF2" w:rsidP="001E2FF2">
      <w:pPr>
        <w:bidi/>
        <w:jc w:val="both"/>
        <w:rPr>
          <w:rFonts w:cs="David" w:hint="cs"/>
          <w:rtl/>
        </w:rPr>
      </w:pPr>
      <w:r w:rsidRPr="001E2FF2">
        <w:rPr>
          <w:rFonts w:cs="David" w:hint="cs"/>
          <w:rtl/>
        </w:rPr>
        <w:tab/>
        <w:t>ואת תבקשי שנמזג את הצעת החוק שלך עם הצעת החוק הזאת?</w:t>
      </w:r>
    </w:p>
    <w:p w14:paraId="3A5AEEA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4D830564" w14:textId="77777777" w:rsidR="001E2FF2" w:rsidRPr="001E2FF2" w:rsidRDefault="001E2FF2" w:rsidP="001E2FF2">
      <w:pPr>
        <w:bidi/>
        <w:jc w:val="both"/>
        <w:rPr>
          <w:rFonts w:cs="David" w:hint="cs"/>
          <w:rtl/>
        </w:rPr>
      </w:pPr>
    </w:p>
    <w:p w14:paraId="36729D0E" w14:textId="77777777" w:rsidR="001E2FF2" w:rsidRPr="001E2FF2" w:rsidRDefault="001E2FF2" w:rsidP="001E2FF2">
      <w:pPr>
        <w:bidi/>
        <w:jc w:val="both"/>
        <w:rPr>
          <w:rFonts w:cs="David" w:hint="cs"/>
          <w:rtl/>
        </w:rPr>
      </w:pPr>
      <w:r w:rsidRPr="001E2FF2">
        <w:rPr>
          <w:rFonts w:cs="David" w:hint="cs"/>
          <w:rtl/>
        </w:rPr>
        <w:tab/>
        <w:t xml:space="preserve"> לא. התייעצתי עם פרופסור </w:t>
      </w:r>
      <w:proofErr w:type="spellStart"/>
      <w:r w:rsidRPr="001E2FF2">
        <w:rPr>
          <w:rFonts w:cs="David" w:hint="cs"/>
          <w:rtl/>
        </w:rPr>
        <w:t>אסא</w:t>
      </w:r>
      <w:proofErr w:type="spellEnd"/>
      <w:r w:rsidRPr="001E2FF2">
        <w:rPr>
          <w:rFonts w:cs="David" w:hint="cs"/>
          <w:rtl/>
        </w:rPr>
        <w:t xml:space="preserve"> כשר, והוא כתב: אני חושב שההצעה הזאת יכולה לעמוד בפני עצמה, כתוספת לחוק משכן הכנסת, סעיף 29ב, אבל לא קשה לשלב אותה בפרק חדש, כהצעת חבר כנסת סער. כלומר, זה יכול להיות פרק י"ב </w:t>
      </w:r>
      <w:r w:rsidRPr="001E2FF2">
        <w:rPr>
          <w:rFonts w:cs="David"/>
          <w:rtl/>
        </w:rPr>
        <w:t>–</w:t>
      </w:r>
      <w:r w:rsidRPr="001E2FF2">
        <w:rPr>
          <w:rFonts w:cs="David" w:hint="cs"/>
          <w:rtl/>
        </w:rPr>
        <w:t xml:space="preserve"> אם  זה יהיה י"א, זה יהיה י"ב, אם סעיף 29ב  יבוטל. אם לא </w:t>
      </w:r>
      <w:r w:rsidRPr="001E2FF2">
        <w:rPr>
          <w:rFonts w:cs="David"/>
          <w:rtl/>
        </w:rPr>
        <w:t>–</w:t>
      </w:r>
      <w:r w:rsidRPr="001E2FF2">
        <w:rPr>
          <w:rFonts w:cs="David" w:hint="cs"/>
          <w:rtl/>
        </w:rPr>
        <w:t xml:space="preserve"> יהיה תיקון לסעיף 29.</w:t>
      </w:r>
    </w:p>
    <w:p w14:paraId="65FFDFC0" w14:textId="77777777" w:rsidR="001E2FF2" w:rsidRPr="001E2FF2" w:rsidRDefault="001E2FF2" w:rsidP="001E2FF2">
      <w:pPr>
        <w:bidi/>
        <w:jc w:val="both"/>
        <w:rPr>
          <w:rFonts w:cs="David" w:hint="cs"/>
          <w:rtl/>
        </w:rPr>
      </w:pPr>
    </w:p>
    <w:p w14:paraId="2437B566" w14:textId="77777777" w:rsidR="001E2FF2" w:rsidRPr="001E2FF2" w:rsidRDefault="001E2FF2" w:rsidP="001E2FF2">
      <w:pPr>
        <w:bidi/>
        <w:jc w:val="both"/>
        <w:rPr>
          <w:rFonts w:cs="David" w:hint="cs"/>
          <w:rtl/>
        </w:rPr>
      </w:pPr>
      <w:r w:rsidRPr="001E2FF2">
        <w:rPr>
          <w:rFonts w:cs="David" w:hint="cs"/>
          <w:rtl/>
        </w:rPr>
        <w:tab/>
        <w:t xml:space="preserve">למה אני מרחיבה? לא כדי לשבח את הצעת החוק שלי. </w:t>
      </w:r>
    </w:p>
    <w:p w14:paraId="0836CC12"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393F82FD" w14:textId="77777777" w:rsidR="001E2FF2" w:rsidRPr="001E2FF2" w:rsidRDefault="001E2FF2" w:rsidP="001E2FF2">
      <w:pPr>
        <w:bidi/>
        <w:jc w:val="both"/>
        <w:rPr>
          <w:rFonts w:cs="David" w:hint="cs"/>
          <w:rtl/>
        </w:rPr>
      </w:pPr>
    </w:p>
    <w:p w14:paraId="54910371" w14:textId="77777777" w:rsidR="001E2FF2" w:rsidRPr="001E2FF2" w:rsidRDefault="001E2FF2" w:rsidP="001E2FF2">
      <w:pPr>
        <w:bidi/>
        <w:jc w:val="both"/>
        <w:rPr>
          <w:rFonts w:cs="David" w:hint="cs"/>
          <w:rtl/>
        </w:rPr>
      </w:pPr>
      <w:r w:rsidRPr="001E2FF2">
        <w:rPr>
          <w:rFonts w:cs="David" w:hint="cs"/>
          <w:rtl/>
        </w:rPr>
        <w:tab/>
        <w:t>את תבקשי פטור מחובת הנחה?</w:t>
      </w:r>
    </w:p>
    <w:p w14:paraId="5A3DF698"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1629F851" w14:textId="77777777" w:rsidR="001E2FF2" w:rsidRPr="001E2FF2" w:rsidRDefault="001E2FF2" w:rsidP="001E2FF2">
      <w:pPr>
        <w:bidi/>
        <w:jc w:val="both"/>
        <w:rPr>
          <w:rFonts w:cs="David" w:hint="cs"/>
          <w:rtl/>
        </w:rPr>
      </w:pPr>
    </w:p>
    <w:p w14:paraId="6327FFC2" w14:textId="77777777" w:rsidR="001E2FF2" w:rsidRPr="001E2FF2" w:rsidRDefault="001E2FF2" w:rsidP="001E2FF2">
      <w:pPr>
        <w:bidi/>
        <w:jc w:val="both"/>
        <w:rPr>
          <w:rFonts w:cs="David" w:hint="cs"/>
          <w:rtl/>
        </w:rPr>
      </w:pPr>
      <w:r w:rsidRPr="001E2FF2">
        <w:rPr>
          <w:rFonts w:cs="David" w:hint="cs"/>
          <w:rtl/>
        </w:rPr>
        <w:tab/>
        <w:t xml:space="preserve"> בוודאי, כי זה נדבך.</w:t>
      </w:r>
    </w:p>
    <w:p w14:paraId="108BA87F"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58CBBCA5" w14:textId="77777777" w:rsidR="001E2FF2" w:rsidRPr="001E2FF2" w:rsidRDefault="001E2FF2" w:rsidP="001E2FF2">
      <w:pPr>
        <w:bidi/>
        <w:jc w:val="both"/>
        <w:rPr>
          <w:rFonts w:cs="David" w:hint="cs"/>
          <w:rtl/>
        </w:rPr>
      </w:pPr>
    </w:p>
    <w:p w14:paraId="1B10DBBD" w14:textId="77777777" w:rsidR="001E2FF2" w:rsidRPr="001E2FF2" w:rsidRDefault="001E2FF2" w:rsidP="001E2FF2">
      <w:pPr>
        <w:bidi/>
        <w:jc w:val="both"/>
        <w:rPr>
          <w:rFonts w:cs="David" w:hint="cs"/>
          <w:rtl/>
        </w:rPr>
      </w:pPr>
      <w:r w:rsidRPr="001E2FF2">
        <w:rPr>
          <w:rFonts w:cs="David" w:hint="cs"/>
          <w:rtl/>
        </w:rPr>
        <w:tab/>
        <w:t xml:space="preserve">זה לא מסתדר לי עכשיו. </w:t>
      </w:r>
    </w:p>
    <w:p w14:paraId="70CA944F"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26A892D0" w14:textId="77777777" w:rsidR="001E2FF2" w:rsidRPr="001E2FF2" w:rsidRDefault="001E2FF2" w:rsidP="001E2FF2">
      <w:pPr>
        <w:bidi/>
        <w:jc w:val="both"/>
        <w:rPr>
          <w:rFonts w:cs="David" w:hint="cs"/>
          <w:rtl/>
        </w:rPr>
      </w:pPr>
    </w:p>
    <w:p w14:paraId="2C14EFA2" w14:textId="77777777" w:rsidR="001E2FF2" w:rsidRPr="001E2FF2" w:rsidRDefault="001E2FF2" w:rsidP="001E2FF2">
      <w:pPr>
        <w:bidi/>
        <w:jc w:val="both"/>
        <w:rPr>
          <w:rFonts w:cs="David" w:hint="cs"/>
          <w:rtl/>
        </w:rPr>
      </w:pPr>
      <w:r w:rsidRPr="001E2FF2">
        <w:rPr>
          <w:rFonts w:cs="David" w:hint="cs"/>
          <w:rtl/>
        </w:rPr>
        <w:tab/>
        <w:t xml:space="preserve"> זה נדבך. אני מקווה שחבר הכנסת סער לא יתנגד.</w:t>
      </w:r>
    </w:p>
    <w:p w14:paraId="3A39EAED" w14:textId="77777777" w:rsidR="001E2FF2" w:rsidRPr="001E2FF2" w:rsidRDefault="001E2FF2" w:rsidP="001E2FF2">
      <w:pPr>
        <w:bidi/>
        <w:jc w:val="both"/>
        <w:rPr>
          <w:rFonts w:cs="David" w:hint="cs"/>
          <w:rtl/>
        </w:rPr>
      </w:pPr>
    </w:p>
    <w:p w14:paraId="5AF64E1A" w14:textId="77777777" w:rsidR="001E2FF2" w:rsidRPr="001E2FF2" w:rsidRDefault="001E2FF2" w:rsidP="001E2FF2">
      <w:pPr>
        <w:bidi/>
        <w:jc w:val="both"/>
        <w:rPr>
          <w:rFonts w:cs="David" w:hint="cs"/>
          <w:rtl/>
        </w:rPr>
      </w:pPr>
      <w:r w:rsidRPr="001E2FF2">
        <w:rPr>
          <w:rFonts w:cs="David" w:hint="cs"/>
          <w:rtl/>
        </w:rPr>
        <w:tab/>
        <w:t xml:space="preserve">אני מזכירה זאת משום שאני מדברת על אותו סעיף שמדבר על הפומביות, על השקיפות. בסעיפים האלה של הקוד האתי בהחלט מדובר על שקיפות ופומביות </w:t>
      </w:r>
      <w:r w:rsidRPr="001E2FF2">
        <w:rPr>
          <w:rFonts w:cs="David"/>
          <w:rtl/>
        </w:rPr>
        <w:t>–</w:t>
      </w:r>
      <w:r w:rsidRPr="001E2FF2">
        <w:rPr>
          <w:rFonts w:cs="David" w:hint="cs"/>
          <w:rtl/>
        </w:rPr>
        <w:t xml:space="preserve"> כזאת ואחרת </w:t>
      </w:r>
      <w:r w:rsidRPr="001E2FF2">
        <w:rPr>
          <w:rFonts w:cs="David"/>
          <w:rtl/>
        </w:rPr>
        <w:t>–</w:t>
      </w:r>
      <w:r w:rsidRPr="001E2FF2">
        <w:rPr>
          <w:rFonts w:cs="David" w:hint="cs"/>
          <w:rtl/>
        </w:rPr>
        <w:t xml:space="preserve"> רלוונטית כמובן, מבלי לנסות לפגוע בהם, במקור פרנסתם, בתחרות שקיימת, או בחיסיון שהם רוצים שיהיה או לא יהיה, או ללקוחות שלהם </w:t>
      </w:r>
      <w:r w:rsidRPr="001E2FF2">
        <w:rPr>
          <w:rFonts w:cs="David"/>
          <w:rtl/>
        </w:rPr>
        <w:t>–</w:t>
      </w:r>
      <w:r w:rsidRPr="001E2FF2">
        <w:rPr>
          <w:rFonts w:cs="David" w:hint="cs"/>
          <w:rtl/>
        </w:rPr>
        <w:t xml:space="preserve"> כל עוד זה לא פוגע בנו, בציבור הרחב.</w:t>
      </w:r>
    </w:p>
    <w:p w14:paraId="361F2AA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יצחק בן-ישראל:</w:t>
      </w:r>
    </w:p>
    <w:p w14:paraId="64B39E55" w14:textId="77777777" w:rsidR="001E2FF2" w:rsidRPr="001E2FF2" w:rsidRDefault="001E2FF2" w:rsidP="001E2FF2">
      <w:pPr>
        <w:bidi/>
        <w:jc w:val="both"/>
        <w:rPr>
          <w:rFonts w:cs="David" w:hint="cs"/>
          <w:rtl/>
        </w:rPr>
      </w:pPr>
    </w:p>
    <w:p w14:paraId="59CE0B07" w14:textId="77777777" w:rsidR="001E2FF2" w:rsidRPr="001E2FF2" w:rsidRDefault="001E2FF2" w:rsidP="001E2FF2">
      <w:pPr>
        <w:bidi/>
        <w:jc w:val="both"/>
        <w:rPr>
          <w:rFonts w:cs="David" w:hint="cs"/>
          <w:rtl/>
        </w:rPr>
      </w:pPr>
      <w:r w:rsidRPr="001E2FF2">
        <w:rPr>
          <w:rFonts w:cs="David" w:hint="cs"/>
          <w:rtl/>
        </w:rPr>
        <w:tab/>
        <w:t xml:space="preserve">את מתכוונת שהקוד האתי יהיה למי - להם או לנו? </w:t>
      </w:r>
    </w:p>
    <w:p w14:paraId="5089F7D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57F4D275" w14:textId="77777777" w:rsidR="001E2FF2" w:rsidRPr="001E2FF2" w:rsidRDefault="001E2FF2" w:rsidP="001E2FF2">
      <w:pPr>
        <w:bidi/>
        <w:jc w:val="both"/>
        <w:rPr>
          <w:rFonts w:cs="David" w:hint="cs"/>
          <w:rtl/>
        </w:rPr>
      </w:pPr>
    </w:p>
    <w:p w14:paraId="663AC1EC" w14:textId="77777777" w:rsidR="001E2FF2" w:rsidRPr="001E2FF2" w:rsidRDefault="001E2FF2" w:rsidP="001E2FF2">
      <w:pPr>
        <w:bidi/>
        <w:jc w:val="both"/>
        <w:rPr>
          <w:rFonts w:cs="David" w:hint="cs"/>
          <w:rtl/>
        </w:rPr>
      </w:pPr>
      <w:r w:rsidRPr="001E2FF2">
        <w:rPr>
          <w:rFonts w:cs="David" w:hint="cs"/>
          <w:rtl/>
        </w:rPr>
        <w:tab/>
        <w:t>להם. לשדלנים.</w:t>
      </w:r>
    </w:p>
    <w:p w14:paraId="772E586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יצחק בן-ישראל:</w:t>
      </w:r>
    </w:p>
    <w:p w14:paraId="4801F67A" w14:textId="77777777" w:rsidR="001E2FF2" w:rsidRPr="001E2FF2" w:rsidRDefault="001E2FF2" w:rsidP="001E2FF2">
      <w:pPr>
        <w:bidi/>
        <w:jc w:val="both"/>
        <w:rPr>
          <w:rFonts w:cs="David" w:hint="cs"/>
          <w:rtl/>
        </w:rPr>
      </w:pPr>
    </w:p>
    <w:p w14:paraId="0E5993CB" w14:textId="77777777" w:rsidR="001E2FF2" w:rsidRPr="001E2FF2" w:rsidRDefault="001E2FF2" w:rsidP="001E2FF2">
      <w:pPr>
        <w:bidi/>
        <w:jc w:val="both"/>
        <w:rPr>
          <w:rFonts w:cs="David" w:hint="cs"/>
          <w:rtl/>
        </w:rPr>
      </w:pPr>
      <w:r w:rsidRPr="001E2FF2">
        <w:rPr>
          <w:rFonts w:cs="David" w:hint="cs"/>
          <w:rtl/>
        </w:rPr>
        <w:tab/>
        <w:t>קוד אתי ללוביסטים יהיה חלק מחוק של הכנסת?</w:t>
      </w:r>
    </w:p>
    <w:p w14:paraId="1D8794AF"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755FD16B" w14:textId="77777777" w:rsidR="001E2FF2" w:rsidRPr="001E2FF2" w:rsidRDefault="001E2FF2" w:rsidP="001E2FF2">
      <w:pPr>
        <w:bidi/>
        <w:jc w:val="both"/>
        <w:rPr>
          <w:rFonts w:cs="David" w:hint="cs"/>
          <w:rtl/>
        </w:rPr>
      </w:pPr>
    </w:p>
    <w:p w14:paraId="77F1D986" w14:textId="77777777" w:rsidR="001E2FF2" w:rsidRPr="001E2FF2" w:rsidRDefault="001E2FF2" w:rsidP="001E2FF2">
      <w:pPr>
        <w:bidi/>
        <w:jc w:val="both"/>
        <w:rPr>
          <w:rFonts w:cs="David" w:hint="cs"/>
          <w:rtl/>
        </w:rPr>
      </w:pPr>
      <w:r w:rsidRPr="001E2FF2">
        <w:rPr>
          <w:rFonts w:cs="David" w:hint="cs"/>
          <w:rtl/>
        </w:rPr>
        <w:tab/>
        <w:t xml:space="preserve"> יושבת-ראש הכנסת תהיה רשאית לעצב קוד אתי, וכל שדלן  </w:t>
      </w:r>
      <w:r w:rsidRPr="001E2FF2">
        <w:rPr>
          <w:rFonts w:cs="David"/>
          <w:rtl/>
        </w:rPr>
        <w:t>–</w:t>
      </w:r>
      <w:r w:rsidRPr="001E2FF2">
        <w:rPr>
          <w:rFonts w:cs="David" w:hint="cs"/>
          <w:rtl/>
        </w:rPr>
        <w:t xml:space="preserve"> טרם קבלת רשיון להיכנס ולעבוד בכנסת </w:t>
      </w:r>
      <w:r w:rsidRPr="001E2FF2">
        <w:rPr>
          <w:rFonts w:cs="David"/>
          <w:rtl/>
        </w:rPr>
        <w:t>–</w:t>
      </w:r>
      <w:r w:rsidRPr="001E2FF2">
        <w:rPr>
          <w:rFonts w:cs="David" w:hint="cs"/>
          <w:rtl/>
        </w:rPr>
        <w:t xml:space="preserve"> יהיה מחויב לקוד האתי ויקבל כל מה שכתוב בו על עצמו. אפשר כמובן לאחר דיון להוסיף עוד סעיפים אם תמצאו לנכון. </w:t>
      </w:r>
    </w:p>
    <w:p w14:paraId="1432DA0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7DE1F043" w14:textId="77777777" w:rsidR="001E2FF2" w:rsidRPr="001E2FF2" w:rsidRDefault="001E2FF2" w:rsidP="001E2FF2">
      <w:pPr>
        <w:bidi/>
        <w:jc w:val="both"/>
        <w:rPr>
          <w:rFonts w:cs="David" w:hint="cs"/>
          <w:rtl/>
        </w:rPr>
      </w:pPr>
    </w:p>
    <w:p w14:paraId="5FCB385E" w14:textId="77777777" w:rsidR="001E2FF2" w:rsidRPr="001E2FF2" w:rsidRDefault="001E2FF2" w:rsidP="001E2FF2">
      <w:pPr>
        <w:bidi/>
        <w:jc w:val="both"/>
        <w:rPr>
          <w:rFonts w:cs="David" w:hint="cs"/>
          <w:rtl/>
        </w:rPr>
      </w:pPr>
      <w:r w:rsidRPr="001E2FF2">
        <w:rPr>
          <w:rFonts w:cs="David" w:hint="cs"/>
          <w:rtl/>
        </w:rPr>
        <w:tab/>
        <w:t xml:space="preserve">זה בעיה לעשות דבר כזה בחקיקה ראשית. </w:t>
      </w:r>
    </w:p>
    <w:p w14:paraId="123E5C12"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7D5EE3EB" w14:textId="77777777" w:rsidR="001E2FF2" w:rsidRPr="001E2FF2" w:rsidRDefault="001E2FF2" w:rsidP="001E2FF2">
      <w:pPr>
        <w:bidi/>
        <w:jc w:val="both"/>
        <w:rPr>
          <w:rFonts w:cs="David" w:hint="cs"/>
          <w:rtl/>
        </w:rPr>
      </w:pPr>
    </w:p>
    <w:p w14:paraId="3C5AB637" w14:textId="77777777" w:rsidR="001E2FF2" w:rsidRPr="001E2FF2" w:rsidRDefault="001E2FF2" w:rsidP="001E2FF2">
      <w:pPr>
        <w:bidi/>
        <w:jc w:val="both"/>
        <w:rPr>
          <w:rFonts w:cs="David" w:hint="cs"/>
          <w:rtl/>
        </w:rPr>
      </w:pPr>
      <w:r w:rsidRPr="001E2FF2">
        <w:rPr>
          <w:rFonts w:cs="David" w:hint="cs"/>
          <w:rtl/>
        </w:rPr>
        <w:tab/>
        <w:t xml:space="preserve"> אני לא רואה בעיה. </w:t>
      </w:r>
    </w:p>
    <w:p w14:paraId="7F0D41F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3AA83603" w14:textId="77777777" w:rsidR="001E2FF2" w:rsidRPr="001E2FF2" w:rsidRDefault="001E2FF2" w:rsidP="001E2FF2">
      <w:pPr>
        <w:bidi/>
        <w:jc w:val="both"/>
        <w:rPr>
          <w:rFonts w:cs="David" w:hint="cs"/>
          <w:rtl/>
        </w:rPr>
      </w:pPr>
    </w:p>
    <w:p w14:paraId="622CDB0B" w14:textId="77777777" w:rsidR="001E2FF2" w:rsidRPr="001E2FF2" w:rsidRDefault="001E2FF2" w:rsidP="001E2FF2">
      <w:pPr>
        <w:bidi/>
        <w:jc w:val="both"/>
        <w:rPr>
          <w:rFonts w:cs="David" w:hint="cs"/>
          <w:rtl/>
        </w:rPr>
      </w:pPr>
      <w:r w:rsidRPr="001E2FF2">
        <w:rPr>
          <w:rFonts w:cs="David" w:hint="cs"/>
          <w:rtl/>
        </w:rPr>
        <w:tab/>
        <w:t>אתיקה זה אתיקה. זה לא חוק.</w:t>
      </w:r>
    </w:p>
    <w:p w14:paraId="6DDC198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2FCD06EC" w14:textId="77777777" w:rsidR="001E2FF2" w:rsidRPr="001E2FF2" w:rsidRDefault="001E2FF2" w:rsidP="001E2FF2">
      <w:pPr>
        <w:bidi/>
        <w:jc w:val="both"/>
        <w:rPr>
          <w:rFonts w:cs="David" w:hint="cs"/>
          <w:rtl/>
        </w:rPr>
      </w:pPr>
    </w:p>
    <w:p w14:paraId="678F5756" w14:textId="77777777" w:rsidR="001E2FF2" w:rsidRPr="001E2FF2" w:rsidRDefault="001E2FF2" w:rsidP="001E2FF2">
      <w:pPr>
        <w:bidi/>
        <w:jc w:val="both"/>
        <w:rPr>
          <w:rFonts w:cs="David" w:hint="cs"/>
          <w:rtl/>
        </w:rPr>
      </w:pPr>
      <w:r w:rsidRPr="001E2FF2">
        <w:rPr>
          <w:rFonts w:cs="David" w:hint="cs"/>
          <w:rtl/>
        </w:rPr>
        <w:tab/>
        <w:t xml:space="preserve"> קוד אתי שהשדלנים יהיו מחויבים לו. </w:t>
      </w:r>
    </w:p>
    <w:p w14:paraId="011662A6"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52D33D11" w14:textId="77777777" w:rsidR="001E2FF2" w:rsidRPr="001E2FF2" w:rsidRDefault="001E2FF2" w:rsidP="001E2FF2">
      <w:pPr>
        <w:bidi/>
        <w:jc w:val="both"/>
        <w:rPr>
          <w:rFonts w:cs="David" w:hint="cs"/>
          <w:u w:val="single"/>
          <w:rtl/>
        </w:rPr>
      </w:pPr>
    </w:p>
    <w:p w14:paraId="0CDA88F3" w14:textId="77777777" w:rsidR="001E2FF2" w:rsidRPr="001E2FF2" w:rsidRDefault="001E2FF2" w:rsidP="001E2FF2">
      <w:pPr>
        <w:bidi/>
        <w:jc w:val="both"/>
        <w:rPr>
          <w:rFonts w:cs="David" w:hint="cs"/>
          <w:rtl/>
        </w:rPr>
      </w:pPr>
      <w:r w:rsidRPr="001E2FF2">
        <w:rPr>
          <w:rFonts w:cs="David" w:hint="cs"/>
          <w:rtl/>
        </w:rPr>
        <w:tab/>
        <w:t xml:space="preserve">בחקיקה? יש קוד אתי של חברי הכנסת שהוא לא בחקיקה. </w:t>
      </w:r>
    </w:p>
    <w:p w14:paraId="36C49411" w14:textId="77777777" w:rsidR="001E2FF2" w:rsidRPr="001E2FF2" w:rsidRDefault="001E2FF2" w:rsidP="001E2FF2">
      <w:pPr>
        <w:bidi/>
        <w:jc w:val="both"/>
        <w:rPr>
          <w:rFonts w:cs="David" w:hint="cs"/>
          <w:rtl/>
        </w:rPr>
      </w:pPr>
      <w:r w:rsidRPr="001E2FF2">
        <w:rPr>
          <w:rFonts w:cs="David"/>
          <w:rtl/>
        </w:rPr>
        <w:br/>
      </w:r>
    </w:p>
    <w:p w14:paraId="2E711616" w14:textId="77777777" w:rsidR="001E2FF2" w:rsidRPr="001E2FF2" w:rsidRDefault="001E2FF2" w:rsidP="001E2FF2">
      <w:pPr>
        <w:bidi/>
        <w:jc w:val="both"/>
        <w:rPr>
          <w:rFonts w:cs="David" w:hint="cs"/>
          <w:rtl/>
        </w:rPr>
      </w:pPr>
    </w:p>
    <w:p w14:paraId="43690F87" w14:textId="77777777" w:rsidR="001E2FF2" w:rsidRPr="001E2FF2" w:rsidRDefault="001E2FF2" w:rsidP="001E2FF2">
      <w:pPr>
        <w:bidi/>
        <w:jc w:val="both"/>
        <w:rPr>
          <w:rFonts w:cs="David" w:hint="cs"/>
          <w:rtl/>
        </w:rPr>
      </w:pPr>
      <w:r w:rsidRPr="001E2FF2">
        <w:rPr>
          <w:rFonts w:cs="David" w:hint="cs"/>
          <w:u w:val="single"/>
          <w:rtl/>
        </w:rPr>
        <w:t>רונית תירוש:</w:t>
      </w:r>
    </w:p>
    <w:p w14:paraId="30857719" w14:textId="77777777" w:rsidR="001E2FF2" w:rsidRPr="001E2FF2" w:rsidRDefault="001E2FF2" w:rsidP="001E2FF2">
      <w:pPr>
        <w:bidi/>
        <w:jc w:val="both"/>
        <w:rPr>
          <w:rFonts w:cs="David" w:hint="cs"/>
          <w:rtl/>
        </w:rPr>
      </w:pPr>
    </w:p>
    <w:p w14:paraId="0B36D7BF" w14:textId="77777777" w:rsidR="001E2FF2" w:rsidRPr="001E2FF2" w:rsidRDefault="001E2FF2" w:rsidP="001E2FF2">
      <w:pPr>
        <w:bidi/>
        <w:jc w:val="both"/>
        <w:rPr>
          <w:rFonts w:cs="David" w:hint="cs"/>
          <w:rtl/>
        </w:rPr>
      </w:pPr>
      <w:r w:rsidRPr="001E2FF2">
        <w:rPr>
          <w:rFonts w:cs="David" w:hint="cs"/>
          <w:rtl/>
        </w:rPr>
        <w:tab/>
        <w:t xml:space="preserve"> אז אני חושבת שבמסגרת החוק לשדלנים, יהיה סעיף שצריך להיות קוד אתי. </w:t>
      </w:r>
    </w:p>
    <w:p w14:paraId="51FF6FCF"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4F714598" w14:textId="77777777" w:rsidR="001E2FF2" w:rsidRPr="001E2FF2" w:rsidRDefault="001E2FF2" w:rsidP="001E2FF2">
      <w:pPr>
        <w:bidi/>
        <w:jc w:val="both"/>
        <w:rPr>
          <w:rFonts w:cs="David" w:hint="cs"/>
          <w:u w:val="single"/>
          <w:rtl/>
        </w:rPr>
      </w:pPr>
    </w:p>
    <w:p w14:paraId="4787B98D" w14:textId="77777777" w:rsidR="001E2FF2" w:rsidRPr="001E2FF2" w:rsidRDefault="001E2FF2" w:rsidP="001E2FF2">
      <w:pPr>
        <w:bidi/>
        <w:jc w:val="both"/>
        <w:rPr>
          <w:rFonts w:cs="David" w:hint="cs"/>
          <w:rtl/>
        </w:rPr>
      </w:pPr>
      <w:r w:rsidRPr="001E2FF2">
        <w:rPr>
          <w:rFonts w:cs="David" w:hint="cs"/>
          <w:rtl/>
        </w:rPr>
        <w:tab/>
        <w:t xml:space="preserve"> זה יחייב אותנו להיכנס להרחבה הרבה יותר גדולה.</w:t>
      </w:r>
    </w:p>
    <w:p w14:paraId="3CE62E3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6586CAB7" w14:textId="77777777" w:rsidR="001E2FF2" w:rsidRPr="001E2FF2" w:rsidRDefault="001E2FF2" w:rsidP="001E2FF2">
      <w:pPr>
        <w:bidi/>
        <w:jc w:val="both"/>
        <w:rPr>
          <w:rFonts w:cs="David" w:hint="cs"/>
          <w:rtl/>
        </w:rPr>
      </w:pPr>
    </w:p>
    <w:p w14:paraId="7F1BC22B" w14:textId="77777777" w:rsidR="001E2FF2" w:rsidRPr="001E2FF2" w:rsidRDefault="001E2FF2" w:rsidP="001E2FF2">
      <w:pPr>
        <w:bidi/>
        <w:jc w:val="both"/>
        <w:rPr>
          <w:rFonts w:cs="David" w:hint="cs"/>
          <w:rtl/>
        </w:rPr>
      </w:pPr>
      <w:r w:rsidRPr="001E2FF2">
        <w:rPr>
          <w:rFonts w:cs="David" w:hint="cs"/>
          <w:rtl/>
        </w:rPr>
        <w:tab/>
        <w:t xml:space="preserve"> דרך אגב, גם כללי האתיקה לשופטים </w:t>
      </w:r>
      <w:r w:rsidRPr="001E2FF2">
        <w:rPr>
          <w:rFonts w:cs="David"/>
          <w:rtl/>
        </w:rPr>
        <w:t>–</w:t>
      </w:r>
      <w:r w:rsidRPr="001E2FF2">
        <w:rPr>
          <w:rFonts w:cs="David" w:hint="cs"/>
          <w:rtl/>
        </w:rPr>
        <w:t xml:space="preserve"> הם לא מעוגנים בחקיקה.</w:t>
      </w:r>
    </w:p>
    <w:p w14:paraId="66F4D6D7"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59E2F39C" w14:textId="77777777" w:rsidR="001E2FF2" w:rsidRPr="001E2FF2" w:rsidRDefault="001E2FF2" w:rsidP="001E2FF2">
      <w:pPr>
        <w:bidi/>
        <w:jc w:val="both"/>
        <w:rPr>
          <w:rFonts w:cs="David" w:hint="cs"/>
          <w:rtl/>
        </w:rPr>
      </w:pPr>
    </w:p>
    <w:p w14:paraId="72A88B06" w14:textId="77777777" w:rsidR="001E2FF2" w:rsidRPr="001E2FF2" w:rsidRDefault="001E2FF2" w:rsidP="001E2FF2">
      <w:pPr>
        <w:bidi/>
        <w:jc w:val="both"/>
        <w:rPr>
          <w:rFonts w:cs="David" w:hint="cs"/>
          <w:rtl/>
        </w:rPr>
      </w:pPr>
      <w:r w:rsidRPr="001E2FF2">
        <w:rPr>
          <w:rFonts w:cs="David" w:hint="cs"/>
          <w:rtl/>
        </w:rPr>
        <w:tab/>
        <w:t xml:space="preserve">אבל הם היו אמורים להיות מעוגנים בחקיקה. </w:t>
      </w:r>
    </w:p>
    <w:p w14:paraId="46EA5FD6"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286B7BEC" w14:textId="77777777" w:rsidR="001E2FF2" w:rsidRPr="001E2FF2" w:rsidRDefault="001E2FF2" w:rsidP="001E2FF2">
      <w:pPr>
        <w:bidi/>
        <w:jc w:val="both"/>
        <w:rPr>
          <w:rFonts w:cs="David" w:hint="cs"/>
          <w:rtl/>
        </w:rPr>
      </w:pPr>
    </w:p>
    <w:p w14:paraId="3E7DC4C8" w14:textId="77777777" w:rsidR="001E2FF2" w:rsidRPr="001E2FF2" w:rsidRDefault="001E2FF2" w:rsidP="001E2FF2">
      <w:pPr>
        <w:bidi/>
        <w:jc w:val="both"/>
        <w:rPr>
          <w:rFonts w:cs="David" w:hint="cs"/>
          <w:rtl/>
        </w:rPr>
      </w:pPr>
      <w:r w:rsidRPr="001E2FF2">
        <w:rPr>
          <w:rFonts w:cs="David" w:hint="cs"/>
          <w:rtl/>
        </w:rPr>
        <w:tab/>
        <w:t xml:space="preserve"> אחרת הם לא היו כללי אתיקה, אלא חוקים. </w:t>
      </w:r>
    </w:p>
    <w:p w14:paraId="79F30166"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7A899099" w14:textId="77777777" w:rsidR="001E2FF2" w:rsidRPr="001E2FF2" w:rsidRDefault="001E2FF2" w:rsidP="001E2FF2">
      <w:pPr>
        <w:bidi/>
        <w:jc w:val="both"/>
        <w:rPr>
          <w:rFonts w:cs="David" w:hint="cs"/>
          <w:rtl/>
        </w:rPr>
      </w:pPr>
    </w:p>
    <w:p w14:paraId="0A7D492D" w14:textId="77777777" w:rsidR="001E2FF2" w:rsidRPr="001E2FF2" w:rsidRDefault="001E2FF2" w:rsidP="001E2FF2">
      <w:pPr>
        <w:bidi/>
        <w:jc w:val="both"/>
        <w:rPr>
          <w:rFonts w:cs="David" w:hint="cs"/>
          <w:rtl/>
        </w:rPr>
      </w:pPr>
      <w:r w:rsidRPr="001E2FF2">
        <w:rPr>
          <w:rFonts w:cs="David" w:hint="cs"/>
          <w:rtl/>
        </w:rPr>
        <w:tab/>
        <w:t xml:space="preserve">אנחנו היינו אמורים להסמיך ולתת את הגושפנקה. ברגע האחרון, הנשיא ברק סבר </w:t>
      </w:r>
      <w:r w:rsidRPr="001E2FF2">
        <w:rPr>
          <w:rFonts w:cs="David"/>
          <w:rtl/>
        </w:rPr>
        <w:t>–</w:t>
      </w:r>
      <w:r w:rsidRPr="001E2FF2">
        <w:rPr>
          <w:rFonts w:cs="David" w:hint="cs"/>
          <w:rtl/>
        </w:rPr>
        <w:t xml:space="preserve"> או מישהו אחר - - -</w:t>
      </w:r>
    </w:p>
    <w:p w14:paraId="036D061D"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089033F2" w14:textId="77777777" w:rsidR="001E2FF2" w:rsidRPr="001E2FF2" w:rsidRDefault="001E2FF2" w:rsidP="001E2FF2">
      <w:pPr>
        <w:bidi/>
        <w:jc w:val="both"/>
        <w:rPr>
          <w:rFonts w:cs="David" w:hint="cs"/>
          <w:u w:val="single"/>
          <w:rtl/>
        </w:rPr>
      </w:pPr>
    </w:p>
    <w:p w14:paraId="1F25813D" w14:textId="77777777" w:rsidR="001E2FF2" w:rsidRPr="001E2FF2" w:rsidRDefault="001E2FF2" w:rsidP="001E2FF2">
      <w:pPr>
        <w:bidi/>
        <w:jc w:val="both"/>
        <w:rPr>
          <w:rFonts w:cs="David" w:hint="cs"/>
          <w:rtl/>
        </w:rPr>
      </w:pPr>
      <w:r w:rsidRPr="001E2FF2">
        <w:rPr>
          <w:rFonts w:cs="David" w:hint="cs"/>
          <w:rtl/>
        </w:rPr>
        <w:tab/>
        <w:t xml:space="preserve"> את הקוד האתי שאדוני מגבש יחד איתי כל יום שלישי אנחנו לא מעגנים בחקיקה.</w:t>
      </w:r>
    </w:p>
    <w:p w14:paraId="7CDBCF1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17A4553D" w14:textId="77777777" w:rsidR="001E2FF2" w:rsidRPr="001E2FF2" w:rsidRDefault="001E2FF2" w:rsidP="001E2FF2">
      <w:pPr>
        <w:bidi/>
        <w:jc w:val="both"/>
        <w:rPr>
          <w:rFonts w:cs="David" w:hint="cs"/>
          <w:rtl/>
        </w:rPr>
      </w:pPr>
    </w:p>
    <w:p w14:paraId="1666BB56" w14:textId="77777777" w:rsidR="001E2FF2" w:rsidRPr="001E2FF2" w:rsidRDefault="001E2FF2" w:rsidP="001E2FF2">
      <w:pPr>
        <w:bidi/>
        <w:jc w:val="both"/>
        <w:rPr>
          <w:rFonts w:cs="David" w:hint="cs"/>
          <w:rtl/>
        </w:rPr>
      </w:pPr>
      <w:r w:rsidRPr="001E2FF2">
        <w:rPr>
          <w:rFonts w:cs="David" w:hint="cs"/>
          <w:rtl/>
        </w:rPr>
        <w:tab/>
        <w:t xml:space="preserve"> בצדק. בצדק זה לא מעוגן בחקיקה.</w:t>
      </w:r>
    </w:p>
    <w:p w14:paraId="7E2D923A"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354FBFEB" w14:textId="77777777" w:rsidR="001E2FF2" w:rsidRPr="001E2FF2" w:rsidRDefault="001E2FF2" w:rsidP="001E2FF2">
      <w:pPr>
        <w:bidi/>
        <w:jc w:val="both"/>
        <w:rPr>
          <w:rFonts w:cs="David" w:hint="cs"/>
          <w:rtl/>
        </w:rPr>
      </w:pPr>
    </w:p>
    <w:p w14:paraId="4F827628" w14:textId="77777777" w:rsidR="001E2FF2" w:rsidRPr="001E2FF2" w:rsidRDefault="001E2FF2" w:rsidP="001E2FF2">
      <w:pPr>
        <w:bidi/>
        <w:jc w:val="both"/>
        <w:rPr>
          <w:rFonts w:cs="David" w:hint="cs"/>
          <w:rtl/>
        </w:rPr>
      </w:pPr>
      <w:r w:rsidRPr="001E2FF2">
        <w:rPr>
          <w:rFonts w:cs="David" w:hint="cs"/>
          <w:rtl/>
        </w:rPr>
        <w:tab/>
        <w:t xml:space="preserve">נכון. מפני שבדרך כלל, הגופים עצמם </w:t>
      </w:r>
      <w:r w:rsidRPr="001E2FF2">
        <w:rPr>
          <w:rFonts w:cs="David"/>
          <w:rtl/>
        </w:rPr>
        <w:t>–</w:t>
      </w:r>
      <w:r w:rsidRPr="001E2FF2">
        <w:rPr>
          <w:rFonts w:cs="David" w:hint="cs"/>
          <w:rtl/>
        </w:rPr>
        <w:t xml:space="preserve"> הם עצמם צריכים לבנות את הקוד האתי שלהם. </w:t>
      </w:r>
    </w:p>
    <w:p w14:paraId="5AFBC9ED"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087E6A6F" w14:textId="77777777" w:rsidR="001E2FF2" w:rsidRPr="001E2FF2" w:rsidRDefault="001E2FF2" w:rsidP="001E2FF2">
      <w:pPr>
        <w:bidi/>
        <w:jc w:val="both"/>
        <w:rPr>
          <w:rFonts w:cs="David" w:hint="cs"/>
          <w:rtl/>
        </w:rPr>
      </w:pPr>
    </w:p>
    <w:p w14:paraId="74C5D5ED" w14:textId="77777777" w:rsidR="001E2FF2" w:rsidRPr="001E2FF2" w:rsidRDefault="001E2FF2" w:rsidP="001E2FF2">
      <w:pPr>
        <w:bidi/>
        <w:jc w:val="both"/>
        <w:rPr>
          <w:rFonts w:cs="David" w:hint="cs"/>
          <w:rtl/>
        </w:rPr>
      </w:pPr>
      <w:r w:rsidRPr="001E2FF2">
        <w:rPr>
          <w:rFonts w:cs="David" w:hint="cs"/>
          <w:rtl/>
        </w:rPr>
        <w:tab/>
        <w:t xml:space="preserve"> אני לא אמרתי שאת הקוד האתי אנחנו נחוקק. יהיה רשום שהם יהיו מחויבים לקוד אתי- זה בחקיקה. הקוד האתי לא יהיה בחקיקה, והם </w:t>
      </w:r>
      <w:r w:rsidRPr="001E2FF2">
        <w:rPr>
          <w:rFonts w:cs="David"/>
          <w:rtl/>
        </w:rPr>
        <w:t>–</w:t>
      </w:r>
      <w:r w:rsidRPr="001E2FF2">
        <w:rPr>
          <w:rFonts w:cs="David" w:hint="cs"/>
          <w:rtl/>
        </w:rPr>
        <w:t xml:space="preserve"> אני מקווה </w:t>
      </w:r>
      <w:r w:rsidRPr="001E2FF2">
        <w:rPr>
          <w:rFonts w:cs="David"/>
          <w:rtl/>
        </w:rPr>
        <w:t>–</w:t>
      </w:r>
      <w:r w:rsidRPr="001E2FF2">
        <w:rPr>
          <w:rFonts w:cs="David" w:hint="cs"/>
          <w:rtl/>
        </w:rPr>
        <w:t xml:space="preserve"> יהיו גם שותפים לבנייתו. זה משהו שעוד לא נבנה.</w:t>
      </w:r>
    </w:p>
    <w:p w14:paraId="64ACC86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538FFEA3" w14:textId="77777777" w:rsidR="001E2FF2" w:rsidRPr="001E2FF2" w:rsidRDefault="001E2FF2" w:rsidP="001E2FF2">
      <w:pPr>
        <w:bidi/>
        <w:jc w:val="both"/>
        <w:rPr>
          <w:rFonts w:cs="David" w:hint="cs"/>
          <w:rtl/>
        </w:rPr>
      </w:pPr>
    </w:p>
    <w:p w14:paraId="5628A568" w14:textId="77777777" w:rsidR="001E2FF2" w:rsidRPr="001E2FF2" w:rsidRDefault="001E2FF2" w:rsidP="001E2FF2">
      <w:pPr>
        <w:bidi/>
        <w:jc w:val="both"/>
        <w:rPr>
          <w:rFonts w:cs="David" w:hint="cs"/>
          <w:rtl/>
        </w:rPr>
      </w:pPr>
      <w:r w:rsidRPr="001E2FF2">
        <w:rPr>
          <w:rFonts w:cs="David" w:hint="cs"/>
          <w:rtl/>
        </w:rPr>
        <w:tab/>
        <w:t xml:space="preserve"> מחויבים לקוד אתי מסוים, או לכל קוד אתי שירצו? </w:t>
      </w:r>
    </w:p>
    <w:p w14:paraId="705E59B9"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6EA51154" w14:textId="77777777" w:rsidR="001E2FF2" w:rsidRPr="001E2FF2" w:rsidRDefault="001E2FF2" w:rsidP="001E2FF2">
      <w:pPr>
        <w:bidi/>
        <w:jc w:val="both"/>
        <w:rPr>
          <w:rFonts w:cs="David" w:hint="cs"/>
          <w:rtl/>
        </w:rPr>
      </w:pPr>
    </w:p>
    <w:p w14:paraId="4D96BEEC" w14:textId="77777777" w:rsidR="001E2FF2" w:rsidRPr="001E2FF2" w:rsidRDefault="001E2FF2" w:rsidP="001E2FF2">
      <w:pPr>
        <w:bidi/>
        <w:jc w:val="both"/>
        <w:rPr>
          <w:rFonts w:cs="David" w:hint="cs"/>
          <w:rtl/>
        </w:rPr>
      </w:pPr>
      <w:r w:rsidRPr="001E2FF2">
        <w:rPr>
          <w:rFonts w:cs="David" w:hint="cs"/>
          <w:rtl/>
        </w:rPr>
        <w:tab/>
        <w:t xml:space="preserve"> לקוד אתי שלהם, עליהם. </w:t>
      </w:r>
    </w:p>
    <w:p w14:paraId="2B2743DE"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1C637737" w14:textId="77777777" w:rsidR="001E2FF2" w:rsidRPr="001E2FF2" w:rsidRDefault="001E2FF2" w:rsidP="001E2FF2">
      <w:pPr>
        <w:bidi/>
        <w:jc w:val="both"/>
        <w:rPr>
          <w:rFonts w:cs="David" w:hint="cs"/>
          <w:rtl/>
        </w:rPr>
      </w:pPr>
    </w:p>
    <w:p w14:paraId="2EE12B1C" w14:textId="77777777" w:rsidR="001E2FF2" w:rsidRPr="001E2FF2" w:rsidRDefault="001E2FF2" w:rsidP="001E2FF2">
      <w:pPr>
        <w:bidi/>
        <w:jc w:val="both"/>
        <w:rPr>
          <w:rFonts w:cs="David" w:hint="cs"/>
          <w:rtl/>
        </w:rPr>
      </w:pPr>
      <w:r w:rsidRPr="001E2FF2">
        <w:rPr>
          <w:rFonts w:cs="David" w:hint="cs"/>
          <w:rtl/>
        </w:rPr>
        <w:tab/>
        <w:t xml:space="preserve"> מסוים, ספציפי. </w:t>
      </w:r>
    </w:p>
    <w:p w14:paraId="0F3F9882"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15CA63B5" w14:textId="77777777" w:rsidR="001E2FF2" w:rsidRPr="001E2FF2" w:rsidRDefault="001E2FF2" w:rsidP="001E2FF2">
      <w:pPr>
        <w:bidi/>
        <w:jc w:val="both"/>
        <w:rPr>
          <w:rFonts w:cs="David" w:hint="cs"/>
          <w:rtl/>
        </w:rPr>
      </w:pPr>
    </w:p>
    <w:p w14:paraId="105FDE3D" w14:textId="77777777" w:rsidR="001E2FF2" w:rsidRPr="001E2FF2" w:rsidRDefault="001E2FF2" w:rsidP="001E2FF2">
      <w:pPr>
        <w:bidi/>
        <w:jc w:val="both"/>
        <w:rPr>
          <w:rFonts w:cs="David" w:hint="cs"/>
          <w:rtl/>
        </w:rPr>
      </w:pPr>
      <w:r w:rsidRPr="001E2FF2">
        <w:rPr>
          <w:rFonts w:cs="David" w:hint="cs"/>
          <w:rtl/>
        </w:rPr>
        <w:tab/>
        <w:t xml:space="preserve"> בוודאי. </w:t>
      </w:r>
    </w:p>
    <w:p w14:paraId="48DD8893"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75CD5501" w14:textId="77777777" w:rsidR="001E2FF2" w:rsidRPr="001E2FF2" w:rsidRDefault="001E2FF2" w:rsidP="001E2FF2">
      <w:pPr>
        <w:bidi/>
        <w:jc w:val="both"/>
        <w:rPr>
          <w:rFonts w:cs="David" w:hint="cs"/>
          <w:rtl/>
        </w:rPr>
      </w:pPr>
    </w:p>
    <w:p w14:paraId="6142ECE4" w14:textId="77777777" w:rsidR="001E2FF2" w:rsidRPr="001E2FF2" w:rsidRDefault="001E2FF2" w:rsidP="001E2FF2">
      <w:pPr>
        <w:bidi/>
        <w:jc w:val="both"/>
        <w:rPr>
          <w:rFonts w:cs="David" w:hint="cs"/>
          <w:rtl/>
        </w:rPr>
      </w:pPr>
      <w:r w:rsidRPr="001E2FF2">
        <w:rPr>
          <w:rFonts w:cs="David" w:hint="cs"/>
          <w:rtl/>
        </w:rPr>
        <w:tab/>
        <w:t xml:space="preserve"> אז איך את עושה את זה? אז הקוד האתי הוא חלק מהחוק. הוא במעמד של חוק.</w:t>
      </w:r>
    </w:p>
    <w:p w14:paraId="5F86C576"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50522984" w14:textId="77777777" w:rsidR="001E2FF2" w:rsidRPr="001E2FF2" w:rsidRDefault="001E2FF2" w:rsidP="001E2FF2">
      <w:pPr>
        <w:bidi/>
        <w:jc w:val="both"/>
        <w:rPr>
          <w:rFonts w:cs="David" w:hint="cs"/>
          <w:u w:val="single"/>
          <w:rtl/>
        </w:rPr>
      </w:pPr>
    </w:p>
    <w:p w14:paraId="7B0F8B22" w14:textId="77777777" w:rsidR="001E2FF2" w:rsidRPr="001E2FF2" w:rsidRDefault="001E2FF2" w:rsidP="001E2FF2">
      <w:pPr>
        <w:bidi/>
        <w:jc w:val="both"/>
        <w:rPr>
          <w:rFonts w:cs="David" w:hint="cs"/>
          <w:rtl/>
        </w:rPr>
      </w:pPr>
      <w:r w:rsidRPr="001E2FF2">
        <w:rPr>
          <w:rFonts w:cs="David" w:hint="cs"/>
          <w:rtl/>
        </w:rPr>
        <w:tab/>
        <w:t xml:space="preserve">קודקס אתיקה של שדלנים? באמת... </w:t>
      </w:r>
    </w:p>
    <w:p w14:paraId="1E59A3EB"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קריאות:</w:t>
      </w:r>
    </w:p>
    <w:p w14:paraId="6FF23EEB" w14:textId="77777777" w:rsidR="001E2FF2" w:rsidRPr="001E2FF2" w:rsidRDefault="001E2FF2" w:rsidP="001E2FF2">
      <w:pPr>
        <w:bidi/>
        <w:jc w:val="both"/>
        <w:rPr>
          <w:rFonts w:cs="David" w:hint="cs"/>
          <w:rtl/>
        </w:rPr>
      </w:pPr>
    </w:p>
    <w:p w14:paraId="3B64A153" w14:textId="77777777" w:rsidR="001E2FF2" w:rsidRPr="001E2FF2" w:rsidRDefault="001E2FF2" w:rsidP="001E2FF2">
      <w:pPr>
        <w:bidi/>
        <w:jc w:val="both"/>
        <w:rPr>
          <w:rFonts w:cs="David" w:hint="cs"/>
          <w:rtl/>
        </w:rPr>
      </w:pPr>
      <w:r w:rsidRPr="001E2FF2">
        <w:rPr>
          <w:rFonts w:cs="David" w:hint="cs"/>
          <w:rtl/>
        </w:rPr>
        <w:tab/>
        <w:t>- - -</w:t>
      </w:r>
    </w:p>
    <w:p w14:paraId="1E8DD2FB"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41E3BB41" w14:textId="77777777" w:rsidR="001E2FF2" w:rsidRPr="001E2FF2" w:rsidRDefault="001E2FF2" w:rsidP="001E2FF2">
      <w:pPr>
        <w:bidi/>
        <w:jc w:val="both"/>
        <w:rPr>
          <w:rFonts w:cs="David" w:hint="cs"/>
          <w:rtl/>
        </w:rPr>
      </w:pPr>
    </w:p>
    <w:p w14:paraId="58937ECF" w14:textId="77777777" w:rsidR="001E2FF2" w:rsidRPr="001E2FF2" w:rsidRDefault="001E2FF2" w:rsidP="001E2FF2">
      <w:pPr>
        <w:bidi/>
        <w:jc w:val="both"/>
        <w:rPr>
          <w:rFonts w:cs="David" w:hint="cs"/>
          <w:rtl/>
        </w:rPr>
      </w:pPr>
      <w:r w:rsidRPr="001E2FF2">
        <w:rPr>
          <w:rFonts w:cs="David" w:hint="cs"/>
          <w:rtl/>
        </w:rPr>
        <w:tab/>
        <w:t xml:space="preserve">חבר הכנסת סער, הצעת החוק שלי לא הגיעה לדיון. אני מציעה שתתאפקו ותעירו את ההערות שם. </w:t>
      </w:r>
    </w:p>
    <w:p w14:paraId="2D74AF01"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706A911A" w14:textId="77777777" w:rsidR="001E2FF2" w:rsidRPr="001E2FF2" w:rsidRDefault="001E2FF2" w:rsidP="001E2FF2">
      <w:pPr>
        <w:bidi/>
        <w:jc w:val="both"/>
        <w:rPr>
          <w:rFonts w:cs="David" w:hint="cs"/>
          <w:u w:val="single"/>
          <w:rtl/>
        </w:rPr>
      </w:pPr>
    </w:p>
    <w:p w14:paraId="434D872F" w14:textId="77777777" w:rsidR="001E2FF2" w:rsidRPr="001E2FF2" w:rsidRDefault="001E2FF2" w:rsidP="001E2FF2">
      <w:pPr>
        <w:bidi/>
        <w:jc w:val="both"/>
        <w:rPr>
          <w:rFonts w:cs="David" w:hint="cs"/>
          <w:rtl/>
        </w:rPr>
      </w:pPr>
      <w:r w:rsidRPr="001E2FF2">
        <w:rPr>
          <w:rFonts w:cs="David" w:hint="cs"/>
          <w:rtl/>
        </w:rPr>
        <w:tab/>
        <w:t xml:space="preserve"> דנת בפטור מחובת הנחה שזה עבר, ובקוד אתי שזה לא קיים, אולי תדוני גם בהצעת החוק עצמה</w:t>
      </w:r>
      <w:r w:rsidRPr="001E2FF2">
        <w:rPr>
          <w:rFonts w:cs="David" w:hint="cs"/>
        </w:rPr>
        <w:t xml:space="preserve"> ?</w:t>
      </w:r>
      <w:r w:rsidRPr="001E2FF2">
        <w:rPr>
          <w:rFonts w:cs="David" w:hint="cs"/>
          <w:rtl/>
        </w:rPr>
        <w:t xml:space="preserve"> </w:t>
      </w:r>
    </w:p>
    <w:p w14:paraId="1047EFEB"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32CBB5AE" w14:textId="77777777" w:rsidR="001E2FF2" w:rsidRPr="001E2FF2" w:rsidRDefault="001E2FF2" w:rsidP="001E2FF2">
      <w:pPr>
        <w:bidi/>
        <w:jc w:val="both"/>
        <w:rPr>
          <w:rFonts w:cs="David" w:hint="cs"/>
          <w:rtl/>
        </w:rPr>
      </w:pPr>
    </w:p>
    <w:p w14:paraId="4C05AD9A" w14:textId="77777777" w:rsidR="001E2FF2" w:rsidRPr="001E2FF2" w:rsidRDefault="001E2FF2" w:rsidP="001E2FF2">
      <w:pPr>
        <w:bidi/>
        <w:jc w:val="both"/>
        <w:rPr>
          <w:rFonts w:cs="David" w:hint="cs"/>
          <w:rtl/>
        </w:rPr>
      </w:pPr>
      <w:r w:rsidRPr="001E2FF2">
        <w:rPr>
          <w:rFonts w:cs="David" w:hint="cs"/>
          <w:rtl/>
        </w:rPr>
        <w:tab/>
        <w:t xml:space="preserve"> היהירות מן השטן. </w:t>
      </w:r>
    </w:p>
    <w:p w14:paraId="10E1BB2C"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3ED652BD" w14:textId="77777777" w:rsidR="001E2FF2" w:rsidRPr="001E2FF2" w:rsidRDefault="001E2FF2" w:rsidP="001E2FF2">
      <w:pPr>
        <w:bidi/>
        <w:jc w:val="both"/>
        <w:rPr>
          <w:rFonts w:cs="David" w:hint="cs"/>
          <w:u w:val="single"/>
          <w:rtl/>
        </w:rPr>
      </w:pPr>
    </w:p>
    <w:p w14:paraId="3F30E8A3" w14:textId="77777777" w:rsidR="001E2FF2" w:rsidRPr="001E2FF2" w:rsidRDefault="001E2FF2" w:rsidP="001E2FF2">
      <w:pPr>
        <w:bidi/>
        <w:jc w:val="both"/>
        <w:rPr>
          <w:rFonts w:cs="David" w:hint="cs"/>
          <w:rtl/>
        </w:rPr>
      </w:pPr>
      <w:r w:rsidRPr="001E2FF2">
        <w:rPr>
          <w:rFonts w:cs="David" w:hint="cs"/>
          <w:rtl/>
        </w:rPr>
        <w:tab/>
        <w:t xml:space="preserve"> אני מסכים איתך. </w:t>
      </w:r>
    </w:p>
    <w:p w14:paraId="52599619" w14:textId="77777777" w:rsidR="001E2FF2" w:rsidRPr="001E2FF2" w:rsidRDefault="001E2FF2" w:rsidP="001E2FF2">
      <w:pPr>
        <w:bidi/>
        <w:jc w:val="both"/>
        <w:rPr>
          <w:rFonts w:cs="David" w:hint="cs"/>
          <w:u w:val="single"/>
          <w:rtl/>
        </w:rPr>
      </w:pPr>
    </w:p>
    <w:p w14:paraId="51E0119A" w14:textId="77777777" w:rsidR="001E2FF2" w:rsidRPr="001E2FF2" w:rsidRDefault="001E2FF2" w:rsidP="001E2FF2">
      <w:pPr>
        <w:bidi/>
        <w:jc w:val="both"/>
        <w:rPr>
          <w:rFonts w:cs="David" w:hint="cs"/>
          <w:rtl/>
        </w:rPr>
      </w:pPr>
      <w:r w:rsidRPr="001E2FF2">
        <w:rPr>
          <w:rFonts w:cs="David" w:hint="cs"/>
          <w:u w:val="single"/>
          <w:rtl/>
        </w:rPr>
        <w:t>רונית תירוש:</w:t>
      </w:r>
    </w:p>
    <w:p w14:paraId="1C101697" w14:textId="77777777" w:rsidR="001E2FF2" w:rsidRPr="001E2FF2" w:rsidRDefault="001E2FF2" w:rsidP="001E2FF2">
      <w:pPr>
        <w:bidi/>
        <w:jc w:val="both"/>
        <w:rPr>
          <w:rFonts w:cs="David" w:hint="cs"/>
          <w:rtl/>
        </w:rPr>
      </w:pPr>
    </w:p>
    <w:p w14:paraId="303F69EF" w14:textId="77777777" w:rsidR="001E2FF2" w:rsidRPr="001E2FF2" w:rsidRDefault="001E2FF2" w:rsidP="001E2FF2">
      <w:pPr>
        <w:bidi/>
        <w:jc w:val="both"/>
        <w:rPr>
          <w:rFonts w:cs="David" w:hint="cs"/>
          <w:rtl/>
        </w:rPr>
      </w:pPr>
      <w:r w:rsidRPr="001E2FF2">
        <w:rPr>
          <w:rFonts w:cs="David" w:hint="cs"/>
          <w:rtl/>
        </w:rPr>
        <w:tab/>
        <w:t xml:space="preserve"> יפה. והצניעות </w:t>
      </w:r>
      <w:r w:rsidRPr="001E2FF2">
        <w:rPr>
          <w:rFonts w:cs="David"/>
          <w:rtl/>
        </w:rPr>
        <w:t>–</w:t>
      </w:r>
      <w:r w:rsidRPr="001E2FF2">
        <w:rPr>
          <w:rFonts w:cs="David" w:hint="cs"/>
          <w:rtl/>
        </w:rPr>
        <w:t xml:space="preserve"> ראוי שתהיה לה. </w:t>
      </w:r>
    </w:p>
    <w:p w14:paraId="0BCFCFD1"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3E643E2C" w14:textId="77777777" w:rsidR="001E2FF2" w:rsidRPr="001E2FF2" w:rsidRDefault="001E2FF2" w:rsidP="001E2FF2">
      <w:pPr>
        <w:bidi/>
        <w:jc w:val="both"/>
        <w:rPr>
          <w:rFonts w:cs="David" w:hint="cs"/>
          <w:u w:val="single"/>
          <w:rtl/>
        </w:rPr>
      </w:pPr>
    </w:p>
    <w:p w14:paraId="26B1EF22" w14:textId="77777777" w:rsidR="001E2FF2" w:rsidRPr="001E2FF2" w:rsidRDefault="001E2FF2" w:rsidP="001E2FF2">
      <w:pPr>
        <w:bidi/>
        <w:jc w:val="both"/>
        <w:rPr>
          <w:rFonts w:cs="David" w:hint="cs"/>
          <w:rtl/>
        </w:rPr>
      </w:pPr>
      <w:r w:rsidRPr="001E2FF2">
        <w:rPr>
          <w:rFonts w:cs="David" w:hint="cs"/>
          <w:rtl/>
        </w:rPr>
        <w:tab/>
        <w:t xml:space="preserve"> כן...</w:t>
      </w:r>
    </w:p>
    <w:p w14:paraId="132FBA5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290BED3A" w14:textId="77777777" w:rsidR="001E2FF2" w:rsidRPr="001E2FF2" w:rsidRDefault="001E2FF2" w:rsidP="001E2FF2">
      <w:pPr>
        <w:bidi/>
        <w:jc w:val="both"/>
        <w:rPr>
          <w:rFonts w:cs="David" w:hint="cs"/>
          <w:rtl/>
        </w:rPr>
      </w:pPr>
    </w:p>
    <w:p w14:paraId="49989333" w14:textId="77777777" w:rsidR="001E2FF2" w:rsidRPr="001E2FF2" w:rsidRDefault="001E2FF2" w:rsidP="001E2FF2">
      <w:pPr>
        <w:bidi/>
        <w:jc w:val="both"/>
        <w:rPr>
          <w:rFonts w:cs="David" w:hint="cs"/>
          <w:rtl/>
        </w:rPr>
      </w:pPr>
      <w:r w:rsidRPr="001E2FF2">
        <w:rPr>
          <w:rFonts w:cs="David" w:hint="cs"/>
          <w:rtl/>
        </w:rPr>
        <w:tab/>
        <w:t xml:space="preserve"> גדעון, אנחנו נצטרך עוד לעבוד ביחד. </w:t>
      </w:r>
    </w:p>
    <w:p w14:paraId="7D53F027"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18310633" w14:textId="77777777" w:rsidR="001E2FF2" w:rsidRPr="001E2FF2" w:rsidRDefault="001E2FF2" w:rsidP="001E2FF2">
      <w:pPr>
        <w:bidi/>
        <w:jc w:val="both"/>
        <w:rPr>
          <w:rFonts w:cs="David" w:hint="cs"/>
          <w:u w:val="single"/>
          <w:rtl/>
        </w:rPr>
      </w:pPr>
    </w:p>
    <w:p w14:paraId="2BC79A16" w14:textId="77777777" w:rsidR="001E2FF2" w:rsidRPr="001E2FF2" w:rsidRDefault="001E2FF2" w:rsidP="001E2FF2">
      <w:pPr>
        <w:bidi/>
        <w:jc w:val="both"/>
        <w:rPr>
          <w:rFonts w:cs="David" w:hint="cs"/>
          <w:rtl/>
        </w:rPr>
      </w:pPr>
      <w:r w:rsidRPr="001E2FF2">
        <w:rPr>
          <w:rFonts w:cs="David" w:hint="cs"/>
          <w:rtl/>
        </w:rPr>
        <w:tab/>
        <w:t xml:space="preserve"> בסדר, אבל למה לעשות פיליבסטר? זה שקוף שאת עושה פיליבסטר. התחלת מהפטור מחובת הנחה </w:t>
      </w:r>
      <w:r w:rsidRPr="001E2FF2">
        <w:rPr>
          <w:rFonts w:cs="David"/>
          <w:rtl/>
        </w:rPr>
        <w:t>–</w:t>
      </w:r>
      <w:r w:rsidRPr="001E2FF2">
        <w:rPr>
          <w:rFonts w:cs="David" w:hint="cs"/>
          <w:rtl/>
        </w:rPr>
        <w:t xml:space="preserve"> שהוכרע פה - - -, </w:t>
      </w:r>
    </w:p>
    <w:p w14:paraId="236F0361"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74E15B5B" w14:textId="77777777" w:rsidR="001E2FF2" w:rsidRPr="001E2FF2" w:rsidRDefault="001E2FF2" w:rsidP="001E2FF2">
      <w:pPr>
        <w:bidi/>
        <w:jc w:val="both"/>
        <w:rPr>
          <w:rFonts w:cs="David" w:hint="cs"/>
          <w:rtl/>
        </w:rPr>
      </w:pPr>
    </w:p>
    <w:p w14:paraId="047A97F7" w14:textId="77777777" w:rsidR="001E2FF2" w:rsidRPr="001E2FF2" w:rsidRDefault="001E2FF2" w:rsidP="001E2FF2">
      <w:pPr>
        <w:bidi/>
        <w:jc w:val="both"/>
        <w:rPr>
          <w:rFonts w:cs="David" w:hint="cs"/>
          <w:rtl/>
        </w:rPr>
      </w:pPr>
      <w:r w:rsidRPr="001E2FF2">
        <w:rPr>
          <w:rFonts w:cs="David" w:hint="cs"/>
          <w:rtl/>
        </w:rPr>
        <w:tab/>
        <w:t xml:space="preserve">גדעון, אף אחד פה לא עושה פיליבסטר. אתה מכיר אותי שמישהו יעשה אצלי פיליבסטר? </w:t>
      </w:r>
    </w:p>
    <w:p w14:paraId="6E249367"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0C37CADC" w14:textId="77777777" w:rsidR="001E2FF2" w:rsidRPr="001E2FF2" w:rsidRDefault="001E2FF2" w:rsidP="001E2FF2">
      <w:pPr>
        <w:bidi/>
        <w:jc w:val="both"/>
        <w:rPr>
          <w:rFonts w:cs="David" w:hint="cs"/>
          <w:rtl/>
        </w:rPr>
      </w:pPr>
    </w:p>
    <w:p w14:paraId="536E17E3" w14:textId="77777777" w:rsidR="001E2FF2" w:rsidRPr="001E2FF2" w:rsidRDefault="001E2FF2" w:rsidP="001E2FF2">
      <w:pPr>
        <w:bidi/>
        <w:jc w:val="both"/>
        <w:rPr>
          <w:rFonts w:cs="David" w:hint="cs"/>
          <w:rtl/>
        </w:rPr>
      </w:pPr>
      <w:r w:rsidRPr="001E2FF2">
        <w:rPr>
          <w:rFonts w:cs="David" w:hint="cs"/>
          <w:rtl/>
        </w:rPr>
        <w:tab/>
        <w:t>חבר הכנסת סער, הפרנויה הופכת להיות חלק מהתנהלותם של חברי כנסת. פיליבסטר, באמת...</w:t>
      </w:r>
    </w:p>
    <w:p w14:paraId="4197419F" w14:textId="77777777" w:rsidR="001E2FF2" w:rsidRPr="001E2FF2" w:rsidRDefault="001E2FF2" w:rsidP="001E2FF2">
      <w:pPr>
        <w:bidi/>
        <w:jc w:val="both"/>
        <w:rPr>
          <w:rFonts w:cs="David" w:hint="cs"/>
          <w:rtl/>
        </w:rPr>
      </w:pPr>
    </w:p>
    <w:p w14:paraId="62BD48A7" w14:textId="77777777" w:rsidR="001E2FF2" w:rsidRPr="001E2FF2" w:rsidRDefault="001E2FF2" w:rsidP="001E2FF2">
      <w:pPr>
        <w:bidi/>
        <w:jc w:val="both"/>
        <w:rPr>
          <w:rFonts w:cs="David" w:hint="cs"/>
          <w:u w:val="single"/>
          <w:rtl/>
        </w:rPr>
      </w:pPr>
    </w:p>
    <w:p w14:paraId="12990AFC" w14:textId="77777777" w:rsidR="001E2FF2" w:rsidRPr="001E2FF2" w:rsidRDefault="001E2FF2" w:rsidP="001E2FF2">
      <w:pPr>
        <w:bidi/>
        <w:jc w:val="both"/>
        <w:rPr>
          <w:rFonts w:cs="David" w:hint="cs"/>
          <w:rtl/>
        </w:rPr>
      </w:pPr>
      <w:r w:rsidRPr="001E2FF2">
        <w:rPr>
          <w:rFonts w:cs="David" w:hint="cs"/>
          <w:u w:val="single"/>
          <w:rtl/>
        </w:rPr>
        <w:t>היו"ר דוד טל:</w:t>
      </w:r>
    </w:p>
    <w:p w14:paraId="144710A2" w14:textId="77777777" w:rsidR="001E2FF2" w:rsidRPr="001E2FF2" w:rsidRDefault="001E2FF2" w:rsidP="001E2FF2">
      <w:pPr>
        <w:bidi/>
        <w:jc w:val="both"/>
        <w:rPr>
          <w:rFonts w:cs="David" w:hint="cs"/>
          <w:rtl/>
        </w:rPr>
      </w:pPr>
    </w:p>
    <w:p w14:paraId="0555DB57" w14:textId="77777777" w:rsidR="001E2FF2" w:rsidRPr="001E2FF2" w:rsidRDefault="001E2FF2" w:rsidP="001E2FF2">
      <w:pPr>
        <w:bidi/>
        <w:jc w:val="both"/>
        <w:rPr>
          <w:rFonts w:cs="David" w:hint="cs"/>
          <w:rtl/>
        </w:rPr>
      </w:pPr>
      <w:r w:rsidRPr="001E2FF2">
        <w:rPr>
          <w:rFonts w:cs="David" w:hint="cs"/>
          <w:rtl/>
        </w:rPr>
        <w:tab/>
        <w:t xml:space="preserve">אבל ברור שאנחנו צריכים ללבן את הסוגיה הזאת </w:t>
      </w:r>
      <w:r w:rsidRPr="001E2FF2">
        <w:rPr>
          <w:rFonts w:cs="David"/>
          <w:rtl/>
        </w:rPr>
        <w:t>–</w:t>
      </w:r>
      <w:r w:rsidRPr="001E2FF2">
        <w:rPr>
          <w:rFonts w:cs="David" w:hint="cs"/>
          <w:rtl/>
        </w:rPr>
        <w:t xml:space="preserve"> על כל צדדיה. ללא ספק.</w:t>
      </w:r>
    </w:p>
    <w:p w14:paraId="49CC4CD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3DAC5202" w14:textId="77777777" w:rsidR="001E2FF2" w:rsidRPr="001E2FF2" w:rsidRDefault="001E2FF2" w:rsidP="001E2FF2">
      <w:pPr>
        <w:bidi/>
        <w:jc w:val="both"/>
        <w:rPr>
          <w:rFonts w:cs="David" w:hint="cs"/>
          <w:rtl/>
        </w:rPr>
      </w:pPr>
    </w:p>
    <w:p w14:paraId="16D2ED46" w14:textId="77777777" w:rsidR="001E2FF2" w:rsidRPr="001E2FF2" w:rsidRDefault="001E2FF2" w:rsidP="001E2FF2">
      <w:pPr>
        <w:bidi/>
        <w:jc w:val="both"/>
        <w:rPr>
          <w:rFonts w:cs="David" w:hint="cs"/>
          <w:rtl/>
        </w:rPr>
      </w:pPr>
      <w:r w:rsidRPr="001E2FF2">
        <w:rPr>
          <w:rFonts w:cs="David" w:hint="cs"/>
          <w:rtl/>
        </w:rPr>
        <w:tab/>
        <w:t xml:space="preserve"> בוודאי שכן. אני גם אעמוד על הצעת החוק שלי שתעבור. ולעניין עצמו </w:t>
      </w:r>
      <w:r w:rsidRPr="001E2FF2">
        <w:rPr>
          <w:rFonts w:cs="David"/>
          <w:rtl/>
        </w:rPr>
        <w:t>–</w:t>
      </w:r>
      <w:r w:rsidRPr="001E2FF2">
        <w:rPr>
          <w:rFonts w:cs="David" w:hint="cs"/>
          <w:rtl/>
        </w:rPr>
        <w:t xml:space="preserve"> אני באמת חושבת שצריכה להיות שקיפות </w:t>
      </w:r>
      <w:r w:rsidRPr="001E2FF2">
        <w:rPr>
          <w:rFonts w:cs="David"/>
        </w:rPr>
        <w:t>per</w:t>
      </w:r>
      <w:r w:rsidRPr="001E2FF2">
        <w:rPr>
          <w:rFonts w:cs="David" w:hint="cs"/>
          <w:rtl/>
        </w:rPr>
        <w:t xml:space="preserve"> הדיון, </w:t>
      </w:r>
      <w:r w:rsidRPr="001E2FF2">
        <w:rPr>
          <w:rFonts w:cs="David"/>
        </w:rPr>
        <w:t>per</w:t>
      </w:r>
      <w:r w:rsidRPr="001E2FF2">
        <w:rPr>
          <w:rFonts w:cs="David" w:hint="cs"/>
          <w:rtl/>
        </w:rPr>
        <w:t xml:space="preserve"> הצעת החוק, </w:t>
      </w:r>
      <w:r w:rsidRPr="001E2FF2">
        <w:rPr>
          <w:rFonts w:cs="David"/>
        </w:rPr>
        <w:t>per</w:t>
      </w:r>
      <w:r w:rsidRPr="001E2FF2">
        <w:rPr>
          <w:rFonts w:cs="David" w:hint="cs"/>
          <w:rtl/>
        </w:rPr>
        <w:t xml:space="preserve"> הצעה לסדר </w:t>
      </w:r>
      <w:r w:rsidRPr="001E2FF2">
        <w:rPr>
          <w:rFonts w:cs="David"/>
          <w:rtl/>
        </w:rPr>
        <w:t>–</w:t>
      </w:r>
      <w:r w:rsidRPr="001E2FF2">
        <w:rPr>
          <w:rFonts w:cs="David" w:hint="cs"/>
          <w:rtl/>
        </w:rPr>
        <w:t xml:space="preserve"> כשהם באים לייצג גורם מסוים, שתהיה שקיפות והיא תהיה רשומה בפרוטוקולים. </w:t>
      </w:r>
    </w:p>
    <w:p w14:paraId="34E5420A" w14:textId="77777777" w:rsidR="001E2FF2" w:rsidRPr="001E2FF2" w:rsidRDefault="001E2FF2" w:rsidP="001E2FF2">
      <w:pPr>
        <w:bidi/>
        <w:jc w:val="both"/>
        <w:rPr>
          <w:rFonts w:cs="David" w:hint="cs"/>
          <w:rtl/>
        </w:rPr>
      </w:pPr>
    </w:p>
    <w:p w14:paraId="5A234888" w14:textId="77777777" w:rsidR="001E2FF2" w:rsidRPr="001E2FF2" w:rsidRDefault="001E2FF2" w:rsidP="001E2FF2">
      <w:pPr>
        <w:bidi/>
        <w:jc w:val="both"/>
        <w:rPr>
          <w:rFonts w:cs="David" w:hint="cs"/>
          <w:rtl/>
        </w:rPr>
      </w:pPr>
      <w:r w:rsidRPr="001E2FF2">
        <w:rPr>
          <w:rFonts w:cs="David" w:hint="cs"/>
          <w:rtl/>
        </w:rPr>
        <w:tab/>
        <w:t xml:space="preserve">אני חושבת שהפומביות </w:t>
      </w:r>
      <w:r w:rsidRPr="001E2FF2">
        <w:rPr>
          <w:rFonts w:cs="David"/>
          <w:rtl/>
        </w:rPr>
        <w:t>–</w:t>
      </w:r>
      <w:r w:rsidRPr="001E2FF2">
        <w:rPr>
          <w:rFonts w:cs="David" w:hint="cs"/>
          <w:rtl/>
        </w:rPr>
        <w:t xml:space="preserve"> אני חושבת, אני אשמח לשמוע את דעתם </w:t>
      </w:r>
      <w:r w:rsidRPr="001E2FF2">
        <w:rPr>
          <w:rFonts w:cs="David"/>
          <w:rtl/>
        </w:rPr>
        <w:t>–</w:t>
      </w:r>
      <w:r w:rsidRPr="001E2FF2">
        <w:rPr>
          <w:rFonts w:cs="David" w:hint="cs"/>
          <w:rtl/>
        </w:rPr>
        <w:t xml:space="preserve"> עלולה לפגוע. לא בהם אישית. בציבור הלקוחות. </w:t>
      </w:r>
    </w:p>
    <w:p w14:paraId="16A26D83"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יצחק זיו:</w:t>
      </w:r>
    </w:p>
    <w:p w14:paraId="705007D7" w14:textId="77777777" w:rsidR="001E2FF2" w:rsidRPr="001E2FF2" w:rsidRDefault="001E2FF2" w:rsidP="001E2FF2">
      <w:pPr>
        <w:pStyle w:val="Heading5"/>
        <w:rPr>
          <w:rFonts w:hint="cs"/>
          <w:sz w:val="24"/>
          <w:rtl/>
        </w:rPr>
      </w:pPr>
    </w:p>
    <w:p w14:paraId="4949A75C" w14:textId="77777777" w:rsidR="001E2FF2" w:rsidRPr="001E2FF2" w:rsidRDefault="001E2FF2" w:rsidP="001E2FF2">
      <w:pPr>
        <w:bidi/>
        <w:jc w:val="both"/>
        <w:rPr>
          <w:rFonts w:cs="David" w:hint="cs"/>
          <w:rtl/>
        </w:rPr>
      </w:pPr>
      <w:r w:rsidRPr="001E2FF2">
        <w:rPr>
          <w:rFonts w:cs="David" w:hint="cs"/>
          <w:rtl/>
        </w:rPr>
        <w:tab/>
        <w:t xml:space="preserve"> אני חייב לציין </w:t>
      </w:r>
      <w:r w:rsidRPr="001E2FF2">
        <w:rPr>
          <w:rFonts w:cs="David"/>
          <w:rtl/>
        </w:rPr>
        <w:t>–</w:t>
      </w:r>
      <w:r w:rsidRPr="001E2FF2">
        <w:rPr>
          <w:rFonts w:cs="David" w:hint="cs"/>
          <w:rtl/>
        </w:rPr>
        <w:t xml:space="preserve"> ואני חוזר על מה שחברת הכנסת תירוש אמרה.</w:t>
      </w:r>
    </w:p>
    <w:p w14:paraId="29A64FC3"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6C4EAF6C" w14:textId="77777777" w:rsidR="001E2FF2" w:rsidRPr="001E2FF2" w:rsidRDefault="001E2FF2" w:rsidP="001E2FF2">
      <w:pPr>
        <w:bidi/>
        <w:jc w:val="both"/>
        <w:rPr>
          <w:rFonts w:cs="David" w:hint="cs"/>
          <w:rtl/>
        </w:rPr>
      </w:pPr>
    </w:p>
    <w:p w14:paraId="21ACBC4B" w14:textId="77777777" w:rsidR="001E2FF2" w:rsidRPr="001E2FF2" w:rsidRDefault="001E2FF2" w:rsidP="001E2FF2">
      <w:pPr>
        <w:bidi/>
        <w:jc w:val="both"/>
        <w:rPr>
          <w:rFonts w:cs="David" w:hint="cs"/>
          <w:rtl/>
        </w:rPr>
      </w:pPr>
      <w:r w:rsidRPr="001E2FF2">
        <w:rPr>
          <w:rFonts w:cs="David" w:hint="cs"/>
          <w:rtl/>
        </w:rPr>
        <w:tab/>
        <w:t>אין טעם לחזור. תוסיף על דבריה, אלא אם כן אתה רוצה להדגיש.</w:t>
      </w:r>
    </w:p>
    <w:p w14:paraId="7AC05F09"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יצחק זיו:</w:t>
      </w:r>
    </w:p>
    <w:p w14:paraId="410ADBA6" w14:textId="77777777" w:rsidR="001E2FF2" w:rsidRPr="001E2FF2" w:rsidRDefault="001E2FF2" w:rsidP="001E2FF2">
      <w:pPr>
        <w:pStyle w:val="Heading5"/>
        <w:rPr>
          <w:rFonts w:hint="cs"/>
          <w:sz w:val="24"/>
          <w:rtl/>
        </w:rPr>
      </w:pPr>
    </w:p>
    <w:p w14:paraId="5899410D" w14:textId="77777777" w:rsidR="001E2FF2" w:rsidRPr="001E2FF2" w:rsidRDefault="001E2FF2" w:rsidP="001E2FF2">
      <w:pPr>
        <w:bidi/>
        <w:jc w:val="both"/>
        <w:rPr>
          <w:rFonts w:cs="David" w:hint="cs"/>
          <w:rtl/>
        </w:rPr>
      </w:pPr>
      <w:r w:rsidRPr="001E2FF2">
        <w:rPr>
          <w:rFonts w:cs="David" w:hint="cs"/>
          <w:rtl/>
        </w:rPr>
        <w:tab/>
        <w:t xml:space="preserve"> אני רוצה לציין את העזרה של הלוביסטים בהבנת נקודות שהיו עד לרגע זה נעלמות בפנינו. </w:t>
      </w:r>
    </w:p>
    <w:p w14:paraId="0A617016" w14:textId="77777777" w:rsidR="001E2FF2" w:rsidRPr="001E2FF2" w:rsidRDefault="001E2FF2" w:rsidP="001E2FF2">
      <w:pPr>
        <w:bidi/>
        <w:jc w:val="both"/>
        <w:rPr>
          <w:rFonts w:cs="David" w:hint="cs"/>
          <w:rtl/>
        </w:rPr>
      </w:pPr>
    </w:p>
    <w:p w14:paraId="57159FBB" w14:textId="77777777" w:rsidR="001E2FF2" w:rsidRPr="001E2FF2" w:rsidRDefault="001E2FF2" w:rsidP="001E2FF2">
      <w:pPr>
        <w:bidi/>
        <w:jc w:val="both"/>
        <w:rPr>
          <w:rFonts w:cs="David" w:hint="cs"/>
          <w:rtl/>
        </w:rPr>
      </w:pPr>
      <w:r w:rsidRPr="001E2FF2">
        <w:rPr>
          <w:rFonts w:cs="David" w:hint="cs"/>
          <w:rtl/>
        </w:rPr>
        <w:tab/>
        <w:t xml:space="preserve">נקודה נוספת </w:t>
      </w:r>
      <w:r w:rsidRPr="001E2FF2">
        <w:rPr>
          <w:rFonts w:cs="David"/>
          <w:rtl/>
        </w:rPr>
        <w:t>–</w:t>
      </w:r>
      <w:r w:rsidRPr="001E2FF2">
        <w:rPr>
          <w:rFonts w:cs="David" w:hint="cs"/>
          <w:rtl/>
        </w:rPr>
        <w:t xml:space="preserve"> צריך לתת להם את הזמן, כי אי-אפשר תוך כמה ימים להתארגן. צריך לתת להם את הזמן להתארגן, משום שביומיים-שלושה שהיו להם הם עוד לא גיבשו את כל הדעות.</w:t>
      </w:r>
    </w:p>
    <w:p w14:paraId="739DBB6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052C0D0F" w14:textId="77777777" w:rsidR="001E2FF2" w:rsidRPr="001E2FF2" w:rsidRDefault="001E2FF2" w:rsidP="001E2FF2">
      <w:pPr>
        <w:bidi/>
        <w:jc w:val="both"/>
        <w:rPr>
          <w:rFonts w:cs="David" w:hint="cs"/>
          <w:rtl/>
        </w:rPr>
      </w:pPr>
    </w:p>
    <w:p w14:paraId="05FD9E71" w14:textId="77777777" w:rsidR="001E2FF2" w:rsidRPr="001E2FF2" w:rsidRDefault="001E2FF2" w:rsidP="001E2FF2">
      <w:pPr>
        <w:bidi/>
        <w:jc w:val="both"/>
        <w:rPr>
          <w:rFonts w:cs="David" w:hint="cs"/>
          <w:rtl/>
        </w:rPr>
      </w:pPr>
      <w:r w:rsidRPr="001E2FF2">
        <w:rPr>
          <w:rFonts w:cs="David" w:hint="cs"/>
          <w:rtl/>
        </w:rPr>
        <w:tab/>
        <w:t>אבל הם הגישו.</w:t>
      </w:r>
    </w:p>
    <w:p w14:paraId="6DB40C0C"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יצחק זיו:</w:t>
      </w:r>
    </w:p>
    <w:p w14:paraId="2F3F0EA3" w14:textId="77777777" w:rsidR="001E2FF2" w:rsidRPr="001E2FF2" w:rsidRDefault="001E2FF2" w:rsidP="001E2FF2">
      <w:pPr>
        <w:pStyle w:val="Heading5"/>
        <w:rPr>
          <w:rFonts w:hint="cs"/>
          <w:sz w:val="24"/>
          <w:rtl/>
        </w:rPr>
      </w:pPr>
    </w:p>
    <w:p w14:paraId="21215ACF" w14:textId="77777777" w:rsidR="001E2FF2" w:rsidRPr="001E2FF2" w:rsidRDefault="001E2FF2" w:rsidP="001E2FF2">
      <w:pPr>
        <w:bidi/>
        <w:jc w:val="both"/>
        <w:rPr>
          <w:rFonts w:cs="David" w:hint="cs"/>
          <w:rtl/>
        </w:rPr>
      </w:pPr>
      <w:r w:rsidRPr="001E2FF2">
        <w:rPr>
          <w:rFonts w:cs="David" w:hint="cs"/>
          <w:rtl/>
        </w:rPr>
        <w:tab/>
        <w:t xml:space="preserve"> סליחה, הם הגישו, אבל הזמן היה מאוד לחוץ, וצריך לתת להם עוד פרק זמן כדי לבנות ולגבש. </w:t>
      </w:r>
    </w:p>
    <w:p w14:paraId="17A577A4"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 xml:space="preserve">שלי </w:t>
      </w:r>
      <w:proofErr w:type="spellStart"/>
      <w:r w:rsidRPr="001E2FF2">
        <w:rPr>
          <w:rFonts w:hint="cs"/>
          <w:sz w:val="24"/>
          <w:u w:val="single"/>
          <w:rtl/>
        </w:rPr>
        <w:t>יחימוביץ</w:t>
      </w:r>
      <w:proofErr w:type="spellEnd"/>
      <w:r w:rsidRPr="001E2FF2">
        <w:rPr>
          <w:rFonts w:hint="cs"/>
          <w:sz w:val="24"/>
          <w:u w:val="single"/>
          <w:rtl/>
        </w:rPr>
        <w:t>:</w:t>
      </w:r>
    </w:p>
    <w:p w14:paraId="41EB8A25" w14:textId="77777777" w:rsidR="001E2FF2" w:rsidRPr="001E2FF2" w:rsidRDefault="001E2FF2" w:rsidP="001E2FF2">
      <w:pPr>
        <w:pStyle w:val="Heading5"/>
        <w:rPr>
          <w:rFonts w:hint="cs"/>
          <w:sz w:val="24"/>
          <w:rtl/>
        </w:rPr>
      </w:pPr>
    </w:p>
    <w:p w14:paraId="041F96CB" w14:textId="77777777" w:rsidR="001E2FF2" w:rsidRPr="001E2FF2" w:rsidRDefault="001E2FF2" w:rsidP="001E2FF2">
      <w:pPr>
        <w:bidi/>
        <w:jc w:val="both"/>
        <w:rPr>
          <w:rFonts w:cs="David" w:hint="cs"/>
          <w:rtl/>
        </w:rPr>
      </w:pPr>
      <w:r w:rsidRPr="001E2FF2">
        <w:rPr>
          <w:rFonts w:cs="David" w:hint="cs"/>
          <w:rtl/>
        </w:rPr>
        <w:tab/>
        <w:t xml:space="preserve"> לא ייאמן. לא ייאמן. חברים, עשיתם עבודה מצוינת. </w:t>
      </w:r>
    </w:p>
    <w:p w14:paraId="4AE8AC0F"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יצחק זיו:</w:t>
      </w:r>
    </w:p>
    <w:p w14:paraId="5B1D8BC5" w14:textId="77777777" w:rsidR="001E2FF2" w:rsidRPr="001E2FF2" w:rsidRDefault="001E2FF2" w:rsidP="001E2FF2">
      <w:pPr>
        <w:pStyle w:val="Heading5"/>
        <w:rPr>
          <w:rFonts w:hint="cs"/>
          <w:sz w:val="24"/>
          <w:rtl/>
        </w:rPr>
      </w:pPr>
    </w:p>
    <w:p w14:paraId="1787F9FB" w14:textId="77777777" w:rsidR="001E2FF2" w:rsidRPr="001E2FF2" w:rsidRDefault="001E2FF2" w:rsidP="001E2FF2">
      <w:pPr>
        <w:bidi/>
        <w:jc w:val="both"/>
        <w:rPr>
          <w:rFonts w:cs="David" w:hint="cs"/>
          <w:rtl/>
        </w:rPr>
      </w:pPr>
      <w:r w:rsidRPr="001E2FF2">
        <w:rPr>
          <w:rFonts w:cs="David" w:hint="cs"/>
          <w:rtl/>
        </w:rPr>
        <w:tab/>
        <w:t xml:space="preserve"> סליחה, ההערה הזאת באמת לא </w:t>
      </w:r>
      <w:proofErr w:type="spellStart"/>
      <w:r w:rsidRPr="001E2FF2">
        <w:rPr>
          <w:rFonts w:cs="David" w:hint="cs"/>
          <w:rtl/>
        </w:rPr>
        <w:t>היתה</w:t>
      </w:r>
      <w:proofErr w:type="spellEnd"/>
      <w:r w:rsidRPr="001E2FF2">
        <w:rPr>
          <w:rFonts w:cs="David" w:hint="cs"/>
          <w:rtl/>
        </w:rPr>
        <w:t xml:space="preserve"> במקום.</w:t>
      </w:r>
    </w:p>
    <w:p w14:paraId="568DDDD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1B852C4C" w14:textId="77777777" w:rsidR="001E2FF2" w:rsidRPr="001E2FF2" w:rsidRDefault="001E2FF2" w:rsidP="001E2FF2">
      <w:pPr>
        <w:bidi/>
        <w:jc w:val="both"/>
        <w:rPr>
          <w:rFonts w:cs="David" w:hint="cs"/>
          <w:rtl/>
        </w:rPr>
      </w:pPr>
    </w:p>
    <w:p w14:paraId="5F011E3F" w14:textId="77777777" w:rsidR="001E2FF2" w:rsidRPr="001E2FF2" w:rsidRDefault="001E2FF2" w:rsidP="001E2FF2">
      <w:pPr>
        <w:bidi/>
        <w:jc w:val="both"/>
        <w:rPr>
          <w:rFonts w:cs="David" w:hint="cs"/>
          <w:rtl/>
        </w:rPr>
      </w:pPr>
      <w:r w:rsidRPr="001E2FF2">
        <w:rPr>
          <w:rFonts w:cs="David" w:hint="cs"/>
          <w:rtl/>
        </w:rPr>
        <w:tab/>
        <w:t xml:space="preserve"> קצת כבוד גם לנו, בסדר? גם לנו יש שיקול-דעת. קצת כבוד. </w:t>
      </w:r>
    </w:p>
    <w:p w14:paraId="48F2516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132968DC" w14:textId="77777777" w:rsidR="001E2FF2" w:rsidRPr="001E2FF2" w:rsidRDefault="001E2FF2" w:rsidP="001E2FF2">
      <w:pPr>
        <w:bidi/>
        <w:jc w:val="both"/>
        <w:rPr>
          <w:rFonts w:cs="David" w:hint="cs"/>
          <w:rtl/>
        </w:rPr>
      </w:pPr>
    </w:p>
    <w:p w14:paraId="36A8793E" w14:textId="77777777" w:rsidR="001E2FF2" w:rsidRPr="001E2FF2" w:rsidRDefault="001E2FF2" w:rsidP="001E2FF2">
      <w:pPr>
        <w:bidi/>
        <w:jc w:val="both"/>
        <w:rPr>
          <w:rFonts w:cs="David" w:hint="cs"/>
          <w:rtl/>
        </w:rPr>
      </w:pPr>
      <w:r w:rsidRPr="001E2FF2">
        <w:rPr>
          <w:rFonts w:cs="David" w:hint="cs"/>
          <w:rtl/>
        </w:rPr>
        <w:tab/>
        <w:t>חבר הכנסת זיו, מהו פרק הזמן שנראה לך סביר שנאפשר ללוביסטים לגבש את עמדתם?</w:t>
      </w:r>
    </w:p>
    <w:p w14:paraId="784017A3"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יצחק זיו:</w:t>
      </w:r>
    </w:p>
    <w:p w14:paraId="4DD7B96E" w14:textId="77777777" w:rsidR="001E2FF2" w:rsidRPr="001E2FF2" w:rsidRDefault="001E2FF2" w:rsidP="001E2FF2">
      <w:pPr>
        <w:pStyle w:val="Heading5"/>
        <w:rPr>
          <w:rFonts w:hint="cs"/>
          <w:sz w:val="24"/>
          <w:rtl/>
        </w:rPr>
      </w:pPr>
    </w:p>
    <w:p w14:paraId="67F19C7B" w14:textId="77777777" w:rsidR="001E2FF2" w:rsidRPr="001E2FF2" w:rsidRDefault="001E2FF2" w:rsidP="001E2FF2">
      <w:pPr>
        <w:bidi/>
        <w:jc w:val="both"/>
        <w:rPr>
          <w:rFonts w:cs="David" w:hint="cs"/>
          <w:rtl/>
        </w:rPr>
      </w:pPr>
      <w:r w:rsidRPr="001E2FF2">
        <w:rPr>
          <w:rFonts w:cs="David" w:hint="cs"/>
          <w:rtl/>
        </w:rPr>
        <w:tab/>
        <w:t xml:space="preserve"> לדעתי, לתת להם עוד שבועיים להתארגנות. </w:t>
      </w:r>
    </w:p>
    <w:p w14:paraId="3B0D0DA0" w14:textId="77777777" w:rsidR="001E2FF2" w:rsidRPr="001E2FF2" w:rsidRDefault="001E2FF2" w:rsidP="001E2FF2">
      <w:pPr>
        <w:bidi/>
        <w:jc w:val="both"/>
        <w:rPr>
          <w:rFonts w:cs="David" w:hint="cs"/>
          <w:rtl/>
        </w:rPr>
      </w:pPr>
      <w:r w:rsidRPr="001E2FF2">
        <w:rPr>
          <w:rFonts w:cs="David"/>
          <w:rtl/>
        </w:rPr>
        <w:br/>
      </w:r>
    </w:p>
    <w:p w14:paraId="7ED07F06" w14:textId="77777777" w:rsidR="001E2FF2" w:rsidRPr="001E2FF2" w:rsidRDefault="001E2FF2" w:rsidP="001E2FF2">
      <w:pPr>
        <w:bidi/>
        <w:jc w:val="both"/>
        <w:rPr>
          <w:rFonts w:cs="David" w:hint="cs"/>
          <w:rtl/>
        </w:rPr>
      </w:pPr>
      <w:r w:rsidRPr="001E2FF2">
        <w:rPr>
          <w:rFonts w:cs="David" w:hint="cs"/>
          <w:u w:val="single"/>
          <w:rtl/>
        </w:rPr>
        <w:t>היו"ר דוד טל:</w:t>
      </w:r>
    </w:p>
    <w:p w14:paraId="1FA60976" w14:textId="77777777" w:rsidR="001E2FF2" w:rsidRPr="001E2FF2" w:rsidRDefault="001E2FF2" w:rsidP="001E2FF2">
      <w:pPr>
        <w:bidi/>
        <w:jc w:val="both"/>
        <w:rPr>
          <w:rFonts w:cs="David" w:hint="cs"/>
          <w:rtl/>
        </w:rPr>
      </w:pPr>
    </w:p>
    <w:p w14:paraId="3FC5A625" w14:textId="77777777" w:rsidR="001E2FF2" w:rsidRPr="001E2FF2" w:rsidRDefault="001E2FF2" w:rsidP="001E2FF2">
      <w:pPr>
        <w:bidi/>
        <w:jc w:val="both"/>
        <w:rPr>
          <w:rFonts w:cs="David" w:hint="cs"/>
          <w:rtl/>
        </w:rPr>
      </w:pPr>
      <w:r w:rsidRPr="001E2FF2">
        <w:rPr>
          <w:rFonts w:cs="David" w:hint="cs"/>
          <w:rtl/>
        </w:rPr>
        <w:tab/>
        <w:t>ואם ניתן להם חודשיים, זה יהיה בסדר?</w:t>
      </w:r>
    </w:p>
    <w:p w14:paraId="1C83AEB6"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 xml:space="preserve">שלי </w:t>
      </w:r>
      <w:proofErr w:type="spellStart"/>
      <w:r w:rsidRPr="001E2FF2">
        <w:rPr>
          <w:rFonts w:hint="cs"/>
          <w:sz w:val="24"/>
          <w:u w:val="single"/>
          <w:rtl/>
        </w:rPr>
        <w:t>יחימוביץ</w:t>
      </w:r>
      <w:proofErr w:type="spellEnd"/>
      <w:r w:rsidRPr="001E2FF2">
        <w:rPr>
          <w:rFonts w:hint="cs"/>
          <w:sz w:val="24"/>
          <w:u w:val="single"/>
          <w:rtl/>
        </w:rPr>
        <w:t>:</w:t>
      </w:r>
    </w:p>
    <w:p w14:paraId="02D24AB9" w14:textId="77777777" w:rsidR="001E2FF2" w:rsidRPr="001E2FF2" w:rsidRDefault="001E2FF2" w:rsidP="001E2FF2">
      <w:pPr>
        <w:pStyle w:val="Heading5"/>
        <w:rPr>
          <w:rFonts w:hint="cs"/>
          <w:sz w:val="24"/>
          <w:rtl/>
        </w:rPr>
      </w:pPr>
    </w:p>
    <w:p w14:paraId="58893D13" w14:textId="77777777" w:rsidR="001E2FF2" w:rsidRPr="001E2FF2" w:rsidRDefault="001E2FF2" w:rsidP="001E2FF2">
      <w:pPr>
        <w:bidi/>
        <w:jc w:val="both"/>
        <w:rPr>
          <w:rFonts w:cs="David" w:hint="cs"/>
          <w:rtl/>
        </w:rPr>
      </w:pPr>
      <w:r w:rsidRPr="001E2FF2">
        <w:rPr>
          <w:rFonts w:cs="David" w:hint="cs"/>
          <w:rtl/>
        </w:rPr>
        <w:tab/>
        <w:t xml:space="preserve"> שנתיים...</w:t>
      </w:r>
    </w:p>
    <w:p w14:paraId="23F8DFA4"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יצחק זיו:</w:t>
      </w:r>
    </w:p>
    <w:p w14:paraId="1DA869FA" w14:textId="77777777" w:rsidR="001E2FF2" w:rsidRPr="001E2FF2" w:rsidRDefault="001E2FF2" w:rsidP="001E2FF2">
      <w:pPr>
        <w:pStyle w:val="Heading5"/>
        <w:rPr>
          <w:rFonts w:hint="cs"/>
          <w:sz w:val="24"/>
          <w:rtl/>
        </w:rPr>
      </w:pPr>
    </w:p>
    <w:p w14:paraId="60F655AA" w14:textId="77777777" w:rsidR="001E2FF2" w:rsidRPr="001E2FF2" w:rsidRDefault="001E2FF2" w:rsidP="001E2FF2">
      <w:pPr>
        <w:bidi/>
        <w:jc w:val="both"/>
        <w:rPr>
          <w:rFonts w:cs="David" w:hint="cs"/>
          <w:rtl/>
        </w:rPr>
      </w:pPr>
      <w:r w:rsidRPr="001E2FF2">
        <w:rPr>
          <w:rFonts w:cs="David" w:hint="cs"/>
          <w:rtl/>
        </w:rPr>
        <w:tab/>
        <w:t xml:space="preserve"> אני חושב שהיומיים-שלושה שהיו להם לא היו מספיקים. </w:t>
      </w:r>
    </w:p>
    <w:p w14:paraId="65413D49"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12D91441" w14:textId="77777777" w:rsidR="001E2FF2" w:rsidRPr="001E2FF2" w:rsidRDefault="001E2FF2" w:rsidP="001E2FF2">
      <w:pPr>
        <w:bidi/>
        <w:jc w:val="both"/>
        <w:rPr>
          <w:rFonts w:cs="David" w:hint="cs"/>
          <w:rtl/>
        </w:rPr>
      </w:pPr>
    </w:p>
    <w:p w14:paraId="2CEAC952" w14:textId="77777777" w:rsidR="001E2FF2" w:rsidRPr="001E2FF2" w:rsidRDefault="001E2FF2" w:rsidP="001E2FF2">
      <w:pPr>
        <w:bidi/>
        <w:jc w:val="both"/>
        <w:rPr>
          <w:rFonts w:cs="David" w:hint="cs"/>
          <w:rtl/>
        </w:rPr>
      </w:pPr>
      <w:r w:rsidRPr="001E2FF2">
        <w:rPr>
          <w:rFonts w:cs="David" w:hint="cs"/>
          <w:rtl/>
        </w:rPr>
        <w:tab/>
        <w:t xml:space="preserve">לא נגיע לקריאה שלישית לפני חודשיים, אני מבטיח. </w:t>
      </w:r>
    </w:p>
    <w:p w14:paraId="463A221C"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3F3B6569" w14:textId="77777777" w:rsidR="001E2FF2" w:rsidRPr="001E2FF2" w:rsidRDefault="001E2FF2" w:rsidP="001E2FF2">
      <w:pPr>
        <w:bidi/>
        <w:jc w:val="both"/>
        <w:rPr>
          <w:rFonts w:cs="David" w:hint="cs"/>
          <w:u w:val="single"/>
          <w:rtl/>
        </w:rPr>
      </w:pPr>
    </w:p>
    <w:p w14:paraId="64AE53CB" w14:textId="77777777" w:rsidR="001E2FF2" w:rsidRPr="001E2FF2" w:rsidRDefault="001E2FF2" w:rsidP="001E2FF2">
      <w:pPr>
        <w:bidi/>
        <w:jc w:val="both"/>
        <w:rPr>
          <w:rFonts w:cs="David" w:hint="cs"/>
          <w:rtl/>
        </w:rPr>
      </w:pPr>
      <w:r w:rsidRPr="001E2FF2">
        <w:rPr>
          <w:rFonts w:cs="David" w:hint="cs"/>
          <w:rtl/>
        </w:rPr>
        <w:tab/>
        <w:t xml:space="preserve"> פשוט דבר מושחת. </w:t>
      </w:r>
    </w:p>
    <w:p w14:paraId="0ED18D1B"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יצחק זיו:</w:t>
      </w:r>
    </w:p>
    <w:p w14:paraId="181F100A" w14:textId="77777777" w:rsidR="001E2FF2" w:rsidRPr="001E2FF2" w:rsidRDefault="001E2FF2" w:rsidP="001E2FF2">
      <w:pPr>
        <w:pStyle w:val="Heading5"/>
        <w:rPr>
          <w:rFonts w:hint="cs"/>
          <w:sz w:val="24"/>
          <w:rtl/>
        </w:rPr>
      </w:pPr>
    </w:p>
    <w:p w14:paraId="7AB71131" w14:textId="77777777" w:rsidR="001E2FF2" w:rsidRPr="001E2FF2" w:rsidRDefault="001E2FF2" w:rsidP="001E2FF2">
      <w:pPr>
        <w:bidi/>
        <w:jc w:val="both"/>
        <w:rPr>
          <w:rFonts w:cs="David" w:hint="cs"/>
          <w:rtl/>
        </w:rPr>
      </w:pPr>
      <w:r w:rsidRPr="001E2FF2">
        <w:rPr>
          <w:rFonts w:cs="David" w:hint="cs"/>
          <w:rtl/>
        </w:rPr>
        <w:tab/>
        <w:t xml:space="preserve"> אני חושב שצריכים לתת להם את הזמן, כי עבודתם חיונית. </w:t>
      </w:r>
    </w:p>
    <w:p w14:paraId="5C1B8287"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266B6D74" w14:textId="77777777" w:rsidR="001E2FF2" w:rsidRPr="001E2FF2" w:rsidRDefault="001E2FF2" w:rsidP="001E2FF2">
      <w:pPr>
        <w:bidi/>
        <w:jc w:val="both"/>
        <w:rPr>
          <w:rFonts w:cs="David" w:hint="cs"/>
          <w:rtl/>
        </w:rPr>
      </w:pPr>
    </w:p>
    <w:p w14:paraId="0252D103" w14:textId="77777777" w:rsidR="001E2FF2" w:rsidRPr="001E2FF2" w:rsidRDefault="001E2FF2" w:rsidP="001E2FF2">
      <w:pPr>
        <w:bidi/>
        <w:jc w:val="both"/>
        <w:rPr>
          <w:rFonts w:cs="David" w:hint="cs"/>
          <w:rtl/>
        </w:rPr>
      </w:pPr>
      <w:r w:rsidRPr="001E2FF2">
        <w:rPr>
          <w:rFonts w:cs="David" w:hint="cs"/>
          <w:rtl/>
        </w:rPr>
        <w:tab/>
        <w:t>אני מסכים. זה המקום, זאת הבמה. אבל למה הלוביסטים מדברים מאחור בלי רשות? עם כל הכבוד.</w:t>
      </w:r>
    </w:p>
    <w:p w14:paraId="3E2919B6"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ענת </w:t>
      </w:r>
      <w:proofErr w:type="spellStart"/>
      <w:r w:rsidRPr="001E2FF2">
        <w:rPr>
          <w:rFonts w:cs="David" w:hint="cs"/>
          <w:u w:val="single"/>
          <w:rtl/>
        </w:rPr>
        <w:t>קראוס</w:t>
      </w:r>
      <w:proofErr w:type="spellEnd"/>
      <w:r w:rsidRPr="001E2FF2">
        <w:rPr>
          <w:rFonts w:cs="David" w:hint="cs"/>
          <w:u w:val="single"/>
          <w:rtl/>
        </w:rPr>
        <w:t>:</w:t>
      </w:r>
    </w:p>
    <w:p w14:paraId="49CC28BF" w14:textId="77777777" w:rsidR="001E2FF2" w:rsidRPr="001E2FF2" w:rsidRDefault="001E2FF2" w:rsidP="001E2FF2">
      <w:pPr>
        <w:bidi/>
        <w:jc w:val="both"/>
        <w:rPr>
          <w:rFonts w:cs="David" w:hint="cs"/>
          <w:rtl/>
        </w:rPr>
      </w:pPr>
    </w:p>
    <w:p w14:paraId="3843F8C2" w14:textId="77777777" w:rsidR="001E2FF2" w:rsidRPr="001E2FF2" w:rsidRDefault="001E2FF2" w:rsidP="001E2FF2">
      <w:pPr>
        <w:bidi/>
        <w:jc w:val="both"/>
        <w:rPr>
          <w:rFonts w:cs="David" w:hint="cs"/>
          <w:rtl/>
        </w:rPr>
      </w:pPr>
      <w:r w:rsidRPr="001E2FF2">
        <w:rPr>
          <w:rFonts w:cs="David" w:hint="cs"/>
          <w:rtl/>
        </w:rPr>
        <w:tab/>
        <w:t>אני מוחה על זה. אנחנו מואשמים שמה שקורה פה זה שחיתות.</w:t>
      </w:r>
    </w:p>
    <w:p w14:paraId="22AB0E5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175297C5" w14:textId="77777777" w:rsidR="001E2FF2" w:rsidRPr="001E2FF2" w:rsidRDefault="001E2FF2" w:rsidP="001E2FF2">
      <w:pPr>
        <w:bidi/>
        <w:jc w:val="both"/>
        <w:rPr>
          <w:rFonts w:cs="David" w:hint="cs"/>
          <w:rtl/>
        </w:rPr>
      </w:pPr>
    </w:p>
    <w:p w14:paraId="56952AD2" w14:textId="77777777" w:rsidR="001E2FF2" w:rsidRPr="001E2FF2" w:rsidRDefault="001E2FF2" w:rsidP="001E2FF2">
      <w:pPr>
        <w:bidi/>
        <w:jc w:val="both"/>
        <w:rPr>
          <w:rFonts w:cs="David" w:hint="cs"/>
          <w:rtl/>
        </w:rPr>
      </w:pPr>
      <w:r w:rsidRPr="001E2FF2">
        <w:rPr>
          <w:rFonts w:cs="David" w:hint="cs"/>
          <w:rtl/>
        </w:rPr>
        <w:tab/>
        <w:t>שום דבר לא שערורייה.</w:t>
      </w:r>
    </w:p>
    <w:p w14:paraId="3398945B"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ענת </w:t>
      </w:r>
      <w:proofErr w:type="spellStart"/>
      <w:r w:rsidRPr="001E2FF2">
        <w:rPr>
          <w:rFonts w:cs="David" w:hint="cs"/>
          <w:u w:val="single"/>
          <w:rtl/>
        </w:rPr>
        <w:t>קראוס</w:t>
      </w:r>
      <w:proofErr w:type="spellEnd"/>
      <w:r w:rsidRPr="001E2FF2">
        <w:rPr>
          <w:rFonts w:cs="David" w:hint="cs"/>
          <w:u w:val="single"/>
          <w:rtl/>
        </w:rPr>
        <w:t>:</w:t>
      </w:r>
    </w:p>
    <w:p w14:paraId="7F802745" w14:textId="77777777" w:rsidR="001E2FF2" w:rsidRPr="001E2FF2" w:rsidRDefault="001E2FF2" w:rsidP="001E2FF2">
      <w:pPr>
        <w:bidi/>
        <w:jc w:val="both"/>
        <w:rPr>
          <w:rFonts w:cs="David" w:hint="cs"/>
          <w:rtl/>
        </w:rPr>
      </w:pPr>
    </w:p>
    <w:p w14:paraId="726F7574" w14:textId="77777777" w:rsidR="001E2FF2" w:rsidRPr="001E2FF2" w:rsidRDefault="001E2FF2" w:rsidP="001E2FF2">
      <w:pPr>
        <w:bidi/>
        <w:jc w:val="both"/>
        <w:rPr>
          <w:rFonts w:cs="David" w:hint="cs"/>
          <w:rtl/>
        </w:rPr>
      </w:pPr>
      <w:r w:rsidRPr="001E2FF2">
        <w:rPr>
          <w:rFonts w:cs="David" w:hint="cs"/>
          <w:rtl/>
        </w:rPr>
        <w:tab/>
        <w:t>חבר הכנסת גדעון סער אומר שמה שקורה פה זה מושחת. אני רוצה להבין.</w:t>
      </w:r>
    </w:p>
    <w:p w14:paraId="38F9D8DB"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64010AD2" w14:textId="77777777" w:rsidR="001E2FF2" w:rsidRPr="001E2FF2" w:rsidRDefault="001E2FF2" w:rsidP="001E2FF2">
      <w:pPr>
        <w:bidi/>
        <w:jc w:val="both"/>
        <w:rPr>
          <w:rFonts w:cs="David" w:hint="cs"/>
          <w:rtl/>
        </w:rPr>
      </w:pPr>
    </w:p>
    <w:p w14:paraId="1708FC26" w14:textId="77777777" w:rsidR="001E2FF2" w:rsidRPr="001E2FF2" w:rsidRDefault="001E2FF2" w:rsidP="001E2FF2">
      <w:pPr>
        <w:bidi/>
        <w:jc w:val="both"/>
        <w:rPr>
          <w:rFonts w:cs="David" w:hint="cs"/>
          <w:rtl/>
        </w:rPr>
      </w:pPr>
      <w:r w:rsidRPr="001E2FF2">
        <w:rPr>
          <w:rFonts w:cs="David" w:hint="cs"/>
          <w:rtl/>
        </w:rPr>
        <w:tab/>
        <w:t>גברתי, חבר הכנסת סער הוא חבר כנסת. יכולים להעיר. היושב-ראש יכול לבלום את המתקפה או לא מתקפה.</w:t>
      </w:r>
    </w:p>
    <w:p w14:paraId="4EBDF9D2"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6925DA15" w14:textId="77777777" w:rsidR="001E2FF2" w:rsidRPr="001E2FF2" w:rsidRDefault="001E2FF2" w:rsidP="001E2FF2">
      <w:pPr>
        <w:bidi/>
        <w:jc w:val="both"/>
        <w:rPr>
          <w:rFonts w:cs="David" w:hint="cs"/>
          <w:u w:val="single"/>
          <w:rtl/>
        </w:rPr>
      </w:pPr>
    </w:p>
    <w:p w14:paraId="6C2C4DF0" w14:textId="77777777" w:rsidR="001E2FF2" w:rsidRPr="001E2FF2" w:rsidRDefault="001E2FF2" w:rsidP="001E2FF2">
      <w:pPr>
        <w:bidi/>
        <w:jc w:val="both"/>
        <w:rPr>
          <w:rFonts w:cs="David" w:hint="cs"/>
          <w:rtl/>
        </w:rPr>
      </w:pPr>
      <w:r w:rsidRPr="001E2FF2">
        <w:rPr>
          <w:rFonts w:cs="David" w:hint="cs"/>
          <w:rtl/>
        </w:rPr>
        <w:tab/>
        <w:t xml:space="preserve"> אני אבהיר בדיוק את דבריי, אדוני היושב-ראש, שלא יהיה לך ספק. אין דבר שאני אשאיר בסוד מפני הוועדה והציבור.</w:t>
      </w:r>
    </w:p>
    <w:p w14:paraId="7AB6E91E" w14:textId="77777777" w:rsidR="001E2FF2" w:rsidRDefault="001E2FF2" w:rsidP="001E2FF2">
      <w:pPr>
        <w:bidi/>
        <w:jc w:val="both"/>
        <w:rPr>
          <w:rFonts w:cs="David" w:hint="cs"/>
          <w:rtl/>
        </w:rPr>
      </w:pPr>
    </w:p>
    <w:p w14:paraId="561A2AB2" w14:textId="77777777" w:rsidR="001E2FF2" w:rsidRDefault="001E2FF2" w:rsidP="001E2FF2">
      <w:pPr>
        <w:bidi/>
        <w:jc w:val="both"/>
        <w:rPr>
          <w:rFonts w:cs="David" w:hint="cs"/>
          <w:rtl/>
        </w:rPr>
      </w:pPr>
    </w:p>
    <w:p w14:paraId="44E4BFD0"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 xml:space="preserve">ארז </w:t>
      </w:r>
      <w:proofErr w:type="spellStart"/>
      <w:r w:rsidRPr="001E2FF2">
        <w:rPr>
          <w:rFonts w:cs="David" w:hint="cs"/>
          <w:u w:val="single"/>
          <w:rtl/>
        </w:rPr>
        <w:t>גילהר</w:t>
      </w:r>
      <w:proofErr w:type="spellEnd"/>
      <w:r w:rsidRPr="001E2FF2">
        <w:rPr>
          <w:rFonts w:cs="David" w:hint="cs"/>
          <w:u w:val="single"/>
          <w:rtl/>
        </w:rPr>
        <w:t>:</w:t>
      </w:r>
    </w:p>
    <w:p w14:paraId="169F5D8A" w14:textId="77777777" w:rsidR="001E2FF2" w:rsidRPr="001E2FF2" w:rsidRDefault="001E2FF2" w:rsidP="001E2FF2">
      <w:pPr>
        <w:bidi/>
        <w:jc w:val="both"/>
        <w:rPr>
          <w:rFonts w:cs="David" w:hint="cs"/>
          <w:u w:val="single"/>
          <w:rtl/>
        </w:rPr>
      </w:pPr>
    </w:p>
    <w:p w14:paraId="7AD43BD7" w14:textId="77777777" w:rsidR="001E2FF2" w:rsidRPr="001E2FF2" w:rsidRDefault="001E2FF2" w:rsidP="001E2FF2">
      <w:pPr>
        <w:bidi/>
        <w:jc w:val="both"/>
        <w:rPr>
          <w:rFonts w:cs="David" w:hint="cs"/>
          <w:rtl/>
        </w:rPr>
      </w:pPr>
      <w:r w:rsidRPr="001E2FF2">
        <w:rPr>
          <w:rFonts w:cs="David" w:hint="cs"/>
          <w:rtl/>
        </w:rPr>
        <w:tab/>
        <w:t xml:space="preserve">זה הזמן. </w:t>
      </w:r>
    </w:p>
    <w:p w14:paraId="3B089699"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53865036" w14:textId="77777777" w:rsidR="001E2FF2" w:rsidRPr="001E2FF2" w:rsidRDefault="001E2FF2" w:rsidP="001E2FF2">
      <w:pPr>
        <w:bidi/>
        <w:jc w:val="both"/>
        <w:rPr>
          <w:rFonts w:cs="David" w:hint="cs"/>
          <w:u w:val="single"/>
          <w:rtl/>
        </w:rPr>
      </w:pPr>
    </w:p>
    <w:p w14:paraId="62BFFF48" w14:textId="77777777" w:rsidR="001E2FF2" w:rsidRPr="001E2FF2" w:rsidRDefault="001E2FF2" w:rsidP="001E2FF2">
      <w:pPr>
        <w:bidi/>
        <w:jc w:val="both"/>
        <w:rPr>
          <w:rFonts w:cs="David" w:hint="cs"/>
          <w:rtl/>
        </w:rPr>
      </w:pPr>
      <w:r w:rsidRPr="001E2FF2">
        <w:rPr>
          <w:rFonts w:cs="David" w:hint="cs"/>
          <w:rtl/>
        </w:rPr>
        <w:tab/>
        <w:t>אתה לא מנהל אותי, בכל הכבוד. אתם פה אורחים.</w:t>
      </w:r>
    </w:p>
    <w:p w14:paraId="7AB15AE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00FA13E9" w14:textId="77777777" w:rsidR="001E2FF2" w:rsidRPr="001E2FF2" w:rsidRDefault="001E2FF2" w:rsidP="001E2FF2">
      <w:pPr>
        <w:bidi/>
        <w:jc w:val="both"/>
        <w:rPr>
          <w:rFonts w:cs="David" w:hint="cs"/>
          <w:rtl/>
        </w:rPr>
      </w:pPr>
    </w:p>
    <w:p w14:paraId="14DA9502" w14:textId="77777777" w:rsidR="001E2FF2" w:rsidRPr="001E2FF2" w:rsidRDefault="001E2FF2" w:rsidP="001E2FF2">
      <w:pPr>
        <w:bidi/>
        <w:jc w:val="both"/>
        <w:rPr>
          <w:rFonts w:cs="David" w:hint="cs"/>
          <w:rtl/>
        </w:rPr>
      </w:pPr>
      <w:r w:rsidRPr="001E2FF2">
        <w:rPr>
          <w:rFonts w:cs="David" w:hint="cs"/>
          <w:rtl/>
        </w:rPr>
        <w:tab/>
        <w:t>גדעון, תפסיקו עם הדיאלוגים האלה.</w:t>
      </w:r>
    </w:p>
    <w:p w14:paraId="20932C85"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491FB189" w14:textId="77777777" w:rsidR="001E2FF2" w:rsidRPr="001E2FF2" w:rsidRDefault="001E2FF2" w:rsidP="001E2FF2">
      <w:pPr>
        <w:bidi/>
        <w:jc w:val="both"/>
        <w:rPr>
          <w:rFonts w:cs="David" w:hint="cs"/>
          <w:u w:val="single"/>
          <w:rtl/>
        </w:rPr>
      </w:pPr>
    </w:p>
    <w:p w14:paraId="5FEAB457" w14:textId="77777777" w:rsidR="001E2FF2" w:rsidRPr="001E2FF2" w:rsidRDefault="001E2FF2" w:rsidP="001E2FF2">
      <w:pPr>
        <w:bidi/>
        <w:jc w:val="both"/>
        <w:rPr>
          <w:rFonts w:cs="David" w:hint="cs"/>
          <w:rtl/>
        </w:rPr>
      </w:pPr>
      <w:r w:rsidRPr="001E2FF2">
        <w:rPr>
          <w:rFonts w:cs="David" w:hint="cs"/>
          <w:rtl/>
        </w:rPr>
        <w:tab/>
        <w:t xml:space="preserve"> הם עומדים פה ואומרים: זה הזמן, זה לא הזמן. </w:t>
      </w:r>
    </w:p>
    <w:p w14:paraId="4A154E6A"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2E6E060F" w14:textId="77777777" w:rsidR="001E2FF2" w:rsidRPr="001E2FF2" w:rsidRDefault="001E2FF2" w:rsidP="001E2FF2">
      <w:pPr>
        <w:bidi/>
        <w:jc w:val="both"/>
        <w:rPr>
          <w:rFonts w:cs="David" w:hint="cs"/>
          <w:rtl/>
        </w:rPr>
      </w:pPr>
    </w:p>
    <w:p w14:paraId="4DEB4736" w14:textId="77777777" w:rsidR="001E2FF2" w:rsidRPr="001E2FF2" w:rsidRDefault="001E2FF2" w:rsidP="001E2FF2">
      <w:pPr>
        <w:bidi/>
        <w:jc w:val="both"/>
        <w:rPr>
          <w:rFonts w:cs="David" w:hint="cs"/>
          <w:rtl/>
        </w:rPr>
      </w:pPr>
      <w:r w:rsidRPr="001E2FF2">
        <w:rPr>
          <w:rFonts w:cs="David" w:hint="cs"/>
          <w:rtl/>
        </w:rPr>
        <w:tab/>
        <w:t xml:space="preserve">אחת הטענות, בימים הרגילים, שזה מה שאתם עושים, ואני יודע שרובכם לא עושים את זה, אז למה לעשות את זה כאן כרגע? דווקא בדיון עליכם? </w:t>
      </w:r>
    </w:p>
    <w:p w14:paraId="5617D3AF" w14:textId="77777777" w:rsidR="001E2FF2" w:rsidRPr="001E2FF2" w:rsidRDefault="001E2FF2" w:rsidP="001E2FF2">
      <w:pPr>
        <w:bidi/>
        <w:jc w:val="both"/>
        <w:rPr>
          <w:rFonts w:cs="David" w:hint="cs"/>
          <w:rtl/>
        </w:rPr>
      </w:pPr>
    </w:p>
    <w:p w14:paraId="6B20BE15" w14:textId="77777777" w:rsidR="001E2FF2" w:rsidRPr="001E2FF2" w:rsidRDefault="001E2FF2" w:rsidP="001E2FF2">
      <w:pPr>
        <w:bidi/>
        <w:jc w:val="both"/>
        <w:rPr>
          <w:rFonts w:cs="David" w:hint="cs"/>
          <w:rtl/>
        </w:rPr>
      </w:pPr>
      <w:r w:rsidRPr="001E2FF2">
        <w:rPr>
          <w:rFonts w:cs="David" w:hint="cs"/>
          <w:rtl/>
        </w:rPr>
        <w:tab/>
        <w:t xml:space="preserve">חבר הכנסת זיו, הכוונה שלי ללבן את הסוגיה הזאת מכל צדדיה. אני יודע </w:t>
      </w:r>
      <w:r w:rsidRPr="001E2FF2">
        <w:rPr>
          <w:rFonts w:cs="David"/>
          <w:rtl/>
        </w:rPr>
        <w:t>–</w:t>
      </w:r>
      <w:r w:rsidRPr="001E2FF2">
        <w:rPr>
          <w:rFonts w:cs="David" w:hint="cs"/>
          <w:rtl/>
        </w:rPr>
        <w:t xml:space="preserve"> כפי שאמרתי בדיון הראשון </w:t>
      </w:r>
      <w:r w:rsidRPr="001E2FF2">
        <w:rPr>
          <w:rFonts w:cs="David"/>
          <w:rtl/>
        </w:rPr>
        <w:t>–</w:t>
      </w:r>
      <w:r w:rsidRPr="001E2FF2">
        <w:rPr>
          <w:rFonts w:cs="David" w:hint="cs"/>
          <w:rtl/>
        </w:rPr>
        <w:t xml:space="preserve"> שיהיו הרבה נושאים כנראה שבהם לא נוכל לגדור את הפרצות בצורה אבסולוטית, אבל נשתדל להגיע למצב שיהיה שונה מהמצב היום. </w:t>
      </w:r>
    </w:p>
    <w:p w14:paraId="62291FD7"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יצחק זיו:</w:t>
      </w:r>
    </w:p>
    <w:p w14:paraId="5EB770D1" w14:textId="77777777" w:rsidR="001E2FF2" w:rsidRPr="001E2FF2" w:rsidRDefault="001E2FF2" w:rsidP="001E2FF2">
      <w:pPr>
        <w:pStyle w:val="Heading5"/>
        <w:rPr>
          <w:rFonts w:hint="cs"/>
          <w:sz w:val="24"/>
          <w:rtl/>
        </w:rPr>
      </w:pPr>
    </w:p>
    <w:p w14:paraId="3E6FE97A" w14:textId="77777777" w:rsidR="001E2FF2" w:rsidRPr="001E2FF2" w:rsidRDefault="001E2FF2" w:rsidP="001E2FF2">
      <w:pPr>
        <w:bidi/>
        <w:jc w:val="both"/>
        <w:rPr>
          <w:rFonts w:cs="David" w:hint="cs"/>
          <w:rtl/>
        </w:rPr>
      </w:pPr>
      <w:r w:rsidRPr="001E2FF2">
        <w:rPr>
          <w:rFonts w:cs="David" w:hint="cs"/>
          <w:rtl/>
        </w:rPr>
        <w:tab/>
        <w:t xml:space="preserve"> אני מקבל את זה. אני רק אומר שצריך לתת את פרק הזמן המתאים. </w:t>
      </w:r>
    </w:p>
    <w:p w14:paraId="665CC83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נסים זאב:</w:t>
      </w:r>
    </w:p>
    <w:p w14:paraId="10797FC2" w14:textId="77777777" w:rsidR="001E2FF2" w:rsidRPr="001E2FF2" w:rsidRDefault="001E2FF2" w:rsidP="001E2FF2">
      <w:pPr>
        <w:bidi/>
        <w:jc w:val="both"/>
        <w:rPr>
          <w:rFonts w:cs="David" w:hint="cs"/>
          <w:rtl/>
        </w:rPr>
      </w:pPr>
    </w:p>
    <w:p w14:paraId="2026FB89" w14:textId="77777777" w:rsidR="001E2FF2" w:rsidRPr="001E2FF2" w:rsidRDefault="001E2FF2" w:rsidP="001E2FF2">
      <w:pPr>
        <w:bidi/>
        <w:jc w:val="both"/>
        <w:rPr>
          <w:rFonts w:cs="David" w:hint="cs"/>
          <w:rtl/>
        </w:rPr>
      </w:pPr>
      <w:r w:rsidRPr="001E2FF2">
        <w:rPr>
          <w:rFonts w:cs="David" w:hint="cs"/>
          <w:rtl/>
        </w:rPr>
        <w:tab/>
        <w:t xml:space="preserve"> אדוני היושב-ראש, כתוב: "הרצים יצאו דחופים בדבר המלך". </w:t>
      </w:r>
    </w:p>
    <w:p w14:paraId="128C8A3E"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34A02D56" w14:textId="77777777" w:rsidR="001E2FF2" w:rsidRPr="001E2FF2" w:rsidRDefault="001E2FF2" w:rsidP="001E2FF2">
      <w:pPr>
        <w:bidi/>
        <w:jc w:val="both"/>
        <w:rPr>
          <w:rFonts w:cs="David" w:hint="cs"/>
          <w:rtl/>
        </w:rPr>
      </w:pPr>
    </w:p>
    <w:p w14:paraId="7FF81AA6" w14:textId="77777777" w:rsidR="001E2FF2" w:rsidRPr="001E2FF2" w:rsidRDefault="001E2FF2" w:rsidP="001E2FF2">
      <w:pPr>
        <w:bidi/>
        <w:jc w:val="both"/>
        <w:rPr>
          <w:rFonts w:cs="David" w:hint="cs"/>
          <w:rtl/>
        </w:rPr>
      </w:pPr>
      <w:r w:rsidRPr="001E2FF2">
        <w:rPr>
          <w:rFonts w:cs="David" w:hint="cs"/>
          <w:rtl/>
        </w:rPr>
        <w:tab/>
        <w:t>איפה זה? במגילת אסתר?</w:t>
      </w:r>
    </w:p>
    <w:p w14:paraId="6C234D69"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נסים זאב:</w:t>
      </w:r>
    </w:p>
    <w:p w14:paraId="215D9FC5" w14:textId="77777777" w:rsidR="001E2FF2" w:rsidRPr="001E2FF2" w:rsidRDefault="001E2FF2" w:rsidP="001E2FF2">
      <w:pPr>
        <w:bidi/>
        <w:jc w:val="both"/>
        <w:rPr>
          <w:rFonts w:cs="David" w:hint="cs"/>
          <w:rtl/>
        </w:rPr>
      </w:pPr>
    </w:p>
    <w:p w14:paraId="1FC70E54" w14:textId="77777777" w:rsidR="001E2FF2" w:rsidRPr="001E2FF2" w:rsidRDefault="001E2FF2" w:rsidP="001E2FF2">
      <w:pPr>
        <w:bidi/>
        <w:jc w:val="both"/>
        <w:rPr>
          <w:rFonts w:cs="David" w:hint="cs"/>
          <w:rtl/>
        </w:rPr>
      </w:pPr>
      <w:r w:rsidRPr="001E2FF2">
        <w:rPr>
          <w:rFonts w:cs="David" w:hint="cs"/>
          <w:rtl/>
        </w:rPr>
        <w:tab/>
        <w:t xml:space="preserve"> כן. אני מבין שרצו לבקש פטור מחובת הנחה משום שהיינו באמת בימים טרופים, היו כל כך הרבה ועדות, והכנסת יושבת יום ולילה ודנה, והלוביסטים פה מסתובבים בצורה מופקרת, ולכן צריכים לבלום אותם. </w:t>
      </w:r>
    </w:p>
    <w:p w14:paraId="327D641D" w14:textId="77777777" w:rsidR="001E2FF2" w:rsidRPr="001E2FF2" w:rsidRDefault="001E2FF2" w:rsidP="001E2FF2">
      <w:pPr>
        <w:bidi/>
        <w:jc w:val="both"/>
        <w:rPr>
          <w:rFonts w:cs="David" w:hint="cs"/>
          <w:rtl/>
        </w:rPr>
      </w:pPr>
    </w:p>
    <w:p w14:paraId="0F767DD6" w14:textId="77777777" w:rsidR="001E2FF2" w:rsidRPr="001E2FF2" w:rsidRDefault="001E2FF2" w:rsidP="001E2FF2">
      <w:pPr>
        <w:bidi/>
        <w:jc w:val="both"/>
        <w:rPr>
          <w:rFonts w:cs="David" w:hint="cs"/>
          <w:rtl/>
        </w:rPr>
      </w:pPr>
      <w:r w:rsidRPr="001E2FF2">
        <w:rPr>
          <w:rFonts w:cs="David" w:hint="cs"/>
          <w:rtl/>
        </w:rPr>
        <w:tab/>
        <w:t xml:space="preserve">ולא </w:t>
      </w:r>
      <w:proofErr w:type="spellStart"/>
      <w:r w:rsidRPr="001E2FF2">
        <w:rPr>
          <w:rFonts w:cs="David" w:hint="cs"/>
          <w:rtl/>
        </w:rPr>
        <w:t>היתה</w:t>
      </w:r>
      <w:proofErr w:type="spellEnd"/>
      <w:r w:rsidRPr="001E2FF2">
        <w:rPr>
          <w:rFonts w:cs="David" w:hint="cs"/>
          <w:rtl/>
        </w:rPr>
        <w:t xml:space="preserve"> ברירה. אז הקמנו קול זעקה והעברנו את זה במליאה. ברוך השם, עכשיו זה בדיון. </w:t>
      </w:r>
    </w:p>
    <w:p w14:paraId="4FC6314A" w14:textId="77777777" w:rsidR="001E2FF2" w:rsidRPr="001E2FF2" w:rsidRDefault="001E2FF2" w:rsidP="001E2FF2">
      <w:pPr>
        <w:bidi/>
        <w:jc w:val="both"/>
        <w:rPr>
          <w:rFonts w:cs="David" w:hint="cs"/>
          <w:rtl/>
        </w:rPr>
      </w:pPr>
    </w:p>
    <w:p w14:paraId="015DC6B8" w14:textId="77777777" w:rsidR="001E2FF2" w:rsidRPr="001E2FF2" w:rsidRDefault="001E2FF2" w:rsidP="001E2FF2">
      <w:pPr>
        <w:bidi/>
        <w:jc w:val="both"/>
        <w:rPr>
          <w:rFonts w:cs="David" w:hint="cs"/>
          <w:rtl/>
        </w:rPr>
      </w:pPr>
      <w:r w:rsidRPr="001E2FF2">
        <w:rPr>
          <w:rFonts w:cs="David" w:hint="cs"/>
          <w:rtl/>
        </w:rPr>
        <w:tab/>
        <w:t xml:space="preserve">לגופו של עניין אני לא אאריך, כי כשאני מדבר הרבה </w:t>
      </w:r>
      <w:r w:rsidRPr="001E2FF2">
        <w:rPr>
          <w:rFonts w:cs="David"/>
          <w:rtl/>
        </w:rPr>
        <w:t>–</w:t>
      </w:r>
      <w:r w:rsidRPr="001E2FF2">
        <w:rPr>
          <w:rFonts w:cs="David" w:hint="cs"/>
          <w:rtl/>
        </w:rPr>
        <w:t xml:space="preserve"> לא מבינים אותי. לכן, אני מדבר כמה שיותר קצר ולעניין, לגופם של סעיפים. </w:t>
      </w:r>
    </w:p>
    <w:p w14:paraId="059D245D"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7888BB01" w14:textId="77777777" w:rsidR="001E2FF2" w:rsidRPr="001E2FF2" w:rsidRDefault="001E2FF2" w:rsidP="001E2FF2">
      <w:pPr>
        <w:bidi/>
        <w:jc w:val="both"/>
        <w:rPr>
          <w:rFonts w:cs="David" w:hint="cs"/>
          <w:rtl/>
        </w:rPr>
      </w:pPr>
    </w:p>
    <w:p w14:paraId="307B1C0B" w14:textId="77777777" w:rsidR="001E2FF2" w:rsidRPr="001E2FF2" w:rsidRDefault="001E2FF2" w:rsidP="001E2FF2">
      <w:pPr>
        <w:bidi/>
        <w:jc w:val="both"/>
        <w:rPr>
          <w:rFonts w:cs="David" w:hint="cs"/>
          <w:rtl/>
        </w:rPr>
      </w:pPr>
      <w:r w:rsidRPr="001E2FF2">
        <w:rPr>
          <w:rFonts w:cs="David" w:hint="cs"/>
          <w:rtl/>
        </w:rPr>
        <w:tab/>
        <w:t xml:space="preserve">אם תדבר לאט </w:t>
      </w:r>
      <w:r w:rsidRPr="001E2FF2">
        <w:rPr>
          <w:rFonts w:cs="David"/>
          <w:rtl/>
        </w:rPr>
        <w:t>–</w:t>
      </w:r>
      <w:r w:rsidRPr="001E2FF2">
        <w:rPr>
          <w:rFonts w:cs="David" w:hint="cs"/>
          <w:rtl/>
        </w:rPr>
        <w:t xml:space="preserve"> יבינו אותך מהר.</w:t>
      </w:r>
    </w:p>
    <w:p w14:paraId="7DEFA430" w14:textId="77777777" w:rsidR="001E2FF2" w:rsidRDefault="001E2FF2" w:rsidP="001E2FF2">
      <w:pPr>
        <w:bidi/>
        <w:jc w:val="both"/>
        <w:rPr>
          <w:rFonts w:cs="David" w:hint="cs"/>
          <w:rtl/>
        </w:rPr>
      </w:pPr>
    </w:p>
    <w:p w14:paraId="6D7ACF9A" w14:textId="77777777" w:rsidR="001E2FF2" w:rsidRDefault="001E2FF2" w:rsidP="001E2FF2">
      <w:pPr>
        <w:bidi/>
        <w:jc w:val="both"/>
        <w:rPr>
          <w:rFonts w:cs="David" w:hint="cs"/>
          <w:rtl/>
        </w:rPr>
      </w:pPr>
    </w:p>
    <w:p w14:paraId="1B7B450D" w14:textId="77777777" w:rsidR="001E2FF2" w:rsidRDefault="001E2FF2" w:rsidP="001E2FF2">
      <w:pPr>
        <w:bidi/>
        <w:jc w:val="both"/>
        <w:rPr>
          <w:rFonts w:cs="David" w:hint="cs"/>
          <w:rtl/>
        </w:rPr>
      </w:pPr>
    </w:p>
    <w:p w14:paraId="6314D22C" w14:textId="77777777" w:rsidR="001E2FF2" w:rsidRDefault="001E2FF2" w:rsidP="001E2FF2">
      <w:pPr>
        <w:bidi/>
        <w:jc w:val="both"/>
        <w:rPr>
          <w:rFonts w:cs="David" w:hint="cs"/>
          <w:rtl/>
        </w:rPr>
      </w:pPr>
    </w:p>
    <w:p w14:paraId="30CFC2A5" w14:textId="77777777" w:rsidR="001E2FF2" w:rsidRDefault="001E2FF2" w:rsidP="001E2FF2">
      <w:pPr>
        <w:bidi/>
        <w:jc w:val="both"/>
        <w:rPr>
          <w:rFonts w:cs="David" w:hint="cs"/>
          <w:rtl/>
        </w:rPr>
      </w:pPr>
    </w:p>
    <w:p w14:paraId="2D6AF38F"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נסים זאב:</w:t>
      </w:r>
    </w:p>
    <w:p w14:paraId="7B0E7097" w14:textId="77777777" w:rsidR="001E2FF2" w:rsidRPr="001E2FF2" w:rsidRDefault="001E2FF2" w:rsidP="001E2FF2">
      <w:pPr>
        <w:bidi/>
        <w:jc w:val="both"/>
        <w:rPr>
          <w:rFonts w:cs="David" w:hint="cs"/>
          <w:rtl/>
        </w:rPr>
      </w:pPr>
    </w:p>
    <w:p w14:paraId="7402412C" w14:textId="77777777" w:rsidR="001E2FF2" w:rsidRPr="001E2FF2" w:rsidRDefault="001E2FF2" w:rsidP="001E2FF2">
      <w:pPr>
        <w:bidi/>
        <w:jc w:val="both"/>
        <w:rPr>
          <w:rFonts w:cs="David" w:hint="cs"/>
          <w:rtl/>
        </w:rPr>
      </w:pPr>
      <w:r w:rsidRPr="001E2FF2">
        <w:rPr>
          <w:rFonts w:cs="David" w:hint="cs"/>
          <w:rtl/>
        </w:rPr>
        <w:tab/>
        <w:t xml:space="preserve"> מאה אחוז. קודם כול, הסעיף הזה ממש מקומם </w:t>
      </w:r>
      <w:r w:rsidRPr="001E2FF2">
        <w:rPr>
          <w:rFonts w:cs="David"/>
          <w:rtl/>
        </w:rPr>
        <w:t>–</w:t>
      </w:r>
      <w:r w:rsidRPr="001E2FF2">
        <w:rPr>
          <w:rFonts w:cs="David" w:hint="cs"/>
          <w:rtl/>
        </w:rPr>
        <w:t xml:space="preserve"> איסור קבלת טובת הנאה על-ידי חברי הכנסת. אפשר להביא את זה בכל חוק. בכל חוק </w:t>
      </w:r>
      <w:r w:rsidRPr="001E2FF2">
        <w:rPr>
          <w:rFonts w:cs="David"/>
          <w:rtl/>
        </w:rPr>
        <w:t>–</w:t>
      </w:r>
      <w:r w:rsidRPr="001E2FF2">
        <w:rPr>
          <w:rFonts w:cs="David" w:hint="cs"/>
          <w:rtl/>
        </w:rPr>
        <w:t xml:space="preserve"> לא תגנוב ולא תגזול, זה לא ברור? זה ברור. מה הסעיף הזה פה בכלל, מה זה שייך ללוביסטים? </w:t>
      </w:r>
    </w:p>
    <w:p w14:paraId="158B199E" w14:textId="77777777" w:rsidR="001E2FF2" w:rsidRPr="001E2FF2" w:rsidRDefault="001E2FF2" w:rsidP="001E2FF2">
      <w:pPr>
        <w:bidi/>
        <w:jc w:val="both"/>
        <w:rPr>
          <w:rFonts w:cs="David" w:hint="cs"/>
          <w:rtl/>
        </w:rPr>
      </w:pPr>
    </w:p>
    <w:p w14:paraId="146273C7" w14:textId="77777777" w:rsidR="001E2FF2" w:rsidRPr="001E2FF2" w:rsidRDefault="001E2FF2" w:rsidP="001E2FF2">
      <w:pPr>
        <w:bidi/>
        <w:jc w:val="both"/>
        <w:rPr>
          <w:rFonts w:cs="David" w:hint="cs"/>
          <w:rtl/>
        </w:rPr>
      </w:pPr>
      <w:r w:rsidRPr="001E2FF2">
        <w:rPr>
          <w:rFonts w:cs="David" w:hint="cs"/>
          <w:rtl/>
        </w:rPr>
        <w:tab/>
        <w:t xml:space="preserve">פתאום יש פה סעיף ספציפי, שלא יקבלו טובות הנאה. זה לא ברור למישהו מאיתנו? אני מבקש בכלל להוריד את הסעיף הזה. הוא מיותר לחלוטין כי זה רק פוגע. </w:t>
      </w:r>
    </w:p>
    <w:p w14:paraId="200067AC" w14:textId="77777777" w:rsidR="001E2FF2" w:rsidRPr="001E2FF2" w:rsidRDefault="001E2FF2" w:rsidP="001E2FF2">
      <w:pPr>
        <w:bidi/>
        <w:jc w:val="both"/>
        <w:rPr>
          <w:rFonts w:cs="David" w:hint="cs"/>
          <w:rtl/>
        </w:rPr>
      </w:pPr>
    </w:p>
    <w:p w14:paraId="4A95E4CF" w14:textId="77777777" w:rsidR="001E2FF2" w:rsidRPr="001E2FF2" w:rsidRDefault="001E2FF2" w:rsidP="001E2FF2">
      <w:pPr>
        <w:bidi/>
        <w:jc w:val="both"/>
        <w:rPr>
          <w:rFonts w:cs="David" w:hint="cs"/>
          <w:rtl/>
        </w:rPr>
      </w:pPr>
      <w:r w:rsidRPr="001E2FF2">
        <w:rPr>
          <w:rFonts w:cs="David" w:hint="cs"/>
          <w:rtl/>
        </w:rPr>
        <w:tab/>
        <w:t>כאילו יש פה איזה עבר בקבלת שוחד, ועכשיו אנחנו על-ידי החקיקה הזאת נפסיק לקבל את השוחד הזה. מה הדברים האלה בכלל?</w:t>
      </w:r>
    </w:p>
    <w:p w14:paraId="7377C34B"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 xml:space="preserve">יולי יואל </w:t>
      </w:r>
      <w:proofErr w:type="spellStart"/>
      <w:r w:rsidRPr="001E2FF2">
        <w:rPr>
          <w:rFonts w:cs="David" w:hint="cs"/>
          <w:u w:val="single"/>
          <w:rtl/>
        </w:rPr>
        <w:t>אדלשטיין</w:t>
      </w:r>
      <w:proofErr w:type="spellEnd"/>
      <w:r w:rsidRPr="001E2FF2">
        <w:rPr>
          <w:rFonts w:cs="David" w:hint="cs"/>
          <w:u w:val="single"/>
          <w:rtl/>
        </w:rPr>
        <w:t>:</w:t>
      </w:r>
    </w:p>
    <w:p w14:paraId="548C1C3D" w14:textId="77777777" w:rsidR="001E2FF2" w:rsidRPr="001E2FF2" w:rsidRDefault="001E2FF2" w:rsidP="001E2FF2">
      <w:pPr>
        <w:bidi/>
        <w:jc w:val="both"/>
        <w:rPr>
          <w:rFonts w:cs="David" w:hint="cs"/>
          <w:u w:val="single"/>
          <w:rtl/>
        </w:rPr>
      </w:pPr>
    </w:p>
    <w:p w14:paraId="1E244414" w14:textId="77777777" w:rsidR="001E2FF2" w:rsidRPr="001E2FF2" w:rsidRDefault="001E2FF2" w:rsidP="001E2FF2">
      <w:pPr>
        <w:bidi/>
        <w:jc w:val="both"/>
        <w:rPr>
          <w:rFonts w:cs="David" w:hint="cs"/>
          <w:rtl/>
        </w:rPr>
      </w:pPr>
      <w:r w:rsidRPr="001E2FF2">
        <w:rPr>
          <w:rFonts w:cs="David" w:hint="cs"/>
          <w:rtl/>
        </w:rPr>
        <w:tab/>
        <w:t xml:space="preserve">עד היום מתנהלת חקירה מן הכנסת הקודמת. </w:t>
      </w:r>
    </w:p>
    <w:p w14:paraId="705466AA"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נסים זאב:</w:t>
      </w:r>
    </w:p>
    <w:p w14:paraId="70F378D2" w14:textId="77777777" w:rsidR="001E2FF2" w:rsidRPr="001E2FF2" w:rsidRDefault="001E2FF2" w:rsidP="001E2FF2">
      <w:pPr>
        <w:bidi/>
        <w:jc w:val="both"/>
        <w:rPr>
          <w:rFonts w:cs="David" w:hint="cs"/>
          <w:rtl/>
        </w:rPr>
      </w:pPr>
    </w:p>
    <w:p w14:paraId="476F143D" w14:textId="77777777" w:rsidR="001E2FF2" w:rsidRPr="001E2FF2" w:rsidRDefault="001E2FF2" w:rsidP="001E2FF2">
      <w:pPr>
        <w:bidi/>
        <w:jc w:val="both"/>
        <w:rPr>
          <w:rFonts w:cs="David" w:hint="cs"/>
          <w:rtl/>
        </w:rPr>
      </w:pPr>
      <w:r w:rsidRPr="001E2FF2">
        <w:rPr>
          <w:rFonts w:cs="David" w:hint="cs"/>
          <w:rtl/>
        </w:rPr>
        <w:tab/>
        <w:t xml:space="preserve"> אדוני, אז אם התנהלה חקירה, בלי שהסעיף הזה נכתב, אז בוודאי לכולנו זה ברור שזה קבלת שוחד. למה זה צריך להיות בכלל בהצעת החוק הזאת? </w:t>
      </w:r>
    </w:p>
    <w:p w14:paraId="0B683D0F" w14:textId="77777777" w:rsidR="001E2FF2" w:rsidRPr="001E2FF2" w:rsidRDefault="001E2FF2" w:rsidP="001E2FF2">
      <w:pPr>
        <w:bidi/>
        <w:jc w:val="both"/>
        <w:rPr>
          <w:rFonts w:cs="David" w:hint="cs"/>
          <w:rtl/>
        </w:rPr>
      </w:pPr>
    </w:p>
    <w:p w14:paraId="38FB1435" w14:textId="77777777" w:rsidR="001E2FF2" w:rsidRPr="001E2FF2" w:rsidRDefault="001E2FF2" w:rsidP="001E2FF2">
      <w:pPr>
        <w:bidi/>
        <w:jc w:val="both"/>
        <w:rPr>
          <w:rFonts w:cs="David" w:hint="cs"/>
          <w:rtl/>
        </w:rPr>
      </w:pPr>
      <w:r w:rsidRPr="001E2FF2">
        <w:rPr>
          <w:rFonts w:cs="David" w:hint="cs"/>
          <w:rtl/>
        </w:rPr>
        <w:tab/>
        <w:t xml:space="preserve">סליחה שאני אולי נראה קצת נרגש </w:t>
      </w:r>
      <w:r w:rsidRPr="001E2FF2">
        <w:rPr>
          <w:rFonts w:cs="David"/>
          <w:rtl/>
        </w:rPr>
        <w:t>–</w:t>
      </w:r>
      <w:r w:rsidRPr="001E2FF2">
        <w:rPr>
          <w:rFonts w:cs="David" w:hint="cs"/>
          <w:rtl/>
        </w:rPr>
        <w:t xml:space="preserve"> אני לא כזה, אני רק מציג את זה כך. </w:t>
      </w:r>
    </w:p>
    <w:p w14:paraId="13431218" w14:textId="77777777" w:rsidR="001E2FF2" w:rsidRPr="001E2FF2" w:rsidRDefault="001E2FF2" w:rsidP="001E2FF2">
      <w:pPr>
        <w:bidi/>
        <w:jc w:val="both"/>
        <w:rPr>
          <w:rFonts w:cs="David" w:hint="cs"/>
          <w:rtl/>
        </w:rPr>
      </w:pPr>
    </w:p>
    <w:p w14:paraId="0F19D839" w14:textId="77777777" w:rsidR="001E2FF2" w:rsidRPr="001E2FF2" w:rsidRDefault="001E2FF2" w:rsidP="001E2FF2">
      <w:pPr>
        <w:bidi/>
        <w:jc w:val="both"/>
        <w:rPr>
          <w:rFonts w:cs="David" w:hint="cs"/>
          <w:rtl/>
        </w:rPr>
      </w:pPr>
      <w:r w:rsidRPr="001E2FF2">
        <w:rPr>
          <w:rFonts w:cs="David" w:hint="cs"/>
          <w:rtl/>
        </w:rPr>
        <w:tab/>
        <w:t xml:space="preserve">אני לא הבנתי. הכנסת תפרסם באתר האינטרנט. למה רק באתר אינטרנט? אני חושב שזה צריך להיות בשלושה עיתונים </w:t>
      </w:r>
      <w:r w:rsidRPr="001E2FF2">
        <w:rPr>
          <w:rFonts w:cs="David"/>
          <w:rtl/>
        </w:rPr>
        <w:t>–</w:t>
      </w:r>
      <w:r w:rsidRPr="001E2FF2">
        <w:rPr>
          <w:rFonts w:cs="David" w:hint="cs"/>
          <w:rtl/>
        </w:rPr>
        <w:t xml:space="preserve"> כמו שוועדת התכנון והבנייה מחייבת על כל פרסום חריג וכל בנייה שהיא חורגת בתוכנית </w:t>
      </w:r>
      <w:proofErr w:type="spellStart"/>
      <w:r w:rsidRPr="001E2FF2">
        <w:rPr>
          <w:rFonts w:cs="David" w:hint="cs"/>
          <w:rtl/>
        </w:rPr>
        <w:t>תב"ע</w:t>
      </w:r>
      <w:proofErr w:type="spellEnd"/>
      <w:r w:rsidRPr="001E2FF2">
        <w:rPr>
          <w:rFonts w:cs="David" w:hint="cs"/>
          <w:rtl/>
        </w:rPr>
        <w:t xml:space="preserve">, צריך שייכתב בשלושה עיתונים. </w:t>
      </w:r>
    </w:p>
    <w:p w14:paraId="6D88AA57" w14:textId="77777777" w:rsidR="001E2FF2" w:rsidRPr="001E2FF2" w:rsidRDefault="001E2FF2" w:rsidP="001E2FF2">
      <w:pPr>
        <w:bidi/>
        <w:jc w:val="both"/>
        <w:rPr>
          <w:rFonts w:cs="David" w:hint="cs"/>
          <w:rtl/>
        </w:rPr>
      </w:pPr>
    </w:p>
    <w:p w14:paraId="2EFBCF2E" w14:textId="77777777" w:rsidR="001E2FF2" w:rsidRPr="001E2FF2" w:rsidRDefault="001E2FF2" w:rsidP="001E2FF2">
      <w:pPr>
        <w:bidi/>
        <w:jc w:val="both"/>
        <w:rPr>
          <w:rFonts w:cs="David" w:hint="cs"/>
          <w:rtl/>
        </w:rPr>
      </w:pPr>
      <w:r w:rsidRPr="001E2FF2">
        <w:rPr>
          <w:rFonts w:cs="David" w:hint="cs"/>
          <w:rtl/>
        </w:rPr>
        <w:tab/>
        <w:t xml:space="preserve">אז אותו לוביסט </w:t>
      </w:r>
      <w:r w:rsidRPr="001E2FF2">
        <w:rPr>
          <w:rFonts w:cs="David"/>
          <w:rtl/>
        </w:rPr>
        <w:t>–</w:t>
      </w:r>
      <w:r w:rsidRPr="001E2FF2">
        <w:rPr>
          <w:rFonts w:cs="David" w:hint="cs"/>
          <w:rtl/>
        </w:rPr>
        <w:t xml:space="preserve"> אולי נרשום אותו בשלושה עיתונים: מי הוא, מי אביו, מה מולדתו, מה מוצאו, במה עיסוקיו. מה זה השטויות האלה בכלל. ואם הוא לא כותב באינטרנט </w:t>
      </w:r>
      <w:r w:rsidRPr="001E2FF2">
        <w:rPr>
          <w:rFonts w:cs="David"/>
          <w:rtl/>
        </w:rPr>
        <w:t>–</w:t>
      </w:r>
      <w:r w:rsidRPr="001E2FF2">
        <w:rPr>
          <w:rFonts w:cs="David" w:hint="cs"/>
          <w:rtl/>
        </w:rPr>
        <w:t xml:space="preserve"> אנחנו לא יכולים לזהות אותו? הוא צריך "להראות העמים והשרים את </w:t>
      </w:r>
      <w:proofErr w:type="spellStart"/>
      <w:r w:rsidRPr="001E2FF2">
        <w:rPr>
          <w:rFonts w:cs="David" w:hint="cs"/>
          <w:rtl/>
        </w:rPr>
        <w:t>יופיה</w:t>
      </w:r>
      <w:proofErr w:type="spellEnd"/>
      <w:r w:rsidRPr="001E2FF2">
        <w:rPr>
          <w:rFonts w:cs="David" w:hint="cs"/>
          <w:rtl/>
        </w:rPr>
        <w:t xml:space="preserve">, כי טובת מראה היא"? הוא צריך לפרסם את עצמו? </w:t>
      </w:r>
    </w:p>
    <w:p w14:paraId="0D47F00E" w14:textId="77777777" w:rsidR="001E2FF2" w:rsidRPr="001E2FF2" w:rsidRDefault="001E2FF2" w:rsidP="001E2FF2">
      <w:pPr>
        <w:bidi/>
        <w:jc w:val="both"/>
        <w:rPr>
          <w:rFonts w:cs="David" w:hint="cs"/>
          <w:rtl/>
        </w:rPr>
      </w:pPr>
    </w:p>
    <w:p w14:paraId="1BD1027C" w14:textId="77777777" w:rsidR="001E2FF2" w:rsidRPr="001E2FF2" w:rsidRDefault="001E2FF2" w:rsidP="001E2FF2">
      <w:pPr>
        <w:bidi/>
        <w:jc w:val="both"/>
        <w:rPr>
          <w:rFonts w:cs="David" w:hint="cs"/>
          <w:rtl/>
        </w:rPr>
      </w:pPr>
      <w:r w:rsidRPr="001E2FF2">
        <w:rPr>
          <w:rFonts w:cs="David" w:hint="cs"/>
          <w:rtl/>
        </w:rPr>
        <w:tab/>
        <w:t>יש מישהו מהעובדים פה ששם תג ואומר מי אני ומי אבי?</w:t>
      </w:r>
    </w:p>
    <w:p w14:paraId="3C5907C5" w14:textId="77777777" w:rsidR="001E2FF2" w:rsidRPr="001E2FF2" w:rsidRDefault="001E2FF2" w:rsidP="001E2FF2">
      <w:pPr>
        <w:bidi/>
        <w:jc w:val="both"/>
        <w:rPr>
          <w:rFonts w:cs="David" w:hint="cs"/>
          <w:rtl/>
        </w:rPr>
      </w:pPr>
    </w:p>
    <w:p w14:paraId="3E8BD74D" w14:textId="77777777" w:rsidR="001E2FF2" w:rsidRPr="001E2FF2" w:rsidRDefault="001E2FF2" w:rsidP="001E2FF2">
      <w:pPr>
        <w:bidi/>
        <w:jc w:val="both"/>
        <w:rPr>
          <w:rFonts w:cs="David" w:hint="cs"/>
          <w:rtl/>
        </w:rPr>
      </w:pPr>
      <w:r w:rsidRPr="001E2FF2">
        <w:rPr>
          <w:rFonts w:cs="David" w:hint="cs"/>
          <w:u w:val="single"/>
          <w:rtl/>
        </w:rPr>
        <w:t>קריאה:</w:t>
      </w:r>
    </w:p>
    <w:p w14:paraId="15CF6A6F" w14:textId="77777777" w:rsidR="001E2FF2" w:rsidRPr="001E2FF2" w:rsidRDefault="001E2FF2" w:rsidP="001E2FF2">
      <w:pPr>
        <w:bidi/>
        <w:jc w:val="both"/>
        <w:rPr>
          <w:rFonts w:cs="David" w:hint="cs"/>
          <w:rtl/>
        </w:rPr>
      </w:pPr>
    </w:p>
    <w:p w14:paraId="5132E669" w14:textId="77777777" w:rsidR="001E2FF2" w:rsidRPr="001E2FF2" w:rsidRDefault="001E2FF2" w:rsidP="001E2FF2">
      <w:pPr>
        <w:bidi/>
        <w:jc w:val="both"/>
        <w:rPr>
          <w:rFonts w:cs="David" w:hint="cs"/>
          <w:rtl/>
        </w:rPr>
      </w:pPr>
      <w:r w:rsidRPr="001E2FF2">
        <w:rPr>
          <w:rFonts w:cs="David" w:hint="cs"/>
          <w:rtl/>
        </w:rPr>
        <w:tab/>
        <w:t xml:space="preserve">אני. </w:t>
      </w:r>
    </w:p>
    <w:p w14:paraId="28BE2BED"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נסים זאב:</w:t>
      </w:r>
    </w:p>
    <w:p w14:paraId="22A7FE83" w14:textId="77777777" w:rsidR="001E2FF2" w:rsidRPr="001E2FF2" w:rsidRDefault="001E2FF2" w:rsidP="001E2FF2">
      <w:pPr>
        <w:bidi/>
        <w:jc w:val="both"/>
        <w:rPr>
          <w:rFonts w:cs="David" w:hint="cs"/>
          <w:rtl/>
        </w:rPr>
      </w:pPr>
    </w:p>
    <w:p w14:paraId="21DBB225" w14:textId="77777777" w:rsidR="001E2FF2" w:rsidRPr="001E2FF2" w:rsidRDefault="001E2FF2" w:rsidP="001E2FF2">
      <w:pPr>
        <w:bidi/>
        <w:jc w:val="both"/>
        <w:rPr>
          <w:rFonts w:cs="David" w:hint="cs"/>
          <w:rtl/>
        </w:rPr>
      </w:pPr>
      <w:r w:rsidRPr="001E2FF2">
        <w:rPr>
          <w:rFonts w:cs="David" w:hint="cs"/>
          <w:rtl/>
        </w:rPr>
        <w:tab/>
        <w:t xml:space="preserve">אני לא בעד זה. </w:t>
      </w:r>
    </w:p>
    <w:p w14:paraId="044E050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4023408C" w14:textId="77777777" w:rsidR="001E2FF2" w:rsidRPr="001E2FF2" w:rsidRDefault="001E2FF2" w:rsidP="001E2FF2">
      <w:pPr>
        <w:bidi/>
        <w:jc w:val="both"/>
        <w:rPr>
          <w:rFonts w:cs="David" w:hint="cs"/>
          <w:rtl/>
        </w:rPr>
      </w:pPr>
    </w:p>
    <w:p w14:paraId="23700963" w14:textId="77777777" w:rsidR="001E2FF2" w:rsidRPr="001E2FF2" w:rsidRDefault="001E2FF2" w:rsidP="001E2FF2">
      <w:pPr>
        <w:bidi/>
        <w:jc w:val="both"/>
        <w:rPr>
          <w:rFonts w:cs="David" w:hint="cs"/>
          <w:rtl/>
        </w:rPr>
      </w:pPr>
      <w:r w:rsidRPr="001E2FF2">
        <w:rPr>
          <w:rFonts w:cs="David" w:hint="cs"/>
          <w:rtl/>
        </w:rPr>
        <w:tab/>
        <w:t>אולי תהיה תלבושת אחידה ללוביסטים?...</w:t>
      </w:r>
    </w:p>
    <w:p w14:paraId="1C24DC3B"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נסים זאב:</w:t>
      </w:r>
    </w:p>
    <w:p w14:paraId="4D217EED" w14:textId="77777777" w:rsidR="001E2FF2" w:rsidRPr="001E2FF2" w:rsidRDefault="001E2FF2" w:rsidP="001E2FF2">
      <w:pPr>
        <w:bidi/>
        <w:jc w:val="both"/>
        <w:rPr>
          <w:rFonts w:cs="David" w:hint="cs"/>
          <w:rtl/>
        </w:rPr>
      </w:pPr>
    </w:p>
    <w:p w14:paraId="190F2C7B" w14:textId="77777777" w:rsidR="001E2FF2" w:rsidRPr="001E2FF2" w:rsidRDefault="001E2FF2" w:rsidP="001E2FF2">
      <w:pPr>
        <w:bidi/>
        <w:jc w:val="both"/>
        <w:rPr>
          <w:rFonts w:cs="David" w:hint="cs"/>
          <w:rtl/>
        </w:rPr>
      </w:pPr>
      <w:r w:rsidRPr="001E2FF2">
        <w:rPr>
          <w:rFonts w:cs="David" w:hint="cs"/>
          <w:rtl/>
        </w:rPr>
        <w:tab/>
        <w:t xml:space="preserve"> אני מדבר על עובדים ועל אורחים. כל אורח שבא, הוא לא בא ואומר מה תפקידי כרגע. הוא אומר מטעם מי הוא מגיע. </w:t>
      </w:r>
    </w:p>
    <w:p w14:paraId="762A311D" w14:textId="77777777" w:rsidR="001E2FF2" w:rsidRPr="001E2FF2" w:rsidRDefault="001E2FF2" w:rsidP="001E2FF2">
      <w:pPr>
        <w:bidi/>
        <w:jc w:val="both"/>
        <w:rPr>
          <w:rFonts w:cs="David" w:hint="cs"/>
          <w:rtl/>
        </w:rPr>
      </w:pPr>
    </w:p>
    <w:p w14:paraId="4BAB1BD9" w14:textId="77777777" w:rsidR="001E2FF2" w:rsidRPr="001E2FF2" w:rsidRDefault="001E2FF2" w:rsidP="001E2FF2">
      <w:pPr>
        <w:bidi/>
        <w:jc w:val="both"/>
        <w:rPr>
          <w:rFonts w:cs="David" w:hint="cs"/>
          <w:rtl/>
        </w:rPr>
      </w:pPr>
      <w:r w:rsidRPr="001E2FF2">
        <w:rPr>
          <w:rFonts w:cs="David" w:hint="cs"/>
          <w:rtl/>
        </w:rPr>
        <w:tab/>
        <w:t xml:space="preserve">כשמוזמן אורח לכנסת, הוא אומר: אני אורח של פלוני אלמוני, של חבר הכנסת, או מטעם הוועדה. אף אחד מהלוביסטים לא דיבר איתי, אגב. אף אחד, אני אומר לכם. אגב, כך גם דיברתי בדיון הראשון, לא ידעתי שזה מעורר איזושהי סערה. </w:t>
      </w:r>
    </w:p>
    <w:p w14:paraId="7E582679" w14:textId="77777777" w:rsidR="001E2FF2" w:rsidRDefault="001E2FF2" w:rsidP="001E2FF2">
      <w:pPr>
        <w:bidi/>
        <w:jc w:val="both"/>
        <w:rPr>
          <w:rFonts w:cs="David" w:hint="cs"/>
          <w:rtl/>
        </w:rPr>
      </w:pPr>
    </w:p>
    <w:p w14:paraId="16C8FD93" w14:textId="77777777" w:rsidR="001E2FF2" w:rsidRDefault="001E2FF2" w:rsidP="001E2FF2">
      <w:pPr>
        <w:bidi/>
        <w:jc w:val="both"/>
        <w:rPr>
          <w:rFonts w:cs="David" w:hint="cs"/>
          <w:rtl/>
        </w:rPr>
      </w:pPr>
    </w:p>
    <w:p w14:paraId="37B4AF91" w14:textId="77777777" w:rsidR="001E2FF2" w:rsidRDefault="001E2FF2" w:rsidP="001E2FF2">
      <w:pPr>
        <w:bidi/>
        <w:jc w:val="both"/>
        <w:rPr>
          <w:rFonts w:cs="David" w:hint="cs"/>
          <w:rtl/>
        </w:rPr>
      </w:pPr>
    </w:p>
    <w:p w14:paraId="29C02C3D"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4C6DDC7A" w14:textId="77777777" w:rsidR="001E2FF2" w:rsidRPr="001E2FF2" w:rsidRDefault="001E2FF2" w:rsidP="001E2FF2">
      <w:pPr>
        <w:bidi/>
        <w:jc w:val="both"/>
        <w:rPr>
          <w:rFonts w:cs="David" w:hint="cs"/>
          <w:rtl/>
        </w:rPr>
      </w:pPr>
    </w:p>
    <w:p w14:paraId="2DB016A1" w14:textId="77777777" w:rsidR="001E2FF2" w:rsidRPr="001E2FF2" w:rsidRDefault="001E2FF2" w:rsidP="001E2FF2">
      <w:pPr>
        <w:bidi/>
        <w:jc w:val="both"/>
        <w:rPr>
          <w:rFonts w:cs="David" w:hint="cs"/>
          <w:rtl/>
        </w:rPr>
      </w:pPr>
      <w:r w:rsidRPr="001E2FF2">
        <w:rPr>
          <w:rFonts w:cs="David" w:hint="cs"/>
          <w:rtl/>
        </w:rPr>
        <w:tab/>
        <w:t xml:space="preserve">לוביסטים זאת לא מילה גסה. </w:t>
      </w:r>
    </w:p>
    <w:p w14:paraId="5760DDF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נסים זאב:</w:t>
      </w:r>
    </w:p>
    <w:p w14:paraId="3A2FADB6" w14:textId="77777777" w:rsidR="001E2FF2" w:rsidRPr="001E2FF2" w:rsidRDefault="001E2FF2" w:rsidP="001E2FF2">
      <w:pPr>
        <w:bidi/>
        <w:jc w:val="both"/>
        <w:rPr>
          <w:rFonts w:cs="David" w:hint="cs"/>
          <w:rtl/>
        </w:rPr>
      </w:pPr>
    </w:p>
    <w:p w14:paraId="5227F150" w14:textId="77777777" w:rsidR="001E2FF2" w:rsidRPr="001E2FF2" w:rsidRDefault="001E2FF2" w:rsidP="001E2FF2">
      <w:pPr>
        <w:bidi/>
        <w:jc w:val="both"/>
        <w:rPr>
          <w:rFonts w:cs="David" w:hint="cs"/>
          <w:rtl/>
        </w:rPr>
      </w:pPr>
      <w:r w:rsidRPr="001E2FF2">
        <w:rPr>
          <w:rFonts w:cs="David" w:hint="cs"/>
          <w:rtl/>
        </w:rPr>
        <w:tab/>
        <w:t xml:space="preserve"> אני יודע. לכן אני רוצה למחוק אותה. לכן, אני לא מבין איזה עובד כאן בכלל הוא מזוהה. </w:t>
      </w:r>
    </w:p>
    <w:p w14:paraId="61616DDE" w14:textId="77777777" w:rsidR="001E2FF2" w:rsidRPr="001E2FF2" w:rsidRDefault="001E2FF2" w:rsidP="001E2FF2">
      <w:pPr>
        <w:bidi/>
        <w:jc w:val="both"/>
        <w:rPr>
          <w:rFonts w:cs="David" w:hint="cs"/>
          <w:rtl/>
        </w:rPr>
      </w:pPr>
    </w:p>
    <w:p w14:paraId="71C0B563" w14:textId="77777777" w:rsidR="001E2FF2" w:rsidRPr="001E2FF2" w:rsidRDefault="001E2FF2" w:rsidP="001E2FF2">
      <w:pPr>
        <w:bidi/>
        <w:jc w:val="both"/>
        <w:rPr>
          <w:rFonts w:cs="David" w:hint="cs"/>
          <w:rtl/>
        </w:rPr>
      </w:pPr>
      <w:r w:rsidRPr="001E2FF2">
        <w:rPr>
          <w:rFonts w:cs="David" w:hint="cs"/>
          <w:rtl/>
        </w:rPr>
        <w:tab/>
        <w:t xml:space="preserve">הדבר החשוב ביותר </w:t>
      </w:r>
      <w:r w:rsidRPr="001E2FF2">
        <w:rPr>
          <w:rFonts w:cs="David"/>
          <w:rtl/>
        </w:rPr>
        <w:t>–</w:t>
      </w:r>
      <w:r w:rsidRPr="001E2FF2">
        <w:rPr>
          <w:rFonts w:cs="David" w:hint="cs"/>
          <w:rtl/>
        </w:rPr>
        <w:t xml:space="preserve"> כשלוביסט רוצה לבוא לכנסת, הוא צריך אישור של יושבת-ראש הכנסת? </w:t>
      </w:r>
    </w:p>
    <w:p w14:paraId="08FB8BB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איל ינון:</w:t>
      </w:r>
    </w:p>
    <w:p w14:paraId="352B523B" w14:textId="77777777" w:rsidR="001E2FF2" w:rsidRPr="001E2FF2" w:rsidRDefault="001E2FF2" w:rsidP="001E2FF2">
      <w:pPr>
        <w:bidi/>
        <w:jc w:val="both"/>
        <w:rPr>
          <w:rFonts w:cs="David" w:hint="cs"/>
          <w:rtl/>
        </w:rPr>
      </w:pPr>
    </w:p>
    <w:p w14:paraId="59FE731B" w14:textId="77777777" w:rsidR="001E2FF2" w:rsidRPr="001E2FF2" w:rsidRDefault="001E2FF2" w:rsidP="001E2FF2">
      <w:pPr>
        <w:bidi/>
        <w:jc w:val="both"/>
        <w:rPr>
          <w:rFonts w:cs="David" w:hint="cs"/>
          <w:rtl/>
        </w:rPr>
      </w:pPr>
      <w:r w:rsidRPr="001E2FF2">
        <w:rPr>
          <w:rFonts w:cs="David" w:hint="cs"/>
          <w:rtl/>
        </w:rPr>
        <w:tab/>
        <w:t xml:space="preserve">היתר קבוע. </w:t>
      </w:r>
    </w:p>
    <w:p w14:paraId="1192AC3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נסים זאב:</w:t>
      </w:r>
    </w:p>
    <w:p w14:paraId="42E4EEC1" w14:textId="77777777" w:rsidR="001E2FF2" w:rsidRPr="001E2FF2" w:rsidRDefault="001E2FF2" w:rsidP="001E2FF2">
      <w:pPr>
        <w:bidi/>
        <w:jc w:val="both"/>
        <w:rPr>
          <w:rFonts w:cs="David" w:hint="cs"/>
          <w:rtl/>
        </w:rPr>
      </w:pPr>
    </w:p>
    <w:p w14:paraId="63A82DDD" w14:textId="77777777" w:rsidR="001E2FF2" w:rsidRPr="001E2FF2" w:rsidRDefault="001E2FF2" w:rsidP="001E2FF2">
      <w:pPr>
        <w:bidi/>
        <w:jc w:val="both"/>
        <w:rPr>
          <w:rFonts w:cs="David" w:hint="cs"/>
          <w:rtl/>
        </w:rPr>
      </w:pPr>
      <w:r w:rsidRPr="001E2FF2">
        <w:rPr>
          <w:rFonts w:cs="David" w:hint="cs"/>
          <w:rtl/>
        </w:rPr>
        <w:tab/>
        <w:t xml:space="preserve"> סליחה, קבוע. אבל אם הוא בא באופן זמני, ויש איזושהי ועדה מהיום למחר.</w:t>
      </w:r>
    </w:p>
    <w:p w14:paraId="45F469A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4C850002" w14:textId="77777777" w:rsidR="001E2FF2" w:rsidRPr="001E2FF2" w:rsidRDefault="001E2FF2" w:rsidP="001E2FF2">
      <w:pPr>
        <w:bidi/>
        <w:jc w:val="both"/>
        <w:rPr>
          <w:rFonts w:cs="David" w:hint="cs"/>
          <w:rtl/>
        </w:rPr>
      </w:pPr>
    </w:p>
    <w:p w14:paraId="255E213F" w14:textId="77777777" w:rsidR="001E2FF2" w:rsidRPr="001E2FF2" w:rsidRDefault="001E2FF2" w:rsidP="001E2FF2">
      <w:pPr>
        <w:bidi/>
        <w:jc w:val="both"/>
        <w:rPr>
          <w:rFonts w:cs="David" w:hint="cs"/>
          <w:rtl/>
        </w:rPr>
      </w:pPr>
      <w:r w:rsidRPr="001E2FF2">
        <w:rPr>
          <w:rFonts w:cs="David" w:hint="cs"/>
          <w:rtl/>
        </w:rPr>
        <w:tab/>
        <w:t>מה זה זמני? איך אתה יכול לעקוב?</w:t>
      </w:r>
    </w:p>
    <w:p w14:paraId="272E4388"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נסים זאב:</w:t>
      </w:r>
    </w:p>
    <w:p w14:paraId="34E1837C" w14:textId="77777777" w:rsidR="001E2FF2" w:rsidRPr="001E2FF2" w:rsidRDefault="001E2FF2" w:rsidP="001E2FF2">
      <w:pPr>
        <w:bidi/>
        <w:jc w:val="both"/>
        <w:rPr>
          <w:rFonts w:cs="David" w:hint="cs"/>
          <w:rtl/>
        </w:rPr>
      </w:pPr>
    </w:p>
    <w:p w14:paraId="4A7E0609" w14:textId="77777777" w:rsidR="001E2FF2" w:rsidRPr="001E2FF2" w:rsidRDefault="001E2FF2" w:rsidP="001E2FF2">
      <w:pPr>
        <w:bidi/>
        <w:jc w:val="both"/>
        <w:rPr>
          <w:rFonts w:cs="David" w:hint="cs"/>
          <w:rtl/>
        </w:rPr>
      </w:pPr>
      <w:r w:rsidRPr="001E2FF2">
        <w:rPr>
          <w:rFonts w:cs="David" w:hint="cs"/>
          <w:rtl/>
        </w:rPr>
        <w:tab/>
        <w:t xml:space="preserve"> דוגמה: </w:t>
      </w:r>
      <w:proofErr w:type="spellStart"/>
      <w:r w:rsidRPr="001E2FF2">
        <w:rPr>
          <w:rFonts w:cs="David" w:hint="cs"/>
          <w:rtl/>
        </w:rPr>
        <w:t>היתה</w:t>
      </w:r>
      <w:proofErr w:type="spellEnd"/>
      <w:r w:rsidRPr="001E2FF2">
        <w:rPr>
          <w:rFonts w:cs="David" w:hint="cs"/>
          <w:rtl/>
        </w:rPr>
        <w:t xml:space="preserve"> הצעת חוק לדגימת רוק. מישהו מסוים בא והסביר לי באיזה כלים אפשר להשתמש כדי שהמשטרה תוכל אכן לפעול </w:t>
      </w:r>
      <w:r w:rsidRPr="001E2FF2">
        <w:rPr>
          <w:rFonts w:cs="David"/>
          <w:rtl/>
        </w:rPr>
        <w:t>–</w:t>
      </w:r>
      <w:r w:rsidRPr="001E2FF2">
        <w:rPr>
          <w:rFonts w:cs="David" w:hint="cs"/>
          <w:rtl/>
        </w:rPr>
        <w:t xml:space="preserve"> רציתי לדעת האם זה ישים או לא ישים. </w:t>
      </w:r>
    </w:p>
    <w:p w14:paraId="5FBA66E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0D0996E4" w14:textId="77777777" w:rsidR="001E2FF2" w:rsidRPr="001E2FF2" w:rsidRDefault="001E2FF2" w:rsidP="001E2FF2">
      <w:pPr>
        <w:bidi/>
        <w:jc w:val="both"/>
        <w:rPr>
          <w:rFonts w:cs="David" w:hint="cs"/>
          <w:rtl/>
        </w:rPr>
      </w:pPr>
      <w:r w:rsidRPr="001E2FF2">
        <w:rPr>
          <w:rFonts w:cs="David" w:hint="cs"/>
          <w:rtl/>
        </w:rPr>
        <w:tab/>
      </w:r>
    </w:p>
    <w:p w14:paraId="43EE5170" w14:textId="77777777" w:rsidR="001E2FF2" w:rsidRPr="001E2FF2" w:rsidRDefault="001E2FF2" w:rsidP="001E2FF2">
      <w:pPr>
        <w:bidi/>
        <w:jc w:val="both"/>
        <w:rPr>
          <w:rFonts w:cs="David" w:hint="cs"/>
          <w:rtl/>
        </w:rPr>
      </w:pPr>
      <w:r w:rsidRPr="001E2FF2">
        <w:rPr>
          <w:rFonts w:cs="David" w:hint="cs"/>
          <w:rtl/>
        </w:rPr>
        <w:tab/>
        <w:t>הוא לוביסט?</w:t>
      </w:r>
    </w:p>
    <w:p w14:paraId="28B720C3"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נסים זאב:</w:t>
      </w:r>
    </w:p>
    <w:p w14:paraId="1470A1F9" w14:textId="77777777" w:rsidR="001E2FF2" w:rsidRPr="001E2FF2" w:rsidRDefault="001E2FF2" w:rsidP="001E2FF2">
      <w:pPr>
        <w:bidi/>
        <w:jc w:val="both"/>
        <w:rPr>
          <w:rFonts w:cs="David" w:hint="cs"/>
          <w:rtl/>
        </w:rPr>
      </w:pPr>
    </w:p>
    <w:p w14:paraId="40028BB9" w14:textId="77777777" w:rsidR="001E2FF2" w:rsidRPr="001E2FF2" w:rsidRDefault="001E2FF2" w:rsidP="001E2FF2">
      <w:pPr>
        <w:bidi/>
        <w:jc w:val="both"/>
        <w:rPr>
          <w:rFonts w:cs="David" w:hint="cs"/>
          <w:rtl/>
        </w:rPr>
      </w:pPr>
      <w:r w:rsidRPr="001E2FF2">
        <w:rPr>
          <w:rFonts w:cs="David" w:hint="cs"/>
          <w:rtl/>
        </w:rPr>
        <w:tab/>
        <w:t xml:space="preserve"> הוא לוביסט. אפילו לא ידעתי שהוא לוביסט </w:t>
      </w:r>
      <w:r w:rsidRPr="001E2FF2">
        <w:rPr>
          <w:rFonts w:cs="David"/>
          <w:rtl/>
        </w:rPr>
        <w:t>–</w:t>
      </w:r>
      <w:r w:rsidRPr="001E2FF2">
        <w:rPr>
          <w:rFonts w:cs="David" w:hint="cs"/>
          <w:rtl/>
        </w:rPr>
        <w:t xml:space="preserve"> עכשיו כשיש חוק, אני יודע שהוא לוביסט, אבל זה לא עניין אותי בכלל. </w:t>
      </w:r>
    </w:p>
    <w:p w14:paraId="3CB70FE0" w14:textId="77777777" w:rsidR="001E2FF2" w:rsidRPr="001E2FF2" w:rsidRDefault="001E2FF2" w:rsidP="001E2FF2">
      <w:pPr>
        <w:bidi/>
        <w:jc w:val="both"/>
        <w:rPr>
          <w:rFonts w:cs="David" w:hint="cs"/>
          <w:rtl/>
        </w:rPr>
      </w:pPr>
    </w:p>
    <w:p w14:paraId="55E8CBC8" w14:textId="77777777" w:rsidR="001E2FF2" w:rsidRPr="001E2FF2" w:rsidRDefault="001E2FF2" w:rsidP="001E2FF2">
      <w:pPr>
        <w:bidi/>
        <w:jc w:val="both"/>
        <w:rPr>
          <w:rFonts w:cs="David" w:hint="cs"/>
          <w:rtl/>
        </w:rPr>
      </w:pPr>
      <w:r w:rsidRPr="001E2FF2">
        <w:rPr>
          <w:rFonts w:cs="David" w:hint="cs"/>
          <w:rtl/>
        </w:rPr>
        <w:tab/>
        <w:t xml:space="preserve">אני רציתי לדעת האם החוק הזה הוא ישים או לא ישים. ולכן, שמעתי לא אחד, שמעתי שניים. התעניינתי האם באמת זה יעיל, האם זה חשוב או לא חשוב </w:t>
      </w:r>
      <w:r w:rsidRPr="001E2FF2">
        <w:rPr>
          <w:rFonts w:cs="David"/>
          <w:rtl/>
        </w:rPr>
        <w:t>–</w:t>
      </w:r>
      <w:r w:rsidRPr="001E2FF2">
        <w:rPr>
          <w:rFonts w:cs="David" w:hint="cs"/>
          <w:rtl/>
        </w:rPr>
        <w:t xml:space="preserve"> אולי החוק הזה סתם מיותר.</w:t>
      </w:r>
    </w:p>
    <w:p w14:paraId="5EDE9577" w14:textId="77777777" w:rsidR="001E2FF2" w:rsidRPr="001E2FF2" w:rsidRDefault="001E2FF2" w:rsidP="001E2FF2">
      <w:pPr>
        <w:bidi/>
        <w:jc w:val="both"/>
        <w:rPr>
          <w:rFonts w:cs="David" w:hint="cs"/>
          <w:rtl/>
        </w:rPr>
      </w:pPr>
    </w:p>
    <w:p w14:paraId="1C18DFF5" w14:textId="77777777" w:rsidR="001E2FF2" w:rsidRPr="001E2FF2" w:rsidRDefault="001E2FF2" w:rsidP="001E2FF2">
      <w:pPr>
        <w:bidi/>
        <w:jc w:val="both"/>
        <w:rPr>
          <w:rFonts w:cs="David" w:hint="cs"/>
          <w:rtl/>
        </w:rPr>
      </w:pPr>
      <w:r w:rsidRPr="001E2FF2">
        <w:rPr>
          <w:rFonts w:cs="David" w:hint="cs"/>
          <w:rtl/>
        </w:rPr>
        <w:tab/>
        <w:t xml:space="preserve">אני צריך את יושבת-ראש הכנסת? עד כדי כך הזילות של היושבת-ראש? אתם פוגעים ביושבת-ראש הכנסת בכך שאתם מכניסים אותה בכל נישה כזאת. לפעמים אתם חושבים שאתם מגדילים את כבודה בכך. </w:t>
      </w:r>
    </w:p>
    <w:p w14:paraId="015478C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20AAE5D4" w14:textId="77777777" w:rsidR="001E2FF2" w:rsidRPr="001E2FF2" w:rsidRDefault="001E2FF2" w:rsidP="001E2FF2">
      <w:pPr>
        <w:bidi/>
        <w:jc w:val="both"/>
        <w:rPr>
          <w:rFonts w:cs="David" w:hint="cs"/>
          <w:rtl/>
        </w:rPr>
      </w:pPr>
    </w:p>
    <w:p w14:paraId="573FC6F0" w14:textId="77777777" w:rsidR="001E2FF2" w:rsidRPr="001E2FF2" w:rsidRDefault="001E2FF2" w:rsidP="001E2FF2">
      <w:pPr>
        <w:bidi/>
        <w:jc w:val="both"/>
        <w:rPr>
          <w:rFonts w:cs="David" w:hint="cs"/>
          <w:rtl/>
        </w:rPr>
      </w:pPr>
      <w:r w:rsidRPr="001E2FF2">
        <w:rPr>
          <w:rFonts w:cs="David" w:hint="cs"/>
          <w:rtl/>
        </w:rPr>
        <w:tab/>
        <w:t xml:space="preserve">אמר חבר הכנסת סער </w:t>
      </w:r>
      <w:r w:rsidRPr="001E2FF2">
        <w:rPr>
          <w:rFonts w:cs="David"/>
          <w:rtl/>
        </w:rPr>
        <w:t>–</w:t>
      </w:r>
      <w:r w:rsidRPr="001E2FF2">
        <w:rPr>
          <w:rFonts w:cs="David" w:hint="cs"/>
          <w:rtl/>
        </w:rPr>
        <w:t xml:space="preserve"> זאת לא היושבת-ראש. הוא הציע שזה יהיה סגן אחד עם עוד - - -</w:t>
      </w:r>
    </w:p>
    <w:p w14:paraId="44BFD11F"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נסים זאב:</w:t>
      </w:r>
    </w:p>
    <w:p w14:paraId="0DC67206" w14:textId="77777777" w:rsidR="001E2FF2" w:rsidRPr="001E2FF2" w:rsidRDefault="001E2FF2" w:rsidP="001E2FF2">
      <w:pPr>
        <w:bidi/>
        <w:jc w:val="both"/>
        <w:rPr>
          <w:rFonts w:cs="David" w:hint="cs"/>
          <w:rtl/>
        </w:rPr>
      </w:pPr>
    </w:p>
    <w:p w14:paraId="111108E7" w14:textId="77777777" w:rsidR="001E2FF2" w:rsidRPr="001E2FF2" w:rsidRDefault="001E2FF2" w:rsidP="001E2FF2">
      <w:pPr>
        <w:bidi/>
        <w:jc w:val="both"/>
        <w:rPr>
          <w:rFonts w:cs="David" w:hint="cs"/>
          <w:rtl/>
        </w:rPr>
      </w:pPr>
      <w:r w:rsidRPr="001E2FF2">
        <w:rPr>
          <w:rFonts w:cs="David" w:hint="cs"/>
          <w:rtl/>
        </w:rPr>
        <w:tab/>
        <w:t xml:space="preserve"> אז אני אומר: יושב-ראש הוועדה הספציפית </w:t>
      </w:r>
      <w:r w:rsidRPr="001E2FF2">
        <w:rPr>
          <w:rFonts w:cs="David"/>
          <w:rtl/>
        </w:rPr>
        <w:t>–</w:t>
      </w:r>
      <w:r w:rsidRPr="001E2FF2">
        <w:rPr>
          <w:rFonts w:cs="David" w:hint="cs"/>
          <w:rtl/>
        </w:rPr>
        <w:t xml:space="preserve"> אם זה שייך לחוקה, אם מדובר בוועדת סמים, לא משנה </w:t>
      </w:r>
      <w:r w:rsidRPr="001E2FF2">
        <w:rPr>
          <w:rFonts w:cs="David"/>
          <w:rtl/>
        </w:rPr>
        <w:t>–</w:t>
      </w:r>
      <w:r w:rsidRPr="001E2FF2">
        <w:rPr>
          <w:rFonts w:cs="David" w:hint="cs"/>
          <w:rtl/>
        </w:rPr>
        <w:t xml:space="preserve"> כל יושב-ראש ועדה, זכותו הוא לזמן אם נראה לו שבאופן מקצועי זה יכול לעזור לוועדה, לתת לה תמונה מקצועית רחבה יותר. </w:t>
      </w:r>
    </w:p>
    <w:p w14:paraId="558F4CA6"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757C6820" w14:textId="77777777" w:rsidR="001E2FF2" w:rsidRPr="001E2FF2" w:rsidRDefault="001E2FF2" w:rsidP="001E2FF2">
      <w:pPr>
        <w:bidi/>
        <w:jc w:val="both"/>
        <w:rPr>
          <w:rFonts w:cs="David" w:hint="cs"/>
          <w:rtl/>
        </w:rPr>
      </w:pPr>
    </w:p>
    <w:p w14:paraId="40B37C13" w14:textId="77777777" w:rsidR="001E2FF2" w:rsidRPr="001E2FF2" w:rsidRDefault="001E2FF2" w:rsidP="001E2FF2">
      <w:pPr>
        <w:bidi/>
        <w:jc w:val="both"/>
        <w:rPr>
          <w:rFonts w:cs="David" w:hint="cs"/>
          <w:rtl/>
        </w:rPr>
      </w:pPr>
      <w:r w:rsidRPr="001E2FF2">
        <w:rPr>
          <w:rFonts w:cs="David" w:hint="cs"/>
          <w:rtl/>
        </w:rPr>
        <w:tab/>
        <w:t xml:space="preserve">לסיום. </w:t>
      </w:r>
    </w:p>
    <w:p w14:paraId="40ABC6D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נסים זאב:</w:t>
      </w:r>
    </w:p>
    <w:p w14:paraId="18F7C2BB" w14:textId="77777777" w:rsidR="001E2FF2" w:rsidRPr="001E2FF2" w:rsidRDefault="001E2FF2" w:rsidP="001E2FF2">
      <w:pPr>
        <w:bidi/>
        <w:jc w:val="both"/>
        <w:rPr>
          <w:rFonts w:cs="David" w:hint="cs"/>
          <w:rtl/>
        </w:rPr>
      </w:pPr>
    </w:p>
    <w:p w14:paraId="73F6423E" w14:textId="77777777" w:rsidR="001E2FF2" w:rsidRPr="001E2FF2" w:rsidRDefault="001E2FF2" w:rsidP="001E2FF2">
      <w:pPr>
        <w:bidi/>
        <w:jc w:val="both"/>
        <w:rPr>
          <w:rFonts w:cs="David" w:hint="cs"/>
          <w:rtl/>
        </w:rPr>
      </w:pPr>
      <w:r w:rsidRPr="001E2FF2">
        <w:rPr>
          <w:rFonts w:cs="David" w:hint="cs"/>
          <w:rtl/>
        </w:rPr>
        <w:tab/>
        <w:t xml:space="preserve"> תודה. אם יהיה לי עוד רעיון </w:t>
      </w:r>
      <w:r w:rsidRPr="001E2FF2">
        <w:rPr>
          <w:rFonts w:cs="David"/>
          <w:rtl/>
        </w:rPr>
        <w:t>–</w:t>
      </w:r>
      <w:r w:rsidRPr="001E2FF2">
        <w:rPr>
          <w:rFonts w:cs="David" w:hint="cs"/>
          <w:rtl/>
        </w:rPr>
        <w:t xml:space="preserve"> אני לא אוותר עליו. </w:t>
      </w:r>
    </w:p>
    <w:p w14:paraId="49583B36"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58E455AA" w14:textId="77777777" w:rsidR="001E2FF2" w:rsidRPr="001E2FF2" w:rsidRDefault="001E2FF2" w:rsidP="001E2FF2">
      <w:pPr>
        <w:bidi/>
        <w:jc w:val="both"/>
        <w:rPr>
          <w:rFonts w:cs="David" w:hint="cs"/>
          <w:rtl/>
        </w:rPr>
      </w:pPr>
    </w:p>
    <w:p w14:paraId="4AB74CCC" w14:textId="77777777" w:rsidR="001E2FF2" w:rsidRPr="001E2FF2" w:rsidRDefault="001E2FF2" w:rsidP="001E2FF2">
      <w:pPr>
        <w:bidi/>
        <w:jc w:val="both"/>
        <w:rPr>
          <w:rFonts w:cs="David" w:hint="cs"/>
          <w:rtl/>
        </w:rPr>
      </w:pPr>
      <w:r w:rsidRPr="001E2FF2">
        <w:rPr>
          <w:rFonts w:cs="David" w:hint="cs"/>
          <w:rtl/>
        </w:rPr>
        <w:tab/>
        <w:t xml:space="preserve">קודם כול, אני רוצה לברך את חברי הכנסת שלי </w:t>
      </w:r>
      <w:proofErr w:type="spellStart"/>
      <w:r w:rsidRPr="001E2FF2">
        <w:rPr>
          <w:rFonts w:cs="David" w:hint="cs"/>
          <w:rtl/>
        </w:rPr>
        <w:t>יחימוביץ</w:t>
      </w:r>
      <w:proofErr w:type="spellEnd"/>
      <w:r w:rsidRPr="001E2FF2">
        <w:rPr>
          <w:rFonts w:cs="David" w:hint="cs"/>
          <w:rtl/>
        </w:rPr>
        <w:t xml:space="preserve">' וגדעון סער על הצעת החוק ועל רוח החוק. </w:t>
      </w:r>
    </w:p>
    <w:p w14:paraId="750A197B" w14:textId="77777777" w:rsidR="001E2FF2" w:rsidRPr="001E2FF2" w:rsidRDefault="001E2FF2" w:rsidP="001E2FF2">
      <w:pPr>
        <w:bidi/>
        <w:jc w:val="both"/>
        <w:rPr>
          <w:rFonts w:cs="David" w:hint="cs"/>
          <w:rtl/>
        </w:rPr>
      </w:pPr>
    </w:p>
    <w:p w14:paraId="1F8068B0" w14:textId="77777777" w:rsidR="001E2FF2" w:rsidRPr="001E2FF2" w:rsidRDefault="001E2FF2" w:rsidP="001E2FF2">
      <w:pPr>
        <w:bidi/>
        <w:jc w:val="both"/>
        <w:rPr>
          <w:rFonts w:cs="David" w:hint="cs"/>
          <w:rtl/>
        </w:rPr>
      </w:pPr>
      <w:r w:rsidRPr="001E2FF2">
        <w:rPr>
          <w:rFonts w:cs="David" w:hint="cs"/>
          <w:rtl/>
        </w:rPr>
        <w:tab/>
        <w:t xml:space="preserve">כל נושא השדלנות הוא בעייתי ביותר. למה דומה השדלן? לעורך-דין שהולך לבית-משפט בעד עמדה כזאת או אחרת. מה עושה עורך-דין שבא למשפט? הוא מייצג את אחד הצדדים. </w:t>
      </w:r>
    </w:p>
    <w:p w14:paraId="1C3CFC16" w14:textId="77777777" w:rsidR="001E2FF2" w:rsidRPr="001E2FF2" w:rsidRDefault="001E2FF2" w:rsidP="001E2FF2">
      <w:pPr>
        <w:bidi/>
        <w:jc w:val="both"/>
        <w:rPr>
          <w:rFonts w:cs="David" w:hint="cs"/>
          <w:rtl/>
        </w:rPr>
      </w:pPr>
    </w:p>
    <w:p w14:paraId="6A9F8ACB" w14:textId="77777777" w:rsidR="001E2FF2" w:rsidRPr="001E2FF2" w:rsidRDefault="001E2FF2" w:rsidP="001E2FF2">
      <w:pPr>
        <w:bidi/>
        <w:jc w:val="both"/>
        <w:rPr>
          <w:rFonts w:cs="David" w:hint="cs"/>
          <w:rtl/>
        </w:rPr>
      </w:pPr>
      <w:r w:rsidRPr="001E2FF2">
        <w:rPr>
          <w:rFonts w:cs="David" w:hint="cs"/>
          <w:rtl/>
        </w:rPr>
        <w:tab/>
        <w:t xml:space="preserve">אתה שיבחת את הלוביסטים, שלפעמים הם מבהירים סוגיות. </w:t>
      </w:r>
    </w:p>
    <w:p w14:paraId="059C6D6F"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יצחק זיו:</w:t>
      </w:r>
    </w:p>
    <w:p w14:paraId="5D1EED13" w14:textId="77777777" w:rsidR="001E2FF2" w:rsidRPr="001E2FF2" w:rsidRDefault="001E2FF2" w:rsidP="001E2FF2">
      <w:pPr>
        <w:pStyle w:val="Heading5"/>
        <w:rPr>
          <w:rFonts w:hint="cs"/>
          <w:sz w:val="24"/>
          <w:rtl/>
        </w:rPr>
      </w:pPr>
    </w:p>
    <w:p w14:paraId="0679E31F" w14:textId="77777777" w:rsidR="001E2FF2" w:rsidRPr="001E2FF2" w:rsidRDefault="001E2FF2" w:rsidP="001E2FF2">
      <w:pPr>
        <w:bidi/>
        <w:jc w:val="both"/>
        <w:rPr>
          <w:rFonts w:cs="David" w:hint="cs"/>
          <w:rtl/>
        </w:rPr>
      </w:pPr>
      <w:r w:rsidRPr="001E2FF2">
        <w:rPr>
          <w:rFonts w:cs="David" w:hint="cs"/>
          <w:rtl/>
        </w:rPr>
        <w:tab/>
        <w:t>נקודות שלא היינו מודעים אליהן.</w:t>
      </w:r>
    </w:p>
    <w:p w14:paraId="0D0AE159"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7573D8F0" w14:textId="77777777" w:rsidR="001E2FF2" w:rsidRPr="001E2FF2" w:rsidRDefault="001E2FF2" w:rsidP="001E2FF2">
      <w:pPr>
        <w:bidi/>
        <w:jc w:val="both"/>
        <w:rPr>
          <w:rFonts w:cs="David" w:hint="cs"/>
          <w:rtl/>
        </w:rPr>
      </w:pPr>
    </w:p>
    <w:p w14:paraId="78566592" w14:textId="77777777" w:rsidR="001E2FF2" w:rsidRPr="001E2FF2" w:rsidRDefault="001E2FF2" w:rsidP="001E2FF2">
      <w:pPr>
        <w:bidi/>
        <w:jc w:val="both"/>
        <w:rPr>
          <w:rFonts w:cs="David" w:hint="cs"/>
          <w:rtl/>
        </w:rPr>
      </w:pPr>
      <w:r w:rsidRPr="001E2FF2">
        <w:rPr>
          <w:rFonts w:cs="David" w:hint="cs"/>
          <w:rtl/>
        </w:rPr>
        <w:tab/>
        <w:t xml:space="preserve">כן, אבל יש חשד קל, שמאחר שהם מייצגים צד מסוים </w:t>
      </w:r>
      <w:r w:rsidRPr="001E2FF2">
        <w:rPr>
          <w:rFonts w:cs="David"/>
          <w:rtl/>
        </w:rPr>
        <w:t>–</w:t>
      </w:r>
      <w:r w:rsidRPr="001E2FF2">
        <w:rPr>
          <w:rFonts w:cs="David" w:hint="cs"/>
          <w:rtl/>
        </w:rPr>
        <w:t xml:space="preserve"> ועל כל חוק יש ויכוח, אז יש לפחות שני צדדים, לפעמים יותר - - -</w:t>
      </w:r>
    </w:p>
    <w:p w14:paraId="258391F2"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יצחק זיו:</w:t>
      </w:r>
    </w:p>
    <w:p w14:paraId="4382A6CA" w14:textId="77777777" w:rsidR="001E2FF2" w:rsidRPr="001E2FF2" w:rsidRDefault="001E2FF2" w:rsidP="001E2FF2">
      <w:pPr>
        <w:pStyle w:val="Heading5"/>
        <w:rPr>
          <w:rFonts w:hint="cs"/>
          <w:sz w:val="24"/>
          <w:rtl/>
        </w:rPr>
      </w:pPr>
    </w:p>
    <w:p w14:paraId="06455DDE" w14:textId="77777777" w:rsidR="001E2FF2" w:rsidRPr="001E2FF2" w:rsidRDefault="001E2FF2" w:rsidP="001E2FF2">
      <w:pPr>
        <w:bidi/>
        <w:jc w:val="both"/>
        <w:rPr>
          <w:rFonts w:cs="David" w:hint="cs"/>
          <w:rtl/>
        </w:rPr>
      </w:pPr>
      <w:r w:rsidRPr="001E2FF2">
        <w:rPr>
          <w:rFonts w:cs="David" w:hint="cs"/>
          <w:rtl/>
        </w:rPr>
        <w:tab/>
        <w:t xml:space="preserve"> ויש גם את השיקול שלך. </w:t>
      </w:r>
    </w:p>
    <w:p w14:paraId="2E2EAFE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501E980B" w14:textId="77777777" w:rsidR="001E2FF2" w:rsidRPr="001E2FF2" w:rsidRDefault="001E2FF2" w:rsidP="001E2FF2">
      <w:pPr>
        <w:bidi/>
        <w:jc w:val="both"/>
        <w:rPr>
          <w:rFonts w:cs="David" w:hint="cs"/>
          <w:rtl/>
        </w:rPr>
      </w:pPr>
    </w:p>
    <w:p w14:paraId="40BBAC26" w14:textId="77777777" w:rsidR="001E2FF2" w:rsidRPr="001E2FF2" w:rsidRDefault="001E2FF2" w:rsidP="001E2FF2">
      <w:pPr>
        <w:bidi/>
        <w:jc w:val="both"/>
        <w:rPr>
          <w:rFonts w:cs="David" w:hint="cs"/>
          <w:rtl/>
        </w:rPr>
      </w:pPr>
      <w:r w:rsidRPr="001E2FF2">
        <w:rPr>
          <w:rFonts w:cs="David" w:hint="cs"/>
          <w:rtl/>
        </w:rPr>
        <w:tab/>
        <w:t xml:space="preserve">הם מבהירים את מה שטוב ללקוח שלהם, ולא מבהירים את מה שמנוגד לכוונת הלקוח. </w:t>
      </w:r>
    </w:p>
    <w:p w14:paraId="7AC7F296"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63B25AF4" w14:textId="77777777" w:rsidR="001E2FF2" w:rsidRPr="001E2FF2" w:rsidRDefault="001E2FF2" w:rsidP="001E2FF2">
      <w:pPr>
        <w:bidi/>
        <w:jc w:val="both"/>
        <w:rPr>
          <w:rFonts w:cs="David" w:hint="cs"/>
          <w:rtl/>
        </w:rPr>
      </w:pPr>
    </w:p>
    <w:p w14:paraId="4C582339" w14:textId="77777777" w:rsidR="001E2FF2" w:rsidRPr="001E2FF2" w:rsidRDefault="001E2FF2" w:rsidP="001E2FF2">
      <w:pPr>
        <w:bidi/>
        <w:jc w:val="both"/>
        <w:rPr>
          <w:rFonts w:cs="David" w:hint="cs"/>
          <w:rtl/>
        </w:rPr>
      </w:pPr>
      <w:r w:rsidRPr="001E2FF2">
        <w:rPr>
          <w:rFonts w:cs="David" w:hint="cs"/>
          <w:rtl/>
        </w:rPr>
        <w:tab/>
        <w:t>ואנחנו לא נשאל שאלות?</w:t>
      </w:r>
    </w:p>
    <w:p w14:paraId="6C4C20B7" w14:textId="77777777" w:rsidR="001E2FF2" w:rsidRPr="001E2FF2" w:rsidRDefault="001E2FF2" w:rsidP="001E2FF2">
      <w:pPr>
        <w:bidi/>
        <w:jc w:val="both"/>
        <w:rPr>
          <w:rFonts w:cs="David" w:hint="cs"/>
          <w:rtl/>
        </w:rPr>
      </w:pPr>
    </w:p>
    <w:p w14:paraId="3F8FF29C" w14:textId="77777777" w:rsidR="001E2FF2" w:rsidRPr="001E2FF2" w:rsidRDefault="001E2FF2" w:rsidP="001E2FF2">
      <w:pPr>
        <w:bidi/>
        <w:jc w:val="both"/>
        <w:rPr>
          <w:rFonts w:cs="David" w:hint="cs"/>
          <w:rtl/>
        </w:rPr>
      </w:pP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105B1454" w14:textId="77777777" w:rsidR="001E2FF2" w:rsidRPr="001E2FF2" w:rsidRDefault="001E2FF2" w:rsidP="001E2FF2">
      <w:pPr>
        <w:bidi/>
        <w:jc w:val="both"/>
        <w:rPr>
          <w:rFonts w:cs="David" w:hint="cs"/>
          <w:rtl/>
        </w:rPr>
      </w:pPr>
    </w:p>
    <w:p w14:paraId="1127A333" w14:textId="77777777" w:rsidR="001E2FF2" w:rsidRPr="001E2FF2" w:rsidRDefault="001E2FF2" w:rsidP="001E2FF2">
      <w:pPr>
        <w:bidi/>
        <w:jc w:val="both"/>
        <w:rPr>
          <w:rFonts w:cs="David" w:hint="cs"/>
          <w:rtl/>
        </w:rPr>
      </w:pPr>
      <w:r w:rsidRPr="001E2FF2">
        <w:rPr>
          <w:rFonts w:cs="David" w:hint="cs"/>
          <w:rtl/>
        </w:rPr>
        <w:tab/>
        <w:t xml:space="preserve">ודאי, אבל כשעורך-דין בא לבית-משפט, מקובל שעורך-דין מייצג צד מסוים </w:t>
      </w:r>
      <w:r w:rsidRPr="001E2FF2">
        <w:rPr>
          <w:rFonts w:cs="David"/>
          <w:rtl/>
        </w:rPr>
        <w:t>–</w:t>
      </w:r>
      <w:r w:rsidRPr="001E2FF2">
        <w:rPr>
          <w:rFonts w:cs="David" w:hint="cs"/>
          <w:rtl/>
        </w:rPr>
        <w:t xml:space="preserve"> ויש עליו המון מגבלות. הוא מופיע כעורך-דין, הוא חנוט בחליפה כעורך-דין, אסור לו לתקשר עם השופט באופן אישי </w:t>
      </w:r>
      <w:r w:rsidRPr="001E2FF2">
        <w:rPr>
          <w:rFonts w:cs="David"/>
          <w:rtl/>
        </w:rPr>
        <w:t>–</w:t>
      </w:r>
      <w:r w:rsidRPr="001E2FF2">
        <w:rPr>
          <w:rFonts w:cs="David" w:hint="cs"/>
          <w:rtl/>
        </w:rPr>
        <w:t xml:space="preserve"> אם הוא ידיד קרוב של השופט, הוא בכלל נפסל מלהופיע באותו תיק </w:t>
      </w:r>
      <w:r w:rsidRPr="001E2FF2">
        <w:rPr>
          <w:rFonts w:cs="David"/>
          <w:rtl/>
        </w:rPr>
        <w:t>–</w:t>
      </w:r>
      <w:r w:rsidRPr="001E2FF2">
        <w:rPr>
          <w:rFonts w:cs="David" w:hint="cs"/>
          <w:rtl/>
        </w:rPr>
        <w:t xml:space="preserve"> אסור לו לדבר עם השופט על התיק מאחורי הקלעים, כל הדיבור צריך להיות פומבי, לא בחדר. יש המון כללים שחלים על עורכי-דין.</w:t>
      </w:r>
    </w:p>
    <w:p w14:paraId="38AC9659"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50109E5C" w14:textId="77777777" w:rsidR="001E2FF2" w:rsidRPr="001E2FF2" w:rsidRDefault="001E2FF2" w:rsidP="001E2FF2">
      <w:pPr>
        <w:bidi/>
        <w:jc w:val="both"/>
        <w:rPr>
          <w:rFonts w:cs="David" w:hint="cs"/>
          <w:rtl/>
        </w:rPr>
      </w:pPr>
    </w:p>
    <w:p w14:paraId="28981AF2" w14:textId="77777777" w:rsidR="001E2FF2" w:rsidRPr="001E2FF2" w:rsidRDefault="001E2FF2" w:rsidP="001E2FF2">
      <w:pPr>
        <w:bidi/>
        <w:jc w:val="both"/>
        <w:rPr>
          <w:rFonts w:cs="David" w:hint="cs"/>
          <w:rtl/>
        </w:rPr>
      </w:pPr>
      <w:r w:rsidRPr="001E2FF2">
        <w:rPr>
          <w:rFonts w:cs="David" w:hint="cs"/>
          <w:rtl/>
        </w:rPr>
        <w:tab/>
        <w:t xml:space="preserve">אתה לא מתכוון להשית את הכללים של עורכי-הדין על לוביסטים. </w:t>
      </w:r>
    </w:p>
    <w:p w14:paraId="6E4E827D"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54F0E7AD" w14:textId="77777777" w:rsidR="001E2FF2" w:rsidRPr="001E2FF2" w:rsidRDefault="001E2FF2" w:rsidP="001E2FF2">
      <w:pPr>
        <w:bidi/>
        <w:jc w:val="both"/>
        <w:rPr>
          <w:rFonts w:cs="David" w:hint="cs"/>
          <w:rtl/>
        </w:rPr>
      </w:pPr>
    </w:p>
    <w:p w14:paraId="38F4B1D6" w14:textId="77777777" w:rsidR="001E2FF2" w:rsidRPr="001E2FF2" w:rsidRDefault="001E2FF2" w:rsidP="001E2FF2">
      <w:pPr>
        <w:bidi/>
        <w:jc w:val="both"/>
        <w:rPr>
          <w:rFonts w:cs="David" w:hint="cs"/>
          <w:rtl/>
        </w:rPr>
      </w:pPr>
      <w:r w:rsidRPr="001E2FF2">
        <w:rPr>
          <w:rFonts w:cs="David" w:hint="cs"/>
          <w:rtl/>
        </w:rPr>
        <w:tab/>
        <w:t>זה חלק מקוד אתי.</w:t>
      </w:r>
    </w:p>
    <w:p w14:paraId="1E573E5A" w14:textId="77777777" w:rsidR="001E2FF2" w:rsidRDefault="001E2FF2" w:rsidP="001E2FF2">
      <w:pPr>
        <w:bidi/>
        <w:jc w:val="both"/>
        <w:rPr>
          <w:rFonts w:cs="David" w:hint="cs"/>
          <w:rtl/>
        </w:rPr>
      </w:pPr>
    </w:p>
    <w:p w14:paraId="13FFD3D8" w14:textId="77777777" w:rsidR="001E2FF2" w:rsidRDefault="001E2FF2" w:rsidP="001E2FF2">
      <w:pPr>
        <w:bidi/>
        <w:jc w:val="both"/>
        <w:rPr>
          <w:rFonts w:cs="David" w:hint="cs"/>
          <w:rtl/>
        </w:rPr>
      </w:pPr>
    </w:p>
    <w:p w14:paraId="586ED471" w14:textId="77777777" w:rsidR="001E2FF2" w:rsidRDefault="001E2FF2" w:rsidP="001E2FF2">
      <w:pPr>
        <w:bidi/>
        <w:jc w:val="both"/>
        <w:rPr>
          <w:rFonts w:cs="David" w:hint="cs"/>
          <w:rtl/>
        </w:rPr>
      </w:pPr>
    </w:p>
    <w:p w14:paraId="2ED8DE2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50CE3AC1" w14:textId="77777777" w:rsidR="001E2FF2" w:rsidRPr="001E2FF2" w:rsidRDefault="001E2FF2" w:rsidP="001E2FF2">
      <w:pPr>
        <w:bidi/>
        <w:jc w:val="both"/>
        <w:rPr>
          <w:rFonts w:cs="David" w:hint="cs"/>
          <w:rtl/>
        </w:rPr>
      </w:pPr>
    </w:p>
    <w:p w14:paraId="12B0E2BF" w14:textId="77777777" w:rsidR="001E2FF2" w:rsidRPr="001E2FF2" w:rsidRDefault="001E2FF2" w:rsidP="001E2FF2">
      <w:pPr>
        <w:bidi/>
        <w:jc w:val="both"/>
        <w:rPr>
          <w:rFonts w:cs="David" w:hint="cs"/>
          <w:rtl/>
        </w:rPr>
      </w:pPr>
      <w:r w:rsidRPr="001E2FF2">
        <w:rPr>
          <w:rFonts w:cs="David" w:hint="cs"/>
          <w:rtl/>
        </w:rPr>
        <w:tab/>
        <w:t xml:space="preserve"> לא. אני רק אומר שהכללים האלה נועדו למטרה אחת. בגלל שעורכי-הדין הם לא אובייקטיביים </w:t>
      </w:r>
      <w:r w:rsidRPr="001E2FF2">
        <w:rPr>
          <w:rFonts w:cs="David"/>
          <w:rtl/>
        </w:rPr>
        <w:t>–</w:t>
      </w:r>
      <w:r w:rsidRPr="001E2FF2">
        <w:rPr>
          <w:rFonts w:cs="David" w:hint="cs"/>
          <w:rtl/>
        </w:rPr>
        <w:t xml:space="preserve"> מעצם תפקידם, הם בצד אחד </w:t>
      </w:r>
      <w:r w:rsidRPr="001E2FF2">
        <w:rPr>
          <w:rFonts w:cs="David"/>
          <w:rtl/>
        </w:rPr>
        <w:t>–</w:t>
      </w:r>
      <w:r w:rsidRPr="001E2FF2">
        <w:rPr>
          <w:rFonts w:cs="David" w:hint="cs"/>
          <w:rtl/>
        </w:rPr>
        <w:t xml:space="preserve"> חלים עליהם המון כללים ומגבלות, כולל המון כללים ומגבלות בקשר עם מי שמחליט בסוף, שבבית-משפט הוא השופט. </w:t>
      </w:r>
    </w:p>
    <w:p w14:paraId="26F76AB1" w14:textId="77777777" w:rsidR="001E2FF2" w:rsidRPr="001E2FF2" w:rsidRDefault="001E2FF2" w:rsidP="001E2FF2">
      <w:pPr>
        <w:bidi/>
        <w:jc w:val="both"/>
        <w:rPr>
          <w:rFonts w:cs="David" w:hint="cs"/>
          <w:rtl/>
        </w:rPr>
      </w:pPr>
    </w:p>
    <w:p w14:paraId="7CC4CFB4" w14:textId="77777777" w:rsidR="001E2FF2" w:rsidRPr="001E2FF2" w:rsidRDefault="001E2FF2" w:rsidP="001E2FF2">
      <w:pPr>
        <w:bidi/>
        <w:jc w:val="both"/>
        <w:rPr>
          <w:rFonts w:cs="David" w:hint="cs"/>
          <w:rtl/>
        </w:rPr>
      </w:pPr>
      <w:r w:rsidRPr="001E2FF2">
        <w:rPr>
          <w:rFonts w:cs="David" w:hint="cs"/>
          <w:rtl/>
        </w:rPr>
        <w:tab/>
        <w:t xml:space="preserve">השדלנים בכנסת הם מעין עורכי-דין לעניין הכנסת והחקיקה בכנסת, הם מייצגים לקוחות מסוימים. בכנסת לא נטיל עליהם את הכללים והמגבלות שמטילים על עורכי-דין בבית-משפט, כי מראש הנגישות לחבר כנסת </w:t>
      </w:r>
      <w:r w:rsidRPr="001E2FF2">
        <w:rPr>
          <w:rFonts w:cs="David"/>
          <w:rtl/>
        </w:rPr>
        <w:t>–</w:t>
      </w:r>
      <w:r w:rsidRPr="001E2FF2">
        <w:rPr>
          <w:rFonts w:cs="David" w:hint="cs"/>
          <w:rtl/>
        </w:rPr>
        <w:t xml:space="preserve"> גם על-ידי כלל הציבור ובעלי האינטרסים </w:t>
      </w:r>
      <w:r w:rsidRPr="001E2FF2">
        <w:rPr>
          <w:rFonts w:cs="David"/>
          <w:rtl/>
        </w:rPr>
        <w:t>–</w:t>
      </w:r>
      <w:r w:rsidRPr="001E2FF2">
        <w:rPr>
          <w:rFonts w:cs="David" w:hint="cs"/>
          <w:rtl/>
        </w:rPr>
        <w:t xml:space="preserve"> היא הרבה יותר גבוהה מאשר לשופט, שמנוע ממגע עם בעלי אינטרסים במשפט, אלא רק שומע את דבריהם בבית-המשפט באופן פומבי, בפרוצדורה מאוד </w:t>
      </w:r>
      <w:proofErr w:type="spellStart"/>
      <w:r w:rsidRPr="001E2FF2">
        <w:rPr>
          <w:rFonts w:cs="David" w:hint="cs"/>
          <w:rtl/>
        </w:rPr>
        <w:t>מאוד</w:t>
      </w:r>
      <w:proofErr w:type="spellEnd"/>
      <w:r w:rsidRPr="001E2FF2">
        <w:rPr>
          <w:rFonts w:cs="David" w:hint="cs"/>
          <w:rtl/>
        </w:rPr>
        <w:t xml:space="preserve"> מסוימת ומהודקת. </w:t>
      </w:r>
    </w:p>
    <w:p w14:paraId="25613091" w14:textId="77777777" w:rsidR="001E2FF2" w:rsidRPr="001E2FF2" w:rsidRDefault="001E2FF2" w:rsidP="001E2FF2">
      <w:pPr>
        <w:bidi/>
        <w:jc w:val="both"/>
        <w:rPr>
          <w:rFonts w:cs="David" w:hint="cs"/>
          <w:rtl/>
        </w:rPr>
      </w:pPr>
    </w:p>
    <w:p w14:paraId="1C90EE0A" w14:textId="77777777" w:rsidR="001E2FF2" w:rsidRPr="001E2FF2" w:rsidRDefault="001E2FF2" w:rsidP="001E2FF2">
      <w:pPr>
        <w:bidi/>
        <w:jc w:val="both"/>
        <w:rPr>
          <w:rFonts w:cs="David" w:hint="cs"/>
          <w:rtl/>
        </w:rPr>
      </w:pPr>
      <w:r w:rsidRPr="001E2FF2">
        <w:rPr>
          <w:rFonts w:cs="David" w:hint="cs"/>
          <w:rtl/>
        </w:rPr>
        <w:tab/>
        <w:t xml:space="preserve">יחד עם זאת, אי-אפשר לא להטיל כללים ומגבלות, כי התופעה היא תופעה שבסוף יכולה לעוות את הדיון הציבורי לטובת בעלי האמצעים ששוכרים את הלוביסטים, מול אלה שאמצעיהם פחותים יותר. </w:t>
      </w:r>
    </w:p>
    <w:p w14:paraId="7F08B46B"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יצחק זיו:</w:t>
      </w:r>
    </w:p>
    <w:p w14:paraId="0BFE7552" w14:textId="77777777" w:rsidR="001E2FF2" w:rsidRPr="001E2FF2" w:rsidRDefault="001E2FF2" w:rsidP="001E2FF2">
      <w:pPr>
        <w:pStyle w:val="Heading5"/>
        <w:rPr>
          <w:rFonts w:hint="cs"/>
          <w:sz w:val="24"/>
          <w:rtl/>
        </w:rPr>
      </w:pPr>
    </w:p>
    <w:p w14:paraId="3BE7756D" w14:textId="77777777" w:rsidR="001E2FF2" w:rsidRPr="001E2FF2" w:rsidRDefault="001E2FF2" w:rsidP="001E2FF2">
      <w:pPr>
        <w:bidi/>
        <w:jc w:val="both"/>
        <w:rPr>
          <w:rFonts w:cs="David" w:hint="cs"/>
          <w:rtl/>
        </w:rPr>
      </w:pPr>
      <w:r w:rsidRPr="001E2FF2">
        <w:rPr>
          <w:rFonts w:cs="David" w:hint="cs"/>
          <w:rtl/>
        </w:rPr>
        <w:tab/>
        <w:t xml:space="preserve"> אני לא נגד הכללים.</w:t>
      </w:r>
    </w:p>
    <w:p w14:paraId="399097A3"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7B16152A" w14:textId="77777777" w:rsidR="001E2FF2" w:rsidRPr="001E2FF2" w:rsidRDefault="001E2FF2" w:rsidP="001E2FF2">
      <w:pPr>
        <w:bidi/>
        <w:jc w:val="both"/>
        <w:rPr>
          <w:rFonts w:cs="David" w:hint="cs"/>
          <w:rtl/>
        </w:rPr>
      </w:pPr>
    </w:p>
    <w:p w14:paraId="1936DB01" w14:textId="77777777" w:rsidR="001E2FF2" w:rsidRPr="001E2FF2" w:rsidRDefault="001E2FF2" w:rsidP="001E2FF2">
      <w:pPr>
        <w:bidi/>
        <w:jc w:val="both"/>
        <w:rPr>
          <w:rFonts w:cs="David" w:hint="cs"/>
          <w:rtl/>
        </w:rPr>
      </w:pPr>
      <w:r w:rsidRPr="001E2FF2">
        <w:rPr>
          <w:rFonts w:cs="David" w:hint="cs"/>
          <w:rtl/>
        </w:rPr>
        <w:tab/>
        <w:t xml:space="preserve"> אני לא מדבר רק אליך, אני מדבר כללית על רעיון החוק. ולכן, אני חושב שהחקיקה נכונה, אני חושב שתופעות </w:t>
      </w:r>
      <w:r w:rsidRPr="001E2FF2">
        <w:rPr>
          <w:rFonts w:cs="David"/>
          <w:rtl/>
        </w:rPr>
        <w:t>–</w:t>
      </w:r>
      <w:r w:rsidRPr="001E2FF2">
        <w:rPr>
          <w:rFonts w:cs="David" w:hint="cs"/>
          <w:rtl/>
        </w:rPr>
        <w:t xml:space="preserve"> גם כמו שראינו פה, שלוביסטים יושבים ומעירים הערות מאחורי הגב </w:t>
      </w:r>
      <w:r w:rsidRPr="001E2FF2">
        <w:rPr>
          <w:rFonts w:cs="David"/>
          <w:rtl/>
        </w:rPr>
        <w:t>–</w:t>
      </w:r>
      <w:r w:rsidRPr="001E2FF2">
        <w:rPr>
          <w:rFonts w:cs="David" w:hint="cs"/>
          <w:rtl/>
        </w:rPr>
        <w:t xml:space="preserve"> הן תופעות שלמשל בקונגרס או בסנאט, שגם שם יש לוביסטים </w:t>
      </w:r>
      <w:r w:rsidRPr="001E2FF2">
        <w:rPr>
          <w:rFonts w:cs="David"/>
          <w:rtl/>
        </w:rPr>
        <w:t>–</w:t>
      </w:r>
      <w:r w:rsidRPr="001E2FF2">
        <w:rPr>
          <w:rFonts w:cs="David" w:hint="cs"/>
          <w:rtl/>
        </w:rPr>
        <w:t xml:space="preserve"> לא יעלו על הדעת בכלל.</w:t>
      </w:r>
    </w:p>
    <w:p w14:paraId="687C7AD2" w14:textId="77777777" w:rsidR="001E2FF2" w:rsidRPr="001E2FF2" w:rsidRDefault="001E2FF2" w:rsidP="001E2FF2">
      <w:pPr>
        <w:bidi/>
        <w:jc w:val="both"/>
        <w:rPr>
          <w:rFonts w:cs="David" w:hint="cs"/>
          <w:rtl/>
        </w:rPr>
      </w:pPr>
    </w:p>
    <w:p w14:paraId="0A80B2BE" w14:textId="77777777" w:rsidR="001E2FF2" w:rsidRPr="001E2FF2" w:rsidRDefault="001E2FF2" w:rsidP="001E2FF2">
      <w:pPr>
        <w:bidi/>
        <w:jc w:val="both"/>
        <w:rPr>
          <w:rFonts w:cs="David" w:hint="cs"/>
          <w:rtl/>
        </w:rPr>
      </w:pPr>
      <w:r w:rsidRPr="001E2FF2">
        <w:rPr>
          <w:rFonts w:cs="David" w:hint="cs"/>
          <w:rtl/>
        </w:rPr>
        <w:tab/>
        <w:t xml:space="preserve">לא יעלה על הדעת שלוביסט יישב </w:t>
      </w:r>
      <w:proofErr w:type="spellStart"/>
      <w:r w:rsidRPr="001E2FF2">
        <w:rPr>
          <w:rFonts w:cs="David" w:hint="cs"/>
          <w:rtl/>
        </w:rPr>
        <w:t>וידחוק</w:t>
      </w:r>
      <w:proofErr w:type="spellEnd"/>
      <w:r w:rsidRPr="001E2FF2">
        <w:rPr>
          <w:rFonts w:cs="David" w:hint="cs"/>
          <w:rtl/>
        </w:rPr>
        <w:t xml:space="preserve"> בחבר כנסת או יעיר הערות נגד חבר כנסת בישיבת ועדה,  ולכן צריך להיות פה ריסון. </w:t>
      </w:r>
    </w:p>
    <w:p w14:paraId="0655DE72" w14:textId="77777777" w:rsidR="001E2FF2" w:rsidRPr="001E2FF2" w:rsidRDefault="001E2FF2" w:rsidP="001E2FF2">
      <w:pPr>
        <w:bidi/>
        <w:jc w:val="both"/>
        <w:rPr>
          <w:rFonts w:cs="David" w:hint="cs"/>
          <w:rtl/>
        </w:rPr>
      </w:pPr>
    </w:p>
    <w:p w14:paraId="27437077" w14:textId="77777777" w:rsidR="001E2FF2" w:rsidRPr="001E2FF2" w:rsidRDefault="001E2FF2" w:rsidP="001E2FF2">
      <w:pPr>
        <w:bidi/>
        <w:jc w:val="both"/>
        <w:rPr>
          <w:rFonts w:cs="David" w:hint="cs"/>
          <w:rtl/>
        </w:rPr>
      </w:pPr>
      <w:r w:rsidRPr="001E2FF2">
        <w:rPr>
          <w:rFonts w:cs="David" w:hint="cs"/>
          <w:rtl/>
        </w:rPr>
        <w:tab/>
        <w:t xml:space="preserve">טובה כוונת החוק, ואני אתמוך בו בשתי ידיים </w:t>
      </w:r>
      <w:r w:rsidRPr="001E2FF2">
        <w:rPr>
          <w:rFonts w:cs="David"/>
          <w:rtl/>
        </w:rPr>
        <w:t>–</w:t>
      </w:r>
      <w:r w:rsidRPr="001E2FF2">
        <w:rPr>
          <w:rFonts w:cs="David" w:hint="cs"/>
          <w:rtl/>
        </w:rPr>
        <w:t xml:space="preserve"> ודאי בתחילה, אחר כך אפשר להכניס שיפורים. </w:t>
      </w:r>
    </w:p>
    <w:p w14:paraId="613E4FC8" w14:textId="77777777" w:rsidR="001E2FF2" w:rsidRPr="001E2FF2" w:rsidRDefault="001E2FF2" w:rsidP="001E2FF2">
      <w:pPr>
        <w:bidi/>
        <w:jc w:val="both"/>
        <w:rPr>
          <w:rFonts w:cs="David" w:hint="cs"/>
          <w:rtl/>
        </w:rPr>
      </w:pPr>
    </w:p>
    <w:p w14:paraId="2E87A198" w14:textId="77777777" w:rsidR="001E2FF2" w:rsidRPr="001E2FF2" w:rsidRDefault="001E2FF2" w:rsidP="001E2FF2">
      <w:pPr>
        <w:bidi/>
        <w:jc w:val="both"/>
        <w:rPr>
          <w:rFonts w:cs="David" w:hint="cs"/>
          <w:rtl/>
        </w:rPr>
      </w:pPr>
      <w:r w:rsidRPr="001E2FF2">
        <w:rPr>
          <w:rFonts w:cs="David" w:hint="cs"/>
          <w:rtl/>
        </w:rPr>
        <w:tab/>
        <w:t xml:space="preserve">יש בכל זאת שאלה אחת שמציקה לי, לשני המחוקקים הנכבדים מאוד </w:t>
      </w:r>
      <w:r w:rsidRPr="001E2FF2">
        <w:rPr>
          <w:rFonts w:cs="David"/>
          <w:rtl/>
        </w:rPr>
        <w:t>–</w:t>
      </w:r>
      <w:r w:rsidRPr="001E2FF2">
        <w:rPr>
          <w:rFonts w:cs="David" w:hint="cs"/>
          <w:rtl/>
        </w:rPr>
        <w:t xml:space="preserve"> היא לא ברורה לי עד הסוף, והיא באמת קשורה להגדרת הלוביסט. </w:t>
      </w:r>
    </w:p>
    <w:p w14:paraId="244F1A50" w14:textId="77777777" w:rsidR="001E2FF2" w:rsidRPr="001E2FF2" w:rsidRDefault="001E2FF2" w:rsidP="001E2FF2">
      <w:pPr>
        <w:bidi/>
        <w:jc w:val="both"/>
        <w:rPr>
          <w:rFonts w:cs="David" w:hint="cs"/>
          <w:rtl/>
        </w:rPr>
      </w:pPr>
    </w:p>
    <w:p w14:paraId="09B13D97" w14:textId="77777777" w:rsidR="001E2FF2" w:rsidRPr="001E2FF2" w:rsidRDefault="001E2FF2" w:rsidP="001E2FF2">
      <w:pPr>
        <w:bidi/>
        <w:jc w:val="both"/>
        <w:rPr>
          <w:rFonts w:cs="David" w:hint="cs"/>
          <w:rtl/>
        </w:rPr>
      </w:pPr>
      <w:r w:rsidRPr="001E2FF2">
        <w:rPr>
          <w:rFonts w:cs="David" w:hint="cs"/>
          <w:rtl/>
        </w:rPr>
        <w:tab/>
        <w:t xml:space="preserve">כשאני ניהלתי מאבק להגבלת המונופולים והקרטלים בתקשורת הישראלית </w:t>
      </w:r>
      <w:r w:rsidRPr="001E2FF2">
        <w:rPr>
          <w:rFonts w:cs="David"/>
          <w:rtl/>
        </w:rPr>
        <w:t>–</w:t>
      </w:r>
      <w:r w:rsidRPr="001E2FF2">
        <w:rPr>
          <w:rFonts w:cs="David" w:hint="cs"/>
          <w:rtl/>
        </w:rPr>
        <w:t xml:space="preserve"> מאבק שלתדהמתי הצלחתי להעביר בו אפילו קריאה טרומית וקריאה ראשונה, ולהתקרב לקריאה שנייה ושלישית </w:t>
      </w:r>
      <w:r w:rsidRPr="001E2FF2">
        <w:rPr>
          <w:rFonts w:cs="David"/>
          <w:rtl/>
        </w:rPr>
        <w:t>–</w:t>
      </w:r>
      <w:r w:rsidRPr="001E2FF2">
        <w:rPr>
          <w:rFonts w:cs="David" w:hint="cs"/>
          <w:rtl/>
        </w:rPr>
        <w:t xml:space="preserve"> יצאו מולי אנשים, סך הכול כל ברוני התקשורת של מדינת ישראל, והם הפעילו משרד </w:t>
      </w:r>
      <w:proofErr w:type="spellStart"/>
      <w:r w:rsidRPr="001E2FF2">
        <w:rPr>
          <w:rFonts w:cs="David" w:hint="cs"/>
          <w:rtl/>
        </w:rPr>
        <w:t>לוביסטי</w:t>
      </w:r>
      <w:proofErr w:type="spellEnd"/>
      <w:r w:rsidRPr="001E2FF2">
        <w:rPr>
          <w:rFonts w:cs="David" w:hint="cs"/>
          <w:rtl/>
        </w:rPr>
        <w:t xml:space="preserve"> בכנסת. </w:t>
      </w:r>
    </w:p>
    <w:p w14:paraId="6F948B1E" w14:textId="77777777" w:rsidR="001E2FF2" w:rsidRPr="001E2FF2" w:rsidRDefault="001E2FF2" w:rsidP="001E2FF2">
      <w:pPr>
        <w:bidi/>
        <w:jc w:val="both"/>
        <w:rPr>
          <w:rFonts w:cs="David" w:hint="cs"/>
          <w:rtl/>
        </w:rPr>
      </w:pPr>
    </w:p>
    <w:p w14:paraId="30A9DFC2" w14:textId="77777777" w:rsidR="001E2FF2" w:rsidRPr="001E2FF2" w:rsidRDefault="001E2FF2" w:rsidP="001E2FF2">
      <w:pPr>
        <w:bidi/>
        <w:jc w:val="both"/>
        <w:rPr>
          <w:rFonts w:cs="David" w:hint="cs"/>
          <w:rtl/>
        </w:rPr>
      </w:pPr>
      <w:r w:rsidRPr="001E2FF2">
        <w:rPr>
          <w:rFonts w:cs="David" w:hint="cs"/>
          <w:rtl/>
        </w:rPr>
        <w:tab/>
        <w:t xml:space="preserve">יש לי כאן שתי בעיות שאני לא רואה איך הן מוסדרות בחוק. בלי בכלל לדבר על טובת הנאה, היה ברור לכל חבר כנסת שאם מדברים איתו מ"ידיעות" או "מעריב" או "הארץ" </w:t>
      </w:r>
      <w:r w:rsidRPr="001E2FF2">
        <w:rPr>
          <w:rFonts w:cs="David"/>
          <w:rtl/>
        </w:rPr>
        <w:t>–</w:t>
      </w:r>
      <w:r w:rsidRPr="001E2FF2">
        <w:rPr>
          <w:rFonts w:cs="David" w:hint="cs"/>
          <w:rtl/>
        </w:rPr>
        <w:t xml:space="preserve"> שהם גם בעלי הערוץ השני וחלק גם בעלי ערוץ 10, "</w:t>
      </w:r>
      <w:proofErr w:type="spellStart"/>
      <w:r w:rsidRPr="001E2FF2">
        <w:rPr>
          <w:rFonts w:cs="David" w:hint="cs"/>
          <w:rtl/>
        </w:rPr>
        <w:t>ווסטי</w:t>
      </w:r>
      <w:proofErr w:type="spellEnd"/>
      <w:r w:rsidRPr="001E2FF2">
        <w:rPr>
          <w:rFonts w:cs="David" w:hint="cs"/>
          <w:rtl/>
        </w:rPr>
        <w:t xml:space="preserve">" ומקומונים </w:t>
      </w:r>
      <w:r w:rsidRPr="001E2FF2">
        <w:rPr>
          <w:rFonts w:cs="David"/>
          <w:rtl/>
        </w:rPr>
        <w:t>–</w:t>
      </w:r>
      <w:r w:rsidRPr="001E2FF2">
        <w:rPr>
          <w:rFonts w:cs="David" w:hint="cs"/>
          <w:rtl/>
        </w:rPr>
        <w:t xml:space="preserve"> כדאי לשמור אתם על קשרים טובים, יש פה הרבה טובות הנאה. היה ברור לכל חבר כנסת, גם לי היה ברור שאם אני מקלקל אתם את הקשרים, יכול להיות לזה מחיר מסוים. </w:t>
      </w:r>
    </w:p>
    <w:p w14:paraId="7FF9D1A4" w14:textId="77777777" w:rsidR="001E2FF2" w:rsidRPr="001E2FF2" w:rsidRDefault="001E2FF2" w:rsidP="001E2FF2">
      <w:pPr>
        <w:bidi/>
        <w:jc w:val="both"/>
        <w:rPr>
          <w:rFonts w:cs="David" w:hint="cs"/>
          <w:rtl/>
        </w:rPr>
      </w:pPr>
    </w:p>
    <w:p w14:paraId="2DEC7B50" w14:textId="77777777" w:rsidR="001E2FF2" w:rsidRPr="001E2FF2" w:rsidRDefault="001E2FF2" w:rsidP="001E2FF2">
      <w:pPr>
        <w:bidi/>
        <w:jc w:val="both"/>
        <w:rPr>
          <w:rFonts w:cs="David" w:hint="cs"/>
          <w:rtl/>
        </w:rPr>
      </w:pPr>
      <w:r w:rsidRPr="001E2FF2">
        <w:rPr>
          <w:rFonts w:cs="David" w:hint="cs"/>
          <w:rtl/>
        </w:rPr>
        <w:tab/>
        <w:t xml:space="preserve">אז ראשית, איך מטפלים בבעיה הזאת שלפעמים הלוביסטים מייצגים גופים כל כך חזקים, שמעצם ייצוג הגוף או הבעת המחאה של הגוף, חבר הכנסת כבר נזהר לנפשו, והשיקול הוא לא רק ענייני. </w:t>
      </w:r>
    </w:p>
    <w:p w14:paraId="644373EB" w14:textId="77777777" w:rsidR="001E2FF2" w:rsidRPr="001E2FF2" w:rsidRDefault="001E2FF2" w:rsidP="001E2FF2">
      <w:pPr>
        <w:bidi/>
        <w:jc w:val="both"/>
        <w:rPr>
          <w:rFonts w:cs="David" w:hint="cs"/>
          <w:rtl/>
        </w:rPr>
      </w:pPr>
    </w:p>
    <w:p w14:paraId="0AC2DFA2" w14:textId="77777777" w:rsidR="001E2FF2" w:rsidRPr="001E2FF2" w:rsidRDefault="001E2FF2" w:rsidP="001E2FF2">
      <w:pPr>
        <w:bidi/>
        <w:jc w:val="both"/>
        <w:rPr>
          <w:rFonts w:cs="David" w:hint="cs"/>
          <w:rtl/>
        </w:rPr>
      </w:pPr>
      <w:r w:rsidRPr="001E2FF2">
        <w:rPr>
          <w:rFonts w:cs="David" w:hint="cs"/>
          <w:u w:val="single"/>
          <w:rtl/>
        </w:rPr>
        <w:t>רונית תירוש:</w:t>
      </w:r>
    </w:p>
    <w:p w14:paraId="7109F47C" w14:textId="77777777" w:rsidR="001E2FF2" w:rsidRPr="001E2FF2" w:rsidRDefault="001E2FF2" w:rsidP="001E2FF2">
      <w:pPr>
        <w:bidi/>
        <w:jc w:val="both"/>
        <w:rPr>
          <w:rFonts w:cs="David" w:hint="cs"/>
          <w:rtl/>
        </w:rPr>
      </w:pPr>
    </w:p>
    <w:p w14:paraId="25F52073" w14:textId="77777777" w:rsidR="001E2FF2" w:rsidRPr="001E2FF2" w:rsidRDefault="001E2FF2" w:rsidP="001E2FF2">
      <w:pPr>
        <w:bidi/>
        <w:jc w:val="both"/>
        <w:rPr>
          <w:rFonts w:cs="David" w:hint="cs"/>
          <w:rtl/>
        </w:rPr>
      </w:pPr>
      <w:r w:rsidRPr="001E2FF2">
        <w:rPr>
          <w:rFonts w:cs="David" w:hint="cs"/>
          <w:rtl/>
        </w:rPr>
        <w:tab/>
        <w:t xml:space="preserve">חבר הכנסת </w:t>
      </w:r>
      <w:proofErr w:type="spellStart"/>
      <w:r w:rsidRPr="001E2FF2">
        <w:rPr>
          <w:rFonts w:cs="David" w:hint="cs"/>
          <w:rtl/>
        </w:rPr>
        <w:t>שטייניץ</w:t>
      </w:r>
      <w:proofErr w:type="spellEnd"/>
      <w:r w:rsidRPr="001E2FF2">
        <w:rPr>
          <w:rFonts w:cs="David" w:hint="cs"/>
          <w:rtl/>
        </w:rPr>
        <w:t xml:space="preserve">, רק לעניין הזה, תרשה לי. זה לא רק הלוביסט מפעיל לחץ או מנסה לשכנע. יש לפעמים את בעל העניין עצמו. בנושא הרדיו האזורי אני זוכרת מי הגיע לכאן. </w:t>
      </w:r>
    </w:p>
    <w:p w14:paraId="47EAA8BB" w14:textId="77777777" w:rsidR="001E2FF2" w:rsidRDefault="001E2FF2" w:rsidP="001E2FF2">
      <w:pPr>
        <w:bidi/>
        <w:jc w:val="both"/>
        <w:rPr>
          <w:rFonts w:cs="David" w:hint="cs"/>
          <w:rtl/>
        </w:rPr>
      </w:pPr>
    </w:p>
    <w:p w14:paraId="1057D651" w14:textId="77777777" w:rsidR="001E2FF2" w:rsidRDefault="001E2FF2" w:rsidP="001E2FF2">
      <w:pPr>
        <w:bidi/>
        <w:jc w:val="both"/>
        <w:rPr>
          <w:rFonts w:cs="David" w:hint="cs"/>
          <w:rtl/>
        </w:rPr>
      </w:pPr>
    </w:p>
    <w:p w14:paraId="14C5A6BD" w14:textId="77777777" w:rsidR="001E2FF2" w:rsidRDefault="001E2FF2" w:rsidP="001E2FF2">
      <w:pPr>
        <w:bidi/>
        <w:jc w:val="both"/>
        <w:rPr>
          <w:rFonts w:cs="David" w:hint="cs"/>
          <w:rtl/>
        </w:rPr>
      </w:pPr>
    </w:p>
    <w:p w14:paraId="7D9A54CF" w14:textId="77777777" w:rsidR="001E2FF2" w:rsidRDefault="001E2FF2" w:rsidP="001E2FF2">
      <w:pPr>
        <w:bidi/>
        <w:jc w:val="both"/>
        <w:rPr>
          <w:rFonts w:cs="David" w:hint="cs"/>
          <w:rtl/>
        </w:rPr>
      </w:pPr>
    </w:p>
    <w:p w14:paraId="24B4733A"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39B52C72" w14:textId="77777777" w:rsidR="001E2FF2" w:rsidRPr="001E2FF2" w:rsidRDefault="001E2FF2" w:rsidP="001E2FF2">
      <w:pPr>
        <w:bidi/>
        <w:jc w:val="both"/>
        <w:rPr>
          <w:rFonts w:cs="David" w:hint="cs"/>
          <w:rtl/>
        </w:rPr>
      </w:pPr>
    </w:p>
    <w:p w14:paraId="7676E9FA" w14:textId="77777777" w:rsidR="001E2FF2" w:rsidRPr="001E2FF2" w:rsidRDefault="001E2FF2" w:rsidP="001E2FF2">
      <w:pPr>
        <w:bidi/>
        <w:jc w:val="both"/>
        <w:rPr>
          <w:rFonts w:cs="David" w:hint="cs"/>
          <w:rtl/>
        </w:rPr>
      </w:pPr>
      <w:r w:rsidRPr="001E2FF2">
        <w:rPr>
          <w:rFonts w:cs="David" w:hint="cs"/>
          <w:rtl/>
        </w:rPr>
        <w:tab/>
        <w:t xml:space="preserve"> נכון, בהחלט את צודקת. </w:t>
      </w:r>
    </w:p>
    <w:p w14:paraId="4AFB107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1CB437D8" w14:textId="77777777" w:rsidR="001E2FF2" w:rsidRPr="001E2FF2" w:rsidRDefault="001E2FF2" w:rsidP="001E2FF2">
      <w:pPr>
        <w:bidi/>
        <w:jc w:val="both"/>
        <w:rPr>
          <w:rFonts w:cs="David" w:hint="cs"/>
          <w:rtl/>
        </w:rPr>
      </w:pPr>
    </w:p>
    <w:p w14:paraId="48CF284B" w14:textId="77777777" w:rsidR="001E2FF2" w:rsidRPr="001E2FF2" w:rsidRDefault="001E2FF2" w:rsidP="001E2FF2">
      <w:pPr>
        <w:bidi/>
        <w:jc w:val="both"/>
        <w:rPr>
          <w:rFonts w:cs="David" w:hint="cs"/>
          <w:rtl/>
        </w:rPr>
      </w:pPr>
      <w:r w:rsidRPr="001E2FF2">
        <w:rPr>
          <w:rFonts w:cs="David" w:hint="cs"/>
          <w:rtl/>
        </w:rPr>
        <w:tab/>
        <w:t xml:space="preserve"> בעלי התחנות עצמן, שמשויכים פוליטית לגמרי.</w:t>
      </w:r>
    </w:p>
    <w:p w14:paraId="4E49A262"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79E75AF8" w14:textId="77777777" w:rsidR="001E2FF2" w:rsidRPr="001E2FF2" w:rsidRDefault="001E2FF2" w:rsidP="001E2FF2">
      <w:pPr>
        <w:bidi/>
        <w:jc w:val="both"/>
        <w:rPr>
          <w:rFonts w:cs="David" w:hint="cs"/>
          <w:rtl/>
        </w:rPr>
      </w:pPr>
    </w:p>
    <w:p w14:paraId="3B99E656" w14:textId="77777777" w:rsidR="001E2FF2" w:rsidRPr="001E2FF2" w:rsidRDefault="001E2FF2" w:rsidP="001E2FF2">
      <w:pPr>
        <w:bidi/>
        <w:jc w:val="both"/>
        <w:rPr>
          <w:rFonts w:cs="David" w:hint="cs"/>
          <w:rtl/>
        </w:rPr>
      </w:pPr>
      <w:r w:rsidRPr="001E2FF2">
        <w:rPr>
          <w:rFonts w:cs="David" w:hint="cs"/>
          <w:rtl/>
        </w:rPr>
        <w:tab/>
        <w:t xml:space="preserve"> הנה, התפרצת לדלת פתוחה כי זאת השאלה השנייה שלי </w:t>
      </w:r>
      <w:r w:rsidRPr="001E2FF2">
        <w:rPr>
          <w:rFonts w:cs="David"/>
          <w:rtl/>
        </w:rPr>
        <w:t>–</w:t>
      </w:r>
      <w:r w:rsidRPr="001E2FF2">
        <w:rPr>
          <w:rFonts w:cs="David" w:hint="cs"/>
          <w:rtl/>
        </w:rPr>
        <w:t xml:space="preserve"> שקשורה לראשונה. </w:t>
      </w:r>
    </w:p>
    <w:p w14:paraId="1A265007" w14:textId="77777777" w:rsidR="001E2FF2" w:rsidRPr="001E2FF2" w:rsidRDefault="001E2FF2" w:rsidP="001E2FF2">
      <w:pPr>
        <w:bidi/>
        <w:jc w:val="both"/>
        <w:rPr>
          <w:rFonts w:cs="David" w:hint="cs"/>
          <w:rtl/>
        </w:rPr>
      </w:pPr>
    </w:p>
    <w:p w14:paraId="4AD8EDC4" w14:textId="77777777" w:rsidR="001E2FF2" w:rsidRPr="001E2FF2" w:rsidRDefault="001E2FF2" w:rsidP="001E2FF2">
      <w:pPr>
        <w:bidi/>
        <w:jc w:val="both"/>
        <w:rPr>
          <w:rFonts w:cs="David" w:hint="cs"/>
          <w:rtl/>
        </w:rPr>
      </w:pPr>
      <w:r w:rsidRPr="001E2FF2">
        <w:rPr>
          <w:rFonts w:cs="David" w:hint="cs"/>
          <w:rtl/>
        </w:rPr>
        <w:tab/>
        <w:t xml:space="preserve">השאלה השנייה היא כזאת. בשלב מסוים הופיע כאן בכנסת לא הלוביסטים אלא עמוס שוקן הנכבד, עורך "הארץ" ורשת שלמה של מקומונים, בכבודו ובעצמו. ולא רק זה, אלא שנודע לי שעורכי ובעלי המו"לים של עיתונים אחרים גם נפגשו עם חברי כנסת מחוץ לבניין הכנסת. </w:t>
      </w:r>
    </w:p>
    <w:p w14:paraId="7F264E24" w14:textId="77777777" w:rsidR="001E2FF2" w:rsidRPr="001E2FF2" w:rsidRDefault="001E2FF2" w:rsidP="001E2FF2">
      <w:pPr>
        <w:bidi/>
        <w:jc w:val="both"/>
        <w:rPr>
          <w:rFonts w:cs="David" w:hint="cs"/>
          <w:rtl/>
        </w:rPr>
      </w:pPr>
    </w:p>
    <w:p w14:paraId="7B90C864" w14:textId="77777777" w:rsidR="001E2FF2" w:rsidRPr="001E2FF2" w:rsidRDefault="001E2FF2" w:rsidP="001E2FF2">
      <w:pPr>
        <w:bidi/>
        <w:jc w:val="both"/>
        <w:rPr>
          <w:rFonts w:cs="David" w:hint="cs"/>
          <w:rtl/>
        </w:rPr>
      </w:pPr>
      <w:r w:rsidRPr="001E2FF2">
        <w:rPr>
          <w:rFonts w:cs="David" w:hint="cs"/>
          <w:rtl/>
        </w:rPr>
        <w:tab/>
        <w:t xml:space="preserve">אז עמוס שוקן לא שכר את עצמו. הוא הופיע פה כמה פעמים </w:t>
      </w:r>
      <w:r w:rsidRPr="001E2FF2">
        <w:rPr>
          <w:rFonts w:cs="David"/>
          <w:rtl/>
        </w:rPr>
        <w:t>–</w:t>
      </w:r>
      <w:r w:rsidRPr="001E2FF2">
        <w:rPr>
          <w:rFonts w:cs="David" w:hint="cs"/>
          <w:rtl/>
        </w:rPr>
        <w:t xml:space="preserve"> גם השתתף בדיונים, גם כבעל עמדה, מציג את עמדת העיתונאים, וגם דיבר עם חברי כנסת, אחד אחרי השני. </w:t>
      </w:r>
    </w:p>
    <w:p w14:paraId="7C649458"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יצחק בן-ישראל:</w:t>
      </w:r>
    </w:p>
    <w:p w14:paraId="399BE317" w14:textId="77777777" w:rsidR="001E2FF2" w:rsidRPr="001E2FF2" w:rsidRDefault="001E2FF2" w:rsidP="001E2FF2">
      <w:pPr>
        <w:bidi/>
        <w:jc w:val="both"/>
        <w:rPr>
          <w:rFonts w:cs="David" w:hint="cs"/>
          <w:rtl/>
        </w:rPr>
      </w:pPr>
    </w:p>
    <w:p w14:paraId="2C63AB38" w14:textId="77777777" w:rsidR="001E2FF2" w:rsidRPr="001E2FF2" w:rsidRDefault="001E2FF2" w:rsidP="001E2FF2">
      <w:pPr>
        <w:bidi/>
        <w:jc w:val="both"/>
        <w:rPr>
          <w:rFonts w:cs="David" w:hint="cs"/>
          <w:rtl/>
        </w:rPr>
      </w:pPr>
      <w:r w:rsidRPr="001E2FF2">
        <w:rPr>
          <w:rFonts w:cs="David" w:hint="cs"/>
          <w:rtl/>
        </w:rPr>
        <w:tab/>
        <w:t xml:space="preserve">חבר הכנסת </w:t>
      </w:r>
      <w:proofErr w:type="spellStart"/>
      <w:r w:rsidRPr="001E2FF2">
        <w:rPr>
          <w:rFonts w:cs="David" w:hint="cs"/>
          <w:rtl/>
        </w:rPr>
        <w:t>שטייניץ</w:t>
      </w:r>
      <w:proofErr w:type="spellEnd"/>
      <w:r w:rsidRPr="001E2FF2">
        <w:rPr>
          <w:rFonts w:cs="David" w:hint="cs"/>
          <w:rtl/>
        </w:rPr>
        <w:t xml:space="preserve">, מה הנקודה שאתה מעלה? </w:t>
      </w:r>
    </w:p>
    <w:p w14:paraId="06AC5039"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1B8E5C1F" w14:textId="77777777" w:rsidR="001E2FF2" w:rsidRPr="001E2FF2" w:rsidRDefault="001E2FF2" w:rsidP="001E2FF2">
      <w:pPr>
        <w:bidi/>
        <w:jc w:val="both"/>
        <w:rPr>
          <w:rFonts w:cs="David" w:hint="cs"/>
          <w:rtl/>
        </w:rPr>
      </w:pPr>
    </w:p>
    <w:p w14:paraId="3F70DAB1" w14:textId="77777777" w:rsidR="001E2FF2" w:rsidRPr="001E2FF2" w:rsidRDefault="001E2FF2" w:rsidP="001E2FF2">
      <w:pPr>
        <w:bidi/>
        <w:jc w:val="both"/>
        <w:rPr>
          <w:rFonts w:cs="David" w:hint="cs"/>
          <w:rtl/>
        </w:rPr>
      </w:pPr>
      <w:r w:rsidRPr="001E2FF2">
        <w:rPr>
          <w:rFonts w:cs="David" w:hint="cs"/>
          <w:rtl/>
        </w:rPr>
        <w:tab/>
        <w:t xml:space="preserve"> השאלה היא האם עמוס שוקן כזה יוגדר לצורך העניין, מאחר שהוא הופיע פה לא פעם ולא פעמיים  באותה חקיקה, כלוביסט, ואם לא </w:t>
      </w:r>
      <w:r w:rsidRPr="001E2FF2">
        <w:rPr>
          <w:rFonts w:cs="David"/>
          <w:rtl/>
        </w:rPr>
        <w:t>–</w:t>
      </w:r>
      <w:r w:rsidRPr="001E2FF2">
        <w:rPr>
          <w:rFonts w:cs="David" w:hint="cs"/>
          <w:rtl/>
        </w:rPr>
        <w:t xml:space="preserve"> איך חותכים את ההפרדה בין מו"ל למשל שבא לדבר בוועדה </w:t>
      </w:r>
      <w:r w:rsidRPr="001E2FF2">
        <w:rPr>
          <w:rFonts w:cs="David"/>
          <w:rtl/>
        </w:rPr>
        <w:t>–</w:t>
      </w:r>
      <w:r w:rsidRPr="001E2FF2">
        <w:rPr>
          <w:rFonts w:cs="David" w:hint="cs"/>
          <w:rtl/>
        </w:rPr>
        <w:t xml:space="preserve"> גם כנציג המו"לים, וגם אחר כך הולך לדבר עם חברי כנסת מחוץ לחדר, ובין הלוביסט הקבוע?</w:t>
      </w:r>
    </w:p>
    <w:p w14:paraId="6782927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1738C03C" w14:textId="77777777" w:rsidR="001E2FF2" w:rsidRPr="001E2FF2" w:rsidRDefault="001E2FF2" w:rsidP="001E2FF2">
      <w:pPr>
        <w:bidi/>
        <w:jc w:val="both"/>
        <w:rPr>
          <w:rFonts w:cs="David" w:hint="cs"/>
          <w:rtl/>
        </w:rPr>
      </w:pPr>
    </w:p>
    <w:p w14:paraId="773386B3" w14:textId="77777777" w:rsidR="001E2FF2" w:rsidRPr="001E2FF2" w:rsidRDefault="001E2FF2" w:rsidP="001E2FF2">
      <w:pPr>
        <w:bidi/>
        <w:jc w:val="both"/>
        <w:rPr>
          <w:rFonts w:cs="David" w:hint="cs"/>
          <w:rtl/>
        </w:rPr>
      </w:pPr>
      <w:r w:rsidRPr="001E2FF2">
        <w:rPr>
          <w:rFonts w:cs="David" w:hint="cs"/>
          <w:rtl/>
        </w:rPr>
        <w:tab/>
        <w:t xml:space="preserve">דיברנו על כך בדיון הראשון, עשינו הבחנה </w:t>
      </w:r>
      <w:r w:rsidRPr="001E2FF2">
        <w:rPr>
          <w:rFonts w:cs="David"/>
          <w:rtl/>
        </w:rPr>
        <w:t>–</w:t>
      </w:r>
      <w:r w:rsidRPr="001E2FF2">
        <w:rPr>
          <w:rFonts w:cs="David" w:hint="cs"/>
          <w:rtl/>
        </w:rPr>
        <w:t xml:space="preserve"> אם כי עדיין זה לא </w:t>
      </w:r>
      <w:proofErr w:type="spellStart"/>
      <w:r w:rsidRPr="001E2FF2">
        <w:rPr>
          <w:rFonts w:cs="David" w:hint="cs"/>
          <w:rtl/>
        </w:rPr>
        <w:t>הוצבע</w:t>
      </w:r>
      <w:proofErr w:type="spellEnd"/>
      <w:r w:rsidRPr="001E2FF2">
        <w:rPr>
          <w:rFonts w:cs="David" w:hint="cs"/>
          <w:rtl/>
        </w:rPr>
        <w:t xml:space="preserve"> </w:t>
      </w:r>
      <w:r w:rsidRPr="001E2FF2">
        <w:rPr>
          <w:rFonts w:cs="David"/>
          <w:rtl/>
        </w:rPr>
        <w:t>–</w:t>
      </w:r>
      <w:r w:rsidRPr="001E2FF2">
        <w:rPr>
          <w:rFonts w:cs="David" w:hint="cs"/>
          <w:rtl/>
        </w:rPr>
        <w:t xml:space="preserve"> אבל עשינו הבחנה בין מי שעובד בגוף המסוים הזה, כמו סמנכ"ל בנק כזה או אחר, שהוא בא מתוקף תפקידו כעובד בנק למשל </w:t>
      </w:r>
      <w:r w:rsidRPr="001E2FF2">
        <w:rPr>
          <w:rFonts w:cs="David"/>
          <w:rtl/>
        </w:rPr>
        <w:t>–</w:t>
      </w:r>
      <w:r w:rsidRPr="001E2FF2">
        <w:rPr>
          <w:rFonts w:cs="David" w:hint="cs"/>
          <w:rtl/>
        </w:rPr>
        <w:t xml:space="preserve"> שהוא יכול לבוא ואני יכול לשאול אותו שאלות כחבר כנסת, הוא יכול להציג את עמדת הבנק. אני חושב שאותו דבר שוקן </w:t>
      </w:r>
      <w:r w:rsidRPr="001E2FF2">
        <w:rPr>
          <w:rFonts w:cs="David"/>
          <w:rtl/>
        </w:rPr>
        <w:t>–</w:t>
      </w:r>
      <w:r w:rsidRPr="001E2FF2">
        <w:rPr>
          <w:rFonts w:cs="David" w:hint="cs"/>
          <w:rtl/>
        </w:rPr>
        <w:t xml:space="preserve"> בדוגמה שלך </w:t>
      </w:r>
      <w:r w:rsidRPr="001E2FF2">
        <w:rPr>
          <w:rFonts w:cs="David"/>
          <w:rtl/>
        </w:rPr>
        <w:t>–</w:t>
      </w:r>
      <w:r w:rsidRPr="001E2FF2">
        <w:rPr>
          <w:rFonts w:cs="David" w:hint="cs"/>
          <w:rtl/>
        </w:rPr>
        <w:t xml:space="preserve"> נופל בגדר הזה ולא בגדר של הלוביסטים, אבל זה כשנגיע לסעיף עצמו.</w:t>
      </w:r>
    </w:p>
    <w:p w14:paraId="0EC3771E"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7BBD7790" w14:textId="77777777" w:rsidR="001E2FF2" w:rsidRPr="001E2FF2" w:rsidRDefault="001E2FF2" w:rsidP="001E2FF2">
      <w:pPr>
        <w:bidi/>
        <w:jc w:val="both"/>
        <w:rPr>
          <w:rFonts w:cs="David" w:hint="cs"/>
          <w:rtl/>
        </w:rPr>
      </w:pPr>
    </w:p>
    <w:p w14:paraId="2EA0BBF6" w14:textId="77777777" w:rsidR="001E2FF2" w:rsidRPr="001E2FF2" w:rsidRDefault="001E2FF2" w:rsidP="001E2FF2">
      <w:pPr>
        <w:bidi/>
        <w:jc w:val="both"/>
        <w:rPr>
          <w:rFonts w:cs="David" w:hint="cs"/>
          <w:rtl/>
        </w:rPr>
      </w:pPr>
      <w:r w:rsidRPr="001E2FF2">
        <w:rPr>
          <w:rFonts w:cs="David" w:hint="cs"/>
          <w:rtl/>
        </w:rPr>
        <w:tab/>
        <w:t xml:space="preserve">כדי להתגבר על מעקף כזה, חברה גדולה תיקח לוביסט שיהיה רק שלה </w:t>
      </w:r>
      <w:r w:rsidRPr="001E2FF2">
        <w:rPr>
          <w:rFonts w:cs="David"/>
          <w:rtl/>
        </w:rPr>
        <w:t>–</w:t>
      </w:r>
      <w:r w:rsidRPr="001E2FF2">
        <w:rPr>
          <w:rFonts w:cs="David" w:hint="cs"/>
          <w:rtl/>
        </w:rPr>
        <w:t xml:space="preserve"> היא תשלם לו משכורת, הוא יהיה חלק מהחברה, אבל המטרה העיקרית שלו תהיה להיות פה בכנסת, להשפיע לטובת החברה.</w:t>
      </w:r>
    </w:p>
    <w:p w14:paraId="67578E87"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2503B9CB" w14:textId="77777777" w:rsidR="001E2FF2" w:rsidRPr="001E2FF2" w:rsidRDefault="001E2FF2" w:rsidP="001E2FF2">
      <w:pPr>
        <w:bidi/>
        <w:jc w:val="both"/>
        <w:rPr>
          <w:rFonts w:cs="David" w:hint="cs"/>
          <w:rtl/>
        </w:rPr>
      </w:pPr>
    </w:p>
    <w:p w14:paraId="1AFB780A" w14:textId="77777777" w:rsidR="001E2FF2" w:rsidRPr="001E2FF2" w:rsidRDefault="001E2FF2" w:rsidP="001E2FF2">
      <w:pPr>
        <w:bidi/>
        <w:jc w:val="both"/>
        <w:rPr>
          <w:rFonts w:cs="David" w:hint="cs"/>
          <w:rtl/>
        </w:rPr>
      </w:pPr>
      <w:r w:rsidRPr="001E2FF2">
        <w:rPr>
          <w:rFonts w:cs="David" w:hint="cs"/>
          <w:rtl/>
        </w:rPr>
        <w:tab/>
        <w:t xml:space="preserve">אז הוא יהיה לוביסט. העלינו גם את הנושא הזה </w:t>
      </w:r>
      <w:r w:rsidRPr="001E2FF2">
        <w:rPr>
          <w:rFonts w:cs="David"/>
          <w:rtl/>
        </w:rPr>
        <w:t>–</w:t>
      </w:r>
      <w:r w:rsidRPr="001E2FF2">
        <w:rPr>
          <w:rFonts w:cs="David" w:hint="cs"/>
          <w:rtl/>
        </w:rPr>
        <w:t xml:space="preserve"> גם משום שיושבים פה נציגים, עוד מעט אתן להם את זכות הדיבור </w:t>
      </w:r>
      <w:r w:rsidRPr="001E2FF2">
        <w:rPr>
          <w:rFonts w:cs="David"/>
          <w:rtl/>
        </w:rPr>
        <w:t>–</w:t>
      </w:r>
      <w:r w:rsidRPr="001E2FF2">
        <w:rPr>
          <w:rFonts w:cs="David" w:hint="cs"/>
          <w:rtl/>
        </w:rPr>
        <w:t xml:space="preserve"> של כל מיני עמותות חברתיות, שהם בעצם עמותה ללא כוונת רווח, אבל הם עצמם משתכרים, הם מקבלים שכר מהעמותה, אז איפה הם ייפלו? באיזה גֶדֶר? של לוביסטים, או בגדר אחר? ואמר חבר הכנסת סער: כדי שלא ייווצר מצב שנצטרך לעשות בידול כזה או בידול אחר, אנחנו נכניס את כולם לאותו גדר של לוביסטים. זוהי הצעתו של חבר הכנסת סער. </w:t>
      </w:r>
    </w:p>
    <w:p w14:paraId="3C38E290" w14:textId="77777777" w:rsidR="001E2FF2" w:rsidRDefault="001E2FF2" w:rsidP="001E2FF2">
      <w:pPr>
        <w:bidi/>
        <w:jc w:val="both"/>
        <w:rPr>
          <w:rFonts w:cs="David" w:hint="cs"/>
          <w:rtl/>
        </w:rPr>
      </w:pPr>
    </w:p>
    <w:p w14:paraId="6D587A5D" w14:textId="77777777" w:rsidR="001E2FF2" w:rsidRDefault="001E2FF2" w:rsidP="001E2FF2">
      <w:pPr>
        <w:bidi/>
        <w:jc w:val="both"/>
        <w:rPr>
          <w:rFonts w:cs="David" w:hint="cs"/>
          <w:rtl/>
        </w:rPr>
      </w:pPr>
    </w:p>
    <w:p w14:paraId="765B29A2" w14:textId="77777777" w:rsidR="001E2FF2" w:rsidRDefault="001E2FF2" w:rsidP="001E2FF2">
      <w:pPr>
        <w:bidi/>
        <w:jc w:val="both"/>
        <w:rPr>
          <w:rFonts w:cs="David" w:hint="cs"/>
          <w:rtl/>
        </w:rPr>
      </w:pPr>
    </w:p>
    <w:p w14:paraId="225922C4" w14:textId="77777777" w:rsidR="001E2FF2" w:rsidRDefault="001E2FF2" w:rsidP="001E2FF2">
      <w:pPr>
        <w:bidi/>
        <w:jc w:val="both"/>
        <w:rPr>
          <w:rFonts w:cs="David" w:hint="cs"/>
          <w:rtl/>
        </w:rPr>
      </w:pPr>
    </w:p>
    <w:p w14:paraId="509776DE"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5DB80F4B" w14:textId="77777777" w:rsidR="001E2FF2" w:rsidRPr="001E2FF2" w:rsidRDefault="001E2FF2" w:rsidP="001E2FF2">
      <w:pPr>
        <w:bidi/>
        <w:jc w:val="both"/>
        <w:rPr>
          <w:rFonts w:cs="David" w:hint="cs"/>
          <w:rtl/>
        </w:rPr>
      </w:pPr>
    </w:p>
    <w:p w14:paraId="792F989E" w14:textId="77777777" w:rsidR="001E2FF2" w:rsidRPr="001E2FF2" w:rsidRDefault="001E2FF2" w:rsidP="001E2FF2">
      <w:pPr>
        <w:bidi/>
        <w:jc w:val="both"/>
        <w:rPr>
          <w:rFonts w:cs="David" w:hint="cs"/>
          <w:rtl/>
        </w:rPr>
      </w:pPr>
      <w:r w:rsidRPr="001E2FF2">
        <w:rPr>
          <w:rFonts w:cs="David" w:hint="cs"/>
          <w:rtl/>
        </w:rPr>
        <w:tab/>
        <w:t xml:space="preserve"> משפט סיכום: למרות שאלתי - ואני מניח שתהיה לה תשובה ואולי תתפתח תשובה </w:t>
      </w:r>
      <w:r w:rsidRPr="001E2FF2">
        <w:rPr>
          <w:rFonts w:cs="David"/>
          <w:rtl/>
        </w:rPr>
        <w:t>–</w:t>
      </w:r>
      <w:r w:rsidRPr="001E2FF2">
        <w:rPr>
          <w:rFonts w:cs="David" w:hint="cs"/>
          <w:rtl/>
        </w:rPr>
        <w:t xml:space="preserve"> אני בעד החקיקה הזאת, אצביע בעדה גם כאן וגם במליאת הכנסת. </w:t>
      </w:r>
    </w:p>
    <w:p w14:paraId="31FEE693"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1AE074F0" w14:textId="77777777" w:rsidR="001E2FF2" w:rsidRPr="001E2FF2" w:rsidRDefault="001E2FF2" w:rsidP="001E2FF2">
      <w:pPr>
        <w:bidi/>
        <w:jc w:val="both"/>
        <w:rPr>
          <w:rFonts w:cs="David" w:hint="cs"/>
          <w:rtl/>
        </w:rPr>
      </w:pPr>
    </w:p>
    <w:p w14:paraId="2FF2E55E" w14:textId="77777777" w:rsidR="001E2FF2" w:rsidRPr="001E2FF2" w:rsidRDefault="001E2FF2" w:rsidP="001E2FF2">
      <w:pPr>
        <w:bidi/>
        <w:jc w:val="both"/>
        <w:rPr>
          <w:rFonts w:cs="David" w:hint="cs"/>
          <w:rtl/>
        </w:rPr>
      </w:pPr>
      <w:r w:rsidRPr="001E2FF2">
        <w:rPr>
          <w:rFonts w:cs="David" w:hint="cs"/>
          <w:rtl/>
        </w:rPr>
        <w:tab/>
        <w:t xml:space="preserve">עורך-דין דבי </w:t>
      </w:r>
      <w:proofErr w:type="spellStart"/>
      <w:r w:rsidRPr="001E2FF2">
        <w:rPr>
          <w:rFonts w:cs="David" w:hint="cs"/>
          <w:rtl/>
        </w:rPr>
        <w:t>גולד</w:t>
      </w:r>
      <w:proofErr w:type="spellEnd"/>
      <w:r w:rsidRPr="001E2FF2">
        <w:rPr>
          <w:rFonts w:cs="David" w:hint="cs"/>
          <w:rtl/>
        </w:rPr>
        <w:t>-חיו, האגודה לזכויות האזרח, בבקשה.</w:t>
      </w:r>
    </w:p>
    <w:p w14:paraId="14561A3F"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דבי </w:t>
      </w:r>
      <w:proofErr w:type="spellStart"/>
      <w:r w:rsidRPr="001E2FF2">
        <w:rPr>
          <w:rFonts w:cs="David" w:hint="cs"/>
          <w:u w:val="single"/>
          <w:rtl/>
        </w:rPr>
        <w:t>גולד</w:t>
      </w:r>
      <w:proofErr w:type="spellEnd"/>
      <w:r w:rsidRPr="001E2FF2">
        <w:rPr>
          <w:rFonts w:cs="David" w:hint="cs"/>
          <w:u w:val="single"/>
          <w:rtl/>
        </w:rPr>
        <w:t>-חיו:</w:t>
      </w:r>
    </w:p>
    <w:p w14:paraId="4639A739" w14:textId="77777777" w:rsidR="001E2FF2" w:rsidRPr="001E2FF2" w:rsidRDefault="001E2FF2" w:rsidP="001E2FF2">
      <w:pPr>
        <w:bidi/>
        <w:jc w:val="both"/>
        <w:rPr>
          <w:rFonts w:cs="David" w:hint="cs"/>
          <w:rtl/>
        </w:rPr>
      </w:pPr>
    </w:p>
    <w:p w14:paraId="2CD1025C" w14:textId="77777777" w:rsidR="001E2FF2" w:rsidRPr="001E2FF2" w:rsidRDefault="001E2FF2" w:rsidP="001E2FF2">
      <w:pPr>
        <w:bidi/>
        <w:jc w:val="both"/>
        <w:rPr>
          <w:rFonts w:cs="David" w:hint="cs"/>
          <w:rtl/>
        </w:rPr>
      </w:pPr>
      <w:r w:rsidRPr="001E2FF2">
        <w:rPr>
          <w:rFonts w:cs="David" w:hint="cs"/>
          <w:rtl/>
        </w:rPr>
        <w:tab/>
        <w:t>אנחנו לא קוראים לעצמנו לוביסטים, אנחנו נציגי ארגונים חברתיים. אני עובדת האגודה לזכויות האזרח, אבל אנחנו הגשנו נייר בשם מספר ארגונים, ואני מניחה שארגונים נוספים יצטרפו. בשל קוצר הזמן, לא הספקנו לדבר עם ארגונים נוספים, ואפשר לראות חתך מאוד רחב: יש ארגונים של נכים, נזקקים, זכויות אדם, ארגונים לשינוי חברתי, איכות סביבה.</w:t>
      </w:r>
    </w:p>
    <w:p w14:paraId="6954564A" w14:textId="77777777" w:rsidR="001E2FF2" w:rsidRPr="001E2FF2" w:rsidRDefault="001E2FF2" w:rsidP="001E2FF2">
      <w:pPr>
        <w:bidi/>
        <w:jc w:val="both"/>
        <w:rPr>
          <w:rFonts w:cs="David" w:hint="cs"/>
          <w:rtl/>
        </w:rPr>
      </w:pPr>
    </w:p>
    <w:p w14:paraId="637F510A" w14:textId="77777777" w:rsidR="001E2FF2" w:rsidRPr="001E2FF2" w:rsidRDefault="001E2FF2" w:rsidP="001E2FF2">
      <w:pPr>
        <w:bidi/>
        <w:jc w:val="both"/>
        <w:rPr>
          <w:rFonts w:cs="David" w:hint="cs"/>
          <w:rtl/>
        </w:rPr>
      </w:pPr>
      <w:r w:rsidRPr="001E2FF2">
        <w:rPr>
          <w:rFonts w:cs="David" w:hint="cs"/>
          <w:rtl/>
        </w:rPr>
        <w:tab/>
        <w:t xml:space="preserve">אני רוצה להתייחס לדברים שנאמרו פה, בעיקר על-ידי חבר הכנסת סער, על הסיבות למה לא צריך </w:t>
      </w:r>
      <w:proofErr w:type="spellStart"/>
      <w:r w:rsidRPr="001E2FF2">
        <w:rPr>
          <w:rFonts w:cs="David" w:hint="cs"/>
          <w:rtl/>
        </w:rPr>
        <w:t>להחריג</w:t>
      </w:r>
      <w:proofErr w:type="spellEnd"/>
      <w:r w:rsidRPr="001E2FF2">
        <w:rPr>
          <w:rFonts w:cs="David" w:hint="cs"/>
          <w:rtl/>
        </w:rPr>
        <w:t xml:space="preserve"> לדעתו, ולמה אני חושבת שאנחנו כן צריכים להיות </w:t>
      </w:r>
      <w:proofErr w:type="spellStart"/>
      <w:r w:rsidRPr="001E2FF2">
        <w:rPr>
          <w:rFonts w:cs="David" w:hint="cs"/>
          <w:rtl/>
        </w:rPr>
        <w:t>מוחרגים</w:t>
      </w:r>
      <w:proofErr w:type="spellEnd"/>
      <w:r w:rsidRPr="001E2FF2">
        <w:rPr>
          <w:rFonts w:cs="David" w:hint="cs"/>
          <w:rtl/>
        </w:rPr>
        <w:t xml:space="preserve"> מהחוק הזה.</w:t>
      </w:r>
    </w:p>
    <w:p w14:paraId="2654C5A6" w14:textId="77777777" w:rsidR="001E2FF2" w:rsidRPr="001E2FF2" w:rsidRDefault="001E2FF2" w:rsidP="001E2FF2">
      <w:pPr>
        <w:bidi/>
        <w:jc w:val="both"/>
        <w:rPr>
          <w:rFonts w:cs="David" w:hint="cs"/>
          <w:rtl/>
        </w:rPr>
      </w:pPr>
    </w:p>
    <w:p w14:paraId="1D2F430E" w14:textId="77777777" w:rsidR="001E2FF2" w:rsidRPr="001E2FF2" w:rsidRDefault="001E2FF2" w:rsidP="001E2FF2">
      <w:pPr>
        <w:bidi/>
        <w:jc w:val="both"/>
        <w:rPr>
          <w:rFonts w:cs="David" w:hint="cs"/>
          <w:rtl/>
        </w:rPr>
      </w:pPr>
      <w:r w:rsidRPr="001E2FF2">
        <w:rPr>
          <w:rFonts w:cs="David" w:hint="cs"/>
          <w:rtl/>
        </w:rPr>
        <w:tab/>
        <w:t xml:space="preserve">הצעת החוק כפי שהיא היום, ובהנחה שלא יהיו בה שינויים דרסטיים </w:t>
      </w:r>
      <w:r w:rsidRPr="001E2FF2">
        <w:rPr>
          <w:rFonts w:cs="David"/>
          <w:rtl/>
        </w:rPr>
        <w:t>–</w:t>
      </w:r>
      <w:r w:rsidRPr="001E2FF2">
        <w:rPr>
          <w:rFonts w:cs="David" w:hint="cs"/>
          <w:rtl/>
        </w:rPr>
        <w:t xml:space="preserve"> ומהדברים שלך אפילו שאולי יש מקום להחמיר ולהוסיף עוד כללים ועוד סייגים </w:t>
      </w:r>
      <w:r w:rsidRPr="001E2FF2">
        <w:rPr>
          <w:rFonts w:cs="David"/>
          <w:rtl/>
        </w:rPr>
        <w:t>–</w:t>
      </w:r>
      <w:r w:rsidRPr="001E2FF2">
        <w:rPr>
          <w:rFonts w:cs="David" w:hint="cs"/>
          <w:rtl/>
        </w:rPr>
        <w:t xml:space="preserve"> ההצעה הזאת פועלת מאוד להצר את הצעדים של הלוביסטים. </w:t>
      </w:r>
    </w:p>
    <w:p w14:paraId="392C2A15" w14:textId="77777777" w:rsidR="001E2FF2" w:rsidRPr="001E2FF2" w:rsidRDefault="001E2FF2" w:rsidP="001E2FF2">
      <w:pPr>
        <w:bidi/>
        <w:jc w:val="both"/>
        <w:rPr>
          <w:rFonts w:cs="David" w:hint="cs"/>
          <w:rtl/>
        </w:rPr>
      </w:pPr>
    </w:p>
    <w:p w14:paraId="6E5731BB" w14:textId="77777777" w:rsidR="001E2FF2" w:rsidRPr="001E2FF2" w:rsidRDefault="001E2FF2" w:rsidP="001E2FF2">
      <w:pPr>
        <w:bidi/>
        <w:jc w:val="both"/>
        <w:rPr>
          <w:rFonts w:cs="David" w:hint="cs"/>
          <w:rtl/>
        </w:rPr>
      </w:pPr>
      <w:r w:rsidRPr="001E2FF2">
        <w:rPr>
          <w:rFonts w:cs="David" w:hint="cs"/>
          <w:rtl/>
        </w:rPr>
        <w:tab/>
        <w:t>ככל שארגוני נציגי זכויות אדם או ארגונים אחרים יוגדרו כלוביסטים, זה יחול עליהם, והסכנה לנציגים כאלה שייפגעו, היא הרבה יותר גדולה.</w:t>
      </w:r>
    </w:p>
    <w:p w14:paraId="221BC56D" w14:textId="77777777" w:rsidR="001E2FF2" w:rsidRPr="001E2FF2" w:rsidRDefault="001E2FF2" w:rsidP="001E2FF2">
      <w:pPr>
        <w:bidi/>
        <w:jc w:val="both"/>
        <w:rPr>
          <w:rFonts w:cs="David" w:hint="cs"/>
          <w:rtl/>
        </w:rPr>
      </w:pPr>
    </w:p>
    <w:p w14:paraId="1E71AF0E" w14:textId="77777777" w:rsidR="001E2FF2" w:rsidRPr="001E2FF2" w:rsidRDefault="001E2FF2" w:rsidP="001E2FF2">
      <w:pPr>
        <w:bidi/>
        <w:jc w:val="both"/>
        <w:rPr>
          <w:rFonts w:cs="David" w:hint="cs"/>
          <w:u w:val="single"/>
          <w:rtl/>
        </w:rPr>
      </w:pPr>
    </w:p>
    <w:p w14:paraId="0A55785E" w14:textId="77777777" w:rsidR="001E2FF2" w:rsidRPr="001E2FF2" w:rsidRDefault="001E2FF2" w:rsidP="001E2FF2">
      <w:pPr>
        <w:bidi/>
        <w:jc w:val="both"/>
        <w:rPr>
          <w:rFonts w:cs="David" w:hint="cs"/>
          <w:rtl/>
        </w:rPr>
      </w:pPr>
      <w:r w:rsidRPr="001E2FF2">
        <w:rPr>
          <w:rFonts w:cs="David" w:hint="cs"/>
          <w:u w:val="single"/>
          <w:rtl/>
        </w:rPr>
        <w:t>יצחק בן-ישראל:</w:t>
      </w:r>
    </w:p>
    <w:p w14:paraId="0BF75E2E" w14:textId="77777777" w:rsidR="001E2FF2" w:rsidRPr="001E2FF2" w:rsidRDefault="001E2FF2" w:rsidP="001E2FF2">
      <w:pPr>
        <w:bidi/>
        <w:jc w:val="both"/>
        <w:rPr>
          <w:rFonts w:cs="David" w:hint="cs"/>
          <w:rtl/>
        </w:rPr>
      </w:pPr>
    </w:p>
    <w:p w14:paraId="2BE4CEBF" w14:textId="77777777" w:rsidR="001E2FF2" w:rsidRPr="001E2FF2" w:rsidRDefault="001E2FF2" w:rsidP="001E2FF2">
      <w:pPr>
        <w:bidi/>
        <w:jc w:val="both"/>
        <w:rPr>
          <w:rFonts w:cs="David" w:hint="cs"/>
          <w:rtl/>
        </w:rPr>
      </w:pPr>
      <w:r w:rsidRPr="001E2FF2">
        <w:rPr>
          <w:rFonts w:cs="David" w:hint="cs"/>
          <w:rtl/>
        </w:rPr>
        <w:tab/>
        <w:t xml:space="preserve">את יכולה להסביר במה ייפגעו? </w:t>
      </w:r>
    </w:p>
    <w:p w14:paraId="03DC4C88"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דבי </w:t>
      </w:r>
      <w:proofErr w:type="spellStart"/>
      <w:r w:rsidRPr="001E2FF2">
        <w:rPr>
          <w:rFonts w:cs="David" w:hint="cs"/>
          <w:u w:val="single"/>
          <w:rtl/>
        </w:rPr>
        <w:t>גולד</w:t>
      </w:r>
      <w:proofErr w:type="spellEnd"/>
      <w:r w:rsidRPr="001E2FF2">
        <w:rPr>
          <w:rFonts w:cs="David" w:hint="cs"/>
          <w:u w:val="single"/>
          <w:rtl/>
        </w:rPr>
        <w:t>-חיו:</w:t>
      </w:r>
    </w:p>
    <w:p w14:paraId="3570BA66" w14:textId="77777777" w:rsidR="001E2FF2" w:rsidRPr="001E2FF2" w:rsidRDefault="001E2FF2" w:rsidP="001E2FF2">
      <w:pPr>
        <w:bidi/>
        <w:jc w:val="both"/>
        <w:rPr>
          <w:rFonts w:cs="David" w:hint="cs"/>
          <w:rtl/>
        </w:rPr>
      </w:pPr>
    </w:p>
    <w:p w14:paraId="40ABAF59" w14:textId="77777777" w:rsidR="001E2FF2" w:rsidRPr="001E2FF2" w:rsidRDefault="001E2FF2" w:rsidP="001E2FF2">
      <w:pPr>
        <w:bidi/>
        <w:jc w:val="both"/>
        <w:rPr>
          <w:rFonts w:cs="David" w:hint="cs"/>
          <w:rtl/>
        </w:rPr>
      </w:pPr>
      <w:r w:rsidRPr="001E2FF2">
        <w:rPr>
          <w:rFonts w:cs="David" w:hint="cs"/>
          <w:rtl/>
        </w:rPr>
        <w:tab/>
        <w:t xml:space="preserve">אני אסביר. קודם כול, אני רוצה לדבר על עצם העיקרון למה הם בסכנה יותר גדולה מנציג של ארגון חברתי. </w:t>
      </w:r>
    </w:p>
    <w:p w14:paraId="1572D070"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 xml:space="preserve">שלי </w:t>
      </w:r>
      <w:proofErr w:type="spellStart"/>
      <w:r w:rsidRPr="001E2FF2">
        <w:rPr>
          <w:rFonts w:hint="cs"/>
          <w:sz w:val="24"/>
          <w:u w:val="single"/>
          <w:rtl/>
        </w:rPr>
        <w:t>יחימוביץ</w:t>
      </w:r>
      <w:proofErr w:type="spellEnd"/>
      <w:r w:rsidRPr="001E2FF2">
        <w:rPr>
          <w:rFonts w:hint="cs"/>
          <w:sz w:val="24"/>
          <w:u w:val="single"/>
          <w:rtl/>
        </w:rPr>
        <w:t>:</w:t>
      </w:r>
    </w:p>
    <w:p w14:paraId="70B309C3" w14:textId="77777777" w:rsidR="001E2FF2" w:rsidRPr="001E2FF2" w:rsidRDefault="001E2FF2" w:rsidP="001E2FF2">
      <w:pPr>
        <w:pStyle w:val="Heading5"/>
        <w:rPr>
          <w:rFonts w:hint="cs"/>
          <w:sz w:val="24"/>
          <w:rtl/>
        </w:rPr>
      </w:pPr>
    </w:p>
    <w:p w14:paraId="1F8A7D12" w14:textId="77777777" w:rsidR="001E2FF2" w:rsidRPr="001E2FF2" w:rsidRDefault="001E2FF2" w:rsidP="001E2FF2">
      <w:pPr>
        <w:bidi/>
        <w:jc w:val="both"/>
        <w:rPr>
          <w:rFonts w:cs="David" w:hint="cs"/>
          <w:rtl/>
        </w:rPr>
      </w:pPr>
      <w:r w:rsidRPr="001E2FF2">
        <w:rPr>
          <w:rFonts w:cs="David" w:hint="cs"/>
          <w:rtl/>
        </w:rPr>
        <w:tab/>
        <w:t xml:space="preserve"> למה? תסבירי. </w:t>
      </w:r>
    </w:p>
    <w:p w14:paraId="1EECDF8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יצחק בן-ישראל:</w:t>
      </w:r>
    </w:p>
    <w:p w14:paraId="004701AD" w14:textId="77777777" w:rsidR="001E2FF2" w:rsidRPr="001E2FF2" w:rsidRDefault="001E2FF2" w:rsidP="001E2FF2">
      <w:pPr>
        <w:bidi/>
        <w:jc w:val="both"/>
        <w:rPr>
          <w:rFonts w:cs="David" w:hint="cs"/>
          <w:rtl/>
        </w:rPr>
      </w:pPr>
    </w:p>
    <w:p w14:paraId="3F180AF6" w14:textId="77777777" w:rsidR="001E2FF2" w:rsidRPr="001E2FF2" w:rsidRDefault="001E2FF2" w:rsidP="001E2FF2">
      <w:pPr>
        <w:bidi/>
        <w:jc w:val="both"/>
        <w:rPr>
          <w:rFonts w:cs="David" w:hint="cs"/>
          <w:rtl/>
        </w:rPr>
      </w:pPr>
      <w:r w:rsidRPr="001E2FF2">
        <w:rPr>
          <w:rFonts w:cs="David" w:hint="cs"/>
          <w:rtl/>
        </w:rPr>
        <w:tab/>
        <w:t xml:space="preserve">נגיד שזה יחול עליהם וכו' - תסבירי במה זה פוגע בארגון כמוך, למשל. </w:t>
      </w:r>
    </w:p>
    <w:p w14:paraId="1869534B"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דבי </w:t>
      </w:r>
      <w:proofErr w:type="spellStart"/>
      <w:r w:rsidRPr="001E2FF2">
        <w:rPr>
          <w:rFonts w:cs="David" w:hint="cs"/>
          <w:u w:val="single"/>
          <w:rtl/>
        </w:rPr>
        <w:t>גולד</w:t>
      </w:r>
      <w:proofErr w:type="spellEnd"/>
      <w:r w:rsidRPr="001E2FF2">
        <w:rPr>
          <w:rFonts w:cs="David" w:hint="cs"/>
          <w:u w:val="single"/>
          <w:rtl/>
        </w:rPr>
        <w:t>-חיו:</w:t>
      </w:r>
    </w:p>
    <w:p w14:paraId="1BAD1088" w14:textId="77777777" w:rsidR="001E2FF2" w:rsidRPr="001E2FF2" w:rsidRDefault="001E2FF2" w:rsidP="001E2FF2">
      <w:pPr>
        <w:bidi/>
        <w:jc w:val="both"/>
        <w:rPr>
          <w:rFonts w:cs="David" w:hint="cs"/>
          <w:rtl/>
        </w:rPr>
      </w:pPr>
    </w:p>
    <w:p w14:paraId="595FF24B" w14:textId="77777777" w:rsidR="001E2FF2" w:rsidRPr="001E2FF2" w:rsidRDefault="001E2FF2" w:rsidP="001E2FF2">
      <w:pPr>
        <w:bidi/>
        <w:jc w:val="both"/>
        <w:rPr>
          <w:rFonts w:cs="David" w:hint="cs"/>
          <w:rtl/>
        </w:rPr>
      </w:pPr>
      <w:r w:rsidRPr="001E2FF2">
        <w:rPr>
          <w:rFonts w:cs="David" w:hint="cs"/>
          <w:rtl/>
        </w:rPr>
        <w:tab/>
        <w:t xml:space="preserve">זוהי כבר התייחסות לגופו של החוק עצמו, אני הגשתי נייר מאוד מפורט. אני יכולה לתת דוגמה. אני אציג את הדוגמה הקלה יותר, אבל יש דוגמאות חמורות יותר. למשל, מתי ניתן או מתי יישלל היתר, לא מעוגנת מספיק השקיפות </w:t>
      </w:r>
      <w:proofErr w:type="spellStart"/>
      <w:r w:rsidRPr="001E2FF2">
        <w:rPr>
          <w:rFonts w:cs="David" w:hint="cs"/>
          <w:rtl/>
        </w:rPr>
        <w:t>המינהלית</w:t>
      </w:r>
      <w:proofErr w:type="spellEnd"/>
      <w:r w:rsidRPr="001E2FF2">
        <w:rPr>
          <w:rFonts w:cs="David" w:hint="cs"/>
          <w:rtl/>
        </w:rPr>
        <w:t xml:space="preserve"> של השיקולים איך לתת היתר, איך אפשר להגיש ערר על דבר כזה, ודווקא החשש שייכנסו שיקולים שלא ממן העניין </w:t>
      </w:r>
      <w:r w:rsidRPr="001E2FF2">
        <w:rPr>
          <w:rFonts w:cs="David"/>
          <w:rtl/>
        </w:rPr>
        <w:t>–</w:t>
      </w:r>
      <w:r w:rsidRPr="001E2FF2">
        <w:rPr>
          <w:rFonts w:cs="David" w:hint="cs"/>
          <w:rtl/>
        </w:rPr>
        <w:t xml:space="preserve"> זה נוגע יותר לארגונים חברתיים ואחרים. </w:t>
      </w:r>
    </w:p>
    <w:p w14:paraId="50DF0CA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יצחק בן-ישראל:</w:t>
      </w:r>
    </w:p>
    <w:p w14:paraId="17F426C0" w14:textId="77777777" w:rsidR="001E2FF2" w:rsidRPr="001E2FF2" w:rsidRDefault="001E2FF2" w:rsidP="001E2FF2">
      <w:pPr>
        <w:bidi/>
        <w:jc w:val="both"/>
        <w:rPr>
          <w:rFonts w:cs="David" w:hint="cs"/>
          <w:rtl/>
        </w:rPr>
      </w:pPr>
    </w:p>
    <w:p w14:paraId="0C7F5850" w14:textId="77777777" w:rsidR="001E2FF2" w:rsidRPr="001E2FF2" w:rsidRDefault="001E2FF2" w:rsidP="001E2FF2">
      <w:pPr>
        <w:bidi/>
        <w:jc w:val="both"/>
        <w:rPr>
          <w:rFonts w:cs="David" w:hint="cs"/>
          <w:rtl/>
        </w:rPr>
      </w:pPr>
      <w:r w:rsidRPr="001E2FF2">
        <w:rPr>
          <w:rFonts w:cs="David" w:hint="cs"/>
          <w:rtl/>
        </w:rPr>
        <w:tab/>
        <w:t xml:space="preserve">למה? אני לא מבין למה. </w:t>
      </w:r>
    </w:p>
    <w:p w14:paraId="0C6BB042" w14:textId="77777777" w:rsidR="001E2FF2" w:rsidRDefault="001E2FF2" w:rsidP="001E2FF2">
      <w:pPr>
        <w:bidi/>
        <w:jc w:val="both"/>
        <w:rPr>
          <w:rFonts w:cs="David" w:hint="cs"/>
          <w:rtl/>
        </w:rPr>
      </w:pPr>
    </w:p>
    <w:p w14:paraId="1A559A7D" w14:textId="77777777" w:rsidR="001E2FF2" w:rsidRDefault="001E2FF2" w:rsidP="001E2FF2">
      <w:pPr>
        <w:bidi/>
        <w:jc w:val="both"/>
        <w:rPr>
          <w:rFonts w:cs="David" w:hint="cs"/>
          <w:rtl/>
        </w:rPr>
      </w:pPr>
    </w:p>
    <w:p w14:paraId="61145DF6" w14:textId="77777777" w:rsidR="001E2FF2" w:rsidRPr="001E2FF2" w:rsidRDefault="001E2FF2" w:rsidP="001E2FF2">
      <w:pPr>
        <w:bidi/>
        <w:jc w:val="both"/>
        <w:rPr>
          <w:rFonts w:cs="David" w:hint="cs"/>
          <w:rtl/>
        </w:rPr>
      </w:pPr>
      <w:r w:rsidRPr="001E2FF2">
        <w:rPr>
          <w:rFonts w:cs="David"/>
          <w:rtl/>
        </w:rPr>
        <w:br/>
      </w:r>
      <w:proofErr w:type="spellStart"/>
      <w:r w:rsidRPr="001E2FF2">
        <w:rPr>
          <w:rFonts w:cs="David" w:hint="cs"/>
          <w:u w:val="single"/>
          <w:rtl/>
        </w:rPr>
        <w:t>דבי</w:t>
      </w:r>
      <w:proofErr w:type="spellEnd"/>
      <w:r w:rsidRPr="001E2FF2">
        <w:rPr>
          <w:rFonts w:cs="David" w:hint="cs"/>
          <w:u w:val="single"/>
          <w:rtl/>
        </w:rPr>
        <w:t xml:space="preserve"> </w:t>
      </w:r>
      <w:proofErr w:type="spellStart"/>
      <w:r w:rsidRPr="001E2FF2">
        <w:rPr>
          <w:rFonts w:cs="David" w:hint="cs"/>
          <w:u w:val="single"/>
          <w:rtl/>
        </w:rPr>
        <w:t>גולד</w:t>
      </w:r>
      <w:proofErr w:type="spellEnd"/>
      <w:r w:rsidRPr="001E2FF2">
        <w:rPr>
          <w:rFonts w:cs="David" w:hint="cs"/>
          <w:u w:val="single"/>
          <w:rtl/>
        </w:rPr>
        <w:t>-חיו:</w:t>
      </w:r>
    </w:p>
    <w:p w14:paraId="65659B2E" w14:textId="77777777" w:rsidR="001E2FF2" w:rsidRPr="001E2FF2" w:rsidRDefault="001E2FF2" w:rsidP="001E2FF2">
      <w:pPr>
        <w:bidi/>
        <w:jc w:val="both"/>
        <w:rPr>
          <w:rFonts w:cs="David" w:hint="cs"/>
          <w:rtl/>
        </w:rPr>
      </w:pPr>
    </w:p>
    <w:p w14:paraId="05FF145F" w14:textId="77777777" w:rsidR="001E2FF2" w:rsidRPr="001E2FF2" w:rsidRDefault="001E2FF2" w:rsidP="001E2FF2">
      <w:pPr>
        <w:bidi/>
        <w:jc w:val="both"/>
        <w:rPr>
          <w:rFonts w:cs="David" w:hint="cs"/>
          <w:rtl/>
        </w:rPr>
      </w:pPr>
      <w:r w:rsidRPr="001E2FF2">
        <w:rPr>
          <w:rFonts w:cs="David" w:hint="cs"/>
          <w:rtl/>
        </w:rPr>
        <w:tab/>
        <w:t xml:space="preserve">למה? משום שכאשר בא ארגון זכויות אדם ויש חברי כנסת מסוימים שלא מסכימים עם העמדות של אותו ארגון </w:t>
      </w:r>
      <w:r w:rsidRPr="001E2FF2">
        <w:rPr>
          <w:rFonts w:cs="David"/>
          <w:rtl/>
        </w:rPr>
        <w:t>–</w:t>
      </w:r>
      <w:r w:rsidRPr="001E2FF2">
        <w:rPr>
          <w:rFonts w:cs="David" w:hint="cs"/>
          <w:rtl/>
        </w:rPr>
        <w:t xml:space="preserve"> וזה הולך משני הצדדים של הקשת הפוליטית </w:t>
      </w:r>
      <w:r w:rsidRPr="001E2FF2">
        <w:rPr>
          <w:rFonts w:cs="David"/>
          <w:rtl/>
        </w:rPr>
        <w:t>–</w:t>
      </w:r>
      <w:r w:rsidRPr="001E2FF2">
        <w:rPr>
          <w:rFonts w:cs="David" w:hint="cs"/>
          <w:rtl/>
        </w:rPr>
        <w:t xml:space="preserve"> אזי הסיכוי שהארגון הזה ייפגע במתן או בשלילת היתר הוא גדול יותר.</w:t>
      </w:r>
    </w:p>
    <w:p w14:paraId="25BD4021" w14:textId="77777777" w:rsidR="001E2FF2" w:rsidRPr="001E2FF2" w:rsidRDefault="001E2FF2" w:rsidP="001E2FF2">
      <w:pPr>
        <w:bidi/>
        <w:jc w:val="both"/>
        <w:rPr>
          <w:rFonts w:cs="David" w:hint="cs"/>
          <w:rtl/>
        </w:rPr>
      </w:pPr>
    </w:p>
    <w:p w14:paraId="6851EDA1" w14:textId="77777777" w:rsidR="001E2FF2" w:rsidRPr="001E2FF2" w:rsidRDefault="001E2FF2" w:rsidP="001E2FF2">
      <w:pPr>
        <w:bidi/>
        <w:jc w:val="both"/>
        <w:rPr>
          <w:rFonts w:cs="David" w:hint="cs"/>
          <w:rtl/>
        </w:rPr>
      </w:pPr>
      <w:r w:rsidRPr="001E2FF2">
        <w:rPr>
          <w:rFonts w:cs="David" w:hint="cs"/>
          <w:rtl/>
        </w:rPr>
        <w:tab/>
        <w:t xml:space="preserve">אתן דוגמה שמסבירה זאת יותר. יבואו ארגוני זכויות אדם ערביים, והוועדה שתשב </w:t>
      </w:r>
      <w:r w:rsidRPr="001E2FF2">
        <w:rPr>
          <w:rFonts w:cs="David"/>
          <w:rtl/>
        </w:rPr>
        <w:t>–</w:t>
      </w:r>
      <w:r w:rsidRPr="001E2FF2">
        <w:rPr>
          <w:rFonts w:cs="David" w:hint="cs"/>
          <w:rtl/>
        </w:rPr>
        <w:t xml:space="preserve"> לא ימצא חן בעיניה הנושאים שהם מקדמים - הסיכוי שהם ייפגעו גדול יותר, וכך הלאה. בואו נגיד שהכוחות שמשפיעים על חברי כנסת - כוחות כלכליים ואחרים </w:t>
      </w:r>
      <w:r w:rsidRPr="001E2FF2">
        <w:rPr>
          <w:rFonts w:cs="David"/>
          <w:rtl/>
        </w:rPr>
        <w:t>–</w:t>
      </w:r>
      <w:r w:rsidRPr="001E2FF2">
        <w:rPr>
          <w:rFonts w:cs="David" w:hint="cs"/>
          <w:rtl/>
        </w:rPr>
        <w:t xml:space="preserve"> נניח ארגונים שעוסקים באיכות סביבה - - -</w:t>
      </w:r>
    </w:p>
    <w:p w14:paraId="2A1629CF"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2F4EA864" w14:textId="77777777" w:rsidR="001E2FF2" w:rsidRPr="001E2FF2" w:rsidRDefault="001E2FF2" w:rsidP="001E2FF2">
      <w:pPr>
        <w:bidi/>
        <w:jc w:val="both"/>
        <w:rPr>
          <w:rFonts w:cs="David" w:hint="cs"/>
          <w:rtl/>
        </w:rPr>
      </w:pPr>
    </w:p>
    <w:p w14:paraId="779ED506" w14:textId="77777777" w:rsidR="001E2FF2" w:rsidRPr="001E2FF2" w:rsidRDefault="001E2FF2" w:rsidP="001E2FF2">
      <w:pPr>
        <w:bidi/>
        <w:jc w:val="both"/>
        <w:rPr>
          <w:rFonts w:cs="David" w:hint="cs"/>
          <w:rtl/>
        </w:rPr>
      </w:pPr>
      <w:r w:rsidRPr="001E2FF2">
        <w:rPr>
          <w:rFonts w:cs="David" w:hint="cs"/>
          <w:rtl/>
        </w:rPr>
        <w:tab/>
        <w:t xml:space="preserve">כדי לחדד. את אומרת בעצם  שארגונים שיש להם מובהקות פוליטית או זהות פוליטית </w:t>
      </w:r>
      <w:r w:rsidRPr="001E2FF2">
        <w:rPr>
          <w:rFonts w:cs="David"/>
          <w:rtl/>
        </w:rPr>
        <w:t>–</w:t>
      </w:r>
      <w:r w:rsidRPr="001E2FF2">
        <w:rPr>
          <w:rFonts w:cs="David" w:hint="cs"/>
          <w:rtl/>
        </w:rPr>
        <w:t xml:space="preserve"> עלולים להיפגע. </w:t>
      </w:r>
    </w:p>
    <w:p w14:paraId="235F3913"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דבי </w:t>
      </w:r>
      <w:proofErr w:type="spellStart"/>
      <w:r w:rsidRPr="001E2FF2">
        <w:rPr>
          <w:rFonts w:cs="David" w:hint="cs"/>
          <w:u w:val="single"/>
          <w:rtl/>
        </w:rPr>
        <w:t>גולד</w:t>
      </w:r>
      <w:proofErr w:type="spellEnd"/>
      <w:r w:rsidRPr="001E2FF2">
        <w:rPr>
          <w:rFonts w:cs="David" w:hint="cs"/>
          <w:u w:val="single"/>
          <w:rtl/>
        </w:rPr>
        <w:t>-חיו:</w:t>
      </w:r>
    </w:p>
    <w:p w14:paraId="171D44FA" w14:textId="77777777" w:rsidR="001E2FF2" w:rsidRPr="001E2FF2" w:rsidRDefault="001E2FF2" w:rsidP="001E2FF2">
      <w:pPr>
        <w:bidi/>
        <w:jc w:val="both"/>
        <w:rPr>
          <w:rFonts w:cs="David" w:hint="cs"/>
          <w:rtl/>
        </w:rPr>
      </w:pPr>
    </w:p>
    <w:p w14:paraId="58EBF1B4" w14:textId="77777777" w:rsidR="001E2FF2" w:rsidRPr="001E2FF2" w:rsidRDefault="001E2FF2" w:rsidP="001E2FF2">
      <w:pPr>
        <w:bidi/>
        <w:jc w:val="both"/>
        <w:rPr>
          <w:rFonts w:cs="David" w:hint="cs"/>
          <w:rtl/>
        </w:rPr>
      </w:pPr>
      <w:r w:rsidRPr="001E2FF2">
        <w:rPr>
          <w:rFonts w:cs="David" w:hint="cs"/>
          <w:rtl/>
        </w:rPr>
        <w:tab/>
        <w:t xml:space="preserve">זה לא חייב להיות פוליטית. </w:t>
      </w:r>
    </w:p>
    <w:p w14:paraId="6EA459C9"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3215543B" w14:textId="77777777" w:rsidR="001E2FF2" w:rsidRPr="001E2FF2" w:rsidRDefault="001E2FF2" w:rsidP="001E2FF2">
      <w:pPr>
        <w:bidi/>
        <w:jc w:val="both"/>
        <w:rPr>
          <w:rFonts w:cs="David" w:hint="cs"/>
          <w:rtl/>
        </w:rPr>
      </w:pPr>
    </w:p>
    <w:p w14:paraId="774D1799" w14:textId="77777777" w:rsidR="001E2FF2" w:rsidRPr="001E2FF2" w:rsidRDefault="001E2FF2" w:rsidP="001E2FF2">
      <w:pPr>
        <w:bidi/>
        <w:jc w:val="both"/>
        <w:rPr>
          <w:rFonts w:cs="David" w:hint="cs"/>
          <w:rtl/>
        </w:rPr>
      </w:pPr>
      <w:r w:rsidRPr="001E2FF2">
        <w:rPr>
          <w:rFonts w:cs="David" w:hint="cs"/>
          <w:rtl/>
        </w:rPr>
        <w:tab/>
        <w:t xml:space="preserve"> לא חשוב. פוליטי. </w:t>
      </w:r>
      <w:proofErr w:type="spellStart"/>
      <w:r w:rsidRPr="001E2FF2">
        <w:rPr>
          <w:rFonts w:cs="David" w:hint="cs"/>
          <w:rtl/>
        </w:rPr>
        <w:t>שמאל</w:t>
      </w:r>
      <w:r w:rsidRPr="001E2FF2">
        <w:rPr>
          <w:rFonts w:cs="David"/>
          <w:rtl/>
        </w:rPr>
        <w:t>–</w:t>
      </w:r>
      <w:r w:rsidRPr="001E2FF2">
        <w:rPr>
          <w:rFonts w:cs="David" w:hint="cs"/>
          <w:rtl/>
        </w:rPr>
        <w:t>ימין</w:t>
      </w:r>
      <w:proofErr w:type="spellEnd"/>
      <w:r w:rsidRPr="001E2FF2">
        <w:rPr>
          <w:rFonts w:cs="David" w:hint="cs"/>
          <w:rtl/>
        </w:rPr>
        <w:t xml:space="preserve"> זה פוליטי. </w:t>
      </w:r>
    </w:p>
    <w:p w14:paraId="638F4350"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 xml:space="preserve">שלי </w:t>
      </w:r>
      <w:proofErr w:type="spellStart"/>
      <w:r w:rsidRPr="001E2FF2">
        <w:rPr>
          <w:rFonts w:hint="cs"/>
          <w:sz w:val="24"/>
          <w:u w:val="single"/>
          <w:rtl/>
        </w:rPr>
        <w:t>יחימוביץ</w:t>
      </w:r>
      <w:proofErr w:type="spellEnd"/>
      <w:r w:rsidRPr="001E2FF2">
        <w:rPr>
          <w:rFonts w:hint="cs"/>
          <w:sz w:val="24"/>
          <w:u w:val="single"/>
          <w:rtl/>
        </w:rPr>
        <w:t>:</w:t>
      </w:r>
    </w:p>
    <w:p w14:paraId="0A164249" w14:textId="77777777" w:rsidR="001E2FF2" w:rsidRPr="001E2FF2" w:rsidRDefault="001E2FF2" w:rsidP="001E2FF2">
      <w:pPr>
        <w:pStyle w:val="Heading5"/>
        <w:rPr>
          <w:rFonts w:hint="cs"/>
          <w:sz w:val="24"/>
          <w:rtl/>
        </w:rPr>
      </w:pPr>
    </w:p>
    <w:p w14:paraId="12F9A56B" w14:textId="77777777" w:rsidR="001E2FF2" w:rsidRPr="001E2FF2" w:rsidRDefault="001E2FF2" w:rsidP="001E2FF2">
      <w:pPr>
        <w:bidi/>
        <w:jc w:val="both"/>
        <w:rPr>
          <w:rFonts w:cs="David" w:hint="cs"/>
          <w:rtl/>
        </w:rPr>
      </w:pPr>
      <w:r w:rsidRPr="001E2FF2">
        <w:rPr>
          <w:rFonts w:cs="David" w:hint="cs"/>
          <w:rtl/>
        </w:rPr>
        <w:tab/>
        <w:t xml:space="preserve"> מועצת יש"ע, למשל. </w:t>
      </w:r>
    </w:p>
    <w:p w14:paraId="0E4BA482" w14:textId="77777777" w:rsidR="001E2FF2" w:rsidRPr="001E2FF2" w:rsidRDefault="001E2FF2" w:rsidP="001E2FF2">
      <w:pPr>
        <w:bidi/>
        <w:jc w:val="both"/>
        <w:rPr>
          <w:rFonts w:cs="David" w:hint="cs"/>
          <w:rtl/>
        </w:rPr>
      </w:pPr>
      <w:r w:rsidRPr="001E2FF2">
        <w:rPr>
          <w:rFonts w:cs="David"/>
          <w:rtl/>
        </w:rPr>
        <w:br/>
      </w:r>
    </w:p>
    <w:p w14:paraId="06F2D045" w14:textId="77777777" w:rsidR="001E2FF2" w:rsidRPr="001E2FF2" w:rsidRDefault="001E2FF2" w:rsidP="001E2FF2">
      <w:pPr>
        <w:bidi/>
        <w:jc w:val="both"/>
        <w:rPr>
          <w:rFonts w:cs="David" w:hint="cs"/>
          <w:rtl/>
        </w:rPr>
      </w:pP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2C2C8DA8" w14:textId="77777777" w:rsidR="001E2FF2" w:rsidRPr="001E2FF2" w:rsidRDefault="001E2FF2" w:rsidP="001E2FF2">
      <w:pPr>
        <w:bidi/>
        <w:jc w:val="both"/>
        <w:rPr>
          <w:rFonts w:cs="David" w:hint="cs"/>
          <w:rtl/>
        </w:rPr>
      </w:pPr>
    </w:p>
    <w:p w14:paraId="44432E69" w14:textId="77777777" w:rsidR="001E2FF2" w:rsidRPr="001E2FF2" w:rsidRDefault="001E2FF2" w:rsidP="001E2FF2">
      <w:pPr>
        <w:bidi/>
        <w:jc w:val="both"/>
        <w:rPr>
          <w:rFonts w:cs="David" w:hint="cs"/>
          <w:rtl/>
        </w:rPr>
      </w:pPr>
      <w:r w:rsidRPr="001E2FF2">
        <w:rPr>
          <w:rFonts w:cs="David" w:hint="cs"/>
          <w:rtl/>
        </w:rPr>
        <w:tab/>
        <w:t xml:space="preserve"> מועצת יש"ע או התנועה לזכויות האזרח. </w:t>
      </w:r>
    </w:p>
    <w:p w14:paraId="60585DD1"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דבי </w:t>
      </w:r>
      <w:proofErr w:type="spellStart"/>
      <w:r w:rsidRPr="001E2FF2">
        <w:rPr>
          <w:rFonts w:cs="David" w:hint="cs"/>
          <w:u w:val="single"/>
          <w:rtl/>
        </w:rPr>
        <w:t>גולד</w:t>
      </w:r>
      <w:proofErr w:type="spellEnd"/>
      <w:r w:rsidRPr="001E2FF2">
        <w:rPr>
          <w:rFonts w:cs="David" w:hint="cs"/>
          <w:u w:val="single"/>
          <w:rtl/>
        </w:rPr>
        <w:t>-חיו:</w:t>
      </w:r>
    </w:p>
    <w:p w14:paraId="3913F571" w14:textId="77777777" w:rsidR="001E2FF2" w:rsidRPr="001E2FF2" w:rsidRDefault="001E2FF2" w:rsidP="001E2FF2">
      <w:pPr>
        <w:bidi/>
        <w:jc w:val="both"/>
        <w:rPr>
          <w:rFonts w:cs="David" w:hint="cs"/>
          <w:rtl/>
        </w:rPr>
      </w:pPr>
    </w:p>
    <w:p w14:paraId="4DBBB3B6" w14:textId="77777777" w:rsidR="001E2FF2" w:rsidRPr="001E2FF2" w:rsidRDefault="001E2FF2" w:rsidP="001E2FF2">
      <w:pPr>
        <w:bidi/>
        <w:jc w:val="both"/>
        <w:rPr>
          <w:rFonts w:cs="David" w:hint="cs"/>
          <w:rtl/>
        </w:rPr>
      </w:pPr>
      <w:r w:rsidRPr="001E2FF2">
        <w:rPr>
          <w:rFonts w:cs="David" w:hint="cs"/>
          <w:rtl/>
        </w:rPr>
        <w:tab/>
        <w:t xml:space="preserve">אני אומרת אפילו יותר מזה. גם כשבאים למשל ארגוני איכות סביבה </w:t>
      </w:r>
      <w:r w:rsidRPr="001E2FF2">
        <w:rPr>
          <w:rFonts w:cs="David"/>
          <w:rtl/>
        </w:rPr>
        <w:t>–</w:t>
      </w:r>
      <w:r w:rsidRPr="001E2FF2">
        <w:rPr>
          <w:rFonts w:cs="David" w:hint="cs"/>
          <w:rtl/>
        </w:rPr>
        <w:t xml:space="preserve"> שכביכול הם מייצגים אינטרס נקי, ציבורי </w:t>
      </w:r>
      <w:r w:rsidRPr="001E2FF2">
        <w:rPr>
          <w:rFonts w:cs="David"/>
          <w:rtl/>
        </w:rPr>
        <w:t>–</w:t>
      </w:r>
      <w:r w:rsidRPr="001E2FF2">
        <w:rPr>
          <w:rFonts w:cs="David" w:hint="cs"/>
          <w:rtl/>
        </w:rPr>
        <w:t xml:space="preserve"> יש מן הסתם חברי כנסת </w:t>
      </w:r>
      <w:r w:rsidRPr="001E2FF2">
        <w:rPr>
          <w:rFonts w:cs="David"/>
          <w:rtl/>
        </w:rPr>
        <w:t>–</w:t>
      </w:r>
      <w:r w:rsidRPr="001E2FF2">
        <w:rPr>
          <w:rFonts w:cs="David" w:hint="cs"/>
          <w:rtl/>
        </w:rPr>
        <w:t xml:space="preserve"> ואני כעת מציגה את התמונה הפחות נעימה </w:t>
      </w:r>
      <w:r w:rsidRPr="001E2FF2">
        <w:rPr>
          <w:rFonts w:cs="David"/>
          <w:rtl/>
        </w:rPr>
        <w:t>–</w:t>
      </w:r>
      <w:r w:rsidRPr="001E2FF2">
        <w:rPr>
          <w:rFonts w:cs="David" w:hint="cs"/>
          <w:rtl/>
        </w:rPr>
        <w:t xml:space="preserve"> שיש להם קשרים או לחצים מקבלנים גדולים או מיזמים גדולים, והרבה יותר קל "לנפנף" ארגוני איכות סביבה כאשר לא מוסדרת כפי שצריך - - -</w:t>
      </w:r>
    </w:p>
    <w:p w14:paraId="34EA27C8"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יובל </w:t>
      </w:r>
      <w:proofErr w:type="spellStart"/>
      <w:r w:rsidRPr="001E2FF2">
        <w:rPr>
          <w:rFonts w:cs="David" w:hint="cs"/>
          <w:u w:val="single"/>
          <w:rtl/>
        </w:rPr>
        <w:t>שטייניץ</w:t>
      </w:r>
      <w:proofErr w:type="spellEnd"/>
      <w:r w:rsidRPr="001E2FF2">
        <w:rPr>
          <w:rFonts w:cs="David" w:hint="cs"/>
          <w:u w:val="single"/>
          <w:rtl/>
        </w:rPr>
        <w:t>:</w:t>
      </w:r>
    </w:p>
    <w:p w14:paraId="1604F542" w14:textId="77777777" w:rsidR="001E2FF2" w:rsidRPr="001E2FF2" w:rsidRDefault="001E2FF2" w:rsidP="001E2FF2">
      <w:pPr>
        <w:bidi/>
        <w:jc w:val="both"/>
        <w:rPr>
          <w:rFonts w:cs="David" w:hint="cs"/>
          <w:rtl/>
        </w:rPr>
      </w:pPr>
    </w:p>
    <w:p w14:paraId="57419109" w14:textId="77777777" w:rsidR="001E2FF2" w:rsidRPr="001E2FF2" w:rsidRDefault="001E2FF2" w:rsidP="001E2FF2">
      <w:pPr>
        <w:bidi/>
        <w:jc w:val="both"/>
        <w:rPr>
          <w:rFonts w:cs="David" w:hint="cs"/>
          <w:rtl/>
        </w:rPr>
      </w:pPr>
      <w:r w:rsidRPr="001E2FF2">
        <w:rPr>
          <w:rFonts w:cs="David" w:hint="cs"/>
          <w:rtl/>
        </w:rPr>
        <w:tab/>
        <w:t xml:space="preserve">כלומר, את אומרת שהלוביסטים החזקים של הקונצרנים הכלכליים ידחקו את הלוביסטים החלשים של הארגונים. </w:t>
      </w:r>
    </w:p>
    <w:p w14:paraId="0965D89F"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דבי </w:t>
      </w:r>
      <w:proofErr w:type="spellStart"/>
      <w:r w:rsidRPr="001E2FF2">
        <w:rPr>
          <w:rFonts w:cs="David" w:hint="cs"/>
          <w:u w:val="single"/>
          <w:rtl/>
        </w:rPr>
        <w:t>גולד</w:t>
      </w:r>
      <w:proofErr w:type="spellEnd"/>
      <w:r w:rsidRPr="001E2FF2">
        <w:rPr>
          <w:rFonts w:cs="David" w:hint="cs"/>
          <w:u w:val="single"/>
          <w:rtl/>
        </w:rPr>
        <w:t>-חיו:</w:t>
      </w:r>
    </w:p>
    <w:p w14:paraId="2333F0C7" w14:textId="77777777" w:rsidR="001E2FF2" w:rsidRPr="001E2FF2" w:rsidRDefault="001E2FF2" w:rsidP="001E2FF2">
      <w:pPr>
        <w:bidi/>
        <w:jc w:val="both"/>
        <w:rPr>
          <w:rFonts w:cs="David" w:hint="cs"/>
          <w:rtl/>
        </w:rPr>
      </w:pPr>
    </w:p>
    <w:p w14:paraId="1AA8D1CB" w14:textId="77777777" w:rsidR="001E2FF2" w:rsidRPr="001E2FF2" w:rsidRDefault="001E2FF2" w:rsidP="001E2FF2">
      <w:pPr>
        <w:bidi/>
        <w:jc w:val="both"/>
        <w:rPr>
          <w:rFonts w:cs="David" w:hint="cs"/>
          <w:rtl/>
        </w:rPr>
      </w:pPr>
      <w:r w:rsidRPr="001E2FF2">
        <w:rPr>
          <w:rFonts w:cs="David" w:hint="cs"/>
          <w:rtl/>
        </w:rPr>
        <w:tab/>
        <w:t xml:space="preserve">לא הלוביסטים. לא מדובר פה ברמת הלוביסטים. מדובר פה בפעילות של נציגי ארגונים, והחשש הוא שמי שייפגע יותר הם דווקא נציגים של ארגונים שמייצגים אינטרס ציבורי. זאת הדוגמה הקלה כי פה מדובר על פרוצדורה - אני מניחה שכולם פה ירימו את היד, בסדר, נעשה זכות ערר - אבל יש בהצעת החוק דברים הרבה יותר חמורים, כמו דרכי פעולה, וצריך לזכור שככל שמצרים דרכי פעולה של נציגי ארגונים חברתיים </w:t>
      </w:r>
      <w:r w:rsidRPr="001E2FF2">
        <w:rPr>
          <w:rFonts w:cs="David"/>
          <w:rtl/>
        </w:rPr>
        <w:t>–</w:t>
      </w:r>
      <w:r w:rsidRPr="001E2FF2">
        <w:rPr>
          <w:rFonts w:cs="David" w:hint="cs"/>
          <w:rtl/>
        </w:rPr>
        <w:t xml:space="preserve"> אין להם דרכי פעולה אחרות. </w:t>
      </w:r>
    </w:p>
    <w:p w14:paraId="598527DE" w14:textId="77777777" w:rsidR="001E2FF2" w:rsidRPr="001E2FF2" w:rsidRDefault="001E2FF2" w:rsidP="001E2FF2">
      <w:pPr>
        <w:bidi/>
        <w:jc w:val="both"/>
        <w:rPr>
          <w:rFonts w:cs="David" w:hint="cs"/>
          <w:rtl/>
        </w:rPr>
      </w:pPr>
    </w:p>
    <w:p w14:paraId="645768A8" w14:textId="77777777" w:rsidR="001E2FF2" w:rsidRPr="001E2FF2" w:rsidRDefault="001E2FF2" w:rsidP="001E2FF2">
      <w:pPr>
        <w:bidi/>
        <w:jc w:val="both"/>
        <w:rPr>
          <w:rFonts w:cs="David" w:hint="cs"/>
          <w:rtl/>
        </w:rPr>
      </w:pPr>
      <w:r w:rsidRPr="001E2FF2">
        <w:rPr>
          <w:rFonts w:cs="David" w:hint="cs"/>
          <w:rtl/>
        </w:rPr>
        <w:tab/>
        <w:t xml:space="preserve">ארגונים סביבתיים או חברתיים אחרים </w:t>
      </w:r>
      <w:r w:rsidRPr="001E2FF2">
        <w:rPr>
          <w:rFonts w:cs="David"/>
          <w:rtl/>
        </w:rPr>
        <w:t>–</w:t>
      </w:r>
      <w:r w:rsidRPr="001E2FF2">
        <w:rPr>
          <w:rFonts w:cs="David" w:hint="cs"/>
          <w:rtl/>
        </w:rPr>
        <w:t xml:space="preserve"> דרכי הפעולה שלהם הן שתיים: או שהם הולכים לבית-משפט, או שהם באים לנסות להשפיע  - - -</w:t>
      </w:r>
    </w:p>
    <w:p w14:paraId="0856DC49" w14:textId="77777777" w:rsidR="001E2FF2" w:rsidRDefault="001E2FF2" w:rsidP="001E2FF2">
      <w:pPr>
        <w:bidi/>
        <w:jc w:val="both"/>
        <w:rPr>
          <w:rFonts w:cs="David" w:hint="cs"/>
          <w:rtl/>
        </w:rPr>
      </w:pPr>
    </w:p>
    <w:p w14:paraId="074D9B8A" w14:textId="77777777" w:rsidR="001E2FF2" w:rsidRDefault="001E2FF2" w:rsidP="001E2FF2">
      <w:pPr>
        <w:bidi/>
        <w:jc w:val="both"/>
        <w:rPr>
          <w:rFonts w:cs="David" w:hint="cs"/>
          <w:rtl/>
        </w:rPr>
      </w:pPr>
    </w:p>
    <w:p w14:paraId="4754A76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יצחק בן-ישראל:</w:t>
      </w:r>
    </w:p>
    <w:p w14:paraId="15A69241" w14:textId="77777777" w:rsidR="001E2FF2" w:rsidRPr="001E2FF2" w:rsidRDefault="001E2FF2" w:rsidP="001E2FF2">
      <w:pPr>
        <w:bidi/>
        <w:jc w:val="both"/>
        <w:rPr>
          <w:rFonts w:cs="David" w:hint="cs"/>
          <w:rtl/>
        </w:rPr>
      </w:pPr>
    </w:p>
    <w:p w14:paraId="324582CF" w14:textId="77777777" w:rsidR="001E2FF2" w:rsidRPr="001E2FF2" w:rsidRDefault="001E2FF2" w:rsidP="001E2FF2">
      <w:pPr>
        <w:bidi/>
        <w:jc w:val="both"/>
        <w:rPr>
          <w:rFonts w:cs="David" w:hint="cs"/>
          <w:rtl/>
        </w:rPr>
      </w:pPr>
      <w:r w:rsidRPr="001E2FF2">
        <w:rPr>
          <w:rFonts w:cs="David" w:hint="cs"/>
          <w:rtl/>
        </w:rPr>
        <w:tab/>
        <w:t xml:space="preserve">כפי שאני קראתי את החוק הזה, אין פה שום כוונה להצר את דרכי הפעולה </w:t>
      </w:r>
      <w:r w:rsidRPr="001E2FF2">
        <w:rPr>
          <w:rFonts w:cs="David"/>
          <w:rtl/>
        </w:rPr>
        <w:t>–</w:t>
      </w:r>
      <w:r w:rsidRPr="001E2FF2">
        <w:rPr>
          <w:rFonts w:cs="David" w:hint="cs"/>
          <w:rtl/>
        </w:rPr>
        <w:t xml:space="preserve"> ואני עכשיו מדבר על הלוביסטים בכלל </w:t>
      </w:r>
      <w:r w:rsidRPr="001E2FF2">
        <w:rPr>
          <w:rFonts w:cs="David"/>
          <w:rtl/>
        </w:rPr>
        <w:t>–</w:t>
      </w:r>
      <w:r w:rsidRPr="001E2FF2">
        <w:rPr>
          <w:rFonts w:cs="David" w:hint="cs"/>
          <w:rtl/>
        </w:rPr>
        <w:t xml:space="preserve"> אלא רק לקבוע כללים לעניין הזה, ושהם לא יהיו פסולים. יכול מאוד להיות שבניסוח נגיד: פה ושם זה לא ברור, ויכול להשתמע מכך שבניגוד לכוונה המקורית, נעשה בלתי אפשרי, דרכי פעולה שכולנו לא רצינו לאסור אותן, אז זוהי כבר הערה ברמה אחרת. את זה אפשר לתקן, וזה יתוקן אני מניח. </w:t>
      </w:r>
    </w:p>
    <w:p w14:paraId="2FB805B5" w14:textId="77777777" w:rsidR="001E2FF2" w:rsidRPr="001E2FF2" w:rsidRDefault="001E2FF2" w:rsidP="001E2FF2">
      <w:pPr>
        <w:bidi/>
        <w:jc w:val="both"/>
        <w:rPr>
          <w:rFonts w:cs="David" w:hint="cs"/>
          <w:rtl/>
        </w:rPr>
      </w:pPr>
    </w:p>
    <w:p w14:paraId="41BFC7AC" w14:textId="77777777" w:rsidR="001E2FF2" w:rsidRPr="001E2FF2" w:rsidRDefault="001E2FF2" w:rsidP="001E2FF2">
      <w:pPr>
        <w:bidi/>
        <w:jc w:val="both"/>
        <w:rPr>
          <w:rFonts w:cs="David" w:hint="cs"/>
          <w:rtl/>
        </w:rPr>
      </w:pPr>
      <w:r w:rsidRPr="001E2FF2">
        <w:rPr>
          <w:rFonts w:cs="David" w:hint="cs"/>
          <w:rtl/>
        </w:rPr>
        <w:tab/>
        <w:t xml:space="preserve">אני לא מצליח להבין מדוע ארגונים חברתיים </w:t>
      </w:r>
      <w:r w:rsidRPr="001E2FF2">
        <w:rPr>
          <w:rFonts w:cs="David"/>
          <w:rtl/>
        </w:rPr>
        <w:t>–</w:t>
      </w:r>
      <w:r w:rsidRPr="001E2FF2">
        <w:rPr>
          <w:rFonts w:cs="David" w:hint="cs"/>
          <w:rtl/>
        </w:rPr>
        <w:t xml:space="preserve"> הם ייפגעו יותר מכל אחד אחר פה במדינה. אני לא מבין את העניין הזה.</w:t>
      </w:r>
    </w:p>
    <w:p w14:paraId="755BDFEE"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דבי </w:t>
      </w:r>
      <w:proofErr w:type="spellStart"/>
      <w:r w:rsidRPr="001E2FF2">
        <w:rPr>
          <w:rFonts w:cs="David" w:hint="cs"/>
          <w:u w:val="single"/>
          <w:rtl/>
        </w:rPr>
        <w:t>גולד</w:t>
      </w:r>
      <w:proofErr w:type="spellEnd"/>
      <w:r w:rsidRPr="001E2FF2">
        <w:rPr>
          <w:rFonts w:cs="David" w:hint="cs"/>
          <w:u w:val="single"/>
          <w:rtl/>
        </w:rPr>
        <w:t>-חיו:</w:t>
      </w:r>
    </w:p>
    <w:p w14:paraId="60AAB47B" w14:textId="77777777" w:rsidR="001E2FF2" w:rsidRPr="001E2FF2" w:rsidRDefault="001E2FF2" w:rsidP="001E2FF2">
      <w:pPr>
        <w:bidi/>
        <w:jc w:val="both"/>
        <w:rPr>
          <w:rFonts w:cs="David" w:hint="cs"/>
          <w:rtl/>
        </w:rPr>
      </w:pPr>
    </w:p>
    <w:p w14:paraId="0FDAB8D0" w14:textId="77777777" w:rsidR="001E2FF2" w:rsidRPr="001E2FF2" w:rsidRDefault="001E2FF2" w:rsidP="001E2FF2">
      <w:pPr>
        <w:bidi/>
        <w:jc w:val="both"/>
        <w:rPr>
          <w:rFonts w:cs="David" w:hint="cs"/>
          <w:rtl/>
        </w:rPr>
      </w:pPr>
      <w:r w:rsidRPr="001E2FF2">
        <w:rPr>
          <w:rFonts w:cs="David" w:hint="cs"/>
          <w:rtl/>
        </w:rPr>
        <w:tab/>
        <w:t xml:space="preserve">הם ייפגעו יותר משום שאל"ף, צריך לזכור שנציגי ארגונים שמסתובבים בכנסת </w:t>
      </w:r>
      <w:r w:rsidRPr="001E2FF2">
        <w:rPr>
          <w:rFonts w:cs="David"/>
          <w:rtl/>
        </w:rPr>
        <w:t>–</w:t>
      </w:r>
      <w:r w:rsidRPr="001E2FF2">
        <w:rPr>
          <w:rFonts w:cs="David" w:hint="cs"/>
          <w:rtl/>
        </w:rPr>
        <w:t xml:space="preserve"> אני חושבת שאפשר לספור על יד אחת, חברי כנסת מכירים שיש חמישה-שישה נציגי ארגונים שנמצאים פה באופן קבוע. ולמה כל זה? משום שהארגונים החברתיים הם ארגונים קטנים, בקושי מיוצגים, אין להם כספים להחזיק אנשים בשכר שיעבדו הרבה בכנסת.</w:t>
      </w:r>
    </w:p>
    <w:p w14:paraId="54F0CD2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יצחק בן-ישראל:</w:t>
      </w:r>
    </w:p>
    <w:p w14:paraId="34FAC628" w14:textId="77777777" w:rsidR="001E2FF2" w:rsidRPr="001E2FF2" w:rsidRDefault="001E2FF2" w:rsidP="001E2FF2">
      <w:pPr>
        <w:bidi/>
        <w:jc w:val="both"/>
        <w:rPr>
          <w:rFonts w:cs="David" w:hint="cs"/>
          <w:rtl/>
        </w:rPr>
      </w:pPr>
    </w:p>
    <w:p w14:paraId="1390AB79" w14:textId="77777777" w:rsidR="001E2FF2" w:rsidRPr="001E2FF2" w:rsidRDefault="001E2FF2" w:rsidP="001E2FF2">
      <w:pPr>
        <w:bidi/>
        <w:jc w:val="both"/>
        <w:rPr>
          <w:rFonts w:cs="David" w:hint="cs"/>
          <w:rtl/>
        </w:rPr>
      </w:pPr>
      <w:r w:rsidRPr="001E2FF2">
        <w:rPr>
          <w:rFonts w:cs="David" w:hint="cs"/>
          <w:rtl/>
        </w:rPr>
        <w:tab/>
        <w:t xml:space="preserve">למה צריך להחזיק אנשים בשכר? אני ממש לא מבין מה את אומרת. </w:t>
      </w:r>
    </w:p>
    <w:p w14:paraId="300F0A9D"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קריאה:</w:t>
      </w:r>
    </w:p>
    <w:p w14:paraId="4C16F1B7" w14:textId="77777777" w:rsidR="001E2FF2" w:rsidRPr="001E2FF2" w:rsidRDefault="001E2FF2" w:rsidP="001E2FF2">
      <w:pPr>
        <w:bidi/>
        <w:jc w:val="both"/>
        <w:rPr>
          <w:rFonts w:cs="David" w:hint="cs"/>
          <w:rtl/>
        </w:rPr>
      </w:pPr>
    </w:p>
    <w:p w14:paraId="2743DAAA" w14:textId="77777777" w:rsidR="001E2FF2" w:rsidRPr="001E2FF2" w:rsidRDefault="001E2FF2" w:rsidP="001E2FF2">
      <w:pPr>
        <w:bidi/>
        <w:jc w:val="both"/>
        <w:rPr>
          <w:rFonts w:cs="David" w:hint="cs"/>
          <w:rtl/>
        </w:rPr>
      </w:pPr>
      <w:r w:rsidRPr="001E2FF2">
        <w:rPr>
          <w:rFonts w:cs="David" w:hint="cs"/>
          <w:rtl/>
        </w:rPr>
        <w:tab/>
        <w:t>האם אני יכולה להסביר?</w:t>
      </w:r>
    </w:p>
    <w:p w14:paraId="712875C9"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383B8B8B" w14:textId="77777777" w:rsidR="001E2FF2" w:rsidRPr="001E2FF2" w:rsidRDefault="001E2FF2" w:rsidP="001E2FF2">
      <w:pPr>
        <w:bidi/>
        <w:jc w:val="both"/>
        <w:rPr>
          <w:rFonts w:cs="David" w:hint="cs"/>
          <w:rtl/>
        </w:rPr>
      </w:pPr>
    </w:p>
    <w:p w14:paraId="5F652025" w14:textId="77777777" w:rsidR="001E2FF2" w:rsidRPr="001E2FF2" w:rsidRDefault="001E2FF2" w:rsidP="001E2FF2">
      <w:pPr>
        <w:bidi/>
        <w:jc w:val="both"/>
        <w:rPr>
          <w:rFonts w:cs="David" w:hint="cs"/>
          <w:rtl/>
        </w:rPr>
      </w:pPr>
      <w:r w:rsidRPr="001E2FF2">
        <w:rPr>
          <w:rFonts w:cs="David" w:hint="cs"/>
          <w:rtl/>
        </w:rPr>
        <w:tab/>
        <w:t xml:space="preserve">לא. יש סדר. אני אהיה מוכן לתת לך לאחר מכן. רות, את נמצאת בפורום? </w:t>
      </w:r>
    </w:p>
    <w:p w14:paraId="458F24AD" w14:textId="77777777" w:rsidR="001E2FF2" w:rsidRPr="001E2FF2" w:rsidRDefault="001E2FF2" w:rsidP="001E2FF2">
      <w:pPr>
        <w:bidi/>
        <w:jc w:val="both"/>
        <w:rPr>
          <w:rFonts w:cs="David" w:hint="cs"/>
          <w:u w:val="single"/>
          <w:rtl/>
        </w:rPr>
      </w:pPr>
      <w:r w:rsidRPr="001E2FF2">
        <w:rPr>
          <w:rFonts w:cs="David"/>
          <w:rtl/>
        </w:rPr>
        <w:br/>
      </w:r>
    </w:p>
    <w:p w14:paraId="1F7ED6A5" w14:textId="77777777" w:rsidR="001E2FF2" w:rsidRPr="001E2FF2" w:rsidRDefault="001E2FF2" w:rsidP="001E2FF2">
      <w:pPr>
        <w:bidi/>
        <w:jc w:val="both"/>
        <w:rPr>
          <w:rFonts w:cs="David" w:hint="cs"/>
          <w:rtl/>
        </w:rPr>
      </w:pPr>
      <w:r w:rsidRPr="001E2FF2">
        <w:rPr>
          <w:rFonts w:cs="David" w:hint="cs"/>
          <w:u w:val="single"/>
          <w:rtl/>
        </w:rPr>
        <w:t xml:space="preserve">רות </w:t>
      </w:r>
      <w:proofErr w:type="spellStart"/>
      <w:r w:rsidRPr="001E2FF2">
        <w:rPr>
          <w:rFonts w:cs="David" w:hint="cs"/>
          <w:u w:val="single"/>
          <w:rtl/>
        </w:rPr>
        <w:t>פרמינגר</w:t>
      </w:r>
      <w:proofErr w:type="spellEnd"/>
      <w:r w:rsidRPr="001E2FF2">
        <w:rPr>
          <w:rFonts w:cs="David" w:hint="cs"/>
          <w:u w:val="single"/>
          <w:rtl/>
        </w:rPr>
        <w:t>:</w:t>
      </w:r>
    </w:p>
    <w:p w14:paraId="5FFD2A97" w14:textId="77777777" w:rsidR="001E2FF2" w:rsidRPr="001E2FF2" w:rsidRDefault="001E2FF2" w:rsidP="001E2FF2">
      <w:pPr>
        <w:bidi/>
        <w:jc w:val="both"/>
        <w:rPr>
          <w:rFonts w:cs="David" w:hint="cs"/>
          <w:rtl/>
        </w:rPr>
      </w:pPr>
    </w:p>
    <w:p w14:paraId="0E57DAF8" w14:textId="77777777" w:rsidR="001E2FF2" w:rsidRPr="001E2FF2" w:rsidRDefault="001E2FF2" w:rsidP="001E2FF2">
      <w:pPr>
        <w:bidi/>
        <w:jc w:val="both"/>
        <w:rPr>
          <w:rFonts w:cs="David" w:hint="cs"/>
          <w:rtl/>
        </w:rPr>
      </w:pPr>
      <w:r w:rsidRPr="001E2FF2">
        <w:rPr>
          <w:rFonts w:cs="David" w:hint="cs"/>
          <w:rtl/>
        </w:rPr>
        <w:tab/>
        <w:t xml:space="preserve">כן. </w:t>
      </w:r>
    </w:p>
    <w:p w14:paraId="5B781616"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28F43A76" w14:textId="77777777" w:rsidR="001E2FF2" w:rsidRPr="001E2FF2" w:rsidRDefault="001E2FF2" w:rsidP="001E2FF2">
      <w:pPr>
        <w:bidi/>
        <w:jc w:val="both"/>
        <w:rPr>
          <w:rFonts w:cs="David" w:hint="cs"/>
          <w:rtl/>
        </w:rPr>
      </w:pPr>
      <w:r w:rsidRPr="001E2FF2">
        <w:rPr>
          <w:rFonts w:cs="David" w:hint="cs"/>
          <w:rtl/>
        </w:rPr>
        <w:tab/>
      </w:r>
    </w:p>
    <w:p w14:paraId="3C738CFF" w14:textId="77777777" w:rsidR="001E2FF2" w:rsidRPr="001E2FF2" w:rsidRDefault="001E2FF2" w:rsidP="001E2FF2">
      <w:pPr>
        <w:bidi/>
        <w:ind w:firstLine="567"/>
        <w:jc w:val="both"/>
        <w:rPr>
          <w:rFonts w:cs="David" w:hint="cs"/>
          <w:rtl/>
        </w:rPr>
      </w:pPr>
      <w:r w:rsidRPr="001E2FF2">
        <w:rPr>
          <w:rFonts w:cs="David" w:hint="cs"/>
          <w:rtl/>
        </w:rPr>
        <w:t>אז כבר דיברו מצידכם. אורית, האם את גם בפורום?</w:t>
      </w:r>
    </w:p>
    <w:p w14:paraId="37F4DB18"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אורית </w:t>
      </w:r>
      <w:proofErr w:type="spellStart"/>
      <w:r w:rsidRPr="001E2FF2">
        <w:rPr>
          <w:rFonts w:cs="David" w:hint="cs"/>
          <w:u w:val="single"/>
          <w:rtl/>
        </w:rPr>
        <w:t>לרנר</w:t>
      </w:r>
      <w:proofErr w:type="spellEnd"/>
      <w:r w:rsidRPr="001E2FF2">
        <w:rPr>
          <w:rFonts w:cs="David" w:hint="cs"/>
          <w:u w:val="single"/>
          <w:rtl/>
        </w:rPr>
        <w:t>:</w:t>
      </w:r>
    </w:p>
    <w:p w14:paraId="4785F3FF" w14:textId="77777777" w:rsidR="001E2FF2" w:rsidRPr="001E2FF2" w:rsidRDefault="001E2FF2" w:rsidP="001E2FF2">
      <w:pPr>
        <w:bidi/>
        <w:jc w:val="both"/>
        <w:rPr>
          <w:rFonts w:cs="David" w:hint="cs"/>
          <w:rtl/>
        </w:rPr>
      </w:pPr>
    </w:p>
    <w:p w14:paraId="78EE5407" w14:textId="77777777" w:rsidR="001E2FF2" w:rsidRPr="001E2FF2" w:rsidRDefault="001E2FF2" w:rsidP="001E2FF2">
      <w:pPr>
        <w:bidi/>
        <w:jc w:val="both"/>
        <w:rPr>
          <w:rFonts w:cs="David" w:hint="cs"/>
          <w:rtl/>
        </w:rPr>
      </w:pPr>
      <w:r w:rsidRPr="001E2FF2">
        <w:rPr>
          <w:rFonts w:cs="David" w:hint="cs"/>
          <w:rtl/>
        </w:rPr>
        <w:tab/>
        <w:t xml:space="preserve">אני גם בפורום. אני מבקשת להתייחס. </w:t>
      </w:r>
    </w:p>
    <w:p w14:paraId="6A1A7AF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רות </w:t>
      </w:r>
      <w:proofErr w:type="spellStart"/>
      <w:r w:rsidRPr="001E2FF2">
        <w:rPr>
          <w:rFonts w:cs="David" w:hint="cs"/>
          <w:u w:val="single"/>
          <w:rtl/>
        </w:rPr>
        <w:t>פרמינגר</w:t>
      </w:r>
      <w:proofErr w:type="spellEnd"/>
      <w:r w:rsidRPr="001E2FF2">
        <w:rPr>
          <w:rFonts w:cs="David" w:hint="cs"/>
          <w:u w:val="single"/>
          <w:rtl/>
        </w:rPr>
        <w:t>:</w:t>
      </w:r>
    </w:p>
    <w:p w14:paraId="14EB46B2" w14:textId="77777777" w:rsidR="001E2FF2" w:rsidRPr="001E2FF2" w:rsidRDefault="001E2FF2" w:rsidP="001E2FF2">
      <w:pPr>
        <w:bidi/>
        <w:jc w:val="both"/>
        <w:rPr>
          <w:rFonts w:cs="David" w:hint="cs"/>
          <w:rtl/>
        </w:rPr>
      </w:pPr>
    </w:p>
    <w:p w14:paraId="2103D7A8" w14:textId="77777777" w:rsidR="001E2FF2" w:rsidRPr="001E2FF2" w:rsidRDefault="001E2FF2" w:rsidP="001E2FF2">
      <w:pPr>
        <w:bidi/>
        <w:jc w:val="both"/>
        <w:rPr>
          <w:rFonts w:cs="David" w:hint="cs"/>
          <w:rtl/>
        </w:rPr>
      </w:pPr>
      <w:r w:rsidRPr="001E2FF2">
        <w:rPr>
          <w:rFonts w:cs="David" w:hint="cs"/>
          <w:rtl/>
        </w:rPr>
        <w:tab/>
        <w:t xml:space="preserve">זאת אומרת שרק אחד מאיתנו יכול לדבר? אנחנו לא יכולים להוסיף דברים שלא נאמרו? </w:t>
      </w:r>
    </w:p>
    <w:p w14:paraId="2B751C5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46CC8341" w14:textId="77777777" w:rsidR="001E2FF2" w:rsidRPr="001E2FF2" w:rsidRDefault="001E2FF2" w:rsidP="001E2FF2">
      <w:pPr>
        <w:bidi/>
        <w:jc w:val="both"/>
        <w:rPr>
          <w:rFonts w:cs="David" w:hint="cs"/>
          <w:rtl/>
        </w:rPr>
      </w:pPr>
    </w:p>
    <w:p w14:paraId="2ED42C0E" w14:textId="77777777" w:rsidR="001E2FF2" w:rsidRPr="001E2FF2" w:rsidRDefault="001E2FF2" w:rsidP="001E2FF2">
      <w:pPr>
        <w:bidi/>
        <w:jc w:val="both"/>
        <w:rPr>
          <w:rFonts w:cs="David" w:hint="cs"/>
          <w:rtl/>
        </w:rPr>
      </w:pPr>
      <w:r w:rsidRPr="001E2FF2">
        <w:rPr>
          <w:rFonts w:cs="David" w:hint="cs"/>
          <w:rtl/>
        </w:rPr>
        <w:tab/>
        <w:t xml:space="preserve">בדיונים הבאים, מישהו אחר מכם ירצה לדבר </w:t>
      </w:r>
      <w:r w:rsidRPr="001E2FF2">
        <w:rPr>
          <w:rFonts w:cs="David"/>
          <w:rtl/>
        </w:rPr>
        <w:t>–</w:t>
      </w:r>
      <w:r w:rsidRPr="001E2FF2">
        <w:rPr>
          <w:rFonts w:cs="David" w:hint="cs"/>
          <w:rtl/>
        </w:rPr>
        <w:t xml:space="preserve"> במקום דפנה היום - מישהו אחר ירצה לדבר, יוכל לדבר. כל הכוונה  </w:t>
      </w:r>
      <w:proofErr w:type="spellStart"/>
      <w:r w:rsidRPr="001E2FF2">
        <w:rPr>
          <w:rFonts w:cs="David" w:hint="cs"/>
          <w:rtl/>
        </w:rPr>
        <w:t>היתה</w:t>
      </w:r>
      <w:proofErr w:type="spellEnd"/>
      <w:r w:rsidRPr="001E2FF2">
        <w:rPr>
          <w:rFonts w:cs="David" w:hint="cs"/>
          <w:rtl/>
        </w:rPr>
        <w:t xml:space="preserve"> לתאגד אתכם, אם אפשר.</w:t>
      </w:r>
    </w:p>
    <w:p w14:paraId="1CAAEDF4"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64776D73" w14:textId="77777777" w:rsidR="001E2FF2" w:rsidRPr="001E2FF2" w:rsidRDefault="001E2FF2" w:rsidP="001E2FF2">
      <w:pPr>
        <w:bidi/>
        <w:jc w:val="both"/>
        <w:rPr>
          <w:rFonts w:cs="David" w:hint="cs"/>
          <w:u w:val="single"/>
          <w:rtl/>
        </w:rPr>
      </w:pPr>
    </w:p>
    <w:p w14:paraId="54AEBD60" w14:textId="77777777" w:rsidR="001E2FF2" w:rsidRPr="001E2FF2" w:rsidRDefault="001E2FF2" w:rsidP="001E2FF2">
      <w:pPr>
        <w:bidi/>
        <w:jc w:val="both"/>
        <w:rPr>
          <w:rFonts w:cs="David" w:hint="cs"/>
          <w:rtl/>
        </w:rPr>
      </w:pPr>
      <w:r w:rsidRPr="001E2FF2">
        <w:rPr>
          <w:rFonts w:cs="David" w:hint="cs"/>
          <w:rtl/>
        </w:rPr>
        <w:tab/>
        <w:t>אדוני, אני לא  יכול להתרכז בדיון עם ההערות מאחורי, אני חייב להגיד לך. כל הזמן יש ביקורת על מה יכול להיות ועל מה לא יכול להיות. הם כבר יושבים ליד שולחן חברי הכנסת; שיישבו שם.</w:t>
      </w:r>
    </w:p>
    <w:p w14:paraId="4EA3FB98"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03F7C965" w14:textId="77777777" w:rsidR="001E2FF2" w:rsidRPr="001E2FF2" w:rsidRDefault="001E2FF2" w:rsidP="001E2FF2">
      <w:pPr>
        <w:bidi/>
        <w:jc w:val="both"/>
        <w:rPr>
          <w:rFonts w:cs="David" w:hint="cs"/>
          <w:rtl/>
        </w:rPr>
      </w:pPr>
    </w:p>
    <w:p w14:paraId="53F5CCA1" w14:textId="77777777" w:rsidR="001E2FF2" w:rsidRPr="001E2FF2" w:rsidRDefault="001E2FF2" w:rsidP="001E2FF2">
      <w:pPr>
        <w:bidi/>
        <w:jc w:val="both"/>
        <w:rPr>
          <w:rFonts w:cs="David" w:hint="cs"/>
          <w:rtl/>
        </w:rPr>
      </w:pPr>
      <w:r w:rsidRPr="001E2FF2">
        <w:rPr>
          <w:rFonts w:cs="David" w:hint="cs"/>
          <w:rtl/>
        </w:rPr>
        <w:tab/>
        <w:t>גדעון, למה לכעוס</w:t>
      </w:r>
      <w:r w:rsidRPr="001E2FF2">
        <w:rPr>
          <w:rFonts w:cs="David" w:hint="cs"/>
        </w:rPr>
        <w:t xml:space="preserve"> ?</w:t>
      </w:r>
    </w:p>
    <w:p w14:paraId="17B82B63"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0F6521DA" w14:textId="77777777" w:rsidR="001E2FF2" w:rsidRPr="001E2FF2" w:rsidRDefault="001E2FF2" w:rsidP="001E2FF2">
      <w:pPr>
        <w:bidi/>
        <w:jc w:val="both"/>
        <w:rPr>
          <w:rFonts w:cs="David" w:hint="cs"/>
          <w:rtl/>
        </w:rPr>
      </w:pPr>
    </w:p>
    <w:p w14:paraId="35D0541B" w14:textId="77777777" w:rsidR="001E2FF2" w:rsidRPr="001E2FF2" w:rsidRDefault="001E2FF2" w:rsidP="001E2FF2">
      <w:pPr>
        <w:bidi/>
        <w:jc w:val="both"/>
        <w:rPr>
          <w:rFonts w:cs="David" w:hint="cs"/>
          <w:rtl/>
        </w:rPr>
      </w:pPr>
      <w:r w:rsidRPr="001E2FF2">
        <w:rPr>
          <w:rFonts w:cs="David" w:hint="cs"/>
          <w:rtl/>
        </w:rPr>
        <w:tab/>
        <w:t xml:space="preserve"> היושב-ראש הזמין אותם לשבת. </w:t>
      </w:r>
    </w:p>
    <w:p w14:paraId="14375439"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לאה ליברמן-בנדר:</w:t>
      </w:r>
    </w:p>
    <w:p w14:paraId="29A6BBF7" w14:textId="77777777" w:rsidR="001E2FF2" w:rsidRPr="001E2FF2" w:rsidRDefault="001E2FF2" w:rsidP="001E2FF2">
      <w:pPr>
        <w:bidi/>
        <w:jc w:val="both"/>
        <w:rPr>
          <w:rFonts w:cs="David" w:hint="cs"/>
          <w:rtl/>
        </w:rPr>
      </w:pPr>
    </w:p>
    <w:p w14:paraId="7C85C17A" w14:textId="77777777" w:rsidR="001E2FF2" w:rsidRPr="001E2FF2" w:rsidRDefault="001E2FF2" w:rsidP="001E2FF2">
      <w:pPr>
        <w:bidi/>
        <w:jc w:val="both"/>
        <w:rPr>
          <w:rFonts w:cs="David" w:hint="cs"/>
          <w:rtl/>
        </w:rPr>
      </w:pPr>
      <w:r w:rsidRPr="001E2FF2">
        <w:rPr>
          <w:rFonts w:cs="David" w:hint="cs"/>
          <w:rtl/>
        </w:rPr>
        <w:tab/>
        <w:t xml:space="preserve">אני מבקשת לענות על השאלה איך אנחנו </w:t>
      </w:r>
      <w:r w:rsidRPr="001E2FF2">
        <w:rPr>
          <w:rFonts w:cs="David"/>
          <w:rtl/>
        </w:rPr>
        <w:t>–</w:t>
      </w:r>
      <w:r w:rsidRPr="001E2FF2">
        <w:rPr>
          <w:rFonts w:cs="David" w:hint="cs"/>
          <w:rtl/>
        </w:rPr>
        <w:t xml:space="preserve"> הארגונים החברתיים </w:t>
      </w:r>
      <w:r w:rsidRPr="001E2FF2">
        <w:rPr>
          <w:rFonts w:cs="David"/>
          <w:rtl/>
        </w:rPr>
        <w:t>–</w:t>
      </w:r>
      <w:r w:rsidRPr="001E2FF2">
        <w:rPr>
          <w:rFonts w:cs="David" w:hint="cs"/>
          <w:rtl/>
        </w:rPr>
        <w:t xml:space="preserve"> עשויים או עלולים להיפגע יותר. גם כשאנחנו עובדים כלוביסטים מטעם ארגון מסוים, אנחנו, לכאורה או לא לכאורה, הקשר היחידי של אותה האוכלוסייה המוחלשת שאתה אנחנו עובדים. אם אנחנו לא נייצג אותם בקשר עם חברי הכנסת או מי שלא מגיע - - -</w:t>
      </w:r>
    </w:p>
    <w:p w14:paraId="325C61DA" w14:textId="77777777" w:rsidR="001E2FF2" w:rsidRPr="001E2FF2" w:rsidRDefault="001E2FF2" w:rsidP="001E2FF2">
      <w:pPr>
        <w:bidi/>
        <w:jc w:val="both"/>
        <w:rPr>
          <w:rFonts w:cs="David" w:hint="cs"/>
          <w:rtl/>
        </w:rPr>
      </w:pPr>
    </w:p>
    <w:p w14:paraId="1D22BDD7" w14:textId="77777777" w:rsidR="001E2FF2" w:rsidRPr="001E2FF2" w:rsidRDefault="001E2FF2" w:rsidP="001E2FF2">
      <w:pPr>
        <w:bidi/>
        <w:jc w:val="both"/>
        <w:rPr>
          <w:rFonts w:cs="David" w:hint="cs"/>
          <w:rtl/>
        </w:rPr>
      </w:pPr>
      <w:r w:rsidRPr="001E2FF2">
        <w:rPr>
          <w:rFonts w:cs="David" w:hint="cs"/>
          <w:u w:val="single"/>
          <w:rtl/>
        </w:rPr>
        <w:t>יצחק בן-ישראל:</w:t>
      </w:r>
    </w:p>
    <w:p w14:paraId="58D9AC2F" w14:textId="77777777" w:rsidR="001E2FF2" w:rsidRPr="001E2FF2" w:rsidRDefault="001E2FF2" w:rsidP="001E2FF2">
      <w:pPr>
        <w:bidi/>
        <w:jc w:val="both"/>
        <w:rPr>
          <w:rFonts w:cs="David" w:hint="cs"/>
          <w:rtl/>
        </w:rPr>
      </w:pPr>
    </w:p>
    <w:p w14:paraId="31AF6110" w14:textId="77777777" w:rsidR="001E2FF2" w:rsidRPr="001E2FF2" w:rsidRDefault="001E2FF2" w:rsidP="001E2FF2">
      <w:pPr>
        <w:bidi/>
        <w:jc w:val="both"/>
        <w:rPr>
          <w:rFonts w:cs="David" w:hint="cs"/>
          <w:rtl/>
        </w:rPr>
      </w:pPr>
      <w:r w:rsidRPr="001E2FF2">
        <w:rPr>
          <w:rFonts w:cs="David" w:hint="cs"/>
          <w:rtl/>
        </w:rPr>
        <w:tab/>
        <w:t xml:space="preserve">מי מבקש שלא תייצגו? זה מה שאני לא מצליח להבין. </w:t>
      </w:r>
    </w:p>
    <w:p w14:paraId="302B826C"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לאה ליברמן-בנדר:</w:t>
      </w:r>
    </w:p>
    <w:p w14:paraId="10373A63" w14:textId="77777777" w:rsidR="001E2FF2" w:rsidRPr="001E2FF2" w:rsidRDefault="001E2FF2" w:rsidP="001E2FF2">
      <w:pPr>
        <w:bidi/>
        <w:jc w:val="both"/>
        <w:rPr>
          <w:rFonts w:cs="David" w:hint="cs"/>
          <w:rtl/>
        </w:rPr>
      </w:pPr>
    </w:p>
    <w:p w14:paraId="31C79094" w14:textId="77777777" w:rsidR="001E2FF2" w:rsidRPr="001E2FF2" w:rsidRDefault="001E2FF2" w:rsidP="001E2FF2">
      <w:pPr>
        <w:bidi/>
        <w:ind w:firstLine="567"/>
        <w:jc w:val="both"/>
        <w:rPr>
          <w:rFonts w:cs="David" w:hint="cs"/>
          <w:rtl/>
        </w:rPr>
      </w:pPr>
      <w:r w:rsidRPr="001E2FF2">
        <w:rPr>
          <w:rFonts w:cs="David" w:hint="cs"/>
          <w:rtl/>
        </w:rPr>
        <w:t xml:space="preserve">אם אנחנו לא נוכל לשכנע, הקול שלהם </w:t>
      </w:r>
      <w:r w:rsidRPr="001E2FF2">
        <w:rPr>
          <w:rFonts w:cs="David"/>
          <w:rtl/>
        </w:rPr>
        <w:t>–</w:t>
      </w:r>
      <w:r w:rsidRPr="001E2FF2">
        <w:rPr>
          <w:rFonts w:cs="David" w:hint="cs"/>
          <w:rtl/>
        </w:rPr>
        <w:t xml:space="preserve"> היכן שאנחנו נמצאים אתם בתפר, כי גם אתם נמצאים אתם בתפר </w:t>
      </w:r>
      <w:r w:rsidRPr="001E2FF2">
        <w:rPr>
          <w:rFonts w:cs="David"/>
          <w:rtl/>
        </w:rPr>
        <w:t>–</w:t>
      </w:r>
      <w:r w:rsidRPr="001E2FF2">
        <w:rPr>
          <w:rFonts w:cs="David" w:hint="cs"/>
          <w:rtl/>
        </w:rPr>
        <w:t xml:space="preserve"> לא יגיע לידי ביטוי.</w:t>
      </w:r>
    </w:p>
    <w:p w14:paraId="50024279"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01BD0B74" w14:textId="77777777" w:rsidR="001E2FF2" w:rsidRPr="001E2FF2" w:rsidRDefault="001E2FF2" w:rsidP="001E2FF2">
      <w:pPr>
        <w:bidi/>
        <w:jc w:val="both"/>
        <w:rPr>
          <w:rFonts w:cs="David" w:hint="cs"/>
          <w:u w:val="single"/>
          <w:rtl/>
        </w:rPr>
      </w:pPr>
    </w:p>
    <w:p w14:paraId="4C6D1F68" w14:textId="77777777" w:rsidR="001E2FF2" w:rsidRPr="001E2FF2" w:rsidRDefault="001E2FF2" w:rsidP="001E2FF2">
      <w:pPr>
        <w:bidi/>
        <w:jc w:val="both"/>
        <w:rPr>
          <w:rFonts w:cs="David" w:hint="cs"/>
          <w:rtl/>
        </w:rPr>
      </w:pPr>
      <w:r w:rsidRPr="001E2FF2">
        <w:rPr>
          <w:rFonts w:cs="David" w:hint="cs"/>
          <w:rtl/>
        </w:rPr>
        <w:tab/>
        <w:t>אבל  מה זה מפריע לך לעבוד, אני לא הבנתי .</w:t>
      </w:r>
    </w:p>
    <w:p w14:paraId="115AB074" w14:textId="77777777" w:rsidR="001E2FF2" w:rsidRPr="001E2FF2" w:rsidRDefault="001E2FF2" w:rsidP="001E2FF2">
      <w:pPr>
        <w:bidi/>
        <w:jc w:val="both"/>
        <w:rPr>
          <w:rFonts w:cs="David" w:hint="cs"/>
          <w:u w:val="single"/>
          <w:rtl/>
        </w:rPr>
      </w:pPr>
      <w:r w:rsidRPr="001E2FF2">
        <w:rPr>
          <w:rFonts w:cs="David"/>
          <w:rtl/>
        </w:rPr>
        <w:br/>
      </w:r>
    </w:p>
    <w:p w14:paraId="5F300A2F" w14:textId="77777777" w:rsidR="001E2FF2" w:rsidRPr="001E2FF2" w:rsidRDefault="001E2FF2" w:rsidP="001E2FF2">
      <w:pPr>
        <w:bidi/>
        <w:jc w:val="both"/>
        <w:rPr>
          <w:rFonts w:cs="David" w:hint="cs"/>
          <w:u w:val="single"/>
          <w:rtl/>
        </w:rPr>
      </w:pPr>
    </w:p>
    <w:p w14:paraId="5103A82E" w14:textId="77777777" w:rsidR="001E2FF2" w:rsidRPr="001E2FF2" w:rsidRDefault="001E2FF2" w:rsidP="001E2FF2">
      <w:pPr>
        <w:bidi/>
        <w:jc w:val="both"/>
        <w:rPr>
          <w:rFonts w:cs="David" w:hint="cs"/>
          <w:u w:val="single"/>
          <w:rtl/>
        </w:rPr>
      </w:pPr>
    </w:p>
    <w:p w14:paraId="1457D743" w14:textId="77777777" w:rsidR="001E2FF2" w:rsidRPr="001E2FF2" w:rsidRDefault="001E2FF2" w:rsidP="001E2FF2">
      <w:pPr>
        <w:bidi/>
        <w:jc w:val="both"/>
        <w:rPr>
          <w:rFonts w:cs="David" w:hint="cs"/>
          <w:rtl/>
        </w:rPr>
      </w:pPr>
      <w:r w:rsidRPr="001E2FF2">
        <w:rPr>
          <w:rFonts w:cs="David" w:hint="cs"/>
          <w:u w:val="single"/>
          <w:rtl/>
        </w:rPr>
        <w:t>יצחק בן-ישראל:</w:t>
      </w:r>
    </w:p>
    <w:p w14:paraId="08E9E40F" w14:textId="77777777" w:rsidR="001E2FF2" w:rsidRPr="001E2FF2" w:rsidRDefault="001E2FF2" w:rsidP="001E2FF2">
      <w:pPr>
        <w:bidi/>
        <w:jc w:val="both"/>
        <w:rPr>
          <w:rFonts w:cs="David" w:hint="cs"/>
          <w:rtl/>
        </w:rPr>
      </w:pPr>
    </w:p>
    <w:p w14:paraId="0FDEC834" w14:textId="77777777" w:rsidR="001E2FF2" w:rsidRPr="001E2FF2" w:rsidRDefault="001E2FF2" w:rsidP="001E2FF2">
      <w:pPr>
        <w:bidi/>
        <w:jc w:val="both"/>
        <w:rPr>
          <w:rFonts w:cs="David" w:hint="cs"/>
          <w:rtl/>
        </w:rPr>
      </w:pPr>
      <w:r w:rsidRPr="001E2FF2">
        <w:rPr>
          <w:rFonts w:cs="David" w:hint="cs"/>
          <w:rtl/>
        </w:rPr>
        <w:tab/>
        <w:t xml:space="preserve">מי פה בחוק רוצה שלא יהיה לכם קשר עם האוכלוסיות, שלא תייצגו אותן? אף אחד לא רוצה דבר כזה. כל מה שאומרים זה שלא תתנו שוחד, שלא תעשו דברים פסולים. </w:t>
      </w:r>
    </w:p>
    <w:p w14:paraId="70B32191" w14:textId="77777777" w:rsidR="001E2FF2" w:rsidRPr="001E2FF2" w:rsidRDefault="001E2FF2" w:rsidP="001E2FF2">
      <w:pPr>
        <w:bidi/>
        <w:jc w:val="both"/>
        <w:rPr>
          <w:rFonts w:cs="David" w:hint="cs"/>
          <w:rtl/>
        </w:rPr>
      </w:pPr>
    </w:p>
    <w:p w14:paraId="231BBE19" w14:textId="77777777" w:rsidR="001E2FF2" w:rsidRPr="001E2FF2" w:rsidRDefault="001E2FF2" w:rsidP="001E2FF2">
      <w:pPr>
        <w:bidi/>
        <w:jc w:val="both"/>
        <w:rPr>
          <w:rFonts w:cs="David" w:hint="cs"/>
          <w:rtl/>
        </w:rPr>
      </w:pPr>
      <w:r w:rsidRPr="001E2FF2">
        <w:rPr>
          <w:rFonts w:cs="David" w:hint="cs"/>
          <w:u w:val="single"/>
          <w:rtl/>
        </w:rPr>
        <w:t>קריאה:</w:t>
      </w:r>
    </w:p>
    <w:p w14:paraId="7A5899D3" w14:textId="77777777" w:rsidR="001E2FF2" w:rsidRPr="001E2FF2" w:rsidRDefault="001E2FF2" w:rsidP="001E2FF2">
      <w:pPr>
        <w:bidi/>
        <w:jc w:val="both"/>
        <w:rPr>
          <w:rFonts w:cs="David" w:hint="cs"/>
          <w:rtl/>
        </w:rPr>
      </w:pPr>
    </w:p>
    <w:p w14:paraId="34121E34" w14:textId="77777777" w:rsidR="001E2FF2" w:rsidRPr="001E2FF2" w:rsidRDefault="001E2FF2" w:rsidP="001E2FF2">
      <w:pPr>
        <w:bidi/>
        <w:jc w:val="both"/>
        <w:rPr>
          <w:rFonts w:cs="David" w:hint="cs"/>
          <w:rtl/>
        </w:rPr>
      </w:pPr>
      <w:r w:rsidRPr="001E2FF2">
        <w:rPr>
          <w:rFonts w:cs="David" w:hint="cs"/>
          <w:rtl/>
        </w:rPr>
        <w:tab/>
        <w:t xml:space="preserve">אנחנו לא יכולים לתת שוחד, אין לנו עם מה גם אם מאוד היינו רוצים. </w:t>
      </w:r>
    </w:p>
    <w:p w14:paraId="361D6FC2"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יצחק בן-ישראל:</w:t>
      </w:r>
    </w:p>
    <w:p w14:paraId="2255282A" w14:textId="77777777" w:rsidR="001E2FF2" w:rsidRPr="001E2FF2" w:rsidRDefault="001E2FF2" w:rsidP="001E2FF2">
      <w:pPr>
        <w:bidi/>
        <w:jc w:val="both"/>
        <w:rPr>
          <w:rFonts w:cs="David" w:hint="cs"/>
          <w:rtl/>
        </w:rPr>
      </w:pPr>
    </w:p>
    <w:p w14:paraId="37F2A00F" w14:textId="77777777" w:rsidR="001E2FF2" w:rsidRPr="001E2FF2" w:rsidRDefault="001E2FF2" w:rsidP="001E2FF2">
      <w:pPr>
        <w:bidi/>
        <w:ind w:firstLine="567"/>
        <w:jc w:val="both"/>
        <w:rPr>
          <w:rFonts w:cs="David" w:hint="cs"/>
          <w:rtl/>
        </w:rPr>
      </w:pPr>
      <w:r w:rsidRPr="001E2FF2">
        <w:rPr>
          <w:rFonts w:cs="David" w:hint="cs"/>
          <w:rtl/>
        </w:rPr>
        <w:t xml:space="preserve">אבל אני לא מבין מדוע זה פוגע בכם. </w:t>
      </w:r>
    </w:p>
    <w:p w14:paraId="71F34041"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לאה ליברמן-בנדר:</w:t>
      </w:r>
    </w:p>
    <w:p w14:paraId="1BF4F188" w14:textId="77777777" w:rsidR="001E2FF2" w:rsidRPr="001E2FF2" w:rsidRDefault="001E2FF2" w:rsidP="001E2FF2">
      <w:pPr>
        <w:bidi/>
        <w:jc w:val="both"/>
        <w:rPr>
          <w:rFonts w:cs="David" w:hint="cs"/>
          <w:rtl/>
        </w:rPr>
      </w:pPr>
    </w:p>
    <w:p w14:paraId="1EE2A1E2" w14:textId="77777777" w:rsidR="001E2FF2" w:rsidRPr="001E2FF2" w:rsidRDefault="001E2FF2" w:rsidP="001E2FF2">
      <w:pPr>
        <w:bidi/>
        <w:jc w:val="both"/>
        <w:rPr>
          <w:rFonts w:cs="David" w:hint="cs"/>
          <w:rtl/>
        </w:rPr>
      </w:pPr>
      <w:r w:rsidRPr="001E2FF2">
        <w:rPr>
          <w:rFonts w:cs="David" w:hint="cs"/>
          <w:rtl/>
        </w:rPr>
        <w:tab/>
        <w:t xml:space="preserve">זה פוגע כי אנחנו לא יכולים לשכנע. </w:t>
      </w:r>
    </w:p>
    <w:p w14:paraId="77692CC5"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18E78152" w14:textId="77777777" w:rsidR="001E2FF2" w:rsidRPr="001E2FF2" w:rsidRDefault="001E2FF2" w:rsidP="001E2FF2">
      <w:pPr>
        <w:bidi/>
        <w:jc w:val="both"/>
        <w:rPr>
          <w:rFonts w:cs="David" w:hint="cs"/>
          <w:u w:val="single"/>
          <w:rtl/>
        </w:rPr>
      </w:pPr>
    </w:p>
    <w:p w14:paraId="0458F518" w14:textId="77777777" w:rsidR="001E2FF2" w:rsidRPr="001E2FF2" w:rsidRDefault="001E2FF2" w:rsidP="001E2FF2">
      <w:pPr>
        <w:bidi/>
        <w:jc w:val="both"/>
        <w:rPr>
          <w:rFonts w:cs="David" w:hint="cs"/>
          <w:rtl/>
        </w:rPr>
      </w:pPr>
      <w:r w:rsidRPr="001E2FF2">
        <w:rPr>
          <w:rFonts w:cs="David" w:hint="cs"/>
          <w:rtl/>
        </w:rPr>
        <w:tab/>
        <w:t xml:space="preserve"> למה? מה מפריע לך? תראי לי איפה בהצעה אני מפריע לך לשכנע. </w:t>
      </w:r>
    </w:p>
    <w:p w14:paraId="63BF4613"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דבי </w:t>
      </w:r>
      <w:proofErr w:type="spellStart"/>
      <w:r w:rsidRPr="001E2FF2">
        <w:rPr>
          <w:rFonts w:cs="David" w:hint="cs"/>
          <w:u w:val="single"/>
          <w:rtl/>
        </w:rPr>
        <w:t>גולד</w:t>
      </w:r>
      <w:proofErr w:type="spellEnd"/>
      <w:r w:rsidRPr="001E2FF2">
        <w:rPr>
          <w:rFonts w:cs="David" w:hint="cs"/>
          <w:u w:val="single"/>
          <w:rtl/>
        </w:rPr>
        <w:t>-חיו:</w:t>
      </w:r>
    </w:p>
    <w:p w14:paraId="3BF0351F" w14:textId="77777777" w:rsidR="001E2FF2" w:rsidRPr="001E2FF2" w:rsidRDefault="001E2FF2" w:rsidP="001E2FF2">
      <w:pPr>
        <w:bidi/>
        <w:jc w:val="both"/>
        <w:rPr>
          <w:rFonts w:cs="David" w:hint="cs"/>
          <w:rtl/>
        </w:rPr>
      </w:pPr>
    </w:p>
    <w:p w14:paraId="0932C786" w14:textId="77777777" w:rsidR="001E2FF2" w:rsidRPr="001E2FF2" w:rsidRDefault="001E2FF2" w:rsidP="001E2FF2">
      <w:pPr>
        <w:bidi/>
        <w:jc w:val="both"/>
        <w:rPr>
          <w:rFonts w:cs="David" w:hint="cs"/>
          <w:rtl/>
        </w:rPr>
      </w:pPr>
      <w:r w:rsidRPr="001E2FF2">
        <w:rPr>
          <w:rFonts w:cs="David" w:hint="cs"/>
          <w:rtl/>
        </w:rPr>
        <w:tab/>
        <w:t>סעיף 96(א)(1): "אסור להביא חבר כנסת למחויבות..." אם אני כותבת מחר הצעת חוק שאתה מניח אותה, זוהי מחויבות שלך כלפיי או לא?</w:t>
      </w:r>
    </w:p>
    <w:p w14:paraId="7C1D0A50"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01218678" w14:textId="77777777" w:rsidR="001E2FF2" w:rsidRPr="001E2FF2" w:rsidRDefault="001E2FF2" w:rsidP="001E2FF2">
      <w:pPr>
        <w:bidi/>
        <w:jc w:val="both"/>
        <w:rPr>
          <w:rFonts w:cs="David" w:hint="cs"/>
          <w:u w:val="single"/>
          <w:rtl/>
        </w:rPr>
      </w:pPr>
    </w:p>
    <w:p w14:paraId="7E30502E" w14:textId="77777777" w:rsidR="001E2FF2" w:rsidRPr="001E2FF2" w:rsidRDefault="001E2FF2" w:rsidP="001E2FF2">
      <w:pPr>
        <w:bidi/>
        <w:jc w:val="both"/>
        <w:rPr>
          <w:rFonts w:cs="David" w:hint="cs"/>
          <w:rtl/>
        </w:rPr>
      </w:pPr>
      <w:r w:rsidRPr="001E2FF2">
        <w:rPr>
          <w:rFonts w:cs="David" w:hint="cs"/>
          <w:rtl/>
        </w:rPr>
        <w:tab/>
        <w:t xml:space="preserve"> לא. </w:t>
      </w:r>
    </w:p>
    <w:p w14:paraId="1E80E37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דבי </w:t>
      </w:r>
      <w:proofErr w:type="spellStart"/>
      <w:r w:rsidRPr="001E2FF2">
        <w:rPr>
          <w:rFonts w:cs="David" w:hint="cs"/>
          <w:u w:val="single"/>
          <w:rtl/>
        </w:rPr>
        <w:t>גולד</w:t>
      </w:r>
      <w:proofErr w:type="spellEnd"/>
      <w:r w:rsidRPr="001E2FF2">
        <w:rPr>
          <w:rFonts w:cs="David" w:hint="cs"/>
          <w:u w:val="single"/>
          <w:rtl/>
        </w:rPr>
        <w:t>-חיו:</w:t>
      </w:r>
    </w:p>
    <w:p w14:paraId="51A2D05A" w14:textId="77777777" w:rsidR="001E2FF2" w:rsidRPr="001E2FF2" w:rsidRDefault="001E2FF2" w:rsidP="001E2FF2">
      <w:pPr>
        <w:bidi/>
        <w:jc w:val="both"/>
        <w:rPr>
          <w:rFonts w:cs="David" w:hint="cs"/>
          <w:rtl/>
        </w:rPr>
      </w:pPr>
    </w:p>
    <w:p w14:paraId="6E1FE628" w14:textId="77777777" w:rsidR="001E2FF2" w:rsidRPr="001E2FF2" w:rsidRDefault="001E2FF2" w:rsidP="001E2FF2">
      <w:pPr>
        <w:bidi/>
        <w:jc w:val="both"/>
        <w:rPr>
          <w:rFonts w:cs="David" w:hint="cs"/>
          <w:rtl/>
        </w:rPr>
      </w:pPr>
      <w:r w:rsidRPr="001E2FF2">
        <w:rPr>
          <w:rFonts w:cs="David" w:hint="cs"/>
          <w:rtl/>
        </w:rPr>
        <w:tab/>
        <w:t>אם אני אומרת לך שהצעת חוק שאנחנו מקדמים - - -</w:t>
      </w:r>
    </w:p>
    <w:p w14:paraId="58CD8816"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קריאות:</w:t>
      </w:r>
    </w:p>
    <w:p w14:paraId="5FEAA20F" w14:textId="77777777" w:rsidR="001E2FF2" w:rsidRPr="001E2FF2" w:rsidRDefault="001E2FF2" w:rsidP="001E2FF2">
      <w:pPr>
        <w:bidi/>
        <w:jc w:val="both"/>
        <w:rPr>
          <w:rFonts w:cs="David" w:hint="cs"/>
          <w:rtl/>
        </w:rPr>
      </w:pPr>
    </w:p>
    <w:p w14:paraId="47581322" w14:textId="77777777" w:rsidR="001E2FF2" w:rsidRPr="001E2FF2" w:rsidRDefault="001E2FF2" w:rsidP="001E2FF2">
      <w:pPr>
        <w:bidi/>
        <w:jc w:val="both"/>
        <w:rPr>
          <w:rFonts w:cs="David" w:hint="cs"/>
          <w:rtl/>
        </w:rPr>
      </w:pPr>
      <w:r w:rsidRPr="001E2FF2">
        <w:rPr>
          <w:rFonts w:cs="David" w:hint="cs"/>
          <w:rtl/>
        </w:rPr>
        <w:tab/>
        <w:t>- - -</w:t>
      </w:r>
    </w:p>
    <w:p w14:paraId="18E2D898" w14:textId="77777777" w:rsidR="001E2FF2" w:rsidRPr="001E2FF2" w:rsidRDefault="001E2FF2" w:rsidP="001E2FF2">
      <w:pPr>
        <w:bidi/>
        <w:jc w:val="both"/>
        <w:rPr>
          <w:rFonts w:cs="David" w:hint="cs"/>
          <w:rtl/>
        </w:rPr>
      </w:pPr>
    </w:p>
    <w:p w14:paraId="519BFF82" w14:textId="77777777" w:rsidR="001E2FF2" w:rsidRPr="001E2FF2" w:rsidRDefault="001E2FF2" w:rsidP="001E2FF2">
      <w:pPr>
        <w:bidi/>
        <w:jc w:val="both"/>
        <w:rPr>
          <w:rFonts w:cs="David" w:hint="cs"/>
          <w:u w:val="single"/>
          <w:rtl/>
        </w:rPr>
      </w:pPr>
      <w:r w:rsidRPr="001E2FF2">
        <w:rPr>
          <w:rFonts w:cs="David" w:hint="cs"/>
          <w:u w:val="single"/>
          <w:rtl/>
        </w:rPr>
        <w:t>גדעון סער:</w:t>
      </w:r>
    </w:p>
    <w:p w14:paraId="68A5F238" w14:textId="77777777" w:rsidR="001E2FF2" w:rsidRPr="001E2FF2" w:rsidRDefault="001E2FF2" w:rsidP="001E2FF2">
      <w:pPr>
        <w:bidi/>
        <w:jc w:val="both"/>
        <w:rPr>
          <w:rFonts w:cs="David" w:hint="cs"/>
          <w:u w:val="single"/>
          <w:rtl/>
        </w:rPr>
      </w:pPr>
    </w:p>
    <w:p w14:paraId="414A3FEF" w14:textId="77777777" w:rsidR="001E2FF2" w:rsidRPr="001E2FF2" w:rsidRDefault="001E2FF2" w:rsidP="001E2FF2">
      <w:pPr>
        <w:bidi/>
        <w:jc w:val="both"/>
        <w:rPr>
          <w:rFonts w:cs="David" w:hint="cs"/>
          <w:rtl/>
        </w:rPr>
      </w:pPr>
      <w:r w:rsidRPr="001E2FF2">
        <w:rPr>
          <w:rFonts w:cs="David" w:hint="cs"/>
          <w:rtl/>
        </w:rPr>
        <w:tab/>
        <w:t xml:space="preserve">אם אתם חושבים שיש בעייתיות בניסוח של הסעיף, אני מוכן לנסח את זה בצורה אחרת, אבל זה לא שונה לה מאשר למישהו אחר. </w:t>
      </w:r>
    </w:p>
    <w:p w14:paraId="58839BC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לאה ליברמן-בנדר:</w:t>
      </w:r>
    </w:p>
    <w:p w14:paraId="4BFAEC1E" w14:textId="77777777" w:rsidR="001E2FF2" w:rsidRPr="001E2FF2" w:rsidRDefault="001E2FF2" w:rsidP="001E2FF2">
      <w:pPr>
        <w:bidi/>
        <w:jc w:val="both"/>
        <w:rPr>
          <w:rFonts w:cs="David" w:hint="cs"/>
          <w:rtl/>
        </w:rPr>
      </w:pPr>
    </w:p>
    <w:p w14:paraId="74410CCB" w14:textId="77777777" w:rsidR="001E2FF2" w:rsidRPr="001E2FF2" w:rsidRDefault="001E2FF2" w:rsidP="001E2FF2">
      <w:pPr>
        <w:bidi/>
        <w:jc w:val="both"/>
        <w:rPr>
          <w:rFonts w:cs="David" w:hint="cs"/>
          <w:rtl/>
        </w:rPr>
      </w:pPr>
      <w:r w:rsidRPr="001E2FF2">
        <w:rPr>
          <w:rFonts w:cs="David" w:hint="cs"/>
          <w:rtl/>
        </w:rPr>
        <w:tab/>
        <w:t xml:space="preserve">זה שונה לאוכלוסייה, זה שונה ללקוח שלי. </w:t>
      </w:r>
    </w:p>
    <w:p w14:paraId="7E94B609"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2A1885DC" w14:textId="77777777" w:rsidR="001E2FF2" w:rsidRPr="001E2FF2" w:rsidRDefault="001E2FF2" w:rsidP="001E2FF2">
      <w:pPr>
        <w:bidi/>
        <w:jc w:val="both"/>
        <w:rPr>
          <w:rFonts w:cs="David" w:hint="cs"/>
          <w:u w:val="single"/>
          <w:rtl/>
        </w:rPr>
      </w:pPr>
    </w:p>
    <w:p w14:paraId="09D415E0" w14:textId="77777777" w:rsidR="001E2FF2" w:rsidRPr="001E2FF2" w:rsidRDefault="001E2FF2" w:rsidP="001E2FF2">
      <w:pPr>
        <w:bidi/>
        <w:jc w:val="both"/>
        <w:rPr>
          <w:rFonts w:cs="David" w:hint="cs"/>
          <w:rtl/>
        </w:rPr>
      </w:pPr>
      <w:r w:rsidRPr="001E2FF2">
        <w:rPr>
          <w:rFonts w:cs="David" w:hint="cs"/>
          <w:rtl/>
        </w:rPr>
        <w:tab/>
        <w:t xml:space="preserve">אני מקבל את ההערה של חבר הכנסת בן-ישראל. </w:t>
      </w:r>
    </w:p>
    <w:p w14:paraId="2857FAC2"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קריאה:</w:t>
      </w:r>
    </w:p>
    <w:p w14:paraId="523BA9C9" w14:textId="77777777" w:rsidR="001E2FF2" w:rsidRPr="001E2FF2" w:rsidRDefault="001E2FF2" w:rsidP="001E2FF2">
      <w:pPr>
        <w:bidi/>
        <w:jc w:val="both"/>
        <w:rPr>
          <w:rFonts w:cs="David" w:hint="cs"/>
          <w:rtl/>
        </w:rPr>
      </w:pPr>
    </w:p>
    <w:p w14:paraId="55ED5E88" w14:textId="77777777" w:rsidR="001E2FF2" w:rsidRPr="001E2FF2" w:rsidRDefault="001E2FF2" w:rsidP="001E2FF2">
      <w:pPr>
        <w:bidi/>
        <w:jc w:val="both"/>
        <w:rPr>
          <w:rFonts w:cs="David" w:hint="cs"/>
          <w:rtl/>
        </w:rPr>
      </w:pPr>
      <w:r w:rsidRPr="001E2FF2">
        <w:rPr>
          <w:rFonts w:cs="David" w:hint="cs"/>
          <w:rtl/>
        </w:rPr>
        <w:tab/>
        <w:t xml:space="preserve">מה </w:t>
      </w:r>
      <w:proofErr w:type="spellStart"/>
      <w:r w:rsidRPr="001E2FF2">
        <w:rPr>
          <w:rFonts w:cs="David" w:hint="cs"/>
          <w:rtl/>
        </w:rPr>
        <w:t>היתה</w:t>
      </w:r>
      <w:proofErr w:type="spellEnd"/>
      <w:r w:rsidRPr="001E2FF2">
        <w:rPr>
          <w:rFonts w:cs="David" w:hint="cs"/>
          <w:rtl/>
        </w:rPr>
        <w:t xml:space="preserve"> ההערה?</w:t>
      </w:r>
    </w:p>
    <w:p w14:paraId="0E50716F" w14:textId="77777777" w:rsidR="001E2FF2" w:rsidRPr="001E2FF2" w:rsidRDefault="001E2FF2" w:rsidP="001E2FF2">
      <w:pPr>
        <w:bidi/>
        <w:jc w:val="both"/>
        <w:rPr>
          <w:rFonts w:cs="David" w:hint="cs"/>
          <w:u w:val="single"/>
          <w:rtl/>
        </w:rPr>
      </w:pPr>
      <w:r w:rsidRPr="001E2FF2">
        <w:rPr>
          <w:rFonts w:cs="David"/>
          <w:rtl/>
        </w:rPr>
        <w:br/>
      </w:r>
    </w:p>
    <w:p w14:paraId="3F1C63A0" w14:textId="77777777" w:rsidR="001E2FF2" w:rsidRPr="001E2FF2" w:rsidRDefault="001E2FF2" w:rsidP="001E2FF2">
      <w:pPr>
        <w:bidi/>
        <w:jc w:val="both"/>
        <w:rPr>
          <w:rFonts w:cs="David" w:hint="cs"/>
          <w:u w:val="single"/>
          <w:rtl/>
        </w:rPr>
      </w:pPr>
    </w:p>
    <w:p w14:paraId="3F26C2B9" w14:textId="77777777" w:rsidR="001E2FF2" w:rsidRPr="001E2FF2" w:rsidRDefault="001E2FF2" w:rsidP="001E2FF2">
      <w:pPr>
        <w:bidi/>
        <w:jc w:val="both"/>
        <w:rPr>
          <w:rFonts w:cs="David" w:hint="cs"/>
          <w:u w:val="single"/>
          <w:rtl/>
        </w:rPr>
      </w:pPr>
    </w:p>
    <w:p w14:paraId="4D0905A1" w14:textId="77777777" w:rsidR="001E2FF2" w:rsidRPr="001E2FF2" w:rsidRDefault="001E2FF2" w:rsidP="001E2FF2">
      <w:pPr>
        <w:bidi/>
        <w:jc w:val="both"/>
        <w:rPr>
          <w:rFonts w:cs="David" w:hint="cs"/>
          <w:rtl/>
        </w:rPr>
      </w:pPr>
      <w:r w:rsidRPr="001E2FF2">
        <w:rPr>
          <w:rFonts w:cs="David" w:hint="cs"/>
          <w:u w:val="single"/>
          <w:rtl/>
        </w:rPr>
        <w:t>יצחק בן-ישראל:</w:t>
      </w:r>
    </w:p>
    <w:p w14:paraId="6E29C3D5" w14:textId="77777777" w:rsidR="001E2FF2" w:rsidRPr="001E2FF2" w:rsidRDefault="001E2FF2" w:rsidP="001E2FF2">
      <w:pPr>
        <w:bidi/>
        <w:jc w:val="both"/>
        <w:rPr>
          <w:rFonts w:cs="David" w:hint="cs"/>
          <w:rtl/>
        </w:rPr>
      </w:pPr>
    </w:p>
    <w:p w14:paraId="534AB41F" w14:textId="77777777" w:rsidR="001E2FF2" w:rsidRPr="001E2FF2" w:rsidRDefault="001E2FF2" w:rsidP="001E2FF2">
      <w:pPr>
        <w:bidi/>
        <w:jc w:val="both"/>
        <w:rPr>
          <w:rFonts w:cs="David" w:hint="cs"/>
          <w:rtl/>
        </w:rPr>
      </w:pPr>
      <w:r w:rsidRPr="001E2FF2">
        <w:rPr>
          <w:rFonts w:cs="David" w:hint="cs"/>
          <w:rtl/>
        </w:rPr>
        <w:tab/>
        <w:t xml:space="preserve">אני מבקש להסביר. הסעיף הזה הוא סעיף מצוין. יש בעייתיות בניסוח שלו, כי אפשר לפרש לא להביא למחויבות, גם כשאני לא יכול להגיד לכם שאני מתחייב להצביע עבור משהו. </w:t>
      </w:r>
    </w:p>
    <w:p w14:paraId="73ECD8E8"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לאה ליברמן-בנדר:</w:t>
      </w:r>
    </w:p>
    <w:p w14:paraId="604A3FB4" w14:textId="77777777" w:rsidR="001E2FF2" w:rsidRPr="001E2FF2" w:rsidRDefault="001E2FF2" w:rsidP="001E2FF2">
      <w:pPr>
        <w:bidi/>
        <w:jc w:val="both"/>
        <w:rPr>
          <w:rFonts w:cs="David" w:hint="cs"/>
          <w:rtl/>
        </w:rPr>
      </w:pPr>
    </w:p>
    <w:p w14:paraId="1B7ACD4F" w14:textId="77777777" w:rsidR="001E2FF2" w:rsidRPr="001E2FF2" w:rsidRDefault="001E2FF2" w:rsidP="001E2FF2">
      <w:pPr>
        <w:bidi/>
        <w:jc w:val="both"/>
        <w:rPr>
          <w:rFonts w:cs="David" w:hint="cs"/>
          <w:rtl/>
        </w:rPr>
      </w:pPr>
      <w:r w:rsidRPr="001E2FF2">
        <w:rPr>
          <w:rFonts w:cs="David" w:hint="cs"/>
          <w:rtl/>
        </w:rPr>
        <w:tab/>
        <w:t xml:space="preserve">נכון. </w:t>
      </w:r>
    </w:p>
    <w:p w14:paraId="51231F46"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יצחק בן-ישראל:</w:t>
      </w:r>
    </w:p>
    <w:p w14:paraId="4B739686" w14:textId="77777777" w:rsidR="001E2FF2" w:rsidRPr="001E2FF2" w:rsidRDefault="001E2FF2" w:rsidP="001E2FF2">
      <w:pPr>
        <w:bidi/>
        <w:jc w:val="both"/>
        <w:rPr>
          <w:rFonts w:cs="David" w:hint="cs"/>
          <w:u w:val="single"/>
          <w:rtl/>
        </w:rPr>
      </w:pPr>
    </w:p>
    <w:p w14:paraId="2C626135" w14:textId="77777777" w:rsidR="001E2FF2" w:rsidRPr="001E2FF2" w:rsidRDefault="001E2FF2" w:rsidP="001E2FF2">
      <w:pPr>
        <w:bidi/>
        <w:jc w:val="both"/>
        <w:rPr>
          <w:rFonts w:cs="David" w:hint="cs"/>
          <w:rtl/>
        </w:rPr>
      </w:pPr>
      <w:r w:rsidRPr="001E2FF2">
        <w:rPr>
          <w:rFonts w:cs="David" w:hint="cs"/>
          <w:rtl/>
        </w:rPr>
        <w:tab/>
        <w:t xml:space="preserve">אז הכוונה </w:t>
      </w:r>
      <w:proofErr w:type="spellStart"/>
      <w:r w:rsidRPr="001E2FF2">
        <w:rPr>
          <w:rFonts w:cs="David" w:hint="cs"/>
          <w:rtl/>
        </w:rPr>
        <w:t>היתה</w:t>
      </w:r>
      <w:proofErr w:type="spellEnd"/>
      <w:r w:rsidRPr="001E2FF2">
        <w:rPr>
          <w:rFonts w:cs="David" w:hint="cs"/>
          <w:rtl/>
        </w:rPr>
        <w:t xml:space="preserve"> לא להביא למחויבות פסולה. אפשר לשפר את ניסוח הסעיף. </w:t>
      </w:r>
    </w:p>
    <w:p w14:paraId="5537EF8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5DEC7CCF" w14:textId="77777777" w:rsidR="001E2FF2" w:rsidRPr="001E2FF2" w:rsidRDefault="001E2FF2" w:rsidP="001E2FF2">
      <w:pPr>
        <w:bidi/>
        <w:jc w:val="both"/>
        <w:rPr>
          <w:rFonts w:cs="David" w:hint="cs"/>
          <w:rtl/>
        </w:rPr>
      </w:pPr>
    </w:p>
    <w:p w14:paraId="547CF394" w14:textId="77777777" w:rsidR="001E2FF2" w:rsidRPr="001E2FF2" w:rsidRDefault="001E2FF2" w:rsidP="001E2FF2">
      <w:pPr>
        <w:bidi/>
        <w:jc w:val="both"/>
        <w:rPr>
          <w:rFonts w:cs="David" w:hint="cs"/>
          <w:rtl/>
        </w:rPr>
      </w:pPr>
      <w:r w:rsidRPr="001E2FF2">
        <w:rPr>
          <w:rFonts w:cs="David" w:hint="cs"/>
          <w:rtl/>
        </w:rPr>
        <w:tab/>
        <w:t xml:space="preserve">אדוני היושב-ראש, ראוי שנשמע את ההערות שלהם כאן. </w:t>
      </w:r>
    </w:p>
    <w:p w14:paraId="5899618F"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0F40A144" w14:textId="77777777" w:rsidR="001E2FF2" w:rsidRPr="001E2FF2" w:rsidRDefault="001E2FF2" w:rsidP="001E2FF2">
      <w:pPr>
        <w:bidi/>
        <w:jc w:val="both"/>
        <w:rPr>
          <w:rFonts w:cs="David" w:hint="cs"/>
          <w:rtl/>
        </w:rPr>
      </w:pPr>
    </w:p>
    <w:p w14:paraId="3D7759E9" w14:textId="77777777" w:rsidR="001E2FF2" w:rsidRPr="001E2FF2" w:rsidRDefault="001E2FF2" w:rsidP="001E2FF2">
      <w:pPr>
        <w:bidi/>
        <w:jc w:val="both"/>
        <w:rPr>
          <w:rFonts w:cs="David" w:hint="cs"/>
          <w:rtl/>
        </w:rPr>
      </w:pPr>
      <w:r w:rsidRPr="001E2FF2">
        <w:rPr>
          <w:rFonts w:cs="David" w:hint="cs"/>
          <w:rtl/>
        </w:rPr>
        <w:tab/>
        <w:t xml:space="preserve">רק רגע, נעשה סדר בדיון </w:t>
      </w:r>
      <w:r w:rsidRPr="001E2FF2">
        <w:rPr>
          <w:rFonts w:cs="David"/>
          <w:rtl/>
        </w:rPr>
        <w:t>–</w:t>
      </w:r>
      <w:r w:rsidRPr="001E2FF2">
        <w:rPr>
          <w:rFonts w:cs="David" w:hint="cs"/>
          <w:rtl/>
        </w:rPr>
        <w:t xml:space="preserve"> הייתי עסוק עם הרבה פתקאות. </w:t>
      </w:r>
    </w:p>
    <w:p w14:paraId="26C11FEE"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59F2B098" w14:textId="77777777" w:rsidR="001E2FF2" w:rsidRPr="001E2FF2" w:rsidRDefault="001E2FF2" w:rsidP="001E2FF2">
      <w:pPr>
        <w:bidi/>
        <w:jc w:val="both"/>
        <w:rPr>
          <w:rFonts w:cs="David" w:hint="cs"/>
          <w:rtl/>
        </w:rPr>
      </w:pPr>
    </w:p>
    <w:p w14:paraId="4E6DADD4" w14:textId="77777777" w:rsidR="001E2FF2" w:rsidRPr="001E2FF2" w:rsidRDefault="001E2FF2" w:rsidP="001E2FF2">
      <w:pPr>
        <w:bidi/>
        <w:jc w:val="both"/>
        <w:rPr>
          <w:rFonts w:cs="David" w:hint="cs"/>
          <w:rtl/>
        </w:rPr>
      </w:pPr>
      <w:r w:rsidRPr="001E2FF2">
        <w:rPr>
          <w:rFonts w:cs="David" w:hint="cs"/>
          <w:rtl/>
        </w:rPr>
        <w:tab/>
        <w:t xml:space="preserve">ראוי שנשמע את ההערות כאן </w:t>
      </w:r>
      <w:r w:rsidRPr="001E2FF2">
        <w:rPr>
          <w:rFonts w:cs="David"/>
          <w:rtl/>
        </w:rPr>
        <w:t>–</w:t>
      </w:r>
      <w:r w:rsidRPr="001E2FF2">
        <w:rPr>
          <w:rFonts w:cs="David" w:hint="cs"/>
          <w:rtl/>
        </w:rPr>
        <w:t xml:space="preserve"> אני מעדיפה מאשר יישבו איתי במזנון ויסבירו לי שם  מה שהם לא הספיקו לומר פה. </w:t>
      </w:r>
    </w:p>
    <w:p w14:paraId="60B28C7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3CC35AAB" w14:textId="77777777" w:rsidR="001E2FF2" w:rsidRPr="001E2FF2" w:rsidRDefault="001E2FF2" w:rsidP="001E2FF2">
      <w:pPr>
        <w:bidi/>
        <w:jc w:val="both"/>
        <w:rPr>
          <w:rFonts w:cs="David" w:hint="cs"/>
          <w:rtl/>
        </w:rPr>
      </w:pPr>
    </w:p>
    <w:p w14:paraId="2D7A16C2" w14:textId="77777777" w:rsidR="001E2FF2" w:rsidRPr="001E2FF2" w:rsidRDefault="001E2FF2" w:rsidP="001E2FF2">
      <w:pPr>
        <w:bidi/>
        <w:jc w:val="both"/>
        <w:rPr>
          <w:rFonts w:cs="David" w:hint="cs"/>
          <w:rtl/>
        </w:rPr>
      </w:pPr>
      <w:r w:rsidRPr="001E2FF2">
        <w:rPr>
          <w:rFonts w:cs="David" w:hint="cs"/>
          <w:rtl/>
        </w:rPr>
        <w:tab/>
        <w:t xml:space="preserve">אבל זה חלק מהעבודה שלהם. </w:t>
      </w:r>
    </w:p>
    <w:p w14:paraId="3FC7D2A3" w14:textId="77777777" w:rsidR="001E2FF2" w:rsidRPr="001E2FF2" w:rsidRDefault="001E2FF2" w:rsidP="001E2FF2">
      <w:pPr>
        <w:bidi/>
        <w:jc w:val="both"/>
        <w:rPr>
          <w:rFonts w:cs="David" w:hint="cs"/>
          <w:rtl/>
        </w:rPr>
      </w:pPr>
    </w:p>
    <w:p w14:paraId="6FE89FF6" w14:textId="77777777" w:rsidR="001E2FF2" w:rsidRPr="001E2FF2" w:rsidRDefault="001E2FF2" w:rsidP="001E2FF2">
      <w:pPr>
        <w:bidi/>
        <w:jc w:val="both"/>
        <w:rPr>
          <w:rFonts w:cs="David" w:hint="cs"/>
          <w:rtl/>
        </w:rPr>
      </w:pPr>
      <w:r w:rsidRPr="001E2FF2">
        <w:rPr>
          <w:rFonts w:cs="David" w:hint="cs"/>
          <w:u w:val="single"/>
          <w:rtl/>
        </w:rPr>
        <w:t>רונית תירוש:</w:t>
      </w:r>
    </w:p>
    <w:p w14:paraId="4A4D9E06" w14:textId="77777777" w:rsidR="001E2FF2" w:rsidRPr="001E2FF2" w:rsidRDefault="001E2FF2" w:rsidP="001E2FF2">
      <w:pPr>
        <w:bidi/>
        <w:jc w:val="both"/>
        <w:rPr>
          <w:rFonts w:cs="David" w:hint="cs"/>
          <w:rtl/>
        </w:rPr>
      </w:pPr>
    </w:p>
    <w:p w14:paraId="1EB4172F" w14:textId="77777777" w:rsidR="001E2FF2" w:rsidRPr="001E2FF2" w:rsidRDefault="001E2FF2" w:rsidP="001E2FF2">
      <w:pPr>
        <w:bidi/>
        <w:jc w:val="both"/>
        <w:rPr>
          <w:rFonts w:cs="David" w:hint="cs"/>
          <w:rtl/>
        </w:rPr>
      </w:pPr>
      <w:r w:rsidRPr="001E2FF2">
        <w:rPr>
          <w:rFonts w:cs="David" w:hint="cs"/>
          <w:rtl/>
        </w:rPr>
        <w:tab/>
        <w:t xml:space="preserve"> בכל הקשר אחר </w:t>
      </w:r>
      <w:r w:rsidRPr="001E2FF2">
        <w:rPr>
          <w:rFonts w:cs="David"/>
          <w:rtl/>
        </w:rPr>
        <w:t>–</w:t>
      </w:r>
      <w:r w:rsidRPr="001E2FF2">
        <w:rPr>
          <w:rFonts w:cs="David" w:hint="cs"/>
          <w:rtl/>
        </w:rPr>
        <w:t xml:space="preserve"> לא איכפת לי. </w:t>
      </w:r>
    </w:p>
    <w:p w14:paraId="7DEA3917"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1D9D3173" w14:textId="77777777" w:rsidR="001E2FF2" w:rsidRPr="001E2FF2" w:rsidRDefault="001E2FF2" w:rsidP="001E2FF2">
      <w:pPr>
        <w:bidi/>
        <w:jc w:val="both"/>
        <w:rPr>
          <w:rFonts w:cs="David" w:hint="cs"/>
          <w:rtl/>
        </w:rPr>
      </w:pPr>
    </w:p>
    <w:p w14:paraId="327ED9A0" w14:textId="77777777" w:rsidR="001E2FF2" w:rsidRPr="001E2FF2" w:rsidRDefault="001E2FF2" w:rsidP="001E2FF2">
      <w:pPr>
        <w:bidi/>
        <w:jc w:val="both"/>
        <w:rPr>
          <w:rFonts w:cs="David" w:hint="cs"/>
          <w:rtl/>
        </w:rPr>
      </w:pPr>
      <w:r w:rsidRPr="001E2FF2">
        <w:rPr>
          <w:rFonts w:cs="David" w:hint="cs"/>
          <w:rtl/>
        </w:rPr>
        <w:tab/>
        <w:t xml:space="preserve">גברת חיו, את סיימת? אין לך מה להוסיף על מה שאמרת? </w:t>
      </w:r>
    </w:p>
    <w:p w14:paraId="476FA897"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דבי </w:t>
      </w:r>
      <w:proofErr w:type="spellStart"/>
      <w:r w:rsidRPr="001E2FF2">
        <w:rPr>
          <w:rFonts w:cs="David" w:hint="cs"/>
          <w:u w:val="single"/>
          <w:rtl/>
        </w:rPr>
        <w:t>גולד</w:t>
      </w:r>
      <w:proofErr w:type="spellEnd"/>
      <w:r w:rsidRPr="001E2FF2">
        <w:rPr>
          <w:rFonts w:cs="David" w:hint="cs"/>
          <w:u w:val="single"/>
          <w:rtl/>
        </w:rPr>
        <w:t>-חיו:</w:t>
      </w:r>
    </w:p>
    <w:p w14:paraId="21A37E0D" w14:textId="77777777" w:rsidR="001E2FF2" w:rsidRPr="001E2FF2" w:rsidRDefault="001E2FF2" w:rsidP="001E2FF2">
      <w:pPr>
        <w:bidi/>
        <w:jc w:val="both"/>
        <w:rPr>
          <w:rFonts w:cs="David" w:hint="cs"/>
          <w:rtl/>
        </w:rPr>
      </w:pPr>
    </w:p>
    <w:p w14:paraId="1827805B" w14:textId="77777777" w:rsidR="001E2FF2" w:rsidRPr="001E2FF2" w:rsidRDefault="001E2FF2" w:rsidP="001E2FF2">
      <w:pPr>
        <w:bidi/>
        <w:jc w:val="both"/>
        <w:rPr>
          <w:rFonts w:cs="David" w:hint="cs"/>
          <w:u w:val="single"/>
          <w:rtl/>
        </w:rPr>
      </w:pPr>
      <w:r w:rsidRPr="001E2FF2">
        <w:rPr>
          <w:rFonts w:cs="David" w:hint="cs"/>
          <w:rtl/>
        </w:rPr>
        <w:tab/>
        <w:t>יש לי הרבה, אבל...</w:t>
      </w:r>
    </w:p>
    <w:p w14:paraId="3E73EF69" w14:textId="77777777" w:rsidR="001E2FF2" w:rsidRPr="001E2FF2" w:rsidRDefault="001E2FF2" w:rsidP="001E2FF2">
      <w:pPr>
        <w:bidi/>
        <w:jc w:val="both"/>
        <w:rPr>
          <w:rFonts w:cs="David" w:hint="cs"/>
          <w:rtl/>
        </w:rPr>
      </w:pPr>
    </w:p>
    <w:p w14:paraId="00B46C82" w14:textId="77777777" w:rsidR="001E2FF2" w:rsidRPr="001E2FF2" w:rsidRDefault="001E2FF2" w:rsidP="001E2FF2">
      <w:pPr>
        <w:bidi/>
        <w:jc w:val="both"/>
        <w:rPr>
          <w:rFonts w:cs="David" w:hint="cs"/>
          <w:rtl/>
        </w:rPr>
      </w:pPr>
      <w:r w:rsidRPr="001E2FF2">
        <w:rPr>
          <w:rFonts w:cs="David" w:hint="cs"/>
          <w:u w:val="single"/>
          <w:rtl/>
        </w:rPr>
        <w:t xml:space="preserve">רות </w:t>
      </w:r>
      <w:proofErr w:type="spellStart"/>
      <w:r w:rsidRPr="001E2FF2">
        <w:rPr>
          <w:rFonts w:cs="David" w:hint="cs"/>
          <w:u w:val="single"/>
          <w:rtl/>
        </w:rPr>
        <w:t>פרמינגר</w:t>
      </w:r>
      <w:proofErr w:type="spellEnd"/>
      <w:r w:rsidRPr="001E2FF2">
        <w:rPr>
          <w:rFonts w:cs="David" w:hint="cs"/>
          <w:u w:val="single"/>
          <w:rtl/>
        </w:rPr>
        <w:t>:</w:t>
      </w:r>
    </w:p>
    <w:p w14:paraId="24B37724" w14:textId="77777777" w:rsidR="001E2FF2" w:rsidRPr="001E2FF2" w:rsidRDefault="001E2FF2" w:rsidP="001E2FF2">
      <w:pPr>
        <w:bidi/>
        <w:jc w:val="both"/>
        <w:rPr>
          <w:rFonts w:cs="David" w:hint="cs"/>
          <w:rtl/>
        </w:rPr>
      </w:pPr>
    </w:p>
    <w:p w14:paraId="13EE7799" w14:textId="77777777" w:rsidR="001E2FF2" w:rsidRPr="001E2FF2" w:rsidRDefault="001E2FF2" w:rsidP="001E2FF2">
      <w:pPr>
        <w:bidi/>
        <w:jc w:val="both"/>
        <w:rPr>
          <w:rFonts w:cs="David" w:hint="cs"/>
          <w:rtl/>
        </w:rPr>
      </w:pPr>
      <w:r w:rsidRPr="001E2FF2">
        <w:rPr>
          <w:rFonts w:cs="David" w:hint="cs"/>
          <w:rtl/>
        </w:rPr>
        <w:tab/>
        <w:t>אני מבקשת להעיר הערה. אנחנו ישבנו בפורום שבו גיבשנו את העקרונות. דפנה דיברה על חלק מן הנושאים שאנחנו רוצים לדבר בהם. אנחנו ביקשנו שכל אחד יוכל לדבר כדי להציג נושא, ולא את מה שהיא אמרה אנחנו רוצים להציג.</w:t>
      </w:r>
    </w:p>
    <w:p w14:paraId="3E6EED8E"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409C2EEC" w14:textId="77777777" w:rsidR="001E2FF2" w:rsidRPr="001E2FF2" w:rsidRDefault="001E2FF2" w:rsidP="001E2FF2">
      <w:pPr>
        <w:bidi/>
        <w:jc w:val="both"/>
        <w:rPr>
          <w:rFonts w:cs="David" w:hint="cs"/>
          <w:rtl/>
        </w:rPr>
      </w:pPr>
    </w:p>
    <w:p w14:paraId="42C0FD15" w14:textId="77777777" w:rsidR="001E2FF2" w:rsidRPr="001E2FF2" w:rsidRDefault="001E2FF2" w:rsidP="001E2FF2">
      <w:pPr>
        <w:bidi/>
        <w:jc w:val="both"/>
        <w:rPr>
          <w:rFonts w:cs="David" w:hint="cs"/>
          <w:rtl/>
        </w:rPr>
      </w:pPr>
      <w:r w:rsidRPr="001E2FF2">
        <w:rPr>
          <w:rFonts w:cs="David" w:hint="cs"/>
          <w:rtl/>
        </w:rPr>
        <w:tab/>
        <w:t xml:space="preserve">רות, אבל אני ביקשתי </w:t>
      </w:r>
      <w:r w:rsidRPr="001E2FF2">
        <w:rPr>
          <w:rFonts w:cs="David"/>
          <w:rtl/>
        </w:rPr>
        <w:t>–</w:t>
      </w:r>
      <w:r w:rsidRPr="001E2FF2">
        <w:rPr>
          <w:rFonts w:cs="David" w:hint="cs"/>
          <w:rtl/>
        </w:rPr>
        <w:t xml:space="preserve"> כדי שזה לא יקרה, כדי שלא נמשוך את הדיונים יותר מדי </w:t>
      </w:r>
      <w:r w:rsidRPr="001E2FF2">
        <w:rPr>
          <w:rFonts w:cs="David"/>
          <w:rtl/>
        </w:rPr>
        <w:t>–</w:t>
      </w:r>
      <w:r w:rsidRPr="001E2FF2">
        <w:rPr>
          <w:rFonts w:cs="David" w:hint="cs"/>
          <w:rtl/>
        </w:rPr>
        <w:t xml:space="preserve"> שתבחרו לכם נציג שייצג את כל הנקודות. גם אם היא פספסה משהו היום, בדיון הבא את תדברי בנקודה מסוימת שאת ספציפית מבינה אותה טוב יותר, ואורית </w:t>
      </w:r>
      <w:proofErr w:type="spellStart"/>
      <w:r w:rsidRPr="001E2FF2">
        <w:rPr>
          <w:rFonts w:cs="David" w:hint="cs"/>
          <w:rtl/>
        </w:rPr>
        <w:t>לרנר</w:t>
      </w:r>
      <w:proofErr w:type="spellEnd"/>
      <w:r w:rsidRPr="001E2FF2">
        <w:rPr>
          <w:rFonts w:cs="David" w:hint="cs"/>
          <w:rtl/>
        </w:rPr>
        <w:t xml:space="preserve"> תדבר בנקודה אחרת בדיון לאחר מכן. </w:t>
      </w:r>
    </w:p>
    <w:p w14:paraId="00B9F74F" w14:textId="77777777" w:rsidR="001E2FF2" w:rsidRPr="001E2FF2" w:rsidRDefault="001E2FF2" w:rsidP="001E2FF2">
      <w:pPr>
        <w:bidi/>
        <w:jc w:val="both"/>
        <w:rPr>
          <w:rFonts w:cs="David" w:hint="cs"/>
          <w:rtl/>
        </w:rPr>
      </w:pPr>
    </w:p>
    <w:p w14:paraId="79513BA8" w14:textId="77777777" w:rsidR="001E2FF2" w:rsidRPr="001E2FF2" w:rsidRDefault="001E2FF2" w:rsidP="001E2FF2">
      <w:pPr>
        <w:bidi/>
        <w:jc w:val="both"/>
        <w:rPr>
          <w:rFonts w:cs="David" w:hint="cs"/>
          <w:rtl/>
        </w:rPr>
      </w:pPr>
      <w:r w:rsidRPr="001E2FF2">
        <w:rPr>
          <w:rFonts w:cs="David" w:hint="cs"/>
          <w:rtl/>
        </w:rPr>
        <w:tab/>
        <w:t xml:space="preserve">הבעיה </w:t>
      </w:r>
      <w:proofErr w:type="spellStart"/>
      <w:r w:rsidRPr="001E2FF2">
        <w:rPr>
          <w:rFonts w:cs="David" w:hint="cs"/>
          <w:rtl/>
        </w:rPr>
        <w:t>היתה</w:t>
      </w:r>
      <w:proofErr w:type="spellEnd"/>
      <w:r w:rsidRPr="001E2FF2">
        <w:rPr>
          <w:rFonts w:cs="David" w:hint="cs"/>
          <w:rtl/>
        </w:rPr>
        <w:t xml:space="preserve"> שאני לא יכול לתת ל-53 אנשים להתבטא, ואם אני אתן </w:t>
      </w:r>
      <w:r w:rsidRPr="001E2FF2">
        <w:rPr>
          <w:rFonts w:cs="David"/>
          <w:rtl/>
        </w:rPr>
        <w:t>–</w:t>
      </w:r>
      <w:r w:rsidRPr="001E2FF2">
        <w:rPr>
          <w:rFonts w:cs="David" w:hint="cs"/>
          <w:rtl/>
        </w:rPr>
        <w:t xml:space="preserve"> אני אצטרך לתת לכולם, אני לא אעשה איפה ואיפה, לחלק אני אתן ולחלק לא אתן. לכן, הצעתי שתתאגדו. </w:t>
      </w:r>
    </w:p>
    <w:p w14:paraId="3C6A9172" w14:textId="77777777" w:rsidR="001E2FF2" w:rsidRPr="001E2FF2" w:rsidRDefault="001E2FF2" w:rsidP="001E2FF2">
      <w:pPr>
        <w:bidi/>
        <w:jc w:val="both"/>
        <w:rPr>
          <w:rFonts w:cs="David" w:hint="cs"/>
          <w:rtl/>
        </w:rPr>
      </w:pPr>
    </w:p>
    <w:p w14:paraId="5F5A99B4" w14:textId="77777777" w:rsidR="001E2FF2" w:rsidRPr="001E2FF2" w:rsidRDefault="001E2FF2" w:rsidP="001E2FF2">
      <w:pPr>
        <w:bidi/>
        <w:jc w:val="both"/>
        <w:rPr>
          <w:rFonts w:cs="David" w:hint="cs"/>
          <w:rtl/>
        </w:rPr>
      </w:pPr>
      <w:r w:rsidRPr="001E2FF2">
        <w:rPr>
          <w:rFonts w:cs="David" w:hint="cs"/>
          <w:rtl/>
        </w:rPr>
        <w:tab/>
        <w:t xml:space="preserve">לצורך העניין, יש פה כעת שלושה פורומים: פורום לשכת עורכי-הדין, הפורום החברתי והפורום שלכם, הלוביסטים. כך יותר קל לי. אני מציע שתכינו שיעורי-בית. </w:t>
      </w:r>
    </w:p>
    <w:p w14:paraId="31C77FAF"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רות </w:t>
      </w:r>
      <w:proofErr w:type="spellStart"/>
      <w:r w:rsidRPr="001E2FF2">
        <w:rPr>
          <w:rFonts w:cs="David" w:hint="cs"/>
          <w:u w:val="single"/>
          <w:rtl/>
        </w:rPr>
        <w:t>פרמינגר</w:t>
      </w:r>
      <w:proofErr w:type="spellEnd"/>
      <w:r w:rsidRPr="001E2FF2">
        <w:rPr>
          <w:rFonts w:cs="David" w:hint="cs"/>
          <w:u w:val="single"/>
          <w:rtl/>
        </w:rPr>
        <w:t>:</w:t>
      </w:r>
    </w:p>
    <w:p w14:paraId="4D7A28A0" w14:textId="77777777" w:rsidR="001E2FF2" w:rsidRPr="001E2FF2" w:rsidRDefault="001E2FF2" w:rsidP="001E2FF2">
      <w:pPr>
        <w:bidi/>
        <w:jc w:val="both"/>
        <w:rPr>
          <w:rFonts w:cs="David" w:hint="cs"/>
          <w:rtl/>
        </w:rPr>
      </w:pPr>
    </w:p>
    <w:p w14:paraId="627569F9" w14:textId="77777777" w:rsidR="001E2FF2" w:rsidRPr="001E2FF2" w:rsidRDefault="001E2FF2" w:rsidP="001E2FF2">
      <w:pPr>
        <w:bidi/>
        <w:jc w:val="both"/>
        <w:rPr>
          <w:rFonts w:cs="David" w:hint="cs"/>
          <w:rtl/>
        </w:rPr>
      </w:pPr>
      <w:r w:rsidRPr="001E2FF2">
        <w:rPr>
          <w:rFonts w:cs="David" w:hint="cs"/>
          <w:rtl/>
        </w:rPr>
        <w:tab/>
        <w:t>אדוני, זה המקצוע שלנו.</w:t>
      </w:r>
    </w:p>
    <w:p w14:paraId="4D6F6C38"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4697765D" w14:textId="77777777" w:rsidR="001E2FF2" w:rsidRPr="001E2FF2" w:rsidRDefault="001E2FF2" w:rsidP="001E2FF2">
      <w:pPr>
        <w:bidi/>
        <w:jc w:val="both"/>
        <w:rPr>
          <w:rFonts w:cs="David" w:hint="cs"/>
          <w:rtl/>
        </w:rPr>
      </w:pPr>
    </w:p>
    <w:p w14:paraId="3BA49558" w14:textId="77777777" w:rsidR="001E2FF2" w:rsidRPr="001E2FF2" w:rsidRDefault="001E2FF2" w:rsidP="001E2FF2">
      <w:pPr>
        <w:bidi/>
        <w:jc w:val="both"/>
        <w:rPr>
          <w:rFonts w:cs="David" w:hint="cs"/>
          <w:rtl/>
        </w:rPr>
      </w:pPr>
      <w:r w:rsidRPr="001E2FF2">
        <w:rPr>
          <w:rFonts w:cs="David" w:hint="cs"/>
          <w:rtl/>
        </w:rPr>
        <w:tab/>
        <w:t>אתם יכולים לרשום את הדברים, ובדיון הבא לומר אותם, אני אאפשר לכם לומר אותם. חבר הכנסת סער, הערה?</w:t>
      </w:r>
    </w:p>
    <w:p w14:paraId="3402165A"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4F205C2D" w14:textId="77777777" w:rsidR="001E2FF2" w:rsidRPr="001E2FF2" w:rsidRDefault="001E2FF2" w:rsidP="001E2FF2">
      <w:pPr>
        <w:bidi/>
        <w:jc w:val="both"/>
        <w:rPr>
          <w:rFonts w:cs="David" w:hint="cs"/>
          <w:u w:val="single"/>
          <w:rtl/>
        </w:rPr>
      </w:pPr>
    </w:p>
    <w:p w14:paraId="277D1041" w14:textId="77777777" w:rsidR="001E2FF2" w:rsidRPr="001E2FF2" w:rsidRDefault="001E2FF2" w:rsidP="001E2FF2">
      <w:pPr>
        <w:bidi/>
        <w:jc w:val="both"/>
        <w:rPr>
          <w:rFonts w:cs="David" w:hint="cs"/>
          <w:rtl/>
        </w:rPr>
      </w:pPr>
      <w:r w:rsidRPr="001E2FF2">
        <w:rPr>
          <w:rFonts w:cs="David" w:hint="cs"/>
          <w:rtl/>
        </w:rPr>
        <w:tab/>
        <w:t xml:space="preserve">לא, זאת לא הערה. אני רוצה להתייחס לגוף הדברים. </w:t>
      </w:r>
    </w:p>
    <w:p w14:paraId="03E5424B"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0D2CDEF6" w14:textId="77777777" w:rsidR="001E2FF2" w:rsidRPr="001E2FF2" w:rsidRDefault="001E2FF2" w:rsidP="001E2FF2">
      <w:pPr>
        <w:bidi/>
        <w:jc w:val="both"/>
        <w:rPr>
          <w:rFonts w:cs="David" w:hint="cs"/>
          <w:rtl/>
        </w:rPr>
      </w:pPr>
    </w:p>
    <w:p w14:paraId="0D724130" w14:textId="77777777" w:rsidR="001E2FF2" w:rsidRPr="001E2FF2" w:rsidRDefault="001E2FF2" w:rsidP="001E2FF2">
      <w:pPr>
        <w:bidi/>
        <w:jc w:val="both"/>
        <w:rPr>
          <w:rFonts w:cs="David" w:hint="cs"/>
          <w:rtl/>
        </w:rPr>
      </w:pPr>
      <w:r w:rsidRPr="001E2FF2">
        <w:rPr>
          <w:rFonts w:cs="David" w:hint="cs"/>
          <w:rtl/>
        </w:rPr>
        <w:tab/>
        <w:t>למה שאמרה כרגע גברת חיו?</w:t>
      </w:r>
    </w:p>
    <w:p w14:paraId="733B7C4A"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4C1C2961" w14:textId="77777777" w:rsidR="001E2FF2" w:rsidRPr="001E2FF2" w:rsidRDefault="001E2FF2" w:rsidP="001E2FF2">
      <w:pPr>
        <w:bidi/>
        <w:jc w:val="both"/>
        <w:rPr>
          <w:rFonts w:cs="David" w:hint="cs"/>
          <w:u w:val="single"/>
          <w:rtl/>
        </w:rPr>
      </w:pPr>
    </w:p>
    <w:p w14:paraId="6F6C49DF" w14:textId="77777777" w:rsidR="001E2FF2" w:rsidRPr="001E2FF2" w:rsidRDefault="001E2FF2" w:rsidP="001E2FF2">
      <w:pPr>
        <w:bidi/>
        <w:jc w:val="both"/>
        <w:rPr>
          <w:rFonts w:cs="David" w:hint="cs"/>
          <w:rtl/>
        </w:rPr>
      </w:pPr>
      <w:r w:rsidRPr="001E2FF2">
        <w:rPr>
          <w:rFonts w:cs="David" w:hint="cs"/>
          <w:rtl/>
        </w:rPr>
        <w:tab/>
        <w:t xml:space="preserve"> לא רק מה שנאמר. אני רוצה לשים את כל הדיון בהקשר מסוים, אדוני היושב-ראש, ברשותך. כל ההצעה הזאת, אני מודה - ואני לא אוהב להיות במשבצת הזאת </w:t>
      </w:r>
      <w:r w:rsidRPr="001E2FF2">
        <w:rPr>
          <w:rFonts w:cs="David"/>
          <w:rtl/>
        </w:rPr>
        <w:t>–</w:t>
      </w:r>
      <w:r w:rsidRPr="001E2FF2">
        <w:rPr>
          <w:rFonts w:cs="David" w:hint="cs"/>
          <w:rtl/>
        </w:rPr>
        <w:t xml:space="preserve"> אני מודה שהייתי נאיבי. חשבתי שאם נגיש הצעה מינימליסטית </w:t>
      </w:r>
      <w:r w:rsidRPr="001E2FF2">
        <w:rPr>
          <w:rFonts w:cs="David"/>
          <w:rtl/>
        </w:rPr>
        <w:t>–</w:t>
      </w:r>
      <w:r w:rsidRPr="001E2FF2">
        <w:rPr>
          <w:rFonts w:cs="David" w:hint="cs"/>
          <w:rtl/>
        </w:rPr>
        <w:t xml:space="preserve"> וזאת </w:t>
      </w:r>
      <w:proofErr w:type="spellStart"/>
      <w:r w:rsidRPr="001E2FF2">
        <w:rPr>
          <w:rFonts w:cs="David" w:hint="cs"/>
          <w:rtl/>
        </w:rPr>
        <w:t>היתה</w:t>
      </w:r>
      <w:proofErr w:type="spellEnd"/>
      <w:r w:rsidRPr="001E2FF2">
        <w:rPr>
          <w:rFonts w:cs="David" w:hint="cs"/>
          <w:rtl/>
        </w:rPr>
        <w:t xml:space="preserve"> המגמה שלי </w:t>
      </w:r>
      <w:r w:rsidRPr="001E2FF2">
        <w:rPr>
          <w:rFonts w:cs="David"/>
          <w:rtl/>
        </w:rPr>
        <w:t>–</w:t>
      </w:r>
      <w:r w:rsidRPr="001E2FF2">
        <w:rPr>
          <w:rFonts w:cs="David" w:hint="cs"/>
          <w:rtl/>
        </w:rPr>
        <w:t xml:space="preserve"> להצעה מינימליסטית יש יתרונות וחסרונות. </w:t>
      </w:r>
    </w:p>
    <w:p w14:paraId="285AF5D6" w14:textId="77777777" w:rsidR="001E2FF2" w:rsidRPr="001E2FF2" w:rsidRDefault="001E2FF2" w:rsidP="001E2FF2">
      <w:pPr>
        <w:bidi/>
        <w:jc w:val="both"/>
        <w:rPr>
          <w:rFonts w:cs="David" w:hint="cs"/>
          <w:rtl/>
        </w:rPr>
      </w:pPr>
    </w:p>
    <w:p w14:paraId="4495D61A" w14:textId="77777777" w:rsidR="001E2FF2" w:rsidRPr="001E2FF2" w:rsidRDefault="001E2FF2" w:rsidP="001E2FF2">
      <w:pPr>
        <w:bidi/>
        <w:jc w:val="both"/>
        <w:rPr>
          <w:rFonts w:cs="David" w:hint="cs"/>
          <w:rtl/>
        </w:rPr>
      </w:pPr>
      <w:r w:rsidRPr="001E2FF2">
        <w:rPr>
          <w:rFonts w:cs="David" w:hint="cs"/>
          <w:rtl/>
        </w:rPr>
        <w:tab/>
        <w:t xml:space="preserve">עכשיו יש פה ניסיון </w:t>
      </w:r>
      <w:r w:rsidRPr="001E2FF2">
        <w:rPr>
          <w:rFonts w:cs="David"/>
          <w:rtl/>
        </w:rPr>
        <w:t>–</w:t>
      </w:r>
      <w:r w:rsidRPr="001E2FF2">
        <w:rPr>
          <w:rFonts w:cs="David" w:hint="cs"/>
          <w:rtl/>
        </w:rPr>
        <w:t xml:space="preserve"> ואני אסביר בדיוק למה </w:t>
      </w:r>
      <w:r w:rsidRPr="001E2FF2">
        <w:rPr>
          <w:rFonts w:cs="David"/>
          <w:rtl/>
        </w:rPr>
        <w:t>–</w:t>
      </w:r>
      <w:r w:rsidRPr="001E2FF2">
        <w:rPr>
          <w:rFonts w:cs="David" w:hint="cs"/>
          <w:rtl/>
        </w:rPr>
        <w:t xml:space="preserve"> לעקר ולסרס את ההצעה המינימליסטית הזאת, תחת הדגל: אנחנו תומכים בחוק. </w:t>
      </w:r>
    </w:p>
    <w:p w14:paraId="43438899" w14:textId="77777777" w:rsidR="001E2FF2" w:rsidRPr="001E2FF2" w:rsidRDefault="001E2FF2" w:rsidP="001E2FF2">
      <w:pPr>
        <w:bidi/>
        <w:jc w:val="both"/>
        <w:rPr>
          <w:rFonts w:cs="David" w:hint="cs"/>
          <w:rtl/>
        </w:rPr>
      </w:pPr>
    </w:p>
    <w:p w14:paraId="10DC37AB" w14:textId="77777777" w:rsidR="001E2FF2" w:rsidRPr="001E2FF2" w:rsidRDefault="001E2FF2" w:rsidP="001E2FF2">
      <w:pPr>
        <w:bidi/>
        <w:jc w:val="both"/>
        <w:rPr>
          <w:rFonts w:cs="David" w:hint="cs"/>
          <w:rtl/>
        </w:rPr>
      </w:pPr>
      <w:r w:rsidRPr="001E2FF2">
        <w:rPr>
          <w:rFonts w:cs="David" w:hint="cs"/>
          <w:rtl/>
        </w:rPr>
        <w:tab/>
        <w:t xml:space="preserve">אני רוצה לתת דוגמאות. כאשר באים ומציעים כהגדרה </w:t>
      </w:r>
      <w:r w:rsidRPr="001E2FF2">
        <w:rPr>
          <w:rFonts w:cs="David"/>
          <w:rtl/>
        </w:rPr>
        <w:t>–</w:t>
      </w:r>
      <w:r w:rsidRPr="001E2FF2">
        <w:rPr>
          <w:rFonts w:cs="David" w:hint="cs"/>
          <w:rtl/>
        </w:rPr>
        <w:t xml:space="preserve"> במקום ההגדרה שהכנסנו נגיד את מרכיב התמורה </w:t>
      </w:r>
      <w:r w:rsidRPr="001E2FF2">
        <w:rPr>
          <w:rFonts w:cs="David"/>
          <w:rtl/>
        </w:rPr>
        <w:t>–</w:t>
      </w:r>
      <w:r w:rsidRPr="001E2FF2">
        <w:rPr>
          <w:rFonts w:cs="David" w:hint="cs"/>
          <w:rtl/>
        </w:rPr>
        <w:t xml:space="preserve"> הם באים ומציעים ש"שדלנות" תהיה "שכנוע חבר הכנסת בענייני חקיקה והחלטות הכנסת וועדותיה ובעניינים הקשורים לעניינים או לבחירה של אדם לתפקיד על-ידי הכנסת או על-ידי גוף שחבר בו נציג הכנסת".</w:t>
      </w:r>
    </w:p>
    <w:p w14:paraId="6B5045AE" w14:textId="77777777" w:rsidR="001E2FF2" w:rsidRPr="001E2FF2" w:rsidRDefault="001E2FF2" w:rsidP="001E2FF2">
      <w:pPr>
        <w:bidi/>
        <w:jc w:val="both"/>
        <w:rPr>
          <w:rFonts w:cs="David" w:hint="cs"/>
          <w:rtl/>
        </w:rPr>
      </w:pPr>
    </w:p>
    <w:p w14:paraId="018E04A6" w14:textId="77777777" w:rsidR="001E2FF2" w:rsidRPr="001E2FF2" w:rsidRDefault="001E2FF2" w:rsidP="001E2FF2">
      <w:pPr>
        <w:bidi/>
        <w:jc w:val="both"/>
        <w:rPr>
          <w:rFonts w:cs="David" w:hint="cs"/>
          <w:rtl/>
        </w:rPr>
      </w:pPr>
      <w:r w:rsidRPr="001E2FF2">
        <w:rPr>
          <w:rFonts w:cs="David" w:hint="cs"/>
          <w:rtl/>
        </w:rPr>
        <w:tab/>
        <w:t>כאשר באים עם ההגדרה הזאת ומעקרים את נושא התמורה, הרי למעשה כל אדם - - -</w:t>
      </w:r>
    </w:p>
    <w:p w14:paraId="4054FF17"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קריאה:</w:t>
      </w:r>
    </w:p>
    <w:p w14:paraId="17CAE455" w14:textId="77777777" w:rsidR="001E2FF2" w:rsidRPr="001E2FF2" w:rsidRDefault="001E2FF2" w:rsidP="001E2FF2">
      <w:pPr>
        <w:bidi/>
        <w:jc w:val="both"/>
        <w:rPr>
          <w:rFonts w:cs="David" w:hint="cs"/>
          <w:rtl/>
        </w:rPr>
      </w:pPr>
    </w:p>
    <w:p w14:paraId="5DA6610D" w14:textId="77777777" w:rsidR="001E2FF2" w:rsidRPr="001E2FF2" w:rsidRDefault="001E2FF2" w:rsidP="001E2FF2">
      <w:pPr>
        <w:bidi/>
        <w:jc w:val="both"/>
        <w:rPr>
          <w:rFonts w:cs="David" w:hint="cs"/>
          <w:rtl/>
        </w:rPr>
      </w:pPr>
      <w:r w:rsidRPr="001E2FF2">
        <w:rPr>
          <w:rFonts w:cs="David" w:hint="cs"/>
          <w:rtl/>
        </w:rPr>
        <w:tab/>
        <w:t xml:space="preserve">זה לא בִּמְקום. זאת הגדרה נפרדת. </w:t>
      </w:r>
    </w:p>
    <w:p w14:paraId="52E61733"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קריאה:</w:t>
      </w:r>
    </w:p>
    <w:p w14:paraId="6014D372" w14:textId="77777777" w:rsidR="001E2FF2" w:rsidRPr="001E2FF2" w:rsidRDefault="001E2FF2" w:rsidP="001E2FF2">
      <w:pPr>
        <w:bidi/>
        <w:jc w:val="both"/>
        <w:rPr>
          <w:rFonts w:cs="David" w:hint="cs"/>
          <w:rtl/>
        </w:rPr>
      </w:pPr>
    </w:p>
    <w:p w14:paraId="1A00A70A" w14:textId="77777777" w:rsidR="001E2FF2" w:rsidRPr="001E2FF2" w:rsidRDefault="001E2FF2" w:rsidP="001E2FF2">
      <w:pPr>
        <w:bidi/>
        <w:jc w:val="both"/>
        <w:rPr>
          <w:rFonts w:cs="David" w:hint="cs"/>
          <w:rtl/>
        </w:rPr>
      </w:pPr>
      <w:r w:rsidRPr="001E2FF2">
        <w:rPr>
          <w:rFonts w:cs="David" w:hint="cs"/>
          <w:rtl/>
        </w:rPr>
        <w:tab/>
        <w:t xml:space="preserve">חבר הכנסת סער, זאת לא </w:t>
      </w:r>
      <w:proofErr w:type="spellStart"/>
      <w:r w:rsidRPr="001E2FF2">
        <w:rPr>
          <w:rFonts w:cs="David" w:hint="cs"/>
          <w:rtl/>
        </w:rPr>
        <w:t>היתה</w:t>
      </w:r>
      <w:proofErr w:type="spellEnd"/>
      <w:r w:rsidRPr="001E2FF2">
        <w:rPr>
          <w:rFonts w:cs="David" w:hint="cs"/>
          <w:rtl/>
        </w:rPr>
        <w:t xml:space="preserve"> כוונתנו. </w:t>
      </w:r>
    </w:p>
    <w:p w14:paraId="2614F051"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קריאות:</w:t>
      </w:r>
    </w:p>
    <w:p w14:paraId="0C542A6C" w14:textId="77777777" w:rsidR="001E2FF2" w:rsidRPr="001E2FF2" w:rsidRDefault="001E2FF2" w:rsidP="001E2FF2">
      <w:pPr>
        <w:bidi/>
        <w:jc w:val="both"/>
        <w:rPr>
          <w:rFonts w:cs="David" w:hint="cs"/>
          <w:u w:val="single"/>
          <w:rtl/>
        </w:rPr>
      </w:pPr>
    </w:p>
    <w:p w14:paraId="13EC204B" w14:textId="77777777" w:rsidR="001E2FF2" w:rsidRPr="001E2FF2" w:rsidRDefault="001E2FF2" w:rsidP="001E2FF2">
      <w:pPr>
        <w:bidi/>
        <w:jc w:val="both"/>
        <w:rPr>
          <w:rFonts w:cs="David" w:hint="cs"/>
          <w:rtl/>
        </w:rPr>
      </w:pPr>
      <w:r w:rsidRPr="001E2FF2">
        <w:rPr>
          <w:rFonts w:cs="David" w:hint="cs"/>
          <w:rtl/>
        </w:rPr>
        <w:tab/>
        <w:t>- - -</w:t>
      </w:r>
    </w:p>
    <w:p w14:paraId="649F936B" w14:textId="77777777" w:rsidR="001E2FF2" w:rsidRPr="001E2FF2" w:rsidRDefault="001E2FF2" w:rsidP="001E2FF2">
      <w:pPr>
        <w:bidi/>
        <w:jc w:val="both"/>
        <w:rPr>
          <w:rFonts w:cs="David" w:hint="cs"/>
          <w:u w:val="single"/>
          <w:rtl/>
        </w:rPr>
      </w:pPr>
    </w:p>
    <w:p w14:paraId="58E75639" w14:textId="77777777" w:rsidR="001E2FF2" w:rsidRPr="001E2FF2" w:rsidRDefault="001E2FF2" w:rsidP="001E2FF2">
      <w:pPr>
        <w:bidi/>
        <w:jc w:val="both"/>
        <w:rPr>
          <w:rFonts w:cs="David" w:hint="cs"/>
          <w:u w:val="single"/>
          <w:rtl/>
        </w:rPr>
      </w:pPr>
      <w:r w:rsidRPr="001E2FF2">
        <w:rPr>
          <w:rFonts w:cs="David" w:hint="cs"/>
          <w:u w:val="single"/>
          <w:rtl/>
        </w:rPr>
        <w:t>גדעון סער:</w:t>
      </w:r>
    </w:p>
    <w:p w14:paraId="3DE3A731" w14:textId="77777777" w:rsidR="001E2FF2" w:rsidRPr="001E2FF2" w:rsidRDefault="001E2FF2" w:rsidP="001E2FF2">
      <w:pPr>
        <w:bidi/>
        <w:jc w:val="both"/>
        <w:rPr>
          <w:rFonts w:cs="David" w:hint="cs"/>
          <w:u w:val="single"/>
          <w:rtl/>
        </w:rPr>
      </w:pPr>
    </w:p>
    <w:p w14:paraId="6191DE83" w14:textId="77777777" w:rsidR="001E2FF2" w:rsidRPr="001E2FF2" w:rsidRDefault="001E2FF2" w:rsidP="001E2FF2">
      <w:pPr>
        <w:bidi/>
        <w:jc w:val="both"/>
        <w:rPr>
          <w:rFonts w:cs="David" w:hint="cs"/>
          <w:rtl/>
        </w:rPr>
      </w:pPr>
      <w:r w:rsidRPr="001E2FF2">
        <w:rPr>
          <w:rFonts w:cs="David" w:hint="cs"/>
          <w:rtl/>
        </w:rPr>
        <w:tab/>
        <w:t xml:space="preserve"> אני יכול לדבר?</w:t>
      </w:r>
    </w:p>
    <w:p w14:paraId="34122E0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387C34E8" w14:textId="77777777" w:rsidR="001E2FF2" w:rsidRPr="001E2FF2" w:rsidRDefault="001E2FF2" w:rsidP="001E2FF2">
      <w:pPr>
        <w:bidi/>
        <w:jc w:val="both"/>
        <w:rPr>
          <w:rFonts w:cs="David" w:hint="cs"/>
          <w:rtl/>
        </w:rPr>
      </w:pPr>
    </w:p>
    <w:p w14:paraId="10067FE0" w14:textId="77777777" w:rsidR="001E2FF2" w:rsidRPr="001E2FF2" w:rsidRDefault="001E2FF2" w:rsidP="001E2FF2">
      <w:pPr>
        <w:bidi/>
        <w:jc w:val="both"/>
        <w:rPr>
          <w:rFonts w:cs="David" w:hint="cs"/>
          <w:rtl/>
        </w:rPr>
      </w:pPr>
      <w:r w:rsidRPr="001E2FF2">
        <w:rPr>
          <w:rFonts w:cs="David" w:hint="cs"/>
          <w:rtl/>
        </w:rPr>
        <w:tab/>
        <w:t xml:space="preserve">ודאי שכן. </w:t>
      </w:r>
    </w:p>
    <w:p w14:paraId="646474D0" w14:textId="77777777" w:rsidR="001E2FF2" w:rsidRPr="001E2FF2" w:rsidRDefault="001E2FF2" w:rsidP="001E2FF2">
      <w:pPr>
        <w:bidi/>
        <w:jc w:val="both"/>
        <w:rPr>
          <w:rFonts w:cs="David" w:hint="cs"/>
          <w:rtl/>
        </w:rPr>
      </w:pPr>
      <w:r w:rsidRPr="001E2FF2">
        <w:rPr>
          <w:rFonts w:cs="David"/>
          <w:rtl/>
        </w:rPr>
        <w:br/>
      </w:r>
    </w:p>
    <w:p w14:paraId="7CE2317E" w14:textId="77777777" w:rsidR="001E2FF2" w:rsidRPr="001E2FF2" w:rsidRDefault="001E2FF2" w:rsidP="001E2FF2">
      <w:pPr>
        <w:bidi/>
        <w:jc w:val="both"/>
        <w:rPr>
          <w:rFonts w:cs="David" w:hint="cs"/>
          <w:u w:val="single"/>
          <w:rtl/>
        </w:rPr>
      </w:pPr>
      <w:r w:rsidRPr="001E2FF2">
        <w:rPr>
          <w:rFonts w:cs="David" w:hint="cs"/>
          <w:u w:val="single"/>
          <w:rtl/>
        </w:rPr>
        <w:t>גדעון סער:</w:t>
      </w:r>
    </w:p>
    <w:p w14:paraId="0C919820" w14:textId="77777777" w:rsidR="001E2FF2" w:rsidRPr="001E2FF2" w:rsidRDefault="001E2FF2" w:rsidP="001E2FF2">
      <w:pPr>
        <w:bidi/>
        <w:jc w:val="both"/>
        <w:rPr>
          <w:rFonts w:cs="David" w:hint="cs"/>
          <w:u w:val="single"/>
          <w:rtl/>
        </w:rPr>
      </w:pPr>
    </w:p>
    <w:p w14:paraId="4885C616" w14:textId="77777777" w:rsidR="001E2FF2" w:rsidRPr="001E2FF2" w:rsidRDefault="001E2FF2" w:rsidP="001E2FF2">
      <w:pPr>
        <w:bidi/>
        <w:jc w:val="both"/>
        <w:rPr>
          <w:rFonts w:cs="David" w:hint="cs"/>
          <w:rtl/>
        </w:rPr>
      </w:pPr>
      <w:r w:rsidRPr="001E2FF2">
        <w:rPr>
          <w:rFonts w:cs="David" w:hint="cs"/>
          <w:rtl/>
        </w:rPr>
        <w:tab/>
        <w:t xml:space="preserve"> לא נראה לי. לא נראה לי שאני יכול לדבר בכנסת. נראה לי שהלהקה הזאת לא רוצה שאני אדבר. </w:t>
      </w:r>
    </w:p>
    <w:p w14:paraId="4F0D1840" w14:textId="77777777" w:rsidR="001E2FF2" w:rsidRPr="001E2FF2" w:rsidRDefault="001E2FF2" w:rsidP="001E2FF2">
      <w:pPr>
        <w:bidi/>
        <w:jc w:val="both"/>
        <w:rPr>
          <w:rFonts w:cs="David" w:hint="cs"/>
          <w:rtl/>
        </w:rPr>
      </w:pPr>
    </w:p>
    <w:p w14:paraId="44683C6C" w14:textId="77777777" w:rsidR="001E2FF2" w:rsidRPr="001E2FF2" w:rsidRDefault="001E2FF2" w:rsidP="001E2FF2">
      <w:pPr>
        <w:bidi/>
        <w:jc w:val="both"/>
        <w:rPr>
          <w:rFonts w:cs="David" w:hint="cs"/>
          <w:rtl/>
        </w:rPr>
      </w:pPr>
      <w:r w:rsidRPr="001E2FF2">
        <w:rPr>
          <w:rFonts w:cs="David" w:hint="cs"/>
          <w:rtl/>
        </w:rPr>
        <w:tab/>
        <w:t xml:space="preserve">כאשר למעשה לא יהיה פה אלמנט של תמורה, אז הדבר הזה הוא דבר שיהפוך כל אחד לשדלן, זאת אומרת אדם שיש לו דעה לגבי חוק, הוא יהיה שדלן. והסכנה בעניין הזה היא עמעום הקווים הברורים בין שדלן </w:t>
      </w:r>
      <w:proofErr w:type="spellStart"/>
      <w:r w:rsidRPr="001E2FF2">
        <w:rPr>
          <w:rFonts w:cs="David" w:hint="cs"/>
          <w:rtl/>
        </w:rPr>
        <w:t>לשאינו</w:t>
      </w:r>
      <w:proofErr w:type="spellEnd"/>
      <w:r w:rsidRPr="001E2FF2">
        <w:rPr>
          <w:rFonts w:cs="David" w:hint="cs"/>
          <w:rtl/>
        </w:rPr>
        <w:t xml:space="preserve"> שדלן. </w:t>
      </w:r>
    </w:p>
    <w:p w14:paraId="6DE2C7A9" w14:textId="77777777" w:rsidR="001E2FF2" w:rsidRPr="001E2FF2" w:rsidRDefault="001E2FF2" w:rsidP="001E2FF2">
      <w:pPr>
        <w:bidi/>
        <w:jc w:val="both"/>
        <w:rPr>
          <w:rFonts w:cs="David" w:hint="cs"/>
          <w:rtl/>
        </w:rPr>
      </w:pPr>
      <w:r w:rsidRPr="001E2FF2">
        <w:rPr>
          <w:rFonts w:cs="David" w:hint="cs"/>
          <w:rtl/>
        </w:rPr>
        <w:tab/>
      </w:r>
      <w:r w:rsidRPr="001E2FF2">
        <w:rPr>
          <w:rFonts w:cs="David" w:hint="cs"/>
          <w:rtl/>
        </w:rPr>
        <w:tab/>
      </w:r>
    </w:p>
    <w:p w14:paraId="301282BA" w14:textId="77777777" w:rsidR="001E2FF2" w:rsidRPr="001E2FF2" w:rsidRDefault="001E2FF2" w:rsidP="001E2FF2">
      <w:pPr>
        <w:bidi/>
        <w:jc w:val="both"/>
        <w:rPr>
          <w:rFonts w:cs="David" w:hint="cs"/>
          <w:rtl/>
        </w:rPr>
      </w:pPr>
      <w:r w:rsidRPr="001E2FF2">
        <w:rPr>
          <w:rFonts w:cs="David" w:hint="cs"/>
          <w:rtl/>
        </w:rPr>
        <w:tab/>
        <w:t>שנית, יש כאן שני סעיפי שקיפות: מתנגדים לחובת הפרסום באינטרנט, ובסעיף 67 רוצים למחוק את הסיפה שמחייבת את הפרסום של הפרטים. המשמעות היא שמקעקעים את המימד העיקרי של הצעת החוק.</w:t>
      </w:r>
    </w:p>
    <w:p w14:paraId="512DD570" w14:textId="77777777" w:rsidR="001E2FF2" w:rsidRPr="001E2FF2" w:rsidRDefault="001E2FF2" w:rsidP="001E2FF2">
      <w:pPr>
        <w:bidi/>
        <w:jc w:val="both"/>
        <w:rPr>
          <w:rFonts w:cs="David" w:hint="cs"/>
          <w:rtl/>
        </w:rPr>
      </w:pPr>
    </w:p>
    <w:p w14:paraId="6662088B" w14:textId="77777777" w:rsidR="001E2FF2" w:rsidRPr="001E2FF2" w:rsidRDefault="001E2FF2" w:rsidP="001E2FF2">
      <w:pPr>
        <w:bidi/>
        <w:jc w:val="both"/>
        <w:rPr>
          <w:rFonts w:cs="David" w:hint="cs"/>
          <w:rtl/>
        </w:rPr>
      </w:pPr>
      <w:r w:rsidRPr="001E2FF2">
        <w:rPr>
          <w:rFonts w:cs="David" w:hint="cs"/>
          <w:rtl/>
        </w:rPr>
        <w:tab/>
        <w:t xml:space="preserve">אני רוצה לתת דוגמה למה קורה בארצות-הברית </w:t>
      </w:r>
      <w:r w:rsidRPr="001E2FF2">
        <w:rPr>
          <w:rFonts w:cs="David"/>
          <w:rtl/>
        </w:rPr>
        <w:t>–</w:t>
      </w:r>
      <w:r w:rsidRPr="001E2FF2">
        <w:rPr>
          <w:rFonts w:cs="David" w:hint="cs"/>
          <w:rtl/>
        </w:rPr>
        <w:t xml:space="preserve"> בהצעת חוק אמיתית - כי אני מודיע שתהיה הצעת חוק משלימה להצעת החוק הזאת. זוהי הצעה מינימליסטית, יכול להיות שהייתי נאיבי </w:t>
      </w:r>
      <w:r w:rsidRPr="001E2FF2">
        <w:rPr>
          <w:rFonts w:cs="David"/>
          <w:rtl/>
        </w:rPr>
        <w:t>–</w:t>
      </w:r>
      <w:r w:rsidRPr="001E2FF2">
        <w:rPr>
          <w:rFonts w:cs="David" w:hint="cs"/>
          <w:rtl/>
        </w:rPr>
        <w:t xml:space="preserve"> אני אתקן את עצמי כי אני לא אוהב להיות במשבצת של הנאיבי. </w:t>
      </w:r>
    </w:p>
    <w:p w14:paraId="59EEBB0C" w14:textId="77777777" w:rsidR="001E2FF2" w:rsidRPr="001E2FF2" w:rsidRDefault="001E2FF2" w:rsidP="001E2FF2">
      <w:pPr>
        <w:bidi/>
        <w:jc w:val="both"/>
        <w:rPr>
          <w:rFonts w:cs="David" w:hint="cs"/>
          <w:rtl/>
        </w:rPr>
      </w:pPr>
    </w:p>
    <w:p w14:paraId="368AB38C" w14:textId="77777777" w:rsidR="001E2FF2" w:rsidRPr="001E2FF2" w:rsidRDefault="001E2FF2" w:rsidP="001E2FF2">
      <w:pPr>
        <w:bidi/>
        <w:jc w:val="both"/>
        <w:rPr>
          <w:rFonts w:cs="David" w:hint="cs"/>
          <w:rtl/>
        </w:rPr>
      </w:pPr>
      <w:r w:rsidRPr="001E2FF2">
        <w:rPr>
          <w:rFonts w:cs="David" w:hint="cs"/>
          <w:rtl/>
        </w:rPr>
        <w:tab/>
        <w:t xml:space="preserve">חוק מ- 2007, כלומר חוק די עדכני, שקובע את האיסורים </w:t>
      </w:r>
      <w:r w:rsidRPr="001E2FF2">
        <w:rPr>
          <w:rFonts w:cs="David"/>
          <w:rtl/>
        </w:rPr>
        <w:t>–</w:t>
      </w:r>
      <w:r w:rsidRPr="001E2FF2">
        <w:rPr>
          <w:rFonts w:cs="David" w:hint="cs"/>
          <w:rtl/>
        </w:rPr>
        <w:t xml:space="preserve"> אני לא יכול להגיד הכול, אבל אני אציג את הדברים העיקריים: "דיווח מפורט על פעילות השדלנים וגילוי נרחב יותר לגבי הקשרים בין שתדלנים מקצועיים וקובעי מדיניות בממשל ובקונגרס;" למשל, אם אני חבר של תומר, הוא יהיה חייב לכתוב את זה, לא רק מי הלקוח שלו. </w:t>
      </w:r>
      <w:r w:rsidRPr="001E2FF2">
        <w:rPr>
          <w:rFonts w:cs="David" w:hint="cs"/>
          <w:rtl/>
        </w:rPr>
        <w:tab/>
        <w:t xml:space="preserve">"מגבלות חמורות יותר לגבי הצעת מתנות לחברי קונגרס וצוותיהם וקבלת מתנות על-ידם, לרבות מתנות בצורת כיסוי הוצאות תחבורה ונסיעה; מגבלות חדשות בנושא "הדלת המסתובבת", כלומר פעילות שדלנית על-ידי חברי קונגרס לשעבר ופקידי ממשל לשעבר עבור גורמים פרטיים; על השדלנים הרשומים למסור דו"ח כל רבעון" </w:t>
      </w:r>
      <w:r w:rsidRPr="001E2FF2">
        <w:rPr>
          <w:rFonts w:cs="David"/>
          <w:rtl/>
        </w:rPr>
        <w:t>–</w:t>
      </w:r>
      <w:r w:rsidRPr="001E2FF2">
        <w:rPr>
          <w:rFonts w:cs="David" w:hint="cs"/>
          <w:rtl/>
        </w:rPr>
        <w:t xml:space="preserve"> דהיינו, ארבע פעמים בשנה </w:t>
      </w:r>
      <w:r w:rsidRPr="001E2FF2">
        <w:rPr>
          <w:rFonts w:cs="David"/>
          <w:rtl/>
        </w:rPr>
        <w:t>–</w:t>
      </w:r>
      <w:r w:rsidRPr="001E2FF2">
        <w:rPr>
          <w:rFonts w:cs="David" w:hint="cs"/>
          <w:rtl/>
        </w:rPr>
        <w:t xml:space="preserve"> "על פעילותם ברבעון הקודם; על השדלנים לציין בדיווח אם הלקוח שלהם הוא הממשל ברמת המדינה או הממשל המקומי, ואם כן, האם מדובר במחלקה, סוכנות, אזור או גוף אחר;"</w:t>
      </w:r>
    </w:p>
    <w:p w14:paraId="0216C2D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3E3CDEA3" w14:textId="77777777" w:rsidR="001E2FF2" w:rsidRPr="001E2FF2" w:rsidRDefault="001E2FF2" w:rsidP="001E2FF2">
      <w:pPr>
        <w:bidi/>
        <w:jc w:val="both"/>
        <w:rPr>
          <w:rFonts w:cs="David" w:hint="cs"/>
          <w:rtl/>
        </w:rPr>
      </w:pPr>
    </w:p>
    <w:p w14:paraId="4035DFB8" w14:textId="77777777" w:rsidR="001E2FF2" w:rsidRPr="001E2FF2" w:rsidRDefault="001E2FF2" w:rsidP="001E2FF2">
      <w:pPr>
        <w:bidi/>
        <w:jc w:val="both"/>
        <w:rPr>
          <w:rFonts w:cs="David" w:hint="cs"/>
          <w:rtl/>
        </w:rPr>
      </w:pPr>
      <w:r w:rsidRPr="001E2FF2">
        <w:rPr>
          <w:rFonts w:cs="David" w:hint="cs"/>
          <w:rtl/>
        </w:rPr>
        <w:tab/>
        <w:t xml:space="preserve"> למי הם מדווחים? </w:t>
      </w:r>
    </w:p>
    <w:p w14:paraId="6DD471C7"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היו"ר דוד טל:</w:t>
      </w:r>
    </w:p>
    <w:p w14:paraId="0A1DDAA1" w14:textId="77777777" w:rsidR="001E2FF2" w:rsidRPr="001E2FF2" w:rsidRDefault="001E2FF2" w:rsidP="001E2FF2">
      <w:pPr>
        <w:bidi/>
        <w:jc w:val="both"/>
        <w:rPr>
          <w:rFonts w:cs="David" w:hint="cs"/>
          <w:u w:val="single"/>
          <w:rtl/>
        </w:rPr>
      </w:pPr>
    </w:p>
    <w:p w14:paraId="3659055E" w14:textId="77777777" w:rsidR="001E2FF2" w:rsidRPr="001E2FF2" w:rsidRDefault="001E2FF2" w:rsidP="001E2FF2">
      <w:pPr>
        <w:bidi/>
        <w:jc w:val="both"/>
        <w:rPr>
          <w:rFonts w:cs="David" w:hint="cs"/>
          <w:rtl/>
        </w:rPr>
      </w:pPr>
      <w:r w:rsidRPr="001E2FF2">
        <w:rPr>
          <w:rFonts w:cs="David" w:hint="cs"/>
          <w:rtl/>
        </w:rPr>
        <w:tab/>
        <w:t>לקונגרס, או לראש הסנאט.</w:t>
      </w:r>
    </w:p>
    <w:p w14:paraId="102FA771"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רונית תירוש:</w:t>
      </w:r>
    </w:p>
    <w:p w14:paraId="0F3747AF" w14:textId="77777777" w:rsidR="001E2FF2" w:rsidRPr="001E2FF2" w:rsidRDefault="001E2FF2" w:rsidP="001E2FF2">
      <w:pPr>
        <w:bidi/>
        <w:jc w:val="both"/>
        <w:rPr>
          <w:rFonts w:cs="David" w:hint="cs"/>
          <w:rtl/>
        </w:rPr>
      </w:pPr>
    </w:p>
    <w:p w14:paraId="56C5CFCD" w14:textId="77777777" w:rsidR="001E2FF2" w:rsidRPr="001E2FF2" w:rsidRDefault="001E2FF2" w:rsidP="001E2FF2">
      <w:pPr>
        <w:bidi/>
        <w:jc w:val="both"/>
        <w:rPr>
          <w:rFonts w:cs="David" w:hint="cs"/>
          <w:rtl/>
        </w:rPr>
      </w:pPr>
      <w:r w:rsidRPr="001E2FF2">
        <w:rPr>
          <w:rFonts w:cs="David" w:hint="cs"/>
          <w:rtl/>
        </w:rPr>
        <w:tab/>
        <w:t xml:space="preserve"> לא. את כל הרשימה הזאת למי הם מדווחים?</w:t>
      </w:r>
    </w:p>
    <w:p w14:paraId="7DC1D365"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0FD7C76D" w14:textId="77777777" w:rsidR="001E2FF2" w:rsidRPr="001E2FF2" w:rsidRDefault="001E2FF2" w:rsidP="001E2FF2">
      <w:pPr>
        <w:bidi/>
        <w:jc w:val="both"/>
        <w:rPr>
          <w:rFonts w:cs="David" w:hint="cs"/>
          <w:u w:val="single"/>
          <w:rtl/>
        </w:rPr>
      </w:pPr>
    </w:p>
    <w:p w14:paraId="640A4C47" w14:textId="77777777" w:rsidR="001E2FF2" w:rsidRPr="001E2FF2" w:rsidRDefault="001E2FF2" w:rsidP="001E2FF2">
      <w:pPr>
        <w:bidi/>
        <w:jc w:val="both"/>
        <w:rPr>
          <w:rFonts w:cs="David" w:hint="cs"/>
          <w:rtl/>
        </w:rPr>
      </w:pPr>
      <w:r w:rsidRPr="001E2FF2">
        <w:rPr>
          <w:rFonts w:cs="David" w:hint="cs"/>
          <w:rtl/>
        </w:rPr>
        <w:tab/>
        <w:t>הם צריכים לדווח על זה לקונגרס. "פעמיים בשנה על השדלנים לדווח על שינויים בתחומי הפעילות הבאים: ועדות המנוהלות על-ידי השתדלן או השדולה, תרומות למערכות בחירות, תשלומים עבור אירועים או גופים הקשורים לפקידי ממשל, תשלומים לספריות נשיאותיות או פתיחות רשמיות לאירועים. כמו כן, עליהם להצהיר שהם מתמצאים בכללי בית הנבחרים והסנאט בנושא מתנות ונסיעות, ושהם פועלים על-פי כללים אלו;"</w:t>
      </w:r>
    </w:p>
    <w:p w14:paraId="7A1D3C05" w14:textId="77777777" w:rsidR="001E2FF2" w:rsidRPr="001E2FF2" w:rsidRDefault="001E2FF2" w:rsidP="001E2FF2">
      <w:pPr>
        <w:bidi/>
        <w:jc w:val="both"/>
        <w:rPr>
          <w:rFonts w:cs="David" w:hint="cs"/>
          <w:rtl/>
        </w:rPr>
      </w:pPr>
    </w:p>
    <w:p w14:paraId="4E94922A" w14:textId="77777777" w:rsidR="001E2FF2" w:rsidRPr="001E2FF2" w:rsidRDefault="001E2FF2" w:rsidP="001E2FF2">
      <w:pPr>
        <w:bidi/>
        <w:jc w:val="both"/>
        <w:rPr>
          <w:rFonts w:cs="David" w:hint="cs"/>
          <w:rtl/>
        </w:rPr>
      </w:pPr>
      <w:r w:rsidRPr="001E2FF2">
        <w:rPr>
          <w:rFonts w:cs="David" w:hint="cs"/>
          <w:rtl/>
        </w:rPr>
        <w:tab/>
        <w:t xml:space="preserve">"יש חובה על ועדות מערכות הבחירות של המועמדים לדווח אם יש מבין התורמים למערכת הבחירות שדלנים, שדולות או אנשים המועסקים על-ידיהם, שתרמו יותר מ- 15,000$; יש חובה להעביר את הדו"חות לבית הנבחרים ולסנאט בצורה אלקטרונית; יש איסור מפורש על שדלנים, שדולות או אנשים המועסקים על-ידיהם להציע לחבר קונגרס או לחבר בצוות שלו מתנה או נסיעה במקרים בהם אלו אסורים;" כאן מדובר על נושא המתנות. </w:t>
      </w:r>
    </w:p>
    <w:p w14:paraId="34B822F6" w14:textId="77777777" w:rsidR="001E2FF2" w:rsidRPr="001E2FF2" w:rsidRDefault="001E2FF2" w:rsidP="001E2FF2">
      <w:pPr>
        <w:bidi/>
        <w:jc w:val="both"/>
        <w:rPr>
          <w:rFonts w:cs="David" w:hint="cs"/>
          <w:rtl/>
        </w:rPr>
      </w:pPr>
    </w:p>
    <w:p w14:paraId="1721F8B5" w14:textId="77777777" w:rsidR="001E2FF2" w:rsidRPr="001E2FF2" w:rsidRDefault="001E2FF2" w:rsidP="001E2FF2">
      <w:pPr>
        <w:bidi/>
        <w:jc w:val="both"/>
        <w:rPr>
          <w:rFonts w:cs="David" w:hint="cs"/>
          <w:rtl/>
        </w:rPr>
      </w:pPr>
      <w:r w:rsidRPr="001E2FF2">
        <w:rPr>
          <w:rFonts w:cs="David" w:hint="cs"/>
          <w:rtl/>
        </w:rPr>
        <w:tab/>
        <w:t>"שדלן חייב לדווח אם ב-20 השנים האחרונות הוא כיהן בתפקיד רשמי ברשות המבצעת או ברשות המחוקקת;"</w:t>
      </w:r>
    </w:p>
    <w:p w14:paraId="0D4EFA38" w14:textId="77777777" w:rsidR="001E2FF2" w:rsidRPr="001E2FF2" w:rsidRDefault="001E2FF2" w:rsidP="001E2FF2">
      <w:pPr>
        <w:bidi/>
        <w:jc w:val="both"/>
        <w:rPr>
          <w:rFonts w:cs="David" w:hint="cs"/>
          <w:rtl/>
        </w:rPr>
      </w:pPr>
      <w:r w:rsidRPr="001E2FF2">
        <w:rPr>
          <w:rFonts w:cs="David"/>
          <w:rtl/>
        </w:rPr>
        <w:br/>
      </w:r>
    </w:p>
    <w:p w14:paraId="29E1EE3E" w14:textId="77777777" w:rsidR="001E2FF2" w:rsidRPr="001E2FF2" w:rsidRDefault="001E2FF2" w:rsidP="001E2FF2">
      <w:pPr>
        <w:bidi/>
        <w:jc w:val="both"/>
        <w:rPr>
          <w:rFonts w:cs="David" w:hint="cs"/>
          <w:rtl/>
        </w:rPr>
      </w:pPr>
      <w:r w:rsidRPr="001E2FF2">
        <w:rPr>
          <w:rFonts w:cs="David" w:hint="cs"/>
          <w:u w:val="single"/>
          <w:rtl/>
        </w:rPr>
        <w:t>היו"ר דוד טל:</w:t>
      </w:r>
    </w:p>
    <w:p w14:paraId="5B7D8754" w14:textId="77777777" w:rsidR="001E2FF2" w:rsidRPr="001E2FF2" w:rsidRDefault="001E2FF2" w:rsidP="001E2FF2">
      <w:pPr>
        <w:bidi/>
        <w:jc w:val="both"/>
        <w:rPr>
          <w:rFonts w:cs="David" w:hint="cs"/>
          <w:rtl/>
        </w:rPr>
      </w:pPr>
    </w:p>
    <w:p w14:paraId="79BD944D" w14:textId="77777777" w:rsidR="001E2FF2" w:rsidRPr="001E2FF2" w:rsidRDefault="001E2FF2" w:rsidP="001E2FF2">
      <w:pPr>
        <w:bidi/>
        <w:jc w:val="both"/>
        <w:rPr>
          <w:rFonts w:cs="David" w:hint="cs"/>
          <w:rtl/>
        </w:rPr>
      </w:pPr>
      <w:r w:rsidRPr="001E2FF2">
        <w:rPr>
          <w:rFonts w:cs="David" w:hint="cs"/>
          <w:rtl/>
        </w:rPr>
        <w:tab/>
        <w:t>אדוני מציע למזג את הצעת החוק?...</w:t>
      </w:r>
    </w:p>
    <w:p w14:paraId="78EF58A9"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112953FE" w14:textId="77777777" w:rsidR="001E2FF2" w:rsidRPr="001E2FF2" w:rsidRDefault="001E2FF2" w:rsidP="001E2FF2">
      <w:pPr>
        <w:bidi/>
        <w:jc w:val="both"/>
        <w:rPr>
          <w:rFonts w:cs="David" w:hint="cs"/>
          <w:u w:val="single"/>
          <w:rtl/>
        </w:rPr>
      </w:pPr>
    </w:p>
    <w:p w14:paraId="7987EFD7" w14:textId="77777777" w:rsidR="001E2FF2" w:rsidRPr="001E2FF2" w:rsidRDefault="001E2FF2" w:rsidP="001E2FF2">
      <w:pPr>
        <w:bidi/>
        <w:jc w:val="both"/>
        <w:rPr>
          <w:rFonts w:cs="David" w:hint="cs"/>
          <w:rtl/>
        </w:rPr>
      </w:pPr>
      <w:r w:rsidRPr="001E2FF2">
        <w:rPr>
          <w:rFonts w:cs="David" w:hint="cs"/>
          <w:rtl/>
        </w:rPr>
        <w:tab/>
        <w:t xml:space="preserve"> קנסות </w:t>
      </w:r>
      <w:r w:rsidRPr="001E2FF2">
        <w:rPr>
          <w:rFonts w:cs="David"/>
          <w:rtl/>
        </w:rPr>
        <w:t>–</w:t>
      </w:r>
      <w:r w:rsidRPr="001E2FF2">
        <w:rPr>
          <w:rFonts w:cs="David" w:hint="cs"/>
          <w:rtl/>
        </w:rPr>
        <w:t xml:space="preserve"> יכולים להגיע עד 200,000$, ומאסר עד חמש שנים. </w:t>
      </w:r>
    </w:p>
    <w:p w14:paraId="6F0910A0" w14:textId="77777777" w:rsidR="001E2FF2" w:rsidRPr="001E2FF2" w:rsidRDefault="001E2FF2" w:rsidP="001E2FF2">
      <w:pPr>
        <w:bidi/>
        <w:jc w:val="both"/>
        <w:rPr>
          <w:rFonts w:cs="David" w:hint="cs"/>
          <w:rtl/>
        </w:rPr>
      </w:pPr>
    </w:p>
    <w:p w14:paraId="49CFBE57" w14:textId="77777777" w:rsidR="001E2FF2" w:rsidRPr="001E2FF2" w:rsidRDefault="001E2FF2" w:rsidP="001E2FF2">
      <w:pPr>
        <w:bidi/>
        <w:jc w:val="both"/>
        <w:rPr>
          <w:rFonts w:cs="David" w:hint="cs"/>
          <w:rtl/>
        </w:rPr>
      </w:pPr>
      <w:r w:rsidRPr="001E2FF2">
        <w:rPr>
          <w:rFonts w:cs="David" w:hint="cs"/>
          <w:rtl/>
        </w:rPr>
        <w:tab/>
        <w:t xml:space="preserve">רבותי, אי-אפשר שינסו להוריד את הבית הזה על ברכיו, על הצעה מינימליסטית, שבסך הכול קובעת סט של הסדרה, מגבלות הכי מינימליסטיות שיכולות להיות, ועבודה שקופה, וגם את זה ינסו לעקר. </w:t>
      </w:r>
    </w:p>
    <w:p w14:paraId="41C5DEF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5F071E31" w14:textId="77777777" w:rsidR="001E2FF2" w:rsidRPr="001E2FF2" w:rsidRDefault="001E2FF2" w:rsidP="001E2FF2">
      <w:pPr>
        <w:bidi/>
        <w:jc w:val="both"/>
        <w:rPr>
          <w:rFonts w:cs="David" w:hint="cs"/>
          <w:rtl/>
        </w:rPr>
      </w:pPr>
    </w:p>
    <w:p w14:paraId="2F1E18B1" w14:textId="77777777" w:rsidR="001E2FF2" w:rsidRPr="001E2FF2" w:rsidRDefault="001E2FF2" w:rsidP="001E2FF2">
      <w:pPr>
        <w:bidi/>
        <w:jc w:val="both"/>
        <w:rPr>
          <w:rFonts w:cs="David" w:hint="cs"/>
          <w:rtl/>
        </w:rPr>
      </w:pPr>
      <w:r w:rsidRPr="001E2FF2">
        <w:rPr>
          <w:rFonts w:cs="David" w:hint="cs"/>
          <w:rtl/>
        </w:rPr>
        <w:tab/>
        <w:t>תודה.</w:t>
      </w:r>
    </w:p>
    <w:p w14:paraId="30A5FE71"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6B1EFB1B" w14:textId="77777777" w:rsidR="001E2FF2" w:rsidRPr="001E2FF2" w:rsidRDefault="001E2FF2" w:rsidP="001E2FF2">
      <w:pPr>
        <w:bidi/>
        <w:jc w:val="both"/>
        <w:rPr>
          <w:rFonts w:cs="David" w:hint="cs"/>
          <w:u w:val="single"/>
          <w:rtl/>
        </w:rPr>
      </w:pPr>
    </w:p>
    <w:p w14:paraId="1E9434A5" w14:textId="77777777" w:rsidR="001E2FF2" w:rsidRPr="001E2FF2" w:rsidRDefault="001E2FF2" w:rsidP="001E2FF2">
      <w:pPr>
        <w:bidi/>
        <w:jc w:val="both"/>
        <w:rPr>
          <w:rFonts w:cs="David" w:hint="cs"/>
          <w:rtl/>
        </w:rPr>
      </w:pPr>
      <w:r w:rsidRPr="001E2FF2">
        <w:rPr>
          <w:rFonts w:cs="David" w:hint="cs"/>
          <w:rtl/>
        </w:rPr>
        <w:tab/>
        <w:t xml:space="preserve"> וכל זה תחת האמירה: אנחנו תומכים בזה. נכון, אני מודה שהייתי בשני הדיונים הקודמים מאוד </w:t>
      </w:r>
      <w:proofErr w:type="spellStart"/>
      <w:r w:rsidRPr="001E2FF2">
        <w:rPr>
          <w:rFonts w:cs="David" w:hint="cs"/>
          <w:rtl/>
        </w:rPr>
        <w:t>מאוד</w:t>
      </w:r>
      <w:proofErr w:type="spellEnd"/>
      <w:r w:rsidRPr="001E2FF2">
        <w:rPr>
          <w:rFonts w:cs="David" w:hint="cs"/>
          <w:rtl/>
        </w:rPr>
        <w:t xml:space="preserve"> שקט, אבל אני מודה שכנראה הייתי נאיבי ואני לא מתכוון יותר להיות נאיבי. </w:t>
      </w:r>
    </w:p>
    <w:p w14:paraId="36B45EE8" w14:textId="77777777" w:rsidR="001E2FF2" w:rsidRDefault="001E2FF2" w:rsidP="001E2FF2">
      <w:pPr>
        <w:bidi/>
        <w:jc w:val="both"/>
        <w:rPr>
          <w:rFonts w:cs="David" w:hint="cs"/>
          <w:rtl/>
        </w:rPr>
      </w:pPr>
    </w:p>
    <w:p w14:paraId="40A9B044" w14:textId="77777777" w:rsidR="001E2FF2" w:rsidRDefault="001E2FF2" w:rsidP="001E2FF2">
      <w:pPr>
        <w:bidi/>
        <w:jc w:val="both"/>
        <w:rPr>
          <w:rFonts w:cs="David" w:hint="cs"/>
          <w:rtl/>
        </w:rPr>
      </w:pPr>
    </w:p>
    <w:p w14:paraId="48DBED34" w14:textId="77777777" w:rsidR="001E2FF2" w:rsidRDefault="001E2FF2" w:rsidP="001E2FF2">
      <w:pPr>
        <w:bidi/>
        <w:jc w:val="both"/>
        <w:rPr>
          <w:rFonts w:cs="David" w:hint="cs"/>
          <w:rtl/>
        </w:rPr>
      </w:pPr>
    </w:p>
    <w:p w14:paraId="3827CF30" w14:textId="77777777" w:rsidR="001E2FF2" w:rsidRDefault="001E2FF2" w:rsidP="001E2FF2">
      <w:pPr>
        <w:bidi/>
        <w:jc w:val="both"/>
        <w:rPr>
          <w:rFonts w:cs="David" w:hint="cs"/>
          <w:rtl/>
        </w:rPr>
      </w:pPr>
    </w:p>
    <w:p w14:paraId="6A444278"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57B6F439" w14:textId="77777777" w:rsidR="001E2FF2" w:rsidRPr="001E2FF2" w:rsidRDefault="001E2FF2" w:rsidP="001E2FF2">
      <w:pPr>
        <w:bidi/>
        <w:jc w:val="both"/>
        <w:rPr>
          <w:rFonts w:cs="David" w:hint="cs"/>
          <w:rtl/>
        </w:rPr>
      </w:pPr>
    </w:p>
    <w:p w14:paraId="20C40780" w14:textId="77777777" w:rsidR="001E2FF2" w:rsidRPr="001E2FF2" w:rsidRDefault="001E2FF2" w:rsidP="001E2FF2">
      <w:pPr>
        <w:bidi/>
        <w:jc w:val="both"/>
        <w:rPr>
          <w:rFonts w:cs="David" w:hint="cs"/>
          <w:rtl/>
        </w:rPr>
      </w:pPr>
      <w:r w:rsidRPr="001E2FF2">
        <w:rPr>
          <w:rFonts w:cs="David" w:hint="cs"/>
          <w:rtl/>
        </w:rPr>
        <w:tab/>
        <w:t>אתה לא נשמע שקט. לשכת עורכי-הדין, האם יש לכם מה להוסיף?</w:t>
      </w:r>
    </w:p>
    <w:p w14:paraId="1B607658"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אד פרידמן:</w:t>
      </w:r>
    </w:p>
    <w:p w14:paraId="5EA8D453" w14:textId="77777777" w:rsidR="001E2FF2" w:rsidRPr="001E2FF2" w:rsidRDefault="001E2FF2" w:rsidP="001E2FF2">
      <w:pPr>
        <w:bidi/>
        <w:jc w:val="both"/>
        <w:rPr>
          <w:rFonts w:cs="David" w:hint="cs"/>
          <w:rtl/>
        </w:rPr>
      </w:pPr>
    </w:p>
    <w:p w14:paraId="0DE66380" w14:textId="77777777" w:rsidR="001E2FF2" w:rsidRPr="001E2FF2" w:rsidRDefault="001E2FF2" w:rsidP="001E2FF2">
      <w:pPr>
        <w:bidi/>
        <w:jc w:val="both"/>
        <w:rPr>
          <w:rFonts w:cs="David" w:hint="cs"/>
          <w:rtl/>
        </w:rPr>
      </w:pPr>
      <w:r w:rsidRPr="001E2FF2">
        <w:rPr>
          <w:rFonts w:cs="David" w:hint="cs"/>
          <w:rtl/>
        </w:rPr>
        <w:tab/>
        <w:t xml:space="preserve">כן. </w:t>
      </w:r>
    </w:p>
    <w:p w14:paraId="5A83D5D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0EAF05ED" w14:textId="77777777" w:rsidR="001E2FF2" w:rsidRPr="001E2FF2" w:rsidRDefault="001E2FF2" w:rsidP="001E2FF2">
      <w:pPr>
        <w:bidi/>
        <w:jc w:val="both"/>
        <w:rPr>
          <w:rFonts w:cs="David" w:hint="cs"/>
          <w:rtl/>
        </w:rPr>
      </w:pPr>
    </w:p>
    <w:p w14:paraId="6B831BC1" w14:textId="77777777" w:rsidR="001E2FF2" w:rsidRPr="001E2FF2" w:rsidRDefault="001E2FF2" w:rsidP="001E2FF2">
      <w:pPr>
        <w:bidi/>
        <w:jc w:val="both"/>
        <w:rPr>
          <w:rFonts w:cs="David" w:hint="cs"/>
          <w:rtl/>
        </w:rPr>
      </w:pPr>
      <w:r w:rsidRPr="001E2FF2">
        <w:rPr>
          <w:rFonts w:cs="David" w:hint="cs"/>
          <w:rtl/>
        </w:rPr>
        <w:tab/>
        <w:t xml:space="preserve">לפני שאתן לך את רשות הדיבור, אני רוצה לקבוע לכם את סדרי הדיון כדי שנבהיר את עצמנו. </w:t>
      </w:r>
    </w:p>
    <w:p w14:paraId="1FCC9FF8" w14:textId="77777777" w:rsidR="001E2FF2" w:rsidRPr="001E2FF2" w:rsidRDefault="001E2FF2" w:rsidP="001E2FF2">
      <w:pPr>
        <w:bidi/>
        <w:jc w:val="both"/>
        <w:rPr>
          <w:rFonts w:cs="David" w:hint="cs"/>
          <w:rtl/>
        </w:rPr>
      </w:pPr>
    </w:p>
    <w:p w14:paraId="0821B375" w14:textId="77777777" w:rsidR="001E2FF2" w:rsidRPr="001E2FF2" w:rsidRDefault="001E2FF2" w:rsidP="001E2FF2">
      <w:pPr>
        <w:bidi/>
        <w:jc w:val="both"/>
        <w:rPr>
          <w:rFonts w:cs="David" w:hint="cs"/>
          <w:rtl/>
        </w:rPr>
      </w:pPr>
      <w:r w:rsidRPr="001E2FF2">
        <w:rPr>
          <w:rFonts w:cs="David" w:hint="cs"/>
          <w:rtl/>
        </w:rPr>
        <w:tab/>
        <w:t>בשבוע הבא אני אקיים דיון נוסף, ואנחנו ממשיכים את ההקראה על-פי אותו סדר. אני אודיע גם לחברי הכנסת. היום בבוקר הודעתי שלא תהיה הצבעה; אני אודיע שיכולה להיות הצבעה על כל סעיף וסעיף שנעבור, ולא נצטרך לשוב אליו מהתחלה.</w:t>
      </w:r>
    </w:p>
    <w:p w14:paraId="0FEE3220" w14:textId="77777777" w:rsidR="001E2FF2" w:rsidRPr="001E2FF2" w:rsidRDefault="001E2FF2" w:rsidP="001E2FF2">
      <w:pPr>
        <w:bidi/>
        <w:jc w:val="both"/>
        <w:rPr>
          <w:rFonts w:cs="David" w:hint="cs"/>
          <w:rtl/>
        </w:rPr>
      </w:pPr>
    </w:p>
    <w:p w14:paraId="4005A5F4" w14:textId="77777777" w:rsidR="001E2FF2" w:rsidRPr="001E2FF2" w:rsidRDefault="001E2FF2" w:rsidP="001E2FF2">
      <w:pPr>
        <w:bidi/>
        <w:jc w:val="both"/>
        <w:rPr>
          <w:rFonts w:cs="David" w:hint="cs"/>
          <w:rtl/>
        </w:rPr>
      </w:pPr>
      <w:r w:rsidRPr="001E2FF2">
        <w:rPr>
          <w:rFonts w:cs="David" w:hint="cs"/>
          <w:rtl/>
        </w:rPr>
        <w:tab/>
        <w:t xml:space="preserve">לכן, אתם תתאזרו בסבלנות ותבחרו לכם נציגים כאלה ואחרים שייצגו אתכם בכל סעיף וסעיף, כדי שתהיה התייחסות. </w:t>
      </w:r>
    </w:p>
    <w:p w14:paraId="33BC618D"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5CF724E1" w14:textId="77777777" w:rsidR="001E2FF2" w:rsidRPr="001E2FF2" w:rsidRDefault="001E2FF2" w:rsidP="001E2FF2">
      <w:pPr>
        <w:bidi/>
        <w:jc w:val="both"/>
        <w:rPr>
          <w:rFonts w:cs="David" w:hint="cs"/>
          <w:u w:val="single"/>
          <w:rtl/>
        </w:rPr>
      </w:pPr>
    </w:p>
    <w:p w14:paraId="104EB098" w14:textId="77777777" w:rsidR="001E2FF2" w:rsidRPr="001E2FF2" w:rsidRDefault="001E2FF2" w:rsidP="001E2FF2">
      <w:pPr>
        <w:bidi/>
        <w:jc w:val="both"/>
        <w:rPr>
          <w:rFonts w:cs="David" w:hint="cs"/>
          <w:rtl/>
        </w:rPr>
      </w:pPr>
      <w:r w:rsidRPr="001E2FF2">
        <w:rPr>
          <w:rFonts w:cs="David" w:hint="cs"/>
          <w:rtl/>
        </w:rPr>
        <w:tab/>
        <w:t xml:space="preserve"> למה לא נצביע היום? או נתחיל להצביע?</w:t>
      </w:r>
    </w:p>
    <w:p w14:paraId="35D97D6D"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73ADA000" w14:textId="77777777" w:rsidR="001E2FF2" w:rsidRPr="001E2FF2" w:rsidRDefault="001E2FF2" w:rsidP="001E2FF2">
      <w:pPr>
        <w:bidi/>
        <w:jc w:val="both"/>
        <w:rPr>
          <w:rFonts w:cs="David" w:hint="cs"/>
          <w:rtl/>
        </w:rPr>
      </w:pPr>
    </w:p>
    <w:p w14:paraId="66E0254C" w14:textId="77777777" w:rsidR="001E2FF2" w:rsidRPr="001E2FF2" w:rsidRDefault="001E2FF2" w:rsidP="001E2FF2">
      <w:pPr>
        <w:bidi/>
        <w:jc w:val="both"/>
        <w:rPr>
          <w:rFonts w:cs="David" w:hint="cs"/>
          <w:rtl/>
        </w:rPr>
      </w:pPr>
      <w:r w:rsidRPr="001E2FF2">
        <w:rPr>
          <w:rFonts w:cs="David" w:hint="cs"/>
          <w:rtl/>
        </w:rPr>
        <w:tab/>
        <w:t xml:space="preserve">קודם כול, משום שהודעתי לשני חברי כנסת שלא תהיה הצבעה, ושחררתי אותם. אבל, בשבוע הבא הצעת החוק תהיה מונחת </w:t>
      </w:r>
      <w:r w:rsidRPr="001E2FF2">
        <w:rPr>
          <w:rFonts w:cs="David"/>
          <w:rtl/>
        </w:rPr>
        <w:t>–</w:t>
      </w:r>
      <w:r w:rsidRPr="001E2FF2">
        <w:rPr>
          <w:rFonts w:cs="David" w:hint="cs"/>
          <w:rtl/>
        </w:rPr>
        <w:t xml:space="preserve"> אתה יודע שאין לי הרבה עבודה בוועדת הכנסת </w:t>
      </w:r>
      <w:r w:rsidRPr="001E2FF2">
        <w:rPr>
          <w:rFonts w:cs="David"/>
          <w:rtl/>
        </w:rPr>
        <w:t>–</w:t>
      </w:r>
      <w:r w:rsidRPr="001E2FF2">
        <w:rPr>
          <w:rFonts w:cs="David" w:hint="cs"/>
          <w:rtl/>
        </w:rPr>
        <w:t xml:space="preserve"> היא תהיה אינטנסיבית, אנחנו נעבוד עליה, ולוּ רק שייצא, כפי שיושבת-ראש הכנסת ציינה, דבר מתוקן תחת ידינו. </w:t>
      </w:r>
    </w:p>
    <w:p w14:paraId="4003B3D8" w14:textId="77777777" w:rsidR="001E2FF2" w:rsidRPr="001E2FF2" w:rsidRDefault="001E2FF2" w:rsidP="001E2FF2">
      <w:pPr>
        <w:bidi/>
        <w:jc w:val="both"/>
        <w:rPr>
          <w:rFonts w:cs="David" w:hint="cs"/>
          <w:rtl/>
        </w:rPr>
      </w:pPr>
    </w:p>
    <w:p w14:paraId="69173A23" w14:textId="77777777" w:rsidR="001E2FF2" w:rsidRPr="001E2FF2" w:rsidRDefault="001E2FF2" w:rsidP="001E2FF2">
      <w:pPr>
        <w:bidi/>
        <w:jc w:val="both"/>
        <w:rPr>
          <w:rFonts w:cs="David" w:hint="cs"/>
          <w:rtl/>
        </w:rPr>
      </w:pPr>
      <w:r w:rsidRPr="001E2FF2">
        <w:rPr>
          <w:rFonts w:cs="David" w:hint="cs"/>
          <w:rtl/>
        </w:rPr>
        <w:tab/>
        <w:t>לשכת עורכי-הדין, בבקשה.</w:t>
      </w:r>
    </w:p>
    <w:p w14:paraId="3B1E344C"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אד פרידמן:</w:t>
      </w:r>
    </w:p>
    <w:p w14:paraId="10C90A73" w14:textId="77777777" w:rsidR="001E2FF2" w:rsidRPr="001E2FF2" w:rsidRDefault="001E2FF2" w:rsidP="001E2FF2">
      <w:pPr>
        <w:bidi/>
        <w:jc w:val="both"/>
        <w:rPr>
          <w:rFonts w:cs="David" w:hint="cs"/>
          <w:u w:val="single"/>
          <w:rtl/>
        </w:rPr>
      </w:pPr>
    </w:p>
    <w:p w14:paraId="0BA29228" w14:textId="77777777" w:rsidR="001E2FF2" w:rsidRPr="001E2FF2" w:rsidRDefault="001E2FF2" w:rsidP="001E2FF2">
      <w:pPr>
        <w:bidi/>
        <w:jc w:val="both"/>
        <w:rPr>
          <w:rFonts w:cs="David" w:hint="cs"/>
          <w:rtl/>
        </w:rPr>
      </w:pPr>
      <w:r w:rsidRPr="001E2FF2">
        <w:rPr>
          <w:rFonts w:cs="David" w:hint="cs"/>
          <w:rtl/>
        </w:rPr>
        <w:tab/>
        <w:t xml:space="preserve">שתי הערות. לשכת עורכי-הדין </w:t>
      </w:r>
      <w:r w:rsidRPr="001E2FF2">
        <w:rPr>
          <w:rFonts w:cs="David"/>
          <w:rtl/>
        </w:rPr>
        <w:t>–</w:t>
      </w:r>
      <w:r w:rsidRPr="001E2FF2">
        <w:rPr>
          <w:rFonts w:cs="David" w:hint="cs"/>
          <w:rtl/>
        </w:rPr>
        <w:t xml:space="preserve"> שמופיעה כאן כלשכה </w:t>
      </w:r>
      <w:r w:rsidRPr="001E2FF2">
        <w:rPr>
          <w:rFonts w:cs="David"/>
          <w:rtl/>
        </w:rPr>
        <w:t>–</w:t>
      </w:r>
      <w:r w:rsidRPr="001E2FF2">
        <w:rPr>
          <w:rFonts w:cs="David" w:hint="cs"/>
          <w:rtl/>
        </w:rPr>
        <w:t xml:space="preserve"> אינה מופיעה בשם לקוח כלשהו, לכן החוק הזה לא חל עלינו, כלשכה.</w:t>
      </w:r>
    </w:p>
    <w:p w14:paraId="76CDBABB" w14:textId="77777777" w:rsidR="001E2FF2" w:rsidRPr="001E2FF2" w:rsidRDefault="001E2FF2" w:rsidP="001E2FF2">
      <w:pPr>
        <w:bidi/>
        <w:jc w:val="both"/>
        <w:rPr>
          <w:rFonts w:cs="David" w:hint="cs"/>
          <w:rtl/>
        </w:rPr>
      </w:pPr>
    </w:p>
    <w:p w14:paraId="4D818C99" w14:textId="77777777" w:rsidR="001E2FF2" w:rsidRPr="001E2FF2" w:rsidRDefault="001E2FF2" w:rsidP="001E2FF2">
      <w:pPr>
        <w:bidi/>
        <w:jc w:val="both"/>
        <w:rPr>
          <w:rFonts w:cs="David" w:hint="cs"/>
          <w:rtl/>
        </w:rPr>
      </w:pPr>
      <w:r w:rsidRPr="001E2FF2">
        <w:rPr>
          <w:rFonts w:cs="David" w:hint="cs"/>
          <w:rtl/>
        </w:rPr>
        <w:tab/>
        <w:t xml:space="preserve">אני רוצה להתייחס במיוחד להגדרה של שדלן. כמו בכל חוק, </w:t>
      </w:r>
      <w:proofErr w:type="spellStart"/>
      <w:r w:rsidRPr="001E2FF2">
        <w:rPr>
          <w:rFonts w:cs="David" w:hint="cs"/>
          <w:rtl/>
        </w:rPr>
        <w:t>המידתיות</w:t>
      </w:r>
      <w:proofErr w:type="spellEnd"/>
      <w:r w:rsidRPr="001E2FF2">
        <w:rPr>
          <w:rFonts w:cs="David" w:hint="cs"/>
          <w:rtl/>
        </w:rPr>
        <w:t xml:space="preserve"> זה נושא שחייב להילקח בחשבון כשמחוקקים חוק. אם אנחנו כאן נגדיר כל אחד, כל עורך-דין שפונה בתור עורך-דין לחבר כנסת </w:t>
      </w:r>
      <w:r w:rsidRPr="001E2FF2">
        <w:rPr>
          <w:rFonts w:cs="David"/>
          <w:rtl/>
        </w:rPr>
        <w:t>–</w:t>
      </w:r>
      <w:r w:rsidRPr="001E2FF2">
        <w:rPr>
          <w:rFonts w:cs="David" w:hint="cs"/>
          <w:rtl/>
        </w:rPr>
        <w:t xml:space="preserve"> אפילו במכתב או נפגש אתו במשרדו, לצורך העניין בתל-אביב - - -</w:t>
      </w:r>
    </w:p>
    <w:p w14:paraId="7DFB9C6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38AB0410" w14:textId="77777777" w:rsidR="001E2FF2" w:rsidRPr="001E2FF2" w:rsidRDefault="001E2FF2" w:rsidP="001E2FF2">
      <w:pPr>
        <w:bidi/>
        <w:jc w:val="both"/>
        <w:rPr>
          <w:rFonts w:cs="David" w:hint="cs"/>
          <w:rtl/>
        </w:rPr>
      </w:pPr>
      <w:r w:rsidRPr="001E2FF2">
        <w:rPr>
          <w:rFonts w:cs="David" w:hint="cs"/>
          <w:rtl/>
        </w:rPr>
        <w:tab/>
      </w:r>
      <w:r w:rsidRPr="001E2FF2">
        <w:rPr>
          <w:rFonts w:cs="David" w:hint="cs"/>
          <w:rtl/>
        </w:rPr>
        <w:tab/>
      </w:r>
    </w:p>
    <w:p w14:paraId="13C7B6F4" w14:textId="77777777" w:rsidR="001E2FF2" w:rsidRPr="001E2FF2" w:rsidRDefault="001E2FF2" w:rsidP="001E2FF2">
      <w:pPr>
        <w:bidi/>
        <w:jc w:val="both"/>
        <w:rPr>
          <w:rFonts w:cs="David" w:hint="cs"/>
          <w:rtl/>
        </w:rPr>
      </w:pPr>
      <w:r w:rsidRPr="001E2FF2">
        <w:rPr>
          <w:rFonts w:cs="David" w:hint="cs"/>
          <w:rtl/>
        </w:rPr>
        <w:tab/>
        <w:t xml:space="preserve">או כאן בכנסת. </w:t>
      </w:r>
    </w:p>
    <w:p w14:paraId="6FC259A6"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אד פרידמן:</w:t>
      </w:r>
    </w:p>
    <w:p w14:paraId="0DF61930" w14:textId="77777777" w:rsidR="001E2FF2" w:rsidRPr="001E2FF2" w:rsidRDefault="001E2FF2" w:rsidP="001E2FF2">
      <w:pPr>
        <w:bidi/>
        <w:jc w:val="both"/>
        <w:rPr>
          <w:rFonts w:cs="David" w:hint="cs"/>
          <w:rtl/>
        </w:rPr>
      </w:pPr>
    </w:p>
    <w:p w14:paraId="3530FEDC" w14:textId="77777777" w:rsidR="001E2FF2" w:rsidRPr="001E2FF2" w:rsidRDefault="001E2FF2" w:rsidP="001E2FF2">
      <w:pPr>
        <w:bidi/>
        <w:jc w:val="both"/>
        <w:rPr>
          <w:rFonts w:cs="David" w:hint="cs"/>
          <w:rtl/>
        </w:rPr>
      </w:pPr>
      <w:r w:rsidRPr="001E2FF2">
        <w:rPr>
          <w:rFonts w:cs="David" w:hint="cs"/>
          <w:rtl/>
        </w:rPr>
        <w:tab/>
        <w:t xml:space="preserve">או כאן בכנסת </w:t>
      </w:r>
      <w:r w:rsidRPr="001E2FF2">
        <w:rPr>
          <w:rFonts w:cs="David"/>
          <w:rtl/>
        </w:rPr>
        <w:t>–</w:t>
      </w:r>
      <w:r w:rsidRPr="001E2FF2">
        <w:rPr>
          <w:rFonts w:cs="David" w:hint="cs"/>
          <w:rtl/>
        </w:rPr>
        <w:t xml:space="preserve"> הוא חייב לעבור את כל השלבים, לפרסם את לקוחו באינטרנט.</w:t>
      </w:r>
    </w:p>
    <w:p w14:paraId="33AE0F2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3787D463" w14:textId="77777777" w:rsidR="001E2FF2" w:rsidRPr="001E2FF2" w:rsidRDefault="001E2FF2" w:rsidP="001E2FF2">
      <w:pPr>
        <w:bidi/>
        <w:jc w:val="both"/>
        <w:rPr>
          <w:rFonts w:cs="David" w:hint="cs"/>
          <w:rtl/>
        </w:rPr>
      </w:pPr>
    </w:p>
    <w:p w14:paraId="70EB9A8D" w14:textId="77777777" w:rsidR="001E2FF2" w:rsidRPr="001E2FF2" w:rsidRDefault="001E2FF2" w:rsidP="001E2FF2">
      <w:pPr>
        <w:bidi/>
        <w:jc w:val="both"/>
        <w:rPr>
          <w:rFonts w:cs="David" w:hint="cs"/>
          <w:rtl/>
        </w:rPr>
      </w:pPr>
      <w:r w:rsidRPr="001E2FF2">
        <w:rPr>
          <w:rFonts w:cs="David" w:hint="cs"/>
          <w:rtl/>
        </w:rPr>
        <w:tab/>
        <w:t xml:space="preserve">אם הוא נפגש במשרדו </w:t>
      </w:r>
      <w:r w:rsidRPr="001E2FF2">
        <w:rPr>
          <w:rFonts w:cs="David"/>
          <w:rtl/>
        </w:rPr>
        <w:t>–</w:t>
      </w:r>
      <w:r w:rsidRPr="001E2FF2">
        <w:rPr>
          <w:rFonts w:cs="David" w:hint="cs"/>
          <w:rtl/>
        </w:rPr>
        <w:t xml:space="preserve"> הוא לא צריך, אבל אם הוא בכנסת </w:t>
      </w:r>
      <w:r w:rsidRPr="001E2FF2">
        <w:rPr>
          <w:rFonts w:cs="David"/>
          <w:rtl/>
        </w:rPr>
        <w:t>–</w:t>
      </w:r>
      <w:r w:rsidRPr="001E2FF2">
        <w:rPr>
          <w:rFonts w:cs="David" w:hint="cs"/>
          <w:rtl/>
        </w:rPr>
        <w:t xml:space="preserve"> הוא צריך גם צריך. </w:t>
      </w:r>
    </w:p>
    <w:p w14:paraId="19950318" w14:textId="77777777" w:rsidR="001E2FF2" w:rsidRDefault="001E2FF2" w:rsidP="001E2FF2">
      <w:pPr>
        <w:bidi/>
        <w:jc w:val="both"/>
        <w:rPr>
          <w:rFonts w:cs="David" w:hint="cs"/>
          <w:rtl/>
        </w:rPr>
      </w:pPr>
    </w:p>
    <w:p w14:paraId="04A46A8B" w14:textId="77777777" w:rsidR="001E2FF2" w:rsidRDefault="001E2FF2" w:rsidP="001E2FF2">
      <w:pPr>
        <w:bidi/>
        <w:jc w:val="both"/>
        <w:rPr>
          <w:rFonts w:cs="David" w:hint="cs"/>
          <w:rtl/>
        </w:rPr>
      </w:pPr>
    </w:p>
    <w:p w14:paraId="3297FA2A" w14:textId="77777777" w:rsidR="001E2FF2" w:rsidRDefault="001E2FF2" w:rsidP="001E2FF2">
      <w:pPr>
        <w:bidi/>
        <w:jc w:val="both"/>
        <w:rPr>
          <w:rFonts w:cs="David" w:hint="cs"/>
          <w:rtl/>
        </w:rPr>
      </w:pPr>
    </w:p>
    <w:p w14:paraId="0B64E26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אד פרידמן:</w:t>
      </w:r>
    </w:p>
    <w:p w14:paraId="384EEF73" w14:textId="77777777" w:rsidR="001E2FF2" w:rsidRPr="001E2FF2" w:rsidRDefault="001E2FF2" w:rsidP="001E2FF2">
      <w:pPr>
        <w:bidi/>
        <w:jc w:val="both"/>
        <w:rPr>
          <w:rFonts w:cs="David" w:hint="cs"/>
          <w:rtl/>
        </w:rPr>
      </w:pPr>
    </w:p>
    <w:p w14:paraId="4744DAAE" w14:textId="77777777" w:rsidR="001E2FF2" w:rsidRPr="001E2FF2" w:rsidRDefault="001E2FF2" w:rsidP="001E2FF2">
      <w:pPr>
        <w:bidi/>
        <w:jc w:val="both"/>
        <w:rPr>
          <w:rFonts w:cs="David" w:hint="cs"/>
          <w:rtl/>
        </w:rPr>
      </w:pPr>
      <w:r w:rsidRPr="001E2FF2">
        <w:rPr>
          <w:rFonts w:cs="David" w:hint="cs"/>
          <w:rtl/>
        </w:rPr>
        <w:tab/>
        <w:t xml:space="preserve">אני לא יודע, כי לפי מה שכתוב כאן, נכון שזה חוק מינימליסטי, אבל לפעמים אין מנוס מלפרט את ההגדרות בצורה יותר ברורה. כתוב כאן: "מי שנוקט דרך עיסוק או למען לקוח, בפעולות לשכנוע חבר כנסת בענייני חקיקה והחלטות הכנסת" </w:t>
      </w:r>
      <w:r w:rsidRPr="001E2FF2">
        <w:rPr>
          <w:rFonts w:cs="David"/>
          <w:rtl/>
        </w:rPr>
        <w:t>–</w:t>
      </w:r>
      <w:r w:rsidRPr="001E2FF2">
        <w:rPr>
          <w:rFonts w:cs="David" w:hint="cs"/>
          <w:rtl/>
        </w:rPr>
        <w:t xml:space="preserve"> כלומר לא כתוב כאן מי שמופיע בתוך המשכן. אני יכול להיפגש עם חבר כנסת במשרדו בתל-אביב בעניין חוק מסוים, באופן חד-פעמי, אני חייב לעבור את כל השלבים. </w:t>
      </w:r>
    </w:p>
    <w:p w14:paraId="37861F2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2F64E744" w14:textId="77777777" w:rsidR="001E2FF2" w:rsidRPr="001E2FF2" w:rsidRDefault="001E2FF2" w:rsidP="001E2FF2">
      <w:pPr>
        <w:bidi/>
        <w:jc w:val="both"/>
        <w:rPr>
          <w:rFonts w:cs="David" w:hint="cs"/>
          <w:rtl/>
        </w:rPr>
      </w:pPr>
    </w:p>
    <w:p w14:paraId="4D08F0F9" w14:textId="77777777" w:rsidR="001E2FF2" w:rsidRPr="001E2FF2" w:rsidRDefault="001E2FF2" w:rsidP="001E2FF2">
      <w:pPr>
        <w:bidi/>
        <w:jc w:val="both"/>
        <w:rPr>
          <w:rFonts w:cs="David" w:hint="cs"/>
          <w:rtl/>
        </w:rPr>
      </w:pPr>
      <w:r w:rsidRPr="001E2FF2">
        <w:rPr>
          <w:rFonts w:cs="David" w:hint="cs"/>
          <w:rtl/>
        </w:rPr>
        <w:tab/>
        <w:t xml:space="preserve">בפירוש לא. </w:t>
      </w:r>
    </w:p>
    <w:p w14:paraId="6B114F0E"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ארבל </w:t>
      </w:r>
      <w:proofErr w:type="spellStart"/>
      <w:r w:rsidRPr="001E2FF2">
        <w:rPr>
          <w:rFonts w:cs="David" w:hint="cs"/>
          <w:u w:val="single"/>
          <w:rtl/>
        </w:rPr>
        <w:t>אסטרחן</w:t>
      </w:r>
      <w:proofErr w:type="spellEnd"/>
      <w:r w:rsidRPr="001E2FF2">
        <w:rPr>
          <w:rFonts w:cs="David" w:hint="cs"/>
          <w:u w:val="single"/>
          <w:rtl/>
        </w:rPr>
        <w:t>:</w:t>
      </w:r>
    </w:p>
    <w:p w14:paraId="1212BAAF" w14:textId="77777777" w:rsidR="001E2FF2" w:rsidRPr="001E2FF2" w:rsidRDefault="001E2FF2" w:rsidP="001E2FF2">
      <w:pPr>
        <w:bidi/>
        <w:jc w:val="both"/>
        <w:rPr>
          <w:rFonts w:cs="David" w:hint="cs"/>
          <w:rtl/>
        </w:rPr>
      </w:pPr>
    </w:p>
    <w:p w14:paraId="739082F2" w14:textId="77777777" w:rsidR="001E2FF2" w:rsidRPr="001E2FF2" w:rsidRDefault="001E2FF2" w:rsidP="001E2FF2">
      <w:pPr>
        <w:bidi/>
        <w:jc w:val="both"/>
        <w:rPr>
          <w:rFonts w:cs="David" w:hint="cs"/>
          <w:rtl/>
        </w:rPr>
      </w:pPr>
      <w:r w:rsidRPr="001E2FF2">
        <w:rPr>
          <w:rFonts w:cs="David" w:hint="cs"/>
          <w:rtl/>
        </w:rPr>
        <w:tab/>
        <w:t xml:space="preserve">תקרא את הסעיף האופרטיבי, לא את סעיף ההגדרות. "לא יפעל שדלן בכנסת". </w:t>
      </w:r>
    </w:p>
    <w:p w14:paraId="09FC60A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אד פרידמן:</w:t>
      </w:r>
    </w:p>
    <w:p w14:paraId="3215698C" w14:textId="77777777" w:rsidR="001E2FF2" w:rsidRPr="001E2FF2" w:rsidRDefault="001E2FF2" w:rsidP="001E2FF2">
      <w:pPr>
        <w:bidi/>
        <w:jc w:val="both"/>
        <w:rPr>
          <w:rFonts w:cs="David" w:hint="cs"/>
          <w:rtl/>
        </w:rPr>
      </w:pPr>
    </w:p>
    <w:p w14:paraId="7A7EE923" w14:textId="77777777" w:rsidR="001E2FF2" w:rsidRPr="001E2FF2" w:rsidRDefault="001E2FF2" w:rsidP="001E2FF2">
      <w:pPr>
        <w:bidi/>
        <w:jc w:val="both"/>
        <w:rPr>
          <w:rFonts w:cs="David" w:hint="cs"/>
          <w:rtl/>
        </w:rPr>
      </w:pPr>
      <w:r w:rsidRPr="001E2FF2">
        <w:rPr>
          <w:rFonts w:cs="David" w:hint="cs"/>
          <w:rtl/>
        </w:rPr>
        <w:tab/>
        <w:t>הסעיפים האופרטיביים לא מייתרים את ההגדרה.</w:t>
      </w:r>
    </w:p>
    <w:p w14:paraId="71C2D647"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ארבל </w:t>
      </w:r>
      <w:proofErr w:type="spellStart"/>
      <w:r w:rsidRPr="001E2FF2">
        <w:rPr>
          <w:rFonts w:cs="David" w:hint="cs"/>
          <w:u w:val="single"/>
          <w:rtl/>
        </w:rPr>
        <w:t>אסטרחן</w:t>
      </w:r>
      <w:proofErr w:type="spellEnd"/>
      <w:r w:rsidRPr="001E2FF2">
        <w:rPr>
          <w:rFonts w:cs="David" w:hint="cs"/>
          <w:u w:val="single"/>
          <w:rtl/>
        </w:rPr>
        <w:t>:</w:t>
      </w:r>
    </w:p>
    <w:p w14:paraId="5AA357A7" w14:textId="77777777" w:rsidR="001E2FF2" w:rsidRPr="001E2FF2" w:rsidRDefault="001E2FF2" w:rsidP="001E2FF2">
      <w:pPr>
        <w:bidi/>
        <w:jc w:val="both"/>
        <w:rPr>
          <w:rFonts w:cs="David" w:hint="cs"/>
          <w:rtl/>
        </w:rPr>
      </w:pPr>
    </w:p>
    <w:p w14:paraId="4766973B" w14:textId="77777777" w:rsidR="001E2FF2" w:rsidRPr="001E2FF2" w:rsidRDefault="001E2FF2" w:rsidP="001E2FF2">
      <w:pPr>
        <w:bidi/>
        <w:jc w:val="both"/>
        <w:rPr>
          <w:rFonts w:cs="David" w:hint="cs"/>
          <w:rtl/>
        </w:rPr>
      </w:pPr>
      <w:r w:rsidRPr="001E2FF2">
        <w:rPr>
          <w:rFonts w:cs="David" w:hint="cs"/>
          <w:rtl/>
        </w:rPr>
        <w:tab/>
        <w:t xml:space="preserve">ההגדרה לא קובעת כלום, היא רק הגדרה. צריך לראות אחר כך איפה היא נכנסת. </w:t>
      </w:r>
    </w:p>
    <w:p w14:paraId="45C48C0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203D8B7E" w14:textId="77777777" w:rsidR="001E2FF2" w:rsidRPr="001E2FF2" w:rsidRDefault="001E2FF2" w:rsidP="001E2FF2">
      <w:pPr>
        <w:bidi/>
        <w:jc w:val="both"/>
        <w:rPr>
          <w:rFonts w:cs="David" w:hint="cs"/>
          <w:rtl/>
        </w:rPr>
      </w:pPr>
    </w:p>
    <w:p w14:paraId="741D2029" w14:textId="77777777" w:rsidR="001E2FF2" w:rsidRPr="001E2FF2" w:rsidRDefault="001E2FF2" w:rsidP="001E2FF2">
      <w:pPr>
        <w:bidi/>
        <w:jc w:val="both"/>
        <w:rPr>
          <w:rFonts w:cs="David" w:hint="cs"/>
          <w:rtl/>
        </w:rPr>
      </w:pPr>
      <w:r w:rsidRPr="001E2FF2">
        <w:rPr>
          <w:rFonts w:cs="David" w:hint="cs"/>
          <w:rtl/>
        </w:rPr>
        <w:tab/>
        <w:t xml:space="preserve">ההדגשה היא על הכנסת, בין כותלי הכנסת. אתה יכול במשרד שלך, במשרד של חבר הכנסת. </w:t>
      </w:r>
    </w:p>
    <w:p w14:paraId="1C67B85D"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אד פרידמן:</w:t>
      </w:r>
    </w:p>
    <w:p w14:paraId="521877D0" w14:textId="77777777" w:rsidR="001E2FF2" w:rsidRPr="001E2FF2" w:rsidRDefault="001E2FF2" w:rsidP="001E2FF2">
      <w:pPr>
        <w:bidi/>
        <w:jc w:val="both"/>
        <w:rPr>
          <w:rFonts w:cs="David" w:hint="cs"/>
          <w:rtl/>
        </w:rPr>
      </w:pPr>
    </w:p>
    <w:p w14:paraId="0FB950F7" w14:textId="77777777" w:rsidR="001E2FF2" w:rsidRPr="001E2FF2" w:rsidRDefault="001E2FF2" w:rsidP="001E2FF2">
      <w:pPr>
        <w:bidi/>
        <w:jc w:val="both"/>
        <w:rPr>
          <w:rFonts w:cs="David" w:hint="cs"/>
          <w:rtl/>
        </w:rPr>
      </w:pPr>
      <w:r w:rsidRPr="001E2FF2">
        <w:rPr>
          <w:rFonts w:cs="David" w:hint="cs"/>
          <w:rtl/>
        </w:rPr>
        <w:tab/>
        <w:t xml:space="preserve">אז נניח שזה רק בין כותלי הכנסת. לכן, גם אם אני פועל באופן חד-פעמי, גם אם אני שולח מכתב </w:t>
      </w:r>
      <w:r w:rsidRPr="001E2FF2">
        <w:rPr>
          <w:rFonts w:cs="David"/>
          <w:rtl/>
        </w:rPr>
        <w:t>–</w:t>
      </w:r>
      <w:r w:rsidRPr="001E2FF2">
        <w:rPr>
          <w:rFonts w:cs="David" w:hint="cs"/>
          <w:rtl/>
        </w:rPr>
        <w:t xml:space="preserve"> אני חייב לעבור את כל השלבים האלה, לפרסם את הלקוחות שלי. יש כאן בעיות חמורות לגבי קריטריון לעורכי-דין. </w:t>
      </w:r>
    </w:p>
    <w:p w14:paraId="5363C482"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35769295" w14:textId="77777777" w:rsidR="001E2FF2" w:rsidRPr="001E2FF2" w:rsidRDefault="001E2FF2" w:rsidP="001E2FF2">
      <w:pPr>
        <w:bidi/>
        <w:jc w:val="both"/>
        <w:rPr>
          <w:rFonts w:cs="David" w:hint="cs"/>
          <w:rtl/>
        </w:rPr>
      </w:pPr>
    </w:p>
    <w:p w14:paraId="20E2326D" w14:textId="77777777" w:rsidR="001E2FF2" w:rsidRPr="001E2FF2" w:rsidRDefault="001E2FF2" w:rsidP="001E2FF2">
      <w:pPr>
        <w:bidi/>
        <w:jc w:val="both"/>
        <w:rPr>
          <w:rFonts w:cs="David" w:hint="cs"/>
          <w:rtl/>
        </w:rPr>
      </w:pPr>
      <w:r w:rsidRPr="001E2FF2">
        <w:rPr>
          <w:rFonts w:cs="David" w:hint="cs"/>
          <w:rtl/>
        </w:rPr>
        <w:tab/>
        <w:t xml:space="preserve">מר פרידמן, אני מציע לך, לדיון הבא </w:t>
      </w:r>
      <w:r w:rsidRPr="001E2FF2">
        <w:rPr>
          <w:rFonts w:cs="David"/>
          <w:rtl/>
        </w:rPr>
        <w:t>–</w:t>
      </w:r>
      <w:r w:rsidRPr="001E2FF2">
        <w:rPr>
          <w:rFonts w:cs="David" w:hint="cs"/>
          <w:rtl/>
        </w:rPr>
        <w:t xml:space="preserve"> תביא כבר איזושהי הצעה משלך איפה אתה חושב צריך להוסיף, להוריד, לשנות שורה כזאת או אחרת, כדי שנהיה קצת יותר אקטיביים ונוכל להתקדם. גברת </w:t>
      </w:r>
      <w:proofErr w:type="spellStart"/>
      <w:r w:rsidRPr="001E2FF2">
        <w:rPr>
          <w:rFonts w:cs="David" w:hint="cs"/>
          <w:rtl/>
        </w:rPr>
        <w:t>לרנר</w:t>
      </w:r>
      <w:proofErr w:type="spellEnd"/>
      <w:r w:rsidRPr="001E2FF2">
        <w:rPr>
          <w:rFonts w:cs="David" w:hint="cs"/>
          <w:rtl/>
        </w:rPr>
        <w:t xml:space="preserve">, ביקשת לומר משהו לסיום? </w:t>
      </w:r>
    </w:p>
    <w:p w14:paraId="20B54057"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אורית </w:t>
      </w:r>
      <w:proofErr w:type="spellStart"/>
      <w:r w:rsidRPr="001E2FF2">
        <w:rPr>
          <w:rFonts w:cs="David" w:hint="cs"/>
          <w:u w:val="single"/>
          <w:rtl/>
        </w:rPr>
        <w:t>לרנר</w:t>
      </w:r>
      <w:proofErr w:type="spellEnd"/>
      <w:r w:rsidRPr="001E2FF2">
        <w:rPr>
          <w:rFonts w:cs="David" w:hint="cs"/>
          <w:u w:val="single"/>
          <w:rtl/>
        </w:rPr>
        <w:t>:</w:t>
      </w:r>
    </w:p>
    <w:p w14:paraId="6471FAAE" w14:textId="77777777" w:rsidR="001E2FF2" w:rsidRPr="001E2FF2" w:rsidRDefault="001E2FF2" w:rsidP="001E2FF2">
      <w:pPr>
        <w:bidi/>
        <w:jc w:val="both"/>
        <w:rPr>
          <w:rFonts w:cs="David" w:hint="cs"/>
          <w:rtl/>
        </w:rPr>
      </w:pPr>
    </w:p>
    <w:p w14:paraId="03AAE471" w14:textId="77777777" w:rsidR="001E2FF2" w:rsidRPr="001E2FF2" w:rsidRDefault="001E2FF2" w:rsidP="001E2FF2">
      <w:pPr>
        <w:bidi/>
        <w:jc w:val="both"/>
        <w:rPr>
          <w:rFonts w:cs="David" w:hint="cs"/>
          <w:rtl/>
        </w:rPr>
      </w:pPr>
      <w:r w:rsidRPr="001E2FF2">
        <w:rPr>
          <w:rFonts w:cs="David" w:hint="cs"/>
          <w:rtl/>
        </w:rPr>
        <w:tab/>
        <w:t xml:space="preserve">אני רוצה לפנות לחבר הכנסת גדעון סער </w:t>
      </w:r>
      <w:r w:rsidRPr="001E2FF2">
        <w:rPr>
          <w:rFonts w:cs="David"/>
          <w:rtl/>
        </w:rPr>
        <w:t>–</w:t>
      </w:r>
      <w:r w:rsidRPr="001E2FF2">
        <w:rPr>
          <w:rFonts w:cs="David" w:hint="cs"/>
          <w:rtl/>
        </w:rPr>
        <w:t xml:space="preserve"> יש לי הרגשה שיש לו איזו פגיעה אישית, אבל אני רוצה להגיד לך </w:t>
      </w:r>
      <w:r w:rsidRPr="001E2FF2">
        <w:rPr>
          <w:rFonts w:cs="David"/>
          <w:rtl/>
        </w:rPr>
        <w:t>–</w:t>
      </w:r>
      <w:r w:rsidRPr="001E2FF2">
        <w:rPr>
          <w:rFonts w:cs="David" w:hint="cs"/>
          <w:rtl/>
        </w:rPr>
        <w:t xml:space="preserve"> לא מאשימים ציבור שלם, גם אם אחד או שניים לא התנהגו בסדר.</w:t>
      </w:r>
    </w:p>
    <w:p w14:paraId="4E0A86DC"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04E48E87" w14:textId="77777777" w:rsidR="001E2FF2" w:rsidRPr="001E2FF2" w:rsidRDefault="001E2FF2" w:rsidP="001E2FF2">
      <w:pPr>
        <w:bidi/>
        <w:jc w:val="both"/>
        <w:rPr>
          <w:rFonts w:cs="David" w:hint="cs"/>
          <w:u w:val="single"/>
          <w:rtl/>
        </w:rPr>
      </w:pPr>
    </w:p>
    <w:p w14:paraId="4F3C7409" w14:textId="77777777" w:rsidR="001E2FF2" w:rsidRPr="001E2FF2" w:rsidRDefault="001E2FF2" w:rsidP="001E2FF2">
      <w:pPr>
        <w:bidi/>
        <w:jc w:val="both"/>
        <w:rPr>
          <w:rFonts w:cs="David" w:hint="cs"/>
          <w:rtl/>
        </w:rPr>
      </w:pPr>
      <w:r w:rsidRPr="001E2FF2">
        <w:rPr>
          <w:rFonts w:cs="David" w:hint="cs"/>
          <w:rtl/>
        </w:rPr>
        <w:tab/>
        <w:t xml:space="preserve"> מה האשמתי ציבור שלם? </w:t>
      </w:r>
    </w:p>
    <w:p w14:paraId="5D3C5070"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אורית </w:t>
      </w:r>
      <w:proofErr w:type="spellStart"/>
      <w:r w:rsidRPr="001E2FF2">
        <w:rPr>
          <w:rFonts w:cs="David" w:hint="cs"/>
          <w:u w:val="single"/>
          <w:rtl/>
        </w:rPr>
        <w:t>לרנר</w:t>
      </w:r>
      <w:proofErr w:type="spellEnd"/>
      <w:r w:rsidRPr="001E2FF2">
        <w:rPr>
          <w:rFonts w:cs="David" w:hint="cs"/>
          <w:u w:val="single"/>
          <w:rtl/>
        </w:rPr>
        <w:t>:</w:t>
      </w:r>
    </w:p>
    <w:p w14:paraId="6DE6CA5A" w14:textId="77777777" w:rsidR="001E2FF2" w:rsidRPr="001E2FF2" w:rsidRDefault="001E2FF2" w:rsidP="001E2FF2">
      <w:pPr>
        <w:bidi/>
        <w:jc w:val="both"/>
        <w:rPr>
          <w:rFonts w:cs="David" w:hint="cs"/>
          <w:rtl/>
        </w:rPr>
      </w:pPr>
    </w:p>
    <w:p w14:paraId="49EDCD97" w14:textId="77777777" w:rsidR="001E2FF2" w:rsidRPr="001E2FF2" w:rsidRDefault="001E2FF2" w:rsidP="001E2FF2">
      <w:pPr>
        <w:bidi/>
        <w:jc w:val="both"/>
        <w:rPr>
          <w:rFonts w:cs="David" w:hint="cs"/>
          <w:rtl/>
        </w:rPr>
      </w:pPr>
      <w:r w:rsidRPr="001E2FF2">
        <w:rPr>
          <w:rFonts w:cs="David" w:hint="cs"/>
          <w:rtl/>
        </w:rPr>
        <w:tab/>
        <w:t>כי אני מרגישה כל הזמן - - -</w:t>
      </w:r>
    </w:p>
    <w:p w14:paraId="42F4ED1A"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4938D0B7" w14:textId="77777777" w:rsidR="001E2FF2" w:rsidRPr="001E2FF2" w:rsidRDefault="001E2FF2" w:rsidP="001E2FF2">
      <w:pPr>
        <w:bidi/>
        <w:jc w:val="both"/>
        <w:rPr>
          <w:rFonts w:cs="David" w:hint="cs"/>
          <w:u w:val="single"/>
          <w:rtl/>
        </w:rPr>
      </w:pPr>
    </w:p>
    <w:p w14:paraId="23ABE741" w14:textId="77777777" w:rsidR="001E2FF2" w:rsidRPr="001E2FF2" w:rsidRDefault="001E2FF2" w:rsidP="001E2FF2">
      <w:pPr>
        <w:bidi/>
        <w:jc w:val="both"/>
        <w:rPr>
          <w:rFonts w:cs="David" w:hint="cs"/>
          <w:rtl/>
        </w:rPr>
      </w:pPr>
      <w:r w:rsidRPr="001E2FF2">
        <w:rPr>
          <w:rFonts w:cs="David" w:hint="cs"/>
          <w:rtl/>
        </w:rPr>
        <w:tab/>
        <w:t xml:space="preserve"> מה האשמתי ציבור שלם, בואי תגידי לי. </w:t>
      </w:r>
    </w:p>
    <w:p w14:paraId="14D37C3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1051D88D" w14:textId="77777777" w:rsidR="001E2FF2" w:rsidRPr="001E2FF2" w:rsidRDefault="001E2FF2" w:rsidP="001E2FF2">
      <w:pPr>
        <w:bidi/>
        <w:jc w:val="both"/>
        <w:rPr>
          <w:rFonts w:cs="David" w:hint="cs"/>
          <w:rtl/>
        </w:rPr>
      </w:pPr>
    </w:p>
    <w:p w14:paraId="2EED4907" w14:textId="77777777" w:rsidR="001E2FF2" w:rsidRPr="001E2FF2" w:rsidRDefault="001E2FF2" w:rsidP="001E2FF2">
      <w:pPr>
        <w:bidi/>
        <w:jc w:val="both"/>
        <w:rPr>
          <w:rFonts w:cs="David" w:hint="cs"/>
          <w:rtl/>
        </w:rPr>
      </w:pPr>
      <w:r w:rsidRPr="001E2FF2">
        <w:rPr>
          <w:rFonts w:cs="David" w:hint="cs"/>
          <w:rtl/>
        </w:rPr>
        <w:tab/>
        <w:t xml:space="preserve">אני אגיד. עצם העובדה שאמרת שהחוק המינימליסטי הזה - אתה הולך להרחיב אותו. </w:t>
      </w:r>
    </w:p>
    <w:p w14:paraId="60176709"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7CD8A7C5" w14:textId="77777777" w:rsidR="001E2FF2" w:rsidRPr="001E2FF2" w:rsidRDefault="001E2FF2" w:rsidP="001E2FF2">
      <w:pPr>
        <w:bidi/>
        <w:jc w:val="both"/>
        <w:rPr>
          <w:rFonts w:cs="David" w:hint="cs"/>
          <w:u w:val="single"/>
          <w:rtl/>
        </w:rPr>
      </w:pPr>
    </w:p>
    <w:p w14:paraId="1EA9392A" w14:textId="77777777" w:rsidR="001E2FF2" w:rsidRPr="001E2FF2" w:rsidRDefault="001E2FF2" w:rsidP="001E2FF2">
      <w:pPr>
        <w:bidi/>
        <w:jc w:val="both"/>
        <w:rPr>
          <w:rFonts w:cs="David" w:hint="cs"/>
          <w:rtl/>
        </w:rPr>
      </w:pPr>
      <w:r w:rsidRPr="001E2FF2">
        <w:rPr>
          <w:rFonts w:cs="David" w:hint="cs"/>
          <w:rtl/>
        </w:rPr>
        <w:tab/>
        <w:t xml:space="preserve"> זכותי להרחיב אותו. זכותי כמחוקק. </w:t>
      </w:r>
    </w:p>
    <w:p w14:paraId="5D02B8D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4C797C2D" w14:textId="77777777" w:rsidR="001E2FF2" w:rsidRPr="001E2FF2" w:rsidRDefault="001E2FF2" w:rsidP="001E2FF2">
      <w:pPr>
        <w:bidi/>
        <w:jc w:val="both"/>
        <w:rPr>
          <w:rFonts w:cs="David" w:hint="cs"/>
          <w:rtl/>
        </w:rPr>
      </w:pPr>
    </w:p>
    <w:p w14:paraId="6B9D980C" w14:textId="77777777" w:rsidR="001E2FF2" w:rsidRPr="001E2FF2" w:rsidRDefault="001E2FF2" w:rsidP="001E2FF2">
      <w:pPr>
        <w:bidi/>
        <w:jc w:val="both"/>
        <w:rPr>
          <w:rFonts w:cs="David" w:hint="cs"/>
          <w:rtl/>
        </w:rPr>
      </w:pPr>
      <w:r w:rsidRPr="001E2FF2">
        <w:rPr>
          <w:rFonts w:cs="David" w:hint="cs"/>
          <w:rtl/>
        </w:rPr>
        <w:tab/>
        <w:t xml:space="preserve">זכותך המלאה, אבל זה כנראה נבע מאיזה רוגז, שיצא קצפך על מישהו, על משהו. </w:t>
      </w:r>
    </w:p>
    <w:p w14:paraId="17DEEC10"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5E12E446" w14:textId="77777777" w:rsidR="001E2FF2" w:rsidRPr="001E2FF2" w:rsidRDefault="001E2FF2" w:rsidP="001E2FF2">
      <w:pPr>
        <w:bidi/>
        <w:jc w:val="both"/>
        <w:rPr>
          <w:rFonts w:cs="David" w:hint="cs"/>
          <w:u w:val="single"/>
          <w:rtl/>
        </w:rPr>
      </w:pPr>
    </w:p>
    <w:p w14:paraId="15CC2FB1" w14:textId="77777777" w:rsidR="001E2FF2" w:rsidRPr="001E2FF2" w:rsidRDefault="001E2FF2" w:rsidP="001E2FF2">
      <w:pPr>
        <w:bidi/>
        <w:jc w:val="both"/>
        <w:rPr>
          <w:rFonts w:cs="David" w:hint="cs"/>
          <w:rtl/>
        </w:rPr>
      </w:pPr>
      <w:r w:rsidRPr="001E2FF2">
        <w:rPr>
          <w:rFonts w:cs="David" w:hint="cs"/>
          <w:rtl/>
        </w:rPr>
        <w:tab/>
        <w:t xml:space="preserve"> לא, לא. הוא נובע מזה שאני מרגיש שיש שתי אפשרויות. אפשר ללכת בגישה רחבה </w:t>
      </w:r>
      <w:r w:rsidRPr="001E2FF2">
        <w:rPr>
          <w:rFonts w:cs="David"/>
          <w:rtl/>
        </w:rPr>
        <w:t>–</w:t>
      </w:r>
      <w:r w:rsidRPr="001E2FF2">
        <w:rPr>
          <w:rFonts w:cs="David" w:hint="cs"/>
          <w:rtl/>
        </w:rPr>
        <w:t xml:space="preserve"> ואז זה בהחלט צריך לקחת זמן, ואתה הולך לכל מיני כיוונים. אם אתה הולך באמת על ה- </w:t>
      </w:r>
      <w:r w:rsidRPr="001E2FF2">
        <w:rPr>
          <w:rFonts w:cs="David"/>
        </w:rPr>
        <w:t>basic</w:t>
      </w:r>
      <w:r w:rsidRPr="001E2FF2">
        <w:rPr>
          <w:rFonts w:cs="David" w:hint="cs"/>
          <w:rtl/>
        </w:rPr>
        <w:t xml:space="preserve"> </w:t>
      </w:r>
      <w:r w:rsidRPr="001E2FF2">
        <w:rPr>
          <w:rFonts w:cs="David"/>
          <w:rtl/>
        </w:rPr>
        <w:t>–</w:t>
      </w:r>
      <w:r w:rsidRPr="001E2FF2">
        <w:rPr>
          <w:rFonts w:cs="David" w:hint="cs"/>
          <w:rtl/>
        </w:rPr>
        <w:t xml:space="preserve"> כמו הצעת החוק הזאת, אז כל הניסיון לעקר את הדברים הבודדים שיש בה הוא לא ראוי ואין סיבה לא ללכת להתקדמות מהירה בעניין הזה.</w:t>
      </w:r>
    </w:p>
    <w:p w14:paraId="554E601B"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3AC9DE99" w14:textId="77777777" w:rsidR="001E2FF2" w:rsidRPr="001E2FF2" w:rsidRDefault="001E2FF2" w:rsidP="001E2FF2">
      <w:pPr>
        <w:bidi/>
        <w:jc w:val="both"/>
        <w:rPr>
          <w:rFonts w:cs="David" w:hint="cs"/>
          <w:rtl/>
        </w:rPr>
      </w:pPr>
    </w:p>
    <w:p w14:paraId="6D6D77E9" w14:textId="77777777" w:rsidR="001E2FF2" w:rsidRPr="001E2FF2" w:rsidRDefault="001E2FF2" w:rsidP="001E2FF2">
      <w:pPr>
        <w:bidi/>
        <w:jc w:val="both"/>
        <w:rPr>
          <w:rFonts w:cs="David" w:hint="cs"/>
          <w:rtl/>
        </w:rPr>
      </w:pPr>
      <w:r w:rsidRPr="001E2FF2">
        <w:rPr>
          <w:rFonts w:cs="David" w:hint="cs"/>
          <w:rtl/>
        </w:rPr>
        <w:tab/>
        <w:t xml:space="preserve">אנחנו נראה מה יצא מהחוק בסוף, ולפי זה אתה תחליט אם אתה רוצה להרחיב אותו או לצמצם אותו. </w:t>
      </w:r>
    </w:p>
    <w:p w14:paraId="1B9E07CE"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 xml:space="preserve">אורית </w:t>
      </w:r>
      <w:proofErr w:type="spellStart"/>
      <w:r w:rsidRPr="001E2FF2">
        <w:rPr>
          <w:rFonts w:cs="David" w:hint="cs"/>
          <w:u w:val="single"/>
          <w:rtl/>
        </w:rPr>
        <w:t>לרנר</w:t>
      </w:r>
      <w:proofErr w:type="spellEnd"/>
      <w:r w:rsidRPr="001E2FF2">
        <w:rPr>
          <w:rFonts w:cs="David" w:hint="cs"/>
          <w:u w:val="single"/>
          <w:rtl/>
        </w:rPr>
        <w:t>:</w:t>
      </w:r>
    </w:p>
    <w:p w14:paraId="189E1B84" w14:textId="77777777" w:rsidR="001E2FF2" w:rsidRPr="001E2FF2" w:rsidRDefault="001E2FF2" w:rsidP="001E2FF2">
      <w:pPr>
        <w:bidi/>
        <w:jc w:val="both"/>
        <w:rPr>
          <w:rFonts w:cs="David" w:hint="cs"/>
          <w:u w:val="single"/>
          <w:rtl/>
        </w:rPr>
      </w:pPr>
    </w:p>
    <w:p w14:paraId="04925AD8" w14:textId="77777777" w:rsidR="001E2FF2" w:rsidRPr="001E2FF2" w:rsidRDefault="001E2FF2" w:rsidP="001E2FF2">
      <w:pPr>
        <w:pStyle w:val="BodyText2"/>
        <w:rPr>
          <w:rFonts w:hint="cs"/>
          <w:sz w:val="24"/>
          <w:rtl/>
        </w:rPr>
      </w:pPr>
      <w:r w:rsidRPr="001E2FF2">
        <w:rPr>
          <w:rFonts w:hint="cs"/>
          <w:sz w:val="24"/>
          <w:rtl/>
        </w:rPr>
        <w:tab/>
        <w:t>אני רוצה בכל זאת לפנות לחבר הכנסת גדעון סער ולהגיד שאתה משתמש בהכללות, ובעצם אתה משמיץ קבוצה שלמה.</w:t>
      </w:r>
    </w:p>
    <w:p w14:paraId="7DB3B34F"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71F2C94B" w14:textId="77777777" w:rsidR="001E2FF2" w:rsidRPr="001E2FF2" w:rsidRDefault="001E2FF2" w:rsidP="001E2FF2">
      <w:pPr>
        <w:bidi/>
        <w:jc w:val="both"/>
        <w:rPr>
          <w:rFonts w:cs="David" w:hint="cs"/>
          <w:u w:val="single"/>
          <w:rtl/>
        </w:rPr>
      </w:pPr>
    </w:p>
    <w:p w14:paraId="0A213C28" w14:textId="77777777" w:rsidR="001E2FF2" w:rsidRPr="001E2FF2" w:rsidRDefault="001E2FF2" w:rsidP="001E2FF2">
      <w:pPr>
        <w:bidi/>
        <w:jc w:val="both"/>
        <w:rPr>
          <w:rFonts w:cs="David" w:hint="cs"/>
          <w:rtl/>
        </w:rPr>
      </w:pPr>
      <w:r w:rsidRPr="001E2FF2">
        <w:rPr>
          <w:rFonts w:cs="David" w:hint="cs"/>
          <w:rtl/>
        </w:rPr>
        <w:tab/>
        <w:t xml:space="preserve">לא השמצתי. </w:t>
      </w:r>
    </w:p>
    <w:p w14:paraId="380D9263"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 xml:space="preserve">אורית </w:t>
      </w:r>
      <w:proofErr w:type="spellStart"/>
      <w:r w:rsidRPr="001E2FF2">
        <w:rPr>
          <w:rFonts w:cs="David" w:hint="cs"/>
          <w:u w:val="single"/>
          <w:rtl/>
        </w:rPr>
        <w:t>לרנר</w:t>
      </w:r>
      <w:proofErr w:type="spellEnd"/>
      <w:r w:rsidRPr="001E2FF2">
        <w:rPr>
          <w:rFonts w:cs="David" w:hint="cs"/>
          <w:u w:val="single"/>
          <w:rtl/>
        </w:rPr>
        <w:t>:</w:t>
      </w:r>
    </w:p>
    <w:p w14:paraId="7BB5C138" w14:textId="77777777" w:rsidR="001E2FF2" w:rsidRPr="001E2FF2" w:rsidRDefault="001E2FF2" w:rsidP="001E2FF2">
      <w:pPr>
        <w:bidi/>
        <w:jc w:val="both"/>
        <w:rPr>
          <w:rFonts w:cs="David" w:hint="cs"/>
          <w:u w:val="single"/>
          <w:rtl/>
        </w:rPr>
      </w:pPr>
    </w:p>
    <w:p w14:paraId="06C278B5" w14:textId="77777777" w:rsidR="001E2FF2" w:rsidRPr="001E2FF2" w:rsidRDefault="001E2FF2" w:rsidP="001E2FF2">
      <w:pPr>
        <w:bidi/>
        <w:jc w:val="both"/>
        <w:rPr>
          <w:rFonts w:cs="David" w:hint="cs"/>
          <w:rtl/>
        </w:rPr>
      </w:pPr>
      <w:r w:rsidRPr="001E2FF2">
        <w:rPr>
          <w:rFonts w:cs="David" w:hint="cs"/>
          <w:rtl/>
        </w:rPr>
        <w:tab/>
        <w:t xml:space="preserve">אני מציעה לך לקרוא את הפרוטוקול </w:t>
      </w:r>
      <w:r w:rsidRPr="001E2FF2">
        <w:rPr>
          <w:rFonts w:cs="David"/>
          <w:rtl/>
        </w:rPr>
        <w:t>–</w:t>
      </w:r>
      <w:r w:rsidRPr="001E2FF2">
        <w:rPr>
          <w:rFonts w:cs="David" w:hint="cs"/>
          <w:rtl/>
        </w:rPr>
        <w:t xml:space="preserve"> הרי כולנו יודעים שהפרוטוקולים של הישיבות האלה יוצאים. אני לפחות </w:t>
      </w:r>
      <w:r w:rsidRPr="001E2FF2">
        <w:rPr>
          <w:rFonts w:cs="David"/>
          <w:rtl/>
        </w:rPr>
        <w:t>–</w:t>
      </w:r>
      <w:r w:rsidRPr="001E2FF2">
        <w:rPr>
          <w:rFonts w:cs="David" w:hint="cs"/>
          <w:rtl/>
        </w:rPr>
        <w:t xml:space="preserve"> וגם חלק גדול מחבריי </w:t>
      </w:r>
      <w:r w:rsidRPr="001E2FF2">
        <w:rPr>
          <w:rFonts w:cs="David"/>
          <w:rtl/>
        </w:rPr>
        <w:t>–</w:t>
      </w:r>
      <w:r w:rsidRPr="001E2FF2">
        <w:rPr>
          <w:rFonts w:cs="David" w:hint="cs"/>
          <w:rtl/>
        </w:rPr>
        <w:t xml:space="preserve"> בטוחה שלא נהגנו איתך בחוסר נימוס או בצורה אחרת, או הצענו לך איזשהו שוחד. </w:t>
      </w:r>
    </w:p>
    <w:p w14:paraId="6D9D78DD" w14:textId="77777777" w:rsidR="001E2FF2" w:rsidRPr="001E2FF2" w:rsidRDefault="001E2FF2" w:rsidP="001E2FF2">
      <w:pPr>
        <w:bidi/>
        <w:jc w:val="both"/>
        <w:rPr>
          <w:rFonts w:cs="David" w:hint="cs"/>
          <w:rtl/>
        </w:rPr>
      </w:pPr>
    </w:p>
    <w:p w14:paraId="4D32B091" w14:textId="77777777" w:rsidR="001E2FF2" w:rsidRPr="001E2FF2" w:rsidRDefault="001E2FF2" w:rsidP="001E2FF2">
      <w:pPr>
        <w:bidi/>
        <w:jc w:val="both"/>
        <w:rPr>
          <w:rFonts w:cs="David" w:hint="cs"/>
          <w:rtl/>
        </w:rPr>
      </w:pPr>
      <w:r w:rsidRPr="001E2FF2">
        <w:rPr>
          <w:rFonts w:cs="David" w:hint="cs"/>
          <w:rtl/>
        </w:rPr>
        <w:tab/>
        <w:t xml:space="preserve">ב-15 השנים האחרונות, לפי מה שאני יודעת, אף לוביסט </w:t>
      </w:r>
      <w:r w:rsidRPr="001E2FF2">
        <w:rPr>
          <w:rFonts w:cs="David"/>
          <w:rtl/>
        </w:rPr>
        <w:t>–</w:t>
      </w:r>
      <w:r w:rsidRPr="001E2FF2">
        <w:rPr>
          <w:rFonts w:cs="David" w:hint="cs"/>
          <w:rtl/>
        </w:rPr>
        <w:t xml:space="preserve"> לא הוגש נגדו שום כתב אישום, ובטח לא הואשם. לעומת זאת, אני מכירה משאר מגזרי הציבור דברים כאלה שקרו, כולל מכלל הנבחרים, ואני לא חשבתי שבגלל שנבחר אחד הועמד לדין </w:t>
      </w:r>
      <w:r w:rsidRPr="001E2FF2">
        <w:rPr>
          <w:rFonts w:cs="David"/>
          <w:rtl/>
        </w:rPr>
        <w:t>–</w:t>
      </w:r>
      <w:r w:rsidRPr="001E2FF2">
        <w:rPr>
          <w:rFonts w:cs="David" w:hint="cs"/>
          <w:rtl/>
        </w:rPr>
        <w:t xml:space="preserve"> בגלל זה כל הנבחרים הם מושחתים או שצריך לחוקק להם חוקים מיוחדים. </w:t>
      </w:r>
    </w:p>
    <w:p w14:paraId="2CAC954D"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73E870A7" w14:textId="77777777" w:rsidR="001E2FF2" w:rsidRPr="001E2FF2" w:rsidRDefault="001E2FF2" w:rsidP="001E2FF2">
      <w:pPr>
        <w:bidi/>
        <w:jc w:val="both"/>
        <w:rPr>
          <w:rFonts w:cs="David" w:hint="cs"/>
          <w:u w:val="single"/>
          <w:rtl/>
        </w:rPr>
      </w:pPr>
    </w:p>
    <w:p w14:paraId="3736B406" w14:textId="77777777" w:rsidR="001E2FF2" w:rsidRPr="001E2FF2" w:rsidRDefault="001E2FF2" w:rsidP="001E2FF2">
      <w:pPr>
        <w:bidi/>
        <w:jc w:val="both"/>
        <w:rPr>
          <w:rFonts w:cs="David" w:hint="cs"/>
          <w:rtl/>
        </w:rPr>
      </w:pPr>
      <w:r w:rsidRPr="001E2FF2">
        <w:rPr>
          <w:rFonts w:cs="David" w:hint="cs"/>
          <w:rtl/>
        </w:rPr>
        <w:tab/>
        <w:t xml:space="preserve"> לא אמרתי כזה דבר, אני לא מבין. אני חושב שאת בחורה ישרה, וזה הכול. </w:t>
      </w:r>
    </w:p>
    <w:p w14:paraId="48A51FA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אורית </w:t>
      </w:r>
      <w:proofErr w:type="spellStart"/>
      <w:r w:rsidRPr="001E2FF2">
        <w:rPr>
          <w:rFonts w:cs="David" w:hint="cs"/>
          <w:u w:val="single"/>
          <w:rtl/>
        </w:rPr>
        <w:t>לרנר</w:t>
      </w:r>
      <w:proofErr w:type="spellEnd"/>
      <w:r w:rsidRPr="001E2FF2">
        <w:rPr>
          <w:rFonts w:cs="David" w:hint="cs"/>
          <w:u w:val="single"/>
          <w:rtl/>
        </w:rPr>
        <w:t>:</w:t>
      </w:r>
    </w:p>
    <w:p w14:paraId="01BCECFE" w14:textId="77777777" w:rsidR="001E2FF2" w:rsidRPr="001E2FF2" w:rsidRDefault="001E2FF2" w:rsidP="001E2FF2">
      <w:pPr>
        <w:bidi/>
        <w:jc w:val="both"/>
        <w:rPr>
          <w:rFonts w:cs="David" w:hint="cs"/>
          <w:rtl/>
        </w:rPr>
      </w:pPr>
    </w:p>
    <w:p w14:paraId="47DC8824" w14:textId="77777777" w:rsidR="001E2FF2" w:rsidRPr="001E2FF2" w:rsidRDefault="001E2FF2" w:rsidP="001E2FF2">
      <w:pPr>
        <w:bidi/>
        <w:jc w:val="both"/>
        <w:rPr>
          <w:rFonts w:cs="David" w:hint="cs"/>
          <w:rtl/>
        </w:rPr>
      </w:pPr>
      <w:r w:rsidRPr="001E2FF2">
        <w:rPr>
          <w:rFonts w:cs="David" w:hint="cs"/>
          <w:rtl/>
        </w:rPr>
        <w:tab/>
        <w:t xml:space="preserve">אני חושבת שמירב הסעיפים בחוק הזה הם טובים, וכך חשב הפורום. </w:t>
      </w:r>
    </w:p>
    <w:p w14:paraId="725FABF0"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5B540561" w14:textId="77777777" w:rsidR="001E2FF2" w:rsidRPr="001E2FF2" w:rsidRDefault="001E2FF2" w:rsidP="001E2FF2">
      <w:pPr>
        <w:bidi/>
        <w:jc w:val="both"/>
        <w:rPr>
          <w:rFonts w:cs="David" w:hint="cs"/>
          <w:u w:val="single"/>
          <w:rtl/>
        </w:rPr>
      </w:pPr>
    </w:p>
    <w:p w14:paraId="415F495B" w14:textId="77777777" w:rsidR="001E2FF2" w:rsidRPr="001E2FF2" w:rsidRDefault="001E2FF2" w:rsidP="001E2FF2">
      <w:pPr>
        <w:bidi/>
        <w:jc w:val="both"/>
        <w:rPr>
          <w:rFonts w:cs="David" w:hint="cs"/>
          <w:rtl/>
        </w:rPr>
      </w:pPr>
      <w:r w:rsidRPr="001E2FF2">
        <w:rPr>
          <w:rFonts w:cs="David" w:hint="cs"/>
          <w:rtl/>
        </w:rPr>
        <w:tab/>
        <w:t xml:space="preserve"> כמה סעיפים יש פה כבר.</w:t>
      </w:r>
    </w:p>
    <w:p w14:paraId="7F8E103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אורית </w:t>
      </w:r>
      <w:proofErr w:type="spellStart"/>
      <w:r w:rsidRPr="001E2FF2">
        <w:rPr>
          <w:rFonts w:cs="David" w:hint="cs"/>
          <w:u w:val="single"/>
          <w:rtl/>
        </w:rPr>
        <w:t>לרנר</w:t>
      </w:r>
      <w:proofErr w:type="spellEnd"/>
      <w:r w:rsidRPr="001E2FF2">
        <w:rPr>
          <w:rFonts w:cs="David" w:hint="cs"/>
          <w:u w:val="single"/>
          <w:rtl/>
        </w:rPr>
        <w:t>:</w:t>
      </w:r>
    </w:p>
    <w:p w14:paraId="0810AD87" w14:textId="77777777" w:rsidR="001E2FF2" w:rsidRPr="001E2FF2" w:rsidRDefault="001E2FF2" w:rsidP="001E2FF2">
      <w:pPr>
        <w:bidi/>
        <w:jc w:val="both"/>
        <w:rPr>
          <w:rFonts w:cs="David" w:hint="cs"/>
          <w:rtl/>
        </w:rPr>
      </w:pPr>
    </w:p>
    <w:p w14:paraId="02DDD9A8" w14:textId="77777777" w:rsidR="001E2FF2" w:rsidRPr="001E2FF2" w:rsidRDefault="001E2FF2" w:rsidP="001E2FF2">
      <w:pPr>
        <w:bidi/>
        <w:jc w:val="both"/>
        <w:rPr>
          <w:rFonts w:cs="David" w:hint="cs"/>
          <w:rtl/>
        </w:rPr>
      </w:pPr>
      <w:r w:rsidRPr="001E2FF2">
        <w:rPr>
          <w:rFonts w:cs="David" w:hint="cs"/>
          <w:rtl/>
        </w:rPr>
        <w:tab/>
        <w:t xml:space="preserve">זה עדיין לא מעקר את זכותנו להביע את דעתנו ולהחליט שחלק מהניסוחים פחות טובים או יותר טובים, ולא יכול להיות שכל טיעון שאנחנו נגיד,  ישר ייחשב אצלך כמתקפה אישית או כחוסר רצון להעביר את החוק הזה. </w:t>
      </w:r>
    </w:p>
    <w:p w14:paraId="13F3ABB2" w14:textId="77777777" w:rsidR="001E2FF2" w:rsidRPr="001E2FF2" w:rsidRDefault="001E2FF2" w:rsidP="001E2FF2">
      <w:pPr>
        <w:bidi/>
        <w:jc w:val="both"/>
        <w:rPr>
          <w:rFonts w:cs="David" w:hint="cs"/>
          <w:rtl/>
        </w:rPr>
      </w:pPr>
    </w:p>
    <w:p w14:paraId="060E7ED9" w14:textId="77777777" w:rsidR="001E2FF2" w:rsidRPr="001E2FF2" w:rsidRDefault="001E2FF2" w:rsidP="001E2FF2">
      <w:pPr>
        <w:bidi/>
        <w:jc w:val="both"/>
        <w:rPr>
          <w:rFonts w:cs="David" w:hint="cs"/>
          <w:u w:val="single"/>
          <w:rtl/>
        </w:rPr>
      </w:pPr>
      <w:r w:rsidRPr="001E2FF2">
        <w:rPr>
          <w:rFonts w:cs="David" w:hint="cs"/>
          <w:u w:val="single"/>
          <w:rtl/>
        </w:rPr>
        <w:t>גדעון סער:</w:t>
      </w:r>
    </w:p>
    <w:p w14:paraId="7524F144" w14:textId="77777777" w:rsidR="001E2FF2" w:rsidRPr="001E2FF2" w:rsidRDefault="001E2FF2" w:rsidP="001E2FF2">
      <w:pPr>
        <w:bidi/>
        <w:jc w:val="both"/>
        <w:rPr>
          <w:rFonts w:cs="David" w:hint="cs"/>
          <w:u w:val="single"/>
          <w:rtl/>
        </w:rPr>
      </w:pPr>
    </w:p>
    <w:p w14:paraId="2548C4E0" w14:textId="77777777" w:rsidR="001E2FF2" w:rsidRPr="001E2FF2" w:rsidRDefault="001E2FF2" w:rsidP="001E2FF2">
      <w:pPr>
        <w:bidi/>
        <w:jc w:val="both"/>
        <w:rPr>
          <w:rFonts w:cs="David" w:hint="cs"/>
          <w:rtl/>
        </w:rPr>
      </w:pPr>
      <w:r w:rsidRPr="001E2FF2">
        <w:rPr>
          <w:rFonts w:cs="David" w:hint="cs"/>
          <w:rtl/>
        </w:rPr>
        <w:tab/>
        <w:t xml:space="preserve"> לא אמרתי את זה. </w:t>
      </w:r>
    </w:p>
    <w:p w14:paraId="73B592EC"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אורית </w:t>
      </w:r>
      <w:proofErr w:type="spellStart"/>
      <w:r w:rsidRPr="001E2FF2">
        <w:rPr>
          <w:rFonts w:cs="David" w:hint="cs"/>
          <w:u w:val="single"/>
          <w:rtl/>
        </w:rPr>
        <w:t>לרנר</w:t>
      </w:r>
      <w:proofErr w:type="spellEnd"/>
      <w:r w:rsidRPr="001E2FF2">
        <w:rPr>
          <w:rFonts w:cs="David" w:hint="cs"/>
          <w:u w:val="single"/>
          <w:rtl/>
        </w:rPr>
        <w:t>:</w:t>
      </w:r>
    </w:p>
    <w:p w14:paraId="17D267DD" w14:textId="77777777" w:rsidR="001E2FF2" w:rsidRPr="001E2FF2" w:rsidRDefault="001E2FF2" w:rsidP="001E2FF2">
      <w:pPr>
        <w:bidi/>
        <w:jc w:val="both"/>
        <w:rPr>
          <w:rFonts w:cs="David" w:hint="cs"/>
          <w:rtl/>
        </w:rPr>
      </w:pPr>
    </w:p>
    <w:p w14:paraId="7DE75423" w14:textId="77777777" w:rsidR="001E2FF2" w:rsidRPr="001E2FF2" w:rsidRDefault="001E2FF2" w:rsidP="001E2FF2">
      <w:pPr>
        <w:bidi/>
        <w:jc w:val="both"/>
        <w:rPr>
          <w:rFonts w:cs="David" w:hint="cs"/>
          <w:rtl/>
        </w:rPr>
      </w:pPr>
      <w:r w:rsidRPr="001E2FF2">
        <w:rPr>
          <w:rFonts w:cs="David" w:hint="cs"/>
          <w:rtl/>
        </w:rPr>
        <w:tab/>
        <w:t xml:space="preserve">אני אומרת לך שזאת ההרגשה, לפחות הסובייקטיבית שלנו. </w:t>
      </w:r>
    </w:p>
    <w:p w14:paraId="2E93AE2A"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היו"ר דוד טל:</w:t>
      </w:r>
    </w:p>
    <w:p w14:paraId="728D4703" w14:textId="77777777" w:rsidR="001E2FF2" w:rsidRPr="001E2FF2" w:rsidRDefault="001E2FF2" w:rsidP="001E2FF2">
      <w:pPr>
        <w:bidi/>
        <w:jc w:val="both"/>
        <w:rPr>
          <w:rFonts w:cs="David" w:hint="cs"/>
          <w:u w:val="single"/>
          <w:rtl/>
        </w:rPr>
      </w:pPr>
    </w:p>
    <w:p w14:paraId="30EA426A" w14:textId="77777777" w:rsidR="001E2FF2" w:rsidRPr="001E2FF2" w:rsidRDefault="001E2FF2" w:rsidP="001E2FF2">
      <w:pPr>
        <w:bidi/>
        <w:jc w:val="both"/>
        <w:rPr>
          <w:rFonts w:cs="David" w:hint="cs"/>
          <w:rtl/>
        </w:rPr>
      </w:pPr>
      <w:r w:rsidRPr="001E2FF2">
        <w:rPr>
          <w:rFonts w:cs="David" w:hint="cs"/>
          <w:rtl/>
        </w:rPr>
        <w:tab/>
        <w:t xml:space="preserve">תודה. גברת </w:t>
      </w:r>
      <w:proofErr w:type="spellStart"/>
      <w:r w:rsidRPr="001E2FF2">
        <w:rPr>
          <w:rFonts w:cs="David" w:hint="cs"/>
          <w:rtl/>
        </w:rPr>
        <w:t>לרנר</w:t>
      </w:r>
      <w:proofErr w:type="spellEnd"/>
      <w:r w:rsidRPr="001E2FF2">
        <w:rPr>
          <w:rFonts w:cs="David" w:hint="cs"/>
          <w:rtl/>
        </w:rPr>
        <w:t xml:space="preserve">, מי שקובע באיזו מהירות החוק יעבור או לא יעבור </w:t>
      </w:r>
      <w:r w:rsidRPr="001E2FF2">
        <w:rPr>
          <w:rFonts w:cs="David"/>
          <w:rtl/>
        </w:rPr>
        <w:t>–</w:t>
      </w:r>
      <w:r w:rsidRPr="001E2FF2">
        <w:rPr>
          <w:rFonts w:cs="David" w:hint="cs"/>
          <w:rtl/>
        </w:rPr>
        <w:t xml:space="preserve"> אני חושב שיש ליושב-ראש הוועדה קצת יותר מה לומר בנושא הזה. </w:t>
      </w:r>
    </w:p>
    <w:p w14:paraId="2602ADF5"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 xml:space="preserve">אורית </w:t>
      </w:r>
      <w:proofErr w:type="spellStart"/>
      <w:r w:rsidRPr="001E2FF2">
        <w:rPr>
          <w:rFonts w:cs="David" w:hint="cs"/>
          <w:u w:val="single"/>
          <w:rtl/>
        </w:rPr>
        <w:t>לרנר</w:t>
      </w:r>
      <w:proofErr w:type="spellEnd"/>
      <w:r w:rsidRPr="001E2FF2">
        <w:rPr>
          <w:rFonts w:cs="David" w:hint="cs"/>
          <w:u w:val="single"/>
          <w:rtl/>
        </w:rPr>
        <w:t>:</w:t>
      </w:r>
    </w:p>
    <w:p w14:paraId="4FD8547D" w14:textId="77777777" w:rsidR="001E2FF2" w:rsidRPr="001E2FF2" w:rsidRDefault="001E2FF2" w:rsidP="001E2FF2">
      <w:pPr>
        <w:bidi/>
        <w:jc w:val="both"/>
        <w:rPr>
          <w:rFonts w:cs="David" w:hint="cs"/>
          <w:rtl/>
        </w:rPr>
      </w:pPr>
    </w:p>
    <w:p w14:paraId="392E1A00" w14:textId="77777777" w:rsidR="001E2FF2" w:rsidRPr="001E2FF2" w:rsidRDefault="001E2FF2" w:rsidP="001E2FF2">
      <w:pPr>
        <w:bidi/>
        <w:jc w:val="both"/>
        <w:rPr>
          <w:rFonts w:cs="David" w:hint="cs"/>
          <w:rtl/>
        </w:rPr>
      </w:pPr>
      <w:r w:rsidRPr="001E2FF2">
        <w:rPr>
          <w:rFonts w:cs="David" w:hint="cs"/>
          <w:rtl/>
        </w:rPr>
        <w:tab/>
        <w:t xml:space="preserve">אני רק מעירה הערה לצורת הדיאלוג פה. </w:t>
      </w:r>
    </w:p>
    <w:p w14:paraId="38A83CA1"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292AC308" w14:textId="77777777" w:rsidR="001E2FF2" w:rsidRPr="001E2FF2" w:rsidRDefault="001E2FF2" w:rsidP="001E2FF2">
      <w:pPr>
        <w:bidi/>
        <w:jc w:val="both"/>
        <w:rPr>
          <w:rFonts w:cs="David" w:hint="cs"/>
          <w:rtl/>
        </w:rPr>
      </w:pPr>
    </w:p>
    <w:p w14:paraId="6888DBE0" w14:textId="77777777" w:rsidR="001E2FF2" w:rsidRPr="001E2FF2" w:rsidRDefault="001E2FF2" w:rsidP="001E2FF2">
      <w:pPr>
        <w:bidi/>
        <w:jc w:val="both"/>
        <w:rPr>
          <w:rFonts w:cs="David" w:hint="cs"/>
          <w:rtl/>
        </w:rPr>
      </w:pPr>
      <w:r w:rsidRPr="001E2FF2">
        <w:rPr>
          <w:rFonts w:cs="David" w:hint="cs"/>
          <w:rtl/>
        </w:rPr>
        <w:tab/>
        <w:t xml:space="preserve">אני רוצה לסיים כאן את הדיון. </w:t>
      </w:r>
    </w:p>
    <w:p w14:paraId="656815A3"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 xml:space="preserve">שלי </w:t>
      </w:r>
      <w:proofErr w:type="spellStart"/>
      <w:r w:rsidRPr="001E2FF2">
        <w:rPr>
          <w:rFonts w:hint="cs"/>
          <w:sz w:val="24"/>
          <w:u w:val="single"/>
          <w:rtl/>
        </w:rPr>
        <w:t>יחימוביץ</w:t>
      </w:r>
      <w:proofErr w:type="spellEnd"/>
      <w:r w:rsidRPr="001E2FF2">
        <w:rPr>
          <w:rFonts w:hint="cs"/>
          <w:sz w:val="24"/>
          <w:u w:val="single"/>
          <w:rtl/>
        </w:rPr>
        <w:t>:</w:t>
      </w:r>
    </w:p>
    <w:p w14:paraId="6512F251" w14:textId="77777777" w:rsidR="001E2FF2" w:rsidRPr="001E2FF2" w:rsidRDefault="001E2FF2" w:rsidP="001E2FF2">
      <w:pPr>
        <w:pStyle w:val="Heading5"/>
        <w:rPr>
          <w:rFonts w:hint="cs"/>
          <w:sz w:val="24"/>
          <w:rtl/>
        </w:rPr>
      </w:pPr>
    </w:p>
    <w:p w14:paraId="22E7010B" w14:textId="77777777" w:rsidR="001E2FF2" w:rsidRPr="001E2FF2" w:rsidRDefault="001E2FF2" w:rsidP="001E2FF2">
      <w:pPr>
        <w:bidi/>
        <w:jc w:val="both"/>
        <w:rPr>
          <w:rFonts w:cs="David" w:hint="cs"/>
          <w:rtl/>
        </w:rPr>
      </w:pPr>
      <w:r w:rsidRPr="001E2FF2">
        <w:rPr>
          <w:rFonts w:cs="David" w:hint="cs"/>
          <w:rtl/>
        </w:rPr>
        <w:tab/>
        <w:t xml:space="preserve"> אני רוצה לומר מילה, ברשותך. </w:t>
      </w:r>
    </w:p>
    <w:p w14:paraId="131FC0E4"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44379FA7" w14:textId="77777777" w:rsidR="001E2FF2" w:rsidRPr="001E2FF2" w:rsidRDefault="001E2FF2" w:rsidP="001E2FF2">
      <w:pPr>
        <w:bidi/>
        <w:jc w:val="both"/>
        <w:rPr>
          <w:rFonts w:cs="David" w:hint="cs"/>
          <w:rtl/>
        </w:rPr>
      </w:pPr>
    </w:p>
    <w:p w14:paraId="24F4A5AF" w14:textId="77777777" w:rsidR="001E2FF2" w:rsidRPr="001E2FF2" w:rsidRDefault="001E2FF2" w:rsidP="001E2FF2">
      <w:pPr>
        <w:bidi/>
        <w:jc w:val="both"/>
        <w:rPr>
          <w:rFonts w:cs="David" w:hint="cs"/>
          <w:rtl/>
        </w:rPr>
      </w:pPr>
      <w:r w:rsidRPr="001E2FF2">
        <w:rPr>
          <w:rFonts w:cs="David" w:hint="cs"/>
          <w:rtl/>
        </w:rPr>
        <w:tab/>
        <w:t>מילה.</w:t>
      </w:r>
    </w:p>
    <w:p w14:paraId="5884E026"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 xml:space="preserve">שלי </w:t>
      </w:r>
      <w:proofErr w:type="spellStart"/>
      <w:r w:rsidRPr="001E2FF2">
        <w:rPr>
          <w:rFonts w:hint="cs"/>
          <w:sz w:val="24"/>
          <w:u w:val="single"/>
          <w:rtl/>
        </w:rPr>
        <w:t>יחימוביץ</w:t>
      </w:r>
      <w:proofErr w:type="spellEnd"/>
      <w:r w:rsidRPr="001E2FF2">
        <w:rPr>
          <w:rFonts w:hint="cs"/>
          <w:sz w:val="24"/>
          <w:u w:val="single"/>
          <w:rtl/>
        </w:rPr>
        <w:t>:</w:t>
      </w:r>
    </w:p>
    <w:p w14:paraId="7C97E6C5" w14:textId="77777777" w:rsidR="001E2FF2" w:rsidRPr="001E2FF2" w:rsidRDefault="001E2FF2" w:rsidP="001E2FF2">
      <w:pPr>
        <w:pStyle w:val="Heading5"/>
        <w:rPr>
          <w:rFonts w:hint="cs"/>
          <w:sz w:val="24"/>
          <w:rtl/>
        </w:rPr>
      </w:pPr>
    </w:p>
    <w:p w14:paraId="6A7D1304" w14:textId="77777777" w:rsidR="001E2FF2" w:rsidRPr="001E2FF2" w:rsidRDefault="001E2FF2" w:rsidP="001E2FF2">
      <w:pPr>
        <w:bidi/>
        <w:jc w:val="both"/>
        <w:rPr>
          <w:rFonts w:cs="David" w:hint="cs"/>
          <w:rtl/>
        </w:rPr>
      </w:pPr>
      <w:r w:rsidRPr="001E2FF2">
        <w:rPr>
          <w:rFonts w:cs="David" w:hint="cs"/>
          <w:rtl/>
        </w:rPr>
        <w:tab/>
        <w:t xml:space="preserve"> סליחה, אני מציעת החוק, לא פציתי פה. </w:t>
      </w:r>
    </w:p>
    <w:p w14:paraId="5B4F7F9B" w14:textId="77777777" w:rsidR="001E2FF2" w:rsidRPr="001E2FF2" w:rsidRDefault="001E2FF2" w:rsidP="001E2FF2">
      <w:pPr>
        <w:bidi/>
        <w:jc w:val="both"/>
        <w:rPr>
          <w:rFonts w:cs="David" w:hint="cs"/>
          <w:u w:val="single"/>
          <w:rtl/>
        </w:rPr>
      </w:pPr>
      <w:r w:rsidRPr="001E2FF2">
        <w:rPr>
          <w:rFonts w:cs="David"/>
          <w:rtl/>
        </w:rPr>
        <w:br/>
      </w:r>
    </w:p>
    <w:p w14:paraId="13DF4084" w14:textId="77777777" w:rsidR="001E2FF2" w:rsidRPr="001E2FF2" w:rsidRDefault="001E2FF2" w:rsidP="001E2FF2">
      <w:pPr>
        <w:bidi/>
        <w:jc w:val="both"/>
        <w:rPr>
          <w:rFonts w:cs="David" w:hint="cs"/>
          <w:u w:val="single"/>
          <w:rtl/>
        </w:rPr>
      </w:pPr>
    </w:p>
    <w:p w14:paraId="76BACE4F" w14:textId="77777777" w:rsidR="001E2FF2" w:rsidRPr="001E2FF2" w:rsidRDefault="001E2FF2" w:rsidP="001E2FF2">
      <w:pPr>
        <w:bidi/>
        <w:jc w:val="both"/>
        <w:rPr>
          <w:rFonts w:cs="David" w:hint="cs"/>
          <w:rtl/>
        </w:rPr>
      </w:pPr>
      <w:r w:rsidRPr="001E2FF2">
        <w:rPr>
          <w:rFonts w:cs="David" w:hint="cs"/>
          <w:u w:val="single"/>
          <w:rtl/>
        </w:rPr>
        <w:t>היו"ר דוד טל:</w:t>
      </w:r>
    </w:p>
    <w:p w14:paraId="77899C0A" w14:textId="77777777" w:rsidR="001E2FF2" w:rsidRPr="001E2FF2" w:rsidRDefault="001E2FF2" w:rsidP="001E2FF2">
      <w:pPr>
        <w:bidi/>
        <w:jc w:val="both"/>
        <w:rPr>
          <w:rFonts w:cs="David" w:hint="cs"/>
          <w:rtl/>
        </w:rPr>
      </w:pPr>
    </w:p>
    <w:p w14:paraId="753428D6" w14:textId="77777777" w:rsidR="001E2FF2" w:rsidRPr="001E2FF2" w:rsidRDefault="001E2FF2" w:rsidP="001E2FF2">
      <w:pPr>
        <w:bidi/>
        <w:jc w:val="both"/>
        <w:rPr>
          <w:rFonts w:cs="David" w:hint="cs"/>
          <w:rtl/>
        </w:rPr>
      </w:pPr>
      <w:r w:rsidRPr="001E2FF2">
        <w:rPr>
          <w:rFonts w:cs="David" w:hint="cs"/>
          <w:rtl/>
        </w:rPr>
        <w:tab/>
        <w:t>אמרת מילה, אז אני שואל אותך אם מילה.</w:t>
      </w:r>
    </w:p>
    <w:p w14:paraId="6D0F87A9"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 xml:space="preserve">שלי </w:t>
      </w:r>
      <w:proofErr w:type="spellStart"/>
      <w:r w:rsidRPr="001E2FF2">
        <w:rPr>
          <w:rFonts w:hint="cs"/>
          <w:sz w:val="24"/>
          <w:u w:val="single"/>
          <w:rtl/>
        </w:rPr>
        <w:t>יחימוביץ</w:t>
      </w:r>
      <w:proofErr w:type="spellEnd"/>
      <w:r w:rsidRPr="001E2FF2">
        <w:rPr>
          <w:rFonts w:hint="cs"/>
          <w:sz w:val="24"/>
          <w:u w:val="single"/>
          <w:rtl/>
        </w:rPr>
        <w:t>:</w:t>
      </w:r>
    </w:p>
    <w:p w14:paraId="07D44A38" w14:textId="77777777" w:rsidR="001E2FF2" w:rsidRPr="001E2FF2" w:rsidRDefault="001E2FF2" w:rsidP="001E2FF2">
      <w:pPr>
        <w:pStyle w:val="Heading5"/>
        <w:rPr>
          <w:rFonts w:hint="cs"/>
          <w:sz w:val="24"/>
          <w:rtl/>
        </w:rPr>
      </w:pPr>
    </w:p>
    <w:p w14:paraId="76300881" w14:textId="77777777" w:rsidR="001E2FF2" w:rsidRPr="001E2FF2" w:rsidRDefault="001E2FF2" w:rsidP="001E2FF2">
      <w:pPr>
        <w:bidi/>
        <w:jc w:val="both"/>
        <w:rPr>
          <w:rFonts w:cs="David" w:hint="cs"/>
          <w:rtl/>
        </w:rPr>
      </w:pPr>
      <w:r w:rsidRPr="001E2FF2">
        <w:rPr>
          <w:rFonts w:cs="David" w:hint="cs"/>
          <w:rtl/>
        </w:rPr>
        <w:tab/>
        <w:t xml:space="preserve"> לא. זה היה בלשון מטאפורה. הכוונה </w:t>
      </w:r>
      <w:proofErr w:type="spellStart"/>
      <w:r w:rsidRPr="001E2FF2">
        <w:rPr>
          <w:rFonts w:cs="David" w:hint="cs"/>
          <w:rtl/>
        </w:rPr>
        <w:t>היתה</w:t>
      </w:r>
      <w:proofErr w:type="spellEnd"/>
      <w:r w:rsidRPr="001E2FF2">
        <w:rPr>
          <w:rFonts w:cs="David" w:hint="cs"/>
          <w:rtl/>
        </w:rPr>
        <w:t xml:space="preserve"> משפט או שניים </w:t>
      </w:r>
      <w:r w:rsidRPr="001E2FF2">
        <w:rPr>
          <w:rFonts w:cs="David"/>
          <w:rtl/>
        </w:rPr>
        <w:t>–</w:t>
      </w:r>
      <w:r w:rsidRPr="001E2FF2">
        <w:rPr>
          <w:rFonts w:cs="David" w:hint="cs"/>
          <w:rtl/>
        </w:rPr>
        <w:t xml:space="preserve"> ואכן זה לא יהיה ארוך כיוון שחברי, חבר הכנסת גדעון סער, היטיב לייצג גם את עמדתי. </w:t>
      </w:r>
    </w:p>
    <w:p w14:paraId="2BC3259D" w14:textId="77777777" w:rsidR="001E2FF2" w:rsidRPr="001E2FF2" w:rsidRDefault="001E2FF2" w:rsidP="001E2FF2">
      <w:pPr>
        <w:bidi/>
        <w:jc w:val="both"/>
        <w:rPr>
          <w:rFonts w:cs="David" w:hint="cs"/>
          <w:rtl/>
        </w:rPr>
      </w:pPr>
    </w:p>
    <w:p w14:paraId="7886CF79" w14:textId="77777777" w:rsidR="001E2FF2" w:rsidRPr="001E2FF2" w:rsidRDefault="001E2FF2" w:rsidP="001E2FF2">
      <w:pPr>
        <w:bidi/>
        <w:jc w:val="both"/>
        <w:rPr>
          <w:rFonts w:cs="David" w:hint="cs"/>
          <w:rtl/>
        </w:rPr>
      </w:pPr>
      <w:r w:rsidRPr="001E2FF2">
        <w:rPr>
          <w:rFonts w:cs="David" w:hint="cs"/>
          <w:rtl/>
        </w:rPr>
        <w:tab/>
        <w:t xml:space="preserve">שני דברים לי לומר. אחד לחבריי - ואני מרשה לעצמי להגיד חבריי </w:t>
      </w:r>
      <w:r w:rsidRPr="001E2FF2">
        <w:rPr>
          <w:rFonts w:cs="David"/>
          <w:rtl/>
        </w:rPr>
        <w:t>–</w:t>
      </w:r>
      <w:r w:rsidRPr="001E2FF2">
        <w:rPr>
          <w:rFonts w:cs="David" w:hint="cs"/>
          <w:rtl/>
        </w:rPr>
        <w:t xml:space="preserve"> בארגונים שפועלים לטובת גופים שאינם למטרות רווח. אני מכירה בחשיבות העצומה שלכם כאן במשכן. אני חושבת שאתם מהווים משקל נגד ציבורי מסיבי למשקל הפסול שמהווה הייצוג של קומץ אנשים בעלי כוח.</w:t>
      </w:r>
    </w:p>
    <w:p w14:paraId="66D2542F" w14:textId="77777777" w:rsidR="001E2FF2" w:rsidRDefault="001E2FF2" w:rsidP="001E2FF2">
      <w:pPr>
        <w:bidi/>
        <w:jc w:val="both"/>
        <w:rPr>
          <w:rFonts w:cs="David" w:hint="cs"/>
          <w:rtl/>
        </w:rPr>
      </w:pPr>
    </w:p>
    <w:p w14:paraId="2DF47966" w14:textId="77777777" w:rsidR="001E2FF2" w:rsidRDefault="001E2FF2" w:rsidP="001E2FF2">
      <w:pPr>
        <w:bidi/>
        <w:jc w:val="both"/>
        <w:rPr>
          <w:rFonts w:cs="David" w:hint="cs"/>
          <w:rtl/>
        </w:rPr>
      </w:pPr>
    </w:p>
    <w:p w14:paraId="16E20E3B" w14:textId="77777777" w:rsidR="001E2FF2" w:rsidRDefault="001E2FF2" w:rsidP="001E2FF2">
      <w:pPr>
        <w:bidi/>
        <w:jc w:val="both"/>
        <w:rPr>
          <w:rFonts w:cs="David" w:hint="cs"/>
          <w:rtl/>
        </w:rPr>
      </w:pPr>
    </w:p>
    <w:p w14:paraId="7948AE8B" w14:textId="77777777" w:rsidR="001E2FF2" w:rsidRDefault="001E2FF2" w:rsidP="001E2FF2">
      <w:pPr>
        <w:bidi/>
        <w:jc w:val="both"/>
        <w:rPr>
          <w:rFonts w:cs="David" w:hint="cs"/>
          <w:rtl/>
        </w:rPr>
      </w:pPr>
    </w:p>
    <w:p w14:paraId="745D04C7" w14:textId="77777777" w:rsidR="001E2FF2" w:rsidRPr="001E2FF2" w:rsidRDefault="001E2FF2" w:rsidP="001E2FF2">
      <w:pPr>
        <w:bidi/>
        <w:jc w:val="both"/>
        <w:rPr>
          <w:rFonts w:cs="David" w:hint="cs"/>
          <w:u w:val="single"/>
          <w:rtl/>
        </w:rPr>
      </w:pPr>
      <w:r w:rsidRPr="001E2FF2">
        <w:rPr>
          <w:rFonts w:cs="David"/>
          <w:rtl/>
        </w:rPr>
        <w:br/>
      </w:r>
      <w:r w:rsidRPr="001E2FF2">
        <w:rPr>
          <w:rFonts w:cs="David" w:hint="cs"/>
          <w:u w:val="single"/>
          <w:rtl/>
        </w:rPr>
        <w:t>גדעון סער:</w:t>
      </w:r>
    </w:p>
    <w:p w14:paraId="2F8D30EB" w14:textId="77777777" w:rsidR="001E2FF2" w:rsidRPr="001E2FF2" w:rsidRDefault="001E2FF2" w:rsidP="001E2FF2">
      <w:pPr>
        <w:bidi/>
        <w:jc w:val="both"/>
        <w:rPr>
          <w:rFonts w:cs="David" w:hint="cs"/>
          <w:u w:val="single"/>
          <w:rtl/>
        </w:rPr>
      </w:pPr>
    </w:p>
    <w:p w14:paraId="569A6D21" w14:textId="77777777" w:rsidR="001E2FF2" w:rsidRPr="001E2FF2" w:rsidRDefault="001E2FF2" w:rsidP="001E2FF2">
      <w:pPr>
        <w:bidi/>
        <w:jc w:val="both"/>
        <w:rPr>
          <w:rFonts w:cs="David" w:hint="cs"/>
          <w:rtl/>
        </w:rPr>
      </w:pPr>
      <w:r w:rsidRPr="001E2FF2">
        <w:rPr>
          <w:rFonts w:cs="David" w:hint="cs"/>
          <w:rtl/>
        </w:rPr>
        <w:tab/>
        <w:t xml:space="preserve"> בעלי הון.</w:t>
      </w:r>
    </w:p>
    <w:p w14:paraId="7D5968F2"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 xml:space="preserve">שלי </w:t>
      </w:r>
      <w:proofErr w:type="spellStart"/>
      <w:r w:rsidRPr="001E2FF2">
        <w:rPr>
          <w:rFonts w:hint="cs"/>
          <w:sz w:val="24"/>
          <w:u w:val="single"/>
          <w:rtl/>
        </w:rPr>
        <w:t>יחימוביץ</w:t>
      </w:r>
      <w:proofErr w:type="spellEnd"/>
      <w:r w:rsidRPr="001E2FF2">
        <w:rPr>
          <w:rFonts w:hint="cs"/>
          <w:sz w:val="24"/>
          <w:u w:val="single"/>
          <w:rtl/>
        </w:rPr>
        <w:t>:</w:t>
      </w:r>
    </w:p>
    <w:p w14:paraId="6A1C0393" w14:textId="77777777" w:rsidR="001E2FF2" w:rsidRPr="001E2FF2" w:rsidRDefault="001E2FF2" w:rsidP="001E2FF2">
      <w:pPr>
        <w:pStyle w:val="Heading5"/>
        <w:rPr>
          <w:rFonts w:hint="cs"/>
          <w:sz w:val="24"/>
          <w:rtl/>
        </w:rPr>
      </w:pPr>
    </w:p>
    <w:p w14:paraId="4FC1FB63" w14:textId="77777777" w:rsidR="001E2FF2" w:rsidRPr="001E2FF2" w:rsidRDefault="001E2FF2" w:rsidP="001E2FF2">
      <w:pPr>
        <w:bidi/>
        <w:jc w:val="both"/>
        <w:rPr>
          <w:rFonts w:cs="David" w:hint="cs"/>
          <w:rtl/>
        </w:rPr>
      </w:pPr>
      <w:r w:rsidRPr="001E2FF2">
        <w:rPr>
          <w:rFonts w:cs="David" w:hint="cs"/>
          <w:rtl/>
        </w:rPr>
        <w:tab/>
        <w:t xml:space="preserve"> אמרתי כוח, לא רציתי להרגיז אותך </w:t>
      </w:r>
      <w:r w:rsidRPr="001E2FF2">
        <w:rPr>
          <w:rFonts w:cs="David"/>
          <w:rtl/>
        </w:rPr>
        <w:t>–</w:t>
      </w:r>
      <w:r w:rsidRPr="001E2FF2">
        <w:rPr>
          <w:rFonts w:cs="David" w:hint="cs"/>
          <w:rtl/>
        </w:rPr>
        <w:t xml:space="preserve"> בעלי הון "מקפיץ" אותו </w:t>
      </w:r>
      <w:r w:rsidRPr="001E2FF2">
        <w:rPr>
          <w:rFonts w:cs="David"/>
          <w:rtl/>
        </w:rPr>
        <w:t>–</w:t>
      </w:r>
      <w:r w:rsidRPr="001E2FF2">
        <w:rPr>
          <w:rFonts w:cs="David" w:hint="cs"/>
          <w:rtl/>
        </w:rPr>
        <w:t xml:space="preserve"> בעלי כוח בחברה הישראלית. אני חושבת שהנוכחות שלכם תורמת רבות למשכן. </w:t>
      </w:r>
    </w:p>
    <w:p w14:paraId="5FD5EEC3" w14:textId="77777777" w:rsidR="001E2FF2" w:rsidRPr="001E2FF2" w:rsidRDefault="001E2FF2" w:rsidP="001E2FF2">
      <w:pPr>
        <w:bidi/>
        <w:jc w:val="both"/>
        <w:rPr>
          <w:rFonts w:cs="David" w:hint="cs"/>
          <w:rtl/>
        </w:rPr>
      </w:pPr>
      <w:r w:rsidRPr="001E2FF2">
        <w:rPr>
          <w:rFonts w:cs="David" w:hint="cs"/>
          <w:rtl/>
        </w:rPr>
        <w:tab/>
      </w:r>
    </w:p>
    <w:p w14:paraId="2D359AF6" w14:textId="77777777" w:rsidR="001E2FF2" w:rsidRPr="001E2FF2" w:rsidRDefault="001E2FF2" w:rsidP="001E2FF2">
      <w:pPr>
        <w:bidi/>
        <w:jc w:val="both"/>
        <w:rPr>
          <w:rFonts w:cs="David" w:hint="cs"/>
          <w:rtl/>
        </w:rPr>
      </w:pPr>
      <w:r w:rsidRPr="001E2FF2">
        <w:rPr>
          <w:rFonts w:cs="David" w:hint="cs"/>
          <w:rtl/>
        </w:rPr>
        <w:tab/>
        <w:t xml:space="preserve">הובע כאן  חשש שאתם מלכתחילה תהיו חלשים יותר נוכח הצעת החוק מאשר לוביסטים של גופים חזקים אחרים. אז אני חייבת להגיד לכם משהו </w:t>
      </w:r>
      <w:r w:rsidRPr="001E2FF2">
        <w:rPr>
          <w:rFonts w:cs="David"/>
          <w:rtl/>
        </w:rPr>
        <w:t>–</w:t>
      </w:r>
      <w:r w:rsidRPr="001E2FF2">
        <w:rPr>
          <w:rFonts w:cs="David" w:hint="cs"/>
          <w:rtl/>
        </w:rPr>
        <w:t xml:space="preserve"> אתם חלשים יותר, נקודה. </w:t>
      </w:r>
    </w:p>
    <w:p w14:paraId="7C86AD53"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קריאה:</w:t>
      </w:r>
    </w:p>
    <w:p w14:paraId="55B440D0" w14:textId="77777777" w:rsidR="001E2FF2" w:rsidRPr="001E2FF2" w:rsidRDefault="001E2FF2" w:rsidP="001E2FF2">
      <w:pPr>
        <w:bidi/>
        <w:jc w:val="both"/>
        <w:rPr>
          <w:rFonts w:cs="David" w:hint="cs"/>
          <w:rtl/>
        </w:rPr>
      </w:pPr>
    </w:p>
    <w:p w14:paraId="7F27488C" w14:textId="77777777" w:rsidR="001E2FF2" w:rsidRPr="001E2FF2" w:rsidRDefault="001E2FF2" w:rsidP="001E2FF2">
      <w:pPr>
        <w:bidi/>
        <w:jc w:val="both"/>
        <w:rPr>
          <w:rFonts w:cs="David" w:hint="cs"/>
          <w:rtl/>
        </w:rPr>
      </w:pPr>
      <w:r w:rsidRPr="001E2FF2">
        <w:rPr>
          <w:rFonts w:cs="David" w:hint="cs"/>
          <w:rtl/>
        </w:rPr>
        <w:tab/>
        <w:t xml:space="preserve">מייצגים ציבור חלש. </w:t>
      </w:r>
    </w:p>
    <w:p w14:paraId="21170CA9"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 xml:space="preserve">שלי </w:t>
      </w:r>
      <w:proofErr w:type="spellStart"/>
      <w:r w:rsidRPr="001E2FF2">
        <w:rPr>
          <w:rFonts w:hint="cs"/>
          <w:sz w:val="24"/>
          <w:u w:val="single"/>
          <w:rtl/>
        </w:rPr>
        <w:t>יחימוביץ</w:t>
      </w:r>
      <w:proofErr w:type="spellEnd"/>
      <w:r w:rsidRPr="001E2FF2">
        <w:rPr>
          <w:rFonts w:hint="cs"/>
          <w:sz w:val="24"/>
          <w:u w:val="single"/>
          <w:rtl/>
        </w:rPr>
        <w:t>:</w:t>
      </w:r>
    </w:p>
    <w:p w14:paraId="0C4D7528" w14:textId="77777777" w:rsidR="001E2FF2" w:rsidRPr="001E2FF2" w:rsidRDefault="001E2FF2" w:rsidP="001E2FF2">
      <w:pPr>
        <w:pStyle w:val="Heading5"/>
        <w:rPr>
          <w:rFonts w:hint="cs"/>
          <w:sz w:val="24"/>
          <w:rtl/>
        </w:rPr>
      </w:pPr>
    </w:p>
    <w:p w14:paraId="12943722" w14:textId="77777777" w:rsidR="001E2FF2" w:rsidRPr="001E2FF2" w:rsidRDefault="001E2FF2" w:rsidP="001E2FF2">
      <w:pPr>
        <w:bidi/>
        <w:jc w:val="both"/>
        <w:rPr>
          <w:rFonts w:cs="David" w:hint="cs"/>
          <w:rtl/>
        </w:rPr>
      </w:pPr>
      <w:r w:rsidRPr="001E2FF2">
        <w:rPr>
          <w:rFonts w:cs="David" w:hint="cs"/>
          <w:rtl/>
        </w:rPr>
        <w:tab/>
        <w:t xml:space="preserve">סליחה, אני מדברת עכשיו. כשאתם מסתובבים במסדרונות הכנסת, כולנו יודעים שאתם מייצגים את </w:t>
      </w:r>
      <w:proofErr w:type="spellStart"/>
      <w:r w:rsidRPr="001E2FF2">
        <w:rPr>
          <w:rFonts w:cs="David" w:hint="cs"/>
          <w:rtl/>
        </w:rPr>
        <w:t>שתי"ל</w:t>
      </w:r>
      <w:proofErr w:type="spellEnd"/>
      <w:r w:rsidRPr="001E2FF2">
        <w:rPr>
          <w:rFonts w:cs="David" w:hint="cs"/>
          <w:rtl/>
        </w:rPr>
        <w:t xml:space="preserve"> ואת האגודה לזכויות האזרח ואת התנועה ליהדות מתקדמת, ואין לכם מלכתחילה את אותו שוט שהיטיב לתאר אותו חבר הכנסת יובל </w:t>
      </w:r>
      <w:proofErr w:type="spellStart"/>
      <w:r w:rsidRPr="001E2FF2">
        <w:rPr>
          <w:rFonts w:cs="David" w:hint="cs"/>
          <w:rtl/>
        </w:rPr>
        <w:t>שטייניץ</w:t>
      </w:r>
      <w:proofErr w:type="spellEnd"/>
      <w:r w:rsidRPr="001E2FF2">
        <w:rPr>
          <w:rFonts w:cs="David" w:hint="cs"/>
          <w:rtl/>
        </w:rPr>
        <w:t xml:space="preserve">, שנובע מעצם שולחיהם של הלוביסטים האחרים. </w:t>
      </w:r>
    </w:p>
    <w:p w14:paraId="5B13BE49" w14:textId="77777777" w:rsidR="001E2FF2" w:rsidRPr="001E2FF2" w:rsidRDefault="001E2FF2" w:rsidP="001E2FF2">
      <w:pPr>
        <w:bidi/>
        <w:jc w:val="both"/>
        <w:rPr>
          <w:rFonts w:cs="David" w:hint="cs"/>
          <w:rtl/>
        </w:rPr>
      </w:pPr>
    </w:p>
    <w:p w14:paraId="1F77D36F" w14:textId="77777777" w:rsidR="001E2FF2" w:rsidRPr="001E2FF2" w:rsidRDefault="001E2FF2" w:rsidP="001E2FF2">
      <w:pPr>
        <w:bidi/>
        <w:jc w:val="both"/>
        <w:rPr>
          <w:rFonts w:cs="David" w:hint="cs"/>
          <w:rtl/>
        </w:rPr>
      </w:pPr>
      <w:r w:rsidRPr="001E2FF2">
        <w:rPr>
          <w:rFonts w:cs="David" w:hint="cs"/>
          <w:rtl/>
        </w:rPr>
        <w:tab/>
        <w:t xml:space="preserve">הכול ברור וידוע. רק דבר אחד לא ברור לי </w:t>
      </w:r>
      <w:r w:rsidRPr="001E2FF2">
        <w:rPr>
          <w:rFonts w:cs="David"/>
          <w:rtl/>
        </w:rPr>
        <w:t>–</w:t>
      </w:r>
      <w:r w:rsidRPr="001E2FF2">
        <w:rPr>
          <w:rFonts w:cs="David" w:hint="cs"/>
          <w:rtl/>
        </w:rPr>
        <w:t xml:space="preserve"> באיזה אופן החוק הזה יסלים את המצב. הרי נהפוך הוא. לפחות לשיטתי, החדר שלי </w:t>
      </w:r>
      <w:r w:rsidRPr="001E2FF2">
        <w:rPr>
          <w:rFonts w:cs="David"/>
          <w:rtl/>
        </w:rPr>
        <w:t>–</w:t>
      </w:r>
      <w:r w:rsidRPr="001E2FF2">
        <w:rPr>
          <w:rFonts w:cs="David" w:hint="cs"/>
          <w:rtl/>
        </w:rPr>
        <w:t xml:space="preserve"> ואני אומרת את זה בגלוי, מבלי להתבייש </w:t>
      </w:r>
      <w:r w:rsidRPr="001E2FF2">
        <w:rPr>
          <w:rFonts w:cs="David"/>
          <w:rtl/>
        </w:rPr>
        <w:t>–</w:t>
      </w:r>
      <w:r w:rsidRPr="001E2FF2">
        <w:rPr>
          <w:rFonts w:cs="David" w:hint="cs"/>
          <w:rtl/>
        </w:rPr>
        <w:t xml:space="preserve"> יהיה פתוח ומסביר פנים אליכם, יותר מאשר אל לוביסט שבא מטעם תאגיד עסקי. ברור לחלוטין כי אתם מייצגים את האינטרסים של הציבור. </w:t>
      </w:r>
    </w:p>
    <w:p w14:paraId="52F705CA" w14:textId="77777777" w:rsidR="001E2FF2" w:rsidRPr="001E2FF2" w:rsidRDefault="001E2FF2" w:rsidP="001E2FF2">
      <w:pPr>
        <w:bidi/>
        <w:jc w:val="both"/>
        <w:rPr>
          <w:rFonts w:cs="David" w:hint="cs"/>
          <w:rtl/>
        </w:rPr>
      </w:pPr>
      <w:r w:rsidRPr="001E2FF2">
        <w:rPr>
          <w:rFonts w:cs="David" w:hint="cs"/>
          <w:rtl/>
        </w:rPr>
        <w:tab/>
      </w:r>
    </w:p>
    <w:p w14:paraId="69A606A0" w14:textId="77777777" w:rsidR="001E2FF2" w:rsidRPr="001E2FF2" w:rsidRDefault="001E2FF2" w:rsidP="001E2FF2">
      <w:pPr>
        <w:bidi/>
        <w:jc w:val="both"/>
        <w:rPr>
          <w:rFonts w:cs="David" w:hint="cs"/>
          <w:rtl/>
        </w:rPr>
      </w:pPr>
      <w:r w:rsidRPr="001E2FF2">
        <w:rPr>
          <w:rFonts w:cs="David" w:hint="cs"/>
          <w:rtl/>
        </w:rPr>
        <w:tab/>
        <w:t xml:space="preserve">אבל מה פסול יש בכך שיהיה תג על חולצתה של דבי, שיהיה כתוב בו האגודה לזכויות האזרח? נהפוך הוא, זה מגדיל את הלגיטימציה שלה. זה הופך אותה לאדם שמייצג את ענייניו של הציבור יותר מאשר אדם שמייצג את איגוד הקבלנים. </w:t>
      </w:r>
    </w:p>
    <w:p w14:paraId="215905B6"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6F3CEBEF" w14:textId="77777777" w:rsidR="001E2FF2" w:rsidRPr="001E2FF2" w:rsidRDefault="001E2FF2" w:rsidP="001E2FF2">
      <w:pPr>
        <w:bidi/>
        <w:jc w:val="both"/>
        <w:rPr>
          <w:rFonts w:cs="David" w:hint="cs"/>
          <w:rtl/>
        </w:rPr>
      </w:pPr>
    </w:p>
    <w:p w14:paraId="0F342158" w14:textId="77777777" w:rsidR="001E2FF2" w:rsidRPr="001E2FF2" w:rsidRDefault="001E2FF2" w:rsidP="001E2FF2">
      <w:pPr>
        <w:bidi/>
        <w:jc w:val="both"/>
        <w:rPr>
          <w:rFonts w:cs="David" w:hint="cs"/>
          <w:rtl/>
        </w:rPr>
      </w:pPr>
      <w:r w:rsidRPr="001E2FF2">
        <w:rPr>
          <w:rFonts w:cs="David" w:hint="cs"/>
          <w:rtl/>
        </w:rPr>
        <w:tab/>
        <w:t>תודה רבה.</w:t>
      </w:r>
    </w:p>
    <w:p w14:paraId="5DEFE7A3"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 xml:space="preserve">שלי </w:t>
      </w:r>
      <w:proofErr w:type="spellStart"/>
      <w:r w:rsidRPr="001E2FF2">
        <w:rPr>
          <w:rFonts w:hint="cs"/>
          <w:sz w:val="24"/>
          <w:u w:val="single"/>
          <w:rtl/>
        </w:rPr>
        <w:t>יחימוביץ</w:t>
      </w:r>
      <w:proofErr w:type="spellEnd"/>
      <w:r w:rsidRPr="001E2FF2">
        <w:rPr>
          <w:rFonts w:hint="cs"/>
          <w:sz w:val="24"/>
          <w:u w:val="single"/>
          <w:rtl/>
        </w:rPr>
        <w:t>:</w:t>
      </w:r>
    </w:p>
    <w:p w14:paraId="57963AAB" w14:textId="77777777" w:rsidR="001E2FF2" w:rsidRPr="001E2FF2" w:rsidRDefault="001E2FF2" w:rsidP="001E2FF2">
      <w:pPr>
        <w:pStyle w:val="Heading5"/>
        <w:rPr>
          <w:rFonts w:hint="cs"/>
          <w:sz w:val="24"/>
          <w:rtl/>
        </w:rPr>
      </w:pPr>
    </w:p>
    <w:p w14:paraId="3955A5E3" w14:textId="77777777" w:rsidR="001E2FF2" w:rsidRPr="001E2FF2" w:rsidRDefault="001E2FF2" w:rsidP="001E2FF2">
      <w:pPr>
        <w:bidi/>
        <w:jc w:val="both"/>
        <w:rPr>
          <w:rFonts w:cs="David" w:hint="cs"/>
          <w:rtl/>
        </w:rPr>
      </w:pPr>
      <w:r w:rsidRPr="001E2FF2">
        <w:rPr>
          <w:rFonts w:cs="David" w:hint="cs"/>
          <w:rtl/>
        </w:rPr>
        <w:tab/>
        <w:t>עוד דבר אחד, ברשותך אדוני יושב-ראש הוועדה, ואני חוזרת ואומרת - - -</w:t>
      </w:r>
    </w:p>
    <w:p w14:paraId="25C9C14B"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48092D31" w14:textId="77777777" w:rsidR="001E2FF2" w:rsidRPr="001E2FF2" w:rsidRDefault="001E2FF2" w:rsidP="001E2FF2">
      <w:pPr>
        <w:bidi/>
        <w:jc w:val="both"/>
        <w:rPr>
          <w:rFonts w:cs="David" w:hint="cs"/>
          <w:rtl/>
        </w:rPr>
      </w:pPr>
    </w:p>
    <w:p w14:paraId="23178D90" w14:textId="77777777" w:rsidR="001E2FF2" w:rsidRPr="001E2FF2" w:rsidRDefault="001E2FF2" w:rsidP="001E2FF2">
      <w:pPr>
        <w:bidi/>
        <w:jc w:val="both"/>
        <w:rPr>
          <w:rFonts w:cs="David" w:hint="cs"/>
          <w:rtl/>
        </w:rPr>
      </w:pPr>
      <w:r w:rsidRPr="001E2FF2">
        <w:rPr>
          <w:rFonts w:cs="David" w:hint="cs"/>
          <w:rtl/>
        </w:rPr>
        <w:tab/>
        <w:t xml:space="preserve">מזל שלא ביקשת ממני רשות לדבר נאום. </w:t>
      </w:r>
    </w:p>
    <w:p w14:paraId="599EA234"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 xml:space="preserve">שלי </w:t>
      </w:r>
      <w:proofErr w:type="spellStart"/>
      <w:r w:rsidRPr="001E2FF2">
        <w:rPr>
          <w:rFonts w:hint="cs"/>
          <w:sz w:val="24"/>
          <w:u w:val="single"/>
          <w:rtl/>
        </w:rPr>
        <w:t>יחימוביץ</w:t>
      </w:r>
      <w:proofErr w:type="spellEnd"/>
      <w:r w:rsidRPr="001E2FF2">
        <w:rPr>
          <w:rFonts w:hint="cs"/>
          <w:sz w:val="24"/>
          <w:u w:val="single"/>
          <w:rtl/>
        </w:rPr>
        <w:t>:</w:t>
      </w:r>
    </w:p>
    <w:p w14:paraId="35C19D60" w14:textId="77777777" w:rsidR="001E2FF2" w:rsidRPr="001E2FF2" w:rsidRDefault="001E2FF2" w:rsidP="001E2FF2">
      <w:pPr>
        <w:pStyle w:val="Heading5"/>
        <w:rPr>
          <w:rFonts w:hint="cs"/>
          <w:sz w:val="24"/>
          <w:rtl/>
        </w:rPr>
      </w:pPr>
    </w:p>
    <w:p w14:paraId="5FBF48B6" w14:textId="77777777" w:rsidR="001E2FF2" w:rsidRPr="001E2FF2" w:rsidRDefault="001E2FF2" w:rsidP="001E2FF2">
      <w:pPr>
        <w:bidi/>
        <w:jc w:val="both"/>
        <w:rPr>
          <w:rFonts w:cs="David" w:hint="cs"/>
          <w:rtl/>
        </w:rPr>
      </w:pPr>
      <w:r w:rsidRPr="001E2FF2">
        <w:rPr>
          <w:rFonts w:cs="David" w:hint="cs"/>
          <w:rtl/>
        </w:rPr>
        <w:tab/>
        <w:t xml:space="preserve">לא, זה ממש קומץ מן הדברים שיש לי להגיד. אני חוזרת על ההסתייגות שהבעתי בישיבה הקודמת. אני רוצה להגיד לכם </w:t>
      </w:r>
      <w:r w:rsidRPr="001E2FF2">
        <w:rPr>
          <w:rFonts w:cs="David"/>
          <w:rtl/>
        </w:rPr>
        <w:t>–</w:t>
      </w:r>
      <w:r w:rsidRPr="001E2FF2">
        <w:rPr>
          <w:rFonts w:cs="David" w:hint="cs"/>
          <w:rtl/>
        </w:rPr>
        <w:t xml:space="preserve"> ציבור הלוביסטים הוא לא ציבור גדול במדינת ישראל, הוא ציבור קטן מאוד. אנחנו עוסקים כאן בהצעת חוק שנוגעת </w:t>
      </w:r>
      <w:proofErr w:type="spellStart"/>
      <w:r w:rsidRPr="001E2FF2">
        <w:rPr>
          <w:rFonts w:cs="David" w:hint="cs"/>
          <w:rtl/>
        </w:rPr>
        <w:t>לציבורים</w:t>
      </w:r>
      <w:proofErr w:type="spellEnd"/>
      <w:r w:rsidRPr="001E2FF2">
        <w:rPr>
          <w:rFonts w:cs="David" w:hint="cs"/>
          <w:rtl/>
        </w:rPr>
        <w:t xml:space="preserve"> הרבה יותר גדולים מכם, ואני אחזור על שמץ מהדוגמאות: </w:t>
      </w:r>
      <w:proofErr w:type="spellStart"/>
      <w:r w:rsidRPr="001E2FF2">
        <w:rPr>
          <w:rFonts w:cs="David" w:hint="cs"/>
          <w:rtl/>
        </w:rPr>
        <w:t>משתכרי</w:t>
      </w:r>
      <w:proofErr w:type="spellEnd"/>
      <w:r w:rsidRPr="001E2FF2">
        <w:rPr>
          <w:rFonts w:cs="David" w:hint="cs"/>
          <w:rtl/>
        </w:rPr>
        <w:t xml:space="preserve"> שכר המינימום, מקבלי הקצבאות, וכן הלאה.</w:t>
      </w:r>
    </w:p>
    <w:p w14:paraId="485549FB" w14:textId="77777777" w:rsidR="001E2FF2" w:rsidRPr="001E2FF2" w:rsidRDefault="001E2FF2" w:rsidP="001E2FF2">
      <w:pPr>
        <w:bidi/>
        <w:jc w:val="both"/>
        <w:rPr>
          <w:rFonts w:cs="David" w:hint="cs"/>
          <w:rtl/>
        </w:rPr>
      </w:pPr>
    </w:p>
    <w:p w14:paraId="0B03F030" w14:textId="77777777" w:rsidR="001E2FF2" w:rsidRPr="001E2FF2" w:rsidRDefault="001E2FF2" w:rsidP="001E2FF2">
      <w:pPr>
        <w:bidi/>
        <w:jc w:val="both"/>
        <w:rPr>
          <w:rFonts w:cs="David" w:hint="cs"/>
          <w:rtl/>
        </w:rPr>
      </w:pPr>
      <w:r w:rsidRPr="001E2FF2">
        <w:rPr>
          <w:rFonts w:cs="David" w:hint="cs"/>
          <w:rtl/>
        </w:rPr>
        <w:tab/>
        <w:t xml:space="preserve">לוּ היינו מאפשרים לכל אחד </w:t>
      </w:r>
      <w:proofErr w:type="spellStart"/>
      <w:r w:rsidRPr="001E2FF2">
        <w:rPr>
          <w:rFonts w:cs="David" w:hint="cs"/>
          <w:rtl/>
        </w:rPr>
        <w:t>ממשתכרי</w:t>
      </w:r>
      <w:proofErr w:type="spellEnd"/>
      <w:r w:rsidRPr="001E2FF2">
        <w:rPr>
          <w:rFonts w:cs="David" w:hint="cs"/>
          <w:rtl/>
        </w:rPr>
        <w:t xml:space="preserve"> שכר המינימום לבוא ולהגיד כאן את עמדתו לגבי הקפאת הפעימה </w:t>
      </w:r>
      <w:r w:rsidRPr="001E2FF2">
        <w:rPr>
          <w:rFonts w:cs="David"/>
          <w:rtl/>
        </w:rPr>
        <w:t>–</w:t>
      </w:r>
      <w:r w:rsidRPr="001E2FF2">
        <w:rPr>
          <w:rFonts w:cs="David" w:hint="cs"/>
          <w:rtl/>
        </w:rPr>
        <w:t xml:space="preserve"> החוק לא היה נחקק מעולם. </w:t>
      </w:r>
    </w:p>
    <w:p w14:paraId="31221849" w14:textId="77777777" w:rsidR="001E2FF2" w:rsidRPr="001E2FF2" w:rsidRDefault="001E2FF2" w:rsidP="001E2FF2">
      <w:pPr>
        <w:bidi/>
        <w:jc w:val="both"/>
        <w:rPr>
          <w:rFonts w:cs="David" w:hint="cs"/>
          <w:rtl/>
        </w:rPr>
      </w:pPr>
    </w:p>
    <w:p w14:paraId="040A80DD" w14:textId="77777777" w:rsidR="001E2FF2" w:rsidRPr="001E2FF2" w:rsidRDefault="001E2FF2" w:rsidP="001E2FF2">
      <w:pPr>
        <w:bidi/>
        <w:jc w:val="both"/>
        <w:rPr>
          <w:rFonts w:cs="David" w:hint="cs"/>
          <w:rtl/>
        </w:rPr>
      </w:pPr>
      <w:r w:rsidRPr="001E2FF2">
        <w:rPr>
          <w:rFonts w:cs="David" w:hint="cs"/>
          <w:rtl/>
        </w:rPr>
        <w:tab/>
        <w:t xml:space="preserve">לא יכול להיות שכולכם תשבו כאן כמשתתפים רגילים - כל הלוביסטים </w:t>
      </w:r>
      <w:r w:rsidRPr="001E2FF2">
        <w:rPr>
          <w:rFonts w:cs="David"/>
          <w:rtl/>
        </w:rPr>
        <w:t>–</w:t>
      </w:r>
      <w:r w:rsidRPr="001E2FF2">
        <w:rPr>
          <w:rFonts w:cs="David" w:hint="cs"/>
          <w:rtl/>
        </w:rPr>
        <w:t xml:space="preserve"> ותאמרו את דברכם בכל עת, וגם תפריעו לחברי הכנסת לדבר.</w:t>
      </w:r>
    </w:p>
    <w:p w14:paraId="21FE57AF"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35768D4C" w14:textId="77777777" w:rsidR="001E2FF2" w:rsidRPr="001E2FF2" w:rsidRDefault="001E2FF2" w:rsidP="001E2FF2">
      <w:pPr>
        <w:bidi/>
        <w:jc w:val="both"/>
        <w:rPr>
          <w:rFonts w:cs="David" w:hint="cs"/>
          <w:rtl/>
        </w:rPr>
      </w:pPr>
    </w:p>
    <w:p w14:paraId="20176358" w14:textId="77777777" w:rsidR="001E2FF2" w:rsidRPr="001E2FF2" w:rsidRDefault="001E2FF2" w:rsidP="001E2FF2">
      <w:pPr>
        <w:bidi/>
        <w:jc w:val="both"/>
        <w:rPr>
          <w:rFonts w:cs="David" w:hint="cs"/>
          <w:rtl/>
        </w:rPr>
      </w:pPr>
      <w:r w:rsidRPr="001E2FF2">
        <w:rPr>
          <w:rFonts w:cs="David" w:hint="cs"/>
          <w:rtl/>
        </w:rPr>
        <w:tab/>
        <w:t xml:space="preserve">תודה רבה, רבותי. </w:t>
      </w:r>
    </w:p>
    <w:p w14:paraId="3C4AEC6E"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 xml:space="preserve">שלי </w:t>
      </w:r>
      <w:proofErr w:type="spellStart"/>
      <w:r w:rsidRPr="001E2FF2">
        <w:rPr>
          <w:rFonts w:hint="cs"/>
          <w:sz w:val="24"/>
          <w:u w:val="single"/>
          <w:rtl/>
        </w:rPr>
        <w:t>יחימוביץ</w:t>
      </w:r>
      <w:proofErr w:type="spellEnd"/>
      <w:r w:rsidRPr="001E2FF2">
        <w:rPr>
          <w:rFonts w:hint="cs"/>
          <w:sz w:val="24"/>
          <w:u w:val="single"/>
          <w:rtl/>
        </w:rPr>
        <w:t>:</w:t>
      </w:r>
    </w:p>
    <w:p w14:paraId="215CFA0D" w14:textId="77777777" w:rsidR="001E2FF2" w:rsidRPr="001E2FF2" w:rsidRDefault="001E2FF2" w:rsidP="001E2FF2">
      <w:pPr>
        <w:pStyle w:val="Heading5"/>
        <w:rPr>
          <w:rFonts w:hint="cs"/>
          <w:sz w:val="24"/>
          <w:rtl/>
        </w:rPr>
      </w:pPr>
    </w:p>
    <w:p w14:paraId="06F18025" w14:textId="77777777" w:rsidR="001E2FF2" w:rsidRPr="001E2FF2" w:rsidRDefault="001E2FF2" w:rsidP="001E2FF2">
      <w:pPr>
        <w:bidi/>
        <w:jc w:val="both"/>
        <w:rPr>
          <w:rFonts w:cs="David" w:hint="cs"/>
          <w:rtl/>
        </w:rPr>
      </w:pPr>
      <w:r w:rsidRPr="001E2FF2">
        <w:rPr>
          <w:rFonts w:cs="David" w:hint="cs"/>
          <w:rtl/>
        </w:rPr>
        <w:tab/>
        <w:t xml:space="preserve"> עוד לא סיימתי. רגע אדוני. </w:t>
      </w:r>
    </w:p>
    <w:p w14:paraId="79CDC07D"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655E6C53" w14:textId="77777777" w:rsidR="001E2FF2" w:rsidRPr="001E2FF2" w:rsidRDefault="001E2FF2" w:rsidP="001E2FF2">
      <w:pPr>
        <w:bidi/>
        <w:jc w:val="both"/>
        <w:rPr>
          <w:rFonts w:cs="David" w:hint="cs"/>
          <w:rtl/>
        </w:rPr>
      </w:pPr>
    </w:p>
    <w:p w14:paraId="726EA229" w14:textId="77777777" w:rsidR="001E2FF2" w:rsidRPr="001E2FF2" w:rsidRDefault="001E2FF2" w:rsidP="001E2FF2">
      <w:pPr>
        <w:bidi/>
        <w:jc w:val="both"/>
        <w:rPr>
          <w:rFonts w:cs="David" w:hint="cs"/>
          <w:rtl/>
        </w:rPr>
      </w:pPr>
      <w:r w:rsidRPr="001E2FF2">
        <w:rPr>
          <w:rFonts w:cs="David" w:hint="cs"/>
          <w:rtl/>
        </w:rPr>
        <w:tab/>
        <w:t>לא, גברתי, עם כל הכבוד .</w:t>
      </w:r>
    </w:p>
    <w:p w14:paraId="19500252" w14:textId="77777777" w:rsidR="001E2FF2" w:rsidRPr="001E2FF2" w:rsidRDefault="001E2FF2" w:rsidP="001E2FF2">
      <w:pPr>
        <w:pStyle w:val="Heading5"/>
        <w:rPr>
          <w:rFonts w:hint="cs"/>
          <w:sz w:val="24"/>
          <w:rtl/>
        </w:rPr>
      </w:pPr>
      <w:r w:rsidRPr="001E2FF2">
        <w:rPr>
          <w:sz w:val="24"/>
          <w:rtl/>
        </w:rPr>
        <w:br/>
      </w:r>
      <w:r w:rsidRPr="001E2FF2">
        <w:rPr>
          <w:rFonts w:hint="cs"/>
          <w:sz w:val="24"/>
          <w:u w:val="single"/>
          <w:rtl/>
        </w:rPr>
        <w:t xml:space="preserve">שלי </w:t>
      </w:r>
      <w:proofErr w:type="spellStart"/>
      <w:r w:rsidRPr="001E2FF2">
        <w:rPr>
          <w:rFonts w:hint="cs"/>
          <w:sz w:val="24"/>
          <w:u w:val="single"/>
          <w:rtl/>
        </w:rPr>
        <w:t>יחימוביץ</w:t>
      </w:r>
      <w:proofErr w:type="spellEnd"/>
      <w:r w:rsidRPr="001E2FF2">
        <w:rPr>
          <w:rFonts w:hint="cs"/>
          <w:sz w:val="24"/>
          <w:u w:val="single"/>
          <w:rtl/>
        </w:rPr>
        <w:t>:</w:t>
      </w:r>
    </w:p>
    <w:p w14:paraId="2D75CE58" w14:textId="77777777" w:rsidR="001E2FF2" w:rsidRPr="001E2FF2" w:rsidRDefault="001E2FF2" w:rsidP="001E2FF2">
      <w:pPr>
        <w:pStyle w:val="Heading5"/>
        <w:rPr>
          <w:rFonts w:hint="cs"/>
          <w:sz w:val="24"/>
          <w:rtl/>
        </w:rPr>
      </w:pPr>
    </w:p>
    <w:p w14:paraId="1B79D58C" w14:textId="77777777" w:rsidR="001E2FF2" w:rsidRPr="001E2FF2" w:rsidRDefault="001E2FF2" w:rsidP="001E2FF2">
      <w:pPr>
        <w:bidi/>
        <w:jc w:val="both"/>
        <w:rPr>
          <w:rFonts w:cs="David" w:hint="cs"/>
          <w:rtl/>
        </w:rPr>
      </w:pPr>
      <w:r w:rsidRPr="001E2FF2">
        <w:rPr>
          <w:rFonts w:cs="David" w:hint="cs"/>
          <w:rtl/>
        </w:rPr>
        <w:tab/>
        <w:t xml:space="preserve"> אז אני חוזרת על הבקשה שתהיה כאן נציגות של לוביסטים. </w:t>
      </w:r>
    </w:p>
    <w:p w14:paraId="2C020B97" w14:textId="77777777" w:rsidR="001E2FF2" w:rsidRPr="001E2FF2" w:rsidRDefault="001E2FF2" w:rsidP="001E2FF2">
      <w:pPr>
        <w:bidi/>
        <w:jc w:val="both"/>
        <w:rPr>
          <w:rFonts w:cs="David" w:hint="cs"/>
          <w:rtl/>
        </w:rPr>
      </w:pPr>
      <w:r w:rsidRPr="001E2FF2">
        <w:rPr>
          <w:rFonts w:cs="David"/>
          <w:rtl/>
        </w:rPr>
        <w:br/>
      </w:r>
      <w:r w:rsidRPr="001E2FF2">
        <w:rPr>
          <w:rFonts w:cs="David" w:hint="cs"/>
          <w:u w:val="single"/>
          <w:rtl/>
        </w:rPr>
        <w:t>היו"ר דוד טל:</w:t>
      </w:r>
    </w:p>
    <w:p w14:paraId="65836E61" w14:textId="77777777" w:rsidR="001E2FF2" w:rsidRPr="001E2FF2" w:rsidRDefault="001E2FF2" w:rsidP="001E2FF2">
      <w:pPr>
        <w:bidi/>
        <w:jc w:val="both"/>
        <w:rPr>
          <w:rFonts w:cs="David" w:hint="cs"/>
          <w:rtl/>
        </w:rPr>
      </w:pPr>
    </w:p>
    <w:p w14:paraId="7E2E66DC" w14:textId="77777777" w:rsidR="001E2FF2" w:rsidRPr="001E2FF2" w:rsidRDefault="001E2FF2" w:rsidP="001E2FF2">
      <w:pPr>
        <w:bidi/>
        <w:jc w:val="both"/>
        <w:rPr>
          <w:rFonts w:cs="David" w:hint="cs"/>
          <w:rtl/>
        </w:rPr>
      </w:pPr>
      <w:r w:rsidRPr="001E2FF2">
        <w:rPr>
          <w:rFonts w:cs="David" w:hint="cs"/>
          <w:rtl/>
        </w:rPr>
        <w:tab/>
        <w:t xml:space="preserve">עם כל הכבוד. ביקשת מילה </w:t>
      </w:r>
      <w:r w:rsidRPr="001E2FF2">
        <w:rPr>
          <w:rFonts w:cs="David"/>
          <w:rtl/>
        </w:rPr>
        <w:t>–</w:t>
      </w:r>
      <w:r w:rsidRPr="001E2FF2">
        <w:rPr>
          <w:rFonts w:cs="David" w:hint="cs"/>
          <w:rtl/>
        </w:rPr>
        <w:t xml:space="preserve"> קיבלת שתיים; ביקשת משפט </w:t>
      </w:r>
      <w:r w:rsidRPr="001E2FF2">
        <w:rPr>
          <w:rFonts w:cs="David"/>
          <w:rtl/>
        </w:rPr>
        <w:t>–</w:t>
      </w:r>
      <w:r w:rsidRPr="001E2FF2">
        <w:rPr>
          <w:rFonts w:cs="David" w:hint="cs"/>
          <w:rtl/>
        </w:rPr>
        <w:t xml:space="preserve"> קיבלת נאום שלם. </w:t>
      </w:r>
    </w:p>
    <w:p w14:paraId="552D0E24" w14:textId="77777777" w:rsidR="001E2FF2" w:rsidRPr="001E2FF2" w:rsidRDefault="001E2FF2" w:rsidP="001E2FF2">
      <w:pPr>
        <w:bidi/>
        <w:jc w:val="both"/>
        <w:rPr>
          <w:rFonts w:cs="David" w:hint="cs"/>
          <w:rtl/>
        </w:rPr>
      </w:pPr>
    </w:p>
    <w:p w14:paraId="3C845D9C" w14:textId="77777777" w:rsidR="001E2FF2" w:rsidRPr="001E2FF2" w:rsidRDefault="001E2FF2" w:rsidP="001E2FF2">
      <w:pPr>
        <w:bidi/>
        <w:jc w:val="both"/>
        <w:rPr>
          <w:rFonts w:cs="David" w:hint="cs"/>
          <w:rtl/>
        </w:rPr>
      </w:pPr>
      <w:r w:rsidRPr="001E2FF2">
        <w:rPr>
          <w:rFonts w:cs="David" w:hint="cs"/>
          <w:rtl/>
        </w:rPr>
        <w:tab/>
        <w:t>אני רוצה לסיים מפני שצריכים לעלות לנשיאות הכנסת, ויש כאלה שאני צריך לשחרר אותם. כאמור, נשוב ונתכנס כנראה, בעזרת השם, בשבוע הבא. בשבוע הבא נתחיל להקריא את החוק ואני מבקש מהלוביסטים למיניהם שיגבשו הצעות ויתייחסו להצעת החוק הזאת כפי שהצעתי לנציג לשכת עורכי-הדין. אם הם רוצים להוסיף או לשנות משהו, שתהיה להם כבר הצעה משל עצמם, שיכול להיות שנתכנס אליה, או שנדחה אותה.</w:t>
      </w:r>
    </w:p>
    <w:p w14:paraId="3D07FE0B" w14:textId="77777777" w:rsidR="001E2FF2" w:rsidRPr="001E2FF2" w:rsidRDefault="001E2FF2" w:rsidP="001E2FF2">
      <w:pPr>
        <w:bidi/>
        <w:jc w:val="both"/>
        <w:rPr>
          <w:rFonts w:cs="David" w:hint="cs"/>
          <w:rtl/>
        </w:rPr>
      </w:pPr>
    </w:p>
    <w:p w14:paraId="76A9B3B3" w14:textId="77777777" w:rsidR="001E2FF2" w:rsidRPr="001E2FF2" w:rsidRDefault="001E2FF2" w:rsidP="001E2FF2">
      <w:pPr>
        <w:bidi/>
        <w:jc w:val="both"/>
        <w:rPr>
          <w:rFonts w:cs="David" w:hint="cs"/>
          <w:rtl/>
        </w:rPr>
      </w:pPr>
      <w:r w:rsidRPr="001E2FF2">
        <w:rPr>
          <w:rFonts w:cs="David" w:hint="cs"/>
          <w:rtl/>
        </w:rPr>
        <w:tab/>
        <w:t xml:space="preserve">תודה רבה, הישיבה נעולה. </w:t>
      </w:r>
    </w:p>
    <w:p w14:paraId="675FD3B5" w14:textId="77777777" w:rsidR="001E2FF2" w:rsidRPr="001E2FF2" w:rsidRDefault="001E2FF2" w:rsidP="001E2FF2">
      <w:pPr>
        <w:bidi/>
        <w:jc w:val="both"/>
        <w:rPr>
          <w:rFonts w:cs="David" w:hint="cs"/>
          <w:rtl/>
        </w:rPr>
      </w:pPr>
      <w:r w:rsidRPr="001E2FF2">
        <w:rPr>
          <w:rFonts w:cs="David"/>
          <w:rtl/>
        </w:rPr>
        <w:br/>
      </w:r>
    </w:p>
    <w:p w14:paraId="6249C65B" w14:textId="77777777" w:rsidR="001E2FF2" w:rsidRPr="001E2FF2" w:rsidRDefault="001E2FF2" w:rsidP="001E2FF2">
      <w:pPr>
        <w:bidi/>
        <w:jc w:val="both"/>
        <w:rPr>
          <w:rFonts w:cs="David" w:hint="cs"/>
          <w:rtl/>
        </w:rPr>
      </w:pPr>
    </w:p>
    <w:p w14:paraId="434B77B6" w14:textId="77777777" w:rsidR="001E2FF2" w:rsidRPr="001E2FF2" w:rsidRDefault="001E2FF2" w:rsidP="001E2FF2">
      <w:pPr>
        <w:bidi/>
        <w:jc w:val="both"/>
        <w:rPr>
          <w:rFonts w:cs="David" w:hint="cs"/>
          <w:rtl/>
        </w:rPr>
      </w:pPr>
    </w:p>
    <w:p w14:paraId="413C551D" w14:textId="77777777" w:rsidR="001E2FF2" w:rsidRPr="001E2FF2" w:rsidRDefault="001E2FF2" w:rsidP="001E2FF2">
      <w:pPr>
        <w:bidi/>
        <w:jc w:val="both"/>
        <w:rPr>
          <w:rFonts w:cs="David" w:hint="cs"/>
          <w:rtl/>
        </w:rPr>
      </w:pPr>
      <w:r w:rsidRPr="001E2FF2">
        <w:rPr>
          <w:rFonts w:cs="David" w:hint="cs"/>
          <w:rtl/>
        </w:rPr>
        <w:t>הישיבה ננעלה בשעה 12:10.</w:t>
      </w:r>
    </w:p>
    <w:p w14:paraId="429A04C3" w14:textId="77777777" w:rsidR="00552A80" w:rsidRPr="001E2FF2" w:rsidRDefault="00552A80" w:rsidP="001E2FF2">
      <w:pPr>
        <w:bidi/>
        <w:jc w:val="both"/>
        <w:rPr>
          <w:rFonts w:cs="David"/>
        </w:rPr>
      </w:pPr>
    </w:p>
    <w:sectPr w:rsidR="00552A80" w:rsidRPr="001E2FF2" w:rsidSect="001E2FF2">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56E20" w14:textId="77777777" w:rsidR="00000000" w:rsidRDefault="009A39F7">
      <w:r>
        <w:separator/>
      </w:r>
    </w:p>
  </w:endnote>
  <w:endnote w:type="continuationSeparator" w:id="0">
    <w:p w14:paraId="3F9DAC47" w14:textId="77777777" w:rsidR="00000000" w:rsidRDefault="009A3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594C4" w14:textId="77777777" w:rsidR="00000000" w:rsidRDefault="009A39F7">
      <w:r>
        <w:separator/>
      </w:r>
    </w:p>
  </w:footnote>
  <w:footnote w:type="continuationSeparator" w:id="0">
    <w:p w14:paraId="775184EF" w14:textId="77777777" w:rsidR="00000000" w:rsidRDefault="009A3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9D9" w14:textId="77777777" w:rsidR="001E2FF2" w:rsidRDefault="001E2FF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31C9104" w14:textId="77777777" w:rsidR="001E2FF2" w:rsidRDefault="001E2FF2">
    <w:pPr>
      <w:pStyle w:val="Header"/>
      <w:ind w:right="360"/>
      <w:jc w:val="both"/>
      <w:rPr>
        <w:rtl/>
      </w:rPr>
    </w:pPr>
  </w:p>
  <w:p w14:paraId="69F40F5B" w14:textId="77777777" w:rsidR="001E2FF2" w:rsidRDefault="001E2FF2"/>
  <w:p w14:paraId="52FE0C25" w14:textId="77777777" w:rsidR="001E2FF2" w:rsidRDefault="001E2FF2"/>
  <w:p w14:paraId="7724CB78" w14:textId="77777777" w:rsidR="001E2FF2" w:rsidRDefault="001E2FF2"/>
  <w:p w14:paraId="599EA73D" w14:textId="77777777" w:rsidR="001E2FF2" w:rsidRDefault="001E2FF2"/>
  <w:p w14:paraId="3682B7B0" w14:textId="77777777" w:rsidR="001E2FF2" w:rsidRDefault="001E2FF2"/>
  <w:p w14:paraId="4FCD9D53" w14:textId="77777777" w:rsidR="001E2FF2" w:rsidRDefault="001E2FF2"/>
  <w:p w14:paraId="1E195072" w14:textId="77777777" w:rsidR="001E2FF2" w:rsidRDefault="001E2FF2"/>
  <w:p w14:paraId="4C2FF058" w14:textId="77777777" w:rsidR="001E2FF2" w:rsidRDefault="001E2FF2"/>
  <w:p w14:paraId="66242C05" w14:textId="77777777" w:rsidR="001E2FF2" w:rsidRDefault="001E2F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8A785" w14:textId="77777777" w:rsidR="001E2FF2" w:rsidRDefault="001E2FF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51</w:t>
    </w:r>
    <w:r>
      <w:rPr>
        <w:rStyle w:val="PageNumber"/>
        <w:rtl/>
      </w:rPr>
      <w:fldChar w:fldCharType="end"/>
    </w:r>
  </w:p>
  <w:p w14:paraId="1CCF6F56" w14:textId="77777777" w:rsidR="001E2FF2" w:rsidRDefault="001E2FF2">
    <w:pPr>
      <w:pStyle w:val="Header"/>
      <w:ind w:right="360"/>
      <w:jc w:val="both"/>
      <w:rPr>
        <w:rFonts w:hint="cs"/>
        <w:rtl/>
      </w:rPr>
    </w:pPr>
    <w:r>
      <w:rPr>
        <w:rtl/>
      </w:rPr>
      <w:t>ועדת</w:t>
    </w:r>
    <w:r>
      <w:rPr>
        <w:rFonts w:hint="cs"/>
        <w:rtl/>
      </w:rPr>
      <w:t xml:space="preserve"> הכנסת</w:t>
    </w:r>
  </w:p>
  <w:p w14:paraId="5CEEFDCC" w14:textId="77777777" w:rsidR="001E2FF2" w:rsidRDefault="001E2FF2">
    <w:pPr>
      <w:pStyle w:val="Header"/>
      <w:ind w:right="360"/>
      <w:jc w:val="both"/>
      <w:rPr>
        <w:rStyle w:val="PageNumber"/>
        <w:rFonts w:hint="cs"/>
        <w:rtl/>
      </w:rPr>
    </w:pPr>
    <w:r>
      <w:rPr>
        <w:rFonts w:hint="cs"/>
        <w:rtl/>
      </w:rPr>
      <w:t>31.12.2007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059E6"/>
    <w:multiLevelType w:val="hybridMultilevel"/>
    <w:tmpl w:val="6BE0CD0E"/>
    <w:lvl w:ilvl="0" w:tplc="D632B86A">
      <w:start w:val="2"/>
      <w:numFmt w:val="decimal"/>
      <w:lvlText w:val="%1."/>
      <w:lvlJc w:val="left"/>
      <w:pPr>
        <w:tabs>
          <w:tab w:val="num" w:pos="1440"/>
        </w:tabs>
        <w:ind w:left="1440" w:right="1440" w:hanging="360"/>
      </w:pPr>
      <w:rPr>
        <w:rFonts w:hint="default"/>
        <w:sz w:val="24"/>
      </w:rPr>
    </w:lvl>
    <w:lvl w:ilvl="1" w:tplc="04090019" w:tentative="1">
      <w:start w:val="1"/>
      <w:numFmt w:val="lowerLetter"/>
      <w:lvlText w:val="%2."/>
      <w:lvlJc w:val="left"/>
      <w:pPr>
        <w:tabs>
          <w:tab w:val="num" w:pos="2160"/>
        </w:tabs>
        <w:ind w:left="2160" w:right="2160" w:hanging="360"/>
      </w:pPr>
    </w:lvl>
    <w:lvl w:ilvl="2" w:tplc="0409001B" w:tentative="1">
      <w:start w:val="1"/>
      <w:numFmt w:val="lowerRoman"/>
      <w:lvlText w:val="%3."/>
      <w:lvlJc w:val="right"/>
      <w:pPr>
        <w:tabs>
          <w:tab w:val="num" w:pos="2880"/>
        </w:tabs>
        <w:ind w:left="2880" w:right="2880" w:hanging="180"/>
      </w:pPr>
    </w:lvl>
    <w:lvl w:ilvl="3" w:tplc="0409000F" w:tentative="1">
      <w:start w:val="1"/>
      <w:numFmt w:val="decimal"/>
      <w:lvlText w:val="%4."/>
      <w:lvlJc w:val="left"/>
      <w:pPr>
        <w:tabs>
          <w:tab w:val="num" w:pos="3600"/>
        </w:tabs>
        <w:ind w:left="3600" w:right="3600" w:hanging="360"/>
      </w:pPr>
    </w:lvl>
    <w:lvl w:ilvl="4" w:tplc="04090019" w:tentative="1">
      <w:start w:val="1"/>
      <w:numFmt w:val="lowerLetter"/>
      <w:lvlText w:val="%5."/>
      <w:lvlJc w:val="left"/>
      <w:pPr>
        <w:tabs>
          <w:tab w:val="num" w:pos="4320"/>
        </w:tabs>
        <w:ind w:left="4320" w:right="4320" w:hanging="360"/>
      </w:pPr>
    </w:lvl>
    <w:lvl w:ilvl="5" w:tplc="0409001B" w:tentative="1">
      <w:start w:val="1"/>
      <w:numFmt w:val="lowerRoman"/>
      <w:lvlText w:val="%6."/>
      <w:lvlJc w:val="right"/>
      <w:pPr>
        <w:tabs>
          <w:tab w:val="num" w:pos="5040"/>
        </w:tabs>
        <w:ind w:left="5040" w:right="5040" w:hanging="180"/>
      </w:pPr>
    </w:lvl>
    <w:lvl w:ilvl="6" w:tplc="0409000F" w:tentative="1">
      <w:start w:val="1"/>
      <w:numFmt w:val="decimal"/>
      <w:lvlText w:val="%7."/>
      <w:lvlJc w:val="left"/>
      <w:pPr>
        <w:tabs>
          <w:tab w:val="num" w:pos="5760"/>
        </w:tabs>
        <w:ind w:left="5760" w:right="5760" w:hanging="360"/>
      </w:pPr>
    </w:lvl>
    <w:lvl w:ilvl="7" w:tplc="04090019" w:tentative="1">
      <w:start w:val="1"/>
      <w:numFmt w:val="lowerLetter"/>
      <w:lvlText w:val="%8."/>
      <w:lvlJc w:val="left"/>
      <w:pPr>
        <w:tabs>
          <w:tab w:val="num" w:pos="6480"/>
        </w:tabs>
        <w:ind w:left="6480" w:right="6480" w:hanging="360"/>
      </w:pPr>
    </w:lvl>
    <w:lvl w:ilvl="8" w:tplc="0409001B" w:tentative="1">
      <w:start w:val="1"/>
      <w:numFmt w:val="lowerRoman"/>
      <w:lvlText w:val="%9."/>
      <w:lvlJc w:val="right"/>
      <w:pPr>
        <w:tabs>
          <w:tab w:val="num" w:pos="7200"/>
        </w:tabs>
        <w:ind w:left="7200" w:right="7200" w:hanging="180"/>
      </w:pPr>
    </w:lvl>
  </w:abstractNum>
  <w:abstractNum w:abstractNumId="1" w15:restartNumberingAfterBreak="0">
    <w:nsid w:val="463F32A0"/>
    <w:multiLevelType w:val="hybridMultilevel"/>
    <w:tmpl w:val="0F988B72"/>
    <w:lvl w:ilvl="0" w:tplc="42FC116E">
      <w:start w:val="1"/>
      <w:numFmt w:val="hebrew1"/>
      <w:lvlText w:val="%1."/>
      <w:lvlJc w:val="left"/>
      <w:pPr>
        <w:tabs>
          <w:tab w:val="num" w:pos="720"/>
        </w:tabs>
        <w:ind w:left="720" w:right="720" w:hanging="360"/>
      </w:pPr>
      <w:rPr>
        <w:rFonts w:hint="cs"/>
      </w:rPr>
    </w:lvl>
    <w:lvl w:ilvl="1" w:tplc="32AC55B0">
      <w:start w:val="1"/>
      <w:numFmt w:val="decimal"/>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9E127C9"/>
    <w:multiLevelType w:val="hybridMultilevel"/>
    <w:tmpl w:val="77CEBD38"/>
    <w:lvl w:ilvl="0" w:tplc="2F5ADCF4">
      <w:start w:val="1"/>
      <w:numFmt w:val="hebrew1"/>
      <w:pStyle w:val="Heading9"/>
      <w:lvlText w:val="%1."/>
      <w:lvlJc w:val="left"/>
      <w:pPr>
        <w:tabs>
          <w:tab w:val="num" w:pos="720"/>
        </w:tabs>
        <w:ind w:left="720" w:right="720" w:hanging="360"/>
      </w:pPr>
      <w:rPr>
        <w:rFonts w:hint="cs"/>
      </w:rPr>
    </w:lvl>
    <w:lvl w:ilvl="1" w:tplc="040D0019">
      <w:start w:val="1"/>
      <w:numFmt w:val="lowerLetter"/>
      <w:lvlText w:val="%2."/>
      <w:lvlJc w:val="left"/>
      <w:pPr>
        <w:tabs>
          <w:tab w:val="num" w:pos="1440"/>
        </w:tabs>
        <w:ind w:left="1440" w:right="1440" w:hanging="360"/>
      </w:pPr>
    </w:lvl>
    <w:lvl w:ilvl="2" w:tplc="B05A07B6">
      <w:start w:val="1"/>
      <w:numFmt w:val="decimal"/>
      <w:lvlText w:val="%3."/>
      <w:lvlJc w:val="left"/>
      <w:pPr>
        <w:tabs>
          <w:tab w:val="num" w:pos="2340"/>
        </w:tabs>
        <w:ind w:left="2340" w:right="2340" w:hanging="360"/>
      </w:pPr>
      <w:rPr>
        <w:rFonts w:hint="default"/>
        <w:sz w:val="24"/>
      </w:r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078867090">
    <w:abstractNumId w:val="1"/>
  </w:num>
  <w:num w:numId="2" w16cid:durableId="2005430668">
    <w:abstractNumId w:val="2"/>
  </w:num>
  <w:num w:numId="3" w16cid:durableId="1584029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9046פרוטוקול_ישיבת_ועדה.doc"/>
    <w:docVar w:name="StartMode" w:val="3"/>
  </w:docVars>
  <w:rsids>
    <w:rsidRoot w:val="007A5015"/>
    <w:rsid w:val="001E2FF2"/>
    <w:rsid w:val="00552A80"/>
    <w:rsid w:val="007A5015"/>
    <w:rsid w:val="00965806"/>
    <w:rsid w:val="009A39F7"/>
    <w:rsid w:val="00A346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CB9CCE"/>
  <w15:chartTrackingRefBased/>
  <w15:docId w15:val="{064E2BCC-BAD1-491E-B88B-90667DF1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1E2FF2"/>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1E2FF2"/>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1E2FF2"/>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1E2FF2"/>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1E2FF2"/>
    <w:pPr>
      <w:keepNext/>
      <w:overflowPunct w:val="0"/>
      <w:autoSpaceDE w:val="0"/>
      <w:autoSpaceDN w:val="0"/>
      <w:bidi/>
      <w:adjustRightInd w:val="0"/>
      <w:jc w:val="both"/>
      <w:textAlignment w:val="baseline"/>
      <w:outlineLvl w:val="7"/>
    </w:pPr>
    <w:rPr>
      <w:rFonts w:cs="David"/>
      <w:sz w:val="22"/>
      <w:lang w:eastAsia="he-IL"/>
    </w:rPr>
  </w:style>
  <w:style w:type="paragraph" w:styleId="Heading9">
    <w:name w:val="heading 9"/>
    <w:basedOn w:val="Normal"/>
    <w:next w:val="Normal"/>
    <w:qFormat/>
    <w:rsid w:val="001E2FF2"/>
    <w:pPr>
      <w:keepNext/>
      <w:numPr>
        <w:numId w:val="2"/>
      </w:numPr>
      <w:overflowPunct w:val="0"/>
      <w:autoSpaceDE w:val="0"/>
      <w:autoSpaceDN w:val="0"/>
      <w:bidi/>
      <w:adjustRightInd w:val="0"/>
      <w:ind w:right="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E2FF2"/>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1E2FF2"/>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1E2FF2"/>
  </w:style>
  <w:style w:type="paragraph" w:styleId="BodyText">
    <w:name w:val="Body Text"/>
    <w:basedOn w:val="Normal"/>
    <w:rsid w:val="001E2FF2"/>
    <w:pPr>
      <w:overflowPunct w:val="0"/>
      <w:autoSpaceDE w:val="0"/>
      <w:autoSpaceDN w:val="0"/>
      <w:bidi/>
      <w:adjustRightInd w:val="0"/>
      <w:jc w:val="both"/>
      <w:textAlignment w:val="baseline"/>
    </w:pPr>
    <w:rPr>
      <w:rFonts w:cs="David"/>
      <w:sz w:val="22"/>
      <w:lang w:eastAsia="he-IL"/>
    </w:rPr>
  </w:style>
  <w:style w:type="paragraph" w:customStyle="1" w:styleId="-">
    <w:name w:val="נוצר על-ידי"/>
    <w:rsid w:val="001E2FF2"/>
    <w:rPr>
      <w:sz w:val="24"/>
      <w:szCs w:val="24"/>
      <w:lang w:eastAsia="he-IL"/>
    </w:rPr>
  </w:style>
  <w:style w:type="paragraph" w:styleId="BlockText">
    <w:name w:val="Block Text"/>
    <w:basedOn w:val="Normal"/>
    <w:rsid w:val="001E2FF2"/>
    <w:pPr>
      <w:overflowPunct w:val="0"/>
      <w:autoSpaceDE w:val="0"/>
      <w:autoSpaceDN w:val="0"/>
      <w:bidi/>
      <w:adjustRightInd w:val="0"/>
      <w:ind w:left="1080" w:right="720"/>
      <w:jc w:val="center"/>
      <w:textAlignment w:val="baseline"/>
    </w:pPr>
    <w:rPr>
      <w:rFonts w:cs="David"/>
      <w:b/>
      <w:bCs/>
      <w:sz w:val="22"/>
      <w:u w:val="single"/>
      <w:lang w:eastAsia="he-IL"/>
    </w:rPr>
  </w:style>
  <w:style w:type="paragraph" w:styleId="BodyText2">
    <w:name w:val="Body Text 2"/>
    <w:basedOn w:val="Normal"/>
    <w:rsid w:val="001E2FF2"/>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10298</Words>
  <Characters>58699</Characters>
  <Application>Microsoft Office Word</Application>
  <DocSecurity>0</DocSecurity>
  <Lines>489</Lines>
  <Paragraphs>137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