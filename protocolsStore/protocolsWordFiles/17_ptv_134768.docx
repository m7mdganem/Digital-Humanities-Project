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92BDB" w14:textId="77777777" w:rsidR="008F3D15" w:rsidRDefault="008F3D15" w:rsidP="008F3D15">
      <w:pPr>
        <w:pStyle w:val="Heading5"/>
        <w:jc w:val="left"/>
        <w:rPr>
          <w:rFonts w:hint="cs"/>
          <w:b/>
          <w:bCs/>
          <w:sz w:val="24"/>
          <w:rtl/>
        </w:rPr>
      </w:pPr>
    </w:p>
    <w:p w14:paraId="36344813" w14:textId="77777777" w:rsidR="008F3D15" w:rsidRDefault="008F3D15" w:rsidP="008F3D15">
      <w:pPr>
        <w:pStyle w:val="Heading5"/>
        <w:jc w:val="left"/>
        <w:rPr>
          <w:rFonts w:hint="cs"/>
          <w:b/>
          <w:bCs/>
          <w:sz w:val="24"/>
          <w:rtl/>
        </w:rPr>
      </w:pPr>
    </w:p>
    <w:p w14:paraId="0EBDE0BD" w14:textId="77777777" w:rsidR="008F3D15" w:rsidRDefault="008F3D15" w:rsidP="008F3D15">
      <w:pPr>
        <w:pStyle w:val="Heading5"/>
        <w:jc w:val="left"/>
        <w:rPr>
          <w:rFonts w:hint="cs"/>
          <w:b/>
          <w:bCs/>
          <w:sz w:val="24"/>
          <w:rtl/>
        </w:rPr>
      </w:pPr>
    </w:p>
    <w:p w14:paraId="2563725A" w14:textId="77777777" w:rsidR="008F3D15" w:rsidRPr="008F3D15" w:rsidRDefault="008F3D15" w:rsidP="008F3D15">
      <w:pPr>
        <w:pStyle w:val="Heading5"/>
        <w:jc w:val="left"/>
        <w:rPr>
          <w:b/>
          <w:bCs/>
          <w:sz w:val="24"/>
          <w:rtl/>
        </w:rPr>
      </w:pPr>
      <w:r w:rsidRPr="008F3D15">
        <w:rPr>
          <w:b/>
          <w:bCs/>
          <w:sz w:val="24"/>
          <w:rtl/>
        </w:rPr>
        <w:t xml:space="preserve">הכנסת </w:t>
      </w:r>
      <w:r w:rsidRPr="008F3D15">
        <w:rPr>
          <w:rFonts w:hint="cs"/>
          <w:b/>
          <w:bCs/>
          <w:sz w:val="24"/>
          <w:rtl/>
        </w:rPr>
        <w:t>השבע-עשרה</w:t>
      </w:r>
      <w:r w:rsidRPr="008F3D15">
        <w:rPr>
          <w:b/>
          <w:bCs/>
          <w:sz w:val="24"/>
          <w:rtl/>
        </w:rPr>
        <w:tab/>
      </w:r>
      <w:r w:rsidRPr="008F3D15">
        <w:rPr>
          <w:b/>
          <w:bCs/>
          <w:sz w:val="24"/>
          <w:rtl/>
        </w:rPr>
        <w:tab/>
      </w:r>
      <w:r w:rsidRPr="008F3D15">
        <w:rPr>
          <w:b/>
          <w:bCs/>
          <w:sz w:val="24"/>
          <w:rtl/>
        </w:rPr>
        <w:tab/>
      </w:r>
      <w:r w:rsidRPr="008F3D15">
        <w:rPr>
          <w:b/>
          <w:bCs/>
          <w:sz w:val="24"/>
          <w:rtl/>
        </w:rPr>
        <w:tab/>
      </w:r>
      <w:r w:rsidRPr="008F3D15">
        <w:rPr>
          <w:b/>
          <w:bCs/>
          <w:sz w:val="24"/>
          <w:rtl/>
        </w:rPr>
        <w:tab/>
      </w:r>
      <w:r w:rsidRPr="008F3D15">
        <w:rPr>
          <w:b/>
          <w:bCs/>
          <w:sz w:val="24"/>
          <w:rtl/>
        </w:rPr>
        <w:tab/>
        <w:t>נוסח לא מתוקן</w:t>
      </w:r>
    </w:p>
    <w:p w14:paraId="7326A94E" w14:textId="77777777" w:rsidR="008F3D15" w:rsidRPr="008F3D15" w:rsidRDefault="008F3D15" w:rsidP="008F3D15">
      <w:pPr>
        <w:bidi/>
        <w:rPr>
          <w:rFonts w:cs="David" w:hint="cs"/>
          <w:b/>
          <w:bCs/>
          <w:rtl/>
        </w:rPr>
      </w:pPr>
      <w:r w:rsidRPr="008F3D15">
        <w:rPr>
          <w:rFonts w:cs="David"/>
          <w:b/>
          <w:bCs/>
          <w:rtl/>
        </w:rPr>
        <w:t xml:space="preserve">מושב </w:t>
      </w:r>
      <w:r w:rsidRPr="008F3D15">
        <w:rPr>
          <w:rFonts w:cs="David" w:hint="cs"/>
          <w:b/>
          <w:bCs/>
          <w:rtl/>
        </w:rPr>
        <w:t>שלישי</w:t>
      </w:r>
    </w:p>
    <w:p w14:paraId="2D3A0189" w14:textId="77777777" w:rsidR="008F3D15" w:rsidRPr="008F3D15" w:rsidRDefault="008F3D15" w:rsidP="008F3D15">
      <w:pPr>
        <w:bidi/>
        <w:rPr>
          <w:rFonts w:cs="David"/>
          <w:b/>
          <w:bCs/>
          <w:rtl/>
        </w:rPr>
      </w:pPr>
    </w:p>
    <w:p w14:paraId="2559A356" w14:textId="77777777" w:rsidR="008F3D15" w:rsidRPr="008F3D15" w:rsidRDefault="008F3D15" w:rsidP="008F3D15">
      <w:pPr>
        <w:bidi/>
        <w:rPr>
          <w:rFonts w:cs="David"/>
          <w:b/>
          <w:bCs/>
          <w:rtl/>
        </w:rPr>
      </w:pPr>
    </w:p>
    <w:p w14:paraId="7ADBE76A" w14:textId="77777777" w:rsidR="008F3D15" w:rsidRPr="008F3D15" w:rsidRDefault="008F3D15" w:rsidP="008F3D15">
      <w:pPr>
        <w:bidi/>
        <w:rPr>
          <w:rFonts w:cs="David"/>
          <w:b/>
          <w:bCs/>
          <w:rtl/>
        </w:rPr>
      </w:pPr>
    </w:p>
    <w:p w14:paraId="6149D128" w14:textId="77777777" w:rsidR="008F3D15" w:rsidRPr="008F3D15" w:rsidRDefault="008F3D15" w:rsidP="008F3D15">
      <w:pPr>
        <w:bidi/>
        <w:rPr>
          <w:rFonts w:cs="David"/>
          <w:b/>
          <w:bCs/>
          <w:rtl/>
        </w:rPr>
      </w:pPr>
    </w:p>
    <w:p w14:paraId="67E9CAEA" w14:textId="77777777" w:rsidR="008F3D15" w:rsidRPr="008F3D15" w:rsidRDefault="008F3D15" w:rsidP="008F3D15">
      <w:pPr>
        <w:bidi/>
        <w:jc w:val="center"/>
        <w:rPr>
          <w:rFonts w:cs="David" w:hint="cs"/>
          <w:b/>
          <w:bCs/>
          <w:rtl/>
        </w:rPr>
      </w:pPr>
      <w:r w:rsidRPr="008F3D15">
        <w:rPr>
          <w:rFonts w:cs="David"/>
          <w:b/>
          <w:bCs/>
          <w:rtl/>
        </w:rPr>
        <w:t>פרוטוקול מס'</w:t>
      </w:r>
      <w:r w:rsidRPr="008F3D15">
        <w:rPr>
          <w:rFonts w:cs="David" w:hint="cs"/>
          <w:b/>
          <w:bCs/>
          <w:rtl/>
        </w:rPr>
        <w:t xml:space="preserve"> 160</w:t>
      </w:r>
    </w:p>
    <w:p w14:paraId="0F1A559E" w14:textId="77777777" w:rsidR="008F3D15" w:rsidRPr="008F3D15" w:rsidRDefault="008F3D15" w:rsidP="008F3D15">
      <w:pPr>
        <w:bidi/>
        <w:jc w:val="center"/>
        <w:rPr>
          <w:rFonts w:cs="David" w:hint="cs"/>
          <w:b/>
          <w:bCs/>
          <w:rtl/>
        </w:rPr>
      </w:pPr>
      <w:r w:rsidRPr="008F3D15">
        <w:rPr>
          <w:rFonts w:cs="David" w:hint="cs"/>
          <w:b/>
          <w:bCs/>
          <w:rtl/>
        </w:rPr>
        <w:t>מישיבת הוועדה המשותפת של ועדת הכנסת עם חברי ועדת האתיקה וחברי הוועדה להכנת כללי אתיקה לחברי הכנסת בראשות פרופ' יצחק זמיר</w:t>
      </w:r>
    </w:p>
    <w:p w14:paraId="00534361" w14:textId="77777777" w:rsidR="008F3D15" w:rsidRPr="008F3D15" w:rsidRDefault="008F3D15" w:rsidP="008F3D15">
      <w:pPr>
        <w:bidi/>
        <w:jc w:val="center"/>
        <w:rPr>
          <w:rFonts w:cs="David" w:hint="cs"/>
          <w:b/>
          <w:bCs/>
          <w:u w:val="single"/>
          <w:rtl/>
        </w:rPr>
      </w:pPr>
      <w:r w:rsidRPr="008F3D15">
        <w:rPr>
          <w:rFonts w:cs="David" w:hint="cs"/>
          <w:b/>
          <w:bCs/>
          <w:u w:val="single"/>
          <w:rtl/>
        </w:rPr>
        <w:t xml:space="preserve">יום שלישי, כ"ה בחשוון </w:t>
      </w:r>
      <w:proofErr w:type="spellStart"/>
      <w:r w:rsidRPr="008F3D15">
        <w:rPr>
          <w:rFonts w:cs="David" w:hint="cs"/>
          <w:b/>
          <w:bCs/>
          <w:u w:val="single"/>
          <w:rtl/>
        </w:rPr>
        <w:t>התשס"ח</w:t>
      </w:r>
      <w:proofErr w:type="spellEnd"/>
      <w:r w:rsidRPr="008F3D15">
        <w:rPr>
          <w:rFonts w:cs="David" w:hint="cs"/>
          <w:b/>
          <w:bCs/>
          <w:u w:val="single"/>
          <w:rtl/>
        </w:rPr>
        <w:t xml:space="preserve"> (6 בנובמבר 2007), שעה 10:00</w:t>
      </w:r>
    </w:p>
    <w:p w14:paraId="154C7D77" w14:textId="77777777" w:rsidR="008F3D15" w:rsidRPr="008F3D15" w:rsidRDefault="008F3D15" w:rsidP="008F3D15">
      <w:pPr>
        <w:bidi/>
        <w:rPr>
          <w:rFonts w:cs="David"/>
          <w:b/>
          <w:bCs/>
          <w:rtl/>
        </w:rPr>
      </w:pPr>
    </w:p>
    <w:p w14:paraId="3275EB91" w14:textId="77777777" w:rsidR="008F3D15" w:rsidRPr="008F3D15" w:rsidRDefault="008F3D15" w:rsidP="008F3D15">
      <w:pPr>
        <w:bidi/>
        <w:rPr>
          <w:rFonts w:cs="David"/>
          <w:b/>
          <w:bCs/>
          <w:rtl/>
        </w:rPr>
      </w:pPr>
    </w:p>
    <w:p w14:paraId="70DAD765" w14:textId="77777777" w:rsidR="008F3D15" w:rsidRPr="008F3D15" w:rsidRDefault="008F3D15" w:rsidP="008F3D15">
      <w:pPr>
        <w:tabs>
          <w:tab w:val="left" w:pos="1221"/>
        </w:tabs>
        <w:bidi/>
        <w:rPr>
          <w:rFonts w:cs="David" w:hint="cs"/>
          <w:b/>
          <w:bCs/>
          <w:u w:val="single"/>
          <w:rtl/>
        </w:rPr>
      </w:pPr>
    </w:p>
    <w:p w14:paraId="1686392D" w14:textId="77777777" w:rsidR="008F3D15" w:rsidRPr="008F3D15" w:rsidRDefault="008F3D15" w:rsidP="008F3D15">
      <w:pPr>
        <w:tabs>
          <w:tab w:val="left" w:pos="1221"/>
        </w:tabs>
        <w:bidi/>
        <w:ind w:left="1505" w:hanging="1505"/>
        <w:rPr>
          <w:rFonts w:cs="David" w:hint="cs"/>
          <w:b/>
          <w:bCs/>
          <w:rtl/>
        </w:rPr>
      </w:pPr>
      <w:r w:rsidRPr="008F3D15">
        <w:rPr>
          <w:rFonts w:cs="David"/>
          <w:b/>
          <w:bCs/>
          <w:u w:val="single"/>
          <w:rtl/>
        </w:rPr>
        <w:t>סדר היום</w:t>
      </w:r>
      <w:r w:rsidRPr="008F3D15">
        <w:rPr>
          <w:rFonts w:cs="David"/>
          <w:rtl/>
        </w:rPr>
        <w:t>:</w:t>
      </w:r>
      <w:r w:rsidRPr="008F3D15">
        <w:rPr>
          <w:rFonts w:cs="David" w:hint="cs"/>
          <w:rtl/>
        </w:rPr>
        <w:tab/>
        <w:t xml:space="preserve">א. המשך דיון בדוח הוועדה הציבורית להכנת כללי האתיקה לחברי הכנסת </w:t>
      </w:r>
      <w:r w:rsidRPr="008F3D15">
        <w:rPr>
          <w:rFonts w:cs="David"/>
          <w:rtl/>
        </w:rPr>
        <w:t>–</w:t>
      </w:r>
      <w:r w:rsidRPr="008F3D15">
        <w:rPr>
          <w:rFonts w:cs="David" w:hint="cs"/>
          <w:rtl/>
        </w:rPr>
        <w:t xml:space="preserve"> החל מסעיף 19, פרק ה' </w:t>
      </w:r>
      <w:r w:rsidRPr="008F3D15">
        <w:rPr>
          <w:rFonts w:cs="David"/>
          <w:rtl/>
        </w:rPr>
        <w:t>–</w:t>
      </w:r>
      <w:r w:rsidRPr="008F3D15">
        <w:rPr>
          <w:rFonts w:cs="David" w:hint="cs"/>
          <w:rtl/>
        </w:rPr>
        <w:t xml:space="preserve"> התנהגות הולמת</w:t>
      </w:r>
    </w:p>
    <w:p w14:paraId="364C3403" w14:textId="77777777" w:rsidR="008F3D15" w:rsidRPr="008F3D15" w:rsidRDefault="008F3D15" w:rsidP="008F3D15">
      <w:pPr>
        <w:bidi/>
        <w:rPr>
          <w:rFonts w:cs="David" w:hint="cs"/>
          <w:b/>
          <w:bCs/>
          <w:rtl/>
        </w:rPr>
      </w:pPr>
    </w:p>
    <w:p w14:paraId="24742791" w14:textId="77777777" w:rsidR="008F3D15" w:rsidRPr="008F3D15" w:rsidRDefault="008F3D15" w:rsidP="008F3D15">
      <w:pPr>
        <w:bidi/>
        <w:rPr>
          <w:rFonts w:cs="David" w:hint="cs"/>
          <w:rtl/>
        </w:rPr>
      </w:pPr>
    </w:p>
    <w:p w14:paraId="171E9C4D" w14:textId="77777777" w:rsidR="008F3D15" w:rsidRPr="008F3D15" w:rsidRDefault="008F3D15" w:rsidP="008F3D15">
      <w:pPr>
        <w:bidi/>
        <w:rPr>
          <w:rFonts w:cs="David"/>
          <w:rtl/>
        </w:rPr>
      </w:pPr>
    </w:p>
    <w:p w14:paraId="0C5EF969" w14:textId="77777777" w:rsidR="008F3D15" w:rsidRPr="008F3D15" w:rsidRDefault="008F3D15" w:rsidP="008F3D15">
      <w:pPr>
        <w:bidi/>
        <w:rPr>
          <w:rFonts w:cs="David"/>
          <w:b/>
          <w:bCs/>
          <w:u w:val="single"/>
          <w:rtl/>
        </w:rPr>
      </w:pPr>
      <w:r w:rsidRPr="008F3D15">
        <w:rPr>
          <w:rFonts w:cs="David"/>
          <w:b/>
          <w:bCs/>
          <w:u w:val="single"/>
          <w:rtl/>
        </w:rPr>
        <w:t>נכחו</w:t>
      </w:r>
      <w:r w:rsidRPr="008F3D15">
        <w:rPr>
          <w:rFonts w:cs="David"/>
          <w:rtl/>
        </w:rPr>
        <w:t>:</w:t>
      </w:r>
    </w:p>
    <w:p w14:paraId="3292F6E7" w14:textId="77777777" w:rsidR="008F3D15" w:rsidRPr="008F3D15" w:rsidRDefault="008F3D15" w:rsidP="008F3D15">
      <w:pPr>
        <w:bidi/>
        <w:rPr>
          <w:rFonts w:cs="David"/>
          <w:rtl/>
        </w:rPr>
      </w:pPr>
    </w:p>
    <w:p w14:paraId="4B16D9E1" w14:textId="77777777" w:rsidR="008F3D15" w:rsidRPr="008F3D15" w:rsidRDefault="008F3D15" w:rsidP="008F3D15">
      <w:pPr>
        <w:tabs>
          <w:tab w:val="left" w:pos="1788"/>
        </w:tabs>
        <w:bidi/>
        <w:rPr>
          <w:rFonts w:cs="David"/>
          <w:rtl/>
        </w:rPr>
      </w:pPr>
      <w:r w:rsidRPr="008F3D15">
        <w:rPr>
          <w:rFonts w:cs="David"/>
          <w:b/>
          <w:bCs/>
          <w:u w:val="single"/>
          <w:rtl/>
        </w:rPr>
        <w:t>חברי הוועדה</w:t>
      </w:r>
      <w:r w:rsidRPr="008F3D15">
        <w:rPr>
          <w:rFonts w:cs="David"/>
          <w:rtl/>
        </w:rPr>
        <w:t>:</w:t>
      </w:r>
    </w:p>
    <w:p w14:paraId="46B15E09" w14:textId="77777777" w:rsidR="008F3D15" w:rsidRPr="008F3D15" w:rsidRDefault="008F3D15" w:rsidP="008F3D15">
      <w:pPr>
        <w:bidi/>
        <w:rPr>
          <w:rFonts w:cs="David" w:hint="cs"/>
          <w:rtl/>
        </w:rPr>
      </w:pPr>
      <w:r w:rsidRPr="008F3D15">
        <w:rPr>
          <w:rFonts w:cs="David" w:hint="cs"/>
          <w:rtl/>
        </w:rPr>
        <w:t>דוד טל  -  היו"ר</w:t>
      </w:r>
    </w:p>
    <w:p w14:paraId="1D715C2F" w14:textId="77777777" w:rsidR="008F3D15" w:rsidRPr="008F3D15" w:rsidRDefault="008F3D15" w:rsidP="008F3D15">
      <w:pPr>
        <w:bidi/>
        <w:rPr>
          <w:rFonts w:cs="David" w:hint="cs"/>
          <w:rtl/>
        </w:rPr>
      </w:pPr>
      <w:r w:rsidRPr="008F3D15">
        <w:rPr>
          <w:rFonts w:cs="David" w:hint="cs"/>
          <w:rtl/>
        </w:rPr>
        <w:t xml:space="preserve">יולי יואל </w:t>
      </w:r>
      <w:proofErr w:type="spellStart"/>
      <w:r w:rsidRPr="008F3D15">
        <w:rPr>
          <w:rFonts w:cs="David" w:hint="cs"/>
          <w:rtl/>
        </w:rPr>
        <w:t>אדלשטיין</w:t>
      </w:r>
      <w:proofErr w:type="spellEnd"/>
    </w:p>
    <w:p w14:paraId="20EA338B" w14:textId="77777777" w:rsidR="008F3D15" w:rsidRPr="008F3D15" w:rsidRDefault="008F3D15" w:rsidP="008F3D15">
      <w:pPr>
        <w:bidi/>
        <w:rPr>
          <w:rFonts w:cs="David" w:hint="cs"/>
          <w:rtl/>
        </w:rPr>
      </w:pPr>
      <w:r w:rsidRPr="008F3D15">
        <w:rPr>
          <w:rFonts w:cs="David" w:hint="cs"/>
          <w:rtl/>
        </w:rPr>
        <w:t>אורי אריאל</w:t>
      </w:r>
    </w:p>
    <w:p w14:paraId="53C82560" w14:textId="77777777" w:rsidR="008F3D15" w:rsidRPr="008F3D15" w:rsidRDefault="008F3D15" w:rsidP="008F3D15">
      <w:pPr>
        <w:bidi/>
        <w:rPr>
          <w:rFonts w:cs="David" w:hint="cs"/>
          <w:rtl/>
        </w:rPr>
      </w:pPr>
      <w:r w:rsidRPr="008F3D15">
        <w:rPr>
          <w:rFonts w:cs="David" w:hint="cs"/>
          <w:rtl/>
        </w:rPr>
        <w:t>נסים זאב</w:t>
      </w:r>
    </w:p>
    <w:p w14:paraId="404EB176" w14:textId="77777777" w:rsidR="008F3D15" w:rsidRPr="008F3D15" w:rsidRDefault="008F3D15" w:rsidP="008F3D15">
      <w:pPr>
        <w:bidi/>
        <w:rPr>
          <w:rFonts w:cs="David" w:hint="cs"/>
          <w:rtl/>
        </w:rPr>
      </w:pPr>
      <w:r w:rsidRPr="008F3D15">
        <w:rPr>
          <w:rFonts w:cs="David" w:hint="cs"/>
          <w:rtl/>
        </w:rPr>
        <w:t>יצחק זיו</w:t>
      </w:r>
    </w:p>
    <w:p w14:paraId="25FAD0B0" w14:textId="77777777" w:rsidR="008F3D15" w:rsidRPr="008F3D15" w:rsidRDefault="008F3D15" w:rsidP="008F3D15">
      <w:pPr>
        <w:bidi/>
        <w:rPr>
          <w:rFonts w:cs="David" w:hint="cs"/>
          <w:rtl/>
        </w:rPr>
      </w:pPr>
      <w:r w:rsidRPr="008F3D15">
        <w:rPr>
          <w:rFonts w:cs="David" w:hint="cs"/>
          <w:rtl/>
        </w:rPr>
        <w:t>גדעון סער</w:t>
      </w:r>
    </w:p>
    <w:p w14:paraId="2224BB18" w14:textId="77777777" w:rsidR="008F3D15" w:rsidRPr="008F3D15" w:rsidRDefault="008F3D15" w:rsidP="008F3D15">
      <w:pPr>
        <w:bidi/>
        <w:rPr>
          <w:rFonts w:cs="David" w:hint="cs"/>
          <w:rtl/>
        </w:rPr>
      </w:pPr>
      <w:r w:rsidRPr="008F3D15">
        <w:rPr>
          <w:rFonts w:cs="David" w:hint="cs"/>
          <w:rtl/>
        </w:rPr>
        <w:t>ליה שמטוב</w:t>
      </w:r>
    </w:p>
    <w:p w14:paraId="762A424F" w14:textId="77777777" w:rsidR="008F3D15" w:rsidRPr="008F3D15" w:rsidRDefault="008F3D15" w:rsidP="008F3D15">
      <w:pPr>
        <w:bidi/>
        <w:rPr>
          <w:rFonts w:cs="David" w:hint="cs"/>
          <w:rtl/>
        </w:rPr>
      </w:pPr>
      <w:r w:rsidRPr="008F3D15">
        <w:rPr>
          <w:rFonts w:cs="David" w:hint="cs"/>
          <w:rtl/>
        </w:rPr>
        <w:t>רונית תירוש</w:t>
      </w:r>
    </w:p>
    <w:p w14:paraId="4E3ED28D" w14:textId="77777777" w:rsidR="008F3D15" w:rsidRPr="008F3D15" w:rsidRDefault="008F3D15" w:rsidP="008F3D15">
      <w:pPr>
        <w:bidi/>
        <w:rPr>
          <w:rFonts w:cs="David"/>
          <w:rtl/>
        </w:rPr>
      </w:pPr>
    </w:p>
    <w:p w14:paraId="5B203CD1" w14:textId="77777777" w:rsidR="008F3D15" w:rsidRPr="008F3D15" w:rsidRDefault="008F3D15" w:rsidP="008F3D15">
      <w:pPr>
        <w:tabs>
          <w:tab w:val="left" w:pos="1788"/>
          <w:tab w:val="left" w:pos="3631"/>
        </w:tabs>
        <w:bidi/>
        <w:rPr>
          <w:rFonts w:cs="David" w:hint="cs"/>
          <w:rtl/>
        </w:rPr>
      </w:pPr>
      <w:r w:rsidRPr="008F3D15">
        <w:rPr>
          <w:rFonts w:cs="David"/>
          <w:b/>
          <w:bCs/>
          <w:u w:val="single"/>
          <w:rtl/>
        </w:rPr>
        <w:t>מוזמנים</w:t>
      </w:r>
      <w:r w:rsidRPr="008F3D15">
        <w:rPr>
          <w:rFonts w:cs="David"/>
          <w:rtl/>
        </w:rPr>
        <w:t>:</w:t>
      </w:r>
    </w:p>
    <w:p w14:paraId="7ECA16B5" w14:textId="77777777" w:rsidR="008F3D15" w:rsidRPr="008F3D15" w:rsidRDefault="008F3D15" w:rsidP="008F3D15">
      <w:pPr>
        <w:bidi/>
        <w:rPr>
          <w:rFonts w:cs="David" w:hint="cs"/>
          <w:rtl/>
        </w:rPr>
      </w:pPr>
      <w:r w:rsidRPr="008F3D15">
        <w:rPr>
          <w:rFonts w:cs="David" w:hint="cs"/>
          <w:rtl/>
        </w:rPr>
        <w:t>פרופ' יצחק זמיר</w:t>
      </w:r>
    </w:p>
    <w:p w14:paraId="29D61677" w14:textId="77777777" w:rsidR="008F3D15" w:rsidRPr="008F3D15" w:rsidRDefault="008F3D15" w:rsidP="008F3D15">
      <w:pPr>
        <w:bidi/>
        <w:rPr>
          <w:rFonts w:cs="David" w:hint="cs"/>
          <w:rtl/>
        </w:rPr>
      </w:pPr>
      <w:r w:rsidRPr="008F3D15">
        <w:rPr>
          <w:rFonts w:cs="David" w:hint="cs"/>
          <w:rtl/>
        </w:rPr>
        <w:t xml:space="preserve">פרופ' </w:t>
      </w:r>
      <w:proofErr w:type="spellStart"/>
      <w:r w:rsidRPr="008F3D15">
        <w:rPr>
          <w:rFonts w:cs="David" w:hint="cs"/>
          <w:rtl/>
        </w:rPr>
        <w:t>אסא</w:t>
      </w:r>
      <w:proofErr w:type="spellEnd"/>
      <w:r w:rsidRPr="008F3D15">
        <w:rPr>
          <w:rFonts w:cs="David" w:hint="cs"/>
          <w:rtl/>
        </w:rPr>
        <w:t xml:space="preserve"> כשר</w:t>
      </w:r>
    </w:p>
    <w:p w14:paraId="15289EB0" w14:textId="77777777" w:rsidR="008F3D15" w:rsidRPr="008F3D15" w:rsidRDefault="008F3D15" w:rsidP="008F3D15">
      <w:pPr>
        <w:bidi/>
        <w:rPr>
          <w:rFonts w:cs="David" w:hint="cs"/>
          <w:rtl/>
        </w:rPr>
      </w:pPr>
      <w:r w:rsidRPr="008F3D15">
        <w:rPr>
          <w:rFonts w:cs="David" w:hint="cs"/>
          <w:rtl/>
        </w:rPr>
        <w:t>מזכיר הכנסת איל ינון</w:t>
      </w:r>
    </w:p>
    <w:p w14:paraId="525C760A" w14:textId="77777777" w:rsidR="008F3D15" w:rsidRPr="008F3D15" w:rsidRDefault="008F3D15" w:rsidP="008F3D15">
      <w:pPr>
        <w:bidi/>
        <w:rPr>
          <w:rFonts w:cs="David"/>
          <w:rtl/>
        </w:rPr>
      </w:pPr>
    </w:p>
    <w:p w14:paraId="40294F00" w14:textId="77777777" w:rsidR="008F3D15" w:rsidRPr="008F3D15" w:rsidRDefault="008F3D15" w:rsidP="008F3D15">
      <w:pPr>
        <w:tabs>
          <w:tab w:val="left" w:pos="1930"/>
        </w:tabs>
        <w:bidi/>
        <w:rPr>
          <w:rFonts w:cs="David" w:hint="cs"/>
          <w:rtl/>
        </w:rPr>
      </w:pPr>
      <w:r w:rsidRPr="008F3D15">
        <w:rPr>
          <w:rFonts w:cs="David"/>
          <w:b/>
          <w:bCs/>
          <w:u w:val="single"/>
          <w:rtl/>
        </w:rPr>
        <w:t>יוע</w:t>
      </w:r>
      <w:r w:rsidRPr="008F3D15">
        <w:rPr>
          <w:rFonts w:cs="David" w:hint="cs"/>
          <w:b/>
          <w:bCs/>
          <w:u w:val="single"/>
          <w:rtl/>
        </w:rPr>
        <w:t>צת</w:t>
      </w:r>
      <w:r w:rsidRPr="008F3D15">
        <w:rPr>
          <w:rFonts w:cs="David"/>
          <w:b/>
          <w:bCs/>
          <w:u w:val="single"/>
          <w:rtl/>
        </w:rPr>
        <w:t xml:space="preserve"> משפטי</w:t>
      </w:r>
      <w:r w:rsidRPr="008F3D15">
        <w:rPr>
          <w:rFonts w:cs="David" w:hint="cs"/>
          <w:b/>
          <w:bCs/>
          <w:u w:val="single"/>
          <w:rtl/>
        </w:rPr>
        <w:t>ת</w:t>
      </w:r>
      <w:r w:rsidRPr="008F3D15">
        <w:rPr>
          <w:rFonts w:cs="David"/>
          <w:rtl/>
        </w:rPr>
        <w:t>:</w:t>
      </w:r>
      <w:r w:rsidRPr="008F3D15">
        <w:rPr>
          <w:rFonts w:cs="David" w:hint="cs"/>
          <w:rtl/>
        </w:rPr>
        <w:tab/>
      </w:r>
    </w:p>
    <w:p w14:paraId="0BC88606" w14:textId="77777777" w:rsidR="008F3D15" w:rsidRPr="008F3D15" w:rsidRDefault="008F3D15" w:rsidP="008F3D15">
      <w:pPr>
        <w:bidi/>
        <w:rPr>
          <w:rFonts w:cs="David" w:hint="cs"/>
          <w:rtl/>
        </w:rPr>
      </w:pPr>
      <w:r w:rsidRPr="008F3D15">
        <w:rPr>
          <w:rFonts w:cs="David" w:hint="cs"/>
          <w:rtl/>
        </w:rPr>
        <w:t xml:space="preserve">עו"ד ארבל </w:t>
      </w:r>
      <w:proofErr w:type="spellStart"/>
      <w:r w:rsidRPr="008F3D15">
        <w:rPr>
          <w:rFonts w:cs="David" w:hint="cs"/>
          <w:rtl/>
        </w:rPr>
        <w:t>אסטרחן</w:t>
      </w:r>
      <w:proofErr w:type="spellEnd"/>
    </w:p>
    <w:p w14:paraId="26CA518C" w14:textId="77777777" w:rsidR="008F3D15" w:rsidRPr="008F3D15" w:rsidRDefault="008F3D15" w:rsidP="008F3D15">
      <w:pPr>
        <w:bidi/>
        <w:rPr>
          <w:rFonts w:cs="David" w:hint="cs"/>
          <w:rtl/>
        </w:rPr>
      </w:pPr>
    </w:p>
    <w:p w14:paraId="3AA738A2" w14:textId="77777777" w:rsidR="008F3D15" w:rsidRPr="008F3D15" w:rsidRDefault="008F3D15" w:rsidP="008F3D15">
      <w:pPr>
        <w:bidi/>
        <w:rPr>
          <w:rFonts w:cs="David" w:hint="cs"/>
          <w:b/>
          <w:bCs/>
          <w:u w:val="single"/>
          <w:rtl/>
        </w:rPr>
      </w:pPr>
      <w:r w:rsidRPr="008F3D15">
        <w:rPr>
          <w:rFonts w:cs="David" w:hint="cs"/>
          <w:b/>
          <w:bCs/>
          <w:u w:val="single"/>
          <w:rtl/>
        </w:rPr>
        <w:t>מתמחה:</w:t>
      </w:r>
    </w:p>
    <w:p w14:paraId="3C347159" w14:textId="77777777" w:rsidR="008F3D15" w:rsidRPr="008F3D15" w:rsidRDefault="008F3D15" w:rsidP="008F3D15">
      <w:pPr>
        <w:bidi/>
        <w:rPr>
          <w:rFonts w:cs="David" w:hint="cs"/>
          <w:rtl/>
        </w:rPr>
      </w:pPr>
      <w:r w:rsidRPr="008F3D15">
        <w:rPr>
          <w:rFonts w:cs="David" w:hint="cs"/>
          <w:rtl/>
        </w:rPr>
        <w:t>דין ליבנה</w:t>
      </w:r>
    </w:p>
    <w:p w14:paraId="42ED3CA6" w14:textId="77777777" w:rsidR="008F3D15" w:rsidRPr="008F3D15" w:rsidRDefault="008F3D15" w:rsidP="008F3D15">
      <w:pPr>
        <w:bidi/>
        <w:rPr>
          <w:rFonts w:cs="David" w:hint="cs"/>
          <w:rtl/>
        </w:rPr>
      </w:pPr>
    </w:p>
    <w:p w14:paraId="223C7390" w14:textId="77777777" w:rsidR="008F3D15" w:rsidRPr="008F3D15" w:rsidRDefault="008F3D15" w:rsidP="008F3D15">
      <w:pPr>
        <w:tabs>
          <w:tab w:val="left" w:pos="1930"/>
        </w:tabs>
        <w:bidi/>
        <w:rPr>
          <w:rFonts w:cs="David" w:hint="cs"/>
          <w:b/>
          <w:bCs/>
          <w:rtl/>
        </w:rPr>
      </w:pPr>
      <w:r w:rsidRPr="008F3D15">
        <w:rPr>
          <w:rFonts w:cs="David"/>
          <w:b/>
          <w:bCs/>
          <w:u w:val="single"/>
          <w:rtl/>
        </w:rPr>
        <w:t>מנהלת הוועדה</w:t>
      </w:r>
      <w:r w:rsidRPr="008F3D15">
        <w:rPr>
          <w:rFonts w:cs="David"/>
          <w:rtl/>
        </w:rPr>
        <w:t>:</w:t>
      </w:r>
    </w:p>
    <w:p w14:paraId="042A2B31" w14:textId="77777777" w:rsidR="008F3D15" w:rsidRPr="008F3D15" w:rsidRDefault="008F3D15" w:rsidP="008F3D15">
      <w:pPr>
        <w:bidi/>
        <w:rPr>
          <w:rFonts w:cs="David" w:hint="cs"/>
          <w:rtl/>
        </w:rPr>
      </w:pPr>
      <w:r w:rsidRPr="008F3D15">
        <w:rPr>
          <w:rFonts w:cs="David" w:hint="cs"/>
          <w:rtl/>
        </w:rPr>
        <w:t>אתי בן-יוסף</w:t>
      </w:r>
    </w:p>
    <w:p w14:paraId="60C79C0A" w14:textId="77777777" w:rsidR="008F3D15" w:rsidRPr="008F3D15" w:rsidRDefault="008F3D15" w:rsidP="008F3D15">
      <w:pPr>
        <w:bidi/>
        <w:rPr>
          <w:rFonts w:cs="David" w:hint="cs"/>
          <w:rtl/>
        </w:rPr>
      </w:pPr>
    </w:p>
    <w:p w14:paraId="64BA1009" w14:textId="77777777" w:rsidR="008F3D15" w:rsidRPr="008F3D15" w:rsidRDefault="008F3D15" w:rsidP="008F3D15">
      <w:pPr>
        <w:tabs>
          <w:tab w:val="left" w:pos="1930"/>
        </w:tabs>
        <w:bidi/>
        <w:rPr>
          <w:rFonts w:cs="David" w:hint="cs"/>
          <w:rtl/>
        </w:rPr>
      </w:pPr>
      <w:r w:rsidRPr="008F3D15">
        <w:rPr>
          <w:rFonts w:cs="David" w:hint="cs"/>
          <w:b/>
          <w:bCs/>
          <w:u w:val="single"/>
          <w:rtl/>
        </w:rPr>
        <w:t>קצרנית פרלמנטרית</w:t>
      </w:r>
      <w:r w:rsidRPr="008F3D15">
        <w:rPr>
          <w:rFonts w:cs="David"/>
          <w:rtl/>
        </w:rPr>
        <w:t>:</w:t>
      </w:r>
      <w:r w:rsidRPr="008F3D15">
        <w:rPr>
          <w:rFonts w:cs="David" w:hint="cs"/>
          <w:rtl/>
        </w:rPr>
        <w:tab/>
      </w:r>
    </w:p>
    <w:p w14:paraId="51061265" w14:textId="77777777" w:rsidR="008F3D15" w:rsidRPr="008F3D15" w:rsidRDefault="008F3D15" w:rsidP="008F3D15">
      <w:pPr>
        <w:bidi/>
        <w:rPr>
          <w:rFonts w:cs="David" w:hint="cs"/>
          <w:rtl/>
        </w:rPr>
      </w:pPr>
      <w:r w:rsidRPr="008F3D15">
        <w:rPr>
          <w:rFonts w:cs="David" w:hint="cs"/>
          <w:rtl/>
        </w:rPr>
        <w:t>אסתר מימון</w:t>
      </w:r>
    </w:p>
    <w:p w14:paraId="70FC8075" w14:textId="77777777" w:rsidR="008F3D15" w:rsidRPr="008F3D15" w:rsidRDefault="008F3D15" w:rsidP="008F3D15">
      <w:pPr>
        <w:pStyle w:val="Heading5"/>
        <w:jc w:val="left"/>
        <w:rPr>
          <w:rFonts w:hint="cs"/>
          <w:sz w:val="24"/>
          <w:rtl/>
        </w:rPr>
      </w:pPr>
    </w:p>
    <w:p w14:paraId="21D90B8E" w14:textId="77777777" w:rsidR="008F3D15" w:rsidRPr="008F3D15" w:rsidRDefault="008F3D15" w:rsidP="008F3D15">
      <w:pPr>
        <w:pStyle w:val="Heading5"/>
        <w:jc w:val="left"/>
        <w:rPr>
          <w:sz w:val="24"/>
          <w:rtl/>
        </w:rPr>
      </w:pPr>
      <w:r w:rsidRPr="008F3D15">
        <w:rPr>
          <w:sz w:val="24"/>
          <w:rtl/>
        </w:rPr>
        <w:t xml:space="preserve"> </w:t>
      </w:r>
    </w:p>
    <w:p w14:paraId="1E9D1497" w14:textId="77777777" w:rsidR="008F3D15" w:rsidRPr="008F3D15" w:rsidRDefault="008F3D15" w:rsidP="008F3D15">
      <w:pPr>
        <w:bidi/>
        <w:rPr>
          <w:rFonts w:cs="David" w:hint="cs"/>
          <w:rtl/>
        </w:rPr>
      </w:pPr>
    </w:p>
    <w:p w14:paraId="0B2B9BB5" w14:textId="77777777" w:rsidR="008F3D15" w:rsidRPr="008F3D15" w:rsidRDefault="008F3D15" w:rsidP="008F3D15">
      <w:pPr>
        <w:tabs>
          <w:tab w:val="left" w:pos="1221"/>
        </w:tabs>
        <w:bidi/>
        <w:ind w:left="1505" w:hanging="1505"/>
        <w:jc w:val="center"/>
        <w:rPr>
          <w:rFonts w:cs="David" w:hint="cs"/>
          <w:b/>
          <w:bCs/>
          <w:rtl/>
        </w:rPr>
      </w:pPr>
      <w:r w:rsidRPr="008F3D15">
        <w:rPr>
          <w:rFonts w:cs="David"/>
          <w:rtl/>
        </w:rPr>
        <w:br w:type="page"/>
      </w:r>
    </w:p>
    <w:p w14:paraId="230120BC" w14:textId="77777777" w:rsidR="008F3D15" w:rsidRPr="008F3D15" w:rsidRDefault="008F3D15" w:rsidP="008F3D15">
      <w:pPr>
        <w:tabs>
          <w:tab w:val="left" w:pos="1221"/>
        </w:tabs>
        <w:bidi/>
        <w:ind w:left="1505" w:hanging="1505"/>
        <w:jc w:val="center"/>
        <w:rPr>
          <w:rFonts w:cs="David" w:hint="cs"/>
          <w:b/>
          <w:bCs/>
          <w:rtl/>
        </w:rPr>
      </w:pPr>
    </w:p>
    <w:p w14:paraId="7D5185B0" w14:textId="77777777" w:rsidR="008F3D15" w:rsidRPr="008F3D15" w:rsidRDefault="008F3D15" w:rsidP="008F3D15">
      <w:pPr>
        <w:tabs>
          <w:tab w:val="left" w:pos="1221"/>
        </w:tabs>
        <w:bidi/>
        <w:ind w:left="1505" w:hanging="1505"/>
        <w:jc w:val="center"/>
        <w:rPr>
          <w:rFonts w:cs="David" w:hint="cs"/>
          <w:b/>
          <w:bCs/>
          <w:rtl/>
        </w:rPr>
      </w:pPr>
      <w:r w:rsidRPr="008F3D15">
        <w:rPr>
          <w:rFonts w:cs="David" w:hint="cs"/>
          <w:b/>
          <w:bCs/>
          <w:rtl/>
        </w:rPr>
        <w:t xml:space="preserve">המשך דיון בדוח הוועדה הציבורית להכנת כללי האתיקה לחברי הכנסת </w:t>
      </w:r>
      <w:r w:rsidRPr="008F3D15">
        <w:rPr>
          <w:rFonts w:cs="David"/>
          <w:b/>
          <w:bCs/>
          <w:rtl/>
        </w:rPr>
        <w:t>–</w:t>
      </w:r>
      <w:r w:rsidRPr="008F3D15">
        <w:rPr>
          <w:rFonts w:cs="David" w:hint="cs"/>
          <w:b/>
          <w:bCs/>
          <w:rtl/>
        </w:rPr>
        <w:t xml:space="preserve"> החל מסעיף 19,</w:t>
      </w:r>
    </w:p>
    <w:p w14:paraId="3B82B663" w14:textId="77777777" w:rsidR="008F3D15" w:rsidRPr="008F3D15" w:rsidRDefault="008F3D15" w:rsidP="008F3D15">
      <w:pPr>
        <w:tabs>
          <w:tab w:val="left" w:pos="1221"/>
        </w:tabs>
        <w:bidi/>
        <w:ind w:left="1505" w:hanging="1505"/>
        <w:jc w:val="center"/>
        <w:rPr>
          <w:rFonts w:cs="David" w:hint="cs"/>
          <w:b/>
          <w:bCs/>
          <w:u w:val="single"/>
          <w:rtl/>
        </w:rPr>
      </w:pPr>
      <w:r w:rsidRPr="008F3D15">
        <w:rPr>
          <w:rFonts w:cs="David" w:hint="cs"/>
          <w:b/>
          <w:bCs/>
          <w:u w:val="single"/>
          <w:rtl/>
        </w:rPr>
        <w:t xml:space="preserve">פרק ה' </w:t>
      </w:r>
      <w:r w:rsidRPr="008F3D15">
        <w:rPr>
          <w:rFonts w:cs="David"/>
          <w:b/>
          <w:bCs/>
          <w:u w:val="single"/>
          <w:rtl/>
        </w:rPr>
        <w:t>–</w:t>
      </w:r>
      <w:r w:rsidRPr="008F3D15">
        <w:rPr>
          <w:rFonts w:cs="David" w:hint="cs"/>
          <w:b/>
          <w:bCs/>
          <w:u w:val="single"/>
          <w:rtl/>
        </w:rPr>
        <w:t xml:space="preserve"> התנהגות הולמת</w:t>
      </w:r>
    </w:p>
    <w:p w14:paraId="209BBAC6" w14:textId="77777777" w:rsidR="008F3D15" w:rsidRPr="008F3D15" w:rsidRDefault="008F3D15" w:rsidP="008F3D15">
      <w:pPr>
        <w:bidi/>
        <w:rPr>
          <w:rFonts w:cs="David" w:hint="cs"/>
          <w:b/>
          <w:bCs/>
          <w:rtl/>
        </w:rPr>
      </w:pPr>
    </w:p>
    <w:p w14:paraId="11590A5C" w14:textId="77777777" w:rsidR="008F3D15" w:rsidRPr="008F3D15" w:rsidRDefault="008F3D15" w:rsidP="008F3D15">
      <w:pPr>
        <w:bidi/>
        <w:rPr>
          <w:rFonts w:cs="David" w:hint="cs"/>
          <w:b/>
          <w:bCs/>
          <w:rtl/>
        </w:rPr>
      </w:pPr>
    </w:p>
    <w:p w14:paraId="1FEF2964" w14:textId="77777777" w:rsidR="008F3D15" w:rsidRPr="008F3D15" w:rsidRDefault="008F3D15" w:rsidP="008F3D15">
      <w:pPr>
        <w:bidi/>
        <w:rPr>
          <w:rFonts w:cs="David" w:hint="cs"/>
          <w:rtl/>
        </w:rPr>
      </w:pPr>
      <w:r w:rsidRPr="008F3D15">
        <w:rPr>
          <w:rFonts w:cs="David" w:hint="cs"/>
          <w:u w:val="single"/>
          <w:rtl/>
        </w:rPr>
        <w:t>היו"ר דוד טל:</w:t>
      </w:r>
    </w:p>
    <w:p w14:paraId="35139D1F" w14:textId="77777777" w:rsidR="008F3D15" w:rsidRPr="008F3D15" w:rsidRDefault="008F3D15" w:rsidP="008F3D15">
      <w:pPr>
        <w:bidi/>
        <w:rPr>
          <w:rFonts w:cs="David" w:hint="cs"/>
          <w:rtl/>
        </w:rPr>
      </w:pPr>
    </w:p>
    <w:p w14:paraId="4C7F8627" w14:textId="77777777" w:rsidR="008F3D15" w:rsidRPr="008F3D15" w:rsidRDefault="008F3D15" w:rsidP="008F3D15">
      <w:pPr>
        <w:bidi/>
        <w:rPr>
          <w:rFonts w:cs="David" w:hint="cs"/>
          <w:rtl/>
        </w:rPr>
      </w:pPr>
      <w:r w:rsidRPr="008F3D15">
        <w:rPr>
          <w:rFonts w:cs="David" w:hint="cs"/>
          <w:rtl/>
        </w:rPr>
        <w:tab/>
        <w:t xml:space="preserve">בוקר טוב, אני מתכבד לפתוח את ישיבת ועדת הכנסת, אני מקדם בברכה את כבוד השופט בדימוס, השופט זמיר, ואת פרופסור </w:t>
      </w:r>
      <w:proofErr w:type="spellStart"/>
      <w:r w:rsidRPr="008F3D15">
        <w:rPr>
          <w:rFonts w:cs="David" w:hint="cs"/>
          <w:rtl/>
        </w:rPr>
        <w:t>אסא</w:t>
      </w:r>
      <w:proofErr w:type="spellEnd"/>
      <w:r w:rsidRPr="008F3D15">
        <w:rPr>
          <w:rFonts w:cs="David" w:hint="cs"/>
          <w:rtl/>
        </w:rPr>
        <w:t xml:space="preserve"> כשר. אנחנו נמשיך בדיון של הוועדה להכנת כללי אתיקה לחברי הכנסת. אני רוצה לדון בכל הדוח הזה ולהשתדל לגמור אותו כמה שיותר מהר. אם ט"ו בשבט הקרוב יהיה יום החג גם לנושא של האתיקה, אני אשמח מאוד. אני מניח שיהיו זמנים שנצטרך להקדיש קצת יותר בישיבות הוועדה, ויהיו זמנים שמפאת קוצר הזמן, נצטרך לצמצמם. האם יש השגות לגבי מה שכבר אושר? </w:t>
      </w:r>
      <w:r w:rsidRPr="008F3D15">
        <w:rPr>
          <w:rFonts w:cs="David"/>
          <w:rtl/>
        </w:rPr>
        <w:t>–</w:t>
      </w:r>
      <w:r w:rsidRPr="008F3D15">
        <w:rPr>
          <w:rFonts w:cs="David" w:hint="cs"/>
          <w:rtl/>
        </w:rPr>
        <w:t xml:space="preserve"> אין השגות. אם כך, נעבור לסעיף 19 </w:t>
      </w:r>
      <w:r w:rsidRPr="008F3D15">
        <w:rPr>
          <w:rFonts w:cs="David"/>
          <w:rtl/>
        </w:rPr>
        <w:t>–</w:t>
      </w:r>
      <w:r w:rsidRPr="008F3D15">
        <w:rPr>
          <w:rFonts w:cs="David" w:hint="cs"/>
          <w:rtl/>
        </w:rPr>
        <w:t xml:space="preserve"> התנהגות בחקירה.</w:t>
      </w:r>
    </w:p>
    <w:p w14:paraId="534A627B" w14:textId="77777777" w:rsidR="008F3D15" w:rsidRPr="008F3D15" w:rsidRDefault="008F3D15" w:rsidP="008F3D15">
      <w:pPr>
        <w:bidi/>
        <w:rPr>
          <w:rFonts w:cs="David" w:hint="cs"/>
          <w:rtl/>
        </w:rPr>
      </w:pPr>
    </w:p>
    <w:p w14:paraId="67B0DA21"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06AD0ED7" w14:textId="77777777" w:rsidR="008F3D15" w:rsidRPr="008F3D15" w:rsidRDefault="008F3D15" w:rsidP="008F3D15">
      <w:pPr>
        <w:bidi/>
        <w:rPr>
          <w:rFonts w:cs="David" w:hint="cs"/>
          <w:rtl/>
        </w:rPr>
      </w:pPr>
    </w:p>
    <w:p w14:paraId="381F0255" w14:textId="77777777" w:rsidR="008F3D15" w:rsidRPr="008F3D15" w:rsidRDefault="008F3D15" w:rsidP="008F3D15">
      <w:pPr>
        <w:bidi/>
        <w:rPr>
          <w:rFonts w:cs="David" w:hint="cs"/>
          <w:rtl/>
        </w:rPr>
      </w:pPr>
      <w:r w:rsidRPr="008F3D15">
        <w:rPr>
          <w:rFonts w:cs="David" w:hint="cs"/>
          <w:rtl/>
        </w:rPr>
        <w:tab/>
        <w:t>בישיבה הקודמת דיבר רק חבר הכנסת ריבלין, כי זה סעיף שקשור להצעת חוק שהוא הגיש, אבל עוד לא התחיל דיון ממש.</w:t>
      </w:r>
    </w:p>
    <w:p w14:paraId="18A94183" w14:textId="77777777" w:rsidR="008F3D15" w:rsidRPr="008F3D15" w:rsidRDefault="008F3D15" w:rsidP="008F3D15">
      <w:pPr>
        <w:bidi/>
        <w:rPr>
          <w:rFonts w:cs="David" w:hint="cs"/>
          <w:rtl/>
        </w:rPr>
      </w:pPr>
    </w:p>
    <w:p w14:paraId="3042EEC5" w14:textId="77777777" w:rsidR="008F3D15" w:rsidRPr="008F3D15" w:rsidRDefault="008F3D15" w:rsidP="008F3D15">
      <w:pPr>
        <w:bidi/>
        <w:rPr>
          <w:rFonts w:cs="David" w:hint="cs"/>
          <w:rtl/>
        </w:rPr>
      </w:pPr>
      <w:r w:rsidRPr="008F3D15">
        <w:rPr>
          <w:rFonts w:cs="David" w:hint="cs"/>
          <w:u w:val="single"/>
          <w:rtl/>
        </w:rPr>
        <w:t>היו"ר דוד טל:</w:t>
      </w:r>
    </w:p>
    <w:p w14:paraId="12CECD8B" w14:textId="77777777" w:rsidR="008F3D15" w:rsidRPr="008F3D15" w:rsidRDefault="008F3D15" w:rsidP="008F3D15">
      <w:pPr>
        <w:bidi/>
        <w:rPr>
          <w:rFonts w:cs="David" w:hint="cs"/>
          <w:rtl/>
        </w:rPr>
      </w:pPr>
    </w:p>
    <w:p w14:paraId="22AFF609" w14:textId="77777777" w:rsidR="008F3D15" w:rsidRPr="008F3D15" w:rsidRDefault="008F3D15" w:rsidP="008F3D15">
      <w:pPr>
        <w:bidi/>
        <w:rPr>
          <w:rFonts w:cs="David" w:hint="cs"/>
          <w:rtl/>
        </w:rPr>
      </w:pPr>
      <w:r w:rsidRPr="008F3D15">
        <w:rPr>
          <w:rFonts w:cs="David" w:hint="cs"/>
          <w:rtl/>
        </w:rPr>
        <w:tab/>
        <w:t>"19. חבר הכנסת שנחקר על ידי שוטר או מי שנמסרו לו סמכויות של שוטר לפי כל דין, בחשד לביצוע עבירה, לא יימנע מלהשיב לשאלות החוקר מן הטעם שהתשובה עלולה להפליל אותו." בניגוד למה שקיים היום, שהוא יכול לשמור על זכות השתיקה.</w:t>
      </w:r>
    </w:p>
    <w:p w14:paraId="537E7502" w14:textId="77777777" w:rsidR="008F3D15" w:rsidRPr="008F3D15" w:rsidRDefault="008F3D15" w:rsidP="008F3D15">
      <w:pPr>
        <w:bidi/>
        <w:rPr>
          <w:rFonts w:cs="David" w:hint="cs"/>
          <w:rtl/>
        </w:rPr>
      </w:pPr>
    </w:p>
    <w:p w14:paraId="355BC158" w14:textId="77777777" w:rsidR="008F3D15" w:rsidRPr="008F3D15" w:rsidRDefault="008F3D15" w:rsidP="008F3D15">
      <w:pPr>
        <w:bidi/>
        <w:rPr>
          <w:rFonts w:cs="David" w:hint="cs"/>
          <w:rtl/>
        </w:rPr>
      </w:pPr>
      <w:r w:rsidRPr="008F3D15">
        <w:rPr>
          <w:rFonts w:cs="David" w:hint="cs"/>
          <w:u w:val="single"/>
          <w:rtl/>
        </w:rPr>
        <w:t>גדעון סער:</w:t>
      </w:r>
    </w:p>
    <w:p w14:paraId="1C150ADD" w14:textId="77777777" w:rsidR="008F3D15" w:rsidRPr="008F3D15" w:rsidRDefault="008F3D15" w:rsidP="008F3D15">
      <w:pPr>
        <w:bidi/>
        <w:rPr>
          <w:rFonts w:cs="David" w:hint="cs"/>
          <w:rtl/>
        </w:rPr>
      </w:pPr>
    </w:p>
    <w:p w14:paraId="6E4E751B" w14:textId="77777777" w:rsidR="008F3D15" w:rsidRPr="008F3D15" w:rsidRDefault="008F3D15" w:rsidP="008F3D15">
      <w:pPr>
        <w:bidi/>
        <w:rPr>
          <w:rFonts w:cs="David" w:hint="cs"/>
          <w:rtl/>
        </w:rPr>
      </w:pPr>
      <w:r w:rsidRPr="008F3D15">
        <w:rPr>
          <w:rFonts w:cs="David" w:hint="cs"/>
          <w:rtl/>
        </w:rPr>
        <w:tab/>
        <w:t xml:space="preserve"> אדוני היושב-ראש, יש לי שאלה לעניין סעיף 18, אבל אני אתייחס תחילה לסעיף 19. אני מאותם אלה שתמכו ביוזמת החקיקה של חבר הכנסת ריבלין, חברת הכנסת </w:t>
      </w:r>
      <w:proofErr w:type="spellStart"/>
      <w:r w:rsidRPr="008F3D15">
        <w:rPr>
          <w:rFonts w:cs="David" w:hint="cs"/>
          <w:rtl/>
        </w:rPr>
        <w:t>גלאון</w:t>
      </w:r>
      <w:proofErr w:type="spellEnd"/>
      <w:r w:rsidRPr="008F3D15">
        <w:rPr>
          <w:rFonts w:cs="David" w:hint="cs"/>
          <w:rtl/>
        </w:rPr>
        <w:t xml:space="preserve"> ואחרון, שלפיה איש ציבור לא יוכל לעשות שימוש בזכות השתיקה, מאחר שאיש ציבור הוא לא אדם אשר יכול להסתתר מאחורי שתיקה, והוא מחויב במענה גם לרשויות אכיפת החוק וגם לציבור באופן כללי.</w:t>
      </w:r>
    </w:p>
    <w:p w14:paraId="52EF8F2F" w14:textId="77777777" w:rsidR="008F3D15" w:rsidRPr="008F3D15" w:rsidRDefault="008F3D15" w:rsidP="008F3D15">
      <w:pPr>
        <w:bidi/>
        <w:rPr>
          <w:rFonts w:cs="David" w:hint="cs"/>
          <w:rtl/>
        </w:rPr>
      </w:pPr>
    </w:p>
    <w:p w14:paraId="4B54DA03" w14:textId="77777777" w:rsidR="008F3D15" w:rsidRPr="008F3D15" w:rsidRDefault="008F3D15" w:rsidP="008F3D15">
      <w:pPr>
        <w:bidi/>
        <w:rPr>
          <w:rFonts w:cs="David" w:hint="cs"/>
          <w:rtl/>
        </w:rPr>
      </w:pPr>
      <w:r w:rsidRPr="008F3D15">
        <w:rPr>
          <w:rFonts w:cs="David" w:hint="cs"/>
          <w:rtl/>
        </w:rPr>
        <w:tab/>
        <w:t xml:space="preserve">לצערי הרב, עקב טעמים לא ענייניים, יושב-ראש ועדת החוקה, חוק ומשפט מעכב זה למעלה משנה את הדיון בהצעה שעברה ברוב משמעותי בקריאה הטרומית, ולא מעלה אותה לדיון בהכנה לקריאה הראשונה, בניגוד להוראות התקנון, ועניין זה הוא עתה עילה להגשת תלונה לוועדת האתיקה </w:t>
      </w:r>
      <w:r w:rsidRPr="008F3D15">
        <w:rPr>
          <w:rFonts w:cs="David"/>
          <w:rtl/>
        </w:rPr>
        <w:t>–</w:t>
      </w:r>
      <w:r w:rsidRPr="008F3D15">
        <w:rPr>
          <w:rFonts w:cs="David" w:hint="cs"/>
          <w:rtl/>
        </w:rPr>
        <w:t xml:space="preserve"> קראתי בעיתון ששניים מהמציעים הגישו תלונה לוועדת האתיקה </w:t>
      </w:r>
      <w:r w:rsidRPr="008F3D15">
        <w:rPr>
          <w:rFonts w:cs="David"/>
          <w:rtl/>
        </w:rPr>
        <w:t>–</w:t>
      </w:r>
      <w:r w:rsidRPr="008F3D15">
        <w:rPr>
          <w:rFonts w:cs="David" w:hint="cs"/>
          <w:rtl/>
        </w:rPr>
        <w:t xml:space="preserve"> על יושב-ראש ועדת החוקה על כך שהוא ממאן להגיש את הצעת החוק הזאת.</w:t>
      </w:r>
    </w:p>
    <w:p w14:paraId="113C7A10" w14:textId="77777777" w:rsidR="008F3D15" w:rsidRPr="008F3D15" w:rsidRDefault="008F3D15" w:rsidP="008F3D15">
      <w:pPr>
        <w:bidi/>
        <w:rPr>
          <w:rFonts w:cs="David" w:hint="cs"/>
          <w:rtl/>
        </w:rPr>
      </w:pPr>
    </w:p>
    <w:p w14:paraId="58236A8A" w14:textId="77777777" w:rsidR="008F3D15" w:rsidRPr="008F3D15" w:rsidRDefault="008F3D15" w:rsidP="008F3D15">
      <w:pPr>
        <w:bidi/>
        <w:rPr>
          <w:rFonts w:cs="David" w:hint="cs"/>
          <w:rtl/>
        </w:rPr>
      </w:pPr>
      <w:r w:rsidRPr="008F3D15">
        <w:rPr>
          <w:rFonts w:cs="David" w:hint="cs"/>
          <w:u w:val="single"/>
          <w:rtl/>
        </w:rPr>
        <w:t>היו"ר דוד טל:</w:t>
      </w:r>
    </w:p>
    <w:p w14:paraId="61BB08D9" w14:textId="77777777" w:rsidR="008F3D15" w:rsidRPr="008F3D15" w:rsidRDefault="008F3D15" w:rsidP="008F3D15">
      <w:pPr>
        <w:bidi/>
        <w:rPr>
          <w:rFonts w:cs="David" w:hint="cs"/>
          <w:rtl/>
        </w:rPr>
      </w:pPr>
    </w:p>
    <w:p w14:paraId="5F4F4911" w14:textId="77777777" w:rsidR="008F3D15" w:rsidRPr="008F3D15" w:rsidRDefault="008F3D15" w:rsidP="008F3D15">
      <w:pPr>
        <w:bidi/>
        <w:rPr>
          <w:rFonts w:cs="David" w:hint="cs"/>
          <w:rtl/>
        </w:rPr>
      </w:pPr>
      <w:r w:rsidRPr="008F3D15">
        <w:rPr>
          <w:rFonts w:cs="David" w:hint="cs"/>
          <w:rtl/>
        </w:rPr>
        <w:tab/>
        <w:t>אני לא קיבלתי תלונה כזאת.</w:t>
      </w:r>
    </w:p>
    <w:p w14:paraId="7FB30204" w14:textId="77777777" w:rsidR="008F3D15" w:rsidRPr="008F3D15" w:rsidRDefault="008F3D15" w:rsidP="008F3D15">
      <w:pPr>
        <w:bidi/>
        <w:rPr>
          <w:rFonts w:cs="David" w:hint="cs"/>
          <w:rtl/>
        </w:rPr>
      </w:pPr>
    </w:p>
    <w:p w14:paraId="1161426D" w14:textId="77777777" w:rsidR="008F3D15" w:rsidRPr="008F3D15" w:rsidRDefault="008F3D15" w:rsidP="008F3D15">
      <w:pPr>
        <w:bidi/>
        <w:rPr>
          <w:rFonts w:cs="David" w:hint="cs"/>
          <w:u w:val="single"/>
          <w:rtl/>
        </w:rPr>
      </w:pPr>
      <w:r w:rsidRPr="008F3D15">
        <w:rPr>
          <w:rFonts w:cs="David" w:hint="cs"/>
          <w:u w:val="single"/>
          <w:rtl/>
        </w:rPr>
        <w:t>גדעון סער:</w:t>
      </w:r>
    </w:p>
    <w:p w14:paraId="5B3E0386" w14:textId="77777777" w:rsidR="008F3D15" w:rsidRPr="008F3D15" w:rsidRDefault="008F3D15" w:rsidP="008F3D15">
      <w:pPr>
        <w:bidi/>
        <w:rPr>
          <w:rFonts w:cs="David" w:hint="cs"/>
          <w:u w:val="single"/>
          <w:rtl/>
        </w:rPr>
      </w:pPr>
    </w:p>
    <w:p w14:paraId="751A00CC" w14:textId="77777777" w:rsidR="008F3D15" w:rsidRPr="008F3D15" w:rsidRDefault="008F3D15" w:rsidP="008F3D15">
      <w:pPr>
        <w:bidi/>
        <w:rPr>
          <w:rFonts w:cs="David" w:hint="cs"/>
          <w:rtl/>
        </w:rPr>
      </w:pPr>
      <w:r w:rsidRPr="008F3D15">
        <w:rPr>
          <w:rFonts w:cs="David" w:hint="cs"/>
          <w:rtl/>
        </w:rPr>
        <w:tab/>
        <w:t xml:space="preserve"> אתה לא חבר ועדת האתיקה.</w:t>
      </w:r>
    </w:p>
    <w:p w14:paraId="019D7924" w14:textId="77777777" w:rsidR="008F3D15" w:rsidRPr="008F3D15" w:rsidRDefault="008F3D15" w:rsidP="008F3D15">
      <w:pPr>
        <w:bidi/>
        <w:rPr>
          <w:rFonts w:cs="David" w:hint="cs"/>
          <w:rtl/>
        </w:rPr>
      </w:pPr>
    </w:p>
    <w:p w14:paraId="113D0444" w14:textId="77777777" w:rsidR="008F3D15" w:rsidRPr="008F3D15" w:rsidRDefault="008F3D15" w:rsidP="008F3D15">
      <w:pPr>
        <w:bidi/>
        <w:rPr>
          <w:rFonts w:cs="David" w:hint="cs"/>
          <w:rtl/>
        </w:rPr>
      </w:pPr>
      <w:r w:rsidRPr="008F3D15">
        <w:rPr>
          <w:rFonts w:cs="David" w:hint="cs"/>
          <w:u w:val="single"/>
          <w:rtl/>
        </w:rPr>
        <w:t>היו"ר דוד טל:</w:t>
      </w:r>
    </w:p>
    <w:p w14:paraId="6CD9624B" w14:textId="77777777" w:rsidR="008F3D15" w:rsidRPr="008F3D15" w:rsidRDefault="008F3D15" w:rsidP="008F3D15">
      <w:pPr>
        <w:bidi/>
        <w:rPr>
          <w:rFonts w:cs="David" w:hint="cs"/>
          <w:rtl/>
        </w:rPr>
      </w:pPr>
    </w:p>
    <w:p w14:paraId="6A9CC86C" w14:textId="77777777" w:rsidR="008F3D15" w:rsidRPr="008F3D15" w:rsidRDefault="008F3D15" w:rsidP="008F3D15">
      <w:pPr>
        <w:bidi/>
        <w:rPr>
          <w:rFonts w:cs="David" w:hint="cs"/>
          <w:rtl/>
        </w:rPr>
      </w:pPr>
      <w:r w:rsidRPr="008F3D15">
        <w:rPr>
          <w:rFonts w:cs="David" w:hint="cs"/>
          <w:rtl/>
        </w:rPr>
        <w:tab/>
        <w:t>ליושב-ראש ועדת האתיקה יש סמכות לבדוק.</w:t>
      </w:r>
    </w:p>
    <w:p w14:paraId="1BC1D27E" w14:textId="77777777" w:rsidR="008F3D15" w:rsidRPr="008F3D15" w:rsidRDefault="008F3D15" w:rsidP="008F3D15">
      <w:pPr>
        <w:bidi/>
        <w:rPr>
          <w:rFonts w:cs="David" w:hint="cs"/>
          <w:rtl/>
        </w:rPr>
      </w:pPr>
    </w:p>
    <w:p w14:paraId="75B4FDE4" w14:textId="77777777" w:rsidR="008F3D15" w:rsidRPr="008F3D15" w:rsidRDefault="008F3D15" w:rsidP="008F3D15">
      <w:pPr>
        <w:bidi/>
        <w:rPr>
          <w:rFonts w:cs="David" w:hint="cs"/>
          <w:rtl/>
        </w:rPr>
      </w:pPr>
      <w:r w:rsidRPr="008F3D15">
        <w:rPr>
          <w:rFonts w:cs="David" w:hint="cs"/>
          <w:u w:val="single"/>
          <w:rtl/>
        </w:rPr>
        <w:t>גדעון סער:</w:t>
      </w:r>
    </w:p>
    <w:p w14:paraId="3B7D1707" w14:textId="77777777" w:rsidR="008F3D15" w:rsidRPr="008F3D15" w:rsidRDefault="008F3D15" w:rsidP="008F3D15">
      <w:pPr>
        <w:bidi/>
        <w:rPr>
          <w:rFonts w:cs="David" w:hint="cs"/>
          <w:rtl/>
        </w:rPr>
      </w:pPr>
    </w:p>
    <w:p w14:paraId="48E9437B" w14:textId="77777777" w:rsidR="008F3D15" w:rsidRPr="008F3D15" w:rsidRDefault="008F3D15" w:rsidP="008F3D15">
      <w:pPr>
        <w:bidi/>
        <w:rPr>
          <w:rFonts w:cs="David" w:hint="cs"/>
          <w:rtl/>
        </w:rPr>
      </w:pPr>
      <w:r w:rsidRPr="008F3D15">
        <w:rPr>
          <w:rFonts w:cs="David" w:hint="cs"/>
          <w:rtl/>
        </w:rPr>
        <w:tab/>
        <w:t xml:space="preserve"> לו הייתי בנעלי המתלוננים הייתי מגיב על התנהגותו הבלתי ראויה של יושב-ראש ועדת החוקה בהעברת הצעת החוק לוועדה אחרת, למשל, הוועדה למעמד האישה, אבל אפשר גם לוועדות אחרות, שבהן אני יכול לדעת שאכן יש כוונה ורצון לקדם אותה חקיקה. לא התייעצו איתי, אבל אם יקראו את הפרוטוקול, יוכלו לשמוע את העצה, זה גם יכול להיות בוועדת הכנסת, </w:t>
      </w:r>
      <w:r w:rsidRPr="008F3D15">
        <w:rPr>
          <w:rFonts w:cs="David" w:hint="cs"/>
          <w:rtl/>
        </w:rPr>
        <w:lastRenderedPageBreak/>
        <w:t>שהיא ועדה שעוסקת בנושא של חברי כנסת, אם כי הצעת החוק יותר רחבה, היא מדברת על נבחרי ציבור באופן כללי.</w:t>
      </w:r>
    </w:p>
    <w:p w14:paraId="37CE9AA7" w14:textId="77777777" w:rsidR="008F3D15" w:rsidRPr="008F3D15" w:rsidRDefault="008F3D15" w:rsidP="008F3D15">
      <w:pPr>
        <w:bidi/>
        <w:rPr>
          <w:rFonts w:cs="David" w:hint="cs"/>
          <w:rtl/>
        </w:rPr>
      </w:pPr>
    </w:p>
    <w:p w14:paraId="0C0FD1C3" w14:textId="77777777" w:rsidR="008F3D15" w:rsidRPr="008F3D15" w:rsidRDefault="008F3D15" w:rsidP="008F3D15">
      <w:pPr>
        <w:bidi/>
        <w:rPr>
          <w:rFonts w:cs="David" w:hint="cs"/>
          <w:rtl/>
        </w:rPr>
      </w:pPr>
      <w:r w:rsidRPr="008F3D15">
        <w:rPr>
          <w:rFonts w:cs="David" w:hint="cs"/>
          <w:rtl/>
        </w:rPr>
        <w:tab/>
        <w:t xml:space="preserve">הנקודה העיקרית, והיא הנקודה החשובה. אם אנחנו אומרים שאנחנו מגבילים זכות שהיא זכות שבדין, זכות המוקנית על פי חוק לכל נחקר </w:t>
      </w:r>
      <w:r w:rsidRPr="008F3D15">
        <w:rPr>
          <w:rFonts w:cs="David"/>
          <w:rtl/>
        </w:rPr>
        <w:t>–</w:t>
      </w:r>
      <w:r w:rsidRPr="008F3D15">
        <w:rPr>
          <w:rFonts w:cs="David" w:hint="cs"/>
          <w:rtl/>
        </w:rPr>
        <w:t xml:space="preserve"> זכות השתיקה כמו גם זכויות אחרות שהן זכויות בהליך הפלילי או זכויות במשפט </w:t>
      </w:r>
      <w:r w:rsidRPr="008F3D15">
        <w:rPr>
          <w:rFonts w:cs="David"/>
          <w:rtl/>
        </w:rPr>
        <w:t>–</w:t>
      </w:r>
      <w:r w:rsidRPr="008F3D15">
        <w:rPr>
          <w:rFonts w:cs="David" w:hint="cs"/>
          <w:rtl/>
        </w:rPr>
        <w:t xml:space="preserve"> האם זה נכון מבחינת התפיסה המשפטית לסייג אותה זכות בתקנון אתיקה, שאין ספק שהמעמד הנורמטיבי שלו נחות ממעמד של הוראה סטטוטורית? אני חייב לומר שבעיני זו שגיאה. אני מדגיש שאני תומך בהצעות החוק, וככל שהן יידונו, אני בוודאי אצביע בעד, אני חושב שזה תורם לניקיון הציבורי ולאמון של הציבור בנבחרי הציבור. </w:t>
      </w:r>
    </w:p>
    <w:p w14:paraId="55EED831" w14:textId="77777777" w:rsidR="008F3D15" w:rsidRPr="008F3D15" w:rsidRDefault="008F3D15" w:rsidP="008F3D15">
      <w:pPr>
        <w:bidi/>
        <w:rPr>
          <w:rFonts w:cs="David" w:hint="cs"/>
          <w:rtl/>
        </w:rPr>
      </w:pPr>
    </w:p>
    <w:p w14:paraId="46E8AC0A" w14:textId="77777777" w:rsidR="008F3D15" w:rsidRPr="008F3D15" w:rsidRDefault="008F3D15" w:rsidP="008F3D15">
      <w:pPr>
        <w:bidi/>
        <w:rPr>
          <w:rFonts w:cs="David" w:hint="cs"/>
          <w:rtl/>
        </w:rPr>
      </w:pPr>
      <w:r w:rsidRPr="008F3D15">
        <w:rPr>
          <w:rFonts w:cs="David" w:hint="cs"/>
          <w:rtl/>
        </w:rPr>
        <w:tab/>
        <w:t>לבוא ולהגיד שיש זכות בדין, ואני מעניש בתקנון אתי על שימוש בזכות שהיא זכות שבדין, זה עקום לגמרי. נכון שאפשר לומר שיש זכות בדין, אבל אני דורש רמה נורמטיבית גבוהה יותר, למעשה אני דורש מחבר כנסת שלא ישתמש בזכות שקיימת לו בדין. עצם התפיסה ששימוש בזכות שבדין היא עבירה אתית, היא דבר שגוי ולא נכון. ולכן אנחנו לא צריכים לקבל את הסעיף כפי שהוצע לנו. מצד שני, אני אשמח אם אדוני, כיושב-ראש ועדת הכנסת, המופקדת על פי התקנון על סדרי הבית, יתערב בבעיה החמורה שבחדר שליד--</w:t>
      </w:r>
    </w:p>
    <w:p w14:paraId="671CC61C" w14:textId="77777777" w:rsidR="008F3D15" w:rsidRPr="008F3D15" w:rsidRDefault="008F3D15" w:rsidP="008F3D15">
      <w:pPr>
        <w:bidi/>
        <w:rPr>
          <w:rFonts w:cs="David" w:hint="cs"/>
          <w:rtl/>
        </w:rPr>
      </w:pPr>
    </w:p>
    <w:p w14:paraId="55E90F24" w14:textId="77777777" w:rsidR="008F3D15" w:rsidRPr="008F3D15" w:rsidRDefault="008F3D15" w:rsidP="008F3D15">
      <w:pPr>
        <w:bidi/>
        <w:rPr>
          <w:rFonts w:cs="David" w:hint="cs"/>
          <w:rtl/>
        </w:rPr>
      </w:pPr>
      <w:r w:rsidRPr="008F3D15">
        <w:rPr>
          <w:rFonts w:cs="David" w:hint="cs"/>
          <w:u w:val="single"/>
          <w:rtl/>
        </w:rPr>
        <w:t>היו"ר דוד טל:</w:t>
      </w:r>
    </w:p>
    <w:p w14:paraId="68F6B24A" w14:textId="77777777" w:rsidR="008F3D15" w:rsidRPr="008F3D15" w:rsidRDefault="008F3D15" w:rsidP="008F3D15">
      <w:pPr>
        <w:bidi/>
        <w:rPr>
          <w:rFonts w:cs="David" w:hint="cs"/>
          <w:rtl/>
        </w:rPr>
      </w:pPr>
    </w:p>
    <w:p w14:paraId="5B22B565" w14:textId="77777777" w:rsidR="008F3D15" w:rsidRPr="008F3D15" w:rsidRDefault="008F3D15" w:rsidP="008F3D15">
      <w:pPr>
        <w:bidi/>
        <w:rPr>
          <w:rFonts w:cs="David" w:hint="cs"/>
          <w:rtl/>
        </w:rPr>
      </w:pPr>
      <w:r w:rsidRPr="008F3D15">
        <w:rPr>
          <w:rFonts w:cs="David" w:hint="cs"/>
          <w:rtl/>
        </w:rPr>
        <w:tab/>
        <w:t>אם אני אקבל מכתב רשמי בנושא, אני אתערב.</w:t>
      </w:r>
    </w:p>
    <w:p w14:paraId="5D95CED6" w14:textId="77777777" w:rsidR="008F3D15" w:rsidRPr="008F3D15" w:rsidRDefault="008F3D15" w:rsidP="008F3D15">
      <w:pPr>
        <w:bidi/>
        <w:rPr>
          <w:rFonts w:cs="David" w:hint="cs"/>
          <w:rtl/>
        </w:rPr>
      </w:pPr>
    </w:p>
    <w:p w14:paraId="572CDE34" w14:textId="77777777" w:rsidR="008F3D15" w:rsidRPr="008F3D15" w:rsidRDefault="008F3D15" w:rsidP="008F3D15">
      <w:pPr>
        <w:bidi/>
        <w:rPr>
          <w:rFonts w:cs="David" w:hint="cs"/>
          <w:u w:val="single"/>
          <w:rtl/>
        </w:rPr>
      </w:pPr>
      <w:r w:rsidRPr="008F3D15">
        <w:rPr>
          <w:rFonts w:cs="David" w:hint="cs"/>
          <w:u w:val="single"/>
          <w:rtl/>
        </w:rPr>
        <w:t>גדעון סער:</w:t>
      </w:r>
    </w:p>
    <w:p w14:paraId="6F555165" w14:textId="77777777" w:rsidR="008F3D15" w:rsidRPr="008F3D15" w:rsidRDefault="008F3D15" w:rsidP="008F3D15">
      <w:pPr>
        <w:bidi/>
        <w:rPr>
          <w:rFonts w:cs="David" w:hint="cs"/>
          <w:u w:val="single"/>
          <w:rtl/>
        </w:rPr>
      </w:pPr>
    </w:p>
    <w:p w14:paraId="37208E19" w14:textId="77777777" w:rsidR="008F3D15" w:rsidRPr="008F3D15" w:rsidRDefault="008F3D15" w:rsidP="008F3D15">
      <w:pPr>
        <w:bidi/>
        <w:rPr>
          <w:rFonts w:cs="David" w:hint="cs"/>
          <w:rtl/>
        </w:rPr>
      </w:pPr>
      <w:r w:rsidRPr="008F3D15">
        <w:rPr>
          <w:rFonts w:cs="David" w:hint="cs"/>
          <w:rtl/>
        </w:rPr>
        <w:tab/>
        <w:t>--שכן לא ייתכן ששנה וחודשיים, כאשר התקנון במרב מקנה שישה חודשים, שלושה ועוד שלושה חודשים, שישה חודשים בסך הכול- - -</w:t>
      </w:r>
    </w:p>
    <w:p w14:paraId="76F8190A" w14:textId="77777777" w:rsidR="008F3D15" w:rsidRPr="008F3D15" w:rsidRDefault="008F3D15" w:rsidP="008F3D15">
      <w:pPr>
        <w:bidi/>
        <w:rPr>
          <w:rFonts w:cs="David" w:hint="cs"/>
          <w:rtl/>
        </w:rPr>
      </w:pPr>
      <w:r w:rsidRPr="008F3D15">
        <w:rPr>
          <w:rFonts w:cs="David" w:hint="cs"/>
          <w:rtl/>
        </w:rPr>
        <w:t xml:space="preserve"> </w:t>
      </w:r>
    </w:p>
    <w:p w14:paraId="26E58B2C"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4F18D83F" w14:textId="77777777" w:rsidR="008F3D15" w:rsidRPr="008F3D15" w:rsidRDefault="008F3D15" w:rsidP="008F3D15">
      <w:pPr>
        <w:bidi/>
        <w:rPr>
          <w:rFonts w:cs="David" w:hint="cs"/>
          <w:rtl/>
        </w:rPr>
      </w:pPr>
    </w:p>
    <w:p w14:paraId="072CCABF" w14:textId="77777777" w:rsidR="008F3D15" w:rsidRPr="008F3D15" w:rsidRDefault="008F3D15" w:rsidP="008F3D15">
      <w:pPr>
        <w:bidi/>
        <w:rPr>
          <w:rFonts w:cs="David" w:hint="cs"/>
          <w:rtl/>
        </w:rPr>
      </w:pPr>
      <w:r w:rsidRPr="008F3D15">
        <w:rPr>
          <w:rFonts w:cs="David" w:hint="cs"/>
          <w:rtl/>
        </w:rPr>
        <w:tab/>
        <w:t>היה דיון אחד במאי.</w:t>
      </w:r>
    </w:p>
    <w:p w14:paraId="5C6ABD67" w14:textId="77777777" w:rsidR="008F3D15" w:rsidRPr="008F3D15" w:rsidRDefault="008F3D15" w:rsidP="008F3D15">
      <w:pPr>
        <w:bidi/>
        <w:rPr>
          <w:rFonts w:cs="David" w:hint="cs"/>
          <w:rtl/>
        </w:rPr>
      </w:pPr>
    </w:p>
    <w:p w14:paraId="05F10538" w14:textId="77777777" w:rsidR="008F3D15" w:rsidRPr="008F3D15" w:rsidRDefault="008F3D15" w:rsidP="008F3D15">
      <w:pPr>
        <w:bidi/>
        <w:rPr>
          <w:rFonts w:cs="David" w:hint="cs"/>
          <w:rtl/>
        </w:rPr>
      </w:pPr>
      <w:r w:rsidRPr="008F3D15">
        <w:rPr>
          <w:rFonts w:cs="David" w:hint="cs"/>
          <w:u w:val="single"/>
          <w:rtl/>
        </w:rPr>
        <w:t>היו"ר דוד טל:</w:t>
      </w:r>
    </w:p>
    <w:p w14:paraId="0A61DEEF" w14:textId="77777777" w:rsidR="008F3D15" w:rsidRPr="008F3D15" w:rsidRDefault="008F3D15" w:rsidP="008F3D15">
      <w:pPr>
        <w:bidi/>
        <w:rPr>
          <w:rFonts w:cs="David" w:hint="cs"/>
          <w:rtl/>
        </w:rPr>
      </w:pPr>
    </w:p>
    <w:p w14:paraId="67B22308" w14:textId="77777777" w:rsidR="008F3D15" w:rsidRPr="008F3D15" w:rsidRDefault="008F3D15" w:rsidP="008F3D15">
      <w:pPr>
        <w:bidi/>
        <w:rPr>
          <w:rFonts w:cs="David" w:hint="cs"/>
          <w:rtl/>
        </w:rPr>
      </w:pPr>
      <w:r w:rsidRPr="008F3D15">
        <w:rPr>
          <w:rFonts w:cs="David" w:hint="cs"/>
          <w:rtl/>
        </w:rPr>
        <w:tab/>
        <w:t xml:space="preserve">היה דיון במאי, אבל לא בהצעה שלו. יש הצעה אחרת, שהדיון הראשוני היה כבר לפני שנה, ודיון אחר של זהבה </w:t>
      </w:r>
      <w:proofErr w:type="spellStart"/>
      <w:r w:rsidRPr="008F3D15">
        <w:rPr>
          <w:rFonts w:cs="David" w:hint="cs"/>
          <w:rtl/>
        </w:rPr>
        <w:t>גלאון</w:t>
      </w:r>
      <w:proofErr w:type="spellEnd"/>
      <w:r w:rsidRPr="008F3D15">
        <w:rPr>
          <w:rFonts w:cs="David" w:hint="cs"/>
          <w:rtl/>
        </w:rPr>
        <w:t xml:space="preserve"> לאחר מכן.</w:t>
      </w:r>
    </w:p>
    <w:p w14:paraId="37F6CA31" w14:textId="77777777" w:rsidR="008F3D15" w:rsidRPr="008F3D15" w:rsidRDefault="008F3D15" w:rsidP="008F3D15">
      <w:pPr>
        <w:bidi/>
        <w:rPr>
          <w:rFonts w:cs="David" w:hint="cs"/>
          <w:rtl/>
        </w:rPr>
      </w:pPr>
    </w:p>
    <w:p w14:paraId="11B77CF1" w14:textId="77777777" w:rsidR="008F3D15" w:rsidRPr="008F3D15" w:rsidRDefault="008F3D15" w:rsidP="008F3D15">
      <w:pPr>
        <w:bidi/>
        <w:rPr>
          <w:rFonts w:cs="David" w:hint="cs"/>
          <w:rtl/>
        </w:rPr>
      </w:pPr>
      <w:r w:rsidRPr="008F3D15">
        <w:rPr>
          <w:rFonts w:cs="David" w:hint="cs"/>
          <w:rtl/>
        </w:rPr>
        <w:tab/>
        <w:t xml:space="preserve">אדוני, אני מבין את מה שאתה אומר, וגם אני סבור כך. אם אין חוק כרגע, כמו שאתה מציין, אנחנו מאשרים רק את התקנות. אתה, חבר כנסת, רוצה לשמור על זכות השתיקה, אתה שומר על זכות השתיקה. זה לא נאה, זה לא יאה, אתה עובר עבירה אתית, אבל שום עבירה פלילית אין כאן, אז עברת עבירה אתית. אז מה? אם היו אומרים לי שיש כאן סנקציה לחבר כנסת שעוצמתה הרבה יותר גבוהה מהסנקציה שאנחנו מכירים בוועדת האתיקה לחברי כנסת, למשל, חבר כנסת שומר על זכות השתיקה </w:t>
      </w:r>
      <w:r w:rsidRPr="008F3D15">
        <w:rPr>
          <w:rFonts w:cs="David"/>
          <w:rtl/>
        </w:rPr>
        <w:t>–</w:t>
      </w:r>
      <w:r w:rsidRPr="008F3D15">
        <w:rPr>
          <w:rFonts w:cs="David" w:hint="cs"/>
          <w:rtl/>
        </w:rPr>
        <w:t xml:space="preserve"> עוצמתה של הסנקציה תהיה קשה וחזקה כל עוד אין חוק. כשיהיה חוק, הוא מייתר.</w:t>
      </w:r>
    </w:p>
    <w:p w14:paraId="4740D370" w14:textId="77777777" w:rsidR="008F3D15" w:rsidRPr="008F3D15" w:rsidRDefault="008F3D15" w:rsidP="008F3D15">
      <w:pPr>
        <w:bidi/>
        <w:rPr>
          <w:rFonts w:cs="David" w:hint="cs"/>
          <w:rtl/>
        </w:rPr>
      </w:pPr>
    </w:p>
    <w:p w14:paraId="1CFC37C5" w14:textId="77777777" w:rsidR="008F3D15" w:rsidRPr="008F3D15" w:rsidRDefault="008F3D15" w:rsidP="008F3D15">
      <w:pPr>
        <w:bidi/>
        <w:rPr>
          <w:rFonts w:cs="David" w:hint="cs"/>
          <w:rtl/>
        </w:rPr>
      </w:pPr>
      <w:r w:rsidRPr="008F3D15">
        <w:rPr>
          <w:rFonts w:cs="David" w:hint="cs"/>
          <w:u w:val="single"/>
          <w:rtl/>
        </w:rPr>
        <w:t>גדעון סער:</w:t>
      </w:r>
    </w:p>
    <w:p w14:paraId="12F4505E" w14:textId="77777777" w:rsidR="008F3D15" w:rsidRPr="008F3D15" w:rsidRDefault="008F3D15" w:rsidP="008F3D15">
      <w:pPr>
        <w:bidi/>
        <w:rPr>
          <w:rFonts w:cs="David" w:hint="cs"/>
          <w:rtl/>
        </w:rPr>
      </w:pPr>
    </w:p>
    <w:p w14:paraId="41BBEAC8" w14:textId="77777777" w:rsidR="008F3D15" w:rsidRPr="008F3D15" w:rsidRDefault="008F3D15" w:rsidP="008F3D15">
      <w:pPr>
        <w:bidi/>
        <w:rPr>
          <w:rFonts w:cs="David" w:hint="cs"/>
          <w:rtl/>
        </w:rPr>
      </w:pPr>
      <w:r w:rsidRPr="008F3D15">
        <w:rPr>
          <w:rFonts w:cs="David" w:hint="cs"/>
          <w:rtl/>
        </w:rPr>
        <w:tab/>
        <w:t xml:space="preserve"> אכן יש דברים שקיימים בתקנון האתיקה, אבל לא קיימים בחוק, זאת אומרת, אפשר לדמיין עבירות אתיות. אבל פה זה חלק מהמגנה </w:t>
      </w:r>
      <w:proofErr w:type="spellStart"/>
      <w:r w:rsidRPr="008F3D15">
        <w:rPr>
          <w:rFonts w:cs="David" w:hint="cs"/>
          <w:rtl/>
        </w:rPr>
        <w:t>כרטה</w:t>
      </w:r>
      <w:proofErr w:type="spellEnd"/>
      <w:r w:rsidRPr="008F3D15">
        <w:rPr>
          <w:rFonts w:cs="David" w:hint="cs"/>
          <w:rtl/>
        </w:rPr>
        <w:t xml:space="preserve"> של האדם במשפט הפלילי כפי שאנחנו מכירים: זכות ההיוועצות, זכות השתיקה. אנחנו יכולים להגיד שאנחנו מסייגים כלפי נבחר ציבור, אבל כל עוד אנחנו לא עושים את זה בחקיקה, לדעתי, לא נכון לעשות את זה.</w:t>
      </w:r>
    </w:p>
    <w:p w14:paraId="612AE32E" w14:textId="77777777" w:rsidR="008F3D15" w:rsidRPr="008F3D15" w:rsidRDefault="008F3D15" w:rsidP="008F3D15">
      <w:pPr>
        <w:bidi/>
        <w:rPr>
          <w:rFonts w:cs="David" w:hint="cs"/>
          <w:rtl/>
        </w:rPr>
      </w:pPr>
    </w:p>
    <w:p w14:paraId="455A4476" w14:textId="77777777" w:rsidR="008F3D15" w:rsidRPr="008F3D15" w:rsidRDefault="008F3D15" w:rsidP="008F3D15">
      <w:pPr>
        <w:bidi/>
        <w:rPr>
          <w:rFonts w:cs="David" w:hint="cs"/>
          <w:rtl/>
        </w:rPr>
      </w:pPr>
      <w:r w:rsidRPr="008F3D15">
        <w:rPr>
          <w:rFonts w:cs="David" w:hint="cs"/>
          <w:u w:val="single"/>
          <w:rtl/>
        </w:rPr>
        <w:t>אורי אריאל:</w:t>
      </w:r>
    </w:p>
    <w:p w14:paraId="33013A29" w14:textId="77777777" w:rsidR="008F3D15" w:rsidRPr="008F3D15" w:rsidRDefault="008F3D15" w:rsidP="008F3D15">
      <w:pPr>
        <w:bidi/>
        <w:rPr>
          <w:rFonts w:cs="David" w:hint="cs"/>
          <w:rtl/>
        </w:rPr>
      </w:pPr>
    </w:p>
    <w:p w14:paraId="512101D2" w14:textId="77777777" w:rsidR="008F3D15" w:rsidRDefault="008F3D15" w:rsidP="008F3D15">
      <w:pPr>
        <w:bidi/>
        <w:rPr>
          <w:rFonts w:cs="David" w:hint="cs"/>
          <w:rtl/>
        </w:rPr>
      </w:pPr>
      <w:r w:rsidRPr="008F3D15">
        <w:rPr>
          <w:rFonts w:cs="David" w:hint="cs"/>
          <w:rtl/>
        </w:rPr>
        <w:tab/>
        <w:t xml:space="preserve"> ההערה של גדעון סער נכונה, והייתי הולך בדרכך, אלא שיש לי חשש מההיכרות הקצרה שלי פה בבית, שיהיו כאלה שייאחזו בזה ויגידו למה לא צריך לקדם את החוק, כי הרי אישרנו בתקנון האתי את הדברים, ובא לציון גואל. אין צורך, לא צריך חוק. לא הייתי רוצה שישתמשו בזה, ונדמה לי שעל זה יש הסכמה כאן בין חברי הכנסת. אני מציע לשמור את זה בצד, וכשיגיע </w:t>
      </w:r>
    </w:p>
    <w:p w14:paraId="7A4FC7B4" w14:textId="77777777" w:rsidR="008F3D15" w:rsidRDefault="008F3D15" w:rsidP="008F3D15">
      <w:pPr>
        <w:bidi/>
        <w:rPr>
          <w:rFonts w:cs="David" w:hint="cs"/>
          <w:rtl/>
        </w:rPr>
      </w:pPr>
    </w:p>
    <w:p w14:paraId="61AD2C3D" w14:textId="77777777" w:rsidR="008F3D15" w:rsidRDefault="008F3D15" w:rsidP="008F3D15">
      <w:pPr>
        <w:bidi/>
        <w:rPr>
          <w:rFonts w:cs="David" w:hint="cs"/>
          <w:rtl/>
        </w:rPr>
      </w:pPr>
    </w:p>
    <w:p w14:paraId="4B871712" w14:textId="77777777" w:rsidR="008F3D15" w:rsidRPr="008F3D15" w:rsidRDefault="008F3D15" w:rsidP="008F3D15">
      <w:pPr>
        <w:bidi/>
        <w:rPr>
          <w:rFonts w:cs="David" w:hint="cs"/>
          <w:rtl/>
        </w:rPr>
      </w:pPr>
      <w:r w:rsidRPr="008F3D15">
        <w:rPr>
          <w:rFonts w:cs="David" w:hint="cs"/>
          <w:rtl/>
        </w:rPr>
        <w:t>היום ואדוני יגמור הכול, וזה יישאר הסעיף האחרון, נראה מה קרה בחדר הסמוך, ולפי זה נחליט האם להוסיף את זה או לא. כרגע הייתי שם את זה בצד.</w:t>
      </w:r>
    </w:p>
    <w:p w14:paraId="188CF17F" w14:textId="77777777" w:rsidR="008F3D15" w:rsidRDefault="008F3D15" w:rsidP="008F3D15">
      <w:pPr>
        <w:bidi/>
        <w:rPr>
          <w:rFonts w:cs="David" w:hint="cs"/>
          <w:u w:val="single"/>
          <w:rtl/>
        </w:rPr>
      </w:pPr>
    </w:p>
    <w:p w14:paraId="72195473" w14:textId="77777777" w:rsidR="008F3D15" w:rsidRPr="008F3D15" w:rsidRDefault="008F3D15" w:rsidP="008F3D15">
      <w:pPr>
        <w:bidi/>
        <w:rPr>
          <w:rFonts w:cs="David" w:hint="cs"/>
          <w:rtl/>
        </w:rPr>
      </w:pPr>
      <w:r w:rsidRPr="008F3D15">
        <w:rPr>
          <w:rFonts w:cs="David" w:hint="cs"/>
          <w:u w:val="single"/>
          <w:rtl/>
        </w:rPr>
        <w:t>גדעון סער:</w:t>
      </w:r>
    </w:p>
    <w:p w14:paraId="50C9AC46" w14:textId="77777777" w:rsidR="008F3D15" w:rsidRPr="008F3D15" w:rsidRDefault="008F3D15" w:rsidP="008F3D15">
      <w:pPr>
        <w:bidi/>
        <w:rPr>
          <w:rFonts w:cs="David" w:hint="cs"/>
          <w:rtl/>
        </w:rPr>
      </w:pPr>
    </w:p>
    <w:p w14:paraId="63E2D3DE" w14:textId="77777777" w:rsidR="008F3D15" w:rsidRPr="008F3D15" w:rsidRDefault="008F3D15" w:rsidP="008F3D15">
      <w:pPr>
        <w:bidi/>
        <w:rPr>
          <w:rFonts w:cs="David" w:hint="cs"/>
          <w:rtl/>
        </w:rPr>
      </w:pPr>
      <w:r w:rsidRPr="008F3D15">
        <w:rPr>
          <w:rFonts w:cs="David" w:hint="cs"/>
          <w:rtl/>
        </w:rPr>
        <w:tab/>
        <w:t>אפרופו חקיקת החוק הזה תעלה שאלה מעניינת, כי על פי החוק, חבר כנסת רשאי שלא למסור דבר שנמסר לו במהלך מילוי תפקידו או לצורך מילוי תפקידו. נדמה לי שזה מעוגן בחוק חסינות חברי הכנסת, זכויותיהם וחובותיהם.</w:t>
      </w:r>
    </w:p>
    <w:p w14:paraId="0FE6CEB5" w14:textId="77777777" w:rsidR="008F3D15" w:rsidRPr="008F3D15" w:rsidRDefault="008F3D15" w:rsidP="008F3D15">
      <w:pPr>
        <w:bidi/>
        <w:rPr>
          <w:rFonts w:cs="David" w:hint="cs"/>
          <w:rtl/>
        </w:rPr>
      </w:pPr>
    </w:p>
    <w:p w14:paraId="2494AE2D" w14:textId="77777777" w:rsidR="008F3D15" w:rsidRPr="008F3D15" w:rsidRDefault="008F3D15" w:rsidP="008F3D15">
      <w:pPr>
        <w:bidi/>
        <w:rPr>
          <w:rFonts w:cs="David" w:hint="cs"/>
          <w:rtl/>
        </w:rPr>
      </w:pPr>
      <w:r w:rsidRPr="008F3D15">
        <w:rPr>
          <w:rFonts w:cs="David" w:hint="cs"/>
          <w:u w:val="single"/>
          <w:rtl/>
        </w:rPr>
        <w:t>היו"ר דוד טל:</w:t>
      </w:r>
    </w:p>
    <w:p w14:paraId="76EAC591" w14:textId="77777777" w:rsidR="008F3D15" w:rsidRPr="008F3D15" w:rsidRDefault="008F3D15" w:rsidP="008F3D15">
      <w:pPr>
        <w:bidi/>
        <w:rPr>
          <w:rFonts w:cs="David" w:hint="cs"/>
          <w:rtl/>
        </w:rPr>
      </w:pPr>
    </w:p>
    <w:p w14:paraId="27AA47FC" w14:textId="77777777" w:rsidR="008F3D15" w:rsidRPr="008F3D15" w:rsidRDefault="008F3D15" w:rsidP="008F3D15">
      <w:pPr>
        <w:bidi/>
        <w:rPr>
          <w:rFonts w:cs="David" w:hint="cs"/>
          <w:rtl/>
        </w:rPr>
      </w:pPr>
      <w:r w:rsidRPr="008F3D15">
        <w:rPr>
          <w:rFonts w:cs="David" w:hint="cs"/>
          <w:rtl/>
        </w:rPr>
        <w:tab/>
        <w:t>זה דבר אחר.</w:t>
      </w:r>
    </w:p>
    <w:p w14:paraId="4A984F36" w14:textId="77777777" w:rsidR="008F3D15" w:rsidRPr="008F3D15" w:rsidRDefault="008F3D15" w:rsidP="008F3D15">
      <w:pPr>
        <w:bidi/>
        <w:rPr>
          <w:rFonts w:cs="David" w:hint="cs"/>
          <w:rtl/>
        </w:rPr>
      </w:pPr>
    </w:p>
    <w:p w14:paraId="50239B17" w14:textId="77777777" w:rsidR="008F3D15" w:rsidRPr="008F3D15" w:rsidRDefault="008F3D15" w:rsidP="008F3D15">
      <w:pPr>
        <w:bidi/>
        <w:rPr>
          <w:rFonts w:cs="David" w:hint="cs"/>
          <w:rtl/>
        </w:rPr>
      </w:pPr>
      <w:r w:rsidRPr="008F3D15">
        <w:rPr>
          <w:rFonts w:cs="David" w:hint="cs"/>
          <w:u w:val="single"/>
          <w:rtl/>
        </w:rPr>
        <w:t>גדעון סער:</w:t>
      </w:r>
    </w:p>
    <w:p w14:paraId="01019E58" w14:textId="77777777" w:rsidR="008F3D15" w:rsidRPr="008F3D15" w:rsidRDefault="008F3D15" w:rsidP="008F3D15">
      <w:pPr>
        <w:bidi/>
        <w:rPr>
          <w:rFonts w:cs="David" w:hint="cs"/>
          <w:rtl/>
        </w:rPr>
      </w:pPr>
    </w:p>
    <w:p w14:paraId="36245968" w14:textId="77777777" w:rsidR="008F3D15" w:rsidRPr="008F3D15" w:rsidRDefault="008F3D15" w:rsidP="008F3D15">
      <w:pPr>
        <w:bidi/>
        <w:rPr>
          <w:rFonts w:cs="David" w:hint="cs"/>
          <w:rtl/>
        </w:rPr>
      </w:pPr>
      <w:r w:rsidRPr="008F3D15">
        <w:rPr>
          <w:rFonts w:cs="David" w:hint="cs"/>
          <w:rtl/>
        </w:rPr>
        <w:tab/>
        <w:t xml:space="preserve"> אם יש התנגשות בין שני הערכים האלה, זה דבר מאוד מעניין. זה לא לכאן.</w:t>
      </w:r>
    </w:p>
    <w:p w14:paraId="2B86B08B" w14:textId="77777777" w:rsidR="008F3D15" w:rsidRPr="008F3D15" w:rsidRDefault="008F3D15" w:rsidP="008F3D15">
      <w:pPr>
        <w:bidi/>
        <w:rPr>
          <w:rFonts w:cs="David" w:hint="cs"/>
          <w:rtl/>
        </w:rPr>
      </w:pPr>
    </w:p>
    <w:p w14:paraId="692F878E" w14:textId="77777777" w:rsidR="008F3D15" w:rsidRPr="008F3D15" w:rsidRDefault="008F3D15" w:rsidP="008F3D15">
      <w:pPr>
        <w:bidi/>
        <w:rPr>
          <w:rFonts w:cs="David" w:hint="cs"/>
          <w:rtl/>
        </w:rPr>
      </w:pPr>
      <w:r w:rsidRPr="008F3D15">
        <w:rPr>
          <w:rFonts w:cs="David" w:hint="cs"/>
          <w:u w:val="single"/>
          <w:rtl/>
        </w:rPr>
        <w:t>היו"ר דוד טל:</w:t>
      </w:r>
    </w:p>
    <w:p w14:paraId="5F70423A" w14:textId="77777777" w:rsidR="008F3D15" w:rsidRPr="008F3D15" w:rsidRDefault="008F3D15" w:rsidP="008F3D15">
      <w:pPr>
        <w:bidi/>
        <w:rPr>
          <w:rFonts w:cs="David" w:hint="cs"/>
          <w:rtl/>
        </w:rPr>
      </w:pPr>
    </w:p>
    <w:p w14:paraId="70A99DA2" w14:textId="77777777" w:rsidR="008F3D15" w:rsidRPr="008F3D15" w:rsidRDefault="008F3D15" w:rsidP="008F3D15">
      <w:pPr>
        <w:bidi/>
        <w:rPr>
          <w:rFonts w:cs="David" w:hint="cs"/>
          <w:rtl/>
        </w:rPr>
      </w:pPr>
      <w:r w:rsidRPr="008F3D15">
        <w:rPr>
          <w:rFonts w:cs="David" w:hint="cs"/>
          <w:rtl/>
        </w:rPr>
        <w:tab/>
        <w:t>הנקודה חשובה.</w:t>
      </w:r>
    </w:p>
    <w:p w14:paraId="361145A4" w14:textId="77777777" w:rsidR="008F3D15" w:rsidRPr="008F3D15" w:rsidRDefault="008F3D15" w:rsidP="008F3D15">
      <w:pPr>
        <w:bidi/>
        <w:rPr>
          <w:rFonts w:cs="David" w:hint="cs"/>
          <w:rtl/>
        </w:rPr>
      </w:pPr>
    </w:p>
    <w:p w14:paraId="4FA96CBC" w14:textId="77777777" w:rsidR="008F3D15" w:rsidRPr="008F3D15" w:rsidRDefault="008F3D15" w:rsidP="008F3D15">
      <w:pPr>
        <w:bidi/>
        <w:rPr>
          <w:rFonts w:cs="David" w:hint="cs"/>
          <w:rtl/>
        </w:rPr>
      </w:pPr>
      <w:proofErr w:type="spellStart"/>
      <w:r w:rsidRPr="008F3D15">
        <w:rPr>
          <w:rFonts w:cs="David" w:hint="cs"/>
          <w:u w:val="single"/>
          <w:rtl/>
        </w:rPr>
        <w:t>אסא</w:t>
      </w:r>
      <w:proofErr w:type="spellEnd"/>
      <w:r w:rsidRPr="008F3D15">
        <w:rPr>
          <w:rFonts w:cs="David" w:hint="cs"/>
          <w:u w:val="single"/>
          <w:rtl/>
        </w:rPr>
        <w:t xml:space="preserve"> כשר:</w:t>
      </w:r>
    </w:p>
    <w:p w14:paraId="31BD3F11" w14:textId="77777777" w:rsidR="008F3D15" w:rsidRPr="008F3D15" w:rsidRDefault="008F3D15" w:rsidP="008F3D15">
      <w:pPr>
        <w:bidi/>
        <w:rPr>
          <w:rFonts w:cs="David" w:hint="cs"/>
          <w:rtl/>
        </w:rPr>
      </w:pPr>
    </w:p>
    <w:p w14:paraId="44292FB0" w14:textId="77777777" w:rsidR="008F3D15" w:rsidRPr="008F3D15" w:rsidRDefault="008F3D15" w:rsidP="008F3D15">
      <w:pPr>
        <w:bidi/>
        <w:rPr>
          <w:rFonts w:cs="David" w:hint="cs"/>
          <w:rtl/>
        </w:rPr>
      </w:pPr>
      <w:r w:rsidRPr="008F3D15">
        <w:rPr>
          <w:rFonts w:cs="David" w:hint="cs"/>
          <w:rtl/>
        </w:rPr>
        <w:tab/>
        <w:t>כנגד הדברים של חברי הכנסת סער ואריאל, אני רוצה להדגיש את הסיפה של ההצעה שלפניכם בסעיף 19 "לא יימנע מלהשיב לשאלות החוקר מן הטעם שהתשובה עלולה להפליל אותו". זאת אומרת,  הוא לא אומר שיש לו זכות על פי דין והוא משתמש בה עכשיו, ולכן, מה אתם רוצים?</w:t>
      </w:r>
    </w:p>
    <w:p w14:paraId="7B175BD5" w14:textId="77777777" w:rsidR="008F3D15" w:rsidRPr="008F3D15" w:rsidRDefault="008F3D15" w:rsidP="008F3D15">
      <w:pPr>
        <w:bidi/>
        <w:rPr>
          <w:rFonts w:cs="David" w:hint="cs"/>
          <w:rtl/>
        </w:rPr>
      </w:pPr>
    </w:p>
    <w:p w14:paraId="4A2B05F8" w14:textId="77777777" w:rsidR="008F3D15" w:rsidRPr="008F3D15" w:rsidRDefault="008F3D15" w:rsidP="008F3D15">
      <w:pPr>
        <w:bidi/>
        <w:rPr>
          <w:rFonts w:cs="David" w:hint="cs"/>
          <w:rtl/>
        </w:rPr>
      </w:pPr>
      <w:r w:rsidRPr="008F3D15">
        <w:rPr>
          <w:rFonts w:cs="David" w:hint="cs"/>
          <w:u w:val="single"/>
          <w:rtl/>
        </w:rPr>
        <w:t>גדעון סער:</w:t>
      </w:r>
    </w:p>
    <w:p w14:paraId="6F90E437" w14:textId="77777777" w:rsidR="008F3D15" w:rsidRPr="008F3D15" w:rsidRDefault="008F3D15" w:rsidP="008F3D15">
      <w:pPr>
        <w:bidi/>
        <w:rPr>
          <w:rFonts w:cs="David" w:hint="cs"/>
          <w:rtl/>
        </w:rPr>
      </w:pPr>
    </w:p>
    <w:p w14:paraId="24900C1E" w14:textId="77777777" w:rsidR="008F3D15" w:rsidRPr="008F3D15" w:rsidRDefault="008F3D15" w:rsidP="008F3D15">
      <w:pPr>
        <w:bidi/>
        <w:rPr>
          <w:rFonts w:cs="David" w:hint="cs"/>
          <w:rtl/>
        </w:rPr>
      </w:pPr>
      <w:r w:rsidRPr="008F3D15">
        <w:rPr>
          <w:rFonts w:cs="David" w:hint="cs"/>
          <w:rtl/>
        </w:rPr>
        <w:tab/>
        <w:t xml:space="preserve"> זאת זכות השתיקה, כל אימת שהתשובה עלולה להפליל. היא לא קיימת במקום אחר.</w:t>
      </w:r>
    </w:p>
    <w:p w14:paraId="452D915F" w14:textId="77777777" w:rsidR="008F3D15" w:rsidRPr="008F3D15" w:rsidRDefault="008F3D15" w:rsidP="008F3D15">
      <w:pPr>
        <w:bidi/>
        <w:rPr>
          <w:rFonts w:cs="David" w:hint="cs"/>
          <w:rtl/>
        </w:rPr>
      </w:pPr>
    </w:p>
    <w:p w14:paraId="002EC561" w14:textId="77777777" w:rsidR="008F3D15" w:rsidRPr="008F3D15" w:rsidRDefault="008F3D15" w:rsidP="008F3D15">
      <w:pPr>
        <w:bidi/>
        <w:rPr>
          <w:rFonts w:cs="David" w:hint="cs"/>
          <w:rtl/>
        </w:rPr>
      </w:pPr>
      <w:proofErr w:type="spellStart"/>
      <w:r w:rsidRPr="008F3D15">
        <w:rPr>
          <w:rFonts w:cs="David" w:hint="cs"/>
          <w:u w:val="single"/>
          <w:rtl/>
        </w:rPr>
        <w:t>אסא</w:t>
      </w:r>
      <w:proofErr w:type="spellEnd"/>
      <w:r w:rsidRPr="008F3D15">
        <w:rPr>
          <w:rFonts w:cs="David" w:hint="cs"/>
          <w:u w:val="single"/>
          <w:rtl/>
        </w:rPr>
        <w:t xml:space="preserve"> כשר:</w:t>
      </w:r>
    </w:p>
    <w:p w14:paraId="1D56C1E1" w14:textId="77777777" w:rsidR="008F3D15" w:rsidRPr="008F3D15" w:rsidRDefault="008F3D15" w:rsidP="008F3D15">
      <w:pPr>
        <w:bidi/>
        <w:rPr>
          <w:rFonts w:cs="David" w:hint="cs"/>
          <w:rtl/>
        </w:rPr>
      </w:pPr>
    </w:p>
    <w:p w14:paraId="24588B97" w14:textId="77777777" w:rsidR="008F3D15" w:rsidRPr="008F3D15" w:rsidRDefault="008F3D15" w:rsidP="008F3D15">
      <w:pPr>
        <w:bidi/>
        <w:rPr>
          <w:rFonts w:cs="David" w:hint="cs"/>
          <w:rtl/>
        </w:rPr>
      </w:pPr>
      <w:r w:rsidRPr="008F3D15">
        <w:rPr>
          <w:rFonts w:cs="David" w:hint="cs"/>
          <w:rtl/>
        </w:rPr>
        <w:tab/>
        <w:t>אני מסכים, אבל צריך לזכור שזכות השתיקה היא לא רק הזכות שיש לאזרח לשתוק, הזכות שיש לו לשתוק מיוסדת על החשש שזה יפליל אותו. חבר כנסת ששותק, מכיוון שהשתיקה היא רק על יסוד חשש ההפללה העצמית, אומר בכך שיש לו חשש שאם הוא יספר את גרסתו, הוא מפליל את עצמו. בזה הוא אומר בעקיפין שהוא אשם.</w:t>
      </w:r>
    </w:p>
    <w:p w14:paraId="73EFE037" w14:textId="77777777" w:rsidR="008F3D15" w:rsidRPr="008F3D15" w:rsidRDefault="008F3D15" w:rsidP="008F3D15">
      <w:pPr>
        <w:bidi/>
        <w:rPr>
          <w:rFonts w:cs="David" w:hint="cs"/>
          <w:rtl/>
        </w:rPr>
      </w:pPr>
    </w:p>
    <w:p w14:paraId="54799F4E" w14:textId="77777777" w:rsidR="008F3D15" w:rsidRPr="008F3D15" w:rsidRDefault="008F3D15" w:rsidP="008F3D15">
      <w:pPr>
        <w:bidi/>
        <w:rPr>
          <w:rFonts w:cs="David" w:hint="cs"/>
          <w:rtl/>
        </w:rPr>
      </w:pPr>
      <w:r w:rsidRPr="008F3D15">
        <w:rPr>
          <w:rFonts w:cs="David" w:hint="cs"/>
          <w:u w:val="single"/>
          <w:rtl/>
        </w:rPr>
        <w:t>יצחק זמיר:</w:t>
      </w:r>
    </w:p>
    <w:p w14:paraId="58E160F4" w14:textId="77777777" w:rsidR="008F3D15" w:rsidRPr="008F3D15" w:rsidRDefault="008F3D15" w:rsidP="008F3D15">
      <w:pPr>
        <w:bidi/>
        <w:rPr>
          <w:rFonts w:cs="David" w:hint="cs"/>
          <w:rtl/>
        </w:rPr>
      </w:pPr>
    </w:p>
    <w:p w14:paraId="595166E0" w14:textId="77777777" w:rsidR="008F3D15" w:rsidRPr="008F3D15" w:rsidRDefault="008F3D15" w:rsidP="008F3D15">
      <w:pPr>
        <w:bidi/>
        <w:rPr>
          <w:rFonts w:cs="David" w:hint="cs"/>
          <w:rtl/>
        </w:rPr>
      </w:pPr>
      <w:r w:rsidRPr="008F3D15">
        <w:rPr>
          <w:rFonts w:cs="David" w:hint="cs"/>
          <w:rtl/>
        </w:rPr>
        <w:tab/>
        <w:t>זה מה שהוא חושב.</w:t>
      </w:r>
    </w:p>
    <w:p w14:paraId="22E49158" w14:textId="77777777" w:rsidR="008F3D15" w:rsidRPr="008F3D15" w:rsidRDefault="008F3D15" w:rsidP="008F3D15">
      <w:pPr>
        <w:bidi/>
        <w:rPr>
          <w:rFonts w:cs="David" w:hint="cs"/>
          <w:rtl/>
        </w:rPr>
      </w:pPr>
    </w:p>
    <w:p w14:paraId="35A89B03" w14:textId="77777777" w:rsidR="008F3D15" w:rsidRPr="008F3D15" w:rsidRDefault="008F3D15" w:rsidP="008F3D15">
      <w:pPr>
        <w:bidi/>
        <w:rPr>
          <w:rFonts w:cs="David" w:hint="cs"/>
          <w:rtl/>
        </w:rPr>
      </w:pPr>
      <w:proofErr w:type="spellStart"/>
      <w:r w:rsidRPr="008F3D15">
        <w:rPr>
          <w:rFonts w:cs="David" w:hint="cs"/>
          <w:u w:val="single"/>
          <w:rtl/>
        </w:rPr>
        <w:t>אסא</w:t>
      </w:r>
      <w:proofErr w:type="spellEnd"/>
      <w:r w:rsidRPr="008F3D15">
        <w:rPr>
          <w:rFonts w:cs="David" w:hint="cs"/>
          <w:u w:val="single"/>
          <w:rtl/>
        </w:rPr>
        <w:t xml:space="preserve"> כשר:</w:t>
      </w:r>
    </w:p>
    <w:p w14:paraId="204F84DA" w14:textId="77777777" w:rsidR="008F3D15" w:rsidRPr="008F3D15" w:rsidRDefault="008F3D15" w:rsidP="008F3D15">
      <w:pPr>
        <w:bidi/>
        <w:rPr>
          <w:rFonts w:cs="David" w:hint="cs"/>
          <w:rtl/>
        </w:rPr>
      </w:pPr>
    </w:p>
    <w:p w14:paraId="25A872F8" w14:textId="77777777" w:rsidR="008F3D15" w:rsidRPr="008F3D15" w:rsidRDefault="008F3D15" w:rsidP="008F3D15">
      <w:pPr>
        <w:bidi/>
        <w:rPr>
          <w:rFonts w:cs="David" w:hint="cs"/>
          <w:rtl/>
        </w:rPr>
      </w:pPr>
      <w:r w:rsidRPr="008F3D15">
        <w:rPr>
          <w:rFonts w:cs="David" w:hint="cs"/>
          <w:rtl/>
        </w:rPr>
        <w:tab/>
        <w:t>לפי מה שהוא חושב על המעשה עצמו, הוא יימצא אשם בעבירה פלילית. לא מתקבל על הדעת שחבר כנסת יגיד משהו כזה וכלום לא יקרה. הוא אומר שהוא לא משתף פעולה עם השוטר, כי אם הוא ישתף פעולה, ימצאו אותו אשם בעבירה פלילית, וזה לא ייחשב בעל איזה משקל בהערכה האתית להתנהגות שלו. זה לא מתקבל על הדעת.</w:t>
      </w:r>
    </w:p>
    <w:p w14:paraId="4A4F4A6B" w14:textId="77777777" w:rsidR="008F3D15" w:rsidRPr="008F3D15" w:rsidRDefault="008F3D15" w:rsidP="008F3D15">
      <w:pPr>
        <w:bidi/>
        <w:rPr>
          <w:rFonts w:cs="David" w:hint="cs"/>
          <w:rtl/>
        </w:rPr>
      </w:pPr>
    </w:p>
    <w:p w14:paraId="5EE6B8CC" w14:textId="77777777" w:rsidR="008F3D15" w:rsidRPr="008F3D15" w:rsidRDefault="008F3D15" w:rsidP="008F3D15">
      <w:pPr>
        <w:bidi/>
        <w:rPr>
          <w:rFonts w:cs="David" w:hint="cs"/>
          <w:rtl/>
        </w:rPr>
      </w:pPr>
      <w:r w:rsidRPr="008F3D15">
        <w:rPr>
          <w:rFonts w:cs="David" w:hint="cs"/>
          <w:u w:val="single"/>
          <w:rtl/>
        </w:rPr>
        <w:t>היו"ר דוד טל:</w:t>
      </w:r>
    </w:p>
    <w:p w14:paraId="544C405A" w14:textId="77777777" w:rsidR="008F3D15" w:rsidRPr="008F3D15" w:rsidRDefault="008F3D15" w:rsidP="008F3D15">
      <w:pPr>
        <w:bidi/>
        <w:rPr>
          <w:rFonts w:cs="David" w:hint="cs"/>
          <w:rtl/>
        </w:rPr>
      </w:pPr>
    </w:p>
    <w:p w14:paraId="0C4D9929" w14:textId="77777777" w:rsidR="008F3D15" w:rsidRPr="008F3D15" w:rsidRDefault="008F3D15" w:rsidP="008F3D15">
      <w:pPr>
        <w:bidi/>
        <w:rPr>
          <w:rFonts w:cs="David" w:hint="cs"/>
          <w:rtl/>
        </w:rPr>
      </w:pPr>
      <w:r w:rsidRPr="008F3D15">
        <w:rPr>
          <w:rFonts w:cs="David" w:hint="cs"/>
          <w:rtl/>
        </w:rPr>
        <w:tab/>
        <w:t>הוא צריך להוציא מהשפה והחוצה? אני זוכר חבר כנסת שהואשם בזמנו, מי שייצג אותו הוא עורך-דין מהשורה הראשונה, הוא ביקש ממנו להגיע לחקירות עם טרמוס של קפה וסנדוויצ'ים. כל אימת שהחוקרים שאלו משהו, הוא הוציא סנדוויץ' והתחיל לאכול, והוא לא אמר שהוא חושב שזה יפליל אותו או לא יפליל אותו, הוא לא הוציא, אף לא מילה אחת, מפיו, ובזה נגמר הסיפור. בסוף לא הצליחו להרשיע אותו.</w:t>
      </w:r>
    </w:p>
    <w:p w14:paraId="17F972EB" w14:textId="77777777" w:rsidR="008F3D15" w:rsidRPr="008F3D15" w:rsidRDefault="008F3D15" w:rsidP="008F3D15">
      <w:pPr>
        <w:bidi/>
        <w:rPr>
          <w:rFonts w:cs="David" w:hint="cs"/>
          <w:rtl/>
        </w:rPr>
      </w:pPr>
    </w:p>
    <w:p w14:paraId="57BA5D9D" w14:textId="77777777" w:rsidR="008F3D15" w:rsidRPr="008F3D15" w:rsidRDefault="008F3D15" w:rsidP="008F3D15">
      <w:pPr>
        <w:bidi/>
        <w:rPr>
          <w:rFonts w:cs="David" w:hint="cs"/>
          <w:rtl/>
        </w:rPr>
      </w:pPr>
      <w:r w:rsidRPr="008F3D15">
        <w:rPr>
          <w:rFonts w:cs="David" w:hint="cs"/>
          <w:rtl/>
        </w:rPr>
        <w:tab/>
        <w:t xml:space="preserve">החוקרים שואלים אותו, הוא לא מתייחס, ואם חבר כנסת שומר על זכות השתיקה, אז בוועדת האתיקה תוקיע אותו? מה יעשו לו? שלושה חודשים הוא לא יוכל להעלות הצעות לסדר, שאילתות, ישללו ממנו חצי משכורת? כנגד זה, זה לא רציני. </w:t>
      </w:r>
    </w:p>
    <w:p w14:paraId="23A62B60" w14:textId="77777777" w:rsidR="008F3D15" w:rsidRPr="008F3D15" w:rsidRDefault="008F3D15" w:rsidP="008F3D15">
      <w:pPr>
        <w:bidi/>
        <w:rPr>
          <w:rFonts w:cs="David" w:hint="cs"/>
          <w:rtl/>
        </w:rPr>
      </w:pPr>
    </w:p>
    <w:p w14:paraId="38DAC576" w14:textId="77777777" w:rsidR="008F3D15" w:rsidRPr="008F3D15" w:rsidRDefault="008F3D15" w:rsidP="008F3D15">
      <w:pPr>
        <w:bidi/>
        <w:rPr>
          <w:rFonts w:cs="David" w:hint="cs"/>
          <w:rtl/>
        </w:rPr>
      </w:pPr>
    </w:p>
    <w:p w14:paraId="3BD61390" w14:textId="77777777" w:rsidR="008F3D15" w:rsidRPr="008F3D15" w:rsidRDefault="008F3D15" w:rsidP="008F3D15">
      <w:pPr>
        <w:bidi/>
        <w:rPr>
          <w:rFonts w:cs="David" w:hint="cs"/>
          <w:rtl/>
        </w:rPr>
      </w:pPr>
      <w:r w:rsidRPr="008F3D15">
        <w:rPr>
          <w:rFonts w:cs="David" w:hint="cs"/>
          <w:u w:val="single"/>
          <w:rtl/>
        </w:rPr>
        <w:t>גדעון סער:</w:t>
      </w:r>
    </w:p>
    <w:p w14:paraId="1EB95108" w14:textId="77777777" w:rsidR="008F3D15" w:rsidRPr="008F3D15" w:rsidRDefault="008F3D15" w:rsidP="008F3D15">
      <w:pPr>
        <w:bidi/>
        <w:rPr>
          <w:rFonts w:cs="David" w:hint="cs"/>
          <w:rtl/>
        </w:rPr>
      </w:pPr>
    </w:p>
    <w:p w14:paraId="466671F4" w14:textId="77777777" w:rsidR="008F3D15" w:rsidRPr="008F3D15" w:rsidRDefault="008F3D15" w:rsidP="008F3D15">
      <w:pPr>
        <w:bidi/>
        <w:rPr>
          <w:rFonts w:cs="David" w:hint="cs"/>
          <w:rtl/>
        </w:rPr>
      </w:pPr>
      <w:r w:rsidRPr="008F3D15">
        <w:rPr>
          <w:rFonts w:cs="David" w:hint="cs"/>
          <w:rtl/>
        </w:rPr>
        <w:tab/>
        <w:t xml:space="preserve"> זה זילות.</w:t>
      </w:r>
    </w:p>
    <w:p w14:paraId="632E7382" w14:textId="77777777" w:rsidR="008F3D15" w:rsidRPr="008F3D15" w:rsidRDefault="008F3D15" w:rsidP="008F3D15">
      <w:pPr>
        <w:bidi/>
        <w:rPr>
          <w:rFonts w:cs="David" w:hint="cs"/>
          <w:rtl/>
        </w:rPr>
      </w:pPr>
    </w:p>
    <w:p w14:paraId="08122237" w14:textId="77777777" w:rsidR="008F3D15" w:rsidRPr="008F3D15" w:rsidRDefault="008F3D15" w:rsidP="008F3D15">
      <w:pPr>
        <w:bidi/>
        <w:rPr>
          <w:rFonts w:cs="David" w:hint="cs"/>
          <w:rtl/>
        </w:rPr>
      </w:pPr>
      <w:r w:rsidRPr="008F3D15">
        <w:rPr>
          <w:rFonts w:cs="David" w:hint="cs"/>
          <w:u w:val="single"/>
          <w:rtl/>
        </w:rPr>
        <w:t>היו"ר דוד טל:</w:t>
      </w:r>
    </w:p>
    <w:p w14:paraId="3AB73F3E" w14:textId="77777777" w:rsidR="008F3D15" w:rsidRPr="008F3D15" w:rsidRDefault="008F3D15" w:rsidP="008F3D15">
      <w:pPr>
        <w:bidi/>
        <w:rPr>
          <w:rFonts w:cs="David" w:hint="cs"/>
          <w:rtl/>
        </w:rPr>
      </w:pPr>
    </w:p>
    <w:p w14:paraId="23020E42" w14:textId="77777777" w:rsidR="008F3D15" w:rsidRPr="008F3D15" w:rsidRDefault="008F3D15" w:rsidP="008F3D15">
      <w:pPr>
        <w:bidi/>
        <w:rPr>
          <w:rFonts w:cs="David" w:hint="cs"/>
          <w:rtl/>
        </w:rPr>
      </w:pPr>
      <w:r w:rsidRPr="008F3D15">
        <w:rPr>
          <w:rFonts w:cs="David" w:hint="cs"/>
          <w:rtl/>
        </w:rPr>
        <w:tab/>
        <w:t>זה לא רציני.</w:t>
      </w:r>
    </w:p>
    <w:p w14:paraId="20E9C090" w14:textId="77777777" w:rsidR="008F3D15" w:rsidRPr="008F3D15" w:rsidRDefault="008F3D15" w:rsidP="008F3D15">
      <w:pPr>
        <w:bidi/>
        <w:rPr>
          <w:rFonts w:cs="David" w:hint="cs"/>
          <w:rtl/>
        </w:rPr>
      </w:pPr>
    </w:p>
    <w:p w14:paraId="428D0BD6" w14:textId="77777777" w:rsidR="008F3D15" w:rsidRPr="008F3D15" w:rsidRDefault="008F3D15" w:rsidP="008F3D15">
      <w:pPr>
        <w:bidi/>
        <w:rPr>
          <w:rFonts w:cs="David" w:hint="cs"/>
          <w:rtl/>
        </w:rPr>
      </w:pPr>
      <w:r w:rsidRPr="008F3D15">
        <w:rPr>
          <w:rFonts w:cs="David" w:hint="cs"/>
          <w:u w:val="single"/>
          <w:rtl/>
        </w:rPr>
        <w:t>אורי אריאל:</w:t>
      </w:r>
    </w:p>
    <w:p w14:paraId="380BDB12" w14:textId="77777777" w:rsidR="008F3D15" w:rsidRPr="008F3D15" w:rsidRDefault="008F3D15" w:rsidP="008F3D15">
      <w:pPr>
        <w:bidi/>
        <w:rPr>
          <w:rFonts w:cs="David" w:hint="cs"/>
          <w:rtl/>
        </w:rPr>
      </w:pPr>
    </w:p>
    <w:p w14:paraId="39E02292" w14:textId="77777777" w:rsidR="008F3D15" w:rsidRPr="008F3D15" w:rsidRDefault="008F3D15" w:rsidP="008F3D15">
      <w:pPr>
        <w:bidi/>
        <w:rPr>
          <w:rFonts w:cs="David" w:hint="cs"/>
          <w:rtl/>
        </w:rPr>
      </w:pPr>
      <w:r w:rsidRPr="008F3D15">
        <w:rPr>
          <w:rFonts w:cs="David" w:hint="cs"/>
          <w:rtl/>
        </w:rPr>
        <w:tab/>
        <w:t xml:space="preserve"> אנחנו לא מתנגדים להערה ולסעיף, אלא החשש שהוא ינוצל לעשות דבר יותר משמעותי.</w:t>
      </w:r>
    </w:p>
    <w:p w14:paraId="669B1D7E" w14:textId="77777777" w:rsidR="008F3D15" w:rsidRPr="008F3D15" w:rsidRDefault="008F3D15" w:rsidP="008F3D15">
      <w:pPr>
        <w:bidi/>
        <w:rPr>
          <w:rFonts w:cs="David" w:hint="cs"/>
          <w:rtl/>
        </w:rPr>
      </w:pPr>
    </w:p>
    <w:p w14:paraId="67C75E89" w14:textId="77777777" w:rsidR="008F3D15" w:rsidRPr="008F3D15" w:rsidRDefault="008F3D15" w:rsidP="008F3D15">
      <w:pPr>
        <w:bidi/>
        <w:rPr>
          <w:rFonts w:cs="David" w:hint="cs"/>
          <w:rtl/>
        </w:rPr>
      </w:pPr>
      <w:proofErr w:type="spellStart"/>
      <w:r w:rsidRPr="008F3D15">
        <w:rPr>
          <w:rFonts w:cs="David" w:hint="cs"/>
          <w:u w:val="single"/>
          <w:rtl/>
        </w:rPr>
        <w:t>אסא</w:t>
      </w:r>
      <w:proofErr w:type="spellEnd"/>
      <w:r w:rsidRPr="008F3D15">
        <w:rPr>
          <w:rFonts w:cs="David" w:hint="cs"/>
          <w:u w:val="single"/>
          <w:rtl/>
        </w:rPr>
        <w:t xml:space="preserve"> כשר:</w:t>
      </w:r>
    </w:p>
    <w:p w14:paraId="66829FF5" w14:textId="77777777" w:rsidR="008F3D15" w:rsidRPr="008F3D15" w:rsidRDefault="008F3D15" w:rsidP="008F3D15">
      <w:pPr>
        <w:bidi/>
        <w:rPr>
          <w:rFonts w:cs="David" w:hint="cs"/>
          <w:rtl/>
        </w:rPr>
      </w:pPr>
    </w:p>
    <w:p w14:paraId="3C3F7350" w14:textId="77777777" w:rsidR="008F3D15" w:rsidRPr="008F3D15" w:rsidRDefault="008F3D15" w:rsidP="008F3D15">
      <w:pPr>
        <w:bidi/>
        <w:rPr>
          <w:rFonts w:cs="David" w:hint="cs"/>
          <w:rtl/>
        </w:rPr>
      </w:pPr>
      <w:r w:rsidRPr="008F3D15">
        <w:rPr>
          <w:rFonts w:cs="David" w:hint="cs"/>
          <w:rtl/>
        </w:rPr>
        <w:tab/>
        <w:t>אין לי הערה בעניין הזה של הקשר בין הדיון שלנו לדיון בוועדה השנייה, זה עניין אחר שאני לא אומר עליו כלום. חבר כנסת שישמור על זכות השתיקה, יגיד שאנשים שמצטיירים בעיני הציבור, בצדק, כעבריינים פליליים, מפני שפיהם ענה בהם שהם עברו עבירה, ממשיכים לכהן כחברי כנסת. אמון הציבור בכנסת זה משהו שחבר הכנסת צריך כל הזמן לשמור עליו, וכשהוא נוהג כך הוא פוגע פגיעה משמעותית באמון הזה.</w:t>
      </w:r>
    </w:p>
    <w:p w14:paraId="6937A0D2" w14:textId="77777777" w:rsidR="008F3D15" w:rsidRPr="008F3D15" w:rsidRDefault="008F3D15" w:rsidP="008F3D15">
      <w:pPr>
        <w:bidi/>
        <w:rPr>
          <w:rFonts w:cs="David" w:hint="cs"/>
          <w:rtl/>
        </w:rPr>
      </w:pPr>
    </w:p>
    <w:p w14:paraId="1621938D" w14:textId="77777777" w:rsidR="008F3D15" w:rsidRPr="008F3D15" w:rsidRDefault="008F3D15" w:rsidP="008F3D15">
      <w:pPr>
        <w:bidi/>
        <w:rPr>
          <w:rFonts w:cs="David" w:hint="cs"/>
          <w:rtl/>
        </w:rPr>
      </w:pPr>
      <w:r w:rsidRPr="008F3D15">
        <w:rPr>
          <w:rFonts w:cs="David" w:hint="cs"/>
          <w:u w:val="single"/>
          <w:rtl/>
        </w:rPr>
        <w:t>היו"ר דוד טל:</w:t>
      </w:r>
    </w:p>
    <w:p w14:paraId="212633FC" w14:textId="77777777" w:rsidR="008F3D15" w:rsidRPr="008F3D15" w:rsidRDefault="008F3D15" w:rsidP="008F3D15">
      <w:pPr>
        <w:bidi/>
        <w:rPr>
          <w:rFonts w:cs="David" w:hint="cs"/>
          <w:rtl/>
        </w:rPr>
      </w:pPr>
    </w:p>
    <w:p w14:paraId="51A50105" w14:textId="77777777" w:rsidR="008F3D15" w:rsidRPr="008F3D15" w:rsidRDefault="008F3D15" w:rsidP="008F3D15">
      <w:pPr>
        <w:bidi/>
        <w:rPr>
          <w:rFonts w:cs="David" w:hint="cs"/>
          <w:rtl/>
        </w:rPr>
      </w:pPr>
      <w:r w:rsidRPr="008F3D15">
        <w:rPr>
          <w:rFonts w:cs="David" w:hint="cs"/>
          <w:rtl/>
        </w:rPr>
        <w:tab/>
        <w:t xml:space="preserve"> האם אדוני יוכל להתייחס גם לחוק? אני רוצה לראות את האיזון המתאים בין הצעת החוק שתהיה שם, ואם תהיה הצעת חוק, האם זה לא מייתר את ההוראה.</w:t>
      </w:r>
    </w:p>
    <w:p w14:paraId="4224F8AE" w14:textId="77777777" w:rsidR="008F3D15" w:rsidRPr="008F3D15" w:rsidRDefault="008F3D15" w:rsidP="008F3D15">
      <w:pPr>
        <w:bidi/>
        <w:rPr>
          <w:rFonts w:cs="David" w:hint="cs"/>
          <w:rtl/>
        </w:rPr>
      </w:pPr>
    </w:p>
    <w:p w14:paraId="1F64F937" w14:textId="77777777" w:rsidR="008F3D15" w:rsidRPr="008F3D15" w:rsidRDefault="008F3D15" w:rsidP="008F3D15">
      <w:pPr>
        <w:bidi/>
        <w:rPr>
          <w:rFonts w:cs="David" w:hint="cs"/>
          <w:rtl/>
        </w:rPr>
      </w:pPr>
      <w:r w:rsidRPr="008F3D15">
        <w:rPr>
          <w:rFonts w:cs="David" w:hint="cs"/>
          <w:u w:val="single"/>
          <w:rtl/>
        </w:rPr>
        <w:t>יצחק זמיר:</w:t>
      </w:r>
    </w:p>
    <w:p w14:paraId="7FB969D3" w14:textId="77777777" w:rsidR="008F3D15" w:rsidRPr="008F3D15" w:rsidRDefault="008F3D15" w:rsidP="008F3D15">
      <w:pPr>
        <w:bidi/>
        <w:rPr>
          <w:rFonts w:cs="David" w:hint="cs"/>
          <w:rtl/>
        </w:rPr>
      </w:pPr>
    </w:p>
    <w:p w14:paraId="071DC25C" w14:textId="77777777" w:rsidR="008F3D15" w:rsidRPr="008F3D15" w:rsidRDefault="008F3D15" w:rsidP="008F3D15">
      <w:pPr>
        <w:bidi/>
        <w:rPr>
          <w:rFonts w:cs="David" w:hint="cs"/>
          <w:rtl/>
        </w:rPr>
      </w:pPr>
      <w:r w:rsidRPr="008F3D15">
        <w:rPr>
          <w:rFonts w:cs="David" w:hint="cs"/>
          <w:rtl/>
        </w:rPr>
        <w:tab/>
        <w:t>קודם כול, אני מסכים עם חבר הכנסת סער, שכללי האתיקה או התקנון של הכנסת, לא יכולים לשלול או לפגוע בזכות שהחוק מקנה. לו זה מה שההצעה הזאת היתה עושה, אולי זה היה בלתי תקין. אלא שאני משוכנע שההצעה כאן, לא רק שאיננה שוללת, אלא גם איננה פוגעת בזכות שהחוק מקנה.</w:t>
      </w:r>
    </w:p>
    <w:p w14:paraId="1BB5FCE5" w14:textId="77777777" w:rsidR="008F3D15" w:rsidRPr="008F3D15" w:rsidRDefault="008F3D15" w:rsidP="008F3D15">
      <w:pPr>
        <w:bidi/>
        <w:rPr>
          <w:rFonts w:cs="David" w:hint="cs"/>
          <w:rtl/>
        </w:rPr>
      </w:pPr>
    </w:p>
    <w:p w14:paraId="2FB39CE2" w14:textId="77777777" w:rsidR="008F3D15" w:rsidRPr="008F3D15" w:rsidRDefault="008F3D15" w:rsidP="008F3D15">
      <w:pPr>
        <w:bidi/>
        <w:rPr>
          <w:rFonts w:cs="David" w:hint="cs"/>
          <w:rtl/>
        </w:rPr>
      </w:pPr>
      <w:r w:rsidRPr="008F3D15">
        <w:rPr>
          <w:rFonts w:cs="David" w:hint="cs"/>
          <w:rtl/>
        </w:rPr>
        <w:tab/>
        <w:t xml:space="preserve">כל מה שהחוק אומר הוא, שכל אדם, אין ספק שזה חל גם על חבר הכנסת, מסרב להשיב לשאלות בחקירת המשטרה מן הטעם שהתשובה עלולה להפליל אותו </w:t>
      </w:r>
      <w:r w:rsidRPr="008F3D15">
        <w:rPr>
          <w:rFonts w:cs="David"/>
          <w:rtl/>
        </w:rPr>
        <w:t>–</w:t>
      </w:r>
      <w:r w:rsidRPr="008F3D15">
        <w:rPr>
          <w:rFonts w:cs="David" w:hint="cs"/>
          <w:rtl/>
        </w:rPr>
        <w:t xml:space="preserve"> כלומר, הוא אומר שהוא חושב שהוא עבר עבירה פלילית, והוא לא רוצה להפליל את עצמו </w:t>
      </w:r>
      <w:r w:rsidRPr="008F3D15">
        <w:rPr>
          <w:rFonts w:cs="David"/>
          <w:rtl/>
        </w:rPr>
        <w:t>–</w:t>
      </w:r>
      <w:r w:rsidRPr="008F3D15">
        <w:rPr>
          <w:rFonts w:cs="David" w:hint="cs"/>
          <w:rtl/>
        </w:rPr>
        <w:t xml:space="preserve"> הוא עבר עבירה פלילית. המצב הזה נשאר בדיוק כמו שהיה. כלומר, אם חבר כנסת שנחקר במשטרה אומר שהוא לא רוצה להשיב, משום שהתשובה תפלילי אותו, זה בסדר, הוא לא עבר עבירה פלילית. יש זכות לכל אדם לא להשיב לחקירת משטרה אם התשובה עלולה להפליל אותו. זה נשאר כפי שהיה. אלא שההצעה הזאת אומרת: במצב כזה, שחבר הכנסת שמר על זכות השתיקה ולא עבר עבירה פלילית, לא יועמד לדין פלילי בשל סירוב להשיב, הוא עדיין עובר עבירת אתיקה, וועדת האתיקה יכולה לנזוף בו. </w:t>
      </w:r>
    </w:p>
    <w:p w14:paraId="18964CB7" w14:textId="77777777" w:rsidR="008F3D15" w:rsidRPr="008F3D15" w:rsidRDefault="008F3D15" w:rsidP="008F3D15">
      <w:pPr>
        <w:bidi/>
        <w:rPr>
          <w:rFonts w:cs="David" w:hint="cs"/>
          <w:rtl/>
        </w:rPr>
      </w:pPr>
    </w:p>
    <w:p w14:paraId="5909CE50" w14:textId="77777777" w:rsidR="008F3D15" w:rsidRPr="008F3D15" w:rsidRDefault="008F3D15" w:rsidP="008F3D15">
      <w:pPr>
        <w:bidi/>
        <w:rPr>
          <w:rFonts w:cs="David" w:hint="cs"/>
          <w:rtl/>
        </w:rPr>
      </w:pPr>
      <w:r w:rsidRPr="008F3D15">
        <w:rPr>
          <w:rFonts w:cs="David" w:hint="cs"/>
          <w:rtl/>
        </w:rPr>
        <w:tab/>
        <w:t xml:space="preserve">מה ההיגיון שבדבר? חבר הכנסת סער אומר שזה לא הגיוני, אני אומר לא רק שזה הגיוני, ההיגיון הזה מלווה כמעט את כל הסעיפים של כללי האתיקה הקיימים היום בכנסת ואלה שמוצעים כאן. </w:t>
      </w:r>
    </w:p>
    <w:p w14:paraId="683CB7FD" w14:textId="77777777" w:rsidR="008F3D15" w:rsidRPr="008F3D15" w:rsidRDefault="008F3D15" w:rsidP="008F3D15">
      <w:pPr>
        <w:bidi/>
        <w:rPr>
          <w:rFonts w:cs="David" w:hint="cs"/>
          <w:rtl/>
        </w:rPr>
      </w:pPr>
    </w:p>
    <w:p w14:paraId="7C6B5872" w14:textId="77777777" w:rsidR="008F3D15" w:rsidRPr="008F3D15" w:rsidRDefault="008F3D15" w:rsidP="008F3D15">
      <w:pPr>
        <w:bidi/>
        <w:rPr>
          <w:rFonts w:cs="David" w:hint="cs"/>
          <w:rtl/>
        </w:rPr>
      </w:pPr>
      <w:r w:rsidRPr="008F3D15">
        <w:rPr>
          <w:rFonts w:cs="David" w:hint="cs"/>
          <w:rtl/>
        </w:rPr>
        <w:tab/>
        <w:t>אני אביא דוגמה להרבה מאוד דברים שלחבר הכנסת יש זכות לעשות, ואם הוא עושה אותם, הוא לא עבר שום עבירה, ועם זאת הוא עובר עבירה אתית. למשל, הדרישה הפשוטה הזאת שחבר הכנסת יבוא לכנסת בלבוש הולם.</w:t>
      </w:r>
    </w:p>
    <w:p w14:paraId="3D2D1110" w14:textId="77777777" w:rsidR="008F3D15" w:rsidRPr="008F3D15" w:rsidRDefault="008F3D15" w:rsidP="008F3D15">
      <w:pPr>
        <w:bidi/>
        <w:rPr>
          <w:rFonts w:cs="David" w:hint="cs"/>
          <w:rtl/>
        </w:rPr>
      </w:pPr>
      <w:r>
        <w:rPr>
          <w:rFonts w:cs="David"/>
          <w:rtl/>
        </w:rPr>
        <w:br w:type="page"/>
      </w:r>
    </w:p>
    <w:p w14:paraId="04F47233" w14:textId="77777777" w:rsidR="008F3D15" w:rsidRPr="008F3D15" w:rsidRDefault="008F3D15" w:rsidP="008F3D15">
      <w:pPr>
        <w:bidi/>
        <w:rPr>
          <w:rFonts w:cs="David" w:hint="cs"/>
          <w:rtl/>
        </w:rPr>
      </w:pPr>
      <w:r w:rsidRPr="008F3D15">
        <w:rPr>
          <w:rFonts w:cs="David" w:hint="cs"/>
          <w:u w:val="single"/>
          <w:rtl/>
        </w:rPr>
        <w:t>גדעון סער:</w:t>
      </w:r>
    </w:p>
    <w:p w14:paraId="30CDCAC5" w14:textId="77777777" w:rsidR="008F3D15" w:rsidRPr="008F3D15" w:rsidRDefault="008F3D15" w:rsidP="008F3D15">
      <w:pPr>
        <w:bidi/>
        <w:rPr>
          <w:rFonts w:cs="David" w:hint="cs"/>
          <w:rtl/>
        </w:rPr>
      </w:pPr>
    </w:p>
    <w:p w14:paraId="61E8C2E7" w14:textId="77777777" w:rsidR="008F3D15" w:rsidRPr="008F3D15" w:rsidRDefault="008F3D15" w:rsidP="008F3D15">
      <w:pPr>
        <w:bidi/>
        <w:rPr>
          <w:rFonts w:cs="David" w:hint="cs"/>
          <w:rtl/>
        </w:rPr>
      </w:pPr>
      <w:r w:rsidRPr="008F3D15">
        <w:rPr>
          <w:rFonts w:cs="David" w:hint="cs"/>
          <w:rtl/>
        </w:rPr>
        <w:tab/>
        <w:t xml:space="preserve"> כבוד השופט זמיר, הדברים דומים, זכות יסוד בחקירה ולבוש הולם? </w:t>
      </w:r>
    </w:p>
    <w:p w14:paraId="398A01DE" w14:textId="77777777" w:rsidR="008F3D15" w:rsidRPr="008F3D15" w:rsidRDefault="008F3D15" w:rsidP="008F3D15">
      <w:pPr>
        <w:bidi/>
        <w:rPr>
          <w:rFonts w:cs="David" w:hint="cs"/>
          <w:rtl/>
        </w:rPr>
      </w:pPr>
    </w:p>
    <w:p w14:paraId="7E767557" w14:textId="77777777" w:rsidR="008F3D15" w:rsidRPr="008F3D15" w:rsidRDefault="008F3D15" w:rsidP="008F3D15">
      <w:pPr>
        <w:bidi/>
        <w:rPr>
          <w:rFonts w:cs="David" w:hint="cs"/>
          <w:rtl/>
        </w:rPr>
      </w:pPr>
      <w:r w:rsidRPr="008F3D15">
        <w:rPr>
          <w:rFonts w:cs="David" w:hint="cs"/>
          <w:u w:val="single"/>
          <w:rtl/>
        </w:rPr>
        <w:t>יצחק זמיר:</w:t>
      </w:r>
    </w:p>
    <w:p w14:paraId="218086B0" w14:textId="77777777" w:rsidR="008F3D15" w:rsidRPr="008F3D15" w:rsidRDefault="008F3D15" w:rsidP="008F3D15">
      <w:pPr>
        <w:bidi/>
        <w:rPr>
          <w:rFonts w:cs="David" w:hint="cs"/>
          <w:rtl/>
        </w:rPr>
      </w:pPr>
    </w:p>
    <w:p w14:paraId="5ABBDFFC" w14:textId="77777777" w:rsidR="008F3D15" w:rsidRPr="008F3D15" w:rsidRDefault="008F3D15" w:rsidP="008F3D15">
      <w:pPr>
        <w:bidi/>
        <w:rPr>
          <w:rFonts w:cs="David" w:hint="cs"/>
          <w:rtl/>
        </w:rPr>
      </w:pPr>
      <w:r w:rsidRPr="008F3D15">
        <w:rPr>
          <w:rFonts w:cs="David" w:hint="cs"/>
          <w:rtl/>
        </w:rPr>
        <w:tab/>
        <w:t>אני אביא עוד דוגמאות, ואני חושב שהם מאוד דומים.</w:t>
      </w:r>
    </w:p>
    <w:p w14:paraId="748C9C69" w14:textId="77777777" w:rsidR="008F3D15" w:rsidRPr="008F3D15" w:rsidRDefault="008F3D15" w:rsidP="008F3D15">
      <w:pPr>
        <w:bidi/>
        <w:rPr>
          <w:rFonts w:cs="David" w:hint="cs"/>
          <w:u w:val="single"/>
          <w:rtl/>
        </w:rPr>
      </w:pPr>
    </w:p>
    <w:p w14:paraId="51596E7D" w14:textId="77777777" w:rsidR="008F3D15" w:rsidRPr="008F3D15" w:rsidRDefault="008F3D15" w:rsidP="008F3D15">
      <w:pPr>
        <w:bidi/>
        <w:rPr>
          <w:rFonts w:cs="David" w:hint="cs"/>
          <w:u w:val="single"/>
          <w:rtl/>
        </w:rPr>
      </w:pPr>
      <w:r w:rsidRPr="008F3D15">
        <w:rPr>
          <w:rFonts w:cs="David" w:hint="cs"/>
          <w:u w:val="single"/>
          <w:rtl/>
        </w:rPr>
        <w:t>גדעון סער:</w:t>
      </w:r>
    </w:p>
    <w:p w14:paraId="6EF0A579" w14:textId="77777777" w:rsidR="008F3D15" w:rsidRPr="008F3D15" w:rsidRDefault="008F3D15" w:rsidP="008F3D15">
      <w:pPr>
        <w:bidi/>
        <w:rPr>
          <w:rFonts w:cs="David" w:hint="cs"/>
          <w:u w:val="single"/>
          <w:rtl/>
        </w:rPr>
      </w:pPr>
    </w:p>
    <w:p w14:paraId="2108FAA9" w14:textId="77777777" w:rsidR="008F3D15" w:rsidRPr="008F3D15" w:rsidRDefault="008F3D15" w:rsidP="008F3D15">
      <w:pPr>
        <w:bidi/>
        <w:rPr>
          <w:rFonts w:cs="David" w:hint="cs"/>
          <w:rtl/>
        </w:rPr>
      </w:pPr>
      <w:r w:rsidRPr="008F3D15">
        <w:rPr>
          <w:rFonts w:cs="David" w:hint="cs"/>
          <w:rtl/>
        </w:rPr>
        <w:tab/>
        <w:t>רק לידיעתך, הכלל הזה לא נקבע לגבי חברי הכנסת אשר מוסיפים לבוא בג'ינס לבניין, הוא חל רק על אורחי המשכן.</w:t>
      </w:r>
    </w:p>
    <w:p w14:paraId="7084E7DA" w14:textId="77777777" w:rsidR="008F3D15" w:rsidRPr="008F3D15" w:rsidRDefault="008F3D15" w:rsidP="008F3D15">
      <w:pPr>
        <w:bidi/>
        <w:rPr>
          <w:rFonts w:cs="David" w:hint="cs"/>
          <w:rtl/>
        </w:rPr>
      </w:pPr>
    </w:p>
    <w:p w14:paraId="35BF9AD2" w14:textId="77777777" w:rsidR="008F3D15" w:rsidRPr="008F3D15" w:rsidRDefault="008F3D15" w:rsidP="008F3D15">
      <w:pPr>
        <w:bidi/>
        <w:rPr>
          <w:rFonts w:cs="David" w:hint="cs"/>
          <w:rtl/>
        </w:rPr>
      </w:pPr>
      <w:r w:rsidRPr="008F3D15">
        <w:rPr>
          <w:rFonts w:cs="David" w:hint="cs"/>
          <w:u w:val="single"/>
          <w:rtl/>
        </w:rPr>
        <w:t>יצחק זמיר:</w:t>
      </w:r>
    </w:p>
    <w:p w14:paraId="12A33140" w14:textId="77777777" w:rsidR="008F3D15" w:rsidRPr="008F3D15" w:rsidRDefault="008F3D15" w:rsidP="008F3D15">
      <w:pPr>
        <w:bidi/>
        <w:rPr>
          <w:rFonts w:cs="David" w:hint="cs"/>
          <w:rtl/>
        </w:rPr>
      </w:pPr>
    </w:p>
    <w:p w14:paraId="19A51841" w14:textId="77777777" w:rsidR="008F3D15" w:rsidRPr="008F3D15" w:rsidRDefault="008F3D15" w:rsidP="008F3D15">
      <w:pPr>
        <w:bidi/>
        <w:rPr>
          <w:rFonts w:cs="David" w:hint="cs"/>
          <w:rtl/>
        </w:rPr>
      </w:pPr>
      <w:r w:rsidRPr="008F3D15">
        <w:rPr>
          <w:rFonts w:cs="David" w:hint="cs"/>
          <w:rtl/>
        </w:rPr>
        <w:tab/>
        <w:t xml:space="preserve">אנחנו מציעים, וזה כבר אושר. זו רק דוגמה אחת. אני יכול לעבור סעיף-סעיף. מה כללי האתיקה אומרים? הם לא באים להעניש חבר כנסת על שוד וגניבה ואונס, הם באים לומר שחבר הכנסת התנהג התנהגות לגמרי חוקית, האדם הרגיל, לא היו נוקטים נגדו כל צעדים, זה תקין. חבר הכנסת, בשל המעמד המיוחד שלו כאיש ציבור, כנאמן לציבור, מוטלות עליו חובות נוספות תחת הכותרת של התנהגות הולמת, התנהגות ששומרת על כבוד הכנסת. לכל אדם יש חופש עיסוק, זה מוגד בחוק-יסוד, לחבר הכנסת </w:t>
      </w:r>
      <w:r w:rsidRPr="008F3D15">
        <w:rPr>
          <w:rFonts w:cs="David"/>
          <w:rtl/>
        </w:rPr>
        <w:t>–</w:t>
      </w:r>
      <w:r w:rsidRPr="008F3D15">
        <w:rPr>
          <w:rFonts w:cs="David" w:hint="cs"/>
          <w:rtl/>
        </w:rPr>
        <w:t xml:space="preserve"> אין. אם הוא עוסק בעבודה נוספת, זה בסדר כאדם, אין כל דין פלילי על זה, אבל כחבר הכנסת הוא עבר עבירה אתית. זה ההבדל בין אתיקה לבין משפט.</w:t>
      </w:r>
    </w:p>
    <w:p w14:paraId="6DA02B56" w14:textId="77777777" w:rsidR="008F3D15" w:rsidRPr="008F3D15" w:rsidRDefault="008F3D15" w:rsidP="008F3D15">
      <w:pPr>
        <w:bidi/>
        <w:rPr>
          <w:rFonts w:cs="David" w:hint="cs"/>
          <w:rtl/>
        </w:rPr>
      </w:pPr>
    </w:p>
    <w:p w14:paraId="34AB6526" w14:textId="77777777" w:rsidR="008F3D15" w:rsidRPr="008F3D15" w:rsidRDefault="008F3D15" w:rsidP="008F3D15">
      <w:pPr>
        <w:bidi/>
        <w:rPr>
          <w:rFonts w:cs="David" w:hint="cs"/>
          <w:rtl/>
        </w:rPr>
      </w:pPr>
      <w:r w:rsidRPr="008F3D15">
        <w:rPr>
          <w:rFonts w:cs="David" w:hint="cs"/>
          <w:rtl/>
        </w:rPr>
        <w:tab/>
        <w:t>לכן, לדעתי, וכאן אני מתייחס לשאלת היושב-ראש, גם אם יהיה חוק, אחת משתי הצעות החוק שתלויות ועומדות בפני הכנסת, ששוללות את זכות השתיקה, עדיין--</w:t>
      </w:r>
    </w:p>
    <w:p w14:paraId="2E5433A7" w14:textId="77777777" w:rsidR="008F3D15" w:rsidRPr="008F3D15" w:rsidRDefault="008F3D15" w:rsidP="008F3D15">
      <w:pPr>
        <w:bidi/>
        <w:rPr>
          <w:rFonts w:cs="David" w:hint="cs"/>
          <w:rtl/>
        </w:rPr>
      </w:pPr>
    </w:p>
    <w:p w14:paraId="6F4E6721" w14:textId="77777777" w:rsidR="008F3D15" w:rsidRPr="008F3D15" w:rsidRDefault="008F3D15" w:rsidP="008F3D15">
      <w:pPr>
        <w:bidi/>
        <w:rPr>
          <w:rFonts w:cs="David" w:hint="cs"/>
          <w:rtl/>
        </w:rPr>
      </w:pPr>
      <w:r w:rsidRPr="008F3D15">
        <w:rPr>
          <w:rFonts w:cs="David" w:hint="cs"/>
          <w:u w:val="single"/>
          <w:rtl/>
        </w:rPr>
        <w:t>גדעון סער:</w:t>
      </w:r>
    </w:p>
    <w:p w14:paraId="2DD7588C" w14:textId="77777777" w:rsidR="008F3D15" w:rsidRPr="008F3D15" w:rsidRDefault="008F3D15" w:rsidP="008F3D15">
      <w:pPr>
        <w:bidi/>
        <w:rPr>
          <w:rFonts w:cs="David" w:hint="cs"/>
          <w:rtl/>
        </w:rPr>
      </w:pPr>
    </w:p>
    <w:p w14:paraId="396CBA91" w14:textId="77777777" w:rsidR="008F3D15" w:rsidRPr="008F3D15" w:rsidRDefault="008F3D15" w:rsidP="008F3D15">
      <w:pPr>
        <w:bidi/>
        <w:rPr>
          <w:rFonts w:cs="David" w:hint="cs"/>
          <w:rtl/>
        </w:rPr>
      </w:pPr>
      <w:r w:rsidRPr="008F3D15">
        <w:rPr>
          <w:rFonts w:cs="David" w:hint="cs"/>
          <w:rtl/>
        </w:rPr>
        <w:tab/>
        <w:t xml:space="preserve"> מנבחרי ציבור.</w:t>
      </w:r>
    </w:p>
    <w:p w14:paraId="1B3E2000" w14:textId="77777777" w:rsidR="008F3D15" w:rsidRPr="008F3D15" w:rsidRDefault="008F3D15" w:rsidP="008F3D15">
      <w:pPr>
        <w:bidi/>
        <w:rPr>
          <w:rFonts w:cs="David" w:hint="cs"/>
          <w:rtl/>
        </w:rPr>
      </w:pPr>
    </w:p>
    <w:p w14:paraId="395E52E1" w14:textId="77777777" w:rsidR="008F3D15" w:rsidRPr="008F3D15" w:rsidRDefault="008F3D15" w:rsidP="008F3D15">
      <w:pPr>
        <w:bidi/>
        <w:rPr>
          <w:rFonts w:cs="David" w:hint="cs"/>
          <w:rtl/>
        </w:rPr>
      </w:pPr>
      <w:r w:rsidRPr="008F3D15">
        <w:rPr>
          <w:rFonts w:cs="David" w:hint="cs"/>
          <w:u w:val="single"/>
          <w:rtl/>
        </w:rPr>
        <w:t>יצחק זמיר:</w:t>
      </w:r>
    </w:p>
    <w:p w14:paraId="729E4206" w14:textId="77777777" w:rsidR="008F3D15" w:rsidRPr="008F3D15" w:rsidRDefault="008F3D15" w:rsidP="008F3D15">
      <w:pPr>
        <w:bidi/>
        <w:rPr>
          <w:rFonts w:cs="David" w:hint="cs"/>
          <w:rtl/>
        </w:rPr>
      </w:pPr>
    </w:p>
    <w:p w14:paraId="3C57DA8A" w14:textId="77777777" w:rsidR="008F3D15" w:rsidRPr="008F3D15" w:rsidRDefault="008F3D15" w:rsidP="008F3D15">
      <w:pPr>
        <w:bidi/>
        <w:rPr>
          <w:rFonts w:cs="David" w:hint="cs"/>
          <w:rtl/>
        </w:rPr>
      </w:pPr>
      <w:r w:rsidRPr="008F3D15">
        <w:rPr>
          <w:rFonts w:cs="David" w:hint="cs"/>
          <w:rtl/>
        </w:rPr>
        <w:tab/>
        <w:t xml:space="preserve">--יש צורך. מדוע? ראשית, משום שלא בכל מקרה כזה מעמידים לדין פלילי או נוקטים צעדים, יש המון שיקולים אחרים. בהרבה מאוד מקרים גם חבר הכנסת שיכול לעבור על החוק, והיו מקרים כאלה, שום דבר לא קרה להם במישור הפלילי, ומה שאפשר לעשות, זה במישור האתיקה. </w:t>
      </w:r>
    </w:p>
    <w:p w14:paraId="1167AB70" w14:textId="77777777" w:rsidR="008F3D15" w:rsidRPr="008F3D15" w:rsidRDefault="008F3D15" w:rsidP="008F3D15">
      <w:pPr>
        <w:bidi/>
        <w:rPr>
          <w:rFonts w:cs="David" w:hint="cs"/>
          <w:rtl/>
        </w:rPr>
      </w:pPr>
    </w:p>
    <w:p w14:paraId="5128B038" w14:textId="77777777" w:rsidR="008F3D15" w:rsidRPr="008F3D15" w:rsidRDefault="008F3D15" w:rsidP="008F3D15">
      <w:pPr>
        <w:bidi/>
        <w:rPr>
          <w:rFonts w:cs="David" w:hint="cs"/>
          <w:rtl/>
        </w:rPr>
      </w:pPr>
      <w:r w:rsidRPr="008F3D15">
        <w:rPr>
          <w:rFonts w:cs="David" w:hint="cs"/>
          <w:rtl/>
        </w:rPr>
        <w:tab/>
        <w:t>אני רוצה לסבר את האוזן, שהיועץ המשפטי לממשלה בפרשת ההצבעות הכפולות אמר שאם לוועדת האתיקה היו האמצעים הראויים לטפל במקרה כזה, הוא לא היה צריך- - -</w:t>
      </w:r>
    </w:p>
    <w:p w14:paraId="20FD2797" w14:textId="77777777" w:rsidR="008F3D15" w:rsidRPr="008F3D15" w:rsidRDefault="008F3D15" w:rsidP="008F3D15">
      <w:pPr>
        <w:bidi/>
        <w:rPr>
          <w:rFonts w:cs="David" w:hint="cs"/>
          <w:rtl/>
        </w:rPr>
      </w:pPr>
    </w:p>
    <w:p w14:paraId="2AE49E21" w14:textId="77777777" w:rsidR="008F3D15" w:rsidRPr="008F3D15" w:rsidRDefault="008F3D15" w:rsidP="008F3D15">
      <w:pPr>
        <w:bidi/>
        <w:rPr>
          <w:rFonts w:cs="David" w:hint="cs"/>
          <w:rtl/>
        </w:rPr>
      </w:pPr>
      <w:r w:rsidRPr="008F3D15">
        <w:rPr>
          <w:rFonts w:cs="David" w:hint="cs"/>
          <w:u w:val="single"/>
          <w:rtl/>
        </w:rPr>
        <w:t>גדעון סער:</w:t>
      </w:r>
    </w:p>
    <w:p w14:paraId="1F931C66" w14:textId="77777777" w:rsidR="008F3D15" w:rsidRPr="008F3D15" w:rsidRDefault="008F3D15" w:rsidP="008F3D15">
      <w:pPr>
        <w:bidi/>
        <w:rPr>
          <w:rFonts w:cs="David" w:hint="cs"/>
          <w:rtl/>
        </w:rPr>
      </w:pPr>
    </w:p>
    <w:p w14:paraId="69B548AC" w14:textId="77777777" w:rsidR="008F3D15" w:rsidRPr="008F3D15" w:rsidRDefault="008F3D15" w:rsidP="008F3D15">
      <w:pPr>
        <w:bidi/>
        <w:rPr>
          <w:rFonts w:cs="David" w:hint="cs"/>
          <w:rtl/>
        </w:rPr>
      </w:pPr>
      <w:r w:rsidRPr="008F3D15">
        <w:rPr>
          <w:rFonts w:cs="David" w:hint="cs"/>
          <w:rtl/>
        </w:rPr>
        <w:tab/>
        <w:t xml:space="preserve"> ועדת האתיקה טיפלה, היא הענישה.</w:t>
      </w:r>
    </w:p>
    <w:p w14:paraId="6AB1E398" w14:textId="77777777" w:rsidR="008F3D15" w:rsidRPr="008F3D15" w:rsidRDefault="008F3D15" w:rsidP="008F3D15">
      <w:pPr>
        <w:bidi/>
        <w:rPr>
          <w:rFonts w:cs="David" w:hint="cs"/>
          <w:rtl/>
        </w:rPr>
      </w:pPr>
    </w:p>
    <w:p w14:paraId="45753AC0" w14:textId="77777777" w:rsidR="008F3D15" w:rsidRPr="008F3D15" w:rsidRDefault="008F3D15" w:rsidP="008F3D15">
      <w:pPr>
        <w:bidi/>
        <w:rPr>
          <w:rFonts w:cs="David" w:hint="cs"/>
          <w:rtl/>
        </w:rPr>
      </w:pPr>
      <w:r w:rsidRPr="008F3D15">
        <w:rPr>
          <w:rFonts w:cs="David" w:hint="cs"/>
          <w:u w:val="single"/>
          <w:rtl/>
        </w:rPr>
        <w:t>יצחק זמיר:</w:t>
      </w:r>
    </w:p>
    <w:p w14:paraId="3D5BAD3E" w14:textId="77777777" w:rsidR="008F3D15" w:rsidRPr="008F3D15" w:rsidRDefault="008F3D15" w:rsidP="008F3D15">
      <w:pPr>
        <w:bidi/>
        <w:rPr>
          <w:rFonts w:cs="David" w:hint="cs"/>
          <w:rtl/>
        </w:rPr>
      </w:pPr>
    </w:p>
    <w:p w14:paraId="01120708" w14:textId="77777777" w:rsidR="008F3D15" w:rsidRPr="008F3D15" w:rsidRDefault="008F3D15" w:rsidP="008F3D15">
      <w:pPr>
        <w:bidi/>
        <w:rPr>
          <w:rFonts w:cs="David" w:hint="cs"/>
          <w:rtl/>
        </w:rPr>
      </w:pPr>
      <w:r w:rsidRPr="008F3D15">
        <w:rPr>
          <w:rFonts w:cs="David" w:hint="cs"/>
          <w:rtl/>
        </w:rPr>
        <w:tab/>
        <w:t>נכון, אבל הוא אמר שלוועדת האתיקה אין סנקציות ראויות, יש נזיפה.</w:t>
      </w:r>
    </w:p>
    <w:p w14:paraId="2BA479C7" w14:textId="77777777" w:rsidR="008F3D15" w:rsidRPr="008F3D15" w:rsidRDefault="008F3D15" w:rsidP="008F3D15">
      <w:pPr>
        <w:bidi/>
        <w:rPr>
          <w:rFonts w:cs="David" w:hint="cs"/>
          <w:rtl/>
        </w:rPr>
      </w:pPr>
    </w:p>
    <w:p w14:paraId="5FE07FCA" w14:textId="77777777" w:rsidR="008F3D15" w:rsidRPr="008F3D15" w:rsidRDefault="008F3D15" w:rsidP="008F3D15">
      <w:pPr>
        <w:bidi/>
        <w:rPr>
          <w:rFonts w:cs="David" w:hint="cs"/>
          <w:rtl/>
        </w:rPr>
      </w:pPr>
      <w:r w:rsidRPr="008F3D15">
        <w:rPr>
          <w:rFonts w:cs="David" w:hint="cs"/>
          <w:u w:val="single"/>
          <w:rtl/>
        </w:rPr>
        <w:t>גדעון סער:</w:t>
      </w:r>
    </w:p>
    <w:p w14:paraId="42934C13" w14:textId="77777777" w:rsidR="008F3D15" w:rsidRPr="008F3D15" w:rsidRDefault="008F3D15" w:rsidP="008F3D15">
      <w:pPr>
        <w:bidi/>
        <w:rPr>
          <w:rFonts w:cs="David" w:hint="cs"/>
          <w:rtl/>
        </w:rPr>
      </w:pPr>
    </w:p>
    <w:p w14:paraId="27DA5569" w14:textId="77777777" w:rsidR="008F3D15" w:rsidRPr="008F3D15" w:rsidRDefault="008F3D15" w:rsidP="008F3D15">
      <w:pPr>
        <w:bidi/>
        <w:rPr>
          <w:rFonts w:cs="David" w:hint="cs"/>
          <w:rtl/>
        </w:rPr>
      </w:pPr>
      <w:r w:rsidRPr="008F3D15">
        <w:rPr>
          <w:rFonts w:cs="David" w:hint="cs"/>
          <w:rtl/>
        </w:rPr>
        <w:tab/>
        <w:t xml:space="preserve"> הרחיקו אותו מישיבות מליאה לחודשים ארוכים.</w:t>
      </w:r>
    </w:p>
    <w:p w14:paraId="7E0B752F" w14:textId="77777777" w:rsidR="008F3D15" w:rsidRPr="008F3D15" w:rsidRDefault="008F3D15" w:rsidP="008F3D15">
      <w:pPr>
        <w:bidi/>
        <w:rPr>
          <w:rFonts w:cs="David" w:hint="cs"/>
          <w:rtl/>
        </w:rPr>
      </w:pPr>
      <w:r>
        <w:rPr>
          <w:rFonts w:cs="David"/>
          <w:rtl/>
        </w:rPr>
        <w:br w:type="page"/>
      </w:r>
    </w:p>
    <w:p w14:paraId="189B7653" w14:textId="77777777" w:rsidR="008F3D15" w:rsidRPr="008F3D15" w:rsidRDefault="008F3D15" w:rsidP="008F3D15">
      <w:pPr>
        <w:bidi/>
        <w:rPr>
          <w:rFonts w:cs="David" w:hint="cs"/>
          <w:rtl/>
        </w:rPr>
      </w:pPr>
      <w:r w:rsidRPr="008F3D15">
        <w:rPr>
          <w:rFonts w:cs="David" w:hint="cs"/>
          <w:u w:val="single"/>
          <w:rtl/>
        </w:rPr>
        <w:t>יצחק זמיר:</w:t>
      </w:r>
    </w:p>
    <w:p w14:paraId="1F171782" w14:textId="77777777" w:rsidR="008F3D15" w:rsidRPr="008F3D15" w:rsidRDefault="008F3D15" w:rsidP="008F3D15">
      <w:pPr>
        <w:bidi/>
        <w:rPr>
          <w:rFonts w:cs="David" w:hint="cs"/>
          <w:rtl/>
        </w:rPr>
      </w:pPr>
    </w:p>
    <w:p w14:paraId="53EDA965" w14:textId="77777777" w:rsidR="008F3D15" w:rsidRPr="008F3D15" w:rsidRDefault="008F3D15" w:rsidP="008F3D15">
      <w:pPr>
        <w:bidi/>
        <w:rPr>
          <w:rFonts w:cs="David" w:hint="cs"/>
          <w:rtl/>
        </w:rPr>
      </w:pPr>
      <w:r w:rsidRPr="008F3D15">
        <w:rPr>
          <w:rFonts w:cs="David" w:hint="cs"/>
          <w:rtl/>
        </w:rPr>
        <w:tab/>
        <w:t>היועץ המשפטי, לפי שיקול דעתו, אמר שזה לא אפקטיבי, זו לא סנקציה. הוא אמר שאם לוועדת האתיקה תהיה סמכות להטלת סנקציות ראויות, הוא לא היה מגיש אישום פלילי. הוא אמר את זה כאן.</w:t>
      </w:r>
    </w:p>
    <w:p w14:paraId="5F88795B" w14:textId="77777777" w:rsidR="008F3D15" w:rsidRPr="008F3D15" w:rsidRDefault="008F3D15" w:rsidP="008F3D15">
      <w:pPr>
        <w:bidi/>
        <w:rPr>
          <w:rFonts w:cs="David" w:hint="cs"/>
          <w:rtl/>
        </w:rPr>
      </w:pPr>
    </w:p>
    <w:p w14:paraId="11A486F5" w14:textId="77777777" w:rsidR="008F3D15" w:rsidRPr="008F3D15" w:rsidRDefault="008F3D15" w:rsidP="008F3D15">
      <w:pPr>
        <w:bidi/>
        <w:rPr>
          <w:rFonts w:cs="David" w:hint="cs"/>
          <w:rtl/>
        </w:rPr>
      </w:pPr>
      <w:r w:rsidRPr="008F3D15">
        <w:rPr>
          <w:rFonts w:cs="David" w:hint="cs"/>
          <w:u w:val="single"/>
          <w:rtl/>
        </w:rPr>
        <w:t>גדעון סער:</w:t>
      </w:r>
    </w:p>
    <w:p w14:paraId="6FDA11E2" w14:textId="77777777" w:rsidR="008F3D15" w:rsidRPr="008F3D15" w:rsidRDefault="008F3D15" w:rsidP="008F3D15">
      <w:pPr>
        <w:bidi/>
        <w:rPr>
          <w:rFonts w:cs="David" w:hint="cs"/>
          <w:rtl/>
        </w:rPr>
      </w:pPr>
    </w:p>
    <w:p w14:paraId="1BED03BD" w14:textId="77777777" w:rsidR="008F3D15" w:rsidRPr="008F3D15" w:rsidRDefault="008F3D15" w:rsidP="008F3D15">
      <w:pPr>
        <w:bidi/>
        <w:rPr>
          <w:rFonts w:cs="David" w:hint="cs"/>
          <w:rtl/>
        </w:rPr>
      </w:pPr>
      <w:r w:rsidRPr="008F3D15">
        <w:rPr>
          <w:rFonts w:cs="David" w:hint="cs"/>
          <w:rtl/>
        </w:rPr>
        <w:tab/>
        <w:t xml:space="preserve"> איזה סנקציה אתה מציע לעניין זה למשל?</w:t>
      </w:r>
    </w:p>
    <w:p w14:paraId="6EB52E38" w14:textId="77777777" w:rsidR="008F3D15" w:rsidRPr="008F3D15" w:rsidRDefault="008F3D15" w:rsidP="008F3D15">
      <w:pPr>
        <w:bidi/>
        <w:rPr>
          <w:rFonts w:cs="David" w:hint="cs"/>
          <w:u w:val="single"/>
          <w:rtl/>
        </w:rPr>
      </w:pPr>
    </w:p>
    <w:p w14:paraId="37BAFBE7" w14:textId="77777777" w:rsidR="008F3D15" w:rsidRPr="008F3D15" w:rsidRDefault="008F3D15" w:rsidP="008F3D15">
      <w:pPr>
        <w:bidi/>
        <w:rPr>
          <w:rFonts w:cs="David" w:hint="cs"/>
          <w:rtl/>
        </w:rPr>
      </w:pPr>
      <w:r w:rsidRPr="008F3D15">
        <w:rPr>
          <w:rFonts w:cs="David" w:hint="cs"/>
          <w:u w:val="single"/>
          <w:rtl/>
        </w:rPr>
        <w:t>יצחק זמיר:</w:t>
      </w:r>
    </w:p>
    <w:p w14:paraId="1B5E9394" w14:textId="77777777" w:rsidR="008F3D15" w:rsidRPr="008F3D15" w:rsidRDefault="008F3D15" w:rsidP="008F3D15">
      <w:pPr>
        <w:bidi/>
        <w:rPr>
          <w:rFonts w:cs="David" w:hint="cs"/>
          <w:rtl/>
        </w:rPr>
      </w:pPr>
    </w:p>
    <w:p w14:paraId="16505342" w14:textId="77777777" w:rsidR="008F3D15" w:rsidRPr="008F3D15" w:rsidRDefault="008F3D15" w:rsidP="008F3D15">
      <w:pPr>
        <w:bidi/>
        <w:rPr>
          <w:rFonts w:cs="David" w:hint="cs"/>
          <w:rtl/>
        </w:rPr>
      </w:pPr>
      <w:r w:rsidRPr="008F3D15">
        <w:rPr>
          <w:rFonts w:cs="David" w:hint="cs"/>
          <w:rtl/>
        </w:rPr>
        <w:tab/>
        <w:t>בנושא הזה, לי מספיק אם חבר הכנסת שומר על זכות השתיקה, ועדת האתיקה נוזפת בו. זה לא ימנע, אבל הכנסת נוקטת עמדה כלפי הציבור, והיא אומרת לציבור שלא עוברים על זה לסדר-היום, שהיא חושבת שזה לא תקין והיא מביעה את עמדתה. זה חשוב להבדיל מהמקרה שהוא שומר על זכות השתיקה, ושום דבר לא קורה, וגם הכנסת עוברת על זה לסדר-היום, והשתיקה כהודיה. בסדר, שום דבר לא קרה.</w:t>
      </w:r>
    </w:p>
    <w:p w14:paraId="2296D130" w14:textId="77777777" w:rsidR="008F3D15" w:rsidRPr="008F3D15" w:rsidRDefault="008F3D15" w:rsidP="008F3D15">
      <w:pPr>
        <w:bidi/>
        <w:rPr>
          <w:rFonts w:cs="David" w:hint="cs"/>
          <w:rtl/>
        </w:rPr>
      </w:pPr>
    </w:p>
    <w:p w14:paraId="0EE3D97C" w14:textId="77777777" w:rsidR="008F3D15" w:rsidRPr="008F3D15" w:rsidRDefault="008F3D15" w:rsidP="008F3D15">
      <w:pPr>
        <w:bidi/>
        <w:rPr>
          <w:rFonts w:cs="David" w:hint="cs"/>
          <w:rtl/>
        </w:rPr>
      </w:pPr>
      <w:r w:rsidRPr="008F3D15">
        <w:rPr>
          <w:rFonts w:cs="David" w:hint="cs"/>
          <w:u w:val="single"/>
          <w:rtl/>
        </w:rPr>
        <w:t>היו"ר דוד טל:</w:t>
      </w:r>
    </w:p>
    <w:p w14:paraId="561B229E" w14:textId="77777777" w:rsidR="008F3D15" w:rsidRPr="008F3D15" w:rsidRDefault="008F3D15" w:rsidP="008F3D15">
      <w:pPr>
        <w:bidi/>
        <w:rPr>
          <w:rFonts w:cs="David" w:hint="cs"/>
          <w:rtl/>
        </w:rPr>
      </w:pPr>
    </w:p>
    <w:p w14:paraId="6A0BE68E" w14:textId="77777777" w:rsidR="008F3D15" w:rsidRPr="008F3D15" w:rsidRDefault="008F3D15" w:rsidP="008F3D15">
      <w:pPr>
        <w:bidi/>
        <w:rPr>
          <w:rFonts w:cs="David" w:hint="cs"/>
          <w:rtl/>
        </w:rPr>
      </w:pPr>
      <w:r w:rsidRPr="008F3D15">
        <w:rPr>
          <w:rFonts w:cs="David" w:hint="cs"/>
          <w:rtl/>
        </w:rPr>
        <w:tab/>
        <w:t xml:space="preserve">הוא אומר, שמירה על זכות השתיקה מהטעם שזה יפליל אותו. </w:t>
      </w:r>
    </w:p>
    <w:p w14:paraId="6598C9A6" w14:textId="77777777" w:rsidR="008F3D15" w:rsidRPr="008F3D15" w:rsidRDefault="008F3D15" w:rsidP="008F3D15">
      <w:pPr>
        <w:bidi/>
        <w:rPr>
          <w:rFonts w:cs="David" w:hint="cs"/>
          <w:rtl/>
        </w:rPr>
      </w:pPr>
    </w:p>
    <w:p w14:paraId="317CCD02" w14:textId="77777777" w:rsidR="008F3D15" w:rsidRPr="008F3D15" w:rsidRDefault="008F3D15" w:rsidP="008F3D15">
      <w:pPr>
        <w:bidi/>
        <w:rPr>
          <w:rFonts w:cs="David" w:hint="cs"/>
          <w:rtl/>
        </w:rPr>
      </w:pPr>
      <w:r w:rsidRPr="008F3D15">
        <w:rPr>
          <w:rFonts w:cs="David" w:hint="cs"/>
          <w:u w:val="single"/>
          <w:rtl/>
        </w:rPr>
        <w:t>יצחק זמיר:</w:t>
      </w:r>
    </w:p>
    <w:p w14:paraId="1BD18831" w14:textId="77777777" w:rsidR="008F3D15" w:rsidRPr="008F3D15" w:rsidRDefault="008F3D15" w:rsidP="008F3D15">
      <w:pPr>
        <w:bidi/>
        <w:rPr>
          <w:rFonts w:cs="David" w:hint="cs"/>
          <w:rtl/>
        </w:rPr>
      </w:pPr>
    </w:p>
    <w:p w14:paraId="506277B2" w14:textId="77777777" w:rsidR="008F3D15" w:rsidRPr="008F3D15" w:rsidRDefault="008F3D15" w:rsidP="008F3D15">
      <w:pPr>
        <w:bidi/>
        <w:rPr>
          <w:rFonts w:cs="David" w:hint="cs"/>
          <w:rtl/>
        </w:rPr>
      </w:pPr>
      <w:r w:rsidRPr="008F3D15">
        <w:rPr>
          <w:rFonts w:cs="David" w:hint="cs"/>
          <w:rtl/>
        </w:rPr>
        <w:tab/>
        <w:t>זו האפשרות היחידה.</w:t>
      </w:r>
    </w:p>
    <w:p w14:paraId="6C96D4D5" w14:textId="77777777" w:rsidR="008F3D15" w:rsidRPr="008F3D15" w:rsidRDefault="008F3D15" w:rsidP="008F3D15">
      <w:pPr>
        <w:bidi/>
        <w:rPr>
          <w:rFonts w:cs="David" w:hint="cs"/>
          <w:rtl/>
        </w:rPr>
      </w:pPr>
    </w:p>
    <w:p w14:paraId="716FE22B" w14:textId="77777777" w:rsidR="008F3D15" w:rsidRPr="008F3D15" w:rsidRDefault="008F3D15" w:rsidP="008F3D15">
      <w:pPr>
        <w:bidi/>
        <w:rPr>
          <w:rFonts w:cs="David" w:hint="cs"/>
          <w:rtl/>
        </w:rPr>
      </w:pPr>
      <w:r w:rsidRPr="008F3D15">
        <w:rPr>
          <w:rFonts w:cs="David" w:hint="cs"/>
          <w:u w:val="single"/>
          <w:rtl/>
        </w:rPr>
        <w:t>היו"ר דוד טל:</w:t>
      </w:r>
    </w:p>
    <w:p w14:paraId="6C446FF3" w14:textId="77777777" w:rsidR="008F3D15" w:rsidRPr="008F3D15" w:rsidRDefault="008F3D15" w:rsidP="008F3D15">
      <w:pPr>
        <w:bidi/>
        <w:rPr>
          <w:rFonts w:cs="David" w:hint="cs"/>
          <w:rtl/>
        </w:rPr>
      </w:pPr>
    </w:p>
    <w:p w14:paraId="18879F83" w14:textId="77777777" w:rsidR="008F3D15" w:rsidRPr="008F3D15" w:rsidRDefault="008F3D15" w:rsidP="008F3D15">
      <w:pPr>
        <w:bidi/>
        <w:rPr>
          <w:rFonts w:cs="David" w:hint="cs"/>
          <w:rtl/>
        </w:rPr>
      </w:pPr>
      <w:r w:rsidRPr="008F3D15">
        <w:rPr>
          <w:rFonts w:cs="David" w:hint="cs"/>
          <w:rtl/>
        </w:rPr>
        <w:tab/>
        <w:t xml:space="preserve"> אם זה יהיה טעם אחר?</w:t>
      </w:r>
    </w:p>
    <w:p w14:paraId="25FF1D2A" w14:textId="77777777" w:rsidR="008F3D15" w:rsidRPr="008F3D15" w:rsidRDefault="008F3D15" w:rsidP="008F3D15">
      <w:pPr>
        <w:bidi/>
        <w:rPr>
          <w:rFonts w:cs="David" w:hint="cs"/>
          <w:rtl/>
        </w:rPr>
      </w:pPr>
    </w:p>
    <w:p w14:paraId="470E8D0E" w14:textId="77777777" w:rsidR="008F3D15" w:rsidRPr="008F3D15" w:rsidRDefault="008F3D15" w:rsidP="008F3D15">
      <w:pPr>
        <w:bidi/>
        <w:rPr>
          <w:rFonts w:cs="David" w:hint="cs"/>
          <w:rtl/>
        </w:rPr>
      </w:pPr>
      <w:r w:rsidRPr="008F3D15">
        <w:rPr>
          <w:rFonts w:cs="David" w:hint="cs"/>
          <w:u w:val="single"/>
          <w:rtl/>
        </w:rPr>
        <w:t>יצחק זמיר:</w:t>
      </w:r>
    </w:p>
    <w:p w14:paraId="14461FCA" w14:textId="77777777" w:rsidR="008F3D15" w:rsidRPr="008F3D15" w:rsidRDefault="008F3D15" w:rsidP="008F3D15">
      <w:pPr>
        <w:bidi/>
        <w:rPr>
          <w:rFonts w:cs="David" w:hint="cs"/>
          <w:rtl/>
        </w:rPr>
      </w:pPr>
    </w:p>
    <w:p w14:paraId="613E49B8" w14:textId="77777777" w:rsidR="008F3D15" w:rsidRPr="008F3D15" w:rsidRDefault="008F3D15" w:rsidP="008F3D15">
      <w:pPr>
        <w:bidi/>
        <w:rPr>
          <w:rFonts w:cs="David" w:hint="cs"/>
          <w:rtl/>
        </w:rPr>
      </w:pPr>
      <w:r w:rsidRPr="008F3D15">
        <w:rPr>
          <w:rFonts w:cs="David" w:hint="cs"/>
          <w:rtl/>
        </w:rPr>
        <w:tab/>
        <w:t>אסור, הוא עובר עבירה פלילית.</w:t>
      </w:r>
    </w:p>
    <w:p w14:paraId="2D9F00AB" w14:textId="77777777" w:rsidR="008F3D15" w:rsidRPr="008F3D15" w:rsidRDefault="008F3D15" w:rsidP="008F3D15">
      <w:pPr>
        <w:bidi/>
        <w:rPr>
          <w:rFonts w:cs="David" w:hint="cs"/>
          <w:rtl/>
        </w:rPr>
      </w:pPr>
    </w:p>
    <w:p w14:paraId="47E97E61" w14:textId="77777777" w:rsidR="008F3D15" w:rsidRPr="008F3D15" w:rsidRDefault="008F3D15" w:rsidP="008F3D15">
      <w:pPr>
        <w:bidi/>
        <w:rPr>
          <w:rFonts w:cs="David" w:hint="cs"/>
          <w:rtl/>
        </w:rPr>
      </w:pPr>
      <w:r w:rsidRPr="008F3D15">
        <w:rPr>
          <w:rFonts w:cs="David" w:hint="cs"/>
          <w:u w:val="single"/>
          <w:rtl/>
        </w:rPr>
        <w:t>גדעון סער:</w:t>
      </w:r>
    </w:p>
    <w:p w14:paraId="63A23C68" w14:textId="77777777" w:rsidR="008F3D15" w:rsidRPr="008F3D15" w:rsidRDefault="008F3D15" w:rsidP="008F3D15">
      <w:pPr>
        <w:bidi/>
        <w:rPr>
          <w:rFonts w:cs="David" w:hint="cs"/>
          <w:rtl/>
        </w:rPr>
      </w:pPr>
    </w:p>
    <w:p w14:paraId="61F45492" w14:textId="77777777" w:rsidR="008F3D15" w:rsidRPr="008F3D15" w:rsidRDefault="008F3D15" w:rsidP="008F3D15">
      <w:pPr>
        <w:bidi/>
        <w:rPr>
          <w:rFonts w:cs="David" w:hint="cs"/>
          <w:rtl/>
        </w:rPr>
      </w:pPr>
      <w:r w:rsidRPr="008F3D15">
        <w:rPr>
          <w:rFonts w:cs="David" w:hint="cs"/>
          <w:rtl/>
        </w:rPr>
        <w:tab/>
        <w:t xml:space="preserve"> לחבר הכנסת יש הטעם שהבאתי קודם.</w:t>
      </w:r>
    </w:p>
    <w:p w14:paraId="755D495D" w14:textId="77777777" w:rsidR="008F3D15" w:rsidRPr="008F3D15" w:rsidRDefault="008F3D15" w:rsidP="008F3D15">
      <w:pPr>
        <w:bidi/>
        <w:rPr>
          <w:rFonts w:cs="David" w:hint="cs"/>
          <w:rtl/>
        </w:rPr>
      </w:pPr>
    </w:p>
    <w:p w14:paraId="16D47D4F" w14:textId="77777777" w:rsidR="008F3D15" w:rsidRPr="008F3D15" w:rsidRDefault="008F3D15" w:rsidP="008F3D15">
      <w:pPr>
        <w:bidi/>
        <w:rPr>
          <w:rFonts w:cs="David" w:hint="cs"/>
          <w:rtl/>
        </w:rPr>
      </w:pPr>
      <w:r w:rsidRPr="008F3D15">
        <w:rPr>
          <w:rFonts w:cs="David" w:hint="cs"/>
          <w:u w:val="single"/>
          <w:rtl/>
        </w:rPr>
        <w:t>יצחק זמיר:</w:t>
      </w:r>
    </w:p>
    <w:p w14:paraId="70D7F160" w14:textId="77777777" w:rsidR="008F3D15" w:rsidRPr="008F3D15" w:rsidRDefault="008F3D15" w:rsidP="008F3D15">
      <w:pPr>
        <w:bidi/>
        <w:rPr>
          <w:rFonts w:cs="David" w:hint="cs"/>
          <w:rtl/>
        </w:rPr>
      </w:pPr>
    </w:p>
    <w:p w14:paraId="2753DA20" w14:textId="77777777" w:rsidR="008F3D15" w:rsidRPr="008F3D15" w:rsidRDefault="008F3D15" w:rsidP="008F3D15">
      <w:pPr>
        <w:bidi/>
        <w:rPr>
          <w:rFonts w:cs="David" w:hint="cs"/>
          <w:rtl/>
        </w:rPr>
      </w:pPr>
      <w:r w:rsidRPr="008F3D15">
        <w:rPr>
          <w:rFonts w:cs="David" w:hint="cs"/>
          <w:rtl/>
        </w:rPr>
        <w:tab/>
        <w:t>אם אני שומר על זכות השתיקה, זה אך ורק אם זה יפליל אותי. כלומר, חבר הכנסת ששומר על זכות השתיקה הוא כמו כל אדם אחר. הוא אומר בכך שהוא עבר, לדעתו, עבירה פלילית.</w:t>
      </w:r>
    </w:p>
    <w:p w14:paraId="56E3C6FB" w14:textId="77777777" w:rsidR="008F3D15" w:rsidRPr="008F3D15" w:rsidRDefault="008F3D15" w:rsidP="008F3D15">
      <w:pPr>
        <w:bidi/>
        <w:rPr>
          <w:rFonts w:cs="David" w:hint="cs"/>
          <w:rtl/>
        </w:rPr>
      </w:pPr>
    </w:p>
    <w:p w14:paraId="7B555E5A" w14:textId="77777777" w:rsidR="008F3D15" w:rsidRPr="008F3D15" w:rsidRDefault="008F3D15" w:rsidP="008F3D15">
      <w:pPr>
        <w:bidi/>
        <w:rPr>
          <w:rFonts w:cs="David" w:hint="cs"/>
          <w:rtl/>
        </w:rPr>
      </w:pPr>
      <w:r w:rsidRPr="008F3D15">
        <w:rPr>
          <w:rFonts w:cs="David" w:hint="cs"/>
          <w:rtl/>
        </w:rPr>
        <w:tab/>
        <w:t>ראשית, כאן, בכללי האתיקה, יש כללים שחוזרים על איסורים שבחוק, בעיקר שיש הרבה מאוד מקרים שיש עבירה על החוק ולא נוקטים שום הליך מכל מיני סיבות שונות.</w:t>
      </w:r>
    </w:p>
    <w:p w14:paraId="1511945D" w14:textId="77777777" w:rsidR="008F3D15" w:rsidRPr="008F3D15" w:rsidRDefault="008F3D15" w:rsidP="008F3D15">
      <w:pPr>
        <w:bidi/>
        <w:rPr>
          <w:rFonts w:cs="David" w:hint="cs"/>
          <w:rtl/>
        </w:rPr>
      </w:pPr>
    </w:p>
    <w:p w14:paraId="5E757C64" w14:textId="77777777" w:rsidR="008F3D15" w:rsidRPr="008F3D15" w:rsidRDefault="008F3D15" w:rsidP="008F3D15">
      <w:pPr>
        <w:bidi/>
        <w:rPr>
          <w:rFonts w:cs="David" w:hint="cs"/>
          <w:rtl/>
        </w:rPr>
      </w:pPr>
      <w:r w:rsidRPr="008F3D15">
        <w:rPr>
          <w:rFonts w:cs="David" w:hint="cs"/>
          <w:rtl/>
        </w:rPr>
        <w:tab/>
        <w:t>שנית, אני לא יודע, ואני לא רוצה להביע דעה בשאלה מה הסיכויים של הצעת החוק הזאת, אני חושש שבנושא הזה נצא קרחים מכאן ומכאן. מכיוון שאני חושב שגם אם יש חוק, זה לא מייתר את ההוראות- - -</w:t>
      </w:r>
    </w:p>
    <w:p w14:paraId="5C31E28A" w14:textId="77777777" w:rsidR="008F3D15" w:rsidRPr="008F3D15" w:rsidRDefault="008F3D15" w:rsidP="008F3D15">
      <w:pPr>
        <w:bidi/>
        <w:rPr>
          <w:rFonts w:cs="David" w:hint="cs"/>
          <w:rtl/>
        </w:rPr>
      </w:pPr>
    </w:p>
    <w:p w14:paraId="00CCBCA7" w14:textId="77777777" w:rsidR="008F3D15" w:rsidRPr="008F3D15" w:rsidRDefault="008F3D15" w:rsidP="008F3D15">
      <w:pPr>
        <w:bidi/>
        <w:rPr>
          <w:rFonts w:cs="David" w:hint="cs"/>
          <w:rtl/>
        </w:rPr>
      </w:pPr>
      <w:r w:rsidRPr="008F3D15">
        <w:rPr>
          <w:rFonts w:cs="David" w:hint="cs"/>
          <w:u w:val="single"/>
          <w:rtl/>
        </w:rPr>
        <w:t>היו"ר דוד טל:</w:t>
      </w:r>
    </w:p>
    <w:p w14:paraId="496DF117" w14:textId="77777777" w:rsidR="008F3D15" w:rsidRPr="008F3D15" w:rsidRDefault="008F3D15" w:rsidP="008F3D15">
      <w:pPr>
        <w:bidi/>
        <w:rPr>
          <w:rFonts w:cs="David" w:hint="cs"/>
          <w:rtl/>
        </w:rPr>
      </w:pPr>
    </w:p>
    <w:p w14:paraId="19C6CF75" w14:textId="77777777" w:rsidR="008F3D15" w:rsidRPr="008F3D15" w:rsidRDefault="008F3D15" w:rsidP="008F3D15">
      <w:pPr>
        <w:bidi/>
        <w:rPr>
          <w:rFonts w:cs="David" w:hint="cs"/>
          <w:rtl/>
        </w:rPr>
      </w:pPr>
      <w:r w:rsidRPr="008F3D15">
        <w:rPr>
          <w:rFonts w:cs="David" w:hint="cs"/>
          <w:rtl/>
        </w:rPr>
        <w:tab/>
        <w:t xml:space="preserve">אתה אומר שכדאי להשאיר את זה. </w:t>
      </w:r>
    </w:p>
    <w:p w14:paraId="7B11811C" w14:textId="77777777" w:rsidR="008F3D15" w:rsidRPr="008F3D15" w:rsidRDefault="008F3D15" w:rsidP="008F3D15">
      <w:pPr>
        <w:bidi/>
        <w:rPr>
          <w:rFonts w:cs="David" w:hint="cs"/>
          <w:rtl/>
        </w:rPr>
      </w:pPr>
      <w:r>
        <w:rPr>
          <w:rFonts w:cs="David"/>
          <w:rtl/>
        </w:rPr>
        <w:br w:type="page"/>
      </w:r>
    </w:p>
    <w:p w14:paraId="6993058E" w14:textId="77777777" w:rsidR="008F3D15" w:rsidRPr="008F3D15" w:rsidRDefault="008F3D15" w:rsidP="008F3D15">
      <w:pPr>
        <w:bidi/>
        <w:rPr>
          <w:rFonts w:cs="David" w:hint="cs"/>
          <w:rtl/>
        </w:rPr>
      </w:pPr>
      <w:r w:rsidRPr="008F3D15">
        <w:rPr>
          <w:rFonts w:cs="David" w:hint="cs"/>
          <w:u w:val="single"/>
          <w:rtl/>
        </w:rPr>
        <w:t>יצחק זמיר:</w:t>
      </w:r>
    </w:p>
    <w:p w14:paraId="4849187D" w14:textId="77777777" w:rsidR="008F3D15" w:rsidRPr="008F3D15" w:rsidRDefault="008F3D15" w:rsidP="008F3D15">
      <w:pPr>
        <w:bidi/>
        <w:rPr>
          <w:rFonts w:cs="David" w:hint="cs"/>
          <w:rtl/>
        </w:rPr>
      </w:pPr>
    </w:p>
    <w:p w14:paraId="373D4F93" w14:textId="77777777" w:rsidR="008F3D15" w:rsidRPr="008F3D15" w:rsidRDefault="008F3D15" w:rsidP="008F3D15">
      <w:pPr>
        <w:bidi/>
        <w:rPr>
          <w:rFonts w:cs="David" w:hint="cs"/>
          <w:rtl/>
        </w:rPr>
      </w:pPr>
      <w:r w:rsidRPr="008F3D15">
        <w:rPr>
          <w:rFonts w:cs="David" w:hint="cs"/>
          <w:rtl/>
        </w:rPr>
        <w:tab/>
        <w:t>בהחלט.</w:t>
      </w:r>
    </w:p>
    <w:p w14:paraId="46227DEA" w14:textId="77777777" w:rsidR="008F3D15" w:rsidRPr="008F3D15" w:rsidRDefault="008F3D15" w:rsidP="008F3D15">
      <w:pPr>
        <w:bidi/>
        <w:rPr>
          <w:rFonts w:cs="David" w:hint="cs"/>
          <w:rtl/>
        </w:rPr>
      </w:pPr>
    </w:p>
    <w:p w14:paraId="344546BC" w14:textId="77777777" w:rsidR="008F3D15" w:rsidRPr="008F3D15" w:rsidRDefault="008F3D15" w:rsidP="008F3D15">
      <w:pPr>
        <w:bidi/>
        <w:rPr>
          <w:rFonts w:cs="David" w:hint="cs"/>
          <w:rtl/>
        </w:rPr>
      </w:pPr>
      <w:r w:rsidRPr="008F3D15">
        <w:rPr>
          <w:rFonts w:cs="David" w:hint="cs"/>
          <w:u w:val="single"/>
          <w:rtl/>
        </w:rPr>
        <w:t>היו"ר דוד טל:</w:t>
      </w:r>
    </w:p>
    <w:p w14:paraId="60B77422" w14:textId="77777777" w:rsidR="008F3D15" w:rsidRPr="008F3D15" w:rsidRDefault="008F3D15" w:rsidP="008F3D15">
      <w:pPr>
        <w:bidi/>
        <w:rPr>
          <w:rFonts w:cs="David" w:hint="cs"/>
          <w:rtl/>
        </w:rPr>
      </w:pPr>
    </w:p>
    <w:p w14:paraId="78EF3462" w14:textId="77777777" w:rsidR="008F3D15" w:rsidRPr="008F3D15" w:rsidRDefault="008F3D15" w:rsidP="008F3D15">
      <w:pPr>
        <w:bidi/>
        <w:rPr>
          <w:rFonts w:cs="David" w:hint="cs"/>
          <w:rtl/>
        </w:rPr>
      </w:pPr>
      <w:r w:rsidRPr="008F3D15">
        <w:rPr>
          <w:rFonts w:cs="David" w:hint="cs"/>
          <w:rtl/>
        </w:rPr>
        <w:tab/>
        <w:t>ברשות חברי הכנסת אני אקח את ההצעה של אורי אריאל, רציתי להשאיר את זה בצריך עיון ולשוב ולדון בזה, אבל כרגע שכנע אותי פרופסור זמיר שכדאי להשאיר את זה, וכשיתקבל חוק, אם נרצה לדון בנושא הזה, בסעיף הזה, נשוב ונדון בו. בכל מקרה, כרגע משאירים את זה.</w:t>
      </w:r>
    </w:p>
    <w:p w14:paraId="0BB9935C" w14:textId="77777777" w:rsidR="008F3D15" w:rsidRPr="008F3D15" w:rsidRDefault="008F3D15" w:rsidP="008F3D15">
      <w:pPr>
        <w:bidi/>
        <w:rPr>
          <w:rFonts w:cs="David" w:hint="cs"/>
          <w:rtl/>
        </w:rPr>
      </w:pPr>
    </w:p>
    <w:p w14:paraId="6956D85B" w14:textId="77777777" w:rsidR="008F3D15" w:rsidRPr="008F3D15" w:rsidRDefault="008F3D15" w:rsidP="008F3D15">
      <w:pPr>
        <w:bidi/>
        <w:rPr>
          <w:rFonts w:cs="David" w:hint="cs"/>
          <w:rtl/>
        </w:rPr>
      </w:pPr>
      <w:r w:rsidRPr="008F3D15">
        <w:rPr>
          <w:rFonts w:cs="David" w:hint="cs"/>
          <w:u w:val="single"/>
          <w:rtl/>
        </w:rPr>
        <w:t>אורי אריאל:</w:t>
      </w:r>
    </w:p>
    <w:p w14:paraId="43B71425" w14:textId="77777777" w:rsidR="008F3D15" w:rsidRPr="008F3D15" w:rsidRDefault="008F3D15" w:rsidP="008F3D15">
      <w:pPr>
        <w:bidi/>
        <w:rPr>
          <w:rFonts w:cs="David" w:hint="cs"/>
          <w:rtl/>
        </w:rPr>
      </w:pPr>
    </w:p>
    <w:p w14:paraId="618C974C" w14:textId="77777777" w:rsidR="008F3D15" w:rsidRPr="008F3D15" w:rsidRDefault="008F3D15" w:rsidP="008F3D15">
      <w:pPr>
        <w:bidi/>
        <w:rPr>
          <w:rFonts w:cs="David" w:hint="cs"/>
          <w:rtl/>
        </w:rPr>
      </w:pPr>
      <w:r w:rsidRPr="008F3D15">
        <w:rPr>
          <w:rFonts w:cs="David" w:hint="cs"/>
          <w:rtl/>
        </w:rPr>
        <w:tab/>
        <w:t xml:space="preserve"> מה הבעיה להשאיר את זה ב-</w:t>
      </w:r>
      <w:r w:rsidRPr="008F3D15">
        <w:rPr>
          <w:rFonts w:cs="David"/>
        </w:rPr>
        <w:t>Hold</w:t>
      </w:r>
      <w:r w:rsidRPr="008F3D15">
        <w:rPr>
          <w:rFonts w:cs="David" w:hint="cs"/>
          <w:rtl/>
        </w:rPr>
        <w:t xml:space="preserve">? בסוף נחזור לזה. </w:t>
      </w:r>
    </w:p>
    <w:p w14:paraId="69951FDD" w14:textId="77777777" w:rsidR="008F3D15" w:rsidRPr="008F3D15" w:rsidRDefault="008F3D15" w:rsidP="008F3D15">
      <w:pPr>
        <w:bidi/>
        <w:rPr>
          <w:rFonts w:cs="David" w:hint="cs"/>
          <w:rtl/>
        </w:rPr>
      </w:pPr>
      <w:r w:rsidRPr="008F3D15">
        <w:rPr>
          <w:rFonts w:cs="David" w:hint="cs"/>
          <w:u w:val="single"/>
          <w:rtl/>
        </w:rPr>
        <w:t>היו"ר דוד טל:</w:t>
      </w:r>
    </w:p>
    <w:p w14:paraId="18F458A6" w14:textId="77777777" w:rsidR="008F3D15" w:rsidRPr="008F3D15" w:rsidRDefault="008F3D15" w:rsidP="008F3D15">
      <w:pPr>
        <w:bidi/>
        <w:rPr>
          <w:rFonts w:cs="David" w:hint="cs"/>
          <w:rtl/>
        </w:rPr>
      </w:pPr>
    </w:p>
    <w:p w14:paraId="70F99957" w14:textId="77777777" w:rsidR="008F3D15" w:rsidRPr="008F3D15" w:rsidRDefault="008F3D15" w:rsidP="008F3D15">
      <w:pPr>
        <w:bidi/>
        <w:rPr>
          <w:rFonts w:cs="David" w:hint="cs"/>
          <w:rtl/>
        </w:rPr>
      </w:pPr>
      <w:r w:rsidRPr="008F3D15">
        <w:rPr>
          <w:rFonts w:cs="David" w:hint="cs"/>
          <w:rtl/>
        </w:rPr>
        <w:tab/>
        <w:t xml:space="preserve"> זה גם אפשרי.</w:t>
      </w:r>
    </w:p>
    <w:p w14:paraId="327C91EC" w14:textId="77777777" w:rsidR="008F3D15" w:rsidRPr="008F3D15" w:rsidRDefault="008F3D15" w:rsidP="008F3D15">
      <w:pPr>
        <w:bidi/>
        <w:rPr>
          <w:rFonts w:cs="David" w:hint="cs"/>
          <w:rtl/>
        </w:rPr>
      </w:pPr>
    </w:p>
    <w:p w14:paraId="6FF6D330" w14:textId="77777777" w:rsidR="008F3D15" w:rsidRPr="008F3D15" w:rsidRDefault="008F3D15" w:rsidP="008F3D15">
      <w:pPr>
        <w:bidi/>
        <w:rPr>
          <w:rFonts w:cs="David"/>
          <w:rtl/>
        </w:rPr>
      </w:pPr>
      <w:r w:rsidRPr="008F3D15">
        <w:rPr>
          <w:rFonts w:cs="David" w:hint="eastAsia"/>
          <w:u w:val="single"/>
          <w:rtl/>
        </w:rPr>
        <w:t>אורי</w:t>
      </w:r>
      <w:r w:rsidRPr="008F3D15">
        <w:rPr>
          <w:rFonts w:cs="David"/>
          <w:u w:val="single"/>
          <w:rtl/>
        </w:rPr>
        <w:t xml:space="preserve"> אריאל:</w:t>
      </w:r>
    </w:p>
    <w:p w14:paraId="6B10CB13" w14:textId="77777777" w:rsidR="008F3D15" w:rsidRPr="008F3D15" w:rsidRDefault="008F3D15" w:rsidP="008F3D15">
      <w:pPr>
        <w:bidi/>
        <w:rPr>
          <w:rFonts w:cs="David"/>
          <w:rtl/>
        </w:rPr>
      </w:pPr>
    </w:p>
    <w:p w14:paraId="7E4B94CE" w14:textId="77777777" w:rsidR="008F3D15" w:rsidRPr="008F3D15" w:rsidRDefault="008F3D15" w:rsidP="008F3D15">
      <w:pPr>
        <w:bidi/>
        <w:rPr>
          <w:rFonts w:cs="David" w:hint="cs"/>
          <w:rtl/>
        </w:rPr>
      </w:pPr>
      <w:r w:rsidRPr="008F3D15">
        <w:rPr>
          <w:rFonts w:cs="David"/>
          <w:rtl/>
        </w:rPr>
        <w:tab/>
      </w:r>
      <w:r w:rsidRPr="008F3D15">
        <w:rPr>
          <w:rFonts w:cs="David" w:hint="cs"/>
          <w:rtl/>
        </w:rPr>
        <w:t>היו עוד סעיפים שדחינו אותם וחזרנו אליהם.</w:t>
      </w:r>
    </w:p>
    <w:p w14:paraId="34989B3F" w14:textId="77777777" w:rsidR="008F3D15" w:rsidRPr="008F3D15" w:rsidRDefault="008F3D15" w:rsidP="008F3D15">
      <w:pPr>
        <w:bidi/>
        <w:rPr>
          <w:rFonts w:cs="David" w:hint="cs"/>
          <w:rtl/>
        </w:rPr>
      </w:pPr>
    </w:p>
    <w:p w14:paraId="5D8895D4" w14:textId="77777777" w:rsidR="008F3D15" w:rsidRPr="008F3D15" w:rsidRDefault="008F3D15" w:rsidP="008F3D15">
      <w:pPr>
        <w:bidi/>
        <w:rPr>
          <w:rFonts w:cs="David" w:hint="cs"/>
          <w:rtl/>
        </w:rPr>
      </w:pPr>
      <w:r w:rsidRPr="008F3D15">
        <w:rPr>
          <w:rFonts w:cs="David" w:hint="cs"/>
          <w:u w:val="single"/>
          <w:rtl/>
        </w:rPr>
        <w:t>גדעון סער:</w:t>
      </w:r>
    </w:p>
    <w:p w14:paraId="5BE8CCF7" w14:textId="77777777" w:rsidR="008F3D15" w:rsidRPr="008F3D15" w:rsidRDefault="008F3D15" w:rsidP="008F3D15">
      <w:pPr>
        <w:bidi/>
        <w:rPr>
          <w:rFonts w:cs="David" w:hint="cs"/>
          <w:rtl/>
        </w:rPr>
      </w:pPr>
    </w:p>
    <w:p w14:paraId="0D0C0F9A" w14:textId="77777777" w:rsidR="008F3D15" w:rsidRPr="008F3D15" w:rsidRDefault="008F3D15" w:rsidP="008F3D15">
      <w:pPr>
        <w:bidi/>
        <w:rPr>
          <w:rFonts w:cs="David" w:hint="cs"/>
          <w:rtl/>
        </w:rPr>
      </w:pPr>
      <w:r w:rsidRPr="008F3D15">
        <w:rPr>
          <w:rFonts w:cs="David" w:hint="cs"/>
          <w:rtl/>
        </w:rPr>
        <w:tab/>
        <w:t xml:space="preserve"> דבריו של השופט זמיר חיזקו אותי בעמדה שהבעתי. אם הסנקציה בסופו של יום על שימוש בזכות השתיקה על ידי המערכת הציבורית היא נזיפה על ידי ועדת האתיקה של הכנסת, זה עושה זילות. אנחנו נמצאים קרוב לחמש שנים אחרי שסגנית שר פוטרה מתפקידה, עקב שימוש בזכות השתיקה בחקירה פלילית. זאת אומרת, העוצמה השולית של ההליך, כפי שמוצע כאן, היא כזאת- - -</w:t>
      </w:r>
    </w:p>
    <w:p w14:paraId="22BF41B1" w14:textId="77777777" w:rsidR="008F3D15" w:rsidRPr="008F3D15" w:rsidRDefault="008F3D15" w:rsidP="008F3D15">
      <w:pPr>
        <w:bidi/>
        <w:rPr>
          <w:rFonts w:cs="David" w:hint="cs"/>
          <w:rtl/>
        </w:rPr>
      </w:pPr>
    </w:p>
    <w:p w14:paraId="1E47E65D" w14:textId="77777777" w:rsidR="008F3D15" w:rsidRPr="008F3D15" w:rsidRDefault="008F3D15" w:rsidP="008F3D15">
      <w:pPr>
        <w:bidi/>
        <w:rPr>
          <w:rFonts w:cs="David" w:hint="cs"/>
          <w:rtl/>
        </w:rPr>
      </w:pPr>
      <w:r w:rsidRPr="008F3D15">
        <w:rPr>
          <w:rFonts w:cs="David" w:hint="cs"/>
          <w:u w:val="single"/>
          <w:rtl/>
        </w:rPr>
        <w:t>יצחק זמיר:</w:t>
      </w:r>
    </w:p>
    <w:p w14:paraId="475D4711" w14:textId="77777777" w:rsidR="008F3D15" w:rsidRPr="008F3D15" w:rsidRDefault="008F3D15" w:rsidP="008F3D15">
      <w:pPr>
        <w:bidi/>
        <w:rPr>
          <w:rFonts w:cs="David" w:hint="cs"/>
          <w:rtl/>
        </w:rPr>
      </w:pPr>
    </w:p>
    <w:p w14:paraId="607C2360" w14:textId="77777777" w:rsidR="008F3D15" w:rsidRPr="008F3D15" w:rsidRDefault="008F3D15" w:rsidP="008F3D15">
      <w:pPr>
        <w:bidi/>
        <w:rPr>
          <w:rFonts w:cs="David" w:hint="cs"/>
          <w:rtl/>
        </w:rPr>
      </w:pPr>
      <w:r w:rsidRPr="008F3D15">
        <w:rPr>
          <w:rFonts w:cs="David" w:hint="cs"/>
          <w:rtl/>
        </w:rPr>
        <w:tab/>
        <w:t>זה רק אצל שר יכול להיות שאפשר לפטר.</w:t>
      </w:r>
    </w:p>
    <w:p w14:paraId="15660FAA" w14:textId="77777777" w:rsidR="008F3D15" w:rsidRPr="008F3D15" w:rsidRDefault="008F3D15" w:rsidP="008F3D15">
      <w:pPr>
        <w:bidi/>
        <w:rPr>
          <w:rFonts w:cs="David" w:hint="cs"/>
          <w:rtl/>
        </w:rPr>
      </w:pPr>
    </w:p>
    <w:p w14:paraId="0773B4EB" w14:textId="77777777" w:rsidR="008F3D15" w:rsidRPr="008F3D15" w:rsidRDefault="008F3D15" w:rsidP="008F3D15">
      <w:pPr>
        <w:bidi/>
        <w:rPr>
          <w:rFonts w:cs="David" w:hint="cs"/>
          <w:rtl/>
        </w:rPr>
      </w:pPr>
      <w:r w:rsidRPr="008F3D15">
        <w:rPr>
          <w:rFonts w:cs="David" w:hint="cs"/>
          <w:u w:val="single"/>
          <w:rtl/>
        </w:rPr>
        <w:t>גדעון סער:</w:t>
      </w:r>
    </w:p>
    <w:p w14:paraId="7CF04BC5" w14:textId="77777777" w:rsidR="008F3D15" w:rsidRPr="008F3D15" w:rsidRDefault="008F3D15" w:rsidP="008F3D15">
      <w:pPr>
        <w:bidi/>
        <w:rPr>
          <w:rFonts w:cs="David" w:hint="cs"/>
          <w:rtl/>
        </w:rPr>
      </w:pPr>
    </w:p>
    <w:p w14:paraId="2997D1CF" w14:textId="77777777" w:rsidR="008F3D15" w:rsidRPr="008F3D15" w:rsidRDefault="008F3D15" w:rsidP="008F3D15">
      <w:pPr>
        <w:bidi/>
        <w:rPr>
          <w:rFonts w:cs="David" w:hint="cs"/>
          <w:rtl/>
        </w:rPr>
      </w:pPr>
      <w:r w:rsidRPr="008F3D15">
        <w:rPr>
          <w:rFonts w:cs="David" w:hint="cs"/>
          <w:rtl/>
        </w:rPr>
        <w:tab/>
        <w:t>אתה יכול להגיד שוועדת האתיקה נזפה, וזה יהיה מין אליבי, כולם יתכסו בזה ויגידו: מה אתם רוצים, היה הליך בוועדת האתיקה, ועדת האתיקה נזפה בו, עשתה לו: נו-נו-נו.</w:t>
      </w:r>
    </w:p>
    <w:p w14:paraId="4058B4D0" w14:textId="77777777" w:rsidR="008F3D15" w:rsidRPr="008F3D15" w:rsidRDefault="008F3D15" w:rsidP="008F3D15">
      <w:pPr>
        <w:bidi/>
        <w:rPr>
          <w:rFonts w:cs="David" w:hint="cs"/>
          <w:rtl/>
        </w:rPr>
      </w:pPr>
    </w:p>
    <w:p w14:paraId="261D5566" w14:textId="77777777" w:rsidR="008F3D15" w:rsidRPr="008F3D15" w:rsidRDefault="008F3D15" w:rsidP="008F3D15">
      <w:pPr>
        <w:bidi/>
        <w:rPr>
          <w:rFonts w:cs="David" w:hint="cs"/>
          <w:rtl/>
        </w:rPr>
      </w:pPr>
      <w:r w:rsidRPr="008F3D15">
        <w:rPr>
          <w:rFonts w:cs="David" w:hint="cs"/>
          <w:u w:val="single"/>
          <w:rtl/>
        </w:rPr>
        <w:t>יצחק זמיר:</w:t>
      </w:r>
    </w:p>
    <w:p w14:paraId="4E61E89F" w14:textId="77777777" w:rsidR="008F3D15" w:rsidRPr="008F3D15" w:rsidRDefault="008F3D15" w:rsidP="008F3D15">
      <w:pPr>
        <w:bidi/>
        <w:rPr>
          <w:rFonts w:cs="David" w:hint="cs"/>
          <w:rtl/>
        </w:rPr>
      </w:pPr>
    </w:p>
    <w:p w14:paraId="1D25E8F1" w14:textId="77777777" w:rsidR="008F3D15" w:rsidRPr="008F3D15" w:rsidRDefault="008F3D15" w:rsidP="008F3D15">
      <w:pPr>
        <w:bidi/>
        <w:rPr>
          <w:rFonts w:cs="David" w:hint="cs"/>
          <w:rtl/>
        </w:rPr>
      </w:pPr>
      <w:r w:rsidRPr="008F3D15">
        <w:rPr>
          <w:rFonts w:cs="David" w:hint="cs"/>
          <w:rtl/>
        </w:rPr>
        <w:tab/>
        <w:t>היא יכולה להטיל סנקציות נוספות.</w:t>
      </w:r>
    </w:p>
    <w:p w14:paraId="52661C79" w14:textId="77777777" w:rsidR="008F3D15" w:rsidRPr="008F3D15" w:rsidRDefault="008F3D15" w:rsidP="008F3D15">
      <w:pPr>
        <w:bidi/>
        <w:rPr>
          <w:rFonts w:cs="David" w:hint="cs"/>
          <w:rtl/>
        </w:rPr>
      </w:pPr>
    </w:p>
    <w:p w14:paraId="325F2D44" w14:textId="77777777" w:rsidR="008F3D15" w:rsidRPr="008F3D15" w:rsidRDefault="008F3D15" w:rsidP="008F3D15">
      <w:pPr>
        <w:bidi/>
        <w:rPr>
          <w:rFonts w:cs="David" w:hint="cs"/>
          <w:rtl/>
        </w:rPr>
      </w:pPr>
      <w:r w:rsidRPr="008F3D15">
        <w:rPr>
          <w:rFonts w:cs="David" w:hint="cs"/>
          <w:u w:val="single"/>
          <w:rtl/>
        </w:rPr>
        <w:t>גדעון סער:</w:t>
      </w:r>
    </w:p>
    <w:p w14:paraId="08586558" w14:textId="77777777" w:rsidR="008F3D15" w:rsidRPr="008F3D15" w:rsidRDefault="008F3D15" w:rsidP="008F3D15">
      <w:pPr>
        <w:bidi/>
        <w:rPr>
          <w:rFonts w:cs="David" w:hint="cs"/>
          <w:rtl/>
        </w:rPr>
      </w:pPr>
    </w:p>
    <w:p w14:paraId="42349A10" w14:textId="77777777" w:rsidR="008F3D15" w:rsidRPr="008F3D15" w:rsidRDefault="008F3D15" w:rsidP="008F3D15">
      <w:pPr>
        <w:bidi/>
        <w:rPr>
          <w:rFonts w:cs="David" w:hint="cs"/>
          <w:rtl/>
        </w:rPr>
      </w:pPr>
      <w:r w:rsidRPr="008F3D15">
        <w:rPr>
          <w:rFonts w:cs="David" w:hint="cs"/>
          <w:rtl/>
        </w:rPr>
        <w:tab/>
        <w:t xml:space="preserve"> נתת דוגמה מה, לפי דעתך, צריך להיות. אני מציע לראות האם אנחנו מתקדמים במישור החקיקתי, ובשלב הזה לא לקבוע מסמרות, עד אשר נראה האם זה מעוגן בחקיקה או לא מעוגן בחקיקה. אם זה מעוגן בחקיקה, זה ממילא מייתר את זה, ואם לא, יש לנו אותה שאלה של התנגשות.</w:t>
      </w:r>
    </w:p>
    <w:p w14:paraId="77074162" w14:textId="77777777" w:rsidR="008F3D15" w:rsidRPr="008F3D15" w:rsidRDefault="008F3D15" w:rsidP="008F3D15">
      <w:pPr>
        <w:bidi/>
        <w:rPr>
          <w:rFonts w:cs="David" w:hint="cs"/>
          <w:rtl/>
        </w:rPr>
      </w:pPr>
    </w:p>
    <w:p w14:paraId="6C644A2E" w14:textId="77777777" w:rsidR="008F3D15" w:rsidRPr="008F3D15" w:rsidRDefault="008F3D15" w:rsidP="008F3D15">
      <w:pPr>
        <w:bidi/>
        <w:rPr>
          <w:rFonts w:cs="David" w:hint="cs"/>
          <w:rtl/>
        </w:rPr>
      </w:pPr>
      <w:r w:rsidRPr="008F3D15">
        <w:rPr>
          <w:rFonts w:cs="David" w:hint="cs"/>
          <w:rtl/>
        </w:rPr>
        <w:tab/>
        <w:t>מאחר שנאמר כאן, ובצדק, שלחשוד אין יכולת להסתתר מאחורי שתיקה, זולת הטעם של הפללה עצמית, לגבי חברי הכנסת קיימת אותה הוראה בחוק חסינות חברי הכנסת, זכויותיהם וחובותיהם, שגם לגביה אנחנו צריכים לשקול מה מעמדה בהקשר הרחב של הדברים.</w:t>
      </w:r>
    </w:p>
    <w:p w14:paraId="5E7EB108" w14:textId="77777777" w:rsidR="008F3D15" w:rsidRPr="008F3D15" w:rsidRDefault="008F3D15" w:rsidP="008F3D15">
      <w:pPr>
        <w:bidi/>
        <w:rPr>
          <w:rFonts w:cs="David" w:hint="cs"/>
          <w:rtl/>
        </w:rPr>
      </w:pPr>
      <w:r>
        <w:rPr>
          <w:rFonts w:cs="David"/>
          <w:rtl/>
        </w:rPr>
        <w:br w:type="page"/>
      </w:r>
    </w:p>
    <w:p w14:paraId="3D5A7685" w14:textId="77777777" w:rsidR="008F3D15" w:rsidRPr="008F3D15" w:rsidRDefault="008F3D15" w:rsidP="008F3D15">
      <w:pPr>
        <w:bidi/>
        <w:rPr>
          <w:rFonts w:cs="David" w:hint="cs"/>
          <w:rtl/>
        </w:rPr>
      </w:pPr>
      <w:r w:rsidRPr="008F3D15">
        <w:rPr>
          <w:rFonts w:cs="David" w:hint="cs"/>
          <w:u w:val="single"/>
          <w:rtl/>
        </w:rPr>
        <w:t>היו"ר דוד טל:</w:t>
      </w:r>
    </w:p>
    <w:p w14:paraId="52819466" w14:textId="77777777" w:rsidR="008F3D15" w:rsidRPr="008F3D15" w:rsidRDefault="008F3D15" w:rsidP="008F3D15">
      <w:pPr>
        <w:bidi/>
        <w:rPr>
          <w:rFonts w:cs="David" w:hint="cs"/>
          <w:rtl/>
        </w:rPr>
      </w:pPr>
    </w:p>
    <w:p w14:paraId="5026DCDA" w14:textId="77777777" w:rsidR="008F3D15" w:rsidRPr="008F3D15" w:rsidRDefault="008F3D15" w:rsidP="008F3D15">
      <w:pPr>
        <w:bidi/>
        <w:rPr>
          <w:rFonts w:cs="David" w:hint="cs"/>
          <w:rtl/>
        </w:rPr>
      </w:pPr>
      <w:r w:rsidRPr="008F3D15">
        <w:rPr>
          <w:rFonts w:cs="David" w:hint="cs"/>
          <w:rtl/>
        </w:rPr>
        <w:tab/>
        <w:t>אני רואה שלהצעה שלי אין רוב כאן. אני מקבל את הצעת חברי הכנסת אריאל וסער, נשאיר את הסעיף הזה בצריך עיון, ונשוב ונדון בו, בין אם יידון החוק בסופו של יום ובין אם לא יידון החוק.</w:t>
      </w:r>
    </w:p>
    <w:p w14:paraId="7DF38231" w14:textId="77777777" w:rsidR="008F3D15" w:rsidRPr="008F3D15" w:rsidRDefault="008F3D15" w:rsidP="008F3D15">
      <w:pPr>
        <w:bidi/>
        <w:rPr>
          <w:rFonts w:cs="David" w:hint="cs"/>
          <w:rtl/>
        </w:rPr>
      </w:pPr>
    </w:p>
    <w:p w14:paraId="01D67A54" w14:textId="77777777" w:rsidR="008F3D15" w:rsidRPr="008F3D15" w:rsidRDefault="008F3D15" w:rsidP="008F3D15">
      <w:pPr>
        <w:bidi/>
        <w:rPr>
          <w:rFonts w:cs="David" w:hint="cs"/>
          <w:rtl/>
        </w:rPr>
      </w:pPr>
      <w:r w:rsidRPr="008F3D15">
        <w:rPr>
          <w:rFonts w:cs="David" w:hint="cs"/>
          <w:rtl/>
        </w:rPr>
        <w:tab/>
        <w:t xml:space="preserve">אנחנו עוברים לפרק הבא </w:t>
      </w:r>
      <w:r w:rsidRPr="008F3D15">
        <w:rPr>
          <w:rFonts w:cs="David"/>
          <w:rtl/>
        </w:rPr>
        <w:t>–</w:t>
      </w:r>
      <w:r w:rsidRPr="008F3D15">
        <w:rPr>
          <w:rFonts w:cs="David" w:hint="cs"/>
          <w:rtl/>
        </w:rPr>
        <w:t xml:space="preserve"> הקשר עם הציבור. </w:t>
      </w:r>
    </w:p>
    <w:p w14:paraId="1C1FAAFB" w14:textId="77777777" w:rsidR="008F3D15" w:rsidRPr="008F3D15" w:rsidRDefault="008F3D15" w:rsidP="008F3D15">
      <w:pPr>
        <w:bidi/>
        <w:rPr>
          <w:rFonts w:cs="David" w:hint="cs"/>
          <w:rtl/>
        </w:rPr>
      </w:pPr>
    </w:p>
    <w:p w14:paraId="05EF1716" w14:textId="77777777" w:rsidR="008F3D15" w:rsidRPr="008F3D15" w:rsidRDefault="008F3D15" w:rsidP="008F3D15">
      <w:pPr>
        <w:bidi/>
        <w:rPr>
          <w:rFonts w:cs="David" w:hint="cs"/>
          <w:b/>
          <w:bCs/>
          <w:i/>
          <w:iCs/>
          <w:u w:val="single"/>
          <w:rtl/>
        </w:rPr>
      </w:pPr>
      <w:r w:rsidRPr="008F3D15">
        <w:rPr>
          <w:rFonts w:cs="David" w:hint="cs"/>
          <w:b/>
          <w:bCs/>
          <w:i/>
          <w:iCs/>
          <w:u w:val="single"/>
          <w:rtl/>
        </w:rPr>
        <w:t>מטרת פרק ו'</w:t>
      </w:r>
    </w:p>
    <w:p w14:paraId="40555E70" w14:textId="77777777" w:rsidR="008F3D15" w:rsidRPr="008F3D15" w:rsidRDefault="008F3D15" w:rsidP="008F3D15">
      <w:pPr>
        <w:bidi/>
        <w:rPr>
          <w:rFonts w:cs="David" w:hint="cs"/>
          <w:rtl/>
        </w:rPr>
      </w:pPr>
    </w:p>
    <w:p w14:paraId="2614D86A" w14:textId="77777777" w:rsidR="008F3D15" w:rsidRPr="008F3D15" w:rsidRDefault="008F3D15" w:rsidP="008F3D15">
      <w:pPr>
        <w:bidi/>
        <w:rPr>
          <w:rFonts w:cs="David" w:hint="cs"/>
          <w:rtl/>
        </w:rPr>
      </w:pPr>
      <w:r w:rsidRPr="008F3D15">
        <w:rPr>
          <w:rFonts w:cs="David" w:hint="cs"/>
          <w:rtl/>
        </w:rPr>
        <w:tab/>
        <w:t>"20. חבר הכנסת, כנבחר ציבור, אמור לקיים קשר עם הציבור, ומטרת הכללים בפרק היא להבטיח שקשר זה יקוים באופן ההולם את מעמדו של חבר הכנסת".</w:t>
      </w:r>
    </w:p>
    <w:p w14:paraId="08BF194D" w14:textId="77777777" w:rsidR="008F3D15" w:rsidRPr="008F3D15" w:rsidRDefault="008F3D15" w:rsidP="008F3D15">
      <w:pPr>
        <w:bidi/>
        <w:rPr>
          <w:rFonts w:cs="David" w:hint="cs"/>
          <w:rtl/>
        </w:rPr>
      </w:pPr>
    </w:p>
    <w:p w14:paraId="263A5AB1" w14:textId="77777777" w:rsidR="008F3D15" w:rsidRPr="008F3D15" w:rsidRDefault="008F3D15" w:rsidP="008F3D15">
      <w:pPr>
        <w:bidi/>
        <w:rPr>
          <w:rFonts w:cs="David" w:hint="cs"/>
          <w:rtl/>
        </w:rPr>
      </w:pPr>
      <w:r w:rsidRPr="008F3D15">
        <w:rPr>
          <w:rFonts w:cs="David" w:hint="cs"/>
          <w:b/>
          <w:bCs/>
          <w:i/>
          <w:iCs/>
          <w:u w:val="single"/>
          <w:rtl/>
        </w:rPr>
        <w:t>קשר מכובד והולם</w:t>
      </w:r>
    </w:p>
    <w:p w14:paraId="27B6093A" w14:textId="77777777" w:rsidR="008F3D15" w:rsidRPr="008F3D15" w:rsidRDefault="008F3D15" w:rsidP="008F3D15">
      <w:pPr>
        <w:bidi/>
        <w:rPr>
          <w:rFonts w:cs="David" w:hint="cs"/>
          <w:rtl/>
        </w:rPr>
      </w:pPr>
    </w:p>
    <w:p w14:paraId="0D8CB025" w14:textId="77777777" w:rsidR="008F3D15" w:rsidRPr="008F3D15" w:rsidRDefault="008F3D15" w:rsidP="008F3D15">
      <w:pPr>
        <w:bidi/>
        <w:rPr>
          <w:rFonts w:cs="David" w:hint="cs"/>
          <w:rtl/>
        </w:rPr>
      </w:pPr>
      <w:r w:rsidRPr="008F3D15">
        <w:rPr>
          <w:rFonts w:cs="David" w:hint="cs"/>
          <w:rtl/>
        </w:rPr>
        <w:tab/>
        <w:t xml:space="preserve">"21. חבר הכנסת יקיים קשר עם הציבור </w:t>
      </w:r>
      <w:r w:rsidRPr="008F3D15">
        <w:rPr>
          <w:rFonts w:cs="David"/>
          <w:rtl/>
        </w:rPr>
        <w:t>–</w:t>
      </w:r>
      <w:r w:rsidRPr="008F3D15">
        <w:rPr>
          <w:rFonts w:cs="David" w:hint="cs"/>
          <w:rtl/>
        </w:rPr>
        <w:t xml:space="preserve"> אם בדרך של התכתבות, אם בהופעות מחוץ למשכן הכנסת ואם בדרך אחרת </w:t>
      </w:r>
      <w:r w:rsidRPr="008F3D15">
        <w:rPr>
          <w:rFonts w:cs="David"/>
          <w:rtl/>
        </w:rPr>
        <w:t>–</w:t>
      </w:r>
      <w:r w:rsidRPr="008F3D15">
        <w:rPr>
          <w:rFonts w:cs="David" w:hint="cs"/>
          <w:rtl/>
        </w:rPr>
        <w:t xml:space="preserve"> תוך שמירה על כבוד הכנסת וכבוד חבריה ובאופן ההולם את המעמד ואת השקיפות המתבקשת מן המעמד של חבר הכנסת".</w:t>
      </w:r>
    </w:p>
    <w:p w14:paraId="694E2626" w14:textId="77777777" w:rsidR="008F3D15" w:rsidRPr="008F3D15" w:rsidRDefault="008F3D15" w:rsidP="008F3D15">
      <w:pPr>
        <w:bidi/>
        <w:rPr>
          <w:rFonts w:cs="David" w:hint="cs"/>
          <w:rtl/>
        </w:rPr>
      </w:pPr>
    </w:p>
    <w:p w14:paraId="761A6E2C" w14:textId="77777777" w:rsidR="008F3D15" w:rsidRPr="008F3D15" w:rsidRDefault="008F3D15" w:rsidP="008F3D15">
      <w:pPr>
        <w:bidi/>
        <w:rPr>
          <w:rFonts w:cs="David" w:hint="cs"/>
          <w:rtl/>
        </w:rPr>
      </w:pPr>
      <w:r w:rsidRPr="008F3D15">
        <w:rPr>
          <w:rFonts w:cs="David" w:hint="cs"/>
          <w:rtl/>
        </w:rPr>
        <w:tab/>
        <w:t>התייחסויות, רבותי.</w:t>
      </w:r>
    </w:p>
    <w:p w14:paraId="6F017D2D" w14:textId="77777777" w:rsidR="008F3D15" w:rsidRPr="008F3D15" w:rsidRDefault="008F3D15" w:rsidP="008F3D15">
      <w:pPr>
        <w:bidi/>
        <w:rPr>
          <w:rFonts w:cs="David" w:hint="cs"/>
          <w:rtl/>
        </w:rPr>
      </w:pPr>
    </w:p>
    <w:p w14:paraId="272C1678" w14:textId="77777777" w:rsidR="008F3D15" w:rsidRPr="008F3D15" w:rsidRDefault="008F3D15" w:rsidP="008F3D15">
      <w:pPr>
        <w:bidi/>
        <w:rPr>
          <w:rFonts w:cs="David" w:hint="cs"/>
          <w:rtl/>
        </w:rPr>
      </w:pPr>
      <w:r w:rsidRPr="008F3D15">
        <w:rPr>
          <w:rFonts w:cs="David" w:hint="cs"/>
          <w:u w:val="single"/>
          <w:rtl/>
        </w:rPr>
        <w:t>גדעון סער:</w:t>
      </w:r>
    </w:p>
    <w:p w14:paraId="6166BB74" w14:textId="77777777" w:rsidR="008F3D15" w:rsidRPr="008F3D15" w:rsidRDefault="008F3D15" w:rsidP="008F3D15">
      <w:pPr>
        <w:bidi/>
        <w:rPr>
          <w:rFonts w:cs="David" w:hint="cs"/>
          <w:rtl/>
        </w:rPr>
      </w:pPr>
    </w:p>
    <w:p w14:paraId="3D324461" w14:textId="77777777" w:rsidR="008F3D15" w:rsidRPr="008F3D15" w:rsidRDefault="008F3D15" w:rsidP="008F3D15">
      <w:pPr>
        <w:bidi/>
        <w:rPr>
          <w:rFonts w:cs="David" w:hint="cs"/>
          <w:rtl/>
        </w:rPr>
      </w:pPr>
      <w:r w:rsidRPr="008F3D15">
        <w:rPr>
          <w:rFonts w:cs="David" w:hint="cs"/>
          <w:rtl/>
        </w:rPr>
        <w:tab/>
        <w:t xml:space="preserve"> הסעיפים הם בסדר. למעשה, בסעיף 20, אולי אפילו הייתי שוקל להוסיף, לא רק "באופן ההולם את מעמדו של חבר הכנסת", אלא גם "הולם את כבוד הכנסת" בנוסף למעמדו של חבר הכנסת. סעיף 21 נראה לי בסדר גמור.</w:t>
      </w:r>
    </w:p>
    <w:p w14:paraId="4C762503" w14:textId="77777777" w:rsidR="008F3D15" w:rsidRPr="008F3D15" w:rsidRDefault="008F3D15" w:rsidP="008F3D15">
      <w:pPr>
        <w:bidi/>
        <w:rPr>
          <w:rFonts w:cs="David" w:hint="cs"/>
          <w:rtl/>
        </w:rPr>
      </w:pPr>
    </w:p>
    <w:p w14:paraId="6B76D3E1"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48AB5F3D" w14:textId="77777777" w:rsidR="008F3D15" w:rsidRPr="008F3D15" w:rsidRDefault="008F3D15" w:rsidP="008F3D15">
      <w:pPr>
        <w:bidi/>
        <w:rPr>
          <w:rFonts w:cs="David" w:hint="cs"/>
          <w:rtl/>
        </w:rPr>
      </w:pPr>
    </w:p>
    <w:p w14:paraId="717194C7" w14:textId="77777777" w:rsidR="008F3D15" w:rsidRPr="008F3D15" w:rsidRDefault="008F3D15" w:rsidP="008F3D15">
      <w:pPr>
        <w:bidi/>
        <w:rPr>
          <w:rFonts w:cs="David" w:hint="cs"/>
          <w:rtl/>
        </w:rPr>
      </w:pPr>
      <w:r w:rsidRPr="008F3D15">
        <w:rPr>
          <w:rFonts w:cs="David" w:hint="cs"/>
          <w:rtl/>
        </w:rPr>
        <w:tab/>
        <w:t>הדברים מופיעים גם בדברי ההסבר של הפרק, לכן לא אאריך. הוועדה ראתה שחברי הכנסת מקיימים קשר עם הציבור בדרכים רבות, והרעיון ליצור סעיפים שונים שבאים להסדיר את הנושא הזה ולקבוע הוראות אתיות בעניין, מתוך הנחה שהדרך שבה חבר הכנסת מקיים את הקשר עם הציבור משפיעה על תדמיתו של חבר הכנסת ועל תדמיתה של הכנסת כולה. חלק מההוראות כאן דומות מאוד, ואפילו זהות, להוראות שקיימות כבר היום בכללי האתיקה ובהחלטות ועדת האתיקה מהשנים האחרונות.</w:t>
      </w:r>
    </w:p>
    <w:p w14:paraId="2D658C88" w14:textId="77777777" w:rsidR="008F3D15" w:rsidRPr="008F3D15" w:rsidRDefault="008F3D15" w:rsidP="008F3D15">
      <w:pPr>
        <w:bidi/>
        <w:rPr>
          <w:rFonts w:cs="David" w:hint="cs"/>
          <w:rtl/>
        </w:rPr>
      </w:pPr>
    </w:p>
    <w:p w14:paraId="2BCD0929" w14:textId="77777777" w:rsidR="008F3D15" w:rsidRPr="008F3D15" w:rsidRDefault="008F3D15" w:rsidP="008F3D15">
      <w:pPr>
        <w:bidi/>
        <w:rPr>
          <w:rFonts w:cs="David" w:hint="cs"/>
          <w:rtl/>
        </w:rPr>
      </w:pPr>
      <w:r w:rsidRPr="008F3D15">
        <w:rPr>
          <w:rFonts w:cs="David" w:hint="cs"/>
          <w:u w:val="single"/>
          <w:rtl/>
        </w:rPr>
        <w:t>גדעון סער:</w:t>
      </w:r>
    </w:p>
    <w:p w14:paraId="73E535DE" w14:textId="77777777" w:rsidR="008F3D15" w:rsidRPr="008F3D15" w:rsidRDefault="008F3D15" w:rsidP="008F3D15">
      <w:pPr>
        <w:bidi/>
        <w:rPr>
          <w:rFonts w:cs="David" w:hint="cs"/>
          <w:rtl/>
        </w:rPr>
      </w:pPr>
    </w:p>
    <w:p w14:paraId="3B508CE5" w14:textId="77777777" w:rsidR="008F3D15" w:rsidRPr="008F3D15" w:rsidRDefault="008F3D15" w:rsidP="008F3D15">
      <w:pPr>
        <w:bidi/>
        <w:rPr>
          <w:rFonts w:cs="David" w:hint="cs"/>
          <w:rtl/>
        </w:rPr>
      </w:pPr>
      <w:r w:rsidRPr="008F3D15">
        <w:rPr>
          <w:rFonts w:cs="David" w:hint="cs"/>
          <w:rtl/>
        </w:rPr>
        <w:tab/>
        <w:t xml:space="preserve"> צריך לומר לא רק שחבר הכנסת אמור לקיים קשר עם הציבור, אלא שהוא צריך.</w:t>
      </w:r>
    </w:p>
    <w:p w14:paraId="1C3A01CA" w14:textId="77777777" w:rsidR="008F3D15" w:rsidRPr="008F3D15" w:rsidRDefault="008F3D15" w:rsidP="008F3D15">
      <w:pPr>
        <w:bidi/>
        <w:rPr>
          <w:rFonts w:cs="David" w:hint="cs"/>
          <w:rtl/>
        </w:rPr>
      </w:pPr>
    </w:p>
    <w:p w14:paraId="786358A1"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164C05D0" w14:textId="77777777" w:rsidR="008F3D15" w:rsidRPr="008F3D15" w:rsidRDefault="008F3D15" w:rsidP="008F3D15">
      <w:pPr>
        <w:bidi/>
        <w:rPr>
          <w:rFonts w:cs="David" w:hint="cs"/>
          <w:rtl/>
        </w:rPr>
      </w:pPr>
    </w:p>
    <w:p w14:paraId="7D87B0A2" w14:textId="77777777" w:rsidR="008F3D15" w:rsidRPr="008F3D15" w:rsidRDefault="008F3D15" w:rsidP="008F3D15">
      <w:pPr>
        <w:bidi/>
        <w:rPr>
          <w:rFonts w:cs="David" w:hint="cs"/>
          <w:rtl/>
        </w:rPr>
      </w:pPr>
      <w:r w:rsidRPr="008F3D15">
        <w:rPr>
          <w:rFonts w:cs="David" w:hint="cs"/>
          <w:rtl/>
        </w:rPr>
        <w:tab/>
        <w:t>הוועדה, באופן מובהק, ראתה את זה כחלק מתפקידו.</w:t>
      </w:r>
    </w:p>
    <w:p w14:paraId="59904045" w14:textId="77777777" w:rsidR="008F3D15" w:rsidRPr="008F3D15" w:rsidRDefault="008F3D15" w:rsidP="008F3D15">
      <w:pPr>
        <w:bidi/>
        <w:rPr>
          <w:rFonts w:cs="David" w:hint="cs"/>
          <w:rtl/>
        </w:rPr>
      </w:pPr>
    </w:p>
    <w:p w14:paraId="0DFE7601" w14:textId="77777777" w:rsidR="008F3D15" w:rsidRPr="008F3D15" w:rsidRDefault="008F3D15" w:rsidP="008F3D15">
      <w:pPr>
        <w:bidi/>
        <w:rPr>
          <w:rFonts w:cs="David" w:hint="cs"/>
          <w:rtl/>
        </w:rPr>
      </w:pPr>
      <w:r w:rsidRPr="008F3D15">
        <w:rPr>
          <w:rFonts w:cs="David" w:hint="cs"/>
          <w:u w:val="single"/>
          <w:rtl/>
        </w:rPr>
        <w:t>גדעון סער:</w:t>
      </w:r>
    </w:p>
    <w:p w14:paraId="7601BD28" w14:textId="77777777" w:rsidR="008F3D15" w:rsidRPr="008F3D15" w:rsidRDefault="008F3D15" w:rsidP="008F3D15">
      <w:pPr>
        <w:bidi/>
        <w:rPr>
          <w:rFonts w:cs="David" w:hint="cs"/>
          <w:rtl/>
        </w:rPr>
      </w:pPr>
    </w:p>
    <w:p w14:paraId="3BC29B99" w14:textId="77777777" w:rsidR="008F3D15" w:rsidRPr="008F3D15" w:rsidRDefault="008F3D15" w:rsidP="008F3D15">
      <w:pPr>
        <w:bidi/>
        <w:rPr>
          <w:rFonts w:cs="David" w:hint="cs"/>
          <w:rtl/>
        </w:rPr>
      </w:pPr>
      <w:r w:rsidRPr="008F3D15">
        <w:rPr>
          <w:rFonts w:cs="David" w:hint="cs"/>
          <w:rtl/>
        </w:rPr>
        <w:tab/>
        <w:t xml:space="preserve"> זה לא משהו מופרך, אלא זה חלק אינטגרלי, תפקידו של נבחר ציבור לקיים את הקשר עם הציבור.</w:t>
      </w:r>
    </w:p>
    <w:p w14:paraId="33D7FDFF" w14:textId="77777777" w:rsidR="008F3D15" w:rsidRPr="008F3D15" w:rsidRDefault="008F3D15" w:rsidP="008F3D15">
      <w:pPr>
        <w:bidi/>
        <w:rPr>
          <w:rFonts w:cs="David" w:hint="cs"/>
          <w:rtl/>
        </w:rPr>
      </w:pPr>
    </w:p>
    <w:p w14:paraId="0037E912" w14:textId="77777777" w:rsidR="008F3D15" w:rsidRPr="008F3D15" w:rsidRDefault="008F3D15" w:rsidP="008F3D15">
      <w:pPr>
        <w:bidi/>
        <w:rPr>
          <w:rFonts w:cs="David" w:hint="cs"/>
          <w:rtl/>
        </w:rPr>
      </w:pPr>
      <w:r w:rsidRPr="008F3D15">
        <w:rPr>
          <w:rFonts w:cs="David" w:hint="cs"/>
          <w:u w:val="single"/>
          <w:rtl/>
        </w:rPr>
        <w:t>יצחק זמיר:</w:t>
      </w:r>
    </w:p>
    <w:p w14:paraId="7BF50B50" w14:textId="77777777" w:rsidR="008F3D15" w:rsidRPr="008F3D15" w:rsidRDefault="008F3D15" w:rsidP="008F3D15">
      <w:pPr>
        <w:bidi/>
        <w:rPr>
          <w:rFonts w:cs="David" w:hint="cs"/>
          <w:rtl/>
        </w:rPr>
      </w:pPr>
    </w:p>
    <w:p w14:paraId="02BFE99D" w14:textId="77777777" w:rsidR="008F3D15" w:rsidRPr="008F3D15" w:rsidRDefault="008F3D15" w:rsidP="008F3D15">
      <w:pPr>
        <w:bidi/>
        <w:rPr>
          <w:rFonts w:cs="David" w:hint="cs"/>
          <w:rtl/>
        </w:rPr>
      </w:pPr>
      <w:r w:rsidRPr="008F3D15">
        <w:rPr>
          <w:rFonts w:cs="David" w:hint="cs"/>
          <w:rtl/>
        </w:rPr>
        <w:tab/>
        <w:t>אני לא חושב שצריך להטיל עליו חובה. אם אומרים "מקיים", זה מתאר את זה.</w:t>
      </w:r>
    </w:p>
    <w:p w14:paraId="1771DCF7" w14:textId="77777777" w:rsidR="008F3D15" w:rsidRPr="008F3D15" w:rsidRDefault="008F3D15" w:rsidP="008F3D15">
      <w:pPr>
        <w:bidi/>
        <w:rPr>
          <w:rFonts w:cs="David" w:hint="cs"/>
          <w:rtl/>
        </w:rPr>
      </w:pPr>
    </w:p>
    <w:p w14:paraId="0636BAAA" w14:textId="77777777" w:rsidR="008F3D15" w:rsidRPr="008F3D15" w:rsidRDefault="008F3D15" w:rsidP="008F3D15">
      <w:pPr>
        <w:bidi/>
        <w:rPr>
          <w:rFonts w:cs="David" w:hint="cs"/>
          <w:rtl/>
        </w:rPr>
      </w:pPr>
      <w:r w:rsidRPr="008F3D15">
        <w:rPr>
          <w:rFonts w:cs="David" w:hint="cs"/>
          <w:u w:val="single"/>
          <w:rtl/>
        </w:rPr>
        <w:t>היו"ר דוד טל:</w:t>
      </w:r>
    </w:p>
    <w:p w14:paraId="7CA3C872" w14:textId="77777777" w:rsidR="008F3D15" w:rsidRPr="008F3D15" w:rsidRDefault="008F3D15" w:rsidP="008F3D15">
      <w:pPr>
        <w:bidi/>
        <w:rPr>
          <w:rFonts w:cs="David" w:hint="cs"/>
          <w:rtl/>
        </w:rPr>
      </w:pPr>
    </w:p>
    <w:p w14:paraId="324DC290" w14:textId="77777777" w:rsidR="008F3D15" w:rsidRPr="008F3D15" w:rsidRDefault="008F3D15" w:rsidP="008F3D15">
      <w:pPr>
        <w:bidi/>
        <w:rPr>
          <w:rFonts w:cs="David" w:hint="cs"/>
          <w:rtl/>
        </w:rPr>
      </w:pPr>
      <w:r w:rsidRPr="008F3D15">
        <w:rPr>
          <w:rFonts w:cs="David" w:hint="cs"/>
          <w:rtl/>
        </w:rPr>
        <w:tab/>
        <w:t>בכל מקום שיש פריימריז, ודאי שהוא מקיים קשר.</w:t>
      </w:r>
    </w:p>
    <w:p w14:paraId="6C2DDF9B" w14:textId="77777777" w:rsidR="008F3D15" w:rsidRPr="008F3D15" w:rsidRDefault="008F3D15" w:rsidP="008F3D15">
      <w:pPr>
        <w:bidi/>
        <w:rPr>
          <w:rFonts w:cs="David" w:hint="cs"/>
          <w:rtl/>
        </w:rPr>
      </w:pPr>
    </w:p>
    <w:p w14:paraId="36E84095" w14:textId="77777777" w:rsidR="008F3D15" w:rsidRPr="008F3D15" w:rsidRDefault="008F3D15" w:rsidP="008F3D15">
      <w:pPr>
        <w:bidi/>
        <w:rPr>
          <w:rFonts w:cs="David" w:hint="cs"/>
          <w:rtl/>
        </w:rPr>
      </w:pPr>
      <w:r w:rsidRPr="008F3D15">
        <w:rPr>
          <w:rFonts w:cs="David" w:hint="cs"/>
          <w:u w:val="single"/>
          <w:rtl/>
        </w:rPr>
        <w:t>גדעון סער:</w:t>
      </w:r>
    </w:p>
    <w:p w14:paraId="070276F7" w14:textId="77777777" w:rsidR="008F3D15" w:rsidRPr="008F3D15" w:rsidRDefault="008F3D15" w:rsidP="008F3D15">
      <w:pPr>
        <w:bidi/>
        <w:rPr>
          <w:rFonts w:cs="David" w:hint="cs"/>
          <w:rtl/>
        </w:rPr>
      </w:pPr>
    </w:p>
    <w:p w14:paraId="049A8540" w14:textId="77777777" w:rsidR="008F3D15" w:rsidRPr="008F3D15" w:rsidRDefault="008F3D15" w:rsidP="008F3D15">
      <w:pPr>
        <w:bidi/>
        <w:rPr>
          <w:rFonts w:cs="David" w:hint="cs"/>
          <w:rtl/>
        </w:rPr>
      </w:pPr>
      <w:r w:rsidRPr="008F3D15">
        <w:rPr>
          <w:rFonts w:cs="David" w:hint="cs"/>
          <w:rtl/>
        </w:rPr>
        <w:tab/>
        <w:t>אני לא מדבר רק על ציבור הבוחרים, אלי פונים באלף ואחד דברים כל יום, אני משתדל לענות.</w:t>
      </w:r>
    </w:p>
    <w:p w14:paraId="36F69F79" w14:textId="77777777" w:rsidR="008F3D15" w:rsidRPr="008F3D15" w:rsidRDefault="008F3D15" w:rsidP="008F3D15">
      <w:pPr>
        <w:bidi/>
        <w:rPr>
          <w:rFonts w:cs="David" w:hint="cs"/>
          <w:rtl/>
        </w:rPr>
      </w:pPr>
    </w:p>
    <w:p w14:paraId="2E50B9C7" w14:textId="77777777" w:rsidR="008F3D15" w:rsidRPr="008F3D15" w:rsidRDefault="008F3D15" w:rsidP="008F3D15">
      <w:pPr>
        <w:bidi/>
        <w:rPr>
          <w:rFonts w:cs="David" w:hint="cs"/>
          <w:rtl/>
        </w:rPr>
      </w:pPr>
      <w:r w:rsidRPr="008F3D15">
        <w:rPr>
          <w:rFonts w:cs="David" w:hint="cs"/>
          <w:u w:val="single"/>
          <w:rtl/>
        </w:rPr>
        <w:t>היו"ר דוד טל:</w:t>
      </w:r>
    </w:p>
    <w:p w14:paraId="69F3D272" w14:textId="77777777" w:rsidR="008F3D15" w:rsidRPr="008F3D15" w:rsidRDefault="008F3D15" w:rsidP="008F3D15">
      <w:pPr>
        <w:bidi/>
        <w:rPr>
          <w:rFonts w:cs="David" w:hint="cs"/>
          <w:rtl/>
        </w:rPr>
      </w:pPr>
    </w:p>
    <w:p w14:paraId="49DD405F" w14:textId="77777777" w:rsidR="008F3D15" w:rsidRPr="008F3D15" w:rsidRDefault="008F3D15" w:rsidP="008F3D15">
      <w:pPr>
        <w:bidi/>
        <w:rPr>
          <w:rFonts w:cs="David" w:hint="cs"/>
          <w:rtl/>
        </w:rPr>
      </w:pPr>
      <w:r w:rsidRPr="008F3D15">
        <w:rPr>
          <w:rFonts w:cs="David" w:hint="cs"/>
          <w:rtl/>
        </w:rPr>
        <w:tab/>
        <w:t>מי שיש לו לשכה לפניות הציבור, ודאי שיש לו קשר עם הציבור, אבל אפשר לקבל את ההצעה.</w:t>
      </w:r>
    </w:p>
    <w:p w14:paraId="47FB5800" w14:textId="77777777" w:rsidR="008F3D15" w:rsidRPr="008F3D15" w:rsidRDefault="008F3D15" w:rsidP="008F3D15">
      <w:pPr>
        <w:bidi/>
        <w:rPr>
          <w:rFonts w:cs="David" w:hint="cs"/>
          <w:rtl/>
        </w:rPr>
      </w:pPr>
    </w:p>
    <w:p w14:paraId="106BC986" w14:textId="77777777" w:rsidR="008F3D15" w:rsidRPr="008F3D15" w:rsidRDefault="008F3D15" w:rsidP="008F3D15">
      <w:pPr>
        <w:bidi/>
        <w:rPr>
          <w:rFonts w:cs="David" w:hint="cs"/>
          <w:u w:val="single"/>
          <w:rtl/>
        </w:rPr>
      </w:pPr>
      <w:r w:rsidRPr="008F3D15">
        <w:rPr>
          <w:rFonts w:cs="David" w:hint="cs"/>
          <w:u w:val="single"/>
          <w:rtl/>
        </w:rPr>
        <w:t>גדעון סער:</w:t>
      </w:r>
    </w:p>
    <w:p w14:paraId="121EE523" w14:textId="77777777" w:rsidR="008F3D15" w:rsidRPr="008F3D15" w:rsidRDefault="008F3D15" w:rsidP="008F3D15">
      <w:pPr>
        <w:bidi/>
        <w:rPr>
          <w:rFonts w:cs="David" w:hint="cs"/>
          <w:u w:val="single"/>
          <w:rtl/>
        </w:rPr>
      </w:pPr>
    </w:p>
    <w:p w14:paraId="46491FD2" w14:textId="77777777" w:rsidR="008F3D15" w:rsidRPr="008F3D15" w:rsidRDefault="008F3D15" w:rsidP="008F3D15">
      <w:pPr>
        <w:bidi/>
        <w:rPr>
          <w:rFonts w:cs="David" w:hint="cs"/>
          <w:rtl/>
        </w:rPr>
      </w:pPr>
      <w:r w:rsidRPr="008F3D15">
        <w:rPr>
          <w:rFonts w:cs="David" w:hint="cs"/>
          <w:rtl/>
        </w:rPr>
        <w:tab/>
        <w:t>מי שהציבור חושב שהוא מטפל בבעיות, הוא שעומד בקשר, יש כאלה שהציבור לא חושב שהוא מטפל בבעיות, גם אם יש לו לשכה, לא פונים אליו.</w:t>
      </w:r>
    </w:p>
    <w:p w14:paraId="7E56864A" w14:textId="77777777" w:rsidR="008F3D15" w:rsidRPr="008F3D15" w:rsidRDefault="008F3D15" w:rsidP="008F3D15">
      <w:pPr>
        <w:bidi/>
        <w:rPr>
          <w:rFonts w:cs="David" w:hint="cs"/>
          <w:rtl/>
        </w:rPr>
      </w:pPr>
    </w:p>
    <w:p w14:paraId="586ABE44" w14:textId="77777777" w:rsidR="008F3D15" w:rsidRPr="008F3D15" w:rsidRDefault="008F3D15" w:rsidP="008F3D15">
      <w:pPr>
        <w:bidi/>
        <w:rPr>
          <w:rFonts w:cs="David" w:hint="cs"/>
          <w:rtl/>
        </w:rPr>
      </w:pPr>
      <w:r w:rsidRPr="008F3D15">
        <w:rPr>
          <w:rFonts w:cs="David" w:hint="cs"/>
          <w:u w:val="single"/>
          <w:rtl/>
        </w:rPr>
        <w:t>היו"ר דוד טל:</w:t>
      </w:r>
    </w:p>
    <w:p w14:paraId="12121A70" w14:textId="77777777" w:rsidR="008F3D15" w:rsidRPr="008F3D15" w:rsidRDefault="008F3D15" w:rsidP="008F3D15">
      <w:pPr>
        <w:bidi/>
        <w:rPr>
          <w:rFonts w:cs="David" w:hint="cs"/>
          <w:rtl/>
        </w:rPr>
      </w:pPr>
    </w:p>
    <w:p w14:paraId="5B8CE518" w14:textId="77777777" w:rsidR="008F3D15" w:rsidRPr="008F3D15" w:rsidRDefault="008F3D15" w:rsidP="008F3D15">
      <w:pPr>
        <w:bidi/>
        <w:rPr>
          <w:rFonts w:cs="David" w:hint="cs"/>
          <w:rtl/>
        </w:rPr>
      </w:pPr>
      <w:r w:rsidRPr="008F3D15">
        <w:rPr>
          <w:rFonts w:cs="David" w:hint="cs"/>
          <w:rtl/>
        </w:rPr>
        <w:tab/>
        <w:t>לגבי התוספת שמבקש חבר הכנסת הסער "וכבוד הכנסת" אחרי "באופן ההולם את מעמדו של חבר הכנסת" האם זה מקובל?</w:t>
      </w:r>
    </w:p>
    <w:p w14:paraId="473DC294" w14:textId="77777777" w:rsidR="008F3D15" w:rsidRPr="008F3D15" w:rsidRDefault="008F3D15" w:rsidP="008F3D15">
      <w:pPr>
        <w:bidi/>
        <w:rPr>
          <w:rFonts w:cs="David" w:hint="cs"/>
          <w:rtl/>
        </w:rPr>
      </w:pPr>
      <w:r w:rsidRPr="008F3D15">
        <w:rPr>
          <w:rFonts w:cs="David" w:hint="cs"/>
          <w:u w:val="single"/>
          <w:rtl/>
        </w:rPr>
        <w:t>אורי אריאל:</w:t>
      </w:r>
    </w:p>
    <w:p w14:paraId="275E8115" w14:textId="77777777" w:rsidR="008F3D15" w:rsidRPr="008F3D15" w:rsidRDefault="008F3D15" w:rsidP="008F3D15">
      <w:pPr>
        <w:bidi/>
        <w:rPr>
          <w:rFonts w:cs="David" w:hint="cs"/>
          <w:rtl/>
        </w:rPr>
      </w:pPr>
    </w:p>
    <w:p w14:paraId="6F8AC9E2" w14:textId="77777777" w:rsidR="008F3D15" w:rsidRPr="008F3D15" w:rsidRDefault="008F3D15" w:rsidP="008F3D15">
      <w:pPr>
        <w:bidi/>
        <w:rPr>
          <w:rFonts w:cs="David" w:hint="cs"/>
          <w:rtl/>
        </w:rPr>
      </w:pPr>
      <w:r w:rsidRPr="008F3D15">
        <w:rPr>
          <w:rFonts w:cs="David" w:hint="cs"/>
          <w:rtl/>
        </w:rPr>
        <w:tab/>
        <w:t xml:space="preserve"> אני מציע להוסיף את המלים "כלל הציבור" במקום "ציבור". הציבור זה כאילו כולם, אבל זה יכול להיות ציבור בוחריו. </w:t>
      </w:r>
    </w:p>
    <w:p w14:paraId="3A6FD957" w14:textId="77777777" w:rsidR="008F3D15" w:rsidRPr="008F3D15" w:rsidRDefault="008F3D15" w:rsidP="008F3D15">
      <w:pPr>
        <w:bidi/>
        <w:rPr>
          <w:rFonts w:cs="David" w:hint="cs"/>
          <w:rtl/>
        </w:rPr>
      </w:pPr>
    </w:p>
    <w:p w14:paraId="6FF1AA5B" w14:textId="77777777" w:rsidR="008F3D15" w:rsidRPr="008F3D15" w:rsidRDefault="008F3D15" w:rsidP="008F3D15">
      <w:pPr>
        <w:bidi/>
        <w:rPr>
          <w:rFonts w:cs="David" w:hint="cs"/>
          <w:u w:val="single"/>
          <w:rtl/>
        </w:rPr>
      </w:pPr>
      <w:r w:rsidRPr="008F3D15">
        <w:rPr>
          <w:rFonts w:cs="David" w:hint="cs"/>
          <w:u w:val="single"/>
          <w:rtl/>
        </w:rPr>
        <w:t>גדעון סער:</w:t>
      </w:r>
    </w:p>
    <w:p w14:paraId="25215767" w14:textId="77777777" w:rsidR="008F3D15" w:rsidRPr="008F3D15" w:rsidRDefault="008F3D15" w:rsidP="008F3D15">
      <w:pPr>
        <w:bidi/>
        <w:rPr>
          <w:rFonts w:cs="David" w:hint="cs"/>
          <w:u w:val="single"/>
          <w:rtl/>
        </w:rPr>
      </w:pPr>
    </w:p>
    <w:p w14:paraId="0B22C517" w14:textId="77777777" w:rsidR="008F3D15" w:rsidRPr="008F3D15" w:rsidRDefault="008F3D15" w:rsidP="008F3D15">
      <w:pPr>
        <w:bidi/>
        <w:rPr>
          <w:rFonts w:cs="David" w:hint="cs"/>
          <w:rtl/>
        </w:rPr>
      </w:pPr>
      <w:r w:rsidRPr="008F3D15">
        <w:rPr>
          <w:rFonts w:cs="David" w:hint="cs"/>
          <w:rtl/>
        </w:rPr>
        <w:tab/>
        <w:t xml:space="preserve"> אני מציע שזה יהיה גם וגם.</w:t>
      </w:r>
    </w:p>
    <w:p w14:paraId="4FEFBF73" w14:textId="77777777" w:rsidR="008F3D15" w:rsidRPr="008F3D15" w:rsidRDefault="008F3D15" w:rsidP="008F3D15">
      <w:pPr>
        <w:bidi/>
        <w:rPr>
          <w:rFonts w:cs="David" w:hint="cs"/>
          <w:rtl/>
        </w:rPr>
      </w:pPr>
    </w:p>
    <w:p w14:paraId="3B906C2E" w14:textId="77777777" w:rsidR="008F3D15" w:rsidRPr="008F3D15" w:rsidRDefault="008F3D15" w:rsidP="008F3D15">
      <w:pPr>
        <w:bidi/>
        <w:rPr>
          <w:rFonts w:cs="David"/>
          <w:rtl/>
        </w:rPr>
      </w:pPr>
      <w:r w:rsidRPr="008F3D15">
        <w:rPr>
          <w:rFonts w:cs="David" w:hint="eastAsia"/>
          <w:u w:val="single"/>
          <w:rtl/>
        </w:rPr>
        <w:t>אורי</w:t>
      </w:r>
      <w:r w:rsidRPr="008F3D15">
        <w:rPr>
          <w:rFonts w:cs="David"/>
          <w:u w:val="single"/>
          <w:rtl/>
        </w:rPr>
        <w:t xml:space="preserve"> אריאל:</w:t>
      </w:r>
    </w:p>
    <w:p w14:paraId="2E92EC8A" w14:textId="77777777" w:rsidR="008F3D15" w:rsidRPr="008F3D15" w:rsidRDefault="008F3D15" w:rsidP="008F3D15">
      <w:pPr>
        <w:bidi/>
        <w:rPr>
          <w:rFonts w:cs="David"/>
          <w:rtl/>
        </w:rPr>
      </w:pPr>
    </w:p>
    <w:p w14:paraId="55893D14" w14:textId="77777777" w:rsidR="008F3D15" w:rsidRPr="008F3D15" w:rsidRDefault="008F3D15" w:rsidP="008F3D15">
      <w:pPr>
        <w:bidi/>
        <w:rPr>
          <w:rFonts w:cs="David" w:hint="cs"/>
          <w:rtl/>
        </w:rPr>
      </w:pPr>
      <w:r w:rsidRPr="008F3D15">
        <w:rPr>
          <w:rFonts w:cs="David"/>
          <w:rtl/>
        </w:rPr>
        <w:tab/>
      </w:r>
      <w:r w:rsidRPr="008F3D15">
        <w:rPr>
          <w:rFonts w:cs="David" w:hint="cs"/>
          <w:rtl/>
        </w:rPr>
        <w:t>אני אומר לכלל הציבור, הרי פונים לכל אחד מאיתנו גם אנשים שהם לא מבית ספרנו, ואולי אפילו עם דעה מנוגדת, ויכול להגיד חבר הכנסת: מה זה ענייני, שיפנה, יש כאן 119 נוספים. מה המילה "שקיפות" מועילה פה?</w:t>
      </w:r>
    </w:p>
    <w:p w14:paraId="0CF90508" w14:textId="77777777" w:rsidR="008F3D15" w:rsidRPr="008F3D15" w:rsidRDefault="008F3D15" w:rsidP="008F3D15">
      <w:pPr>
        <w:bidi/>
        <w:rPr>
          <w:rFonts w:cs="David" w:hint="cs"/>
          <w:rtl/>
        </w:rPr>
      </w:pPr>
    </w:p>
    <w:p w14:paraId="4842B270" w14:textId="77777777" w:rsidR="008F3D15" w:rsidRPr="008F3D15" w:rsidRDefault="008F3D15" w:rsidP="008F3D15">
      <w:pPr>
        <w:pStyle w:val="Heading5"/>
        <w:jc w:val="left"/>
        <w:rPr>
          <w:rFonts w:hint="cs"/>
          <w:sz w:val="24"/>
          <w:rtl/>
        </w:rPr>
      </w:pPr>
      <w:proofErr w:type="spellStart"/>
      <w:r w:rsidRPr="008F3D15">
        <w:rPr>
          <w:rFonts w:hint="cs"/>
          <w:sz w:val="24"/>
          <w:u w:val="single"/>
          <w:rtl/>
        </w:rPr>
        <w:t>אסתרינה</w:t>
      </w:r>
      <w:proofErr w:type="spellEnd"/>
      <w:r w:rsidRPr="008F3D15">
        <w:rPr>
          <w:rFonts w:hint="cs"/>
          <w:sz w:val="24"/>
          <w:u w:val="single"/>
          <w:rtl/>
        </w:rPr>
        <w:t xml:space="preserve"> </w:t>
      </w:r>
      <w:proofErr w:type="spellStart"/>
      <w:r w:rsidRPr="008F3D15">
        <w:rPr>
          <w:rFonts w:hint="cs"/>
          <w:sz w:val="24"/>
          <w:u w:val="single"/>
          <w:rtl/>
        </w:rPr>
        <w:t>טרטמן</w:t>
      </w:r>
      <w:proofErr w:type="spellEnd"/>
      <w:r w:rsidRPr="008F3D15">
        <w:rPr>
          <w:rFonts w:hint="cs"/>
          <w:sz w:val="24"/>
          <w:u w:val="single"/>
          <w:rtl/>
        </w:rPr>
        <w:t>:</w:t>
      </w:r>
    </w:p>
    <w:p w14:paraId="41C444CF" w14:textId="77777777" w:rsidR="008F3D15" w:rsidRPr="008F3D15" w:rsidRDefault="008F3D15" w:rsidP="008F3D15">
      <w:pPr>
        <w:pStyle w:val="Heading5"/>
        <w:jc w:val="left"/>
        <w:rPr>
          <w:rFonts w:hint="cs"/>
          <w:sz w:val="24"/>
          <w:rtl/>
        </w:rPr>
      </w:pPr>
    </w:p>
    <w:p w14:paraId="2190960A" w14:textId="77777777" w:rsidR="008F3D15" w:rsidRPr="008F3D15" w:rsidRDefault="008F3D15" w:rsidP="008F3D15">
      <w:pPr>
        <w:bidi/>
        <w:rPr>
          <w:rFonts w:cs="David" w:hint="cs"/>
          <w:rtl/>
        </w:rPr>
      </w:pPr>
      <w:r w:rsidRPr="008F3D15">
        <w:rPr>
          <w:rFonts w:cs="David" w:hint="cs"/>
          <w:rtl/>
        </w:rPr>
        <w:tab/>
        <w:t>התייחסנו לזה בסעיף הערכים.</w:t>
      </w:r>
    </w:p>
    <w:p w14:paraId="42D8B322" w14:textId="77777777" w:rsidR="008F3D15" w:rsidRPr="008F3D15" w:rsidRDefault="008F3D15" w:rsidP="008F3D15">
      <w:pPr>
        <w:bidi/>
        <w:rPr>
          <w:rFonts w:cs="David" w:hint="cs"/>
          <w:rtl/>
        </w:rPr>
      </w:pPr>
    </w:p>
    <w:p w14:paraId="0E5CED5B" w14:textId="77777777" w:rsidR="008F3D15" w:rsidRPr="008F3D15" w:rsidRDefault="008F3D15" w:rsidP="008F3D15">
      <w:pPr>
        <w:bidi/>
        <w:rPr>
          <w:rFonts w:cs="David" w:hint="cs"/>
          <w:rtl/>
        </w:rPr>
      </w:pPr>
      <w:r w:rsidRPr="008F3D15">
        <w:rPr>
          <w:rFonts w:cs="David" w:hint="cs"/>
          <w:u w:val="single"/>
          <w:rtl/>
        </w:rPr>
        <w:t>היו"ר דוד טל:</w:t>
      </w:r>
    </w:p>
    <w:p w14:paraId="1E0A72E9" w14:textId="77777777" w:rsidR="008F3D15" w:rsidRPr="008F3D15" w:rsidRDefault="008F3D15" w:rsidP="008F3D15">
      <w:pPr>
        <w:bidi/>
        <w:rPr>
          <w:rFonts w:cs="David" w:hint="cs"/>
          <w:rtl/>
        </w:rPr>
      </w:pPr>
    </w:p>
    <w:p w14:paraId="11E706A0" w14:textId="77777777" w:rsidR="008F3D15" w:rsidRPr="008F3D15" w:rsidRDefault="008F3D15" w:rsidP="008F3D15">
      <w:pPr>
        <w:bidi/>
        <w:rPr>
          <w:rFonts w:cs="David" w:hint="cs"/>
          <w:rtl/>
        </w:rPr>
      </w:pPr>
      <w:r w:rsidRPr="008F3D15">
        <w:rPr>
          <w:rFonts w:cs="David" w:hint="cs"/>
          <w:rtl/>
        </w:rPr>
        <w:tab/>
        <w:t>אם פלסטיני יפנה אליך לא תוכל לנפנף אותו, זה מה שאתה אומר...</w:t>
      </w:r>
    </w:p>
    <w:p w14:paraId="66F5E185" w14:textId="77777777" w:rsidR="008F3D15" w:rsidRPr="008F3D15" w:rsidRDefault="008F3D15" w:rsidP="008F3D15">
      <w:pPr>
        <w:bidi/>
        <w:rPr>
          <w:rFonts w:cs="David" w:hint="cs"/>
          <w:rtl/>
        </w:rPr>
      </w:pPr>
    </w:p>
    <w:p w14:paraId="01D98A68" w14:textId="77777777" w:rsidR="008F3D15" w:rsidRPr="008F3D15" w:rsidRDefault="008F3D15" w:rsidP="008F3D15">
      <w:pPr>
        <w:bidi/>
        <w:rPr>
          <w:rFonts w:cs="David" w:hint="cs"/>
          <w:rtl/>
        </w:rPr>
      </w:pPr>
      <w:r w:rsidRPr="008F3D15">
        <w:rPr>
          <w:rFonts w:cs="David" w:hint="cs"/>
          <w:u w:val="single"/>
          <w:rtl/>
        </w:rPr>
        <w:t>אורי אריאל:</w:t>
      </w:r>
    </w:p>
    <w:p w14:paraId="119F5827" w14:textId="77777777" w:rsidR="008F3D15" w:rsidRPr="008F3D15" w:rsidRDefault="008F3D15" w:rsidP="008F3D15">
      <w:pPr>
        <w:bidi/>
        <w:rPr>
          <w:rFonts w:cs="David" w:hint="cs"/>
          <w:rtl/>
        </w:rPr>
      </w:pPr>
    </w:p>
    <w:p w14:paraId="290595A1" w14:textId="77777777" w:rsidR="008F3D15" w:rsidRPr="008F3D15" w:rsidRDefault="008F3D15" w:rsidP="008F3D15">
      <w:pPr>
        <w:bidi/>
        <w:rPr>
          <w:rFonts w:cs="David" w:hint="cs"/>
          <w:rtl/>
        </w:rPr>
      </w:pPr>
      <w:r w:rsidRPr="008F3D15">
        <w:rPr>
          <w:rFonts w:cs="David" w:hint="cs"/>
          <w:rtl/>
        </w:rPr>
        <w:tab/>
        <w:t xml:space="preserve"> מה זה קשור לפלסטיני או לא? קודם כול אני מטפל בפלסטינים, אחרי זה ביהודים, הם שכנים שלי.</w:t>
      </w:r>
    </w:p>
    <w:p w14:paraId="564A1A94" w14:textId="77777777" w:rsidR="008F3D15" w:rsidRPr="008F3D15" w:rsidRDefault="008F3D15" w:rsidP="008F3D15">
      <w:pPr>
        <w:bidi/>
        <w:rPr>
          <w:rFonts w:cs="David" w:hint="cs"/>
          <w:rtl/>
        </w:rPr>
      </w:pPr>
    </w:p>
    <w:p w14:paraId="73EA787A" w14:textId="77777777" w:rsidR="008F3D15" w:rsidRPr="008F3D15" w:rsidRDefault="008F3D15" w:rsidP="008F3D15">
      <w:pPr>
        <w:bidi/>
        <w:rPr>
          <w:rFonts w:cs="David" w:hint="cs"/>
          <w:rtl/>
        </w:rPr>
      </w:pPr>
      <w:r w:rsidRPr="008F3D15">
        <w:rPr>
          <w:rFonts w:cs="David" w:hint="cs"/>
          <w:u w:val="single"/>
          <w:rtl/>
        </w:rPr>
        <w:t>היו"ר דוד טל:</w:t>
      </w:r>
    </w:p>
    <w:p w14:paraId="051CE2ED" w14:textId="77777777" w:rsidR="008F3D15" w:rsidRPr="008F3D15" w:rsidRDefault="008F3D15" w:rsidP="008F3D15">
      <w:pPr>
        <w:bidi/>
        <w:rPr>
          <w:rFonts w:cs="David" w:hint="cs"/>
          <w:rtl/>
        </w:rPr>
      </w:pPr>
    </w:p>
    <w:p w14:paraId="403A424A" w14:textId="77777777" w:rsidR="008F3D15" w:rsidRPr="008F3D15" w:rsidRDefault="008F3D15" w:rsidP="008F3D15">
      <w:pPr>
        <w:bidi/>
        <w:rPr>
          <w:rFonts w:cs="David" w:hint="cs"/>
          <w:rtl/>
        </w:rPr>
      </w:pPr>
      <w:r w:rsidRPr="008F3D15">
        <w:rPr>
          <w:rFonts w:cs="David" w:hint="cs"/>
          <w:rtl/>
        </w:rPr>
        <w:tab/>
        <w:t>אני חושב ש"ציבור" זה מספיק, אבל אם אתם רוצים להתמקד בזה- - -</w:t>
      </w:r>
    </w:p>
    <w:p w14:paraId="160DE076" w14:textId="77777777" w:rsidR="008F3D15" w:rsidRPr="008F3D15" w:rsidRDefault="008F3D15" w:rsidP="008F3D15">
      <w:pPr>
        <w:bidi/>
        <w:rPr>
          <w:rFonts w:cs="David" w:hint="cs"/>
          <w:u w:val="single"/>
          <w:rtl/>
        </w:rPr>
      </w:pPr>
    </w:p>
    <w:p w14:paraId="2D68BE99" w14:textId="77777777" w:rsidR="008F3D15" w:rsidRPr="008F3D15" w:rsidRDefault="008F3D15" w:rsidP="008F3D15">
      <w:pPr>
        <w:bidi/>
        <w:rPr>
          <w:rFonts w:cs="David" w:hint="cs"/>
          <w:rtl/>
        </w:rPr>
      </w:pPr>
      <w:r w:rsidRPr="008F3D15">
        <w:rPr>
          <w:rFonts w:cs="David" w:hint="cs"/>
          <w:u w:val="single"/>
          <w:rtl/>
        </w:rPr>
        <w:t>גדעון סער:</w:t>
      </w:r>
    </w:p>
    <w:p w14:paraId="2664C21C" w14:textId="77777777" w:rsidR="008F3D15" w:rsidRPr="008F3D15" w:rsidRDefault="008F3D15" w:rsidP="008F3D15">
      <w:pPr>
        <w:bidi/>
        <w:rPr>
          <w:rFonts w:cs="David" w:hint="cs"/>
          <w:rtl/>
        </w:rPr>
      </w:pPr>
    </w:p>
    <w:p w14:paraId="02776D70" w14:textId="77777777" w:rsidR="008F3D15" w:rsidRPr="008F3D15" w:rsidRDefault="008F3D15" w:rsidP="008F3D15">
      <w:pPr>
        <w:bidi/>
        <w:rPr>
          <w:rFonts w:cs="David" w:hint="cs"/>
          <w:rtl/>
        </w:rPr>
      </w:pPr>
      <w:r w:rsidRPr="008F3D15">
        <w:rPr>
          <w:rFonts w:cs="David" w:hint="cs"/>
          <w:rtl/>
        </w:rPr>
        <w:tab/>
        <w:t xml:space="preserve"> אם אנחנו נכנסים לרזולוציה שמציע אורי אריאל, נצטרך להגיד "כלל הציבור ועם ציבור בוחריו". עמדנו על זה בסעיף המטרות, וכל שליח ציבור הוא שליח של אנשים מסוימים שבחרו בו, וצריך לתת לדבר הזה לגיטימציה, והוא גם שליח של כלל הציבור.</w:t>
      </w:r>
    </w:p>
    <w:p w14:paraId="3AAE1D2E" w14:textId="77777777" w:rsidR="008F3D15" w:rsidRPr="008F3D15" w:rsidRDefault="008F3D15" w:rsidP="008F3D15">
      <w:pPr>
        <w:bidi/>
        <w:rPr>
          <w:rFonts w:cs="David" w:hint="cs"/>
          <w:rtl/>
        </w:rPr>
      </w:pPr>
      <w:r>
        <w:rPr>
          <w:rFonts w:cs="David"/>
          <w:rtl/>
        </w:rPr>
        <w:br w:type="page"/>
      </w:r>
    </w:p>
    <w:p w14:paraId="44A25018" w14:textId="77777777" w:rsidR="008F3D15" w:rsidRPr="008F3D15" w:rsidRDefault="008F3D15" w:rsidP="008F3D15">
      <w:pPr>
        <w:bidi/>
        <w:rPr>
          <w:rFonts w:cs="David" w:hint="cs"/>
          <w:rtl/>
        </w:rPr>
      </w:pPr>
      <w:r w:rsidRPr="008F3D15">
        <w:rPr>
          <w:rFonts w:cs="David" w:hint="cs"/>
          <w:u w:val="single"/>
          <w:rtl/>
        </w:rPr>
        <w:t>היו"ר דוד טל:</w:t>
      </w:r>
    </w:p>
    <w:p w14:paraId="21E78628" w14:textId="77777777" w:rsidR="008F3D15" w:rsidRPr="008F3D15" w:rsidRDefault="008F3D15" w:rsidP="008F3D15">
      <w:pPr>
        <w:bidi/>
        <w:rPr>
          <w:rFonts w:cs="David" w:hint="cs"/>
          <w:rtl/>
        </w:rPr>
      </w:pPr>
    </w:p>
    <w:p w14:paraId="4A12736A" w14:textId="77777777" w:rsidR="008F3D15" w:rsidRPr="008F3D15" w:rsidRDefault="008F3D15" w:rsidP="008F3D15">
      <w:pPr>
        <w:bidi/>
        <w:rPr>
          <w:rFonts w:cs="David" w:hint="cs"/>
          <w:rtl/>
        </w:rPr>
      </w:pPr>
      <w:r w:rsidRPr="008F3D15">
        <w:rPr>
          <w:rFonts w:cs="David" w:hint="cs"/>
          <w:rtl/>
        </w:rPr>
        <w:tab/>
        <w:t>עד שהוא נבחר, הוא היה נציג של הציבור ששלח אותו, ומשנבחר הפך להיות נציג של כלל הציבור.</w:t>
      </w:r>
    </w:p>
    <w:p w14:paraId="40E27CE7" w14:textId="77777777" w:rsidR="008F3D15" w:rsidRPr="008F3D15" w:rsidRDefault="008F3D15" w:rsidP="008F3D15">
      <w:pPr>
        <w:bidi/>
        <w:rPr>
          <w:rFonts w:cs="David" w:hint="cs"/>
          <w:rtl/>
        </w:rPr>
      </w:pPr>
    </w:p>
    <w:p w14:paraId="4BDE8A20" w14:textId="77777777" w:rsidR="008F3D15" w:rsidRPr="008F3D15" w:rsidRDefault="008F3D15" w:rsidP="008F3D15">
      <w:pPr>
        <w:bidi/>
        <w:rPr>
          <w:rFonts w:cs="David" w:hint="cs"/>
          <w:rtl/>
        </w:rPr>
      </w:pPr>
      <w:r w:rsidRPr="008F3D15">
        <w:rPr>
          <w:rFonts w:cs="David" w:hint="cs"/>
          <w:u w:val="single"/>
          <w:rtl/>
        </w:rPr>
        <w:t>גדעון סער:</w:t>
      </w:r>
    </w:p>
    <w:p w14:paraId="3365D028" w14:textId="77777777" w:rsidR="008F3D15" w:rsidRPr="008F3D15" w:rsidRDefault="008F3D15" w:rsidP="008F3D15">
      <w:pPr>
        <w:bidi/>
        <w:rPr>
          <w:rFonts w:cs="David" w:hint="cs"/>
          <w:rtl/>
        </w:rPr>
      </w:pPr>
    </w:p>
    <w:p w14:paraId="63EF62E6" w14:textId="77777777" w:rsidR="008F3D15" w:rsidRPr="008F3D15" w:rsidRDefault="008F3D15" w:rsidP="008F3D15">
      <w:pPr>
        <w:bidi/>
        <w:rPr>
          <w:rFonts w:cs="David" w:hint="cs"/>
          <w:rtl/>
        </w:rPr>
      </w:pPr>
      <w:r w:rsidRPr="008F3D15">
        <w:rPr>
          <w:rFonts w:cs="David" w:hint="cs"/>
          <w:rtl/>
        </w:rPr>
        <w:tab/>
        <w:t>שני הדברים נכונים, כשהוא נבחר הוא גם שליח של מי שבחר בו על פי דרך מסוימת, וכל אחד מאיתנו  מקבל גם פניות לפעמים לפי נושאים מסוימים.</w:t>
      </w:r>
    </w:p>
    <w:p w14:paraId="71B1FF9F" w14:textId="77777777" w:rsidR="008F3D15" w:rsidRPr="008F3D15" w:rsidRDefault="008F3D15" w:rsidP="008F3D15">
      <w:pPr>
        <w:bidi/>
        <w:rPr>
          <w:rFonts w:cs="David" w:hint="cs"/>
          <w:rtl/>
        </w:rPr>
      </w:pPr>
    </w:p>
    <w:p w14:paraId="54A87072" w14:textId="77777777" w:rsidR="008F3D15" w:rsidRPr="008F3D15" w:rsidRDefault="008F3D15" w:rsidP="008F3D15">
      <w:pPr>
        <w:bidi/>
        <w:rPr>
          <w:rFonts w:cs="David" w:hint="cs"/>
          <w:rtl/>
        </w:rPr>
      </w:pPr>
      <w:r w:rsidRPr="008F3D15">
        <w:rPr>
          <w:rFonts w:cs="David" w:hint="cs"/>
          <w:u w:val="single"/>
          <w:rtl/>
        </w:rPr>
        <w:t>היו"ר דוד טל:</w:t>
      </w:r>
    </w:p>
    <w:p w14:paraId="5CEE9EA7" w14:textId="77777777" w:rsidR="008F3D15" w:rsidRPr="008F3D15" w:rsidRDefault="008F3D15" w:rsidP="008F3D15">
      <w:pPr>
        <w:bidi/>
        <w:rPr>
          <w:rFonts w:cs="David" w:hint="cs"/>
          <w:rtl/>
        </w:rPr>
      </w:pPr>
    </w:p>
    <w:p w14:paraId="49495352" w14:textId="77777777" w:rsidR="008F3D15" w:rsidRPr="008F3D15" w:rsidRDefault="008F3D15" w:rsidP="008F3D15">
      <w:pPr>
        <w:bidi/>
        <w:rPr>
          <w:rFonts w:cs="David" w:hint="cs"/>
          <w:rtl/>
        </w:rPr>
      </w:pPr>
      <w:r w:rsidRPr="008F3D15">
        <w:rPr>
          <w:rFonts w:cs="David" w:hint="cs"/>
          <w:rtl/>
        </w:rPr>
        <w:tab/>
        <w:t>אנחנו מסכימים להוסיף את ההערה של חבר הכנסת סער על "כבוד הכנסת" בסיפה של סעיף 20, אין התנגדות. סעיף 21 אנחנו מאשרים.</w:t>
      </w:r>
    </w:p>
    <w:p w14:paraId="1D0E44C9" w14:textId="77777777" w:rsidR="008F3D15" w:rsidRPr="008F3D15" w:rsidRDefault="008F3D15" w:rsidP="008F3D15">
      <w:pPr>
        <w:bidi/>
        <w:rPr>
          <w:rFonts w:cs="David" w:hint="cs"/>
          <w:rtl/>
        </w:rPr>
      </w:pPr>
    </w:p>
    <w:p w14:paraId="47719E3F" w14:textId="77777777" w:rsidR="008F3D15" w:rsidRPr="008F3D15" w:rsidRDefault="008F3D15" w:rsidP="008F3D15">
      <w:pPr>
        <w:bidi/>
        <w:rPr>
          <w:rFonts w:cs="David" w:hint="cs"/>
          <w:rtl/>
        </w:rPr>
      </w:pPr>
      <w:r w:rsidRPr="008F3D15">
        <w:rPr>
          <w:rFonts w:cs="David" w:hint="cs"/>
          <w:u w:val="single"/>
          <w:rtl/>
        </w:rPr>
        <w:t>אורי אריאל:</w:t>
      </w:r>
    </w:p>
    <w:p w14:paraId="6CD0BECF" w14:textId="77777777" w:rsidR="008F3D15" w:rsidRPr="008F3D15" w:rsidRDefault="008F3D15" w:rsidP="008F3D15">
      <w:pPr>
        <w:bidi/>
        <w:rPr>
          <w:rFonts w:cs="David" w:hint="cs"/>
          <w:rtl/>
        </w:rPr>
      </w:pPr>
    </w:p>
    <w:p w14:paraId="1F3508EE" w14:textId="77777777" w:rsidR="008F3D15" w:rsidRPr="008F3D15" w:rsidRDefault="008F3D15" w:rsidP="008F3D15">
      <w:pPr>
        <w:bidi/>
        <w:rPr>
          <w:rFonts w:cs="David" w:hint="cs"/>
          <w:rtl/>
        </w:rPr>
      </w:pPr>
      <w:r w:rsidRPr="008F3D15">
        <w:rPr>
          <w:rFonts w:cs="David" w:hint="cs"/>
          <w:rtl/>
        </w:rPr>
        <w:tab/>
        <w:t xml:space="preserve"> מה זה השקיפות? אם אתה רוצה לרוץ, אני מוכן לא לעצור איתך, אבל אז אני לא בעד.</w:t>
      </w:r>
    </w:p>
    <w:p w14:paraId="50A46482" w14:textId="77777777" w:rsidR="008F3D15" w:rsidRPr="008F3D15" w:rsidRDefault="008F3D15" w:rsidP="008F3D15">
      <w:pPr>
        <w:bidi/>
        <w:rPr>
          <w:rFonts w:cs="David" w:hint="cs"/>
          <w:u w:val="single"/>
          <w:rtl/>
        </w:rPr>
      </w:pPr>
    </w:p>
    <w:p w14:paraId="4DB0A518" w14:textId="77777777" w:rsidR="008F3D15" w:rsidRPr="008F3D15" w:rsidRDefault="008F3D15" w:rsidP="008F3D15">
      <w:pPr>
        <w:bidi/>
        <w:rPr>
          <w:rFonts w:cs="David" w:hint="cs"/>
          <w:rtl/>
        </w:rPr>
      </w:pPr>
      <w:r w:rsidRPr="008F3D15">
        <w:rPr>
          <w:rFonts w:cs="David" w:hint="cs"/>
          <w:u w:val="single"/>
          <w:rtl/>
        </w:rPr>
        <w:t>היו"ר דוד טל:</w:t>
      </w:r>
    </w:p>
    <w:p w14:paraId="0CBA69B5" w14:textId="77777777" w:rsidR="008F3D15" w:rsidRPr="008F3D15" w:rsidRDefault="008F3D15" w:rsidP="008F3D15">
      <w:pPr>
        <w:bidi/>
        <w:rPr>
          <w:rFonts w:cs="David" w:hint="cs"/>
          <w:rtl/>
        </w:rPr>
      </w:pPr>
    </w:p>
    <w:p w14:paraId="6675EC04" w14:textId="77777777" w:rsidR="008F3D15" w:rsidRPr="008F3D15" w:rsidRDefault="008F3D15" w:rsidP="008F3D15">
      <w:pPr>
        <w:bidi/>
        <w:rPr>
          <w:rFonts w:cs="David" w:hint="cs"/>
          <w:rtl/>
        </w:rPr>
      </w:pPr>
      <w:r w:rsidRPr="008F3D15">
        <w:rPr>
          <w:rFonts w:cs="David" w:hint="cs"/>
          <w:rtl/>
        </w:rPr>
        <w:tab/>
        <w:t>קבעתי לעצמי, ואני מאוד מקווה שאני אעמוד בזה, שבט"ו בשבט אני אגיש לשופט זמיר מתנה צנועה שמותר לו לקבל.</w:t>
      </w:r>
    </w:p>
    <w:p w14:paraId="54EC362F" w14:textId="77777777" w:rsidR="008F3D15" w:rsidRPr="008F3D15" w:rsidRDefault="008F3D15" w:rsidP="008F3D15">
      <w:pPr>
        <w:bidi/>
        <w:rPr>
          <w:rFonts w:cs="David" w:hint="cs"/>
          <w:rtl/>
        </w:rPr>
      </w:pPr>
    </w:p>
    <w:p w14:paraId="04E79606" w14:textId="77777777" w:rsidR="008F3D15" w:rsidRPr="008F3D15" w:rsidRDefault="008F3D15" w:rsidP="008F3D15">
      <w:pPr>
        <w:bidi/>
        <w:rPr>
          <w:rFonts w:cs="David" w:hint="cs"/>
          <w:rtl/>
        </w:rPr>
      </w:pPr>
      <w:r w:rsidRPr="008F3D15">
        <w:rPr>
          <w:rFonts w:cs="David" w:hint="cs"/>
          <w:u w:val="single"/>
          <w:rtl/>
        </w:rPr>
        <w:t>אורי אריאל:</w:t>
      </w:r>
    </w:p>
    <w:p w14:paraId="43731BB4" w14:textId="77777777" w:rsidR="008F3D15" w:rsidRPr="008F3D15" w:rsidRDefault="008F3D15" w:rsidP="008F3D15">
      <w:pPr>
        <w:bidi/>
        <w:rPr>
          <w:rFonts w:cs="David" w:hint="cs"/>
          <w:rtl/>
        </w:rPr>
      </w:pPr>
    </w:p>
    <w:p w14:paraId="31FA92B8" w14:textId="77777777" w:rsidR="008F3D15" w:rsidRPr="008F3D15" w:rsidRDefault="008F3D15" w:rsidP="008F3D15">
      <w:pPr>
        <w:bidi/>
        <w:rPr>
          <w:rFonts w:cs="David" w:hint="cs"/>
          <w:rtl/>
        </w:rPr>
      </w:pPr>
      <w:r w:rsidRPr="008F3D15">
        <w:rPr>
          <w:rFonts w:cs="David" w:hint="cs"/>
          <w:rtl/>
        </w:rPr>
        <w:tab/>
        <w:t xml:space="preserve"> רציתי להגיד לכבוד היושב-ראש שכל שנה, באחריות, יש ט"ו בשבט.</w:t>
      </w:r>
    </w:p>
    <w:p w14:paraId="74DB7DDF" w14:textId="77777777" w:rsidR="008F3D15" w:rsidRPr="008F3D15" w:rsidRDefault="008F3D15" w:rsidP="008F3D15">
      <w:pPr>
        <w:bidi/>
        <w:rPr>
          <w:rFonts w:cs="David" w:hint="cs"/>
          <w:rtl/>
        </w:rPr>
      </w:pPr>
    </w:p>
    <w:p w14:paraId="2378DCD5" w14:textId="77777777" w:rsidR="008F3D15" w:rsidRPr="008F3D15" w:rsidRDefault="008F3D15" w:rsidP="008F3D15">
      <w:pPr>
        <w:bidi/>
        <w:rPr>
          <w:rFonts w:cs="David" w:hint="cs"/>
          <w:rtl/>
        </w:rPr>
      </w:pPr>
      <w:r w:rsidRPr="008F3D15">
        <w:rPr>
          <w:rFonts w:cs="David" w:hint="cs"/>
          <w:u w:val="single"/>
          <w:rtl/>
        </w:rPr>
        <w:t>גדעון סער:</w:t>
      </w:r>
    </w:p>
    <w:p w14:paraId="6EBCA4ED" w14:textId="77777777" w:rsidR="008F3D15" w:rsidRPr="008F3D15" w:rsidRDefault="008F3D15" w:rsidP="008F3D15">
      <w:pPr>
        <w:bidi/>
        <w:rPr>
          <w:rFonts w:cs="David" w:hint="cs"/>
          <w:rtl/>
        </w:rPr>
      </w:pPr>
    </w:p>
    <w:p w14:paraId="56101839" w14:textId="77777777" w:rsidR="008F3D15" w:rsidRPr="008F3D15" w:rsidRDefault="008F3D15" w:rsidP="008F3D15">
      <w:pPr>
        <w:bidi/>
        <w:rPr>
          <w:rFonts w:cs="David" w:hint="cs"/>
          <w:rtl/>
        </w:rPr>
      </w:pPr>
      <w:r w:rsidRPr="008F3D15">
        <w:rPr>
          <w:rFonts w:cs="David" w:hint="cs"/>
          <w:rtl/>
        </w:rPr>
        <w:tab/>
        <w:t xml:space="preserve"> אני מציע להקדיש לכל סעיף את הזמן והרצינות כפי שהקדישה הוועדה בראשות השופט זמיר. </w:t>
      </w:r>
    </w:p>
    <w:p w14:paraId="427E33ED" w14:textId="77777777" w:rsidR="008F3D15" w:rsidRPr="008F3D15" w:rsidRDefault="008F3D15" w:rsidP="008F3D15">
      <w:pPr>
        <w:bidi/>
        <w:rPr>
          <w:rFonts w:cs="David" w:hint="cs"/>
          <w:rtl/>
        </w:rPr>
      </w:pPr>
    </w:p>
    <w:p w14:paraId="7E9AD02E" w14:textId="77777777" w:rsidR="008F3D15" w:rsidRPr="008F3D15" w:rsidRDefault="008F3D15" w:rsidP="008F3D15">
      <w:pPr>
        <w:bidi/>
        <w:rPr>
          <w:rFonts w:cs="David" w:hint="cs"/>
          <w:rtl/>
        </w:rPr>
      </w:pPr>
      <w:r w:rsidRPr="008F3D15">
        <w:rPr>
          <w:rFonts w:cs="David" w:hint="cs"/>
          <w:u w:val="single"/>
          <w:rtl/>
        </w:rPr>
        <w:t>היו"ר דוד טל:</w:t>
      </w:r>
    </w:p>
    <w:p w14:paraId="143160B0" w14:textId="77777777" w:rsidR="008F3D15" w:rsidRPr="008F3D15" w:rsidRDefault="008F3D15" w:rsidP="008F3D15">
      <w:pPr>
        <w:bidi/>
        <w:rPr>
          <w:rFonts w:cs="David" w:hint="cs"/>
          <w:rtl/>
        </w:rPr>
      </w:pPr>
    </w:p>
    <w:p w14:paraId="4556E9AC" w14:textId="77777777" w:rsidR="008F3D15" w:rsidRPr="008F3D15" w:rsidRDefault="008F3D15" w:rsidP="008F3D15">
      <w:pPr>
        <w:bidi/>
        <w:rPr>
          <w:rFonts w:cs="David" w:hint="cs"/>
          <w:rtl/>
        </w:rPr>
      </w:pPr>
      <w:r w:rsidRPr="008F3D15">
        <w:rPr>
          <w:rFonts w:cs="David" w:hint="cs"/>
          <w:rtl/>
        </w:rPr>
        <w:tab/>
        <w:t>אני אצטרך לדון בזה עד ט"ו בשבט שאני כבר לא אהיה חבר כנסת.</w:t>
      </w:r>
    </w:p>
    <w:p w14:paraId="324F4BFE" w14:textId="77777777" w:rsidR="008F3D15" w:rsidRPr="008F3D15" w:rsidRDefault="008F3D15" w:rsidP="008F3D15">
      <w:pPr>
        <w:bidi/>
        <w:rPr>
          <w:rFonts w:cs="David" w:hint="cs"/>
          <w:rtl/>
        </w:rPr>
      </w:pPr>
    </w:p>
    <w:p w14:paraId="27232751" w14:textId="77777777" w:rsidR="008F3D15" w:rsidRPr="008F3D15" w:rsidRDefault="008F3D15" w:rsidP="008F3D15">
      <w:pPr>
        <w:bidi/>
        <w:rPr>
          <w:rFonts w:cs="David" w:hint="cs"/>
          <w:rtl/>
        </w:rPr>
      </w:pPr>
      <w:r w:rsidRPr="008F3D15">
        <w:rPr>
          <w:rFonts w:cs="David" w:hint="cs"/>
          <w:u w:val="single"/>
          <w:rtl/>
        </w:rPr>
        <w:t>גדעון סער:</w:t>
      </w:r>
    </w:p>
    <w:p w14:paraId="0AA81250" w14:textId="77777777" w:rsidR="008F3D15" w:rsidRPr="008F3D15" w:rsidRDefault="008F3D15" w:rsidP="008F3D15">
      <w:pPr>
        <w:bidi/>
        <w:rPr>
          <w:rFonts w:cs="David" w:hint="cs"/>
          <w:rtl/>
        </w:rPr>
      </w:pPr>
    </w:p>
    <w:p w14:paraId="6CD35044" w14:textId="77777777" w:rsidR="008F3D15" w:rsidRPr="008F3D15" w:rsidRDefault="008F3D15" w:rsidP="008F3D15">
      <w:pPr>
        <w:bidi/>
        <w:rPr>
          <w:rFonts w:cs="David" w:hint="cs"/>
          <w:rtl/>
        </w:rPr>
      </w:pPr>
      <w:r w:rsidRPr="008F3D15">
        <w:rPr>
          <w:rFonts w:cs="David" w:hint="cs"/>
          <w:rtl/>
        </w:rPr>
        <w:tab/>
        <w:t xml:space="preserve"> במקרה הזה אמת ויציב, עדיף.</w:t>
      </w:r>
    </w:p>
    <w:p w14:paraId="01BB2C4E" w14:textId="77777777" w:rsidR="008F3D15" w:rsidRPr="008F3D15" w:rsidRDefault="008F3D15" w:rsidP="008F3D15">
      <w:pPr>
        <w:bidi/>
        <w:rPr>
          <w:rFonts w:cs="David" w:hint="cs"/>
          <w:rtl/>
        </w:rPr>
      </w:pPr>
    </w:p>
    <w:p w14:paraId="049F5986" w14:textId="77777777" w:rsidR="008F3D15" w:rsidRPr="008F3D15" w:rsidRDefault="008F3D15" w:rsidP="008F3D15">
      <w:pPr>
        <w:bidi/>
        <w:rPr>
          <w:rFonts w:cs="David" w:hint="cs"/>
          <w:rtl/>
        </w:rPr>
      </w:pPr>
      <w:r w:rsidRPr="008F3D15">
        <w:rPr>
          <w:rFonts w:cs="David" w:hint="cs"/>
          <w:u w:val="single"/>
          <w:rtl/>
        </w:rPr>
        <w:t>היו"ר דוד טל:</w:t>
      </w:r>
    </w:p>
    <w:p w14:paraId="703A0B19" w14:textId="77777777" w:rsidR="008F3D15" w:rsidRPr="008F3D15" w:rsidRDefault="008F3D15" w:rsidP="008F3D15">
      <w:pPr>
        <w:bidi/>
        <w:rPr>
          <w:rFonts w:cs="David" w:hint="cs"/>
          <w:rtl/>
        </w:rPr>
      </w:pPr>
    </w:p>
    <w:p w14:paraId="7DC8AF5C" w14:textId="77777777" w:rsidR="008F3D15" w:rsidRPr="008F3D15" w:rsidRDefault="008F3D15" w:rsidP="008F3D15">
      <w:pPr>
        <w:bidi/>
        <w:rPr>
          <w:rFonts w:cs="David" w:hint="cs"/>
          <w:rtl/>
        </w:rPr>
      </w:pPr>
      <w:r w:rsidRPr="008F3D15">
        <w:rPr>
          <w:rFonts w:cs="David" w:hint="cs"/>
          <w:rtl/>
        </w:rPr>
        <w:tab/>
        <w:t>יש סעיפים שחבל להתעכב עליהם, הראיה שגדעון סער קרא את סעיף 21 ואמר שאין בעיה. הוא הוסיף מילה, ואפשר לרוץ הלאה. יש סעיפים כבדי משקל, שיש להם השלכות מאוד רציניות, שאי אפשר לדון בדיון יחסית שטחי, וצריך להיכנס לעומק כדי לדון בהם מכל הצדדים, ולכן הם "יגזלו" הרבה יותר זמן.</w:t>
      </w:r>
    </w:p>
    <w:p w14:paraId="16FC6611" w14:textId="77777777" w:rsidR="008F3D15" w:rsidRPr="008F3D15" w:rsidRDefault="008F3D15" w:rsidP="008F3D15">
      <w:pPr>
        <w:bidi/>
        <w:rPr>
          <w:rFonts w:cs="David" w:hint="cs"/>
          <w:rtl/>
        </w:rPr>
      </w:pPr>
    </w:p>
    <w:p w14:paraId="6BE46793" w14:textId="77777777" w:rsidR="008F3D15" w:rsidRPr="008F3D15" w:rsidRDefault="008F3D15" w:rsidP="008F3D15">
      <w:pPr>
        <w:bidi/>
        <w:rPr>
          <w:rFonts w:cs="David" w:hint="cs"/>
          <w:rtl/>
        </w:rPr>
      </w:pPr>
      <w:r w:rsidRPr="008F3D15">
        <w:rPr>
          <w:rFonts w:cs="David" w:hint="cs"/>
          <w:u w:val="single"/>
          <w:rtl/>
        </w:rPr>
        <w:t>אורי אריאל:</w:t>
      </w:r>
    </w:p>
    <w:p w14:paraId="34666498" w14:textId="77777777" w:rsidR="008F3D15" w:rsidRPr="008F3D15" w:rsidRDefault="008F3D15" w:rsidP="008F3D15">
      <w:pPr>
        <w:bidi/>
        <w:rPr>
          <w:rFonts w:cs="David" w:hint="cs"/>
          <w:rtl/>
        </w:rPr>
      </w:pPr>
    </w:p>
    <w:p w14:paraId="572DEE2A" w14:textId="77777777" w:rsidR="008F3D15" w:rsidRPr="008F3D15" w:rsidRDefault="008F3D15" w:rsidP="008F3D15">
      <w:pPr>
        <w:bidi/>
        <w:rPr>
          <w:rFonts w:cs="David" w:hint="cs"/>
          <w:rtl/>
        </w:rPr>
      </w:pPr>
      <w:r w:rsidRPr="008F3D15">
        <w:rPr>
          <w:rFonts w:cs="David" w:hint="cs"/>
          <w:rtl/>
        </w:rPr>
        <w:tab/>
        <w:t xml:space="preserve"> נעשה כמה ימי עיון: ראשון, חמישי, יש כמה ימים נוספים השבוע.</w:t>
      </w:r>
    </w:p>
    <w:p w14:paraId="18169E06" w14:textId="77777777" w:rsidR="008F3D15" w:rsidRPr="008F3D15" w:rsidRDefault="008F3D15" w:rsidP="008F3D15">
      <w:pPr>
        <w:bidi/>
        <w:rPr>
          <w:rFonts w:cs="David" w:hint="cs"/>
          <w:rtl/>
        </w:rPr>
      </w:pPr>
    </w:p>
    <w:p w14:paraId="36B8FAB6" w14:textId="77777777" w:rsidR="008F3D15" w:rsidRPr="008F3D15" w:rsidRDefault="008F3D15" w:rsidP="008F3D15">
      <w:pPr>
        <w:bidi/>
        <w:rPr>
          <w:rFonts w:cs="David" w:hint="cs"/>
          <w:rtl/>
        </w:rPr>
      </w:pPr>
      <w:r w:rsidRPr="008F3D15">
        <w:rPr>
          <w:rFonts w:cs="David" w:hint="cs"/>
          <w:u w:val="single"/>
          <w:rtl/>
        </w:rPr>
        <w:t>היו"ר דוד טל:</w:t>
      </w:r>
    </w:p>
    <w:p w14:paraId="7176EA3C" w14:textId="77777777" w:rsidR="008F3D15" w:rsidRPr="008F3D15" w:rsidRDefault="008F3D15" w:rsidP="008F3D15">
      <w:pPr>
        <w:bidi/>
        <w:rPr>
          <w:rFonts w:cs="David" w:hint="cs"/>
          <w:rtl/>
        </w:rPr>
      </w:pPr>
    </w:p>
    <w:p w14:paraId="7A0502FE" w14:textId="77777777" w:rsidR="008F3D15" w:rsidRPr="008F3D15" w:rsidRDefault="008F3D15" w:rsidP="008F3D15">
      <w:pPr>
        <w:bidi/>
        <w:rPr>
          <w:rFonts w:cs="David" w:hint="cs"/>
          <w:rtl/>
        </w:rPr>
      </w:pPr>
      <w:r w:rsidRPr="008F3D15">
        <w:rPr>
          <w:rFonts w:cs="David" w:hint="cs"/>
          <w:rtl/>
        </w:rPr>
        <w:tab/>
        <w:t xml:space="preserve">אגב, הצעתי שהוועדה תתכנס בימי ראשון וחמישי. אחד מהחברים לא קיבל את זה, </w:t>
      </w:r>
      <w:proofErr w:type="spellStart"/>
      <w:r w:rsidRPr="008F3D15">
        <w:rPr>
          <w:rFonts w:cs="David" w:hint="cs"/>
          <w:rtl/>
        </w:rPr>
        <w:t>ג'ומס</w:t>
      </w:r>
      <w:proofErr w:type="spellEnd"/>
      <w:r w:rsidRPr="008F3D15">
        <w:rPr>
          <w:rFonts w:cs="David" w:hint="cs"/>
          <w:rtl/>
        </w:rPr>
        <w:t xml:space="preserve"> סבר שאי אפשר. אם הייתי יודע שבימים ראשון וחמישי יגיעו חברי כנסת לוועדה, הייתי עושה את זה ברצון רב, אבל החשש שלי שבסוף אולי יהיו חבר כנסת אחד או שניים.</w:t>
      </w:r>
    </w:p>
    <w:p w14:paraId="2D50CC93" w14:textId="77777777" w:rsidR="008F3D15" w:rsidRPr="008F3D15" w:rsidRDefault="008F3D15" w:rsidP="008F3D15">
      <w:pPr>
        <w:bidi/>
        <w:rPr>
          <w:rFonts w:cs="David" w:hint="cs"/>
          <w:rtl/>
        </w:rPr>
      </w:pPr>
    </w:p>
    <w:p w14:paraId="0FC4F873" w14:textId="77777777" w:rsidR="008F3D15" w:rsidRPr="008F3D15" w:rsidRDefault="008F3D15" w:rsidP="008F3D15">
      <w:pPr>
        <w:bidi/>
        <w:rPr>
          <w:rFonts w:cs="David" w:hint="cs"/>
          <w:rtl/>
        </w:rPr>
      </w:pPr>
      <w:r w:rsidRPr="008F3D15">
        <w:rPr>
          <w:rFonts w:cs="David" w:hint="cs"/>
          <w:u w:val="single"/>
          <w:rtl/>
        </w:rPr>
        <w:t>אורי אריאל:</w:t>
      </w:r>
    </w:p>
    <w:p w14:paraId="127C0D7A" w14:textId="77777777" w:rsidR="008F3D15" w:rsidRPr="008F3D15" w:rsidRDefault="008F3D15" w:rsidP="008F3D15">
      <w:pPr>
        <w:bidi/>
        <w:rPr>
          <w:rFonts w:cs="David" w:hint="cs"/>
          <w:rtl/>
        </w:rPr>
      </w:pPr>
    </w:p>
    <w:p w14:paraId="3C1DAF8D" w14:textId="77777777" w:rsidR="008F3D15" w:rsidRPr="008F3D15" w:rsidRDefault="008F3D15" w:rsidP="008F3D15">
      <w:pPr>
        <w:bidi/>
        <w:rPr>
          <w:rFonts w:cs="David" w:hint="cs"/>
          <w:rtl/>
        </w:rPr>
      </w:pPr>
      <w:r w:rsidRPr="008F3D15">
        <w:rPr>
          <w:rFonts w:cs="David" w:hint="cs"/>
          <w:rtl/>
        </w:rPr>
        <w:tab/>
        <w:t xml:space="preserve"> לעומת המצב של יום שלישי, שנאמר בו פעמיים כי טוב, ואז החבר צפוף כל כך. אולי נעבור לאולם הרצאות.</w:t>
      </w:r>
    </w:p>
    <w:p w14:paraId="59E490D5" w14:textId="77777777" w:rsidR="008F3D15" w:rsidRPr="008F3D15" w:rsidRDefault="008F3D15" w:rsidP="008F3D15">
      <w:pPr>
        <w:bidi/>
        <w:rPr>
          <w:rFonts w:cs="David" w:hint="cs"/>
          <w:rtl/>
        </w:rPr>
      </w:pPr>
    </w:p>
    <w:p w14:paraId="309528B3" w14:textId="77777777" w:rsidR="008F3D15" w:rsidRPr="008F3D15" w:rsidRDefault="008F3D15" w:rsidP="008F3D15">
      <w:pPr>
        <w:bidi/>
        <w:rPr>
          <w:rFonts w:cs="David" w:hint="cs"/>
          <w:rtl/>
        </w:rPr>
      </w:pPr>
      <w:r w:rsidRPr="008F3D15">
        <w:rPr>
          <w:rFonts w:cs="David" w:hint="cs"/>
          <w:u w:val="single"/>
          <w:rtl/>
        </w:rPr>
        <w:t>היו"ר דוד טל:</w:t>
      </w:r>
    </w:p>
    <w:p w14:paraId="65473564" w14:textId="77777777" w:rsidR="008F3D15" w:rsidRPr="008F3D15" w:rsidRDefault="008F3D15" w:rsidP="008F3D15">
      <w:pPr>
        <w:bidi/>
        <w:rPr>
          <w:rFonts w:cs="David" w:hint="cs"/>
          <w:rtl/>
        </w:rPr>
      </w:pPr>
    </w:p>
    <w:p w14:paraId="77D81969" w14:textId="77777777" w:rsidR="008F3D15" w:rsidRPr="008F3D15" w:rsidRDefault="008F3D15" w:rsidP="008F3D15">
      <w:pPr>
        <w:bidi/>
        <w:rPr>
          <w:rFonts w:cs="David" w:hint="cs"/>
          <w:rtl/>
        </w:rPr>
      </w:pPr>
      <w:r w:rsidRPr="008F3D15">
        <w:rPr>
          <w:rFonts w:cs="David" w:hint="cs"/>
          <w:rtl/>
        </w:rPr>
        <w:tab/>
        <w:t>אז לא תישמע טענה שעשיתי את הישיבות בזמנים שחברי הכנסת לא נמצאים בבית הזה.</w:t>
      </w:r>
    </w:p>
    <w:p w14:paraId="3853DA6A" w14:textId="77777777" w:rsidR="008F3D15" w:rsidRPr="008F3D15" w:rsidRDefault="008F3D15" w:rsidP="008F3D15">
      <w:pPr>
        <w:bidi/>
        <w:rPr>
          <w:rFonts w:cs="David" w:hint="cs"/>
          <w:rtl/>
        </w:rPr>
      </w:pPr>
    </w:p>
    <w:p w14:paraId="03EEE55C" w14:textId="77777777" w:rsidR="008F3D15" w:rsidRPr="008F3D15" w:rsidRDefault="008F3D15" w:rsidP="008F3D15">
      <w:pPr>
        <w:bidi/>
        <w:rPr>
          <w:rFonts w:cs="David" w:hint="cs"/>
          <w:rtl/>
        </w:rPr>
      </w:pPr>
      <w:r w:rsidRPr="008F3D15">
        <w:rPr>
          <w:rFonts w:cs="David" w:hint="cs"/>
          <w:rtl/>
        </w:rPr>
        <w:tab/>
        <w:t xml:space="preserve">חברי הכנסת, אנחנו עוברים לסעיף 22 </w:t>
      </w:r>
      <w:r w:rsidRPr="008F3D15">
        <w:rPr>
          <w:rFonts w:cs="David"/>
          <w:rtl/>
        </w:rPr>
        <w:t>–</w:t>
      </w:r>
      <w:r w:rsidRPr="008F3D15">
        <w:rPr>
          <w:rFonts w:cs="David" w:hint="cs"/>
          <w:rtl/>
        </w:rPr>
        <w:t xml:space="preserve"> קשר אמין והוגן. "22. חבר הכנסת יקיים את הקשר עם הציבור באופן אמין, אחראי והוגן". האם יש השגות?</w:t>
      </w:r>
    </w:p>
    <w:p w14:paraId="7EE1AD85" w14:textId="77777777" w:rsidR="008F3D15" w:rsidRPr="008F3D15" w:rsidRDefault="008F3D15" w:rsidP="008F3D15">
      <w:pPr>
        <w:bidi/>
        <w:rPr>
          <w:rFonts w:cs="David" w:hint="cs"/>
          <w:rtl/>
        </w:rPr>
      </w:pPr>
    </w:p>
    <w:p w14:paraId="32CAC2E0" w14:textId="77777777" w:rsidR="008F3D15" w:rsidRPr="008F3D15" w:rsidRDefault="008F3D15" w:rsidP="008F3D15">
      <w:pPr>
        <w:bidi/>
        <w:rPr>
          <w:rFonts w:cs="David" w:hint="cs"/>
          <w:rtl/>
        </w:rPr>
      </w:pPr>
      <w:r w:rsidRPr="008F3D15">
        <w:rPr>
          <w:rFonts w:cs="David" w:hint="cs"/>
          <w:u w:val="single"/>
          <w:rtl/>
        </w:rPr>
        <w:t>גדעון סער:</w:t>
      </w:r>
    </w:p>
    <w:p w14:paraId="27A2D315" w14:textId="77777777" w:rsidR="008F3D15" w:rsidRPr="008F3D15" w:rsidRDefault="008F3D15" w:rsidP="008F3D15">
      <w:pPr>
        <w:bidi/>
        <w:rPr>
          <w:rFonts w:cs="David" w:hint="cs"/>
          <w:rtl/>
        </w:rPr>
      </w:pPr>
    </w:p>
    <w:p w14:paraId="2C889FF3" w14:textId="77777777" w:rsidR="008F3D15" w:rsidRPr="008F3D15" w:rsidRDefault="008F3D15" w:rsidP="008F3D15">
      <w:pPr>
        <w:bidi/>
        <w:rPr>
          <w:rFonts w:cs="David" w:hint="cs"/>
          <w:rtl/>
        </w:rPr>
      </w:pPr>
      <w:r w:rsidRPr="008F3D15">
        <w:rPr>
          <w:rFonts w:cs="David" w:hint="cs"/>
          <w:rtl/>
        </w:rPr>
        <w:tab/>
        <w:t xml:space="preserve"> הכול דברים טובים ומצוינים.</w:t>
      </w:r>
    </w:p>
    <w:p w14:paraId="106D0685" w14:textId="77777777" w:rsidR="008F3D15" w:rsidRPr="008F3D15" w:rsidRDefault="008F3D15" w:rsidP="008F3D15">
      <w:pPr>
        <w:bidi/>
        <w:rPr>
          <w:rFonts w:cs="David" w:hint="cs"/>
          <w:u w:val="single"/>
          <w:rtl/>
        </w:rPr>
      </w:pPr>
    </w:p>
    <w:p w14:paraId="419FDC9B" w14:textId="77777777" w:rsidR="008F3D15" w:rsidRPr="008F3D15" w:rsidRDefault="008F3D15" w:rsidP="008F3D15">
      <w:pPr>
        <w:bidi/>
        <w:rPr>
          <w:rFonts w:cs="David" w:hint="cs"/>
          <w:rtl/>
        </w:rPr>
      </w:pPr>
      <w:r w:rsidRPr="008F3D15">
        <w:rPr>
          <w:rFonts w:cs="David" w:hint="cs"/>
          <w:u w:val="single"/>
          <w:rtl/>
        </w:rPr>
        <w:t>היו"ר דוד טל:</w:t>
      </w:r>
    </w:p>
    <w:p w14:paraId="2CDEFA4E" w14:textId="77777777" w:rsidR="008F3D15" w:rsidRPr="008F3D15" w:rsidRDefault="008F3D15" w:rsidP="008F3D15">
      <w:pPr>
        <w:bidi/>
        <w:rPr>
          <w:rFonts w:cs="David" w:hint="cs"/>
          <w:rtl/>
        </w:rPr>
      </w:pPr>
    </w:p>
    <w:p w14:paraId="01354D91" w14:textId="77777777" w:rsidR="008F3D15" w:rsidRPr="008F3D15" w:rsidRDefault="008F3D15" w:rsidP="008F3D15">
      <w:pPr>
        <w:bidi/>
        <w:rPr>
          <w:rFonts w:cs="David" w:hint="cs"/>
          <w:rtl/>
        </w:rPr>
      </w:pPr>
      <w:r w:rsidRPr="008F3D15">
        <w:rPr>
          <w:rFonts w:cs="David" w:hint="cs"/>
          <w:rtl/>
        </w:rPr>
        <w:tab/>
        <w:t>אישרנו את סעיף 22. אני מרשה לעצמי לדון בסעיפים כאלה ולעבור הלאה, משום שכבר דשו בזה, רק צריך לראות אם יש זווית אחרת לחברי הכנסת, שאולי לא היתה לחברי הוועדה, שהם לא חברי הכנסת. גם בוועדה ישבו חברי כנסת.</w:t>
      </w:r>
    </w:p>
    <w:p w14:paraId="74ED753C" w14:textId="77777777" w:rsidR="008F3D15" w:rsidRPr="008F3D15" w:rsidRDefault="008F3D15" w:rsidP="008F3D15">
      <w:pPr>
        <w:bidi/>
        <w:rPr>
          <w:rFonts w:cs="David" w:hint="cs"/>
          <w:rtl/>
        </w:rPr>
      </w:pPr>
    </w:p>
    <w:p w14:paraId="54B77C87"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1E31247B" w14:textId="77777777" w:rsidR="008F3D15" w:rsidRPr="008F3D15" w:rsidRDefault="008F3D15" w:rsidP="008F3D15">
      <w:pPr>
        <w:bidi/>
        <w:rPr>
          <w:rFonts w:cs="David" w:hint="cs"/>
          <w:rtl/>
        </w:rPr>
      </w:pPr>
    </w:p>
    <w:p w14:paraId="5E514990" w14:textId="77777777" w:rsidR="008F3D15" w:rsidRPr="008F3D15" w:rsidRDefault="008F3D15" w:rsidP="008F3D15">
      <w:pPr>
        <w:bidi/>
        <w:rPr>
          <w:rFonts w:cs="David" w:hint="cs"/>
          <w:rtl/>
        </w:rPr>
      </w:pPr>
      <w:r w:rsidRPr="008F3D15">
        <w:rPr>
          <w:rFonts w:cs="David" w:hint="cs"/>
          <w:rtl/>
        </w:rPr>
        <w:tab/>
        <w:t>ישבו חבר כנסת לשעבר ויושב-ראש ועדת הכנסת.</w:t>
      </w:r>
    </w:p>
    <w:p w14:paraId="6F801312" w14:textId="77777777" w:rsidR="008F3D15" w:rsidRPr="008F3D15" w:rsidRDefault="008F3D15" w:rsidP="008F3D15">
      <w:pPr>
        <w:bidi/>
        <w:rPr>
          <w:rFonts w:cs="David" w:hint="cs"/>
          <w:rtl/>
        </w:rPr>
      </w:pPr>
    </w:p>
    <w:p w14:paraId="1F6879C0" w14:textId="77777777" w:rsidR="008F3D15" w:rsidRPr="008F3D15" w:rsidRDefault="008F3D15" w:rsidP="008F3D15">
      <w:pPr>
        <w:bidi/>
        <w:rPr>
          <w:rFonts w:cs="David" w:hint="cs"/>
          <w:rtl/>
        </w:rPr>
      </w:pPr>
      <w:r w:rsidRPr="008F3D15">
        <w:rPr>
          <w:rFonts w:cs="David" w:hint="cs"/>
          <w:u w:val="single"/>
          <w:rtl/>
        </w:rPr>
        <w:t>אורי אריאל:</w:t>
      </w:r>
    </w:p>
    <w:p w14:paraId="061376EC" w14:textId="77777777" w:rsidR="008F3D15" w:rsidRPr="008F3D15" w:rsidRDefault="008F3D15" w:rsidP="008F3D15">
      <w:pPr>
        <w:bidi/>
        <w:rPr>
          <w:rFonts w:cs="David" w:hint="cs"/>
          <w:rtl/>
        </w:rPr>
      </w:pPr>
    </w:p>
    <w:p w14:paraId="33C5E9BE" w14:textId="77777777" w:rsidR="008F3D15" w:rsidRPr="008F3D15" w:rsidRDefault="008F3D15" w:rsidP="008F3D15">
      <w:pPr>
        <w:bidi/>
        <w:rPr>
          <w:rFonts w:cs="David" w:hint="cs"/>
          <w:rtl/>
        </w:rPr>
      </w:pPr>
      <w:r w:rsidRPr="008F3D15">
        <w:rPr>
          <w:rFonts w:cs="David" w:hint="cs"/>
          <w:rtl/>
        </w:rPr>
        <w:tab/>
        <w:t xml:space="preserve"> אני בסעיף 22 מציע למצוא את המילה המתאימה שההתייחסות תהיה בזמן אמת. אפשר להיות אמינים, אחראים והגונים אחרי שנתיים. מישהו כתב לך, אתה עונה לו.</w:t>
      </w:r>
    </w:p>
    <w:p w14:paraId="4AA4E5BB" w14:textId="77777777" w:rsidR="008F3D15" w:rsidRPr="008F3D15" w:rsidRDefault="008F3D15" w:rsidP="008F3D15">
      <w:pPr>
        <w:bidi/>
        <w:rPr>
          <w:rFonts w:cs="David" w:hint="cs"/>
          <w:rtl/>
        </w:rPr>
      </w:pPr>
    </w:p>
    <w:p w14:paraId="330E0A41" w14:textId="77777777" w:rsidR="008F3D15" w:rsidRPr="008F3D15" w:rsidRDefault="008F3D15" w:rsidP="008F3D15">
      <w:pPr>
        <w:bidi/>
        <w:rPr>
          <w:rFonts w:cs="David" w:hint="cs"/>
          <w:rtl/>
        </w:rPr>
      </w:pPr>
      <w:r w:rsidRPr="008F3D15">
        <w:rPr>
          <w:rFonts w:cs="David" w:hint="cs"/>
          <w:u w:val="single"/>
          <w:rtl/>
        </w:rPr>
        <w:t>גדעון סער:</w:t>
      </w:r>
    </w:p>
    <w:p w14:paraId="3CAC38DA" w14:textId="77777777" w:rsidR="008F3D15" w:rsidRPr="008F3D15" w:rsidRDefault="008F3D15" w:rsidP="008F3D15">
      <w:pPr>
        <w:bidi/>
        <w:rPr>
          <w:rFonts w:cs="David" w:hint="cs"/>
          <w:rtl/>
        </w:rPr>
      </w:pPr>
    </w:p>
    <w:p w14:paraId="360DE9D9" w14:textId="77777777" w:rsidR="008F3D15" w:rsidRPr="008F3D15" w:rsidRDefault="008F3D15" w:rsidP="008F3D15">
      <w:pPr>
        <w:bidi/>
        <w:rPr>
          <w:rFonts w:cs="David"/>
          <w:rtl/>
        </w:rPr>
      </w:pPr>
      <w:r w:rsidRPr="008F3D15">
        <w:rPr>
          <w:rFonts w:cs="David" w:hint="cs"/>
          <w:rtl/>
        </w:rPr>
        <w:tab/>
        <w:t xml:space="preserve"> זה הסעיף הבא.</w:t>
      </w:r>
    </w:p>
    <w:p w14:paraId="4ED0FDD3" w14:textId="77777777" w:rsidR="008F3D15" w:rsidRPr="008F3D15" w:rsidRDefault="008F3D15" w:rsidP="008F3D15">
      <w:pPr>
        <w:bidi/>
        <w:rPr>
          <w:rFonts w:cs="David" w:hint="cs"/>
          <w:rtl/>
        </w:rPr>
      </w:pPr>
    </w:p>
    <w:p w14:paraId="42A6793E" w14:textId="77777777" w:rsidR="008F3D15" w:rsidRPr="008F3D15" w:rsidRDefault="008F3D15" w:rsidP="008F3D15">
      <w:pPr>
        <w:bidi/>
        <w:rPr>
          <w:rFonts w:cs="David" w:hint="cs"/>
          <w:rtl/>
        </w:rPr>
      </w:pPr>
      <w:r w:rsidRPr="008F3D15">
        <w:rPr>
          <w:rFonts w:cs="David" w:hint="cs"/>
          <w:u w:val="single"/>
          <w:rtl/>
        </w:rPr>
        <w:t>היו"ר דוד טל:</w:t>
      </w:r>
    </w:p>
    <w:p w14:paraId="07862774" w14:textId="77777777" w:rsidR="008F3D15" w:rsidRPr="008F3D15" w:rsidRDefault="008F3D15" w:rsidP="008F3D15">
      <w:pPr>
        <w:bidi/>
        <w:rPr>
          <w:rFonts w:cs="David" w:hint="cs"/>
          <w:rtl/>
        </w:rPr>
      </w:pPr>
    </w:p>
    <w:p w14:paraId="40A43E25" w14:textId="77777777" w:rsidR="008F3D15" w:rsidRPr="008F3D15" w:rsidRDefault="008F3D15" w:rsidP="008F3D15">
      <w:pPr>
        <w:bidi/>
        <w:rPr>
          <w:rFonts w:cs="David" w:hint="cs"/>
          <w:rtl/>
        </w:rPr>
      </w:pPr>
      <w:r w:rsidRPr="008F3D15">
        <w:rPr>
          <w:rFonts w:cs="David" w:hint="cs"/>
          <w:b/>
          <w:bCs/>
          <w:i/>
          <w:iCs/>
          <w:u w:val="single"/>
          <w:rtl/>
        </w:rPr>
        <w:t>תשובה לפנייה</w:t>
      </w:r>
    </w:p>
    <w:p w14:paraId="77F0E356" w14:textId="77777777" w:rsidR="008F3D15" w:rsidRPr="008F3D15" w:rsidRDefault="008F3D15" w:rsidP="008F3D15">
      <w:pPr>
        <w:bidi/>
        <w:rPr>
          <w:rFonts w:cs="David" w:hint="cs"/>
          <w:rtl/>
        </w:rPr>
      </w:pPr>
    </w:p>
    <w:p w14:paraId="6F4E4889" w14:textId="77777777" w:rsidR="008F3D15" w:rsidRPr="008F3D15" w:rsidRDefault="008F3D15" w:rsidP="008F3D15">
      <w:pPr>
        <w:bidi/>
        <w:rPr>
          <w:rFonts w:cs="David" w:hint="cs"/>
          <w:rtl/>
        </w:rPr>
      </w:pPr>
      <w:r w:rsidRPr="008F3D15">
        <w:rPr>
          <w:rFonts w:cs="David" w:hint="cs"/>
          <w:rtl/>
        </w:rPr>
        <w:tab/>
        <w:t>"סעיף 23. חבר הכנסת שקיבל פנייה אישית בנוגע לתפקידו, ובה בקשה להתייחסותו או לעשייה על ידיו, יענה לפנייה, בעצמו או באמצעות עוזרו, במועד סביר."</w:t>
      </w:r>
    </w:p>
    <w:p w14:paraId="294197FF" w14:textId="77777777" w:rsidR="008F3D15" w:rsidRPr="008F3D15" w:rsidRDefault="008F3D15" w:rsidP="008F3D15">
      <w:pPr>
        <w:bidi/>
        <w:rPr>
          <w:rFonts w:cs="David" w:hint="cs"/>
          <w:rtl/>
        </w:rPr>
      </w:pPr>
    </w:p>
    <w:p w14:paraId="5470DE96" w14:textId="77777777" w:rsidR="008F3D15" w:rsidRPr="008F3D15" w:rsidRDefault="008F3D15" w:rsidP="008F3D15">
      <w:pPr>
        <w:bidi/>
        <w:rPr>
          <w:rFonts w:cs="David" w:hint="cs"/>
          <w:rtl/>
        </w:rPr>
      </w:pPr>
      <w:r w:rsidRPr="008F3D15">
        <w:rPr>
          <w:rFonts w:cs="David" w:hint="cs"/>
          <w:rtl/>
        </w:rPr>
        <w:tab/>
        <w:t xml:space="preserve"> האם אני צריך לענות לכל דואר שמגיע אלי?</w:t>
      </w:r>
    </w:p>
    <w:p w14:paraId="09180F3D" w14:textId="77777777" w:rsidR="008F3D15" w:rsidRPr="008F3D15" w:rsidRDefault="008F3D15" w:rsidP="008F3D15">
      <w:pPr>
        <w:bidi/>
        <w:rPr>
          <w:rFonts w:cs="David" w:hint="cs"/>
          <w:rtl/>
        </w:rPr>
      </w:pPr>
    </w:p>
    <w:p w14:paraId="7B0D5C77" w14:textId="77777777" w:rsidR="008F3D15" w:rsidRPr="008F3D15" w:rsidRDefault="008F3D15" w:rsidP="008F3D15">
      <w:pPr>
        <w:bidi/>
        <w:rPr>
          <w:rFonts w:cs="David" w:hint="cs"/>
          <w:rtl/>
        </w:rPr>
      </w:pPr>
      <w:r w:rsidRPr="008F3D15">
        <w:rPr>
          <w:rFonts w:cs="David" w:hint="cs"/>
          <w:u w:val="single"/>
          <w:rtl/>
        </w:rPr>
        <w:t>גדעון סער:</w:t>
      </w:r>
    </w:p>
    <w:p w14:paraId="4AA1421B" w14:textId="77777777" w:rsidR="008F3D15" w:rsidRPr="008F3D15" w:rsidRDefault="008F3D15" w:rsidP="008F3D15">
      <w:pPr>
        <w:bidi/>
        <w:rPr>
          <w:rFonts w:cs="David" w:hint="cs"/>
          <w:rtl/>
        </w:rPr>
      </w:pPr>
    </w:p>
    <w:p w14:paraId="2771EFD5" w14:textId="77777777" w:rsidR="008F3D15" w:rsidRPr="008F3D15" w:rsidRDefault="008F3D15" w:rsidP="008F3D15">
      <w:pPr>
        <w:bidi/>
        <w:rPr>
          <w:rFonts w:cs="David" w:hint="cs"/>
          <w:rtl/>
        </w:rPr>
      </w:pPr>
      <w:r w:rsidRPr="008F3D15">
        <w:rPr>
          <w:rFonts w:cs="David" w:hint="cs"/>
          <w:rtl/>
        </w:rPr>
        <w:tab/>
        <w:t xml:space="preserve"> אני רוצה רק ליידע, ודאי זה לא יפתיע את חברי, ואני מזמין גם את כבוד השופט זמיר ופרופסור כשר לעלות איתי לקומה החמישית בשעה 11:00, לראות את התיבה שלי, שבה יש מכתבים לגובה, יש גם דברים, אני מניח, שחלף זמן סביר מאז שנתקבלו אצלי. אני לא אומר שיש לי בעיה עם הסעיף, אני מציין בהזדמנות זו שכוח האדם שיש לנו לצורך מילוי התפקיד, באנדרסטייטמנט, לא מספיק. יש פניות שמערבות שאלה של משפט, יש פניות שהן פניות של הצעות טכניות. אתה מקבל כמויות רציניות מדי יום. אם אתה רוצה לענות בתוך זמן סביר, אתה יכול לכתוב שזה הועבר לטיפול, אין בעיה, אתה יכול לעשות את זה באותו יום, אם אתה רוצה לענות תשובה רצינית, זה בלתי אפשרי. אגב, מאז שנכנס נושא המייל, זה כמובן קיבל תאוצה, כי אתה מקבל המון מיילים כל יום. אני דוגל בסעיף הזה, אבל מעבר לזה צריך לחשוב, וזה ודאי, אדוני, מנדט מובהק של הוועדה, איך אנחנו מצליחים לשרת את הציבור כמו שמגיע לו.</w:t>
      </w:r>
    </w:p>
    <w:p w14:paraId="590A990A" w14:textId="77777777" w:rsidR="008F3D15" w:rsidRPr="008F3D15" w:rsidRDefault="008F3D15" w:rsidP="008F3D15">
      <w:pPr>
        <w:bidi/>
        <w:rPr>
          <w:rFonts w:cs="David" w:hint="cs"/>
          <w:rtl/>
        </w:rPr>
      </w:pPr>
    </w:p>
    <w:p w14:paraId="069E0C99" w14:textId="77777777" w:rsidR="008F3D15" w:rsidRDefault="008F3D15" w:rsidP="008F3D15">
      <w:pPr>
        <w:bidi/>
        <w:rPr>
          <w:rFonts w:cs="David" w:hint="cs"/>
          <w:u w:val="single"/>
          <w:rtl/>
        </w:rPr>
      </w:pPr>
    </w:p>
    <w:p w14:paraId="7855F5A3" w14:textId="77777777" w:rsidR="008F3D15" w:rsidRDefault="008F3D15" w:rsidP="008F3D15">
      <w:pPr>
        <w:bidi/>
        <w:rPr>
          <w:rFonts w:cs="David" w:hint="cs"/>
          <w:u w:val="single"/>
          <w:rtl/>
        </w:rPr>
      </w:pPr>
    </w:p>
    <w:p w14:paraId="14BD66ED" w14:textId="77777777" w:rsidR="008F3D15" w:rsidRPr="008F3D15" w:rsidRDefault="008F3D15" w:rsidP="008F3D15">
      <w:pPr>
        <w:bidi/>
        <w:rPr>
          <w:rFonts w:cs="David" w:hint="cs"/>
          <w:rtl/>
        </w:rPr>
      </w:pPr>
      <w:r w:rsidRPr="008F3D15">
        <w:rPr>
          <w:rFonts w:cs="David" w:hint="cs"/>
          <w:u w:val="single"/>
          <w:rtl/>
        </w:rPr>
        <w:t>היו"ר דוד טל:</w:t>
      </w:r>
    </w:p>
    <w:p w14:paraId="41225D8D" w14:textId="77777777" w:rsidR="008F3D15" w:rsidRPr="008F3D15" w:rsidRDefault="008F3D15" w:rsidP="008F3D15">
      <w:pPr>
        <w:bidi/>
        <w:rPr>
          <w:rFonts w:cs="David" w:hint="cs"/>
          <w:rtl/>
        </w:rPr>
      </w:pPr>
    </w:p>
    <w:p w14:paraId="5E6BC0B0" w14:textId="77777777" w:rsidR="008F3D15" w:rsidRPr="008F3D15" w:rsidRDefault="008F3D15" w:rsidP="008F3D15">
      <w:pPr>
        <w:bidi/>
        <w:rPr>
          <w:rFonts w:cs="David" w:hint="cs"/>
          <w:rtl/>
        </w:rPr>
      </w:pPr>
      <w:r w:rsidRPr="008F3D15">
        <w:rPr>
          <w:rFonts w:cs="David" w:hint="cs"/>
          <w:rtl/>
        </w:rPr>
        <w:tab/>
        <w:t>הייתי לפני כחודשיים בארצות-הברית, ביקרתי בסנאט ובקונגרס, והסתבר שלאיש קונגרס יש 17 עוזרים.</w:t>
      </w:r>
    </w:p>
    <w:p w14:paraId="66CC114D" w14:textId="77777777" w:rsidR="008F3D15" w:rsidRPr="008F3D15" w:rsidRDefault="008F3D15" w:rsidP="008F3D15">
      <w:pPr>
        <w:bidi/>
        <w:rPr>
          <w:rFonts w:cs="David" w:hint="cs"/>
          <w:rtl/>
        </w:rPr>
      </w:pPr>
    </w:p>
    <w:p w14:paraId="3DC0B05B" w14:textId="77777777" w:rsidR="008F3D15" w:rsidRPr="008F3D15" w:rsidRDefault="008F3D15" w:rsidP="008F3D15">
      <w:pPr>
        <w:bidi/>
        <w:rPr>
          <w:rFonts w:cs="David" w:hint="cs"/>
          <w:rtl/>
        </w:rPr>
      </w:pPr>
      <w:r w:rsidRPr="008F3D15">
        <w:rPr>
          <w:rFonts w:cs="David" w:hint="cs"/>
          <w:u w:val="single"/>
          <w:rtl/>
        </w:rPr>
        <w:t>גדעון סער:</w:t>
      </w:r>
    </w:p>
    <w:p w14:paraId="243A76CA" w14:textId="77777777" w:rsidR="008F3D15" w:rsidRPr="008F3D15" w:rsidRDefault="008F3D15" w:rsidP="008F3D15">
      <w:pPr>
        <w:bidi/>
        <w:rPr>
          <w:rFonts w:cs="David" w:hint="cs"/>
          <w:rtl/>
        </w:rPr>
      </w:pPr>
    </w:p>
    <w:p w14:paraId="71EBF427" w14:textId="77777777" w:rsidR="008F3D15" w:rsidRPr="008F3D15" w:rsidRDefault="008F3D15" w:rsidP="008F3D15">
      <w:pPr>
        <w:bidi/>
        <w:rPr>
          <w:rFonts w:cs="David" w:hint="cs"/>
          <w:rtl/>
        </w:rPr>
      </w:pPr>
      <w:r w:rsidRPr="008F3D15">
        <w:rPr>
          <w:rFonts w:cs="David" w:hint="cs"/>
          <w:rtl/>
        </w:rPr>
        <w:tab/>
        <w:t xml:space="preserve"> לסנטור יש יותר עוזרים.</w:t>
      </w:r>
    </w:p>
    <w:p w14:paraId="04027508" w14:textId="77777777" w:rsidR="008F3D15" w:rsidRPr="008F3D15" w:rsidRDefault="008F3D15" w:rsidP="008F3D15">
      <w:pPr>
        <w:bidi/>
        <w:rPr>
          <w:rFonts w:cs="David" w:hint="cs"/>
          <w:rtl/>
        </w:rPr>
      </w:pPr>
    </w:p>
    <w:p w14:paraId="6D5066EE" w14:textId="77777777" w:rsidR="008F3D15" w:rsidRPr="008F3D15" w:rsidRDefault="008F3D15" w:rsidP="008F3D15">
      <w:pPr>
        <w:bidi/>
        <w:rPr>
          <w:rFonts w:cs="David" w:hint="cs"/>
          <w:rtl/>
        </w:rPr>
      </w:pPr>
      <w:r w:rsidRPr="008F3D15">
        <w:rPr>
          <w:rFonts w:cs="David" w:hint="cs"/>
          <w:u w:val="single"/>
          <w:rtl/>
        </w:rPr>
        <w:t>היו"ר דוד טל:</w:t>
      </w:r>
    </w:p>
    <w:p w14:paraId="4089AD0D" w14:textId="77777777" w:rsidR="008F3D15" w:rsidRPr="008F3D15" w:rsidRDefault="008F3D15" w:rsidP="008F3D15">
      <w:pPr>
        <w:bidi/>
        <w:rPr>
          <w:rFonts w:cs="David" w:hint="cs"/>
          <w:rtl/>
        </w:rPr>
      </w:pPr>
    </w:p>
    <w:p w14:paraId="7CC09779" w14:textId="77777777" w:rsidR="008F3D15" w:rsidRPr="008F3D15" w:rsidRDefault="008F3D15" w:rsidP="008F3D15">
      <w:pPr>
        <w:bidi/>
        <w:rPr>
          <w:rFonts w:cs="David" w:hint="cs"/>
          <w:rtl/>
        </w:rPr>
      </w:pPr>
      <w:r w:rsidRPr="008F3D15">
        <w:rPr>
          <w:rFonts w:cs="David" w:hint="cs"/>
          <w:rtl/>
        </w:rPr>
        <w:tab/>
        <w:t xml:space="preserve"> לא, להפך. לסנטורים יש פחות עוזרים, ולאנשי הקונגרס יש יותר. התפלאתי, כי מעמד הסנטור יותר גבוה משל איש הקונגרס, יש 400 אנשי קונגרס ו-100 סנטורים. 17 עוזרים: אחד בתחום העבודה, אחד בתחום הכלכלה, אחד בתחום הבריאות, ואחד בתחום המשפט, ואז יכול אותו שליח ציבור למלא את תפקידו כמו שצריך. אני חושש להעלות את זה, שמא אנשי התקשורת, ויש לנו פה נציגים של תקשורת, יעוטו עלינו כמוצאי שלל רב. אם רוצים למלא את החובות שלנו כפי שהיה ראוי שימלאו, אין ספק שכוח האדם שעומד לרשותנו, ואני לא מתעלם </w:t>
      </w:r>
      <w:proofErr w:type="spellStart"/>
      <w:r w:rsidRPr="008F3D15">
        <w:rPr>
          <w:rFonts w:cs="David" w:hint="cs"/>
          <w:rtl/>
        </w:rPr>
        <w:t>מהממ"מ</w:t>
      </w:r>
      <w:proofErr w:type="spellEnd"/>
      <w:r w:rsidRPr="008F3D15">
        <w:rPr>
          <w:rFonts w:cs="David" w:hint="cs"/>
          <w:rtl/>
        </w:rPr>
        <w:t xml:space="preserve"> שיש לנו, אני לא מתעלם מכל מיני גורמים כאלה ואחרים שאפשר להיעזר בהם, גם עמותות חיצוניות, יש שסוברים, למשל, שלא צריך להיעזר בעמותות חיצוניות, אפשר לדלות חומר, אבל זה לא דומה כשיש לך עוזרים מקצועניים, מומחים בנושא הזה שנמצאים לידך.</w:t>
      </w:r>
    </w:p>
    <w:p w14:paraId="037FEF4D" w14:textId="77777777" w:rsidR="008F3D15" w:rsidRPr="008F3D15" w:rsidRDefault="008F3D15" w:rsidP="008F3D15">
      <w:pPr>
        <w:bidi/>
        <w:rPr>
          <w:rFonts w:cs="David" w:hint="cs"/>
          <w:rtl/>
        </w:rPr>
      </w:pPr>
    </w:p>
    <w:p w14:paraId="5E0C17A4" w14:textId="77777777" w:rsidR="008F3D15" w:rsidRPr="008F3D15" w:rsidRDefault="008F3D15" w:rsidP="008F3D15">
      <w:pPr>
        <w:bidi/>
        <w:rPr>
          <w:rFonts w:cs="David" w:hint="cs"/>
          <w:rtl/>
        </w:rPr>
      </w:pPr>
      <w:proofErr w:type="spellStart"/>
      <w:r w:rsidRPr="008F3D15">
        <w:rPr>
          <w:rFonts w:cs="David" w:hint="cs"/>
          <w:u w:val="single"/>
          <w:rtl/>
        </w:rPr>
        <w:t>אסא</w:t>
      </w:r>
      <w:proofErr w:type="spellEnd"/>
      <w:r w:rsidRPr="008F3D15">
        <w:rPr>
          <w:rFonts w:cs="David" w:hint="cs"/>
          <w:u w:val="single"/>
          <w:rtl/>
        </w:rPr>
        <w:t xml:space="preserve"> כשר:</w:t>
      </w:r>
    </w:p>
    <w:p w14:paraId="10F3D109" w14:textId="77777777" w:rsidR="008F3D15" w:rsidRPr="008F3D15" w:rsidRDefault="008F3D15" w:rsidP="008F3D15">
      <w:pPr>
        <w:bidi/>
        <w:rPr>
          <w:rFonts w:cs="David" w:hint="cs"/>
          <w:rtl/>
        </w:rPr>
      </w:pPr>
    </w:p>
    <w:p w14:paraId="74A713AB" w14:textId="77777777" w:rsidR="008F3D15" w:rsidRPr="008F3D15" w:rsidRDefault="008F3D15" w:rsidP="008F3D15">
      <w:pPr>
        <w:bidi/>
        <w:rPr>
          <w:rFonts w:cs="David" w:hint="cs"/>
          <w:rtl/>
        </w:rPr>
      </w:pPr>
      <w:r w:rsidRPr="008F3D15">
        <w:rPr>
          <w:rFonts w:cs="David" w:hint="cs"/>
          <w:rtl/>
        </w:rPr>
        <w:tab/>
        <w:t>הסעיף הזה הוא באמת סעיף מינימליסטי, הוא בא להגיד שאם חבר הכנסת מקבל מכתב אישי, לא מכתב שמופנה בצורה גורפת לכל חברי הכנסת, חובתו להשיב עליו, לא חובתו לטפל בו. חובתו לא להשאיר אותו בלא תשובה. כתבתי מכתב לחבר הכנסת סער, לא מתקבל על הדעת לשמור על כבוד הכנסת בצורה כזאת שאני לא אשמע כלום כתוצאה מזה. בקשר לטיפול עצמו, יש הסעיף של פנייה לרשות ציבורית בהמשך, שהוא הטיפול הענייני במה שכתבו לחבר הכנסת, אבל כאן זה רק בקשר למה שיש לעובדי ציבור. אתה מקבל מכתב מן הציבור, אתה חייב להגיב. התגובה יכולה להיות: קיבלתי.</w:t>
      </w:r>
    </w:p>
    <w:p w14:paraId="48AA7950" w14:textId="77777777" w:rsidR="008F3D15" w:rsidRPr="008F3D15" w:rsidRDefault="008F3D15" w:rsidP="008F3D15">
      <w:pPr>
        <w:bidi/>
        <w:rPr>
          <w:rFonts w:cs="David" w:hint="cs"/>
          <w:rtl/>
        </w:rPr>
      </w:pPr>
    </w:p>
    <w:p w14:paraId="4EFCC502" w14:textId="77777777" w:rsidR="008F3D15" w:rsidRPr="008F3D15" w:rsidRDefault="008F3D15" w:rsidP="008F3D15">
      <w:pPr>
        <w:bidi/>
        <w:rPr>
          <w:rFonts w:cs="David" w:hint="cs"/>
          <w:rtl/>
        </w:rPr>
      </w:pPr>
      <w:r w:rsidRPr="008F3D15">
        <w:rPr>
          <w:rFonts w:cs="David" w:hint="cs"/>
          <w:u w:val="single"/>
          <w:rtl/>
        </w:rPr>
        <w:t>היו"ר דוד טל:</w:t>
      </w:r>
    </w:p>
    <w:p w14:paraId="521EBA7D" w14:textId="77777777" w:rsidR="008F3D15" w:rsidRPr="008F3D15" w:rsidRDefault="008F3D15" w:rsidP="008F3D15">
      <w:pPr>
        <w:bidi/>
        <w:rPr>
          <w:rFonts w:cs="David" w:hint="cs"/>
          <w:rtl/>
        </w:rPr>
      </w:pPr>
    </w:p>
    <w:p w14:paraId="7FE5224D" w14:textId="77777777" w:rsidR="008F3D15" w:rsidRPr="008F3D15" w:rsidRDefault="008F3D15" w:rsidP="008F3D15">
      <w:pPr>
        <w:bidi/>
        <w:rPr>
          <w:rFonts w:cs="David" w:hint="cs"/>
          <w:rtl/>
        </w:rPr>
      </w:pPr>
      <w:r w:rsidRPr="008F3D15">
        <w:rPr>
          <w:rFonts w:cs="David" w:hint="cs"/>
          <w:rtl/>
        </w:rPr>
        <w:tab/>
        <w:t>יטופל, יועבר.</w:t>
      </w:r>
    </w:p>
    <w:p w14:paraId="1461DC76" w14:textId="77777777" w:rsidR="008F3D15" w:rsidRPr="008F3D15" w:rsidRDefault="008F3D15" w:rsidP="008F3D15">
      <w:pPr>
        <w:bidi/>
        <w:rPr>
          <w:rFonts w:cs="David" w:hint="cs"/>
          <w:rtl/>
        </w:rPr>
      </w:pPr>
    </w:p>
    <w:p w14:paraId="09535158" w14:textId="77777777" w:rsidR="008F3D15" w:rsidRPr="008F3D15" w:rsidRDefault="008F3D15" w:rsidP="008F3D15">
      <w:pPr>
        <w:bidi/>
        <w:rPr>
          <w:rFonts w:cs="David" w:hint="cs"/>
          <w:rtl/>
        </w:rPr>
      </w:pPr>
      <w:r w:rsidRPr="008F3D15">
        <w:rPr>
          <w:rFonts w:cs="David" w:hint="cs"/>
          <w:u w:val="single"/>
          <w:rtl/>
        </w:rPr>
        <w:t>יצחק זמיר:</w:t>
      </w:r>
    </w:p>
    <w:p w14:paraId="5C645277" w14:textId="77777777" w:rsidR="008F3D15" w:rsidRPr="008F3D15" w:rsidRDefault="008F3D15" w:rsidP="008F3D15">
      <w:pPr>
        <w:bidi/>
        <w:rPr>
          <w:rFonts w:cs="David" w:hint="cs"/>
          <w:rtl/>
        </w:rPr>
      </w:pPr>
    </w:p>
    <w:p w14:paraId="0FBC9399" w14:textId="77777777" w:rsidR="008F3D15" w:rsidRPr="008F3D15" w:rsidRDefault="008F3D15" w:rsidP="008F3D15">
      <w:pPr>
        <w:bidi/>
        <w:rPr>
          <w:rFonts w:cs="David" w:hint="cs"/>
          <w:rtl/>
        </w:rPr>
      </w:pPr>
      <w:r w:rsidRPr="008F3D15">
        <w:rPr>
          <w:rFonts w:cs="David" w:hint="cs"/>
          <w:rtl/>
        </w:rPr>
        <w:tab/>
        <w:t>אפשר לכתוב שזה לא בסמכותי או לא בענייני.</w:t>
      </w:r>
    </w:p>
    <w:p w14:paraId="50770B6E" w14:textId="77777777" w:rsidR="008F3D15" w:rsidRPr="008F3D15" w:rsidRDefault="008F3D15" w:rsidP="008F3D15">
      <w:pPr>
        <w:bidi/>
        <w:rPr>
          <w:rFonts w:cs="David" w:hint="cs"/>
          <w:rtl/>
        </w:rPr>
      </w:pPr>
    </w:p>
    <w:p w14:paraId="01FE534E" w14:textId="77777777" w:rsidR="008F3D15" w:rsidRPr="008F3D15" w:rsidRDefault="008F3D15" w:rsidP="008F3D15">
      <w:pPr>
        <w:bidi/>
        <w:rPr>
          <w:rFonts w:cs="David" w:hint="cs"/>
          <w:rtl/>
        </w:rPr>
      </w:pPr>
      <w:r w:rsidRPr="008F3D15">
        <w:rPr>
          <w:rFonts w:cs="David" w:hint="cs"/>
          <w:u w:val="single"/>
          <w:rtl/>
        </w:rPr>
        <w:t>יצחק זיו:</w:t>
      </w:r>
    </w:p>
    <w:p w14:paraId="14CE90BC" w14:textId="77777777" w:rsidR="008F3D15" w:rsidRPr="008F3D15" w:rsidRDefault="008F3D15" w:rsidP="008F3D15">
      <w:pPr>
        <w:bidi/>
        <w:rPr>
          <w:rFonts w:cs="David" w:hint="cs"/>
          <w:rtl/>
        </w:rPr>
      </w:pPr>
    </w:p>
    <w:p w14:paraId="53933505" w14:textId="77777777" w:rsidR="008F3D15" w:rsidRPr="008F3D15" w:rsidRDefault="008F3D15" w:rsidP="008F3D15">
      <w:pPr>
        <w:bidi/>
        <w:rPr>
          <w:rFonts w:cs="David" w:hint="cs"/>
          <w:rtl/>
        </w:rPr>
      </w:pPr>
      <w:r w:rsidRPr="008F3D15">
        <w:rPr>
          <w:rFonts w:cs="David" w:hint="cs"/>
          <w:rtl/>
        </w:rPr>
        <w:tab/>
        <w:t xml:space="preserve"> אם אנחנו רוצים להתייחס ברצינות למכתבים, זה לא "קיבלתי מכתבך". יותר טוב לא לענות, משום שזה מעמיד אותך במצב לא נעים. קיבלת. מה עשית? התייחסות רצינית למכתב מצריכה כוח-אדם, אני לא מתייחס למספרים ששמענו עכשיו, אבל בכוח-האדם שיש ובתנאים שאנחנו נמצאים בהם אין אפשרות לענות בצורה רצינית למכתבים.</w:t>
      </w:r>
    </w:p>
    <w:p w14:paraId="5165DE8D" w14:textId="77777777" w:rsidR="008F3D15" w:rsidRPr="008F3D15" w:rsidRDefault="008F3D15" w:rsidP="008F3D15">
      <w:pPr>
        <w:bidi/>
        <w:rPr>
          <w:rFonts w:cs="David" w:hint="cs"/>
          <w:rtl/>
        </w:rPr>
      </w:pPr>
    </w:p>
    <w:p w14:paraId="4C17A9FA" w14:textId="77777777" w:rsidR="008F3D15" w:rsidRPr="008F3D15" w:rsidRDefault="008F3D15" w:rsidP="008F3D15">
      <w:pPr>
        <w:bidi/>
        <w:rPr>
          <w:rFonts w:cs="David" w:hint="cs"/>
          <w:rtl/>
        </w:rPr>
      </w:pPr>
      <w:r w:rsidRPr="008F3D15">
        <w:rPr>
          <w:rFonts w:cs="David" w:hint="cs"/>
          <w:u w:val="single"/>
          <w:rtl/>
        </w:rPr>
        <w:t>יצחק זמיר:</w:t>
      </w:r>
    </w:p>
    <w:p w14:paraId="42E0C518" w14:textId="77777777" w:rsidR="008F3D15" w:rsidRPr="008F3D15" w:rsidRDefault="008F3D15" w:rsidP="008F3D15">
      <w:pPr>
        <w:bidi/>
        <w:rPr>
          <w:rFonts w:cs="David" w:hint="cs"/>
          <w:rtl/>
        </w:rPr>
      </w:pPr>
    </w:p>
    <w:p w14:paraId="43F60B6D" w14:textId="77777777" w:rsidR="008F3D15" w:rsidRPr="008F3D15" w:rsidRDefault="008F3D15" w:rsidP="008F3D15">
      <w:pPr>
        <w:bidi/>
        <w:rPr>
          <w:rFonts w:cs="David" w:hint="cs"/>
          <w:rtl/>
        </w:rPr>
      </w:pPr>
      <w:r w:rsidRPr="008F3D15">
        <w:rPr>
          <w:rFonts w:cs="David" w:hint="cs"/>
          <w:rtl/>
        </w:rPr>
        <w:tab/>
        <w:t>הכוונה היא באמת מינימליסטית, כדי לא ליצור את הרושם שאין שום התייחסות לציבור. אם חבר הכנסת אומר: אני מודה על מכתבך, זה לא בתחום העניינים שלי, תפנה אל מישהו אחר, זה בסדר. אגב, כל עובדי המדינה, לפי חוק, אם הם מקבלים פנייה, הם חייבים להשיב. התשובה יכולה להיות מאוד קצרה, סטנדרטית, שהעוזר יכול להשיב. למשל, קיבלתי את מכתבך, אני אעביר את זה לרשות, אני לא אטפל בזה.</w:t>
      </w:r>
    </w:p>
    <w:p w14:paraId="5121290B" w14:textId="77777777" w:rsidR="008F3D15" w:rsidRPr="008F3D15" w:rsidRDefault="008F3D15" w:rsidP="008F3D15">
      <w:pPr>
        <w:bidi/>
        <w:rPr>
          <w:rFonts w:cs="David" w:hint="cs"/>
          <w:rtl/>
        </w:rPr>
      </w:pPr>
      <w:r>
        <w:rPr>
          <w:rFonts w:cs="David"/>
          <w:rtl/>
        </w:rPr>
        <w:br w:type="page"/>
      </w:r>
    </w:p>
    <w:p w14:paraId="003059AD" w14:textId="77777777" w:rsidR="008F3D15" w:rsidRPr="008F3D15" w:rsidRDefault="008F3D15" w:rsidP="008F3D15">
      <w:pPr>
        <w:bidi/>
        <w:rPr>
          <w:rFonts w:cs="David" w:hint="cs"/>
          <w:rtl/>
        </w:rPr>
      </w:pPr>
      <w:r w:rsidRPr="008F3D15">
        <w:rPr>
          <w:rFonts w:cs="David" w:hint="cs"/>
          <w:u w:val="single"/>
          <w:rtl/>
        </w:rPr>
        <w:t>יצחק זיו:</w:t>
      </w:r>
    </w:p>
    <w:p w14:paraId="59ECEAAF" w14:textId="77777777" w:rsidR="008F3D15" w:rsidRPr="008F3D15" w:rsidRDefault="008F3D15" w:rsidP="008F3D15">
      <w:pPr>
        <w:bidi/>
        <w:rPr>
          <w:rFonts w:cs="David" w:hint="cs"/>
          <w:rtl/>
        </w:rPr>
      </w:pPr>
    </w:p>
    <w:p w14:paraId="70F41530" w14:textId="77777777" w:rsidR="008F3D15" w:rsidRPr="008F3D15" w:rsidRDefault="008F3D15" w:rsidP="008F3D15">
      <w:pPr>
        <w:bidi/>
        <w:rPr>
          <w:rFonts w:cs="David" w:hint="cs"/>
          <w:rtl/>
        </w:rPr>
      </w:pPr>
      <w:r w:rsidRPr="008F3D15">
        <w:rPr>
          <w:rFonts w:cs="David" w:hint="cs"/>
          <w:rtl/>
        </w:rPr>
        <w:tab/>
        <w:t xml:space="preserve"> לדוגמה קיבלתי מכתב מאיזה אסיר, הוא נגע ללבי, ועניתי. אני לא אגיד לכם מה קרה שבועיים אחרי זה, פתאום כל האסירים היו חברים שלי, ואז התעלמתי, כי לא יכולתי. זה בדיוק המקרה שאני מתייחס אליו.</w:t>
      </w:r>
    </w:p>
    <w:p w14:paraId="5EDDC3F4" w14:textId="77777777" w:rsidR="008F3D15" w:rsidRPr="008F3D15" w:rsidRDefault="008F3D15" w:rsidP="008F3D15">
      <w:pPr>
        <w:bidi/>
        <w:rPr>
          <w:rFonts w:cs="David" w:hint="cs"/>
          <w:rtl/>
        </w:rPr>
      </w:pPr>
    </w:p>
    <w:p w14:paraId="7CB348AB" w14:textId="77777777" w:rsidR="008F3D15" w:rsidRPr="008F3D15" w:rsidRDefault="008F3D15" w:rsidP="008F3D15">
      <w:pPr>
        <w:bidi/>
        <w:rPr>
          <w:rFonts w:cs="David" w:hint="cs"/>
          <w:rtl/>
        </w:rPr>
      </w:pPr>
      <w:r w:rsidRPr="008F3D15">
        <w:rPr>
          <w:rFonts w:cs="David" w:hint="cs"/>
          <w:u w:val="single"/>
          <w:rtl/>
        </w:rPr>
        <w:t>רונית תירוש:</w:t>
      </w:r>
    </w:p>
    <w:p w14:paraId="04F7D0F2" w14:textId="77777777" w:rsidR="008F3D15" w:rsidRPr="008F3D15" w:rsidRDefault="008F3D15" w:rsidP="008F3D15">
      <w:pPr>
        <w:bidi/>
        <w:rPr>
          <w:rFonts w:cs="David" w:hint="cs"/>
          <w:rtl/>
        </w:rPr>
      </w:pPr>
    </w:p>
    <w:p w14:paraId="32177B1A" w14:textId="77777777" w:rsidR="008F3D15" w:rsidRPr="008F3D15" w:rsidRDefault="008F3D15" w:rsidP="008F3D15">
      <w:pPr>
        <w:bidi/>
        <w:rPr>
          <w:rFonts w:cs="David" w:hint="cs"/>
          <w:rtl/>
        </w:rPr>
      </w:pPr>
      <w:r w:rsidRPr="008F3D15">
        <w:rPr>
          <w:rFonts w:cs="David" w:hint="cs"/>
          <w:rtl/>
        </w:rPr>
        <w:tab/>
        <w:t xml:space="preserve"> העומס הוא עומס, זה נכון, גם היום, בפקס, יש תחושה שאתה שולח, ואתה לא יודע אם מישהו קיבל. כמו שנאמר כאן, הטיפול יכול לקחת זמן, אבל עצם העובדה שאתה מאשר שקיבלת, לפחות אדם יודע. אחרת, הוא נשאר עם תחושה באוויר, וזה לא נעים. נסתכל על עצמנו, כשאנחנו פונים לרשויות.</w:t>
      </w:r>
    </w:p>
    <w:p w14:paraId="49DA6E36" w14:textId="77777777" w:rsidR="008F3D15" w:rsidRPr="008F3D15" w:rsidRDefault="008F3D15" w:rsidP="008F3D15">
      <w:pPr>
        <w:bidi/>
        <w:rPr>
          <w:rFonts w:cs="David" w:hint="cs"/>
          <w:rtl/>
        </w:rPr>
      </w:pPr>
    </w:p>
    <w:p w14:paraId="5BC2D852" w14:textId="77777777" w:rsidR="008F3D15" w:rsidRPr="008F3D15" w:rsidRDefault="008F3D15" w:rsidP="008F3D15">
      <w:pPr>
        <w:bidi/>
        <w:rPr>
          <w:rFonts w:cs="David" w:hint="cs"/>
          <w:rtl/>
        </w:rPr>
      </w:pPr>
      <w:r w:rsidRPr="008F3D15">
        <w:rPr>
          <w:rFonts w:cs="David" w:hint="cs"/>
          <w:u w:val="single"/>
          <w:rtl/>
        </w:rPr>
        <w:t>יצחק זמיר:</w:t>
      </w:r>
    </w:p>
    <w:p w14:paraId="5CF19F4C" w14:textId="77777777" w:rsidR="008F3D15" w:rsidRPr="008F3D15" w:rsidRDefault="008F3D15" w:rsidP="008F3D15">
      <w:pPr>
        <w:bidi/>
        <w:rPr>
          <w:rFonts w:cs="David" w:hint="cs"/>
          <w:rtl/>
        </w:rPr>
      </w:pPr>
    </w:p>
    <w:p w14:paraId="3C791AD3" w14:textId="77777777" w:rsidR="008F3D15" w:rsidRPr="008F3D15" w:rsidRDefault="008F3D15" w:rsidP="008F3D15">
      <w:pPr>
        <w:bidi/>
        <w:rPr>
          <w:rFonts w:cs="David" w:hint="cs"/>
          <w:rtl/>
        </w:rPr>
      </w:pPr>
      <w:r w:rsidRPr="008F3D15">
        <w:rPr>
          <w:rFonts w:cs="David" w:hint="cs"/>
          <w:rtl/>
        </w:rPr>
        <w:tab/>
        <w:t xml:space="preserve">מספיק שאתה נותן הוראות לעוזר </w:t>
      </w:r>
      <w:proofErr w:type="spellStart"/>
      <w:r w:rsidRPr="008F3D15">
        <w:rPr>
          <w:rFonts w:cs="David" w:hint="cs"/>
          <w:rtl/>
        </w:rPr>
        <w:t>הפרלמנטרי</w:t>
      </w:r>
      <w:proofErr w:type="spellEnd"/>
      <w:r w:rsidRPr="008F3D15">
        <w:rPr>
          <w:rFonts w:cs="David" w:hint="cs"/>
          <w:rtl/>
        </w:rPr>
        <w:t xml:space="preserve"> לתת תשובה סטנדרטית לכל האסירים, בפקס, במייל.</w:t>
      </w:r>
    </w:p>
    <w:p w14:paraId="0D06DFEE" w14:textId="77777777" w:rsidR="008F3D15" w:rsidRPr="008F3D15" w:rsidRDefault="008F3D15" w:rsidP="008F3D15">
      <w:pPr>
        <w:bidi/>
        <w:rPr>
          <w:rFonts w:cs="David" w:hint="cs"/>
          <w:rtl/>
        </w:rPr>
      </w:pPr>
    </w:p>
    <w:p w14:paraId="5BC967AE" w14:textId="77777777" w:rsidR="008F3D15" w:rsidRPr="008F3D15" w:rsidRDefault="008F3D15" w:rsidP="008F3D15">
      <w:pPr>
        <w:bidi/>
        <w:rPr>
          <w:rFonts w:cs="David" w:hint="cs"/>
          <w:rtl/>
        </w:rPr>
      </w:pPr>
      <w:r w:rsidRPr="008F3D15">
        <w:rPr>
          <w:rFonts w:cs="David" w:hint="cs"/>
          <w:u w:val="single"/>
          <w:rtl/>
        </w:rPr>
        <w:t>היו"ר דוד טל:</w:t>
      </w:r>
    </w:p>
    <w:p w14:paraId="589B5D38" w14:textId="77777777" w:rsidR="008F3D15" w:rsidRPr="008F3D15" w:rsidRDefault="008F3D15" w:rsidP="008F3D15">
      <w:pPr>
        <w:bidi/>
        <w:rPr>
          <w:rFonts w:cs="David" w:hint="cs"/>
          <w:rtl/>
        </w:rPr>
      </w:pPr>
    </w:p>
    <w:p w14:paraId="5B541378" w14:textId="77777777" w:rsidR="008F3D15" w:rsidRPr="008F3D15" w:rsidRDefault="008F3D15" w:rsidP="008F3D15">
      <w:pPr>
        <w:bidi/>
        <w:rPr>
          <w:rFonts w:cs="David" w:hint="cs"/>
          <w:rtl/>
        </w:rPr>
      </w:pPr>
      <w:r w:rsidRPr="008F3D15">
        <w:rPr>
          <w:rFonts w:cs="David" w:hint="cs"/>
          <w:rtl/>
        </w:rPr>
        <w:tab/>
        <w:t>תודה רבה. אם כן, סעיף 23 אושר, כהחלטת הוועדה. אנחנו עוברים לסעיף 24, ברשותכם.</w:t>
      </w:r>
    </w:p>
    <w:p w14:paraId="437BD289" w14:textId="77777777" w:rsidR="008F3D15" w:rsidRPr="008F3D15" w:rsidRDefault="008F3D15" w:rsidP="008F3D15">
      <w:pPr>
        <w:bidi/>
        <w:rPr>
          <w:rFonts w:cs="David" w:hint="cs"/>
          <w:rtl/>
        </w:rPr>
      </w:pPr>
      <w:r w:rsidRPr="008F3D15">
        <w:rPr>
          <w:rFonts w:cs="David" w:hint="cs"/>
          <w:b/>
          <w:bCs/>
          <w:i/>
          <w:iCs/>
          <w:u w:val="single"/>
          <w:rtl/>
        </w:rPr>
        <w:t>נייר מכתבים</w:t>
      </w:r>
    </w:p>
    <w:p w14:paraId="0048B9D9" w14:textId="77777777" w:rsidR="008F3D15" w:rsidRPr="008F3D15" w:rsidRDefault="008F3D15" w:rsidP="008F3D15">
      <w:pPr>
        <w:bidi/>
        <w:rPr>
          <w:rFonts w:cs="David" w:hint="cs"/>
          <w:rtl/>
        </w:rPr>
      </w:pPr>
    </w:p>
    <w:p w14:paraId="010E78C7" w14:textId="77777777" w:rsidR="008F3D15" w:rsidRPr="008F3D15" w:rsidRDefault="008F3D15" w:rsidP="008F3D15">
      <w:pPr>
        <w:bidi/>
        <w:rPr>
          <w:rFonts w:cs="David" w:hint="cs"/>
          <w:rtl/>
        </w:rPr>
      </w:pPr>
      <w:r w:rsidRPr="008F3D15">
        <w:rPr>
          <w:rFonts w:cs="David" w:hint="cs"/>
          <w:rtl/>
        </w:rPr>
        <w:tab/>
        <w:t>"24. חבר הכנסת רשאי להשתמש בנייר מכתבים הנושא את תוארו כחבר הכנסת, או את כותרת הכנסת או מוסד של הכנסת, או בסמל המדינה או בסמל הכנסת, רק לצורך מילוי תפקידו כחבר הכנסת."</w:t>
      </w:r>
    </w:p>
    <w:p w14:paraId="233C0D96" w14:textId="77777777" w:rsidR="008F3D15" w:rsidRPr="008F3D15" w:rsidRDefault="008F3D15" w:rsidP="008F3D15">
      <w:pPr>
        <w:bidi/>
        <w:rPr>
          <w:rFonts w:cs="David" w:hint="cs"/>
          <w:rtl/>
        </w:rPr>
      </w:pPr>
    </w:p>
    <w:p w14:paraId="51E20A8C" w14:textId="77777777" w:rsidR="008F3D15" w:rsidRPr="008F3D15" w:rsidRDefault="008F3D15" w:rsidP="008F3D15">
      <w:pPr>
        <w:bidi/>
        <w:rPr>
          <w:rFonts w:cs="David" w:hint="cs"/>
          <w:rtl/>
        </w:rPr>
      </w:pPr>
      <w:r w:rsidRPr="008F3D15">
        <w:rPr>
          <w:rFonts w:cs="David" w:hint="cs"/>
          <w:rtl/>
        </w:rPr>
        <w:tab/>
        <w:t>ערעורים, הרהורים, השגות, הבהרות, שאלות.</w:t>
      </w:r>
    </w:p>
    <w:p w14:paraId="67BB6DDB" w14:textId="77777777" w:rsidR="008F3D15" w:rsidRPr="008F3D15" w:rsidRDefault="008F3D15" w:rsidP="008F3D15">
      <w:pPr>
        <w:bidi/>
        <w:rPr>
          <w:rFonts w:cs="David" w:hint="cs"/>
          <w:rtl/>
        </w:rPr>
      </w:pPr>
    </w:p>
    <w:p w14:paraId="1C7251F6" w14:textId="77777777" w:rsidR="008F3D15" w:rsidRPr="008F3D15" w:rsidRDefault="008F3D15" w:rsidP="008F3D15">
      <w:pPr>
        <w:bidi/>
        <w:rPr>
          <w:rFonts w:cs="David" w:hint="cs"/>
          <w:rtl/>
        </w:rPr>
      </w:pPr>
      <w:r w:rsidRPr="008F3D15">
        <w:rPr>
          <w:rFonts w:cs="David" w:hint="cs"/>
          <w:u w:val="single"/>
          <w:rtl/>
        </w:rPr>
        <w:t>אורי אריאל:</w:t>
      </w:r>
    </w:p>
    <w:p w14:paraId="68BF1751" w14:textId="77777777" w:rsidR="008F3D15" w:rsidRPr="008F3D15" w:rsidRDefault="008F3D15" w:rsidP="008F3D15">
      <w:pPr>
        <w:bidi/>
        <w:rPr>
          <w:rFonts w:cs="David" w:hint="cs"/>
          <w:rtl/>
        </w:rPr>
      </w:pPr>
    </w:p>
    <w:p w14:paraId="05EE6D2C" w14:textId="77777777" w:rsidR="008F3D15" w:rsidRPr="008F3D15" w:rsidRDefault="008F3D15" w:rsidP="008F3D15">
      <w:pPr>
        <w:bidi/>
        <w:rPr>
          <w:rFonts w:cs="David" w:hint="cs"/>
          <w:rtl/>
        </w:rPr>
      </w:pPr>
      <w:r w:rsidRPr="008F3D15">
        <w:rPr>
          <w:rFonts w:cs="David" w:hint="cs"/>
          <w:rtl/>
        </w:rPr>
        <w:tab/>
        <w:t xml:space="preserve"> חברי הכנסת לשעבר אסור להם להשתמש בזה?</w:t>
      </w:r>
    </w:p>
    <w:p w14:paraId="26DEF64B" w14:textId="77777777" w:rsidR="008F3D15" w:rsidRPr="008F3D15" w:rsidRDefault="008F3D15" w:rsidP="008F3D15">
      <w:pPr>
        <w:bidi/>
        <w:rPr>
          <w:rFonts w:cs="David" w:hint="cs"/>
          <w:rtl/>
        </w:rPr>
      </w:pPr>
    </w:p>
    <w:p w14:paraId="529B75C2"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31017D80" w14:textId="77777777" w:rsidR="008F3D15" w:rsidRPr="008F3D15" w:rsidRDefault="008F3D15" w:rsidP="008F3D15">
      <w:pPr>
        <w:bidi/>
        <w:rPr>
          <w:rFonts w:cs="David" w:hint="cs"/>
          <w:rtl/>
        </w:rPr>
      </w:pPr>
    </w:p>
    <w:p w14:paraId="2138722A" w14:textId="77777777" w:rsidR="008F3D15" w:rsidRPr="008F3D15" w:rsidRDefault="008F3D15" w:rsidP="008F3D15">
      <w:pPr>
        <w:bidi/>
        <w:rPr>
          <w:rFonts w:cs="David" w:hint="cs"/>
          <w:rtl/>
        </w:rPr>
      </w:pPr>
      <w:r w:rsidRPr="008F3D15">
        <w:rPr>
          <w:rFonts w:cs="David" w:hint="cs"/>
          <w:rtl/>
        </w:rPr>
        <w:tab/>
        <w:t xml:space="preserve">אסור להם. </w:t>
      </w:r>
    </w:p>
    <w:p w14:paraId="0D8086DC" w14:textId="77777777" w:rsidR="008F3D15" w:rsidRPr="008F3D15" w:rsidRDefault="008F3D15" w:rsidP="008F3D15">
      <w:pPr>
        <w:bidi/>
        <w:rPr>
          <w:rFonts w:cs="David" w:hint="cs"/>
          <w:rtl/>
        </w:rPr>
      </w:pPr>
    </w:p>
    <w:p w14:paraId="16C251FC" w14:textId="77777777" w:rsidR="008F3D15" w:rsidRPr="008F3D15" w:rsidRDefault="008F3D15" w:rsidP="008F3D15">
      <w:pPr>
        <w:bidi/>
        <w:rPr>
          <w:rFonts w:cs="David" w:hint="cs"/>
          <w:rtl/>
        </w:rPr>
      </w:pPr>
      <w:r w:rsidRPr="008F3D15">
        <w:rPr>
          <w:rFonts w:cs="David" w:hint="cs"/>
          <w:u w:val="single"/>
          <w:rtl/>
        </w:rPr>
        <w:t>היו"ר דוד טל:</w:t>
      </w:r>
    </w:p>
    <w:p w14:paraId="37CFDC88" w14:textId="77777777" w:rsidR="008F3D15" w:rsidRPr="008F3D15" w:rsidRDefault="008F3D15" w:rsidP="008F3D15">
      <w:pPr>
        <w:bidi/>
        <w:rPr>
          <w:rFonts w:cs="David" w:hint="cs"/>
          <w:rtl/>
        </w:rPr>
      </w:pPr>
    </w:p>
    <w:p w14:paraId="3C4C18C9" w14:textId="77777777" w:rsidR="008F3D15" w:rsidRPr="008F3D15" w:rsidRDefault="008F3D15" w:rsidP="008F3D15">
      <w:pPr>
        <w:bidi/>
        <w:rPr>
          <w:rFonts w:cs="David" w:hint="cs"/>
          <w:rtl/>
        </w:rPr>
      </w:pPr>
      <w:r w:rsidRPr="008F3D15">
        <w:rPr>
          <w:rFonts w:cs="David" w:hint="cs"/>
          <w:rtl/>
        </w:rPr>
        <w:tab/>
        <w:t xml:space="preserve"> הוא יכול לחתום: חבר כנסת לשעבר.</w:t>
      </w:r>
    </w:p>
    <w:p w14:paraId="4E5FA685" w14:textId="77777777" w:rsidR="008F3D15" w:rsidRPr="008F3D15" w:rsidRDefault="008F3D15" w:rsidP="008F3D15">
      <w:pPr>
        <w:bidi/>
        <w:rPr>
          <w:rFonts w:cs="David" w:hint="cs"/>
          <w:rtl/>
        </w:rPr>
      </w:pPr>
    </w:p>
    <w:p w14:paraId="46840B71" w14:textId="77777777" w:rsidR="008F3D15" w:rsidRPr="008F3D15" w:rsidRDefault="008F3D15" w:rsidP="008F3D15">
      <w:pPr>
        <w:pStyle w:val="Heading5"/>
        <w:jc w:val="left"/>
        <w:rPr>
          <w:rFonts w:hint="cs"/>
          <w:sz w:val="24"/>
          <w:rtl/>
        </w:rPr>
      </w:pPr>
      <w:r w:rsidRPr="008F3D15">
        <w:rPr>
          <w:rFonts w:hint="cs"/>
          <w:sz w:val="24"/>
          <w:u w:val="single"/>
          <w:rtl/>
        </w:rPr>
        <w:t xml:space="preserve">ארבל </w:t>
      </w:r>
      <w:proofErr w:type="spellStart"/>
      <w:r w:rsidRPr="008F3D15">
        <w:rPr>
          <w:rFonts w:hint="cs"/>
          <w:sz w:val="24"/>
          <w:u w:val="single"/>
          <w:rtl/>
        </w:rPr>
        <w:t>אסטרחן</w:t>
      </w:r>
      <w:proofErr w:type="spellEnd"/>
      <w:r w:rsidRPr="008F3D15">
        <w:rPr>
          <w:rFonts w:hint="cs"/>
          <w:sz w:val="24"/>
          <w:u w:val="single"/>
          <w:rtl/>
        </w:rPr>
        <w:t>:</w:t>
      </w:r>
    </w:p>
    <w:p w14:paraId="52B7C0B2" w14:textId="77777777" w:rsidR="008F3D15" w:rsidRPr="008F3D15" w:rsidRDefault="008F3D15" w:rsidP="008F3D15">
      <w:pPr>
        <w:pStyle w:val="Heading5"/>
        <w:jc w:val="left"/>
        <w:rPr>
          <w:rFonts w:hint="cs"/>
          <w:sz w:val="24"/>
          <w:rtl/>
        </w:rPr>
      </w:pPr>
    </w:p>
    <w:p w14:paraId="6E6853EA" w14:textId="77777777" w:rsidR="008F3D15" w:rsidRPr="008F3D15" w:rsidRDefault="008F3D15" w:rsidP="008F3D15">
      <w:pPr>
        <w:bidi/>
        <w:rPr>
          <w:rFonts w:cs="David" w:hint="cs"/>
          <w:rtl/>
        </w:rPr>
      </w:pPr>
      <w:r w:rsidRPr="008F3D15">
        <w:rPr>
          <w:rFonts w:cs="David" w:hint="cs"/>
          <w:rtl/>
        </w:rPr>
        <w:tab/>
        <w:t>יש היום הוראה בחוק החסינות שאומרת, שאסור לעשות שימוש בתוארו כחבר כנסת לשעבר בעסקו או בתפקידו.</w:t>
      </w:r>
    </w:p>
    <w:p w14:paraId="33681D63" w14:textId="77777777" w:rsidR="008F3D15" w:rsidRPr="008F3D15" w:rsidRDefault="008F3D15" w:rsidP="008F3D15">
      <w:pPr>
        <w:bidi/>
        <w:rPr>
          <w:rFonts w:cs="David" w:hint="cs"/>
          <w:rtl/>
        </w:rPr>
      </w:pPr>
    </w:p>
    <w:p w14:paraId="3C3C2FAA" w14:textId="77777777" w:rsidR="008F3D15" w:rsidRPr="008F3D15" w:rsidRDefault="008F3D15" w:rsidP="008F3D15">
      <w:pPr>
        <w:bidi/>
        <w:rPr>
          <w:rFonts w:cs="David" w:hint="cs"/>
          <w:rtl/>
        </w:rPr>
      </w:pPr>
      <w:r w:rsidRPr="008F3D15">
        <w:rPr>
          <w:rFonts w:cs="David" w:hint="cs"/>
          <w:u w:val="single"/>
          <w:rtl/>
        </w:rPr>
        <w:t>היו"ר דוד טל:</w:t>
      </w:r>
    </w:p>
    <w:p w14:paraId="6BFD5848" w14:textId="77777777" w:rsidR="008F3D15" w:rsidRPr="008F3D15" w:rsidRDefault="008F3D15" w:rsidP="008F3D15">
      <w:pPr>
        <w:bidi/>
        <w:rPr>
          <w:rFonts w:cs="David" w:hint="cs"/>
          <w:rtl/>
        </w:rPr>
      </w:pPr>
    </w:p>
    <w:p w14:paraId="7130C5F4" w14:textId="77777777" w:rsidR="008F3D15" w:rsidRPr="008F3D15" w:rsidRDefault="008F3D15" w:rsidP="008F3D15">
      <w:pPr>
        <w:bidi/>
        <w:rPr>
          <w:rFonts w:cs="David" w:hint="cs"/>
          <w:rtl/>
        </w:rPr>
      </w:pPr>
      <w:r w:rsidRPr="008F3D15">
        <w:rPr>
          <w:rFonts w:cs="David" w:hint="cs"/>
          <w:rtl/>
        </w:rPr>
        <w:tab/>
        <w:t>אם אני כותב למשרד המשפטים נניח ולמשרד העבודה, האם אני יכול לחתום למטה: חבר הכנסת לשעבר, דוד טל?</w:t>
      </w:r>
    </w:p>
    <w:p w14:paraId="77270EF5" w14:textId="77777777" w:rsidR="008F3D15" w:rsidRPr="008F3D15" w:rsidRDefault="008F3D15" w:rsidP="008F3D15">
      <w:pPr>
        <w:bidi/>
        <w:rPr>
          <w:rFonts w:cs="David" w:hint="cs"/>
          <w:rtl/>
        </w:rPr>
      </w:pPr>
    </w:p>
    <w:p w14:paraId="3075CDCF"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32653AF8" w14:textId="77777777" w:rsidR="008F3D15" w:rsidRPr="008F3D15" w:rsidRDefault="008F3D15" w:rsidP="008F3D15">
      <w:pPr>
        <w:bidi/>
        <w:rPr>
          <w:rFonts w:cs="David" w:hint="cs"/>
          <w:rtl/>
        </w:rPr>
      </w:pPr>
    </w:p>
    <w:p w14:paraId="7093FB7B" w14:textId="77777777" w:rsidR="008F3D15" w:rsidRPr="008F3D15" w:rsidRDefault="008F3D15" w:rsidP="008F3D15">
      <w:pPr>
        <w:bidi/>
        <w:rPr>
          <w:rFonts w:cs="David" w:hint="cs"/>
          <w:rtl/>
        </w:rPr>
      </w:pPr>
      <w:r w:rsidRPr="008F3D15">
        <w:rPr>
          <w:rFonts w:cs="David" w:hint="cs"/>
          <w:rtl/>
        </w:rPr>
        <w:tab/>
        <w:t>בעניין פרטי שלך?</w:t>
      </w:r>
    </w:p>
    <w:p w14:paraId="78239125" w14:textId="77777777" w:rsidR="008F3D15" w:rsidRPr="008F3D15" w:rsidRDefault="008F3D15" w:rsidP="008F3D15">
      <w:pPr>
        <w:bidi/>
        <w:rPr>
          <w:rFonts w:cs="David" w:hint="cs"/>
          <w:rtl/>
        </w:rPr>
      </w:pPr>
      <w:r>
        <w:rPr>
          <w:rFonts w:cs="David"/>
          <w:rtl/>
        </w:rPr>
        <w:br w:type="page"/>
      </w:r>
    </w:p>
    <w:p w14:paraId="07843533" w14:textId="77777777" w:rsidR="008F3D15" w:rsidRPr="008F3D15" w:rsidRDefault="008F3D15" w:rsidP="008F3D15">
      <w:pPr>
        <w:bidi/>
        <w:rPr>
          <w:rFonts w:cs="David" w:hint="cs"/>
          <w:rtl/>
        </w:rPr>
      </w:pPr>
      <w:r w:rsidRPr="008F3D15">
        <w:rPr>
          <w:rFonts w:cs="David" w:hint="cs"/>
          <w:u w:val="single"/>
          <w:rtl/>
        </w:rPr>
        <w:t>יצחק זמיר:</w:t>
      </w:r>
    </w:p>
    <w:p w14:paraId="75F9A9A2" w14:textId="77777777" w:rsidR="008F3D15" w:rsidRPr="008F3D15" w:rsidRDefault="008F3D15" w:rsidP="008F3D15">
      <w:pPr>
        <w:bidi/>
        <w:rPr>
          <w:rFonts w:cs="David" w:hint="cs"/>
          <w:rtl/>
        </w:rPr>
      </w:pPr>
    </w:p>
    <w:p w14:paraId="05EDB054" w14:textId="77777777" w:rsidR="008F3D15" w:rsidRPr="008F3D15" w:rsidRDefault="008F3D15" w:rsidP="008F3D15">
      <w:pPr>
        <w:bidi/>
        <w:rPr>
          <w:rFonts w:cs="David" w:hint="cs"/>
          <w:rtl/>
        </w:rPr>
      </w:pPr>
      <w:r w:rsidRPr="008F3D15">
        <w:rPr>
          <w:rFonts w:cs="David" w:hint="cs"/>
          <w:rtl/>
        </w:rPr>
        <w:tab/>
        <w:t xml:space="preserve">כתב הסמכות של הוועדה הזאת התייחס אל חברי הכנסת בלבד, לא היינו מוסמכים לעסוק בזה, אבל החוק עוסק בזה. יש בחוק היום הוראה. ארבל </w:t>
      </w:r>
      <w:proofErr w:type="spellStart"/>
      <w:r w:rsidRPr="008F3D15">
        <w:rPr>
          <w:rFonts w:cs="David" w:hint="cs"/>
          <w:rtl/>
        </w:rPr>
        <w:t>אסטרחן</w:t>
      </w:r>
      <w:proofErr w:type="spellEnd"/>
      <w:r w:rsidRPr="008F3D15">
        <w:rPr>
          <w:rFonts w:cs="David" w:hint="cs"/>
          <w:rtl/>
        </w:rPr>
        <w:t xml:space="preserve"> תקרא לכם.</w:t>
      </w:r>
    </w:p>
    <w:p w14:paraId="0A923F64" w14:textId="77777777" w:rsidR="008F3D15" w:rsidRPr="008F3D15" w:rsidRDefault="008F3D15" w:rsidP="008F3D15">
      <w:pPr>
        <w:bidi/>
        <w:rPr>
          <w:rFonts w:cs="David" w:hint="cs"/>
          <w:rtl/>
        </w:rPr>
      </w:pPr>
    </w:p>
    <w:p w14:paraId="27968DA3" w14:textId="77777777" w:rsidR="008F3D15" w:rsidRPr="008F3D15" w:rsidRDefault="008F3D15" w:rsidP="008F3D15">
      <w:pPr>
        <w:bidi/>
        <w:rPr>
          <w:rFonts w:cs="David" w:hint="cs"/>
          <w:rtl/>
        </w:rPr>
      </w:pPr>
      <w:r w:rsidRPr="008F3D15">
        <w:rPr>
          <w:rFonts w:cs="David" w:hint="cs"/>
          <w:u w:val="single"/>
          <w:rtl/>
        </w:rPr>
        <w:t>רונית תירוש:</w:t>
      </w:r>
    </w:p>
    <w:p w14:paraId="55C4636E" w14:textId="77777777" w:rsidR="008F3D15" w:rsidRPr="008F3D15" w:rsidRDefault="008F3D15" w:rsidP="008F3D15">
      <w:pPr>
        <w:bidi/>
        <w:rPr>
          <w:rFonts w:cs="David" w:hint="cs"/>
          <w:rtl/>
        </w:rPr>
      </w:pPr>
    </w:p>
    <w:p w14:paraId="6A275C28" w14:textId="77777777" w:rsidR="008F3D15" w:rsidRPr="008F3D15" w:rsidRDefault="008F3D15" w:rsidP="008F3D15">
      <w:pPr>
        <w:bidi/>
        <w:rPr>
          <w:rFonts w:cs="David" w:hint="cs"/>
          <w:rtl/>
        </w:rPr>
      </w:pPr>
      <w:r w:rsidRPr="008F3D15">
        <w:rPr>
          <w:rFonts w:cs="David" w:hint="cs"/>
          <w:rtl/>
        </w:rPr>
        <w:tab/>
        <w:t xml:space="preserve"> לא שולחים מכתב לבית ספר שהבת שלי חולה, וחותמים: חברת הכנסת.</w:t>
      </w:r>
    </w:p>
    <w:p w14:paraId="03076BA3" w14:textId="77777777" w:rsidR="008F3D15" w:rsidRPr="008F3D15" w:rsidRDefault="008F3D15" w:rsidP="008F3D15">
      <w:pPr>
        <w:bidi/>
        <w:rPr>
          <w:rFonts w:cs="David" w:hint="cs"/>
          <w:rtl/>
        </w:rPr>
      </w:pPr>
    </w:p>
    <w:p w14:paraId="4EB8FE6B" w14:textId="77777777" w:rsidR="008F3D15" w:rsidRPr="008F3D15" w:rsidRDefault="008F3D15" w:rsidP="008F3D15">
      <w:pPr>
        <w:bidi/>
        <w:rPr>
          <w:rFonts w:cs="David" w:hint="cs"/>
          <w:rtl/>
        </w:rPr>
      </w:pPr>
      <w:r w:rsidRPr="008F3D15">
        <w:rPr>
          <w:rFonts w:cs="David" w:hint="cs"/>
          <w:u w:val="single"/>
          <w:rtl/>
        </w:rPr>
        <w:t>היו"ר דוד טל:</w:t>
      </w:r>
    </w:p>
    <w:p w14:paraId="2A051D2D" w14:textId="77777777" w:rsidR="008F3D15" w:rsidRPr="008F3D15" w:rsidRDefault="008F3D15" w:rsidP="008F3D15">
      <w:pPr>
        <w:bidi/>
        <w:rPr>
          <w:rFonts w:cs="David" w:hint="cs"/>
          <w:rtl/>
        </w:rPr>
      </w:pPr>
    </w:p>
    <w:p w14:paraId="213D0AB6" w14:textId="77777777" w:rsidR="008F3D15" w:rsidRPr="008F3D15" w:rsidRDefault="008F3D15" w:rsidP="008F3D15">
      <w:pPr>
        <w:bidi/>
        <w:rPr>
          <w:rFonts w:cs="David" w:hint="cs"/>
          <w:rtl/>
        </w:rPr>
      </w:pPr>
      <w:r w:rsidRPr="008F3D15">
        <w:rPr>
          <w:rFonts w:cs="David" w:hint="cs"/>
          <w:rtl/>
        </w:rPr>
        <w:tab/>
        <w:t>זה ברור.</w:t>
      </w:r>
    </w:p>
    <w:p w14:paraId="3DD0A6E8" w14:textId="77777777" w:rsidR="008F3D15" w:rsidRPr="008F3D15" w:rsidRDefault="008F3D15" w:rsidP="008F3D15">
      <w:pPr>
        <w:bidi/>
        <w:rPr>
          <w:rFonts w:cs="David" w:hint="cs"/>
          <w:rtl/>
        </w:rPr>
      </w:pPr>
    </w:p>
    <w:p w14:paraId="089FF45E" w14:textId="77777777" w:rsidR="008F3D15" w:rsidRPr="008F3D15" w:rsidRDefault="008F3D15" w:rsidP="008F3D15">
      <w:pPr>
        <w:bidi/>
        <w:rPr>
          <w:rFonts w:cs="David" w:hint="cs"/>
          <w:rtl/>
        </w:rPr>
      </w:pPr>
    </w:p>
    <w:p w14:paraId="7B6E64B4" w14:textId="77777777" w:rsidR="008F3D15" w:rsidRPr="008F3D15" w:rsidRDefault="008F3D15" w:rsidP="008F3D15">
      <w:pPr>
        <w:bidi/>
        <w:rPr>
          <w:rFonts w:cs="David"/>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551A5430" w14:textId="77777777" w:rsidR="008F3D15" w:rsidRPr="008F3D15" w:rsidRDefault="008F3D15" w:rsidP="008F3D15">
      <w:pPr>
        <w:bidi/>
        <w:rPr>
          <w:rFonts w:cs="David" w:hint="cs"/>
          <w:rtl/>
        </w:rPr>
      </w:pPr>
    </w:p>
    <w:p w14:paraId="6E1C8695" w14:textId="77777777" w:rsidR="008F3D15" w:rsidRPr="008F3D15" w:rsidRDefault="008F3D15" w:rsidP="008F3D15">
      <w:pPr>
        <w:bidi/>
        <w:rPr>
          <w:rFonts w:cs="David" w:hint="cs"/>
          <w:color w:val="000000"/>
        </w:rPr>
      </w:pPr>
      <w:r w:rsidRPr="008F3D15">
        <w:rPr>
          <w:rFonts w:cs="David" w:hint="cs"/>
          <w:rtl/>
        </w:rPr>
        <w:tab/>
        <w:t>בחוק החסינות יש הוראה שלפיה "</w:t>
      </w:r>
      <w:r w:rsidRPr="008F3D15">
        <w:rPr>
          <w:rFonts w:cs="David"/>
          <w:color w:val="000000"/>
          <w:rtl/>
        </w:rPr>
        <w:t>מי שהיה חבר הכנסת, ראש הממשלה, שר או סגן שר, אסור לו, לאחר תום</w:t>
      </w:r>
      <w:r w:rsidRPr="008F3D15">
        <w:rPr>
          <w:rFonts w:cs="David"/>
          <w:color w:val="000000"/>
        </w:rPr>
        <w:t xml:space="preserve"> </w:t>
      </w:r>
      <w:r w:rsidRPr="008F3D15">
        <w:rPr>
          <w:rFonts w:cs="David"/>
          <w:color w:val="000000"/>
          <w:rtl/>
        </w:rPr>
        <w:t xml:space="preserve">כהונתו, להבליט בכתב בכל </w:t>
      </w:r>
      <w:proofErr w:type="spellStart"/>
      <w:r w:rsidRPr="008F3D15">
        <w:rPr>
          <w:rFonts w:cs="David"/>
          <w:color w:val="000000"/>
          <w:rtl/>
        </w:rPr>
        <w:t>ענין</w:t>
      </w:r>
      <w:proofErr w:type="spellEnd"/>
      <w:r w:rsidRPr="008F3D15">
        <w:rPr>
          <w:rFonts w:cs="David"/>
          <w:color w:val="000000"/>
          <w:rtl/>
        </w:rPr>
        <w:t xml:space="preserve"> הכרוך בעסקו או במקצועו את העובדה שהיה חבר הכנסת</w:t>
      </w:r>
      <w:r w:rsidRPr="008F3D15">
        <w:rPr>
          <w:rFonts w:cs="David" w:hint="cs"/>
          <w:color w:val="000000"/>
          <w:rtl/>
        </w:rPr>
        <w:t xml:space="preserve">, </w:t>
      </w:r>
      <w:r w:rsidRPr="008F3D15">
        <w:rPr>
          <w:rFonts w:cs="David"/>
          <w:color w:val="000000"/>
          <w:rtl/>
        </w:rPr>
        <w:t>ראש הממשלה, שר או סגן שר</w:t>
      </w:r>
      <w:r w:rsidRPr="008F3D15">
        <w:rPr>
          <w:rFonts w:cs="David" w:hint="cs"/>
          <w:color w:val="000000"/>
          <w:rtl/>
        </w:rPr>
        <w:t>"</w:t>
      </w:r>
      <w:r w:rsidRPr="008F3D15">
        <w:rPr>
          <w:rFonts w:cs="David"/>
          <w:color w:val="000000"/>
        </w:rPr>
        <w:t>.</w:t>
      </w:r>
      <w:r w:rsidRPr="008F3D15">
        <w:rPr>
          <w:rFonts w:cs="David" w:hint="cs"/>
          <w:color w:val="000000"/>
          <w:rtl/>
        </w:rPr>
        <w:t xml:space="preserve"> אני מתארת לעצמי שאם חבר כנסת כותב מאמר או מרצה באיזה מקום ומציגים אותו כחבר הכנסת לשעבר- - -</w:t>
      </w:r>
    </w:p>
    <w:p w14:paraId="5763F777" w14:textId="77777777" w:rsidR="008F3D15" w:rsidRPr="008F3D15" w:rsidRDefault="008F3D15" w:rsidP="008F3D15">
      <w:pPr>
        <w:bidi/>
        <w:rPr>
          <w:rFonts w:cs="David" w:hint="cs"/>
          <w:rtl/>
        </w:rPr>
      </w:pPr>
    </w:p>
    <w:p w14:paraId="31197B74" w14:textId="77777777" w:rsidR="008F3D15" w:rsidRPr="008F3D15" w:rsidRDefault="008F3D15" w:rsidP="008F3D15">
      <w:pPr>
        <w:bidi/>
        <w:rPr>
          <w:rFonts w:cs="David" w:hint="cs"/>
          <w:rtl/>
        </w:rPr>
      </w:pPr>
      <w:r w:rsidRPr="008F3D15">
        <w:rPr>
          <w:rFonts w:cs="David" w:hint="cs"/>
          <w:u w:val="single"/>
          <w:rtl/>
        </w:rPr>
        <w:t>יצחק זיו:</w:t>
      </w:r>
    </w:p>
    <w:p w14:paraId="39A1E835" w14:textId="77777777" w:rsidR="008F3D15" w:rsidRPr="008F3D15" w:rsidRDefault="008F3D15" w:rsidP="008F3D15">
      <w:pPr>
        <w:bidi/>
        <w:rPr>
          <w:rFonts w:cs="David" w:hint="cs"/>
          <w:rtl/>
        </w:rPr>
      </w:pPr>
    </w:p>
    <w:p w14:paraId="135615A5" w14:textId="77777777" w:rsidR="008F3D15" w:rsidRPr="008F3D15" w:rsidRDefault="008F3D15" w:rsidP="008F3D15">
      <w:pPr>
        <w:bidi/>
        <w:rPr>
          <w:rFonts w:cs="David" w:hint="cs"/>
          <w:rtl/>
        </w:rPr>
      </w:pPr>
      <w:r w:rsidRPr="008F3D15">
        <w:rPr>
          <w:rFonts w:cs="David" w:hint="cs"/>
          <w:rtl/>
        </w:rPr>
        <w:tab/>
        <w:t xml:space="preserve"> הכוונה למכתב כשפונים למשרד ציבורי.</w:t>
      </w:r>
    </w:p>
    <w:p w14:paraId="68890CFE" w14:textId="77777777" w:rsidR="008F3D15" w:rsidRPr="008F3D15" w:rsidRDefault="008F3D15" w:rsidP="008F3D15">
      <w:pPr>
        <w:bidi/>
        <w:rPr>
          <w:rFonts w:cs="David" w:hint="cs"/>
          <w:rtl/>
        </w:rPr>
      </w:pPr>
    </w:p>
    <w:p w14:paraId="6CC452FF" w14:textId="77777777" w:rsidR="008F3D15" w:rsidRPr="008F3D15" w:rsidRDefault="008F3D15" w:rsidP="008F3D15">
      <w:pPr>
        <w:pStyle w:val="Heading5"/>
        <w:jc w:val="left"/>
        <w:rPr>
          <w:rFonts w:hint="cs"/>
          <w:sz w:val="24"/>
          <w:rtl/>
        </w:rPr>
      </w:pPr>
      <w:r w:rsidRPr="008F3D15">
        <w:rPr>
          <w:rFonts w:hint="cs"/>
          <w:sz w:val="24"/>
          <w:u w:val="single"/>
          <w:rtl/>
        </w:rPr>
        <w:t xml:space="preserve">ארבל </w:t>
      </w:r>
      <w:proofErr w:type="spellStart"/>
      <w:r w:rsidRPr="008F3D15">
        <w:rPr>
          <w:rFonts w:hint="cs"/>
          <w:sz w:val="24"/>
          <w:u w:val="single"/>
          <w:rtl/>
        </w:rPr>
        <w:t>אסטרחן</w:t>
      </w:r>
      <w:proofErr w:type="spellEnd"/>
      <w:r w:rsidRPr="008F3D15">
        <w:rPr>
          <w:rFonts w:hint="cs"/>
          <w:sz w:val="24"/>
          <w:u w:val="single"/>
          <w:rtl/>
        </w:rPr>
        <w:t>:</w:t>
      </w:r>
    </w:p>
    <w:p w14:paraId="42B101F7" w14:textId="77777777" w:rsidR="008F3D15" w:rsidRPr="008F3D15" w:rsidRDefault="008F3D15" w:rsidP="008F3D15">
      <w:pPr>
        <w:pStyle w:val="Heading5"/>
        <w:jc w:val="left"/>
        <w:rPr>
          <w:rFonts w:hint="cs"/>
          <w:sz w:val="24"/>
          <w:rtl/>
        </w:rPr>
      </w:pPr>
    </w:p>
    <w:p w14:paraId="1BA527FD" w14:textId="77777777" w:rsidR="008F3D15" w:rsidRPr="008F3D15" w:rsidRDefault="008F3D15" w:rsidP="008F3D15">
      <w:pPr>
        <w:bidi/>
        <w:rPr>
          <w:rFonts w:cs="David" w:hint="cs"/>
          <w:rtl/>
        </w:rPr>
      </w:pPr>
      <w:r w:rsidRPr="008F3D15">
        <w:rPr>
          <w:rFonts w:cs="David" w:hint="cs"/>
          <w:rtl/>
        </w:rPr>
        <w:tab/>
        <w:t>כחבר כנסת מכהן?</w:t>
      </w:r>
    </w:p>
    <w:p w14:paraId="29FBE4C9" w14:textId="77777777" w:rsidR="008F3D15" w:rsidRPr="008F3D15" w:rsidRDefault="008F3D15" w:rsidP="008F3D15">
      <w:pPr>
        <w:bidi/>
        <w:rPr>
          <w:rFonts w:cs="David" w:hint="cs"/>
          <w:rtl/>
        </w:rPr>
      </w:pPr>
    </w:p>
    <w:p w14:paraId="3F84BE9F" w14:textId="77777777" w:rsidR="008F3D15" w:rsidRPr="008F3D15" w:rsidRDefault="008F3D15" w:rsidP="008F3D15">
      <w:pPr>
        <w:pStyle w:val="Heading5"/>
        <w:jc w:val="left"/>
        <w:rPr>
          <w:rFonts w:hint="cs"/>
          <w:sz w:val="24"/>
          <w:rtl/>
        </w:rPr>
      </w:pPr>
      <w:r w:rsidRPr="008F3D15">
        <w:rPr>
          <w:rFonts w:hint="cs"/>
          <w:sz w:val="24"/>
          <w:u w:val="single"/>
          <w:rtl/>
        </w:rPr>
        <w:t>יצחק זיו:</w:t>
      </w:r>
    </w:p>
    <w:p w14:paraId="6291BE2A" w14:textId="77777777" w:rsidR="008F3D15" w:rsidRPr="008F3D15" w:rsidRDefault="008F3D15" w:rsidP="008F3D15">
      <w:pPr>
        <w:pStyle w:val="Heading5"/>
        <w:jc w:val="left"/>
        <w:rPr>
          <w:rFonts w:hint="cs"/>
          <w:sz w:val="24"/>
          <w:rtl/>
        </w:rPr>
      </w:pPr>
    </w:p>
    <w:p w14:paraId="0C393A63" w14:textId="77777777" w:rsidR="008F3D15" w:rsidRPr="008F3D15" w:rsidRDefault="008F3D15" w:rsidP="008F3D15">
      <w:pPr>
        <w:bidi/>
        <w:rPr>
          <w:rFonts w:cs="David" w:hint="cs"/>
          <w:rtl/>
        </w:rPr>
      </w:pPr>
      <w:r w:rsidRPr="008F3D15">
        <w:rPr>
          <w:rFonts w:cs="David" w:hint="cs"/>
          <w:rtl/>
        </w:rPr>
        <w:tab/>
        <w:t xml:space="preserve"> לשעבר.</w:t>
      </w:r>
    </w:p>
    <w:p w14:paraId="0A819560" w14:textId="77777777" w:rsidR="008F3D15" w:rsidRPr="008F3D15" w:rsidRDefault="008F3D15" w:rsidP="008F3D15">
      <w:pPr>
        <w:bidi/>
        <w:rPr>
          <w:rFonts w:cs="David" w:hint="cs"/>
          <w:rtl/>
        </w:rPr>
      </w:pPr>
    </w:p>
    <w:p w14:paraId="284C3A33" w14:textId="77777777" w:rsidR="008F3D15" w:rsidRPr="008F3D15" w:rsidRDefault="008F3D15" w:rsidP="008F3D15">
      <w:pPr>
        <w:bidi/>
        <w:rPr>
          <w:rFonts w:cs="David" w:hint="cs"/>
          <w:rtl/>
        </w:rPr>
      </w:pPr>
      <w:r w:rsidRPr="008F3D15">
        <w:rPr>
          <w:rFonts w:cs="David" w:hint="cs"/>
          <w:u w:val="single"/>
          <w:rtl/>
        </w:rPr>
        <w:t>היו"ר דוד טל:</w:t>
      </w:r>
    </w:p>
    <w:p w14:paraId="0F618475" w14:textId="77777777" w:rsidR="008F3D15" w:rsidRPr="008F3D15" w:rsidRDefault="008F3D15" w:rsidP="008F3D15">
      <w:pPr>
        <w:bidi/>
        <w:rPr>
          <w:rFonts w:cs="David" w:hint="cs"/>
          <w:rtl/>
        </w:rPr>
      </w:pPr>
    </w:p>
    <w:p w14:paraId="2B232C62" w14:textId="77777777" w:rsidR="008F3D15" w:rsidRPr="008F3D15" w:rsidRDefault="008F3D15" w:rsidP="008F3D15">
      <w:pPr>
        <w:bidi/>
        <w:rPr>
          <w:rFonts w:cs="David" w:hint="cs"/>
          <w:rtl/>
        </w:rPr>
      </w:pPr>
      <w:r w:rsidRPr="008F3D15">
        <w:rPr>
          <w:rFonts w:cs="David" w:hint="cs"/>
          <w:rtl/>
        </w:rPr>
        <w:tab/>
        <w:t>כשנהיה חברי כנסת לשעבר נמשיך לדון בזה, חבר הכנסת זיו. סעיף 24 אושר על דעת כל חברי הוועדה.</w:t>
      </w:r>
    </w:p>
    <w:p w14:paraId="7F6A880F" w14:textId="77777777" w:rsidR="008F3D15" w:rsidRPr="008F3D15" w:rsidRDefault="008F3D15" w:rsidP="008F3D15">
      <w:pPr>
        <w:bidi/>
        <w:rPr>
          <w:rFonts w:cs="David" w:hint="cs"/>
          <w:rtl/>
        </w:rPr>
      </w:pPr>
    </w:p>
    <w:p w14:paraId="34F2AD32" w14:textId="77777777" w:rsidR="008F3D15" w:rsidRPr="008F3D15" w:rsidRDefault="008F3D15" w:rsidP="008F3D15">
      <w:pPr>
        <w:bidi/>
        <w:rPr>
          <w:rFonts w:cs="David" w:hint="cs"/>
          <w:rtl/>
        </w:rPr>
      </w:pPr>
      <w:r w:rsidRPr="008F3D15">
        <w:rPr>
          <w:rFonts w:cs="David" w:hint="cs"/>
          <w:u w:val="single"/>
          <w:rtl/>
        </w:rPr>
        <w:t>גדעון סער:</w:t>
      </w:r>
    </w:p>
    <w:p w14:paraId="5CEB39D8" w14:textId="77777777" w:rsidR="008F3D15" w:rsidRPr="008F3D15" w:rsidRDefault="008F3D15" w:rsidP="008F3D15">
      <w:pPr>
        <w:bidi/>
        <w:rPr>
          <w:rFonts w:cs="David" w:hint="cs"/>
          <w:rtl/>
        </w:rPr>
      </w:pPr>
    </w:p>
    <w:p w14:paraId="4716F5C6" w14:textId="77777777" w:rsidR="008F3D15" w:rsidRPr="008F3D15" w:rsidRDefault="008F3D15" w:rsidP="008F3D15">
      <w:pPr>
        <w:bidi/>
        <w:rPr>
          <w:rFonts w:cs="David" w:hint="cs"/>
          <w:rtl/>
        </w:rPr>
      </w:pPr>
      <w:r w:rsidRPr="008F3D15">
        <w:rPr>
          <w:rFonts w:cs="David" w:hint="cs"/>
          <w:rtl/>
        </w:rPr>
        <w:tab/>
        <w:t xml:space="preserve"> הייתי בסעיף 23, אני לא יודע איך הגעתי לסעיף 25.</w:t>
      </w:r>
    </w:p>
    <w:p w14:paraId="56DF92C2" w14:textId="77777777" w:rsidR="008F3D15" w:rsidRPr="008F3D15" w:rsidRDefault="008F3D15" w:rsidP="008F3D15">
      <w:pPr>
        <w:bidi/>
        <w:rPr>
          <w:rFonts w:cs="David" w:hint="cs"/>
          <w:rtl/>
        </w:rPr>
      </w:pPr>
    </w:p>
    <w:p w14:paraId="5A0DF08B" w14:textId="77777777" w:rsidR="008F3D15" w:rsidRPr="008F3D15" w:rsidRDefault="008F3D15" w:rsidP="008F3D15">
      <w:pPr>
        <w:bidi/>
        <w:rPr>
          <w:rFonts w:cs="David" w:hint="cs"/>
          <w:rtl/>
        </w:rPr>
      </w:pPr>
      <w:r w:rsidRPr="008F3D15">
        <w:rPr>
          <w:rFonts w:cs="David" w:hint="cs"/>
          <w:u w:val="single"/>
          <w:rtl/>
        </w:rPr>
        <w:t>היו"ר דוד טל:</w:t>
      </w:r>
    </w:p>
    <w:p w14:paraId="63D1FD0E" w14:textId="77777777" w:rsidR="008F3D15" w:rsidRPr="008F3D15" w:rsidRDefault="008F3D15" w:rsidP="008F3D15">
      <w:pPr>
        <w:bidi/>
        <w:rPr>
          <w:rFonts w:cs="David" w:hint="cs"/>
          <w:rtl/>
        </w:rPr>
      </w:pPr>
    </w:p>
    <w:p w14:paraId="09E5E5E5" w14:textId="77777777" w:rsidR="008F3D15" w:rsidRPr="008F3D15" w:rsidRDefault="008F3D15" w:rsidP="008F3D15">
      <w:pPr>
        <w:bidi/>
        <w:rPr>
          <w:rFonts w:cs="David" w:hint="cs"/>
          <w:rtl/>
        </w:rPr>
      </w:pPr>
      <w:r w:rsidRPr="008F3D15">
        <w:rPr>
          <w:rFonts w:cs="David" w:hint="cs"/>
          <w:rtl/>
        </w:rPr>
        <w:tab/>
        <w:t>אני אשמח לשמוע, אבל כשאין התייחסות, אני לא אשב באי עשייה.</w:t>
      </w:r>
    </w:p>
    <w:p w14:paraId="53B13391" w14:textId="77777777" w:rsidR="008F3D15" w:rsidRPr="008F3D15" w:rsidRDefault="008F3D15" w:rsidP="008F3D15">
      <w:pPr>
        <w:bidi/>
        <w:rPr>
          <w:rFonts w:cs="David" w:hint="cs"/>
          <w:rtl/>
        </w:rPr>
      </w:pPr>
    </w:p>
    <w:p w14:paraId="5014366A" w14:textId="77777777" w:rsidR="008F3D15" w:rsidRPr="008F3D15" w:rsidRDefault="008F3D15" w:rsidP="008F3D15">
      <w:pPr>
        <w:bidi/>
        <w:rPr>
          <w:rFonts w:cs="David" w:hint="cs"/>
          <w:rtl/>
        </w:rPr>
      </w:pPr>
      <w:r w:rsidRPr="008F3D15">
        <w:rPr>
          <w:rFonts w:cs="David" w:hint="cs"/>
          <w:u w:val="single"/>
          <w:rtl/>
        </w:rPr>
        <w:t>גדעון סער:</w:t>
      </w:r>
    </w:p>
    <w:p w14:paraId="32785A33" w14:textId="77777777" w:rsidR="008F3D15" w:rsidRPr="008F3D15" w:rsidRDefault="008F3D15" w:rsidP="008F3D15">
      <w:pPr>
        <w:bidi/>
        <w:rPr>
          <w:rFonts w:cs="David" w:hint="cs"/>
          <w:rtl/>
        </w:rPr>
      </w:pPr>
    </w:p>
    <w:p w14:paraId="4E291A43" w14:textId="77777777" w:rsidR="008F3D15" w:rsidRPr="008F3D15" w:rsidRDefault="008F3D15" w:rsidP="008F3D15">
      <w:pPr>
        <w:bidi/>
        <w:rPr>
          <w:rFonts w:cs="David" w:hint="cs"/>
          <w:rtl/>
        </w:rPr>
      </w:pPr>
      <w:r w:rsidRPr="008F3D15">
        <w:rPr>
          <w:rFonts w:cs="David" w:hint="cs"/>
          <w:rtl/>
        </w:rPr>
        <w:tab/>
        <w:t xml:space="preserve"> אני רוצה לשאול, אדוני, בסעיף 24, האם כאשר אתה אומר שאתה רשאי להשתמש בתוארך כחבר כנסת רק לצורך מילוי התפקיד כחבר הכנסת, האם זה כולל, למשל, פעילות מפלגתית, או ששם אסור לי לכתוב חבר כנסת, מותר לי רק לכתוב שאני עורך-דין?</w:t>
      </w:r>
    </w:p>
    <w:p w14:paraId="19E15DF9" w14:textId="77777777" w:rsidR="008F3D15" w:rsidRPr="008F3D15" w:rsidRDefault="008F3D15" w:rsidP="008F3D15">
      <w:pPr>
        <w:bidi/>
        <w:rPr>
          <w:rFonts w:cs="David" w:hint="cs"/>
          <w:rtl/>
        </w:rPr>
      </w:pPr>
    </w:p>
    <w:p w14:paraId="75DEE6EE"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034E31A0" w14:textId="77777777" w:rsidR="008F3D15" w:rsidRPr="008F3D15" w:rsidRDefault="008F3D15" w:rsidP="008F3D15">
      <w:pPr>
        <w:bidi/>
        <w:rPr>
          <w:rFonts w:cs="David" w:hint="cs"/>
          <w:rtl/>
        </w:rPr>
      </w:pPr>
    </w:p>
    <w:p w14:paraId="69D26FA9" w14:textId="77777777" w:rsidR="008F3D15" w:rsidRPr="008F3D15" w:rsidRDefault="008F3D15" w:rsidP="008F3D15">
      <w:pPr>
        <w:bidi/>
        <w:rPr>
          <w:rFonts w:cs="David" w:hint="cs"/>
          <w:rtl/>
        </w:rPr>
      </w:pPr>
      <w:r w:rsidRPr="008F3D15">
        <w:rPr>
          <w:rFonts w:cs="David" w:hint="cs"/>
          <w:rtl/>
        </w:rPr>
        <w:tab/>
        <w:t>בוודאי שפעילות מפלגתית היא חלק מהפעילות של חבר הכנסת.</w:t>
      </w:r>
    </w:p>
    <w:p w14:paraId="49128A80" w14:textId="77777777" w:rsidR="008F3D15" w:rsidRPr="008F3D15" w:rsidRDefault="008F3D15" w:rsidP="008F3D15">
      <w:pPr>
        <w:bidi/>
        <w:rPr>
          <w:rFonts w:cs="David" w:hint="cs"/>
          <w:rtl/>
        </w:rPr>
      </w:pPr>
    </w:p>
    <w:p w14:paraId="675834C1" w14:textId="77777777" w:rsidR="008F3D15" w:rsidRPr="008F3D15" w:rsidRDefault="008F3D15" w:rsidP="008F3D15">
      <w:pPr>
        <w:bidi/>
        <w:rPr>
          <w:rFonts w:cs="David" w:hint="cs"/>
          <w:rtl/>
        </w:rPr>
      </w:pPr>
      <w:r w:rsidRPr="008F3D15">
        <w:rPr>
          <w:rFonts w:cs="David" w:hint="cs"/>
          <w:u w:val="single"/>
          <w:rtl/>
        </w:rPr>
        <w:t>גדעון סער:</w:t>
      </w:r>
    </w:p>
    <w:p w14:paraId="3DECAB4D" w14:textId="77777777" w:rsidR="008F3D15" w:rsidRPr="008F3D15" w:rsidRDefault="008F3D15" w:rsidP="008F3D15">
      <w:pPr>
        <w:bidi/>
        <w:rPr>
          <w:rFonts w:cs="David" w:hint="cs"/>
          <w:rtl/>
        </w:rPr>
      </w:pPr>
    </w:p>
    <w:p w14:paraId="3B7484FC" w14:textId="77777777" w:rsidR="008F3D15" w:rsidRPr="008F3D15" w:rsidRDefault="008F3D15" w:rsidP="008F3D15">
      <w:pPr>
        <w:bidi/>
        <w:rPr>
          <w:rFonts w:cs="David" w:hint="cs"/>
          <w:rtl/>
        </w:rPr>
      </w:pPr>
      <w:r w:rsidRPr="008F3D15">
        <w:rPr>
          <w:rFonts w:cs="David" w:hint="cs"/>
          <w:rtl/>
        </w:rPr>
        <w:tab/>
        <w:t xml:space="preserve"> אם כך אני מציע, רק "למילוי תפקידיו הציבוריים כחבר כנסת". דהיינו, אני רוצה להפריד בין העניינים הציבוריים לבין העניינים הפרטיים או האישיים. אני רוצה למנוע פרשנות שמילוי התפקיד כחבר כנסת זה רק הגשת שאילתות, הצעת חוק וכתיבת מכתבים ליושב-ראש ועדת הכנסת, שאני מרבה לכתוב לו. אני חושב שצריך לצפות את כלל הפונקציות הציבוריות שאנחנו ממלאים.</w:t>
      </w:r>
    </w:p>
    <w:p w14:paraId="001E937D" w14:textId="77777777" w:rsidR="008F3D15" w:rsidRPr="008F3D15" w:rsidRDefault="008F3D15" w:rsidP="008F3D15">
      <w:pPr>
        <w:bidi/>
        <w:rPr>
          <w:rFonts w:cs="David" w:hint="cs"/>
          <w:rtl/>
        </w:rPr>
      </w:pPr>
    </w:p>
    <w:p w14:paraId="300CD104" w14:textId="77777777" w:rsidR="008F3D15" w:rsidRPr="008F3D15" w:rsidRDefault="008F3D15" w:rsidP="008F3D15">
      <w:pPr>
        <w:bidi/>
        <w:rPr>
          <w:rFonts w:cs="David" w:hint="cs"/>
          <w:rtl/>
        </w:rPr>
      </w:pPr>
      <w:r w:rsidRPr="008F3D15">
        <w:rPr>
          <w:rFonts w:cs="David" w:hint="cs"/>
          <w:u w:val="single"/>
          <w:rtl/>
        </w:rPr>
        <w:t>יצחק זמיר:</w:t>
      </w:r>
    </w:p>
    <w:p w14:paraId="76BB5F8B" w14:textId="77777777" w:rsidR="008F3D15" w:rsidRPr="008F3D15" w:rsidRDefault="008F3D15" w:rsidP="008F3D15">
      <w:pPr>
        <w:bidi/>
        <w:rPr>
          <w:rFonts w:cs="David" w:hint="cs"/>
          <w:rtl/>
        </w:rPr>
      </w:pPr>
    </w:p>
    <w:p w14:paraId="0D4D3E9A" w14:textId="77777777" w:rsidR="008F3D15" w:rsidRPr="008F3D15" w:rsidRDefault="008F3D15" w:rsidP="008F3D15">
      <w:pPr>
        <w:bidi/>
        <w:rPr>
          <w:rFonts w:cs="David" w:hint="cs"/>
          <w:rtl/>
        </w:rPr>
      </w:pPr>
      <w:r w:rsidRPr="008F3D15">
        <w:rPr>
          <w:rFonts w:cs="David" w:hint="cs"/>
          <w:rtl/>
        </w:rPr>
        <w:tab/>
        <w:t xml:space="preserve">אין ספק שתפקידו של חבר הכנסת כולל, למשל, את הקשר עם הציבור, כול פנייה שאתה מקבל היום, ואתה משיב, זה במסגרת מילוי תפקידך. כל הופעה ציבורית שלך היום היא במסגרת מילוי תפקידך. אין ספק שגם הפעילות המפלגתית נכללת בזה. הרי בסופו של דבר מי שצריך לפרש את הכללים האלה זו ועדת האתיקה, אלה חברי הכנסת שמודעים לתפקיד של חבר הכנסת. </w:t>
      </w:r>
    </w:p>
    <w:p w14:paraId="67674B05" w14:textId="77777777" w:rsidR="008F3D15" w:rsidRPr="008F3D15" w:rsidRDefault="008F3D15" w:rsidP="008F3D15">
      <w:pPr>
        <w:bidi/>
        <w:rPr>
          <w:rFonts w:cs="David" w:hint="cs"/>
          <w:rtl/>
        </w:rPr>
      </w:pPr>
    </w:p>
    <w:p w14:paraId="00B5FE0D" w14:textId="77777777" w:rsidR="008F3D15" w:rsidRPr="008F3D15" w:rsidRDefault="008F3D15" w:rsidP="008F3D15">
      <w:pPr>
        <w:bidi/>
        <w:rPr>
          <w:rFonts w:cs="David" w:hint="cs"/>
          <w:rtl/>
        </w:rPr>
      </w:pPr>
      <w:r w:rsidRPr="008F3D15">
        <w:rPr>
          <w:rFonts w:cs="David" w:hint="cs"/>
          <w:u w:val="single"/>
          <w:rtl/>
        </w:rPr>
        <w:t>יצחק זיו:</w:t>
      </w:r>
    </w:p>
    <w:p w14:paraId="60DFD62B" w14:textId="77777777" w:rsidR="008F3D15" w:rsidRPr="008F3D15" w:rsidRDefault="008F3D15" w:rsidP="008F3D15">
      <w:pPr>
        <w:bidi/>
        <w:rPr>
          <w:rFonts w:cs="David" w:hint="cs"/>
          <w:rtl/>
        </w:rPr>
      </w:pPr>
    </w:p>
    <w:p w14:paraId="0628183A" w14:textId="77777777" w:rsidR="008F3D15" w:rsidRPr="008F3D15" w:rsidRDefault="008F3D15" w:rsidP="008F3D15">
      <w:pPr>
        <w:bidi/>
        <w:rPr>
          <w:rFonts w:cs="David" w:hint="cs"/>
          <w:rtl/>
        </w:rPr>
      </w:pPr>
      <w:r w:rsidRPr="008F3D15">
        <w:rPr>
          <w:rFonts w:cs="David" w:hint="cs"/>
          <w:rtl/>
        </w:rPr>
        <w:tab/>
        <w:t xml:space="preserve"> גם המכתב שקיבלת, קיבלת בהיותך חבר הכנסת.</w:t>
      </w:r>
    </w:p>
    <w:p w14:paraId="4B361787" w14:textId="77777777" w:rsidR="008F3D15" w:rsidRPr="008F3D15" w:rsidRDefault="008F3D15" w:rsidP="008F3D15">
      <w:pPr>
        <w:bidi/>
        <w:rPr>
          <w:rFonts w:cs="David" w:hint="cs"/>
          <w:rtl/>
        </w:rPr>
      </w:pPr>
    </w:p>
    <w:p w14:paraId="75316131" w14:textId="77777777" w:rsidR="008F3D15" w:rsidRPr="008F3D15" w:rsidRDefault="008F3D15" w:rsidP="008F3D15">
      <w:pPr>
        <w:bidi/>
        <w:rPr>
          <w:rFonts w:cs="David" w:hint="cs"/>
          <w:rtl/>
        </w:rPr>
      </w:pPr>
      <w:r w:rsidRPr="008F3D15">
        <w:rPr>
          <w:rFonts w:cs="David" w:hint="cs"/>
          <w:u w:val="single"/>
          <w:rtl/>
        </w:rPr>
        <w:t>גדעון סער:</w:t>
      </w:r>
    </w:p>
    <w:p w14:paraId="026A9C20" w14:textId="77777777" w:rsidR="008F3D15" w:rsidRPr="008F3D15" w:rsidRDefault="008F3D15" w:rsidP="008F3D15">
      <w:pPr>
        <w:bidi/>
        <w:rPr>
          <w:rFonts w:cs="David" w:hint="cs"/>
          <w:rtl/>
        </w:rPr>
      </w:pPr>
    </w:p>
    <w:p w14:paraId="4EF42CE6" w14:textId="77777777" w:rsidR="008F3D15" w:rsidRPr="008F3D15" w:rsidRDefault="008F3D15" w:rsidP="008F3D15">
      <w:pPr>
        <w:bidi/>
        <w:rPr>
          <w:rFonts w:cs="David" w:hint="cs"/>
          <w:rtl/>
        </w:rPr>
      </w:pPr>
      <w:r w:rsidRPr="008F3D15">
        <w:rPr>
          <w:rFonts w:cs="David" w:hint="cs"/>
          <w:rtl/>
        </w:rPr>
        <w:tab/>
        <w:t xml:space="preserve"> כדי להיענות להערה של חבר הכנסת סער, כדי למנוע אי הבנות, אפשר רק לשנות מ"תפקידו" ל"תפקידיו".</w:t>
      </w:r>
    </w:p>
    <w:p w14:paraId="086B5305" w14:textId="77777777" w:rsidR="008F3D15" w:rsidRPr="008F3D15" w:rsidRDefault="008F3D15" w:rsidP="008F3D15">
      <w:pPr>
        <w:bidi/>
        <w:rPr>
          <w:rFonts w:cs="David" w:hint="cs"/>
          <w:u w:val="single"/>
          <w:rtl/>
        </w:rPr>
      </w:pPr>
    </w:p>
    <w:p w14:paraId="185C9AAB" w14:textId="77777777" w:rsidR="008F3D15" w:rsidRPr="008F3D15" w:rsidRDefault="008F3D15" w:rsidP="008F3D15">
      <w:pPr>
        <w:bidi/>
        <w:rPr>
          <w:rFonts w:cs="David" w:hint="cs"/>
          <w:u w:val="single"/>
          <w:rtl/>
        </w:rPr>
      </w:pPr>
      <w:r w:rsidRPr="008F3D15">
        <w:rPr>
          <w:rFonts w:cs="David" w:hint="cs"/>
          <w:u w:val="single"/>
          <w:rtl/>
        </w:rPr>
        <w:t>גדעון סער:</w:t>
      </w:r>
    </w:p>
    <w:p w14:paraId="33A66046" w14:textId="77777777" w:rsidR="008F3D15" w:rsidRPr="008F3D15" w:rsidRDefault="008F3D15" w:rsidP="008F3D15">
      <w:pPr>
        <w:bidi/>
        <w:rPr>
          <w:rFonts w:cs="David" w:hint="cs"/>
          <w:u w:val="single"/>
          <w:rtl/>
        </w:rPr>
      </w:pPr>
    </w:p>
    <w:p w14:paraId="10C82238" w14:textId="77777777" w:rsidR="008F3D15" w:rsidRPr="008F3D15" w:rsidRDefault="008F3D15" w:rsidP="008F3D15">
      <w:pPr>
        <w:bidi/>
        <w:rPr>
          <w:rFonts w:cs="David" w:hint="cs"/>
          <w:rtl/>
        </w:rPr>
      </w:pPr>
      <w:r w:rsidRPr="008F3D15">
        <w:rPr>
          <w:rFonts w:cs="David" w:hint="cs"/>
          <w:rtl/>
        </w:rPr>
        <w:tab/>
        <w:t xml:space="preserve"> מקובל עלי.</w:t>
      </w:r>
    </w:p>
    <w:p w14:paraId="68D56814" w14:textId="77777777" w:rsidR="008F3D15" w:rsidRPr="008F3D15" w:rsidRDefault="008F3D15" w:rsidP="008F3D15">
      <w:pPr>
        <w:bidi/>
        <w:rPr>
          <w:rFonts w:cs="David" w:hint="cs"/>
          <w:rtl/>
        </w:rPr>
      </w:pPr>
    </w:p>
    <w:p w14:paraId="5E06A7C6" w14:textId="77777777" w:rsidR="008F3D15" w:rsidRPr="008F3D15" w:rsidRDefault="008F3D15" w:rsidP="008F3D15">
      <w:pPr>
        <w:bidi/>
        <w:rPr>
          <w:rFonts w:cs="David" w:hint="cs"/>
          <w:rtl/>
        </w:rPr>
      </w:pPr>
      <w:proofErr w:type="spellStart"/>
      <w:r w:rsidRPr="008F3D15">
        <w:rPr>
          <w:rFonts w:cs="David" w:hint="cs"/>
          <w:u w:val="single"/>
          <w:rtl/>
        </w:rPr>
        <w:t>אסא</w:t>
      </w:r>
      <w:proofErr w:type="spellEnd"/>
      <w:r w:rsidRPr="008F3D15">
        <w:rPr>
          <w:rFonts w:cs="David" w:hint="cs"/>
          <w:u w:val="single"/>
          <w:rtl/>
        </w:rPr>
        <w:t xml:space="preserve"> כשר:</w:t>
      </w:r>
    </w:p>
    <w:p w14:paraId="405F2EF9" w14:textId="77777777" w:rsidR="008F3D15" w:rsidRPr="008F3D15" w:rsidRDefault="008F3D15" w:rsidP="008F3D15">
      <w:pPr>
        <w:bidi/>
        <w:rPr>
          <w:rFonts w:cs="David" w:hint="cs"/>
          <w:rtl/>
        </w:rPr>
      </w:pPr>
    </w:p>
    <w:p w14:paraId="1E99CA58" w14:textId="77777777" w:rsidR="008F3D15" w:rsidRPr="008F3D15" w:rsidRDefault="008F3D15" w:rsidP="008F3D15">
      <w:pPr>
        <w:bidi/>
        <w:rPr>
          <w:rFonts w:cs="David" w:hint="cs"/>
          <w:rtl/>
        </w:rPr>
      </w:pPr>
      <w:r w:rsidRPr="008F3D15">
        <w:rPr>
          <w:rFonts w:cs="David" w:hint="cs"/>
          <w:rtl/>
        </w:rPr>
        <w:tab/>
        <w:t>"תפקידיו" יש הרבה, יש בתוך הכנסת, יש במפלגה, יש בכל מיני מקומות.</w:t>
      </w:r>
    </w:p>
    <w:p w14:paraId="0CF45B2D" w14:textId="77777777" w:rsidR="008F3D15" w:rsidRPr="008F3D15" w:rsidRDefault="008F3D15" w:rsidP="008F3D15">
      <w:pPr>
        <w:bidi/>
        <w:rPr>
          <w:rFonts w:cs="David" w:hint="cs"/>
          <w:rtl/>
        </w:rPr>
      </w:pPr>
    </w:p>
    <w:p w14:paraId="155A9296" w14:textId="77777777" w:rsidR="008F3D15" w:rsidRPr="008F3D15" w:rsidRDefault="008F3D15" w:rsidP="008F3D15">
      <w:pPr>
        <w:bidi/>
        <w:rPr>
          <w:rFonts w:cs="David" w:hint="cs"/>
          <w:rtl/>
        </w:rPr>
      </w:pPr>
      <w:r w:rsidRPr="008F3D15">
        <w:rPr>
          <w:rFonts w:cs="David" w:hint="cs"/>
          <w:u w:val="single"/>
          <w:rtl/>
        </w:rPr>
        <w:t>היו"ר דוד טל:</w:t>
      </w:r>
    </w:p>
    <w:p w14:paraId="4EB631AC" w14:textId="77777777" w:rsidR="008F3D15" w:rsidRPr="008F3D15" w:rsidRDefault="008F3D15" w:rsidP="008F3D15">
      <w:pPr>
        <w:bidi/>
        <w:rPr>
          <w:rFonts w:cs="David" w:hint="cs"/>
          <w:rtl/>
        </w:rPr>
      </w:pPr>
    </w:p>
    <w:p w14:paraId="3E9C81A1" w14:textId="77777777" w:rsidR="008F3D15" w:rsidRPr="008F3D15" w:rsidRDefault="008F3D15" w:rsidP="008F3D15">
      <w:pPr>
        <w:bidi/>
        <w:rPr>
          <w:rFonts w:cs="David" w:hint="cs"/>
          <w:rtl/>
        </w:rPr>
      </w:pPr>
      <w:r w:rsidRPr="008F3D15">
        <w:rPr>
          <w:rFonts w:cs="David" w:hint="cs"/>
          <w:rtl/>
        </w:rPr>
        <w:tab/>
        <w:t xml:space="preserve">חברי הכנסת, האם מקובל התיקון הזה? </w:t>
      </w:r>
      <w:r w:rsidRPr="008F3D15">
        <w:rPr>
          <w:rFonts w:cs="David"/>
          <w:rtl/>
        </w:rPr>
        <w:t>–</w:t>
      </w:r>
      <w:r w:rsidRPr="008F3D15">
        <w:rPr>
          <w:rFonts w:cs="David" w:hint="cs"/>
          <w:rtl/>
        </w:rPr>
        <w:t xml:space="preserve"> אם כן נתקן ל"תפקידיו".</w:t>
      </w:r>
    </w:p>
    <w:p w14:paraId="1525D7C8" w14:textId="77777777" w:rsidR="008F3D15" w:rsidRPr="008F3D15" w:rsidRDefault="008F3D15" w:rsidP="008F3D15">
      <w:pPr>
        <w:bidi/>
        <w:rPr>
          <w:rFonts w:cs="David" w:hint="cs"/>
          <w:rtl/>
        </w:rPr>
      </w:pPr>
    </w:p>
    <w:p w14:paraId="67D3C269" w14:textId="77777777" w:rsidR="008F3D15" w:rsidRPr="008F3D15" w:rsidRDefault="008F3D15" w:rsidP="008F3D15">
      <w:pPr>
        <w:bidi/>
        <w:rPr>
          <w:rFonts w:cs="David" w:hint="cs"/>
          <w:rtl/>
        </w:rPr>
      </w:pPr>
      <w:r w:rsidRPr="008F3D15">
        <w:rPr>
          <w:rFonts w:cs="David" w:hint="cs"/>
          <w:rtl/>
        </w:rPr>
        <w:tab/>
        <w:t>אפשר לעבור לסעיף 25, חבר הכנסת סער?</w:t>
      </w:r>
    </w:p>
    <w:p w14:paraId="41D61D2C" w14:textId="77777777" w:rsidR="008F3D15" w:rsidRPr="008F3D15" w:rsidRDefault="008F3D15" w:rsidP="008F3D15">
      <w:pPr>
        <w:bidi/>
        <w:rPr>
          <w:rFonts w:cs="David" w:hint="cs"/>
          <w:rtl/>
        </w:rPr>
      </w:pPr>
    </w:p>
    <w:p w14:paraId="4E29F175" w14:textId="77777777" w:rsidR="008F3D15" w:rsidRPr="008F3D15" w:rsidRDefault="008F3D15" w:rsidP="008F3D15">
      <w:pPr>
        <w:bidi/>
        <w:rPr>
          <w:rFonts w:cs="David" w:hint="cs"/>
          <w:rtl/>
        </w:rPr>
      </w:pPr>
      <w:r w:rsidRPr="008F3D15">
        <w:rPr>
          <w:rFonts w:cs="David" w:hint="cs"/>
          <w:u w:val="single"/>
          <w:rtl/>
        </w:rPr>
        <w:t>גדעון סער:</w:t>
      </w:r>
    </w:p>
    <w:p w14:paraId="3A20F27E" w14:textId="77777777" w:rsidR="008F3D15" w:rsidRPr="008F3D15" w:rsidRDefault="008F3D15" w:rsidP="008F3D15">
      <w:pPr>
        <w:bidi/>
        <w:rPr>
          <w:rFonts w:cs="David" w:hint="cs"/>
          <w:rtl/>
        </w:rPr>
      </w:pPr>
    </w:p>
    <w:p w14:paraId="1D038F36" w14:textId="77777777" w:rsidR="008F3D15" w:rsidRPr="008F3D15" w:rsidRDefault="008F3D15" w:rsidP="008F3D15">
      <w:pPr>
        <w:bidi/>
        <w:rPr>
          <w:rFonts w:cs="David" w:hint="cs"/>
          <w:rtl/>
        </w:rPr>
      </w:pPr>
      <w:r w:rsidRPr="008F3D15">
        <w:rPr>
          <w:rFonts w:cs="David" w:hint="cs"/>
          <w:rtl/>
        </w:rPr>
        <w:tab/>
        <w:t>בוודאי.</w:t>
      </w:r>
    </w:p>
    <w:p w14:paraId="2C99D060" w14:textId="77777777" w:rsidR="008F3D15" w:rsidRPr="008F3D15" w:rsidRDefault="008F3D15" w:rsidP="008F3D15">
      <w:pPr>
        <w:bidi/>
        <w:rPr>
          <w:rFonts w:cs="David" w:hint="cs"/>
          <w:rtl/>
        </w:rPr>
      </w:pPr>
    </w:p>
    <w:p w14:paraId="23DBD0D6" w14:textId="77777777" w:rsidR="008F3D15" w:rsidRPr="008F3D15" w:rsidRDefault="008F3D15" w:rsidP="008F3D15">
      <w:pPr>
        <w:bidi/>
        <w:rPr>
          <w:rFonts w:cs="David" w:hint="cs"/>
          <w:rtl/>
        </w:rPr>
      </w:pPr>
      <w:r w:rsidRPr="008F3D15">
        <w:rPr>
          <w:rFonts w:cs="David" w:hint="cs"/>
          <w:u w:val="single"/>
          <w:rtl/>
        </w:rPr>
        <w:t>היו"ר דוד טל:</w:t>
      </w:r>
    </w:p>
    <w:p w14:paraId="42E7730A" w14:textId="77777777" w:rsidR="008F3D15" w:rsidRPr="008F3D15" w:rsidRDefault="008F3D15" w:rsidP="008F3D15">
      <w:pPr>
        <w:bidi/>
        <w:rPr>
          <w:rFonts w:cs="David" w:hint="cs"/>
          <w:rtl/>
        </w:rPr>
      </w:pPr>
    </w:p>
    <w:p w14:paraId="4435238B" w14:textId="77777777" w:rsidR="008F3D15" w:rsidRPr="008F3D15" w:rsidRDefault="008F3D15" w:rsidP="008F3D15">
      <w:pPr>
        <w:bidi/>
        <w:rPr>
          <w:rFonts w:cs="David" w:hint="cs"/>
          <w:rtl/>
        </w:rPr>
      </w:pPr>
      <w:r w:rsidRPr="008F3D15">
        <w:rPr>
          <w:rFonts w:cs="David" w:hint="cs"/>
          <w:rtl/>
        </w:rPr>
        <w:tab/>
        <w:t xml:space="preserve">"25. חבר הכנסת לא ישתמש במכתביו או באופן אחר בתואר תפקידו, בקשר לעניין פרטי או לעיסוק כלשהו, אלא רק בקשר למילוי תפקידו" </w:t>
      </w:r>
      <w:r w:rsidRPr="008F3D15">
        <w:rPr>
          <w:rFonts w:cs="David"/>
          <w:rtl/>
        </w:rPr>
        <w:t>–</w:t>
      </w:r>
      <w:r w:rsidRPr="008F3D15">
        <w:rPr>
          <w:rFonts w:cs="David" w:hint="cs"/>
          <w:rtl/>
        </w:rPr>
        <w:t xml:space="preserve"> או תפקידיו, אם תרצו </w:t>
      </w:r>
      <w:r w:rsidRPr="008F3D15">
        <w:rPr>
          <w:rFonts w:cs="David"/>
          <w:rtl/>
        </w:rPr>
        <w:t>–</w:t>
      </w:r>
      <w:r w:rsidRPr="008F3D15">
        <w:rPr>
          <w:rFonts w:cs="David" w:hint="cs"/>
          <w:rtl/>
        </w:rPr>
        <w:t xml:space="preserve"> "כחבר הכנסת."</w:t>
      </w:r>
    </w:p>
    <w:p w14:paraId="45A16E54" w14:textId="77777777" w:rsidR="008F3D15" w:rsidRPr="008F3D15" w:rsidRDefault="008F3D15" w:rsidP="008F3D15">
      <w:pPr>
        <w:bidi/>
        <w:rPr>
          <w:rFonts w:cs="David" w:hint="cs"/>
          <w:rtl/>
        </w:rPr>
      </w:pPr>
    </w:p>
    <w:p w14:paraId="5D125665" w14:textId="77777777" w:rsidR="008F3D15" w:rsidRPr="008F3D15" w:rsidRDefault="008F3D15" w:rsidP="008F3D15">
      <w:pPr>
        <w:bidi/>
        <w:rPr>
          <w:rFonts w:cs="David" w:hint="cs"/>
          <w:u w:val="single"/>
          <w:rtl/>
        </w:rPr>
      </w:pPr>
      <w:r w:rsidRPr="008F3D15">
        <w:rPr>
          <w:rFonts w:cs="David" w:hint="cs"/>
          <w:u w:val="single"/>
          <w:rtl/>
        </w:rPr>
        <w:t>גדעון סער:</w:t>
      </w:r>
    </w:p>
    <w:p w14:paraId="23893E47" w14:textId="77777777" w:rsidR="008F3D15" w:rsidRPr="008F3D15" w:rsidRDefault="008F3D15" w:rsidP="008F3D15">
      <w:pPr>
        <w:bidi/>
        <w:rPr>
          <w:rFonts w:cs="David" w:hint="cs"/>
          <w:u w:val="single"/>
          <w:rtl/>
        </w:rPr>
      </w:pPr>
    </w:p>
    <w:p w14:paraId="6326FE9C" w14:textId="77777777" w:rsidR="008F3D15" w:rsidRPr="008F3D15" w:rsidRDefault="008F3D15" w:rsidP="008F3D15">
      <w:pPr>
        <w:bidi/>
        <w:rPr>
          <w:rFonts w:cs="David" w:hint="cs"/>
          <w:rtl/>
        </w:rPr>
      </w:pPr>
      <w:r w:rsidRPr="008F3D15">
        <w:rPr>
          <w:rFonts w:cs="David" w:hint="cs"/>
          <w:rtl/>
        </w:rPr>
        <w:tab/>
        <w:t xml:space="preserve"> אותו תיקון של סעיף 24. "תפקידיו" במקום "תפקידו". אני כבר מודיע מראש שזה יהיה בסעיף 26.</w:t>
      </w:r>
    </w:p>
    <w:p w14:paraId="6A029830" w14:textId="77777777" w:rsidR="008F3D15" w:rsidRPr="008F3D15" w:rsidRDefault="008F3D15" w:rsidP="008F3D15">
      <w:pPr>
        <w:bidi/>
        <w:rPr>
          <w:rFonts w:cs="David" w:hint="cs"/>
          <w:rtl/>
        </w:rPr>
      </w:pPr>
    </w:p>
    <w:p w14:paraId="00954A66" w14:textId="77777777" w:rsidR="008F3D15" w:rsidRPr="008F3D15" w:rsidRDefault="008F3D15" w:rsidP="008F3D15">
      <w:pPr>
        <w:bidi/>
        <w:rPr>
          <w:rFonts w:cs="David" w:hint="cs"/>
          <w:rtl/>
        </w:rPr>
      </w:pPr>
      <w:r w:rsidRPr="008F3D15">
        <w:rPr>
          <w:rFonts w:cs="David" w:hint="cs"/>
          <w:u w:val="single"/>
          <w:rtl/>
        </w:rPr>
        <w:t>היו"ר דוד טל:</w:t>
      </w:r>
    </w:p>
    <w:p w14:paraId="7A53E02D" w14:textId="77777777" w:rsidR="008F3D15" w:rsidRPr="008F3D15" w:rsidRDefault="008F3D15" w:rsidP="008F3D15">
      <w:pPr>
        <w:bidi/>
        <w:rPr>
          <w:rFonts w:cs="David" w:hint="cs"/>
          <w:rtl/>
        </w:rPr>
      </w:pPr>
    </w:p>
    <w:p w14:paraId="7ECC163B" w14:textId="77777777" w:rsidR="008F3D15" w:rsidRPr="008F3D15" w:rsidRDefault="008F3D15" w:rsidP="008F3D15">
      <w:pPr>
        <w:bidi/>
        <w:rPr>
          <w:rFonts w:cs="David" w:hint="cs"/>
          <w:rtl/>
        </w:rPr>
      </w:pPr>
      <w:r w:rsidRPr="008F3D15">
        <w:rPr>
          <w:rFonts w:cs="David" w:hint="cs"/>
          <w:rtl/>
        </w:rPr>
        <w:tab/>
        <w:t>אפשר לאמץ בכל מקום שכתוב "תפקידו" ל"תפקידיו". יש התייחסות לתפקידיו או לנושא אחר? תודה. סעיף 25 אושר.</w:t>
      </w:r>
    </w:p>
    <w:p w14:paraId="767DD2C9" w14:textId="77777777" w:rsidR="008F3D15" w:rsidRPr="008F3D15" w:rsidRDefault="008F3D15" w:rsidP="008F3D15">
      <w:pPr>
        <w:bidi/>
        <w:rPr>
          <w:rFonts w:cs="David" w:hint="cs"/>
          <w:rtl/>
        </w:rPr>
      </w:pPr>
    </w:p>
    <w:p w14:paraId="540C64E0" w14:textId="77777777" w:rsidR="008F3D15" w:rsidRPr="008F3D15" w:rsidRDefault="008F3D15" w:rsidP="008F3D15">
      <w:pPr>
        <w:bidi/>
        <w:rPr>
          <w:rFonts w:cs="David" w:hint="cs"/>
          <w:rtl/>
        </w:rPr>
      </w:pPr>
      <w:r w:rsidRPr="008F3D15">
        <w:rPr>
          <w:rFonts w:cs="David" w:hint="cs"/>
          <w:rtl/>
        </w:rPr>
        <w:tab/>
        <w:t>"26(א) חבר הכנסת רשאי לשלוח בדואר מכתבים פטורים מתשלום, לרבות חוברות וחומר אחר, רק בעניינים הנוגעים למילוי תפקידו כחבר הכנסת."</w:t>
      </w:r>
    </w:p>
    <w:p w14:paraId="7A86C8F4" w14:textId="77777777" w:rsidR="008F3D15" w:rsidRPr="008F3D15" w:rsidRDefault="008F3D15" w:rsidP="008F3D15">
      <w:pPr>
        <w:bidi/>
        <w:rPr>
          <w:rFonts w:cs="David" w:hint="cs"/>
          <w:rtl/>
        </w:rPr>
      </w:pPr>
    </w:p>
    <w:p w14:paraId="1FD821D8"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41970FD8" w14:textId="77777777" w:rsidR="008F3D15" w:rsidRPr="008F3D15" w:rsidRDefault="008F3D15" w:rsidP="008F3D15">
      <w:pPr>
        <w:bidi/>
        <w:rPr>
          <w:rFonts w:cs="David" w:hint="cs"/>
          <w:rtl/>
        </w:rPr>
      </w:pPr>
    </w:p>
    <w:p w14:paraId="5B47AA08" w14:textId="77777777" w:rsidR="008F3D15" w:rsidRPr="008F3D15" w:rsidRDefault="008F3D15" w:rsidP="008F3D15">
      <w:pPr>
        <w:bidi/>
        <w:rPr>
          <w:rFonts w:cs="David" w:hint="cs"/>
          <w:rtl/>
        </w:rPr>
      </w:pPr>
      <w:r w:rsidRPr="008F3D15">
        <w:rPr>
          <w:rFonts w:cs="David" w:hint="cs"/>
          <w:rtl/>
        </w:rPr>
        <w:tab/>
        <w:t>פה הכוונה כמובן, מתוקף חוק החסינות, מותר לחבר הכנסת לשלוח בחינם דואר מהכנסת, ועדת הכנסת קבעה בזמנו מכסה של 15,000 מכתבים, והסעיף הזה בא לקבוע הוראות לעניין אותו דואר ששולחים. הכללים האלה נמצאים היום מכוח החלטות של ועדות האתיקה במשך השנים. מוצע לעגן אותם פה, בסעיף, לצורך העניין הזה.</w:t>
      </w:r>
    </w:p>
    <w:p w14:paraId="6752E991" w14:textId="77777777" w:rsidR="008F3D15" w:rsidRPr="008F3D15" w:rsidRDefault="008F3D15" w:rsidP="008F3D15">
      <w:pPr>
        <w:bidi/>
        <w:rPr>
          <w:rFonts w:cs="David" w:hint="cs"/>
          <w:rtl/>
        </w:rPr>
      </w:pPr>
    </w:p>
    <w:p w14:paraId="72D758C2" w14:textId="77777777" w:rsidR="008F3D15" w:rsidRPr="008F3D15" w:rsidRDefault="008F3D15" w:rsidP="008F3D15">
      <w:pPr>
        <w:bidi/>
        <w:rPr>
          <w:rFonts w:cs="David" w:hint="cs"/>
          <w:rtl/>
        </w:rPr>
      </w:pPr>
      <w:r w:rsidRPr="008F3D15">
        <w:rPr>
          <w:rFonts w:cs="David" w:hint="cs"/>
          <w:u w:val="single"/>
          <w:rtl/>
        </w:rPr>
        <w:t>גדעון סער:</w:t>
      </w:r>
    </w:p>
    <w:p w14:paraId="4A74F8B2" w14:textId="77777777" w:rsidR="008F3D15" w:rsidRPr="008F3D15" w:rsidRDefault="008F3D15" w:rsidP="008F3D15">
      <w:pPr>
        <w:bidi/>
        <w:rPr>
          <w:rFonts w:cs="David" w:hint="cs"/>
          <w:rtl/>
        </w:rPr>
      </w:pPr>
    </w:p>
    <w:p w14:paraId="0475A600" w14:textId="77777777" w:rsidR="008F3D15" w:rsidRPr="008F3D15" w:rsidRDefault="008F3D15" w:rsidP="008F3D15">
      <w:pPr>
        <w:bidi/>
        <w:rPr>
          <w:rFonts w:cs="David" w:hint="cs"/>
          <w:rtl/>
        </w:rPr>
      </w:pPr>
      <w:r w:rsidRPr="008F3D15">
        <w:rPr>
          <w:rFonts w:cs="David" w:hint="cs"/>
          <w:rtl/>
        </w:rPr>
        <w:tab/>
        <w:t xml:space="preserve"> אני חושב שזה נכון, אני רק מציע לכתוב "תפקידיו".</w:t>
      </w:r>
    </w:p>
    <w:p w14:paraId="306DFF9B" w14:textId="77777777" w:rsidR="008F3D15" w:rsidRPr="008F3D15" w:rsidRDefault="008F3D15" w:rsidP="008F3D15">
      <w:pPr>
        <w:bidi/>
        <w:rPr>
          <w:rFonts w:cs="David" w:hint="cs"/>
          <w:rtl/>
        </w:rPr>
      </w:pPr>
    </w:p>
    <w:p w14:paraId="06F39A3B" w14:textId="77777777" w:rsidR="008F3D15" w:rsidRPr="008F3D15" w:rsidRDefault="008F3D15" w:rsidP="008F3D15">
      <w:pPr>
        <w:bidi/>
        <w:rPr>
          <w:rFonts w:cs="David" w:hint="cs"/>
          <w:rtl/>
        </w:rPr>
      </w:pPr>
      <w:r w:rsidRPr="008F3D15">
        <w:rPr>
          <w:rFonts w:cs="David" w:hint="cs"/>
          <w:u w:val="single"/>
          <w:rtl/>
        </w:rPr>
        <w:t>יצחק זיו:</w:t>
      </w:r>
    </w:p>
    <w:p w14:paraId="4A707065" w14:textId="77777777" w:rsidR="008F3D15" w:rsidRPr="008F3D15" w:rsidRDefault="008F3D15" w:rsidP="008F3D15">
      <w:pPr>
        <w:bidi/>
        <w:rPr>
          <w:rFonts w:cs="David" w:hint="cs"/>
          <w:rtl/>
        </w:rPr>
      </w:pPr>
    </w:p>
    <w:p w14:paraId="5694BDEA" w14:textId="77777777" w:rsidR="008F3D15" w:rsidRPr="008F3D15" w:rsidRDefault="008F3D15" w:rsidP="008F3D15">
      <w:pPr>
        <w:bidi/>
        <w:rPr>
          <w:rFonts w:cs="David" w:hint="cs"/>
          <w:rtl/>
        </w:rPr>
      </w:pPr>
      <w:r w:rsidRPr="008F3D15">
        <w:rPr>
          <w:rFonts w:cs="David" w:hint="cs"/>
          <w:rtl/>
        </w:rPr>
        <w:tab/>
        <w:t xml:space="preserve"> שלחתי איגרת לראש השנה מהבית.</w:t>
      </w:r>
    </w:p>
    <w:p w14:paraId="23469114" w14:textId="77777777" w:rsidR="008F3D15" w:rsidRPr="008F3D15" w:rsidRDefault="008F3D15" w:rsidP="008F3D15">
      <w:pPr>
        <w:bidi/>
        <w:rPr>
          <w:rFonts w:cs="David" w:hint="cs"/>
          <w:rtl/>
        </w:rPr>
      </w:pPr>
    </w:p>
    <w:p w14:paraId="65386249"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3F1F894C" w14:textId="77777777" w:rsidR="008F3D15" w:rsidRPr="008F3D15" w:rsidRDefault="008F3D15" w:rsidP="008F3D15">
      <w:pPr>
        <w:bidi/>
        <w:rPr>
          <w:rFonts w:cs="David" w:hint="cs"/>
          <w:rtl/>
        </w:rPr>
      </w:pPr>
    </w:p>
    <w:p w14:paraId="37E30F56" w14:textId="77777777" w:rsidR="008F3D15" w:rsidRPr="008F3D15" w:rsidRDefault="008F3D15" w:rsidP="008F3D15">
      <w:pPr>
        <w:bidi/>
        <w:rPr>
          <w:rFonts w:cs="David" w:hint="cs"/>
          <w:rtl/>
        </w:rPr>
      </w:pPr>
      <w:r w:rsidRPr="008F3D15">
        <w:rPr>
          <w:rFonts w:cs="David" w:hint="cs"/>
          <w:rtl/>
        </w:rPr>
        <w:tab/>
        <w:t>מותר לשלוח מפה בחינם.</w:t>
      </w:r>
    </w:p>
    <w:p w14:paraId="1CD03135" w14:textId="77777777" w:rsidR="008F3D15" w:rsidRPr="008F3D15" w:rsidRDefault="008F3D15" w:rsidP="008F3D15">
      <w:pPr>
        <w:bidi/>
        <w:rPr>
          <w:rFonts w:cs="David" w:hint="cs"/>
          <w:rtl/>
        </w:rPr>
      </w:pPr>
    </w:p>
    <w:p w14:paraId="79FC855C" w14:textId="77777777" w:rsidR="008F3D15" w:rsidRPr="008F3D15" w:rsidRDefault="008F3D15" w:rsidP="008F3D15">
      <w:pPr>
        <w:bidi/>
        <w:rPr>
          <w:rFonts w:cs="David" w:hint="cs"/>
          <w:rtl/>
        </w:rPr>
      </w:pPr>
      <w:r w:rsidRPr="008F3D15">
        <w:rPr>
          <w:rFonts w:cs="David" w:hint="cs"/>
          <w:u w:val="single"/>
          <w:rtl/>
        </w:rPr>
        <w:t>היו"ר דוד טל:</w:t>
      </w:r>
    </w:p>
    <w:p w14:paraId="679502B8" w14:textId="77777777" w:rsidR="008F3D15" w:rsidRPr="008F3D15" w:rsidRDefault="008F3D15" w:rsidP="008F3D15">
      <w:pPr>
        <w:bidi/>
        <w:rPr>
          <w:rFonts w:cs="David" w:hint="cs"/>
          <w:rtl/>
        </w:rPr>
      </w:pPr>
    </w:p>
    <w:p w14:paraId="5A96470D" w14:textId="77777777" w:rsidR="008F3D15" w:rsidRPr="008F3D15" w:rsidRDefault="008F3D15" w:rsidP="008F3D15">
      <w:pPr>
        <w:bidi/>
        <w:rPr>
          <w:rFonts w:cs="David" w:hint="cs"/>
          <w:rtl/>
        </w:rPr>
      </w:pPr>
      <w:r w:rsidRPr="008F3D15">
        <w:rPr>
          <w:rFonts w:cs="David" w:hint="cs"/>
          <w:rtl/>
        </w:rPr>
        <w:tab/>
        <w:t>יש עוד התייחסות לסעיף 26(א)? סעיף 26(א) אושר. אנחנו עוברים לסעיף 26(ב).</w:t>
      </w:r>
    </w:p>
    <w:p w14:paraId="5230A160" w14:textId="77777777" w:rsidR="008F3D15" w:rsidRPr="008F3D15" w:rsidRDefault="008F3D15" w:rsidP="008F3D15">
      <w:pPr>
        <w:bidi/>
        <w:rPr>
          <w:rFonts w:cs="David" w:hint="cs"/>
          <w:rtl/>
        </w:rPr>
      </w:pPr>
      <w:r w:rsidRPr="008F3D15">
        <w:rPr>
          <w:rFonts w:cs="David" w:hint="cs"/>
          <w:rtl/>
        </w:rPr>
        <w:tab/>
        <w:t>"26(ב) חבר הכנסת לא ישלח בדואר ללא תשלום עיתונים, הודעות, פרסומים או פרסומת של אנשים או גופים אחרים, לרבות מפלגתו וסיעתו בכנסת."</w:t>
      </w:r>
    </w:p>
    <w:p w14:paraId="2EABD00B" w14:textId="77777777" w:rsidR="008F3D15" w:rsidRPr="008F3D15" w:rsidRDefault="008F3D15" w:rsidP="008F3D15">
      <w:pPr>
        <w:bidi/>
        <w:rPr>
          <w:rFonts w:cs="David" w:hint="cs"/>
          <w:rtl/>
        </w:rPr>
      </w:pPr>
    </w:p>
    <w:p w14:paraId="10590C9E" w14:textId="77777777" w:rsidR="008F3D15" w:rsidRPr="008F3D15" w:rsidRDefault="008F3D15" w:rsidP="008F3D15">
      <w:pPr>
        <w:pStyle w:val="Heading5"/>
        <w:jc w:val="left"/>
        <w:rPr>
          <w:rFonts w:hint="cs"/>
          <w:sz w:val="24"/>
          <w:rtl/>
        </w:rPr>
      </w:pPr>
      <w:r w:rsidRPr="008F3D15">
        <w:rPr>
          <w:rFonts w:hint="cs"/>
          <w:sz w:val="24"/>
          <w:u w:val="single"/>
          <w:rtl/>
        </w:rPr>
        <w:t xml:space="preserve">ארבל </w:t>
      </w:r>
      <w:proofErr w:type="spellStart"/>
      <w:r w:rsidRPr="008F3D15">
        <w:rPr>
          <w:rFonts w:hint="cs"/>
          <w:sz w:val="24"/>
          <w:u w:val="single"/>
          <w:rtl/>
        </w:rPr>
        <w:t>אסטרחן</w:t>
      </w:r>
      <w:proofErr w:type="spellEnd"/>
      <w:r w:rsidRPr="008F3D15">
        <w:rPr>
          <w:rFonts w:hint="cs"/>
          <w:sz w:val="24"/>
          <w:u w:val="single"/>
          <w:rtl/>
        </w:rPr>
        <w:t>:</w:t>
      </w:r>
    </w:p>
    <w:p w14:paraId="4345BBFA" w14:textId="77777777" w:rsidR="008F3D15" w:rsidRPr="008F3D15" w:rsidRDefault="008F3D15" w:rsidP="008F3D15">
      <w:pPr>
        <w:pStyle w:val="Heading5"/>
        <w:jc w:val="left"/>
        <w:rPr>
          <w:rFonts w:hint="cs"/>
          <w:sz w:val="24"/>
          <w:rtl/>
        </w:rPr>
      </w:pPr>
    </w:p>
    <w:p w14:paraId="65493099" w14:textId="77777777" w:rsidR="008F3D15" w:rsidRPr="008F3D15" w:rsidRDefault="008F3D15" w:rsidP="008F3D15">
      <w:pPr>
        <w:bidi/>
        <w:rPr>
          <w:rFonts w:cs="David" w:hint="cs"/>
          <w:rtl/>
        </w:rPr>
      </w:pPr>
      <w:r w:rsidRPr="008F3D15">
        <w:rPr>
          <w:rFonts w:cs="David" w:hint="cs"/>
          <w:rtl/>
        </w:rPr>
        <w:tab/>
        <w:t>זה קיים גם היום.</w:t>
      </w:r>
    </w:p>
    <w:p w14:paraId="43DA4210" w14:textId="77777777" w:rsidR="008F3D15" w:rsidRPr="008F3D15" w:rsidRDefault="008F3D15" w:rsidP="008F3D15">
      <w:pPr>
        <w:bidi/>
        <w:rPr>
          <w:rFonts w:cs="David" w:hint="cs"/>
          <w:rtl/>
        </w:rPr>
      </w:pPr>
    </w:p>
    <w:p w14:paraId="2725298B" w14:textId="77777777" w:rsidR="008F3D15" w:rsidRPr="008F3D15" w:rsidRDefault="008F3D15" w:rsidP="008F3D15">
      <w:pPr>
        <w:bidi/>
        <w:rPr>
          <w:rFonts w:cs="David" w:hint="cs"/>
          <w:rtl/>
        </w:rPr>
      </w:pPr>
      <w:r w:rsidRPr="008F3D15">
        <w:rPr>
          <w:rFonts w:cs="David" w:hint="cs"/>
          <w:u w:val="single"/>
          <w:rtl/>
        </w:rPr>
        <w:t xml:space="preserve">יולי-יואל </w:t>
      </w:r>
      <w:proofErr w:type="spellStart"/>
      <w:r w:rsidRPr="008F3D15">
        <w:rPr>
          <w:rFonts w:cs="David" w:hint="cs"/>
          <w:u w:val="single"/>
          <w:rtl/>
        </w:rPr>
        <w:t>אדלשטיין</w:t>
      </w:r>
      <w:proofErr w:type="spellEnd"/>
      <w:r w:rsidRPr="008F3D15">
        <w:rPr>
          <w:rFonts w:cs="David" w:hint="cs"/>
          <w:u w:val="single"/>
          <w:rtl/>
        </w:rPr>
        <w:t>:</w:t>
      </w:r>
    </w:p>
    <w:p w14:paraId="57B78925" w14:textId="77777777" w:rsidR="008F3D15" w:rsidRPr="008F3D15" w:rsidRDefault="008F3D15" w:rsidP="008F3D15">
      <w:pPr>
        <w:bidi/>
        <w:rPr>
          <w:rFonts w:cs="David" w:hint="cs"/>
          <w:rtl/>
        </w:rPr>
      </w:pPr>
    </w:p>
    <w:p w14:paraId="37152D81" w14:textId="77777777" w:rsidR="008F3D15" w:rsidRPr="008F3D15" w:rsidRDefault="008F3D15" w:rsidP="008F3D15">
      <w:pPr>
        <w:bidi/>
        <w:rPr>
          <w:rFonts w:cs="David" w:hint="cs"/>
          <w:rtl/>
        </w:rPr>
      </w:pPr>
      <w:r w:rsidRPr="008F3D15">
        <w:rPr>
          <w:rFonts w:cs="David" w:hint="cs"/>
          <w:rtl/>
        </w:rPr>
        <w:tab/>
        <w:t xml:space="preserve"> זה קשה לביצוע.</w:t>
      </w:r>
    </w:p>
    <w:p w14:paraId="427F7844" w14:textId="77777777" w:rsidR="008F3D15" w:rsidRPr="008F3D15" w:rsidRDefault="008F3D15" w:rsidP="008F3D15">
      <w:pPr>
        <w:bidi/>
        <w:rPr>
          <w:rFonts w:cs="David" w:hint="cs"/>
          <w:rtl/>
        </w:rPr>
      </w:pPr>
    </w:p>
    <w:p w14:paraId="2F35B0B4" w14:textId="77777777" w:rsidR="008F3D15" w:rsidRPr="008F3D15" w:rsidRDefault="008F3D15" w:rsidP="008F3D15">
      <w:pPr>
        <w:bidi/>
        <w:rPr>
          <w:rFonts w:cs="David" w:hint="cs"/>
          <w:rtl/>
        </w:rPr>
      </w:pPr>
      <w:r w:rsidRPr="008F3D15">
        <w:rPr>
          <w:rFonts w:cs="David" w:hint="cs"/>
          <w:u w:val="single"/>
          <w:rtl/>
        </w:rPr>
        <w:t>היו"ר דוד טל:</w:t>
      </w:r>
    </w:p>
    <w:p w14:paraId="39C8C7BA" w14:textId="77777777" w:rsidR="008F3D15" w:rsidRPr="008F3D15" w:rsidRDefault="008F3D15" w:rsidP="008F3D15">
      <w:pPr>
        <w:bidi/>
        <w:rPr>
          <w:rFonts w:cs="David" w:hint="cs"/>
          <w:rtl/>
        </w:rPr>
      </w:pPr>
    </w:p>
    <w:p w14:paraId="66A2F858" w14:textId="77777777" w:rsidR="008F3D15" w:rsidRPr="008F3D15" w:rsidRDefault="008F3D15" w:rsidP="008F3D15">
      <w:pPr>
        <w:bidi/>
        <w:rPr>
          <w:rFonts w:cs="David" w:hint="cs"/>
          <w:rtl/>
        </w:rPr>
      </w:pPr>
      <w:r w:rsidRPr="008F3D15">
        <w:rPr>
          <w:rFonts w:cs="David" w:hint="cs"/>
          <w:rtl/>
        </w:rPr>
        <w:tab/>
        <w:t>יש הרבה חוקים שקשה לאכוף.</w:t>
      </w:r>
    </w:p>
    <w:p w14:paraId="151E36A4" w14:textId="77777777" w:rsidR="008F3D15" w:rsidRPr="008F3D15" w:rsidRDefault="008F3D15" w:rsidP="008F3D15">
      <w:pPr>
        <w:bidi/>
        <w:rPr>
          <w:rFonts w:cs="David" w:hint="cs"/>
          <w:rtl/>
        </w:rPr>
      </w:pPr>
    </w:p>
    <w:p w14:paraId="4322EFEB" w14:textId="77777777" w:rsidR="008F3D15" w:rsidRPr="008F3D15" w:rsidRDefault="008F3D15" w:rsidP="008F3D15">
      <w:pPr>
        <w:bidi/>
        <w:rPr>
          <w:rFonts w:cs="David" w:hint="cs"/>
          <w:rtl/>
        </w:rPr>
      </w:pPr>
      <w:r w:rsidRPr="008F3D15">
        <w:rPr>
          <w:rFonts w:cs="David" w:hint="cs"/>
          <w:u w:val="single"/>
          <w:rtl/>
        </w:rPr>
        <w:t xml:space="preserve">יולי-יואל </w:t>
      </w:r>
      <w:proofErr w:type="spellStart"/>
      <w:r w:rsidRPr="008F3D15">
        <w:rPr>
          <w:rFonts w:cs="David" w:hint="cs"/>
          <w:u w:val="single"/>
          <w:rtl/>
        </w:rPr>
        <w:t>אדלשטיין</w:t>
      </w:r>
      <w:proofErr w:type="spellEnd"/>
      <w:r w:rsidRPr="008F3D15">
        <w:rPr>
          <w:rFonts w:cs="David" w:hint="cs"/>
          <w:u w:val="single"/>
          <w:rtl/>
        </w:rPr>
        <w:t>:</w:t>
      </w:r>
    </w:p>
    <w:p w14:paraId="2E5AE902" w14:textId="77777777" w:rsidR="008F3D15" w:rsidRPr="008F3D15" w:rsidRDefault="008F3D15" w:rsidP="008F3D15">
      <w:pPr>
        <w:bidi/>
        <w:rPr>
          <w:rFonts w:cs="David" w:hint="cs"/>
          <w:rtl/>
        </w:rPr>
      </w:pPr>
    </w:p>
    <w:p w14:paraId="70A9B502" w14:textId="77777777" w:rsidR="008F3D15" w:rsidRPr="008F3D15" w:rsidRDefault="008F3D15" w:rsidP="008F3D15">
      <w:pPr>
        <w:bidi/>
        <w:rPr>
          <w:rFonts w:cs="David" w:hint="cs"/>
          <w:rtl/>
        </w:rPr>
      </w:pPr>
      <w:r w:rsidRPr="008F3D15">
        <w:rPr>
          <w:rFonts w:cs="David" w:hint="cs"/>
          <w:rtl/>
        </w:rPr>
        <w:tab/>
        <w:t xml:space="preserve">לא במובן הזה. אני מקווה שאני לא חשוד בזה, ברור לי שלנצל את המכסה הזאת לצורך חיסכון- - - </w:t>
      </w:r>
    </w:p>
    <w:p w14:paraId="39921247" w14:textId="77777777" w:rsidR="008F3D15" w:rsidRPr="008F3D15" w:rsidRDefault="008F3D15" w:rsidP="008F3D15">
      <w:pPr>
        <w:bidi/>
        <w:rPr>
          <w:rFonts w:cs="David" w:hint="cs"/>
          <w:rtl/>
        </w:rPr>
      </w:pPr>
    </w:p>
    <w:p w14:paraId="33D3EDB5" w14:textId="77777777" w:rsidR="008F3D15" w:rsidRPr="008F3D15" w:rsidRDefault="008F3D15" w:rsidP="008F3D15">
      <w:pPr>
        <w:bidi/>
        <w:rPr>
          <w:rFonts w:cs="David" w:hint="cs"/>
          <w:rtl/>
        </w:rPr>
      </w:pPr>
      <w:r w:rsidRPr="008F3D15">
        <w:rPr>
          <w:rFonts w:cs="David" w:hint="cs"/>
          <w:u w:val="single"/>
          <w:rtl/>
        </w:rPr>
        <w:t>היו"ר דוד טל:</w:t>
      </w:r>
    </w:p>
    <w:p w14:paraId="64531045" w14:textId="77777777" w:rsidR="008F3D15" w:rsidRPr="008F3D15" w:rsidRDefault="008F3D15" w:rsidP="008F3D15">
      <w:pPr>
        <w:bidi/>
        <w:rPr>
          <w:rFonts w:cs="David" w:hint="cs"/>
          <w:rtl/>
        </w:rPr>
      </w:pPr>
    </w:p>
    <w:p w14:paraId="61A406E6" w14:textId="77777777" w:rsidR="008F3D15" w:rsidRPr="008F3D15" w:rsidRDefault="008F3D15" w:rsidP="008F3D15">
      <w:pPr>
        <w:bidi/>
        <w:rPr>
          <w:rFonts w:cs="David" w:hint="cs"/>
          <w:rtl/>
        </w:rPr>
      </w:pPr>
      <w:r w:rsidRPr="008F3D15">
        <w:rPr>
          <w:rFonts w:cs="David" w:hint="cs"/>
          <w:rtl/>
        </w:rPr>
        <w:tab/>
        <w:t>היא פעם נוצלה על ידי הסיעות.</w:t>
      </w:r>
    </w:p>
    <w:p w14:paraId="6CA98B9B" w14:textId="77777777" w:rsidR="008F3D15" w:rsidRPr="008F3D15" w:rsidRDefault="008F3D15" w:rsidP="008F3D15">
      <w:pPr>
        <w:bidi/>
        <w:rPr>
          <w:rFonts w:cs="David" w:hint="cs"/>
          <w:rtl/>
        </w:rPr>
      </w:pPr>
    </w:p>
    <w:p w14:paraId="3F5DA249" w14:textId="77777777" w:rsidR="008F3D15" w:rsidRPr="008F3D15" w:rsidRDefault="008F3D15" w:rsidP="008F3D15">
      <w:pPr>
        <w:bidi/>
        <w:rPr>
          <w:rFonts w:cs="David" w:hint="cs"/>
          <w:rtl/>
        </w:rPr>
      </w:pPr>
      <w:r w:rsidRPr="008F3D15">
        <w:rPr>
          <w:rFonts w:cs="David" w:hint="cs"/>
          <w:u w:val="single"/>
          <w:rtl/>
        </w:rPr>
        <w:t xml:space="preserve">יולי-יואל </w:t>
      </w:r>
      <w:proofErr w:type="spellStart"/>
      <w:r w:rsidRPr="008F3D15">
        <w:rPr>
          <w:rFonts w:cs="David" w:hint="cs"/>
          <w:u w:val="single"/>
          <w:rtl/>
        </w:rPr>
        <w:t>אדלשטיין</w:t>
      </w:r>
      <w:proofErr w:type="spellEnd"/>
      <w:r w:rsidRPr="008F3D15">
        <w:rPr>
          <w:rFonts w:cs="David" w:hint="cs"/>
          <w:u w:val="single"/>
          <w:rtl/>
        </w:rPr>
        <w:t>:</w:t>
      </w:r>
    </w:p>
    <w:p w14:paraId="0627906E" w14:textId="77777777" w:rsidR="008F3D15" w:rsidRPr="008F3D15" w:rsidRDefault="008F3D15" w:rsidP="008F3D15">
      <w:pPr>
        <w:bidi/>
        <w:rPr>
          <w:rFonts w:cs="David" w:hint="cs"/>
          <w:rtl/>
        </w:rPr>
      </w:pPr>
    </w:p>
    <w:p w14:paraId="36DC917F" w14:textId="77777777" w:rsidR="008F3D15" w:rsidRPr="008F3D15" w:rsidRDefault="008F3D15" w:rsidP="008F3D15">
      <w:pPr>
        <w:bidi/>
        <w:rPr>
          <w:rFonts w:cs="David" w:hint="cs"/>
          <w:rtl/>
        </w:rPr>
      </w:pPr>
      <w:r w:rsidRPr="008F3D15">
        <w:rPr>
          <w:rFonts w:cs="David" w:hint="cs"/>
          <w:rtl/>
        </w:rPr>
        <w:tab/>
        <w:t xml:space="preserve"> ודאי, טוב ששמו לזה קץ. מה שקשה לביצוע, למשל, כפי שזה מנוסח כאן, זה רק עניין של ניסוח, אם אני מקבל חומר שחשוב לי להפיץ, אבל החומר מופיע על מה שנקרא על נייר עם לוגו של איזה גוף, גוף שעוקב אחרי תקשורת פלסטינית, ושלח לי נתונים על נייר שלו, שאני מאוד רוצה להעביר לחברי מרכז המפלגה עם מכתב שלי.</w:t>
      </w:r>
    </w:p>
    <w:p w14:paraId="46C67E31" w14:textId="77777777" w:rsidR="008F3D15" w:rsidRPr="008F3D15" w:rsidRDefault="008F3D15" w:rsidP="008F3D15">
      <w:pPr>
        <w:bidi/>
        <w:rPr>
          <w:rFonts w:cs="David" w:hint="cs"/>
          <w:rtl/>
        </w:rPr>
      </w:pPr>
      <w:r>
        <w:rPr>
          <w:rFonts w:cs="David"/>
          <w:rtl/>
        </w:rPr>
        <w:br w:type="page"/>
      </w:r>
    </w:p>
    <w:p w14:paraId="47E3FB76"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1032B9A8" w14:textId="77777777" w:rsidR="008F3D15" w:rsidRPr="008F3D15" w:rsidRDefault="008F3D15" w:rsidP="008F3D15">
      <w:pPr>
        <w:bidi/>
        <w:rPr>
          <w:rFonts w:cs="David" w:hint="cs"/>
          <w:rtl/>
        </w:rPr>
      </w:pPr>
    </w:p>
    <w:p w14:paraId="05092911" w14:textId="77777777" w:rsidR="008F3D15" w:rsidRPr="008F3D15" w:rsidRDefault="008F3D15" w:rsidP="008F3D15">
      <w:pPr>
        <w:bidi/>
        <w:rPr>
          <w:rFonts w:cs="David" w:hint="cs"/>
          <w:rtl/>
        </w:rPr>
      </w:pPr>
      <w:r w:rsidRPr="008F3D15">
        <w:rPr>
          <w:rFonts w:cs="David" w:hint="cs"/>
          <w:rtl/>
        </w:rPr>
        <w:tab/>
        <w:t>זה בסדר.</w:t>
      </w:r>
    </w:p>
    <w:p w14:paraId="4B792C25" w14:textId="77777777" w:rsidR="008F3D15" w:rsidRPr="008F3D15" w:rsidRDefault="008F3D15" w:rsidP="008F3D15">
      <w:pPr>
        <w:bidi/>
        <w:rPr>
          <w:rFonts w:cs="David" w:hint="cs"/>
          <w:rtl/>
        </w:rPr>
      </w:pPr>
    </w:p>
    <w:p w14:paraId="029F5F69" w14:textId="77777777" w:rsidR="008F3D15" w:rsidRPr="008F3D15" w:rsidRDefault="008F3D15" w:rsidP="008F3D15">
      <w:pPr>
        <w:bidi/>
        <w:rPr>
          <w:rFonts w:cs="David" w:hint="cs"/>
          <w:rtl/>
        </w:rPr>
      </w:pPr>
      <w:r w:rsidRPr="008F3D15">
        <w:rPr>
          <w:rFonts w:cs="David" w:hint="cs"/>
          <w:u w:val="single"/>
          <w:rtl/>
        </w:rPr>
        <w:t xml:space="preserve">יולי-יואל </w:t>
      </w:r>
      <w:proofErr w:type="spellStart"/>
      <w:r w:rsidRPr="008F3D15">
        <w:rPr>
          <w:rFonts w:cs="David" w:hint="cs"/>
          <w:u w:val="single"/>
          <w:rtl/>
        </w:rPr>
        <w:t>אדלשטיין</w:t>
      </w:r>
      <w:proofErr w:type="spellEnd"/>
      <w:r w:rsidRPr="008F3D15">
        <w:rPr>
          <w:rFonts w:cs="David" w:hint="cs"/>
          <w:u w:val="single"/>
          <w:rtl/>
        </w:rPr>
        <w:t>:</w:t>
      </w:r>
    </w:p>
    <w:p w14:paraId="371BFC10" w14:textId="77777777" w:rsidR="008F3D15" w:rsidRPr="008F3D15" w:rsidRDefault="008F3D15" w:rsidP="008F3D15">
      <w:pPr>
        <w:bidi/>
        <w:rPr>
          <w:rFonts w:cs="David" w:hint="cs"/>
          <w:rtl/>
        </w:rPr>
      </w:pPr>
    </w:p>
    <w:p w14:paraId="47A1BF24" w14:textId="77777777" w:rsidR="008F3D15" w:rsidRPr="008F3D15" w:rsidRDefault="008F3D15" w:rsidP="008F3D15">
      <w:pPr>
        <w:bidi/>
        <w:rPr>
          <w:rFonts w:cs="David" w:hint="cs"/>
          <w:rtl/>
        </w:rPr>
      </w:pPr>
      <w:r w:rsidRPr="008F3D15">
        <w:rPr>
          <w:rFonts w:cs="David" w:hint="cs"/>
          <w:rtl/>
        </w:rPr>
        <w:tab/>
        <w:t>לפי הניסוח הזה, זה לא ניתן.</w:t>
      </w:r>
    </w:p>
    <w:p w14:paraId="232EA3F1" w14:textId="77777777" w:rsidR="008F3D15" w:rsidRPr="008F3D15" w:rsidRDefault="008F3D15" w:rsidP="008F3D15">
      <w:pPr>
        <w:bidi/>
        <w:rPr>
          <w:rFonts w:cs="David" w:hint="cs"/>
          <w:rtl/>
        </w:rPr>
      </w:pPr>
    </w:p>
    <w:p w14:paraId="4F54228D" w14:textId="77777777" w:rsidR="008F3D15" w:rsidRPr="008F3D15" w:rsidRDefault="008F3D15" w:rsidP="008F3D15">
      <w:pPr>
        <w:bidi/>
        <w:rPr>
          <w:rFonts w:cs="David" w:hint="cs"/>
          <w:rtl/>
        </w:rPr>
      </w:pPr>
      <w:r w:rsidRPr="008F3D15">
        <w:rPr>
          <w:rFonts w:cs="David" w:hint="cs"/>
          <w:u w:val="single"/>
          <w:rtl/>
        </w:rPr>
        <w:t>היו"ר דוד טל:</w:t>
      </w:r>
    </w:p>
    <w:p w14:paraId="69BE586E" w14:textId="77777777" w:rsidR="008F3D15" w:rsidRPr="008F3D15" w:rsidRDefault="008F3D15" w:rsidP="008F3D15">
      <w:pPr>
        <w:bidi/>
        <w:rPr>
          <w:rFonts w:cs="David" w:hint="cs"/>
          <w:rtl/>
        </w:rPr>
      </w:pPr>
    </w:p>
    <w:p w14:paraId="465372AA" w14:textId="77777777" w:rsidR="008F3D15" w:rsidRPr="008F3D15" w:rsidRDefault="008F3D15" w:rsidP="008F3D15">
      <w:pPr>
        <w:bidi/>
        <w:rPr>
          <w:rFonts w:cs="David" w:hint="cs"/>
          <w:rtl/>
        </w:rPr>
      </w:pPr>
      <w:r w:rsidRPr="008F3D15">
        <w:rPr>
          <w:rFonts w:cs="David" w:hint="cs"/>
          <w:rtl/>
        </w:rPr>
        <w:tab/>
        <w:t>אם תצרף נייר שלך לנייר הזה, זה ייתן איזה הכשר.</w:t>
      </w:r>
    </w:p>
    <w:p w14:paraId="0A62C385" w14:textId="77777777" w:rsidR="008F3D15" w:rsidRPr="008F3D15" w:rsidRDefault="008F3D15" w:rsidP="008F3D15">
      <w:pPr>
        <w:bidi/>
        <w:rPr>
          <w:rFonts w:cs="David" w:hint="cs"/>
          <w:rtl/>
        </w:rPr>
      </w:pPr>
    </w:p>
    <w:p w14:paraId="09F37E0A"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5D370C5D" w14:textId="77777777" w:rsidR="008F3D15" w:rsidRPr="008F3D15" w:rsidRDefault="008F3D15" w:rsidP="008F3D15">
      <w:pPr>
        <w:bidi/>
        <w:rPr>
          <w:rFonts w:cs="David" w:hint="cs"/>
          <w:rtl/>
        </w:rPr>
      </w:pPr>
    </w:p>
    <w:p w14:paraId="23E2379C" w14:textId="77777777" w:rsidR="008F3D15" w:rsidRPr="008F3D15" w:rsidRDefault="008F3D15" w:rsidP="008F3D15">
      <w:pPr>
        <w:bidi/>
        <w:rPr>
          <w:rFonts w:cs="David" w:hint="cs"/>
          <w:rtl/>
        </w:rPr>
      </w:pPr>
      <w:r w:rsidRPr="008F3D15">
        <w:rPr>
          <w:rFonts w:cs="David" w:hint="cs"/>
          <w:rtl/>
        </w:rPr>
        <w:tab/>
        <w:t>ברגע שאתה מצרף נייר שלך, ואתה אומר לחברי המפלגה שלך שאתה מעביר לעיונם כך וכך, אתה פונה לציבור שלך, ואתה מקיים את הקשר איתו, ולא רק תיתן למישהו אחר שרוצה להפיץ משהו, להפיץ אותו.</w:t>
      </w:r>
    </w:p>
    <w:p w14:paraId="387C1DC2" w14:textId="77777777" w:rsidR="008F3D15" w:rsidRPr="008F3D15" w:rsidRDefault="008F3D15" w:rsidP="008F3D15">
      <w:pPr>
        <w:bidi/>
        <w:rPr>
          <w:rFonts w:cs="David" w:hint="cs"/>
          <w:rtl/>
        </w:rPr>
      </w:pPr>
    </w:p>
    <w:p w14:paraId="0C8E7D43" w14:textId="77777777" w:rsidR="008F3D15" w:rsidRPr="008F3D15" w:rsidRDefault="008F3D15" w:rsidP="008F3D15">
      <w:pPr>
        <w:bidi/>
        <w:rPr>
          <w:rFonts w:cs="David" w:hint="cs"/>
          <w:rtl/>
        </w:rPr>
      </w:pPr>
      <w:r w:rsidRPr="008F3D15">
        <w:rPr>
          <w:rFonts w:cs="David" w:hint="cs"/>
          <w:u w:val="single"/>
          <w:rtl/>
        </w:rPr>
        <w:t xml:space="preserve">יולי-יואל </w:t>
      </w:r>
      <w:proofErr w:type="spellStart"/>
      <w:r w:rsidRPr="008F3D15">
        <w:rPr>
          <w:rFonts w:cs="David" w:hint="cs"/>
          <w:u w:val="single"/>
          <w:rtl/>
        </w:rPr>
        <w:t>אדלשטיין</w:t>
      </w:r>
      <w:proofErr w:type="spellEnd"/>
      <w:r w:rsidRPr="008F3D15">
        <w:rPr>
          <w:rFonts w:cs="David" w:hint="cs"/>
          <w:u w:val="single"/>
          <w:rtl/>
        </w:rPr>
        <w:t>:</w:t>
      </w:r>
    </w:p>
    <w:p w14:paraId="51682863" w14:textId="77777777" w:rsidR="008F3D15" w:rsidRPr="008F3D15" w:rsidRDefault="008F3D15" w:rsidP="008F3D15">
      <w:pPr>
        <w:bidi/>
        <w:rPr>
          <w:rFonts w:cs="David" w:hint="cs"/>
          <w:rtl/>
        </w:rPr>
      </w:pPr>
    </w:p>
    <w:p w14:paraId="23E24EE2" w14:textId="77777777" w:rsidR="008F3D15" w:rsidRPr="008F3D15" w:rsidRDefault="008F3D15" w:rsidP="008F3D15">
      <w:pPr>
        <w:bidi/>
        <w:rPr>
          <w:rFonts w:cs="David" w:hint="cs"/>
          <w:rtl/>
        </w:rPr>
      </w:pPr>
      <w:r w:rsidRPr="008F3D15">
        <w:rPr>
          <w:rFonts w:cs="David" w:hint="cs"/>
          <w:rtl/>
        </w:rPr>
        <w:tab/>
        <w:t xml:space="preserve"> כאן אנחנו דווקא פותחים פתח. אם אני רוצה להפיץ חומר סיעתי, ומבקש ממני גדעון סער לעשות את זה חס ושלום, אני כותב: אני מצרף לעיונכם חומר.</w:t>
      </w:r>
    </w:p>
    <w:p w14:paraId="3BF903AD" w14:textId="77777777" w:rsidR="008F3D15" w:rsidRPr="008F3D15" w:rsidRDefault="008F3D15" w:rsidP="008F3D15">
      <w:pPr>
        <w:bidi/>
        <w:rPr>
          <w:rFonts w:cs="David" w:hint="cs"/>
          <w:rtl/>
        </w:rPr>
      </w:pPr>
    </w:p>
    <w:p w14:paraId="5B0ED9F0" w14:textId="77777777" w:rsidR="008F3D15" w:rsidRPr="008F3D15" w:rsidRDefault="008F3D15" w:rsidP="008F3D15">
      <w:pPr>
        <w:bidi/>
        <w:rPr>
          <w:rFonts w:cs="David" w:hint="cs"/>
          <w:rtl/>
        </w:rPr>
      </w:pPr>
      <w:r w:rsidRPr="008F3D15">
        <w:rPr>
          <w:rFonts w:cs="David" w:hint="cs"/>
          <w:u w:val="single"/>
          <w:rtl/>
        </w:rPr>
        <w:t>גדעון סער:</w:t>
      </w:r>
    </w:p>
    <w:p w14:paraId="63CBC113" w14:textId="77777777" w:rsidR="008F3D15" w:rsidRPr="008F3D15" w:rsidRDefault="008F3D15" w:rsidP="008F3D15">
      <w:pPr>
        <w:bidi/>
        <w:rPr>
          <w:rFonts w:cs="David" w:hint="cs"/>
          <w:rtl/>
        </w:rPr>
      </w:pPr>
    </w:p>
    <w:p w14:paraId="1ABADD88" w14:textId="77777777" w:rsidR="008F3D15" w:rsidRPr="008F3D15" w:rsidRDefault="008F3D15" w:rsidP="008F3D15">
      <w:pPr>
        <w:bidi/>
        <w:rPr>
          <w:rFonts w:cs="David" w:hint="cs"/>
          <w:rtl/>
        </w:rPr>
      </w:pPr>
      <w:r w:rsidRPr="008F3D15">
        <w:rPr>
          <w:rFonts w:cs="David" w:hint="cs"/>
          <w:rtl/>
        </w:rPr>
        <w:tab/>
        <w:t xml:space="preserve"> מה זה "חומר סיעתי"?</w:t>
      </w:r>
    </w:p>
    <w:p w14:paraId="0DD165E7" w14:textId="77777777" w:rsidR="008F3D15" w:rsidRPr="008F3D15" w:rsidRDefault="008F3D15" w:rsidP="008F3D15">
      <w:pPr>
        <w:bidi/>
        <w:rPr>
          <w:rFonts w:cs="David" w:hint="cs"/>
          <w:u w:val="single"/>
          <w:rtl/>
        </w:rPr>
      </w:pPr>
    </w:p>
    <w:p w14:paraId="353F0AF0" w14:textId="77777777" w:rsidR="008F3D15" w:rsidRPr="008F3D15" w:rsidRDefault="008F3D15" w:rsidP="008F3D15">
      <w:pPr>
        <w:bidi/>
        <w:rPr>
          <w:rFonts w:cs="David" w:hint="cs"/>
          <w:rtl/>
        </w:rPr>
      </w:pPr>
      <w:r w:rsidRPr="008F3D15">
        <w:rPr>
          <w:rFonts w:cs="David" w:hint="cs"/>
          <w:u w:val="single"/>
          <w:rtl/>
        </w:rPr>
        <w:t>היו"ר דוד טל:</w:t>
      </w:r>
    </w:p>
    <w:p w14:paraId="4E935F9F" w14:textId="77777777" w:rsidR="008F3D15" w:rsidRPr="008F3D15" w:rsidRDefault="008F3D15" w:rsidP="008F3D15">
      <w:pPr>
        <w:bidi/>
        <w:rPr>
          <w:rFonts w:cs="David" w:hint="cs"/>
          <w:rtl/>
        </w:rPr>
      </w:pPr>
    </w:p>
    <w:p w14:paraId="06C826B7" w14:textId="77777777" w:rsidR="008F3D15" w:rsidRPr="008F3D15" w:rsidRDefault="008F3D15" w:rsidP="008F3D15">
      <w:pPr>
        <w:bidi/>
        <w:rPr>
          <w:rFonts w:cs="David" w:hint="cs"/>
          <w:rtl/>
        </w:rPr>
      </w:pPr>
      <w:r w:rsidRPr="008F3D15">
        <w:rPr>
          <w:rFonts w:cs="David" w:hint="cs"/>
          <w:rtl/>
        </w:rPr>
        <w:tab/>
        <w:t xml:space="preserve">אני אגיד מה זה, היות והייתי פעם בסיעה שהשתמשה בזה. לא הרביתי להשתמש במכתבים מהכנסת, אמרו לי שלא ניצלתי את המכסה שלי בכלל. אנחנו רוצים על המכסה שלך כך </w:t>
      </w:r>
      <w:r w:rsidRPr="008F3D15">
        <w:rPr>
          <w:rFonts w:cs="David"/>
          <w:rtl/>
        </w:rPr>
        <w:t>–</w:t>
      </w:r>
      <w:r w:rsidRPr="008F3D15">
        <w:rPr>
          <w:rFonts w:cs="David" w:hint="cs"/>
          <w:rtl/>
        </w:rPr>
        <w:t xml:space="preserve"> אני לא יודע כמה היה, 3,000, 5,000, 10,000, 20,000 </w:t>
      </w:r>
      <w:r w:rsidRPr="008F3D15">
        <w:rPr>
          <w:rFonts w:cs="David"/>
          <w:rtl/>
        </w:rPr>
        <w:t>–</w:t>
      </w:r>
      <w:r w:rsidRPr="008F3D15">
        <w:rPr>
          <w:rFonts w:cs="David" w:hint="cs"/>
          <w:rtl/>
        </w:rPr>
        <w:t xml:space="preserve"> ועל חבר כנסת אחר כך, התנועה שלחה איזה נייר לכלל בוחריה במסגרת המכסה שלי. וזה אסור.</w:t>
      </w:r>
    </w:p>
    <w:p w14:paraId="4781E6B0" w14:textId="77777777" w:rsidR="008F3D15" w:rsidRPr="008F3D15" w:rsidRDefault="008F3D15" w:rsidP="008F3D15">
      <w:pPr>
        <w:bidi/>
        <w:rPr>
          <w:rFonts w:cs="David" w:hint="cs"/>
          <w:rtl/>
        </w:rPr>
      </w:pPr>
    </w:p>
    <w:p w14:paraId="5D7BCE38" w14:textId="77777777" w:rsidR="008F3D15" w:rsidRPr="008F3D15" w:rsidRDefault="008F3D15" w:rsidP="008F3D15">
      <w:pPr>
        <w:bidi/>
        <w:rPr>
          <w:rFonts w:cs="David" w:hint="cs"/>
          <w:rtl/>
        </w:rPr>
      </w:pPr>
      <w:r w:rsidRPr="008F3D15">
        <w:rPr>
          <w:rFonts w:cs="David" w:hint="cs"/>
          <w:u w:val="single"/>
          <w:rtl/>
        </w:rPr>
        <w:t>יצחק זיו:</w:t>
      </w:r>
    </w:p>
    <w:p w14:paraId="71A323D7" w14:textId="77777777" w:rsidR="008F3D15" w:rsidRPr="008F3D15" w:rsidRDefault="008F3D15" w:rsidP="008F3D15">
      <w:pPr>
        <w:bidi/>
        <w:rPr>
          <w:rFonts w:cs="David" w:hint="cs"/>
          <w:rtl/>
        </w:rPr>
      </w:pPr>
    </w:p>
    <w:p w14:paraId="1AA2E5B8" w14:textId="77777777" w:rsidR="008F3D15" w:rsidRPr="008F3D15" w:rsidRDefault="008F3D15" w:rsidP="008F3D15">
      <w:pPr>
        <w:bidi/>
        <w:rPr>
          <w:rFonts w:cs="David" w:hint="cs"/>
          <w:rtl/>
        </w:rPr>
      </w:pPr>
      <w:r w:rsidRPr="008F3D15">
        <w:rPr>
          <w:rFonts w:cs="David" w:hint="cs"/>
          <w:rtl/>
        </w:rPr>
        <w:tab/>
        <w:t xml:space="preserve"> אם היית מצרף נייר שלך, זה כבר היה בסדר.</w:t>
      </w:r>
    </w:p>
    <w:p w14:paraId="76538BFF" w14:textId="77777777" w:rsidR="008F3D15" w:rsidRPr="008F3D15" w:rsidRDefault="008F3D15" w:rsidP="008F3D15">
      <w:pPr>
        <w:bidi/>
        <w:rPr>
          <w:rFonts w:cs="David" w:hint="cs"/>
          <w:rtl/>
        </w:rPr>
      </w:pPr>
    </w:p>
    <w:p w14:paraId="7E2EB2C3" w14:textId="77777777" w:rsidR="008F3D15" w:rsidRPr="008F3D15" w:rsidRDefault="008F3D15" w:rsidP="008F3D15">
      <w:pPr>
        <w:bidi/>
        <w:rPr>
          <w:rFonts w:cs="David" w:hint="cs"/>
          <w:rtl/>
        </w:rPr>
      </w:pPr>
      <w:r w:rsidRPr="008F3D15">
        <w:rPr>
          <w:rFonts w:cs="David" w:hint="cs"/>
          <w:u w:val="single"/>
          <w:rtl/>
        </w:rPr>
        <w:t>גדעון סער:</w:t>
      </w:r>
    </w:p>
    <w:p w14:paraId="608CF03A" w14:textId="77777777" w:rsidR="008F3D15" w:rsidRPr="008F3D15" w:rsidRDefault="008F3D15" w:rsidP="008F3D15">
      <w:pPr>
        <w:bidi/>
        <w:rPr>
          <w:rFonts w:cs="David" w:hint="cs"/>
          <w:rtl/>
        </w:rPr>
      </w:pPr>
    </w:p>
    <w:p w14:paraId="19E8D7FC" w14:textId="77777777" w:rsidR="008F3D15" w:rsidRPr="008F3D15" w:rsidRDefault="008F3D15" w:rsidP="008F3D15">
      <w:pPr>
        <w:bidi/>
        <w:rPr>
          <w:rFonts w:cs="David" w:hint="cs"/>
          <w:rtl/>
        </w:rPr>
      </w:pPr>
      <w:r w:rsidRPr="008F3D15">
        <w:rPr>
          <w:rFonts w:cs="David" w:hint="cs"/>
          <w:rtl/>
        </w:rPr>
        <w:tab/>
        <w:t xml:space="preserve"> כשאתה אומר "לרבות מפלגתו וסיעתו בכנסת". מה קורה כאשר אתה שולח דין וחשבון על פעילות הסיעה בכנסת?</w:t>
      </w:r>
    </w:p>
    <w:p w14:paraId="14B29C24" w14:textId="77777777" w:rsidR="008F3D15" w:rsidRPr="008F3D15" w:rsidRDefault="008F3D15" w:rsidP="008F3D15">
      <w:pPr>
        <w:bidi/>
        <w:rPr>
          <w:rFonts w:cs="David" w:hint="cs"/>
          <w:rtl/>
        </w:rPr>
      </w:pPr>
    </w:p>
    <w:p w14:paraId="231CD065" w14:textId="77777777" w:rsidR="008F3D15" w:rsidRPr="008F3D15" w:rsidRDefault="008F3D15" w:rsidP="008F3D15">
      <w:pPr>
        <w:bidi/>
        <w:rPr>
          <w:rFonts w:cs="David" w:hint="cs"/>
          <w:rtl/>
        </w:rPr>
      </w:pPr>
      <w:r w:rsidRPr="008F3D15">
        <w:rPr>
          <w:rFonts w:cs="David" w:hint="cs"/>
          <w:u w:val="single"/>
          <w:rtl/>
        </w:rPr>
        <w:t xml:space="preserve">יולי-יואל </w:t>
      </w:r>
      <w:proofErr w:type="spellStart"/>
      <w:r w:rsidRPr="008F3D15">
        <w:rPr>
          <w:rFonts w:cs="David" w:hint="cs"/>
          <w:u w:val="single"/>
          <w:rtl/>
        </w:rPr>
        <w:t>אדלשטיין</w:t>
      </w:r>
      <w:proofErr w:type="spellEnd"/>
      <w:r w:rsidRPr="008F3D15">
        <w:rPr>
          <w:rFonts w:cs="David" w:hint="cs"/>
          <w:u w:val="single"/>
          <w:rtl/>
        </w:rPr>
        <w:t>:</w:t>
      </w:r>
    </w:p>
    <w:p w14:paraId="237378D4" w14:textId="77777777" w:rsidR="008F3D15" w:rsidRPr="008F3D15" w:rsidRDefault="008F3D15" w:rsidP="008F3D15">
      <w:pPr>
        <w:bidi/>
        <w:rPr>
          <w:rFonts w:cs="David" w:hint="cs"/>
          <w:rtl/>
        </w:rPr>
      </w:pPr>
    </w:p>
    <w:p w14:paraId="1FEF1118" w14:textId="77777777" w:rsidR="008F3D15" w:rsidRPr="008F3D15" w:rsidRDefault="008F3D15" w:rsidP="008F3D15">
      <w:pPr>
        <w:bidi/>
        <w:rPr>
          <w:rFonts w:cs="David" w:hint="cs"/>
          <w:rtl/>
        </w:rPr>
      </w:pPr>
      <w:r w:rsidRPr="008F3D15">
        <w:rPr>
          <w:rFonts w:cs="David" w:hint="cs"/>
          <w:rtl/>
        </w:rPr>
        <w:tab/>
        <w:t xml:space="preserve"> זה ניסוח מעורפל. </w:t>
      </w:r>
    </w:p>
    <w:p w14:paraId="316F8269" w14:textId="77777777" w:rsidR="008F3D15" w:rsidRPr="008F3D15" w:rsidRDefault="008F3D15" w:rsidP="008F3D15">
      <w:pPr>
        <w:bidi/>
        <w:rPr>
          <w:rFonts w:cs="David" w:hint="cs"/>
          <w:u w:val="single"/>
          <w:rtl/>
        </w:rPr>
      </w:pPr>
    </w:p>
    <w:p w14:paraId="1DEAD4EE" w14:textId="77777777" w:rsidR="008F3D15" w:rsidRPr="008F3D15" w:rsidRDefault="008F3D15" w:rsidP="008F3D15">
      <w:pPr>
        <w:bidi/>
        <w:rPr>
          <w:rFonts w:cs="David" w:hint="cs"/>
          <w:rtl/>
        </w:rPr>
      </w:pPr>
      <w:r w:rsidRPr="008F3D15">
        <w:rPr>
          <w:rFonts w:cs="David" w:hint="cs"/>
          <w:u w:val="single"/>
          <w:rtl/>
        </w:rPr>
        <w:t>היו"ר דוד טל:</w:t>
      </w:r>
    </w:p>
    <w:p w14:paraId="54F77FAF" w14:textId="77777777" w:rsidR="008F3D15" w:rsidRPr="008F3D15" w:rsidRDefault="008F3D15" w:rsidP="008F3D15">
      <w:pPr>
        <w:bidi/>
        <w:rPr>
          <w:rFonts w:cs="David" w:hint="cs"/>
          <w:rtl/>
        </w:rPr>
      </w:pPr>
    </w:p>
    <w:p w14:paraId="35EA3285" w14:textId="77777777" w:rsidR="008F3D15" w:rsidRPr="008F3D15" w:rsidRDefault="008F3D15" w:rsidP="008F3D15">
      <w:pPr>
        <w:bidi/>
        <w:rPr>
          <w:rFonts w:cs="David" w:hint="cs"/>
          <w:rtl/>
        </w:rPr>
      </w:pPr>
      <w:r w:rsidRPr="008F3D15">
        <w:rPr>
          <w:rFonts w:cs="David" w:hint="cs"/>
          <w:rtl/>
        </w:rPr>
        <w:tab/>
        <w:t>זה חלק מתפקידיך.</w:t>
      </w:r>
    </w:p>
    <w:p w14:paraId="74A0D8E7" w14:textId="77777777" w:rsidR="008F3D15" w:rsidRPr="008F3D15" w:rsidRDefault="008F3D15" w:rsidP="008F3D15">
      <w:pPr>
        <w:bidi/>
        <w:rPr>
          <w:rFonts w:cs="David" w:hint="cs"/>
          <w:rtl/>
        </w:rPr>
      </w:pPr>
    </w:p>
    <w:p w14:paraId="59AE05C9" w14:textId="77777777" w:rsidR="008F3D15" w:rsidRPr="008F3D15" w:rsidRDefault="008F3D15" w:rsidP="008F3D15">
      <w:pPr>
        <w:bidi/>
        <w:rPr>
          <w:rFonts w:cs="David" w:hint="cs"/>
          <w:rtl/>
        </w:rPr>
      </w:pPr>
      <w:r w:rsidRPr="008F3D15">
        <w:rPr>
          <w:rFonts w:cs="David" w:hint="cs"/>
          <w:u w:val="single"/>
          <w:rtl/>
        </w:rPr>
        <w:t>יצחק זמיר:</w:t>
      </w:r>
    </w:p>
    <w:p w14:paraId="0420D135" w14:textId="77777777" w:rsidR="008F3D15" w:rsidRPr="008F3D15" w:rsidRDefault="008F3D15" w:rsidP="008F3D15">
      <w:pPr>
        <w:bidi/>
        <w:rPr>
          <w:rFonts w:cs="David" w:hint="cs"/>
          <w:rtl/>
        </w:rPr>
      </w:pPr>
    </w:p>
    <w:p w14:paraId="7A0681EB" w14:textId="77777777" w:rsidR="008F3D15" w:rsidRPr="008F3D15" w:rsidRDefault="008F3D15" w:rsidP="008F3D15">
      <w:pPr>
        <w:bidi/>
        <w:rPr>
          <w:rFonts w:cs="David" w:hint="cs"/>
          <w:rtl/>
        </w:rPr>
      </w:pPr>
      <w:r w:rsidRPr="008F3D15">
        <w:rPr>
          <w:rFonts w:cs="David" w:hint="cs"/>
          <w:rtl/>
        </w:rPr>
        <w:tab/>
        <w:t>אין בעיה.</w:t>
      </w:r>
    </w:p>
    <w:p w14:paraId="66B2FFE4" w14:textId="77777777" w:rsidR="008F3D15" w:rsidRPr="008F3D15" w:rsidRDefault="008F3D15" w:rsidP="008F3D15">
      <w:pPr>
        <w:bidi/>
        <w:rPr>
          <w:rFonts w:cs="David" w:hint="cs"/>
          <w:rtl/>
        </w:rPr>
      </w:pPr>
      <w:r>
        <w:rPr>
          <w:rFonts w:cs="David"/>
          <w:rtl/>
        </w:rPr>
        <w:br w:type="page"/>
      </w:r>
    </w:p>
    <w:p w14:paraId="7C0FC0D7" w14:textId="77777777" w:rsidR="008F3D15" w:rsidRPr="008F3D15" w:rsidRDefault="008F3D15" w:rsidP="008F3D15">
      <w:pPr>
        <w:bidi/>
        <w:rPr>
          <w:rFonts w:cs="David" w:hint="cs"/>
          <w:rtl/>
        </w:rPr>
      </w:pPr>
      <w:r w:rsidRPr="008F3D15">
        <w:rPr>
          <w:rFonts w:cs="David" w:hint="cs"/>
          <w:u w:val="single"/>
          <w:rtl/>
        </w:rPr>
        <w:t>גדעון סער:</w:t>
      </w:r>
    </w:p>
    <w:p w14:paraId="0365F158" w14:textId="77777777" w:rsidR="008F3D15" w:rsidRPr="008F3D15" w:rsidRDefault="008F3D15" w:rsidP="008F3D15">
      <w:pPr>
        <w:bidi/>
        <w:rPr>
          <w:rFonts w:cs="David" w:hint="cs"/>
          <w:rtl/>
        </w:rPr>
      </w:pPr>
    </w:p>
    <w:p w14:paraId="78E86C8C" w14:textId="77777777" w:rsidR="008F3D15" w:rsidRPr="008F3D15" w:rsidRDefault="008F3D15" w:rsidP="008F3D15">
      <w:pPr>
        <w:bidi/>
        <w:rPr>
          <w:rFonts w:cs="David" w:hint="cs"/>
          <w:rtl/>
        </w:rPr>
      </w:pPr>
      <w:r w:rsidRPr="008F3D15">
        <w:rPr>
          <w:rFonts w:cs="David" w:hint="cs"/>
          <w:rtl/>
        </w:rPr>
        <w:tab/>
        <w:t xml:space="preserve"> יש דברים לגיטימיים.</w:t>
      </w:r>
    </w:p>
    <w:p w14:paraId="07991DD1" w14:textId="77777777" w:rsidR="008F3D15" w:rsidRPr="008F3D15" w:rsidRDefault="008F3D15" w:rsidP="008F3D15">
      <w:pPr>
        <w:bidi/>
        <w:rPr>
          <w:rFonts w:cs="David" w:hint="cs"/>
          <w:rtl/>
        </w:rPr>
      </w:pPr>
    </w:p>
    <w:p w14:paraId="18197E38" w14:textId="77777777" w:rsidR="008F3D15" w:rsidRPr="008F3D15" w:rsidRDefault="008F3D15" w:rsidP="008F3D15">
      <w:pPr>
        <w:bidi/>
        <w:rPr>
          <w:rFonts w:cs="David" w:hint="cs"/>
          <w:rtl/>
        </w:rPr>
      </w:pPr>
      <w:r w:rsidRPr="008F3D15">
        <w:rPr>
          <w:rFonts w:cs="David" w:hint="cs"/>
          <w:u w:val="single"/>
          <w:rtl/>
        </w:rPr>
        <w:t>היו"ר דוד טל:</w:t>
      </w:r>
    </w:p>
    <w:p w14:paraId="250BF307" w14:textId="77777777" w:rsidR="008F3D15" w:rsidRPr="008F3D15" w:rsidRDefault="008F3D15" w:rsidP="008F3D15">
      <w:pPr>
        <w:bidi/>
        <w:rPr>
          <w:rFonts w:cs="David" w:hint="cs"/>
          <w:rtl/>
        </w:rPr>
      </w:pPr>
    </w:p>
    <w:p w14:paraId="56770E5C" w14:textId="77777777" w:rsidR="008F3D15" w:rsidRPr="008F3D15" w:rsidRDefault="008F3D15" w:rsidP="008F3D15">
      <w:pPr>
        <w:bidi/>
        <w:rPr>
          <w:rFonts w:cs="David" w:hint="cs"/>
          <w:rtl/>
        </w:rPr>
      </w:pPr>
      <w:r w:rsidRPr="008F3D15">
        <w:rPr>
          <w:rFonts w:cs="David" w:hint="cs"/>
          <w:rtl/>
        </w:rPr>
        <w:tab/>
        <w:t>איפה יש בעיה בניסוח, חבר הכנסת סער?</w:t>
      </w:r>
    </w:p>
    <w:p w14:paraId="306ECFD1" w14:textId="77777777" w:rsidR="008F3D15" w:rsidRPr="008F3D15" w:rsidRDefault="008F3D15" w:rsidP="008F3D15">
      <w:pPr>
        <w:bidi/>
        <w:rPr>
          <w:rFonts w:cs="David" w:hint="cs"/>
          <w:rtl/>
        </w:rPr>
      </w:pPr>
    </w:p>
    <w:p w14:paraId="26274A16" w14:textId="77777777" w:rsidR="008F3D15" w:rsidRPr="008F3D15" w:rsidRDefault="008F3D15" w:rsidP="008F3D15">
      <w:pPr>
        <w:bidi/>
        <w:rPr>
          <w:rFonts w:cs="David" w:hint="cs"/>
          <w:rtl/>
        </w:rPr>
      </w:pPr>
      <w:r w:rsidRPr="008F3D15">
        <w:rPr>
          <w:rFonts w:cs="David" w:hint="cs"/>
          <w:u w:val="single"/>
          <w:rtl/>
        </w:rPr>
        <w:t>גדעון סער:</w:t>
      </w:r>
    </w:p>
    <w:p w14:paraId="4C51FA92" w14:textId="77777777" w:rsidR="008F3D15" w:rsidRPr="008F3D15" w:rsidRDefault="008F3D15" w:rsidP="008F3D15">
      <w:pPr>
        <w:bidi/>
        <w:rPr>
          <w:rFonts w:cs="David" w:hint="cs"/>
          <w:rtl/>
        </w:rPr>
      </w:pPr>
    </w:p>
    <w:p w14:paraId="00067EF2" w14:textId="77777777" w:rsidR="008F3D15" w:rsidRPr="008F3D15" w:rsidRDefault="008F3D15" w:rsidP="008F3D15">
      <w:pPr>
        <w:bidi/>
        <w:rPr>
          <w:rFonts w:cs="David" w:hint="cs"/>
          <w:rtl/>
        </w:rPr>
      </w:pPr>
      <w:r w:rsidRPr="008F3D15">
        <w:rPr>
          <w:rFonts w:cs="David" w:hint="cs"/>
          <w:rtl/>
        </w:rPr>
        <w:tab/>
        <w:t xml:space="preserve"> "סיעתו בכנסת", זה ממש בגדר תפקידו בכנסת.</w:t>
      </w:r>
    </w:p>
    <w:p w14:paraId="1440BD78" w14:textId="77777777" w:rsidR="008F3D15" w:rsidRPr="008F3D15" w:rsidRDefault="008F3D15" w:rsidP="008F3D15">
      <w:pPr>
        <w:bidi/>
        <w:rPr>
          <w:rFonts w:cs="David" w:hint="cs"/>
          <w:rtl/>
        </w:rPr>
      </w:pPr>
    </w:p>
    <w:p w14:paraId="12B156E0" w14:textId="77777777" w:rsidR="008F3D15" w:rsidRPr="008F3D15" w:rsidRDefault="008F3D15" w:rsidP="008F3D15">
      <w:pPr>
        <w:bidi/>
        <w:rPr>
          <w:rFonts w:cs="David" w:hint="cs"/>
          <w:rtl/>
        </w:rPr>
      </w:pPr>
      <w:r w:rsidRPr="008F3D15">
        <w:rPr>
          <w:rFonts w:cs="David" w:hint="cs"/>
          <w:u w:val="single"/>
          <w:rtl/>
        </w:rPr>
        <w:t>היו"ר דוד טל:</w:t>
      </w:r>
    </w:p>
    <w:p w14:paraId="385E8BF0" w14:textId="77777777" w:rsidR="008F3D15" w:rsidRPr="008F3D15" w:rsidRDefault="008F3D15" w:rsidP="008F3D15">
      <w:pPr>
        <w:bidi/>
        <w:rPr>
          <w:rFonts w:cs="David" w:hint="cs"/>
          <w:rtl/>
        </w:rPr>
      </w:pPr>
    </w:p>
    <w:p w14:paraId="1E2B3F30" w14:textId="77777777" w:rsidR="008F3D15" w:rsidRPr="008F3D15" w:rsidRDefault="008F3D15" w:rsidP="008F3D15">
      <w:pPr>
        <w:bidi/>
        <w:rPr>
          <w:rFonts w:cs="David" w:hint="cs"/>
          <w:rtl/>
        </w:rPr>
      </w:pPr>
      <w:r w:rsidRPr="008F3D15">
        <w:rPr>
          <w:rFonts w:cs="David" w:hint="cs"/>
          <w:rtl/>
        </w:rPr>
        <w:tab/>
        <w:t>זה ברור, ואין חולק. אם זה בעבודת הסיעה של אותו חבר כנסת, אין בעיה לשלוח.</w:t>
      </w:r>
    </w:p>
    <w:p w14:paraId="7C23E342" w14:textId="77777777" w:rsidR="008F3D15" w:rsidRPr="008F3D15" w:rsidRDefault="008F3D15" w:rsidP="008F3D15">
      <w:pPr>
        <w:bidi/>
        <w:rPr>
          <w:rFonts w:cs="David" w:hint="cs"/>
          <w:rtl/>
        </w:rPr>
      </w:pPr>
    </w:p>
    <w:p w14:paraId="07D25E7B" w14:textId="77777777" w:rsidR="008F3D15" w:rsidRPr="008F3D15" w:rsidRDefault="008F3D15" w:rsidP="008F3D15">
      <w:pPr>
        <w:bidi/>
        <w:rPr>
          <w:rFonts w:cs="David" w:hint="cs"/>
          <w:rtl/>
        </w:rPr>
      </w:pPr>
      <w:r w:rsidRPr="008F3D15">
        <w:rPr>
          <w:rFonts w:cs="David" w:hint="cs"/>
          <w:u w:val="single"/>
          <w:rtl/>
        </w:rPr>
        <w:t>גדעון סער:</w:t>
      </w:r>
    </w:p>
    <w:p w14:paraId="2C7F3FC5" w14:textId="77777777" w:rsidR="008F3D15" w:rsidRPr="008F3D15" w:rsidRDefault="008F3D15" w:rsidP="008F3D15">
      <w:pPr>
        <w:bidi/>
        <w:rPr>
          <w:rFonts w:cs="David" w:hint="cs"/>
          <w:rtl/>
        </w:rPr>
      </w:pPr>
    </w:p>
    <w:p w14:paraId="28BE2D0D" w14:textId="77777777" w:rsidR="008F3D15" w:rsidRPr="008F3D15" w:rsidRDefault="008F3D15" w:rsidP="008F3D15">
      <w:pPr>
        <w:bidi/>
        <w:rPr>
          <w:rFonts w:cs="David" w:hint="cs"/>
          <w:rtl/>
        </w:rPr>
      </w:pPr>
      <w:r w:rsidRPr="008F3D15">
        <w:rPr>
          <w:rFonts w:cs="David" w:hint="cs"/>
          <w:rtl/>
        </w:rPr>
        <w:tab/>
        <w:t xml:space="preserve"> זה מה שכתוב פה, שאתה לא יכול לשלוח, "לרבות מפלגתו וסיעתו בכנסת". נגיד שאתה שולח דיווח על הצעות החוק של סיעת הליכוד, כי היא סיעה מאוד פעילה, בזמן מושב החורף של הכנסת, ואתה שולח את זה לחברי איזה גוף במפלגה. זה דבר אסור?</w:t>
      </w:r>
    </w:p>
    <w:p w14:paraId="22D32650" w14:textId="77777777" w:rsidR="008F3D15" w:rsidRPr="008F3D15" w:rsidRDefault="008F3D15" w:rsidP="008F3D15">
      <w:pPr>
        <w:bidi/>
        <w:rPr>
          <w:rFonts w:cs="David" w:hint="cs"/>
          <w:rtl/>
        </w:rPr>
      </w:pPr>
    </w:p>
    <w:p w14:paraId="197195B2" w14:textId="77777777" w:rsidR="008F3D15" w:rsidRPr="008F3D15" w:rsidRDefault="008F3D15" w:rsidP="008F3D15">
      <w:pPr>
        <w:bidi/>
        <w:rPr>
          <w:rFonts w:cs="David" w:hint="cs"/>
          <w:rtl/>
        </w:rPr>
      </w:pPr>
      <w:r w:rsidRPr="008F3D15">
        <w:rPr>
          <w:rFonts w:cs="David" w:hint="cs"/>
          <w:u w:val="single"/>
          <w:rtl/>
        </w:rPr>
        <w:t>יצחק זמיר:</w:t>
      </w:r>
    </w:p>
    <w:p w14:paraId="35887DD8" w14:textId="77777777" w:rsidR="008F3D15" w:rsidRPr="008F3D15" w:rsidRDefault="008F3D15" w:rsidP="008F3D15">
      <w:pPr>
        <w:bidi/>
        <w:rPr>
          <w:rFonts w:cs="David" w:hint="cs"/>
          <w:rtl/>
        </w:rPr>
      </w:pPr>
    </w:p>
    <w:p w14:paraId="50509971" w14:textId="77777777" w:rsidR="008F3D15" w:rsidRPr="008F3D15" w:rsidRDefault="008F3D15" w:rsidP="008F3D15">
      <w:pPr>
        <w:bidi/>
        <w:rPr>
          <w:rFonts w:cs="David" w:hint="cs"/>
          <w:rtl/>
        </w:rPr>
      </w:pPr>
      <w:r w:rsidRPr="008F3D15">
        <w:rPr>
          <w:rFonts w:cs="David" w:hint="cs"/>
          <w:rtl/>
        </w:rPr>
        <w:tab/>
        <w:t>אם זו הודעה שלך, זה בסדר גמור. אסור לשלוח כאן הודעות של גופים אחרים או של אנשים אחרים. אם זו הודעה שלך, אתה יכול לשלוח כל דבר.</w:t>
      </w:r>
    </w:p>
    <w:p w14:paraId="3F1B52F3" w14:textId="77777777" w:rsidR="008F3D15" w:rsidRPr="008F3D15" w:rsidRDefault="008F3D15" w:rsidP="008F3D15">
      <w:pPr>
        <w:bidi/>
        <w:rPr>
          <w:rFonts w:cs="David" w:hint="cs"/>
          <w:rtl/>
        </w:rPr>
      </w:pPr>
    </w:p>
    <w:p w14:paraId="164A1862" w14:textId="77777777" w:rsidR="008F3D15" w:rsidRPr="008F3D15" w:rsidRDefault="008F3D15" w:rsidP="008F3D15">
      <w:pPr>
        <w:bidi/>
        <w:rPr>
          <w:rFonts w:cs="David" w:hint="cs"/>
          <w:rtl/>
        </w:rPr>
      </w:pPr>
      <w:r w:rsidRPr="008F3D15">
        <w:rPr>
          <w:rFonts w:cs="David" w:hint="cs"/>
          <w:u w:val="single"/>
          <w:rtl/>
        </w:rPr>
        <w:t>אורי אריאל:</w:t>
      </w:r>
    </w:p>
    <w:p w14:paraId="339634DB" w14:textId="77777777" w:rsidR="008F3D15" w:rsidRPr="008F3D15" w:rsidRDefault="008F3D15" w:rsidP="008F3D15">
      <w:pPr>
        <w:bidi/>
        <w:rPr>
          <w:rFonts w:cs="David" w:hint="cs"/>
          <w:rtl/>
        </w:rPr>
      </w:pPr>
    </w:p>
    <w:p w14:paraId="24767374" w14:textId="77777777" w:rsidR="008F3D15" w:rsidRPr="008F3D15" w:rsidRDefault="008F3D15" w:rsidP="008F3D15">
      <w:pPr>
        <w:bidi/>
        <w:rPr>
          <w:rFonts w:cs="David" w:hint="cs"/>
          <w:rtl/>
        </w:rPr>
      </w:pPr>
      <w:r w:rsidRPr="008F3D15">
        <w:rPr>
          <w:rFonts w:cs="David" w:hint="cs"/>
          <w:rtl/>
        </w:rPr>
        <w:tab/>
        <w:t xml:space="preserve"> למה זה מסובך? אתה לא יכול לקחת 2,000 מכתבים של בית"ר.</w:t>
      </w:r>
    </w:p>
    <w:p w14:paraId="6F37DDF6" w14:textId="77777777" w:rsidR="008F3D15" w:rsidRPr="008F3D15" w:rsidRDefault="008F3D15" w:rsidP="008F3D15">
      <w:pPr>
        <w:bidi/>
        <w:rPr>
          <w:rFonts w:cs="David" w:hint="cs"/>
          <w:rtl/>
        </w:rPr>
      </w:pPr>
      <w:r w:rsidRPr="008F3D15">
        <w:rPr>
          <w:rFonts w:cs="David" w:hint="cs"/>
          <w:u w:val="single"/>
          <w:rtl/>
        </w:rPr>
        <w:t>גדעון סער:</w:t>
      </w:r>
    </w:p>
    <w:p w14:paraId="4D4B28BE" w14:textId="77777777" w:rsidR="008F3D15" w:rsidRPr="008F3D15" w:rsidRDefault="008F3D15" w:rsidP="008F3D15">
      <w:pPr>
        <w:bidi/>
        <w:rPr>
          <w:rFonts w:cs="David" w:hint="cs"/>
          <w:rtl/>
        </w:rPr>
      </w:pPr>
    </w:p>
    <w:p w14:paraId="5766DCF6" w14:textId="77777777" w:rsidR="008F3D15" w:rsidRPr="008F3D15" w:rsidRDefault="008F3D15" w:rsidP="008F3D15">
      <w:pPr>
        <w:bidi/>
        <w:rPr>
          <w:rFonts w:cs="David" w:hint="cs"/>
          <w:rtl/>
        </w:rPr>
      </w:pPr>
      <w:r w:rsidRPr="008F3D15">
        <w:rPr>
          <w:rFonts w:cs="David" w:hint="cs"/>
          <w:rtl/>
        </w:rPr>
        <w:tab/>
        <w:t>זה ברור, אבל סיעות בכנסת, זה הכנסת. הבעיה היא בתיבה "לרבות סיעתו בכנסת".</w:t>
      </w:r>
    </w:p>
    <w:p w14:paraId="20379E57" w14:textId="77777777" w:rsidR="008F3D15" w:rsidRPr="008F3D15" w:rsidRDefault="008F3D15" w:rsidP="008F3D15">
      <w:pPr>
        <w:bidi/>
        <w:rPr>
          <w:rFonts w:cs="David" w:hint="cs"/>
          <w:rtl/>
        </w:rPr>
      </w:pPr>
    </w:p>
    <w:p w14:paraId="10C22256" w14:textId="77777777" w:rsidR="008F3D15" w:rsidRPr="008F3D15" w:rsidRDefault="008F3D15" w:rsidP="008F3D15">
      <w:pPr>
        <w:bidi/>
        <w:rPr>
          <w:rFonts w:cs="David" w:hint="cs"/>
          <w:rtl/>
        </w:rPr>
      </w:pPr>
      <w:r w:rsidRPr="008F3D15">
        <w:rPr>
          <w:rFonts w:cs="David" w:hint="cs"/>
          <w:u w:val="single"/>
          <w:rtl/>
        </w:rPr>
        <w:t>היו"ר דוד טל:</w:t>
      </w:r>
    </w:p>
    <w:p w14:paraId="02ABEF99" w14:textId="77777777" w:rsidR="008F3D15" w:rsidRPr="008F3D15" w:rsidRDefault="008F3D15" w:rsidP="008F3D15">
      <w:pPr>
        <w:bidi/>
        <w:rPr>
          <w:rFonts w:cs="David" w:hint="cs"/>
          <w:rtl/>
        </w:rPr>
      </w:pPr>
    </w:p>
    <w:p w14:paraId="19137675" w14:textId="77777777" w:rsidR="008F3D15" w:rsidRPr="008F3D15" w:rsidRDefault="008F3D15" w:rsidP="008F3D15">
      <w:pPr>
        <w:bidi/>
        <w:rPr>
          <w:rFonts w:cs="David" w:hint="cs"/>
          <w:rtl/>
        </w:rPr>
      </w:pPr>
      <w:r w:rsidRPr="008F3D15">
        <w:rPr>
          <w:rFonts w:cs="David" w:hint="cs"/>
          <w:rtl/>
        </w:rPr>
        <w:tab/>
        <w:t>אם נמחק את המילה "סיעה" ונשאיר את המילה "מפלגה", האם זה בסדר?</w:t>
      </w:r>
    </w:p>
    <w:p w14:paraId="1AB430FD" w14:textId="77777777" w:rsidR="008F3D15" w:rsidRPr="008F3D15" w:rsidRDefault="008F3D15" w:rsidP="008F3D15">
      <w:pPr>
        <w:bidi/>
        <w:rPr>
          <w:rFonts w:cs="David" w:hint="cs"/>
          <w:rtl/>
        </w:rPr>
      </w:pPr>
    </w:p>
    <w:p w14:paraId="0DC81329" w14:textId="77777777" w:rsidR="008F3D15" w:rsidRPr="008F3D15" w:rsidRDefault="008F3D15" w:rsidP="008F3D15">
      <w:pPr>
        <w:bidi/>
        <w:rPr>
          <w:rFonts w:cs="David" w:hint="cs"/>
          <w:rtl/>
        </w:rPr>
      </w:pPr>
      <w:r w:rsidRPr="008F3D15">
        <w:rPr>
          <w:rFonts w:cs="David" w:hint="cs"/>
          <w:u w:val="single"/>
          <w:rtl/>
        </w:rPr>
        <w:t>גדעון סער:</w:t>
      </w:r>
    </w:p>
    <w:p w14:paraId="4F93B6AE" w14:textId="77777777" w:rsidR="008F3D15" w:rsidRPr="008F3D15" w:rsidRDefault="008F3D15" w:rsidP="008F3D15">
      <w:pPr>
        <w:bidi/>
        <w:rPr>
          <w:rFonts w:cs="David" w:hint="cs"/>
          <w:rtl/>
        </w:rPr>
      </w:pPr>
    </w:p>
    <w:p w14:paraId="70D4002F" w14:textId="77777777" w:rsidR="008F3D15" w:rsidRPr="008F3D15" w:rsidRDefault="008F3D15" w:rsidP="008F3D15">
      <w:pPr>
        <w:bidi/>
        <w:rPr>
          <w:rFonts w:cs="David" w:hint="cs"/>
          <w:rtl/>
        </w:rPr>
      </w:pPr>
      <w:r w:rsidRPr="008F3D15">
        <w:rPr>
          <w:rFonts w:cs="David" w:hint="cs"/>
          <w:rtl/>
        </w:rPr>
        <w:tab/>
        <w:t xml:space="preserve"> אין לי בעיה עם זה. אתה מפריד בין הפונקציה של הפעילות </w:t>
      </w:r>
      <w:proofErr w:type="spellStart"/>
      <w:r w:rsidRPr="008F3D15">
        <w:rPr>
          <w:rFonts w:cs="David" w:hint="cs"/>
          <w:rtl/>
        </w:rPr>
        <w:t>הפרלמנטרית</w:t>
      </w:r>
      <w:proofErr w:type="spellEnd"/>
      <w:r w:rsidRPr="008F3D15">
        <w:rPr>
          <w:rFonts w:cs="David" w:hint="cs"/>
          <w:rtl/>
        </w:rPr>
        <w:t xml:space="preserve"> לבין פעילות המפלגה.</w:t>
      </w:r>
    </w:p>
    <w:p w14:paraId="1017F626" w14:textId="77777777" w:rsidR="008F3D15" w:rsidRPr="008F3D15" w:rsidRDefault="008F3D15" w:rsidP="008F3D15">
      <w:pPr>
        <w:bidi/>
        <w:rPr>
          <w:rFonts w:cs="David" w:hint="cs"/>
          <w:rtl/>
        </w:rPr>
      </w:pPr>
    </w:p>
    <w:p w14:paraId="024AD904"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0C740D54" w14:textId="77777777" w:rsidR="008F3D15" w:rsidRPr="008F3D15" w:rsidRDefault="008F3D15" w:rsidP="008F3D15">
      <w:pPr>
        <w:bidi/>
        <w:rPr>
          <w:rFonts w:cs="David" w:hint="cs"/>
          <w:rtl/>
        </w:rPr>
      </w:pPr>
    </w:p>
    <w:p w14:paraId="5B2FFCB3" w14:textId="77777777" w:rsidR="008F3D15" w:rsidRPr="008F3D15" w:rsidRDefault="008F3D15" w:rsidP="008F3D15">
      <w:pPr>
        <w:bidi/>
        <w:rPr>
          <w:rFonts w:cs="David" w:hint="cs"/>
          <w:rtl/>
        </w:rPr>
      </w:pPr>
      <w:r w:rsidRPr="008F3D15">
        <w:rPr>
          <w:rFonts w:cs="David" w:hint="cs"/>
          <w:rtl/>
        </w:rPr>
        <w:tab/>
        <w:t>"לרבות מפלגתו". נקודה.</w:t>
      </w:r>
    </w:p>
    <w:p w14:paraId="5AFE3DCD" w14:textId="77777777" w:rsidR="008F3D15" w:rsidRPr="008F3D15" w:rsidRDefault="008F3D15" w:rsidP="008F3D15">
      <w:pPr>
        <w:bidi/>
        <w:rPr>
          <w:rFonts w:cs="David" w:hint="cs"/>
          <w:rtl/>
        </w:rPr>
      </w:pPr>
    </w:p>
    <w:p w14:paraId="6695C9C5" w14:textId="77777777" w:rsidR="008F3D15" w:rsidRPr="008F3D15" w:rsidRDefault="008F3D15" w:rsidP="008F3D15">
      <w:pPr>
        <w:bidi/>
        <w:rPr>
          <w:rFonts w:cs="David" w:hint="cs"/>
          <w:rtl/>
        </w:rPr>
      </w:pPr>
      <w:r w:rsidRPr="008F3D15">
        <w:rPr>
          <w:rFonts w:cs="David" w:hint="cs"/>
          <w:u w:val="single"/>
          <w:rtl/>
        </w:rPr>
        <w:t>היו"ר דוד טל:</w:t>
      </w:r>
    </w:p>
    <w:p w14:paraId="1B6A84C7" w14:textId="77777777" w:rsidR="008F3D15" w:rsidRPr="008F3D15" w:rsidRDefault="008F3D15" w:rsidP="008F3D15">
      <w:pPr>
        <w:bidi/>
        <w:rPr>
          <w:rFonts w:cs="David" w:hint="cs"/>
          <w:rtl/>
        </w:rPr>
      </w:pPr>
    </w:p>
    <w:p w14:paraId="60748395" w14:textId="77777777" w:rsidR="008F3D15" w:rsidRPr="008F3D15" w:rsidRDefault="008F3D15" w:rsidP="008F3D15">
      <w:pPr>
        <w:bidi/>
        <w:rPr>
          <w:rFonts w:cs="David" w:hint="cs"/>
          <w:rtl/>
        </w:rPr>
      </w:pPr>
      <w:r w:rsidRPr="008F3D15">
        <w:rPr>
          <w:rFonts w:cs="David" w:hint="cs"/>
          <w:rtl/>
        </w:rPr>
        <w:tab/>
        <w:t>סעיף 26(ב) אושר.</w:t>
      </w:r>
    </w:p>
    <w:p w14:paraId="70E8DB4B" w14:textId="77777777" w:rsidR="008F3D15" w:rsidRPr="008F3D15" w:rsidRDefault="008F3D15" w:rsidP="008F3D15">
      <w:pPr>
        <w:bidi/>
        <w:rPr>
          <w:rFonts w:cs="David" w:hint="cs"/>
          <w:rtl/>
        </w:rPr>
      </w:pPr>
    </w:p>
    <w:p w14:paraId="3031C93A" w14:textId="77777777" w:rsidR="008F3D15" w:rsidRPr="008F3D15" w:rsidRDefault="008F3D15" w:rsidP="008F3D15">
      <w:pPr>
        <w:bidi/>
        <w:rPr>
          <w:rFonts w:cs="David" w:hint="cs"/>
          <w:rtl/>
        </w:rPr>
      </w:pPr>
      <w:r w:rsidRPr="008F3D15">
        <w:rPr>
          <w:rFonts w:cs="David" w:hint="cs"/>
          <w:rtl/>
        </w:rPr>
        <w:tab/>
        <w:t xml:space="preserve">"26(ג) חבר הכנסת לא יעביר את זכותו לשלוח בדואר מכתבים פטורים מתשלום לחבר כנסת אחר." </w:t>
      </w:r>
    </w:p>
    <w:p w14:paraId="01018F04" w14:textId="77777777" w:rsidR="008F3D15" w:rsidRPr="008F3D15" w:rsidRDefault="008F3D15" w:rsidP="008F3D15">
      <w:pPr>
        <w:bidi/>
        <w:rPr>
          <w:rFonts w:cs="David" w:hint="cs"/>
          <w:rtl/>
        </w:rPr>
      </w:pPr>
    </w:p>
    <w:p w14:paraId="33D830DF" w14:textId="77777777" w:rsidR="008F3D15" w:rsidRPr="008F3D15" w:rsidRDefault="008F3D15" w:rsidP="008F3D15">
      <w:pPr>
        <w:bidi/>
        <w:rPr>
          <w:rFonts w:cs="David" w:hint="cs"/>
          <w:rtl/>
        </w:rPr>
      </w:pPr>
      <w:r w:rsidRPr="008F3D15">
        <w:rPr>
          <w:rFonts w:cs="David" w:hint="cs"/>
          <w:rtl/>
        </w:rPr>
        <w:tab/>
        <w:t>הנושא ברור? יש שאלות? יש הבהרות? תודה. אישרנו את סעיף קטן (ג).</w:t>
      </w:r>
    </w:p>
    <w:p w14:paraId="07D79922" w14:textId="77777777" w:rsidR="008F3D15" w:rsidRPr="008F3D15" w:rsidRDefault="008F3D15" w:rsidP="008F3D15">
      <w:pPr>
        <w:bidi/>
        <w:rPr>
          <w:rFonts w:cs="David" w:hint="cs"/>
          <w:rtl/>
        </w:rPr>
      </w:pPr>
    </w:p>
    <w:p w14:paraId="751A5C37" w14:textId="77777777" w:rsidR="008F3D15" w:rsidRDefault="008F3D15" w:rsidP="008F3D15">
      <w:pPr>
        <w:bidi/>
        <w:rPr>
          <w:rFonts w:cs="David" w:hint="cs"/>
          <w:rtl/>
        </w:rPr>
      </w:pPr>
    </w:p>
    <w:p w14:paraId="0F50AEA5" w14:textId="77777777" w:rsidR="008F3D15" w:rsidRDefault="008F3D15" w:rsidP="008F3D15">
      <w:pPr>
        <w:bidi/>
        <w:rPr>
          <w:rFonts w:cs="David" w:hint="cs"/>
          <w:rtl/>
        </w:rPr>
      </w:pPr>
    </w:p>
    <w:p w14:paraId="2548A72A" w14:textId="77777777" w:rsidR="008F3D15" w:rsidRPr="008F3D15" w:rsidRDefault="008F3D15" w:rsidP="008F3D15">
      <w:pPr>
        <w:bidi/>
        <w:rPr>
          <w:rFonts w:cs="David" w:hint="cs"/>
          <w:rtl/>
        </w:rPr>
      </w:pPr>
      <w:r w:rsidRPr="008F3D15">
        <w:rPr>
          <w:rFonts w:cs="David" w:hint="cs"/>
          <w:rtl/>
        </w:rPr>
        <w:tab/>
        <w:t>"26(ד) מכתב פטור מתשלום ישא על גבי המעטפה את שמו של חבר הכנסת השולח." האם לא די בסמל הכנסת?</w:t>
      </w:r>
    </w:p>
    <w:p w14:paraId="6F41CB13" w14:textId="77777777" w:rsidR="008F3D15" w:rsidRPr="008F3D15" w:rsidRDefault="008F3D15" w:rsidP="008F3D15">
      <w:pPr>
        <w:bidi/>
        <w:rPr>
          <w:rFonts w:cs="David" w:hint="cs"/>
          <w:rtl/>
        </w:rPr>
      </w:pPr>
    </w:p>
    <w:p w14:paraId="4A18896B" w14:textId="77777777" w:rsidR="008F3D15" w:rsidRPr="008F3D15" w:rsidRDefault="008F3D15" w:rsidP="008F3D15">
      <w:pPr>
        <w:bidi/>
        <w:rPr>
          <w:rFonts w:cs="David" w:hint="cs"/>
          <w:rtl/>
        </w:rPr>
      </w:pPr>
      <w:r w:rsidRPr="008F3D15">
        <w:rPr>
          <w:rFonts w:cs="David" w:hint="cs"/>
          <w:u w:val="single"/>
          <w:rtl/>
        </w:rPr>
        <w:t xml:space="preserve">יולי-יואל </w:t>
      </w:r>
      <w:proofErr w:type="spellStart"/>
      <w:r w:rsidRPr="008F3D15">
        <w:rPr>
          <w:rFonts w:cs="David" w:hint="cs"/>
          <w:u w:val="single"/>
          <w:rtl/>
        </w:rPr>
        <w:t>אדלשטיין</w:t>
      </w:r>
      <w:proofErr w:type="spellEnd"/>
      <w:r w:rsidRPr="008F3D15">
        <w:rPr>
          <w:rFonts w:cs="David" w:hint="cs"/>
          <w:u w:val="single"/>
          <w:rtl/>
        </w:rPr>
        <w:t>:</w:t>
      </w:r>
    </w:p>
    <w:p w14:paraId="2A5CAEE8" w14:textId="77777777" w:rsidR="008F3D15" w:rsidRPr="008F3D15" w:rsidRDefault="008F3D15" w:rsidP="008F3D15">
      <w:pPr>
        <w:bidi/>
        <w:rPr>
          <w:rFonts w:cs="David" w:hint="cs"/>
          <w:rtl/>
        </w:rPr>
      </w:pPr>
    </w:p>
    <w:p w14:paraId="40AEB660" w14:textId="77777777" w:rsidR="008F3D15" w:rsidRPr="008F3D15" w:rsidRDefault="008F3D15" w:rsidP="008F3D15">
      <w:pPr>
        <w:bidi/>
        <w:rPr>
          <w:rFonts w:cs="David" w:hint="cs"/>
          <w:rtl/>
        </w:rPr>
      </w:pPr>
      <w:r w:rsidRPr="008F3D15">
        <w:rPr>
          <w:rFonts w:cs="David" w:hint="cs"/>
          <w:rtl/>
        </w:rPr>
        <w:tab/>
        <w:t xml:space="preserve"> אפילו הדואר דורש את זה.</w:t>
      </w:r>
    </w:p>
    <w:p w14:paraId="09974E48" w14:textId="77777777" w:rsidR="008F3D15" w:rsidRPr="008F3D15" w:rsidRDefault="008F3D15" w:rsidP="008F3D15">
      <w:pPr>
        <w:bidi/>
        <w:rPr>
          <w:rFonts w:cs="David" w:hint="cs"/>
          <w:rtl/>
        </w:rPr>
      </w:pPr>
    </w:p>
    <w:p w14:paraId="0CA2C5A0"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5B8437B5" w14:textId="77777777" w:rsidR="008F3D15" w:rsidRPr="008F3D15" w:rsidRDefault="008F3D15" w:rsidP="008F3D15">
      <w:pPr>
        <w:bidi/>
        <w:rPr>
          <w:rFonts w:cs="David" w:hint="cs"/>
          <w:rtl/>
        </w:rPr>
      </w:pPr>
    </w:p>
    <w:p w14:paraId="7A59F783" w14:textId="77777777" w:rsidR="008F3D15" w:rsidRPr="008F3D15" w:rsidRDefault="008F3D15" w:rsidP="008F3D15">
      <w:pPr>
        <w:bidi/>
        <w:rPr>
          <w:rFonts w:cs="David" w:hint="cs"/>
          <w:rtl/>
        </w:rPr>
      </w:pPr>
      <w:r w:rsidRPr="008F3D15">
        <w:rPr>
          <w:rFonts w:cs="David" w:hint="cs"/>
          <w:rtl/>
        </w:rPr>
        <w:tab/>
        <w:t>אם יש בעיות, שיידעו מי שלח. זה קיים היום.</w:t>
      </w:r>
    </w:p>
    <w:p w14:paraId="687957D8" w14:textId="77777777" w:rsidR="008F3D15" w:rsidRPr="008F3D15" w:rsidRDefault="008F3D15" w:rsidP="008F3D15">
      <w:pPr>
        <w:bidi/>
        <w:rPr>
          <w:rFonts w:cs="David" w:hint="cs"/>
          <w:rtl/>
        </w:rPr>
      </w:pPr>
    </w:p>
    <w:p w14:paraId="122BF208" w14:textId="77777777" w:rsidR="008F3D15" w:rsidRPr="008F3D15" w:rsidRDefault="008F3D15" w:rsidP="008F3D15">
      <w:pPr>
        <w:bidi/>
        <w:rPr>
          <w:rFonts w:cs="David" w:hint="cs"/>
          <w:rtl/>
        </w:rPr>
      </w:pPr>
      <w:r w:rsidRPr="008F3D15">
        <w:rPr>
          <w:rFonts w:cs="David" w:hint="cs"/>
          <w:u w:val="single"/>
          <w:rtl/>
        </w:rPr>
        <w:t>יצחק זמיר:</w:t>
      </w:r>
    </w:p>
    <w:p w14:paraId="3AF0DA59" w14:textId="77777777" w:rsidR="008F3D15" w:rsidRPr="008F3D15" w:rsidRDefault="008F3D15" w:rsidP="008F3D15">
      <w:pPr>
        <w:bidi/>
        <w:rPr>
          <w:rFonts w:cs="David" w:hint="cs"/>
          <w:rtl/>
        </w:rPr>
      </w:pPr>
    </w:p>
    <w:p w14:paraId="44F56013" w14:textId="77777777" w:rsidR="008F3D15" w:rsidRPr="008F3D15" w:rsidRDefault="008F3D15" w:rsidP="008F3D15">
      <w:pPr>
        <w:bidi/>
        <w:rPr>
          <w:rFonts w:cs="David" w:hint="cs"/>
          <w:rtl/>
        </w:rPr>
      </w:pPr>
      <w:r w:rsidRPr="008F3D15">
        <w:rPr>
          <w:rFonts w:cs="David" w:hint="cs"/>
          <w:rtl/>
        </w:rPr>
        <w:tab/>
        <w:t xml:space="preserve">זה קיים גם היום. </w:t>
      </w:r>
    </w:p>
    <w:p w14:paraId="14738748" w14:textId="77777777" w:rsidR="008F3D15" w:rsidRPr="008F3D15" w:rsidRDefault="008F3D15" w:rsidP="008F3D15">
      <w:pPr>
        <w:bidi/>
        <w:rPr>
          <w:rFonts w:cs="David" w:hint="cs"/>
          <w:rtl/>
        </w:rPr>
      </w:pPr>
    </w:p>
    <w:p w14:paraId="2F19887C" w14:textId="77777777" w:rsidR="008F3D15" w:rsidRPr="008F3D15" w:rsidRDefault="008F3D15" w:rsidP="008F3D15">
      <w:pPr>
        <w:bidi/>
        <w:rPr>
          <w:rFonts w:cs="David" w:hint="cs"/>
          <w:rtl/>
        </w:rPr>
      </w:pPr>
      <w:r w:rsidRPr="008F3D15">
        <w:rPr>
          <w:rFonts w:cs="David" w:hint="cs"/>
          <w:u w:val="single"/>
          <w:rtl/>
        </w:rPr>
        <w:t>היו"ר דוד טל:</w:t>
      </w:r>
    </w:p>
    <w:p w14:paraId="0195C0C9" w14:textId="77777777" w:rsidR="008F3D15" w:rsidRPr="008F3D15" w:rsidRDefault="008F3D15" w:rsidP="008F3D15">
      <w:pPr>
        <w:bidi/>
        <w:rPr>
          <w:rFonts w:cs="David" w:hint="cs"/>
          <w:rtl/>
        </w:rPr>
      </w:pPr>
    </w:p>
    <w:p w14:paraId="69119A49" w14:textId="77777777" w:rsidR="008F3D15" w:rsidRPr="008F3D15" w:rsidRDefault="008F3D15" w:rsidP="008F3D15">
      <w:pPr>
        <w:bidi/>
        <w:rPr>
          <w:rFonts w:cs="David" w:hint="cs"/>
          <w:rtl/>
        </w:rPr>
      </w:pPr>
      <w:r w:rsidRPr="008F3D15">
        <w:rPr>
          <w:rFonts w:cs="David" w:hint="cs"/>
          <w:rtl/>
        </w:rPr>
        <w:tab/>
        <w:t>לי אין מעטפות כאלה, אני גם לא מרבה לשלוח מכתבים.</w:t>
      </w:r>
    </w:p>
    <w:p w14:paraId="6358D65C" w14:textId="77777777" w:rsidR="008F3D15" w:rsidRPr="008F3D15" w:rsidRDefault="008F3D15" w:rsidP="008F3D15">
      <w:pPr>
        <w:bidi/>
        <w:rPr>
          <w:rFonts w:cs="David" w:hint="cs"/>
          <w:rtl/>
        </w:rPr>
      </w:pPr>
    </w:p>
    <w:p w14:paraId="622465AE" w14:textId="77777777" w:rsidR="008F3D15" w:rsidRPr="008F3D15" w:rsidRDefault="008F3D15" w:rsidP="008F3D15">
      <w:pPr>
        <w:bidi/>
        <w:rPr>
          <w:rFonts w:cs="David" w:hint="cs"/>
          <w:rtl/>
        </w:rPr>
      </w:pPr>
      <w:r w:rsidRPr="008F3D15">
        <w:rPr>
          <w:rFonts w:cs="David" w:hint="cs"/>
          <w:u w:val="single"/>
          <w:rtl/>
        </w:rPr>
        <w:t>יצחק זמיר:</w:t>
      </w:r>
    </w:p>
    <w:p w14:paraId="295DB162" w14:textId="77777777" w:rsidR="008F3D15" w:rsidRPr="008F3D15" w:rsidRDefault="008F3D15" w:rsidP="008F3D15">
      <w:pPr>
        <w:bidi/>
        <w:rPr>
          <w:rFonts w:cs="David" w:hint="cs"/>
          <w:rtl/>
        </w:rPr>
      </w:pPr>
    </w:p>
    <w:p w14:paraId="0A6AC908" w14:textId="77777777" w:rsidR="008F3D15" w:rsidRPr="008F3D15" w:rsidRDefault="008F3D15" w:rsidP="008F3D15">
      <w:pPr>
        <w:bidi/>
        <w:rPr>
          <w:rFonts w:cs="David" w:hint="cs"/>
          <w:rtl/>
        </w:rPr>
      </w:pPr>
      <w:r w:rsidRPr="008F3D15">
        <w:rPr>
          <w:rFonts w:cs="David" w:hint="cs"/>
          <w:rtl/>
        </w:rPr>
        <w:tab/>
        <w:t>אני חושב שיושב-ראש הכנסת נתן הוראה כזאת.</w:t>
      </w:r>
    </w:p>
    <w:p w14:paraId="3DAEF5DF" w14:textId="77777777" w:rsidR="008F3D15" w:rsidRPr="008F3D15" w:rsidRDefault="008F3D15" w:rsidP="008F3D15">
      <w:pPr>
        <w:bidi/>
        <w:rPr>
          <w:rFonts w:cs="David" w:hint="cs"/>
          <w:rtl/>
        </w:rPr>
      </w:pPr>
    </w:p>
    <w:p w14:paraId="7C1B4E2A" w14:textId="77777777" w:rsidR="008F3D15" w:rsidRPr="008F3D15" w:rsidRDefault="008F3D15" w:rsidP="008F3D15">
      <w:pPr>
        <w:bidi/>
        <w:rPr>
          <w:rFonts w:cs="David" w:hint="cs"/>
          <w:rtl/>
        </w:rPr>
      </w:pPr>
      <w:r w:rsidRPr="008F3D15">
        <w:rPr>
          <w:rFonts w:cs="David" w:hint="cs"/>
          <w:u w:val="single"/>
          <w:rtl/>
        </w:rPr>
        <w:t>יצחק זיו:</w:t>
      </w:r>
    </w:p>
    <w:p w14:paraId="3E929F83" w14:textId="77777777" w:rsidR="008F3D15" w:rsidRPr="008F3D15" w:rsidRDefault="008F3D15" w:rsidP="008F3D15">
      <w:pPr>
        <w:bidi/>
        <w:rPr>
          <w:rFonts w:cs="David" w:hint="cs"/>
          <w:rtl/>
        </w:rPr>
      </w:pPr>
    </w:p>
    <w:p w14:paraId="19FE40FB" w14:textId="77777777" w:rsidR="008F3D15" w:rsidRPr="008F3D15" w:rsidRDefault="008F3D15" w:rsidP="008F3D15">
      <w:pPr>
        <w:bidi/>
        <w:rPr>
          <w:rFonts w:cs="David" w:hint="cs"/>
          <w:rtl/>
        </w:rPr>
      </w:pPr>
      <w:r w:rsidRPr="008F3D15">
        <w:rPr>
          <w:rFonts w:cs="David" w:hint="cs"/>
          <w:rtl/>
        </w:rPr>
        <w:tab/>
        <w:t xml:space="preserve"> נסעתי לחתונה ולבר-</w:t>
      </w:r>
      <w:proofErr w:type="spellStart"/>
      <w:r w:rsidRPr="008F3D15">
        <w:rPr>
          <w:rFonts w:cs="David" w:hint="cs"/>
          <w:rtl/>
        </w:rPr>
        <w:t>מצוה</w:t>
      </w:r>
      <w:proofErr w:type="spellEnd"/>
      <w:r w:rsidRPr="008F3D15">
        <w:rPr>
          <w:rFonts w:cs="David" w:hint="cs"/>
          <w:rtl/>
        </w:rPr>
        <w:t>, אני שם כסף במעטפה כמתנה. האם אני יכול להשתמש במעטפה עם השמש שלי?</w:t>
      </w:r>
    </w:p>
    <w:p w14:paraId="4A0F8F3C" w14:textId="77777777" w:rsidR="008F3D15" w:rsidRPr="008F3D15" w:rsidRDefault="008F3D15" w:rsidP="008F3D15">
      <w:pPr>
        <w:bidi/>
        <w:rPr>
          <w:rFonts w:cs="David" w:hint="cs"/>
          <w:rtl/>
        </w:rPr>
      </w:pPr>
    </w:p>
    <w:p w14:paraId="51F6D786" w14:textId="77777777" w:rsidR="008F3D15" w:rsidRPr="008F3D15" w:rsidRDefault="008F3D15" w:rsidP="008F3D15">
      <w:pPr>
        <w:bidi/>
        <w:rPr>
          <w:rFonts w:cs="David" w:hint="cs"/>
          <w:rtl/>
        </w:rPr>
      </w:pPr>
      <w:r w:rsidRPr="008F3D15">
        <w:rPr>
          <w:rFonts w:cs="David" w:hint="cs"/>
          <w:u w:val="single"/>
          <w:rtl/>
        </w:rPr>
        <w:t>יצחק זמיר:</w:t>
      </w:r>
    </w:p>
    <w:p w14:paraId="05B70AA6" w14:textId="77777777" w:rsidR="008F3D15" w:rsidRPr="008F3D15" w:rsidRDefault="008F3D15" w:rsidP="008F3D15">
      <w:pPr>
        <w:bidi/>
        <w:rPr>
          <w:rFonts w:cs="David" w:hint="cs"/>
          <w:rtl/>
        </w:rPr>
      </w:pPr>
    </w:p>
    <w:p w14:paraId="5A20230C" w14:textId="77777777" w:rsidR="008F3D15" w:rsidRPr="008F3D15" w:rsidRDefault="008F3D15" w:rsidP="008F3D15">
      <w:pPr>
        <w:bidi/>
        <w:rPr>
          <w:rFonts w:cs="David" w:hint="cs"/>
          <w:rtl/>
        </w:rPr>
      </w:pPr>
      <w:r w:rsidRPr="008F3D15">
        <w:rPr>
          <w:rFonts w:cs="David" w:hint="cs"/>
          <w:rtl/>
        </w:rPr>
        <w:tab/>
        <w:t>זה לא קשור לזה כאן, זה רק מכתב בדואר פטור מתשלום.</w:t>
      </w:r>
    </w:p>
    <w:p w14:paraId="1DED6BA9" w14:textId="77777777" w:rsidR="008F3D15" w:rsidRPr="008F3D15" w:rsidRDefault="008F3D15" w:rsidP="008F3D15">
      <w:pPr>
        <w:bidi/>
        <w:rPr>
          <w:rFonts w:cs="David" w:hint="cs"/>
          <w:rtl/>
        </w:rPr>
      </w:pPr>
    </w:p>
    <w:p w14:paraId="3848063D" w14:textId="77777777" w:rsidR="008F3D15" w:rsidRPr="008F3D15" w:rsidRDefault="008F3D15" w:rsidP="008F3D15">
      <w:pPr>
        <w:pStyle w:val="Heading5"/>
        <w:jc w:val="left"/>
        <w:rPr>
          <w:rFonts w:hint="cs"/>
          <w:sz w:val="24"/>
          <w:rtl/>
        </w:rPr>
      </w:pPr>
      <w:r w:rsidRPr="008F3D15">
        <w:rPr>
          <w:rFonts w:hint="cs"/>
          <w:sz w:val="24"/>
          <w:u w:val="single"/>
          <w:rtl/>
        </w:rPr>
        <w:t>יצחק זיו:</w:t>
      </w:r>
    </w:p>
    <w:p w14:paraId="3E2435D1" w14:textId="77777777" w:rsidR="008F3D15" w:rsidRPr="008F3D15" w:rsidRDefault="008F3D15" w:rsidP="008F3D15">
      <w:pPr>
        <w:pStyle w:val="Heading5"/>
        <w:jc w:val="left"/>
        <w:rPr>
          <w:rFonts w:hint="cs"/>
          <w:sz w:val="24"/>
          <w:rtl/>
        </w:rPr>
      </w:pPr>
    </w:p>
    <w:p w14:paraId="0E315CBC" w14:textId="77777777" w:rsidR="008F3D15" w:rsidRPr="008F3D15" w:rsidRDefault="008F3D15" w:rsidP="008F3D15">
      <w:pPr>
        <w:bidi/>
        <w:rPr>
          <w:rFonts w:cs="David" w:hint="cs"/>
          <w:rtl/>
        </w:rPr>
      </w:pPr>
      <w:r w:rsidRPr="008F3D15">
        <w:rPr>
          <w:rFonts w:cs="David" w:hint="cs"/>
          <w:rtl/>
        </w:rPr>
        <w:tab/>
        <w:t xml:space="preserve"> אני לא שולח, אני נותן את זה. כלומר, אני יכול למסור את המעטפה עם התואר של חבר הכנסת?</w:t>
      </w:r>
    </w:p>
    <w:p w14:paraId="16BF488E" w14:textId="77777777" w:rsidR="008F3D15" w:rsidRPr="008F3D15" w:rsidRDefault="008F3D15" w:rsidP="008F3D15">
      <w:pPr>
        <w:bidi/>
        <w:rPr>
          <w:rFonts w:cs="David" w:hint="cs"/>
          <w:rtl/>
        </w:rPr>
      </w:pPr>
    </w:p>
    <w:p w14:paraId="434F222A" w14:textId="77777777" w:rsidR="008F3D15" w:rsidRPr="008F3D15" w:rsidRDefault="008F3D15" w:rsidP="008F3D15">
      <w:pPr>
        <w:bidi/>
        <w:rPr>
          <w:rFonts w:cs="David" w:hint="cs"/>
          <w:rtl/>
        </w:rPr>
      </w:pPr>
      <w:r w:rsidRPr="008F3D15">
        <w:rPr>
          <w:rFonts w:cs="David" w:hint="cs"/>
          <w:u w:val="single"/>
          <w:rtl/>
        </w:rPr>
        <w:t>היו"ר דוד טל:</w:t>
      </w:r>
    </w:p>
    <w:p w14:paraId="4DDE7009" w14:textId="77777777" w:rsidR="008F3D15" w:rsidRPr="008F3D15" w:rsidRDefault="008F3D15" w:rsidP="008F3D15">
      <w:pPr>
        <w:bidi/>
        <w:rPr>
          <w:rFonts w:cs="David" w:hint="cs"/>
          <w:rtl/>
        </w:rPr>
      </w:pPr>
    </w:p>
    <w:p w14:paraId="697CEDBF" w14:textId="77777777" w:rsidR="008F3D15" w:rsidRPr="008F3D15" w:rsidRDefault="008F3D15" w:rsidP="008F3D15">
      <w:pPr>
        <w:bidi/>
        <w:rPr>
          <w:rFonts w:cs="David" w:hint="cs"/>
          <w:rtl/>
        </w:rPr>
      </w:pPr>
      <w:r w:rsidRPr="008F3D15">
        <w:rPr>
          <w:rFonts w:cs="David" w:hint="cs"/>
          <w:rtl/>
        </w:rPr>
        <w:tab/>
        <w:t>כן.</w:t>
      </w:r>
    </w:p>
    <w:p w14:paraId="78B9A87A" w14:textId="77777777" w:rsidR="008F3D15" w:rsidRPr="008F3D15" w:rsidRDefault="008F3D15" w:rsidP="008F3D15">
      <w:pPr>
        <w:bidi/>
        <w:rPr>
          <w:rFonts w:cs="David" w:hint="cs"/>
          <w:rtl/>
        </w:rPr>
      </w:pPr>
    </w:p>
    <w:p w14:paraId="05814656"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4B740804" w14:textId="77777777" w:rsidR="008F3D15" w:rsidRPr="008F3D15" w:rsidRDefault="008F3D15" w:rsidP="008F3D15">
      <w:pPr>
        <w:bidi/>
        <w:rPr>
          <w:rFonts w:cs="David" w:hint="cs"/>
          <w:rtl/>
        </w:rPr>
      </w:pPr>
    </w:p>
    <w:p w14:paraId="3D6452D3" w14:textId="77777777" w:rsidR="008F3D15" w:rsidRPr="008F3D15" w:rsidRDefault="008F3D15" w:rsidP="008F3D15">
      <w:pPr>
        <w:bidi/>
        <w:rPr>
          <w:rFonts w:cs="David" w:hint="cs"/>
          <w:rtl/>
        </w:rPr>
      </w:pPr>
      <w:r w:rsidRPr="008F3D15">
        <w:rPr>
          <w:rFonts w:cs="David" w:hint="cs"/>
          <w:rtl/>
        </w:rPr>
        <w:tab/>
        <w:t xml:space="preserve">זה שימוש בתואר, ואמרנו שהוא יכול להשתמש בתואר רק בקשר למילוי תפקידיו. </w:t>
      </w:r>
    </w:p>
    <w:p w14:paraId="4CCA4C88" w14:textId="77777777" w:rsidR="008F3D15" w:rsidRPr="008F3D15" w:rsidRDefault="008F3D15" w:rsidP="008F3D15">
      <w:pPr>
        <w:bidi/>
        <w:rPr>
          <w:rFonts w:cs="David" w:hint="cs"/>
          <w:rtl/>
        </w:rPr>
      </w:pPr>
    </w:p>
    <w:p w14:paraId="07E6DC1F" w14:textId="77777777" w:rsidR="008F3D15" w:rsidRPr="008F3D15" w:rsidRDefault="008F3D15" w:rsidP="008F3D15">
      <w:pPr>
        <w:bidi/>
        <w:rPr>
          <w:rFonts w:cs="David" w:hint="cs"/>
          <w:rtl/>
        </w:rPr>
      </w:pPr>
      <w:r w:rsidRPr="008F3D15">
        <w:rPr>
          <w:rFonts w:cs="David" w:hint="cs"/>
          <w:u w:val="single"/>
          <w:rtl/>
        </w:rPr>
        <w:t>היו"ר דוד טל:</w:t>
      </w:r>
    </w:p>
    <w:p w14:paraId="3E973527" w14:textId="77777777" w:rsidR="008F3D15" w:rsidRPr="008F3D15" w:rsidRDefault="008F3D15" w:rsidP="008F3D15">
      <w:pPr>
        <w:bidi/>
        <w:rPr>
          <w:rFonts w:cs="David" w:hint="cs"/>
          <w:rtl/>
        </w:rPr>
      </w:pPr>
    </w:p>
    <w:p w14:paraId="49DEF33B" w14:textId="77777777" w:rsidR="008F3D15" w:rsidRPr="008F3D15" w:rsidRDefault="008F3D15" w:rsidP="008F3D15">
      <w:pPr>
        <w:bidi/>
        <w:rPr>
          <w:rFonts w:cs="David" w:hint="cs"/>
          <w:rtl/>
        </w:rPr>
      </w:pPr>
      <w:r w:rsidRPr="008F3D15">
        <w:rPr>
          <w:rFonts w:cs="David" w:hint="cs"/>
          <w:rtl/>
        </w:rPr>
        <w:tab/>
        <w:t>זה חלק מהתפקיד שלו, אם הוא לא היה חבר כנסת, הוא לא היה הולך לכל החתונות האלה.</w:t>
      </w:r>
    </w:p>
    <w:p w14:paraId="09260504" w14:textId="77777777" w:rsidR="008F3D15" w:rsidRPr="008F3D15" w:rsidRDefault="008F3D15" w:rsidP="008F3D15">
      <w:pPr>
        <w:bidi/>
        <w:rPr>
          <w:rFonts w:cs="David" w:hint="cs"/>
          <w:rtl/>
        </w:rPr>
      </w:pPr>
    </w:p>
    <w:p w14:paraId="129B111F" w14:textId="77777777" w:rsidR="008F3D15" w:rsidRPr="008F3D15" w:rsidRDefault="008F3D15" w:rsidP="008F3D15">
      <w:pPr>
        <w:pStyle w:val="Heading5"/>
        <w:jc w:val="left"/>
        <w:rPr>
          <w:rFonts w:hint="cs"/>
          <w:sz w:val="24"/>
          <w:rtl/>
        </w:rPr>
      </w:pPr>
      <w:r w:rsidRPr="008F3D15">
        <w:rPr>
          <w:rFonts w:hint="cs"/>
          <w:sz w:val="24"/>
          <w:u w:val="single"/>
          <w:rtl/>
        </w:rPr>
        <w:t>יצחק זיו:</w:t>
      </w:r>
    </w:p>
    <w:p w14:paraId="61EC7B3F" w14:textId="77777777" w:rsidR="008F3D15" w:rsidRPr="008F3D15" w:rsidRDefault="008F3D15" w:rsidP="008F3D15">
      <w:pPr>
        <w:pStyle w:val="Heading5"/>
        <w:jc w:val="left"/>
        <w:rPr>
          <w:rFonts w:hint="cs"/>
          <w:sz w:val="24"/>
          <w:rtl/>
        </w:rPr>
      </w:pPr>
    </w:p>
    <w:p w14:paraId="48410770" w14:textId="77777777" w:rsidR="008F3D15" w:rsidRPr="008F3D15" w:rsidRDefault="008F3D15" w:rsidP="008F3D15">
      <w:pPr>
        <w:bidi/>
        <w:rPr>
          <w:rFonts w:cs="David" w:hint="cs"/>
          <w:rtl/>
        </w:rPr>
      </w:pPr>
      <w:r w:rsidRPr="008F3D15">
        <w:rPr>
          <w:rFonts w:cs="David" w:hint="cs"/>
          <w:rtl/>
        </w:rPr>
        <w:tab/>
        <w:t xml:space="preserve"> פרטי או לא פרטי, זה לא משנה כרגע.</w:t>
      </w:r>
    </w:p>
    <w:p w14:paraId="01C72E94" w14:textId="77777777" w:rsidR="008F3D15" w:rsidRPr="008F3D15" w:rsidRDefault="008F3D15" w:rsidP="008F3D15">
      <w:pPr>
        <w:bidi/>
        <w:rPr>
          <w:rFonts w:cs="David" w:hint="cs"/>
          <w:rtl/>
        </w:rPr>
      </w:pPr>
    </w:p>
    <w:p w14:paraId="5152A3E7" w14:textId="77777777" w:rsidR="008F3D15" w:rsidRPr="008F3D15" w:rsidRDefault="008F3D15" w:rsidP="008F3D15">
      <w:pPr>
        <w:bidi/>
        <w:rPr>
          <w:rFonts w:cs="David" w:hint="cs"/>
          <w:rtl/>
        </w:rPr>
      </w:pPr>
      <w:r w:rsidRPr="008F3D15">
        <w:rPr>
          <w:rFonts w:cs="David" w:hint="cs"/>
          <w:u w:val="single"/>
          <w:rtl/>
        </w:rPr>
        <w:t>היו"ר דוד טל:</w:t>
      </w:r>
    </w:p>
    <w:p w14:paraId="6A66C157" w14:textId="77777777" w:rsidR="008F3D15" w:rsidRPr="008F3D15" w:rsidRDefault="008F3D15" w:rsidP="008F3D15">
      <w:pPr>
        <w:bidi/>
        <w:rPr>
          <w:rFonts w:cs="David" w:hint="cs"/>
          <w:rtl/>
        </w:rPr>
      </w:pPr>
    </w:p>
    <w:p w14:paraId="03141115" w14:textId="77777777" w:rsidR="008F3D15" w:rsidRPr="008F3D15" w:rsidRDefault="008F3D15" w:rsidP="008F3D15">
      <w:pPr>
        <w:bidi/>
        <w:rPr>
          <w:rFonts w:cs="David" w:hint="cs"/>
          <w:rtl/>
        </w:rPr>
      </w:pPr>
      <w:r w:rsidRPr="008F3D15">
        <w:rPr>
          <w:rFonts w:cs="David" w:hint="cs"/>
          <w:rtl/>
        </w:rPr>
        <w:tab/>
        <w:t>סעיף קטן (ד) אושר.</w:t>
      </w:r>
    </w:p>
    <w:p w14:paraId="33E00A60" w14:textId="77777777" w:rsidR="008F3D15" w:rsidRPr="008F3D15" w:rsidRDefault="008F3D15" w:rsidP="008F3D15">
      <w:pPr>
        <w:bidi/>
        <w:rPr>
          <w:rFonts w:cs="David" w:hint="cs"/>
          <w:rtl/>
        </w:rPr>
      </w:pPr>
    </w:p>
    <w:p w14:paraId="34FAE41D" w14:textId="77777777" w:rsidR="008F3D15" w:rsidRPr="008F3D15" w:rsidRDefault="008F3D15" w:rsidP="008F3D15">
      <w:pPr>
        <w:bidi/>
        <w:rPr>
          <w:rFonts w:cs="David" w:hint="cs"/>
          <w:rtl/>
        </w:rPr>
      </w:pPr>
      <w:r w:rsidRPr="008F3D15">
        <w:rPr>
          <w:rFonts w:cs="David" w:hint="cs"/>
          <w:b/>
          <w:bCs/>
          <w:i/>
          <w:iCs/>
          <w:u w:val="single"/>
          <w:rtl/>
        </w:rPr>
        <w:t>תקציב הקשר עם הציבור</w:t>
      </w:r>
    </w:p>
    <w:p w14:paraId="180DF1D9" w14:textId="77777777" w:rsidR="008F3D15" w:rsidRPr="008F3D15" w:rsidRDefault="008F3D15" w:rsidP="008F3D15">
      <w:pPr>
        <w:bidi/>
        <w:rPr>
          <w:rFonts w:cs="David" w:hint="cs"/>
          <w:rtl/>
        </w:rPr>
      </w:pPr>
    </w:p>
    <w:p w14:paraId="6A03C5FB" w14:textId="77777777" w:rsidR="008F3D15" w:rsidRPr="008F3D15" w:rsidRDefault="008F3D15" w:rsidP="008F3D15">
      <w:pPr>
        <w:bidi/>
        <w:rPr>
          <w:rFonts w:cs="David" w:hint="cs"/>
          <w:rtl/>
        </w:rPr>
      </w:pPr>
      <w:r w:rsidRPr="008F3D15">
        <w:rPr>
          <w:rFonts w:cs="David" w:hint="cs"/>
          <w:rtl/>
        </w:rPr>
        <w:tab/>
        <w:t xml:space="preserve">"27. חבר הכנסת ישתמש בתקציב הקשר עם הציבור שהוא מקבל מן הכנסת, רק לצורך מילוי תפקידו כחבר הכנסת, ובהתאם לכללים שנקבעו לעניין זה בהחלטת שכר חברי הכנסת (הענקות ותשלומים), </w:t>
      </w:r>
      <w:proofErr w:type="spellStart"/>
      <w:r w:rsidRPr="008F3D15">
        <w:rPr>
          <w:rFonts w:cs="David" w:hint="cs"/>
          <w:rtl/>
        </w:rPr>
        <w:t>התשס"א</w:t>
      </w:r>
      <w:proofErr w:type="spellEnd"/>
      <w:r w:rsidRPr="008F3D15">
        <w:rPr>
          <w:rFonts w:cs="David" w:hint="cs"/>
          <w:rtl/>
        </w:rPr>
        <w:t>-2001."</w:t>
      </w:r>
    </w:p>
    <w:p w14:paraId="2DCF1835" w14:textId="77777777" w:rsidR="008F3D15" w:rsidRPr="008F3D15" w:rsidRDefault="008F3D15" w:rsidP="008F3D15">
      <w:pPr>
        <w:bidi/>
        <w:rPr>
          <w:rFonts w:cs="David" w:hint="cs"/>
          <w:rtl/>
        </w:rPr>
      </w:pPr>
    </w:p>
    <w:p w14:paraId="7CE083EA" w14:textId="77777777" w:rsidR="008F3D15" w:rsidRPr="008F3D15" w:rsidRDefault="008F3D15" w:rsidP="008F3D15">
      <w:pPr>
        <w:bidi/>
        <w:rPr>
          <w:rFonts w:cs="David" w:hint="cs"/>
          <w:rtl/>
        </w:rPr>
      </w:pPr>
      <w:r w:rsidRPr="008F3D15">
        <w:rPr>
          <w:rFonts w:cs="David" w:hint="cs"/>
          <w:u w:val="single"/>
          <w:rtl/>
        </w:rPr>
        <w:t>גדעון סער:</w:t>
      </w:r>
    </w:p>
    <w:p w14:paraId="4C319FF8" w14:textId="77777777" w:rsidR="008F3D15" w:rsidRPr="008F3D15" w:rsidRDefault="008F3D15" w:rsidP="008F3D15">
      <w:pPr>
        <w:bidi/>
        <w:rPr>
          <w:rFonts w:cs="David" w:hint="cs"/>
          <w:rtl/>
        </w:rPr>
      </w:pPr>
    </w:p>
    <w:p w14:paraId="26D2BF97" w14:textId="77777777" w:rsidR="008F3D15" w:rsidRPr="008F3D15" w:rsidRDefault="008F3D15" w:rsidP="008F3D15">
      <w:pPr>
        <w:bidi/>
        <w:rPr>
          <w:rFonts w:cs="David" w:hint="cs"/>
          <w:rtl/>
        </w:rPr>
      </w:pPr>
      <w:r w:rsidRPr="008F3D15">
        <w:rPr>
          <w:rFonts w:cs="David" w:hint="cs"/>
          <w:rtl/>
        </w:rPr>
        <w:tab/>
        <w:t xml:space="preserve"> הצעה אחת, לכתוב "תפקידיו" בשורה השנייה. דבר שני, אני לא מכיר את הכללים, אלה הכללים של מה מותר ומה אסור נכון להיום. </w:t>
      </w:r>
    </w:p>
    <w:p w14:paraId="7E0CDD2B" w14:textId="77777777" w:rsidR="008F3D15" w:rsidRPr="008F3D15" w:rsidRDefault="008F3D15" w:rsidP="008F3D15">
      <w:pPr>
        <w:bidi/>
        <w:rPr>
          <w:rFonts w:cs="David" w:hint="cs"/>
          <w:rtl/>
        </w:rPr>
      </w:pPr>
    </w:p>
    <w:p w14:paraId="4E8DA83E"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2B7C2279" w14:textId="77777777" w:rsidR="008F3D15" w:rsidRPr="008F3D15" w:rsidRDefault="008F3D15" w:rsidP="008F3D15">
      <w:pPr>
        <w:bidi/>
        <w:rPr>
          <w:rFonts w:cs="David" w:hint="cs"/>
          <w:rtl/>
        </w:rPr>
      </w:pPr>
    </w:p>
    <w:p w14:paraId="54434E87" w14:textId="77777777" w:rsidR="008F3D15" w:rsidRPr="008F3D15" w:rsidRDefault="008F3D15" w:rsidP="008F3D15">
      <w:pPr>
        <w:bidi/>
        <w:rPr>
          <w:rFonts w:cs="David" w:hint="cs"/>
          <w:rtl/>
        </w:rPr>
      </w:pPr>
      <w:r w:rsidRPr="008F3D15">
        <w:rPr>
          <w:rFonts w:cs="David" w:hint="cs"/>
          <w:rtl/>
        </w:rPr>
        <w:tab/>
        <w:t>כל הרכישות שאתם עושים בתקציב הקשר עם הציבור.</w:t>
      </w:r>
    </w:p>
    <w:p w14:paraId="35287154" w14:textId="77777777" w:rsidR="008F3D15" w:rsidRPr="008F3D15" w:rsidRDefault="008F3D15" w:rsidP="008F3D15">
      <w:pPr>
        <w:bidi/>
        <w:rPr>
          <w:rFonts w:cs="David" w:hint="cs"/>
          <w:rtl/>
        </w:rPr>
      </w:pPr>
    </w:p>
    <w:p w14:paraId="6B9066A6" w14:textId="77777777" w:rsidR="008F3D15" w:rsidRPr="008F3D15" w:rsidRDefault="008F3D15" w:rsidP="008F3D15">
      <w:pPr>
        <w:bidi/>
        <w:rPr>
          <w:rFonts w:cs="David" w:hint="cs"/>
          <w:rtl/>
        </w:rPr>
      </w:pPr>
      <w:r w:rsidRPr="008F3D15">
        <w:rPr>
          <w:rFonts w:cs="David" w:hint="cs"/>
          <w:u w:val="single"/>
          <w:rtl/>
        </w:rPr>
        <w:t>אורי אריאל:</w:t>
      </w:r>
    </w:p>
    <w:p w14:paraId="1DBEE4EB" w14:textId="77777777" w:rsidR="008F3D15" w:rsidRPr="008F3D15" w:rsidRDefault="008F3D15" w:rsidP="008F3D15">
      <w:pPr>
        <w:bidi/>
        <w:rPr>
          <w:rFonts w:cs="David" w:hint="cs"/>
          <w:rtl/>
        </w:rPr>
      </w:pPr>
    </w:p>
    <w:p w14:paraId="3F60D387" w14:textId="77777777" w:rsidR="008F3D15" w:rsidRPr="008F3D15" w:rsidRDefault="008F3D15" w:rsidP="008F3D15">
      <w:pPr>
        <w:bidi/>
        <w:rPr>
          <w:rFonts w:cs="David" w:hint="cs"/>
          <w:rtl/>
        </w:rPr>
      </w:pPr>
      <w:r w:rsidRPr="008F3D15">
        <w:rPr>
          <w:rFonts w:cs="David" w:hint="cs"/>
          <w:rtl/>
        </w:rPr>
        <w:tab/>
        <w:t xml:space="preserve"> התקציב הזה הפך ללעג ולשנינה. הכנסת, ובצדק עושה את זה, מפרסמת את ההוצאות של כל חברי הכנסת. כתוב, נניח, 20 שקלים לקפה. מתחיל הדיון בקפה, האם שולחים לכל בוחר קצת קפה במעטפה, שכרגע הוזכרה, וכתוב עליה בחוץ שם חבר הכנסת. אני מציע לא לקרוא לזה "קשר עם הבוחר".</w:t>
      </w:r>
    </w:p>
    <w:p w14:paraId="009FB8D0" w14:textId="77777777" w:rsidR="008F3D15" w:rsidRPr="008F3D15" w:rsidRDefault="008F3D15" w:rsidP="008F3D15">
      <w:pPr>
        <w:bidi/>
        <w:rPr>
          <w:rFonts w:cs="David" w:hint="cs"/>
          <w:rtl/>
        </w:rPr>
      </w:pPr>
    </w:p>
    <w:p w14:paraId="0A81C414"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2F4BF5CE" w14:textId="77777777" w:rsidR="008F3D15" w:rsidRPr="008F3D15" w:rsidRDefault="008F3D15" w:rsidP="008F3D15">
      <w:pPr>
        <w:bidi/>
        <w:rPr>
          <w:rFonts w:cs="David" w:hint="cs"/>
          <w:rtl/>
        </w:rPr>
      </w:pPr>
    </w:p>
    <w:p w14:paraId="1021AA35" w14:textId="77777777" w:rsidR="008F3D15" w:rsidRPr="008F3D15" w:rsidRDefault="008F3D15" w:rsidP="008F3D15">
      <w:pPr>
        <w:bidi/>
        <w:rPr>
          <w:rFonts w:cs="David" w:hint="cs"/>
          <w:rtl/>
        </w:rPr>
      </w:pPr>
      <w:r w:rsidRPr="008F3D15">
        <w:rPr>
          <w:rFonts w:cs="David" w:hint="cs"/>
          <w:rtl/>
        </w:rPr>
        <w:tab/>
        <w:t>תיקנו את זה בעקבות הערות, והיום זה נקרא "קשר עם הציבור ומילוי תפקידיו כחבר הכנסת".</w:t>
      </w:r>
    </w:p>
    <w:p w14:paraId="768B5E39" w14:textId="77777777" w:rsidR="008F3D15" w:rsidRPr="008F3D15" w:rsidRDefault="008F3D15" w:rsidP="008F3D15">
      <w:pPr>
        <w:bidi/>
        <w:rPr>
          <w:rFonts w:cs="David" w:hint="cs"/>
          <w:rtl/>
        </w:rPr>
      </w:pPr>
    </w:p>
    <w:p w14:paraId="5BAAA448" w14:textId="77777777" w:rsidR="008F3D15" w:rsidRPr="008F3D15" w:rsidRDefault="008F3D15" w:rsidP="008F3D15">
      <w:pPr>
        <w:bidi/>
        <w:rPr>
          <w:rFonts w:cs="David" w:hint="cs"/>
          <w:rtl/>
        </w:rPr>
      </w:pPr>
      <w:r w:rsidRPr="008F3D15">
        <w:rPr>
          <w:rFonts w:cs="David" w:hint="cs"/>
          <w:u w:val="single"/>
          <w:rtl/>
        </w:rPr>
        <w:t>אורי אריאל:</w:t>
      </w:r>
    </w:p>
    <w:p w14:paraId="3C6D5239" w14:textId="77777777" w:rsidR="008F3D15" w:rsidRPr="008F3D15" w:rsidRDefault="008F3D15" w:rsidP="008F3D15">
      <w:pPr>
        <w:bidi/>
        <w:rPr>
          <w:rFonts w:cs="David" w:hint="cs"/>
          <w:rtl/>
        </w:rPr>
      </w:pPr>
    </w:p>
    <w:p w14:paraId="48F8160B" w14:textId="77777777" w:rsidR="008F3D15" w:rsidRPr="008F3D15" w:rsidRDefault="008F3D15" w:rsidP="008F3D15">
      <w:pPr>
        <w:bidi/>
        <w:rPr>
          <w:rFonts w:cs="David" w:hint="cs"/>
          <w:rtl/>
        </w:rPr>
      </w:pPr>
      <w:r w:rsidRPr="008F3D15">
        <w:rPr>
          <w:rFonts w:cs="David" w:hint="cs"/>
          <w:rtl/>
        </w:rPr>
        <w:tab/>
        <w:t xml:space="preserve"> זה וזה </w:t>
      </w:r>
      <w:proofErr w:type="spellStart"/>
      <w:r w:rsidRPr="008F3D15">
        <w:rPr>
          <w:rFonts w:cs="David" w:hint="cs"/>
          <w:rtl/>
        </w:rPr>
        <w:t>וזה</w:t>
      </w:r>
      <w:proofErr w:type="spellEnd"/>
      <w:r w:rsidRPr="008F3D15">
        <w:rPr>
          <w:rFonts w:cs="David" w:hint="cs"/>
          <w:rtl/>
        </w:rPr>
        <w:t xml:space="preserve">, ואף אחד כבר לא זוכר, אלא קשר עם הציבור. אני מבקש מיושב-ראש ועדת הכנסת לשנות את שם הסעיף מעיקרו. </w:t>
      </w:r>
    </w:p>
    <w:p w14:paraId="70728CD1" w14:textId="77777777" w:rsidR="008F3D15" w:rsidRPr="008F3D15" w:rsidRDefault="008F3D15" w:rsidP="008F3D15">
      <w:pPr>
        <w:bidi/>
        <w:rPr>
          <w:rFonts w:cs="David" w:hint="cs"/>
          <w:rtl/>
        </w:rPr>
      </w:pPr>
    </w:p>
    <w:p w14:paraId="7591328C" w14:textId="77777777" w:rsidR="008F3D15" w:rsidRPr="008F3D15" w:rsidRDefault="008F3D15" w:rsidP="008F3D15">
      <w:pPr>
        <w:bidi/>
        <w:rPr>
          <w:rFonts w:cs="David" w:hint="cs"/>
          <w:rtl/>
        </w:rPr>
      </w:pPr>
      <w:r w:rsidRPr="008F3D15">
        <w:rPr>
          <w:rFonts w:cs="David" w:hint="cs"/>
          <w:u w:val="single"/>
          <w:rtl/>
        </w:rPr>
        <w:t>היו"ר דוד טל:</w:t>
      </w:r>
    </w:p>
    <w:p w14:paraId="5E4D122E" w14:textId="77777777" w:rsidR="008F3D15" w:rsidRPr="008F3D15" w:rsidRDefault="008F3D15" w:rsidP="008F3D15">
      <w:pPr>
        <w:bidi/>
        <w:rPr>
          <w:rFonts w:cs="David" w:hint="cs"/>
          <w:rtl/>
        </w:rPr>
      </w:pPr>
    </w:p>
    <w:p w14:paraId="4DBF4926" w14:textId="77777777" w:rsidR="008F3D15" w:rsidRPr="008F3D15" w:rsidRDefault="008F3D15" w:rsidP="008F3D15">
      <w:pPr>
        <w:bidi/>
        <w:rPr>
          <w:rFonts w:cs="David" w:hint="cs"/>
          <w:rtl/>
        </w:rPr>
      </w:pPr>
      <w:r w:rsidRPr="008F3D15">
        <w:rPr>
          <w:rFonts w:cs="David" w:hint="cs"/>
          <w:rtl/>
        </w:rPr>
        <w:tab/>
        <w:t>יש לך הצעה, אדוני?</w:t>
      </w:r>
    </w:p>
    <w:p w14:paraId="3E6619DC" w14:textId="77777777" w:rsidR="008F3D15" w:rsidRPr="008F3D15" w:rsidRDefault="008F3D15" w:rsidP="008F3D15">
      <w:pPr>
        <w:bidi/>
        <w:rPr>
          <w:rFonts w:cs="David" w:hint="cs"/>
          <w:rtl/>
        </w:rPr>
      </w:pPr>
    </w:p>
    <w:p w14:paraId="6DFAEBB4" w14:textId="77777777" w:rsidR="008F3D15" w:rsidRPr="008F3D15" w:rsidRDefault="008F3D15" w:rsidP="008F3D15">
      <w:pPr>
        <w:bidi/>
        <w:rPr>
          <w:rFonts w:cs="David"/>
          <w:rtl/>
        </w:rPr>
      </w:pPr>
      <w:r w:rsidRPr="008F3D15">
        <w:rPr>
          <w:rFonts w:cs="David" w:hint="eastAsia"/>
          <w:u w:val="single"/>
          <w:rtl/>
        </w:rPr>
        <w:t>אורי</w:t>
      </w:r>
      <w:r w:rsidRPr="008F3D15">
        <w:rPr>
          <w:rFonts w:cs="David"/>
          <w:u w:val="single"/>
          <w:rtl/>
        </w:rPr>
        <w:t xml:space="preserve"> אריאל:</w:t>
      </w:r>
    </w:p>
    <w:p w14:paraId="4E314FFA" w14:textId="77777777" w:rsidR="008F3D15" w:rsidRPr="008F3D15" w:rsidRDefault="008F3D15" w:rsidP="008F3D15">
      <w:pPr>
        <w:bidi/>
        <w:rPr>
          <w:rFonts w:cs="David"/>
          <w:rtl/>
        </w:rPr>
      </w:pPr>
    </w:p>
    <w:p w14:paraId="54D5FFC3" w14:textId="77777777" w:rsidR="008F3D15" w:rsidRPr="008F3D15" w:rsidRDefault="008F3D15" w:rsidP="008F3D15">
      <w:pPr>
        <w:bidi/>
        <w:rPr>
          <w:rFonts w:cs="David" w:hint="cs"/>
          <w:rtl/>
        </w:rPr>
      </w:pPr>
      <w:r w:rsidRPr="008F3D15">
        <w:rPr>
          <w:rFonts w:cs="David"/>
          <w:rtl/>
        </w:rPr>
        <w:tab/>
      </w:r>
      <w:r w:rsidRPr="008F3D15">
        <w:rPr>
          <w:rFonts w:cs="David" w:hint="cs"/>
          <w:rtl/>
        </w:rPr>
        <w:t xml:space="preserve"> לא, אין לי. תקראו לזה כיבוד ושונות, יותר טוב. יש אכן החלטה של ועדה מה מותר לקנות ומה אסור, זה בסדר גמור, זה עושה סדר בעניין. פעם אמרו בגדול, עשו עם היד איזה תנועה, וכל אחד עשה פחות או יותר מה שהוא הבין, אני לא מבין על דברים שהם לא בסדר, אבל מטבע הדברים זה חרג. אני מבקש לשנות את זה ולא להזכיר, עד שיימצא השם המתאים, ונכניס אותו גם פה, שלא יהיה "קשר עם הבוחר".</w:t>
      </w:r>
    </w:p>
    <w:p w14:paraId="30C1C2CB" w14:textId="77777777" w:rsidR="008F3D15" w:rsidRPr="008F3D15" w:rsidRDefault="008F3D15" w:rsidP="008F3D15">
      <w:pPr>
        <w:bidi/>
        <w:rPr>
          <w:rFonts w:cs="David" w:hint="cs"/>
          <w:rtl/>
        </w:rPr>
      </w:pPr>
    </w:p>
    <w:p w14:paraId="145AAF41" w14:textId="77777777" w:rsidR="008F3D15" w:rsidRPr="008F3D15" w:rsidRDefault="008F3D15" w:rsidP="008F3D15">
      <w:pPr>
        <w:bidi/>
        <w:rPr>
          <w:rFonts w:cs="David" w:hint="cs"/>
          <w:rtl/>
        </w:rPr>
      </w:pPr>
      <w:r w:rsidRPr="008F3D15">
        <w:rPr>
          <w:rFonts w:cs="David" w:hint="cs"/>
          <w:u w:val="single"/>
          <w:rtl/>
        </w:rPr>
        <w:t>היו"ר דוד טל:</w:t>
      </w:r>
    </w:p>
    <w:p w14:paraId="76020B5B" w14:textId="77777777" w:rsidR="008F3D15" w:rsidRPr="008F3D15" w:rsidRDefault="008F3D15" w:rsidP="008F3D15">
      <w:pPr>
        <w:bidi/>
        <w:rPr>
          <w:rFonts w:cs="David" w:hint="cs"/>
          <w:rtl/>
        </w:rPr>
      </w:pPr>
    </w:p>
    <w:p w14:paraId="477A8B7C" w14:textId="77777777" w:rsidR="008F3D15" w:rsidRPr="008F3D15" w:rsidRDefault="008F3D15" w:rsidP="008F3D15">
      <w:pPr>
        <w:bidi/>
        <w:rPr>
          <w:rFonts w:cs="David" w:hint="cs"/>
          <w:rtl/>
        </w:rPr>
      </w:pPr>
      <w:r w:rsidRPr="008F3D15">
        <w:rPr>
          <w:rFonts w:cs="David" w:hint="cs"/>
          <w:rtl/>
        </w:rPr>
        <w:tab/>
        <w:t xml:space="preserve">חבר הוועדה חיים </w:t>
      </w:r>
      <w:proofErr w:type="spellStart"/>
      <w:r w:rsidRPr="008F3D15">
        <w:rPr>
          <w:rFonts w:cs="David" w:hint="cs"/>
          <w:rtl/>
        </w:rPr>
        <w:t>קורפו</w:t>
      </w:r>
      <w:proofErr w:type="spellEnd"/>
      <w:r w:rsidRPr="008F3D15">
        <w:rPr>
          <w:rFonts w:cs="David" w:hint="cs"/>
          <w:rtl/>
        </w:rPr>
        <w:t xml:space="preserve"> התקשר ומסר התנצלותו והוא לא מגיע הבוקר. הערתי לפרוטוקול.</w:t>
      </w:r>
    </w:p>
    <w:p w14:paraId="4345DD67" w14:textId="77777777" w:rsidR="008F3D15" w:rsidRPr="008F3D15" w:rsidRDefault="008F3D15" w:rsidP="008F3D15">
      <w:pPr>
        <w:bidi/>
        <w:rPr>
          <w:rFonts w:cs="David" w:hint="cs"/>
          <w:rtl/>
        </w:rPr>
      </w:pPr>
    </w:p>
    <w:p w14:paraId="6A4B8B96" w14:textId="77777777" w:rsidR="008F3D15" w:rsidRPr="008F3D15" w:rsidRDefault="008F3D15" w:rsidP="008F3D15">
      <w:pPr>
        <w:bidi/>
        <w:rPr>
          <w:rFonts w:cs="David" w:hint="cs"/>
          <w:rtl/>
        </w:rPr>
      </w:pPr>
      <w:r w:rsidRPr="008F3D15">
        <w:rPr>
          <w:rFonts w:cs="David" w:hint="cs"/>
          <w:u w:val="single"/>
          <w:rtl/>
        </w:rPr>
        <w:t>גדעון סער:</w:t>
      </w:r>
    </w:p>
    <w:p w14:paraId="6F36EB28" w14:textId="77777777" w:rsidR="008F3D15" w:rsidRPr="008F3D15" w:rsidRDefault="008F3D15" w:rsidP="008F3D15">
      <w:pPr>
        <w:bidi/>
        <w:rPr>
          <w:rFonts w:cs="David" w:hint="cs"/>
          <w:rtl/>
        </w:rPr>
      </w:pPr>
    </w:p>
    <w:p w14:paraId="28E84C6D" w14:textId="77777777" w:rsidR="008F3D15" w:rsidRPr="008F3D15" w:rsidRDefault="008F3D15" w:rsidP="008F3D15">
      <w:pPr>
        <w:bidi/>
        <w:rPr>
          <w:rFonts w:cs="David" w:hint="cs"/>
          <w:rtl/>
        </w:rPr>
      </w:pPr>
      <w:r w:rsidRPr="008F3D15">
        <w:rPr>
          <w:rFonts w:cs="David" w:hint="cs"/>
          <w:rtl/>
        </w:rPr>
        <w:tab/>
        <w:t xml:space="preserve"> אדוני, אני רוצה להתייחס לדבריו של חבר הכנסת אריאל, שאין ספק שהם דברים נכוחים. בכל מקום עבודה כמעט, לפחות מדרגה מסוימת, יש חשבון הוצאות, ואני מכיר מקומות שבהם מעמידים חשבון הוצאות, כולל מדינות אירופיות, ולא כל כך מדקדקים האם ההוצאה לדבר כזה או לדבר אחר. </w:t>
      </w:r>
    </w:p>
    <w:p w14:paraId="72C8C4D7" w14:textId="77777777" w:rsidR="008F3D15" w:rsidRPr="008F3D15" w:rsidRDefault="008F3D15" w:rsidP="008F3D15">
      <w:pPr>
        <w:bidi/>
        <w:rPr>
          <w:rFonts w:cs="David" w:hint="cs"/>
          <w:rtl/>
        </w:rPr>
      </w:pPr>
    </w:p>
    <w:p w14:paraId="1B3464BE" w14:textId="77777777" w:rsidR="008F3D15" w:rsidRPr="008F3D15" w:rsidRDefault="008F3D15" w:rsidP="008F3D15">
      <w:pPr>
        <w:bidi/>
        <w:rPr>
          <w:rFonts w:cs="David" w:hint="cs"/>
          <w:rtl/>
        </w:rPr>
      </w:pPr>
      <w:r w:rsidRPr="008F3D15">
        <w:rPr>
          <w:rFonts w:cs="David" w:hint="cs"/>
          <w:rtl/>
        </w:rPr>
        <w:tab/>
        <w:t>אני לא חושב, חבר הכנסת אריאל ידידי, שאם נשנה את הכותרת נחטוף פחות ביקורת. קודם כול הביקורת נובעת בהכרח מהשקיפות, מהפירוט, ברגע שאתה מפרט את הדברים. עוד לא ראיתי פריט, בדיווחים העיתונאיים, שהוא נתפס פריט לגיטימי. אין דבר כזה.</w:t>
      </w:r>
    </w:p>
    <w:p w14:paraId="44099195" w14:textId="77777777" w:rsidR="008F3D15" w:rsidRPr="008F3D15" w:rsidRDefault="008F3D15" w:rsidP="008F3D15">
      <w:pPr>
        <w:bidi/>
        <w:rPr>
          <w:rFonts w:cs="David" w:hint="cs"/>
          <w:rtl/>
        </w:rPr>
      </w:pPr>
    </w:p>
    <w:p w14:paraId="3E22E2B0" w14:textId="77777777" w:rsidR="008F3D15" w:rsidRPr="008F3D15" w:rsidRDefault="008F3D15" w:rsidP="008F3D15">
      <w:pPr>
        <w:bidi/>
        <w:rPr>
          <w:rFonts w:cs="David" w:hint="cs"/>
          <w:rtl/>
        </w:rPr>
      </w:pPr>
      <w:r w:rsidRPr="008F3D15">
        <w:rPr>
          <w:rFonts w:cs="David" w:hint="cs"/>
          <w:u w:val="single"/>
          <w:rtl/>
        </w:rPr>
        <w:t>אורי אריאל:</w:t>
      </w:r>
    </w:p>
    <w:p w14:paraId="5B5F4072" w14:textId="77777777" w:rsidR="008F3D15" w:rsidRPr="008F3D15" w:rsidRDefault="008F3D15" w:rsidP="008F3D15">
      <w:pPr>
        <w:bidi/>
        <w:rPr>
          <w:rFonts w:cs="David" w:hint="cs"/>
          <w:rtl/>
        </w:rPr>
      </w:pPr>
    </w:p>
    <w:p w14:paraId="70382C54" w14:textId="77777777" w:rsidR="008F3D15" w:rsidRPr="008F3D15" w:rsidRDefault="008F3D15" w:rsidP="008F3D15">
      <w:pPr>
        <w:bidi/>
        <w:rPr>
          <w:rFonts w:cs="David" w:hint="cs"/>
          <w:rtl/>
        </w:rPr>
      </w:pPr>
      <w:r w:rsidRPr="008F3D15">
        <w:rPr>
          <w:rFonts w:cs="David" w:hint="cs"/>
          <w:rtl/>
        </w:rPr>
        <w:tab/>
        <w:t xml:space="preserve"> כשזה חשבון הוצאות, פעם פרסמו שמישהו שטף את האוטו </w:t>
      </w:r>
      <w:r w:rsidRPr="008F3D15">
        <w:rPr>
          <w:rFonts w:cs="David"/>
          <w:rtl/>
        </w:rPr>
        <w:t>–</w:t>
      </w:r>
      <w:r w:rsidRPr="008F3D15">
        <w:rPr>
          <w:rFonts w:cs="David" w:hint="cs"/>
          <w:rtl/>
        </w:rPr>
        <w:t xml:space="preserve"> 40 שקלים. אם זה חשבון הוצאות, יש פירוט מהן ההוצאות המותרות. אם עמדת בסטנדרט הזה, יש ביקורת תקשורתית. יש ביקורת, בסדר גמור. היא הוגנת, לא הוגנת, לא מעניין אותי. אם אתה אומר קשר עם הבוחר, זה נשמע יותר ממגוחך לשטוף את האוטו בכסף הזה.</w:t>
      </w:r>
    </w:p>
    <w:p w14:paraId="36098754" w14:textId="77777777" w:rsidR="008F3D15" w:rsidRPr="008F3D15" w:rsidRDefault="008F3D15" w:rsidP="008F3D15">
      <w:pPr>
        <w:bidi/>
        <w:rPr>
          <w:rFonts w:cs="David" w:hint="cs"/>
          <w:rtl/>
        </w:rPr>
      </w:pPr>
    </w:p>
    <w:p w14:paraId="26998240" w14:textId="77777777" w:rsidR="008F3D15" w:rsidRPr="008F3D15" w:rsidRDefault="008F3D15" w:rsidP="008F3D15">
      <w:pPr>
        <w:bidi/>
        <w:rPr>
          <w:rFonts w:cs="David" w:hint="cs"/>
          <w:rtl/>
        </w:rPr>
      </w:pPr>
      <w:r w:rsidRPr="008F3D15">
        <w:rPr>
          <w:rFonts w:cs="David" w:hint="cs"/>
          <w:u w:val="single"/>
          <w:rtl/>
        </w:rPr>
        <w:t>היו"ר דוד טל:</w:t>
      </w:r>
    </w:p>
    <w:p w14:paraId="6A2697D5" w14:textId="77777777" w:rsidR="008F3D15" w:rsidRPr="008F3D15" w:rsidRDefault="008F3D15" w:rsidP="008F3D15">
      <w:pPr>
        <w:bidi/>
        <w:rPr>
          <w:rFonts w:cs="David" w:hint="cs"/>
          <w:rtl/>
        </w:rPr>
      </w:pPr>
    </w:p>
    <w:p w14:paraId="659BA443" w14:textId="77777777" w:rsidR="008F3D15" w:rsidRPr="008F3D15" w:rsidRDefault="008F3D15" w:rsidP="008F3D15">
      <w:pPr>
        <w:bidi/>
        <w:rPr>
          <w:rFonts w:cs="David" w:hint="cs"/>
          <w:rtl/>
        </w:rPr>
      </w:pPr>
      <w:r w:rsidRPr="008F3D15">
        <w:rPr>
          <w:rFonts w:cs="David" w:hint="cs"/>
          <w:rtl/>
        </w:rPr>
        <w:tab/>
        <w:t xml:space="preserve">כבר עברנו את הנושא של קשר עם הבוחר, ואנחנו מדברים על קשר עם הציבור. לצורך הנושא של קשר עם הציבור, אני צריך לנסוע עם אוטו שייראה </w:t>
      </w:r>
      <w:proofErr w:type="spellStart"/>
      <w:r w:rsidRPr="008F3D15">
        <w:rPr>
          <w:rFonts w:cs="David" w:hint="cs"/>
          <w:rtl/>
        </w:rPr>
        <w:t>נורמלי</w:t>
      </w:r>
      <w:proofErr w:type="spellEnd"/>
      <w:r w:rsidRPr="008F3D15">
        <w:rPr>
          <w:rFonts w:cs="David" w:hint="cs"/>
          <w:rtl/>
        </w:rPr>
        <w:t xml:space="preserve"> ולא מטונף, אז אני אשטוף אותו, וזו לא עבירה.</w:t>
      </w:r>
    </w:p>
    <w:p w14:paraId="1EF98F09" w14:textId="77777777" w:rsidR="008F3D15" w:rsidRPr="008F3D15" w:rsidRDefault="008F3D15" w:rsidP="008F3D15">
      <w:pPr>
        <w:bidi/>
        <w:rPr>
          <w:rFonts w:cs="David" w:hint="cs"/>
          <w:rtl/>
        </w:rPr>
      </w:pPr>
    </w:p>
    <w:p w14:paraId="66F106F0" w14:textId="77777777" w:rsidR="008F3D15" w:rsidRPr="008F3D15" w:rsidRDefault="008F3D15" w:rsidP="008F3D15">
      <w:pPr>
        <w:bidi/>
        <w:rPr>
          <w:rFonts w:cs="David" w:hint="cs"/>
          <w:rtl/>
        </w:rPr>
      </w:pPr>
      <w:r w:rsidRPr="008F3D15">
        <w:rPr>
          <w:rFonts w:cs="David" w:hint="cs"/>
          <w:u w:val="single"/>
          <w:rtl/>
        </w:rPr>
        <w:t>גדעון סער:</w:t>
      </w:r>
    </w:p>
    <w:p w14:paraId="47A407A5" w14:textId="77777777" w:rsidR="008F3D15" w:rsidRPr="008F3D15" w:rsidRDefault="008F3D15" w:rsidP="008F3D15">
      <w:pPr>
        <w:bidi/>
        <w:rPr>
          <w:rFonts w:cs="David" w:hint="cs"/>
          <w:rtl/>
        </w:rPr>
      </w:pPr>
    </w:p>
    <w:p w14:paraId="7AC61257" w14:textId="77777777" w:rsidR="008F3D15" w:rsidRPr="008F3D15" w:rsidRDefault="008F3D15" w:rsidP="008F3D15">
      <w:pPr>
        <w:bidi/>
        <w:rPr>
          <w:rFonts w:cs="David" w:hint="cs"/>
          <w:rtl/>
        </w:rPr>
      </w:pPr>
      <w:r w:rsidRPr="008F3D15">
        <w:rPr>
          <w:rFonts w:cs="David" w:hint="cs"/>
          <w:rtl/>
        </w:rPr>
        <w:tab/>
        <w:t xml:space="preserve"> חבר הכנסת אריאל טוען שברגע שאתה אומר "קשר עם הציבור", זה </w:t>
      </w:r>
      <w:proofErr w:type="spellStart"/>
      <w:r w:rsidRPr="008F3D15">
        <w:rPr>
          <w:rFonts w:cs="David" w:hint="cs"/>
          <w:rtl/>
        </w:rPr>
        <w:t>מלעיג</w:t>
      </w:r>
      <w:proofErr w:type="spellEnd"/>
      <w:r w:rsidRPr="008F3D15">
        <w:rPr>
          <w:rFonts w:cs="David" w:hint="cs"/>
          <w:rtl/>
        </w:rPr>
        <w:t xml:space="preserve"> את הדבר שיכול להיות בכל מקום עבודה כהוצאה לגיטימית. מה הקשר לציבור אם עשית קפה? זה שאתה מכבד אדם שאתה מזמין. לכן כותרת של הוצאות זו כותרת יותר טובה.</w:t>
      </w:r>
    </w:p>
    <w:p w14:paraId="1BBA85CC" w14:textId="77777777" w:rsidR="008F3D15" w:rsidRPr="008F3D15" w:rsidRDefault="008F3D15" w:rsidP="008F3D15">
      <w:pPr>
        <w:bidi/>
        <w:rPr>
          <w:rFonts w:cs="David" w:hint="cs"/>
          <w:rtl/>
        </w:rPr>
      </w:pPr>
    </w:p>
    <w:p w14:paraId="5DABB60E" w14:textId="77777777" w:rsidR="008F3D15" w:rsidRPr="008F3D15" w:rsidRDefault="008F3D15" w:rsidP="008F3D15">
      <w:pPr>
        <w:bidi/>
        <w:rPr>
          <w:rFonts w:cs="David" w:hint="cs"/>
          <w:rtl/>
        </w:rPr>
      </w:pPr>
      <w:r w:rsidRPr="008F3D15">
        <w:rPr>
          <w:rFonts w:cs="David" w:hint="cs"/>
          <w:u w:val="single"/>
          <w:rtl/>
        </w:rPr>
        <w:t xml:space="preserve">יולי-יואל </w:t>
      </w:r>
      <w:proofErr w:type="spellStart"/>
      <w:r w:rsidRPr="008F3D15">
        <w:rPr>
          <w:rFonts w:cs="David" w:hint="cs"/>
          <w:u w:val="single"/>
          <w:rtl/>
        </w:rPr>
        <w:t>אדלשטיין</w:t>
      </w:r>
      <w:proofErr w:type="spellEnd"/>
      <w:r w:rsidRPr="008F3D15">
        <w:rPr>
          <w:rFonts w:cs="David" w:hint="cs"/>
          <w:u w:val="single"/>
          <w:rtl/>
        </w:rPr>
        <w:t>:</w:t>
      </w:r>
    </w:p>
    <w:p w14:paraId="1F7413D9" w14:textId="77777777" w:rsidR="008F3D15" w:rsidRPr="008F3D15" w:rsidRDefault="008F3D15" w:rsidP="008F3D15">
      <w:pPr>
        <w:bidi/>
        <w:rPr>
          <w:rFonts w:cs="David" w:hint="cs"/>
          <w:rtl/>
        </w:rPr>
      </w:pPr>
    </w:p>
    <w:p w14:paraId="432A40BA" w14:textId="77777777" w:rsidR="008F3D15" w:rsidRPr="008F3D15" w:rsidRDefault="008F3D15" w:rsidP="008F3D15">
      <w:pPr>
        <w:bidi/>
        <w:rPr>
          <w:rFonts w:cs="David" w:hint="cs"/>
          <w:rtl/>
        </w:rPr>
      </w:pPr>
      <w:r w:rsidRPr="008F3D15">
        <w:rPr>
          <w:rFonts w:cs="David" w:hint="cs"/>
          <w:rtl/>
        </w:rPr>
        <w:tab/>
        <w:t xml:space="preserve"> הוצאות לצורך מילוי תפקידיו.</w:t>
      </w:r>
    </w:p>
    <w:p w14:paraId="4701F1B1" w14:textId="77777777" w:rsidR="008F3D15" w:rsidRPr="008F3D15" w:rsidRDefault="008F3D15" w:rsidP="008F3D15">
      <w:pPr>
        <w:bidi/>
        <w:rPr>
          <w:rFonts w:cs="David" w:hint="cs"/>
          <w:rtl/>
        </w:rPr>
      </w:pPr>
    </w:p>
    <w:p w14:paraId="30A1F023" w14:textId="77777777" w:rsidR="008F3D15" w:rsidRPr="008F3D15" w:rsidRDefault="008F3D15" w:rsidP="008F3D15">
      <w:pPr>
        <w:bidi/>
        <w:rPr>
          <w:rFonts w:cs="David" w:hint="cs"/>
          <w:rtl/>
        </w:rPr>
      </w:pPr>
      <w:r w:rsidRPr="008F3D15">
        <w:rPr>
          <w:rFonts w:cs="David" w:hint="cs"/>
          <w:u w:val="single"/>
          <w:rtl/>
        </w:rPr>
        <w:t>גדעון סער:</w:t>
      </w:r>
    </w:p>
    <w:p w14:paraId="4F864A94" w14:textId="77777777" w:rsidR="008F3D15" w:rsidRPr="008F3D15" w:rsidRDefault="008F3D15" w:rsidP="008F3D15">
      <w:pPr>
        <w:bidi/>
        <w:rPr>
          <w:rFonts w:cs="David" w:hint="cs"/>
          <w:rtl/>
        </w:rPr>
      </w:pPr>
    </w:p>
    <w:p w14:paraId="6DE7DDC3" w14:textId="77777777" w:rsidR="008F3D15" w:rsidRPr="008F3D15" w:rsidRDefault="008F3D15" w:rsidP="008F3D15">
      <w:pPr>
        <w:bidi/>
        <w:rPr>
          <w:rFonts w:cs="David" w:hint="cs"/>
          <w:rtl/>
        </w:rPr>
      </w:pPr>
      <w:r w:rsidRPr="008F3D15">
        <w:rPr>
          <w:rFonts w:cs="David" w:hint="cs"/>
          <w:rtl/>
        </w:rPr>
        <w:tab/>
        <w:t xml:space="preserve"> עוד יותר נסתבך. אני נגד להתנצל כל הזמן. חברי הכנסת, ביום שבו הכותרת תומר מקשר לציבור להוצאות, נחטוף פעם ראשונה, ואחרי כן גם נחטוף כל שנה. אני לא חושב שצריך לקיים את הדיון הזה בהכרח עכשיו בדיון הזה. יכול להיות שצריך לקיים דיון אמיתי ברביזיה בכל נושא הקשר עם הציבור, ולרדת מהקטנוניות שבכל דבר אתה הולך לחשב, בכל דבר אתה צריך אישור, ולדעת האם זה נופל בקטגוריה או לא נופל בקטגוריה. נותנים סכום מסוים, הוא באמת סכום מאוד-מאוד מינורי, יכולים לעמוד בזה. אני אתמוך בבקשה כזאת, רק שאני חושב שאנחנו צריכים לקיים דיון בנושא.</w:t>
      </w:r>
    </w:p>
    <w:p w14:paraId="73338569" w14:textId="77777777" w:rsidR="008F3D15" w:rsidRPr="008F3D15" w:rsidRDefault="008F3D15" w:rsidP="008F3D15">
      <w:pPr>
        <w:bidi/>
        <w:rPr>
          <w:rFonts w:cs="David" w:hint="cs"/>
          <w:rtl/>
        </w:rPr>
      </w:pPr>
    </w:p>
    <w:p w14:paraId="1A920BDA" w14:textId="77777777" w:rsidR="008F3D15" w:rsidRPr="008F3D15" w:rsidRDefault="008F3D15" w:rsidP="008F3D15">
      <w:pPr>
        <w:bidi/>
        <w:rPr>
          <w:rFonts w:cs="David" w:hint="cs"/>
          <w:rtl/>
        </w:rPr>
      </w:pPr>
      <w:r w:rsidRPr="008F3D15">
        <w:rPr>
          <w:rFonts w:cs="David" w:hint="cs"/>
          <w:u w:val="single"/>
          <w:rtl/>
        </w:rPr>
        <w:t>היו"ר דוד טל:</w:t>
      </w:r>
    </w:p>
    <w:p w14:paraId="6FDD63AA" w14:textId="77777777" w:rsidR="008F3D15" w:rsidRPr="008F3D15" w:rsidRDefault="008F3D15" w:rsidP="008F3D15">
      <w:pPr>
        <w:bidi/>
        <w:rPr>
          <w:rFonts w:cs="David" w:hint="cs"/>
          <w:rtl/>
        </w:rPr>
      </w:pPr>
    </w:p>
    <w:p w14:paraId="1B4556D0" w14:textId="77777777" w:rsidR="008F3D15" w:rsidRPr="008F3D15" w:rsidRDefault="008F3D15" w:rsidP="008F3D15">
      <w:pPr>
        <w:bidi/>
        <w:rPr>
          <w:rFonts w:cs="David" w:hint="cs"/>
          <w:rtl/>
        </w:rPr>
      </w:pPr>
      <w:r w:rsidRPr="008F3D15">
        <w:rPr>
          <w:rFonts w:cs="David" w:hint="cs"/>
          <w:rtl/>
        </w:rPr>
        <w:tab/>
        <w:t>כדי לשנות, אני צריך לקבל הצעות לשינוי.</w:t>
      </w:r>
    </w:p>
    <w:p w14:paraId="4E202C53" w14:textId="77777777" w:rsidR="008F3D15" w:rsidRPr="008F3D15" w:rsidRDefault="008F3D15" w:rsidP="008F3D15">
      <w:pPr>
        <w:bidi/>
        <w:rPr>
          <w:rFonts w:cs="David" w:hint="cs"/>
          <w:rtl/>
        </w:rPr>
      </w:pPr>
    </w:p>
    <w:p w14:paraId="43513FEC" w14:textId="77777777" w:rsidR="008F3D15" w:rsidRPr="008F3D15" w:rsidRDefault="008F3D15" w:rsidP="008F3D15">
      <w:pPr>
        <w:bidi/>
        <w:rPr>
          <w:rFonts w:cs="David" w:hint="cs"/>
          <w:rtl/>
        </w:rPr>
      </w:pPr>
      <w:r w:rsidRPr="008F3D15">
        <w:rPr>
          <w:rFonts w:cs="David" w:hint="cs"/>
          <w:u w:val="single"/>
          <w:rtl/>
        </w:rPr>
        <w:t xml:space="preserve">ארבל </w:t>
      </w:r>
      <w:proofErr w:type="spellStart"/>
      <w:r w:rsidRPr="008F3D15">
        <w:rPr>
          <w:rFonts w:cs="David" w:hint="cs"/>
          <w:u w:val="single"/>
          <w:rtl/>
        </w:rPr>
        <w:t>אסטרחן</w:t>
      </w:r>
      <w:proofErr w:type="spellEnd"/>
      <w:r w:rsidRPr="008F3D15">
        <w:rPr>
          <w:rFonts w:cs="David" w:hint="cs"/>
          <w:u w:val="single"/>
          <w:rtl/>
        </w:rPr>
        <w:t>:</w:t>
      </w:r>
    </w:p>
    <w:p w14:paraId="1F0E1D6C" w14:textId="77777777" w:rsidR="008F3D15" w:rsidRPr="008F3D15" w:rsidRDefault="008F3D15" w:rsidP="008F3D15">
      <w:pPr>
        <w:bidi/>
        <w:rPr>
          <w:rFonts w:cs="David" w:hint="cs"/>
          <w:rtl/>
        </w:rPr>
      </w:pPr>
    </w:p>
    <w:p w14:paraId="7B8B8628" w14:textId="77777777" w:rsidR="008F3D15" w:rsidRPr="008F3D15" w:rsidRDefault="008F3D15" w:rsidP="008F3D15">
      <w:pPr>
        <w:bidi/>
        <w:rPr>
          <w:rFonts w:cs="David" w:hint="cs"/>
          <w:rtl/>
        </w:rPr>
      </w:pPr>
      <w:r w:rsidRPr="008F3D15">
        <w:rPr>
          <w:rFonts w:cs="David" w:hint="cs"/>
          <w:rtl/>
        </w:rPr>
        <w:tab/>
        <w:t>זו סמכות ועדת הכנסת, לא בהקשר של האתיקה. היום כתוב "הוצאות הכרוכות במילוי תפקידו וההוצאות הנחוצות לו לשם שמירה על הקשר עם ציבור הבוחרים." עשו פה תיקון.</w:t>
      </w:r>
    </w:p>
    <w:p w14:paraId="32A6A923" w14:textId="77777777" w:rsidR="008F3D15" w:rsidRPr="008F3D15" w:rsidRDefault="008F3D15" w:rsidP="008F3D15">
      <w:pPr>
        <w:bidi/>
        <w:rPr>
          <w:rFonts w:cs="David" w:hint="cs"/>
          <w:rtl/>
        </w:rPr>
      </w:pPr>
    </w:p>
    <w:p w14:paraId="3EB38040" w14:textId="77777777" w:rsidR="008F3D15" w:rsidRPr="008F3D15" w:rsidRDefault="008F3D15" w:rsidP="008F3D15">
      <w:pPr>
        <w:bidi/>
        <w:rPr>
          <w:rFonts w:cs="David" w:hint="cs"/>
          <w:rtl/>
        </w:rPr>
      </w:pPr>
      <w:r w:rsidRPr="008F3D15">
        <w:rPr>
          <w:rFonts w:cs="David" w:hint="cs"/>
          <w:u w:val="single"/>
          <w:rtl/>
        </w:rPr>
        <w:t>היו"ר דוד טל:</w:t>
      </w:r>
    </w:p>
    <w:p w14:paraId="074BFD9B" w14:textId="77777777" w:rsidR="008F3D15" w:rsidRPr="008F3D15" w:rsidRDefault="008F3D15" w:rsidP="008F3D15">
      <w:pPr>
        <w:bidi/>
        <w:rPr>
          <w:rFonts w:cs="David" w:hint="cs"/>
          <w:rtl/>
        </w:rPr>
      </w:pPr>
    </w:p>
    <w:p w14:paraId="094CDB6F" w14:textId="77777777" w:rsidR="008F3D15" w:rsidRPr="008F3D15" w:rsidRDefault="008F3D15" w:rsidP="008F3D15">
      <w:pPr>
        <w:bidi/>
        <w:rPr>
          <w:rFonts w:cs="David" w:hint="cs"/>
          <w:rtl/>
        </w:rPr>
      </w:pPr>
      <w:r w:rsidRPr="008F3D15">
        <w:rPr>
          <w:rFonts w:cs="David" w:hint="cs"/>
          <w:rtl/>
        </w:rPr>
        <w:tab/>
        <w:t>אני רוצה לומר משהו בקשר למה שאמר אורי אריאל. לדוגמה, חבר כנסת שמחנה את הרכב משלם חנייה, אני ועוד הרבה כמוני אף פעם לא מגישים את החשבון של העשרה שקלים, זה נראה לי קטנוני, אף על פי שלדעתי זה חוקי.</w:t>
      </w:r>
    </w:p>
    <w:p w14:paraId="648AE6AC" w14:textId="77777777" w:rsidR="008F3D15" w:rsidRPr="008F3D15" w:rsidRDefault="008F3D15" w:rsidP="008F3D15">
      <w:pPr>
        <w:bidi/>
        <w:rPr>
          <w:rFonts w:cs="David" w:hint="cs"/>
          <w:rtl/>
        </w:rPr>
      </w:pPr>
    </w:p>
    <w:p w14:paraId="3FC03AE9" w14:textId="77777777" w:rsidR="008F3D15" w:rsidRPr="008F3D15" w:rsidRDefault="008F3D15" w:rsidP="008F3D15">
      <w:pPr>
        <w:bidi/>
        <w:rPr>
          <w:rFonts w:cs="David" w:hint="cs"/>
          <w:rtl/>
        </w:rPr>
      </w:pPr>
      <w:r w:rsidRPr="008F3D15">
        <w:rPr>
          <w:rFonts w:cs="David" w:hint="cs"/>
          <w:u w:val="single"/>
          <w:rtl/>
        </w:rPr>
        <w:t>גדעון סער:</w:t>
      </w:r>
    </w:p>
    <w:p w14:paraId="4CA0E219" w14:textId="77777777" w:rsidR="008F3D15" w:rsidRPr="008F3D15" w:rsidRDefault="008F3D15" w:rsidP="008F3D15">
      <w:pPr>
        <w:bidi/>
        <w:rPr>
          <w:rFonts w:cs="David" w:hint="cs"/>
          <w:rtl/>
        </w:rPr>
      </w:pPr>
    </w:p>
    <w:p w14:paraId="530EB0AC" w14:textId="77777777" w:rsidR="008F3D15" w:rsidRPr="008F3D15" w:rsidRDefault="008F3D15" w:rsidP="008F3D15">
      <w:pPr>
        <w:bidi/>
        <w:rPr>
          <w:rFonts w:cs="David" w:hint="cs"/>
          <w:rtl/>
        </w:rPr>
      </w:pPr>
      <w:r w:rsidRPr="008F3D15">
        <w:rPr>
          <w:rFonts w:cs="David" w:hint="cs"/>
          <w:rtl/>
        </w:rPr>
        <w:tab/>
        <w:t xml:space="preserve"> למה, מה שמגיע בכל מקום עבודה, לא מגיע כאן?</w:t>
      </w:r>
    </w:p>
    <w:p w14:paraId="759C9D48" w14:textId="77777777" w:rsidR="008F3D15" w:rsidRPr="008F3D15" w:rsidRDefault="008F3D15" w:rsidP="008F3D15">
      <w:pPr>
        <w:bidi/>
        <w:rPr>
          <w:rFonts w:cs="David" w:hint="cs"/>
          <w:rtl/>
        </w:rPr>
      </w:pPr>
    </w:p>
    <w:p w14:paraId="144ADB74" w14:textId="77777777" w:rsidR="008F3D15" w:rsidRDefault="008F3D15" w:rsidP="008F3D15">
      <w:pPr>
        <w:pStyle w:val="Heading5"/>
        <w:jc w:val="left"/>
        <w:rPr>
          <w:rFonts w:hint="cs"/>
          <w:sz w:val="24"/>
          <w:u w:val="single"/>
          <w:rtl/>
        </w:rPr>
      </w:pPr>
    </w:p>
    <w:p w14:paraId="16D1B434" w14:textId="77777777" w:rsidR="008F3D15" w:rsidRPr="008F3D15" w:rsidRDefault="008F3D15" w:rsidP="008F3D15">
      <w:pPr>
        <w:pStyle w:val="Heading5"/>
        <w:jc w:val="left"/>
        <w:rPr>
          <w:rFonts w:hint="cs"/>
          <w:sz w:val="24"/>
          <w:rtl/>
        </w:rPr>
      </w:pPr>
      <w:r w:rsidRPr="008F3D15">
        <w:rPr>
          <w:rFonts w:hint="cs"/>
          <w:sz w:val="24"/>
          <w:u w:val="single"/>
          <w:rtl/>
        </w:rPr>
        <w:t xml:space="preserve">ארבל </w:t>
      </w:r>
      <w:proofErr w:type="spellStart"/>
      <w:r w:rsidRPr="008F3D15">
        <w:rPr>
          <w:rFonts w:hint="cs"/>
          <w:sz w:val="24"/>
          <w:u w:val="single"/>
          <w:rtl/>
        </w:rPr>
        <w:t>אסטרחן</w:t>
      </w:r>
      <w:proofErr w:type="spellEnd"/>
      <w:r w:rsidRPr="008F3D15">
        <w:rPr>
          <w:rFonts w:hint="cs"/>
          <w:sz w:val="24"/>
          <w:u w:val="single"/>
          <w:rtl/>
        </w:rPr>
        <w:t>:</w:t>
      </w:r>
    </w:p>
    <w:p w14:paraId="05FAF82D" w14:textId="77777777" w:rsidR="008F3D15" w:rsidRPr="008F3D15" w:rsidRDefault="008F3D15" w:rsidP="008F3D15">
      <w:pPr>
        <w:pStyle w:val="Heading5"/>
        <w:jc w:val="left"/>
        <w:rPr>
          <w:rFonts w:hint="cs"/>
          <w:sz w:val="24"/>
          <w:rtl/>
        </w:rPr>
      </w:pPr>
    </w:p>
    <w:p w14:paraId="080F7C31" w14:textId="77777777" w:rsidR="008F3D15" w:rsidRPr="008F3D15" w:rsidRDefault="008F3D15" w:rsidP="008F3D15">
      <w:pPr>
        <w:bidi/>
        <w:rPr>
          <w:rFonts w:cs="David" w:hint="cs"/>
          <w:rtl/>
        </w:rPr>
      </w:pPr>
      <w:r w:rsidRPr="008F3D15">
        <w:rPr>
          <w:rFonts w:cs="David" w:hint="cs"/>
          <w:rtl/>
        </w:rPr>
        <w:tab/>
        <w:t>זה מגיע בלי הגבלה.</w:t>
      </w:r>
    </w:p>
    <w:p w14:paraId="551C0CDC" w14:textId="77777777" w:rsidR="008F3D15" w:rsidRPr="008F3D15" w:rsidRDefault="008F3D15" w:rsidP="008F3D15">
      <w:pPr>
        <w:bidi/>
        <w:rPr>
          <w:rFonts w:cs="David" w:hint="cs"/>
          <w:rtl/>
        </w:rPr>
      </w:pPr>
    </w:p>
    <w:p w14:paraId="30264271" w14:textId="77777777" w:rsidR="008F3D15" w:rsidRPr="008F3D15" w:rsidRDefault="008F3D15" w:rsidP="008F3D15">
      <w:pPr>
        <w:bidi/>
        <w:rPr>
          <w:rFonts w:cs="David" w:hint="cs"/>
          <w:rtl/>
        </w:rPr>
      </w:pPr>
      <w:r w:rsidRPr="008F3D15">
        <w:rPr>
          <w:rFonts w:cs="David" w:hint="cs"/>
          <w:u w:val="single"/>
          <w:rtl/>
        </w:rPr>
        <w:t>היו"ר דוד טל:</w:t>
      </w:r>
    </w:p>
    <w:p w14:paraId="46CFBFD1" w14:textId="77777777" w:rsidR="008F3D15" w:rsidRPr="008F3D15" w:rsidRDefault="008F3D15" w:rsidP="008F3D15">
      <w:pPr>
        <w:bidi/>
        <w:rPr>
          <w:rFonts w:cs="David" w:hint="cs"/>
          <w:rtl/>
        </w:rPr>
      </w:pPr>
    </w:p>
    <w:p w14:paraId="2AFE9BCE" w14:textId="77777777" w:rsidR="008F3D15" w:rsidRPr="008F3D15" w:rsidRDefault="008F3D15" w:rsidP="008F3D15">
      <w:pPr>
        <w:bidi/>
        <w:rPr>
          <w:rFonts w:cs="David" w:hint="cs"/>
          <w:rtl/>
        </w:rPr>
      </w:pPr>
      <w:r w:rsidRPr="008F3D15">
        <w:rPr>
          <w:rFonts w:cs="David" w:hint="cs"/>
          <w:rtl/>
        </w:rPr>
        <w:tab/>
        <w:t>הנה, זה מגיע בלי הגבלה, וחשבתי שזה מגיע רק במתכונת של קשר עם הציבור.</w:t>
      </w:r>
    </w:p>
    <w:p w14:paraId="04ABF060" w14:textId="77777777" w:rsidR="008F3D15" w:rsidRPr="008F3D15" w:rsidRDefault="008F3D15" w:rsidP="008F3D15">
      <w:pPr>
        <w:bidi/>
        <w:rPr>
          <w:rFonts w:cs="David" w:hint="cs"/>
          <w:rtl/>
        </w:rPr>
      </w:pPr>
    </w:p>
    <w:p w14:paraId="533151BD" w14:textId="77777777" w:rsidR="008F3D15" w:rsidRPr="008F3D15" w:rsidRDefault="008F3D15" w:rsidP="008F3D15">
      <w:pPr>
        <w:bidi/>
        <w:rPr>
          <w:rFonts w:cs="David" w:hint="cs"/>
          <w:rtl/>
        </w:rPr>
      </w:pPr>
      <w:r w:rsidRPr="008F3D15">
        <w:rPr>
          <w:rFonts w:cs="David" w:hint="cs"/>
          <w:u w:val="single"/>
          <w:rtl/>
        </w:rPr>
        <w:t>אורי אריאל:</w:t>
      </w:r>
    </w:p>
    <w:p w14:paraId="2619A8B6" w14:textId="77777777" w:rsidR="008F3D15" w:rsidRPr="008F3D15" w:rsidRDefault="008F3D15" w:rsidP="008F3D15">
      <w:pPr>
        <w:bidi/>
        <w:rPr>
          <w:rFonts w:cs="David" w:hint="cs"/>
          <w:rtl/>
        </w:rPr>
      </w:pPr>
    </w:p>
    <w:p w14:paraId="416A1AEB" w14:textId="77777777" w:rsidR="008F3D15" w:rsidRPr="008F3D15" w:rsidRDefault="008F3D15" w:rsidP="008F3D15">
      <w:pPr>
        <w:bidi/>
        <w:rPr>
          <w:rFonts w:cs="David" w:hint="cs"/>
          <w:rtl/>
        </w:rPr>
      </w:pPr>
      <w:r w:rsidRPr="008F3D15">
        <w:rPr>
          <w:rFonts w:cs="David" w:hint="cs"/>
          <w:rtl/>
        </w:rPr>
        <w:tab/>
        <w:t xml:space="preserve"> אני מגיש שני שקלים של חניה בפרינציפ. הייתי ראש מועצה, כל אחד כאן היה במקומות אחרים, יש חשבון הוצאות פשוט, </w:t>
      </w:r>
      <w:proofErr w:type="spellStart"/>
      <w:r w:rsidRPr="008F3D15">
        <w:rPr>
          <w:rFonts w:cs="David" w:hint="cs"/>
          <w:rtl/>
        </w:rPr>
        <w:t>נורמלי</w:t>
      </w:r>
      <w:proofErr w:type="spellEnd"/>
      <w:r w:rsidRPr="008F3D15">
        <w:rPr>
          <w:rFonts w:cs="David" w:hint="cs"/>
          <w:rtl/>
        </w:rPr>
        <w:t>. פה מתעסקים עם זה כאילו זה מי יודע מה.</w:t>
      </w:r>
    </w:p>
    <w:p w14:paraId="1E978A2E" w14:textId="77777777" w:rsidR="008F3D15" w:rsidRPr="008F3D15" w:rsidRDefault="008F3D15" w:rsidP="008F3D15">
      <w:pPr>
        <w:bidi/>
        <w:rPr>
          <w:rFonts w:cs="David" w:hint="cs"/>
          <w:rtl/>
        </w:rPr>
      </w:pPr>
    </w:p>
    <w:p w14:paraId="369CD443" w14:textId="77777777" w:rsidR="008F3D15" w:rsidRPr="008F3D15" w:rsidRDefault="008F3D15" w:rsidP="008F3D15">
      <w:pPr>
        <w:bidi/>
        <w:rPr>
          <w:rFonts w:cs="David" w:hint="cs"/>
          <w:rtl/>
        </w:rPr>
      </w:pPr>
      <w:r w:rsidRPr="008F3D15">
        <w:rPr>
          <w:rFonts w:cs="David" w:hint="cs"/>
          <w:u w:val="single"/>
          <w:rtl/>
        </w:rPr>
        <w:t>היו"ר דוד טל:</w:t>
      </w:r>
    </w:p>
    <w:p w14:paraId="3987E81B" w14:textId="77777777" w:rsidR="008F3D15" w:rsidRPr="008F3D15" w:rsidRDefault="008F3D15" w:rsidP="008F3D15">
      <w:pPr>
        <w:bidi/>
        <w:rPr>
          <w:rFonts w:cs="David" w:hint="cs"/>
          <w:rtl/>
        </w:rPr>
      </w:pPr>
    </w:p>
    <w:p w14:paraId="2DE01E83" w14:textId="77777777" w:rsidR="008F3D15" w:rsidRPr="008F3D15" w:rsidRDefault="008F3D15" w:rsidP="008F3D15">
      <w:pPr>
        <w:bidi/>
        <w:rPr>
          <w:rFonts w:cs="David" w:hint="cs"/>
          <w:rtl/>
        </w:rPr>
      </w:pPr>
      <w:r w:rsidRPr="008F3D15">
        <w:rPr>
          <w:rFonts w:cs="David" w:hint="cs"/>
          <w:rtl/>
        </w:rPr>
        <w:tab/>
        <w:t>האם אתם רוצים לשנות את זה לחשבון הוצאות? האם זה יקל? זה לא ישנה את השקיפות שלנו כלפי הציבור?</w:t>
      </w:r>
    </w:p>
    <w:p w14:paraId="09FF651B" w14:textId="77777777" w:rsidR="008F3D15" w:rsidRPr="008F3D15" w:rsidRDefault="008F3D15" w:rsidP="008F3D15">
      <w:pPr>
        <w:bidi/>
        <w:rPr>
          <w:rFonts w:cs="David" w:hint="cs"/>
          <w:rtl/>
        </w:rPr>
      </w:pPr>
    </w:p>
    <w:p w14:paraId="25D6644C" w14:textId="77777777" w:rsidR="008F3D15" w:rsidRPr="008F3D15" w:rsidRDefault="008F3D15" w:rsidP="008F3D15">
      <w:pPr>
        <w:bidi/>
        <w:rPr>
          <w:rFonts w:cs="David" w:hint="cs"/>
          <w:rtl/>
        </w:rPr>
      </w:pPr>
      <w:r w:rsidRPr="008F3D15">
        <w:rPr>
          <w:rFonts w:cs="David" w:hint="cs"/>
          <w:u w:val="single"/>
          <w:rtl/>
        </w:rPr>
        <w:t>גדעון סער:</w:t>
      </w:r>
    </w:p>
    <w:p w14:paraId="2CD286E3" w14:textId="77777777" w:rsidR="008F3D15" w:rsidRPr="008F3D15" w:rsidRDefault="008F3D15" w:rsidP="008F3D15">
      <w:pPr>
        <w:bidi/>
        <w:rPr>
          <w:rFonts w:cs="David" w:hint="cs"/>
          <w:rtl/>
        </w:rPr>
      </w:pPr>
    </w:p>
    <w:p w14:paraId="238D6CB0" w14:textId="77777777" w:rsidR="008F3D15" w:rsidRPr="008F3D15" w:rsidRDefault="008F3D15" w:rsidP="008F3D15">
      <w:pPr>
        <w:bidi/>
        <w:rPr>
          <w:rFonts w:cs="David" w:hint="cs"/>
          <w:rtl/>
        </w:rPr>
      </w:pPr>
      <w:r w:rsidRPr="008F3D15">
        <w:rPr>
          <w:rFonts w:cs="David" w:hint="cs"/>
          <w:rtl/>
        </w:rPr>
        <w:tab/>
        <w:t xml:space="preserve">זה לא ישנה. מה שמסביר אורי אריאל, הוא אומר שחלק </w:t>
      </w:r>
      <w:proofErr w:type="spellStart"/>
      <w:r w:rsidRPr="008F3D15">
        <w:rPr>
          <w:rFonts w:cs="David" w:hint="cs"/>
          <w:rtl/>
        </w:rPr>
        <w:t>מההלעגה</w:t>
      </w:r>
      <w:proofErr w:type="spellEnd"/>
      <w:r w:rsidRPr="008F3D15">
        <w:rPr>
          <w:rFonts w:cs="David" w:hint="cs"/>
          <w:rtl/>
        </w:rPr>
        <w:t xml:space="preserve"> זה כאשר לוקחים פריט ואומרים: זה קשר עם ציבור? מכונת אספרסו, חניה, מה הקשר בין הציבור לחנייה? מה לעשות שכאשר אתה מגיע למקום, אתה צריך לחנות. כל דבר כאילו אתה צריך להעביר במסננת הזאת, לכן יש טעם בדברים. זה שנחטוף, נחטוף פעמיים, פעם אחת ביום שנעשה את השינוי, אחרי זה כל שנה.  </w:t>
      </w:r>
    </w:p>
    <w:p w14:paraId="038F5496" w14:textId="77777777" w:rsidR="008F3D15" w:rsidRPr="008F3D15" w:rsidRDefault="008F3D15" w:rsidP="008F3D15">
      <w:pPr>
        <w:bidi/>
        <w:rPr>
          <w:rFonts w:cs="David" w:hint="cs"/>
          <w:rtl/>
        </w:rPr>
      </w:pPr>
    </w:p>
    <w:p w14:paraId="2CACBE42" w14:textId="77777777" w:rsidR="008F3D15" w:rsidRPr="008F3D15" w:rsidRDefault="008F3D15" w:rsidP="008F3D15">
      <w:pPr>
        <w:bidi/>
        <w:rPr>
          <w:rFonts w:cs="David" w:hint="cs"/>
          <w:rtl/>
        </w:rPr>
      </w:pPr>
      <w:r w:rsidRPr="008F3D15">
        <w:rPr>
          <w:rFonts w:cs="David" w:hint="cs"/>
          <w:u w:val="single"/>
          <w:rtl/>
        </w:rPr>
        <w:t>היו"ר דוד טל:</w:t>
      </w:r>
    </w:p>
    <w:p w14:paraId="7A0BB38E" w14:textId="77777777" w:rsidR="008F3D15" w:rsidRPr="008F3D15" w:rsidRDefault="008F3D15" w:rsidP="008F3D15">
      <w:pPr>
        <w:bidi/>
        <w:rPr>
          <w:rFonts w:cs="David" w:hint="cs"/>
          <w:rtl/>
        </w:rPr>
      </w:pPr>
    </w:p>
    <w:p w14:paraId="2DF436AA" w14:textId="77777777" w:rsidR="008F3D15" w:rsidRPr="008F3D15" w:rsidRDefault="008F3D15" w:rsidP="008F3D15">
      <w:pPr>
        <w:bidi/>
        <w:rPr>
          <w:rFonts w:cs="David" w:hint="cs"/>
          <w:rtl/>
        </w:rPr>
      </w:pPr>
      <w:r w:rsidRPr="008F3D15">
        <w:rPr>
          <w:rFonts w:cs="David" w:hint="cs"/>
          <w:rtl/>
        </w:rPr>
        <w:tab/>
        <w:t>לא בסעיף הזה, אבל אני ארשום זאת לפני. לכשנדון בנושא של הכותרת של הקשר עם הציבור- - -</w:t>
      </w:r>
    </w:p>
    <w:p w14:paraId="0CE1D6C7" w14:textId="77777777" w:rsidR="008F3D15" w:rsidRPr="008F3D15" w:rsidRDefault="008F3D15" w:rsidP="008F3D15">
      <w:pPr>
        <w:bidi/>
        <w:rPr>
          <w:rFonts w:cs="David" w:hint="cs"/>
          <w:rtl/>
        </w:rPr>
      </w:pPr>
    </w:p>
    <w:p w14:paraId="4EF93A8D" w14:textId="77777777" w:rsidR="008F3D15" w:rsidRPr="008F3D15" w:rsidRDefault="008F3D15" w:rsidP="008F3D15">
      <w:pPr>
        <w:bidi/>
        <w:rPr>
          <w:rFonts w:cs="David" w:hint="cs"/>
          <w:rtl/>
        </w:rPr>
      </w:pPr>
      <w:r w:rsidRPr="008F3D15">
        <w:rPr>
          <w:rFonts w:cs="David" w:hint="cs"/>
          <w:u w:val="single"/>
          <w:rtl/>
        </w:rPr>
        <w:t>גדעון סער:</w:t>
      </w:r>
    </w:p>
    <w:p w14:paraId="4A481E25" w14:textId="77777777" w:rsidR="008F3D15" w:rsidRPr="008F3D15" w:rsidRDefault="008F3D15" w:rsidP="008F3D15">
      <w:pPr>
        <w:bidi/>
        <w:rPr>
          <w:rFonts w:cs="David" w:hint="cs"/>
          <w:rtl/>
        </w:rPr>
      </w:pPr>
    </w:p>
    <w:p w14:paraId="4BB952FF" w14:textId="77777777" w:rsidR="008F3D15" w:rsidRPr="008F3D15" w:rsidRDefault="008F3D15" w:rsidP="008F3D15">
      <w:pPr>
        <w:bidi/>
        <w:rPr>
          <w:rFonts w:cs="David" w:hint="cs"/>
          <w:rtl/>
        </w:rPr>
      </w:pPr>
      <w:r w:rsidRPr="008F3D15">
        <w:rPr>
          <w:rFonts w:cs="David" w:hint="cs"/>
          <w:rtl/>
        </w:rPr>
        <w:tab/>
        <w:t xml:space="preserve"> אז אתה צריך לדון בכללים, האם יש מקום להגבלות, אין מקום להגבלות.</w:t>
      </w:r>
    </w:p>
    <w:p w14:paraId="1FB1ED83" w14:textId="77777777" w:rsidR="008F3D15" w:rsidRPr="008F3D15" w:rsidRDefault="008F3D15" w:rsidP="008F3D15">
      <w:pPr>
        <w:bidi/>
        <w:rPr>
          <w:rFonts w:cs="David" w:hint="cs"/>
          <w:u w:val="single"/>
          <w:rtl/>
        </w:rPr>
      </w:pPr>
    </w:p>
    <w:p w14:paraId="07F16B26" w14:textId="77777777" w:rsidR="008F3D15" w:rsidRPr="008F3D15" w:rsidRDefault="008F3D15" w:rsidP="008F3D15">
      <w:pPr>
        <w:bidi/>
        <w:rPr>
          <w:rFonts w:cs="David" w:hint="cs"/>
          <w:rtl/>
        </w:rPr>
      </w:pPr>
      <w:r w:rsidRPr="008F3D15">
        <w:rPr>
          <w:rFonts w:cs="David" w:hint="cs"/>
          <w:u w:val="single"/>
          <w:rtl/>
        </w:rPr>
        <w:t>היו"ר דוד טל:</w:t>
      </w:r>
    </w:p>
    <w:p w14:paraId="53A838E4" w14:textId="77777777" w:rsidR="008F3D15" w:rsidRPr="008F3D15" w:rsidRDefault="008F3D15" w:rsidP="008F3D15">
      <w:pPr>
        <w:bidi/>
        <w:rPr>
          <w:rFonts w:cs="David" w:hint="cs"/>
          <w:rtl/>
        </w:rPr>
      </w:pPr>
    </w:p>
    <w:p w14:paraId="779B637C" w14:textId="77777777" w:rsidR="008F3D15" w:rsidRPr="008F3D15" w:rsidRDefault="008F3D15" w:rsidP="008F3D15">
      <w:pPr>
        <w:bidi/>
        <w:rPr>
          <w:rFonts w:cs="David" w:hint="cs"/>
          <w:rtl/>
        </w:rPr>
      </w:pPr>
      <w:r w:rsidRPr="008F3D15">
        <w:rPr>
          <w:rFonts w:cs="David" w:hint="cs"/>
          <w:rtl/>
        </w:rPr>
        <w:tab/>
        <w:t>אם נשנה במקום אחר, נשוב ונדון בנושא הזה, ונשנה את זה גם כאן.</w:t>
      </w:r>
    </w:p>
    <w:p w14:paraId="1F447207" w14:textId="77777777" w:rsidR="008F3D15" w:rsidRPr="008F3D15" w:rsidRDefault="008F3D15" w:rsidP="008F3D15">
      <w:pPr>
        <w:bidi/>
        <w:rPr>
          <w:rFonts w:cs="David" w:hint="cs"/>
          <w:rtl/>
        </w:rPr>
      </w:pPr>
    </w:p>
    <w:p w14:paraId="1FD73243" w14:textId="77777777" w:rsidR="008F3D15" w:rsidRPr="008F3D15" w:rsidRDefault="008F3D15" w:rsidP="008F3D15">
      <w:pPr>
        <w:bidi/>
        <w:rPr>
          <w:rFonts w:cs="David" w:hint="cs"/>
          <w:rtl/>
        </w:rPr>
      </w:pPr>
      <w:r w:rsidRPr="008F3D15">
        <w:rPr>
          <w:rFonts w:cs="David" w:hint="cs"/>
          <w:u w:val="single"/>
          <w:rtl/>
        </w:rPr>
        <w:t xml:space="preserve">יולי-יואל </w:t>
      </w:r>
      <w:proofErr w:type="spellStart"/>
      <w:r w:rsidRPr="008F3D15">
        <w:rPr>
          <w:rFonts w:cs="David" w:hint="cs"/>
          <w:u w:val="single"/>
          <w:rtl/>
        </w:rPr>
        <w:t>אדלשטיין</w:t>
      </w:r>
      <w:proofErr w:type="spellEnd"/>
      <w:r w:rsidRPr="008F3D15">
        <w:rPr>
          <w:rFonts w:cs="David" w:hint="cs"/>
          <w:u w:val="single"/>
          <w:rtl/>
        </w:rPr>
        <w:t>:</w:t>
      </w:r>
    </w:p>
    <w:p w14:paraId="1DB00544" w14:textId="77777777" w:rsidR="008F3D15" w:rsidRPr="008F3D15" w:rsidRDefault="008F3D15" w:rsidP="008F3D15">
      <w:pPr>
        <w:bidi/>
        <w:rPr>
          <w:rFonts w:cs="David" w:hint="cs"/>
          <w:rtl/>
        </w:rPr>
      </w:pPr>
    </w:p>
    <w:p w14:paraId="04C6BBC7" w14:textId="77777777" w:rsidR="008F3D15" w:rsidRPr="008F3D15" w:rsidRDefault="008F3D15" w:rsidP="008F3D15">
      <w:pPr>
        <w:bidi/>
        <w:rPr>
          <w:rFonts w:cs="David" w:hint="cs"/>
          <w:rtl/>
        </w:rPr>
      </w:pPr>
      <w:r w:rsidRPr="008F3D15">
        <w:rPr>
          <w:rFonts w:cs="David" w:hint="cs"/>
          <w:rtl/>
        </w:rPr>
        <w:tab/>
        <w:t xml:space="preserve"> קודם כול, כבר שמעתי את היועצת המשפטית, שלא כאן מקום הדיון הזה, זה בוועדת הכנסת. בי"ת, חברי </w:t>
      </w:r>
      <w:proofErr w:type="spellStart"/>
      <w:r w:rsidRPr="008F3D15">
        <w:rPr>
          <w:rFonts w:cs="David" w:hint="cs"/>
          <w:rtl/>
        </w:rPr>
        <w:t>חברי</w:t>
      </w:r>
      <w:proofErr w:type="spellEnd"/>
      <w:r w:rsidRPr="008F3D15">
        <w:rPr>
          <w:rFonts w:cs="David" w:hint="cs"/>
          <w:rtl/>
        </w:rPr>
        <w:t xml:space="preserve"> הכנסת, ואני ביניהם, מאוד כואבים את הסיפור הזה, אבל אנחנו מערבים פה שני דברים. אפשר למצוא, וכבר מצאנו במסגרת הדיונים בזמנו כותרת קצת שונה מקשר לציבור, אבל אני רק מזכיר לחברים שלמשל, בסיבוב האחרון, זה משך את תשומת לבי </w:t>
      </w:r>
      <w:r w:rsidRPr="008F3D15">
        <w:rPr>
          <w:rFonts w:cs="David"/>
          <w:rtl/>
        </w:rPr>
        <w:t>–</w:t>
      </w:r>
      <w:r w:rsidRPr="008F3D15">
        <w:rPr>
          <w:rFonts w:cs="David" w:hint="cs"/>
          <w:rtl/>
        </w:rPr>
        <w:t xml:space="preserve"> אני חושב שבאותה תקופה לא הייתי בכנסת, אבל כאב לי בשביל חברי הכנסת </w:t>
      </w:r>
      <w:r w:rsidRPr="008F3D15">
        <w:rPr>
          <w:rFonts w:cs="David"/>
          <w:rtl/>
        </w:rPr>
        <w:t>–</w:t>
      </w:r>
      <w:r w:rsidRPr="008F3D15">
        <w:rPr>
          <w:rFonts w:cs="David" w:hint="cs"/>
          <w:rtl/>
        </w:rPr>
        <w:t xml:space="preserve"> הכותרת היתה שפלוני אלמוני שלח </w:t>
      </w:r>
      <w:r w:rsidRPr="008F3D15">
        <w:rPr>
          <w:rFonts w:cs="David" w:hint="cs"/>
        </w:rPr>
        <w:t>SMS</w:t>
      </w:r>
      <w:r w:rsidRPr="008F3D15">
        <w:rPr>
          <w:rFonts w:cs="David" w:hint="cs"/>
          <w:rtl/>
        </w:rPr>
        <w:t xml:space="preserve"> בסכום של כך וכך שקלים. </w:t>
      </w:r>
      <w:r w:rsidRPr="008F3D15">
        <w:rPr>
          <w:rFonts w:cs="David" w:hint="cs"/>
        </w:rPr>
        <w:t>SMS</w:t>
      </w:r>
      <w:r w:rsidRPr="008F3D15">
        <w:rPr>
          <w:rFonts w:cs="David" w:hint="cs"/>
          <w:rtl/>
        </w:rPr>
        <w:t>, תסלחו לי, זה אשכרה קשר עם הציבור, זה כבר לא שטיפת אוטו, אבל עדיין הכותרת תהיה. נמצא את השם, כבר מצאנו, אבל זה לא יפתור את הבעיות שמעלים כאן חברי הכנסת. צריך להקפיד על הסדר שקבעה בזמנו ועדת משנה מה מותר ומה אסור, הדברים כתובים שחור על גבי לבן.</w:t>
      </w:r>
    </w:p>
    <w:p w14:paraId="571E6C00" w14:textId="77777777" w:rsidR="008F3D15" w:rsidRPr="008F3D15" w:rsidRDefault="008F3D15" w:rsidP="008F3D15">
      <w:pPr>
        <w:bidi/>
        <w:rPr>
          <w:rFonts w:cs="David" w:hint="cs"/>
          <w:rtl/>
        </w:rPr>
      </w:pPr>
    </w:p>
    <w:p w14:paraId="45222A5F" w14:textId="77777777" w:rsidR="008F3D15" w:rsidRPr="008F3D15" w:rsidRDefault="008F3D15" w:rsidP="008F3D15">
      <w:pPr>
        <w:bidi/>
        <w:rPr>
          <w:rFonts w:cs="David" w:hint="cs"/>
          <w:rtl/>
        </w:rPr>
      </w:pPr>
      <w:r w:rsidRPr="008F3D15">
        <w:rPr>
          <w:rFonts w:cs="David" w:hint="cs"/>
          <w:u w:val="single"/>
          <w:rtl/>
        </w:rPr>
        <w:t>נסים זאב:</w:t>
      </w:r>
    </w:p>
    <w:p w14:paraId="4AC04757" w14:textId="77777777" w:rsidR="008F3D15" w:rsidRPr="008F3D15" w:rsidRDefault="008F3D15" w:rsidP="008F3D15">
      <w:pPr>
        <w:bidi/>
        <w:rPr>
          <w:rFonts w:cs="David" w:hint="cs"/>
          <w:rtl/>
        </w:rPr>
      </w:pPr>
    </w:p>
    <w:p w14:paraId="4D7DC3B9" w14:textId="77777777" w:rsidR="008F3D15" w:rsidRPr="008F3D15" w:rsidRDefault="008F3D15" w:rsidP="008F3D15">
      <w:pPr>
        <w:bidi/>
        <w:rPr>
          <w:rFonts w:cs="David" w:hint="cs"/>
          <w:rtl/>
        </w:rPr>
      </w:pPr>
      <w:r w:rsidRPr="008F3D15">
        <w:rPr>
          <w:rFonts w:cs="David" w:hint="cs"/>
          <w:rtl/>
        </w:rPr>
        <w:tab/>
        <w:t xml:space="preserve"> בכל המוסדות יש הוצאות קטנות עד סכום מסוים. </w:t>
      </w:r>
    </w:p>
    <w:p w14:paraId="6CCA785B" w14:textId="77777777" w:rsidR="008F3D15" w:rsidRPr="008F3D15" w:rsidRDefault="008F3D15" w:rsidP="008F3D15">
      <w:pPr>
        <w:bidi/>
        <w:rPr>
          <w:rFonts w:cs="David" w:hint="cs"/>
          <w:rtl/>
        </w:rPr>
      </w:pPr>
      <w:r>
        <w:rPr>
          <w:rFonts w:cs="David"/>
          <w:rtl/>
        </w:rPr>
        <w:br w:type="page"/>
      </w:r>
    </w:p>
    <w:p w14:paraId="2E782755" w14:textId="77777777" w:rsidR="008F3D15" w:rsidRPr="008F3D15" w:rsidRDefault="008F3D15" w:rsidP="008F3D15">
      <w:pPr>
        <w:bidi/>
        <w:rPr>
          <w:rFonts w:cs="David" w:hint="cs"/>
          <w:rtl/>
        </w:rPr>
      </w:pPr>
      <w:r w:rsidRPr="008F3D15">
        <w:rPr>
          <w:rFonts w:cs="David" w:hint="cs"/>
          <w:u w:val="single"/>
          <w:rtl/>
        </w:rPr>
        <w:t>היו"ר דוד טל:</w:t>
      </w:r>
    </w:p>
    <w:p w14:paraId="5289AD7D" w14:textId="77777777" w:rsidR="008F3D15" w:rsidRPr="008F3D15" w:rsidRDefault="008F3D15" w:rsidP="008F3D15">
      <w:pPr>
        <w:bidi/>
        <w:rPr>
          <w:rFonts w:cs="David" w:hint="cs"/>
          <w:rtl/>
        </w:rPr>
      </w:pPr>
    </w:p>
    <w:p w14:paraId="06D16470" w14:textId="77777777" w:rsidR="008F3D15" w:rsidRPr="008F3D15" w:rsidRDefault="008F3D15" w:rsidP="008F3D15">
      <w:pPr>
        <w:bidi/>
        <w:rPr>
          <w:rFonts w:cs="David" w:hint="cs"/>
          <w:rtl/>
        </w:rPr>
      </w:pPr>
      <w:r w:rsidRPr="008F3D15">
        <w:rPr>
          <w:rFonts w:cs="David" w:hint="cs"/>
          <w:rtl/>
        </w:rPr>
        <w:tab/>
        <w:t xml:space="preserve">זה לא הדיון כרגע. כפי שאמרתי, נשוב ונדון בכותרת איך נקרא לחשבון ההוצאות הזה, לקשר עם הציבור. לכשנתקן שם, נתקן בסעיפים האחרים. </w:t>
      </w:r>
    </w:p>
    <w:p w14:paraId="2A06CFDD" w14:textId="77777777" w:rsidR="008F3D15" w:rsidRPr="008F3D15" w:rsidRDefault="008F3D15" w:rsidP="008F3D15">
      <w:pPr>
        <w:bidi/>
        <w:rPr>
          <w:rFonts w:cs="David" w:hint="cs"/>
          <w:rtl/>
        </w:rPr>
      </w:pPr>
    </w:p>
    <w:p w14:paraId="62612D72" w14:textId="77777777" w:rsidR="008F3D15" w:rsidRPr="008F3D15" w:rsidRDefault="008F3D15" w:rsidP="008F3D15">
      <w:pPr>
        <w:bidi/>
        <w:rPr>
          <w:rFonts w:cs="David" w:hint="cs"/>
          <w:rtl/>
        </w:rPr>
      </w:pPr>
      <w:r w:rsidRPr="008F3D15">
        <w:rPr>
          <w:rFonts w:cs="David" w:hint="cs"/>
          <w:rtl/>
        </w:rPr>
        <w:tab/>
        <w:t xml:space="preserve">רבותי, אני רוצה לסיים כאן, ברשותכם, היות </w:t>
      </w:r>
      <w:proofErr w:type="spellStart"/>
      <w:r w:rsidRPr="008F3D15">
        <w:rPr>
          <w:rFonts w:cs="David" w:hint="cs"/>
          <w:rtl/>
        </w:rPr>
        <w:t>וב</w:t>
      </w:r>
      <w:proofErr w:type="spellEnd"/>
      <w:r w:rsidRPr="008F3D15">
        <w:rPr>
          <w:rFonts w:cs="David" w:hint="cs"/>
          <w:rtl/>
        </w:rPr>
        <w:t>-11:00 נקבעה לנו כאן ישיבה של ועדת הכנסת בנושאים אחרים. אני רוצה להודות לכם.</w:t>
      </w:r>
    </w:p>
    <w:p w14:paraId="4519584A" w14:textId="77777777" w:rsidR="008F3D15" w:rsidRPr="008F3D15" w:rsidRDefault="008F3D15" w:rsidP="008F3D15">
      <w:pPr>
        <w:bidi/>
        <w:rPr>
          <w:rFonts w:cs="David" w:hint="cs"/>
          <w:rtl/>
        </w:rPr>
      </w:pPr>
    </w:p>
    <w:p w14:paraId="785CDB9B" w14:textId="77777777" w:rsidR="008F3D15" w:rsidRPr="008F3D15" w:rsidRDefault="008F3D15" w:rsidP="008F3D15">
      <w:pPr>
        <w:pStyle w:val="Heading5"/>
        <w:jc w:val="left"/>
        <w:rPr>
          <w:rFonts w:hint="cs"/>
          <w:sz w:val="24"/>
          <w:rtl/>
        </w:rPr>
      </w:pPr>
      <w:r w:rsidRPr="008F3D15">
        <w:rPr>
          <w:rFonts w:hint="cs"/>
          <w:sz w:val="24"/>
          <w:u w:val="single"/>
          <w:rtl/>
        </w:rPr>
        <w:t xml:space="preserve">ארבל </w:t>
      </w:r>
      <w:proofErr w:type="spellStart"/>
      <w:r w:rsidRPr="008F3D15">
        <w:rPr>
          <w:rFonts w:hint="cs"/>
          <w:sz w:val="24"/>
          <w:u w:val="single"/>
          <w:rtl/>
        </w:rPr>
        <w:t>אסטרחן</w:t>
      </w:r>
      <w:proofErr w:type="spellEnd"/>
      <w:r w:rsidRPr="008F3D15">
        <w:rPr>
          <w:rFonts w:hint="cs"/>
          <w:sz w:val="24"/>
          <w:u w:val="single"/>
          <w:rtl/>
        </w:rPr>
        <w:t>:</w:t>
      </w:r>
    </w:p>
    <w:p w14:paraId="1D61C983" w14:textId="77777777" w:rsidR="008F3D15" w:rsidRPr="008F3D15" w:rsidRDefault="008F3D15" w:rsidP="008F3D15">
      <w:pPr>
        <w:pStyle w:val="Heading5"/>
        <w:jc w:val="left"/>
        <w:rPr>
          <w:rFonts w:hint="cs"/>
          <w:sz w:val="24"/>
          <w:rtl/>
        </w:rPr>
      </w:pPr>
    </w:p>
    <w:p w14:paraId="4B7C7856" w14:textId="77777777" w:rsidR="008F3D15" w:rsidRPr="008F3D15" w:rsidRDefault="008F3D15" w:rsidP="008F3D15">
      <w:pPr>
        <w:bidi/>
        <w:rPr>
          <w:rFonts w:cs="David" w:hint="cs"/>
          <w:rtl/>
        </w:rPr>
      </w:pPr>
      <w:r w:rsidRPr="008F3D15">
        <w:rPr>
          <w:rFonts w:cs="David" w:hint="cs"/>
          <w:rtl/>
        </w:rPr>
        <w:tab/>
        <w:t>האם אושר הסעיף הזה?</w:t>
      </w:r>
    </w:p>
    <w:p w14:paraId="01215B9B" w14:textId="77777777" w:rsidR="008F3D15" w:rsidRPr="008F3D15" w:rsidRDefault="008F3D15" w:rsidP="008F3D15">
      <w:pPr>
        <w:bidi/>
        <w:rPr>
          <w:rFonts w:cs="David" w:hint="cs"/>
          <w:rtl/>
        </w:rPr>
      </w:pPr>
    </w:p>
    <w:p w14:paraId="77C3ED0C" w14:textId="77777777" w:rsidR="008F3D15" w:rsidRPr="008F3D15" w:rsidRDefault="008F3D15" w:rsidP="008F3D15">
      <w:pPr>
        <w:bidi/>
        <w:rPr>
          <w:rFonts w:cs="David" w:hint="cs"/>
          <w:rtl/>
        </w:rPr>
      </w:pPr>
      <w:r w:rsidRPr="008F3D15">
        <w:rPr>
          <w:rFonts w:cs="David" w:hint="cs"/>
          <w:u w:val="single"/>
          <w:rtl/>
        </w:rPr>
        <w:t>גדעון סער:</w:t>
      </w:r>
    </w:p>
    <w:p w14:paraId="3269D7DA" w14:textId="77777777" w:rsidR="008F3D15" w:rsidRPr="008F3D15" w:rsidRDefault="008F3D15" w:rsidP="008F3D15">
      <w:pPr>
        <w:bidi/>
        <w:rPr>
          <w:rFonts w:cs="David" w:hint="cs"/>
          <w:rtl/>
        </w:rPr>
      </w:pPr>
    </w:p>
    <w:p w14:paraId="218A9A31" w14:textId="77777777" w:rsidR="008F3D15" w:rsidRPr="008F3D15" w:rsidRDefault="008F3D15" w:rsidP="008F3D15">
      <w:pPr>
        <w:bidi/>
        <w:rPr>
          <w:rFonts w:cs="David" w:hint="cs"/>
          <w:rtl/>
        </w:rPr>
      </w:pPr>
      <w:r w:rsidRPr="008F3D15">
        <w:rPr>
          <w:rFonts w:cs="David" w:hint="cs"/>
          <w:rtl/>
        </w:rPr>
        <w:tab/>
        <w:t xml:space="preserve"> אני מציע שכן, אבל להוסיף "תפקידיו" במקום "תפקידו".</w:t>
      </w:r>
    </w:p>
    <w:p w14:paraId="5D4A1507" w14:textId="77777777" w:rsidR="008F3D15" w:rsidRPr="008F3D15" w:rsidRDefault="008F3D15" w:rsidP="008F3D15">
      <w:pPr>
        <w:bidi/>
        <w:rPr>
          <w:rFonts w:cs="David" w:hint="cs"/>
          <w:rtl/>
        </w:rPr>
      </w:pPr>
    </w:p>
    <w:p w14:paraId="7E159577" w14:textId="77777777" w:rsidR="008F3D15" w:rsidRPr="008F3D15" w:rsidRDefault="008F3D15" w:rsidP="008F3D15">
      <w:pPr>
        <w:bidi/>
        <w:rPr>
          <w:rFonts w:cs="David" w:hint="cs"/>
          <w:rtl/>
        </w:rPr>
      </w:pPr>
      <w:r w:rsidRPr="008F3D15">
        <w:rPr>
          <w:rFonts w:cs="David" w:hint="cs"/>
          <w:u w:val="single"/>
          <w:rtl/>
        </w:rPr>
        <w:t>היו"ר דוד טל:</w:t>
      </w:r>
    </w:p>
    <w:p w14:paraId="1D13F3F6" w14:textId="77777777" w:rsidR="008F3D15" w:rsidRPr="008F3D15" w:rsidRDefault="008F3D15" w:rsidP="008F3D15">
      <w:pPr>
        <w:bidi/>
        <w:rPr>
          <w:rFonts w:cs="David" w:hint="cs"/>
          <w:rtl/>
        </w:rPr>
      </w:pPr>
    </w:p>
    <w:p w14:paraId="2182F66A" w14:textId="77777777" w:rsidR="008F3D15" w:rsidRPr="008F3D15" w:rsidRDefault="008F3D15" w:rsidP="008F3D15">
      <w:pPr>
        <w:bidi/>
        <w:rPr>
          <w:rFonts w:cs="David" w:hint="cs"/>
          <w:rtl/>
        </w:rPr>
      </w:pPr>
      <w:r w:rsidRPr="008F3D15">
        <w:rPr>
          <w:rFonts w:cs="David" w:hint="cs"/>
          <w:rtl/>
        </w:rPr>
        <w:tab/>
        <w:t>מקובל על כולם. סעיף 27 אושר, ונוסיף "מילוי תפקידיו" במקום "מילוי תפקידו".  תודה רבה, אני מודה לכם מאוד. מכובדי, פרופסור כשר, פרופסור זמיר, אני מודה לכם מאוד.</w:t>
      </w:r>
    </w:p>
    <w:p w14:paraId="38341660" w14:textId="77777777" w:rsidR="008F3D15" w:rsidRPr="008F3D15" w:rsidRDefault="008F3D15" w:rsidP="008F3D15">
      <w:pPr>
        <w:bidi/>
        <w:rPr>
          <w:rFonts w:cs="David" w:hint="cs"/>
          <w:rtl/>
        </w:rPr>
      </w:pPr>
    </w:p>
    <w:p w14:paraId="414B40DC" w14:textId="77777777" w:rsidR="008F3D15" w:rsidRPr="008F3D15" w:rsidRDefault="008F3D15" w:rsidP="008F3D15">
      <w:pPr>
        <w:bidi/>
        <w:jc w:val="center"/>
        <w:rPr>
          <w:rFonts w:cs="David" w:hint="cs"/>
          <w:u w:val="single"/>
          <w:rtl/>
        </w:rPr>
      </w:pPr>
      <w:r w:rsidRPr="008F3D15">
        <w:rPr>
          <w:rFonts w:cs="David" w:hint="cs"/>
          <w:u w:val="single"/>
          <w:rtl/>
        </w:rPr>
        <w:t>הישיבה ננעלה בשעה 11:05</w:t>
      </w:r>
    </w:p>
    <w:p w14:paraId="7F04058B" w14:textId="77777777" w:rsidR="00552A80" w:rsidRPr="008F3D15" w:rsidRDefault="00552A80" w:rsidP="008F3D15">
      <w:pPr>
        <w:bidi/>
        <w:rPr>
          <w:rFonts w:cs="David"/>
        </w:rPr>
      </w:pPr>
    </w:p>
    <w:sectPr w:rsidR="00552A80" w:rsidRPr="008F3D15" w:rsidSect="008F3D1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550FB" w14:textId="77777777" w:rsidR="00000000" w:rsidRDefault="00345962">
      <w:r>
        <w:separator/>
      </w:r>
    </w:p>
  </w:endnote>
  <w:endnote w:type="continuationSeparator" w:id="0">
    <w:p w14:paraId="20ABF7EB" w14:textId="77777777" w:rsidR="00000000" w:rsidRDefault="0034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5AC97" w14:textId="77777777" w:rsidR="00000000" w:rsidRDefault="00345962">
      <w:r>
        <w:separator/>
      </w:r>
    </w:p>
  </w:footnote>
  <w:footnote w:type="continuationSeparator" w:id="0">
    <w:p w14:paraId="2D46BB3B" w14:textId="77777777" w:rsidR="00000000" w:rsidRDefault="00345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AE37" w14:textId="77777777" w:rsidR="008F3D15" w:rsidRDefault="008F3D1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8EA36D1" w14:textId="77777777" w:rsidR="008F3D15" w:rsidRDefault="008F3D15">
    <w:pPr>
      <w:pStyle w:val="Header"/>
      <w:ind w:right="360"/>
      <w:jc w:val="both"/>
      <w:rPr>
        <w:rtl/>
      </w:rPr>
    </w:pPr>
  </w:p>
  <w:p w14:paraId="7C45D909" w14:textId="77777777" w:rsidR="008F3D15" w:rsidRDefault="008F3D15"/>
  <w:p w14:paraId="1EA4287B" w14:textId="77777777" w:rsidR="008F3D15" w:rsidRDefault="008F3D15"/>
  <w:p w14:paraId="1AB1B40D" w14:textId="77777777" w:rsidR="008F3D15" w:rsidRDefault="008F3D15"/>
  <w:p w14:paraId="2E55277F" w14:textId="77777777" w:rsidR="008F3D15" w:rsidRDefault="008F3D15"/>
  <w:p w14:paraId="13D905A3" w14:textId="77777777" w:rsidR="008F3D15" w:rsidRDefault="008F3D15"/>
  <w:p w14:paraId="07B9F12B" w14:textId="77777777" w:rsidR="008F3D15" w:rsidRDefault="008F3D15"/>
  <w:p w14:paraId="0365C5E2" w14:textId="77777777" w:rsidR="008F3D15" w:rsidRDefault="008F3D15"/>
  <w:p w14:paraId="7265189C" w14:textId="77777777" w:rsidR="008F3D15" w:rsidRDefault="008F3D15"/>
  <w:p w14:paraId="2B6E0AA4" w14:textId="77777777" w:rsidR="008F3D15" w:rsidRDefault="008F3D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BD65" w14:textId="77777777" w:rsidR="008F3D15" w:rsidRDefault="008F3D1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24</w:t>
    </w:r>
    <w:r>
      <w:rPr>
        <w:rStyle w:val="PageNumber"/>
        <w:rtl/>
      </w:rPr>
      <w:fldChar w:fldCharType="end"/>
    </w:r>
  </w:p>
  <w:p w14:paraId="2F059B57" w14:textId="77777777" w:rsidR="008F3D15" w:rsidRDefault="008F3D15">
    <w:pPr>
      <w:pStyle w:val="Header"/>
      <w:ind w:right="360"/>
      <w:jc w:val="both"/>
      <w:rPr>
        <w:rFonts w:hint="cs"/>
        <w:b/>
        <w:bCs/>
        <w:rtl/>
      </w:rPr>
    </w:pPr>
    <w:r>
      <w:rPr>
        <w:rFonts w:hint="cs"/>
        <w:b/>
        <w:bCs/>
        <w:rtl/>
      </w:rPr>
      <w:t xml:space="preserve">הוועדה המשותפת של ועדת הכנסת עם חברי ועדת האתיקה </w:t>
    </w:r>
  </w:p>
  <w:p w14:paraId="052535AC" w14:textId="77777777" w:rsidR="008F3D15" w:rsidRDefault="008F3D15">
    <w:pPr>
      <w:pStyle w:val="Header"/>
      <w:ind w:right="360"/>
      <w:jc w:val="both"/>
      <w:rPr>
        <w:rFonts w:hint="cs"/>
        <w:rtl/>
      </w:rPr>
    </w:pPr>
    <w:r>
      <w:rPr>
        <w:rFonts w:hint="cs"/>
        <w:b/>
        <w:bCs/>
        <w:rtl/>
      </w:rPr>
      <w:t>וחברי הוועדה להכנת כללי אתיקה לחברי הכנסת</w:t>
    </w:r>
    <w:r>
      <w:rPr>
        <w:rFonts w:hint="cs"/>
        <w:rtl/>
      </w:rPr>
      <w:t xml:space="preserve"> </w:t>
    </w:r>
  </w:p>
  <w:p w14:paraId="7F88AB85" w14:textId="77777777" w:rsidR="008F3D15" w:rsidRDefault="008F3D15">
    <w:pPr>
      <w:pStyle w:val="Header"/>
      <w:ind w:right="360"/>
      <w:jc w:val="both"/>
      <w:rPr>
        <w:rStyle w:val="PageNumber"/>
        <w:rFonts w:hint="cs"/>
        <w:rtl/>
      </w:rPr>
    </w:pPr>
    <w:r>
      <w:rPr>
        <w:rFonts w:hint="cs"/>
        <w:rtl/>
      </w:rPr>
      <w:t>6.11.2007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1034פרוטוקול_ישיבת_ועדה.doc"/>
    <w:docVar w:name="StartMode" w:val="3"/>
  </w:docVars>
  <w:rsids>
    <w:rsidRoot w:val="002E7077"/>
    <w:rsid w:val="002E7077"/>
    <w:rsid w:val="00345962"/>
    <w:rsid w:val="00552A80"/>
    <w:rsid w:val="008F3D15"/>
    <w:rsid w:val="00965806"/>
    <w:rsid w:val="00D357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809DAB"/>
  <w15:chartTrackingRefBased/>
  <w15:docId w15:val="{1CF9AC4B-0490-4980-85AB-D660B6F9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8F3D15"/>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8F3D15"/>
  </w:style>
  <w:style w:type="paragraph" w:styleId="Header">
    <w:name w:val="header"/>
    <w:basedOn w:val="Normal"/>
    <w:rsid w:val="008F3D15"/>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5518</Words>
  <Characters>31459</Characters>
  <Application>Microsoft Office Word</Application>
  <DocSecurity>0</DocSecurity>
  <Lines>262</Lines>
  <Paragraphs>73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